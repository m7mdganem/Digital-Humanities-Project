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886A" w14:textId="77777777" w:rsidR="0066515E" w:rsidRDefault="0066515E" w:rsidP="0066515E">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62574C35" w14:textId="77777777" w:rsidR="0066515E" w:rsidRDefault="0066515E" w:rsidP="0066515E">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4A137747" w14:textId="77777777" w:rsidR="0066515E" w:rsidRDefault="0066515E" w:rsidP="0066515E">
      <w:pPr>
        <w:bidi/>
        <w:jc w:val="both"/>
        <w:rPr>
          <w:rFonts w:cs="David"/>
          <w:b/>
          <w:bCs/>
          <w:rtl/>
        </w:rPr>
      </w:pPr>
    </w:p>
    <w:p w14:paraId="67D3B974" w14:textId="77777777" w:rsidR="0066515E" w:rsidRDefault="0066515E" w:rsidP="0066515E">
      <w:pPr>
        <w:bidi/>
        <w:jc w:val="center"/>
        <w:outlineLvl w:val="0"/>
        <w:rPr>
          <w:rFonts w:cs="David" w:hint="cs"/>
          <w:b/>
          <w:bCs/>
          <w:rtl/>
        </w:rPr>
      </w:pPr>
    </w:p>
    <w:p w14:paraId="407E8F1A" w14:textId="77777777" w:rsidR="0066515E" w:rsidRDefault="0066515E" w:rsidP="0066515E">
      <w:pPr>
        <w:bidi/>
        <w:jc w:val="center"/>
        <w:outlineLvl w:val="0"/>
        <w:rPr>
          <w:rFonts w:cs="David" w:hint="cs"/>
          <w:b/>
          <w:bCs/>
          <w:rtl/>
        </w:rPr>
      </w:pPr>
    </w:p>
    <w:p w14:paraId="5244AADE" w14:textId="77777777" w:rsidR="0066515E" w:rsidRDefault="0066515E" w:rsidP="0066515E">
      <w:pPr>
        <w:bidi/>
        <w:jc w:val="center"/>
        <w:outlineLvl w:val="0"/>
        <w:rPr>
          <w:rFonts w:cs="David" w:hint="cs"/>
          <w:b/>
          <w:bCs/>
          <w:rtl/>
        </w:rPr>
      </w:pPr>
    </w:p>
    <w:p w14:paraId="2F5BD8FF" w14:textId="77777777" w:rsidR="0066515E" w:rsidRDefault="0066515E" w:rsidP="0066515E">
      <w:pPr>
        <w:bidi/>
        <w:jc w:val="center"/>
        <w:outlineLvl w:val="0"/>
        <w:rPr>
          <w:rFonts w:cs="David" w:hint="cs"/>
          <w:b/>
          <w:bCs/>
          <w:rtl/>
        </w:rPr>
      </w:pPr>
      <w:r>
        <w:rPr>
          <w:rFonts w:cs="David"/>
          <w:b/>
          <w:bCs/>
          <w:rtl/>
        </w:rPr>
        <w:t xml:space="preserve">פרוטוקול מס' </w:t>
      </w:r>
      <w:r>
        <w:rPr>
          <w:rFonts w:cs="David" w:hint="cs"/>
          <w:b/>
          <w:bCs/>
          <w:rtl/>
        </w:rPr>
        <w:t>138</w:t>
      </w:r>
    </w:p>
    <w:p w14:paraId="71A07A03" w14:textId="77777777" w:rsidR="0066515E" w:rsidRDefault="0066515E" w:rsidP="0066515E">
      <w:pPr>
        <w:bidi/>
        <w:jc w:val="center"/>
        <w:outlineLvl w:val="0"/>
        <w:rPr>
          <w:rFonts w:cs="David" w:hint="cs"/>
          <w:b/>
          <w:bCs/>
          <w:rtl/>
        </w:rPr>
      </w:pPr>
      <w:r>
        <w:rPr>
          <w:rFonts w:cs="David"/>
          <w:b/>
          <w:bCs/>
          <w:rtl/>
        </w:rPr>
        <w:t>מישיב</w:t>
      </w:r>
      <w:r>
        <w:rPr>
          <w:rFonts w:cs="David" w:hint="cs"/>
          <w:b/>
          <w:bCs/>
          <w:rtl/>
        </w:rPr>
        <w:t>ת ועדת הכנסת</w:t>
      </w:r>
    </w:p>
    <w:p w14:paraId="3475BAF4" w14:textId="77777777" w:rsidR="0066515E" w:rsidRDefault="0066515E" w:rsidP="0066515E">
      <w:pPr>
        <w:bidi/>
        <w:jc w:val="center"/>
        <w:rPr>
          <w:rFonts w:cs="David" w:hint="cs"/>
          <w:b/>
          <w:bCs/>
          <w:u w:val="single"/>
          <w:rtl/>
        </w:rPr>
      </w:pPr>
      <w:r>
        <w:rPr>
          <w:rFonts w:cs="David" w:hint="cs"/>
          <w:b/>
          <w:bCs/>
          <w:u w:val="single"/>
          <w:rtl/>
        </w:rPr>
        <w:t xml:space="preserve">יום רביעי, ט"ו בטבת </w:t>
      </w:r>
      <w:proofErr w:type="spellStart"/>
      <w:r>
        <w:rPr>
          <w:rFonts w:cs="David" w:hint="cs"/>
          <w:b/>
          <w:bCs/>
          <w:u w:val="single"/>
          <w:rtl/>
        </w:rPr>
        <w:t>התשע"א</w:t>
      </w:r>
      <w:proofErr w:type="spellEnd"/>
      <w:r>
        <w:rPr>
          <w:rFonts w:cs="David" w:hint="cs"/>
          <w:b/>
          <w:bCs/>
          <w:u w:val="single"/>
          <w:rtl/>
        </w:rPr>
        <w:t xml:space="preserve"> (22 בדצמבר 2010), שעה 10:45</w:t>
      </w:r>
    </w:p>
    <w:p w14:paraId="2391F1D8" w14:textId="77777777" w:rsidR="0066515E" w:rsidRDefault="0066515E" w:rsidP="0066515E">
      <w:pPr>
        <w:bidi/>
        <w:rPr>
          <w:rFonts w:cs="David" w:hint="cs"/>
          <w:b/>
          <w:bCs/>
          <w:u w:val="single"/>
          <w:rtl/>
        </w:rPr>
      </w:pPr>
    </w:p>
    <w:p w14:paraId="30F79EB9" w14:textId="77777777" w:rsidR="0066515E" w:rsidRDefault="0066515E" w:rsidP="0066515E">
      <w:pPr>
        <w:bidi/>
        <w:rPr>
          <w:rFonts w:cs="David" w:hint="cs"/>
          <w:b/>
          <w:bCs/>
          <w:u w:val="single"/>
          <w:rtl/>
        </w:rPr>
      </w:pPr>
    </w:p>
    <w:p w14:paraId="2690DBFA" w14:textId="77777777" w:rsidR="0066515E" w:rsidRDefault="0066515E" w:rsidP="0066515E">
      <w:pPr>
        <w:bidi/>
        <w:rPr>
          <w:rFonts w:cs="David" w:hint="cs"/>
          <w:b/>
          <w:bCs/>
          <w:u w:val="single"/>
          <w:rtl/>
        </w:rPr>
      </w:pPr>
    </w:p>
    <w:p w14:paraId="1E53C536" w14:textId="77777777" w:rsidR="0066515E" w:rsidRDefault="0066515E" w:rsidP="0066515E">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בקשת יו"ר ועדת המדע והטכנולוגיה להעברת הצעה לסדר-היום בנושא: האם מדינת ישראל מוכנה לאסון הבא, לרבות רעידת אדמה, מוועדת הפנים והגנת הסביבה לדיון בוועדת המדע והטכנולוגיה. </w:t>
      </w:r>
    </w:p>
    <w:p w14:paraId="0EC175B9" w14:textId="77777777" w:rsidR="0066515E" w:rsidRDefault="0066515E" w:rsidP="0066515E">
      <w:pPr>
        <w:bidi/>
        <w:jc w:val="both"/>
        <w:rPr>
          <w:rFonts w:cs="David" w:hint="cs"/>
          <w:b/>
          <w:bCs/>
          <w:u w:val="single"/>
          <w:rtl/>
        </w:rPr>
      </w:pPr>
    </w:p>
    <w:p w14:paraId="2ECDEA2A" w14:textId="77777777" w:rsidR="0066515E" w:rsidRDefault="0066515E" w:rsidP="0066515E">
      <w:pPr>
        <w:bidi/>
        <w:jc w:val="both"/>
        <w:rPr>
          <w:rFonts w:cs="David" w:hint="cs"/>
          <w:b/>
          <w:bCs/>
          <w:u w:val="single"/>
          <w:rtl/>
        </w:rPr>
      </w:pPr>
    </w:p>
    <w:p w14:paraId="2C9D0A53" w14:textId="77777777" w:rsidR="0066515E" w:rsidRDefault="0066515E" w:rsidP="0066515E">
      <w:pPr>
        <w:bidi/>
        <w:jc w:val="both"/>
        <w:rPr>
          <w:rFonts w:cs="David" w:hint="cs"/>
          <w:b/>
          <w:bCs/>
          <w:u w:val="single"/>
          <w:rtl/>
        </w:rPr>
      </w:pPr>
    </w:p>
    <w:p w14:paraId="1FA1ED6B" w14:textId="77777777" w:rsidR="0066515E" w:rsidRDefault="0066515E" w:rsidP="0066515E">
      <w:pPr>
        <w:bidi/>
        <w:jc w:val="both"/>
        <w:rPr>
          <w:rFonts w:cs="David"/>
          <w:b/>
          <w:bCs/>
          <w:rtl/>
        </w:rPr>
      </w:pPr>
    </w:p>
    <w:p w14:paraId="221DDE7E" w14:textId="77777777" w:rsidR="0066515E" w:rsidRDefault="0066515E" w:rsidP="0066515E">
      <w:pPr>
        <w:bidi/>
        <w:jc w:val="both"/>
        <w:outlineLvl w:val="0"/>
        <w:rPr>
          <w:rFonts w:cs="David"/>
          <w:b/>
          <w:bCs/>
          <w:u w:val="single"/>
          <w:rtl/>
        </w:rPr>
      </w:pPr>
      <w:r>
        <w:rPr>
          <w:rFonts w:cs="David"/>
          <w:b/>
          <w:bCs/>
          <w:u w:val="single"/>
          <w:rtl/>
        </w:rPr>
        <w:t>נכחו:</w:t>
      </w:r>
    </w:p>
    <w:p w14:paraId="6EED3939" w14:textId="77777777" w:rsidR="0066515E" w:rsidRDefault="0066515E" w:rsidP="0066515E">
      <w:pPr>
        <w:bidi/>
        <w:jc w:val="both"/>
        <w:outlineLvl w:val="0"/>
        <w:rPr>
          <w:rFonts w:cs="David" w:hint="cs"/>
          <w:rtl/>
        </w:rPr>
      </w:pPr>
      <w:r>
        <w:rPr>
          <w:rFonts w:cs="David"/>
          <w:b/>
          <w:bCs/>
          <w:u w:val="single"/>
          <w:rtl/>
        </w:rPr>
        <w:t>חברי הוועדה</w:t>
      </w:r>
      <w:r>
        <w:rPr>
          <w:rFonts w:cs="David"/>
          <w:rtl/>
        </w:rPr>
        <w:t>:</w:t>
      </w:r>
      <w:r>
        <w:rPr>
          <w:rFonts w:cs="David"/>
          <w:rtl/>
        </w:rPr>
        <w:tab/>
      </w:r>
    </w:p>
    <w:p w14:paraId="1DB93B6B" w14:textId="77777777" w:rsidR="0066515E" w:rsidRDefault="0066515E" w:rsidP="0066515E">
      <w:pPr>
        <w:bidi/>
        <w:jc w:val="both"/>
        <w:outlineLvl w:val="0"/>
        <w:rPr>
          <w:rFonts w:cs="David" w:hint="cs"/>
          <w:rtl/>
        </w:rPr>
      </w:pPr>
    </w:p>
    <w:p w14:paraId="66292726" w14:textId="77777777" w:rsidR="0066515E" w:rsidRDefault="0066515E" w:rsidP="0066515E">
      <w:pPr>
        <w:bidi/>
        <w:jc w:val="both"/>
        <w:outlineLvl w:val="0"/>
        <w:rPr>
          <w:rFonts w:cs="David" w:hint="cs"/>
          <w:rtl/>
        </w:rPr>
      </w:pPr>
      <w:r w:rsidRPr="007220E1">
        <w:rPr>
          <w:rFonts w:cs="David" w:hint="cs"/>
          <w:rtl/>
        </w:rPr>
        <w:t xml:space="preserve">יריב </w:t>
      </w:r>
      <w:proofErr w:type="spellStart"/>
      <w:r w:rsidRPr="007220E1">
        <w:rPr>
          <w:rFonts w:cs="David" w:hint="cs"/>
          <w:rtl/>
        </w:rPr>
        <w:t>לוין</w:t>
      </w:r>
      <w:proofErr w:type="spellEnd"/>
      <w:r w:rsidRPr="007220E1">
        <w:rPr>
          <w:rFonts w:cs="David" w:hint="cs"/>
          <w:rtl/>
        </w:rPr>
        <w:t xml:space="preserve"> </w:t>
      </w:r>
      <w:r w:rsidRPr="007220E1">
        <w:rPr>
          <w:rFonts w:cs="David"/>
          <w:rtl/>
        </w:rPr>
        <w:t>–</w:t>
      </w:r>
      <w:r w:rsidRPr="007220E1">
        <w:rPr>
          <w:rFonts w:cs="David" w:hint="cs"/>
          <w:rtl/>
        </w:rPr>
        <w:t xml:space="preserve"> היו"ר</w:t>
      </w:r>
    </w:p>
    <w:p w14:paraId="53CFCE3F" w14:textId="77777777" w:rsidR="0066515E" w:rsidRPr="007220E1" w:rsidRDefault="0066515E" w:rsidP="0066515E">
      <w:pPr>
        <w:bidi/>
        <w:jc w:val="both"/>
        <w:outlineLvl w:val="0"/>
        <w:rPr>
          <w:rFonts w:cs="David" w:hint="cs"/>
          <w:rtl/>
        </w:rPr>
      </w:pPr>
    </w:p>
    <w:p w14:paraId="662820E0" w14:textId="77777777" w:rsidR="0066515E" w:rsidRDefault="0066515E" w:rsidP="0066515E">
      <w:pPr>
        <w:bidi/>
        <w:jc w:val="both"/>
        <w:outlineLvl w:val="0"/>
        <w:rPr>
          <w:rFonts w:cs="David"/>
          <w:rtl/>
        </w:rPr>
      </w:pPr>
      <w:r>
        <w:rPr>
          <w:rFonts w:cs="David"/>
          <w:b/>
          <w:bCs/>
          <w:u w:val="single"/>
          <w:rtl/>
        </w:rPr>
        <w:t>מנהלת הוועדה</w:t>
      </w:r>
      <w:r>
        <w:rPr>
          <w:rFonts w:cs="David"/>
          <w:rtl/>
        </w:rPr>
        <w:t>:</w:t>
      </w:r>
      <w:r>
        <w:rPr>
          <w:rFonts w:cs="David"/>
          <w:rtl/>
        </w:rPr>
        <w:tab/>
      </w:r>
    </w:p>
    <w:p w14:paraId="2C8210FC" w14:textId="77777777" w:rsidR="0066515E" w:rsidRDefault="0066515E" w:rsidP="0066515E">
      <w:pPr>
        <w:bidi/>
        <w:jc w:val="both"/>
        <w:rPr>
          <w:rFonts w:cs="David" w:hint="cs"/>
          <w:b/>
          <w:bCs/>
          <w:u w:val="single"/>
          <w:rtl/>
        </w:rPr>
      </w:pPr>
    </w:p>
    <w:p w14:paraId="14D264B2" w14:textId="77777777" w:rsidR="0066515E" w:rsidRPr="007220E1" w:rsidRDefault="0066515E" w:rsidP="0066515E">
      <w:pPr>
        <w:bidi/>
        <w:jc w:val="both"/>
        <w:outlineLvl w:val="0"/>
        <w:rPr>
          <w:rFonts w:cs="David" w:hint="cs"/>
          <w:rtl/>
        </w:rPr>
      </w:pPr>
      <w:r w:rsidRPr="007220E1">
        <w:rPr>
          <w:rFonts w:cs="David" w:hint="cs"/>
          <w:rtl/>
        </w:rPr>
        <w:t xml:space="preserve">אתי בן-יוסף </w:t>
      </w:r>
    </w:p>
    <w:p w14:paraId="666DCFA3" w14:textId="77777777" w:rsidR="0066515E" w:rsidRDefault="0066515E" w:rsidP="0066515E">
      <w:pPr>
        <w:bidi/>
        <w:jc w:val="both"/>
        <w:outlineLvl w:val="0"/>
        <w:rPr>
          <w:rFonts w:cs="David" w:hint="cs"/>
          <w:b/>
          <w:bCs/>
          <w:u w:val="single"/>
          <w:rtl/>
        </w:rPr>
      </w:pPr>
    </w:p>
    <w:p w14:paraId="1DC38B4A" w14:textId="77777777" w:rsidR="0066515E" w:rsidRDefault="0066515E" w:rsidP="0066515E">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p>
    <w:p w14:paraId="71C35F03" w14:textId="77777777" w:rsidR="0066515E" w:rsidRDefault="0066515E" w:rsidP="0066515E">
      <w:pPr>
        <w:bidi/>
        <w:jc w:val="both"/>
        <w:rPr>
          <w:rFonts w:cs="David" w:hint="cs"/>
          <w:rtl/>
        </w:rPr>
      </w:pPr>
    </w:p>
    <w:p w14:paraId="6F20DAB7" w14:textId="77777777" w:rsidR="0066515E" w:rsidRDefault="0066515E" w:rsidP="0066515E">
      <w:pPr>
        <w:bidi/>
        <w:jc w:val="both"/>
        <w:rPr>
          <w:rFonts w:cs="David" w:hint="cs"/>
          <w:rtl/>
        </w:rPr>
      </w:pPr>
      <w:smartTag w:uri="urn:schemas-microsoft-com:office:smarttags" w:element="PersonName">
        <w:r>
          <w:rPr>
            <w:rFonts w:cs="David" w:hint="cs"/>
            <w:rtl/>
          </w:rPr>
          <w:t>יפה קרינצה</w:t>
        </w:r>
      </w:smartTag>
    </w:p>
    <w:p w14:paraId="5A739C95" w14:textId="77777777" w:rsidR="0066515E" w:rsidRPr="00906201" w:rsidRDefault="0066515E" w:rsidP="0066515E">
      <w:pPr>
        <w:bidi/>
        <w:jc w:val="center"/>
        <w:rPr>
          <w:rFonts w:cs="David" w:hint="cs"/>
          <w:b/>
          <w:bCs/>
          <w:u w:val="single"/>
          <w:rtl/>
        </w:rPr>
      </w:pPr>
      <w:r>
        <w:rPr>
          <w:rFonts w:cs="David"/>
          <w:rtl/>
        </w:rPr>
        <w:br w:type="page"/>
      </w:r>
      <w:r w:rsidRPr="00906201">
        <w:rPr>
          <w:rFonts w:cs="David" w:hint="cs"/>
          <w:b/>
          <w:bCs/>
          <w:rtl/>
        </w:rPr>
        <w:lastRenderedPageBreak/>
        <w:t xml:space="preserve">בקשת יו"ר ועדת המדע והטכנולוגיה להעברת הצעה לסדר-היום בנושא: האם מדינת ישראל מוכנה </w:t>
      </w:r>
      <w:r w:rsidRPr="00906201">
        <w:rPr>
          <w:rFonts w:cs="David" w:hint="cs"/>
          <w:b/>
          <w:bCs/>
          <w:u w:val="single"/>
          <w:rtl/>
        </w:rPr>
        <w:t>לאסון הבא, לרבות רעידת אדמה, מוועדת הפנים והגנת הסביבה לדיון בוועדת המדע והטכנולוגיה.</w:t>
      </w:r>
    </w:p>
    <w:p w14:paraId="204AF4F2" w14:textId="77777777" w:rsidR="0066515E" w:rsidRDefault="0066515E" w:rsidP="0066515E">
      <w:pPr>
        <w:bidi/>
        <w:jc w:val="both"/>
        <w:rPr>
          <w:rFonts w:cs="David" w:hint="cs"/>
          <w:u w:val="single"/>
          <w:rtl/>
        </w:rPr>
      </w:pPr>
    </w:p>
    <w:p w14:paraId="76A3A235" w14:textId="77777777" w:rsidR="0066515E" w:rsidRDefault="0066515E" w:rsidP="0066515E">
      <w:pPr>
        <w:bidi/>
        <w:jc w:val="both"/>
        <w:rPr>
          <w:rFonts w:cs="David" w:hint="cs"/>
          <w:u w:val="single"/>
          <w:rtl/>
        </w:rPr>
      </w:pPr>
    </w:p>
    <w:p w14:paraId="7E92B13A" w14:textId="77777777" w:rsidR="0066515E" w:rsidRDefault="0066515E" w:rsidP="0066515E">
      <w:pPr>
        <w:bidi/>
        <w:jc w:val="both"/>
        <w:rPr>
          <w:rFonts w:cs="David" w:hint="cs"/>
          <w:u w:val="single"/>
          <w:rtl/>
        </w:rPr>
      </w:pPr>
      <w:r w:rsidRPr="007220E1">
        <w:rPr>
          <w:rFonts w:cs="David" w:hint="cs"/>
          <w:u w:val="single"/>
          <w:rtl/>
        </w:rPr>
        <w:t>היו"ר</w:t>
      </w:r>
      <w:r>
        <w:rPr>
          <w:rFonts w:cs="David" w:hint="cs"/>
          <w:rtl/>
        </w:rPr>
        <w:t xml:space="preserve"> </w:t>
      </w: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5CA60683" w14:textId="77777777" w:rsidR="0066515E" w:rsidRDefault="0066515E" w:rsidP="0066515E">
      <w:pPr>
        <w:bidi/>
        <w:jc w:val="both"/>
        <w:rPr>
          <w:rFonts w:cs="David" w:hint="cs"/>
          <w:u w:val="single"/>
          <w:rtl/>
        </w:rPr>
      </w:pPr>
    </w:p>
    <w:p w14:paraId="6854C6F3" w14:textId="77777777" w:rsidR="0066515E" w:rsidRDefault="0066515E" w:rsidP="0066515E">
      <w:pPr>
        <w:bidi/>
        <w:jc w:val="both"/>
        <w:rPr>
          <w:rFonts w:cs="David" w:hint="cs"/>
          <w:rtl/>
        </w:rPr>
      </w:pPr>
      <w:r>
        <w:rPr>
          <w:rFonts w:cs="David" w:hint="cs"/>
          <w:rtl/>
        </w:rPr>
        <w:tab/>
        <w:t xml:space="preserve">אני פותח את הישיבה. על סדר-היום נושא אחד והוא פניית יושב ראש ועדת המדע והטכנולוגיה להעביר הצעה לסדר-היום בנושא: האם מדינת ישראל מוכנה לאסון הבא, לרבות רעידת אדמה, מוועדת הפנים והגנת הסביבה לדיון בוועדת המדע והטכנולוגיה. </w:t>
      </w:r>
    </w:p>
    <w:p w14:paraId="17613FAE" w14:textId="77777777" w:rsidR="0066515E" w:rsidRDefault="0066515E" w:rsidP="0066515E">
      <w:pPr>
        <w:bidi/>
        <w:jc w:val="both"/>
        <w:rPr>
          <w:rFonts w:cs="David" w:hint="cs"/>
          <w:rtl/>
        </w:rPr>
      </w:pPr>
    </w:p>
    <w:p w14:paraId="08D4C32A" w14:textId="77777777" w:rsidR="0066515E" w:rsidRDefault="0066515E" w:rsidP="0066515E">
      <w:pPr>
        <w:keepNext/>
        <w:bidi/>
        <w:ind w:firstLine="720"/>
        <w:jc w:val="both"/>
        <w:rPr>
          <w:rFonts w:cs="David" w:hint="cs"/>
          <w:rtl/>
        </w:rPr>
      </w:pPr>
      <w:r>
        <w:rPr>
          <w:rFonts w:cs="David" w:hint="cs"/>
          <w:rtl/>
        </w:rPr>
        <w:t xml:space="preserve">כותב חבר הכנסת שטרית: ביום 15 בדצמבר 2010 העבירה מליאת הכנסת את ההצעות לסדר-היום שנדון להמשך טיפול בוועדת הפנים והגנת הסביבה. הנושא הזה מטופל בוועדת המדע והטכנולוגיה במסגרת הצעה לסדר-היום מס' 269, של חברי הכנסת: אורלב, אגבאריה, בן-ארי, לוי-אבקסיס, שי וצרצור. הוועדה קיימה דיון בנושא ביום 22 בינואר 2010 וקבעה דיון המשך בהשתתפות השר עוזי לנדאו, יו"ר ועדת השרים להיערכות ישראל לרעידת אדמה, ביום 17 בינואר 2011. על כן, הוא מבקש את ההצעות הנ"ל להמשך טיפולה של ועדת המדע והטכנולוגיה. </w:t>
      </w:r>
    </w:p>
    <w:p w14:paraId="654FEAA3" w14:textId="77777777" w:rsidR="0066515E" w:rsidRDefault="0066515E" w:rsidP="0066515E">
      <w:pPr>
        <w:keepNext/>
        <w:bidi/>
        <w:jc w:val="both"/>
        <w:rPr>
          <w:rFonts w:cs="David" w:hint="cs"/>
          <w:rtl/>
        </w:rPr>
      </w:pPr>
    </w:p>
    <w:p w14:paraId="45E95AE3" w14:textId="77777777" w:rsidR="0066515E" w:rsidRDefault="0066515E" w:rsidP="0066515E">
      <w:pPr>
        <w:keepNext/>
        <w:bidi/>
        <w:ind w:firstLine="720"/>
        <w:jc w:val="both"/>
        <w:rPr>
          <w:rFonts w:cs="David" w:hint="cs"/>
          <w:rtl/>
        </w:rPr>
      </w:pPr>
      <w:r>
        <w:rPr>
          <w:rFonts w:cs="David" w:hint="cs"/>
          <w:rtl/>
        </w:rPr>
        <w:t xml:space="preserve">ישנה הסכמה לעניין הזה מטעם ועדת הפנים והגנת הסביבה ולפיכך אני לא רואה שום מניעה להעביר גם את ההצעות האלה לוועדת המדע והטכנולוגיה. כמובן שזה יובא לאישור הכנסת לצורך ביצוע ההעברה בפועל. </w:t>
      </w:r>
    </w:p>
    <w:p w14:paraId="245090FB" w14:textId="77777777" w:rsidR="0066515E" w:rsidRDefault="0066515E" w:rsidP="0066515E">
      <w:pPr>
        <w:keepNext/>
        <w:bidi/>
        <w:jc w:val="both"/>
        <w:rPr>
          <w:rFonts w:cs="David" w:hint="cs"/>
          <w:rtl/>
        </w:rPr>
      </w:pPr>
    </w:p>
    <w:p w14:paraId="41D6B0D8" w14:textId="77777777" w:rsidR="0066515E" w:rsidRDefault="0066515E" w:rsidP="0066515E">
      <w:pPr>
        <w:keepNext/>
        <w:bidi/>
        <w:ind w:firstLine="720"/>
        <w:jc w:val="both"/>
        <w:rPr>
          <w:rFonts w:cs="David" w:hint="cs"/>
          <w:rtl/>
        </w:rPr>
      </w:pPr>
      <w:r>
        <w:rPr>
          <w:rFonts w:cs="David" w:hint="cs"/>
          <w:rtl/>
        </w:rPr>
        <w:t xml:space="preserve">מי בעד? פה אחד, אין מתנגדים ואין נמנעים. זה אושר פה אחד. </w:t>
      </w:r>
    </w:p>
    <w:p w14:paraId="644B2921" w14:textId="77777777" w:rsidR="0066515E" w:rsidRDefault="0066515E" w:rsidP="0066515E">
      <w:pPr>
        <w:keepNext/>
        <w:bidi/>
        <w:ind w:firstLine="720"/>
        <w:jc w:val="both"/>
        <w:rPr>
          <w:rFonts w:cs="David" w:hint="cs"/>
          <w:rtl/>
        </w:rPr>
      </w:pPr>
    </w:p>
    <w:p w14:paraId="3275CEF3" w14:textId="77777777" w:rsidR="0066515E" w:rsidRDefault="0066515E" w:rsidP="0066515E">
      <w:pPr>
        <w:keepNext/>
        <w:bidi/>
        <w:ind w:firstLine="720"/>
        <w:jc w:val="both"/>
        <w:rPr>
          <w:rFonts w:cs="David" w:hint="cs"/>
          <w:rtl/>
        </w:rPr>
      </w:pPr>
      <w:r>
        <w:rPr>
          <w:rFonts w:cs="David" w:hint="cs"/>
          <w:rtl/>
        </w:rPr>
        <w:t xml:space="preserve">תודה, אני נועל את הישיבה. </w:t>
      </w:r>
    </w:p>
    <w:p w14:paraId="6C9112B2" w14:textId="77777777" w:rsidR="0066515E" w:rsidRDefault="0066515E" w:rsidP="0066515E">
      <w:pPr>
        <w:keepNext/>
        <w:bidi/>
        <w:jc w:val="both"/>
        <w:rPr>
          <w:rFonts w:cs="David" w:hint="cs"/>
          <w:rtl/>
        </w:rPr>
      </w:pPr>
    </w:p>
    <w:p w14:paraId="14872F60" w14:textId="77777777" w:rsidR="0066515E" w:rsidRDefault="0066515E" w:rsidP="0066515E">
      <w:pPr>
        <w:keepNext/>
        <w:bidi/>
        <w:jc w:val="both"/>
        <w:rPr>
          <w:rFonts w:cs="David" w:hint="cs"/>
          <w:u w:val="single"/>
          <w:rtl/>
        </w:rPr>
      </w:pPr>
    </w:p>
    <w:p w14:paraId="21314154" w14:textId="77777777" w:rsidR="0066515E" w:rsidRDefault="0066515E" w:rsidP="0066515E">
      <w:pPr>
        <w:keepNext/>
        <w:bidi/>
        <w:jc w:val="both"/>
        <w:rPr>
          <w:rFonts w:cs="David" w:hint="cs"/>
          <w:u w:val="single"/>
          <w:rtl/>
        </w:rPr>
      </w:pPr>
    </w:p>
    <w:p w14:paraId="79A409FB" w14:textId="77777777" w:rsidR="0066515E" w:rsidRPr="0066515E" w:rsidRDefault="0066515E" w:rsidP="0066515E">
      <w:pPr>
        <w:keepNext/>
        <w:bidi/>
        <w:jc w:val="both"/>
        <w:rPr>
          <w:rFonts w:cs="David" w:hint="cs"/>
          <w:b/>
          <w:bCs/>
          <w:u w:val="single"/>
          <w:rtl/>
        </w:rPr>
      </w:pPr>
      <w:r w:rsidRPr="0066515E">
        <w:rPr>
          <w:rFonts w:cs="David" w:hint="cs"/>
          <w:b/>
          <w:bCs/>
          <w:u w:val="single"/>
          <w:rtl/>
        </w:rPr>
        <w:t>הישיבה ננעלה בשעה 11:50.</w:t>
      </w:r>
    </w:p>
    <w:p w14:paraId="251FD38D" w14:textId="77777777" w:rsidR="0066515E" w:rsidRDefault="0066515E" w:rsidP="0066515E">
      <w:pPr>
        <w:bidi/>
        <w:jc w:val="both"/>
        <w:rPr>
          <w:rFonts w:cs="David" w:hint="cs"/>
          <w:u w:val="single"/>
          <w:rtl/>
        </w:rPr>
      </w:pPr>
    </w:p>
    <w:p w14:paraId="51039B51" w14:textId="77777777" w:rsidR="00552A80" w:rsidRPr="0066515E" w:rsidRDefault="00552A80" w:rsidP="0066515E">
      <w:pPr>
        <w:bidi/>
      </w:pPr>
    </w:p>
    <w:sectPr w:rsidR="00552A80" w:rsidRPr="0066515E" w:rsidSect="0066515E">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93850" w14:textId="77777777" w:rsidR="0066515E" w:rsidRDefault="0066515E">
      <w:r>
        <w:separator/>
      </w:r>
    </w:p>
  </w:endnote>
  <w:endnote w:type="continuationSeparator" w:id="0">
    <w:p w14:paraId="41030788" w14:textId="77777777" w:rsidR="0066515E" w:rsidRDefault="0066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A5D20" w14:textId="77777777" w:rsidR="0066515E" w:rsidRDefault="0066515E">
      <w:r>
        <w:separator/>
      </w:r>
    </w:p>
  </w:footnote>
  <w:footnote w:type="continuationSeparator" w:id="0">
    <w:p w14:paraId="6C37B3A9" w14:textId="77777777" w:rsidR="0066515E" w:rsidRDefault="00665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EB12" w14:textId="77777777" w:rsidR="0066515E" w:rsidRDefault="0066515E" w:rsidP="0066515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3CEEBC1" w14:textId="77777777" w:rsidR="0066515E" w:rsidRDefault="006651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0A7C" w14:textId="77777777" w:rsidR="0066515E" w:rsidRDefault="0066515E" w:rsidP="0066515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w:t>
    </w:r>
    <w:r>
      <w:rPr>
        <w:rStyle w:val="PageNumber"/>
        <w:rFonts w:cs="David"/>
        <w:szCs w:val="24"/>
      </w:rPr>
      <w:fldChar w:fldCharType="end"/>
    </w:r>
  </w:p>
  <w:p w14:paraId="1E8C2D83" w14:textId="77777777" w:rsidR="0066515E" w:rsidRDefault="0066515E" w:rsidP="0066515E">
    <w:pPr>
      <w:pStyle w:val="Header"/>
      <w:ind w:right="360"/>
      <w:rPr>
        <w:rFonts w:cs="David" w:hint="cs"/>
        <w:sz w:val="24"/>
        <w:szCs w:val="24"/>
        <w:rtl/>
      </w:rPr>
    </w:pPr>
    <w:smartTag w:uri="urn:schemas-microsoft-com:office:smarttags" w:element="PersonName">
      <w:r>
        <w:rPr>
          <w:rFonts w:cs="David" w:hint="cs"/>
          <w:sz w:val="24"/>
          <w:szCs w:val="24"/>
          <w:rtl/>
        </w:rPr>
        <w:t>ועדת הכנסת</w:t>
      </w:r>
    </w:smartTag>
  </w:p>
  <w:p w14:paraId="02BAB4D0" w14:textId="77777777" w:rsidR="0066515E" w:rsidRDefault="0066515E" w:rsidP="0066515E">
    <w:pPr>
      <w:pStyle w:val="Header"/>
      <w:ind w:right="360"/>
      <w:rPr>
        <w:rFonts w:cs="David" w:hint="cs"/>
        <w:sz w:val="24"/>
        <w:szCs w:val="24"/>
        <w:rtl/>
      </w:rPr>
    </w:pPr>
    <w:r>
      <w:rPr>
        <w:rFonts w:cs="David" w:hint="cs"/>
        <w:sz w:val="24"/>
        <w:szCs w:val="24"/>
        <w:rtl/>
      </w:rPr>
      <w:t>22.12.2010</w:t>
    </w:r>
  </w:p>
  <w:p w14:paraId="4FB74835" w14:textId="77777777" w:rsidR="0066515E" w:rsidRDefault="0066515E">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3738פרוטוקול_ישיבת_ועדה.doc"/>
    <w:docVar w:name="StartMode" w:val="3"/>
  </w:docVars>
  <w:rsids>
    <w:rsidRoot w:val="005E6D8B"/>
    <w:rsid w:val="00552A80"/>
    <w:rsid w:val="005E6D8B"/>
    <w:rsid w:val="0066515E"/>
    <w:rsid w:val="008E5671"/>
    <w:rsid w:val="00965806"/>
    <w:rsid w:val="009E3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EF618C1"/>
  <w15:chartTrackingRefBased/>
  <w15:docId w15:val="{A0919357-116E-4F64-A420-A9063091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6515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6515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255</Words>
  <Characters>1460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