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777A3" w14:textId="77777777" w:rsidR="00FC217F" w:rsidRPr="00FC217F" w:rsidRDefault="00FC217F" w:rsidP="00FC217F">
      <w:pPr>
        <w:pStyle w:val="Heading5"/>
        <w:jc w:val="left"/>
        <w:rPr>
          <w:b/>
          <w:bCs/>
          <w:rtl/>
        </w:rPr>
      </w:pPr>
      <w:r w:rsidRPr="00FC217F">
        <w:rPr>
          <w:b/>
          <w:bCs/>
          <w:rtl/>
        </w:rPr>
        <w:t xml:space="preserve">הכנסת </w:t>
      </w:r>
      <w:r w:rsidRPr="00FC217F">
        <w:rPr>
          <w:rFonts w:hint="cs"/>
          <w:b/>
          <w:bCs/>
          <w:rtl/>
        </w:rPr>
        <w:t>השבע-עשרה</w:t>
      </w:r>
      <w:r w:rsidRPr="00FC217F">
        <w:rPr>
          <w:b/>
          <w:bCs/>
          <w:rtl/>
        </w:rPr>
        <w:tab/>
      </w:r>
      <w:r w:rsidRPr="00FC217F">
        <w:rPr>
          <w:b/>
          <w:bCs/>
          <w:rtl/>
        </w:rPr>
        <w:tab/>
      </w:r>
      <w:r w:rsidRPr="00FC217F">
        <w:rPr>
          <w:b/>
          <w:bCs/>
          <w:rtl/>
        </w:rPr>
        <w:tab/>
      </w:r>
      <w:r w:rsidRPr="00FC217F">
        <w:rPr>
          <w:b/>
          <w:bCs/>
          <w:rtl/>
        </w:rPr>
        <w:tab/>
      </w:r>
      <w:r w:rsidRPr="00FC217F">
        <w:rPr>
          <w:b/>
          <w:bCs/>
          <w:rtl/>
        </w:rPr>
        <w:tab/>
      </w:r>
      <w:r w:rsidRPr="00FC217F">
        <w:rPr>
          <w:b/>
          <w:bCs/>
          <w:rtl/>
        </w:rPr>
        <w:tab/>
      </w:r>
      <w:r w:rsidRPr="00FC217F">
        <w:rPr>
          <w:b/>
          <w:bCs/>
          <w:rtl/>
        </w:rPr>
        <w:tab/>
        <w:t>נוסח לא מתוקן</w:t>
      </w:r>
    </w:p>
    <w:p w14:paraId="40955DA4" w14:textId="77777777" w:rsidR="00FC217F" w:rsidRPr="00FC217F" w:rsidRDefault="00FC217F" w:rsidP="00FC217F">
      <w:pPr>
        <w:bidi/>
        <w:rPr>
          <w:rFonts w:cs="David"/>
          <w:b/>
          <w:bCs/>
          <w:rtl/>
        </w:rPr>
      </w:pPr>
      <w:r w:rsidRPr="00FC217F">
        <w:rPr>
          <w:rFonts w:cs="David"/>
          <w:b/>
          <w:bCs/>
          <w:rtl/>
        </w:rPr>
        <w:t xml:space="preserve">מושב </w:t>
      </w:r>
      <w:r w:rsidRPr="00FC217F">
        <w:rPr>
          <w:rFonts w:cs="David" w:hint="cs"/>
          <w:b/>
          <w:bCs/>
          <w:rtl/>
        </w:rPr>
        <w:t>ראשון</w:t>
      </w:r>
    </w:p>
    <w:p w14:paraId="3D36239C" w14:textId="77777777" w:rsidR="00FC217F" w:rsidRPr="00FC217F" w:rsidRDefault="00FC217F" w:rsidP="00FC217F">
      <w:pPr>
        <w:bidi/>
        <w:rPr>
          <w:rFonts w:cs="David"/>
          <w:b/>
          <w:bCs/>
          <w:rtl/>
        </w:rPr>
      </w:pPr>
    </w:p>
    <w:p w14:paraId="6100F901" w14:textId="77777777" w:rsidR="00FC217F" w:rsidRPr="00FC217F" w:rsidRDefault="00FC217F" w:rsidP="00FC217F">
      <w:pPr>
        <w:bidi/>
        <w:rPr>
          <w:rFonts w:cs="David"/>
          <w:b/>
          <w:bCs/>
          <w:rtl/>
        </w:rPr>
      </w:pPr>
    </w:p>
    <w:p w14:paraId="7D5D7353" w14:textId="77777777" w:rsidR="00FC217F" w:rsidRPr="00FC217F" w:rsidRDefault="00FC217F" w:rsidP="00FC217F">
      <w:pPr>
        <w:bidi/>
        <w:rPr>
          <w:rFonts w:cs="David"/>
          <w:b/>
          <w:bCs/>
          <w:rtl/>
        </w:rPr>
      </w:pPr>
    </w:p>
    <w:p w14:paraId="051E40CD" w14:textId="77777777" w:rsidR="00FC217F" w:rsidRPr="00FC217F" w:rsidRDefault="00FC217F" w:rsidP="00FC217F">
      <w:pPr>
        <w:bidi/>
        <w:rPr>
          <w:rFonts w:cs="David"/>
          <w:b/>
          <w:bCs/>
          <w:rtl/>
        </w:rPr>
      </w:pPr>
    </w:p>
    <w:p w14:paraId="74A89F82" w14:textId="77777777" w:rsidR="00FC217F" w:rsidRPr="00FC217F" w:rsidRDefault="00FC217F" w:rsidP="00FC217F">
      <w:pPr>
        <w:bidi/>
        <w:jc w:val="center"/>
        <w:rPr>
          <w:rFonts w:cs="David" w:hint="cs"/>
          <w:b/>
          <w:bCs/>
          <w:rtl/>
        </w:rPr>
      </w:pPr>
      <w:r w:rsidRPr="00FC217F">
        <w:rPr>
          <w:rFonts w:cs="David"/>
          <w:b/>
          <w:bCs/>
          <w:rtl/>
        </w:rPr>
        <w:t>פרוטוקול מס'</w:t>
      </w:r>
      <w:r w:rsidRPr="00FC217F">
        <w:rPr>
          <w:rFonts w:cs="David" w:hint="cs"/>
          <w:b/>
          <w:bCs/>
          <w:rtl/>
        </w:rPr>
        <w:t xml:space="preserve"> 4</w:t>
      </w:r>
    </w:p>
    <w:p w14:paraId="03FC306C" w14:textId="77777777" w:rsidR="00FC217F" w:rsidRPr="00FC217F" w:rsidRDefault="00FC217F" w:rsidP="00FC217F">
      <w:pPr>
        <w:bidi/>
        <w:jc w:val="center"/>
        <w:rPr>
          <w:rFonts w:cs="David" w:hint="cs"/>
          <w:b/>
          <w:bCs/>
          <w:rtl/>
        </w:rPr>
      </w:pPr>
      <w:r w:rsidRPr="00FC217F">
        <w:rPr>
          <w:rFonts w:cs="David" w:hint="cs"/>
          <w:b/>
          <w:bCs/>
          <w:rtl/>
        </w:rPr>
        <w:t>מישיבת ועדת הכנסת</w:t>
      </w:r>
    </w:p>
    <w:p w14:paraId="7CDA4BD0" w14:textId="77777777" w:rsidR="00FC217F" w:rsidRPr="00FC217F" w:rsidRDefault="00FC217F" w:rsidP="00FC217F">
      <w:pPr>
        <w:bidi/>
        <w:jc w:val="center"/>
        <w:rPr>
          <w:rFonts w:cs="David" w:hint="cs"/>
          <w:b/>
          <w:bCs/>
          <w:u w:val="single"/>
          <w:rtl/>
        </w:rPr>
      </w:pPr>
      <w:r w:rsidRPr="00FC217F">
        <w:rPr>
          <w:rFonts w:cs="David" w:hint="cs"/>
          <w:b/>
          <w:bCs/>
          <w:u w:val="single"/>
          <w:rtl/>
        </w:rPr>
        <w:t>שהתקיימה ביום שני, כ"ד באייר התשס"ו (22 במאי 2006), בשעה 10:30</w:t>
      </w:r>
    </w:p>
    <w:p w14:paraId="5D9B6DAF" w14:textId="77777777" w:rsidR="00FC217F" w:rsidRPr="00FC217F" w:rsidRDefault="00FC217F" w:rsidP="00FC217F">
      <w:pPr>
        <w:bidi/>
        <w:rPr>
          <w:rFonts w:cs="David"/>
          <w:b/>
          <w:bCs/>
          <w:rtl/>
        </w:rPr>
      </w:pPr>
    </w:p>
    <w:p w14:paraId="2ECBCDFC" w14:textId="77777777" w:rsidR="00FC217F" w:rsidRPr="00FC217F" w:rsidRDefault="00FC217F" w:rsidP="00FC217F">
      <w:pPr>
        <w:tabs>
          <w:tab w:val="left" w:pos="1221"/>
        </w:tabs>
        <w:bidi/>
        <w:rPr>
          <w:rFonts w:cs="David" w:hint="cs"/>
          <w:b/>
          <w:bCs/>
          <w:u w:val="single"/>
          <w:rtl/>
        </w:rPr>
      </w:pPr>
    </w:p>
    <w:p w14:paraId="5BA9F63E" w14:textId="77777777" w:rsidR="00FC217F" w:rsidRPr="00FC217F" w:rsidRDefault="00FC217F" w:rsidP="00FC217F">
      <w:pPr>
        <w:tabs>
          <w:tab w:val="left" w:pos="1221"/>
        </w:tabs>
        <w:bidi/>
        <w:rPr>
          <w:rFonts w:cs="David" w:hint="cs"/>
          <w:b/>
          <w:bCs/>
          <w:rtl/>
        </w:rPr>
      </w:pPr>
      <w:r w:rsidRPr="00FC217F">
        <w:rPr>
          <w:rFonts w:cs="David"/>
          <w:b/>
          <w:bCs/>
          <w:u w:val="single"/>
          <w:rtl/>
        </w:rPr>
        <w:t>סדר היום</w:t>
      </w:r>
      <w:r w:rsidRPr="00FC217F">
        <w:rPr>
          <w:rFonts w:cs="David"/>
          <w:rtl/>
        </w:rPr>
        <w:t>:</w:t>
      </w:r>
    </w:p>
    <w:p w14:paraId="22587D1F" w14:textId="77777777" w:rsidR="00FC217F" w:rsidRPr="00FC217F" w:rsidRDefault="00FC217F" w:rsidP="00FC217F">
      <w:pPr>
        <w:numPr>
          <w:ilvl w:val="0"/>
          <w:numId w:val="1"/>
        </w:numPr>
        <w:overflowPunct w:val="0"/>
        <w:autoSpaceDE w:val="0"/>
        <w:autoSpaceDN w:val="0"/>
        <w:bidi/>
        <w:adjustRightInd w:val="0"/>
        <w:jc w:val="both"/>
        <w:textAlignment w:val="baseline"/>
        <w:rPr>
          <w:rFonts w:cs="David" w:hint="cs"/>
          <w:b/>
          <w:bCs/>
          <w:rtl/>
        </w:rPr>
      </w:pPr>
      <w:r w:rsidRPr="00FC217F">
        <w:rPr>
          <w:rFonts w:cs="David" w:hint="cs"/>
          <w:b/>
          <w:bCs/>
          <w:rtl/>
        </w:rPr>
        <w:t>המלצה למינוי יושב-ראש לוועדת העלייה, הקליטה והתפוצות</w:t>
      </w:r>
    </w:p>
    <w:p w14:paraId="37C4C483" w14:textId="77777777" w:rsidR="00FC217F" w:rsidRPr="00FC217F" w:rsidRDefault="00FC217F" w:rsidP="00FC217F">
      <w:pPr>
        <w:numPr>
          <w:ilvl w:val="0"/>
          <w:numId w:val="1"/>
        </w:numPr>
        <w:overflowPunct w:val="0"/>
        <w:autoSpaceDE w:val="0"/>
        <w:autoSpaceDN w:val="0"/>
        <w:bidi/>
        <w:adjustRightInd w:val="0"/>
        <w:jc w:val="both"/>
        <w:textAlignment w:val="baseline"/>
        <w:rPr>
          <w:rFonts w:cs="David" w:hint="cs"/>
          <w:b/>
          <w:bCs/>
        </w:rPr>
      </w:pPr>
      <w:r w:rsidRPr="00FC217F">
        <w:rPr>
          <w:rFonts w:cs="David" w:hint="cs"/>
          <w:b/>
          <w:bCs/>
          <w:rtl/>
        </w:rPr>
        <w:t xml:space="preserve">הצעת חוק הכנסת (מספר חברי ועדת הכספים בתקופת כהונתה של הכנסת השבע-עשרה), התשס"ו-2006 </w:t>
      </w:r>
      <w:r w:rsidRPr="00FC217F">
        <w:rPr>
          <w:rFonts w:cs="David"/>
          <w:b/>
          <w:bCs/>
          <w:rtl/>
        </w:rPr>
        <w:t>–</w:t>
      </w:r>
      <w:r w:rsidRPr="00FC217F">
        <w:rPr>
          <w:rFonts w:cs="David" w:hint="cs"/>
          <w:b/>
          <w:bCs/>
          <w:rtl/>
        </w:rPr>
        <w:t xml:space="preserve"> הכנה לקריאה שנייה ושלישית</w:t>
      </w:r>
    </w:p>
    <w:p w14:paraId="12B39C8D" w14:textId="77777777" w:rsidR="00FC217F" w:rsidRPr="00FC217F" w:rsidRDefault="00FC217F" w:rsidP="00FC217F">
      <w:pPr>
        <w:numPr>
          <w:ilvl w:val="0"/>
          <w:numId w:val="1"/>
        </w:numPr>
        <w:overflowPunct w:val="0"/>
        <w:autoSpaceDE w:val="0"/>
        <w:autoSpaceDN w:val="0"/>
        <w:bidi/>
        <w:adjustRightInd w:val="0"/>
        <w:jc w:val="both"/>
        <w:textAlignment w:val="baseline"/>
        <w:rPr>
          <w:rFonts w:cs="David" w:hint="cs"/>
          <w:b/>
          <w:bCs/>
          <w:rtl/>
        </w:rPr>
      </w:pPr>
      <w:r w:rsidRPr="00FC217F">
        <w:rPr>
          <w:rFonts w:cs="David" w:hint="cs"/>
          <w:b/>
          <w:bCs/>
          <w:rtl/>
        </w:rPr>
        <w:t>שונות</w:t>
      </w:r>
    </w:p>
    <w:p w14:paraId="0F89813A" w14:textId="77777777" w:rsidR="00FC217F" w:rsidRPr="00FC217F" w:rsidRDefault="00FC217F" w:rsidP="00FC217F">
      <w:pPr>
        <w:bidi/>
        <w:rPr>
          <w:rFonts w:cs="David" w:hint="cs"/>
          <w:rtl/>
        </w:rPr>
      </w:pPr>
    </w:p>
    <w:p w14:paraId="292F43CC" w14:textId="77777777" w:rsidR="00FC217F" w:rsidRPr="00FC217F" w:rsidRDefault="00FC217F" w:rsidP="00FC217F">
      <w:pPr>
        <w:bidi/>
        <w:rPr>
          <w:rFonts w:cs="David"/>
          <w:rtl/>
        </w:rPr>
      </w:pPr>
    </w:p>
    <w:p w14:paraId="1548A5A8" w14:textId="77777777" w:rsidR="00FC217F" w:rsidRPr="00FC217F" w:rsidRDefault="00FC217F" w:rsidP="00FC217F">
      <w:pPr>
        <w:bidi/>
        <w:rPr>
          <w:rFonts w:cs="David"/>
          <w:b/>
          <w:bCs/>
          <w:u w:val="single"/>
          <w:rtl/>
        </w:rPr>
      </w:pPr>
      <w:r w:rsidRPr="00FC217F">
        <w:rPr>
          <w:rFonts w:cs="David"/>
          <w:b/>
          <w:bCs/>
          <w:u w:val="single"/>
          <w:rtl/>
        </w:rPr>
        <w:t>נכחו</w:t>
      </w:r>
      <w:r w:rsidRPr="00FC217F">
        <w:rPr>
          <w:rFonts w:cs="David"/>
          <w:rtl/>
        </w:rPr>
        <w:t>:</w:t>
      </w:r>
    </w:p>
    <w:p w14:paraId="1F07C885" w14:textId="77777777" w:rsidR="00FC217F" w:rsidRPr="00FC217F" w:rsidRDefault="00FC217F" w:rsidP="00FC217F">
      <w:pPr>
        <w:bidi/>
        <w:rPr>
          <w:rFonts w:cs="David"/>
          <w:rtl/>
        </w:rPr>
      </w:pPr>
    </w:p>
    <w:p w14:paraId="08A4496C" w14:textId="77777777" w:rsidR="00FC217F" w:rsidRPr="00FC217F" w:rsidRDefault="00FC217F" w:rsidP="00FC217F">
      <w:pPr>
        <w:tabs>
          <w:tab w:val="left" w:pos="1788"/>
        </w:tabs>
        <w:bidi/>
        <w:rPr>
          <w:rFonts w:cs="David"/>
          <w:rtl/>
        </w:rPr>
      </w:pPr>
      <w:r w:rsidRPr="00FC217F">
        <w:rPr>
          <w:rFonts w:cs="David"/>
          <w:b/>
          <w:bCs/>
          <w:u w:val="single"/>
          <w:rtl/>
        </w:rPr>
        <w:t>חברי הוועדה</w:t>
      </w:r>
      <w:r w:rsidRPr="00FC217F">
        <w:rPr>
          <w:rFonts w:cs="David"/>
          <w:rtl/>
        </w:rPr>
        <w:t>:</w:t>
      </w:r>
    </w:p>
    <w:p w14:paraId="21A16311" w14:textId="77777777" w:rsidR="00FC217F" w:rsidRPr="00FC217F" w:rsidRDefault="00FC217F" w:rsidP="00FC217F">
      <w:pPr>
        <w:bidi/>
        <w:rPr>
          <w:rFonts w:cs="David" w:hint="cs"/>
          <w:rtl/>
        </w:rPr>
      </w:pPr>
      <w:r w:rsidRPr="00FC217F">
        <w:rPr>
          <w:rFonts w:cs="David" w:hint="cs"/>
          <w:rtl/>
        </w:rPr>
        <w:t xml:space="preserve">רוחמה אברהם </w:t>
      </w:r>
      <w:r w:rsidRPr="00FC217F">
        <w:rPr>
          <w:rFonts w:cs="David"/>
          <w:rtl/>
        </w:rPr>
        <w:t>–</w:t>
      </w:r>
      <w:r w:rsidRPr="00FC217F">
        <w:rPr>
          <w:rFonts w:cs="David" w:hint="cs"/>
          <w:rtl/>
        </w:rPr>
        <w:t xml:space="preserve"> היו"ר</w:t>
      </w:r>
    </w:p>
    <w:p w14:paraId="47624ACF" w14:textId="77777777" w:rsidR="00FC217F" w:rsidRPr="00FC217F" w:rsidRDefault="00FC217F" w:rsidP="00FC217F">
      <w:pPr>
        <w:bidi/>
        <w:rPr>
          <w:rFonts w:cs="David" w:hint="cs"/>
          <w:rtl/>
        </w:rPr>
      </w:pPr>
      <w:r w:rsidRPr="00FC217F">
        <w:rPr>
          <w:rFonts w:cs="David" w:hint="cs"/>
          <w:rtl/>
        </w:rPr>
        <w:t>קולט אביטל</w:t>
      </w:r>
    </w:p>
    <w:p w14:paraId="20DCB38E" w14:textId="77777777" w:rsidR="00FC217F" w:rsidRPr="00FC217F" w:rsidRDefault="00FC217F" w:rsidP="00FC217F">
      <w:pPr>
        <w:bidi/>
        <w:rPr>
          <w:rFonts w:cs="David" w:hint="cs"/>
          <w:rtl/>
        </w:rPr>
      </w:pPr>
      <w:r w:rsidRPr="00FC217F">
        <w:rPr>
          <w:rFonts w:cs="David" w:hint="cs"/>
          <w:rtl/>
        </w:rPr>
        <w:t>מנחם בן ששון</w:t>
      </w:r>
    </w:p>
    <w:p w14:paraId="4DE10595" w14:textId="77777777" w:rsidR="00FC217F" w:rsidRPr="00FC217F" w:rsidRDefault="00FC217F" w:rsidP="00FC217F">
      <w:pPr>
        <w:bidi/>
        <w:rPr>
          <w:rFonts w:cs="David" w:hint="cs"/>
          <w:rtl/>
        </w:rPr>
      </w:pPr>
      <w:r w:rsidRPr="00FC217F">
        <w:rPr>
          <w:rFonts w:cs="David" w:hint="cs"/>
          <w:rtl/>
        </w:rPr>
        <w:t>זהבה גלאון</w:t>
      </w:r>
    </w:p>
    <w:p w14:paraId="4CA00B68" w14:textId="77777777" w:rsidR="00FC217F" w:rsidRPr="00FC217F" w:rsidRDefault="00FC217F" w:rsidP="00FC217F">
      <w:pPr>
        <w:bidi/>
        <w:rPr>
          <w:rFonts w:cs="David" w:hint="cs"/>
          <w:rtl/>
        </w:rPr>
      </w:pPr>
      <w:r w:rsidRPr="00FC217F">
        <w:rPr>
          <w:rFonts w:cs="David" w:hint="cs"/>
          <w:rtl/>
        </w:rPr>
        <w:t>יצחק גלנטי</w:t>
      </w:r>
    </w:p>
    <w:p w14:paraId="32E26C4C" w14:textId="77777777" w:rsidR="00FC217F" w:rsidRPr="00FC217F" w:rsidRDefault="00FC217F" w:rsidP="00FC217F">
      <w:pPr>
        <w:bidi/>
        <w:rPr>
          <w:rFonts w:cs="David" w:hint="cs"/>
          <w:rtl/>
        </w:rPr>
      </w:pPr>
      <w:r w:rsidRPr="00FC217F">
        <w:rPr>
          <w:rFonts w:cs="David" w:hint="cs"/>
          <w:rtl/>
        </w:rPr>
        <w:t>נדיה חילו</w:t>
      </w:r>
    </w:p>
    <w:p w14:paraId="33617F72" w14:textId="77777777" w:rsidR="00FC217F" w:rsidRPr="00FC217F" w:rsidRDefault="00FC217F" w:rsidP="00FC217F">
      <w:pPr>
        <w:bidi/>
        <w:rPr>
          <w:rFonts w:cs="David" w:hint="cs"/>
          <w:rtl/>
        </w:rPr>
      </w:pPr>
      <w:r w:rsidRPr="00FC217F">
        <w:rPr>
          <w:rFonts w:cs="David" w:hint="cs"/>
          <w:rtl/>
        </w:rPr>
        <w:t>שי חרמש</w:t>
      </w:r>
    </w:p>
    <w:p w14:paraId="3E62F81B" w14:textId="77777777" w:rsidR="00FC217F" w:rsidRPr="00FC217F" w:rsidRDefault="00FC217F" w:rsidP="00FC217F">
      <w:pPr>
        <w:bidi/>
        <w:rPr>
          <w:rFonts w:cs="David" w:hint="cs"/>
          <w:rtl/>
        </w:rPr>
      </w:pPr>
      <w:r w:rsidRPr="00FC217F">
        <w:rPr>
          <w:rFonts w:cs="David" w:hint="cs"/>
          <w:rtl/>
        </w:rPr>
        <w:t>אחמד טיבי</w:t>
      </w:r>
    </w:p>
    <w:p w14:paraId="75D4E66B" w14:textId="77777777" w:rsidR="00FC217F" w:rsidRPr="00FC217F" w:rsidRDefault="00FC217F" w:rsidP="00FC217F">
      <w:pPr>
        <w:bidi/>
        <w:rPr>
          <w:rFonts w:cs="David" w:hint="cs"/>
          <w:rtl/>
        </w:rPr>
      </w:pPr>
      <w:r w:rsidRPr="00FC217F">
        <w:rPr>
          <w:rFonts w:cs="David" w:hint="cs"/>
          <w:rtl/>
        </w:rPr>
        <w:t>אביגדור יצחקי</w:t>
      </w:r>
    </w:p>
    <w:p w14:paraId="03988312" w14:textId="77777777" w:rsidR="00FC217F" w:rsidRPr="00FC217F" w:rsidRDefault="00FC217F" w:rsidP="00FC217F">
      <w:pPr>
        <w:bidi/>
        <w:rPr>
          <w:rFonts w:cs="David" w:hint="cs"/>
          <w:rtl/>
        </w:rPr>
      </w:pPr>
      <w:r w:rsidRPr="00FC217F">
        <w:rPr>
          <w:rFonts w:cs="David" w:hint="cs"/>
          <w:rtl/>
        </w:rPr>
        <w:t>יעקב מרגי</w:t>
      </w:r>
    </w:p>
    <w:p w14:paraId="0CE9081C" w14:textId="77777777" w:rsidR="00FC217F" w:rsidRPr="00FC217F" w:rsidRDefault="00FC217F" w:rsidP="00FC217F">
      <w:pPr>
        <w:bidi/>
        <w:rPr>
          <w:rFonts w:cs="David" w:hint="cs"/>
          <w:rtl/>
        </w:rPr>
      </w:pPr>
      <w:r w:rsidRPr="00FC217F">
        <w:rPr>
          <w:rFonts w:cs="David" w:hint="cs"/>
          <w:rtl/>
        </w:rPr>
        <w:t>אפרים סנה</w:t>
      </w:r>
    </w:p>
    <w:p w14:paraId="62E8C0FC" w14:textId="77777777" w:rsidR="00FC217F" w:rsidRPr="00FC217F" w:rsidRDefault="00FC217F" w:rsidP="00FC217F">
      <w:pPr>
        <w:bidi/>
        <w:rPr>
          <w:rFonts w:cs="David" w:hint="cs"/>
          <w:rtl/>
        </w:rPr>
      </w:pPr>
      <w:r w:rsidRPr="00FC217F">
        <w:rPr>
          <w:rFonts w:cs="David" w:hint="cs"/>
          <w:rtl/>
        </w:rPr>
        <w:t>ליה שמטוב</w:t>
      </w:r>
    </w:p>
    <w:p w14:paraId="164060D6" w14:textId="77777777" w:rsidR="00FC217F" w:rsidRPr="00FC217F" w:rsidRDefault="00FC217F" w:rsidP="00FC217F">
      <w:pPr>
        <w:bidi/>
        <w:rPr>
          <w:rFonts w:cs="David" w:hint="cs"/>
          <w:rtl/>
        </w:rPr>
      </w:pPr>
    </w:p>
    <w:p w14:paraId="3ECFAAB0" w14:textId="77777777" w:rsidR="00FC217F" w:rsidRPr="00FC217F" w:rsidRDefault="00FC217F" w:rsidP="00FC217F">
      <w:pPr>
        <w:bidi/>
        <w:rPr>
          <w:rFonts w:cs="David" w:hint="cs"/>
          <w:rtl/>
        </w:rPr>
      </w:pPr>
    </w:p>
    <w:p w14:paraId="3FD3FD93" w14:textId="77777777" w:rsidR="00FC217F" w:rsidRPr="00FC217F" w:rsidRDefault="00FC217F" w:rsidP="00FC217F">
      <w:pPr>
        <w:bidi/>
        <w:rPr>
          <w:rFonts w:cs="David" w:hint="cs"/>
          <w:rtl/>
        </w:rPr>
      </w:pPr>
      <w:r w:rsidRPr="00FC217F">
        <w:rPr>
          <w:rFonts w:cs="David" w:hint="cs"/>
          <w:rtl/>
        </w:rPr>
        <w:t>מזכיר הכנסת אריה האן</w:t>
      </w:r>
    </w:p>
    <w:p w14:paraId="42B3CFDC" w14:textId="77777777" w:rsidR="00FC217F" w:rsidRPr="00FC217F" w:rsidRDefault="00FC217F" w:rsidP="00FC217F">
      <w:pPr>
        <w:bidi/>
        <w:rPr>
          <w:rFonts w:cs="David" w:hint="cs"/>
          <w:rtl/>
        </w:rPr>
      </w:pPr>
      <w:r w:rsidRPr="00FC217F">
        <w:rPr>
          <w:rFonts w:cs="David" w:hint="cs"/>
          <w:rtl/>
        </w:rPr>
        <w:t>סגנית מזכיר הכנסת ירדנה מלר-הורוביץ</w:t>
      </w:r>
    </w:p>
    <w:p w14:paraId="073A1480" w14:textId="77777777" w:rsidR="00FC217F" w:rsidRPr="00FC217F" w:rsidRDefault="00FC217F" w:rsidP="00FC217F">
      <w:pPr>
        <w:bidi/>
        <w:rPr>
          <w:rFonts w:cs="David" w:hint="cs"/>
          <w:rtl/>
        </w:rPr>
      </w:pPr>
      <w:r w:rsidRPr="00FC217F">
        <w:rPr>
          <w:rFonts w:cs="David" w:hint="cs"/>
          <w:rtl/>
        </w:rPr>
        <w:t>סגן מזכיר הכנסת נאזם באדר</w:t>
      </w:r>
    </w:p>
    <w:p w14:paraId="5A31235A" w14:textId="77777777" w:rsidR="00FC217F" w:rsidRPr="00FC217F" w:rsidRDefault="00FC217F" w:rsidP="00FC217F">
      <w:pPr>
        <w:bidi/>
        <w:rPr>
          <w:rFonts w:cs="David" w:hint="cs"/>
          <w:rtl/>
        </w:rPr>
      </w:pPr>
    </w:p>
    <w:p w14:paraId="2A261E05" w14:textId="77777777" w:rsidR="00FC217F" w:rsidRPr="00FC217F" w:rsidRDefault="00FC217F" w:rsidP="00FC217F">
      <w:pPr>
        <w:tabs>
          <w:tab w:val="left" w:pos="1788"/>
          <w:tab w:val="left" w:pos="3631"/>
        </w:tabs>
        <w:bidi/>
        <w:rPr>
          <w:rFonts w:cs="David" w:hint="cs"/>
          <w:b/>
          <w:bCs/>
          <w:u w:val="single"/>
          <w:rtl/>
        </w:rPr>
      </w:pPr>
    </w:p>
    <w:p w14:paraId="135A75FE" w14:textId="77777777" w:rsidR="00FC217F" w:rsidRPr="00FC217F" w:rsidRDefault="00FC217F" w:rsidP="00FC217F">
      <w:pPr>
        <w:tabs>
          <w:tab w:val="left" w:pos="1788"/>
          <w:tab w:val="left" w:pos="3631"/>
        </w:tabs>
        <w:bidi/>
        <w:rPr>
          <w:rFonts w:cs="David" w:hint="cs"/>
          <w:rtl/>
        </w:rPr>
      </w:pPr>
      <w:r w:rsidRPr="00FC217F">
        <w:rPr>
          <w:rFonts w:cs="David"/>
          <w:b/>
          <w:bCs/>
          <w:u w:val="single"/>
          <w:rtl/>
        </w:rPr>
        <w:t>מוזמנים</w:t>
      </w:r>
      <w:r w:rsidRPr="00FC217F">
        <w:rPr>
          <w:rFonts w:cs="David"/>
          <w:rtl/>
        </w:rPr>
        <w:t>:</w:t>
      </w:r>
    </w:p>
    <w:p w14:paraId="106D5264" w14:textId="77777777" w:rsidR="00FC217F" w:rsidRPr="00FC217F" w:rsidRDefault="00FC217F" w:rsidP="00FC217F">
      <w:pPr>
        <w:bidi/>
        <w:rPr>
          <w:rFonts w:cs="David" w:hint="cs"/>
          <w:rtl/>
        </w:rPr>
      </w:pPr>
      <w:r w:rsidRPr="00FC217F">
        <w:rPr>
          <w:rFonts w:cs="David" w:hint="cs"/>
          <w:rtl/>
        </w:rPr>
        <w:t>חה"כ אברהם מיכאלי</w:t>
      </w:r>
    </w:p>
    <w:p w14:paraId="4CFE73E2" w14:textId="77777777" w:rsidR="00FC217F" w:rsidRPr="00FC217F" w:rsidRDefault="00FC217F" w:rsidP="00FC217F">
      <w:pPr>
        <w:bidi/>
        <w:rPr>
          <w:rFonts w:cs="David" w:hint="cs"/>
          <w:rtl/>
        </w:rPr>
      </w:pPr>
      <w:r w:rsidRPr="00FC217F">
        <w:rPr>
          <w:rFonts w:cs="David" w:hint="cs"/>
          <w:rtl/>
        </w:rPr>
        <w:t>חה"כ שרה מרום שלו</w:t>
      </w:r>
    </w:p>
    <w:p w14:paraId="58B08FB9" w14:textId="77777777" w:rsidR="00FC217F" w:rsidRPr="00FC217F" w:rsidRDefault="00FC217F" w:rsidP="00FC217F">
      <w:pPr>
        <w:bidi/>
        <w:rPr>
          <w:rFonts w:cs="David"/>
          <w:rtl/>
        </w:rPr>
      </w:pPr>
    </w:p>
    <w:p w14:paraId="08869842" w14:textId="77777777" w:rsidR="00FC217F" w:rsidRPr="00FC217F" w:rsidRDefault="00FC217F" w:rsidP="00FC217F">
      <w:pPr>
        <w:bidi/>
        <w:rPr>
          <w:rFonts w:cs="David"/>
          <w:rtl/>
        </w:rPr>
      </w:pPr>
    </w:p>
    <w:p w14:paraId="2E8BCC9B" w14:textId="77777777" w:rsidR="00FC217F" w:rsidRPr="00FC217F" w:rsidRDefault="00FC217F" w:rsidP="00FC217F">
      <w:pPr>
        <w:tabs>
          <w:tab w:val="left" w:pos="1930"/>
        </w:tabs>
        <w:bidi/>
        <w:rPr>
          <w:rFonts w:cs="David" w:hint="cs"/>
          <w:rtl/>
        </w:rPr>
      </w:pPr>
      <w:r w:rsidRPr="00FC217F">
        <w:rPr>
          <w:rFonts w:cs="David"/>
          <w:b/>
          <w:bCs/>
          <w:u w:val="single"/>
          <w:rtl/>
        </w:rPr>
        <w:t>יוע</w:t>
      </w:r>
      <w:r w:rsidRPr="00FC217F">
        <w:rPr>
          <w:rFonts w:cs="David" w:hint="cs"/>
          <w:b/>
          <w:bCs/>
          <w:u w:val="single"/>
          <w:rtl/>
        </w:rPr>
        <w:t>צת</w:t>
      </w:r>
      <w:r w:rsidRPr="00FC217F">
        <w:rPr>
          <w:rFonts w:cs="David"/>
          <w:b/>
          <w:bCs/>
          <w:u w:val="single"/>
          <w:rtl/>
        </w:rPr>
        <w:t xml:space="preserve"> משפטי</w:t>
      </w:r>
      <w:r w:rsidRPr="00FC217F">
        <w:rPr>
          <w:rFonts w:cs="David" w:hint="cs"/>
          <w:b/>
          <w:bCs/>
          <w:u w:val="single"/>
          <w:rtl/>
        </w:rPr>
        <w:t>ת</w:t>
      </w:r>
      <w:r w:rsidRPr="00FC217F">
        <w:rPr>
          <w:rFonts w:cs="David"/>
          <w:rtl/>
        </w:rPr>
        <w:t>:</w:t>
      </w:r>
      <w:r w:rsidRPr="00FC217F">
        <w:rPr>
          <w:rFonts w:cs="David" w:hint="cs"/>
          <w:rtl/>
        </w:rPr>
        <w:tab/>
      </w:r>
    </w:p>
    <w:p w14:paraId="44352BBA" w14:textId="77777777" w:rsidR="00FC217F" w:rsidRPr="00FC217F" w:rsidRDefault="00FC217F" w:rsidP="00FC217F">
      <w:pPr>
        <w:bidi/>
        <w:rPr>
          <w:rFonts w:cs="David" w:hint="cs"/>
          <w:rtl/>
        </w:rPr>
      </w:pPr>
      <w:r w:rsidRPr="00FC217F">
        <w:rPr>
          <w:rFonts w:cs="David" w:hint="cs"/>
          <w:rtl/>
        </w:rPr>
        <w:t>ארבל אסטרחן</w:t>
      </w:r>
    </w:p>
    <w:p w14:paraId="46DB5B1B" w14:textId="77777777" w:rsidR="00FC217F" w:rsidRPr="00FC217F" w:rsidRDefault="00FC217F" w:rsidP="00FC217F">
      <w:pPr>
        <w:tabs>
          <w:tab w:val="left" w:pos="1930"/>
        </w:tabs>
        <w:bidi/>
        <w:rPr>
          <w:rFonts w:cs="David" w:hint="cs"/>
          <w:b/>
          <w:bCs/>
          <w:u w:val="single"/>
          <w:rtl/>
        </w:rPr>
      </w:pPr>
    </w:p>
    <w:p w14:paraId="68430129" w14:textId="77777777" w:rsidR="00FC217F" w:rsidRPr="00FC217F" w:rsidRDefault="00FC217F" w:rsidP="00FC217F">
      <w:pPr>
        <w:tabs>
          <w:tab w:val="left" w:pos="1930"/>
        </w:tabs>
        <w:bidi/>
        <w:rPr>
          <w:rFonts w:cs="David" w:hint="cs"/>
          <w:b/>
          <w:bCs/>
          <w:u w:val="single"/>
          <w:rtl/>
        </w:rPr>
      </w:pPr>
    </w:p>
    <w:p w14:paraId="6D906060" w14:textId="77777777" w:rsidR="00FC217F" w:rsidRPr="00FC217F" w:rsidRDefault="00FC217F" w:rsidP="00FC217F">
      <w:pPr>
        <w:tabs>
          <w:tab w:val="left" w:pos="1930"/>
        </w:tabs>
        <w:bidi/>
        <w:rPr>
          <w:rFonts w:cs="David" w:hint="cs"/>
          <w:b/>
          <w:bCs/>
          <w:rtl/>
        </w:rPr>
      </w:pPr>
      <w:r w:rsidRPr="00FC217F">
        <w:rPr>
          <w:rFonts w:cs="David"/>
          <w:b/>
          <w:bCs/>
          <w:u w:val="single"/>
          <w:rtl/>
        </w:rPr>
        <w:t>מנהלת הוועדה</w:t>
      </w:r>
      <w:r w:rsidRPr="00FC217F">
        <w:rPr>
          <w:rFonts w:cs="David"/>
          <w:rtl/>
        </w:rPr>
        <w:t>:</w:t>
      </w:r>
    </w:p>
    <w:p w14:paraId="56CE44F3" w14:textId="77777777" w:rsidR="00FC217F" w:rsidRPr="00FC217F" w:rsidRDefault="00FC217F" w:rsidP="00FC217F">
      <w:pPr>
        <w:bidi/>
        <w:rPr>
          <w:rFonts w:cs="David" w:hint="cs"/>
          <w:rtl/>
        </w:rPr>
      </w:pPr>
      <w:r w:rsidRPr="00FC217F">
        <w:rPr>
          <w:rFonts w:cs="David" w:hint="cs"/>
          <w:rtl/>
        </w:rPr>
        <w:t>אתי בן-יוסף</w:t>
      </w:r>
    </w:p>
    <w:p w14:paraId="423804B4" w14:textId="77777777" w:rsidR="00FC217F" w:rsidRPr="00FC217F" w:rsidRDefault="00FC217F" w:rsidP="00FC217F">
      <w:pPr>
        <w:tabs>
          <w:tab w:val="left" w:pos="1930"/>
        </w:tabs>
        <w:bidi/>
        <w:rPr>
          <w:rFonts w:cs="David" w:hint="cs"/>
          <w:b/>
          <w:bCs/>
          <w:u w:val="single"/>
          <w:rtl/>
        </w:rPr>
      </w:pPr>
    </w:p>
    <w:p w14:paraId="7A1952D7" w14:textId="77777777" w:rsidR="00FC217F" w:rsidRPr="00FC217F" w:rsidRDefault="00FC217F" w:rsidP="00FC217F">
      <w:pPr>
        <w:tabs>
          <w:tab w:val="left" w:pos="1930"/>
        </w:tabs>
        <w:bidi/>
        <w:rPr>
          <w:rFonts w:cs="David" w:hint="cs"/>
          <w:b/>
          <w:bCs/>
          <w:u w:val="single"/>
          <w:rtl/>
        </w:rPr>
      </w:pPr>
    </w:p>
    <w:p w14:paraId="388C0010" w14:textId="77777777" w:rsidR="00FC217F" w:rsidRPr="00FC217F" w:rsidRDefault="00FC217F" w:rsidP="00FC217F">
      <w:pPr>
        <w:tabs>
          <w:tab w:val="left" w:pos="1930"/>
        </w:tabs>
        <w:bidi/>
        <w:rPr>
          <w:rFonts w:cs="David" w:hint="cs"/>
          <w:rtl/>
        </w:rPr>
      </w:pPr>
      <w:r w:rsidRPr="00FC217F">
        <w:rPr>
          <w:rFonts w:cs="David" w:hint="cs"/>
          <w:b/>
          <w:bCs/>
          <w:u w:val="single"/>
          <w:rtl/>
        </w:rPr>
        <w:t>רשמת פרלמנטרית</w:t>
      </w:r>
      <w:r w:rsidRPr="00FC217F">
        <w:rPr>
          <w:rFonts w:cs="David"/>
          <w:rtl/>
        </w:rPr>
        <w:t>:</w:t>
      </w:r>
      <w:r w:rsidRPr="00FC217F">
        <w:rPr>
          <w:rFonts w:cs="David" w:hint="cs"/>
          <w:rtl/>
        </w:rPr>
        <w:tab/>
      </w:r>
    </w:p>
    <w:p w14:paraId="6DEB2653" w14:textId="77777777" w:rsidR="00FC217F" w:rsidRPr="00FC217F" w:rsidRDefault="00FC217F" w:rsidP="00FC217F">
      <w:pPr>
        <w:bidi/>
        <w:rPr>
          <w:rFonts w:cs="David" w:hint="cs"/>
          <w:rtl/>
        </w:rPr>
      </w:pPr>
      <w:r w:rsidRPr="00FC217F">
        <w:rPr>
          <w:rFonts w:cs="David" w:hint="cs"/>
          <w:rtl/>
        </w:rPr>
        <w:t>דקלה אברבנאל</w:t>
      </w:r>
    </w:p>
    <w:p w14:paraId="712A270D" w14:textId="77777777" w:rsidR="00FC217F" w:rsidRPr="00FC217F" w:rsidRDefault="00FC217F" w:rsidP="00FC217F">
      <w:pPr>
        <w:pStyle w:val="Heading5"/>
        <w:jc w:val="left"/>
        <w:rPr>
          <w:rtl/>
        </w:rPr>
      </w:pPr>
      <w:r w:rsidRPr="00FC217F">
        <w:rPr>
          <w:rtl/>
        </w:rPr>
        <w:t xml:space="preserve"> </w:t>
      </w:r>
    </w:p>
    <w:p w14:paraId="792902F3" w14:textId="77777777" w:rsidR="00FC217F" w:rsidRPr="00FC217F" w:rsidRDefault="00FC217F" w:rsidP="00FC217F">
      <w:pPr>
        <w:bidi/>
        <w:rPr>
          <w:rFonts w:cs="David" w:hint="cs"/>
          <w:rtl/>
        </w:rPr>
      </w:pPr>
    </w:p>
    <w:p w14:paraId="35630D67" w14:textId="77777777" w:rsidR="00FC217F" w:rsidRPr="00FC217F" w:rsidRDefault="00FC217F" w:rsidP="00FC217F">
      <w:pPr>
        <w:bidi/>
        <w:ind w:left="360"/>
        <w:jc w:val="center"/>
        <w:rPr>
          <w:rFonts w:cs="David" w:hint="cs"/>
          <w:b/>
          <w:bCs/>
          <w:u w:val="single"/>
          <w:rtl/>
        </w:rPr>
      </w:pPr>
      <w:r w:rsidRPr="00FC217F">
        <w:rPr>
          <w:rFonts w:cs="David"/>
          <w:rtl/>
        </w:rPr>
        <w:br w:type="page"/>
      </w:r>
      <w:r w:rsidRPr="00FC217F">
        <w:rPr>
          <w:rFonts w:cs="David" w:hint="cs"/>
          <w:b/>
          <w:bCs/>
          <w:u w:val="single"/>
          <w:rtl/>
        </w:rPr>
        <w:lastRenderedPageBreak/>
        <w:t>א. המלצה למינוי יושב-ראש לוועדת העלייה, הקליטה והתפוצות</w:t>
      </w:r>
    </w:p>
    <w:p w14:paraId="3405FC44" w14:textId="77777777" w:rsidR="00FC217F" w:rsidRPr="00FC217F" w:rsidRDefault="00FC217F" w:rsidP="00FC217F">
      <w:pPr>
        <w:bidi/>
        <w:rPr>
          <w:rFonts w:cs="David" w:hint="cs"/>
          <w:rtl/>
        </w:rPr>
      </w:pPr>
    </w:p>
    <w:p w14:paraId="64AB79FE" w14:textId="77777777" w:rsidR="00FC217F" w:rsidRPr="00FC217F" w:rsidRDefault="00FC217F" w:rsidP="00FC217F">
      <w:pPr>
        <w:bidi/>
        <w:rPr>
          <w:rFonts w:cs="David" w:hint="cs"/>
          <w:u w:val="single"/>
        </w:rPr>
      </w:pPr>
      <w:r w:rsidRPr="00FC217F">
        <w:rPr>
          <w:rFonts w:cs="David" w:hint="cs"/>
          <w:u w:val="single"/>
          <w:rtl/>
        </w:rPr>
        <w:t>היו"ר רוחמה אברהם:</w:t>
      </w:r>
    </w:p>
    <w:p w14:paraId="2173F571" w14:textId="77777777" w:rsidR="00FC217F" w:rsidRPr="00FC217F" w:rsidRDefault="00FC217F" w:rsidP="00FC217F">
      <w:pPr>
        <w:bidi/>
        <w:rPr>
          <w:rFonts w:cs="David" w:hint="cs"/>
          <w:rtl/>
        </w:rPr>
      </w:pPr>
    </w:p>
    <w:p w14:paraId="789BC6AA" w14:textId="77777777" w:rsidR="00FC217F" w:rsidRPr="00FC217F" w:rsidRDefault="00FC217F" w:rsidP="00FC217F">
      <w:pPr>
        <w:bidi/>
        <w:ind w:firstLine="720"/>
        <w:rPr>
          <w:rFonts w:cs="David" w:hint="cs"/>
          <w:rtl/>
        </w:rPr>
      </w:pPr>
      <w:r w:rsidRPr="00FC217F">
        <w:rPr>
          <w:rFonts w:cs="David" w:hint="cs"/>
          <w:rtl/>
        </w:rPr>
        <w:t xml:space="preserve">בוקר טוב לכולם. על סדר יומנו המלצה למינו יושב-ראש לוועדת העלייה, הקליטה והתפוצות. אחר כך נדון בהצעת חוק הכנסת (מספר חברי ועדת הכסיפם בתקופת כהונתה של הכנסת השבע עשרה), ואחר כך שונות. אני חייבת לומר שעד אתמול בערב האופוזיציה הגישה שתי הצעות אי-אמון. מכיוון שראש הממשלה בחוץ-לארץ, ועד עכשיו היה נהוג שלא להגיש אי-אמון כשראש הממשלה בחוץ-לארץ, אני מודה לחברי הכנסת מהאופוזיציה שהסכימו להסיר את הצעת האי-אמון. </w:t>
      </w:r>
    </w:p>
    <w:p w14:paraId="0B216711" w14:textId="77777777" w:rsidR="00FC217F" w:rsidRPr="00FC217F" w:rsidRDefault="00FC217F" w:rsidP="00FC217F">
      <w:pPr>
        <w:bidi/>
        <w:ind w:firstLine="720"/>
        <w:rPr>
          <w:rFonts w:cs="David" w:hint="cs"/>
          <w:rtl/>
        </w:rPr>
      </w:pPr>
    </w:p>
    <w:p w14:paraId="1B7B9BAB" w14:textId="77777777" w:rsidR="00FC217F" w:rsidRPr="00FC217F" w:rsidRDefault="00FC217F" w:rsidP="00FC217F">
      <w:pPr>
        <w:bidi/>
        <w:rPr>
          <w:rFonts w:cs="David" w:hint="cs"/>
          <w:u w:val="single"/>
          <w:rtl/>
        </w:rPr>
      </w:pPr>
      <w:r w:rsidRPr="00FC217F">
        <w:rPr>
          <w:rFonts w:cs="David" w:hint="cs"/>
          <w:u w:val="single"/>
          <w:rtl/>
        </w:rPr>
        <w:t>אפרים סנה:</w:t>
      </w:r>
    </w:p>
    <w:p w14:paraId="700FB434" w14:textId="77777777" w:rsidR="00FC217F" w:rsidRPr="00FC217F" w:rsidRDefault="00FC217F" w:rsidP="00FC217F">
      <w:pPr>
        <w:bidi/>
        <w:rPr>
          <w:rFonts w:cs="David" w:hint="cs"/>
          <w:u w:val="single"/>
          <w:rtl/>
        </w:rPr>
      </w:pPr>
    </w:p>
    <w:p w14:paraId="25811ADD" w14:textId="77777777" w:rsidR="00FC217F" w:rsidRPr="00FC217F" w:rsidRDefault="00FC217F" w:rsidP="00FC217F">
      <w:pPr>
        <w:bidi/>
        <w:ind w:firstLine="720"/>
        <w:rPr>
          <w:rFonts w:cs="David" w:hint="cs"/>
          <w:rtl/>
        </w:rPr>
      </w:pPr>
      <w:r w:rsidRPr="00FC217F">
        <w:rPr>
          <w:rFonts w:cs="David" w:hint="cs"/>
          <w:rtl/>
        </w:rPr>
        <w:t xml:space="preserve">איך יעבור יום שני בלי אי-אמון?  </w:t>
      </w:r>
    </w:p>
    <w:p w14:paraId="64F06062" w14:textId="77777777" w:rsidR="00FC217F" w:rsidRPr="00FC217F" w:rsidRDefault="00FC217F" w:rsidP="00FC217F">
      <w:pPr>
        <w:bidi/>
        <w:rPr>
          <w:rFonts w:cs="David" w:hint="cs"/>
          <w:rtl/>
        </w:rPr>
      </w:pPr>
    </w:p>
    <w:p w14:paraId="74AE701B" w14:textId="77777777" w:rsidR="00FC217F" w:rsidRPr="00FC217F" w:rsidRDefault="00FC217F" w:rsidP="00FC217F">
      <w:pPr>
        <w:bidi/>
        <w:rPr>
          <w:rFonts w:cs="David" w:hint="cs"/>
          <w:u w:val="single"/>
        </w:rPr>
      </w:pPr>
      <w:r w:rsidRPr="00FC217F">
        <w:rPr>
          <w:rFonts w:cs="David" w:hint="cs"/>
          <w:u w:val="single"/>
          <w:rtl/>
        </w:rPr>
        <w:t>היו"ר רוחמה אברהם:</w:t>
      </w:r>
    </w:p>
    <w:p w14:paraId="630FBA36" w14:textId="77777777" w:rsidR="00FC217F" w:rsidRPr="00FC217F" w:rsidRDefault="00FC217F" w:rsidP="00FC217F">
      <w:pPr>
        <w:bidi/>
        <w:rPr>
          <w:rFonts w:cs="David" w:hint="cs"/>
          <w:rtl/>
        </w:rPr>
      </w:pPr>
    </w:p>
    <w:p w14:paraId="6D6793F0" w14:textId="77777777" w:rsidR="00FC217F" w:rsidRPr="00FC217F" w:rsidRDefault="00FC217F" w:rsidP="00FC217F">
      <w:pPr>
        <w:bidi/>
        <w:rPr>
          <w:rFonts w:cs="David" w:hint="cs"/>
          <w:rtl/>
        </w:rPr>
      </w:pPr>
      <w:r w:rsidRPr="00FC217F">
        <w:rPr>
          <w:rFonts w:cs="David" w:hint="cs"/>
          <w:rtl/>
        </w:rPr>
        <w:tab/>
        <w:t xml:space="preserve">כן, חבר הכנסת יצחקי. </w:t>
      </w:r>
    </w:p>
    <w:p w14:paraId="39A354BA" w14:textId="77777777" w:rsidR="00FC217F" w:rsidRPr="00FC217F" w:rsidRDefault="00FC217F" w:rsidP="00FC217F">
      <w:pPr>
        <w:bidi/>
        <w:rPr>
          <w:rFonts w:cs="David" w:hint="cs"/>
          <w:rtl/>
        </w:rPr>
      </w:pPr>
    </w:p>
    <w:p w14:paraId="49F624D5" w14:textId="77777777" w:rsidR="00FC217F" w:rsidRPr="00FC217F" w:rsidRDefault="00FC217F" w:rsidP="00FC217F">
      <w:pPr>
        <w:pStyle w:val="Heading5"/>
        <w:jc w:val="left"/>
        <w:rPr>
          <w:rFonts w:hint="cs"/>
          <w:rtl/>
        </w:rPr>
      </w:pPr>
      <w:r w:rsidRPr="00FC217F">
        <w:rPr>
          <w:rFonts w:hint="cs"/>
          <w:u w:val="single"/>
          <w:rtl/>
        </w:rPr>
        <w:t>אביגדור יצחקי:</w:t>
      </w:r>
    </w:p>
    <w:p w14:paraId="02EFE13D" w14:textId="77777777" w:rsidR="00FC217F" w:rsidRPr="00FC217F" w:rsidRDefault="00FC217F" w:rsidP="00FC217F">
      <w:pPr>
        <w:pStyle w:val="Heading5"/>
        <w:jc w:val="left"/>
        <w:rPr>
          <w:rFonts w:hint="cs"/>
          <w:rtl/>
        </w:rPr>
      </w:pPr>
    </w:p>
    <w:p w14:paraId="47A09D2D" w14:textId="77777777" w:rsidR="00FC217F" w:rsidRPr="00FC217F" w:rsidRDefault="00FC217F" w:rsidP="00FC217F">
      <w:pPr>
        <w:bidi/>
        <w:rPr>
          <w:rFonts w:cs="David" w:hint="cs"/>
          <w:rtl/>
        </w:rPr>
      </w:pPr>
      <w:r w:rsidRPr="00FC217F">
        <w:rPr>
          <w:rFonts w:cs="David" w:hint="cs"/>
          <w:rtl/>
        </w:rPr>
        <w:tab/>
        <w:t xml:space="preserve">אני מציע למגישי הצעת האי-אמון להוריד את ההצעה בכלל, בעיקר בנושא הזה. ההצעה היא בגין התרופות לחולי סרטן המעי הגס. אני חושב שלעשות פוליטיקה על גבם של חולי סרטן זה לא נכון, במיוחד לנוכח ההחלטה הנוספת של ועדת הסל מאתמול. שוחחתי ארוכות עם האנשים, לבי עם האנשים, וכך לבם של כולם. אבל מה לעשות שחוות הדעת של אנשי המקצוע היא שגם אם יוסיפו עוד 500 מיליון ש"ח לסל התרופות הם עדיין לא שם? </w:t>
      </w:r>
    </w:p>
    <w:p w14:paraId="77BAB425" w14:textId="77777777" w:rsidR="00FC217F" w:rsidRPr="00FC217F" w:rsidRDefault="00FC217F" w:rsidP="00FC217F">
      <w:pPr>
        <w:bidi/>
        <w:rPr>
          <w:rFonts w:cs="David" w:hint="cs"/>
          <w:rtl/>
        </w:rPr>
      </w:pPr>
    </w:p>
    <w:p w14:paraId="509DD664" w14:textId="77777777" w:rsidR="00FC217F" w:rsidRPr="00FC217F" w:rsidRDefault="00FC217F" w:rsidP="00FC217F">
      <w:pPr>
        <w:bidi/>
        <w:ind w:firstLine="720"/>
        <w:rPr>
          <w:rFonts w:cs="David" w:hint="cs"/>
          <w:rtl/>
        </w:rPr>
      </w:pPr>
      <w:r w:rsidRPr="00FC217F">
        <w:rPr>
          <w:rFonts w:cs="David" w:hint="cs"/>
          <w:rtl/>
        </w:rPr>
        <w:t xml:space="preserve">למשל, מדברים על הורמון הגדילה, שהוא הדבר הבא שהם היו רוצים לתת. זה לתת איכות חיים שונה לילדים שכנראה יהיו בגובה 1.40 מ', ועם ההורמון יגיעו ל-1.55 מ'. זה בהחלט דבר טוב, ויש עוד כמה תרופות אחרות שהיו מכניסים לסל. </w:t>
      </w:r>
    </w:p>
    <w:p w14:paraId="5236AA58" w14:textId="77777777" w:rsidR="00FC217F" w:rsidRPr="00FC217F" w:rsidRDefault="00FC217F" w:rsidP="00FC217F">
      <w:pPr>
        <w:bidi/>
        <w:rPr>
          <w:rFonts w:cs="David" w:hint="cs"/>
          <w:rtl/>
        </w:rPr>
      </w:pPr>
    </w:p>
    <w:p w14:paraId="1631E104" w14:textId="77777777" w:rsidR="00FC217F" w:rsidRPr="00FC217F" w:rsidRDefault="00FC217F" w:rsidP="00FC217F">
      <w:pPr>
        <w:bidi/>
        <w:rPr>
          <w:rFonts w:cs="David" w:hint="cs"/>
          <w:rtl/>
        </w:rPr>
      </w:pPr>
      <w:r w:rsidRPr="00FC217F">
        <w:rPr>
          <w:rFonts w:cs="David" w:hint="cs"/>
          <w:rtl/>
        </w:rPr>
        <w:tab/>
        <w:t xml:space="preserve">שוחחתי עם כמה אונקולוגים בכירים מאוד, ושאלתי על זה. הם אומרים שכרגע אין מוכחות רפואית לתרופה. יותר מזה, צריך לשים לב ולראות מי באמת דוחף את המאבק הזה </w:t>
      </w:r>
      <w:r w:rsidRPr="00FC217F">
        <w:rPr>
          <w:rFonts w:cs="David"/>
          <w:rtl/>
        </w:rPr>
        <w:t>–</w:t>
      </w:r>
      <w:r w:rsidRPr="00FC217F">
        <w:rPr>
          <w:rFonts w:cs="David" w:hint="cs"/>
          <w:rtl/>
        </w:rPr>
        <w:t xml:space="preserve"> וגם עיתונאי מ"ידיעות אחרונות" העיר שלחברות התרופות יש יד ורגל בעניין הזה. צריך להבין מה הדבר הזה עושה. גם על פי ההוכחה הברורה ביותר, במירכאות </w:t>
      </w:r>
      <w:r w:rsidRPr="00FC217F">
        <w:rPr>
          <w:rFonts w:cs="David"/>
          <w:rtl/>
        </w:rPr>
        <w:t>–</w:t>
      </w:r>
      <w:r w:rsidRPr="00FC217F">
        <w:rPr>
          <w:rFonts w:cs="David" w:hint="cs"/>
          <w:rtl/>
        </w:rPr>
        <w:t xml:space="preserve"> מדובר על הארכת חיים בשלושה עד ארבעה חודשים. ואגב, זה לא מקובל בכל העולם.  </w:t>
      </w:r>
    </w:p>
    <w:p w14:paraId="12921146" w14:textId="77777777" w:rsidR="00FC217F" w:rsidRPr="00FC217F" w:rsidRDefault="00FC217F" w:rsidP="00FC217F">
      <w:pPr>
        <w:bidi/>
        <w:rPr>
          <w:rFonts w:cs="David" w:hint="cs"/>
          <w:rtl/>
        </w:rPr>
      </w:pPr>
    </w:p>
    <w:p w14:paraId="08AD7476" w14:textId="77777777" w:rsidR="00FC217F" w:rsidRPr="00FC217F" w:rsidRDefault="00FC217F" w:rsidP="00FC217F">
      <w:pPr>
        <w:bidi/>
        <w:ind w:firstLine="720"/>
        <w:rPr>
          <w:rFonts w:cs="David" w:hint="cs"/>
          <w:rtl/>
        </w:rPr>
      </w:pPr>
      <w:r w:rsidRPr="00FC217F">
        <w:rPr>
          <w:rFonts w:cs="David" w:hint="cs"/>
          <w:rtl/>
        </w:rPr>
        <w:t xml:space="preserve">קשה נורא לדבר על דבר כזה, גם להדיוטות שלא מבינים כלום ברפואה, ועל אחת כמה וכמה למי שמבינים. זו איכות חיים של ילד, לעומת שלושה חודשים של אדם </w:t>
      </w:r>
      <w:r w:rsidRPr="00FC217F">
        <w:rPr>
          <w:rFonts w:cs="David"/>
          <w:rtl/>
        </w:rPr>
        <w:t>–</w:t>
      </w:r>
      <w:r w:rsidRPr="00FC217F">
        <w:rPr>
          <w:rFonts w:cs="David" w:hint="cs"/>
          <w:rtl/>
        </w:rPr>
        <w:t xml:space="preserve"> לא באיכות חיים גבוהה במיוחד, כי הוא לא נהיה בריא מייד באותו יום ולא מתחיל לרוץ בערי ישראל. </w:t>
      </w:r>
    </w:p>
    <w:p w14:paraId="01599808" w14:textId="77777777" w:rsidR="00FC217F" w:rsidRPr="00FC217F" w:rsidRDefault="00FC217F" w:rsidP="00FC217F">
      <w:pPr>
        <w:bidi/>
        <w:ind w:firstLine="720"/>
        <w:rPr>
          <w:rFonts w:cs="David" w:hint="cs"/>
          <w:rtl/>
        </w:rPr>
      </w:pPr>
    </w:p>
    <w:p w14:paraId="652A111E" w14:textId="77777777" w:rsidR="00FC217F" w:rsidRPr="00FC217F" w:rsidRDefault="00FC217F" w:rsidP="00FC217F">
      <w:pPr>
        <w:bidi/>
        <w:ind w:firstLine="720"/>
        <w:rPr>
          <w:rFonts w:cs="David" w:hint="cs"/>
          <w:rtl/>
        </w:rPr>
      </w:pPr>
      <w:r w:rsidRPr="00FC217F">
        <w:rPr>
          <w:rFonts w:cs="David" w:hint="cs"/>
          <w:rtl/>
        </w:rPr>
        <w:t xml:space="preserve">אני מציע שמגישי הצעת האי-אמון ישבו עם המומחים, ישבו עם האנשים, יבינו את הבעייתיות בנושא, ידברו עם אנשי ועדת הסל </w:t>
      </w:r>
      <w:r w:rsidRPr="00FC217F">
        <w:rPr>
          <w:rFonts w:cs="David"/>
          <w:rtl/>
        </w:rPr>
        <w:t>–</w:t>
      </w:r>
      <w:r w:rsidRPr="00FC217F">
        <w:rPr>
          <w:rFonts w:cs="David" w:hint="cs"/>
          <w:rtl/>
        </w:rPr>
        <w:t xml:space="preserve"> ויושבים שם האנשים הבכירים ביותר ברפואה הישראלית, שהתייעצו עם ועדת האונקולוגיה הישראלית, ששם נמצאים מיטב האונקולוגים במדינת ישראל. הם החליטו מה שהחליטו. שימצאו להם נושא אחר לעסוק בו באי-אמון בפוליטיקה.</w:t>
      </w:r>
    </w:p>
    <w:p w14:paraId="19DF9E2B" w14:textId="77777777" w:rsidR="00FC217F" w:rsidRPr="00FC217F" w:rsidRDefault="00FC217F" w:rsidP="00FC217F">
      <w:pPr>
        <w:bidi/>
        <w:ind w:firstLine="720"/>
        <w:rPr>
          <w:rFonts w:cs="David" w:hint="cs"/>
          <w:rtl/>
        </w:rPr>
      </w:pPr>
    </w:p>
    <w:p w14:paraId="32C396A3" w14:textId="77777777" w:rsidR="00FC217F" w:rsidRPr="00FC217F" w:rsidRDefault="00FC217F" w:rsidP="00FC217F">
      <w:pPr>
        <w:bidi/>
        <w:ind w:firstLine="720"/>
        <w:rPr>
          <w:rFonts w:cs="David" w:hint="cs"/>
          <w:rtl/>
        </w:rPr>
      </w:pPr>
      <w:r w:rsidRPr="00FC217F">
        <w:rPr>
          <w:rFonts w:cs="David" w:hint="cs"/>
          <w:rtl/>
        </w:rPr>
        <w:t xml:space="preserve">הפוליטיקה הזולה במיוחד היא של הליכוד ויהדות התורה, שבאמת רואים על פניו למה הם הגישו את זה יחד פתאום: יהדות התורה רוצה לסמן שגם היא יכולה להגיש הצעות אי-אמון, באמת לא על חולי סרטן; והליכוד רוצה להראות שהוא מחבר אליו את יהדות התורה. זו באמת פוליטיקה זולה על גבם של חולי סרטן. אני מאוד מבקש </w:t>
      </w:r>
      <w:r w:rsidRPr="00FC217F">
        <w:rPr>
          <w:rFonts w:cs="David"/>
          <w:rtl/>
        </w:rPr>
        <w:t>–</w:t>
      </w:r>
      <w:r w:rsidRPr="00FC217F">
        <w:rPr>
          <w:rFonts w:cs="David" w:hint="cs"/>
          <w:rtl/>
        </w:rPr>
        <w:t xml:space="preserve"> אני לא אומר שלא תגישו הצעות אי-אמון, תגישו כמה שאתם רוצים; אבל הפעם תמצאו נושא אחר. תודה רבה.</w:t>
      </w:r>
    </w:p>
    <w:p w14:paraId="1476BBD7" w14:textId="77777777" w:rsidR="00FC217F" w:rsidRPr="00FC217F" w:rsidRDefault="00FC217F" w:rsidP="00FC217F">
      <w:pPr>
        <w:bidi/>
        <w:ind w:firstLine="720"/>
        <w:rPr>
          <w:rFonts w:cs="David" w:hint="cs"/>
          <w:rtl/>
        </w:rPr>
      </w:pPr>
    </w:p>
    <w:p w14:paraId="2A10EBAB" w14:textId="77777777" w:rsidR="00FC217F" w:rsidRPr="00FC217F" w:rsidRDefault="00FC217F" w:rsidP="00FC217F">
      <w:pPr>
        <w:bidi/>
        <w:rPr>
          <w:rFonts w:cs="David" w:hint="cs"/>
          <w:u w:val="single"/>
        </w:rPr>
      </w:pPr>
      <w:r w:rsidRPr="00FC217F">
        <w:rPr>
          <w:rFonts w:cs="David" w:hint="cs"/>
          <w:u w:val="single"/>
          <w:rtl/>
        </w:rPr>
        <w:t>היו"ר רוחמה אברהם:</w:t>
      </w:r>
    </w:p>
    <w:p w14:paraId="662DBA50" w14:textId="77777777" w:rsidR="00FC217F" w:rsidRPr="00FC217F" w:rsidRDefault="00FC217F" w:rsidP="00FC217F">
      <w:pPr>
        <w:bidi/>
        <w:ind w:firstLine="720"/>
        <w:rPr>
          <w:rFonts w:cs="David" w:hint="cs"/>
          <w:rtl/>
        </w:rPr>
      </w:pPr>
    </w:p>
    <w:p w14:paraId="03517BF0" w14:textId="77777777" w:rsidR="00FC217F" w:rsidRPr="00FC217F" w:rsidRDefault="00FC217F" w:rsidP="00FC217F">
      <w:pPr>
        <w:bidi/>
        <w:ind w:firstLine="720"/>
        <w:rPr>
          <w:rFonts w:cs="David" w:hint="cs"/>
          <w:rtl/>
        </w:rPr>
      </w:pPr>
      <w:r w:rsidRPr="00FC217F">
        <w:rPr>
          <w:rFonts w:cs="David" w:hint="cs"/>
          <w:rtl/>
        </w:rPr>
        <w:t xml:space="preserve">תודה רבה, חבר הכנסת יצחקי. נעבור להמלצת ועדת הכנסת למנות יושב-ראש לוועדת העלייה, הקליטה והתפוצות. </w:t>
      </w:r>
    </w:p>
    <w:p w14:paraId="680C56BD" w14:textId="77777777" w:rsidR="00FC217F" w:rsidRPr="00FC217F" w:rsidRDefault="00FC217F" w:rsidP="00FC217F">
      <w:pPr>
        <w:bidi/>
        <w:rPr>
          <w:rFonts w:cs="David" w:hint="cs"/>
          <w:rtl/>
        </w:rPr>
      </w:pPr>
    </w:p>
    <w:p w14:paraId="3C68857A" w14:textId="77777777" w:rsidR="00FC217F" w:rsidRPr="00FC217F" w:rsidRDefault="00FC217F" w:rsidP="00FC217F">
      <w:pPr>
        <w:bidi/>
        <w:rPr>
          <w:rFonts w:cs="David" w:hint="cs"/>
          <w:i/>
          <w:iCs/>
          <w:rtl/>
        </w:rPr>
      </w:pPr>
      <w:r w:rsidRPr="00FC217F">
        <w:rPr>
          <w:rFonts w:cs="David" w:hint="cs"/>
          <w:u w:val="single"/>
          <w:rtl/>
        </w:rPr>
        <w:t>קולט אביטל:</w:t>
      </w:r>
    </w:p>
    <w:p w14:paraId="10D56A9F" w14:textId="77777777" w:rsidR="00FC217F" w:rsidRPr="00FC217F" w:rsidRDefault="00FC217F" w:rsidP="00FC217F">
      <w:pPr>
        <w:bidi/>
        <w:rPr>
          <w:rFonts w:cs="David" w:hint="cs"/>
          <w:rtl/>
        </w:rPr>
      </w:pPr>
      <w:r w:rsidRPr="00FC217F">
        <w:rPr>
          <w:rFonts w:cs="David" w:hint="cs"/>
          <w:i/>
          <w:iCs/>
          <w:rtl/>
        </w:rPr>
        <w:lastRenderedPageBreak/>
        <w:tab/>
      </w:r>
    </w:p>
    <w:p w14:paraId="66680C4F" w14:textId="77777777" w:rsidR="00FC217F" w:rsidRPr="00FC217F" w:rsidRDefault="00FC217F" w:rsidP="00FC217F">
      <w:pPr>
        <w:bidi/>
        <w:ind w:firstLine="720"/>
        <w:rPr>
          <w:rFonts w:cs="David" w:hint="cs"/>
          <w:rtl/>
        </w:rPr>
      </w:pPr>
      <w:r w:rsidRPr="00FC217F">
        <w:rPr>
          <w:rFonts w:cs="David" w:hint="cs"/>
          <w:rtl/>
        </w:rPr>
        <w:t>למה הוא לא פה?</w:t>
      </w:r>
    </w:p>
    <w:p w14:paraId="40AD1588" w14:textId="77777777" w:rsidR="00FC217F" w:rsidRPr="00FC217F" w:rsidRDefault="00FC217F" w:rsidP="00FC217F">
      <w:pPr>
        <w:bidi/>
        <w:rPr>
          <w:rFonts w:cs="David" w:hint="cs"/>
          <w:rtl/>
        </w:rPr>
      </w:pPr>
    </w:p>
    <w:p w14:paraId="4B1FCC49" w14:textId="77777777" w:rsidR="00FC217F" w:rsidRPr="00FC217F" w:rsidRDefault="00FC217F" w:rsidP="00FC217F">
      <w:pPr>
        <w:bidi/>
        <w:rPr>
          <w:rFonts w:cs="David" w:hint="cs"/>
          <w:u w:val="single"/>
        </w:rPr>
      </w:pPr>
      <w:r w:rsidRPr="00FC217F">
        <w:rPr>
          <w:rFonts w:cs="David" w:hint="cs"/>
          <w:u w:val="single"/>
          <w:rtl/>
        </w:rPr>
        <w:t>היו"ר רוחמה אברהם:</w:t>
      </w:r>
    </w:p>
    <w:p w14:paraId="1DECEA1B" w14:textId="77777777" w:rsidR="00FC217F" w:rsidRPr="00FC217F" w:rsidRDefault="00FC217F" w:rsidP="00FC217F">
      <w:pPr>
        <w:bidi/>
        <w:rPr>
          <w:rFonts w:cs="David" w:hint="cs"/>
          <w:rtl/>
        </w:rPr>
      </w:pPr>
    </w:p>
    <w:p w14:paraId="24DDE2A1" w14:textId="77777777" w:rsidR="00FC217F" w:rsidRPr="00FC217F" w:rsidRDefault="00FC217F" w:rsidP="00FC217F">
      <w:pPr>
        <w:bidi/>
        <w:ind w:firstLine="720"/>
        <w:rPr>
          <w:rFonts w:cs="David" w:hint="cs"/>
          <w:rtl/>
        </w:rPr>
      </w:pPr>
      <w:r w:rsidRPr="00FC217F">
        <w:rPr>
          <w:rFonts w:cs="David" w:hint="cs"/>
          <w:rtl/>
        </w:rPr>
        <w:t xml:space="preserve">הוא לא חבר ועדת הכנסת. </w:t>
      </w:r>
    </w:p>
    <w:p w14:paraId="6F4C05A4" w14:textId="77777777" w:rsidR="00FC217F" w:rsidRPr="00FC217F" w:rsidRDefault="00FC217F" w:rsidP="00FC217F">
      <w:pPr>
        <w:bidi/>
        <w:rPr>
          <w:rFonts w:cs="David" w:hint="cs"/>
          <w:rtl/>
        </w:rPr>
      </w:pPr>
    </w:p>
    <w:p w14:paraId="52814589" w14:textId="77777777" w:rsidR="00FC217F" w:rsidRPr="00FC217F" w:rsidRDefault="00FC217F" w:rsidP="00FC217F">
      <w:pPr>
        <w:bidi/>
        <w:rPr>
          <w:rFonts w:cs="David" w:hint="cs"/>
          <w:i/>
          <w:iCs/>
          <w:rtl/>
        </w:rPr>
      </w:pPr>
      <w:r w:rsidRPr="00FC217F">
        <w:rPr>
          <w:rFonts w:cs="David" w:hint="cs"/>
          <w:u w:val="single"/>
          <w:rtl/>
        </w:rPr>
        <w:t>קולט אביטל:</w:t>
      </w:r>
    </w:p>
    <w:p w14:paraId="44557468" w14:textId="77777777" w:rsidR="00FC217F" w:rsidRPr="00FC217F" w:rsidRDefault="00FC217F" w:rsidP="00FC217F">
      <w:pPr>
        <w:bidi/>
        <w:rPr>
          <w:rFonts w:cs="David" w:hint="cs"/>
          <w:i/>
          <w:iCs/>
          <w:rtl/>
        </w:rPr>
      </w:pPr>
    </w:p>
    <w:p w14:paraId="1D5F993E" w14:textId="77777777" w:rsidR="00FC217F" w:rsidRPr="00FC217F" w:rsidRDefault="00FC217F" w:rsidP="00FC217F">
      <w:pPr>
        <w:bidi/>
        <w:rPr>
          <w:rFonts w:cs="David" w:hint="cs"/>
          <w:rtl/>
        </w:rPr>
      </w:pPr>
      <w:r w:rsidRPr="00FC217F">
        <w:rPr>
          <w:rFonts w:cs="David" w:hint="cs"/>
          <w:i/>
          <w:iCs/>
          <w:rtl/>
        </w:rPr>
        <w:tab/>
      </w:r>
      <w:r w:rsidRPr="00FC217F">
        <w:rPr>
          <w:rFonts w:cs="David" w:hint="cs"/>
          <w:rtl/>
        </w:rPr>
        <w:t>אנחנו בוחרים אותו שלא בפניו?</w:t>
      </w:r>
    </w:p>
    <w:p w14:paraId="7786A2BB" w14:textId="77777777" w:rsidR="00FC217F" w:rsidRPr="00FC217F" w:rsidRDefault="00FC217F" w:rsidP="00FC217F">
      <w:pPr>
        <w:bidi/>
        <w:ind w:firstLine="720"/>
        <w:rPr>
          <w:rFonts w:cs="David" w:hint="cs"/>
          <w:rtl/>
        </w:rPr>
      </w:pPr>
    </w:p>
    <w:p w14:paraId="031DDD84" w14:textId="77777777" w:rsidR="00FC217F" w:rsidRPr="00FC217F" w:rsidRDefault="00FC217F" w:rsidP="00FC217F">
      <w:pPr>
        <w:pStyle w:val="Heading5"/>
        <w:jc w:val="left"/>
        <w:rPr>
          <w:rFonts w:hint="cs"/>
          <w:rtl/>
        </w:rPr>
      </w:pPr>
      <w:r w:rsidRPr="00FC217F">
        <w:rPr>
          <w:rFonts w:hint="cs"/>
          <w:u w:val="single"/>
          <w:rtl/>
        </w:rPr>
        <w:t>אביגדור יצחקי:</w:t>
      </w:r>
    </w:p>
    <w:p w14:paraId="2BC7D4EA" w14:textId="77777777" w:rsidR="00FC217F" w:rsidRPr="00FC217F" w:rsidRDefault="00FC217F" w:rsidP="00FC217F">
      <w:pPr>
        <w:pStyle w:val="Heading5"/>
        <w:jc w:val="left"/>
        <w:rPr>
          <w:rFonts w:hint="cs"/>
          <w:rtl/>
        </w:rPr>
      </w:pPr>
    </w:p>
    <w:p w14:paraId="2C3FE52F" w14:textId="77777777" w:rsidR="00FC217F" w:rsidRPr="00FC217F" w:rsidRDefault="00FC217F" w:rsidP="00FC217F">
      <w:pPr>
        <w:bidi/>
        <w:ind w:firstLine="720"/>
        <w:rPr>
          <w:rFonts w:cs="David" w:hint="cs"/>
          <w:rtl/>
        </w:rPr>
      </w:pPr>
      <w:r w:rsidRPr="00FC217F">
        <w:rPr>
          <w:rFonts w:cs="David" w:hint="cs"/>
          <w:rtl/>
        </w:rPr>
        <w:t xml:space="preserve">כך בחרנו את האחרים, גם את גאלב מג'אדלה וגם את מיכאל מלכיאור בחרנו שלא בנוכחותם. </w:t>
      </w:r>
    </w:p>
    <w:p w14:paraId="2A481431" w14:textId="77777777" w:rsidR="00FC217F" w:rsidRPr="00FC217F" w:rsidRDefault="00FC217F" w:rsidP="00FC217F">
      <w:pPr>
        <w:bidi/>
        <w:rPr>
          <w:rFonts w:cs="David" w:hint="cs"/>
          <w:rtl/>
        </w:rPr>
      </w:pPr>
    </w:p>
    <w:p w14:paraId="2A3B66A8" w14:textId="77777777" w:rsidR="00FC217F" w:rsidRPr="00FC217F" w:rsidRDefault="00FC217F" w:rsidP="00FC217F">
      <w:pPr>
        <w:bidi/>
        <w:rPr>
          <w:rFonts w:cs="David" w:hint="cs"/>
          <w:u w:val="single"/>
        </w:rPr>
      </w:pPr>
      <w:r w:rsidRPr="00FC217F">
        <w:rPr>
          <w:rFonts w:cs="David" w:hint="cs"/>
          <w:u w:val="single"/>
          <w:rtl/>
        </w:rPr>
        <w:t>היו"ר רוחמה אברהם:</w:t>
      </w:r>
    </w:p>
    <w:p w14:paraId="43DE001D" w14:textId="77777777" w:rsidR="00FC217F" w:rsidRPr="00FC217F" w:rsidRDefault="00FC217F" w:rsidP="00FC217F">
      <w:pPr>
        <w:bidi/>
        <w:rPr>
          <w:rFonts w:cs="David" w:hint="cs"/>
          <w:rtl/>
        </w:rPr>
      </w:pPr>
    </w:p>
    <w:p w14:paraId="36B74482" w14:textId="77777777" w:rsidR="00FC217F" w:rsidRPr="00FC217F" w:rsidRDefault="00FC217F" w:rsidP="00FC217F">
      <w:pPr>
        <w:bidi/>
        <w:ind w:firstLine="720"/>
        <w:rPr>
          <w:rFonts w:cs="David" w:hint="cs"/>
          <w:rtl/>
        </w:rPr>
      </w:pPr>
      <w:r w:rsidRPr="00FC217F">
        <w:rPr>
          <w:rFonts w:cs="David" w:hint="cs"/>
          <w:rtl/>
        </w:rPr>
        <w:t xml:space="preserve">זה עניין טכני לחלוטין. אבל אני מקבלת את הערתך לפעם הבאה, ונזמין את המועמדים. </w:t>
      </w:r>
    </w:p>
    <w:p w14:paraId="2FCBFF40" w14:textId="77777777" w:rsidR="00FC217F" w:rsidRPr="00FC217F" w:rsidRDefault="00FC217F" w:rsidP="00FC217F">
      <w:pPr>
        <w:bidi/>
        <w:rPr>
          <w:rFonts w:cs="David" w:hint="cs"/>
          <w:rtl/>
        </w:rPr>
      </w:pPr>
    </w:p>
    <w:p w14:paraId="400C13CA" w14:textId="77777777" w:rsidR="00FC217F" w:rsidRPr="00FC217F" w:rsidRDefault="00FC217F" w:rsidP="00FC217F">
      <w:pPr>
        <w:pStyle w:val="Heading5"/>
        <w:jc w:val="left"/>
        <w:rPr>
          <w:rFonts w:hint="cs"/>
          <w:rtl/>
        </w:rPr>
      </w:pPr>
      <w:r w:rsidRPr="00FC217F">
        <w:rPr>
          <w:rFonts w:hint="cs"/>
          <w:u w:val="single"/>
          <w:rtl/>
        </w:rPr>
        <w:t>אביגדור יצחקי:</w:t>
      </w:r>
    </w:p>
    <w:p w14:paraId="2A60088C" w14:textId="77777777" w:rsidR="00FC217F" w:rsidRPr="00FC217F" w:rsidRDefault="00FC217F" w:rsidP="00FC217F">
      <w:pPr>
        <w:pStyle w:val="Heading5"/>
        <w:jc w:val="left"/>
        <w:rPr>
          <w:rFonts w:hint="cs"/>
          <w:rtl/>
        </w:rPr>
      </w:pPr>
    </w:p>
    <w:p w14:paraId="4134A65F" w14:textId="77777777" w:rsidR="00FC217F" w:rsidRPr="00FC217F" w:rsidRDefault="00FC217F" w:rsidP="00FC217F">
      <w:pPr>
        <w:bidi/>
        <w:rPr>
          <w:rFonts w:cs="David" w:hint="cs"/>
          <w:rtl/>
        </w:rPr>
      </w:pPr>
      <w:r w:rsidRPr="00FC217F">
        <w:rPr>
          <w:rFonts w:cs="David" w:hint="cs"/>
          <w:rtl/>
        </w:rPr>
        <w:tab/>
        <w:t xml:space="preserve">למה צריך להזמין אותם? אולי מישהו רוצה להצביע נגד ולא נעים לו? </w:t>
      </w:r>
    </w:p>
    <w:p w14:paraId="1BDF573E" w14:textId="77777777" w:rsidR="00FC217F" w:rsidRPr="00FC217F" w:rsidRDefault="00FC217F" w:rsidP="00FC217F">
      <w:pPr>
        <w:bidi/>
        <w:rPr>
          <w:rFonts w:cs="David" w:hint="cs"/>
          <w:rtl/>
        </w:rPr>
      </w:pPr>
    </w:p>
    <w:p w14:paraId="622298FF" w14:textId="77777777" w:rsidR="00FC217F" w:rsidRPr="00FC217F" w:rsidRDefault="00FC217F" w:rsidP="00FC217F">
      <w:pPr>
        <w:bidi/>
        <w:rPr>
          <w:rFonts w:cs="David" w:hint="cs"/>
          <w:u w:val="single"/>
        </w:rPr>
      </w:pPr>
      <w:r w:rsidRPr="00FC217F">
        <w:rPr>
          <w:rFonts w:cs="David" w:hint="cs"/>
          <w:u w:val="single"/>
          <w:rtl/>
        </w:rPr>
        <w:t>היו"ר רוחמה אברהם:</w:t>
      </w:r>
    </w:p>
    <w:p w14:paraId="645466AC" w14:textId="77777777" w:rsidR="00FC217F" w:rsidRPr="00FC217F" w:rsidRDefault="00FC217F" w:rsidP="00FC217F">
      <w:pPr>
        <w:bidi/>
        <w:rPr>
          <w:rFonts w:cs="David" w:hint="cs"/>
          <w:rtl/>
        </w:rPr>
      </w:pPr>
    </w:p>
    <w:p w14:paraId="14F3ADE0" w14:textId="77777777" w:rsidR="00FC217F" w:rsidRPr="00FC217F" w:rsidRDefault="00FC217F" w:rsidP="00FC217F">
      <w:pPr>
        <w:bidi/>
        <w:rPr>
          <w:rFonts w:cs="David" w:hint="cs"/>
          <w:rtl/>
        </w:rPr>
      </w:pPr>
      <w:r w:rsidRPr="00FC217F">
        <w:rPr>
          <w:rFonts w:cs="David" w:hint="cs"/>
          <w:rtl/>
        </w:rPr>
        <w:tab/>
        <w:t xml:space="preserve">מי שרוצה לבוא, דלת הוועדה תמיד פתוחה בפניו. </w:t>
      </w:r>
    </w:p>
    <w:p w14:paraId="63623899" w14:textId="77777777" w:rsidR="00FC217F" w:rsidRPr="00FC217F" w:rsidRDefault="00FC217F" w:rsidP="00FC217F">
      <w:pPr>
        <w:bidi/>
        <w:rPr>
          <w:rFonts w:cs="David" w:hint="cs"/>
          <w:rtl/>
        </w:rPr>
      </w:pPr>
    </w:p>
    <w:p w14:paraId="4A2237B3" w14:textId="77777777" w:rsidR="00FC217F" w:rsidRPr="00FC217F" w:rsidRDefault="00FC217F" w:rsidP="00FC217F">
      <w:pPr>
        <w:bidi/>
        <w:ind w:firstLine="720"/>
        <w:rPr>
          <w:rFonts w:cs="David" w:hint="cs"/>
          <w:rtl/>
        </w:rPr>
      </w:pPr>
      <w:r w:rsidRPr="00FC217F">
        <w:rPr>
          <w:rFonts w:cs="David" w:hint="cs"/>
          <w:rtl/>
        </w:rPr>
        <w:t>בהתאם להוראות סעיף 10(א) לתקנון הכנסת, ממליצה ועדת הכנסת לבחור בחבר הכנסת מיכאל נודלמן ליושב-ראש ועדת העלייה, הקליטה והתפוצות. מי בעד?</w:t>
      </w:r>
    </w:p>
    <w:p w14:paraId="1DBF9A02" w14:textId="77777777" w:rsidR="00FC217F" w:rsidRPr="00FC217F" w:rsidRDefault="00FC217F" w:rsidP="00FC217F">
      <w:pPr>
        <w:bidi/>
        <w:rPr>
          <w:rFonts w:cs="David" w:hint="cs"/>
          <w:rtl/>
        </w:rPr>
      </w:pPr>
    </w:p>
    <w:p w14:paraId="5A83F93F" w14:textId="77777777" w:rsidR="00FC217F" w:rsidRPr="00FC217F" w:rsidRDefault="00FC217F" w:rsidP="00FC217F">
      <w:pPr>
        <w:bidi/>
        <w:jc w:val="center"/>
        <w:rPr>
          <w:rFonts w:cs="David" w:hint="cs"/>
          <w:rtl/>
        </w:rPr>
      </w:pPr>
      <w:r w:rsidRPr="00FC217F">
        <w:rPr>
          <w:rFonts w:cs="David" w:hint="cs"/>
          <w:rtl/>
        </w:rPr>
        <w:t>ה צ ב ע ה</w:t>
      </w:r>
    </w:p>
    <w:p w14:paraId="13FDBA69" w14:textId="77777777" w:rsidR="00FC217F" w:rsidRPr="00FC217F" w:rsidRDefault="00FC217F" w:rsidP="00FC217F">
      <w:pPr>
        <w:bidi/>
        <w:rPr>
          <w:rFonts w:cs="David" w:hint="cs"/>
          <w:rtl/>
        </w:rPr>
      </w:pPr>
    </w:p>
    <w:p w14:paraId="07E4FD6E" w14:textId="77777777" w:rsidR="00FC217F" w:rsidRPr="00FC217F" w:rsidRDefault="00FC217F" w:rsidP="00FC217F">
      <w:pPr>
        <w:bidi/>
        <w:jc w:val="center"/>
        <w:rPr>
          <w:rFonts w:cs="David" w:hint="cs"/>
          <w:rtl/>
        </w:rPr>
      </w:pPr>
      <w:r w:rsidRPr="00FC217F">
        <w:rPr>
          <w:rFonts w:cs="David" w:hint="cs"/>
          <w:rtl/>
        </w:rPr>
        <w:t xml:space="preserve">בעד </w:t>
      </w:r>
      <w:r w:rsidRPr="00FC217F">
        <w:rPr>
          <w:rFonts w:cs="David"/>
          <w:rtl/>
        </w:rPr>
        <w:t>–</w:t>
      </w:r>
      <w:r w:rsidRPr="00FC217F">
        <w:rPr>
          <w:rFonts w:cs="David" w:hint="cs"/>
          <w:rtl/>
        </w:rPr>
        <w:t xml:space="preserve"> רוב</w:t>
      </w:r>
    </w:p>
    <w:p w14:paraId="76DB09AC" w14:textId="77777777" w:rsidR="00FC217F" w:rsidRPr="00FC217F" w:rsidRDefault="00FC217F" w:rsidP="00FC217F">
      <w:pPr>
        <w:bidi/>
        <w:jc w:val="center"/>
        <w:rPr>
          <w:rFonts w:cs="David" w:hint="cs"/>
          <w:rtl/>
        </w:rPr>
      </w:pPr>
      <w:r w:rsidRPr="00FC217F">
        <w:rPr>
          <w:rFonts w:cs="David" w:hint="cs"/>
          <w:rtl/>
        </w:rPr>
        <w:t xml:space="preserve">מתנגדים </w:t>
      </w:r>
      <w:r w:rsidRPr="00FC217F">
        <w:rPr>
          <w:rFonts w:cs="David"/>
          <w:rtl/>
        </w:rPr>
        <w:t>–</w:t>
      </w:r>
      <w:r w:rsidRPr="00FC217F">
        <w:rPr>
          <w:rFonts w:cs="David" w:hint="cs"/>
          <w:rtl/>
        </w:rPr>
        <w:t xml:space="preserve"> אין</w:t>
      </w:r>
    </w:p>
    <w:p w14:paraId="4C0F0BD6" w14:textId="77777777" w:rsidR="00FC217F" w:rsidRPr="00FC217F" w:rsidRDefault="00FC217F" w:rsidP="00FC217F">
      <w:pPr>
        <w:bidi/>
        <w:jc w:val="center"/>
        <w:rPr>
          <w:rFonts w:cs="David" w:hint="cs"/>
          <w:rtl/>
        </w:rPr>
      </w:pPr>
      <w:r w:rsidRPr="00FC217F">
        <w:rPr>
          <w:rFonts w:cs="David" w:hint="cs"/>
          <w:rtl/>
        </w:rPr>
        <w:t xml:space="preserve">נמנעים </w:t>
      </w:r>
      <w:r w:rsidRPr="00FC217F">
        <w:rPr>
          <w:rFonts w:cs="David"/>
          <w:rtl/>
        </w:rPr>
        <w:t>–</w:t>
      </w:r>
      <w:r w:rsidRPr="00FC217F">
        <w:rPr>
          <w:rFonts w:cs="David" w:hint="cs"/>
          <w:rtl/>
        </w:rPr>
        <w:t xml:space="preserve"> אין</w:t>
      </w:r>
    </w:p>
    <w:p w14:paraId="7845F06C" w14:textId="77777777" w:rsidR="00FC217F" w:rsidRPr="00FC217F" w:rsidRDefault="00FC217F" w:rsidP="00FC217F">
      <w:pPr>
        <w:bidi/>
        <w:rPr>
          <w:rFonts w:cs="David" w:hint="cs"/>
          <w:rtl/>
        </w:rPr>
      </w:pPr>
    </w:p>
    <w:p w14:paraId="2E255DB7" w14:textId="77777777" w:rsidR="00FC217F" w:rsidRPr="00FC217F" w:rsidRDefault="00FC217F" w:rsidP="00FC217F">
      <w:pPr>
        <w:bidi/>
        <w:rPr>
          <w:rFonts w:cs="David" w:hint="cs"/>
          <w:u w:val="single"/>
          <w:rtl/>
        </w:rPr>
      </w:pPr>
    </w:p>
    <w:p w14:paraId="6A890055" w14:textId="77777777" w:rsidR="00FC217F" w:rsidRPr="00FC217F" w:rsidRDefault="00FC217F" w:rsidP="00FC217F">
      <w:pPr>
        <w:bidi/>
        <w:rPr>
          <w:rFonts w:cs="David" w:hint="cs"/>
          <w:u w:val="single"/>
        </w:rPr>
      </w:pPr>
      <w:r w:rsidRPr="00FC217F">
        <w:rPr>
          <w:rFonts w:cs="David" w:hint="cs"/>
          <w:u w:val="single"/>
          <w:rtl/>
        </w:rPr>
        <w:t>היו"ר רוחמה אברהם:</w:t>
      </w:r>
    </w:p>
    <w:p w14:paraId="24DEA854" w14:textId="77777777" w:rsidR="00FC217F" w:rsidRPr="00FC217F" w:rsidRDefault="00FC217F" w:rsidP="00FC217F">
      <w:pPr>
        <w:bidi/>
        <w:rPr>
          <w:rFonts w:cs="David" w:hint="cs"/>
          <w:rtl/>
        </w:rPr>
      </w:pPr>
    </w:p>
    <w:p w14:paraId="0CEC6421" w14:textId="77777777" w:rsidR="00FC217F" w:rsidRPr="00FC217F" w:rsidRDefault="00FC217F" w:rsidP="00FC217F">
      <w:pPr>
        <w:bidi/>
        <w:rPr>
          <w:rFonts w:cs="David" w:hint="cs"/>
          <w:rtl/>
        </w:rPr>
      </w:pPr>
      <w:r w:rsidRPr="00FC217F">
        <w:rPr>
          <w:rFonts w:cs="David" w:hint="cs"/>
          <w:rtl/>
        </w:rPr>
        <w:tab/>
        <w:t xml:space="preserve">נבחר פה אחד. תודה. </w:t>
      </w:r>
    </w:p>
    <w:p w14:paraId="63C9EFA6" w14:textId="77777777" w:rsidR="00FC217F" w:rsidRPr="00FC217F" w:rsidRDefault="00FC217F" w:rsidP="00FC217F">
      <w:pPr>
        <w:bidi/>
        <w:rPr>
          <w:rFonts w:cs="David" w:hint="cs"/>
          <w:rtl/>
        </w:rPr>
      </w:pPr>
    </w:p>
    <w:p w14:paraId="54FB8CD8" w14:textId="77777777" w:rsidR="00FC217F" w:rsidRPr="00FC217F" w:rsidRDefault="00FC217F" w:rsidP="00FC217F">
      <w:pPr>
        <w:numPr>
          <w:ilvl w:val="0"/>
          <w:numId w:val="3"/>
        </w:numPr>
        <w:overflowPunct w:val="0"/>
        <w:autoSpaceDE w:val="0"/>
        <w:autoSpaceDN w:val="0"/>
        <w:bidi/>
        <w:adjustRightInd w:val="0"/>
        <w:jc w:val="center"/>
        <w:textAlignment w:val="baseline"/>
        <w:rPr>
          <w:rFonts w:cs="David" w:hint="cs"/>
          <w:b/>
          <w:bCs/>
          <w:u w:val="single"/>
        </w:rPr>
      </w:pPr>
      <w:r w:rsidRPr="00FC217F">
        <w:rPr>
          <w:rFonts w:cs="David"/>
          <w:rtl/>
        </w:rPr>
        <w:br w:type="page"/>
      </w:r>
      <w:r w:rsidRPr="00FC217F">
        <w:rPr>
          <w:rFonts w:cs="David" w:hint="cs"/>
          <w:b/>
          <w:bCs/>
          <w:rtl/>
        </w:rPr>
        <w:lastRenderedPageBreak/>
        <w:t>הצעת חוק הכנסת (מספר חברי ועדת הכספים בתקופת כהונתה של הכנסת השבע-</w:t>
      </w:r>
      <w:r w:rsidRPr="00FC217F">
        <w:rPr>
          <w:rFonts w:cs="David" w:hint="cs"/>
          <w:b/>
          <w:bCs/>
          <w:u w:val="single"/>
          <w:rtl/>
        </w:rPr>
        <w:t xml:space="preserve">עשרה), התשס"ו-2006 </w:t>
      </w:r>
      <w:r w:rsidRPr="00FC217F">
        <w:rPr>
          <w:rFonts w:cs="David"/>
          <w:b/>
          <w:bCs/>
          <w:u w:val="single"/>
          <w:rtl/>
        </w:rPr>
        <w:t>–</w:t>
      </w:r>
      <w:r w:rsidRPr="00FC217F">
        <w:rPr>
          <w:rFonts w:cs="David" w:hint="cs"/>
          <w:b/>
          <w:bCs/>
          <w:u w:val="single"/>
          <w:rtl/>
        </w:rPr>
        <w:t xml:space="preserve"> הכנה לקריאה שנייה ושלישית</w:t>
      </w:r>
    </w:p>
    <w:p w14:paraId="515716A1" w14:textId="77777777" w:rsidR="00FC217F" w:rsidRPr="00FC217F" w:rsidRDefault="00FC217F" w:rsidP="00FC217F">
      <w:pPr>
        <w:bidi/>
        <w:rPr>
          <w:rFonts w:cs="David" w:hint="cs"/>
          <w:rtl/>
        </w:rPr>
      </w:pPr>
    </w:p>
    <w:p w14:paraId="150C085D" w14:textId="77777777" w:rsidR="00FC217F" w:rsidRPr="00FC217F" w:rsidRDefault="00FC217F" w:rsidP="00FC217F">
      <w:pPr>
        <w:bidi/>
        <w:rPr>
          <w:rFonts w:cs="David" w:hint="cs"/>
          <w:u w:val="single"/>
        </w:rPr>
      </w:pPr>
      <w:r w:rsidRPr="00FC217F">
        <w:rPr>
          <w:rFonts w:cs="David" w:hint="cs"/>
          <w:u w:val="single"/>
          <w:rtl/>
        </w:rPr>
        <w:t>היו"ר רוחמה אברהם:</w:t>
      </w:r>
    </w:p>
    <w:p w14:paraId="09A9A484" w14:textId="77777777" w:rsidR="00FC217F" w:rsidRPr="00FC217F" w:rsidRDefault="00FC217F" w:rsidP="00FC217F">
      <w:pPr>
        <w:bidi/>
        <w:rPr>
          <w:rFonts w:cs="David" w:hint="cs"/>
          <w:rtl/>
        </w:rPr>
      </w:pPr>
    </w:p>
    <w:p w14:paraId="4C190F6E" w14:textId="77777777" w:rsidR="00FC217F" w:rsidRPr="00FC217F" w:rsidRDefault="00FC217F" w:rsidP="00FC217F">
      <w:pPr>
        <w:bidi/>
        <w:ind w:firstLine="720"/>
        <w:rPr>
          <w:rFonts w:cs="David" w:hint="cs"/>
          <w:rtl/>
        </w:rPr>
      </w:pPr>
      <w:r w:rsidRPr="00FC217F">
        <w:rPr>
          <w:rFonts w:cs="David" w:hint="cs"/>
          <w:rtl/>
        </w:rPr>
        <w:t xml:space="preserve">נעבור לדיון בהצעת החוק שעליה הצבענו בשבוע שעבר, בהכנה לקריאה שנייה ושלישית.  נפתח את זה לדיון. זו הצעת חוק הכנסת (מספר חברי ועדת הכספים בתקופת כהונתה של הכנסת השבע-עשרה), התשס"ו-2006. הוראה מיוחדת לתקופת כהונתה של הכנסת השבע-עשרה. אני מקריאה: "על אף הוראות סעיף 3 לחוק הכנסת התשנ"ג-1994, בתקופת כהונתה של הכנסת השבע-עשרה מספר החברים בוועדת הכספים של הכנסת לא יעלה על 19". מישהו רוצה לומר משהו בנושא? </w:t>
      </w:r>
    </w:p>
    <w:p w14:paraId="7871C0A1" w14:textId="77777777" w:rsidR="00FC217F" w:rsidRPr="00FC217F" w:rsidRDefault="00FC217F" w:rsidP="00FC217F">
      <w:pPr>
        <w:bidi/>
        <w:rPr>
          <w:rFonts w:cs="David" w:hint="cs"/>
          <w:rtl/>
        </w:rPr>
      </w:pPr>
    </w:p>
    <w:p w14:paraId="3EF7E03E" w14:textId="77777777" w:rsidR="00FC217F" w:rsidRPr="00FC217F" w:rsidRDefault="00FC217F" w:rsidP="00FC217F">
      <w:pPr>
        <w:pStyle w:val="Heading5"/>
        <w:jc w:val="left"/>
        <w:rPr>
          <w:rFonts w:hint="cs"/>
          <w:rtl/>
        </w:rPr>
      </w:pPr>
      <w:r w:rsidRPr="00FC217F">
        <w:rPr>
          <w:rFonts w:hint="cs"/>
          <w:u w:val="single"/>
          <w:rtl/>
        </w:rPr>
        <w:t>מנחם בן-ששון:</w:t>
      </w:r>
    </w:p>
    <w:p w14:paraId="466278D3" w14:textId="77777777" w:rsidR="00FC217F" w:rsidRPr="00FC217F" w:rsidRDefault="00FC217F" w:rsidP="00FC217F">
      <w:pPr>
        <w:pStyle w:val="Heading5"/>
        <w:jc w:val="left"/>
        <w:rPr>
          <w:rFonts w:hint="cs"/>
          <w:rtl/>
        </w:rPr>
      </w:pPr>
    </w:p>
    <w:p w14:paraId="4AC2095F" w14:textId="77777777" w:rsidR="00FC217F" w:rsidRPr="00FC217F" w:rsidRDefault="00FC217F" w:rsidP="00FC217F">
      <w:pPr>
        <w:bidi/>
        <w:rPr>
          <w:rFonts w:cs="David" w:hint="cs"/>
          <w:rtl/>
        </w:rPr>
      </w:pPr>
      <w:r w:rsidRPr="00FC217F">
        <w:rPr>
          <w:rFonts w:cs="David" w:hint="cs"/>
          <w:rtl/>
        </w:rPr>
        <w:tab/>
        <w:t xml:space="preserve">דיברנו על זה ארוכות במליאה. </w:t>
      </w:r>
    </w:p>
    <w:p w14:paraId="10EE6FBC" w14:textId="77777777" w:rsidR="00FC217F" w:rsidRPr="00FC217F" w:rsidRDefault="00FC217F" w:rsidP="00FC217F">
      <w:pPr>
        <w:bidi/>
        <w:rPr>
          <w:rFonts w:cs="David" w:hint="cs"/>
          <w:rtl/>
        </w:rPr>
      </w:pPr>
    </w:p>
    <w:p w14:paraId="26413A31" w14:textId="77777777" w:rsidR="00FC217F" w:rsidRPr="00FC217F" w:rsidRDefault="00FC217F" w:rsidP="00FC217F">
      <w:pPr>
        <w:bidi/>
        <w:rPr>
          <w:rFonts w:cs="David" w:hint="cs"/>
          <w:u w:val="single"/>
        </w:rPr>
      </w:pPr>
      <w:r w:rsidRPr="00FC217F">
        <w:rPr>
          <w:rFonts w:cs="David" w:hint="cs"/>
          <w:u w:val="single"/>
          <w:rtl/>
        </w:rPr>
        <w:t>היו"ר רוחמה אברהם:</w:t>
      </w:r>
    </w:p>
    <w:p w14:paraId="2F623ACD" w14:textId="77777777" w:rsidR="00FC217F" w:rsidRPr="00FC217F" w:rsidRDefault="00FC217F" w:rsidP="00FC217F">
      <w:pPr>
        <w:bidi/>
        <w:rPr>
          <w:rFonts w:cs="David" w:hint="cs"/>
          <w:rtl/>
        </w:rPr>
      </w:pPr>
    </w:p>
    <w:p w14:paraId="66768B82" w14:textId="77777777" w:rsidR="00FC217F" w:rsidRPr="00FC217F" w:rsidRDefault="00FC217F" w:rsidP="00FC217F">
      <w:pPr>
        <w:bidi/>
        <w:ind w:firstLine="720"/>
        <w:rPr>
          <w:rFonts w:cs="David" w:hint="cs"/>
          <w:rtl/>
        </w:rPr>
      </w:pPr>
      <w:r w:rsidRPr="00FC217F">
        <w:rPr>
          <w:rFonts w:cs="David" w:hint="cs"/>
          <w:rtl/>
        </w:rPr>
        <w:t>אז אנחנו עוברים להצבעה.</w:t>
      </w:r>
    </w:p>
    <w:p w14:paraId="6CD2ED8A" w14:textId="77777777" w:rsidR="00FC217F" w:rsidRPr="00FC217F" w:rsidRDefault="00FC217F" w:rsidP="00FC217F">
      <w:pPr>
        <w:bidi/>
        <w:rPr>
          <w:rFonts w:cs="David" w:hint="cs"/>
          <w:rtl/>
        </w:rPr>
      </w:pPr>
    </w:p>
    <w:p w14:paraId="72EFB5E0" w14:textId="77777777" w:rsidR="00FC217F" w:rsidRPr="00FC217F" w:rsidRDefault="00FC217F" w:rsidP="00FC217F">
      <w:pPr>
        <w:bidi/>
        <w:rPr>
          <w:rFonts w:cs="David" w:hint="cs"/>
          <w:u w:val="single"/>
          <w:rtl/>
        </w:rPr>
      </w:pPr>
      <w:r w:rsidRPr="00FC217F">
        <w:rPr>
          <w:rFonts w:cs="David" w:hint="cs"/>
          <w:u w:val="single"/>
          <w:rtl/>
        </w:rPr>
        <w:t>ארבל אסטרחן:</w:t>
      </w:r>
    </w:p>
    <w:p w14:paraId="71213E32" w14:textId="77777777" w:rsidR="00FC217F" w:rsidRPr="00FC217F" w:rsidRDefault="00FC217F" w:rsidP="00FC217F">
      <w:pPr>
        <w:bidi/>
        <w:rPr>
          <w:rFonts w:cs="David" w:hint="cs"/>
          <w:rtl/>
        </w:rPr>
      </w:pPr>
    </w:p>
    <w:p w14:paraId="235BECB1" w14:textId="77777777" w:rsidR="00FC217F" w:rsidRPr="00FC217F" w:rsidRDefault="00FC217F" w:rsidP="00FC217F">
      <w:pPr>
        <w:bidi/>
        <w:ind w:firstLine="720"/>
        <w:rPr>
          <w:rFonts w:cs="David" w:hint="cs"/>
          <w:rtl/>
        </w:rPr>
      </w:pPr>
      <w:r w:rsidRPr="00FC217F">
        <w:rPr>
          <w:rFonts w:cs="David" w:hint="cs"/>
          <w:rtl/>
        </w:rPr>
        <w:t xml:space="preserve">אנחנו צריכים לאשר לקריאה שנייה ושלישית. אין פטור. </w:t>
      </w:r>
    </w:p>
    <w:p w14:paraId="189404C4" w14:textId="77777777" w:rsidR="00FC217F" w:rsidRPr="00FC217F" w:rsidRDefault="00FC217F" w:rsidP="00FC217F">
      <w:pPr>
        <w:bidi/>
        <w:rPr>
          <w:rFonts w:cs="David" w:hint="cs"/>
          <w:rtl/>
        </w:rPr>
      </w:pPr>
    </w:p>
    <w:p w14:paraId="01878B1B" w14:textId="77777777" w:rsidR="00FC217F" w:rsidRPr="00FC217F" w:rsidRDefault="00FC217F" w:rsidP="00FC217F">
      <w:pPr>
        <w:bidi/>
        <w:rPr>
          <w:rFonts w:cs="David" w:hint="cs"/>
          <w:u w:val="single"/>
        </w:rPr>
      </w:pPr>
      <w:r w:rsidRPr="00FC217F">
        <w:rPr>
          <w:rFonts w:cs="David" w:hint="cs"/>
          <w:u w:val="single"/>
          <w:rtl/>
        </w:rPr>
        <w:t>היו"ר רוחמה אברהם:</w:t>
      </w:r>
    </w:p>
    <w:p w14:paraId="47F02B41" w14:textId="77777777" w:rsidR="00FC217F" w:rsidRPr="00FC217F" w:rsidRDefault="00FC217F" w:rsidP="00FC217F">
      <w:pPr>
        <w:bidi/>
        <w:rPr>
          <w:rFonts w:cs="David" w:hint="cs"/>
          <w:rtl/>
        </w:rPr>
      </w:pPr>
    </w:p>
    <w:p w14:paraId="63B8290A" w14:textId="77777777" w:rsidR="00FC217F" w:rsidRPr="00FC217F" w:rsidRDefault="00FC217F" w:rsidP="00FC217F">
      <w:pPr>
        <w:bidi/>
        <w:rPr>
          <w:rFonts w:cs="David" w:hint="cs"/>
          <w:rtl/>
        </w:rPr>
      </w:pPr>
      <w:r w:rsidRPr="00FC217F">
        <w:rPr>
          <w:rFonts w:cs="David" w:hint="cs"/>
          <w:rtl/>
        </w:rPr>
        <w:tab/>
        <w:t xml:space="preserve">יש פטור. מי בעד להעלות את זה למליאה? </w:t>
      </w:r>
    </w:p>
    <w:p w14:paraId="2B0B546D" w14:textId="77777777" w:rsidR="00FC217F" w:rsidRPr="00FC217F" w:rsidRDefault="00FC217F" w:rsidP="00FC217F">
      <w:pPr>
        <w:bidi/>
        <w:rPr>
          <w:rFonts w:cs="David" w:hint="cs"/>
          <w:rtl/>
        </w:rPr>
      </w:pPr>
    </w:p>
    <w:p w14:paraId="6CB2B3BC" w14:textId="77777777" w:rsidR="00FC217F" w:rsidRPr="00FC217F" w:rsidRDefault="00FC217F" w:rsidP="00FC217F">
      <w:pPr>
        <w:bidi/>
        <w:rPr>
          <w:rFonts w:cs="David" w:hint="cs"/>
          <w:rtl/>
        </w:rPr>
      </w:pPr>
    </w:p>
    <w:p w14:paraId="1EA620D8" w14:textId="77777777" w:rsidR="00FC217F" w:rsidRPr="00FC217F" w:rsidRDefault="00FC217F" w:rsidP="00FC217F">
      <w:pPr>
        <w:bidi/>
        <w:jc w:val="center"/>
        <w:rPr>
          <w:rFonts w:cs="David" w:hint="cs"/>
          <w:rtl/>
        </w:rPr>
      </w:pPr>
      <w:r w:rsidRPr="00FC217F">
        <w:rPr>
          <w:rFonts w:cs="David" w:hint="cs"/>
          <w:rtl/>
        </w:rPr>
        <w:t>ה צ ב ע ה</w:t>
      </w:r>
    </w:p>
    <w:p w14:paraId="6646C786" w14:textId="77777777" w:rsidR="00FC217F" w:rsidRPr="00FC217F" w:rsidRDefault="00FC217F" w:rsidP="00FC217F">
      <w:pPr>
        <w:bidi/>
        <w:rPr>
          <w:rFonts w:cs="David" w:hint="cs"/>
          <w:rtl/>
        </w:rPr>
      </w:pPr>
    </w:p>
    <w:p w14:paraId="44613D57" w14:textId="77777777" w:rsidR="00FC217F" w:rsidRPr="00FC217F" w:rsidRDefault="00FC217F" w:rsidP="00FC217F">
      <w:pPr>
        <w:bidi/>
        <w:jc w:val="center"/>
        <w:rPr>
          <w:rFonts w:cs="David" w:hint="cs"/>
          <w:rtl/>
        </w:rPr>
      </w:pPr>
      <w:r w:rsidRPr="00FC217F">
        <w:rPr>
          <w:rFonts w:cs="David" w:hint="cs"/>
          <w:rtl/>
        </w:rPr>
        <w:t xml:space="preserve">בעד </w:t>
      </w:r>
      <w:r w:rsidRPr="00FC217F">
        <w:rPr>
          <w:rFonts w:cs="David"/>
          <w:rtl/>
        </w:rPr>
        <w:t>–</w:t>
      </w:r>
      <w:r w:rsidRPr="00FC217F">
        <w:rPr>
          <w:rFonts w:cs="David" w:hint="cs"/>
          <w:rtl/>
        </w:rPr>
        <w:t xml:space="preserve"> רוב</w:t>
      </w:r>
    </w:p>
    <w:p w14:paraId="617B0E64" w14:textId="77777777" w:rsidR="00FC217F" w:rsidRPr="00FC217F" w:rsidRDefault="00FC217F" w:rsidP="00FC217F">
      <w:pPr>
        <w:bidi/>
        <w:jc w:val="center"/>
        <w:rPr>
          <w:rFonts w:cs="David" w:hint="cs"/>
          <w:rtl/>
        </w:rPr>
      </w:pPr>
      <w:r w:rsidRPr="00FC217F">
        <w:rPr>
          <w:rFonts w:cs="David" w:hint="cs"/>
          <w:rtl/>
        </w:rPr>
        <w:t xml:space="preserve">מתנגדים </w:t>
      </w:r>
      <w:r w:rsidRPr="00FC217F">
        <w:rPr>
          <w:rFonts w:cs="David"/>
          <w:rtl/>
        </w:rPr>
        <w:t>–</w:t>
      </w:r>
      <w:r w:rsidRPr="00FC217F">
        <w:rPr>
          <w:rFonts w:cs="David" w:hint="cs"/>
          <w:rtl/>
        </w:rPr>
        <w:t xml:space="preserve"> אין</w:t>
      </w:r>
    </w:p>
    <w:p w14:paraId="48E3FFB9" w14:textId="77777777" w:rsidR="00FC217F" w:rsidRPr="00FC217F" w:rsidRDefault="00FC217F" w:rsidP="00FC217F">
      <w:pPr>
        <w:bidi/>
        <w:jc w:val="center"/>
        <w:rPr>
          <w:rFonts w:cs="David" w:hint="cs"/>
          <w:rtl/>
        </w:rPr>
      </w:pPr>
      <w:r w:rsidRPr="00FC217F">
        <w:rPr>
          <w:rFonts w:cs="David" w:hint="cs"/>
          <w:rtl/>
        </w:rPr>
        <w:t xml:space="preserve">נמנעים </w:t>
      </w:r>
      <w:r w:rsidRPr="00FC217F">
        <w:rPr>
          <w:rFonts w:cs="David"/>
          <w:rtl/>
        </w:rPr>
        <w:t>–</w:t>
      </w:r>
      <w:r w:rsidRPr="00FC217F">
        <w:rPr>
          <w:rFonts w:cs="David" w:hint="cs"/>
          <w:rtl/>
        </w:rPr>
        <w:t xml:space="preserve"> אין</w:t>
      </w:r>
    </w:p>
    <w:p w14:paraId="6DD63D89" w14:textId="77777777" w:rsidR="00FC217F" w:rsidRPr="00FC217F" w:rsidRDefault="00FC217F" w:rsidP="00FC217F">
      <w:pPr>
        <w:bidi/>
        <w:rPr>
          <w:rFonts w:cs="David" w:hint="cs"/>
          <w:u w:val="single"/>
          <w:rtl/>
        </w:rPr>
      </w:pPr>
    </w:p>
    <w:p w14:paraId="4F03AF19" w14:textId="77777777" w:rsidR="00FC217F" w:rsidRPr="00FC217F" w:rsidRDefault="00FC217F" w:rsidP="00FC217F">
      <w:pPr>
        <w:bidi/>
        <w:rPr>
          <w:rFonts w:cs="David" w:hint="cs"/>
          <w:u w:val="single"/>
        </w:rPr>
      </w:pPr>
      <w:r w:rsidRPr="00FC217F">
        <w:rPr>
          <w:rFonts w:cs="David" w:hint="cs"/>
          <w:u w:val="single"/>
          <w:rtl/>
        </w:rPr>
        <w:t>היו"ר רוחמה אברהם:</w:t>
      </w:r>
    </w:p>
    <w:p w14:paraId="5B613583" w14:textId="77777777" w:rsidR="00FC217F" w:rsidRPr="00FC217F" w:rsidRDefault="00FC217F" w:rsidP="00FC217F">
      <w:pPr>
        <w:bidi/>
        <w:rPr>
          <w:rFonts w:cs="David" w:hint="cs"/>
          <w:rtl/>
        </w:rPr>
      </w:pPr>
    </w:p>
    <w:p w14:paraId="3B4EBDDA" w14:textId="77777777" w:rsidR="00FC217F" w:rsidRPr="00FC217F" w:rsidRDefault="00FC217F" w:rsidP="00FC217F">
      <w:pPr>
        <w:bidi/>
        <w:ind w:firstLine="720"/>
        <w:rPr>
          <w:rFonts w:cs="David" w:hint="cs"/>
          <w:rtl/>
        </w:rPr>
      </w:pPr>
      <w:r w:rsidRPr="00FC217F">
        <w:rPr>
          <w:rFonts w:cs="David" w:hint="cs"/>
          <w:rtl/>
        </w:rPr>
        <w:t>ההצעה עברה, אין מתנגדים, אין נמנעים.</w:t>
      </w:r>
    </w:p>
    <w:p w14:paraId="56D6372D" w14:textId="77777777" w:rsidR="00FC217F" w:rsidRPr="00FC217F" w:rsidRDefault="00FC217F" w:rsidP="00FC217F">
      <w:pPr>
        <w:numPr>
          <w:ilvl w:val="0"/>
          <w:numId w:val="2"/>
        </w:numPr>
        <w:overflowPunct w:val="0"/>
        <w:autoSpaceDE w:val="0"/>
        <w:autoSpaceDN w:val="0"/>
        <w:bidi/>
        <w:adjustRightInd w:val="0"/>
        <w:jc w:val="center"/>
        <w:textAlignment w:val="baseline"/>
        <w:rPr>
          <w:rFonts w:cs="David" w:hint="cs"/>
          <w:b/>
          <w:bCs/>
          <w:u w:val="single"/>
          <w:rtl/>
        </w:rPr>
      </w:pPr>
      <w:r w:rsidRPr="00FC217F">
        <w:rPr>
          <w:rFonts w:cs="David"/>
          <w:rtl/>
        </w:rPr>
        <w:br w:type="page"/>
      </w:r>
      <w:r w:rsidRPr="00FC217F">
        <w:rPr>
          <w:rFonts w:cs="David" w:hint="cs"/>
          <w:b/>
          <w:bCs/>
          <w:u w:val="single"/>
          <w:rtl/>
        </w:rPr>
        <w:lastRenderedPageBreak/>
        <w:t>שונות</w:t>
      </w:r>
    </w:p>
    <w:p w14:paraId="730F9129" w14:textId="77777777" w:rsidR="00FC217F" w:rsidRPr="00FC217F" w:rsidRDefault="00FC217F" w:rsidP="00FC217F">
      <w:pPr>
        <w:bidi/>
        <w:rPr>
          <w:rFonts w:cs="David" w:hint="cs"/>
          <w:rtl/>
        </w:rPr>
      </w:pPr>
    </w:p>
    <w:p w14:paraId="3740CD9A" w14:textId="77777777" w:rsidR="00FC217F" w:rsidRPr="00FC217F" w:rsidRDefault="00FC217F" w:rsidP="00FC217F">
      <w:pPr>
        <w:bidi/>
        <w:rPr>
          <w:rFonts w:cs="David" w:hint="cs"/>
          <w:u w:val="single"/>
        </w:rPr>
      </w:pPr>
      <w:r w:rsidRPr="00FC217F">
        <w:rPr>
          <w:rFonts w:cs="David" w:hint="cs"/>
          <w:u w:val="single"/>
          <w:rtl/>
        </w:rPr>
        <w:t>היו"ר רוחמה אברהם:</w:t>
      </w:r>
    </w:p>
    <w:p w14:paraId="4C1C6297" w14:textId="77777777" w:rsidR="00FC217F" w:rsidRPr="00FC217F" w:rsidRDefault="00FC217F" w:rsidP="00FC217F">
      <w:pPr>
        <w:bidi/>
        <w:rPr>
          <w:rFonts w:cs="David" w:hint="cs"/>
          <w:rtl/>
        </w:rPr>
      </w:pPr>
    </w:p>
    <w:p w14:paraId="77FF05EE" w14:textId="77777777" w:rsidR="00FC217F" w:rsidRPr="00FC217F" w:rsidRDefault="00FC217F" w:rsidP="00FC217F">
      <w:pPr>
        <w:bidi/>
        <w:ind w:firstLine="720"/>
        <w:rPr>
          <w:rFonts w:cs="David" w:hint="cs"/>
          <w:rtl/>
        </w:rPr>
      </w:pPr>
      <w:r w:rsidRPr="00FC217F">
        <w:rPr>
          <w:rFonts w:cs="David" w:hint="cs"/>
          <w:rtl/>
        </w:rPr>
        <w:t xml:space="preserve">אני מבקשת לעדכן את חברי הוועדה. בשבוע שעבר דיברנו כאן על נושאי ממלאי המקום. נקבתי במספר של שמונה חברים בוועדת חוץ וביטחון. במהלך היום היו בקשות נוספות, גם של מרצ וגם של אגודת ישראל, להעביר נציגים מוועדת הכספים לוועדת חוץ וביטחון. לפיכך המספר הסופי שהיה במליאה בסוף היום הגיע לעשרה חברי כנסת, בסך הכול. </w:t>
      </w:r>
    </w:p>
    <w:p w14:paraId="0D937BD1" w14:textId="77777777" w:rsidR="00FC217F" w:rsidRPr="00FC217F" w:rsidRDefault="00FC217F" w:rsidP="00FC217F">
      <w:pPr>
        <w:bidi/>
        <w:rPr>
          <w:rFonts w:cs="David" w:hint="cs"/>
          <w:rtl/>
        </w:rPr>
      </w:pPr>
    </w:p>
    <w:p w14:paraId="6E01BA3E" w14:textId="77777777" w:rsidR="00FC217F" w:rsidRPr="00FC217F" w:rsidRDefault="00FC217F" w:rsidP="00FC217F">
      <w:pPr>
        <w:bidi/>
        <w:rPr>
          <w:rFonts w:cs="David" w:hint="cs"/>
          <w:u w:val="single"/>
          <w:rtl/>
        </w:rPr>
      </w:pPr>
      <w:r w:rsidRPr="00FC217F">
        <w:rPr>
          <w:rFonts w:cs="David" w:hint="cs"/>
          <w:u w:val="single"/>
          <w:rtl/>
        </w:rPr>
        <w:t>אפרים סנה:</w:t>
      </w:r>
    </w:p>
    <w:p w14:paraId="5352DB00" w14:textId="77777777" w:rsidR="00FC217F" w:rsidRPr="00FC217F" w:rsidRDefault="00FC217F" w:rsidP="00FC217F">
      <w:pPr>
        <w:bidi/>
        <w:rPr>
          <w:rFonts w:cs="David" w:hint="cs"/>
          <w:u w:val="single"/>
          <w:rtl/>
        </w:rPr>
      </w:pPr>
    </w:p>
    <w:p w14:paraId="2CA88038" w14:textId="77777777" w:rsidR="00FC217F" w:rsidRPr="00FC217F" w:rsidRDefault="00FC217F" w:rsidP="00FC217F">
      <w:pPr>
        <w:bidi/>
        <w:rPr>
          <w:rFonts w:cs="David" w:hint="cs"/>
          <w:rtl/>
        </w:rPr>
      </w:pPr>
      <w:r w:rsidRPr="00FC217F">
        <w:rPr>
          <w:rFonts w:cs="David" w:hint="cs"/>
          <w:rtl/>
        </w:rPr>
        <w:tab/>
        <w:t xml:space="preserve">זה מחייב חלוקה מחדש. </w:t>
      </w:r>
    </w:p>
    <w:p w14:paraId="574BA96D" w14:textId="77777777" w:rsidR="00FC217F" w:rsidRPr="00FC217F" w:rsidRDefault="00FC217F" w:rsidP="00FC217F">
      <w:pPr>
        <w:bidi/>
        <w:rPr>
          <w:rFonts w:cs="David" w:hint="cs"/>
          <w:rtl/>
        </w:rPr>
      </w:pPr>
    </w:p>
    <w:p w14:paraId="0CAFA693" w14:textId="77777777" w:rsidR="00FC217F" w:rsidRPr="00FC217F" w:rsidRDefault="00FC217F" w:rsidP="00FC217F">
      <w:pPr>
        <w:bidi/>
        <w:rPr>
          <w:rFonts w:cs="David" w:hint="cs"/>
          <w:u w:val="single"/>
        </w:rPr>
      </w:pPr>
      <w:r w:rsidRPr="00FC217F">
        <w:rPr>
          <w:rFonts w:cs="David" w:hint="cs"/>
          <w:u w:val="single"/>
          <w:rtl/>
        </w:rPr>
        <w:t>היו"ר רוחמה אברהם:</w:t>
      </w:r>
    </w:p>
    <w:p w14:paraId="4995FF10" w14:textId="77777777" w:rsidR="00FC217F" w:rsidRPr="00FC217F" w:rsidRDefault="00FC217F" w:rsidP="00FC217F">
      <w:pPr>
        <w:bidi/>
        <w:rPr>
          <w:rFonts w:cs="David" w:hint="cs"/>
          <w:rtl/>
        </w:rPr>
      </w:pPr>
    </w:p>
    <w:p w14:paraId="1A66E25B" w14:textId="77777777" w:rsidR="00FC217F" w:rsidRPr="00FC217F" w:rsidRDefault="00FC217F" w:rsidP="00FC217F">
      <w:pPr>
        <w:bidi/>
        <w:ind w:firstLine="720"/>
        <w:rPr>
          <w:rFonts w:cs="David" w:hint="cs"/>
          <w:rtl/>
        </w:rPr>
      </w:pPr>
      <w:r w:rsidRPr="00FC217F">
        <w:rPr>
          <w:rFonts w:cs="David" w:hint="cs"/>
          <w:rtl/>
        </w:rPr>
        <w:t xml:space="preserve">לא, כי פחות או יותר עמדנו במונה שקבענו קודם. לא סטינו. </w:t>
      </w:r>
    </w:p>
    <w:p w14:paraId="780672DB" w14:textId="77777777" w:rsidR="00FC217F" w:rsidRPr="00FC217F" w:rsidRDefault="00FC217F" w:rsidP="00FC217F">
      <w:pPr>
        <w:bidi/>
        <w:rPr>
          <w:rFonts w:cs="David" w:hint="cs"/>
          <w:rtl/>
        </w:rPr>
      </w:pPr>
    </w:p>
    <w:p w14:paraId="2A71256F" w14:textId="77777777" w:rsidR="00FC217F" w:rsidRPr="00FC217F" w:rsidRDefault="00FC217F" w:rsidP="00FC217F">
      <w:pPr>
        <w:bidi/>
        <w:rPr>
          <w:rFonts w:cs="David" w:hint="cs"/>
          <w:u w:val="single"/>
          <w:rtl/>
        </w:rPr>
      </w:pPr>
      <w:r w:rsidRPr="00FC217F">
        <w:rPr>
          <w:rFonts w:cs="David" w:hint="cs"/>
          <w:u w:val="single"/>
          <w:rtl/>
        </w:rPr>
        <w:t>אפרים סנה:</w:t>
      </w:r>
    </w:p>
    <w:p w14:paraId="51B5E020" w14:textId="77777777" w:rsidR="00FC217F" w:rsidRPr="00FC217F" w:rsidRDefault="00FC217F" w:rsidP="00FC217F">
      <w:pPr>
        <w:bidi/>
        <w:rPr>
          <w:rFonts w:cs="David" w:hint="cs"/>
          <w:u w:val="single"/>
          <w:rtl/>
        </w:rPr>
      </w:pPr>
    </w:p>
    <w:p w14:paraId="49640C6F" w14:textId="77777777" w:rsidR="00FC217F" w:rsidRPr="00FC217F" w:rsidRDefault="00FC217F" w:rsidP="00FC217F">
      <w:pPr>
        <w:bidi/>
        <w:rPr>
          <w:rFonts w:cs="David" w:hint="cs"/>
          <w:rtl/>
        </w:rPr>
      </w:pPr>
      <w:r w:rsidRPr="00FC217F">
        <w:rPr>
          <w:rFonts w:cs="David" w:hint="cs"/>
          <w:rtl/>
        </w:rPr>
        <w:tab/>
        <w:t>אני יכול לקבל את פירוט החלוקה של כל העשרה?</w:t>
      </w:r>
    </w:p>
    <w:p w14:paraId="1E3DCBE1" w14:textId="77777777" w:rsidR="00FC217F" w:rsidRPr="00FC217F" w:rsidRDefault="00FC217F" w:rsidP="00FC217F">
      <w:pPr>
        <w:bidi/>
        <w:rPr>
          <w:rFonts w:cs="David" w:hint="cs"/>
          <w:rtl/>
        </w:rPr>
      </w:pPr>
    </w:p>
    <w:p w14:paraId="43C32A24" w14:textId="77777777" w:rsidR="00FC217F" w:rsidRPr="00FC217F" w:rsidRDefault="00FC217F" w:rsidP="00FC217F">
      <w:pPr>
        <w:bidi/>
        <w:rPr>
          <w:rFonts w:cs="David" w:hint="cs"/>
          <w:u w:val="single"/>
        </w:rPr>
      </w:pPr>
      <w:r w:rsidRPr="00FC217F">
        <w:rPr>
          <w:rFonts w:cs="David" w:hint="cs"/>
          <w:u w:val="single"/>
          <w:rtl/>
        </w:rPr>
        <w:t>היו"ר רוחמה אברהם:</w:t>
      </w:r>
    </w:p>
    <w:p w14:paraId="313471C8" w14:textId="77777777" w:rsidR="00FC217F" w:rsidRPr="00FC217F" w:rsidRDefault="00FC217F" w:rsidP="00FC217F">
      <w:pPr>
        <w:bidi/>
        <w:rPr>
          <w:rFonts w:cs="David" w:hint="cs"/>
          <w:rtl/>
        </w:rPr>
      </w:pPr>
    </w:p>
    <w:p w14:paraId="43FDE32B" w14:textId="77777777" w:rsidR="00FC217F" w:rsidRPr="00FC217F" w:rsidRDefault="00FC217F" w:rsidP="00FC217F">
      <w:pPr>
        <w:bidi/>
        <w:ind w:firstLine="720"/>
        <w:rPr>
          <w:rFonts w:cs="David" w:hint="cs"/>
          <w:rtl/>
        </w:rPr>
      </w:pPr>
      <w:r w:rsidRPr="00FC217F">
        <w:rPr>
          <w:rFonts w:cs="David" w:hint="cs"/>
          <w:rtl/>
        </w:rPr>
        <w:t xml:space="preserve">אין בעיה, תקבל גם פירוט את של כל ממלאי המקום בוועדת חוץ וביטחון וגם את כל הרשימה של ממלאי המקום בוועדת הכספים. אם יהיו הערות, דלתי תמיד פתוחה בפניך. זה היה בהסכמה מלאה. </w:t>
      </w:r>
    </w:p>
    <w:p w14:paraId="7E00B678" w14:textId="77777777" w:rsidR="00FC217F" w:rsidRPr="00FC217F" w:rsidRDefault="00FC217F" w:rsidP="00FC217F">
      <w:pPr>
        <w:bidi/>
        <w:rPr>
          <w:rFonts w:cs="David" w:hint="cs"/>
          <w:rtl/>
        </w:rPr>
      </w:pPr>
    </w:p>
    <w:p w14:paraId="7C650F3A" w14:textId="77777777" w:rsidR="00FC217F" w:rsidRPr="00FC217F" w:rsidRDefault="00FC217F" w:rsidP="00FC217F">
      <w:pPr>
        <w:bidi/>
        <w:rPr>
          <w:rFonts w:cs="David" w:hint="cs"/>
          <w:u w:val="single"/>
          <w:rtl/>
        </w:rPr>
      </w:pPr>
      <w:r w:rsidRPr="00FC217F">
        <w:rPr>
          <w:rFonts w:cs="David" w:hint="cs"/>
          <w:u w:val="single"/>
          <w:rtl/>
        </w:rPr>
        <w:t>אפרים סנה:</w:t>
      </w:r>
    </w:p>
    <w:p w14:paraId="4C062B2A" w14:textId="77777777" w:rsidR="00FC217F" w:rsidRPr="00FC217F" w:rsidRDefault="00FC217F" w:rsidP="00FC217F">
      <w:pPr>
        <w:bidi/>
        <w:rPr>
          <w:rFonts w:cs="David" w:hint="cs"/>
          <w:u w:val="single"/>
          <w:rtl/>
        </w:rPr>
      </w:pPr>
    </w:p>
    <w:p w14:paraId="23B2D748" w14:textId="77777777" w:rsidR="00FC217F" w:rsidRPr="00FC217F" w:rsidRDefault="00FC217F" w:rsidP="00FC217F">
      <w:pPr>
        <w:bidi/>
        <w:rPr>
          <w:rFonts w:cs="David" w:hint="cs"/>
          <w:rtl/>
        </w:rPr>
      </w:pPr>
      <w:r w:rsidRPr="00FC217F">
        <w:rPr>
          <w:rFonts w:cs="David" w:hint="cs"/>
          <w:rtl/>
        </w:rPr>
        <w:tab/>
        <w:t xml:space="preserve">ועדת הכספים, אין בעיה. אבל היו שמונה ממלאי מקום, והייתה חלוקה מסוימת. עכשיו יש עשרה חברים. </w:t>
      </w:r>
    </w:p>
    <w:p w14:paraId="1EF9A3A6" w14:textId="77777777" w:rsidR="00FC217F" w:rsidRPr="00FC217F" w:rsidRDefault="00FC217F" w:rsidP="00FC217F">
      <w:pPr>
        <w:bidi/>
        <w:rPr>
          <w:rFonts w:cs="David" w:hint="cs"/>
          <w:rtl/>
        </w:rPr>
      </w:pPr>
    </w:p>
    <w:p w14:paraId="6A07DD83" w14:textId="77777777" w:rsidR="00FC217F" w:rsidRPr="00FC217F" w:rsidRDefault="00FC217F" w:rsidP="00FC217F">
      <w:pPr>
        <w:pStyle w:val="Heading5"/>
        <w:jc w:val="left"/>
        <w:rPr>
          <w:rFonts w:hint="cs"/>
          <w:rtl/>
        </w:rPr>
      </w:pPr>
      <w:r w:rsidRPr="00FC217F">
        <w:rPr>
          <w:rFonts w:hint="cs"/>
          <w:u w:val="single"/>
          <w:rtl/>
        </w:rPr>
        <w:t>אביגדור יצחקי:</w:t>
      </w:r>
    </w:p>
    <w:p w14:paraId="4AC9CBFF" w14:textId="77777777" w:rsidR="00FC217F" w:rsidRPr="00FC217F" w:rsidRDefault="00FC217F" w:rsidP="00FC217F">
      <w:pPr>
        <w:pStyle w:val="Heading5"/>
        <w:jc w:val="left"/>
        <w:rPr>
          <w:rFonts w:hint="cs"/>
          <w:rtl/>
        </w:rPr>
      </w:pPr>
    </w:p>
    <w:p w14:paraId="3AA3D492" w14:textId="77777777" w:rsidR="00FC217F" w:rsidRPr="00FC217F" w:rsidRDefault="00FC217F" w:rsidP="00FC217F">
      <w:pPr>
        <w:bidi/>
        <w:rPr>
          <w:rFonts w:cs="David" w:hint="cs"/>
          <w:rtl/>
        </w:rPr>
      </w:pPr>
      <w:r w:rsidRPr="00FC217F">
        <w:rPr>
          <w:rFonts w:cs="David" w:hint="cs"/>
          <w:rtl/>
        </w:rPr>
        <w:tab/>
        <w:t>לא הבנתי את העניין של מרצ.</w:t>
      </w:r>
    </w:p>
    <w:p w14:paraId="3A1EC433" w14:textId="77777777" w:rsidR="00FC217F" w:rsidRPr="00FC217F" w:rsidRDefault="00FC217F" w:rsidP="00FC217F">
      <w:pPr>
        <w:bidi/>
        <w:rPr>
          <w:rFonts w:cs="David" w:hint="cs"/>
          <w:rtl/>
        </w:rPr>
      </w:pPr>
    </w:p>
    <w:p w14:paraId="4959A63A" w14:textId="77777777" w:rsidR="00FC217F" w:rsidRPr="00FC217F" w:rsidRDefault="00FC217F" w:rsidP="00FC217F">
      <w:pPr>
        <w:bidi/>
        <w:rPr>
          <w:rFonts w:cs="David" w:hint="cs"/>
          <w:u w:val="single"/>
        </w:rPr>
      </w:pPr>
      <w:r w:rsidRPr="00FC217F">
        <w:rPr>
          <w:rFonts w:cs="David" w:hint="cs"/>
          <w:u w:val="single"/>
          <w:rtl/>
        </w:rPr>
        <w:t>היו"ר רוחמה אברהם:</w:t>
      </w:r>
    </w:p>
    <w:p w14:paraId="0F4AE6C6" w14:textId="77777777" w:rsidR="00FC217F" w:rsidRPr="00FC217F" w:rsidRDefault="00FC217F" w:rsidP="00FC217F">
      <w:pPr>
        <w:bidi/>
        <w:rPr>
          <w:rFonts w:cs="David" w:hint="cs"/>
          <w:rtl/>
        </w:rPr>
      </w:pPr>
    </w:p>
    <w:p w14:paraId="4783FC64" w14:textId="77777777" w:rsidR="00FC217F" w:rsidRPr="00FC217F" w:rsidRDefault="00FC217F" w:rsidP="00FC217F">
      <w:pPr>
        <w:bidi/>
        <w:ind w:firstLine="720"/>
        <w:rPr>
          <w:rFonts w:cs="David" w:hint="cs"/>
          <w:rtl/>
        </w:rPr>
      </w:pPr>
      <w:r w:rsidRPr="00FC217F">
        <w:rPr>
          <w:rFonts w:cs="David" w:hint="cs"/>
          <w:rtl/>
        </w:rPr>
        <w:t xml:space="preserve">אסביר בדיוק מה הקראתי מעל בימת הכנסת. בוועדת חוץ וביטחון ממלאי המקום הקבועים הם: שני נציגים מסיעת הליכוד, ואנחנו אמורים לקבל את שמם; שני נציגים מסיעת קדימה, חברי הכנסת רוחמה אברהם ואביגדור יצחקי </w:t>
      </w:r>
      <w:r w:rsidRPr="00FC217F">
        <w:rPr>
          <w:rFonts w:cs="David"/>
          <w:rtl/>
        </w:rPr>
        <w:t>–</w:t>
      </w:r>
      <w:r w:rsidRPr="00FC217F">
        <w:rPr>
          <w:rFonts w:cs="David" w:hint="cs"/>
          <w:rtl/>
        </w:rPr>
        <w:t xml:space="preserve"> חבר הכנסת יצחקי הוסף למניין, לא ספרנו אותו בבוקר; וכן ממלא מקום מאחת מהסיעות הבאות: מסיעת העבודה-מימ"ד חבר הכנסת אפרים סנה; מסיעת האיחוד הלאומי-מפד"ל חבר הכנסת בנימין אלון; מסיעת ש"ס חבר הכנסת נסים זאב; מסיעת יהדות התורה נציג אחד; מסיעת מרצ חבר הכנסת רן כהן; מסיעת ישראל ביתנו נציג אחד. אלה החברים.</w:t>
      </w:r>
    </w:p>
    <w:p w14:paraId="2D766697" w14:textId="77777777" w:rsidR="00FC217F" w:rsidRPr="00FC217F" w:rsidRDefault="00FC217F" w:rsidP="00FC217F">
      <w:pPr>
        <w:bidi/>
        <w:rPr>
          <w:rFonts w:cs="David" w:hint="cs"/>
          <w:rtl/>
        </w:rPr>
      </w:pPr>
    </w:p>
    <w:p w14:paraId="324A75AA" w14:textId="77777777" w:rsidR="00FC217F" w:rsidRPr="00FC217F" w:rsidRDefault="00FC217F" w:rsidP="00FC217F">
      <w:pPr>
        <w:bidi/>
        <w:rPr>
          <w:rFonts w:cs="David" w:hint="cs"/>
          <w:u w:val="single"/>
          <w:rtl/>
        </w:rPr>
      </w:pPr>
      <w:r w:rsidRPr="00FC217F">
        <w:rPr>
          <w:rFonts w:cs="David" w:hint="cs"/>
          <w:u w:val="single"/>
          <w:rtl/>
        </w:rPr>
        <w:t>אפרים סנה:</w:t>
      </w:r>
    </w:p>
    <w:p w14:paraId="6D90C72F" w14:textId="77777777" w:rsidR="00FC217F" w:rsidRPr="00FC217F" w:rsidRDefault="00FC217F" w:rsidP="00FC217F">
      <w:pPr>
        <w:bidi/>
        <w:rPr>
          <w:rFonts w:cs="David" w:hint="cs"/>
          <w:u w:val="single"/>
          <w:rtl/>
        </w:rPr>
      </w:pPr>
    </w:p>
    <w:p w14:paraId="66363A67" w14:textId="77777777" w:rsidR="00FC217F" w:rsidRPr="00FC217F" w:rsidRDefault="00FC217F" w:rsidP="00FC217F">
      <w:pPr>
        <w:bidi/>
        <w:rPr>
          <w:rFonts w:cs="David" w:hint="cs"/>
          <w:rtl/>
        </w:rPr>
      </w:pPr>
      <w:r w:rsidRPr="00FC217F">
        <w:rPr>
          <w:rFonts w:cs="David" w:hint="cs"/>
          <w:rtl/>
        </w:rPr>
        <w:tab/>
        <w:t>מה המפתח? לסיעה של 19 חברים ולסיעה שהיא שליש מ-19 יש אותו מספר? הכנסת זה לא מקום שבו שתי מפלגות מחלקות ביניהן את הדברים. למפלגת העבודה יש 19 מנדטים. ליהדות התורה יש שישה מנדטים, זה שליש. מרצ זה חמישית מזה. למה לליכוד יש שני נציגים?</w:t>
      </w:r>
    </w:p>
    <w:p w14:paraId="496B63A6" w14:textId="77777777" w:rsidR="00FC217F" w:rsidRPr="00FC217F" w:rsidRDefault="00FC217F" w:rsidP="00FC217F">
      <w:pPr>
        <w:bidi/>
        <w:rPr>
          <w:rFonts w:cs="David" w:hint="cs"/>
          <w:rtl/>
        </w:rPr>
      </w:pPr>
    </w:p>
    <w:p w14:paraId="37DAB62A" w14:textId="77777777" w:rsidR="00FC217F" w:rsidRPr="00FC217F" w:rsidRDefault="00FC217F" w:rsidP="00FC217F">
      <w:pPr>
        <w:pStyle w:val="Heading5"/>
        <w:jc w:val="left"/>
        <w:rPr>
          <w:rFonts w:hint="cs"/>
          <w:rtl/>
        </w:rPr>
      </w:pPr>
      <w:r w:rsidRPr="00FC217F">
        <w:rPr>
          <w:rFonts w:hint="cs"/>
          <w:u w:val="single"/>
          <w:rtl/>
        </w:rPr>
        <w:t>אביגדור יצחקי:</w:t>
      </w:r>
    </w:p>
    <w:p w14:paraId="5C8B4172" w14:textId="77777777" w:rsidR="00FC217F" w:rsidRPr="00FC217F" w:rsidRDefault="00FC217F" w:rsidP="00FC217F">
      <w:pPr>
        <w:pStyle w:val="Heading5"/>
        <w:jc w:val="left"/>
        <w:rPr>
          <w:rFonts w:hint="cs"/>
          <w:rtl/>
        </w:rPr>
      </w:pPr>
    </w:p>
    <w:p w14:paraId="655AAA99" w14:textId="77777777" w:rsidR="00FC217F" w:rsidRPr="00FC217F" w:rsidRDefault="00FC217F" w:rsidP="00FC217F">
      <w:pPr>
        <w:bidi/>
        <w:rPr>
          <w:rFonts w:cs="David" w:hint="cs"/>
          <w:rtl/>
        </w:rPr>
      </w:pPr>
      <w:r w:rsidRPr="00FC217F">
        <w:rPr>
          <w:rFonts w:cs="David" w:hint="cs"/>
          <w:rtl/>
        </w:rPr>
        <w:tab/>
        <w:t xml:space="preserve">אסביר. </w:t>
      </w:r>
    </w:p>
    <w:p w14:paraId="624F96E8" w14:textId="77777777" w:rsidR="00FC217F" w:rsidRPr="00FC217F" w:rsidRDefault="00FC217F" w:rsidP="00FC217F">
      <w:pPr>
        <w:bidi/>
        <w:rPr>
          <w:rFonts w:cs="David" w:hint="cs"/>
          <w:rtl/>
        </w:rPr>
      </w:pPr>
      <w:r w:rsidRPr="00FC217F">
        <w:rPr>
          <w:rFonts w:cs="David"/>
          <w:rtl/>
        </w:rPr>
        <w:br w:type="page"/>
      </w:r>
      <w:r w:rsidRPr="00FC217F">
        <w:rPr>
          <w:rFonts w:cs="David" w:hint="cs"/>
          <w:rtl/>
        </w:rPr>
        <w:tab/>
      </w:r>
    </w:p>
    <w:p w14:paraId="225D2EA1" w14:textId="77777777" w:rsidR="00FC217F" w:rsidRPr="00FC217F" w:rsidRDefault="00FC217F" w:rsidP="00FC217F">
      <w:pPr>
        <w:bidi/>
        <w:rPr>
          <w:rFonts w:cs="David" w:hint="cs"/>
          <w:rtl/>
        </w:rPr>
      </w:pPr>
      <w:r w:rsidRPr="00FC217F">
        <w:rPr>
          <w:rFonts w:cs="David" w:hint="cs"/>
          <w:u w:val="single"/>
          <w:rtl/>
        </w:rPr>
        <w:t>זהבה גלאון:</w:t>
      </w:r>
    </w:p>
    <w:p w14:paraId="6BD2A2FD" w14:textId="77777777" w:rsidR="00FC217F" w:rsidRPr="00FC217F" w:rsidRDefault="00FC217F" w:rsidP="00FC217F">
      <w:pPr>
        <w:bidi/>
        <w:rPr>
          <w:rFonts w:cs="David" w:hint="cs"/>
          <w:rtl/>
        </w:rPr>
      </w:pPr>
    </w:p>
    <w:p w14:paraId="0AC3AF36" w14:textId="77777777" w:rsidR="00FC217F" w:rsidRPr="00FC217F" w:rsidRDefault="00FC217F" w:rsidP="00FC217F">
      <w:pPr>
        <w:bidi/>
        <w:rPr>
          <w:rFonts w:cs="David" w:hint="cs"/>
          <w:rtl/>
        </w:rPr>
      </w:pPr>
      <w:r w:rsidRPr="00FC217F">
        <w:rPr>
          <w:rFonts w:cs="David" w:hint="cs"/>
          <w:rtl/>
        </w:rPr>
        <w:tab/>
        <w:t xml:space="preserve">עשיתם הסדר כולל. </w:t>
      </w:r>
    </w:p>
    <w:p w14:paraId="1025624B" w14:textId="77777777" w:rsidR="00FC217F" w:rsidRPr="00FC217F" w:rsidRDefault="00FC217F" w:rsidP="00FC217F">
      <w:pPr>
        <w:bidi/>
        <w:rPr>
          <w:rFonts w:cs="David" w:hint="cs"/>
          <w:rtl/>
        </w:rPr>
      </w:pPr>
    </w:p>
    <w:p w14:paraId="05388927" w14:textId="77777777" w:rsidR="00FC217F" w:rsidRPr="00FC217F" w:rsidRDefault="00FC217F" w:rsidP="00FC217F">
      <w:pPr>
        <w:pStyle w:val="Heading5"/>
        <w:jc w:val="left"/>
        <w:rPr>
          <w:rFonts w:hint="cs"/>
          <w:rtl/>
        </w:rPr>
      </w:pPr>
      <w:r w:rsidRPr="00FC217F">
        <w:rPr>
          <w:rFonts w:hint="cs"/>
          <w:u w:val="single"/>
          <w:rtl/>
        </w:rPr>
        <w:t>אביגדור יצחקי:</w:t>
      </w:r>
    </w:p>
    <w:p w14:paraId="64F24F98" w14:textId="77777777" w:rsidR="00FC217F" w:rsidRPr="00FC217F" w:rsidRDefault="00FC217F" w:rsidP="00FC217F">
      <w:pPr>
        <w:pStyle w:val="Heading5"/>
        <w:jc w:val="left"/>
        <w:rPr>
          <w:rFonts w:hint="cs"/>
          <w:rtl/>
        </w:rPr>
      </w:pPr>
    </w:p>
    <w:p w14:paraId="3EE45D6D" w14:textId="77777777" w:rsidR="00FC217F" w:rsidRPr="00FC217F" w:rsidRDefault="00FC217F" w:rsidP="00FC217F">
      <w:pPr>
        <w:bidi/>
        <w:rPr>
          <w:rFonts w:cs="David" w:hint="cs"/>
          <w:rtl/>
        </w:rPr>
      </w:pPr>
      <w:r w:rsidRPr="00FC217F">
        <w:rPr>
          <w:rFonts w:cs="David" w:hint="cs"/>
          <w:rtl/>
        </w:rPr>
        <w:tab/>
        <w:t xml:space="preserve">קודם כול, אם אתה שואל אותי, ממלא המקום צריך להיות של הסיעות הקטנות, לא של הסיעות הגדולות, אבל זה לא שייך לעניין. כדי לשמור על המסגרת של סיעות גדולות וקטנות, קבענו שכל מי שיש לו 12 מנדטים ומעלה מקבל שני נציגים בשתי הוועדות. מי שיש לו פחות מזה, מקבל נציג אחד באחת הוועדות, באיזו ועדה שהוא בוחר. הוא יכול לבחור. </w:t>
      </w:r>
    </w:p>
    <w:p w14:paraId="59E0E4F4" w14:textId="77777777" w:rsidR="00FC217F" w:rsidRPr="00FC217F" w:rsidRDefault="00FC217F" w:rsidP="00FC217F">
      <w:pPr>
        <w:bidi/>
        <w:rPr>
          <w:rFonts w:cs="David" w:hint="cs"/>
          <w:rtl/>
        </w:rPr>
      </w:pPr>
    </w:p>
    <w:p w14:paraId="23BC53FC" w14:textId="77777777" w:rsidR="00FC217F" w:rsidRPr="00FC217F" w:rsidRDefault="00FC217F" w:rsidP="00FC217F">
      <w:pPr>
        <w:bidi/>
        <w:ind w:firstLine="720"/>
        <w:rPr>
          <w:rFonts w:cs="David" w:hint="cs"/>
          <w:rtl/>
        </w:rPr>
      </w:pPr>
      <w:r w:rsidRPr="00FC217F">
        <w:rPr>
          <w:rFonts w:cs="David" w:hint="cs"/>
          <w:rtl/>
        </w:rPr>
        <w:t xml:space="preserve">קדימה קיבלו שני נציגים, העבודה קיבלו שני נציגים, הליכוד קיבלו שני נציגים וש"ס קיבלו שני נציגים. </w:t>
      </w:r>
    </w:p>
    <w:p w14:paraId="0AEEC13E" w14:textId="77777777" w:rsidR="00FC217F" w:rsidRPr="00FC217F" w:rsidRDefault="00FC217F" w:rsidP="00FC217F">
      <w:pPr>
        <w:bidi/>
        <w:rPr>
          <w:rFonts w:cs="David" w:hint="cs"/>
          <w:rtl/>
        </w:rPr>
      </w:pPr>
    </w:p>
    <w:p w14:paraId="04782113" w14:textId="77777777" w:rsidR="00FC217F" w:rsidRPr="00FC217F" w:rsidRDefault="00FC217F" w:rsidP="00FC217F">
      <w:pPr>
        <w:bidi/>
        <w:rPr>
          <w:rFonts w:cs="David" w:hint="cs"/>
          <w:i/>
          <w:iCs/>
          <w:rtl/>
        </w:rPr>
      </w:pPr>
      <w:r w:rsidRPr="00FC217F">
        <w:rPr>
          <w:rFonts w:cs="David" w:hint="cs"/>
          <w:u w:val="single"/>
          <w:rtl/>
        </w:rPr>
        <w:t>קולט אביטל:</w:t>
      </w:r>
    </w:p>
    <w:p w14:paraId="0F997633" w14:textId="77777777" w:rsidR="00FC217F" w:rsidRPr="00FC217F" w:rsidRDefault="00FC217F" w:rsidP="00FC217F">
      <w:pPr>
        <w:bidi/>
        <w:rPr>
          <w:rFonts w:cs="David" w:hint="cs"/>
          <w:i/>
          <w:iCs/>
          <w:rtl/>
        </w:rPr>
      </w:pPr>
    </w:p>
    <w:p w14:paraId="0D584105" w14:textId="77777777" w:rsidR="00FC217F" w:rsidRPr="00FC217F" w:rsidRDefault="00FC217F" w:rsidP="00FC217F">
      <w:pPr>
        <w:bidi/>
        <w:rPr>
          <w:rFonts w:cs="David" w:hint="cs"/>
          <w:rtl/>
        </w:rPr>
      </w:pPr>
      <w:r w:rsidRPr="00FC217F">
        <w:rPr>
          <w:rFonts w:cs="David" w:hint="cs"/>
          <w:i/>
          <w:iCs/>
          <w:rtl/>
        </w:rPr>
        <w:tab/>
      </w:r>
      <w:r w:rsidRPr="00FC217F">
        <w:rPr>
          <w:rFonts w:cs="David" w:hint="cs"/>
          <w:rtl/>
        </w:rPr>
        <w:t>לא.</w:t>
      </w:r>
    </w:p>
    <w:p w14:paraId="0DC32307" w14:textId="77777777" w:rsidR="00FC217F" w:rsidRPr="00FC217F" w:rsidRDefault="00FC217F" w:rsidP="00FC217F">
      <w:pPr>
        <w:bidi/>
        <w:rPr>
          <w:rFonts w:cs="David" w:hint="cs"/>
          <w:rtl/>
        </w:rPr>
      </w:pPr>
    </w:p>
    <w:p w14:paraId="12237E97" w14:textId="77777777" w:rsidR="00FC217F" w:rsidRPr="00FC217F" w:rsidRDefault="00FC217F" w:rsidP="00FC217F">
      <w:pPr>
        <w:pStyle w:val="Heading5"/>
        <w:jc w:val="left"/>
        <w:rPr>
          <w:rFonts w:hint="cs"/>
          <w:rtl/>
        </w:rPr>
      </w:pPr>
      <w:r w:rsidRPr="00FC217F">
        <w:rPr>
          <w:rFonts w:hint="cs"/>
          <w:u w:val="single"/>
          <w:rtl/>
        </w:rPr>
        <w:t>אביגדור יצחקי:</w:t>
      </w:r>
    </w:p>
    <w:p w14:paraId="76BC1F6C" w14:textId="77777777" w:rsidR="00FC217F" w:rsidRPr="00FC217F" w:rsidRDefault="00FC217F" w:rsidP="00FC217F">
      <w:pPr>
        <w:bidi/>
        <w:rPr>
          <w:rFonts w:cs="David" w:hint="cs"/>
          <w:rtl/>
        </w:rPr>
      </w:pPr>
      <w:r w:rsidRPr="00FC217F">
        <w:rPr>
          <w:rFonts w:cs="David" w:hint="cs"/>
          <w:rtl/>
        </w:rPr>
        <w:tab/>
      </w:r>
    </w:p>
    <w:p w14:paraId="2A0E77C2" w14:textId="77777777" w:rsidR="00FC217F" w:rsidRPr="00FC217F" w:rsidRDefault="00FC217F" w:rsidP="00FC217F">
      <w:pPr>
        <w:bidi/>
        <w:ind w:firstLine="720"/>
        <w:rPr>
          <w:rFonts w:cs="David" w:hint="cs"/>
          <w:rtl/>
        </w:rPr>
      </w:pPr>
      <w:r w:rsidRPr="00FC217F">
        <w:rPr>
          <w:rFonts w:cs="David" w:hint="cs"/>
          <w:rtl/>
        </w:rPr>
        <w:t xml:space="preserve">אני בחיים לא אומר עובדות לא נכונות, אין דבר כזה. </w:t>
      </w:r>
    </w:p>
    <w:p w14:paraId="08151B55" w14:textId="77777777" w:rsidR="00FC217F" w:rsidRPr="00FC217F" w:rsidRDefault="00FC217F" w:rsidP="00FC217F">
      <w:pPr>
        <w:bidi/>
        <w:rPr>
          <w:rFonts w:cs="David" w:hint="cs"/>
          <w:rtl/>
        </w:rPr>
      </w:pPr>
    </w:p>
    <w:p w14:paraId="2CC634CB" w14:textId="77777777" w:rsidR="00FC217F" w:rsidRPr="00FC217F" w:rsidRDefault="00FC217F" w:rsidP="00FC217F">
      <w:pPr>
        <w:bidi/>
        <w:rPr>
          <w:rFonts w:cs="David" w:hint="cs"/>
          <w:u w:val="single"/>
          <w:rtl/>
        </w:rPr>
      </w:pPr>
      <w:r w:rsidRPr="00FC217F">
        <w:rPr>
          <w:rFonts w:cs="David" w:hint="cs"/>
          <w:u w:val="single"/>
          <w:rtl/>
        </w:rPr>
        <w:t>אפרים סנה:</w:t>
      </w:r>
    </w:p>
    <w:p w14:paraId="4AE409F7" w14:textId="77777777" w:rsidR="00FC217F" w:rsidRPr="00FC217F" w:rsidRDefault="00FC217F" w:rsidP="00FC217F">
      <w:pPr>
        <w:bidi/>
        <w:rPr>
          <w:rFonts w:cs="David" w:hint="cs"/>
          <w:u w:val="single"/>
          <w:rtl/>
        </w:rPr>
      </w:pPr>
    </w:p>
    <w:p w14:paraId="295F27BE" w14:textId="77777777" w:rsidR="00FC217F" w:rsidRPr="00FC217F" w:rsidRDefault="00FC217F" w:rsidP="00FC217F">
      <w:pPr>
        <w:bidi/>
        <w:rPr>
          <w:rFonts w:cs="David" w:hint="cs"/>
          <w:rtl/>
        </w:rPr>
      </w:pPr>
      <w:r w:rsidRPr="00FC217F">
        <w:rPr>
          <w:rFonts w:cs="David" w:hint="cs"/>
          <w:rtl/>
        </w:rPr>
        <w:tab/>
        <w:t>כמה ממלאי מקום יש בכל הכנסת?</w:t>
      </w:r>
    </w:p>
    <w:p w14:paraId="428463CA" w14:textId="77777777" w:rsidR="00FC217F" w:rsidRPr="00FC217F" w:rsidRDefault="00FC217F" w:rsidP="00FC217F">
      <w:pPr>
        <w:bidi/>
        <w:rPr>
          <w:rFonts w:cs="David" w:hint="cs"/>
          <w:rtl/>
        </w:rPr>
      </w:pPr>
    </w:p>
    <w:p w14:paraId="6BF505F6" w14:textId="77777777" w:rsidR="00FC217F" w:rsidRPr="00FC217F" w:rsidRDefault="00FC217F" w:rsidP="00FC217F">
      <w:pPr>
        <w:pStyle w:val="Heading5"/>
        <w:jc w:val="left"/>
        <w:rPr>
          <w:rFonts w:hint="cs"/>
          <w:rtl/>
        </w:rPr>
      </w:pPr>
      <w:r w:rsidRPr="00FC217F">
        <w:rPr>
          <w:rFonts w:hint="cs"/>
          <w:u w:val="single"/>
          <w:rtl/>
        </w:rPr>
        <w:t>אביגדור יצחקי:</w:t>
      </w:r>
    </w:p>
    <w:p w14:paraId="31F29672" w14:textId="77777777" w:rsidR="00FC217F" w:rsidRPr="00FC217F" w:rsidRDefault="00FC217F" w:rsidP="00FC217F">
      <w:pPr>
        <w:pStyle w:val="Heading5"/>
        <w:jc w:val="left"/>
        <w:rPr>
          <w:rFonts w:hint="cs"/>
          <w:rtl/>
        </w:rPr>
      </w:pPr>
    </w:p>
    <w:p w14:paraId="4282526E" w14:textId="77777777" w:rsidR="00FC217F" w:rsidRPr="00FC217F" w:rsidRDefault="00FC217F" w:rsidP="00FC217F">
      <w:pPr>
        <w:bidi/>
        <w:rPr>
          <w:rFonts w:cs="David" w:hint="cs"/>
          <w:rtl/>
        </w:rPr>
      </w:pPr>
      <w:r w:rsidRPr="00FC217F">
        <w:rPr>
          <w:rFonts w:cs="David" w:hint="cs"/>
          <w:rtl/>
        </w:rPr>
        <w:tab/>
        <w:t>את החבר השני שלך הסכמת לתת למרצ, לטובת ועדת הכספים.</w:t>
      </w:r>
    </w:p>
    <w:p w14:paraId="1CA11696" w14:textId="77777777" w:rsidR="00FC217F" w:rsidRPr="00FC217F" w:rsidRDefault="00FC217F" w:rsidP="00FC217F">
      <w:pPr>
        <w:bidi/>
        <w:rPr>
          <w:rFonts w:cs="David" w:hint="cs"/>
          <w:rtl/>
        </w:rPr>
      </w:pPr>
    </w:p>
    <w:p w14:paraId="6AEC3D0D" w14:textId="77777777" w:rsidR="00FC217F" w:rsidRPr="00FC217F" w:rsidRDefault="00FC217F" w:rsidP="00FC217F">
      <w:pPr>
        <w:bidi/>
        <w:rPr>
          <w:rFonts w:cs="David" w:hint="cs"/>
          <w:u w:val="single"/>
        </w:rPr>
      </w:pPr>
      <w:r w:rsidRPr="00FC217F">
        <w:rPr>
          <w:rFonts w:cs="David" w:hint="cs"/>
          <w:u w:val="single"/>
          <w:rtl/>
        </w:rPr>
        <w:t>היו"ר רוחמה אברהם:</w:t>
      </w:r>
    </w:p>
    <w:p w14:paraId="03EEFD49" w14:textId="77777777" w:rsidR="00FC217F" w:rsidRPr="00FC217F" w:rsidRDefault="00FC217F" w:rsidP="00FC217F">
      <w:pPr>
        <w:bidi/>
        <w:rPr>
          <w:rFonts w:cs="David" w:hint="cs"/>
          <w:rtl/>
        </w:rPr>
      </w:pPr>
    </w:p>
    <w:p w14:paraId="027779D1" w14:textId="77777777" w:rsidR="00FC217F" w:rsidRPr="00FC217F" w:rsidRDefault="00FC217F" w:rsidP="00FC217F">
      <w:pPr>
        <w:bidi/>
        <w:ind w:firstLine="720"/>
        <w:rPr>
          <w:rFonts w:cs="David" w:hint="cs"/>
          <w:rtl/>
        </w:rPr>
      </w:pPr>
      <w:r w:rsidRPr="00FC217F">
        <w:rPr>
          <w:rFonts w:cs="David" w:hint="cs"/>
          <w:rtl/>
        </w:rPr>
        <w:t xml:space="preserve">יש לי הצעה לפתרון. עשיתי תיקון נוסח של הוועדה בפני המליאה. שבו ביניכם, ואם יש שינויים, תביאו אותם לוועדה. כרגע אנחנו לא צריכים לעשות את זה. </w:t>
      </w:r>
    </w:p>
    <w:p w14:paraId="3C89056B" w14:textId="77777777" w:rsidR="00FC217F" w:rsidRPr="00FC217F" w:rsidRDefault="00FC217F" w:rsidP="00FC217F">
      <w:pPr>
        <w:bidi/>
        <w:rPr>
          <w:rFonts w:cs="David" w:hint="cs"/>
          <w:rtl/>
        </w:rPr>
      </w:pPr>
    </w:p>
    <w:p w14:paraId="6FA1A014" w14:textId="77777777" w:rsidR="00FC217F" w:rsidRPr="00FC217F" w:rsidRDefault="00FC217F" w:rsidP="00FC217F">
      <w:pPr>
        <w:bidi/>
        <w:rPr>
          <w:rFonts w:cs="David" w:hint="cs"/>
          <w:rtl/>
        </w:rPr>
      </w:pPr>
      <w:r w:rsidRPr="00FC217F">
        <w:rPr>
          <w:rFonts w:cs="David" w:hint="cs"/>
          <w:u w:val="single"/>
          <w:rtl/>
        </w:rPr>
        <w:t>זהבה גלאון:</w:t>
      </w:r>
    </w:p>
    <w:p w14:paraId="268717AD" w14:textId="77777777" w:rsidR="00FC217F" w:rsidRPr="00FC217F" w:rsidRDefault="00FC217F" w:rsidP="00FC217F">
      <w:pPr>
        <w:bidi/>
        <w:rPr>
          <w:rFonts w:cs="David" w:hint="cs"/>
          <w:rtl/>
        </w:rPr>
      </w:pPr>
      <w:r w:rsidRPr="00FC217F">
        <w:rPr>
          <w:rFonts w:cs="David" w:hint="cs"/>
          <w:rtl/>
        </w:rPr>
        <w:tab/>
      </w:r>
    </w:p>
    <w:p w14:paraId="27A41DCB" w14:textId="77777777" w:rsidR="00FC217F" w:rsidRPr="00FC217F" w:rsidRDefault="00FC217F" w:rsidP="00FC217F">
      <w:pPr>
        <w:bidi/>
        <w:ind w:firstLine="720"/>
        <w:rPr>
          <w:rFonts w:cs="David" w:hint="cs"/>
          <w:rtl/>
        </w:rPr>
      </w:pPr>
      <w:r w:rsidRPr="00FC217F">
        <w:rPr>
          <w:rFonts w:cs="David" w:hint="cs"/>
          <w:rtl/>
        </w:rPr>
        <w:t xml:space="preserve">היו הסכמות ביניהם. </w:t>
      </w:r>
    </w:p>
    <w:p w14:paraId="5E17B555" w14:textId="77777777" w:rsidR="00FC217F" w:rsidRPr="00FC217F" w:rsidRDefault="00FC217F" w:rsidP="00FC217F">
      <w:pPr>
        <w:bidi/>
        <w:rPr>
          <w:rFonts w:cs="David" w:hint="cs"/>
          <w:rtl/>
        </w:rPr>
      </w:pPr>
    </w:p>
    <w:p w14:paraId="4E946DBF" w14:textId="77777777" w:rsidR="00FC217F" w:rsidRPr="00FC217F" w:rsidRDefault="00FC217F" w:rsidP="00FC217F">
      <w:pPr>
        <w:bidi/>
        <w:rPr>
          <w:rFonts w:cs="David" w:hint="cs"/>
          <w:u w:val="single"/>
          <w:rtl/>
        </w:rPr>
      </w:pPr>
      <w:r w:rsidRPr="00FC217F">
        <w:rPr>
          <w:rFonts w:cs="David" w:hint="cs"/>
          <w:u w:val="single"/>
          <w:rtl/>
        </w:rPr>
        <w:t>אפרים סנה:</w:t>
      </w:r>
    </w:p>
    <w:p w14:paraId="2F43197F" w14:textId="77777777" w:rsidR="00FC217F" w:rsidRPr="00FC217F" w:rsidRDefault="00FC217F" w:rsidP="00FC217F">
      <w:pPr>
        <w:bidi/>
        <w:rPr>
          <w:rFonts w:cs="David" w:hint="cs"/>
          <w:u w:val="single"/>
          <w:rtl/>
        </w:rPr>
      </w:pPr>
    </w:p>
    <w:p w14:paraId="3C35E033" w14:textId="77777777" w:rsidR="00FC217F" w:rsidRPr="00FC217F" w:rsidRDefault="00FC217F" w:rsidP="00FC217F">
      <w:pPr>
        <w:bidi/>
        <w:rPr>
          <w:rFonts w:cs="David" w:hint="cs"/>
          <w:rtl/>
        </w:rPr>
      </w:pPr>
      <w:r w:rsidRPr="00FC217F">
        <w:rPr>
          <w:rFonts w:cs="David" w:hint="cs"/>
          <w:rtl/>
        </w:rPr>
        <w:tab/>
        <w:t>לליכוד אין ממלא מקום בוועדת הכספים?</w:t>
      </w:r>
    </w:p>
    <w:p w14:paraId="79E6CDCE" w14:textId="77777777" w:rsidR="00FC217F" w:rsidRPr="00FC217F" w:rsidRDefault="00FC217F" w:rsidP="00FC217F">
      <w:pPr>
        <w:bidi/>
        <w:rPr>
          <w:rFonts w:cs="David" w:hint="cs"/>
          <w:rtl/>
        </w:rPr>
      </w:pPr>
    </w:p>
    <w:p w14:paraId="26724A67" w14:textId="77777777" w:rsidR="00FC217F" w:rsidRPr="00FC217F" w:rsidRDefault="00FC217F" w:rsidP="00FC217F">
      <w:pPr>
        <w:pStyle w:val="Heading5"/>
        <w:jc w:val="left"/>
        <w:rPr>
          <w:rFonts w:hint="cs"/>
          <w:rtl/>
        </w:rPr>
      </w:pPr>
      <w:r w:rsidRPr="00FC217F">
        <w:rPr>
          <w:rFonts w:hint="cs"/>
          <w:u w:val="single"/>
          <w:rtl/>
        </w:rPr>
        <w:t>אביגדור יצחקי:</w:t>
      </w:r>
    </w:p>
    <w:p w14:paraId="099D20EC" w14:textId="77777777" w:rsidR="00FC217F" w:rsidRPr="00FC217F" w:rsidRDefault="00FC217F" w:rsidP="00FC217F">
      <w:pPr>
        <w:pStyle w:val="Heading5"/>
        <w:jc w:val="left"/>
        <w:rPr>
          <w:rFonts w:hint="cs"/>
          <w:rtl/>
        </w:rPr>
      </w:pPr>
    </w:p>
    <w:p w14:paraId="6C04A67E" w14:textId="77777777" w:rsidR="00FC217F" w:rsidRPr="00FC217F" w:rsidRDefault="00FC217F" w:rsidP="00FC217F">
      <w:pPr>
        <w:bidi/>
        <w:rPr>
          <w:rFonts w:cs="David" w:hint="cs"/>
          <w:rtl/>
        </w:rPr>
      </w:pPr>
      <w:r w:rsidRPr="00FC217F">
        <w:rPr>
          <w:rFonts w:cs="David" w:hint="cs"/>
          <w:rtl/>
        </w:rPr>
        <w:tab/>
        <w:t>אין. מספר ממלאי המקום בכנסת הוא 2 כפול 4, ועוד 1 כפול השאר.</w:t>
      </w:r>
    </w:p>
    <w:p w14:paraId="097428C9" w14:textId="77777777" w:rsidR="00FC217F" w:rsidRPr="00FC217F" w:rsidRDefault="00FC217F" w:rsidP="00FC217F">
      <w:pPr>
        <w:bidi/>
        <w:rPr>
          <w:rFonts w:cs="David" w:hint="cs"/>
          <w:rtl/>
        </w:rPr>
      </w:pPr>
    </w:p>
    <w:p w14:paraId="484D67FB" w14:textId="77777777" w:rsidR="00FC217F" w:rsidRPr="00FC217F" w:rsidRDefault="00FC217F" w:rsidP="00FC217F">
      <w:pPr>
        <w:bidi/>
        <w:rPr>
          <w:rFonts w:cs="David" w:hint="cs"/>
          <w:u w:val="single"/>
          <w:rtl/>
        </w:rPr>
      </w:pPr>
      <w:r w:rsidRPr="00FC217F">
        <w:rPr>
          <w:rFonts w:cs="David" w:hint="cs"/>
          <w:u w:val="single"/>
          <w:rtl/>
        </w:rPr>
        <w:t>אפרים סנה:</w:t>
      </w:r>
    </w:p>
    <w:p w14:paraId="5C9AF487" w14:textId="77777777" w:rsidR="00FC217F" w:rsidRPr="00FC217F" w:rsidRDefault="00FC217F" w:rsidP="00FC217F">
      <w:pPr>
        <w:bidi/>
        <w:rPr>
          <w:rFonts w:cs="David" w:hint="cs"/>
          <w:rtl/>
        </w:rPr>
      </w:pPr>
      <w:r w:rsidRPr="00FC217F">
        <w:rPr>
          <w:rFonts w:cs="David" w:hint="cs"/>
          <w:rtl/>
        </w:rPr>
        <w:tab/>
      </w:r>
    </w:p>
    <w:p w14:paraId="3FA3D1E9" w14:textId="77777777" w:rsidR="00FC217F" w:rsidRPr="00FC217F" w:rsidRDefault="00FC217F" w:rsidP="00FC217F">
      <w:pPr>
        <w:bidi/>
        <w:ind w:firstLine="720"/>
        <w:rPr>
          <w:rFonts w:cs="David" w:hint="cs"/>
          <w:rtl/>
        </w:rPr>
      </w:pPr>
      <w:r w:rsidRPr="00FC217F">
        <w:rPr>
          <w:rFonts w:cs="David" w:hint="cs"/>
          <w:rtl/>
        </w:rPr>
        <w:t>כמה בסך הכול?</w:t>
      </w:r>
    </w:p>
    <w:p w14:paraId="0AB89C95" w14:textId="77777777" w:rsidR="00FC217F" w:rsidRPr="00FC217F" w:rsidRDefault="00FC217F" w:rsidP="00FC217F">
      <w:pPr>
        <w:bidi/>
        <w:rPr>
          <w:rFonts w:cs="David" w:hint="cs"/>
          <w:rtl/>
        </w:rPr>
      </w:pPr>
    </w:p>
    <w:p w14:paraId="675BB7CC" w14:textId="77777777" w:rsidR="00FC217F" w:rsidRPr="00FC217F" w:rsidRDefault="00FC217F" w:rsidP="00FC217F">
      <w:pPr>
        <w:pStyle w:val="Heading5"/>
        <w:jc w:val="left"/>
        <w:rPr>
          <w:rFonts w:hint="cs"/>
          <w:rtl/>
        </w:rPr>
      </w:pPr>
      <w:r w:rsidRPr="00FC217F">
        <w:rPr>
          <w:rFonts w:hint="cs"/>
          <w:u w:val="single"/>
          <w:rtl/>
        </w:rPr>
        <w:t>אביגדור יצחקי:</w:t>
      </w:r>
    </w:p>
    <w:p w14:paraId="44A70BBD" w14:textId="77777777" w:rsidR="00FC217F" w:rsidRPr="00FC217F" w:rsidRDefault="00FC217F" w:rsidP="00FC217F">
      <w:pPr>
        <w:pStyle w:val="Heading5"/>
        <w:jc w:val="left"/>
        <w:rPr>
          <w:rFonts w:hint="cs"/>
          <w:rtl/>
        </w:rPr>
      </w:pPr>
    </w:p>
    <w:p w14:paraId="577A2A73" w14:textId="77777777" w:rsidR="00FC217F" w:rsidRPr="00FC217F" w:rsidRDefault="00FC217F" w:rsidP="00FC217F">
      <w:pPr>
        <w:bidi/>
        <w:rPr>
          <w:rFonts w:cs="David" w:hint="cs"/>
          <w:rtl/>
        </w:rPr>
      </w:pPr>
      <w:r w:rsidRPr="00FC217F">
        <w:rPr>
          <w:rFonts w:cs="David" w:hint="cs"/>
          <w:rtl/>
        </w:rPr>
        <w:tab/>
        <w:t xml:space="preserve"> עד חמישה חברי כנסת, אגב. לסיעות הערביות אין שום ממלא מקום. </w:t>
      </w:r>
    </w:p>
    <w:p w14:paraId="04BB60FD" w14:textId="77777777" w:rsidR="00FC217F" w:rsidRPr="00FC217F" w:rsidRDefault="00FC217F" w:rsidP="00FC217F">
      <w:pPr>
        <w:bidi/>
        <w:rPr>
          <w:rFonts w:cs="David" w:hint="cs"/>
          <w:rtl/>
        </w:rPr>
      </w:pPr>
      <w:r w:rsidRPr="00FC217F">
        <w:rPr>
          <w:rFonts w:cs="David"/>
          <w:rtl/>
        </w:rPr>
        <w:br w:type="page"/>
      </w:r>
    </w:p>
    <w:p w14:paraId="238469E8" w14:textId="77777777" w:rsidR="00FC217F" w:rsidRPr="00FC217F" w:rsidRDefault="00FC217F" w:rsidP="00FC217F">
      <w:pPr>
        <w:bidi/>
        <w:rPr>
          <w:rFonts w:cs="David" w:hint="cs"/>
          <w:u w:val="single"/>
          <w:rtl/>
        </w:rPr>
      </w:pPr>
      <w:r w:rsidRPr="00FC217F">
        <w:rPr>
          <w:rFonts w:cs="David" w:hint="cs"/>
          <w:u w:val="single"/>
          <w:rtl/>
        </w:rPr>
        <w:t>אפרים סנה:</w:t>
      </w:r>
    </w:p>
    <w:p w14:paraId="29DFB243" w14:textId="77777777" w:rsidR="00FC217F" w:rsidRPr="00FC217F" w:rsidRDefault="00FC217F" w:rsidP="00FC217F">
      <w:pPr>
        <w:bidi/>
        <w:rPr>
          <w:rFonts w:cs="David" w:hint="cs"/>
          <w:u w:val="single"/>
          <w:rtl/>
        </w:rPr>
      </w:pPr>
    </w:p>
    <w:p w14:paraId="05C68B09" w14:textId="77777777" w:rsidR="00FC217F" w:rsidRPr="00FC217F" w:rsidRDefault="00FC217F" w:rsidP="00FC217F">
      <w:pPr>
        <w:bidi/>
        <w:ind w:firstLine="720"/>
        <w:rPr>
          <w:rFonts w:cs="David" w:hint="cs"/>
          <w:rtl/>
        </w:rPr>
      </w:pPr>
      <w:r w:rsidRPr="00FC217F">
        <w:rPr>
          <w:rFonts w:cs="David" w:hint="cs"/>
          <w:rtl/>
        </w:rPr>
        <w:t>כמה ממלאי מקום יש בסך הכול?</w:t>
      </w:r>
    </w:p>
    <w:p w14:paraId="2CD091D1" w14:textId="77777777" w:rsidR="00FC217F" w:rsidRPr="00FC217F" w:rsidRDefault="00FC217F" w:rsidP="00FC217F">
      <w:pPr>
        <w:bidi/>
        <w:rPr>
          <w:rFonts w:cs="David" w:hint="cs"/>
          <w:rtl/>
        </w:rPr>
      </w:pPr>
    </w:p>
    <w:p w14:paraId="5876C595" w14:textId="77777777" w:rsidR="00FC217F" w:rsidRPr="00FC217F" w:rsidRDefault="00FC217F" w:rsidP="00FC217F">
      <w:pPr>
        <w:pStyle w:val="Heading5"/>
        <w:jc w:val="left"/>
        <w:rPr>
          <w:rFonts w:hint="cs"/>
          <w:rtl/>
        </w:rPr>
      </w:pPr>
      <w:r w:rsidRPr="00FC217F">
        <w:rPr>
          <w:rFonts w:hint="cs"/>
          <w:u w:val="single"/>
          <w:rtl/>
        </w:rPr>
        <w:t>אביגדור יצחקי:</w:t>
      </w:r>
    </w:p>
    <w:p w14:paraId="5F86C9FB" w14:textId="77777777" w:rsidR="00FC217F" w:rsidRPr="00FC217F" w:rsidRDefault="00FC217F" w:rsidP="00FC217F">
      <w:pPr>
        <w:pStyle w:val="Heading5"/>
        <w:jc w:val="left"/>
        <w:rPr>
          <w:rFonts w:hint="cs"/>
          <w:rtl/>
        </w:rPr>
      </w:pPr>
    </w:p>
    <w:p w14:paraId="50FF8EC1" w14:textId="77777777" w:rsidR="00FC217F" w:rsidRPr="00FC217F" w:rsidRDefault="00FC217F" w:rsidP="00FC217F">
      <w:pPr>
        <w:bidi/>
        <w:rPr>
          <w:rFonts w:cs="David" w:hint="cs"/>
          <w:rtl/>
        </w:rPr>
      </w:pPr>
      <w:r w:rsidRPr="00FC217F">
        <w:rPr>
          <w:rFonts w:cs="David" w:hint="cs"/>
          <w:rtl/>
        </w:rPr>
        <w:tab/>
        <w:t xml:space="preserve">13. לכולם. </w:t>
      </w:r>
    </w:p>
    <w:p w14:paraId="77146384" w14:textId="77777777" w:rsidR="00FC217F" w:rsidRPr="00FC217F" w:rsidRDefault="00FC217F" w:rsidP="00FC217F">
      <w:pPr>
        <w:bidi/>
        <w:rPr>
          <w:rFonts w:cs="David" w:hint="cs"/>
          <w:rtl/>
        </w:rPr>
      </w:pPr>
    </w:p>
    <w:p w14:paraId="643AC440" w14:textId="77777777" w:rsidR="00FC217F" w:rsidRPr="00FC217F" w:rsidRDefault="00FC217F" w:rsidP="00FC217F">
      <w:pPr>
        <w:bidi/>
        <w:rPr>
          <w:rFonts w:cs="David" w:hint="cs"/>
          <w:u w:val="single"/>
          <w:rtl/>
        </w:rPr>
      </w:pPr>
      <w:r w:rsidRPr="00FC217F">
        <w:rPr>
          <w:rFonts w:cs="David" w:hint="cs"/>
          <w:u w:val="single"/>
          <w:rtl/>
        </w:rPr>
        <w:t>אפרים סנה:</w:t>
      </w:r>
    </w:p>
    <w:p w14:paraId="3D87AA7C" w14:textId="77777777" w:rsidR="00FC217F" w:rsidRPr="00FC217F" w:rsidRDefault="00FC217F" w:rsidP="00FC217F">
      <w:pPr>
        <w:bidi/>
        <w:rPr>
          <w:rFonts w:cs="David" w:hint="cs"/>
          <w:u w:val="single"/>
          <w:rtl/>
        </w:rPr>
      </w:pPr>
    </w:p>
    <w:p w14:paraId="18A42BB8" w14:textId="77777777" w:rsidR="00FC217F" w:rsidRPr="00FC217F" w:rsidRDefault="00FC217F" w:rsidP="00FC217F">
      <w:pPr>
        <w:bidi/>
        <w:rPr>
          <w:rFonts w:cs="David" w:hint="cs"/>
          <w:rtl/>
        </w:rPr>
      </w:pPr>
      <w:r w:rsidRPr="00FC217F">
        <w:rPr>
          <w:rFonts w:cs="David" w:hint="cs"/>
          <w:rtl/>
        </w:rPr>
        <w:tab/>
        <w:t xml:space="preserve">ועשרה מהם מרוכזים בוועדת חוץ וביטחון? </w:t>
      </w:r>
    </w:p>
    <w:p w14:paraId="6D2DEF0F" w14:textId="77777777" w:rsidR="00FC217F" w:rsidRPr="00FC217F" w:rsidRDefault="00FC217F" w:rsidP="00FC217F">
      <w:pPr>
        <w:bidi/>
        <w:rPr>
          <w:rFonts w:cs="David" w:hint="cs"/>
          <w:rtl/>
        </w:rPr>
      </w:pPr>
    </w:p>
    <w:p w14:paraId="1638FBA7" w14:textId="77777777" w:rsidR="00FC217F" w:rsidRPr="00FC217F" w:rsidRDefault="00FC217F" w:rsidP="00FC217F">
      <w:pPr>
        <w:pStyle w:val="Heading5"/>
        <w:jc w:val="left"/>
        <w:rPr>
          <w:rFonts w:hint="cs"/>
          <w:rtl/>
        </w:rPr>
      </w:pPr>
      <w:r w:rsidRPr="00FC217F">
        <w:rPr>
          <w:rFonts w:hint="cs"/>
          <w:u w:val="single"/>
          <w:rtl/>
        </w:rPr>
        <w:t>אביגדור יצחקי:</w:t>
      </w:r>
    </w:p>
    <w:p w14:paraId="231AEA0C" w14:textId="77777777" w:rsidR="00FC217F" w:rsidRPr="00FC217F" w:rsidRDefault="00FC217F" w:rsidP="00FC217F">
      <w:pPr>
        <w:pStyle w:val="Heading5"/>
        <w:jc w:val="left"/>
        <w:rPr>
          <w:rFonts w:hint="cs"/>
          <w:rtl/>
        </w:rPr>
      </w:pPr>
    </w:p>
    <w:p w14:paraId="5A91808F" w14:textId="77777777" w:rsidR="00FC217F" w:rsidRPr="00FC217F" w:rsidRDefault="00FC217F" w:rsidP="00FC217F">
      <w:pPr>
        <w:bidi/>
        <w:rPr>
          <w:rFonts w:cs="David" w:hint="cs"/>
          <w:rtl/>
        </w:rPr>
      </w:pPr>
      <w:r w:rsidRPr="00FC217F">
        <w:rPr>
          <w:rFonts w:cs="David" w:hint="cs"/>
          <w:rtl/>
        </w:rPr>
        <w:tab/>
        <w:t>כרגע.</w:t>
      </w:r>
    </w:p>
    <w:p w14:paraId="1AFDE29D" w14:textId="77777777" w:rsidR="00FC217F" w:rsidRPr="00FC217F" w:rsidRDefault="00FC217F" w:rsidP="00FC217F">
      <w:pPr>
        <w:bidi/>
        <w:rPr>
          <w:rFonts w:cs="David" w:hint="cs"/>
          <w:rtl/>
        </w:rPr>
      </w:pPr>
    </w:p>
    <w:p w14:paraId="18EB73C2" w14:textId="77777777" w:rsidR="00FC217F" w:rsidRPr="00FC217F" w:rsidRDefault="00FC217F" w:rsidP="00FC217F">
      <w:pPr>
        <w:bidi/>
        <w:ind w:firstLine="720"/>
        <w:rPr>
          <w:rFonts w:cs="David" w:hint="cs"/>
          <w:rtl/>
        </w:rPr>
      </w:pPr>
      <w:r w:rsidRPr="00FC217F">
        <w:rPr>
          <w:rFonts w:cs="David" w:hint="cs"/>
          <w:rtl/>
        </w:rPr>
        <w:t xml:space="preserve">זה לא קשור לאקס-אופיציו שלי. זה לפי הצעת גדעון סער. </w:t>
      </w:r>
    </w:p>
    <w:p w14:paraId="1BC4A156" w14:textId="77777777" w:rsidR="00FC217F" w:rsidRPr="00FC217F" w:rsidRDefault="00FC217F" w:rsidP="00FC217F">
      <w:pPr>
        <w:bidi/>
        <w:rPr>
          <w:rFonts w:cs="David" w:hint="cs"/>
          <w:rtl/>
        </w:rPr>
      </w:pPr>
    </w:p>
    <w:p w14:paraId="616E1B22" w14:textId="77777777" w:rsidR="00FC217F" w:rsidRPr="00FC217F" w:rsidRDefault="00FC217F" w:rsidP="00FC217F">
      <w:pPr>
        <w:bidi/>
        <w:rPr>
          <w:rFonts w:cs="David" w:hint="cs"/>
          <w:u w:val="single"/>
        </w:rPr>
      </w:pPr>
      <w:r w:rsidRPr="00FC217F">
        <w:rPr>
          <w:rFonts w:cs="David" w:hint="cs"/>
          <w:u w:val="single"/>
          <w:rtl/>
        </w:rPr>
        <w:t>היו"ר רוחמה אברהם:</w:t>
      </w:r>
    </w:p>
    <w:p w14:paraId="5813DEB6" w14:textId="77777777" w:rsidR="00FC217F" w:rsidRPr="00FC217F" w:rsidRDefault="00FC217F" w:rsidP="00FC217F">
      <w:pPr>
        <w:bidi/>
        <w:rPr>
          <w:rFonts w:cs="David" w:hint="cs"/>
          <w:rtl/>
        </w:rPr>
      </w:pPr>
    </w:p>
    <w:p w14:paraId="0D53D386" w14:textId="77777777" w:rsidR="00FC217F" w:rsidRPr="00FC217F" w:rsidRDefault="00FC217F" w:rsidP="00FC217F">
      <w:pPr>
        <w:bidi/>
        <w:ind w:firstLine="720"/>
        <w:rPr>
          <w:rFonts w:cs="David" w:hint="cs"/>
          <w:rtl/>
        </w:rPr>
      </w:pPr>
      <w:r w:rsidRPr="00FC217F">
        <w:rPr>
          <w:rFonts w:cs="David" w:hint="cs"/>
          <w:rtl/>
        </w:rPr>
        <w:t xml:space="preserve">הצבענו על זה בשבוע שעבר. נכחת בהצבעה, ונדמה לי שגם הצבעת, חבר הכנסת סנה. </w:t>
      </w:r>
    </w:p>
    <w:p w14:paraId="63E66244" w14:textId="77777777" w:rsidR="00FC217F" w:rsidRPr="00FC217F" w:rsidRDefault="00FC217F" w:rsidP="00FC217F">
      <w:pPr>
        <w:bidi/>
        <w:rPr>
          <w:rFonts w:cs="David" w:hint="cs"/>
          <w:rtl/>
        </w:rPr>
      </w:pPr>
    </w:p>
    <w:p w14:paraId="1854B973" w14:textId="77777777" w:rsidR="00FC217F" w:rsidRPr="00FC217F" w:rsidRDefault="00FC217F" w:rsidP="00FC217F">
      <w:pPr>
        <w:bidi/>
        <w:ind w:firstLine="720"/>
        <w:rPr>
          <w:rFonts w:cs="David" w:hint="cs"/>
          <w:rtl/>
        </w:rPr>
      </w:pPr>
      <w:r w:rsidRPr="00FC217F">
        <w:rPr>
          <w:rFonts w:cs="David" w:hint="cs"/>
          <w:rtl/>
        </w:rPr>
        <w:t>אני מבקשת לאשר את זה: מי בעד התיקון?</w:t>
      </w:r>
    </w:p>
    <w:p w14:paraId="055B3617" w14:textId="77777777" w:rsidR="00FC217F" w:rsidRPr="00FC217F" w:rsidRDefault="00FC217F" w:rsidP="00FC217F">
      <w:pPr>
        <w:bidi/>
        <w:rPr>
          <w:rFonts w:cs="David" w:hint="cs"/>
          <w:rtl/>
        </w:rPr>
      </w:pPr>
    </w:p>
    <w:p w14:paraId="1736C482" w14:textId="77777777" w:rsidR="00FC217F" w:rsidRPr="00FC217F" w:rsidRDefault="00FC217F" w:rsidP="00FC217F">
      <w:pPr>
        <w:bidi/>
        <w:jc w:val="center"/>
        <w:rPr>
          <w:rFonts w:cs="David" w:hint="cs"/>
          <w:rtl/>
        </w:rPr>
      </w:pPr>
      <w:r w:rsidRPr="00FC217F">
        <w:rPr>
          <w:rFonts w:cs="David" w:hint="cs"/>
          <w:rtl/>
        </w:rPr>
        <w:t>ה צ ב ע ה</w:t>
      </w:r>
    </w:p>
    <w:p w14:paraId="2B1D72E3" w14:textId="77777777" w:rsidR="00FC217F" w:rsidRPr="00FC217F" w:rsidRDefault="00FC217F" w:rsidP="00FC217F">
      <w:pPr>
        <w:bidi/>
        <w:jc w:val="center"/>
        <w:rPr>
          <w:rFonts w:cs="David" w:hint="cs"/>
          <w:rtl/>
        </w:rPr>
      </w:pPr>
    </w:p>
    <w:p w14:paraId="23CD4921" w14:textId="77777777" w:rsidR="00FC217F" w:rsidRPr="00FC217F" w:rsidRDefault="00FC217F" w:rsidP="00FC217F">
      <w:pPr>
        <w:bidi/>
        <w:jc w:val="center"/>
        <w:rPr>
          <w:rFonts w:cs="David" w:hint="cs"/>
          <w:rtl/>
        </w:rPr>
      </w:pPr>
      <w:r w:rsidRPr="00FC217F">
        <w:rPr>
          <w:rFonts w:cs="David" w:hint="cs"/>
          <w:rtl/>
        </w:rPr>
        <w:t xml:space="preserve">בעד </w:t>
      </w:r>
      <w:r w:rsidRPr="00FC217F">
        <w:rPr>
          <w:rFonts w:cs="David"/>
          <w:rtl/>
        </w:rPr>
        <w:t>–</w:t>
      </w:r>
      <w:r w:rsidRPr="00FC217F">
        <w:rPr>
          <w:rFonts w:cs="David" w:hint="cs"/>
          <w:rtl/>
        </w:rPr>
        <w:t xml:space="preserve"> רוב</w:t>
      </w:r>
    </w:p>
    <w:p w14:paraId="157B4897" w14:textId="77777777" w:rsidR="00FC217F" w:rsidRPr="00FC217F" w:rsidRDefault="00FC217F" w:rsidP="00FC217F">
      <w:pPr>
        <w:bidi/>
        <w:jc w:val="center"/>
        <w:rPr>
          <w:rFonts w:cs="David" w:hint="cs"/>
          <w:rtl/>
        </w:rPr>
      </w:pPr>
      <w:r w:rsidRPr="00FC217F">
        <w:rPr>
          <w:rFonts w:cs="David" w:hint="cs"/>
          <w:rtl/>
        </w:rPr>
        <w:t xml:space="preserve">נגד </w:t>
      </w:r>
      <w:r w:rsidRPr="00FC217F">
        <w:rPr>
          <w:rFonts w:cs="David"/>
          <w:rtl/>
        </w:rPr>
        <w:t>–</w:t>
      </w:r>
      <w:r w:rsidRPr="00FC217F">
        <w:rPr>
          <w:rFonts w:cs="David" w:hint="cs"/>
          <w:rtl/>
        </w:rPr>
        <w:t xml:space="preserve"> אין</w:t>
      </w:r>
    </w:p>
    <w:p w14:paraId="359C74EA" w14:textId="77777777" w:rsidR="00FC217F" w:rsidRPr="00FC217F" w:rsidRDefault="00FC217F" w:rsidP="00FC217F">
      <w:pPr>
        <w:bidi/>
        <w:jc w:val="center"/>
        <w:rPr>
          <w:rFonts w:cs="David" w:hint="cs"/>
          <w:rtl/>
        </w:rPr>
      </w:pPr>
      <w:r w:rsidRPr="00FC217F">
        <w:rPr>
          <w:rFonts w:cs="David" w:hint="cs"/>
          <w:rtl/>
        </w:rPr>
        <w:t xml:space="preserve">נמנעים </w:t>
      </w:r>
      <w:r w:rsidRPr="00FC217F">
        <w:rPr>
          <w:rFonts w:cs="David"/>
          <w:rtl/>
        </w:rPr>
        <w:t>–</w:t>
      </w:r>
      <w:r w:rsidRPr="00FC217F">
        <w:rPr>
          <w:rFonts w:cs="David" w:hint="cs"/>
          <w:rtl/>
        </w:rPr>
        <w:t xml:space="preserve"> אין</w:t>
      </w:r>
    </w:p>
    <w:p w14:paraId="4E3E075A" w14:textId="77777777" w:rsidR="00FC217F" w:rsidRPr="00FC217F" w:rsidRDefault="00FC217F" w:rsidP="00FC217F">
      <w:pPr>
        <w:bidi/>
        <w:rPr>
          <w:rFonts w:cs="David" w:hint="cs"/>
          <w:rtl/>
        </w:rPr>
      </w:pPr>
    </w:p>
    <w:p w14:paraId="3CACF970" w14:textId="77777777" w:rsidR="00FC217F" w:rsidRPr="00FC217F" w:rsidRDefault="00FC217F" w:rsidP="00FC217F">
      <w:pPr>
        <w:bidi/>
        <w:rPr>
          <w:rFonts w:cs="David" w:hint="cs"/>
          <w:u w:val="single"/>
        </w:rPr>
      </w:pPr>
      <w:r w:rsidRPr="00FC217F">
        <w:rPr>
          <w:rFonts w:cs="David" w:hint="cs"/>
          <w:u w:val="single"/>
          <w:rtl/>
        </w:rPr>
        <w:t>היו"ר רוחמה אברהם:</w:t>
      </w:r>
    </w:p>
    <w:p w14:paraId="52EA0D30" w14:textId="77777777" w:rsidR="00FC217F" w:rsidRPr="00FC217F" w:rsidRDefault="00FC217F" w:rsidP="00FC217F">
      <w:pPr>
        <w:bidi/>
        <w:rPr>
          <w:rFonts w:cs="David" w:hint="cs"/>
          <w:rtl/>
        </w:rPr>
      </w:pPr>
    </w:p>
    <w:p w14:paraId="7808B98F" w14:textId="77777777" w:rsidR="00FC217F" w:rsidRPr="00FC217F" w:rsidRDefault="00FC217F" w:rsidP="00FC217F">
      <w:pPr>
        <w:bidi/>
        <w:ind w:firstLine="720"/>
        <w:rPr>
          <w:rFonts w:cs="David" w:hint="cs"/>
          <w:rtl/>
        </w:rPr>
      </w:pPr>
      <w:r w:rsidRPr="00FC217F">
        <w:rPr>
          <w:rFonts w:cs="David" w:hint="cs"/>
          <w:rtl/>
        </w:rPr>
        <w:t xml:space="preserve">תודה רבה. </w:t>
      </w:r>
    </w:p>
    <w:p w14:paraId="01C39BF6" w14:textId="77777777" w:rsidR="00FC217F" w:rsidRPr="00FC217F" w:rsidRDefault="00FC217F" w:rsidP="00FC217F">
      <w:pPr>
        <w:bidi/>
        <w:rPr>
          <w:rFonts w:cs="David" w:hint="cs"/>
          <w:rtl/>
        </w:rPr>
      </w:pPr>
    </w:p>
    <w:p w14:paraId="4842ED54" w14:textId="77777777" w:rsidR="00FC217F" w:rsidRPr="00FC217F" w:rsidRDefault="00FC217F" w:rsidP="00FC217F">
      <w:pPr>
        <w:bidi/>
        <w:rPr>
          <w:rFonts w:cs="David" w:hint="cs"/>
          <w:rtl/>
        </w:rPr>
      </w:pPr>
      <w:r w:rsidRPr="00FC217F">
        <w:rPr>
          <w:rFonts w:cs="David" w:hint="cs"/>
          <w:u w:val="single"/>
          <w:rtl/>
        </w:rPr>
        <w:t>זהבה גלאון:</w:t>
      </w:r>
    </w:p>
    <w:p w14:paraId="4A979BDD" w14:textId="77777777" w:rsidR="00FC217F" w:rsidRPr="00FC217F" w:rsidRDefault="00FC217F" w:rsidP="00FC217F">
      <w:pPr>
        <w:bidi/>
        <w:rPr>
          <w:rFonts w:cs="David" w:hint="cs"/>
          <w:rtl/>
        </w:rPr>
      </w:pPr>
    </w:p>
    <w:p w14:paraId="354350CA" w14:textId="77777777" w:rsidR="00FC217F" w:rsidRPr="00FC217F" w:rsidRDefault="00FC217F" w:rsidP="00FC217F">
      <w:pPr>
        <w:bidi/>
        <w:rPr>
          <w:rFonts w:cs="David" w:hint="cs"/>
          <w:rtl/>
        </w:rPr>
      </w:pPr>
      <w:r w:rsidRPr="00FC217F">
        <w:rPr>
          <w:rFonts w:cs="David" w:hint="cs"/>
          <w:rtl/>
        </w:rPr>
        <w:tab/>
        <w:t>אני מבקשת להעלות נושא במסגרת שונות. בפעם ה-70, לדעתי, אני מבקשת להעלות את נושא החדרים, זה הופך להיות לא נעים. מוכרחים לפתור את זה. היינו צריכים לקבל מש"ס מקום בהילטונים לטובת חבר הכנסת אבשלום וילן. לש"ס יש ארבעה שרים, תשעה הילטונים חדשים וישנים. הם היו צריכים להחזיר חדר מתוך התשעה, ולא מהחדרים שקיבלו בכנסת השש-עשרה. ש"ס נותנים לנו חדר בקומה השנייה, ממה שהם קיבלו בכנסת השש-עשרה לשרים. זה לא מתקבל על הדעת. אנחנו מדברים על זה יותר מחודש.</w:t>
      </w:r>
    </w:p>
    <w:p w14:paraId="727F379C" w14:textId="77777777" w:rsidR="00FC217F" w:rsidRPr="00FC217F" w:rsidRDefault="00FC217F" w:rsidP="00FC217F">
      <w:pPr>
        <w:bidi/>
        <w:rPr>
          <w:rFonts w:cs="David" w:hint="cs"/>
          <w:rtl/>
        </w:rPr>
      </w:pPr>
    </w:p>
    <w:p w14:paraId="158560E6" w14:textId="77777777" w:rsidR="00FC217F" w:rsidRPr="00FC217F" w:rsidRDefault="00FC217F" w:rsidP="00FC217F">
      <w:pPr>
        <w:bidi/>
        <w:rPr>
          <w:rFonts w:cs="David" w:hint="cs"/>
          <w:rtl/>
        </w:rPr>
      </w:pPr>
      <w:r w:rsidRPr="00FC217F">
        <w:rPr>
          <w:rFonts w:cs="David" w:hint="cs"/>
          <w:u w:val="single"/>
          <w:rtl/>
        </w:rPr>
        <w:t>יעקב מרגי:</w:t>
      </w:r>
    </w:p>
    <w:p w14:paraId="38E30988" w14:textId="77777777" w:rsidR="00FC217F" w:rsidRPr="00FC217F" w:rsidRDefault="00FC217F" w:rsidP="00FC217F">
      <w:pPr>
        <w:bidi/>
        <w:rPr>
          <w:rFonts w:cs="David" w:hint="cs"/>
          <w:rtl/>
        </w:rPr>
      </w:pPr>
    </w:p>
    <w:p w14:paraId="78F18629" w14:textId="77777777" w:rsidR="00FC217F" w:rsidRPr="00FC217F" w:rsidRDefault="00FC217F" w:rsidP="00FC217F">
      <w:pPr>
        <w:bidi/>
        <w:rPr>
          <w:rFonts w:cs="David" w:hint="cs"/>
          <w:rtl/>
        </w:rPr>
      </w:pPr>
      <w:r w:rsidRPr="00FC217F">
        <w:rPr>
          <w:rFonts w:cs="David" w:hint="cs"/>
          <w:rtl/>
        </w:rPr>
        <w:tab/>
        <w:t xml:space="preserve">אני אמור לשבת עם אביגדור יצחקי ולהבהיר לו נקודה אחת: בקומת הממשלה יש 17 חדרים לשרים, אם אני לא טועה. </w:t>
      </w:r>
    </w:p>
    <w:p w14:paraId="64B4D857" w14:textId="77777777" w:rsidR="00FC217F" w:rsidRPr="00FC217F" w:rsidRDefault="00FC217F" w:rsidP="00FC217F">
      <w:pPr>
        <w:bidi/>
        <w:rPr>
          <w:rFonts w:cs="David" w:hint="cs"/>
          <w:rtl/>
        </w:rPr>
      </w:pPr>
    </w:p>
    <w:p w14:paraId="08DC6EC8" w14:textId="77777777" w:rsidR="00FC217F" w:rsidRPr="00FC217F" w:rsidRDefault="00FC217F" w:rsidP="00FC217F">
      <w:pPr>
        <w:pStyle w:val="Heading5"/>
        <w:jc w:val="left"/>
        <w:rPr>
          <w:rFonts w:hint="cs"/>
          <w:rtl/>
        </w:rPr>
      </w:pPr>
      <w:r w:rsidRPr="00FC217F">
        <w:rPr>
          <w:rFonts w:hint="cs"/>
          <w:u w:val="single"/>
          <w:rtl/>
        </w:rPr>
        <w:t>אביגדור יצחקי:</w:t>
      </w:r>
    </w:p>
    <w:p w14:paraId="0B9294B9" w14:textId="77777777" w:rsidR="00FC217F" w:rsidRPr="00FC217F" w:rsidRDefault="00FC217F" w:rsidP="00FC217F">
      <w:pPr>
        <w:pStyle w:val="Heading5"/>
        <w:jc w:val="left"/>
        <w:rPr>
          <w:rFonts w:hint="cs"/>
          <w:rtl/>
        </w:rPr>
      </w:pPr>
    </w:p>
    <w:p w14:paraId="11603B2D" w14:textId="77777777" w:rsidR="00FC217F" w:rsidRPr="00FC217F" w:rsidRDefault="00FC217F" w:rsidP="00FC217F">
      <w:pPr>
        <w:bidi/>
        <w:rPr>
          <w:rFonts w:cs="David" w:hint="cs"/>
          <w:rtl/>
        </w:rPr>
      </w:pPr>
      <w:r w:rsidRPr="00FC217F">
        <w:rPr>
          <w:rFonts w:cs="David" w:hint="cs"/>
          <w:rtl/>
        </w:rPr>
        <w:tab/>
        <w:t xml:space="preserve">יש 22 חדרים. </w:t>
      </w:r>
    </w:p>
    <w:p w14:paraId="33CAE924" w14:textId="77777777" w:rsidR="00FC217F" w:rsidRPr="00FC217F" w:rsidRDefault="00FC217F" w:rsidP="00FC217F">
      <w:pPr>
        <w:bidi/>
        <w:rPr>
          <w:rFonts w:cs="David" w:hint="cs"/>
          <w:rtl/>
        </w:rPr>
      </w:pPr>
    </w:p>
    <w:p w14:paraId="0A5EE1F9" w14:textId="77777777" w:rsidR="00FC217F" w:rsidRPr="00FC217F" w:rsidRDefault="00FC217F" w:rsidP="00FC217F">
      <w:pPr>
        <w:bidi/>
        <w:rPr>
          <w:rFonts w:cs="David" w:hint="cs"/>
          <w:rtl/>
        </w:rPr>
      </w:pPr>
      <w:r w:rsidRPr="00FC217F">
        <w:rPr>
          <w:rFonts w:cs="David" w:hint="cs"/>
          <w:u w:val="single"/>
          <w:rtl/>
        </w:rPr>
        <w:t>יעקב מרגי:</w:t>
      </w:r>
    </w:p>
    <w:p w14:paraId="750FC367" w14:textId="77777777" w:rsidR="00FC217F" w:rsidRPr="00FC217F" w:rsidRDefault="00FC217F" w:rsidP="00FC217F">
      <w:pPr>
        <w:bidi/>
        <w:rPr>
          <w:rFonts w:cs="David" w:hint="cs"/>
          <w:rtl/>
        </w:rPr>
      </w:pPr>
    </w:p>
    <w:p w14:paraId="78C83E3A" w14:textId="77777777" w:rsidR="00FC217F" w:rsidRPr="00FC217F" w:rsidRDefault="00FC217F" w:rsidP="00FC217F">
      <w:pPr>
        <w:bidi/>
        <w:rPr>
          <w:rFonts w:cs="David" w:hint="cs"/>
          <w:rtl/>
        </w:rPr>
      </w:pPr>
      <w:r w:rsidRPr="00FC217F">
        <w:rPr>
          <w:rFonts w:cs="David" w:hint="cs"/>
          <w:rtl/>
        </w:rPr>
        <w:tab/>
        <w:t xml:space="preserve">כמה חדרים חסרים לממשלה בקומת הממשלה? </w:t>
      </w:r>
    </w:p>
    <w:p w14:paraId="350821FE" w14:textId="77777777" w:rsidR="00FC217F" w:rsidRPr="00FC217F" w:rsidRDefault="00FC217F" w:rsidP="00FC217F">
      <w:pPr>
        <w:bidi/>
        <w:rPr>
          <w:rFonts w:cs="David" w:hint="cs"/>
          <w:rtl/>
        </w:rPr>
      </w:pPr>
    </w:p>
    <w:p w14:paraId="140CEEE8" w14:textId="77777777" w:rsidR="00FC217F" w:rsidRPr="00FC217F" w:rsidRDefault="00FC217F" w:rsidP="00FC217F">
      <w:pPr>
        <w:pStyle w:val="Heading5"/>
        <w:jc w:val="left"/>
        <w:rPr>
          <w:rFonts w:hint="cs"/>
          <w:rtl/>
        </w:rPr>
      </w:pPr>
      <w:r w:rsidRPr="00FC217F">
        <w:rPr>
          <w:rFonts w:hint="cs"/>
          <w:u w:val="single"/>
          <w:rtl/>
        </w:rPr>
        <w:t>אביגדור יצחקי:</w:t>
      </w:r>
    </w:p>
    <w:p w14:paraId="4F3607C2" w14:textId="77777777" w:rsidR="00FC217F" w:rsidRPr="00FC217F" w:rsidRDefault="00FC217F" w:rsidP="00FC217F">
      <w:pPr>
        <w:pStyle w:val="Heading5"/>
        <w:jc w:val="left"/>
        <w:rPr>
          <w:rFonts w:hint="cs"/>
          <w:rtl/>
        </w:rPr>
      </w:pPr>
    </w:p>
    <w:p w14:paraId="66D47045" w14:textId="77777777" w:rsidR="00FC217F" w:rsidRPr="00FC217F" w:rsidRDefault="00FC217F" w:rsidP="00FC217F">
      <w:pPr>
        <w:bidi/>
        <w:rPr>
          <w:rFonts w:cs="David" w:hint="cs"/>
          <w:rtl/>
        </w:rPr>
      </w:pPr>
      <w:r w:rsidRPr="00FC217F">
        <w:rPr>
          <w:rFonts w:cs="David" w:hint="cs"/>
          <w:rtl/>
        </w:rPr>
        <w:tab/>
        <w:t>לא חסר. או אולי חסר. אבל מה שאמרנו, תן לי להגיד לך.</w:t>
      </w:r>
    </w:p>
    <w:p w14:paraId="7EE3FC40" w14:textId="77777777" w:rsidR="00FC217F" w:rsidRPr="00FC217F" w:rsidRDefault="00FC217F" w:rsidP="00FC217F">
      <w:pPr>
        <w:bidi/>
        <w:rPr>
          <w:rFonts w:cs="David" w:hint="cs"/>
          <w:rtl/>
        </w:rPr>
      </w:pPr>
    </w:p>
    <w:p w14:paraId="0B5126C1" w14:textId="77777777" w:rsidR="00FC217F" w:rsidRPr="00FC217F" w:rsidRDefault="00FC217F" w:rsidP="00FC217F">
      <w:pPr>
        <w:bidi/>
        <w:rPr>
          <w:rFonts w:cs="David" w:hint="cs"/>
          <w:rtl/>
        </w:rPr>
      </w:pPr>
      <w:r w:rsidRPr="00FC217F">
        <w:rPr>
          <w:rFonts w:cs="David" w:hint="cs"/>
          <w:u w:val="single"/>
          <w:rtl/>
        </w:rPr>
        <w:t>יעקב מרגי:</w:t>
      </w:r>
    </w:p>
    <w:p w14:paraId="43486532" w14:textId="77777777" w:rsidR="00FC217F" w:rsidRPr="00FC217F" w:rsidRDefault="00FC217F" w:rsidP="00FC217F">
      <w:pPr>
        <w:bidi/>
        <w:rPr>
          <w:rFonts w:cs="David" w:hint="cs"/>
          <w:rtl/>
        </w:rPr>
      </w:pPr>
    </w:p>
    <w:p w14:paraId="4B5F1A03" w14:textId="77777777" w:rsidR="00FC217F" w:rsidRPr="00FC217F" w:rsidRDefault="00FC217F" w:rsidP="00FC217F">
      <w:pPr>
        <w:bidi/>
        <w:rPr>
          <w:rFonts w:cs="David" w:hint="cs"/>
          <w:rtl/>
        </w:rPr>
      </w:pPr>
      <w:r w:rsidRPr="00FC217F">
        <w:rPr>
          <w:rFonts w:cs="David" w:hint="cs"/>
          <w:rtl/>
        </w:rPr>
        <w:tab/>
        <w:t xml:space="preserve">את הפריווילגיה של שאר המפלגות, לגבי השרים, </w:t>
      </w:r>
    </w:p>
    <w:p w14:paraId="1A75BFAE" w14:textId="77777777" w:rsidR="00FC217F" w:rsidRPr="00FC217F" w:rsidRDefault="00FC217F" w:rsidP="00FC217F">
      <w:pPr>
        <w:bidi/>
        <w:rPr>
          <w:rFonts w:cs="David" w:hint="cs"/>
          <w:rtl/>
        </w:rPr>
      </w:pPr>
    </w:p>
    <w:p w14:paraId="324740D7" w14:textId="77777777" w:rsidR="00FC217F" w:rsidRPr="00FC217F" w:rsidRDefault="00FC217F" w:rsidP="00FC217F">
      <w:pPr>
        <w:pStyle w:val="Heading5"/>
        <w:jc w:val="left"/>
        <w:rPr>
          <w:rFonts w:hint="cs"/>
          <w:rtl/>
        </w:rPr>
      </w:pPr>
      <w:r w:rsidRPr="00FC217F">
        <w:rPr>
          <w:rFonts w:hint="cs"/>
          <w:u w:val="single"/>
          <w:rtl/>
        </w:rPr>
        <w:t>אביגדור יצחקי:</w:t>
      </w:r>
    </w:p>
    <w:p w14:paraId="728F4EA5" w14:textId="77777777" w:rsidR="00FC217F" w:rsidRPr="00FC217F" w:rsidRDefault="00FC217F" w:rsidP="00FC217F">
      <w:pPr>
        <w:pStyle w:val="Heading5"/>
        <w:jc w:val="left"/>
        <w:rPr>
          <w:rFonts w:hint="cs"/>
          <w:rtl/>
        </w:rPr>
      </w:pPr>
    </w:p>
    <w:p w14:paraId="7EC90846" w14:textId="77777777" w:rsidR="00FC217F" w:rsidRPr="00FC217F" w:rsidRDefault="00FC217F" w:rsidP="00FC217F">
      <w:pPr>
        <w:bidi/>
        <w:rPr>
          <w:rFonts w:cs="David" w:hint="cs"/>
          <w:rtl/>
        </w:rPr>
      </w:pPr>
      <w:r w:rsidRPr="00FC217F">
        <w:rPr>
          <w:rFonts w:cs="David" w:hint="cs"/>
          <w:rtl/>
        </w:rPr>
        <w:tab/>
        <w:t>אבל זה בתוך המפלגה. אני עשיתי שלושה כאלה.</w:t>
      </w:r>
    </w:p>
    <w:p w14:paraId="014F5AD9" w14:textId="77777777" w:rsidR="00FC217F" w:rsidRPr="00FC217F" w:rsidRDefault="00FC217F" w:rsidP="00FC217F">
      <w:pPr>
        <w:bidi/>
        <w:rPr>
          <w:rFonts w:cs="David" w:hint="cs"/>
          <w:rtl/>
        </w:rPr>
      </w:pPr>
    </w:p>
    <w:p w14:paraId="5C5CDC38" w14:textId="77777777" w:rsidR="00FC217F" w:rsidRPr="00FC217F" w:rsidRDefault="00FC217F" w:rsidP="00FC217F">
      <w:pPr>
        <w:bidi/>
        <w:rPr>
          <w:rFonts w:cs="David" w:hint="cs"/>
          <w:rtl/>
        </w:rPr>
      </w:pPr>
      <w:r w:rsidRPr="00FC217F">
        <w:rPr>
          <w:rFonts w:cs="David" w:hint="cs"/>
          <w:u w:val="single"/>
          <w:rtl/>
        </w:rPr>
        <w:t>יעקב מרגי:</w:t>
      </w:r>
    </w:p>
    <w:p w14:paraId="717942AF" w14:textId="77777777" w:rsidR="00FC217F" w:rsidRPr="00FC217F" w:rsidRDefault="00FC217F" w:rsidP="00FC217F">
      <w:pPr>
        <w:bidi/>
        <w:rPr>
          <w:rFonts w:cs="David" w:hint="cs"/>
          <w:rtl/>
        </w:rPr>
      </w:pPr>
    </w:p>
    <w:p w14:paraId="54001FEB" w14:textId="77777777" w:rsidR="00FC217F" w:rsidRPr="00FC217F" w:rsidRDefault="00FC217F" w:rsidP="00FC217F">
      <w:pPr>
        <w:bidi/>
        <w:rPr>
          <w:rFonts w:cs="David" w:hint="cs"/>
          <w:rtl/>
        </w:rPr>
      </w:pPr>
      <w:r w:rsidRPr="00FC217F">
        <w:rPr>
          <w:rFonts w:cs="David" w:hint="cs"/>
          <w:rtl/>
        </w:rPr>
        <w:tab/>
        <w:t xml:space="preserve">לכן, אתה לא יכול להכריח אותי לקחת את כל ארבעת השרים שלי לקומת הממשלה.  חדר אחד </w:t>
      </w:r>
      <w:r w:rsidRPr="00FC217F">
        <w:rPr>
          <w:rFonts w:cs="David"/>
          <w:rtl/>
        </w:rPr>
        <w:t>–</w:t>
      </w:r>
      <w:r w:rsidRPr="00FC217F">
        <w:rPr>
          <w:rFonts w:cs="David" w:hint="cs"/>
          <w:rtl/>
        </w:rPr>
        <w:t xml:space="preserve"> אני לא כמו כל המפלגות?</w:t>
      </w:r>
    </w:p>
    <w:p w14:paraId="23D56D63" w14:textId="77777777" w:rsidR="00FC217F" w:rsidRPr="00FC217F" w:rsidRDefault="00FC217F" w:rsidP="00FC217F">
      <w:pPr>
        <w:bidi/>
        <w:rPr>
          <w:rFonts w:cs="David" w:hint="cs"/>
          <w:rtl/>
        </w:rPr>
      </w:pPr>
    </w:p>
    <w:p w14:paraId="4DD241D6" w14:textId="77777777" w:rsidR="00FC217F" w:rsidRPr="00FC217F" w:rsidRDefault="00FC217F" w:rsidP="00FC217F">
      <w:pPr>
        <w:pStyle w:val="Heading5"/>
        <w:jc w:val="left"/>
        <w:rPr>
          <w:rFonts w:hint="cs"/>
          <w:rtl/>
        </w:rPr>
      </w:pPr>
      <w:r w:rsidRPr="00FC217F">
        <w:rPr>
          <w:rFonts w:hint="cs"/>
          <w:u w:val="single"/>
          <w:rtl/>
        </w:rPr>
        <w:t>אביגדור יצחקי:</w:t>
      </w:r>
    </w:p>
    <w:p w14:paraId="1634848A" w14:textId="77777777" w:rsidR="00FC217F" w:rsidRPr="00FC217F" w:rsidRDefault="00FC217F" w:rsidP="00FC217F">
      <w:pPr>
        <w:pStyle w:val="Heading5"/>
        <w:jc w:val="left"/>
        <w:rPr>
          <w:rFonts w:hint="cs"/>
          <w:rtl/>
        </w:rPr>
      </w:pPr>
    </w:p>
    <w:p w14:paraId="77CD54C8" w14:textId="77777777" w:rsidR="00FC217F" w:rsidRPr="00FC217F" w:rsidRDefault="00FC217F" w:rsidP="00FC217F">
      <w:pPr>
        <w:bidi/>
        <w:rPr>
          <w:rFonts w:cs="David" w:hint="cs"/>
          <w:rtl/>
        </w:rPr>
      </w:pPr>
      <w:r w:rsidRPr="00FC217F">
        <w:rPr>
          <w:rFonts w:cs="David" w:hint="cs"/>
          <w:rtl/>
        </w:rPr>
        <w:tab/>
        <w:t xml:space="preserve">אני מסביר עוד פעם, זה בתוך המפלגה. </w:t>
      </w:r>
    </w:p>
    <w:p w14:paraId="1B3A74C5" w14:textId="77777777" w:rsidR="00FC217F" w:rsidRPr="00FC217F" w:rsidRDefault="00FC217F" w:rsidP="00FC217F">
      <w:pPr>
        <w:bidi/>
        <w:rPr>
          <w:rFonts w:cs="David" w:hint="cs"/>
          <w:rtl/>
        </w:rPr>
      </w:pPr>
    </w:p>
    <w:p w14:paraId="2C9E63A3" w14:textId="77777777" w:rsidR="00FC217F" w:rsidRPr="00FC217F" w:rsidRDefault="00FC217F" w:rsidP="00FC217F">
      <w:pPr>
        <w:bidi/>
        <w:rPr>
          <w:rFonts w:cs="David" w:hint="cs"/>
          <w:rtl/>
        </w:rPr>
      </w:pPr>
      <w:r w:rsidRPr="00FC217F">
        <w:rPr>
          <w:rFonts w:cs="David" w:hint="cs"/>
          <w:u w:val="single"/>
          <w:rtl/>
        </w:rPr>
        <w:t>יעקב מרגי:</w:t>
      </w:r>
    </w:p>
    <w:p w14:paraId="53613549" w14:textId="77777777" w:rsidR="00FC217F" w:rsidRPr="00FC217F" w:rsidRDefault="00FC217F" w:rsidP="00FC217F">
      <w:pPr>
        <w:bidi/>
        <w:rPr>
          <w:rFonts w:cs="David" w:hint="cs"/>
          <w:rtl/>
        </w:rPr>
      </w:pPr>
    </w:p>
    <w:p w14:paraId="53461FE3" w14:textId="77777777" w:rsidR="00FC217F" w:rsidRPr="00FC217F" w:rsidRDefault="00FC217F" w:rsidP="00FC217F">
      <w:pPr>
        <w:bidi/>
        <w:rPr>
          <w:rFonts w:cs="David" w:hint="cs"/>
          <w:rtl/>
        </w:rPr>
      </w:pPr>
      <w:r w:rsidRPr="00FC217F">
        <w:rPr>
          <w:rFonts w:cs="David" w:hint="cs"/>
          <w:rtl/>
        </w:rPr>
        <w:tab/>
        <w:t>בתוך המפלגה יש לנו הסדר שלנו, אין לי בעיה.</w:t>
      </w:r>
    </w:p>
    <w:p w14:paraId="444236A9" w14:textId="77777777" w:rsidR="00FC217F" w:rsidRPr="00FC217F" w:rsidRDefault="00FC217F" w:rsidP="00FC217F">
      <w:pPr>
        <w:bidi/>
        <w:rPr>
          <w:rFonts w:cs="David" w:hint="cs"/>
          <w:rtl/>
        </w:rPr>
      </w:pPr>
    </w:p>
    <w:p w14:paraId="3B37BA27" w14:textId="77777777" w:rsidR="00FC217F" w:rsidRPr="00FC217F" w:rsidRDefault="00FC217F" w:rsidP="00FC217F">
      <w:pPr>
        <w:pStyle w:val="Heading5"/>
        <w:jc w:val="left"/>
        <w:rPr>
          <w:rFonts w:hint="cs"/>
          <w:rtl/>
        </w:rPr>
      </w:pPr>
      <w:r w:rsidRPr="00FC217F">
        <w:rPr>
          <w:rFonts w:hint="cs"/>
          <w:u w:val="single"/>
          <w:rtl/>
        </w:rPr>
        <w:t>אביגדור יצחקי:</w:t>
      </w:r>
    </w:p>
    <w:p w14:paraId="63ED2BF4" w14:textId="77777777" w:rsidR="00FC217F" w:rsidRPr="00FC217F" w:rsidRDefault="00FC217F" w:rsidP="00FC217F">
      <w:pPr>
        <w:pStyle w:val="Heading5"/>
        <w:jc w:val="left"/>
        <w:rPr>
          <w:rFonts w:hint="cs"/>
          <w:rtl/>
        </w:rPr>
      </w:pPr>
    </w:p>
    <w:p w14:paraId="1CBC1BEA" w14:textId="77777777" w:rsidR="00FC217F" w:rsidRPr="00FC217F" w:rsidRDefault="00FC217F" w:rsidP="00FC217F">
      <w:pPr>
        <w:bidi/>
        <w:rPr>
          <w:rFonts w:cs="David" w:hint="cs"/>
          <w:rtl/>
        </w:rPr>
      </w:pPr>
      <w:r w:rsidRPr="00FC217F">
        <w:rPr>
          <w:rFonts w:cs="David" w:hint="cs"/>
          <w:rtl/>
        </w:rPr>
        <w:tab/>
        <w:t xml:space="preserve">אתה רוצה לשים חבר כנסת שאינו שר בחדר שאינו חדר של חבר כנסת </w:t>
      </w:r>
      <w:r w:rsidRPr="00FC217F">
        <w:rPr>
          <w:rFonts w:cs="David"/>
          <w:rtl/>
        </w:rPr>
        <w:t>–</w:t>
      </w:r>
      <w:r w:rsidRPr="00FC217F">
        <w:rPr>
          <w:rFonts w:cs="David" w:hint="cs"/>
          <w:rtl/>
        </w:rPr>
        <w:t xml:space="preserve"> אז שים אותו בקומת הממשלה, ואת השר תעביר.</w:t>
      </w:r>
    </w:p>
    <w:p w14:paraId="7787A58A" w14:textId="77777777" w:rsidR="00FC217F" w:rsidRPr="00FC217F" w:rsidRDefault="00FC217F" w:rsidP="00FC217F">
      <w:pPr>
        <w:bidi/>
        <w:rPr>
          <w:rFonts w:cs="David" w:hint="cs"/>
          <w:rtl/>
        </w:rPr>
      </w:pPr>
    </w:p>
    <w:p w14:paraId="29E68E8E" w14:textId="77777777" w:rsidR="00FC217F" w:rsidRPr="00FC217F" w:rsidRDefault="00FC217F" w:rsidP="00FC217F">
      <w:pPr>
        <w:bidi/>
        <w:rPr>
          <w:rFonts w:cs="David" w:hint="cs"/>
          <w:rtl/>
        </w:rPr>
      </w:pPr>
      <w:r w:rsidRPr="00FC217F">
        <w:rPr>
          <w:rFonts w:cs="David" w:hint="cs"/>
          <w:u w:val="single"/>
          <w:rtl/>
        </w:rPr>
        <w:t>יעקב מרגי:</w:t>
      </w:r>
    </w:p>
    <w:p w14:paraId="0CF794F6" w14:textId="77777777" w:rsidR="00FC217F" w:rsidRPr="00FC217F" w:rsidRDefault="00FC217F" w:rsidP="00FC217F">
      <w:pPr>
        <w:bidi/>
        <w:rPr>
          <w:rFonts w:cs="David" w:hint="cs"/>
          <w:rtl/>
        </w:rPr>
      </w:pPr>
    </w:p>
    <w:p w14:paraId="111A5DC3" w14:textId="77777777" w:rsidR="00FC217F" w:rsidRPr="00FC217F" w:rsidRDefault="00FC217F" w:rsidP="00FC217F">
      <w:pPr>
        <w:bidi/>
        <w:rPr>
          <w:rFonts w:cs="David" w:hint="cs"/>
          <w:rtl/>
        </w:rPr>
      </w:pPr>
      <w:r w:rsidRPr="00FC217F">
        <w:rPr>
          <w:rFonts w:cs="David" w:hint="cs"/>
          <w:rtl/>
        </w:rPr>
        <w:tab/>
        <w:t xml:space="preserve">זה מה שאני רוצה לעשות. אבל אני רוצה להיות לפי אותו מפתח כמו שאר המפלגות. יש לי ארבעה שרים, נתת לי ארבעה חדרים בקומת הממשלה. </w:t>
      </w:r>
    </w:p>
    <w:p w14:paraId="3B8BC4C0" w14:textId="77777777" w:rsidR="00FC217F" w:rsidRPr="00FC217F" w:rsidRDefault="00FC217F" w:rsidP="00FC217F">
      <w:pPr>
        <w:bidi/>
        <w:rPr>
          <w:rFonts w:cs="David" w:hint="cs"/>
          <w:rtl/>
        </w:rPr>
      </w:pPr>
    </w:p>
    <w:p w14:paraId="7C07DB74" w14:textId="77777777" w:rsidR="00FC217F" w:rsidRPr="00FC217F" w:rsidRDefault="00FC217F" w:rsidP="00FC217F">
      <w:pPr>
        <w:pStyle w:val="Heading5"/>
        <w:jc w:val="left"/>
        <w:rPr>
          <w:rFonts w:hint="cs"/>
          <w:rtl/>
        </w:rPr>
      </w:pPr>
      <w:r w:rsidRPr="00FC217F">
        <w:rPr>
          <w:rFonts w:hint="cs"/>
          <w:u w:val="single"/>
          <w:rtl/>
        </w:rPr>
        <w:t>אביגדור יצחקי:</w:t>
      </w:r>
    </w:p>
    <w:p w14:paraId="547AEBF2" w14:textId="77777777" w:rsidR="00FC217F" w:rsidRPr="00FC217F" w:rsidRDefault="00FC217F" w:rsidP="00FC217F">
      <w:pPr>
        <w:pStyle w:val="Heading5"/>
        <w:jc w:val="left"/>
        <w:rPr>
          <w:rFonts w:hint="cs"/>
          <w:rtl/>
        </w:rPr>
      </w:pPr>
    </w:p>
    <w:p w14:paraId="0ABA9808" w14:textId="77777777" w:rsidR="00FC217F" w:rsidRPr="00FC217F" w:rsidRDefault="00FC217F" w:rsidP="00FC217F">
      <w:pPr>
        <w:bidi/>
        <w:rPr>
          <w:rFonts w:cs="David" w:hint="cs"/>
          <w:rtl/>
        </w:rPr>
      </w:pPr>
      <w:r w:rsidRPr="00FC217F">
        <w:rPr>
          <w:rFonts w:cs="David" w:hint="cs"/>
          <w:rtl/>
        </w:rPr>
        <w:tab/>
        <w:t xml:space="preserve">הכול נכון, למעט דבר אחד. הסידור הוא בתוך הסיעה. לא מחוצה לה. </w:t>
      </w:r>
    </w:p>
    <w:p w14:paraId="33671AB6" w14:textId="77777777" w:rsidR="00FC217F" w:rsidRPr="00FC217F" w:rsidRDefault="00FC217F" w:rsidP="00FC217F">
      <w:pPr>
        <w:bidi/>
        <w:rPr>
          <w:rFonts w:cs="David" w:hint="cs"/>
          <w:rtl/>
        </w:rPr>
      </w:pPr>
    </w:p>
    <w:p w14:paraId="15788D9D" w14:textId="77777777" w:rsidR="00FC217F" w:rsidRPr="00FC217F" w:rsidRDefault="00FC217F" w:rsidP="00FC217F">
      <w:pPr>
        <w:bidi/>
        <w:rPr>
          <w:rFonts w:cs="David" w:hint="cs"/>
          <w:rtl/>
        </w:rPr>
      </w:pPr>
      <w:r w:rsidRPr="00FC217F">
        <w:rPr>
          <w:rFonts w:cs="David" w:hint="cs"/>
          <w:u w:val="single"/>
          <w:rtl/>
        </w:rPr>
        <w:t>זהבה גלאון:</w:t>
      </w:r>
    </w:p>
    <w:p w14:paraId="4CDD7D2D" w14:textId="77777777" w:rsidR="00FC217F" w:rsidRPr="00FC217F" w:rsidRDefault="00FC217F" w:rsidP="00FC217F">
      <w:pPr>
        <w:bidi/>
        <w:rPr>
          <w:rFonts w:cs="David" w:hint="cs"/>
          <w:rtl/>
        </w:rPr>
      </w:pPr>
    </w:p>
    <w:p w14:paraId="68180994" w14:textId="77777777" w:rsidR="00FC217F" w:rsidRPr="00FC217F" w:rsidRDefault="00FC217F" w:rsidP="00FC217F">
      <w:pPr>
        <w:bidi/>
        <w:rPr>
          <w:rFonts w:cs="David" w:hint="cs"/>
          <w:rtl/>
        </w:rPr>
      </w:pPr>
      <w:r w:rsidRPr="00FC217F">
        <w:rPr>
          <w:rFonts w:cs="David" w:hint="cs"/>
          <w:rtl/>
        </w:rPr>
        <w:tab/>
        <w:t xml:space="preserve">אתם עושים את הסידור אתי. אתה צריך להחזיר לי הילטון, אני צריכה לקבל חדר. </w:t>
      </w:r>
    </w:p>
    <w:p w14:paraId="7D34519F" w14:textId="77777777" w:rsidR="00FC217F" w:rsidRPr="00FC217F" w:rsidRDefault="00FC217F" w:rsidP="00FC217F">
      <w:pPr>
        <w:bidi/>
        <w:rPr>
          <w:rFonts w:cs="David" w:hint="cs"/>
          <w:rtl/>
        </w:rPr>
      </w:pPr>
    </w:p>
    <w:p w14:paraId="5B2C3F50" w14:textId="77777777" w:rsidR="00FC217F" w:rsidRPr="00FC217F" w:rsidRDefault="00FC217F" w:rsidP="00FC217F">
      <w:pPr>
        <w:bidi/>
        <w:rPr>
          <w:rFonts w:cs="David" w:hint="cs"/>
          <w:rtl/>
        </w:rPr>
      </w:pPr>
      <w:r w:rsidRPr="00FC217F">
        <w:rPr>
          <w:rFonts w:cs="David" w:hint="cs"/>
          <w:u w:val="single"/>
          <w:rtl/>
        </w:rPr>
        <w:t>יעקב מרגי:</w:t>
      </w:r>
    </w:p>
    <w:p w14:paraId="4B85D852" w14:textId="77777777" w:rsidR="00FC217F" w:rsidRPr="00FC217F" w:rsidRDefault="00FC217F" w:rsidP="00FC217F">
      <w:pPr>
        <w:bidi/>
        <w:rPr>
          <w:rFonts w:cs="David" w:hint="cs"/>
          <w:rtl/>
        </w:rPr>
      </w:pPr>
    </w:p>
    <w:p w14:paraId="68C8B015" w14:textId="77777777" w:rsidR="00FC217F" w:rsidRPr="00FC217F" w:rsidRDefault="00FC217F" w:rsidP="00FC217F">
      <w:pPr>
        <w:bidi/>
        <w:rPr>
          <w:rFonts w:cs="David" w:hint="cs"/>
          <w:rtl/>
        </w:rPr>
      </w:pPr>
      <w:r w:rsidRPr="00FC217F">
        <w:rPr>
          <w:rFonts w:cs="David" w:hint="cs"/>
          <w:rtl/>
        </w:rPr>
        <w:tab/>
        <w:t xml:space="preserve">אני אשב עם יצחקי. </w:t>
      </w:r>
    </w:p>
    <w:p w14:paraId="7617FDDA" w14:textId="77777777" w:rsidR="00FC217F" w:rsidRPr="00FC217F" w:rsidRDefault="00FC217F" w:rsidP="00FC217F">
      <w:pPr>
        <w:bidi/>
        <w:rPr>
          <w:rFonts w:cs="David" w:hint="cs"/>
          <w:rtl/>
        </w:rPr>
      </w:pPr>
    </w:p>
    <w:p w14:paraId="11728770" w14:textId="77777777" w:rsidR="00FC217F" w:rsidRPr="00FC217F" w:rsidRDefault="00FC217F" w:rsidP="00FC217F">
      <w:pPr>
        <w:bidi/>
        <w:rPr>
          <w:rFonts w:cs="David" w:hint="cs"/>
          <w:u w:val="single"/>
        </w:rPr>
      </w:pPr>
      <w:r w:rsidRPr="00FC217F">
        <w:rPr>
          <w:rFonts w:cs="David" w:hint="cs"/>
          <w:u w:val="single"/>
          <w:rtl/>
        </w:rPr>
        <w:t>היו"ר רוחמה אברהם:</w:t>
      </w:r>
    </w:p>
    <w:p w14:paraId="71C2953F" w14:textId="77777777" w:rsidR="00FC217F" w:rsidRPr="00FC217F" w:rsidRDefault="00FC217F" w:rsidP="00FC217F">
      <w:pPr>
        <w:bidi/>
        <w:rPr>
          <w:rFonts w:cs="David" w:hint="cs"/>
          <w:rtl/>
        </w:rPr>
      </w:pPr>
    </w:p>
    <w:p w14:paraId="50E48F9E" w14:textId="77777777" w:rsidR="00FC217F" w:rsidRPr="00FC217F" w:rsidRDefault="00FC217F" w:rsidP="00FC217F">
      <w:pPr>
        <w:bidi/>
        <w:ind w:firstLine="720"/>
        <w:rPr>
          <w:rFonts w:cs="David" w:hint="cs"/>
          <w:rtl/>
        </w:rPr>
      </w:pPr>
      <w:r w:rsidRPr="00FC217F">
        <w:rPr>
          <w:rFonts w:cs="David" w:hint="cs"/>
          <w:rtl/>
        </w:rPr>
        <w:t xml:space="preserve">אני מבקשת לקבל דיווח על הנושא עד מחר בבוקר, לשמוע שנושא החדרים נפתר. </w:t>
      </w:r>
    </w:p>
    <w:p w14:paraId="6B667271" w14:textId="77777777" w:rsidR="00FC217F" w:rsidRPr="00FC217F" w:rsidRDefault="00FC217F" w:rsidP="00FC217F">
      <w:pPr>
        <w:bidi/>
        <w:rPr>
          <w:rFonts w:cs="David" w:hint="cs"/>
          <w:rtl/>
        </w:rPr>
      </w:pPr>
    </w:p>
    <w:p w14:paraId="54415548" w14:textId="77777777" w:rsidR="00FC217F" w:rsidRPr="00FC217F" w:rsidRDefault="00FC217F" w:rsidP="00FC217F">
      <w:pPr>
        <w:bidi/>
        <w:rPr>
          <w:rFonts w:cs="David" w:hint="cs"/>
          <w:rtl/>
        </w:rPr>
      </w:pPr>
      <w:r w:rsidRPr="00FC217F">
        <w:rPr>
          <w:rFonts w:cs="David" w:hint="cs"/>
          <w:u w:val="single"/>
          <w:rtl/>
        </w:rPr>
        <w:t>יעקב מרגי:</w:t>
      </w:r>
    </w:p>
    <w:p w14:paraId="69718B49" w14:textId="77777777" w:rsidR="00FC217F" w:rsidRPr="00FC217F" w:rsidRDefault="00FC217F" w:rsidP="00FC217F">
      <w:pPr>
        <w:bidi/>
        <w:rPr>
          <w:rFonts w:cs="David" w:hint="cs"/>
          <w:rtl/>
        </w:rPr>
      </w:pPr>
    </w:p>
    <w:p w14:paraId="43F97172" w14:textId="77777777" w:rsidR="00FC217F" w:rsidRPr="00FC217F" w:rsidRDefault="00FC217F" w:rsidP="00FC217F">
      <w:pPr>
        <w:bidi/>
        <w:rPr>
          <w:rFonts w:cs="David" w:hint="cs"/>
          <w:rtl/>
        </w:rPr>
      </w:pPr>
      <w:r w:rsidRPr="00FC217F">
        <w:rPr>
          <w:rFonts w:cs="David" w:hint="cs"/>
          <w:rtl/>
        </w:rPr>
        <w:tab/>
        <w:t>עוד היום זה ייסגר.</w:t>
      </w:r>
    </w:p>
    <w:p w14:paraId="5381FAE7" w14:textId="77777777" w:rsidR="00FC217F" w:rsidRPr="00FC217F" w:rsidRDefault="00FC217F" w:rsidP="00FC217F">
      <w:pPr>
        <w:bidi/>
        <w:rPr>
          <w:rFonts w:cs="David" w:hint="cs"/>
          <w:rtl/>
        </w:rPr>
      </w:pPr>
    </w:p>
    <w:p w14:paraId="3C835D9D" w14:textId="77777777" w:rsidR="00FC217F" w:rsidRPr="00FC217F" w:rsidRDefault="00FC217F" w:rsidP="00FC217F">
      <w:pPr>
        <w:bidi/>
        <w:rPr>
          <w:rFonts w:cs="David" w:hint="cs"/>
          <w:u w:val="single"/>
        </w:rPr>
      </w:pPr>
      <w:r w:rsidRPr="00FC217F">
        <w:rPr>
          <w:rFonts w:cs="David" w:hint="cs"/>
          <w:u w:val="single"/>
          <w:rtl/>
        </w:rPr>
        <w:t>היו"ר רוחמה אברהם:</w:t>
      </w:r>
    </w:p>
    <w:p w14:paraId="16AB26E1" w14:textId="77777777" w:rsidR="00FC217F" w:rsidRPr="00FC217F" w:rsidRDefault="00FC217F" w:rsidP="00FC217F">
      <w:pPr>
        <w:bidi/>
        <w:rPr>
          <w:rFonts w:cs="David" w:hint="cs"/>
          <w:rtl/>
        </w:rPr>
      </w:pPr>
    </w:p>
    <w:p w14:paraId="3EFF4D38" w14:textId="77777777" w:rsidR="00FC217F" w:rsidRPr="00FC217F" w:rsidRDefault="00FC217F" w:rsidP="00FC217F">
      <w:pPr>
        <w:bidi/>
        <w:ind w:firstLine="720"/>
        <w:rPr>
          <w:rFonts w:cs="David" w:hint="cs"/>
          <w:rtl/>
        </w:rPr>
      </w:pPr>
      <w:r w:rsidRPr="00FC217F">
        <w:rPr>
          <w:rFonts w:cs="David" w:hint="cs"/>
          <w:rtl/>
        </w:rPr>
        <w:t xml:space="preserve">חברת הכנסת אביטל, בבקשה. </w:t>
      </w:r>
    </w:p>
    <w:p w14:paraId="6342421F" w14:textId="77777777" w:rsidR="00FC217F" w:rsidRPr="00FC217F" w:rsidRDefault="00FC217F" w:rsidP="00FC217F">
      <w:pPr>
        <w:bidi/>
        <w:rPr>
          <w:rFonts w:cs="David" w:hint="cs"/>
          <w:rtl/>
        </w:rPr>
      </w:pPr>
    </w:p>
    <w:p w14:paraId="7FEF84DC" w14:textId="77777777" w:rsidR="00FC217F" w:rsidRPr="00FC217F" w:rsidRDefault="00FC217F" w:rsidP="00FC217F">
      <w:pPr>
        <w:bidi/>
        <w:rPr>
          <w:rFonts w:cs="David" w:hint="cs"/>
          <w:i/>
          <w:iCs/>
          <w:rtl/>
        </w:rPr>
      </w:pPr>
      <w:r w:rsidRPr="00FC217F">
        <w:rPr>
          <w:rFonts w:cs="David" w:hint="cs"/>
          <w:u w:val="single"/>
          <w:rtl/>
        </w:rPr>
        <w:t>קולט אביטל:</w:t>
      </w:r>
    </w:p>
    <w:p w14:paraId="22C8F7D1" w14:textId="77777777" w:rsidR="00FC217F" w:rsidRPr="00FC217F" w:rsidRDefault="00FC217F" w:rsidP="00FC217F">
      <w:pPr>
        <w:bidi/>
        <w:rPr>
          <w:rFonts w:cs="David" w:hint="cs"/>
          <w:i/>
          <w:iCs/>
          <w:rtl/>
        </w:rPr>
      </w:pPr>
    </w:p>
    <w:p w14:paraId="12D7C533" w14:textId="77777777" w:rsidR="00FC217F" w:rsidRPr="00FC217F" w:rsidRDefault="00FC217F" w:rsidP="00FC217F">
      <w:pPr>
        <w:bidi/>
        <w:rPr>
          <w:rFonts w:cs="David" w:hint="cs"/>
          <w:rtl/>
        </w:rPr>
      </w:pPr>
      <w:r w:rsidRPr="00FC217F">
        <w:rPr>
          <w:rFonts w:cs="David" w:hint="cs"/>
          <w:i/>
          <w:iCs/>
          <w:rtl/>
        </w:rPr>
        <w:tab/>
      </w:r>
      <w:r w:rsidRPr="00FC217F">
        <w:rPr>
          <w:rFonts w:cs="David" w:hint="cs"/>
          <w:rtl/>
        </w:rPr>
        <w:t>רציתי להעלות הצעה לפני מזכיר הכנסת. אני מסתובבת כאן, כמו כל אחד שהולך לאיבוד בפרוזדורים, ודיברתי עם עובדי הבית, עם מי שמאיישים החדרים. נשארו המון שטחים שאין להם ייעוד כרגע. יש חדרים ריקים, או מקומות שאפשר להפוך אותם לחדרים. אם יש מצוקה כזאת, במקום שיגידו לי שיש חדר ולא יודעים מה לעשות אתו, אולי אפשר להכשיר עוד חדר או שניים?</w:t>
      </w:r>
    </w:p>
    <w:p w14:paraId="7AB4F8CF" w14:textId="77777777" w:rsidR="00FC217F" w:rsidRPr="00FC217F" w:rsidRDefault="00FC217F" w:rsidP="00FC217F">
      <w:pPr>
        <w:bidi/>
        <w:rPr>
          <w:rFonts w:cs="David" w:hint="cs"/>
          <w:rtl/>
        </w:rPr>
      </w:pPr>
    </w:p>
    <w:p w14:paraId="0BBA21C0" w14:textId="77777777" w:rsidR="00FC217F" w:rsidRPr="00FC217F" w:rsidRDefault="00FC217F" w:rsidP="00FC217F">
      <w:pPr>
        <w:bidi/>
        <w:rPr>
          <w:rFonts w:cs="David" w:hint="cs"/>
          <w:rtl/>
        </w:rPr>
      </w:pPr>
      <w:r w:rsidRPr="00FC217F">
        <w:rPr>
          <w:rFonts w:cs="David" w:hint="cs"/>
          <w:u w:val="single"/>
          <w:rtl/>
        </w:rPr>
        <w:t>מזכיר הכנסת אריה האן:</w:t>
      </w:r>
    </w:p>
    <w:p w14:paraId="7EAD82A9" w14:textId="77777777" w:rsidR="00FC217F" w:rsidRPr="00FC217F" w:rsidRDefault="00FC217F" w:rsidP="00FC217F">
      <w:pPr>
        <w:bidi/>
        <w:rPr>
          <w:rFonts w:cs="David" w:hint="cs"/>
          <w:rtl/>
        </w:rPr>
      </w:pPr>
    </w:p>
    <w:p w14:paraId="617A8B46" w14:textId="77777777" w:rsidR="00FC217F" w:rsidRPr="00FC217F" w:rsidRDefault="00FC217F" w:rsidP="00FC217F">
      <w:pPr>
        <w:bidi/>
        <w:rPr>
          <w:rFonts w:cs="David" w:hint="cs"/>
          <w:rtl/>
        </w:rPr>
      </w:pPr>
      <w:r w:rsidRPr="00FC217F">
        <w:rPr>
          <w:rFonts w:cs="David" w:hint="cs"/>
          <w:rtl/>
        </w:rPr>
        <w:tab/>
        <w:t xml:space="preserve">ראשית, אין הרבה מקומות פנויים, זה לא נכון. הייתי שמח למצוא חדר. לממשלה, בקומה שנייה, צירפנו קבוצות של שני חדרים. אגיד לך איפה הטעות. עד היום חברי הממשלה קיבלו חדרים בצד המערבי בקומה השנייה, חדרים מאוד מאוד קטנים. מאחר שעברנו לבניין החדש, היה לי סיכום עם מזכיר הממשלה שניתן לחברי הממשלה, בצד המערבי, שני חדרים לכל אחד. עושים יחידה, לשכה, מכל שני חדרים. ברגע שנתנו שני חדרים, כל החדרים שלכאורה פנויים אינם פנויים כבר. זה דבר אחד. </w:t>
      </w:r>
    </w:p>
    <w:p w14:paraId="353DDC44" w14:textId="77777777" w:rsidR="00FC217F" w:rsidRPr="00FC217F" w:rsidRDefault="00FC217F" w:rsidP="00FC217F">
      <w:pPr>
        <w:bidi/>
        <w:rPr>
          <w:rFonts w:cs="David" w:hint="cs"/>
          <w:rtl/>
        </w:rPr>
      </w:pPr>
    </w:p>
    <w:p w14:paraId="2137DC65" w14:textId="77777777" w:rsidR="00FC217F" w:rsidRPr="00FC217F" w:rsidRDefault="00FC217F" w:rsidP="00FC217F">
      <w:pPr>
        <w:bidi/>
        <w:ind w:firstLine="720"/>
        <w:rPr>
          <w:rFonts w:cs="David" w:hint="cs"/>
          <w:rtl/>
        </w:rPr>
      </w:pPr>
      <w:r w:rsidRPr="00FC217F">
        <w:rPr>
          <w:rFonts w:cs="David" w:hint="cs"/>
          <w:rtl/>
        </w:rPr>
        <w:t xml:space="preserve">נכון שבבניין החדש יש שטח של כמה מאות מטרים, אולי קצת יותר, שעדיין לא בנו אותו, לא סיימו את הבנייה בו. אנחנו מטפלים בזה עכשיו, אולי בעוד כמה חודשים זה יפתור הרבה בעיות, אבל הבנייה עדיין לא הסתיימה בקומה השנייה, בצד הזה של הבניין החדש. אשמח לראות במה מדובר. </w:t>
      </w:r>
    </w:p>
    <w:p w14:paraId="770ED14D" w14:textId="77777777" w:rsidR="00FC217F" w:rsidRPr="00FC217F" w:rsidRDefault="00FC217F" w:rsidP="00FC217F">
      <w:pPr>
        <w:bidi/>
        <w:rPr>
          <w:rFonts w:cs="David" w:hint="cs"/>
          <w:rtl/>
        </w:rPr>
      </w:pPr>
    </w:p>
    <w:p w14:paraId="0E80632C" w14:textId="77777777" w:rsidR="00FC217F" w:rsidRPr="00FC217F" w:rsidRDefault="00FC217F" w:rsidP="00FC217F">
      <w:pPr>
        <w:bidi/>
        <w:rPr>
          <w:rFonts w:cs="David" w:hint="cs"/>
          <w:i/>
          <w:iCs/>
          <w:rtl/>
        </w:rPr>
      </w:pPr>
      <w:r w:rsidRPr="00FC217F">
        <w:rPr>
          <w:rFonts w:cs="David" w:hint="cs"/>
          <w:u w:val="single"/>
          <w:rtl/>
        </w:rPr>
        <w:t>קולט אביטל:</w:t>
      </w:r>
    </w:p>
    <w:p w14:paraId="6E694D8C" w14:textId="77777777" w:rsidR="00FC217F" w:rsidRPr="00FC217F" w:rsidRDefault="00FC217F" w:rsidP="00FC217F">
      <w:pPr>
        <w:bidi/>
        <w:rPr>
          <w:rFonts w:cs="David" w:hint="cs"/>
          <w:i/>
          <w:iCs/>
          <w:rtl/>
        </w:rPr>
      </w:pPr>
    </w:p>
    <w:p w14:paraId="58D0E766" w14:textId="77777777" w:rsidR="00FC217F" w:rsidRPr="00FC217F" w:rsidRDefault="00FC217F" w:rsidP="00FC217F">
      <w:pPr>
        <w:bidi/>
        <w:ind w:firstLine="720"/>
        <w:rPr>
          <w:rFonts w:cs="David" w:hint="cs"/>
          <w:rtl/>
        </w:rPr>
      </w:pPr>
      <w:r w:rsidRPr="00FC217F">
        <w:rPr>
          <w:rFonts w:cs="David" w:hint="cs"/>
          <w:rtl/>
        </w:rPr>
        <w:t>אנשים באו ואמרו לי. שאלתי: מה השטח הזה? ואמרו שאין לו ייעוד כרגע.</w:t>
      </w:r>
    </w:p>
    <w:p w14:paraId="614A117D" w14:textId="77777777" w:rsidR="00FC217F" w:rsidRPr="00FC217F" w:rsidRDefault="00FC217F" w:rsidP="00FC217F">
      <w:pPr>
        <w:bidi/>
        <w:rPr>
          <w:rFonts w:cs="David" w:hint="cs"/>
          <w:rtl/>
        </w:rPr>
      </w:pPr>
    </w:p>
    <w:p w14:paraId="718DD5A7" w14:textId="77777777" w:rsidR="00FC217F" w:rsidRPr="00FC217F" w:rsidRDefault="00FC217F" w:rsidP="00FC217F">
      <w:pPr>
        <w:bidi/>
        <w:rPr>
          <w:rFonts w:cs="David" w:hint="cs"/>
          <w:rtl/>
        </w:rPr>
      </w:pPr>
      <w:r w:rsidRPr="00FC217F">
        <w:rPr>
          <w:rFonts w:cs="David" w:hint="cs"/>
          <w:u w:val="single"/>
          <w:rtl/>
        </w:rPr>
        <w:t>מזכיר הכנסת אריה האן:</w:t>
      </w:r>
    </w:p>
    <w:p w14:paraId="694A616D" w14:textId="77777777" w:rsidR="00FC217F" w:rsidRPr="00FC217F" w:rsidRDefault="00FC217F" w:rsidP="00FC217F">
      <w:pPr>
        <w:bidi/>
        <w:rPr>
          <w:rFonts w:cs="David" w:hint="cs"/>
          <w:rtl/>
        </w:rPr>
      </w:pPr>
    </w:p>
    <w:p w14:paraId="658872E1" w14:textId="77777777" w:rsidR="00FC217F" w:rsidRPr="00FC217F" w:rsidRDefault="00FC217F" w:rsidP="00FC217F">
      <w:pPr>
        <w:bidi/>
        <w:rPr>
          <w:rFonts w:cs="David" w:hint="cs"/>
          <w:rtl/>
        </w:rPr>
      </w:pPr>
      <w:r w:rsidRPr="00FC217F">
        <w:rPr>
          <w:rFonts w:cs="David" w:hint="cs"/>
          <w:rtl/>
        </w:rPr>
        <w:tab/>
        <w:t xml:space="preserve">שיראו לי. אני מוכן לראות אותו עכשיו. </w:t>
      </w:r>
    </w:p>
    <w:p w14:paraId="3EAC0B3D" w14:textId="77777777" w:rsidR="00FC217F" w:rsidRPr="00FC217F" w:rsidRDefault="00FC217F" w:rsidP="00FC217F">
      <w:pPr>
        <w:bidi/>
        <w:rPr>
          <w:rFonts w:cs="David" w:hint="cs"/>
          <w:rtl/>
        </w:rPr>
      </w:pPr>
    </w:p>
    <w:p w14:paraId="6937F368" w14:textId="77777777" w:rsidR="00FC217F" w:rsidRPr="00FC217F" w:rsidRDefault="00FC217F" w:rsidP="00FC217F">
      <w:pPr>
        <w:bidi/>
        <w:rPr>
          <w:rFonts w:cs="David" w:hint="cs"/>
          <w:u w:val="single"/>
        </w:rPr>
      </w:pPr>
      <w:r w:rsidRPr="00FC217F">
        <w:rPr>
          <w:rFonts w:cs="David" w:hint="cs"/>
          <w:u w:val="single"/>
          <w:rtl/>
        </w:rPr>
        <w:t>היו"ר רוחמה אברהם:</w:t>
      </w:r>
    </w:p>
    <w:p w14:paraId="2281CB3A" w14:textId="77777777" w:rsidR="00FC217F" w:rsidRPr="00FC217F" w:rsidRDefault="00FC217F" w:rsidP="00FC217F">
      <w:pPr>
        <w:bidi/>
        <w:rPr>
          <w:rFonts w:cs="David" w:hint="cs"/>
          <w:rtl/>
        </w:rPr>
      </w:pPr>
      <w:r w:rsidRPr="00FC217F">
        <w:rPr>
          <w:rFonts w:cs="David" w:hint="cs"/>
          <w:rtl/>
        </w:rPr>
        <w:tab/>
      </w:r>
    </w:p>
    <w:p w14:paraId="685E3FDE" w14:textId="77777777" w:rsidR="00FC217F" w:rsidRPr="00FC217F" w:rsidRDefault="00FC217F" w:rsidP="00FC217F">
      <w:pPr>
        <w:bidi/>
        <w:ind w:firstLine="720"/>
        <w:rPr>
          <w:rFonts w:cs="David" w:hint="cs"/>
          <w:rtl/>
        </w:rPr>
      </w:pPr>
      <w:r w:rsidRPr="00FC217F">
        <w:rPr>
          <w:rFonts w:cs="David" w:hint="cs"/>
          <w:rtl/>
        </w:rPr>
        <w:t>עשי סיור עם מזכיר הכנסת, אם יש הצעות. חברי חברי הכנסת, יש למישהו עוד משהו בסעיף שונות?</w:t>
      </w:r>
    </w:p>
    <w:p w14:paraId="02C512A6" w14:textId="77777777" w:rsidR="00FC217F" w:rsidRPr="00FC217F" w:rsidRDefault="00FC217F" w:rsidP="00FC217F">
      <w:pPr>
        <w:bidi/>
        <w:rPr>
          <w:rFonts w:cs="David" w:hint="cs"/>
          <w:rtl/>
        </w:rPr>
      </w:pPr>
    </w:p>
    <w:p w14:paraId="5D692C77" w14:textId="77777777" w:rsidR="00FC217F" w:rsidRPr="00FC217F" w:rsidRDefault="00FC217F" w:rsidP="00FC217F">
      <w:pPr>
        <w:pStyle w:val="Heading5"/>
        <w:jc w:val="left"/>
        <w:rPr>
          <w:rFonts w:hint="cs"/>
          <w:rtl/>
        </w:rPr>
      </w:pPr>
      <w:r w:rsidRPr="00FC217F">
        <w:rPr>
          <w:rFonts w:hint="cs"/>
          <w:u w:val="single"/>
          <w:rtl/>
        </w:rPr>
        <w:t>אביגדור יצחקי:</w:t>
      </w:r>
    </w:p>
    <w:p w14:paraId="26DBB9FC" w14:textId="77777777" w:rsidR="00FC217F" w:rsidRPr="00FC217F" w:rsidRDefault="00FC217F" w:rsidP="00FC217F">
      <w:pPr>
        <w:pStyle w:val="Heading5"/>
        <w:jc w:val="left"/>
        <w:rPr>
          <w:rFonts w:hint="cs"/>
          <w:rtl/>
        </w:rPr>
      </w:pPr>
    </w:p>
    <w:p w14:paraId="567AC07A" w14:textId="77777777" w:rsidR="00FC217F" w:rsidRPr="00FC217F" w:rsidRDefault="00FC217F" w:rsidP="00FC217F">
      <w:pPr>
        <w:bidi/>
        <w:rPr>
          <w:rFonts w:cs="David" w:hint="cs"/>
          <w:rtl/>
        </w:rPr>
      </w:pPr>
      <w:r w:rsidRPr="00FC217F">
        <w:rPr>
          <w:rFonts w:cs="David" w:hint="cs"/>
          <w:rtl/>
        </w:rPr>
        <w:tab/>
        <w:t xml:space="preserve">למי שלא יודע באגף קדמה יש חדר ישיבות יפה. אפשר להשתמש בו. </w:t>
      </w:r>
    </w:p>
    <w:p w14:paraId="3E36F08C" w14:textId="77777777" w:rsidR="00FC217F" w:rsidRPr="00FC217F" w:rsidRDefault="00FC217F" w:rsidP="00FC217F">
      <w:pPr>
        <w:bidi/>
        <w:rPr>
          <w:rFonts w:cs="David" w:hint="cs"/>
          <w:rtl/>
        </w:rPr>
      </w:pPr>
    </w:p>
    <w:p w14:paraId="5CB6F7BC" w14:textId="77777777" w:rsidR="00FC217F" w:rsidRPr="00FC217F" w:rsidRDefault="00FC217F" w:rsidP="00FC217F">
      <w:pPr>
        <w:bidi/>
        <w:rPr>
          <w:rFonts w:cs="David" w:hint="cs"/>
          <w:rtl/>
        </w:rPr>
      </w:pPr>
      <w:r w:rsidRPr="00FC217F">
        <w:rPr>
          <w:rFonts w:cs="David" w:hint="cs"/>
          <w:u w:val="single"/>
          <w:rtl/>
        </w:rPr>
        <w:t>מזכיר הכנסת אריה האן:</w:t>
      </w:r>
    </w:p>
    <w:p w14:paraId="724ACF12" w14:textId="77777777" w:rsidR="00FC217F" w:rsidRPr="00FC217F" w:rsidRDefault="00FC217F" w:rsidP="00FC217F">
      <w:pPr>
        <w:bidi/>
        <w:rPr>
          <w:rFonts w:cs="David" w:hint="cs"/>
          <w:rtl/>
        </w:rPr>
      </w:pPr>
    </w:p>
    <w:p w14:paraId="3AF6D555" w14:textId="77777777" w:rsidR="00FC217F" w:rsidRPr="00FC217F" w:rsidRDefault="00FC217F" w:rsidP="00FC217F">
      <w:pPr>
        <w:bidi/>
        <w:rPr>
          <w:rFonts w:cs="David" w:hint="cs"/>
          <w:rtl/>
        </w:rPr>
      </w:pPr>
      <w:r w:rsidRPr="00FC217F">
        <w:rPr>
          <w:rFonts w:cs="David" w:hint="cs"/>
          <w:rtl/>
        </w:rPr>
        <w:tab/>
        <w:t xml:space="preserve">יש שמונה חדרים. מי שרוצה צריך להזמין. </w:t>
      </w:r>
    </w:p>
    <w:p w14:paraId="2A62F805" w14:textId="77777777" w:rsidR="00FC217F" w:rsidRPr="00FC217F" w:rsidRDefault="00FC217F" w:rsidP="00FC217F">
      <w:pPr>
        <w:bidi/>
        <w:rPr>
          <w:rFonts w:cs="David" w:hint="cs"/>
          <w:rtl/>
        </w:rPr>
      </w:pPr>
    </w:p>
    <w:p w14:paraId="31D19F00" w14:textId="77777777" w:rsidR="00FC217F" w:rsidRPr="00FC217F" w:rsidRDefault="00FC217F" w:rsidP="00FC217F">
      <w:pPr>
        <w:bidi/>
        <w:rPr>
          <w:rFonts w:cs="David" w:hint="cs"/>
          <w:u w:val="single"/>
        </w:rPr>
      </w:pPr>
      <w:r w:rsidRPr="00FC217F">
        <w:rPr>
          <w:rFonts w:cs="David" w:hint="cs"/>
          <w:u w:val="single"/>
          <w:rtl/>
        </w:rPr>
        <w:t>היו"ר רוחמה אברהם:</w:t>
      </w:r>
    </w:p>
    <w:p w14:paraId="51CD8BE8" w14:textId="77777777" w:rsidR="00FC217F" w:rsidRPr="00FC217F" w:rsidRDefault="00FC217F" w:rsidP="00FC217F">
      <w:pPr>
        <w:bidi/>
        <w:rPr>
          <w:rFonts w:cs="David" w:hint="cs"/>
          <w:rtl/>
        </w:rPr>
      </w:pPr>
    </w:p>
    <w:p w14:paraId="557D1301" w14:textId="77777777" w:rsidR="00FC217F" w:rsidRPr="00FC217F" w:rsidRDefault="00FC217F" w:rsidP="00FC217F">
      <w:pPr>
        <w:bidi/>
        <w:ind w:firstLine="720"/>
        <w:rPr>
          <w:rFonts w:cs="David" w:hint="cs"/>
          <w:rtl/>
        </w:rPr>
      </w:pPr>
      <w:r w:rsidRPr="00FC217F">
        <w:rPr>
          <w:rFonts w:cs="David" w:hint="cs"/>
          <w:rtl/>
        </w:rPr>
        <w:t xml:space="preserve">תודה רבה. </w:t>
      </w:r>
    </w:p>
    <w:p w14:paraId="3A4EF165" w14:textId="77777777" w:rsidR="00FC217F" w:rsidRPr="00FC217F" w:rsidRDefault="00FC217F" w:rsidP="00FC217F">
      <w:pPr>
        <w:bidi/>
        <w:ind w:firstLine="720"/>
        <w:rPr>
          <w:rFonts w:cs="David" w:hint="cs"/>
          <w:rtl/>
        </w:rPr>
      </w:pPr>
    </w:p>
    <w:p w14:paraId="018F75FA" w14:textId="77777777" w:rsidR="00FC217F" w:rsidRPr="00FC217F" w:rsidRDefault="00FC217F" w:rsidP="00FC217F">
      <w:pPr>
        <w:bidi/>
        <w:ind w:firstLine="720"/>
        <w:rPr>
          <w:rFonts w:cs="David" w:hint="cs"/>
          <w:u w:val="single"/>
          <w:rtl/>
        </w:rPr>
      </w:pPr>
      <w:r w:rsidRPr="00FC217F">
        <w:rPr>
          <w:rFonts w:cs="David" w:hint="cs"/>
          <w:u w:val="single"/>
          <w:rtl/>
        </w:rPr>
        <w:t>הישיבה ננעלה בשעה 10:55.</w:t>
      </w:r>
    </w:p>
    <w:p w14:paraId="77ADB9D4" w14:textId="77777777" w:rsidR="00FC217F" w:rsidRPr="00FC217F" w:rsidRDefault="00FC217F" w:rsidP="00FC217F">
      <w:pPr>
        <w:bidi/>
        <w:rPr>
          <w:rFonts w:cs="David" w:hint="cs"/>
          <w:rtl/>
        </w:rPr>
      </w:pPr>
    </w:p>
    <w:p w14:paraId="5EBEFB31" w14:textId="77777777" w:rsidR="00FC217F" w:rsidRPr="00FC217F" w:rsidRDefault="00FC217F" w:rsidP="00FC217F">
      <w:pPr>
        <w:bidi/>
        <w:rPr>
          <w:rFonts w:cs="David" w:hint="cs"/>
          <w:rtl/>
        </w:rPr>
      </w:pPr>
    </w:p>
    <w:p w14:paraId="5FB771DF" w14:textId="77777777" w:rsidR="00FC217F" w:rsidRPr="00FC217F" w:rsidRDefault="00FC217F" w:rsidP="00FC217F">
      <w:pPr>
        <w:bidi/>
        <w:rPr>
          <w:rFonts w:cs="David" w:hint="cs"/>
          <w:rtl/>
        </w:rPr>
      </w:pPr>
    </w:p>
    <w:p w14:paraId="1B986782" w14:textId="77777777" w:rsidR="00FC217F" w:rsidRPr="00FC217F" w:rsidRDefault="00FC217F" w:rsidP="00FC217F">
      <w:pPr>
        <w:bidi/>
        <w:rPr>
          <w:rFonts w:cs="David" w:hint="cs"/>
          <w:rtl/>
        </w:rPr>
      </w:pPr>
    </w:p>
    <w:p w14:paraId="40C7A47E" w14:textId="77777777" w:rsidR="00552A80" w:rsidRPr="00FC217F" w:rsidRDefault="00552A80" w:rsidP="00FC217F">
      <w:pPr>
        <w:bidi/>
        <w:rPr>
          <w:rFonts w:cs="David"/>
        </w:rPr>
      </w:pPr>
    </w:p>
    <w:sectPr w:rsidR="00552A80" w:rsidRPr="00FC217F" w:rsidSect="00FC217F">
      <w:headerReference w:type="even" r:id="rId7"/>
      <w:headerReference w:type="default" r:id="rId8"/>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E3132C" w14:textId="77777777" w:rsidR="00000000" w:rsidRDefault="00D47CFF">
      <w:r>
        <w:separator/>
      </w:r>
    </w:p>
  </w:endnote>
  <w:endnote w:type="continuationSeparator" w:id="0">
    <w:p w14:paraId="299559D7" w14:textId="77777777" w:rsidR="00000000" w:rsidRDefault="00D47C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FE4D71" w14:textId="77777777" w:rsidR="00000000" w:rsidRDefault="00D47CFF">
      <w:r>
        <w:separator/>
      </w:r>
    </w:p>
  </w:footnote>
  <w:footnote w:type="continuationSeparator" w:id="0">
    <w:p w14:paraId="0470F951" w14:textId="77777777" w:rsidR="00000000" w:rsidRDefault="00D47C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CEE66E" w14:textId="77777777" w:rsidR="00FC217F" w:rsidRDefault="00FC217F">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14:paraId="6E6AF149" w14:textId="77777777" w:rsidR="00FC217F" w:rsidRDefault="00FC217F">
    <w:pPr>
      <w:pStyle w:val="Header"/>
      <w:ind w:right="360"/>
      <w:jc w:val="both"/>
      <w:rPr>
        <w:rtl/>
      </w:rPr>
    </w:pPr>
  </w:p>
  <w:p w14:paraId="17B769F2" w14:textId="77777777" w:rsidR="00FC217F" w:rsidRDefault="00FC217F"/>
  <w:p w14:paraId="72681618" w14:textId="77777777" w:rsidR="00FC217F" w:rsidRDefault="00FC217F"/>
  <w:p w14:paraId="1E2484DE" w14:textId="77777777" w:rsidR="00FC217F" w:rsidRDefault="00FC217F"/>
  <w:p w14:paraId="7A09ECB8" w14:textId="77777777" w:rsidR="00FC217F" w:rsidRDefault="00FC217F"/>
  <w:p w14:paraId="69CB5843" w14:textId="77777777" w:rsidR="00FC217F" w:rsidRDefault="00FC217F"/>
  <w:p w14:paraId="3905E146" w14:textId="77777777" w:rsidR="00FC217F" w:rsidRDefault="00FC217F"/>
  <w:p w14:paraId="31A01997" w14:textId="77777777" w:rsidR="00FC217F" w:rsidRDefault="00FC217F"/>
  <w:p w14:paraId="6602838E" w14:textId="77777777" w:rsidR="00FC217F" w:rsidRDefault="00FC217F"/>
  <w:p w14:paraId="097DC64A" w14:textId="77777777" w:rsidR="00FC217F" w:rsidRDefault="00FC217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E8593B" w14:textId="77777777" w:rsidR="00FC217F" w:rsidRDefault="00FC217F">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noProof/>
        <w:rtl/>
      </w:rPr>
      <w:t>1</w:t>
    </w:r>
    <w:r>
      <w:rPr>
        <w:rStyle w:val="PageNumber"/>
        <w:rtl/>
      </w:rPr>
      <w:fldChar w:fldCharType="end"/>
    </w:r>
  </w:p>
  <w:p w14:paraId="3DB3F33E" w14:textId="77777777" w:rsidR="00FC217F" w:rsidRDefault="00FC217F">
    <w:pPr>
      <w:pStyle w:val="Header"/>
      <w:ind w:right="360"/>
      <w:jc w:val="both"/>
      <w:rPr>
        <w:rFonts w:hint="cs"/>
        <w:rtl/>
      </w:rPr>
    </w:pPr>
    <w:r>
      <w:rPr>
        <w:rtl/>
      </w:rPr>
      <w:t>ועדת</w:t>
    </w:r>
    <w:r>
      <w:rPr>
        <w:rFonts w:hint="cs"/>
        <w:rtl/>
      </w:rPr>
      <w:t xml:space="preserve"> הכנסת</w:t>
    </w:r>
  </w:p>
  <w:p w14:paraId="3B875DF3" w14:textId="77777777" w:rsidR="00FC217F" w:rsidRDefault="00FC217F">
    <w:pPr>
      <w:pStyle w:val="Header"/>
      <w:ind w:right="360"/>
      <w:jc w:val="both"/>
      <w:rPr>
        <w:rStyle w:val="PageNumber"/>
        <w:rFonts w:hint="cs"/>
        <w:rtl/>
      </w:rPr>
    </w:pPr>
    <w:r>
      <w:rPr>
        <w:rFonts w:hint="cs"/>
        <w:rtl/>
      </w:rPr>
      <w:t>22/05/2006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D1102D"/>
    <w:multiLevelType w:val="hybridMultilevel"/>
    <w:tmpl w:val="B1FEF3C2"/>
    <w:lvl w:ilvl="0" w:tplc="103E7EEC">
      <w:start w:val="1"/>
      <w:numFmt w:val="hebrew1"/>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481219CC"/>
    <w:multiLevelType w:val="hybridMultilevel"/>
    <w:tmpl w:val="A6BADEA6"/>
    <w:lvl w:ilvl="0" w:tplc="E5BE6E86">
      <w:start w:val="2"/>
      <w:numFmt w:val="hebrew1"/>
      <w:lvlText w:val="%1."/>
      <w:lvlJc w:val="left"/>
      <w:pPr>
        <w:tabs>
          <w:tab w:val="num" w:pos="720"/>
        </w:tabs>
        <w:ind w:left="720" w:hanging="360"/>
      </w:pPr>
      <w:rPr>
        <w:rFonts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48954882"/>
    <w:multiLevelType w:val="hybridMultilevel"/>
    <w:tmpl w:val="2A7ADA48"/>
    <w:lvl w:ilvl="0" w:tplc="C1462906">
      <w:start w:val="3"/>
      <w:numFmt w:val="hebrew1"/>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464082660">
    <w:abstractNumId w:val="0"/>
  </w:num>
  <w:num w:numId="2" w16cid:durableId="2013143589">
    <w:abstractNumId w:val="2"/>
  </w:num>
  <w:num w:numId="3" w16cid:durableId="5592477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134704פרוטוקול_ישיבת_ועדה.doc"/>
    <w:docVar w:name="StartMode" w:val="3"/>
  </w:docVars>
  <w:rsids>
    <w:rsidRoot w:val="0027262D"/>
    <w:rsid w:val="0027262D"/>
    <w:rsid w:val="00552A80"/>
    <w:rsid w:val="00965806"/>
    <w:rsid w:val="00BE564C"/>
    <w:rsid w:val="00D47CFF"/>
    <w:rsid w:val="00FC217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5BEC992"/>
  <w15:chartTrackingRefBased/>
  <w15:docId w15:val="{AC27B04E-C31B-41F3-BDB8-F3F567A64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5">
    <w:name w:val="heading 5"/>
    <w:basedOn w:val="Normal"/>
    <w:next w:val="Normal"/>
    <w:qFormat/>
    <w:rsid w:val="00FC217F"/>
    <w:pPr>
      <w:keepNext/>
      <w:overflowPunct w:val="0"/>
      <w:autoSpaceDE w:val="0"/>
      <w:autoSpaceDN w:val="0"/>
      <w:bidi/>
      <w:adjustRightInd w:val="0"/>
      <w:jc w:val="both"/>
      <w:textAlignment w:val="baseline"/>
      <w:outlineLvl w:val="4"/>
    </w:pPr>
    <w:rPr>
      <w:rFonts w:cs="David"/>
      <w:sz w:val="22"/>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FC217F"/>
    <w:pPr>
      <w:tabs>
        <w:tab w:val="center" w:pos="4153"/>
        <w:tab w:val="right" w:pos="8306"/>
      </w:tabs>
      <w:overflowPunct w:val="0"/>
      <w:autoSpaceDE w:val="0"/>
      <w:autoSpaceDN w:val="0"/>
      <w:bidi/>
      <w:adjustRightInd w:val="0"/>
      <w:textAlignment w:val="baseline"/>
    </w:pPr>
    <w:rPr>
      <w:rFonts w:cs="David"/>
      <w:sz w:val="22"/>
      <w:lang w:eastAsia="he-IL"/>
    </w:rPr>
  </w:style>
  <w:style w:type="character" w:styleId="PageNumber">
    <w:name w:val="page number"/>
    <w:basedOn w:val="DefaultParagraphFont"/>
    <w:rsid w:val="00FC21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5</Pages>
  <Words>1676</Words>
  <Characters>9555</Characters>
  <Application>Microsoft Office Word</Application>
  <DocSecurity>0</DocSecurity>
  <Lines>79</Lines>
  <Paragraphs>22</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11209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Knesset</dc:creator>
  <cp:keywords/>
  <dc:description/>
  <cp:lastModifiedBy>Ghanem Mohammad</cp:lastModifiedBy>
  <cp:revision>2</cp:revision>
  <cp:lastPrinted>1601-01-01T00:00:00Z</cp:lastPrinted>
  <dcterms:created xsi:type="dcterms:W3CDTF">2022-07-09T13:21:00Z</dcterms:created>
  <dcterms:modified xsi:type="dcterms:W3CDTF">2022-07-09T13:21:00Z</dcterms:modified>
</cp:coreProperties>
</file>