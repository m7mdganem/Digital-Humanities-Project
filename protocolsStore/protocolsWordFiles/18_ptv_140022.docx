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18FF" w14:textId="77777777" w:rsidR="003E25DA" w:rsidRPr="003E25DA" w:rsidRDefault="003E25DA" w:rsidP="003E25DA">
      <w:pPr>
        <w:pStyle w:val="Heading5"/>
        <w:rPr>
          <w:b/>
          <w:bCs/>
          <w:sz w:val="24"/>
          <w:rtl/>
        </w:rPr>
      </w:pPr>
      <w:r w:rsidRPr="003E25DA">
        <w:rPr>
          <w:b/>
          <w:bCs/>
          <w:sz w:val="24"/>
          <w:rtl/>
        </w:rPr>
        <w:t xml:space="preserve">הכנסת </w:t>
      </w:r>
      <w:r w:rsidRPr="003E25DA">
        <w:rPr>
          <w:rFonts w:hint="cs"/>
          <w:b/>
          <w:bCs/>
          <w:sz w:val="24"/>
          <w:rtl/>
        </w:rPr>
        <w:t>השמונה-עשרה</w:t>
      </w:r>
      <w:r w:rsidRPr="003E25DA">
        <w:rPr>
          <w:b/>
          <w:bCs/>
          <w:sz w:val="24"/>
          <w:rtl/>
        </w:rPr>
        <w:tab/>
      </w:r>
      <w:r w:rsidRPr="003E25DA">
        <w:rPr>
          <w:b/>
          <w:bCs/>
          <w:sz w:val="24"/>
          <w:rtl/>
        </w:rPr>
        <w:tab/>
      </w:r>
      <w:r w:rsidRPr="003E25DA">
        <w:rPr>
          <w:b/>
          <w:bCs/>
          <w:sz w:val="24"/>
          <w:rtl/>
        </w:rPr>
        <w:tab/>
      </w:r>
      <w:r w:rsidRPr="003E25DA">
        <w:rPr>
          <w:b/>
          <w:bCs/>
          <w:sz w:val="24"/>
          <w:rtl/>
        </w:rPr>
        <w:tab/>
      </w:r>
      <w:r w:rsidRPr="003E25DA">
        <w:rPr>
          <w:b/>
          <w:bCs/>
          <w:sz w:val="24"/>
          <w:rtl/>
        </w:rPr>
        <w:tab/>
      </w:r>
      <w:r w:rsidRPr="003E25DA">
        <w:rPr>
          <w:b/>
          <w:bCs/>
          <w:sz w:val="24"/>
          <w:rtl/>
        </w:rPr>
        <w:tab/>
        <w:t>נוסח לא מתוקן</w:t>
      </w:r>
    </w:p>
    <w:p w14:paraId="3F3AD36A" w14:textId="77777777" w:rsidR="003E25DA" w:rsidRPr="003E25DA" w:rsidRDefault="003E25DA" w:rsidP="003E25DA">
      <w:pPr>
        <w:bidi/>
        <w:jc w:val="both"/>
        <w:rPr>
          <w:rFonts w:cs="David" w:hint="cs"/>
          <w:b/>
          <w:bCs/>
          <w:rtl/>
        </w:rPr>
      </w:pPr>
      <w:r w:rsidRPr="003E25DA">
        <w:rPr>
          <w:rFonts w:cs="David"/>
          <w:b/>
          <w:bCs/>
          <w:rtl/>
        </w:rPr>
        <w:t xml:space="preserve">מושב </w:t>
      </w:r>
      <w:r w:rsidRPr="003E25DA">
        <w:rPr>
          <w:rFonts w:cs="David" w:hint="cs"/>
          <w:b/>
          <w:bCs/>
          <w:rtl/>
        </w:rPr>
        <w:t>שני</w:t>
      </w:r>
    </w:p>
    <w:p w14:paraId="4ECD6F1C" w14:textId="77777777" w:rsidR="003E25DA" w:rsidRPr="003E25DA" w:rsidRDefault="003E25DA" w:rsidP="003E25DA">
      <w:pPr>
        <w:bidi/>
        <w:jc w:val="both"/>
        <w:rPr>
          <w:rFonts w:cs="David"/>
          <w:b/>
          <w:bCs/>
          <w:rtl/>
        </w:rPr>
      </w:pPr>
    </w:p>
    <w:p w14:paraId="3A2C6AB3" w14:textId="77777777" w:rsidR="003E25DA" w:rsidRPr="003E25DA" w:rsidRDefault="003E25DA" w:rsidP="003E25DA">
      <w:pPr>
        <w:bidi/>
        <w:jc w:val="both"/>
        <w:rPr>
          <w:rFonts w:cs="David"/>
          <w:b/>
          <w:bCs/>
          <w:rtl/>
        </w:rPr>
      </w:pPr>
    </w:p>
    <w:p w14:paraId="55063396" w14:textId="77777777" w:rsidR="003E25DA" w:rsidRPr="003E25DA" w:rsidRDefault="003E25DA" w:rsidP="003E25DA">
      <w:pPr>
        <w:bidi/>
        <w:jc w:val="both"/>
        <w:rPr>
          <w:rFonts w:cs="David"/>
          <w:b/>
          <w:bCs/>
          <w:rtl/>
        </w:rPr>
      </w:pPr>
    </w:p>
    <w:p w14:paraId="69F5E42C" w14:textId="77777777" w:rsidR="003E25DA" w:rsidRPr="003E25DA" w:rsidRDefault="003E25DA" w:rsidP="003E25DA">
      <w:pPr>
        <w:bidi/>
        <w:jc w:val="both"/>
        <w:rPr>
          <w:rFonts w:cs="David"/>
          <w:b/>
          <w:bCs/>
          <w:rtl/>
        </w:rPr>
      </w:pPr>
    </w:p>
    <w:p w14:paraId="193F4E4B" w14:textId="77777777" w:rsidR="003E25DA" w:rsidRPr="003E25DA" w:rsidRDefault="003E25DA" w:rsidP="003E25DA">
      <w:pPr>
        <w:bidi/>
        <w:jc w:val="center"/>
        <w:rPr>
          <w:rFonts w:cs="David" w:hint="cs"/>
          <w:b/>
          <w:bCs/>
          <w:rtl/>
        </w:rPr>
      </w:pPr>
      <w:r w:rsidRPr="003E25DA">
        <w:rPr>
          <w:rFonts w:cs="David"/>
          <w:b/>
          <w:bCs/>
          <w:rtl/>
        </w:rPr>
        <w:t>פרוטוקול מס'</w:t>
      </w:r>
      <w:r w:rsidRPr="003E25DA">
        <w:rPr>
          <w:rFonts w:cs="David" w:hint="cs"/>
          <w:b/>
          <w:bCs/>
          <w:rtl/>
        </w:rPr>
        <w:t xml:space="preserve"> 71</w:t>
      </w:r>
    </w:p>
    <w:p w14:paraId="2CAB52B6" w14:textId="77777777" w:rsidR="003E25DA" w:rsidRPr="003E25DA" w:rsidRDefault="003E25DA" w:rsidP="003E25DA">
      <w:pPr>
        <w:bidi/>
        <w:jc w:val="center"/>
        <w:rPr>
          <w:rFonts w:cs="David" w:hint="cs"/>
          <w:b/>
          <w:bCs/>
          <w:rtl/>
        </w:rPr>
      </w:pPr>
      <w:r w:rsidRPr="003E25DA">
        <w:rPr>
          <w:rFonts w:cs="David" w:hint="cs"/>
          <w:b/>
          <w:bCs/>
          <w:rtl/>
        </w:rPr>
        <w:t>מישיבת ועדת הכנסת</w:t>
      </w:r>
    </w:p>
    <w:p w14:paraId="4390E430" w14:textId="77777777" w:rsidR="003E25DA" w:rsidRPr="003E25DA" w:rsidRDefault="003E25DA" w:rsidP="003E25DA">
      <w:pPr>
        <w:bidi/>
        <w:jc w:val="center"/>
        <w:rPr>
          <w:rFonts w:cs="David" w:hint="cs"/>
          <w:b/>
          <w:bCs/>
          <w:u w:val="single"/>
          <w:rtl/>
        </w:rPr>
      </w:pPr>
      <w:r w:rsidRPr="003E25DA">
        <w:rPr>
          <w:rFonts w:cs="David" w:hint="cs"/>
          <w:b/>
          <w:bCs/>
          <w:u w:val="single"/>
          <w:rtl/>
        </w:rPr>
        <w:t xml:space="preserve">שהתקיימה ביום שלישי כ"ה בשבט </w:t>
      </w:r>
      <w:proofErr w:type="spellStart"/>
      <w:r w:rsidRPr="003E25DA">
        <w:rPr>
          <w:rFonts w:cs="David" w:hint="cs"/>
          <w:b/>
          <w:bCs/>
          <w:u w:val="single"/>
          <w:rtl/>
        </w:rPr>
        <w:t>התש"ע</w:t>
      </w:r>
      <w:proofErr w:type="spellEnd"/>
      <w:r w:rsidRPr="003E25DA">
        <w:rPr>
          <w:rFonts w:cs="David" w:hint="cs"/>
          <w:b/>
          <w:bCs/>
          <w:u w:val="single"/>
          <w:rtl/>
        </w:rPr>
        <w:t xml:space="preserve"> (9 בפברואר 2010) בשעה 12:00</w:t>
      </w:r>
    </w:p>
    <w:p w14:paraId="288ED7A3" w14:textId="77777777" w:rsidR="003E25DA" w:rsidRPr="003E25DA" w:rsidRDefault="003E25DA" w:rsidP="003E25DA">
      <w:pPr>
        <w:bidi/>
        <w:jc w:val="both"/>
        <w:rPr>
          <w:rFonts w:cs="David"/>
          <w:b/>
          <w:bCs/>
          <w:u w:val="single"/>
          <w:rtl/>
        </w:rPr>
      </w:pPr>
    </w:p>
    <w:p w14:paraId="0AF345A9" w14:textId="77777777" w:rsidR="003E25DA" w:rsidRPr="003E25DA" w:rsidRDefault="003E25DA" w:rsidP="003E25DA">
      <w:pPr>
        <w:bidi/>
        <w:jc w:val="both"/>
        <w:rPr>
          <w:rFonts w:cs="David"/>
          <w:b/>
          <w:bCs/>
          <w:rtl/>
        </w:rPr>
      </w:pPr>
    </w:p>
    <w:p w14:paraId="31C415C6" w14:textId="77777777" w:rsidR="003E25DA" w:rsidRPr="003E25DA" w:rsidRDefault="003E25DA" w:rsidP="003E25DA">
      <w:pPr>
        <w:tabs>
          <w:tab w:val="left" w:pos="1221"/>
        </w:tabs>
        <w:bidi/>
        <w:jc w:val="both"/>
        <w:rPr>
          <w:rFonts w:cs="David" w:hint="cs"/>
          <w:b/>
          <w:bCs/>
          <w:u w:val="single"/>
          <w:rtl/>
        </w:rPr>
      </w:pPr>
    </w:p>
    <w:p w14:paraId="4A841B4E" w14:textId="77777777" w:rsidR="003E25DA" w:rsidRPr="003E25DA" w:rsidRDefault="003E25DA" w:rsidP="003E25DA">
      <w:pPr>
        <w:tabs>
          <w:tab w:val="left" w:pos="1221"/>
        </w:tabs>
        <w:bidi/>
        <w:jc w:val="both"/>
        <w:rPr>
          <w:rFonts w:cs="David" w:hint="cs"/>
          <w:b/>
          <w:bCs/>
          <w:rtl/>
        </w:rPr>
      </w:pPr>
      <w:r w:rsidRPr="003E25DA">
        <w:rPr>
          <w:rFonts w:cs="David"/>
          <w:b/>
          <w:bCs/>
          <w:u w:val="single"/>
          <w:rtl/>
        </w:rPr>
        <w:t>סדר היום</w:t>
      </w:r>
      <w:r w:rsidRPr="003E25DA">
        <w:rPr>
          <w:rFonts w:cs="David"/>
          <w:rtl/>
        </w:rPr>
        <w:t>:</w:t>
      </w:r>
      <w:r w:rsidRPr="003E25DA">
        <w:rPr>
          <w:rFonts w:cs="David" w:hint="cs"/>
          <w:b/>
          <w:bCs/>
          <w:rtl/>
        </w:rPr>
        <w:t xml:space="preserve"> א. הצעות לתיקון תקנון הכנסת.</w:t>
      </w:r>
    </w:p>
    <w:p w14:paraId="49185906" w14:textId="77777777" w:rsidR="003E25DA" w:rsidRPr="003E25DA" w:rsidRDefault="003E25DA" w:rsidP="003E25DA">
      <w:pPr>
        <w:tabs>
          <w:tab w:val="left" w:pos="1221"/>
        </w:tabs>
        <w:bidi/>
        <w:jc w:val="both"/>
        <w:rPr>
          <w:rFonts w:cs="David" w:hint="cs"/>
          <w:b/>
          <w:bCs/>
          <w:rtl/>
        </w:rPr>
      </w:pPr>
    </w:p>
    <w:p w14:paraId="461C2547" w14:textId="77777777" w:rsidR="003E25DA" w:rsidRPr="003E25DA" w:rsidRDefault="003E25DA" w:rsidP="003E25DA">
      <w:pPr>
        <w:tabs>
          <w:tab w:val="left" w:pos="1221"/>
        </w:tabs>
        <w:bidi/>
        <w:jc w:val="both"/>
        <w:rPr>
          <w:rFonts w:cs="David" w:hint="cs"/>
          <w:b/>
          <w:bCs/>
          <w:rtl/>
        </w:rPr>
      </w:pPr>
      <w:r w:rsidRPr="003E25DA">
        <w:rPr>
          <w:rFonts w:cs="David" w:hint="cs"/>
          <w:b/>
          <w:bCs/>
          <w:rtl/>
        </w:rPr>
        <w:t xml:space="preserve">                   ב. בקשת חה"כ אלי אפללו להקדמת הדיון בהצעת חוק לתיקון פקודת מס הכנסה </w:t>
      </w:r>
    </w:p>
    <w:p w14:paraId="40CEF66D" w14:textId="77777777" w:rsidR="003E25DA" w:rsidRPr="003E25DA" w:rsidRDefault="003E25DA" w:rsidP="003E25DA">
      <w:pPr>
        <w:tabs>
          <w:tab w:val="left" w:pos="1221"/>
        </w:tabs>
        <w:bidi/>
        <w:jc w:val="both"/>
        <w:rPr>
          <w:rFonts w:cs="David" w:hint="cs"/>
          <w:b/>
          <w:bCs/>
          <w:rtl/>
        </w:rPr>
      </w:pPr>
      <w:r w:rsidRPr="003E25DA">
        <w:rPr>
          <w:rFonts w:cs="David" w:hint="cs"/>
          <w:b/>
          <w:bCs/>
          <w:rtl/>
        </w:rPr>
        <w:t xml:space="preserve">                       (הטבות מס לתושבי יישובים בגולן), </w:t>
      </w:r>
      <w:proofErr w:type="spellStart"/>
      <w:r w:rsidRPr="003E25DA">
        <w:rPr>
          <w:rFonts w:cs="David" w:hint="cs"/>
          <w:b/>
          <w:bCs/>
          <w:rtl/>
        </w:rPr>
        <w:t>התש"ע</w:t>
      </w:r>
      <w:proofErr w:type="spellEnd"/>
      <w:r w:rsidRPr="003E25DA">
        <w:rPr>
          <w:rFonts w:cs="David" w:hint="cs"/>
          <w:b/>
          <w:bCs/>
          <w:rtl/>
        </w:rPr>
        <w:t xml:space="preserve">-2010 (פ/1982/18) לפני הקריאה </w:t>
      </w:r>
    </w:p>
    <w:p w14:paraId="5ED08112" w14:textId="77777777" w:rsidR="003E25DA" w:rsidRPr="003E25DA" w:rsidRDefault="003E25DA" w:rsidP="003E25DA">
      <w:pPr>
        <w:tabs>
          <w:tab w:val="left" w:pos="1221"/>
        </w:tabs>
        <w:bidi/>
        <w:jc w:val="both"/>
        <w:rPr>
          <w:rFonts w:cs="David" w:hint="cs"/>
          <w:b/>
          <w:bCs/>
          <w:rtl/>
        </w:rPr>
      </w:pPr>
      <w:r w:rsidRPr="003E25DA">
        <w:rPr>
          <w:rFonts w:cs="David" w:hint="cs"/>
          <w:b/>
          <w:bCs/>
          <w:rtl/>
        </w:rPr>
        <w:t xml:space="preserve">                       הטרומית.</w:t>
      </w:r>
    </w:p>
    <w:p w14:paraId="7FF488B2" w14:textId="77777777" w:rsidR="003E25DA" w:rsidRPr="003E25DA" w:rsidRDefault="003E25DA" w:rsidP="003E25DA">
      <w:pPr>
        <w:bidi/>
        <w:jc w:val="both"/>
        <w:rPr>
          <w:rFonts w:cs="David" w:hint="cs"/>
          <w:b/>
          <w:bCs/>
          <w:rtl/>
        </w:rPr>
      </w:pPr>
    </w:p>
    <w:p w14:paraId="632D09DA" w14:textId="77777777" w:rsidR="003E25DA" w:rsidRPr="003E25DA" w:rsidRDefault="003E25DA" w:rsidP="003E25DA">
      <w:pPr>
        <w:bidi/>
        <w:jc w:val="both"/>
        <w:rPr>
          <w:rFonts w:cs="David" w:hint="cs"/>
          <w:rtl/>
        </w:rPr>
      </w:pPr>
    </w:p>
    <w:p w14:paraId="51DFCD55" w14:textId="77777777" w:rsidR="003E25DA" w:rsidRPr="003E25DA" w:rsidRDefault="003E25DA" w:rsidP="003E25DA">
      <w:pPr>
        <w:bidi/>
        <w:jc w:val="both"/>
        <w:rPr>
          <w:rFonts w:cs="David"/>
          <w:rtl/>
        </w:rPr>
      </w:pPr>
    </w:p>
    <w:p w14:paraId="11D50741" w14:textId="77777777" w:rsidR="003E25DA" w:rsidRPr="003E25DA" w:rsidRDefault="003E25DA" w:rsidP="003E25DA">
      <w:pPr>
        <w:bidi/>
        <w:jc w:val="both"/>
        <w:rPr>
          <w:rFonts w:cs="David"/>
          <w:b/>
          <w:bCs/>
          <w:u w:val="single"/>
          <w:rtl/>
        </w:rPr>
      </w:pPr>
      <w:r w:rsidRPr="003E25DA">
        <w:rPr>
          <w:rFonts w:cs="David"/>
          <w:b/>
          <w:bCs/>
          <w:u w:val="single"/>
          <w:rtl/>
        </w:rPr>
        <w:t>נכחו</w:t>
      </w:r>
      <w:r w:rsidRPr="003E25DA">
        <w:rPr>
          <w:rFonts w:cs="David"/>
          <w:rtl/>
        </w:rPr>
        <w:t>:</w:t>
      </w:r>
    </w:p>
    <w:p w14:paraId="34840621" w14:textId="77777777" w:rsidR="003E25DA" w:rsidRPr="003E25DA" w:rsidRDefault="003E25DA" w:rsidP="003E25DA">
      <w:pPr>
        <w:bidi/>
        <w:jc w:val="both"/>
        <w:rPr>
          <w:rFonts w:cs="David"/>
          <w:rtl/>
        </w:rPr>
      </w:pPr>
    </w:p>
    <w:p w14:paraId="47EBFEB3" w14:textId="77777777" w:rsidR="003E25DA" w:rsidRPr="003E25DA" w:rsidRDefault="003E25DA" w:rsidP="003E25DA">
      <w:pPr>
        <w:tabs>
          <w:tab w:val="left" w:pos="1788"/>
        </w:tabs>
        <w:bidi/>
        <w:jc w:val="both"/>
        <w:rPr>
          <w:rFonts w:cs="David"/>
          <w:rtl/>
        </w:rPr>
      </w:pPr>
      <w:r w:rsidRPr="003E25DA">
        <w:rPr>
          <w:rFonts w:cs="David"/>
          <w:b/>
          <w:bCs/>
          <w:u w:val="single"/>
          <w:rtl/>
        </w:rPr>
        <w:t>חברי הוועדה</w:t>
      </w:r>
      <w:r w:rsidRPr="003E25DA">
        <w:rPr>
          <w:rFonts w:cs="David"/>
          <w:rtl/>
        </w:rPr>
        <w:t>:</w:t>
      </w:r>
    </w:p>
    <w:p w14:paraId="4396E348" w14:textId="77777777" w:rsidR="003E25DA" w:rsidRPr="003E25DA" w:rsidRDefault="003E25DA" w:rsidP="003E25DA">
      <w:pPr>
        <w:bidi/>
        <w:jc w:val="both"/>
        <w:rPr>
          <w:rFonts w:cs="David" w:hint="cs"/>
          <w:rtl/>
        </w:rPr>
      </w:pPr>
      <w:r w:rsidRPr="003E25DA">
        <w:rPr>
          <w:rFonts w:cs="David" w:hint="cs"/>
          <w:rtl/>
        </w:rPr>
        <w:t xml:space="preserve">יריב </w:t>
      </w:r>
      <w:proofErr w:type="spellStart"/>
      <w:r w:rsidRPr="003E25DA">
        <w:rPr>
          <w:rFonts w:cs="David" w:hint="cs"/>
          <w:rtl/>
        </w:rPr>
        <w:t>לוין</w:t>
      </w:r>
      <w:proofErr w:type="spellEnd"/>
      <w:r w:rsidRPr="003E25DA">
        <w:rPr>
          <w:rFonts w:cs="David" w:hint="cs"/>
          <w:rtl/>
        </w:rPr>
        <w:t xml:space="preserve"> </w:t>
      </w:r>
      <w:r w:rsidRPr="003E25DA">
        <w:rPr>
          <w:rFonts w:cs="David"/>
          <w:rtl/>
        </w:rPr>
        <w:t>–</w:t>
      </w:r>
      <w:r w:rsidRPr="003E25DA">
        <w:rPr>
          <w:rFonts w:cs="David" w:hint="cs"/>
          <w:rtl/>
        </w:rPr>
        <w:t xml:space="preserve"> היו"ר</w:t>
      </w:r>
    </w:p>
    <w:p w14:paraId="0E9A1B39" w14:textId="77777777" w:rsidR="003E25DA" w:rsidRPr="003E25DA" w:rsidRDefault="003E25DA" w:rsidP="003E25DA">
      <w:pPr>
        <w:bidi/>
        <w:jc w:val="both"/>
        <w:rPr>
          <w:rFonts w:cs="David" w:hint="cs"/>
          <w:rtl/>
        </w:rPr>
      </w:pPr>
      <w:r w:rsidRPr="003E25DA">
        <w:rPr>
          <w:rFonts w:cs="David" w:hint="cs"/>
          <w:rtl/>
        </w:rPr>
        <w:t xml:space="preserve">זאב </w:t>
      </w:r>
      <w:proofErr w:type="spellStart"/>
      <w:r w:rsidRPr="003E25DA">
        <w:rPr>
          <w:rFonts w:cs="David" w:hint="cs"/>
          <w:rtl/>
        </w:rPr>
        <w:t>אלקין</w:t>
      </w:r>
      <w:proofErr w:type="spellEnd"/>
    </w:p>
    <w:p w14:paraId="491319EC" w14:textId="77777777" w:rsidR="003E25DA" w:rsidRPr="003E25DA" w:rsidRDefault="003E25DA" w:rsidP="003E25DA">
      <w:pPr>
        <w:bidi/>
        <w:jc w:val="both"/>
        <w:rPr>
          <w:rFonts w:cs="David" w:hint="cs"/>
          <w:rtl/>
        </w:rPr>
      </w:pPr>
      <w:r w:rsidRPr="003E25DA">
        <w:rPr>
          <w:rFonts w:cs="David" w:hint="cs"/>
          <w:rtl/>
        </w:rPr>
        <w:t>זבולון אורלב</w:t>
      </w:r>
    </w:p>
    <w:p w14:paraId="7CD63FC2" w14:textId="77777777" w:rsidR="003E25DA" w:rsidRPr="003E25DA" w:rsidRDefault="003E25DA" w:rsidP="003E25DA">
      <w:pPr>
        <w:bidi/>
        <w:jc w:val="both"/>
        <w:rPr>
          <w:rFonts w:cs="David" w:hint="cs"/>
          <w:rtl/>
        </w:rPr>
      </w:pPr>
      <w:r w:rsidRPr="003E25DA">
        <w:rPr>
          <w:rFonts w:cs="David" w:hint="cs"/>
          <w:rtl/>
        </w:rPr>
        <w:t>דוד רותם</w:t>
      </w:r>
    </w:p>
    <w:p w14:paraId="4258EB30" w14:textId="77777777" w:rsidR="003E25DA" w:rsidRPr="003E25DA" w:rsidRDefault="003E25DA" w:rsidP="003E25DA">
      <w:pPr>
        <w:bidi/>
        <w:jc w:val="both"/>
        <w:rPr>
          <w:rFonts w:cs="David" w:hint="cs"/>
          <w:rtl/>
        </w:rPr>
      </w:pPr>
      <w:r w:rsidRPr="003E25DA">
        <w:rPr>
          <w:rFonts w:cs="David" w:hint="cs"/>
          <w:rtl/>
        </w:rPr>
        <w:t>אברהם מיכאלי</w:t>
      </w:r>
    </w:p>
    <w:p w14:paraId="68437810" w14:textId="77777777" w:rsidR="003E25DA" w:rsidRPr="003E25DA" w:rsidRDefault="003E25DA" w:rsidP="003E25DA">
      <w:pPr>
        <w:bidi/>
        <w:jc w:val="both"/>
        <w:rPr>
          <w:rFonts w:cs="David" w:hint="cs"/>
          <w:rtl/>
        </w:rPr>
      </w:pPr>
      <w:r w:rsidRPr="003E25DA">
        <w:rPr>
          <w:rFonts w:cs="David" w:hint="cs"/>
          <w:rtl/>
        </w:rPr>
        <w:t xml:space="preserve">ציון </w:t>
      </w:r>
      <w:proofErr w:type="spellStart"/>
      <w:r w:rsidRPr="003E25DA">
        <w:rPr>
          <w:rFonts w:cs="David" w:hint="cs"/>
          <w:rtl/>
        </w:rPr>
        <w:t>פיניאן</w:t>
      </w:r>
      <w:proofErr w:type="spellEnd"/>
    </w:p>
    <w:p w14:paraId="7F61DFAA" w14:textId="77777777" w:rsidR="003E25DA" w:rsidRPr="003E25DA" w:rsidRDefault="003E25DA" w:rsidP="003E25DA">
      <w:pPr>
        <w:bidi/>
        <w:jc w:val="both"/>
        <w:rPr>
          <w:rFonts w:cs="David" w:hint="cs"/>
          <w:rtl/>
        </w:rPr>
      </w:pPr>
    </w:p>
    <w:p w14:paraId="68CE8580" w14:textId="77777777" w:rsidR="003E25DA" w:rsidRPr="003E25DA" w:rsidRDefault="003E25DA" w:rsidP="003E25DA">
      <w:pPr>
        <w:bidi/>
        <w:jc w:val="both"/>
        <w:rPr>
          <w:rFonts w:cs="David" w:hint="cs"/>
          <w:rtl/>
        </w:rPr>
      </w:pPr>
      <w:r w:rsidRPr="003E25DA">
        <w:rPr>
          <w:rFonts w:cs="David" w:hint="cs"/>
          <w:rtl/>
        </w:rPr>
        <w:t>שלמה מולה</w:t>
      </w:r>
    </w:p>
    <w:p w14:paraId="55E46C5F" w14:textId="77777777" w:rsidR="003E25DA" w:rsidRPr="003E25DA" w:rsidRDefault="003E25DA" w:rsidP="003E25DA">
      <w:pPr>
        <w:bidi/>
        <w:jc w:val="both"/>
        <w:rPr>
          <w:rFonts w:cs="David"/>
          <w:rtl/>
        </w:rPr>
      </w:pPr>
    </w:p>
    <w:p w14:paraId="371E4F6E" w14:textId="77777777" w:rsidR="003E25DA" w:rsidRPr="003E25DA" w:rsidRDefault="003E25DA" w:rsidP="003E25DA">
      <w:pPr>
        <w:tabs>
          <w:tab w:val="left" w:pos="1788"/>
          <w:tab w:val="left" w:pos="3631"/>
        </w:tabs>
        <w:bidi/>
        <w:jc w:val="both"/>
        <w:rPr>
          <w:rFonts w:cs="David" w:hint="cs"/>
          <w:rtl/>
        </w:rPr>
      </w:pPr>
      <w:r w:rsidRPr="003E25DA">
        <w:rPr>
          <w:rFonts w:cs="David"/>
          <w:b/>
          <w:bCs/>
          <w:u w:val="single"/>
          <w:rtl/>
        </w:rPr>
        <w:t>מוזמנים</w:t>
      </w:r>
      <w:r w:rsidRPr="003E25DA">
        <w:rPr>
          <w:rFonts w:cs="David"/>
          <w:rtl/>
        </w:rPr>
        <w:t>:</w:t>
      </w:r>
    </w:p>
    <w:p w14:paraId="20D9FD6A" w14:textId="77777777" w:rsidR="003E25DA" w:rsidRPr="003E25DA" w:rsidRDefault="003E25DA" w:rsidP="003E25DA">
      <w:pPr>
        <w:bidi/>
        <w:jc w:val="both"/>
        <w:rPr>
          <w:rFonts w:cs="David" w:hint="cs"/>
          <w:rtl/>
        </w:rPr>
      </w:pPr>
      <w:r w:rsidRPr="003E25DA">
        <w:rPr>
          <w:rFonts w:cs="David" w:hint="cs"/>
          <w:rtl/>
        </w:rPr>
        <w:t xml:space="preserve">איל ינון </w:t>
      </w:r>
      <w:r w:rsidRPr="003E25DA">
        <w:rPr>
          <w:rFonts w:cs="David"/>
          <w:rtl/>
        </w:rPr>
        <w:t>–</w:t>
      </w:r>
      <w:r w:rsidRPr="003E25DA">
        <w:rPr>
          <w:rFonts w:cs="David" w:hint="cs"/>
          <w:rtl/>
        </w:rPr>
        <w:t xml:space="preserve"> מזכיר הכנסת</w:t>
      </w:r>
    </w:p>
    <w:p w14:paraId="65DB85CD" w14:textId="77777777" w:rsidR="003E25DA" w:rsidRPr="003E25DA" w:rsidRDefault="003E25DA" w:rsidP="003E25DA">
      <w:pPr>
        <w:bidi/>
        <w:jc w:val="both"/>
        <w:rPr>
          <w:rFonts w:cs="David" w:hint="cs"/>
          <w:rtl/>
        </w:rPr>
      </w:pPr>
      <w:r w:rsidRPr="003E25DA">
        <w:rPr>
          <w:rFonts w:cs="David" w:hint="cs"/>
          <w:rtl/>
        </w:rPr>
        <w:t xml:space="preserve">ירדנה </w:t>
      </w:r>
      <w:proofErr w:type="spellStart"/>
      <w:r w:rsidRPr="003E25DA">
        <w:rPr>
          <w:rFonts w:cs="David" w:hint="cs"/>
          <w:rtl/>
        </w:rPr>
        <w:t>מלר</w:t>
      </w:r>
      <w:proofErr w:type="spellEnd"/>
      <w:r w:rsidRPr="003E25DA">
        <w:rPr>
          <w:rFonts w:cs="David" w:hint="cs"/>
          <w:rtl/>
        </w:rPr>
        <w:t xml:space="preserve"> </w:t>
      </w:r>
      <w:proofErr w:type="spellStart"/>
      <w:r w:rsidRPr="003E25DA">
        <w:rPr>
          <w:rFonts w:cs="David" w:hint="cs"/>
          <w:rtl/>
        </w:rPr>
        <w:t>הורביץ</w:t>
      </w:r>
      <w:proofErr w:type="spellEnd"/>
      <w:r w:rsidRPr="003E25DA">
        <w:rPr>
          <w:rFonts w:cs="David" w:hint="cs"/>
          <w:rtl/>
        </w:rPr>
        <w:t xml:space="preserve"> </w:t>
      </w:r>
      <w:r w:rsidRPr="003E25DA">
        <w:rPr>
          <w:rFonts w:cs="David"/>
          <w:rtl/>
        </w:rPr>
        <w:t>–</w:t>
      </w:r>
      <w:r w:rsidRPr="003E25DA">
        <w:rPr>
          <w:rFonts w:cs="David" w:hint="cs"/>
          <w:rtl/>
        </w:rPr>
        <w:t xml:space="preserve"> סגנית מזכיר הכנסת</w:t>
      </w:r>
    </w:p>
    <w:p w14:paraId="31A8EF74" w14:textId="77777777" w:rsidR="003E25DA" w:rsidRPr="003E25DA" w:rsidRDefault="003E25DA" w:rsidP="003E25DA">
      <w:pPr>
        <w:bidi/>
        <w:jc w:val="both"/>
        <w:rPr>
          <w:rFonts w:cs="David" w:hint="cs"/>
          <w:rtl/>
        </w:rPr>
      </w:pPr>
      <w:r w:rsidRPr="003E25DA">
        <w:rPr>
          <w:rFonts w:cs="David" w:hint="cs"/>
          <w:rtl/>
        </w:rPr>
        <w:t xml:space="preserve">נאזם בדר </w:t>
      </w:r>
      <w:r w:rsidRPr="003E25DA">
        <w:rPr>
          <w:rFonts w:cs="David"/>
          <w:rtl/>
        </w:rPr>
        <w:t>–</w:t>
      </w:r>
      <w:r w:rsidRPr="003E25DA">
        <w:rPr>
          <w:rFonts w:cs="David" w:hint="cs"/>
          <w:rtl/>
        </w:rPr>
        <w:t xml:space="preserve"> סגן מזכיר הכנסת</w:t>
      </w:r>
    </w:p>
    <w:p w14:paraId="38F6F0C9" w14:textId="77777777" w:rsidR="003E25DA" w:rsidRPr="003E25DA" w:rsidRDefault="003E25DA" w:rsidP="003E25DA">
      <w:pPr>
        <w:bidi/>
        <w:jc w:val="both"/>
        <w:rPr>
          <w:rFonts w:cs="David" w:hint="cs"/>
          <w:rtl/>
        </w:rPr>
      </w:pPr>
      <w:r w:rsidRPr="003E25DA">
        <w:rPr>
          <w:rFonts w:cs="David" w:hint="cs"/>
          <w:rtl/>
        </w:rPr>
        <w:t xml:space="preserve">תמי כנפו </w:t>
      </w:r>
      <w:r w:rsidRPr="003E25DA">
        <w:rPr>
          <w:rFonts w:cs="David"/>
          <w:rtl/>
        </w:rPr>
        <w:t>–</w:t>
      </w:r>
      <w:r w:rsidRPr="003E25DA">
        <w:rPr>
          <w:rFonts w:cs="David" w:hint="cs"/>
          <w:rtl/>
        </w:rPr>
        <w:t xml:space="preserve"> מנהלת סיעת הבית היהודי</w:t>
      </w:r>
    </w:p>
    <w:p w14:paraId="748018F9" w14:textId="77777777" w:rsidR="003E25DA" w:rsidRPr="003E25DA" w:rsidRDefault="003E25DA" w:rsidP="003E25DA">
      <w:pPr>
        <w:bidi/>
        <w:jc w:val="both"/>
        <w:rPr>
          <w:rFonts w:cs="David" w:hint="cs"/>
          <w:rtl/>
        </w:rPr>
      </w:pPr>
      <w:r w:rsidRPr="003E25DA">
        <w:rPr>
          <w:rFonts w:cs="David" w:hint="cs"/>
          <w:rtl/>
        </w:rPr>
        <w:t xml:space="preserve">רונית </w:t>
      </w:r>
      <w:proofErr w:type="spellStart"/>
      <w:r w:rsidRPr="003E25DA">
        <w:rPr>
          <w:rFonts w:cs="David" w:hint="cs"/>
          <w:rtl/>
        </w:rPr>
        <w:t>חייקין</w:t>
      </w:r>
      <w:proofErr w:type="spellEnd"/>
      <w:r w:rsidRPr="003E25DA">
        <w:rPr>
          <w:rFonts w:cs="David" w:hint="cs"/>
          <w:rtl/>
        </w:rPr>
        <w:t xml:space="preserve"> יעקבי </w:t>
      </w:r>
      <w:r w:rsidRPr="003E25DA">
        <w:rPr>
          <w:rFonts w:cs="David"/>
          <w:rtl/>
        </w:rPr>
        <w:t>–</w:t>
      </w:r>
      <w:r w:rsidRPr="003E25DA">
        <w:rPr>
          <w:rFonts w:cs="David" w:hint="cs"/>
          <w:rtl/>
        </w:rPr>
        <w:t xml:space="preserve"> סיעת מרצ</w:t>
      </w:r>
    </w:p>
    <w:p w14:paraId="714AED02" w14:textId="77777777" w:rsidR="003E25DA" w:rsidRPr="003E25DA" w:rsidRDefault="003E25DA" w:rsidP="003E25DA">
      <w:pPr>
        <w:bidi/>
        <w:jc w:val="both"/>
        <w:rPr>
          <w:rFonts w:cs="David" w:hint="cs"/>
          <w:rtl/>
        </w:rPr>
      </w:pPr>
      <w:r w:rsidRPr="003E25DA">
        <w:rPr>
          <w:rFonts w:cs="David" w:hint="cs"/>
          <w:rtl/>
        </w:rPr>
        <w:t xml:space="preserve">לימור ברמן </w:t>
      </w:r>
      <w:r w:rsidRPr="003E25DA">
        <w:rPr>
          <w:rFonts w:cs="David"/>
          <w:rtl/>
        </w:rPr>
        <w:t>–</w:t>
      </w:r>
      <w:r w:rsidRPr="003E25DA">
        <w:rPr>
          <w:rFonts w:cs="David" w:hint="cs"/>
          <w:rtl/>
        </w:rPr>
        <w:t xml:space="preserve"> מנהלת סיעת קדימה</w:t>
      </w:r>
    </w:p>
    <w:p w14:paraId="62735CF0" w14:textId="77777777" w:rsidR="003E25DA" w:rsidRPr="003E25DA" w:rsidRDefault="003E25DA" w:rsidP="003E25DA">
      <w:pPr>
        <w:bidi/>
        <w:jc w:val="both"/>
        <w:rPr>
          <w:rFonts w:cs="David" w:hint="cs"/>
          <w:rtl/>
        </w:rPr>
      </w:pPr>
      <w:r w:rsidRPr="003E25DA">
        <w:rPr>
          <w:rFonts w:cs="David" w:hint="cs"/>
          <w:rtl/>
        </w:rPr>
        <w:t xml:space="preserve">עו"ד סהר פינטו </w:t>
      </w:r>
      <w:r w:rsidRPr="003E25DA">
        <w:rPr>
          <w:rFonts w:cs="David"/>
          <w:rtl/>
        </w:rPr>
        <w:t>–</w:t>
      </w:r>
      <w:r w:rsidRPr="003E25DA">
        <w:rPr>
          <w:rFonts w:cs="David" w:hint="cs"/>
          <w:rtl/>
        </w:rPr>
        <w:t xml:space="preserve"> יועץ משפטי, סיעת קדימה</w:t>
      </w:r>
    </w:p>
    <w:p w14:paraId="7EC13CB9" w14:textId="77777777" w:rsidR="003E25DA" w:rsidRPr="003E25DA" w:rsidRDefault="003E25DA" w:rsidP="003E25DA">
      <w:pPr>
        <w:bidi/>
        <w:jc w:val="both"/>
        <w:rPr>
          <w:rFonts w:cs="David"/>
          <w:rtl/>
        </w:rPr>
      </w:pPr>
    </w:p>
    <w:p w14:paraId="564387BB" w14:textId="77777777" w:rsidR="003E25DA" w:rsidRPr="003E25DA" w:rsidRDefault="003E25DA" w:rsidP="003E25DA">
      <w:pPr>
        <w:tabs>
          <w:tab w:val="left" w:pos="1930"/>
        </w:tabs>
        <w:bidi/>
        <w:jc w:val="both"/>
        <w:rPr>
          <w:rFonts w:cs="David" w:hint="cs"/>
          <w:rtl/>
        </w:rPr>
      </w:pPr>
      <w:r w:rsidRPr="003E25DA">
        <w:rPr>
          <w:rFonts w:cs="David"/>
          <w:b/>
          <w:bCs/>
          <w:u w:val="single"/>
          <w:rtl/>
        </w:rPr>
        <w:t>יוע</w:t>
      </w:r>
      <w:r w:rsidRPr="003E25DA">
        <w:rPr>
          <w:rFonts w:cs="David" w:hint="cs"/>
          <w:b/>
          <w:bCs/>
          <w:u w:val="single"/>
          <w:rtl/>
        </w:rPr>
        <w:t>צת</w:t>
      </w:r>
      <w:r w:rsidRPr="003E25DA">
        <w:rPr>
          <w:rFonts w:cs="David"/>
          <w:b/>
          <w:bCs/>
          <w:u w:val="single"/>
          <w:rtl/>
        </w:rPr>
        <w:t xml:space="preserve"> משפטי</w:t>
      </w:r>
      <w:r w:rsidRPr="003E25DA">
        <w:rPr>
          <w:rFonts w:cs="David" w:hint="cs"/>
          <w:b/>
          <w:bCs/>
          <w:u w:val="single"/>
          <w:rtl/>
        </w:rPr>
        <w:t>ת</w:t>
      </w:r>
      <w:r w:rsidRPr="003E25DA">
        <w:rPr>
          <w:rFonts w:cs="David"/>
          <w:rtl/>
        </w:rPr>
        <w:t>:</w:t>
      </w:r>
      <w:r w:rsidRPr="003E25DA">
        <w:rPr>
          <w:rFonts w:cs="David" w:hint="cs"/>
          <w:rtl/>
        </w:rPr>
        <w:t xml:space="preserve"> ארבל אסטרחן</w:t>
      </w:r>
    </w:p>
    <w:p w14:paraId="77BAFAF4" w14:textId="77777777" w:rsidR="003E25DA" w:rsidRPr="003E25DA" w:rsidRDefault="003E25DA" w:rsidP="003E25DA">
      <w:pPr>
        <w:bidi/>
        <w:jc w:val="both"/>
        <w:rPr>
          <w:rFonts w:cs="David"/>
          <w:rtl/>
        </w:rPr>
      </w:pPr>
    </w:p>
    <w:p w14:paraId="5B3A63AA" w14:textId="77777777" w:rsidR="003E25DA" w:rsidRPr="003E25DA" w:rsidRDefault="003E25DA" w:rsidP="003E25DA">
      <w:pPr>
        <w:tabs>
          <w:tab w:val="left" w:pos="1930"/>
        </w:tabs>
        <w:bidi/>
        <w:jc w:val="both"/>
        <w:rPr>
          <w:rFonts w:cs="David" w:hint="cs"/>
          <w:b/>
          <w:bCs/>
          <w:rtl/>
        </w:rPr>
      </w:pPr>
      <w:r w:rsidRPr="003E25DA">
        <w:rPr>
          <w:rFonts w:cs="David"/>
          <w:b/>
          <w:bCs/>
          <w:u w:val="single"/>
          <w:rtl/>
        </w:rPr>
        <w:t>מנהלת הוועדה</w:t>
      </w:r>
      <w:r w:rsidRPr="003E25DA">
        <w:rPr>
          <w:rFonts w:cs="David"/>
          <w:rtl/>
        </w:rPr>
        <w:t>:</w:t>
      </w:r>
      <w:r w:rsidRPr="003E25DA">
        <w:rPr>
          <w:rFonts w:cs="David" w:hint="cs"/>
          <w:rtl/>
        </w:rPr>
        <w:t xml:space="preserve"> אתי בן יוסף</w:t>
      </w:r>
    </w:p>
    <w:p w14:paraId="6A0E68DE" w14:textId="77777777" w:rsidR="003E25DA" w:rsidRPr="003E25DA" w:rsidRDefault="003E25DA" w:rsidP="003E25DA">
      <w:pPr>
        <w:bidi/>
        <w:jc w:val="both"/>
        <w:rPr>
          <w:rFonts w:cs="David"/>
          <w:rtl/>
        </w:rPr>
      </w:pPr>
    </w:p>
    <w:p w14:paraId="45D9ED02" w14:textId="77777777" w:rsidR="003E25DA" w:rsidRPr="003E25DA" w:rsidRDefault="003E25DA" w:rsidP="003E25DA">
      <w:pPr>
        <w:tabs>
          <w:tab w:val="left" w:pos="1930"/>
        </w:tabs>
        <w:bidi/>
        <w:jc w:val="both"/>
        <w:rPr>
          <w:rFonts w:cs="David" w:hint="cs"/>
          <w:rtl/>
        </w:rPr>
      </w:pPr>
      <w:r w:rsidRPr="003E25DA">
        <w:rPr>
          <w:rFonts w:cs="David" w:hint="cs"/>
          <w:b/>
          <w:bCs/>
          <w:u w:val="single"/>
          <w:rtl/>
        </w:rPr>
        <w:t xml:space="preserve">רשמת </w:t>
      </w:r>
      <w:proofErr w:type="spellStart"/>
      <w:r w:rsidRPr="003E25DA">
        <w:rPr>
          <w:rFonts w:cs="David" w:hint="cs"/>
          <w:b/>
          <w:bCs/>
          <w:u w:val="single"/>
          <w:rtl/>
        </w:rPr>
        <w:t>פרלמנטרית</w:t>
      </w:r>
      <w:proofErr w:type="spellEnd"/>
      <w:r w:rsidRPr="003E25DA">
        <w:rPr>
          <w:rFonts w:cs="David"/>
          <w:rtl/>
        </w:rPr>
        <w:t>:</w:t>
      </w:r>
      <w:r w:rsidRPr="003E25DA">
        <w:rPr>
          <w:rFonts w:cs="David" w:hint="cs"/>
          <w:rtl/>
        </w:rPr>
        <w:t xml:space="preserve"> שרון רפאלי</w:t>
      </w:r>
    </w:p>
    <w:p w14:paraId="54662FD4" w14:textId="77777777" w:rsidR="003E25DA" w:rsidRPr="003E25DA" w:rsidRDefault="003E25DA" w:rsidP="003E25DA">
      <w:pPr>
        <w:bidi/>
        <w:jc w:val="both"/>
        <w:rPr>
          <w:rFonts w:cs="David" w:hint="cs"/>
          <w:b/>
          <w:bCs/>
          <w:rtl/>
        </w:rPr>
      </w:pPr>
    </w:p>
    <w:p w14:paraId="6F45CA81" w14:textId="77777777" w:rsidR="003E25DA" w:rsidRPr="003E25DA" w:rsidRDefault="003E25DA" w:rsidP="003E25DA">
      <w:pPr>
        <w:pStyle w:val="Heading5"/>
        <w:rPr>
          <w:rFonts w:hint="cs"/>
          <w:sz w:val="24"/>
          <w:rtl/>
        </w:rPr>
      </w:pPr>
    </w:p>
    <w:p w14:paraId="6376A5AE" w14:textId="77777777" w:rsidR="003E25DA" w:rsidRPr="003E25DA" w:rsidRDefault="003E25DA" w:rsidP="003E25DA">
      <w:pPr>
        <w:pStyle w:val="Heading5"/>
        <w:rPr>
          <w:sz w:val="24"/>
          <w:rtl/>
        </w:rPr>
      </w:pPr>
      <w:r w:rsidRPr="003E25DA">
        <w:rPr>
          <w:sz w:val="24"/>
          <w:rtl/>
        </w:rPr>
        <w:t xml:space="preserve"> </w:t>
      </w:r>
    </w:p>
    <w:p w14:paraId="59BEF6ED" w14:textId="77777777" w:rsidR="003E25DA" w:rsidRPr="003E25DA" w:rsidRDefault="003E25DA" w:rsidP="003E25DA">
      <w:pPr>
        <w:bidi/>
        <w:jc w:val="both"/>
        <w:rPr>
          <w:rFonts w:cs="David" w:hint="cs"/>
          <w:rtl/>
        </w:rPr>
      </w:pPr>
    </w:p>
    <w:p w14:paraId="0E13BF76" w14:textId="77777777" w:rsidR="003E25DA" w:rsidRPr="003E25DA" w:rsidRDefault="003E25DA" w:rsidP="003E25DA">
      <w:pPr>
        <w:bidi/>
        <w:jc w:val="center"/>
        <w:rPr>
          <w:rFonts w:cs="David" w:hint="cs"/>
          <w:b/>
          <w:bCs/>
          <w:u w:val="single"/>
          <w:rtl/>
        </w:rPr>
      </w:pPr>
      <w:r w:rsidRPr="003E25DA">
        <w:rPr>
          <w:rFonts w:cs="David"/>
          <w:rtl/>
        </w:rPr>
        <w:br w:type="page"/>
      </w:r>
      <w:r w:rsidRPr="003E25DA">
        <w:rPr>
          <w:rFonts w:cs="David" w:hint="cs"/>
          <w:b/>
          <w:bCs/>
          <w:u w:val="single"/>
          <w:rtl/>
        </w:rPr>
        <w:lastRenderedPageBreak/>
        <w:t>א. הצעות לתיקון תקנון הכנסת</w:t>
      </w:r>
    </w:p>
    <w:p w14:paraId="26A4D1C8" w14:textId="77777777" w:rsidR="003E25DA" w:rsidRPr="003E25DA" w:rsidRDefault="003E25DA" w:rsidP="003E25DA">
      <w:pPr>
        <w:bidi/>
        <w:jc w:val="both"/>
        <w:rPr>
          <w:rFonts w:cs="David" w:hint="cs"/>
          <w:u w:val="single"/>
          <w:rtl/>
        </w:rPr>
      </w:pPr>
    </w:p>
    <w:p w14:paraId="1C10BD2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93620D1" w14:textId="77777777" w:rsidR="003E25DA" w:rsidRPr="003E25DA" w:rsidRDefault="003E25DA" w:rsidP="003E25DA">
      <w:pPr>
        <w:bidi/>
        <w:jc w:val="both"/>
        <w:rPr>
          <w:rFonts w:cs="David" w:hint="cs"/>
          <w:u w:val="single"/>
          <w:rtl/>
        </w:rPr>
      </w:pPr>
    </w:p>
    <w:p w14:paraId="3C95D7FB" w14:textId="77777777" w:rsidR="003E25DA" w:rsidRPr="003E25DA" w:rsidRDefault="003E25DA" w:rsidP="003E25DA">
      <w:pPr>
        <w:bidi/>
        <w:jc w:val="both"/>
        <w:rPr>
          <w:rFonts w:cs="David" w:hint="cs"/>
          <w:rtl/>
        </w:rPr>
      </w:pPr>
      <w:r w:rsidRPr="003E25DA">
        <w:rPr>
          <w:rFonts w:cs="David" w:hint="cs"/>
          <w:rtl/>
        </w:rPr>
        <w:tab/>
        <w:t xml:space="preserve">שלום לכולם. אני פותח את ישיבת ועדת הכנסת. מאחר שאין קוורום נגיע לנושא הראשון על סדר היום אם וכאשר תהיה נוכחות מספקת. </w:t>
      </w:r>
    </w:p>
    <w:p w14:paraId="5B8B7ACB" w14:textId="77777777" w:rsidR="003E25DA" w:rsidRPr="003E25DA" w:rsidRDefault="003E25DA" w:rsidP="003E25DA">
      <w:pPr>
        <w:bidi/>
        <w:jc w:val="both"/>
        <w:rPr>
          <w:rFonts w:cs="David" w:hint="cs"/>
          <w:rtl/>
        </w:rPr>
      </w:pPr>
    </w:p>
    <w:p w14:paraId="10F2A9F2" w14:textId="77777777" w:rsidR="003E25DA" w:rsidRPr="003E25DA" w:rsidRDefault="003E25DA" w:rsidP="003E25DA">
      <w:pPr>
        <w:bidi/>
        <w:jc w:val="both"/>
        <w:rPr>
          <w:rFonts w:cs="David" w:hint="cs"/>
          <w:rtl/>
        </w:rPr>
      </w:pPr>
      <w:r w:rsidRPr="003E25DA">
        <w:rPr>
          <w:rFonts w:cs="David" w:hint="cs"/>
          <w:rtl/>
        </w:rPr>
        <w:tab/>
        <w:t xml:space="preserve">כמדי שבוע ביום שלישי נעבור להצעות לתיקון תקנון הכנסת. נפתח בתיקון לסעיף 10 שכבר אושר, והייתה הערה ובקשה של נציגי יהדות התורה לבצע בו תיקון שארבל תפרט אותו. על-פי הסיכום איתם, אישרנו את התיקון לסעיף כפי שהוא, ועכשיו נקיים דיון בתיקון שהם ביקשו. </w:t>
      </w:r>
    </w:p>
    <w:p w14:paraId="486E677B" w14:textId="77777777" w:rsidR="003E25DA" w:rsidRPr="003E25DA" w:rsidRDefault="003E25DA" w:rsidP="003E25DA">
      <w:pPr>
        <w:bidi/>
        <w:jc w:val="both"/>
        <w:rPr>
          <w:rFonts w:cs="David" w:hint="cs"/>
          <w:rtl/>
        </w:rPr>
      </w:pPr>
    </w:p>
    <w:p w14:paraId="4E84A6DC" w14:textId="77777777" w:rsidR="003E25DA" w:rsidRPr="003E25DA" w:rsidRDefault="003E25DA" w:rsidP="003E25DA">
      <w:pPr>
        <w:bidi/>
        <w:ind w:firstLine="567"/>
        <w:jc w:val="both"/>
        <w:rPr>
          <w:rFonts w:cs="David" w:hint="cs"/>
          <w:rtl/>
        </w:rPr>
      </w:pPr>
      <w:r w:rsidRPr="003E25DA">
        <w:rPr>
          <w:rFonts w:cs="David" w:hint="cs"/>
          <w:rtl/>
        </w:rPr>
        <w:t xml:space="preserve">יש בקשה של סיעת קדימה, ובשלב הזה הסיכום שהגעתי אליו - - - מאחר שכרגע אין הצעה ואין גם פתרון שגובש מבחינתכם, וברגע שהדבר הזה יהיה אנחנו נחזור ונעלה את זה בכל רגע כפי שתרצו כשהנושא הזה יגובש אצלכם. </w:t>
      </w:r>
    </w:p>
    <w:p w14:paraId="52022335" w14:textId="77777777" w:rsidR="003E25DA" w:rsidRPr="003E25DA" w:rsidRDefault="003E25DA" w:rsidP="003E25DA">
      <w:pPr>
        <w:bidi/>
        <w:ind w:firstLine="567"/>
        <w:jc w:val="both"/>
        <w:rPr>
          <w:rFonts w:cs="David" w:hint="cs"/>
          <w:rtl/>
        </w:rPr>
      </w:pPr>
    </w:p>
    <w:p w14:paraId="370D8790" w14:textId="77777777" w:rsidR="003E25DA" w:rsidRPr="003E25DA" w:rsidRDefault="003E25DA" w:rsidP="003E25DA">
      <w:pPr>
        <w:bidi/>
        <w:ind w:firstLine="567"/>
        <w:jc w:val="both"/>
        <w:rPr>
          <w:rFonts w:cs="David" w:hint="cs"/>
          <w:rtl/>
        </w:rPr>
      </w:pPr>
      <w:r w:rsidRPr="003E25DA">
        <w:rPr>
          <w:rFonts w:cs="David" w:hint="cs"/>
          <w:rtl/>
        </w:rPr>
        <w:t xml:space="preserve">יש בקשה נוספת שקיבלתי מחבר הכנסת זבולון אורלב שמתייחסת למה שאנחנו מאשרים היום. </w:t>
      </w:r>
    </w:p>
    <w:p w14:paraId="1D167AF4" w14:textId="77777777" w:rsidR="003E25DA" w:rsidRPr="003E25DA" w:rsidRDefault="003E25DA" w:rsidP="003E25DA">
      <w:pPr>
        <w:bidi/>
        <w:jc w:val="both"/>
        <w:rPr>
          <w:rFonts w:cs="David" w:hint="cs"/>
          <w:rtl/>
        </w:rPr>
      </w:pPr>
    </w:p>
    <w:p w14:paraId="02779BB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19E64DF" w14:textId="77777777" w:rsidR="003E25DA" w:rsidRPr="003E25DA" w:rsidRDefault="003E25DA" w:rsidP="003E25DA">
      <w:pPr>
        <w:bidi/>
        <w:jc w:val="both"/>
        <w:rPr>
          <w:rFonts w:cs="David" w:hint="cs"/>
          <w:rtl/>
        </w:rPr>
      </w:pPr>
    </w:p>
    <w:p w14:paraId="7490963A" w14:textId="77777777" w:rsidR="003E25DA" w:rsidRPr="003E25DA" w:rsidRDefault="003E25DA" w:rsidP="003E25DA">
      <w:pPr>
        <w:bidi/>
        <w:jc w:val="both"/>
        <w:rPr>
          <w:rFonts w:cs="David" w:hint="cs"/>
          <w:rtl/>
        </w:rPr>
      </w:pPr>
      <w:r w:rsidRPr="003E25DA">
        <w:rPr>
          <w:rFonts w:cs="David" w:hint="cs"/>
          <w:rtl/>
        </w:rPr>
        <w:tab/>
        <w:t xml:space="preserve"> על החקיקה בפגרה?</w:t>
      </w:r>
    </w:p>
    <w:p w14:paraId="69E03065" w14:textId="77777777" w:rsidR="003E25DA" w:rsidRPr="003E25DA" w:rsidRDefault="003E25DA" w:rsidP="003E25DA">
      <w:pPr>
        <w:bidi/>
        <w:jc w:val="both"/>
        <w:rPr>
          <w:rFonts w:cs="David" w:hint="cs"/>
          <w:rtl/>
        </w:rPr>
      </w:pPr>
    </w:p>
    <w:p w14:paraId="58AD804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3204CF0" w14:textId="77777777" w:rsidR="003E25DA" w:rsidRPr="003E25DA" w:rsidRDefault="003E25DA" w:rsidP="003E25DA">
      <w:pPr>
        <w:bidi/>
        <w:jc w:val="both"/>
        <w:rPr>
          <w:rFonts w:cs="David" w:hint="cs"/>
          <w:u w:val="single"/>
          <w:rtl/>
        </w:rPr>
      </w:pPr>
    </w:p>
    <w:p w14:paraId="59345ECA" w14:textId="77777777" w:rsidR="003E25DA" w:rsidRPr="003E25DA" w:rsidRDefault="003E25DA" w:rsidP="003E25DA">
      <w:pPr>
        <w:bidi/>
        <w:jc w:val="both"/>
        <w:rPr>
          <w:rFonts w:cs="David" w:hint="cs"/>
          <w:rtl/>
        </w:rPr>
      </w:pPr>
      <w:r w:rsidRPr="003E25DA">
        <w:rPr>
          <w:rFonts w:cs="David" w:hint="cs"/>
          <w:rtl/>
        </w:rPr>
        <w:tab/>
        <w:t>לא, על מה שאנחנו מאשרים היום בעניין המליאה. לכן נדון על כך בשבוע הבא ככל האפשר אחרי שזה יאושר במליאה. אם אפשר לזכור לזמן את חבר הכנסת אורלב לישיבה כדי שיידע שזה עולה. ארבל, בבקשה.</w:t>
      </w:r>
    </w:p>
    <w:p w14:paraId="49254FC9" w14:textId="77777777" w:rsidR="003E25DA" w:rsidRPr="003E25DA" w:rsidRDefault="003E25DA" w:rsidP="003E25DA">
      <w:pPr>
        <w:bidi/>
        <w:jc w:val="both"/>
        <w:rPr>
          <w:rFonts w:cs="David" w:hint="cs"/>
          <w:rtl/>
        </w:rPr>
      </w:pPr>
    </w:p>
    <w:p w14:paraId="3772BB25"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7824E36" w14:textId="77777777" w:rsidR="003E25DA" w:rsidRPr="003E25DA" w:rsidRDefault="003E25DA" w:rsidP="003E25DA">
      <w:pPr>
        <w:bidi/>
        <w:jc w:val="both"/>
        <w:rPr>
          <w:rFonts w:cs="David" w:hint="cs"/>
          <w:u w:val="single"/>
          <w:rtl/>
        </w:rPr>
      </w:pPr>
    </w:p>
    <w:p w14:paraId="6CFF4A4D" w14:textId="77777777" w:rsidR="003E25DA" w:rsidRPr="003E25DA" w:rsidRDefault="003E25DA" w:rsidP="003E25DA">
      <w:pPr>
        <w:bidi/>
        <w:jc w:val="both"/>
        <w:rPr>
          <w:rFonts w:cs="David" w:hint="cs"/>
          <w:rtl/>
        </w:rPr>
      </w:pPr>
      <w:r w:rsidRPr="003E25DA">
        <w:rPr>
          <w:rFonts w:cs="David" w:hint="cs"/>
          <w:rtl/>
        </w:rPr>
        <w:tab/>
        <w:t xml:space="preserve">אנחנו חוזרים לסעיף 10 שכבר תוקן ונקבע בנוסח החדש בדיונים הקודמים של הוועדה. עדיף שתסתכלו בעמוד השני בנוסח שקיבלתם היום כי שם הנוסח המשולב. </w:t>
      </w:r>
    </w:p>
    <w:p w14:paraId="18D26044" w14:textId="77777777" w:rsidR="003E25DA" w:rsidRPr="003E25DA" w:rsidRDefault="003E25DA" w:rsidP="003E25DA">
      <w:pPr>
        <w:bidi/>
        <w:jc w:val="both"/>
        <w:rPr>
          <w:rFonts w:cs="David" w:hint="cs"/>
          <w:rtl/>
        </w:rPr>
      </w:pPr>
    </w:p>
    <w:p w14:paraId="59C3C095" w14:textId="77777777" w:rsidR="003E25DA" w:rsidRPr="003E25DA" w:rsidRDefault="003E25DA" w:rsidP="003E25DA">
      <w:pPr>
        <w:bidi/>
        <w:ind w:firstLine="567"/>
        <w:jc w:val="both"/>
        <w:rPr>
          <w:rFonts w:cs="David" w:hint="cs"/>
          <w:rtl/>
        </w:rPr>
      </w:pPr>
      <w:r w:rsidRPr="003E25DA">
        <w:rPr>
          <w:rFonts w:cs="David" w:hint="cs"/>
          <w:rtl/>
        </w:rPr>
        <w:t xml:space="preserve">הסעיף בנוסח כפי שנקבע כאן ואושר כבר בכנסת אומר את מה שמופיע אצלכם בעמוד 2 ב-(4)(א). יש שם רשימה של מה שטעון אישורה של ועדת הכנסת: התפלגות סיעה, שינוי שם סיעה, שינוי מספר חבריה של סיעה. </w:t>
      </w:r>
    </w:p>
    <w:p w14:paraId="45BFF097" w14:textId="77777777" w:rsidR="003E25DA" w:rsidRPr="003E25DA" w:rsidRDefault="003E25DA" w:rsidP="003E25DA">
      <w:pPr>
        <w:bidi/>
        <w:ind w:firstLine="567"/>
        <w:jc w:val="both"/>
        <w:rPr>
          <w:rFonts w:cs="David" w:hint="cs"/>
          <w:rtl/>
        </w:rPr>
      </w:pPr>
    </w:p>
    <w:p w14:paraId="6F7DB03D" w14:textId="77777777" w:rsidR="003E25DA" w:rsidRPr="003E25DA" w:rsidRDefault="003E25DA" w:rsidP="003E25DA">
      <w:pPr>
        <w:pStyle w:val="TableBlock"/>
        <w:spacing w:line="240" w:lineRule="auto"/>
        <w:rPr>
          <w:rFonts w:ascii="Times New Roman" w:eastAsia="Times New Roman" w:hAnsi="Times New Roman" w:hint="cs"/>
          <w:snapToGrid/>
          <w:color w:val="auto"/>
          <w:sz w:val="24"/>
          <w:szCs w:val="24"/>
          <w:rtl/>
          <w:lang w:eastAsia="en-US"/>
        </w:rPr>
      </w:pPr>
      <w:r w:rsidRPr="003E25DA">
        <w:rPr>
          <w:rFonts w:hint="cs"/>
          <w:sz w:val="24"/>
          <w:szCs w:val="24"/>
          <w:rtl/>
        </w:rPr>
        <w:t xml:space="preserve">(4) אומר כך: </w:t>
      </w:r>
      <w:r w:rsidRPr="003E25DA">
        <w:rPr>
          <w:rFonts w:ascii="Times New Roman" w:eastAsia="Times New Roman" w:hAnsi="Times New Roman" w:hint="cs"/>
          <w:snapToGrid/>
          <w:color w:val="auto"/>
          <w:sz w:val="24"/>
          <w:szCs w:val="24"/>
          <w:rtl/>
          <w:lang w:eastAsia="en-US"/>
        </w:rPr>
        <w:t>(4) "השתייכותו הסיעתית של חבר הכנסת שהחל לכהן בכנסת לאחר שהתפלגה הסיעה שבה היו חברים חברי רשימת המועמדים שכללה את שמו, בהתאם להוראות אלה- -"</w:t>
      </w:r>
    </w:p>
    <w:p w14:paraId="43DEF6C4" w14:textId="77777777" w:rsidR="003E25DA" w:rsidRPr="003E25DA" w:rsidRDefault="003E25DA" w:rsidP="003E25DA">
      <w:pPr>
        <w:bidi/>
        <w:ind w:firstLine="567"/>
        <w:jc w:val="both"/>
        <w:rPr>
          <w:rFonts w:cs="David" w:hint="cs"/>
          <w:rtl/>
        </w:rPr>
      </w:pPr>
    </w:p>
    <w:p w14:paraId="5BAD988A" w14:textId="77777777" w:rsidR="003E25DA" w:rsidRPr="003E25DA" w:rsidRDefault="003E25DA" w:rsidP="003E25DA">
      <w:pPr>
        <w:bidi/>
        <w:ind w:firstLine="567"/>
        <w:jc w:val="both"/>
        <w:rPr>
          <w:rFonts w:cs="David" w:hint="cs"/>
          <w:rtl/>
        </w:rPr>
      </w:pPr>
      <w:r w:rsidRPr="003E25DA">
        <w:rPr>
          <w:rFonts w:cs="David" w:hint="cs"/>
          <w:rtl/>
        </w:rPr>
        <w:t>כזכור, חבר כנסת חדש אמור להיכנס לכנסת מכיוון שחבר כנסת שהיה באותה רשימת מועמדים התפטר או נפטר או חדל לכהן מכל סיבה אחרת, ולפני שהוא נכנס לכנסת כחבר כנסת חדש, הסיעה שלו התפלגה. נשאלת השאלה לאן הוא נכנס. מה שנקבע בפעם הקודמת הוא מה שכתוב כרגע בסעיף:</w:t>
      </w:r>
    </w:p>
    <w:p w14:paraId="2DC1D015" w14:textId="77777777" w:rsidR="003E25DA" w:rsidRPr="003E25DA" w:rsidRDefault="003E25DA" w:rsidP="003E25DA">
      <w:pPr>
        <w:bidi/>
        <w:ind w:firstLine="567"/>
        <w:jc w:val="both"/>
        <w:rPr>
          <w:rFonts w:cs="David" w:hint="cs"/>
          <w:rtl/>
        </w:rPr>
      </w:pPr>
    </w:p>
    <w:p w14:paraId="7F588952" w14:textId="77777777" w:rsidR="003E25DA" w:rsidRPr="003E25DA" w:rsidRDefault="003E25DA" w:rsidP="003E25DA">
      <w:pPr>
        <w:bidi/>
        <w:jc w:val="both"/>
        <w:rPr>
          <w:rFonts w:cs="David" w:hint="cs"/>
          <w:rtl/>
        </w:rPr>
      </w:pPr>
      <w:r w:rsidRPr="003E25DA">
        <w:rPr>
          <w:rFonts w:cs="David" w:hint="cs"/>
          <w:rtl/>
        </w:rPr>
        <w:t xml:space="preserve"> (א) התפלגה הסיעה לפי הוראות סעיף 59(1) או (3) לחוק הכנסת:</w:t>
      </w:r>
    </w:p>
    <w:p w14:paraId="02990AE0" w14:textId="77777777" w:rsidR="003E25DA" w:rsidRPr="003E25DA" w:rsidRDefault="003E25DA" w:rsidP="003E25DA">
      <w:pPr>
        <w:bidi/>
        <w:jc w:val="both"/>
        <w:rPr>
          <w:rFonts w:cs="David" w:hint="cs"/>
          <w:rtl/>
        </w:rPr>
      </w:pPr>
    </w:p>
    <w:p w14:paraId="4442DF0F" w14:textId="77777777" w:rsidR="003E25DA" w:rsidRPr="003E25DA" w:rsidRDefault="003E25DA" w:rsidP="003E25DA">
      <w:pPr>
        <w:pStyle w:val="TableBlock"/>
        <w:spacing w:line="240" w:lineRule="auto"/>
        <w:rPr>
          <w:rFonts w:ascii="Times New Roman" w:eastAsia="Times New Roman" w:hAnsi="Times New Roman" w:hint="cs"/>
          <w:snapToGrid/>
          <w:color w:val="auto"/>
          <w:sz w:val="24"/>
          <w:szCs w:val="24"/>
          <w:rtl/>
          <w:lang w:eastAsia="en-US"/>
        </w:rPr>
      </w:pPr>
      <w:r w:rsidRPr="003E25DA">
        <w:rPr>
          <w:rFonts w:hint="cs"/>
          <w:snapToGrid/>
          <w:sz w:val="24"/>
          <w:szCs w:val="24"/>
          <w:rtl/>
        </w:rPr>
        <w:t xml:space="preserve">  (1)</w:t>
      </w:r>
      <w:r w:rsidRPr="003E25DA">
        <w:rPr>
          <w:snapToGrid/>
          <w:sz w:val="24"/>
          <w:szCs w:val="24"/>
          <w:rtl/>
        </w:rPr>
        <w:tab/>
      </w:r>
      <w:r w:rsidRPr="003E25DA">
        <w:rPr>
          <w:rFonts w:hint="cs"/>
          <w:snapToGrid/>
          <w:sz w:val="24"/>
          <w:szCs w:val="24"/>
          <w:rtl/>
        </w:rPr>
        <w:t>"חבר הכנסת ימסור לוועדת הכנסת הודעה אחת בלבד, בכתב, בתוך 24 שעות מעת היותו לחבר הכנסת, בדבר הסיעה שאליה הוא מבקש להשתייך, ובלבד שבין חבריה יש מי שנמנה עם רשימת המועמדים האמורה, והאישור יינתן בהתאם להודעתו";</w:t>
      </w:r>
      <w:r w:rsidRPr="003E25DA">
        <w:rPr>
          <w:snapToGrid/>
          <w:sz w:val="24"/>
          <w:szCs w:val="24"/>
        </w:rPr>
        <w:t xml:space="preserve"> </w:t>
      </w:r>
      <w:r w:rsidRPr="003E25DA">
        <w:rPr>
          <w:rFonts w:hint="cs"/>
          <w:sz w:val="24"/>
          <w:szCs w:val="24"/>
          <w:rtl/>
        </w:rPr>
        <w:t xml:space="preserve">הוא צריך להגיש את ההודעה בכלל בגלל שהוא עלול להתחרט. </w:t>
      </w:r>
    </w:p>
    <w:p w14:paraId="54741852" w14:textId="77777777" w:rsidR="003E25DA" w:rsidRPr="003E25DA" w:rsidRDefault="003E25DA" w:rsidP="003E25DA">
      <w:pPr>
        <w:bidi/>
        <w:ind w:firstLine="567"/>
        <w:jc w:val="both"/>
        <w:rPr>
          <w:rFonts w:cs="David" w:hint="cs"/>
          <w:rtl/>
        </w:rPr>
      </w:pPr>
    </w:p>
    <w:p w14:paraId="04D5D26A" w14:textId="77777777" w:rsidR="003E25DA" w:rsidRPr="003E25DA" w:rsidRDefault="003E25DA" w:rsidP="003E25DA">
      <w:pPr>
        <w:bidi/>
        <w:ind w:firstLine="567"/>
        <w:jc w:val="both"/>
        <w:rPr>
          <w:rFonts w:cs="David" w:hint="cs"/>
          <w:rtl/>
        </w:rPr>
      </w:pPr>
      <w:r w:rsidRPr="003E25DA">
        <w:rPr>
          <w:rFonts w:cs="David" w:hint="cs"/>
          <w:rtl/>
        </w:rPr>
        <w:t xml:space="preserve">כלומר הוא יגיד לאיזה מהסיעות שנוצרו בשל ההתפלגות הוא מבקש להיכנס. הוא לא צריך להיכנס לסיעה שיש בה יותר אנשים. הוא יודיע, ולפי זה, תאשר את זה ועדת הכנסת. ראינו שכך נהגו בעבר. </w:t>
      </w:r>
    </w:p>
    <w:p w14:paraId="19F5F112" w14:textId="77777777" w:rsidR="003E25DA" w:rsidRPr="003E25DA" w:rsidRDefault="003E25DA" w:rsidP="003E25DA">
      <w:pPr>
        <w:bidi/>
        <w:ind w:firstLine="567"/>
        <w:jc w:val="both"/>
        <w:rPr>
          <w:rFonts w:cs="David" w:hint="cs"/>
          <w:rtl/>
        </w:rPr>
      </w:pPr>
    </w:p>
    <w:p w14:paraId="0B2DFABC" w14:textId="77777777" w:rsidR="003E25DA" w:rsidRPr="003E25DA" w:rsidRDefault="003E25DA" w:rsidP="003E25DA">
      <w:pPr>
        <w:bidi/>
        <w:ind w:firstLine="567"/>
        <w:jc w:val="both"/>
        <w:rPr>
          <w:rFonts w:cs="David" w:hint="cs"/>
          <w:rtl/>
        </w:rPr>
      </w:pPr>
      <w:r w:rsidRPr="003E25DA">
        <w:rPr>
          <w:rFonts w:cs="David" w:hint="cs"/>
          <w:rtl/>
        </w:rPr>
        <w:t xml:space="preserve">בסוגריים אני אגיד שלא ביקשנו את ההסכמה של הסיעה שאליה הוא נכנס, אלא רק את ההודעה שלו. לפעמים זה יכול להיות שרשור של התפלגויות שפתאום הוא ייכנס לסיעה שהוא </w:t>
      </w:r>
      <w:r w:rsidRPr="003E25DA">
        <w:rPr>
          <w:rFonts w:cs="David" w:hint="cs"/>
          <w:rtl/>
        </w:rPr>
        <w:lastRenderedPageBreak/>
        <w:t xml:space="preserve">בכלל לא קשור אליה, ואולי יפעל נגדה. לכן אנחנו צריכים לחשוב האם צריך גם את ההסכמה של הסיעה. </w:t>
      </w:r>
    </w:p>
    <w:p w14:paraId="7DF8C4CD" w14:textId="77777777" w:rsidR="003E25DA" w:rsidRPr="003E25DA" w:rsidRDefault="003E25DA" w:rsidP="003E25DA">
      <w:pPr>
        <w:bidi/>
        <w:ind w:firstLine="567"/>
        <w:jc w:val="both"/>
        <w:rPr>
          <w:rFonts w:cs="David" w:hint="cs"/>
          <w:rtl/>
        </w:rPr>
      </w:pPr>
    </w:p>
    <w:p w14:paraId="4BA2E9C1" w14:textId="77777777" w:rsidR="003E25DA" w:rsidRPr="003E25DA" w:rsidRDefault="003E25DA" w:rsidP="003E25DA">
      <w:pPr>
        <w:bidi/>
        <w:ind w:firstLine="567"/>
        <w:jc w:val="both"/>
        <w:rPr>
          <w:rFonts w:cs="David" w:hint="cs"/>
          <w:rtl/>
        </w:rPr>
      </w:pPr>
      <w:r w:rsidRPr="003E25DA">
        <w:rPr>
          <w:rFonts w:cs="David" w:hint="cs"/>
          <w:rtl/>
        </w:rPr>
        <w:t xml:space="preserve">קבענו חלופה שנייה שאם הוא לא מסר הודעה תוך 24 שעות תקבע ועדת הכנסת שהוא משתייך לסיעה שבה רוב החברים שנמנו עם רשימת המועמדים האמורה, אם היו כמה סיעות עם מספר שווה לזאת שיש בה אחד וכולי. </w:t>
      </w:r>
    </w:p>
    <w:p w14:paraId="43EE5F90" w14:textId="77777777" w:rsidR="003E25DA" w:rsidRPr="003E25DA" w:rsidRDefault="003E25DA" w:rsidP="003E25DA">
      <w:pPr>
        <w:bidi/>
        <w:ind w:firstLine="567"/>
        <w:jc w:val="both"/>
        <w:rPr>
          <w:rFonts w:cs="David" w:hint="cs"/>
          <w:rtl/>
        </w:rPr>
      </w:pPr>
    </w:p>
    <w:p w14:paraId="2AD4F7F9" w14:textId="77777777" w:rsidR="003E25DA" w:rsidRPr="003E25DA" w:rsidRDefault="003E25DA" w:rsidP="003E25DA">
      <w:pPr>
        <w:bidi/>
        <w:ind w:firstLine="567"/>
        <w:jc w:val="both"/>
        <w:rPr>
          <w:rFonts w:cs="David" w:hint="cs"/>
          <w:rtl/>
        </w:rPr>
      </w:pPr>
      <w:r w:rsidRPr="003E25DA">
        <w:rPr>
          <w:rFonts w:cs="David" w:hint="cs"/>
          <w:rtl/>
        </w:rPr>
        <w:t xml:space="preserve">עלתה השאלה האם יש מקום להבחין בין מה שנקבע כאן לבין מצב שבו יש התפלגות לפי מפלגות. הרי חוק הכנסת מאפשר לכמה מפלגות להגיש רשימת מועמדים משותפת, ואם בעת הגשת רשימת המועמדים הן מצרפות הסכם שבו מצוין לגבי כל אחד מחברי רשימת המועמדים לאיזו מפלגה הוא משתייך, מאוחר יותר תוכל הסיעה שכוללת כמה מפלגות, להתפלג לפי ההרכב המפלגתי. במקרה כזה לא צריכים להתקיים התנאים האחרים, אלא פשוט להתפלג לפי מפלגות. הדברים האלה כבר קרו לא אחת. </w:t>
      </w:r>
    </w:p>
    <w:p w14:paraId="4739CB12" w14:textId="77777777" w:rsidR="003E25DA" w:rsidRPr="003E25DA" w:rsidRDefault="003E25DA" w:rsidP="003E25DA">
      <w:pPr>
        <w:bidi/>
        <w:ind w:firstLine="567"/>
        <w:jc w:val="both"/>
        <w:rPr>
          <w:rFonts w:cs="David" w:hint="cs"/>
          <w:rtl/>
        </w:rPr>
      </w:pPr>
    </w:p>
    <w:p w14:paraId="0F30538C" w14:textId="77777777" w:rsidR="003E25DA" w:rsidRPr="003E25DA" w:rsidRDefault="003E25DA" w:rsidP="003E25DA">
      <w:pPr>
        <w:bidi/>
        <w:ind w:firstLine="567"/>
        <w:jc w:val="both"/>
        <w:rPr>
          <w:rFonts w:cs="David" w:hint="cs"/>
          <w:rtl/>
        </w:rPr>
      </w:pPr>
      <w:r w:rsidRPr="003E25DA">
        <w:rPr>
          <w:rFonts w:cs="David" w:hint="cs"/>
          <w:rtl/>
        </w:rPr>
        <w:t xml:space="preserve">אם סיעה מתפלגת ואחד מתפטר ונכנס הבא בתור, הוא ייכנס לאותה סיעה שמייצגת את המפלגה שנרשם מלכתחילה הוא נרשם אליה. זאת תהיה ברירת המחדל אם איזושהי אפשרות לסטייה, שאסביר אותה. </w:t>
      </w:r>
    </w:p>
    <w:p w14:paraId="4C01EBD0" w14:textId="77777777" w:rsidR="003E25DA" w:rsidRPr="003E25DA" w:rsidRDefault="003E25DA" w:rsidP="003E25DA">
      <w:pPr>
        <w:bidi/>
        <w:ind w:firstLine="567"/>
        <w:jc w:val="both"/>
        <w:rPr>
          <w:rFonts w:cs="David" w:hint="cs"/>
          <w:rtl/>
        </w:rPr>
      </w:pPr>
    </w:p>
    <w:p w14:paraId="00C06F1F" w14:textId="77777777" w:rsidR="003E25DA" w:rsidRPr="003E25DA" w:rsidRDefault="003E25DA" w:rsidP="003E25DA">
      <w:pPr>
        <w:bidi/>
        <w:ind w:firstLine="567"/>
        <w:jc w:val="both"/>
        <w:rPr>
          <w:rFonts w:cs="David" w:hint="cs"/>
          <w:rtl/>
        </w:rPr>
      </w:pPr>
      <w:r w:rsidRPr="003E25DA">
        <w:rPr>
          <w:rFonts w:cs="David" w:hint="cs"/>
          <w:rtl/>
        </w:rPr>
        <w:t>לכן ב-(ב) אם התפלגה סיעה, לפי סעיף 59(2) לחוק הכנסת. אם היו התפלגויות נוספות שאנחנו צריכים לחזור לסעיף (א). אבל אם זאת הייתה ההתפלגות היחידה תקבע ועדת הכנסת כי חבר הכנסת משתייך לסיעה המייצגת את - - - שהשתייכותו אליה צוינה בהסכם, לפי הסע אמור. כמו שאמרתי, הסעיף מחייב הגשת הסכם. זאת אומרת, עדיין חייבת להיות קביעה של ועדת הכנסת. אמרנו שתמיד ועדת הכנסת קובעת וחייבת להיות הכרעה כלשהי כי זה בכל זאת מספר חברי הסיעות, אבל הוא לא צריך להודיע. זאת ברירת מחדל.</w:t>
      </w:r>
    </w:p>
    <w:p w14:paraId="7173A298" w14:textId="77777777" w:rsidR="003E25DA" w:rsidRPr="003E25DA" w:rsidRDefault="003E25DA" w:rsidP="003E25DA">
      <w:pPr>
        <w:bidi/>
        <w:ind w:firstLine="567"/>
        <w:jc w:val="both"/>
        <w:rPr>
          <w:rFonts w:cs="David" w:hint="cs"/>
          <w:rtl/>
        </w:rPr>
      </w:pPr>
    </w:p>
    <w:p w14:paraId="7C31931C"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4E58226" w14:textId="77777777" w:rsidR="003E25DA" w:rsidRPr="003E25DA" w:rsidRDefault="003E25DA" w:rsidP="003E25DA">
      <w:pPr>
        <w:bidi/>
        <w:jc w:val="both"/>
        <w:rPr>
          <w:rFonts w:cs="David" w:hint="cs"/>
          <w:u w:val="single"/>
          <w:rtl/>
        </w:rPr>
      </w:pPr>
    </w:p>
    <w:p w14:paraId="43BEB1B6" w14:textId="77777777" w:rsidR="003E25DA" w:rsidRPr="003E25DA" w:rsidRDefault="003E25DA" w:rsidP="003E25DA">
      <w:pPr>
        <w:bidi/>
        <w:jc w:val="both"/>
        <w:rPr>
          <w:rFonts w:cs="David" w:hint="cs"/>
          <w:rtl/>
        </w:rPr>
      </w:pPr>
      <w:r w:rsidRPr="003E25DA">
        <w:rPr>
          <w:rFonts w:cs="David" w:hint="cs"/>
          <w:rtl/>
        </w:rPr>
        <w:tab/>
        <w:t xml:space="preserve"> יש שיקוף של מה שנאמר לבוחרים לפני הבחירות.</w:t>
      </w:r>
    </w:p>
    <w:p w14:paraId="05B47F05" w14:textId="77777777" w:rsidR="003E25DA" w:rsidRPr="003E25DA" w:rsidRDefault="003E25DA" w:rsidP="003E25DA">
      <w:pPr>
        <w:bidi/>
        <w:jc w:val="both"/>
        <w:rPr>
          <w:rFonts w:cs="David" w:hint="cs"/>
          <w:rtl/>
        </w:rPr>
      </w:pPr>
    </w:p>
    <w:p w14:paraId="78798581"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903A9E2" w14:textId="77777777" w:rsidR="003E25DA" w:rsidRPr="003E25DA" w:rsidRDefault="003E25DA" w:rsidP="003E25DA">
      <w:pPr>
        <w:bidi/>
        <w:jc w:val="both"/>
        <w:rPr>
          <w:rFonts w:cs="David" w:hint="cs"/>
          <w:u w:val="single"/>
          <w:rtl/>
        </w:rPr>
      </w:pPr>
    </w:p>
    <w:p w14:paraId="4C994567" w14:textId="77777777" w:rsidR="003E25DA" w:rsidRPr="003E25DA" w:rsidRDefault="003E25DA" w:rsidP="003E25DA">
      <w:pPr>
        <w:bidi/>
        <w:jc w:val="both"/>
        <w:rPr>
          <w:rFonts w:cs="David" w:hint="cs"/>
          <w:rtl/>
        </w:rPr>
      </w:pPr>
      <w:r w:rsidRPr="003E25DA">
        <w:rPr>
          <w:rFonts w:cs="David" w:hint="cs"/>
          <w:rtl/>
        </w:rPr>
        <w:tab/>
        <w:t>נכון.</w:t>
      </w:r>
    </w:p>
    <w:p w14:paraId="2F085563" w14:textId="77777777" w:rsidR="003E25DA" w:rsidRPr="003E25DA" w:rsidRDefault="003E25DA" w:rsidP="003E25DA">
      <w:pPr>
        <w:bidi/>
        <w:jc w:val="both"/>
        <w:rPr>
          <w:rFonts w:cs="David" w:hint="cs"/>
          <w:rtl/>
        </w:rPr>
      </w:pPr>
    </w:p>
    <w:p w14:paraId="6DC0900D" w14:textId="77777777" w:rsidR="003E25DA" w:rsidRPr="003E25DA" w:rsidRDefault="003E25DA" w:rsidP="003E25DA">
      <w:pPr>
        <w:bidi/>
        <w:ind w:firstLine="567"/>
        <w:jc w:val="both"/>
        <w:rPr>
          <w:rFonts w:cs="David" w:hint="cs"/>
          <w:rtl/>
        </w:rPr>
      </w:pPr>
      <w:r w:rsidRPr="003E25DA">
        <w:rPr>
          <w:rFonts w:cs="David" w:hint="cs"/>
          <w:rtl/>
        </w:rPr>
        <w:t>הוצע שאם בכל זאת הוא כן מסר הודעה בתוך 24 שעות שהוא מבקש להשתייך לסיעה האחרת שהייתה באותה רשימת מועמדים, אבל ששמו לא נקשר אליה אפשר לאשר- -</w:t>
      </w:r>
    </w:p>
    <w:p w14:paraId="0F6341CE" w14:textId="77777777" w:rsidR="003E25DA" w:rsidRPr="003E25DA" w:rsidRDefault="003E25DA" w:rsidP="003E25DA">
      <w:pPr>
        <w:bidi/>
        <w:jc w:val="both"/>
        <w:rPr>
          <w:rFonts w:cs="David" w:hint="cs"/>
          <w:rtl/>
        </w:rPr>
      </w:pPr>
    </w:p>
    <w:p w14:paraId="6DE031B5"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CDFDD98" w14:textId="77777777" w:rsidR="003E25DA" w:rsidRPr="003E25DA" w:rsidRDefault="003E25DA" w:rsidP="003E25DA">
      <w:pPr>
        <w:bidi/>
        <w:jc w:val="both"/>
        <w:rPr>
          <w:rFonts w:cs="David" w:hint="cs"/>
          <w:u w:val="single"/>
          <w:rtl/>
        </w:rPr>
      </w:pPr>
    </w:p>
    <w:p w14:paraId="4344FF56" w14:textId="77777777" w:rsidR="003E25DA" w:rsidRPr="003E25DA" w:rsidRDefault="003E25DA" w:rsidP="003E25DA">
      <w:pPr>
        <w:bidi/>
        <w:jc w:val="both"/>
        <w:rPr>
          <w:rFonts w:cs="David" w:hint="cs"/>
          <w:rtl/>
        </w:rPr>
      </w:pPr>
      <w:r w:rsidRPr="003E25DA">
        <w:rPr>
          <w:rFonts w:cs="David" w:hint="cs"/>
          <w:rtl/>
        </w:rPr>
        <w:tab/>
        <w:t xml:space="preserve"> לסיעה שנוצרה. </w:t>
      </w:r>
    </w:p>
    <w:p w14:paraId="49046E64" w14:textId="77777777" w:rsidR="003E25DA" w:rsidRPr="003E25DA" w:rsidRDefault="003E25DA" w:rsidP="003E25DA">
      <w:pPr>
        <w:bidi/>
        <w:jc w:val="both"/>
        <w:rPr>
          <w:rFonts w:cs="David" w:hint="cs"/>
          <w:rtl/>
        </w:rPr>
      </w:pPr>
    </w:p>
    <w:p w14:paraId="4A0BDE9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4677F7B" w14:textId="77777777" w:rsidR="003E25DA" w:rsidRPr="003E25DA" w:rsidRDefault="003E25DA" w:rsidP="003E25DA">
      <w:pPr>
        <w:bidi/>
        <w:jc w:val="both"/>
        <w:rPr>
          <w:rFonts w:cs="David" w:hint="cs"/>
          <w:u w:val="single"/>
          <w:rtl/>
        </w:rPr>
      </w:pPr>
    </w:p>
    <w:p w14:paraId="51925ABD" w14:textId="77777777" w:rsidR="003E25DA" w:rsidRPr="003E25DA" w:rsidRDefault="003E25DA" w:rsidP="003E25DA">
      <w:pPr>
        <w:bidi/>
        <w:jc w:val="both"/>
        <w:rPr>
          <w:rFonts w:cs="David" w:hint="cs"/>
          <w:rtl/>
        </w:rPr>
      </w:pPr>
      <w:r w:rsidRPr="003E25DA">
        <w:rPr>
          <w:rFonts w:cs="David" w:hint="cs"/>
          <w:rtl/>
        </w:rPr>
        <w:tab/>
        <w:t>נוצרות שתי סיעות חדשות שמייצגות מפלגות. למשל בכנסת הזאת יש סיעת יהדות התורה שהוגשה על-ידי שתי מפלגות: אגודת ישראל ודגל התורה. כשהן הגישו את רשימת המועמדים הן צירפו הסכם. הן לא היו חייבות לעשות את זה, אבל הן החליטו לצרף הסכם, ובו הן רשמו את כל החברים ברשימת המועמדים משתי המפלגות, וליד כל אחת הם ציינו אם הוא שייך לדגל התורה או לאגודת ישראל.</w:t>
      </w:r>
    </w:p>
    <w:p w14:paraId="76AFE251" w14:textId="77777777" w:rsidR="003E25DA" w:rsidRPr="003E25DA" w:rsidRDefault="003E25DA" w:rsidP="003E25DA">
      <w:pPr>
        <w:bidi/>
        <w:jc w:val="both"/>
        <w:rPr>
          <w:rFonts w:cs="David" w:hint="cs"/>
          <w:rtl/>
        </w:rPr>
      </w:pPr>
    </w:p>
    <w:p w14:paraId="548A3F93"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6B5D7DF" w14:textId="77777777" w:rsidR="003E25DA" w:rsidRPr="003E25DA" w:rsidRDefault="003E25DA" w:rsidP="003E25DA">
      <w:pPr>
        <w:bidi/>
        <w:jc w:val="both"/>
        <w:rPr>
          <w:rFonts w:cs="David" w:hint="cs"/>
          <w:u w:val="single"/>
          <w:rtl/>
        </w:rPr>
      </w:pPr>
    </w:p>
    <w:p w14:paraId="19276E51" w14:textId="77777777" w:rsidR="003E25DA" w:rsidRPr="003E25DA" w:rsidRDefault="003E25DA" w:rsidP="003E25DA">
      <w:pPr>
        <w:bidi/>
        <w:jc w:val="both"/>
        <w:rPr>
          <w:rFonts w:cs="David" w:hint="cs"/>
          <w:rtl/>
        </w:rPr>
      </w:pPr>
      <w:r w:rsidRPr="003E25DA">
        <w:rPr>
          <w:rFonts w:cs="David" w:hint="cs"/>
          <w:rtl/>
        </w:rPr>
        <w:tab/>
        <w:t xml:space="preserve"> זה חוקי?</w:t>
      </w:r>
    </w:p>
    <w:p w14:paraId="18BFC6E9" w14:textId="77777777" w:rsidR="003E25DA" w:rsidRPr="003E25DA" w:rsidRDefault="003E25DA" w:rsidP="003E25DA">
      <w:pPr>
        <w:bidi/>
        <w:jc w:val="both"/>
        <w:rPr>
          <w:rFonts w:cs="David" w:hint="cs"/>
          <w:rtl/>
        </w:rPr>
      </w:pPr>
    </w:p>
    <w:p w14:paraId="103E95F0" w14:textId="77777777" w:rsidR="003E25DA" w:rsidRPr="003E25DA" w:rsidRDefault="003E25DA" w:rsidP="003E25DA">
      <w:pPr>
        <w:keepLines/>
        <w:bidi/>
        <w:jc w:val="both"/>
        <w:rPr>
          <w:rFonts w:cs="David" w:hint="cs"/>
          <w:u w:val="single"/>
          <w:rtl/>
        </w:rPr>
      </w:pPr>
      <w:r w:rsidRPr="003E25DA">
        <w:rPr>
          <w:rFonts w:cs="David" w:hint="cs"/>
          <w:u w:val="single"/>
          <w:rtl/>
        </w:rPr>
        <w:t>ארבל אסטרחן:</w:t>
      </w:r>
    </w:p>
    <w:p w14:paraId="4C0AE1FE" w14:textId="77777777" w:rsidR="003E25DA" w:rsidRPr="003E25DA" w:rsidRDefault="003E25DA" w:rsidP="003E25DA">
      <w:pPr>
        <w:keepLines/>
        <w:bidi/>
        <w:jc w:val="both"/>
        <w:rPr>
          <w:rFonts w:cs="David" w:hint="cs"/>
          <w:u w:val="single"/>
          <w:rtl/>
        </w:rPr>
      </w:pPr>
    </w:p>
    <w:p w14:paraId="588CA3E4" w14:textId="77777777" w:rsidR="003E25DA" w:rsidRPr="003E25DA" w:rsidRDefault="003E25DA" w:rsidP="003E25DA">
      <w:pPr>
        <w:keepLines/>
        <w:bidi/>
        <w:jc w:val="both"/>
        <w:rPr>
          <w:rFonts w:cs="David" w:hint="cs"/>
          <w:rtl/>
        </w:rPr>
      </w:pPr>
      <w:r w:rsidRPr="003E25DA">
        <w:rPr>
          <w:rFonts w:cs="David" w:hint="cs"/>
          <w:rtl/>
        </w:rPr>
        <w:tab/>
        <w:t xml:space="preserve"> כן. החוק מאפשר את זה. המטרה של זה היא שאם הם ירצו להתפלג החוק מתיר להם להתפלג לדגל ולאגודה אפילו אם אין שליש. זאת אפשרות נוספת להתפלגות. כאשר יש מצב שמפלגות מגישות רשימה משותפת, והגישו הסכם זה מאפשר להם להתפלג כך.</w:t>
      </w:r>
    </w:p>
    <w:p w14:paraId="26783AC5" w14:textId="77777777" w:rsidR="003E25DA" w:rsidRPr="003E25DA" w:rsidRDefault="003E25DA" w:rsidP="003E25DA">
      <w:pPr>
        <w:bidi/>
        <w:jc w:val="both"/>
        <w:rPr>
          <w:rFonts w:cs="David" w:hint="cs"/>
          <w:rtl/>
        </w:rPr>
      </w:pPr>
    </w:p>
    <w:p w14:paraId="6D736258"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E90AE72" w14:textId="77777777" w:rsidR="003E25DA" w:rsidRPr="003E25DA" w:rsidRDefault="003E25DA" w:rsidP="003E25DA">
      <w:pPr>
        <w:bidi/>
        <w:jc w:val="both"/>
        <w:rPr>
          <w:rFonts w:cs="David" w:hint="cs"/>
          <w:u w:val="single"/>
          <w:rtl/>
        </w:rPr>
      </w:pPr>
    </w:p>
    <w:p w14:paraId="0F813B96" w14:textId="77777777" w:rsidR="003E25DA" w:rsidRPr="003E25DA" w:rsidRDefault="003E25DA" w:rsidP="003E25DA">
      <w:pPr>
        <w:bidi/>
        <w:jc w:val="both"/>
        <w:rPr>
          <w:rFonts w:cs="David" w:hint="cs"/>
          <w:rtl/>
        </w:rPr>
      </w:pPr>
      <w:r w:rsidRPr="003E25DA">
        <w:rPr>
          <w:rFonts w:cs="David" w:hint="cs"/>
          <w:rtl/>
        </w:rPr>
        <w:tab/>
        <w:t xml:space="preserve">הם עושים את זה מראש. </w:t>
      </w:r>
    </w:p>
    <w:p w14:paraId="6BD799D2" w14:textId="77777777" w:rsidR="003E25DA" w:rsidRPr="003E25DA" w:rsidRDefault="003E25DA" w:rsidP="003E25DA">
      <w:pPr>
        <w:bidi/>
        <w:jc w:val="both"/>
        <w:rPr>
          <w:rFonts w:cs="David" w:hint="cs"/>
          <w:rtl/>
        </w:rPr>
      </w:pPr>
    </w:p>
    <w:p w14:paraId="4934ED3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E7C8430" w14:textId="77777777" w:rsidR="003E25DA" w:rsidRPr="003E25DA" w:rsidRDefault="003E25DA" w:rsidP="003E25DA">
      <w:pPr>
        <w:bidi/>
        <w:jc w:val="both"/>
        <w:rPr>
          <w:rFonts w:cs="David" w:hint="cs"/>
          <w:u w:val="single"/>
          <w:rtl/>
        </w:rPr>
      </w:pPr>
    </w:p>
    <w:p w14:paraId="59E7E3ED" w14:textId="77777777" w:rsidR="003E25DA" w:rsidRPr="003E25DA" w:rsidRDefault="003E25DA" w:rsidP="003E25DA">
      <w:pPr>
        <w:bidi/>
        <w:jc w:val="both"/>
        <w:rPr>
          <w:rFonts w:cs="David" w:hint="cs"/>
          <w:rtl/>
        </w:rPr>
      </w:pPr>
      <w:r w:rsidRPr="003E25DA">
        <w:rPr>
          <w:rFonts w:cs="David" w:hint="cs"/>
          <w:rtl/>
        </w:rPr>
        <w:tab/>
        <w:t xml:space="preserve"> זה בחוק יסוד?</w:t>
      </w:r>
    </w:p>
    <w:p w14:paraId="301FE7AC" w14:textId="77777777" w:rsidR="003E25DA" w:rsidRPr="003E25DA" w:rsidRDefault="003E25DA" w:rsidP="003E25DA">
      <w:pPr>
        <w:bidi/>
        <w:jc w:val="both"/>
        <w:rPr>
          <w:rFonts w:cs="David" w:hint="cs"/>
          <w:rtl/>
        </w:rPr>
      </w:pPr>
    </w:p>
    <w:p w14:paraId="53076C8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EDB55FA" w14:textId="77777777" w:rsidR="003E25DA" w:rsidRPr="003E25DA" w:rsidRDefault="003E25DA" w:rsidP="003E25DA">
      <w:pPr>
        <w:bidi/>
        <w:jc w:val="both"/>
        <w:rPr>
          <w:rFonts w:cs="David" w:hint="cs"/>
          <w:rtl/>
        </w:rPr>
      </w:pPr>
    </w:p>
    <w:p w14:paraId="1F7E36FB" w14:textId="77777777" w:rsidR="003E25DA" w:rsidRPr="003E25DA" w:rsidRDefault="003E25DA" w:rsidP="003E25DA">
      <w:pPr>
        <w:bidi/>
        <w:jc w:val="both"/>
        <w:rPr>
          <w:rFonts w:cs="David" w:hint="cs"/>
          <w:rtl/>
        </w:rPr>
      </w:pPr>
      <w:r w:rsidRPr="003E25DA">
        <w:rPr>
          <w:rFonts w:cs="David" w:hint="cs"/>
          <w:rtl/>
        </w:rPr>
        <w:tab/>
        <w:t xml:space="preserve"> זה בחוק הכנסת מכוח חוק יסוד הכנסת. זה קיים כבר הרבה שנים, משנת 1991. </w:t>
      </w:r>
    </w:p>
    <w:p w14:paraId="481008E2" w14:textId="77777777" w:rsidR="003E25DA" w:rsidRPr="003E25DA" w:rsidRDefault="003E25DA" w:rsidP="003E25DA">
      <w:pPr>
        <w:bidi/>
        <w:jc w:val="both"/>
        <w:rPr>
          <w:rFonts w:cs="David" w:hint="cs"/>
          <w:rtl/>
        </w:rPr>
      </w:pPr>
    </w:p>
    <w:p w14:paraId="2A31ADCE"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EE57A4C" w14:textId="77777777" w:rsidR="003E25DA" w:rsidRPr="003E25DA" w:rsidRDefault="003E25DA" w:rsidP="003E25DA">
      <w:pPr>
        <w:bidi/>
        <w:jc w:val="both"/>
        <w:rPr>
          <w:rFonts w:cs="David" w:hint="cs"/>
          <w:u w:val="single"/>
          <w:rtl/>
        </w:rPr>
      </w:pPr>
    </w:p>
    <w:p w14:paraId="549193DE" w14:textId="77777777" w:rsidR="003E25DA" w:rsidRPr="003E25DA" w:rsidRDefault="003E25DA" w:rsidP="003E25DA">
      <w:pPr>
        <w:bidi/>
        <w:jc w:val="both"/>
        <w:rPr>
          <w:rFonts w:cs="David" w:hint="cs"/>
          <w:rtl/>
        </w:rPr>
      </w:pPr>
      <w:r w:rsidRPr="003E25DA">
        <w:rPr>
          <w:rFonts w:cs="David" w:hint="cs"/>
          <w:rtl/>
        </w:rPr>
        <w:tab/>
        <w:t>זה נעשה בהרבה הזדמנויות. המערך בשעתו היה אגד של כמה מפלגות וגם העבודה-ממד בכנסת הקודמת עבדה בצורה הזאת.</w:t>
      </w:r>
    </w:p>
    <w:p w14:paraId="6FE298D1" w14:textId="77777777" w:rsidR="003E25DA" w:rsidRPr="003E25DA" w:rsidRDefault="003E25DA" w:rsidP="003E25DA">
      <w:pPr>
        <w:bidi/>
        <w:jc w:val="both"/>
        <w:rPr>
          <w:rFonts w:cs="David" w:hint="cs"/>
          <w:rtl/>
        </w:rPr>
      </w:pPr>
    </w:p>
    <w:p w14:paraId="630D7CB7"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7765CD0" w14:textId="77777777" w:rsidR="003E25DA" w:rsidRPr="003E25DA" w:rsidRDefault="003E25DA" w:rsidP="003E25DA">
      <w:pPr>
        <w:bidi/>
        <w:jc w:val="both"/>
        <w:rPr>
          <w:rFonts w:cs="David" w:hint="cs"/>
          <w:u w:val="single"/>
          <w:rtl/>
        </w:rPr>
      </w:pPr>
    </w:p>
    <w:p w14:paraId="32D3535B" w14:textId="77777777" w:rsidR="003E25DA" w:rsidRPr="003E25DA" w:rsidRDefault="003E25DA" w:rsidP="003E25DA">
      <w:pPr>
        <w:bidi/>
        <w:jc w:val="both"/>
        <w:rPr>
          <w:rFonts w:cs="David" w:hint="cs"/>
          <w:rtl/>
        </w:rPr>
      </w:pPr>
      <w:r w:rsidRPr="003E25DA">
        <w:rPr>
          <w:rFonts w:cs="David" w:hint="cs"/>
          <w:rtl/>
        </w:rPr>
        <w:tab/>
        <w:t xml:space="preserve"> אם אתה רוצה לייצר יציבות שלטונית- -</w:t>
      </w:r>
    </w:p>
    <w:p w14:paraId="7031A1F2" w14:textId="77777777" w:rsidR="003E25DA" w:rsidRPr="003E25DA" w:rsidRDefault="003E25DA" w:rsidP="003E25DA">
      <w:pPr>
        <w:bidi/>
        <w:jc w:val="both"/>
        <w:rPr>
          <w:rFonts w:cs="David" w:hint="cs"/>
          <w:rtl/>
        </w:rPr>
      </w:pPr>
    </w:p>
    <w:p w14:paraId="3B1EC39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642494E" w14:textId="77777777" w:rsidR="003E25DA" w:rsidRPr="003E25DA" w:rsidRDefault="003E25DA" w:rsidP="003E25DA">
      <w:pPr>
        <w:bidi/>
        <w:jc w:val="both"/>
        <w:rPr>
          <w:rFonts w:cs="David" w:hint="cs"/>
          <w:u w:val="single"/>
          <w:rtl/>
        </w:rPr>
      </w:pPr>
    </w:p>
    <w:p w14:paraId="5802F9D2" w14:textId="77777777" w:rsidR="003E25DA" w:rsidRPr="003E25DA" w:rsidRDefault="003E25DA" w:rsidP="003E25DA">
      <w:pPr>
        <w:bidi/>
        <w:jc w:val="both"/>
        <w:rPr>
          <w:rFonts w:cs="David" w:hint="cs"/>
          <w:rtl/>
        </w:rPr>
      </w:pPr>
      <w:r w:rsidRPr="003E25DA">
        <w:rPr>
          <w:rFonts w:cs="David" w:hint="cs"/>
          <w:rtl/>
        </w:rPr>
        <w:tab/>
        <w:t>זה חשוב, אבל אנחנו לא שם.</w:t>
      </w:r>
    </w:p>
    <w:p w14:paraId="0536C7E2" w14:textId="77777777" w:rsidR="003E25DA" w:rsidRPr="003E25DA" w:rsidRDefault="003E25DA" w:rsidP="003E25DA">
      <w:pPr>
        <w:bidi/>
        <w:jc w:val="both"/>
        <w:rPr>
          <w:rFonts w:cs="David" w:hint="cs"/>
          <w:rtl/>
        </w:rPr>
      </w:pPr>
    </w:p>
    <w:p w14:paraId="219ECD5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43965B0" w14:textId="77777777" w:rsidR="003E25DA" w:rsidRPr="003E25DA" w:rsidRDefault="003E25DA" w:rsidP="003E25DA">
      <w:pPr>
        <w:bidi/>
        <w:jc w:val="both"/>
        <w:rPr>
          <w:rFonts w:cs="David" w:hint="cs"/>
          <w:rtl/>
        </w:rPr>
      </w:pPr>
    </w:p>
    <w:p w14:paraId="08FF0947" w14:textId="77777777" w:rsidR="003E25DA" w:rsidRPr="003E25DA" w:rsidRDefault="003E25DA" w:rsidP="003E25DA">
      <w:pPr>
        <w:bidi/>
        <w:jc w:val="both"/>
        <w:rPr>
          <w:rFonts w:cs="David" w:hint="cs"/>
          <w:rtl/>
        </w:rPr>
      </w:pPr>
      <w:r w:rsidRPr="003E25DA">
        <w:rPr>
          <w:rFonts w:cs="David" w:hint="cs"/>
          <w:rtl/>
        </w:rPr>
        <w:tab/>
        <w:t xml:space="preserve">- - - רסיסי מפלגות וכן הלאה. </w:t>
      </w:r>
    </w:p>
    <w:p w14:paraId="3B139154" w14:textId="77777777" w:rsidR="003E25DA" w:rsidRPr="003E25DA" w:rsidRDefault="003E25DA" w:rsidP="003E25DA">
      <w:pPr>
        <w:bidi/>
        <w:jc w:val="both"/>
        <w:rPr>
          <w:rFonts w:cs="David" w:hint="cs"/>
          <w:rtl/>
        </w:rPr>
      </w:pPr>
    </w:p>
    <w:p w14:paraId="78BB279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EEBCC03" w14:textId="77777777" w:rsidR="003E25DA" w:rsidRPr="003E25DA" w:rsidRDefault="003E25DA" w:rsidP="003E25DA">
      <w:pPr>
        <w:bidi/>
        <w:jc w:val="both"/>
        <w:rPr>
          <w:rFonts w:cs="David" w:hint="cs"/>
          <w:u w:val="single"/>
          <w:rtl/>
        </w:rPr>
      </w:pPr>
    </w:p>
    <w:p w14:paraId="76FE736A" w14:textId="77777777" w:rsidR="003E25DA" w:rsidRPr="003E25DA" w:rsidRDefault="003E25DA" w:rsidP="003E25DA">
      <w:pPr>
        <w:bidi/>
        <w:jc w:val="both"/>
        <w:rPr>
          <w:rFonts w:cs="David" w:hint="cs"/>
          <w:rtl/>
        </w:rPr>
      </w:pPr>
      <w:r w:rsidRPr="003E25DA">
        <w:rPr>
          <w:rFonts w:cs="David" w:hint="cs"/>
          <w:rtl/>
        </w:rPr>
        <w:tab/>
        <w:t xml:space="preserve">אתה צודק במאה אחוז. זה מאפשר התפלגויות נוספות. </w:t>
      </w:r>
    </w:p>
    <w:p w14:paraId="1A9EB208" w14:textId="77777777" w:rsidR="003E25DA" w:rsidRPr="003E25DA" w:rsidRDefault="003E25DA" w:rsidP="003E25DA">
      <w:pPr>
        <w:bidi/>
        <w:jc w:val="both"/>
        <w:rPr>
          <w:rFonts w:cs="David" w:hint="cs"/>
          <w:rtl/>
        </w:rPr>
      </w:pPr>
    </w:p>
    <w:p w14:paraId="55208E95" w14:textId="77777777" w:rsidR="003E25DA" w:rsidRPr="003E25DA" w:rsidRDefault="003E25DA" w:rsidP="003E25DA">
      <w:pPr>
        <w:bidi/>
        <w:jc w:val="both"/>
        <w:rPr>
          <w:rFonts w:cs="David" w:hint="cs"/>
          <w:rtl/>
        </w:rPr>
      </w:pPr>
      <w:r w:rsidRPr="003E25DA">
        <w:rPr>
          <w:rFonts w:cs="David" w:hint="cs"/>
          <w:u w:val="single"/>
          <w:rtl/>
        </w:rPr>
        <w:t>איל ינון:</w:t>
      </w:r>
    </w:p>
    <w:p w14:paraId="5D0AD460" w14:textId="77777777" w:rsidR="003E25DA" w:rsidRPr="003E25DA" w:rsidRDefault="003E25DA" w:rsidP="003E25DA">
      <w:pPr>
        <w:bidi/>
        <w:jc w:val="both"/>
        <w:rPr>
          <w:rFonts w:cs="David" w:hint="cs"/>
          <w:rtl/>
        </w:rPr>
      </w:pPr>
    </w:p>
    <w:p w14:paraId="03825672" w14:textId="77777777" w:rsidR="003E25DA" w:rsidRPr="003E25DA" w:rsidRDefault="003E25DA" w:rsidP="003E25DA">
      <w:pPr>
        <w:bidi/>
        <w:jc w:val="both"/>
        <w:rPr>
          <w:rFonts w:cs="David" w:hint="cs"/>
          <w:rtl/>
        </w:rPr>
      </w:pPr>
      <w:r w:rsidRPr="003E25DA">
        <w:rPr>
          <w:rFonts w:cs="David" w:hint="cs"/>
          <w:rtl/>
        </w:rPr>
        <w:tab/>
        <w:t xml:space="preserve">זה לא תיקון בתקנון הכנסת. מה שאתה מדבר זה קונספט ברמה גבוהה יותר של חקיקה. </w:t>
      </w:r>
    </w:p>
    <w:p w14:paraId="3A3B18A6" w14:textId="77777777" w:rsidR="003E25DA" w:rsidRPr="003E25DA" w:rsidRDefault="003E25DA" w:rsidP="003E25DA">
      <w:pPr>
        <w:bidi/>
        <w:jc w:val="both"/>
        <w:rPr>
          <w:rFonts w:cs="David" w:hint="cs"/>
          <w:rtl/>
        </w:rPr>
      </w:pPr>
    </w:p>
    <w:p w14:paraId="082D6BD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18F51FA" w14:textId="77777777" w:rsidR="003E25DA" w:rsidRPr="003E25DA" w:rsidRDefault="003E25DA" w:rsidP="003E25DA">
      <w:pPr>
        <w:bidi/>
        <w:jc w:val="both"/>
        <w:rPr>
          <w:rFonts w:cs="David" w:hint="cs"/>
          <w:rtl/>
        </w:rPr>
      </w:pPr>
    </w:p>
    <w:p w14:paraId="0248BE1D" w14:textId="77777777" w:rsidR="003E25DA" w:rsidRPr="003E25DA" w:rsidRDefault="003E25DA" w:rsidP="003E25DA">
      <w:pPr>
        <w:bidi/>
        <w:jc w:val="both"/>
        <w:rPr>
          <w:rFonts w:cs="David" w:hint="cs"/>
          <w:rtl/>
        </w:rPr>
      </w:pPr>
      <w:r w:rsidRPr="003E25DA">
        <w:rPr>
          <w:rFonts w:cs="David" w:hint="cs"/>
          <w:rtl/>
        </w:rPr>
        <w:tab/>
        <w:t xml:space="preserve"> כיום זה קיים, ויש מפלגות שמגישות.</w:t>
      </w:r>
    </w:p>
    <w:p w14:paraId="3BB20D4A" w14:textId="77777777" w:rsidR="003E25DA" w:rsidRPr="003E25DA" w:rsidRDefault="003E25DA" w:rsidP="003E25DA">
      <w:pPr>
        <w:bidi/>
        <w:jc w:val="both"/>
        <w:rPr>
          <w:rFonts w:cs="David" w:hint="cs"/>
          <w:rtl/>
        </w:rPr>
      </w:pPr>
    </w:p>
    <w:p w14:paraId="38B4B6EA"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7D9F020" w14:textId="77777777" w:rsidR="003E25DA" w:rsidRPr="003E25DA" w:rsidRDefault="003E25DA" w:rsidP="003E25DA">
      <w:pPr>
        <w:bidi/>
        <w:jc w:val="both"/>
        <w:rPr>
          <w:rFonts w:cs="David" w:hint="cs"/>
          <w:u w:val="single"/>
          <w:rtl/>
        </w:rPr>
      </w:pPr>
    </w:p>
    <w:p w14:paraId="4EDDA92E" w14:textId="77777777" w:rsidR="003E25DA" w:rsidRPr="003E25DA" w:rsidRDefault="003E25DA" w:rsidP="003E25DA">
      <w:pPr>
        <w:bidi/>
        <w:jc w:val="both"/>
        <w:rPr>
          <w:rFonts w:cs="David" w:hint="cs"/>
          <w:rtl/>
        </w:rPr>
      </w:pPr>
      <w:r w:rsidRPr="003E25DA">
        <w:rPr>
          <w:rFonts w:cs="David" w:hint="cs"/>
          <w:rtl/>
        </w:rPr>
        <w:tab/>
        <w:t>- - - יצא הכי טוב בעולם.</w:t>
      </w:r>
    </w:p>
    <w:p w14:paraId="28B03456" w14:textId="77777777" w:rsidR="003E25DA" w:rsidRPr="003E25DA" w:rsidRDefault="003E25DA" w:rsidP="003E25DA">
      <w:pPr>
        <w:bidi/>
        <w:jc w:val="both"/>
        <w:rPr>
          <w:rFonts w:cs="David" w:hint="cs"/>
          <w:rtl/>
        </w:rPr>
      </w:pPr>
    </w:p>
    <w:p w14:paraId="0AD48CEE" w14:textId="77777777" w:rsidR="003E25DA" w:rsidRPr="003E25DA" w:rsidRDefault="003E25DA" w:rsidP="003E25DA">
      <w:pPr>
        <w:bidi/>
        <w:jc w:val="both"/>
        <w:rPr>
          <w:rFonts w:cs="David" w:hint="cs"/>
          <w:u w:val="single"/>
          <w:rtl/>
        </w:rPr>
      </w:pPr>
      <w:r w:rsidRPr="003E25DA">
        <w:rPr>
          <w:rFonts w:cs="David" w:hint="cs"/>
          <w:u w:val="single"/>
          <w:rtl/>
        </w:rPr>
        <w:t>קריאות:</w:t>
      </w:r>
    </w:p>
    <w:p w14:paraId="172F3718" w14:textId="77777777" w:rsidR="003E25DA" w:rsidRPr="003E25DA" w:rsidRDefault="003E25DA" w:rsidP="003E25DA">
      <w:pPr>
        <w:bidi/>
        <w:jc w:val="both"/>
        <w:rPr>
          <w:rFonts w:cs="David" w:hint="cs"/>
          <w:u w:val="single"/>
          <w:rtl/>
        </w:rPr>
      </w:pPr>
    </w:p>
    <w:p w14:paraId="096142C7" w14:textId="77777777" w:rsidR="003E25DA" w:rsidRPr="003E25DA" w:rsidRDefault="003E25DA" w:rsidP="003E25DA">
      <w:pPr>
        <w:bidi/>
        <w:ind w:firstLine="567"/>
        <w:jc w:val="both"/>
        <w:rPr>
          <w:rFonts w:cs="David" w:hint="cs"/>
          <w:rtl/>
        </w:rPr>
      </w:pPr>
      <w:r w:rsidRPr="003E25DA">
        <w:rPr>
          <w:rFonts w:cs="David" w:hint="cs"/>
          <w:rtl/>
        </w:rPr>
        <w:t>- - -</w:t>
      </w:r>
    </w:p>
    <w:p w14:paraId="734B8277" w14:textId="77777777" w:rsidR="003E25DA" w:rsidRPr="003E25DA" w:rsidRDefault="003E25DA" w:rsidP="003E25DA">
      <w:pPr>
        <w:bidi/>
        <w:jc w:val="both"/>
        <w:rPr>
          <w:rFonts w:cs="David" w:hint="cs"/>
          <w:rtl/>
        </w:rPr>
      </w:pPr>
    </w:p>
    <w:p w14:paraId="32D8F595"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85233C3" w14:textId="77777777" w:rsidR="003E25DA" w:rsidRPr="003E25DA" w:rsidRDefault="003E25DA" w:rsidP="003E25DA">
      <w:pPr>
        <w:bidi/>
        <w:jc w:val="both"/>
        <w:rPr>
          <w:rFonts w:cs="David" w:hint="cs"/>
          <w:rtl/>
        </w:rPr>
      </w:pPr>
    </w:p>
    <w:p w14:paraId="1498A97E" w14:textId="77777777" w:rsidR="003E25DA" w:rsidRPr="003E25DA" w:rsidRDefault="003E25DA" w:rsidP="003E25DA">
      <w:pPr>
        <w:bidi/>
        <w:jc w:val="both"/>
        <w:rPr>
          <w:rFonts w:cs="David" w:hint="cs"/>
          <w:rtl/>
        </w:rPr>
      </w:pPr>
      <w:r w:rsidRPr="003E25DA">
        <w:rPr>
          <w:rFonts w:cs="David" w:hint="cs"/>
          <w:rtl/>
        </w:rPr>
        <w:tab/>
        <w:t xml:space="preserve">זה איחוד מלאכותי, זה עבודה בעיני הציבור. הציבור לא בוחר בדיוק את החלופות האלה. אבל בסדר. </w:t>
      </w:r>
    </w:p>
    <w:p w14:paraId="3FAAFE98" w14:textId="77777777" w:rsidR="003E25DA" w:rsidRPr="003E25DA" w:rsidRDefault="003E25DA" w:rsidP="003E25DA">
      <w:pPr>
        <w:bidi/>
        <w:jc w:val="both"/>
        <w:rPr>
          <w:rFonts w:cs="David" w:hint="cs"/>
          <w:rtl/>
        </w:rPr>
      </w:pPr>
    </w:p>
    <w:p w14:paraId="1DF5F36C" w14:textId="77777777" w:rsidR="003E25DA" w:rsidRPr="003E25DA" w:rsidRDefault="003E25DA" w:rsidP="003E25DA">
      <w:pPr>
        <w:bidi/>
        <w:jc w:val="both"/>
        <w:rPr>
          <w:rFonts w:cs="David" w:hint="cs"/>
          <w:rtl/>
        </w:rPr>
      </w:pPr>
      <w:r w:rsidRPr="003E25DA">
        <w:rPr>
          <w:rFonts w:cs="David" w:hint="cs"/>
          <w:u w:val="single"/>
          <w:rtl/>
        </w:rPr>
        <w:t>איל ינון:</w:t>
      </w:r>
    </w:p>
    <w:p w14:paraId="7F8846C7" w14:textId="77777777" w:rsidR="003E25DA" w:rsidRPr="003E25DA" w:rsidRDefault="003E25DA" w:rsidP="003E25DA">
      <w:pPr>
        <w:bidi/>
        <w:jc w:val="both"/>
        <w:rPr>
          <w:rFonts w:cs="David" w:hint="cs"/>
          <w:rtl/>
        </w:rPr>
      </w:pPr>
    </w:p>
    <w:p w14:paraId="2A104A9D" w14:textId="77777777" w:rsidR="003E25DA" w:rsidRPr="003E25DA" w:rsidRDefault="003E25DA" w:rsidP="003E25DA">
      <w:pPr>
        <w:bidi/>
        <w:jc w:val="both"/>
        <w:rPr>
          <w:rFonts w:cs="David" w:hint="cs"/>
          <w:rtl/>
        </w:rPr>
      </w:pPr>
      <w:r w:rsidRPr="003E25DA">
        <w:rPr>
          <w:rFonts w:cs="David" w:hint="cs"/>
          <w:rtl/>
        </w:rPr>
        <w:tab/>
        <w:t>זה המצב הקיים.</w:t>
      </w:r>
    </w:p>
    <w:p w14:paraId="4E0B2880" w14:textId="77777777" w:rsidR="003E25DA" w:rsidRPr="003E25DA" w:rsidRDefault="003E25DA" w:rsidP="003E25DA">
      <w:pPr>
        <w:bidi/>
        <w:jc w:val="both"/>
        <w:rPr>
          <w:rFonts w:cs="David" w:hint="cs"/>
          <w:rtl/>
        </w:rPr>
      </w:pPr>
    </w:p>
    <w:p w14:paraId="1D1D8A9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159D53D" w14:textId="77777777" w:rsidR="003E25DA" w:rsidRPr="003E25DA" w:rsidRDefault="003E25DA" w:rsidP="003E25DA">
      <w:pPr>
        <w:bidi/>
        <w:jc w:val="both"/>
        <w:rPr>
          <w:rFonts w:cs="David" w:hint="cs"/>
          <w:u w:val="single"/>
          <w:rtl/>
        </w:rPr>
      </w:pPr>
    </w:p>
    <w:p w14:paraId="3E56429A" w14:textId="77777777" w:rsidR="003E25DA" w:rsidRPr="003E25DA" w:rsidRDefault="003E25DA" w:rsidP="003E25DA">
      <w:pPr>
        <w:bidi/>
        <w:jc w:val="both"/>
        <w:rPr>
          <w:rFonts w:cs="David" w:hint="cs"/>
          <w:rtl/>
        </w:rPr>
      </w:pPr>
      <w:r w:rsidRPr="003E25DA">
        <w:rPr>
          <w:rFonts w:cs="David" w:hint="cs"/>
          <w:rtl/>
        </w:rPr>
        <w:tab/>
        <w:t>מוצע שבמקרה הזה ברירת המחדל תהיה שחבר הכנסת נכנס לסיעה שמייצגת את המפלגה שהוא מצוין כשייך אליה. צריך לזכור שאם חבר כנסת נפטר, חבר כנסת אחר מיד נעשה חבר כנסת, הוא לא יודע מזה. אם תוך 24 שעות הוא מוסר לוועדת הכנסת שהוא מבקש להשתייך לסיעה אחרת, לא זאת ששמו צוין כמי שמשתייך אליה, ועדת הכנסת תאשר את זה, ובלבד שגם הסיעה שאליה הוא היה אמור להשתייך וגם הסיעה שאליה הוא מבקש להשתייך נתנו את הסכמתן.</w:t>
      </w:r>
    </w:p>
    <w:p w14:paraId="0E45E5B1" w14:textId="77777777" w:rsidR="003E25DA" w:rsidRPr="003E25DA" w:rsidRDefault="003E25DA" w:rsidP="003E25DA">
      <w:pPr>
        <w:bidi/>
        <w:jc w:val="both"/>
        <w:rPr>
          <w:rFonts w:cs="David" w:hint="cs"/>
          <w:rtl/>
        </w:rPr>
      </w:pPr>
    </w:p>
    <w:p w14:paraId="2A895F50"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31A59C0" w14:textId="77777777" w:rsidR="003E25DA" w:rsidRPr="003E25DA" w:rsidRDefault="003E25DA" w:rsidP="003E25DA">
      <w:pPr>
        <w:bidi/>
        <w:jc w:val="both"/>
        <w:rPr>
          <w:rFonts w:cs="David" w:hint="cs"/>
          <w:u w:val="single"/>
          <w:rtl/>
        </w:rPr>
      </w:pPr>
    </w:p>
    <w:p w14:paraId="54F204D9" w14:textId="77777777" w:rsidR="003E25DA" w:rsidRPr="003E25DA" w:rsidRDefault="003E25DA" w:rsidP="003E25DA">
      <w:pPr>
        <w:bidi/>
        <w:jc w:val="both"/>
        <w:rPr>
          <w:rFonts w:cs="David" w:hint="cs"/>
          <w:rtl/>
        </w:rPr>
      </w:pPr>
      <w:r w:rsidRPr="003E25DA">
        <w:rPr>
          <w:rFonts w:cs="David" w:hint="cs"/>
          <w:rtl/>
        </w:rPr>
        <w:tab/>
        <w:t>יש הסכמה כללית.</w:t>
      </w:r>
    </w:p>
    <w:p w14:paraId="63B0DA76" w14:textId="77777777" w:rsidR="003E25DA" w:rsidRPr="003E25DA" w:rsidRDefault="003E25DA" w:rsidP="003E25DA">
      <w:pPr>
        <w:bidi/>
        <w:jc w:val="both"/>
        <w:rPr>
          <w:rFonts w:cs="David" w:hint="cs"/>
          <w:rtl/>
        </w:rPr>
      </w:pPr>
    </w:p>
    <w:p w14:paraId="12B9D4B6"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E21F68C" w14:textId="77777777" w:rsidR="003E25DA" w:rsidRPr="003E25DA" w:rsidRDefault="003E25DA" w:rsidP="003E25DA">
      <w:pPr>
        <w:bidi/>
        <w:jc w:val="both"/>
        <w:rPr>
          <w:rFonts w:cs="David" w:hint="cs"/>
          <w:rtl/>
        </w:rPr>
      </w:pPr>
    </w:p>
    <w:p w14:paraId="77FC4E0B" w14:textId="77777777" w:rsidR="003E25DA" w:rsidRPr="003E25DA" w:rsidRDefault="003E25DA" w:rsidP="003E25DA">
      <w:pPr>
        <w:bidi/>
        <w:jc w:val="both"/>
        <w:rPr>
          <w:rFonts w:cs="David" w:hint="cs"/>
          <w:rtl/>
        </w:rPr>
      </w:pPr>
      <w:r w:rsidRPr="003E25DA">
        <w:rPr>
          <w:rFonts w:cs="David" w:hint="cs"/>
          <w:rtl/>
        </w:rPr>
        <w:tab/>
        <w:t xml:space="preserve"> לכן פה גם חשבתי שאולי ב-(א) צריך היה להגיד "ובלבד שהסיעה הסכימה".</w:t>
      </w:r>
    </w:p>
    <w:p w14:paraId="254AFF7F" w14:textId="77777777" w:rsidR="003E25DA" w:rsidRPr="003E25DA" w:rsidRDefault="003E25DA" w:rsidP="003E25DA">
      <w:pPr>
        <w:bidi/>
        <w:jc w:val="both"/>
        <w:rPr>
          <w:rFonts w:cs="David" w:hint="cs"/>
          <w:rtl/>
        </w:rPr>
      </w:pPr>
    </w:p>
    <w:p w14:paraId="49387C9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7104AFB" w14:textId="77777777" w:rsidR="003E25DA" w:rsidRPr="003E25DA" w:rsidRDefault="003E25DA" w:rsidP="003E25DA">
      <w:pPr>
        <w:bidi/>
        <w:jc w:val="both"/>
        <w:rPr>
          <w:rFonts w:cs="David" w:hint="cs"/>
          <w:u w:val="single"/>
          <w:rtl/>
        </w:rPr>
      </w:pPr>
    </w:p>
    <w:p w14:paraId="67193368" w14:textId="77777777" w:rsidR="003E25DA" w:rsidRPr="003E25DA" w:rsidRDefault="003E25DA" w:rsidP="003E25DA">
      <w:pPr>
        <w:bidi/>
        <w:jc w:val="both"/>
        <w:rPr>
          <w:rFonts w:cs="David" w:hint="cs"/>
          <w:rtl/>
        </w:rPr>
      </w:pPr>
      <w:r w:rsidRPr="003E25DA">
        <w:rPr>
          <w:rFonts w:cs="David" w:hint="cs"/>
          <w:rtl/>
        </w:rPr>
        <w:tab/>
        <w:t xml:space="preserve"> לא, כי אז הוא יכול להישאר ללא סיעה. גם פה אין הסכמה של סיעה. גם פה הוא נמצא בסיעה שהוא הכריז גם אם לא רוצים אותו. יש ברירה שאומרים שאם כולם מסכימים נייצר- -</w:t>
      </w:r>
    </w:p>
    <w:p w14:paraId="4CD60DC6" w14:textId="77777777" w:rsidR="003E25DA" w:rsidRPr="003E25DA" w:rsidRDefault="003E25DA" w:rsidP="003E25DA">
      <w:pPr>
        <w:bidi/>
        <w:jc w:val="both"/>
        <w:rPr>
          <w:rFonts w:cs="David" w:hint="cs"/>
          <w:rtl/>
        </w:rPr>
      </w:pPr>
    </w:p>
    <w:p w14:paraId="4ADB3B7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78562ED" w14:textId="77777777" w:rsidR="003E25DA" w:rsidRPr="003E25DA" w:rsidRDefault="003E25DA" w:rsidP="003E25DA">
      <w:pPr>
        <w:bidi/>
        <w:jc w:val="both"/>
        <w:rPr>
          <w:rFonts w:cs="David" w:hint="cs"/>
          <w:u w:val="single"/>
          <w:rtl/>
        </w:rPr>
      </w:pPr>
    </w:p>
    <w:p w14:paraId="3331135D" w14:textId="77777777" w:rsidR="003E25DA" w:rsidRPr="003E25DA" w:rsidRDefault="003E25DA" w:rsidP="003E25DA">
      <w:pPr>
        <w:bidi/>
        <w:jc w:val="both"/>
        <w:rPr>
          <w:rFonts w:cs="David" w:hint="cs"/>
          <w:rtl/>
        </w:rPr>
      </w:pPr>
      <w:r w:rsidRPr="003E25DA">
        <w:rPr>
          <w:rFonts w:cs="David" w:hint="cs"/>
          <w:rtl/>
        </w:rPr>
        <w:tab/>
        <w:t xml:space="preserve"> זה במצב של פרישה או של התפלגות?</w:t>
      </w:r>
    </w:p>
    <w:p w14:paraId="7CC09486" w14:textId="77777777" w:rsidR="003E25DA" w:rsidRPr="003E25DA" w:rsidRDefault="003E25DA" w:rsidP="003E25DA">
      <w:pPr>
        <w:bidi/>
        <w:jc w:val="both"/>
        <w:rPr>
          <w:rFonts w:cs="David" w:hint="cs"/>
          <w:rtl/>
        </w:rPr>
      </w:pPr>
    </w:p>
    <w:p w14:paraId="030ECC4C"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9C03D93" w14:textId="77777777" w:rsidR="003E25DA" w:rsidRPr="003E25DA" w:rsidRDefault="003E25DA" w:rsidP="003E25DA">
      <w:pPr>
        <w:bidi/>
        <w:jc w:val="both"/>
        <w:rPr>
          <w:rFonts w:cs="David" w:hint="cs"/>
          <w:u w:val="single"/>
          <w:rtl/>
        </w:rPr>
      </w:pPr>
    </w:p>
    <w:p w14:paraId="0F071290" w14:textId="77777777" w:rsidR="003E25DA" w:rsidRPr="003E25DA" w:rsidRDefault="003E25DA" w:rsidP="003E25DA">
      <w:pPr>
        <w:bidi/>
        <w:jc w:val="both"/>
        <w:rPr>
          <w:rFonts w:cs="David" w:hint="cs"/>
          <w:rtl/>
        </w:rPr>
      </w:pPr>
      <w:r w:rsidRPr="003E25DA">
        <w:rPr>
          <w:rFonts w:cs="David" w:hint="cs"/>
          <w:rtl/>
        </w:rPr>
        <w:tab/>
        <w:t xml:space="preserve">במצב של התפלגות אבל של מפלגות שמלכתחילה רצו בנפרד. המפלגות רצו כרשימה אחת שמורכבת משתי מפלגות מוכרזות מראש עם  רשימה שמית </w:t>
      </w:r>
      <w:r w:rsidRPr="003E25DA">
        <w:rPr>
          <w:rFonts w:cs="David"/>
          <w:rtl/>
        </w:rPr>
        <w:t>–</w:t>
      </w:r>
      <w:r w:rsidRPr="003E25DA">
        <w:rPr>
          <w:rFonts w:cs="David" w:hint="cs"/>
          <w:rtl/>
        </w:rPr>
        <w:t xml:space="preserve"> מי שייך לאיזו מפלגה. </w:t>
      </w:r>
    </w:p>
    <w:p w14:paraId="1D5FE6D8" w14:textId="77777777" w:rsidR="003E25DA" w:rsidRPr="003E25DA" w:rsidRDefault="003E25DA" w:rsidP="003E25DA">
      <w:pPr>
        <w:bidi/>
        <w:jc w:val="both"/>
        <w:rPr>
          <w:rFonts w:cs="David" w:hint="cs"/>
          <w:rtl/>
        </w:rPr>
      </w:pPr>
    </w:p>
    <w:p w14:paraId="0327BFB8" w14:textId="77777777" w:rsidR="003E25DA" w:rsidRPr="003E25DA" w:rsidRDefault="003E25DA" w:rsidP="003E25DA">
      <w:pPr>
        <w:bidi/>
        <w:jc w:val="both"/>
        <w:rPr>
          <w:rFonts w:cs="David" w:hint="cs"/>
          <w:u w:val="single"/>
          <w:rtl/>
        </w:rPr>
      </w:pPr>
      <w:r w:rsidRPr="003E25DA">
        <w:rPr>
          <w:rFonts w:cs="David" w:hint="cs"/>
          <w:u w:val="single"/>
          <w:rtl/>
        </w:rPr>
        <w:t>סהר  פינטו:</w:t>
      </w:r>
    </w:p>
    <w:p w14:paraId="26F2A1C1" w14:textId="77777777" w:rsidR="003E25DA" w:rsidRPr="003E25DA" w:rsidRDefault="003E25DA" w:rsidP="003E25DA">
      <w:pPr>
        <w:bidi/>
        <w:jc w:val="both"/>
        <w:rPr>
          <w:rFonts w:cs="David" w:hint="cs"/>
          <w:rtl/>
        </w:rPr>
      </w:pPr>
    </w:p>
    <w:p w14:paraId="45342D86" w14:textId="77777777" w:rsidR="003E25DA" w:rsidRPr="003E25DA" w:rsidRDefault="003E25DA" w:rsidP="003E25DA">
      <w:pPr>
        <w:bidi/>
        <w:jc w:val="both"/>
        <w:rPr>
          <w:rFonts w:cs="David" w:hint="cs"/>
          <w:rtl/>
        </w:rPr>
      </w:pPr>
      <w:r w:rsidRPr="003E25DA">
        <w:rPr>
          <w:rFonts w:cs="David" w:hint="cs"/>
          <w:rtl/>
        </w:rPr>
        <w:tab/>
        <w:t>ואז אם מישהו יצא מהכנסת?</w:t>
      </w:r>
    </w:p>
    <w:p w14:paraId="7DC3584D" w14:textId="77777777" w:rsidR="003E25DA" w:rsidRPr="003E25DA" w:rsidRDefault="003E25DA" w:rsidP="003E25DA">
      <w:pPr>
        <w:bidi/>
        <w:jc w:val="both"/>
        <w:rPr>
          <w:rFonts w:cs="David" w:hint="cs"/>
          <w:rtl/>
        </w:rPr>
      </w:pPr>
      <w:r w:rsidRPr="003E25DA">
        <w:rPr>
          <w:rFonts w:cs="David" w:hint="cs"/>
          <w:rtl/>
        </w:rPr>
        <w:t xml:space="preserve"> </w:t>
      </w:r>
    </w:p>
    <w:p w14:paraId="4A1F6E05"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2CC8CF6" w14:textId="77777777" w:rsidR="003E25DA" w:rsidRPr="003E25DA" w:rsidRDefault="003E25DA" w:rsidP="003E25DA">
      <w:pPr>
        <w:bidi/>
        <w:jc w:val="both"/>
        <w:rPr>
          <w:rFonts w:cs="David" w:hint="cs"/>
          <w:u w:val="single"/>
          <w:rtl/>
        </w:rPr>
      </w:pPr>
    </w:p>
    <w:p w14:paraId="6C48765B" w14:textId="77777777" w:rsidR="003E25DA" w:rsidRPr="003E25DA" w:rsidRDefault="003E25DA" w:rsidP="003E25DA">
      <w:pPr>
        <w:bidi/>
        <w:jc w:val="both"/>
        <w:rPr>
          <w:rFonts w:cs="David" w:hint="cs"/>
          <w:rtl/>
        </w:rPr>
      </w:pPr>
      <w:r w:rsidRPr="003E25DA">
        <w:rPr>
          <w:rFonts w:cs="David" w:hint="cs"/>
          <w:rtl/>
        </w:rPr>
        <w:tab/>
        <w:t xml:space="preserve">נכנס מישהו אז אומרים שהוא ישויך למפלגה שהוא הכריז עליה בפני הבוחרים מהתחלה, אלא אם כולם מסכימים </w:t>
      </w:r>
      <w:r w:rsidRPr="003E25DA">
        <w:rPr>
          <w:rFonts w:cs="David"/>
          <w:rtl/>
        </w:rPr>
        <w:t>–</w:t>
      </w:r>
      <w:r w:rsidRPr="003E25DA">
        <w:rPr>
          <w:rFonts w:cs="David" w:hint="cs"/>
          <w:rtl/>
        </w:rPr>
        <w:t xml:space="preserve"> גם הוא וגם שתי הסיעות אומרות שהן מסכימות ללכת לסיעה השנייה. </w:t>
      </w:r>
    </w:p>
    <w:p w14:paraId="32F17BB8" w14:textId="77777777" w:rsidR="003E25DA" w:rsidRPr="003E25DA" w:rsidRDefault="003E25DA" w:rsidP="003E25DA">
      <w:pPr>
        <w:bidi/>
        <w:jc w:val="both"/>
        <w:rPr>
          <w:rFonts w:cs="David" w:hint="cs"/>
          <w:rtl/>
        </w:rPr>
      </w:pPr>
    </w:p>
    <w:p w14:paraId="752402A7" w14:textId="77777777" w:rsidR="003E25DA" w:rsidRPr="003E25DA" w:rsidRDefault="003E25DA" w:rsidP="003E25DA">
      <w:pPr>
        <w:bidi/>
        <w:jc w:val="both"/>
        <w:rPr>
          <w:rFonts w:cs="David"/>
          <w:u w:val="single"/>
        </w:rPr>
      </w:pPr>
      <w:r w:rsidRPr="003E25DA">
        <w:rPr>
          <w:rFonts w:cs="David" w:hint="cs"/>
          <w:u w:val="single"/>
          <w:rtl/>
        </w:rPr>
        <w:t>סהר  פינטו:</w:t>
      </w:r>
    </w:p>
    <w:p w14:paraId="0186C572" w14:textId="77777777" w:rsidR="003E25DA" w:rsidRPr="003E25DA" w:rsidRDefault="003E25DA" w:rsidP="003E25DA">
      <w:pPr>
        <w:bidi/>
        <w:jc w:val="both"/>
        <w:rPr>
          <w:rFonts w:cs="David" w:hint="cs"/>
          <w:rtl/>
        </w:rPr>
      </w:pPr>
    </w:p>
    <w:p w14:paraId="2A5154CC" w14:textId="77777777" w:rsidR="003E25DA" w:rsidRPr="003E25DA" w:rsidRDefault="003E25DA" w:rsidP="003E25DA">
      <w:pPr>
        <w:bidi/>
        <w:jc w:val="both"/>
        <w:rPr>
          <w:rFonts w:cs="David" w:hint="cs"/>
          <w:rtl/>
        </w:rPr>
      </w:pPr>
      <w:r w:rsidRPr="003E25DA">
        <w:rPr>
          <w:rFonts w:cs="David" w:hint="cs"/>
          <w:rtl/>
        </w:rPr>
        <w:tab/>
        <w:t>אז אתה כן כופה עליו.</w:t>
      </w:r>
    </w:p>
    <w:p w14:paraId="0D2EDA4C" w14:textId="77777777" w:rsidR="003E25DA" w:rsidRPr="003E25DA" w:rsidRDefault="003E25DA" w:rsidP="003E25DA">
      <w:pPr>
        <w:bidi/>
        <w:jc w:val="both"/>
        <w:rPr>
          <w:rFonts w:cs="David" w:hint="cs"/>
          <w:rtl/>
        </w:rPr>
      </w:pPr>
    </w:p>
    <w:p w14:paraId="59795FD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05E0B6A" w14:textId="77777777" w:rsidR="003E25DA" w:rsidRPr="003E25DA" w:rsidRDefault="003E25DA" w:rsidP="003E25DA">
      <w:pPr>
        <w:bidi/>
        <w:jc w:val="both"/>
        <w:rPr>
          <w:rFonts w:cs="David" w:hint="cs"/>
          <w:u w:val="single"/>
          <w:rtl/>
        </w:rPr>
      </w:pPr>
    </w:p>
    <w:p w14:paraId="52E8B6ED" w14:textId="77777777" w:rsidR="003E25DA" w:rsidRPr="003E25DA" w:rsidRDefault="003E25DA" w:rsidP="003E25DA">
      <w:pPr>
        <w:bidi/>
        <w:jc w:val="both"/>
        <w:rPr>
          <w:rFonts w:cs="David" w:hint="cs"/>
          <w:rtl/>
        </w:rPr>
      </w:pPr>
      <w:r w:rsidRPr="003E25DA">
        <w:rPr>
          <w:rFonts w:cs="David" w:hint="cs"/>
          <w:rtl/>
        </w:rPr>
        <w:tab/>
        <w:t>מכיוון שהוא הכריז מראש.</w:t>
      </w:r>
    </w:p>
    <w:p w14:paraId="44BE7EA2" w14:textId="77777777" w:rsidR="003E25DA" w:rsidRPr="003E25DA" w:rsidRDefault="003E25DA" w:rsidP="003E25DA">
      <w:pPr>
        <w:bidi/>
        <w:jc w:val="both"/>
        <w:rPr>
          <w:rFonts w:cs="David" w:hint="cs"/>
          <w:rtl/>
        </w:rPr>
      </w:pPr>
    </w:p>
    <w:p w14:paraId="5B0CF334"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ADAF061" w14:textId="77777777" w:rsidR="003E25DA" w:rsidRPr="003E25DA" w:rsidRDefault="003E25DA" w:rsidP="003E25DA">
      <w:pPr>
        <w:bidi/>
        <w:jc w:val="both"/>
        <w:rPr>
          <w:rFonts w:cs="David" w:hint="cs"/>
          <w:rtl/>
        </w:rPr>
      </w:pPr>
    </w:p>
    <w:p w14:paraId="5C446E96" w14:textId="77777777" w:rsidR="003E25DA" w:rsidRPr="003E25DA" w:rsidRDefault="003E25DA" w:rsidP="003E25DA">
      <w:pPr>
        <w:bidi/>
        <w:jc w:val="both"/>
        <w:rPr>
          <w:rFonts w:cs="David" w:hint="cs"/>
          <w:rtl/>
        </w:rPr>
      </w:pPr>
      <w:r w:rsidRPr="003E25DA">
        <w:rPr>
          <w:rFonts w:cs="David" w:hint="cs"/>
          <w:rtl/>
        </w:rPr>
        <w:tab/>
        <w:t xml:space="preserve"> אתה מביא אותי לדיון שהיה לנו אתמול בנושא משאל העם. אתה שוב אומר כאן שעבר הזמן, הוא שינה את דעתו. </w:t>
      </w:r>
    </w:p>
    <w:p w14:paraId="485356EB" w14:textId="77777777" w:rsidR="003E25DA" w:rsidRPr="003E25DA" w:rsidRDefault="003E25DA" w:rsidP="003E25DA">
      <w:pPr>
        <w:bidi/>
        <w:jc w:val="both"/>
        <w:rPr>
          <w:rFonts w:cs="David" w:hint="cs"/>
          <w:rtl/>
        </w:rPr>
      </w:pPr>
    </w:p>
    <w:p w14:paraId="403A5AD3" w14:textId="77777777" w:rsidR="003E25DA" w:rsidRPr="003E25DA" w:rsidRDefault="003E25DA" w:rsidP="003E25DA">
      <w:pPr>
        <w:keepLines/>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9BB283F" w14:textId="77777777" w:rsidR="003E25DA" w:rsidRPr="003E25DA" w:rsidRDefault="003E25DA" w:rsidP="003E25DA">
      <w:pPr>
        <w:keepLines/>
        <w:bidi/>
        <w:jc w:val="both"/>
        <w:rPr>
          <w:rFonts w:cs="David" w:hint="cs"/>
          <w:u w:val="single"/>
          <w:rtl/>
        </w:rPr>
      </w:pPr>
    </w:p>
    <w:p w14:paraId="3C03B953" w14:textId="77777777" w:rsidR="003E25DA" w:rsidRPr="003E25DA" w:rsidRDefault="003E25DA" w:rsidP="003E25DA">
      <w:pPr>
        <w:bidi/>
        <w:jc w:val="both"/>
        <w:rPr>
          <w:rFonts w:cs="David" w:hint="cs"/>
          <w:rtl/>
        </w:rPr>
      </w:pPr>
      <w:r w:rsidRPr="003E25DA">
        <w:rPr>
          <w:rFonts w:cs="David" w:hint="cs"/>
          <w:rtl/>
        </w:rPr>
        <w:tab/>
        <w:t>הוא שינה את דעתו רק אם כולם הסכימו. אם לא, הוא מקובע למה שהוא הכריז לפני הבחירות.</w:t>
      </w:r>
    </w:p>
    <w:p w14:paraId="75E98715" w14:textId="77777777" w:rsidR="003E25DA" w:rsidRPr="003E25DA" w:rsidRDefault="003E25DA" w:rsidP="003E25DA">
      <w:pPr>
        <w:bidi/>
        <w:jc w:val="both"/>
        <w:rPr>
          <w:rFonts w:cs="David" w:hint="cs"/>
          <w:rtl/>
        </w:rPr>
      </w:pPr>
    </w:p>
    <w:p w14:paraId="1AF019FB"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82174A6" w14:textId="77777777" w:rsidR="003E25DA" w:rsidRPr="003E25DA" w:rsidRDefault="003E25DA" w:rsidP="003E25DA">
      <w:pPr>
        <w:bidi/>
        <w:jc w:val="both"/>
        <w:rPr>
          <w:rFonts w:cs="David" w:hint="cs"/>
          <w:rtl/>
        </w:rPr>
      </w:pPr>
    </w:p>
    <w:p w14:paraId="0684BC34" w14:textId="77777777" w:rsidR="003E25DA" w:rsidRPr="003E25DA" w:rsidRDefault="003E25DA" w:rsidP="003E25DA">
      <w:pPr>
        <w:bidi/>
        <w:jc w:val="both"/>
        <w:rPr>
          <w:rFonts w:cs="David" w:hint="cs"/>
          <w:rtl/>
        </w:rPr>
      </w:pPr>
      <w:r w:rsidRPr="003E25DA">
        <w:rPr>
          <w:rFonts w:cs="David" w:hint="cs"/>
          <w:rtl/>
        </w:rPr>
        <w:tab/>
        <w:t xml:space="preserve"> לא רוצים לאפשר מניפולציות בהשתייכות סיעתית.</w:t>
      </w:r>
    </w:p>
    <w:p w14:paraId="2D34DDB3" w14:textId="77777777" w:rsidR="003E25DA" w:rsidRPr="003E25DA" w:rsidRDefault="003E25DA" w:rsidP="003E25DA">
      <w:pPr>
        <w:bidi/>
        <w:jc w:val="both"/>
        <w:rPr>
          <w:rFonts w:cs="David" w:hint="cs"/>
          <w:rtl/>
        </w:rPr>
      </w:pPr>
    </w:p>
    <w:p w14:paraId="6029E874" w14:textId="77777777" w:rsidR="003E25DA" w:rsidRPr="003E25DA" w:rsidRDefault="003E25DA" w:rsidP="003E25DA">
      <w:pPr>
        <w:bidi/>
        <w:jc w:val="both"/>
        <w:rPr>
          <w:rFonts w:cs="David" w:hint="cs"/>
          <w:u w:val="single"/>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42C78E78" w14:textId="77777777" w:rsidR="003E25DA" w:rsidRPr="003E25DA" w:rsidRDefault="003E25DA" w:rsidP="003E25DA">
      <w:pPr>
        <w:bidi/>
        <w:jc w:val="both"/>
        <w:rPr>
          <w:rFonts w:cs="David" w:hint="cs"/>
          <w:rtl/>
        </w:rPr>
      </w:pPr>
    </w:p>
    <w:p w14:paraId="7CB173BF" w14:textId="77777777" w:rsidR="003E25DA" w:rsidRPr="003E25DA" w:rsidRDefault="003E25DA" w:rsidP="003E25DA">
      <w:pPr>
        <w:bidi/>
        <w:jc w:val="both"/>
        <w:rPr>
          <w:rFonts w:cs="David" w:hint="cs"/>
          <w:rtl/>
        </w:rPr>
      </w:pPr>
      <w:r w:rsidRPr="003E25DA">
        <w:rPr>
          <w:rFonts w:cs="David" w:hint="cs"/>
          <w:rtl/>
        </w:rPr>
        <w:tab/>
        <w:t>מה קורה אם 24 שעות נופל על שישי-שבת?</w:t>
      </w:r>
    </w:p>
    <w:p w14:paraId="3EB264A4" w14:textId="77777777" w:rsidR="003E25DA" w:rsidRPr="003E25DA" w:rsidRDefault="003E25DA" w:rsidP="003E25DA">
      <w:pPr>
        <w:bidi/>
        <w:jc w:val="both"/>
        <w:rPr>
          <w:rFonts w:cs="David" w:hint="cs"/>
          <w:rtl/>
        </w:rPr>
      </w:pPr>
    </w:p>
    <w:p w14:paraId="5CCBC3F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029B326" w14:textId="77777777" w:rsidR="003E25DA" w:rsidRPr="003E25DA" w:rsidRDefault="003E25DA" w:rsidP="003E25DA">
      <w:pPr>
        <w:bidi/>
        <w:jc w:val="both"/>
        <w:rPr>
          <w:rFonts w:cs="David" w:hint="cs"/>
          <w:u w:val="single"/>
          <w:rtl/>
        </w:rPr>
      </w:pPr>
    </w:p>
    <w:p w14:paraId="2ACA792B" w14:textId="77777777" w:rsidR="003E25DA" w:rsidRPr="003E25DA" w:rsidRDefault="003E25DA" w:rsidP="003E25DA">
      <w:pPr>
        <w:bidi/>
        <w:jc w:val="both"/>
        <w:rPr>
          <w:rFonts w:cs="David" w:hint="cs"/>
          <w:rtl/>
        </w:rPr>
      </w:pPr>
      <w:r w:rsidRPr="003E25DA">
        <w:rPr>
          <w:rFonts w:cs="David" w:hint="cs"/>
          <w:rtl/>
        </w:rPr>
        <w:tab/>
        <w:t>זה לא נספר. זאת הוראה כללית.</w:t>
      </w:r>
    </w:p>
    <w:p w14:paraId="34974196" w14:textId="77777777" w:rsidR="003E25DA" w:rsidRPr="003E25DA" w:rsidRDefault="003E25DA" w:rsidP="003E25DA">
      <w:pPr>
        <w:bidi/>
        <w:jc w:val="both"/>
        <w:rPr>
          <w:rFonts w:cs="David" w:hint="cs"/>
          <w:rtl/>
        </w:rPr>
      </w:pPr>
    </w:p>
    <w:p w14:paraId="29BBDE9A" w14:textId="77777777" w:rsidR="003E25DA" w:rsidRPr="003E25DA" w:rsidRDefault="003E25DA" w:rsidP="003E25DA">
      <w:pPr>
        <w:bidi/>
        <w:jc w:val="both"/>
        <w:rPr>
          <w:rFonts w:cs="David"/>
          <w:u w:val="single"/>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27577BE2" w14:textId="77777777" w:rsidR="003E25DA" w:rsidRPr="003E25DA" w:rsidRDefault="003E25DA" w:rsidP="003E25DA">
      <w:pPr>
        <w:bidi/>
        <w:jc w:val="both"/>
        <w:rPr>
          <w:rFonts w:cs="David" w:hint="cs"/>
          <w:rtl/>
        </w:rPr>
      </w:pPr>
    </w:p>
    <w:p w14:paraId="623860F2" w14:textId="77777777" w:rsidR="003E25DA" w:rsidRPr="003E25DA" w:rsidRDefault="003E25DA" w:rsidP="003E25DA">
      <w:pPr>
        <w:bidi/>
        <w:jc w:val="both"/>
        <w:rPr>
          <w:rFonts w:cs="David" w:hint="cs"/>
          <w:rtl/>
        </w:rPr>
      </w:pPr>
      <w:r w:rsidRPr="003E25DA">
        <w:rPr>
          <w:rFonts w:cs="David" w:hint="cs"/>
          <w:rtl/>
        </w:rPr>
        <w:tab/>
        <w:t>ממתי אתה מתחיל לספור?</w:t>
      </w:r>
    </w:p>
    <w:p w14:paraId="27EC0792" w14:textId="77777777" w:rsidR="003E25DA" w:rsidRPr="003E25DA" w:rsidRDefault="003E25DA" w:rsidP="003E25DA">
      <w:pPr>
        <w:bidi/>
        <w:jc w:val="both"/>
        <w:rPr>
          <w:rFonts w:cs="David" w:hint="cs"/>
          <w:rtl/>
        </w:rPr>
      </w:pPr>
    </w:p>
    <w:p w14:paraId="24EB35D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E7D7615" w14:textId="77777777" w:rsidR="003E25DA" w:rsidRPr="003E25DA" w:rsidRDefault="003E25DA" w:rsidP="003E25DA">
      <w:pPr>
        <w:bidi/>
        <w:jc w:val="both"/>
        <w:rPr>
          <w:rFonts w:cs="David" w:hint="cs"/>
          <w:u w:val="single"/>
          <w:rtl/>
        </w:rPr>
      </w:pPr>
    </w:p>
    <w:p w14:paraId="5E2802EE" w14:textId="77777777" w:rsidR="003E25DA" w:rsidRPr="003E25DA" w:rsidRDefault="003E25DA" w:rsidP="003E25DA">
      <w:pPr>
        <w:bidi/>
        <w:jc w:val="both"/>
        <w:rPr>
          <w:rFonts w:cs="David" w:hint="cs"/>
          <w:rtl/>
        </w:rPr>
      </w:pPr>
      <w:r w:rsidRPr="003E25DA">
        <w:rPr>
          <w:rFonts w:cs="David" w:hint="cs"/>
          <w:rtl/>
        </w:rPr>
        <w:tab/>
        <w:t>אני מתחיל לספור מרגע ההתפטרות.</w:t>
      </w:r>
    </w:p>
    <w:p w14:paraId="400555AE" w14:textId="77777777" w:rsidR="003E25DA" w:rsidRPr="003E25DA" w:rsidRDefault="003E25DA" w:rsidP="003E25DA">
      <w:pPr>
        <w:bidi/>
        <w:jc w:val="both"/>
        <w:rPr>
          <w:rFonts w:cs="David" w:hint="cs"/>
          <w:rtl/>
        </w:rPr>
      </w:pPr>
    </w:p>
    <w:p w14:paraId="27B4B94C" w14:textId="77777777" w:rsidR="003E25DA" w:rsidRPr="003E25DA" w:rsidRDefault="003E25DA" w:rsidP="003E25DA">
      <w:pPr>
        <w:bidi/>
        <w:jc w:val="both"/>
        <w:rPr>
          <w:rFonts w:cs="David"/>
          <w:u w:val="single"/>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5B355E37" w14:textId="77777777" w:rsidR="003E25DA" w:rsidRPr="003E25DA" w:rsidRDefault="003E25DA" w:rsidP="003E25DA">
      <w:pPr>
        <w:bidi/>
        <w:jc w:val="both"/>
        <w:rPr>
          <w:rFonts w:cs="David" w:hint="cs"/>
          <w:rtl/>
        </w:rPr>
      </w:pPr>
    </w:p>
    <w:p w14:paraId="296C5A5E" w14:textId="77777777" w:rsidR="003E25DA" w:rsidRPr="003E25DA" w:rsidRDefault="003E25DA" w:rsidP="003E25DA">
      <w:pPr>
        <w:bidi/>
        <w:jc w:val="both"/>
        <w:rPr>
          <w:rFonts w:cs="David" w:hint="cs"/>
          <w:rtl/>
        </w:rPr>
      </w:pPr>
      <w:r w:rsidRPr="003E25DA">
        <w:rPr>
          <w:rFonts w:cs="David" w:hint="cs"/>
          <w:rtl/>
        </w:rPr>
        <w:tab/>
        <w:t>ומי יחליף את חבר הכנסת ביום חמישי ב-24:00?</w:t>
      </w:r>
    </w:p>
    <w:p w14:paraId="3CD3A1B0" w14:textId="77777777" w:rsidR="003E25DA" w:rsidRPr="003E25DA" w:rsidRDefault="003E25DA" w:rsidP="003E25DA">
      <w:pPr>
        <w:bidi/>
        <w:jc w:val="both"/>
        <w:rPr>
          <w:rFonts w:cs="David" w:hint="cs"/>
          <w:rtl/>
        </w:rPr>
      </w:pPr>
    </w:p>
    <w:p w14:paraId="1DEEB91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A3FDDF4" w14:textId="77777777" w:rsidR="003E25DA" w:rsidRPr="003E25DA" w:rsidRDefault="003E25DA" w:rsidP="003E25DA">
      <w:pPr>
        <w:bidi/>
        <w:jc w:val="both"/>
        <w:rPr>
          <w:rFonts w:cs="David" w:hint="cs"/>
          <w:u w:val="single"/>
          <w:rtl/>
        </w:rPr>
      </w:pPr>
    </w:p>
    <w:p w14:paraId="2F32CCBB" w14:textId="77777777" w:rsidR="003E25DA" w:rsidRPr="003E25DA" w:rsidRDefault="003E25DA" w:rsidP="003E25DA">
      <w:pPr>
        <w:bidi/>
        <w:jc w:val="both"/>
        <w:rPr>
          <w:rFonts w:cs="David" w:hint="cs"/>
          <w:rtl/>
        </w:rPr>
      </w:pPr>
      <w:r w:rsidRPr="003E25DA">
        <w:rPr>
          <w:rFonts w:cs="David" w:hint="cs"/>
          <w:rtl/>
        </w:rPr>
        <w:tab/>
        <w:t xml:space="preserve"> כל הוראה שמסתיימת בשישי-שבת, מאריכים לבא בתור. </w:t>
      </w:r>
    </w:p>
    <w:p w14:paraId="4AE4FBC6" w14:textId="77777777" w:rsidR="003E25DA" w:rsidRPr="003E25DA" w:rsidRDefault="003E25DA" w:rsidP="003E25DA">
      <w:pPr>
        <w:bidi/>
        <w:jc w:val="both"/>
        <w:rPr>
          <w:rFonts w:cs="David" w:hint="cs"/>
          <w:rtl/>
        </w:rPr>
      </w:pPr>
    </w:p>
    <w:p w14:paraId="4D9BAC9A"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68396955" w14:textId="77777777" w:rsidR="003E25DA" w:rsidRPr="003E25DA" w:rsidRDefault="003E25DA" w:rsidP="003E25DA">
      <w:pPr>
        <w:bidi/>
        <w:jc w:val="both"/>
        <w:rPr>
          <w:rFonts w:cs="David" w:hint="cs"/>
          <w:u w:val="single"/>
          <w:rtl/>
        </w:rPr>
      </w:pPr>
    </w:p>
    <w:p w14:paraId="7D8AD677" w14:textId="77777777" w:rsidR="003E25DA" w:rsidRPr="003E25DA" w:rsidRDefault="003E25DA" w:rsidP="003E25DA">
      <w:pPr>
        <w:bidi/>
        <w:jc w:val="both"/>
        <w:rPr>
          <w:rFonts w:cs="David" w:hint="cs"/>
          <w:rtl/>
        </w:rPr>
      </w:pPr>
      <w:r w:rsidRPr="003E25DA">
        <w:rPr>
          <w:rFonts w:cs="David" w:hint="cs"/>
          <w:rtl/>
        </w:rPr>
        <w:tab/>
        <w:t xml:space="preserve"> השאלה בכמה מאריכים.</w:t>
      </w:r>
    </w:p>
    <w:p w14:paraId="52528558" w14:textId="77777777" w:rsidR="003E25DA" w:rsidRPr="003E25DA" w:rsidRDefault="003E25DA" w:rsidP="003E25DA">
      <w:pPr>
        <w:bidi/>
        <w:jc w:val="both"/>
        <w:rPr>
          <w:rFonts w:cs="David" w:hint="cs"/>
          <w:rtl/>
        </w:rPr>
      </w:pPr>
    </w:p>
    <w:p w14:paraId="42D2736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EA15E74" w14:textId="77777777" w:rsidR="003E25DA" w:rsidRPr="003E25DA" w:rsidRDefault="003E25DA" w:rsidP="003E25DA">
      <w:pPr>
        <w:bidi/>
        <w:jc w:val="both"/>
        <w:rPr>
          <w:rFonts w:cs="David" w:hint="cs"/>
          <w:rtl/>
        </w:rPr>
      </w:pPr>
    </w:p>
    <w:p w14:paraId="2FB1588A" w14:textId="77777777" w:rsidR="003E25DA" w:rsidRPr="003E25DA" w:rsidRDefault="003E25DA" w:rsidP="003E25DA">
      <w:pPr>
        <w:bidi/>
        <w:jc w:val="both"/>
        <w:rPr>
          <w:rFonts w:cs="David" w:hint="cs"/>
          <w:rtl/>
        </w:rPr>
      </w:pPr>
      <w:r w:rsidRPr="003E25DA">
        <w:rPr>
          <w:rFonts w:cs="David" w:hint="cs"/>
          <w:rtl/>
        </w:rPr>
        <w:tab/>
        <w:t xml:space="preserve"> יש בחוק בטח.</w:t>
      </w:r>
    </w:p>
    <w:p w14:paraId="419E7C27" w14:textId="77777777" w:rsidR="003E25DA" w:rsidRPr="003E25DA" w:rsidRDefault="003E25DA" w:rsidP="003E25DA">
      <w:pPr>
        <w:bidi/>
        <w:jc w:val="both"/>
        <w:rPr>
          <w:rFonts w:cs="David" w:hint="cs"/>
          <w:rtl/>
        </w:rPr>
      </w:pPr>
    </w:p>
    <w:p w14:paraId="780DABB9" w14:textId="77777777" w:rsidR="003E25DA" w:rsidRPr="003E25DA" w:rsidRDefault="003E25DA" w:rsidP="003E25DA">
      <w:pPr>
        <w:bidi/>
        <w:jc w:val="both"/>
        <w:rPr>
          <w:rFonts w:cs="David" w:hint="cs"/>
          <w:rtl/>
        </w:rPr>
      </w:pPr>
    </w:p>
    <w:p w14:paraId="3F81C3F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0474945" w14:textId="77777777" w:rsidR="003E25DA" w:rsidRPr="003E25DA" w:rsidRDefault="003E25DA" w:rsidP="003E25DA">
      <w:pPr>
        <w:bidi/>
        <w:jc w:val="both"/>
        <w:rPr>
          <w:rFonts w:cs="David" w:hint="cs"/>
          <w:rtl/>
        </w:rPr>
      </w:pPr>
    </w:p>
    <w:p w14:paraId="79D2CFE7" w14:textId="77777777" w:rsidR="003E25DA" w:rsidRPr="003E25DA" w:rsidRDefault="003E25DA" w:rsidP="003E25DA">
      <w:pPr>
        <w:bidi/>
        <w:jc w:val="both"/>
        <w:rPr>
          <w:rFonts w:cs="David" w:hint="cs"/>
          <w:rtl/>
        </w:rPr>
      </w:pPr>
      <w:r w:rsidRPr="003E25DA">
        <w:rPr>
          <w:rFonts w:cs="David" w:hint="cs"/>
          <w:rtl/>
        </w:rPr>
        <w:tab/>
        <w:t xml:space="preserve"> אפשר לחשוב שהדבר הזה עלול ליצור קצת בעיות אם יהיו התפלגויות על גבי התפלגויות. </w:t>
      </w:r>
    </w:p>
    <w:p w14:paraId="277ECA3B" w14:textId="77777777" w:rsidR="003E25DA" w:rsidRPr="003E25DA" w:rsidRDefault="003E25DA" w:rsidP="003E25DA">
      <w:pPr>
        <w:bidi/>
        <w:jc w:val="both"/>
        <w:rPr>
          <w:rFonts w:cs="David" w:hint="cs"/>
          <w:rtl/>
        </w:rPr>
      </w:pPr>
    </w:p>
    <w:p w14:paraId="4620EFE8"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8A07324" w14:textId="77777777" w:rsidR="003E25DA" w:rsidRPr="003E25DA" w:rsidRDefault="003E25DA" w:rsidP="003E25DA">
      <w:pPr>
        <w:bidi/>
        <w:jc w:val="both"/>
        <w:rPr>
          <w:rFonts w:cs="David" w:hint="cs"/>
          <w:u w:val="single"/>
          <w:rtl/>
        </w:rPr>
      </w:pPr>
    </w:p>
    <w:p w14:paraId="3E6E2071" w14:textId="77777777" w:rsidR="003E25DA" w:rsidRPr="003E25DA" w:rsidRDefault="003E25DA" w:rsidP="003E25DA">
      <w:pPr>
        <w:bidi/>
        <w:jc w:val="both"/>
        <w:rPr>
          <w:rFonts w:cs="David" w:hint="cs"/>
          <w:rtl/>
        </w:rPr>
      </w:pPr>
      <w:r w:rsidRPr="003E25DA">
        <w:rPr>
          <w:rFonts w:cs="David" w:hint="cs"/>
          <w:rtl/>
        </w:rPr>
        <w:tab/>
        <w:t>זה נראה הסדר סביר לגמרי. זה מקובל עליכם? בסדר.</w:t>
      </w:r>
    </w:p>
    <w:p w14:paraId="21DF6C57" w14:textId="77777777" w:rsidR="003E25DA" w:rsidRPr="003E25DA" w:rsidRDefault="003E25DA" w:rsidP="003E25DA">
      <w:pPr>
        <w:bidi/>
        <w:jc w:val="both"/>
        <w:rPr>
          <w:rFonts w:cs="David" w:hint="cs"/>
          <w:rtl/>
        </w:rPr>
      </w:pPr>
    </w:p>
    <w:p w14:paraId="134BFE8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57142DC" w14:textId="77777777" w:rsidR="003E25DA" w:rsidRPr="003E25DA" w:rsidRDefault="003E25DA" w:rsidP="003E25DA">
      <w:pPr>
        <w:bidi/>
        <w:jc w:val="both"/>
        <w:rPr>
          <w:rFonts w:cs="David" w:hint="cs"/>
          <w:rtl/>
        </w:rPr>
      </w:pPr>
    </w:p>
    <w:p w14:paraId="451ED161" w14:textId="77777777" w:rsidR="003E25DA" w:rsidRPr="003E25DA" w:rsidRDefault="003E25DA" w:rsidP="003E25DA">
      <w:pPr>
        <w:bidi/>
        <w:jc w:val="both"/>
        <w:rPr>
          <w:rFonts w:cs="David" w:hint="cs"/>
          <w:rtl/>
        </w:rPr>
      </w:pPr>
      <w:r w:rsidRPr="003E25DA">
        <w:rPr>
          <w:rFonts w:cs="David" w:hint="cs"/>
          <w:rtl/>
        </w:rPr>
        <w:tab/>
        <w:t>עוד לא החלטתי אם אני אחליף את הסעיף או אגיד מה יבוא אחרי מה.</w:t>
      </w:r>
    </w:p>
    <w:p w14:paraId="4A535FD0" w14:textId="77777777" w:rsidR="003E25DA" w:rsidRPr="003E25DA" w:rsidRDefault="003E25DA" w:rsidP="003E25DA">
      <w:pPr>
        <w:bidi/>
        <w:jc w:val="both"/>
        <w:rPr>
          <w:rFonts w:cs="David" w:hint="cs"/>
          <w:rtl/>
        </w:rPr>
      </w:pPr>
    </w:p>
    <w:p w14:paraId="7B8F85C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C0C0D9E" w14:textId="77777777" w:rsidR="003E25DA" w:rsidRPr="003E25DA" w:rsidRDefault="003E25DA" w:rsidP="003E25DA">
      <w:pPr>
        <w:bidi/>
        <w:jc w:val="both"/>
        <w:rPr>
          <w:rFonts w:cs="David" w:hint="cs"/>
          <w:u w:val="single"/>
          <w:rtl/>
        </w:rPr>
      </w:pPr>
    </w:p>
    <w:p w14:paraId="057336A7" w14:textId="77777777" w:rsidR="003E25DA" w:rsidRPr="003E25DA" w:rsidRDefault="003E25DA" w:rsidP="003E25DA">
      <w:pPr>
        <w:bidi/>
        <w:jc w:val="both"/>
        <w:rPr>
          <w:rFonts w:cs="David" w:hint="cs"/>
          <w:rtl/>
        </w:rPr>
      </w:pPr>
      <w:r w:rsidRPr="003E25DA">
        <w:rPr>
          <w:rFonts w:cs="David" w:hint="cs"/>
          <w:rtl/>
        </w:rPr>
        <w:tab/>
        <w:t>זה טכני. בכל מקרה נביא את הכול יחד, לא כהחלטה נפרדת.</w:t>
      </w:r>
    </w:p>
    <w:p w14:paraId="30044663" w14:textId="77777777" w:rsidR="003E25DA" w:rsidRPr="003E25DA" w:rsidRDefault="003E25DA" w:rsidP="003E25DA">
      <w:pPr>
        <w:bidi/>
        <w:jc w:val="both"/>
        <w:rPr>
          <w:rFonts w:cs="David" w:hint="cs"/>
          <w:rtl/>
        </w:rPr>
      </w:pPr>
    </w:p>
    <w:p w14:paraId="2F0D13C4" w14:textId="77777777" w:rsidR="003E25DA" w:rsidRPr="003E25DA" w:rsidRDefault="003E25DA" w:rsidP="003E25DA">
      <w:pPr>
        <w:bidi/>
        <w:ind w:firstLine="567"/>
        <w:jc w:val="both"/>
        <w:rPr>
          <w:rFonts w:cs="David" w:hint="cs"/>
          <w:rtl/>
        </w:rPr>
      </w:pPr>
      <w:r w:rsidRPr="003E25DA">
        <w:rPr>
          <w:rFonts w:cs="David" w:hint="cs"/>
          <w:rtl/>
        </w:rPr>
        <w:t>בפרק השני שבו התחלנו כבר קיימנו ישיבה אחת. נעבור על התיקונים שהיו ביחס לישיבה הקודמת, ואחר כך נמשיך על-פי הנושאים שישנם.</w:t>
      </w:r>
    </w:p>
    <w:p w14:paraId="23BC0AD7" w14:textId="77777777" w:rsidR="003E25DA" w:rsidRPr="003E25DA" w:rsidRDefault="003E25DA" w:rsidP="003E25DA">
      <w:pPr>
        <w:bidi/>
        <w:jc w:val="both"/>
        <w:rPr>
          <w:rFonts w:cs="David" w:hint="cs"/>
          <w:rtl/>
        </w:rPr>
      </w:pPr>
    </w:p>
    <w:p w14:paraId="7FF89C4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F8FC573" w14:textId="77777777" w:rsidR="003E25DA" w:rsidRPr="003E25DA" w:rsidRDefault="003E25DA" w:rsidP="003E25DA">
      <w:pPr>
        <w:bidi/>
        <w:jc w:val="both"/>
        <w:rPr>
          <w:rFonts w:cs="David" w:hint="cs"/>
          <w:u w:val="single"/>
          <w:rtl/>
        </w:rPr>
      </w:pPr>
    </w:p>
    <w:p w14:paraId="4996CA95" w14:textId="77777777" w:rsidR="003E25DA" w:rsidRPr="003E25DA" w:rsidRDefault="003E25DA" w:rsidP="003E25DA">
      <w:pPr>
        <w:bidi/>
        <w:jc w:val="both"/>
        <w:rPr>
          <w:rFonts w:cs="David" w:hint="cs"/>
          <w:rtl/>
        </w:rPr>
      </w:pPr>
      <w:r w:rsidRPr="003E25DA">
        <w:rPr>
          <w:rFonts w:cs="David" w:hint="cs"/>
          <w:rtl/>
        </w:rPr>
        <w:tab/>
        <w:t xml:space="preserve"> מוצע פה פרק שני: סדר היום. בסעיף הראשון שלו דנו כבר בפעם הקודמת, והוצעו כל מיני תיקונים שסימנתי אותם בהדגשה. הסעיף ייקרא "סדר היום השבועי", וכזכור מוצע לעשות הבחנה שקיימת היום בין סדר היום הכללי לבין סדר היום המפורט. כבר קבענו שהמזכיר יפרסם כל שבוע את רשימת הנושאים שעל סדר היום, ואחר כך היושב ראש יקבע כל שבוע את סדר היום השבועי המפורט ויציג אותו בנשיאות. "סדר היום יפורסם לאחר ישיבת הנשיאות, אולם יושב ראש הכנסת רשאי להכניס בו שינויים במהלך השבוע". זה משהו שקיים. </w:t>
      </w:r>
    </w:p>
    <w:p w14:paraId="38E68F12" w14:textId="77777777" w:rsidR="003E25DA" w:rsidRPr="003E25DA" w:rsidRDefault="003E25DA" w:rsidP="003E25DA">
      <w:pPr>
        <w:bidi/>
        <w:jc w:val="both"/>
        <w:rPr>
          <w:rFonts w:cs="David" w:hint="cs"/>
          <w:rtl/>
        </w:rPr>
      </w:pPr>
    </w:p>
    <w:p w14:paraId="000B7052" w14:textId="77777777" w:rsidR="003E25DA" w:rsidRPr="003E25DA" w:rsidRDefault="003E25DA" w:rsidP="003E25DA">
      <w:pPr>
        <w:bidi/>
        <w:jc w:val="both"/>
        <w:rPr>
          <w:rFonts w:cs="David" w:hint="cs"/>
          <w:rtl/>
        </w:rPr>
      </w:pPr>
      <w:r w:rsidRPr="003E25DA">
        <w:rPr>
          <w:rFonts w:cs="David" w:hint="cs"/>
          <w:rtl/>
        </w:rPr>
        <w:tab/>
        <w:t>בישיבה הקודמת הוצע מה שמסומן בהדגשה: "ובלבד שאם נוסף נושא לסדר היום תימסר על כך הודעה לחברי הכנסת לפחות שלושים דקות לפני תחילת הדיון בו".</w:t>
      </w:r>
    </w:p>
    <w:p w14:paraId="51E0B7E7" w14:textId="77777777" w:rsidR="003E25DA" w:rsidRPr="003E25DA" w:rsidRDefault="003E25DA" w:rsidP="003E25DA">
      <w:pPr>
        <w:bidi/>
        <w:jc w:val="both"/>
        <w:rPr>
          <w:rFonts w:cs="David" w:hint="cs"/>
          <w:rtl/>
        </w:rPr>
      </w:pPr>
    </w:p>
    <w:p w14:paraId="34FC0903" w14:textId="77777777" w:rsidR="003E25DA" w:rsidRPr="003E25DA" w:rsidRDefault="003E25DA" w:rsidP="003E25DA">
      <w:pPr>
        <w:bidi/>
        <w:jc w:val="both"/>
        <w:rPr>
          <w:rFonts w:cs="David" w:hint="cs"/>
          <w:u w:val="single"/>
          <w:rtl/>
        </w:rPr>
      </w:pPr>
      <w:r w:rsidRPr="003E25DA">
        <w:rPr>
          <w:rFonts w:cs="David" w:hint="cs"/>
          <w:u w:val="single"/>
          <w:rtl/>
        </w:rPr>
        <w:t>תמי כנפו:</w:t>
      </w:r>
    </w:p>
    <w:p w14:paraId="43F29560" w14:textId="77777777" w:rsidR="003E25DA" w:rsidRPr="003E25DA" w:rsidRDefault="003E25DA" w:rsidP="003E25DA">
      <w:pPr>
        <w:bidi/>
        <w:jc w:val="both"/>
        <w:rPr>
          <w:rFonts w:cs="David" w:hint="cs"/>
          <w:rtl/>
        </w:rPr>
      </w:pPr>
    </w:p>
    <w:p w14:paraId="4C59632F" w14:textId="77777777" w:rsidR="003E25DA" w:rsidRPr="003E25DA" w:rsidRDefault="003E25DA" w:rsidP="003E25DA">
      <w:pPr>
        <w:bidi/>
        <w:jc w:val="both"/>
        <w:rPr>
          <w:rFonts w:cs="David" w:hint="cs"/>
          <w:rtl/>
        </w:rPr>
      </w:pPr>
      <w:r w:rsidRPr="003E25DA">
        <w:rPr>
          <w:rFonts w:cs="David" w:hint="cs"/>
          <w:rtl/>
        </w:rPr>
        <w:tab/>
        <w:t xml:space="preserve">זה לא מעשי. </w:t>
      </w:r>
    </w:p>
    <w:p w14:paraId="1C3EDDB7" w14:textId="77777777" w:rsidR="003E25DA" w:rsidRPr="003E25DA" w:rsidRDefault="003E25DA" w:rsidP="003E25DA">
      <w:pPr>
        <w:bidi/>
        <w:jc w:val="both"/>
        <w:rPr>
          <w:rFonts w:cs="David" w:hint="cs"/>
          <w:rtl/>
        </w:rPr>
      </w:pPr>
    </w:p>
    <w:p w14:paraId="32CC6E94" w14:textId="77777777" w:rsidR="003E25DA" w:rsidRPr="003E25DA" w:rsidRDefault="003E25DA" w:rsidP="003E25DA">
      <w:pPr>
        <w:bidi/>
        <w:jc w:val="both"/>
        <w:rPr>
          <w:rFonts w:cs="David" w:hint="cs"/>
          <w:rtl/>
        </w:rPr>
      </w:pPr>
      <w:r w:rsidRPr="003E25DA">
        <w:rPr>
          <w:rFonts w:cs="David" w:hint="cs"/>
          <w:u w:val="single"/>
          <w:rtl/>
        </w:rPr>
        <w:t>איל ינון:</w:t>
      </w:r>
    </w:p>
    <w:p w14:paraId="67BAE6F9" w14:textId="77777777" w:rsidR="003E25DA" w:rsidRPr="003E25DA" w:rsidRDefault="003E25DA" w:rsidP="003E25DA">
      <w:pPr>
        <w:bidi/>
        <w:jc w:val="both"/>
        <w:rPr>
          <w:rFonts w:cs="David" w:hint="cs"/>
          <w:rtl/>
        </w:rPr>
      </w:pPr>
    </w:p>
    <w:p w14:paraId="083BDC0A" w14:textId="77777777" w:rsidR="003E25DA" w:rsidRPr="003E25DA" w:rsidRDefault="003E25DA" w:rsidP="003E25DA">
      <w:pPr>
        <w:bidi/>
        <w:jc w:val="both"/>
        <w:rPr>
          <w:rFonts w:cs="David" w:hint="cs"/>
          <w:rtl/>
        </w:rPr>
      </w:pPr>
      <w:r w:rsidRPr="003E25DA">
        <w:rPr>
          <w:rFonts w:cs="David" w:hint="cs"/>
          <w:rtl/>
        </w:rPr>
        <w:tab/>
        <w:t>רציתי להעיר שבמישור התיאורטי זה נשמע סביר ביותר ואף מתבקש. מהאופן שבו מתנהלים העניינים אנחנו יודעים שלא תמיד זה מתנהל בצורה הזאת. אגב, לעיתים זה אינטרס לאו דווקא של הממשלה או של הקואליציה, אלא לעיתים זה גם אינטרס של האופוזיציה. יכול להיות שפה אנחנו מגבילים את עצמנו בהגבלה ובגזרה שאולי מוזר לומר את זה. אבל מהיכרות של החיים היומיומיים פה לא בטוח שהציבור יכול לעמוד בה. גם לא ברור מה זה "תימסר על כך הודעה לחברי הכנסת לפחות 30 דקות". הרי בפועל כשיש תוספת לסדר היום אנחנו הרבה פעמים מניחים את התוספת על שולחן הכנסת, אבל צריך פה סוג של מנגנון שנדע באיזו דקה הנחנו את התוספת ולהקפיד על הנחת התוספת ולספור האם עברו 30 דקות. בפועל זה לא נעשה כיום בצורה כזאת- -</w:t>
      </w:r>
    </w:p>
    <w:p w14:paraId="7B752F97" w14:textId="77777777" w:rsidR="003E25DA" w:rsidRPr="003E25DA" w:rsidRDefault="003E25DA" w:rsidP="003E25DA">
      <w:pPr>
        <w:bidi/>
        <w:jc w:val="both"/>
        <w:rPr>
          <w:rFonts w:cs="David" w:hint="cs"/>
          <w:rtl/>
        </w:rPr>
      </w:pPr>
    </w:p>
    <w:p w14:paraId="59AFAA64"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328A5F4" w14:textId="77777777" w:rsidR="003E25DA" w:rsidRPr="003E25DA" w:rsidRDefault="003E25DA" w:rsidP="003E25DA">
      <w:pPr>
        <w:bidi/>
        <w:jc w:val="both"/>
        <w:rPr>
          <w:rFonts w:cs="David" w:hint="cs"/>
          <w:u w:val="single"/>
          <w:rtl/>
        </w:rPr>
      </w:pPr>
    </w:p>
    <w:p w14:paraId="09736380" w14:textId="77777777" w:rsidR="003E25DA" w:rsidRPr="003E25DA" w:rsidRDefault="003E25DA" w:rsidP="003E25DA">
      <w:pPr>
        <w:bidi/>
        <w:jc w:val="both"/>
        <w:rPr>
          <w:rFonts w:cs="David" w:hint="cs"/>
          <w:rtl/>
        </w:rPr>
      </w:pPr>
      <w:r w:rsidRPr="003E25DA">
        <w:rPr>
          <w:rFonts w:cs="David" w:hint="cs"/>
          <w:rtl/>
        </w:rPr>
        <w:tab/>
        <w:t xml:space="preserve"> מה המצב הקיים היום? למה בכלל צריך לתקן את זה?</w:t>
      </w:r>
    </w:p>
    <w:p w14:paraId="2ABCE185" w14:textId="77777777" w:rsidR="003E25DA" w:rsidRPr="003E25DA" w:rsidRDefault="003E25DA" w:rsidP="003E25DA">
      <w:pPr>
        <w:bidi/>
        <w:jc w:val="both"/>
        <w:rPr>
          <w:rFonts w:cs="David" w:hint="cs"/>
          <w:rtl/>
        </w:rPr>
      </w:pPr>
    </w:p>
    <w:p w14:paraId="2B2471C0" w14:textId="77777777" w:rsidR="003E25DA" w:rsidRPr="003E25DA" w:rsidRDefault="003E25DA" w:rsidP="003E25DA">
      <w:pPr>
        <w:bidi/>
        <w:jc w:val="both"/>
        <w:rPr>
          <w:rFonts w:cs="David" w:hint="cs"/>
          <w:rtl/>
        </w:rPr>
      </w:pPr>
      <w:r w:rsidRPr="003E25DA">
        <w:rPr>
          <w:rFonts w:cs="David" w:hint="cs"/>
          <w:u w:val="single"/>
          <w:rtl/>
        </w:rPr>
        <w:t>איל ינון:</w:t>
      </w:r>
    </w:p>
    <w:p w14:paraId="302CA2B3" w14:textId="77777777" w:rsidR="003E25DA" w:rsidRPr="003E25DA" w:rsidRDefault="003E25DA" w:rsidP="003E25DA">
      <w:pPr>
        <w:bidi/>
        <w:jc w:val="both"/>
        <w:rPr>
          <w:rFonts w:cs="David" w:hint="cs"/>
          <w:rtl/>
        </w:rPr>
      </w:pPr>
    </w:p>
    <w:p w14:paraId="3B6A7F99" w14:textId="77777777" w:rsidR="003E25DA" w:rsidRPr="003E25DA" w:rsidRDefault="003E25DA" w:rsidP="003E25DA">
      <w:pPr>
        <w:bidi/>
        <w:jc w:val="both"/>
        <w:rPr>
          <w:rFonts w:cs="David" w:hint="cs"/>
          <w:rtl/>
        </w:rPr>
      </w:pPr>
      <w:r w:rsidRPr="003E25DA">
        <w:rPr>
          <w:rFonts w:cs="David" w:hint="cs"/>
          <w:rtl/>
        </w:rPr>
        <w:tab/>
        <w:t xml:space="preserve">אני לא בעד התוספת הזאת, זה בדיוק מה שאני מסביר. </w:t>
      </w:r>
    </w:p>
    <w:p w14:paraId="7FADF0DC" w14:textId="77777777" w:rsidR="003E25DA" w:rsidRPr="003E25DA" w:rsidRDefault="003E25DA" w:rsidP="003E25DA">
      <w:pPr>
        <w:bidi/>
        <w:jc w:val="both"/>
        <w:rPr>
          <w:rFonts w:cs="David" w:hint="cs"/>
          <w:rtl/>
        </w:rPr>
      </w:pPr>
    </w:p>
    <w:p w14:paraId="4EFE37C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9AEEA45" w14:textId="77777777" w:rsidR="003E25DA" w:rsidRPr="003E25DA" w:rsidRDefault="003E25DA" w:rsidP="003E25DA">
      <w:pPr>
        <w:bidi/>
        <w:jc w:val="both"/>
        <w:rPr>
          <w:rFonts w:cs="David" w:hint="cs"/>
          <w:rtl/>
        </w:rPr>
      </w:pPr>
    </w:p>
    <w:p w14:paraId="165E2126" w14:textId="77777777" w:rsidR="003E25DA" w:rsidRPr="003E25DA" w:rsidRDefault="003E25DA" w:rsidP="003E25DA">
      <w:pPr>
        <w:bidi/>
        <w:jc w:val="both"/>
        <w:rPr>
          <w:rFonts w:cs="David" w:hint="cs"/>
          <w:rtl/>
        </w:rPr>
      </w:pPr>
      <w:r w:rsidRPr="003E25DA">
        <w:rPr>
          <w:rFonts w:cs="David" w:hint="cs"/>
          <w:rtl/>
        </w:rPr>
        <w:tab/>
        <w:t xml:space="preserve"> מה המצב הקיים?</w:t>
      </w:r>
    </w:p>
    <w:p w14:paraId="342A7E9B" w14:textId="77777777" w:rsidR="003E25DA" w:rsidRPr="003E25DA" w:rsidRDefault="003E25DA" w:rsidP="003E25DA">
      <w:pPr>
        <w:bidi/>
        <w:jc w:val="both"/>
        <w:rPr>
          <w:rFonts w:cs="David" w:hint="cs"/>
          <w:rtl/>
        </w:rPr>
      </w:pPr>
    </w:p>
    <w:p w14:paraId="5D47C4F1"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255B3A14" w14:textId="77777777" w:rsidR="003E25DA" w:rsidRPr="003E25DA" w:rsidRDefault="003E25DA" w:rsidP="003E25DA">
      <w:pPr>
        <w:bidi/>
        <w:jc w:val="both"/>
        <w:rPr>
          <w:rFonts w:cs="David" w:hint="cs"/>
          <w:u w:val="single"/>
          <w:rtl/>
        </w:rPr>
      </w:pPr>
    </w:p>
    <w:p w14:paraId="37CFD3A7" w14:textId="77777777" w:rsidR="003E25DA" w:rsidRPr="003E25DA" w:rsidRDefault="003E25DA" w:rsidP="003E25DA">
      <w:pPr>
        <w:bidi/>
        <w:jc w:val="both"/>
        <w:rPr>
          <w:rFonts w:cs="David" w:hint="cs"/>
          <w:rtl/>
        </w:rPr>
      </w:pPr>
      <w:r w:rsidRPr="003E25DA">
        <w:rPr>
          <w:rFonts w:cs="David" w:hint="cs"/>
          <w:rtl/>
        </w:rPr>
        <w:tab/>
        <w:t xml:space="preserve"> המצב הקיים הוא שניתן לעשות שינויים בסדר היום, והם אף נעשים, בדברים רגישים שאנחנו יודעים שהם קונטרוברסליים. אנחנו מקפידים ליידע את שני הצדדים וגם לשמוע השגות שהרבה פעמים גם מתקבלות בעניין עיתוי העלאת דברים מסוימים. אני יכול להביא דוגמה שהתרחשה רק אתמול ונוח לי לתת אותה כי הדוגמה יושבת לצדי: חבר הכנסת אברהם מיכאלי, יש לו הצעת חוק בקריאה ראשונה שאמנם לא הייתה לפני נשיאות הכנסת ביום שני- - </w:t>
      </w:r>
    </w:p>
    <w:p w14:paraId="3AF784F6" w14:textId="77777777" w:rsidR="003E25DA" w:rsidRPr="003E25DA" w:rsidRDefault="003E25DA" w:rsidP="003E25DA">
      <w:pPr>
        <w:bidi/>
        <w:jc w:val="both"/>
        <w:rPr>
          <w:rFonts w:cs="David" w:hint="cs"/>
          <w:rtl/>
        </w:rPr>
      </w:pPr>
    </w:p>
    <w:p w14:paraId="44B49C4C" w14:textId="77777777" w:rsidR="003E25DA" w:rsidRPr="003E25DA" w:rsidRDefault="003E25DA" w:rsidP="003E25DA">
      <w:pPr>
        <w:bidi/>
        <w:jc w:val="both"/>
        <w:rPr>
          <w:rFonts w:cs="David" w:hint="cs"/>
          <w:rtl/>
        </w:rPr>
      </w:pPr>
      <w:r w:rsidRPr="003E25DA">
        <w:rPr>
          <w:rFonts w:cs="David" w:hint="cs"/>
          <w:u w:val="single"/>
          <w:rtl/>
        </w:rPr>
        <w:t>אברהם מיכאלי:</w:t>
      </w:r>
    </w:p>
    <w:p w14:paraId="5FDCDBA9" w14:textId="77777777" w:rsidR="003E25DA" w:rsidRPr="003E25DA" w:rsidRDefault="003E25DA" w:rsidP="003E25DA">
      <w:pPr>
        <w:bidi/>
        <w:jc w:val="both"/>
        <w:rPr>
          <w:rFonts w:cs="David" w:hint="cs"/>
          <w:rtl/>
        </w:rPr>
      </w:pPr>
    </w:p>
    <w:p w14:paraId="36E3CA3F" w14:textId="77777777" w:rsidR="003E25DA" w:rsidRPr="003E25DA" w:rsidRDefault="003E25DA" w:rsidP="003E25DA">
      <w:pPr>
        <w:bidi/>
        <w:jc w:val="both"/>
        <w:rPr>
          <w:rFonts w:cs="David" w:hint="cs"/>
          <w:rtl/>
        </w:rPr>
      </w:pPr>
      <w:r w:rsidRPr="003E25DA">
        <w:rPr>
          <w:rFonts w:cs="David" w:hint="cs"/>
          <w:rtl/>
        </w:rPr>
        <w:tab/>
        <w:t>זה היה בשבוע שעבר, ודחינו את זה.</w:t>
      </w:r>
    </w:p>
    <w:p w14:paraId="5BD2A349" w14:textId="77777777" w:rsidR="003E25DA" w:rsidRPr="003E25DA" w:rsidRDefault="003E25DA" w:rsidP="003E25DA">
      <w:pPr>
        <w:bidi/>
        <w:jc w:val="both"/>
        <w:rPr>
          <w:rFonts w:cs="David" w:hint="cs"/>
          <w:rtl/>
        </w:rPr>
      </w:pPr>
    </w:p>
    <w:p w14:paraId="3ACEFD8A" w14:textId="77777777" w:rsidR="003E25DA" w:rsidRPr="003E25DA" w:rsidRDefault="003E25DA" w:rsidP="003E25DA">
      <w:pPr>
        <w:bidi/>
        <w:jc w:val="both"/>
        <w:rPr>
          <w:rFonts w:cs="David" w:hint="cs"/>
          <w:rtl/>
        </w:rPr>
      </w:pPr>
      <w:r w:rsidRPr="003E25DA">
        <w:rPr>
          <w:rFonts w:cs="David" w:hint="cs"/>
          <w:u w:val="single"/>
          <w:rtl/>
        </w:rPr>
        <w:t>איל ינון:</w:t>
      </w:r>
    </w:p>
    <w:p w14:paraId="31E15EB1" w14:textId="77777777" w:rsidR="003E25DA" w:rsidRPr="003E25DA" w:rsidRDefault="003E25DA" w:rsidP="003E25DA">
      <w:pPr>
        <w:bidi/>
        <w:jc w:val="both"/>
        <w:rPr>
          <w:rFonts w:cs="David" w:hint="cs"/>
          <w:rtl/>
        </w:rPr>
      </w:pPr>
    </w:p>
    <w:p w14:paraId="2DFA71B0" w14:textId="77777777" w:rsidR="003E25DA" w:rsidRPr="003E25DA" w:rsidRDefault="003E25DA" w:rsidP="003E25DA">
      <w:pPr>
        <w:bidi/>
        <w:jc w:val="both"/>
        <w:rPr>
          <w:rFonts w:cs="David" w:hint="cs"/>
          <w:rtl/>
        </w:rPr>
      </w:pPr>
      <w:r w:rsidRPr="003E25DA">
        <w:rPr>
          <w:rFonts w:cs="David" w:hint="cs"/>
          <w:rtl/>
        </w:rPr>
        <w:tab/>
        <w:t xml:space="preserve">- - אבל לגיטימי מבחינת הסמכויות להעלות אותה לסדר היום כי היא מוכנה, היא בקריאה ראשונה. מכיוון שאנחנו יודעים שההצעה הזאת רגישה מאוד לאופוזיציה, פניתי מראש למנהלת סיעת האופוזיציה הגדולה, שאלתי אותה האם יהיה מקובל עליהם להוסיף את ההצעה הזאת אף על פי שלא הייתה בנשיאות. אני אומר שוב, אף על פי שהיושב ראש יכול להוסיף, פנינו, אמרו שזה רגיש, ולכן זה לא יעלה השבוע. כי יום אחד זה רגיש מצדכם, ויום אחר זה רגיש מצדם, ולכ זה לא יעלה. אנחנו כן עושים את הדברים האלה, זאת לא תורה כתובה בשום מקום. </w:t>
      </w:r>
    </w:p>
    <w:p w14:paraId="7BE8280D" w14:textId="77777777" w:rsidR="003E25DA" w:rsidRPr="003E25DA" w:rsidRDefault="003E25DA" w:rsidP="003E25DA">
      <w:pPr>
        <w:bidi/>
        <w:jc w:val="both"/>
        <w:rPr>
          <w:rFonts w:cs="David" w:hint="cs"/>
          <w:rtl/>
        </w:rPr>
      </w:pPr>
    </w:p>
    <w:p w14:paraId="145586F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02872F3" w14:textId="77777777" w:rsidR="003E25DA" w:rsidRPr="003E25DA" w:rsidRDefault="003E25DA" w:rsidP="003E25DA">
      <w:pPr>
        <w:bidi/>
        <w:jc w:val="both"/>
        <w:rPr>
          <w:rFonts w:cs="David" w:hint="cs"/>
          <w:u w:val="single"/>
          <w:rtl/>
        </w:rPr>
      </w:pPr>
    </w:p>
    <w:p w14:paraId="1ACEA25B" w14:textId="77777777" w:rsidR="003E25DA" w:rsidRPr="003E25DA" w:rsidRDefault="003E25DA" w:rsidP="003E25DA">
      <w:pPr>
        <w:bidi/>
        <w:jc w:val="both"/>
        <w:rPr>
          <w:rFonts w:cs="David" w:hint="cs"/>
          <w:rtl/>
        </w:rPr>
      </w:pPr>
      <w:r w:rsidRPr="003E25DA">
        <w:rPr>
          <w:rFonts w:cs="David" w:hint="cs"/>
          <w:rtl/>
        </w:rPr>
        <w:tab/>
        <w:t xml:space="preserve"> אז למה להוסיף? אם אני כחבר כנסת סגרתי את הפלאפון או לא פתחתי אי-מייל או לא נכנסתי לתוך המליאה כי חבר לי לא סיפר לי. אז מה? אם את תוחמת את זה בזמן זה הופך להיות בעייתי. </w:t>
      </w:r>
    </w:p>
    <w:p w14:paraId="04373AE1" w14:textId="77777777" w:rsidR="003E25DA" w:rsidRPr="003E25DA" w:rsidRDefault="003E25DA" w:rsidP="003E25DA">
      <w:pPr>
        <w:bidi/>
        <w:jc w:val="both"/>
        <w:rPr>
          <w:rFonts w:cs="David" w:hint="cs"/>
          <w:rtl/>
        </w:rPr>
      </w:pPr>
    </w:p>
    <w:p w14:paraId="55DA779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92AE25A" w14:textId="77777777" w:rsidR="003E25DA" w:rsidRPr="003E25DA" w:rsidRDefault="003E25DA" w:rsidP="003E25DA">
      <w:pPr>
        <w:bidi/>
        <w:jc w:val="both"/>
        <w:rPr>
          <w:rFonts w:cs="David" w:hint="cs"/>
          <w:u w:val="single"/>
          <w:rtl/>
        </w:rPr>
      </w:pPr>
    </w:p>
    <w:p w14:paraId="3D3A7242" w14:textId="77777777" w:rsidR="003E25DA" w:rsidRPr="003E25DA" w:rsidRDefault="003E25DA" w:rsidP="003E25DA">
      <w:pPr>
        <w:bidi/>
        <w:jc w:val="both"/>
        <w:rPr>
          <w:rFonts w:cs="David" w:hint="cs"/>
          <w:rtl/>
        </w:rPr>
      </w:pPr>
      <w:r w:rsidRPr="003E25DA">
        <w:rPr>
          <w:rFonts w:cs="David" w:hint="cs"/>
          <w:rtl/>
        </w:rPr>
        <w:tab/>
        <w:t>יש הבדל בין אם קיבלת את ההודעה לבין אם היא נמסרה כדין. אם הניחו על שולחן הכנסת זה לא מעניין אם היית שם וראית.</w:t>
      </w:r>
    </w:p>
    <w:p w14:paraId="063E2679" w14:textId="77777777" w:rsidR="003E25DA" w:rsidRPr="003E25DA" w:rsidRDefault="003E25DA" w:rsidP="003E25DA">
      <w:pPr>
        <w:bidi/>
        <w:jc w:val="both"/>
        <w:rPr>
          <w:rFonts w:cs="David" w:hint="cs"/>
          <w:rtl/>
        </w:rPr>
      </w:pPr>
    </w:p>
    <w:p w14:paraId="195690EE" w14:textId="77777777" w:rsidR="003E25DA" w:rsidRPr="003E25DA" w:rsidRDefault="003E25DA" w:rsidP="003E25DA">
      <w:pPr>
        <w:bidi/>
        <w:jc w:val="both"/>
        <w:rPr>
          <w:rFonts w:cs="David" w:hint="cs"/>
          <w:rtl/>
        </w:rPr>
      </w:pPr>
      <w:r w:rsidRPr="003E25DA">
        <w:rPr>
          <w:rFonts w:cs="David" w:hint="cs"/>
          <w:u w:val="single"/>
          <w:rtl/>
        </w:rPr>
        <w:t>איל ינון:</w:t>
      </w:r>
    </w:p>
    <w:p w14:paraId="2902AAF1" w14:textId="77777777" w:rsidR="003E25DA" w:rsidRPr="003E25DA" w:rsidRDefault="003E25DA" w:rsidP="003E25DA">
      <w:pPr>
        <w:bidi/>
        <w:jc w:val="both"/>
        <w:rPr>
          <w:rFonts w:cs="David" w:hint="cs"/>
          <w:rtl/>
        </w:rPr>
      </w:pPr>
    </w:p>
    <w:p w14:paraId="6664A708" w14:textId="77777777" w:rsidR="003E25DA" w:rsidRPr="003E25DA" w:rsidRDefault="003E25DA" w:rsidP="003E25DA">
      <w:pPr>
        <w:bidi/>
        <w:jc w:val="both"/>
        <w:rPr>
          <w:rFonts w:cs="David" w:hint="cs"/>
          <w:rtl/>
        </w:rPr>
      </w:pPr>
      <w:r w:rsidRPr="003E25DA">
        <w:rPr>
          <w:rFonts w:cs="David" w:hint="cs"/>
          <w:rtl/>
        </w:rPr>
        <w:tab/>
        <w:t xml:space="preserve">שלמה, זה לא ידיעה במובן האישי. </w:t>
      </w:r>
    </w:p>
    <w:p w14:paraId="3E68C2AF" w14:textId="77777777" w:rsidR="003E25DA" w:rsidRPr="003E25DA" w:rsidRDefault="003E25DA" w:rsidP="003E25DA">
      <w:pPr>
        <w:bidi/>
        <w:jc w:val="both"/>
        <w:rPr>
          <w:rFonts w:cs="David" w:hint="cs"/>
          <w:rtl/>
        </w:rPr>
      </w:pPr>
    </w:p>
    <w:p w14:paraId="5401992D"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C5E38E0" w14:textId="77777777" w:rsidR="003E25DA" w:rsidRPr="003E25DA" w:rsidRDefault="003E25DA" w:rsidP="003E25DA">
      <w:pPr>
        <w:bidi/>
        <w:jc w:val="both"/>
        <w:rPr>
          <w:rFonts w:cs="David" w:hint="cs"/>
          <w:u w:val="single"/>
          <w:rtl/>
        </w:rPr>
      </w:pPr>
    </w:p>
    <w:p w14:paraId="25B8C7F0" w14:textId="77777777" w:rsidR="003E25DA" w:rsidRPr="003E25DA" w:rsidRDefault="003E25DA" w:rsidP="003E25DA">
      <w:pPr>
        <w:bidi/>
        <w:jc w:val="both"/>
        <w:rPr>
          <w:rFonts w:cs="David" w:hint="cs"/>
          <w:rtl/>
        </w:rPr>
      </w:pPr>
      <w:r w:rsidRPr="003E25DA">
        <w:rPr>
          <w:rFonts w:cs="David" w:hint="cs"/>
          <w:rtl/>
        </w:rPr>
        <w:tab/>
        <w:t>כן.</w:t>
      </w:r>
    </w:p>
    <w:p w14:paraId="3CDAFE81" w14:textId="77777777" w:rsidR="003E25DA" w:rsidRPr="003E25DA" w:rsidRDefault="003E25DA" w:rsidP="003E25DA">
      <w:pPr>
        <w:bidi/>
        <w:jc w:val="both"/>
        <w:rPr>
          <w:rFonts w:cs="David" w:hint="cs"/>
          <w:rtl/>
        </w:rPr>
      </w:pPr>
    </w:p>
    <w:p w14:paraId="38627D2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568C073" w14:textId="77777777" w:rsidR="003E25DA" w:rsidRPr="003E25DA" w:rsidRDefault="003E25DA" w:rsidP="003E25DA">
      <w:pPr>
        <w:bidi/>
        <w:jc w:val="both"/>
        <w:rPr>
          <w:rFonts w:cs="David" w:hint="cs"/>
          <w:rtl/>
        </w:rPr>
      </w:pPr>
    </w:p>
    <w:p w14:paraId="0EABCFDA" w14:textId="77777777" w:rsidR="003E25DA" w:rsidRPr="003E25DA" w:rsidRDefault="003E25DA" w:rsidP="003E25DA">
      <w:pPr>
        <w:bidi/>
        <w:jc w:val="both"/>
        <w:rPr>
          <w:rFonts w:cs="David" w:hint="cs"/>
          <w:rtl/>
        </w:rPr>
      </w:pPr>
      <w:r w:rsidRPr="003E25DA">
        <w:rPr>
          <w:rFonts w:cs="David" w:hint="cs"/>
          <w:rtl/>
        </w:rPr>
        <w:tab/>
        <w:t xml:space="preserve"> אנחנו גם קבענו איך מודיעים הודעות לחברי הכנסת באחת הישיבות הקודמות.</w:t>
      </w:r>
    </w:p>
    <w:p w14:paraId="70518A07" w14:textId="77777777" w:rsidR="003E25DA" w:rsidRPr="003E25DA" w:rsidRDefault="003E25DA" w:rsidP="003E25DA">
      <w:pPr>
        <w:bidi/>
        <w:jc w:val="both"/>
        <w:rPr>
          <w:rFonts w:cs="David" w:hint="cs"/>
          <w:rtl/>
        </w:rPr>
      </w:pPr>
    </w:p>
    <w:p w14:paraId="0329125A"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9B1B812" w14:textId="77777777" w:rsidR="003E25DA" w:rsidRPr="003E25DA" w:rsidRDefault="003E25DA" w:rsidP="003E25DA">
      <w:pPr>
        <w:bidi/>
        <w:jc w:val="both"/>
        <w:rPr>
          <w:rFonts w:cs="David" w:hint="cs"/>
          <w:rtl/>
        </w:rPr>
      </w:pPr>
    </w:p>
    <w:p w14:paraId="11EF7F48" w14:textId="77777777" w:rsidR="003E25DA" w:rsidRPr="003E25DA" w:rsidRDefault="003E25DA" w:rsidP="003E25DA">
      <w:pPr>
        <w:bidi/>
        <w:jc w:val="both"/>
        <w:rPr>
          <w:rFonts w:cs="David" w:hint="cs"/>
          <w:rtl/>
        </w:rPr>
      </w:pPr>
      <w:r w:rsidRPr="003E25DA">
        <w:rPr>
          <w:rFonts w:cs="David" w:hint="cs"/>
          <w:rtl/>
        </w:rPr>
        <w:tab/>
        <w:t xml:space="preserve"> למה נדרשת חצי שעה? למה לא שעה? למה לא שלוש שעות? למה לא 10 דקות?</w:t>
      </w:r>
    </w:p>
    <w:p w14:paraId="2BF2B77D" w14:textId="77777777" w:rsidR="003E25DA" w:rsidRPr="003E25DA" w:rsidRDefault="003E25DA" w:rsidP="003E25DA">
      <w:pPr>
        <w:bidi/>
        <w:jc w:val="both"/>
        <w:rPr>
          <w:rFonts w:cs="David" w:hint="cs"/>
          <w:rtl/>
        </w:rPr>
      </w:pPr>
    </w:p>
    <w:p w14:paraId="1975F115" w14:textId="77777777" w:rsidR="003E25DA" w:rsidRPr="003E25DA" w:rsidRDefault="003E25DA" w:rsidP="003E25DA">
      <w:pPr>
        <w:bidi/>
        <w:jc w:val="both"/>
        <w:rPr>
          <w:rFonts w:cs="David" w:hint="cs"/>
          <w:rtl/>
        </w:rPr>
      </w:pPr>
      <w:r w:rsidRPr="003E25DA">
        <w:rPr>
          <w:rFonts w:cs="David" w:hint="cs"/>
          <w:u w:val="single"/>
          <w:rtl/>
        </w:rPr>
        <w:t>איל ינון:</w:t>
      </w:r>
    </w:p>
    <w:p w14:paraId="5CAE6EB8" w14:textId="77777777" w:rsidR="003E25DA" w:rsidRPr="003E25DA" w:rsidRDefault="003E25DA" w:rsidP="003E25DA">
      <w:pPr>
        <w:bidi/>
        <w:jc w:val="both"/>
        <w:rPr>
          <w:rFonts w:cs="David" w:hint="cs"/>
          <w:rtl/>
        </w:rPr>
      </w:pPr>
    </w:p>
    <w:p w14:paraId="2ADA7C9C" w14:textId="77777777" w:rsidR="003E25DA" w:rsidRPr="003E25DA" w:rsidRDefault="003E25DA" w:rsidP="003E25DA">
      <w:pPr>
        <w:bidi/>
        <w:jc w:val="both"/>
        <w:rPr>
          <w:rFonts w:cs="David" w:hint="cs"/>
          <w:rtl/>
        </w:rPr>
      </w:pPr>
      <w:r w:rsidRPr="003E25DA">
        <w:rPr>
          <w:rFonts w:cs="David" w:hint="cs"/>
          <w:rtl/>
        </w:rPr>
        <w:tab/>
        <w:t xml:space="preserve">מצד אחד לא רצו להגביל ולסרבל מדי, אז קבעו יחידת זמן שנראית מאוד סבירה על פני הדברים. אלא שאנחנו יודעים שהמציאות שבה הכנסת פועלת- </w:t>
      </w:r>
    </w:p>
    <w:p w14:paraId="1AEB3880" w14:textId="77777777" w:rsidR="003E25DA" w:rsidRPr="003E25DA" w:rsidRDefault="003E25DA" w:rsidP="003E25DA">
      <w:pPr>
        <w:bidi/>
        <w:jc w:val="both"/>
        <w:rPr>
          <w:rFonts w:cs="David" w:hint="cs"/>
          <w:rtl/>
        </w:rPr>
      </w:pPr>
    </w:p>
    <w:p w14:paraId="4CE3597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8EB472D" w14:textId="77777777" w:rsidR="003E25DA" w:rsidRPr="003E25DA" w:rsidRDefault="003E25DA" w:rsidP="003E25DA">
      <w:pPr>
        <w:bidi/>
        <w:jc w:val="both"/>
        <w:rPr>
          <w:rFonts w:cs="David" w:hint="cs"/>
          <w:u w:val="single"/>
          <w:rtl/>
        </w:rPr>
      </w:pPr>
    </w:p>
    <w:p w14:paraId="05165E3F" w14:textId="77777777" w:rsidR="003E25DA" w:rsidRPr="003E25DA" w:rsidRDefault="003E25DA" w:rsidP="003E25DA">
      <w:pPr>
        <w:bidi/>
        <w:jc w:val="both"/>
        <w:rPr>
          <w:rFonts w:cs="David" w:hint="cs"/>
          <w:rtl/>
        </w:rPr>
      </w:pPr>
      <w:r w:rsidRPr="003E25DA">
        <w:rPr>
          <w:rFonts w:cs="David" w:hint="cs"/>
          <w:rtl/>
        </w:rPr>
        <w:tab/>
        <w:t xml:space="preserve">לא הייתי מכניס זמן, אבל אתה כן היה הנושא של הכנסת העניין לבוא בדברים בין הקואליציה לבין האופוזיציה. </w:t>
      </w:r>
    </w:p>
    <w:p w14:paraId="462A42A5" w14:textId="77777777" w:rsidR="003E25DA" w:rsidRPr="003E25DA" w:rsidRDefault="003E25DA" w:rsidP="003E25DA">
      <w:pPr>
        <w:bidi/>
        <w:jc w:val="both"/>
        <w:rPr>
          <w:rFonts w:cs="David" w:hint="cs"/>
          <w:rtl/>
        </w:rPr>
      </w:pPr>
    </w:p>
    <w:p w14:paraId="5E4B90C7" w14:textId="77777777" w:rsidR="003E25DA" w:rsidRPr="003E25DA" w:rsidRDefault="003E25DA" w:rsidP="003E25DA">
      <w:pPr>
        <w:bidi/>
        <w:jc w:val="both"/>
        <w:rPr>
          <w:rFonts w:cs="David" w:hint="cs"/>
          <w:rtl/>
        </w:rPr>
      </w:pPr>
      <w:r w:rsidRPr="003E25DA">
        <w:rPr>
          <w:rFonts w:cs="David" w:hint="cs"/>
          <w:u w:val="single"/>
          <w:rtl/>
        </w:rPr>
        <w:t>איל ינון:</w:t>
      </w:r>
    </w:p>
    <w:p w14:paraId="13FDFE28" w14:textId="77777777" w:rsidR="003E25DA" w:rsidRPr="003E25DA" w:rsidRDefault="003E25DA" w:rsidP="003E25DA">
      <w:pPr>
        <w:bidi/>
        <w:jc w:val="both"/>
        <w:rPr>
          <w:rFonts w:cs="David" w:hint="cs"/>
          <w:rtl/>
        </w:rPr>
      </w:pPr>
    </w:p>
    <w:p w14:paraId="120C1289" w14:textId="77777777" w:rsidR="003E25DA" w:rsidRPr="003E25DA" w:rsidRDefault="003E25DA" w:rsidP="003E25DA">
      <w:pPr>
        <w:bidi/>
        <w:jc w:val="both"/>
        <w:rPr>
          <w:rFonts w:cs="David" w:hint="cs"/>
          <w:rtl/>
        </w:rPr>
      </w:pPr>
      <w:r w:rsidRPr="003E25DA">
        <w:rPr>
          <w:rFonts w:cs="David" w:hint="cs"/>
          <w:rtl/>
        </w:rPr>
        <w:tab/>
        <w:t xml:space="preserve">אבל אני לא בטוח שתהיה על זה הסכמה כי זה אומר שיש לשים מגבלות </w:t>
      </w:r>
      <w:proofErr w:type="spellStart"/>
      <w:r w:rsidRPr="003E25DA">
        <w:rPr>
          <w:rFonts w:cs="David" w:hint="cs"/>
          <w:rtl/>
        </w:rPr>
        <w:t>פורמליות</w:t>
      </w:r>
      <w:proofErr w:type="spellEnd"/>
      <w:r w:rsidRPr="003E25DA">
        <w:rPr>
          <w:rFonts w:cs="David" w:hint="cs"/>
          <w:rtl/>
        </w:rPr>
        <w:t xml:space="preserve"> על סמכותו של היושב ראש. חלק מהיופי וכללי המשחק הוא שחלק מהדברים לא כתובים עלי ספר. כי ברגע שתכניס הגבלות </w:t>
      </w:r>
      <w:proofErr w:type="spellStart"/>
      <w:r w:rsidRPr="003E25DA">
        <w:rPr>
          <w:rFonts w:cs="David" w:hint="cs"/>
          <w:rtl/>
        </w:rPr>
        <w:t>פורמליות</w:t>
      </w:r>
      <w:proofErr w:type="spellEnd"/>
      <w:r w:rsidRPr="003E25DA">
        <w:rPr>
          <w:rFonts w:cs="David" w:hint="cs"/>
          <w:rtl/>
        </w:rPr>
        <w:t>, כמובן, תעורר התנגדות אצל בעלי הסמכויות שאתה עושה בהם פיחות ומגביל אותם.</w:t>
      </w:r>
    </w:p>
    <w:p w14:paraId="742FC89D" w14:textId="77777777" w:rsidR="003E25DA" w:rsidRPr="003E25DA" w:rsidRDefault="003E25DA" w:rsidP="003E25DA">
      <w:pPr>
        <w:bidi/>
        <w:jc w:val="both"/>
        <w:rPr>
          <w:rFonts w:cs="David" w:hint="cs"/>
          <w:rtl/>
        </w:rPr>
      </w:pPr>
    </w:p>
    <w:p w14:paraId="68302DBD"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B578B7F" w14:textId="77777777" w:rsidR="003E25DA" w:rsidRPr="003E25DA" w:rsidRDefault="003E25DA" w:rsidP="003E25DA">
      <w:pPr>
        <w:bidi/>
        <w:jc w:val="both"/>
        <w:rPr>
          <w:rFonts w:cs="David" w:hint="cs"/>
          <w:u w:val="single"/>
          <w:rtl/>
        </w:rPr>
      </w:pPr>
    </w:p>
    <w:p w14:paraId="088F46D4" w14:textId="77777777" w:rsidR="003E25DA" w:rsidRPr="003E25DA" w:rsidRDefault="003E25DA" w:rsidP="003E25DA">
      <w:pPr>
        <w:bidi/>
        <w:jc w:val="both"/>
        <w:rPr>
          <w:rFonts w:cs="David" w:hint="cs"/>
          <w:rtl/>
        </w:rPr>
      </w:pPr>
      <w:r w:rsidRPr="003E25DA">
        <w:rPr>
          <w:rFonts w:cs="David" w:hint="cs"/>
          <w:rtl/>
        </w:rPr>
        <w:tab/>
        <w:t xml:space="preserve"> קיבלתי. </w:t>
      </w:r>
    </w:p>
    <w:p w14:paraId="7B9CF5A0" w14:textId="77777777" w:rsidR="003E25DA" w:rsidRPr="003E25DA" w:rsidRDefault="003E25DA" w:rsidP="003E25DA">
      <w:pPr>
        <w:bidi/>
        <w:jc w:val="both"/>
        <w:rPr>
          <w:rFonts w:cs="David" w:hint="cs"/>
          <w:rtl/>
        </w:rPr>
      </w:pPr>
    </w:p>
    <w:p w14:paraId="4F87E752" w14:textId="77777777" w:rsidR="003E25DA" w:rsidRPr="003E25DA" w:rsidRDefault="003E25DA" w:rsidP="003E25DA">
      <w:pPr>
        <w:keepLines/>
        <w:bidi/>
        <w:jc w:val="both"/>
        <w:rPr>
          <w:rFonts w:cs="David" w:hint="cs"/>
          <w:u w:val="single"/>
          <w:rtl/>
        </w:rPr>
      </w:pPr>
      <w:r w:rsidRPr="003E25DA">
        <w:rPr>
          <w:rFonts w:cs="David" w:hint="cs"/>
          <w:u w:val="single"/>
          <w:rtl/>
        </w:rPr>
        <w:t>איל ינון:</w:t>
      </w:r>
    </w:p>
    <w:p w14:paraId="2BC219B8" w14:textId="77777777" w:rsidR="003E25DA" w:rsidRPr="003E25DA" w:rsidRDefault="003E25DA" w:rsidP="003E25DA">
      <w:pPr>
        <w:keepLines/>
        <w:bidi/>
        <w:jc w:val="both"/>
        <w:rPr>
          <w:rFonts w:cs="David" w:hint="cs"/>
          <w:u w:val="single"/>
          <w:rtl/>
        </w:rPr>
      </w:pPr>
    </w:p>
    <w:p w14:paraId="50617505" w14:textId="77777777" w:rsidR="003E25DA" w:rsidRPr="003E25DA" w:rsidRDefault="003E25DA" w:rsidP="003E25DA">
      <w:pPr>
        <w:keepLines/>
        <w:bidi/>
        <w:jc w:val="both"/>
        <w:rPr>
          <w:rFonts w:cs="David" w:hint="cs"/>
          <w:rtl/>
        </w:rPr>
      </w:pPr>
      <w:r w:rsidRPr="003E25DA">
        <w:rPr>
          <w:rFonts w:cs="David" w:hint="cs"/>
          <w:rtl/>
        </w:rPr>
        <w:tab/>
        <w:t xml:space="preserve"> הדברים עובדים לשביעות רצונם של שני הצדדים. אני לא מציע לערער את האיזון העדין מאוד שמתבצע בסדר. הרי אין טענות; זה לא שמישהו בא בטענות ואומר שאנחנו עושים תרגילים והפתעות.</w:t>
      </w:r>
    </w:p>
    <w:p w14:paraId="45D31E1A" w14:textId="77777777" w:rsidR="003E25DA" w:rsidRPr="003E25DA" w:rsidRDefault="003E25DA" w:rsidP="003E25DA">
      <w:pPr>
        <w:bidi/>
        <w:jc w:val="both"/>
        <w:rPr>
          <w:rFonts w:cs="David" w:hint="cs"/>
          <w:rtl/>
        </w:rPr>
      </w:pPr>
    </w:p>
    <w:p w14:paraId="4F36AAC1" w14:textId="77777777" w:rsidR="003E25DA" w:rsidRPr="003E25DA" w:rsidRDefault="003E25DA" w:rsidP="003E25DA">
      <w:pPr>
        <w:bidi/>
        <w:jc w:val="both"/>
        <w:rPr>
          <w:rFonts w:cs="David" w:hint="cs"/>
          <w:u w:val="single"/>
          <w:rtl/>
        </w:rPr>
      </w:pPr>
      <w:r w:rsidRPr="003E25DA">
        <w:rPr>
          <w:rFonts w:cs="David" w:hint="cs"/>
          <w:u w:val="single"/>
          <w:rtl/>
        </w:rPr>
        <w:t>סהר פינטו:</w:t>
      </w:r>
    </w:p>
    <w:p w14:paraId="7F4189BF" w14:textId="77777777" w:rsidR="003E25DA" w:rsidRPr="003E25DA" w:rsidRDefault="003E25DA" w:rsidP="003E25DA">
      <w:pPr>
        <w:bidi/>
        <w:jc w:val="both"/>
        <w:rPr>
          <w:rFonts w:cs="David" w:hint="cs"/>
          <w:rtl/>
        </w:rPr>
      </w:pPr>
    </w:p>
    <w:p w14:paraId="104E6A36" w14:textId="77777777" w:rsidR="003E25DA" w:rsidRPr="003E25DA" w:rsidRDefault="003E25DA" w:rsidP="003E25DA">
      <w:pPr>
        <w:bidi/>
        <w:jc w:val="both"/>
        <w:rPr>
          <w:rFonts w:cs="David" w:hint="cs"/>
          <w:rtl/>
        </w:rPr>
      </w:pPr>
      <w:r w:rsidRPr="003E25DA">
        <w:rPr>
          <w:rFonts w:cs="David" w:hint="cs"/>
          <w:rtl/>
        </w:rPr>
        <w:tab/>
        <w:t>אבל ראינו שאתה מעגן נוהג בתקנות.לתקנון. אתה מעגן אותי חלקית: אתה מעגן את הנוהג שהוא רשאי לשנת, אבל לא מעגן את הנוהג שאנחנו גם מתחשבים - -</w:t>
      </w:r>
    </w:p>
    <w:p w14:paraId="2B4D5CFB" w14:textId="77777777" w:rsidR="003E25DA" w:rsidRPr="003E25DA" w:rsidRDefault="003E25DA" w:rsidP="003E25DA">
      <w:pPr>
        <w:bidi/>
        <w:jc w:val="both"/>
        <w:rPr>
          <w:rFonts w:cs="David" w:hint="cs"/>
          <w:rtl/>
        </w:rPr>
      </w:pPr>
    </w:p>
    <w:p w14:paraId="51F4C7F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6A87D8A" w14:textId="77777777" w:rsidR="003E25DA" w:rsidRPr="003E25DA" w:rsidRDefault="003E25DA" w:rsidP="003E25DA">
      <w:pPr>
        <w:bidi/>
        <w:jc w:val="both"/>
        <w:rPr>
          <w:rFonts w:cs="David" w:hint="cs"/>
          <w:u w:val="single"/>
          <w:rtl/>
        </w:rPr>
      </w:pPr>
    </w:p>
    <w:p w14:paraId="78E4E80D" w14:textId="77777777" w:rsidR="003E25DA" w:rsidRPr="003E25DA" w:rsidRDefault="003E25DA" w:rsidP="003E25DA">
      <w:pPr>
        <w:bidi/>
        <w:jc w:val="both"/>
        <w:rPr>
          <w:rFonts w:cs="David" w:hint="cs"/>
          <w:rtl/>
        </w:rPr>
      </w:pPr>
      <w:r w:rsidRPr="003E25DA">
        <w:rPr>
          <w:rFonts w:cs="David" w:hint="cs"/>
          <w:rtl/>
        </w:rPr>
        <w:tab/>
        <w:t>מה אתם מציעים? אתם מציעים למחוק את התוספת? זה מקובל עליי.</w:t>
      </w:r>
    </w:p>
    <w:p w14:paraId="00A74186" w14:textId="77777777" w:rsidR="003E25DA" w:rsidRPr="003E25DA" w:rsidRDefault="003E25DA" w:rsidP="003E25DA">
      <w:pPr>
        <w:bidi/>
        <w:jc w:val="both"/>
        <w:rPr>
          <w:rFonts w:cs="David" w:hint="cs"/>
          <w:u w:val="single"/>
          <w:rtl/>
        </w:rPr>
      </w:pPr>
    </w:p>
    <w:p w14:paraId="2B895C77" w14:textId="77777777" w:rsidR="003E25DA" w:rsidRPr="003E25DA" w:rsidRDefault="003E25DA" w:rsidP="003E25DA">
      <w:pPr>
        <w:bidi/>
        <w:jc w:val="both"/>
        <w:rPr>
          <w:rFonts w:cs="David" w:hint="cs"/>
          <w:u w:val="single"/>
          <w:rtl/>
        </w:rPr>
      </w:pPr>
      <w:r w:rsidRPr="003E25DA">
        <w:rPr>
          <w:rFonts w:cs="David" w:hint="cs"/>
          <w:u w:val="single"/>
          <w:rtl/>
        </w:rPr>
        <w:t>קריאות:</w:t>
      </w:r>
    </w:p>
    <w:p w14:paraId="4FAD1035" w14:textId="77777777" w:rsidR="003E25DA" w:rsidRPr="003E25DA" w:rsidRDefault="003E25DA" w:rsidP="003E25DA">
      <w:pPr>
        <w:bidi/>
        <w:jc w:val="both"/>
        <w:rPr>
          <w:rFonts w:cs="David" w:hint="cs"/>
          <w:u w:val="single"/>
          <w:rtl/>
        </w:rPr>
      </w:pPr>
    </w:p>
    <w:p w14:paraId="3D539177" w14:textId="77777777" w:rsidR="003E25DA" w:rsidRPr="003E25DA" w:rsidRDefault="003E25DA" w:rsidP="003E25DA">
      <w:pPr>
        <w:bidi/>
        <w:jc w:val="both"/>
        <w:rPr>
          <w:rFonts w:cs="David" w:hint="cs"/>
          <w:rtl/>
        </w:rPr>
      </w:pPr>
      <w:r w:rsidRPr="003E25DA">
        <w:rPr>
          <w:rFonts w:cs="David" w:hint="cs"/>
          <w:rtl/>
        </w:rPr>
        <w:tab/>
        <w:t>- - -</w:t>
      </w:r>
    </w:p>
    <w:p w14:paraId="4A005A0C" w14:textId="77777777" w:rsidR="003E25DA" w:rsidRPr="003E25DA" w:rsidRDefault="003E25DA" w:rsidP="003E25DA">
      <w:pPr>
        <w:bidi/>
        <w:jc w:val="both"/>
        <w:rPr>
          <w:rFonts w:cs="David" w:hint="cs"/>
          <w:rtl/>
        </w:rPr>
      </w:pPr>
    </w:p>
    <w:p w14:paraId="0A8B53B5" w14:textId="77777777" w:rsidR="003E25DA" w:rsidRPr="003E25DA" w:rsidRDefault="003E25DA" w:rsidP="003E25DA">
      <w:pPr>
        <w:bidi/>
        <w:jc w:val="both"/>
        <w:rPr>
          <w:rFonts w:cs="David" w:hint="cs"/>
          <w:u w:val="single"/>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w:t>
      </w:r>
    </w:p>
    <w:p w14:paraId="1E16F5F6" w14:textId="77777777" w:rsidR="003E25DA" w:rsidRPr="003E25DA" w:rsidRDefault="003E25DA" w:rsidP="003E25DA">
      <w:pPr>
        <w:bidi/>
        <w:jc w:val="both"/>
        <w:rPr>
          <w:rFonts w:cs="David" w:hint="cs"/>
          <w:rtl/>
        </w:rPr>
      </w:pPr>
    </w:p>
    <w:p w14:paraId="71E6A279" w14:textId="77777777" w:rsidR="003E25DA" w:rsidRPr="003E25DA" w:rsidRDefault="003E25DA" w:rsidP="003E25DA">
      <w:pPr>
        <w:bidi/>
        <w:jc w:val="both"/>
        <w:rPr>
          <w:rFonts w:cs="David" w:hint="cs"/>
          <w:rtl/>
        </w:rPr>
      </w:pPr>
      <w:r w:rsidRPr="003E25DA">
        <w:rPr>
          <w:rFonts w:cs="David" w:hint="cs"/>
          <w:rtl/>
        </w:rPr>
        <w:tab/>
        <w:t>היושב ראש קבע סדר יום, ואין לו- - -</w:t>
      </w:r>
    </w:p>
    <w:p w14:paraId="37F4006E" w14:textId="77777777" w:rsidR="003E25DA" w:rsidRPr="003E25DA" w:rsidRDefault="003E25DA" w:rsidP="003E25DA">
      <w:pPr>
        <w:bidi/>
        <w:jc w:val="both"/>
        <w:rPr>
          <w:rFonts w:cs="David" w:hint="cs"/>
          <w:rtl/>
        </w:rPr>
      </w:pPr>
    </w:p>
    <w:p w14:paraId="26C15B32"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62D461D5" w14:textId="77777777" w:rsidR="003E25DA" w:rsidRPr="003E25DA" w:rsidRDefault="003E25DA" w:rsidP="003E25DA">
      <w:pPr>
        <w:bidi/>
        <w:jc w:val="both"/>
        <w:rPr>
          <w:rFonts w:cs="David" w:hint="cs"/>
          <w:u w:val="single"/>
          <w:rtl/>
        </w:rPr>
      </w:pPr>
    </w:p>
    <w:p w14:paraId="08BA0BF6" w14:textId="77777777" w:rsidR="003E25DA" w:rsidRPr="003E25DA" w:rsidRDefault="003E25DA" w:rsidP="003E25DA">
      <w:pPr>
        <w:bidi/>
        <w:jc w:val="both"/>
        <w:rPr>
          <w:rFonts w:cs="David" w:hint="cs"/>
          <w:rtl/>
        </w:rPr>
      </w:pPr>
      <w:r w:rsidRPr="003E25DA">
        <w:rPr>
          <w:rFonts w:cs="David" w:hint="cs"/>
          <w:rtl/>
        </w:rPr>
        <w:tab/>
        <w:t xml:space="preserve"> מצד אחד זה לא מגביל. </w:t>
      </w:r>
    </w:p>
    <w:p w14:paraId="64699F34" w14:textId="77777777" w:rsidR="003E25DA" w:rsidRPr="003E25DA" w:rsidRDefault="003E25DA" w:rsidP="003E25DA">
      <w:pPr>
        <w:bidi/>
        <w:jc w:val="both"/>
        <w:rPr>
          <w:rFonts w:cs="David" w:hint="cs"/>
          <w:rtl/>
        </w:rPr>
      </w:pPr>
    </w:p>
    <w:p w14:paraId="430D68A1"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473C10D" w14:textId="77777777" w:rsidR="003E25DA" w:rsidRPr="003E25DA" w:rsidRDefault="003E25DA" w:rsidP="003E25DA">
      <w:pPr>
        <w:bidi/>
        <w:jc w:val="both"/>
        <w:rPr>
          <w:rFonts w:cs="David" w:hint="cs"/>
          <w:rtl/>
        </w:rPr>
      </w:pPr>
    </w:p>
    <w:p w14:paraId="17C20464" w14:textId="77777777" w:rsidR="003E25DA" w:rsidRPr="003E25DA" w:rsidRDefault="003E25DA" w:rsidP="003E25DA">
      <w:pPr>
        <w:bidi/>
        <w:jc w:val="both"/>
        <w:rPr>
          <w:rFonts w:cs="David" w:hint="cs"/>
          <w:rtl/>
        </w:rPr>
      </w:pPr>
      <w:r w:rsidRPr="003E25DA">
        <w:rPr>
          <w:rFonts w:cs="David" w:hint="cs"/>
          <w:rtl/>
        </w:rPr>
        <w:tab/>
        <w:t xml:space="preserve"> אני אומר משהו אחר ולאו דווקא לקולה. </w:t>
      </w:r>
    </w:p>
    <w:p w14:paraId="092F1CC4" w14:textId="77777777" w:rsidR="003E25DA" w:rsidRPr="003E25DA" w:rsidRDefault="003E25DA" w:rsidP="003E25DA">
      <w:pPr>
        <w:bidi/>
        <w:jc w:val="both"/>
        <w:rPr>
          <w:rFonts w:cs="David" w:hint="cs"/>
          <w:rtl/>
        </w:rPr>
      </w:pPr>
    </w:p>
    <w:p w14:paraId="6F6F33A9" w14:textId="77777777" w:rsidR="003E25DA" w:rsidRPr="003E25DA" w:rsidRDefault="003E25DA" w:rsidP="003E25DA">
      <w:pPr>
        <w:bidi/>
        <w:ind w:firstLine="567"/>
        <w:jc w:val="both"/>
        <w:rPr>
          <w:rFonts w:cs="David" w:hint="cs"/>
          <w:rtl/>
        </w:rPr>
      </w:pPr>
      <w:r w:rsidRPr="003E25DA">
        <w:rPr>
          <w:rFonts w:cs="David" w:hint="cs"/>
          <w:rtl/>
        </w:rPr>
        <w:t xml:space="preserve">אם יושב ראש הכנסת חושב עכשיו, ויש מצב שלא נמסרה הודעה תוך 30 דקות, אבל הוא רוצה להעלות אותה כי זה עניין שבשגרה </w:t>
      </w:r>
      <w:r w:rsidRPr="003E25DA">
        <w:rPr>
          <w:rFonts w:cs="David"/>
          <w:rtl/>
        </w:rPr>
        <w:t>–</w:t>
      </w:r>
      <w:r w:rsidRPr="003E25DA">
        <w:rPr>
          <w:rFonts w:cs="David" w:hint="cs"/>
          <w:rtl/>
        </w:rPr>
        <w:t xml:space="preserve"> למה להגביל אותו; מצד אחר יכול להיות שיושב ראש הכנסת מתחשב מאוד בכולם, אז אין לי בעיה. מה יהיה אם יהיה יושב ראש לעומתי שלא רוצה להתחשב בילד בשמו, ופתאום הוא שם דברים על סדר היום כדי לרצות מישהו.</w:t>
      </w:r>
    </w:p>
    <w:p w14:paraId="181DDDE5" w14:textId="77777777" w:rsidR="003E25DA" w:rsidRPr="003E25DA" w:rsidRDefault="003E25DA" w:rsidP="003E25DA">
      <w:pPr>
        <w:bidi/>
        <w:jc w:val="both"/>
        <w:rPr>
          <w:rFonts w:cs="David" w:hint="cs"/>
          <w:rtl/>
        </w:rPr>
      </w:pPr>
    </w:p>
    <w:p w14:paraId="4CD66BA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8EC3710" w14:textId="77777777" w:rsidR="003E25DA" w:rsidRPr="003E25DA" w:rsidRDefault="003E25DA" w:rsidP="003E25DA">
      <w:pPr>
        <w:bidi/>
        <w:jc w:val="both"/>
        <w:rPr>
          <w:rFonts w:cs="David" w:hint="cs"/>
          <w:u w:val="single"/>
          <w:rtl/>
        </w:rPr>
      </w:pPr>
    </w:p>
    <w:p w14:paraId="79093B66" w14:textId="77777777" w:rsidR="003E25DA" w:rsidRPr="003E25DA" w:rsidRDefault="003E25DA" w:rsidP="003E25DA">
      <w:pPr>
        <w:bidi/>
        <w:jc w:val="both"/>
        <w:rPr>
          <w:rFonts w:cs="David" w:hint="cs"/>
          <w:rtl/>
        </w:rPr>
      </w:pPr>
      <w:r w:rsidRPr="003E25DA">
        <w:rPr>
          <w:rFonts w:cs="David" w:hint="cs"/>
          <w:rtl/>
        </w:rPr>
        <w:tab/>
        <w:t>זה היה ההיגיון שבגללו הכנסנו את זה.</w:t>
      </w:r>
    </w:p>
    <w:p w14:paraId="7238A90B" w14:textId="77777777" w:rsidR="003E25DA" w:rsidRPr="003E25DA" w:rsidRDefault="003E25DA" w:rsidP="003E25DA">
      <w:pPr>
        <w:bidi/>
        <w:jc w:val="both"/>
        <w:rPr>
          <w:rFonts w:cs="David" w:hint="cs"/>
          <w:rtl/>
        </w:rPr>
      </w:pPr>
    </w:p>
    <w:p w14:paraId="02BA07E8"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5CDFAF7" w14:textId="77777777" w:rsidR="003E25DA" w:rsidRPr="003E25DA" w:rsidRDefault="003E25DA" w:rsidP="003E25DA">
      <w:pPr>
        <w:bidi/>
        <w:jc w:val="both"/>
        <w:rPr>
          <w:rFonts w:cs="David" w:hint="cs"/>
          <w:rtl/>
        </w:rPr>
      </w:pPr>
    </w:p>
    <w:p w14:paraId="3A21AB9A" w14:textId="77777777" w:rsidR="003E25DA" w:rsidRPr="003E25DA" w:rsidRDefault="003E25DA" w:rsidP="003E25DA">
      <w:pPr>
        <w:bidi/>
        <w:jc w:val="both"/>
        <w:rPr>
          <w:rFonts w:cs="David" w:hint="cs"/>
          <w:rtl/>
        </w:rPr>
      </w:pPr>
      <w:r w:rsidRPr="003E25DA">
        <w:rPr>
          <w:rFonts w:cs="David" w:hint="cs"/>
          <w:rtl/>
        </w:rPr>
        <w:tab/>
        <w:t xml:space="preserve"> אני מבין- -</w:t>
      </w:r>
    </w:p>
    <w:p w14:paraId="38C10392" w14:textId="77777777" w:rsidR="003E25DA" w:rsidRPr="003E25DA" w:rsidRDefault="003E25DA" w:rsidP="003E25DA">
      <w:pPr>
        <w:bidi/>
        <w:jc w:val="both"/>
        <w:rPr>
          <w:rFonts w:cs="David" w:hint="cs"/>
          <w:rtl/>
        </w:rPr>
      </w:pPr>
    </w:p>
    <w:p w14:paraId="5FB2BC9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6FA1B23" w14:textId="77777777" w:rsidR="003E25DA" w:rsidRPr="003E25DA" w:rsidRDefault="003E25DA" w:rsidP="003E25DA">
      <w:pPr>
        <w:bidi/>
        <w:jc w:val="both"/>
        <w:rPr>
          <w:rFonts w:cs="David" w:hint="cs"/>
          <w:u w:val="single"/>
          <w:rtl/>
        </w:rPr>
      </w:pPr>
    </w:p>
    <w:p w14:paraId="23EFFA96" w14:textId="77777777" w:rsidR="003E25DA" w:rsidRPr="003E25DA" w:rsidRDefault="003E25DA" w:rsidP="003E25DA">
      <w:pPr>
        <w:bidi/>
        <w:jc w:val="both"/>
        <w:rPr>
          <w:rFonts w:cs="David" w:hint="cs"/>
          <w:rtl/>
        </w:rPr>
      </w:pPr>
      <w:r w:rsidRPr="003E25DA">
        <w:rPr>
          <w:rFonts w:cs="David" w:hint="cs"/>
          <w:rtl/>
        </w:rPr>
        <w:tab/>
        <w:t>אתה מוריד את זה? צריך להחליט.</w:t>
      </w:r>
    </w:p>
    <w:p w14:paraId="486D2369" w14:textId="77777777" w:rsidR="003E25DA" w:rsidRPr="003E25DA" w:rsidRDefault="003E25DA" w:rsidP="003E25DA">
      <w:pPr>
        <w:bidi/>
        <w:jc w:val="both"/>
        <w:rPr>
          <w:rFonts w:cs="David" w:hint="cs"/>
          <w:rtl/>
        </w:rPr>
      </w:pPr>
    </w:p>
    <w:p w14:paraId="1DF4419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E8544E0" w14:textId="77777777" w:rsidR="003E25DA" w:rsidRPr="003E25DA" w:rsidRDefault="003E25DA" w:rsidP="003E25DA">
      <w:pPr>
        <w:bidi/>
        <w:jc w:val="both"/>
        <w:rPr>
          <w:rFonts w:cs="David" w:hint="cs"/>
          <w:rtl/>
        </w:rPr>
      </w:pPr>
    </w:p>
    <w:p w14:paraId="19B02B5B" w14:textId="77777777" w:rsidR="003E25DA" w:rsidRPr="003E25DA" w:rsidRDefault="003E25DA" w:rsidP="003E25DA">
      <w:pPr>
        <w:bidi/>
        <w:jc w:val="both"/>
        <w:rPr>
          <w:rFonts w:cs="David" w:hint="cs"/>
          <w:rtl/>
        </w:rPr>
      </w:pPr>
      <w:r w:rsidRPr="003E25DA">
        <w:rPr>
          <w:rFonts w:cs="David" w:hint="cs"/>
          <w:rtl/>
        </w:rPr>
        <w:tab/>
        <w:t xml:space="preserve"> אני מתלבט.</w:t>
      </w:r>
    </w:p>
    <w:p w14:paraId="167BFDB4" w14:textId="77777777" w:rsidR="003E25DA" w:rsidRPr="003E25DA" w:rsidRDefault="003E25DA" w:rsidP="003E25DA">
      <w:pPr>
        <w:bidi/>
        <w:jc w:val="both"/>
        <w:rPr>
          <w:rFonts w:cs="David" w:hint="cs"/>
          <w:rtl/>
        </w:rPr>
      </w:pPr>
    </w:p>
    <w:p w14:paraId="2DC0AC5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3A09086" w14:textId="77777777" w:rsidR="003E25DA" w:rsidRPr="003E25DA" w:rsidRDefault="003E25DA" w:rsidP="003E25DA">
      <w:pPr>
        <w:bidi/>
        <w:jc w:val="both"/>
        <w:rPr>
          <w:rFonts w:cs="David" w:hint="cs"/>
          <w:u w:val="single"/>
          <w:rtl/>
        </w:rPr>
      </w:pPr>
    </w:p>
    <w:p w14:paraId="51D53560" w14:textId="77777777" w:rsidR="003E25DA" w:rsidRPr="003E25DA" w:rsidRDefault="003E25DA" w:rsidP="003E25DA">
      <w:pPr>
        <w:bidi/>
        <w:jc w:val="both"/>
        <w:rPr>
          <w:rFonts w:cs="David" w:hint="cs"/>
          <w:rtl/>
        </w:rPr>
      </w:pPr>
      <w:r w:rsidRPr="003E25DA">
        <w:rPr>
          <w:rFonts w:cs="David" w:hint="cs"/>
          <w:rtl/>
        </w:rPr>
        <w:tab/>
        <w:t>אתה חושב שזאת הוראה שאי אפשר יהיה לעמוד בה הלכה למעשה?</w:t>
      </w:r>
    </w:p>
    <w:p w14:paraId="7B6D95C3" w14:textId="77777777" w:rsidR="003E25DA" w:rsidRPr="003E25DA" w:rsidRDefault="003E25DA" w:rsidP="003E25DA">
      <w:pPr>
        <w:bidi/>
        <w:jc w:val="both"/>
        <w:rPr>
          <w:rFonts w:cs="David" w:hint="cs"/>
          <w:rtl/>
        </w:rPr>
      </w:pPr>
    </w:p>
    <w:p w14:paraId="36175DA4"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39702389" w14:textId="77777777" w:rsidR="003E25DA" w:rsidRPr="003E25DA" w:rsidRDefault="003E25DA" w:rsidP="003E25DA">
      <w:pPr>
        <w:bidi/>
        <w:jc w:val="both"/>
        <w:rPr>
          <w:rFonts w:cs="David" w:hint="cs"/>
          <w:u w:val="single"/>
          <w:rtl/>
        </w:rPr>
      </w:pPr>
    </w:p>
    <w:p w14:paraId="1E101923" w14:textId="77777777" w:rsidR="003E25DA" w:rsidRPr="003E25DA" w:rsidRDefault="003E25DA" w:rsidP="003E25DA">
      <w:pPr>
        <w:bidi/>
        <w:jc w:val="both"/>
        <w:rPr>
          <w:rFonts w:cs="David" w:hint="cs"/>
          <w:rtl/>
        </w:rPr>
      </w:pPr>
      <w:r w:rsidRPr="003E25DA">
        <w:rPr>
          <w:rFonts w:cs="David" w:hint="cs"/>
          <w:rtl/>
        </w:rPr>
        <w:tab/>
        <w:t xml:space="preserve"> יתעוררו בעיות. יש כאן מנהלות סיעה מהאופוזיציה שאומרות שזה לא עובד בפועל באופן שבו הכנסת מתנהלת.</w:t>
      </w:r>
    </w:p>
    <w:p w14:paraId="6AA10970" w14:textId="77777777" w:rsidR="003E25DA" w:rsidRPr="003E25DA" w:rsidRDefault="003E25DA" w:rsidP="003E25DA">
      <w:pPr>
        <w:bidi/>
        <w:jc w:val="both"/>
        <w:rPr>
          <w:rFonts w:cs="David" w:hint="cs"/>
          <w:rtl/>
        </w:rPr>
      </w:pPr>
    </w:p>
    <w:p w14:paraId="3EF3F09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F61C811" w14:textId="77777777" w:rsidR="003E25DA" w:rsidRPr="003E25DA" w:rsidRDefault="003E25DA" w:rsidP="003E25DA">
      <w:pPr>
        <w:bidi/>
        <w:jc w:val="both"/>
        <w:rPr>
          <w:rFonts w:cs="David" w:hint="cs"/>
          <w:u w:val="single"/>
          <w:rtl/>
        </w:rPr>
      </w:pPr>
    </w:p>
    <w:p w14:paraId="55450DA4" w14:textId="77777777" w:rsidR="003E25DA" w:rsidRPr="003E25DA" w:rsidRDefault="003E25DA" w:rsidP="003E25DA">
      <w:pPr>
        <w:bidi/>
        <w:jc w:val="both"/>
        <w:rPr>
          <w:rFonts w:cs="David" w:hint="cs"/>
          <w:rtl/>
        </w:rPr>
      </w:pPr>
      <w:r w:rsidRPr="003E25DA">
        <w:rPr>
          <w:rFonts w:cs="David" w:hint="cs"/>
          <w:rtl/>
        </w:rPr>
        <w:tab/>
        <w:t>אז נוריד את זה.</w:t>
      </w:r>
    </w:p>
    <w:p w14:paraId="552921C5" w14:textId="77777777" w:rsidR="003E25DA" w:rsidRPr="003E25DA" w:rsidRDefault="003E25DA" w:rsidP="003E25DA">
      <w:pPr>
        <w:bidi/>
        <w:jc w:val="both"/>
        <w:rPr>
          <w:rFonts w:cs="David" w:hint="cs"/>
          <w:rtl/>
        </w:rPr>
      </w:pPr>
    </w:p>
    <w:p w14:paraId="26017090"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04810AB" w14:textId="77777777" w:rsidR="003E25DA" w:rsidRPr="003E25DA" w:rsidRDefault="003E25DA" w:rsidP="003E25DA">
      <w:pPr>
        <w:bidi/>
        <w:jc w:val="both"/>
        <w:rPr>
          <w:rFonts w:cs="David" w:hint="cs"/>
          <w:u w:val="single"/>
          <w:rtl/>
        </w:rPr>
      </w:pPr>
    </w:p>
    <w:p w14:paraId="07B4271F" w14:textId="77777777" w:rsidR="003E25DA" w:rsidRPr="003E25DA" w:rsidRDefault="003E25DA" w:rsidP="003E25DA">
      <w:pPr>
        <w:bidi/>
        <w:jc w:val="both"/>
        <w:rPr>
          <w:rFonts w:cs="David" w:hint="cs"/>
          <w:rtl/>
        </w:rPr>
      </w:pPr>
      <w:r w:rsidRPr="003E25DA">
        <w:rPr>
          <w:rFonts w:cs="David" w:hint="cs"/>
          <w:rtl/>
        </w:rPr>
        <w:tab/>
        <w:t>השאלה היא איך מבטיחים שבכל זאת- -</w:t>
      </w:r>
    </w:p>
    <w:p w14:paraId="254D902D" w14:textId="77777777" w:rsidR="003E25DA" w:rsidRPr="003E25DA" w:rsidRDefault="003E25DA" w:rsidP="003E25DA">
      <w:pPr>
        <w:bidi/>
        <w:jc w:val="both"/>
        <w:rPr>
          <w:rFonts w:cs="David" w:hint="cs"/>
          <w:rtl/>
        </w:rPr>
      </w:pPr>
    </w:p>
    <w:p w14:paraId="2BA0E5D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69F2F1E" w14:textId="77777777" w:rsidR="003E25DA" w:rsidRPr="003E25DA" w:rsidRDefault="003E25DA" w:rsidP="003E25DA">
      <w:pPr>
        <w:bidi/>
        <w:jc w:val="both"/>
        <w:rPr>
          <w:rFonts w:cs="David" w:hint="cs"/>
          <w:u w:val="single"/>
          <w:rtl/>
        </w:rPr>
      </w:pPr>
    </w:p>
    <w:p w14:paraId="33DF77F4" w14:textId="77777777" w:rsidR="003E25DA" w:rsidRPr="003E25DA" w:rsidRDefault="003E25DA" w:rsidP="003E25DA">
      <w:pPr>
        <w:bidi/>
        <w:jc w:val="both"/>
        <w:rPr>
          <w:rFonts w:cs="David" w:hint="cs"/>
          <w:rtl/>
        </w:rPr>
      </w:pPr>
      <w:r w:rsidRPr="003E25DA">
        <w:rPr>
          <w:rFonts w:cs="David" w:hint="cs"/>
          <w:rtl/>
        </w:rPr>
        <w:tab/>
        <w:t xml:space="preserve">אפשר להוסיף אמירה: "ובלבד שיודיע על כך מיד עם קבלת ההחלטה על ידו או משהו במובן הזה שמדגיש שהוא לא יכול להחזיק את זה במגרה, ואז לבוא ולהפתיע. </w:t>
      </w:r>
    </w:p>
    <w:p w14:paraId="1F098E41" w14:textId="77777777" w:rsidR="003E25DA" w:rsidRPr="003E25DA" w:rsidRDefault="003E25DA" w:rsidP="003E25DA">
      <w:pPr>
        <w:bidi/>
        <w:jc w:val="both"/>
        <w:rPr>
          <w:rFonts w:cs="David" w:hint="cs"/>
          <w:rtl/>
        </w:rPr>
      </w:pPr>
    </w:p>
    <w:p w14:paraId="4CA3197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8140F58" w14:textId="77777777" w:rsidR="003E25DA" w:rsidRPr="003E25DA" w:rsidRDefault="003E25DA" w:rsidP="003E25DA">
      <w:pPr>
        <w:bidi/>
        <w:jc w:val="both"/>
        <w:rPr>
          <w:rFonts w:cs="David" w:hint="cs"/>
          <w:rtl/>
        </w:rPr>
      </w:pPr>
    </w:p>
    <w:p w14:paraId="249D7026" w14:textId="77777777" w:rsidR="003E25DA" w:rsidRPr="003E25DA" w:rsidRDefault="003E25DA" w:rsidP="003E25DA">
      <w:pPr>
        <w:bidi/>
        <w:jc w:val="both"/>
        <w:rPr>
          <w:rFonts w:cs="David" w:hint="cs"/>
          <w:rtl/>
        </w:rPr>
      </w:pPr>
      <w:r w:rsidRPr="003E25DA">
        <w:rPr>
          <w:rFonts w:cs="David" w:hint="cs"/>
          <w:rtl/>
        </w:rPr>
        <w:tab/>
        <w:t xml:space="preserve"> יודיע לחברי הכנסת ללא דיחוי.</w:t>
      </w:r>
    </w:p>
    <w:p w14:paraId="46E418BA" w14:textId="77777777" w:rsidR="003E25DA" w:rsidRPr="003E25DA" w:rsidRDefault="003E25DA" w:rsidP="003E25DA">
      <w:pPr>
        <w:bidi/>
        <w:jc w:val="both"/>
        <w:rPr>
          <w:rFonts w:cs="David" w:hint="cs"/>
          <w:rtl/>
        </w:rPr>
      </w:pPr>
    </w:p>
    <w:p w14:paraId="379576E1"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7BFE715F" w14:textId="77777777" w:rsidR="003E25DA" w:rsidRPr="003E25DA" w:rsidRDefault="003E25DA" w:rsidP="003E25DA">
      <w:pPr>
        <w:bidi/>
        <w:jc w:val="both"/>
        <w:rPr>
          <w:rFonts w:cs="David" w:hint="cs"/>
          <w:u w:val="single"/>
          <w:rtl/>
        </w:rPr>
      </w:pPr>
    </w:p>
    <w:p w14:paraId="6B504F55" w14:textId="77777777" w:rsidR="003E25DA" w:rsidRPr="003E25DA" w:rsidRDefault="003E25DA" w:rsidP="003E25DA">
      <w:pPr>
        <w:bidi/>
        <w:jc w:val="both"/>
        <w:rPr>
          <w:rFonts w:cs="David" w:hint="cs"/>
          <w:rtl/>
        </w:rPr>
      </w:pPr>
      <w:r w:rsidRPr="003E25DA">
        <w:rPr>
          <w:rFonts w:cs="David" w:hint="cs"/>
          <w:rtl/>
        </w:rPr>
        <w:tab/>
        <w:t xml:space="preserve"> לכן חצי שעה זאת מין פשרה </w:t>
      </w:r>
      <w:proofErr w:type="spellStart"/>
      <w:r w:rsidRPr="003E25DA">
        <w:rPr>
          <w:rFonts w:cs="David" w:hint="cs"/>
          <w:rtl/>
        </w:rPr>
        <w:t>מינימלית</w:t>
      </w:r>
      <w:proofErr w:type="spellEnd"/>
      <w:r w:rsidRPr="003E25DA">
        <w:rPr>
          <w:rFonts w:cs="David" w:hint="cs"/>
          <w:rtl/>
        </w:rPr>
        <w:t xml:space="preserve">. </w:t>
      </w:r>
    </w:p>
    <w:p w14:paraId="0300599B" w14:textId="77777777" w:rsidR="003E25DA" w:rsidRPr="003E25DA" w:rsidRDefault="003E25DA" w:rsidP="003E25DA">
      <w:pPr>
        <w:bidi/>
        <w:jc w:val="both"/>
        <w:rPr>
          <w:rFonts w:cs="David" w:hint="cs"/>
          <w:rtl/>
        </w:rPr>
      </w:pPr>
    </w:p>
    <w:p w14:paraId="3F7A4E2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215D709" w14:textId="77777777" w:rsidR="003E25DA" w:rsidRPr="003E25DA" w:rsidRDefault="003E25DA" w:rsidP="003E25DA">
      <w:pPr>
        <w:bidi/>
        <w:jc w:val="both"/>
        <w:rPr>
          <w:rFonts w:cs="David" w:hint="cs"/>
          <w:u w:val="single"/>
          <w:rtl/>
        </w:rPr>
      </w:pPr>
    </w:p>
    <w:p w14:paraId="2AE75813" w14:textId="77777777" w:rsidR="003E25DA" w:rsidRPr="003E25DA" w:rsidRDefault="003E25DA" w:rsidP="003E25DA">
      <w:pPr>
        <w:bidi/>
        <w:jc w:val="both"/>
        <w:rPr>
          <w:rFonts w:cs="David" w:hint="cs"/>
          <w:rtl/>
        </w:rPr>
      </w:pPr>
      <w:r w:rsidRPr="003E25DA">
        <w:rPr>
          <w:rFonts w:cs="David" w:hint="cs"/>
          <w:rtl/>
        </w:rPr>
        <w:tab/>
        <w:t>לי זה נראה סביר, אבל הם אומרים שזה לא עובד למעשה.</w:t>
      </w:r>
    </w:p>
    <w:p w14:paraId="082AA8A6" w14:textId="77777777" w:rsidR="003E25DA" w:rsidRPr="003E25DA" w:rsidRDefault="003E25DA" w:rsidP="003E25DA">
      <w:pPr>
        <w:bidi/>
        <w:jc w:val="both"/>
        <w:rPr>
          <w:rFonts w:cs="David" w:hint="cs"/>
          <w:rtl/>
        </w:rPr>
      </w:pPr>
    </w:p>
    <w:p w14:paraId="67949050" w14:textId="77777777" w:rsidR="003E25DA" w:rsidRPr="003E25DA" w:rsidRDefault="003E25DA" w:rsidP="003E25DA">
      <w:pPr>
        <w:bidi/>
        <w:jc w:val="both"/>
        <w:rPr>
          <w:rFonts w:cs="David" w:hint="cs"/>
          <w:rtl/>
        </w:rPr>
      </w:pPr>
      <w:r w:rsidRPr="003E25DA">
        <w:rPr>
          <w:rFonts w:cs="David" w:hint="cs"/>
          <w:u w:val="single"/>
          <w:rtl/>
        </w:rPr>
        <w:t>איל ינון:</w:t>
      </w:r>
    </w:p>
    <w:p w14:paraId="49714D1D" w14:textId="77777777" w:rsidR="003E25DA" w:rsidRPr="003E25DA" w:rsidRDefault="003E25DA" w:rsidP="003E25DA">
      <w:pPr>
        <w:bidi/>
        <w:jc w:val="both"/>
        <w:rPr>
          <w:rFonts w:cs="David" w:hint="cs"/>
          <w:rtl/>
        </w:rPr>
      </w:pPr>
    </w:p>
    <w:p w14:paraId="1AA83BA3" w14:textId="77777777" w:rsidR="003E25DA" w:rsidRPr="003E25DA" w:rsidRDefault="003E25DA" w:rsidP="003E25DA">
      <w:pPr>
        <w:bidi/>
        <w:jc w:val="both"/>
        <w:rPr>
          <w:rFonts w:cs="David" w:hint="cs"/>
          <w:rtl/>
        </w:rPr>
      </w:pPr>
      <w:r w:rsidRPr="003E25DA">
        <w:rPr>
          <w:rFonts w:cs="David" w:hint="cs"/>
          <w:rtl/>
        </w:rPr>
        <w:tab/>
        <w:t xml:space="preserve">אני לא הייתי מציין את הדקות. אפשר לומר: "יושב ראש הכנסת רשאי להכניס בו שינויים במהלך השבוע תוך מתן הודעה על כך". </w:t>
      </w:r>
    </w:p>
    <w:p w14:paraId="4304977C" w14:textId="77777777" w:rsidR="003E25DA" w:rsidRPr="003E25DA" w:rsidRDefault="003E25DA" w:rsidP="003E25DA">
      <w:pPr>
        <w:bidi/>
        <w:jc w:val="both"/>
        <w:rPr>
          <w:rFonts w:cs="David" w:hint="cs"/>
          <w:rtl/>
        </w:rPr>
      </w:pPr>
    </w:p>
    <w:p w14:paraId="22343D86"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929107A" w14:textId="77777777" w:rsidR="003E25DA" w:rsidRPr="003E25DA" w:rsidRDefault="003E25DA" w:rsidP="003E25DA">
      <w:pPr>
        <w:bidi/>
        <w:jc w:val="both"/>
        <w:rPr>
          <w:rFonts w:cs="David" w:hint="cs"/>
          <w:rtl/>
        </w:rPr>
      </w:pPr>
    </w:p>
    <w:p w14:paraId="4769E725" w14:textId="77777777" w:rsidR="003E25DA" w:rsidRPr="003E25DA" w:rsidRDefault="003E25DA" w:rsidP="003E25DA">
      <w:pPr>
        <w:bidi/>
        <w:jc w:val="both"/>
        <w:rPr>
          <w:rFonts w:cs="David" w:hint="cs"/>
          <w:u w:val="single"/>
          <w:rtl/>
        </w:rPr>
      </w:pPr>
      <w:r w:rsidRPr="003E25DA">
        <w:rPr>
          <w:rFonts w:cs="David" w:hint="cs"/>
          <w:rtl/>
        </w:rPr>
        <w:tab/>
        <w:t xml:space="preserve"> זמן סביר מראש זאת הגדרה רחבה. הזמן הסביר בשבילי זה יומיים ובשביל מישהו אחר </w:t>
      </w:r>
      <w:r w:rsidRPr="003E25DA">
        <w:rPr>
          <w:rFonts w:cs="David"/>
          <w:rtl/>
        </w:rPr>
        <w:t>–</w:t>
      </w:r>
      <w:r w:rsidRPr="003E25DA">
        <w:rPr>
          <w:rFonts w:cs="David" w:hint="cs"/>
          <w:rtl/>
        </w:rPr>
        <w:t xml:space="preserve"> חצי שעה.</w:t>
      </w:r>
    </w:p>
    <w:p w14:paraId="44D55394" w14:textId="77777777" w:rsidR="003E25DA" w:rsidRPr="003E25DA" w:rsidRDefault="003E25DA" w:rsidP="003E25DA">
      <w:pPr>
        <w:bidi/>
        <w:jc w:val="both"/>
        <w:rPr>
          <w:rFonts w:cs="David" w:hint="cs"/>
          <w:rtl/>
        </w:rPr>
      </w:pPr>
    </w:p>
    <w:p w14:paraId="46F42623"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F67F099" w14:textId="77777777" w:rsidR="003E25DA" w:rsidRPr="003E25DA" w:rsidRDefault="003E25DA" w:rsidP="003E25DA">
      <w:pPr>
        <w:bidi/>
        <w:jc w:val="both"/>
        <w:rPr>
          <w:rFonts w:cs="David" w:hint="cs"/>
          <w:u w:val="single"/>
          <w:rtl/>
        </w:rPr>
      </w:pPr>
    </w:p>
    <w:p w14:paraId="7185D5ED" w14:textId="77777777" w:rsidR="003E25DA" w:rsidRPr="003E25DA" w:rsidRDefault="003E25DA" w:rsidP="003E25DA">
      <w:pPr>
        <w:bidi/>
        <w:jc w:val="both"/>
        <w:rPr>
          <w:rFonts w:cs="David" w:hint="cs"/>
          <w:rtl/>
        </w:rPr>
      </w:pPr>
      <w:r w:rsidRPr="003E25DA">
        <w:rPr>
          <w:rFonts w:cs="David" w:hint="cs"/>
          <w:rtl/>
        </w:rPr>
        <w:tab/>
        <w:t xml:space="preserve"> או שתוחמים את זה לחצי שעה או שלא תוחמים את זה בזמן בכלל.</w:t>
      </w:r>
    </w:p>
    <w:p w14:paraId="366CD5B7" w14:textId="77777777" w:rsidR="003E25DA" w:rsidRPr="003E25DA" w:rsidRDefault="003E25DA" w:rsidP="003E25DA">
      <w:pPr>
        <w:bidi/>
        <w:jc w:val="both"/>
        <w:rPr>
          <w:rFonts w:cs="David" w:hint="cs"/>
          <w:rtl/>
        </w:rPr>
      </w:pPr>
    </w:p>
    <w:p w14:paraId="084FA79F"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2DE45F1" w14:textId="77777777" w:rsidR="003E25DA" w:rsidRPr="003E25DA" w:rsidRDefault="003E25DA" w:rsidP="003E25DA">
      <w:pPr>
        <w:bidi/>
        <w:jc w:val="both"/>
        <w:rPr>
          <w:rFonts w:cs="David" w:hint="cs"/>
          <w:rtl/>
        </w:rPr>
      </w:pPr>
    </w:p>
    <w:p w14:paraId="542E1DD2" w14:textId="77777777" w:rsidR="003E25DA" w:rsidRPr="003E25DA" w:rsidRDefault="003E25DA" w:rsidP="003E25DA">
      <w:pPr>
        <w:bidi/>
        <w:jc w:val="both"/>
        <w:rPr>
          <w:rFonts w:cs="David" w:hint="cs"/>
          <w:rtl/>
        </w:rPr>
      </w:pPr>
      <w:r w:rsidRPr="003E25DA">
        <w:rPr>
          <w:rFonts w:cs="David" w:hint="cs"/>
          <w:rtl/>
        </w:rPr>
        <w:tab/>
        <w:t xml:space="preserve"> אתה יודע מה, נוריד את זה.</w:t>
      </w:r>
    </w:p>
    <w:p w14:paraId="083AD117" w14:textId="77777777" w:rsidR="003E25DA" w:rsidRPr="003E25DA" w:rsidRDefault="003E25DA" w:rsidP="003E25DA">
      <w:pPr>
        <w:bidi/>
        <w:jc w:val="both"/>
        <w:rPr>
          <w:rFonts w:cs="David" w:hint="cs"/>
          <w:rtl/>
        </w:rPr>
      </w:pPr>
    </w:p>
    <w:p w14:paraId="537423FD" w14:textId="77777777" w:rsidR="003E25DA" w:rsidRPr="003E25DA" w:rsidRDefault="003E25DA" w:rsidP="003E25DA">
      <w:pPr>
        <w:bidi/>
        <w:jc w:val="both"/>
        <w:rPr>
          <w:rFonts w:cs="David"/>
          <w:u w:val="single"/>
        </w:rPr>
      </w:pPr>
      <w:r w:rsidRPr="003E25DA">
        <w:rPr>
          <w:rFonts w:cs="David" w:hint="cs"/>
          <w:u w:val="single"/>
          <w:rtl/>
        </w:rPr>
        <w:t>סהר  פינטו:</w:t>
      </w:r>
    </w:p>
    <w:p w14:paraId="29958970" w14:textId="77777777" w:rsidR="003E25DA" w:rsidRPr="003E25DA" w:rsidRDefault="003E25DA" w:rsidP="003E25DA">
      <w:pPr>
        <w:bidi/>
        <w:jc w:val="both"/>
        <w:rPr>
          <w:rFonts w:cs="David" w:hint="cs"/>
          <w:rtl/>
        </w:rPr>
      </w:pPr>
    </w:p>
    <w:p w14:paraId="68C65012" w14:textId="77777777" w:rsidR="003E25DA" w:rsidRPr="003E25DA" w:rsidRDefault="003E25DA" w:rsidP="003E25DA">
      <w:pPr>
        <w:bidi/>
        <w:jc w:val="both"/>
        <w:rPr>
          <w:rFonts w:cs="David" w:hint="cs"/>
          <w:rtl/>
        </w:rPr>
      </w:pPr>
      <w:r w:rsidRPr="003E25DA">
        <w:rPr>
          <w:rFonts w:cs="David" w:hint="cs"/>
          <w:rtl/>
        </w:rPr>
        <w:tab/>
        <w:t>חצי שעה זה טוב. אם תהיה הסכמה - -</w:t>
      </w:r>
    </w:p>
    <w:p w14:paraId="1AFAC032" w14:textId="77777777" w:rsidR="003E25DA" w:rsidRPr="003E25DA" w:rsidRDefault="003E25DA" w:rsidP="003E25DA">
      <w:pPr>
        <w:bidi/>
        <w:jc w:val="both"/>
        <w:rPr>
          <w:rFonts w:cs="David" w:hint="cs"/>
          <w:rtl/>
        </w:rPr>
      </w:pPr>
    </w:p>
    <w:p w14:paraId="20AC0918" w14:textId="77777777" w:rsidR="003E25DA" w:rsidRPr="003E25DA" w:rsidRDefault="003E25DA" w:rsidP="003E25DA">
      <w:pPr>
        <w:bidi/>
        <w:jc w:val="both"/>
        <w:rPr>
          <w:rFonts w:cs="David" w:hint="cs"/>
          <w:u w:val="single"/>
          <w:rtl/>
        </w:rPr>
      </w:pPr>
      <w:r w:rsidRPr="003E25DA">
        <w:rPr>
          <w:rFonts w:cs="David" w:hint="cs"/>
          <w:u w:val="single"/>
          <w:rtl/>
        </w:rPr>
        <w:t>תמי כנפו:</w:t>
      </w:r>
    </w:p>
    <w:p w14:paraId="02E5A9C6" w14:textId="77777777" w:rsidR="003E25DA" w:rsidRPr="003E25DA" w:rsidRDefault="003E25DA" w:rsidP="003E25DA">
      <w:pPr>
        <w:bidi/>
        <w:jc w:val="both"/>
        <w:rPr>
          <w:rFonts w:cs="David" w:hint="cs"/>
          <w:rtl/>
        </w:rPr>
      </w:pPr>
    </w:p>
    <w:p w14:paraId="3FAED26B" w14:textId="77777777" w:rsidR="003E25DA" w:rsidRPr="003E25DA" w:rsidRDefault="003E25DA" w:rsidP="003E25DA">
      <w:pPr>
        <w:bidi/>
        <w:jc w:val="both"/>
        <w:rPr>
          <w:rFonts w:cs="David" w:hint="cs"/>
          <w:rtl/>
        </w:rPr>
      </w:pPr>
      <w:r w:rsidRPr="003E25DA">
        <w:rPr>
          <w:rFonts w:cs="David" w:hint="cs"/>
          <w:rtl/>
        </w:rPr>
        <w:tab/>
        <w:t xml:space="preserve">פרקטית זה לא עובד. </w:t>
      </w:r>
    </w:p>
    <w:p w14:paraId="30CB2346" w14:textId="77777777" w:rsidR="003E25DA" w:rsidRPr="003E25DA" w:rsidRDefault="003E25DA" w:rsidP="003E25DA">
      <w:pPr>
        <w:bidi/>
        <w:jc w:val="both"/>
        <w:rPr>
          <w:rFonts w:cs="David" w:hint="cs"/>
          <w:rtl/>
        </w:rPr>
      </w:pPr>
    </w:p>
    <w:p w14:paraId="7C14FB15" w14:textId="77777777" w:rsidR="003E25DA" w:rsidRPr="003E25DA" w:rsidRDefault="003E25DA" w:rsidP="003E25DA">
      <w:pPr>
        <w:bidi/>
        <w:jc w:val="both"/>
        <w:rPr>
          <w:rFonts w:cs="David" w:hint="cs"/>
          <w:u w:val="single"/>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4BF15FD8" w14:textId="77777777" w:rsidR="003E25DA" w:rsidRPr="003E25DA" w:rsidRDefault="003E25DA" w:rsidP="003E25DA">
      <w:pPr>
        <w:bidi/>
        <w:jc w:val="both"/>
        <w:rPr>
          <w:rFonts w:cs="David" w:hint="cs"/>
          <w:rtl/>
        </w:rPr>
      </w:pPr>
    </w:p>
    <w:p w14:paraId="05F6CE32" w14:textId="77777777" w:rsidR="003E25DA" w:rsidRPr="003E25DA" w:rsidRDefault="003E25DA" w:rsidP="003E25DA">
      <w:pPr>
        <w:bidi/>
        <w:jc w:val="both"/>
        <w:rPr>
          <w:rFonts w:cs="David" w:hint="cs"/>
          <w:rtl/>
        </w:rPr>
      </w:pPr>
      <w:r w:rsidRPr="003E25DA">
        <w:rPr>
          <w:rFonts w:cs="David" w:hint="cs"/>
          <w:rtl/>
        </w:rPr>
        <w:tab/>
        <w:t>בהסכמות אתה לא צריך בכלל.</w:t>
      </w:r>
    </w:p>
    <w:p w14:paraId="6850F6C7" w14:textId="77777777" w:rsidR="003E25DA" w:rsidRPr="003E25DA" w:rsidRDefault="003E25DA" w:rsidP="003E25DA">
      <w:pPr>
        <w:bidi/>
        <w:jc w:val="both"/>
        <w:rPr>
          <w:rFonts w:cs="David" w:hint="cs"/>
          <w:rtl/>
        </w:rPr>
      </w:pPr>
    </w:p>
    <w:p w14:paraId="05182D5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B908F3E" w14:textId="77777777" w:rsidR="003E25DA" w:rsidRPr="003E25DA" w:rsidRDefault="003E25DA" w:rsidP="003E25DA">
      <w:pPr>
        <w:bidi/>
        <w:jc w:val="both"/>
        <w:rPr>
          <w:rFonts w:cs="David" w:hint="cs"/>
          <w:rtl/>
        </w:rPr>
      </w:pPr>
    </w:p>
    <w:p w14:paraId="43D4042E" w14:textId="77777777" w:rsidR="003E25DA" w:rsidRPr="003E25DA" w:rsidRDefault="003E25DA" w:rsidP="003E25DA">
      <w:pPr>
        <w:bidi/>
        <w:jc w:val="both"/>
        <w:rPr>
          <w:rFonts w:cs="David" w:hint="cs"/>
          <w:rtl/>
        </w:rPr>
      </w:pPr>
      <w:r w:rsidRPr="003E25DA">
        <w:rPr>
          <w:rFonts w:cs="David" w:hint="cs"/>
          <w:rtl/>
        </w:rPr>
        <w:tab/>
        <w:t xml:space="preserve"> כאילו אי אפשר להתגבר על זה. זה שכל מנהלות הסיעות מסכימות לא מאפשר </w:t>
      </w:r>
      <w:proofErr w:type="spellStart"/>
      <w:r w:rsidRPr="003E25DA">
        <w:rPr>
          <w:rFonts w:cs="David" w:hint="cs"/>
          <w:rtl/>
        </w:rPr>
        <w:t>פורמלית</w:t>
      </w:r>
      <w:proofErr w:type="spellEnd"/>
      <w:r w:rsidRPr="003E25DA">
        <w:rPr>
          <w:rFonts w:cs="David" w:hint="cs"/>
          <w:rtl/>
        </w:rPr>
        <w:t xml:space="preserve"> להתגבר על התקנון. </w:t>
      </w:r>
    </w:p>
    <w:p w14:paraId="37B13D91" w14:textId="77777777" w:rsidR="003E25DA" w:rsidRPr="003E25DA" w:rsidRDefault="003E25DA" w:rsidP="003E25DA">
      <w:pPr>
        <w:bidi/>
        <w:jc w:val="both"/>
        <w:rPr>
          <w:rFonts w:cs="David" w:hint="cs"/>
          <w:rtl/>
        </w:rPr>
      </w:pPr>
    </w:p>
    <w:p w14:paraId="2593A9E3" w14:textId="77777777" w:rsidR="003E25DA" w:rsidRPr="003E25DA" w:rsidRDefault="003E25DA" w:rsidP="003E25DA">
      <w:pPr>
        <w:bidi/>
        <w:jc w:val="both"/>
        <w:rPr>
          <w:rFonts w:cs="David" w:hint="cs"/>
          <w:rtl/>
        </w:rPr>
      </w:pPr>
      <w:r w:rsidRPr="003E25DA">
        <w:rPr>
          <w:rFonts w:cs="David" w:hint="cs"/>
          <w:u w:val="single"/>
          <w:rtl/>
        </w:rPr>
        <w:t>איל ינון:</w:t>
      </w:r>
    </w:p>
    <w:p w14:paraId="2CE92483" w14:textId="77777777" w:rsidR="003E25DA" w:rsidRPr="003E25DA" w:rsidRDefault="003E25DA" w:rsidP="003E25DA">
      <w:pPr>
        <w:bidi/>
        <w:jc w:val="both"/>
        <w:rPr>
          <w:rFonts w:cs="David" w:hint="cs"/>
          <w:rtl/>
        </w:rPr>
      </w:pPr>
    </w:p>
    <w:p w14:paraId="072A6E2A" w14:textId="77777777" w:rsidR="003E25DA" w:rsidRPr="003E25DA" w:rsidRDefault="003E25DA" w:rsidP="003E25DA">
      <w:pPr>
        <w:bidi/>
        <w:jc w:val="both"/>
        <w:rPr>
          <w:rFonts w:cs="David" w:hint="cs"/>
          <w:rtl/>
        </w:rPr>
      </w:pPr>
      <w:r w:rsidRPr="003E25DA">
        <w:rPr>
          <w:rFonts w:cs="David" w:hint="cs"/>
          <w:rtl/>
        </w:rPr>
        <w:tab/>
        <w:t xml:space="preserve">מעשית בהסכמות אנחנו עושים גם דברים שנוגדים לתקנון. נכון שברמה </w:t>
      </w:r>
      <w:proofErr w:type="spellStart"/>
      <w:r w:rsidRPr="003E25DA">
        <w:rPr>
          <w:rFonts w:cs="David" w:hint="cs"/>
          <w:rtl/>
        </w:rPr>
        <w:t>הפורמלית</w:t>
      </w:r>
      <w:proofErr w:type="spellEnd"/>
      <w:r w:rsidRPr="003E25DA">
        <w:rPr>
          <w:rFonts w:cs="David" w:hint="cs"/>
          <w:rtl/>
        </w:rPr>
        <w:t xml:space="preserve"> זה לא בסדר שאנחנו עושים את זה, אבל אנחנו כן פועלים ככה. </w:t>
      </w:r>
    </w:p>
    <w:p w14:paraId="01D0FA0F" w14:textId="77777777" w:rsidR="003E25DA" w:rsidRPr="003E25DA" w:rsidRDefault="003E25DA" w:rsidP="003E25DA">
      <w:pPr>
        <w:bidi/>
        <w:jc w:val="both"/>
        <w:rPr>
          <w:rFonts w:cs="David" w:hint="cs"/>
          <w:rtl/>
        </w:rPr>
      </w:pPr>
    </w:p>
    <w:p w14:paraId="4915B8C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15EDEB9" w14:textId="77777777" w:rsidR="003E25DA" w:rsidRPr="003E25DA" w:rsidRDefault="003E25DA" w:rsidP="003E25DA">
      <w:pPr>
        <w:bidi/>
        <w:jc w:val="both"/>
        <w:rPr>
          <w:rFonts w:cs="David" w:hint="cs"/>
          <w:rtl/>
        </w:rPr>
      </w:pPr>
    </w:p>
    <w:p w14:paraId="0F9338AD" w14:textId="77777777" w:rsidR="003E25DA" w:rsidRPr="003E25DA" w:rsidRDefault="003E25DA" w:rsidP="003E25DA">
      <w:pPr>
        <w:bidi/>
        <w:jc w:val="both"/>
        <w:rPr>
          <w:rFonts w:cs="David" w:hint="cs"/>
          <w:rtl/>
        </w:rPr>
      </w:pPr>
      <w:r w:rsidRPr="003E25DA">
        <w:rPr>
          <w:rFonts w:cs="David" w:hint="cs"/>
          <w:rtl/>
        </w:rPr>
        <w:tab/>
        <w:t xml:space="preserve"> יוצאים מהנחה שהסכמות לא פוגעות באף אחד.</w:t>
      </w:r>
    </w:p>
    <w:p w14:paraId="1DF1F3AE" w14:textId="77777777" w:rsidR="003E25DA" w:rsidRPr="003E25DA" w:rsidRDefault="003E25DA" w:rsidP="003E25DA">
      <w:pPr>
        <w:bidi/>
        <w:jc w:val="both"/>
        <w:rPr>
          <w:rFonts w:cs="David" w:hint="cs"/>
          <w:rtl/>
        </w:rPr>
      </w:pPr>
    </w:p>
    <w:p w14:paraId="661E21D7"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2D0527D2" w14:textId="77777777" w:rsidR="003E25DA" w:rsidRPr="003E25DA" w:rsidRDefault="003E25DA" w:rsidP="003E25DA">
      <w:pPr>
        <w:bidi/>
        <w:jc w:val="both"/>
        <w:rPr>
          <w:rFonts w:cs="David" w:hint="cs"/>
          <w:u w:val="single"/>
          <w:rtl/>
        </w:rPr>
      </w:pPr>
    </w:p>
    <w:p w14:paraId="39D580A7" w14:textId="77777777" w:rsidR="003E25DA" w:rsidRPr="003E25DA" w:rsidRDefault="003E25DA" w:rsidP="003E25DA">
      <w:pPr>
        <w:bidi/>
        <w:jc w:val="both"/>
        <w:rPr>
          <w:rFonts w:cs="David" w:hint="cs"/>
          <w:rtl/>
        </w:rPr>
      </w:pPr>
      <w:r w:rsidRPr="003E25DA">
        <w:rPr>
          <w:rFonts w:cs="David" w:hint="cs"/>
          <w:rtl/>
        </w:rPr>
        <w:tab/>
        <w:t xml:space="preserve"> אבל שלא יהיה מי שילין ויערער על כך.</w:t>
      </w:r>
    </w:p>
    <w:p w14:paraId="4EB54695" w14:textId="77777777" w:rsidR="003E25DA" w:rsidRPr="003E25DA" w:rsidRDefault="003E25DA" w:rsidP="003E25DA">
      <w:pPr>
        <w:bidi/>
        <w:jc w:val="both"/>
        <w:rPr>
          <w:rFonts w:cs="David" w:hint="cs"/>
          <w:rtl/>
        </w:rPr>
      </w:pPr>
    </w:p>
    <w:p w14:paraId="1B6199A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A502EC7" w14:textId="77777777" w:rsidR="003E25DA" w:rsidRPr="003E25DA" w:rsidRDefault="003E25DA" w:rsidP="003E25DA">
      <w:pPr>
        <w:bidi/>
        <w:jc w:val="both"/>
        <w:rPr>
          <w:rFonts w:cs="David" w:hint="cs"/>
          <w:u w:val="single"/>
          <w:rtl/>
        </w:rPr>
      </w:pPr>
    </w:p>
    <w:p w14:paraId="411F47FB" w14:textId="77777777" w:rsidR="003E25DA" w:rsidRPr="003E25DA" w:rsidRDefault="003E25DA" w:rsidP="003E25DA">
      <w:pPr>
        <w:bidi/>
        <w:jc w:val="both"/>
        <w:rPr>
          <w:rFonts w:cs="David" w:hint="cs"/>
          <w:rtl/>
        </w:rPr>
      </w:pPr>
      <w:r w:rsidRPr="003E25DA">
        <w:rPr>
          <w:rFonts w:cs="David" w:hint="cs"/>
          <w:rtl/>
        </w:rPr>
        <w:tab/>
        <w:t xml:space="preserve">אם עושים רבע שעה? </w:t>
      </w:r>
    </w:p>
    <w:p w14:paraId="68195128" w14:textId="77777777" w:rsidR="003E25DA" w:rsidRPr="003E25DA" w:rsidRDefault="003E25DA" w:rsidP="003E25DA">
      <w:pPr>
        <w:bidi/>
        <w:jc w:val="both"/>
        <w:rPr>
          <w:rFonts w:cs="David" w:hint="cs"/>
          <w:rtl/>
        </w:rPr>
      </w:pPr>
    </w:p>
    <w:p w14:paraId="2E4B57BB"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B715F80" w14:textId="77777777" w:rsidR="003E25DA" w:rsidRPr="003E25DA" w:rsidRDefault="003E25DA" w:rsidP="003E25DA">
      <w:pPr>
        <w:bidi/>
        <w:jc w:val="both"/>
        <w:rPr>
          <w:rFonts w:cs="David" w:hint="cs"/>
          <w:u w:val="single"/>
          <w:rtl/>
        </w:rPr>
      </w:pPr>
    </w:p>
    <w:p w14:paraId="67697EAD" w14:textId="77777777" w:rsidR="003E25DA" w:rsidRPr="003E25DA" w:rsidRDefault="003E25DA" w:rsidP="003E25DA">
      <w:pPr>
        <w:bidi/>
        <w:jc w:val="both"/>
        <w:rPr>
          <w:rFonts w:cs="David" w:hint="cs"/>
          <w:rtl/>
        </w:rPr>
      </w:pPr>
      <w:r w:rsidRPr="003E25DA">
        <w:rPr>
          <w:rFonts w:cs="David" w:hint="cs"/>
          <w:rtl/>
        </w:rPr>
        <w:tab/>
        <w:t xml:space="preserve">אתה צריך להשאיר את זה לשיקול דעתו של יושב ראש הכנסת להגיד שזה יהיה מוקדם ככל שניתן. </w:t>
      </w:r>
    </w:p>
    <w:p w14:paraId="552D9022" w14:textId="77777777" w:rsidR="003E25DA" w:rsidRPr="003E25DA" w:rsidRDefault="003E25DA" w:rsidP="003E25DA">
      <w:pPr>
        <w:bidi/>
        <w:jc w:val="both"/>
        <w:rPr>
          <w:rFonts w:cs="David" w:hint="cs"/>
          <w:rtl/>
        </w:rPr>
      </w:pPr>
    </w:p>
    <w:p w14:paraId="4FFF47A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F6CFA09" w14:textId="77777777" w:rsidR="003E25DA" w:rsidRPr="003E25DA" w:rsidRDefault="003E25DA" w:rsidP="003E25DA">
      <w:pPr>
        <w:bidi/>
        <w:jc w:val="both"/>
        <w:rPr>
          <w:rFonts w:cs="David" w:hint="cs"/>
          <w:u w:val="single"/>
          <w:rtl/>
        </w:rPr>
      </w:pPr>
    </w:p>
    <w:p w14:paraId="62C0E45D" w14:textId="77777777" w:rsidR="003E25DA" w:rsidRPr="003E25DA" w:rsidRDefault="003E25DA" w:rsidP="003E25DA">
      <w:pPr>
        <w:bidi/>
        <w:jc w:val="both"/>
        <w:rPr>
          <w:rFonts w:cs="David" w:hint="cs"/>
          <w:rtl/>
        </w:rPr>
      </w:pPr>
      <w:r w:rsidRPr="003E25DA">
        <w:rPr>
          <w:rFonts w:cs="David" w:hint="cs"/>
          <w:rtl/>
        </w:rPr>
        <w:tab/>
        <w:t>בסדר. "ויודיע על כך לחברי הכנסת מיד עם החלטתו"</w:t>
      </w:r>
    </w:p>
    <w:p w14:paraId="1D05AD5D" w14:textId="77777777" w:rsidR="003E25DA" w:rsidRPr="003E25DA" w:rsidRDefault="003E25DA" w:rsidP="003E25DA">
      <w:pPr>
        <w:bidi/>
        <w:jc w:val="both"/>
        <w:rPr>
          <w:rFonts w:cs="David" w:hint="cs"/>
          <w:rtl/>
        </w:rPr>
      </w:pPr>
    </w:p>
    <w:p w14:paraId="7DD879A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4BF4C89" w14:textId="77777777" w:rsidR="003E25DA" w:rsidRPr="003E25DA" w:rsidRDefault="003E25DA" w:rsidP="003E25DA">
      <w:pPr>
        <w:bidi/>
        <w:jc w:val="both"/>
        <w:rPr>
          <w:rFonts w:cs="David" w:hint="cs"/>
          <w:u w:val="single"/>
          <w:rtl/>
        </w:rPr>
      </w:pPr>
    </w:p>
    <w:p w14:paraId="69E81A61" w14:textId="77777777" w:rsidR="003E25DA" w:rsidRPr="003E25DA" w:rsidRDefault="003E25DA" w:rsidP="003E25DA">
      <w:pPr>
        <w:bidi/>
        <w:jc w:val="both"/>
        <w:rPr>
          <w:rFonts w:cs="David" w:hint="cs"/>
          <w:rtl/>
        </w:rPr>
      </w:pPr>
      <w:r w:rsidRPr="003E25DA">
        <w:rPr>
          <w:rFonts w:cs="David" w:hint="cs"/>
          <w:rtl/>
        </w:rPr>
        <w:tab/>
        <w:t xml:space="preserve"> אבל לפעמים הוא מחליט ביום שני משהו לגבי יום רביעי, אז הוא לא צריך להחליט על זה מיד, הוא יכול גם להודיע על זה ביום שלישי.</w:t>
      </w:r>
    </w:p>
    <w:p w14:paraId="0848E9C3" w14:textId="77777777" w:rsidR="003E25DA" w:rsidRPr="003E25DA" w:rsidRDefault="003E25DA" w:rsidP="003E25DA">
      <w:pPr>
        <w:bidi/>
        <w:jc w:val="both"/>
        <w:rPr>
          <w:rFonts w:cs="David" w:hint="cs"/>
          <w:rtl/>
        </w:rPr>
      </w:pPr>
    </w:p>
    <w:p w14:paraId="703C8E3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E29C766" w14:textId="77777777" w:rsidR="003E25DA" w:rsidRPr="003E25DA" w:rsidRDefault="003E25DA" w:rsidP="003E25DA">
      <w:pPr>
        <w:bidi/>
        <w:jc w:val="both"/>
        <w:rPr>
          <w:rFonts w:cs="David" w:hint="cs"/>
          <w:u w:val="single"/>
          <w:rtl/>
        </w:rPr>
      </w:pPr>
    </w:p>
    <w:p w14:paraId="03D37D09" w14:textId="77777777" w:rsidR="003E25DA" w:rsidRPr="003E25DA" w:rsidRDefault="003E25DA" w:rsidP="003E25DA">
      <w:pPr>
        <w:bidi/>
        <w:jc w:val="both"/>
        <w:rPr>
          <w:rFonts w:cs="David" w:hint="cs"/>
          <w:rtl/>
        </w:rPr>
      </w:pPr>
      <w:r w:rsidRPr="003E25DA">
        <w:rPr>
          <w:rFonts w:cs="David" w:hint="cs"/>
          <w:rtl/>
        </w:rPr>
        <w:tab/>
        <w:t>שיודיע מיד.</w:t>
      </w:r>
    </w:p>
    <w:p w14:paraId="637061BD" w14:textId="77777777" w:rsidR="003E25DA" w:rsidRPr="003E25DA" w:rsidRDefault="003E25DA" w:rsidP="003E25DA">
      <w:pPr>
        <w:bidi/>
        <w:jc w:val="both"/>
        <w:rPr>
          <w:rFonts w:cs="David" w:hint="cs"/>
          <w:rtl/>
        </w:rPr>
      </w:pPr>
    </w:p>
    <w:p w14:paraId="69627496" w14:textId="77777777" w:rsidR="003E25DA" w:rsidRPr="003E25DA" w:rsidRDefault="003E25DA" w:rsidP="003E25DA">
      <w:pPr>
        <w:bidi/>
        <w:jc w:val="both"/>
        <w:rPr>
          <w:rFonts w:cs="David" w:hint="cs"/>
          <w:rtl/>
        </w:rPr>
      </w:pPr>
      <w:r w:rsidRPr="003E25DA">
        <w:rPr>
          <w:rFonts w:cs="David" w:hint="cs"/>
          <w:u w:val="single"/>
          <w:rtl/>
        </w:rPr>
        <w:t>סהר פינטו:</w:t>
      </w:r>
    </w:p>
    <w:p w14:paraId="011F9209" w14:textId="77777777" w:rsidR="003E25DA" w:rsidRPr="003E25DA" w:rsidRDefault="003E25DA" w:rsidP="003E25DA">
      <w:pPr>
        <w:bidi/>
        <w:jc w:val="both"/>
        <w:rPr>
          <w:rFonts w:cs="David" w:hint="cs"/>
          <w:rtl/>
        </w:rPr>
      </w:pPr>
    </w:p>
    <w:p w14:paraId="33321A31" w14:textId="77777777" w:rsidR="003E25DA" w:rsidRPr="003E25DA" w:rsidRDefault="003E25DA" w:rsidP="003E25DA">
      <w:pPr>
        <w:bidi/>
        <w:jc w:val="both"/>
        <w:rPr>
          <w:rFonts w:cs="David" w:hint="cs"/>
          <w:rtl/>
        </w:rPr>
      </w:pPr>
      <w:r w:rsidRPr="003E25DA">
        <w:rPr>
          <w:rFonts w:cs="David" w:hint="cs"/>
          <w:rtl/>
        </w:rPr>
        <w:tab/>
        <w:t>הבעיה שלנו היא הדברים שמתוספים במהלך הישיבה.</w:t>
      </w:r>
    </w:p>
    <w:p w14:paraId="2423A91D" w14:textId="77777777" w:rsidR="003E25DA" w:rsidRPr="003E25DA" w:rsidRDefault="003E25DA" w:rsidP="003E25DA">
      <w:pPr>
        <w:bidi/>
        <w:jc w:val="both"/>
        <w:rPr>
          <w:rFonts w:cs="David" w:hint="cs"/>
          <w:rtl/>
        </w:rPr>
      </w:pPr>
    </w:p>
    <w:p w14:paraId="071B7E51"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44C98ACE" w14:textId="77777777" w:rsidR="003E25DA" w:rsidRPr="003E25DA" w:rsidRDefault="003E25DA" w:rsidP="003E25DA">
      <w:pPr>
        <w:bidi/>
        <w:jc w:val="both"/>
        <w:rPr>
          <w:rFonts w:cs="David" w:hint="cs"/>
          <w:u w:val="single"/>
          <w:rtl/>
        </w:rPr>
      </w:pPr>
    </w:p>
    <w:p w14:paraId="02DEEAD3" w14:textId="77777777" w:rsidR="003E25DA" w:rsidRPr="003E25DA" w:rsidRDefault="003E25DA" w:rsidP="003E25DA">
      <w:pPr>
        <w:bidi/>
        <w:jc w:val="both"/>
        <w:rPr>
          <w:rFonts w:cs="David" w:hint="cs"/>
          <w:rtl/>
        </w:rPr>
      </w:pPr>
      <w:r w:rsidRPr="003E25DA">
        <w:rPr>
          <w:rFonts w:cs="David" w:hint="cs"/>
          <w:rtl/>
        </w:rPr>
        <w:tab/>
        <w:t xml:space="preserve"> נכון.</w:t>
      </w:r>
    </w:p>
    <w:p w14:paraId="3CE364B0" w14:textId="77777777" w:rsidR="003E25DA" w:rsidRPr="003E25DA" w:rsidRDefault="003E25DA" w:rsidP="003E25DA">
      <w:pPr>
        <w:bidi/>
        <w:jc w:val="both"/>
        <w:rPr>
          <w:rFonts w:cs="David" w:hint="cs"/>
          <w:rtl/>
        </w:rPr>
      </w:pPr>
    </w:p>
    <w:p w14:paraId="7A9A8B14"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5D678A0" w14:textId="77777777" w:rsidR="003E25DA" w:rsidRPr="003E25DA" w:rsidRDefault="003E25DA" w:rsidP="003E25DA">
      <w:pPr>
        <w:bidi/>
        <w:jc w:val="both"/>
        <w:rPr>
          <w:rFonts w:cs="David" w:hint="cs"/>
          <w:u w:val="single"/>
          <w:rtl/>
        </w:rPr>
      </w:pPr>
    </w:p>
    <w:p w14:paraId="5FDE5D6D" w14:textId="77777777" w:rsidR="003E25DA" w:rsidRPr="003E25DA" w:rsidRDefault="003E25DA" w:rsidP="003E25DA">
      <w:pPr>
        <w:bidi/>
        <w:jc w:val="both"/>
        <w:rPr>
          <w:rFonts w:cs="David" w:hint="cs"/>
          <w:rtl/>
        </w:rPr>
      </w:pPr>
      <w:r w:rsidRPr="003E25DA">
        <w:rPr>
          <w:rFonts w:cs="David" w:hint="cs"/>
          <w:rtl/>
        </w:rPr>
        <w:tab/>
        <w:t xml:space="preserve"> אולי אפשר להגדיר כחריג הודעות שניתנות תוך כדי הדיון. </w:t>
      </w:r>
    </w:p>
    <w:p w14:paraId="70B30D7D" w14:textId="77777777" w:rsidR="003E25DA" w:rsidRPr="003E25DA" w:rsidRDefault="003E25DA" w:rsidP="003E25DA">
      <w:pPr>
        <w:bidi/>
        <w:jc w:val="both"/>
        <w:rPr>
          <w:rFonts w:cs="David" w:hint="cs"/>
          <w:rtl/>
        </w:rPr>
      </w:pPr>
    </w:p>
    <w:p w14:paraId="20196E05" w14:textId="77777777" w:rsidR="003E25DA" w:rsidRPr="003E25DA" w:rsidRDefault="003E25DA" w:rsidP="003E25DA">
      <w:pPr>
        <w:bidi/>
        <w:jc w:val="both"/>
        <w:rPr>
          <w:rFonts w:cs="David" w:hint="cs"/>
          <w:rtl/>
        </w:rPr>
      </w:pPr>
      <w:r w:rsidRPr="003E25DA">
        <w:rPr>
          <w:rFonts w:cs="David" w:hint="cs"/>
          <w:u w:val="single"/>
          <w:rtl/>
        </w:rPr>
        <w:t>איל ינון:</w:t>
      </w:r>
    </w:p>
    <w:p w14:paraId="0A9E882B" w14:textId="77777777" w:rsidR="003E25DA" w:rsidRPr="003E25DA" w:rsidRDefault="003E25DA" w:rsidP="003E25DA">
      <w:pPr>
        <w:bidi/>
        <w:jc w:val="both"/>
        <w:rPr>
          <w:rFonts w:cs="David" w:hint="cs"/>
          <w:rtl/>
        </w:rPr>
      </w:pPr>
    </w:p>
    <w:p w14:paraId="7EDA7EA2" w14:textId="77777777" w:rsidR="003E25DA" w:rsidRPr="003E25DA" w:rsidRDefault="003E25DA" w:rsidP="003E25DA">
      <w:pPr>
        <w:bidi/>
        <w:jc w:val="both"/>
        <w:rPr>
          <w:rFonts w:cs="David" w:hint="cs"/>
          <w:rtl/>
        </w:rPr>
      </w:pPr>
      <w:r w:rsidRPr="003E25DA">
        <w:rPr>
          <w:rFonts w:cs="David" w:hint="cs"/>
          <w:rtl/>
        </w:rPr>
        <w:tab/>
        <w:t>אני אתן לכם דוגמה מאתמול בעניין שלא עלה. היה בקריאה שנייה ושלישית את חוק הבנקאות (רישוי), שאין התנגדות באופוזיציה לתוכן של החוק עצמו. ליושב ראש ועדת הכספים הייתה סדרה של חוקים בקריאה שנייה ושלישית, והוא רצה להוסיף את זה. אז שוב, במסגרת מה שאמרתי קודם, באתי בדברים עם מנהלת סיעת קדימה ושאלתי אותה, ומסיבות אחרות שאינן קשורות לתוכן החוק ביקשו לא להעלות את זה. אבל אם כן היו מבקשים להעלות את זה, האם הייתי מחזיק עכשיו את גפני באופן מלאכותי במשך חצי שעה ויוצר פער בין הסדרה שלו? זה לא נכון לנהל ככה את המליאה עם הדקדוקים האלה. אנחנו לא עובדים ככה.</w:t>
      </w:r>
    </w:p>
    <w:p w14:paraId="1F3902B7" w14:textId="77777777" w:rsidR="003E25DA" w:rsidRPr="003E25DA" w:rsidRDefault="003E25DA" w:rsidP="003E25DA">
      <w:pPr>
        <w:bidi/>
        <w:jc w:val="both"/>
        <w:rPr>
          <w:rFonts w:cs="David" w:hint="cs"/>
          <w:rtl/>
        </w:rPr>
      </w:pPr>
    </w:p>
    <w:p w14:paraId="6929F5AD" w14:textId="77777777" w:rsidR="003E25DA" w:rsidRPr="003E25DA" w:rsidRDefault="003E25DA" w:rsidP="003E25DA">
      <w:pPr>
        <w:bidi/>
        <w:jc w:val="both"/>
        <w:rPr>
          <w:rFonts w:cs="David" w:hint="cs"/>
          <w:rtl/>
        </w:rPr>
      </w:pPr>
      <w:r w:rsidRPr="003E25DA">
        <w:rPr>
          <w:rFonts w:cs="David" w:hint="cs"/>
          <w:u w:val="single"/>
          <w:rtl/>
        </w:rPr>
        <w:t>סהר פינטו:</w:t>
      </w:r>
    </w:p>
    <w:p w14:paraId="09C2EDD4" w14:textId="77777777" w:rsidR="003E25DA" w:rsidRPr="003E25DA" w:rsidRDefault="003E25DA" w:rsidP="003E25DA">
      <w:pPr>
        <w:bidi/>
        <w:jc w:val="both"/>
        <w:rPr>
          <w:rFonts w:cs="David" w:hint="cs"/>
          <w:rtl/>
        </w:rPr>
      </w:pPr>
    </w:p>
    <w:p w14:paraId="162A9AC9" w14:textId="77777777" w:rsidR="003E25DA" w:rsidRPr="003E25DA" w:rsidRDefault="003E25DA" w:rsidP="003E25DA">
      <w:pPr>
        <w:bidi/>
        <w:jc w:val="both"/>
        <w:rPr>
          <w:rFonts w:cs="David" w:hint="cs"/>
          <w:rtl/>
        </w:rPr>
      </w:pPr>
      <w:r w:rsidRPr="003E25DA">
        <w:rPr>
          <w:rFonts w:cs="David" w:hint="cs"/>
          <w:rtl/>
        </w:rPr>
        <w:tab/>
        <w:t>זאת סוגיה שאין איתה בעיה.</w:t>
      </w:r>
    </w:p>
    <w:p w14:paraId="7B80D068" w14:textId="77777777" w:rsidR="003E25DA" w:rsidRPr="003E25DA" w:rsidRDefault="003E25DA" w:rsidP="003E25DA">
      <w:pPr>
        <w:bidi/>
        <w:jc w:val="both"/>
        <w:rPr>
          <w:rFonts w:cs="David" w:hint="cs"/>
          <w:rtl/>
        </w:rPr>
      </w:pPr>
    </w:p>
    <w:p w14:paraId="17C81940"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727D5C47" w14:textId="77777777" w:rsidR="003E25DA" w:rsidRPr="003E25DA" w:rsidRDefault="003E25DA" w:rsidP="003E25DA">
      <w:pPr>
        <w:bidi/>
        <w:jc w:val="both"/>
        <w:rPr>
          <w:rFonts w:cs="David" w:hint="cs"/>
          <w:u w:val="single"/>
          <w:rtl/>
        </w:rPr>
      </w:pPr>
    </w:p>
    <w:p w14:paraId="4E49FA31" w14:textId="77777777" w:rsidR="003E25DA" w:rsidRPr="003E25DA" w:rsidRDefault="003E25DA" w:rsidP="003E25DA">
      <w:pPr>
        <w:bidi/>
        <w:jc w:val="both"/>
        <w:rPr>
          <w:rFonts w:cs="David" w:hint="cs"/>
          <w:rtl/>
        </w:rPr>
      </w:pPr>
      <w:r w:rsidRPr="003E25DA">
        <w:rPr>
          <w:rFonts w:cs="David" w:hint="cs"/>
          <w:rtl/>
        </w:rPr>
        <w:tab/>
        <w:t xml:space="preserve"> יש בעיה. כי אם אני צריך 30 דקות, ואני צריך להודיע בצורה מסודרת- -</w:t>
      </w:r>
    </w:p>
    <w:p w14:paraId="071000F2" w14:textId="77777777" w:rsidR="003E25DA" w:rsidRPr="003E25DA" w:rsidRDefault="003E25DA" w:rsidP="003E25DA">
      <w:pPr>
        <w:bidi/>
        <w:jc w:val="both"/>
        <w:rPr>
          <w:rFonts w:cs="David" w:hint="cs"/>
          <w:rtl/>
        </w:rPr>
      </w:pPr>
    </w:p>
    <w:p w14:paraId="0C0100E9" w14:textId="77777777" w:rsidR="003E25DA" w:rsidRPr="003E25DA" w:rsidRDefault="003E25DA" w:rsidP="003E25DA">
      <w:pPr>
        <w:bidi/>
        <w:jc w:val="both"/>
        <w:rPr>
          <w:rFonts w:cs="David"/>
          <w:u w:val="single"/>
        </w:rPr>
      </w:pPr>
      <w:r w:rsidRPr="003E25DA">
        <w:rPr>
          <w:rFonts w:cs="David" w:hint="cs"/>
          <w:u w:val="single"/>
          <w:rtl/>
        </w:rPr>
        <w:t>סהר  פינטו:</w:t>
      </w:r>
    </w:p>
    <w:p w14:paraId="1D8C9894" w14:textId="77777777" w:rsidR="003E25DA" w:rsidRPr="003E25DA" w:rsidRDefault="003E25DA" w:rsidP="003E25DA">
      <w:pPr>
        <w:bidi/>
        <w:jc w:val="both"/>
        <w:rPr>
          <w:rFonts w:cs="David" w:hint="cs"/>
          <w:rtl/>
        </w:rPr>
      </w:pPr>
    </w:p>
    <w:p w14:paraId="35C62681" w14:textId="77777777" w:rsidR="003E25DA" w:rsidRPr="003E25DA" w:rsidRDefault="003E25DA" w:rsidP="003E25DA">
      <w:pPr>
        <w:bidi/>
        <w:jc w:val="both"/>
        <w:rPr>
          <w:rFonts w:cs="David" w:hint="cs"/>
          <w:rtl/>
        </w:rPr>
      </w:pPr>
      <w:r w:rsidRPr="003E25DA">
        <w:rPr>
          <w:rFonts w:cs="David" w:hint="cs"/>
          <w:rtl/>
        </w:rPr>
        <w:tab/>
        <w:t xml:space="preserve">לך אין בעיה כי זה בהסכמה, ואתה אומר שיש קטע </w:t>
      </w:r>
      <w:proofErr w:type="spellStart"/>
      <w:r w:rsidRPr="003E25DA">
        <w:rPr>
          <w:rFonts w:cs="David" w:hint="cs"/>
          <w:rtl/>
        </w:rPr>
        <w:t>פורמלי</w:t>
      </w:r>
      <w:proofErr w:type="spellEnd"/>
      <w:r w:rsidRPr="003E25DA">
        <w:rPr>
          <w:rFonts w:cs="David" w:hint="cs"/>
          <w:rtl/>
        </w:rPr>
        <w:t xml:space="preserve"> שמפריע לך. למה זה עלה מלכתחילה? כי יכול להיות שאתה תעלה הצעת חוק לקריאה ראשונה של חבר כנסת שבמקרה באותו יום לא נמצא או זה מאוד חשוב לו, והוא לא גייס רוב כי הוא לא ידע מלכתחילה שזה על סדר היום.</w:t>
      </w:r>
    </w:p>
    <w:p w14:paraId="0DBFFA4F" w14:textId="77777777" w:rsidR="003E25DA" w:rsidRPr="003E25DA" w:rsidRDefault="003E25DA" w:rsidP="003E25DA">
      <w:pPr>
        <w:bidi/>
        <w:jc w:val="both"/>
        <w:rPr>
          <w:rFonts w:cs="David" w:hint="cs"/>
          <w:rtl/>
        </w:rPr>
      </w:pPr>
    </w:p>
    <w:p w14:paraId="18F25B34" w14:textId="77777777" w:rsidR="003E25DA" w:rsidRPr="003E25DA" w:rsidRDefault="003E25DA" w:rsidP="003E25DA">
      <w:pPr>
        <w:bidi/>
        <w:jc w:val="both"/>
        <w:rPr>
          <w:rFonts w:cs="David" w:hint="cs"/>
          <w:u w:val="single"/>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הורוביץ:</w:t>
      </w:r>
    </w:p>
    <w:p w14:paraId="24A19DB4" w14:textId="77777777" w:rsidR="003E25DA" w:rsidRPr="003E25DA" w:rsidRDefault="003E25DA" w:rsidP="003E25DA">
      <w:pPr>
        <w:bidi/>
        <w:jc w:val="both"/>
        <w:rPr>
          <w:rFonts w:cs="David" w:hint="cs"/>
          <w:rtl/>
        </w:rPr>
      </w:pPr>
    </w:p>
    <w:p w14:paraId="672BC4A0" w14:textId="77777777" w:rsidR="003E25DA" w:rsidRPr="003E25DA" w:rsidRDefault="003E25DA" w:rsidP="003E25DA">
      <w:pPr>
        <w:bidi/>
        <w:jc w:val="both"/>
        <w:rPr>
          <w:rFonts w:cs="David" w:hint="cs"/>
          <w:rtl/>
        </w:rPr>
      </w:pPr>
      <w:r w:rsidRPr="003E25DA">
        <w:rPr>
          <w:rFonts w:cs="David" w:hint="cs"/>
          <w:rtl/>
        </w:rPr>
        <w:tab/>
        <w:t xml:space="preserve">קריאה ראשונה זה רק בתיאום. </w:t>
      </w:r>
    </w:p>
    <w:p w14:paraId="15231DD9" w14:textId="77777777" w:rsidR="003E25DA" w:rsidRPr="003E25DA" w:rsidRDefault="003E25DA" w:rsidP="003E25DA">
      <w:pPr>
        <w:bidi/>
        <w:jc w:val="both"/>
        <w:rPr>
          <w:rFonts w:cs="David" w:hint="cs"/>
          <w:rtl/>
        </w:rPr>
      </w:pPr>
    </w:p>
    <w:p w14:paraId="7F3CBAA3" w14:textId="77777777" w:rsidR="003E25DA" w:rsidRPr="003E25DA" w:rsidRDefault="003E25DA" w:rsidP="003E25DA">
      <w:pPr>
        <w:bidi/>
        <w:jc w:val="both"/>
        <w:rPr>
          <w:rFonts w:cs="David" w:hint="cs"/>
          <w:rtl/>
        </w:rPr>
      </w:pPr>
      <w:r w:rsidRPr="003E25DA">
        <w:rPr>
          <w:rFonts w:cs="David" w:hint="cs"/>
          <w:u w:val="single"/>
          <w:rtl/>
        </w:rPr>
        <w:t>סהר פינטו:</w:t>
      </w:r>
    </w:p>
    <w:p w14:paraId="57D0F0E1" w14:textId="77777777" w:rsidR="003E25DA" w:rsidRPr="003E25DA" w:rsidRDefault="003E25DA" w:rsidP="003E25DA">
      <w:pPr>
        <w:bidi/>
        <w:jc w:val="both"/>
        <w:rPr>
          <w:rFonts w:cs="David" w:hint="cs"/>
          <w:rtl/>
        </w:rPr>
      </w:pPr>
    </w:p>
    <w:p w14:paraId="05B5D6B6" w14:textId="77777777" w:rsidR="003E25DA" w:rsidRPr="003E25DA" w:rsidRDefault="003E25DA" w:rsidP="003E25DA">
      <w:pPr>
        <w:bidi/>
        <w:jc w:val="both"/>
        <w:rPr>
          <w:rFonts w:cs="David" w:hint="cs"/>
          <w:rtl/>
        </w:rPr>
      </w:pPr>
      <w:r w:rsidRPr="003E25DA">
        <w:rPr>
          <w:rFonts w:cs="David" w:hint="cs"/>
          <w:rtl/>
        </w:rPr>
        <w:tab/>
        <w:t xml:space="preserve">כל הסעיף הזה הוא עיגון של נוהג; אז או שמעגנים את כל הנוהג או שלא מעגנים. </w:t>
      </w:r>
    </w:p>
    <w:p w14:paraId="2BFAB7F8" w14:textId="77777777" w:rsidR="003E25DA" w:rsidRPr="003E25DA" w:rsidRDefault="003E25DA" w:rsidP="003E25DA">
      <w:pPr>
        <w:bidi/>
        <w:jc w:val="both"/>
        <w:rPr>
          <w:rFonts w:cs="David" w:hint="cs"/>
          <w:rtl/>
        </w:rPr>
      </w:pPr>
    </w:p>
    <w:p w14:paraId="4C70733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101FCAD" w14:textId="77777777" w:rsidR="003E25DA" w:rsidRPr="003E25DA" w:rsidRDefault="003E25DA" w:rsidP="003E25DA">
      <w:pPr>
        <w:bidi/>
        <w:jc w:val="both"/>
        <w:rPr>
          <w:rFonts w:cs="David" w:hint="cs"/>
          <w:u w:val="single"/>
          <w:rtl/>
        </w:rPr>
      </w:pPr>
    </w:p>
    <w:p w14:paraId="14472296" w14:textId="77777777" w:rsidR="003E25DA" w:rsidRPr="003E25DA" w:rsidRDefault="003E25DA" w:rsidP="003E25DA">
      <w:pPr>
        <w:bidi/>
        <w:jc w:val="both"/>
        <w:rPr>
          <w:rFonts w:cs="David" w:hint="cs"/>
          <w:rtl/>
        </w:rPr>
      </w:pPr>
      <w:r w:rsidRPr="003E25DA">
        <w:rPr>
          <w:rFonts w:cs="David" w:hint="cs"/>
          <w:rtl/>
        </w:rPr>
        <w:tab/>
        <w:t xml:space="preserve"> אני מציע שנשאיר את זה כמו שזה היה עד היום, אם לא היה מקרה שאפשר לציין אותו כדוגמה. </w:t>
      </w:r>
    </w:p>
    <w:p w14:paraId="08068EA4" w14:textId="77777777" w:rsidR="003E25DA" w:rsidRPr="003E25DA" w:rsidRDefault="003E25DA" w:rsidP="003E25DA">
      <w:pPr>
        <w:bidi/>
        <w:jc w:val="both"/>
        <w:rPr>
          <w:rFonts w:cs="David" w:hint="cs"/>
          <w:rtl/>
        </w:rPr>
      </w:pPr>
    </w:p>
    <w:p w14:paraId="7E9ADB4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5DA36DD" w14:textId="77777777" w:rsidR="003E25DA" w:rsidRPr="003E25DA" w:rsidRDefault="003E25DA" w:rsidP="003E25DA">
      <w:pPr>
        <w:bidi/>
        <w:jc w:val="both"/>
        <w:rPr>
          <w:rFonts w:cs="David" w:hint="cs"/>
          <w:u w:val="single"/>
          <w:rtl/>
        </w:rPr>
      </w:pPr>
    </w:p>
    <w:p w14:paraId="6F7785A3" w14:textId="77777777" w:rsidR="003E25DA" w:rsidRPr="003E25DA" w:rsidRDefault="003E25DA" w:rsidP="003E25DA">
      <w:pPr>
        <w:bidi/>
        <w:jc w:val="both"/>
        <w:rPr>
          <w:rFonts w:cs="David" w:hint="cs"/>
          <w:rtl/>
        </w:rPr>
      </w:pPr>
      <w:r w:rsidRPr="003E25DA">
        <w:rPr>
          <w:rFonts w:cs="David" w:hint="cs"/>
          <w:rtl/>
        </w:rPr>
        <w:tab/>
        <w:t xml:space="preserve"> אני מקבל. </w:t>
      </w:r>
    </w:p>
    <w:p w14:paraId="574EB7BF" w14:textId="77777777" w:rsidR="003E25DA" w:rsidRPr="003E25DA" w:rsidRDefault="003E25DA" w:rsidP="003E25DA">
      <w:pPr>
        <w:bidi/>
        <w:jc w:val="both"/>
        <w:rPr>
          <w:rFonts w:cs="David" w:hint="cs"/>
          <w:rtl/>
        </w:rPr>
      </w:pPr>
    </w:p>
    <w:p w14:paraId="01EC0C35"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579CFD5B" w14:textId="77777777" w:rsidR="003E25DA" w:rsidRPr="003E25DA" w:rsidRDefault="003E25DA" w:rsidP="003E25DA">
      <w:pPr>
        <w:bidi/>
        <w:jc w:val="both"/>
        <w:rPr>
          <w:rFonts w:cs="David" w:hint="cs"/>
          <w:u w:val="single"/>
          <w:rtl/>
        </w:rPr>
      </w:pPr>
    </w:p>
    <w:p w14:paraId="3CB07D6E" w14:textId="77777777" w:rsidR="003E25DA" w:rsidRPr="003E25DA" w:rsidRDefault="003E25DA" w:rsidP="003E25DA">
      <w:pPr>
        <w:bidi/>
        <w:jc w:val="both"/>
        <w:rPr>
          <w:rFonts w:cs="David" w:hint="cs"/>
          <w:rtl/>
        </w:rPr>
      </w:pPr>
      <w:r w:rsidRPr="003E25DA">
        <w:rPr>
          <w:rFonts w:cs="David" w:hint="cs"/>
          <w:rtl/>
        </w:rPr>
        <w:tab/>
        <w:t xml:space="preserve"> לפחות בתקופה שאני פה לא היה מקרה כזה. </w:t>
      </w:r>
    </w:p>
    <w:p w14:paraId="59C8A89F" w14:textId="77777777" w:rsidR="003E25DA" w:rsidRPr="003E25DA" w:rsidRDefault="003E25DA" w:rsidP="003E25DA">
      <w:pPr>
        <w:bidi/>
        <w:jc w:val="both"/>
        <w:rPr>
          <w:rFonts w:cs="David" w:hint="cs"/>
          <w:rtl/>
        </w:rPr>
      </w:pPr>
    </w:p>
    <w:p w14:paraId="01F9B66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3D84531" w14:textId="77777777" w:rsidR="003E25DA" w:rsidRPr="003E25DA" w:rsidRDefault="003E25DA" w:rsidP="003E25DA">
      <w:pPr>
        <w:bidi/>
        <w:jc w:val="both"/>
        <w:rPr>
          <w:rFonts w:cs="David" w:hint="cs"/>
          <w:u w:val="single"/>
          <w:rtl/>
        </w:rPr>
      </w:pPr>
    </w:p>
    <w:p w14:paraId="7AE36196" w14:textId="77777777" w:rsidR="003E25DA" w:rsidRPr="003E25DA" w:rsidRDefault="003E25DA" w:rsidP="003E25DA">
      <w:pPr>
        <w:bidi/>
        <w:jc w:val="both"/>
        <w:rPr>
          <w:rFonts w:cs="David" w:hint="cs"/>
          <w:rtl/>
        </w:rPr>
      </w:pPr>
      <w:r w:rsidRPr="003E25DA">
        <w:rPr>
          <w:rFonts w:cs="David" w:hint="cs"/>
          <w:rtl/>
        </w:rPr>
        <w:tab/>
        <w:t>מאה אחוז: "ויודיע על כך לחברי הכנסת".</w:t>
      </w:r>
    </w:p>
    <w:p w14:paraId="0023A0D8" w14:textId="77777777" w:rsidR="003E25DA" w:rsidRPr="003E25DA" w:rsidRDefault="003E25DA" w:rsidP="003E25DA">
      <w:pPr>
        <w:bidi/>
        <w:jc w:val="both"/>
        <w:rPr>
          <w:rFonts w:cs="David" w:hint="cs"/>
          <w:rtl/>
        </w:rPr>
      </w:pPr>
    </w:p>
    <w:p w14:paraId="71DE40E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66DC8B8" w14:textId="77777777" w:rsidR="003E25DA" w:rsidRPr="003E25DA" w:rsidRDefault="003E25DA" w:rsidP="003E25DA">
      <w:pPr>
        <w:bidi/>
        <w:jc w:val="both"/>
        <w:rPr>
          <w:rFonts w:cs="David" w:hint="cs"/>
          <w:u w:val="single"/>
          <w:rtl/>
        </w:rPr>
      </w:pPr>
    </w:p>
    <w:p w14:paraId="6CBA3666" w14:textId="77777777" w:rsidR="003E25DA" w:rsidRPr="003E25DA" w:rsidRDefault="003E25DA" w:rsidP="003E25DA">
      <w:pPr>
        <w:bidi/>
        <w:jc w:val="both"/>
        <w:rPr>
          <w:rFonts w:cs="David" w:hint="cs"/>
          <w:rtl/>
        </w:rPr>
      </w:pPr>
      <w:r w:rsidRPr="003E25DA">
        <w:rPr>
          <w:rFonts w:cs="David" w:hint="cs"/>
          <w:rtl/>
        </w:rPr>
        <w:tab/>
        <w:t xml:space="preserve">"יושב ראש הכנסת רשאי להכניס שינויים במהלך השבוע, והוא יודיע על כך לחברי הכנסת". </w:t>
      </w:r>
    </w:p>
    <w:p w14:paraId="3EC5D520" w14:textId="77777777" w:rsidR="003E25DA" w:rsidRPr="003E25DA" w:rsidRDefault="003E25DA" w:rsidP="003E25DA">
      <w:pPr>
        <w:bidi/>
        <w:jc w:val="both"/>
        <w:rPr>
          <w:rFonts w:cs="David" w:hint="cs"/>
          <w:rtl/>
        </w:rPr>
      </w:pPr>
    </w:p>
    <w:p w14:paraId="468E0005" w14:textId="77777777" w:rsidR="003E25DA" w:rsidRPr="003E25DA" w:rsidRDefault="003E25DA" w:rsidP="003E25DA">
      <w:pPr>
        <w:bidi/>
        <w:ind w:firstLine="567"/>
        <w:jc w:val="both"/>
        <w:rPr>
          <w:rFonts w:cs="David" w:hint="cs"/>
          <w:rtl/>
        </w:rPr>
      </w:pPr>
      <w:r w:rsidRPr="003E25DA">
        <w:rPr>
          <w:rFonts w:cs="David" w:hint="cs"/>
          <w:rtl/>
        </w:rPr>
        <w:t xml:space="preserve"> סעיף קטן (ג) </w:t>
      </w:r>
      <w:r w:rsidRPr="003E25DA">
        <w:rPr>
          <w:rFonts w:cs="David"/>
          <w:rtl/>
        </w:rPr>
        <w:t>–</w:t>
      </w:r>
      <w:r w:rsidRPr="003E25DA">
        <w:rPr>
          <w:rFonts w:cs="David" w:hint="cs"/>
          <w:rtl/>
        </w:rPr>
        <w:t xml:space="preserve"> דיברנו עליו בשבוע שעבר, ואין בו שינויים </w:t>
      </w:r>
      <w:r w:rsidRPr="003E25DA">
        <w:rPr>
          <w:rFonts w:cs="David"/>
          <w:rtl/>
        </w:rPr>
        <w:t>–</w:t>
      </w:r>
      <w:r w:rsidRPr="003E25DA">
        <w:rPr>
          <w:rFonts w:cs="David" w:hint="cs"/>
          <w:rtl/>
        </w:rPr>
        <w:t xml:space="preserve"> פתיחת סדר היום של כל אחד מהימים. </w:t>
      </w:r>
    </w:p>
    <w:p w14:paraId="50A3A006" w14:textId="77777777" w:rsidR="003E25DA" w:rsidRPr="003E25DA" w:rsidRDefault="003E25DA" w:rsidP="003E25DA">
      <w:pPr>
        <w:bidi/>
        <w:jc w:val="both"/>
        <w:rPr>
          <w:rFonts w:cs="David" w:hint="cs"/>
          <w:rtl/>
        </w:rPr>
      </w:pPr>
    </w:p>
    <w:p w14:paraId="303EE8B6" w14:textId="77777777" w:rsidR="003E25DA" w:rsidRPr="003E25DA" w:rsidRDefault="003E25DA" w:rsidP="003E25DA">
      <w:pPr>
        <w:bidi/>
        <w:jc w:val="both"/>
        <w:rPr>
          <w:rFonts w:cs="David" w:hint="cs"/>
          <w:rtl/>
        </w:rPr>
      </w:pPr>
      <w:r w:rsidRPr="003E25DA">
        <w:rPr>
          <w:rFonts w:cs="David" w:hint="cs"/>
          <w:rtl/>
        </w:rPr>
        <w:tab/>
        <w:t>בסעיף קטן (ד) - -</w:t>
      </w:r>
    </w:p>
    <w:p w14:paraId="7872627C" w14:textId="77777777" w:rsidR="003E25DA" w:rsidRPr="003E25DA" w:rsidRDefault="003E25DA" w:rsidP="003E25DA">
      <w:pPr>
        <w:bidi/>
        <w:jc w:val="both"/>
        <w:rPr>
          <w:rFonts w:cs="David" w:hint="cs"/>
          <w:rtl/>
        </w:rPr>
      </w:pPr>
    </w:p>
    <w:p w14:paraId="57391D1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51EDB4B" w14:textId="77777777" w:rsidR="003E25DA" w:rsidRPr="003E25DA" w:rsidRDefault="003E25DA" w:rsidP="003E25DA">
      <w:pPr>
        <w:bidi/>
        <w:jc w:val="both"/>
        <w:rPr>
          <w:rFonts w:cs="David" w:hint="cs"/>
          <w:u w:val="single"/>
          <w:rtl/>
        </w:rPr>
      </w:pPr>
    </w:p>
    <w:p w14:paraId="4BCFAC74" w14:textId="77777777" w:rsidR="003E25DA" w:rsidRPr="003E25DA" w:rsidRDefault="003E25DA" w:rsidP="003E25DA">
      <w:pPr>
        <w:bidi/>
        <w:jc w:val="both"/>
        <w:rPr>
          <w:rFonts w:cs="David" w:hint="cs"/>
          <w:rtl/>
        </w:rPr>
      </w:pPr>
      <w:r w:rsidRPr="003E25DA">
        <w:rPr>
          <w:rFonts w:cs="David" w:hint="cs"/>
          <w:rtl/>
        </w:rPr>
        <w:tab/>
        <w:t>שינוי ניסוחי בעיקרו.</w:t>
      </w:r>
    </w:p>
    <w:p w14:paraId="7917C0AB" w14:textId="77777777" w:rsidR="003E25DA" w:rsidRPr="003E25DA" w:rsidRDefault="003E25DA" w:rsidP="003E25DA">
      <w:pPr>
        <w:bidi/>
        <w:jc w:val="both"/>
        <w:rPr>
          <w:rFonts w:cs="David" w:hint="cs"/>
          <w:rtl/>
        </w:rPr>
      </w:pPr>
    </w:p>
    <w:p w14:paraId="1F475ADB"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F754B6B" w14:textId="77777777" w:rsidR="003E25DA" w:rsidRPr="003E25DA" w:rsidRDefault="003E25DA" w:rsidP="003E25DA">
      <w:pPr>
        <w:bidi/>
        <w:jc w:val="both"/>
        <w:rPr>
          <w:rFonts w:cs="David" w:hint="cs"/>
          <w:rtl/>
        </w:rPr>
      </w:pPr>
    </w:p>
    <w:p w14:paraId="21DB02C4" w14:textId="77777777" w:rsidR="003E25DA" w:rsidRPr="003E25DA" w:rsidRDefault="003E25DA" w:rsidP="003E25DA">
      <w:pPr>
        <w:bidi/>
        <w:jc w:val="both"/>
        <w:rPr>
          <w:rFonts w:cs="David" w:hint="cs"/>
          <w:rtl/>
        </w:rPr>
      </w:pPr>
      <w:r w:rsidRPr="003E25DA">
        <w:rPr>
          <w:rFonts w:cs="David" w:hint="cs"/>
          <w:rtl/>
        </w:rPr>
        <w:tab/>
        <w:t xml:space="preserve"> מדובר על כך שימים (ב) ו-(ג) יוקדשו לדיונים לפי בקשת הממשלה, וביום ד' </w:t>
      </w:r>
      <w:r w:rsidRPr="003E25DA">
        <w:rPr>
          <w:rFonts w:cs="David"/>
          <w:rtl/>
        </w:rPr>
        <w:t>–</w:t>
      </w:r>
      <w:r w:rsidRPr="003E25DA">
        <w:rPr>
          <w:rFonts w:cs="David" w:hint="cs"/>
          <w:rtl/>
        </w:rPr>
        <w:t xml:space="preserve"> הצעות חוק והצעות לסדר.</w:t>
      </w:r>
    </w:p>
    <w:p w14:paraId="6A05EA33" w14:textId="77777777" w:rsidR="003E25DA" w:rsidRPr="003E25DA" w:rsidRDefault="003E25DA" w:rsidP="003E25DA">
      <w:pPr>
        <w:bidi/>
        <w:jc w:val="both"/>
        <w:rPr>
          <w:rFonts w:cs="David" w:hint="cs"/>
          <w:rtl/>
        </w:rPr>
      </w:pPr>
    </w:p>
    <w:p w14:paraId="7FF68DED"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30AFB06A" w14:textId="77777777" w:rsidR="003E25DA" w:rsidRPr="003E25DA" w:rsidRDefault="003E25DA" w:rsidP="003E25DA">
      <w:pPr>
        <w:bidi/>
        <w:jc w:val="both"/>
        <w:rPr>
          <w:rFonts w:cs="David" w:hint="cs"/>
          <w:u w:val="single"/>
          <w:rtl/>
        </w:rPr>
      </w:pPr>
    </w:p>
    <w:p w14:paraId="5F0F9AF6" w14:textId="77777777" w:rsidR="003E25DA" w:rsidRPr="003E25DA" w:rsidRDefault="003E25DA" w:rsidP="003E25DA">
      <w:pPr>
        <w:bidi/>
        <w:jc w:val="both"/>
        <w:rPr>
          <w:rFonts w:cs="David" w:hint="cs"/>
          <w:rtl/>
        </w:rPr>
      </w:pPr>
      <w:r w:rsidRPr="003E25DA">
        <w:rPr>
          <w:rFonts w:cs="David" w:hint="cs"/>
          <w:rtl/>
        </w:rPr>
        <w:tab/>
        <w:t xml:space="preserve"> יוקדשו זה לא אומר שזה בלעדי.</w:t>
      </w:r>
    </w:p>
    <w:p w14:paraId="74B8C201" w14:textId="77777777" w:rsidR="003E25DA" w:rsidRPr="003E25DA" w:rsidRDefault="003E25DA" w:rsidP="003E25DA">
      <w:pPr>
        <w:bidi/>
        <w:jc w:val="both"/>
        <w:rPr>
          <w:rFonts w:cs="David" w:hint="cs"/>
          <w:rtl/>
        </w:rPr>
      </w:pPr>
    </w:p>
    <w:p w14:paraId="6EF79D1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C537260" w14:textId="77777777" w:rsidR="003E25DA" w:rsidRPr="003E25DA" w:rsidRDefault="003E25DA" w:rsidP="003E25DA">
      <w:pPr>
        <w:bidi/>
        <w:jc w:val="both"/>
        <w:rPr>
          <w:rFonts w:cs="David" w:hint="cs"/>
          <w:u w:val="single"/>
          <w:rtl/>
        </w:rPr>
      </w:pPr>
    </w:p>
    <w:p w14:paraId="185784B3" w14:textId="77777777" w:rsidR="003E25DA" w:rsidRPr="003E25DA" w:rsidRDefault="003E25DA" w:rsidP="003E25DA">
      <w:pPr>
        <w:bidi/>
        <w:jc w:val="both"/>
        <w:rPr>
          <w:rFonts w:cs="David" w:hint="cs"/>
          <w:rtl/>
        </w:rPr>
      </w:pPr>
      <w:r w:rsidRPr="003E25DA">
        <w:rPr>
          <w:rFonts w:cs="David" w:hint="cs"/>
          <w:rtl/>
        </w:rPr>
        <w:tab/>
        <w:t xml:space="preserve">לא. תסתכל ב-(3) בהמשך. </w:t>
      </w:r>
    </w:p>
    <w:p w14:paraId="708A86DD" w14:textId="77777777" w:rsidR="003E25DA" w:rsidRPr="003E25DA" w:rsidRDefault="003E25DA" w:rsidP="003E25DA">
      <w:pPr>
        <w:bidi/>
        <w:jc w:val="both"/>
        <w:rPr>
          <w:rFonts w:cs="David" w:hint="cs"/>
          <w:rtl/>
        </w:rPr>
      </w:pPr>
    </w:p>
    <w:p w14:paraId="0D64C333"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DA13931" w14:textId="77777777" w:rsidR="003E25DA" w:rsidRPr="003E25DA" w:rsidRDefault="003E25DA" w:rsidP="003E25DA">
      <w:pPr>
        <w:bidi/>
        <w:jc w:val="both"/>
        <w:rPr>
          <w:rFonts w:cs="David" w:hint="cs"/>
          <w:u w:val="single"/>
          <w:rtl/>
        </w:rPr>
      </w:pPr>
    </w:p>
    <w:p w14:paraId="5D1BF972" w14:textId="77777777" w:rsidR="003E25DA" w:rsidRPr="003E25DA" w:rsidRDefault="003E25DA" w:rsidP="003E25DA">
      <w:pPr>
        <w:bidi/>
        <w:jc w:val="both"/>
        <w:rPr>
          <w:rFonts w:cs="David" w:hint="cs"/>
          <w:rtl/>
        </w:rPr>
      </w:pPr>
      <w:r w:rsidRPr="003E25DA">
        <w:rPr>
          <w:rFonts w:cs="David" w:hint="cs"/>
          <w:rtl/>
        </w:rPr>
        <w:tab/>
        <w:t xml:space="preserve"> בדרך כלל הממשלה לא מביאה- - - </w:t>
      </w:r>
    </w:p>
    <w:p w14:paraId="153D72F1" w14:textId="77777777" w:rsidR="003E25DA" w:rsidRPr="003E25DA" w:rsidRDefault="003E25DA" w:rsidP="003E25DA">
      <w:pPr>
        <w:bidi/>
        <w:jc w:val="both"/>
        <w:rPr>
          <w:rFonts w:cs="David" w:hint="cs"/>
          <w:rtl/>
        </w:rPr>
      </w:pPr>
    </w:p>
    <w:p w14:paraId="716F49E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574537A" w14:textId="77777777" w:rsidR="003E25DA" w:rsidRPr="003E25DA" w:rsidRDefault="003E25DA" w:rsidP="003E25DA">
      <w:pPr>
        <w:bidi/>
        <w:jc w:val="both"/>
        <w:rPr>
          <w:rFonts w:cs="David" w:hint="cs"/>
          <w:u w:val="single"/>
          <w:rtl/>
        </w:rPr>
      </w:pPr>
    </w:p>
    <w:p w14:paraId="6AB360AF" w14:textId="77777777" w:rsidR="003E25DA" w:rsidRPr="003E25DA" w:rsidRDefault="003E25DA" w:rsidP="003E25DA">
      <w:pPr>
        <w:bidi/>
        <w:jc w:val="both"/>
        <w:rPr>
          <w:rFonts w:cs="David" w:hint="cs"/>
          <w:rtl/>
        </w:rPr>
      </w:pPr>
      <w:r w:rsidRPr="003E25DA">
        <w:rPr>
          <w:rFonts w:cs="David" w:hint="cs"/>
          <w:rtl/>
        </w:rPr>
        <w:tab/>
        <w:t xml:space="preserve">אין בעיה, יש סעיף 3. </w:t>
      </w:r>
    </w:p>
    <w:p w14:paraId="7E9112F4" w14:textId="77777777" w:rsidR="003E25DA" w:rsidRPr="003E25DA" w:rsidRDefault="003E25DA" w:rsidP="003E25DA">
      <w:pPr>
        <w:bidi/>
        <w:jc w:val="both"/>
        <w:rPr>
          <w:rFonts w:cs="David" w:hint="cs"/>
          <w:rtl/>
        </w:rPr>
      </w:pPr>
    </w:p>
    <w:p w14:paraId="1E9124B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13B1125" w14:textId="77777777" w:rsidR="003E25DA" w:rsidRPr="003E25DA" w:rsidRDefault="003E25DA" w:rsidP="003E25DA">
      <w:pPr>
        <w:bidi/>
        <w:jc w:val="both"/>
        <w:rPr>
          <w:rFonts w:cs="David" w:hint="cs"/>
          <w:u w:val="single"/>
          <w:rtl/>
        </w:rPr>
      </w:pPr>
    </w:p>
    <w:p w14:paraId="120D91E9" w14:textId="77777777" w:rsidR="003E25DA" w:rsidRPr="003E25DA" w:rsidRDefault="003E25DA" w:rsidP="003E25DA">
      <w:pPr>
        <w:bidi/>
        <w:jc w:val="both"/>
        <w:rPr>
          <w:rFonts w:cs="David" w:hint="cs"/>
          <w:rtl/>
        </w:rPr>
      </w:pPr>
      <w:r w:rsidRPr="003E25DA">
        <w:rPr>
          <w:rFonts w:cs="David" w:hint="cs"/>
          <w:rtl/>
        </w:rPr>
        <w:tab/>
        <w:t xml:space="preserve">שיניתי בו קצת את הנוסח: </w:t>
      </w:r>
    </w:p>
    <w:p w14:paraId="2DA3467A" w14:textId="77777777" w:rsidR="003E25DA" w:rsidRPr="003E25DA" w:rsidRDefault="003E25DA" w:rsidP="003E25DA">
      <w:pPr>
        <w:bidi/>
        <w:jc w:val="both"/>
        <w:rPr>
          <w:rFonts w:cs="David" w:hint="cs"/>
          <w:rtl/>
        </w:rPr>
      </w:pPr>
    </w:p>
    <w:p w14:paraId="6BD37DF3" w14:textId="77777777" w:rsidR="003E25DA" w:rsidRPr="003E25DA" w:rsidRDefault="003E25DA" w:rsidP="003E25DA">
      <w:pPr>
        <w:bidi/>
        <w:spacing w:line="360" w:lineRule="auto"/>
        <w:jc w:val="both"/>
        <w:rPr>
          <w:rFonts w:cs="David" w:hint="cs"/>
          <w:rtl/>
        </w:rPr>
      </w:pPr>
      <w:r w:rsidRPr="003E25DA">
        <w:rPr>
          <w:rFonts w:cs="David" w:hint="cs"/>
          <w:rtl/>
        </w:rPr>
        <w:t>(3) יושב ראש הכנסת רשאי להעמיד על סדר יומה של הכנסת בימים ב' ו-ג' דיון בהצעות חברי הכנסת כאמור בפסקה (2), וכן להעמיד על סדר יומה של הכנסת ביום ד' דיון לפי בקשת הממשלה, ובלבד שנושאים שהועמדו על סדר היום לפי פסקה זו ידונו לאחר הנושאים שנקבעו לדיון לפי פסקאות (1) ו-(2)</w:t>
      </w:r>
      <w:r w:rsidRPr="003E25DA">
        <w:rPr>
          <w:rFonts w:cs="David"/>
          <w:rtl/>
        </w:rPr>
        <w:t>,</w:t>
      </w:r>
      <w:r w:rsidRPr="003E25DA">
        <w:rPr>
          <w:rFonts w:cs="David" w:hint="cs"/>
          <w:rtl/>
        </w:rPr>
        <w:t xml:space="preserve"> לפי העניין,</w:t>
      </w:r>
      <w:r w:rsidRPr="003E25DA">
        <w:rPr>
          <w:rFonts w:cs="David"/>
          <w:rtl/>
        </w:rPr>
        <w:t xml:space="preserve"> ו</w:t>
      </w:r>
      <w:r w:rsidRPr="003E25DA">
        <w:rPr>
          <w:rFonts w:cs="David" w:hint="cs"/>
          <w:rtl/>
        </w:rPr>
        <w:t>שעל נושא ש</w:t>
      </w:r>
      <w:r w:rsidRPr="003E25DA">
        <w:rPr>
          <w:rFonts w:cs="David"/>
          <w:rtl/>
        </w:rPr>
        <w:t>נוסף לסדר היום תימסר הודעה לחברי הכנסת לפחות שלושים דקות לפני תחילת הדיון בו.</w:t>
      </w:r>
    </w:p>
    <w:p w14:paraId="2B93C5FE" w14:textId="77777777" w:rsidR="003E25DA" w:rsidRPr="003E25DA" w:rsidRDefault="003E25DA" w:rsidP="003E25DA">
      <w:pPr>
        <w:bidi/>
        <w:spacing w:line="360" w:lineRule="auto"/>
        <w:jc w:val="both"/>
        <w:rPr>
          <w:rFonts w:cs="David" w:hint="cs"/>
          <w:rtl/>
        </w:rPr>
      </w:pPr>
    </w:p>
    <w:p w14:paraId="5F1F7EB5"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64CD300" w14:textId="77777777" w:rsidR="003E25DA" w:rsidRPr="003E25DA" w:rsidRDefault="003E25DA" w:rsidP="003E25DA">
      <w:pPr>
        <w:bidi/>
        <w:jc w:val="both"/>
        <w:rPr>
          <w:rFonts w:cs="David" w:hint="cs"/>
          <w:rtl/>
        </w:rPr>
      </w:pPr>
    </w:p>
    <w:p w14:paraId="5C477A65" w14:textId="77777777" w:rsidR="003E25DA" w:rsidRPr="003E25DA" w:rsidRDefault="003E25DA" w:rsidP="003E25DA">
      <w:pPr>
        <w:bidi/>
        <w:spacing w:line="360" w:lineRule="auto"/>
        <w:jc w:val="both"/>
        <w:rPr>
          <w:rFonts w:cs="David" w:hint="cs"/>
          <w:rtl/>
        </w:rPr>
      </w:pPr>
      <w:r w:rsidRPr="003E25DA">
        <w:rPr>
          <w:rFonts w:cs="David" w:hint="cs"/>
          <w:rtl/>
        </w:rPr>
        <w:tab/>
        <w:t xml:space="preserve"> גם פה כתוב "שלושים דקות לפני תחילת הדיון בו".</w:t>
      </w:r>
    </w:p>
    <w:p w14:paraId="3D2F54E6" w14:textId="77777777" w:rsidR="003E25DA" w:rsidRPr="003E25DA" w:rsidRDefault="003E25DA" w:rsidP="003E25DA">
      <w:pPr>
        <w:bidi/>
        <w:jc w:val="both"/>
        <w:rPr>
          <w:rFonts w:cs="David" w:hint="cs"/>
          <w:u w:val="single"/>
          <w:rtl/>
        </w:rPr>
      </w:pPr>
    </w:p>
    <w:p w14:paraId="5BD8DE16"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29CCC65D" w14:textId="77777777" w:rsidR="003E25DA" w:rsidRPr="003E25DA" w:rsidRDefault="003E25DA" w:rsidP="003E25DA">
      <w:pPr>
        <w:bidi/>
        <w:jc w:val="both"/>
        <w:rPr>
          <w:rFonts w:cs="David" w:hint="cs"/>
          <w:u w:val="single"/>
          <w:rtl/>
        </w:rPr>
      </w:pPr>
    </w:p>
    <w:p w14:paraId="2FE2A57E" w14:textId="77777777" w:rsidR="003E25DA" w:rsidRPr="003E25DA" w:rsidRDefault="003E25DA" w:rsidP="003E25DA">
      <w:pPr>
        <w:bidi/>
        <w:spacing w:line="360" w:lineRule="auto"/>
        <w:jc w:val="both"/>
        <w:rPr>
          <w:rFonts w:cs="David" w:hint="cs"/>
          <w:rtl/>
        </w:rPr>
      </w:pPr>
      <w:r w:rsidRPr="003E25DA">
        <w:rPr>
          <w:rFonts w:cs="David" w:hint="cs"/>
          <w:rtl/>
        </w:rPr>
        <w:tab/>
        <w:t xml:space="preserve"> תימסר הודעה לחברי הכנסת לפני תחילת הדיון. לגיטימי שזה לפני תחילת הדיון.</w:t>
      </w:r>
    </w:p>
    <w:p w14:paraId="24F3A618" w14:textId="77777777" w:rsidR="003E25DA" w:rsidRPr="003E25DA" w:rsidRDefault="003E25DA" w:rsidP="003E25DA">
      <w:pPr>
        <w:bidi/>
        <w:jc w:val="both"/>
        <w:rPr>
          <w:rFonts w:cs="David" w:hint="cs"/>
          <w:rtl/>
        </w:rPr>
      </w:pPr>
    </w:p>
    <w:p w14:paraId="3237BFF6" w14:textId="77777777" w:rsidR="003E25DA" w:rsidRPr="003E25DA" w:rsidRDefault="003E25DA" w:rsidP="003E25DA">
      <w:pPr>
        <w:bidi/>
        <w:jc w:val="both"/>
        <w:rPr>
          <w:rFonts w:cs="David" w:hint="cs"/>
          <w:rtl/>
        </w:rPr>
      </w:pPr>
      <w:r w:rsidRPr="003E25DA">
        <w:rPr>
          <w:rFonts w:cs="David" w:hint="cs"/>
          <w:u w:val="single"/>
          <w:rtl/>
        </w:rPr>
        <w:t>איל ינון:</w:t>
      </w:r>
    </w:p>
    <w:p w14:paraId="1FCC00A8" w14:textId="77777777" w:rsidR="003E25DA" w:rsidRPr="003E25DA" w:rsidRDefault="003E25DA" w:rsidP="003E25DA">
      <w:pPr>
        <w:bidi/>
        <w:jc w:val="both"/>
        <w:rPr>
          <w:rFonts w:cs="David" w:hint="cs"/>
          <w:rtl/>
        </w:rPr>
      </w:pPr>
    </w:p>
    <w:p w14:paraId="70420106" w14:textId="77777777" w:rsidR="003E25DA" w:rsidRPr="003E25DA" w:rsidRDefault="003E25DA" w:rsidP="003E25DA">
      <w:pPr>
        <w:bidi/>
        <w:jc w:val="both"/>
        <w:rPr>
          <w:rFonts w:cs="David" w:hint="cs"/>
          <w:rtl/>
        </w:rPr>
      </w:pPr>
      <w:r w:rsidRPr="003E25DA">
        <w:rPr>
          <w:rFonts w:cs="David" w:hint="cs"/>
          <w:rtl/>
        </w:rPr>
        <w:tab/>
        <w:t>אני לא בטוח שבנושא של החקיקה הפרטית, להבדיל מהנושאים האחרים של שאילתות והצעות לסדר כדאי לפתוח את העניין הזה. כתוב: "יושב ראש הכנסת רשאי להעמיד על סדר היום- -</w:t>
      </w:r>
    </w:p>
    <w:p w14:paraId="2F2E34C6" w14:textId="77777777" w:rsidR="003E25DA" w:rsidRPr="003E25DA" w:rsidRDefault="003E25DA" w:rsidP="003E25DA">
      <w:pPr>
        <w:bidi/>
        <w:jc w:val="both"/>
        <w:rPr>
          <w:rFonts w:cs="David" w:hint="cs"/>
          <w:rtl/>
        </w:rPr>
      </w:pPr>
    </w:p>
    <w:p w14:paraId="1AAB517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9622624" w14:textId="77777777" w:rsidR="003E25DA" w:rsidRPr="003E25DA" w:rsidRDefault="003E25DA" w:rsidP="003E25DA">
      <w:pPr>
        <w:bidi/>
        <w:jc w:val="both"/>
        <w:rPr>
          <w:rFonts w:cs="David" w:hint="cs"/>
          <w:u w:val="single"/>
          <w:rtl/>
        </w:rPr>
      </w:pPr>
    </w:p>
    <w:p w14:paraId="055E04FB" w14:textId="77777777" w:rsidR="003E25DA" w:rsidRPr="003E25DA" w:rsidRDefault="003E25DA" w:rsidP="003E25DA">
      <w:pPr>
        <w:bidi/>
        <w:jc w:val="both"/>
        <w:rPr>
          <w:rFonts w:cs="David" w:hint="cs"/>
          <w:rtl/>
        </w:rPr>
      </w:pPr>
      <w:r w:rsidRPr="003E25DA">
        <w:rPr>
          <w:rFonts w:cs="David" w:hint="cs"/>
          <w:rtl/>
        </w:rPr>
        <w:tab/>
        <w:t xml:space="preserve"> עושים את זה כבר היום. לא קרה בימי שלישי שהיו חוקים בהסכמה? למשל, יש יום האישה- -</w:t>
      </w:r>
    </w:p>
    <w:p w14:paraId="02F1B2C1" w14:textId="77777777" w:rsidR="003E25DA" w:rsidRPr="003E25DA" w:rsidRDefault="003E25DA" w:rsidP="003E25DA">
      <w:pPr>
        <w:bidi/>
        <w:jc w:val="both"/>
        <w:rPr>
          <w:rFonts w:cs="David" w:hint="cs"/>
          <w:rtl/>
        </w:rPr>
      </w:pPr>
    </w:p>
    <w:p w14:paraId="0D6357FB" w14:textId="77777777" w:rsidR="003E25DA" w:rsidRPr="003E25DA" w:rsidRDefault="003E25DA" w:rsidP="003E25DA">
      <w:pPr>
        <w:bidi/>
        <w:jc w:val="both"/>
        <w:rPr>
          <w:rFonts w:cs="David" w:hint="cs"/>
          <w:rtl/>
        </w:rPr>
      </w:pPr>
      <w:r w:rsidRPr="003E25DA">
        <w:rPr>
          <w:rFonts w:cs="David" w:hint="cs"/>
          <w:u w:val="single"/>
          <w:rtl/>
        </w:rPr>
        <w:t>איל ינון:</w:t>
      </w:r>
    </w:p>
    <w:p w14:paraId="3732DEB3" w14:textId="77777777" w:rsidR="003E25DA" w:rsidRPr="003E25DA" w:rsidRDefault="003E25DA" w:rsidP="003E25DA">
      <w:pPr>
        <w:bidi/>
        <w:jc w:val="both"/>
        <w:rPr>
          <w:rFonts w:cs="David" w:hint="cs"/>
          <w:rtl/>
        </w:rPr>
      </w:pPr>
    </w:p>
    <w:p w14:paraId="35965172" w14:textId="77777777" w:rsidR="003E25DA" w:rsidRPr="003E25DA" w:rsidRDefault="003E25DA" w:rsidP="003E25DA">
      <w:pPr>
        <w:bidi/>
        <w:jc w:val="both"/>
        <w:rPr>
          <w:rFonts w:cs="David" w:hint="cs"/>
          <w:rtl/>
        </w:rPr>
      </w:pPr>
      <w:r w:rsidRPr="003E25DA">
        <w:rPr>
          <w:rFonts w:cs="David" w:hint="cs"/>
          <w:rtl/>
        </w:rPr>
        <w:tab/>
        <w:t xml:space="preserve">בימים מיוחדים אנחנו עושים, אבל אני לא רוצה שזה יפתח פתח ללחצים. </w:t>
      </w:r>
    </w:p>
    <w:p w14:paraId="62BF42C7" w14:textId="77777777" w:rsidR="003E25DA" w:rsidRPr="003E25DA" w:rsidRDefault="003E25DA" w:rsidP="003E25DA">
      <w:pPr>
        <w:bidi/>
        <w:jc w:val="both"/>
        <w:rPr>
          <w:rFonts w:cs="David" w:hint="cs"/>
          <w:rtl/>
        </w:rPr>
      </w:pPr>
    </w:p>
    <w:p w14:paraId="5E71A741"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92A5615" w14:textId="77777777" w:rsidR="003E25DA" w:rsidRPr="003E25DA" w:rsidRDefault="003E25DA" w:rsidP="003E25DA">
      <w:pPr>
        <w:bidi/>
        <w:jc w:val="both"/>
        <w:rPr>
          <w:rFonts w:cs="David" w:hint="cs"/>
          <w:rtl/>
        </w:rPr>
      </w:pPr>
    </w:p>
    <w:p w14:paraId="78354BED" w14:textId="77777777" w:rsidR="003E25DA" w:rsidRPr="003E25DA" w:rsidRDefault="003E25DA" w:rsidP="003E25DA">
      <w:pPr>
        <w:bidi/>
        <w:jc w:val="both"/>
        <w:rPr>
          <w:rFonts w:cs="David" w:hint="cs"/>
          <w:rtl/>
        </w:rPr>
      </w:pPr>
      <w:r w:rsidRPr="003E25DA">
        <w:rPr>
          <w:rFonts w:cs="David" w:hint="cs"/>
          <w:rtl/>
        </w:rPr>
        <w:tab/>
        <w:t xml:space="preserve"> שבימי שני ושלישי יתחילו להיות הצעות חוק טרומיות.</w:t>
      </w:r>
    </w:p>
    <w:p w14:paraId="2FAEBD4F" w14:textId="77777777" w:rsidR="003E25DA" w:rsidRPr="003E25DA" w:rsidRDefault="003E25DA" w:rsidP="003E25DA">
      <w:pPr>
        <w:bidi/>
        <w:jc w:val="both"/>
        <w:rPr>
          <w:rFonts w:cs="David" w:hint="cs"/>
          <w:rtl/>
        </w:rPr>
      </w:pPr>
    </w:p>
    <w:p w14:paraId="5DA13D10" w14:textId="77777777" w:rsidR="003E25DA" w:rsidRPr="003E25DA" w:rsidRDefault="003E25DA" w:rsidP="003E25DA">
      <w:pPr>
        <w:bidi/>
        <w:jc w:val="both"/>
        <w:rPr>
          <w:rFonts w:cs="David" w:hint="cs"/>
          <w:rtl/>
        </w:rPr>
      </w:pPr>
      <w:r w:rsidRPr="003E25DA">
        <w:rPr>
          <w:rFonts w:cs="David" w:hint="cs"/>
          <w:u w:val="single"/>
          <w:rtl/>
        </w:rPr>
        <w:t>איל ינון:</w:t>
      </w:r>
    </w:p>
    <w:p w14:paraId="0DB085F4" w14:textId="77777777" w:rsidR="003E25DA" w:rsidRPr="003E25DA" w:rsidRDefault="003E25DA" w:rsidP="003E25DA">
      <w:pPr>
        <w:bidi/>
        <w:jc w:val="both"/>
        <w:rPr>
          <w:rFonts w:cs="David" w:hint="cs"/>
          <w:rtl/>
        </w:rPr>
      </w:pPr>
    </w:p>
    <w:p w14:paraId="480F8DC6" w14:textId="77777777" w:rsidR="003E25DA" w:rsidRPr="003E25DA" w:rsidRDefault="003E25DA" w:rsidP="003E25DA">
      <w:pPr>
        <w:bidi/>
        <w:jc w:val="both"/>
        <w:rPr>
          <w:rFonts w:cs="David" w:hint="cs"/>
          <w:rtl/>
        </w:rPr>
      </w:pPr>
      <w:r w:rsidRPr="003E25DA">
        <w:rPr>
          <w:rFonts w:cs="David" w:hint="cs"/>
          <w:rtl/>
        </w:rPr>
        <w:tab/>
        <w:t xml:space="preserve"> כן. לדוגמה בשבוע הבא ראש הממשלה נוסע לרוסיה, ויש להניח שהממשלה לא תביא לנו חוקים בשני ובשלישי. יבואו חברי כנסת ויגידו, בואו נעשה חקיקה פרטית.</w:t>
      </w:r>
    </w:p>
    <w:p w14:paraId="17BEBE3F" w14:textId="77777777" w:rsidR="003E25DA" w:rsidRPr="003E25DA" w:rsidRDefault="003E25DA" w:rsidP="003E25DA">
      <w:pPr>
        <w:bidi/>
        <w:jc w:val="both"/>
        <w:rPr>
          <w:rFonts w:cs="David" w:hint="cs"/>
          <w:rtl/>
        </w:rPr>
      </w:pPr>
    </w:p>
    <w:p w14:paraId="0B953E2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77DE150" w14:textId="77777777" w:rsidR="003E25DA" w:rsidRPr="003E25DA" w:rsidRDefault="003E25DA" w:rsidP="003E25DA">
      <w:pPr>
        <w:bidi/>
        <w:jc w:val="both"/>
        <w:rPr>
          <w:rFonts w:cs="David" w:hint="cs"/>
          <w:u w:val="single"/>
          <w:rtl/>
        </w:rPr>
      </w:pPr>
    </w:p>
    <w:p w14:paraId="3339AC08" w14:textId="77777777" w:rsidR="003E25DA" w:rsidRPr="003E25DA" w:rsidRDefault="003E25DA" w:rsidP="003E25DA">
      <w:pPr>
        <w:bidi/>
        <w:jc w:val="both"/>
        <w:rPr>
          <w:rFonts w:cs="David" w:hint="cs"/>
          <w:rtl/>
        </w:rPr>
      </w:pPr>
      <w:r w:rsidRPr="003E25DA">
        <w:rPr>
          <w:rFonts w:cs="David" w:hint="cs"/>
          <w:rtl/>
        </w:rPr>
        <w:tab/>
        <w:t>אבל אם יש הסכמה, אין בעיה, מה זה מפריע?</w:t>
      </w:r>
    </w:p>
    <w:p w14:paraId="46896D06" w14:textId="77777777" w:rsidR="003E25DA" w:rsidRPr="003E25DA" w:rsidRDefault="003E25DA" w:rsidP="003E25DA">
      <w:pPr>
        <w:bidi/>
        <w:jc w:val="both"/>
        <w:rPr>
          <w:rFonts w:cs="David" w:hint="cs"/>
          <w:rtl/>
        </w:rPr>
      </w:pPr>
    </w:p>
    <w:p w14:paraId="212848E9" w14:textId="77777777" w:rsidR="003E25DA" w:rsidRPr="003E25DA" w:rsidRDefault="003E25DA" w:rsidP="003E25DA">
      <w:pPr>
        <w:bidi/>
        <w:jc w:val="both"/>
        <w:rPr>
          <w:rFonts w:cs="David" w:hint="cs"/>
          <w:rtl/>
        </w:rPr>
      </w:pPr>
      <w:r w:rsidRPr="003E25DA">
        <w:rPr>
          <w:rFonts w:cs="David" w:hint="cs"/>
          <w:u w:val="single"/>
          <w:rtl/>
        </w:rPr>
        <w:t>אברהם מיכאלי:</w:t>
      </w:r>
    </w:p>
    <w:p w14:paraId="2181E24C" w14:textId="77777777" w:rsidR="003E25DA" w:rsidRPr="003E25DA" w:rsidRDefault="003E25DA" w:rsidP="003E25DA">
      <w:pPr>
        <w:bidi/>
        <w:jc w:val="both"/>
        <w:rPr>
          <w:rFonts w:cs="David" w:hint="cs"/>
          <w:rtl/>
        </w:rPr>
      </w:pPr>
    </w:p>
    <w:p w14:paraId="0ED3344F" w14:textId="77777777" w:rsidR="003E25DA" w:rsidRPr="003E25DA" w:rsidRDefault="003E25DA" w:rsidP="003E25DA">
      <w:pPr>
        <w:bidi/>
        <w:jc w:val="both"/>
        <w:rPr>
          <w:rFonts w:cs="David" w:hint="cs"/>
          <w:rtl/>
        </w:rPr>
      </w:pPr>
      <w:r w:rsidRPr="003E25DA">
        <w:rPr>
          <w:rFonts w:cs="David" w:hint="cs"/>
          <w:rtl/>
        </w:rPr>
        <w:tab/>
        <w:t>החשש שלך הוא שבאותם ימים ייקבעו דברים לא הגיוניים?</w:t>
      </w:r>
    </w:p>
    <w:p w14:paraId="578A851A" w14:textId="77777777" w:rsidR="003E25DA" w:rsidRPr="003E25DA" w:rsidRDefault="003E25DA" w:rsidP="003E25DA">
      <w:pPr>
        <w:bidi/>
        <w:jc w:val="both"/>
        <w:rPr>
          <w:rFonts w:cs="David" w:hint="cs"/>
          <w:rtl/>
        </w:rPr>
      </w:pPr>
    </w:p>
    <w:p w14:paraId="78211E7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999D9C0" w14:textId="77777777" w:rsidR="003E25DA" w:rsidRPr="003E25DA" w:rsidRDefault="003E25DA" w:rsidP="003E25DA">
      <w:pPr>
        <w:bidi/>
        <w:jc w:val="both"/>
        <w:rPr>
          <w:rFonts w:cs="David" w:hint="cs"/>
          <w:u w:val="single"/>
          <w:rtl/>
        </w:rPr>
      </w:pPr>
    </w:p>
    <w:p w14:paraId="0E43689B" w14:textId="77777777" w:rsidR="003E25DA" w:rsidRPr="003E25DA" w:rsidRDefault="003E25DA" w:rsidP="003E25DA">
      <w:pPr>
        <w:bidi/>
        <w:jc w:val="both"/>
        <w:rPr>
          <w:rFonts w:cs="David" w:hint="cs"/>
          <w:rtl/>
        </w:rPr>
      </w:pPr>
      <w:r w:rsidRPr="003E25DA">
        <w:rPr>
          <w:rFonts w:cs="David" w:hint="cs"/>
          <w:rtl/>
        </w:rPr>
        <w:tab/>
        <w:t xml:space="preserve"> לא הייתי נוגע בזה. זה נראה לי לגמרי בסדר. </w:t>
      </w:r>
    </w:p>
    <w:p w14:paraId="4B10AB38" w14:textId="77777777" w:rsidR="003E25DA" w:rsidRPr="003E25DA" w:rsidRDefault="003E25DA" w:rsidP="003E25DA">
      <w:pPr>
        <w:bidi/>
        <w:jc w:val="both"/>
        <w:rPr>
          <w:rFonts w:cs="David" w:hint="cs"/>
          <w:rtl/>
        </w:rPr>
      </w:pPr>
    </w:p>
    <w:p w14:paraId="598563ED" w14:textId="77777777" w:rsidR="003E25DA" w:rsidRPr="003E25DA" w:rsidRDefault="003E25DA" w:rsidP="003E25DA">
      <w:pPr>
        <w:bidi/>
        <w:jc w:val="both"/>
        <w:rPr>
          <w:rFonts w:cs="David" w:hint="cs"/>
          <w:rtl/>
        </w:rPr>
      </w:pPr>
      <w:r w:rsidRPr="003E25DA">
        <w:rPr>
          <w:rFonts w:cs="David" w:hint="cs"/>
          <w:rtl/>
        </w:rPr>
        <w:tab/>
        <w:t>יש כבר 5 חברים, חסר לנו חבר קבוע אחד כדי להצביע על בקשתו של חה"כ אלי אפללו. נמשיך בינתיים עד שמישהו יבוא.</w:t>
      </w:r>
    </w:p>
    <w:p w14:paraId="6D575A1B" w14:textId="77777777" w:rsidR="003E25DA" w:rsidRPr="003E25DA" w:rsidRDefault="003E25DA" w:rsidP="003E25DA">
      <w:pPr>
        <w:bidi/>
        <w:jc w:val="both"/>
        <w:rPr>
          <w:rFonts w:cs="David" w:hint="cs"/>
          <w:rtl/>
        </w:rPr>
      </w:pPr>
    </w:p>
    <w:p w14:paraId="4B28A3E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125F7D7" w14:textId="77777777" w:rsidR="003E25DA" w:rsidRPr="003E25DA" w:rsidRDefault="003E25DA" w:rsidP="003E25DA">
      <w:pPr>
        <w:bidi/>
        <w:jc w:val="both"/>
        <w:rPr>
          <w:rFonts w:cs="David" w:hint="cs"/>
          <w:u w:val="single"/>
          <w:rtl/>
        </w:rPr>
      </w:pPr>
    </w:p>
    <w:p w14:paraId="58A1E226" w14:textId="77777777" w:rsidR="003E25DA" w:rsidRPr="003E25DA" w:rsidRDefault="003E25DA" w:rsidP="003E25DA">
      <w:pPr>
        <w:bidi/>
        <w:jc w:val="both"/>
        <w:rPr>
          <w:rFonts w:cs="David" w:hint="cs"/>
          <w:rtl/>
        </w:rPr>
      </w:pPr>
      <w:r w:rsidRPr="003E25DA">
        <w:rPr>
          <w:rFonts w:cs="David" w:hint="cs"/>
          <w:rtl/>
        </w:rPr>
        <w:tab/>
        <w:t xml:space="preserve">"על נושא שנוסף לסדר היום תימסר הודעה לחבר כנסת לפני תחילת הדיון בו". </w:t>
      </w:r>
    </w:p>
    <w:p w14:paraId="556DAD23" w14:textId="77777777" w:rsidR="003E25DA" w:rsidRPr="003E25DA" w:rsidRDefault="003E25DA" w:rsidP="003E25DA">
      <w:pPr>
        <w:bidi/>
        <w:jc w:val="both"/>
        <w:rPr>
          <w:rFonts w:cs="David" w:hint="cs"/>
          <w:rtl/>
        </w:rPr>
      </w:pPr>
    </w:p>
    <w:p w14:paraId="6B97EFAE" w14:textId="77777777" w:rsidR="003E25DA" w:rsidRPr="003E25DA" w:rsidRDefault="003E25DA" w:rsidP="003E25DA">
      <w:pPr>
        <w:bidi/>
        <w:ind w:firstLine="567"/>
        <w:jc w:val="both"/>
        <w:rPr>
          <w:rFonts w:cs="David" w:hint="cs"/>
          <w:rtl/>
        </w:rPr>
      </w:pPr>
      <w:r w:rsidRPr="003E25DA">
        <w:rPr>
          <w:rFonts w:cs="David" w:hint="cs"/>
          <w:rtl/>
        </w:rPr>
        <w:t xml:space="preserve">על סעיף קטן (ה) דיברנו גם בפעם שעברה, שתשובות לשאילתות יכול שיינתנו בכל אחת מהישיבות. אז יש סעיף כללי שגם שונה מהפעם הקודמת שאומר" "היושב ראש רשאי לקבוע סדר יום החורג מהוראות סעיפים קטנים (ג), (ד)". זאת אומרת לשנות מה שיש בימים שני, שלישי ורביעי "במקרים מיוחדים, לרבות בשבוע שבו לא מתקיימות שלוש ישיבות רגילות של הכנסת, בשבוע שבו דנה הכנסת בהצעת חוק התקציב ובהצעות החוק הנלוות לה ובשבוע האחרון של כנסי הכנסת". </w:t>
      </w:r>
    </w:p>
    <w:p w14:paraId="3ED2C97E" w14:textId="77777777" w:rsidR="003E25DA" w:rsidRPr="003E25DA" w:rsidRDefault="003E25DA" w:rsidP="003E25DA">
      <w:pPr>
        <w:bidi/>
        <w:jc w:val="both"/>
        <w:rPr>
          <w:rFonts w:cs="David" w:hint="cs"/>
          <w:rtl/>
        </w:rPr>
      </w:pPr>
    </w:p>
    <w:p w14:paraId="3788B42D"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274EE2E" w14:textId="77777777" w:rsidR="003E25DA" w:rsidRPr="003E25DA" w:rsidRDefault="003E25DA" w:rsidP="003E25DA">
      <w:pPr>
        <w:bidi/>
        <w:jc w:val="both"/>
        <w:rPr>
          <w:rFonts w:cs="David" w:hint="cs"/>
          <w:u w:val="single"/>
          <w:rtl/>
        </w:rPr>
      </w:pPr>
    </w:p>
    <w:p w14:paraId="2AE2074B" w14:textId="77777777" w:rsidR="003E25DA" w:rsidRPr="003E25DA" w:rsidRDefault="003E25DA" w:rsidP="003E25DA">
      <w:pPr>
        <w:bidi/>
        <w:jc w:val="both"/>
        <w:rPr>
          <w:rFonts w:cs="David" w:hint="cs"/>
          <w:rtl/>
        </w:rPr>
      </w:pPr>
      <w:r w:rsidRPr="003E25DA">
        <w:rPr>
          <w:rFonts w:cs="David" w:hint="cs"/>
          <w:rtl/>
        </w:rPr>
        <w:tab/>
        <w:t xml:space="preserve"> למה שזאת לא תהיה הנשיאות, אלא היושב ראש?</w:t>
      </w:r>
    </w:p>
    <w:p w14:paraId="3C3EA502" w14:textId="77777777" w:rsidR="003E25DA" w:rsidRPr="003E25DA" w:rsidRDefault="003E25DA" w:rsidP="003E25DA">
      <w:pPr>
        <w:bidi/>
        <w:jc w:val="both"/>
        <w:rPr>
          <w:rFonts w:cs="David" w:hint="cs"/>
          <w:rtl/>
        </w:rPr>
      </w:pPr>
    </w:p>
    <w:p w14:paraId="4A4D129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9D02FE3" w14:textId="77777777" w:rsidR="003E25DA" w:rsidRPr="003E25DA" w:rsidRDefault="003E25DA" w:rsidP="003E25DA">
      <w:pPr>
        <w:bidi/>
        <w:jc w:val="both"/>
        <w:rPr>
          <w:rFonts w:cs="David" w:hint="cs"/>
          <w:u w:val="single"/>
          <w:rtl/>
        </w:rPr>
      </w:pPr>
    </w:p>
    <w:p w14:paraId="12C9CDF1" w14:textId="77777777" w:rsidR="003E25DA" w:rsidRPr="003E25DA" w:rsidRDefault="003E25DA" w:rsidP="003E25DA">
      <w:pPr>
        <w:bidi/>
        <w:jc w:val="both"/>
        <w:rPr>
          <w:rFonts w:cs="David" w:hint="cs"/>
          <w:rtl/>
        </w:rPr>
      </w:pPr>
      <w:r w:rsidRPr="003E25DA">
        <w:rPr>
          <w:rFonts w:cs="David" w:hint="cs"/>
          <w:rtl/>
        </w:rPr>
        <w:tab/>
        <w:t xml:space="preserve"> כי הסמכות היא של היושב ראש לקבוע את סדר היום. </w:t>
      </w:r>
    </w:p>
    <w:p w14:paraId="62EE4C0C" w14:textId="77777777" w:rsidR="003E25DA" w:rsidRPr="003E25DA" w:rsidRDefault="003E25DA" w:rsidP="003E25DA">
      <w:pPr>
        <w:bidi/>
        <w:jc w:val="both"/>
        <w:rPr>
          <w:rFonts w:cs="David" w:hint="cs"/>
          <w:rtl/>
        </w:rPr>
      </w:pPr>
    </w:p>
    <w:p w14:paraId="6AE85CB9"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F3A026A" w14:textId="77777777" w:rsidR="003E25DA" w:rsidRPr="003E25DA" w:rsidRDefault="003E25DA" w:rsidP="003E25DA">
      <w:pPr>
        <w:bidi/>
        <w:jc w:val="both"/>
        <w:rPr>
          <w:rFonts w:cs="David" w:hint="cs"/>
          <w:u w:val="single"/>
          <w:rtl/>
        </w:rPr>
      </w:pPr>
    </w:p>
    <w:p w14:paraId="1F7B9B37" w14:textId="77777777" w:rsidR="003E25DA" w:rsidRPr="003E25DA" w:rsidRDefault="003E25DA" w:rsidP="003E25DA">
      <w:pPr>
        <w:bidi/>
        <w:jc w:val="both"/>
        <w:rPr>
          <w:rFonts w:cs="David" w:hint="cs"/>
          <w:rtl/>
        </w:rPr>
      </w:pPr>
      <w:r w:rsidRPr="003E25DA">
        <w:rPr>
          <w:rFonts w:cs="David" w:hint="cs"/>
          <w:rtl/>
        </w:rPr>
        <w:tab/>
        <w:t xml:space="preserve"> אם מדברים על שינויים כאלה, מן ראוי שזה יהיה בהסכמת הסיעות שזה יהיה נשיאות ולא יושב ראש.</w:t>
      </w:r>
    </w:p>
    <w:p w14:paraId="63FE4673" w14:textId="77777777" w:rsidR="003E25DA" w:rsidRPr="003E25DA" w:rsidRDefault="003E25DA" w:rsidP="003E25DA">
      <w:pPr>
        <w:bidi/>
        <w:jc w:val="both"/>
        <w:rPr>
          <w:rFonts w:cs="David" w:hint="cs"/>
          <w:rtl/>
        </w:rPr>
      </w:pPr>
    </w:p>
    <w:p w14:paraId="2CE18FD5" w14:textId="77777777" w:rsidR="003E25DA" w:rsidRPr="003E25DA" w:rsidRDefault="003E25DA" w:rsidP="003E25DA">
      <w:pPr>
        <w:bidi/>
        <w:jc w:val="both"/>
        <w:rPr>
          <w:rFonts w:cs="David" w:hint="cs"/>
          <w:rtl/>
        </w:rPr>
      </w:pPr>
      <w:r w:rsidRPr="003E25DA">
        <w:rPr>
          <w:rFonts w:cs="David" w:hint="cs"/>
          <w:u w:val="single"/>
          <w:rtl/>
        </w:rPr>
        <w:t>אברהם מיכאלי:</w:t>
      </w:r>
    </w:p>
    <w:p w14:paraId="6457A0FD" w14:textId="77777777" w:rsidR="003E25DA" w:rsidRPr="003E25DA" w:rsidRDefault="003E25DA" w:rsidP="003E25DA">
      <w:pPr>
        <w:bidi/>
        <w:jc w:val="both"/>
        <w:rPr>
          <w:rFonts w:cs="David" w:hint="cs"/>
          <w:rtl/>
        </w:rPr>
      </w:pPr>
    </w:p>
    <w:p w14:paraId="10C7F61C" w14:textId="77777777" w:rsidR="003E25DA" w:rsidRPr="003E25DA" w:rsidRDefault="003E25DA" w:rsidP="003E25DA">
      <w:pPr>
        <w:bidi/>
        <w:jc w:val="both"/>
        <w:rPr>
          <w:rFonts w:cs="David" w:hint="cs"/>
          <w:rtl/>
        </w:rPr>
      </w:pPr>
      <w:r w:rsidRPr="003E25DA">
        <w:rPr>
          <w:rFonts w:cs="David" w:hint="cs"/>
          <w:rtl/>
        </w:rPr>
        <w:tab/>
        <w:t xml:space="preserve"> אבל למה מקרים מיוחדים?</w:t>
      </w:r>
    </w:p>
    <w:p w14:paraId="62394EBC" w14:textId="77777777" w:rsidR="003E25DA" w:rsidRPr="003E25DA" w:rsidRDefault="003E25DA" w:rsidP="003E25DA">
      <w:pPr>
        <w:bidi/>
        <w:jc w:val="both"/>
        <w:rPr>
          <w:rFonts w:cs="David" w:hint="cs"/>
          <w:rtl/>
        </w:rPr>
      </w:pPr>
    </w:p>
    <w:p w14:paraId="4B8E75D6"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34B7007" w14:textId="77777777" w:rsidR="003E25DA" w:rsidRPr="003E25DA" w:rsidRDefault="003E25DA" w:rsidP="003E25DA">
      <w:pPr>
        <w:bidi/>
        <w:jc w:val="both"/>
        <w:rPr>
          <w:rFonts w:cs="David" w:hint="cs"/>
          <w:u w:val="single"/>
          <w:rtl/>
        </w:rPr>
      </w:pPr>
    </w:p>
    <w:p w14:paraId="70159BD9" w14:textId="77777777" w:rsidR="003E25DA" w:rsidRPr="003E25DA" w:rsidRDefault="003E25DA" w:rsidP="003E25DA">
      <w:pPr>
        <w:bidi/>
        <w:jc w:val="both"/>
        <w:rPr>
          <w:rFonts w:cs="David" w:hint="cs"/>
          <w:rtl/>
        </w:rPr>
      </w:pPr>
      <w:r w:rsidRPr="003E25DA">
        <w:rPr>
          <w:rFonts w:cs="David" w:hint="cs"/>
          <w:rtl/>
        </w:rPr>
        <w:tab/>
        <w:t>חשבנו שעלולים להיות עוד מצבים שלא חשבנו עליהם, למשל, בשבוע שמתקיימות שלוש ישיבות רגילות של הכנסת, אבל בימים ג', ד', ה'.</w:t>
      </w:r>
    </w:p>
    <w:p w14:paraId="0808D5D6" w14:textId="77777777" w:rsidR="003E25DA" w:rsidRPr="003E25DA" w:rsidRDefault="003E25DA" w:rsidP="003E25DA">
      <w:pPr>
        <w:bidi/>
        <w:jc w:val="both"/>
        <w:rPr>
          <w:rFonts w:cs="David" w:hint="cs"/>
          <w:rtl/>
        </w:rPr>
      </w:pPr>
    </w:p>
    <w:p w14:paraId="56002BE9" w14:textId="77777777" w:rsidR="003E25DA" w:rsidRPr="003E25DA" w:rsidRDefault="003E25DA" w:rsidP="003E25DA">
      <w:pPr>
        <w:keepLines/>
        <w:bidi/>
        <w:jc w:val="both"/>
        <w:rPr>
          <w:rFonts w:cs="David" w:hint="cs"/>
          <w:rtl/>
        </w:rPr>
      </w:pPr>
      <w:r w:rsidRPr="003E25DA">
        <w:rPr>
          <w:rFonts w:cs="David" w:hint="cs"/>
          <w:u w:val="single"/>
          <w:rtl/>
        </w:rPr>
        <w:t>אברהם מיכאלי:</w:t>
      </w:r>
    </w:p>
    <w:p w14:paraId="5FA17A2F" w14:textId="77777777" w:rsidR="003E25DA" w:rsidRPr="003E25DA" w:rsidRDefault="003E25DA" w:rsidP="003E25DA">
      <w:pPr>
        <w:keepLines/>
        <w:bidi/>
        <w:jc w:val="both"/>
        <w:rPr>
          <w:rFonts w:cs="David" w:hint="cs"/>
          <w:rtl/>
        </w:rPr>
      </w:pPr>
    </w:p>
    <w:p w14:paraId="50D95688" w14:textId="77777777" w:rsidR="003E25DA" w:rsidRPr="003E25DA" w:rsidRDefault="003E25DA" w:rsidP="003E25DA">
      <w:pPr>
        <w:keepLines/>
        <w:bidi/>
        <w:jc w:val="both"/>
        <w:rPr>
          <w:rFonts w:cs="David" w:hint="cs"/>
          <w:rtl/>
        </w:rPr>
      </w:pPr>
      <w:r w:rsidRPr="003E25DA">
        <w:rPr>
          <w:rFonts w:cs="David" w:hint="cs"/>
          <w:rtl/>
        </w:rPr>
        <w:tab/>
        <w:t xml:space="preserve"> אז להפך, אני רוצה לתת לו סמכות רחבה יותר. "מקרים מיוחדים" זה ממעט.</w:t>
      </w:r>
    </w:p>
    <w:p w14:paraId="3CD98A1B" w14:textId="77777777" w:rsidR="003E25DA" w:rsidRPr="003E25DA" w:rsidRDefault="003E25DA" w:rsidP="003E25DA">
      <w:pPr>
        <w:bidi/>
        <w:jc w:val="both"/>
        <w:rPr>
          <w:rFonts w:cs="David" w:hint="cs"/>
          <w:rtl/>
        </w:rPr>
      </w:pPr>
    </w:p>
    <w:p w14:paraId="0093FA7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7FC53BD" w14:textId="77777777" w:rsidR="003E25DA" w:rsidRPr="003E25DA" w:rsidRDefault="003E25DA" w:rsidP="003E25DA">
      <w:pPr>
        <w:bidi/>
        <w:jc w:val="both"/>
        <w:rPr>
          <w:rFonts w:cs="David" w:hint="cs"/>
          <w:rtl/>
        </w:rPr>
      </w:pPr>
    </w:p>
    <w:p w14:paraId="36254F75" w14:textId="77777777" w:rsidR="003E25DA" w:rsidRPr="003E25DA" w:rsidRDefault="003E25DA" w:rsidP="003E25DA">
      <w:pPr>
        <w:bidi/>
        <w:ind w:firstLine="567"/>
        <w:jc w:val="both"/>
        <w:rPr>
          <w:rFonts w:cs="David" w:hint="cs"/>
          <w:rtl/>
        </w:rPr>
      </w:pPr>
      <w:r w:rsidRPr="003E25DA">
        <w:rPr>
          <w:rFonts w:cs="David" w:hint="cs"/>
          <w:rtl/>
        </w:rPr>
        <w:t xml:space="preserve"> בדרך כלל ב', ג', ד' זה קבוע. אבל כאן אתה מאפשר לו לקבוע.</w:t>
      </w:r>
    </w:p>
    <w:p w14:paraId="5065F99E" w14:textId="77777777" w:rsidR="003E25DA" w:rsidRPr="003E25DA" w:rsidRDefault="003E25DA" w:rsidP="003E25DA">
      <w:pPr>
        <w:bidi/>
        <w:jc w:val="both"/>
        <w:rPr>
          <w:rFonts w:cs="David" w:hint="cs"/>
          <w:rtl/>
        </w:rPr>
      </w:pPr>
    </w:p>
    <w:p w14:paraId="7326127D" w14:textId="77777777" w:rsidR="003E25DA" w:rsidRPr="003E25DA" w:rsidRDefault="003E25DA" w:rsidP="003E25DA">
      <w:pPr>
        <w:bidi/>
        <w:jc w:val="both"/>
        <w:rPr>
          <w:rFonts w:cs="David" w:hint="cs"/>
          <w:rtl/>
        </w:rPr>
      </w:pPr>
      <w:r w:rsidRPr="003E25DA">
        <w:rPr>
          <w:rFonts w:cs="David" w:hint="cs"/>
          <w:rtl/>
        </w:rPr>
        <w:tab/>
        <w:t>סעיף קטן (ו) מתקבל, אבל כתבתי כאן הערה. יש היום סעיף שחשבנו שיש מקום למחוק אותו: "בכל ישיבה תהא זכות קדימה להודעה של הממשלה להצעות לסדר היום של חברי הכנסת שדחיפותן אושרה, לנושאים שהכנסת החליטה לכלול בסדר היום על-פי הצעות דחופות לסדר היום, וכן על נושאים שהחוק או התקנון מחייבים דיון או הצבעה בהם בכנסת.</w:t>
      </w:r>
    </w:p>
    <w:p w14:paraId="16A03B6D" w14:textId="77777777" w:rsidR="003E25DA" w:rsidRPr="003E25DA" w:rsidRDefault="003E25DA" w:rsidP="003E25DA">
      <w:pPr>
        <w:bidi/>
        <w:jc w:val="both"/>
        <w:rPr>
          <w:rFonts w:cs="David" w:hint="cs"/>
          <w:rtl/>
        </w:rPr>
      </w:pPr>
    </w:p>
    <w:p w14:paraId="1C147B5F" w14:textId="77777777" w:rsidR="003E25DA" w:rsidRPr="003E25DA" w:rsidRDefault="003E25DA" w:rsidP="003E25DA">
      <w:pPr>
        <w:bidi/>
        <w:jc w:val="both"/>
        <w:rPr>
          <w:rFonts w:cs="David" w:hint="cs"/>
          <w:rtl/>
        </w:rPr>
      </w:pPr>
      <w:r w:rsidRPr="003E25DA">
        <w:rPr>
          <w:rFonts w:cs="David" w:hint="cs"/>
          <w:u w:val="single"/>
          <w:rtl/>
        </w:rPr>
        <w:t>אברהם מיכאלי:</w:t>
      </w:r>
    </w:p>
    <w:p w14:paraId="58CDBCE2" w14:textId="77777777" w:rsidR="003E25DA" w:rsidRPr="003E25DA" w:rsidRDefault="003E25DA" w:rsidP="003E25DA">
      <w:pPr>
        <w:bidi/>
        <w:jc w:val="both"/>
        <w:rPr>
          <w:rFonts w:cs="David" w:hint="cs"/>
          <w:rtl/>
        </w:rPr>
      </w:pPr>
    </w:p>
    <w:p w14:paraId="67D40DFB" w14:textId="77777777" w:rsidR="003E25DA" w:rsidRPr="003E25DA" w:rsidRDefault="003E25DA" w:rsidP="003E25DA">
      <w:pPr>
        <w:bidi/>
        <w:jc w:val="both"/>
        <w:rPr>
          <w:rFonts w:cs="David" w:hint="cs"/>
          <w:rtl/>
        </w:rPr>
      </w:pPr>
      <w:r w:rsidRPr="003E25DA">
        <w:rPr>
          <w:rFonts w:cs="David" w:hint="cs"/>
          <w:rtl/>
        </w:rPr>
        <w:tab/>
        <w:t xml:space="preserve"> איפה דנים על מתן תשובות על השאילתות?</w:t>
      </w:r>
    </w:p>
    <w:p w14:paraId="4D2934E4" w14:textId="77777777" w:rsidR="003E25DA" w:rsidRPr="003E25DA" w:rsidRDefault="003E25DA" w:rsidP="003E25DA">
      <w:pPr>
        <w:bidi/>
        <w:jc w:val="both"/>
        <w:rPr>
          <w:rFonts w:cs="David" w:hint="cs"/>
          <w:rtl/>
        </w:rPr>
      </w:pPr>
    </w:p>
    <w:p w14:paraId="40DEFF72"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5FA927A" w14:textId="77777777" w:rsidR="003E25DA" w:rsidRPr="003E25DA" w:rsidRDefault="003E25DA" w:rsidP="003E25DA">
      <w:pPr>
        <w:bidi/>
        <w:jc w:val="both"/>
        <w:rPr>
          <w:rFonts w:cs="David" w:hint="cs"/>
          <w:u w:val="single"/>
          <w:rtl/>
        </w:rPr>
      </w:pPr>
    </w:p>
    <w:p w14:paraId="38D238E6" w14:textId="77777777" w:rsidR="003E25DA" w:rsidRPr="003E25DA" w:rsidRDefault="003E25DA" w:rsidP="003E25DA">
      <w:pPr>
        <w:bidi/>
        <w:jc w:val="both"/>
        <w:rPr>
          <w:rFonts w:cs="David" w:hint="cs"/>
          <w:rtl/>
        </w:rPr>
      </w:pPr>
      <w:r w:rsidRPr="003E25DA">
        <w:rPr>
          <w:rFonts w:cs="David" w:hint="cs"/>
          <w:rtl/>
        </w:rPr>
        <w:tab/>
        <w:t>נגיע, אבל לא היום. על זה נצטרך לעשות דיון שלם.</w:t>
      </w:r>
    </w:p>
    <w:p w14:paraId="73DD9C94" w14:textId="77777777" w:rsidR="003E25DA" w:rsidRPr="003E25DA" w:rsidRDefault="003E25DA" w:rsidP="003E25DA">
      <w:pPr>
        <w:bidi/>
        <w:jc w:val="both"/>
        <w:rPr>
          <w:rFonts w:cs="David" w:hint="cs"/>
          <w:rtl/>
        </w:rPr>
      </w:pPr>
    </w:p>
    <w:p w14:paraId="17CCCF7B"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74062F3" w14:textId="77777777" w:rsidR="003E25DA" w:rsidRPr="003E25DA" w:rsidRDefault="003E25DA" w:rsidP="003E25DA">
      <w:pPr>
        <w:bidi/>
        <w:jc w:val="both"/>
        <w:rPr>
          <w:rFonts w:cs="David" w:hint="cs"/>
          <w:rtl/>
        </w:rPr>
      </w:pPr>
    </w:p>
    <w:p w14:paraId="6C20BFC5" w14:textId="77777777" w:rsidR="003E25DA" w:rsidRPr="003E25DA" w:rsidRDefault="003E25DA" w:rsidP="003E25DA">
      <w:pPr>
        <w:bidi/>
        <w:jc w:val="both"/>
        <w:rPr>
          <w:rFonts w:cs="David" w:hint="cs"/>
          <w:rtl/>
        </w:rPr>
      </w:pPr>
      <w:r w:rsidRPr="003E25DA">
        <w:rPr>
          <w:rFonts w:cs="David" w:hint="cs"/>
          <w:rtl/>
        </w:rPr>
        <w:tab/>
        <w:t>כרגע רק אמרנו שתשובות לשאילתות יכולות להיות כל יום.</w:t>
      </w:r>
    </w:p>
    <w:p w14:paraId="3F69CAF3" w14:textId="77777777" w:rsidR="003E25DA" w:rsidRPr="003E25DA" w:rsidRDefault="003E25DA" w:rsidP="003E25DA">
      <w:pPr>
        <w:bidi/>
        <w:jc w:val="both"/>
        <w:rPr>
          <w:rFonts w:cs="David" w:hint="cs"/>
          <w:rtl/>
        </w:rPr>
      </w:pPr>
    </w:p>
    <w:p w14:paraId="589B92C9" w14:textId="77777777" w:rsidR="003E25DA" w:rsidRPr="003E25DA" w:rsidRDefault="003E25DA" w:rsidP="003E25DA">
      <w:pPr>
        <w:bidi/>
        <w:jc w:val="both"/>
        <w:rPr>
          <w:rFonts w:cs="David" w:hint="cs"/>
          <w:u w:val="single"/>
          <w:rtl/>
        </w:rPr>
      </w:pPr>
      <w:r w:rsidRPr="003E25DA">
        <w:rPr>
          <w:rFonts w:cs="David" w:hint="cs"/>
          <w:u w:val="single"/>
          <w:rtl/>
        </w:rPr>
        <w:t>זבולון אורלב:</w:t>
      </w:r>
    </w:p>
    <w:p w14:paraId="635AFFEF" w14:textId="77777777" w:rsidR="003E25DA" w:rsidRPr="003E25DA" w:rsidRDefault="003E25DA" w:rsidP="003E25DA">
      <w:pPr>
        <w:bidi/>
        <w:jc w:val="both"/>
        <w:rPr>
          <w:rFonts w:cs="David" w:hint="cs"/>
          <w:u w:val="single"/>
          <w:rtl/>
        </w:rPr>
      </w:pPr>
    </w:p>
    <w:p w14:paraId="351968A3" w14:textId="77777777" w:rsidR="003E25DA" w:rsidRPr="003E25DA" w:rsidRDefault="003E25DA" w:rsidP="003E25DA">
      <w:pPr>
        <w:bidi/>
        <w:jc w:val="both"/>
        <w:rPr>
          <w:rFonts w:cs="David" w:hint="cs"/>
          <w:rtl/>
        </w:rPr>
      </w:pPr>
      <w:r w:rsidRPr="003E25DA">
        <w:rPr>
          <w:rFonts w:cs="David" w:hint="cs"/>
          <w:rtl/>
        </w:rPr>
        <w:tab/>
        <w:t xml:space="preserve"> שר שלא ישיב על שאילתה יועבר מתפקידו.</w:t>
      </w:r>
    </w:p>
    <w:p w14:paraId="2AD015E0" w14:textId="77777777" w:rsidR="003E25DA" w:rsidRPr="003E25DA" w:rsidRDefault="003E25DA" w:rsidP="003E25DA">
      <w:pPr>
        <w:bidi/>
        <w:jc w:val="both"/>
        <w:rPr>
          <w:rFonts w:cs="David" w:hint="cs"/>
          <w:rtl/>
        </w:rPr>
      </w:pPr>
    </w:p>
    <w:p w14:paraId="0BE3F1F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2C758EB" w14:textId="77777777" w:rsidR="003E25DA" w:rsidRPr="003E25DA" w:rsidRDefault="003E25DA" w:rsidP="003E25DA">
      <w:pPr>
        <w:bidi/>
        <w:jc w:val="both"/>
        <w:rPr>
          <w:rFonts w:cs="David" w:hint="cs"/>
          <w:u w:val="single"/>
          <w:rtl/>
        </w:rPr>
      </w:pPr>
    </w:p>
    <w:p w14:paraId="74AAF953" w14:textId="77777777" w:rsidR="003E25DA" w:rsidRPr="003E25DA" w:rsidRDefault="003E25DA" w:rsidP="003E25DA">
      <w:pPr>
        <w:bidi/>
        <w:jc w:val="both"/>
        <w:rPr>
          <w:rFonts w:cs="David" w:hint="cs"/>
          <w:rtl/>
        </w:rPr>
      </w:pPr>
      <w:r w:rsidRPr="003E25DA">
        <w:rPr>
          <w:rFonts w:cs="David" w:hint="cs"/>
          <w:rtl/>
        </w:rPr>
        <w:tab/>
        <w:t>כן. אנחנו ניכנס לכל זה.</w:t>
      </w:r>
    </w:p>
    <w:p w14:paraId="5E2BC9B4" w14:textId="77777777" w:rsidR="003E25DA" w:rsidRPr="003E25DA" w:rsidRDefault="003E25DA" w:rsidP="003E25DA">
      <w:pPr>
        <w:bidi/>
        <w:jc w:val="both"/>
        <w:rPr>
          <w:rFonts w:cs="David" w:hint="cs"/>
          <w:rtl/>
        </w:rPr>
      </w:pPr>
    </w:p>
    <w:p w14:paraId="50E5F59A"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10BEE69" w14:textId="77777777" w:rsidR="003E25DA" w:rsidRPr="003E25DA" w:rsidRDefault="003E25DA" w:rsidP="003E25DA">
      <w:pPr>
        <w:bidi/>
        <w:jc w:val="both"/>
        <w:rPr>
          <w:rFonts w:cs="David" w:hint="cs"/>
          <w:u w:val="single"/>
          <w:rtl/>
        </w:rPr>
      </w:pPr>
    </w:p>
    <w:p w14:paraId="61C60756" w14:textId="77777777" w:rsidR="003E25DA" w:rsidRPr="003E25DA" w:rsidRDefault="003E25DA" w:rsidP="003E25DA">
      <w:pPr>
        <w:bidi/>
        <w:jc w:val="both"/>
        <w:rPr>
          <w:rFonts w:cs="David" w:hint="cs"/>
          <w:rtl/>
        </w:rPr>
      </w:pPr>
      <w:r w:rsidRPr="003E25DA">
        <w:rPr>
          <w:rFonts w:cs="David" w:hint="cs"/>
          <w:rtl/>
        </w:rPr>
        <w:tab/>
        <w:t>גם שר ששולח כל הזמן את סגניו צריך לפטר אותו.</w:t>
      </w:r>
    </w:p>
    <w:p w14:paraId="05145C3E" w14:textId="77777777" w:rsidR="003E25DA" w:rsidRPr="003E25DA" w:rsidRDefault="003E25DA" w:rsidP="003E25DA">
      <w:pPr>
        <w:bidi/>
        <w:jc w:val="both"/>
        <w:rPr>
          <w:rFonts w:cs="David" w:hint="cs"/>
          <w:rtl/>
        </w:rPr>
      </w:pPr>
    </w:p>
    <w:p w14:paraId="79235C8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CA0EAF3" w14:textId="77777777" w:rsidR="003E25DA" w:rsidRPr="003E25DA" w:rsidRDefault="003E25DA" w:rsidP="003E25DA">
      <w:pPr>
        <w:bidi/>
        <w:jc w:val="both"/>
        <w:rPr>
          <w:rFonts w:cs="David" w:hint="cs"/>
          <w:u w:val="single"/>
          <w:rtl/>
        </w:rPr>
      </w:pPr>
    </w:p>
    <w:p w14:paraId="246252B5" w14:textId="77777777" w:rsidR="003E25DA" w:rsidRPr="003E25DA" w:rsidRDefault="003E25DA" w:rsidP="003E25DA">
      <w:pPr>
        <w:bidi/>
        <w:jc w:val="both"/>
        <w:rPr>
          <w:rFonts w:cs="David" w:hint="cs"/>
          <w:rtl/>
        </w:rPr>
      </w:pPr>
      <w:r w:rsidRPr="003E25DA">
        <w:rPr>
          <w:rFonts w:cs="David" w:hint="cs"/>
          <w:rtl/>
        </w:rPr>
        <w:tab/>
        <w:t>אני מבטיח לכם שבסיפור הזה נעשה סדר. המצב כפי שהוא היום לא יישאר.</w:t>
      </w:r>
    </w:p>
    <w:p w14:paraId="6B0BA8D7" w14:textId="77777777" w:rsidR="003E25DA" w:rsidRPr="003E25DA" w:rsidRDefault="003E25DA" w:rsidP="003E25DA">
      <w:pPr>
        <w:bidi/>
        <w:jc w:val="both"/>
        <w:rPr>
          <w:rFonts w:cs="David" w:hint="cs"/>
          <w:rtl/>
        </w:rPr>
      </w:pPr>
    </w:p>
    <w:p w14:paraId="39593E1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FAEAC54" w14:textId="77777777" w:rsidR="003E25DA" w:rsidRPr="003E25DA" w:rsidRDefault="003E25DA" w:rsidP="003E25DA">
      <w:pPr>
        <w:bidi/>
        <w:jc w:val="both"/>
        <w:rPr>
          <w:rFonts w:cs="David" w:hint="cs"/>
          <w:u w:val="single"/>
          <w:rtl/>
        </w:rPr>
      </w:pPr>
    </w:p>
    <w:p w14:paraId="5B15D50D" w14:textId="77777777" w:rsidR="003E25DA" w:rsidRPr="003E25DA" w:rsidRDefault="003E25DA" w:rsidP="003E25DA">
      <w:pPr>
        <w:bidi/>
        <w:jc w:val="both"/>
        <w:rPr>
          <w:rFonts w:cs="David" w:hint="cs"/>
          <w:rtl/>
        </w:rPr>
      </w:pPr>
      <w:r w:rsidRPr="003E25DA">
        <w:rPr>
          <w:rFonts w:cs="David" w:hint="cs"/>
          <w:rtl/>
        </w:rPr>
        <w:tab/>
        <w:t>אנחנו ממשיכים בעניינים הכלליים של המליאה ועוברים לפרק שעניינו סדרי הדיון והודעות. בעניין צורת הדיון יש כמה הבדלים מהנוסח הקיים, ואני אציין אותם. יש רשימת נושאים מתי הדיון הוא סיעתי, ואז בנושאים האחרים הדיון הוא אישי. לא כתוב מתי הדיון הוא אישי, אלא מתי הוא סיעתי.</w:t>
      </w:r>
    </w:p>
    <w:p w14:paraId="6F9B38F3" w14:textId="77777777" w:rsidR="003E25DA" w:rsidRPr="003E25DA" w:rsidRDefault="003E25DA" w:rsidP="003E25DA">
      <w:pPr>
        <w:bidi/>
        <w:jc w:val="both"/>
        <w:rPr>
          <w:rFonts w:cs="David" w:hint="cs"/>
          <w:rtl/>
        </w:rPr>
      </w:pPr>
    </w:p>
    <w:p w14:paraId="30E4AB54" w14:textId="77777777" w:rsidR="003E25DA" w:rsidRPr="003E25DA" w:rsidRDefault="003E25DA" w:rsidP="003E25DA">
      <w:pPr>
        <w:bidi/>
        <w:ind w:firstLine="567"/>
        <w:jc w:val="both"/>
        <w:rPr>
          <w:rFonts w:cs="David"/>
          <w:rtl/>
        </w:rPr>
      </w:pPr>
      <w:r w:rsidRPr="003E25DA">
        <w:rPr>
          <w:rFonts w:cs="David" w:hint="cs"/>
          <w:rtl/>
        </w:rPr>
        <w:t xml:space="preserve"> </w:t>
      </w:r>
    </w:p>
    <w:p w14:paraId="4F8D8277" w14:textId="77777777" w:rsidR="003E25DA" w:rsidRPr="003E25DA" w:rsidRDefault="003E25DA" w:rsidP="003E25DA">
      <w:pPr>
        <w:bidi/>
        <w:spacing w:line="360" w:lineRule="auto"/>
        <w:jc w:val="both"/>
        <w:rPr>
          <w:rFonts w:cs="David" w:hint="cs"/>
          <w:rtl/>
        </w:rPr>
      </w:pPr>
      <w:r w:rsidRPr="003E25DA">
        <w:rPr>
          <w:rFonts w:cs="David" w:hint="cs"/>
          <w:b/>
          <w:bCs/>
          <w:rtl/>
        </w:rPr>
        <w:t xml:space="preserve">צורת הדיון </w:t>
      </w:r>
      <w:r w:rsidRPr="003E25DA">
        <w:rPr>
          <w:rFonts w:cs="David" w:hint="cs"/>
          <w:b/>
          <w:bCs/>
        </w:rPr>
        <w:t xml:space="preserve"> </w:t>
      </w:r>
      <w:r w:rsidRPr="003E25DA">
        <w:rPr>
          <w:rFonts w:cs="David" w:hint="cs"/>
          <w:rtl/>
        </w:rPr>
        <w:t>2.</w:t>
      </w:r>
      <w:r w:rsidRPr="003E25DA">
        <w:rPr>
          <w:rFonts w:cs="David" w:hint="cs"/>
        </w:rPr>
        <w:t xml:space="preserve"> </w:t>
      </w:r>
      <w:r w:rsidRPr="003E25DA">
        <w:rPr>
          <w:rFonts w:cs="David" w:hint="cs"/>
          <w:rtl/>
        </w:rPr>
        <w:t>(א)</w:t>
      </w:r>
      <w:r w:rsidRPr="003E25DA">
        <w:rPr>
          <w:rFonts w:cs="David"/>
          <w:rtl/>
        </w:rPr>
        <w:tab/>
      </w:r>
      <w:r w:rsidRPr="003E25DA">
        <w:rPr>
          <w:rFonts w:cs="David" w:hint="cs"/>
          <w:rtl/>
        </w:rPr>
        <w:t>הדיונים בכנסת הם סיעתיים או אישיים.</w:t>
      </w:r>
    </w:p>
    <w:p w14:paraId="02D2FDFB" w14:textId="77777777" w:rsidR="003E25DA" w:rsidRPr="003E25DA" w:rsidRDefault="003E25DA" w:rsidP="003E25DA">
      <w:pPr>
        <w:bidi/>
        <w:spacing w:line="360" w:lineRule="auto"/>
        <w:jc w:val="both"/>
        <w:rPr>
          <w:rFonts w:cs="David" w:hint="cs"/>
        </w:rPr>
      </w:pPr>
    </w:p>
    <w:p w14:paraId="73662520" w14:textId="77777777" w:rsidR="003E25DA" w:rsidRPr="003E25DA" w:rsidRDefault="003E25DA" w:rsidP="003E25DA">
      <w:pPr>
        <w:bidi/>
        <w:spacing w:line="360" w:lineRule="auto"/>
        <w:jc w:val="both"/>
        <w:rPr>
          <w:rFonts w:cs="David" w:hint="cs"/>
          <w:rtl/>
        </w:rPr>
      </w:pPr>
      <w:r w:rsidRPr="003E25DA">
        <w:rPr>
          <w:rFonts w:cs="David" w:hint="cs"/>
          <w:b/>
          <w:bCs/>
          <w:rtl/>
        </w:rPr>
        <w:t xml:space="preserve"> </w:t>
      </w:r>
      <w:r w:rsidRPr="003E25DA">
        <w:rPr>
          <w:rFonts w:cs="David" w:hint="cs"/>
          <w:rtl/>
        </w:rPr>
        <w:t xml:space="preserve"> (ב)</w:t>
      </w:r>
      <w:r w:rsidRPr="003E25DA">
        <w:rPr>
          <w:rFonts w:cs="David"/>
          <w:rtl/>
        </w:rPr>
        <w:tab/>
      </w:r>
      <w:r w:rsidRPr="003E25DA">
        <w:rPr>
          <w:rFonts w:cs="David" w:hint="cs"/>
          <w:rtl/>
        </w:rPr>
        <w:t>הדיון באלה יהיה סיעתי:</w:t>
      </w:r>
    </w:p>
    <w:p w14:paraId="30AB3D81" w14:textId="77777777" w:rsidR="003E25DA" w:rsidRPr="003E25DA" w:rsidRDefault="003E25DA" w:rsidP="003E25DA">
      <w:pPr>
        <w:bidi/>
        <w:spacing w:line="360" w:lineRule="auto"/>
        <w:jc w:val="both"/>
        <w:rPr>
          <w:rFonts w:cs="David" w:hint="cs"/>
        </w:rPr>
      </w:pPr>
      <w:r w:rsidRPr="003E25DA">
        <w:rPr>
          <w:rFonts w:cs="David" w:hint="cs"/>
          <w:b/>
          <w:bCs/>
          <w:rtl/>
        </w:rPr>
        <w:t xml:space="preserve"> </w:t>
      </w:r>
      <w:r w:rsidRPr="003E25DA">
        <w:rPr>
          <w:rFonts w:cs="David" w:hint="cs"/>
          <w:rtl/>
        </w:rPr>
        <w:t xml:space="preserve"> </w:t>
      </w:r>
      <w:r w:rsidRPr="003E25DA">
        <w:rPr>
          <w:rFonts w:cs="David" w:hint="cs"/>
        </w:rPr>
        <w:t xml:space="preserve"> </w:t>
      </w:r>
      <w:r w:rsidRPr="003E25DA">
        <w:rPr>
          <w:rFonts w:cs="David" w:hint="cs"/>
          <w:rtl/>
        </w:rPr>
        <w:t>(1)</w:t>
      </w:r>
      <w:r w:rsidRPr="003E25DA">
        <w:rPr>
          <w:rFonts w:cs="David"/>
          <w:rtl/>
        </w:rPr>
        <w:tab/>
      </w:r>
      <w:r w:rsidRPr="003E25DA">
        <w:rPr>
          <w:rFonts w:cs="David" w:hint="cs"/>
          <w:rtl/>
        </w:rPr>
        <w:t>כינון הממשלה או התפטרותה;</w:t>
      </w:r>
    </w:p>
    <w:p w14:paraId="3463589A" w14:textId="77777777" w:rsidR="003E25DA" w:rsidRPr="003E25DA" w:rsidRDefault="003E25DA" w:rsidP="003E25DA">
      <w:pPr>
        <w:bidi/>
        <w:spacing w:line="360" w:lineRule="auto"/>
        <w:jc w:val="both"/>
        <w:rPr>
          <w:rFonts w:cs="David" w:hint="cs"/>
          <w:rtl/>
        </w:rPr>
      </w:pPr>
      <w:r w:rsidRPr="003E25DA">
        <w:rPr>
          <w:rFonts w:cs="David" w:hint="cs"/>
          <w:b/>
          <w:bCs/>
          <w:rtl/>
        </w:rPr>
        <w:t xml:space="preserve"> </w:t>
      </w:r>
      <w:r w:rsidRPr="003E25DA">
        <w:rPr>
          <w:rFonts w:cs="David" w:hint="cs"/>
          <w:rtl/>
        </w:rPr>
        <w:t xml:space="preserve">  (2)</w:t>
      </w:r>
      <w:r w:rsidRPr="003E25DA">
        <w:rPr>
          <w:rFonts w:cs="David"/>
          <w:rtl/>
        </w:rPr>
        <w:tab/>
      </w:r>
      <w:r w:rsidRPr="003E25DA">
        <w:rPr>
          <w:rFonts w:cs="David" w:hint="cs"/>
          <w:rtl/>
        </w:rPr>
        <w:t>הודעת הממשלה;</w:t>
      </w:r>
    </w:p>
    <w:p w14:paraId="624AE482" w14:textId="77777777" w:rsidR="003E25DA" w:rsidRPr="003E25DA" w:rsidRDefault="003E25DA" w:rsidP="003E25DA">
      <w:pPr>
        <w:bidi/>
        <w:spacing w:line="360" w:lineRule="auto"/>
        <w:jc w:val="both"/>
        <w:rPr>
          <w:rFonts w:cs="David" w:hint="cs"/>
          <w:rtl/>
        </w:rPr>
      </w:pPr>
      <w:r w:rsidRPr="003E25DA">
        <w:rPr>
          <w:rFonts w:cs="David" w:hint="cs"/>
          <w:b/>
          <w:bCs/>
          <w:rtl/>
        </w:rPr>
        <w:t xml:space="preserve"> </w:t>
      </w:r>
      <w:r w:rsidRPr="003E25DA">
        <w:rPr>
          <w:rFonts w:cs="David" w:hint="cs"/>
          <w:rtl/>
        </w:rPr>
        <w:t xml:space="preserve">  (3)</w:t>
      </w:r>
      <w:r w:rsidRPr="003E25DA">
        <w:rPr>
          <w:rFonts w:cs="David"/>
          <w:rtl/>
        </w:rPr>
        <w:tab/>
      </w:r>
      <w:r w:rsidRPr="003E25DA">
        <w:rPr>
          <w:rFonts w:cs="David" w:hint="cs"/>
          <w:rtl/>
        </w:rPr>
        <w:t>הבעת אי אמון בממשלה;</w:t>
      </w:r>
    </w:p>
    <w:p w14:paraId="6E2D43E3" w14:textId="77777777" w:rsidR="003E25DA" w:rsidRPr="003E25DA" w:rsidRDefault="003E25DA" w:rsidP="003E25DA">
      <w:pPr>
        <w:bidi/>
        <w:spacing w:line="360" w:lineRule="auto"/>
        <w:jc w:val="both"/>
        <w:rPr>
          <w:rFonts w:cs="David" w:hint="cs"/>
          <w:rtl/>
        </w:rPr>
      </w:pPr>
      <w:r w:rsidRPr="003E25DA">
        <w:rPr>
          <w:rFonts w:cs="David" w:hint="cs"/>
          <w:b/>
          <w:bCs/>
          <w:rtl/>
        </w:rPr>
        <w:t xml:space="preserve"> </w:t>
      </w:r>
      <w:r w:rsidRPr="003E25DA">
        <w:rPr>
          <w:rFonts w:cs="David" w:hint="cs"/>
          <w:rtl/>
        </w:rPr>
        <w:t xml:space="preserve">  (4)</w:t>
      </w:r>
      <w:r w:rsidRPr="003E25DA">
        <w:rPr>
          <w:rFonts w:cs="David"/>
          <w:rtl/>
        </w:rPr>
        <w:tab/>
      </w:r>
      <w:r w:rsidRPr="003E25DA">
        <w:rPr>
          <w:rFonts w:cs="David" w:hint="cs"/>
          <w:rtl/>
        </w:rPr>
        <w:t>דיון בהשתתפות ראש הממשלה לפי סעיף 42(ב) לחוק-יסוד: הממשלה;</w:t>
      </w:r>
    </w:p>
    <w:p w14:paraId="5992548C" w14:textId="77777777" w:rsidR="003E25DA" w:rsidRPr="003E25DA" w:rsidRDefault="003E25DA" w:rsidP="003E25DA">
      <w:pPr>
        <w:bidi/>
        <w:spacing w:line="360" w:lineRule="auto"/>
        <w:jc w:val="both"/>
        <w:rPr>
          <w:rFonts w:cs="David" w:hint="cs"/>
          <w:rtl/>
        </w:rPr>
      </w:pPr>
      <w:r w:rsidRPr="003E25DA">
        <w:rPr>
          <w:rFonts w:cs="David" w:hint="cs"/>
          <w:b/>
          <w:bCs/>
          <w:rtl/>
        </w:rPr>
        <w:t xml:space="preserve"> </w:t>
      </w:r>
      <w:r w:rsidRPr="003E25DA">
        <w:rPr>
          <w:rFonts w:cs="David" w:hint="cs"/>
          <w:rtl/>
        </w:rPr>
        <w:t xml:space="preserve"> </w:t>
      </w:r>
      <w:r w:rsidRPr="003E25DA">
        <w:rPr>
          <w:rFonts w:cs="David" w:hint="cs"/>
          <w:color w:val="008000"/>
          <w:rtl/>
        </w:rPr>
        <w:t xml:space="preserve"> </w:t>
      </w:r>
      <w:r w:rsidRPr="003E25DA">
        <w:rPr>
          <w:rFonts w:cs="David" w:hint="cs"/>
          <w:rtl/>
        </w:rPr>
        <w:t>(5)</w:t>
      </w:r>
      <w:r w:rsidRPr="003E25DA">
        <w:rPr>
          <w:rFonts w:cs="David"/>
          <w:rtl/>
        </w:rPr>
        <w:tab/>
      </w:r>
      <w:r w:rsidRPr="003E25DA">
        <w:rPr>
          <w:rFonts w:cs="David" w:hint="cs"/>
          <w:rtl/>
        </w:rPr>
        <w:t>נושא ששלושים חברי הכנסת או סיעות שמספר חבריהן ביחד אינו פחות משלושים דרשו, לפני תחילת הדיון, שהדיון בו יהיה סיעתי.</w:t>
      </w:r>
    </w:p>
    <w:p w14:paraId="5DC26D14" w14:textId="77777777" w:rsidR="003E25DA" w:rsidRPr="003E25DA" w:rsidRDefault="003E25DA" w:rsidP="003E25DA">
      <w:pPr>
        <w:pStyle w:val="BodyText2"/>
        <w:rPr>
          <w:rFonts w:hint="cs"/>
          <w:sz w:val="24"/>
          <w:szCs w:val="24"/>
          <w:rtl/>
          <w:lang w:eastAsia="en-US"/>
        </w:rPr>
      </w:pPr>
    </w:p>
    <w:p w14:paraId="06DF7987" w14:textId="77777777" w:rsidR="003E25DA" w:rsidRPr="003E25DA" w:rsidRDefault="003E25DA" w:rsidP="003E25DA">
      <w:pPr>
        <w:pStyle w:val="BodyText2"/>
        <w:rPr>
          <w:rFonts w:hint="cs"/>
          <w:sz w:val="24"/>
          <w:szCs w:val="24"/>
          <w:rtl/>
          <w:lang w:eastAsia="en-US"/>
        </w:rPr>
      </w:pPr>
      <w:r w:rsidRPr="003E25DA">
        <w:rPr>
          <w:rFonts w:hint="cs"/>
          <w:sz w:val="24"/>
          <w:szCs w:val="24"/>
          <w:rtl/>
          <w:lang w:eastAsia="en-US"/>
        </w:rPr>
        <w:tab/>
        <w:t xml:space="preserve">סעיף 3-1 קיימים עד היום; סעיף 4 </w:t>
      </w:r>
      <w:r w:rsidRPr="003E25DA">
        <w:rPr>
          <w:sz w:val="24"/>
          <w:szCs w:val="24"/>
          <w:rtl/>
          <w:lang w:eastAsia="en-US"/>
        </w:rPr>
        <w:t>–</w:t>
      </w:r>
      <w:r w:rsidRPr="003E25DA">
        <w:rPr>
          <w:rFonts w:hint="cs"/>
          <w:sz w:val="24"/>
          <w:szCs w:val="24"/>
          <w:rtl/>
          <w:lang w:eastAsia="en-US"/>
        </w:rPr>
        <w:t xml:space="preserve"> דיון בהשתתפות ראש הממשלה זה הדיון של 40 חתימות, וזה קיים גם היום. </w:t>
      </w:r>
    </w:p>
    <w:p w14:paraId="4645DAAD" w14:textId="77777777" w:rsidR="003E25DA" w:rsidRPr="003E25DA" w:rsidRDefault="003E25DA" w:rsidP="003E25DA">
      <w:pPr>
        <w:pStyle w:val="BodyText2"/>
        <w:rPr>
          <w:rFonts w:hint="cs"/>
          <w:sz w:val="24"/>
          <w:szCs w:val="24"/>
          <w:rtl/>
          <w:lang w:eastAsia="en-US"/>
        </w:rPr>
      </w:pPr>
    </w:p>
    <w:p w14:paraId="00E30641" w14:textId="77777777" w:rsidR="003E25DA" w:rsidRPr="003E25DA" w:rsidRDefault="003E25DA" w:rsidP="003E25DA">
      <w:pPr>
        <w:pStyle w:val="BodyText2"/>
        <w:rPr>
          <w:rFonts w:hint="cs"/>
          <w:sz w:val="24"/>
          <w:szCs w:val="24"/>
          <w:rtl/>
          <w:lang w:eastAsia="en-US"/>
        </w:rPr>
      </w:pPr>
      <w:r w:rsidRPr="003E25DA">
        <w:rPr>
          <w:rFonts w:hint="cs"/>
          <w:sz w:val="24"/>
          <w:szCs w:val="24"/>
          <w:rtl/>
          <w:lang w:eastAsia="en-US"/>
        </w:rPr>
        <w:tab/>
        <w:t>היום כתוב: "הצעת התקציב, מדיניות החוץ ומדיניות הביטחון", ובמקום זה הוצע להוסיף את "הודעת הממשלה".</w:t>
      </w:r>
    </w:p>
    <w:p w14:paraId="20739234" w14:textId="77777777" w:rsidR="003E25DA" w:rsidRPr="003E25DA" w:rsidRDefault="003E25DA" w:rsidP="003E25DA">
      <w:pPr>
        <w:pStyle w:val="BodyText2"/>
        <w:rPr>
          <w:rFonts w:hint="cs"/>
          <w:sz w:val="24"/>
          <w:szCs w:val="24"/>
          <w:rtl/>
          <w:lang w:eastAsia="en-US"/>
        </w:rPr>
      </w:pPr>
    </w:p>
    <w:p w14:paraId="0CBC9D47"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AEA573E" w14:textId="77777777" w:rsidR="003E25DA" w:rsidRPr="003E25DA" w:rsidRDefault="003E25DA" w:rsidP="003E25DA">
      <w:pPr>
        <w:bidi/>
        <w:jc w:val="both"/>
        <w:rPr>
          <w:rFonts w:cs="David" w:hint="cs"/>
          <w:rtl/>
        </w:rPr>
      </w:pPr>
    </w:p>
    <w:p w14:paraId="4B21A852" w14:textId="77777777" w:rsidR="003E25DA" w:rsidRPr="003E25DA" w:rsidRDefault="003E25DA" w:rsidP="003E25DA">
      <w:pPr>
        <w:pStyle w:val="BodyText2"/>
        <w:rPr>
          <w:rFonts w:hint="cs"/>
          <w:sz w:val="24"/>
          <w:szCs w:val="24"/>
          <w:rtl/>
        </w:rPr>
      </w:pPr>
      <w:r w:rsidRPr="003E25DA">
        <w:rPr>
          <w:rFonts w:hint="cs"/>
          <w:sz w:val="24"/>
          <w:szCs w:val="24"/>
          <w:rtl/>
        </w:rPr>
        <w:tab/>
        <w:t xml:space="preserve"> את יכולה לחזור?</w:t>
      </w:r>
    </w:p>
    <w:p w14:paraId="65433C2F" w14:textId="77777777" w:rsidR="003E25DA" w:rsidRPr="003E25DA" w:rsidRDefault="003E25DA" w:rsidP="003E25DA">
      <w:pPr>
        <w:bidi/>
        <w:jc w:val="both"/>
        <w:rPr>
          <w:rFonts w:cs="David" w:hint="cs"/>
          <w:rtl/>
        </w:rPr>
      </w:pPr>
    </w:p>
    <w:p w14:paraId="5F68D494"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53B0151F" w14:textId="77777777" w:rsidR="003E25DA" w:rsidRPr="003E25DA" w:rsidRDefault="003E25DA" w:rsidP="003E25DA">
      <w:pPr>
        <w:bidi/>
        <w:jc w:val="both"/>
        <w:rPr>
          <w:rFonts w:cs="David" w:hint="cs"/>
          <w:rtl/>
        </w:rPr>
      </w:pPr>
    </w:p>
    <w:p w14:paraId="25271A8F" w14:textId="77777777" w:rsidR="003E25DA" w:rsidRPr="003E25DA" w:rsidRDefault="003E25DA" w:rsidP="003E25DA">
      <w:pPr>
        <w:pStyle w:val="BodyText2"/>
        <w:rPr>
          <w:rFonts w:hint="cs"/>
          <w:sz w:val="24"/>
          <w:szCs w:val="24"/>
          <w:rtl/>
        </w:rPr>
      </w:pPr>
      <w:r w:rsidRPr="003E25DA">
        <w:rPr>
          <w:rFonts w:hint="cs"/>
          <w:sz w:val="24"/>
          <w:szCs w:val="24"/>
          <w:rtl/>
        </w:rPr>
        <w:tab/>
        <w:t xml:space="preserve"> מי זה "ועדת י.לוי"?</w:t>
      </w:r>
    </w:p>
    <w:p w14:paraId="6832A0A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94B5760" w14:textId="77777777" w:rsidR="003E25DA" w:rsidRPr="003E25DA" w:rsidRDefault="003E25DA" w:rsidP="003E25DA">
      <w:pPr>
        <w:bidi/>
        <w:jc w:val="both"/>
        <w:rPr>
          <w:rFonts w:cs="David" w:hint="cs"/>
          <w:rtl/>
        </w:rPr>
      </w:pPr>
    </w:p>
    <w:p w14:paraId="5A63FD1A" w14:textId="77777777" w:rsidR="003E25DA" w:rsidRPr="003E25DA" w:rsidRDefault="003E25DA" w:rsidP="003E25DA">
      <w:pPr>
        <w:pStyle w:val="BodyText2"/>
        <w:rPr>
          <w:rFonts w:hint="cs"/>
          <w:sz w:val="24"/>
          <w:szCs w:val="24"/>
          <w:rtl/>
          <w:lang w:eastAsia="en-US"/>
        </w:rPr>
      </w:pPr>
      <w:r w:rsidRPr="003E25DA">
        <w:rPr>
          <w:rFonts w:hint="cs"/>
          <w:sz w:val="24"/>
          <w:szCs w:val="24"/>
          <w:rtl/>
        </w:rPr>
        <w:tab/>
        <w:t xml:space="preserve"> ועדת יצחק לוי. הנוסח הזה מבוסס על ועדות קודמות.</w:t>
      </w:r>
    </w:p>
    <w:p w14:paraId="48F1B8C5" w14:textId="77777777" w:rsidR="003E25DA" w:rsidRPr="003E25DA" w:rsidRDefault="003E25DA" w:rsidP="003E25DA">
      <w:pPr>
        <w:bidi/>
        <w:jc w:val="both"/>
        <w:rPr>
          <w:rFonts w:cs="David" w:hint="cs"/>
          <w:rtl/>
        </w:rPr>
      </w:pPr>
      <w:r w:rsidRPr="003E25DA">
        <w:rPr>
          <w:rFonts w:cs="David" w:hint="cs"/>
          <w:u w:val="single"/>
          <w:rtl/>
        </w:rPr>
        <w:t>איל ינון:</w:t>
      </w:r>
    </w:p>
    <w:p w14:paraId="7C4A2DBC" w14:textId="77777777" w:rsidR="003E25DA" w:rsidRPr="003E25DA" w:rsidRDefault="003E25DA" w:rsidP="003E25DA">
      <w:pPr>
        <w:bidi/>
        <w:jc w:val="both"/>
        <w:rPr>
          <w:rFonts w:cs="David" w:hint="cs"/>
          <w:rtl/>
        </w:rPr>
      </w:pPr>
    </w:p>
    <w:p w14:paraId="44C99323" w14:textId="77777777" w:rsidR="003E25DA" w:rsidRPr="003E25DA" w:rsidRDefault="003E25DA" w:rsidP="003E25DA">
      <w:pPr>
        <w:bidi/>
        <w:jc w:val="both"/>
        <w:rPr>
          <w:rFonts w:cs="David" w:hint="cs"/>
          <w:rtl/>
        </w:rPr>
      </w:pPr>
      <w:r w:rsidRPr="003E25DA">
        <w:rPr>
          <w:rFonts w:cs="David" w:hint="cs"/>
          <w:rtl/>
        </w:rPr>
        <w:tab/>
        <w:t>כשעברנו על הסעיפים חשבנו שכשעושים שינויים מובנים בתקנון אין טעם להשאיר את הסעיפים הקטנים האלה כי למשל בעניין התקציב אנחנו יודעים שיש לנו סדרי דיון מיוחדים שנקבעים בכלל על-פי סעיף אחר ולרוב הם שילוב גם של דיון סיעתי וגם של דיון אישי. אז לא יהיה נכון להכניס את זה שהדיון הוא סיעתי.</w:t>
      </w:r>
    </w:p>
    <w:p w14:paraId="041E79B7" w14:textId="77777777" w:rsidR="003E25DA" w:rsidRPr="003E25DA" w:rsidRDefault="003E25DA" w:rsidP="003E25DA">
      <w:pPr>
        <w:bidi/>
        <w:jc w:val="both"/>
        <w:rPr>
          <w:rFonts w:cs="David" w:hint="cs"/>
          <w:rtl/>
        </w:rPr>
      </w:pPr>
    </w:p>
    <w:p w14:paraId="2030065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D7045E4" w14:textId="77777777" w:rsidR="003E25DA" w:rsidRPr="003E25DA" w:rsidRDefault="003E25DA" w:rsidP="003E25DA">
      <w:pPr>
        <w:bidi/>
        <w:jc w:val="both"/>
        <w:rPr>
          <w:rFonts w:cs="David" w:hint="cs"/>
          <w:u w:val="single"/>
          <w:rtl/>
        </w:rPr>
      </w:pPr>
    </w:p>
    <w:p w14:paraId="07363990" w14:textId="77777777" w:rsidR="003E25DA" w:rsidRPr="003E25DA" w:rsidRDefault="003E25DA" w:rsidP="003E25DA">
      <w:pPr>
        <w:bidi/>
        <w:jc w:val="both"/>
        <w:rPr>
          <w:rFonts w:cs="David" w:hint="cs"/>
          <w:rtl/>
        </w:rPr>
      </w:pPr>
      <w:r w:rsidRPr="003E25DA">
        <w:rPr>
          <w:rFonts w:cs="David" w:hint="cs"/>
          <w:rtl/>
        </w:rPr>
        <w:tab/>
        <w:t xml:space="preserve"> אז יהיה דיון אישי בנושא התקציב?</w:t>
      </w:r>
    </w:p>
    <w:p w14:paraId="464AF4FF" w14:textId="77777777" w:rsidR="003E25DA" w:rsidRPr="003E25DA" w:rsidRDefault="003E25DA" w:rsidP="003E25DA">
      <w:pPr>
        <w:bidi/>
        <w:jc w:val="both"/>
        <w:rPr>
          <w:rFonts w:cs="David" w:hint="cs"/>
          <w:rtl/>
        </w:rPr>
      </w:pPr>
    </w:p>
    <w:p w14:paraId="44A5B081" w14:textId="77777777" w:rsidR="003E25DA" w:rsidRPr="003E25DA" w:rsidRDefault="003E25DA" w:rsidP="003E25DA">
      <w:pPr>
        <w:bidi/>
        <w:jc w:val="both"/>
        <w:rPr>
          <w:rFonts w:cs="David" w:hint="cs"/>
          <w:rtl/>
        </w:rPr>
      </w:pPr>
      <w:r w:rsidRPr="003E25DA">
        <w:rPr>
          <w:rFonts w:cs="David" w:hint="cs"/>
          <w:u w:val="single"/>
          <w:rtl/>
        </w:rPr>
        <w:t>איל ינון:</w:t>
      </w:r>
    </w:p>
    <w:p w14:paraId="237124D9" w14:textId="77777777" w:rsidR="003E25DA" w:rsidRPr="003E25DA" w:rsidRDefault="003E25DA" w:rsidP="003E25DA">
      <w:pPr>
        <w:bidi/>
        <w:jc w:val="both"/>
        <w:rPr>
          <w:rFonts w:cs="David" w:hint="cs"/>
          <w:rtl/>
        </w:rPr>
      </w:pPr>
    </w:p>
    <w:p w14:paraId="469F6675" w14:textId="77777777" w:rsidR="003E25DA" w:rsidRPr="003E25DA" w:rsidRDefault="003E25DA" w:rsidP="003E25DA">
      <w:pPr>
        <w:bidi/>
        <w:jc w:val="both"/>
        <w:rPr>
          <w:rFonts w:cs="David" w:hint="cs"/>
          <w:rtl/>
        </w:rPr>
      </w:pPr>
      <w:r w:rsidRPr="003E25DA">
        <w:rPr>
          <w:rFonts w:cs="David" w:hint="cs"/>
          <w:rtl/>
        </w:rPr>
        <w:tab/>
        <w:t xml:space="preserve">לא. הוא נקבע לפי סעיף נפרד של סדרי דיון מיוחדים. </w:t>
      </w:r>
    </w:p>
    <w:p w14:paraId="6C2A773C" w14:textId="77777777" w:rsidR="003E25DA" w:rsidRPr="003E25DA" w:rsidRDefault="003E25DA" w:rsidP="003E25DA">
      <w:pPr>
        <w:bidi/>
        <w:jc w:val="both"/>
        <w:rPr>
          <w:rFonts w:cs="David" w:hint="cs"/>
          <w:rtl/>
        </w:rPr>
      </w:pPr>
    </w:p>
    <w:p w14:paraId="342D25B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30DC80F" w14:textId="77777777" w:rsidR="003E25DA" w:rsidRPr="003E25DA" w:rsidRDefault="003E25DA" w:rsidP="003E25DA">
      <w:pPr>
        <w:bidi/>
        <w:jc w:val="both"/>
        <w:rPr>
          <w:rFonts w:cs="David" w:hint="cs"/>
          <w:u w:val="single"/>
          <w:rtl/>
        </w:rPr>
      </w:pPr>
    </w:p>
    <w:p w14:paraId="02C0BFB8" w14:textId="77777777" w:rsidR="003E25DA" w:rsidRPr="003E25DA" w:rsidRDefault="003E25DA" w:rsidP="003E25DA">
      <w:pPr>
        <w:bidi/>
        <w:jc w:val="both"/>
        <w:rPr>
          <w:rFonts w:cs="David" w:hint="cs"/>
          <w:rtl/>
        </w:rPr>
      </w:pPr>
      <w:r w:rsidRPr="003E25DA">
        <w:rPr>
          <w:rFonts w:cs="David" w:hint="cs"/>
          <w:rtl/>
        </w:rPr>
        <w:tab/>
        <w:t xml:space="preserve"> איך זה מבטיח שמישהו אחר לא מנצל פרצה? עד היום זה היה גם פה וגם שם?</w:t>
      </w:r>
    </w:p>
    <w:p w14:paraId="3787A845" w14:textId="77777777" w:rsidR="003E25DA" w:rsidRPr="003E25DA" w:rsidRDefault="003E25DA" w:rsidP="003E25DA">
      <w:pPr>
        <w:bidi/>
        <w:jc w:val="both"/>
        <w:rPr>
          <w:rFonts w:cs="David" w:hint="cs"/>
          <w:rtl/>
        </w:rPr>
      </w:pPr>
    </w:p>
    <w:p w14:paraId="6A4F4246" w14:textId="77777777" w:rsidR="003E25DA" w:rsidRPr="003E25DA" w:rsidRDefault="003E25DA" w:rsidP="003E25DA">
      <w:pPr>
        <w:bidi/>
        <w:jc w:val="both"/>
        <w:rPr>
          <w:rFonts w:cs="David" w:hint="cs"/>
          <w:rtl/>
        </w:rPr>
      </w:pPr>
      <w:r w:rsidRPr="003E25DA">
        <w:rPr>
          <w:rFonts w:cs="David" w:hint="cs"/>
          <w:u w:val="single"/>
          <w:rtl/>
        </w:rPr>
        <w:t>איל ינון:</w:t>
      </w:r>
    </w:p>
    <w:p w14:paraId="7DAE54C9" w14:textId="77777777" w:rsidR="003E25DA" w:rsidRPr="003E25DA" w:rsidRDefault="003E25DA" w:rsidP="003E25DA">
      <w:pPr>
        <w:bidi/>
        <w:jc w:val="both"/>
        <w:rPr>
          <w:rFonts w:cs="David" w:hint="cs"/>
          <w:rtl/>
        </w:rPr>
      </w:pPr>
    </w:p>
    <w:p w14:paraId="23F7AFA9" w14:textId="77777777" w:rsidR="003E25DA" w:rsidRPr="003E25DA" w:rsidRDefault="003E25DA" w:rsidP="003E25DA">
      <w:pPr>
        <w:bidi/>
        <w:jc w:val="both"/>
        <w:rPr>
          <w:rFonts w:cs="David" w:hint="cs"/>
          <w:rtl/>
        </w:rPr>
      </w:pPr>
      <w:r w:rsidRPr="003E25DA">
        <w:rPr>
          <w:rFonts w:cs="David" w:hint="cs"/>
          <w:rtl/>
        </w:rPr>
        <w:tab/>
        <w:t xml:space="preserve">עד היום הדיון בתקציב ובחוק ההסדרים נקבע לפי סעיף 131 לתקנון הקיים, והוא היה שילוב גם של דיון סיעתי וגם של דיון אישי, ולא רק כזה או כזה, אלא שילוב של שניהם. לכן הוצאנו את זה מהרשימה של הדיונים הסיעתיים. לגבי מדיניות חוץ וביטחון לא הבנו על מה מדובר, וגם לא ראינו שבמציאות היה שימוש בדבר הזה. ממילא יש לנו סעיף קטן (2) שמדבר על הודעת הממשלה. אז אם הודעת הממשלה היא בנושא מדיניות חוץ או מדיניות ביטחון או מדיניות כלכלה או חברה, יתקיים על זה דיון סיעתי. לכן לא צריך סעיף מיוחד למדיניות חוץ וביטחון. </w:t>
      </w:r>
    </w:p>
    <w:p w14:paraId="701ABDFC" w14:textId="77777777" w:rsidR="003E25DA" w:rsidRPr="003E25DA" w:rsidRDefault="003E25DA" w:rsidP="003E25DA">
      <w:pPr>
        <w:bidi/>
        <w:jc w:val="both"/>
        <w:rPr>
          <w:rFonts w:cs="David" w:hint="cs"/>
          <w:rtl/>
        </w:rPr>
      </w:pPr>
    </w:p>
    <w:p w14:paraId="4CF7535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7455F43" w14:textId="77777777" w:rsidR="003E25DA" w:rsidRPr="003E25DA" w:rsidRDefault="003E25DA" w:rsidP="003E25DA">
      <w:pPr>
        <w:bidi/>
        <w:jc w:val="both"/>
        <w:rPr>
          <w:rFonts w:cs="David" w:hint="cs"/>
          <w:u w:val="single"/>
          <w:rtl/>
        </w:rPr>
      </w:pPr>
    </w:p>
    <w:p w14:paraId="4B6476B0" w14:textId="77777777" w:rsidR="003E25DA" w:rsidRPr="003E25DA" w:rsidRDefault="003E25DA" w:rsidP="003E25DA">
      <w:pPr>
        <w:bidi/>
        <w:jc w:val="both"/>
        <w:rPr>
          <w:rFonts w:cs="David" w:hint="cs"/>
          <w:rtl/>
        </w:rPr>
      </w:pPr>
      <w:r w:rsidRPr="003E25DA">
        <w:rPr>
          <w:rFonts w:cs="David" w:hint="cs"/>
          <w:rtl/>
        </w:rPr>
        <w:tab/>
        <w:t xml:space="preserve"> הבעיה שלי בדברים האלה היא שבעיקר בהקצאת זמן לדיון סיעתי יש נושאים שהסיעות הקטנות מקבלות יותר זמן, והסיעות הגדולות מקבלות פחות זמן.</w:t>
      </w:r>
    </w:p>
    <w:p w14:paraId="682A269C" w14:textId="77777777" w:rsidR="003E25DA" w:rsidRPr="003E25DA" w:rsidRDefault="003E25DA" w:rsidP="003E25DA">
      <w:pPr>
        <w:bidi/>
        <w:jc w:val="both"/>
        <w:rPr>
          <w:rFonts w:cs="David" w:hint="cs"/>
          <w:rtl/>
        </w:rPr>
      </w:pPr>
    </w:p>
    <w:p w14:paraId="3418255C" w14:textId="77777777" w:rsidR="003E25DA" w:rsidRPr="003E25DA" w:rsidRDefault="003E25DA" w:rsidP="003E25DA">
      <w:pPr>
        <w:bidi/>
        <w:jc w:val="both"/>
        <w:rPr>
          <w:rFonts w:cs="David" w:hint="cs"/>
          <w:rtl/>
        </w:rPr>
      </w:pPr>
      <w:r w:rsidRPr="003E25DA">
        <w:rPr>
          <w:rFonts w:cs="David" w:hint="cs"/>
          <w:u w:val="single"/>
          <w:rtl/>
        </w:rPr>
        <w:t>איל ינון:</w:t>
      </w:r>
    </w:p>
    <w:p w14:paraId="1D5E0979" w14:textId="77777777" w:rsidR="003E25DA" w:rsidRPr="003E25DA" w:rsidRDefault="003E25DA" w:rsidP="003E25DA">
      <w:pPr>
        <w:bidi/>
        <w:jc w:val="both"/>
        <w:rPr>
          <w:rFonts w:cs="David" w:hint="cs"/>
          <w:rtl/>
        </w:rPr>
      </w:pPr>
    </w:p>
    <w:p w14:paraId="3B9E32A3" w14:textId="77777777" w:rsidR="003E25DA" w:rsidRPr="003E25DA" w:rsidRDefault="003E25DA" w:rsidP="003E25DA">
      <w:pPr>
        <w:bidi/>
        <w:jc w:val="both"/>
        <w:rPr>
          <w:rFonts w:cs="David" w:hint="cs"/>
          <w:rtl/>
        </w:rPr>
      </w:pPr>
      <w:r w:rsidRPr="003E25DA">
        <w:rPr>
          <w:rFonts w:cs="David" w:hint="cs"/>
          <w:rtl/>
        </w:rPr>
        <w:tab/>
        <w:t xml:space="preserve">זה משהו אחר לגמרי. אנחנו לא בסעיף הזה. </w:t>
      </w:r>
    </w:p>
    <w:p w14:paraId="3F095C39" w14:textId="77777777" w:rsidR="003E25DA" w:rsidRPr="003E25DA" w:rsidRDefault="003E25DA" w:rsidP="003E25DA">
      <w:pPr>
        <w:bidi/>
        <w:jc w:val="both"/>
        <w:rPr>
          <w:rFonts w:cs="David" w:hint="cs"/>
          <w:rtl/>
        </w:rPr>
      </w:pPr>
    </w:p>
    <w:p w14:paraId="6523DBB5"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BB0A943" w14:textId="77777777" w:rsidR="003E25DA" w:rsidRPr="003E25DA" w:rsidRDefault="003E25DA" w:rsidP="003E25DA">
      <w:pPr>
        <w:bidi/>
        <w:jc w:val="both"/>
        <w:rPr>
          <w:rFonts w:cs="David" w:hint="cs"/>
          <w:rtl/>
        </w:rPr>
      </w:pPr>
    </w:p>
    <w:p w14:paraId="335A4881" w14:textId="77777777" w:rsidR="003E25DA" w:rsidRPr="003E25DA" w:rsidRDefault="003E25DA" w:rsidP="003E25DA">
      <w:pPr>
        <w:bidi/>
        <w:jc w:val="both"/>
        <w:rPr>
          <w:rFonts w:cs="David" w:hint="cs"/>
          <w:rtl/>
        </w:rPr>
      </w:pPr>
      <w:r w:rsidRPr="003E25DA">
        <w:rPr>
          <w:rFonts w:cs="David" w:hint="cs"/>
          <w:rtl/>
        </w:rPr>
        <w:tab/>
        <w:t xml:space="preserve"> מאה אחוז.</w:t>
      </w:r>
    </w:p>
    <w:p w14:paraId="299C5C8C" w14:textId="77777777" w:rsidR="003E25DA" w:rsidRPr="003E25DA" w:rsidRDefault="003E25DA" w:rsidP="003E25DA">
      <w:pPr>
        <w:bidi/>
        <w:jc w:val="both"/>
        <w:rPr>
          <w:rFonts w:cs="David" w:hint="cs"/>
          <w:rtl/>
        </w:rPr>
      </w:pPr>
    </w:p>
    <w:p w14:paraId="6E973EF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B57C7AD" w14:textId="77777777" w:rsidR="003E25DA" w:rsidRPr="003E25DA" w:rsidRDefault="003E25DA" w:rsidP="003E25DA">
      <w:pPr>
        <w:bidi/>
        <w:jc w:val="both"/>
        <w:rPr>
          <w:rFonts w:cs="David" w:hint="cs"/>
          <w:u w:val="single"/>
          <w:rtl/>
        </w:rPr>
      </w:pPr>
    </w:p>
    <w:p w14:paraId="3193FD02" w14:textId="77777777" w:rsidR="003E25DA" w:rsidRPr="003E25DA" w:rsidRDefault="003E25DA" w:rsidP="003E25DA">
      <w:pPr>
        <w:bidi/>
        <w:jc w:val="both"/>
        <w:rPr>
          <w:rFonts w:cs="David" w:hint="cs"/>
          <w:rtl/>
        </w:rPr>
      </w:pPr>
      <w:r w:rsidRPr="003E25DA">
        <w:rPr>
          <w:rFonts w:cs="David" w:hint="cs"/>
          <w:rtl/>
        </w:rPr>
        <w:tab/>
        <w:t xml:space="preserve"> מה שמסומן כפסקה (5) שונה מהנוסח שקיים היום. היום כתוב שדיון סיעתי יתקיים "נושא ש-10 חברי כנסת או שתי סיעות שמספר חבריהן יחד אינו פחות משמונה דרשו שהדיון בו יהיה סיעתי". כאן הייתה הצעה של ועדת יצחק לוי שוועדת רשף חן השאירה אותה, על כך שהדיון יהיה סיעתי בנושאים שסיעות שמספר חבריהן אינו פחות מ-30 חברי כנסת, דרשו בהם דיון סיעתי. כלומר להקשות על חברי כנסת להפוך דיון אישי לסיעתי.</w:t>
      </w:r>
    </w:p>
    <w:p w14:paraId="155E024E" w14:textId="77777777" w:rsidR="003E25DA" w:rsidRPr="003E25DA" w:rsidRDefault="003E25DA" w:rsidP="003E25DA">
      <w:pPr>
        <w:bidi/>
        <w:jc w:val="both"/>
        <w:rPr>
          <w:rFonts w:cs="David" w:hint="cs"/>
          <w:rtl/>
        </w:rPr>
      </w:pPr>
    </w:p>
    <w:p w14:paraId="528B363D"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41AC9C13" w14:textId="77777777" w:rsidR="003E25DA" w:rsidRPr="003E25DA" w:rsidRDefault="003E25DA" w:rsidP="003E25DA">
      <w:pPr>
        <w:bidi/>
        <w:jc w:val="both"/>
        <w:rPr>
          <w:rFonts w:cs="David" w:hint="cs"/>
          <w:u w:val="single"/>
          <w:rtl/>
        </w:rPr>
      </w:pPr>
    </w:p>
    <w:p w14:paraId="15EC5D8C" w14:textId="77777777" w:rsidR="003E25DA" w:rsidRPr="003E25DA" w:rsidRDefault="003E25DA" w:rsidP="003E25DA">
      <w:pPr>
        <w:bidi/>
        <w:jc w:val="both"/>
        <w:rPr>
          <w:rFonts w:cs="David" w:hint="cs"/>
          <w:rtl/>
        </w:rPr>
      </w:pPr>
      <w:r w:rsidRPr="003E25DA">
        <w:rPr>
          <w:rFonts w:cs="David" w:hint="cs"/>
          <w:rtl/>
        </w:rPr>
        <w:tab/>
        <w:t>לדעתי, צריך להגדיל את המספר. למה? אני לא תמיד אהיה בקואליציה. לקואליציה זה נורא נוח. הם יכולים להפוך כל הצעת חוק בקריאה ראשונה לדיון סיעתי.</w:t>
      </w:r>
    </w:p>
    <w:p w14:paraId="27CD72C4" w14:textId="77777777" w:rsidR="003E25DA" w:rsidRPr="003E25DA" w:rsidRDefault="003E25DA" w:rsidP="003E25DA">
      <w:pPr>
        <w:bidi/>
        <w:jc w:val="both"/>
        <w:rPr>
          <w:rFonts w:cs="David" w:hint="cs"/>
          <w:rtl/>
        </w:rPr>
      </w:pPr>
    </w:p>
    <w:p w14:paraId="0FB897CE" w14:textId="77777777" w:rsidR="003E25DA" w:rsidRPr="003E25DA" w:rsidRDefault="003E25DA" w:rsidP="003E25DA">
      <w:pPr>
        <w:bidi/>
        <w:jc w:val="both"/>
        <w:rPr>
          <w:rFonts w:cs="David" w:hint="cs"/>
          <w:rtl/>
        </w:rPr>
      </w:pPr>
      <w:r w:rsidRPr="003E25DA">
        <w:rPr>
          <w:rFonts w:cs="David" w:hint="cs"/>
          <w:u w:val="single"/>
          <w:rtl/>
        </w:rPr>
        <w:t>איל ינון:</w:t>
      </w:r>
    </w:p>
    <w:p w14:paraId="37A48211" w14:textId="77777777" w:rsidR="003E25DA" w:rsidRPr="003E25DA" w:rsidRDefault="003E25DA" w:rsidP="003E25DA">
      <w:pPr>
        <w:bidi/>
        <w:jc w:val="both"/>
        <w:rPr>
          <w:rFonts w:cs="David" w:hint="cs"/>
          <w:rtl/>
        </w:rPr>
      </w:pPr>
    </w:p>
    <w:p w14:paraId="3D1EA3E9" w14:textId="77777777" w:rsidR="003E25DA" w:rsidRPr="003E25DA" w:rsidRDefault="003E25DA" w:rsidP="003E25DA">
      <w:pPr>
        <w:bidi/>
        <w:jc w:val="both"/>
        <w:rPr>
          <w:rFonts w:cs="David" w:hint="cs"/>
          <w:rtl/>
        </w:rPr>
      </w:pPr>
      <w:r w:rsidRPr="003E25DA">
        <w:rPr>
          <w:rFonts w:cs="David" w:hint="cs"/>
          <w:rtl/>
        </w:rPr>
        <w:tab/>
        <w:t>למה בכלל לאפשר את זה?</w:t>
      </w:r>
    </w:p>
    <w:p w14:paraId="5B830466" w14:textId="77777777" w:rsidR="003E25DA" w:rsidRPr="003E25DA" w:rsidRDefault="003E25DA" w:rsidP="003E25DA">
      <w:pPr>
        <w:bidi/>
        <w:jc w:val="both"/>
        <w:rPr>
          <w:rFonts w:cs="David" w:hint="cs"/>
          <w:rtl/>
        </w:rPr>
      </w:pPr>
    </w:p>
    <w:p w14:paraId="4C4CA654"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395C639" w14:textId="77777777" w:rsidR="003E25DA" w:rsidRPr="003E25DA" w:rsidRDefault="003E25DA" w:rsidP="003E25DA">
      <w:pPr>
        <w:bidi/>
        <w:jc w:val="both"/>
        <w:rPr>
          <w:rFonts w:cs="David" w:hint="cs"/>
          <w:rtl/>
        </w:rPr>
      </w:pPr>
    </w:p>
    <w:p w14:paraId="13E24D27" w14:textId="77777777" w:rsidR="003E25DA" w:rsidRPr="003E25DA" w:rsidRDefault="003E25DA" w:rsidP="003E25DA">
      <w:pPr>
        <w:bidi/>
        <w:jc w:val="both"/>
        <w:rPr>
          <w:rFonts w:cs="David" w:hint="cs"/>
          <w:rtl/>
        </w:rPr>
      </w:pPr>
      <w:r w:rsidRPr="003E25DA">
        <w:rPr>
          <w:rFonts w:cs="David" w:hint="cs"/>
          <w:rtl/>
        </w:rPr>
        <w:tab/>
        <w:t xml:space="preserve"> אם אתה שואל אותי לא היה צריך לאפשר את זה בכלל.</w:t>
      </w:r>
    </w:p>
    <w:p w14:paraId="6BB69FD7" w14:textId="77777777" w:rsidR="003E25DA" w:rsidRPr="003E25DA" w:rsidRDefault="003E25DA" w:rsidP="003E25DA">
      <w:pPr>
        <w:bidi/>
        <w:jc w:val="both"/>
        <w:rPr>
          <w:rFonts w:cs="David" w:hint="cs"/>
          <w:rtl/>
        </w:rPr>
      </w:pPr>
    </w:p>
    <w:p w14:paraId="581EF0AB" w14:textId="77777777" w:rsidR="003E25DA" w:rsidRPr="003E25DA" w:rsidRDefault="003E25DA" w:rsidP="003E25DA">
      <w:pPr>
        <w:bidi/>
        <w:jc w:val="both"/>
        <w:rPr>
          <w:rFonts w:cs="David" w:hint="cs"/>
          <w:rtl/>
        </w:rPr>
      </w:pPr>
      <w:r w:rsidRPr="003E25DA">
        <w:rPr>
          <w:rFonts w:cs="David" w:hint="cs"/>
          <w:u w:val="single"/>
          <w:rtl/>
        </w:rPr>
        <w:t>איל ינון:</w:t>
      </w:r>
    </w:p>
    <w:p w14:paraId="3603A9D0" w14:textId="77777777" w:rsidR="003E25DA" w:rsidRPr="003E25DA" w:rsidRDefault="003E25DA" w:rsidP="003E25DA">
      <w:pPr>
        <w:bidi/>
        <w:jc w:val="both"/>
        <w:rPr>
          <w:rFonts w:cs="David" w:hint="cs"/>
          <w:rtl/>
        </w:rPr>
      </w:pPr>
    </w:p>
    <w:p w14:paraId="4596544C" w14:textId="77777777" w:rsidR="003E25DA" w:rsidRPr="003E25DA" w:rsidRDefault="003E25DA" w:rsidP="003E25DA">
      <w:pPr>
        <w:bidi/>
        <w:jc w:val="both"/>
        <w:rPr>
          <w:rFonts w:cs="David" w:hint="cs"/>
          <w:rtl/>
        </w:rPr>
      </w:pPr>
      <w:r w:rsidRPr="003E25DA">
        <w:rPr>
          <w:rFonts w:cs="David" w:hint="cs"/>
          <w:rtl/>
        </w:rPr>
        <w:tab/>
        <w:t xml:space="preserve"> נכון, זה מה שאני שואל.</w:t>
      </w:r>
    </w:p>
    <w:p w14:paraId="332CC93E" w14:textId="77777777" w:rsidR="003E25DA" w:rsidRPr="003E25DA" w:rsidRDefault="003E25DA" w:rsidP="003E25DA">
      <w:pPr>
        <w:bidi/>
        <w:jc w:val="both"/>
        <w:rPr>
          <w:rFonts w:cs="David" w:hint="cs"/>
          <w:rtl/>
        </w:rPr>
      </w:pPr>
    </w:p>
    <w:p w14:paraId="58311D00"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F325BCB" w14:textId="77777777" w:rsidR="003E25DA" w:rsidRPr="003E25DA" w:rsidRDefault="003E25DA" w:rsidP="003E25DA">
      <w:pPr>
        <w:bidi/>
        <w:jc w:val="both"/>
        <w:rPr>
          <w:rFonts w:cs="David" w:hint="cs"/>
          <w:u w:val="single"/>
          <w:rtl/>
        </w:rPr>
      </w:pPr>
    </w:p>
    <w:p w14:paraId="79F86FEE" w14:textId="77777777" w:rsidR="003E25DA" w:rsidRPr="003E25DA" w:rsidRDefault="003E25DA" w:rsidP="003E25DA">
      <w:pPr>
        <w:bidi/>
        <w:jc w:val="both"/>
        <w:rPr>
          <w:rFonts w:cs="David" w:hint="cs"/>
          <w:rtl/>
        </w:rPr>
      </w:pPr>
      <w:r w:rsidRPr="003E25DA">
        <w:rPr>
          <w:rFonts w:cs="David" w:hint="cs"/>
          <w:rtl/>
        </w:rPr>
        <w:tab/>
        <w:t xml:space="preserve"> אפשר למחוק את זה.</w:t>
      </w:r>
    </w:p>
    <w:p w14:paraId="4AEB00F6" w14:textId="77777777" w:rsidR="003E25DA" w:rsidRPr="003E25DA" w:rsidRDefault="003E25DA" w:rsidP="003E25DA">
      <w:pPr>
        <w:bidi/>
        <w:jc w:val="both"/>
        <w:rPr>
          <w:rFonts w:cs="David" w:hint="cs"/>
          <w:rtl/>
        </w:rPr>
      </w:pPr>
    </w:p>
    <w:p w14:paraId="3490AED1"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D8F4C69" w14:textId="77777777" w:rsidR="003E25DA" w:rsidRPr="003E25DA" w:rsidRDefault="003E25DA" w:rsidP="003E25DA">
      <w:pPr>
        <w:bidi/>
        <w:jc w:val="both"/>
        <w:rPr>
          <w:rFonts w:cs="David" w:hint="cs"/>
          <w:rtl/>
        </w:rPr>
      </w:pPr>
    </w:p>
    <w:p w14:paraId="6D7332BB" w14:textId="77777777" w:rsidR="003E25DA" w:rsidRPr="003E25DA" w:rsidRDefault="003E25DA" w:rsidP="003E25DA">
      <w:pPr>
        <w:bidi/>
        <w:jc w:val="both"/>
        <w:rPr>
          <w:rFonts w:cs="David" w:hint="cs"/>
          <w:rtl/>
        </w:rPr>
      </w:pPr>
      <w:r w:rsidRPr="003E25DA">
        <w:rPr>
          <w:rFonts w:cs="David" w:hint="cs"/>
          <w:rtl/>
        </w:rPr>
        <w:tab/>
        <w:t xml:space="preserve"> למה בכלל 30, למה 10, למה בכלל?</w:t>
      </w:r>
    </w:p>
    <w:p w14:paraId="776E20EC" w14:textId="77777777" w:rsidR="003E25DA" w:rsidRPr="003E25DA" w:rsidRDefault="003E25DA" w:rsidP="003E25DA">
      <w:pPr>
        <w:bidi/>
        <w:jc w:val="both"/>
        <w:rPr>
          <w:rFonts w:cs="David" w:hint="cs"/>
          <w:rtl/>
        </w:rPr>
      </w:pPr>
    </w:p>
    <w:p w14:paraId="56F1FAA4" w14:textId="77777777" w:rsidR="003E25DA" w:rsidRPr="003E25DA" w:rsidRDefault="003E25DA" w:rsidP="003E25DA">
      <w:pPr>
        <w:bidi/>
        <w:jc w:val="both"/>
        <w:rPr>
          <w:rFonts w:cs="David" w:hint="cs"/>
          <w:rtl/>
        </w:rPr>
      </w:pPr>
      <w:r w:rsidRPr="003E25DA">
        <w:rPr>
          <w:rFonts w:cs="David" w:hint="cs"/>
          <w:u w:val="single"/>
          <w:rtl/>
        </w:rPr>
        <w:t>איל ינון:</w:t>
      </w:r>
    </w:p>
    <w:p w14:paraId="1C2937A1" w14:textId="77777777" w:rsidR="003E25DA" w:rsidRPr="003E25DA" w:rsidRDefault="003E25DA" w:rsidP="003E25DA">
      <w:pPr>
        <w:bidi/>
        <w:jc w:val="both"/>
        <w:rPr>
          <w:rFonts w:cs="David" w:hint="cs"/>
          <w:rtl/>
        </w:rPr>
      </w:pPr>
    </w:p>
    <w:p w14:paraId="7447CAFD" w14:textId="77777777" w:rsidR="003E25DA" w:rsidRPr="003E25DA" w:rsidRDefault="003E25DA" w:rsidP="003E25DA">
      <w:pPr>
        <w:bidi/>
        <w:jc w:val="both"/>
        <w:rPr>
          <w:rFonts w:cs="David" w:hint="cs"/>
          <w:rtl/>
        </w:rPr>
      </w:pPr>
      <w:r w:rsidRPr="003E25DA">
        <w:rPr>
          <w:rFonts w:cs="David" w:hint="cs"/>
          <w:rtl/>
        </w:rPr>
        <w:tab/>
        <w:t xml:space="preserve"> מכיוון שהם המליצו ככה הבאנו את זה בפניכם.</w:t>
      </w:r>
    </w:p>
    <w:p w14:paraId="01435243" w14:textId="77777777" w:rsidR="003E25DA" w:rsidRPr="003E25DA" w:rsidRDefault="003E25DA" w:rsidP="003E25DA">
      <w:pPr>
        <w:bidi/>
        <w:jc w:val="both"/>
        <w:rPr>
          <w:rFonts w:cs="David" w:hint="cs"/>
          <w:rtl/>
        </w:rPr>
      </w:pPr>
    </w:p>
    <w:p w14:paraId="0EB77BA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010838D" w14:textId="77777777" w:rsidR="003E25DA" w:rsidRPr="003E25DA" w:rsidRDefault="003E25DA" w:rsidP="003E25DA">
      <w:pPr>
        <w:bidi/>
        <w:jc w:val="both"/>
        <w:rPr>
          <w:rFonts w:cs="David" w:hint="cs"/>
          <w:u w:val="single"/>
          <w:rtl/>
        </w:rPr>
      </w:pPr>
    </w:p>
    <w:p w14:paraId="04938631" w14:textId="77777777" w:rsidR="003E25DA" w:rsidRPr="003E25DA" w:rsidRDefault="003E25DA" w:rsidP="003E25DA">
      <w:pPr>
        <w:bidi/>
        <w:jc w:val="both"/>
        <w:rPr>
          <w:rFonts w:cs="David" w:hint="cs"/>
          <w:rtl/>
        </w:rPr>
      </w:pPr>
      <w:r w:rsidRPr="003E25DA">
        <w:rPr>
          <w:rFonts w:cs="David" w:hint="cs"/>
          <w:rtl/>
        </w:rPr>
        <w:tab/>
        <w:t xml:space="preserve">אני מסכים. אפשר להוריד את זה. </w:t>
      </w:r>
    </w:p>
    <w:p w14:paraId="2A8FA5FC" w14:textId="77777777" w:rsidR="003E25DA" w:rsidRPr="003E25DA" w:rsidRDefault="003E25DA" w:rsidP="003E25DA">
      <w:pPr>
        <w:bidi/>
        <w:jc w:val="both"/>
        <w:rPr>
          <w:rFonts w:cs="David" w:hint="cs"/>
          <w:rtl/>
        </w:rPr>
      </w:pPr>
    </w:p>
    <w:p w14:paraId="63DF7BC4" w14:textId="77777777" w:rsidR="003E25DA" w:rsidRPr="003E25DA" w:rsidRDefault="003E25DA" w:rsidP="003E25DA">
      <w:pPr>
        <w:bidi/>
        <w:ind w:firstLine="567"/>
        <w:jc w:val="both"/>
        <w:rPr>
          <w:rFonts w:cs="David" w:hint="cs"/>
          <w:rtl/>
        </w:rPr>
      </w:pPr>
      <w:r w:rsidRPr="003E25DA">
        <w:rPr>
          <w:rFonts w:cs="David" w:hint="cs"/>
          <w:rtl/>
        </w:rPr>
        <w:t xml:space="preserve">יש הסכמה להוריד את זה? ירד. </w:t>
      </w:r>
    </w:p>
    <w:p w14:paraId="0F9BEDC7" w14:textId="77777777" w:rsidR="003E25DA" w:rsidRPr="003E25DA" w:rsidRDefault="003E25DA" w:rsidP="003E25DA">
      <w:pPr>
        <w:bidi/>
        <w:ind w:firstLine="567"/>
        <w:jc w:val="both"/>
        <w:rPr>
          <w:rFonts w:cs="David" w:hint="cs"/>
          <w:rtl/>
        </w:rPr>
      </w:pPr>
    </w:p>
    <w:p w14:paraId="6BFDA5B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CCC1135" w14:textId="77777777" w:rsidR="003E25DA" w:rsidRPr="003E25DA" w:rsidRDefault="003E25DA" w:rsidP="003E25DA">
      <w:pPr>
        <w:bidi/>
        <w:jc w:val="both"/>
        <w:rPr>
          <w:rFonts w:cs="David" w:hint="cs"/>
          <w:rtl/>
        </w:rPr>
      </w:pPr>
    </w:p>
    <w:p w14:paraId="3BBD1E75" w14:textId="77777777" w:rsidR="003E25DA" w:rsidRPr="003E25DA" w:rsidRDefault="003E25DA" w:rsidP="003E25DA">
      <w:pPr>
        <w:bidi/>
        <w:ind w:firstLine="567"/>
        <w:jc w:val="both"/>
        <w:rPr>
          <w:rFonts w:cs="David" w:hint="cs"/>
          <w:rtl/>
        </w:rPr>
      </w:pPr>
      <w:r w:rsidRPr="003E25DA">
        <w:rPr>
          <w:rFonts w:cs="David" w:hint="cs"/>
          <w:rtl/>
        </w:rPr>
        <w:tab/>
        <w:t xml:space="preserve"> אז יש לנו דיון סיעתי רק בארבעת המקרים המצוינים כאן.</w:t>
      </w:r>
    </w:p>
    <w:p w14:paraId="61464040" w14:textId="77777777" w:rsidR="003E25DA" w:rsidRDefault="003E25DA" w:rsidP="003E25DA">
      <w:pPr>
        <w:bidi/>
        <w:jc w:val="both"/>
        <w:rPr>
          <w:rFonts w:cs="David" w:hint="cs"/>
          <w:b/>
          <w:bCs/>
          <w:rtl/>
        </w:rPr>
      </w:pPr>
    </w:p>
    <w:p w14:paraId="5F1BB79B" w14:textId="77777777" w:rsidR="003E25DA" w:rsidRDefault="003E25DA" w:rsidP="003E25DA">
      <w:pPr>
        <w:bidi/>
        <w:jc w:val="both"/>
        <w:rPr>
          <w:rFonts w:cs="David" w:hint="cs"/>
          <w:b/>
          <w:bCs/>
          <w:rtl/>
        </w:rPr>
      </w:pPr>
    </w:p>
    <w:p w14:paraId="455FA5C7" w14:textId="77777777" w:rsidR="003E25DA" w:rsidRDefault="003E25DA" w:rsidP="003E25DA">
      <w:pPr>
        <w:bidi/>
        <w:jc w:val="both"/>
        <w:rPr>
          <w:rFonts w:cs="David" w:hint="cs"/>
          <w:b/>
          <w:bCs/>
          <w:rtl/>
        </w:rPr>
      </w:pPr>
    </w:p>
    <w:p w14:paraId="01678F6D" w14:textId="77777777" w:rsidR="003E25DA" w:rsidRDefault="003E25DA" w:rsidP="003E25DA">
      <w:pPr>
        <w:bidi/>
        <w:jc w:val="both"/>
        <w:rPr>
          <w:rFonts w:cs="David" w:hint="cs"/>
          <w:b/>
          <w:bCs/>
          <w:rtl/>
        </w:rPr>
      </w:pPr>
    </w:p>
    <w:p w14:paraId="7CF5EAB0" w14:textId="77777777" w:rsidR="003E25DA" w:rsidRDefault="003E25DA" w:rsidP="003E25DA">
      <w:pPr>
        <w:bidi/>
        <w:jc w:val="both"/>
        <w:rPr>
          <w:rFonts w:cs="David" w:hint="cs"/>
          <w:b/>
          <w:bCs/>
          <w:rtl/>
        </w:rPr>
      </w:pPr>
    </w:p>
    <w:p w14:paraId="01395495" w14:textId="77777777" w:rsidR="003E25DA" w:rsidRDefault="003E25DA" w:rsidP="003E25DA">
      <w:pPr>
        <w:bidi/>
        <w:jc w:val="both"/>
        <w:rPr>
          <w:rFonts w:cs="David" w:hint="cs"/>
          <w:b/>
          <w:bCs/>
          <w:rtl/>
        </w:rPr>
      </w:pPr>
    </w:p>
    <w:p w14:paraId="0F6E93B3" w14:textId="77777777" w:rsidR="003E25DA" w:rsidRDefault="003E25DA" w:rsidP="003E25DA">
      <w:pPr>
        <w:bidi/>
        <w:jc w:val="both"/>
        <w:rPr>
          <w:rFonts w:cs="David" w:hint="cs"/>
          <w:b/>
          <w:bCs/>
          <w:rtl/>
        </w:rPr>
      </w:pPr>
    </w:p>
    <w:p w14:paraId="2024FD04" w14:textId="77777777" w:rsidR="003E25DA" w:rsidRDefault="003E25DA" w:rsidP="003E25DA">
      <w:pPr>
        <w:bidi/>
        <w:jc w:val="both"/>
        <w:rPr>
          <w:rFonts w:cs="David" w:hint="cs"/>
          <w:b/>
          <w:bCs/>
          <w:rtl/>
        </w:rPr>
      </w:pPr>
    </w:p>
    <w:p w14:paraId="460B5044" w14:textId="77777777" w:rsidR="003E25DA" w:rsidRPr="003E25DA" w:rsidRDefault="003E25DA" w:rsidP="003E25DA">
      <w:pPr>
        <w:bidi/>
        <w:jc w:val="center"/>
        <w:rPr>
          <w:rFonts w:cs="David" w:hint="cs"/>
          <w:b/>
          <w:bCs/>
          <w:u w:val="single"/>
          <w:rtl/>
        </w:rPr>
      </w:pPr>
      <w:r w:rsidRPr="003E25DA">
        <w:rPr>
          <w:rFonts w:cs="David" w:hint="cs"/>
          <w:b/>
          <w:bCs/>
          <w:u w:val="single"/>
          <w:rtl/>
        </w:rPr>
        <w:t xml:space="preserve">ב. בקשת חה"כ כאלי אפללו להקדמת הדיון בהצעת חוק לתיקון פקודת מס הכנסה (הטבות מס לתושבי יישובים בגולן), </w:t>
      </w:r>
      <w:proofErr w:type="spellStart"/>
      <w:r w:rsidRPr="003E25DA">
        <w:rPr>
          <w:rFonts w:cs="David" w:hint="cs"/>
          <w:b/>
          <w:bCs/>
          <w:u w:val="single"/>
          <w:rtl/>
        </w:rPr>
        <w:t>התש"ע</w:t>
      </w:r>
      <w:proofErr w:type="spellEnd"/>
      <w:r w:rsidRPr="003E25DA">
        <w:rPr>
          <w:rFonts w:cs="David" w:hint="cs"/>
          <w:b/>
          <w:bCs/>
          <w:u w:val="single"/>
          <w:rtl/>
        </w:rPr>
        <w:t>-2010 (פ/1982/18) לפני הקריאה הטרומית</w:t>
      </w:r>
    </w:p>
    <w:p w14:paraId="3B131FAD" w14:textId="77777777" w:rsidR="003E25DA" w:rsidRPr="003E25DA" w:rsidRDefault="003E25DA" w:rsidP="003E25DA">
      <w:pPr>
        <w:bidi/>
        <w:jc w:val="both"/>
        <w:rPr>
          <w:rFonts w:cs="David" w:hint="cs"/>
          <w:b/>
          <w:bCs/>
          <w:u w:val="single"/>
          <w:rtl/>
        </w:rPr>
      </w:pPr>
    </w:p>
    <w:p w14:paraId="67B2FF45" w14:textId="77777777" w:rsidR="003E25DA" w:rsidRPr="003E25DA" w:rsidRDefault="003E25DA" w:rsidP="003E25DA">
      <w:pPr>
        <w:bidi/>
        <w:jc w:val="both"/>
        <w:rPr>
          <w:rFonts w:cs="David" w:hint="cs"/>
          <w:rtl/>
        </w:rPr>
      </w:pPr>
    </w:p>
    <w:p w14:paraId="58F7E89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9A29943" w14:textId="77777777" w:rsidR="003E25DA" w:rsidRPr="003E25DA" w:rsidRDefault="003E25DA" w:rsidP="003E25DA">
      <w:pPr>
        <w:bidi/>
        <w:jc w:val="both"/>
        <w:rPr>
          <w:rFonts w:cs="David" w:hint="cs"/>
          <w:u w:val="single"/>
          <w:rtl/>
        </w:rPr>
      </w:pPr>
    </w:p>
    <w:p w14:paraId="2DDE5FDB" w14:textId="77777777" w:rsidR="003E25DA" w:rsidRPr="003E25DA" w:rsidRDefault="003E25DA" w:rsidP="003E25DA">
      <w:pPr>
        <w:bidi/>
        <w:ind w:firstLine="567"/>
        <w:jc w:val="both"/>
        <w:rPr>
          <w:rFonts w:cs="David" w:hint="cs"/>
          <w:rtl/>
        </w:rPr>
      </w:pPr>
      <w:r w:rsidRPr="003E25DA">
        <w:rPr>
          <w:rFonts w:cs="David" w:hint="cs"/>
          <w:rtl/>
        </w:rPr>
        <w:t xml:space="preserve">ברשותך אני אעשה הפסקה ואעבור לנושא הראשון, כי יש לנו קוורום. </w:t>
      </w:r>
    </w:p>
    <w:p w14:paraId="47101718" w14:textId="77777777" w:rsidR="003E25DA" w:rsidRPr="003E25DA" w:rsidRDefault="003E25DA" w:rsidP="003E25DA">
      <w:pPr>
        <w:bidi/>
        <w:jc w:val="both"/>
        <w:rPr>
          <w:rFonts w:cs="David" w:hint="cs"/>
          <w:rtl/>
        </w:rPr>
      </w:pPr>
    </w:p>
    <w:p w14:paraId="4F52D8F2" w14:textId="77777777" w:rsidR="003E25DA" w:rsidRPr="003E25DA" w:rsidRDefault="003E25DA" w:rsidP="003E25DA">
      <w:pPr>
        <w:bidi/>
        <w:ind w:firstLine="567"/>
        <w:jc w:val="both"/>
        <w:rPr>
          <w:rFonts w:cs="David" w:hint="cs"/>
          <w:rtl/>
        </w:rPr>
      </w:pPr>
      <w:r w:rsidRPr="003E25DA">
        <w:rPr>
          <w:rFonts w:cs="David" w:hint="cs"/>
          <w:rtl/>
        </w:rPr>
        <w:t xml:space="preserve">הנושא הראשון שיש לנו על סדר היום "בקשת חה"כ אלי אפללו להקדמת דיון בהצעת חוק לתיקון פקודת מס הכנסה (הטבות מס לתושבי יישובים בגולן), </w:t>
      </w:r>
      <w:proofErr w:type="spellStart"/>
      <w:r w:rsidRPr="003E25DA">
        <w:rPr>
          <w:rFonts w:cs="David" w:hint="cs"/>
          <w:rtl/>
        </w:rPr>
        <w:t>התש"ע</w:t>
      </w:r>
      <w:proofErr w:type="spellEnd"/>
      <w:r w:rsidRPr="003E25DA">
        <w:rPr>
          <w:rFonts w:cs="David" w:hint="cs"/>
          <w:rtl/>
        </w:rPr>
        <w:t xml:space="preserve">-2010 (פ/1982/18), לפני הקריאה הטרומית. </w:t>
      </w:r>
    </w:p>
    <w:p w14:paraId="3859A4F7" w14:textId="77777777" w:rsidR="003E25DA" w:rsidRPr="003E25DA" w:rsidRDefault="003E25DA" w:rsidP="003E25DA">
      <w:pPr>
        <w:bidi/>
        <w:ind w:firstLine="567"/>
        <w:jc w:val="both"/>
        <w:rPr>
          <w:rFonts w:cs="David" w:hint="cs"/>
          <w:rtl/>
        </w:rPr>
      </w:pPr>
    </w:p>
    <w:p w14:paraId="621A6488" w14:textId="77777777" w:rsidR="003E25DA" w:rsidRPr="003E25DA" w:rsidRDefault="003E25DA" w:rsidP="003E25DA">
      <w:pPr>
        <w:bidi/>
        <w:ind w:firstLine="567"/>
        <w:jc w:val="both"/>
        <w:rPr>
          <w:rFonts w:cs="David" w:hint="cs"/>
          <w:rtl/>
        </w:rPr>
      </w:pPr>
      <w:r w:rsidRPr="003E25DA">
        <w:rPr>
          <w:rFonts w:cs="David" w:hint="cs"/>
          <w:rtl/>
        </w:rPr>
        <w:t>חבר הכנסת אפללו הודיע לי מראש שהוא לא יוכל להיות כאן היום. אבל הנושא הזה נמצא כרגע בהליכי הסדרה, ולכן הוא מבקש להביא את הסוגיה הזאת על שולחננו כדי שהעניין הזה יוכל ללכת בד בבד עם ההסדרה שמובלת בעניין הזה על-ידי הממשלה. אם יש למישהו הערות, התייחסויות?</w:t>
      </w:r>
    </w:p>
    <w:p w14:paraId="298F9637" w14:textId="77777777" w:rsidR="003E25DA" w:rsidRPr="003E25DA" w:rsidRDefault="003E25DA" w:rsidP="003E25DA">
      <w:pPr>
        <w:bidi/>
        <w:jc w:val="both"/>
        <w:rPr>
          <w:rFonts w:cs="David" w:hint="cs"/>
          <w:rtl/>
        </w:rPr>
      </w:pPr>
    </w:p>
    <w:p w14:paraId="04828989" w14:textId="77777777" w:rsidR="003E25DA" w:rsidRPr="003E25DA" w:rsidRDefault="003E25DA" w:rsidP="003E25DA">
      <w:pPr>
        <w:bidi/>
        <w:jc w:val="both"/>
        <w:rPr>
          <w:rFonts w:cs="David" w:hint="cs"/>
          <w:rtl/>
        </w:rPr>
      </w:pPr>
      <w:r w:rsidRPr="003E25DA">
        <w:rPr>
          <w:rFonts w:cs="David" w:hint="cs"/>
          <w:u w:val="single"/>
          <w:rtl/>
        </w:rPr>
        <w:t>אברהם מיכאלי:</w:t>
      </w:r>
    </w:p>
    <w:p w14:paraId="1EE3002C" w14:textId="77777777" w:rsidR="003E25DA" w:rsidRPr="003E25DA" w:rsidRDefault="003E25DA" w:rsidP="003E25DA">
      <w:pPr>
        <w:bidi/>
        <w:jc w:val="both"/>
        <w:rPr>
          <w:rFonts w:cs="David" w:hint="cs"/>
          <w:rtl/>
        </w:rPr>
      </w:pPr>
    </w:p>
    <w:p w14:paraId="058A62B1" w14:textId="77777777" w:rsidR="003E25DA" w:rsidRPr="003E25DA" w:rsidRDefault="003E25DA" w:rsidP="003E25DA">
      <w:pPr>
        <w:bidi/>
        <w:jc w:val="both"/>
        <w:rPr>
          <w:rFonts w:cs="David" w:hint="cs"/>
          <w:rtl/>
        </w:rPr>
      </w:pPr>
      <w:r w:rsidRPr="003E25DA">
        <w:rPr>
          <w:rFonts w:cs="David" w:hint="cs"/>
          <w:rtl/>
        </w:rPr>
        <w:tab/>
        <w:t xml:space="preserve"> ועדת שרים אישרה את זה.</w:t>
      </w:r>
    </w:p>
    <w:p w14:paraId="28F8D773" w14:textId="77777777" w:rsidR="003E25DA" w:rsidRPr="003E25DA" w:rsidRDefault="003E25DA" w:rsidP="003E25DA">
      <w:pPr>
        <w:bidi/>
        <w:jc w:val="both"/>
        <w:rPr>
          <w:rFonts w:cs="David" w:hint="cs"/>
          <w:rtl/>
        </w:rPr>
      </w:pPr>
    </w:p>
    <w:p w14:paraId="6D6E24A0"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58003C3" w14:textId="77777777" w:rsidR="003E25DA" w:rsidRPr="003E25DA" w:rsidRDefault="003E25DA" w:rsidP="003E25DA">
      <w:pPr>
        <w:bidi/>
        <w:jc w:val="both"/>
        <w:rPr>
          <w:rFonts w:cs="David" w:hint="cs"/>
          <w:u w:val="single"/>
          <w:rtl/>
        </w:rPr>
      </w:pPr>
    </w:p>
    <w:p w14:paraId="0B1D3093" w14:textId="77777777" w:rsidR="003E25DA" w:rsidRPr="003E25DA" w:rsidRDefault="003E25DA" w:rsidP="003E25DA">
      <w:pPr>
        <w:bidi/>
        <w:jc w:val="both"/>
        <w:rPr>
          <w:rFonts w:cs="David" w:hint="cs"/>
          <w:rtl/>
        </w:rPr>
      </w:pPr>
      <w:r w:rsidRPr="003E25DA">
        <w:rPr>
          <w:rFonts w:cs="David" w:hint="cs"/>
          <w:rtl/>
        </w:rPr>
        <w:tab/>
        <w:t>מכיוון שמדובר בחבר הכנסת אפללו מהאופוזיציה, אני אתמוך. את האופוזיציה צריך תמיד לקדם.</w:t>
      </w:r>
    </w:p>
    <w:p w14:paraId="79DD3DFB" w14:textId="77777777" w:rsidR="003E25DA" w:rsidRPr="003E25DA" w:rsidRDefault="003E25DA" w:rsidP="003E25DA">
      <w:pPr>
        <w:bidi/>
        <w:jc w:val="both"/>
        <w:rPr>
          <w:rFonts w:cs="David" w:hint="cs"/>
          <w:rtl/>
        </w:rPr>
      </w:pPr>
    </w:p>
    <w:p w14:paraId="379FCA6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825CEBB" w14:textId="77777777" w:rsidR="003E25DA" w:rsidRPr="003E25DA" w:rsidRDefault="003E25DA" w:rsidP="003E25DA">
      <w:pPr>
        <w:bidi/>
        <w:jc w:val="both"/>
        <w:rPr>
          <w:rFonts w:cs="David" w:hint="cs"/>
          <w:u w:val="single"/>
          <w:rtl/>
        </w:rPr>
      </w:pPr>
    </w:p>
    <w:p w14:paraId="2D789D92" w14:textId="77777777" w:rsidR="003E25DA" w:rsidRPr="003E25DA" w:rsidRDefault="003E25DA" w:rsidP="003E25DA">
      <w:pPr>
        <w:bidi/>
        <w:jc w:val="both"/>
        <w:rPr>
          <w:rFonts w:cs="David" w:hint="cs"/>
          <w:rtl/>
        </w:rPr>
      </w:pPr>
      <w:r w:rsidRPr="003E25DA">
        <w:rPr>
          <w:rFonts w:cs="David" w:hint="cs"/>
          <w:rtl/>
        </w:rPr>
        <w:tab/>
        <w:t>הממשלה הודיעה שהיא תתמוך בחוק בקריאה הטרומית. המשך החוק יהיה בתיאום, אבל זה לא כל כך רלוונטי, זה מעניין אותי פחות. השאלה היא רק לגופו של עניין. מי בעד הבקשה? מי נגד? מי נמנע?</w:t>
      </w:r>
    </w:p>
    <w:p w14:paraId="0741C861" w14:textId="77777777" w:rsidR="003E25DA" w:rsidRPr="003E25DA" w:rsidRDefault="003E25DA" w:rsidP="003E25DA">
      <w:pPr>
        <w:bidi/>
        <w:jc w:val="both"/>
        <w:rPr>
          <w:rFonts w:cs="David" w:hint="cs"/>
          <w:rtl/>
        </w:rPr>
      </w:pPr>
    </w:p>
    <w:p w14:paraId="01B0D8A8" w14:textId="77777777" w:rsidR="003E25DA" w:rsidRPr="003E25DA" w:rsidRDefault="003E25DA" w:rsidP="003E25DA">
      <w:pPr>
        <w:bidi/>
        <w:jc w:val="both"/>
        <w:rPr>
          <w:rFonts w:cs="David" w:hint="cs"/>
          <w:rtl/>
        </w:rPr>
      </w:pPr>
    </w:p>
    <w:p w14:paraId="787446F8" w14:textId="77777777" w:rsidR="003E25DA" w:rsidRPr="003E25DA" w:rsidRDefault="003E25DA" w:rsidP="003E25DA">
      <w:pPr>
        <w:bidi/>
        <w:jc w:val="both"/>
        <w:rPr>
          <w:rFonts w:cs="David" w:hint="cs"/>
          <w:rtl/>
        </w:rPr>
      </w:pPr>
      <w:r w:rsidRPr="003E25DA">
        <w:rPr>
          <w:rFonts w:cs="David" w:hint="cs"/>
          <w:rtl/>
        </w:rPr>
        <w:t xml:space="preserve">הצבעה </w:t>
      </w:r>
    </w:p>
    <w:p w14:paraId="1FD3A32A" w14:textId="77777777" w:rsidR="003E25DA" w:rsidRPr="003E25DA" w:rsidRDefault="003E25DA" w:rsidP="003E25DA">
      <w:pPr>
        <w:bidi/>
        <w:jc w:val="both"/>
        <w:rPr>
          <w:rFonts w:cs="David" w:hint="cs"/>
          <w:rtl/>
        </w:rPr>
      </w:pPr>
      <w:r w:rsidRPr="003E25DA">
        <w:rPr>
          <w:rFonts w:cs="David" w:hint="cs"/>
          <w:rtl/>
        </w:rPr>
        <w:t xml:space="preserve">בעד הבקשה </w:t>
      </w:r>
      <w:r w:rsidRPr="003E25DA">
        <w:rPr>
          <w:rFonts w:cs="David"/>
          <w:rtl/>
        </w:rPr>
        <w:t>–</w:t>
      </w:r>
      <w:r w:rsidRPr="003E25DA">
        <w:rPr>
          <w:rFonts w:cs="David" w:hint="cs"/>
          <w:rtl/>
        </w:rPr>
        <w:t xml:space="preserve"> 5</w:t>
      </w:r>
    </w:p>
    <w:p w14:paraId="1527519C" w14:textId="77777777" w:rsidR="003E25DA" w:rsidRPr="003E25DA" w:rsidRDefault="003E25DA" w:rsidP="003E25DA">
      <w:pPr>
        <w:bidi/>
        <w:jc w:val="both"/>
        <w:rPr>
          <w:rFonts w:cs="David" w:hint="cs"/>
          <w:rtl/>
        </w:rPr>
      </w:pPr>
      <w:r w:rsidRPr="003E25DA">
        <w:rPr>
          <w:rFonts w:cs="David" w:hint="cs"/>
          <w:rtl/>
        </w:rPr>
        <w:t xml:space="preserve">נגד </w:t>
      </w:r>
      <w:r w:rsidRPr="003E25DA">
        <w:rPr>
          <w:rFonts w:cs="David"/>
          <w:rtl/>
        </w:rPr>
        <w:t>–</w:t>
      </w:r>
      <w:r w:rsidRPr="003E25DA">
        <w:rPr>
          <w:rFonts w:cs="David" w:hint="cs"/>
          <w:rtl/>
        </w:rPr>
        <w:t xml:space="preserve"> 1</w:t>
      </w:r>
    </w:p>
    <w:p w14:paraId="20728EDD" w14:textId="77777777" w:rsidR="003E25DA" w:rsidRPr="003E25DA" w:rsidRDefault="003E25DA" w:rsidP="003E25DA">
      <w:pPr>
        <w:bidi/>
        <w:jc w:val="both"/>
        <w:rPr>
          <w:rFonts w:cs="David" w:hint="cs"/>
          <w:rtl/>
        </w:rPr>
      </w:pPr>
      <w:r w:rsidRPr="003E25DA">
        <w:rPr>
          <w:rFonts w:cs="David" w:hint="cs"/>
          <w:rtl/>
        </w:rPr>
        <w:t xml:space="preserve">נמנעים </w:t>
      </w:r>
      <w:r w:rsidRPr="003E25DA">
        <w:rPr>
          <w:rFonts w:cs="David"/>
          <w:rtl/>
        </w:rPr>
        <w:t>–</w:t>
      </w:r>
      <w:r w:rsidRPr="003E25DA">
        <w:rPr>
          <w:rFonts w:cs="David" w:hint="cs"/>
          <w:rtl/>
        </w:rPr>
        <w:t xml:space="preserve"> אין</w:t>
      </w:r>
    </w:p>
    <w:p w14:paraId="65DF68CF" w14:textId="77777777" w:rsidR="003E25DA" w:rsidRPr="003E25DA" w:rsidRDefault="003E25DA" w:rsidP="003E25DA">
      <w:pPr>
        <w:bidi/>
        <w:jc w:val="both"/>
        <w:rPr>
          <w:rFonts w:cs="David" w:hint="cs"/>
          <w:rtl/>
        </w:rPr>
      </w:pPr>
      <w:r w:rsidRPr="003E25DA">
        <w:rPr>
          <w:rFonts w:cs="David" w:hint="cs"/>
          <w:rtl/>
        </w:rPr>
        <w:t>הבקשה להקדמת הדיון בהצעת חוק לתיקון פקודת מס הכנסה, נתקבלה.</w:t>
      </w:r>
    </w:p>
    <w:p w14:paraId="46C4B3B3" w14:textId="77777777" w:rsidR="003E25DA" w:rsidRPr="003E25DA" w:rsidRDefault="003E25DA" w:rsidP="003E25DA">
      <w:pPr>
        <w:bidi/>
        <w:jc w:val="both"/>
        <w:rPr>
          <w:rFonts w:cs="David" w:hint="cs"/>
          <w:rtl/>
        </w:rPr>
      </w:pPr>
    </w:p>
    <w:p w14:paraId="032EC67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47FFD40" w14:textId="77777777" w:rsidR="003E25DA" w:rsidRPr="003E25DA" w:rsidRDefault="003E25DA" w:rsidP="003E25DA">
      <w:pPr>
        <w:bidi/>
        <w:jc w:val="both"/>
        <w:rPr>
          <w:rFonts w:cs="David" w:hint="cs"/>
          <w:u w:val="single"/>
          <w:rtl/>
        </w:rPr>
      </w:pPr>
    </w:p>
    <w:p w14:paraId="2D234111" w14:textId="77777777" w:rsidR="003E25DA" w:rsidRPr="003E25DA" w:rsidRDefault="003E25DA" w:rsidP="003E25DA">
      <w:pPr>
        <w:bidi/>
        <w:jc w:val="both"/>
        <w:rPr>
          <w:rFonts w:cs="David" w:hint="cs"/>
          <w:rtl/>
        </w:rPr>
      </w:pPr>
      <w:r w:rsidRPr="003E25DA">
        <w:rPr>
          <w:rFonts w:cs="David" w:hint="cs"/>
          <w:rtl/>
        </w:rPr>
        <w:tab/>
        <w:t xml:space="preserve">5- בעד, נגד- 1, אין נמנעים. תודה, הבקשה אושרה. </w:t>
      </w:r>
    </w:p>
    <w:p w14:paraId="3C83F83A" w14:textId="77777777" w:rsidR="003E25DA" w:rsidRPr="003E25DA" w:rsidRDefault="003E25DA" w:rsidP="003E25DA">
      <w:pPr>
        <w:bidi/>
        <w:jc w:val="both"/>
        <w:rPr>
          <w:rFonts w:cs="David" w:hint="cs"/>
          <w:rtl/>
        </w:rPr>
      </w:pPr>
    </w:p>
    <w:p w14:paraId="2DD694C0"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C154EC3" w14:textId="77777777" w:rsidR="003E25DA" w:rsidRPr="003E25DA" w:rsidRDefault="003E25DA" w:rsidP="003E25DA">
      <w:pPr>
        <w:bidi/>
        <w:jc w:val="both"/>
        <w:rPr>
          <w:rFonts w:cs="David" w:hint="cs"/>
          <w:u w:val="single"/>
          <w:rtl/>
        </w:rPr>
      </w:pPr>
    </w:p>
    <w:p w14:paraId="787B4D7A" w14:textId="77777777" w:rsidR="003E25DA" w:rsidRPr="003E25DA" w:rsidRDefault="003E25DA" w:rsidP="003E25DA">
      <w:pPr>
        <w:bidi/>
        <w:jc w:val="both"/>
        <w:rPr>
          <w:rFonts w:cs="David" w:hint="cs"/>
          <w:rtl/>
        </w:rPr>
      </w:pPr>
      <w:r w:rsidRPr="003E25DA">
        <w:rPr>
          <w:rFonts w:cs="David" w:hint="cs"/>
          <w:rtl/>
        </w:rPr>
        <w:tab/>
        <w:t xml:space="preserve"> אני רוצה רביזיה.</w:t>
      </w:r>
    </w:p>
    <w:p w14:paraId="2D583BD4" w14:textId="77777777" w:rsidR="003E25DA" w:rsidRPr="003E25DA" w:rsidRDefault="003E25DA" w:rsidP="003E25DA">
      <w:pPr>
        <w:bidi/>
        <w:jc w:val="both"/>
        <w:rPr>
          <w:rFonts w:cs="David" w:hint="cs"/>
          <w:rtl/>
        </w:rPr>
      </w:pPr>
    </w:p>
    <w:p w14:paraId="2CFC0D4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C955D43" w14:textId="77777777" w:rsidR="003E25DA" w:rsidRPr="003E25DA" w:rsidRDefault="003E25DA" w:rsidP="003E25DA">
      <w:pPr>
        <w:bidi/>
        <w:jc w:val="both"/>
        <w:rPr>
          <w:rFonts w:cs="David" w:hint="cs"/>
          <w:u w:val="single"/>
          <w:rtl/>
        </w:rPr>
      </w:pPr>
    </w:p>
    <w:p w14:paraId="6927CDB2" w14:textId="77777777" w:rsidR="003E25DA" w:rsidRPr="003E25DA" w:rsidRDefault="003E25DA" w:rsidP="003E25DA">
      <w:pPr>
        <w:bidi/>
        <w:jc w:val="both"/>
        <w:rPr>
          <w:rFonts w:cs="David" w:hint="cs"/>
          <w:rtl/>
        </w:rPr>
      </w:pPr>
      <w:r w:rsidRPr="003E25DA">
        <w:rPr>
          <w:rFonts w:cs="David" w:hint="cs"/>
          <w:rtl/>
        </w:rPr>
        <w:tab/>
        <w:t xml:space="preserve"> אין שום בעיה. אנחנו נקיים עכשיו הצבעה על הרביזיה: מי בעד הרביזיה של חבר הכנסת  רותם? מי נגד? מי נמנע?</w:t>
      </w:r>
    </w:p>
    <w:p w14:paraId="370B1742" w14:textId="77777777" w:rsidR="003E25DA" w:rsidRDefault="003E25DA" w:rsidP="003E25DA">
      <w:pPr>
        <w:bidi/>
        <w:jc w:val="both"/>
        <w:rPr>
          <w:rFonts w:cs="David" w:hint="cs"/>
          <w:rtl/>
        </w:rPr>
      </w:pPr>
    </w:p>
    <w:p w14:paraId="3F88008A" w14:textId="77777777" w:rsidR="003E25DA" w:rsidRDefault="003E25DA" w:rsidP="003E25DA">
      <w:pPr>
        <w:bidi/>
        <w:jc w:val="both"/>
        <w:rPr>
          <w:rFonts w:cs="David" w:hint="cs"/>
          <w:rtl/>
        </w:rPr>
      </w:pPr>
    </w:p>
    <w:p w14:paraId="5F89857F" w14:textId="77777777" w:rsidR="003E25DA" w:rsidRDefault="003E25DA" w:rsidP="003E25DA">
      <w:pPr>
        <w:bidi/>
        <w:jc w:val="both"/>
        <w:rPr>
          <w:rFonts w:cs="David" w:hint="cs"/>
          <w:rtl/>
        </w:rPr>
      </w:pPr>
    </w:p>
    <w:p w14:paraId="39D35166" w14:textId="77777777" w:rsidR="003E25DA" w:rsidRDefault="003E25DA" w:rsidP="003E25DA">
      <w:pPr>
        <w:bidi/>
        <w:jc w:val="both"/>
        <w:rPr>
          <w:rFonts w:cs="David" w:hint="cs"/>
          <w:rtl/>
        </w:rPr>
      </w:pPr>
    </w:p>
    <w:p w14:paraId="7AE67DFC" w14:textId="77777777" w:rsidR="003E25DA" w:rsidRPr="003E25DA" w:rsidRDefault="003E25DA" w:rsidP="003E25DA">
      <w:pPr>
        <w:bidi/>
        <w:jc w:val="both"/>
        <w:rPr>
          <w:rFonts w:cs="David" w:hint="cs"/>
          <w:rtl/>
        </w:rPr>
      </w:pPr>
    </w:p>
    <w:p w14:paraId="777C14C5" w14:textId="77777777" w:rsidR="003E25DA" w:rsidRPr="003E25DA" w:rsidRDefault="003E25DA" w:rsidP="003E25DA">
      <w:pPr>
        <w:bidi/>
        <w:jc w:val="both"/>
        <w:rPr>
          <w:rFonts w:cs="David" w:hint="cs"/>
          <w:rtl/>
        </w:rPr>
      </w:pPr>
      <w:r w:rsidRPr="003E25DA">
        <w:rPr>
          <w:rFonts w:cs="David" w:hint="cs"/>
          <w:rtl/>
        </w:rPr>
        <w:t>הצבעה</w:t>
      </w:r>
    </w:p>
    <w:p w14:paraId="6E35BCE1" w14:textId="77777777" w:rsidR="003E25DA" w:rsidRPr="003E25DA" w:rsidRDefault="003E25DA" w:rsidP="003E25DA">
      <w:pPr>
        <w:bidi/>
        <w:jc w:val="both"/>
        <w:rPr>
          <w:rFonts w:cs="David" w:hint="cs"/>
          <w:rtl/>
        </w:rPr>
      </w:pPr>
    </w:p>
    <w:p w14:paraId="1E9BF28F" w14:textId="77777777" w:rsidR="003E25DA" w:rsidRPr="003E25DA" w:rsidRDefault="003E25DA" w:rsidP="003E25DA">
      <w:pPr>
        <w:bidi/>
        <w:jc w:val="both"/>
        <w:rPr>
          <w:rFonts w:cs="David" w:hint="cs"/>
          <w:rtl/>
        </w:rPr>
      </w:pPr>
      <w:r w:rsidRPr="003E25DA">
        <w:rPr>
          <w:rFonts w:cs="David" w:hint="cs"/>
          <w:rtl/>
        </w:rPr>
        <w:t xml:space="preserve">בעד הרביזיה </w:t>
      </w:r>
      <w:r w:rsidRPr="003E25DA">
        <w:rPr>
          <w:rFonts w:cs="David"/>
          <w:rtl/>
        </w:rPr>
        <w:t>–</w:t>
      </w:r>
      <w:r w:rsidRPr="003E25DA">
        <w:rPr>
          <w:rFonts w:cs="David" w:hint="cs"/>
          <w:rtl/>
        </w:rPr>
        <w:t xml:space="preserve"> 1</w:t>
      </w:r>
    </w:p>
    <w:p w14:paraId="5FB5244D" w14:textId="77777777" w:rsidR="003E25DA" w:rsidRPr="003E25DA" w:rsidRDefault="003E25DA" w:rsidP="003E25DA">
      <w:pPr>
        <w:bidi/>
        <w:jc w:val="both"/>
        <w:rPr>
          <w:rFonts w:cs="David" w:hint="cs"/>
          <w:rtl/>
        </w:rPr>
      </w:pPr>
      <w:r w:rsidRPr="003E25DA">
        <w:rPr>
          <w:rFonts w:cs="David" w:hint="cs"/>
          <w:rtl/>
        </w:rPr>
        <w:t xml:space="preserve">נגד </w:t>
      </w:r>
      <w:r w:rsidRPr="003E25DA">
        <w:rPr>
          <w:rFonts w:cs="David"/>
          <w:rtl/>
        </w:rPr>
        <w:t>–</w:t>
      </w:r>
      <w:r w:rsidRPr="003E25DA">
        <w:rPr>
          <w:rFonts w:cs="David" w:hint="cs"/>
          <w:rtl/>
        </w:rPr>
        <w:t xml:space="preserve"> 6</w:t>
      </w:r>
    </w:p>
    <w:p w14:paraId="433E7B55" w14:textId="77777777" w:rsidR="003E25DA" w:rsidRPr="003E25DA" w:rsidRDefault="003E25DA" w:rsidP="003E25DA">
      <w:pPr>
        <w:bidi/>
        <w:jc w:val="both"/>
        <w:rPr>
          <w:rFonts w:cs="David" w:hint="cs"/>
          <w:rtl/>
        </w:rPr>
      </w:pPr>
      <w:r w:rsidRPr="003E25DA">
        <w:rPr>
          <w:rFonts w:cs="David" w:hint="cs"/>
          <w:rtl/>
        </w:rPr>
        <w:t xml:space="preserve">נמנעים </w:t>
      </w:r>
      <w:r w:rsidRPr="003E25DA">
        <w:rPr>
          <w:rFonts w:cs="David"/>
          <w:rtl/>
        </w:rPr>
        <w:t>–</w:t>
      </w:r>
      <w:r w:rsidRPr="003E25DA">
        <w:rPr>
          <w:rFonts w:cs="David" w:hint="cs"/>
          <w:rtl/>
        </w:rPr>
        <w:t xml:space="preserve"> אין</w:t>
      </w:r>
    </w:p>
    <w:p w14:paraId="4F0E5228" w14:textId="77777777" w:rsidR="003E25DA" w:rsidRPr="003E25DA" w:rsidRDefault="003E25DA" w:rsidP="003E25DA">
      <w:pPr>
        <w:bidi/>
        <w:jc w:val="both"/>
        <w:rPr>
          <w:rFonts w:cs="David" w:hint="cs"/>
          <w:rtl/>
        </w:rPr>
      </w:pPr>
      <w:r w:rsidRPr="003E25DA">
        <w:rPr>
          <w:rFonts w:cs="David" w:hint="cs"/>
          <w:rtl/>
        </w:rPr>
        <w:t>הרביזיה לא נתקבלה.</w:t>
      </w:r>
    </w:p>
    <w:p w14:paraId="7372A00B"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F72CC32" w14:textId="77777777" w:rsidR="003E25DA" w:rsidRPr="003E25DA" w:rsidRDefault="003E25DA" w:rsidP="003E25DA">
      <w:pPr>
        <w:bidi/>
        <w:jc w:val="both"/>
        <w:rPr>
          <w:rFonts w:cs="David" w:hint="cs"/>
          <w:u w:val="single"/>
          <w:rtl/>
        </w:rPr>
      </w:pPr>
    </w:p>
    <w:p w14:paraId="421059EE" w14:textId="77777777" w:rsidR="003E25DA" w:rsidRPr="003E25DA" w:rsidRDefault="003E25DA" w:rsidP="003E25DA">
      <w:pPr>
        <w:bidi/>
        <w:jc w:val="both"/>
        <w:rPr>
          <w:rFonts w:cs="David" w:hint="cs"/>
          <w:rtl/>
        </w:rPr>
      </w:pPr>
      <w:r w:rsidRPr="003E25DA">
        <w:rPr>
          <w:rFonts w:cs="David" w:hint="cs"/>
          <w:rtl/>
        </w:rPr>
        <w:tab/>
        <w:t>בעד- 1, נגד- 6, נמנעים- אין. הרביזיה נדחתה.</w:t>
      </w:r>
    </w:p>
    <w:p w14:paraId="0856C90B" w14:textId="77777777" w:rsidR="003E25DA" w:rsidRPr="003E25DA" w:rsidRDefault="003E25DA" w:rsidP="003E25DA">
      <w:pPr>
        <w:bidi/>
        <w:jc w:val="both"/>
        <w:rPr>
          <w:rFonts w:cs="David" w:hint="cs"/>
          <w:rtl/>
        </w:rPr>
      </w:pPr>
    </w:p>
    <w:p w14:paraId="046B6CB6" w14:textId="77777777" w:rsidR="003E25DA" w:rsidRPr="003E25DA" w:rsidRDefault="003E25DA" w:rsidP="003E25DA">
      <w:pPr>
        <w:bidi/>
        <w:jc w:val="both"/>
        <w:rPr>
          <w:rFonts w:cs="David"/>
          <w:rtl/>
        </w:rPr>
      </w:pPr>
      <w:r w:rsidRPr="003E25DA">
        <w:rPr>
          <w:rFonts w:cs="David" w:hint="cs"/>
          <w:rtl/>
        </w:rPr>
        <w:tab/>
      </w:r>
    </w:p>
    <w:p w14:paraId="2836410F" w14:textId="77777777" w:rsidR="003E25DA" w:rsidRPr="003E25DA" w:rsidRDefault="003E25DA" w:rsidP="003E25DA">
      <w:pPr>
        <w:bidi/>
        <w:jc w:val="center"/>
        <w:rPr>
          <w:rFonts w:cs="David" w:hint="cs"/>
          <w:b/>
          <w:bCs/>
          <w:u w:val="single"/>
          <w:rtl/>
        </w:rPr>
      </w:pPr>
      <w:r w:rsidRPr="003E25DA">
        <w:rPr>
          <w:rFonts w:cs="David"/>
          <w:rtl/>
        </w:rPr>
        <w:br w:type="page"/>
      </w:r>
      <w:r w:rsidRPr="003E25DA">
        <w:rPr>
          <w:rFonts w:cs="David" w:hint="cs"/>
          <w:b/>
          <w:bCs/>
          <w:u w:val="single"/>
          <w:rtl/>
        </w:rPr>
        <w:t>א. המשך הדיון על הצעות לתיקון לתקנון הכנסת</w:t>
      </w:r>
    </w:p>
    <w:p w14:paraId="446AA61B" w14:textId="77777777" w:rsidR="003E25DA" w:rsidRPr="003E25DA" w:rsidRDefault="003E25DA" w:rsidP="003E25DA">
      <w:pPr>
        <w:bidi/>
        <w:jc w:val="both"/>
        <w:rPr>
          <w:rFonts w:cs="David" w:hint="cs"/>
          <w:b/>
          <w:bCs/>
          <w:u w:val="single"/>
          <w:rtl/>
        </w:rPr>
      </w:pPr>
    </w:p>
    <w:p w14:paraId="4A73227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DFEF698" w14:textId="77777777" w:rsidR="003E25DA" w:rsidRPr="003E25DA" w:rsidRDefault="003E25DA" w:rsidP="003E25DA">
      <w:pPr>
        <w:bidi/>
        <w:jc w:val="both"/>
        <w:rPr>
          <w:rFonts w:cs="David" w:hint="cs"/>
          <w:u w:val="single"/>
          <w:rtl/>
        </w:rPr>
      </w:pPr>
    </w:p>
    <w:p w14:paraId="7946EF3F" w14:textId="77777777" w:rsidR="003E25DA" w:rsidRPr="003E25DA" w:rsidRDefault="003E25DA" w:rsidP="003E25DA">
      <w:pPr>
        <w:bidi/>
        <w:jc w:val="both"/>
        <w:rPr>
          <w:rFonts w:cs="David" w:hint="cs"/>
          <w:rtl/>
        </w:rPr>
      </w:pPr>
      <w:r w:rsidRPr="003E25DA">
        <w:rPr>
          <w:rFonts w:cs="David" w:hint="cs"/>
          <w:rtl/>
        </w:rPr>
        <w:tab/>
        <w:t>תודה רבה. אנחנו חוזרים לתקנון.</w:t>
      </w:r>
    </w:p>
    <w:p w14:paraId="31552F69" w14:textId="77777777" w:rsidR="003E25DA" w:rsidRPr="003E25DA" w:rsidRDefault="003E25DA" w:rsidP="003E25DA">
      <w:pPr>
        <w:bidi/>
        <w:jc w:val="both"/>
        <w:rPr>
          <w:rFonts w:cs="David" w:hint="cs"/>
          <w:rtl/>
        </w:rPr>
      </w:pPr>
    </w:p>
    <w:p w14:paraId="2C089BC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14DB3FA" w14:textId="77777777" w:rsidR="003E25DA" w:rsidRPr="003E25DA" w:rsidRDefault="003E25DA" w:rsidP="003E25DA">
      <w:pPr>
        <w:bidi/>
        <w:jc w:val="both"/>
        <w:rPr>
          <w:rFonts w:cs="David" w:hint="cs"/>
          <w:u w:val="single"/>
          <w:rtl/>
        </w:rPr>
      </w:pPr>
    </w:p>
    <w:p w14:paraId="7CFE79F9" w14:textId="77777777" w:rsidR="003E25DA" w:rsidRPr="003E25DA" w:rsidRDefault="003E25DA" w:rsidP="003E25DA">
      <w:pPr>
        <w:bidi/>
        <w:jc w:val="both"/>
        <w:rPr>
          <w:rFonts w:cs="David" w:hint="cs"/>
          <w:rtl/>
        </w:rPr>
      </w:pPr>
      <w:r w:rsidRPr="003E25DA">
        <w:rPr>
          <w:rFonts w:cs="David" w:hint="cs"/>
          <w:rtl/>
        </w:rPr>
        <w:tab/>
        <w:t>אחרי שאמרנו מתי יהיה דיון סיעתי, סעיף 3 מסדיר את הנוהל בדיון סיעתי.</w:t>
      </w:r>
    </w:p>
    <w:p w14:paraId="499A44D6" w14:textId="77777777" w:rsidR="003E25DA" w:rsidRPr="003E25DA" w:rsidRDefault="003E25DA" w:rsidP="003E25DA">
      <w:pPr>
        <w:bidi/>
        <w:jc w:val="both"/>
        <w:rPr>
          <w:rFonts w:cs="David" w:hint="cs"/>
          <w:rtl/>
        </w:rPr>
      </w:pPr>
    </w:p>
    <w:p w14:paraId="3E4F977D" w14:textId="77777777" w:rsidR="003E25DA" w:rsidRPr="003E25DA" w:rsidRDefault="003E25DA" w:rsidP="003E25DA">
      <w:pPr>
        <w:bidi/>
        <w:jc w:val="both"/>
        <w:rPr>
          <w:rFonts w:cs="David" w:hint="cs"/>
          <w:rtl/>
        </w:rPr>
      </w:pPr>
      <w:r w:rsidRPr="003E25DA">
        <w:rPr>
          <w:rFonts w:cs="David" w:hint="cs"/>
          <w:u w:val="single"/>
          <w:rtl/>
        </w:rPr>
        <w:t>איל ינון:</w:t>
      </w:r>
    </w:p>
    <w:p w14:paraId="0E7376C5" w14:textId="77777777" w:rsidR="003E25DA" w:rsidRPr="003E25DA" w:rsidRDefault="003E25DA" w:rsidP="003E25DA">
      <w:pPr>
        <w:bidi/>
        <w:jc w:val="both"/>
        <w:rPr>
          <w:rFonts w:cs="David" w:hint="cs"/>
          <w:rtl/>
        </w:rPr>
      </w:pPr>
    </w:p>
    <w:p w14:paraId="7EA02DAB" w14:textId="77777777" w:rsidR="003E25DA" w:rsidRPr="003E25DA" w:rsidRDefault="003E25DA" w:rsidP="003E25DA">
      <w:pPr>
        <w:bidi/>
        <w:jc w:val="both"/>
        <w:rPr>
          <w:rFonts w:cs="David" w:hint="cs"/>
          <w:rtl/>
        </w:rPr>
      </w:pPr>
      <w:r w:rsidRPr="003E25DA">
        <w:rPr>
          <w:rFonts w:cs="David" w:hint="cs"/>
          <w:rtl/>
        </w:rPr>
        <w:tab/>
        <w:t xml:space="preserve"> זה מה שעניין אותך, שלמה.</w:t>
      </w:r>
    </w:p>
    <w:p w14:paraId="6204EB9C" w14:textId="77777777" w:rsidR="003E25DA" w:rsidRPr="003E25DA" w:rsidRDefault="003E25DA" w:rsidP="003E25DA">
      <w:pPr>
        <w:bidi/>
        <w:jc w:val="both"/>
        <w:rPr>
          <w:rFonts w:cs="David" w:hint="cs"/>
          <w:rtl/>
        </w:rPr>
      </w:pPr>
    </w:p>
    <w:p w14:paraId="71CFAE7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765E40D" w14:textId="77777777" w:rsidR="003E25DA" w:rsidRPr="003E25DA" w:rsidRDefault="003E25DA" w:rsidP="003E25DA">
      <w:pPr>
        <w:bidi/>
        <w:jc w:val="both"/>
        <w:rPr>
          <w:rFonts w:cs="David" w:hint="cs"/>
          <w:rtl/>
        </w:rPr>
      </w:pPr>
    </w:p>
    <w:p w14:paraId="2AEA9D44" w14:textId="77777777" w:rsidR="003E25DA" w:rsidRPr="003E25DA" w:rsidRDefault="003E25DA" w:rsidP="003E25DA">
      <w:pPr>
        <w:bidi/>
        <w:jc w:val="both"/>
        <w:rPr>
          <w:rFonts w:cs="David" w:hint="cs"/>
          <w:rtl/>
        </w:rPr>
      </w:pPr>
      <w:r w:rsidRPr="003E25DA">
        <w:rPr>
          <w:rFonts w:cs="David" w:hint="cs"/>
          <w:rtl/>
        </w:rPr>
        <w:tab/>
        <w:t xml:space="preserve"> יש פה שינויים לעומת הקיים. מוצע כך: </w:t>
      </w:r>
    </w:p>
    <w:p w14:paraId="05A00BAE" w14:textId="77777777" w:rsidR="003E25DA" w:rsidRPr="003E25DA" w:rsidRDefault="003E25DA" w:rsidP="003E25DA">
      <w:pPr>
        <w:bidi/>
        <w:jc w:val="both"/>
        <w:rPr>
          <w:rFonts w:cs="David" w:hint="cs"/>
          <w:rtl/>
        </w:rPr>
      </w:pPr>
    </w:p>
    <w:p w14:paraId="67ECBABF" w14:textId="77777777" w:rsidR="003E25DA" w:rsidRPr="003E25DA" w:rsidRDefault="003E25DA" w:rsidP="003E25DA">
      <w:pPr>
        <w:bidi/>
        <w:spacing w:line="360" w:lineRule="auto"/>
        <w:jc w:val="both"/>
        <w:rPr>
          <w:rFonts w:cs="David" w:hint="cs"/>
          <w:rtl/>
        </w:rPr>
      </w:pPr>
      <w:r w:rsidRPr="003E25DA">
        <w:rPr>
          <w:rFonts w:cs="David" w:hint="cs"/>
          <w:b/>
          <w:bCs/>
          <w:rtl/>
        </w:rPr>
        <w:t xml:space="preserve">הנוהל בדיון סיעתי </w:t>
      </w:r>
      <w:r w:rsidRPr="003E25DA">
        <w:rPr>
          <w:rFonts w:cs="David" w:hint="cs"/>
          <w:rtl/>
        </w:rPr>
        <w:t>3.</w:t>
      </w:r>
      <w:r w:rsidRPr="003E25DA">
        <w:rPr>
          <w:rFonts w:cs="David" w:hint="cs"/>
        </w:rPr>
        <w:t xml:space="preserve"> </w:t>
      </w:r>
      <w:r w:rsidRPr="003E25DA">
        <w:rPr>
          <w:rFonts w:cs="David" w:hint="cs"/>
          <w:rtl/>
        </w:rPr>
        <w:t>(א) בדיון סיעתי -</w:t>
      </w:r>
    </w:p>
    <w:p w14:paraId="7FC5157D" w14:textId="77777777" w:rsidR="003E25DA" w:rsidRPr="003E25DA" w:rsidRDefault="003E25DA" w:rsidP="003E25DA">
      <w:pPr>
        <w:bidi/>
        <w:spacing w:line="360" w:lineRule="auto"/>
        <w:jc w:val="both"/>
        <w:rPr>
          <w:rFonts w:cs="David" w:hint="cs"/>
          <w:color w:val="CC66FF"/>
          <w:rtl/>
        </w:rPr>
      </w:pPr>
      <w:r w:rsidRPr="003E25DA">
        <w:rPr>
          <w:rFonts w:cs="David" w:hint="cs"/>
          <w:i/>
          <w:iCs/>
          <w:rtl/>
        </w:rPr>
        <w:t xml:space="preserve"> </w:t>
      </w:r>
      <w:r w:rsidRPr="003E25DA">
        <w:rPr>
          <w:rFonts w:cs="David" w:hint="cs"/>
          <w:rtl/>
        </w:rPr>
        <w:t xml:space="preserve">  (1)</w:t>
      </w:r>
      <w:r w:rsidRPr="003E25DA">
        <w:rPr>
          <w:rFonts w:cs="David" w:hint="cs"/>
        </w:rPr>
        <w:t xml:space="preserve"> </w:t>
      </w:r>
      <w:r w:rsidRPr="003E25DA">
        <w:rPr>
          <w:rFonts w:cs="David" w:hint="cs"/>
          <w:rtl/>
        </w:rPr>
        <w:t>תקבע ועדת הכנסת את מסגרת הזמן שיוקדש לדיון.</w:t>
      </w:r>
    </w:p>
    <w:p w14:paraId="46D65006" w14:textId="77777777" w:rsidR="003E25DA" w:rsidRPr="003E25DA" w:rsidRDefault="003E25DA" w:rsidP="003E25DA">
      <w:pPr>
        <w:bidi/>
        <w:spacing w:line="360" w:lineRule="auto"/>
        <w:jc w:val="both"/>
        <w:rPr>
          <w:rFonts w:cs="David" w:hint="cs"/>
          <w:color w:val="CC66FF"/>
          <w:rtl/>
        </w:rPr>
      </w:pPr>
    </w:p>
    <w:p w14:paraId="26C8DA8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2738F63" w14:textId="77777777" w:rsidR="003E25DA" w:rsidRPr="003E25DA" w:rsidRDefault="003E25DA" w:rsidP="003E25DA">
      <w:pPr>
        <w:bidi/>
        <w:jc w:val="both"/>
        <w:rPr>
          <w:rFonts w:cs="David" w:hint="cs"/>
          <w:rtl/>
        </w:rPr>
      </w:pPr>
    </w:p>
    <w:p w14:paraId="26507A7F" w14:textId="77777777" w:rsidR="003E25DA" w:rsidRPr="003E25DA" w:rsidRDefault="003E25DA" w:rsidP="003E25DA">
      <w:pPr>
        <w:bidi/>
        <w:jc w:val="both"/>
        <w:rPr>
          <w:rFonts w:cs="David" w:hint="cs"/>
          <w:rtl/>
        </w:rPr>
      </w:pPr>
      <w:r w:rsidRPr="003E25DA">
        <w:rPr>
          <w:rFonts w:cs="David" w:hint="cs"/>
          <w:rtl/>
        </w:rPr>
        <w:tab/>
        <w:t xml:space="preserve">זה קיים גם היום, אבל היום יש תוספת בתקנון הקיים שלפיה הזמן יחולק בין הסיעות לפי גודלן, ובלבד שבכל דיון יהיה לכל סיעה 10 דקות לפחות. זאת הוראה שכבר לא מיושמת הרבה זמן גם מכיוון שלא מחלקים בין הסיעות לפי הגודל, אלא הרבה פעמים נותנים זמן שווה לכל הסיעות או עושים חלוקה גסה בין סיעות קטנות לגדולות, והרבה פעמים נותנים פחות מ-10 דקות. </w:t>
      </w:r>
    </w:p>
    <w:p w14:paraId="78781016" w14:textId="77777777" w:rsidR="003E25DA" w:rsidRPr="003E25DA" w:rsidRDefault="003E25DA" w:rsidP="003E25DA">
      <w:pPr>
        <w:bidi/>
        <w:jc w:val="both"/>
        <w:rPr>
          <w:rFonts w:cs="David" w:hint="cs"/>
          <w:rtl/>
        </w:rPr>
      </w:pPr>
    </w:p>
    <w:p w14:paraId="310E0472"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01CD44FC" w14:textId="77777777" w:rsidR="003E25DA" w:rsidRPr="003E25DA" w:rsidRDefault="003E25DA" w:rsidP="003E25DA">
      <w:pPr>
        <w:bidi/>
        <w:jc w:val="both"/>
        <w:rPr>
          <w:rFonts w:cs="David" w:hint="cs"/>
          <w:u w:val="single"/>
          <w:rtl/>
        </w:rPr>
      </w:pPr>
    </w:p>
    <w:p w14:paraId="3ADC3A89" w14:textId="77777777" w:rsidR="003E25DA" w:rsidRPr="003E25DA" w:rsidRDefault="003E25DA" w:rsidP="003E25DA">
      <w:pPr>
        <w:bidi/>
        <w:jc w:val="both"/>
        <w:rPr>
          <w:rFonts w:cs="David" w:hint="cs"/>
          <w:rtl/>
        </w:rPr>
      </w:pPr>
      <w:r w:rsidRPr="003E25DA">
        <w:rPr>
          <w:rFonts w:cs="David" w:hint="cs"/>
          <w:rtl/>
        </w:rPr>
        <w:tab/>
        <w:t xml:space="preserve"> חבר הכנסת מולה התלונן על זה, והוא צודק. האם כשיש דיון סיעתי לא ראוי שמסגרת הזמן תיקבע לפי גודל הסיעות, ומכיוון שיש סיעות קטנות צריך לקבוע שלסיעות הקטנות יהיה לפחות- -</w:t>
      </w:r>
    </w:p>
    <w:p w14:paraId="2DBE5C16" w14:textId="77777777" w:rsidR="003E25DA" w:rsidRPr="003E25DA" w:rsidRDefault="003E25DA" w:rsidP="003E25DA">
      <w:pPr>
        <w:bidi/>
        <w:jc w:val="both"/>
        <w:rPr>
          <w:rFonts w:cs="David" w:hint="cs"/>
          <w:rtl/>
        </w:rPr>
      </w:pPr>
    </w:p>
    <w:p w14:paraId="7ADF78F4"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6A3014FC" w14:textId="77777777" w:rsidR="003E25DA" w:rsidRPr="003E25DA" w:rsidRDefault="003E25DA" w:rsidP="003E25DA">
      <w:pPr>
        <w:bidi/>
        <w:jc w:val="both"/>
        <w:rPr>
          <w:rFonts w:cs="David" w:hint="cs"/>
          <w:rtl/>
        </w:rPr>
      </w:pPr>
    </w:p>
    <w:p w14:paraId="51A1FA90" w14:textId="77777777" w:rsidR="003E25DA" w:rsidRPr="003E25DA" w:rsidRDefault="003E25DA" w:rsidP="003E25DA">
      <w:pPr>
        <w:bidi/>
        <w:jc w:val="both"/>
        <w:rPr>
          <w:rFonts w:cs="David" w:hint="cs"/>
          <w:rtl/>
        </w:rPr>
      </w:pPr>
      <w:r w:rsidRPr="003E25DA">
        <w:rPr>
          <w:rFonts w:cs="David" w:hint="cs"/>
          <w:rtl/>
        </w:rPr>
        <w:tab/>
        <w:t>ההוראה הזאת באה כי בחשבון כמה דקות מגיע לכל סיעה יצא שלסיעה קטנה יש 3 דקות. אמרו, לא ראוי, ולסיעה גדולה מעגלים למעלה, ולכן לא פחות מזה.</w:t>
      </w:r>
    </w:p>
    <w:p w14:paraId="4E16392F" w14:textId="77777777" w:rsidR="003E25DA" w:rsidRPr="003E25DA" w:rsidRDefault="003E25DA" w:rsidP="003E25DA">
      <w:pPr>
        <w:bidi/>
        <w:jc w:val="both"/>
        <w:rPr>
          <w:rFonts w:cs="David" w:hint="cs"/>
          <w:rtl/>
        </w:rPr>
      </w:pPr>
    </w:p>
    <w:p w14:paraId="459C95D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32E3EAA" w14:textId="77777777" w:rsidR="003E25DA" w:rsidRPr="003E25DA" w:rsidRDefault="003E25DA" w:rsidP="003E25DA">
      <w:pPr>
        <w:bidi/>
        <w:jc w:val="both"/>
        <w:rPr>
          <w:rFonts w:cs="David" w:hint="cs"/>
          <w:u w:val="single"/>
          <w:rtl/>
        </w:rPr>
      </w:pPr>
    </w:p>
    <w:p w14:paraId="4026D181" w14:textId="77777777" w:rsidR="003E25DA" w:rsidRPr="003E25DA" w:rsidRDefault="003E25DA" w:rsidP="003E25DA">
      <w:pPr>
        <w:bidi/>
        <w:jc w:val="both"/>
        <w:rPr>
          <w:rFonts w:cs="David" w:hint="cs"/>
          <w:rtl/>
        </w:rPr>
      </w:pPr>
      <w:r w:rsidRPr="003E25DA">
        <w:rPr>
          <w:rFonts w:cs="David" w:hint="cs"/>
          <w:rtl/>
        </w:rPr>
        <w:tab/>
        <w:t xml:space="preserve"> זה לא </w:t>
      </w:r>
      <w:proofErr w:type="spellStart"/>
      <w:r w:rsidRPr="003E25DA">
        <w:rPr>
          <w:rFonts w:cs="David" w:hint="cs"/>
          <w:rtl/>
        </w:rPr>
        <w:t>פרופורציונלי</w:t>
      </w:r>
      <w:proofErr w:type="spellEnd"/>
      <w:r w:rsidRPr="003E25DA">
        <w:rPr>
          <w:rFonts w:cs="David" w:hint="cs"/>
          <w:rtl/>
        </w:rPr>
        <w:t xml:space="preserve">. </w:t>
      </w:r>
    </w:p>
    <w:p w14:paraId="2C402239" w14:textId="77777777" w:rsidR="003E25DA" w:rsidRPr="003E25DA" w:rsidRDefault="003E25DA" w:rsidP="003E25DA">
      <w:pPr>
        <w:bidi/>
        <w:jc w:val="both"/>
        <w:rPr>
          <w:rFonts w:cs="David" w:hint="cs"/>
          <w:rtl/>
        </w:rPr>
      </w:pPr>
    </w:p>
    <w:p w14:paraId="336DAED0"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1D82DB1" w14:textId="77777777" w:rsidR="003E25DA" w:rsidRPr="003E25DA" w:rsidRDefault="003E25DA" w:rsidP="003E25DA">
      <w:pPr>
        <w:bidi/>
        <w:jc w:val="both"/>
        <w:rPr>
          <w:rFonts w:cs="David" w:hint="cs"/>
          <w:u w:val="single"/>
          <w:rtl/>
        </w:rPr>
      </w:pPr>
    </w:p>
    <w:p w14:paraId="2D5DA7C2" w14:textId="77777777" w:rsidR="003E25DA" w:rsidRPr="003E25DA" w:rsidRDefault="003E25DA" w:rsidP="003E25DA">
      <w:pPr>
        <w:bidi/>
        <w:jc w:val="both"/>
        <w:rPr>
          <w:rFonts w:cs="David" w:hint="cs"/>
          <w:rtl/>
        </w:rPr>
      </w:pPr>
      <w:r w:rsidRPr="003E25DA">
        <w:rPr>
          <w:rFonts w:cs="David" w:hint="cs"/>
          <w:rtl/>
        </w:rPr>
        <w:tab/>
        <w:t xml:space="preserve"> כשיש דיון סיעתי על אי אמון כל סיעה מקבלת 3 דקות. לי יש בעיה, אני ב-3 דקות לא מסוגל להביע רעיון, אני תמיד צריך יותר זמן, בעיקר כשיש כאלה שנהנים לשבת ולהפריע לי. </w:t>
      </w:r>
    </w:p>
    <w:p w14:paraId="7CF989C0" w14:textId="77777777" w:rsidR="003E25DA" w:rsidRPr="003E25DA" w:rsidRDefault="003E25DA" w:rsidP="003E25DA">
      <w:pPr>
        <w:bidi/>
        <w:jc w:val="both"/>
        <w:rPr>
          <w:rFonts w:cs="David" w:hint="cs"/>
          <w:rtl/>
        </w:rPr>
      </w:pPr>
    </w:p>
    <w:p w14:paraId="0C26878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D294A56" w14:textId="77777777" w:rsidR="003E25DA" w:rsidRPr="003E25DA" w:rsidRDefault="003E25DA" w:rsidP="003E25DA">
      <w:pPr>
        <w:bidi/>
        <w:jc w:val="both"/>
        <w:rPr>
          <w:rFonts w:cs="David" w:hint="cs"/>
          <w:u w:val="single"/>
          <w:rtl/>
        </w:rPr>
      </w:pPr>
    </w:p>
    <w:p w14:paraId="7415A359" w14:textId="77777777" w:rsidR="003E25DA" w:rsidRPr="003E25DA" w:rsidRDefault="003E25DA" w:rsidP="003E25DA">
      <w:pPr>
        <w:bidi/>
        <w:jc w:val="both"/>
        <w:rPr>
          <w:rFonts w:cs="David" w:hint="cs"/>
          <w:rtl/>
        </w:rPr>
      </w:pPr>
      <w:r w:rsidRPr="003E25DA">
        <w:rPr>
          <w:rFonts w:cs="David" w:hint="cs"/>
          <w:rtl/>
        </w:rPr>
        <w:tab/>
        <w:t xml:space="preserve"> בעיקר כשאתה מתגרה.</w:t>
      </w:r>
    </w:p>
    <w:p w14:paraId="7D2892ED" w14:textId="77777777" w:rsidR="003E25DA" w:rsidRPr="003E25DA" w:rsidRDefault="003E25DA" w:rsidP="003E25DA">
      <w:pPr>
        <w:bidi/>
        <w:jc w:val="both"/>
        <w:rPr>
          <w:rFonts w:cs="David" w:hint="cs"/>
          <w:rtl/>
        </w:rPr>
      </w:pPr>
    </w:p>
    <w:p w14:paraId="18998935" w14:textId="77777777" w:rsidR="003E25DA" w:rsidRPr="003E25DA" w:rsidRDefault="003E25DA" w:rsidP="003E25DA">
      <w:pPr>
        <w:bidi/>
        <w:jc w:val="both"/>
        <w:rPr>
          <w:rFonts w:cs="David" w:hint="cs"/>
          <w:rtl/>
        </w:rPr>
      </w:pPr>
      <w:r w:rsidRPr="003E25DA">
        <w:rPr>
          <w:rFonts w:cs="David" w:hint="cs"/>
          <w:u w:val="single"/>
          <w:rtl/>
        </w:rPr>
        <w:t>איל ינון:</w:t>
      </w:r>
    </w:p>
    <w:p w14:paraId="55317A83" w14:textId="77777777" w:rsidR="003E25DA" w:rsidRPr="003E25DA" w:rsidRDefault="003E25DA" w:rsidP="003E25DA">
      <w:pPr>
        <w:bidi/>
        <w:jc w:val="both"/>
        <w:rPr>
          <w:rFonts w:cs="David" w:hint="cs"/>
          <w:rtl/>
        </w:rPr>
      </w:pPr>
    </w:p>
    <w:p w14:paraId="6635DFA2" w14:textId="77777777" w:rsidR="003E25DA" w:rsidRPr="003E25DA" w:rsidRDefault="003E25DA" w:rsidP="003E25DA">
      <w:pPr>
        <w:bidi/>
        <w:jc w:val="both"/>
        <w:rPr>
          <w:rFonts w:cs="David" w:hint="cs"/>
          <w:rtl/>
        </w:rPr>
      </w:pPr>
      <w:r w:rsidRPr="003E25DA">
        <w:rPr>
          <w:rFonts w:cs="David" w:hint="cs"/>
          <w:rtl/>
        </w:rPr>
        <w:tab/>
        <w:t xml:space="preserve"> השאלה אם נכון לקבוע מראש.</w:t>
      </w:r>
    </w:p>
    <w:p w14:paraId="3BD14735" w14:textId="77777777" w:rsidR="003E25DA" w:rsidRPr="003E25DA" w:rsidRDefault="003E25DA" w:rsidP="003E25DA">
      <w:pPr>
        <w:bidi/>
        <w:jc w:val="both"/>
        <w:rPr>
          <w:rFonts w:cs="David" w:hint="cs"/>
          <w:rtl/>
        </w:rPr>
      </w:pPr>
    </w:p>
    <w:p w14:paraId="66A591AC"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8D25005" w14:textId="77777777" w:rsidR="003E25DA" w:rsidRPr="003E25DA" w:rsidRDefault="003E25DA" w:rsidP="003E25DA">
      <w:pPr>
        <w:bidi/>
        <w:jc w:val="both"/>
        <w:rPr>
          <w:rFonts w:cs="David" w:hint="cs"/>
          <w:u w:val="single"/>
          <w:rtl/>
        </w:rPr>
      </w:pPr>
    </w:p>
    <w:p w14:paraId="3754B62B" w14:textId="77777777" w:rsidR="003E25DA" w:rsidRPr="003E25DA" w:rsidRDefault="003E25DA" w:rsidP="003E25DA">
      <w:pPr>
        <w:bidi/>
        <w:jc w:val="both"/>
        <w:rPr>
          <w:rFonts w:cs="David" w:hint="cs"/>
          <w:rtl/>
        </w:rPr>
      </w:pPr>
      <w:r w:rsidRPr="003E25DA">
        <w:rPr>
          <w:rFonts w:cs="David" w:hint="cs"/>
          <w:rtl/>
        </w:rPr>
        <w:tab/>
        <w:t>אין בעיה, אפשר להגיד שאנחנו קובעים התחשבות בגודל הסיעות. יש בעיה רק בדבר אחד, ואת זה צריך לקחת בחשבון. הרי התוצאה לא תהיה שעכשיו נפרוץ את מסגרת הזמן, ונגיד שבמקום מה שנהגנו לעשות תמיד שעתיים, נעשה עכשיו חמש שעות. אז המשמעות תהיה שאם נלך להקצבה לפי גודל זה יבוא על חשבון הזמן שיש לסיעות הקטנות שיישארו פה עם חלקיקים של דקה, דקה וחצי.</w:t>
      </w:r>
    </w:p>
    <w:p w14:paraId="47DD6E41" w14:textId="77777777" w:rsidR="003E25DA" w:rsidRPr="003E25DA" w:rsidRDefault="003E25DA" w:rsidP="003E25DA">
      <w:pPr>
        <w:bidi/>
        <w:jc w:val="both"/>
        <w:rPr>
          <w:rFonts w:cs="David" w:hint="cs"/>
          <w:rtl/>
        </w:rPr>
      </w:pPr>
    </w:p>
    <w:p w14:paraId="14DB9D44"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482CF186" w14:textId="77777777" w:rsidR="003E25DA" w:rsidRPr="003E25DA" w:rsidRDefault="003E25DA" w:rsidP="003E25DA">
      <w:pPr>
        <w:bidi/>
        <w:jc w:val="both"/>
        <w:rPr>
          <w:rFonts w:cs="David" w:hint="cs"/>
          <w:u w:val="single"/>
          <w:rtl/>
        </w:rPr>
      </w:pPr>
    </w:p>
    <w:p w14:paraId="7F3A87E1" w14:textId="77777777" w:rsidR="003E25DA" w:rsidRPr="003E25DA" w:rsidRDefault="003E25DA" w:rsidP="003E25DA">
      <w:pPr>
        <w:bidi/>
        <w:jc w:val="both"/>
        <w:rPr>
          <w:rFonts w:cs="David" w:hint="cs"/>
          <w:rtl/>
        </w:rPr>
      </w:pPr>
      <w:r w:rsidRPr="003E25DA">
        <w:rPr>
          <w:rFonts w:cs="David" w:hint="cs"/>
          <w:rtl/>
        </w:rPr>
        <w:tab/>
        <w:t xml:space="preserve"> ובלבד שלא יפחת מ-5 דקות- -</w:t>
      </w:r>
    </w:p>
    <w:p w14:paraId="037BB9A7" w14:textId="77777777" w:rsidR="003E25DA" w:rsidRPr="003E25DA" w:rsidRDefault="003E25DA" w:rsidP="003E25DA">
      <w:pPr>
        <w:bidi/>
        <w:jc w:val="both"/>
        <w:rPr>
          <w:rFonts w:cs="David" w:hint="cs"/>
          <w:rtl/>
        </w:rPr>
      </w:pPr>
    </w:p>
    <w:p w14:paraId="3C8DF95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DA31E87" w14:textId="77777777" w:rsidR="003E25DA" w:rsidRPr="003E25DA" w:rsidRDefault="003E25DA" w:rsidP="003E25DA">
      <w:pPr>
        <w:bidi/>
        <w:jc w:val="both"/>
        <w:rPr>
          <w:rFonts w:cs="David" w:hint="cs"/>
          <w:u w:val="single"/>
          <w:rtl/>
        </w:rPr>
      </w:pPr>
    </w:p>
    <w:p w14:paraId="65D6E30E" w14:textId="77777777" w:rsidR="003E25DA" w:rsidRPr="003E25DA" w:rsidRDefault="003E25DA" w:rsidP="003E25DA">
      <w:pPr>
        <w:bidi/>
        <w:jc w:val="both"/>
        <w:rPr>
          <w:rFonts w:cs="David" w:hint="cs"/>
          <w:rtl/>
        </w:rPr>
      </w:pPr>
      <w:r w:rsidRPr="003E25DA">
        <w:rPr>
          <w:rFonts w:cs="David" w:hint="cs"/>
          <w:rtl/>
        </w:rPr>
        <w:tab/>
        <w:t xml:space="preserve">לא יהיה. כבר היום אתה עושה רק 3 דקות. אתה תשב פה 4 שעות. </w:t>
      </w:r>
    </w:p>
    <w:p w14:paraId="7FD16AE5" w14:textId="77777777" w:rsidR="003E25DA" w:rsidRPr="003E25DA" w:rsidRDefault="003E25DA" w:rsidP="003E25DA">
      <w:pPr>
        <w:bidi/>
        <w:jc w:val="both"/>
        <w:rPr>
          <w:rFonts w:cs="David" w:hint="cs"/>
          <w:rtl/>
        </w:rPr>
      </w:pPr>
    </w:p>
    <w:p w14:paraId="1FFED917"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0EDB119D" w14:textId="77777777" w:rsidR="003E25DA" w:rsidRPr="003E25DA" w:rsidRDefault="003E25DA" w:rsidP="003E25DA">
      <w:pPr>
        <w:bidi/>
        <w:jc w:val="both"/>
        <w:rPr>
          <w:rFonts w:cs="David" w:hint="cs"/>
          <w:rtl/>
        </w:rPr>
      </w:pPr>
    </w:p>
    <w:p w14:paraId="053F67BD" w14:textId="77777777" w:rsidR="003E25DA" w:rsidRPr="003E25DA" w:rsidRDefault="003E25DA" w:rsidP="003E25DA">
      <w:pPr>
        <w:bidi/>
        <w:jc w:val="both"/>
        <w:rPr>
          <w:rFonts w:cs="David" w:hint="cs"/>
          <w:rtl/>
        </w:rPr>
      </w:pPr>
      <w:r w:rsidRPr="003E25DA">
        <w:rPr>
          <w:rFonts w:cs="David" w:hint="cs"/>
          <w:rtl/>
        </w:rPr>
        <w:tab/>
        <w:t xml:space="preserve">הגיע הזמן שישנו את הנושא של אי אמון שבועי משום שזה בזבוז הזמן הגדול. </w:t>
      </w:r>
    </w:p>
    <w:p w14:paraId="6C7B7DDF" w14:textId="77777777" w:rsidR="003E25DA" w:rsidRPr="003E25DA" w:rsidRDefault="003E25DA" w:rsidP="003E25DA">
      <w:pPr>
        <w:bidi/>
        <w:jc w:val="both"/>
        <w:rPr>
          <w:rFonts w:cs="David" w:hint="cs"/>
          <w:rtl/>
        </w:rPr>
      </w:pPr>
    </w:p>
    <w:p w14:paraId="5898C76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82689C4" w14:textId="77777777" w:rsidR="003E25DA" w:rsidRPr="003E25DA" w:rsidRDefault="003E25DA" w:rsidP="003E25DA">
      <w:pPr>
        <w:bidi/>
        <w:jc w:val="both"/>
        <w:rPr>
          <w:rFonts w:cs="David" w:hint="cs"/>
          <w:u w:val="single"/>
          <w:rtl/>
        </w:rPr>
      </w:pPr>
    </w:p>
    <w:p w14:paraId="79800BC0" w14:textId="77777777" w:rsidR="003E25DA" w:rsidRPr="003E25DA" w:rsidRDefault="003E25DA" w:rsidP="003E25DA">
      <w:pPr>
        <w:bidi/>
        <w:jc w:val="both"/>
        <w:rPr>
          <w:rFonts w:cs="David" w:hint="cs"/>
          <w:rtl/>
        </w:rPr>
      </w:pPr>
      <w:r w:rsidRPr="003E25DA">
        <w:rPr>
          <w:rFonts w:cs="David" w:hint="cs"/>
          <w:rtl/>
        </w:rPr>
        <w:tab/>
        <w:t>אני מסכים, אבל אנחנו לא שם.</w:t>
      </w:r>
    </w:p>
    <w:p w14:paraId="404FC627" w14:textId="77777777" w:rsidR="003E25DA" w:rsidRPr="003E25DA" w:rsidRDefault="003E25DA" w:rsidP="003E25DA">
      <w:pPr>
        <w:bidi/>
        <w:jc w:val="both"/>
        <w:rPr>
          <w:rFonts w:cs="David" w:hint="cs"/>
          <w:rtl/>
        </w:rPr>
      </w:pPr>
    </w:p>
    <w:p w14:paraId="4F719451"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353D293" w14:textId="77777777" w:rsidR="003E25DA" w:rsidRPr="003E25DA" w:rsidRDefault="003E25DA" w:rsidP="003E25DA">
      <w:pPr>
        <w:bidi/>
        <w:jc w:val="both"/>
        <w:rPr>
          <w:rFonts w:cs="David" w:hint="cs"/>
          <w:u w:val="single"/>
          <w:rtl/>
        </w:rPr>
      </w:pPr>
    </w:p>
    <w:p w14:paraId="51C22180" w14:textId="77777777" w:rsidR="003E25DA" w:rsidRPr="003E25DA" w:rsidRDefault="003E25DA" w:rsidP="003E25DA">
      <w:pPr>
        <w:bidi/>
        <w:jc w:val="both"/>
        <w:rPr>
          <w:rFonts w:cs="David" w:hint="cs"/>
          <w:rtl/>
        </w:rPr>
      </w:pPr>
      <w:r w:rsidRPr="003E25DA">
        <w:rPr>
          <w:rFonts w:cs="David" w:hint="cs"/>
          <w:rtl/>
        </w:rPr>
        <w:tab/>
        <w:t xml:space="preserve">אני רוצה לראות שאם היית באופוזיציה היית אומר את זה. </w:t>
      </w:r>
    </w:p>
    <w:p w14:paraId="1F8C0C03" w14:textId="77777777" w:rsidR="003E25DA" w:rsidRPr="003E25DA" w:rsidRDefault="003E25DA" w:rsidP="003E25DA">
      <w:pPr>
        <w:bidi/>
        <w:jc w:val="both"/>
        <w:rPr>
          <w:rFonts w:cs="David" w:hint="cs"/>
          <w:rtl/>
        </w:rPr>
      </w:pPr>
    </w:p>
    <w:p w14:paraId="5AB580C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019C975" w14:textId="77777777" w:rsidR="003E25DA" w:rsidRPr="003E25DA" w:rsidRDefault="003E25DA" w:rsidP="003E25DA">
      <w:pPr>
        <w:bidi/>
        <w:jc w:val="both"/>
        <w:rPr>
          <w:rFonts w:cs="David" w:hint="cs"/>
          <w:u w:val="single"/>
          <w:rtl/>
        </w:rPr>
      </w:pPr>
    </w:p>
    <w:p w14:paraId="78523058" w14:textId="77777777" w:rsidR="003E25DA" w:rsidRPr="003E25DA" w:rsidRDefault="003E25DA" w:rsidP="003E25DA">
      <w:pPr>
        <w:bidi/>
        <w:jc w:val="both"/>
        <w:rPr>
          <w:rFonts w:cs="David" w:hint="cs"/>
          <w:rtl/>
        </w:rPr>
      </w:pPr>
      <w:r w:rsidRPr="003E25DA">
        <w:rPr>
          <w:rFonts w:cs="David" w:hint="cs"/>
          <w:rtl/>
        </w:rPr>
        <w:tab/>
        <w:t>זה מכשיר חוקתי שלא נועד לדיונים, הוא נועד לאי אמון.</w:t>
      </w:r>
    </w:p>
    <w:p w14:paraId="04158B92" w14:textId="77777777" w:rsidR="003E25DA" w:rsidRPr="003E25DA" w:rsidRDefault="003E25DA" w:rsidP="003E25DA">
      <w:pPr>
        <w:bidi/>
        <w:jc w:val="both"/>
        <w:rPr>
          <w:rFonts w:cs="David" w:hint="cs"/>
          <w:rtl/>
        </w:rPr>
      </w:pPr>
    </w:p>
    <w:p w14:paraId="49981B02"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B50F3B1" w14:textId="77777777" w:rsidR="003E25DA" w:rsidRPr="003E25DA" w:rsidRDefault="003E25DA" w:rsidP="003E25DA">
      <w:pPr>
        <w:bidi/>
        <w:jc w:val="both"/>
        <w:rPr>
          <w:rFonts w:cs="David" w:hint="cs"/>
          <w:rtl/>
        </w:rPr>
      </w:pPr>
    </w:p>
    <w:p w14:paraId="1BA1B095" w14:textId="77777777" w:rsidR="003E25DA" w:rsidRPr="003E25DA" w:rsidRDefault="003E25DA" w:rsidP="003E25DA">
      <w:pPr>
        <w:bidi/>
        <w:jc w:val="both"/>
        <w:rPr>
          <w:rFonts w:cs="David" w:hint="cs"/>
          <w:rtl/>
        </w:rPr>
      </w:pPr>
      <w:r w:rsidRPr="003E25DA">
        <w:rPr>
          <w:rFonts w:cs="David" w:hint="cs"/>
          <w:rtl/>
        </w:rPr>
        <w:tab/>
        <w:t xml:space="preserve"> אבל כל אחד צריך להסביר אמון או אי אמון. מכיוון שהחוק דורש לפחות 61 קולות- -</w:t>
      </w:r>
    </w:p>
    <w:p w14:paraId="25001188" w14:textId="77777777" w:rsidR="003E25DA" w:rsidRPr="003E25DA" w:rsidRDefault="003E25DA" w:rsidP="003E25DA">
      <w:pPr>
        <w:bidi/>
        <w:jc w:val="both"/>
        <w:rPr>
          <w:rFonts w:cs="David" w:hint="cs"/>
          <w:rtl/>
        </w:rPr>
      </w:pPr>
    </w:p>
    <w:p w14:paraId="0EAD5A3D"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B6B82BE" w14:textId="77777777" w:rsidR="003E25DA" w:rsidRPr="003E25DA" w:rsidRDefault="003E25DA" w:rsidP="003E25DA">
      <w:pPr>
        <w:bidi/>
        <w:jc w:val="both"/>
        <w:rPr>
          <w:rFonts w:cs="David" w:hint="cs"/>
          <w:u w:val="single"/>
          <w:rtl/>
        </w:rPr>
      </w:pPr>
    </w:p>
    <w:p w14:paraId="56838FC9" w14:textId="77777777" w:rsidR="003E25DA" w:rsidRPr="003E25DA" w:rsidRDefault="003E25DA" w:rsidP="003E25DA">
      <w:pPr>
        <w:bidi/>
        <w:jc w:val="both"/>
        <w:rPr>
          <w:rFonts w:cs="David" w:hint="cs"/>
          <w:rtl/>
        </w:rPr>
      </w:pPr>
      <w:r w:rsidRPr="003E25DA">
        <w:rPr>
          <w:rFonts w:cs="David" w:hint="cs"/>
          <w:rtl/>
        </w:rPr>
        <w:tab/>
        <w:t xml:space="preserve"> אז אתה בעצם אומר שנבטל בכלל את האופוזיציה. שלא תהיה אופוזיציה, שלא נביע דעה, והקואליציה תשלוט. </w:t>
      </w:r>
    </w:p>
    <w:p w14:paraId="102FE6EB" w14:textId="77777777" w:rsidR="003E25DA" w:rsidRPr="003E25DA" w:rsidRDefault="003E25DA" w:rsidP="003E25DA">
      <w:pPr>
        <w:bidi/>
        <w:jc w:val="both"/>
        <w:rPr>
          <w:rFonts w:cs="David" w:hint="cs"/>
          <w:rtl/>
        </w:rPr>
      </w:pPr>
    </w:p>
    <w:p w14:paraId="18BA7122"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4392DBD3" w14:textId="77777777" w:rsidR="003E25DA" w:rsidRPr="003E25DA" w:rsidRDefault="003E25DA" w:rsidP="003E25DA">
      <w:pPr>
        <w:bidi/>
        <w:jc w:val="both"/>
        <w:rPr>
          <w:rFonts w:cs="David" w:hint="cs"/>
          <w:rtl/>
        </w:rPr>
      </w:pPr>
    </w:p>
    <w:p w14:paraId="74080983" w14:textId="77777777" w:rsidR="003E25DA" w:rsidRPr="003E25DA" w:rsidRDefault="003E25DA" w:rsidP="003E25DA">
      <w:pPr>
        <w:bidi/>
        <w:jc w:val="both"/>
        <w:rPr>
          <w:rFonts w:cs="David" w:hint="cs"/>
          <w:rtl/>
        </w:rPr>
      </w:pPr>
      <w:r w:rsidRPr="003E25DA">
        <w:rPr>
          <w:rFonts w:cs="David" w:hint="cs"/>
          <w:rtl/>
        </w:rPr>
        <w:tab/>
        <w:t xml:space="preserve"> להפך, אני רוצה לתת לכם להביע יותר.</w:t>
      </w:r>
    </w:p>
    <w:p w14:paraId="7361DAF3" w14:textId="77777777" w:rsidR="003E25DA" w:rsidRPr="003E25DA" w:rsidRDefault="003E25DA" w:rsidP="003E25DA">
      <w:pPr>
        <w:bidi/>
        <w:jc w:val="both"/>
        <w:rPr>
          <w:rFonts w:cs="David" w:hint="cs"/>
          <w:rtl/>
        </w:rPr>
      </w:pPr>
    </w:p>
    <w:p w14:paraId="0C199FEE"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E19267B" w14:textId="77777777" w:rsidR="003E25DA" w:rsidRPr="003E25DA" w:rsidRDefault="003E25DA" w:rsidP="003E25DA">
      <w:pPr>
        <w:bidi/>
        <w:jc w:val="both"/>
        <w:rPr>
          <w:rFonts w:cs="David" w:hint="cs"/>
          <w:u w:val="single"/>
          <w:rtl/>
        </w:rPr>
      </w:pPr>
    </w:p>
    <w:p w14:paraId="35E61F4A" w14:textId="77777777" w:rsidR="003E25DA" w:rsidRPr="003E25DA" w:rsidRDefault="003E25DA" w:rsidP="003E25DA">
      <w:pPr>
        <w:bidi/>
        <w:jc w:val="both"/>
        <w:rPr>
          <w:rFonts w:cs="David" w:hint="cs"/>
          <w:rtl/>
        </w:rPr>
      </w:pPr>
      <w:r w:rsidRPr="003E25DA">
        <w:rPr>
          <w:rFonts w:cs="David" w:hint="cs"/>
          <w:rtl/>
        </w:rPr>
        <w:tab/>
        <w:t xml:space="preserve"> אני כבר אומר לך שאני לא אתן לזה יד כי בליכוד הרבה יותר כיף לנו באופוזיציה, תדע לך. זה לא ילך. אני שואל ברמה הפרקטית.</w:t>
      </w:r>
    </w:p>
    <w:p w14:paraId="584B3538" w14:textId="77777777" w:rsidR="003E25DA" w:rsidRPr="003E25DA" w:rsidRDefault="003E25DA" w:rsidP="003E25DA">
      <w:pPr>
        <w:bidi/>
        <w:jc w:val="both"/>
        <w:rPr>
          <w:rFonts w:cs="David" w:hint="cs"/>
          <w:rtl/>
        </w:rPr>
      </w:pPr>
    </w:p>
    <w:p w14:paraId="58458F4B"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7F9703F0" w14:textId="77777777" w:rsidR="003E25DA" w:rsidRPr="003E25DA" w:rsidRDefault="003E25DA" w:rsidP="003E25DA">
      <w:pPr>
        <w:bidi/>
        <w:jc w:val="both"/>
        <w:rPr>
          <w:rFonts w:cs="David" w:hint="cs"/>
          <w:u w:val="single"/>
          <w:rtl/>
        </w:rPr>
      </w:pPr>
    </w:p>
    <w:p w14:paraId="5F7F0A44" w14:textId="77777777" w:rsidR="003E25DA" w:rsidRPr="003E25DA" w:rsidRDefault="003E25DA" w:rsidP="003E25DA">
      <w:pPr>
        <w:bidi/>
        <w:jc w:val="both"/>
        <w:rPr>
          <w:rFonts w:cs="David" w:hint="cs"/>
          <w:rtl/>
        </w:rPr>
      </w:pPr>
      <w:r w:rsidRPr="003E25DA">
        <w:rPr>
          <w:rFonts w:cs="David" w:hint="cs"/>
          <w:rtl/>
        </w:rPr>
        <w:tab/>
        <w:t>אני חושב שאתה צודק, אתם לא במקום הראוי לכם.</w:t>
      </w:r>
    </w:p>
    <w:p w14:paraId="27B9CB1D" w14:textId="77777777" w:rsidR="003E25DA" w:rsidRPr="003E25DA" w:rsidRDefault="003E25DA" w:rsidP="003E25DA">
      <w:pPr>
        <w:bidi/>
        <w:jc w:val="both"/>
        <w:rPr>
          <w:rFonts w:cs="David" w:hint="cs"/>
          <w:rtl/>
        </w:rPr>
      </w:pPr>
    </w:p>
    <w:p w14:paraId="1DB1ED6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DED6867" w14:textId="77777777" w:rsidR="003E25DA" w:rsidRPr="003E25DA" w:rsidRDefault="003E25DA" w:rsidP="003E25DA">
      <w:pPr>
        <w:bidi/>
        <w:jc w:val="both"/>
        <w:rPr>
          <w:rFonts w:cs="David" w:hint="cs"/>
          <w:u w:val="single"/>
          <w:rtl/>
        </w:rPr>
      </w:pPr>
    </w:p>
    <w:p w14:paraId="27CB050C" w14:textId="77777777" w:rsidR="003E25DA" w:rsidRPr="003E25DA" w:rsidRDefault="003E25DA" w:rsidP="003E25DA">
      <w:pPr>
        <w:bidi/>
        <w:jc w:val="both"/>
        <w:rPr>
          <w:rFonts w:cs="David" w:hint="cs"/>
          <w:rtl/>
        </w:rPr>
      </w:pPr>
      <w:r w:rsidRPr="003E25DA">
        <w:rPr>
          <w:rFonts w:cs="David" w:hint="cs"/>
          <w:rtl/>
        </w:rPr>
        <w:tab/>
        <w:t>מאה אחוז. תפרקו את הממשלה, זה תלוי רק בכם.</w:t>
      </w:r>
    </w:p>
    <w:p w14:paraId="328D57BB" w14:textId="77777777" w:rsidR="003E25DA" w:rsidRPr="003E25DA" w:rsidRDefault="003E25DA" w:rsidP="003E25DA">
      <w:pPr>
        <w:bidi/>
        <w:jc w:val="both"/>
        <w:rPr>
          <w:rFonts w:cs="David" w:hint="cs"/>
          <w:rtl/>
        </w:rPr>
      </w:pPr>
    </w:p>
    <w:p w14:paraId="736B6783"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7A6F10D6" w14:textId="77777777" w:rsidR="003E25DA" w:rsidRPr="003E25DA" w:rsidRDefault="003E25DA" w:rsidP="003E25DA">
      <w:pPr>
        <w:bidi/>
        <w:jc w:val="both"/>
        <w:rPr>
          <w:rFonts w:cs="David" w:hint="cs"/>
          <w:rtl/>
        </w:rPr>
      </w:pPr>
    </w:p>
    <w:p w14:paraId="11E5D283" w14:textId="77777777" w:rsidR="003E25DA" w:rsidRPr="003E25DA" w:rsidRDefault="003E25DA" w:rsidP="003E25DA">
      <w:pPr>
        <w:bidi/>
        <w:jc w:val="both"/>
        <w:rPr>
          <w:rFonts w:cs="David" w:hint="cs"/>
          <w:rtl/>
        </w:rPr>
      </w:pPr>
      <w:r w:rsidRPr="003E25DA">
        <w:rPr>
          <w:rFonts w:cs="David" w:hint="cs"/>
          <w:rtl/>
        </w:rPr>
        <w:tab/>
        <w:t xml:space="preserve"> אני לא יכול. אני הסברתי אתמול לחבר הכנסת מולה. הייתי רוצה לפרק את הקואליציה, והייתי מצביע אתמול אי אמון בממשלה- -</w:t>
      </w:r>
    </w:p>
    <w:p w14:paraId="38C9AD4D" w14:textId="77777777" w:rsidR="003E25DA" w:rsidRPr="003E25DA" w:rsidRDefault="003E25DA" w:rsidP="003E25DA">
      <w:pPr>
        <w:bidi/>
        <w:jc w:val="both"/>
        <w:rPr>
          <w:rFonts w:cs="David" w:hint="cs"/>
          <w:rtl/>
        </w:rPr>
      </w:pPr>
    </w:p>
    <w:p w14:paraId="2C0A484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1839573" w14:textId="77777777" w:rsidR="003E25DA" w:rsidRPr="003E25DA" w:rsidRDefault="003E25DA" w:rsidP="003E25DA">
      <w:pPr>
        <w:bidi/>
        <w:jc w:val="both"/>
        <w:rPr>
          <w:rFonts w:cs="David" w:hint="cs"/>
          <w:u w:val="single"/>
          <w:rtl/>
        </w:rPr>
      </w:pPr>
    </w:p>
    <w:p w14:paraId="50092575" w14:textId="77777777" w:rsidR="003E25DA" w:rsidRPr="003E25DA" w:rsidRDefault="003E25DA" w:rsidP="003E25DA">
      <w:pPr>
        <w:bidi/>
        <w:jc w:val="both"/>
        <w:rPr>
          <w:rFonts w:cs="David" w:hint="cs"/>
          <w:rtl/>
        </w:rPr>
      </w:pPr>
      <w:r w:rsidRPr="003E25DA">
        <w:rPr>
          <w:rFonts w:cs="David" w:hint="cs"/>
          <w:rtl/>
        </w:rPr>
        <w:tab/>
        <w:t>אבל אתה עסוק בחוק החוזים, ואין לך זמן.</w:t>
      </w:r>
    </w:p>
    <w:p w14:paraId="09EEDAB1" w14:textId="77777777" w:rsidR="003E25DA" w:rsidRPr="003E25DA" w:rsidRDefault="003E25DA" w:rsidP="003E25DA">
      <w:pPr>
        <w:bidi/>
        <w:jc w:val="both"/>
        <w:rPr>
          <w:rFonts w:cs="David" w:hint="cs"/>
          <w:rtl/>
        </w:rPr>
      </w:pPr>
    </w:p>
    <w:p w14:paraId="2B485BF8"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1FCFE41" w14:textId="77777777" w:rsidR="003E25DA" w:rsidRPr="003E25DA" w:rsidRDefault="003E25DA" w:rsidP="003E25DA">
      <w:pPr>
        <w:bidi/>
        <w:jc w:val="both"/>
        <w:rPr>
          <w:rFonts w:cs="David" w:hint="cs"/>
          <w:rtl/>
        </w:rPr>
      </w:pPr>
    </w:p>
    <w:p w14:paraId="31B2D031" w14:textId="77777777" w:rsidR="003E25DA" w:rsidRPr="003E25DA" w:rsidRDefault="003E25DA" w:rsidP="003E25DA">
      <w:pPr>
        <w:keepNext/>
        <w:bidi/>
        <w:jc w:val="both"/>
        <w:rPr>
          <w:rFonts w:cs="David" w:hint="cs"/>
          <w:rtl/>
        </w:rPr>
      </w:pPr>
      <w:r w:rsidRPr="003E25DA">
        <w:rPr>
          <w:rFonts w:cs="David" w:hint="cs"/>
          <w:rtl/>
        </w:rPr>
        <w:tab/>
        <w:t xml:space="preserve"> אבל גילית דבר מאוד פשוט: איזו קואליציה יכולה ציפי לבני להקים? אז אמרו לי שהיא תיקח את ש"ס- -</w:t>
      </w:r>
    </w:p>
    <w:p w14:paraId="33E9B3B4" w14:textId="77777777" w:rsidR="003E25DA" w:rsidRPr="003E25DA" w:rsidRDefault="003E25DA" w:rsidP="003E25DA">
      <w:pPr>
        <w:keepNext/>
        <w:bidi/>
        <w:jc w:val="both"/>
        <w:rPr>
          <w:rFonts w:cs="David" w:hint="cs"/>
          <w:rtl/>
        </w:rPr>
      </w:pPr>
    </w:p>
    <w:p w14:paraId="279FDA4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A86BAFA" w14:textId="77777777" w:rsidR="003E25DA" w:rsidRPr="003E25DA" w:rsidRDefault="003E25DA" w:rsidP="003E25DA">
      <w:pPr>
        <w:bidi/>
        <w:jc w:val="both"/>
        <w:rPr>
          <w:rFonts w:cs="David" w:hint="cs"/>
          <w:rtl/>
        </w:rPr>
      </w:pPr>
    </w:p>
    <w:p w14:paraId="5DBFDE16" w14:textId="77777777" w:rsidR="003E25DA" w:rsidRPr="003E25DA" w:rsidRDefault="003E25DA" w:rsidP="003E25DA">
      <w:pPr>
        <w:keepNext/>
        <w:bidi/>
        <w:jc w:val="both"/>
        <w:rPr>
          <w:rFonts w:cs="David" w:hint="cs"/>
          <w:rtl/>
        </w:rPr>
      </w:pPr>
      <w:r w:rsidRPr="003E25DA">
        <w:rPr>
          <w:rFonts w:cs="David" w:hint="cs"/>
          <w:rtl/>
        </w:rPr>
        <w:tab/>
        <w:t xml:space="preserve"> מה אכפת לך? אנחנו נעשה אתכם קואליציה.</w:t>
      </w:r>
    </w:p>
    <w:p w14:paraId="24B7E6F5" w14:textId="77777777" w:rsidR="003E25DA" w:rsidRPr="003E25DA" w:rsidRDefault="003E25DA" w:rsidP="003E25DA">
      <w:pPr>
        <w:keepNext/>
        <w:bidi/>
        <w:jc w:val="both"/>
        <w:rPr>
          <w:rFonts w:cs="David" w:hint="cs"/>
          <w:rtl/>
        </w:rPr>
      </w:pPr>
    </w:p>
    <w:p w14:paraId="3E240D3C"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081C9489" w14:textId="77777777" w:rsidR="003E25DA" w:rsidRPr="003E25DA" w:rsidRDefault="003E25DA" w:rsidP="003E25DA">
      <w:pPr>
        <w:bidi/>
        <w:jc w:val="both"/>
        <w:rPr>
          <w:rFonts w:cs="David" w:hint="cs"/>
          <w:rtl/>
        </w:rPr>
      </w:pPr>
    </w:p>
    <w:p w14:paraId="4B7B0829" w14:textId="77777777" w:rsidR="003E25DA" w:rsidRPr="003E25DA" w:rsidRDefault="003E25DA" w:rsidP="003E25DA">
      <w:pPr>
        <w:keepNext/>
        <w:bidi/>
        <w:jc w:val="both"/>
        <w:rPr>
          <w:rFonts w:cs="David" w:hint="cs"/>
          <w:rtl/>
        </w:rPr>
      </w:pPr>
      <w:r w:rsidRPr="003E25DA">
        <w:rPr>
          <w:rFonts w:cs="David" w:hint="cs"/>
          <w:rtl/>
        </w:rPr>
        <w:tab/>
        <w:t xml:space="preserve"> אבל אתה יכול להבטיח - - -</w:t>
      </w:r>
    </w:p>
    <w:p w14:paraId="49F4F62B" w14:textId="77777777" w:rsidR="003E25DA" w:rsidRPr="003E25DA" w:rsidRDefault="003E25DA" w:rsidP="003E25DA">
      <w:pPr>
        <w:keepNext/>
        <w:bidi/>
        <w:jc w:val="both"/>
        <w:rPr>
          <w:rFonts w:cs="David" w:hint="cs"/>
          <w:rtl/>
        </w:rPr>
      </w:pPr>
    </w:p>
    <w:p w14:paraId="5594B15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463B7F6" w14:textId="77777777" w:rsidR="003E25DA" w:rsidRPr="003E25DA" w:rsidRDefault="003E25DA" w:rsidP="003E25DA">
      <w:pPr>
        <w:bidi/>
        <w:jc w:val="both"/>
        <w:rPr>
          <w:rFonts w:cs="David" w:hint="cs"/>
          <w:u w:val="single"/>
          <w:rtl/>
        </w:rPr>
      </w:pPr>
    </w:p>
    <w:p w14:paraId="4095270B" w14:textId="77777777" w:rsidR="003E25DA" w:rsidRPr="003E25DA" w:rsidRDefault="003E25DA" w:rsidP="003E25DA">
      <w:pPr>
        <w:keepNext/>
        <w:bidi/>
        <w:jc w:val="both"/>
        <w:rPr>
          <w:rFonts w:cs="David" w:hint="cs"/>
          <w:rtl/>
        </w:rPr>
      </w:pPr>
      <w:r w:rsidRPr="003E25DA">
        <w:rPr>
          <w:rFonts w:cs="David" w:hint="cs"/>
          <w:rtl/>
        </w:rPr>
        <w:tab/>
        <w:t>סליחה, בואו נתכנס- -</w:t>
      </w:r>
    </w:p>
    <w:p w14:paraId="3507A032" w14:textId="77777777" w:rsidR="003E25DA" w:rsidRPr="003E25DA" w:rsidRDefault="003E25DA" w:rsidP="003E25DA">
      <w:pPr>
        <w:keepNext/>
        <w:bidi/>
        <w:jc w:val="both"/>
        <w:rPr>
          <w:rFonts w:cs="David" w:hint="cs"/>
          <w:rtl/>
        </w:rPr>
      </w:pPr>
    </w:p>
    <w:p w14:paraId="009977C8"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A94F06D" w14:textId="77777777" w:rsidR="003E25DA" w:rsidRPr="003E25DA" w:rsidRDefault="003E25DA" w:rsidP="003E25DA">
      <w:pPr>
        <w:bidi/>
        <w:jc w:val="both"/>
        <w:rPr>
          <w:rFonts w:cs="David" w:hint="cs"/>
          <w:rtl/>
        </w:rPr>
      </w:pPr>
    </w:p>
    <w:p w14:paraId="5ED844FD" w14:textId="77777777" w:rsidR="003E25DA" w:rsidRPr="003E25DA" w:rsidRDefault="003E25DA" w:rsidP="003E25DA">
      <w:pPr>
        <w:keepNext/>
        <w:bidi/>
        <w:jc w:val="both"/>
        <w:rPr>
          <w:rFonts w:cs="David" w:hint="cs"/>
          <w:rtl/>
        </w:rPr>
      </w:pPr>
      <w:r w:rsidRPr="003E25DA">
        <w:rPr>
          <w:rFonts w:cs="David" w:hint="cs"/>
          <w:rtl/>
        </w:rPr>
        <w:tab/>
        <w:t xml:space="preserve"> הבעיה היא שאתם צריכים יחד אתנו גם את ש"ס, ואז תפילו לי את ברית הזוגיות. </w:t>
      </w:r>
    </w:p>
    <w:p w14:paraId="29DB7684" w14:textId="77777777" w:rsidR="003E25DA" w:rsidRPr="003E25DA" w:rsidRDefault="003E25DA" w:rsidP="003E25DA">
      <w:pPr>
        <w:keepNext/>
        <w:bidi/>
        <w:jc w:val="both"/>
        <w:rPr>
          <w:rFonts w:cs="David" w:hint="cs"/>
          <w:rtl/>
        </w:rPr>
      </w:pPr>
    </w:p>
    <w:p w14:paraId="635E649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745EF5D" w14:textId="77777777" w:rsidR="003E25DA" w:rsidRPr="003E25DA" w:rsidRDefault="003E25DA" w:rsidP="003E25DA">
      <w:pPr>
        <w:bidi/>
        <w:jc w:val="both"/>
        <w:rPr>
          <w:rFonts w:cs="David" w:hint="cs"/>
          <w:u w:val="single"/>
          <w:rtl/>
        </w:rPr>
      </w:pPr>
    </w:p>
    <w:p w14:paraId="10FC9BF4" w14:textId="77777777" w:rsidR="003E25DA" w:rsidRPr="003E25DA" w:rsidRDefault="003E25DA" w:rsidP="003E25DA">
      <w:pPr>
        <w:keepNext/>
        <w:bidi/>
        <w:jc w:val="both"/>
        <w:rPr>
          <w:rFonts w:cs="David" w:hint="cs"/>
          <w:rtl/>
        </w:rPr>
      </w:pPr>
      <w:r w:rsidRPr="003E25DA">
        <w:rPr>
          <w:rFonts w:cs="David" w:hint="cs"/>
          <w:rtl/>
        </w:rPr>
        <w:tab/>
        <w:t>בואו ננסה להתכנס.</w:t>
      </w:r>
    </w:p>
    <w:p w14:paraId="45F798F6" w14:textId="77777777" w:rsidR="003E25DA" w:rsidRPr="003E25DA" w:rsidRDefault="003E25DA" w:rsidP="003E25DA">
      <w:pPr>
        <w:bidi/>
        <w:jc w:val="both"/>
        <w:rPr>
          <w:rFonts w:cs="David" w:hint="cs"/>
          <w:rtl/>
        </w:rPr>
      </w:pPr>
    </w:p>
    <w:p w14:paraId="46B3ED7C" w14:textId="77777777" w:rsidR="003E25DA" w:rsidRPr="003E25DA" w:rsidRDefault="003E25DA" w:rsidP="003E25DA">
      <w:pPr>
        <w:bidi/>
        <w:jc w:val="both"/>
        <w:rPr>
          <w:rFonts w:cs="David" w:hint="cs"/>
          <w:rtl/>
        </w:rPr>
      </w:pPr>
      <w:r w:rsidRPr="003E25DA">
        <w:rPr>
          <w:rFonts w:cs="David" w:hint="cs"/>
          <w:u w:val="single"/>
          <w:rtl/>
        </w:rPr>
        <w:t>איל ינון:</w:t>
      </w:r>
    </w:p>
    <w:p w14:paraId="7FAA78E6" w14:textId="77777777" w:rsidR="003E25DA" w:rsidRPr="003E25DA" w:rsidRDefault="003E25DA" w:rsidP="003E25DA">
      <w:pPr>
        <w:bidi/>
        <w:jc w:val="both"/>
        <w:rPr>
          <w:rFonts w:cs="David" w:hint="cs"/>
          <w:rtl/>
        </w:rPr>
      </w:pPr>
    </w:p>
    <w:p w14:paraId="49ECFB00" w14:textId="77777777" w:rsidR="003E25DA" w:rsidRPr="003E25DA" w:rsidRDefault="003E25DA" w:rsidP="003E25DA">
      <w:pPr>
        <w:bidi/>
        <w:jc w:val="both"/>
        <w:rPr>
          <w:rFonts w:cs="David" w:hint="cs"/>
          <w:rtl/>
        </w:rPr>
      </w:pPr>
      <w:r w:rsidRPr="003E25DA">
        <w:rPr>
          <w:rFonts w:cs="David" w:hint="cs"/>
          <w:rtl/>
        </w:rPr>
        <w:tab/>
        <w:t xml:space="preserve">הנוסח כפי שהוא מופיע היום שכתוב בו שוועדת הכנסת תקבע את המסגרת הוא נוסח טוב כי הוא גם מאפשר במקרים מסוימים, אולי לא שגרתיים, לעשות את הסידור של הזמן כמו שאתה מציע </w:t>
      </w:r>
      <w:r w:rsidRPr="003E25DA">
        <w:rPr>
          <w:rFonts w:cs="David"/>
          <w:rtl/>
        </w:rPr>
        <w:t>–</w:t>
      </w:r>
      <w:r w:rsidRPr="003E25DA">
        <w:rPr>
          <w:rFonts w:cs="David" w:hint="cs"/>
          <w:rtl/>
        </w:rPr>
        <w:t xml:space="preserve">לתת אולי יותר מקום לסיעות גדולות. כי אפשר גם לטעון טענות הפוכות, כי יהיה מצחיק לתת לסיעות הקואליציה יותר זמן לדבר באי אמון מסיעות האופוזיציה כי כל המכשיר של האי אמון נועד כדי לבטא את האופוזיציה. לכן צריך לעשות את הדברים האלה ברגישות ובעדינות ולא סתם, על-פי כל מיני נוסחאות מתמטיות. </w:t>
      </w:r>
    </w:p>
    <w:p w14:paraId="23661B20" w14:textId="77777777" w:rsidR="003E25DA" w:rsidRPr="003E25DA" w:rsidRDefault="003E25DA" w:rsidP="003E25DA">
      <w:pPr>
        <w:bidi/>
        <w:jc w:val="both"/>
        <w:rPr>
          <w:rFonts w:cs="David" w:hint="cs"/>
          <w:rtl/>
        </w:rPr>
      </w:pPr>
    </w:p>
    <w:p w14:paraId="1F2B523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BFE2601" w14:textId="77777777" w:rsidR="003E25DA" w:rsidRPr="003E25DA" w:rsidRDefault="003E25DA" w:rsidP="003E25DA">
      <w:pPr>
        <w:bidi/>
        <w:jc w:val="both"/>
        <w:rPr>
          <w:rFonts w:cs="David" w:hint="cs"/>
          <w:u w:val="single"/>
          <w:rtl/>
        </w:rPr>
      </w:pPr>
    </w:p>
    <w:p w14:paraId="4004D146" w14:textId="77777777" w:rsidR="003E25DA" w:rsidRPr="003E25DA" w:rsidRDefault="003E25DA" w:rsidP="003E25DA">
      <w:pPr>
        <w:bidi/>
        <w:jc w:val="both"/>
        <w:rPr>
          <w:rFonts w:cs="David" w:hint="cs"/>
          <w:rtl/>
        </w:rPr>
      </w:pPr>
      <w:r w:rsidRPr="003E25DA">
        <w:rPr>
          <w:rFonts w:cs="David" w:hint="cs"/>
          <w:rtl/>
        </w:rPr>
        <w:tab/>
        <w:t>ברור לי.</w:t>
      </w:r>
    </w:p>
    <w:p w14:paraId="13DD4D43" w14:textId="77777777" w:rsidR="003E25DA" w:rsidRPr="003E25DA" w:rsidRDefault="003E25DA" w:rsidP="003E25DA">
      <w:pPr>
        <w:bidi/>
        <w:jc w:val="both"/>
        <w:rPr>
          <w:rFonts w:cs="David" w:hint="cs"/>
          <w:rtl/>
        </w:rPr>
      </w:pPr>
    </w:p>
    <w:p w14:paraId="2BE9CD38" w14:textId="77777777" w:rsidR="003E25DA" w:rsidRPr="003E25DA" w:rsidRDefault="003E25DA" w:rsidP="003E25DA">
      <w:pPr>
        <w:bidi/>
        <w:jc w:val="both"/>
        <w:rPr>
          <w:rFonts w:cs="David" w:hint="cs"/>
          <w:rtl/>
        </w:rPr>
      </w:pPr>
      <w:r w:rsidRPr="003E25DA">
        <w:rPr>
          <w:rFonts w:cs="David" w:hint="cs"/>
          <w:u w:val="single"/>
          <w:rtl/>
        </w:rPr>
        <w:t>איל ינון:</w:t>
      </w:r>
    </w:p>
    <w:p w14:paraId="4372BAEE" w14:textId="77777777" w:rsidR="003E25DA" w:rsidRPr="003E25DA" w:rsidRDefault="003E25DA" w:rsidP="003E25DA">
      <w:pPr>
        <w:bidi/>
        <w:jc w:val="both"/>
        <w:rPr>
          <w:rFonts w:cs="David" w:hint="cs"/>
          <w:rtl/>
        </w:rPr>
      </w:pPr>
    </w:p>
    <w:p w14:paraId="237A1148" w14:textId="77777777" w:rsidR="003E25DA" w:rsidRPr="003E25DA" w:rsidRDefault="003E25DA" w:rsidP="003E25DA">
      <w:pPr>
        <w:bidi/>
        <w:jc w:val="both"/>
        <w:rPr>
          <w:rFonts w:cs="David" w:hint="cs"/>
          <w:rtl/>
        </w:rPr>
      </w:pPr>
      <w:r w:rsidRPr="003E25DA">
        <w:rPr>
          <w:rFonts w:cs="David" w:hint="cs"/>
          <w:rtl/>
        </w:rPr>
        <w:tab/>
        <w:t xml:space="preserve"> לכן הנוסח כפי שהוא היום מאפשר לוועדת הכנסת לקבוע את מה שאתה רוצה, והוא גם מאפשר לעשות את מה שאנחנו עושים היום ממילא </w:t>
      </w:r>
      <w:r w:rsidRPr="003E25DA">
        <w:rPr>
          <w:rFonts w:cs="David"/>
          <w:rtl/>
        </w:rPr>
        <w:t>–</w:t>
      </w:r>
      <w:r w:rsidRPr="003E25DA">
        <w:rPr>
          <w:rFonts w:cs="David" w:hint="cs"/>
          <w:rtl/>
        </w:rPr>
        <w:t xml:space="preserve"> לתת לכל סיעה 3 דקות בדיון הסיעתי של האי אמון כי כרגע כך זה נכון ונוח לכל הצדדים.</w:t>
      </w:r>
    </w:p>
    <w:p w14:paraId="1CF5C250" w14:textId="77777777" w:rsidR="003E25DA" w:rsidRPr="003E25DA" w:rsidRDefault="003E25DA" w:rsidP="003E25DA">
      <w:pPr>
        <w:bidi/>
        <w:jc w:val="both"/>
        <w:rPr>
          <w:rFonts w:cs="David" w:hint="cs"/>
          <w:rtl/>
        </w:rPr>
      </w:pPr>
    </w:p>
    <w:p w14:paraId="1B2C31A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979D586" w14:textId="77777777" w:rsidR="003E25DA" w:rsidRPr="003E25DA" w:rsidRDefault="003E25DA" w:rsidP="003E25DA">
      <w:pPr>
        <w:bidi/>
        <w:jc w:val="both"/>
        <w:rPr>
          <w:rFonts w:cs="David" w:hint="cs"/>
          <w:rtl/>
        </w:rPr>
      </w:pPr>
    </w:p>
    <w:p w14:paraId="220120D7" w14:textId="77777777" w:rsidR="003E25DA" w:rsidRPr="003E25DA" w:rsidRDefault="003E25DA" w:rsidP="003E25DA">
      <w:pPr>
        <w:bidi/>
        <w:jc w:val="both"/>
        <w:rPr>
          <w:rFonts w:cs="David" w:hint="cs"/>
          <w:rtl/>
        </w:rPr>
      </w:pPr>
      <w:r w:rsidRPr="003E25DA">
        <w:rPr>
          <w:rFonts w:cs="David" w:hint="cs"/>
          <w:rtl/>
        </w:rPr>
        <w:tab/>
        <w:t xml:space="preserve"> אני לא חושב שמפלגה עם שני מנדטים תקבל זמן כמו מפלגה עם 28 מנדטים.</w:t>
      </w:r>
    </w:p>
    <w:p w14:paraId="2055A38F" w14:textId="77777777" w:rsidR="003E25DA" w:rsidRPr="003E25DA" w:rsidRDefault="003E25DA" w:rsidP="003E25DA">
      <w:pPr>
        <w:bidi/>
        <w:jc w:val="both"/>
        <w:rPr>
          <w:rFonts w:cs="David" w:hint="cs"/>
          <w:rtl/>
        </w:rPr>
      </w:pPr>
    </w:p>
    <w:p w14:paraId="10707B6B" w14:textId="77777777" w:rsidR="003E25DA" w:rsidRPr="003E25DA" w:rsidRDefault="003E25DA" w:rsidP="003E25DA">
      <w:pPr>
        <w:bidi/>
        <w:jc w:val="both"/>
        <w:rPr>
          <w:rFonts w:cs="David" w:hint="cs"/>
          <w:rtl/>
        </w:rPr>
      </w:pPr>
      <w:r w:rsidRPr="003E25DA">
        <w:rPr>
          <w:rFonts w:cs="David" w:hint="cs"/>
          <w:u w:val="single"/>
          <w:rtl/>
        </w:rPr>
        <w:t>איל ינון:</w:t>
      </w:r>
    </w:p>
    <w:p w14:paraId="463B82E0" w14:textId="77777777" w:rsidR="003E25DA" w:rsidRPr="003E25DA" w:rsidRDefault="003E25DA" w:rsidP="003E25DA">
      <w:pPr>
        <w:bidi/>
        <w:jc w:val="both"/>
        <w:rPr>
          <w:rFonts w:cs="David" w:hint="cs"/>
          <w:rtl/>
        </w:rPr>
      </w:pPr>
    </w:p>
    <w:p w14:paraId="74189E65" w14:textId="77777777" w:rsidR="003E25DA" w:rsidRPr="003E25DA" w:rsidRDefault="003E25DA" w:rsidP="003E25DA">
      <w:pPr>
        <w:bidi/>
        <w:jc w:val="both"/>
        <w:rPr>
          <w:rFonts w:cs="David" w:hint="cs"/>
          <w:rtl/>
        </w:rPr>
      </w:pPr>
      <w:r w:rsidRPr="003E25DA">
        <w:rPr>
          <w:rFonts w:cs="David" w:hint="cs"/>
          <w:rtl/>
        </w:rPr>
        <w:tab/>
        <w:t xml:space="preserve"> זה לא מדויק מכיוון שהמפלגה הגדולה היא זו שמציגה את האי אמון, ויש לה עוד 10 דקות.</w:t>
      </w:r>
    </w:p>
    <w:p w14:paraId="6F816C6B" w14:textId="77777777" w:rsidR="003E25DA" w:rsidRPr="003E25DA" w:rsidRDefault="003E25DA" w:rsidP="003E25DA">
      <w:pPr>
        <w:bidi/>
        <w:jc w:val="both"/>
        <w:rPr>
          <w:rFonts w:cs="David" w:hint="cs"/>
          <w:rtl/>
        </w:rPr>
      </w:pPr>
    </w:p>
    <w:p w14:paraId="53293C15"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6FF2CB2A" w14:textId="77777777" w:rsidR="003E25DA" w:rsidRPr="003E25DA" w:rsidRDefault="003E25DA" w:rsidP="003E25DA">
      <w:pPr>
        <w:bidi/>
        <w:jc w:val="both"/>
        <w:rPr>
          <w:rFonts w:cs="David" w:hint="cs"/>
          <w:rtl/>
        </w:rPr>
      </w:pPr>
    </w:p>
    <w:p w14:paraId="50690CC8" w14:textId="77777777" w:rsidR="003E25DA" w:rsidRPr="003E25DA" w:rsidRDefault="003E25DA" w:rsidP="003E25DA">
      <w:pPr>
        <w:bidi/>
        <w:jc w:val="both"/>
        <w:rPr>
          <w:rFonts w:cs="David" w:hint="cs"/>
          <w:rtl/>
        </w:rPr>
      </w:pPr>
      <w:r w:rsidRPr="003E25DA">
        <w:rPr>
          <w:rFonts w:cs="David" w:hint="cs"/>
          <w:rtl/>
        </w:rPr>
        <w:tab/>
        <w:t xml:space="preserve">- - - ויש לך מכסה. </w:t>
      </w:r>
    </w:p>
    <w:p w14:paraId="691C3EAD" w14:textId="77777777" w:rsidR="003E25DA" w:rsidRPr="003E25DA" w:rsidRDefault="003E25DA" w:rsidP="003E25DA">
      <w:pPr>
        <w:bidi/>
        <w:jc w:val="both"/>
        <w:rPr>
          <w:rFonts w:cs="David" w:hint="cs"/>
          <w:rtl/>
        </w:rPr>
      </w:pPr>
    </w:p>
    <w:p w14:paraId="7B9D73D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27329F8" w14:textId="77777777" w:rsidR="003E25DA" w:rsidRPr="003E25DA" w:rsidRDefault="003E25DA" w:rsidP="003E25DA">
      <w:pPr>
        <w:bidi/>
        <w:jc w:val="both"/>
        <w:rPr>
          <w:rFonts w:cs="David" w:hint="cs"/>
          <w:u w:val="single"/>
          <w:rtl/>
        </w:rPr>
      </w:pPr>
    </w:p>
    <w:p w14:paraId="771E07F3" w14:textId="77777777" w:rsidR="003E25DA" w:rsidRPr="003E25DA" w:rsidRDefault="003E25DA" w:rsidP="003E25DA">
      <w:pPr>
        <w:bidi/>
        <w:jc w:val="both"/>
        <w:rPr>
          <w:rFonts w:cs="David" w:hint="cs"/>
          <w:rtl/>
        </w:rPr>
      </w:pPr>
      <w:r w:rsidRPr="003E25DA">
        <w:rPr>
          <w:rFonts w:cs="David" w:hint="cs"/>
          <w:rtl/>
        </w:rPr>
        <w:tab/>
        <w:t xml:space="preserve"> המפלגה הגדולה באופוזיציה מציגה את האי אמון;  המפלגה הגדולה בקואליציה, מטבע הדברים, מטעמה עונים לאי אמון השר המקשר או מישהו אחר. נוצר איזון. האיזון עבד, ובמקום שזה עובד טוב אני לא רואה מקום לשנות. אין סיבה להמציא המצאות חדשות במקום שכולם חיים בשלום עם העסק ואין בעיה. המסגרת גם לא ארוכה מדי ולא קצרה מדי.</w:t>
      </w:r>
    </w:p>
    <w:p w14:paraId="5623F4F4" w14:textId="77777777" w:rsidR="003E25DA" w:rsidRPr="003E25DA" w:rsidRDefault="003E25DA" w:rsidP="003E25DA">
      <w:pPr>
        <w:bidi/>
        <w:jc w:val="both"/>
        <w:rPr>
          <w:rFonts w:cs="David" w:hint="cs"/>
          <w:rtl/>
        </w:rPr>
      </w:pPr>
    </w:p>
    <w:p w14:paraId="3C792243"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E243437" w14:textId="77777777" w:rsidR="003E25DA" w:rsidRPr="003E25DA" w:rsidRDefault="003E25DA" w:rsidP="003E25DA">
      <w:pPr>
        <w:bidi/>
        <w:jc w:val="both"/>
        <w:rPr>
          <w:rFonts w:cs="David" w:hint="cs"/>
          <w:u w:val="single"/>
          <w:rtl/>
        </w:rPr>
      </w:pPr>
    </w:p>
    <w:p w14:paraId="1DF3ED96" w14:textId="77777777" w:rsidR="003E25DA" w:rsidRPr="003E25DA" w:rsidRDefault="003E25DA" w:rsidP="003E25DA">
      <w:pPr>
        <w:bidi/>
        <w:jc w:val="both"/>
        <w:rPr>
          <w:rFonts w:cs="David" w:hint="cs"/>
          <w:rtl/>
        </w:rPr>
      </w:pPr>
      <w:r w:rsidRPr="003E25DA">
        <w:rPr>
          <w:rFonts w:cs="David" w:hint="cs"/>
          <w:rtl/>
        </w:rPr>
        <w:tab/>
        <w:t xml:space="preserve">אפשר להכניס לפחות את האלמנט של מספר החברים בסיעה. אני מבין את זה, אני לא רוצה ליצור מצב של העלמת הסיעות הקטנות שלא יביעו את דעתן. אבל יכול להיות שאולי נוסיף אלמנט של 20 חברי כנסת ומעלה, שתינתן להם תוספת זמן או התחשבות. אני יודע שאני מרגיז אותך, כי אתה הסיעה השלישית בגודלה </w:t>
      </w:r>
      <w:r w:rsidRPr="003E25DA">
        <w:rPr>
          <w:rFonts w:cs="David"/>
          <w:rtl/>
        </w:rPr>
        <w:t>–</w:t>
      </w:r>
      <w:r w:rsidRPr="003E25DA">
        <w:rPr>
          <w:rFonts w:cs="David" w:hint="cs"/>
          <w:rtl/>
        </w:rPr>
        <w:t xml:space="preserve"> אז מ-15 ומעלה. </w:t>
      </w:r>
    </w:p>
    <w:p w14:paraId="31EE5189" w14:textId="77777777" w:rsidR="003E25DA" w:rsidRPr="003E25DA" w:rsidRDefault="003E25DA" w:rsidP="003E25DA">
      <w:pPr>
        <w:bidi/>
        <w:jc w:val="both"/>
        <w:rPr>
          <w:rFonts w:cs="David" w:hint="cs"/>
          <w:rtl/>
        </w:rPr>
      </w:pPr>
    </w:p>
    <w:p w14:paraId="1EBAB788"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7C1FB02C" w14:textId="77777777" w:rsidR="003E25DA" w:rsidRPr="003E25DA" w:rsidRDefault="003E25DA" w:rsidP="003E25DA">
      <w:pPr>
        <w:bidi/>
        <w:jc w:val="both"/>
        <w:rPr>
          <w:rFonts w:cs="David" w:hint="cs"/>
          <w:u w:val="single"/>
          <w:rtl/>
        </w:rPr>
      </w:pPr>
    </w:p>
    <w:p w14:paraId="66B68B08" w14:textId="77777777" w:rsidR="003E25DA" w:rsidRPr="003E25DA" w:rsidRDefault="003E25DA" w:rsidP="003E25DA">
      <w:pPr>
        <w:bidi/>
        <w:jc w:val="both"/>
        <w:rPr>
          <w:rFonts w:cs="David" w:hint="cs"/>
          <w:rtl/>
        </w:rPr>
      </w:pPr>
      <w:r w:rsidRPr="003E25DA">
        <w:rPr>
          <w:rFonts w:cs="David" w:hint="cs"/>
          <w:rtl/>
        </w:rPr>
        <w:tab/>
        <w:t xml:space="preserve"> מ-14 ומעלה. </w:t>
      </w:r>
    </w:p>
    <w:p w14:paraId="0400A646" w14:textId="77777777" w:rsidR="003E25DA" w:rsidRPr="003E25DA" w:rsidRDefault="003E25DA" w:rsidP="003E25DA">
      <w:pPr>
        <w:bidi/>
        <w:jc w:val="both"/>
        <w:rPr>
          <w:rFonts w:cs="David" w:hint="cs"/>
          <w:rtl/>
        </w:rPr>
      </w:pPr>
    </w:p>
    <w:p w14:paraId="27F78247" w14:textId="77777777" w:rsidR="003E25DA" w:rsidRPr="003E25DA" w:rsidRDefault="003E25DA" w:rsidP="003E25DA">
      <w:pPr>
        <w:bidi/>
        <w:jc w:val="both"/>
        <w:rPr>
          <w:rFonts w:cs="David" w:hint="cs"/>
          <w:rtl/>
        </w:rPr>
      </w:pPr>
      <w:r w:rsidRPr="003E25DA">
        <w:rPr>
          <w:rFonts w:cs="David" w:hint="cs"/>
          <w:u w:val="single"/>
          <w:rtl/>
        </w:rPr>
        <w:t>אברהם מיכאלי:</w:t>
      </w:r>
    </w:p>
    <w:p w14:paraId="5D4DB622" w14:textId="77777777" w:rsidR="003E25DA" w:rsidRPr="003E25DA" w:rsidRDefault="003E25DA" w:rsidP="003E25DA">
      <w:pPr>
        <w:bidi/>
        <w:jc w:val="both"/>
        <w:rPr>
          <w:rFonts w:cs="David" w:hint="cs"/>
          <w:rtl/>
        </w:rPr>
      </w:pPr>
    </w:p>
    <w:p w14:paraId="0951161D" w14:textId="77777777" w:rsidR="003E25DA" w:rsidRPr="003E25DA" w:rsidRDefault="003E25DA" w:rsidP="003E25DA">
      <w:pPr>
        <w:bidi/>
        <w:jc w:val="both"/>
        <w:rPr>
          <w:rFonts w:cs="David" w:hint="cs"/>
          <w:rtl/>
        </w:rPr>
      </w:pPr>
      <w:r w:rsidRPr="003E25DA">
        <w:rPr>
          <w:rFonts w:cs="David" w:hint="cs"/>
          <w:rtl/>
        </w:rPr>
        <w:tab/>
        <w:t xml:space="preserve"> מ-10 ומעלה.</w:t>
      </w:r>
    </w:p>
    <w:p w14:paraId="06CA0F42" w14:textId="77777777" w:rsidR="003E25DA" w:rsidRPr="003E25DA" w:rsidRDefault="003E25DA" w:rsidP="003E25DA">
      <w:pPr>
        <w:bidi/>
        <w:jc w:val="both"/>
        <w:rPr>
          <w:rFonts w:cs="David" w:hint="cs"/>
          <w:rtl/>
        </w:rPr>
      </w:pPr>
    </w:p>
    <w:p w14:paraId="10B81DB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2589494" w14:textId="77777777" w:rsidR="003E25DA" w:rsidRPr="003E25DA" w:rsidRDefault="003E25DA" w:rsidP="003E25DA">
      <w:pPr>
        <w:bidi/>
        <w:jc w:val="both"/>
        <w:rPr>
          <w:rFonts w:cs="David" w:hint="cs"/>
          <w:u w:val="single"/>
          <w:rtl/>
        </w:rPr>
      </w:pPr>
    </w:p>
    <w:p w14:paraId="1B48B3DB" w14:textId="77777777" w:rsidR="003E25DA" w:rsidRPr="003E25DA" w:rsidRDefault="003E25DA" w:rsidP="003E25DA">
      <w:pPr>
        <w:bidi/>
        <w:jc w:val="both"/>
        <w:rPr>
          <w:rFonts w:cs="David" w:hint="cs"/>
          <w:rtl/>
        </w:rPr>
      </w:pPr>
      <w:r w:rsidRPr="003E25DA">
        <w:rPr>
          <w:rFonts w:cs="David" w:hint="cs"/>
          <w:rtl/>
        </w:rPr>
        <w:tab/>
        <w:t>אז יתחיל הוויכוח אם זה מעל 10 או מעל 14 או 15 או 19.</w:t>
      </w:r>
    </w:p>
    <w:p w14:paraId="4F2893FA" w14:textId="77777777" w:rsidR="003E25DA" w:rsidRPr="003E25DA" w:rsidRDefault="003E25DA" w:rsidP="003E25DA">
      <w:pPr>
        <w:bidi/>
        <w:jc w:val="both"/>
        <w:rPr>
          <w:rFonts w:cs="David" w:hint="cs"/>
          <w:rtl/>
        </w:rPr>
      </w:pPr>
    </w:p>
    <w:p w14:paraId="62C1D03C" w14:textId="77777777" w:rsidR="003E25DA" w:rsidRPr="003E25DA" w:rsidRDefault="003E25DA" w:rsidP="003E25DA">
      <w:pPr>
        <w:bidi/>
        <w:jc w:val="both"/>
        <w:rPr>
          <w:rFonts w:cs="David" w:hint="cs"/>
          <w:rtl/>
        </w:rPr>
      </w:pPr>
      <w:r w:rsidRPr="003E25DA">
        <w:rPr>
          <w:rFonts w:cs="David" w:hint="cs"/>
          <w:u w:val="single"/>
          <w:rtl/>
        </w:rPr>
        <w:t>איל ינון:</w:t>
      </w:r>
    </w:p>
    <w:p w14:paraId="405E75A6" w14:textId="77777777" w:rsidR="003E25DA" w:rsidRPr="003E25DA" w:rsidRDefault="003E25DA" w:rsidP="003E25DA">
      <w:pPr>
        <w:bidi/>
        <w:jc w:val="both"/>
        <w:rPr>
          <w:rFonts w:cs="David" w:hint="cs"/>
          <w:rtl/>
        </w:rPr>
      </w:pPr>
    </w:p>
    <w:p w14:paraId="02D431B5" w14:textId="77777777" w:rsidR="003E25DA" w:rsidRPr="003E25DA" w:rsidRDefault="003E25DA" w:rsidP="003E25DA">
      <w:pPr>
        <w:bidi/>
        <w:jc w:val="both"/>
        <w:rPr>
          <w:rFonts w:cs="David" w:hint="cs"/>
          <w:rtl/>
        </w:rPr>
      </w:pPr>
      <w:r w:rsidRPr="003E25DA">
        <w:rPr>
          <w:rFonts w:cs="David" w:hint="cs"/>
          <w:rtl/>
        </w:rPr>
        <w:tab/>
        <w:t>אתה באמת מרגיש שמסגרת הדיון באי אמון חסרה במשהו? זה מסגרת זמן של שעתיים, זה פותח את סדר היום.</w:t>
      </w:r>
    </w:p>
    <w:p w14:paraId="21839C69" w14:textId="77777777" w:rsidR="003E25DA" w:rsidRPr="003E25DA" w:rsidRDefault="003E25DA" w:rsidP="003E25DA">
      <w:pPr>
        <w:bidi/>
        <w:jc w:val="both"/>
        <w:rPr>
          <w:rFonts w:cs="David" w:hint="cs"/>
          <w:rtl/>
        </w:rPr>
      </w:pPr>
    </w:p>
    <w:p w14:paraId="51142FB4"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E76E8C8" w14:textId="77777777" w:rsidR="003E25DA" w:rsidRPr="003E25DA" w:rsidRDefault="003E25DA" w:rsidP="003E25DA">
      <w:pPr>
        <w:bidi/>
        <w:jc w:val="both"/>
        <w:rPr>
          <w:rFonts w:cs="David" w:hint="cs"/>
          <w:u w:val="single"/>
          <w:rtl/>
        </w:rPr>
      </w:pPr>
    </w:p>
    <w:p w14:paraId="02CCF2B6" w14:textId="77777777" w:rsidR="003E25DA" w:rsidRPr="003E25DA" w:rsidRDefault="003E25DA" w:rsidP="003E25DA">
      <w:pPr>
        <w:bidi/>
        <w:jc w:val="both"/>
        <w:rPr>
          <w:rFonts w:cs="David" w:hint="cs"/>
          <w:rtl/>
        </w:rPr>
      </w:pPr>
      <w:r w:rsidRPr="003E25DA">
        <w:rPr>
          <w:rFonts w:cs="David" w:hint="cs"/>
          <w:rtl/>
        </w:rPr>
        <w:tab/>
        <w:t xml:space="preserve">אם הייתי לוקח את ההצעה שלך לכנסת הקודמת הייתי משאיר רק את סיעת קדימה כסיעת השלטון עם תוספת הזמן כי כל האחרות היו מתחת ל-20, הן היו 19 ומטה. זה היה יוצר עיוות, כי היית נותן למפלגת השלטון יותר זמן. </w:t>
      </w:r>
    </w:p>
    <w:p w14:paraId="0B87F07C" w14:textId="77777777" w:rsidR="003E25DA" w:rsidRPr="003E25DA" w:rsidRDefault="003E25DA" w:rsidP="003E25DA">
      <w:pPr>
        <w:bidi/>
        <w:jc w:val="both"/>
        <w:rPr>
          <w:rFonts w:cs="David" w:hint="cs"/>
          <w:rtl/>
        </w:rPr>
      </w:pPr>
    </w:p>
    <w:p w14:paraId="792179A5"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444B369" w14:textId="77777777" w:rsidR="003E25DA" w:rsidRPr="003E25DA" w:rsidRDefault="003E25DA" w:rsidP="003E25DA">
      <w:pPr>
        <w:bidi/>
        <w:jc w:val="both"/>
        <w:rPr>
          <w:rFonts w:cs="David" w:hint="cs"/>
          <w:rtl/>
        </w:rPr>
      </w:pPr>
    </w:p>
    <w:p w14:paraId="2AA36CE2" w14:textId="77777777" w:rsidR="003E25DA" w:rsidRPr="003E25DA" w:rsidRDefault="003E25DA" w:rsidP="003E25DA">
      <w:pPr>
        <w:bidi/>
        <w:jc w:val="both"/>
        <w:rPr>
          <w:rFonts w:cs="David" w:hint="cs"/>
          <w:rtl/>
        </w:rPr>
      </w:pPr>
      <w:r w:rsidRPr="003E25DA">
        <w:rPr>
          <w:rFonts w:cs="David" w:hint="cs"/>
          <w:rtl/>
        </w:rPr>
        <w:tab/>
        <w:t xml:space="preserve"> אי אפשר - - -</w:t>
      </w:r>
    </w:p>
    <w:p w14:paraId="5A94D43F" w14:textId="77777777" w:rsidR="003E25DA" w:rsidRPr="003E25DA" w:rsidRDefault="003E25DA" w:rsidP="003E25DA">
      <w:pPr>
        <w:bidi/>
        <w:jc w:val="both"/>
        <w:rPr>
          <w:rFonts w:cs="David" w:hint="cs"/>
          <w:rtl/>
        </w:rPr>
      </w:pPr>
    </w:p>
    <w:p w14:paraId="1A9F4CE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C570A58" w14:textId="77777777" w:rsidR="003E25DA" w:rsidRPr="003E25DA" w:rsidRDefault="003E25DA" w:rsidP="003E25DA">
      <w:pPr>
        <w:bidi/>
        <w:jc w:val="both"/>
        <w:rPr>
          <w:rFonts w:cs="David" w:hint="cs"/>
          <w:u w:val="single"/>
          <w:rtl/>
        </w:rPr>
      </w:pPr>
    </w:p>
    <w:p w14:paraId="6234C189" w14:textId="77777777" w:rsidR="003E25DA" w:rsidRPr="003E25DA" w:rsidRDefault="003E25DA" w:rsidP="003E25DA">
      <w:pPr>
        <w:bidi/>
        <w:jc w:val="both"/>
        <w:rPr>
          <w:rFonts w:cs="David" w:hint="cs"/>
          <w:rtl/>
        </w:rPr>
      </w:pPr>
      <w:r w:rsidRPr="003E25DA">
        <w:rPr>
          <w:rFonts w:cs="David" w:hint="cs"/>
          <w:rtl/>
        </w:rPr>
        <w:tab/>
        <w:t>אבל מה תעשה אחרת, תקיים 4 שעות דיון באי אמון? תתחיל ב-16:00 ותגמור ב-20:00 בערב? אין היגיון בזה. המליאה ריקה לגמרי, אף אחד לא נמצא בנאומים האלה. הדיונים האלה עקרים.</w:t>
      </w:r>
    </w:p>
    <w:p w14:paraId="1CF19072" w14:textId="77777777" w:rsidR="003E25DA" w:rsidRPr="003E25DA" w:rsidRDefault="003E25DA" w:rsidP="003E25DA">
      <w:pPr>
        <w:bidi/>
        <w:jc w:val="both"/>
        <w:rPr>
          <w:rFonts w:cs="David" w:hint="cs"/>
          <w:rtl/>
        </w:rPr>
      </w:pPr>
    </w:p>
    <w:p w14:paraId="7A3F1990" w14:textId="77777777" w:rsidR="003E25DA" w:rsidRPr="003E25DA" w:rsidRDefault="003E25DA" w:rsidP="003E25DA">
      <w:pPr>
        <w:keepLines/>
        <w:bidi/>
        <w:jc w:val="both"/>
        <w:rPr>
          <w:rFonts w:cs="David" w:hint="cs"/>
          <w:u w:val="single"/>
          <w:rtl/>
        </w:rPr>
      </w:pPr>
      <w:r w:rsidRPr="003E25DA">
        <w:rPr>
          <w:rFonts w:cs="David" w:hint="cs"/>
          <w:u w:val="single"/>
          <w:rtl/>
        </w:rPr>
        <w:t>שלמה מולה:</w:t>
      </w:r>
    </w:p>
    <w:p w14:paraId="61C49356" w14:textId="77777777" w:rsidR="003E25DA" w:rsidRPr="003E25DA" w:rsidRDefault="003E25DA" w:rsidP="003E25DA">
      <w:pPr>
        <w:keepLines/>
        <w:bidi/>
        <w:jc w:val="both"/>
        <w:rPr>
          <w:rFonts w:cs="David" w:hint="cs"/>
          <w:u w:val="single"/>
          <w:rtl/>
        </w:rPr>
      </w:pPr>
    </w:p>
    <w:p w14:paraId="4D5524FB" w14:textId="77777777" w:rsidR="003E25DA" w:rsidRPr="003E25DA" w:rsidRDefault="003E25DA" w:rsidP="003E25DA">
      <w:pPr>
        <w:keepLines/>
        <w:bidi/>
        <w:jc w:val="both"/>
        <w:rPr>
          <w:rFonts w:cs="David" w:hint="cs"/>
          <w:rtl/>
        </w:rPr>
      </w:pPr>
      <w:r w:rsidRPr="003E25DA">
        <w:rPr>
          <w:rFonts w:cs="David" w:hint="cs"/>
          <w:rtl/>
        </w:rPr>
        <w:tab/>
        <w:t xml:space="preserve"> מה עם 3 דקות שהופכות ל-5?</w:t>
      </w:r>
    </w:p>
    <w:p w14:paraId="567889BF" w14:textId="77777777" w:rsidR="003E25DA" w:rsidRPr="003E25DA" w:rsidRDefault="003E25DA" w:rsidP="003E25DA">
      <w:pPr>
        <w:bidi/>
        <w:jc w:val="both"/>
        <w:rPr>
          <w:rFonts w:cs="David" w:hint="cs"/>
          <w:rtl/>
        </w:rPr>
      </w:pPr>
    </w:p>
    <w:p w14:paraId="6949590C"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DEA1A72" w14:textId="77777777" w:rsidR="003E25DA" w:rsidRPr="003E25DA" w:rsidRDefault="003E25DA" w:rsidP="003E25DA">
      <w:pPr>
        <w:bidi/>
        <w:jc w:val="both"/>
        <w:rPr>
          <w:rFonts w:cs="David" w:hint="cs"/>
          <w:u w:val="single"/>
          <w:rtl/>
        </w:rPr>
      </w:pPr>
    </w:p>
    <w:p w14:paraId="59054F45" w14:textId="77777777" w:rsidR="003E25DA" w:rsidRPr="003E25DA" w:rsidRDefault="003E25DA" w:rsidP="003E25DA">
      <w:pPr>
        <w:bidi/>
        <w:jc w:val="both"/>
        <w:rPr>
          <w:rFonts w:cs="David" w:hint="cs"/>
          <w:rtl/>
        </w:rPr>
      </w:pPr>
      <w:r w:rsidRPr="003E25DA">
        <w:rPr>
          <w:rFonts w:cs="David" w:hint="cs"/>
          <w:rtl/>
        </w:rPr>
        <w:tab/>
        <w:t>זה אין בעיה.</w:t>
      </w:r>
    </w:p>
    <w:p w14:paraId="3BBEEB53" w14:textId="77777777" w:rsidR="003E25DA" w:rsidRPr="003E25DA" w:rsidRDefault="003E25DA" w:rsidP="003E25DA">
      <w:pPr>
        <w:bidi/>
        <w:jc w:val="both"/>
        <w:rPr>
          <w:rFonts w:cs="David" w:hint="cs"/>
          <w:rtl/>
        </w:rPr>
      </w:pPr>
    </w:p>
    <w:p w14:paraId="2656A027" w14:textId="77777777" w:rsidR="003E25DA" w:rsidRPr="003E25DA" w:rsidRDefault="003E25DA" w:rsidP="003E25DA">
      <w:pPr>
        <w:bidi/>
        <w:jc w:val="both"/>
        <w:rPr>
          <w:rFonts w:cs="David" w:hint="cs"/>
          <w:rtl/>
        </w:rPr>
      </w:pPr>
      <w:r w:rsidRPr="003E25DA">
        <w:rPr>
          <w:rFonts w:cs="David" w:hint="cs"/>
          <w:u w:val="single"/>
          <w:rtl/>
        </w:rPr>
        <w:t>איל ינון:</w:t>
      </w:r>
    </w:p>
    <w:p w14:paraId="644AB934" w14:textId="77777777" w:rsidR="003E25DA" w:rsidRPr="003E25DA" w:rsidRDefault="003E25DA" w:rsidP="003E25DA">
      <w:pPr>
        <w:bidi/>
        <w:jc w:val="both"/>
        <w:rPr>
          <w:rFonts w:cs="David" w:hint="cs"/>
          <w:rtl/>
        </w:rPr>
      </w:pPr>
    </w:p>
    <w:p w14:paraId="21AFF335" w14:textId="77777777" w:rsidR="003E25DA" w:rsidRPr="003E25DA" w:rsidRDefault="003E25DA" w:rsidP="003E25DA">
      <w:pPr>
        <w:bidi/>
        <w:jc w:val="both"/>
        <w:rPr>
          <w:rFonts w:cs="David" w:hint="cs"/>
          <w:rtl/>
        </w:rPr>
      </w:pPr>
      <w:r w:rsidRPr="003E25DA">
        <w:rPr>
          <w:rFonts w:cs="David" w:hint="cs"/>
          <w:rtl/>
        </w:rPr>
        <w:tab/>
        <w:t xml:space="preserve"> זה ועדת הכנסת יכולה להחליף כל שבוע.</w:t>
      </w:r>
    </w:p>
    <w:p w14:paraId="761200A2" w14:textId="77777777" w:rsidR="003E25DA" w:rsidRPr="003E25DA" w:rsidRDefault="003E25DA" w:rsidP="003E25DA">
      <w:pPr>
        <w:bidi/>
        <w:jc w:val="both"/>
        <w:rPr>
          <w:rFonts w:cs="David" w:hint="cs"/>
          <w:rtl/>
        </w:rPr>
      </w:pPr>
    </w:p>
    <w:p w14:paraId="2BAF328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B321944" w14:textId="77777777" w:rsidR="003E25DA" w:rsidRPr="003E25DA" w:rsidRDefault="003E25DA" w:rsidP="003E25DA">
      <w:pPr>
        <w:bidi/>
        <w:jc w:val="both"/>
        <w:rPr>
          <w:rFonts w:cs="David" w:hint="cs"/>
          <w:u w:val="single"/>
          <w:rtl/>
        </w:rPr>
      </w:pPr>
    </w:p>
    <w:p w14:paraId="4C0036B2" w14:textId="77777777" w:rsidR="003E25DA" w:rsidRPr="003E25DA" w:rsidRDefault="003E25DA" w:rsidP="003E25DA">
      <w:pPr>
        <w:bidi/>
        <w:jc w:val="both"/>
        <w:rPr>
          <w:rFonts w:cs="David" w:hint="cs"/>
          <w:rtl/>
        </w:rPr>
      </w:pPr>
      <w:r w:rsidRPr="003E25DA">
        <w:rPr>
          <w:rFonts w:cs="David" w:hint="cs"/>
          <w:rtl/>
        </w:rPr>
        <w:tab/>
        <w:t>אני גם אמרתי לכם שאם תבוא בקשה שלכם בשבוע מסוים- -</w:t>
      </w:r>
    </w:p>
    <w:p w14:paraId="3F3F2135" w14:textId="77777777" w:rsidR="003E25DA" w:rsidRPr="003E25DA" w:rsidRDefault="003E25DA" w:rsidP="003E25DA">
      <w:pPr>
        <w:bidi/>
        <w:jc w:val="both"/>
        <w:rPr>
          <w:rFonts w:cs="David" w:hint="cs"/>
          <w:rtl/>
        </w:rPr>
      </w:pPr>
    </w:p>
    <w:p w14:paraId="73E9C039"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9803FF8" w14:textId="77777777" w:rsidR="003E25DA" w:rsidRPr="003E25DA" w:rsidRDefault="003E25DA" w:rsidP="003E25DA">
      <w:pPr>
        <w:bidi/>
        <w:jc w:val="both"/>
        <w:rPr>
          <w:rFonts w:cs="David" w:hint="cs"/>
          <w:u w:val="single"/>
          <w:rtl/>
        </w:rPr>
      </w:pPr>
    </w:p>
    <w:p w14:paraId="7822F145" w14:textId="77777777" w:rsidR="003E25DA" w:rsidRPr="003E25DA" w:rsidRDefault="003E25DA" w:rsidP="003E25DA">
      <w:pPr>
        <w:bidi/>
        <w:jc w:val="both"/>
        <w:rPr>
          <w:rFonts w:cs="David" w:hint="cs"/>
          <w:rtl/>
        </w:rPr>
      </w:pPr>
      <w:r w:rsidRPr="003E25DA">
        <w:rPr>
          <w:rFonts w:cs="David" w:hint="cs"/>
          <w:rtl/>
        </w:rPr>
        <w:tab/>
        <w:t xml:space="preserve"> למה שבוע מסוים? בשבוע מסוים לממשלה לא נוח, ושבוע אחרי זה - - -</w:t>
      </w:r>
    </w:p>
    <w:p w14:paraId="6F8EDEA6" w14:textId="77777777" w:rsidR="003E25DA" w:rsidRPr="003E25DA" w:rsidRDefault="003E25DA" w:rsidP="003E25DA">
      <w:pPr>
        <w:bidi/>
        <w:jc w:val="both"/>
        <w:rPr>
          <w:rFonts w:cs="David" w:hint="cs"/>
          <w:rtl/>
        </w:rPr>
      </w:pPr>
    </w:p>
    <w:p w14:paraId="57006670"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566B253" w14:textId="77777777" w:rsidR="003E25DA" w:rsidRPr="003E25DA" w:rsidRDefault="003E25DA" w:rsidP="003E25DA">
      <w:pPr>
        <w:bidi/>
        <w:jc w:val="both"/>
        <w:rPr>
          <w:rFonts w:cs="David" w:hint="cs"/>
          <w:u w:val="single"/>
          <w:rtl/>
        </w:rPr>
      </w:pPr>
    </w:p>
    <w:p w14:paraId="0FD3F99D" w14:textId="77777777" w:rsidR="003E25DA" w:rsidRPr="003E25DA" w:rsidRDefault="003E25DA" w:rsidP="003E25DA">
      <w:pPr>
        <w:bidi/>
        <w:jc w:val="both"/>
        <w:rPr>
          <w:rFonts w:cs="David" w:hint="cs"/>
          <w:rtl/>
        </w:rPr>
      </w:pPr>
      <w:r w:rsidRPr="003E25DA">
        <w:rPr>
          <w:rFonts w:cs="David" w:hint="cs"/>
          <w:rtl/>
        </w:rPr>
        <w:tab/>
        <w:t xml:space="preserve">לא. אני אומר לך משהו שלא על דעתו של יושב ראש הקואליציה. מכיוון שאתם נתתם את הסכמתכם הטובה והנכונה להסדר שקיים היום, אם בשבוע מסוים שאתם תחליטו תגידו שאתם רוצים תוספת של שתי דקות </w:t>
      </w:r>
      <w:r w:rsidRPr="003E25DA">
        <w:rPr>
          <w:rFonts w:cs="David"/>
          <w:rtl/>
        </w:rPr>
        <w:t>–</w:t>
      </w:r>
      <w:r w:rsidRPr="003E25DA">
        <w:rPr>
          <w:rFonts w:cs="David" w:hint="cs"/>
          <w:rtl/>
        </w:rPr>
        <w:t xml:space="preserve"> תקבלו אותה. אין פה בכלל שאלה.</w:t>
      </w:r>
    </w:p>
    <w:p w14:paraId="521BBF3F" w14:textId="77777777" w:rsidR="003E25DA" w:rsidRPr="003E25DA" w:rsidRDefault="003E25DA" w:rsidP="003E25DA">
      <w:pPr>
        <w:bidi/>
        <w:jc w:val="both"/>
        <w:rPr>
          <w:rFonts w:cs="David" w:hint="cs"/>
          <w:rtl/>
        </w:rPr>
      </w:pPr>
    </w:p>
    <w:p w14:paraId="0D84AB1B"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5A4EEC5" w14:textId="77777777" w:rsidR="003E25DA" w:rsidRPr="003E25DA" w:rsidRDefault="003E25DA" w:rsidP="003E25DA">
      <w:pPr>
        <w:bidi/>
        <w:jc w:val="both"/>
        <w:rPr>
          <w:rFonts w:cs="David" w:hint="cs"/>
          <w:u w:val="single"/>
          <w:rtl/>
        </w:rPr>
      </w:pPr>
    </w:p>
    <w:p w14:paraId="1368CBBE" w14:textId="77777777" w:rsidR="003E25DA" w:rsidRPr="003E25DA" w:rsidRDefault="003E25DA" w:rsidP="003E25DA">
      <w:pPr>
        <w:bidi/>
        <w:jc w:val="both"/>
        <w:rPr>
          <w:rFonts w:cs="David" w:hint="cs"/>
          <w:rtl/>
        </w:rPr>
      </w:pPr>
      <w:r w:rsidRPr="003E25DA">
        <w:rPr>
          <w:rFonts w:cs="David" w:hint="cs"/>
          <w:rtl/>
        </w:rPr>
        <w:tab/>
        <w:t xml:space="preserve"> זאת התחייבות רק להם או לכולם?</w:t>
      </w:r>
    </w:p>
    <w:p w14:paraId="365CF923" w14:textId="77777777" w:rsidR="003E25DA" w:rsidRPr="003E25DA" w:rsidRDefault="003E25DA" w:rsidP="003E25DA">
      <w:pPr>
        <w:bidi/>
        <w:jc w:val="both"/>
        <w:rPr>
          <w:rFonts w:cs="David" w:hint="cs"/>
          <w:rtl/>
        </w:rPr>
      </w:pPr>
    </w:p>
    <w:p w14:paraId="27CE87A3"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9363C7A" w14:textId="77777777" w:rsidR="003E25DA" w:rsidRPr="003E25DA" w:rsidRDefault="003E25DA" w:rsidP="003E25DA">
      <w:pPr>
        <w:bidi/>
        <w:jc w:val="both"/>
        <w:rPr>
          <w:rFonts w:cs="David" w:hint="cs"/>
          <w:u w:val="single"/>
          <w:rtl/>
        </w:rPr>
      </w:pPr>
    </w:p>
    <w:p w14:paraId="70BADA00" w14:textId="77777777" w:rsidR="003E25DA" w:rsidRPr="003E25DA" w:rsidRDefault="003E25DA" w:rsidP="003E25DA">
      <w:pPr>
        <w:bidi/>
        <w:jc w:val="both"/>
        <w:rPr>
          <w:rFonts w:cs="David" w:hint="cs"/>
          <w:rtl/>
        </w:rPr>
      </w:pPr>
      <w:r w:rsidRPr="003E25DA">
        <w:rPr>
          <w:rFonts w:cs="David" w:hint="cs"/>
          <w:rtl/>
        </w:rPr>
        <w:tab/>
        <w:t>זאת התחייבות רק לסיעות האופוזיציה. סיעות הקואליציה כפופות לדיני החוזים.</w:t>
      </w:r>
    </w:p>
    <w:p w14:paraId="4B4A2F5B" w14:textId="77777777" w:rsidR="003E25DA" w:rsidRPr="003E25DA" w:rsidRDefault="003E25DA" w:rsidP="003E25DA">
      <w:pPr>
        <w:bidi/>
        <w:jc w:val="both"/>
        <w:rPr>
          <w:rFonts w:cs="David" w:hint="cs"/>
          <w:rtl/>
        </w:rPr>
      </w:pPr>
    </w:p>
    <w:p w14:paraId="78078B8C"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548183BA" w14:textId="77777777" w:rsidR="003E25DA" w:rsidRPr="003E25DA" w:rsidRDefault="003E25DA" w:rsidP="003E25DA">
      <w:pPr>
        <w:bidi/>
        <w:jc w:val="both"/>
        <w:rPr>
          <w:rFonts w:cs="David" w:hint="cs"/>
          <w:u w:val="single"/>
          <w:rtl/>
        </w:rPr>
      </w:pPr>
    </w:p>
    <w:p w14:paraId="07A758CE" w14:textId="77777777" w:rsidR="003E25DA" w:rsidRPr="003E25DA" w:rsidRDefault="003E25DA" w:rsidP="003E25DA">
      <w:pPr>
        <w:bidi/>
        <w:jc w:val="both"/>
        <w:rPr>
          <w:rFonts w:cs="David" w:hint="cs"/>
          <w:rtl/>
        </w:rPr>
      </w:pPr>
      <w:r w:rsidRPr="003E25DA">
        <w:rPr>
          <w:rFonts w:cs="David" w:hint="cs"/>
          <w:rtl/>
        </w:rPr>
        <w:tab/>
        <w:t xml:space="preserve"> מה עם חברי קואליציה שמרגישים שהם רוצים להיות אופוזיציה?</w:t>
      </w:r>
    </w:p>
    <w:p w14:paraId="3A068F55" w14:textId="77777777" w:rsidR="003E25DA" w:rsidRPr="003E25DA" w:rsidRDefault="003E25DA" w:rsidP="003E25DA">
      <w:pPr>
        <w:bidi/>
        <w:jc w:val="both"/>
        <w:rPr>
          <w:rFonts w:cs="David" w:hint="cs"/>
          <w:rtl/>
        </w:rPr>
      </w:pPr>
    </w:p>
    <w:p w14:paraId="28B5881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731EC5C" w14:textId="77777777" w:rsidR="003E25DA" w:rsidRPr="003E25DA" w:rsidRDefault="003E25DA" w:rsidP="003E25DA">
      <w:pPr>
        <w:bidi/>
        <w:jc w:val="both"/>
        <w:rPr>
          <w:rFonts w:cs="David" w:hint="cs"/>
          <w:u w:val="single"/>
          <w:rtl/>
        </w:rPr>
      </w:pPr>
    </w:p>
    <w:p w14:paraId="31456CC0" w14:textId="77777777" w:rsidR="003E25DA" w:rsidRPr="003E25DA" w:rsidRDefault="003E25DA" w:rsidP="003E25DA">
      <w:pPr>
        <w:bidi/>
        <w:jc w:val="both"/>
        <w:rPr>
          <w:rFonts w:cs="David" w:hint="cs"/>
          <w:rtl/>
        </w:rPr>
      </w:pPr>
      <w:r w:rsidRPr="003E25DA">
        <w:rPr>
          <w:rFonts w:cs="David" w:hint="cs"/>
          <w:rtl/>
        </w:rPr>
        <w:tab/>
        <w:t>אני לא נוהג לקבוע מסגרות זמן מיוחדות לעצמי, אבל עזוב את זה עכשיו. אנחנו יכולים להתכנס למה שמוצע כאן?</w:t>
      </w:r>
    </w:p>
    <w:p w14:paraId="4F69C7BB" w14:textId="77777777" w:rsidR="003E25DA" w:rsidRPr="003E25DA" w:rsidRDefault="003E25DA" w:rsidP="003E25DA">
      <w:pPr>
        <w:bidi/>
        <w:jc w:val="both"/>
        <w:rPr>
          <w:rFonts w:cs="David" w:hint="cs"/>
          <w:rtl/>
        </w:rPr>
      </w:pPr>
    </w:p>
    <w:p w14:paraId="282043CD"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8D5D467" w14:textId="77777777" w:rsidR="003E25DA" w:rsidRPr="003E25DA" w:rsidRDefault="003E25DA" w:rsidP="003E25DA">
      <w:pPr>
        <w:bidi/>
        <w:jc w:val="both"/>
        <w:rPr>
          <w:rFonts w:cs="David" w:hint="cs"/>
          <w:u w:val="single"/>
          <w:rtl/>
        </w:rPr>
      </w:pPr>
    </w:p>
    <w:p w14:paraId="3E4277D1" w14:textId="77777777" w:rsidR="003E25DA" w:rsidRPr="003E25DA" w:rsidRDefault="003E25DA" w:rsidP="003E25DA">
      <w:pPr>
        <w:bidi/>
        <w:jc w:val="both"/>
        <w:rPr>
          <w:rFonts w:cs="David" w:hint="cs"/>
          <w:rtl/>
        </w:rPr>
      </w:pPr>
      <w:r w:rsidRPr="003E25DA">
        <w:rPr>
          <w:rFonts w:cs="David" w:hint="cs"/>
          <w:rtl/>
        </w:rPr>
        <w:tab/>
        <w:t>- - -</w:t>
      </w:r>
    </w:p>
    <w:p w14:paraId="16FB6545" w14:textId="77777777" w:rsidR="003E25DA" w:rsidRPr="003E25DA" w:rsidRDefault="003E25DA" w:rsidP="003E25DA">
      <w:pPr>
        <w:bidi/>
        <w:jc w:val="both"/>
        <w:rPr>
          <w:rFonts w:cs="David" w:hint="cs"/>
          <w:rtl/>
        </w:rPr>
      </w:pPr>
    </w:p>
    <w:p w14:paraId="4568C176" w14:textId="77777777" w:rsidR="003E25DA" w:rsidRPr="003E25DA" w:rsidRDefault="003E25DA" w:rsidP="003E25DA">
      <w:pPr>
        <w:bidi/>
        <w:jc w:val="both"/>
        <w:rPr>
          <w:rFonts w:cs="David"/>
          <w:u w:val="single"/>
        </w:rPr>
      </w:pPr>
      <w:r w:rsidRPr="003E25DA">
        <w:rPr>
          <w:rFonts w:cs="David" w:hint="cs"/>
          <w:rtl/>
        </w:rPr>
        <w:t xml:space="preserve"> </w:t>
      </w: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ED2AAF3" w14:textId="77777777" w:rsidR="003E25DA" w:rsidRPr="003E25DA" w:rsidRDefault="003E25DA" w:rsidP="003E25DA">
      <w:pPr>
        <w:bidi/>
        <w:jc w:val="both"/>
        <w:rPr>
          <w:rFonts w:cs="David" w:hint="cs"/>
          <w:u w:val="single"/>
          <w:rtl/>
        </w:rPr>
      </w:pPr>
    </w:p>
    <w:p w14:paraId="52F5195F" w14:textId="77777777" w:rsidR="003E25DA" w:rsidRPr="003E25DA" w:rsidRDefault="003E25DA" w:rsidP="003E25DA">
      <w:pPr>
        <w:bidi/>
        <w:jc w:val="both"/>
        <w:rPr>
          <w:rFonts w:cs="David" w:hint="cs"/>
          <w:rtl/>
        </w:rPr>
      </w:pPr>
      <w:r w:rsidRPr="003E25DA">
        <w:rPr>
          <w:rFonts w:cs="David" w:hint="cs"/>
          <w:rtl/>
        </w:rPr>
        <w:tab/>
        <w:t>אנחנו לא מצביעים.</w:t>
      </w:r>
    </w:p>
    <w:p w14:paraId="1FDB3D56" w14:textId="77777777" w:rsidR="003E25DA" w:rsidRPr="003E25DA" w:rsidRDefault="003E25DA" w:rsidP="003E25DA">
      <w:pPr>
        <w:bidi/>
        <w:jc w:val="both"/>
        <w:rPr>
          <w:rFonts w:cs="David" w:hint="cs"/>
          <w:rtl/>
        </w:rPr>
      </w:pPr>
    </w:p>
    <w:p w14:paraId="38CCCE54"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4144E4D" w14:textId="77777777" w:rsidR="003E25DA" w:rsidRPr="003E25DA" w:rsidRDefault="003E25DA" w:rsidP="003E25DA">
      <w:pPr>
        <w:bidi/>
        <w:jc w:val="both"/>
        <w:rPr>
          <w:rFonts w:cs="David" w:hint="cs"/>
          <w:rtl/>
        </w:rPr>
      </w:pPr>
    </w:p>
    <w:p w14:paraId="3A0C9506" w14:textId="77777777" w:rsidR="003E25DA" w:rsidRPr="003E25DA" w:rsidRDefault="003E25DA" w:rsidP="003E25DA">
      <w:pPr>
        <w:bidi/>
        <w:jc w:val="both"/>
        <w:rPr>
          <w:rFonts w:cs="David" w:hint="cs"/>
          <w:rtl/>
        </w:rPr>
      </w:pPr>
      <w:r w:rsidRPr="003E25DA">
        <w:rPr>
          <w:rFonts w:cs="David" w:hint="cs"/>
          <w:rtl/>
        </w:rPr>
        <w:tab/>
        <w:t xml:space="preserve"> אז אני מבקש לא לסגור את הסעיף הזה. אני רוצה לעשות התייעצות סיעתית.</w:t>
      </w:r>
    </w:p>
    <w:p w14:paraId="0FBDD1BD" w14:textId="77777777" w:rsidR="003E25DA" w:rsidRPr="003E25DA" w:rsidRDefault="003E25DA" w:rsidP="003E25DA">
      <w:pPr>
        <w:bidi/>
        <w:jc w:val="both"/>
        <w:rPr>
          <w:rFonts w:cs="David" w:hint="cs"/>
          <w:rtl/>
        </w:rPr>
      </w:pPr>
    </w:p>
    <w:p w14:paraId="0023E8E0"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CA9891A" w14:textId="77777777" w:rsidR="003E25DA" w:rsidRPr="003E25DA" w:rsidRDefault="003E25DA" w:rsidP="003E25DA">
      <w:pPr>
        <w:bidi/>
        <w:jc w:val="both"/>
        <w:rPr>
          <w:rFonts w:cs="David" w:hint="cs"/>
          <w:u w:val="single"/>
          <w:rtl/>
        </w:rPr>
      </w:pPr>
    </w:p>
    <w:p w14:paraId="0EFD9F57" w14:textId="77777777" w:rsidR="003E25DA" w:rsidRPr="003E25DA" w:rsidRDefault="003E25DA" w:rsidP="003E25DA">
      <w:pPr>
        <w:bidi/>
        <w:jc w:val="both"/>
        <w:rPr>
          <w:rFonts w:cs="David" w:hint="cs"/>
          <w:rtl/>
        </w:rPr>
      </w:pPr>
      <w:r w:rsidRPr="003E25DA">
        <w:rPr>
          <w:rFonts w:cs="David" w:hint="cs"/>
          <w:rtl/>
        </w:rPr>
        <w:tab/>
        <w:t xml:space="preserve">אין שום בעיה, זה בסדר. </w:t>
      </w:r>
    </w:p>
    <w:p w14:paraId="32D675E4" w14:textId="77777777" w:rsidR="003E25DA" w:rsidRPr="003E25DA" w:rsidRDefault="003E25DA" w:rsidP="003E25DA">
      <w:pPr>
        <w:bidi/>
        <w:jc w:val="both"/>
        <w:rPr>
          <w:rFonts w:cs="David" w:hint="cs"/>
          <w:rtl/>
        </w:rPr>
      </w:pPr>
    </w:p>
    <w:p w14:paraId="687588E3" w14:textId="77777777" w:rsidR="003E25DA" w:rsidRPr="003E25DA" w:rsidRDefault="003E25DA" w:rsidP="003E25DA">
      <w:pPr>
        <w:keepLines/>
        <w:bidi/>
        <w:jc w:val="both"/>
        <w:rPr>
          <w:rFonts w:cs="David" w:hint="cs"/>
          <w:u w:val="single"/>
          <w:rtl/>
        </w:rPr>
      </w:pPr>
      <w:r w:rsidRPr="003E25DA">
        <w:rPr>
          <w:rFonts w:cs="David" w:hint="cs"/>
          <w:u w:val="single"/>
          <w:rtl/>
        </w:rPr>
        <w:t>שלמה מולה:</w:t>
      </w:r>
    </w:p>
    <w:p w14:paraId="00115D3C" w14:textId="77777777" w:rsidR="003E25DA" w:rsidRPr="003E25DA" w:rsidRDefault="003E25DA" w:rsidP="003E25DA">
      <w:pPr>
        <w:keepLines/>
        <w:bidi/>
        <w:jc w:val="both"/>
        <w:rPr>
          <w:rFonts w:cs="David" w:hint="cs"/>
          <w:rtl/>
        </w:rPr>
      </w:pPr>
    </w:p>
    <w:p w14:paraId="3532886F" w14:textId="77777777" w:rsidR="003E25DA" w:rsidRPr="003E25DA" w:rsidRDefault="003E25DA" w:rsidP="003E25DA">
      <w:pPr>
        <w:keepLines/>
        <w:bidi/>
        <w:jc w:val="both"/>
        <w:rPr>
          <w:rFonts w:cs="David" w:hint="cs"/>
          <w:rtl/>
        </w:rPr>
      </w:pPr>
      <w:r w:rsidRPr="003E25DA">
        <w:rPr>
          <w:rFonts w:cs="David" w:hint="cs"/>
          <w:rtl/>
        </w:rPr>
        <w:tab/>
        <w:t xml:space="preserve"> אני גם אשכנע את דודו לתמוך בזה. </w:t>
      </w:r>
    </w:p>
    <w:p w14:paraId="6EA8E8A8" w14:textId="77777777" w:rsidR="003E25DA" w:rsidRPr="003E25DA" w:rsidRDefault="003E25DA" w:rsidP="003E25DA">
      <w:pPr>
        <w:keepLines/>
        <w:bidi/>
        <w:jc w:val="both"/>
        <w:rPr>
          <w:rFonts w:cs="David" w:hint="cs"/>
          <w:rtl/>
        </w:rPr>
      </w:pPr>
    </w:p>
    <w:p w14:paraId="60F276C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0C4ADC1" w14:textId="77777777" w:rsidR="003E25DA" w:rsidRPr="003E25DA" w:rsidRDefault="003E25DA" w:rsidP="003E25DA">
      <w:pPr>
        <w:bidi/>
        <w:jc w:val="both"/>
        <w:rPr>
          <w:rFonts w:cs="David" w:hint="cs"/>
          <w:u w:val="single"/>
          <w:rtl/>
        </w:rPr>
      </w:pPr>
    </w:p>
    <w:p w14:paraId="244A94B0" w14:textId="77777777" w:rsidR="003E25DA" w:rsidRPr="003E25DA" w:rsidRDefault="003E25DA" w:rsidP="003E25DA">
      <w:pPr>
        <w:bidi/>
        <w:jc w:val="both"/>
        <w:rPr>
          <w:rFonts w:cs="David" w:hint="cs"/>
          <w:rtl/>
        </w:rPr>
      </w:pPr>
      <w:r w:rsidRPr="003E25DA">
        <w:rPr>
          <w:rFonts w:cs="David" w:hint="cs"/>
          <w:rtl/>
        </w:rPr>
        <w:tab/>
        <w:t>בסדר גמור.</w:t>
      </w:r>
    </w:p>
    <w:p w14:paraId="5C36FA07" w14:textId="77777777" w:rsidR="003E25DA" w:rsidRPr="003E25DA" w:rsidRDefault="003E25DA" w:rsidP="003E25DA">
      <w:pPr>
        <w:bidi/>
        <w:jc w:val="both"/>
        <w:rPr>
          <w:rFonts w:cs="David" w:hint="cs"/>
          <w:rtl/>
        </w:rPr>
      </w:pPr>
    </w:p>
    <w:p w14:paraId="4422D36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7160A97" w14:textId="77777777" w:rsidR="003E25DA" w:rsidRPr="003E25DA" w:rsidRDefault="003E25DA" w:rsidP="003E25DA">
      <w:pPr>
        <w:bidi/>
        <w:jc w:val="both"/>
        <w:rPr>
          <w:rFonts w:cs="David" w:hint="cs"/>
          <w:u w:val="single"/>
          <w:rtl/>
        </w:rPr>
      </w:pPr>
    </w:p>
    <w:p w14:paraId="73A0FE59" w14:textId="77777777" w:rsidR="003E25DA" w:rsidRPr="003E25DA" w:rsidRDefault="003E25DA" w:rsidP="003E25DA">
      <w:pPr>
        <w:bidi/>
        <w:jc w:val="both"/>
        <w:rPr>
          <w:rFonts w:cs="David" w:hint="cs"/>
          <w:rtl/>
        </w:rPr>
      </w:pPr>
      <w:r w:rsidRPr="003E25DA">
        <w:rPr>
          <w:rFonts w:cs="David" w:hint="cs"/>
          <w:rtl/>
        </w:rPr>
        <w:tab/>
        <w:t xml:space="preserve"> ועדת כנסת תקבע את מסגרת הזמן בלי שיהיו מוטלות עליה מגבלות. </w:t>
      </w:r>
    </w:p>
    <w:p w14:paraId="024A7EB8" w14:textId="77777777" w:rsidR="003E25DA" w:rsidRPr="003E25DA" w:rsidRDefault="003E25DA" w:rsidP="003E25DA">
      <w:pPr>
        <w:bidi/>
        <w:jc w:val="both"/>
        <w:rPr>
          <w:rFonts w:cs="David" w:hint="cs"/>
          <w:rtl/>
        </w:rPr>
      </w:pPr>
    </w:p>
    <w:p w14:paraId="7EEBF8FC" w14:textId="77777777" w:rsidR="003E25DA" w:rsidRPr="003E25DA" w:rsidRDefault="003E25DA" w:rsidP="003E25DA">
      <w:pPr>
        <w:bidi/>
        <w:ind w:firstLine="567"/>
        <w:jc w:val="both"/>
        <w:rPr>
          <w:rFonts w:cs="David" w:hint="cs"/>
          <w:rtl/>
        </w:rPr>
      </w:pPr>
      <w:r w:rsidRPr="003E25DA">
        <w:rPr>
          <w:rFonts w:cs="David" w:hint="cs"/>
          <w:rtl/>
        </w:rPr>
        <w:t>פסקה 2 מציעה: "תקבע כל סיעה את שמות חבריה שהשתתפו בדיון ואת סדר הופעתם". היום זה מנוסח קצת אחרת: "תודיע כל סיעה ליושב ראש בכתב את שמות חבריה שהשתתפו בדיון, תור הופעתם והזמן שיינתן לכל אחד מהם, ובלבד שהזמן שיוקצב לכל נואם לא יופחת מ-8 דקות. נותרו לסיעה לפחות 6 דקות, תוכל להוסיף נואם נוסף". זה קשור לכך שרצו לתת לכל סיעה 10 דקות.</w:t>
      </w:r>
    </w:p>
    <w:p w14:paraId="3DBBD8D4" w14:textId="77777777" w:rsidR="003E25DA" w:rsidRPr="003E25DA" w:rsidRDefault="003E25DA" w:rsidP="003E25DA">
      <w:pPr>
        <w:bidi/>
        <w:jc w:val="both"/>
        <w:rPr>
          <w:rFonts w:cs="David" w:hint="cs"/>
          <w:rtl/>
        </w:rPr>
      </w:pPr>
    </w:p>
    <w:p w14:paraId="6A7A228B"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A8C0D0E" w14:textId="77777777" w:rsidR="003E25DA" w:rsidRPr="003E25DA" w:rsidRDefault="003E25DA" w:rsidP="003E25DA">
      <w:pPr>
        <w:bidi/>
        <w:jc w:val="both"/>
        <w:rPr>
          <w:rFonts w:cs="David" w:hint="cs"/>
          <w:u w:val="single"/>
          <w:rtl/>
        </w:rPr>
      </w:pPr>
    </w:p>
    <w:p w14:paraId="19DDB4C5" w14:textId="77777777" w:rsidR="003E25DA" w:rsidRPr="003E25DA" w:rsidRDefault="003E25DA" w:rsidP="003E25DA">
      <w:pPr>
        <w:bidi/>
        <w:jc w:val="both"/>
        <w:rPr>
          <w:rFonts w:cs="David" w:hint="cs"/>
          <w:rtl/>
        </w:rPr>
      </w:pPr>
      <w:r w:rsidRPr="003E25DA">
        <w:rPr>
          <w:rFonts w:cs="David" w:hint="cs"/>
          <w:rtl/>
        </w:rPr>
        <w:tab/>
        <w:t xml:space="preserve">אבל זה כדאי מאוד שיהיה משום שאחרת סיעה שיש לה 3 דקות לחלק את זה בין שלושה דוברים, ואז אנחנו נישאר עד 24:00 בלילה בכל מקרה. </w:t>
      </w:r>
    </w:p>
    <w:p w14:paraId="696CA582" w14:textId="77777777" w:rsidR="003E25DA" w:rsidRPr="003E25DA" w:rsidRDefault="003E25DA" w:rsidP="003E25DA">
      <w:pPr>
        <w:bidi/>
        <w:jc w:val="both"/>
        <w:rPr>
          <w:rFonts w:cs="David" w:hint="cs"/>
          <w:rtl/>
        </w:rPr>
      </w:pPr>
    </w:p>
    <w:p w14:paraId="0816520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B56B727" w14:textId="77777777" w:rsidR="003E25DA" w:rsidRPr="003E25DA" w:rsidRDefault="003E25DA" w:rsidP="003E25DA">
      <w:pPr>
        <w:bidi/>
        <w:jc w:val="both"/>
        <w:rPr>
          <w:rFonts w:cs="David" w:hint="cs"/>
          <w:u w:val="single"/>
          <w:rtl/>
        </w:rPr>
      </w:pPr>
    </w:p>
    <w:p w14:paraId="28BD4BBB" w14:textId="77777777" w:rsidR="003E25DA" w:rsidRPr="003E25DA" w:rsidRDefault="003E25DA" w:rsidP="003E25DA">
      <w:pPr>
        <w:bidi/>
        <w:jc w:val="both"/>
        <w:rPr>
          <w:rFonts w:cs="David" w:hint="cs"/>
          <w:rtl/>
        </w:rPr>
      </w:pPr>
      <w:r w:rsidRPr="003E25DA">
        <w:rPr>
          <w:rFonts w:cs="David" w:hint="cs"/>
          <w:rtl/>
        </w:rPr>
        <w:tab/>
        <w:t xml:space="preserve"> אז השאלה אם רוצים להתייחס פה במפורש- -</w:t>
      </w:r>
    </w:p>
    <w:p w14:paraId="010F0261" w14:textId="77777777" w:rsidR="003E25DA" w:rsidRPr="003E25DA" w:rsidRDefault="003E25DA" w:rsidP="003E25DA">
      <w:pPr>
        <w:bidi/>
        <w:jc w:val="both"/>
        <w:rPr>
          <w:rFonts w:cs="David" w:hint="cs"/>
          <w:rtl/>
        </w:rPr>
      </w:pPr>
    </w:p>
    <w:p w14:paraId="37DAF49E"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5E71FC6" w14:textId="77777777" w:rsidR="003E25DA" w:rsidRPr="003E25DA" w:rsidRDefault="003E25DA" w:rsidP="003E25DA">
      <w:pPr>
        <w:bidi/>
        <w:jc w:val="both"/>
        <w:rPr>
          <w:rFonts w:cs="David" w:hint="cs"/>
          <w:rtl/>
        </w:rPr>
      </w:pPr>
    </w:p>
    <w:p w14:paraId="6EBAD415" w14:textId="77777777" w:rsidR="003E25DA" w:rsidRPr="003E25DA" w:rsidRDefault="003E25DA" w:rsidP="003E25DA">
      <w:pPr>
        <w:bidi/>
        <w:jc w:val="both"/>
        <w:rPr>
          <w:rFonts w:cs="David" w:hint="cs"/>
          <w:rtl/>
        </w:rPr>
      </w:pPr>
      <w:r w:rsidRPr="003E25DA">
        <w:rPr>
          <w:rFonts w:cs="David" w:hint="cs"/>
          <w:rtl/>
        </w:rPr>
        <w:tab/>
        <w:t xml:space="preserve"> אין ברירה.</w:t>
      </w:r>
    </w:p>
    <w:p w14:paraId="10670BB7" w14:textId="77777777" w:rsidR="003E25DA" w:rsidRPr="003E25DA" w:rsidRDefault="003E25DA" w:rsidP="003E25DA">
      <w:pPr>
        <w:bidi/>
        <w:jc w:val="both"/>
        <w:rPr>
          <w:rFonts w:cs="David" w:hint="cs"/>
          <w:rtl/>
        </w:rPr>
      </w:pPr>
    </w:p>
    <w:p w14:paraId="5C39161D" w14:textId="77777777" w:rsidR="003E25DA" w:rsidRPr="003E25DA" w:rsidRDefault="003E25DA" w:rsidP="003E25DA">
      <w:pPr>
        <w:bidi/>
        <w:jc w:val="both"/>
        <w:rPr>
          <w:rFonts w:cs="David" w:hint="cs"/>
          <w:rtl/>
        </w:rPr>
      </w:pPr>
      <w:r w:rsidRPr="003E25DA">
        <w:rPr>
          <w:rFonts w:cs="David" w:hint="cs"/>
          <w:u w:val="single"/>
          <w:rtl/>
        </w:rPr>
        <w:t>איל ינון:</w:t>
      </w:r>
    </w:p>
    <w:p w14:paraId="15123DF0" w14:textId="77777777" w:rsidR="003E25DA" w:rsidRPr="003E25DA" w:rsidRDefault="003E25DA" w:rsidP="003E25DA">
      <w:pPr>
        <w:bidi/>
        <w:jc w:val="both"/>
        <w:rPr>
          <w:rFonts w:cs="David" w:hint="cs"/>
          <w:rtl/>
        </w:rPr>
      </w:pPr>
    </w:p>
    <w:p w14:paraId="77DEED23" w14:textId="77777777" w:rsidR="003E25DA" w:rsidRPr="003E25DA" w:rsidRDefault="003E25DA" w:rsidP="003E25DA">
      <w:pPr>
        <w:bidi/>
        <w:jc w:val="both"/>
        <w:rPr>
          <w:rFonts w:cs="David" w:hint="cs"/>
          <w:rtl/>
        </w:rPr>
      </w:pPr>
      <w:r w:rsidRPr="003E25DA">
        <w:rPr>
          <w:rFonts w:cs="David" w:hint="cs"/>
          <w:rtl/>
        </w:rPr>
        <w:tab/>
        <w:t>אנחנו לא מאפשרים פיצולים.</w:t>
      </w:r>
    </w:p>
    <w:p w14:paraId="3E3C4676" w14:textId="77777777" w:rsidR="003E25DA" w:rsidRPr="003E25DA" w:rsidRDefault="003E25DA" w:rsidP="003E25DA">
      <w:pPr>
        <w:bidi/>
        <w:jc w:val="both"/>
        <w:rPr>
          <w:rFonts w:cs="David" w:hint="cs"/>
          <w:rtl/>
        </w:rPr>
      </w:pPr>
    </w:p>
    <w:p w14:paraId="2967E254"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162729B" w14:textId="77777777" w:rsidR="003E25DA" w:rsidRPr="003E25DA" w:rsidRDefault="003E25DA" w:rsidP="003E25DA">
      <w:pPr>
        <w:bidi/>
        <w:jc w:val="both"/>
        <w:rPr>
          <w:rFonts w:cs="David" w:hint="cs"/>
          <w:rtl/>
        </w:rPr>
      </w:pPr>
    </w:p>
    <w:p w14:paraId="08D35FBB" w14:textId="77777777" w:rsidR="003E25DA" w:rsidRPr="003E25DA" w:rsidRDefault="003E25DA" w:rsidP="003E25DA">
      <w:pPr>
        <w:bidi/>
        <w:jc w:val="both"/>
        <w:rPr>
          <w:rFonts w:cs="David" w:hint="cs"/>
          <w:rtl/>
        </w:rPr>
      </w:pPr>
      <w:r w:rsidRPr="003E25DA">
        <w:rPr>
          <w:rFonts w:cs="David" w:hint="cs"/>
          <w:rtl/>
        </w:rPr>
        <w:tab/>
        <w:t xml:space="preserve"> זה כתוב היום בתקנון. </w:t>
      </w:r>
    </w:p>
    <w:p w14:paraId="300C3DFC" w14:textId="77777777" w:rsidR="003E25DA" w:rsidRPr="003E25DA" w:rsidRDefault="003E25DA" w:rsidP="003E25DA">
      <w:pPr>
        <w:bidi/>
        <w:jc w:val="both"/>
        <w:rPr>
          <w:rFonts w:cs="David" w:hint="cs"/>
          <w:rtl/>
        </w:rPr>
      </w:pPr>
    </w:p>
    <w:p w14:paraId="60B2B719" w14:textId="77777777" w:rsidR="003E25DA" w:rsidRPr="003E25DA" w:rsidRDefault="003E25DA" w:rsidP="003E25DA">
      <w:pPr>
        <w:bidi/>
        <w:jc w:val="both"/>
        <w:rPr>
          <w:rFonts w:cs="David" w:hint="cs"/>
          <w:rtl/>
        </w:rPr>
      </w:pPr>
      <w:r w:rsidRPr="003E25DA">
        <w:rPr>
          <w:rFonts w:cs="David" w:hint="cs"/>
          <w:u w:val="single"/>
          <w:rtl/>
        </w:rPr>
        <w:t>איל ינון:</w:t>
      </w:r>
    </w:p>
    <w:p w14:paraId="43273005" w14:textId="77777777" w:rsidR="003E25DA" w:rsidRPr="003E25DA" w:rsidRDefault="003E25DA" w:rsidP="003E25DA">
      <w:pPr>
        <w:bidi/>
        <w:jc w:val="both"/>
        <w:rPr>
          <w:rFonts w:cs="David" w:hint="cs"/>
          <w:rtl/>
        </w:rPr>
      </w:pPr>
    </w:p>
    <w:p w14:paraId="516A05E9" w14:textId="77777777" w:rsidR="003E25DA" w:rsidRPr="003E25DA" w:rsidRDefault="003E25DA" w:rsidP="003E25DA">
      <w:pPr>
        <w:bidi/>
        <w:jc w:val="both"/>
        <w:rPr>
          <w:rFonts w:cs="David" w:hint="cs"/>
          <w:rtl/>
        </w:rPr>
      </w:pPr>
      <w:r w:rsidRPr="003E25DA">
        <w:rPr>
          <w:rFonts w:cs="David" w:hint="cs"/>
          <w:rtl/>
        </w:rPr>
        <w:tab/>
        <w:t xml:space="preserve"> בתקנון כתוב אחרת. אנחנו מאפשרים פיצולים יותר ממה שמאפשר לנו כיום התקנון. אבל אנחנו לא מאפשרים את מה שאתה עכשיו אמרת.</w:t>
      </w:r>
    </w:p>
    <w:p w14:paraId="6B718A2B" w14:textId="77777777" w:rsidR="003E25DA" w:rsidRPr="003E25DA" w:rsidRDefault="003E25DA" w:rsidP="003E25DA">
      <w:pPr>
        <w:bidi/>
        <w:jc w:val="both"/>
        <w:rPr>
          <w:rFonts w:cs="David" w:hint="cs"/>
          <w:rtl/>
        </w:rPr>
      </w:pPr>
    </w:p>
    <w:p w14:paraId="7DCE7B3E"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55B01D1" w14:textId="77777777" w:rsidR="003E25DA" w:rsidRPr="003E25DA" w:rsidRDefault="003E25DA" w:rsidP="003E25DA">
      <w:pPr>
        <w:bidi/>
        <w:jc w:val="both"/>
        <w:rPr>
          <w:rFonts w:cs="David" w:hint="cs"/>
          <w:u w:val="single"/>
          <w:rtl/>
        </w:rPr>
      </w:pPr>
    </w:p>
    <w:p w14:paraId="3F61985A" w14:textId="77777777" w:rsidR="003E25DA" w:rsidRPr="003E25DA" w:rsidRDefault="003E25DA" w:rsidP="003E25DA">
      <w:pPr>
        <w:bidi/>
        <w:jc w:val="both"/>
        <w:rPr>
          <w:rFonts w:cs="David" w:hint="cs"/>
          <w:rtl/>
        </w:rPr>
      </w:pPr>
      <w:r w:rsidRPr="003E25DA">
        <w:rPr>
          <w:rFonts w:cs="David" w:hint="cs"/>
          <w:rtl/>
        </w:rPr>
        <w:tab/>
        <w:t xml:space="preserve">אפשר להוסיף: "ובלבד שהזמן שיוקצב לכל נואם לא יפחת משלוש דקות". </w:t>
      </w:r>
    </w:p>
    <w:p w14:paraId="1E1E7E0D" w14:textId="77777777" w:rsidR="003E25DA" w:rsidRPr="003E25DA" w:rsidRDefault="003E25DA" w:rsidP="003E25DA">
      <w:pPr>
        <w:bidi/>
        <w:jc w:val="both"/>
        <w:rPr>
          <w:rFonts w:cs="David" w:hint="cs"/>
          <w:rtl/>
        </w:rPr>
      </w:pPr>
    </w:p>
    <w:p w14:paraId="12D68BE5" w14:textId="77777777" w:rsidR="003E25DA" w:rsidRPr="003E25DA" w:rsidRDefault="003E25DA" w:rsidP="003E25DA">
      <w:pPr>
        <w:bidi/>
        <w:jc w:val="both"/>
        <w:rPr>
          <w:rFonts w:cs="David" w:hint="cs"/>
          <w:rtl/>
        </w:rPr>
      </w:pPr>
      <w:r w:rsidRPr="003E25DA">
        <w:rPr>
          <w:rFonts w:cs="David" w:hint="cs"/>
          <w:u w:val="single"/>
          <w:rtl/>
        </w:rPr>
        <w:t>איל ינון:</w:t>
      </w:r>
    </w:p>
    <w:p w14:paraId="4BC19B7E" w14:textId="77777777" w:rsidR="003E25DA" w:rsidRPr="003E25DA" w:rsidRDefault="003E25DA" w:rsidP="003E25DA">
      <w:pPr>
        <w:bidi/>
        <w:jc w:val="both"/>
        <w:rPr>
          <w:rFonts w:cs="David" w:hint="cs"/>
          <w:rtl/>
        </w:rPr>
      </w:pPr>
    </w:p>
    <w:p w14:paraId="5D771FAA" w14:textId="77777777" w:rsidR="003E25DA" w:rsidRPr="003E25DA" w:rsidRDefault="003E25DA" w:rsidP="003E25DA">
      <w:pPr>
        <w:bidi/>
        <w:jc w:val="both"/>
        <w:rPr>
          <w:rFonts w:cs="David" w:hint="cs"/>
          <w:rtl/>
        </w:rPr>
      </w:pPr>
      <w:r w:rsidRPr="003E25DA">
        <w:rPr>
          <w:rFonts w:cs="David" w:hint="cs"/>
          <w:rtl/>
        </w:rPr>
        <w:tab/>
        <w:t xml:space="preserve"> זה המינימום.</w:t>
      </w:r>
    </w:p>
    <w:p w14:paraId="3E06B65E" w14:textId="77777777" w:rsidR="003E25DA" w:rsidRPr="003E25DA" w:rsidRDefault="003E25DA" w:rsidP="003E25DA">
      <w:pPr>
        <w:bidi/>
        <w:jc w:val="both"/>
        <w:rPr>
          <w:rFonts w:cs="David" w:hint="cs"/>
          <w:rtl/>
        </w:rPr>
      </w:pPr>
    </w:p>
    <w:p w14:paraId="228F066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3F621A4" w14:textId="77777777" w:rsidR="003E25DA" w:rsidRPr="003E25DA" w:rsidRDefault="003E25DA" w:rsidP="003E25DA">
      <w:pPr>
        <w:bidi/>
        <w:jc w:val="both"/>
        <w:rPr>
          <w:rFonts w:cs="David" w:hint="cs"/>
          <w:u w:val="single"/>
          <w:rtl/>
        </w:rPr>
      </w:pPr>
    </w:p>
    <w:p w14:paraId="74758A8F" w14:textId="77777777" w:rsidR="003E25DA" w:rsidRPr="003E25DA" w:rsidRDefault="003E25DA" w:rsidP="003E25DA">
      <w:pPr>
        <w:bidi/>
        <w:jc w:val="both"/>
        <w:rPr>
          <w:rFonts w:cs="David" w:hint="cs"/>
          <w:rtl/>
        </w:rPr>
      </w:pPr>
      <w:r w:rsidRPr="003E25DA">
        <w:rPr>
          <w:rFonts w:cs="David" w:hint="cs"/>
          <w:rtl/>
        </w:rPr>
        <w:tab/>
        <w:t>בסדר גמור.</w:t>
      </w:r>
    </w:p>
    <w:p w14:paraId="5C518510" w14:textId="77777777" w:rsidR="003E25DA" w:rsidRPr="003E25DA" w:rsidRDefault="003E25DA" w:rsidP="003E25DA">
      <w:pPr>
        <w:bidi/>
        <w:jc w:val="both"/>
        <w:rPr>
          <w:rFonts w:cs="David" w:hint="cs"/>
          <w:rtl/>
        </w:rPr>
      </w:pPr>
    </w:p>
    <w:p w14:paraId="3E6A8D0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8B22E8D" w14:textId="77777777" w:rsidR="003E25DA" w:rsidRPr="003E25DA" w:rsidRDefault="003E25DA" w:rsidP="003E25DA">
      <w:pPr>
        <w:bidi/>
        <w:jc w:val="both"/>
        <w:rPr>
          <w:rFonts w:cs="David" w:hint="cs"/>
          <w:u w:val="single"/>
          <w:rtl/>
        </w:rPr>
      </w:pPr>
    </w:p>
    <w:p w14:paraId="06B0903F" w14:textId="77777777" w:rsidR="003E25DA" w:rsidRPr="003E25DA" w:rsidRDefault="003E25DA" w:rsidP="003E25DA">
      <w:pPr>
        <w:bidi/>
        <w:ind w:firstLine="567"/>
        <w:jc w:val="both"/>
        <w:rPr>
          <w:rFonts w:cs="David" w:hint="cs"/>
          <w:rtl/>
        </w:rPr>
      </w:pPr>
      <w:r w:rsidRPr="003E25DA">
        <w:rPr>
          <w:rFonts w:cs="David" w:hint="cs"/>
          <w:rtl/>
        </w:rPr>
        <w:t>בפסקה 3 כתוב היום: "היושב ראש יקבע את תור הנאומים בין הסיעות בזו אחר זו בהתחשב בגודלן, אולם במחזור הראשון של הנאומים הגדולה שבסיעות האופוזיציה תיקרא לנאום ראשונה, והגדולה בסיעות רשאית להעמיד 4 נואמים". פה יוצאים מנקודת הנחה שיש דיון מאוד ארוך. מה שמוצע כאן הוא שמזכיר הכנסת יקבע את סדר הנואמים ולא היושב ראש, כי זה מה שקורה בפועל- -</w:t>
      </w:r>
    </w:p>
    <w:p w14:paraId="3E9A7D21" w14:textId="77777777" w:rsidR="003E25DA" w:rsidRPr="003E25DA" w:rsidRDefault="003E25DA" w:rsidP="003E25DA">
      <w:pPr>
        <w:bidi/>
        <w:jc w:val="both"/>
        <w:rPr>
          <w:rFonts w:cs="David" w:hint="cs"/>
          <w:rtl/>
        </w:rPr>
      </w:pPr>
    </w:p>
    <w:p w14:paraId="47BF365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D93F81B" w14:textId="77777777" w:rsidR="003E25DA" w:rsidRPr="003E25DA" w:rsidRDefault="003E25DA" w:rsidP="003E25DA">
      <w:pPr>
        <w:bidi/>
        <w:jc w:val="both"/>
        <w:rPr>
          <w:rFonts w:cs="David" w:hint="cs"/>
          <w:u w:val="single"/>
          <w:rtl/>
        </w:rPr>
      </w:pPr>
    </w:p>
    <w:p w14:paraId="00A1D125" w14:textId="77777777" w:rsidR="003E25DA" w:rsidRPr="003E25DA" w:rsidRDefault="003E25DA" w:rsidP="003E25DA">
      <w:pPr>
        <w:bidi/>
        <w:jc w:val="both"/>
        <w:rPr>
          <w:rFonts w:cs="David" w:hint="cs"/>
          <w:rtl/>
        </w:rPr>
      </w:pPr>
      <w:r w:rsidRPr="003E25DA">
        <w:rPr>
          <w:rFonts w:cs="David" w:hint="cs"/>
          <w:rtl/>
        </w:rPr>
        <w:tab/>
        <w:t>אבל זה שזה קורה בפועל לא אומר שזה נכון מבחינה סטטוטורית.</w:t>
      </w:r>
    </w:p>
    <w:p w14:paraId="5AE127CB" w14:textId="77777777" w:rsidR="003E25DA" w:rsidRPr="003E25DA" w:rsidRDefault="003E25DA" w:rsidP="003E25DA">
      <w:pPr>
        <w:bidi/>
        <w:jc w:val="both"/>
        <w:rPr>
          <w:rFonts w:cs="David" w:hint="cs"/>
          <w:rtl/>
        </w:rPr>
      </w:pPr>
    </w:p>
    <w:p w14:paraId="0AC08F29"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840D2DE" w14:textId="77777777" w:rsidR="003E25DA" w:rsidRPr="003E25DA" w:rsidRDefault="003E25DA" w:rsidP="003E25DA">
      <w:pPr>
        <w:bidi/>
        <w:jc w:val="both"/>
        <w:rPr>
          <w:rFonts w:cs="David" w:hint="cs"/>
          <w:rtl/>
        </w:rPr>
      </w:pPr>
    </w:p>
    <w:p w14:paraId="09E64041" w14:textId="77777777" w:rsidR="003E25DA" w:rsidRPr="003E25DA" w:rsidRDefault="003E25DA" w:rsidP="003E25DA">
      <w:pPr>
        <w:bidi/>
        <w:jc w:val="both"/>
        <w:rPr>
          <w:rFonts w:cs="David" w:hint="cs"/>
          <w:rtl/>
        </w:rPr>
      </w:pPr>
      <w:r w:rsidRPr="003E25DA">
        <w:rPr>
          <w:rFonts w:cs="David" w:hint="cs"/>
          <w:rtl/>
        </w:rPr>
        <w:tab/>
        <w:t xml:space="preserve"> זה נכון, זה עניין טכני.</w:t>
      </w:r>
    </w:p>
    <w:p w14:paraId="613BBA87" w14:textId="77777777" w:rsidR="003E25DA" w:rsidRPr="003E25DA" w:rsidRDefault="003E25DA" w:rsidP="003E25DA">
      <w:pPr>
        <w:bidi/>
        <w:jc w:val="both"/>
        <w:rPr>
          <w:rFonts w:cs="David" w:hint="cs"/>
          <w:rtl/>
        </w:rPr>
      </w:pPr>
    </w:p>
    <w:p w14:paraId="4B6FC0BB" w14:textId="77777777" w:rsidR="003E25DA" w:rsidRPr="003E25DA" w:rsidRDefault="003E25DA" w:rsidP="003E25DA">
      <w:pPr>
        <w:bidi/>
        <w:jc w:val="both"/>
        <w:rPr>
          <w:rFonts w:cs="David" w:hint="cs"/>
          <w:rtl/>
        </w:rPr>
      </w:pPr>
      <w:r w:rsidRPr="003E25DA">
        <w:rPr>
          <w:rFonts w:cs="David" w:hint="cs"/>
          <w:u w:val="single"/>
          <w:rtl/>
        </w:rPr>
        <w:t>איל ינון:</w:t>
      </w:r>
    </w:p>
    <w:p w14:paraId="1941B129" w14:textId="77777777" w:rsidR="003E25DA" w:rsidRPr="003E25DA" w:rsidRDefault="003E25DA" w:rsidP="003E25DA">
      <w:pPr>
        <w:bidi/>
        <w:jc w:val="both"/>
        <w:rPr>
          <w:rFonts w:cs="David" w:hint="cs"/>
          <w:rtl/>
        </w:rPr>
      </w:pPr>
    </w:p>
    <w:p w14:paraId="0836229A" w14:textId="77777777" w:rsidR="003E25DA" w:rsidRPr="003E25DA" w:rsidRDefault="003E25DA" w:rsidP="003E25DA">
      <w:pPr>
        <w:bidi/>
        <w:jc w:val="both"/>
        <w:rPr>
          <w:rFonts w:cs="David" w:hint="cs"/>
          <w:rtl/>
        </w:rPr>
      </w:pPr>
      <w:r w:rsidRPr="003E25DA">
        <w:rPr>
          <w:rFonts w:cs="David" w:hint="cs"/>
          <w:rtl/>
        </w:rPr>
        <w:tab/>
        <w:t xml:space="preserve"> זה לפי הגודל. זה לא עניין של שיקול דעת.</w:t>
      </w:r>
    </w:p>
    <w:p w14:paraId="1FDA23F9" w14:textId="77777777" w:rsidR="003E25DA" w:rsidRPr="003E25DA" w:rsidRDefault="003E25DA" w:rsidP="003E25DA">
      <w:pPr>
        <w:bidi/>
        <w:jc w:val="both"/>
        <w:rPr>
          <w:rFonts w:cs="David" w:hint="cs"/>
          <w:rtl/>
        </w:rPr>
      </w:pPr>
    </w:p>
    <w:p w14:paraId="0EA2B983"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3B396F5" w14:textId="77777777" w:rsidR="003E25DA" w:rsidRPr="003E25DA" w:rsidRDefault="003E25DA" w:rsidP="003E25DA">
      <w:pPr>
        <w:bidi/>
        <w:jc w:val="both"/>
        <w:rPr>
          <w:rFonts w:cs="David" w:hint="cs"/>
          <w:u w:val="single"/>
          <w:rtl/>
        </w:rPr>
      </w:pPr>
    </w:p>
    <w:p w14:paraId="6BB2E99A" w14:textId="77777777" w:rsidR="003E25DA" w:rsidRPr="003E25DA" w:rsidRDefault="003E25DA" w:rsidP="003E25DA">
      <w:pPr>
        <w:bidi/>
        <w:jc w:val="both"/>
        <w:rPr>
          <w:rFonts w:cs="David" w:hint="cs"/>
          <w:rtl/>
        </w:rPr>
      </w:pPr>
      <w:r w:rsidRPr="003E25DA">
        <w:rPr>
          <w:rFonts w:cs="David" w:hint="cs"/>
          <w:rtl/>
        </w:rPr>
        <w:tab/>
        <w:t>מזכיר הכנסת כל הזמן נמצא.</w:t>
      </w:r>
    </w:p>
    <w:p w14:paraId="49B8A66A" w14:textId="77777777" w:rsidR="003E25DA" w:rsidRPr="003E25DA" w:rsidRDefault="003E25DA" w:rsidP="003E25DA">
      <w:pPr>
        <w:bidi/>
        <w:jc w:val="both"/>
        <w:rPr>
          <w:rFonts w:cs="David" w:hint="cs"/>
          <w:rtl/>
        </w:rPr>
      </w:pPr>
    </w:p>
    <w:p w14:paraId="4BD518E2"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92870EA" w14:textId="77777777" w:rsidR="003E25DA" w:rsidRPr="003E25DA" w:rsidRDefault="003E25DA" w:rsidP="003E25DA">
      <w:pPr>
        <w:bidi/>
        <w:jc w:val="both"/>
        <w:rPr>
          <w:rFonts w:cs="David" w:hint="cs"/>
          <w:u w:val="single"/>
          <w:rtl/>
        </w:rPr>
      </w:pPr>
    </w:p>
    <w:p w14:paraId="2F80A08B" w14:textId="77777777" w:rsidR="003E25DA" w:rsidRPr="003E25DA" w:rsidRDefault="003E25DA" w:rsidP="003E25DA">
      <w:pPr>
        <w:bidi/>
        <w:jc w:val="both"/>
        <w:rPr>
          <w:rFonts w:cs="David" w:hint="cs"/>
          <w:rtl/>
        </w:rPr>
      </w:pPr>
      <w:r w:rsidRPr="003E25DA">
        <w:rPr>
          <w:rFonts w:cs="David" w:hint="cs"/>
          <w:rtl/>
        </w:rPr>
        <w:tab/>
        <w:t>זה עניין טכני.</w:t>
      </w:r>
    </w:p>
    <w:p w14:paraId="749BBEAC" w14:textId="77777777" w:rsidR="003E25DA" w:rsidRPr="003E25DA" w:rsidRDefault="003E25DA" w:rsidP="003E25DA">
      <w:pPr>
        <w:bidi/>
        <w:jc w:val="both"/>
        <w:rPr>
          <w:rFonts w:cs="David" w:hint="cs"/>
          <w:rtl/>
        </w:rPr>
      </w:pPr>
    </w:p>
    <w:p w14:paraId="15EEC5F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42C9954" w14:textId="77777777" w:rsidR="003E25DA" w:rsidRPr="003E25DA" w:rsidRDefault="003E25DA" w:rsidP="003E25DA">
      <w:pPr>
        <w:bidi/>
        <w:jc w:val="both"/>
        <w:rPr>
          <w:rFonts w:cs="David" w:hint="cs"/>
          <w:rtl/>
        </w:rPr>
      </w:pPr>
    </w:p>
    <w:p w14:paraId="3E02D8C6" w14:textId="77777777" w:rsidR="003E25DA" w:rsidRPr="003E25DA" w:rsidRDefault="003E25DA" w:rsidP="003E25DA">
      <w:pPr>
        <w:bidi/>
        <w:jc w:val="both"/>
        <w:rPr>
          <w:rFonts w:cs="David" w:hint="cs"/>
          <w:rtl/>
        </w:rPr>
      </w:pPr>
      <w:r w:rsidRPr="003E25DA">
        <w:rPr>
          <w:rFonts w:cs="David" w:hint="cs"/>
          <w:rtl/>
        </w:rPr>
        <w:tab/>
        <w:t xml:space="preserve"> אז הוא קובע את סדר הנואמים בין הסיעות, לפי גודלן, בזה אחר זה, ובלבד שחבר כנסת מסיעתו של ראש האופוזיציה ייקרא לנאום ראשון.</w:t>
      </w:r>
    </w:p>
    <w:p w14:paraId="0E42F2AF" w14:textId="77777777" w:rsidR="003E25DA" w:rsidRPr="003E25DA" w:rsidRDefault="003E25DA" w:rsidP="003E25DA">
      <w:pPr>
        <w:bidi/>
        <w:jc w:val="both"/>
        <w:rPr>
          <w:rFonts w:cs="David" w:hint="cs"/>
          <w:rtl/>
        </w:rPr>
      </w:pPr>
    </w:p>
    <w:p w14:paraId="3964D36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C0E05BB" w14:textId="77777777" w:rsidR="003E25DA" w:rsidRPr="003E25DA" w:rsidRDefault="003E25DA" w:rsidP="003E25DA">
      <w:pPr>
        <w:bidi/>
        <w:jc w:val="both"/>
        <w:rPr>
          <w:rFonts w:cs="David" w:hint="cs"/>
          <w:u w:val="single"/>
          <w:rtl/>
        </w:rPr>
      </w:pPr>
    </w:p>
    <w:p w14:paraId="70FEBA70" w14:textId="77777777" w:rsidR="003E25DA" w:rsidRPr="003E25DA" w:rsidRDefault="003E25DA" w:rsidP="003E25DA">
      <w:pPr>
        <w:bidi/>
        <w:jc w:val="both"/>
        <w:rPr>
          <w:rFonts w:cs="David" w:hint="cs"/>
          <w:rtl/>
        </w:rPr>
      </w:pPr>
      <w:r w:rsidRPr="003E25DA">
        <w:rPr>
          <w:rFonts w:cs="David" w:hint="cs"/>
          <w:rtl/>
        </w:rPr>
        <w:tab/>
        <w:t xml:space="preserve"> לפי דעתי, צריך לכתוב שמסיעתו של ראש הממשלה ינאם אחרון כי זה מה שקורה בפועל. </w:t>
      </w:r>
    </w:p>
    <w:p w14:paraId="77433CEA" w14:textId="77777777" w:rsidR="003E25DA" w:rsidRPr="003E25DA" w:rsidRDefault="003E25DA" w:rsidP="003E25DA">
      <w:pPr>
        <w:bidi/>
        <w:jc w:val="both"/>
        <w:rPr>
          <w:rFonts w:cs="David" w:hint="cs"/>
          <w:rtl/>
        </w:rPr>
      </w:pPr>
    </w:p>
    <w:p w14:paraId="6984E24E" w14:textId="77777777" w:rsidR="003E25DA" w:rsidRPr="003E25DA" w:rsidRDefault="003E25DA" w:rsidP="003E25DA">
      <w:pPr>
        <w:bidi/>
        <w:jc w:val="both"/>
        <w:rPr>
          <w:rFonts w:cs="David" w:hint="cs"/>
          <w:rtl/>
        </w:rPr>
      </w:pPr>
      <w:r w:rsidRPr="003E25DA">
        <w:rPr>
          <w:rFonts w:cs="David" w:hint="cs"/>
          <w:u w:val="single"/>
          <w:rtl/>
        </w:rPr>
        <w:t>איל ינון:</w:t>
      </w:r>
    </w:p>
    <w:p w14:paraId="29EAA992" w14:textId="77777777" w:rsidR="003E25DA" w:rsidRPr="003E25DA" w:rsidRDefault="003E25DA" w:rsidP="003E25DA">
      <w:pPr>
        <w:bidi/>
        <w:jc w:val="both"/>
        <w:rPr>
          <w:rFonts w:cs="David" w:hint="cs"/>
          <w:rtl/>
        </w:rPr>
      </w:pPr>
    </w:p>
    <w:p w14:paraId="2A781AB6" w14:textId="77777777" w:rsidR="003E25DA" w:rsidRPr="003E25DA" w:rsidRDefault="003E25DA" w:rsidP="003E25DA">
      <w:pPr>
        <w:bidi/>
        <w:jc w:val="both"/>
        <w:rPr>
          <w:rFonts w:cs="David" w:hint="cs"/>
          <w:rtl/>
        </w:rPr>
      </w:pPr>
      <w:r w:rsidRPr="003E25DA">
        <w:rPr>
          <w:rFonts w:cs="David" w:hint="cs"/>
          <w:rtl/>
        </w:rPr>
        <w:tab/>
        <w:t>יש על זה לפעמים מחלוקות. במציאות אנחנו עושים את זה. יש טענה שגם סיעת האופוזיציה צריכה לנעול. זה עניין של שיקול דעת שלכם.</w:t>
      </w:r>
    </w:p>
    <w:p w14:paraId="5CA57555" w14:textId="77777777" w:rsidR="003E25DA" w:rsidRPr="003E25DA" w:rsidRDefault="003E25DA" w:rsidP="003E25DA">
      <w:pPr>
        <w:bidi/>
        <w:jc w:val="both"/>
        <w:rPr>
          <w:rFonts w:cs="David" w:hint="cs"/>
          <w:rtl/>
        </w:rPr>
      </w:pPr>
    </w:p>
    <w:p w14:paraId="52932714"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24F0500" w14:textId="77777777" w:rsidR="003E25DA" w:rsidRPr="003E25DA" w:rsidRDefault="003E25DA" w:rsidP="003E25DA">
      <w:pPr>
        <w:bidi/>
        <w:jc w:val="both"/>
        <w:rPr>
          <w:rFonts w:cs="David" w:hint="cs"/>
          <w:u w:val="single"/>
          <w:rtl/>
        </w:rPr>
      </w:pPr>
    </w:p>
    <w:p w14:paraId="5C7FCFED" w14:textId="77777777" w:rsidR="003E25DA" w:rsidRPr="003E25DA" w:rsidRDefault="003E25DA" w:rsidP="003E25DA">
      <w:pPr>
        <w:bidi/>
        <w:jc w:val="both"/>
        <w:rPr>
          <w:rFonts w:cs="David" w:hint="cs"/>
          <w:rtl/>
        </w:rPr>
      </w:pPr>
      <w:r w:rsidRPr="003E25DA">
        <w:rPr>
          <w:rFonts w:cs="David" w:hint="cs"/>
          <w:rtl/>
        </w:rPr>
        <w:tab/>
        <w:t>אם סיעת האופוזיציה תנעל, אתה תוסיף עוד שר שינאם בגלל נושא הזמן כדי לראות את הרוב- -</w:t>
      </w:r>
    </w:p>
    <w:p w14:paraId="2E58ABEA" w14:textId="77777777" w:rsidR="003E25DA" w:rsidRPr="003E25DA" w:rsidRDefault="003E25DA" w:rsidP="003E25DA">
      <w:pPr>
        <w:bidi/>
        <w:jc w:val="both"/>
        <w:rPr>
          <w:rFonts w:cs="David" w:hint="cs"/>
          <w:rtl/>
        </w:rPr>
      </w:pPr>
    </w:p>
    <w:p w14:paraId="1AC7EA4E" w14:textId="77777777" w:rsidR="003E25DA" w:rsidRPr="003E25DA" w:rsidRDefault="003E25DA" w:rsidP="003E25DA">
      <w:pPr>
        <w:bidi/>
        <w:jc w:val="both"/>
        <w:rPr>
          <w:rFonts w:cs="David" w:hint="cs"/>
          <w:rtl/>
        </w:rPr>
      </w:pPr>
      <w:r w:rsidRPr="003E25DA">
        <w:rPr>
          <w:rFonts w:cs="David" w:hint="cs"/>
          <w:u w:val="single"/>
          <w:rtl/>
        </w:rPr>
        <w:t>אברהם מיכאלי:</w:t>
      </w:r>
    </w:p>
    <w:p w14:paraId="027471F4" w14:textId="77777777" w:rsidR="003E25DA" w:rsidRPr="003E25DA" w:rsidRDefault="003E25DA" w:rsidP="003E25DA">
      <w:pPr>
        <w:bidi/>
        <w:jc w:val="both"/>
        <w:rPr>
          <w:rFonts w:cs="David" w:hint="cs"/>
          <w:rtl/>
        </w:rPr>
      </w:pPr>
    </w:p>
    <w:p w14:paraId="48445949" w14:textId="77777777" w:rsidR="003E25DA" w:rsidRPr="003E25DA" w:rsidRDefault="003E25DA" w:rsidP="003E25DA">
      <w:pPr>
        <w:bidi/>
        <w:jc w:val="both"/>
        <w:rPr>
          <w:rFonts w:cs="David" w:hint="cs"/>
          <w:rtl/>
        </w:rPr>
      </w:pPr>
      <w:r w:rsidRPr="003E25DA">
        <w:rPr>
          <w:rFonts w:cs="David" w:hint="cs"/>
          <w:rtl/>
        </w:rPr>
        <w:tab/>
        <w:t xml:space="preserve"> שר תמיד יכול לנאום.</w:t>
      </w:r>
    </w:p>
    <w:p w14:paraId="01220F7B" w14:textId="77777777" w:rsidR="003E25DA" w:rsidRPr="003E25DA" w:rsidRDefault="003E25DA" w:rsidP="003E25DA">
      <w:pPr>
        <w:bidi/>
        <w:jc w:val="both"/>
        <w:rPr>
          <w:rFonts w:cs="David" w:hint="cs"/>
          <w:rtl/>
        </w:rPr>
      </w:pPr>
    </w:p>
    <w:p w14:paraId="12B8908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D8CDF96" w14:textId="77777777" w:rsidR="003E25DA" w:rsidRPr="003E25DA" w:rsidRDefault="003E25DA" w:rsidP="003E25DA">
      <w:pPr>
        <w:bidi/>
        <w:jc w:val="both"/>
        <w:rPr>
          <w:rFonts w:cs="David" w:hint="cs"/>
          <w:u w:val="single"/>
          <w:rtl/>
        </w:rPr>
      </w:pPr>
    </w:p>
    <w:p w14:paraId="306A5559" w14:textId="77777777" w:rsidR="003E25DA" w:rsidRPr="003E25DA" w:rsidRDefault="003E25DA" w:rsidP="003E25DA">
      <w:pPr>
        <w:bidi/>
        <w:jc w:val="both"/>
        <w:rPr>
          <w:rFonts w:cs="David" w:hint="cs"/>
          <w:rtl/>
        </w:rPr>
      </w:pPr>
      <w:r w:rsidRPr="003E25DA">
        <w:rPr>
          <w:rFonts w:cs="David" w:hint="cs"/>
          <w:rtl/>
        </w:rPr>
        <w:tab/>
        <w:t xml:space="preserve">לכן זה סתם יקשה. </w:t>
      </w:r>
    </w:p>
    <w:p w14:paraId="7A58FD03" w14:textId="77777777" w:rsidR="003E25DA" w:rsidRPr="003E25DA" w:rsidRDefault="003E25DA" w:rsidP="003E25DA">
      <w:pPr>
        <w:bidi/>
        <w:jc w:val="both"/>
        <w:rPr>
          <w:rFonts w:cs="David" w:hint="cs"/>
          <w:rtl/>
        </w:rPr>
      </w:pPr>
    </w:p>
    <w:p w14:paraId="42EF5972"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73473FE8" w14:textId="77777777" w:rsidR="003E25DA" w:rsidRPr="003E25DA" w:rsidRDefault="003E25DA" w:rsidP="003E25DA">
      <w:pPr>
        <w:bidi/>
        <w:jc w:val="both"/>
        <w:rPr>
          <w:rFonts w:cs="David" w:hint="cs"/>
          <w:u w:val="single"/>
          <w:rtl/>
        </w:rPr>
      </w:pPr>
    </w:p>
    <w:p w14:paraId="0F6B8ACA" w14:textId="77777777" w:rsidR="003E25DA" w:rsidRPr="003E25DA" w:rsidRDefault="003E25DA" w:rsidP="003E25DA">
      <w:pPr>
        <w:bidi/>
        <w:jc w:val="both"/>
        <w:rPr>
          <w:rFonts w:cs="David" w:hint="cs"/>
          <w:rtl/>
        </w:rPr>
      </w:pPr>
      <w:r w:rsidRPr="003E25DA">
        <w:rPr>
          <w:rFonts w:cs="David" w:hint="cs"/>
          <w:rtl/>
        </w:rPr>
        <w:tab/>
        <w:t xml:space="preserve"> מי שמגיש את אי האמון זה בדרך כלל סיעת האופוזיציה  כי הם הרי מדברים זה אחר זה. </w:t>
      </w:r>
    </w:p>
    <w:p w14:paraId="2BB82341" w14:textId="77777777" w:rsidR="003E25DA" w:rsidRPr="003E25DA" w:rsidRDefault="003E25DA" w:rsidP="003E25DA">
      <w:pPr>
        <w:bidi/>
        <w:jc w:val="both"/>
        <w:rPr>
          <w:rFonts w:cs="David" w:hint="cs"/>
          <w:rtl/>
        </w:rPr>
      </w:pPr>
    </w:p>
    <w:p w14:paraId="522D2D1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A28635D" w14:textId="77777777" w:rsidR="003E25DA" w:rsidRPr="003E25DA" w:rsidRDefault="003E25DA" w:rsidP="003E25DA">
      <w:pPr>
        <w:bidi/>
        <w:jc w:val="both"/>
        <w:rPr>
          <w:rFonts w:cs="David" w:hint="cs"/>
          <w:u w:val="single"/>
          <w:rtl/>
        </w:rPr>
      </w:pPr>
    </w:p>
    <w:p w14:paraId="6A78B89B" w14:textId="77777777" w:rsidR="003E25DA" w:rsidRPr="003E25DA" w:rsidRDefault="003E25DA" w:rsidP="003E25DA">
      <w:pPr>
        <w:bidi/>
        <w:jc w:val="both"/>
        <w:rPr>
          <w:rFonts w:cs="David" w:hint="cs"/>
          <w:rtl/>
        </w:rPr>
      </w:pPr>
      <w:r w:rsidRPr="003E25DA">
        <w:rPr>
          <w:rFonts w:cs="David" w:hint="cs"/>
          <w:rtl/>
        </w:rPr>
        <w:tab/>
        <w:t>הם לא מדברים זה אחר זה כי שר משיב קודם.</w:t>
      </w:r>
    </w:p>
    <w:p w14:paraId="344EF9A3" w14:textId="77777777" w:rsidR="003E25DA" w:rsidRPr="003E25DA" w:rsidRDefault="003E25DA" w:rsidP="003E25DA">
      <w:pPr>
        <w:bidi/>
        <w:jc w:val="both"/>
        <w:rPr>
          <w:rFonts w:cs="David" w:hint="cs"/>
          <w:rtl/>
        </w:rPr>
      </w:pPr>
    </w:p>
    <w:p w14:paraId="54CBA83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4007908" w14:textId="77777777" w:rsidR="003E25DA" w:rsidRPr="003E25DA" w:rsidRDefault="003E25DA" w:rsidP="003E25DA">
      <w:pPr>
        <w:bidi/>
        <w:jc w:val="both"/>
        <w:rPr>
          <w:rFonts w:cs="David" w:hint="cs"/>
          <w:u w:val="single"/>
          <w:rtl/>
        </w:rPr>
      </w:pPr>
    </w:p>
    <w:p w14:paraId="412FECD7" w14:textId="77777777" w:rsidR="003E25DA" w:rsidRPr="003E25DA" w:rsidRDefault="003E25DA" w:rsidP="003E25DA">
      <w:pPr>
        <w:bidi/>
        <w:jc w:val="both"/>
        <w:rPr>
          <w:rFonts w:cs="David" w:hint="cs"/>
          <w:rtl/>
        </w:rPr>
      </w:pPr>
      <w:r w:rsidRPr="003E25DA">
        <w:rPr>
          <w:rFonts w:cs="David" w:hint="cs"/>
          <w:rtl/>
        </w:rPr>
        <w:tab/>
        <w:t xml:space="preserve">זה הסדר שעובד טוב, אני לא רואה שום סיבה לשנות אותו. אנחנו רק נכתוב שהראשון שינאם הוא חבר כנסת מסיעתו של ראש האופוזיציה, והאחרון </w:t>
      </w:r>
      <w:r w:rsidRPr="003E25DA">
        <w:rPr>
          <w:rFonts w:cs="David"/>
          <w:rtl/>
        </w:rPr>
        <w:t>–</w:t>
      </w:r>
      <w:r w:rsidRPr="003E25DA">
        <w:rPr>
          <w:rFonts w:cs="David" w:hint="cs"/>
          <w:rtl/>
        </w:rPr>
        <w:t xml:space="preserve"> חבר כנסת מסיעתו של ראש הממשלה, כפי שנעשה בפועל. כי אחרת אתה פשוט תעלה עוד שר שינאם, וחבל על הזמן.</w:t>
      </w:r>
    </w:p>
    <w:p w14:paraId="669DD223" w14:textId="77777777" w:rsidR="003E25DA" w:rsidRPr="003E25DA" w:rsidRDefault="003E25DA" w:rsidP="003E25DA">
      <w:pPr>
        <w:bidi/>
        <w:jc w:val="both"/>
        <w:rPr>
          <w:rFonts w:cs="David" w:hint="cs"/>
          <w:rtl/>
        </w:rPr>
      </w:pPr>
    </w:p>
    <w:p w14:paraId="4F938758"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9BC13C2" w14:textId="77777777" w:rsidR="003E25DA" w:rsidRPr="003E25DA" w:rsidRDefault="003E25DA" w:rsidP="003E25DA">
      <w:pPr>
        <w:bidi/>
        <w:jc w:val="both"/>
        <w:rPr>
          <w:rFonts w:cs="David" w:hint="cs"/>
          <w:rtl/>
        </w:rPr>
      </w:pPr>
    </w:p>
    <w:p w14:paraId="6F4EDCAE" w14:textId="77777777" w:rsidR="003E25DA" w:rsidRPr="003E25DA" w:rsidRDefault="003E25DA" w:rsidP="003E25DA">
      <w:pPr>
        <w:bidi/>
        <w:jc w:val="both"/>
        <w:rPr>
          <w:rFonts w:cs="David" w:hint="cs"/>
          <w:rtl/>
        </w:rPr>
      </w:pPr>
      <w:r w:rsidRPr="003E25DA">
        <w:rPr>
          <w:rFonts w:cs="David" w:hint="cs"/>
          <w:rtl/>
        </w:rPr>
        <w:tab/>
        <w:t xml:space="preserve"> למה מסיעתו של ראש הממשלה?</w:t>
      </w:r>
    </w:p>
    <w:p w14:paraId="3F74EBEF" w14:textId="77777777" w:rsidR="003E25DA" w:rsidRPr="003E25DA" w:rsidRDefault="003E25DA" w:rsidP="003E25DA">
      <w:pPr>
        <w:bidi/>
        <w:jc w:val="both"/>
        <w:rPr>
          <w:rFonts w:cs="David" w:hint="cs"/>
          <w:rtl/>
        </w:rPr>
      </w:pPr>
    </w:p>
    <w:p w14:paraId="038BF8E2"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BD7AD66" w14:textId="77777777" w:rsidR="003E25DA" w:rsidRPr="003E25DA" w:rsidRDefault="003E25DA" w:rsidP="003E25DA">
      <w:pPr>
        <w:bidi/>
        <w:jc w:val="both"/>
        <w:rPr>
          <w:rFonts w:cs="David" w:hint="cs"/>
          <w:u w:val="single"/>
          <w:rtl/>
        </w:rPr>
      </w:pPr>
    </w:p>
    <w:p w14:paraId="0C23FDD8" w14:textId="77777777" w:rsidR="003E25DA" w:rsidRPr="003E25DA" w:rsidRDefault="003E25DA" w:rsidP="003E25DA">
      <w:pPr>
        <w:bidi/>
        <w:jc w:val="both"/>
        <w:rPr>
          <w:rFonts w:cs="David" w:hint="cs"/>
          <w:rtl/>
        </w:rPr>
      </w:pPr>
      <w:r w:rsidRPr="003E25DA">
        <w:rPr>
          <w:rFonts w:cs="David" w:hint="cs"/>
          <w:rtl/>
        </w:rPr>
        <w:tab/>
        <w:t xml:space="preserve">זה מה שקורה בגלל התזמון של הבאת האנשים. אם לא, אז הממשלה תעלה עוד שר. </w:t>
      </w:r>
    </w:p>
    <w:p w14:paraId="5BCE0E80" w14:textId="77777777" w:rsidR="003E25DA" w:rsidRPr="003E25DA" w:rsidRDefault="003E25DA" w:rsidP="003E25DA">
      <w:pPr>
        <w:bidi/>
        <w:jc w:val="both"/>
        <w:rPr>
          <w:rFonts w:cs="David" w:hint="cs"/>
          <w:rtl/>
        </w:rPr>
      </w:pPr>
    </w:p>
    <w:p w14:paraId="0B0F25D6"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F2B3458" w14:textId="77777777" w:rsidR="003E25DA" w:rsidRPr="003E25DA" w:rsidRDefault="003E25DA" w:rsidP="003E25DA">
      <w:pPr>
        <w:bidi/>
        <w:jc w:val="both"/>
        <w:rPr>
          <w:rFonts w:cs="David" w:hint="cs"/>
          <w:rtl/>
        </w:rPr>
      </w:pPr>
    </w:p>
    <w:p w14:paraId="1783F740" w14:textId="77777777" w:rsidR="003E25DA" w:rsidRPr="003E25DA" w:rsidRDefault="003E25DA" w:rsidP="003E25DA">
      <w:pPr>
        <w:bidi/>
        <w:jc w:val="both"/>
        <w:rPr>
          <w:rFonts w:cs="David" w:hint="cs"/>
          <w:rtl/>
        </w:rPr>
      </w:pPr>
      <w:r w:rsidRPr="003E25DA">
        <w:rPr>
          <w:rFonts w:cs="David" w:hint="cs"/>
          <w:rtl/>
        </w:rPr>
        <w:tab/>
        <w:t>- - -</w:t>
      </w:r>
    </w:p>
    <w:p w14:paraId="3CB11F94" w14:textId="77777777" w:rsidR="003E25DA" w:rsidRPr="003E25DA" w:rsidRDefault="003E25DA" w:rsidP="003E25DA">
      <w:pPr>
        <w:bidi/>
        <w:jc w:val="both"/>
        <w:rPr>
          <w:rFonts w:cs="David" w:hint="cs"/>
          <w:rtl/>
        </w:rPr>
      </w:pPr>
    </w:p>
    <w:p w14:paraId="7215359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2B71231" w14:textId="77777777" w:rsidR="003E25DA" w:rsidRPr="003E25DA" w:rsidRDefault="003E25DA" w:rsidP="003E25DA">
      <w:pPr>
        <w:bidi/>
        <w:jc w:val="both"/>
        <w:rPr>
          <w:rFonts w:cs="David" w:hint="cs"/>
          <w:u w:val="single"/>
          <w:rtl/>
        </w:rPr>
      </w:pPr>
    </w:p>
    <w:p w14:paraId="3441BE57" w14:textId="77777777" w:rsidR="003E25DA" w:rsidRPr="003E25DA" w:rsidRDefault="003E25DA" w:rsidP="003E25DA">
      <w:pPr>
        <w:bidi/>
        <w:jc w:val="both"/>
        <w:rPr>
          <w:rFonts w:cs="David" w:hint="cs"/>
          <w:rtl/>
        </w:rPr>
      </w:pPr>
      <w:r w:rsidRPr="003E25DA">
        <w:rPr>
          <w:rFonts w:cs="David" w:hint="cs"/>
          <w:rtl/>
        </w:rPr>
        <w:tab/>
        <w:t>לא, הממשלה תעלה עוד שר, זה לא יעזור לך. זה סתם יסחב את העניין ללא שום תכלית.</w:t>
      </w:r>
    </w:p>
    <w:p w14:paraId="592FCF98" w14:textId="77777777" w:rsidR="003E25DA" w:rsidRPr="003E25DA" w:rsidRDefault="003E25DA" w:rsidP="003E25DA">
      <w:pPr>
        <w:bidi/>
        <w:jc w:val="both"/>
        <w:rPr>
          <w:rFonts w:cs="David" w:hint="cs"/>
          <w:rtl/>
        </w:rPr>
      </w:pPr>
    </w:p>
    <w:p w14:paraId="1A3BD8B5"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4F54D1B" w14:textId="77777777" w:rsidR="003E25DA" w:rsidRPr="003E25DA" w:rsidRDefault="003E25DA" w:rsidP="003E25DA">
      <w:pPr>
        <w:bidi/>
        <w:jc w:val="both"/>
        <w:rPr>
          <w:rFonts w:cs="David" w:hint="cs"/>
          <w:rtl/>
        </w:rPr>
      </w:pPr>
    </w:p>
    <w:p w14:paraId="519BC4DF" w14:textId="77777777" w:rsidR="003E25DA" w:rsidRPr="003E25DA" w:rsidRDefault="003E25DA" w:rsidP="003E25DA">
      <w:pPr>
        <w:bidi/>
        <w:jc w:val="both"/>
        <w:rPr>
          <w:rFonts w:cs="David" w:hint="cs"/>
          <w:rtl/>
        </w:rPr>
      </w:pPr>
      <w:r w:rsidRPr="003E25DA">
        <w:rPr>
          <w:rFonts w:cs="David" w:hint="cs"/>
          <w:rtl/>
        </w:rPr>
        <w:tab/>
        <w:t xml:space="preserve"> רובם שרים ללא תיק אז אין להם בעיה לעלות ולדבר. אין להם הרבה מה לעשות.</w:t>
      </w:r>
    </w:p>
    <w:p w14:paraId="5FDC8477" w14:textId="77777777" w:rsidR="003E25DA" w:rsidRPr="003E25DA" w:rsidRDefault="003E25DA" w:rsidP="003E25DA">
      <w:pPr>
        <w:bidi/>
        <w:jc w:val="both"/>
        <w:rPr>
          <w:rFonts w:cs="David" w:hint="cs"/>
          <w:rtl/>
        </w:rPr>
      </w:pPr>
    </w:p>
    <w:p w14:paraId="29D2A0D3"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0707F18" w14:textId="77777777" w:rsidR="003E25DA" w:rsidRPr="003E25DA" w:rsidRDefault="003E25DA" w:rsidP="003E25DA">
      <w:pPr>
        <w:bidi/>
        <w:jc w:val="both"/>
        <w:rPr>
          <w:rFonts w:cs="David" w:hint="cs"/>
          <w:rtl/>
        </w:rPr>
      </w:pPr>
    </w:p>
    <w:p w14:paraId="46C87749" w14:textId="77777777" w:rsidR="003E25DA" w:rsidRPr="003E25DA" w:rsidRDefault="003E25DA" w:rsidP="003E25DA">
      <w:pPr>
        <w:bidi/>
        <w:jc w:val="both"/>
        <w:rPr>
          <w:rFonts w:cs="David" w:hint="cs"/>
          <w:rtl/>
        </w:rPr>
      </w:pPr>
      <w:r w:rsidRPr="003E25DA">
        <w:rPr>
          <w:rFonts w:cs="David" w:hint="cs"/>
          <w:rtl/>
        </w:rPr>
        <w:tab/>
        <w:t xml:space="preserve"> אם ש"ס צריכה לדבר אחריי, ואני רוצה להחליף אותה?</w:t>
      </w:r>
    </w:p>
    <w:p w14:paraId="139514DF" w14:textId="77777777" w:rsidR="003E25DA" w:rsidRPr="003E25DA" w:rsidRDefault="003E25DA" w:rsidP="003E25DA">
      <w:pPr>
        <w:bidi/>
        <w:jc w:val="both"/>
        <w:rPr>
          <w:rFonts w:cs="David" w:hint="cs"/>
          <w:rtl/>
        </w:rPr>
      </w:pPr>
    </w:p>
    <w:p w14:paraId="594E7152" w14:textId="77777777" w:rsidR="003E25DA" w:rsidRPr="003E25DA" w:rsidRDefault="003E25DA" w:rsidP="003E25DA">
      <w:pPr>
        <w:bidi/>
        <w:jc w:val="both"/>
        <w:rPr>
          <w:rFonts w:cs="David" w:hint="cs"/>
          <w:rtl/>
        </w:rPr>
      </w:pPr>
      <w:r w:rsidRPr="003E25DA">
        <w:rPr>
          <w:rFonts w:cs="David" w:hint="cs"/>
          <w:u w:val="single"/>
          <w:rtl/>
        </w:rPr>
        <w:t>איל ינון:</w:t>
      </w:r>
    </w:p>
    <w:p w14:paraId="315E4D7A" w14:textId="77777777" w:rsidR="003E25DA" w:rsidRPr="003E25DA" w:rsidRDefault="003E25DA" w:rsidP="003E25DA">
      <w:pPr>
        <w:bidi/>
        <w:jc w:val="both"/>
        <w:rPr>
          <w:rFonts w:cs="David" w:hint="cs"/>
          <w:rtl/>
        </w:rPr>
      </w:pPr>
    </w:p>
    <w:p w14:paraId="09CF1060" w14:textId="77777777" w:rsidR="003E25DA" w:rsidRPr="003E25DA" w:rsidRDefault="003E25DA" w:rsidP="003E25DA">
      <w:pPr>
        <w:bidi/>
        <w:jc w:val="both"/>
        <w:rPr>
          <w:rFonts w:cs="David" w:hint="cs"/>
          <w:rtl/>
        </w:rPr>
      </w:pPr>
      <w:r w:rsidRPr="003E25DA">
        <w:rPr>
          <w:rFonts w:cs="David" w:hint="cs"/>
          <w:rtl/>
        </w:rPr>
        <w:tab/>
        <w:t xml:space="preserve">אנחנו בפועל עושים את זה. אנחנו מאפשרים לשנות מיקומים בהסכמה. </w:t>
      </w:r>
    </w:p>
    <w:p w14:paraId="67B3D830" w14:textId="77777777" w:rsidR="003E25DA" w:rsidRPr="003E25DA" w:rsidRDefault="003E25DA" w:rsidP="003E25DA">
      <w:pPr>
        <w:bidi/>
        <w:jc w:val="both"/>
        <w:rPr>
          <w:rFonts w:cs="David" w:hint="cs"/>
          <w:rtl/>
        </w:rPr>
      </w:pPr>
    </w:p>
    <w:p w14:paraId="797994C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84EAE34" w14:textId="77777777" w:rsidR="003E25DA" w:rsidRPr="003E25DA" w:rsidRDefault="003E25DA" w:rsidP="003E25DA">
      <w:pPr>
        <w:bidi/>
        <w:jc w:val="both"/>
        <w:rPr>
          <w:rFonts w:cs="David" w:hint="cs"/>
          <w:rtl/>
        </w:rPr>
      </w:pPr>
    </w:p>
    <w:p w14:paraId="0D7DD50A" w14:textId="77777777" w:rsidR="003E25DA" w:rsidRPr="003E25DA" w:rsidRDefault="003E25DA" w:rsidP="003E25DA">
      <w:pPr>
        <w:bidi/>
        <w:jc w:val="both"/>
        <w:rPr>
          <w:rFonts w:cs="David" w:hint="cs"/>
          <w:rtl/>
        </w:rPr>
      </w:pPr>
      <w:r w:rsidRPr="003E25DA">
        <w:rPr>
          <w:rFonts w:cs="David" w:hint="cs"/>
          <w:rtl/>
        </w:rPr>
        <w:tab/>
        <w:t xml:space="preserve"> הם לא ייתנו לך את הזמן שלהם.</w:t>
      </w:r>
    </w:p>
    <w:p w14:paraId="2F62936F" w14:textId="77777777" w:rsidR="003E25DA" w:rsidRPr="003E25DA" w:rsidRDefault="003E25DA" w:rsidP="003E25DA">
      <w:pPr>
        <w:bidi/>
        <w:jc w:val="both"/>
        <w:rPr>
          <w:rFonts w:cs="David" w:hint="cs"/>
          <w:rtl/>
        </w:rPr>
      </w:pPr>
    </w:p>
    <w:p w14:paraId="73BEE901" w14:textId="77777777" w:rsidR="003E25DA" w:rsidRPr="003E25DA" w:rsidRDefault="003E25DA" w:rsidP="003E25DA">
      <w:pPr>
        <w:bidi/>
        <w:jc w:val="both"/>
        <w:rPr>
          <w:rFonts w:cs="David" w:hint="cs"/>
          <w:rtl/>
        </w:rPr>
      </w:pPr>
      <w:r w:rsidRPr="003E25DA">
        <w:rPr>
          <w:rFonts w:cs="David" w:hint="cs"/>
          <w:u w:val="single"/>
          <w:rtl/>
        </w:rPr>
        <w:t>איל ינון:</w:t>
      </w:r>
    </w:p>
    <w:p w14:paraId="7DFDC9D7" w14:textId="77777777" w:rsidR="003E25DA" w:rsidRPr="003E25DA" w:rsidRDefault="003E25DA" w:rsidP="003E25DA">
      <w:pPr>
        <w:bidi/>
        <w:jc w:val="both"/>
        <w:rPr>
          <w:rFonts w:cs="David" w:hint="cs"/>
          <w:rtl/>
        </w:rPr>
      </w:pPr>
    </w:p>
    <w:p w14:paraId="0C352E53" w14:textId="77777777" w:rsidR="003E25DA" w:rsidRPr="003E25DA" w:rsidRDefault="003E25DA" w:rsidP="003E25DA">
      <w:pPr>
        <w:bidi/>
        <w:jc w:val="both"/>
        <w:rPr>
          <w:rFonts w:cs="David" w:hint="cs"/>
          <w:rtl/>
        </w:rPr>
      </w:pPr>
      <w:r w:rsidRPr="003E25DA">
        <w:rPr>
          <w:rFonts w:cs="David" w:hint="cs"/>
          <w:rtl/>
        </w:rPr>
        <w:tab/>
        <w:t xml:space="preserve"> אני מדבר על חילופי המקום, לא על הזמן.</w:t>
      </w:r>
    </w:p>
    <w:p w14:paraId="6F3EEB4F" w14:textId="77777777" w:rsidR="003E25DA" w:rsidRPr="003E25DA" w:rsidRDefault="003E25DA" w:rsidP="003E25DA">
      <w:pPr>
        <w:bidi/>
        <w:jc w:val="both"/>
        <w:rPr>
          <w:rFonts w:cs="David" w:hint="cs"/>
          <w:rtl/>
        </w:rPr>
      </w:pPr>
    </w:p>
    <w:p w14:paraId="5BD628A3"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41E1E7A1" w14:textId="77777777" w:rsidR="003E25DA" w:rsidRPr="003E25DA" w:rsidRDefault="003E25DA" w:rsidP="003E25DA">
      <w:pPr>
        <w:bidi/>
        <w:jc w:val="both"/>
        <w:rPr>
          <w:rFonts w:cs="David" w:hint="cs"/>
          <w:rtl/>
        </w:rPr>
      </w:pPr>
    </w:p>
    <w:p w14:paraId="127FF358" w14:textId="77777777" w:rsidR="003E25DA" w:rsidRPr="003E25DA" w:rsidRDefault="003E25DA" w:rsidP="003E25DA">
      <w:pPr>
        <w:bidi/>
        <w:jc w:val="both"/>
        <w:rPr>
          <w:rFonts w:cs="David" w:hint="cs"/>
          <w:rtl/>
        </w:rPr>
      </w:pPr>
      <w:r w:rsidRPr="003E25DA">
        <w:rPr>
          <w:rFonts w:cs="David" w:hint="cs"/>
          <w:rtl/>
        </w:rPr>
        <w:tab/>
        <w:t xml:space="preserve"> כן, הם לא ייתנו לי את הזמן שלהם.</w:t>
      </w:r>
    </w:p>
    <w:p w14:paraId="51A72101" w14:textId="77777777" w:rsidR="003E25DA" w:rsidRPr="003E25DA" w:rsidRDefault="003E25DA" w:rsidP="003E25DA">
      <w:pPr>
        <w:bidi/>
        <w:jc w:val="both"/>
        <w:rPr>
          <w:rFonts w:cs="David" w:hint="cs"/>
          <w:rtl/>
        </w:rPr>
      </w:pPr>
    </w:p>
    <w:p w14:paraId="13A9F96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AD0EC28" w14:textId="77777777" w:rsidR="003E25DA" w:rsidRPr="003E25DA" w:rsidRDefault="003E25DA" w:rsidP="003E25DA">
      <w:pPr>
        <w:bidi/>
        <w:jc w:val="both"/>
        <w:rPr>
          <w:rFonts w:cs="David" w:hint="cs"/>
          <w:rtl/>
        </w:rPr>
      </w:pPr>
    </w:p>
    <w:p w14:paraId="3C00A647" w14:textId="77777777" w:rsidR="003E25DA" w:rsidRPr="003E25DA" w:rsidRDefault="003E25DA" w:rsidP="003E25DA">
      <w:pPr>
        <w:bidi/>
        <w:jc w:val="both"/>
        <w:rPr>
          <w:rFonts w:cs="David" w:hint="cs"/>
          <w:rtl/>
        </w:rPr>
      </w:pPr>
      <w:r w:rsidRPr="003E25DA">
        <w:rPr>
          <w:rFonts w:cs="David" w:hint="cs"/>
          <w:rtl/>
        </w:rPr>
        <w:tab/>
        <w:t xml:space="preserve"> פסקה 4 באה לקבוע מה שקיים היום בכוכבית: "חבר כנסת שנרשם כנואם ונעדר מהישיבה בעת שהגיע תורו לנאום בלי שהודיע על כך מראש, מפסיד את רשות הדיבור, אך רשאית סיעתו, כל עוד לא הסתיים הדיון, להעביר את מסגרת הזמן שהוקצבה לו".</w:t>
      </w:r>
    </w:p>
    <w:p w14:paraId="7FF7D36C" w14:textId="77777777" w:rsidR="003E25DA" w:rsidRPr="003E25DA" w:rsidRDefault="003E25DA" w:rsidP="003E25DA">
      <w:pPr>
        <w:bidi/>
        <w:jc w:val="both"/>
        <w:rPr>
          <w:rFonts w:cs="David" w:hint="cs"/>
          <w:rtl/>
        </w:rPr>
      </w:pPr>
    </w:p>
    <w:p w14:paraId="6176CA1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5330DDA" w14:textId="77777777" w:rsidR="003E25DA" w:rsidRPr="003E25DA" w:rsidRDefault="003E25DA" w:rsidP="003E25DA">
      <w:pPr>
        <w:bidi/>
        <w:jc w:val="both"/>
        <w:rPr>
          <w:rFonts w:cs="David" w:hint="cs"/>
          <w:u w:val="single"/>
          <w:rtl/>
        </w:rPr>
      </w:pPr>
    </w:p>
    <w:p w14:paraId="32A71A98" w14:textId="77777777" w:rsidR="003E25DA" w:rsidRPr="003E25DA" w:rsidRDefault="003E25DA" w:rsidP="003E25DA">
      <w:pPr>
        <w:bidi/>
        <w:jc w:val="both"/>
        <w:rPr>
          <w:rFonts w:cs="David" w:hint="cs"/>
          <w:rtl/>
        </w:rPr>
      </w:pPr>
      <w:r w:rsidRPr="003E25DA">
        <w:rPr>
          <w:rFonts w:cs="David" w:hint="cs"/>
          <w:rtl/>
        </w:rPr>
        <w:tab/>
        <w:t xml:space="preserve">צריך ללכת לפי "בפועל" . הרי חבר הכנסת עצמו לא היה רגע כי הוא יצא, אז אומרים לו, אין בעיה, נותנים לך. זאת סמכות קבועה של היושב ראש. </w:t>
      </w:r>
    </w:p>
    <w:p w14:paraId="4FB40E1D" w14:textId="77777777" w:rsidR="003E25DA" w:rsidRPr="003E25DA" w:rsidRDefault="003E25DA" w:rsidP="003E25DA">
      <w:pPr>
        <w:bidi/>
        <w:jc w:val="both"/>
        <w:rPr>
          <w:rFonts w:cs="David" w:hint="cs"/>
          <w:rtl/>
        </w:rPr>
      </w:pPr>
    </w:p>
    <w:p w14:paraId="498E40A8"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715349DD" w14:textId="77777777" w:rsidR="003E25DA" w:rsidRPr="003E25DA" w:rsidRDefault="003E25DA" w:rsidP="003E25DA">
      <w:pPr>
        <w:bidi/>
        <w:jc w:val="both"/>
        <w:rPr>
          <w:rFonts w:cs="David" w:hint="cs"/>
          <w:u w:val="single"/>
          <w:rtl/>
        </w:rPr>
      </w:pPr>
    </w:p>
    <w:p w14:paraId="2345A583" w14:textId="77777777" w:rsidR="003E25DA" w:rsidRPr="003E25DA" w:rsidRDefault="003E25DA" w:rsidP="003E25DA">
      <w:pPr>
        <w:bidi/>
        <w:jc w:val="both"/>
        <w:rPr>
          <w:rFonts w:cs="David" w:hint="cs"/>
          <w:rtl/>
        </w:rPr>
      </w:pPr>
      <w:r w:rsidRPr="003E25DA">
        <w:rPr>
          <w:rFonts w:cs="David" w:hint="cs"/>
          <w:rtl/>
        </w:rPr>
        <w:tab/>
        <w:t xml:space="preserve"> יש עם זה בעיה. כשהייתי פעם סגן יושבת ראש הכנסת הייתה לי עם זה בעיה מכיוון שחברי כנסת הולכים לטייל. הם לא יוצאים לרגע. חבר כנסת מגיע אחרי שכבר ארבעה עברו, והוא אומר, רגע, הגעתי, תן לי עכשיו לדבר. חבר כנסת שלא נמצא כאשר הוא נקרא לדוכן הנואמים </w:t>
      </w:r>
      <w:r w:rsidRPr="003E25DA">
        <w:rPr>
          <w:rFonts w:cs="David"/>
          <w:rtl/>
        </w:rPr>
        <w:t>–</w:t>
      </w:r>
      <w:r w:rsidRPr="003E25DA">
        <w:rPr>
          <w:rFonts w:cs="David" w:hint="cs"/>
          <w:rtl/>
        </w:rPr>
        <w:t xml:space="preserve"> איבד את תורו. אני גם הייתי מעניש את המפלגה שלו- -</w:t>
      </w:r>
    </w:p>
    <w:p w14:paraId="41EB60BE" w14:textId="77777777" w:rsidR="003E25DA" w:rsidRPr="003E25DA" w:rsidRDefault="003E25DA" w:rsidP="003E25DA">
      <w:pPr>
        <w:bidi/>
        <w:jc w:val="both"/>
        <w:rPr>
          <w:rFonts w:cs="David" w:hint="cs"/>
          <w:rtl/>
        </w:rPr>
      </w:pPr>
    </w:p>
    <w:p w14:paraId="7DEB1DC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FE35E4C" w14:textId="77777777" w:rsidR="003E25DA" w:rsidRPr="003E25DA" w:rsidRDefault="003E25DA" w:rsidP="003E25DA">
      <w:pPr>
        <w:bidi/>
        <w:jc w:val="both"/>
        <w:rPr>
          <w:rFonts w:cs="David" w:hint="cs"/>
          <w:u w:val="single"/>
          <w:rtl/>
        </w:rPr>
      </w:pPr>
    </w:p>
    <w:p w14:paraId="10A56A32" w14:textId="77777777" w:rsidR="003E25DA" w:rsidRPr="003E25DA" w:rsidRDefault="003E25DA" w:rsidP="003E25DA">
      <w:pPr>
        <w:bidi/>
        <w:jc w:val="both"/>
        <w:rPr>
          <w:rFonts w:cs="David" w:hint="cs"/>
          <w:rtl/>
        </w:rPr>
      </w:pPr>
      <w:r w:rsidRPr="003E25DA">
        <w:rPr>
          <w:rFonts w:cs="David" w:hint="cs"/>
          <w:rtl/>
        </w:rPr>
        <w:tab/>
        <w:t>אני מקבל. אם כבר, ככה.</w:t>
      </w:r>
    </w:p>
    <w:p w14:paraId="34E7B8D0" w14:textId="77777777" w:rsidR="003E25DA" w:rsidRPr="003E25DA" w:rsidRDefault="003E25DA" w:rsidP="003E25DA">
      <w:pPr>
        <w:bidi/>
        <w:jc w:val="both"/>
        <w:rPr>
          <w:rFonts w:cs="David" w:hint="cs"/>
          <w:rtl/>
        </w:rPr>
      </w:pPr>
    </w:p>
    <w:p w14:paraId="38A9C354"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3B73718" w14:textId="77777777" w:rsidR="003E25DA" w:rsidRPr="003E25DA" w:rsidRDefault="003E25DA" w:rsidP="003E25DA">
      <w:pPr>
        <w:bidi/>
        <w:jc w:val="both"/>
        <w:rPr>
          <w:rFonts w:cs="David" w:hint="cs"/>
          <w:u w:val="single"/>
          <w:rtl/>
        </w:rPr>
      </w:pPr>
    </w:p>
    <w:p w14:paraId="06C97BCC" w14:textId="77777777" w:rsidR="003E25DA" w:rsidRPr="003E25DA" w:rsidRDefault="003E25DA" w:rsidP="003E25DA">
      <w:pPr>
        <w:bidi/>
        <w:jc w:val="both"/>
        <w:rPr>
          <w:rFonts w:cs="David" w:hint="cs"/>
          <w:rtl/>
        </w:rPr>
      </w:pPr>
      <w:r w:rsidRPr="003E25DA">
        <w:rPr>
          <w:rFonts w:cs="David" w:hint="cs"/>
          <w:rtl/>
        </w:rPr>
        <w:tab/>
        <w:t>אני מתנגד לסיפא שלך שהסיעה תיענש.</w:t>
      </w:r>
    </w:p>
    <w:p w14:paraId="7A9F000C" w14:textId="77777777" w:rsidR="003E25DA" w:rsidRPr="003E25DA" w:rsidRDefault="003E25DA" w:rsidP="003E25DA">
      <w:pPr>
        <w:bidi/>
        <w:jc w:val="both"/>
        <w:rPr>
          <w:rFonts w:cs="David" w:hint="cs"/>
          <w:rtl/>
        </w:rPr>
      </w:pPr>
    </w:p>
    <w:p w14:paraId="40D1BC61" w14:textId="77777777" w:rsidR="003E25DA" w:rsidRPr="003E25DA" w:rsidRDefault="003E25DA" w:rsidP="003E25DA">
      <w:pPr>
        <w:bidi/>
        <w:jc w:val="both"/>
        <w:rPr>
          <w:rFonts w:cs="David" w:hint="cs"/>
          <w:rtl/>
        </w:rPr>
      </w:pPr>
      <w:r w:rsidRPr="003E25DA">
        <w:rPr>
          <w:rFonts w:cs="David" w:hint="cs"/>
          <w:u w:val="single"/>
          <w:rtl/>
        </w:rPr>
        <w:t>איל ינון:</w:t>
      </w:r>
    </w:p>
    <w:p w14:paraId="49349DFE" w14:textId="77777777" w:rsidR="003E25DA" w:rsidRPr="003E25DA" w:rsidRDefault="003E25DA" w:rsidP="003E25DA">
      <w:pPr>
        <w:bidi/>
        <w:jc w:val="both"/>
        <w:rPr>
          <w:rFonts w:cs="David" w:hint="cs"/>
          <w:rtl/>
        </w:rPr>
      </w:pPr>
    </w:p>
    <w:p w14:paraId="029E016E" w14:textId="77777777" w:rsidR="003E25DA" w:rsidRPr="003E25DA" w:rsidRDefault="003E25DA" w:rsidP="003E25DA">
      <w:pPr>
        <w:bidi/>
        <w:jc w:val="both"/>
        <w:rPr>
          <w:rFonts w:cs="David" w:hint="cs"/>
          <w:rtl/>
        </w:rPr>
      </w:pPr>
      <w:r w:rsidRPr="003E25DA">
        <w:rPr>
          <w:rFonts w:cs="David" w:hint="cs"/>
          <w:rtl/>
        </w:rPr>
        <w:tab/>
        <w:t>לכן בנוסח המוצע יש האיזונים שמצד אחד הוא נותן תמרור אזהרה שאומר שאיבדת את התור, ומצד שני הוא לא פוגע בסיעה.</w:t>
      </w:r>
    </w:p>
    <w:p w14:paraId="02A97883" w14:textId="77777777" w:rsidR="003E25DA" w:rsidRPr="003E25DA" w:rsidRDefault="003E25DA" w:rsidP="003E25DA">
      <w:pPr>
        <w:bidi/>
        <w:jc w:val="both"/>
        <w:rPr>
          <w:rFonts w:cs="David" w:hint="cs"/>
          <w:rtl/>
        </w:rPr>
      </w:pPr>
    </w:p>
    <w:p w14:paraId="3A80D8C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C0890E4" w14:textId="77777777" w:rsidR="003E25DA" w:rsidRPr="003E25DA" w:rsidRDefault="003E25DA" w:rsidP="003E25DA">
      <w:pPr>
        <w:bidi/>
        <w:jc w:val="both"/>
        <w:rPr>
          <w:rFonts w:cs="David" w:hint="cs"/>
          <w:u w:val="single"/>
          <w:rtl/>
        </w:rPr>
      </w:pPr>
    </w:p>
    <w:p w14:paraId="6FAB6E24" w14:textId="77777777" w:rsidR="003E25DA" w:rsidRPr="003E25DA" w:rsidRDefault="003E25DA" w:rsidP="003E25DA">
      <w:pPr>
        <w:bidi/>
        <w:jc w:val="both"/>
        <w:rPr>
          <w:rFonts w:cs="David" w:hint="cs"/>
          <w:rtl/>
        </w:rPr>
      </w:pPr>
      <w:r w:rsidRPr="003E25DA">
        <w:rPr>
          <w:rFonts w:cs="David" w:hint="cs"/>
          <w:rtl/>
        </w:rPr>
        <w:tab/>
        <w:t>זה מצחיק כי מצד שני אומרים לסיעה שהיא לא הפסידה את התור, ומצד שני אומרים לסיעה שישלחו את חבר הכנסת כי זה במילא יהיה באיחור, זה לא יהיה בזמן שהוקצב, תשלחו כל אחד - - -</w:t>
      </w:r>
    </w:p>
    <w:p w14:paraId="1EAD49E6" w14:textId="77777777" w:rsidR="003E25DA" w:rsidRPr="003E25DA" w:rsidRDefault="003E25DA" w:rsidP="003E25DA">
      <w:pPr>
        <w:bidi/>
        <w:jc w:val="both"/>
        <w:rPr>
          <w:rFonts w:cs="David" w:hint="cs"/>
          <w:rtl/>
        </w:rPr>
      </w:pPr>
    </w:p>
    <w:p w14:paraId="78F8C8E7"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B4049A3" w14:textId="77777777" w:rsidR="003E25DA" w:rsidRPr="003E25DA" w:rsidRDefault="003E25DA" w:rsidP="003E25DA">
      <w:pPr>
        <w:bidi/>
        <w:jc w:val="both"/>
        <w:rPr>
          <w:rFonts w:cs="David" w:hint="cs"/>
          <w:u w:val="single"/>
          <w:rtl/>
        </w:rPr>
      </w:pPr>
    </w:p>
    <w:p w14:paraId="6C55FF01" w14:textId="77777777" w:rsidR="003E25DA" w:rsidRPr="003E25DA" w:rsidRDefault="003E25DA" w:rsidP="003E25DA">
      <w:pPr>
        <w:bidi/>
        <w:jc w:val="both"/>
        <w:rPr>
          <w:rFonts w:cs="David" w:hint="cs"/>
          <w:rtl/>
        </w:rPr>
      </w:pPr>
      <w:r w:rsidRPr="003E25DA">
        <w:rPr>
          <w:rFonts w:cs="David" w:hint="cs"/>
          <w:rtl/>
        </w:rPr>
        <w:tab/>
        <w:t xml:space="preserve">אני אומר לך שיש תחרות אצלנו מי מדבר בהצעת האי אמון. אם חבר כנסת הלך בכל זאת ולקח את התור של מישהו אחר, אני לא רוצה להפסיד את הדקות שלי. </w:t>
      </w:r>
    </w:p>
    <w:p w14:paraId="3A24AEE4" w14:textId="77777777" w:rsidR="003E25DA" w:rsidRPr="003E25DA" w:rsidRDefault="003E25DA" w:rsidP="003E25DA">
      <w:pPr>
        <w:bidi/>
        <w:jc w:val="both"/>
        <w:rPr>
          <w:rFonts w:cs="David" w:hint="cs"/>
          <w:rtl/>
        </w:rPr>
      </w:pPr>
    </w:p>
    <w:p w14:paraId="2C563F77"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03CD7B85" w14:textId="77777777" w:rsidR="003E25DA" w:rsidRPr="003E25DA" w:rsidRDefault="003E25DA" w:rsidP="003E25DA">
      <w:pPr>
        <w:bidi/>
        <w:jc w:val="both"/>
        <w:rPr>
          <w:rFonts w:cs="David" w:hint="cs"/>
          <w:u w:val="single"/>
          <w:rtl/>
        </w:rPr>
      </w:pPr>
    </w:p>
    <w:p w14:paraId="7D085522" w14:textId="77777777" w:rsidR="003E25DA" w:rsidRPr="003E25DA" w:rsidRDefault="003E25DA" w:rsidP="003E25DA">
      <w:pPr>
        <w:bidi/>
        <w:jc w:val="both"/>
        <w:rPr>
          <w:rFonts w:cs="David" w:hint="cs"/>
          <w:rtl/>
        </w:rPr>
      </w:pPr>
      <w:r w:rsidRPr="003E25DA">
        <w:rPr>
          <w:rFonts w:cs="David" w:hint="cs"/>
          <w:rtl/>
        </w:rPr>
        <w:tab/>
        <w:t xml:space="preserve"> אתה צודק. </w:t>
      </w:r>
    </w:p>
    <w:p w14:paraId="43B705EB" w14:textId="77777777" w:rsidR="003E25DA" w:rsidRPr="003E25DA" w:rsidRDefault="003E25DA" w:rsidP="003E25DA">
      <w:pPr>
        <w:bidi/>
        <w:jc w:val="both"/>
        <w:rPr>
          <w:rFonts w:cs="David" w:hint="cs"/>
          <w:rtl/>
        </w:rPr>
      </w:pPr>
    </w:p>
    <w:p w14:paraId="5F6AD8EB"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1109354" w14:textId="77777777" w:rsidR="003E25DA" w:rsidRPr="003E25DA" w:rsidRDefault="003E25DA" w:rsidP="003E25DA">
      <w:pPr>
        <w:bidi/>
        <w:jc w:val="both"/>
        <w:rPr>
          <w:rFonts w:cs="David" w:hint="cs"/>
          <w:rtl/>
        </w:rPr>
      </w:pPr>
    </w:p>
    <w:p w14:paraId="13F0BCD5" w14:textId="77777777" w:rsidR="003E25DA" w:rsidRPr="003E25DA" w:rsidRDefault="003E25DA" w:rsidP="003E25DA">
      <w:pPr>
        <w:bidi/>
        <w:jc w:val="both"/>
        <w:rPr>
          <w:rFonts w:cs="David" w:hint="cs"/>
          <w:rtl/>
        </w:rPr>
      </w:pPr>
      <w:r w:rsidRPr="003E25DA">
        <w:rPr>
          <w:rFonts w:cs="David" w:hint="cs"/>
          <w:rtl/>
        </w:rPr>
        <w:tab/>
        <w:t>מה הבעיה בעניין הזה?</w:t>
      </w:r>
    </w:p>
    <w:p w14:paraId="1588FD84" w14:textId="77777777" w:rsidR="003E25DA" w:rsidRPr="003E25DA" w:rsidRDefault="003E25DA" w:rsidP="003E25DA">
      <w:pPr>
        <w:bidi/>
        <w:jc w:val="both"/>
        <w:rPr>
          <w:rFonts w:cs="David" w:hint="cs"/>
          <w:rtl/>
        </w:rPr>
      </w:pPr>
    </w:p>
    <w:p w14:paraId="43726507"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69AA09A" w14:textId="77777777" w:rsidR="003E25DA" w:rsidRPr="003E25DA" w:rsidRDefault="003E25DA" w:rsidP="003E25DA">
      <w:pPr>
        <w:bidi/>
        <w:jc w:val="both"/>
        <w:rPr>
          <w:rFonts w:cs="David" w:hint="cs"/>
          <w:u w:val="single"/>
          <w:rtl/>
        </w:rPr>
      </w:pPr>
    </w:p>
    <w:p w14:paraId="450FEC5E" w14:textId="77777777" w:rsidR="003E25DA" w:rsidRPr="003E25DA" w:rsidRDefault="003E25DA" w:rsidP="003E25DA">
      <w:pPr>
        <w:bidi/>
        <w:jc w:val="both"/>
        <w:rPr>
          <w:rFonts w:cs="David" w:hint="cs"/>
          <w:rtl/>
        </w:rPr>
      </w:pPr>
      <w:r w:rsidRPr="003E25DA">
        <w:rPr>
          <w:rFonts w:cs="David" w:hint="cs"/>
          <w:rtl/>
        </w:rPr>
        <w:tab/>
        <w:t>יש שתי בעיות בעניין הזה. אני כבר גיליתי שיש טייסים אוטומטיים, כלומר הדובר מטעמנו הוא פלוני, אבל אם הוא לא נמצא זה אלמוני.</w:t>
      </w:r>
    </w:p>
    <w:p w14:paraId="0EEBA360" w14:textId="77777777" w:rsidR="003E25DA" w:rsidRPr="003E25DA" w:rsidRDefault="003E25DA" w:rsidP="003E25DA">
      <w:pPr>
        <w:bidi/>
        <w:jc w:val="both"/>
        <w:rPr>
          <w:rFonts w:cs="David" w:hint="cs"/>
          <w:rtl/>
        </w:rPr>
      </w:pPr>
    </w:p>
    <w:p w14:paraId="00E74975"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3F9CE18" w14:textId="77777777" w:rsidR="003E25DA" w:rsidRPr="003E25DA" w:rsidRDefault="003E25DA" w:rsidP="003E25DA">
      <w:pPr>
        <w:bidi/>
        <w:jc w:val="both"/>
        <w:rPr>
          <w:rFonts w:cs="David" w:hint="cs"/>
          <w:u w:val="single"/>
          <w:rtl/>
        </w:rPr>
      </w:pPr>
    </w:p>
    <w:p w14:paraId="61643839" w14:textId="77777777" w:rsidR="003E25DA" w:rsidRPr="003E25DA" w:rsidRDefault="003E25DA" w:rsidP="003E25DA">
      <w:pPr>
        <w:bidi/>
        <w:jc w:val="both"/>
        <w:rPr>
          <w:rFonts w:cs="David" w:hint="cs"/>
          <w:rtl/>
        </w:rPr>
      </w:pPr>
      <w:r w:rsidRPr="003E25DA">
        <w:rPr>
          <w:rFonts w:cs="David" w:hint="cs"/>
          <w:rtl/>
        </w:rPr>
        <w:tab/>
        <w:t xml:space="preserve"> תינתן אפשרות רק לאחד בלבד- - -</w:t>
      </w:r>
    </w:p>
    <w:p w14:paraId="5CCDCF47" w14:textId="77777777" w:rsidR="003E25DA" w:rsidRPr="003E25DA" w:rsidRDefault="003E25DA" w:rsidP="003E25DA">
      <w:pPr>
        <w:bidi/>
        <w:jc w:val="both"/>
        <w:rPr>
          <w:rFonts w:cs="David" w:hint="cs"/>
          <w:rtl/>
        </w:rPr>
      </w:pPr>
    </w:p>
    <w:p w14:paraId="5E95B833"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0C85B76" w14:textId="77777777" w:rsidR="003E25DA" w:rsidRPr="003E25DA" w:rsidRDefault="003E25DA" w:rsidP="003E25DA">
      <w:pPr>
        <w:bidi/>
        <w:jc w:val="both"/>
        <w:rPr>
          <w:rFonts w:cs="David" w:hint="cs"/>
          <w:u w:val="single"/>
          <w:rtl/>
        </w:rPr>
      </w:pPr>
    </w:p>
    <w:p w14:paraId="11699D07" w14:textId="77777777" w:rsidR="003E25DA" w:rsidRPr="003E25DA" w:rsidRDefault="003E25DA" w:rsidP="003E25DA">
      <w:pPr>
        <w:bidi/>
        <w:jc w:val="both"/>
        <w:rPr>
          <w:rFonts w:cs="David" w:hint="cs"/>
          <w:rtl/>
        </w:rPr>
      </w:pPr>
      <w:r w:rsidRPr="003E25DA">
        <w:rPr>
          <w:rFonts w:cs="David" w:hint="cs"/>
          <w:rtl/>
        </w:rPr>
        <w:tab/>
        <w:t>נניח שלא באתי בזמן שלי ואיבדתי את התור שלי, אני חוזר ואומר למזכיר שבמקום דודו רותם הראשון הוא מדבר כבר בפעם החמישית, החזרתי לעצמי את התור. את זה אני רוצה למנוע. אנחנו גם צריכים להיות רציניים.</w:t>
      </w:r>
    </w:p>
    <w:p w14:paraId="1BB9E33F" w14:textId="77777777" w:rsidR="003E25DA" w:rsidRPr="003E25DA" w:rsidRDefault="003E25DA" w:rsidP="003E25DA">
      <w:pPr>
        <w:bidi/>
        <w:jc w:val="both"/>
        <w:rPr>
          <w:rFonts w:cs="David" w:hint="cs"/>
          <w:rtl/>
        </w:rPr>
      </w:pPr>
    </w:p>
    <w:p w14:paraId="454FA939"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C1BD889" w14:textId="77777777" w:rsidR="003E25DA" w:rsidRPr="003E25DA" w:rsidRDefault="003E25DA" w:rsidP="003E25DA">
      <w:pPr>
        <w:bidi/>
        <w:jc w:val="both"/>
        <w:rPr>
          <w:rFonts w:cs="David" w:hint="cs"/>
          <w:rtl/>
        </w:rPr>
      </w:pPr>
    </w:p>
    <w:p w14:paraId="734EB7AA" w14:textId="77777777" w:rsidR="003E25DA" w:rsidRPr="003E25DA" w:rsidRDefault="003E25DA" w:rsidP="003E25DA">
      <w:pPr>
        <w:bidi/>
        <w:jc w:val="both"/>
        <w:rPr>
          <w:rFonts w:cs="David" w:hint="cs"/>
          <w:rtl/>
        </w:rPr>
      </w:pPr>
      <w:r w:rsidRPr="003E25DA">
        <w:rPr>
          <w:rFonts w:cs="David" w:hint="cs"/>
          <w:rtl/>
        </w:rPr>
        <w:tab/>
        <w:t xml:space="preserve"> אם להעניש, אז להעניש את הסיעה. אי אפשר להעניש בדיון סיעתי בן אדם.</w:t>
      </w:r>
    </w:p>
    <w:p w14:paraId="2DE8E1EE" w14:textId="77777777" w:rsidR="003E25DA" w:rsidRPr="003E25DA" w:rsidRDefault="003E25DA" w:rsidP="003E25DA">
      <w:pPr>
        <w:bidi/>
        <w:jc w:val="both"/>
        <w:rPr>
          <w:rFonts w:cs="David" w:hint="cs"/>
          <w:rtl/>
        </w:rPr>
      </w:pPr>
    </w:p>
    <w:p w14:paraId="5A3033F6"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06464FAB" w14:textId="77777777" w:rsidR="003E25DA" w:rsidRPr="003E25DA" w:rsidRDefault="003E25DA" w:rsidP="003E25DA">
      <w:pPr>
        <w:bidi/>
        <w:jc w:val="both"/>
        <w:rPr>
          <w:rFonts w:cs="David" w:hint="cs"/>
          <w:u w:val="single"/>
          <w:rtl/>
        </w:rPr>
      </w:pPr>
    </w:p>
    <w:p w14:paraId="526B0ACB" w14:textId="77777777" w:rsidR="003E25DA" w:rsidRPr="003E25DA" w:rsidRDefault="003E25DA" w:rsidP="003E25DA">
      <w:pPr>
        <w:bidi/>
        <w:jc w:val="both"/>
        <w:rPr>
          <w:rFonts w:cs="David" w:hint="cs"/>
          <w:rtl/>
        </w:rPr>
      </w:pPr>
      <w:r w:rsidRPr="003E25DA">
        <w:rPr>
          <w:rFonts w:cs="David" w:hint="cs"/>
          <w:rtl/>
        </w:rPr>
        <w:tab/>
        <w:t xml:space="preserve"> אנחנו עושים צחוק מהעניין הזה. הצעת אי אמון זה דיון רציני. ביום שני ב-16:00 אחר הצהריים לא יקרה כלום אם באולם המליאה לא יהיו 4 חברי כנסת- -</w:t>
      </w:r>
    </w:p>
    <w:p w14:paraId="6F89E602" w14:textId="77777777" w:rsidR="003E25DA" w:rsidRPr="003E25DA" w:rsidRDefault="003E25DA" w:rsidP="003E25DA">
      <w:pPr>
        <w:bidi/>
        <w:jc w:val="both"/>
        <w:rPr>
          <w:rFonts w:cs="David" w:hint="cs"/>
          <w:rtl/>
        </w:rPr>
      </w:pPr>
    </w:p>
    <w:p w14:paraId="1849D9E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4387004" w14:textId="77777777" w:rsidR="003E25DA" w:rsidRPr="003E25DA" w:rsidRDefault="003E25DA" w:rsidP="003E25DA">
      <w:pPr>
        <w:bidi/>
        <w:jc w:val="both"/>
        <w:rPr>
          <w:rFonts w:cs="David" w:hint="cs"/>
          <w:rtl/>
        </w:rPr>
      </w:pPr>
    </w:p>
    <w:p w14:paraId="642E3D24" w14:textId="77777777" w:rsidR="003E25DA" w:rsidRPr="003E25DA" w:rsidRDefault="003E25DA" w:rsidP="003E25DA">
      <w:pPr>
        <w:bidi/>
        <w:jc w:val="both"/>
        <w:rPr>
          <w:rFonts w:cs="David" w:hint="cs"/>
          <w:rtl/>
        </w:rPr>
      </w:pPr>
      <w:r w:rsidRPr="003E25DA">
        <w:rPr>
          <w:rFonts w:cs="David" w:hint="cs"/>
          <w:rtl/>
        </w:rPr>
        <w:tab/>
        <w:t xml:space="preserve"> מוטב שגם ביום שלישי ורביעי וגם ביום שני.</w:t>
      </w:r>
    </w:p>
    <w:p w14:paraId="5CEC794D" w14:textId="77777777" w:rsidR="003E25DA" w:rsidRPr="003E25DA" w:rsidRDefault="003E25DA" w:rsidP="003E25DA">
      <w:pPr>
        <w:bidi/>
        <w:jc w:val="both"/>
        <w:rPr>
          <w:rFonts w:cs="David" w:hint="cs"/>
          <w:rtl/>
        </w:rPr>
      </w:pPr>
    </w:p>
    <w:p w14:paraId="76F65609"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34F9A04" w14:textId="77777777" w:rsidR="003E25DA" w:rsidRPr="003E25DA" w:rsidRDefault="003E25DA" w:rsidP="003E25DA">
      <w:pPr>
        <w:bidi/>
        <w:jc w:val="both"/>
        <w:rPr>
          <w:rFonts w:cs="David" w:hint="cs"/>
          <w:u w:val="single"/>
          <w:rtl/>
        </w:rPr>
      </w:pPr>
    </w:p>
    <w:p w14:paraId="7FD48A4E" w14:textId="77777777" w:rsidR="003E25DA" w:rsidRPr="003E25DA" w:rsidRDefault="003E25DA" w:rsidP="003E25DA">
      <w:pPr>
        <w:bidi/>
        <w:jc w:val="both"/>
        <w:rPr>
          <w:rFonts w:cs="David" w:hint="cs"/>
          <w:rtl/>
        </w:rPr>
      </w:pPr>
      <w:r w:rsidRPr="003E25DA">
        <w:rPr>
          <w:rFonts w:cs="David" w:hint="cs"/>
          <w:rtl/>
        </w:rPr>
        <w:tab/>
        <w:t xml:space="preserve"> אני לא מדבר על "מוטב", זה הדיון הכי רציני שיש, אתם באופוזיציה יודעים את זה. זה הכלי הכי רציני בכנסת. מה שקורה הוא שעולה הדובר הראשון, עולה השר, ובאותו דבר כבר </w:t>
      </w:r>
      <w:proofErr w:type="spellStart"/>
      <w:r w:rsidRPr="003E25DA">
        <w:rPr>
          <w:rFonts w:cs="David" w:hint="cs"/>
          <w:rtl/>
        </w:rPr>
        <w:t>אחף</w:t>
      </w:r>
      <w:proofErr w:type="spellEnd"/>
      <w:r w:rsidRPr="003E25DA">
        <w:rPr>
          <w:rFonts w:cs="David" w:hint="cs"/>
          <w:rtl/>
        </w:rPr>
        <w:t xml:space="preserve"> אחד איננו, וכל אחד שואל, כמה זמן- - </w:t>
      </w:r>
    </w:p>
    <w:p w14:paraId="17CAC009" w14:textId="77777777" w:rsidR="003E25DA" w:rsidRPr="003E25DA" w:rsidRDefault="003E25DA" w:rsidP="003E25DA">
      <w:pPr>
        <w:bidi/>
        <w:jc w:val="both"/>
        <w:rPr>
          <w:rFonts w:cs="David" w:hint="cs"/>
          <w:rtl/>
        </w:rPr>
      </w:pPr>
    </w:p>
    <w:p w14:paraId="5835C9B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289923C" w14:textId="77777777" w:rsidR="003E25DA" w:rsidRPr="003E25DA" w:rsidRDefault="003E25DA" w:rsidP="003E25DA">
      <w:pPr>
        <w:bidi/>
        <w:jc w:val="both"/>
        <w:rPr>
          <w:rFonts w:cs="David" w:hint="cs"/>
          <w:u w:val="single"/>
          <w:rtl/>
        </w:rPr>
      </w:pPr>
    </w:p>
    <w:p w14:paraId="12BBC637" w14:textId="77777777" w:rsidR="003E25DA" w:rsidRPr="003E25DA" w:rsidRDefault="003E25DA" w:rsidP="003E25DA">
      <w:pPr>
        <w:bidi/>
        <w:jc w:val="both"/>
        <w:rPr>
          <w:rFonts w:cs="David" w:hint="cs"/>
          <w:rtl/>
        </w:rPr>
      </w:pPr>
      <w:r w:rsidRPr="003E25DA">
        <w:rPr>
          <w:rFonts w:cs="David" w:hint="cs"/>
          <w:rtl/>
        </w:rPr>
        <w:tab/>
        <w:t xml:space="preserve"> אני מציע למחוק את סעיף 4, כהצעת איל, ולתת ליושב ראש לנהל את הישיבה. אם בן אדם איננו אז יש מקרה שהוא ימצא לנכון להגיד שהוא בכל זאת יאפשר לו לדבר, ויש מקרה - -</w:t>
      </w:r>
    </w:p>
    <w:p w14:paraId="48AFEB38" w14:textId="77777777" w:rsidR="003E25DA" w:rsidRPr="003E25DA" w:rsidRDefault="003E25DA" w:rsidP="003E25DA">
      <w:pPr>
        <w:bidi/>
        <w:jc w:val="both"/>
        <w:rPr>
          <w:rFonts w:cs="David" w:hint="cs"/>
          <w:rtl/>
        </w:rPr>
      </w:pPr>
    </w:p>
    <w:p w14:paraId="1FDFA8E0"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25E5192" w14:textId="77777777" w:rsidR="003E25DA" w:rsidRPr="003E25DA" w:rsidRDefault="003E25DA" w:rsidP="003E25DA">
      <w:pPr>
        <w:bidi/>
        <w:jc w:val="both"/>
        <w:rPr>
          <w:rFonts w:cs="David" w:hint="cs"/>
          <w:u w:val="single"/>
          <w:rtl/>
        </w:rPr>
      </w:pPr>
    </w:p>
    <w:p w14:paraId="576C30B8" w14:textId="77777777" w:rsidR="003E25DA" w:rsidRPr="003E25DA" w:rsidRDefault="003E25DA" w:rsidP="003E25DA">
      <w:pPr>
        <w:bidi/>
        <w:jc w:val="both"/>
        <w:rPr>
          <w:rFonts w:cs="David" w:hint="cs"/>
          <w:rtl/>
        </w:rPr>
      </w:pPr>
      <w:r w:rsidRPr="003E25DA">
        <w:rPr>
          <w:rFonts w:cs="David" w:hint="cs"/>
          <w:rtl/>
        </w:rPr>
        <w:tab/>
        <w:t xml:space="preserve"> לא.</w:t>
      </w:r>
    </w:p>
    <w:p w14:paraId="6C95E526" w14:textId="77777777" w:rsidR="003E25DA" w:rsidRPr="003E25DA" w:rsidRDefault="003E25DA" w:rsidP="003E25DA">
      <w:pPr>
        <w:bidi/>
        <w:jc w:val="both"/>
        <w:rPr>
          <w:rFonts w:cs="David" w:hint="cs"/>
          <w:rtl/>
        </w:rPr>
      </w:pPr>
    </w:p>
    <w:p w14:paraId="4D84C8A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A11C2FE" w14:textId="77777777" w:rsidR="003E25DA" w:rsidRPr="003E25DA" w:rsidRDefault="003E25DA" w:rsidP="003E25DA">
      <w:pPr>
        <w:bidi/>
        <w:jc w:val="both"/>
        <w:rPr>
          <w:rFonts w:cs="David" w:hint="cs"/>
          <w:u w:val="single"/>
          <w:rtl/>
        </w:rPr>
      </w:pPr>
    </w:p>
    <w:p w14:paraId="167289CE" w14:textId="77777777" w:rsidR="003E25DA" w:rsidRPr="003E25DA" w:rsidRDefault="003E25DA" w:rsidP="003E25DA">
      <w:pPr>
        <w:bidi/>
        <w:jc w:val="both"/>
        <w:rPr>
          <w:rFonts w:cs="David" w:hint="cs"/>
          <w:rtl/>
        </w:rPr>
      </w:pPr>
      <w:r w:rsidRPr="003E25DA">
        <w:rPr>
          <w:rFonts w:cs="David" w:hint="cs"/>
          <w:rtl/>
        </w:rPr>
        <w:tab/>
        <w:t xml:space="preserve"> לא.</w:t>
      </w:r>
    </w:p>
    <w:p w14:paraId="431D5D4E" w14:textId="77777777" w:rsidR="003E25DA" w:rsidRPr="003E25DA" w:rsidRDefault="003E25DA" w:rsidP="003E25DA">
      <w:pPr>
        <w:bidi/>
        <w:jc w:val="both"/>
        <w:rPr>
          <w:rFonts w:cs="David" w:hint="cs"/>
          <w:rtl/>
        </w:rPr>
      </w:pPr>
    </w:p>
    <w:p w14:paraId="58915F6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C0541F0" w14:textId="77777777" w:rsidR="003E25DA" w:rsidRPr="003E25DA" w:rsidRDefault="003E25DA" w:rsidP="003E25DA">
      <w:pPr>
        <w:bidi/>
        <w:jc w:val="both"/>
        <w:rPr>
          <w:rFonts w:cs="David" w:hint="cs"/>
          <w:u w:val="single"/>
          <w:rtl/>
        </w:rPr>
      </w:pPr>
    </w:p>
    <w:p w14:paraId="50BF8062" w14:textId="77777777" w:rsidR="003E25DA" w:rsidRPr="003E25DA" w:rsidRDefault="003E25DA" w:rsidP="003E25DA">
      <w:pPr>
        <w:bidi/>
        <w:jc w:val="both"/>
        <w:rPr>
          <w:rFonts w:cs="David" w:hint="cs"/>
          <w:rtl/>
        </w:rPr>
      </w:pPr>
      <w:r w:rsidRPr="003E25DA">
        <w:rPr>
          <w:rFonts w:cs="David" w:hint="cs"/>
          <w:rtl/>
        </w:rPr>
        <w:tab/>
        <w:t>למה לא? זה מה שקורה בפועל.</w:t>
      </w:r>
    </w:p>
    <w:p w14:paraId="5DAD1487" w14:textId="77777777" w:rsidR="003E25DA" w:rsidRPr="003E25DA" w:rsidRDefault="003E25DA" w:rsidP="003E25DA">
      <w:pPr>
        <w:bidi/>
        <w:jc w:val="both"/>
        <w:rPr>
          <w:rFonts w:cs="David" w:hint="cs"/>
          <w:rtl/>
        </w:rPr>
      </w:pPr>
    </w:p>
    <w:p w14:paraId="53F97295"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23AD9B6B" w14:textId="77777777" w:rsidR="003E25DA" w:rsidRPr="003E25DA" w:rsidRDefault="003E25DA" w:rsidP="003E25DA">
      <w:pPr>
        <w:bidi/>
        <w:jc w:val="both"/>
        <w:rPr>
          <w:rFonts w:cs="David" w:hint="cs"/>
          <w:u w:val="single"/>
          <w:rtl/>
        </w:rPr>
      </w:pPr>
    </w:p>
    <w:p w14:paraId="563010D1" w14:textId="77777777" w:rsidR="003E25DA" w:rsidRPr="003E25DA" w:rsidRDefault="003E25DA" w:rsidP="003E25DA">
      <w:pPr>
        <w:bidi/>
        <w:jc w:val="both"/>
        <w:rPr>
          <w:rFonts w:cs="David" w:hint="cs"/>
          <w:rtl/>
        </w:rPr>
      </w:pPr>
      <w:r w:rsidRPr="003E25DA">
        <w:rPr>
          <w:rFonts w:cs="David" w:hint="cs"/>
          <w:rtl/>
        </w:rPr>
        <w:tab/>
        <w:t xml:space="preserve"> זה בדיוק הבעיה שמטרידה אותי. </w:t>
      </w:r>
    </w:p>
    <w:p w14:paraId="0D01FD91" w14:textId="77777777" w:rsidR="003E25DA" w:rsidRPr="003E25DA" w:rsidRDefault="003E25DA" w:rsidP="003E25DA">
      <w:pPr>
        <w:bidi/>
        <w:jc w:val="both"/>
        <w:rPr>
          <w:rFonts w:cs="David" w:hint="cs"/>
          <w:rtl/>
        </w:rPr>
      </w:pPr>
    </w:p>
    <w:p w14:paraId="20695CC6"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0518DB25" w14:textId="77777777" w:rsidR="003E25DA" w:rsidRPr="003E25DA" w:rsidRDefault="003E25DA" w:rsidP="003E25DA">
      <w:pPr>
        <w:bidi/>
        <w:jc w:val="both"/>
        <w:rPr>
          <w:rFonts w:cs="David" w:hint="cs"/>
          <w:u w:val="single"/>
          <w:rtl/>
        </w:rPr>
      </w:pPr>
    </w:p>
    <w:p w14:paraId="259BCB4C" w14:textId="77777777" w:rsidR="003E25DA" w:rsidRPr="003E25DA" w:rsidRDefault="003E25DA" w:rsidP="003E25DA">
      <w:pPr>
        <w:bidi/>
        <w:jc w:val="both"/>
        <w:rPr>
          <w:rFonts w:cs="David" w:hint="cs"/>
          <w:rtl/>
        </w:rPr>
      </w:pPr>
      <w:r w:rsidRPr="003E25DA">
        <w:rPr>
          <w:rFonts w:cs="David" w:hint="cs"/>
          <w:rtl/>
        </w:rPr>
        <w:tab/>
        <w:t xml:space="preserve"> אתה לא תצליח באמצעות הסעיף הזה.</w:t>
      </w:r>
    </w:p>
    <w:p w14:paraId="64D2E691" w14:textId="77777777" w:rsidR="003E25DA" w:rsidRPr="003E25DA" w:rsidRDefault="003E25DA" w:rsidP="003E25DA">
      <w:pPr>
        <w:bidi/>
        <w:jc w:val="both"/>
        <w:rPr>
          <w:rFonts w:cs="David" w:hint="cs"/>
          <w:rtl/>
        </w:rPr>
      </w:pPr>
    </w:p>
    <w:p w14:paraId="09E43F37"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1459E219" w14:textId="77777777" w:rsidR="003E25DA" w:rsidRPr="003E25DA" w:rsidRDefault="003E25DA" w:rsidP="003E25DA">
      <w:pPr>
        <w:bidi/>
        <w:jc w:val="both"/>
        <w:rPr>
          <w:rFonts w:cs="David" w:hint="cs"/>
          <w:u w:val="single"/>
          <w:rtl/>
        </w:rPr>
      </w:pPr>
    </w:p>
    <w:p w14:paraId="574386A3" w14:textId="77777777" w:rsidR="003E25DA" w:rsidRPr="003E25DA" w:rsidRDefault="003E25DA" w:rsidP="003E25DA">
      <w:pPr>
        <w:bidi/>
        <w:jc w:val="both"/>
        <w:rPr>
          <w:rFonts w:cs="David" w:hint="cs"/>
          <w:rtl/>
        </w:rPr>
      </w:pPr>
      <w:r w:rsidRPr="003E25DA">
        <w:rPr>
          <w:rFonts w:cs="David" w:hint="cs"/>
          <w:rtl/>
        </w:rPr>
        <w:tab/>
        <w:t>איל, מה הבעיה עם הסעיף הזה?</w:t>
      </w:r>
    </w:p>
    <w:p w14:paraId="549105D6" w14:textId="77777777" w:rsidR="003E25DA" w:rsidRPr="003E25DA" w:rsidRDefault="003E25DA" w:rsidP="003E25DA">
      <w:pPr>
        <w:bidi/>
        <w:jc w:val="both"/>
        <w:rPr>
          <w:rFonts w:cs="David" w:hint="cs"/>
          <w:rtl/>
        </w:rPr>
      </w:pPr>
    </w:p>
    <w:p w14:paraId="5A99CECA"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599EF260" w14:textId="77777777" w:rsidR="003E25DA" w:rsidRPr="003E25DA" w:rsidRDefault="003E25DA" w:rsidP="003E25DA">
      <w:pPr>
        <w:bidi/>
        <w:jc w:val="both"/>
        <w:rPr>
          <w:rFonts w:cs="David" w:hint="cs"/>
          <w:rtl/>
        </w:rPr>
      </w:pPr>
    </w:p>
    <w:p w14:paraId="41C5224B" w14:textId="77777777" w:rsidR="003E25DA" w:rsidRPr="003E25DA" w:rsidRDefault="003E25DA" w:rsidP="003E25DA">
      <w:pPr>
        <w:bidi/>
        <w:jc w:val="both"/>
        <w:rPr>
          <w:rFonts w:cs="David" w:hint="cs"/>
          <w:rtl/>
        </w:rPr>
      </w:pPr>
      <w:r w:rsidRPr="003E25DA">
        <w:rPr>
          <w:rFonts w:cs="David" w:hint="cs"/>
          <w:rtl/>
        </w:rPr>
        <w:tab/>
        <w:t>- - - אני לא חבר שלך, כי לא קידמתי לך את חוק החוזים, אז לא תיתן לי.</w:t>
      </w:r>
    </w:p>
    <w:p w14:paraId="42C173C8" w14:textId="77777777" w:rsidR="003E25DA" w:rsidRPr="003E25DA" w:rsidRDefault="003E25DA" w:rsidP="003E25DA">
      <w:pPr>
        <w:bidi/>
        <w:jc w:val="both"/>
        <w:rPr>
          <w:rFonts w:cs="David" w:hint="cs"/>
          <w:rtl/>
        </w:rPr>
      </w:pPr>
    </w:p>
    <w:p w14:paraId="1283A60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F847936" w14:textId="77777777" w:rsidR="003E25DA" w:rsidRPr="003E25DA" w:rsidRDefault="003E25DA" w:rsidP="003E25DA">
      <w:pPr>
        <w:bidi/>
        <w:jc w:val="both"/>
        <w:rPr>
          <w:rFonts w:cs="David" w:hint="cs"/>
          <w:u w:val="single"/>
          <w:rtl/>
        </w:rPr>
      </w:pPr>
    </w:p>
    <w:p w14:paraId="782AE854" w14:textId="77777777" w:rsidR="003E25DA" w:rsidRPr="003E25DA" w:rsidRDefault="003E25DA" w:rsidP="003E25DA">
      <w:pPr>
        <w:bidi/>
        <w:jc w:val="both"/>
        <w:rPr>
          <w:rFonts w:cs="David" w:hint="cs"/>
          <w:rtl/>
        </w:rPr>
      </w:pPr>
      <w:r w:rsidRPr="003E25DA">
        <w:rPr>
          <w:rFonts w:cs="David" w:hint="cs"/>
          <w:rtl/>
        </w:rPr>
        <w:tab/>
        <w:t>עד אז תהיה כבר חבר טוב שלי ולא רק בגלל חוק החוזים.</w:t>
      </w:r>
    </w:p>
    <w:p w14:paraId="211FC4F2" w14:textId="77777777" w:rsidR="003E25DA" w:rsidRPr="003E25DA" w:rsidRDefault="003E25DA" w:rsidP="003E25DA">
      <w:pPr>
        <w:bidi/>
        <w:jc w:val="both"/>
        <w:rPr>
          <w:rFonts w:cs="David" w:hint="cs"/>
          <w:rtl/>
        </w:rPr>
      </w:pPr>
    </w:p>
    <w:p w14:paraId="5AD33714"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73F4D8D3" w14:textId="77777777" w:rsidR="003E25DA" w:rsidRPr="003E25DA" w:rsidRDefault="003E25DA" w:rsidP="003E25DA">
      <w:pPr>
        <w:bidi/>
        <w:jc w:val="both"/>
        <w:rPr>
          <w:rFonts w:cs="David" w:hint="cs"/>
          <w:rtl/>
        </w:rPr>
      </w:pPr>
    </w:p>
    <w:p w14:paraId="132EF956" w14:textId="77777777" w:rsidR="003E25DA" w:rsidRPr="003E25DA" w:rsidRDefault="003E25DA" w:rsidP="003E25DA">
      <w:pPr>
        <w:bidi/>
        <w:jc w:val="both"/>
        <w:rPr>
          <w:rFonts w:cs="David" w:hint="cs"/>
          <w:rtl/>
        </w:rPr>
      </w:pPr>
      <w:r w:rsidRPr="003E25DA">
        <w:rPr>
          <w:rFonts w:cs="David" w:hint="cs"/>
          <w:rtl/>
        </w:rPr>
        <w:tab/>
        <w:t>יכולה להיות בעיה שחבר אופוזיציה יצא מהדיון. הוא נכנס ומבקש לשלב אותו, ונשאר לשלב אותו כדובר אחרון. בדרך כלל הדובר האחרון הוא מסיעתו של ראש הממשלה.</w:t>
      </w:r>
    </w:p>
    <w:p w14:paraId="0C201443" w14:textId="77777777" w:rsidR="003E25DA" w:rsidRPr="003E25DA" w:rsidRDefault="003E25DA" w:rsidP="003E25DA">
      <w:pPr>
        <w:bidi/>
        <w:jc w:val="both"/>
        <w:rPr>
          <w:rFonts w:cs="David" w:hint="cs"/>
          <w:rtl/>
        </w:rPr>
      </w:pPr>
    </w:p>
    <w:p w14:paraId="45B614C6" w14:textId="77777777" w:rsidR="003E25DA" w:rsidRPr="003E25DA" w:rsidRDefault="003E25DA" w:rsidP="003E25DA">
      <w:pPr>
        <w:bidi/>
        <w:jc w:val="both"/>
        <w:rPr>
          <w:rFonts w:cs="David" w:hint="cs"/>
          <w:rtl/>
        </w:rPr>
      </w:pPr>
      <w:r w:rsidRPr="003E25DA">
        <w:rPr>
          <w:rFonts w:cs="David" w:hint="cs"/>
          <w:u w:val="single"/>
          <w:rtl/>
        </w:rPr>
        <w:t>איל ינון:</w:t>
      </w:r>
    </w:p>
    <w:p w14:paraId="7547BFE0" w14:textId="77777777" w:rsidR="003E25DA" w:rsidRPr="003E25DA" w:rsidRDefault="003E25DA" w:rsidP="003E25DA">
      <w:pPr>
        <w:bidi/>
        <w:jc w:val="both"/>
        <w:rPr>
          <w:rFonts w:cs="David" w:hint="cs"/>
          <w:rtl/>
        </w:rPr>
      </w:pPr>
    </w:p>
    <w:p w14:paraId="5C98ED4F" w14:textId="77777777" w:rsidR="003E25DA" w:rsidRPr="003E25DA" w:rsidRDefault="003E25DA" w:rsidP="003E25DA">
      <w:pPr>
        <w:bidi/>
        <w:jc w:val="both"/>
        <w:rPr>
          <w:rFonts w:cs="David" w:hint="cs"/>
          <w:rtl/>
        </w:rPr>
      </w:pPr>
      <w:r w:rsidRPr="003E25DA">
        <w:rPr>
          <w:rFonts w:cs="David" w:hint="cs"/>
          <w:rtl/>
        </w:rPr>
        <w:tab/>
        <w:t xml:space="preserve">זה לא יתאפשר בגלל הסעיף השני. </w:t>
      </w:r>
    </w:p>
    <w:p w14:paraId="71D4D021" w14:textId="77777777" w:rsidR="003E25DA" w:rsidRPr="003E25DA" w:rsidRDefault="003E25DA" w:rsidP="003E25DA">
      <w:pPr>
        <w:bidi/>
        <w:jc w:val="both"/>
        <w:rPr>
          <w:rFonts w:cs="David" w:hint="cs"/>
          <w:rtl/>
        </w:rPr>
      </w:pPr>
    </w:p>
    <w:p w14:paraId="0C41796D"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46DC12C1" w14:textId="77777777" w:rsidR="003E25DA" w:rsidRPr="003E25DA" w:rsidRDefault="003E25DA" w:rsidP="003E25DA">
      <w:pPr>
        <w:bidi/>
        <w:jc w:val="both"/>
        <w:rPr>
          <w:rFonts w:cs="David" w:hint="cs"/>
          <w:rtl/>
        </w:rPr>
      </w:pPr>
    </w:p>
    <w:p w14:paraId="03C84CE2" w14:textId="77777777" w:rsidR="003E25DA" w:rsidRPr="003E25DA" w:rsidRDefault="003E25DA" w:rsidP="003E25DA">
      <w:pPr>
        <w:bidi/>
        <w:jc w:val="both"/>
        <w:rPr>
          <w:rFonts w:cs="David" w:hint="cs"/>
          <w:rtl/>
        </w:rPr>
      </w:pPr>
      <w:r w:rsidRPr="003E25DA">
        <w:rPr>
          <w:rFonts w:cs="David" w:hint="cs"/>
          <w:rtl/>
        </w:rPr>
        <w:tab/>
        <w:t xml:space="preserve"> אז מה תעשה- - -?</w:t>
      </w:r>
    </w:p>
    <w:p w14:paraId="363A3A9E" w14:textId="77777777" w:rsidR="003E25DA" w:rsidRPr="003E25DA" w:rsidRDefault="003E25DA" w:rsidP="003E25DA">
      <w:pPr>
        <w:bidi/>
        <w:jc w:val="both"/>
        <w:rPr>
          <w:rFonts w:cs="David" w:hint="cs"/>
          <w:rtl/>
        </w:rPr>
      </w:pPr>
    </w:p>
    <w:p w14:paraId="72E781EF"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670930E" w14:textId="77777777" w:rsidR="003E25DA" w:rsidRPr="003E25DA" w:rsidRDefault="003E25DA" w:rsidP="003E25DA">
      <w:pPr>
        <w:bidi/>
        <w:jc w:val="both"/>
        <w:rPr>
          <w:rFonts w:cs="David" w:hint="cs"/>
          <w:u w:val="single"/>
          <w:rtl/>
        </w:rPr>
      </w:pPr>
    </w:p>
    <w:p w14:paraId="17C642DA" w14:textId="77777777" w:rsidR="003E25DA" w:rsidRPr="003E25DA" w:rsidRDefault="003E25DA" w:rsidP="003E25DA">
      <w:pPr>
        <w:bidi/>
        <w:jc w:val="both"/>
        <w:rPr>
          <w:rFonts w:cs="David" w:hint="cs"/>
          <w:rtl/>
        </w:rPr>
      </w:pPr>
      <w:r w:rsidRPr="003E25DA">
        <w:rPr>
          <w:rFonts w:cs="David" w:hint="cs"/>
          <w:rtl/>
        </w:rPr>
        <w:tab/>
        <w:t>מנהלות הסיעה נמצאות כל הזמן במליאה ודואגות לראות אם דובר הסיעה דיבר או לא דיבר, אם יודעים שהוא עומד להפסיד את תורו או לא. אין לי בעיה שהסעיף הזה יישאר כפי שהוא. עשינו את המגבלה הזאת שהדובר האחרון יהיה מסיעתו של ראש הממשלה. אם הדובר האחרון עלה, והסיעה לא דאגה, אין לי בעיה שיפסיד.</w:t>
      </w:r>
    </w:p>
    <w:p w14:paraId="2BFF529A" w14:textId="77777777" w:rsidR="003E25DA" w:rsidRPr="003E25DA" w:rsidRDefault="003E25DA" w:rsidP="003E25DA">
      <w:pPr>
        <w:bidi/>
        <w:jc w:val="both"/>
        <w:rPr>
          <w:rFonts w:cs="David" w:hint="cs"/>
          <w:rtl/>
        </w:rPr>
      </w:pPr>
    </w:p>
    <w:p w14:paraId="7D10BAA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5D4A6C8" w14:textId="77777777" w:rsidR="003E25DA" w:rsidRPr="003E25DA" w:rsidRDefault="003E25DA" w:rsidP="003E25DA">
      <w:pPr>
        <w:bidi/>
        <w:jc w:val="both"/>
        <w:rPr>
          <w:rFonts w:cs="David" w:hint="cs"/>
          <w:u w:val="single"/>
          <w:rtl/>
        </w:rPr>
      </w:pPr>
    </w:p>
    <w:p w14:paraId="4A0EF689" w14:textId="77777777" w:rsidR="003E25DA" w:rsidRPr="003E25DA" w:rsidRDefault="003E25DA" w:rsidP="003E25DA">
      <w:pPr>
        <w:bidi/>
        <w:jc w:val="both"/>
        <w:rPr>
          <w:rFonts w:cs="David" w:hint="cs"/>
          <w:rtl/>
        </w:rPr>
      </w:pPr>
      <w:r w:rsidRPr="003E25DA">
        <w:rPr>
          <w:rFonts w:cs="David" w:hint="cs"/>
          <w:rtl/>
        </w:rPr>
        <w:tab/>
        <w:t>אני אלך בקו שלך, ואולי נעשה כך: "אך רשאית סיעתו", לא כל עוד לא הסתיים הדיון, אלא בו במקום. כלומר באותה נקודה לקחת חבר כנסת אחר מסיעתו ולהגיד לו שהוא יכול לעלות במקומו. אין כזה, מאבד את התור.</w:t>
      </w:r>
    </w:p>
    <w:p w14:paraId="3B14C23B" w14:textId="77777777" w:rsidR="003E25DA" w:rsidRPr="003E25DA" w:rsidRDefault="003E25DA" w:rsidP="003E25DA">
      <w:pPr>
        <w:bidi/>
        <w:jc w:val="both"/>
        <w:rPr>
          <w:rFonts w:cs="David" w:hint="cs"/>
          <w:rtl/>
        </w:rPr>
      </w:pPr>
    </w:p>
    <w:p w14:paraId="266C30D2" w14:textId="77777777" w:rsidR="003E25DA" w:rsidRPr="003E25DA" w:rsidRDefault="003E25DA" w:rsidP="003E25DA">
      <w:pPr>
        <w:bidi/>
        <w:jc w:val="both"/>
        <w:rPr>
          <w:rFonts w:cs="David" w:hint="cs"/>
          <w:u w:val="single"/>
          <w:rtl/>
        </w:rPr>
      </w:pPr>
      <w:r w:rsidRPr="003E25DA">
        <w:rPr>
          <w:rFonts w:cs="David" w:hint="cs"/>
          <w:u w:val="single"/>
          <w:rtl/>
        </w:rPr>
        <w:t>קריאות:</w:t>
      </w:r>
    </w:p>
    <w:p w14:paraId="1F99A489" w14:textId="77777777" w:rsidR="003E25DA" w:rsidRPr="003E25DA" w:rsidRDefault="003E25DA" w:rsidP="003E25DA">
      <w:pPr>
        <w:bidi/>
        <w:jc w:val="both"/>
        <w:rPr>
          <w:rFonts w:cs="David" w:hint="cs"/>
          <w:u w:val="single"/>
          <w:rtl/>
        </w:rPr>
      </w:pPr>
    </w:p>
    <w:p w14:paraId="6449D0BE" w14:textId="77777777" w:rsidR="003E25DA" w:rsidRPr="003E25DA" w:rsidRDefault="003E25DA" w:rsidP="003E25DA">
      <w:pPr>
        <w:bidi/>
        <w:jc w:val="both"/>
        <w:rPr>
          <w:rFonts w:cs="David" w:hint="cs"/>
          <w:rtl/>
        </w:rPr>
      </w:pPr>
      <w:r w:rsidRPr="003E25DA">
        <w:rPr>
          <w:rFonts w:cs="David" w:hint="cs"/>
          <w:rtl/>
        </w:rPr>
        <w:tab/>
        <w:t>זה בכל מקרה אפשר.</w:t>
      </w:r>
    </w:p>
    <w:p w14:paraId="7ED9F2F8" w14:textId="77777777" w:rsidR="003E25DA" w:rsidRPr="003E25DA" w:rsidRDefault="003E25DA" w:rsidP="003E25DA">
      <w:pPr>
        <w:bidi/>
        <w:jc w:val="both"/>
        <w:rPr>
          <w:rFonts w:cs="David" w:hint="cs"/>
          <w:rtl/>
        </w:rPr>
      </w:pPr>
    </w:p>
    <w:p w14:paraId="0A4B0E28"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C6AC3F5" w14:textId="77777777" w:rsidR="003E25DA" w:rsidRPr="003E25DA" w:rsidRDefault="003E25DA" w:rsidP="003E25DA">
      <w:pPr>
        <w:bidi/>
        <w:jc w:val="both"/>
        <w:rPr>
          <w:rFonts w:cs="David" w:hint="cs"/>
          <w:u w:val="single"/>
          <w:rtl/>
        </w:rPr>
      </w:pPr>
    </w:p>
    <w:p w14:paraId="26EC8D62" w14:textId="77777777" w:rsidR="003E25DA" w:rsidRPr="003E25DA" w:rsidRDefault="003E25DA" w:rsidP="003E25DA">
      <w:pPr>
        <w:bidi/>
        <w:jc w:val="both"/>
        <w:rPr>
          <w:rFonts w:cs="David" w:hint="cs"/>
          <w:rtl/>
        </w:rPr>
      </w:pPr>
      <w:r w:rsidRPr="003E25DA">
        <w:rPr>
          <w:rFonts w:cs="David" w:hint="cs"/>
          <w:rtl/>
        </w:rPr>
        <w:tab/>
        <w:t>אין שום בעיה בכלל, למה לא? אם נציג הסיעה בתוך המליאה ייקרא לנאום ויסרב - - -הסיעה מאבדת את התור. זה בסדר גמור.</w:t>
      </w:r>
    </w:p>
    <w:p w14:paraId="5BF8BA59" w14:textId="77777777" w:rsidR="003E25DA" w:rsidRPr="003E25DA" w:rsidRDefault="003E25DA" w:rsidP="003E25DA">
      <w:pPr>
        <w:bidi/>
        <w:jc w:val="both"/>
        <w:rPr>
          <w:rFonts w:cs="David" w:hint="cs"/>
          <w:rtl/>
        </w:rPr>
      </w:pPr>
    </w:p>
    <w:p w14:paraId="7011C8B0"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54CF867" w14:textId="77777777" w:rsidR="003E25DA" w:rsidRPr="003E25DA" w:rsidRDefault="003E25DA" w:rsidP="003E25DA">
      <w:pPr>
        <w:bidi/>
        <w:jc w:val="both"/>
        <w:rPr>
          <w:rFonts w:cs="David" w:hint="cs"/>
          <w:u w:val="single"/>
          <w:rtl/>
        </w:rPr>
      </w:pPr>
    </w:p>
    <w:p w14:paraId="24E279FC" w14:textId="77777777" w:rsidR="003E25DA" w:rsidRPr="003E25DA" w:rsidRDefault="003E25DA" w:rsidP="003E25DA">
      <w:pPr>
        <w:bidi/>
        <w:jc w:val="both"/>
        <w:rPr>
          <w:rFonts w:cs="David" w:hint="cs"/>
          <w:rtl/>
        </w:rPr>
      </w:pPr>
      <w:r w:rsidRPr="003E25DA">
        <w:rPr>
          <w:rFonts w:cs="David" w:hint="cs"/>
          <w:rtl/>
        </w:rPr>
        <w:tab/>
        <w:t>זה רעיון טוב.</w:t>
      </w:r>
    </w:p>
    <w:p w14:paraId="1F6E880C" w14:textId="77777777" w:rsidR="003E25DA" w:rsidRPr="003E25DA" w:rsidRDefault="003E25DA" w:rsidP="003E25DA">
      <w:pPr>
        <w:bidi/>
        <w:jc w:val="both"/>
        <w:rPr>
          <w:rFonts w:cs="David" w:hint="cs"/>
          <w:rtl/>
        </w:rPr>
      </w:pPr>
    </w:p>
    <w:p w14:paraId="6E66037B"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5AA07EB1" w14:textId="77777777" w:rsidR="003E25DA" w:rsidRPr="003E25DA" w:rsidRDefault="003E25DA" w:rsidP="003E25DA">
      <w:pPr>
        <w:bidi/>
        <w:jc w:val="both"/>
        <w:rPr>
          <w:rFonts w:cs="David" w:hint="cs"/>
          <w:u w:val="single"/>
          <w:rtl/>
        </w:rPr>
      </w:pPr>
    </w:p>
    <w:p w14:paraId="5A2933A0" w14:textId="77777777" w:rsidR="003E25DA" w:rsidRPr="003E25DA" w:rsidRDefault="003E25DA" w:rsidP="003E25DA">
      <w:pPr>
        <w:bidi/>
        <w:jc w:val="both"/>
        <w:rPr>
          <w:rFonts w:cs="David" w:hint="cs"/>
          <w:rtl/>
        </w:rPr>
      </w:pPr>
      <w:r w:rsidRPr="003E25DA">
        <w:rPr>
          <w:rFonts w:cs="David" w:hint="cs"/>
          <w:rtl/>
        </w:rPr>
        <w:tab/>
        <w:t>בסדר גמור.</w:t>
      </w:r>
    </w:p>
    <w:p w14:paraId="79AE6D78" w14:textId="77777777" w:rsidR="003E25DA" w:rsidRPr="003E25DA" w:rsidRDefault="003E25DA" w:rsidP="003E25DA">
      <w:pPr>
        <w:bidi/>
        <w:jc w:val="both"/>
        <w:rPr>
          <w:rFonts w:cs="David" w:hint="cs"/>
          <w:rtl/>
        </w:rPr>
      </w:pPr>
    </w:p>
    <w:p w14:paraId="33AA877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01B7EE1" w14:textId="77777777" w:rsidR="003E25DA" w:rsidRPr="003E25DA" w:rsidRDefault="003E25DA" w:rsidP="003E25DA">
      <w:pPr>
        <w:bidi/>
        <w:jc w:val="both"/>
        <w:rPr>
          <w:rFonts w:cs="David" w:hint="cs"/>
          <w:u w:val="single"/>
          <w:rtl/>
        </w:rPr>
      </w:pPr>
    </w:p>
    <w:p w14:paraId="29DF3C61" w14:textId="77777777" w:rsidR="003E25DA" w:rsidRPr="003E25DA" w:rsidRDefault="003E25DA" w:rsidP="003E25DA">
      <w:pPr>
        <w:bidi/>
        <w:jc w:val="both"/>
        <w:rPr>
          <w:rFonts w:cs="David" w:hint="cs"/>
          <w:rtl/>
        </w:rPr>
      </w:pPr>
      <w:r w:rsidRPr="003E25DA">
        <w:rPr>
          <w:rFonts w:cs="David" w:hint="cs"/>
          <w:rtl/>
        </w:rPr>
        <w:tab/>
        <w:t xml:space="preserve">במקום "כל עוד לא הסתיים הדיון" את כותבת- - </w:t>
      </w:r>
    </w:p>
    <w:p w14:paraId="741C2961" w14:textId="77777777" w:rsidR="003E25DA" w:rsidRPr="003E25DA" w:rsidRDefault="003E25DA" w:rsidP="003E25DA">
      <w:pPr>
        <w:bidi/>
        <w:jc w:val="both"/>
        <w:rPr>
          <w:rFonts w:cs="David" w:hint="cs"/>
          <w:rtl/>
        </w:rPr>
      </w:pPr>
    </w:p>
    <w:p w14:paraId="776C6DC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5BBD80A" w14:textId="77777777" w:rsidR="003E25DA" w:rsidRPr="003E25DA" w:rsidRDefault="003E25DA" w:rsidP="003E25DA">
      <w:pPr>
        <w:bidi/>
        <w:jc w:val="both"/>
        <w:rPr>
          <w:rFonts w:cs="David" w:hint="cs"/>
          <w:u w:val="single"/>
          <w:rtl/>
        </w:rPr>
      </w:pPr>
    </w:p>
    <w:p w14:paraId="625BB765" w14:textId="77777777" w:rsidR="003E25DA" w:rsidRPr="003E25DA" w:rsidRDefault="003E25DA" w:rsidP="003E25DA">
      <w:pPr>
        <w:bidi/>
        <w:jc w:val="both"/>
        <w:rPr>
          <w:rFonts w:cs="David" w:hint="cs"/>
          <w:rtl/>
        </w:rPr>
      </w:pPr>
      <w:r w:rsidRPr="003E25DA">
        <w:rPr>
          <w:rFonts w:cs="David" w:hint="cs"/>
          <w:rtl/>
        </w:rPr>
        <w:tab/>
        <w:t>להעביר את מסגרת הזמן שהוקצבה לחבר כנסת אחר.</w:t>
      </w:r>
    </w:p>
    <w:p w14:paraId="73978DA2" w14:textId="77777777" w:rsidR="003E25DA" w:rsidRPr="003E25DA" w:rsidRDefault="003E25DA" w:rsidP="003E25DA">
      <w:pPr>
        <w:bidi/>
        <w:jc w:val="both"/>
        <w:rPr>
          <w:rFonts w:cs="David" w:hint="cs"/>
          <w:rtl/>
        </w:rPr>
      </w:pPr>
    </w:p>
    <w:p w14:paraId="182167E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49CD47A" w14:textId="77777777" w:rsidR="003E25DA" w:rsidRPr="003E25DA" w:rsidRDefault="003E25DA" w:rsidP="003E25DA">
      <w:pPr>
        <w:bidi/>
        <w:jc w:val="both"/>
        <w:rPr>
          <w:rFonts w:cs="David" w:hint="cs"/>
          <w:u w:val="single"/>
          <w:rtl/>
        </w:rPr>
      </w:pPr>
    </w:p>
    <w:p w14:paraId="1F901CF2" w14:textId="77777777" w:rsidR="003E25DA" w:rsidRPr="003E25DA" w:rsidRDefault="003E25DA" w:rsidP="003E25DA">
      <w:pPr>
        <w:bidi/>
        <w:jc w:val="both"/>
        <w:rPr>
          <w:rFonts w:cs="David" w:hint="cs"/>
          <w:rtl/>
        </w:rPr>
      </w:pPr>
      <w:r w:rsidRPr="003E25DA">
        <w:rPr>
          <w:rFonts w:cs="David" w:hint="cs"/>
          <w:rtl/>
        </w:rPr>
        <w:tab/>
        <w:t>כי אז הוא מפסיד כי הוא איננו.</w:t>
      </w:r>
    </w:p>
    <w:p w14:paraId="76B33478" w14:textId="77777777" w:rsidR="003E25DA" w:rsidRPr="003E25DA" w:rsidRDefault="003E25DA" w:rsidP="003E25DA">
      <w:pPr>
        <w:bidi/>
        <w:jc w:val="both"/>
        <w:rPr>
          <w:rFonts w:cs="David" w:hint="cs"/>
          <w:rtl/>
        </w:rPr>
      </w:pPr>
    </w:p>
    <w:p w14:paraId="53F0E783"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5BEE799C" w14:textId="77777777" w:rsidR="003E25DA" w:rsidRPr="003E25DA" w:rsidRDefault="003E25DA" w:rsidP="003E25DA">
      <w:pPr>
        <w:bidi/>
        <w:jc w:val="both"/>
        <w:rPr>
          <w:rFonts w:cs="David" w:hint="cs"/>
          <w:u w:val="single"/>
          <w:rtl/>
        </w:rPr>
      </w:pPr>
    </w:p>
    <w:p w14:paraId="66BC3A86" w14:textId="77777777" w:rsidR="003E25DA" w:rsidRPr="003E25DA" w:rsidRDefault="003E25DA" w:rsidP="003E25DA">
      <w:pPr>
        <w:bidi/>
        <w:jc w:val="both"/>
        <w:rPr>
          <w:rFonts w:cs="David" w:hint="cs"/>
          <w:rtl/>
        </w:rPr>
      </w:pPr>
      <w:r w:rsidRPr="003E25DA">
        <w:rPr>
          <w:rFonts w:cs="David" w:hint="cs"/>
          <w:rtl/>
        </w:rPr>
        <w:tab/>
        <w:t xml:space="preserve"> בלי "כל עוד לא הסתיים הדיון".</w:t>
      </w:r>
    </w:p>
    <w:p w14:paraId="5E1E1340" w14:textId="77777777" w:rsidR="003E25DA" w:rsidRPr="003E25DA" w:rsidRDefault="003E25DA" w:rsidP="003E25DA">
      <w:pPr>
        <w:bidi/>
        <w:jc w:val="both"/>
        <w:rPr>
          <w:rFonts w:cs="David" w:hint="cs"/>
          <w:rtl/>
        </w:rPr>
      </w:pPr>
    </w:p>
    <w:p w14:paraId="42D55FA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EC38EF8" w14:textId="77777777" w:rsidR="003E25DA" w:rsidRPr="003E25DA" w:rsidRDefault="003E25DA" w:rsidP="003E25DA">
      <w:pPr>
        <w:bidi/>
        <w:jc w:val="both"/>
        <w:rPr>
          <w:rFonts w:cs="David" w:hint="cs"/>
          <w:rtl/>
        </w:rPr>
      </w:pPr>
    </w:p>
    <w:p w14:paraId="7F5078E3" w14:textId="77777777" w:rsidR="003E25DA" w:rsidRPr="003E25DA" w:rsidRDefault="003E25DA" w:rsidP="003E25DA">
      <w:pPr>
        <w:bidi/>
        <w:jc w:val="both"/>
        <w:rPr>
          <w:rFonts w:cs="David" w:hint="cs"/>
          <w:rtl/>
        </w:rPr>
      </w:pPr>
      <w:r w:rsidRPr="003E25DA">
        <w:rPr>
          <w:rFonts w:cs="David" w:hint="cs"/>
          <w:rtl/>
        </w:rPr>
        <w:tab/>
        <w:t>"בעת שהגיע תורו לנאום".</w:t>
      </w:r>
    </w:p>
    <w:p w14:paraId="4D3A9087" w14:textId="77777777" w:rsidR="003E25DA" w:rsidRPr="003E25DA" w:rsidRDefault="003E25DA" w:rsidP="003E25DA">
      <w:pPr>
        <w:bidi/>
        <w:jc w:val="both"/>
        <w:rPr>
          <w:rFonts w:cs="David" w:hint="cs"/>
          <w:rtl/>
        </w:rPr>
      </w:pPr>
    </w:p>
    <w:p w14:paraId="5AC772D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08CABB8" w14:textId="77777777" w:rsidR="003E25DA" w:rsidRPr="003E25DA" w:rsidRDefault="003E25DA" w:rsidP="003E25DA">
      <w:pPr>
        <w:bidi/>
        <w:jc w:val="both"/>
        <w:rPr>
          <w:rFonts w:cs="David" w:hint="cs"/>
          <w:u w:val="single"/>
          <w:rtl/>
        </w:rPr>
      </w:pPr>
    </w:p>
    <w:p w14:paraId="1FA48BFC" w14:textId="77777777" w:rsidR="003E25DA" w:rsidRPr="003E25DA" w:rsidRDefault="003E25DA" w:rsidP="003E25DA">
      <w:pPr>
        <w:bidi/>
        <w:jc w:val="both"/>
        <w:rPr>
          <w:rFonts w:cs="David" w:hint="cs"/>
          <w:rtl/>
        </w:rPr>
      </w:pPr>
      <w:r w:rsidRPr="003E25DA">
        <w:rPr>
          <w:rFonts w:cs="David" w:hint="cs"/>
          <w:rtl/>
        </w:rPr>
        <w:tab/>
        <w:t>כן.</w:t>
      </w:r>
    </w:p>
    <w:p w14:paraId="069B09BC" w14:textId="77777777" w:rsidR="003E25DA" w:rsidRPr="003E25DA" w:rsidRDefault="003E25DA" w:rsidP="003E25DA">
      <w:pPr>
        <w:bidi/>
        <w:jc w:val="both"/>
        <w:rPr>
          <w:rFonts w:cs="David" w:hint="cs"/>
          <w:rtl/>
        </w:rPr>
      </w:pPr>
    </w:p>
    <w:p w14:paraId="04D113D8"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3F2EED4" w14:textId="77777777" w:rsidR="003E25DA" w:rsidRPr="003E25DA" w:rsidRDefault="003E25DA" w:rsidP="003E25DA">
      <w:pPr>
        <w:bidi/>
        <w:jc w:val="both"/>
        <w:rPr>
          <w:rFonts w:cs="David" w:hint="cs"/>
          <w:u w:val="single"/>
          <w:rtl/>
        </w:rPr>
      </w:pPr>
    </w:p>
    <w:p w14:paraId="79C11F0B" w14:textId="77777777" w:rsidR="003E25DA" w:rsidRPr="003E25DA" w:rsidRDefault="003E25DA" w:rsidP="003E25DA">
      <w:pPr>
        <w:bidi/>
        <w:jc w:val="both"/>
        <w:rPr>
          <w:rFonts w:cs="David" w:hint="cs"/>
          <w:rtl/>
        </w:rPr>
      </w:pPr>
      <w:r w:rsidRPr="003E25DA">
        <w:rPr>
          <w:rFonts w:cs="David" w:hint="cs"/>
          <w:rtl/>
        </w:rPr>
        <w:tab/>
        <w:t xml:space="preserve"> כשאתם כותבים "רשאית סיעתו", למה הכוונה?</w:t>
      </w:r>
    </w:p>
    <w:p w14:paraId="00D0D5A5" w14:textId="77777777" w:rsidR="003E25DA" w:rsidRPr="003E25DA" w:rsidRDefault="003E25DA" w:rsidP="003E25DA">
      <w:pPr>
        <w:bidi/>
        <w:jc w:val="both"/>
        <w:rPr>
          <w:rFonts w:cs="David" w:hint="cs"/>
          <w:rtl/>
        </w:rPr>
      </w:pPr>
    </w:p>
    <w:p w14:paraId="66A0DD1A"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44F1732" w14:textId="77777777" w:rsidR="003E25DA" w:rsidRPr="003E25DA" w:rsidRDefault="003E25DA" w:rsidP="003E25DA">
      <w:pPr>
        <w:bidi/>
        <w:jc w:val="both"/>
        <w:rPr>
          <w:rFonts w:cs="David" w:hint="cs"/>
          <w:u w:val="single"/>
          <w:rtl/>
        </w:rPr>
      </w:pPr>
    </w:p>
    <w:p w14:paraId="2939BBEC" w14:textId="77777777" w:rsidR="003E25DA" w:rsidRPr="003E25DA" w:rsidRDefault="003E25DA" w:rsidP="003E25DA">
      <w:pPr>
        <w:bidi/>
        <w:jc w:val="both"/>
        <w:rPr>
          <w:rFonts w:cs="David" w:hint="cs"/>
          <w:rtl/>
        </w:rPr>
      </w:pPr>
      <w:r w:rsidRPr="003E25DA">
        <w:rPr>
          <w:rFonts w:cs="David" w:hint="cs"/>
          <w:rtl/>
        </w:rPr>
        <w:tab/>
        <w:t>הסיעה זה יושב ראש הסיעה. עשינו הוראה מסודרת - -</w:t>
      </w:r>
    </w:p>
    <w:p w14:paraId="26EB0FA6" w14:textId="77777777" w:rsidR="003E25DA" w:rsidRPr="003E25DA" w:rsidRDefault="003E25DA" w:rsidP="003E25DA">
      <w:pPr>
        <w:bidi/>
        <w:jc w:val="both"/>
        <w:rPr>
          <w:rFonts w:cs="David" w:hint="cs"/>
          <w:rtl/>
        </w:rPr>
      </w:pPr>
    </w:p>
    <w:p w14:paraId="22C40EA6"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5672CABF" w14:textId="77777777" w:rsidR="003E25DA" w:rsidRPr="003E25DA" w:rsidRDefault="003E25DA" w:rsidP="003E25DA">
      <w:pPr>
        <w:bidi/>
        <w:jc w:val="both"/>
        <w:rPr>
          <w:rFonts w:cs="David" w:hint="cs"/>
          <w:u w:val="single"/>
          <w:rtl/>
        </w:rPr>
      </w:pPr>
    </w:p>
    <w:p w14:paraId="0CD8F66E" w14:textId="77777777" w:rsidR="003E25DA" w:rsidRPr="003E25DA" w:rsidRDefault="003E25DA" w:rsidP="003E25DA">
      <w:pPr>
        <w:bidi/>
        <w:jc w:val="both"/>
        <w:rPr>
          <w:rFonts w:cs="David" w:hint="cs"/>
          <w:rtl/>
        </w:rPr>
      </w:pPr>
      <w:r w:rsidRPr="003E25DA">
        <w:rPr>
          <w:rFonts w:cs="David" w:hint="cs"/>
          <w:rtl/>
        </w:rPr>
        <w:tab/>
        <w:t xml:space="preserve"> אם יושב ראש הסיעה לא נמצא?</w:t>
      </w:r>
    </w:p>
    <w:p w14:paraId="7A7282CB" w14:textId="77777777" w:rsidR="003E25DA" w:rsidRPr="003E25DA" w:rsidRDefault="003E25DA" w:rsidP="003E25DA">
      <w:pPr>
        <w:bidi/>
        <w:jc w:val="both"/>
        <w:rPr>
          <w:rFonts w:cs="David" w:hint="cs"/>
          <w:rtl/>
        </w:rPr>
      </w:pPr>
    </w:p>
    <w:p w14:paraId="1610A5BA"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17B28D57" w14:textId="77777777" w:rsidR="003E25DA" w:rsidRPr="003E25DA" w:rsidRDefault="003E25DA" w:rsidP="003E25DA">
      <w:pPr>
        <w:bidi/>
        <w:jc w:val="both"/>
        <w:rPr>
          <w:rFonts w:cs="David" w:hint="cs"/>
          <w:u w:val="single"/>
          <w:rtl/>
        </w:rPr>
      </w:pPr>
    </w:p>
    <w:p w14:paraId="37E501FF" w14:textId="77777777" w:rsidR="003E25DA" w:rsidRPr="003E25DA" w:rsidRDefault="003E25DA" w:rsidP="003E25DA">
      <w:pPr>
        <w:bidi/>
        <w:jc w:val="both"/>
        <w:rPr>
          <w:rFonts w:cs="David" w:hint="cs"/>
          <w:rtl/>
        </w:rPr>
      </w:pPr>
      <w:r w:rsidRPr="003E25DA">
        <w:rPr>
          <w:rFonts w:cs="David" w:hint="cs"/>
          <w:rtl/>
        </w:rPr>
        <w:tab/>
        <w:t xml:space="preserve">ממלא מקומו. </w:t>
      </w:r>
    </w:p>
    <w:p w14:paraId="678A60BC" w14:textId="77777777" w:rsidR="003E25DA" w:rsidRPr="003E25DA" w:rsidRDefault="003E25DA" w:rsidP="003E25DA">
      <w:pPr>
        <w:bidi/>
        <w:jc w:val="both"/>
        <w:rPr>
          <w:rFonts w:cs="David" w:hint="cs"/>
          <w:rtl/>
        </w:rPr>
      </w:pPr>
    </w:p>
    <w:p w14:paraId="42AE08FA"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99B4240" w14:textId="77777777" w:rsidR="003E25DA" w:rsidRPr="003E25DA" w:rsidRDefault="003E25DA" w:rsidP="003E25DA">
      <w:pPr>
        <w:bidi/>
        <w:jc w:val="both"/>
        <w:rPr>
          <w:rFonts w:cs="David" w:hint="cs"/>
          <w:u w:val="single"/>
          <w:rtl/>
        </w:rPr>
      </w:pPr>
    </w:p>
    <w:p w14:paraId="44496C83" w14:textId="77777777" w:rsidR="003E25DA" w:rsidRPr="003E25DA" w:rsidRDefault="003E25DA" w:rsidP="003E25DA">
      <w:pPr>
        <w:bidi/>
        <w:jc w:val="both"/>
        <w:rPr>
          <w:rFonts w:cs="David" w:hint="cs"/>
          <w:rtl/>
        </w:rPr>
      </w:pPr>
      <w:r w:rsidRPr="003E25DA">
        <w:rPr>
          <w:rFonts w:cs="David" w:hint="cs"/>
          <w:rtl/>
        </w:rPr>
        <w:tab/>
        <w:t xml:space="preserve">יש מנגנון. </w:t>
      </w:r>
    </w:p>
    <w:p w14:paraId="4FD4C092" w14:textId="77777777" w:rsidR="003E25DA" w:rsidRPr="003E25DA" w:rsidRDefault="003E25DA" w:rsidP="003E25DA">
      <w:pPr>
        <w:bidi/>
        <w:jc w:val="both"/>
        <w:rPr>
          <w:rFonts w:cs="David" w:hint="cs"/>
          <w:rtl/>
        </w:rPr>
      </w:pPr>
    </w:p>
    <w:p w14:paraId="2FEC78DB" w14:textId="77777777" w:rsidR="003E25DA" w:rsidRPr="003E25DA" w:rsidRDefault="003E25DA" w:rsidP="003E25DA">
      <w:pPr>
        <w:bidi/>
        <w:ind w:firstLine="567"/>
        <w:jc w:val="both"/>
        <w:rPr>
          <w:rFonts w:cs="David" w:hint="cs"/>
          <w:rtl/>
        </w:rPr>
      </w:pPr>
      <w:r w:rsidRPr="003E25DA">
        <w:rPr>
          <w:rFonts w:cs="David" w:hint="cs"/>
          <w:rtl/>
        </w:rPr>
        <w:t xml:space="preserve">סעיף קטן (ב) מיותר לגמרי. הוא לא מיושם, חבל על הזמן, סתם סרבול שאין בו שום צורך. </w:t>
      </w:r>
    </w:p>
    <w:p w14:paraId="1DE53EE8" w14:textId="77777777" w:rsidR="003E25DA" w:rsidRPr="003E25DA" w:rsidRDefault="003E25DA" w:rsidP="003E25DA">
      <w:pPr>
        <w:bidi/>
        <w:jc w:val="both"/>
        <w:rPr>
          <w:rFonts w:cs="David" w:hint="cs"/>
          <w:rtl/>
        </w:rPr>
      </w:pPr>
    </w:p>
    <w:p w14:paraId="7EAAF97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031F486" w14:textId="77777777" w:rsidR="003E25DA" w:rsidRPr="003E25DA" w:rsidRDefault="003E25DA" w:rsidP="003E25DA">
      <w:pPr>
        <w:bidi/>
        <w:jc w:val="both"/>
        <w:rPr>
          <w:rFonts w:cs="David" w:hint="cs"/>
          <w:u w:val="single"/>
          <w:rtl/>
        </w:rPr>
      </w:pPr>
    </w:p>
    <w:p w14:paraId="177E7081" w14:textId="77777777" w:rsidR="003E25DA" w:rsidRPr="003E25DA" w:rsidRDefault="003E25DA" w:rsidP="003E25DA">
      <w:pPr>
        <w:bidi/>
        <w:jc w:val="both"/>
        <w:rPr>
          <w:rFonts w:cs="David" w:hint="cs"/>
          <w:rtl/>
        </w:rPr>
      </w:pPr>
      <w:r w:rsidRPr="003E25DA">
        <w:rPr>
          <w:rFonts w:cs="David" w:hint="cs"/>
          <w:rtl/>
        </w:rPr>
        <w:tab/>
        <w:t xml:space="preserve">דיון אישי: "רשאי כל חבר כנסת להודיע" </w:t>
      </w:r>
      <w:r w:rsidRPr="003E25DA">
        <w:rPr>
          <w:rFonts w:cs="David"/>
          <w:rtl/>
        </w:rPr>
        <w:t>–</w:t>
      </w:r>
      <w:r w:rsidRPr="003E25DA">
        <w:rPr>
          <w:rFonts w:cs="David" w:hint="cs"/>
          <w:rtl/>
        </w:rPr>
        <w:t xml:space="preserve"> היום כתוב "ליושב ראש", ומוצע שזה יהיה "למזכיר". </w:t>
      </w:r>
    </w:p>
    <w:p w14:paraId="68AEC4B4" w14:textId="77777777" w:rsidR="003E25DA" w:rsidRPr="003E25DA" w:rsidRDefault="003E25DA" w:rsidP="003E25DA">
      <w:pPr>
        <w:bidi/>
        <w:jc w:val="both"/>
        <w:rPr>
          <w:rFonts w:cs="David" w:hint="cs"/>
          <w:rtl/>
        </w:rPr>
      </w:pPr>
    </w:p>
    <w:p w14:paraId="13BD0C4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68DF35C" w14:textId="77777777" w:rsidR="003E25DA" w:rsidRPr="003E25DA" w:rsidRDefault="003E25DA" w:rsidP="003E25DA">
      <w:pPr>
        <w:bidi/>
        <w:jc w:val="both"/>
        <w:rPr>
          <w:rFonts w:cs="David" w:hint="cs"/>
          <w:u w:val="single"/>
          <w:rtl/>
        </w:rPr>
      </w:pPr>
    </w:p>
    <w:p w14:paraId="1EBE0743" w14:textId="77777777" w:rsidR="003E25DA" w:rsidRPr="003E25DA" w:rsidRDefault="003E25DA" w:rsidP="003E25DA">
      <w:pPr>
        <w:bidi/>
        <w:jc w:val="both"/>
        <w:rPr>
          <w:rFonts w:cs="David" w:hint="cs"/>
          <w:rtl/>
        </w:rPr>
      </w:pPr>
      <w:r w:rsidRPr="003E25DA">
        <w:rPr>
          <w:rFonts w:cs="David" w:hint="cs"/>
          <w:rtl/>
        </w:rPr>
        <w:tab/>
        <w:t>טכנית אנחנו הולכים למזכיר.</w:t>
      </w:r>
    </w:p>
    <w:p w14:paraId="7B294BF6" w14:textId="77777777" w:rsidR="003E25DA" w:rsidRPr="003E25DA" w:rsidRDefault="003E25DA" w:rsidP="003E25DA">
      <w:pPr>
        <w:bidi/>
        <w:jc w:val="both"/>
        <w:rPr>
          <w:rFonts w:cs="David" w:hint="cs"/>
          <w:rtl/>
        </w:rPr>
      </w:pPr>
    </w:p>
    <w:p w14:paraId="7A54062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47D6562" w14:textId="77777777" w:rsidR="003E25DA" w:rsidRPr="003E25DA" w:rsidRDefault="003E25DA" w:rsidP="003E25DA">
      <w:pPr>
        <w:bidi/>
        <w:jc w:val="both"/>
        <w:rPr>
          <w:rFonts w:cs="David" w:hint="cs"/>
          <w:rtl/>
        </w:rPr>
      </w:pPr>
    </w:p>
    <w:p w14:paraId="59A71846" w14:textId="77777777" w:rsidR="003E25DA" w:rsidRPr="003E25DA" w:rsidRDefault="003E25DA" w:rsidP="003E25DA">
      <w:pPr>
        <w:bidi/>
        <w:jc w:val="both"/>
        <w:rPr>
          <w:rFonts w:cs="David" w:hint="cs"/>
          <w:rtl/>
        </w:rPr>
      </w:pPr>
      <w:r w:rsidRPr="003E25DA">
        <w:rPr>
          <w:rFonts w:cs="David" w:hint="cs"/>
          <w:rtl/>
        </w:rPr>
        <w:tab/>
        <w:t xml:space="preserve"> אף על פי שהרשמה לדיון אישי נעשית היום גם דרך המחשב.</w:t>
      </w:r>
    </w:p>
    <w:p w14:paraId="7A5B0DB1" w14:textId="77777777" w:rsidR="003E25DA" w:rsidRPr="003E25DA" w:rsidRDefault="003E25DA" w:rsidP="003E25DA">
      <w:pPr>
        <w:bidi/>
        <w:jc w:val="both"/>
        <w:rPr>
          <w:rFonts w:cs="David" w:hint="cs"/>
          <w:rtl/>
        </w:rPr>
      </w:pPr>
    </w:p>
    <w:p w14:paraId="12293E7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34DCB6B" w14:textId="77777777" w:rsidR="003E25DA" w:rsidRPr="003E25DA" w:rsidRDefault="003E25DA" w:rsidP="003E25DA">
      <w:pPr>
        <w:bidi/>
        <w:jc w:val="both"/>
        <w:rPr>
          <w:rFonts w:cs="David" w:hint="cs"/>
          <w:u w:val="single"/>
          <w:rtl/>
        </w:rPr>
      </w:pPr>
    </w:p>
    <w:p w14:paraId="6A81BB8F" w14:textId="77777777" w:rsidR="003E25DA" w:rsidRPr="003E25DA" w:rsidRDefault="003E25DA" w:rsidP="003E25DA">
      <w:pPr>
        <w:bidi/>
        <w:jc w:val="both"/>
        <w:rPr>
          <w:rFonts w:cs="David" w:hint="cs"/>
          <w:rtl/>
        </w:rPr>
      </w:pPr>
      <w:r w:rsidRPr="003E25DA">
        <w:rPr>
          <w:rFonts w:cs="David" w:hint="cs"/>
          <w:rtl/>
        </w:rPr>
        <w:tab/>
        <w:t>זה טכני.</w:t>
      </w:r>
    </w:p>
    <w:p w14:paraId="0E05482D" w14:textId="77777777" w:rsidR="003E25DA" w:rsidRPr="003E25DA" w:rsidRDefault="003E25DA" w:rsidP="003E25DA">
      <w:pPr>
        <w:bidi/>
        <w:jc w:val="both"/>
        <w:rPr>
          <w:rFonts w:cs="David" w:hint="cs"/>
          <w:rtl/>
        </w:rPr>
      </w:pPr>
    </w:p>
    <w:p w14:paraId="7BAE970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3E5AA1B" w14:textId="77777777" w:rsidR="003E25DA" w:rsidRPr="003E25DA" w:rsidRDefault="003E25DA" w:rsidP="003E25DA">
      <w:pPr>
        <w:bidi/>
        <w:jc w:val="both"/>
        <w:rPr>
          <w:rFonts w:cs="David" w:hint="cs"/>
          <w:rtl/>
        </w:rPr>
      </w:pPr>
    </w:p>
    <w:p w14:paraId="4CBBCCA9" w14:textId="77777777" w:rsidR="003E25DA" w:rsidRPr="003E25DA" w:rsidRDefault="003E25DA" w:rsidP="003E25DA">
      <w:pPr>
        <w:bidi/>
        <w:jc w:val="both"/>
        <w:rPr>
          <w:rFonts w:cs="David" w:hint="cs"/>
          <w:rtl/>
        </w:rPr>
      </w:pPr>
      <w:r w:rsidRPr="003E25DA">
        <w:rPr>
          <w:rFonts w:cs="David" w:hint="cs"/>
          <w:rtl/>
        </w:rPr>
        <w:tab/>
        <w:t>הנוסח המוצע:</w:t>
      </w:r>
    </w:p>
    <w:p w14:paraId="5BA75D2A" w14:textId="77777777" w:rsidR="003E25DA" w:rsidRPr="003E25DA" w:rsidRDefault="003E25DA" w:rsidP="003E25DA">
      <w:pPr>
        <w:bidi/>
        <w:jc w:val="both"/>
        <w:rPr>
          <w:rFonts w:cs="David"/>
          <w:rtl/>
        </w:rPr>
      </w:pPr>
    </w:p>
    <w:p w14:paraId="3EADF212" w14:textId="77777777" w:rsidR="003E25DA" w:rsidRPr="003E25DA" w:rsidRDefault="003E25DA" w:rsidP="003E25DA">
      <w:pPr>
        <w:bidi/>
        <w:jc w:val="both"/>
        <w:rPr>
          <w:rFonts w:cs="David" w:hint="cs"/>
          <w:rtl/>
        </w:rPr>
      </w:pPr>
      <w:r w:rsidRPr="003E25DA">
        <w:rPr>
          <w:rFonts w:cs="David" w:hint="cs"/>
          <w:rtl/>
        </w:rPr>
        <w:t>(1)</w:t>
      </w:r>
      <w:r w:rsidRPr="003E25DA">
        <w:rPr>
          <w:rFonts w:cs="David"/>
        </w:rPr>
        <w:t xml:space="preserve"> </w:t>
      </w:r>
      <w:r w:rsidRPr="003E25DA">
        <w:rPr>
          <w:rFonts w:cs="David" w:hint="cs"/>
          <w:rtl/>
        </w:rPr>
        <w:t xml:space="preserve">רשאי כל חבר כנסת להודיע </w:t>
      </w:r>
      <w:r w:rsidRPr="003E25DA">
        <w:rPr>
          <w:rFonts w:cs="David" w:hint="cs"/>
          <w:color w:val="000000"/>
          <w:rtl/>
        </w:rPr>
        <w:t>למזכיר</w:t>
      </w:r>
      <w:r w:rsidRPr="003E25DA">
        <w:rPr>
          <w:rFonts w:cs="David" w:hint="cs"/>
          <w:rtl/>
        </w:rPr>
        <w:t xml:space="preserve"> הכנסת על רצונו להשתתף בדיון, ושמו יירשם ברשימת הנואמים; הודעה כאמור תימסר לפני תחילת הדיון, אולם רשאי חבר הכנסת למסור הודעה לאחר שהחל הדיון וכל עוד לא הודיע יושב ראש הישיבה על סגירת הרשימה; </w:t>
      </w:r>
    </w:p>
    <w:p w14:paraId="322C5FE7" w14:textId="77777777" w:rsidR="003E25DA" w:rsidRPr="003E25DA" w:rsidRDefault="003E25DA" w:rsidP="003E25DA">
      <w:pPr>
        <w:bidi/>
        <w:jc w:val="both"/>
        <w:rPr>
          <w:rFonts w:cs="David" w:hint="cs"/>
          <w:u w:val="single"/>
          <w:rtl/>
        </w:rPr>
      </w:pPr>
    </w:p>
    <w:p w14:paraId="6B67DFB5"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AFE04D7" w14:textId="77777777" w:rsidR="003E25DA" w:rsidRPr="003E25DA" w:rsidRDefault="003E25DA" w:rsidP="003E25DA">
      <w:pPr>
        <w:bidi/>
        <w:jc w:val="both"/>
        <w:rPr>
          <w:rFonts w:cs="David" w:hint="cs"/>
          <w:rtl/>
        </w:rPr>
      </w:pPr>
    </w:p>
    <w:p w14:paraId="4E0C56BD" w14:textId="77777777" w:rsidR="003E25DA" w:rsidRPr="003E25DA" w:rsidRDefault="003E25DA" w:rsidP="003E25DA">
      <w:pPr>
        <w:bidi/>
        <w:jc w:val="both"/>
        <w:rPr>
          <w:rFonts w:cs="David" w:hint="cs"/>
          <w:rtl/>
        </w:rPr>
      </w:pPr>
      <w:r w:rsidRPr="003E25DA">
        <w:rPr>
          <w:rFonts w:cs="David" w:hint="cs"/>
          <w:rtl/>
        </w:rPr>
        <w:tab/>
        <w:t xml:space="preserve"> סעיף קטן (ב) בסוף הדיון הזה- -</w:t>
      </w:r>
    </w:p>
    <w:p w14:paraId="4A687810" w14:textId="77777777" w:rsidR="003E25DA" w:rsidRPr="003E25DA" w:rsidRDefault="003E25DA" w:rsidP="003E25DA">
      <w:pPr>
        <w:bidi/>
        <w:jc w:val="both"/>
        <w:rPr>
          <w:rFonts w:cs="David" w:hint="cs"/>
          <w:rtl/>
        </w:rPr>
      </w:pPr>
    </w:p>
    <w:p w14:paraId="24D2CAC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5B98995" w14:textId="77777777" w:rsidR="003E25DA" w:rsidRPr="003E25DA" w:rsidRDefault="003E25DA" w:rsidP="003E25DA">
      <w:pPr>
        <w:bidi/>
        <w:jc w:val="both"/>
        <w:rPr>
          <w:rFonts w:cs="David" w:hint="cs"/>
          <w:u w:val="single"/>
          <w:rtl/>
        </w:rPr>
      </w:pPr>
    </w:p>
    <w:p w14:paraId="79E004CC" w14:textId="77777777" w:rsidR="003E25DA" w:rsidRPr="003E25DA" w:rsidRDefault="003E25DA" w:rsidP="003E25DA">
      <w:pPr>
        <w:bidi/>
        <w:jc w:val="both"/>
        <w:rPr>
          <w:rFonts w:cs="David" w:hint="cs"/>
          <w:rtl/>
        </w:rPr>
      </w:pPr>
      <w:r w:rsidRPr="003E25DA">
        <w:rPr>
          <w:rFonts w:cs="David" w:hint="cs"/>
          <w:rtl/>
        </w:rPr>
        <w:tab/>
        <w:t>מחקנו אותו. הוא מיותר, אין לו שום משמעות.</w:t>
      </w:r>
    </w:p>
    <w:p w14:paraId="222506FD" w14:textId="77777777" w:rsidR="003E25DA" w:rsidRPr="003E25DA" w:rsidRDefault="003E25DA" w:rsidP="003E25DA">
      <w:pPr>
        <w:bidi/>
        <w:jc w:val="both"/>
        <w:rPr>
          <w:rFonts w:cs="David" w:hint="cs"/>
          <w:rtl/>
        </w:rPr>
      </w:pPr>
    </w:p>
    <w:p w14:paraId="0189DB9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0B94AB4" w14:textId="77777777" w:rsidR="003E25DA" w:rsidRPr="003E25DA" w:rsidRDefault="003E25DA" w:rsidP="003E25DA">
      <w:pPr>
        <w:bidi/>
        <w:jc w:val="both"/>
        <w:rPr>
          <w:rFonts w:cs="David" w:hint="cs"/>
          <w:rtl/>
        </w:rPr>
      </w:pPr>
    </w:p>
    <w:p w14:paraId="7F73ACFC" w14:textId="77777777" w:rsidR="003E25DA" w:rsidRPr="003E25DA" w:rsidRDefault="003E25DA" w:rsidP="003E25DA">
      <w:pPr>
        <w:bidi/>
        <w:jc w:val="both"/>
        <w:rPr>
          <w:rFonts w:cs="David" w:hint="cs"/>
          <w:rtl/>
        </w:rPr>
      </w:pPr>
      <w:r w:rsidRPr="003E25DA">
        <w:rPr>
          <w:rFonts w:cs="David" w:hint="cs"/>
          <w:rtl/>
        </w:rPr>
        <w:tab/>
        <w:t xml:space="preserve">"מסגרת הזמן" </w:t>
      </w:r>
      <w:r w:rsidRPr="003E25DA">
        <w:rPr>
          <w:rFonts w:cs="David"/>
          <w:rtl/>
        </w:rPr>
        <w:t>–</w:t>
      </w:r>
      <w:r w:rsidRPr="003E25DA">
        <w:rPr>
          <w:rFonts w:cs="David" w:hint="cs"/>
          <w:rtl/>
        </w:rPr>
        <w:t xml:space="preserve"> היום כתוב שהיושב ראש יקבע, ומוצע כאן לקבוע: "מסגרת הזמן לכל נואם תהיה 3 דקות, אלא אם כן החליט יושב ראש הכנסת על מסגרת זמן ארוכה יותר". </w:t>
      </w:r>
    </w:p>
    <w:p w14:paraId="13C043D6" w14:textId="77777777" w:rsidR="003E25DA" w:rsidRPr="003E25DA" w:rsidRDefault="003E25DA" w:rsidP="003E25DA">
      <w:pPr>
        <w:bidi/>
        <w:jc w:val="both"/>
        <w:rPr>
          <w:rFonts w:cs="David" w:hint="cs"/>
          <w:u w:val="single"/>
          <w:rtl/>
        </w:rPr>
      </w:pPr>
    </w:p>
    <w:p w14:paraId="51F72369"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116559A" w14:textId="77777777" w:rsidR="003E25DA" w:rsidRPr="003E25DA" w:rsidRDefault="003E25DA" w:rsidP="003E25DA">
      <w:pPr>
        <w:bidi/>
        <w:jc w:val="both"/>
        <w:rPr>
          <w:rFonts w:cs="David" w:hint="cs"/>
          <w:u w:val="single"/>
          <w:rtl/>
        </w:rPr>
      </w:pPr>
    </w:p>
    <w:p w14:paraId="20DEC259" w14:textId="77777777" w:rsidR="003E25DA" w:rsidRPr="003E25DA" w:rsidRDefault="003E25DA" w:rsidP="003E25DA">
      <w:pPr>
        <w:bidi/>
        <w:jc w:val="both"/>
        <w:rPr>
          <w:rFonts w:cs="David" w:hint="cs"/>
          <w:rtl/>
        </w:rPr>
      </w:pPr>
      <w:r w:rsidRPr="003E25DA">
        <w:rPr>
          <w:rFonts w:cs="David" w:hint="cs"/>
          <w:rtl/>
        </w:rPr>
        <w:tab/>
        <w:t>הבעיה בדרך כלל בדברים האלה היא שכל חברי הכנסת נכנסים למחשב ונרשמים לכול. אני בא ומסתכל על הרשימה ורואה שלפניי יש חמישה דוברים- -</w:t>
      </w:r>
    </w:p>
    <w:p w14:paraId="1CD29C29" w14:textId="77777777" w:rsidR="003E25DA" w:rsidRPr="003E25DA" w:rsidRDefault="003E25DA" w:rsidP="003E25DA">
      <w:pPr>
        <w:bidi/>
        <w:jc w:val="both"/>
        <w:rPr>
          <w:rFonts w:cs="David" w:hint="cs"/>
          <w:rtl/>
        </w:rPr>
      </w:pPr>
    </w:p>
    <w:p w14:paraId="56BDA3D7"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44434BDE" w14:textId="77777777" w:rsidR="003E25DA" w:rsidRPr="003E25DA" w:rsidRDefault="003E25DA" w:rsidP="003E25DA">
      <w:pPr>
        <w:bidi/>
        <w:jc w:val="both"/>
        <w:rPr>
          <w:rFonts w:cs="David" w:hint="cs"/>
          <w:rtl/>
        </w:rPr>
      </w:pPr>
    </w:p>
    <w:p w14:paraId="64C2588A" w14:textId="77777777" w:rsidR="003E25DA" w:rsidRPr="003E25DA" w:rsidRDefault="003E25DA" w:rsidP="003E25DA">
      <w:pPr>
        <w:bidi/>
        <w:jc w:val="both"/>
        <w:rPr>
          <w:rFonts w:cs="David" w:hint="cs"/>
          <w:rtl/>
        </w:rPr>
      </w:pPr>
      <w:r w:rsidRPr="003E25DA">
        <w:rPr>
          <w:rFonts w:cs="David" w:hint="cs"/>
          <w:rtl/>
        </w:rPr>
        <w:tab/>
        <w:t>בשביל זה יש לך מנהל סיעה.</w:t>
      </w:r>
    </w:p>
    <w:p w14:paraId="0ECB9E9F" w14:textId="77777777" w:rsidR="003E25DA" w:rsidRPr="003E25DA" w:rsidRDefault="003E25DA" w:rsidP="003E25DA">
      <w:pPr>
        <w:bidi/>
        <w:jc w:val="both"/>
        <w:rPr>
          <w:rFonts w:cs="David" w:hint="cs"/>
          <w:rtl/>
        </w:rPr>
      </w:pPr>
    </w:p>
    <w:p w14:paraId="3490F03C"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75D09A9" w14:textId="77777777" w:rsidR="003E25DA" w:rsidRPr="003E25DA" w:rsidRDefault="003E25DA" w:rsidP="003E25DA">
      <w:pPr>
        <w:bidi/>
        <w:jc w:val="both"/>
        <w:rPr>
          <w:rFonts w:cs="David" w:hint="cs"/>
          <w:u w:val="single"/>
          <w:rtl/>
        </w:rPr>
      </w:pPr>
    </w:p>
    <w:p w14:paraId="07486666" w14:textId="77777777" w:rsidR="003E25DA" w:rsidRPr="003E25DA" w:rsidRDefault="003E25DA" w:rsidP="003E25DA">
      <w:pPr>
        <w:bidi/>
        <w:jc w:val="both"/>
        <w:rPr>
          <w:rFonts w:cs="David" w:hint="cs"/>
          <w:rtl/>
        </w:rPr>
      </w:pPr>
      <w:r w:rsidRPr="003E25DA">
        <w:rPr>
          <w:rFonts w:cs="David" w:hint="cs"/>
          <w:rtl/>
        </w:rPr>
        <w:tab/>
        <w:t>- - ואז אני יודע שיש לי בערך חצי שעה אם יש 10 נואמים לפניי- -</w:t>
      </w:r>
    </w:p>
    <w:p w14:paraId="7F8D0DE6" w14:textId="77777777" w:rsidR="003E25DA" w:rsidRPr="003E25DA" w:rsidRDefault="003E25DA" w:rsidP="003E25DA">
      <w:pPr>
        <w:bidi/>
        <w:jc w:val="both"/>
        <w:rPr>
          <w:rFonts w:cs="David" w:hint="cs"/>
          <w:rtl/>
        </w:rPr>
      </w:pPr>
    </w:p>
    <w:p w14:paraId="615B2F42"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0230D6D0" w14:textId="77777777" w:rsidR="003E25DA" w:rsidRPr="003E25DA" w:rsidRDefault="003E25DA" w:rsidP="003E25DA">
      <w:pPr>
        <w:bidi/>
        <w:jc w:val="both"/>
        <w:rPr>
          <w:rFonts w:cs="David" w:hint="cs"/>
          <w:u w:val="single"/>
          <w:rtl/>
        </w:rPr>
      </w:pPr>
    </w:p>
    <w:p w14:paraId="26ADA941" w14:textId="77777777" w:rsidR="003E25DA" w:rsidRPr="003E25DA" w:rsidRDefault="003E25DA" w:rsidP="003E25DA">
      <w:pPr>
        <w:bidi/>
        <w:jc w:val="both"/>
        <w:rPr>
          <w:rFonts w:cs="David" w:hint="cs"/>
          <w:rtl/>
        </w:rPr>
      </w:pPr>
      <w:r w:rsidRPr="003E25DA">
        <w:rPr>
          <w:rFonts w:cs="David" w:hint="cs"/>
          <w:rtl/>
        </w:rPr>
        <w:tab/>
        <w:t xml:space="preserve">אני אתן לך תשובה: תהיה נוכח במליאה. </w:t>
      </w:r>
    </w:p>
    <w:p w14:paraId="6F42E539" w14:textId="77777777" w:rsidR="003E25DA" w:rsidRPr="003E25DA" w:rsidRDefault="003E25DA" w:rsidP="003E25DA">
      <w:pPr>
        <w:bidi/>
        <w:jc w:val="both"/>
        <w:rPr>
          <w:rFonts w:cs="David" w:hint="cs"/>
          <w:rtl/>
        </w:rPr>
      </w:pPr>
    </w:p>
    <w:p w14:paraId="7460BEE7"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E88A638" w14:textId="77777777" w:rsidR="003E25DA" w:rsidRPr="003E25DA" w:rsidRDefault="003E25DA" w:rsidP="003E25DA">
      <w:pPr>
        <w:bidi/>
        <w:jc w:val="both"/>
        <w:rPr>
          <w:rFonts w:cs="David" w:hint="cs"/>
          <w:u w:val="single"/>
          <w:rtl/>
        </w:rPr>
      </w:pPr>
    </w:p>
    <w:p w14:paraId="1B5D8764" w14:textId="77777777" w:rsidR="003E25DA" w:rsidRPr="003E25DA" w:rsidRDefault="003E25DA" w:rsidP="003E25DA">
      <w:pPr>
        <w:bidi/>
        <w:jc w:val="both"/>
        <w:rPr>
          <w:rFonts w:cs="David" w:hint="cs"/>
          <w:rtl/>
        </w:rPr>
      </w:pPr>
      <w:r w:rsidRPr="003E25DA">
        <w:rPr>
          <w:rFonts w:cs="David" w:hint="cs"/>
          <w:rtl/>
        </w:rPr>
        <w:tab/>
        <w:t>ואם אני באופוזיציה אני ארשום 10 ואוריד אותם בכוונה כדי שאתה תלך. זה חלק מהמשחק. לגיטימי לגמרי.</w:t>
      </w:r>
    </w:p>
    <w:p w14:paraId="6E1FC105" w14:textId="77777777" w:rsidR="003E25DA" w:rsidRPr="003E25DA" w:rsidRDefault="003E25DA" w:rsidP="003E25DA">
      <w:pPr>
        <w:bidi/>
        <w:jc w:val="both"/>
        <w:rPr>
          <w:rFonts w:cs="David" w:hint="cs"/>
          <w:rtl/>
        </w:rPr>
      </w:pPr>
    </w:p>
    <w:p w14:paraId="533CD7C6" w14:textId="77777777" w:rsidR="003E25DA" w:rsidRPr="003E25DA" w:rsidRDefault="003E25DA" w:rsidP="003E25DA">
      <w:pPr>
        <w:bidi/>
        <w:jc w:val="both"/>
        <w:rPr>
          <w:rFonts w:cs="David" w:hint="cs"/>
          <w:rtl/>
        </w:rPr>
      </w:pPr>
      <w:r w:rsidRPr="003E25DA">
        <w:rPr>
          <w:rFonts w:cs="David" w:hint="cs"/>
          <w:rtl/>
        </w:rPr>
        <w:tab/>
        <w:t xml:space="preserve">סעיף 4(3). </w:t>
      </w:r>
    </w:p>
    <w:p w14:paraId="602EA39D" w14:textId="77777777" w:rsidR="003E25DA" w:rsidRPr="003E25DA" w:rsidRDefault="003E25DA" w:rsidP="003E25DA">
      <w:pPr>
        <w:bidi/>
        <w:jc w:val="both"/>
        <w:rPr>
          <w:rFonts w:cs="David" w:hint="cs"/>
          <w:rtl/>
        </w:rPr>
      </w:pPr>
    </w:p>
    <w:p w14:paraId="7847B25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190F064" w14:textId="77777777" w:rsidR="003E25DA" w:rsidRPr="003E25DA" w:rsidRDefault="003E25DA" w:rsidP="003E25DA">
      <w:pPr>
        <w:bidi/>
        <w:jc w:val="both"/>
        <w:rPr>
          <w:rFonts w:cs="David" w:hint="cs"/>
          <w:u w:val="single"/>
          <w:rtl/>
        </w:rPr>
      </w:pPr>
    </w:p>
    <w:p w14:paraId="60632F3A" w14:textId="77777777" w:rsidR="003E25DA" w:rsidRPr="003E25DA" w:rsidRDefault="003E25DA" w:rsidP="003E25DA">
      <w:pPr>
        <w:bidi/>
        <w:jc w:val="both"/>
        <w:rPr>
          <w:rFonts w:cs="David" w:hint="cs"/>
          <w:rtl/>
        </w:rPr>
      </w:pPr>
      <w:r w:rsidRPr="003E25DA">
        <w:rPr>
          <w:rFonts w:cs="David" w:hint="cs"/>
          <w:rtl/>
        </w:rPr>
        <w:tab/>
        <w:t xml:space="preserve"> סדר הנואמים: </w:t>
      </w:r>
    </w:p>
    <w:p w14:paraId="5817AA7F" w14:textId="77777777" w:rsidR="003E25DA" w:rsidRPr="003E25DA" w:rsidRDefault="003E25DA" w:rsidP="003E25DA">
      <w:pPr>
        <w:bidi/>
        <w:jc w:val="both"/>
        <w:rPr>
          <w:rFonts w:cs="David" w:hint="cs"/>
          <w:rtl/>
        </w:rPr>
      </w:pPr>
    </w:p>
    <w:p w14:paraId="1EF4AF98" w14:textId="77777777" w:rsidR="003E25DA" w:rsidRPr="003E25DA" w:rsidRDefault="003E25DA" w:rsidP="003E25DA">
      <w:pPr>
        <w:bidi/>
        <w:jc w:val="both"/>
        <w:rPr>
          <w:rFonts w:cs="David" w:hint="cs"/>
          <w:rtl/>
        </w:rPr>
      </w:pPr>
      <w:r w:rsidRPr="003E25DA">
        <w:rPr>
          <w:rFonts w:cs="David" w:hint="cs"/>
          <w:rtl/>
        </w:rPr>
        <w:t>(3)</w:t>
      </w:r>
      <w:r w:rsidRPr="003E25DA">
        <w:rPr>
          <w:rFonts w:cs="David"/>
        </w:rPr>
        <w:t xml:space="preserve"> </w:t>
      </w:r>
      <w:r w:rsidRPr="003E25DA">
        <w:rPr>
          <w:rFonts w:cs="David" w:hint="cs"/>
          <w:rtl/>
        </w:rPr>
        <w:t>רשאי חבר הכנסת לבקש לשנות את מיקומו בסדר הנואמים; חבר הכנסת שלא הודיע שייעדר מהישיבה בשעה שיגיע תורו לנאום, ויושב ראש הישיבה קרא בשמו והוא אינו נמצא באולם, מפסיד את רשות הדיבור.</w:t>
      </w:r>
    </w:p>
    <w:p w14:paraId="2C010B73" w14:textId="77777777" w:rsidR="003E25DA" w:rsidRPr="003E25DA" w:rsidRDefault="003E25DA" w:rsidP="003E25DA">
      <w:pPr>
        <w:bidi/>
        <w:jc w:val="both"/>
        <w:rPr>
          <w:rFonts w:cs="David" w:hint="cs"/>
          <w:rtl/>
        </w:rPr>
      </w:pPr>
    </w:p>
    <w:p w14:paraId="3F20FB3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F524EE9" w14:textId="77777777" w:rsidR="003E25DA" w:rsidRPr="003E25DA" w:rsidRDefault="003E25DA" w:rsidP="003E25DA">
      <w:pPr>
        <w:bidi/>
        <w:jc w:val="both"/>
        <w:rPr>
          <w:rFonts w:cs="David" w:hint="cs"/>
          <w:u w:val="single"/>
          <w:rtl/>
        </w:rPr>
      </w:pPr>
    </w:p>
    <w:p w14:paraId="43AA29FE" w14:textId="77777777" w:rsidR="003E25DA" w:rsidRPr="003E25DA" w:rsidRDefault="003E25DA" w:rsidP="003E25DA">
      <w:pPr>
        <w:bidi/>
        <w:jc w:val="both"/>
        <w:rPr>
          <w:rFonts w:cs="David" w:hint="cs"/>
          <w:rtl/>
        </w:rPr>
      </w:pPr>
      <w:r w:rsidRPr="003E25DA">
        <w:rPr>
          <w:rFonts w:cs="David" w:hint="cs"/>
          <w:rtl/>
        </w:rPr>
        <w:tab/>
        <w:t>זה גם לא קורה.</w:t>
      </w:r>
    </w:p>
    <w:p w14:paraId="7219DE18" w14:textId="77777777" w:rsidR="003E25DA" w:rsidRPr="003E25DA" w:rsidRDefault="003E25DA" w:rsidP="003E25DA">
      <w:pPr>
        <w:bidi/>
        <w:jc w:val="both"/>
        <w:rPr>
          <w:rFonts w:cs="David" w:hint="cs"/>
          <w:rtl/>
        </w:rPr>
      </w:pPr>
    </w:p>
    <w:p w14:paraId="656A435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8A64DED" w14:textId="77777777" w:rsidR="003E25DA" w:rsidRPr="003E25DA" w:rsidRDefault="003E25DA" w:rsidP="003E25DA">
      <w:pPr>
        <w:bidi/>
        <w:jc w:val="both"/>
        <w:rPr>
          <w:rFonts w:cs="David" w:hint="cs"/>
          <w:rtl/>
        </w:rPr>
      </w:pPr>
    </w:p>
    <w:p w14:paraId="5F085776" w14:textId="77777777" w:rsidR="003E25DA" w:rsidRPr="003E25DA" w:rsidRDefault="003E25DA" w:rsidP="003E25DA">
      <w:pPr>
        <w:bidi/>
        <w:jc w:val="both"/>
        <w:rPr>
          <w:rFonts w:cs="David" w:hint="cs"/>
          <w:rtl/>
        </w:rPr>
      </w:pPr>
      <w:r w:rsidRPr="003E25DA">
        <w:rPr>
          <w:rFonts w:cs="David" w:hint="cs"/>
          <w:rtl/>
        </w:rPr>
        <w:tab/>
        <w:t xml:space="preserve"> להשאיר?</w:t>
      </w:r>
    </w:p>
    <w:p w14:paraId="5E1025F4" w14:textId="77777777" w:rsidR="003E25DA" w:rsidRPr="003E25DA" w:rsidRDefault="003E25DA" w:rsidP="003E25DA">
      <w:pPr>
        <w:bidi/>
        <w:jc w:val="both"/>
        <w:rPr>
          <w:rFonts w:cs="David" w:hint="cs"/>
          <w:rtl/>
        </w:rPr>
      </w:pPr>
    </w:p>
    <w:p w14:paraId="2C8CE48C"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34289FB5" w14:textId="77777777" w:rsidR="003E25DA" w:rsidRPr="003E25DA" w:rsidRDefault="003E25DA" w:rsidP="003E25DA">
      <w:pPr>
        <w:bidi/>
        <w:jc w:val="both"/>
        <w:rPr>
          <w:rFonts w:cs="David" w:hint="cs"/>
          <w:rtl/>
        </w:rPr>
      </w:pPr>
    </w:p>
    <w:p w14:paraId="1583BC39" w14:textId="77777777" w:rsidR="003E25DA" w:rsidRPr="003E25DA" w:rsidRDefault="003E25DA" w:rsidP="003E25DA">
      <w:pPr>
        <w:bidi/>
        <w:jc w:val="both"/>
        <w:rPr>
          <w:rFonts w:cs="David" w:hint="cs"/>
          <w:rtl/>
        </w:rPr>
      </w:pPr>
      <w:r w:rsidRPr="003E25DA">
        <w:rPr>
          <w:rFonts w:cs="David" w:hint="cs"/>
          <w:rtl/>
        </w:rPr>
        <w:tab/>
        <w:t xml:space="preserve"> להשאיר.</w:t>
      </w:r>
    </w:p>
    <w:p w14:paraId="79D88589" w14:textId="77777777" w:rsidR="003E25DA" w:rsidRPr="003E25DA" w:rsidRDefault="003E25DA" w:rsidP="003E25DA">
      <w:pPr>
        <w:bidi/>
        <w:jc w:val="both"/>
        <w:rPr>
          <w:rFonts w:cs="David" w:hint="cs"/>
          <w:rtl/>
        </w:rPr>
      </w:pPr>
    </w:p>
    <w:p w14:paraId="0287C6C5"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2DE1198E" w14:textId="77777777" w:rsidR="003E25DA" w:rsidRPr="003E25DA" w:rsidRDefault="003E25DA" w:rsidP="003E25DA">
      <w:pPr>
        <w:bidi/>
        <w:jc w:val="both"/>
        <w:rPr>
          <w:rFonts w:cs="David" w:hint="cs"/>
          <w:u w:val="single"/>
          <w:rtl/>
        </w:rPr>
      </w:pPr>
    </w:p>
    <w:p w14:paraId="2F9E39F3" w14:textId="77777777" w:rsidR="003E25DA" w:rsidRPr="003E25DA" w:rsidRDefault="003E25DA" w:rsidP="003E25DA">
      <w:pPr>
        <w:bidi/>
        <w:jc w:val="both"/>
        <w:rPr>
          <w:rFonts w:cs="David" w:hint="cs"/>
          <w:rtl/>
        </w:rPr>
      </w:pPr>
      <w:r w:rsidRPr="003E25DA">
        <w:rPr>
          <w:rFonts w:cs="David" w:hint="cs"/>
          <w:rtl/>
        </w:rPr>
        <w:tab/>
        <w:t xml:space="preserve"> להשאיר.</w:t>
      </w:r>
    </w:p>
    <w:p w14:paraId="6421F631" w14:textId="77777777" w:rsidR="003E25DA" w:rsidRPr="003E25DA" w:rsidRDefault="003E25DA" w:rsidP="003E25DA">
      <w:pPr>
        <w:bidi/>
        <w:jc w:val="both"/>
        <w:rPr>
          <w:rFonts w:cs="David" w:hint="cs"/>
          <w:rtl/>
        </w:rPr>
      </w:pPr>
    </w:p>
    <w:p w14:paraId="05EEAA9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01429B2" w14:textId="77777777" w:rsidR="003E25DA" w:rsidRPr="003E25DA" w:rsidRDefault="003E25DA" w:rsidP="003E25DA">
      <w:pPr>
        <w:bidi/>
        <w:jc w:val="both"/>
        <w:rPr>
          <w:rFonts w:cs="David" w:hint="cs"/>
          <w:rtl/>
        </w:rPr>
      </w:pPr>
    </w:p>
    <w:p w14:paraId="10905148" w14:textId="77777777" w:rsidR="003E25DA" w:rsidRPr="003E25DA" w:rsidRDefault="003E25DA" w:rsidP="003E25DA">
      <w:pPr>
        <w:bidi/>
        <w:jc w:val="both"/>
        <w:rPr>
          <w:rFonts w:cs="David" w:hint="cs"/>
          <w:rtl/>
        </w:rPr>
      </w:pPr>
      <w:r w:rsidRPr="003E25DA">
        <w:rPr>
          <w:rFonts w:cs="David" w:hint="cs"/>
          <w:rtl/>
        </w:rPr>
        <w:tab/>
        <w:t xml:space="preserve"> עכשיו יש הוראה אחרת שמדברת על פתיחת הדיון וסיכומו </w:t>
      </w:r>
      <w:r w:rsidRPr="003E25DA">
        <w:rPr>
          <w:rFonts w:cs="David"/>
          <w:rtl/>
        </w:rPr>
        <w:t>–</w:t>
      </w:r>
      <w:r w:rsidRPr="003E25DA">
        <w:rPr>
          <w:rFonts w:cs="David" w:hint="cs"/>
          <w:rtl/>
        </w:rPr>
        <w:t xml:space="preserve"> מין משהו כללי: </w:t>
      </w:r>
    </w:p>
    <w:p w14:paraId="0B8AF2CD" w14:textId="77777777" w:rsidR="003E25DA" w:rsidRPr="003E25DA" w:rsidRDefault="003E25DA" w:rsidP="003E25DA">
      <w:pPr>
        <w:bidi/>
        <w:jc w:val="both"/>
        <w:rPr>
          <w:rFonts w:cs="David" w:hint="cs"/>
          <w:rtl/>
        </w:rPr>
      </w:pPr>
    </w:p>
    <w:p w14:paraId="6C916C6D" w14:textId="77777777" w:rsidR="003E25DA" w:rsidRPr="003E25DA" w:rsidRDefault="003E25DA" w:rsidP="003E25DA">
      <w:pPr>
        <w:bidi/>
        <w:jc w:val="both"/>
        <w:rPr>
          <w:rFonts w:cs="David" w:hint="cs"/>
          <w:rtl/>
        </w:rPr>
      </w:pPr>
      <w:r w:rsidRPr="003E25DA">
        <w:rPr>
          <w:rFonts w:cs="David" w:hint="cs"/>
          <w:b/>
          <w:bCs/>
          <w:rtl/>
        </w:rPr>
        <w:t xml:space="preserve">פתיחת הדיון וסיכומו </w:t>
      </w:r>
      <w:r w:rsidRPr="003E25DA">
        <w:rPr>
          <w:rFonts w:cs="David" w:hint="cs"/>
          <w:rtl/>
        </w:rPr>
        <w:t>5.</w:t>
      </w:r>
      <w:r w:rsidRPr="003E25DA">
        <w:rPr>
          <w:rFonts w:cs="David" w:hint="cs"/>
        </w:rPr>
        <w:t xml:space="preserve"> </w:t>
      </w:r>
      <w:r w:rsidRPr="003E25DA">
        <w:rPr>
          <w:rFonts w:cs="David" w:hint="cs"/>
          <w:rtl/>
        </w:rPr>
        <w:t xml:space="preserve">בכל סעיף העומד על סדר יומה של הכנסת ייפתח הדיון ויסוכם לפי כללים אלה </w:t>
      </w:r>
      <w:r w:rsidRPr="003E25DA">
        <w:rPr>
          <w:rFonts w:cs="David"/>
          <w:rtl/>
        </w:rPr>
        <w:t>–</w:t>
      </w:r>
      <w:r w:rsidRPr="003E25DA">
        <w:rPr>
          <w:rFonts w:cs="David" w:hint="cs"/>
          <w:rtl/>
        </w:rPr>
        <w:t xml:space="preserve"> צריך להגיד שזה בכל סעיף, למעט חקיקה ולמעט הצעה לסדר יום. </w:t>
      </w:r>
    </w:p>
    <w:p w14:paraId="21F97627" w14:textId="77777777" w:rsidR="003E25DA" w:rsidRPr="003E25DA" w:rsidRDefault="003E25DA" w:rsidP="003E25DA">
      <w:pPr>
        <w:bidi/>
        <w:jc w:val="both"/>
        <w:rPr>
          <w:rFonts w:cs="David" w:hint="cs"/>
          <w:rtl/>
        </w:rPr>
      </w:pPr>
    </w:p>
    <w:p w14:paraId="7A368703" w14:textId="77777777" w:rsidR="003E25DA" w:rsidRPr="003E25DA" w:rsidRDefault="003E25DA" w:rsidP="003E25DA">
      <w:pPr>
        <w:bidi/>
        <w:jc w:val="both"/>
        <w:rPr>
          <w:rFonts w:cs="David"/>
        </w:rPr>
      </w:pPr>
      <w:r w:rsidRPr="003E25DA">
        <w:rPr>
          <w:rFonts w:cs="David" w:hint="cs"/>
          <w:rtl/>
        </w:rPr>
        <w:t>(1)</w:t>
      </w:r>
    </w:p>
    <w:p w14:paraId="18E67DEC" w14:textId="77777777" w:rsidR="003E25DA" w:rsidRPr="003E25DA" w:rsidRDefault="003E25DA" w:rsidP="003E25DA">
      <w:pPr>
        <w:bidi/>
        <w:jc w:val="both"/>
        <w:rPr>
          <w:rFonts w:cs="David" w:hint="cs"/>
          <w:rtl/>
        </w:rPr>
      </w:pPr>
      <w:r w:rsidRPr="003E25DA">
        <w:rPr>
          <w:rFonts w:cs="David" w:hint="cs"/>
          <w:rtl/>
        </w:rPr>
        <w:t xml:space="preserve"> בנושא שהביאה הממשלה יפתח שר או סגן שר ורשאי הוא לסכם את הדיון;</w:t>
      </w:r>
    </w:p>
    <w:p w14:paraId="5D7975B7" w14:textId="77777777" w:rsidR="003E25DA" w:rsidRPr="003E25DA" w:rsidRDefault="003E25DA" w:rsidP="003E25DA">
      <w:pPr>
        <w:bidi/>
        <w:jc w:val="both"/>
        <w:rPr>
          <w:rFonts w:cs="David" w:hint="cs"/>
        </w:rPr>
      </w:pPr>
    </w:p>
    <w:p w14:paraId="17A5C30D" w14:textId="77777777" w:rsidR="003E25DA" w:rsidRPr="003E25DA" w:rsidRDefault="003E25DA" w:rsidP="003E25DA">
      <w:pPr>
        <w:bidi/>
        <w:jc w:val="both"/>
        <w:rPr>
          <w:rFonts w:cs="David" w:hint="cs"/>
          <w:rtl/>
        </w:rPr>
      </w:pPr>
      <w:r w:rsidRPr="003E25DA">
        <w:rPr>
          <w:rFonts w:cs="David" w:hint="cs"/>
          <w:rtl/>
        </w:rPr>
        <w:t>(2) בנושא שהביאה ועדה של הכנסת יפתח יושב ראש הוועדה או חבר הוועדה שהוא הסמיכו לכך, ורשאי הוא לסכם את הדיון; לא תינת</w:t>
      </w:r>
      <w:r w:rsidRPr="003E25DA">
        <w:rPr>
          <w:rFonts w:cs="David" w:hint="eastAsia"/>
          <w:rtl/>
        </w:rPr>
        <w:t>ן</w:t>
      </w:r>
      <w:r w:rsidRPr="003E25DA">
        <w:rPr>
          <w:rFonts w:cs="David" w:hint="cs"/>
          <w:rtl/>
        </w:rPr>
        <w:t xml:space="preserve"> רשות דיבור לאחר דברי הסיכום אלא לשר, או לסגן השר הנוגע בדבר.</w:t>
      </w:r>
    </w:p>
    <w:p w14:paraId="4D388DD5" w14:textId="77777777" w:rsidR="003E25DA" w:rsidRPr="003E25DA" w:rsidRDefault="003E25DA" w:rsidP="003E25DA">
      <w:pPr>
        <w:bidi/>
        <w:jc w:val="both"/>
        <w:rPr>
          <w:rFonts w:cs="David" w:hint="cs"/>
          <w:rtl/>
        </w:rPr>
      </w:pPr>
    </w:p>
    <w:p w14:paraId="0DA6027E"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4BA54A5" w14:textId="77777777" w:rsidR="003E25DA" w:rsidRPr="003E25DA" w:rsidRDefault="003E25DA" w:rsidP="003E25DA">
      <w:pPr>
        <w:bidi/>
        <w:jc w:val="both"/>
        <w:rPr>
          <w:rFonts w:cs="David" w:hint="cs"/>
          <w:u w:val="single"/>
          <w:rtl/>
        </w:rPr>
      </w:pPr>
    </w:p>
    <w:p w14:paraId="6B4E129C" w14:textId="77777777" w:rsidR="003E25DA" w:rsidRPr="003E25DA" w:rsidRDefault="003E25DA" w:rsidP="003E25DA">
      <w:pPr>
        <w:bidi/>
        <w:jc w:val="both"/>
        <w:rPr>
          <w:rFonts w:cs="David" w:hint="cs"/>
          <w:rtl/>
        </w:rPr>
      </w:pPr>
      <w:r w:rsidRPr="003E25DA">
        <w:rPr>
          <w:rFonts w:cs="David" w:hint="cs"/>
          <w:rtl/>
        </w:rPr>
        <w:tab/>
        <w:t xml:space="preserve">את זה צריך להוריד. </w:t>
      </w:r>
    </w:p>
    <w:p w14:paraId="2D2CCE41" w14:textId="77777777" w:rsidR="003E25DA" w:rsidRPr="003E25DA" w:rsidRDefault="003E25DA" w:rsidP="003E25DA">
      <w:pPr>
        <w:bidi/>
        <w:jc w:val="both"/>
        <w:rPr>
          <w:rFonts w:cs="David" w:hint="cs"/>
          <w:rtl/>
        </w:rPr>
      </w:pPr>
    </w:p>
    <w:p w14:paraId="2AF1568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7913464" w14:textId="77777777" w:rsidR="003E25DA" w:rsidRPr="003E25DA" w:rsidRDefault="003E25DA" w:rsidP="003E25DA">
      <w:pPr>
        <w:bidi/>
        <w:jc w:val="both"/>
        <w:rPr>
          <w:rFonts w:cs="David" w:hint="cs"/>
          <w:u w:val="single"/>
          <w:rtl/>
        </w:rPr>
      </w:pPr>
    </w:p>
    <w:p w14:paraId="68938E68" w14:textId="77777777" w:rsidR="003E25DA" w:rsidRPr="003E25DA" w:rsidRDefault="003E25DA" w:rsidP="003E25DA">
      <w:pPr>
        <w:bidi/>
        <w:jc w:val="both"/>
        <w:rPr>
          <w:rFonts w:cs="David" w:hint="cs"/>
          <w:rtl/>
        </w:rPr>
      </w:pPr>
      <w:r w:rsidRPr="003E25DA">
        <w:rPr>
          <w:rFonts w:cs="David" w:hint="cs"/>
          <w:rtl/>
        </w:rPr>
        <w:tab/>
        <w:t>למה?</w:t>
      </w:r>
    </w:p>
    <w:p w14:paraId="7FCB20D1" w14:textId="77777777" w:rsidR="003E25DA" w:rsidRPr="003E25DA" w:rsidRDefault="003E25DA" w:rsidP="003E25DA">
      <w:pPr>
        <w:bidi/>
        <w:jc w:val="both"/>
        <w:rPr>
          <w:rFonts w:cs="David" w:hint="cs"/>
          <w:rtl/>
        </w:rPr>
      </w:pPr>
    </w:p>
    <w:p w14:paraId="2EB6E77D"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9DB801A" w14:textId="77777777" w:rsidR="003E25DA" w:rsidRPr="003E25DA" w:rsidRDefault="003E25DA" w:rsidP="003E25DA">
      <w:pPr>
        <w:bidi/>
        <w:jc w:val="both"/>
        <w:rPr>
          <w:rFonts w:cs="David" w:hint="cs"/>
          <w:u w:val="single"/>
          <w:rtl/>
        </w:rPr>
      </w:pPr>
    </w:p>
    <w:p w14:paraId="34CE292E" w14:textId="77777777" w:rsidR="003E25DA" w:rsidRPr="003E25DA" w:rsidRDefault="003E25DA" w:rsidP="003E25DA">
      <w:pPr>
        <w:bidi/>
        <w:jc w:val="both"/>
        <w:rPr>
          <w:rFonts w:cs="David" w:hint="cs"/>
          <w:rtl/>
        </w:rPr>
      </w:pPr>
      <w:r w:rsidRPr="003E25DA">
        <w:rPr>
          <w:rFonts w:cs="David" w:hint="cs"/>
          <w:rtl/>
        </w:rPr>
        <w:tab/>
        <w:t>אם יושב ראש הוועדה הביא נושא הוא לא רוצה ששר ידבר אחריו.</w:t>
      </w:r>
    </w:p>
    <w:p w14:paraId="640EAB57" w14:textId="77777777" w:rsidR="003E25DA" w:rsidRPr="003E25DA" w:rsidRDefault="003E25DA" w:rsidP="003E25DA">
      <w:pPr>
        <w:bidi/>
        <w:jc w:val="both"/>
        <w:rPr>
          <w:rFonts w:cs="David" w:hint="cs"/>
          <w:rtl/>
        </w:rPr>
      </w:pPr>
    </w:p>
    <w:p w14:paraId="21D01C7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7E01436" w14:textId="77777777" w:rsidR="003E25DA" w:rsidRPr="003E25DA" w:rsidRDefault="003E25DA" w:rsidP="003E25DA">
      <w:pPr>
        <w:bidi/>
        <w:jc w:val="both"/>
        <w:rPr>
          <w:rFonts w:cs="David" w:hint="cs"/>
          <w:u w:val="single"/>
          <w:rtl/>
        </w:rPr>
      </w:pPr>
    </w:p>
    <w:p w14:paraId="7A742A70" w14:textId="77777777" w:rsidR="003E25DA" w:rsidRPr="003E25DA" w:rsidRDefault="003E25DA" w:rsidP="003E25DA">
      <w:pPr>
        <w:bidi/>
        <w:jc w:val="both"/>
        <w:rPr>
          <w:rFonts w:cs="David" w:hint="cs"/>
          <w:rtl/>
        </w:rPr>
      </w:pPr>
      <w:r w:rsidRPr="003E25DA">
        <w:rPr>
          <w:rFonts w:cs="David" w:hint="cs"/>
          <w:rtl/>
        </w:rPr>
        <w:tab/>
        <w:t>אבל אתה שובר את הכלל הבסיסי שלממשלה יש תמיד האפשרות להעלות שר.</w:t>
      </w:r>
    </w:p>
    <w:p w14:paraId="558D0E30" w14:textId="77777777" w:rsidR="003E25DA" w:rsidRPr="003E25DA" w:rsidRDefault="003E25DA" w:rsidP="003E25DA">
      <w:pPr>
        <w:bidi/>
        <w:jc w:val="both"/>
        <w:rPr>
          <w:rFonts w:cs="David" w:hint="cs"/>
          <w:rtl/>
        </w:rPr>
      </w:pPr>
    </w:p>
    <w:p w14:paraId="1F6618E3"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2AD580F3" w14:textId="77777777" w:rsidR="003E25DA" w:rsidRPr="003E25DA" w:rsidRDefault="003E25DA" w:rsidP="003E25DA">
      <w:pPr>
        <w:bidi/>
        <w:jc w:val="both"/>
        <w:rPr>
          <w:rFonts w:cs="David" w:hint="cs"/>
          <w:u w:val="single"/>
          <w:rtl/>
        </w:rPr>
      </w:pPr>
    </w:p>
    <w:p w14:paraId="5BC0C4DD" w14:textId="77777777" w:rsidR="003E25DA" w:rsidRPr="003E25DA" w:rsidRDefault="003E25DA" w:rsidP="003E25DA">
      <w:pPr>
        <w:bidi/>
        <w:jc w:val="both"/>
        <w:rPr>
          <w:rFonts w:cs="David" w:hint="cs"/>
          <w:rtl/>
        </w:rPr>
      </w:pPr>
      <w:r w:rsidRPr="003E25DA">
        <w:rPr>
          <w:rFonts w:cs="David" w:hint="cs"/>
          <w:rtl/>
        </w:rPr>
        <w:tab/>
        <w:t>אבל יש סדר מסוים.</w:t>
      </w:r>
    </w:p>
    <w:p w14:paraId="0D4D4348" w14:textId="77777777" w:rsidR="003E25DA" w:rsidRPr="003E25DA" w:rsidRDefault="003E25DA" w:rsidP="003E25DA">
      <w:pPr>
        <w:bidi/>
        <w:jc w:val="both"/>
        <w:rPr>
          <w:rFonts w:cs="David" w:hint="cs"/>
          <w:rtl/>
        </w:rPr>
      </w:pPr>
    </w:p>
    <w:p w14:paraId="681AD15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7DDA236" w14:textId="77777777" w:rsidR="003E25DA" w:rsidRPr="003E25DA" w:rsidRDefault="003E25DA" w:rsidP="003E25DA">
      <w:pPr>
        <w:bidi/>
        <w:jc w:val="both"/>
        <w:rPr>
          <w:rFonts w:cs="David" w:hint="cs"/>
          <w:u w:val="single"/>
          <w:rtl/>
        </w:rPr>
      </w:pPr>
    </w:p>
    <w:p w14:paraId="3CA4E6E1" w14:textId="77777777" w:rsidR="003E25DA" w:rsidRPr="003E25DA" w:rsidRDefault="003E25DA" w:rsidP="003E25DA">
      <w:pPr>
        <w:bidi/>
        <w:jc w:val="both"/>
        <w:rPr>
          <w:rFonts w:cs="David" w:hint="cs"/>
          <w:rtl/>
        </w:rPr>
      </w:pPr>
      <w:r w:rsidRPr="003E25DA">
        <w:rPr>
          <w:rFonts w:cs="David" w:hint="cs"/>
          <w:rtl/>
        </w:rPr>
        <w:tab/>
        <w:t>אבל הכלל הוא שלפני ההצבעה השר יכול להתערב בדיון.</w:t>
      </w:r>
    </w:p>
    <w:p w14:paraId="1D3A29D8" w14:textId="77777777" w:rsidR="003E25DA" w:rsidRPr="003E25DA" w:rsidRDefault="003E25DA" w:rsidP="003E25DA">
      <w:pPr>
        <w:bidi/>
        <w:jc w:val="both"/>
        <w:rPr>
          <w:rFonts w:cs="David" w:hint="cs"/>
          <w:rtl/>
        </w:rPr>
      </w:pPr>
    </w:p>
    <w:p w14:paraId="5B6410B8"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28E24719" w14:textId="77777777" w:rsidR="003E25DA" w:rsidRPr="003E25DA" w:rsidRDefault="003E25DA" w:rsidP="003E25DA">
      <w:pPr>
        <w:bidi/>
        <w:jc w:val="both"/>
        <w:rPr>
          <w:rFonts w:cs="David" w:hint="cs"/>
          <w:u w:val="single"/>
          <w:rtl/>
        </w:rPr>
      </w:pPr>
    </w:p>
    <w:p w14:paraId="0BCE6546" w14:textId="77777777" w:rsidR="003E25DA" w:rsidRPr="003E25DA" w:rsidRDefault="003E25DA" w:rsidP="003E25DA">
      <w:pPr>
        <w:bidi/>
        <w:jc w:val="both"/>
        <w:rPr>
          <w:rFonts w:cs="David" w:hint="cs"/>
          <w:rtl/>
        </w:rPr>
      </w:pPr>
      <w:r w:rsidRPr="003E25DA">
        <w:rPr>
          <w:rFonts w:cs="David" w:hint="cs"/>
          <w:rtl/>
        </w:rPr>
        <w:tab/>
        <w:t xml:space="preserve"> כשהייתי סגן יושב ראש הכנסת והייתי מנהל את הישיבה היה שר אחד שהיה עולה, ובמשך רבע שעה מקריא את תשובת, ואז היה אומר, עכשיו אני אגיד לכם גם את דעתי האישית ומדבר עוד רבע שעה. </w:t>
      </w:r>
    </w:p>
    <w:p w14:paraId="080FE415" w14:textId="77777777" w:rsidR="003E25DA" w:rsidRPr="003E25DA" w:rsidRDefault="003E25DA" w:rsidP="003E25DA">
      <w:pPr>
        <w:bidi/>
        <w:jc w:val="both"/>
        <w:rPr>
          <w:rFonts w:cs="David" w:hint="cs"/>
          <w:rtl/>
        </w:rPr>
      </w:pPr>
    </w:p>
    <w:p w14:paraId="64ADAF33"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62732DB" w14:textId="77777777" w:rsidR="003E25DA" w:rsidRPr="003E25DA" w:rsidRDefault="003E25DA" w:rsidP="003E25DA">
      <w:pPr>
        <w:bidi/>
        <w:jc w:val="both"/>
        <w:rPr>
          <w:rFonts w:cs="David" w:hint="cs"/>
          <w:u w:val="single"/>
          <w:rtl/>
        </w:rPr>
      </w:pPr>
    </w:p>
    <w:p w14:paraId="58D6FB03" w14:textId="77777777" w:rsidR="003E25DA" w:rsidRPr="003E25DA" w:rsidRDefault="003E25DA" w:rsidP="003E25DA">
      <w:pPr>
        <w:bidi/>
        <w:jc w:val="both"/>
        <w:rPr>
          <w:rFonts w:cs="David" w:hint="cs"/>
          <w:rtl/>
        </w:rPr>
      </w:pPr>
      <w:r w:rsidRPr="003E25DA">
        <w:rPr>
          <w:rFonts w:cs="David" w:hint="cs"/>
          <w:rtl/>
        </w:rPr>
        <w:tab/>
        <w:t xml:space="preserve"> זאת זכותו. אנחנו לא מחליטים להגביל את זמן הדיבור של שרים.</w:t>
      </w:r>
    </w:p>
    <w:p w14:paraId="4A687AE1" w14:textId="77777777" w:rsidR="003E25DA" w:rsidRPr="003E25DA" w:rsidRDefault="003E25DA" w:rsidP="003E25DA">
      <w:pPr>
        <w:bidi/>
        <w:jc w:val="both"/>
        <w:rPr>
          <w:rFonts w:cs="David" w:hint="cs"/>
          <w:rtl/>
        </w:rPr>
      </w:pPr>
    </w:p>
    <w:p w14:paraId="253EECF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A14C645" w14:textId="77777777" w:rsidR="003E25DA" w:rsidRPr="003E25DA" w:rsidRDefault="003E25DA" w:rsidP="003E25DA">
      <w:pPr>
        <w:bidi/>
        <w:jc w:val="both"/>
        <w:rPr>
          <w:rFonts w:cs="David" w:hint="cs"/>
          <w:u w:val="single"/>
          <w:rtl/>
        </w:rPr>
      </w:pPr>
    </w:p>
    <w:p w14:paraId="0A07346A" w14:textId="77777777" w:rsidR="003E25DA" w:rsidRPr="003E25DA" w:rsidRDefault="003E25DA" w:rsidP="003E25DA">
      <w:pPr>
        <w:bidi/>
        <w:jc w:val="both"/>
        <w:rPr>
          <w:rFonts w:cs="David" w:hint="cs"/>
          <w:rtl/>
        </w:rPr>
      </w:pPr>
      <w:r w:rsidRPr="003E25DA">
        <w:rPr>
          <w:rFonts w:cs="David" w:hint="cs"/>
          <w:rtl/>
        </w:rPr>
        <w:t>(3) דברי הפתיחה יהיו במסגרת זמן שלא תעלה על עשר דקות; דברי הסיכום יהיו במסגרת זמן שלא תעלה על חמש דקות.</w:t>
      </w:r>
    </w:p>
    <w:p w14:paraId="517276FC" w14:textId="77777777" w:rsidR="003E25DA" w:rsidRPr="003E25DA" w:rsidRDefault="003E25DA" w:rsidP="003E25DA">
      <w:pPr>
        <w:bidi/>
        <w:jc w:val="both"/>
        <w:rPr>
          <w:rFonts w:cs="David" w:hint="cs"/>
          <w:rtl/>
        </w:rPr>
      </w:pPr>
    </w:p>
    <w:p w14:paraId="2F4B8F65" w14:textId="77777777" w:rsidR="003E25DA" w:rsidRPr="003E25DA" w:rsidRDefault="003E25DA" w:rsidP="003E25DA">
      <w:pPr>
        <w:bidi/>
        <w:ind w:firstLine="567"/>
        <w:jc w:val="both"/>
        <w:rPr>
          <w:rFonts w:cs="David" w:hint="cs"/>
          <w:rtl/>
        </w:rPr>
      </w:pPr>
      <w:r w:rsidRPr="003E25DA">
        <w:rPr>
          <w:rFonts w:cs="David" w:hint="cs"/>
          <w:rtl/>
        </w:rPr>
        <w:t xml:space="preserve">זה מדבר רק על דברים שמביאה הממשלה או ועדה; דברים שמביאים חברי כנסת </w:t>
      </w:r>
      <w:r w:rsidRPr="003E25DA">
        <w:rPr>
          <w:rFonts w:cs="David"/>
          <w:rtl/>
        </w:rPr>
        <w:t>–</w:t>
      </w:r>
      <w:r w:rsidRPr="003E25DA">
        <w:rPr>
          <w:rFonts w:cs="David" w:hint="cs"/>
          <w:rtl/>
        </w:rPr>
        <w:t xml:space="preserve"> הצעות חוק או הצעות לסדר לא נכללים פה. </w:t>
      </w:r>
    </w:p>
    <w:p w14:paraId="00C8D41C" w14:textId="77777777" w:rsidR="003E25DA" w:rsidRPr="003E25DA" w:rsidRDefault="003E25DA" w:rsidP="003E25DA">
      <w:pPr>
        <w:bidi/>
        <w:jc w:val="both"/>
        <w:rPr>
          <w:rFonts w:cs="David" w:hint="cs"/>
          <w:rtl/>
        </w:rPr>
      </w:pPr>
    </w:p>
    <w:p w14:paraId="337DF56A"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023CA2AD" w14:textId="77777777" w:rsidR="003E25DA" w:rsidRPr="003E25DA" w:rsidRDefault="003E25DA" w:rsidP="003E25DA">
      <w:pPr>
        <w:bidi/>
        <w:jc w:val="both"/>
        <w:rPr>
          <w:rFonts w:cs="David" w:hint="cs"/>
          <w:u w:val="single"/>
          <w:rtl/>
        </w:rPr>
      </w:pPr>
    </w:p>
    <w:p w14:paraId="6B398A8B" w14:textId="77777777" w:rsidR="003E25DA" w:rsidRPr="003E25DA" w:rsidRDefault="003E25DA" w:rsidP="003E25DA">
      <w:pPr>
        <w:bidi/>
        <w:jc w:val="both"/>
        <w:rPr>
          <w:rFonts w:cs="David" w:hint="cs"/>
          <w:rtl/>
        </w:rPr>
      </w:pPr>
      <w:r w:rsidRPr="003E25DA">
        <w:rPr>
          <w:rFonts w:cs="David" w:hint="cs"/>
          <w:rtl/>
        </w:rPr>
        <w:tab/>
        <w:t xml:space="preserve"> אבל זה לא ברור מהסעיף הזה.</w:t>
      </w:r>
    </w:p>
    <w:p w14:paraId="1984E7D5" w14:textId="77777777" w:rsidR="003E25DA" w:rsidRPr="003E25DA" w:rsidRDefault="003E25DA" w:rsidP="003E25DA">
      <w:pPr>
        <w:bidi/>
        <w:jc w:val="both"/>
        <w:rPr>
          <w:rFonts w:cs="David" w:hint="cs"/>
          <w:rtl/>
        </w:rPr>
      </w:pPr>
    </w:p>
    <w:p w14:paraId="1ABE836A"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9C4335B" w14:textId="77777777" w:rsidR="003E25DA" w:rsidRPr="003E25DA" w:rsidRDefault="003E25DA" w:rsidP="003E25DA">
      <w:pPr>
        <w:bidi/>
        <w:jc w:val="both"/>
        <w:rPr>
          <w:rFonts w:cs="David" w:hint="cs"/>
          <w:u w:val="single"/>
          <w:rtl/>
        </w:rPr>
      </w:pPr>
    </w:p>
    <w:p w14:paraId="16F2E63B" w14:textId="77777777" w:rsidR="003E25DA" w:rsidRPr="003E25DA" w:rsidRDefault="003E25DA" w:rsidP="003E25DA">
      <w:pPr>
        <w:bidi/>
        <w:jc w:val="both"/>
        <w:rPr>
          <w:rFonts w:cs="David" w:hint="cs"/>
          <w:rtl/>
        </w:rPr>
      </w:pPr>
      <w:r w:rsidRPr="003E25DA">
        <w:rPr>
          <w:rFonts w:cs="David" w:hint="cs"/>
          <w:rtl/>
        </w:rPr>
        <w:tab/>
        <w:t>זה צריך להיות מתוקן. אבל זה עניין ניסוחי שצריך לתקן מבחינה טכנית.</w:t>
      </w:r>
    </w:p>
    <w:p w14:paraId="7F771370" w14:textId="77777777" w:rsidR="003E25DA" w:rsidRPr="003E25DA" w:rsidRDefault="003E25DA" w:rsidP="003E25DA">
      <w:pPr>
        <w:bidi/>
        <w:jc w:val="both"/>
        <w:rPr>
          <w:rFonts w:cs="David" w:hint="cs"/>
          <w:rtl/>
        </w:rPr>
      </w:pPr>
    </w:p>
    <w:p w14:paraId="16319DC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87DEEE0" w14:textId="77777777" w:rsidR="003E25DA" w:rsidRPr="003E25DA" w:rsidRDefault="003E25DA" w:rsidP="003E25DA">
      <w:pPr>
        <w:bidi/>
        <w:jc w:val="both"/>
        <w:rPr>
          <w:rFonts w:cs="David" w:hint="cs"/>
          <w:rtl/>
        </w:rPr>
      </w:pPr>
    </w:p>
    <w:p w14:paraId="6241C138" w14:textId="77777777" w:rsidR="003E25DA" w:rsidRPr="003E25DA" w:rsidRDefault="003E25DA" w:rsidP="003E25DA">
      <w:pPr>
        <w:bidi/>
        <w:jc w:val="both"/>
        <w:rPr>
          <w:rFonts w:cs="David" w:hint="cs"/>
          <w:rtl/>
        </w:rPr>
      </w:pPr>
      <w:r w:rsidRPr="003E25DA">
        <w:rPr>
          <w:rFonts w:cs="David" w:hint="cs"/>
          <w:rtl/>
        </w:rPr>
        <w:tab/>
        <w:t xml:space="preserve"> זה צריך להיות בכל נושא שמביאה הממשלה או ועדה בקריאה ראשונה, בשנייה ובשלישית. לא בקריאה ראשונה פרטית.</w:t>
      </w:r>
    </w:p>
    <w:p w14:paraId="0F9E63E1" w14:textId="77777777" w:rsidR="003E25DA" w:rsidRPr="003E25DA" w:rsidRDefault="003E25DA" w:rsidP="003E25DA">
      <w:pPr>
        <w:bidi/>
        <w:jc w:val="both"/>
        <w:rPr>
          <w:rFonts w:cs="David" w:hint="cs"/>
          <w:rtl/>
        </w:rPr>
      </w:pPr>
    </w:p>
    <w:p w14:paraId="4A6A5CB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D74D317" w14:textId="77777777" w:rsidR="003E25DA" w:rsidRPr="003E25DA" w:rsidRDefault="003E25DA" w:rsidP="003E25DA">
      <w:pPr>
        <w:bidi/>
        <w:jc w:val="both"/>
        <w:rPr>
          <w:rFonts w:cs="David" w:hint="cs"/>
          <w:u w:val="single"/>
          <w:rtl/>
        </w:rPr>
      </w:pPr>
    </w:p>
    <w:p w14:paraId="35D3130A" w14:textId="77777777" w:rsidR="003E25DA" w:rsidRPr="003E25DA" w:rsidRDefault="003E25DA" w:rsidP="003E25DA">
      <w:pPr>
        <w:bidi/>
        <w:jc w:val="both"/>
        <w:rPr>
          <w:rFonts w:cs="David" w:hint="cs"/>
          <w:rtl/>
        </w:rPr>
      </w:pPr>
      <w:r w:rsidRPr="003E25DA">
        <w:rPr>
          <w:rFonts w:cs="David" w:hint="cs"/>
          <w:rtl/>
        </w:rPr>
        <w:tab/>
        <w:t>זה ברור.</w:t>
      </w:r>
    </w:p>
    <w:p w14:paraId="7D8E3FDE" w14:textId="77777777" w:rsidR="003E25DA" w:rsidRPr="003E25DA" w:rsidRDefault="003E25DA" w:rsidP="003E25DA">
      <w:pPr>
        <w:bidi/>
        <w:jc w:val="both"/>
        <w:rPr>
          <w:rFonts w:cs="David" w:hint="cs"/>
          <w:rtl/>
        </w:rPr>
      </w:pPr>
    </w:p>
    <w:p w14:paraId="553534AA" w14:textId="77777777" w:rsidR="003E25DA" w:rsidRPr="003E25DA" w:rsidRDefault="003E25DA" w:rsidP="003E25DA">
      <w:pPr>
        <w:bidi/>
        <w:ind w:firstLine="567"/>
        <w:jc w:val="both"/>
        <w:rPr>
          <w:rFonts w:cs="David" w:hint="cs"/>
          <w:rtl/>
        </w:rPr>
      </w:pPr>
      <w:r w:rsidRPr="003E25DA">
        <w:rPr>
          <w:rFonts w:cs="David" w:hint="cs"/>
          <w:rtl/>
        </w:rPr>
        <w:t>איפה באות ההוראות שמדברות על פתיחת הדיון וסיכומו?</w:t>
      </w:r>
    </w:p>
    <w:p w14:paraId="753231E6" w14:textId="77777777" w:rsidR="003E25DA" w:rsidRPr="003E25DA" w:rsidRDefault="003E25DA" w:rsidP="003E25DA">
      <w:pPr>
        <w:bidi/>
        <w:jc w:val="both"/>
        <w:rPr>
          <w:rFonts w:cs="David" w:hint="cs"/>
          <w:rtl/>
        </w:rPr>
      </w:pPr>
    </w:p>
    <w:p w14:paraId="21B14416"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88DB977" w14:textId="77777777" w:rsidR="003E25DA" w:rsidRPr="003E25DA" w:rsidRDefault="003E25DA" w:rsidP="003E25DA">
      <w:pPr>
        <w:bidi/>
        <w:jc w:val="both"/>
        <w:rPr>
          <w:rFonts w:cs="David" w:hint="cs"/>
          <w:rtl/>
        </w:rPr>
      </w:pPr>
    </w:p>
    <w:p w14:paraId="6010C9EB" w14:textId="77777777" w:rsidR="003E25DA" w:rsidRPr="003E25DA" w:rsidRDefault="003E25DA" w:rsidP="003E25DA">
      <w:pPr>
        <w:bidi/>
        <w:jc w:val="both"/>
        <w:rPr>
          <w:rFonts w:cs="David" w:hint="cs"/>
          <w:rtl/>
        </w:rPr>
      </w:pPr>
      <w:r w:rsidRPr="003E25DA">
        <w:rPr>
          <w:rFonts w:cs="David" w:hint="cs"/>
          <w:rtl/>
        </w:rPr>
        <w:tab/>
        <w:t xml:space="preserve"> בפרק של חקיקה ובפרק של הצעות לסדר היום.</w:t>
      </w:r>
    </w:p>
    <w:p w14:paraId="7F1F2558" w14:textId="77777777" w:rsidR="003E25DA" w:rsidRPr="003E25DA" w:rsidRDefault="003E25DA" w:rsidP="003E25DA">
      <w:pPr>
        <w:bidi/>
        <w:jc w:val="both"/>
        <w:rPr>
          <w:rFonts w:cs="David" w:hint="cs"/>
          <w:rtl/>
        </w:rPr>
      </w:pPr>
    </w:p>
    <w:p w14:paraId="68E88D2A"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C7C6930" w14:textId="77777777" w:rsidR="003E25DA" w:rsidRPr="003E25DA" w:rsidRDefault="003E25DA" w:rsidP="003E25DA">
      <w:pPr>
        <w:bidi/>
        <w:jc w:val="both"/>
        <w:rPr>
          <w:rFonts w:cs="David" w:hint="cs"/>
          <w:u w:val="single"/>
          <w:rtl/>
        </w:rPr>
      </w:pPr>
    </w:p>
    <w:p w14:paraId="0BDC239E" w14:textId="77777777" w:rsidR="003E25DA" w:rsidRPr="003E25DA" w:rsidRDefault="003E25DA" w:rsidP="003E25DA">
      <w:pPr>
        <w:bidi/>
        <w:jc w:val="both"/>
        <w:rPr>
          <w:rFonts w:cs="David" w:hint="cs"/>
          <w:rtl/>
        </w:rPr>
      </w:pPr>
      <w:r w:rsidRPr="003E25DA">
        <w:rPr>
          <w:rFonts w:cs="David" w:hint="cs"/>
          <w:rtl/>
        </w:rPr>
        <w:tab/>
        <w:t>אז צריך להיות כתוב במפורש שזה לא כולל את הנושאים האלה.</w:t>
      </w:r>
    </w:p>
    <w:p w14:paraId="174F1B53" w14:textId="77777777" w:rsidR="003E25DA" w:rsidRPr="003E25DA" w:rsidRDefault="003E25DA" w:rsidP="003E25DA">
      <w:pPr>
        <w:bidi/>
        <w:jc w:val="both"/>
        <w:rPr>
          <w:rFonts w:cs="David" w:hint="cs"/>
          <w:rtl/>
        </w:rPr>
      </w:pPr>
    </w:p>
    <w:p w14:paraId="50D7F81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855B2B9" w14:textId="77777777" w:rsidR="003E25DA" w:rsidRPr="003E25DA" w:rsidRDefault="003E25DA" w:rsidP="003E25DA">
      <w:pPr>
        <w:bidi/>
        <w:jc w:val="both"/>
        <w:rPr>
          <w:rFonts w:cs="David" w:hint="cs"/>
          <w:u w:val="single"/>
          <w:rtl/>
        </w:rPr>
      </w:pPr>
    </w:p>
    <w:p w14:paraId="5AB61C4D" w14:textId="77777777" w:rsidR="003E25DA" w:rsidRPr="003E25DA" w:rsidRDefault="003E25DA" w:rsidP="003E25DA">
      <w:pPr>
        <w:bidi/>
        <w:jc w:val="both"/>
        <w:rPr>
          <w:rFonts w:cs="David" w:hint="cs"/>
          <w:rtl/>
        </w:rPr>
      </w:pPr>
      <w:r w:rsidRPr="003E25DA">
        <w:rPr>
          <w:rFonts w:cs="David" w:hint="cs"/>
          <w:rtl/>
        </w:rPr>
        <w:tab/>
        <w:t>או שיהיה "בכל סעיף שמביאה הממשלה או ועדה". האמת היא שבאותו סעיף יש המשך להצעות לסדר, ואת זה נצטרך להזיז.</w:t>
      </w:r>
    </w:p>
    <w:p w14:paraId="17689F8D" w14:textId="77777777" w:rsidR="003E25DA" w:rsidRPr="003E25DA" w:rsidRDefault="003E25DA" w:rsidP="003E25DA">
      <w:pPr>
        <w:bidi/>
        <w:jc w:val="both"/>
        <w:rPr>
          <w:rFonts w:cs="David" w:hint="cs"/>
          <w:rtl/>
        </w:rPr>
      </w:pPr>
    </w:p>
    <w:p w14:paraId="23BD9514"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B0CE43A" w14:textId="77777777" w:rsidR="003E25DA" w:rsidRPr="003E25DA" w:rsidRDefault="003E25DA" w:rsidP="003E25DA">
      <w:pPr>
        <w:bidi/>
        <w:jc w:val="both"/>
        <w:rPr>
          <w:rFonts w:cs="David" w:hint="cs"/>
          <w:u w:val="single"/>
          <w:rtl/>
        </w:rPr>
      </w:pPr>
    </w:p>
    <w:p w14:paraId="789C553E" w14:textId="77777777" w:rsidR="003E25DA" w:rsidRPr="003E25DA" w:rsidRDefault="003E25DA" w:rsidP="003E25DA">
      <w:pPr>
        <w:bidi/>
        <w:jc w:val="both"/>
        <w:rPr>
          <w:rFonts w:cs="David" w:hint="cs"/>
          <w:rtl/>
        </w:rPr>
      </w:pPr>
      <w:r w:rsidRPr="003E25DA">
        <w:rPr>
          <w:rFonts w:cs="David" w:hint="cs"/>
          <w:rtl/>
        </w:rPr>
        <w:tab/>
        <w:t>יכול להיות שאפשר לעשות דבר אחר: אפשר לפתוח את הסעיף: "פתיחת הדיון תיעשה על-פי חקיקה, כאמור בסעיף-". ואז:  3. בכל עניין אחר, על-פי-". שזה יהיה מסודר, שכל בן אדם שיפתח ידע למצוא את הידיים ואת הרגליים.</w:t>
      </w:r>
    </w:p>
    <w:p w14:paraId="207F1300" w14:textId="77777777" w:rsidR="003E25DA" w:rsidRPr="003E25DA" w:rsidRDefault="003E25DA" w:rsidP="003E25DA">
      <w:pPr>
        <w:bidi/>
        <w:jc w:val="both"/>
        <w:rPr>
          <w:rFonts w:cs="David" w:hint="cs"/>
          <w:rtl/>
        </w:rPr>
      </w:pPr>
    </w:p>
    <w:p w14:paraId="4608BAF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7FA93DD" w14:textId="77777777" w:rsidR="003E25DA" w:rsidRPr="003E25DA" w:rsidRDefault="003E25DA" w:rsidP="003E25DA">
      <w:pPr>
        <w:bidi/>
        <w:jc w:val="both"/>
        <w:rPr>
          <w:rFonts w:cs="David" w:hint="cs"/>
          <w:u w:val="single"/>
          <w:rtl/>
        </w:rPr>
      </w:pPr>
    </w:p>
    <w:p w14:paraId="43076D36" w14:textId="77777777" w:rsidR="003E25DA" w:rsidRPr="003E25DA" w:rsidRDefault="003E25DA" w:rsidP="003E25DA">
      <w:pPr>
        <w:bidi/>
        <w:jc w:val="both"/>
        <w:rPr>
          <w:rFonts w:cs="David" w:hint="cs"/>
          <w:rtl/>
        </w:rPr>
      </w:pPr>
      <w:r w:rsidRPr="003E25DA">
        <w:rPr>
          <w:rFonts w:cs="David" w:hint="cs"/>
          <w:rtl/>
        </w:rPr>
        <w:tab/>
        <w:t xml:space="preserve"> הצעה לסדר ניהול הישיבה:</w:t>
      </w:r>
    </w:p>
    <w:p w14:paraId="0EF587FD" w14:textId="77777777" w:rsidR="003E25DA" w:rsidRPr="003E25DA" w:rsidRDefault="003E25DA" w:rsidP="003E25DA">
      <w:pPr>
        <w:bidi/>
        <w:jc w:val="both"/>
        <w:rPr>
          <w:rFonts w:cs="David" w:hint="cs"/>
          <w:rtl/>
        </w:rPr>
      </w:pPr>
    </w:p>
    <w:p w14:paraId="7C6EA071" w14:textId="77777777" w:rsidR="003E25DA" w:rsidRPr="003E25DA" w:rsidRDefault="003E25DA" w:rsidP="003E25DA">
      <w:pPr>
        <w:bidi/>
        <w:jc w:val="both"/>
        <w:rPr>
          <w:rFonts w:cs="David" w:hint="cs"/>
          <w:rtl/>
        </w:rPr>
      </w:pPr>
      <w:r w:rsidRPr="003E25DA">
        <w:rPr>
          <w:rFonts w:cs="David" w:hint="cs"/>
          <w:b/>
          <w:bCs/>
          <w:rtl/>
        </w:rPr>
        <w:t xml:space="preserve">הצעה לסדר ניהול הישיבה </w:t>
      </w:r>
      <w:r w:rsidRPr="003E25DA">
        <w:rPr>
          <w:rFonts w:cs="David" w:hint="cs"/>
          <w:rtl/>
        </w:rPr>
        <w:t>6.</w:t>
      </w:r>
      <w:r w:rsidRPr="003E25DA">
        <w:rPr>
          <w:rFonts w:cs="David" w:hint="cs"/>
        </w:rPr>
        <w:t xml:space="preserve"> </w:t>
      </w:r>
      <w:r w:rsidRPr="003E25DA">
        <w:rPr>
          <w:rFonts w:cs="David" w:hint="cs"/>
          <w:rtl/>
        </w:rPr>
        <w:t>(א) ביקש חבר הכנסת מיושב ראש הישיבה רשות להציע הצעה לסדר ניהול הישיבה או לסדר ההצבעה, יחליט היושב ראש אם לתת לחבר הכנסת רשות דיבור כדי להעלות את הצעתו; מסגרת הזמן להנמקת הצעה כאמור לא תעלה על דקה אחת.</w:t>
      </w:r>
    </w:p>
    <w:p w14:paraId="3B0DFD59" w14:textId="77777777" w:rsidR="003E25DA" w:rsidRPr="003E25DA" w:rsidRDefault="003E25DA" w:rsidP="003E25DA">
      <w:pPr>
        <w:bidi/>
        <w:jc w:val="both"/>
        <w:rPr>
          <w:rFonts w:cs="David" w:hint="cs"/>
          <w:rtl/>
        </w:rPr>
      </w:pPr>
    </w:p>
    <w:p w14:paraId="22BD0132" w14:textId="77777777" w:rsidR="003E25DA" w:rsidRPr="003E25DA" w:rsidRDefault="003E25DA" w:rsidP="003E25DA">
      <w:pPr>
        <w:bidi/>
        <w:jc w:val="both"/>
        <w:rPr>
          <w:rFonts w:cs="David" w:hint="cs"/>
          <w:rtl/>
        </w:rPr>
      </w:pPr>
      <w:r w:rsidRPr="003E25DA">
        <w:rPr>
          <w:rFonts w:cs="David" w:hint="cs"/>
          <w:rtl/>
        </w:rPr>
        <w:tab/>
        <w:t>זה מה שקיים בסעיף 53 לתקנון.</w:t>
      </w:r>
    </w:p>
    <w:p w14:paraId="47E3A80A" w14:textId="77777777" w:rsidR="003E25DA" w:rsidRPr="003E25DA" w:rsidRDefault="003E25DA" w:rsidP="003E25DA">
      <w:pPr>
        <w:bidi/>
        <w:jc w:val="both"/>
        <w:rPr>
          <w:rFonts w:cs="David" w:hint="cs"/>
          <w:rtl/>
        </w:rPr>
      </w:pPr>
    </w:p>
    <w:p w14:paraId="03B26F6A" w14:textId="77777777" w:rsidR="003E25DA" w:rsidRPr="003E25DA" w:rsidRDefault="003E25DA" w:rsidP="003E25DA">
      <w:pPr>
        <w:bidi/>
        <w:jc w:val="both"/>
        <w:rPr>
          <w:rFonts w:cs="David" w:hint="cs"/>
          <w:rtl/>
        </w:rPr>
      </w:pPr>
    </w:p>
    <w:p w14:paraId="6F68D892" w14:textId="77777777" w:rsidR="003E25DA" w:rsidRPr="003E25DA" w:rsidRDefault="003E25DA" w:rsidP="003E25DA">
      <w:pPr>
        <w:bidi/>
        <w:spacing w:line="360" w:lineRule="auto"/>
        <w:jc w:val="both"/>
        <w:rPr>
          <w:rFonts w:cs="David" w:hint="cs"/>
          <w:rtl/>
        </w:rPr>
      </w:pPr>
      <w:r w:rsidRPr="003E25DA">
        <w:rPr>
          <w:rFonts w:cs="David" w:hint="cs"/>
          <w:rtl/>
        </w:rPr>
        <w:t>(ב) במהלך הצבעה או סדרת הצבעות, לא תינתן רשות דיבור, אלא להצעה לסדר ההצבעה.</w:t>
      </w:r>
    </w:p>
    <w:p w14:paraId="2449598B" w14:textId="77777777" w:rsidR="003E25DA" w:rsidRPr="003E25DA" w:rsidRDefault="003E25DA" w:rsidP="003E25DA">
      <w:pPr>
        <w:bidi/>
        <w:jc w:val="both"/>
        <w:rPr>
          <w:rFonts w:cs="David" w:hint="cs"/>
          <w:rtl/>
        </w:rPr>
      </w:pPr>
    </w:p>
    <w:p w14:paraId="2CFCF0C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EACEBFC" w14:textId="77777777" w:rsidR="003E25DA" w:rsidRPr="003E25DA" w:rsidRDefault="003E25DA" w:rsidP="003E25DA">
      <w:pPr>
        <w:bidi/>
        <w:jc w:val="both"/>
        <w:rPr>
          <w:rFonts w:cs="David" w:hint="cs"/>
          <w:u w:val="single"/>
          <w:rtl/>
        </w:rPr>
      </w:pPr>
    </w:p>
    <w:p w14:paraId="4AE61483" w14:textId="77777777" w:rsidR="003E25DA" w:rsidRPr="003E25DA" w:rsidRDefault="003E25DA" w:rsidP="003E25DA">
      <w:pPr>
        <w:bidi/>
        <w:jc w:val="both"/>
        <w:rPr>
          <w:rFonts w:cs="David" w:hint="cs"/>
          <w:rtl/>
        </w:rPr>
      </w:pPr>
      <w:r w:rsidRPr="003E25DA">
        <w:rPr>
          <w:rFonts w:cs="David" w:hint="cs"/>
          <w:rtl/>
        </w:rPr>
        <w:tab/>
        <w:t>זה צריך להיות: "הצעה לסדר ניהול הישיבה והצבעה" בכותרת שלנו.</w:t>
      </w:r>
    </w:p>
    <w:p w14:paraId="77ADCA11" w14:textId="77777777" w:rsidR="003E25DA" w:rsidRPr="003E25DA" w:rsidRDefault="003E25DA" w:rsidP="003E25DA">
      <w:pPr>
        <w:bidi/>
        <w:jc w:val="both"/>
        <w:rPr>
          <w:rFonts w:cs="David" w:hint="cs"/>
          <w:rtl/>
        </w:rPr>
      </w:pPr>
    </w:p>
    <w:p w14:paraId="612DDE4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7B4CCB7" w14:textId="77777777" w:rsidR="003E25DA" w:rsidRPr="003E25DA" w:rsidRDefault="003E25DA" w:rsidP="003E25DA">
      <w:pPr>
        <w:bidi/>
        <w:jc w:val="both"/>
        <w:rPr>
          <w:rFonts w:cs="David" w:hint="cs"/>
          <w:rtl/>
        </w:rPr>
      </w:pPr>
    </w:p>
    <w:p w14:paraId="2E1E658B" w14:textId="77777777" w:rsidR="003E25DA" w:rsidRPr="003E25DA" w:rsidRDefault="003E25DA" w:rsidP="003E25DA">
      <w:pPr>
        <w:bidi/>
        <w:jc w:val="both"/>
        <w:rPr>
          <w:rFonts w:cs="David" w:hint="cs"/>
          <w:rtl/>
        </w:rPr>
      </w:pPr>
      <w:r w:rsidRPr="003E25DA">
        <w:rPr>
          <w:rFonts w:cs="David" w:hint="cs"/>
          <w:rtl/>
        </w:rPr>
        <w:tab/>
        <w:t xml:space="preserve">(ג) יושב ראש הישיבה יכריע בהצעות לפי סעיף זה. </w:t>
      </w:r>
    </w:p>
    <w:p w14:paraId="5F2A4FE6" w14:textId="77777777" w:rsidR="003E25DA" w:rsidRPr="003E25DA" w:rsidRDefault="003E25DA" w:rsidP="003E25DA">
      <w:pPr>
        <w:bidi/>
        <w:jc w:val="both"/>
        <w:rPr>
          <w:rFonts w:cs="David" w:hint="cs"/>
          <w:rtl/>
        </w:rPr>
      </w:pPr>
    </w:p>
    <w:p w14:paraId="7548128D" w14:textId="77777777" w:rsidR="003E25DA" w:rsidRPr="003E25DA" w:rsidRDefault="003E25DA" w:rsidP="003E25DA">
      <w:pPr>
        <w:bidi/>
        <w:jc w:val="both"/>
        <w:rPr>
          <w:rFonts w:cs="David" w:hint="cs"/>
          <w:rtl/>
        </w:rPr>
      </w:pPr>
      <w:r w:rsidRPr="003E25DA">
        <w:rPr>
          <w:rFonts w:cs="David" w:hint="cs"/>
          <w:rtl/>
        </w:rPr>
        <w:tab/>
        <w:t>היום כתוב: "היושב ראש יכריע אם לקבל את ההצעה או לדחותה", וזה ניסוח אחר.</w:t>
      </w:r>
    </w:p>
    <w:p w14:paraId="68FCAFEB" w14:textId="77777777" w:rsidR="003E25DA" w:rsidRPr="003E25DA" w:rsidRDefault="003E25DA" w:rsidP="003E25DA">
      <w:pPr>
        <w:bidi/>
        <w:jc w:val="both"/>
        <w:rPr>
          <w:rFonts w:cs="David" w:hint="cs"/>
          <w:rtl/>
        </w:rPr>
      </w:pPr>
    </w:p>
    <w:p w14:paraId="40F5BE96" w14:textId="77777777" w:rsidR="003E25DA" w:rsidRPr="003E25DA" w:rsidRDefault="003E25DA" w:rsidP="003E25DA">
      <w:pPr>
        <w:bidi/>
        <w:jc w:val="both"/>
        <w:rPr>
          <w:rFonts w:cs="David" w:hint="cs"/>
          <w:rtl/>
        </w:rPr>
      </w:pPr>
      <w:r w:rsidRPr="003E25DA">
        <w:rPr>
          <w:rFonts w:cs="David" w:hint="cs"/>
          <w:rtl/>
        </w:rPr>
        <w:t xml:space="preserve">רשות דיבור של חבר הממשלה </w:t>
      </w:r>
      <w:r w:rsidRPr="003E25DA">
        <w:rPr>
          <w:rFonts w:cs="David"/>
          <w:rtl/>
        </w:rPr>
        <w:t>–</w:t>
      </w:r>
      <w:r w:rsidRPr="003E25DA">
        <w:rPr>
          <w:rFonts w:cs="David" w:hint="cs"/>
          <w:rtl/>
        </w:rPr>
        <w:t xml:space="preserve"> זה משהו שמוזכר כאן קודם.</w:t>
      </w:r>
    </w:p>
    <w:p w14:paraId="2E9D4FC5" w14:textId="77777777" w:rsidR="003E25DA" w:rsidRPr="003E25DA" w:rsidRDefault="003E25DA" w:rsidP="003E25DA">
      <w:pPr>
        <w:bidi/>
        <w:jc w:val="both"/>
        <w:rPr>
          <w:rFonts w:cs="David" w:hint="cs"/>
          <w:rtl/>
        </w:rPr>
      </w:pPr>
    </w:p>
    <w:p w14:paraId="6409F2C9" w14:textId="77777777" w:rsidR="003E25DA" w:rsidRPr="003E25DA" w:rsidRDefault="003E25DA" w:rsidP="003E25DA">
      <w:pPr>
        <w:bidi/>
        <w:jc w:val="both"/>
        <w:rPr>
          <w:rFonts w:cs="David" w:hint="cs"/>
          <w:b/>
          <w:bCs/>
          <w:rtl/>
        </w:rPr>
      </w:pPr>
      <w:r w:rsidRPr="003E25DA">
        <w:rPr>
          <w:rFonts w:cs="David" w:hint="cs"/>
          <w:b/>
          <w:bCs/>
          <w:rtl/>
        </w:rPr>
        <w:t>רשות הדיבור של חבר הממשלה</w:t>
      </w:r>
    </w:p>
    <w:p w14:paraId="6CB3E807" w14:textId="77777777" w:rsidR="003E25DA" w:rsidRPr="003E25DA" w:rsidRDefault="003E25DA" w:rsidP="003E25DA">
      <w:pPr>
        <w:bidi/>
        <w:jc w:val="both"/>
        <w:rPr>
          <w:rFonts w:cs="David" w:hint="cs"/>
          <w:rtl/>
        </w:rPr>
      </w:pPr>
      <w:r w:rsidRPr="003E25DA">
        <w:rPr>
          <w:rFonts w:cs="David" w:hint="cs"/>
          <w:i/>
          <w:iCs/>
          <w:rtl/>
        </w:rPr>
        <w:t xml:space="preserve"> </w:t>
      </w:r>
      <w:r w:rsidRPr="003E25DA">
        <w:rPr>
          <w:rFonts w:cs="David" w:hint="cs"/>
          <w:rtl/>
        </w:rPr>
        <w:t>7.</w:t>
      </w:r>
      <w:r w:rsidRPr="003E25DA">
        <w:rPr>
          <w:rFonts w:cs="David"/>
        </w:rPr>
        <w:t xml:space="preserve"> </w:t>
      </w:r>
      <w:r w:rsidRPr="003E25DA">
        <w:rPr>
          <w:rFonts w:cs="David" w:hint="cs"/>
          <w:rtl/>
        </w:rPr>
        <w:t>חבר הממשלה המדבר בשמה רשאי לבקש את רשות הדיבור בכל שלב משלבי הדיון, בין סיעתי ובין אישי</w:t>
      </w:r>
      <w:r w:rsidRPr="003E25DA">
        <w:rPr>
          <w:rFonts w:cs="David" w:hint="cs"/>
          <w:color w:val="008000"/>
          <w:rtl/>
        </w:rPr>
        <w:t xml:space="preserve">; </w:t>
      </w:r>
      <w:r w:rsidRPr="003E25DA">
        <w:rPr>
          <w:rFonts w:cs="David" w:hint="cs"/>
          <w:rtl/>
        </w:rPr>
        <w:t xml:space="preserve">הוראה זו תחול גם על סגן שר המבקש לדבר בשם הממשלה בענייני המשרד שבו הוא מכהן. </w:t>
      </w:r>
    </w:p>
    <w:p w14:paraId="4CD93AAB" w14:textId="77777777" w:rsidR="003E25DA" w:rsidRPr="003E25DA" w:rsidRDefault="003E25DA" w:rsidP="003E25DA">
      <w:pPr>
        <w:bidi/>
        <w:jc w:val="both"/>
        <w:rPr>
          <w:rFonts w:cs="David" w:hint="cs"/>
          <w:rtl/>
        </w:rPr>
      </w:pPr>
    </w:p>
    <w:p w14:paraId="44ACA224" w14:textId="77777777" w:rsidR="003E25DA" w:rsidRPr="003E25DA" w:rsidRDefault="003E25DA" w:rsidP="003E25DA">
      <w:pPr>
        <w:bidi/>
        <w:jc w:val="both"/>
        <w:rPr>
          <w:rFonts w:cs="David" w:hint="cs"/>
          <w:u w:val="single"/>
          <w:rtl/>
        </w:rPr>
      </w:pPr>
      <w:r w:rsidRPr="003E25DA">
        <w:rPr>
          <w:rFonts w:cs="David" w:hint="cs"/>
          <w:rtl/>
        </w:rPr>
        <w:t xml:space="preserve"> </w:t>
      </w: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DD507C3" w14:textId="77777777" w:rsidR="003E25DA" w:rsidRPr="003E25DA" w:rsidRDefault="003E25DA" w:rsidP="003E25DA">
      <w:pPr>
        <w:bidi/>
        <w:jc w:val="both"/>
        <w:rPr>
          <w:rFonts w:cs="David" w:hint="cs"/>
          <w:u w:val="single"/>
          <w:rtl/>
        </w:rPr>
      </w:pPr>
    </w:p>
    <w:p w14:paraId="60977EA8" w14:textId="77777777" w:rsidR="003E25DA" w:rsidRPr="003E25DA" w:rsidRDefault="003E25DA" w:rsidP="003E25DA">
      <w:pPr>
        <w:bidi/>
        <w:jc w:val="both"/>
        <w:rPr>
          <w:rFonts w:cs="David" w:hint="cs"/>
          <w:rtl/>
        </w:rPr>
      </w:pPr>
      <w:r w:rsidRPr="003E25DA">
        <w:rPr>
          <w:rFonts w:cs="David" w:hint="cs"/>
          <w:rtl/>
        </w:rPr>
        <w:tab/>
        <w:t xml:space="preserve">יש לי שתי הערות: אני  מציע שיהיה כתוב: "משלבי הדיון טרם החלה ההצבעה", כדי שהדבר הזה יהיה ברור; ואז אנחנו יכולים למחוק את ההוראה שדיברנו עליה קודם בסעיף 5(2): "שלא תינתן רשות דיבור לאחר דברי הסיכום". </w:t>
      </w:r>
    </w:p>
    <w:p w14:paraId="2EE2E36D" w14:textId="77777777" w:rsidR="003E25DA" w:rsidRPr="003E25DA" w:rsidRDefault="003E25DA" w:rsidP="003E25DA">
      <w:pPr>
        <w:bidi/>
        <w:jc w:val="both"/>
        <w:rPr>
          <w:rFonts w:cs="David" w:hint="cs"/>
          <w:rtl/>
        </w:rPr>
      </w:pPr>
    </w:p>
    <w:p w14:paraId="513B91C1"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5538C0D" w14:textId="77777777" w:rsidR="003E25DA" w:rsidRPr="003E25DA" w:rsidRDefault="003E25DA" w:rsidP="003E25DA">
      <w:pPr>
        <w:bidi/>
        <w:jc w:val="both"/>
        <w:rPr>
          <w:rFonts w:cs="David" w:hint="cs"/>
          <w:rtl/>
        </w:rPr>
      </w:pPr>
    </w:p>
    <w:p w14:paraId="2130C0FE" w14:textId="77777777" w:rsidR="003E25DA" w:rsidRPr="003E25DA" w:rsidRDefault="003E25DA" w:rsidP="003E25DA">
      <w:pPr>
        <w:bidi/>
        <w:jc w:val="both"/>
        <w:rPr>
          <w:rFonts w:cs="David" w:hint="cs"/>
          <w:rtl/>
        </w:rPr>
      </w:pPr>
      <w:r w:rsidRPr="003E25DA">
        <w:rPr>
          <w:rFonts w:cs="David" w:hint="cs"/>
          <w:rtl/>
        </w:rPr>
        <w:tab/>
        <w:t xml:space="preserve"> זה לפני ההצבעה.</w:t>
      </w:r>
    </w:p>
    <w:p w14:paraId="666883E6" w14:textId="77777777" w:rsidR="003E25DA" w:rsidRPr="003E25DA" w:rsidRDefault="003E25DA" w:rsidP="003E25DA">
      <w:pPr>
        <w:bidi/>
        <w:jc w:val="both"/>
        <w:rPr>
          <w:rFonts w:cs="David" w:hint="cs"/>
          <w:rtl/>
        </w:rPr>
      </w:pPr>
    </w:p>
    <w:p w14:paraId="5298EE2A"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FF59268" w14:textId="77777777" w:rsidR="003E25DA" w:rsidRPr="003E25DA" w:rsidRDefault="003E25DA" w:rsidP="003E25DA">
      <w:pPr>
        <w:bidi/>
        <w:jc w:val="both"/>
        <w:rPr>
          <w:rFonts w:cs="David" w:hint="cs"/>
          <w:u w:val="single"/>
          <w:rtl/>
        </w:rPr>
      </w:pPr>
    </w:p>
    <w:p w14:paraId="1AFE6EC2" w14:textId="77777777" w:rsidR="003E25DA" w:rsidRPr="003E25DA" w:rsidRDefault="003E25DA" w:rsidP="003E25DA">
      <w:pPr>
        <w:bidi/>
        <w:jc w:val="both"/>
        <w:rPr>
          <w:rFonts w:cs="David" w:hint="cs"/>
          <w:rtl/>
        </w:rPr>
      </w:pPr>
      <w:r w:rsidRPr="003E25DA">
        <w:rPr>
          <w:rFonts w:cs="David" w:hint="cs"/>
          <w:rtl/>
        </w:rPr>
        <w:tab/>
        <w:t xml:space="preserve">לכן אני אומר שאין לו בעיה. אנחנו אומרים שחבר הממשלה המדבר בשמה רשאי לבקש את רשות הדיבור בכל שלב משלבי הדיון טרם החלה ההצבעה". כלומר ברגע שהוא סיכם ואמר שהוא רוצה לדבר לפני שההצבעה התחילה הוא יכול לעלות, ואז אין סיבה לכתוב את זה שם כי ההוראה היא כללית. </w:t>
      </w:r>
    </w:p>
    <w:p w14:paraId="2DEBCD30" w14:textId="77777777" w:rsidR="003E25DA" w:rsidRPr="003E25DA" w:rsidRDefault="003E25DA" w:rsidP="003E25DA">
      <w:pPr>
        <w:bidi/>
        <w:jc w:val="both"/>
        <w:rPr>
          <w:rFonts w:cs="David" w:hint="cs"/>
          <w:rtl/>
        </w:rPr>
      </w:pPr>
    </w:p>
    <w:p w14:paraId="4A2B7391" w14:textId="77777777" w:rsidR="003E25DA" w:rsidRPr="003E25DA" w:rsidRDefault="003E25DA" w:rsidP="003E25DA">
      <w:pPr>
        <w:bidi/>
        <w:jc w:val="both"/>
        <w:rPr>
          <w:rFonts w:cs="David" w:hint="cs"/>
          <w:rtl/>
        </w:rPr>
      </w:pPr>
      <w:r w:rsidRPr="003E25DA">
        <w:rPr>
          <w:rFonts w:cs="David" w:hint="cs"/>
          <w:u w:val="single"/>
          <w:rtl/>
        </w:rPr>
        <w:t>איל ינון:</w:t>
      </w:r>
    </w:p>
    <w:p w14:paraId="7FFD664D" w14:textId="77777777" w:rsidR="003E25DA" w:rsidRPr="003E25DA" w:rsidRDefault="003E25DA" w:rsidP="003E25DA">
      <w:pPr>
        <w:bidi/>
        <w:jc w:val="both"/>
        <w:rPr>
          <w:rFonts w:cs="David" w:hint="cs"/>
          <w:rtl/>
        </w:rPr>
      </w:pPr>
    </w:p>
    <w:p w14:paraId="374A9601" w14:textId="77777777" w:rsidR="003E25DA" w:rsidRPr="003E25DA" w:rsidRDefault="003E25DA" w:rsidP="003E25DA">
      <w:pPr>
        <w:bidi/>
        <w:jc w:val="both"/>
        <w:rPr>
          <w:rFonts w:cs="David" w:hint="cs"/>
          <w:rtl/>
        </w:rPr>
      </w:pPr>
      <w:r w:rsidRPr="003E25DA">
        <w:rPr>
          <w:rFonts w:cs="David" w:hint="cs"/>
          <w:rtl/>
        </w:rPr>
        <w:tab/>
        <w:t>יש עוד שתי שאלות שכדאי להתייחס אליהן: ראשית, מה הכוונה ב"המדבר בשמה". יש מצבים שבהם חברי ממשלה מבקשים להתייחס כאשר זה לא נושא שקשור לתחום הסמכות או המשרד הספציפיים שלהם, אבל יש להם ביחס לדבר עמדה, והם מעוניינים להביע אותה מעל הדוכן. אנחנו נתקלים בזה לא אחת. מי הגורם שמאפשר את זה?</w:t>
      </w:r>
    </w:p>
    <w:p w14:paraId="43696BEB" w14:textId="77777777" w:rsidR="003E25DA" w:rsidRPr="003E25DA" w:rsidRDefault="003E25DA" w:rsidP="003E25DA">
      <w:pPr>
        <w:bidi/>
        <w:jc w:val="both"/>
        <w:rPr>
          <w:rFonts w:cs="David" w:hint="cs"/>
          <w:rtl/>
        </w:rPr>
      </w:pPr>
    </w:p>
    <w:p w14:paraId="3E5E021E"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37841A62" w14:textId="77777777" w:rsidR="003E25DA" w:rsidRPr="003E25DA" w:rsidRDefault="003E25DA" w:rsidP="003E25DA">
      <w:pPr>
        <w:bidi/>
        <w:jc w:val="both"/>
        <w:rPr>
          <w:rFonts w:cs="David" w:hint="cs"/>
          <w:u w:val="single"/>
          <w:rtl/>
        </w:rPr>
      </w:pPr>
    </w:p>
    <w:p w14:paraId="61F4E124" w14:textId="77777777" w:rsidR="003E25DA" w:rsidRPr="003E25DA" w:rsidRDefault="003E25DA" w:rsidP="003E25DA">
      <w:pPr>
        <w:bidi/>
        <w:jc w:val="both"/>
        <w:rPr>
          <w:rFonts w:cs="David" w:hint="cs"/>
          <w:rtl/>
        </w:rPr>
      </w:pPr>
      <w:r w:rsidRPr="003E25DA">
        <w:rPr>
          <w:rFonts w:cs="David" w:hint="cs"/>
          <w:rtl/>
        </w:rPr>
        <w:tab/>
        <w:t xml:space="preserve"> איך אתה יכול לדעת מראש על מה הוא ידבר?</w:t>
      </w:r>
    </w:p>
    <w:p w14:paraId="0A6DFD1F" w14:textId="77777777" w:rsidR="003E25DA" w:rsidRPr="003E25DA" w:rsidRDefault="003E25DA" w:rsidP="003E25DA">
      <w:pPr>
        <w:bidi/>
        <w:jc w:val="both"/>
        <w:rPr>
          <w:rFonts w:cs="David" w:hint="cs"/>
          <w:rtl/>
        </w:rPr>
      </w:pPr>
    </w:p>
    <w:p w14:paraId="389435F9"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28E775A3" w14:textId="77777777" w:rsidR="003E25DA" w:rsidRPr="003E25DA" w:rsidRDefault="003E25DA" w:rsidP="003E25DA">
      <w:pPr>
        <w:bidi/>
        <w:jc w:val="both"/>
        <w:rPr>
          <w:rFonts w:cs="David" w:hint="cs"/>
          <w:u w:val="single"/>
          <w:rtl/>
        </w:rPr>
      </w:pPr>
    </w:p>
    <w:p w14:paraId="5298C26F" w14:textId="77777777" w:rsidR="003E25DA" w:rsidRPr="003E25DA" w:rsidRDefault="003E25DA" w:rsidP="003E25DA">
      <w:pPr>
        <w:bidi/>
        <w:jc w:val="both"/>
        <w:rPr>
          <w:rFonts w:cs="David" w:hint="cs"/>
          <w:rtl/>
        </w:rPr>
      </w:pPr>
      <w:r w:rsidRPr="003E25DA">
        <w:rPr>
          <w:rFonts w:cs="David" w:hint="cs"/>
          <w:rtl/>
        </w:rPr>
        <w:tab/>
        <w:t xml:space="preserve"> אם יש שר אחר באולם שהנושא נוגע אליו, והוא זה שהממשלה מסרה לנו שאמור להתייחס לעניין, אני לא מאפשר לשר הנוסף לדבר מכיוון שהוא לא מדבר בשם הממשלה, אלא בשם עצמו או מפלגתו.</w:t>
      </w:r>
      <w:r w:rsidRPr="003E25DA">
        <w:rPr>
          <w:rFonts w:cs="David" w:hint="cs"/>
          <w:rtl/>
        </w:rPr>
        <w:tab/>
      </w:r>
    </w:p>
    <w:p w14:paraId="4967FC75" w14:textId="77777777" w:rsidR="003E25DA" w:rsidRPr="003E25DA" w:rsidRDefault="003E25DA" w:rsidP="003E25DA">
      <w:pPr>
        <w:bidi/>
        <w:jc w:val="both"/>
        <w:rPr>
          <w:rFonts w:cs="David" w:hint="cs"/>
          <w:rtl/>
        </w:rPr>
      </w:pPr>
    </w:p>
    <w:p w14:paraId="354CF01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3A294AA" w14:textId="77777777" w:rsidR="003E25DA" w:rsidRPr="003E25DA" w:rsidRDefault="003E25DA" w:rsidP="003E25DA">
      <w:pPr>
        <w:bidi/>
        <w:jc w:val="both"/>
        <w:rPr>
          <w:rFonts w:cs="David" w:hint="cs"/>
          <w:u w:val="single"/>
          <w:rtl/>
        </w:rPr>
      </w:pPr>
    </w:p>
    <w:p w14:paraId="6F2E2B73" w14:textId="77777777" w:rsidR="003E25DA" w:rsidRPr="003E25DA" w:rsidRDefault="003E25DA" w:rsidP="003E25DA">
      <w:pPr>
        <w:bidi/>
        <w:jc w:val="both"/>
        <w:rPr>
          <w:rFonts w:cs="David" w:hint="cs"/>
          <w:rtl/>
        </w:rPr>
      </w:pPr>
      <w:r w:rsidRPr="003E25DA">
        <w:rPr>
          <w:rFonts w:cs="David" w:hint="cs"/>
          <w:rtl/>
        </w:rPr>
        <w:tab/>
        <w:t>מה המנגנון שדרכו אפשר לפתור את זה?</w:t>
      </w:r>
    </w:p>
    <w:p w14:paraId="5945D7FB" w14:textId="77777777" w:rsidR="003E25DA" w:rsidRPr="003E25DA" w:rsidRDefault="003E25DA" w:rsidP="003E25DA">
      <w:pPr>
        <w:bidi/>
        <w:jc w:val="both"/>
        <w:rPr>
          <w:rFonts w:cs="David" w:hint="cs"/>
          <w:rtl/>
        </w:rPr>
      </w:pPr>
    </w:p>
    <w:p w14:paraId="677BA61A" w14:textId="77777777" w:rsidR="003E25DA" w:rsidRPr="003E25DA" w:rsidRDefault="003E25DA" w:rsidP="003E25DA">
      <w:pPr>
        <w:bidi/>
        <w:jc w:val="both"/>
        <w:rPr>
          <w:rFonts w:cs="David" w:hint="cs"/>
          <w:rtl/>
        </w:rPr>
      </w:pPr>
      <w:r w:rsidRPr="003E25DA">
        <w:rPr>
          <w:rFonts w:cs="David" w:hint="cs"/>
          <w:u w:val="single"/>
          <w:rtl/>
        </w:rPr>
        <w:t>אברהם מיכאלי:</w:t>
      </w:r>
    </w:p>
    <w:p w14:paraId="0DA01F32" w14:textId="77777777" w:rsidR="003E25DA" w:rsidRPr="003E25DA" w:rsidRDefault="003E25DA" w:rsidP="003E25DA">
      <w:pPr>
        <w:bidi/>
        <w:jc w:val="both"/>
        <w:rPr>
          <w:rFonts w:cs="David" w:hint="cs"/>
          <w:rtl/>
        </w:rPr>
      </w:pPr>
    </w:p>
    <w:p w14:paraId="52D97C48" w14:textId="77777777" w:rsidR="003E25DA" w:rsidRPr="003E25DA" w:rsidRDefault="003E25DA" w:rsidP="003E25DA">
      <w:pPr>
        <w:bidi/>
        <w:jc w:val="both"/>
        <w:rPr>
          <w:rFonts w:cs="David" w:hint="cs"/>
          <w:rtl/>
        </w:rPr>
      </w:pPr>
      <w:r w:rsidRPr="003E25DA">
        <w:rPr>
          <w:rFonts w:cs="David" w:hint="cs"/>
          <w:rtl/>
        </w:rPr>
        <w:tab/>
        <w:t>הוא מוסמך על-ידי הממשלה שהוא זה שמשיב בשם הממשלה.</w:t>
      </w:r>
    </w:p>
    <w:p w14:paraId="7C81BC0E" w14:textId="77777777" w:rsidR="003E25DA" w:rsidRPr="003E25DA" w:rsidRDefault="003E25DA" w:rsidP="003E25DA">
      <w:pPr>
        <w:bidi/>
        <w:jc w:val="both"/>
        <w:rPr>
          <w:rFonts w:cs="David" w:hint="cs"/>
          <w:rtl/>
        </w:rPr>
      </w:pPr>
    </w:p>
    <w:p w14:paraId="1818667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B20978F" w14:textId="77777777" w:rsidR="003E25DA" w:rsidRPr="003E25DA" w:rsidRDefault="003E25DA" w:rsidP="003E25DA">
      <w:pPr>
        <w:bidi/>
        <w:jc w:val="both"/>
        <w:rPr>
          <w:rFonts w:cs="David" w:hint="cs"/>
          <w:rtl/>
        </w:rPr>
      </w:pPr>
    </w:p>
    <w:p w14:paraId="2C633419" w14:textId="77777777" w:rsidR="003E25DA" w:rsidRPr="003E25DA" w:rsidRDefault="003E25DA" w:rsidP="003E25DA">
      <w:pPr>
        <w:bidi/>
        <w:jc w:val="both"/>
        <w:rPr>
          <w:rFonts w:cs="David" w:hint="cs"/>
          <w:rtl/>
        </w:rPr>
      </w:pPr>
      <w:r w:rsidRPr="003E25DA">
        <w:rPr>
          <w:rFonts w:cs="David" w:hint="cs"/>
          <w:rtl/>
        </w:rPr>
        <w:tab/>
        <w:t xml:space="preserve"> אבל זה לא משיב.</w:t>
      </w:r>
    </w:p>
    <w:p w14:paraId="74D27354" w14:textId="77777777" w:rsidR="003E25DA" w:rsidRPr="003E25DA" w:rsidRDefault="003E25DA" w:rsidP="003E25DA">
      <w:pPr>
        <w:bidi/>
        <w:jc w:val="both"/>
        <w:rPr>
          <w:rFonts w:cs="David" w:hint="cs"/>
          <w:rtl/>
        </w:rPr>
      </w:pPr>
    </w:p>
    <w:p w14:paraId="489F4BF6"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2231EC51" w14:textId="77777777" w:rsidR="003E25DA" w:rsidRPr="003E25DA" w:rsidRDefault="003E25DA" w:rsidP="003E25DA">
      <w:pPr>
        <w:bidi/>
        <w:jc w:val="both"/>
        <w:rPr>
          <w:rFonts w:cs="David" w:hint="cs"/>
          <w:u w:val="single"/>
          <w:rtl/>
        </w:rPr>
      </w:pPr>
    </w:p>
    <w:p w14:paraId="7043B1FE" w14:textId="77777777" w:rsidR="003E25DA" w:rsidRPr="003E25DA" w:rsidRDefault="003E25DA" w:rsidP="003E25DA">
      <w:pPr>
        <w:bidi/>
        <w:jc w:val="both"/>
        <w:rPr>
          <w:rFonts w:cs="David" w:hint="cs"/>
          <w:rtl/>
        </w:rPr>
      </w:pPr>
      <w:r w:rsidRPr="003E25DA">
        <w:rPr>
          <w:rFonts w:cs="David" w:hint="cs"/>
          <w:rtl/>
        </w:rPr>
        <w:tab/>
        <w:t xml:space="preserve"> אלא אם כן לכל שר מותר לעלות.</w:t>
      </w:r>
    </w:p>
    <w:p w14:paraId="701063EB" w14:textId="77777777" w:rsidR="003E25DA" w:rsidRPr="003E25DA" w:rsidRDefault="003E25DA" w:rsidP="003E25DA">
      <w:pPr>
        <w:bidi/>
        <w:jc w:val="both"/>
        <w:rPr>
          <w:rFonts w:cs="David" w:hint="cs"/>
          <w:rtl/>
        </w:rPr>
      </w:pPr>
    </w:p>
    <w:p w14:paraId="3FD617F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3617635" w14:textId="77777777" w:rsidR="003E25DA" w:rsidRPr="003E25DA" w:rsidRDefault="003E25DA" w:rsidP="003E25DA">
      <w:pPr>
        <w:bidi/>
        <w:jc w:val="both"/>
        <w:rPr>
          <w:rFonts w:cs="David" w:hint="cs"/>
          <w:rtl/>
        </w:rPr>
      </w:pPr>
    </w:p>
    <w:p w14:paraId="1D009A2F" w14:textId="77777777" w:rsidR="003E25DA" w:rsidRPr="003E25DA" w:rsidRDefault="003E25DA" w:rsidP="003E25DA">
      <w:pPr>
        <w:bidi/>
        <w:jc w:val="both"/>
        <w:rPr>
          <w:rFonts w:cs="David" w:hint="cs"/>
          <w:rtl/>
        </w:rPr>
      </w:pPr>
      <w:r w:rsidRPr="003E25DA">
        <w:rPr>
          <w:rFonts w:cs="David" w:hint="cs"/>
          <w:rtl/>
        </w:rPr>
        <w:tab/>
        <w:t xml:space="preserve"> ובכל נושא הם יודיעו מי השר?</w:t>
      </w:r>
    </w:p>
    <w:p w14:paraId="3B27C921" w14:textId="77777777" w:rsidR="003E25DA" w:rsidRPr="003E25DA" w:rsidRDefault="003E25DA" w:rsidP="003E25DA">
      <w:pPr>
        <w:bidi/>
        <w:jc w:val="both"/>
        <w:rPr>
          <w:rFonts w:cs="David" w:hint="cs"/>
          <w:rtl/>
        </w:rPr>
      </w:pPr>
    </w:p>
    <w:p w14:paraId="005BB87B"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59C0F0B8" w14:textId="77777777" w:rsidR="003E25DA" w:rsidRPr="003E25DA" w:rsidRDefault="003E25DA" w:rsidP="003E25DA">
      <w:pPr>
        <w:bidi/>
        <w:jc w:val="both"/>
        <w:rPr>
          <w:rFonts w:cs="David" w:hint="cs"/>
          <w:u w:val="single"/>
          <w:rtl/>
        </w:rPr>
      </w:pPr>
    </w:p>
    <w:p w14:paraId="59DF98DD" w14:textId="77777777" w:rsidR="003E25DA" w:rsidRPr="003E25DA" w:rsidRDefault="003E25DA" w:rsidP="003E25DA">
      <w:pPr>
        <w:bidi/>
        <w:jc w:val="both"/>
        <w:rPr>
          <w:rFonts w:cs="David" w:hint="cs"/>
          <w:rtl/>
        </w:rPr>
      </w:pPr>
      <w:r w:rsidRPr="003E25DA">
        <w:rPr>
          <w:rFonts w:cs="David" w:hint="cs"/>
          <w:rtl/>
        </w:rPr>
        <w:tab/>
        <w:t xml:space="preserve"> אנחנו יודעים כי אנחנו מקבלים ממזכירות הממשלה את רשימת השרים שאמורים להשיב לנושאים השונים. לכן מבחינתנו זה "המדבר בשמה". </w:t>
      </w:r>
    </w:p>
    <w:p w14:paraId="71F82C3A" w14:textId="77777777" w:rsidR="003E25DA" w:rsidRPr="003E25DA" w:rsidRDefault="003E25DA" w:rsidP="003E25DA">
      <w:pPr>
        <w:bidi/>
        <w:jc w:val="both"/>
        <w:rPr>
          <w:rFonts w:cs="David" w:hint="cs"/>
          <w:rtl/>
        </w:rPr>
      </w:pPr>
    </w:p>
    <w:p w14:paraId="58C59405"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ECC73D6" w14:textId="77777777" w:rsidR="003E25DA" w:rsidRPr="003E25DA" w:rsidRDefault="003E25DA" w:rsidP="003E25DA">
      <w:pPr>
        <w:bidi/>
        <w:jc w:val="both"/>
        <w:rPr>
          <w:rFonts w:cs="David" w:hint="cs"/>
          <w:u w:val="single"/>
          <w:rtl/>
        </w:rPr>
      </w:pPr>
    </w:p>
    <w:p w14:paraId="7484A16B" w14:textId="77777777" w:rsidR="003E25DA" w:rsidRPr="003E25DA" w:rsidRDefault="003E25DA" w:rsidP="003E25DA">
      <w:pPr>
        <w:bidi/>
        <w:jc w:val="both"/>
        <w:rPr>
          <w:rFonts w:cs="David" w:hint="cs"/>
          <w:rtl/>
        </w:rPr>
      </w:pPr>
      <w:r w:rsidRPr="003E25DA">
        <w:rPr>
          <w:rFonts w:cs="David" w:hint="cs"/>
          <w:rtl/>
        </w:rPr>
        <w:tab/>
        <w:t>אבל הרבה פעמים שר מקשר מדבר.</w:t>
      </w:r>
    </w:p>
    <w:p w14:paraId="1F318D6B" w14:textId="77777777" w:rsidR="003E25DA" w:rsidRPr="003E25DA" w:rsidRDefault="003E25DA" w:rsidP="003E25DA">
      <w:pPr>
        <w:bidi/>
        <w:jc w:val="both"/>
        <w:rPr>
          <w:rFonts w:cs="David" w:hint="cs"/>
          <w:rtl/>
        </w:rPr>
      </w:pPr>
    </w:p>
    <w:p w14:paraId="4B0B0BFA"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01D741F4" w14:textId="77777777" w:rsidR="003E25DA" w:rsidRPr="003E25DA" w:rsidRDefault="003E25DA" w:rsidP="003E25DA">
      <w:pPr>
        <w:bidi/>
        <w:jc w:val="both"/>
        <w:rPr>
          <w:rFonts w:cs="David" w:hint="cs"/>
          <w:u w:val="single"/>
          <w:rtl/>
        </w:rPr>
      </w:pPr>
    </w:p>
    <w:p w14:paraId="3A09CFBC" w14:textId="77777777" w:rsidR="003E25DA" w:rsidRPr="003E25DA" w:rsidRDefault="003E25DA" w:rsidP="003E25DA">
      <w:pPr>
        <w:bidi/>
        <w:jc w:val="both"/>
        <w:rPr>
          <w:rFonts w:cs="David" w:hint="cs"/>
          <w:rtl/>
        </w:rPr>
      </w:pPr>
      <w:r w:rsidRPr="003E25DA">
        <w:rPr>
          <w:rFonts w:cs="David" w:hint="cs"/>
          <w:rtl/>
        </w:rPr>
        <w:tab/>
        <w:t xml:space="preserve"> אבל אם שר הפנים הוא השר התורן, והוא גם צריך להגיד משהו.</w:t>
      </w:r>
    </w:p>
    <w:p w14:paraId="25732B94" w14:textId="77777777" w:rsidR="003E25DA" w:rsidRPr="003E25DA" w:rsidRDefault="003E25DA" w:rsidP="003E25DA">
      <w:pPr>
        <w:bidi/>
        <w:jc w:val="both"/>
        <w:rPr>
          <w:rFonts w:cs="David" w:hint="cs"/>
          <w:rtl/>
        </w:rPr>
      </w:pPr>
    </w:p>
    <w:p w14:paraId="4E5B93CC"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2A41DA71" w14:textId="77777777" w:rsidR="003E25DA" w:rsidRPr="003E25DA" w:rsidRDefault="003E25DA" w:rsidP="003E25DA">
      <w:pPr>
        <w:bidi/>
        <w:jc w:val="both"/>
        <w:rPr>
          <w:rFonts w:cs="David" w:hint="cs"/>
          <w:rtl/>
        </w:rPr>
      </w:pPr>
    </w:p>
    <w:p w14:paraId="3B65F904" w14:textId="77777777" w:rsidR="003E25DA" w:rsidRPr="003E25DA" w:rsidRDefault="003E25DA" w:rsidP="003E25DA">
      <w:pPr>
        <w:bidi/>
        <w:jc w:val="both"/>
        <w:rPr>
          <w:rFonts w:cs="David" w:hint="cs"/>
          <w:rtl/>
        </w:rPr>
      </w:pPr>
      <w:r w:rsidRPr="003E25DA">
        <w:rPr>
          <w:rFonts w:cs="David" w:hint="cs"/>
          <w:rtl/>
        </w:rPr>
        <w:tab/>
        <w:t xml:space="preserve">אם יש ויכוח עקרוני בין שני שרים - - - </w:t>
      </w:r>
      <w:proofErr w:type="spellStart"/>
      <w:r w:rsidRPr="003E25DA">
        <w:rPr>
          <w:rFonts w:cs="David" w:hint="cs"/>
          <w:rtl/>
        </w:rPr>
        <w:t>לאריק</w:t>
      </w:r>
      <w:proofErr w:type="spellEnd"/>
      <w:r w:rsidRPr="003E25DA">
        <w:rPr>
          <w:rFonts w:cs="David" w:hint="cs"/>
          <w:rtl/>
        </w:rPr>
        <w:t xml:space="preserve"> שרון ולמזכיר הממשלה- - -</w:t>
      </w:r>
    </w:p>
    <w:p w14:paraId="520EF1BB" w14:textId="77777777" w:rsidR="003E25DA" w:rsidRPr="003E25DA" w:rsidRDefault="003E25DA" w:rsidP="003E25DA">
      <w:pPr>
        <w:bidi/>
        <w:jc w:val="both"/>
        <w:rPr>
          <w:rFonts w:cs="David" w:hint="cs"/>
          <w:rtl/>
        </w:rPr>
      </w:pPr>
    </w:p>
    <w:p w14:paraId="225C86A0"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2A56CFC" w14:textId="77777777" w:rsidR="003E25DA" w:rsidRPr="003E25DA" w:rsidRDefault="003E25DA" w:rsidP="003E25DA">
      <w:pPr>
        <w:bidi/>
        <w:jc w:val="both"/>
        <w:rPr>
          <w:rFonts w:cs="David" w:hint="cs"/>
          <w:u w:val="single"/>
          <w:rtl/>
        </w:rPr>
      </w:pPr>
    </w:p>
    <w:p w14:paraId="2F52D69D" w14:textId="77777777" w:rsidR="003E25DA" w:rsidRPr="003E25DA" w:rsidRDefault="003E25DA" w:rsidP="003E25DA">
      <w:pPr>
        <w:bidi/>
        <w:jc w:val="both"/>
        <w:rPr>
          <w:rFonts w:cs="David" w:hint="cs"/>
          <w:rtl/>
        </w:rPr>
      </w:pPr>
      <w:r w:rsidRPr="003E25DA">
        <w:rPr>
          <w:rFonts w:cs="David" w:hint="cs"/>
          <w:rtl/>
        </w:rPr>
        <w:tab/>
        <w:t>אתמול למשל, מי שהיה מופקד באופן רשמי לענות בשם הממשלה על אי אמון היה סגן ראש הממשלה איציק כהן. השר לענייני מיעוטים רצה מאוד להוסיף ונתנו לו לעלות.</w:t>
      </w:r>
    </w:p>
    <w:p w14:paraId="1800216D" w14:textId="77777777" w:rsidR="003E25DA" w:rsidRPr="003E25DA" w:rsidRDefault="003E25DA" w:rsidP="003E25DA">
      <w:pPr>
        <w:bidi/>
        <w:jc w:val="both"/>
        <w:rPr>
          <w:rFonts w:cs="David" w:hint="cs"/>
          <w:rtl/>
        </w:rPr>
      </w:pPr>
    </w:p>
    <w:p w14:paraId="580F04A6" w14:textId="77777777" w:rsidR="003E25DA" w:rsidRPr="003E25DA" w:rsidRDefault="003E25DA" w:rsidP="003E25DA">
      <w:pPr>
        <w:bidi/>
        <w:jc w:val="both"/>
        <w:rPr>
          <w:rFonts w:cs="David" w:hint="cs"/>
          <w:rtl/>
        </w:rPr>
      </w:pPr>
      <w:r w:rsidRPr="003E25DA">
        <w:rPr>
          <w:rFonts w:cs="David" w:hint="cs"/>
          <w:u w:val="single"/>
          <w:rtl/>
        </w:rPr>
        <w:t>איל ינון:</w:t>
      </w:r>
    </w:p>
    <w:p w14:paraId="53323B08" w14:textId="77777777" w:rsidR="003E25DA" w:rsidRPr="003E25DA" w:rsidRDefault="003E25DA" w:rsidP="003E25DA">
      <w:pPr>
        <w:bidi/>
        <w:jc w:val="both"/>
        <w:rPr>
          <w:rFonts w:cs="David" w:hint="cs"/>
          <w:rtl/>
        </w:rPr>
      </w:pPr>
    </w:p>
    <w:p w14:paraId="490F7CDE" w14:textId="77777777" w:rsidR="003E25DA" w:rsidRPr="003E25DA" w:rsidRDefault="003E25DA" w:rsidP="003E25DA">
      <w:pPr>
        <w:bidi/>
        <w:jc w:val="both"/>
        <w:rPr>
          <w:rFonts w:cs="David" w:hint="cs"/>
          <w:rtl/>
        </w:rPr>
      </w:pPr>
      <w:r w:rsidRPr="003E25DA">
        <w:rPr>
          <w:rFonts w:cs="David" w:hint="cs"/>
          <w:rtl/>
        </w:rPr>
        <w:tab/>
        <w:t>נתנו לשניהם לדבר. אבל יש גם מצבים שהשרים הנוספים שרוצים לדבר במפורש לא מייצגים את העמדה הרשמית של הממשלה.</w:t>
      </w:r>
    </w:p>
    <w:p w14:paraId="72363E1E" w14:textId="77777777" w:rsidR="003E25DA" w:rsidRPr="003E25DA" w:rsidRDefault="003E25DA" w:rsidP="003E25DA">
      <w:pPr>
        <w:bidi/>
        <w:jc w:val="both"/>
        <w:rPr>
          <w:rFonts w:cs="David" w:hint="cs"/>
          <w:rtl/>
        </w:rPr>
      </w:pPr>
    </w:p>
    <w:p w14:paraId="25F9ED3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00D9160" w14:textId="77777777" w:rsidR="003E25DA" w:rsidRPr="003E25DA" w:rsidRDefault="003E25DA" w:rsidP="003E25DA">
      <w:pPr>
        <w:bidi/>
        <w:jc w:val="both"/>
        <w:rPr>
          <w:rFonts w:cs="David" w:hint="cs"/>
          <w:u w:val="single"/>
          <w:rtl/>
        </w:rPr>
      </w:pPr>
    </w:p>
    <w:p w14:paraId="238ECD2B" w14:textId="77777777" w:rsidR="003E25DA" w:rsidRPr="003E25DA" w:rsidRDefault="003E25DA" w:rsidP="003E25DA">
      <w:pPr>
        <w:bidi/>
        <w:jc w:val="both"/>
        <w:rPr>
          <w:rFonts w:cs="David" w:hint="cs"/>
          <w:rtl/>
        </w:rPr>
      </w:pPr>
      <w:r w:rsidRPr="003E25DA">
        <w:rPr>
          <w:rFonts w:cs="David" w:hint="cs"/>
          <w:rtl/>
        </w:rPr>
        <w:tab/>
        <w:t>אתה לא יכול ללכת על אחד, אתה יכול להגיד שדרוש אישור מהממשלה- -</w:t>
      </w:r>
    </w:p>
    <w:p w14:paraId="3861B46D" w14:textId="77777777" w:rsidR="003E25DA" w:rsidRPr="003E25DA" w:rsidRDefault="003E25DA" w:rsidP="003E25DA">
      <w:pPr>
        <w:bidi/>
        <w:jc w:val="both"/>
        <w:rPr>
          <w:rFonts w:cs="David" w:hint="cs"/>
          <w:rtl/>
        </w:rPr>
      </w:pPr>
    </w:p>
    <w:p w14:paraId="17539DDB"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DDB8F61" w14:textId="77777777" w:rsidR="003E25DA" w:rsidRPr="003E25DA" w:rsidRDefault="003E25DA" w:rsidP="003E25DA">
      <w:pPr>
        <w:bidi/>
        <w:jc w:val="both"/>
        <w:rPr>
          <w:rFonts w:cs="David" w:hint="cs"/>
          <w:u w:val="single"/>
          <w:rtl/>
        </w:rPr>
      </w:pPr>
    </w:p>
    <w:p w14:paraId="6B187E9C" w14:textId="77777777" w:rsidR="003E25DA" w:rsidRPr="003E25DA" w:rsidRDefault="003E25DA" w:rsidP="003E25DA">
      <w:pPr>
        <w:bidi/>
        <w:jc w:val="both"/>
        <w:rPr>
          <w:rFonts w:cs="David" w:hint="cs"/>
          <w:rtl/>
        </w:rPr>
      </w:pPr>
      <w:r w:rsidRPr="003E25DA">
        <w:rPr>
          <w:rFonts w:cs="David" w:hint="cs"/>
          <w:rtl/>
        </w:rPr>
        <w:tab/>
        <w:t xml:space="preserve">לפעמים קורה במליאה מצב שהשר שבכלל לא בקי בנושא, שולחים אותו להשיב. הוא בא עם דבר כתוב, ואומר, ביקשו אותי למסור, אבל מעבר לכך אל תשאלו אותי שאלות. </w:t>
      </w:r>
    </w:p>
    <w:p w14:paraId="25BE28F9" w14:textId="77777777" w:rsidR="003E25DA" w:rsidRPr="003E25DA" w:rsidRDefault="003E25DA" w:rsidP="003E25DA">
      <w:pPr>
        <w:bidi/>
        <w:jc w:val="both"/>
        <w:rPr>
          <w:rFonts w:cs="David" w:hint="cs"/>
          <w:rtl/>
        </w:rPr>
      </w:pPr>
    </w:p>
    <w:p w14:paraId="0B36AD81"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4BAAE78F" w14:textId="77777777" w:rsidR="003E25DA" w:rsidRPr="003E25DA" w:rsidRDefault="003E25DA" w:rsidP="003E25DA">
      <w:pPr>
        <w:bidi/>
        <w:jc w:val="both"/>
        <w:rPr>
          <w:rFonts w:cs="David" w:hint="cs"/>
          <w:u w:val="single"/>
          <w:rtl/>
        </w:rPr>
      </w:pPr>
    </w:p>
    <w:p w14:paraId="76822D8A" w14:textId="77777777" w:rsidR="003E25DA" w:rsidRPr="003E25DA" w:rsidRDefault="003E25DA" w:rsidP="003E25DA">
      <w:pPr>
        <w:bidi/>
        <w:jc w:val="both"/>
        <w:rPr>
          <w:rFonts w:cs="David" w:hint="cs"/>
          <w:rtl/>
        </w:rPr>
      </w:pPr>
      <w:r w:rsidRPr="003E25DA">
        <w:rPr>
          <w:rFonts w:cs="David" w:hint="cs"/>
          <w:rtl/>
        </w:rPr>
        <w:tab/>
        <w:t xml:space="preserve"> זאת בעיה אחרת.</w:t>
      </w:r>
    </w:p>
    <w:p w14:paraId="7B1A0A1B" w14:textId="77777777" w:rsidR="003E25DA" w:rsidRPr="003E25DA" w:rsidRDefault="003E25DA" w:rsidP="003E25DA">
      <w:pPr>
        <w:bidi/>
        <w:jc w:val="both"/>
        <w:rPr>
          <w:rFonts w:cs="David" w:hint="cs"/>
          <w:rtl/>
        </w:rPr>
      </w:pPr>
    </w:p>
    <w:p w14:paraId="31029B21"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C061B6D" w14:textId="77777777" w:rsidR="003E25DA" w:rsidRPr="003E25DA" w:rsidRDefault="003E25DA" w:rsidP="003E25DA">
      <w:pPr>
        <w:bidi/>
        <w:jc w:val="both"/>
        <w:rPr>
          <w:rFonts w:cs="David" w:hint="cs"/>
          <w:rtl/>
        </w:rPr>
      </w:pPr>
    </w:p>
    <w:p w14:paraId="215707A8" w14:textId="77777777" w:rsidR="003E25DA" w:rsidRPr="003E25DA" w:rsidRDefault="003E25DA" w:rsidP="003E25DA">
      <w:pPr>
        <w:bidi/>
        <w:jc w:val="both"/>
        <w:rPr>
          <w:rFonts w:cs="David" w:hint="cs"/>
          <w:rtl/>
        </w:rPr>
      </w:pPr>
      <w:r w:rsidRPr="003E25DA">
        <w:rPr>
          <w:rFonts w:cs="David" w:hint="cs"/>
          <w:rtl/>
        </w:rPr>
        <w:tab/>
        <w:t xml:space="preserve"> אני יודע שזאת בעיה אחרת. אבל גם בהצבעות אי אמון אם בא שר לענות אנחנו מצפים שיעלה שר שיכול לענות בדיוק על הסעיף שעליו יש הצעת אי אמון.</w:t>
      </w:r>
    </w:p>
    <w:p w14:paraId="22CD7074" w14:textId="77777777" w:rsidR="003E25DA" w:rsidRPr="003E25DA" w:rsidRDefault="003E25DA" w:rsidP="003E25DA">
      <w:pPr>
        <w:bidi/>
        <w:jc w:val="both"/>
        <w:rPr>
          <w:rFonts w:cs="David" w:hint="cs"/>
          <w:rtl/>
        </w:rPr>
      </w:pPr>
    </w:p>
    <w:p w14:paraId="3E5FE35D"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7FA23CB9" w14:textId="77777777" w:rsidR="003E25DA" w:rsidRPr="003E25DA" w:rsidRDefault="003E25DA" w:rsidP="003E25DA">
      <w:pPr>
        <w:bidi/>
        <w:jc w:val="both"/>
        <w:rPr>
          <w:rFonts w:cs="David" w:hint="cs"/>
          <w:rtl/>
        </w:rPr>
      </w:pPr>
    </w:p>
    <w:p w14:paraId="0E009286" w14:textId="77777777" w:rsidR="003E25DA" w:rsidRPr="003E25DA" w:rsidRDefault="003E25DA" w:rsidP="003E25DA">
      <w:pPr>
        <w:bidi/>
        <w:jc w:val="both"/>
        <w:rPr>
          <w:rFonts w:cs="David" w:hint="cs"/>
          <w:rtl/>
        </w:rPr>
      </w:pPr>
      <w:r w:rsidRPr="003E25DA">
        <w:rPr>
          <w:rFonts w:cs="David" w:hint="cs"/>
          <w:rtl/>
        </w:rPr>
        <w:tab/>
        <w:t xml:space="preserve">היה דיון על התפרעות במזרח העיר ירושלים. הממשלה קבעה ששר מסוים עונה, והשר </w:t>
      </w:r>
      <w:proofErr w:type="spellStart"/>
      <w:r w:rsidRPr="003E25DA">
        <w:rPr>
          <w:rFonts w:cs="David" w:hint="cs"/>
          <w:rtl/>
        </w:rPr>
        <w:t>גאלב</w:t>
      </w:r>
      <w:proofErr w:type="spellEnd"/>
      <w:r w:rsidRPr="003E25DA">
        <w:rPr>
          <w:rFonts w:cs="David" w:hint="cs"/>
          <w:rtl/>
        </w:rPr>
        <w:t xml:space="preserve"> </w:t>
      </w:r>
      <w:proofErr w:type="spellStart"/>
      <w:r w:rsidRPr="003E25DA">
        <w:rPr>
          <w:rFonts w:cs="David" w:hint="cs"/>
          <w:rtl/>
        </w:rPr>
        <w:t>מג'אדלה</w:t>
      </w:r>
      <w:proofErr w:type="spellEnd"/>
      <w:r w:rsidRPr="003E25DA">
        <w:rPr>
          <w:rFonts w:cs="David" w:hint="cs"/>
          <w:rtl/>
        </w:rPr>
        <w:t xml:space="preserve"> רצה גם הוא לעלות ולדבר, ולא נתנו לו. מזכירות הממשלה קבעה שמי שמייצג את הממשלה - -</w:t>
      </w:r>
    </w:p>
    <w:p w14:paraId="4701E856" w14:textId="77777777" w:rsidR="003E25DA" w:rsidRPr="003E25DA" w:rsidRDefault="003E25DA" w:rsidP="003E25DA">
      <w:pPr>
        <w:bidi/>
        <w:jc w:val="both"/>
        <w:rPr>
          <w:rFonts w:cs="David" w:hint="cs"/>
          <w:rtl/>
        </w:rPr>
      </w:pPr>
    </w:p>
    <w:p w14:paraId="2F3AF3E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3AC85EC" w14:textId="77777777" w:rsidR="003E25DA" w:rsidRPr="003E25DA" w:rsidRDefault="003E25DA" w:rsidP="003E25DA">
      <w:pPr>
        <w:bidi/>
        <w:jc w:val="both"/>
        <w:rPr>
          <w:rFonts w:cs="David" w:hint="cs"/>
          <w:u w:val="single"/>
          <w:rtl/>
        </w:rPr>
      </w:pPr>
    </w:p>
    <w:p w14:paraId="0C9A5267" w14:textId="77777777" w:rsidR="003E25DA" w:rsidRPr="003E25DA" w:rsidRDefault="003E25DA" w:rsidP="003E25DA">
      <w:pPr>
        <w:bidi/>
        <w:jc w:val="both"/>
        <w:rPr>
          <w:rFonts w:cs="David" w:hint="cs"/>
          <w:rtl/>
        </w:rPr>
      </w:pPr>
      <w:r w:rsidRPr="003E25DA">
        <w:rPr>
          <w:rFonts w:cs="David" w:hint="cs"/>
          <w:rtl/>
        </w:rPr>
        <w:tab/>
        <w:t>זה משהו אחר. אם יש קביעה מפורשת ששר אחר לא מייצג את הממשלה- -</w:t>
      </w:r>
    </w:p>
    <w:p w14:paraId="1757FE94" w14:textId="77777777" w:rsidR="003E25DA" w:rsidRPr="003E25DA" w:rsidRDefault="003E25DA" w:rsidP="003E25DA">
      <w:pPr>
        <w:bidi/>
        <w:jc w:val="both"/>
        <w:rPr>
          <w:rFonts w:cs="David" w:hint="cs"/>
          <w:rtl/>
        </w:rPr>
      </w:pPr>
    </w:p>
    <w:p w14:paraId="25CE4058"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74873BDE" w14:textId="77777777" w:rsidR="003E25DA" w:rsidRPr="003E25DA" w:rsidRDefault="003E25DA" w:rsidP="003E25DA">
      <w:pPr>
        <w:bidi/>
        <w:jc w:val="both"/>
        <w:rPr>
          <w:rFonts w:cs="David" w:hint="cs"/>
          <w:u w:val="single"/>
          <w:rtl/>
        </w:rPr>
      </w:pPr>
    </w:p>
    <w:p w14:paraId="0310B3EE" w14:textId="77777777" w:rsidR="003E25DA" w:rsidRPr="003E25DA" w:rsidRDefault="003E25DA" w:rsidP="003E25DA">
      <w:pPr>
        <w:bidi/>
        <w:jc w:val="both"/>
        <w:rPr>
          <w:rFonts w:cs="David" w:hint="cs"/>
          <w:rtl/>
        </w:rPr>
      </w:pPr>
      <w:r w:rsidRPr="003E25DA">
        <w:rPr>
          <w:rFonts w:cs="David" w:hint="cs"/>
          <w:rtl/>
        </w:rPr>
        <w:tab/>
        <w:t xml:space="preserve"> אין קביעה כזאת אף פעם.</w:t>
      </w:r>
    </w:p>
    <w:p w14:paraId="32D363BD" w14:textId="77777777" w:rsidR="003E25DA" w:rsidRPr="003E25DA" w:rsidRDefault="003E25DA" w:rsidP="003E25DA">
      <w:pPr>
        <w:bidi/>
        <w:jc w:val="both"/>
        <w:rPr>
          <w:rFonts w:cs="David" w:hint="cs"/>
          <w:rtl/>
        </w:rPr>
      </w:pPr>
    </w:p>
    <w:p w14:paraId="72A61EEE"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69FD7610" w14:textId="77777777" w:rsidR="003E25DA" w:rsidRPr="003E25DA" w:rsidRDefault="003E25DA" w:rsidP="003E25DA">
      <w:pPr>
        <w:bidi/>
        <w:jc w:val="both"/>
        <w:rPr>
          <w:rFonts w:cs="David" w:hint="cs"/>
          <w:u w:val="single"/>
          <w:rtl/>
        </w:rPr>
      </w:pPr>
    </w:p>
    <w:p w14:paraId="3BA72957" w14:textId="77777777" w:rsidR="003E25DA" w:rsidRPr="003E25DA" w:rsidRDefault="003E25DA" w:rsidP="003E25DA">
      <w:pPr>
        <w:bidi/>
        <w:jc w:val="both"/>
        <w:rPr>
          <w:rFonts w:cs="David" w:hint="cs"/>
          <w:rtl/>
        </w:rPr>
      </w:pPr>
      <w:r w:rsidRPr="003E25DA">
        <w:rPr>
          <w:rFonts w:cs="David" w:hint="cs"/>
          <w:rtl/>
        </w:rPr>
        <w:tab/>
        <w:t xml:space="preserve"> למה שלא תהיה קביעה מפורשת מי השר שעונה לצורך העניין?</w:t>
      </w:r>
    </w:p>
    <w:p w14:paraId="16E9CD2B" w14:textId="77777777" w:rsidR="003E25DA" w:rsidRPr="003E25DA" w:rsidRDefault="003E25DA" w:rsidP="003E25DA">
      <w:pPr>
        <w:bidi/>
        <w:jc w:val="both"/>
        <w:rPr>
          <w:rFonts w:cs="David" w:hint="cs"/>
          <w:rtl/>
        </w:rPr>
      </w:pPr>
    </w:p>
    <w:p w14:paraId="2270A6F1"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56C1277E" w14:textId="77777777" w:rsidR="003E25DA" w:rsidRPr="003E25DA" w:rsidRDefault="003E25DA" w:rsidP="003E25DA">
      <w:pPr>
        <w:bidi/>
        <w:jc w:val="both"/>
        <w:rPr>
          <w:rFonts w:cs="David" w:hint="cs"/>
          <w:u w:val="single"/>
          <w:rtl/>
        </w:rPr>
      </w:pPr>
    </w:p>
    <w:p w14:paraId="4B14F29A" w14:textId="77777777" w:rsidR="003E25DA" w:rsidRPr="003E25DA" w:rsidRDefault="003E25DA" w:rsidP="003E25DA">
      <w:pPr>
        <w:bidi/>
        <w:jc w:val="both"/>
        <w:rPr>
          <w:rFonts w:cs="David" w:hint="cs"/>
          <w:rtl/>
        </w:rPr>
      </w:pPr>
      <w:r w:rsidRPr="003E25DA">
        <w:rPr>
          <w:rFonts w:cs="David" w:hint="cs"/>
          <w:rtl/>
        </w:rPr>
        <w:tab/>
        <w:t xml:space="preserve"> אבל אין את מי לשאול כל כך. ראש הממשלה לא יושב באולם, שאני יכול לשאול אותו. </w:t>
      </w:r>
    </w:p>
    <w:p w14:paraId="7DABD203" w14:textId="77777777" w:rsidR="003E25DA" w:rsidRPr="003E25DA" w:rsidRDefault="003E25DA" w:rsidP="003E25DA">
      <w:pPr>
        <w:bidi/>
        <w:jc w:val="both"/>
        <w:rPr>
          <w:rFonts w:cs="David" w:hint="cs"/>
          <w:rtl/>
        </w:rPr>
      </w:pPr>
    </w:p>
    <w:p w14:paraId="43A4B5A6"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0D98530" w14:textId="77777777" w:rsidR="003E25DA" w:rsidRPr="003E25DA" w:rsidRDefault="003E25DA" w:rsidP="003E25DA">
      <w:pPr>
        <w:bidi/>
        <w:jc w:val="both"/>
        <w:rPr>
          <w:rFonts w:cs="David" w:hint="cs"/>
          <w:rtl/>
        </w:rPr>
      </w:pPr>
    </w:p>
    <w:p w14:paraId="53D73AC8" w14:textId="77777777" w:rsidR="003E25DA" w:rsidRPr="003E25DA" w:rsidRDefault="003E25DA" w:rsidP="003E25DA">
      <w:pPr>
        <w:bidi/>
        <w:jc w:val="both"/>
        <w:rPr>
          <w:rFonts w:cs="David" w:hint="cs"/>
          <w:rtl/>
        </w:rPr>
      </w:pPr>
      <w:r w:rsidRPr="003E25DA">
        <w:rPr>
          <w:rFonts w:cs="David" w:hint="cs"/>
          <w:rtl/>
        </w:rPr>
        <w:tab/>
        <w:t xml:space="preserve"> הודעה מראש.</w:t>
      </w:r>
    </w:p>
    <w:p w14:paraId="02F6FB47" w14:textId="77777777" w:rsidR="003E25DA" w:rsidRPr="003E25DA" w:rsidRDefault="003E25DA" w:rsidP="003E25DA">
      <w:pPr>
        <w:bidi/>
        <w:jc w:val="both"/>
        <w:rPr>
          <w:rFonts w:cs="David" w:hint="cs"/>
          <w:rtl/>
        </w:rPr>
      </w:pPr>
    </w:p>
    <w:p w14:paraId="5812867E" w14:textId="77777777" w:rsidR="003E25DA" w:rsidRPr="003E25DA" w:rsidRDefault="003E25DA" w:rsidP="003E25DA">
      <w:pPr>
        <w:bidi/>
        <w:ind w:firstLine="567"/>
        <w:jc w:val="both"/>
        <w:rPr>
          <w:rFonts w:cs="David" w:hint="cs"/>
          <w:rtl/>
        </w:rPr>
      </w:pPr>
      <w:r w:rsidRPr="003E25DA">
        <w:rPr>
          <w:rFonts w:cs="David" w:hint="cs"/>
          <w:rtl/>
        </w:rPr>
        <w:t>ראוי וחשוב שכנסת ישראל תקבל תשובה מי בקי בנושא עצמו. זה לא לעניין שאם יש שר תורן הוא יעלה וישיב, זה לא מכבד את הכנסת ולא את המהות. מאחר שהנושאים להצעות האי אמון נמסרות שבוע מראש, אין סיבה בעולם- -</w:t>
      </w:r>
    </w:p>
    <w:p w14:paraId="59BE765A" w14:textId="77777777" w:rsidR="003E25DA" w:rsidRPr="003E25DA" w:rsidRDefault="003E25DA" w:rsidP="003E25DA">
      <w:pPr>
        <w:bidi/>
        <w:jc w:val="both"/>
        <w:rPr>
          <w:rFonts w:cs="David" w:hint="cs"/>
          <w:rtl/>
        </w:rPr>
      </w:pPr>
    </w:p>
    <w:p w14:paraId="7ACF3EB9"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BA62BDA" w14:textId="77777777" w:rsidR="003E25DA" w:rsidRPr="003E25DA" w:rsidRDefault="003E25DA" w:rsidP="003E25DA">
      <w:pPr>
        <w:bidi/>
        <w:jc w:val="both"/>
        <w:rPr>
          <w:rFonts w:cs="David" w:hint="cs"/>
          <w:rtl/>
        </w:rPr>
      </w:pPr>
    </w:p>
    <w:p w14:paraId="30ED32B9" w14:textId="77777777" w:rsidR="003E25DA" w:rsidRPr="003E25DA" w:rsidRDefault="003E25DA" w:rsidP="003E25DA">
      <w:pPr>
        <w:bidi/>
        <w:jc w:val="both"/>
        <w:rPr>
          <w:rFonts w:cs="David" w:hint="cs"/>
          <w:rtl/>
        </w:rPr>
      </w:pPr>
      <w:r w:rsidRPr="003E25DA">
        <w:rPr>
          <w:rFonts w:cs="David" w:hint="cs"/>
          <w:rtl/>
        </w:rPr>
        <w:tab/>
        <w:t xml:space="preserve"> ואם - - - זה בכלל לא רלוונטי.</w:t>
      </w:r>
    </w:p>
    <w:p w14:paraId="16BFA5AC" w14:textId="77777777" w:rsidR="003E25DA" w:rsidRPr="003E25DA" w:rsidRDefault="003E25DA" w:rsidP="003E25DA">
      <w:pPr>
        <w:bidi/>
        <w:jc w:val="both"/>
        <w:rPr>
          <w:rFonts w:cs="David" w:hint="cs"/>
          <w:rtl/>
        </w:rPr>
      </w:pPr>
    </w:p>
    <w:p w14:paraId="51436F61"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2314C969" w14:textId="77777777" w:rsidR="003E25DA" w:rsidRPr="003E25DA" w:rsidRDefault="003E25DA" w:rsidP="003E25DA">
      <w:pPr>
        <w:bidi/>
        <w:jc w:val="both"/>
        <w:rPr>
          <w:rFonts w:cs="David" w:hint="cs"/>
          <w:rtl/>
        </w:rPr>
      </w:pPr>
    </w:p>
    <w:p w14:paraId="6F7F8D92" w14:textId="77777777" w:rsidR="003E25DA" w:rsidRPr="003E25DA" w:rsidRDefault="003E25DA" w:rsidP="003E25DA">
      <w:pPr>
        <w:bidi/>
        <w:jc w:val="both"/>
        <w:rPr>
          <w:rFonts w:cs="David" w:hint="cs"/>
          <w:rtl/>
        </w:rPr>
      </w:pPr>
      <w:r w:rsidRPr="003E25DA">
        <w:rPr>
          <w:rFonts w:cs="David" w:hint="cs"/>
          <w:rtl/>
        </w:rPr>
        <w:tab/>
        <w:t xml:space="preserve"> גם על הצעות לסדר. עם כל הכבוד, הצעות לסדר נדונות יומיים לפני כן. אל תשלח את שר התחבורה כשאני שואל אותו על שר התקשורת.</w:t>
      </w:r>
    </w:p>
    <w:p w14:paraId="0B66FE5F" w14:textId="77777777" w:rsidR="003E25DA" w:rsidRPr="003E25DA" w:rsidRDefault="003E25DA" w:rsidP="003E25DA">
      <w:pPr>
        <w:bidi/>
        <w:jc w:val="both"/>
        <w:rPr>
          <w:rFonts w:cs="David" w:hint="cs"/>
          <w:rtl/>
        </w:rPr>
      </w:pPr>
    </w:p>
    <w:p w14:paraId="09393E62"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741AEE18" w14:textId="77777777" w:rsidR="003E25DA" w:rsidRPr="003E25DA" w:rsidRDefault="003E25DA" w:rsidP="003E25DA">
      <w:pPr>
        <w:bidi/>
        <w:jc w:val="both"/>
        <w:rPr>
          <w:rFonts w:cs="David" w:hint="cs"/>
          <w:u w:val="single"/>
          <w:rtl/>
        </w:rPr>
      </w:pPr>
    </w:p>
    <w:p w14:paraId="482D0D46" w14:textId="77777777" w:rsidR="003E25DA" w:rsidRPr="003E25DA" w:rsidRDefault="003E25DA" w:rsidP="003E25DA">
      <w:pPr>
        <w:bidi/>
        <w:jc w:val="both"/>
        <w:rPr>
          <w:rFonts w:cs="David" w:hint="cs"/>
          <w:rtl/>
        </w:rPr>
      </w:pPr>
      <w:r w:rsidRPr="003E25DA">
        <w:rPr>
          <w:rFonts w:cs="David" w:hint="cs"/>
          <w:rtl/>
        </w:rPr>
        <w:tab/>
        <w:t>אתה יודע מה יקרה? יבואו לך 10 שרים וכולם ידברו.</w:t>
      </w:r>
    </w:p>
    <w:p w14:paraId="03630855" w14:textId="77777777" w:rsidR="003E25DA" w:rsidRPr="003E25DA" w:rsidRDefault="003E25DA" w:rsidP="003E25DA">
      <w:pPr>
        <w:bidi/>
        <w:jc w:val="both"/>
        <w:rPr>
          <w:rFonts w:cs="David" w:hint="cs"/>
          <w:rtl/>
        </w:rPr>
      </w:pPr>
    </w:p>
    <w:p w14:paraId="09434673"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74F26BA3" w14:textId="77777777" w:rsidR="003E25DA" w:rsidRPr="003E25DA" w:rsidRDefault="003E25DA" w:rsidP="003E25DA">
      <w:pPr>
        <w:bidi/>
        <w:jc w:val="both"/>
        <w:rPr>
          <w:rFonts w:cs="David" w:hint="cs"/>
          <w:u w:val="single"/>
          <w:rtl/>
        </w:rPr>
      </w:pPr>
    </w:p>
    <w:p w14:paraId="13183F75" w14:textId="77777777" w:rsidR="003E25DA" w:rsidRPr="003E25DA" w:rsidRDefault="003E25DA" w:rsidP="003E25DA">
      <w:pPr>
        <w:bidi/>
        <w:jc w:val="both"/>
        <w:rPr>
          <w:rFonts w:cs="David" w:hint="cs"/>
          <w:rtl/>
        </w:rPr>
      </w:pPr>
      <w:r w:rsidRPr="003E25DA">
        <w:rPr>
          <w:rFonts w:cs="David" w:hint="cs"/>
          <w:rtl/>
        </w:rPr>
        <w:tab/>
        <w:t>אין לי שום בעיה עם זה, בגלל זה הם גם חברי כנסת. בשיטת הממשל שלנו השר עונה.</w:t>
      </w:r>
    </w:p>
    <w:p w14:paraId="24472D11" w14:textId="77777777" w:rsidR="003E25DA" w:rsidRPr="003E25DA" w:rsidRDefault="003E25DA" w:rsidP="003E25DA">
      <w:pPr>
        <w:bidi/>
        <w:jc w:val="both"/>
        <w:rPr>
          <w:rFonts w:cs="David" w:hint="cs"/>
          <w:rtl/>
        </w:rPr>
      </w:pPr>
    </w:p>
    <w:p w14:paraId="5998BC8A"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5385F264" w14:textId="77777777" w:rsidR="003E25DA" w:rsidRPr="003E25DA" w:rsidRDefault="003E25DA" w:rsidP="003E25DA">
      <w:pPr>
        <w:bidi/>
        <w:jc w:val="both"/>
        <w:rPr>
          <w:rFonts w:cs="David" w:hint="cs"/>
          <w:u w:val="single"/>
          <w:rtl/>
        </w:rPr>
      </w:pPr>
    </w:p>
    <w:p w14:paraId="54B0D49F" w14:textId="77777777" w:rsidR="003E25DA" w:rsidRPr="003E25DA" w:rsidRDefault="003E25DA" w:rsidP="003E25DA">
      <w:pPr>
        <w:bidi/>
        <w:jc w:val="both"/>
        <w:rPr>
          <w:rFonts w:cs="David" w:hint="cs"/>
          <w:rtl/>
        </w:rPr>
      </w:pPr>
      <w:r w:rsidRPr="003E25DA">
        <w:rPr>
          <w:rFonts w:cs="David" w:hint="cs"/>
          <w:rtl/>
        </w:rPr>
        <w:tab/>
        <w:t xml:space="preserve"> אתה רוצה להגיע הביתה לפעמים?</w:t>
      </w:r>
    </w:p>
    <w:p w14:paraId="1ED9BFFD" w14:textId="77777777" w:rsidR="003E25DA" w:rsidRPr="003E25DA" w:rsidRDefault="003E25DA" w:rsidP="003E25DA">
      <w:pPr>
        <w:bidi/>
        <w:jc w:val="both"/>
        <w:rPr>
          <w:rFonts w:cs="David" w:hint="cs"/>
          <w:rtl/>
        </w:rPr>
      </w:pPr>
    </w:p>
    <w:p w14:paraId="22A719CA"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F951BCB" w14:textId="77777777" w:rsidR="003E25DA" w:rsidRPr="003E25DA" w:rsidRDefault="003E25DA" w:rsidP="003E25DA">
      <w:pPr>
        <w:bidi/>
        <w:jc w:val="both"/>
        <w:rPr>
          <w:rFonts w:cs="David" w:hint="cs"/>
          <w:rtl/>
        </w:rPr>
      </w:pPr>
    </w:p>
    <w:p w14:paraId="16582A8B" w14:textId="77777777" w:rsidR="003E25DA" w:rsidRPr="003E25DA" w:rsidRDefault="003E25DA" w:rsidP="003E25DA">
      <w:pPr>
        <w:bidi/>
        <w:jc w:val="both"/>
        <w:rPr>
          <w:rFonts w:cs="David" w:hint="cs"/>
          <w:rtl/>
        </w:rPr>
      </w:pPr>
      <w:r w:rsidRPr="003E25DA">
        <w:rPr>
          <w:rFonts w:cs="David" w:hint="cs"/>
          <w:rtl/>
        </w:rPr>
        <w:tab/>
        <w:t xml:space="preserve"> הוא מגיע, מה אתה חושב, הוא מחכה עד הסוף? זה אני צריך לחכות עד הסוף.</w:t>
      </w:r>
    </w:p>
    <w:p w14:paraId="4F64CA45" w14:textId="77777777" w:rsidR="003E25DA" w:rsidRPr="003E25DA" w:rsidRDefault="003E25DA" w:rsidP="003E25DA">
      <w:pPr>
        <w:bidi/>
        <w:jc w:val="both"/>
        <w:rPr>
          <w:rFonts w:cs="David" w:hint="cs"/>
          <w:rtl/>
        </w:rPr>
      </w:pPr>
    </w:p>
    <w:p w14:paraId="68B0A69C"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5BF49DF0" w14:textId="77777777" w:rsidR="003E25DA" w:rsidRPr="003E25DA" w:rsidRDefault="003E25DA" w:rsidP="003E25DA">
      <w:pPr>
        <w:bidi/>
        <w:jc w:val="both"/>
        <w:rPr>
          <w:rFonts w:cs="David" w:hint="cs"/>
          <w:rtl/>
        </w:rPr>
      </w:pPr>
    </w:p>
    <w:p w14:paraId="525BF646" w14:textId="77777777" w:rsidR="003E25DA" w:rsidRPr="003E25DA" w:rsidRDefault="003E25DA" w:rsidP="003E25DA">
      <w:pPr>
        <w:bidi/>
        <w:jc w:val="both"/>
        <w:rPr>
          <w:rFonts w:cs="David" w:hint="cs"/>
          <w:rtl/>
        </w:rPr>
      </w:pPr>
      <w:r w:rsidRPr="003E25DA">
        <w:rPr>
          <w:rFonts w:cs="David" w:hint="cs"/>
          <w:rtl/>
        </w:rPr>
        <w:tab/>
        <w:t xml:space="preserve"> אתה מחפש את הנוחיות שלך? </w:t>
      </w:r>
    </w:p>
    <w:p w14:paraId="2D03BF76" w14:textId="77777777" w:rsidR="003E25DA" w:rsidRPr="003E25DA" w:rsidRDefault="003E25DA" w:rsidP="003E25DA">
      <w:pPr>
        <w:bidi/>
        <w:jc w:val="both"/>
        <w:rPr>
          <w:rFonts w:cs="David" w:hint="cs"/>
          <w:rtl/>
        </w:rPr>
      </w:pPr>
    </w:p>
    <w:p w14:paraId="03D4D827"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775122F" w14:textId="77777777" w:rsidR="003E25DA" w:rsidRPr="003E25DA" w:rsidRDefault="003E25DA" w:rsidP="003E25DA">
      <w:pPr>
        <w:bidi/>
        <w:jc w:val="both"/>
        <w:rPr>
          <w:rFonts w:cs="David" w:hint="cs"/>
          <w:rtl/>
        </w:rPr>
      </w:pPr>
    </w:p>
    <w:p w14:paraId="01474987" w14:textId="77777777" w:rsidR="003E25DA" w:rsidRPr="003E25DA" w:rsidRDefault="003E25DA" w:rsidP="003E25DA">
      <w:pPr>
        <w:bidi/>
        <w:jc w:val="both"/>
        <w:rPr>
          <w:rFonts w:cs="David" w:hint="cs"/>
          <w:rtl/>
        </w:rPr>
      </w:pPr>
      <w:r w:rsidRPr="003E25DA">
        <w:rPr>
          <w:rFonts w:cs="David" w:hint="cs"/>
          <w:rtl/>
        </w:rPr>
        <w:tab/>
        <w:t xml:space="preserve"> אני דווקא לא, אני נשאר עד סוף המליאה. </w:t>
      </w:r>
    </w:p>
    <w:p w14:paraId="26DC7937" w14:textId="77777777" w:rsidR="003E25DA" w:rsidRPr="003E25DA" w:rsidRDefault="003E25DA" w:rsidP="003E25DA">
      <w:pPr>
        <w:bidi/>
        <w:jc w:val="both"/>
        <w:rPr>
          <w:rFonts w:cs="David" w:hint="cs"/>
          <w:rtl/>
        </w:rPr>
      </w:pPr>
    </w:p>
    <w:p w14:paraId="7322FD28"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056EC7E" w14:textId="77777777" w:rsidR="003E25DA" w:rsidRPr="003E25DA" w:rsidRDefault="003E25DA" w:rsidP="003E25DA">
      <w:pPr>
        <w:bidi/>
        <w:jc w:val="both"/>
        <w:rPr>
          <w:rFonts w:cs="David" w:hint="cs"/>
          <w:u w:val="single"/>
          <w:rtl/>
        </w:rPr>
      </w:pPr>
    </w:p>
    <w:p w14:paraId="41BB70DE" w14:textId="77777777" w:rsidR="003E25DA" w:rsidRPr="003E25DA" w:rsidRDefault="003E25DA" w:rsidP="003E25DA">
      <w:pPr>
        <w:bidi/>
        <w:jc w:val="both"/>
        <w:rPr>
          <w:rFonts w:cs="David" w:hint="cs"/>
          <w:rtl/>
        </w:rPr>
      </w:pPr>
      <w:r w:rsidRPr="003E25DA">
        <w:rPr>
          <w:rFonts w:cs="David" w:hint="cs"/>
          <w:rtl/>
        </w:rPr>
        <w:tab/>
        <w:t>אני רוצה להבין את הצד הטכני: איך יודעים היום מי אמור לדבר בשם הממשלה?</w:t>
      </w:r>
    </w:p>
    <w:p w14:paraId="4EE5DF59" w14:textId="77777777" w:rsidR="003E25DA" w:rsidRPr="003E25DA" w:rsidRDefault="003E25DA" w:rsidP="003E25DA">
      <w:pPr>
        <w:bidi/>
        <w:jc w:val="both"/>
        <w:rPr>
          <w:rFonts w:cs="David" w:hint="cs"/>
          <w:rtl/>
        </w:rPr>
      </w:pPr>
    </w:p>
    <w:p w14:paraId="63B625FB" w14:textId="77777777" w:rsidR="003E25DA" w:rsidRPr="003E25DA" w:rsidRDefault="003E25DA" w:rsidP="003E25DA">
      <w:pPr>
        <w:bidi/>
        <w:jc w:val="both"/>
        <w:rPr>
          <w:rFonts w:cs="David" w:hint="cs"/>
          <w:rtl/>
        </w:rPr>
      </w:pPr>
      <w:r w:rsidRPr="003E25DA">
        <w:rPr>
          <w:rFonts w:cs="David" w:hint="cs"/>
          <w:u w:val="single"/>
          <w:rtl/>
        </w:rPr>
        <w:t>איל ינון:</w:t>
      </w:r>
    </w:p>
    <w:p w14:paraId="5DDC076B" w14:textId="77777777" w:rsidR="003E25DA" w:rsidRPr="003E25DA" w:rsidRDefault="003E25DA" w:rsidP="003E25DA">
      <w:pPr>
        <w:bidi/>
        <w:jc w:val="both"/>
        <w:rPr>
          <w:rFonts w:cs="David" w:hint="cs"/>
          <w:rtl/>
        </w:rPr>
      </w:pPr>
    </w:p>
    <w:p w14:paraId="5D1569AA" w14:textId="77777777" w:rsidR="003E25DA" w:rsidRPr="003E25DA" w:rsidRDefault="003E25DA" w:rsidP="003E25DA">
      <w:pPr>
        <w:bidi/>
        <w:jc w:val="both"/>
        <w:rPr>
          <w:rFonts w:cs="David" w:hint="cs"/>
          <w:rtl/>
        </w:rPr>
      </w:pPr>
      <w:r w:rsidRPr="003E25DA">
        <w:rPr>
          <w:rFonts w:cs="David" w:hint="cs"/>
          <w:rtl/>
        </w:rPr>
        <w:tab/>
        <w:t xml:space="preserve">בצורה לגמרי שגרתית וטכנית; מזכירות הממשלה מודיעה לנו על הצעת החוק הזאת, על ההצעה לסדר, על השאילתה או על הצעת האי אמון יענה השר הזה והזה. </w:t>
      </w:r>
      <w:proofErr w:type="spellStart"/>
      <w:r w:rsidRPr="003E25DA">
        <w:rPr>
          <w:rFonts w:cs="David" w:hint="cs"/>
          <w:rtl/>
        </w:rPr>
        <w:t>בדינמיקה</w:t>
      </w:r>
      <w:proofErr w:type="spellEnd"/>
      <w:r w:rsidRPr="003E25DA">
        <w:rPr>
          <w:rFonts w:cs="David" w:hint="cs"/>
          <w:rtl/>
        </w:rPr>
        <w:t xml:space="preserve"> שמתפתחת בדיון לפעמים נוצרים מצבים אחרים, כמו מה שירדנה תיארה עם השר </w:t>
      </w:r>
      <w:proofErr w:type="spellStart"/>
      <w:r w:rsidRPr="003E25DA">
        <w:rPr>
          <w:rFonts w:cs="David" w:hint="cs"/>
          <w:rtl/>
        </w:rPr>
        <w:t>מג'אדלה</w:t>
      </w:r>
      <w:proofErr w:type="spellEnd"/>
      <w:r w:rsidRPr="003E25DA">
        <w:rPr>
          <w:rFonts w:cs="David" w:hint="cs"/>
          <w:rtl/>
        </w:rPr>
        <w:t xml:space="preserve">. יש מצבים שאנחנו מעודדים את זה, כי זה בסך-הכול חיובי. </w:t>
      </w:r>
    </w:p>
    <w:p w14:paraId="198377C6" w14:textId="77777777" w:rsidR="003E25DA" w:rsidRPr="003E25DA" w:rsidRDefault="003E25DA" w:rsidP="003E25DA">
      <w:pPr>
        <w:bidi/>
        <w:jc w:val="both"/>
        <w:rPr>
          <w:rFonts w:cs="David" w:hint="cs"/>
          <w:rtl/>
        </w:rPr>
      </w:pPr>
    </w:p>
    <w:p w14:paraId="6396B8AD" w14:textId="77777777" w:rsidR="003E25DA" w:rsidRPr="003E25DA" w:rsidRDefault="003E25DA" w:rsidP="003E25DA">
      <w:pPr>
        <w:bidi/>
        <w:jc w:val="both"/>
        <w:rPr>
          <w:rFonts w:cs="David" w:hint="cs"/>
          <w:u w:val="single"/>
          <w:rtl/>
        </w:rPr>
      </w:pPr>
      <w:r w:rsidRPr="003E25DA">
        <w:rPr>
          <w:rFonts w:cs="David" w:hint="cs"/>
          <w:u w:val="single"/>
          <w:rtl/>
        </w:rPr>
        <w:t>נאזם בדר:</w:t>
      </w:r>
    </w:p>
    <w:p w14:paraId="2837A535" w14:textId="77777777" w:rsidR="003E25DA" w:rsidRPr="003E25DA" w:rsidRDefault="003E25DA" w:rsidP="003E25DA">
      <w:pPr>
        <w:bidi/>
        <w:jc w:val="both"/>
        <w:rPr>
          <w:rFonts w:cs="David" w:hint="cs"/>
          <w:rtl/>
        </w:rPr>
      </w:pPr>
    </w:p>
    <w:p w14:paraId="79C9AC5B" w14:textId="77777777" w:rsidR="003E25DA" w:rsidRPr="003E25DA" w:rsidRDefault="003E25DA" w:rsidP="003E25DA">
      <w:pPr>
        <w:bidi/>
        <w:jc w:val="both"/>
        <w:rPr>
          <w:rFonts w:cs="David" w:hint="cs"/>
          <w:rtl/>
        </w:rPr>
      </w:pPr>
      <w:r w:rsidRPr="003E25DA">
        <w:rPr>
          <w:rFonts w:cs="David" w:hint="cs"/>
          <w:rtl/>
        </w:rPr>
        <w:tab/>
        <w:t xml:space="preserve">אפשר להציע שהממשלה תודיע בכתב מי מדבר בשמה. </w:t>
      </w:r>
    </w:p>
    <w:p w14:paraId="48E6118C" w14:textId="77777777" w:rsidR="003E25DA" w:rsidRPr="003E25DA" w:rsidRDefault="003E25DA" w:rsidP="003E25DA">
      <w:pPr>
        <w:bidi/>
        <w:jc w:val="both"/>
        <w:rPr>
          <w:rFonts w:cs="David" w:hint="cs"/>
          <w:rtl/>
        </w:rPr>
      </w:pPr>
    </w:p>
    <w:p w14:paraId="3D3C16AE" w14:textId="77777777" w:rsidR="003E25DA" w:rsidRPr="003E25DA" w:rsidRDefault="003E25DA" w:rsidP="003E25DA">
      <w:pPr>
        <w:bidi/>
        <w:jc w:val="both"/>
        <w:rPr>
          <w:rFonts w:cs="David" w:hint="cs"/>
          <w:rtl/>
        </w:rPr>
      </w:pPr>
      <w:r w:rsidRPr="003E25DA">
        <w:rPr>
          <w:rFonts w:cs="David" w:hint="cs"/>
          <w:u w:val="single"/>
          <w:rtl/>
        </w:rPr>
        <w:t>איל ינון:</w:t>
      </w:r>
    </w:p>
    <w:p w14:paraId="453EDD7D" w14:textId="77777777" w:rsidR="003E25DA" w:rsidRPr="003E25DA" w:rsidRDefault="003E25DA" w:rsidP="003E25DA">
      <w:pPr>
        <w:bidi/>
        <w:jc w:val="both"/>
        <w:rPr>
          <w:rFonts w:cs="David" w:hint="cs"/>
          <w:rtl/>
        </w:rPr>
      </w:pPr>
    </w:p>
    <w:p w14:paraId="17C3DACE" w14:textId="77777777" w:rsidR="003E25DA" w:rsidRPr="003E25DA" w:rsidRDefault="003E25DA" w:rsidP="003E25DA">
      <w:pPr>
        <w:bidi/>
        <w:jc w:val="both"/>
        <w:rPr>
          <w:rFonts w:cs="David" w:hint="cs"/>
          <w:rtl/>
        </w:rPr>
      </w:pPr>
      <w:r w:rsidRPr="003E25DA">
        <w:rPr>
          <w:rFonts w:cs="David" w:hint="cs"/>
          <w:rtl/>
        </w:rPr>
        <w:tab/>
        <w:t xml:space="preserve">אני לא יודע אם זה נעשה בכתב או בטלפון כי זה יגביל אותנו כי אנחנו למשל רוצים לתת לשר ברוורמן, למשל, להתייחס להצעת אי אמון.  </w:t>
      </w:r>
    </w:p>
    <w:p w14:paraId="4FADD4DF" w14:textId="77777777" w:rsidR="003E25DA" w:rsidRPr="003E25DA" w:rsidRDefault="003E25DA" w:rsidP="003E25DA">
      <w:pPr>
        <w:bidi/>
        <w:jc w:val="both"/>
        <w:rPr>
          <w:rFonts w:cs="David" w:hint="cs"/>
          <w:rtl/>
        </w:rPr>
      </w:pPr>
    </w:p>
    <w:p w14:paraId="5ACC4627"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9AC2985" w14:textId="77777777" w:rsidR="003E25DA" w:rsidRPr="003E25DA" w:rsidRDefault="003E25DA" w:rsidP="003E25DA">
      <w:pPr>
        <w:bidi/>
        <w:jc w:val="both"/>
        <w:rPr>
          <w:rFonts w:cs="David" w:hint="cs"/>
          <w:u w:val="single"/>
          <w:rtl/>
        </w:rPr>
      </w:pPr>
    </w:p>
    <w:p w14:paraId="0CC1CDFA" w14:textId="77777777" w:rsidR="003E25DA" w:rsidRPr="003E25DA" w:rsidRDefault="003E25DA" w:rsidP="003E25DA">
      <w:pPr>
        <w:bidi/>
        <w:jc w:val="both"/>
        <w:rPr>
          <w:rFonts w:cs="David" w:hint="cs"/>
          <w:rtl/>
        </w:rPr>
      </w:pPr>
      <w:r w:rsidRPr="003E25DA">
        <w:rPr>
          <w:rFonts w:cs="David" w:hint="cs"/>
          <w:rtl/>
        </w:rPr>
        <w:tab/>
        <w:t xml:space="preserve"> נכתוב כך: "חבר הממשלה המדבר בשמה רשאי לבקש את רשות הדיבור בכל שלב משלבי הדיון, בין הסיעתי ובין אישי". ואז ננסח משהו כמו: רצה חבר ממשלה אחר </w:t>
      </w:r>
      <w:r w:rsidRPr="003E25DA">
        <w:rPr>
          <w:rFonts w:cs="David"/>
          <w:rtl/>
        </w:rPr>
        <w:t>–</w:t>
      </w:r>
      <w:r w:rsidRPr="003E25DA">
        <w:rPr>
          <w:rFonts w:cs="David" w:hint="cs"/>
          <w:rtl/>
        </w:rPr>
        <w:t xml:space="preserve"> זה יהיה בסמכותו של היושב ראש להחליט אם הוא מאפשר את זה או לא. </w:t>
      </w:r>
    </w:p>
    <w:p w14:paraId="0207B090" w14:textId="77777777" w:rsidR="003E25DA" w:rsidRPr="003E25DA" w:rsidRDefault="003E25DA" w:rsidP="003E25DA">
      <w:pPr>
        <w:bidi/>
        <w:jc w:val="both"/>
        <w:rPr>
          <w:rFonts w:cs="David" w:hint="cs"/>
          <w:rtl/>
        </w:rPr>
      </w:pPr>
    </w:p>
    <w:p w14:paraId="7C0D356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1C61633" w14:textId="77777777" w:rsidR="003E25DA" w:rsidRPr="003E25DA" w:rsidRDefault="003E25DA" w:rsidP="003E25DA">
      <w:pPr>
        <w:bidi/>
        <w:jc w:val="both"/>
        <w:rPr>
          <w:rFonts w:cs="David" w:hint="cs"/>
          <w:u w:val="single"/>
          <w:rtl/>
        </w:rPr>
      </w:pPr>
    </w:p>
    <w:p w14:paraId="474E570D" w14:textId="77777777" w:rsidR="003E25DA" w:rsidRPr="003E25DA" w:rsidRDefault="003E25DA" w:rsidP="003E25DA">
      <w:pPr>
        <w:bidi/>
        <w:jc w:val="both"/>
        <w:rPr>
          <w:rFonts w:cs="David" w:hint="cs"/>
          <w:rtl/>
        </w:rPr>
      </w:pPr>
      <w:r w:rsidRPr="003E25DA">
        <w:rPr>
          <w:rFonts w:cs="David" w:hint="cs"/>
          <w:rtl/>
        </w:rPr>
        <w:tab/>
        <w:t>אין "ראשון" ואין "אחר". לא כתוב פה שרק אחד יכול. האם שלושה יכולים?</w:t>
      </w:r>
    </w:p>
    <w:p w14:paraId="236E743A" w14:textId="77777777" w:rsidR="003E25DA" w:rsidRPr="003E25DA" w:rsidRDefault="003E25DA" w:rsidP="003E25DA">
      <w:pPr>
        <w:bidi/>
        <w:jc w:val="both"/>
        <w:rPr>
          <w:rFonts w:cs="David" w:hint="cs"/>
          <w:rtl/>
        </w:rPr>
      </w:pPr>
    </w:p>
    <w:p w14:paraId="5F6D9B20"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AE51476" w14:textId="77777777" w:rsidR="003E25DA" w:rsidRPr="003E25DA" w:rsidRDefault="003E25DA" w:rsidP="003E25DA">
      <w:pPr>
        <w:bidi/>
        <w:jc w:val="both"/>
        <w:rPr>
          <w:rFonts w:cs="David" w:hint="cs"/>
          <w:u w:val="single"/>
          <w:rtl/>
        </w:rPr>
      </w:pPr>
    </w:p>
    <w:p w14:paraId="114EB3AF" w14:textId="77777777" w:rsidR="003E25DA" w:rsidRPr="003E25DA" w:rsidRDefault="003E25DA" w:rsidP="003E25DA">
      <w:pPr>
        <w:bidi/>
        <w:jc w:val="both"/>
        <w:rPr>
          <w:rFonts w:cs="David" w:hint="cs"/>
          <w:rtl/>
        </w:rPr>
      </w:pPr>
      <w:r w:rsidRPr="003E25DA">
        <w:rPr>
          <w:rFonts w:cs="David" w:hint="cs"/>
          <w:rtl/>
        </w:rPr>
        <w:tab/>
        <w:t xml:space="preserve">לא, "מדבר בשמה" זה אחד. </w:t>
      </w:r>
    </w:p>
    <w:p w14:paraId="134FF8A0" w14:textId="77777777" w:rsidR="003E25DA" w:rsidRPr="003E25DA" w:rsidRDefault="003E25DA" w:rsidP="003E25DA">
      <w:pPr>
        <w:bidi/>
        <w:jc w:val="both"/>
        <w:rPr>
          <w:rFonts w:cs="David" w:hint="cs"/>
          <w:rtl/>
        </w:rPr>
      </w:pPr>
    </w:p>
    <w:p w14:paraId="7E01C081" w14:textId="77777777" w:rsidR="003E25DA" w:rsidRPr="003E25DA" w:rsidRDefault="003E25DA" w:rsidP="003E25DA">
      <w:pPr>
        <w:bidi/>
        <w:jc w:val="both"/>
        <w:rPr>
          <w:rFonts w:cs="David" w:hint="cs"/>
          <w:rtl/>
        </w:rPr>
      </w:pPr>
      <w:r w:rsidRPr="003E25DA">
        <w:rPr>
          <w:rFonts w:cs="David" w:hint="cs"/>
          <w:u w:val="single"/>
          <w:rtl/>
        </w:rPr>
        <w:t>איל ינון:</w:t>
      </w:r>
    </w:p>
    <w:p w14:paraId="2442FF6A" w14:textId="77777777" w:rsidR="003E25DA" w:rsidRPr="003E25DA" w:rsidRDefault="003E25DA" w:rsidP="003E25DA">
      <w:pPr>
        <w:bidi/>
        <w:jc w:val="both"/>
        <w:rPr>
          <w:rFonts w:cs="David" w:hint="cs"/>
          <w:rtl/>
        </w:rPr>
      </w:pPr>
    </w:p>
    <w:p w14:paraId="394D4460" w14:textId="77777777" w:rsidR="003E25DA" w:rsidRPr="003E25DA" w:rsidRDefault="003E25DA" w:rsidP="003E25DA">
      <w:pPr>
        <w:bidi/>
        <w:jc w:val="both"/>
        <w:rPr>
          <w:rFonts w:cs="David" w:hint="cs"/>
          <w:rtl/>
        </w:rPr>
      </w:pPr>
      <w:r w:rsidRPr="003E25DA">
        <w:rPr>
          <w:rFonts w:cs="David" w:hint="cs"/>
          <w:rtl/>
        </w:rPr>
        <w:tab/>
        <w:t xml:space="preserve">נכון. </w:t>
      </w:r>
    </w:p>
    <w:p w14:paraId="6444D98F" w14:textId="77777777" w:rsidR="003E25DA" w:rsidRPr="003E25DA" w:rsidRDefault="003E25DA" w:rsidP="003E25DA">
      <w:pPr>
        <w:bidi/>
        <w:jc w:val="both"/>
        <w:rPr>
          <w:rFonts w:cs="David" w:hint="cs"/>
          <w:rtl/>
        </w:rPr>
      </w:pPr>
    </w:p>
    <w:p w14:paraId="405B361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637D759" w14:textId="77777777" w:rsidR="003E25DA" w:rsidRPr="003E25DA" w:rsidRDefault="003E25DA" w:rsidP="003E25DA">
      <w:pPr>
        <w:bidi/>
        <w:jc w:val="both"/>
        <w:rPr>
          <w:rFonts w:cs="David" w:hint="cs"/>
          <w:rtl/>
        </w:rPr>
      </w:pPr>
    </w:p>
    <w:p w14:paraId="274D1885" w14:textId="77777777" w:rsidR="003E25DA" w:rsidRPr="003E25DA" w:rsidRDefault="003E25DA" w:rsidP="003E25DA">
      <w:pPr>
        <w:bidi/>
        <w:jc w:val="both"/>
        <w:rPr>
          <w:rFonts w:cs="David" w:hint="cs"/>
          <w:rtl/>
        </w:rPr>
      </w:pPr>
      <w:r w:rsidRPr="003E25DA">
        <w:rPr>
          <w:rFonts w:cs="David" w:hint="cs"/>
          <w:rtl/>
        </w:rPr>
        <w:tab/>
        <w:t xml:space="preserve"> אם בנושא הזה יש היבט ששר הפנים מציג אותו מנקודת המבט שלו - - - והשר למיעוטים - - -</w:t>
      </w:r>
    </w:p>
    <w:p w14:paraId="53B28014" w14:textId="77777777" w:rsidR="003E25DA" w:rsidRPr="003E25DA" w:rsidRDefault="003E25DA" w:rsidP="003E25DA">
      <w:pPr>
        <w:bidi/>
        <w:jc w:val="both"/>
        <w:rPr>
          <w:rFonts w:cs="David" w:hint="cs"/>
          <w:rtl/>
        </w:rPr>
      </w:pPr>
    </w:p>
    <w:p w14:paraId="01E87056" w14:textId="77777777" w:rsidR="003E25DA" w:rsidRPr="003E25DA" w:rsidRDefault="003E25DA" w:rsidP="003E25DA">
      <w:pPr>
        <w:bidi/>
        <w:jc w:val="both"/>
        <w:rPr>
          <w:rFonts w:cs="David" w:hint="cs"/>
          <w:u w:val="single"/>
          <w:rtl/>
        </w:rPr>
      </w:pPr>
      <w:r w:rsidRPr="003E25DA">
        <w:rPr>
          <w:rFonts w:cs="David" w:hint="cs"/>
          <w:u w:val="single"/>
          <w:rtl/>
        </w:rPr>
        <w:t>שלמה מולה:</w:t>
      </w:r>
    </w:p>
    <w:p w14:paraId="4D2A4A64" w14:textId="77777777" w:rsidR="003E25DA" w:rsidRPr="003E25DA" w:rsidRDefault="003E25DA" w:rsidP="003E25DA">
      <w:pPr>
        <w:bidi/>
        <w:jc w:val="both"/>
        <w:rPr>
          <w:rFonts w:cs="David" w:hint="cs"/>
          <w:rtl/>
        </w:rPr>
      </w:pPr>
    </w:p>
    <w:p w14:paraId="6A74AC2E" w14:textId="77777777" w:rsidR="003E25DA" w:rsidRPr="003E25DA" w:rsidRDefault="003E25DA" w:rsidP="003E25DA">
      <w:pPr>
        <w:bidi/>
        <w:jc w:val="both"/>
        <w:rPr>
          <w:rFonts w:cs="David" w:hint="cs"/>
          <w:rtl/>
        </w:rPr>
      </w:pPr>
      <w:r w:rsidRPr="003E25DA">
        <w:rPr>
          <w:rFonts w:cs="David" w:hint="cs"/>
          <w:rtl/>
        </w:rPr>
        <w:tab/>
        <w:t xml:space="preserve"> יש כאלה שרוצים להוסיף.</w:t>
      </w:r>
    </w:p>
    <w:p w14:paraId="18FE46FE" w14:textId="77777777" w:rsidR="003E25DA" w:rsidRPr="003E25DA" w:rsidRDefault="003E25DA" w:rsidP="003E25DA">
      <w:pPr>
        <w:bidi/>
        <w:jc w:val="both"/>
        <w:rPr>
          <w:rFonts w:cs="David" w:hint="cs"/>
          <w:rtl/>
        </w:rPr>
      </w:pPr>
    </w:p>
    <w:p w14:paraId="6DF62F6D"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1886486F" w14:textId="77777777" w:rsidR="003E25DA" w:rsidRPr="003E25DA" w:rsidRDefault="003E25DA" w:rsidP="003E25DA">
      <w:pPr>
        <w:bidi/>
        <w:jc w:val="both"/>
        <w:rPr>
          <w:rFonts w:cs="David" w:hint="cs"/>
          <w:u w:val="single"/>
          <w:rtl/>
        </w:rPr>
      </w:pPr>
    </w:p>
    <w:p w14:paraId="72958A16" w14:textId="77777777" w:rsidR="003E25DA" w:rsidRPr="003E25DA" w:rsidRDefault="003E25DA" w:rsidP="003E25DA">
      <w:pPr>
        <w:bidi/>
        <w:jc w:val="both"/>
        <w:rPr>
          <w:rFonts w:cs="David" w:hint="cs"/>
          <w:rtl/>
        </w:rPr>
      </w:pPr>
      <w:r w:rsidRPr="003E25DA">
        <w:rPr>
          <w:rFonts w:cs="David" w:hint="cs"/>
          <w:rtl/>
        </w:rPr>
        <w:tab/>
        <w:t xml:space="preserve">סעיף 7 אומר דבר אחר לגמרי: אם באי אמון או בהצעה לסדר - - - לשר הפנים, והוא נמצא כדי להשיב, והוא שמע שלושה חברי כנסת, הוא רשאי לבקש עכשיו לעלות לדבר; אחרי ארבעה חברי כנסת נוספים הוא רשאי לבקש שוב לעלות לדבר. הוא רשאי לעלות כמה פעמים שהוא רוצה. אין פה בעיה אם זה אחד, שניים או שלושה. לא זאת הבעיה שסעיף 7 בא לפתור. סעיף 7 בא לפתור שאותו שר שמייצג את הממשלה רשאי לדבר כמה פעמים בכל שלב שהוא רוצה, לא רק בסוף. </w:t>
      </w:r>
    </w:p>
    <w:p w14:paraId="6DDF5DEF" w14:textId="77777777" w:rsidR="003E25DA" w:rsidRPr="003E25DA" w:rsidRDefault="003E25DA" w:rsidP="003E25DA">
      <w:pPr>
        <w:bidi/>
        <w:jc w:val="both"/>
        <w:rPr>
          <w:rFonts w:cs="David" w:hint="cs"/>
          <w:rtl/>
        </w:rPr>
      </w:pPr>
    </w:p>
    <w:p w14:paraId="2D23820D" w14:textId="77777777" w:rsidR="003E25DA" w:rsidRPr="003E25DA" w:rsidRDefault="003E25DA" w:rsidP="003E25DA">
      <w:pPr>
        <w:bidi/>
        <w:jc w:val="both"/>
        <w:rPr>
          <w:rFonts w:cs="David" w:hint="cs"/>
          <w:rtl/>
        </w:rPr>
      </w:pPr>
      <w:r w:rsidRPr="003E25DA">
        <w:rPr>
          <w:rFonts w:cs="David" w:hint="cs"/>
          <w:u w:val="single"/>
          <w:rtl/>
        </w:rPr>
        <w:t>איל ינון:</w:t>
      </w:r>
    </w:p>
    <w:p w14:paraId="4640F9AD" w14:textId="77777777" w:rsidR="003E25DA" w:rsidRPr="003E25DA" w:rsidRDefault="003E25DA" w:rsidP="003E25DA">
      <w:pPr>
        <w:bidi/>
        <w:jc w:val="both"/>
        <w:rPr>
          <w:rFonts w:cs="David" w:hint="cs"/>
          <w:rtl/>
        </w:rPr>
      </w:pPr>
    </w:p>
    <w:p w14:paraId="45B72A3A" w14:textId="77777777" w:rsidR="003E25DA" w:rsidRPr="003E25DA" w:rsidRDefault="003E25DA" w:rsidP="003E25DA">
      <w:pPr>
        <w:bidi/>
        <w:jc w:val="both"/>
        <w:rPr>
          <w:rFonts w:cs="David" w:hint="cs"/>
          <w:rtl/>
        </w:rPr>
      </w:pPr>
      <w:r w:rsidRPr="003E25DA">
        <w:rPr>
          <w:rFonts w:cs="David" w:hint="cs"/>
          <w:rtl/>
        </w:rPr>
        <w:tab/>
        <w:t>אבל בעולם המעשה המצב מורכב יותר. למשל בדוגמה שנתת שר הפנים אמור להשיב על נושא כלשהו. יש לו תשובה מוכנה, לפעמים הוא גם לא נמצא באולם, והוא יגיע בסוף ויענה. אבל יושבים שרים תורנים ואחרים ששומעים 4-3 חברי כנסת ופתאום אומרים שהם רוצים לעלות לדבר. או שהיושב ראש מאפשר להם או שלא.</w:t>
      </w:r>
    </w:p>
    <w:p w14:paraId="1EDBDEBF" w14:textId="77777777" w:rsidR="003E25DA" w:rsidRPr="003E25DA" w:rsidRDefault="003E25DA" w:rsidP="003E25DA">
      <w:pPr>
        <w:bidi/>
        <w:jc w:val="both"/>
        <w:rPr>
          <w:rFonts w:cs="David" w:hint="cs"/>
          <w:rtl/>
        </w:rPr>
      </w:pPr>
    </w:p>
    <w:p w14:paraId="73FCF989"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4AFDE6CB" w14:textId="77777777" w:rsidR="003E25DA" w:rsidRPr="003E25DA" w:rsidRDefault="003E25DA" w:rsidP="003E25DA">
      <w:pPr>
        <w:bidi/>
        <w:jc w:val="both"/>
        <w:rPr>
          <w:rFonts w:cs="David" w:hint="cs"/>
          <w:u w:val="single"/>
          <w:rtl/>
        </w:rPr>
      </w:pPr>
    </w:p>
    <w:p w14:paraId="098BD47D" w14:textId="77777777" w:rsidR="003E25DA" w:rsidRPr="003E25DA" w:rsidRDefault="003E25DA" w:rsidP="003E25DA">
      <w:pPr>
        <w:bidi/>
        <w:jc w:val="both"/>
        <w:rPr>
          <w:rFonts w:cs="David" w:hint="cs"/>
          <w:rtl/>
        </w:rPr>
      </w:pPr>
      <w:r w:rsidRPr="003E25DA">
        <w:rPr>
          <w:rFonts w:cs="David" w:hint="cs"/>
          <w:rtl/>
        </w:rPr>
        <w:tab/>
        <w:t xml:space="preserve"> הם לא יכולים משום שהסעיף מדבר על חבר הממשלה "המדבר בשמה"</w:t>
      </w:r>
    </w:p>
    <w:p w14:paraId="5463719C" w14:textId="77777777" w:rsidR="003E25DA" w:rsidRPr="003E25DA" w:rsidRDefault="003E25DA" w:rsidP="003E25DA">
      <w:pPr>
        <w:bidi/>
        <w:jc w:val="both"/>
        <w:rPr>
          <w:rFonts w:cs="David" w:hint="cs"/>
          <w:rtl/>
        </w:rPr>
      </w:pPr>
    </w:p>
    <w:p w14:paraId="060A6257"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576B4FF6" w14:textId="77777777" w:rsidR="003E25DA" w:rsidRPr="003E25DA" w:rsidRDefault="003E25DA" w:rsidP="003E25DA">
      <w:pPr>
        <w:bidi/>
        <w:jc w:val="both"/>
        <w:rPr>
          <w:rFonts w:cs="David" w:hint="cs"/>
          <w:u w:val="single"/>
          <w:rtl/>
        </w:rPr>
      </w:pPr>
    </w:p>
    <w:p w14:paraId="4AE77E96" w14:textId="77777777" w:rsidR="003E25DA" w:rsidRPr="003E25DA" w:rsidRDefault="003E25DA" w:rsidP="003E25DA">
      <w:pPr>
        <w:bidi/>
        <w:jc w:val="both"/>
        <w:rPr>
          <w:rFonts w:cs="David" w:hint="cs"/>
          <w:rtl/>
        </w:rPr>
      </w:pPr>
      <w:r w:rsidRPr="003E25DA">
        <w:rPr>
          <w:rFonts w:cs="David" w:hint="cs"/>
          <w:rtl/>
        </w:rPr>
        <w:tab/>
        <w:t xml:space="preserve"> אז אולי התוספת שלך- - -</w:t>
      </w:r>
    </w:p>
    <w:p w14:paraId="2DF021C0" w14:textId="77777777" w:rsidR="003E25DA" w:rsidRPr="003E25DA" w:rsidRDefault="003E25DA" w:rsidP="003E25DA">
      <w:pPr>
        <w:bidi/>
        <w:jc w:val="both"/>
        <w:rPr>
          <w:rFonts w:cs="David" w:hint="cs"/>
          <w:rtl/>
        </w:rPr>
      </w:pPr>
    </w:p>
    <w:p w14:paraId="704B93B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E6FEDCA" w14:textId="77777777" w:rsidR="003E25DA" w:rsidRPr="003E25DA" w:rsidRDefault="003E25DA" w:rsidP="003E25DA">
      <w:pPr>
        <w:bidi/>
        <w:jc w:val="both"/>
        <w:rPr>
          <w:rFonts w:cs="David" w:hint="cs"/>
          <w:u w:val="single"/>
          <w:rtl/>
        </w:rPr>
      </w:pPr>
    </w:p>
    <w:p w14:paraId="47022B56" w14:textId="77777777" w:rsidR="003E25DA" w:rsidRPr="003E25DA" w:rsidRDefault="003E25DA" w:rsidP="003E25DA">
      <w:pPr>
        <w:bidi/>
        <w:jc w:val="both"/>
        <w:rPr>
          <w:rFonts w:cs="David" w:hint="cs"/>
          <w:rtl/>
        </w:rPr>
      </w:pPr>
      <w:r w:rsidRPr="003E25DA">
        <w:rPr>
          <w:rFonts w:cs="David" w:hint="cs"/>
          <w:rtl/>
        </w:rPr>
        <w:tab/>
        <w:t xml:space="preserve">לכן השאלה היא האם לא לעגן את מה שעושים באופן פרקטי ומשאירים את הכלל, אבל נותנים ליושב ראש סמכות. אם חבר ממשלה אחר ביקש לדבר בהתאם לשיקול דעתו הוא יאפשר לו או לא יאפשר לו את זה. </w:t>
      </w:r>
    </w:p>
    <w:p w14:paraId="39454AA0" w14:textId="77777777" w:rsidR="003E25DA" w:rsidRPr="003E25DA" w:rsidRDefault="003E25DA" w:rsidP="003E25DA">
      <w:pPr>
        <w:bidi/>
        <w:jc w:val="both"/>
        <w:rPr>
          <w:rFonts w:cs="David" w:hint="cs"/>
          <w:rtl/>
        </w:rPr>
      </w:pPr>
    </w:p>
    <w:p w14:paraId="324CA16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0D9F9D6" w14:textId="77777777" w:rsidR="003E25DA" w:rsidRPr="003E25DA" w:rsidRDefault="003E25DA" w:rsidP="003E25DA">
      <w:pPr>
        <w:bidi/>
        <w:jc w:val="both"/>
        <w:rPr>
          <w:rFonts w:cs="David" w:hint="cs"/>
          <w:u w:val="single"/>
          <w:rtl/>
        </w:rPr>
      </w:pPr>
    </w:p>
    <w:p w14:paraId="055270C5" w14:textId="77777777" w:rsidR="003E25DA" w:rsidRPr="003E25DA" w:rsidRDefault="003E25DA" w:rsidP="003E25DA">
      <w:pPr>
        <w:bidi/>
        <w:jc w:val="both"/>
        <w:rPr>
          <w:rFonts w:cs="David" w:hint="cs"/>
          <w:rtl/>
        </w:rPr>
      </w:pPr>
      <w:r w:rsidRPr="003E25DA">
        <w:rPr>
          <w:rFonts w:cs="David" w:hint="cs"/>
          <w:rtl/>
        </w:rPr>
        <w:tab/>
        <w:t xml:space="preserve">צריך להגיד: "חבר ממשלה אחד המדבר בשמה". </w:t>
      </w:r>
    </w:p>
    <w:p w14:paraId="46BCE9DE" w14:textId="77777777" w:rsidR="003E25DA" w:rsidRPr="003E25DA" w:rsidRDefault="003E25DA" w:rsidP="003E25DA">
      <w:pPr>
        <w:bidi/>
        <w:jc w:val="both"/>
        <w:rPr>
          <w:rFonts w:cs="David" w:hint="cs"/>
          <w:rtl/>
        </w:rPr>
      </w:pPr>
    </w:p>
    <w:p w14:paraId="5864BB3F" w14:textId="77777777" w:rsidR="003E25DA" w:rsidRPr="003E25DA" w:rsidRDefault="003E25DA" w:rsidP="003E25DA">
      <w:pPr>
        <w:bidi/>
        <w:jc w:val="both"/>
        <w:rPr>
          <w:rFonts w:cs="David" w:hint="cs"/>
          <w:rtl/>
        </w:rPr>
      </w:pPr>
      <w:r w:rsidRPr="003E25DA">
        <w:rPr>
          <w:rFonts w:cs="David" w:hint="cs"/>
          <w:u w:val="single"/>
          <w:rtl/>
        </w:rPr>
        <w:t>אברהם מיכאלי:</w:t>
      </w:r>
    </w:p>
    <w:p w14:paraId="2B70324F" w14:textId="77777777" w:rsidR="003E25DA" w:rsidRPr="003E25DA" w:rsidRDefault="003E25DA" w:rsidP="003E25DA">
      <w:pPr>
        <w:bidi/>
        <w:jc w:val="both"/>
        <w:rPr>
          <w:rFonts w:cs="David" w:hint="cs"/>
          <w:rtl/>
        </w:rPr>
      </w:pPr>
    </w:p>
    <w:p w14:paraId="0A46D30D" w14:textId="77777777" w:rsidR="003E25DA" w:rsidRPr="003E25DA" w:rsidRDefault="003E25DA" w:rsidP="003E25DA">
      <w:pPr>
        <w:bidi/>
        <w:jc w:val="both"/>
        <w:rPr>
          <w:rFonts w:cs="David" w:hint="cs"/>
          <w:rtl/>
        </w:rPr>
      </w:pPr>
      <w:r w:rsidRPr="003E25DA">
        <w:rPr>
          <w:rFonts w:cs="David" w:hint="cs"/>
          <w:rtl/>
        </w:rPr>
        <w:tab/>
        <w:t xml:space="preserve"> בחוקים מסוימים כתוב "שניים".</w:t>
      </w:r>
    </w:p>
    <w:p w14:paraId="5A1B3EBC" w14:textId="77777777" w:rsidR="003E25DA" w:rsidRPr="003E25DA" w:rsidRDefault="003E25DA" w:rsidP="003E25DA">
      <w:pPr>
        <w:bidi/>
        <w:jc w:val="both"/>
        <w:rPr>
          <w:rFonts w:cs="David" w:hint="cs"/>
          <w:rtl/>
        </w:rPr>
      </w:pPr>
    </w:p>
    <w:p w14:paraId="6242A828" w14:textId="77777777" w:rsidR="003E25DA" w:rsidRPr="003E25DA" w:rsidRDefault="003E25DA" w:rsidP="003E25DA">
      <w:pPr>
        <w:bidi/>
        <w:jc w:val="both"/>
        <w:rPr>
          <w:rFonts w:cs="David" w:hint="cs"/>
          <w:rtl/>
        </w:rPr>
      </w:pPr>
      <w:r w:rsidRPr="003E25DA">
        <w:rPr>
          <w:rFonts w:cs="David" w:hint="cs"/>
          <w:u w:val="single"/>
          <w:rtl/>
        </w:rPr>
        <w:t>איל ינון:</w:t>
      </w:r>
    </w:p>
    <w:p w14:paraId="3239FC05" w14:textId="77777777" w:rsidR="003E25DA" w:rsidRPr="003E25DA" w:rsidRDefault="003E25DA" w:rsidP="003E25DA">
      <w:pPr>
        <w:bidi/>
        <w:jc w:val="both"/>
        <w:rPr>
          <w:rFonts w:cs="David" w:hint="cs"/>
          <w:rtl/>
        </w:rPr>
      </w:pPr>
    </w:p>
    <w:p w14:paraId="75861E76" w14:textId="77777777" w:rsidR="003E25DA" w:rsidRPr="003E25DA" w:rsidRDefault="003E25DA" w:rsidP="003E25DA">
      <w:pPr>
        <w:bidi/>
        <w:jc w:val="both"/>
        <w:rPr>
          <w:rFonts w:cs="David" w:hint="cs"/>
          <w:rtl/>
        </w:rPr>
      </w:pPr>
      <w:r w:rsidRPr="003E25DA">
        <w:rPr>
          <w:rFonts w:cs="David" w:hint="cs"/>
          <w:rtl/>
        </w:rPr>
        <w:tab/>
        <w:t>זה יכול להיות שניים, אבל "המדבר בשמה" הוא מי שקיבלנו עליו הודעה מראש שהוא מייצג.</w:t>
      </w:r>
    </w:p>
    <w:p w14:paraId="354B7C1F" w14:textId="77777777" w:rsidR="003E25DA" w:rsidRPr="003E25DA" w:rsidRDefault="003E25DA" w:rsidP="003E25DA">
      <w:pPr>
        <w:bidi/>
        <w:jc w:val="both"/>
        <w:rPr>
          <w:rFonts w:cs="David" w:hint="cs"/>
          <w:rtl/>
        </w:rPr>
      </w:pPr>
    </w:p>
    <w:p w14:paraId="2BE5706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C16E429" w14:textId="77777777" w:rsidR="003E25DA" w:rsidRPr="003E25DA" w:rsidRDefault="003E25DA" w:rsidP="003E25DA">
      <w:pPr>
        <w:bidi/>
        <w:jc w:val="both"/>
        <w:rPr>
          <w:rFonts w:cs="David" w:hint="cs"/>
          <w:u w:val="single"/>
          <w:rtl/>
        </w:rPr>
      </w:pPr>
    </w:p>
    <w:p w14:paraId="353BB536" w14:textId="77777777" w:rsidR="003E25DA" w:rsidRPr="003E25DA" w:rsidRDefault="003E25DA" w:rsidP="003E25DA">
      <w:pPr>
        <w:bidi/>
        <w:jc w:val="both"/>
        <w:rPr>
          <w:rFonts w:cs="David" w:hint="cs"/>
          <w:rtl/>
        </w:rPr>
      </w:pPr>
      <w:r w:rsidRPr="003E25DA">
        <w:rPr>
          <w:rFonts w:cs="David" w:hint="cs"/>
          <w:rtl/>
        </w:rPr>
        <w:tab/>
        <w:t xml:space="preserve"> זה לא ברור.</w:t>
      </w:r>
    </w:p>
    <w:p w14:paraId="4EA3BAEC" w14:textId="77777777" w:rsidR="003E25DA" w:rsidRPr="003E25DA" w:rsidRDefault="003E25DA" w:rsidP="003E25DA">
      <w:pPr>
        <w:bidi/>
        <w:jc w:val="both"/>
        <w:rPr>
          <w:rFonts w:cs="David" w:hint="cs"/>
          <w:rtl/>
        </w:rPr>
      </w:pPr>
    </w:p>
    <w:p w14:paraId="7A46D58F" w14:textId="77777777" w:rsidR="003E25DA" w:rsidRPr="003E25DA" w:rsidRDefault="003E25DA" w:rsidP="003E25DA">
      <w:pPr>
        <w:bidi/>
        <w:jc w:val="both"/>
        <w:rPr>
          <w:rFonts w:cs="David" w:hint="cs"/>
          <w:rtl/>
        </w:rPr>
      </w:pPr>
      <w:r w:rsidRPr="003E25DA">
        <w:rPr>
          <w:rFonts w:cs="David" w:hint="cs"/>
          <w:u w:val="single"/>
          <w:rtl/>
        </w:rPr>
        <w:t>איל ינון:</w:t>
      </w:r>
    </w:p>
    <w:p w14:paraId="0A7BC963" w14:textId="77777777" w:rsidR="003E25DA" w:rsidRPr="003E25DA" w:rsidRDefault="003E25DA" w:rsidP="003E25DA">
      <w:pPr>
        <w:bidi/>
        <w:jc w:val="both"/>
        <w:rPr>
          <w:rFonts w:cs="David" w:hint="cs"/>
          <w:rtl/>
        </w:rPr>
      </w:pPr>
    </w:p>
    <w:p w14:paraId="49E986F3" w14:textId="77777777" w:rsidR="003E25DA" w:rsidRPr="003E25DA" w:rsidRDefault="003E25DA" w:rsidP="003E25DA">
      <w:pPr>
        <w:bidi/>
        <w:jc w:val="both"/>
        <w:rPr>
          <w:rFonts w:cs="David" w:hint="cs"/>
          <w:rtl/>
        </w:rPr>
      </w:pPr>
      <w:r w:rsidRPr="003E25DA">
        <w:rPr>
          <w:rFonts w:cs="David" w:hint="cs"/>
          <w:rtl/>
        </w:rPr>
        <w:tab/>
        <w:t xml:space="preserve">אז צריך לכתוב את זה. </w:t>
      </w:r>
    </w:p>
    <w:p w14:paraId="1EEAE3A8" w14:textId="77777777" w:rsidR="003E25DA" w:rsidRPr="003E25DA" w:rsidRDefault="003E25DA" w:rsidP="003E25DA">
      <w:pPr>
        <w:bidi/>
        <w:jc w:val="both"/>
        <w:rPr>
          <w:rFonts w:cs="David" w:hint="cs"/>
          <w:rtl/>
        </w:rPr>
      </w:pPr>
    </w:p>
    <w:p w14:paraId="342C738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858F788" w14:textId="77777777" w:rsidR="003E25DA" w:rsidRPr="003E25DA" w:rsidRDefault="003E25DA" w:rsidP="003E25DA">
      <w:pPr>
        <w:bidi/>
        <w:jc w:val="both"/>
        <w:rPr>
          <w:rFonts w:cs="David" w:hint="cs"/>
          <w:rtl/>
        </w:rPr>
      </w:pPr>
    </w:p>
    <w:p w14:paraId="781CEF0D" w14:textId="77777777" w:rsidR="003E25DA" w:rsidRPr="003E25DA" w:rsidRDefault="003E25DA" w:rsidP="003E25DA">
      <w:pPr>
        <w:bidi/>
        <w:jc w:val="both"/>
        <w:rPr>
          <w:rFonts w:cs="David" w:hint="cs"/>
          <w:rtl/>
        </w:rPr>
      </w:pPr>
      <w:r w:rsidRPr="003E25DA">
        <w:rPr>
          <w:rFonts w:cs="David" w:hint="cs"/>
          <w:rtl/>
        </w:rPr>
        <w:tab/>
        <w:t xml:space="preserve"> "שלגביו הודיעה הממשלה מראש שהוא ידבר בשמה"</w:t>
      </w:r>
    </w:p>
    <w:p w14:paraId="090BACFA" w14:textId="77777777" w:rsidR="003E25DA" w:rsidRPr="003E25DA" w:rsidRDefault="003E25DA" w:rsidP="003E25DA">
      <w:pPr>
        <w:bidi/>
        <w:jc w:val="both"/>
        <w:rPr>
          <w:rFonts w:cs="David" w:hint="cs"/>
          <w:rtl/>
        </w:rPr>
      </w:pPr>
    </w:p>
    <w:p w14:paraId="1FF7B1F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C73EF1A" w14:textId="77777777" w:rsidR="003E25DA" w:rsidRPr="003E25DA" w:rsidRDefault="003E25DA" w:rsidP="003E25DA">
      <w:pPr>
        <w:bidi/>
        <w:jc w:val="both"/>
        <w:rPr>
          <w:rFonts w:cs="David" w:hint="cs"/>
          <w:u w:val="single"/>
          <w:rtl/>
        </w:rPr>
      </w:pPr>
    </w:p>
    <w:p w14:paraId="06A8C17E" w14:textId="77777777" w:rsidR="003E25DA" w:rsidRPr="003E25DA" w:rsidRDefault="003E25DA" w:rsidP="003E25DA">
      <w:pPr>
        <w:bidi/>
        <w:jc w:val="both"/>
        <w:rPr>
          <w:rFonts w:cs="David" w:hint="cs"/>
          <w:rtl/>
        </w:rPr>
      </w:pPr>
      <w:r w:rsidRPr="003E25DA">
        <w:rPr>
          <w:rFonts w:cs="David" w:hint="cs"/>
          <w:rtl/>
        </w:rPr>
        <w:tab/>
        <w:t xml:space="preserve">יש לו זכות מוקנית, ויש לאחרים אפשרות לבקש, וליושב ראש </w:t>
      </w:r>
      <w:r w:rsidRPr="003E25DA">
        <w:rPr>
          <w:rFonts w:cs="David"/>
          <w:rtl/>
        </w:rPr>
        <w:t>–</w:t>
      </w:r>
      <w:r w:rsidRPr="003E25DA">
        <w:rPr>
          <w:rFonts w:cs="David" w:hint="cs"/>
          <w:rtl/>
        </w:rPr>
        <w:t xml:space="preserve"> לאפשר או לא לאפשר.</w:t>
      </w:r>
    </w:p>
    <w:p w14:paraId="1313BACB" w14:textId="77777777" w:rsidR="003E25DA" w:rsidRPr="003E25DA" w:rsidRDefault="003E25DA" w:rsidP="003E25DA">
      <w:pPr>
        <w:bidi/>
        <w:jc w:val="both"/>
        <w:rPr>
          <w:rFonts w:cs="David" w:hint="cs"/>
          <w:rtl/>
        </w:rPr>
      </w:pPr>
    </w:p>
    <w:p w14:paraId="76F1C42D"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33FFE8A9" w14:textId="77777777" w:rsidR="003E25DA" w:rsidRPr="003E25DA" w:rsidRDefault="003E25DA" w:rsidP="003E25DA">
      <w:pPr>
        <w:bidi/>
        <w:jc w:val="both"/>
        <w:rPr>
          <w:rFonts w:cs="David" w:hint="cs"/>
          <w:u w:val="single"/>
          <w:rtl/>
        </w:rPr>
      </w:pPr>
    </w:p>
    <w:p w14:paraId="7B8D6E0A" w14:textId="77777777" w:rsidR="003E25DA" w:rsidRPr="003E25DA" w:rsidRDefault="003E25DA" w:rsidP="003E25DA">
      <w:pPr>
        <w:bidi/>
        <w:jc w:val="both"/>
        <w:rPr>
          <w:rFonts w:cs="David" w:hint="cs"/>
          <w:rtl/>
        </w:rPr>
      </w:pPr>
      <w:r w:rsidRPr="003E25DA">
        <w:rPr>
          <w:rFonts w:cs="David" w:hint="cs"/>
          <w:rtl/>
        </w:rPr>
        <w:tab/>
        <w:t>- - -</w:t>
      </w:r>
    </w:p>
    <w:p w14:paraId="7BC35CE1" w14:textId="77777777" w:rsidR="003E25DA" w:rsidRPr="003E25DA" w:rsidRDefault="003E25DA" w:rsidP="003E25DA">
      <w:pPr>
        <w:bidi/>
        <w:jc w:val="both"/>
        <w:rPr>
          <w:rFonts w:cs="David" w:hint="cs"/>
          <w:rtl/>
        </w:rPr>
      </w:pPr>
    </w:p>
    <w:p w14:paraId="10CF2FA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763121F" w14:textId="77777777" w:rsidR="003E25DA" w:rsidRPr="003E25DA" w:rsidRDefault="003E25DA" w:rsidP="003E25DA">
      <w:pPr>
        <w:bidi/>
        <w:jc w:val="both"/>
        <w:rPr>
          <w:rFonts w:cs="David" w:hint="cs"/>
          <w:u w:val="single"/>
          <w:rtl/>
        </w:rPr>
      </w:pPr>
    </w:p>
    <w:p w14:paraId="2EBB18E9" w14:textId="77777777" w:rsidR="003E25DA" w:rsidRPr="003E25DA" w:rsidRDefault="003E25DA" w:rsidP="003E25DA">
      <w:pPr>
        <w:bidi/>
        <w:jc w:val="both"/>
        <w:rPr>
          <w:rFonts w:cs="David" w:hint="cs"/>
          <w:rtl/>
        </w:rPr>
      </w:pPr>
      <w:r w:rsidRPr="003E25DA">
        <w:rPr>
          <w:rFonts w:cs="David" w:hint="cs"/>
          <w:rtl/>
        </w:rPr>
        <w:tab/>
        <w:t>אתה לא קוצב זמן לשרים, אתה לא יכול.</w:t>
      </w:r>
    </w:p>
    <w:p w14:paraId="5AB780FA" w14:textId="77777777" w:rsidR="003E25DA" w:rsidRPr="003E25DA" w:rsidRDefault="003E25DA" w:rsidP="003E25DA">
      <w:pPr>
        <w:bidi/>
        <w:jc w:val="both"/>
        <w:rPr>
          <w:rFonts w:cs="David" w:hint="cs"/>
          <w:rtl/>
        </w:rPr>
      </w:pPr>
    </w:p>
    <w:p w14:paraId="4CDBEAF5"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2BD1A7AD" w14:textId="77777777" w:rsidR="003E25DA" w:rsidRPr="003E25DA" w:rsidRDefault="003E25DA" w:rsidP="003E25DA">
      <w:pPr>
        <w:bidi/>
        <w:jc w:val="both"/>
        <w:rPr>
          <w:rFonts w:cs="David" w:hint="cs"/>
          <w:u w:val="single"/>
          <w:rtl/>
        </w:rPr>
      </w:pPr>
    </w:p>
    <w:p w14:paraId="251A5631" w14:textId="77777777" w:rsidR="003E25DA" w:rsidRPr="003E25DA" w:rsidRDefault="003E25DA" w:rsidP="003E25DA">
      <w:pPr>
        <w:bidi/>
        <w:jc w:val="both"/>
        <w:rPr>
          <w:rFonts w:cs="David" w:hint="cs"/>
          <w:rtl/>
        </w:rPr>
      </w:pPr>
      <w:r w:rsidRPr="003E25DA">
        <w:rPr>
          <w:rFonts w:cs="David" w:hint="cs"/>
          <w:rtl/>
        </w:rPr>
        <w:tab/>
        <w:t>סליחה, בסעיף 3 קבעת להם זמן, ובצדק.</w:t>
      </w:r>
    </w:p>
    <w:p w14:paraId="7E694E12" w14:textId="77777777" w:rsidR="003E25DA" w:rsidRPr="003E25DA" w:rsidRDefault="003E25DA" w:rsidP="003E25DA">
      <w:pPr>
        <w:bidi/>
        <w:jc w:val="both"/>
        <w:rPr>
          <w:rFonts w:cs="David" w:hint="cs"/>
          <w:rtl/>
        </w:rPr>
      </w:pPr>
    </w:p>
    <w:p w14:paraId="28E4F231"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722BF9C5" w14:textId="77777777" w:rsidR="003E25DA" w:rsidRPr="003E25DA" w:rsidRDefault="003E25DA" w:rsidP="003E25DA">
      <w:pPr>
        <w:bidi/>
        <w:jc w:val="both"/>
        <w:rPr>
          <w:rFonts w:cs="David" w:hint="cs"/>
          <w:u w:val="single"/>
          <w:rtl/>
        </w:rPr>
      </w:pPr>
    </w:p>
    <w:p w14:paraId="1C19EEB5" w14:textId="77777777" w:rsidR="003E25DA" w:rsidRPr="003E25DA" w:rsidRDefault="003E25DA" w:rsidP="003E25DA">
      <w:pPr>
        <w:bidi/>
        <w:jc w:val="both"/>
        <w:rPr>
          <w:rFonts w:cs="David" w:hint="cs"/>
          <w:rtl/>
        </w:rPr>
      </w:pPr>
      <w:r w:rsidRPr="003E25DA">
        <w:rPr>
          <w:rFonts w:cs="David" w:hint="cs"/>
          <w:rtl/>
        </w:rPr>
        <w:tab/>
        <w:t xml:space="preserve"> נכון.</w:t>
      </w:r>
    </w:p>
    <w:p w14:paraId="29E75E36" w14:textId="77777777" w:rsidR="003E25DA" w:rsidRPr="003E25DA" w:rsidRDefault="003E25DA" w:rsidP="003E25DA">
      <w:pPr>
        <w:bidi/>
        <w:jc w:val="both"/>
        <w:rPr>
          <w:rFonts w:cs="David" w:hint="cs"/>
          <w:rtl/>
        </w:rPr>
      </w:pPr>
    </w:p>
    <w:p w14:paraId="2C1609E5"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64866C95" w14:textId="77777777" w:rsidR="003E25DA" w:rsidRPr="003E25DA" w:rsidRDefault="003E25DA" w:rsidP="003E25DA">
      <w:pPr>
        <w:bidi/>
        <w:jc w:val="both"/>
        <w:rPr>
          <w:rFonts w:cs="David" w:hint="cs"/>
          <w:u w:val="single"/>
          <w:rtl/>
        </w:rPr>
      </w:pPr>
    </w:p>
    <w:p w14:paraId="14007A88" w14:textId="77777777" w:rsidR="003E25DA" w:rsidRPr="003E25DA" w:rsidRDefault="003E25DA" w:rsidP="003E25DA">
      <w:pPr>
        <w:bidi/>
        <w:jc w:val="both"/>
        <w:rPr>
          <w:rFonts w:cs="David" w:hint="cs"/>
          <w:rtl/>
        </w:rPr>
      </w:pPr>
      <w:r w:rsidRPr="003E25DA">
        <w:rPr>
          <w:rFonts w:cs="David" w:hint="cs"/>
          <w:rtl/>
        </w:rPr>
        <w:tab/>
        <w:t xml:space="preserve"> למה שלא אגביל אותו בזמן? זה בלתי אפשרי.</w:t>
      </w:r>
    </w:p>
    <w:p w14:paraId="7169642F" w14:textId="77777777" w:rsidR="003E25DA" w:rsidRPr="003E25DA" w:rsidRDefault="003E25DA" w:rsidP="003E25DA">
      <w:pPr>
        <w:bidi/>
        <w:jc w:val="both"/>
        <w:rPr>
          <w:rFonts w:cs="David" w:hint="cs"/>
          <w:rtl/>
        </w:rPr>
      </w:pPr>
    </w:p>
    <w:p w14:paraId="7335426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D424A67" w14:textId="77777777" w:rsidR="003E25DA" w:rsidRPr="003E25DA" w:rsidRDefault="003E25DA" w:rsidP="003E25DA">
      <w:pPr>
        <w:bidi/>
        <w:jc w:val="both"/>
        <w:rPr>
          <w:rFonts w:cs="David" w:hint="cs"/>
          <w:u w:val="single"/>
          <w:rtl/>
        </w:rPr>
      </w:pPr>
    </w:p>
    <w:p w14:paraId="532D4688" w14:textId="77777777" w:rsidR="003E25DA" w:rsidRPr="003E25DA" w:rsidRDefault="003E25DA" w:rsidP="003E25DA">
      <w:pPr>
        <w:bidi/>
        <w:jc w:val="both"/>
        <w:rPr>
          <w:rFonts w:cs="David" w:hint="cs"/>
          <w:rtl/>
        </w:rPr>
      </w:pPr>
      <w:r w:rsidRPr="003E25DA">
        <w:rPr>
          <w:rFonts w:cs="David" w:hint="cs"/>
          <w:rtl/>
        </w:rPr>
        <w:tab/>
        <w:t xml:space="preserve"> אני מקבל, ולו מהטעם שיש תמיד שר שיכול להתערב בכל שלב. אז הוא יכול לעלות שלוש פעמים אם הוא רוצה.</w:t>
      </w:r>
    </w:p>
    <w:p w14:paraId="0AF7A594" w14:textId="77777777" w:rsidR="003E25DA" w:rsidRPr="003E25DA" w:rsidRDefault="003E25DA" w:rsidP="003E25DA">
      <w:pPr>
        <w:bidi/>
        <w:jc w:val="both"/>
        <w:rPr>
          <w:rFonts w:cs="David" w:hint="cs"/>
          <w:rtl/>
        </w:rPr>
      </w:pPr>
    </w:p>
    <w:p w14:paraId="5997CDE5" w14:textId="77777777" w:rsidR="003E25DA" w:rsidRPr="003E25DA" w:rsidRDefault="003E25DA" w:rsidP="003E25DA">
      <w:pPr>
        <w:bidi/>
        <w:jc w:val="both"/>
        <w:rPr>
          <w:rFonts w:cs="David" w:hint="cs"/>
          <w:u w:val="single"/>
          <w:rtl/>
        </w:rPr>
      </w:pPr>
      <w:r w:rsidRPr="003E25DA">
        <w:rPr>
          <w:rFonts w:cs="David" w:hint="cs"/>
          <w:u w:val="single"/>
          <w:rtl/>
        </w:rPr>
        <w:t>דוד רותם:</w:t>
      </w:r>
    </w:p>
    <w:p w14:paraId="2FC2ADB3" w14:textId="77777777" w:rsidR="003E25DA" w:rsidRPr="003E25DA" w:rsidRDefault="003E25DA" w:rsidP="003E25DA">
      <w:pPr>
        <w:bidi/>
        <w:jc w:val="both"/>
        <w:rPr>
          <w:rFonts w:cs="David" w:hint="cs"/>
          <w:u w:val="single"/>
          <w:rtl/>
        </w:rPr>
      </w:pPr>
    </w:p>
    <w:p w14:paraId="5A8E67E5" w14:textId="77777777" w:rsidR="003E25DA" w:rsidRPr="003E25DA" w:rsidRDefault="003E25DA" w:rsidP="003E25DA">
      <w:pPr>
        <w:bidi/>
        <w:jc w:val="both"/>
        <w:rPr>
          <w:rFonts w:cs="David" w:hint="cs"/>
          <w:rtl/>
        </w:rPr>
      </w:pPr>
      <w:r w:rsidRPr="003E25DA">
        <w:rPr>
          <w:rFonts w:cs="David" w:hint="cs"/>
          <w:rtl/>
        </w:rPr>
        <w:tab/>
        <w:t>הוא יעלה שלוש פעמים וכל פעם הוא ידבר שעה, כי יושב ראש הקואליציה נמצא בתל-אביב, והוא צריך להגיע לירושלים כדי לארגן את ההצבעה. גם הזמן שלנו הוא לא הפקרות, חבר'ה.</w:t>
      </w:r>
    </w:p>
    <w:p w14:paraId="24349B0D" w14:textId="77777777" w:rsidR="003E25DA" w:rsidRPr="003E25DA" w:rsidRDefault="003E25DA" w:rsidP="003E25DA">
      <w:pPr>
        <w:bidi/>
        <w:jc w:val="both"/>
        <w:rPr>
          <w:rFonts w:cs="David" w:hint="cs"/>
          <w:rtl/>
        </w:rPr>
      </w:pPr>
    </w:p>
    <w:p w14:paraId="112D19EB"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A47F7D5" w14:textId="77777777" w:rsidR="003E25DA" w:rsidRPr="003E25DA" w:rsidRDefault="003E25DA" w:rsidP="003E25DA">
      <w:pPr>
        <w:bidi/>
        <w:jc w:val="both"/>
        <w:rPr>
          <w:rFonts w:cs="David" w:hint="cs"/>
          <w:u w:val="single"/>
          <w:rtl/>
        </w:rPr>
      </w:pPr>
    </w:p>
    <w:p w14:paraId="05FB6758" w14:textId="77777777" w:rsidR="003E25DA" w:rsidRPr="003E25DA" w:rsidRDefault="003E25DA" w:rsidP="003E25DA">
      <w:pPr>
        <w:bidi/>
        <w:jc w:val="both"/>
        <w:rPr>
          <w:rFonts w:cs="David" w:hint="cs"/>
          <w:rtl/>
        </w:rPr>
      </w:pPr>
      <w:r w:rsidRPr="003E25DA">
        <w:rPr>
          <w:rFonts w:cs="David" w:hint="cs"/>
          <w:rtl/>
        </w:rPr>
        <w:tab/>
        <w:t xml:space="preserve">אני הולך להצעת פשרה: בואו נגביל את ההרשאה לשר נוסף ל-5 דקות. </w:t>
      </w:r>
    </w:p>
    <w:p w14:paraId="18B860F4" w14:textId="77777777" w:rsidR="003E25DA" w:rsidRPr="003E25DA" w:rsidRDefault="003E25DA" w:rsidP="003E25DA">
      <w:pPr>
        <w:bidi/>
        <w:jc w:val="both"/>
        <w:rPr>
          <w:rFonts w:cs="David" w:hint="cs"/>
          <w:rtl/>
        </w:rPr>
      </w:pPr>
    </w:p>
    <w:p w14:paraId="746C3D24"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772795F" w14:textId="77777777" w:rsidR="003E25DA" w:rsidRPr="003E25DA" w:rsidRDefault="003E25DA" w:rsidP="003E25DA">
      <w:pPr>
        <w:bidi/>
        <w:jc w:val="both"/>
        <w:rPr>
          <w:rFonts w:cs="David" w:hint="cs"/>
          <w:u w:val="single"/>
          <w:rtl/>
        </w:rPr>
      </w:pPr>
    </w:p>
    <w:p w14:paraId="7DA735E8" w14:textId="77777777" w:rsidR="003E25DA" w:rsidRPr="003E25DA" w:rsidRDefault="003E25DA" w:rsidP="003E25DA">
      <w:pPr>
        <w:bidi/>
        <w:jc w:val="both"/>
        <w:rPr>
          <w:rFonts w:cs="David" w:hint="cs"/>
          <w:rtl/>
        </w:rPr>
      </w:pPr>
      <w:r w:rsidRPr="003E25DA">
        <w:rPr>
          <w:rFonts w:cs="David" w:hint="cs"/>
          <w:rtl/>
        </w:rPr>
        <w:tab/>
        <w:t xml:space="preserve"> זה מאוד מהפכני. </w:t>
      </w:r>
    </w:p>
    <w:p w14:paraId="12CC03FD" w14:textId="77777777" w:rsidR="003E25DA" w:rsidRPr="003E25DA" w:rsidRDefault="003E25DA" w:rsidP="003E25DA">
      <w:pPr>
        <w:bidi/>
        <w:jc w:val="both"/>
        <w:rPr>
          <w:rFonts w:cs="David" w:hint="cs"/>
          <w:rtl/>
        </w:rPr>
      </w:pPr>
    </w:p>
    <w:p w14:paraId="37C1BA62"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E18014B" w14:textId="77777777" w:rsidR="003E25DA" w:rsidRPr="003E25DA" w:rsidRDefault="003E25DA" w:rsidP="003E25DA">
      <w:pPr>
        <w:bidi/>
        <w:jc w:val="both"/>
        <w:rPr>
          <w:rFonts w:cs="David" w:hint="cs"/>
          <w:u w:val="single"/>
          <w:rtl/>
        </w:rPr>
      </w:pPr>
    </w:p>
    <w:p w14:paraId="19F65CDC" w14:textId="77777777" w:rsidR="003E25DA" w:rsidRPr="003E25DA" w:rsidRDefault="003E25DA" w:rsidP="003E25DA">
      <w:pPr>
        <w:bidi/>
        <w:jc w:val="both"/>
        <w:rPr>
          <w:rFonts w:cs="David" w:hint="cs"/>
          <w:rtl/>
        </w:rPr>
      </w:pPr>
      <w:r w:rsidRPr="003E25DA">
        <w:rPr>
          <w:rFonts w:cs="David" w:hint="cs"/>
          <w:rtl/>
        </w:rPr>
        <w:tab/>
        <w:t xml:space="preserve">זה לא מהפכני. אנחנו אומרים שאנחנו מאפשרים לעוד שר </w:t>
      </w:r>
      <w:r w:rsidRPr="003E25DA">
        <w:rPr>
          <w:rFonts w:cs="David"/>
          <w:rtl/>
        </w:rPr>
        <w:t>–</w:t>
      </w:r>
      <w:r w:rsidRPr="003E25DA">
        <w:rPr>
          <w:rFonts w:cs="David" w:hint="cs"/>
          <w:rtl/>
        </w:rPr>
        <w:t xml:space="preserve"> לא זה "המדבר בשמה" </w:t>
      </w:r>
      <w:r w:rsidRPr="003E25DA">
        <w:rPr>
          <w:rFonts w:cs="David"/>
          <w:rtl/>
        </w:rPr>
        <w:t>–</w:t>
      </w:r>
      <w:r w:rsidRPr="003E25DA">
        <w:rPr>
          <w:rFonts w:cs="David" w:hint="cs"/>
          <w:rtl/>
        </w:rPr>
        <w:t xml:space="preserve"> לדבר 5 דקות. </w:t>
      </w:r>
    </w:p>
    <w:p w14:paraId="1B5529C2" w14:textId="77777777" w:rsidR="003E25DA" w:rsidRPr="003E25DA" w:rsidRDefault="003E25DA" w:rsidP="003E25DA">
      <w:pPr>
        <w:bidi/>
        <w:jc w:val="both"/>
        <w:rPr>
          <w:rFonts w:cs="David" w:hint="cs"/>
          <w:rtl/>
        </w:rPr>
      </w:pPr>
    </w:p>
    <w:p w14:paraId="2D2FB60B"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A67912D" w14:textId="77777777" w:rsidR="003E25DA" w:rsidRPr="003E25DA" w:rsidRDefault="003E25DA" w:rsidP="003E25DA">
      <w:pPr>
        <w:bidi/>
        <w:jc w:val="both"/>
        <w:rPr>
          <w:rFonts w:cs="David" w:hint="cs"/>
          <w:rtl/>
        </w:rPr>
      </w:pPr>
    </w:p>
    <w:p w14:paraId="12392246" w14:textId="77777777" w:rsidR="003E25DA" w:rsidRPr="003E25DA" w:rsidRDefault="003E25DA" w:rsidP="003E25DA">
      <w:pPr>
        <w:bidi/>
        <w:jc w:val="both"/>
        <w:rPr>
          <w:rFonts w:cs="David" w:hint="cs"/>
          <w:rtl/>
        </w:rPr>
      </w:pPr>
      <w:r w:rsidRPr="003E25DA">
        <w:rPr>
          <w:rFonts w:cs="David" w:hint="cs"/>
          <w:rtl/>
        </w:rPr>
        <w:tab/>
        <w:t xml:space="preserve"> כמו שאתה אמרת- - </w:t>
      </w:r>
    </w:p>
    <w:p w14:paraId="34E49060" w14:textId="77777777" w:rsidR="003E25DA" w:rsidRPr="003E25DA" w:rsidRDefault="003E25DA" w:rsidP="003E25DA">
      <w:pPr>
        <w:bidi/>
        <w:jc w:val="both"/>
        <w:rPr>
          <w:rFonts w:cs="David" w:hint="cs"/>
          <w:rtl/>
        </w:rPr>
      </w:pPr>
    </w:p>
    <w:p w14:paraId="3F838E8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4FF170D" w14:textId="77777777" w:rsidR="003E25DA" w:rsidRPr="003E25DA" w:rsidRDefault="003E25DA" w:rsidP="003E25DA">
      <w:pPr>
        <w:bidi/>
        <w:jc w:val="both"/>
        <w:rPr>
          <w:rFonts w:cs="David" w:hint="cs"/>
          <w:u w:val="single"/>
          <w:rtl/>
        </w:rPr>
      </w:pPr>
    </w:p>
    <w:p w14:paraId="392410EF" w14:textId="77777777" w:rsidR="003E25DA" w:rsidRPr="003E25DA" w:rsidRDefault="003E25DA" w:rsidP="003E25DA">
      <w:pPr>
        <w:bidi/>
        <w:jc w:val="both"/>
        <w:rPr>
          <w:rFonts w:cs="David" w:hint="cs"/>
          <w:rtl/>
        </w:rPr>
      </w:pPr>
      <w:r w:rsidRPr="003E25DA">
        <w:rPr>
          <w:rFonts w:cs="David" w:hint="cs"/>
          <w:rtl/>
        </w:rPr>
        <w:tab/>
        <w:t>אין בעיה, אותו אני לא מגביל. אני מדבר על השר הנוסף.</w:t>
      </w:r>
    </w:p>
    <w:p w14:paraId="37AA780B" w14:textId="77777777" w:rsidR="003E25DA" w:rsidRPr="003E25DA" w:rsidRDefault="003E25DA" w:rsidP="003E25DA">
      <w:pPr>
        <w:bidi/>
        <w:jc w:val="both"/>
        <w:rPr>
          <w:rFonts w:cs="David" w:hint="cs"/>
          <w:rtl/>
        </w:rPr>
      </w:pPr>
    </w:p>
    <w:p w14:paraId="21CC01F5" w14:textId="77777777" w:rsidR="003E25DA" w:rsidRPr="003E25DA" w:rsidRDefault="003E25DA" w:rsidP="003E25DA">
      <w:pPr>
        <w:bidi/>
        <w:jc w:val="both"/>
        <w:rPr>
          <w:rFonts w:cs="David" w:hint="cs"/>
          <w:rtl/>
        </w:rPr>
      </w:pPr>
      <w:r w:rsidRPr="003E25DA">
        <w:rPr>
          <w:rFonts w:cs="David" w:hint="cs"/>
          <w:u w:val="single"/>
          <w:rtl/>
        </w:rPr>
        <w:t>איל ינון:</w:t>
      </w:r>
    </w:p>
    <w:p w14:paraId="2A73E42E" w14:textId="77777777" w:rsidR="003E25DA" w:rsidRPr="003E25DA" w:rsidRDefault="003E25DA" w:rsidP="003E25DA">
      <w:pPr>
        <w:bidi/>
        <w:jc w:val="both"/>
        <w:rPr>
          <w:rFonts w:cs="David" w:hint="cs"/>
          <w:rtl/>
        </w:rPr>
      </w:pPr>
    </w:p>
    <w:p w14:paraId="3B0579D3" w14:textId="77777777" w:rsidR="003E25DA" w:rsidRPr="003E25DA" w:rsidRDefault="003E25DA" w:rsidP="003E25DA">
      <w:pPr>
        <w:bidi/>
        <w:jc w:val="both"/>
        <w:rPr>
          <w:rFonts w:cs="David" w:hint="cs"/>
          <w:rtl/>
        </w:rPr>
      </w:pPr>
      <w:r w:rsidRPr="003E25DA">
        <w:rPr>
          <w:rFonts w:cs="David" w:hint="cs"/>
          <w:rtl/>
        </w:rPr>
        <w:tab/>
        <w:t>מה זה "בכל שלב משלבי הדיון"?</w:t>
      </w:r>
    </w:p>
    <w:p w14:paraId="5C1F6792" w14:textId="77777777" w:rsidR="003E25DA" w:rsidRPr="003E25DA" w:rsidRDefault="003E25DA" w:rsidP="003E25DA">
      <w:pPr>
        <w:bidi/>
        <w:jc w:val="both"/>
        <w:rPr>
          <w:rFonts w:cs="David" w:hint="cs"/>
          <w:rtl/>
        </w:rPr>
      </w:pPr>
    </w:p>
    <w:p w14:paraId="3BD536AA"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D9EDD70" w14:textId="77777777" w:rsidR="003E25DA" w:rsidRPr="003E25DA" w:rsidRDefault="003E25DA" w:rsidP="003E25DA">
      <w:pPr>
        <w:bidi/>
        <w:jc w:val="both"/>
        <w:rPr>
          <w:rFonts w:cs="David" w:hint="cs"/>
          <w:u w:val="single"/>
          <w:rtl/>
        </w:rPr>
      </w:pPr>
    </w:p>
    <w:p w14:paraId="52A20F0B" w14:textId="77777777" w:rsidR="003E25DA" w:rsidRPr="003E25DA" w:rsidRDefault="003E25DA" w:rsidP="003E25DA">
      <w:pPr>
        <w:bidi/>
        <w:jc w:val="both"/>
        <w:rPr>
          <w:rFonts w:cs="David" w:hint="cs"/>
          <w:rtl/>
        </w:rPr>
      </w:pPr>
      <w:r w:rsidRPr="003E25DA">
        <w:rPr>
          <w:rFonts w:cs="David" w:hint="cs"/>
          <w:rtl/>
        </w:rPr>
        <w:tab/>
        <w:t>עד ההצבעה. אמרנו: "בכל שלב משלבי הדיון טרם החלה ההצבעה"</w:t>
      </w:r>
    </w:p>
    <w:p w14:paraId="2E27EE7E" w14:textId="77777777" w:rsidR="003E25DA" w:rsidRPr="003E25DA" w:rsidRDefault="003E25DA" w:rsidP="003E25DA">
      <w:pPr>
        <w:bidi/>
        <w:jc w:val="both"/>
        <w:rPr>
          <w:rFonts w:cs="David" w:hint="cs"/>
          <w:rtl/>
        </w:rPr>
      </w:pPr>
    </w:p>
    <w:p w14:paraId="4CF514EA" w14:textId="77777777" w:rsidR="003E25DA" w:rsidRPr="003E25DA" w:rsidRDefault="003E25DA" w:rsidP="003E25DA">
      <w:pPr>
        <w:bidi/>
        <w:jc w:val="both"/>
        <w:rPr>
          <w:rFonts w:cs="David" w:hint="cs"/>
          <w:rtl/>
        </w:rPr>
      </w:pPr>
      <w:r w:rsidRPr="003E25DA">
        <w:rPr>
          <w:rFonts w:cs="David" w:hint="cs"/>
          <w:u w:val="single"/>
          <w:rtl/>
        </w:rPr>
        <w:t>איל ינון:</w:t>
      </w:r>
    </w:p>
    <w:p w14:paraId="7130373C" w14:textId="77777777" w:rsidR="003E25DA" w:rsidRPr="003E25DA" w:rsidRDefault="003E25DA" w:rsidP="003E25DA">
      <w:pPr>
        <w:bidi/>
        <w:jc w:val="both"/>
        <w:rPr>
          <w:rFonts w:cs="David" w:hint="cs"/>
          <w:rtl/>
        </w:rPr>
      </w:pPr>
    </w:p>
    <w:p w14:paraId="61C3FE05" w14:textId="77777777" w:rsidR="003E25DA" w:rsidRPr="003E25DA" w:rsidRDefault="003E25DA" w:rsidP="003E25DA">
      <w:pPr>
        <w:bidi/>
        <w:jc w:val="both"/>
        <w:rPr>
          <w:rFonts w:cs="David" w:hint="cs"/>
          <w:rtl/>
        </w:rPr>
      </w:pPr>
      <w:r w:rsidRPr="003E25DA">
        <w:rPr>
          <w:rFonts w:cs="David" w:hint="cs"/>
          <w:rtl/>
        </w:rPr>
        <w:tab/>
        <w:t>גם בחקיקה פרטית?</w:t>
      </w:r>
    </w:p>
    <w:p w14:paraId="36F4DE28" w14:textId="77777777" w:rsidR="003E25DA" w:rsidRPr="003E25DA" w:rsidRDefault="003E25DA" w:rsidP="003E25DA">
      <w:pPr>
        <w:bidi/>
        <w:jc w:val="both"/>
        <w:rPr>
          <w:rFonts w:cs="David" w:hint="cs"/>
          <w:rtl/>
        </w:rPr>
      </w:pPr>
    </w:p>
    <w:p w14:paraId="6AFB844A"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E0EE9F7" w14:textId="77777777" w:rsidR="003E25DA" w:rsidRPr="003E25DA" w:rsidRDefault="003E25DA" w:rsidP="003E25DA">
      <w:pPr>
        <w:bidi/>
        <w:jc w:val="both"/>
        <w:rPr>
          <w:rFonts w:cs="David" w:hint="cs"/>
          <w:u w:val="single"/>
          <w:rtl/>
        </w:rPr>
      </w:pPr>
    </w:p>
    <w:p w14:paraId="2D3295E7" w14:textId="77777777" w:rsidR="003E25DA" w:rsidRPr="003E25DA" w:rsidRDefault="003E25DA" w:rsidP="003E25DA">
      <w:pPr>
        <w:bidi/>
        <w:jc w:val="both"/>
        <w:rPr>
          <w:rFonts w:cs="David" w:hint="cs"/>
          <w:rtl/>
        </w:rPr>
      </w:pPr>
      <w:r w:rsidRPr="003E25DA">
        <w:rPr>
          <w:rFonts w:cs="David" w:hint="cs"/>
          <w:rtl/>
        </w:rPr>
        <w:tab/>
        <w:t>טרם החלה ההצבעה.</w:t>
      </w:r>
    </w:p>
    <w:p w14:paraId="08AD8B59" w14:textId="77777777" w:rsidR="003E25DA" w:rsidRPr="003E25DA" w:rsidRDefault="003E25DA" w:rsidP="003E25DA">
      <w:pPr>
        <w:bidi/>
        <w:jc w:val="both"/>
        <w:rPr>
          <w:rFonts w:cs="David" w:hint="cs"/>
          <w:rtl/>
        </w:rPr>
      </w:pPr>
    </w:p>
    <w:p w14:paraId="04C7934D"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776AACC3" w14:textId="77777777" w:rsidR="003E25DA" w:rsidRPr="003E25DA" w:rsidRDefault="003E25DA" w:rsidP="003E25DA">
      <w:pPr>
        <w:bidi/>
        <w:jc w:val="both"/>
        <w:rPr>
          <w:rFonts w:cs="David" w:hint="cs"/>
          <w:u w:val="single"/>
          <w:rtl/>
        </w:rPr>
      </w:pPr>
    </w:p>
    <w:p w14:paraId="5272B318" w14:textId="77777777" w:rsidR="003E25DA" w:rsidRPr="003E25DA" w:rsidRDefault="003E25DA" w:rsidP="003E25DA">
      <w:pPr>
        <w:bidi/>
        <w:jc w:val="both"/>
        <w:rPr>
          <w:rFonts w:cs="David" w:hint="cs"/>
          <w:rtl/>
        </w:rPr>
      </w:pPr>
      <w:r w:rsidRPr="003E25DA">
        <w:rPr>
          <w:rFonts w:cs="David" w:hint="cs"/>
          <w:rtl/>
        </w:rPr>
        <w:tab/>
        <w:t xml:space="preserve"> בחקיקה פרטית יש מתכונת דיון שחבר הכנסת המציע מציג, לאחריו הממשלה משיבה לו אם היא מתנגדת או לא, ואז יש לו זכות לסגור את הסוגיה הזאת ולהשיב במשך 5 דקות. האם אנחנו מאפשרים לשר שוב לעלות?</w:t>
      </w:r>
    </w:p>
    <w:p w14:paraId="154D7C1C" w14:textId="77777777" w:rsidR="003E25DA" w:rsidRPr="003E25DA" w:rsidRDefault="003E25DA" w:rsidP="003E25DA">
      <w:pPr>
        <w:bidi/>
        <w:jc w:val="both"/>
        <w:rPr>
          <w:rFonts w:cs="David" w:hint="cs"/>
          <w:rtl/>
        </w:rPr>
      </w:pPr>
    </w:p>
    <w:p w14:paraId="589EF039"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472A16F" w14:textId="77777777" w:rsidR="003E25DA" w:rsidRPr="003E25DA" w:rsidRDefault="003E25DA" w:rsidP="003E25DA">
      <w:pPr>
        <w:bidi/>
        <w:jc w:val="both"/>
        <w:rPr>
          <w:rFonts w:cs="David" w:hint="cs"/>
          <w:u w:val="single"/>
          <w:rtl/>
        </w:rPr>
      </w:pPr>
    </w:p>
    <w:p w14:paraId="1CA7FA4A" w14:textId="77777777" w:rsidR="003E25DA" w:rsidRPr="003E25DA" w:rsidRDefault="003E25DA" w:rsidP="003E25DA">
      <w:pPr>
        <w:bidi/>
        <w:jc w:val="both"/>
        <w:rPr>
          <w:rFonts w:cs="David" w:hint="cs"/>
          <w:rtl/>
        </w:rPr>
      </w:pPr>
      <w:r w:rsidRPr="003E25DA">
        <w:rPr>
          <w:rFonts w:cs="David" w:hint="cs"/>
          <w:rtl/>
        </w:rPr>
        <w:tab/>
        <w:t xml:space="preserve"> לא. </w:t>
      </w:r>
    </w:p>
    <w:p w14:paraId="7339AFFD" w14:textId="77777777" w:rsidR="003E25DA" w:rsidRPr="003E25DA" w:rsidRDefault="003E25DA" w:rsidP="003E25DA">
      <w:pPr>
        <w:bidi/>
        <w:jc w:val="both"/>
        <w:rPr>
          <w:rFonts w:cs="David" w:hint="cs"/>
          <w:rtl/>
        </w:rPr>
      </w:pPr>
    </w:p>
    <w:p w14:paraId="07216537"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27349C77" w14:textId="77777777" w:rsidR="003E25DA" w:rsidRPr="003E25DA" w:rsidRDefault="003E25DA" w:rsidP="003E25DA">
      <w:pPr>
        <w:bidi/>
        <w:jc w:val="both"/>
        <w:rPr>
          <w:rFonts w:cs="David" w:hint="cs"/>
          <w:u w:val="single"/>
          <w:rtl/>
        </w:rPr>
      </w:pPr>
    </w:p>
    <w:p w14:paraId="28633E86" w14:textId="77777777" w:rsidR="003E25DA" w:rsidRPr="003E25DA" w:rsidRDefault="003E25DA" w:rsidP="003E25DA">
      <w:pPr>
        <w:bidi/>
        <w:jc w:val="both"/>
        <w:rPr>
          <w:rFonts w:cs="David" w:hint="cs"/>
          <w:rtl/>
        </w:rPr>
      </w:pPr>
      <w:r w:rsidRPr="003E25DA">
        <w:rPr>
          <w:rFonts w:cs="David" w:hint="cs"/>
          <w:rtl/>
        </w:rPr>
        <w:tab/>
        <w:t xml:space="preserve"> אז זה לא ברור פה. צריך להבהיר את הדברים האלה כי לפי הסעיף זה כן אפשרי.</w:t>
      </w:r>
    </w:p>
    <w:p w14:paraId="0262647D" w14:textId="77777777" w:rsidR="003E25DA" w:rsidRPr="003E25DA" w:rsidRDefault="003E25DA" w:rsidP="003E25DA">
      <w:pPr>
        <w:bidi/>
        <w:jc w:val="both"/>
        <w:rPr>
          <w:rFonts w:cs="David" w:hint="cs"/>
          <w:rtl/>
        </w:rPr>
      </w:pPr>
    </w:p>
    <w:p w14:paraId="13B5BFAB"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3E86B5B3" w14:textId="77777777" w:rsidR="003E25DA" w:rsidRPr="003E25DA" w:rsidRDefault="003E25DA" w:rsidP="003E25DA">
      <w:pPr>
        <w:bidi/>
        <w:jc w:val="both"/>
        <w:rPr>
          <w:rFonts w:cs="David" w:hint="cs"/>
          <w:rtl/>
        </w:rPr>
      </w:pPr>
    </w:p>
    <w:p w14:paraId="50F575CF" w14:textId="77777777" w:rsidR="003E25DA" w:rsidRPr="003E25DA" w:rsidRDefault="003E25DA" w:rsidP="003E25DA">
      <w:pPr>
        <w:bidi/>
        <w:jc w:val="both"/>
        <w:rPr>
          <w:rFonts w:cs="David" w:hint="cs"/>
          <w:rtl/>
        </w:rPr>
      </w:pPr>
      <w:r w:rsidRPr="003E25DA">
        <w:rPr>
          <w:rFonts w:cs="David" w:hint="cs"/>
          <w:rtl/>
        </w:rPr>
        <w:tab/>
        <w:t>אבל הדיון בהצעת חוק פרטית הוא לא דיון סיעתי.</w:t>
      </w:r>
    </w:p>
    <w:p w14:paraId="73B5619C" w14:textId="77777777" w:rsidR="003E25DA" w:rsidRPr="003E25DA" w:rsidRDefault="003E25DA" w:rsidP="003E25DA">
      <w:pPr>
        <w:bidi/>
        <w:jc w:val="both"/>
        <w:rPr>
          <w:rFonts w:cs="David" w:hint="cs"/>
          <w:rtl/>
        </w:rPr>
      </w:pPr>
    </w:p>
    <w:p w14:paraId="106E8E98" w14:textId="77777777" w:rsidR="003E25DA" w:rsidRPr="003E25DA" w:rsidRDefault="003E25DA" w:rsidP="003E25DA">
      <w:pPr>
        <w:bidi/>
        <w:jc w:val="both"/>
        <w:rPr>
          <w:rFonts w:cs="David" w:hint="cs"/>
          <w:rtl/>
        </w:rPr>
      </w:pPr>
      <w:r w:rsidRPr="003E25DA">
        <w:rPr>
          <w:rFonts w:cs="David" w:hint="cs"/>
          <w:u w:val="single"/>
          <w:rtl/>
        </w:rPr>
        <w:t>איל ינון:</w:t>
      </w:r>
    </w:p>
    <w:p w14:paraId="7C610680" w14:textId="77777777" w:rsidR="003E25DA" w:rsidRPr="003E25DA" w:rsidRDefault="003E25DA" w:rsidP="003E25DA">
      <w:pPr>
        <w:bidi/>
        <w:jc w:val="both"/>
        <w:rPr>
          <w:rFonts w:cs="David" w:hint="cs"/>
          <w:rtl/>
        </w:rPr>
      </w:pPr>
    </w:p>
    <w:p w14:paraId="31435FED" w14:textId="77777777" w:rsidR="003E25DA" w:rsidRPr="003E25DA" w:rsidRDefault="003E25DA" w:rsidP="003E25DA">
      <w:pPr>
        <w:bidi/>
        <w:jc w:val="both"/>
        <w:rPr>
          <w:rFonts w:cs="David" w:hint="cs"/>
          <w:rtl/>
        </w:rPr>
      </w:pPr>
      <w:r w:rsidRPr="003E25DA">
        <w:rPr>
          <w:rFonts w:cs="David" w:hint="cs"/>
          <w:rtl/>
        </w:rPr>
        <w:tab/>
        <w:t>צריך להבהיר שזה לא חל על חקיקה או על החקיקה הפרטית, לפחות.</w:t>
      </w:r>
    </w:p>
    <w:p w14:paraId="00C3D1A8" w14:textId="77777777" w:rsidR="003E25DA" w:rsidRPr="003E25DA" w:rsidRDefault="003E25DA" w:rsidP="003E25DA">
      <w:pPr>
        <w:bidi/>
        <w:jc w:val="both"/>
        <w:rPr>
          <w:rFonts w:cs="David" w:hint="cs"/>
          <w:rtl/>
        </w:rPr>
      </w:pPr>
    </w:p>
    <w:p w14:paraId="734EC33D"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2FA4F79E" w14:textId="77777777" w:rsidR="003E25DA" w:rsidRPr="003E25DA" w:rsidRDefault="003E25DA" w:rsidP="003E25DA">
      <w:pPr>
        <w:bidi/>
        <w:jc w:val="both"/>
        <w:rPr>
          <w:rFonts w:cs="David" w:hint="cs"/>
          <w:rtl/>
        </w:rPr>
      </w:pPr>
    </w:p>
    <w:p w14:paraId="66BC4289" w14:textId="77777777" w:rsidR="003E25DA" w:rsidRPr="003E25DA" w:rsidRDefault="003E25DA" w:rsidP="003E25DA">
      <w:pPr>
        <w:bidi/>
        <w:jc w:val="both"/>
        <w:rPr>
          <w:rFonts w:cs="David" w:hint="cs"/>
          <w:rtl/>
        </w:rPr>
      </w:pPr>
      <w:r w:rsidRPr="003E25DA">
        <w:rPr>
          <w:rFonts w:cs="David" w:hint="cs"/>
          <w:rtl/>
        </w:rPr>
        <w:tab/>
        <w:t xml:space="preserve"> זה לא נחשב דיון.</w:t>
      </w:r>
    </w:p>
    <w:p w14:paraId="5F516F50" w14:textId="77777777" w:rsidR="003E25DA" w:rsidRPr="003E25DA" w:rsidRDefault="003E25DA" w:rsidP="003E25DA">
      <w:pPr>
        <w:bidi/>
        <w:jc w:val="both"/>
        <w:rPr>
          <w:rFonts w:cs="David" w:hint="cs"/>
          <w:rtl/>
        </w:rPr>
      </w:pPr>
    </w:p>
    <w:p w14:paraId="52283F55"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6D126F9A" w14:textId="77777777" w:rsidR="003E25DA" w:rsidRPr="003E25DA" w:rsidRDefault="003E25DA" w:rsidP="003E25DA">
      <w:pPr>
        <w:bidi/>
        <w:jc w:val="both"/>
        <w:rPr>
          <w:rFonts w:cs="David" w:hint="cs"/>
          <w:u w:val="single"/>
          <w:rtl/>
        </w:rPr>
      </w:pPr>
    </w:p>
    <w:p w14:paraId="77504AF9" w14:textId="77777777" w:rsidR="003E25DA" w:rsidRPr="003E25DA" w:rsidRDefault="003E25DA" w:rsidP="003E25DA">
      <w:pPr>
        <w:bidi/>
        <w:jc w:val="both"/>
        <w:rPr>
          <w:rFonts w:cs="David" w:hint="cs"/>
          <w:rtl/>
        </w:rPr>
      </w:pPr>
      <w:r w:rsidRPr="003E25DA">
        <w:rPr>
          <w:rFonts w:cs="David" w:hint="cs"/>
          <w:rtl/>
        </w:rPr>
        <w:tab/>
        <w:t>אנשים לא מבינים את זה. צריך להבהיר את זה.</w:t>
      </w:r>
    </w:p>
    <w:p w14:paraId="5E591F2D" w14:textId="77777777" w:rsidR="003E25DA" w:rsidRPr="003E25DA" w:rsidRDefault="003E25DA" w:rsidP="003E25DA">
      <w:pPr>
        <w:bidi/>
        <w:jc w:val="both"/>
        <w:rPr>
          <w:rFonts w:cs="David" w:hint="cs"/>
          <w:rtl/>
        </w:rPr>
      </w:pPr>
    </w:p>
    <w:p w14:paraId="1C0DF0C5"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DDA6CDD" w14:textId="77777777" w:rsidR="003E25DA" w:rsidRPr="003E25DA" w:rsidRDefault="003E25DA" w:rsidP="003E25DA">
      <w:pPr>
        <w:bidi/>
        <w:jc w:val="both"/>
        <w:rPr>
          <w:rFonts w:cs="David" w:hint="cs"/>
          <w:u w:val="single"/>
          <w:rtl/>
        </w:rPr>
      </w:pPr>
    </w:p>
    <w:p w14:paraId="1F8F3613" w14:textId="77777777" w:rsidR="003E25DA" w:rsidRPr="003E25DA" w:rsidRDefault="003E25DA" w:rsidP="003E25DA">
      <w:pPr>
        <w:bidi/>
        <w:jc w:val="both"/>
        <w:rPr>
          <w:rFonts w:cs="David" w:hint="cs"/>
          <w:rtl/>
        </w:rPr>
      </w:pPr>
      <w:r w:rsidRPr="003E25DA">
        <w:rPr>
          <w:rFonts w:cs="David" w:hint="cs"/>
          <w:rtl/>
        </w:rPr>
        <w:tab/>
        <w:t xml:space="preserve">לסעיף 7 יכולה להיות נגיעה לחקיקה? אני שואל את זה מהכיוון ההפוך. </w:t>
      </w:r>
    </w:p>
    <w:p w14:paraId="541A3DEF" w14:textId="77777777" w:rsidR="003E25DA" w:rsidRPr="003E25DA" w:rsidRDefault="003E25DA" w:rsidP="003E25DA">
      <w:pPr>
        <w:bidi/>
        <w:jc w:val="both"/>
        <w:rPr>
          <w:rFonts w:cs="David" w:hint="cs"/>
          <w:rtl/>
        </w:rPr>
      </w:pPr>
    </w:p>
    <w:p w14:paraId="0DC6DB29" w14:textId="77777777" w:rsidR="003E25DA" w:rsidRPr="003E25DA" w:rsidRDefault="003E25DA" w:rsidP="003E25DA">
      <w:pPr>
        <w:bidi/>
        <w:jc w:val="both"/>
        <w:rPr>
          <w:rFonts w:cs="David" w:hint="cs"/>
          <w:rtl/>
        </w:rPr>
      </w:pPr>
      <w:r w:rsidRPr="003E25DA">
        <w:rPr>
          <w:rFonts w:cs="David" w:hint="cs"/>
          <w:u w:val="single"/>
          <w:rtl/>
        </w:rPr>
        <w:t>איל ינון:</w:t>
      </w:r>
    </w:p>
    <w:p w14:paraId="20D26580" w14:textId="77777777" w:rsidR="003E25DA" w:rsidRPr="003E25DA" w:rsidRDefault="003E25DA" w:rsidP="003E25DA">
      <w:pPr>
        <w:bidi/>
        <w:jc w:val="both"/>
        <w:rPr>
          <w:rFonts w:cs="David" w:hint="cs"/>
          <w:rtl/>
        </w:rPr>
      </w:pPr>
    </w:p>
    <w:p w14:paraId="428C9C6B" w14:textId="77777777" w:rsidR="003E25DA" w:rsidRPr="003E25DA" w:rsidRDefault="003E25DA" w:rsidP="003E25DA">
      <w:pPr>
        <w:bidi/>
        <w:jc w:val="both"/>
        <w:rPr>
          <w:rFonts w:cs="David" w:hint="cs"/>
          <w:rtl/>
        </w:rPr>
      </w:pPr>
      <w:r w:rsidRPr="003E25DA">
        <w:rPr>
          <w:rFonts w:cs="David" w:hint="cs"/>
          <w:rtl/>
        </w:rPr>
        <w:tab/>
        <w:t xml:space="preserve">בקריאה ראשונה. </w:t>
      </w:r>
    </w:p>
    <w:p w14:paraId="27598233" w14:textId="77777777" w:rsidR="003E25DA" w:rsidRPr="003E25DA" w:rsidRDefault="003E25DA" w:rsidP="003E25DA">
      <w:pPr>
        <w:bidi/>
        <w:jc w:val="both"/>
        <w:rPr>
          <w:rFonts w:cs="David" w:hint="cs"/>
          <w:rtl/>
        </w:rPr>
      </w:pPr>
    </w:p>
    <w:p w14:paraId="2FE4A36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15CE407" w14:textId="77777777" w:rsidR="003E25DA" w:rsidRPr="003E25DA" w:rsidRDefault="003E25DA" w:rsidP="003E25DA">
      <w:pPr>
        <w:bidi/>
        <w:jc w:val="both"/>
        <w:rPr>
          <w:rFonts w:cs="David" w:hint="cs"/>
          <w:rtl/>
        </w:rPr>
      </w:pPr>
    </w:p>
    <w:p w14:paraId="13A4E34C" w14:textId="77777777" w:rsidR="003E25DA" w:rsidRPr="003E25DA" w:rsidRDefault="003E25DA" w:rsidP="003E25DA">
      <w:pPr>
        <w:bidi/>
        <w:jc w:val="both"/>
        <w:rPr>
          <w:rFonts w:cs="David" w:hint="cs"/>
          <w:rtl/>
        </w:rPr>
      </w:pPr>
      <w:r w:rsidRPr="003E25DA">
        <w:rPr>
          <w:rFonts w:cs="David" w:hint="cs"/>
          <w:rtl/>
        </w:rPr>
        <w:tab/>
        <w:t xml:space="preserve"> בקריאה ראשונה, בוודאי, כי זה דיון אישי.</w:t>
      </w:r>
    </w:p>
    <w:p w14:paraId="37B08CBD" w14:textId="77777777" w:rsidR="003E25DA" w:rsidRPr="003E25DA" w:rsidRDefault="003E25DA" w:rsidP="003E25DA">
      <w:pPr>
        <w:bidi/>
        <w:jc w:val="both"/>
        <w:rPr>
          <w:rFonts w:cs="David" w:hint="cs"/>
          <w:rtl/>
        </w:rPr>
      </w:pPr>
    </w:p>
    <w:p w14:paraId="0B13F5FF"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17D0E81E" w14:textId="77777777" w:rsidR="003E25DA" w:rsidRPr="003E25DA" w:rsidRDefault="003E25DA" w:rsidP="003E25DA">
      <w:pPr>
        <w:bidi/>
        <w:jc w:val="both"/>
        <w:rPr>
          <w:rFonts w:cs="David" w:hint="cs"/>
          <w:u w:val="single"/>
          <w:rtl/>
        </w:rPr>
      </w:pPr>
    </w:p>
    <w:p w14:paraId="44658E61" w14:textId="77777777" w:rsidR="003E25DA" w:rsidRPr="003E25DA" w:rsidRDefault="003E25DA" w:rsidP="003E25DA">
      <w:pPr>
        <w:bidi/>
        <w:jc w:val="both"/>
        <w:rPr>
          <w:rFonts w:cs="David" w:hint="cs"/>
          <w:rtl/>
        </w:rPr>
      </w:pPr>
      <w:r w:rsidRPr="003E25DA">
        <w:rPr>
          <w:rFonts w:cs="David" w:hint="cs"/>
          <w:rtl/>
        </w:rPr>
        <w:tab/>
        <w:t xml:space="preserve"> בקריאה שנייה ושלישית אחרי שיושב ראש ועדה מציג את החוק הוא יכול לקפוץ ולהגיד שהוא רוצה להגיד משהו.</w:t>
      </w:r>
    </w:p>
    <w:p w14:paraId="07140405" w14:textId="77777777" w:rsidR="003E25DA" w:rsidRPr="003E25DA" w:rsidRDefault="003E25DA" w:rsidP="003E25DA">
      <w:pPr>
        <w:bidi/>
        <w:jc w:val="both"/>
        <w:rPr>
          <w:rFonts w:cs="David" w:hint="cs"/>
          <w:rtl/>
        </w:rPr>
      </w:pPr>
    </w:p>
    <w:p w14:paraId="25EAF30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17B459D" w14:textId="77777777" w:rsidR="003E25DA" w:rsidRPr="003E25DA" w:rsidRDefault="003E25DA" w:rsidP="003E25DA">
      <w:pPr>
        <w:bidi/>
        <w:jc w:val="both"/>
        <w:rPr>
          <w:rFonts w:cs="David" w:hint="cs"/>
          <w:u w:val="single"/>
          <w:rtl/>
        </w:rPr>
      </w:pPr>
    </w:p>
    <w:p w14:paraId="312A7699" w14:textId="77777777" w:rsidR="003E25DA" w:rsidRPr="003E25DA" w:rsidRDefault="003E25DA" w:rsidP="003E25DA">
      <w:pPr>
        <w:bidi/>
        <w:jc w:val="both"/>
        <w:rPr>
          <w:rFonts w:cs="David" w:hint="cs"/>
          <w:rtl/>
        </w:rPr>
      </w:pPr>
      <w:r w:rsidRPr="003E25DA">
        <w:rPr>
          <w:rFonts w:cs="David" w:hint="cs"/>
          <w:rtl/>
        </w:rPr>
        <w:tab/>
        <w:t xml:space="preserve"> איפה זה לא חל?</w:t>
      </w:r>
    </w:p>
    <w:p w14:paraId="451487E6" w14:textId="77777777" w:rsidR="003E25DA" w:rsidRPr="003E25DA" w:rsidRDefault="003E25DA" w:rsidP="003E25DA">
      <w:pPr>
        <w:bidi/>
        <w:jc w:val="both"/>
        <w:rPr>
          <w:rFonts w:cs="David" w:hint="cs"/>
          <w:rtl/>
        </w:rPr>
      </w:pPr>
    </w:p>
    <w:p w14:paraId="3FAE64D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06031C0" w14:textId="77777777" w:rsidR="003E25DA" w:rsidRPr="003E25DA" w:rsidRDefault="003E25DA" w:rsidP="003E25DA">
      <w:pPr>
        <w:bidi/>
        <w:jc w:val="both"/>
        <w:rPr>
          <w:rFonts w:cs="David" w:hint="cs"/>
          <w:u w:val="single"/>
          <w:rtl/>
        </w:rPr>
      </w:pPr>
    </w:p>
    <w:p w14:paraId="256166D2" w14:textId="77777777" w:rsidR="003E25DA" w:rsidRPr="003E25DA" w:rsidRDefault="003E25DA" w:rsidP="003E25DA">
      <w:pPr>
        <w:bidi/>
        <w:jc w:val="both"/>
        <w:rPr>
          <w:rFonts w:cs="David" w:hint="cs"/>
          <w:rtl/>
        </w:rPr>
      </w:pPr>
      <w:r w:rsidRPr="003E25DA">
        <w:rPr>
          <w:rFonts w:cs="David" w:hint="cs"/>
          <w:rtl/>
        </w:rPr>
        <w:tab/>
        <w:t>זה לא חל בדרך כלל בקריאה טרומית.</w:t>
      </w:r>
    </w:p>
    <w:p w14:paraId="24B2587D" w14:textId="77777777" w:rsidR="003E25DA" w:rsidRPr="003E25DA" w:rsidRDefault="003E25DA" w:rsidP="003E25DA">
      <w:pPr>
        <w:bidi/>
        <w:jc w:val="both"/>
        <w:rPr>
          <w:rFonts w:cs="David" w:hint="cs"/>
          <w:rtl/>
        </w:rPr>
      </w:pPr>
    </w:p>
    <w:p w14:paraId="68F970D9" w14:textId="77777777" w:rsidR="003E25DA" w:rsidRPr="003E25DA" w:rsidRDefault="003E25DA" w:rsidP="003E25DA">
      <w:pPr>
        <w:bidi/>
        <w:jc w:val="both"/>
        <w:rPr>
          <w:rFonts w:cs="David" w:hint="cs"/>
          <w:u w:val="single"/>
          <w:rtl/>
        </w:rPr>
      </w:pPr>
      <w:r w:rsidRPr="003E25DA">
        <w:rPr>
          <w:rFonts w:cs="David" w:hint="cs"/>
          <w:u w:val="single"/>
          <w:rtl/>
        </w:rPr>
        <w:t>איל ינון:</w:t>
      </w:r>
    </w:p>
    <w:p w14:paraId="446B32F0" w14:textId="77777777" w:rsidR="003E25DA" w:rsidRPr="003E25DA" w:rsidRDefault="003E25DA" w:rsidP="003E25DA">
      <w:pPr>
        <w:bidi/>
        <w:jc w:val="both"/>
        <w:rPr>
          <w:rFonts w:cs="David" w:hint="cs"/>
          <w:u w:val="single"/>
          <w:rtl/>
        </w:rPr>
      </w:pPr>
    </w:p>
    <w:p w14:paraId="5F8DEF90" w14:textId="77777777" w:rsidR="003E25DA" w:rsidRPr="003E25DA" w:rsidRDefault="003E25DA" w:rsidP="003E25DA">
      <w:pPr>
        <w:bidi/>
        <w:jc w:val="both"/>
        <w:rPr>
          <w:rFonts w:cs="David" w:hint="cs"/>
          <w:rtl/>
        </w:rPr>
      </w:pPr>
      <w:r w:rsidRPr="003E25DA">
        <w:rPr>
          <w:rFonts w:cs="David" w:hint="cs"/>
          <w:rtl/>
        </w:rPr>
        <w:tab/>
        <w:t xml:space="preserve"> גם שם אנשים ביקשו לדבר.</w:t>
      </w:r>
    </w:p>
    <w:p w14:paraId="632C4100" w14:textId="77777777" w:rsidR="003E25DA" w:rsidRPr="003E25DA" w:rsidRDefault="003E25DA" w:rsidP="003E25DA">
      <w:pPr>
        <w:bidi/>
        <w:jc w:val="both"/>
        <w:rPr>
          <w:rFonts w:cs="David" w:hint="cs"/>
          <w:rtl/>
        </w:rPr>
      </w:pPr>
    </w:p>
    <w:p w14:paraId="33C6871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239ABB6" w14:textId="77777777" w:rsidR="003E25DA" w:rsidRPr="003E25DA" w:rsidRDefault="003E25DA" w:rsidP="003E25DA">
      <w:pPr>
        <w:bidi/>
        <w:jc w:val="both"/>
        <w:rPr>
          <w:rFonts w:cs="David" w:hint="cs"/>
          <w:u w:val="single"/>
          <w:rtl/>
        </w:rPr>
      </w:pPr>
    </w:p>
    <w:p w14:paraId="597D58F5" w14:textId="77777777" w:rsidR="003E25DA" w:rsidRPr="003E25DA" w:rsidRDefault="003E25DA" w:rsidP="003E25DA">
      <w:pPr>
        <w:bidi/>
        <w:jc w:val="both"/>
        <w:rPr>
          <w:rFonts w:cs="David" w:hint="cs"/>
          <w:rtl/>
        </w:rPr>
      </w:pPr>
      <w:r w:rsidRPr="003E25DA">
        <w:rPr>
          <w:rFonts w:cs="David" w:hint="cs"/>
          <w:rtl/>
        </w:rPr>
        <w:tab/>
        <w:t>אז מה הבעיה לאפשר את זה?</w:t>
      </w:r>
    </w:p>
    <w:p w14:paraId="38CA81CD" w14:textId="77777777" w:rsidR="003E25DA" w:rsidRPr="003E25DA" w:rsidRDefault="003E25DA" w:rsidP="003E25DA">
      <w:pPr>
        <w:bidi/>
        <w:jc w:val="both"/>
        <w:rPr>
          <w:rFonts w:cs="David" w:hint="cs"/>
          <w:rtl/>
        </w:rPr>
      </w:pPr>
    </w:p>
    <w:p w14:paraId="4BE2644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472E94BF" w14:textId="77777777" w:rsidR="003E25DA" w:rsidRPr="003E25DA" w:rsidRDefault="003E25DA" w:rsidP="003E25DA">
      <w:pPr>
        <w:bidi/>
        <w:jc w:val="both"/>
        <w:rPr>
          <w:rFonts w:cs="David" w:hint="cs"/>
          <w:rtl/>
        </w:rPr>
      </w:pPr>
    </w:p>
    <w:p w14:paraId="610D34C2" w14:textId="77777777" w:rsidR="003E25DA" w:rsidRPr="003E25DA" w:rsidRDefault="003E25DA" w:rsidP="003E25DA">
      <w:pPr>
        <w:bidi/>
        <w:jc w:val="both"/>
        <w:rPr>
          <w:rFonts w:cs="David" w:hint="cs"/>
          <w:rtl/>
        </w:rPr>
      </w:pPr>
      <w:r w:rsidRPr="003E25DA">
        <w:rPr>
          <w:rFonts w:cs="David" w:hint="cs"/>
          <w:rtl/>
        </w:rPr>
        <w:tab/>
        <w:t xml:space="preserve"> אני אתן לכם דוגמה לכך שבקריאה הטרומית לא היה לזה פתרון, ובסוף רובי החליט בניגוד לתקנון. זה קרה בסיפור עם ישראל חסון על חוק גיוס בנות. עלה שר להשיב בשם הממשלה; אחר כך עלה המציע והציע משהו, ואז עלתה השאלה איך עונים על מה שהוא הציע, כי על פניו הממשלה כבר דיברה, ואסור לה לעלות שוב, אבל רצו תשובה שלה.</w:t>
      </w:r>
    </w:p>
    <w:p w14:paraId="52ADDA5B" w14:textId="77777777" w:rsidR="003E25DA" w:rsidRPr="003E25DA" w:rsidRDefault="003E25DA" w:rsidP="003E25DA">
      <w:pPr>
        <w:bidi/>
        <w:jc w:val="both"/>
        <w:rPr>
          <w:rFonts w:cs="David" w:hint="cs"/>
          <w:rtl/>
        </w:rPr>
      </w:pPr>
    </w:p>
    <w:p w14:paraId="729EB3C4" w14:textId="77777777" w:rsidR="003E25DA" w:rsidRPr="003E25DA" w:rsidRDefault="003E25DA" w:rsidP="003E25DA">
      <w:pPr>
        <w:bidi/>
        <w:jc w:val="both"/>
        <w:rPr>
          <w:rFonts w:cs="David" w:hint="cs"/>
          <w:rtl/>
        </w:rPr>
      </w:pPr>
      <w:r w:rsidRPr="003E25DA">
        <w:rPr>
          <w:rFonts w:cs="David" w:hint="cs"/>
          <w:u w:val="single"/>
          <w:rtl/>
        </w:rPr>
        <w:t>נאזם בדר:</w:t>
      </w:r>
    </w:p>
    <w:p w14:paraId="4D6356D2" w14:textId="77777777" w:rsidR="003E25DA" w:rsidRPr="003E25DA" w:rsidRDefault="003E25DA" w:rsidP="003E25DA">
      <w:pPr>
        <w:bidi/>
        <w:jc w:val="both"/>
        <w:rPr>
          <w:rFonts w:cs="David" w:hint="cs"/>
          <w:rtl/>
        </w:rPr>
      </w:pPr>
    </w:p>
    <w:p w14:paraId="7706906D" w14:textId="77777777" w:rsidR="003E25DA" w:rsidRPr="003E25DA" w:rsidRDefault="003E25DA" w:rsidP="003E25DA">
      <w:pPr>
        <w:bidi/>
        <w:jc w:val="both"/>
        <w:rPr>
          <w:rFonts w:cs="David" w:hint="cs"/>
          <w:rtl/>
        </w:rPr>
      </w:pPr>
      <w:r w:rsidRPr="003E25DA">
        <w:rPr>
          <w:rFonts w:cs="David" w:hint="cs"/>
          <w:rtl/>
        </w:rPr>
        <w:tab/>
        <w:t>אלי ישי דיבר מעבר לכל כלל כי זה קבוע- - -</w:t>
      </w:r>
    </w:p>
    <w:p w14:paraId="51DF9324" w14:textId="77777777" w:rsidR="003E25DA" w:rsidRPr="003E25DA" w:rsidRDefault="003E25DA" w:rsidP="003E25DA">
      <w:pPr>
        <w:bidi/>
        <w:jc w:val="both"/>
        <w:rPr>
          <w:rFonts w:cs="David" w:hint="cs"/>
          <w:rtl/>
        </w:rPr>
      </w:pPr>
    </w:p>
    <w:p w14:paraId="091CBB80"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E51D4CC" w14:textId="77777777" w:rsidR="003E25DA" w:rsidRPr="003E25DA" w:rsidRDefault="003E25DA" w:rsidP="003E25DA">
      <w:pPr>
        <w:bidi/>
        <w:jc w:val="both"/>
        <w:rPr>
          <w:rFonts w:cs="David" w:hint="cs"/>
          <w:u w:val="single"/>
          <w:rtl/>
        </w:rPr>
      </w:pPr>
    </w:p>
    <w:p w14:paraId="145D71E6" w14:textId="77777777" w:rsidR="003E25DA" w:rsidRPr="003E25DA" w:rsidRDefault="003E25DA" w:rsidP="003E25DA">
      <w:pPr>
        <w:bidi/>
        <w:jc w:val="both"/>
        <w:rPr>
          <w:rFonts w:cs="David" w:hint="cs"/>
          <w:rtl/>
        </w:rPr>
      </w:pPr>
      <w:r w:rsidRPr="003E25DA">
        <w:rPr>
          <w:rFonts w:cs="David" w:hint="cs"/>
          <w:rtl/>
        </w:rPr>
        <w:tab/>
        <w:t>אז עלו שני שרים לדבר אף על פי שלאף אחד משניהם לא הייתה זכות דיבור, לא לנאמן ולא לאלי ישי. אז צריך למצוא לזה פתרון, שתהיה ליושב ראש סמכות גם במקרה של טרומית לאפשר. לפעמים יש דין ודברים בין הממשלה לבין חבר כנסת מציע, ולו היו הולכים לפי אות יבשה של התקנון אז היה צריך להתקיים דין ודברים שלא באמצעות המיקרופון ולא לפרוטוקול, אלא למטה.</w:t>
      </w:r>
    </w:p>
    <w:p w14:paraId="5FE74B96" w14:textId="77777777" w:rsidR="003E25DA" w:rsidRPr="003E25DA" w:rsidRDefault="003E25DA" w:rsidP="003E25DA">
      <w:pPr>
        <w:bidi/>
        <w:jc w:val="both"/>
        <w:rPr>
          <w:rFonts w:cs="David" w:hint="cs"/>
          <w:rtl/>
        </w:rPr>
      </w:pPr>
    </w:p>
    <w:p w14:paraId="474B9AD3"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3A7F689E" w14:textId="77777777" w:rsidR="003E25DA" w:rsidRPr="003E25DA" w:rsidRDefault="003E25DA" w:rsidP="003E25DA">
      <w:pPr>
        <w:bidi/>
        <w:jc w:val="both"/>
        <w:rPr>
          <w:rFonts w:cs="David" w:hint="cs"/>
          <w:rtl/>
        </w:rPr>
      </w:pPr>
    </w:p>
    <w:p w14:paraId="44DD58AE" w14:textId="77777777" w:rsidR="003E25DA" w:rsidRPr="003E25DA" w:rsidRDefault="003E25DA" w:rsidP="003E25DA">
      <w:pPr>
        <w:bidi/>
        <w:jc w:val="both"/>
        <w:rPr>
          <w:rFonts w:cs="David" w:hint="cs"/>
          <w:rtl/>
        </w:rPr>
      </w:pPr>
      <w:r w:rsidRPr="003E25DA">
        <w:rPr>
          <w:rFonts w:cs="David" w:hint="cs"/>
          <w:rtl/>
        </w:rPr>
        <w:tab/>
        <w:t xml:space="preserve">דין ודברים עושים לפני ההצבעה. </w:t>
      </w:r>
    </w:p>
    <w:p w14:paraId="7A9FD889" w14:textId="77777777" w:rsidR="003E25DA" w:rsidRPr="003E25DA" w:rsidRDefault="003E25DA" w:rsidP="003E25DA">
      <w:pPr>
        <w:bidi/>
        <w:jc w:val="both"/>
        <w:rPr>
          <w:rFonts w:cs="David" w:hint="cs"/>
          <w:rtl/>
        </w:rPr>
      </w:pPr>
    </w:p>
    <w:p w14:paraId="6142EAF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F3DE96A" w14:textId="77777777" w:rsidR="003E25DA" w:rsidRPr="003E25DA" w:rsidRDefault="003E25DA" w:rsidP="003E25DA">
      <w:pPr>
        <w:bidi/>
        <w:jc w:val="both"/>
        <w:rPr>
          <w:rFonts w:cs="David" w:hint="cs"/>
          <w:rtl/>
        </w:rPr>
      </w:pPr>
    </w:p>
    <w:p w14:paraId="65306ADC" w14:textId="77777777" w:rsidR="003E25DA" w:rsidRPr="003E25DA" w:rsidRDefault="003E25DA" w:rsidP="003E25DA">
      <w:pPr>
        <w:bidi/>
        <w:jc w:val="both"/>
        <w:rPr>
          <w:rFonts w:cs="David" w:hint="cs"/>
          <w:rtl/>
        </w:rPr>
      </w:pPr>
      <w:r w:rsidRPr="003E25DA">
        <w:rPr>
          <w:rFonts w:cs="David" w:hint="cs"/>
          <w:rtl/>
        </w:rPr>
        <w:tab/>
        <w:t xml:space="preserve"> מי שאוהב לעשות דין ודברים זה </w:t>
      </w:r>
      <w:proofErr w:type="spellStart"/>
      <w:r w:rsidRPr="003E25DA">
        <w:rPr>
          <w:rFonts w:cs="David" w:hint="cs"/>
          <w:rtl/>
        </w:rPr>
        <w:t>ג'ומס</w:t>
      </w:r>
      <w:proofErr w:type="spellEnd"/>
      <w:r w:rsidRPr="003E25DA">
        <w:rPr>
          <w:rFonts w:cs="David" w:hint="cs"/>
          <w:rtl/>
        </w:rPr>
        <w:t>. הוא מבקש תשובה והצבעה במועד אחר, ותוך כדי זה התשובה כבר התחילה. לפעמים הוא מבקש את זה בסיבוב שני.</w:t>
      </w:r>
    </w:p>
    <w:p w14:paraId="0D807495" w14:textId="77777777" w:rsidR="003E25DA" w:rsidRPr="003E25DA" w:rsidRDefault="003E25DA" w:rsidP="003E25DA">
      <w:pPr>
        <w:bidi/>
        <w:jc w:val="both"/>
        <w:rPr>
          <w:rFonts w:cs="David" w:hint="cs"/>
          <w:rtl/>
        </w:rPr>
      </w:pPr>
    </w:p>
    <w:p w14:paraId="140538DF"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27637417" w14:textId="77777777" w:rsidR="003E25DA" w:rsidRPr="003E25DA" w:rsidRDefault="003E25DA" w:rsidP="003E25DA">
      <w:pPr>
        <w:bidi/>
        <w:jc w:val="both"/>
        <w:rPr>
          <w:rFonts w:cs="David" w:hint="cs"/>
          <w:rtl/>
        </w:rPr>
      </w:pPr>
    </w:p>
    <w:p w14:paraId="2D696F39" w14:textId="77777777" w:rsidR="003E25DA" w:rsidRPr="003E25DA" w:rsidRDefault="003E25DA" w:rsidP="003E25DA">
      <w:pPr>
        <w:bidi/>
        <w:jc w:val="both"/>
        <w:rPr>
          <w:rFonts w:cs="David" w:hint="cs"/>
          <w:rtl/>
        </w:rPr>
      </w:pPr>
      <w:r w:rsidRPr="003E25DA">
        <w:rPr>
          <w:rFonts w:cs="David" w:hint="cs"/>
          <w:rtl/>
        </w:rPr>
        <w:tab/>
        <w:t xml:space="preserve">אבל אם לאופוזיציה יש רוב, תוך כדי כך שאתה מעלה אחרים אין לי קוורום כי אתה מכניס אנשים אחרים. זה גם חלק מהפיליבסטר. </w:t>
      </w:r>
    </w:p>
    <w:p w14:paraId="40DCA184" w14:textId="77777777" w:rsidR="003E25DA" w:rsidRPr="003E25DA" w:rsidRDefault="003E25DA" w:rsidP="003E25DA">
      <w:pPr>
        <w:bidi/>
        <w:jc w:val="both"/>
        <w:rPr>
          <w:rFonts w:cs="David" w:hint="cs"/>
          <w:rtl/>
        </w:rPr>
      </w:pPr>
    </w:p>
    <w:p w14:paraId="6B2D2D8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F3969F1" w14:textId="77777777" w:rsidR="003E25DA" w:rsidRPr="003E25DA" w:rsidRDefault="003E25DA" w:rsidP="003E25DA">
      <w:pPr>
        <w:bidi/>
        <w:jc w:val="both"/>
        <w:rPr>
          <w:rFonts w:cs="David" w:hint="cs"/>
          <w:u w:val="single"/>
          <w:rtl/>
        </w:rPr>
      </w:pPr>
    </w:p>
    <w:p w14:paraId="18A215CD" w14:textId="77777777" w:rsidR="003E25DA" w:rsidRPr="003E25DA" w:rsidRDefault="003E25DA" w:rsidP="003E25DA">
      <w:pPr>
        <w:bidi/>
        <w:jc w:val="both"/>
        <w:rPr>
          <w:rFonts w:cs="David" w:hint="cs"/>
          <w:rtl/>
        </w:rPr>
      </w:pPr>
      <w:r w:rsidRPr="003E25DA">
        <w:rPr>
          <w:rFonts w:cs="David" w:hint="cs"/>
          <w:rtl/>
        </w:rPr>
        <w:tab/>
        <w:t xml:space="preserve"> להוציא את הטרומית ואת השנייה ושלישית?</w:t>
      </w:r>
    </w:p>
    <w:p w14:paraId="1D2B0562" w14:textId="77777777" w:rsidR="003E25DA" w:rsidRPr="003E25DA" w:rsidRDefault="003E25DA" w:rsidP="003E25DA">
      <w:pPr>
        <w:bidi/>
        <w:jc w:val="both"/>
        <w:rPr>
          <w:rFonts w:cs="David" w:hint="cs"/>
          <w:rtl/>
        </w:rPr>
      </w:pPr>
    </w:p>
    <w:p w14:paraId="167A4504"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6BB657B5" w14:textId="77777777" w:rsidR="003E25DA" w:rsidRPr="003E25DA" w:rsidRDefault="003E25DA" w:rsidP="003E25DA">
      <w:pPr>
        <w:bidi/>
        <w:jc w:val="both"/>
        <w:rPr>
          <w:rFonts w:cs="David" w:hint="cs"/>
          <w:u w:val="single"/>
          <w:rtl/>
        </w:rPr>
      </w:pPr>
    </w:p>
    <w:p w14:paraId="4D4FAFDE" w14:textId="77777777" w:rsidR="003E25DA" w:rsidRPr="003E25DA" w:rsidRDefault="003E25DA" w:rsidP="003E25DA">
      <w:pPr>
        <w:bidi/>
        <w:jc w:val="both"/>
        <w:rPr>
          <w:rFonts w:cs="David" w:hint="cs"/>
          <w:rtl/>
        </w:rPr>
      </w:pPr>
      <w:r w:rsidRPr="003E25DA">
        <w:rPr>
          <w:rFonts w:cs="David" w:hint="cs"/>
          <w:rtl/>
        </w:rPr>
        <w:tab/>
        <w:t xml:space="preserve"> לא, את השנייה והשלישית בטוח לא נכון להוציא.</w:t>
      </w:r>
    </w:p>
    <w:p w14:paraId="051AADE5" w14:textId="77777777" w:rsidR="003E25DA" w:rsidRPr="003E25DA" w:rsidRDefault="003E25DA" w:rsidP="003E25DA">
      <w:pPr>
        <w:bidi/>
        <w:jc w:val="both"/>
        <w:rPr>
          <w:rFonts w:cs="David" w:hint="cs"/>
          <w:rtl/>
        </w:rPr>
      </w:pPr>
    </w:p>
    <w:p w14:paraId="6B8DE04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CE25644" w14:textId="77777777" w:rsidR="003E25DA" w:rsidRPr="003E25DA" w:rsidRDefault="003E25DA" w:rsidP="003E25DA">
      <w:pPr>
        <w:bidi/>
        <w:jc w:val="both"/>
        <w:rPr>
          <w:rFonts w:cs="David" w:hint="cs"/>
          <w:rtl/>
        </w:rPr>
      </w:pPr>
    </w:p>
    <w:p w14:paraId="52145162" w14:textId="77777777" w:rsidR="003E25DA" w:rsidRPr="003E25DA" w:rsidRDefault="003E25DA" w:rsidP="003E25DA">
      <w:pPr>
        <w:bidi/>
        <w:jc w:val="both"/>
        <w:rPr>
          <w:rFonts w:cs="David" w:hint="cs"/>
          <w:rtl/>
        </w:rPr>
      </w:pPr>
      <w:r w:rsidRPr="003E25DA">
        <w:rPr>
          <w:rFonts w:cs="David" w:hint="cs"/>
          <w:rtl/>
        </w:rPr>
        <w:tab/>
        <w:t xml:space="preserve"> אני לא הייתי מוציאה בכלל.</w:t>
      </w:r>
    </w:p>
    <w:p w14:paraId="7082FEE8" w14:textId="77777777" w:rsidR="003E25DA" w:rsidRPr="003E25DA" w:rsidRDefault="003E25DA" w:rsidP="003E25DA">
      <w:pPr>
        <w:bidi/>
        <w:jc w:val="both"/>
        <w:rPr>
          <w:rFonts w:cs="David" w:hint="cs"/>
          <w:rtl/>
        </w:rPr>
      </w:pPr>
    </w:p>
    <w:p w14:paraId="6C79F01B"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1CFD3652" w14:textId="77777777" w:rsidR="003E25DA" w:rsidRPr="003E25DA" w:rsidRDefault="003E25DA" w:rsidP="003E25DA">
      <w:pPr>
        <w:bidi/>
        <w:jc w:val="both"/>
        <w:rPr>
          <w:rFonts w:cs="David" w:hint="cs"/>
          <w:rtl/>
        </w:rPr>
      </w:pPr>
    </w:p>
    <w:p w14:paraId="39199AAB" w14:textId="77777777" w:rsidR="003E25DA" w:rsidRPr="003E25DA" w:rsidRDefault="003E25DA" w:rsidP="003E25DA">
      <w:pPr>
        <w:bidi/>
        <w:jc w:val="both"/>
        <w:rPr>
          <w:rFonts w:cs="David" w:hint="cs"/>
          <w:rtl/>
        </w:rPr>
      </w:pPr>
      <w:r w:rsidRPr="003E25DA">
        <w:rPr>
          <w:rFonts w:cs="David" w:hint="cs"/>
          <w:rtl/>
        </w:rPr>
        <w:tab/>
        <w:t xml:space="preserve"> בקריאה שנייה ושלישית יש גם היגיון שהשר "המדבר בשמה" יכול לבקש- - </w:t>
      </w:r>
    </w:p>
    <w:p w14:paraId="264F5269" w14:textId="77777777" w:rsidR="003E25DA" w:rsidRPr="003E25DA" w:rsidRDefault="003E25DA" w:rsidP="003E25DA">
      <w:pPr>
        <w:bidi/>
        <w:jc w:val="both"/>
        <w:rPr>
          <w:rFonts w:cs="David" w:hint="cs"/>
          <w:rtl/>
        </w:rPr>
      </w:pPr>
    </w:p>
    <w:p w14:paraId="4C195A24"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3A3E24F" w14:textId="77777777" w:rsidR="003E25DA" w:rsidRPr="003E25DA" w:rsidRDefault="003E25DA" w:rsidP="003E25DA">
      <w:pPr>
        <w:bidi/>
        <w:jc w:val="both"/>
        <w:rPr>
          <w:rFonts w:cs="David" w:hint="cs"/>
          <w:rtl/>
        </w:rPr>
      </w:pPr>
    </w:p>
    <w:p w14:paraId="412DB243" w14:textId="77777777" w:rsidR="003E25DA" w:rsidRPr="003E25DA" w:rsidRDefault="003E25DA" w:rsidP="003E25DA">
      <w:pPr>
        <w:bidi/>
        <w:jc w:val="both"/>
        <w:rPr>
          <w:rFonts w:cs="David" w:hint="cs"/>
          <w:rtl/>
        </w:rPr>
      </w:pPr>
      <w:r w:rsidRPr="003E25DA">
        <w:rPr>
          <w:rFonts w:cs="David" w:hint="cs"/>
          <w:rtl/>
        </w:rPr>
        <w:tab/>
        <w:t xml:space="preserve"> בשנייה ושלישית שר גם לא מציע - - - </w:t>
      </w:r>
    </w:p>
    <w:p w14:paraId="111C8BB6" w14:textId="77777777" w:rsidR="003E25DA" w:rsidRPr="003E25DA" w:rsidRDefault="003E25DA" w:rsidP="003E25DA">
      <w:pPr>
        <w:bidi/>
        <w:jc w:val="both"/>
        <w:rPr>
          <w:rFonts w:cs="David" w:hint="cs"/>
          <w:rtl/>
        </w:rPr>
      </w:pPr>
    </w:p>
    <w:p w14:paraId="0F2870A7"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D767E9A" w14:textId="77777777" w:rsidR="003E25DA" w:rsidRPr="003E25DA" w:rsidRDefault="003E25DA" w:rsidP="003E25DA">
      <w:pPr>
        <w:bidi/>
        <w:jc w:val="both"/>
        <w:rPr>
          <w:rFonts w:cs="David" w:hint="cs"/>
          <w:u w:val="single"/>
          <w:rtl/>
        </w:rPr>
      </w:pPr>
    </w:p>
    <w:p w14:paraId="65E39BCE" w14:textId="77777777" w:rsidR="003E25DA" w:rsidRPr="003E25DA" w:rsidRDefault="003E25DA" w:rsidP="003E25DA">
      <w:pPr>
        <w:bidi/>
        <w:jc w:val="both"/>
        <w:rPr>
          <w:rFonts w:cs="David" w:hint="cs"/>
          <w:rtl/>
        </w:rPr>
      </w:pPr>
      <w:r w:rsidRPr="003E25DA">
        <w:rPr>
          <w:rFonts w:cs="David" w:hint="cs"/>
          <w:rtl/>
        </w:rPr>
        <w:tab/>
        <w:t>המטרה היא שיהיו מינימום חריגים, והעסק יהיה מאוחד עד כמה שאפשר. זה יהיה אסון אם בקריאה הטרומית זה גם יהיה, וגמרנו?</w:t>
      </w:r>
    </w:p>
    <w:p w14:paraId="67DD2113" w14:textId="77777777" w:rsidR="003E25DA" w:rsidRPr="003E25DA" w:rsidRDefault="003E25DA" w:rsidP="003E25DA">
      <w:pPr>
        <w:bidi/>
        <w:jc w:val="both"/>
        <w:rPr>
          <w:rFonts w:cs="David" w:hint="cs"/>
          <w:rtl/>
        </w:rPr>
      </w:pPr>
    </w:p>
    <w:p w14:paraId="294ABDAE"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335B85A4" w14:textId="77777777" w:rsidR="003E25DA" w:rsidRPr="003E25DA" w:rsidRDefault="003E25DA" w:rsidP="003E25DA">
      <w:pPr>
        <w:bidi/>
        <w:jc w:val="both"/>
        <w:rPr>
          <w:rFonts w:cs="David" w:hint="cs"/>
          <w:rtl/>
        </w:rPr>
      </w:pPr>
    </w:p>
    <w:p w14:paraId="5922BEB7" w14:textId="77777777" w:rsidR="003E25DA" w:rsidRPr="003E25DA" w:rsidRDefault="003E25DA" w:rsidP="003E25DA">
      <w:pPr>
        <w:bidi/>
        <w:jc w:val="both"/>
        <w:rPr>
          <w:rFonts w:cs="David" w:hint="cs"/>
          <w:rtl/>
        </w:rPr>
      </w:pPr>
      <w:r w:rsidRPr="003E25DA">
        <w:rPr>
          <w:rFonts w:cs="David" w:hint="cs"/>
          <w:rtl/>
        </w:rPr>
        <w:tab/>
        <w:t xml:space="preserve"> רונית נתנה דוגמה מאוד נכונה.</w:t>
      </w:r>
    </w:p>
    <w:p w14:paraId="24FB6007" w14:textId="77777777" w:rsidR="003E25DA" w:rsidRPr="003E25DA" w:rsidRDefault="003E25DA" w:rsidP="003E25DA">
      <w:pPr>
        <w:bidi/>
        <w:jc w:val="both"/>
        <w:rPr>
          <w:rFonts w:cs="David" w:hint="cs"/>
          <w:rtl/>
        </w:rPr>
      </w:pPr>
    </w:p>
    <w:p w14:paraId="5A9FB572"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3C00CC80" w14:textId="77777777" w:rsidR="003E25DA" w:rsidRPr="003E25DA" w:rsidRDefault="003E25DA" w:rsidP="003E25DA">
      <w:pPr>
        <w:bidi/>
        <w:jc w:val="both"/>
        <w:rPr>
          <w:rFonts w:cs="David" w:hint="cs"/>
          <w:rtl/>
        </w:rPr>
      </w:pPr>
    </w:p>
    <w:p w14:paraId="05B22E88" w14:textId="77777777" w:rsidR="003E25DA" w:rsidRPr="003E25DA" w:rsidRDefault="003E25DA" w:rsidP="003E25DA">
      <w:pPr>
        <w:bidi/>
        <w:jc w:val="both"/>
        <w:rPr>
          <w:rFonts w:cs="David" w:hint="cs"/>
          <w:rtl/>
        </w:rPr>
      </w:pPr>
      <w:r w:rsidRPr="003E25DA">
        <w:rPr>
          <w:rFonts w:cs="David" w:hint="cs"/>
          <w:rtl/>
        </w:rPr>
        <w:tab/>
        <w:t>שיש לך אופציה. זה חלק מפיליבסטר.</w:t>
      </w:r>
    </w:p>
    <w:p w14:paraId="1FAFDDB1" w14:textId="77777777" w:rsidR="003E25DA" w:rsidRPr="003E25DA" w:rsidRDefault="003E25DA" w:rsidP="003E25DA">
      <w:pPr>
        <w:bidi/>
        <w:jc w:val="both"/>
        <w:rPr>
          <w:rFonts w:cs="David" w:hint="cs"/>
          <w:rtl/>
        </w:rPr>
      </w:pPr>
    </w:p>
    <w:p w14:paraId="38D89150"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74B84E0" w14:textId="77777777" w:rsidR="003E25DA" w:rsidRPr="003E25DA" w:rsidRDefault="003E25DA" w:rsidP="003E25DA">
      <w:pPr>
        <w:bidi/>
        <w:jc w:val="both"/>
        <w:rPr>
          <w:rFonts w:cs="David" w:hint="cs"/>
          <w:u w:val="single"/>
          <w:rtl/>
        </w:rPr>
      </w:pPr>
    </w:p>
    <w:p w14:paraId="573564E8" w14:textId="77777777" w:rsidR="003E25DA" w:rsidRPr="003E25DA" w:rsidRDefault="003E25DA" w:rsidP="003E25DA">
      <w:pPr>
        <w:bidi/>
        <w:jc w:val="both"/>
        <w:rPr>
          <w:rFonts w:cs="David" w:hint="cs"/>
          <w:rtl/>
        </w:rPr>
      </w:pPr>
      <w:r w:rsidRPr="003E25DA">
        <w:rPr>
          <w:rFonts w:cs="David" w:hint="cs"/>
          <w:rtl/>
        </w:rPr>
        <w:tab/>
        <w:t>בסדר, אני מבין. את צודקת, אני מקבל. נחריג את הטרומית.</w:t>
      </w:r>
    </w:p>
    <w:p w14:paraId="366D08D3" w14:textId="77777777" w:rsidR="003E25DA" w:rsidRPr="003E25DA" w:rsidRDefault="003E25DA" w:rsidP="003E25DA">
      <w:pPr>
        <w:bidi/>
        <w:jc w:val="both"/>
        <w:rPr>
          <w:rFonts w:cs="David" w:hint="cs"/>
          <w:rtl/>
        </w:rPr>
      </w:pPr>
    </w:p>
    <w:p w14:paraId="0FF859C0"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4597DF16" w14:textId="77777777" w:rsidR="003E25DA" w:rsidRPr="003E25DA" w:rsidRDefault="003E25DA" w:rsidP="003E25DA">
      <w:pPr>
        <w:bidi/>
        <w:jc w:val="both"/>
        <w:rPr>
          <w:rFonts w:cs="David" w:hint="cs"/>
          <w:u w:val="single"/>
          <w:rtl/>
        </w:rPr>
      </w:pPr>
    </w:p>
    <w:p w14:paraId="6E561BA4" w14:textId="77777777" w:rsidR="003E25DA" w:rsidRPr="003E25DA" w:rsidRDefault="003E25DA" w:rsidP="003E25DA">
      <w:pPr>
        <w:bidi/>
        <w:jc w:val="both"/>
        <w:rPr>
          <w:rFonts w:cs="David" w:hint="cs"/>
          <w:rtl/>
        </w:rPr>
      </w:pPr>
      <w:r w:rsidRPr="003E25DA">
        <w:rPr>
          <w:rFonts w:cs="David" w:hint="cs"/>
          <w:rtl/>
        </w:rPr>
        <w:tab/>
        <w:t>בטרומית הייתי מסמיך את היושב ראש. אני הבאתי דוגמה שעושים את זה בכנסת, אז עכשיו זה יהיה מנוגד לתקנון. עושים את זה כל שבוע כמעט.</w:t>
      </w:r>
    </w:p>
    <w:p w14:paraId="786F5BCF" w14:textId="77777777" w:rsidR="003E25DA" w:rsidRPr="003E25DA" w:rsidRDefault="003E25DA" w:rsidP="003E25DA">
      <w:pPr>
        <w:bidi/>
        <w:jc w:val="both"/>
        <w:rPr>
          <w:rFonts w:cs="David" w:hint="cs"/>
          <w:rtl/>
        </w:rPr>
      </w:pPr>
    </w:p>
    <w:p w14:paraId="6322108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CE00BE4" w14:textId="77777777" w:rsidR="003E25DA" w:rsidRPr="003E25DA" w:rsidRDefault="003E25DA" w:rsidP="003E25DA">
      <w:pPr>
        <w:bidi/>
        <w:jc w:val="both"/>
        <w:rPr>
          <w:rFonts w:cs="David" w:hint="cs"/>
          <w:u w:val="single"/>
          <w:rtl/>
        </w:rPr>
      </w:pPr>
    </w:p>
    <w:p w14:paraId="2A34FA4E" w14:textId="77777777" w:rsidR="003E25DA" w:rsidRPr="003E25DA" w:rsidRDefault="003E25DA" w:rsidP="003E25DA">
      <w:pPr>
        <w:bidi/>
        <w:jc w:val="both"/>
        <w:rPr>
          <w:rFonts w:cs="David" w:hint="cs"/>
          <w:rtl/>
        </w:rPr>
      </w:pPr>
      <w:r w:rsidRPr="003E25DA">
        <w:rPr>
          <w:rFonts w:cs="David" w:hint="cs"/>
          <w:rtl/>
        </w:rPr>
        <w:tab/>
        <w:t>מה עושים?</w:t>
      </w:r>
    </w:p>
    <w:p w14:paraId="4D7338F5" w14:textId="77777777" w:rsidR="003E25DA" w:rsidRPr="003E25DA" w:rsidRDefault="003E25DA" w:rsidP="003E25DA">
      <w:pPr>
        <w:bidi/>
        <w:jc w:val="both"/>
        <w:rPr>
          <w:rFonts w:cs="David" w:hint="cs"/>
          <w:rtl/>
        </w:rPr>
      </w:pPr>
    </w:p>
    <w:p w14:paraId="585CF8C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1C1BC99" w14:textId="77777777" w:rsidR="003E25DA" w:rsidRPr="003E25DA" w:rsidRDefault="003E25DA" w:rsidP="003E25DA">
      <w:pPr>
        <w:bidi/>
        <w:jc w:val="both"/>
        <w:rPr>
          <w:rFonts w:cs="David" w:hint="cs"/>
          <w:rtl/>
        </w:rPr>
      </w:pPr>
    </w:p>
    <w:p w14:paraId="006CF12F" w14:textId="77777777" w:rsidR="003E25DA" w:rsidRPr="003E25DA" w:rsidRDefault="003E25DA" w:rsidP="003E25DA">
      <w:pPr>
        <w:bidi/>
        <w:jc w:val="both"/>
        <w:rPr>
          <w:rFonts w:cs="David" w:hint="cs"/>
          <w:rtl/>
        </w:rPr>
      </w:pPr>
      <w:r w:rsidRPr="003E25DA">
        <w:rPr>
          <w:rFonts w:cs="David" w:hint="cs"/>
          <w:rtl/>
        </w:rPr>
        <w:tab/>
        <w:t xml:space="preserve"> דיבר מציע, הממשלה ענתה, המציע עלה לענות לה, ואז הוא מציע לפעמים כל מיני נוסחאות. הוא אומר, שהוא מוכן לדחות הצבעה בתנאי שהממשלה תתחייב לכך וכך, אני מוכן לשנות את החוק- -</w:t>
      </w:r>
    </w:p>
    <w:p w14:paraId="6E6D4302" w14:textId="77777777" w:rsidR="003E25DA" w:rsidRPr="003E25DA" w:rsidRDefault="003E25DA" w:rsidP="003E25DA">
      <w:pPr>
        <w:bidi/>
        <w:jc w:val="both"/>
        <w:rPr>
          <w:rFonts w:cs="David" w:hint="cs"/>
          <w:rtl/>
        </w:rPr>
      </w:pPr>
    </w:p>
    <w:p w14:paraId="70B097A2"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1B60EDF" w14:textId="77777777" w:rsidR="003E25DA" w:rsidRPr="003E25DA" w:rsidRDefault="003E25DA" w:rsidP="003E25DA">
      <w:pPr>
        <w:bidi/>
        <w:jc w:val="both"/>
        <w:rPr>
          <w:rFonts w:cs="David" w:hint="cs"/>
          <w:u w:val="single"/>
          <w:rtl/>
        </w:rPr>
      </w:pPr>
    </w:p>
    <w:p w14:paraId="006565F2" w14:textId="77777777" w:rsidR="003E25DA" w:rsidRPr="003E25DA" w:rsidRDefault="003E25DA" w:rsidP="003E25DA">
      <w:pPr>
        <w:bidi/>
        <w:jc w:val="both"/>
        <w:rPr>
          <w:rFonts w:cs="David" w:hint="cs"/>
          <w:rtl/>
        </w:rPr>
      </w:pPr>
      <w:r w:rsidRPr="003E25DA">
        <w:rPr>
          <w:rFonts w:cs="David" w:hint="cs"/>
          <w:rtl/>
        </w:rPr>
        <w:tab/>
        <w:t xml:space="preserve">זה קורה </w:t>
      </w:r>
      <w:r w:rsidRPr="003E25DA">
        <w:rPr>
          <w:rFonts w:cs="David"/>
          <w:rtl/>
        </w:rPr>
        <w:t>–</w:t>
      </w:r>
      <w:r w:rsidRPr="003E25DA">
        <w:rPr>
          <w:rFonts w:cs="David" w:hint="cs"/>
          <w:rtl/>
        </w:rPr>
        <w:t xml:space="preserve"> להפוך את זה להצעה לסדר.</w:t>
      </w:r>
    </w:p>
    <w:p w14:paraId="4D049BBA" w14:textId="77777777" w:rsidR="003E25DA" w:rsidRPr="003E25DA" w:rsidRDefault="003E25DA" w:rsidP="003E25DA">
      <w:pPr>
        <w:bidi/>
        <w:jc w:val="both"/>
        <w:rPr>
          <w:rFonts w:cs="David" w:hint="cs"/>
          <w:rtl/>
        </w:rPr>
      </w:pPr>
    </w:p>
    <w:p w14:paraId="44D70BD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8EEBE42" w14:textId="77777777" w:rsidR="003E25DA" w:rsidRPr="003E25DA" w:rsidRDefault="003E25DA" w:rsidP="003E25DA">
      <w:pPr>
        <w:bidi/>
        <w:jc w:val="both"/>
        <w:rPr>
          <w:rFonts w:cs="David" w:hint="cs"/>
          <w:rtl/>
        </w:rPr>
      </w:pPr>
    </w:p>
    <w:p w14:paraId="4A059A74" w14:textId="77777777" w:rsidR="003E25DA" w:rsidRPr="003E25DA" w:rsidRDefault="003E25DA" w:rsidP="003E25DA">
      <w:pPr>
        <w:bidi/>
        <w:jc w:val="both"/>
        <w:rPr>
          <w:rFonts w:cs="David" w:hint="cs"/>
          <w:rtl/>
        </w:rPr>
      </w:pPr>
      <w:r w:rsidRPr="003E25DA">
        <w:rPr>
          <w:rFonts w:cs="David" w:hint="cs"/>
          <w:rtl/>
        </w:rPr>
        <w:tab/>
        <w:t xml:space="preserve"> הממשלה צריכה לענות לו אם היא מקבלת את זה.</w:t>
      </w:r>
    </w:p>
    <w:p w14:paraId="540341FC" w14:textId="77777777" w:rsidR="003E25DA" w:rsidRPr="003E25DA" w:rsidRDefault="003E25DA" w:rsidP="003E25DA">
      <w:pPr>
        <w:bidi/>
        <w:jc w:val="both"/>
        <w:rPr>
          <w:rFonts w:cs="David" w:hint="cs"/>
          <w:rtl/>
        </w:rPr>
      </w:pPr>
    </w:p>
    <w:p w14:paraId="1C074554"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5DFB66C1" w14:textId="77777777" w:rsidR="003E25DA" w:rsidRPr="003E25DA" w:rsidRDefault="003E25DA" w:rsidP="003E25DA">
      <w:pPr>
        <w:bidi/>
        <w:jc w:val="both"/>
        <w:rPr>
          <w:rFonts w:cs="David" w:hint="cs"/>
          <w:rtl/>
        </w:rPr>
      </w:pPr>
    </w:p>
    <w:p w14:paraId="10A1DFA5" w14:textId="77777777" w:rsidR="003E25DA" w:rsidRPr="003E25DA" w:rsidRDefault="003E25DA" w:rsidP="003E25DA">
      <w:pPr>
        <w:bidi/>
        <w:jc w:val="both"/>
        <w:rPr>
          <w:rFonts w:cs="David" w:hint="cs"/>
          <w:rtl/>
        </w:rPr>
      </w:pPr>
      <w:r w:rsidRPr="003E25DA">
        <w:rPr>
          <w:rFonts w:cs="David" w:hint="cs"/>
          <w:rtl/>
        </w:rPr>
        <w:tab/>
        <w:t>- - -</w:t>
      </w:r>
    </w:p>
    <w:p w14:paraId="2D0D7524" w14:textId="77777777" w:rsidR="003E25DA" w:rsidRPr="003E25DA" w:rsidRDefault="003E25DA" w:rsidP="003E25DA">
      <w:pPr>
        <w:bidi/>
        <w:jc w:val="both"/>
        <w:rPr>
          <w:rFonts w:cs="David" w:hint="cs"/>
          <w:rtl/>
        </w:rPr>
      </w:pPr>
    </w:p>
    <w:p w14:paraId="7853A264"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3B89DEFF" w14:textId="77777777" w:rsidR="003E25DA" w:rsidRPr="003E25DA" w:rsidRDefault="003E25DA" w:rsidP="003E25DA">
      <w:pPr>
        <w:bidi/>
        <w:jc w:val="both"/>
        <w:rPr>
          <w:rFonts w:cs="David" w:hint="cs"/>
          <w:rtl/>
        </w:rPr>
      </w:pPr>
    </w:p>
    <w:p w14:paraId="333CC277" w14:textId="77777777" w:rsidR="003E25DA" w:rsidRPr="003E25DA" w:rsidRDefault="003E25DA" w:rsidP="003E25DA">
      <w:pPr>
        <w:bidi/>
        <w:jc w:val="both"/>
        <w:rPr>
          <w:rFonts w:cs="David" w:hint="cs"/>
          <w:rtl/>
        </w:rPr>
      </w:pPr>
      <w:r w:rsidRPr="003E25DA">
        <w:rPr>
          <w:rFonts w:cs="David" w:hint="cs"/>
          <w:rtl/>
        </w:rPr>
        <w:tab/>
        <w:t xml:space="preserve"> זה הרבה פעמים לא קורה לפני כן. עם ישראל חסון זה לא קרה. הוא דרש התחייבות שיהיה תוך חודש. מישהו היה צריך להגיד אם זה יהיה תוך חודש או לא, ובאלו תנאים. </w:t>
      </w:r>
    </w:p>
    <w:p w14:paraId="3CFD234D" w14:textId="77777777" w:rsidR="003E25DA" w:rsidRPr="003E25DA" w:rsidRDefault="003E25DA" w:rsidP="003E25DA">
      <w:pPr>
        <w:bidi/>
        <w:jc w:val="both"/>
        <w:rPr>
          <w:rFonts w:cs="David" w:hint="cs"/>
          <w:rtl/>
        </w:rPr>
      </w:pPr>
    </w:p>
    <w:p w14:paraId="5640132B"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732C3C6C" w14:textId="77777777" w:rsidR="003E25DA" w:rsidRPr="003E25DA" w:rsidRDefault="003E25DA" w:rsidP="003E25DA">
      <w:pPr>
        <w:bidi/>
        <w:jc w:val="both"/>
        <w:rPr>
          <w:rFonts w:cs="David" w:hint="cs"/>
          <w:rtl/>
        </w:rPr>
      </w:pPr>
    </w:p>
    <w:p w14:paraId="0316F958" w14:textId="77777777" w:rsidR="003E25DA" w:rsidRPr="003E25DA" w:rsidRDefault="003E25DA" w:rsidP="003E25DA">
      <w:pPr>
        <w:bidi/>
        <w:jc w:val="both"/>
        <w:rPr>
          <w:rFonts w:cs="David" w:hint="cs"/>
          <w:rtl/>
        </w:rPr>
      </w:pPr>
      <w:r w:rsidRPr="003E25DA">
        <w:rPr>
          <w:rFonts w:cs="David" w:hint="cs"/>
          <w:rtl/>
        </w:rPr>
        <w:tab/>
        <w:t>אם זאת הצבעה לפיזור הכנסת, וההצבעה היא קריטית? אני מדברת על הצבעות קריטיות, לא על הצבעות שהן לא קריטיות.</w:t>
      </w:r>
    </w:p>
    <w:p w14:paraId="23684D0F" w14:textId="77777777" w:rsidR="003E25DA" w:rsidRPr="003E25DA" w:rsidRDefault="003E25DA" w:rsidP="003E25DA">
      <w:pPr>
        <w:bidi/>
        <w:jc w:val="both"/>
        <w:rPr>
          <w:rFonts w:cs="David" w:hint="cs"/>
          <w:rtl/>
        </w:rPr>
      </w:pPr>
    </w:p>
    <w:p w14:paraId="7360F2BE" w14:textId="77777777" w:rsidR="003E25DA" w:rsidRPr="003E25DA" w:rsidRDefault="003E25DA" w:rsidP="003E25DA">
      <w:pPr>
        <w:bidi/>
        <w:jc w:val="both"/>
        <w:rPr>
          <w:rFonts w:cs="David" w:hint="cs"/>
          <w:rtl/>
        </w:rPr>
      </w:pPr>
      <w:r w:rsidRPr="003E25DA">
        <w:rPr>
          <w:rFonts w:cs="David" w:hint="cs"/>
          <w:u w:val="single"/>
          <w:rtl/>
        </w:rPr>
        <w:t>נאזם בדר:</w:t>
      </w:r>
    </w:p>
    <w:p w14:paraId="694D6000" w14:textId="77777777" w:rsidR="003E25DA" w:rsidRPr="003E25DA" w:rsidRDefault="003E25DA" w:rsidP="003E25DA">
      <w:pPr>
        <w:bidi/>
        <w:jc w:val="both"/>
        <w:rPr>
          <w:rFonts w:cs="David" w:hint="cs"/>
          <w:rtl/>
        </w:rPr>
      </w:pPr>
    </w:p>
    <w:p w14:paraId="5868DF4D" w14:textId="77777777" w:rsidR="003E25DA" w:rsidRPr="003E25DA" w:rsidRDefault="003E25DA" w:rsidP="003E25DA">
      <w:pPr>
        <w:bidi/>
        <w:jc w:val="both"/>
        <w:rPr>
          <w:rFonts w:cs="David" w:hint="cs"/>
          <w:rtl/>
        </w:rPr>
      </w:pPr>
      <w:r w:rsidRPr="003E25DA">
        <w:rPr>
          <w:rFonts w:cs="David" w:hint="cs"/>
          <w:rtl/>
        </w:rPr>
        <w:tab/>
        <w:t>כפרוצדורה זה נכון מה שאתה אומר, אבל כשזה נוגע למהות זה כבר - -</w:t>
      </w:r>
    </w:p>
    <w:p w14:paraId="4A4B7E1D" w14:textId="77777777" w:rsidR="003E25DA" w:rsidRPr="003E25DA" w:rsidRDefault="003E25DA" w:rsidP="003E25DA">
      <w:pPr>
        <w:bidi/>
        <w:jc w:val="both"/>
        <w:rPr>
          <w:rFonts w:cs="David" w:hint="cs"/>
          <w:rtl/>
        </w:rPr>
      </w:pPr>
    </w:p>
    <w:p w14:paraId="4D32030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2AA7A30" w14:textId="77777777" w:rsidR="003E25DA" w:rsidRPr="003E25DA" w:rsidRDefault="003E25DA" w:rsidP="003E25DA">
      <w:pPr>
        <w:bidi/>
        <w:jc w:val="both"/>
        <w:rPr>
          <w:rFonts w:cs="David" w:hint="cs"/>
          <w:u w:val="single"/>
          <w:rtl/>
        </w:rPr>
      </w:pPr>
    </w:p>
    <w:p w14:paraId="311E2CB9" w14:textId="77777777" w:rsidR="003E25DA" w:rsidRPr="003E25DA" w:rsidRDefault="003E25DA" w:rsidP="003E25DA">
      <w:pPr>
        <w:bidi/>
        <w:jc w:val="both"/>
        <w:rPr>
          <w:rFonts w:cs="David" w:hint="cs"/>
          <w:rtl/>
        </w:rPr>
      </w:pPr>
      <w:r w:rsidRPr="003E25DA">
        <w:rPr>
          <w:rFonts w:cs="David" w:hint="cs"/>
          <w:rtl/>
        </w:rPr>
        <w:tab/>
        <w:t xml:space="preserve"> הסעיף הוא גורף, זאת זכות. יושב ראש לא יכול להגיד לשר שהוא לא עולה, לפי זה. במקרה של הקריאה הטרומית אני מציע להסמיך את היושב ראש, ואז הוא יראה מה לעשות. כי זה מה שהוא עושה בפועל. היום לפי התקנון אין דבר כזה, והשרים כל הזמן עולים לסיבוב שני ולפעמים לסיבוב שלישי. אם לא נכתוב את זה יושבי הראש ימשיכו להתנהג בניגוד לתקנון. בשביל מה? </w:t>
      </w:r>
    </w:p>
    <w:p w14:paraId="6DA69244" w14:textId="77777777" w:rsidR="003E25DA" w:rsidRPr="003E25DA" w:rsidRDefault="003E25DA" w:rsidP="003E25DA">
      <w:pPr>
        <w:bidi/>
        <w:jc w:val="both"/>
        <w:rPr>
          <w:rFonts w:cs="David" w:hint="cs"/>
          <w:rtl/>
        </w:rPr>
      </w:pPr>
    </w:p>
    <w:p w14:paraId="2A462B7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0FE82AB" w14:textId="77777777" w:rsidR="003E25DA" w:rsidRPr="003E25DA" w:rsidRDefault="003E25DA" w:rsidP="003E25DA">
      <w:pPr>
        <w:bidi/>
        <w:jc w:val="both"/>
        <w:rPr>
          <w:rFonts w:cs="David" w:hint="cs"/>
          <w:u w:val="single"/>
          <w:rtl/>
        </w:rPr>
      </w:pPr>
    </w:p>
    <w:p w14:paraId="1EE7BF6D" w14:textId="77777777" w:rsidR="003E25DA" w:rsidRPr="003E25DA" w:rsidRDefault="003E25DA" w:rsidP="003E25DA">
      <w:pPr>
        <w:bidi/>
        <w:jc w:val="both"/>
        <w:rPr>
          <w:rFonts w:cs="David" w:hint="cs"/>
          <w:rtl/>
        </w:rPr>
      </w:pPr>
      <w:r w:rsidRPr="003E25DA">
        <w:rPr>
          <w:rFonts w:cs="David" w:hint="cs"/>
          <w:rtl/>
        </w:rPr>
        <w:tab/>
        <w:t xml:space="preserve"> אז צריך להשאיר את זה אם זה קורה.</w:t>
      </w:r>
    </w:p>
    <w:p w14:paraId="3BA78241" w14:textId="77777777" w:rsidR="003E25DA" w:rsidRPr="003E25DA" w:rsidRDefault="003E25DA" w:rsidP="003E25DA">
      <w:pPr>
        <w:bidi/>
        <w:jc w:val="both"/>
        <w:rPr>
          <w:rFonts w:cs="David" w:hint="cs"/>
          <w:rtl/>
        </w:rPr>
      </w:pPr>
    </w:p>
    <w:p w14:paraId="243CC04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49A9DE6E" w14:textId="77777777" w:rsidR="003E25DA" w:rsidRPr="003E25DA" w:rsidRDefault="003E25DA" w:rsidP="003E25DA">
      <w:pPr>
        <w:bidi/>
        <w:jc w:val="both"/>
        <w:rPr>
          <w:rFonts w:cs="David" w:hint="cs"/>
          <w:rtl/>
        </w:rPr>
      </w:pPr>
    </w:p>
    <w:p w14:paraId="14C6EBFE" w14:textId="77777777" w:rsidR="003E25DA" w:rsidRPr="003E25DA" w:rsidRDefault="003E25DA" w:rsidP="003E25DA">
      <w:pPr>
        <w:bidi/>
        <w:jc w:val="both"/>
        <w:rPr>
          <w:rFonts w:cs="David" w:hint="cs"/>
          <w:rtl/>
        </w:rPr>
      </w:pPr>
      <w:r w:rsidRPr="003E25DA">
        <w:rPr>
          <w:rFonts w:cs="David" w:hint="cs"/>
          <w:rtl/>
        </w:rPr>
        <w:tab/>
        <w:t xml:space="preserve"> אבל לא גורף כמו פה. פה זאת זכות שלא ניתן לקחת. אני מציע שבמקרה של טרומית, להסמיך את היושב ראש. </w:t>
      </w:r>
    </w:p>
    <w:p w14:paraId="2E58346F" w14:textId="77777777" w:rsidR="003E25DA" w:rsidRPr="003E25DA" w:rsidRDefault="003E25DA" w:rsidP="003E25DA">
      <w:pPr>
        <w:bidi/>
        <w:jc w:val="both"/>
        <w:rPr>
          <w:rFonts w:cs="David" w:hint="cs"/>
          <w:rtl/>
        </w:rPr>
      </w:pPr>
    </w:p>
    <w:p w14:paraId="08E052E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0D933D3" w14:textId="77777777" w:rsidR="003E25DA" w:rsidRPr="003E25DA" w:rsidRDefault="003E25DA" w:rsidP="003E25DA">
      <w:pPr>
        <w:bidi/>
        <w:jc w:val="both"/>
        <w:rPr>
          <w:rFonts w:cs="David" w:hint="cs"/>
          <w:rtl/>
        </w:rPr>
      </w:pPr>
    </w:p>
    <w:p w14:paraId="47A5D934" w14:textId="77777777" w:rsidR="003E25DA" w:rsidRPr="003E25DA" w:rsidRDefault="003E25DA" w:rsidP="003E25DA">
      <w:pPr>
        <w:bidi/>
        <w:jc w:val="both"/>
        <w:rPr>
          <w:rFonts w:cs="David" w:hint="cs"/>
          <w:rtl/>
        </w:rPr>
      </w:pPr>
      <w:r w:rsidRPr="003E25DA">
        <w:rPr>
          <w:rFonts w:cs="David" w:hint="cs"/>
          <w:rtl/>
        </w:rPr>
        <w:tab/>
        <w:t xml:space="preserve"> כתוב: "רשאי לבקש". </w:t>
      </w:r>
    </w:p>
    <w:p w14:paraId="408A7888" w14:textId="77777777" w:rsidR="003E25DA" w:rsidRPr="003E25DA" w:rsidRDefault="003E25DA" w:rsidP="003E25DA">
      <w:pPr>
        <w:bidi/>
        <w:jc w:val="both"/>
        <w:rPr>
          <w:rFonts w:cs="David" w:hint="cs"/>
          <w:rtl/>
        </w:rPr>
      </w:pPr>
    </w:p>
    <w:p w14:paraId="1B3ECEA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38B9172" w14:textId="77777777" w:rsidR="003E25DA" w:rsidRPr="003E25DA" w:rsidRDefault="003E25DA" w:rsidP="003E25DA">
      <w:pPr>
        <w:bidi/>
        <w:jc w:val="both"/>
        <w:rPr>
          <w:rFonts w:cs="David" w:hint="cs"/>
          <w:u w:val="single"/>
          <w:rtl/>
        </w:rPr>
      </w:pPr>
    </w:p>
    <w:p w14:paraId="2C57B102" w14:textId="77777777" w:rsidR="003E25DA" w:rsidRPr="003E25DA" w:rsidRDefault="003E25DA" w:rsidP="003E25DA">
      <w:pPr>
        <w:bidi/>
        <w:jc w:val="both"/>
        <w:rPr>
          <w:rFonts w:cs="David" w:hint="cs"/>
          <w:rtl/>
        </w:rPr>
      </w:pPr>
      <w:r w:rsidRPr="003E25DA">
        <w:rPr>
          <w:rFonts w:cs="David" w:hint="cs"/>
          <w:rtl/>
        </w:rPr>
        <w:tab/>
        <w:t xml:space="preserve"> צריך להחליף את המילה. </w:t>
      </w:r>
    </w:p>
    <w:p w14:paraId="3B2E7776" w14:textId="77777777" w:rsidR="003E25DA" w:rsidRPr="003E25DA" w:rsidRDefault="003E25DA" w:rsidP="003E25DA">
      <w:pPr>
        <w:bidi/>
        <w:jc w:val="both"/>
        <w:rPr>
          <w:rFonts w:cs="David" w:hint="cs"/>
          <w:rtl/>
        </w:rPr>
      </w:pPr>
    </w:p>
    <w:p w14:paraId="00A9CCA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D1BD90A" w14:textId="77777777" w:rsidR="003E25DA" w:rsidRPr="003E25DA" w:rsidRDefault="003E25DA" w:rsidP="003E25DA">
      <w:pPr>
        <w:bidi/>
        <w:jc w:val="both"/>
        <w:rPr>
          <w:rFonts w:cs="David" w:hint="cs"/>
          <w:u w:val="single"/>
          <w:rtl/>
        </w:rPr>
      </w:pPr>
    </w:p>
    <w:p w14:paraId="00620FFB" w14:textId="77777777" w:rsidR="003E25DA" w:rsidRPr="003E25DA" w:rsidRDefault="003E25DA" w:rsidP="003E25DA">
      <w:pPr>
        <w:bidi/>
        <w:jc w:val="both"/>
        <w:rPr>
          <w:rFonts w:cs="David" w:hint="cs"/>
          <w:rtl/>
        </w:rPr>
      </w:pPr>
      <w:r w:rsidRPr="003E25DA">
        <w:rPr>
          <w:rFonts w:cs="David" w:hint="cs"/>
          <w:rtl/>
        </w:rPr>
        <w:tab/>
        <w:t>"רשאי לקבל את רשות הדיבור".</w:t>
      </w:r>
    </w:p>
    <w:p w14:paraId="4D0BC9C4" w14:textId="77777777" w:rsidR="003E25DA" w:rsidRPr="003E25DA" w:rsidRDefault="003E25DA" w:rsidP="003E25DA">
      <w:pPr>
        <w:bidi/>
        <w:jc w:val="both"/>
        <w:rPr>
          <w:rFonts w:cs="David" w:hint="cs"/>
          <w:rtl/>
        </w:rPr>
      </w:pPr>
    </w:p>
    <w:p w14:paraId="5848418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706B600" w14:textId="77777777" w:rsidR="003E25DA" w:rsidRPr="003E25DA" w:rsidRDefault="003E25DA" w:rsidP="003E25DA">
      <w:pPr>
        <w:bidi/>
        <w:jc w:val="both"/>
        <w:rPr>
          <w:rFonts w:cs="David" w:hint="cs"/>
          <w:u w:val="single"/>
          <w:rtl/>
        </w:rPr>
      </w:pPr>
    </w:p>
    <w:p w14:paraId="078115AA" w14:textId="77777777" w:rsidR="003E25DA" w:rsidRPr="003E25DA" w:rsidRDefault="003E25DA" w:rsidP="003E25DA">
      <w:pPr>
        <w:bidi/>
        <w:jc w:val="both"/>
        <w:rPr>
          <w:rFonts w:cs="David" w:hint="cs"/>
          <w:rtl/>
        </w:rPr>
      </w:pPr>
      <w:r w:rsidRPr="003E25DA">
        <w:rPr>
          <w:rFonts w:cs="David" w:hint="cs"/>
          <w:rtl/>
        </w:rPr>
        <w:tab/>
        <w:t>נכון.</w:t>
      </w:r>
    </w:p>
    <w:p w14:paraId="7E28D14D" w14:textId="77777777" w:rsidR="003E25DA" w:rsidRPr="003E25DA" w:rsidRDefault="003E25DA" w:rsidP="003E25DA">
      <w:pPr>
        <w:bidi/>
        <w:jc w:val="both"/>
        <w:rPr>
          <w:rFonts w:cs="David" w:hint="cs"/>
          <w:rtl/>
        </w:rPr>
      </w:pPr>
    </w:p>
    <w:p w14:paraId="7EF2802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82BBB93" w14:textId="77777777" w:rsidR="003E25DA" w:rsidRPr="003E25DA" w:rsidRDefault="003E25DA" w:rsidP="003E25DA">
      <w:pPr>
        <w:bidi/>
        <w:jc w:val="both"/>
        <w:rPr>
          <w:rFonts w:cs="David" w:hint="cs"/>
          <w:rtl/>
        </w:rPr>
      </w:pPr>
    </w:p>
    <w:p w14:paraId="00C7DB09" w14:textId="77777777" w:rsidR="003E25DA" w:rsidRPr="003E25DA" w:rsidRDefault="003E25DA" w:rsidP="003E25DA">
      <w:pPr>
        <w:bidi/>
        <w:jc w:val="both"/>
        <w:rPr>
          <w:rFonts w:cs="David" w:hint="cs"/>
          <w:rtl/>
        </w:rPr>
      </w:pPr>
      <w:r w:rsidRPr="003E25DA">
        <w:rPr>
          <w:rFonts w:cs="David" w:hint="cs"/>
          <w:rtl/>
        </w:rPr>
        <w:tab/>
        <w:t xml:space="preserve"> אז הסיכום הוא שזה יהיה רק חבר הממשלה שלגביו הודיעה הממשלה שידבר בשמה על הנושא שעל סדר היום; "רשאי לקבל את רשות הדיבור בכל שלב משלבי הדיון- -</w:t>
      </w:r>
    </w:p>
    <w:p w14:paraId="0E2A9993" w14:textId="77777777" w:rsidR="003E25DA" w:rsidRPr="003E25DA" w:rsidRDefault="003E25DA" w:rsidP="003E25DA">
      <w:pPr>
        <w:bidi/>
        <w:jc w:val="both"/>
        <w:rPr>
          <w:rFonts w:cs="David" w:hint="cs"/>
          <w:rtl/>
        </w:rPr>
      </w:pPr>
    </w:p>
    <w:p w14:paraId="135263D0"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ACBE582" w14:textId="77777777" w:rsidR="003E25DA" w:rsidRPr="003E25DA" w:rsidRDefault="003E25DA" w:rsidP="003E25DA">
      <w:pPr>
        <w:bidi/>
        <w:jc w:val="both"/>
        <w:rPr>
          <w:rFonts w:cs="David" w:hint="cs"/>
          <w:u w:val="single"/>
          <w:rtl/>
        </w:rPr>
      </w:pPr>
    </w:p>
    <w:p w14:paraId="5B30A499" w14:textId="77777777" w:rsidR="003E25DA" w:rsidRPr="003E25DA" w:rsidRDefault="003E25DA" w:rsidP="003E25DA">
      <w:pPr>
        <w:bidi/>
        <w:jc w:val="both"/>
        <w:rPr>
          <w:rFonts w:cs="David" w:hint="cs"/>
          <w:rtl/>
        </w:rPr>
      </w:pPr>
      <w:r w:rsidRPr="003E25DA">
        <w:rPr>
          <w:rFonts w:cs="David" w:hint="cs"/>
          <w:rtl/>
        </w:rPr>
        <w:tab/>
        <w:t>מה זה "הודיעה הממשלה"?</w:t>
      </w:r>
    </w:p>
    <w:p w14:paraId="7427672F" w14:textId="77777777" w:rsidR="003E25DA" w:rsidRPr="003E25DA" w:rsidRDefault="003E25DA" w:rsidP="003E25DA">
      <w:pPr>
        <w:bidi/>
        <w:jc w:val="both"/>
        <w:rPr>
          <w:rFonts w:cs="David" w:hint="cs"/>
          <w:rtl/>
        </w:rPr>
      </w:pPr>
    </w:p>
    <w:p w14:paraId="26AE5B9B"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9FD0195" w14:textId="77777777" w:rsidR="003E25DA" w:rsidRPr="003E25DA" w:rsidRDefault="003E25DA" w:rsidP="003E25DA">
      <w:pPr>
        <w:bidi/>
        <w:jc w:val="both"/>
        <w:rPr>
          <w:rFonts w:cs="David" w:hint="cs"/>
          <w:rtl/>
        </w:rPr>
      </w:pPr>
    </w:p>
    <w:p w14:paraId="4A32746A" w14:textId="77777777" w:rsidR="003E25DA" w:rsidRPr="003E25DA" w:rsidRDefault="003E25DA" w:rsidP="003E25DA">
      <w:pPr>
        <w:bidi/>
        <w:jc w:val="both"/>
        <w:rPr>
          <w:rFonts w:cs="David" w:hint="cs"/>
          <w:rtl/>
        </w:rPr>
      </w:pPr>
      <w:r w:rsidRPr="003E25DA">
        <w:rPr>
          <w:rFonts w:cs="David" w:hint="cs"/>
          <w:rtl/>
        </w:rPr>
        <w:tab/>
        <w:t xml:space="preserve"> מה שאמרנו קודם.</w:t>
      </w:r>
    </w:p>
    <w:p w14:paraId="0CA8E4B2" w14:textId="77777777" w:rsidR="003E25DA" w:rsidRPr="003E25DA" w:rsidRDefault="003E25DA" w:rsidP="003E25DA">
      <w:pPr>
        <w:bidi/>
        <w:jc w:val="both"/>
        <w:rPr>
          <w:rFonts w:cs="David" w:hint="cs"/>
          <w:rtl/>
        </w:rPr>
      </w:pPr>
    </w:p>
    <w:p w14:paraId="465A408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F69656A" w14:textId="77777777" w:rsidR="003E25DA" w:rsidRPr="003E25DA" w:rsidRDefault="003E25DA" w:rsidP="003E25DA">
      <w:pPr>
        <w:bidi/>
        <w:jc w:val="both"/>
        <w:rPr>
          <w:rFonts w:cs="David" w:hint="cs"/>
          <w:u w:val="single"/>
          <w:rtl/>
        </w:rPr>
      </w:pPr>
    </w:p>
    <w:p w14:paraId="59645119" w14:textId="77777777" w:rsidR="003E25DA" w:rsidRPr="003E25DA" w:rsidRDefault="003E25DA" w:rsidP="003E25DA">
      <w:pPr>
        <w:bidi/>
        <w:jc w:val="both"/>
        <w:rPr>
          <w:rFonts w:cs="David" w:hint="cs"/>
          <w:rtl/>
        </w:rPr>
      </w:pPr>
      <w:r w:rsidRPr="003E25DA">
        <w:rPr>
          <w:rFonts w:cs="David" w:hint="cs"/>
          <w:rtl/>
        </w:rPr>
        <w:tab/>
        <w:t xml:space="preserve">היא רק מודיעה מי האיש שעונה על הסעיף המסוים, היא לא צריכה לכתוב. </w:t>
      </w:r>
    </w:p>
    <w:p w14:paraId="788811C2" w14:textId="77777777" w:rsidR="003E25DA" w:rsidRPr="003E25DA" w:rsidRDefault="003E25DA" w:rsidP="003E25DA">
      <w:pPr>
        <w:bidi/>
        <w:jc w:val="both"/>
        <w:rPr>
          <w:rFonts w:cs="David" w:hint="cs"/>
          <w:rtl/>
        </w:rPr>
      </w:pPr>
    </w:p>
    <w:p w14:paraId="171E2BFA"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B89C9E4" w14:textId="77777777" w:rsidR="003E25DA" w:rsidRPr="003E25DA" w:rsidRDefault="003E25DA" w:rsidP="003E25DA">
      <w:pPr>
        <w:bidi/>
        <w:jc w:val="both"/>
        <w:rPr>
          <w:rFonts w:cs="David" w:hint="cs"/>
          <w:rtl/>
        </w:rPr>
      </w:pPr>
    </w:p>
    <w:p w14:paraId="7013393E" w14:textId="77777777" w:rsidR="003E25DA" w:rsidRPr="003E25DA" w:rsidRDefault="003E25DA" w:rsidP="003E25DA">
      <w:pPr>
        <w:bidi/>
        <w:jc w:val="both"/>
        <w:rPr>
          <w:rFonts w:cs="David" w:hint="cs"/>
          <w:rtl/>
        </w:rPr>
      </w:pPr>
      <w:r w:rsidRPr="003E25DA">
        <w:rPr>
          <w:rFonts w:cs="David" w:hint="cs"/>
          <w:rtl/>
        </w:rPr>
        <w:tab/>
        <w:t xml:space="preserve"> אני לוקח אתכם למציאות. בקריאה שנייה ושלישית בחוק כמו אתמול הממשלה בדרך כלל לא מודיעה מי מדבר בשמה כי זה לא כתוב, זאת לא הצעה לסדר- -</w:t>
      </w:r>
    </w:p>
    <w:p w14:paraId="2C8804D3" w14:textId="77777777" w:rsidR="003E25DA" w:rsidRPr="003E25DA" w:rsidRDefault="003E25DA" w:rsidP="003E25DA">
      <w:pPr>
        <w:bidi/>
        <w:jc w:val="both"/>
        <w:rPr>
          <w:rFonts w:cs="David" w:hint="cs"/>
          <w:rtl/>
        </w:rPr>
      </w:pPr>
    </w:p>
    <w:p w14:paraId="792DCB85"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6CE5A859" w14:textId="77777777" w:rsidR="003E25DA" w:rsidRPr="003E25DA" w:rsidRDefault="003E25DA" w:rsidP="003E25DA">
      <w:pPr>
        <w:bidi/>
        <w:jc w:val="both"/>
        <w:rPr>
          <w:rFonts w:cs="David" w:hint="cs"/>
          <w:rtl/>
        </w:rPr>
      </w:pPr>
    </w:p>
    <w:p w14:paraId="41784210" w14:textId="77777777" w:rsidR="003E25DA" w:rsidRPr="003E25DA" w:rsidRDefault="003E25DA" w:rsidP="003E25DA">
      <w:pPr>
        <w:bidi/>
        <w:jc w:val="both"/>
        <w:rPr>
          <w:rFonts w:cs="David" w:hint="cs"/>
          <w:rtl/>
        </w:rPr>
      </w:pPr>
      <w:r w:rsidRPr="003E25DA">
        <w:rPr>
          <w:rFonts w:cs="David" w:hint="cs"/>
          <w:rtl/>
        </w:rPr>
        <w:tab/>
        <w:t>זה בא מהוועדה.</w:t>
      </w:r>
    </w:p>
    <w:p w14:paraId="3D8B30A9" w14:textId="77777777" w:rsidR="003E25DA" w:rsidRPr="003E25DA" w:rsidRDefault="003E25DA" w:rsidP="003E25DA">
      <w:pPr>
        <w:bidi/>
        <w:jc w:val="both"/>
        <w:rPr>
          <w:rFonts w:cs="David" w:hint="cs"/>
          <w:rtl/>
        </w:rPr>
      </w:pPr>
    </w:p>
    <w:p w14:paraId="1FD69CD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74C791E" w14:textId="77777777" w:rsidR="003E25DA" w:rsidRPr="003E25DA" w:rsidRDefault="003E25DA" w:rsidP="003E25DA">
      <w:pPr>
        <w:bidi/>
        <w:jc w:val="both"/>
        <w:rPr>
          <w:rFonts w:cs="David" w:hint="cs"/>
          <w:rtl/>
        </w:rPr>
      </w:pPr>
    </w:p>
    <w:p w14:paraId="1BCF3B88" w14:textId="77777777" w:rsidR="003E25DA" w:rsidRPr="003E25DA" w:rsidRDefault="003E25DA" w:rsidP="003E25DA">
      <w:pPr>
        <w:bidi/>
        <w:jc w:val="both"/>
        <w:rPr>
          <w:rFonts w:cs="David" w:hint="cs"/>
          <w:rtl/>
        </w:rPr>
      </w:pPr>
      <w:r w:rsidRPr="003E25DA">
        <w:rPr>
          <w:rFonts w:cs="David" w:hint="cs"/>
          <w:rtl/>
        </w:rPr>
        <w:tab/>
        <w:t xml:space="preserve"> הוועדה מציגה, והרבה פעמים שר מדבר, במיוחד כשיש הרבה הסתייגויות, וזאת הצעת חוק ממשלתית.</w:t>
      </w:r>
    </w:p>
    <w:p w14:paraId="782B9CC1" w14:textId="77777777" w:rsidR="003E25DA" w:rsidRPr="003E25DA" w:rsidRDefault="003E25DA" w:rsidP="003E25DA">
      <w:pPr>
        <w:bidi/>
        <w:jc w:val="both"/>
        <w:rPr>
          <w:rFonts w:cs="David" w:hint="cs"/>
          <w:rtl/>
        </w:rPr>
      </w:pPr>
    </w:p>
    <w:p w14:paraId="3C299BD6"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234C472C" w14:textId="77777777" w:rsidR="003E25DA" w:rsidRPr="003E25DA" w:rsidRDefault="003E25DA" w:rsidP="003E25DA">
      <w:pPr>
        <w:bidi/>
        <w:jc w:val="both"/>
        <w:rPr>
          <w:rFonts w:cs="David" w:hint="cs"/>
          <w:rtl/>
        </w:rPr>
      </w:pPr>
    </w:p>
    <w:p w14:paraId="40532213" w14:textId="77777777" w:rsidR="003E25DA" w:rsidRPr="003E25DA" w:rsidRDefault="003E25DA" w:rsidP="003E25DA">
      <w:pPr>
        <w:bidi/>
        <w:jc w:val="both"/>
        <w:rPr>
          <w:rFonts w:cs="David" w:hint="cs"/>
          <w:rtl/>
        </w:rPr>
      </w:pPr>
      <w:r w:rsidRPr="003E25DA">
        <w:rPr>
          <w:rFonts w:cs="David" w:hint="cs"/>
          <w:rtl/>
        </w:rPr>
        <w:tab/>
        <w:t>יש בתקנון אפשרות לממשלה למשוך את החוק אם התקבלה הסתייגות.</w:t>
      </w:r>
    </w:p>
    <w:p w14:paraId="504F0A7E" w14:textId="77777777" w:rsidR="003E25DA" w:rsidRPr="003E25DA" w:rsidRDefault="003E25DA" w:rsidP="003E25DA">
      <w:pPr>
        <w:bidi/>
        <w:jc w:val="both"/>
        <w:rPr>
          <w:rFonts w:cs="David" w:hint="cs"/>
          <w:rtl/>
        </w:rPr>
      </w:pPr>
    </w:p>
    <w:p w14:paraId="03526A94"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BCF6B56" w14:textId="77777777" w:rsidR="003E25DA" w:rsidRPr="003E25DA" w:rsidRDefault="003E25DA" w:rsidP="003E25DA">
      <w:pPr>
        <w:bidi/>
        <w:jc w:val="both"/>
        <w:rPr>
          <w:rFonts w:cs="David" w:hint="cs"/>
          <w:u w:val="single"/>
          <w:rtl/>
        </w:rPr>
      </w:pPr>
    </w:p>
    <w:p w14:paraId="2F55853B" w14:textId="77777777" w:rsidR="003E25DA" w:rsidRPr="003E25DA" w:rsidRDefault="003E25DA" w:rsidP="003E25DA">
      <w:pPr>
        <w:bidi/>
        <w:jc w:val="both"/>
        <w:rPr>
          <w:rFonts w:cs="David" w:hint="cs"/>
          <w:rtl/>
        </w:rPr>
      </w:pPr>
      <w:r w:rsidRPr="003E25DA">
        <w:rPr>
          <w:rFonts w:cs="David" w:hint="cs"/>
          <w:rtl/>
        </w:rPr>
        <w:tab/>
        <w:t xml:space="preserve">זה אני יודע. אני מדבר על דיבור בקריאה שנייה ושלישית. </w:t>
      </w:r>
    </w:p>
    <w:p w14:paraId="7EE501BC" w14:textId="77777777" w:rsidR="003E25DA" w:rsidRPr="003E25DA" w:rsidRDefault="003E25DA" w:rsidP="003E25DA">
      <w:pPr>
        <w:bidi/>
        <w:jc w:val="both"/>
        <w:rPr>
          <w:rFonts w:cs="David" w:hint="cs"/>
          <w:rtl/>
        </w:rPr>
      </w:pPr>
    </w:p>
    <w:p w14:paraId="32808E09"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08D5AD64" w14:textId="77777777" w:rsidR="003E25DA" w:rsidRPr="003E25DA" w:rsidRDefault="003E25DA" w:rsidP="003E25DA">
      <w:pPr>
        <w:bidi/>
        <w:jc w:val="both"/>
        <w:rPr>
          <w:rFonts w:cs="David" w:hint="cs"/>
          <w:rtl/>
        </w:rPr>
      </w:pPr>
    </w:p>
    <w:p w14:paraId="086978B3" w14:textId="77777777" w:rsidR="003E25DA" w:rsidRPr="003E25DA" w:rsidRDefault="003E25DA" w:rsidP="003E25DA">
      <w:pPr>
        <w:bidi/>
        <w:jc w:val="both"/>
        <w:rPr>
          <w:rFonts w:cs="David" w:hint="cs"/>
          <w:rtl/>
        </w:rPr>
      </w:pPr>
      <w:r w:rsidRPr="003E25DA">
        <w:rPr>
          <w:rFonts w:cs="David" w:hint="cs"/>
          <w:rtl/>
        </w:rPr>
        <w:tab/>
        <w:t xml:space="preserve"> אבל הוא מדבר בשמה.</w:t>
      </w:r>
    </w:p>
    <w:p w14:paraId="51481450" w14:textId="77777777" w:rsidR="003E25DA" w:rsidRPr="003E25DA" w:rsidRDefault="003E25DA" w:rsidP="003E25DA">
      <w:pPr>
        <w:bidi/>
        <w:jc w:val="both"/>
        <w:rPr>
          <w:rFonts w:cs="David" w:hint="cs"/>
          <w:rtl/>
        </w:rPr>
      </w:pPr>
    </w:p>
    <w:p w14:paraId="55401E1F"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7D07C08" w14:textId="77777777" w:rsidR="003E25DA" w:rsidRPr="003E25DA" w:rsidRDefault="003E25DA" w:rsidP="003E25DA">
      <w:pPr>
        <w:bidi/>
        <w:jc w:val="both"/>
        <w:rPr>
          <w:rFonts w:cs="David" w:hint="cs"/>
          <w:rtl/>
        </w:rPr>
      </w:pPr>
    </w:p>
    <w:p w14:paraId="3433008B" w14:textId="77777777" w:rsidR="003E25DA" w:rsidRPr="003E25DA" w:rsidRDefault="003E25DA" w:rsidP="003E25DA">
      <w:pPr>
        <w:bidi/>
        <w:jc w:val="both"/>
        <w:rPr>
          <w:rFonts w:cs="David" w:hint="cs"/>
          <w:rtl/>
        </w:rPr>
      </w:pPr>
      <w:r w:rsidRPr="003E25DA">
        <w:rPr>
          <w:rFonts w:cs="David" w:hint="cs"/>
          <w:rtl/>
        </w:rPr>
        <w:tab/>
        <w:t xml:space="preserve"> בדרך כלל לא מודיעים לכם מראש על דבר כזה. </w:t>
      </w:r>
    </w:p>
    <w:p w14:paraId="23A8B2D5" w14:textId="77777777" w:rsidR="003E25DA" w:rsidRPr="003E25DA" w:rsidRDefault="003E25DA" w:rsidP="003E25DA">
      <w:pPr>
        <w:bidi/>
        <w:jc w:val="both"/>
        <w:rPr>
          <w:rFonts w:cs="David" w:hint="cs"/>
          <w:rtl/>
        </w:rPr>
      </w:pPr>
    </w:p>
    <w:p w14:paraId="19E1632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6A5BDD6" w14:textId="77777777" w:rsidR="003E25DA" w:rsidRPr="003E25DA" w:rsidRDefault="003E25DA" w:rsidP="003E25DA">
      <w:pPr>
        <w:bidi/>
        <w:jc w:val="both"/>
        <w:rPr>
          <w:rFonts w:cs="David" w:hint="cs"/>
          <w:u w:val="single"/>
          <w:rtl/>
        </w:rPr>
      </w:pPr>
    </w:p>
    <w:p w14:paraId="4F709F72" w14:textId="77777777" w:rsidR="003E25DA" w:rsidRPr="003E25DA" w:rsidRDefault="003E25DA" w:rsidP="003E25DA">
      <w:pPr>
        <w:bidi/>
        <w:jc w:val="both"/>
        <w:rPr>
          <w:rFonts w:cs="David" w:hint="cs"/>
          <w:rtl/>
        </w:rPr>
      </w:pPr>
      <w:r w:rsidRPr="003E25DA">
        <w:rPr>
          <w:rFonts w:cs="David" w:hint="cs"/>
          <w:rtl/>
        </w:rPr>
        <w:tab/>
        <w:t>לא כתוב שצריך להודיע מראש.</w:t>
      </w:r>
    </w:p>
    <w:p w14:paraId="2EA1B70D" w14:textId="77777777" w:rsidR="003E25DA" w:rsidRPr="003E25DA" w:rsidRDefault="003E25DA" w:rsidP="003E25DA">
      <w:pPr>
        <w:bidi/>
        <w:jc w:val="both"/>
        <w:rPr>
          <w:rFonts w:cs="David" w:hint="cs"/>
          <w:rtl/>
        </w:rPr>
      </w:pPr>
    </w:p>
    <w:p w14:paraId="0CF8310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87CF7EA" w14:textId="77777777" w:rsidR="003E25DA" w:rsidRPr="003E25DA" w:rsidRDefault="003E25DA" w:rsidP="003E25DA">
      <w:pPr>
        <w:bidi/>
        <w:jc w:val="both"/>
        <w:rPr>
          <w:rFonts w:cs="David" w:hint="cs"/>
          <w:rtl/>
        </w:rPr>
      </w:pPr>
    </w:p>
    <w:p w14:paraId="5D3F8BD8" w14:textId="77777777" w:rsidR="003E25DA" w:rsidRPr="003E25DA" w:rsidRDefault="003E25DA" w:rsidP="003E25DA">
      <w:pPr>
        <w:bidi/>
        <w:jc w:val="both"/>
        <w:rPr>
          <w:rFonts w:cs="David" w:hint="cs"/>
          <w:rtl/>
        </w:rPr>
      </w:pPr>
      <w:r w:rsidRPr="003E25DA">
        <w:rPr>
          <w:rFonts w:cs="David" w:hint="cs"/>
          <w:rtl/>
        </w:rPr>
        <w:tab/>
        <w:t>אבל מי זה "הודיעה הממשלה"?</w:t>
      </w:r>
    </w:p>
    <w:p w14:paraId="69E4D461" w14:textId="77777777" w:rsidR="003E25DA" w:rsidRPr="003E25DA" w:rsidRDefault="003E25DA" w:rsidP="003E25DA">
      <w:pPr>
        <w:bidi/>
        <w:jc w:val="both"/>
        <w:rPr>
          <w:rFonts w:cs="David" w:hint="cs"/>
          <w:rtl/>
        </w:rPr>
      </w:pPr>
    </w:p>
    <w:p w14:paraId="0AB47132" w14:textId="77777777" w:rsidR="003E25DA" w:rsidRPr="003E25DA" w:rsidRDefault="003E25DA" w:rsidP="003E25DA">
      <w:pPr>
        <w:bidi/>
        <w:ind w:firstLine="567"/>
        <w:jc w:val="both"/>
        <w:rPr>
          <w:rFonts w:cs="David" w:hint="cs"/>
          <w:rtl/>
        </w:rPr>
      </w:pPr>
      <w:r w:rsidRPr="003E25DA">
        <w:rPr>
          <w:rFonts w:cs="David" w:hint="cs"/>
          <w:rtl/>
        </w:rPr>
        <w:t xml:space="preserve"> לכן אני מציע להשאיר את זה "שר שמדבר בשמה" כי ב-99% אין ספק. כשיש ספק אז ישאלו כמו ששאלתם אז. במקרה של הצעה לסדר זה ברור, ובמקרים אחרים לא. לפעמים אפילו במקרה של הצעה לסדר הם מתחלפים ברגע האחרון. </w:t>
      </w:r>
    </w:p>
    <w:p w14:paraId="47674A7A" w14:textId="77777777" w:rsidR="003E25DA" w:rsidRPr="003E25DA" w:rsidRDefault="003E25DA" w:rsidP="003E25DA">
      <w:pPr>
        <w:bidi/>
        <w:jc w:val="both"/>
        <w:rPr>
          <w:rFonts w:cs="David" w:hint="cs"/>
          <w:rtl/>
        </w:rPr>
      </w:pPr>
    </w:p>
    <w:p w14:paraId="60A116D1" w14:textId="77777777" w:rsidR="003E25DA" w:rsidRPr="003E25DA" w:rsidRDefault="003E25DA" w:rsidP="003E25DA">
      <w:pPr>
        <w:bidi/>
        <w:jc w:val="both"/>
        <w:rPr>
          <w:rFonts w:cs="David" w:hint="cs"/>
          <w:rtl/>
        </w:rPr>
      </w:pPr>
      <w:r w:rsidRPr="003E25DA">
        <w:rPr>
          <w:rFonts w:cs="David" w:hint="cs"/>
          <w:u w:val="single"/>
          <w:rtl/>
        </w:rPr>
        <w:t>נאזם בדר:</w:t>
      </w:r>
    </w:p>
    <w:p w14:paraId="1EF52A5E" w14:textId="77777777" w:rsidR="003E25DA" w:rsidRPr="003E25DA" w:rsidRDefault="003E25DA" w:rsidP="003E25DA">
      <w:pPr>
        <w:bidi/>
        <w:jc w:val="both"/>
        <w:rPr>
          <w:rFonts w:cs="David" w:hint="cs"/>
          <w:rtl/>
        </w:rPr>
      </w:pPr>
    </w:p>
    <w:p w14:paraId="3E6714D7" w14:textId="77777777" w:rsidR="003E25DA" w:rsidRPr="003E25DA" w:rsidRDefault="003E25DA" w:rsidP="003E25DA">
      <w:pPr>
        <w:bidi/>
        <w:jc w:val="both"/>
        <w:rPr>
          <w:rFonts w:cs="David" w:hint="cs"/>
          <w:rtl/>
        </w:rPr>
      </w:pPr>
      <w:r w:rsidRPr="003E25DA">
        <w:rPr>
          <w:rFonts w:cs="David" w:hint="cs"/>
          <w:rtl/>
        </w:rPr>
        <w:tab/>
        <w:t>מה הבעיה שמזכיר הממשלה יודיע?</w:t>
      </w:r>
    </w:p>
    <w:p w14:paraId="13975AE5" w14:textId="77777777" w:rsidR="003E25DA" w:rsidRPr="003E25DA" w:rsidRDefault="003E25DA" w:rsidP="003E25DA">
      <w:pPr>
        <w:bidi/>
        <w:jc w:val="both"/>
        <w:rPr>
          <w:rFonts w:cs="David" w:hint="cs"/>
          <w:rtl/>
        </w:rPr>
      </w:pPr>
    </w:p>
    <w:p w14:paraId="3086AE0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39CFFEAB" w14:textId="77777777" w:rsidR="003E25DA" w:rsidRPr="003E25DA" w:rsidRDefault="003E25DA" w:rsidP="003E25DA">
      <w:pPr>
        <w:bidi/>
        <w:jc w:val="both"/>
        <w:rPr>
          <w:rFonts w:cs="David" w:hint="cs"/>
          <w:u w:val="single"/>
          <w:rtl/>
        </w:rPr>
      </w:pPr>
    </w:p>
    <w:p w14:paraId="7B69A6B5" w14:textId="77777777" w:rsidR="003E25DA" w:rsidRPr="003E25DA" w:rsidRDefault="003E25DA" w:rsidP="003E25DA">
      <w:pPr>
        <w:bidi/>
        <w:jc w:val="both"/>
        <w:rPr>
          <w:rFonts w:cs="David" w:hint="cs"/>
          <w:rtl/>
        </w:rPr>
      </w:pPr>
      <w:r w:rsidRPr="003E25DA">
        <w:rPr>
          <w:rFonts w:cs="David" w:hint="cs"/>
          <w:rtl/>
        </w:rPr>
        <w:tab/>
        <w:t>זה קורה תוך כדי. לפעמים מתחיל דיון, והממשלה בכלל לא יודעת ששר רוצה לעלות בקריאה שנייה ושלישית. הוא לא רשום.</w:t>
      </w:r>
    </w:p>
    <w:p w14:paraId="1F2D5DA0" w14:textId="77777777" w:rsidR="003E25DA" w:rsidRPr="003E25DA" w:rsidRDefault="003E25DA" w:rsidP="003E25DA">
      <w:pPr>
        <w:bidi/>
        <w:jc w:val="both"/>
        <w:rPr>
          <w:rFonts w:cs="David" w:hint="cs"/>
          <w:rtl/>
        </w:rPr>
      </w:pPr>
    </w:p>
    <w:p w14:paraId="2A6D7DF2"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58576F1" w14:textId="77777777" w:rsidR="003E25DA" w:rsidRPr="003E25DA" w:rsidRDefault="003E25DA" w:rsidP="003E25DA">
      <w:pPr>
        <w:bidi/>
        <w:jc w:val="both"/>
        <w:rPr>
          <w:rFonts w:cs="David" w:hint="cs"/>
          <w:u w:val="single"/>
          <w:rtl/>
        </w:rPr>
      </w:pPr>
    </w:p>
    <w:p w14:paraId="2C30E713" w14:textId="77777777" w:rsidR="003E25DA" w:rsidRPr="003E25DA" w:rsidRDefault="003E25DA" w:rsidP="003E25DA">
      <w:pPr>
        <w:bidi/>
        <w:jc w:val="both"/>
        <w:rPr>
          <w:rFonts w:cs="David" w:hint="cs"/>
          <w:rtl/>
        </w:rPr>
      </w:pPr>
      <w:r w:rsidRPr="003E25DA">
        <w:rPr>
          <w:rFonts w:cs="David" w:hint="cs"/>
          <w:rtl/>
        </w:rPr>
        <w:tab/>
        <w:t xml:space="preserve">המציאות יותר חזקה מהתיאוריות. </w:t>
      </w:r>
    </w:p>
    <w:p w14:paraId="6B1D907A" w14:textId="77777777" w:rsidR="003E25DA" w:rsidRPr="003E25DA" w:rsidRDefault="003E25DA" w:rsidP="003E25DA">
      <w:pPr>
        <w:bidi/>
        <w:jc w:val="both"/>
        <w:rPr>
          <w:rFonts w:cs="David" w:hint="cs"/>
          <w:rtl/>
        </w:rPr>
      </w:pPr>
    </w:p>
    <w:p w14:paraId="683C8A95"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759D767A" w14:textId="77777777" w:rsidR="003E25DA" w:rsidRPr="003E25DA" w:rsidRDefault="003E25DA" w:rsidP="003E25DA">
      <w:pPr>
        <w:bidi/>
        <w:jc w:val="both"/>
        <w:rPr>
          <w:rFonts w:cs="David" w:hint="cs"/>
          <w:rtl/>
        </w:rPr>
      </w:pPr>
    </w:p>
    <w:p w14:paraId="34D72C4B" w14:textId="77777777" w:rsidR="003E25DA" w:rsidRPr="003E25DA" w:rsidRDefault="003E25DA" w:rsidP="003E25DA">
      <w:pPr>
        <w:bidi/>
        <w:jc w:val="both"/>
        <w:rPr>
          <w:rFonts w:cs="David" w:hint="cs"/>
          <w:rtl/>
        </w:rPr>
      </w:pPr>
      <w:r w:rsidRPr="003E25DA">
        <w:rPr>
          <w:rFonts w:cs="David" w:hint="cs"/>
          <w:rtl/>
        </w:rPr>
        <w:tab/>
        <w:t xml:space="preserve">המסתייגים דיברו בוועדה. </w:t>
      </w:r>
    </w:p>
    <w:p w14:paraId="3DCB0A65" w14:textId="77777777" w:rsidR="003E25DA" w:rsidRPr="003E25DA" w:rsidRDefault="003E25DA" w:rsidP="003E25DA">
      <w:pPr>
        <w:bidi/>
        <w:jc w:val="both"/>
        <w:rPr>
          <w:rFonts w:cs="David" w:hint="cs"/>
          <w:rtl/>
        </w:rPr>
      </w:pPr>
    </w:p>
    <w:p w14:paraId="315A93AB"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ADFCBD4" w14:textId="77777777" w:rsidR="003E25DA" w:rsidRPr="003E25DA" w:rsidRDefault="003E25DA" w:rsidP="003E25DA">
      <w:pPr>
        <w:bidi/>
        <w:jc w:val="both"/>
        <w:rPr>
          <w:rFonts w:cs="David" w:hint="cs"/>
          <w:rtl/>
        </w:rPr>
      </w:pPr>
    </w:p>
    <w:p w14:paraId="769B7382" w14:textId="77777777" w:rsidR="003E25DA" w:rsidRPr="003E25DA" w:rsidRDefault="003E25DA" w:rsidP="003E25DA">
      <w:pPr>
        <w:bidi/>
        <w:jc w:val="both"/>
        <w:rPr>
          <w:rFonts w:cs="David" w:hint="cs"/>
          <w:rtl/>
        </w:rPr>
      </w:pPr>
      <w:r w:rsidRPr="003E25DA">
        <w:rPr>
          <w:rFonts w:cs="David" w:hint="cs"/>
          <w:rtl/>
        </w:rPr>
        <w:tab/>
        <w:t xml:space="preserve"> את רוצה להגיד שיש קשר בין מה שמסתייגים אומרים על הדוכן לבין מה שהם אמרו בוועדה? זה קשר מקרי בלבד. </w:t>
      </w:r>
    </w:p>
    <w:p w14:paraId="44AB26DB" w14:textId="77777777" w:rsidR="003E25DA" w:rsidRPr="003E25DA" w:rsidRDefault="003E25DA" w:rsidP="003E25DA">
      <w:pPr>
        <w:bidi/>
        <w:jc w:val="both"/>
        <w:rPr>
          <w:rFonts w:cs="David" w:hint="cs"/>
          <w:rtl/>
        </w:rPr>
      </w:pPr>
    </w:p>
    <w:p w14:paraId="74FE774C"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61339359" w14:textId="77777777" w:rsidR="003E25DA" w:rsidRPr="003E25DA" w:rsidRDefault="003E25DA" w:rsidP="003E25DA">
      <w:pPr>
        <w:bidi/>
        <w:jc w:val="both"/>
        <w:rPr>
          <w:rFonts w:cs="David" w:hint="cs"/>
          <w:rtl/>
        </w:rPr>
      </w:pPr>
    </w:p>
    <w:p w14:paraId="12A8972D" w14:textId="77777777" w:rsidR="003E25DA" w:rsidRPr="003E25DA" w:rsidRDefault="003E25DA" w:rsidP="003E25DA">
      <w:pPr>
        <w:bidi/>
        <w:jc w:val="both"/>
        <w:rPr>
          <w:rFonts w:cs="David" w:hint="cs"/>
          <w:rtl/>
        </w:rPr>
      </w:pPr>
      <w:r w:rsidRPr="003E25DA">
        <w:rPr>
          <w:rFonts w:cs="David" w:hint="cs"/>
          <w:rtl/>
        </w:rPr>
        <w:tab/>
        <w:t xml:space="preserve">השר שהציג את החוק בקריאה ראשונה הוא זה שאמור גם לדבר. </w:t>
      </w:r>
    </w:p>
    <w:p w14:paraId="68BC44A7" w14:textId="77777777" w:rsidR="003E25DA" w:rsidRPr="003E25DA" w:rsidRDefault="003E25DA" w:rsidP="003E25DA">
      <w:pPr>
        <w:bidi/>
        <w:jc w:val="both"/>
        <w:rPr>
          <w:rFonts w:cs="David" w:hint="cs"/>
          <w:rtl/>
        </w:rPr>
      </w:pPr>
    </w:p>
    <w:p w14:paraId="19A2BA6C"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2D68F76" w14:textId="77777777" w:rsidR="003E25DA" w:rsidRPr="003E25DA" w:rsidRDefault="003E25DA" w:rsidP="003E25DA">
      <w:pPr>
        <w:bidi/>
        <w:jc w:val="both"/>
        <w:rPr>
          <w:rFonts w:cs="David" w:hint="cs"/>
          <w:rtl/>
        </w:rPr>
      </w:pPr>
    </w:p>
    <w:p w14:paraId="4C4A6D9F" w14:textId="77777777" w:rsidR="003E25DA" w:rsidRPr="003E25DA" w:rsidRDefault="003E25DA" w:rsidP="003E25DA">
      <w:pPr>
        <w:bidi/>
        <w:jc w:val="both"/>
        <w:rPr>
          <w:rFonts w:cs="David" w:hint="cs"/>
          <w:rtl/>
        </w:rPr>
      </w:pPr>
      <w:r w:rsidRPr="003E25DA">
        <w:rPr>
          <w:rFonts w:cs="David" w:hint="cs"/>
          <w:rtl/>
        </w:rPr>
        <w:tab/>
        <w:t xml:space="preserve"> למה? הרבה  פעמים זה מתהפך. זה לא עובד ככה. הרבה פעמים השר הזה בכלל לא פה באותו שבוע. יש חוקים שקשורים ל-10 משרדים.</w:t>
      </w:r>
    </w:p>
    <w:p w14:paraId="5E5C38BD" w14:textId="77777777" w:rsidR="003E25DA" w:rsidRPr="003E25DA" w:rsidRDefault="003E25DA" w:rsidP="003E25DA">
      <w:pPr>
        <w:bidi/>
        <w:jc w:val="both"/>
        <w:rPr>
          <w:rFonts w:cs="David" w:hint="cs"/>
          <w:rtl/>
        </w:rPr>
      </w:pPr>
    </w:p>
    <w:p w14:paraId="12F98B8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A6B2805" w14:textId="77777777" w:rsidR="003E25DA" w:rsidRPr="003E25DA" w:rsidRDefault="003E25DA" w:rsidP="003E25DA">
      <w:pPr>
        <w:bidi/>
        <w:jc w:val="both"/>
        <w:rPr>
          <w:rFonts w:cs="David" w:hint="cs"/>
          <w:u w:val="single"/>
          <w:rtl/>
        </w:rPr>
      </w:pPr>
    </w:p>
    <w:p w14:paraId="4BEAF719" w14:textId="77777777" w:rsidR="003E25DA" w:rsidRPr="003E25DA" w:rsidRDefault="003E25DA" w:rsidP="003E25DA">
      <w:pPr>
        <w:bidi/>
        <w:jc w:val="both"/>
        <w:rPr>
          <w:rFonts w:cs="David" w:hint="cs"/>
          <w:rtl/>
        </w:rPr>
      </w:pPr>
      <w:r w:rsidRPr="003E25DA">
        <w:rPr>
          <w:rFonts w:cs="David" w:hint="cs"/>
          <w:rtl/>
        </w:rPr>
        <w:tab/>
        <w:t xml:space="preserve">ברור שזה לא קורה. </w:t>
      </w:r>
    </w:p>
    <w:p w14:paraId="1016452A" w14:textId="77777777" w:rsidR="003E25DA" w:rsidRPr="003E25DA" w:rsidRDefault="003E25DA" w:rsidP="003E25DA">
      <w:pPr>
        <w:bidi/>
        <w:jc w:val="both"/>
        <w:rPr>
          <w:rFonts w:cs="David" w:hint="cs"/>
          <w:rtl/>
        </w:rPr>
      </w:pPr>
    </w:p>
    <w:p w14:paraId="41680FE2" w14:textId="77777777" w:rsidR="003E25DA" w:rsidRPr="003E25DA" w:rsidRDefault="003E25DA" w:rsidP="003E25DA">
      <w:pPr>
        <w:bidi/>
        <w:jc w:val="both"/>
        <w:rPr>
          <w:rFonts w:cs="David" w:hint="cs"/>
          <w:rtl/>
        </w:rPr>
      </w:pPr>
      <w:r w:rsidRPr="003E25DA">
        <w:rPr>
          <w:rFonts w:cs="David" w:hint="cs"/>
          <w:rtl/>
        </w:rPr>
        <w:tab/>
        <w:t xml:space="preserve">נסכם את זה. </w:t>
      </w:r>
    </w:p>
    <w:p w14:paraId="503630B6" w14:textId="77777777" w:rsidR="003E25DA" w:rsidRPr="003E25DA" w:rsidRDefault="003E25DA" w:rsidP="003E25DA">
      <w:pPr>
        <w:bidi/>
        <w:jc w:val="both"/>
        <w:rPr>
          <w:rFonts w:cs="David" w:hint="cs"/>
          <w:rtl/>
        </w:rPr>
      </w:pPr>
    </w:p>
    <w:p w14:paraId="49F7874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80D0AAE" w14:textId="77777777" w:rsidR="003E25DA" w:rsidRPr="003E25DA" w:rsidRDefault="003E25DA" w:rsidP="003E25DA">
      <w:pPr>
        <w:bidi/>
        <w:jc w:val="both"/>
        <w:rPr>
          <w:rFonts w:cs="David" w:hint="cs"/>
          <w:u w:val="single"/>
          <w:rtl/>
        </w:rPr>
      </w:pPr>
    </w:p>
    <w:p w14:paraId="675F79EB" w14:textId="77777777" w:rsidR="003E25DA" w:rsidRPr="003E25DA" w:rsidRDefault="003E25DA" w:rsidP="003E25DA">
      <w:pPr>
        <w:bidi/>
        <w:jc w:val="both"/>
        <w:rPr>
          <w:rFonts w:cs="David" w:hint="cs"/>
          <w:rtl/>
        </w:rPr>
      </w:pPr>
      <w:r w:rsidRPr="003E25DA">
        <w:rPr>
          <w:rFonts w:cs="David" w:hint="cs"/>
          <w:rtl/>
        </w:rPr>
        <w:tab/>
        <w:t xml:space="preserve">זה צריך להיות חבר ממשלה אחד, כי אחר כך רצינו להגיד שיהיה מישהו נוסף: </w:t>
      </w:r>
    </w:p>
    <w:p w14:paraId="54D51BDD" w14:textId="77777777" w:rsidR="003E25DA" w:rsidRPr="003E25DA" w:rsidRDefault="003E25DA" w:rsidP="003E25DA">
      <w:pPr>
        <w:bidi/>
        <w:jc w:val="both"/>
        <w:rPr>
          <w:rFonts w:cs="David" w:hint="cs"/>
          <w:rtl/>
        </w:rPr>
      </w:pPr>
    </w:p>
    <w:p w14:paraId="0E9AD1EB" w14:textId="77777777" w:rsidR="003E25DA" w:rsidRPr="003E25DA" w:rsidRDefault="003E25DA" w:rsidP="003E25DA">
      <w:pPr>
        <w:bidi/>
        <w:jc w:val="both"/>
        <w:rPr>
          <w:rFonts w:cs="David" w:hint="cs"/>
          <w:rtl/>
        </w:rPr>
      </w:pPr>
      <w:r w:rsidRPr="003E25DA">
        <w:rPr>
          <w:rFonts w:cs="David" w:hint="cs"/>
          <w:rtl/>
        </w:rPr>
        <w:t>7.</w:t>
      </w:r>
      <w:r w:rsidRPr="003E25DA">
        <w:rPr>
          <w:rFonts w:cs="David"/>
        </w:rPr>
        <w:t xml:space="preserve"> </w:t>
      </w:r>
      <w:r w:rsidRPr="003E25DA">
        <w:rPr>
          <w:rFonts w:cs="David" w:hint="cs"/>
          <w:rtl/>
        </w:rPr>
        <w:t>חבר ממשלה אחד המדבר בשמה רשאי לקבל את רשות הדיבור בכל שלב משלבי הדיון, לפני שהחלה הצבעה, בין דיון סיעתי ובין דיון אישי</w:t>
      </w:r>
      <w:r w:rsidRPr="003E25DA">
        <w:rPr>
          <w:rFonts w:cs="David" w:hint="cs"/>
          <w:color w:val="000000"/>
          <w:rtl/>
        </w:rPr>
        <w:t>, למעט</w:t>
      </w:r>
      <w:r w:rsidRPr="003E25DA">
        <w:rPr>
          <w:rFonts w:cs="David" w:hint="cs"/>
          <w:color w:val="008000"/>
          <w:rtl/>
        </w:rPr>
        <w:t xml:space="preserve"> </w:t>
      </w:r>
      <w:r w:rsidRPr="003E25DA">
        <w:rPr>
          <w:rFonts w:cs="David" w:hint="cs"/>
          <w:rtl/>
        </w:rPr>
        <w:t xml:space="preserve">הצעת חוק בדיון מוקדם. היושב ראש יהיה רשאי לתת לשר נוסף המדבר בשם הממשלה, לדבר במסגרת זמן שלא תעלה על 5 דקות וכן לשר על הצעת חוק בדיון מוקדם. הוראה זו תחול גם על סגן שר המבקש לדבר בשם הממשלה בענייני המשרד שבו הוא מכהן. </w:t>
      </w:r>
    </w:p>
    <w:p w14:paraId="6473D5AC" w14:textId="77777777" w:rsidR="003E25DA" w:rsidRPr="003E25DA" w:rsidRDefault="003E25DA" w:rsidP="003E25DA">
      <w:pPr>
        <w:bidi/>
        <w:jc w:val="both"/>
        <w:rPr>
          <w:rFonts w:cs="David" w:hint="cs"/>
          <w:rtl/>
        </w:rPr>
      </w:pPr>
    </w:p>
    <w:p w14:paraId="4AD9154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5113C6D" w14:textId="77777777" w:rsidR="003E25DA" w:rsidRPr="003E25DA" w:rsidRDefault="003E25DA" w:rsidP="003E25DA">
      <w:pPr>
        <w:bidi/>
        <w:jc w:val="both"/>
        <w:rPr>
          <w:rFonts w:cs="David" w:hint="cs"/>
          <w:u w:val="single"/>
          <w:rtl/>
        </w:rPr>
      </w:pPr>
    </w:p>
    <w:p w14:paraId="0147E4F6" w14:textId="77777777" w:rsidR="003E25DA" w:rsidRPr="003E25DA" w:rsidRDefault="003E25DA" w:rsidP="003E25DA">
      <w:pPr>
        <w:bidi/>
        <w:jc w:val="both"/>
        <w:rPr>
          <w:rFonts w:cs="David" w:hint="cs"/>
          <w:rtl/>
        </w:rPr>
      </w:pPr>
      <w:r w:rsidRPr="003E25DA">
        <w:rPr>
          <w:rFonts w:cs="David" w:hint="cs"/>
          <w:rtl/>
        </w:rPr>
        <w:tab/>
        <w:t>בסדר גמור.</w:t>
      </w:r>
    </w:p>
    <w:p w14:paraId="3E277028" w14:textId="77777777" w:rsidR="003E25DA" w:rsidRPr="003E25DA" w:rsidRDefault="003E25DA" w:rsidP="003E25DA">
      <w:pPr>
        <w:bidi/>
        <w:jc w:val="both"/>
        <w:rPr>
          <w:rFonts w:cs="David" w:hint="cs"/>
          <w:rtl/>
        </w:rPr>
      </w:pPr>
    </w:p>
    <w:p w14:paraId="0A06909E"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38E6B36C" w14:textId="77777777" w:rsidR="003E25DA" w:rsidRPr="003E25DA" w:rsidRDefault="003E25DA" w:rsidP="003E25DA">
      <w:pPr>
        <w:bidi/>
        <w:jc w:val="both"/>
        <w:rPr>
          <w:rFonts w:cs="David" w:hint="cs"/>
          <w:rtl/>
        </w:rPr>
      </w:pPr>
    </w:p>
    <w:p w14:paraId="057E0EA7" w14:textId="77777777" w:rsidR="003E25DA" w:rsidRPr="003E25DA" w:rsidRDefault="003E25DA" w:rsidP="003E25DA">
      <w:pPr>
        <w:bidi/>
        <w:jc w:val="both"/>
        <w:rPr>
          <w:rFonts w:cs="David" w:hint="cs"/>
          <w:rtl/>
        </w:rPr>
      </w:pPr>
      <w:r w:rsidRPr="003E25DA">
        <w:rPr>
          <w:rFonts w:cs="David" w:hint="cs"/>
          <w:rtl/>
        </w:rPr>
        <w:tab/>
        <w:t>לדעתי, הטרומית זה לא טוב. אתם מקצצים פה את הכנפיים של האופוזיציה.</w:t>
      </w:r>
    </w:p>
    <w:p w14:paraId="5004DD08" w14:textId="77777777" w:rsidR="003E25DA" w:rsidRPr="003E25DA" w:rsidRDefault="003E25DA" w:rsidP="003E25DA">
      <w:pPr>
        <w:bidi/>
        <w:jc w:val="both"/>
        <w:rPr>
          <w:rFonts w:cs="David" w:hint="cs"/>
          <w:rtl/>
        </w:rPr>
      </w:pPr>
    </w:p>
    <w:p w14:paraId="65A056DE"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331701E" w14:textId="77777777" w:rsidR="003E25DA" w:rsidRPr="003E25DA" w:rsidRDefault="003E25DA" w:rsidP="003E25DA">
      <w:pPr>
        <w:bidi/>
        <w:jc w:val="both"/>
        <w:rPr>
          <w:rFonts w:cs="David" w:hint="cs"/>
          <w:rtl/>
        </w:rPr>
      </w:pPr>
    </w:p>
    <w:p w14:paraId="2AA71733" w14:textId="77777777" w:rsidR="003E25DA" w:rsidRPr="003E25DA" w:rsidRDefault="003E25DA" w:rsidP="003E25DA">
      <w:pPr>
        <w:bidi/>
        <w:jc w:val="both"/>
        <w:rPr>
          <w:rFonts w:cs="David" w:hint="cs"/>
          <w:rtl/>
        </w:rPr>
      </w:pPr>
      <w:r w:rsidRPr="003E25DA">
        <w:rPr>
          <w:rFonts w:cs="David" w:hint="cs"/>
          <w:rtl/>
        </w:rPr>
        <w:tab/>
        <w:t xml:space="preserve"> אבל זה קורה כל הזמן.</w:t>
      </w:r>
    </w:p>
    <w:p w14:paraId="6731D35F" w14:textId="77777777" w:rsidR="003E25DA" w:rsidRPr="003E25DA" w:rsidRDefault="003E25DA" w:rsidP="003E25DA">
      <w:pPr>
        <w:bidi/>
        <w:jc w:val="both"/>
        <w:rPr>
          <w:rFonts w:cs="David" w:hint="cs"/>
          <w:rtl/>
        </w:rPr>
      </w:pPr>
    </w:p>
    <w:p w14:paraId="7D86C72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693866D" w14:textId="77777777" w:rsidR="003E25DA" w:rsidRPr="003E25DA" w:rsidRDefault="003E25DA" w:rsidP="003E25DA">
      <w:pPr>
        <w:bidi/>
        <w:jc w:val="both"/>
        <w:rPr>
          <w:rFonts w:cs="David" w:hint="cs"/>
          <w:u w:val="single"/>
          <w:rtl/>
        </w:rPr>
      </w:pPr>
    </w:p>
    <w:p w14:paraId="5498DA4A" w14:textId="77777777" w:rsidR="003E25DA" w:rsidRPr="003E25DA" w:rsidRDefault="003E25DA" w:rsidP="003E25DA">
      <w:pPr>
        <w:bidi/>
        <w:jc w:val="both"/>
        <w:rPr>
          <w:rFonts w:cs="David" w:hint="cs"/>
          <w:rtl/>
        </w:rPr>
      </w:pPr>
      <w:r w:rsidRPr="003E25DA">
        <w:rPr>
          <w:rFonts w:cs="David" w:hint="cs"/>
          <w:rtl/>
        </w:rPr>
        <w:tab/>
        <w:t>השר במילא משיב בהצעת חוק בדיון מוקדם. תמיד הוא יכול להאריך בדברים שלו, לא?</w:t>
      </w:r>
    </w:p>
    <w:p w14:paraId="06FB28CB" w14:textId="77777777" w:rsidR="003E25DA" w:rsidRPr="003E25DA" w:rsidRDefault="003E25DA" w:rsidP="003E25DA">
      <w:pPr>
        <w:bidi/>
        <w:jc w:val="both"/>
        <w:rPr>
          <w:rFonts w:cs="David" w:hint="cs"/>
          <w:rtl/>
        </w:rPr>
      </w:pPr>
    </w:p>
    <w:p w14:paraId="6C58BA67"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22F3E646" w14:textId="77777777" w:rsidR="003E25DA" w:rsidRPr="003E25DA" w:rsidRDefault="003E25DA" w:rsidP="003E25DA">
      <w:pPr>
        <w:bidi/>
        <w:jc w:val="both"/>
        <w:rPr>
          <w:rFonts w:cs="David" w:hint="cs"/>
          <w:rtl/>
        </w:rPr>
      </w:pPr>
    </w:p>
    <w:p w14:paraId="01D5D1CB" w14:textId="77777777" w:rsidR="003E25DA" w:rsidRPr="003E25DA" w:rsidRDefault="003E25DA" w:rsidP="003E25DA">
      <w:pPr>
        <w:bidi/>
        <w:jc w:val="both"/>
        <w:rPr>
          <w:rFonts w:cs="David" w:hint="cs"/>
          <w:rtl/>
        </w:rPr>
      </w:pPr>
      <w:r w:rsidRPr="003E25DA">
        <w:rPr>
          <w:rFonts w:cs="David" w:hint="cs"/>
          <w:rtl/>
        </w:rPr>
        <w:tab/>
        <w:t>זה ברור. אני עולה, מנמקת בהצעת חוק לפיזור הכנסת. בא שר ומשיב- -</w:t>
      </w:r>
    </w:p>
    <w:p w14:paraId="02DDFB5E" w14:textId="77777777" w:rsidR="003E25DA" w:rsidRPr="003E25DA" w:rsidRDefault="003E25DA" w:rsidP="003E25DA">
      <w:pPr>
        <w:bidi/>
        <w:jc w:val="both"/>
        <w:rPr>
          <w:rFonts w:cs="David" w:hint="cs"/>
          <w:rtl/>
        </w:rPr>
      </w:pPr>
    </w:p>
    <w:p w14:paraId="1900F57B"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4D6403A" w14:textId="77777777" w:rsidR="003E25DA" w:rsidRPr="003E25DA" w:rsidRDefault="003E25DA" w:rsidP="003E25DA">
      <w:pPr>
        <w:bidi/>
        <w:jc w:val="both"/>
        <w:rPr>
          <w:rFonts w:cs="David" w:hint="cs"/>
          <w:rtl/>
        </w:rPr>
      </w:pPr>
    </w:p>
    <w:p w14:paraId="3A6ACD67" w14:textId="77777777" w:rsidR="003E25DA" w:rsidRPr="003E25DA" w:rsidRDefault="003E25DA" w:rsidP="003E25DA">
      <w:pPr>
        <w:bidi/>
        <w:jc w:val="both"/>
        <w:rPr>
          <w:rFonts w:cs="David" w:hint="cs"/>
          <w:rtl/>
        </w:rPr>
      </w:pPr>
      <w:r w:rsidRPr="003E25DA">
        <w:rPr>
          <w:rFonts w:cs="David" w:hint="cs"/>
          <w:rtl/>
        </w:rPr>
        <w:tab/>
        <w:t xml:space="preserve"> עוברים להצבעה. גמרנו.</w:t>
      </w:r>
    </w:p>
    <w:p w14:paraId="2E56B200" w14:textId="77777777" w:rsidR="003E25DA" w:rsidRPr="003E25DA" w:rsidRDefault="003E25DA" w:rsidP="003E25DA">
      <w:pPr>
        <w:bidi/>
        <w:jc w:val="both"/>
        <w:rPr>
          <w:rFonts w:cs="David" w:hint="cs"/>
          <w:rtl/>
        </w:rPr>
      </w:pPr>
    </w:p>
    <w:p w14:paraId="4EF76BB6"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04EC0A6D" w14:textId="77777777" w:rsidR="003E25DA" w:rsidRPr="003E25DA" w:rsidRDefault="003E25DA" w:rsidP="003E25DA">
      <w:pPr>
        <w:bidi/>
        <w:jc w:val="both"/>
        <w:rPr>
          <w:rFonts w:cs="David" w:hint="cs"/>
          <w:rtl/>
        </w:rPr>
      </w:pPr>
    </w:p>
    <w:p w14:paraId="6E589AE3" w14:textId="77777777" w:rsidR="003E25DA" w:rsidRPr="003E25DA" w:rsidRDefault="003E25DA" w:rsidP="003E25DA">
      <w:pPr>
        <w:bidi/>
        <w:jc w:val="both"/>
        <w:rPr>
          <w:rFonts w:cs="David" w:hint="cs"/>
          <w:rtl/>
        </w:rPr>
      </w:pPr>
      <w:r w:rsidRPr="003E25DA">
        <w:rPr>
          <w:rFonts w:cs="David" w:hint="cs"/>
          <w:rtl/>
        </w:rPr>
        <w:tab/>
        <w:t>אז מה השוני פה?</w:t>
      </w:r>
    </w:p>
    <w:p w14:paraId="583AE582" w14:textId="77777777" w:rsidR="003E25DA" w:rsidRPr="003E25DA" w:rsidRDefault="003E25DA" w:rsidP="003E25DA">
      <w:pPr>
        <w:bidi/>
        <w:jc w:val="both"/>
        <w:rPr>
          <w:rFonts w:cs="David" w:hint="cs"/>
          <w:rtl/>
        </w:rPr>
      </w:pPr>
    </w:p>
    <w:p w14:paraId="66838D8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FDA7EEA" w14:textId="77777777" w:rsidR="003E25DA" w:rsidRPr="003E25DA" w:rsidRDefault="003E25DA" w:rsidP="003E25DA">
      <w:pPr>
        <w:bidi/>
        <w:jc w:val="both"/>
        <w:rPr>
          <w:rFonts w:cs="David" w:hint="cs"/>
          <w:rtl/>
        </w:rPr>
      </w:pPr>
    </w:p>
    <w:p w14:paraId="5C43BA49" w14:textId="77777777" w:rsidR="003E25DA" w:rsidRPr="003E25DA" w:rsidRDefault="003E25DA" w:rsidP="003E25DA">
      <w:pPr>
        <w:bidi/>
        <w:jc w:val="both"/>
        <w:rPr>
          <w:rFonts w:cs="David" w:hint="cs"/>
          <w:rtl/>
        </w:rPr>
      </w:pPr>
      <w:r w:rsidRPr="003E25DA">
        <w:rPr>
          <w:rFonts w:cs="David" w:hint="cs"/>
          <w:rtl/>
        </w:rPr>
        <w:tab/>
        <w:t xml:space="preserve"> שר נוסף יכול לעלות רק באישור היושב ראש. הוא יכול לדבר כמה שהוא רוצה.</w:t>
      </w:r>
    </w:p>
    <w:p w14:paraId="2D4E7636" w14:textId="77777777" w:rsidR="003E25DA" w:rsidRPr="003E25DA" w:rsidRDefault="003E25DA" w:rsidP="003E25DA">
      <w:pPr>
        <w:bidi/>
        <w:jc w:val="both"/>
        <w:rPr>
          <w:rFonts w:cs="David" w:hint="cs"/>
          <w:rtl/>
        </w:rPr>
      </w:pPr>
    </w:p>
    <w:p w14:paraId="3619BA7A"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1413B164" w14:textId="77777777" w:rsidR="003E25DA" w:rsidRPr="003E25DA" w:rsidRDefault="003E25DA" w:rsidP="003E25DA">
      <w:pPr>
        <w:bidi/>
        <w:jc w:val="both"/>
        <w:rPr>
          <w:rFonts w:cs="David" w:hint="cs"/>
          <w:rtl/>
        </w:rPr>
      </w:pPr>
    </w:p>
    <w:p w14:paraId="5288FF5A" w14:textId="77777777" w:rsidR="003E25DA" w:rsidRPr="003E25DA" w:rsidRDefault="003E25DA" w:rsidP="003E25DA">
      <w:pPr>
        <w:bidi/>
        <w:jc w:val="both"/>
        <w:rPr>
          <w:rFonts w:cs="David" w:hint="cs"/>
          <w:rtl/>
        </w:rPr>
      </w:pPr>
      <w:r w:rsidRPr="003E25DA">
        <w:rPr>
          <w:rFonts w:cs="David" w:hint="cs"/>
          <w:rtl/>
        </w:rPr>
        <w:tab/>
        <w:t>אבל היושב ראש הוא גם בעצם יושב ראש של ממשלה.</w:t>
      </w:r>
    </w:p>
    <w:p w14:paraId="6CB8F81C" w14:textId="77777777" w:rsidR="003E25DA" w:rsidRPr="003E25DA" w:rsidRDefault="003E25DA" w:rsidP="003E25DA">
      <w:pPr>
        <w:bidi/>
        <w:jc w:val="both"/>
        <w:rPr>
          <w:rFonts w:cs="David" w:hint="cs"/>
          <w:rtl/>
        </w:rPr>
      </w:pPr>
    </w:p>
    <w:p w14:paraId="0F1330E7"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E47C297" w14:textId="77777777" w:rsidR="003E25DA" w:rsidRPr="003E25DA" w:rsidRDefault="003E25DA" w:rsidP="003E25DA">
      <w:pPr>
        <w:bidi/>
        <w:jc w:val="both"/>
        <w:rPr>
          <w:rFonts w:cs="David" w:hint="cs"/>
          <w:u w:val="single"/>
          <w:rtl/>
        </w:rPr>
      </w:pPr>
    </w:p>
    <w:p w14:paraId="52010F4B" w14:textId="77777777" w:rsidR="003E25DA" w:rsidRPr="003E25DA" w:rsidRDefault="003E25DA" w:rsidP="003E25DA">
      <w:pPr>
        <w:bidi/>
        <w:jc w:val="both"/>
        <w:rPr>
          <w:rFonts w:cs="David" w:hint="cs"/>
          <w:rtl/>
        </w:rPr>
      </w:pPr>
      <w:r w:rsidRPr="003E25DA">
        <w:rPr>
          <w:rFonts w:cs="David" w:hint="cs"/>
          <w:rtl/>
        </w:rPr>
        <w:tab/>
        <w:t xml:space="preserve"> הבעיה שאת מדברת עליה בקריאה טרומית יכולה להתעורר במקום אחד: כאשר ישנה הצעה, והממשלה הודיעה שהיא תומכת בה יכול לעלות מישהו ולהגיד, אני מתנגד.</w:t>
      </w:r>
    </w:p>
    <w:p w14:paraId="0DB49494" w14:textId="77777777" w:rsidR="003E25DA" w:rsidRPr="003E25DA" w:rsidRDefault="003E25DA" w:rsidP="003E25DA">
      <w:pPr>
        <w:bidi/>
        <w:jc w:val="both"/>
        <w:rPr>
          <w:rFonts w:cs="David" w:hint="cs"/>
          <w:rtl/>
        </w:rPr>
      </w:pPr>
    </w:p>
    <w:p w14:paraId="63B4AD8E"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5731ED8" w14:textId="77777777" w:rsidR="003E25DA" w:rsidRPr="003E25DA" w:rsidRDefault="003E25DA" w:rsidP="003E25DA">
      <w:pPr>
        <w:bidi/>
        <w:jc w:val="both"/>
        <w:rPr>
          <w:rFonts w:cs="David" w:hint="cs"/>
          <w:u w:val="single"/>
          <w:rtl/>
        </w:rPr>
      </w:pPr>
    </w:p>
    <w:p w14:paraId="4C72FA6B" w14:textId="77777777" w:rsidR="003E25DA" w:rsidRPr="003E25DA" w:rsidRDefault="003E25DA" w:rsidP="003E25DA">
      <w:pPr>
        <w:bidi/>
        <w:jc w:val="both"/>
        <w:rPr>
          <w:rFonts w:cs="David" w:hint="cs"/>
          <w:rtl/>
        </w:rPr>
      </w:pPr>
      <w:r w:rsidRPr="003E25DA">
        <w:rPr>
          <w:rFonts w:cs="David" w:hint="cs"/>
          <w:rtl/>
        </w:rPr>
        <w:tab/>
        <w:t xml:space="preserve">לא, היא יכולה להיות גם כשהיא מתנגדת. אם דיבר מי שמציע, אחר כך הממשלה ענתה </w:t>
      </w:r>
      <w:r w:rsidRPr="003E25DA">
        <w:rPr>
          <w:rFonts w:cs="David"/>
          <w:rtl/>
        </w:rPr>
        <w:t>–</w:t>
      </w:r>
      <w:r w:rsidRPr="003E25DA">
        <w:rPr>
          <w:rFonts w:cs="David" w:hint="cs"/>
          <w:rtl/>
        </w:rPr>
        <w:t xml:space="preserve"> למציע יש זכות לענות פעם שנייה; עולה מציע פעם שנייה ואומר שהוא מציע כך וכך, במצבים כאלה הממשלה צריכה לענות. הרבה פעמים מספיק שהיא עונה מהמקום </w:t>
      </w:r>
      <w:r w:rsidRPr="003E25DA">
        <w:rPr>
          <w:rFonts w:cs="David"/>
          <w:rtl/>
        </w:rPr>
        <w:t>–</w:t>
      </w:r>
      <w:r w:rsidRPr="003E25DA">
        <w:rPr>
          <w:rFonts w:cs="David" w:hint="cs"/>
          <w:rtl/>
        </w:rPr>
        <w:t xml:space="preserve"> אומרת "כן" או "לא", אבל היו לא מעט מצבים גם בכנסת הזאת שהממשלה הייתה צריכה לענות לו מהדוכן, כי זאת לא תשובה "כן" או "לא", אלא כל מיני התניות. במצבים כאלה היושב ראש מעלה שוב את אותו שר ונותן לו שוב דיבור. </w:t>
      </w:r>
    </w:p>
    <w:p w14:paraId="71FDAC51" w14:textId="77777777" w:rsidR="003E25DA" w:rsidRPr="003E25DA" w:rsidRDefault="003E25DA" w:rsidP="003E25DA">
      <w:pPr>
        <w:bidi/>
        <w:jc w:val="both"/>
        <w:rPr>
          <w:rFonts w:cs="David" w:hint="cs"/>
          <w:rtl/>
        </w:rPr>
      </w:pPr>
    </w:p>
    <w:p w14:paraId="2BC88A4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76D7A2B" w14:textId="77777777" w:rsidR="003E25DA" w:rsidRPr="003E25DA" w:rsidRDefault="003E25DA" w:rsidP="003E25DA">
      <w:pPr>
        <w:bidi/>
        <w:jc w:val="both"/>
        <w:rPr>
          <w:rFonts w:cs="David" w:hint="cs"/>
          <w:u w:val="single"/>
          <w:rtl/>
        </w:rPr>
      </w:pPr>
    </w:p>
    <w:p w14:paraId="4DF49C30" w14:textId="77777777" w:rsidR="003E25DA" w:rsidRPr="003E25DA" w:rsidRDefault="003E25DA" w:rsidP="003E25DA">
      <w:pPr>
        <w:bidi/>
        <w:jc w:val="both"/>
        <w:rPr>
          <w:rFonts w:cs="David" w:hint="cs"/>
          <w:rtl/>
        </w:rPr>
      </w:pPr>
      <w:r w:rsidRPr="003E25DA">
        <w:rPr>
          <w:rFonts w:cs="David" w:hint="cs"/>
          <w:rtl/>
        </w:rPr>
        <w:tab/>
        <w:t xml:space="preserve"> אני מוכן שזה יהיה בהסכמת המציע. פרקטית אתם אומרים שהמציע העלה הצעה, אז אם הוא אומר שהוא מוכן עם א', ב', אז הוא יסכים שיענו וישיבו לו אם מסכימים למה שהוא הציע. אם הוא לא הציע הצעה, עוברים להצבעה וגמרנו. זה פותר את הבעיה.</w:t>
      </w:r>
    </w:p>
    <w:p w14:paraId="3C18ABBD" w14:textId="77777777" w:rsidR="003E25DA" w:rsidRPr="003E25DA" w:rsidRDefault="003E25DA" w:rsidP="003E25DA">
      <w:pPr>
        <w:bidi/>
        <w:jc w:val="both"/>
        <w:rPr>
          <w:rFonts w:cs="David" w:hint="cs"/>
          <w:rtl/>
        </w:rPr>
      </w:pPr>
    </w:p>
    <w:p w14:paraId="19814462"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0F292B76" w14:textId="77777777" w:rsidR="003E25DA" w:rsidRPr="003E25DA" w:rsidRDefault="003E25DA" w:rsidP="003E25DA">
      <w:pPr>
        <w:bidi/>
        <w:jc w:val="both"/>
        <w:rPr>
          <w:rFonts w:cs="David" w:hint="cs"/>
          <w:rtl/>
        </w:rPr>
      </w:pPr>
    </w:p>
    <w:p w14:paraId="397508C3" w14:textId="77777777" w:rsidR="003E25DA" w:rsidRPr="003E25DA" w:rsidRDefault="003E25DA" w:rsidP="003E25DA">
      <w:pPr>
        <w:bidi/>
        <w:jc w:val="both"/>
        <w:rPr>
          <w:rFonts w:cs="David" w:hint="cs"/>
          <w:rtl/>
        </w:rPr>
      </w:pPr>
      <w:r w:rsidRPr="003E25DA">
        <w:rPr>
          <w:rFonts w:cs="David" w:hint="cs"/>
          <w:rtl/>
        </w:rPr>
        <w:tab/>
        <w:t>חבר הממשלה המדבר בשמה בעצם בא להסדיר מי מדבר בשם הממשלה, זה לא בא לרצות את חבר הכנסת. אם היו חילוקי דעות בוועדת שרים, והתקבלה החלטה מסוימת- -</w:t>
      </w:r>
    </w:p>
    <w:p w14:paraId="59DDF1D6" w14:textId="77777777" w:rsidR="003E25DA" w:rsidRPr="003E25DA" w:rsidRDefault="003E25DA" w:rsidP="003E25DA">
      <w:pPr>
        <w:bidi/>
        <w:jc w:val="both"/>
        <w:rPr>
          <w:rFonts w:cs="David" w:hint="cs"/>
          <w:rtl/>
        </w:rPr>
      </w:pPr>
    </w:p>
    <w:p w14:paraId="3293862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08E0664" w14:textId="77777777" w:rsidR="003E25DA" w:rsidRPr="003E25DA" w:rsidRDefault="003E25DA" w:rsidP="003E25DA">
      <w:pPr>
        <w:bidi/>
        <w:jc w:val="both"/>
        <w:rPr>
          <w:rFonts w:cs="David" w:hint="cs"/>
          <w:u w:val="single"/>
          <w:rtl/>
        </w:rPr>
      </w:pPr>
    </w:p>
    <w:p w14:paraId="43981912" w14:textId="77777777" w:rsidR="003E25DA" w:rsidRPr="003E25DA" w:rsidRDefault="003E25DA" w:rsidP="003E25DA">
      <w:pPr>
        <w:bidi/>
        <w:jc w:val="both"/>
        <w:rPr>
          <w:rFonts w:cs="David" w:hint="cs"/>
          <w:rtl/>
        </w:rPr>
      </w:pPr>
      <w:r w:rsidRPr="003E25DA">
        <w:rPr>
          <w:rFonts w:cs="David" w:hint="cs"/>
          <w:rtl/>
        </w:rPr>
        <w:tab/>
        <w:t>זה ברור.</w:t>
      </w:r>
    </w:p>
    <w:p w14:paraId="3D06B336" w14:textId="77777777" w:rsidR="003E25DA" w:rsidRPr="003E25DA" w:rsidRDefault="003E25DA" w:rsidP="003E25DA">
      <w:pPr>
        <w:bidi/>
        <w:jc w:val="both"/>
        <w:rPr>
          <w:rFonts w:cs="David" w:hint="cs"/>
          <w:rtl/>
        </w:rPr>
      </w:pPr>
    </w:p>
    <w:p w14:paraId="4515F921"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7035102" w14:textId="77777777" w:rsidR="003E25DA" w:rsidRPr="003E25DA" w:rsidRDefault="003E25DA" w:rsidP="003E25DA">
      <w:pPr>
        <w:bidi/>
        <w:jc w:val="both"/>
        <w:rPr>
          <w:rFonts w:cs="David" w:hint="cs"/>
          <w:u w:val="single"/>
          <w:rtl/>
        </w:rPr>
      </w:pPr>
    </w:p>
    <w:p w14:paraId="5547BAC1" w14:textId="77777777" w:rsidR="003E25DA" w:rsidRPr="003E25DA" w:rsidRDefault="003E25DA" w:rsidP="003E25DA">
      <w:pPr>
        <w:bidi/>
        <w:jc w:val="both"/>
        <w:rPr>
          <w:rFonts w:cs="David" w:hint="cs"/>
          <w:rtl/>
        </w:rPr>
      </w:pPr>
      <w:r w:rsidRPr="003E25DA">
        <w:rPr>
          <w:rFonts w:cs="David" w:hint="cs"/>
          <w:rtl/>
        </w:rPr>
        <w:tab/>
        <w:t xml:space="preserve">אבל הסעיף הזה מעניק רשות דיבור בלתי מוגבלת בזמן לשר. המשמעות העיקרית של הסעיף היא לא מי מדבר בשם הממשלה, אלא שלשר מותר לדבר כמה שהוא רוצה. </w:t>
      </w:r>
    </w:p>
    <w:p w14:paraId="3BD44FDC" w14:textId="77777777" w:rsidR="003E25DA" w:rsidRPr="003E25DA" w:rsidRDefault="003E25DA" w:rsidP="003E25DA">
      <w:pPr>
        <w:bidi/>
        <w:jc w:val="both"/>
        <w:rPr>
          <w:rFonts w:cs="David" w:hint="cs"/>
          <w:rtl/>
        </w:rPr>
      </w:pPr>
    </w:p>
    <w:p w14:paraId="5B088B47"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71D41342" w14:textId="77777777" w:rsidR="003E25DA" w:rsidRPr="003E25DA" w:rsidRDefault="003E25DA" w:rsidP="003E25DA">
      <w:pPr>
        <w:bidi/>
        <w:jc w:val="both"/>
        <w:rPr>
          <w:rFonts w:cs="David" w:hint="cs"/>
          <w:rtl/>
        </w:rPr>
      </w:pPr>
    </w:p>
    <w:p w14:paraId="6FF3BD77" w14:textId="77777777" w:rsidR="003E25DA" w:rsidRPr="003E25DA" w:rsidRDefault="003E25DA" w:rsidP="003E25DA">
      <w:pPr>
        <w:bidi/>
        <w:jc w:val="both"/>
        <w:rPr>
          <w:rFonts w:cs="David" w:hint="cs"/>
          <w:rtl/>
        </w:rPr>
      </w:pPr>
      <w:r w:rsidRPr="003E25DA">
        <w:rPr>
          <w:rFonts w:cs="David" w:hint="cs"/>
          <w:rtl/>
        </w:rPr>
        <w:tab/>
        <w:t xml:space="preserve"> הוא יכול לדבר, אבל אם יש חילוקי דעות - - -</w:t>
      </w:r>
    </w:p>
    <w:p w14:paraId="74B86D0C" w14:textId="77777777" w:rsidR="003E25DA" w:rsidRPr="003E25DA" w:rsidRDefault="003E25DA" w:rsidP="003E25DA">
      <w:pPr>
        <w:bidi/>
        <w:jc w:val="both"/>
        <w:rPr>
          <w:rFonts w:cs="David" w:hint="cs"/>
          <w:rtl/>
        </w:rPr>
      </w:pPr>
    </w:p>
    <w:p w14:paraId="623C581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400BAE57" w14:textId="77777777" w:rsidR="003E25DA" w:rsidRPr="003E25DA" w:rsidRDefault="003E25DA" w:rsidP="003E25DA">
      <w:pPr>
        <w:bidi/>
        <w:jc w:val="both"/>
        <w:rPr>
          <w:rFonts w:cs="David" w:hint="cs"/>
          <w:rtl/>
        </w:rPr>
      </w:pPr>
    </w:p>
    <w:p w14:paraId="1B2C067D" w14:textId="77777777" w:rsidR="003E25DA" w:rsidRPr="003E25DA" w:rsidRDefault="003E25DA" w:rsidP="003E25DA">
      <w:pPr>
        <w:bidi/>
        <w:jc w:val="both"/>
        <w:rPr>
          <w:rFonts w:cs="David" w:hint="cs"/>
          <w:rtl/>
        </w:rPr>
      </w:pPr>
      <w:r w:rsidRPr="003E25DA">
        <w:rPr>
          <w:rFonts w:cs="David" w:hint="cs"/>
          <w:rtl/>
        </w:rPr>
        <w:tab/>
        <w:t xml:space="preserve"> ברור, זה היה בשמה. אבל עכשיו הבעיה היא אחרת; הבעיה שמפריעה לאופוזיציה זה הפיליבסטר של שרים בקריאות הטרומיות. </w:t>
      </w:r>
    </w:p>
    <w:p w14:paraId="0301BCCF" w14:textId="77777777" w:rsidR="003E25DA" w:rsidRPr="003E25DA" w:rsidRDefault="003E25DA" w:rsidP="003E25DA">
      <w:pPr>
        <w:bidi/>
        <w:jc w:val="both"/>
        <w:rPr>
          <w:rFonts w:cs="David" w:hint="cs"/>
          <w:rtl/>
        </w:rPr>
      </w:pPr>
    </w:p>
    <w:p w14:paraId="74B50B0A"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0758787" w14:textId="77777777" w:rsidR="003E25DA" w:rsidRPr="003E25DA" w:rsidRDefault="003E25DA" w:rsidP="003E25DA">
      <w:pPr>
        <w:bidi/>
        <w:jc w:val="both"/>
        <w:rPr>
          <w:rFonts w:cs="David" w:hint="cs"/>
          <w:u w:val="single"/>
          <w:rtl/>
        </w:rPr>
      </w:pPr>
    </w:p>
    <w:p w14:paraId="17DD316B" w14:textId="77777777" w:rsidR="003E25DA" w:rsidRPr="003E25DA" w:rsidRDefault="003E25DA" w:rsidP="003E25DA">
      <w:pPr>
        <w:bidi/>
        <w:jc w:val="both"/>
        <w:rPr>
          <w:rFonts w:cs="David" w:hint="cs"/>
          <w:rtl/>
        </w:rPr>
      </w:pPr>
      <w:r w:rsidRPr="003E25DA">
        <w:rPr>
          <w:rFonts w:cs="David" w:hint="cs"/>
          <w:rtl/>
        </w:rPr>
        <w:tab/>
        <w:t xml:space="preserve"> אז אני פותר לך את זה במה שאני מציע. זה יהיה בהסכמת המציע. אם המציע עלה ואומר, תודה רבה </w:t>
      </w:r>
      <w:r w:rsidRPr="003E25DA">
        <w:rPr>
          <w:rFonts w:cs="David"/>
          <w:rtl/>
        </w:rPr>
        <w:t>–</w:t>
      </w:r>
      <w:r w:rsidRPr="003E25DA">
        <w:rPr>
          <w:rFonts w:cs="David" w:hint="cs"/>
          <w:rtl/>
        </w:rPr>
        <w:t xml:space="preserve"> הצבעה, אז יש הצבעה. אם הוא אומר שהוא מציע לממשלה כך וכך, וצריך תשובת שר </w:t>
      </w:r>
      <w:r w:rsidRPr="003E25DA">
        <w:rPr>
          <w:rFonts w:cs="David"/>
          <w:rtl/>
        </w:rPr>
        <w:t>–</w:t>
      </w:r>
      <w:r w:rsidRPr="003E25DA">
        <w:rPr>
          <w:rFonts w:cs="David" w:hint="cs"/>
          <w:rtl/>
        </w:rPr>
        <w:t xml:space="preserve"> זה תלוי בו.</w:t>
      </w:r>
    </w:p>
    <w:p w14:paraId="1BBD9484" w14:textId="77777777" w:rsidR="003E25DA" w:rsidRPr="003E25DA" w:rsidRDefault="003E25DA" w:rsidP="003E25DA">
      <w:pPr>
        <w:bidi/>
        <w:jc w:val="both"/>
        <w:rPr>
          <w:rFonts w:cs="David" w:hint="cs"/>
          <w:rtl/>
        </w:rPr>
      </w:pPr>
    </w:p>
    <w:p w14:paraId="52F739BC"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716EBA75" w14:textId="77777777" w:rsidR="003E25DA" w:rsidRPr="003E25DA" w:rsidRDefault="003E25DA" w:rsidP="003E25DA">
      <w:pPr>
        <w:bidi/>
        <w:jc w:val="both"/>
        <w:rPr>
          <w:rFonts w:cs="David" w:hint="cs"/>
          <w:rtl/>
        </w:rPr>
      </w:pPr>
    </w:p>
    <w:p w14:paraId="3FF4208D" w14:textId="77777777" w:rsidR="003E25DA" w:rsidRPr="003E25DA" w:rsidRDefault="003E25DA" w:rsidP="003E25DA">
      <w:pPr>
        <w:bidi/>
        <w:jc w:val="both"/>
        <w:rPr>
          <w:rFonts w:cs="David" w:hint="cs"/>
          <w:rtl/>
        </w:rPr>
      </w:pPr>
      <w:r w:rsidRPr="003E25DA">
        <w:rPr>
          <w:rFonts w:cs="David" w:hint="cs"/>
          <w:rtl/>
        </w:rPr>
        <w:tab/>
        <w:t>מה אתה אומר? אנחנו היום אופוזיציה.</w:t>
      </w:r>
    </w:p>
    <w:p w14:paraId="1391996B" w14:textId="77777777" w:rsidR="003E25DA" w:rsidRPr="003E25DA" w:rsidRDefault="003E25DA" w:rsidP="003E25DA">
      <w:pPr>
        <w:bidi/>
        <w:jc w:val="both"/>
        <w:rPr>
          <w:rFonts w:cs="David" w:hint="cs"/>
          <w:rtl/>
        </w:rPr>
      </w:pPr>
    </w:p>
    <w:p w14:paraId="53B7495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98502D8" w14:textId="77777777" w:rsidR="003E25DA" w:rsidRPr="003E25DA" w:rsidRDefault="003E25DA" w:rsidP="003E25DA">
      <w:pPr>
        <w:bidi/>
        <w:jc w:val="both"/>
        <w:rPr>
          <w:rFonts w:cs="David" w:hint="cs"/>
          <w:u w:val="single"/>
          <w:rtl/>
        </w:rPr>
      </w:pPr>
    </w:p>
    <w:p w14:paraId="3ECADE74" w14:textId="77777777" w:rsidR="003E25DA" w:rsidRPr="003E25DA" w:rsidRDefault="003E25DA" w:rsidP="003E25DA">
      <w:pPr>
        <w:bidi/>
        <w:jc w:val="both"/>
        <w:rPr>
          <w:rFonts w:cs="David" w:hint="cs"/>
          <w:rtl/>
        </w:rPr>
      </w:pPr>
      <w:r w:rsidRPr="003E25DA">
        <w:rPr>
          <w:rFonts w:cs="David" w:hint="cs"/>
          <w:rtl/>
        </w:rPr>
        <w:tab/>
        <w:t xml:space="preserve">זה הכי נוח בשביל האופוזיציה. </w:t>
      </w:r>
    </w:p>
    <w:p w14:paraId="07C4D4A5" w14:textId="77777777" w:rsidR="003E25DA" w:rsidRPr="003E25DA" w:rsidRDefault="003E25DA" w:rsidP="003E25DA">
      <w:pPr>
        <w:bidi/>
        <w:jc w:val="both"/>
        <w:rPr>
          <w:rFonts w:cs="David" w:hint="cs"/>
          <w:rtl/>
        </w:rPr>
      </w:pPr>
    </w:p>
    <w:p w14:paraId="251E82E1"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1E8FA96A" w14:textId="77777777" w:rsidR="003E25DA" w:rsidRPr="003E25DA" w:rsidRDefault="003E25DA" w:rsidP="003E25DA">
      <w:pPr>
        <w:bidi/>
        <w:jc w:val="both"/>
        <w:rPr>
          <w:rFonts w:cs="David" w:hint="cs"/>
          <w:rtl/>
        </w:rPr>
      </w:pPr>
    </w:p>
    <w:p w14:paraId="0862F96A" w14:textId="77777777" w:rsidR="003E25DA" w:rsidRPr="003E25DA" w:rsidRDefault="003E25DA" w:rsidP="003E25DA">
      <w:pPr>
        <w:bidi/>
        <w:jc w:val="both"/>
        <w:rPr>
          <w:rFonts w:cs="David" w:hint="cs"/>
          <w:rtl/>
        </w:rPr>
      </w:pPr>
      <w:r w:rsidRPr="003E25DA">
        <w:rPr>
          <w:rFonts w:cs="David" w:hint="cs"/>
          <w:rtl/>
        </w:rPr>
        <w:tab/>
        <w:t xml:space="preserve">כל המשא והמתן יהיה במליאה? את המשא ומתן שיעשו בבוקר. כשהם עולים לדוכן שידעו על מה שמדברים. </w:t>
      </w:r>
    </w:p>
    <w:p w14:paraId="580709EF" w14:textId="77777777" w:rsidR="003E25DA" w:rsidRPr="003E25DA" w:rsidRDefault="003E25DA" w:rsidP="003E25DA">
      <w:pPr>
        <w:bidi/>
        <w:jc w:val="both"/>
        <w:rPr>
          <w:rFonts w:cs="David" w:hint="cs"/>
          <w:rtl/>
        </w:rPr>
      </w:pPr>
    </w:p>
    <w:p w14:paraId="2114F908"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3CA26E44" w14:textId="77777777" w:rsidR="003E25DA" w:rsidRPr="003E25DA" w:rsidRDefault="003E25DA" w:rsidP="003E25DA">
      <w:pPr>
        <w:bidi/>
        <w:jc w:val="both"/>
        <w:rPr>
          <w:rFonts w:cs="David" w:hint="cs"/>
          <w:u w:val="single"/>
          <w:rtl/>
        </w:rPr>
      </w:pPr>
    </w:p>
    <w:p w14:paraId="3E6CEFAF" w14:textId="77777777" w:rsidR="003E25DA" w:rsidRPr="003E25DA" w:rsidRDefault="003E25DA" w:rsidP="003E25DA">
      <w:pPr>
        <w:bidi/>
        <w:jc w:val="both"/>
        <w:rPr>
          <w:rFonts w:cs="David" w:hint="cs"/>
          <w:rtl/>
        </w:rPr>
      </w:pPr>
      <w:r w:rsidRPr="003E25DA">
        <w:rPr>
          <w:rFonts w:cs="David" w:hint="cs"/>
          <w:rtl/>
        </w:rPr>
        <w:tab/>
        <w:t xml:space="preserve"> </w:t>
      </w:r>
      <w:proofErr w:type="spellStart"/>
      <w:r w:rsidRPr="003E25DA">
        <w:rPr>
          <w:rFonts w:cs="David" w:hint="cs"/>
          <w:rtl/>
        </w:rPr>
        <w:t>הדינמיקה</w:t>
      </w:r>
      <w:proofErr w:type="spellEnd"/>
      <w:r w:rsidRPr="003E25DA">
        <w:rPr>
          <w:rFonts w:cs="David" w:hint="cs"/>
          <w:rtl/>
        </w:rPr>
        <w:t xml:space="preserve"> של החיים היא שאדם עולה לדוכן ומעלה דברים, ואז פתאום מישהו צועק קריאת ביניים ומתחילה </w:t>
      </w:r>
      <w:proofErr w:type="spellStart"/>
      <w:r w:rsidRPr="003E25DA">
        <w:rPr>
          <w:rFonts w:cs="David" w:hint="cs"/>
          <w:rtl/>
        </w:rPr>
        <w:t>דינמיקה</w:t>
      </w:r>
      <w:proofErr w:type="spellEnd"/>
      <w:r w:rsidRPr="003E25DA">
        <w:rPr>
          <w:rFonts w:cs="David" w:hint="cs"/>
          <w:rtl/>
        </w:rPr>
        <w:t>, והשר אומר, אתה יודע מה, תן לי עוד שבוע לראות מה עושים.</w:t>
      </w:r>
    </w:p>
    <w:p w14:paraId="7433E343" w14:textId="77777777" w:rsidR="003E25DA" w:rsidRPr="003E25DA" w:rsidRDefault="003E25DA" w:rsidP="003E25DA">
      <w:pPr>
        <w:bidi/>
        <w:jc w:val="both"/>
        <w:rPr>
          <w:rFonts w:cs="David" w:hint="cs"/>
          <w:rtl/>
        </w:rPr>
      </w:pPr>
    </w:p>
    <w:p w14:paraId="05A2879D"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473958B1" w14:textId="77777777" w:rsidR="003E25DA" w:rsidRPr="003E25DA" w:rsidRDefault="003E25DA" w:rsidP="003E25DA">
      <w:pPr>
        <w:bidi/>
        <w:jc w:val="both"/>
        <w:rPr>
          <w:rFonts w:cs="David" w:hint="cs"/>
          <w:rtl/>
        </w:rPr>
      </w:pPr>
    </w:p>
    <w:p w14:paraId="7E0C6327" w14:textId="77777777" w:rsidR="003E25DA" w:rsidRPr="003E25DA" w:rsidRDefault="003E25DA" w:rsidP="003E25DA">
      <w:pPr>
        <w:bidi/>
        <w:jc w:val="both"/>
        <w:rPr>
          <w:rFonts w:cs="David" w:hint="cs"/>
          <w:rtl/>
        </w:rPr>
      </w:pPr>
      <w:r w:rsidRPr="003E25DA">
        <w:rPr>
          <w:rFonts w:cs="David" w:hint="cs"/>
          <w:rtl/>
        </w:rPr>
        <w:tab/>
        <w:t>זאת לא דוגמה טובה מה שאתה נותן. הדוגמאות על הצעות חוק- -</w:t>
      </w:r>
    </w:p>
    <w:p w14:paraId="3C44BBBD" w14:textId="77777777" w:rsidR="003E25DA" w:rsidRPr="003E25DA" w:rsidRDefault="003E25DA" w:rsidP="003E25DA">
      <w:pPr>
        <w:bidi/>
        <w:jc w:val="both"/>
        <w:rPr>
          <w:rFonts w:cs="David" w:hint="cs"/>
          <w:rtl/>
        </w:rPr>
      </w:pPr>
    </w:p>
    <w:p w14:paraId="33E32325"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BC801FB" w14:textId="77777777" w:rsidR="003E25DA" w:rsidRPr="003E25DA" w:rsidRDefault="003E25DA" w:rsidP="003E25DA">
      <w:pPr>
        <w:bidi/>
        <w:jc w:val="both"/>
        <w:rPr>
          <w:rFonts w:cs="David" w:hint="cs"/>
          <w:u w:val="single"/>
          <w:rtl/>
        </w:rPr>
      </w:pPr>
    </w:p>
    <w:p w14:paraId="3300D539" w14:textId="77777777" w:rsidR="003E25DA" w:rsidRPr="003E25DA" w:rsidRDefault="003E25DA" w:rsidP="003E25DA">
      <w:pPr>
        <w:bidi/>
        <w:jc w:val="both"/>
        <w:rPr>
          <w:rFonts w:cs="David" w:hint="cs"/>
          <w:rtl/>
        </w:rPr>
      </w:pPr>
      <w:r w:rsidRPr="003E25DA">
        <w:rPr>
          <w:rFonts w:cs="David" w:hint="cs"/>
          <w:rtl/>
        </w:rPr>
        <w:tab/>
        <w:t>אני הולך איתך, זה יהיה תלוי במציע. אם המציע אומר, תודה רבה, אני רוצה להצביע, תהיה הצבעה; אם הוא אומר שיש לו הצעה, והוא מוכן לשמוע את עמדת השר האם הוא מסכים לה או לא לפני שהוא יבקש הצבעה- -</w:t>
      </w:r>
    </w:p>
    <w:p w14:paraId="4200B9C8" w14:textId="77777777" w:rsidR="003E25DA" w:rsidRPr="003E25DA" w:rsidRDefault="003E25DA" w:rsidP="003E25DA">
      <w:pPr>
        <w:bidi/>
        <w:jc w:val="both"/>
        <w:rPr>
          <w:rFonts w:cs="David" w:hint="cs"/>
          <w:rtl/>
        </w:rPr>
      </w:pPr>
    </w:p>
    <w:p w14:paraId="30E411D6"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388D12F6" w14:textId="77777777" w:rsidR="003E25DA" w:rsidRPr="003E25DA" w:rsidRDefault="003E25DA" w:rsidP="003E25DA">
      <w:pPr>
        <w:bidi/>
        <w:jc w:val="both"/>
        <w:rPr>
          <w:rFonts w:cs="David" w:hint="cs"/>
          <w:rtl/>
        </w:rPr>
      </w:pPr>
    </w:p>
    <w:p w14:paraId="171D4781" w14:textId="77777777" w:rsidR="003E25DA" w:rsidRPr="003E25DA" w:rsidRDefault="003E25DA" w:rsidP="003E25DA">
      <w:pPr>
        <w:bidi/>
        <w:jc w:val="both"/>
        <w:rPr>
          <w:rFonts w:cs="David" w:hint="cs"/>
          <w:rtl/>
        </w:rPr>
      </w:pPr>
      <w:r w:rsidRPr="003E25DA">
        <w:rPr>
          <w:rFonts w:cs="David" w:hint="cs"/>
          <w:rtl/>
        </w:rPr>
        <w:tab/>
        <w:t>אתה שואל את המציע?</w:t>
      </w:r>
    </w:p>
    <w:p w14:paraId="594CD510" w14:textId="77777777" w:rsidR="003E25DA" w:rsidRPr="003E25DA" w:rsidRDefault="003E25DA" w:rsidP="003E25DA">
      <w:pPr>
        <w:bidi/>
        <w:jc w:val="both"/>
        <w:rPr>
          <w:rFonts w:cs="David" w:hint="cs"/>
          <w:rtl/>
        </w:rPr>
      </w:pPr>
    </w:p>
    <w:p w14:paraId="73969F4D"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46A3AAA" w14:textId="77777777" w:rsidR="003E25DA" w:rsidRPr="003E25DA" w:rsidRDefault="003E25DA" w:rsidP="003E25DA">
      <w:pPr>
        <w:bidi/>
        <w:jc w:val="both"/>
        <w:rPr>
          <w:rFonts w:cs="David" w:hint="cs"/>
          <w:u w:val="single"/>
          <w:rtl/>
        </w:rPr>
      </w:pPr>
    </w:p>
    <w:p w14:paraId="2A5988F7" w14:textId="77777777" w:rsidR="003E25DA" w:rsidRPr="003E25DA" w:rsidRDefault="003E25DA" w:rsidP="003E25DA">
      <w:pPr>
        <w:bidi/>
        <w:jc w:val="both"/>
        <w:rPr>
          <w:rFonts w:cs="David" w:hint="cs"/>
          <w:rtl/>
        </w:rPr>
      </w:pPr>
      <w:r w:rsidRPr="003E25DA">
        <w:rPr>
          <w:rFonts w:cs="David" w:hint="cs"/>
          <w:rtl/>
        </w:rPr>
        <w:tab/>
        <w:t>כן.</w:t>
      </w:r>
    </w:p>
    <w:p w14:paraId="47E83349" w14:textId="77777777" w:rsidR="003E25DA" w:rsidRPr="003E25DA" w:rsidRDefault="003E25DA" w:rsidP="003E25DA">
      <w:pPr>
        <w:bidi/>
        <w:jc w:val="both"/>
        <w:rPr>
          <w:rFonts w:cs="David" w:hint="cs"/>
          <w:rtl/>
        </w:rPr>
      </w:pPr>
    </w:p>
    <w:p w14:paraId="32046345" w14:textId="77777777" w:rsidR="003E25DA" w:rsidRPr="003E25DA" w:rsidRDefault="003E25DA" w:rsidP="003E25DA">
      <w:pPr>
        <w:bidi/>
        <w:jc w:val="both"/>
        <w:rPr>
          <w:rFonts w:cs="David" w:hint="cs"/>
          <w:rtl/>
        </w:rPr>
      </w:pPr>
      <w:r w:rsidRPr="003E25DA">
        <w:rPr>
          <w:rFonts w:cs="David" w:hint="cs"/>
          <w:u w:val="single"/>
          <w:rtl/>
        </w:rPr>
        <w:t>סהר פינטו:</w:t>
      </w:r>
    </w:p>
    <w:p w14:paraId="6D61092F" w14:textId="77777777" w:rsidR="003E25DA" w:rsidRPr="003E25DA" w:rsidRDefault="003E25DA" w:rsidP="003E25DA">
      <w:pPr>
        <w:bidi/>
        <w:jc w:val="both"/>
        <w:rPr>
          <w:rFonts w:cs="David" w:hint="cs"/>
          <w:rtl/>
        </w:rPr>
      </w:pPr>
    </w:p>
    <w:p w14:paraId="3EAA35FA" w14:textId="77777777" w:rsidR="003E25DA" w:rsidRPr="003E25DA" w:rsidRDefault="003E25DA" w:rsidP="003E25DA">
      <w:pPr>
        <w:bidi/>
        <w:jc w:val="both"/>
        <w:rPr>
          <w:rFonts w:cs="David" w:hint="cs"/>
          <w:rtl/>
        </w:rPr>
      </w:pPr>
      <w:r w:rsidRPr="003E25DA">
        <w:rPr>
          <w:rFonts w:cs="David" w:hint="cs"/>
          <w:rtl/>
        </w:rPr>
        <w:tab/>
        <w:t>למה לא לשים את זה בנוהל הדיון בהצעות חוק? למה צריך את זה כאן?</w:t>
      </w:r>
    </w:p>
    <w:p w14:paraId="22E592DC" w14:textId="77777777" w:rsidR="003E25DA" w:rsidRPr="003E25DA" w:rsidRDefault="003E25DA" w:rsidP="003E25DA">
      <w:pPr>
        <w:bidi/>
        <w:jc w:val="both"/>
        <w:rPr>
          <w:rFonts w:cs="David" w:hint="cs"/>
          <w:rtl/>
        </w:rPr>
      </w:pPr>
    </w:p>
    <w:p w14:paraId="5C3FCFF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71B4DD2" w14:textId="77777777" w:rsidR="003E25DA" w:rsidRPr="003E25DA" w:rsidRDefault="003E25DA" w:rsidP="003E25DA">
      <w:pPr>
        <w:bidi/>
        <w:jc w:val="both"/>
        <w:rPr>
          <w:rFonts w:cs="David" w:hint="cs"/>
          <w:u w:val="single"/>
          <w:rtl/>
        </w:rPr>
      </w:pPr>
    </w:p>
    <w:p w14:paraId="0D851F26" w14:textId="77777777" w:rsidR="003E25DA" w:rsidRPr="003E25DA" w:rsidRDefault="003E25DA" w:rsidP="003E25DA">
      <w:pPr>
        <w:bidi/>
        <w:jc w:val="both"/>
        <w:rPr>
          <w:rFonts w:cs="David" w:hint="cs"/>
          <w:rtl/>
        </w:rPr>
      </w:pPr>
      <w:r w:rsidRPr="003E25DA">
        <w:rPr>
          <w:rFonts w:cs="David" w:hint="cs"/>
          <w:rtl/>
        </w:rPr>
        <w:tab/>
        <w:t xml:space="preserve"> זאת הערה נכונה, אבל אני אגיד לך איפה הבעיה.</w:t>
      </w:r>
    </w:p>
    <w:p w14:paraId="4708AE93" w14:textId="77777777" w:rsidR="003E25DA" w:rsidRPr="003E25DA" w:rsidRDefault="003E25DA" w:rsidP="003E25DA">
      <w:pPr>
        <w:bidi/>
        <w:jc w:val="both"/>
        <w:rPr>
          <w:rFonts w:cs="David" w:hint="cs"/>
          <w:rtl/>
        </w:rPr>
      </w:pPr>
    </w:p>
    <w:p w14:paraId="331E18F7" w14:textId="77777777" w:rsidR="003E25DA" w:rsidRPr="003E25DA" w:rsidRDefault="003E25DA" w:rsidP="003E25DA">
      <w:pPr>
        <w:bidi/>
        <w:jc w:val="both"/>
        <w:rPr>
          <w:rFonts w:cs="David"/>
        </w:rPr>
      </w:pPr>
      <w:r w:rsidRPr="003E25DA">
        <w:rPr>
          <w:rFonts w:cs="David" w:hint="cs"/>
          <w:u w:val="single"/>
          <w:rtl/>
        </w:rPr>
        <w:t>סהר פינטו:</w:t>
      </w:r>
    </w:p>
    <w:p w14:paraId="24B09439" w14:textId="77777777" w:rsidR="003E25DA" w:rsidRPr="003E25DA" w:rsidRDefault="003E25DA" w:rsidP="003E25DA">
      <w:pPr>
        <w:bidi/>
        <w:jc w:val="both"/>
        <w:rPr>
          <w:rFonts w:cs="David" w:hint="cs"/>
          <w:rtl/>
        </w:rPr>
      </w:pPr>
    </w:p>
    <w:p w14:paraId="2533160A" w14:textId="77777777" w:rsidR="003E25DA" w:rsidRPr="003E25DA" w:rsidRDefault="003E25DA" w:rsidP="003E25DA">
      <w:pPr>
        <w:bidi/>
        <w:jc w:val="both"/>
        <w:rPr>
          <w:rFonts w:cs="David" w:hint="cs"/>
          <w:rtl/>
        </w:rPr>
      </w:pPr>
      <w:r w:rsidRPr="003E25DA">
        <w:rPr>
          <w:rFonts w:cs="David" w:hint="cs"/>
          <w:rtl/>
        </w:rPr>
        <w:tab/>
        <w:t>חבר כנסת יכול להשיב, אז יהיה: "הוא רשאי בהסכמת- - - לעלות".</w:t>
      </w:r>
    </w:p>
    <w:p w14:paraId="33E1547A" w14:textId="77777777" w:rsidR="003E25DA" w:rsidRPr="003E25DA" w:rsidRDefault="003E25DA" w:rsidP="003E25DA">
      <w:pPr>
        <w:bidi/>
        <w:jc w:val="both"/>
        <w:rPr>
          <w:rFonts w:cs="David" w:hint="cs"/>
          <w:rtl/>
        </w:rPr>
      </w:pPr>
    </w:p>
    <w:p w14:paraId="667293CD"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49D0440" w14:textId="77777777" w:rsidR="003E25DA" w:rsidRPr="003E25DA" w:rsidRDefault="003E25DA" w:rsidP="003E25DA">
      <w:pPr>
        <w:bidi/>
        <w:jc w:val="both"/>
        <w:rPr>
          <w:rFonts w:cs="David" w:hint="cs"/>
          <w:u w:val="single"/>
          <w:rtl/>
        </w:rPr>
      </w:pPr>
    </w:p>
    <w:p w14:paraId="26B8F0DB" w14:textId="77777777" w:rsidR="003E25DA" w:rsidRPr="003E25DA" w:rsidRDefault="003E25DA" w:rsidP="003E25DA">
      <w:pPr>
        <w:bidi/>
        <w:jc w:val="both"/>
        <w:rPr>
          <w:rFonts w:cs="David" w:hint="cs"/>
          <w:rtl/>
        </w:rPr>
      </w:pPr>
      <w:r w:rsidRPr="003E25DA">
        <w:rPr>
          <w:rFonts w:cs="David" w:hint="cs"/>
          <w:rtl/>
        </w:rPr>
        <w:tab/>
        <w:t xml:space="preserve">אני מסכים עם מה שאתה אומר, אבל זה עניין ניסוחי. יכול להיות שנעשה על דרך ההפניה: לבד מהאמור מבלי לגרוע מסעיף כך וכך. </w:t>
      </w:r>
    </w:p>
    <w:p w14:paraId="1FFCC0BA" w14:textId="77777777" w:rsidR="003E25DA" w:rsidRPr="003E25DA" w:rsidRDefault="003E25DA" w:rsidP="003E25DA">
      <w:pPr>
        <w:bidi/>
        <w:jc w:val="both"/>
        <w:rPr>
          <w:rFonts w:cs="David" w:hint="cs"/>
          <w:rtl/>
        </w:rPr>
      </w:pPr>
    </w:p>
    <w:p w14:paraId="3E7A57C4" w14:textId="77777777" w:rsidR="003E25DA" w:rsidRPr="003E25DA" w:rsidRDefault="003E25DA" w:rsidP="003E25DA">
      <w:pPr>
        <w:bidi/>
        <w:jc w:val="both"/>
        <w:rPr>
          <w:rFonts w:cs="David"/>
        </w:rPr>
      </w:pPr>
      <w:r w:rsidRPr="003E25DA">
        <w:rPr>
          <w:rFonts w:cs="David" w:hint="cs"/>
          <w:u w:val="single"/>
          <w:rtl/>
        </w:rPr>
        <w:t>סהר פינטו:</w:t>
      </w:r>
    </w:p>
    <w:p w14:paraId="7685DCE1" w14:textId="77777777" w:rsidR="003E25DA" w:rsidRPr="003E25DA" w:rsidRDefault="003E25DA" w:rsidP="003E25DA">
      <w:pPr>
        <w:bidi/>
        <w:jc w:val="both"/>
        <w:rPr>
          <w:rFonts w:cs="David" w:hint="cs"/>
          <w:rtl/>
        </w:rPr>
      </w:pPr>
    </w:p>
    <w:p w14:paraId="0877AC69" w14:textId="77777777" w:rsidR="003E25DA" w:rsidRPr="003E25DA" w:rsidRDefault="003E25DA" w:rsidP="003E25DA">
      <w:pPr>
        <w:bidi/>
        <w:jc w:val="both"/>
        <w:rPr>
          <w:rFonts w:cs="David" w:hint="cs"/>
          <w:rtl/>
        </w:rPr>
      </w:pPr>
      <w:r w:rsidRPr="003E25DA">
        <w:rPr>
          <w:rFonts w:cs="David" w:hint="cs"/>
          <w:rtl/>
        </w:rPr>
        <w:tab/>
        <w:t>אבל אתה כן משאיר את זה לגבי הכול- -</w:t>
      </w:r>
    </w:p>
    <w:p w14:paraId="721DF79B" w14:textId="77777777" w:rsidR="003E25DA" w:rsidRPr="003E25DA" w:rsidRDefault="003E25DA" w:rsidP="003E25DA">
      <w:pPr>
        <w:bidi/>
        <w:jc w:val="both"/>
        <w:rPr>
          <w:rFonts w:cs="David" w:hint="cs"/>
          <w:rtl/>
        </w:rPr>
      </w:pPr>
    </w:p>
    <w:p w14:paraId="02B0EFB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8EA1E5E" w14:textId="77777777" w:rsidR="003E25DA" w:rsidRPr="003E25DA" w:rsidRDefault="003E25DA" w:rsidP="003E25DA">
      <w:pPr>
        <w:bidi/>
        <w:jc w:val="both"/>
        <w:rPr>
          <w:rFonts w:cs="David" w:hint="cs"/>
          <w:u w:val="single"/>
          <w:rtl/>
        </w:rPr>
      </w:pPr>
    </w:p>
    <w:p w14:paraId="289BEDE5" w14:textId="77777777" w:rsidR="003E25DA" w:rsidRPr="003E25DA" w:rsidRDefault="003E25DA" w:rsidP="003E25DA">
      <w:pPr>
        <w:bidi/>
        <w:jc w:val="both"/>
        <w:rPr>
          <w:rFonts w:cs="David" w:hint="cs"/>
          <w:rtl/>
        </w:rPr>
      </w:pPr>
      <w:r w:rsidRPr="003E25DA">
        <w:rPr>
          <w:rFonts w:cs="David" w:hint="cs"/>
          <w:rtl/>
        </w:rPr>
        <w:tab/>
        <w:t>לגבי ההחרגה של הטרומית יכול להיות שנשים אותו שם. אני מנסה להגיע קודם לתוצאה המהותית.</w:t>
      </w:r>
    </w:p>
    <w:p w14:paraId="01022A56" w14:textId="77777777" w:rsidR="003E25DA" w:rsidRPr="003E25DA" w:rsidRDefault="003E25DA" w:rsidP="003E25DA">
      <w:pPr>
        <w:bidi/>
        <w:jc w:val="both"/>
        <w:rPr>
          <w:rFonts w:cs="David" w:hint="cs"/>
          <w:rtl/>
        </w:rPr>
      </w:pPr>
    </w:p>
    <w:p w14:paraId="4B1EC4F0" w14:textId="77777777" w:rsidR="003E25DA" w:rsidRPr="003E25DA" w:rsidRDefault="003E25DA" w:rsidP="003E25DA">
      <w:pPr>
        <w:bidi/>
        <w:jc w:val="both"/>
        <w:rPr>
          <w:rFonts w:cs="David" w:hint="cs"/>
          <w:u w:val="single"/>
          <w:rtl/>
        </w:rPr>
      </w:pPr>
      <w:r w:rsidRPr="003E25DA">
        <w:rPr>
          <w:rFonts w:cs="David" w:hint="cs"/>
          <w:u w:val="single"/>
          <w:rtl/>
        </w:rPr>
        <w:t>אורית:</w:t>
      </w:r>
    </w:p>
    <w:p w14:paraId="7675FEA8" w14:textId="77777777" w:rsidR="003E25DA" w:rsidRPr="003E25DA" w:rsidRDefault="003E25DA" w:rsidP="003E25DA">
      <w:pPr>
        <w:bidi/>
        <w:jc w:val="both"/>
        <w:rPr>
          <w:rFonts w:cs="David" w:hint="cs"/>
          <w:rtl/>
        </w:rPr>
      </w:pPr>
    </w:p>
    <w:p w14:paraId="27B765AC" w14:textId="77777777" w:rsidR="003E25DA" w:rsidRPr="003E25DA" w:rsidRDefault="003E25DA" w:rsidP="003E25DA">
      <w:pPr>
        <w:bidi/>
        <w:jc w:val="both"/>
        <w:rPr>
          <w:rFonts w:cs="David" w:hint="cs"/>
          <w:rtl/>
        </w:rPr>
      </w:pPr>
      <w:r w:rsidRPr="003E25DA">
        <w:rPr>
          <w:rFonts w:cs="David" w:hint="cs"/>
          <w:rtl/>
        </w:rPr>
        <w:t xml:space="preserve">ההחרגה יכולה להיות, חוץ מהטרומית, גם לגבי הצעות לסדר שרוצות להקים ועדות חקירה </w:t>
      </w:r>
      <w:proofErr w:type="spellStart"/>
      <w:r w:rsidRPr="003E25DA">
        <w:rPr>
          <w:rFonts w:cs="David" w:hint="cs"/>
          <w:rtl/>
        </w:rPr>
        <w:t>פרלמנטריות</w:t>
      </w:r>
      <w:proofErr w:type="spellEnd"/>
      <w:r w:rsidRPr="003E25DA">
        <w:rPr>
          <w:rFonts w:cs="David" w:hint="cs"/>
          <w:rtl/>
        </w:rPr>
        <w:t xml:space="preserve">. </w:t>
      </w:r>
    </w:p>
    <w:p w14:paraId="41C44E07" w14:textId="77777777" w:rsidR="003E25DA" w:rsidRPr="003E25DA" w:rsidRDefault="003E25DA" w:rsidP="003E25DA">
      <w:pPr>
        <w:bidi/>
        <w:jc w:val="both"/>
        <w:rPr>
          <w:rFonts w:cs="David" w:hint="cs"/>
          <w:rtl/>
        </w:rPr>
      </w:pPr>
    </w:p>
    <w:p w14:paraId="22F23484"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0D57ADA" w14:textId="77777777" w:rsidR="003E25DA" w:rsidRPr="003E25DA" w:rsidRDefault="003E25DA" w:rsidP="003E25DA">
      <w:pPr>
        <w:bidi/>
        <w:jc w:val="both"/>
        <w:rPr>
          <w:rFonts w:cs="David" w:hint="cs"/>
          <w:u w:val="single"/>
          <w:rtl/>
        </w:rPr>
      </w:pPr>
    </w:p>
    <w:p w14:paraId="58D6E14C" w14:textId="77777777" w:rsidR="003E25DA" w:rsidRPr="003E25DA" w:rsidRDefault="003E25DA" w:rsidP="003E25DA">
      <w:pPr>
        <w:bidi/>
        <w:jc w:val="both"/>
        <w:rPr>
          <w:rFonts w:cs="David" w:hint="cs"/>
          <w:rtl/>
        </w:rPr>
      </w:pPr>
      <w:r w:rsidRPr="003E25DA">
        <w:rPr>
          <w:rFonts w:cs="David" w:hint="cs"/>
          <w:rtl/>
        </w:rPr>
        <w:tab/>
        <w:t>אני בעד האחדה. בעיניי, גם התוספת של הטרומית אני לא יודע כמה היא נחוצה, אבל מכיוון שהיא מעוררת אי נחת אני מוכן לעשות את זה. אבל בואו לא נעשה חריגים על חריגים.</w:t>
      </w:r>
    </w:p>
    <w:p w14:paraId="468E1439" w14:textId="77777777" w:rsidR="003E25DA" w:rsidRPr="003E25DA" w:rsidRDefault="003E25DA" w:rsidP="003E25DA">
      <w:pPr>
        <w:bidi/>
        <w:jc w:val="both"/>
        <w:rPr>
          <w:rFonts w:cs="David" w:hint="cs"/>
          <w:rtl/>
        </w:rPr>
      </w:pPr>
    </w:p>
    <w:p w14:paraId="53AAB2F6" w14:textId="77777777" w:rsidR="003E25DA" w:rsidRPr="003E25DA" w:rsidRDefault="003E25DA" w:rsidP="003E25DA">
      <w:pPr>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56A0628E" w14:textId="77777777" w:rsidR="003E25DA" w:rsidRPr="003E25DA" w:rsidRDefault="003E25DA" w:rsidP="003E25DA">
      <w:pPr>
        <w:bidi/>
        <w:jc w:val="both"/>
        <w:rPr>
          <w:rFonts w:cs="David" w:hint="cs"/>
          <w:rtl/>
        </w:rPr>
      </w:pPr>
    </w:p>
    <w:p w14:paraId="61F1BD99" w14:textId="77777777" w:rsidR="003E25DA" w:rsidRPr="003E25DA" w:rsidRDefault="003E25DA" w:rsidP="003E25DA">
      <w:pPr>
        <w:bidi/>
        <w:jc w:val="both"/>
        <w:rPr>
          <w:rFonts w:cs="David" w:hint="cs"/>
          <w:rtl/>
        </w:rPr>
      </w:pPr>
      <w:r w:rsidRPr="003E25DA">
        <w:rPr>
          <w:rFonts w:cs="David" w:hint="cs"/>
          <w:rtl/>
        </w:rPr>
        <w:tab/>
        <w:t>הסכמה טוב לכם?</w:t>
      </w:r>
    </w:p>
    <w:p w14:paraId="12037286" w14:textId="77777777" w:rsidR="003E25DA" w:rsidRPr="003E25DA" w:rsidRDefault="003E25DA" w:rsidP="003E25DA">
      <w:pPr>
        <w:bidi/>
        <w:jc w:val="both"/>
        <w:rPr>
          <w:rFonts w:cs="David" w:hint="cs"/>
          <w:rtl/>
        </w:rPr>
      </w:pPr>
    </w:p>
    <w:p w14:paraId="294D2D49"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0CF229D" w14:textId="77777777" w:rsidR="003E25DA" w:rsidRPr="003E25DA" w:rsidRDefault="003E25DA" w:rsidP="003E25DA">
      <w:pPr>
        <w:bidi/>
        <w:jc w:val="both"/>
        <w:rPr>
          <w:rFonts w:cs="David" w:hint="cs"/>
          <w:u w:val="single"/>
          <w:rtl/>
        </w:rPr>
      </w:pPr>
    </w:p>
    <w:p w14:paraId="756F9362" w14:textId="77777777" w:rsidR="003E25DA" w:rsidRPr="003E25DA" w:rsidRDefault="003E25DA" w:rsidP="003E25DA">
      <w:pPr>
        <w:bidi/>
        <w:jc w:val="both"/>
        <w:rPr>
          <w:rFonts w:cs="David" w:hint="cs"/>
          <w:rtl/>
        </w:rPr>
      </w:pPr>
      <w:r w:rsidRPr="003E25DA">
        <w:rPr>
          <w:rFonts w:cs="David" w:hint="cs"/>
          <w:rtl/>
        </w:rPr>
        <w:tab/>
        <w:t xml:space="preserve">הסכמה זה הכי טוב. אני נותן לך את המפתח. החיסרון היחיד של זה הוא שבמקום שיהיה לנו נתיב אחד אנחנו מתחילים לייצר הסתעפויות. אבל הנושא הטרומי הוא הגיוני. זה גם מה שנשה בפועל. </w:t>
      </w:r>
    </w:p>
    <w:p w14:paraId="54761933" w14:textId="77777777" w:rsidR="003E25DA" w:rsidRPr="003E25DA" w:rsidRDefault="003E25DA" w:rsidP="003E25DA">
      <w:pPr>
        <w:bidi/>
        <w:jc w:val="both"/>
        <w:rPr>
          <w:rFonts w:cs="David" w:hint="cs"/>
          <w:rtl/>
        </w:rPr>
      </w:pPr>
    </w:p>
    <w:p w14:paraId="51B1AA7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7E4A6FD" w14:textId="77777777" w:rsidR="003E25DA" w:rsidRPr="003E25DA" w:rsidRDefault="003E25DA" w:rsidP="003E25DA">
      <w:pPr>
        <w:bidi/>
        <w:jc w:val="both"/>
        <w:rPr>
          <w:rFonts w:cs="David" w:hint="cs"/>
          <w:u w:val="single"/>
          <w:rtl/>
        </w:rPr>
      </w:pPr>
    </w:p>
    <w:p w14:paraId="09E70E02" w14:textId="77777777" w:rsidR="003E25DA" w:rsidRPr="003E25DA" w:rsidRDefault="003E25DA" w:rsidP="003E25DA">
      <w:pPr>
        <w:bidi/>
        <w:jc w:val="both"/>
        <w:rPr>
          <w:rFonts w:cs="David" w:hint="cs"/>
          <w:rtl/>
        </w:rPr>
      </w:pPr>
      <w:r w:rsidRPr="003E25DA">
        <w:rPr>
          <w:rFonts w:cs="David" w:hint="cs"/>
          <w:rtl/>
        </w:rPr>
        <w:tab/>
        <w:t>אז מה רוצים, שבדיון מוקדם זה יהיה רק בהסכמת המציע?</w:t>
      </w:r>
    </w:p>
    <w:p w14:paraId="00110AE4" w14:textId="77777777" w:rsidR="003E25DA" w:rsidRPr="003E25DA" w:rsidRDefault="003E25DA" w:rsidP="003E25DA">
      <w:pPr>
        <w:bidi/>
        <w:jc w:val="both"/>
        <w:rPr>
          <w:rFonts w:cs="David" w:hint="cs"/>
          <w:rtl/>
        </w:rPr>
      </w:pPr>
    </w:p>
    <w:p w14:paraId="28DB8E1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9E6EA38" w14:textId="77777777" w:rsidR="003E25DA" w:rsidRPr="003E25DA" w:rsidRDefault="003E25DA" w:rsidP="003E25DA">
      <w:pPr>
        <w:bidi/>
        <w:jc w:val="both"/>
        <w:rPr>
          <w:rFonts w:cs="David" w:hint="cs"/>
          <w:u w:val="single"/>
          <w:rtl/>
        </w:rPr>
      </w:pPr>
    </w:p>
    <w:p w14:paraId="7AB409A2" w14:textId="77777777" w:rsidR="003E25DA" w:rsidRPr="003E25DA" w:rsidRDefault="003E25DA" w:rsidP="003E25DA">
      <w:pPr>
        <w:bidi/>
        <w:jc w:val="both"/>
        <w:rPr>
          <w:rFonts w:cs="David" w:hint="cs"/>
          <w:rtl/>
        </w:rPr>
      </w:pPr>
      <w:r w:rsidRPr="003E25DA">
        <w:rPr>
          <w:rFonts w:cs="David" w:hint="cs"/>
          <w:rtl/>
        </w:rPr>
        <w:tab/>
        <w:t xml:space="preserve">כן. </w:t>
      </w:r>
    </w:p>
    <w:p w14:paraId="67E27AE5" w14:textId="77777777" w:rsidR="003E25DA" w:rsidRPr="003E25DA" w:rsidRDefault="003E25DA" w:rsidP="003E25DA">
      <w:pPr>
        <w:bidi/>
        <w:jc w:val="both"/>
        <w:rPr>
          <w:rFonts w:cs="David" w:hint="cs"/>
          <w:rtl/>
        </w:rPr>
      </w:pPr>
    </w:p>
    <w:p w14:paraId="76918485"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795E0A5" w14:textId="77777777" w:rsidR="003E25DA" w:rsidRPr="003E25DA" w:rsidRDefault="003E25DA" w:rsidP="003E25DA">
      <w:pPr>
        <w:bidi/>
        <w:jc w:val="both"/>
        <w:rPr>
          <w:rFonts w:cs="David" w:hint="cs"/>
          <w:rtl/>
        </w:rPr>
      </w:pPr>
    </w:p>
    <w:p w14:paraId="5BD7FD5F" w14:textId="77777777" w:rsidR="003E25DA" w:rsidRPr="003E25DA" w:rsidRDefault="003E25DA" w:rsidP="003E25DA">
      <w:pPr>
        <w:bidi/>
        <w:jc w:val="both"/>
        <w:rPr>
          <w:rFonts w:cs="David" w:hint="cs"/>
          <w:rtl/>
        </w:rPr>
      </w:pPr>
      <w:r w:rsidRPr="003E25DA">
        <w:rPr>
          <w:rFonts w:cs="David" w:hint="cs"/>
          <w:rtl/>
        </w:rPr>
        <w:tab/>
        <w:t xml:space="preserve"> ושר אחד </w:t>
      </w:r>
      <w:r w:rsidRPr="003E25DA">
        <w:rPr>
          <w:rFonts w:cs="David"/>
          <w:rtl/>
        </w:rPr>
        <w:t>–</w:t>
      </w:r>
      <w:r w:rsidRPr="003E25DA">
        <w:rPr>
          <w:rFonts w:cs="David" w:hint="cs"/>
          <w:rtl/>
        </w:rPr>
        <w:t xml:space="preserve"> 5 דקות.</w:t>
      </w:r>
    </w:p>
    <w:p w14:paraId="082000C7" w14:textId="77777777" w:rsidR="003E25DA" w:rsidRPr="003E25DA" w:rsidRDefault="003E25DA" w:rsidP="003E25DA">
      <w:pPr>
        <w:bidi/>
        <w:jc w:val="both"/>
        <w:rPr>
          <w:rFonts w:cs="David" w:hint="cs"/>
          <w:rtl/>
        </w:rPr>
      </w:pPr>
    </w:p>
    <w:p w14:paraId="4ECA8EE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BD95876" w14:textId="77777777" w:rsidR="003E25DA" w:rsidRPr="003E25DA" w:rsidRDefault="003E25DA" w:rsidP="003E25DA">
      <w:pPr>
        <w:bidi/>
        <w:jc w:val="both"/>
        <w:rPr>
          <w:rFonts w:cs="David" w:hint="cs"/>
          <w:u w:val="single"/>
          <w:rtl/>
        </w:rPr>
      </w:pPr>
    </w:p>
    <w:p w14:paraId="6C237C35" w14:textId="77777777" w:rsidR="003E25DA" w:rsidRPr="003E25DA" w:rsidRDefault="003E25DA" w:rsidP="003E25DA">
      <w:pPr>
        <w:bidi/>
        <w:jc w:val="both"/>
        <w:rPr>
          <w:rFonts w:cs="David" w:hint="cs"/>
          <w:rtl/>
        </w:rPr>
      </w:pPr>
      <w:r w:rsidRPr="003E25DA">
        <w:rPr>
          <w:rFonts w:cs="David" w:hint="cs"/>
          <w:rtl/>
        </w:rPr>
        <w:tab/>
        <w:t>כן.</w:t>
      </w:r>
    </w:p>
    <w:p w14:paraId="2860F930" w14:textId="77777777" w:rsidR="003E25DA" w:rsidRPr="003E25DA" w:rsidRDefault="003E25DA" w:rsidP="003E25DA">
      <w:pPr>
        <w:bidi/>
        <w:jc w:val="both"/>
        <w:rPr>
          <w:rFonts w:cs="David" w:hint="cs"/>
          <w:rtl/>
        </w:rPr>
      </w:pPr>
    </w:p>
    <w:p w14:paraId="2B446AB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ABE1AB5" w14:textId="77777777" w:rsidR="003E25DA" w:rsidRPr="003E25DA" w:rsidRDefault="003E25DA" w:rsidP="003E25DA">
      <w:pPr>
        <w:bidi/>
        <w:jc w:val="both"/>
        <w:rPr>
          <w:rFonts w:cs="David" w:hint="cs"/>
          <w:rtl/>
        </w:rPr>
      </w:pPr>
    </w:p>
    <w:p w14:paraId="6A138F1B" w14:textId="77777777" w:rsidR="003E25DA" w:rsidRPr="003E25DA" w:rsidRDefault="003E25DA" w:rsidP="003E25DA">
      <w:pPr>
        <w:bidi/>
        <w:jc w:val="both"/>
        <w:rPr>
          <w:rFonts w:cs="David" w:hint="cs"/>
          <w:rtl/>
        </w:rPr>
      </w:pPr>
      <w:r w:rsidRPr="003E25DA">
        <w:rPr>
          <w:rFonts w:cs="David" w:hint="cs"/>
          <w:rtl/>
        </w:rPr>
        <w:tab/>
        <w:t xml:space="preserve"> ניסינו לעשות פה קצת סדר אז ליקטנו פה סעיפים. אנחנו קופצים לסעיף שהוא היום סעיף 35 שמדבר על הודעות הממשלה:</w:t>
      </w:r>
    </w:p>
    <w:p w14:paraId="0B65FAAB" w14:textId="77777777" w:rsidR="003E25DA" w:rsidRPr="003E25DA" w:rsidRDefault="003E25DA" w:rsidP="003E25DA">
      <w:pPr>
        <w:bidi/>
        <w:jc w:val="both"/>
        <w:rPr>
          <w:rFonts w:cs="David" w:hint="cs"/>
          <w:rtl/>
        </w:rPr>
      </w:pPr>
    </w:p>
    <w:p w14:paraId="624E2F43" w14:textId="77777777" w:rsidR="003E25DA" w:rsidRPr="003E25DA" w:rsidRDefault="003E25DA" w:rsidP="003E25DA">
      <w:pPr>
        <w:bidi/>
        <w:jc w:val="both"/>
        <w:rPr>
          <w:rFonts w:cs="David" w:hint="cs"/>
          <w:u w:val="single"/>
          <w:rtl/>
        </w:rPr>
      </w:pPr>
    </w:p>
    <w:p w14:paraId="6C77FF92" w14:textId="77777777" w:rsidR="003E25DA" w:rsidRPr="003E25DA" w:rsidRDefault="003E25DA" w:rsidP="003E25DA">
      <w:pPr>
        <w:bidi/>
        <w:jc w:val="both"/>
        <w:rPr>
          <w:rFonts w:cs="David" w:hint="cs"/>
          <w:rtl/>
        </w:rPr>
      </w:pPr>
      <w:r w:rsidRPr="003E25DA">
        <w:rPr>
          <w:rFonts w:cs="David" w:hint="cs"/>
          <w:rtl/>
        </w:rPr>
        <w:t xml:space="preserve">8. (א) "הממשלה רשאית בכל עת למסור בכנסת הודעה" </w:t>
      </w:r>
      <w:r w:rsidRPr="003E25DA">
        <w:rPr>
          <w:rFonts w:cs="David"/>
          <w:rtl/>
        </w:rPr>
        <w:t>–</w:t>
      </w:r>
      <w:r w:rsidRPr="003E25DA">
        <w:rPr>
          <w:rFonts w:cs="David" w:hint="cs"/>
          <w:rtl/>
        </w:rPr>
        <w:t xml:space="preserve"> היום כתוב: "או הצהרה" </w:t>
      </w:r>
      <w:r w:rsidRPr="003E25DA">
        <w:rPr>
          <w:rFonts w:cs="David"/>
          <w:rtl/>
        </w:rPr>
        <w:t>–</w:t>
      </w:r>
      <w:r w:rsidRPr="003E25DA">
        <w:rPr>
          <w:rFonts w:cs="David" w:hint="cs"/>
          <w:rtl/>
        </w:rPr>
        <w:t xml:space="preserve"> "מבלי שתיכלל מראש בסדר היום, ולפי דרישתם של </w:t>
      </w:r>
      <w:r w:rsidRPr="003E25DA">
        <w:rPr>
          <w:rFonts w:cs="David" w:hint="cs"/>
          <w:color w:val="000000"/>
          <w:rtl/>
        </w:rPr>
        <w:t>25</w:t>
      </w:r>
      <w:r w:rsidRPr="003E25DA">
        <w:rPr>
          <w:rFonts w:cs="David" w:hint="cs"/>
          <w:rtl/>
        </w:rPr>
        <w:t xml:space="preserve"> חברי הכנסת" </w:t>
      </w:r>
      <w:r w:rsidRPr="003E25DA">
        <w:rPr>
          <w:rFonts w:cs="David"/>
          <w:rtl/>
        </w:rPr>
        <w:t>–</w:t>
      </w:r>
      <w:r w:rsidRPr="003E25DA">
        <w:rPr>
          <w:rFonts w:cs="David" w:hint="cs"/>
          <w:rtl/>
        </w:rPr>
        <w:t xml:space="preserve"> היום כתוב </w:t>
      </w:r>
      <w:r w:rsidRPr="003E25DA">
        <w:rPr>
          <w:rFonts w:cs="David"/>
          <w:rtl/>
        </w:rPr>
        <w:t>–</w:t>
      </w:r>
      <w:r w:rsidRPr="003E25DA">
        <w:rPr>
          <w:rFonts w:cs="David" w:hint="cs"/>
          <w:rtl/>
        </w:rPr>
        <w:t xml:space="preserve"> "30" </w:t>
      </w:r>
      <w:r w:rsidRPr="003E25DA">
        <w:rPr>
          <w:rFonts w:cs="David"/>
          <w:rtl/>
        </w:rPr>
        <w:t>–</w:t>
      </w:r>
      <w:r w:rsidRPr="003E25DA">
        <w:rPr>
          <w:rFonts w:cs="David" w:hint="cs"/>
          <w:rtl/>
        </w:rPr>
        <w:t xml:space="preserve"> "שהוגשה ליושב ראש הכנסת בכתב בתוך שבוע ממועד מסירת ההודעה, יתקיים עליה דיון בישיבת הכנסת הרגילה הראשונה שאחרי הגשת הדרישה, ואולם לפי בקשת הממשלה, יידחה הדיון לישיבה הרגילה שלאחריה".</w:t>
      </w:r>
    </w:p>
    <w:p w14:paraId="529462E6" w14:textId="77777777" w:rsidR="003E25DA" w:rsidRPr="003E25DA" w:rsidRDefault="003E25DA" w:rsidP="003E25DA">
      <w:pPr>
        <w:bidi/>
        <w:jc w:val="both"/>
        <w:rPr>
          <w:rFonts w:cs="David" w:hint="cs"/>
          <w:rtl/>
        </w:rPr>
      </w:pPr>
    </w:p>
    <w:p w14:paraId="21A2E9E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1F3D5F4" w14:textId="77777777" w:rsidR="003E25DA" w:rsidRPr="003E25DA" w:rsidRDefault="003E25DA" w:rsidP="003E25DA">
      <w:pPr>
        <w:bidi/>
        <w:jc w:val="both"/>
        <w:rPr>
          <w:rFonts w:cs="David" w:hint="cs"/>
          <w:u w:val="single"/>
          <w:rtl/>
        </w:rPr>
      </w:pPr>
    </w:p>
    <w:p w14:paraId="0263AA5E" w14:textId="77777777" w:rsidR="003E25DA" w:rsidRPr="003E25DA" w:rsidRDefault="003E25DA" w:rsidP="003E25DA">
      <w:pPr>
        <w:bidi/>
        <w:jc w:val="both"/>
        <w:rPr>
          <w:rFonts w:cs="David" w:hint="cs"/>
          <w:rtl/>
        </w:rPr>
      </w:pPr>
      <w:r w:rsidRPr="003E25DA">
        <w:rPr>
          <w:rFonts w:cs="David" w:hint="cs"/>
          <w:rtl/>
        </w:rPr>
        <w:tab/>
        <w:t>שזה מה שקיים היום.</w:t>
      </w:r>
    </w:p>
    <w:p w14:paraId="448B7885" w14:textId="77777777" w:rsidR="003E25DA" w:rsidRPr="003E25DA" w:rsidRDefault="003E25DA" w:rsidP="003E25DA">
      <w:pPr>
        <w:bidi/>
        <w:jc w:val="both"/>
        <w:rPr>
          <w:rFonts w:cs="David" w:hint="cs"/>
          <w:rtl/>
        </w:rPr>
      </w:pPr>
    </w:p>
    <w:p w14:paraId="359B62C6"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5291DAC" w14:textId="77777777" w:rsidR="003E25DA" w:rsidRPr="003E25DA" w:rsidRDefault="003E25DA" w:rsidP="003E25DA">
      <w:pPr>
        <w:bidi/>
        <w:jc w:val="both"/>
        <w:rPr>
          <w:rFonts w:cs="David" w:hint="cs"/>
          <w:rtl/>
        </w:rPr>
      </w:pPr>
    </w:p>
    <w:p w14:paraId="35641DDC" w14:textId="77777777" w:rsidR="003E25DA" w:rsidRPr="003E25DA" w:rsidRDefault="003E25DA" w:rsidP="003E25DA">
      <w:pPr>
        <w:bidi/>
        <w:jc w:val="both"/>
        <w:rPr>
          <w:rFonts w:cs="David" w:hint="cs"/>
          <w:rtl/>
        </w:rPr>
      </w:pPr>
      <w:r w:rsidRPr="003E25DA">
        <w:rPr>
          <w:rFonts w:cs="David" w:hint="cs"/>
          <w:rtl/>
        </w:rPr>
        <w:tab/>
        <w:t xml:space="preserve"> זה קצת שונה.</w:t>
      </w:r>
    </w:p>
    <w:p w14:paraId="5CDA5A9C" w14:textId="77777777" w:rsidR="003E25DA" w:rsidRPr="003E25DA" w:rsidRDefault="003E25DA" w:rsidP="003E25DA">
      <w:pPr>
        <w:bidi/>
        <w:jc w:val="both"/>
        <w:rPr>
          <w:rFonts w:cs="David" w:hint="cs"/>
          <w:rtl/>
        </w:rPr>
      </w:pPr>
    </w:p>
    <w:p w14:paraId="3FD2FCC5"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C37F333" w14:textId="77777777" w:rsidR="003E25DA" w:rsidRPr="003E25DA" w:rsidRDefault="003E25DA" w:rsidP="003E25DA">
      <w:pPr>
        <w:bidi/>
        <w:jc w:val="both"/>
        <w:rPr>
          <w:rFonts w:cs="David" w:hint="cs"/>
          <w:rtl/>
        </w:rPr>
      </w:pPr>
    </w:p>
    <w:p w14:paraId="2979B901" w14:textId="77777777" w:rsidR="003E25DA" w:rsidRPr="003E25DA" w:rsidRDefault="003E25DA" w:rsidP="003E25DA">
      <w:pPr>
        <w:bidi/>
        <w:jc w:val="both"/>
        <w:rPr>
          <w:rFonts w:cs="David" w:hint="cs"/>
          <w:rtl/>
        </w:rPr>
      </w:pPr>
      <w:r w:rsidRPr="003E25DA">
        <w:rPr>
          <w:rFonts w:cs="David" w:hint="cs"/>
          <w:rtl/>
        </w:rPr>
        <w:tab/>
        <w:t xml:space="preserve"> למה הורדתם ל-25?</w:t>
      </w:r>
    </w:p>
    <w:p w14:paraId="3DBB2E29" w14:textId="77777777" w:rsidR="003E25DA" w:rsidRPr="003E25DA" w:rsidRDefault="003E25DA" w:rsidP="003E25DA">
      <w:pPr>
        <w:bidi/>
        <w:jc w:val="both"/>
        <w:rPr>
          <w:rFonts w:cs="David" w:hint="cs"/>
          <w:rtl/>
        </w:rPr>
      </w:pPr>
    </w:p>
    <w:p w14:paraId="50E6A9B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C09D4FB" w14:textId="77777777" w:rsidR="003E25DA" w:rsidRPr="003E25DA" w:rsidRDefault="003E25DA" w:rsidP="003E25DA">
      <w:pPr>
        <w:bidi/>
        <w:jc w:val="both"/>
        <w:rPr>
          <w:rFonts w:cs="David" w:hint="cs"/>
          <w:rtl/>
        </w:rPr>
      </w:pPr>
    </w:p>
    <w:p w14:paraId="603C728E" w14:textId="77777777" w:rsidR="003E25DA" w:rsidRPr="003E25DA" w:rsidRDefault="003E25DA" w:rsidP="003E25DA">
      <w:pPr>
        <w:bidi/>
        <w:jc w:val="both"/>
        <w:rPr>
          <w:rFonts w:cs="David" w:hint="cs"/>
          <w:rtl/>
        </w:rPr>
      </w:pPr>
      <w:r w:rsidRPr="003E25DA">
        <w:rPr>
          <w:rFonts w:cs="David" w:hint="cs"/>
          <w:rtl/>
        </w:rPr>
        <w:tab/>
        <w:t xml:space="preserve"> ככה זה היה בהצעה- -</w:t>
      </w:r>
    </w:p>
    <w:p w14:paraId="0A039578" w14:textId="77777777" w:rsidR="003E25DA" w:rsidRPr="003E25DA" w:rsidRDefault="003E25DA" w:rsidP="003E25DA">
      <w:pPr>
        <w:bidi/>
        <w:jc w:val="both"/>
        <w:rPr>
          <w:rFonts w:cs="David" w:hint="cs"/>
          <w:rtl/>
        </w:rPr>
      </w:pPr>
    </w:p>
    <w:p w14:paraId="4689D4F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0BAEBCE" w14:textId="77777777" w:rsidR="003E25DA" w:rsidRPr="003E25DA" w:rsidRDefault="003E25DA" w:rsidP="003E25DA">
      <w:pPr>
        <w:bidi/>
        <w:jc w:val="both"/>
        <w:rPr>
          <w:rFonts w:cs="David" w:hint="cs"/>
          <w:u w:val="single"/>
          <w:rtl/>
        </w:rPr>
      </w:pPr>
    </w:p>
    <w:p w14:paraId="0DF517E7" w14:textId="77777777" w:rsidR="003E25DA" w:rsidRPr="003E25DA" w:rsidRDefault="003E25DA" w:rsidP="003E25DA">
      <w:pPr>
        <w:bidi/>
        <w:jc w:val="both"/>
        <w:rPr>
          <w:rFonts w:cs="David" w:hint="cs"/>
          <w:rtl/>
        </w:rPr>
      </w:pPr>
      <w:r w:rsidRPr="003E25DA">
        <w:rPr>
          <w:rFonts w:cs="David" w:hint="cs"/>
          <w:rtl/>
        </w:rPr>
        <w:tab/>
        <w:t>זה גם יותר הגיוני כי אם זה המספר שאתה צריך כדי לקיים דיון בפגרה אז לא כל כך סביר שפה תדרוש 30. זה לא הגיוני.</w:t>
      </w:r>
    </w:p>
    <w:p w14:paraId="0EA2B923" w14:textId="77777777" w:rsidR="003E25DA" w:rsidRPr="003E25DA" w:rsidRDefault="003E25DA" w:rsidP="003E25DA">
      <w:pPr>
        <w:bidi/>
        <w:jc w:val="both"/>
        <w:rPr>
          <w:rFonts w:cs="David" w:hint="cs"/>
          <w:rtl/>
        </w:rPr>
      </w:pPr>
    </w:p>
    <w:p w14:paraId="13A51A6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FF1CA96" w14:textId="77777777" w:rsidR="003E25DA" w:rsidRPr="003E25DA" w:rsidRDefault="003E25DA" w:rsidP="003E25DA">
      <w:pPr>
        <w:bidi/>
        <w:jc w:val="both"/>
        <w:rPr>
          <w:rFonts w:cs="David" w:hint="cs"/>
          <w:u w:val="single"/>
          <w:rtl/>
        </w:rPr>
      </w:pPr>
    </w:p>
    <w:p w14:paraId="39F5C40B" w14:textId="77777777" w:rsidR="003E25DA" w:rsidRPr="003E25DA" w:rsidRDefault="003E25DA" w:rsidP="003E25DA">
      <w:pPr>
        <w:bidi/>
        <w:jc w:val="both"/>
        <w:rPr>
          <w:rFonts w:cs="David" w:hint="cs"/>
          <w:rtl/>
        </w:rPr>
      </w:pPr>
      <w:r w:rsidRPr="003E25DA">
        <w:rPr>
          <w:rFonts w:cs="David" w:hint="cs"/>
          <w:rtl/>
        </w:rPr>
        <w:tab/>
        <w:t xml:space="preserve">זה גם שונה קצת במועדים. היום כתוב שיתקיים דיון כעבור 24 שעות ממסירת הדרישה אבל היום גם לא כתוב מתי הדרישה צריכה להיות מוגשת. אין מגבלה. פה מוצע להגביל את הגשת הדרישה בתוך שבוע, והדיון יהיה בישיבה הרגילה. היום כתוב שעל-פי דרישת הממשלה, זה יידחה ל-48 שעות נוספות, ופה זה לישיבה הרגילה שאחריה. </w:t>
      </w:r>
    </w:p>
    <w:p w14:paraId="246EB4E3" w14:textId="77777777" w:rsidR="003E25DA" w:rsidRPr="003E25DA" w:rsidRDefault="003E25DA" w:rsidP="003E25DA">
      <w:pPr>
        <w:bidi/>
        <w:jc w:val="both"/>
        <w:rPr>
          <w:rFonts w:cs="David" w:hint="cs"/>
          <w:rtl/>
        </w:rPr>
      </w:pPr>
    </w:p>
    <w:p w14:paraId="461E289A"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E08885F" w14:textId="77777777" w:rsidR="003E25DA" w:rsidRPr="003E25DA" w:rsidRDefault="003E25DA" w:rsidP="003E25DA">
      <w:pPr>
        <w:bidi/>
        <w:jc w:val="both"/>
        <w:rPr>
          <w:rFonts w:cs="David" w:hint="cs"/>
          <w:u w:val="single"/>
          <w:rtl/>
        </w:rPr>
      </w:pPr>
    </w:p>
    <w:p w14:paraId="7864519E" w14:textId="77777777" w:rsidR="003E25DA" w:rsidRPr="003E25DA" w:rsidRDefault="003E25DA" w:rsidP="003E25DA">
      <w:pPr>
        <w:bidi/>
        <w:jc w:val="both"/>
        <w:rPr>
          <w:rFonts w:cs="David" w:hint="cs"/>
          <w:rtl/>
        </w:rPr>
      </w:pPr>
      <w:r w:rsidRPr="003E25DA">
        <w:rPr>
          <w:rFonts w:cs="David" w:hint="cs"/>
          <w:rtl/>
        </w:rPr>
        <w:tab/>
        <w:t xml:space="preserve"> הישיבה הרגילה שאחריה זה יכול להיות יותר מ-48 שעות.</w:t>
      </w:r>
    </w:p>
    <w:p w14:paraId="3B9C0193" w14:textId="77777777" w:rsidR="003E25DA" w:rsidRPr="003E25DA" w:rsidRDefault="003E25DA" w:rsidP="003E25DA">
      <w:pPr>
        <w:bidi/>
        <w:jc w:val="both"/>
        <w:rPr>
          <w:rFonts w:cs="David" w:hint="cs"/>
          <w:rtl/>
        </w:rPr>
      </w:pPr>
    </w:p>
    <w:p w14:paraId="6AF542E2" w14:textId="77777777" w:rsidR="003E25DA" w:rsidRPr="003E25DA" w:rsidRDefault="003E25DA" w:rsidP="003E25DA">
      <w:pPr>
        <w:bidi/>
        <w:jc w:val="both"/>
        <w:rPr>
          <w:rFonts w:cs="David" w:hint="cs"/>
          <w:u w:val="single"/>
          <w:rtl/>
        </w:rPr>
      </w:pPr>
      <w:r w:rsidRPr="003E25DA">
        <w:rPr>
          <w:rFonts w:cs="David" w:hint="cs"/>
          <w:u w:val="single"/>
          <w:rtl/>
        </w:rPr>
        <w:t>קריאות:</w:t>
      </w:r>
    </w:p>
    <w:p w14:paraId="5E13DA2D" w14:textId="77777777" w:rsidR="003E25DA" w:rsidRPr="003E25DA" w:rsidRDefault="003E25DA" w:rsidP="003E25DA">
      <w:pPr>
        <w:bidi/>
        <w:jc w:val="both"/>
        <w:rPr>
          <w:rFonts w:cs="David" w:hint="cs"/>
          <w:u w:val="single"/>
          <w:rtl/>
        </w:rPr>
      </w:pPr>
    </w:p>
    <w:p w14:paraId="3AA5D6C6" w14:textId="77777777" w:rsidR="003E25DA" w:rsidRPr="003E25DA" w:rsidRDefault="003E25DA" w:rsidP="003E25DA">
      <w:pPr>
        <w:bidi/>
        <w:jc w:val="both"/>
        <w:rPr>
          <w:rFonts w:cs="David" w:hint="cs"/>
          <w:rtl/>
        </w:rPr>
      </w:pPr>
      <w:r w:rsidRPr="003E25DA">
        <w:rPr>
          <w:rFonts w:cs="David" w:hint="cs"/>
          <w:rtl/>
        </w:rPr>
        <w:tab/>
        <w:t>גם פחות.</w:t>
      </w:r>
    </w:p>
    <w:p w14:paraId="072D4F63" w14:textId="77777777" w:rsidR="003E25DA" w:rsidRPr="003E25DA" w:rsidRDefault="003E25DA" w:rsidP="003E25DA">
      <w:pPr>
        <w:bidi/>
        <w:jc w:val="both"/>
        <w:rPr>
          <w:rFonts w:cs="David" w:hint="cs"/>
          <w:rtl/>
        </w:rPr>
      </w:pPr>
    </w:p>
    <w:p w14:paraId="704B3A31"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1104509B" w14:textId="77777777" w:rsidR="003E25DA" w:rsidRPr="003E25DA" w:rsidRDefault="003E25DA" w:rsidP="003E25DA">
      <w:pPr>
        <w:bidi/>
        <w:jc w:val="both"/>
        <w:rPr>
          <w:rFonts w:cs="David" w:hint="cs"/>
          <w:u w:val="single"/>
          <w:rtl/>
        </w:rPr>
      </w:pPr>
    </w:p>
    <w:p w14:paraId="6D9505E0" w14:textId="77777777" w:rsidR="003E25DA" w:rsidRPr="003E25DA" w:rsidRDefault="003E25DA" w:rsidP="003E25DA">
      <w:pPr>
        <w:bidi/>
        <w:jc w:val="both"/>
        <w:rPr>
          <w:rFonts w:cs="David" w:hint="cs"/>
          <w:rtl/>
        </w:rPr>
      </w:pPr>
      <w:r w:rsidRPr="003E25DA">
        <w:rPr>
          <w:rFonts w:cs="David" w:hint="cs"/>
          <w:rtl/>
        </w:rPr>
        <w:tab/>
        <w:t xml:space="preserve"> אם אתה מגיש ביום רביעי, זה יוצא ביום שני. </w:t>
      </w:r>
    </w:p>
    <w:p w14:paraId="090F4BBA" w14:textId="77777777" w:rsidR="003E25DA" w:rsidRPr="003E25DA" w:rsidRDefault="003E25DA" w:rsidP="003E25DA">
      <w:pPr>
        <w:bidi/>
        <w:jc w:val="both"/>
        <w:rPr>
          <w:rFonts w:cs="David" w:hint="cs"/>
          <w:rtl/>
        </w:rPr>
      </w:pPr>
    </w:p>
    <w:p w14:paraId="2AD8E10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D3DCE2A" w14:textId="77777777" w:rsidR="003E25DA" w:rsidRPr="003E25DA" w:rsidRDefault="003E25DA" w:rsidP="003E25DA">
      <w:pPr>
        <w:bidi/>
        <w:jc w:val="both"/>
        <w:rPr>
          <w:rFonts w:cs="David" w:hint="cs"/>
          <w:u w:val="single"/>
          <w:rtl/>
        </w:rPr>
      </w:pPr>
    </w:p>
    <w:p w14:paraId="271B0E6E" w14:textId="77777777" w:rsidR="003E25DA" w:rsidRPr="003E25DA" w:rsidRDefault="003E25DA" w:rsidP="003E25DA">
      <w:pPr>
        <w:bidi/>
        <w:jc w:val="both"/>
        <w:rPr>
          <w:rFonts w:cs="David" w:hint="cs"/>
          <w:rtl/>
        </w:rPr>
      </w:pPr>
      <w:r w:rsidRPr="003E25DA">
        <w:rPr>
          <w:rFonts w:cs="David" w:hint="cs"/>
          <w:rtl/>
        </w:rPr>
        <w:tab/>
        <w:t>ואם בסוף הכנס זה יכול להיות- -</w:t>
      </w:r>
    </w:p>
    <w:p w14:paraId="54055E63" w14:textId="77777777" w:rsidR="003E25DA" w:rsidRPr="003E25DA" w:rsidRDefault="003E25DA" w:rsidP="003E25DA">
      <w:pPr>
        <w:bidi/>
        <w:jc w:val="both"/>
        <w:rPr>
          <w:rFonts w:cs="David" w:hint="cs"/>
          <w:rtl/>
        </w:rPr>
      </w:pPr>
    </w:p>
    <w:p w14:paraId="6D02E04B"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22637F68" w14:textId="77777777" w:rsidR="003E25DA" w:rsidRPr="003E25DA" w:rsidRDefault="003E25DA" w:rsidP="003E25DA">
      <w:pPr>
        <w:bidi/>
        <w:jc w:val="both"/>
        <w:rPr>
          <w:rFonts w:cs="David" w:hint="cs"/>
          <w:u w:val="single"/>
          <w:rtl/>
        </w:rPr>
      </w:pPr>
    </w:p>
    <w:p w14:paraId="5E1B6A75" w14:textId="77777777" w:rsidR="003E25DA" w:rsidRPr="003E25DA" w:rsidRDefault="003E25DA" w:rsidP="003E25DA">
      <w:pPr>
        <w:bidi/>
        <w:jc w:val="both"/>
        <w:rPr>
          <w:rFonts w:cs="David" w:hint="cs"/>
          <w:rtl/>
        </w:rPr>
      </w:pPr>
      <w:r w:rsidRPr="003E25DA">
        <w:rPr>
          <w:rFonts w:cs="David" w:hint="cs"/>
          <w:rtl/>
        </w:rPr>
        <w:tab/>
        <w:t xml:space="preserve"> נכון, בעוד חודשיים.</w:t>
      </w:r>
    </w:p>
    <w:p w14:paraId="5CCFF4C0" w14:textId="77777777" w:rsidR="003E25DA" w:rsidRPr="003E25DA" w:rsidRDefault="003E25DA" w:rsidP="003E25DA">
      <w:pPr>
        <w:bidi/>
        <w:jc w:val="both"/>
        <w:rPr>
          <w:rFonts w:cs="David" w:hint="cs"/>
          <w:rtl/>
        </w:rPr>
      </w:pPr>
    </w:p>
    <w:p w14:paraId="30ED595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C886406" w14:textId="77777777" w:rsidR="003E25DA" w:rsidRPr="003E25DA" w:rsidRDefault="003E25DA" w:rsidP="003E25DA">
      <w:pPr>
        <w:bidi/>
        <w:jc w:val="both"/>
        <w:rPr>
          <w:rFonts w:cs="David" w:hint="cs"/>
          <w:rtl/>
        </w:rPr>
      </w:pPr>
    </w:p>
    <w:p w14:paraId="37720DBA" w14:textId="77777777" w:rsidR="003E25DA" w:rsidRPr="003E25DA" w:rsidRDefault="003E25DA" w:rsidP="003E25DA">
      <w:pPr>
        <w:bidi/>
        <w:jc w:val="both"/>
        <w:rPr>
          <w:rFonts w:cs="David" w:hint="cs"/>
          <w:rtl/>
        </w:rPr>
      </w:pPr>
      <w:r w:rsidRPr="003E25DA">
        <w:rPr>
          <w:rFonts w:cs="David" w:hint="cs"/>
          <w:rtl/>
        </w:rPr>
        <w:tab/>
        <w:t xml:space="preserve"> זה פשוט משהו שהצעת.</w:t>
      </w:r>
    </w:p>
    <w:p w14:paraId="2D85605A" w14:textId="77777777" w:rsidR="003E25DA" w:rsidRPr="003E25DA" w:rsidRDefault="003E25DA" w:rsidP="003E25DA">
      <w:pPr>
        <w:bidi/>
        <w:jc w:val="both"/>
        <w:rPr>
          <w:rFonts w:cs="David" w:hint="cs"/>
          <w:rtl/>
        </w:rPr>
      </w:pPr>
    </w:p>
    <w:p w14:paraId="70CE36FB"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22036AB" w14:textId="77777777" w:rsidR="003E25DA" w:rsidRPr="003E25DA" w:rsidRDefault="003E25DA" w:rsidP="003E25DA">
      <w:pPr>
        <w:bidi/>
        <w:jc w:val="both"/>
        <w:rPr>
          <w:rFonts w:cs="David" w:hint="cs"/>
          <w:u w:val="single"/>
          <w:rtl/>
        </w:rPr>
      </w:pPr>
    </w:p>
    <w:p w14:paraId="18DDFEC9" w14:textId="77777777" w:rsidR="003E25DA" w:rsidRPr="003E25DA" w:rsidRDefault="003E25DA" w:rsidP="003E25DA">
      <w:pPr>
        <w:bidi/>
        <w:jc w:val="both"/>
        <w:rPr>
          <w:rFonts w:cs="David" w:hint="cs"/>
          <w:rtl/>
        </w:rPr>
      </w:pPr>
      <w:r w:rsidRPr="003E25DA">
        <w:rPr>
          <w:rFonts w:cs="David" w:hint="cs"/>
          <w:rtl/>
        </w:rPr>
        <w:tab/>
        <w:t>זה לא קריטי, אפשר לוותר על זה.</w:t>
      </w:r>
    </w:p>
    <w:p w14:paraId="1784357F" w14:textId="77777777" w:rsidR="003E25DA" w:rsidRPr="003E25DA" w:rsidRDefault="003E25DA" w:rsidP="003E25DA">
      <w:pPr>
        <w:bidi/>
        <w:jc w:val="both"/>
        <w:rPr>
          <w:rFonts w:cs="David" w:hint="cs"/>
          <w:rtl/>
        </w:rPr>
      </w:pPr>
    </w:p>
    <w:p w14:paraId="4604FFC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8D49F46" w14:textId="77777777" w:rsidR="003E25DA" w:rsidRPr="003E25DA" w:rsidRDefault="003E25DA" w:rsidP="003E25DA">
      <w:pPr>
        <w:bidi/>
        <w:jc w:val="both"/>
        <w:rPr>
          <w:rFonts w:cs="David" w:hint="cs"/>
          <w:rtl/>
        </w:rPr>
      </w:pPr>
    </w:p>
    <w:p w14:paraId="1FEF2C8E" w14:textId="77777777" w:rsidR="003E25DA" w:rsidRPr="003E25DA" w:rsidRDefault="003E25DA" w:rsidP="003E25DA">
      <w:pPr>
        <w:bidi/>
        <w:jc w:val="both"/>
        <w:rPr>
          <w:rFonts w:cs="David" w:hint="cs"/>
          <w:rtl/>
        </w:rPr>
      </w:pPr>
      <w:r w:rsidRPr="003E25DA">
        <w:rPr>
          <w:rFonts w:cs="David" w:hint="cs"/>
          <w:rtl/>
        </w:rPr>
        <w:tab/>
        <w:t xml:space="preserve"> בתקנון יש היום עוד סעיף שמדבר על תקנות, והוא לא היה ברור לנו. היום כתוב: "הוגשה הצעת אי אמון, וביקשה הממשלה למסור במועד שנועד לדיון בהצעה, הודעה דחופה בעלת חשיבות מיוחדת, תימסר ההודעה, באישור יושב ראש הכנסת לפני הדיון בהצעה, ובלבד שלא יתקיים דיון על ההודעה מיד לאחר מסירתה". </w:t>
      </w:r>
    </w:p>
    <w:p w14:paraId="358CFB2F" w14:textId="77777777" w:rsidR="003E25DA" w:rsidRPr="003E25DA" w:rsidRDefault="003E25DA" w:rsidP="003E25DA">
      <w:pPr>
        <w:bidi/>
        <w:jc w:val="both"/>
        <w:rPr>
          <w:rFonts w:cs="David" w:hint="cs"/>
          <w:rtl/>
        </w:rPr>
      </w:pPr>
    </w:p>
    <w:p w14:paraId="7C8D0B5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9FA186C" w14:textId="77777777" w:rsidR="003E25DA" w:rsidRPr="003E25DA" w:rsidRDefault="003E25DA" w:rsidP="003E25DA">
      <w:pPr>
        <w:bidi/>
        <w:jc w:val="both"/>
        <w:rPr>
          <w:rFonts w:cs="David" w:hint="cs"/>
          <w:u w:val="single"/>
          <w:rtl/>
        </w:rPr>
      </w:pPr>
    </w:p>
    <w:p w14:paraId="1A87CA11" w14:textId="77777777" w:rsidR="003E25DA" w:rsidRPr="003E25DA" w:rsidRDefault="003E25DA" w:rsidP="003E25DA">
      <w:pPr>
        <w:bidi/>
        <w:jc w:val="both"/>
        <w:rPr>
          <w:rFonts w:cs="David" w:hint="cs"/>
          <w:rtl/>
        </w:rPr>
      </w:pPr>
      <w:r w:rsidRPr="003E25DA">
        <w:rPr>
          <w:rFonts w:cs="David" w:hint="cs"/>
          <w:rtl/>
        </w:rPr>
        <w:tab/>
        <w:t>סתם מיותר, חבל על הזמן.</w:t>
      </w:r>
    </w:p>
    <w:p w14:paraId="665FB80E" w14:textId="77777777" w:rsidR="003E25DA" w:rsidRPr="003E25DA" w:rsidRDefault="003E25DA" w:rsidP="003E25DA">
      <w:pPr>
        <w:bidi/>
        <w:jc w:val="both"/>
        <w:rPr>
          <w:rFonts w:cs="David" w:hint="cs"/>
          <w:rtl/>
        </w:rPr>
      </w:pPr>
    </w:p>
    <w:p w14:paraId="0124CEA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C19714D" w14:textId="77777777" w:rsidR="003E25DA" w:rsidRPr="003E25DA" w:rsidRDefault="003E25DA" w:rsidP="003E25DA">
      <w:pPr>
        <w:bidi/>
        <w:jc w:val="both"/>
        <w:rPr>
          <w:rFonts w:cs="David" w:hint="cs"/>
          <w:rtl/>
        </w:rPr>
      </w:pPr>
    </w:p>
    <w:p w14:paraId="771C887D" w14:textId="77777777" w:rsidR="003E25DA" w:rsidRPr="003E25DA" w:rsidRDefault="003E25DA" w:rsidP="003E25DA">
      <w:pPr>
        <w:bidi/>
        <w:jc w:val="both"/>
        <w:rPr>
          <w:rFonts w:cs="David" w:hint="cs"/>
          <w:rtl/>
        </w:rPr>
      </w:pPr>
      <w:r w:rsidRPr="003E25DA">
        <w:rPr>
          <w:rFonts w:cs="David" w:hint="cs"/>
          <w:rtl/>
        </w:rPr>
        <w:tab/>
        <w:t xml:space="preserve"> נשאר לנו 8(א) כהודעות הממשלה.</w:t>
      </w:r>
    </w:p>
    <w:p w14:paraId="1CAD0FFC" w14:textId="77777777" w:rsidR="003E25DA" w:rsidRPr="003E25DA" w:rsidRDefault="003E25DA" w:rsidP="003E25DA">
      <w:pPr>
        <w:bidi/>
        <w:jc w:val="both"/>
        <w:rPr>
          <w:rFonts w:cs="David" w:hint="cs"/>
          <w:rtl/>
        </w:rPr>
      </w:pPr>
    </w:p>
    <w:p w14:paraId="364AF1AB"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425ECA8" w14:textId="77777777" w:rsidR="003E25DA" w:rsidRPr="003E25DA" w:rsidRDefault="003E25DA" w:rsidP="003E25DA">
      <w:pPr>
        <w:bidi/>
        <w:jc w:val="both"/>
        <w:rPr>
          <w:rFonts w:cs="David" w:hint="cs"/>
          <w:u w:val="single"/>
          <w:rtl/>
        </w:rPr>
      </w:pPr>
    </w:p>
    <w:p w14:paraId="6DF4EA6E" w14:textId="77777777" w:rsidR="003E25DA" w:rsidRPr="003E25DA" w:rsidRDefault="003E25DA" w:rsidP="003E25DA">
      <w:pPr>
        <w:bidi/>
        <w:jc w:val="both"/>
        <w:rPr>
          <w:rFonts w:cs="David" w:hint="cs"/>
          <w:rtl/>
        </w:rPr>
      </w:pPr>
      <w:r w:rsidRPr="003E25DA">
        <w:rPr>
          <w:rFonts w:cs="David" w:hint="cs"/>
          <w:rtl/>
        </w:rPr>
        <w:tab/>
        <w:t xml:space="preserve">זה למעשה הופך ל-8 כי אין צורך בסעיף (ב). </w:t>
      </w:r>
    </w:p>
    <w:p w14:paraId="67D27279" w14:textId="77777777" w:rsidR="003E25DA" w:rsidRPr="003E25DA" w:rsidRDefault="003E25DA" w:rsidP="003E25DA">
      <w:pPr>
        <w:bidi/>
        <w:jc w:val="both"/>
        <w:rPr>
          <w:rFonts w:cs="David" w:hint="cs"/>
          <w:rtl/>
        </w:rPr>
      </w:pPr>
    </w:p>
    <w:p w14:paraId="0F7E772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1AEF6C8" w14:textId="77777777" w:rsidR="003E25DA" w:rsidRPr="003E25DA" w:rsidRDefault="003E25DA" w:rsidP="003E25DA">
      <w:pPr>
        <w:bidi/>
        <w:jc w:val="both"/>
        <w:rPr>
          <w:rFonts w:cs="David" w:hint="cs"/>
          <w:rtl/>
        </w:rPr>
      </w:pPr>
    </w:p>
    <w:p w14:paraId="303E0CAE" w14:textId="77777777" w:rsidR="003E25DA" w:rsidRPr="003E25DA" w:rsidRDefault="003E25DA" w:rsidP="003E25DA">
      <w:pPr>
        <w:bidi/>
        <w:jc w:val="both"/>
        <w:rPr>
          <w:rFonts w:cs="David" w:hint="cs"/>
          <w:rtl/>
        </w:rPr>
      </w:pPr>
      <w:r w:rsidRPr="003E25DA">
        <w:rPr>
          <w:rFonts w:cs="David" w:hint="cs"/>
          <w:rtl/>
        </w:rPr>
        <w:tab/>
        <w:t xml:space="preserve">היום יש לנו הודעות סיעות שלא ישתתפו בדיון על הצעת החוק. </w:t>
      </w:r>
    </w:p>
    <w:p w14:paraId="577947A1" w14:textId="77777777" w:rsidR="003E25DA" w:rsidRPr="003E25DA" w:rsidRDefault="003E25DA" w:rsidP="003E25DA">
      <w:pPr>
        <w:bidi/>
        <w:jc w:val="both"/>
        <w:rPr>
          <w:rFonts w:cs="David" w:hint="cs"/>
          <w:rtl/>
        </w:rPr>
      </w:pPr>
    </w:p>
    <w:p w14:paraId="62BDC2DA" w14:textId="77777777" w:rsidR="003E25DA" w:rsidRPr="003E25DA" w:rsidRDefault="003E25DA" w:rsidP="003E25DA">
      <w:pPr>
        <w:bidi/>
        <w:jc w:val="both"/>
        <w:rPr>
          <w:rFonts w:cs="David" w:hint="cs"/>
          <w:u w:val="single"/>
          <w:rtl/>
        </w:rPr>
      </w:pPr>
      <w:r w:rsidRPr="003E25DA">
        <w:rPr>
          <w:rFonts w:cs="David" w:hint="cs"/>
          <w:u w:val="single"/>
          <w:rtl/>
        </w:rPr>
        <w:t>קריאה:</w:t>
      </w:r>
    </w:p>
    <w:p w14:paraId="24E91D75" w14:textId="77777777" w:rsidR="003E25DA" w:rsidRPr="003E25DA" w:rsidRDefault="003E25DA" w:rsidP="003E25DA">
      <w:pPr>
        <w:bidi/>
        <w:jc w:val="both"/>
        <w:rPr>
          <w:rFonts w:cs="David" w:hint="cs"/>
          <w:u w:val="single"/>
          <w:rtl/>
        </w:rPr>
      </w:pPr>
    </w:p>
    <w:p w14:paraId="1E1BD970" w14:textId="77777777" w:rsidR="003E25DA" w:rsidRPr="003E25DA" w:rsidRDefault="003E25DA" w:rsidP="003E25DA">
      <w:pPr>
        <w:bidi/>
        <w:jc w:val="both"/>
        <w:rPr>
          <w:rFonts w:cs="David" w:hint="cs"/>
          <w:rtl/>
        </w:rPr>
      </w:pPr>
      <w:r w:rsidRPr="003E25DA">
        <w:rPr>
          <w:rFonts w:cs="David" w:hint="cs"/>
          <w:rtl/>
        </w:rPr>
        <w:tab/>
        <w:t>- - -</w:t>
      </w:r>
    </w:p>
    <w:p w14:paraId="2D715F8D" w14:textId="77777777" w:rsidR="003E25DA" w:rsidRPr="003E25DA" w:rsidRDefault="003E25DA" w:rsidP="003E25DA">
      <w:pPr>
        <w:bidi/>
        <w:jc w:val="both"/>
        <w:rPr>
          <w:rFonts w:cs="David" w:hint="cs"/>
          <w:rtl/>
        </w:rPr>
      </w:pPr>
    </w:p>
    <w:p w14:paraId="716B711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1DEB3DC" w14:textId="77777777" w:rsidR="003E25DA" w:rsidRPr="003E25DA" w:rsidRDefault="003E25DA" w:rsidP="003E25DA">
      <w:pPr>
        <w:bidi/>
        <w:jc w:val="both"/>
        <w:rPr>
          <w:rFonts w:cs="David" w:hint="cs"/>
          <w:rtl/>
        </w:rPr>
      </w:pPr>
    </w:p>
    <w:p w14:paraId="17A6C86E" w14:textId="77777777" w:rsidR="003E25DA" w:rsidRPr="003E25DA" w:rsidRDefault="003E25DA" w:rsidP="003E25DA">
      <w:pPr>
        <w:bidi/>
        <w:jc w:val="both"/>
        <w:rPr>
          <w:rFonts w:cs="David" w:hint="cs"/>
          <w:rtl/>
        </w:rPr>
      </w:pPr>
      <w:r w:rsidRPr="003E25DA">
        <w:rPr>
          <w:rFonts w:cs="David" w:hint="cs"/>
          <w:rtl/>
        </w:rPr>
        <w:tab/>
        <w:t xml:space="preserve"> זה לא נמצא פה כרגע כי הזזתי את זה בינתיים לפרק של הצעות חוק. כאן, לפי מה שקיים בסעיף 56- -</w:t>
      </w:r>
    </w:p>
    <w:p w14:paraId="7463DEB4" w14:textId="77777777" w:rsidR="003E25DA" w:rsidRPr="003E25DA" w:rsidRDefault="003E25DA" w:rsidP="003E25DA">
      <w:pPr>
        <w:bidi/>
        <w:jc w:val="both"/>
        <w:rPr>
          <w:rFonts w:cs="David" w:hint="cs"/>
          <w:rtl/>
        </w:rPr>
      </w:pPr>
    </w:p>
    <w:p w14:paraId="366388D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3848348" w14:textId="77777777" w:rsidR="003E25DA" w:rsidRPr="003E25DA" w:rsidRDefault="003E25DA" w:rsidP="003E25DA">
      <w:pPr>
        <w:bidi/>
        <w:jc w:val="both"/>
        <w:rPr>
          <w:rFonts w:cs="David" w:hint="cs"/>
          <w:u w:val="single"/>
          <w:rtl/>
        </w:rPr>
      </w:pPr>
    </w:p>
    <w:p w14:paraId="2DAD3454" w14:textId="77777777" w:rsidR="003E25DA" w:rsidRPr="003E25DA" w:rsidRDefault="003E25DA" w:rsidP="003E25DA">
      <w:pPr>
        <w:bidi/>
        <w:jc w:val="both"/>
        <w:rPr>
          <w:rFonts w:cs="David" w:hint="cs"/>
          <w:rtl/>
        </w:rPr>
      </w:pPr>
      <w:r w:rsidRPr="003E25DA">
        <w:rPr>
          <w:rFonts w:cs="David" w:hint="cs"/>
          <w:rtl/>
        </w:rPr>
        <w:tab/>
        <w:t>למה אנחנו צריכים את זה? אתם עומדים על זה?</w:t>
      </w:r>
    </w:p>
    <w:p w14:paraId="68BD45D1" w14:textId="77777777" w:rsidR="003E25DA" w:rsidRPr="003E25DA" w:rsidRDefault="003E25DA" w:rsidP="003E25DA">
      <w:pPr>
        <w:bidi/>
        <w:jc w:val="both"/>
        <w:rPr>
          <w:rFonts w:cs="David" w:hint="cs"/>
          <w:rtl/>
        </w:rPr>
      </w:pPr>
    </w:p>
    <w:p w14:paraId="402C51D2" w14:textId="77777777" w:rsidR="003E25DA" w:rsidRPr="003E25DA" w:rsidRDefault="003E25DA" w:rsidP="003E25DA">
      <w:pPr>
        <w:bidi/>
        <w:jc w:val="both"/>
        <w:rPr>
          <w:rFonts w:cs="David" w:hint="cs"/>
          <w:rtl/>
        </w:rPr>
      </w:pPr>
      <w:r w:rsidRPr="003E25DA">
        <w:rPr>
          <w:rFonts w:cs="David" w:hint="cs"/>
          <w:u w:val="single"/>
          <w:rtl/>
        </w:rPr>
        <w:t>תמי כנפו:</w:t>
      </w:r>
    </w:p>
    <w:p w14:paraId="7F4BB888" w14:textId="77777777" w:rsidR="003E25DA" w:rsidRPr="003E25DA" w:rsidRDefault="003E25DA" w:rsidP="003E25DA">
      <w:pPr>
        <w:bidi/>
        <w:jc w:val="both"/>
        <w:rPr>
          <w:rFonts w:cs="David" w:hint="cs"/>
          <w:rtl/>
        </w:rPr>
      </w:pPr>
    </w:p>
    <w:p w14:paraId="16F3320B" w14:textId="77777777" w:rsidR="003E25DA" w:rsidRPr="003E25DA" w:rsidRDefault="003E25DA" w:rsidP="003E25DA">
      <w:pPr>
        <w:bidi/>
        <w:jc w:val="both"/>
        <w:rPr>
          <w:rFonts w:cs="David" w:hint="cs"/>
          <w:rtl/>
        </w:rPr>
      </w:pPr>
      <w:r w:rsidRPr="003E25DA">
        <w:rPr>
          <w:rFonts w:cs="David" w:hint="cs"/>
          <w:rtl/>
        </w:rPr>
        <w:tab/>
        <w:t xml:space="preserve">זה כן חשוב. יש סיעה שלא רוצה להשתתף בדיון כי היא נמצאת באיזשהו סכסוך עם הממשלה, והיא גם לא מצביעה, היא נמנעת, אבל לפחות יש לה הזכות להגיד למה היא נמנעה. </w:t>
      </w:r>
    </w:p>
    <w:p w14:paraId="0AD3948F" w14:textId="77777777" w:rsidR="003E25DA" w:rsidRPr="003E25DA" w:rsidRDefault="003E25DA" w:rsidP="003E25DA">
      <w:pPr>
        <w:bidi/>
        <w:jc w:val="both"/>
        <w:rPr>
          <w:rFonts w:cs="David" w:hint="cs"/>
          <w:rtl/>
        </w:rPr>
      </w:pPr>
    </w:p>
    <w:p w14:paraId="71F6ED2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8F46AF3" w14:textId="77777777" w:rsidR="003E25DA" w:rsidRPr="003E25DA" w:rsidRDefault="003E25DA" w:rsidP="003E25DA">
      <w:pPr>
        <w:bidi/>
        <w:jc w:val="both"/>
        <w:rPr>
          <w:rFonts w:cs="David" w:hint="cs"/>
          <w:u w:val="single"/>
          <w:rtl/>
        </w:rPr>
      </w:pPr>
    </w:p>
    <w:p w14:paraId="43B7C345" w14:textId="77777777" w:rsidR="003E25DA" w:rsidRPr="003E25DA" w:rsidRDefault="003E25DA" w:rsidP="003E25DA">
      <w:pPr>
        <w:bidi/>
        <w:jc w:val="both"/>
        <w:rPr>
          <w:rFonts w:cs="David" w:hint="cs"/>
          <w:rtl/>
        </w:rPr>
      </w:pPr>
      <w:r w:rsidRPr="003E25DA">
        <w:rPr>
          <w:rFonts w:cs="David" w:hint="cs"/>
          <w:rtl/>
        </w:rPr>
        <w:tab/>
        <w:t>מה מפריע לה להשתתף בדיון?</w:t>
      </w:r>
    </w:p>
    <w:p w14:paraId="7BCB037B" w14:textId="77777777" w:rsidR="003E25DA" w:rsidRPr="003E25DA" w:rsidRDefault="003E25DA" w:rsidP="003E25DA">
      <w:pPr>
        <w:bidi/>
        <w:jc w:val="both"/>
        <w:rPr>
          <w:rFonts w:cs="David" w:hint="cs"/>
          <w:rtl/>
        </w:rPr>
      </w:pPr>
    </w:p>
    <w:p w14:paraId="36518896"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0F1A28E" w14:textId="77777777" w:rsidR="003E25DA" w:rsidRPr="003E25DA" w:rsidRDefault="003E25DA" w:rsidP="003E25DA">
      <w:pPr>
        <w:bidi/>
        <w:jc w:val="both"/>
        <w:rPr>
          <w:rFonts w:cs="David" w:hint="cs"/>
          <w:u w:val="single"/>
          <w:rtl/>
        </w:rPr>
      </w:pPr>
    </w:p>
    <w:p w14:paraId="00F6070B" w14:textId="77777777" w:rsidR="003E25DA" w:rsidRPr="003E25DA" w:rsidRDefault="003E25DA" w:rsidP="003E25DA">
      <w:pPr>
        <w:bidi/>
        <w:jc w:val="both"/>
        <w:rPr>
          <w:rFonts w:cs="David" w:hint="cs"/>
          <w:rtl/>
        </w:rPr>
      </w:pPr>
      <w:r w:rsidRPr="003E25DA">
        <w:rPr>
          <w:rFonts w:cs="David" w:hint="cs"/>
          <w:rtl/>
        </w:rPr>
        <w:tab/>
        <w:t>ולא להצביע.</w:t>
      </w:r>
    </w:p>
    <w:p w14:paraId="7978E25F" w14:textId="77777777" w:rsidR="003E25DA" w:rsidRPr="003E25DA" w:rsidRDefault="003E25DA" w:rsidP="003E25DA">
      <w:pPr>
        <w:bidi/>
        <w:jc w:val="both"/>
        <w:rPr>
          <w:rFonts w:cs="David" w:hint="cs"/>
          <w:rtl/>
        </w:rPr>
      </w:pPr>
    </w:p>
    <w:p w14:paraId="2D914B41" w14:textId="77777777" w:rsidR="003E25DA" w:rsidRPr="003E25DA" w:rsidRDefault="003E25DA" w:rsidP="003E25DA">
      <w:pPr>
        <w:bidi/>
        <w:jc w:val="both"/>
        <w:rPr>
          <w:rFonts w:cs="David"/>
        </w:rPr>
      </w:pPr>
      <w:r w:rsidRPr="003E25DA">
        <w:rPr>
          <w:rFonts w:cs="David" w:hint="cs"/>
          <w:u w:val="single"/>
          <w:rtl/>
        </w:rPr>
        <w:t>תמי כנפו:</w:t>
      </w:r>
    </w:p>
    <w:p w14:paraId="3A00BB7B" w14:textId="77777777" w:rsidR="003E25DA" w:rsidRPr="003E25DA" w:rsidRDefault="003E25DA" w:rsidP="003E25DA">
      <w:pPr>
        <w:bidi/>
        <w:jc w:val="both"/>
        <w:rPr>
          <w:rFonts w:cs="David" w:hint="cs"/>
          <w:rtl/>
        </w:rPr>
      </w:pPr>
    </w:p>
    <w:p w14:paraId="4925205F" w14:textId="77777777" w:rsidR="003E25DA" w:rsidRPr="003E25DA" w:rsidRDefault="003E25DA" w:rsidP="003E25DA">
      <w:pPr>
        <w:bidi/>
        <w:jc w:val="both"/>
        <w:rPr>
          <w:rFonts w:cs="David" w:hint="cs"/>
          <w:rtl/>
        </w:rPr>
      </w:pPr>
      <w:r w:rsidRPr="003E25DA">
        <w:rPr>
          <w:rFonts w:cs="David" w:hint="cs"/>
          <w:rtl/>
        </w:rPr>
        <w:tab/>
        <w:t xml:space="preserve">היא לא רוצה, זה סוג של מחאה. </w:t>
      </w:r>
    </w:p>
    <w:p w14:paraId="3057A951" w14:textId="77777777" w:rsidR="003E25DA" w:rsidRPr="003E25DA" w:rsidRDefault="003E25DA" w:rsidP="003E25DA">
      <w:pPr>
        <w:bidi/>
        <w:jc w:val="both"/>
        <w:rPr>
          <w:rFonts w:cs="David" w:hint="cs"/>
          <w:rtl/>
        </w:rPr>
      </w:pPr>
    </w:p>
    <w:p w14:paraId="2E0742DF"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679D328F" w14:textId="77777777" w:rsidR="003E25DA" w:rsidRPr="003E25DA" w:rsidRDefault="003E25DA" w:rsidP="003E25DA">
      <w:pPr>
        <w:bidi/>
        <w:jc w:val="both"/>
        <w:rPr>
          <w:rFonts w:cs="David" w:hint="cs"/>
          <w:rtl/>
        </w:rPr>
      </w:pPr>
    </w:p>
    <w:p w14:paraId="14A99814" w14:textId="77777777" w:rsidR="003E25DA" w:rsidRPr="003E25DA" w:rsidRDefault="003E25DA" w:rsidP="003E25DA">
      <w:pPr>
        <w:bidi/>
        <w:jc w:val="both"/>
        <w:rPr>
          <w:rFonts w:cs="David" w:hint="cs"/>
          <w:rtl/>
        </w:rPr>
      </w:pPr>
      <w:r w:rsidRPr="003E25DA">
        <w:rPr>
          <w:rFonts w:cs="David" w:hint="cs"/>
          <w:rtl/>
        </w:rPr>
        <w:tab/>
        <w:t xml:space="preserve"> זה סוג של מחאה, דווקא עושים את זה.</w:t>
      </w:r>
    </w:p>
    <w:p w14:paraId="493C01F8" w14:textId="77777777" w:rsidR="003E25DA" w:rsidRPr="003E25DA" w:rsidRDefault="003E25DA" w:rsidP="003E25DA">
      <w:pPr>
        <w:bidi/>
        <w:jc w:val="both"/>
        <w:rPr>
          <w:rFonts w:cs="David" w:hint="cs"/>
          <w:rtl/>
        </w:rPr>
      </w:pPr>
    </w:p>
    <w:p w14:paraId="1E24649B" w14:textId="77777777" w:rsidR="003E25DA" w:rsidRPr="003E25DA" w:rsidRDefault="003E25DA" w:rsidP="003E25DA">
      <w:pPr>
        <w:bidi/>
        <w:jc w:val="both"/>
        <w:rPr>
          <w:rFonts w:cs="David"/>
        </w:rPr>
      </w:pPr>
      <w:r w:rsidRPr="003E25DA">
        <w:rPr>
          <w:rFonts w:cs="David" w:hint="cs"/>
          <w:u w:val="single"/>
          <w:rtl/>
        </w:rPr>
        <w:t>תמי כנפו:</w:t>
      </w:r>
    </w:p>
    <w:p w14:paraId="75345C28" w14:textId="77777777" w:rsidR="003E25DA" w:rsidRPr="003E25DA" w:rsidRDefault="003E25DA" w:rsidP="003E25DA">
      <w:pPr>
        <w:bidi/>
        <w:jc w:val="both"/>
        <w:rPr>
          <w:rFonts w:cs="David" w:hint="cs"/>
          <w:rtl/>
        </w:rPr>
      </w:pPr>
    </w:p>
    <w:p w14:paraId="74C0602A" w14:textId="77777777" w:rsidR="003E25DA" w:rsidRPr="003E25DA" w:rsidRDefault="003E25DA" w:rsidP="003E25DA">
      <w:pPr>
        <w:bidi/>
        <w:jc w:val="both"/>
        <w:rPr>
          <w:rFonts w:cs="David" w:hint="cs"/>
          <w:rtl/>
        </w:rPr>
      </w:pPr>
      <w:r w:rsidRPr="003E25DA">
        <w:rPr>
          <w:rFonts w:cs="David" w:hint="cs"/>
          <w:rtl/>
        </w:rPr>
        <w:tab/>
        <w:t xml:space="preserve">זה סעיף מאוד חשוב שכן חייב להישאר. </w:t>
      </w:r>
    </w:p>
    <w:p w14:paraId="1336325B" w14:textId="77777777" w:rsidR="003E25DA" w:rsidRPr="003E25DA" w:rsidRDefault="003E25DA" w:rsidP="003E25DA">
      <w:pPr>
        <w:bidi/>
        <w:jc w:val="both"/>
        <w:rPr>
          <w:rFonts w:cs="David" w:hint="cs"/>
          <w:rtl/>
        </w:rPr>
      </w:pPr>
    </w:p>
    <w:p w14:paraId="213693B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5CDB855" w14:textId="77777777" w:rsidR="003E25DA" w:rsidRPr="003E25DA" w:rsidRDefault="003E25DA" w:rsidP="003E25DA">
      <w:pPr>
        <w:bidi/>
        <w:jc w:val="both"/>
        <w:rPr>
          <w:rFonts w:cs="David" w:hint="cs"/>
          <w:rtl/>
        </w:rPr>
      </w:pPr>
    </w:p>
    <w:p w14:paraId="00258174" w14:textId="77777777" w:rsidR="003E25DA" w:rsidRPr="003E25DA" w:rsidRDefault="003E25DA" w:rsidP="003E25DA">
      <w:pPr>
        <w:bidi/>
        <w:jc w:val="both"/>
        <w:rPr>
          <w:rFonts w:cs="David" w:hint="cs"/>
          <w:rtl/>
        </w:rPr>
      </w:pPr>
      <w:r w:rsidRPr="003E25DA">
        <w:rPr>
          <w:rFonts w:cs="David" w:hint="cs"/>
          <w:rtl/>
        </w:rPr>
        <w:tab/>
        <w:t xml:space="preserve"> הוא יכול למסור את המחאה לפני כן ולא להשתתף בהצבעה? זה חייב להיות אחרי כן? כלומר הדיון נגמר, ואז שוב פותחים את זה?</w:t>
      </w:r>
    </w:p>
    <w:p w14:paraId="39E3FA2F" w14:textId="77777777" w:rsidR="003E25DA" w:rsidRPr="003E25DA" w:rsidRDefault="003E25DA" w:rsidP="003E25DA">
      <w:pPr>
        <w:bidi/>
        <w:jc w:val="both"/>
        <w:rPr>
          <w:rFonts w:cs="David" w:hint="cs"/>
          <w:rtl/>
        </w:rPr>
      </w:pPr>
    </w:p>
    <w:p w14:paraId="7A01BC02" w14:textId="77777777" w:rsidR="003E25DA" w:rsidRPr="003E25DA" w:rsidRDefault="003E25DA" w:rsidP="003E25DA">
      <w:pPr>
        <w:bidi/>
        <w:jc w:val="both"/>
        <w:rPr>
          <w:rFonts w:cs="David" w:hint="cs"/>
          <w:rtl/>
        </w:rPr>
      </w:pPr>
      <w:r w:rsidRPr="003E25DA">
        <w:rPr>
          <w:rFonts w:cs="David" w:hint="cs"/>
          <w:u w:val="single"/>
          <w:rtl/>
        </w:rPr>
        <w:t>תמי כנפו:</w:t>
      </w:r>
    </w:p>
    <w:p w14:paraId="2F968646" w14:textId="77777777" w:rsidR="003E25DA" w:rsidRPr="003E25DA" w:rsidRDefault="003E25DA" w:rsidP="003E25DA">
      <w:pPr>
        <w:bidi/>
        <w:jc w:val="both"/>
        <w:rPr>
          <w:rFonts w:cs="David" w:hint="cs"/>
          <w:rtl/>
        </w:rPr>
      </w:pPr>
    </w:p>
    <w:p w14:paraId="3CA9F47C" w14:textId="77777777" w:rsidR="003E25DA" w:rsidRPr="003E25DA" w:rsidRDefault="003E25DA" w:rsidP="003E25DA">
      <w:pPr>
        <w:bidi/>
        <w:jc w:val="both"/>
        <w:rPr>
          <w:rFonts w:cs="David" w:hint="cs"/>
          <w:rtl/>
        </w:rPr>
      </w:pPr>
      <w:r w:rsidRPr="003E25DA">
        <w:rPr>
          <w:rFonts w:cs="David" w:hint="cs"/>
          <w:rtl/>
        </w:rPr>
        <w:tab/>
        <w:t>לא, רק היא.</w:t>
      </w:r>
    </w:p>
    <w:p w14:paraId="5F1516B5" w14:textId="77777777" w:rsidR="003E25DA" w:rsidRPr="003E25DA" w:rsidRDefault="003E25DA" w:rsidP="003E25DA">
      <w:pPr>
        <w:bidi/>
        <w:jc w:val="both"/>
        <w:rPr>
          <w:rFonts w:cs="David" w:hint="cs"/>
          <w:rtl/>
        </w:rPr>
      </w:pPr>
    </w:p>
    <w:p w14:paraId="4714F98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AB61088" w14:textId="77777777" w:rsidR="003E25DA" w:rsidRPr="003E25DA" w:rsidRDefault="003E25DA" w:rsidP="003E25DA">
      <w:pPr>
        <w:bidi/>
        <w:jc w:val="both"/>
        <w:rPr>
          <w:rFonts w:cs="David" w:hint="cs"/>
          <w:rtl/>
        </w:rPr>
      </w:pPr>
    </w:p>
    <w:p w14:paraId="05A4EC61" w14:textId="77777777" w:rsidR="003E25DA" w:rsidRPr="003E25DA" w:rsidRDefault="003E25DA" w:rsidP="003E25DA">
      <w:pPr>
        <w:bidi/>
        <w:jc w:val="both"/>
        <w:rPr>
          <w:rFonts w:cs="David" w:hint="cs"/>
          <w:rtl/>
        </w:rPr>
      </w:pPr>
      <w:r w:rsidRPr="003E25DA">
        <w:rPr>
          <w:rFonts w:cs="David" w:hint="cs"/>
          <w:rtl/>
        </w:rPr>
        <w:tab/>
        <w:t xml:space="preserve"> אבל למה את אותם דברים שהיא רוצה להגיד היא לא יכולה להגיד לפני ההצבעה, ואז להגיד שבגלל זה היא לא מתכוונת להצביע. </w:t>
      </w:r>
    </w:p>
    <w:p w14:paraId="230CF6D8" w14:textId="77777777" w:rsidR="003E25DA" w:rsidRPr="003E25DA" w:rsidRDefault="003E25DA" w:rsidP="003E25DA">
      <w:pPr>
        <w:bidi/>
        <w:jc w:val="both"/>
        <w:rPr>
          <w:rFonts w:cs="David" w:hint="cs"/>
          <w:rtl/>
        </w:rPr>
      </w:pPr>
    </w:p>
    <w:p w14:paraId="4366796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4D4B984A" w14:textId="77777777" w:rsidR="003E25DA" w:rsidRPr="003E25DA" w:rsidRDefault="003E25DA" w:rsidP="003E25DA">
      <w:pPr>
        <w:bidi/>
        <w:jc w:val="both"/>
        <w:rPr>
          <w:rFonts w:cs="David" w:hint="cs"/>
          <w:u w:val="single"/>
          <w:rtl/>
        </w:rPr>
      </w:pPr>
    </w:p>
    <w:p w14:paraId="681E3A1A" w14:textId="77777777" w:rsidR="003E25DA" w:rsidRPr="003E25DA" w:rsidRDefault="003E25DA" w:rsidP="003E25DA">
      <w:pPr>
        <w:bidi/>
        <w:jc w:val="both"/>
        <w:rPr>
          <w:rFonts w:cs="David" w:hint="cs"/>
          <w:rtl/>
        </w:rPr>
      </w:pPr>
      <w:r w:rsidRPr="003E25DA">
        <w:rPr>
          <w:rFonts w:cs="David" w:hint="cs"/>
          <w:rtl/>
        </w:rPr>
        <w:tab/>
        <w:t xml:space="preserve">כי המחאה שלה היא בדרך כלל תוצאת ההצבעה. היא מחרימה את הדיון וההצבעה ורוצה למחות בסוף לאחר מעשה. </w:t>
      </w:r>
    </w:p>
    <w:p w14:paraId="6AA7F4DF" w14:textId="77777777" w:rsidR="003E25DA" w:rsidRPr="003E25DA" w:rsidRDefault="003E25DA" w:rsidP="003E25DA">
      <w:pPr>
        <w:bidi/>
        <w:jc w:val="both"/>
        <w:rPr>
          <w:rFonts w:cs="David" w:hint="cs"/>
          <w:rtl/>
        </w:rPr>
      </w:pPr>
    </w:p>
    <w:p w14:paraId="486A11C3"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8383E42" w14:textId="77777777" w:rsidR="003E25DA" w:rsidRPr="003E25DA" w:rsidRDefault="003E25DA" w:rsidP="003E25DA">
      <w:pPr>
        <w:bidi/>
        <w:jc w:val="both"/>
        <w:rPr>
          <w:rFonts w:cs="David" w:hint="cs"/>
          <w:u w:val="single"/>
          <w:rtl/>
        </w:rPr>
      </w:pPr>
    </w:p>
    <w:p w14:paraId="10B92A58" w14:textId="77777777" w:rsidR="003E25DA" w:rsidRPr="003E25DA" w:rsidRDefault="003E25DA" w:rsidP="003E25DA">
      <w:pPr>
        <w:bidi/>
        <w:jc w:val="both"/>
        <w:rPr>
          <w:rFonts w:cs="David" w:hint="cs"/>
          <w:rtl/>
        </w:rPr>
      </w:pPr>
      <w:r w:rsidRPr="003E25DA">
        <w:rPr>
          <w:rFonts w:cs="David" w:hint="cs"/>
          <w:rtl/>
        </w:rPr>
        <w:tab/>
        <w:t xml:space="preserve"> ברור. </w:t>
      </w:r>
    </w:p>
    <w:p w14:paraId="2A9A2692" w14:textId="77777777" w:rsidR="003E25DA" w:rsidRPr="003E25DA" w:rsidRDefault="003E25DA" w:rsidP="003E25DA">
      <w:pPr>
        <w:bidi/>
        <w:jc w:val="both"/>
        <w:rPr>
          <w:rFonts w:cs="David" w:hint="cs"/>
          <w:rtl/>
        </w:rPr>
      </w:pPr>
    </w:p>
    <w:p w14:paraId="76C67625"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6AF51BE" w14:textId="77777777" w:rsidR="003E25DA" w:rsidRPr="003E25DA" w:rsidRDefault="003E25DA" w:rsidP="003E25DA">
      <w:pPr>
        <w:bidi/>
        <w:jc w:val="both"/>
        <w:rPr>
          <w:rFonts w:cs="David" w:hint="cs"/>
          <w:u w:val="single"/>
          <w:rtl/>
        </w:rPr>
      </w:pPr>
    </w:p>
    <w:p w14:paraId="7EDFB9DD" w14:textId="77777777" w:rsidR="003E25DA" w:rsidRPr="003E25DA" w:rsidRDefault="003E25DA" w:rsidP="003E25DA">
      <w:pPr>
        <w:bidi/>
        <w:jc w:val="both"/>
        <w:rPr>
          <w:rFonts w:cs="David" w:hint="cs"/>
          <w:rtl/>
        </w:rPr>
      </w:pPr>
      <w:r w:rsidRPr="003E25DA">
        <w:rPr>
          <w:rFonts w:cs="David" w:hint="cs"/>
          <w:rtl/>
        </w:rPr>
        <w:tab/>
        <w:t xml:space="preserve">זה קיים היום, ויישאר פה. </w:t>
      </w:r>
    </w:p>
    <w:p w14:paraId="67EA5D4D" w14:textId="77777777" w:rsidR="003E25DA" w:rsidRPr="003E25DA" w:rsidRDefault="003E25DA" w:rsidP="003E25DA">
      <w:pPr>
        <w:bidi/>
        <w:jc w:val="both"/>
        <w:rPr>
          <w:rFonts w:cs="David" w:hint="cs"/>
          <w:rtl/>
        </w:rPr>
      </w:pPr>
    </w:p>
    <w:p w14:paraId="250A434B"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15C45271" w14:textId="77777777" w:rsidR="003E25DA" w:rsidRPr="003E25DA" w:rsidRDefault="003E25DA" w:rsidP="003E25DA">
      <w:pPr>
        <w:bidi/>
        <w:jc w:val="both"/>
        <w:rPr>
          <w:rFonts w:cs="David" w:hint="cs"/>
          <w:u w:val="single"/>
          <w:rtl/>
        </w:rPr>
      </w:pPr>
    </w:p>
    <w:p w14:paraId="279B6363" w14:textId="77777777" w:rsidR="003E25DA" w:rsidRPr="003E25DA" w:rsidRDefault="003E25DA" w:rsidP="003E25DA">
      <w:pPr>
        <w:bidi/>
        <w:jc w:val="both"/>
        <w:rPr>
          <w:rFonts w:cs="David" w:hint="cs"/>
          <w:rtl/>
        </w:rPr>
      </w:pPr>
      <w:r w:rsidRPr="003E25DA">
        <w:rPr>
          <w:rFonts w:cs="David" w:hint="cs"/>
          <w:rtl/>
        </w:rPr>
        <w:tab/>
        <w:t xml:space="preserve"> מי שנמנע, תמיד יש לו הזכות לנאום?</w:t>
      </w:r>
    </w:p>
    <w:p w14:paraId="0F40987F" w14:textId="77777777" w:rsidR="003E25DA" w:rsidRPr="003E25DA" w:rsidRDefault="003E25DA" w:rsidP="003E25DA">
      <w:pPr>
        <w:bidi/>
        <w:jc w:val="both"/>
        <w:rPr>
          <w:rFonts w:cs="David" w:hint="cs"/>
          <w:rtl/>
        </w:rPr>
      </w:pPr>
    </w:p>
    <w:p w14:paraId="3C26F73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DE69980" w14:textId="77777777" w:rsidR="003E25DA" w:rsidRPr="003E25DA" w:rsidRDefault="003E25DA" w:rsidP="003E25DA">
      <w:pPr>
        <w:bidi/>
        <w:jc w:val="both"/>
        <w:rPr>
          <w:rFonts w:cs="David" w:hint="cs"/>
          <w:u w:val="single"/>
          <w:rtl/>
        </w:rPr>
      </w:pPr>
    </w:p>
    <w:p w14:paraId="529B96E5" w14:textId="77777777" w:rsidR="003E25DA" w:rsidRPr="003E25DA" w:rsidRDefault="003E25DA" w:rsidP="003E25DA">
      <w:pPr>
        <w:bidi/>
        <w:jc w:val="both"/>
        <w:rPr>
          <w:rFonts w:cs="David" w:hint="cs"/>
          <w:rtl/>
        </w:rPr>
      </w:pPr>
      <w:r w:rsidRPr="003E25DA">
        <w:rPr>
          <w:rFonts w:cs="David" w:hint="cs"/>
          <w:rtl/>
        </w:rPr>
        <w:tab/>
        <w:t xml:space="preserve">לנאום. אתה רוצה לנאום </w:t>
      </w:r>
      <w:r w:rsidRPr="003E25DA">
        <w:rPr>
          <w:rFonts w:cs="David"/>
          <w:rtl/>
        </w:rPr>
        <w:t>–</w:t>
      </w:r>
      <w:r w:rsidRPr="003E25DA">
        <w:rPr>
          <w:rFonts w:cs="David" w:hint="cs"/>
          <w:rtl/>
        </w:rPr>
        <w:t xml:space="preserve"> תימנע.</w:t>
      </w:r>
    </w:p>
    <w:p w14:paraId="35F8AF66" w14:textId="77777777" w:rsidR="003E25DA" w:rsidRPr="003E25DA" w:rsidRDefault="003E25DA" w:rsidP="003E25DA">
      <w:pPr>
        <w:bidi/>
        <w:jc w:val="both"/>
        <w:rPr>
          <w:rFonts w:cs="David" w:hint="cs"/>
          <w:rtl/>
        </w:rPr>
      </w:pPr>
    </w:p>
    <w:p w14:paraId="206DBE96"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2D3554DD" w14:textId="77777777" w:rsidR="003E25DA" w:rsidRPr="003E25DA" w:rsidRDefault="003E25DA" w:rsidP="003E25DA">
      <w:pPr>
        <w:bidi/>
        <w:jc w:val="both"/>
        <w:rPr>
          <w:rFonts w:cs="David" w:hint="cs"/>
          <w:rtl/>
        </w:rPr>
      </w:pPr>
    </w:p>
    <w:p w14:paraId="720569FD" w14:textId="77777777" w:rsidR="003E25DA" w:rsidRPr="003E25DA" w:rsidRDefault="003E25DA" w:rsidP="003E25DA">
      <w:pPr>
        <w:bidi/>
        <w:jc w:val="both"/>
        <w:rPr>
          <w:rFonts w:cs="David" w:hint="cs"/>
          <w:rtl/>
        </w:rPr>
      </w:pPr>
      <w:r w:rsidRPr="003E25DA">
        <w:rPr>
          <w:rFonts w:cs="David" w:hint="cs"/>
          <w:rtl/>
        </w:rPr>
        <w:tab/>
        <w:t xml:space="preserve"> הוא גם נמנע וגם לא השתתף בהצבעה.</w:t>
      </w:r>
    </w:p>
    <w:p w14:paraId="54C00898" w14:textId="77777777" w:rsidR="003E25DA" w:rsidRPr="003E25DA" w:rsidRDefault="003E25DA" w:rsidP="003E25DA">
      <w:pPr>
        <w:bidi/>
        <w:jc w:val="both"/>
        <w:rPr>
          <w:rFonts w:cs="David" w:hint="cs"/>
          <w:rtl/>
        </w:rPr>
      </w:pPr>
    </w:p>
    <w:p w14:paraId="66168875"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97DD729" w14:textId="77777777" w:rsidR="003E25DA" w:rsidRPr="003E25DA" w:rsidRDefault="003E25DA" w:rsidP="003E25DA">
      <w:pPr>
        <w:bidi/>
        <w:jc w:val="both"/>
        <w:rPr>
          <w:rFonts w:cs="David" w:hint="cs"/>
          <w:rtl/>
        </w:rPr>
      </w:pPr>
    </w:p>
    <w:p w14:paraId="3BB3ED87" w14:textId="77777777" w:rsidR="003E25DA" w:rsidRPr="003E25DA" w:rsidRDefault="003E25DA" w:rsidP="003E25DA">
      <w:pPr>
        <w:bidi/>
        <w:jc w:val="both"/>
        <w:rPr>
          <w:rFonts w:cs="David" w:hint="cs"/>
          <w:rtl/>
        </w:rPr>
      </w:pPr>
      <w:r w:rsidRPr="003E25DA">
        <w:rPr>
          <w:rFonts w:cs="David" w:hint="cs"/>
          <w:rtl/>
        </w:rPr>
        <w:tab/>
        <w:t xml:space="preserve"> היום כתוב: "שלא השתתפה בהצבעה או נמנעה ממנה".</w:t>
      </w:r>
    </w:p>
    <w:p w14:paraId="00AC1F46" w14:textId="77777777" w:rsidR="003E25DA" w:rsidRPr="003E25DA" w:rsidRDefault="003E25DA" w:rsidP="003E25DA">
      <w:pPr>
        <w:bidi/>
        <w:jc w:val="both"/>
        <w:rPr>
          <w:rFonts w:cs="David" w:hint="cs"/>
          <w:rtl/>
        </w:rPr>
      </w:pPr>
    </w:p>
    <w:p w14:paraId="663881F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0DFC4A5" w14:textId="77777777" w:rsidR="003E25DA" w:rsidRPr="003E25DA" w:rsidRDefault="003E25DA" w:rsidP="003E25DA">
      <w:pPr>
        <w:bidi/>
        <w:jc w:val="both"/>
        <w:rPr>
          <w:rFonts w:cs="David" w:hint="cs"/>
          <w:u w:val="single"/>
          <w:rtl/>
        </w:rPr>
      </w:pPr>
    </w:p>
    <w:p w14:paraId="4387A4F0" w14:textId="77777777" w:rsidR="003E25DA" w:rsidRPr="003E25DA" w:rsidRDefault="003E25DA" w:rsidP="003E25DA">
      <w:pPr>
        <w:bidi/>
        <w:jc w:val="both"/>
        <w:rPr>
          <w:rFonts w:cs="David" w:hint="cs"/>
          <w:rtl/>
        </w:rPr>
      </w:pPr>
      <w:r w:rsidRPr="003E25DA">
        <w:rPr>
          <w:rFonts w:cs="David" w:hint="cs"/>
          <w:rtl/>
        </w:rPr>
        <w:tab/>
        <w:t>"נמנעה ממנה" או נמנעה בתוך ההצבעה?</w:t>
      </w:r>
    </w:p>
    <w:p w14:paraId="45CF7177" w14:textId="77777777" w:rsidR="003E25DA" w:rsidRPr="003E25DA" w:rsidRDefault="003E25DA" w:rsidP="003E25DA">
      <w:pPr>
        <w:bidi/>
        <w:jc w:val="both"/>
        <w:rPr>
          <w:rFonts w:cs="David" w:hint="cs"/>
          <w:rtl/>
        </w:rPr>
      </w:pPr>
    </w:p>
    <w:p w14:paraId="4240B9B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822B438" w14:textId="77777777" w:rsidR="003E25DA" w:rsidRPr="003E25DA" w:rsidRDefault="003E25DA" w:rsidP="003E25DA">
      <w:pPr>
        <w:bidi/>
        <w:jc w:val="both"/>
        <w:rPr>
          <w:rFonts w:cs="David" w:hint="cs"/>
          <w:u w:val="single"/>
          <w:rtl/>
        </w:rPr>
      </w:pPr>
    </w:p>
    <w:p w14:paraId="7668AE65" w14:textId="77777777" w:rsidR="003E25DA" w:rsidRPr="003E25DA" w:rsidRDefault="003E25DA" w:rsidP="003E25DA">
      <w:pPr>
        <w:tabs>
          <w:tab w:val="left" w:pos="654"/>
        </w:tabs>
        <w:bidi/>
        <w:jc w:val="both"/>
        <w:rPr>
          <w:rFonts w:cs="David" w:hint="cs"/>
          <w:rtl/>
        </w:rPr>
      </w:pPr>
      <w:r w:rsidRPr="003E25DA">
        <w:rPr>
          <w:rFonts w:cs="David" w:hint="cs"/>
          <w:rtl/>
        </w:rPr>
        <w:tab/>
        <w:t xml:space="preserve">הצביעה "נמנע". </w:t>
      </w:r>
    </w:p>
    <w:p w14:paraId="28F741AB" w14:textId="77777777" w:rsidR="003E25DA" w:rsidRPr="003E25DA" w:rsidRDefault="003E25DA" w:rsidP="003E25DA">
      <w:pPr>
        <w:tabs>
          <w:tab w:val="left" w:pos="654"/>
        </w:tabs>
        <w:bidi/>
        <w:jc w:val="both"/>
        <w:rPr>
          <w:rFonts w:cs="David" w:hint="cs"/>
          <w:rtl/>
        </w:rPr>
      </w:pPr>
    </w:p>
    <w:p w14:paraId="309F0308"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F440F70" w14:textId="77777777" w:rsidR="003E25DA" w:rsidRPr="003E25DA" w:rsidRDefault="003E25DA" w:rsidP="003E25DA">
      <w:pPr>
        <w:bidi/>
        <w:jc w:val="both"/>
        <w:rPr>
          <w:rFonts w:cs="David" w:hint="cs"/>
          <w:rtl/>
        </w:rPr>
      </w:pPr>
    </w:p>
    <w:p w14:paraId="51112B1B" w14:textId="77777777" w:rsidR="003E25DA" w:rsidRPr="003E25DA" w:rsidRDefault="003E25DA" w:rsidP="003E25DA">
      <w:pPr>
        <w:tabs>
          <w:tab w:val="left" w:pos="654"/>
        </w:tabs>
        <w:bidi/>
        <w:jc w:val="both"/>
        <w:rPr>
          <w:rFonts w:cs="David" w:hint="cs"/>
          <w:rtl/>
        </w:rPr>
      </w:pPr>
      <w:r w:rsidRPr="003E25DA">
        <w:rPr>
          <w:rFonts w:cs="David" w:hint="cs"/>
          <w:rtl/>
        </w:rPr>
        <w:tab/>
        <w:t xml:space="preserve"> דווקא למי שהצביע "נמנע" לא הייתי נותן אפשרות לדבר אחר כך.</w:t>
      </w:r>
    </w:p>
    <w:p w14:paraId="1AAF8879" w14:textId="77777777" w:rsidR="003E25DA" w:rsidRPr="003E25DA" w:rsidRDefault="003E25DA" w:rsidP="003E25DA">
      <w:pPr>
        <w:tabs>
          <w:tab w:val="left" w:pos="654"/>
        </w:tabs>
        <w:bidi/>
        <w:jc w:val="both"/>
        <w:rPr>
          <w:rFonts w:cs="David" w:hint="cs"/>
          <w:rtl/>
        </w:rPr>
      </w:pPr>
    </w:p>
    <w:p w14:paraId="5B133F61"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C7359A3" w14:textId="77777777" w:rsidR="003E25DA" w:rsidRPr="003E25DA" w:rsidRDefault="003E25DA" w:rsidP="003E25DA">
      <w:pPr>
        <w:bidi/>
        <w:jc w:val="both"/>
        <w:rPr>
          <w:rFonts w:cs="David" w:hint="cs"/>
          <w:rtl/>
        </w:rPr>
      </w:pPr>
    </w:p>
    <w:p w14:paraId="40427D2F" w14:textId="77777777" w:rsidR="003E25DA" w:rsidRPr="003E25DA" w:rsidRDefault="003E25DA" w:rsidP="003E25DA">
      <w:pPr>
        <w:tabs>
          <w:tab w:val="left" w:pos="654"/>
        </w:tabs>
        <w:bidi/>
        <w:jc w:val="both"/>
        <w:rPr>
          <w:rFonts w:cs="David" w:hint="cs"/>
          <w:rtl/>
        </w:rPr>
      </w:pPr>
      <w:r w:rsidRPr="003E25DA">
        <w:rPr>
          <w:rFonts w:cs="David" w:hint="cs"/>
          <w:rtl/>
        </w:rPr>
        <w:tab/>
        <w:t xml:space="preserve"> אז צריך להוריד את זה. רק: "לא השתתפה בהצבעה".  </w:t>
      </w:r>
    </w:p>
    <w:p w14:paraId="51C94C0A" w14:textId="77777777" w:rsidR="003E25DA" w:rsidRPr="003E25DA" w:rsidRDefault="003E25DA" w:rsidP="003E25DA">
      <w:pPr>
        <w:tabs>
          <w:tab w:val="left" w:pos="654"/>
        </w:tabs>
        <w:bidi/>
        <w:jc w:val="both"/>
        <w:rPr>
          <w:rFonts w:cs="David" w:hint="cs"/>
          <w:rtl/>
        </w:rPr>
      </w:pPr>
    </w:p>
    <w:p w14:paraId="3276FEEA"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1A1E2456" w14:textId="77777777" w:rsidR="003E25DA" w:rsidRPr="003E25DA" w:rsidRDefault="003E25DA" w:rsidP="003E25DA">
      <w:pPr>
        <w:bidi/>
        <w:jc w:val="both"/>
        <w:rPr>
          <w:rFonts w:cs="David" w:hint="cs"/>
          <w:u w:val="single"/>
          <w:rtl/>
        </w:rPr>
      </w:pPr>
    </w:p>
    <w:p w14:paraId="1164BC1B" w14:textId="77777777" w:rsidR="003E25DA" w:rsidRPr="003E25DA" w:rsidRDefault="003E25DA" w:rsidP="003E25DA">
      <w:pPr>
        <w:tabs>
          <w:tab w:val="left" w:pos="654"/>
        </w:tabs>
        <w:bidi/>
        <w:jc w:val="both"/>
        <w:rPr>
          <w:rFonts w:cs="David" w:hint="cs"/>
          <w:rtl/>
        </w:rPr>
      </w:pPr>
      <w:r w:rsidRPr="003E25DA">
        <w:rPr>
          <w:rFonts w:cs="David" w:hint="cs"/>
          <w:rtl/>
        </w:rPr>
        <w:tab/>
        <w:t xml:space="preserve"> האם יש איזשהו נוהל או תקנה שאומרים שלאדם שנמנע מותר לעלות ולנמק את ההימנעות שלו?</w:t>
      </w:r>
    </w:p>
    <w:p w14:paraId="60910883" w14:textId="77777777" w:rsidR="003E25DA" w:rsidRPr="003E25DA" w:rsidRDefault="003E25DA" w:rsidP="003E25DA">
      <w:pPr>
        <w:tabs>
          <w:tab w:val="left" w:pos="654"/>
        </w:tabs>
        <w:bidi/>
        <w:jc w:val="both"/>
        <w:rPr>
          <w:rFonts w:cs="David" w:hint="cs"/>
          <w:rtl/>
        </w:rPr>
      </w:pPr>
    </w:p>
    <w:p w14:paraId="370065FA"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555003D" w14:textId="77777777" w:rsidR="003E25DA" w:rsidRPr="003E25DA" w:rsidRDefault="003E25DA" w:rsidP="003E25DA">
      <w:pPr>
        <w:bidi/>
        <w:jc w:val="both"/>
        <w:rPr>
          <w:rFonts w:cs="David" w:hint="cs"/>
          <w:rtl/>
        </w:rPr>
      </w:pPr>
    </w:p>
    <w:p w14:paraId="48F6E486" w14:textId="77777777" w:rsidR="003E25DA" w:rsidRPr="003E25DA" w:rsidRDefault="003E25DA" w:rsidP="003E25DA">
      <w:pPr>
        <w:tabs>
          <w:tab w:val="left" w:pos="654"/>
        </w:tabs>
        <w:bidi/>
        <w:jc w:val="both"/>
        <w:rPr>
          <w:rFonts w:cs="David" w:hint="cs"/>
          <w:rtl/>
        </w:rPr>
      </w:pPr>
      <w:r w:rsidRPr="003E25DA">
        <w:rPr>
          <w:rFonts w:cs="David" w:hint="cs"/>
          <w:rtl/>
        </w:rPr>
        <w:tab/>
        <w:t xml:space="preserve"> לא, לא. </w:t>
      </w:r>
    </w:p>
    <w:p w14:paraId="42A9C3A5" w14:textId="77777777" w:rsidR="003E25DA" w:rsidRPr="003E25DA" w:rsidRDefault="003E25DA" w:rsidP="003E25DA">
      <w:pPr>
        <w:tabs>
          <w:tab w:val="left" w:pos="654"/>
        </w:tabs>
        <w:bidi/>
        <w:jc w:val="both"/>
        <w:rPr>
          <w:rFonts w:cs="David" w:hint="cs"/>
          <w:rtl/>
        </w:rPr>
      </w:pPr>
    </w:p>
    <w:p w14:paraId="05C3580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215ACA9" w14:textId="77777777" w:rsidR="003E25DA" w:rsidRPr="003E25DA" w:rsidRDefault="003E25DA" w:rsidP="003E25DA">
      <w:pPr>
        <w:bidi/>
        <w:jc w:val="both"/>
        <w:rPr>
          <w:rFonts w:cs="David" w:hint="cs"/>
          <w:rtl/>
        </w:rPr>
      </w:pPr>
    </w:p>
    <w:p w14:paraId="048DA33E" w14:textId="77777777" w:rsidR="003E25DA" w:rsidRPr="003E25DA" w:rsidRDefault="003E25DA" w:rsidP="003E25DA">
      <w:pPr>
        <w:tabs>
          <w:tab w:val="left" w:pos="654"/>
        </w:tabs>
        <w:bidi/>
        <w:jc w:val="both"/>
        <w:rPr>
          <w:rFonts w:cs="David" w:hint="cs"/>
          <w:rtl/>
        </w:rPr>
      </w:pPr>
      <w:r w:rsidRPr="003E25DA">
        <w:rPr>
          <w:rFonts w:cs="David" w:hint="cs"/>
          <w:rtl/>
        </w:rPr>
        <w:tab/>
        <w:t xml:space="preserve"> זה רק כשסיעה שלמה עם כל חברי הסיעה נמנעים. </w:t>
      </w:r>
    </w:p>
    <w:p w14:paraId="48BC3ED1" w14:textId="77777777" w:rsidR="003E25DA" w:rsidRPr="003E25DA" w:rsidRDefault="003E25DA" w:rsidP="003E25DA">
      <w:pPr>
        <w:tabs>
          <w:tab w:val="left" w:pos="654"/>
        </w:tabs>
        <w:bidi/>
        <w:jc w:val="both"/>
        <w:rPr>
          <w:rFonts w:cs="David" w:hint="cs"/>
          <w:rtl/>
        </w:rPr>
      </w:pPr>
    </w:p>
    <w:p w14:paraId="78C2A1BA"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DC3598D" w14:textId="77777777" w:rsidR="003E25DA" w:rsidRPr="003E25DA" w:rsidRDefault="003E25DA" w:rsidP="003E25DA">
      <w:pPr>
        <w:bidi/>
        <w:jc w:val="both"/>
        <w:rPr>
          <w:rFonts w:cs="David" w:hint="cs"/>
          <w:rtl/>
        </w:rPr>
      </w:pPr>
    </w:p>
    <w:p w14:paraId="2A4F4F2A" w14:textId="77777777" w:rsidR="003E25DA" w:rsidRPr="003E25DA" w:rsidRDefault="003E25DA" w:rsidP="003E25DA">
      <w:pPr>
        <w:tabs>
          <w:tab w:val="left" w:pos="654"/>
        </w:tabs>
        <w:bidi/>
        <w:jc w:val="both"/>
        <w:rPr>
          <w:rFonts w:cs="David" w:hint="cs"/>
          <w:rtl/>
        </w:rPr>
      </w:pPr>
      <w:r w:rsidRPr="003E25DA">
        <w:rPr>
          <w:rFonts w:cs="David" w:hint="cs"/>
          <w:rtl/>
        </w:rPr>
        <w:tab/>
        <w:t xml:space="preserve"> סיעה שלמה, ופה אני מציע גם להוריד את האופציה להימנע כי להימנע זה הצבעה לכל דבר.</w:t>
      </w:r>
    </w:p>
    <w:p w14:paraId="3F9CC909" w14:textId="77777777" w:rsidR="003E25DA" w:rsidRPr="003E25DA" w:rsidRDefault="003E25DA" w:rsidP="003E25DA">
      <w:pPr>
        <w:tabs>
          <w:tab w:val="left" w:pos="654"/>
        </w:tabs>
        <w:bidi/>
        <w:jc w:val="both"/>
        <w:rPr>
          <w:rFonts w:cs="David" w:hint="cs"/>
          <w:rtl/>
        </w:rPr>
      </w:pPr>
    </w:p>
    <w:p w14:paraId="7CD942B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5E2897B" w14:textId="77777777" w:rsidR="003E25DA" w:rsidRPr="003E25DA" w:rsidRDefault="003E25DA" w:rsidP="003E25DA">
      <w:pPr>
        <w:bidi/>
        <w:jc w:val="both"/>
        <w:rPr>
          <w:rFonts w:cs="David" w:hint="cs"/>
          <w:rtl/>
        </w:rPr>
      </w:pPr>
    </w:p>
    <w:p w14:paraId="4EC10355" w14:textId="77777777" w:rsidR="003E25DA" w:rsidRPr="003E25DA" w:rsidRDefault="003E25DA" w:rsidP="003E25DA">
      <w:pPr>
        <w:tabs>
          <w:tab w:val="left" w:pos="654"/>
        </w:tabs>
        <w:bidi/>
        <w:jc w:val="both"/>
        <w:rPr>
          <w:rFonts w:cs="David" w:hint="cs"/>
          <w:rtl/>
        </w:rPr>
      </w:pPr>
      <w:r w:rsidRPr="003E25DA">
        <w:rPr>
          <w:rFonts w:cs="David" w:hint="cs"/>
          <w:rtl/>
        </w:rPr>
        <w:tab/>
        <w:t>"שלא השתתפה בדיון ולא השתתפה בהצבעה".</w:t>
      </w:r>
    </w:p>
    <w:p w14:paraId="5DA9B0F0" w14:textId="77777777" w:rsidR="003E25DA" w:rsidRPr="003E25DA" w:rsidRDefault="003E25DA" w:rsidP="003E25DA">
      <w:pPr>
        <w:tabs>
          <w:tab w:val="left" w:pos="654"/>
        </w:tabs>
        <w:bidi/>
        <w:jc w:val="both"/>
        <w:rPr>
          <w:rFonts w:cs="David" w:hint="cs"/>
          <w:rtl/>
        </w:rPr>
      </w:pPr>
    </w:p>
    <w:p w14:paraId="51F5D7F4" w14:textId="77777777" w:rsidR="003E25DA" w:rsidRPr="003E25DA" w:rsidRDefault="003E25DA" w:rsidP="003E25DA">
      <w:pPr>
        <w:tabs>
          <w:tab w:val="left" w:pos="654"/>
        </w:tabs>
        <w:bidi/>
        <w:jc w:val="both"/>
        <w:rPr>
          <w:rFonts w:cs="David" w:hint="cs"/>
          <w:rtl/>
        </w:rPr>
      </w:pPr>
      <w:r w:rsidRPr="003E25DA">
        <w:rPr>
          <w:rFonts w:cs="David" w:hint="cs"/>
          <w:u w:val="single"/>
          <w:rtl/>
        </w:rPr>
        <w:t>סהר פינטו:</w:t>
      </w:r>
    </w:p>
    <w:p w14:paraId="5F6A93A4" w14:textId="77777777" w:rsidR="003E25DA" w:rsidRPr="003E25DA" w:rsidRDefault="003E25DA" w:rsidP="003E25DA">
      <w:pPr>
        <w:tabs>
          <w:tab w:val="left" w:pos="654"/>
        </w:tabs>
        <w:bidi/>
        <w:jc w:val="both"/>
        <w:rPr>
          <w:rFonts w:cs="David" w:hint="cs"/>
          <w:rtl/>
        </w:rPr>
      </w:pPr>
    </w:p>
    <w:p w14:paraId="16AED8EA" w14:textId="77777777" w:rsidR="003E25DA" w:rsidRPr="003E25DA" w:rsidRDefault="003E25DA" w:rsidP="003E25DA">
      <w:pPr>
        <w:tabs>
          <w:tab w:val="left" w:pos="654"/>
        </w:tabs>
        <w:bidi/>
        <w:jc w:val="both"/>
        <w:rPr>
          <w:rFonts w:cs="David" w:hint="cs"/>
          <w:rtl/>
        </w:rPr>
      </w:pPr>
      <w:r w:rsidRPr="003E25DA">
        <w:rPr>
          <w:rFonts w:cs="David" w:hint="cs"/>
          <w:rtl/>
        </w:rPr>
        <w:tab/>
        <w:t>מה עם רוטציה בדיון על הצעת חוק? זה יהיה במקום אחר?</w:t>
      </w:r>
    </w:p>
    <w:p w14:paraId="4CC456C8" w14:textId="77777777" w:rsidR="003E25DA" w:rsidRPr="003E25DA" w:rsidRDefault="003E25DA" w:rsidP="003E25DA">
      <w:pPr>
        <w:tabs>
          <w:tab w:val="left" w:pos="654"/>
        </w:tabs>
        <w:bidi/>
        <w:jc w:val="both"/>
        <w:rPr>
          <w:rFonts w:cs="David" w:hint="cs"/>
          <w:rtl/>
        </w:rPr>
      </w:pPr>
    </w:p>
    <w:p w14:paraId="2342255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B9EC5DB" w14:textId="77777777" w:rsidR="003E25DA" w:rsidRPr="003E25DA" w:rsidRDefault="003E25DA" w:rsidP="003E25DA">
      <w:pPr>
        <w:bidi/>
        <w:jc w:val="both"/>
        <w:rPr>
          <w:rFonts w:cs="David" w:hint="cs"/>
          <w:u w:val="single"/>
          <w:rtl/>
        </w:rPr>
      </w:pPr>
    </w:p>
    <w:p w14:paraId="55194131" w14:textId="77777777" w:rsidR="003E25DA" w:rsidRPr="003E25DA" w:rsidRDefault="003E25DA" w:rsidP="003E25DA">
      <w:pPr>
        <w:tabs>
          <w:tab w:val="left" w:pos="654"/>
        </w:tabs>
        <w:bidi/>
        <w:jc w:val="both"/>
        <w:rPr>
          <w:rFonts w:cs="David" w:hint="cs"/>
          <w:rtl/>
        </w:rPr>
      </w:pPr>
      <w:r w:rsidRPr="003E25DA">
        <w:rPr>
          <w:rFonts w:cs="David" w:hint="cs"/>
          <w:rtl/>
        </w:rPr>
        <w:tab/>
        <w:t xml:space="preserve">כן. </w:t>
      </w:r>
    </w:p>
    <w:p w14:paraId="44E6DE73" w14:textId="77777777" w:rsidR="003E25DA" w:rsidRPr="003E25DA" w:rsidRDefault="003E25DA" w:rsidP="003E25DA">
      <w:pPr>
        <w:tabs>
          <w:tab w:val="left" w:pos="654"/>
        </w:tabs>
        <w:bidi/>
        <w:jc w:val="both"/>
        <w:rPr>
          <w:rFonts w:cs="David" w:hint="cs"/>
          <w:rtl/>
        </w:rPr>
      </w:pPr>
    </w:p>
    <w:p w14:paraId="67F0BFF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A012692" w14:textId="77777777" w:rsidR="003E25DA" w:rsidRPr="003E25DA" w:rsidRDefault="003E25DA" w:rsidP="003E25DA">
      <w:pPr>
        <w:bidi/>
        <w:jc w:val="both"/>
        <w:rPr>
          <w:rFonts w:cs="David" w:hint="cs"/>
          <w:u w:val="single"/>
          <w:rtl/>
        </w:rPr>
      </w:pPr>
    </w:p>
    <w:p w14:paraId="39317F96" w14:textId="77777777" w:rsidR="003E25DA" w:rsidRPr="003E25DA" w:rsidRDefault="003E25DA" w:rsidP="003E25DA">
      <w:pPr>
        <w:tabs>
          <w:tab w:val="left" w:pos="654"/>
        </w:tabs>
        <w:bidi/>
        <w:jc w:val="both"/>
        <w:rPr>
          <w:rFonts w:cs="David" w:hint="cs"/>
          <w:rtl/>
        </w:rPr>
      </w:pPr>
      <w:r w:rsidRPr="003E25DA">
        <w:rPr>
          <w:rFonts w:cs="David" w:hint="cs"/>
          <w:rtl/>
        </w:rPr>
        <w:tab/>
        <w:t>את כל הצעות החוק נרכז, על-פי מה שהצעת גם קודם.</w:t>
      </w:r>
    </w:p>
    <w:p w14:paraId="3AF88172" w14:textId="77777777" w:rsidR="003E25DA" w:rsidRPr="003E25DA" w:rsidRDefault="003E25DA" w:rsidP="003E25DA">
      <w:pPr>
        <w:tabs>
          <w:tab w:val="left" w:pos="654"/>
        </w:tabs>
        <w:bidi/>
        <w:jc w:val="both"/>
        <w:rPr>
          <w:rFonts w:cs="David" w:hint="cs"/>
          <w:rtl/>
        </w:rPr>
      </w:pPr>
    </w:p>
    <w:p w14:paraId="6A8AD81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B90D6D9" w14:textId="77777777" w:rsidR="003E25DA" w:rsidRPr="003E25DA" w:rsidRDefault="003E25DA" w:rsidP="003E25DA">
      <w:pPr>
        <w:bidi/>
        <w:jc w:val="both"/>
        <w:rPr>
          <w:rFonts w:cs="David" w:hint="cs"/>
          <w:rtl/>
        </w:rPr>
      </w:pPr>
    </w:p>
    <w:p w14:paraId="2E8F43A3" w14:textId="77777777" w:rsidR="003E25DA" w:rsidRPr="003E25DA" w:rsidRDefault="003E25DA" w:rsidP="003E25DA">
      <w:pPr>
        <w:tabs>
          <w:tab w:val="left" w:pos="654"/>
        </w:tabs>
        <w:bidi/>
        <w:jc w:val="both"/>
        <w:rPr>
          <w:rFonts w:cs="David" w:hint="cs"/>
          <w:rtl/>
        </w:rPr>
      </w:pPr>
      <w:r w:rsidRPr="003E25DA">
        <w:rPr>
          <w:rFonts w:cs="David" w:hint="cs"/>
          <w:rtl/>
        </w:rPr>
        <w:tab/>
        <w:t xml:space="preserve"> סעיף 10 הוא סעיף 54 היום שמדבר על הודעה אישית:</w:t>
      </w:r>
    </w:p>
    <w:p w14:paraId="492280FB" w14:textId="77777777" w:rsidR="003E25DA" w:rsidRPr="003E25DA" w:rsidRDefault="003E25DA" w:rsidP="003E25DA">
      <w:pPr>
        <w:tabs>
          <w:tab w:val="left" w:pos="654"/>
        </w:tabs>
        <w:bidi/>
        <w:jc w:val="both"/>
        <w:rPr>
          <w:rFonts w:cs="David" w:hint="cs"/>
          <w:rtl/>
        </w:rPr>
      </w:pPr>
    </w:p>
    <w:p w14:paraId="4BBB02F0" w14:textId="77777777" w:rsidR="003E25DA" w:rsidRPr="003E25DA" w:rsidRDefault="003E25DA" w:rsidP="003E25DA">
      <w:pPr>
        <w:bidi/>
        <w:jc w:val="both"/>
        <w:rPr>
          <w:rFonts w:cs="David" w:hint="cs"/>
          <w:color w:val="008000"/>
          <w:rtl/>
        </w:rPr>
      </w:pPr>
      <w:r w:rsidRPr="003E25DA">
        <w:rPr>
          <w:rFonts w:cs="David" w:hint="cs"/>
          <w:b/>
          <w:bCs/>
          <w:rtl/>
        </w:rPr>
        <w:t xml:space="preserve">הודעה אישית </w:t>
      </w:r>
      <w:r w:rsidRPr="003E25DA">
        <w:rPr>
          <w:rFonts w:cs="David" w:hint="cs"/>
          <w:rtl/>
        </w:rPr>
        <w:t>10.</w:t>
      </w:r>
      <w:r w:rsidRPr="003E25DA">
        <w:rPr>
          <w:rFonts w:cs="David" w:hint="cs"/>
        </w:rPr>
        <w:t xml:space="preserve"> </w:t>
      </w:r>
      <w:r w:rsidRPr="003E25DA">
        <w:rPr>
          <w:rFonts w:cs="David" w:hint="cs"/>
          <w:rtl/>
        </w:rPr>
        <w:t xml:space="preserve">(א) חבר הכנסת רשאי למסור הודעה אישית לתיקון אי הבנה בקשר לדבריו בכנסת או בקשר להאשמה </w:t>
      </w:r>
      <w:r w:rsidRPr="003E25DA">
        <w:rPr>
          <w:rFonts w:cs="David" w:hint="cs"/>
          <w:color w:val="000000"/>
          <w:rtl/>
        </w:rPr>
        <w:t>אישית</w:t>
      </w:r>
      <w:r w:rsidRPr="003E25DA">
        <w:rPr>
          <w:rFonts w:cs="David" w:hint="cs"/>
          <w:rtl/>
        </w:rPr>
        <w:t xml:space="preserve"> שהושמעה </w:t>
      </w:r>
      <w:r w:rsidRPr="003E25DA">
        <w:rPr>
          <w:rFonts w:cs="David" w:hint="cs"/>
          <w:color w:val="000000"/>
          <w:rtl/>
        </w:rPr>
        <w:t>כלפיו</w:t>
      </w:r>
      <w:r w:rsidRPr="003E25DA">
        <w:rPr>
          <w:rFonts w:cs="David" w:hint="cs"/>
          <w:rtl/>
        </w:rPr>
        <w:t xml:space="preserve"> בכנסת.</w:t>
      </w:r>
    </w:p>
    <w:p w14:paraId="606C7E49" w14:textId="77777777" w:rsidR="003E25DA" w:rsidRPr="003E25DA" w:rsidRDefault="003E25DA" w:rsidP="003E25DA">
      <w:pPr>
        <w:tabs>
          <w:tab w:val="left" w:pos="654"/>
        </w:tabs>
        <w:bidi/>
        <w:jc w:val="both"/>
        <w:rPr>
          <w:rFonts w:cs="David" w:hint="cs"/>
          <w:rtl/>
        </w:rPr>
      </w:pPr>
    </w:p>
    <w:p w14:paraId="3D35B333" w14:textId="77777777" w:rsidR="003E25DA" w:rsidRPr="003E25DA" w:rsidRDefault="003E25DA" w:rsidP="003E25DA">
      <w:pPr>
        <w:bidi/>
        <w:jc w:val="both"/>
        <w:rPr>
          <w:rFonts w:cs="David" w:hint="cs"/>
          <w:rtl/>
        </w:rPr>
      </w:pPr>
      <w:r w:rsidRPr="003E25DA">
        <w:rPr>
          <w:rFonts w:cs="David" w:hint="cs"/>
          <w:u w:val="single"/>
          <w:rtl/>
        </w:rPr>
        <w:t>אברהם מיכאלי:</w:t>
      </w:r>
    </w:p>
    <w:p w14:paraId="50288EF5" w14:textId="77777777" w:rsidR="003E25DA" w:rsidRPr="003E25DA" w:rsidRDefault="003E25DA" w:rsidP="003E25DA">
      <w:pPr>
        <w:bidi/>
        <w:jc w:val="both"/>
        <w:rPr>
          <w:rFonts w:cs="David" w:hint="cs"/>
          <w:rtl/>
        </w:rPr>
      </w:pPr>
    </w:p>
    <w:p w14:paraId="3F012844" w14:textId="77777777" w:rsidR="003E25DA" w:rsidRPr="003E25DA" w:rsidRDefault="003E25DA" w:rsidP="003E25DA">
      <w:pPr>
        <w:tabs>
          <w:tab w:val="left" w:pos="654"/>
        </w:tabs>
        <w:bidi/>
        <w:jc w:val="both"/>
        <w:rPr>
          <w:rFonts w:cs="David" w:hint="cs"/>
          <w:rtl/>
        </w:rPr>
      </w:pPr>
      <w:r w:rsidRPr="003E25DA">
        <w:rPr>
          <w:rFonts w:cs="David" w:hint="cs"/>
          <w:rtl/>
        </w:rPr>
        <w:tab/>
        <w:t>אם זה כלפי סיעה?</w:t>
      </w:r>
    </w:p>
    <w:p w14:paraId="2A729BAF" w14:textId="77777777" w:rsidR="003E25DA" w:rsidRPr="003E25DA" w:rsidRDefault="003E25DA" w:rsidP="003E25DA">
      <w:pPr>
        <w:tabs>
          <w:tab w:val="left" w:pos="654"/>
        </w:tabs>
        <w:bidi/>
        <w:jc w:val="both"/>
        <w:rPr>
          <w:rFonts w:cs="David" w:hint="cs"/>
          <w:rtl/>
        </w:rPr>
      </w:pPr>
    </w:p>
    <w:p w14:paraId="09CB6065" w14:textId="77777777" w:rsidR="003E25DA" w:rsidRPr="003E25DA" w:rsidRDefault="003E25DA" w:rsidP="003E25DA">
      <w:pPr>
        <w:tabs>
          <w:tab w:val="left" w:pos="654"/>
        </w:tabs>
        <w:bidi/>
        <w:jc w:val="both"/>
        <w:rPr>
          <w:rFonts w:cs="David" w:hint="cs"/>
          <w:u w:val="single"/>
          <w:rtl/>
        </w:rPr>
      </w:pPr>
      <w:r w:rsidRPr="003E25DA">
        <w:rPr>
          <w:rFonts w:cs="David" w:hint="cs"/>
          <w:u w:val="single"/>
          <w:rtl/>
        </w:rPr>
        <w:t>קריאה:</w:t>
      </w:r>
    </w:p>
    <w:p w14:paraId="5A3DB1AC" w14:textId="77777777" w:rsidR="003E25DA" w:rsidRPr="003E25DA" w:rsidRDefault="003E25DA" w:rsidP="003E25DA">
      <w:pPr>
        <w:tabs>
          <w:tab w:val="left" w:pos="654"/>
        </w:tabs>
        <w:bidi/>
        <w:jc w:val="both"/>
        <w:rPr>
          <w:rFonts w:cs="David" w:hint="cs"/>
          <w:rtl/>
        </w:rPr>
      </w:pPr>
    </w:p>
    <w:p w14:paraId="0BD5E90E" w14:textId="77777777" w:rsidR="003E25DA" w:rsidRPr="003E25DA" w:rsidRDefault="003E25DA" w:rsidP="003E25DA">
      <w:pPr>
        <w:tabs>
          <w:tab w:val="left" w:pos="654"/>
        </w:tabs>
        <w:bidi/>
        <w:jc w:val="both"/>
        <w:rPr>
          <w:rFonts w:cs="David" w:hint="cs"/>
          <w:rtl/>
        </w:rPr>
      </w:pPr>
      <w:r w:rsidRPr="003E25DA">
        <w:rPr>
          <w:rFonts w:cs="David" w:hint="cs"/>
          <w:rtl/>
        </w:rPr>
        <w:tab/>
        <w:t>זה גם כלפי סיעה.</w:t>
      </w:r>
    </w:p>
    <w:p w14:paraId="285A8233" w14:textId="77777777" w:rsidR="003E25DA" w:rsidRPr="003E25DA" w:rsidRDefault="003E25DA" w:rsidP="003E25DA">
      <w:pPr>
        <w:tabs>
          <w:tab w:val="left" w:pos="654"/>
        </w:tabs>
        <w:bidi/>
        <w:jc w:val="both"/>
        <w:rPr>
          <w:rFonts w:cs="David" w:hint="cs"/>
          <w:rtl/>
        </w:rPr>
      </w:pPr>
    </w:p>
    <w:p w14:paraId="33419646"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62EDAA9" w14:textId="77777777" w:rsidR="003E25DA" w:rsidRPr="003E25DA" w:rsidRDefault="003E25DA" w:rsidP="003E25DA">
      <w:pPr>
        <w:bidi/>
        <w:jc w:val="both"/>
        <w:rPr>
          <w:rFonts w:cs="David" w:hint="cs"/>
          <w:rtl/>
        </w:rPr>
      </w:pPr>
    </w:p>
    <w:p w14:paraId="7E87806C" w14:textId="77777777" w:rsidR="003E25DA" w:rsidRPr="003E25DA" w:rsidRDefault="003E25DA" w:rsidP="003E25DA">
      <w:pPr>
        <w:tabs>
          <w:tab w:val="left" w:pos="654"/>
        </w:tabs>
        <w:bidi/>
        <w:jc w:val="both"/>
        <w:rPr>
          <w:rFonts w:cs="David" w:hint="cs"/>
          <w:rtl/>
        </w:rPr>
      </w:pPr>
      <w:r w:rsidRPr="003E25DA">
        <w:rPr>
          <w:rFonts w:cs="David" w:hint="cs"/>
          <w:rtl/>
        </w:rPr>
        <w:tab/>
        <w:t>היום כתוב: "תיקון אי הבנה שחלה בדברי המבקש או בקשר לדבריו או להסרת האשמה שהושמעה בכנסת". היום בכלל לא כתוב ביחס למי. לכן זה מודגש.</w:t>
      </w:r>
    </w:p>
    <w:p w14:paraId="2F56B954" w14:textId="77777777" w:rsidR="003E25DA" w:rsidRPr="003E25DA" w:rsidRDefault="003E25DA" w:rsidP="003E25DA">
      <w:pPr>
        <w:tabs>
          <w:tab w:val="left" w:pos="654"/>
        </w:tabs>
        <w:bidi/>
        <w:jc w:val="both"/>
        <w:rPr>
          <w:rFonts w:cs="David" w:hint="cs"/>
          <w:rtl/>
        </w:rPr>
      </w:pPr>
    </w:p>
    <w:p w14:paraId="2D109C5D"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714B753F" w14:textId="77777777" w:rsidR="003E25DA" w:rsidRPr="003E25DA" w:rsidRDefault="003E25DA" w:rsidP="003E25DA">
      <w:pPr>
        <w:bidi/>
        <w:jc w:val="both"/>
        <w:rPr>
          <w:rFonts w:cs="David" w:hint="cs"/>
          <w:u w:val="single"/>
          <w:rtl/>
        </w:rPr>
      </w:pPr>
    </w:p>
    <w:p w14:paraId="76DDED71" w14:textId="77777777" w:rsidR="003E25DA" w:rsidRPr="003E25DA" w:rsidRDefault="003E25DA" w:rsidP="003E25DA">
      <w:pPr>
        <w:tabs>
          <w:tab w:val="left" w:pos="654"/>
        </w:tabs>
        <w:bidi/>
        <w:jc w:val="both"/>
        <w:rPr>
          <w:rFonts w:cs="David" w:hint="cs"/>
          <w:rtl/>
        </w:rPr>
      </w:pPr>
      <w:r w:rsidRPr="003E25DA">
        <w:rPr>
          <w:rFonts w:cs="David" w:hint="cs"/>
          <w:rtl/>
        </w:rPr>
        <w:tab/>
        <w:t xml:space="preserve"> לכן זה מסייג. אני לא רוצה את הסיוג הזה. </w:t>
      </w:r>
    </w:p>
    <w:p w14:paraId="3AEAF61F" w14:textId="77777777" w:rsidR="003E25DA" w:rsidRPr="003E25DA" w:rsidRDefault="003E25DA" w:rsidP="003E25DA">
      <w:pPr>
        <w:tabs>
          <w:tab w:val="left" w:pos="654"/>
        </w:tabs>
        <w:bidi/>
        <w:jc w:val="both"/>
        <w:rPr>
          <w:rFonts w:cs="David" w:hint="cs"/>
          <w:rtl/>
        </w:rPr>
      </w:pPr>
    </w:p>
    <w:p w14:paraId="62F0D6A8"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C67CB3D" w14:textId="77777777" w:rsidR="003E25DA" w:rsidRPr="003E25DA" w:rsidRDefault="003E25DA" w:rsidP="003E25DA">
      <w:pPr>
        <w:bidi/>
        <w:jc w:val="both"/>
        <w:rPr>
          <w:rFonts w:cs="David" w:hint="cs"/>
          <w:u w:val="single"/>
          <w:rtl/>
        </w:rPr>
      </w:pPr>
    </w:p>
    <w:p w14:paraId="44ECC5B1" w14:textId="77777777" w:rsidR="003E25DA" w:rsidRPr="003E25DA" w:rsidRDefault="003E25DA" w:rsidP="003E25DA">
      <w:pPr>
        <w:tabs>
          <w:tab w:val="left" w:pos="654"/>
        </w:tabs>
        <w:bidi/>
        <w:jc w:val="both"/>
        <w:rPr>
          <w:rFonts w:cs="David" w:hint="cs"/>
          <w:rtl/>
        </w:rPr>
      </w:pPr>
      <w:r w:rsidRPr="003E25DA">
        <w:rPr>
          <w:rFonts w:cs="David" w:hint="cs"/>
          <w:rtl/>
        </w:rPr>
        <w:tab/>
        <w:t xml:space="preserve">אני מקבל. אפשר להוריד את זה. </w:t>
      </w:r>
    </w:p>
    <w:p w14:paraId="4A68EBAB" w14:textId="77777777" w:rsidR="003E25DA" w:rsidRPr="003E25DA" w:rsidRDefault="003E25DA" w:rsidP="003E25DA">
      <w:pPr>
        <w:tabs>
          <w:tab w:val="left" w:pos="654"/>
        </w:tabs>
        <w:bidi/>
        <w:jc w:val="both"/>
        <w:rPr>
          <w:rFonts w:cs="David" w:hint="cs"/>
          <w:rtl/>
        </w:rPr>
      </w:pPr>
    </w:p>
    <w:p w14:paraId="3625ED31" w14:textId="77777777" w:rsidR="003E25DA" w:rsidRPr="003E25DA" w:rsidRDefault="003E25DA" w:rsidP="003E25DA">
      <w:pPr>
        <w:tabs>
          <w:tab w:val="left" w:pos="654"/>
        </w:tabs>
        <w:bidi/>
        <w:jc w:val="both"/>
        <w:rPr>
          <w:rFonts w:cs="David" w:hint="cs"/>
          <w:rtl/>
        </w:rPr>
      </w:pPr>
      <w:r w:rsidRPr="003E25DA">
        <w:rPr>
          <w:rFonts w:cs="David" w:hint="cs"/>
          <w:rtl/>
        </w:rPr>
        <w:tab/>
        <w:t>בסעיף 7 בהתחלה אנחנו אומרים "רשאי לקבל" כדי לשמור על אותה תבנית.</w:t>
      </w:r>
    </w:p>
    <w:p w14:paraId="6809441E" w14:textId="77777777" w:rsidR="003E25DA" w:rsidRPr="003E25DA" w:rsidRDefault="003E25DA" w:rsidP="003E25DA">
      <w:pPr>
        <w:tabs>
          <w:tab w:val="left" w:pos="654"/>
        </w:tabs>
        <w:bidi/>
        <w:jc w:val="both"/>
        <w:rPr>
          <w:rFonts w:cs="David" w:hint="cs"/>
          <w:rtl/>
        </w:rPr>
      </w:pPr>
    </w:p>
    <w:p w14:paraId="4687328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BA93F27" w14:textId="77777777" w:rsidR="003E25DA" w:rsidRPr="003E25DA" w:rsidRDefault="003E25DA" w:rsidP="003E25DA">
      <w:pPr>
        <w:bidi/>
        <w:jc w:val="both"/>
        <w:rPr>
          <w:rFonts w:cs="David" w:hint="cs"/>
          <w:u w:val="single"/>
          <w:rtl/>
        </w:rPr>
      </w:pPr>
    </w:p>
    <w:p w14:paraId="36E88F2A" w14:textId="77777777" w:rsidR="003E25DA" w:rsidRPr="003E25DA" w:rsidRDefault="003E25DA" w:rsidP="003E25DA">
      <w:pPr>
        <w:tabs>
          <w:tab w:val="left" w:pos="654"/>
        </w:tabs>
        <w:bidi/>
        <w:jc w:val="both"/>
        <w:rPr>
          <w:rFonts w:cs="David" w:hint="cs"/>
          <w:rtl/>
        </w:rPr>
      </w:pPr>
      <w:r w:rsidRPr="003E25DA">
        <w:rPr>
          <w:rFonts w:cs="David" w:hint="cs"/>
          <w:rtl/>
        </w:rPr>
        <w:tab/>
        <w:t xml:space="preserve"> "לתיקון אי הבנה או האשמה אישית- -</w:t>
      </w:r>
    </w:p>
    <w:p w14:paraId="12C9097D" w14:textId="77777777" w:rsidR="003E25DA" w:rsidRPr="003E25DA" w:rsidRDefault="003E25DA" w:rsidP="003E25DA">
      <w:pPr>
        <w:tabs>
          <w:tab w:val="left" w:pos="654"/>
        </w:tabs>
        <w:bidi/>
        <w:jc w:val="both"/>
        <w:rPr>
          <w:rFonts w:cs="David" w:hint="cs"/>
          <w:rtl/>
        </w:rPr>
      </w:pPr>
    </w:p>
    <w:p w14:paraId="457DC1F9" w14:textId="77777777" w:rsidR="003E25DA" w:rsidRPr="003E25DA" w:rsidRDefault="003E25DA" w:rsidP="003E25DA">
      <w:pPr>
        <w:bidi/>
        <w:jc w:val="both"/>
        <w:rPr>
          <w:rFonts w:cs="David" w:hint="cs"/>
          <w:rtl/>
        </w:rPr>
      </w:pPr>
      <w:r w:rsidRPr="003E25DA">
        <w:rPr>
          <w:rFonts w:cs="David" w:hint="cs"/>
          <w:u w:val="single"/>
          <w:rtl/>
        </w:rPr>
        <w:t>אברהם מיכאלי:</w:t>
      </w:r>
    </w:p>
    <w:p w14:paraId="048744D4" w14:textId="77777777" w:rsidR="003E25DA" w:rsidRPr="003E25DA" w:rsidRDefault="003E25DA" w:rsidP="003E25DA">
      <w:pPr>
        <w:bidi/>
        <w:jc w:val="both"/>
        <w:rPr>
          <w:rFonts w:cs="David" w:hint="cs"/>
          <w:rtl/>
        </w:rPr>
      </w:pPr>
    </w:p>
    <w:p w14:paraId="5468248C" w14:textId="77777777" w:rsidR="003E25DA" w:rsidRPr="003E25DA" w:rsidRDefault="003E25DA" w:rsidP="003E25DA">
      <w:pPr>
        <w:tabs>
          <w:tab w:val="left" w:pos="654"/>
        </w:tabs>
        <w:bidi/>
        <w:jc w:val="both"/>
        <w:rPr>
          <w:rFonts w:cs="David" w:hint="cs"/>
          <w:rtl/>
        </w:rPr>
      </w:pPr>
      <w:r w:rsidRPr="003E25DA">
        <w:rPr>
          <w:rFonts w:cs="David" w:hint="cs"/>
          <w:rtl/>
        </w:rPr>
        <w:tab/>
        <w:t xml:space="preserve"> לא "אישית".</w:t>
      </w:r>
    </w:p>
    <w:p w14:paraId="3A4EFD28" w14:textId="77777777" w:rsidR="003E25DA" w:rsidRPr="003E25DA" w:rsidRDefault="003E25DA" w:rsidP="003E25DA">
      <w:pPr>
        <w:tabs>
          <w:tab w:val="left" w:pos="654"/>
        </w:tabs>
        <w:bidi/>
        <w:jc w:val="both"/>
        <w:rPr>
          <w:rFonts w:cs="David" w:hint="cs"/>
          <w:rtl/>
        </w:rPr>
      </w:pPr>
    </w:p>
    <w:p w14:paraId="0352A96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5395492" w14:textId="77777777" w:rsidR="003E25DA" w:rsidRPr="003E25DA" w:rsidRDefault="003E25DA" w:rsidP="003E25DA">
      <w:pPr>
        <w:bidi/>
        <w:jc w:val="both"/>
        <w:rPr>
          <w:rFonts w:cs="David" w:hint="cs"/>
          <w:u w:val="single"/>
          <w:rtl/>
        </w:rPr>
      </w:pPr>
    </w:p>
    <w:p w14:paraId="536E2674" w14:textId="77777777" w:rsidR="003E25DA" w:rsidRPr="003E25DA" w:rsidRDefault="003E25DA" w:rsidP="003E25DA">
      <w:pPr>
        <w:tabs>
          <w:tab w:val="left" w:pos="654"/>
        </w:tabs>
        <w:bidi/>
        <w:jc w:val="both"/>
        <w:rPr>
          <w:rFonts w:cs="David" w:hint="cs"/>
          <w:rtl/>
        </w:rPr>
      </w:pPr>
      <w:r w:rsidRPr="003E25DA">
        <w:rPr>
          <w:rFonts w:cs="David" w:hint="cs"/>
          <w:rtl/>
        </w:rPr>
        <w:tab/>
        <w:t>"אישית" יורדת.</w:t>
      </w:r>
    </w:p>
    <w:p w14:paraId="43C61093" w14:textId="77777777" w:rsidR="003E25DA" w:rsidRPr="003E25DA" w:rsidRDefault="003E25DA" w:rsidP="003E25DA">
      <w:pPr>
        <w:tabs>
          <w:tab w:val="left" w:pos="654"/>
        </w:tabs>
        <w:bidi/>
        <w:jc w:val="both"/>
        <w:rPr>
          <w:rFonts w:cs="David" w:hint="cs"/>
          <w:rtl/>
        </w:rPr>
      </w:pPr>
    </w:p>
    <w:p w14:paraId="2076A87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32A1855" w14:textId="77777777" w:rsidR="003E25DA" w:rsidRPr="003E25DA" w:rsidRDefault="003E25DA" w:rsidP="003E25DA">
      <w:pPr>
        <w:bidi/>
        <w:jc w:val="both"/>
        <w:rPr>
          <w:rFonts w:cs="David" w:hint="cs"/>
          <w:u w:val="single"/>
          <w:rtl/>
        </w:rPr>
      </w:pPr>
    </w:p>
    <w:p w14:paraId="00F4175A" w14:textId="77777777" w:rsidR="003E25DA" w:rsidRPr="003E25DA" w:rsidRDefault="003E25DA" w:rsidP="003E25DA">
      <w:pPr>
        <w:tabs>
          <w:tab w:val="left" w:pos="654"/>
        </w:tabs>
        <w:bidi/>
        <w:jc w:val="both"/>
        <w:rPr>
          <w:rFonts w:cs="David" w:hint="cs"/>
          <w:rtl/>
        </w:rPr>
      </w:pPr>
      <w:r w:rsidRPr="003E25DA">
        <w:rPr>
          <w:rFonts w:cs="David" w:hint="cs"/>
          <w:rtl/>
        </w:rPr>
        <w:tab/>
        <w:t>"שהושמעה כלפיו או כלפי סיעתו בכנסת".</w:t>
      </w:r>
    </w:p>
    <w:p w14:paraId="2F307A17" w14:textId="77777777" w:rsidR="003E25DA" w:rsidRPr="003E25DA" w:rsidRDefault="003E25DA" w:rsidP="003E25DA">
      <w:pPr>
        <w:tabs>
          <w:tab w:val="left" w:pos="654"/>
        </w:tabs>
        <w:bidi/>
        <w:jc w:val="both"/>
        <w:rPr>
          <w:rFonts w:cs="David" w:hint="cs"/>
          <w:rtl/>
        </w:rPr>
      </w:pPr>
    </w:p>
    <w:p w14:paraId="71C89D2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8413E24" w14:textId="77777777" w:rsidR="003E25DA" w:rsidRPr="003E25DA" w:rsidRDefault="003E25DA" w:rsidP="003E25DA">
      <w:pPr>
        <w:bidi/>
        <w:jc w:val="both"/>
        <w:rPr>
          <w:rFonts w:cs="David" w:hint="cs"/>
          <w:u w:val="single"/>
          <w:rtl/>
        </w:rPr>
      </w:pPr>
    </w:p>
    <w:p w14:paraId="39F9B508" w14:textId="77777777" w:rsidR="003E25DA" w:rsidRPr="003E25DA" w:rsidRDefault="003E25DA" w:rsidP="003E25DA">
      <w:pPr>
        <w:tabs>
          <w:tab w:val="left" w:pos="654"/>
        </w:tabs>
        <w:bidi/>
        <w:jc w:val="both"/>
        <w:rPr>
          <w:rFonts w:cs="David" w:hint="cs"/>
          <w:rtl/>
        </w:rPr>
      </w:pPr>
      <w:r w:rsidRPr="003E25DA">
        <w:rPr>
          <w:rFonts w:cs="David" w:hint="cs"/>
          <w:rtl/>
        </w:rPr>
        <w:tab/>
        <w:t>לא, "בקשר להאשמה שהושמעה בכנסת".</w:t>
      </w:r>
    </w:p>
    <w:p w14:paraId="3BA2D876" w14:textId="77777777" w:rsidR="003E25DA" w:rsidRPr="003E25DA" w:rsidRDefault="003E25DA" w:rsidP="003E25DA">
      <w:pPr>
        <w:tabs>
          <w:tab w:val="left" w:pos="654"/>
        </w:tabs>
        <w:bidi/>
        <w:jc w:val="both"/>
        <w:rPr>
          <w:rFonts w:cs="David" w:hint="cs"/>
          <w:rtl/>
        </w:rPr>
      </w:pPr>
    </w:p>
    <w:p w14:paraId="7156F79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0644134" w14:textId="77777777" w:rsidR="003E25DA" w:rsidRPr="003E25DA" w:rsidRDefault="003E25DA" w:rsidP="003E25DA">
      <w:pPr>
        <w:bidi/>
        <w:jc w:val="both"/>
        <w:rPr>
          <w:rFonts w:cs="David" w:hint="cs"/>
          <w:rtl/>
        </w:rPr>
      </w:pPr>
    </w:p>
    <w:p w14:paraId="11264554" w14:textId="77777777" w:rsidR="003E25DA" w:rsidRPr="003E25DA" w:rsidRDefault="003E25DA" w:rsidP="003E25DA">
      <w:pPr>
        <w:tabs>
          <w:tab w:val="left" w:pos="654"/>
        </w:tabs>
        <w:bidi/>
        <w:jc w:val="both"/>
        <w:rPr>
          <w:rFonts w:cs="David" w:hint="cs"/>
          <w:rtl/>
        </w:rPr>
      </w:pPr>
      <w:r w:rsidRPr="003E25DA">
        <w:rPr>
          <w:rFonts w:cs="David" w:hint="cs"/>
          <w:rtl/>
        </w:rPr>
        <w:tab/>
        <w:t xml:space="preserve"> אפילו לא כלפיו?</w:t>
      </w:r>
    </w:p>
    <w:p w14:paraId="043E6E67" w14:textId="77777777" w:rsidR="003E25DA" w:rsidRPr="003E25DA" w:rsidRDefault="003E25DA" w:rsidP="003E25DA">
      <w:pPr>
        <w:tabs>
          <w:tab w:val="left" w:pos="654"/>
        </w:tabs>
        <w:bidi/>
        <w:jc w:val="both"/>
        <w:rPr>
          <w:rFonts w:cs="David" w:hint="cs"/>
          <w:rtl/>
        </w:rPr>
      </w:pPr>
    </w:p>
    <w:p w14:paraId="6A1E1273" w14:textId="77777777" w:rsidR="003E25DA" w:rsidRPr="003E25DA" w:rsidRDefault="003E25DA" w:rsidP="003E25DA">
      <w:pPr>
        <w:tabs>
          <w:tab w:val="left" w:pos="654"/>
        </w:tabs>
        <w:bidi/>
        <w:jc w:val="both"/>
        <w:rPr>
          <w:rFonts w:cs="David" w:hint="cs"/>
          <w:u w:val="single"/>
          <w:rtl/>
        </w:rPr>
      </w:pPr>
      <w:r w:rsidRPr="003E25DA">
        <w:rPr>
          <w:rFonts w:cs="David" w:hint="cs"/>
          <w:u w:val="single"/>
          <w:rtl/>
        </w:rPr>
        <w:t>קריאות:</w:t>
      </w:r>
    </w:p>
    <w:p w14:paraId="1EB6A5FD" w14:textId="77777777" w:rsidR="003E25DA" w:rsidRPr="003E25DA" w:rsidRDefault="003E25DA" w:rsidP="003E25DA">
      <w:pPr>
        <w:tabs>
          <w:tab w:val="left" w:pos="654"/>
        </w:tabs>
        <w:bidi/>
        <w:jc w:val="both"/>
        <w:rPr>
          <w:rFonts w:cs="David" w:hint="cs"/>
          <w:rtl/>
        </w:rPr>
      </w:pPr>
    </w:p>
    <w:p w14:paraId="600A9713" w14:textId="77777777" w:rsidR="003E25DA" w:rsidRPr="003E25DA" w:rsidRDefault="003E25DA" w:rsidP="003E25DA">
      <w:pPr>
        <w:tabs>
          <w:tab w:val="left" w:pos="654"/>
        </w:tabs>
        <w:bidi/>
        <w:jc w:val="both"/>
        <w:rPr>
          <w:rFonts w:cs="David" w:hint="cs"/>
          <w:rtl/>
        </w:rPr>
      </w:pPr>
      <w:r w:rsidRPr="003E25DA">
        <w:rPr>
          <w:rFonts w:cs="David" w:hint="cs"/>
          <w:rtl/>
        </w:rPr>
        <w:tab/>
        <w:t xml:space="preserve">כלפי סיעתו. </w:t>
      </w:r>
    </w:p>
    <w:p w14:paraId="1152AEA3" w14:textId="77777777" w:rsidR="003E25DA" w:rsidRPr="003E25DA" w:rsidRDefault="003E25DA" w:rsidP="003E25DA">
      <w:pPr>
        <w:tabs>
          <w:tab w:val="left" w:pos="654"/>
        </w:tabs>
        <w:bidi/>
        <w:jc w:val="both"/>
        <w:rPr>
          <w:rFonts w:cs="David" w:hint="cs"/>
          <w:rtl/>
        </w:rPr>
      </w:pPr>
    </w:p>
    <w:p w14:paraId="2C026AE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3CCB30D" w14:textId="77777777" w:rsidR="003E25DA" w:rsidRPr="003E25DA" w:rsidRDefault="003E25DA" w:rsidP="003E25DA">
      <w:pPr>
        <w:bidi/>
        <w:jc w:val="both"/>
        <w:rPr>
          <w:rFonts w:cs="David" w:hint="cs"/>
          <w:rtl/>
        </w:rPr>
      </w:pPr>
    </w:p>
    <w:p w14:paraId="0EFDF954" w14:textId="77777777" w:rsidR="003E25DA" w:rsidRPr="003E25DA" w:rsidRDefault="003E25DA" w:rsidP="003E25DA">
      <w:pPr>
        <w:tabs>
          <w:tab w:val="left" w:pos="654"/>
        </w:tabs>
        <w:bidi/>
        <w:jc w:val="both"/>
        <w:rPr>
          <w:rFonts w:cs="David" w:hint="cs"/>
          <w:rtl/>
        </w:rPr>
      </w:pPr>
      <w:r w:rsidRPr="003E25DA">
        <w:rPr>
          <w:rFonts w:cs="David" w:hint="cs"/>
          <w:rtl/>
        </w:rPr>
        <w:tab/>
        <w:t xml:space="preserve"> לכן צריך להיות משהו מאוד רחב </w:t>
      </w:r>
      <w:r w:rsidRPr="003E25DA">
        <w:rPr>
          <w:rFonts w:cs="David"/>
          <w:rtl/>
        </w:rPr>
        <w:t>–</w:t>
      </w:r>
      <w:r w:rsidRPr="003E25DA">
        <w:rPr>
          <w:rFonts w:cs="David" w:hint="cs"/>
          <w:rtl/>
        </w:rPr>
        <w:t xml:space="preserve"> האשימו את הציבור, למשל.</w:t>
      </w:r>
    </w:p>
    <w:p w14:paraId="4052CBE1" w14:textId="77777777" w:rsidR="003E25DA" w:rsidRPr="003E25DA" w:rsidRDefault="003E25DA" w:rsidP="003E25DA">
      <w:pPr>
        <w:tabs>
          <w:tab w:val="left" w:pos="654"/>
        </w:tabs>
        <w:bidi/>
        <w:jc w:val="both"/>
        <w:rPr>
          <w:rFonts w:cs="David" w:hint="cs"/>
          <w:rtl/>
        </w:rPr>
      </w:pPr>
    </w:p>
    <w:p w14:paraId="436451B4"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A9F2D7F" w14:textId="77777777" w:rsidR="003E25DA" w:rsidRPr="003E25DA" w:rsidRDefault="003E25DA" w:rsidP="003E25DA">
      <w:pPr>
        <w:bidi/>
        <w:jc w:val="both"/>
        <w:rPr>
          <w:rFonts w:cs="David" w:hint="cs"/>
          <w:u w:val="single"/>
          <w:rtl/>
        </w:rPr>
      </w:pPr>
    </w:p>
    <w:p w14:paraId="47A14970" w14:textId="77777777" w:rsidR="003E25DA" w:rsidRPr="003E25DA" w:rsidRDefault="003E25DA" w:rsidP="003E25DA">
      <w:pPr>
        <w:tabs>
          <w:tab w:val="left" w:pos="654"/>
        </w:tabs>
        <w:bidi/>
        <w:jc w:val="both"/>
        <w:rPr>
          <w:rFonts w:cs="David" w:hint="cs"/>
          <w:rtl/>
        </w:rPr>
      </w:pPr>
      <w:r w:rsidRPr="003E25DA">
        <w:rPr>
          <w:rFonts w:cs="David" w:hint="cs"/>
          <w:rtl/>
        </w:rPr>
        <w:tab/>
        <w:t xml:space="preserve">בסדר. "כלפיו או כלפי סיעתו". </w:t>
      </w:r>
    </w:p>
    <w:p w14:paraId="118B2189" w14:textId="77777777" w:rsidR="003E25DA" w:rsidRPr="003E25DA" w:rsidRDefault="003E25DA" w:rsidP="003E25DA">
      <w:pPr>
        <w:tabs>
          <w:tab w:val="left" w:pos="654"/>
        </w:tabs>
        <w:bidi/>
        <w:jc w:val="both"/>
        <w:rPr>
          <w:rFonts w:cs="David" w:hint="cs"/>
          <w:rtl/>
        </w:rPr>
      </w:pPr>
    </w:p>
    <w:p w14:paraId="21924210" w14:textId="77777777" w:rsidR="003E25DA" w:rsidRPr="003E25DA" w:rsidRDefault="003E25DA" w:rsidP="003E25DA">
      <w:pPr>
        <w:tabs>
          <w:tab w:val="left" w:pos="654"/>
        </w:tabs>
        <w:bidi/>
        <w:jc w:val="both"/>
        <w:rPr>
          <w:rFonts w:cs="David" w:hint="cs"/>
          <w:u w:val="single"/>
          <w:rtl/>
        </w:rPr>
      </w:pPr>
      <w:r w:rsidRPr="003E25DA">
        <w:rPr>
          <w:rFonts w:cs="David" w:hint="cs"/>
          <w:u w:val="single"/>
          <w:rtl/>
        </w:rPr>
        <w:t>נאזם בדר:</w:t>
      </w:r>
    </w:p>
    <w:p w14:paraId="02FD299F" w14:textId="77777777" w:rsidR="003E25DA" w:rsidRPr="003E25DA" w:rsidRDefault="003E25DA" w:rsidP="003E25DA">
      <w:pPr>
        <w:tabs>
          <w:tab w:val="left" w:pos="654"/>
        </w:tabs>
        <w:bidi/>
        <w:jc w:val="both"/>
        <w:rPr>
          <w:rFonts w:cs="David" w:hint="cs"/>
          <w:u w:val="single"/>
          <w:rtl/>
        </w:rPr>
      </w:pPr>
    </w:p>
    <w:p w14:paraId="45326904" w14:textId="77777777" w:rsidR="003E25DA" w:rsidRPr="003E25DA" w:rsidRDefault="003E25DA" w:rsidP="003E25DA">
      <w:pPr>
        <w:tabs>
          <w:tab w:val="left" w:pos="654"/>
        </w:tabs>
        <w:bidi/>
        <w:jc w:val="both"/>
        <w:rPr>
          <w:rFonts w:cs="David" w:hint="cs"/>
          <w:rtl/>
        </w:rPr>
      </w:pPr>
      <w:r w:rsidRPr="003E25DA">
        <w:rPr>
          <w:rFonts w:cs="David" w:hint="cs"/>
          <w:rtl/>
        </w:rPr>
        <w:tab/>
        <w:t xml:space="preserve">זה מייתר את סעיף 88 בקשר להצעות לסדר היום כאשר מדובר בסיעה. </w:t>
      </w:r>
    </w:p>
    <w:p w14:paraId="39F39765" w14:textId="77777777" w:rsidR="003E25DA" w:rsidRPr="003E25DA" w:rsidRDefault="003E25DA" w:rsidP="003E25DA">
      <w:pPr>
        <w:tabs>
          <w:tab w:val="left" w:pos="654"/>
        </w:tabs>
        <w:bidi/>
        <w:jc w:val="both"/>
        <w:rPr>
          <w:rFonts w:cs="David" w:hint="cs"/>
          <w:rtl/>
        </w:rPr>
      </w:pPr>
    </w:p>
    <w:p w14:paraId="5103DF7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CA1005F" w14:textId="77777777" w:rsidR="003E25DA" w:rsidRPr="003E25DA" w:rsidRDefault="003E25DA" w:rsidP="003E25DA">
      <w:pPr>
        <w:bidi/>
        <w:jc w:val="both"/>
        <w:rPr>
          <w:rFonts w:cs="David" w:hint="cs"/>
          <w:rtl/>
        </w:rPr>
      </w:pPr>
    </w:p>
    <w:p w14:paraId="67980710" w14:textId="77777777" w:rsidR="003E25DA" w:rsidRPr="003E25DA" w:rsidRDefault="003E25DA" w:rsidP="003E25DA">
      <w:pPr>
        <w:tabs>
          <w:tab w:val="left" w:pos="654"/>
        </w:tabs>
        <w:bidi/>
        <w:jc w:val="both"/>
        <w:rPr>
          <w:rFonts w:cs="David" w:hint="cs"/>
          <w:rtl/>
        </w:rPr>
      </w:pPr>
      <w:r w:rsidRPr="003E25DA">
        <w:rPr>
          <w:rFonts w:cs="David" w:hint="cs"/>
          <w:rtl/>
        </w:rPr>
        <w:tab/>
        <w:t xml:space="preserve"> לא, סעיף 88 אומר מי משיב להצעה לסדר שנוגעת לסיעה. פה זאת הודעה אישית.</w:t>
      </w:r>
    </w:p>
    <w:p w14:paraId="4E53E6C0" w14:textId="77777777" w:rsidR="003E25DA" w:rsidRPr="003E25DA" w:rsidRDefault="003E25DA" w:rsidP="003E25DA">
      <w:pPr>
        <w:tabs>
          <w:tab w:val="left" w:pos="654"/>
        </w:tabs>
        <w:bidi/>
        <w:jc w:val="both"/>
        <w:rPr>
          <w:rFonts w:cs="David" w:hint="cs"/>
          <w:rtl/>
        </w:rPr>
      </w:pPr>
    </w:p>
    <w:p w14:paraId="03C829D9" w14:textId="77777777" w:rsidR="003E25DA" w:rsidRPr="003E25DA" w:rsidRDefault="003E25DA" w:rsidP="003E25DA">
      <w:pPr>
        <w:tabs>
          <w:tab w:val="left" w:pos="654"/>
        </w:tabs>
        <w:bidi/>
        <w:jc w:val="both"/>
        <w:rPr>
          <w:rFonts w:cs="David" w:hint="cs"/>
          <w:u w:val="single"/>
          <w:rtl/>
        </w:rPr>
      </w:pPr>
      <w:r w:rsidRPr="003E25DA">
        <w:rPr>
          <w:rFonts w:cs="David" w:hint="cs"/>
          <w:u w:val="single"/>
          <w:rtl/>
        </w:rPr>
        <w:t>נאזם בדר:</w:t>
      </w:r>
    </w:p>
    <w:p w14:paraId="30FA11FF" w14:textId="77777777" w:rsidR="003E25DA" w:rsidRPr="003E25DA" w:rsidRDefault="003E25DA" w:rsidP="003E25DA">
      <w:pPr>
        <w:tabs>
          <w:tab w:val="left" w:pos="654"/>
        </w:tabs>
        <w:bidi/>
        <w:jc w:val="both"/>
        <w:rPr>
          <w:rFonts w:cs="David" w:hint="cs"/>
          <w:u w:val="single"/>
          <w:rtl/>
        </w:rPr>
      </w:pPr>
    </w:p>
    <w:p w14:paraId="049124E7" w14:textId="77777777" w:rsidR="003E25DA" w:rsidRPr="003E25DA" w:rsidRDefault="003E25DA" w:rsidP="003E25DA">
      <w:pPr>
        <w:tabs>
          <w:tab w:val="left" w:pos="654"/>
        </w:tabs>
        <w:bidi/>
        <w:jc w:val="both"/>
        <w:rPr>
          <w:rFonts w:cs="David" w:hint="cs"/>
          <w:rtl/>
        </w:rPr>
      </w:pPr>
      <w:r w:rsidRPr="003E25DA">
        <w:rPr>
          <w:rFonts w:cs="David" w:hint="cs"/>
          <w:rtl/>
        </w:rPr>
        <w:tab/>
        <w:t>- - - מהתשובה - - -</w:t>
      </w:r>
    </w:p>
    <w:p w14:paraId="4F416D69" w14:textId="77777777" w:rsidR="003E25DA" w:rsidRPr="003E25DA" w:rsidRDefault="003E25DA" w:rsidP="003E25DA">
      <w:pPr>
        <w:tabs>
          <w:tab w:val="left" w:pos="654"/>
        </w:tabs>
        <w:bidi/>
        <w:jc w:val="both"/>
        <w:rPr>
          <w:rFonts w:cs="David" w:hint="cs"/>
          <w:rtl/>
        </w:rPr>
      </w:pPr>
    </w:p>
    <w:p w14:paraId="1C0F378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ED1FC7B" w14:textId="77777777" w:rsidR="003E25DA" w:rsidRPr="003E25DA" w:rsidRDefault="003E25DA" w:rsidP="003E25DA">
      <w:pPr>
        <w:bidi/>
        <w:jc w:val="both"/>
        <w:rPr>
          <w:rFonts w:cs="David" w:hint="cs"/>
          <w:rtl/>
        </w:rPr>
      </w:pPr>
    </w:p>
    <w:p w14:paraId="28CFA445" w14:textId="77777777" w:rsidR="003E25DA" w:rsidRPr="003E25DA" w:rsidRDefault="003E25DA" w:rsidP="003E25DA">
      <w:pPr>
        <w:tabs>
          <w:tab w:val="left" w:pos="654"/>
        </w:tabs>
        <w:bidi/>
        <w:jc w:val="both"/>
        <w:rPr>
          <w:rFonts w:cs="David" w:hint="cs"/>
          <w:rtl/>
        </w:rPr>
      </w:pPr>
      <w:r w:rsidRPr="003E25DA">
        <w:rPr>
          <w:rFonts w:cs="David" w:hint="cs"/>
          <w:rtl/>
        </w:rPr>
        <w:tab/>
        <w:t xml:space="preserve"> אבל זה לא רק בהצעות לסדר. בכל דיון שיש האשמה נגד חבר כנסת או נגד סיעתו הוא יכול לבקש הערה אישית.</w:t>
      </w:r>
    </w:p>
    <w:p w14:paraId="40DDBDA3" w14:textId="77777777" w:rsidR="003E25DA" w:rsidRPr="003E25DA" w:rsidRDefault="003E25DA" w:rsidP="003E25DA">
      <w:pPr>
        <w:tabs>
          <w:tab w:val="left" w:pos="654"/>
        </w:tabs>
        <w:bidi/>
        <w:jc w:val="both"/>
        <w:rPr>
          <w:rFonts w:cs="David" w:hint="cs"/>
          <w:rtl/>
        </w:rPr>
      </w:pPr>
    </w:p>
    <w:p w14:paraId="15C0F680"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6BD4FA3" w14:textId="77777777" w:rsidR="003E25DA" w:rsidRPr="003E25DA" w:rsidRDefault="003E25DA" w:rsidP="003E25DA">
      <w:pPr>
        <w:bidi/>
        <w:jc w:val="both"/>
        <w:rPr>
          <w:rFonts w:cs="David" w:hint="cs"/>
          <w:u w:val="single"/>
          <w:rtl/>
        </w:rPr>
      </w:pPr>
    </w:p>
    <w:p w14:paraId="47A4F077" w14:textId="77777777" w:rsidR="003E25DA" w:rsidRPr="003E25DA" w:rsidRDefault="003E25DA" w:rsidP="003E25DA">
      <w:pPr>
        <w:tabs>
          <w:tab w:val="left" w:pos="654"/>
        </w:tabs>
        <w:bidi/>
        <w:jc w:val="both"/>
        <w:rPr>
          <w:rFonts w:cs="David" w:hint="cs"/>
          <w:rtl/>
        </w:rPr>
      </w:pPr>
      <w:r w:rsidRPr="003E25DA">
        <w:rPr>
          <w:rFonts w:cs="David" w:hint="cs"/>
          <w:rtl/>
        </w:rPr>
        <w:tab/>
        <w:t>זה מייתר אותו, למעשה. יכול להיות שצריך למחוק את הנקודה הזאת.</w:t>
      </w:r>
    </w:p>
    <w:p w14:paraId="1DA9CD50" w14:textId="77777777" w:rsidR="003E25DA" w:rsidRPr="003E25DA" w:rsidRDefault="003E25DA" w:rsidP="003E25DA">
      <w:pPr>
        <w:tabs>
          <w:tab w:val="left" w:pos="654"/>
        </w:tabs>
        <w:bidi/>
        <w:jc w:val="both"/>
        <w:rPr>
          <w:rFonts w:cs="David" w:hint="cs"/>
          <w:rtl/>
        </w:rPr>
      </w:pPr>
    </w:p>
    <w:p w14:paraId="163645D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B22F3EC" w14:textId="77777777" w:rsidR="003E25DA" w:rsidRPr="003E25DA" w:rsidRDefault="003E25DA" w:rsidP="003E25DA">
      <w:pPr>
        <w:bidi/>
        <w:jc w:val="both"/>
        <w:rPr>
          <w:rFonts w:cs="David" w:hint="cs"/>
          <w:rtl/>
        </w:rPr>
      </w:pPr>
    </w:p>
    <w:p w14:paraId="46F466E5" w14:textId="77777777" w:rsidR="003E25DA" w:rsidRPr="003E25DA" w:rsidRDefault="003E25DA" w:rsidP="003E25DA">
      <w:pPr>
        <w:tabs>
          <w:tab w:val="left" w:pos="654"/>
        </w:tabs>
        <w:bidi/>
        <w:jc w:val="both"/>
        <w:rPr>
          <w:rFonts w:cs="David" w:hint="cs"/>
          <w:rtl/>
        </w:rPr>
      </w:pPr>
      <w:r w:rsidRPr="003E25DA">
        <w:rPr>
          <w:rFonts w:cs="David" w:hint="cs"/>
          <w:rtl/>
        </w:rPr>
        <w:tab/>
        <w:t xml:space="preserve"> זה משהו כללי שחל בפועל - - -</w:t>
      </w:r>
    </w:p>
    <w:p w14:paraId="291C47F1" w14:textId="77777777" w:rsidR="003E25DA" w:rsidRPr="003E25DA" w:rsidRDefault="003E25DA" w:rsidP="003E25DA">
      <w:pPr>
        <w:tabs>
          <w:tab w:val="left" w:pos="654"/>
        </w:tabs>
        <w:bidi/>
        <w:jc w:val="both"/>
        <w:rPr>
          <w:rFonts w:cs="David" w:hint="cs"/>
          <w:rtl/>
        </w:rPr>
      </w:pPr>
    </w:p>
    <w:p w14:paraId="3D00BFD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0CC8C65" w14:textId="77777777" w:rsidR="003E25DA" w:rsidRPr="003E25DA" w:rsidRDefault="003E25DA" w:rsidP="003E25DA">
      <w:pPr>
        <w:bidi/>
        <w:jc w:val="both"/>
        <w:rPr>
          <w:rFonts w:cs="David" w:hint="cs"/>
          <w:u w:val="single"/>
          <w:rtl/>
        </w:rPr>
      </w:pPr>
    </w:p>
    <w:p w14:paraId="2232F11C" w14:textId="77777777" w:rsidR="003E25DA" w:rsidRPr="003E25DA" w:rsidRDefault="003E25DA" w:rsidP="003E25DA">
      <w:pPr>
        <w:tabs>
          <w:tab w:val="left" w:pos="654"/>
        </w:tabs>
        <w:bidi/>
        <w:jc w:val="both"/>
        <w:rPr>
          <w:rFonts w:cs="David" w:hint="cs"/>
          <w:rtl/>
        </w:rPr>
      </w:pPr>
      <w:r w:rsidRPr="003E25DA">
        <w:rPr>
          <w:rFonts w:cs="David" w:hint="cs"/>
          <w:rtl/>
        </w:rPr>
        <w:tab/>
        <w:t>אבל אז אין צורך בהסדרה נקודתית שם. אולי צריך לעשות שם תיקון כי אין בזה צורך. זה עניין טכני, לא חייבים לעשות את זה כרגע.</w:t>
      </w:r>
    </w:p>
    <w:p w14:paraId="175880A9" w14:textId="77777777" w:rsidR="003E25DA" w:rsidRPr="003E25DA" w:rsidRDefault="003E25DA" w:rsidP="003E25DA">
      <w:pPr>
        <w:tabs>
          <w:tab w:val="left" w:pos="654"/>
        </w:tabs>
        <w:bidi/>
        <w:jc w:val="both"/>
        <w:rPr>
          <w:rFonts w:cs="David" w:hint="cs"/>
          <w:rtl/>
        </w:rPr>
      </w:pPr>
    </w:p>
    <w:p w14:paraId="394CA3CB" w14:textId="77777777" w:rsidR="003E25DA" w:rsidRPr="003E25DA" w:rsidRDefault="003E25DA" w:rsidP="003E25DA">
      <w:pPr>
        <w:tabs>
          <w:tab w:val="left" w:pos="654"/>
        </w:tabs>
        <w:bidi/>
        <w:jc w:val="both"/>
        <w:rPr>
          <w:rFonts w:cs="David" w:hint="cs"/>
          <w:rtl/>
        </w:rPr>
      </w:pPr>
      <w:r w:rsidRPr="003E25DA">
        <w:rPr>
          <w:rFonts w:cs="David" w:hint="cs"/>
          <w:rtl/>
        </w:rPr>
        <w:tab/>
        <w:t xml:space="preserve">אבל על פניו זה נכון, שאם כתוב שם הסדר ספציפי לא צריך אותו כי הוא מיותר. </w:t>
      </w:r>
    </w:p>
    <w:p w14:paraId="4C3478C3" w14:textId="77777777" w:rsidR="003E25DA" w:rsidRPr="003E25DA" w:rsidRDefault="003E25DA" w:rsidP="003E25DA">
      <w:pPr>
        <w:tabs>
          <w:tab w:val="left" w:pos="654"/>
        </w:tabs>
        <w:bidi/>
        <w:jc w:val="both"/>
        <w:rPr>
          <w:rFonts w:cs="David" w:hint="cs"/>
          <w:rtl/>
        </w:rPr>
      </w:pPr>
    </w:p>
    <w:p w14:paraId="1409BEC3" w14:textId="77777777" w:rsidR="003E25DA" w:rsidRPr="003E25DA" w:rsidRDefault="003E25DA" w:rsidP="003E25DA">
      <w:pPr>
        <w:bidi/>
        <w:jc w:val="both"/>
        <w:rPr>
          <w:rFonts w:cs="David"/>
        </w:rPr>
      </w:pPr>
      <w:r w:rsidRPr="003E25DA">
        <w:rPr>
          <w:rFonts w:cs="David" w:hint="cs"/>
          <w:u w:val="single"/>
          <w:rtl/>
        </w:rPr>
        <w:t>סהר פינטו:</w:t>
      </w:r>
    </w:p>
    <w:p w14:paraId="54E80439" w14:textId="77777777" w:rsidR="003E25DA" w:rsidRPr="003E25DA" w:rsidRDefault="003E25DA" w:rsidP="003E25DA">
      <w:pPr>
        <w:bidi/>
        <w:jc w:val="both"/>
        <w:rPr>
          <w:rFonts w:cs="David" w:hint="cs"/>
          <w:rtl/>
        </w:rPr>
      </w:pPr>
    </w:p>
    <w:p w14:paraId="63F6E030" w14:textId="77777777" w:rsidR="003E25DA" w:rsidRPr="003E25DA" w:rsidRDefault="003E25DA" w:rsidP="003E25DA">
      <w:pPr>
        <w:tabs>
          <w:tab w:val="left" w:pos="654"/>
        </w:tabs>
        <w:bidi/>
        <w:jc w:val="both"/>
        <w:rPr>
          <w:rFonts w:cs="David" w:hint="cs"/>
          <w:rtl/>
        </w:rPr>
      </w:pPr>
      <w:r w:rsidRPr="003E25DA">
        <w:rPr>
          <w:rFonts w:cs="David" w:hint="cs"/>
          <w:rtl/>
        </w:rPr>
        <w:tab/>
        <w:t>שם הוא מדבר על כך שהנושא להצעה לסדר היה פעולה של סיעה.</w:t>
      </w:r>
    </w:p>
    <w:p w14:paraId="11037758" w14:textId="77777777" w:rsidR="003E25DA" w:rsidRPr="003E25DA" w:rsidRDefault="003E25DA" w:rsidP="003E25DA">
      <w:pPr>
        <w:tabs>
          <w:tab w:val="left" w:pos="654"/>
        </w:tabs>
        <w:bidi/>
        <w:jc w:val="both"/>
        <w:rPr>
          <w:rFonts w:cs="David" w:hint="cs"/>
          <w:rtl/>
        </w:rPr>
      </w:pPr>
    </w:p>
    <w:p w14:paraId="4D061FA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EF8CB03" w14:textId="77777777" w:rsidR="003E25DA" w:rsidRPr="003E25DA" w:rsidRDefault="003E25DA" w:rsidP="003E25DA">
      <w:pPr>
        <w:bidi/>
        <w:jc w:val="both"/>
        <w:rPr>
          <w:rFonts w:cs="David" w:hint="cs"/>
          <w:u w:val="single"/>
          <w:rtl/>
        </w:rPr>
      </w:pPr>
    </w:p>
    <w:p w14:paraId="29913CA2" w14:textId="77777777" w:rsidR="003E25DA" w:rsidRPr="003E25DA" w:rsidRDefault="003E25DA" w:rsidP="003E25DA">
      <w:pPr>
        <w:bidi/>
        <w:jc w:val="both"/>
        <w:rPr>
          <w:rFonts w:cs="David" w:hint="cs"/>
          <w:u w:val="single"/>
          <w:rtl/>
        </w:rPr>
      </w:pPr>
      <w:r w:rsidRPr="003E25DA">
        <w:rPr>
          <w:rFonts w:cs="David" w:hint="cs"/>
          <w:rtl/>
        </w:rPr>
        <w:tab/>
        <w:t>בסדר.</w:t>
      </w:r>
    </w:p>
    <w:p w14:paraId="43CFE725" w14:textId="77777777" w:rsidR="003E25DA" w:rsidRPr="003E25DA" w:rsidRDefault="003E25DA" w:rsidP="003E25DA">
      <w:pPr>
        <w:bidi/>
        <w:jc w:val="both"/>
        <w:rPr>
          <w:rFonts w:cs="David" w:hint="cs"/>
          <w:u w:val="single"/>
          <w:rtl/>
        </w:rPr>
      </w:pPr>
    </w:p>
    <w:p w14:paraId="19E35D8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28874F0" w14:textId="77777777" w:rsidR="003E25DA" w:rsidRPr="003E25DA" w:rsidRDefault="003E25DA" w:rsidP="003E25DA">
      <w:pPr>
        <w:bidi/>
        <w:jc w:val="both"/>
        <w:rPr>
          <w:rFonts w:cs="David" w:hint="cs"/>
          <w:u w:val="single"/>
          <w:rtl/>
        </w:rPr>
      </w:pPr>
    </w:p>
    <w:p w14:paraId="07FAF40E" w14:textId="77777777" w:rsidR="003E25DA" w:rsidRPr="003E25DA" w:rsidRDefault="003E25DA" w:rsidP="003E25DA">
      <w:pPr>
        <w:tabs>
          <w:tab w:val="left" w:pos="654"/>
        </w:tabs>
        <w:bidi/>
        <w:jc w:val="both"/>
        <w:rPr>
          <w:rFonts w:cs="David"/>
          <w:rtl/>
        </w:rPr>
      </w:pPr>
      <w:r w:rsidRPr="003E25DA">
        <w:rPr>
          <w:rFonts w:cs="David" w:hint="cs"/>
          <w:rtl/>
        </w:rPr>
        <w:tab/>
      </w:r>
    </w:p>
    <w:p w14:paraId="417180E5" w14:textId="77777777" w:rsidR="003E25DA" w:rsidRPr="003E25DA" w:rsidRDefault="003E25DA" w:rsidP="003E25DA">
      <w:pPr>
        <w:bidi/>
        <w:spacing w:line="360" w:lineRule="auto"/>
        <w:jc w:val="both"/>
        <w:rPr>
          <w:rFonts w:cs="David" w:hint="cs"/>
          <w:rtl/>
        </w:rPr>
      </w:pPr>
      <w:r w:rsidRPr="003E25DA">
        <w:rPr>
          <w:rFonts w:cs="David" w:hint="cs"/>
          <w:rtl/>
        </w:rPr>
        <w:t xml:space="preserve">(ב) חבר הכנסת יעביר את תוכן הודעתו מראש ובכתב ליושב ראש הישיבה </w:t>
      </w:r>
      <w:r w:rsidRPr="003E25DA">
        <w:rPr>
          <w:rFonts w:cs="David"/>
          <w:rtl/>
        </w:rPr>
        <w:t>–</w:t>
      </w:r>
      <w:r w:rsidRPr="003E25DA">
        <w:rPr>
          <w:rFonts w:cs="David" w:hint="cs"/>
          <w:rtl/>
        </w:rPr>
        <w:t xml:space="preserve"> זה גם קיים היום.</w:t>
      </w:r>
    </w:p>
    <w:p w14:paraId="3A6AB9CB" w14:textId="77777777" w:rsidR="003E25DA" w:rsidRPr="003E25DA" w:rsidRDefault="003E25DA" w:rsidP="003E25DA">
      <w:pPr>
        <w:bidi/>
        <w:ind w:firstLine="567"/>
        <w:jc w:val="both"/>
        <w:rPr>
          <w:rFonts w:cs="David" w:hint="cs"/>
          <w:rtl/>
        </w:rPr>
      </w:pPr>
      <w:r w:rsidRPr="003E25DA">
        <w:rPr>
          <w:rFonts w:cs="David" w:hint="cs"/>
          <w:rtl/>
        </w:rPr>
        <w:t>(ג) הודעת חבר הכנסת תימסר בסיום הדיון בסעיף שבו הושמעו הדברים שבגינם התבקשה ההודעה, ואם הסתיים הדיון בהצבעה - אחרי ההצבעה, במסגרת זמן שלא תעלה על חמש דקות.</w:t>
      </w:r>
    </w:p>
    <w:p w14:paraId="2B666A1A" w14:textId="77777777" w:rsidR="003E25DA" w:rsidRPr="003E25DA" w:rsidRDefault="003E25DA" w:rsidP="003E25DA">
      <w:pPr>
        <w:bidi/>
        <w:jc w:val="both"/>
        <w:rPr>
          <w:rFonts w:cs="David" w:hint="cs"/>
          <w:rtl/>
        </w:rPr>
      </w:pPr>
    </w:p>
    <w:p w14:paraId="13013A9E" w14:textId="77777777" w:rsidR="003E25DA" w:rsidRPr="003E25DA" w:rsidRDefault="003E25DA" w:rsidP="003E25DA">
      <w:pPr>
        <w:tabs>
          <w:tab w:val="left" w:pos="654"/>
        </w:tabs>
        <w:bidi/>
        <w:jc w:val="both"/>
        <w:rPr>
          <w:rFonts w:cs="David" w:hint="cs"/>
          <w:rtl/>
        </w:rPr>
      </w:pPr>
      <w:r w:rsidRPr="003E25DA">
        <w:rPr>
          <w:rFonts w:cs="David" w:hint="cs"/>
          <w:u w:val="single"/>
          <w:rtl/>
        </w:rPr>
        <w:t>סהר פינטו:</w:t>
      </w:r>
    </w:p>
    <w:p w14:paraId="31328AB4" w14:textId="77777777" w:rsidR="003E25DA" w:rsidRPr="003E25DA" w:rsidRDefault="003E25DA" w:rsidP="003E25DA">
      <w:pPr>
        <w:tabs>
          <w:tab w:val="left" w:pos="654"/>
        </w:tabs>
        <w:bidi/>
        <w:jc w:val="both"/>
        <w:rPr>
          <w:rFonts w:cs="David" w:hint="cs"/>
          <w:rtl/>
        </w:rPr>
      </w:pPr>
    </w:p>
    <w:p w14:paraId="7AFFE3EB" w14:textId="77777777" w:rsidR="003E25DA" w:rsidRPr="003E25DA" w:rsidRDefault="003E25DA" w:rsidP="003E25DA">
      <w:pPr>
        <w:tabs>
          <w:tab w:val="left" w:pos="654"/>
        </w:tabs>
        <w:bidi/>
        <w:jc w:val="both"/>
        <w:rPr>
          <w:rFonts w:cs="David" w:hint="cs"/>
          <w:rtl/>
        </w:rPr>
      </w:pPr>
      <w:r w:rsidRPr="003E25DA">
        <w:rPr>
          <w:rFonts w:cs="David" w:hint="cs"/>
          <w:rtl/>
        </w:rPr>
        <w:tab/>
        <w:t>למה מראש ובכתב? בפרקטיקה זה לא קורה.</w:t>
      </w:r>
    </w:p>
    <w:p w14:paraId="45D7A7FB" w14:textId="77777777" w:rsidR="003E25DA" w:rsidRPr="003E25DA" w:rsidRDefault="003E25DA" w:rsidP="003E25DA">
      <w:pPr>
        <w:tabs>
          <w:tab w:val="left" w:pos="654"/>
        </w:tabs>
        <w:bidi/>
        <w:jc w:val="both"/>
        <w:rPr>
          <w:rFonts w:cs="David" w:hint="cs"/>
          <w:rtl/>
        </w:rPr>
      </w:pPr>
    </w:p>
    <w:p w14:paraId="7D541A87"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1E8A9EC9" w14:textId="77777777" w:rsidR="003E25DA" w:rsidRPr="003E25DA" w:rsidRDefault="003E25DA" w:rsidP="003E25DA">
      <w:pPr>
        <w:bidi/>
        <w:jc w:val="both"/>
        <w:rPr>
          <w:rFonts w:cs="David" w:hint="cs"/>
          <w:u w:val="single"/>
          <w:rtl/>
        </w:rPr>
      </w:pPr>
    </w:p>
    <w:p w14:paraId="46FA54AB" w14:textId="77777777" w:rsidR="003E25DA" w:rsidRPr="003E25DA" w:rsidRDefault="003E25DA" w:rsidP="003E25DA">
      <w:pPr>
        <w:tabs>
          <w:tab w:val="left" w:pos="654"/>
        </w:tabs>
        <w:bidi/>
        <w:jc w:val="both"/>
        <w:rPr>
          <w:rFonts w:cs="David" w:hint="cs"/>
          <w:rtl/>
        </w:rPr>
      </w:pPr>
      <w:r w:rsidRPr="003E25DA">
        <w:rPr>
          <w:rFonts w:cs="David" w:hint="cs"/>
          <w:rtl/>
        </w:rPr>
        <w:tab/>
        <w:t xml:space="preserve"> זה קורה.</w:t>
      </w:r>
    </w:p>
    <w:p w14:paraId="0C8F012F" w14:textId="77777777" w:rsidR="003E25DA" w:rsidRPr="003E25DA" w:rsidRDefault="003E25DA" w:rsidP="003E25DA">
      <w:pPr>
        <w:tabs>
          <w:tab w:val="left" w:pos="654"/>
        </w:tabs>
        <w:bidi/>
        <w:jc w:val="both"/>
        <w:rPr>
          <w:rFonts w:cs="David" w:hint="cs"/>
          <w:rtl/>
        </w:rPr>
      </w:pPr>
    </w:p>
    <w:p w14:paraId="652D327A"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1F65A53" w14:textId="77777777" w:rsidR="003E25DA" w:rsidRPr="003E25DA" w:rsidRDefault="003E25DA" w:rsidP="003E25DA">
      <w:pPr>
        <w:bidi/>
        <w:jc w:val="both"/>
        <w:rPr>
          <w:rFonts w:cs="David" w:hint="cs"/>
          <w:u w:val="single"/>
          <w:rtl/>
        </w:rPr>
      </w:pPr>
    </w:p>
    <w:p w14:paraId="32F3DA20" w14:textId="77777777" w:rsidR="003E25DA" w:rsidRPr="003E25DA" w:rsidRDefault="003E25DA" w:rsidP="003E25DA">
      <w:pPr>
        <w:tabs>
          <w:tab w:val="left" w:pos="654"/>
        </w:tabs>
        <w:bidi/>
        <w:jc w:val="both"/>
        <w:rPr>
          <w:rFonts w:cs="David" w:hint="cs"/>
          <w:rtl/>
        </w:rPr>
      </w:pPr>
      <w:r w:rsidRPr="003E25DA">
        <w:rPr>
          <w:rFonts w:cs="David" w:hint="cs"/>
          <w:rtl/>
        </w:rPr>
        <w:tab/>
        <w:t>רק השבוע עשו את זה בכתב. אתם רוצים לוותר על דרישת הכתב? אפשר לוותר, אני לא רואה בה צורך.</w:t>
      </w:r>
    </w:p>
    <w:p w14:paraId="5003CB66" w14:textId="77777777" w:rsidR="003E25DA" w:rsidRPr="003E25DA" w:rsidRDefault="003E25DA" w:rsidP="003E25DA">
      <w:pPr>
        <w:tabs>
          <w:tab w:val="left" w:pos="654"/>
        </w:tabs>
        <w:bidi/>
        <w:jc w:val="both"/>
        <w:rPr>
          <w:rFonts w:cs="David" w:hint="cs"/>
          <w:rtl/>
        </w:rPr>
      </w:pPr>
    </w:p>
    <w:p w14:paraId="3C9EF6B9" w14:textId="77777777" w:rsidR="003E25DA" w:rsidRPr="003E25DA" w:rsidRDefault="003E25DA" w:rsidP="003E25DA">
      <w:pPr>
        <w:tabs>
          <w:tab w:val="left" w:pos="654"/>
        </w:tabs>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396BFBE9" w14:textId="77777777" w:rsidR="003E25DA" w:rsidRPr="003E25DA" w:rsidRDefault="003E25DA" w:rsidP="003E25DA">
      <w:pPr>
        <w:tabs>
          <w:tab w:val="left" w:pos="654"/>
        </w:tabs>
        <w:bidi/>
        <w:jc w:val="both"/>
        <w:rPr>
          <w:rFonts w:cs="David" w:hint="cs"/>
          <w:rtl/>
        </w:rPr>
      </w:pPr>
    </w:p>
    <w:p w14:paraId="7EABF847" w14:textId="77777777" w:rsidR="003E25DA" w:rsidRPr="003E25DA" w:rsidRDefault="003E25DA" w:rsidP="003E25DA">
      <w:pPr>
        <w:tabs>
          <w:tab w:val="left" w:pos="654"/>
        </w:tabs>
        <w:bidi/>
        <w:jc w:val="both"/>
        <w:rPr>
          <w:rFonts w:cs="David" w:hint="cs"/>
          <w:rtl/>
        </w:rPr>
      </w:pPr>
      <w:r w:rsidRPr="003E25DA">
        <w:rPr>
          <w:rFonts w:cs="David" w:hint="cs"/>
          <w:rtl/>
        </w:rPr>
        <w:tab/>
        <w:t>כן.</w:t>
      </w:r>
    </w:p>
    <w:p w14:paraId="2660A572" w14:textId="77777777" w:rsidR="003E25DA" w:rsidRPr="003E25DA" w:rsidRDefault="003E25DA" w:rsidP="003E25DA">
      <w:pPr>
        <w:tabs>
          <w:tab w:val="left" w:pos="654"/>
        </w:tabs>
        <w:bidi/>
        <w:jc w:val="both"/>
        <w:rPr>
          <w:rFonts w:cs="David" w:hint="cs"/>
          <w:rtl/>
        </w:rPr>
      </w:pPr>
    </w:p>
    <w:p w14:paraId="64B7BE6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780FA9BD" w14:textId="77777777" w:rsidR="003E25DA" w:rsidRPr="003E25DA" w:rsidRDefault="003E25DA" w:rsidP="003E25DA">
      <w:pPr>
        <w:bidi/>
        <w:jc w:val="both"/>
        <w:rPr>
          <w:rFonts w:cs="David" w:hint="cs"/>
          <w:u w:val="single"/>
          <w:rtl/>
        </w:rPr>
      </w:pPr>
    </w:p>
    <w:p w14:paraId="0BEFA655"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זה היה השנה נגדם או נגד סיעתם?</w:t>
      </w:r>
    </w:p>
    <w:p w14:paraId="03CCC94C" w14:textId="77777777" w:rsidR="003E25DA" w:rsidRPr="003E25DA" w:rsidRDefault="003E25DA" w:rsidP="003E25DA">
      <w:pPr>
        <w:tabs>
          <w:tab w:val="left" w:pos="654"/>
          <w:tab w:val="left" w:pos="938"/>
        </w:tabs>
        <w:bidi/>
        <w:jc w:val="both"/>
        <w:rPr>
          <w:rFonts w:cs="David" w:hint="cs"/>
          <w:rtl/>
        </w:rPr>
      </w:pPr>
    </w:p>
    <w:p w14:paraId="625327D9"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2B2C955D" w14:textId="77777777" w:rsidR="003E25DA" w:rsidRPr="003E25DA" w:rsidRDefault="003E25DA" w:rsidP="003E25DA">
      <w:pPr>
        <w:bidi/>
        <w:jc w:val="both"/>
        <w:rPr>
          <w:rFonts w:cs="David" w:hint="cs"/>
          <w:rtl/>
        </w:rPr>
      </w:pPr>
    </w:p>
    <w:p w14:paraId="686AC8F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 -</w:t>
      </w:r>
    </w:p>
    <w:p w14:paraId="63AD27DD" w14:textId="77777777" w:rsidR="003E25DA" w:rsidRPr="003E25DA" w:rsidRDefault="003E25DA" w:rsidP="003E25DA">
      <w:pPr>
        <w:tabs>
          <w:tab w:val="left" w:pos="654"/>
          <w:tab w:val="left" w:pos="938"/>
        </w:tabs>
        <w:bidi/>
        <w:jc w:val="both"/>
        <w:rPr>
          <w:rFonts w:cs="David" w:hint="cs"/>
          <w:rtl/>
        </w:rPr>
      </w:pPr>
    </w:p>
    <w:p w14:paraId="04DF2B9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09825B0" w14:textId="77777777" w:rsidR="003E25DA" w:rsidRPr="003E25DA" w:rsidRDefault="003E25DA" w:rsidP="003E25DA">
      <w:pPr>
        <w:bidi/>
        <w:jc w:val="both"/>
        <w:rPr>
          <w:rFonts w:cs="David" w:hint="cs"/>
          <w:rtl/>
        </w:rPr>
      </w:pPr>
    </w:p>
    <w:p w14:paraId="67EA7EA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אז אתם אומרים שאפשר להוריד את זה?</w:t>
      </w:r>
    </w:p>
    <w:p w14:paraId="2A095224" w14:textId="77777777" w:rsidR="003E25DA" w:rsidRPr="003E25DA" w:rsidRDefault="003E25DA" w:rsidP="003E25DA">
      <w:pPr>
        <w:tabs>
          <w:tab w:val="left" w:pos="654"/>
          <w:tab w:val="left" w:pos="938"/>
        </w:tabs>
        <w:bidi/>
        <w:jc w:val="both"/>
        <w:rPr>
          <w:rFonts w:cs="David" w:hint="cs"/>
          <w:rtl/>
        </w:rPr>
      </w:pPr>
    </w:p>
    <w:p w14:paraId="42A0F7F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4564E46" w14:textId="77777777" w:rsidR="003E25DA" w:rsidRPr="003E25DA" w:rsidRDefault="003E25DA" w:rsidP="003E25DA">
      <w:pPr>
        <w:bidi/>
        <w:jc w:val="both"/>
        <w:rPr>
          <w:rFonts w:cs="David" w:hint="cs"/>
          <w:u w:val="single"/>
          <w:rtl/>
        </w:rPr>
      </w:pPr>
    </w:p>
    <w:p w14:paraId="6E05911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אפשר להוריד "בכתב", </w:t>
      </w:r>
    </w:p>
    <w:p w14:paraId="669C325D" w14:textId="77777777" w:rsidR="003E25DA" w:rsidRPr="003E25DA" w:rsidRDefault="003E25DA" w:rsidP="003E25DA">
      <w:pPr>
        <w:tabs>
          <w:tab w:val="left" w:pos="654"/>
          <w:tab w:val="left" w:pos="938"/>
        </w:tabs>
        <w:bidi/>
        <w:jc w:val="both"/>
        <w:rPr>
          <w:rFonts w:cs="David" w:hint="cs"/>
          <w:rtl/>
        </w:rPr>
      </w:pPr>
    </w:p>
    <w:p w14:paraId="1145025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F767974" w14:textId="77777777" w:rsidR="003E25DA" w:rsidRPr="003E25DA" w:rsidRDefault="003E25DA" w:rsidP="003E25DA">
      <w:pPr>
        <w:bidi/>
        <w:jc w:val="both"/>
        <w:rPr>
          <w:rFonts w:cs="David" w:hint="cs"/>
          <w:rtl/>
        </w:rPr>
      </w:pPr>
    </w:p>
    <w:p w14:paraId="1F1E081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אז בכלל להוריד את ב'? </w:t>
      </w:r>
    </w:p>
    <w:p w14:paraId="5E286577" w14:textId="77777777" w:rsidR="003E25DA" w:rsidRPr="003E25DA" w:rsidRDefault="003E25DA" w:rsidP="003E25DA">
      <w:pPr>
        <w:tabs>
          <w:tab w:val="left" w:pos="654"/>
          <w:tab w:val="left" w:pos="938"/>
        </w:tabs>
        <w:bidi/>
        <w:jc w:val="both"/>
        <w:rPr>
          <w:rFonts w:cs="David" w:hint="cs"/>
          <w:rtl/>
        </w:rPr>
      </w:pPr>
    </w:p>
    <w:p w14:paraId="4EC978A5" w14:textId="77777777" w:rsidR="003E25DA" w:rsidRPr="003E25DA" w:rsidRDefault="003E25DA" w:rsidP="003E25DA">
      <w:pPr>
        <w:bidi/>
        <w:jc w:val="both"/>
        <w:rPr>
          <w:rFonts w:cs="David" w:hint="cs"/>
          <w:u w:val="single"/>
          <w:rtl/>
        </w:rPr>
      </w:pPr>
      <w:r w:rsidRPr="003E25DA">
        <w:rPr>
          <w:rFonts w:cs="David" w:hint="cs"/>
          <w:u w:val="single"/>
          <w:rtl/>
        </w:rPr>
        <w:t xml:space="preserve">יריב </w:t>
      </w:r>
      <w:proofErr w:type="spellStart"/>
      <w:r w:rsidRPr="003E25DA">
        <w:rPr>
          <w:rFonts w:cs="David" w:hint="cs"/>
          <w:u w:val="single"/>
          <w:rtl/>
        </w:rPr>
        <w:t>לוין</w:t>
      </w:r>
      <w:proofErr w:type="spellEnd"/>
      <w:r w:rsidRPr="003E25DA">
        <w:rPr>
          <w:rFonts w:cs="David" w:hint="cs"/>
          <w:u w:val="single"/>
          <w:rtl/>
        </w:rPr>
        <w:t>:</w:t>
      </w:r>
    </w:p>
    <w:p w14:paraId="222639CB" w14:textId="77777777" w:rsidR="003E25DA" w:rsidRPr="003E25DA" w:rsidRDefault="003E25DA" w:rsidP="003E25DA">
      <w:pPr>
        <w:bidi/>
        <w:jc w:val="both"/>
        <w:rPr>
          <w:rFonts w:cs="David" w:hint="cs"/>
          <w:u w:val="single"/>
          <w:rtl/>
        </w:rPr>
      </w:pPr>
    </w:p>
    <w:p w14:paraId="2F83F125"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לא, את ב' את לא מורידה.</w:t>
      </w:r>
    </w:p>
    <w:p w14:paraId="73C6EE75" w14:textId="77777777" w:rsidR="003E25DA" w:rsidRPr="003E25DA" w:rsidRDefault="003E25DA" w:rsidP="003E25DA">
      <w:pPr>
        <w:tabs>
          <w:tab w:val="left" w:pos="654"/>
          <w:tab w:val="left" w:pos="938"/>
        </w:tabs>
        <w:bidi/>
        <w:jc w:val="both"/>
        <w:rPr>
          <w:rFonts w:cs="David" w:hint="cs"/>
          <w:rtl/>
        </w:rPr>
      </w:pPr>
    </w:p>
    <w:p w14:paraId="31B6EC6D" w14:textId="77777777" w:rsidR="003E25DA" w:rsidRPr="003E25DA" w:rsidRDefault="003E25DA" w:rsidP="003E25DA">
      <w:pPr>
        <w:bidi/>
        <w:jc w:val="both"/>
        <w:rPr>
          <w:rFonts w:cs="David" w:hint="cs"/>
          <w:rtl/>
        </w:rPr>
      </w:pPr>
      <w:r w:rsidRPr="003E25DA">
        <w:rPr>
          <w:rFonts w:cs="David" w:hint="cs"/>
          <w:u w:val="single"/>
          <w:rtl/>
        </w:rPr>
        <w:t>אברהם מיכאלי:</w:t>
      </w:r>
    </w:p>
    <w:p w14:paraId="5198D70E" w14:textId="77777777" w:rsidR="003E25DA" w:rsidRPr="003E25DA" w:rsidRDefault="003E25DA" w:rsidP="003E25DA">
      <w:pPr>
        <w:bidi/>
        <w:jc w:val="both"/>
        <w:rPr>
          <w:rFonts w:cs="David" w:hint="cs"/>
          <w:rtl/>
        </w:rPr>
      </w:pPr>
    </w:p>
    <w:p w14:paraId="6F7F1C8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אבל מצד שני </w:t>
      </w:r>
      <w:r w:rsidRPr="003E25DA">
        <w:rPr>
          <w:rFonts w:cs="David"/>
          <w:rtl/>
        </w:rPr>
        <w:t>–</w:t>
      </w:r>
      <w:r w:rsidRPr="003E25DA">
        <w:rPr>
          <w:rFonts w:cs="David" w:hint="cs"/>
          <w:rtl/>
        </w:rPr>
        <w:t xml:space="preserve"> אני עכשיו מגונן פה על התקנה הישנה. הרי כל אחד יחליט שהוא רוצה להחליט. כי אחרת יבואו 10 חברי כנסת ולהגיד שהם רוצים להגיב בשם הסיעה.</w:t>
      </w:r>
    </w:p>
    <w:p w14:paraId="7A76958C" w14:textId="77777777" w:rsidR="003E25DA" w:rsidRPr="003E25DA" w:rsidRDefault="003E25DA" w:rsidP="003E25DA">
      <w:pPr>
        <w:tabs>
          <w:tab w:val="left" w:pos="654"/>
          <w:tab w:val="left" w:pos="938"/>
        </w:tabs>
        <w:bidi/>
        <w:jc w:val="both"/>
        <w:rPr>
          <w:rFonts w:cs="David" w:hint="cs"/>
          <w:rtl/>
        </w:rPr>
      </w:pPr>
    </w:p>
    <w:p w14:paraId="32541DB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004A0B6" w14:textId="77777777" w:rsidR="003E25DA" w:rsidRPr="003E25DA" w:rsidRDefault="003E25DA" w:rsidP="003E25DA">
      <w:pPr>
        <w:bidi/>
        <w:jc w:val="both"/>
        <w:rPr>
          <w:rFonts w:cs="David" w:hint="cs"/>
          <w:u w:val="single"/>
          <w:rtl/>
        </w:rPr>
      </w:pPr>
    </w:p>
    <w:p w14:paraId="2C965EE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איך הוא יעביר את התוכן?</w:t>
      </w:r>
    </w:p>
    <w:p w14:paraId="1FC39644" w14:textId="77777777" w:rsidR="003E25DA" w:rsidRPr="003E25DA" w:rsidRDefault="003E25DA" w:rsidP="003E25DA">
      <w:pPr>
        <w:tabs>
          <w:tab w:val="left" w:pos="654"/>
          <w:tab w:val="left" w:pos="938"/>
        </w:tabs>
        <w:bidi/>
        <w:jc w:val="both"/>
        <w:rPr>
          <w:rFonts w:cs="David" w:hint="cs"/>
          <w:rtl/>
        </w:rPr>
      </w:pPr>
    </w:p>
    <w:p w14:paraId="2D687A15"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1C204721" w14:textId="77777777" w:rsidR="003E25DA" w:rsidRPr="003E25DA" w:rsidRDefault="003E25DA" w:rsidP="003E25DA">
      <w:pPr>
        <w:bidi/>
        <w:jc w:val="both"/>
        <w:rPr>
          <w:rFonts w:cs="David" w:hint="cs"/>
          <w:u w:val="single"/>
          <w:rtl/>
        </w:rPr>
      </w:pPr>
    </w:p>
    <w:p w14:paraId="1D558C1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התוכן פחות חשוב לי- -</w:t>
      </w:r>
    </w:p>
    <w:p w14:paraId="75ED072E" w14:textId="77777777" w:rsidR="003E25DA" w:rsidRPr="003E25DA" w:rsidRDefault="003E25DA" w:rsidP="003E25DA">
      <w:pPr>
        <w:tabs>
          <w:tab w:val="left" w:pos="654"/>
          <w:tab w:val="left" w:pos="938"/>
        </w:tabs>
        <w:bidi/>
        <w:jc w:val="both"/>
        <w:rPr>
          <w:rFonts w:cs="David" w:hint="cs"/>
          <w:rtl/>
        </w:rPr>
      </w:pPr>
    </w:p>
    <w:p w14:paraId="213956F7"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נאזם בדר:</w:t>
      </w:r>
    </w:p>
    <w:p w14:paraId="2FCA00E5" w14:textId="77777777" w:rsidR="003E25DA" w:rsidRPr="003E25DA" w:rsidRDefault="003E25DA" w:rsidP="003E25DA">
      <w:pPr>
        <w:tabs>
          <w:tab w:val="left" w:pos="654"/>
          <w:tab w:val="left" w:pos="938"/>
        </w:tabs>
        <w:bidi/>
        <w:jc w:val="both"/>
        <w:rPr>
          <w:rFonts w:cs="David" w:hint="cs"/>
          <w:rtl/>
        </w:rPr>
      </w:pPr>
    </w:p>
    <w:p w14:paraId="73912FC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התוכן לא מוגש בכתב למרות שאישרו את התקנה הזאת- -</w:t>
      </w:r>
    </w:p>
    <w:p w14:paraId="23E1BB6F" w14:textId="77777777" w:rsidR="003E25DA" w:rsidRPr="003E25DA" w:rsidRDefault="003E25DA" w:rsidP="003E25DA">
      <w:pPr>
        <w:tabs>
          <w:tab w:val="left" w:pos="654"/>
          <w:tab w:val="left" w:pos="938"/>
        </w:tabs>
        <w:bidi/>
        <w:jc w:val="both"/>
        <w:rPr>
          <w:rFonts w:cs="David" w:hint="cs"/>
          <w:rtl/>
        </w:rPr>
      </w:pPr>
    </w:p>
    <w:p w14:paraId="25E04D58" w14:textId="77777777" w:rsidR="003E25DA" w:rsidRPr="003E25DA" w:rsidRDefault="003E25DA" w:rsidP="003E25DA">
      <w:pPr>
        <w:bidi/>
        <w:jc w:val="both"/>
        <w:rPr>
          <w:rFonts w:cs="David" w:hint="cs"/>
          <w:u w:val="single"/>
          <w:rtl/>
        </w:rPr>
      </w:pPr>
      <w:r w:rsidRPr="003E25DA">
        <w:rPr>
          <w:rFonts w:cs="David" w:hint="cs"/>
          <w:u w:val="single"/>
          <w:rtl/>
        </w:rPr>
        <w:t>אברהם מיכאלי:</w:t>
      </w:r>
    </w:p>
    <w:p w14:paraId="2903EF67" w14:textId="77777777" w:rsidR="003E25DA" w:rsidRPr="003E25DA" w:rsidRDefault="003E25DA" w:rsidP="003E25DA">
      <w:pPr>
        <w:bidi/>
        <w:jc w:val="both"/>
        <w:rPr>
          <w:rFonts w:cs="David" w:hint="cs"/>
          <w:u w:val="single"/>
          <w:rtl/>
        </w:rPr>
      </w:pPr>
    </w:p>
    <w:p w14:paraId="1704125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אז את התוכן כדאי אולי להוריד.</w:t>
      </w:r>
    </w:p>
    <w:p w14:paraId="124172B9" w14:textId="77777777" w:rsidR="003E25DA" w:rsidRPr="003E25DA" w:rsidRDefault="003E25DA" w:rsidP="003E25DA">
      <w:pPr>
        <w:tabs>
          <w:tab w:val="left" w:pos="654"/>
          <w:tab w:val="left" w:pos="938"/>
        </w:tabs>
        <w:bidi/>
        <w:jc w:val="both"/>
        <w:rPr>
          <w:rFonts w:cs="David" w:hint="cs"/>
          <w:rtl/>
        </w:rPr>
      </w:pPr>
    </w:p>
    <w:p w14:paraId="73DADD2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E61FE20" w14:textId="77777777" w:rsidR="003E25DA" w:rsidRPr="003E25DA" w:rsidRDefault="003E25DA" w:rsidP="003E25DA">
      <w:pPr>
        <w:bidi/>
        <w:jc w:val="both"/>
        <w:rPr>
          <w:rFonts w:cs="David" w:hint="cs"/>
          <w:u w:val="single"/>
          <w:rtl/>
        </w:rPr>
      </w:pPr>
    </w:p>
    <w:p w14:paraId="005EE1E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אולי לא מילה במילה- -</w:t>
      </w:r>
    </w:p>
    <w:p w14:paraId="530C1675" w14:textId="77777777" w:rsidR="003E25DA" w:rsidRPr="003E25DA" w:rsidRDefault="003E25DA" w:rsidP="003E25DA">
      <w:pPr>
        <w:tabs>
          <w:tab w:val="left" w:pos="654"/>
          <w:tab w:val="left" w:pos="938"/>
        </w:tabs>
        <w:bidi/>
        <w:jc w:val="both"/>
        <w:rPr>
          <w:rFonts w:cs="David" w:hint="cs"/>
          <w:rtl/>
        </w:rPr>
      </w:pPr>
    </w:p>
    <w:p w14:paraId="11C6564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0E9C15C" w14:textId="77777777" w:rsidR="003E25DA" w:rsidRPr="003E25DA" w:rsidRDefault="003E25DA" w:rsidP="003E25DA">
      <w:pPr>
        <w:bidi/>
        <w:jc w:val="both"/>
        <w:rPr>
          <w:rFonts w:cs="David" w:hint="cs"/>
          <w:u w:val="single"/>
          <w:rtl/>
        </w:rPr>
      </w:pPr>
    </w:p>
    <w:p w14:paraId="22ABA3C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"את תמצית הודעתו", אפשר.</w:t>
      </w:r>
    </w:p>
    <w:p w14:paraId="2DB74D28" w14:textId="77777777" w:rsidR="003E25DA" w:rsidRPr="003E25DA" w:rsidRDefault="003E25DA" w:rsidP="003E25DA">
      <w:pPr>
        <w:tabs>
          <w:tab w:val="left" w:pos="654"/>
          <w:tab w:val="left" w:pos="938"/>
        </w:tabs>
        <w:bidi/>
        <w:jc w:val="both"/>
        <w:rPr>
          <w:rFonts w:cs="David" w:hint="cs"/>
          <w:rtl/>
        </w:rPr>
      </w:pPr>
    </w:p>
    <w:p w14:paraId="6C17D58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9678401" w14:textId="77777777" w:rsidR="003E25DA" w:rsidRPr="003E25DA" w:rsidRDefault="003E25DA" w:rsidP="003E25DA">
      <w:pPr>
        <w:bidi/>
        <w:jc w:val="both"/>
        <w:rPr>
          <w:rFonts w:cs="David" w:hint="cs"/>
          <w:rtl/>
        </w:rPr>
      </w:pPr>
    </w:p>
    <w:p w14:paraId="4340086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להגיד שהוא רשאי למסור או שהיושב ראש רשאי לתת לו למסור? כלומר יש לו זכאות או עדיין ליושב ראש יש שיקול דעת במסירת הודעה?</w:t>
      </w:r>
    </w:p>
    <w:p w14:paraId="0A905DA6" w14:textId="77777777" w:rsidR="003E25DA" w:rsidRPr="003E25DA" w:rsidRDefault="003E25DA" w:rsidP="003E25DA">
      <w:pPr>
        <w:tabs>
          <w:tab w:val="left" w:pos="654"/>
          <w:tab w:val="left" w:pos="938"/>
        </w:tabs>
        <w:bidi/>
        <w:jc w:val="both"/>
        <w:rPr>
          <w:rFonts w:cs="David" w:hint="cs"/>
          <w:rtl/>
        </w:rPr>
      </w:pPr>
    </w:p>
    <w:p w14:paraId="5F655C2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E8E375D" w14:textId="77777777" w:rsidR="003E25DA" w:rsidRPr="003E25DA" w:rsidRDefault="003E25DA" w:rsidP="003E25DA">
      <w:pPr>
        <w:bidi/>
        <w:jc w:val="both"/>
        <w:rPr>
          <w:rFonts w:cs="David" w:hint="cs"/>
          <w:u w:val="single"/>
          <w:rtl/>
        </w:rPr>
      </w:pPr>
    </w:p>
    <w:p w14:paraId="40EEBEC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מה המצב היום?</w:t>
      </w:r>
    </w:p>
    <w:p w14:paraId="2219C9E3" w14:textId="77777777" w:rsidR="003E25DA" w:rsidRPr="003E25DA" w:rsidRDefault="003E25DA" w:rsidP="003E25DA">
      <w:pPr>
        <w:tabs>
          <w:tab w:val="left" w:pos="654"/>
          <w:tab w:val="left" w:pos="938"/>
        </w:tabs>
        <w:bidi/>
        <w:jc w:val="both"/>
        <w:rPr>
          <w:rFonts w:cs="David" w:hint="cs"/>
          <w:rtl/>
        </w:rPr>
      </w:pPr>
    </w:p>
    <w:p w14:paraId="5262CB0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313A2E9" w14:textId="77777777" w:rsidR="003E25DA" w:rsidRPr="003E25DA" w:rsidRDefault="003E25DA" w:rsidP="003E25DA">
      <w:pPr>
        <w:bidi/>
        <w:jc w:val="both"/>
        <w:rPr>
          <w:rFonts w:cs="David" w:hint="cs"/>
          <w:rtl/>
        </w:rPr>
      </w:pPr>
    </w:p>
    <w:p w14:paraId="135D968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זה לא כתוב במפורש.</w:t>
      </w:r>
    </w:p>
    <w:p w14:paraId="08651A6E" w14:textId="77777777" w:rsidR="003E25DA" w:rsidRPr="003E25DA" w:rsidRDefault="003E25DA" w:rsidP="003E25DA">
      <w:pPr>
        <w:tabs>
          <w:tab w:val="left" w:pos="654"/>
          <w:tab w:val="left" w:pos="938"/>
        </w:tabs>
        <w:bidi/>
        <w:jc w:val="both"/>
        <w:rPr>
          <w:rFonts w:cs="David" w:hint="cs"/>
          <w:rtl/>
        </w:rPr>
      </w:pPr>
    </w:p>
    <w:p w14:paraId="29B3AFD3" w14:textId="77777777" w:rsidR="003E25DA" w:rsidRPr="003E25DA" w:rsidRDefault="003E25DA" w:rsidP="003E25DA">
      <w:pPr>
        <w:tabs>
          <w:tab w:val="left" w:pos="654"/>
        </w:tabs>
        <w:bidi/>
        <w:jc w:val="both"/>
        <w:rPr>
          <w:rFonts w:cs="David" w:hint="cs"/>
          <w:u w:val="single"/>
          <w:rtl/>
        </w:rPr>
      </w:pPr>
      <w:r w:rsidRPr="003E25DA">
        <w:rPr>
          <w:rFonts w:cs="David" w:hint="cs"/>
          <w:u w:val="single"/>
          <w:rtl/>
        </w:rPr>
        <w:t>נאזם בדר:</w:t>
      </w:r>
    </w:p>
    <w:p w14:paraId="6D6CFE87" w14:textId="77777777" w:rsidR="003E25DA" w:rsidRPr="003E25DA" w:rsidRDefault="003E25DA" w:rsidP="003E25DA">
      <w:pPr>
        <w:tabs>
          <w:tab w:val="left" w:pos="654"/>
        </w:tabs>
        <w:bidi/>
        <w:jc w:val="both"/>
        <w:rPr>
          <w:rFonts w:cs="David" w:hint="cs"/>
          <w:u w:val="single"/>
          <w:rtl/>
        </w:rPr>
      </w:pPr>
    </w:p>
    <w:p w14:paraId="096D68D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אין ליושב ראש שיקול דעת.</w:t>
      </w:r>
    </w:p>
    <w:p w14:paraId="455B09CB" w14:textId="77777777" w:rsidR="003E25DA" w:rsidRPr="003E25DA" w:rsidRDefault="003E25DA" w:rsidP="003E25DA">
      <w:pPr>
        <w:tabs>
          <w:tab w:val="left" w:pos="654"/>
          <w:tab w:val="left" w:pos="938"/>
        </w:tabs>
        <w:bidi/>
        <w:jc w:val="both"/>
        <w:rPr>
          <w:rFonts w:cs="David" w:hint="cs"/>
          <w:rtl/>
        </w:rPr>
      </w:pPr>
    </w:p>
    <w:p w14:paraId="509391DA"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84F419F" w14:textId="77777777" w:rsidR="003E25DA" w:rsidRPr="003E25DA" w:rsidRDefault="003E25DA" w:rsidP="003E25DA">
      <w:pPr>
        <w:bidi/>
        <w:jc w:val="both"/>
        <w:rPr>
          <w:rFonts w:cs="David" w:hint="cs"/>
          <w:u w:val="single"/>
          <w:rtl/>
        </w:rPr>
      </w:pPr>
    </w:p>
    <w:p w14:paraId="23953A0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אם הוא תמיד נותן אז שיהיה ככה קבוע.</w:t>
      </w:r>
    </w:p>
    <w:p w14:paraId="2EE08433" w14:textId="77777777" w:rsidR="003E25DA" w:rsidRPr="003E25DA" w:rsidRDefault="003E25DA" w:rsidP="003E25DA">
      <w:pPr>
        <w:tabs>
          <w:tab w:val="left" w:pos="654"/>
          <w:tab w:val="left" w:pos="938"/>
        </w:tabs>
        <w:bidi/>
        <w:jc w:val="both"/>
        <w:rPr>
          <w:rFonts w:cs="David" w:hint="cs"/>
          <w:rtl/>
        </w:rPr>
      </w:pPr>
    </w:p>
    <w:p w14:paraId="763C67F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66CC3CD" w14:textId="77777777" w:rsidR="003E25DA" w:rsidRPr="003E25DA" w:rsidRDefault="003E25DA" w:rsidP="003E25DA">
      <w:pPr>
        <w:bidi/>
        <w:jc w:val="both"/>
        <w:rPr>
          <w:rFonts w:cs="David" w:hint="cs"/>
          <w:rtl/>
        </w:rPr>
      </w:pPr>
    </w:p>
    <w:p w14:paraId="15A03FF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אז זה רשום כזכות. </w:t>
      </w:r>
    </w:p>
    <w:p w14:paraId="3FC23B1F" w14:textId="77777777" w:rsidR="003E25DA" w:rsidRPr="003E25DA" w:rsidRDefault="003E25DA" w:rsidP="003E25DA">
      <w:pPr>
        <w:tabs>
          <w:tab w:val="left" w:pos="654"/>
          <w:tab w:val="left" w:pos="938"/>
        </w:tabs>
        <w:bidi/>
        <w:jc w:val="both"/>
        <w:rPr>
          <w:rFonts w:cs="David" w:hint="cs"/>
          <w:rtl/>
        </w:rPr>
      </w:pPr>
    </w:p>
    <w:p w14:paraId="1962F90B" w14:textId="77777777" w:rsidR="003E25DA" w:rsidRPr="003E25DA" w:rsidRDefault="003E25DA" w:rsidP="003E25DA">
      <w:pPr>
        <w:bidi/>
        <w:jc w:val="both"/>
        <w:rPr>
          <w:rFonts w:cs="David" w:hint="cs"/>
          <w:rtl/>
        </w:rPr>
      </w:pPr>
      <w:r w:rsidRPr="003E25DA">
        <w:rPr>
          <w:rFonts w:cs="David" w:hint="cs"/>
          <w:u w:val="single"/>
          <w:rtl/>
        </w:rPr>
        <w:t>אברהם מיכאלי:</w:t>
      </w:r>
    </w:p>
    <w:p w14:paraId="04F8DA3D" w14:textId="77777777" w:rsidR="003E25DA" w:rsidRPr="003E25DA" w:rsidRDefault="003E25DA" w:rsidP="003E25DA">
      <w:pPr>
        <w:bidi/>
        <w:jc w:val="both"/>
        <w:rPr>
          <w:rFonts w:cs="David" w:hint="cs"/>
          <w:rtl/>
        </w:rPr>
      </w:pPr>
    </w:p>
    <w:p w14:paraId="59D9155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באמת פעם היה לי ויכוח על הודעה, לפי תקנה 54. הוא אמר, אז מה קורה, אתה עולה ומגיב, מותר גם לו להגיב שוב?</w:t>
      </w:r>
    </w:p>
    <w:p w14:paraId="7813EFB5" w14:textId="77777777" w:rsidR="003E25DA" w:rsidRPr="003E25DA" w:rsidRDefault="003E25DA" w:rsidP="003E25DA">
      <w:pPr>
        <w:tabs>
          <w:tab w:val="left" w:pos="654"/>
          <w:tab w:val="left" w:pos="938"/>
        </w:tabs>
        <w:bidi/>
        <w:jc w:val="both"/>
        <w:rPr>
          <w:rFonts w:cs="David" w:hint="cs"/>
          <w:rtl/>
        </w:rPr>
      </w:pPr>
    </w:p>
    <w:p w14:paraId="2FDFFBC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ECBA37E" w14:textId="77777777" w:rsidR="003E25DA" w:rsidRPr="003E25DA" w:rsidRDefault="003E25DA" w:rsidP="003E25DA">
      <w:pPr>
        <w:bidi/>
        <w:jc w:val="both"/>
        <w:rPr>
          <w:rFonts w:cs="David" w:hint="cs"/>
          <w:u w:val="single"/>
          <w:rtl/>
        </w:rPr>
      </w:pPr>
    </w:p>
    <w:p w14:paraId="254BDF35"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אם נשמעת האשמה כלפיו מותר לו.</w:t>
      </w:r>
    </w:p>
    <w:p w14:paraId="6ABEC433" w14:textId="77777777" w:rsidR="003E25DA" w:rsidRPr="003E25DA" w:rsidRDefault="003E25DA" w:rsidP="003E25DA">
      <w:pPr>
        <w:tabs>
          <w:tab w:val="left" w:pos="654"/>
          <w:tab w:val="left" w:pos="938"/>
        </w:tabs>
        <w:bidi/>
        <w:jc w:val="both"/>
        <w:rPr>
          <w:rFonts w:cs="David" w:hint="cs"/>
          <w:rtl/>
        </w:rPr>
      </w:pPr>
    </w:p>
    <w:p w14:paraId="3379D176"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63657C26" w14:textId="77777777" w:rsidR="003E25DA" w:rsidRPr="003E25DA" w:rsidRDefault="003E25DA" w:rsidP="003E25DA">
      <w:pPr>
        <w:tabs>
          <w:tab w:val="left" w:pos="654"/>
          <w:tab w:val="left" w:pos="938"/>
        </w:tabs>
        <w:bidi/>
        <w:jc w:val="both"/>
        <w:rPr>
          <w:rFonts w:cs="David" w:hint="cs"/>
          <w:rtl/>
        </w:rPr>
      </w:pPr>
    </w:p>
    <w:p w14:paraId="4758A74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 -</w:t>
      </w:r>
    </w:p>
    <w:p w14:paraId="2F172B96" w14:textId="77777777" w:rsidR="003E25DA" w:rsidRPr="003E25DA" w:rsidRDefault="003E25DA" w:rsidP="003E25DA">
      <w:pPr>
        <w:tabs>
          <w:tab w:val="left" w:pos="654"/>
          <w:tab w:val="left" w:pos="938"/>
        </w:tabs>
        <w:bidi/>
        <w:jc w:val="both"/>
        <w:rPr>
          <w:rFonts w:cs="David" w:hint="cs"/>
          <w:rtl/>
        </w:rPr>
      </w:pPr>
    </w:p>
    <w:p w14:paraId="26EFE193"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BAD9433" w14:textId="77777777" w:rsidR="003E25DA" w:rsidRPr="003E25DA" w:rsidRDefault="003E25DA" w:rsidP="003E25DA">
      <w:pPr>
        <w:bidi/>
        <w:jc w:val="both"/>
        <w:rPr>
          <w:rFonts w:cs="David" w:hint="cs"/>
          <w:u w:val="single"/>
          <w:rtl/>
        </w:rPr>
      </w:pPr>
    </w:p>
    <w:p w14:paraId="2D1B538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אם נגיע לזה מצבנו טוב.</w:t>
      </w:r>
    </w:p>
    <w:p w14:paraId="0C602435" w14:textId="77777777" w:rsidR="003E25DA" w:rsidRPr="003E25DA" w:rsidRDefault="003E25DA" w:rsidP="003E25DA">
      <w:pPr>
        <w:tabs>
          <w:tab w:val="left" w:pos="654"/>
          <w:tab w:val="left" w:pos="938"/>
        </w:tabs>
        <w:bidi/>
        <w:jc w:val="both"/>
        <w:rPr>
          <w:rFonts w:cs="David" w:hint="cs"/>
          <w:rtl/>
        </w:rPr>
      </w:pPr>
    </w:p>
    <w:p w14:paraId="5F59C7A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24CB5DF" w14:textId="77777777" w:rsidR="003E25DA" w:rsidRPr="003E25DA" w:rsidRDefault="003E25DA" w:rsidP="003E25DA">
      <w:pPr>
        <w:bidi/>
        <w:jc w:val="both"/>
        <w:rPr>
          <w:rFonts w:cs="David" w:hint="cs"/>
          <w:u w:val="single"/>
          <w:rtl/>
        </w:rPr>
      </w:pPr>
    </w:p>
    <w:p w14:paraId="23E9F6F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אם כל חברי הסיעה מבקשים? כתוב שיש להם הזכות הזאת כי לא נתנו שיקול דעת ליושב ראש. אז אולי כן צריך שיקול דעת. </w:t>
      </w:r>
    </w:p>
    <w:p w14:paraId="61B3479A" w14:textId="77777777" w:rsidR="003E25DA" w:rsidRPr="003E25DA" w:rsidRDefault="003E25DA" w:rsidP="003E25DA">
      <w:pPr>
        <w:tabs>
          <w:tab w:val="left" w:pos="654"/>
          <w:tab w:val="left" w:pos="938"/>
        </w:tabs>
        <w:bidi/>
        <w:jc w:val="both"/>
        <w:rPr>
          <w:rFonts w:cs="David" w:hint="cs"/>
          <w:rtl/>
        </w:rPr>
      </w:pPr>
    </w:p>
    <w:p w14:paraId="35CEC6CC"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8AD5082" w14:textId="77777777" w:rsidR="003E25DA" w:rsidRPr="003E25DA" w:rsidRDefault="003E25DA" w:rsidP="003E25DA">
      <w:pPr>
        <w:bidi/>
        <w:jc w:val="both"/>
        <w:rPr>
          <w:rFonts w:cs="David" w:hint="cs"/>
          <w:u w:val="single"/>
          <w:rtl/>
        </w:rPr>
      </w:pPr>
    </w:p>
    <w:p w14:paraId="0BF6613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אני מציע שהכלל יהיה שיש לו זכות. נכתוב שהוגשה בקשה באותו עניין על ידי יותר מחבר כנסת אחד, יהיה היושב ראש רשאי להתיר לאחד או יותר, על-פי שיקול דעתו את העניין הזה. </w:t>
      </w:r>
    </w:p>
    <w:p w14:paraId="05FD7572" w14:textId="77777777" w:rsidR="003E25DA" w:rsidRPr="003E25DA" w:rsidRDefault="003E25DA" w:rsidP="003E25DA">
      <w:pPr>
        <w:tabs>
          <w:tab w:val="left" w:pos="654"/>
          <w:tab w:val="left" w:pos="938"/>
        </w:tabs>
        <w:bidi/>
        <w:jc w:val="both"/>
        <w:rPr>
          <w:rFonts w:cs="David" w:hint="cs"/>
          <w:rtl/>
        </w:rPr>
      </w:pPr>
    </w:p>
    <w:p w14:paraId="678F5BCC"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01C18298" w14:textId="77777777" w:rsidR="003E25DA" w:rsidRPr="003E25DA" w:rsidRDefault="003E25DA" w:rsidP="003E25DA">
      <w:pPr>
        <w:tabs>
          <w:tab w:val="left" w:pos="654"/>
          <w:tab w:val="left" w:pos="938"/>
        </w:tabs>
        <w:bidi/>
        <w:jc w:val="both"/>
        <w:rPr>
          <w:rFonts w:cs="David" w:hint="cs"/>
          <w:rtl/>
        </w:rPr>
      </w:pPr>
    </w:p>
    <w:p w14:paraId="77BBC0C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ואם הוא דיבר פעם על אילן גילאון ופעם על מישהו אחר?</w:t>
      </w:r>
    </w:p>
    <w:p w14:paraId="78DEAD83" w14:textId="77777777" w:rsidR="003E25DA" w:rsidRPr="003E25DA" w:rsidRDefault="003E25DA" w:rsidP="003E25DA">
      <w:pPr>
        <w:tabs>
          <w:tab w:val="left" w:pos="654"/>
          <w:tab w:val="left" w:pos="938"/>
        </w:tabs>
        <w:bidi/>
        <w:jc w:val="both"/>
        <w:rPr>
          <w:rFonts w:cs="David" w:hint="cs"/>
          <w:rtl/>
        </w:rPr>
      </w:pPr>
    </w:p>
    <w:p w14:paraId="11B3860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F29BC18" w14:textId="77777777" w:rsidR="003E25DA" w:rsidRPr="003E25DA" w:rsidRDefault="003E25DA" w:rsidP="003E25DA">
      <w:pPr>
        <w:bidi/>
        <w:jc w:val="both"/>
        <w:rPr>
          <w:rFonts w:cs="David" w:hint="cs"/>
          <w:rtl/>
        </w:rPr>
      </w:pPr>
    </w:p>
    <w:p w14:paraId="6F21C0B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אז יש להם זכות אישית להגיב.</w:t>
      </w:r>
    </w:p>
    <w:p w14:paraId="7CEBA1DE" w14:textId="77777777" w:rsidR="003E25DA" w:rsidRPr="003E25DA" w:rsidRDefault="003E25DA" w:rsidP="003E25DA">
      <w:pPr>
        <w:tabs>
          <w:tab w:val="left" w:pos="654"/>
          <w:tab w:val="left" w:pos="938"/>
        </w:tabs>
        <w:bidi/>
        <w:jc w:val="both"/>
        <w:rPr>
          <w:rFonts w:cs="David" w:hint="cs"/>
          <w:rtl/>
        </w:rPr>
      </w:pPr>
    </w:p>
    <w:p w14:paraId="76ADBD0D"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23AA239" w14:textId="77777777" w:rsidR="003E25DA" w:rsidRPr="003E25DA" w:rsidRDefault="003E25DA" w:rsidP="003E25DA">
      <w:pPr>
        <w:bidi/>
        <w:jc w:val="both"/>
        <w:rPr>
          <w:rFonts w:cs="David" w:hint="cs"/>
          <w:u w:val="single"/>
          <w:rtl/>
        </w:rPr>
      </w:pPr>
    </w:p>
    <w:p w14:paraId="1E6E19F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אם אילן גילאון אומר שהוא רוצה להגיב על מה שהוא אמר עליו, והשני אומר שהוא רוצה להגיב על מה שהוא אמר עליו, זה לא אותו נושא. </w:t>
      </w:r>
    </w:p>
    <w:p w14:paraId="00E791A6" w14:textId="77777777" w:rsidR="003E25DA" w:rsidRPr="003E25DA" w:rsidRDefault="003E25DA" w:rsidP="003E25DA">
      <w:pPr>
        <w:tabs>
          <w:tab w:val="left" w:pos="654"/>
          <w:tab w:val="left" w:pos="938"/>
        </w:tabs>
        <w:bidi/>
        <w:jc w:val="both"/>
        <w:rPr>
          <w:rFonts w:cs="David" w:hint="cs"/>
          <w:rtl/>
        </w:rPr>
      </w:pPr>
    </w:p>
    <w:p w14:paraId="4ECB412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68F69AE" w14:textId="77777777" w:rsidR="003E25DA" w:rsidRPr="003E25DA" w:rsidRDefault="003E25DA" w:rsidP="003E25DA">
      <w:pPr>
        <w:bidi/>
        <w:jc w:val="both"/>
        <w:rPr>
          <w:rFonts w:cs="David" w:hint="cs"/>
          <w:rtl/>
        </w:rPr>
      </w:pPr>
    </w:p>
    <w:p w14:paraId="26D62ED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אז אולי צריך להגיד "בשל האשמה כלפי הסיעה". </w:t>
      </w:r>
    </w:p>
    <w:p w14:paraId="01CF1CBD" w14:textId="77777777" w:rsidR="003E25DA" w:rsidRPr="003E25DA" w:rsidRDefault="003E25DA" w:rsidP="003E25DA">
      <w:pPr>
        <w:tabs>
          <w:tab w:val="left" w:pos="654"/>
          <w:tab w:val="left" w:pos="938"/>
        </w:tabs>
        <w:bidi/>
        <w:jc w:val="both"/>
        <w:rPr>
          <w:rFonts w:cs="David" w:hint="cs"/>
          <w:rtl/>
        </w:rPr>
      </w:pPr>
    </w:p>
    <w:p w14:paraId="018E281A"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נאזם בדר:</w:t>
      </w:r>
    </w:p>
    <w:p w14:paraId="45A50BB8" w14:textId="77777777" w:rsidR="003E25DA" w:rsidRPr="003E25DA" w:rsidRDefault="003E25DA" w:rsidP="003E25DA">
      <w:pPr>
        <w:tabs>
          <w:tab w:val="left" w:pos="654"/>
          <w:tab w:val="left" w:pos="938"/>
        </w:tabs>
        <w:bidi/>
        <w:jc w:val="both"/>
        <w:rPr>
          <w:rFonts w:cs="David" w:hint="cs"/>
          <w:rtl/>
        </w:rPr>
      </w:pPr>
    </w:p>
    <w:p w14:paraId="67BF6B0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"חבר הכנסת רשאי למסור הודעה אישית לתיקון דבריו או בקשר להאשמה אישית שהושמעה כלפיו, אולם הושמעה האשמה כלפי הסיעה, ידבר בשמה או תימסר הודעה על ידי אחד מחברי הסיעה".</w:t>
      </w:r>
    </w:p>
    <w:p w14:paraId="3578D1F1" w14:textId="77777777" w:rsidR="003E25DA" w:rsidRPr="003E25DA" w:rsidRDefault="003E25DA" w:rsidP="003E25DA">
      <w:pPr>
        <w:tabs>
          <w:tab w:val="left" w:pos="654"/>
          <w:tab w:val="left" w:pos="938"/>
        </w:tabs>
        <w:bidi/>
        <w:jc w:val="both"/>
        <w:rPr>
          <w:rFonts w:cs="David" w:hint="cs"/>
          <w:rtl/>
        </w:rPr>
      </w:pPr>
    </w:p>
    <w:p w14:paraId="771AD673"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BA1FA0E" w14:textId="77777777" w:rsidR="003E25DA" w:rsidRPr="003E25DA" w:rsidRDefault="003E25DA" w:rsidP="003E25DA">
      <w:pPr>
        <w:bidi/>
        <w:jc w:val="both"/>
        <w:rPr>
          <w:rFonts w:cs="David" w:hint="cs"/>
          <w:u w:val="single"/>
          <w:rtl/>
        </w:rPr>
      </w:pPr>
    </w:p>
    <w:p w14:paraId="7002C3B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בסדר גמור. </w:t>
      </w:r>
    </w:p>
    <w:p w14:paraId="351B8BD7" w14:textId="77777777" w:rsidR="003E25DA" w:rsidRPr="003E25DA" w:rsidRDefault="003E25DA" w:rsidP="003E25DA">
      <w:pPr>
        <w:tabs>
          <w:tab w:val="left" w:pos="654"/>
          <w:tab w:val="left" w:pos="938"/>
        </w:tabs>
        <w:bidi/>
        <w:jc w:val="both"/>
        <w:rPr>
          <w:rFonts w:cs="David" w:hint="cs"/>
          <w:rtl/>
        </w:rPr>
      </w:pPr>
    </w:p>
    <w:p w14:paraId="7CD085D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6ABF8B9" w14:textId="77777777" w:rsidR="003E25DA" w:rsidRPr="003E25DA" w:rsidRDefault="003E25DA" w:rsidP="003E25DA">
      <w:pPr>
        <w:bidi/>
        <w:jc w:val="both"/>
        <w:rPr>
          <w:rFonts w:cs="David" w:hint="cs"/>
          <w:u w:val="single"/>
          <w:rtl/>
        </w:rPr>
      </w:pPr>
    </w:p>
    <w:p w14:paraId="6E71CD3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יש סעיפים שאנחנו מוחקים לגמרי ונשארו כמה ספיחים, אז צריך לעשות סדר. אני עוברת לפרק של ההצעות לסדר בהמשך, ואני רוצה לשלב לתוכו דברים מסעיפים שנמחקים כאן.</w:t>
      </w:r>
    </w:p>
    <w:p w14:paraId="1EDA8210" w14:textId="77777777" w:rsidR="003E25DA" w:rsidRPr="003E25DA" w:rsidRDefault="003E25DA" w:rsidP="003E25DA">
      <w:pPr>
        <w:tabs>
          <w:tab w:val="left" w:pos="654"/>
          <w:tab w:val="left" w:pos="938"/>
        </w:tabs>
        <w:bidi/>
        <w:jc w:val="both"/>
        <w:rPr>
          <w:rFonts w:cs="David" w:hint="cs"/>
          <w:rtl/>
        </w:rPr>
      </w:pPr>
    </w:p>
    <w:p w14:paraId="3FBC5397"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6DF8F0A" w14:textId="77777777" w:rsidR="003E25DA" w:rsidRPr="003E25DA" w:rsidRDefault="003E25DA" w:rsidP="003E25DA">
      <w:pPr>
        <w:bidi/>
        <w:jc w:val="both"/>
        <w:rPr>
          <w:rFonts w:cs="David" w:hint="cs"/>
          <w:u w:val="single"/>
          <w:rtl/>
        </w:rPr>
      </w:pPr>
    </w:p>
    <w:p w14:paraId="397F3B8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זמנית כדי שנשאיר את המצב הקיים עד שנגיע לשם ונתקן את זה. </w:t>
      </w:r>
    </w:p>
    <w:p w14:paraId="611BECDB" w14:textId="77777777" w:rsidR="003E25DA" w:rsidRPr="003E25DA" w:rsidRDefault="003E25DA" w:rsidP="003E25DA">
      <w:pPr>
        <w:tabs>
          <w:tab w:val="left" w:pos="654"/>
          <w:tab w:val="left" w:pos="938"/>
        </w:tabs>
        <w:bidi/>
        <w:jc w:val="both"/>
        <w:rPr>
          <w:rFonts w:cs="David" w:hint="cs"/>
          <w:rtl/>
        </w:rPr>
      </w:pPr>
    </w:p>
    <w:p w14:paraId="075A719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3C47424" w14:textId="77777777" w:rsidR="003E25DA" w:rsidRPr="003E25DA" w:rsidRDefault="003E25DA" w:rsidP="003E25DA">
      <w:pPr>
        <w:bidi/>
        <w:jc w:val="both"/>
        <w:rPr>
          <w:rFonts w:cs="David" w:hint="cs"/>
          <w:rtl/>
        </w:rPr>
      </w:pPr>
    </w:p>
    <w:p w14:paraId="12A84B1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היום סעיף 94 מדבר על הצעות לסדר אחרי שהכנסת כבר הצביעה לכלול נושא בסדר היום. </w:t>
      </w:r>
    </w:p>
    <w:p w14:paraId="5D558C2B" w14:textId="77777777" w:rsidR="003E25DA" w:rsidRPr="003E25DA" w:rsidRDefault="003E25DA" w:rsidP="003E25DA">
      <w:pPr>
        <w:tabs>
          <w:tab w:val="left" w:pos="654"/>
          <w:tab w:val="left" w:pos="938"/>
        </w:tabs>
        <w:bidi/>
        <w:jc w:val="both"/>
        <w:rPr>
          <w:rFonts w:cs="David" w:hint="cs"/>
          <w:rtl/>
        </w:rPr>
      </w:pPr>
    </w:p>
    <w:p w14:paraId="35EF2D2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3A421B6" w14:textId="77777777" w:rsidR="003E25DA" w:rsidRPr="003E25DA" w:rsidRDefault="003E25DA" w:rsidP="003E25DA">
      <w:pPr>
        <w:bidi/>
        <w:jc w:val="both"/>
        <w:rPr>
          <w:rFonts w:cs="David" w:hint="cs"/>
          <w:u w:val="single"/>
          <w:rtl/>
        </w:rPr>
      </w:pPr>
    </w:p>
    <w:p w14:paraId="3AAE163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זה תיקון מהותי.</w:t>
      </w:r>
    </w:p>
    <w:p w14:paraId="43970051" w14:textId="77777777" w:rsidR="003E25DA" w:rsidRPr="003E25DA" w:rsidRDefault="003E25DA" w:rsidP="003E25DA">
      <w:pPr>
        <w:tabs>
          <w:tab w:val="left" w:pos="654"/>
          <w:tab w:val="left" w:pos="938"/>
        </w:tabs>
        <w:bidi/>
        <w:jc w:val="both"/>
        <w:rPr>
          <w:rFonts w:cs="David" w:hint="cs"/>
          <w:rtl/>
        </w:rPr>
      </w:pPr>
    </w:p>
    <w:p w14:paraId="12F3F015"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34E0223" w14:textId="77777777" w:rsidR="003E25DA" w:rsidRPr="003E25DA" w:rsidRDefault="003E25DA" w:rsidP="003E25DA">
      <w:pPr>
        <w:bidi/>
        <w:jc w:val="both"/>
        <w:rPr>
          <w:rFonts w:cs="David" w:hint="cs"/>
          <w:rtl/>
        </w:rPr>
      </w:pPr>
    </w:p>
    <w:p w14:paraId="52B4CE8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היום כתוב: "החליטה הכנסת לכלול בסדר יומה הצעה לסדר יום ייכלל הנושא בסדר היום של הכנסת, והיושב ראש, לאחר התייעצות עם הממשלה יקבע את מועד הדיון".</w:t>
      </w:r>
    </w:p>
    <w:p w14:paraId="7D632A3D" w14:textId="77777777" w:rsidR="003E25DA" w:rsidRPr="003E25DA" w:rsidRDefault="003E25DA" w:rsidP="003E25DA">
      <w:pPr>
        <w:tabs>
          <w:tab w:val="left" w:pos="654"/>
          <w:tab w:val="left" w:pos="938"/>
        </w:tabs>
        <w:bidi/>
        <w:jc w:val="both"/>
        <w:rPr>
          <w:rFonts w:cs="David" w:hint="cs"/>
          <w:rtl/>
        </w:rPr>
      </w:pPr>
    </w:p>
    <w:p w14:paraId="60585E45" w14:textId="77777777" w:rsidR="003E25DA" w:rsidRPr="003E25DA" w:rsidRDefault="003E25DA" w:rsidP="003E25DA">
      <w:pPr>
        <w:bidi/>
        <w:jc w:val="both"/>
        <w:rPr>
          <w:rFonts w:cs="David" w:hint="cs"/>
          <w:rtl/>
        </w:rPr>
      </w:pPr>
      <w:r w:rsidRPr="003E25DA">
        <w:rPr>
          <w:rFonts w:cs="David" w:hint="cs"/>
          <w:u w:val="single"/>
          <w:rtl/>
        </w:rPr>
        <w:t>אברהם מיכאלי:</w:t>
      </w:r>
    </w:p>
    <w:p w14:paraId="39255D80" w14:textId="77777777" w:rsidR="003E25DA" w:rsidRPr="003E25DA" w:rsidRDefault="003E25DA" w:rsidP="003E25DA">
      <w:pPr>
        <w:bidi/>
        <w:jc w:val="both"/>
        <w:rPr>
          <w:rFonts w:cs="David" w:hint="cs"/>
          <w:rtl/>
        </w:rPr>
      </w:pPr>
    </w:p>
    <w:p w14:paraId="6980C89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וזה יכול להיות בעוד שנתיים.</w:t>
      </w:r>
    </w:p>
    <w:p w14:paraId="0C9B7769" w14:textId="77777777" w:rsidR="003E25DA" w:rsidRPr="003E25DA" w:rsidRDefault="003E25DA" w:rsidP="003E25DA">
      <w:pPr>
        <w:tabs>
          <w:tab w:val="left" w:pos="654"/>
          <w:tab w:val="left" w:pos="938"/>
        </w:tabs>
        <w:bidi/>
        <w:jc w:val="both"/>
        <w:rPr>
          <w:rFonts w:cs="David" w:hint="cs"/>
          <w:rtl/>
        </w:rPr>
      </w:pPr>
    </w:p>
    <w:p w14:paraId="4340BFF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611A294" w14:textId="77777777" w:rsidR="003E25DA" w:rsidRPr="003E25DA" w:rsidRDefault="003E25DA" w:rsidP="003E25DA">
      <w:pPr>
        <w:bidi/>
        <w:jc w:val="both"/>
        <w:rPr>
          <w:rFonts w:cs="David" w:hint="cs"/>
          <w:u w:val="single"/>
          <w:rtl/>
        </w:rPr>
      </w:pPr>
    </w:p>
    <w:p w14:paraId="0D96C98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נכון, פה אין מועד.</w:t>
      </w:r>
    </w:p>
    <w:p w14:paraId="6CBF127E" w14:textId="77777777" w:rsidR="003E25DA" w:rsidRPr="003E25DA" w:rsidRDefault="003E25DA" w:rsidP="003E25DA">
      <w:pPr>
        <w:tabs>
          <w:tab w:val="left" w:pos="654"/>
          <w:tab w:val="left" w:pos="938"/>
        </w:tabs>
        <w:bidi/>
        <w:jc w:val="both"/>
        <w:rPr>
          <w:rFonts w:cs="David" w:hint="cs"/>
          <w:rtl/>
        </w:rPr>
      </w:pPr>
    </w:p>
    <w:p w14:paraId="793557AB" w14:textId="77777777" w:rsidR="003E25DA" w:rsidRPr="003E25DA" w:rsidRDefault="003E25DA" w:rsidP="003E25DA">
      <w:pPr>
        <w:tabs>
          <w:tab w:val="left" w:pos="654"/>
          <w:tab w:val="left" w:pos="938"/>
        </w:tabs>
        <w:bidi/>
        <w:jc w:val="both"/>
        <w:rPr>
          <w:rFonts w:cs="David" w:hint="cs"/>
          <w:u w:val="single"/>
          <w:rtl/>
        </w:rPr>
      </w:pPr>
      <w:r w:rsidRPr="003E25DA">
        <w:rPr>
          <w:rFonts w:cs="David" w:hint="cs"/>
          <w:u w:val="single"/>
          <w:rtl/>
        </w:rPr>
        <w:t>קריאות:</w:t>
      </w:r>
    </w:p>
    <w:p w14:paraId="0E712A8B" w14:textId="77777777" w:rsidR="003E25DA" w:rsidRPr="003E25DA" w:rsidRDefault="003E25DA" w:rsidP="003E25DA">
      <w:pPr>
        <w:tabs>
          <w:tab w:val="left" w:pos="654"/>
          <w:tab w:val="left" w:pos="938"/>
        </w:tabs>
        <w:bidi/>
        <w:jc w:val="both"/>
        <w:rPr>
          <w:rFonts w:cs="David" w:hint="cs"/>
          <w:u w:val="single"/>
          <w:rtl/>
        </w:rPr>
      </w:pPr>
    </w:p>
    <w:p w14:paraId="2679CDD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 -</w:t>
      </w:r>
    </w:p>
    <w:p w14:paraId="29DBA068" w14:textId="77777777" w:rsidR="003E25DA" w:rsidRPr="003E25DA" w:rsidRDefault="003E25DA" w:rsidP="003E25DA">
      <w:pPr>
        <w:tabs>
          <w:tab w:val="left" w:pos="654"/>
          <w:tab w:val="left" w:pos="938"/>
        </w:tabs>
        <w:bidi/>
        <w:jc w:val="both"/>
        <w:rPr>
          <w:rFonts w:cs="David" w:hint="cs"/>
          <w:rtl/>
        </w:rPr>
      </w:pPr>
    </w:p>
    <w:p w14:paraId="69A578B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C140003" w14:textId="77777777" w:rsidR="003E25DA" w:rsidRPr="003E25DA" w:rsidRDefault="003E25DA" w:rsidP="003E25DA">
      <w:pPr>
        <w:bidi/>
        <w:jc w:val="both"/>
        <w:rPr>
          <w:rFonts w:cs="David" w:hint="cs"/>
          <w:u w:val="single"/>
          <w:rtl/>
        </w:rPr>
      </w:pPr>
    </w:p>
    <w:p w14:paraId="7651212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ואז מבקשים וזה לא עולה. זה מצב לא תקין, אין בכלל ספק.</w:t>
      </w:r>
    </w:p>
    <w:p w14:paraId="217263A9" w14:textId="77777777" w:rsidR="003E25DA" w:rsidRPr="003E25DA" w:rsidRDefault="003E25DA" w:rsidP="003E25DA">
      <w:pPr>
        <w:tabs>
          <w:tab w:val="left" w:pos="654"/>
          <w:tab w:val="left" w:pos="938"/>
        </w:tabs>
        <w:bidi/>
        <w:jc w:val="both"/>
        <w:rPr>
          <w:rFonts w:cs="David" w:hint="cs"/>
          <w:rtl/>
        </w:rPr>
      </w:pPr>
    </w:p>
    <w:p w14:paraId="3C6619BE" w14:textId="77777777" w:rsidR="003E25DA" w:rsidRPr="003E25DA" w:rsidRDefault="003E25DA" w:rsidP="003E25DA">
      <w:pPr>
        <w:tabs>
          <w:tab w:val="left" w:pos="654"/>
          <w:tab w:val="left" w:pos="938"/>
        </w:tabs>
        <w:bidi/>
        <w:jc w:val="both"/>
        <w:rPr>
          <w:rFonts w:cs="David" w:hint="cs"/>
          <w:u w:val="single"/>
          <w:rtl/>
        </w:rPr>
      </w:pPr>
      <w:r w:rsidRPr="003E25DA">
        <w:rPr>
          <w:rFonts w:cs="David" w:hint="cs"/>
          <w:u w:val="single"/>
          <w:rtl/>
        </w:rPr>
        <w:t>קריאה:</w:t>
      </w:r>
    </w:p>
    <w:p w14:paraId="33F67593" w14:textId="77777777" w:rsidR="003E25DA" w:rsidRPr="003E25DA" w:rsidRDefault="003E25DA" w:rsidP="003E25DA">
      <w:pPr>
        <w:tabs>
          <w:tab w:val="left" w:pos="654"/>
          <w:tab w:val="left" w:pos="938"/>
        </w:tabs>
        <w:bidi/>
        <w:jc w:val="both"/>
        <w:rPr>
          <w:rFonts w:cs="David" w:hint="cs"/>
          <w:u w:val="single"/>
          <w:rtl/>
        </w:rPr>
      </w:pPr>
    </w:p>
    <w:p w14:paraId="1109634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חד משמעית הייתה התשובה, הנושא הזה לא יעלה על סדר היום.</w:t>
      </w:r>
    </w:p>
    <w:p w14:paraId="3032F463" w14:textId="77777777" w:rsidR="003E25DA" w:rsidRPr="003E25DA" w:rsidRDefault="003E25DA" w:rsidP="003E25DA">
      <w:pPr>
        <w:tabs>
          <w:tab w:val="left" w:pos="654"/>
          <w:tab w:val="left" w:pos="938"/>
        </w:tabs>
        <w:bidi/>
        <w:jc w:val="both"/>
        <w:rPr>
          <w:rFonts w:cs="David" w:hint="cs"/>
          <w:rtl/>
        </w:rPr>
      </w:pPr>
    </w:p>
    <w:p w14:paraId="2DD6400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F62F9A7" w14:textId="77777777" w:rsidR="003E25DA" w:rsidRPr="003E25DA" w:rsidRDefault="003E25DA" w:rsidP="003E25DA">
      <w:pPr>
        <w:bidi/>
        <w:jc w:val="both"/>
        <w:rPr>
          <w:rFonts w:cs="David" w:hint="cs"/>
          <w:u w:val="single"/>
          <w:rtl/>
        </w:rPr>
      </w:pPr>
    </w:p>
    <w:p w14:paraId="63103C7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דבר אחד הוא בוודאי לא תקין, שנושאים ישכבו סתם לאורך תקופה ארוכה. אין בזה היגיון.</w:t>
      </w:r>
    </w:p>
    <w:p w14:paraId="00ED1919" w14:textId="77777777" w:rsidR="003E25DA" w:rsidRPr="003E25DA" w:rsidRDefault="003E25DA" w:rsidP="003E25DA">
      <w:pPr>
        <w:tabs>
          <w:tab w:val="left" w:pos="654"/>
          <w:tab w:val="left" w:pos="938"/>
        </w:tabs>
        <w:bidi/>
        <w:jc w:val="both"/>
        <w:rPr>
          <w:rFonts w:cs="David" w:hint="cs"/>
          <w:rtl/>
        </w:rPr>
      </w:pPr>
    </w:p>
    <w:p w14:paraId="22E8827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CE1D36A" w14:textId="77777777" w:rsidR="003E25DA" w:rsidRPr="003E25DA" w:rsidRDefault="003E25DA" w:rsidP="003E25DA">
      <w:pPr>
        <w:bidi/>
        <w:jc w:val="both"/>
        <w:rPr>
          <w:rFonts w:cs="David" w:hint="cs"/>
          <w:rtl/>
        </w:rPr>
      </w:pPr>
    </w:p>
    <w:p w14:paraId="0E787A1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אני אגיד מה קיים היום, זה שילוב של כמה סעיפים. </w:t>
      </w:r>
    </w:p>
    <w:p w14:paraId="3EF087CB" w14:textId="77777777" w:rsidR="003E25DA" w:rsidRPr="003E25DA" w:rsidRDefault="003E25DA" w:rsidP="003E25DA">
      <w:pPr>
        <w:tabs>
          <w:tab w:val="left" w:pos="654"/>
          <w:tab w:val="left" w:pos="938"/>
        </w:tabs>
        <w:bidi/>
        <w:jc w:val="both"/>
        <w:rPr>
          <w:rFonts w:cs="David" w:hint="cs"/>
          <w:rtl/>
        </w:rPr>
      </w:pPr>
    </w:p>
    <w:p w14:paraId="2C963C8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A9BFED3" w14:textId="77777777" w:rsidR="003E25DA" w:rsidRPr="003E25DA" w:rsidRDefault="003E25DA" w:rsidP="003E25DA">
      <w:pPr>
        <w:bidi/>
        <w:jc w:val="both"/>
        <w:rPr>
          <w:rFonts w:cs="David" w:hint="cs"/>
          <w:u w:val="single"/>
          <w:rtl/>
        </w:rPr>
      </w:pPr>
    </w:p>
    <w:p w14:paraId="6D8BB5F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יש עוד דבר שבעיניי לא יכול להיות: שאם המליאה כבר החליטה שהנושא יהיה בסדר היום, הרי זה כמו החלטה שכולם מבינים שזה לא יידון אף פעם. אז או שקובעים שאין מנגנון כזה- -</w:t>
      </w:r>
    </w:p>
    <w:p w14:paraId="23D00831" w14:textId="77777777" w:rsidR="003E25DA" w:rsidRPr="003E25DA" w:rsidRDefault="003E25DA" w:rsidP="003E25DA">
      <w:pPr>
        <w:tabs>
          <w:tab w:val="left" w:pos="654"/>
          <w:tab w:val="left" w:pos="938"/>
        </w:tabs>
        <w:bidi/>
        <w:jc w:val="both"/>
        <w:rPr>
          <w:rFonts w:cs="David" w:hint="cs"/>
          <w:rtl/>
        </w:rPr>
      </w:pPr>
    </w:p>
    <w:p w14:paraId="7ED6FC44"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סהר פינטו:</w:t>
      </w:r>
    </w:p>
    <w:p w14:paraId="1898ACF3" w14:textId="77777777" w:rsidR="003E25DA" w:rsidRPr="003E25DA" w:rsidRDefault="003E25DA" w:rsidP="003E25DA">
      <w:pPr>
        <w:tabs>
          <w:tab w:val="left" w:pos="654"/>
          <w:tab w:val="left" w:pos="938"/>
        </w:tabs>
        <w:bidi/>
        <w:jc w:val="both"/>
        <w:rPr>
          <w:rFonts w:cs="David" w:hint="cs"/>
          <w:rtl/>
        </w:rPr>
      </w:pPr>
    </w:p>
    <w:p w14:paraId="342F9DA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כבר מעדיפים להעביר לוועדות.</w:t>
      </w:r>
    </w:p>
    <w:p w14:paraId="21BFCC10" w14:textId="77777777" w:rsidR="003E25DA" w:rsidRPr="003E25DA" w:rsidRDefault="003E25DA" w:rsidP="003E25DA">
      <w:pPr>
        <w:tabs>
          <w:tab w:val="left" w:pos="654"/>
          <w:tab w:val="left" w:pos="938"/>
        </w:tabs>
        <w:bidi/>
        <w:jc w:val="both"/>
        <w:rPr>
          <w:rFonts w:cs="David" w:hint="cs"/>
          <w:rtl/>
        </w:rPr>
      </w:pPr>
    </w:p>
    <w:p w14:paraId="560444B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CCD4EE9" w14:textId="77777777" w:rsidR="003E25DA" w:rsidRPr="003E25DA" w:rsidRDefault="003E25DA" w:rsidP="003E25DA">
      <w:pPr>
        <w:bidi/>
        <w:jc w:val="both"/>
        <w:rPr>
          <w:rFonts w:cs="David" w:hint="cs"/>
          <w:u w:val="single"/>
          <w:rtl/>
        </w:rPr>
      </w:pPr>
    </w:p>
    <w:p w14:paraId="6B593B7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אבל לפעמים יש החלטה שזה יידון במליאה, ואז זה יושב לנצח נצחים. את זה אנחנו רוצים להסדיר.</w:t>
      </w:r>
    </w:p>
    <w:p w14:paraId="594A9FE4" w14:textId="77777777" w:rsidR="003E25DA" w:rsidRPr="003E25DA" w:rsidRDefault="003E25DA" w:rsidP="003E25DA">
      <w:pPr>
        <w:tabs>
          <w:tab w:val="left" w:pos="654"/>
          <w:tab w:val="left" w:pos="938"/>
        </w:tabs>
        <w:bidi/>
        <w:jc w:val="both"/>
        <w:rPr>
          <w:rFonts w:cs="David" w:hint="cs"/>
          <w:rtl/>
        </w:rPr>
      </w:pPr>
    </w:p>
    <w:p w14:paraId="1EE4C41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942C300" w14:textId="77777777" w:rsidR="003E25DA" w:rsidRPr="003E25DA" w:rsidRDefault="003E25DA" w:rsidP="003E25DA">
      <w:pPr>
        <w:bidi/>
        <w:jc w:val="both"/>
        <w:rPr>
          <w:rFonts w:cs="David" w:hint="cs"/>
          <w:u w:val="single"/>
          <w:rtl/>
        </w:rPr>
      </w:pPr>
    </w:p>
    <w:p w14:paraId="213FB66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המצב מוסדר היום בשלושה סעיפים שונים: האחד הוא זה שהקראתי, שאם החליטה הכנסת לכלול, יושב ראש הכנסת יקבע את המועד; סעיף אחר אומר שנושאים שהכנסת החליטה לכלול יידונו במועד שקבע היושב ראש תוך שלושה חודשים מיום קבלת ההחלטה. אז יש לנו סעיף 96 שאומר כך: "נושא הכלול בסדר יומה של הכנסת 4 חודשים, לא כולל הפגרה, והיושב ראש והסגנים מצאו שעילתו בטלה, רשאים היושב ראש והסגנים להציע לכנסת שהוא יוסר מסדר היום, והכנסת תחליט על כך ללא דיון". כלומר רק הכנסת יכולה להחליט. אם חבר הכנסת מתנגד הוא יקבל רשות דיבור ל-10 דקות. </w:t>
      </w:r>
    </w:p>
    <w:p w14:paraId="2444B036" w14:textId="77777777" w:rsidR="003E25DA" w:rsidRPr="003E25DA" w:rsidRDefault="003E25DA" w:rsidP="003E25DA">
      <w:pPr>
        <w:tabs>
          <w:tab w:val="left" w:pos="654"/>
          <w:tab w:val="left" w:pos="938"/>
        </w:tabs>
        <w:bidi/>
        <w:jc w:val="both"/>
        <w:rPr>
          <w:rFonts w:cs="David" w:hint="cs"/>
          <w:rtl/>
        </w:rPr>
      </w:pPr>
    </w:p>
    <w:p w14:paraId="7A28BC9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היות שאת סעיף 33 אנחנו מוחקים מוצע כאן לאחד את זה וגם לסדר: </w:t>
      </w:r>
    </w:p>
    <w:p w14:paraId="07D7D6CF" w14:textId="77777777" w:rsidR="003E25DA" w:rsidRPr="003E25DA" w:rsidRDefault="003E25DA" w:rsidP="003E25DA">
      <w:pPr>
        <w:tabs>
          <w:tab w:val="left" w:pos="654"/>
          <w:tab w:val="left" w:pos="938"/>
        </w:tabs>
        <w:bidi/>
        <w:jc w:val="both"/>
        <w:rPr>
          <w:rFonts w:cs="David" w:hint="cs"/>
          <w:rtl/>
        </w:rPr>
      </w:pPr>
    </w:p>
    <w:p w14:paraId="7E5870AD" w14:textId="77777777" w:rsidR="003E25DA" w:rsidRPr="003E25DA" w:rsidRDefault="003E25DA" w:rsidP="003E25DA">
      <w:pPr>
        <w:bidi/>
        <w:jc w:val="both"/>
        <w:rPr>
          <w:rFonts w:cs="David" w:hint="cs"/>
          <w:b/>
          <w:bCs/>
          <w:rtl/>
        </w:rPr>
      </w:pPr>
      <w:r w:rsidRPr="003E25DA">
        <w:rPr>
          <w:rFonts w:cs="David" w:hint="cs"/>
          <w:b/>
          <w:bCs/>
          <w:rtl/>
        </w:rPr>
        <w:t>הדיון בנושא שהכנסת החליטה לדון בו</w:t>
      </w:r>
    </w:p>
    <w:p w14:paraId="21E7A6DE" w14:textId="77777777" w:rsidR="003E25DA" w:rsidRPr="003E25DA" w:rsidRDefault="003E25DA" w:rsidP="003E25DA">
      <w:pPr>
        <w:bidi/>
        <w:jc w:val="both"/>
        <w:rPr>
          <w:rFonts w:cs="David" w:hint="cs"/>
          <w:color w:val="000000"/>
          <w:rtl/>
        </w:rPr>
      </w:pPr>
      <w:r w:rsidRPr="003E25DA">
        <w:rPr>
          <w:rFonts w:cs="David" w:hint="cs"/>
          <w:b/>
          <w:bCs/>
          <w:rtl/>
        </w:rPr>
        <w:t xml:space="preserve"> </w:t>
      </w:r>
      <w:r w:rsidRPr="003E25DA">
        <w:rPr>
          <w:rFonts w:cs="David" w:hint="cs"/>
          <w:rtl/>
        </w:rPr>
        <w:t>94.</w:t>
      </w:r>
      <w:r w:rsidRPr="003E25DA">
        <w:rPr>
          <w:rFonts w:cs="David"/>
        </w:rPr>
        <w:t xml:space="preserve"> </w:t>
      </w:r>
      <w:r w:rsidRPr="003E25DA">
        <w:rPr>
          <w:rFonts w:cs="David" w:hint="cs"/>
          <w:color w:val="000000"/>
          <w:rtl/>
        </w:rPr>
        <w:t>(א)</w:t>
      </w:r>
      <w:r w:rsidRPr="003E25DA">
        <w:rPr>
          <w:rFonts w:cs="David" w:hint="cs"/>
          <w:color w:val="000000"/>
        </w:rPr>
        <w:t xml:space="preserve"> </w:t>
      </w:r>
      <w:r w:rsidRPr="003E25DA">
        <w:rPr>
          <w:rFonts w:cs="David" w:hint="cs"/>
          <w:color w:val="000000"/>
          <w:rtl/>
        </w:rPr>
        <w:t>החליטה הכנסת לכלול בסדר יומה הצעה לסדר היום, יקבע יושב ראש הכנסת את מועד הדיון בתוך ארבעה חודשים מיום קבלת ההחלטה, ואם הייתה ההצעה לסדר היום דחופה - בתוך חודשיים; חלפה התקופה האמורה ולא קבע יושב ראש הכנסת את מועד הדיון, יוסר הנושא מסדר היום, אלא אם כן ביקש חבר הכנסת המציע מיושב ראש הכנסת, בתוך שבועיים מתום התקופה כאמור, כי יקבע את מועד הדיון; ביקש חבר הכנסת כאמור, יקבע היושב ראש את המועד בתוך שבועיים מיום הבקשה; ימי הפגרה לא יבואו בחשבון לעניין התקופות הנזכרות בסעיף זה.</w:t>
      </w:r>
    </w:p>
    <w:p w14:paraId="4EF95C9A" w14:textId="77777777" w:rsidR="003E25DA" w:rsidRPr="003E25DA" w:rsidRDefault="003E25DA" w:rsidP="003E25DA">
      <w:pPr>
        <w:tabs>
          <w:tab w:val="left" w:pos="654"/>
          <w:tab w:val="left" w:pos="938"/>
        </w:tabs>
        <w:bidi/>
        <w:jc w:val="both"/>
        <w:rPr>
          <w:rFonts w:cs="David" w:hint="cs"/>
          <w:rtl/>
        </w:rPr>
      </w:pPr>
    </w:p>
    <w:p w14:paraId="4F626480"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CB65334" w14:textId="77777777" w:rsidR="003E25DA" w:rsidRPr="003E25DA" w:rsidRDefault="003E25DA" w:rsidP="003E25DA">
      <w:pPr>
        <w:bidi/>
        <w:jc w:val="both"/>
        <w:rPr>
          <w:rFonts w:cs="David" w:hint="cs"/>
          <w:u w:val="single"/>
          <w:rtl/>
        </w:rPr>
      </w:pPr>
    </w:p>
    <w:p w14:paraId="49A2970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ההיגיון הוא הצעה לסדר בתוך זמן מסוים והצעה דחופה לסדר </w:t>
      </w:r>
      <w:r w:rsidRPr="003E25DA">
        <w:rPr>
          <w:rFonts w:cs="David"/>
          <w:rtl/>
        </w:rPr>
        <w:t>–</w:t>
      </w:r>
      <w:r w:rsidRPr="003E25DA">
        <w:rPr>
          <w:rFonts w:cs="David" w:hint="cs"/>
          <w:rtl/>
        </w:rPr>
        <w:t xml:space="preserve"> בפחות זמן. אנחנו קובעים פה בפעם הראשונה שבעצם מאפשר לחברי הכנסת לכפות שיתקיים דיון בעניין, כי אם זה לא מתקיים הוא מודיע שהוא מבקש לקיים את זה, ואז אנחנו קוצבים זמן שבמסגרתו חייבים לקיים את הדיון. בעיניי, זה דבר נכון כי אם הוחלט שזה יהיה בסדר היום צריך לדון בזה. מצד שני יש הרבה פעמים מצבים שהמליאה מחליטה לדון באיזשהו נושא, ועם הזמן חבר הכנסת מוותר עליו או הוא הפך ללא רלוונטי מכל מיני סיבות. אז אנחנו מייצרים מנגנון שנותן בידי המציע את השליטה על העניין: הוא רוצה </w:t>
      </w:r>
      <w:r w:rsidRPr="003E25DA">
        <w:rPr>
          <w:rFonts w:cs="David"/>
          <w:rtl/>
        </w:rPr>
        <w:t>–</w:t>
      </w:r>
      <w:r w:rsidRPr="003E25DA">
        <w:rPr>
          <w:rFonts w:cs="David" w:hint="cs"/>
          <w:rtl/>
        </w:rPr>
        <w:t xml:space="preserve"> הוא יכול לכפות דיון בתוך זמן קצוב ומוגדר; הוא מחליט שהנושא לא מספיק חשוב </w:t>
      </w:r>
      <w:r w:rsidRPr="003E25DA">
        <w:rPr>
          <w:rFonts w:cs="David"/>
          <w:rtl/>
        </w:rPr>
        <w:t>–</w:t>
      </w:r>
      <w:r w:rsidRPr="003E25DA">
        <w:rPr>
          <w:rFonts w:cs="David" w:hint="cs"/>
          <w:rtl/>
        </w:rPr>
        <w:t xml:space="preserve"> אז הוא פשוט לא מבקש, והעניין יורד מסדר היום.</w:t>
      </w:r>
    </w:p>
    <w:p w14:paraId="7D89D185" w14:textId="77777777" w:rsidR="003E25DA" w:rsidRPr="003E25DA" w:rsidRDefault="003E25DA" w:rsidP="003E25DA">
      <w:pPr>
        <w:tabs>
          <w:tab w:val="left" w:pos="654"/>
          <w:tab w:val="left" w:pos="938"/>
        </w:tabs>
        <w:bidi/>
        <w:jc w:val="both"/>
        <w:rPr>
          <w:rFonts w:cs="David" w:hint="cs"/>
          <w:rtl/>
        </w:rPr>
      </w:pPr>
    </w:p>
    <w:p w14:paraId="2B37C890"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תמי כנפו:</w:t>
      </w:r>
    </w:p>
    <w:p w14:paraId="16160FDC" w14:textId="77777777" w:rsidR="003E25DA" w:rsidRPr="003E25DA" w:rsidRDefault="003E25DA" w:rsidP="003E25DA">
      <w:pPr>
        <w:tabs>
          <w:tab w:val="left" w:pos="654"/>
          <w:tab w:val="left" w:pos="938"/>
        </w:tabs>
        <w:bidi/>
        <w:jc w:val="both"/>
        <w:rPr>
          <w:rFonts w:cs="David" w:hint="cs"/>
          <w:rtl/>
        </w:rPr>
      </w:pPr>
    </w:p>
    <w:p w14:paraId="676B32B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ההערה שלי היא דווקא הפוכה כי חשובה לי ההצעה הרגילה ולא ההצעה הדחופה. ההצעה הרגילה היא בעדיפות כי זה נושא שלא יכולתי להביא אותו בתוך תקופה, וזאת הייתה האפשרות שלי להביא אותו בתור הצעה רגילה. לכן ההצעה הרגילה צריכה לקבל חודשיים.</w:t>
      </w:r>
    </w:p>
    <w:p w14:paraId="1684FDAF" w14:textId="77777777" w:rsidR="003E25DA" w:rsidRPr="003E25DA" w:rsidRDefault="003E25DA" w:rsidP="003E25DA">
      <w:pPr>
        <w:tabs>
          <w:tab w:val="left" w:pos="654"/>
          <w:tab w:val="left" w:pos="938"/>
        </w:tabs>
        <w:bidi/>
        <w:jc w:val="both"/>
        <w:rPr>
          <w:rFonts w:cs="David" w:hint="cs"/>
          <w:rtl/>
        </w:rPr>
      </w:pPr>
    </w:p>
    <w:p w14:paraId="0704D155"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EDF6A8A" w14:textId="77777777" w:rsidR="003E25DA" w:rsidRPr="003E25DA" w:rsidRDefault="003E25DA" w:rsidP="003E25DA">
      <w:pPr>
        <w:bidi/>
        <w:jc w:val="both"/>
        <w:rPr>
          <w:rFonts w:cs="David" w:hint="cs"/>
          <w:u w:val="single"/>
          <w:rtl/>
        </w:rPr>
      </w:pPr>
    </w:p>
    <w:p w14:paraId="3C0726F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אין בעיה לקבוע 3 חודשים לכל הדברים ולהשאיר את הזמן אותו דבר. צריך רק לזכור שזה תהליך שנעשה אחרי שכבר דנו בהצעה לסדר. זה לא שלא דנים בהצעה לסדר. היה דיון בהצעה לסדר, הייתה הצבעה על החלטה לקיים דיון במליאה- -</w:t>
      </w:r>
    </w:p>
    <w:p w14:paraId="796ED514" w14:textId="77777777" w:rsidR="003E25DA" w:rsidRPr="003E25DA" w:rsidRDefault="003E25DA" w:rsidP="003E25DA">
      <w:pPr>
        <w:tabs>
          <w:tab w:val="left" w:pos="654"/>
          <w:tab w:val="left" w:pos="938"/>
        </w:tabs>
        <w:bidi/>
        <w:jc w:val="both"/>
        <w:rPr>
          <w:rFonts w:cs="David" w:hint="cs"/>
          <w:rtl/>
        </w:rPr>
      </w:pPr>
    </w:p>
    <w:p w14:paraId="2BF14A11"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תמי כנפו:</w:t>
      </w:r>
    </w:p>
    <w:p w14:paraId="62B333EF" w14:textId="77777777" w:rsidR="003E25DA" w:rsidRPr="003E25DA" w:rsidRDefault="003E25DA" w:rsidP="003E25DA">
      <w:pPr>
        <w:tabs>
          <w:tab w:val="left" w:pos="654"/>
          <w:tab w:val="left" w:pos="938"/>
        </w:tabs>
        <w:bidi/>
        <w:jc w:val="both"/>
        <w:rPr>
          <w:rFonts w:cs="David" w:hint="cs"/>
          <w:rtl/>
        </w:rPr>
      </w:pPr>
    </w:p>
    <w:p w14:paraId="0FDC35C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כן, אבל יש חשיבות לדיון.</w:t>
      </w:r>
    </w:p>
    <w:p w14:paraId="0E083152" w14:textId="77777777" w:rsidR="003E25DA" w:rsidRPr="003E25DA" w:rsidRDefault="003E25DA" w:rsidP="003E25DA">
      <w:pPr>
        <w:tabs>
          <w:tab w:val="left" w:pos="654"/>
          <w:tab w:val="left" w:pos="938"/>
        </w:tabs>
        <w:bidi/>
        <w:jc w:val="both"/>
        <w:rPr>
          <w:rFonts w:cs="David" w:hint="cs"/>
          <w:rtl/>
        </w:rPr>
      </w:pPr>
    </w:p>
    <w:p w14:paraId="6B58CD5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8CA3F13" w14:textId="77777777" w:rsidR="003E25DA" w:rsidRPr="003E25DA" w:rsidRDefault="003E25DA" w:rsidP="003E25DA">
      <w:pPr>
        <w:bidi/>
        <w:jc w:val="both"/>
        <w:rPr>
          <w:rFonts w:cs="David" w:hint="cs"/>
          <w:u w:val="single"/>
          <w:rtl/>
        </w:rPr>
      </w:pPr>
    </w:p>
    <w:p w14:paraId="11E285D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אני מקבל.</w:t>
      </w:r>
    </w:p>
    <w:p w14:paraId="3A36071D" w14:textId="77777777" w:rsidR="003E25DA" w:rsidRPr="003E25DA" w:rsidRDefault="003E25DA" w:rsidP="003E25DA">
      <w:pPr>
        <w:tabs>
          <w:tab w:val="left" w:pos="654"/>
          <w:tab w:val="left" w:pos="938"/>
        </w:tabs>
        <w:bidi/>
        <w:jc w:val="both"/>
        <w:rPr>
          <w:rFonts w:cs="David" w:hint="cs"/>
          <w:rtl/>
        </w:rPr>
      </w:pPr>
    </w:p>
    <w:p w14:paraId="45BBB43C" w14:textId="77777777" w:rsidR="003E25DA" w:rsidRPr="003E25DA" w:rsidRDefault="003E25DA" w:rsidP="003E25DA">
      <w:pPr>
        <w:bidi/>
        <w:jc w:val="both"/>
        <w:rPr>
          <w:rFonts w:cs="David"/>
        </w:rPr>
      </w:pPr>
      <w:r w:rsidRPr="003E25DA">
        <w:rPr>
          <w:rFonts w:cs="David" w:hint="cs"/>
          <w:u w:val="single"/>
          <w:rtl/>
        </w:rPr>
        <w:t>סהר פינטו:</w:t>
      </w:r>
    </w:p>
    <w:p w14:paraId="4CFE2D53" w14:textId="77777777" w:rsidR="003E25DA" w:rsidRPr="003E25DA" w:rsidRDefault="003E25DA" w:rsidP="003E25DA">
      <w:pPr>
        <w:bidi/>
        <w:jc w:val="both"/>
        <w:rPr>
          <w:rFonts w:cs="David" w:hint="cs"/>
          <w:rtl/>
        </w:rPr>
      </w:pPr>
    </w:p>
    <w:p w14:paraId="4E1DA69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לא הגענו לדון במסגרת הזמן מרגע שביקשת הצעה רגילה לסדר ועד שזה מגיע לדיון.</w:t>
      </w:r>
    </w:p>
    <w:p w14:paraId="628CB5BC" w14:textId="77777777" w:rsidR="003E25DA" w:rsidRPr="003E25DA" w:rsidRDefault="003E25DA" w:rsidP="003E25DA">
      <w:pPr>
        <w:tabs>
          <w:tab w:val="left" w:pos="654"/>
          <w:tab w:val="left" w:pos="938"/>
        </w:tabs>
        <w:bidi/>
        <w:jc w:val="both"/>
        <w:rPr>
          <w:rFonts w:cs="David" w:hint="cs"/>
          <w:rtl/>
        </w:rPr>
      </w:pPr>
    </w:p>
    <w:p w14:paraId="4B24E70E" w14:textId="77777777" w:rsidR="003E25DA" w:rsidRPr="003E25DA" w:rsidRDefault="003E25DA" w:rsidP="003E25DA">
      <w:pPr>
        <w:tabs>
          <w:tab w:val="left" w:pos="654"/>
          <w:tab w:val="left" w:pos="938"/>
        </w:tabs>
        <w:bidi/>
        <w:jc w:val="both"/>
        <w:rPr>
          <w:rFonts w:cs="David" w:hint="cs"/>
          <w:u w:val="single"/>
          <w:rtl/>
        </w:rPr>
      </w:pPr>
      <w:r w:rsidRPr="003E25DA">
        <w:rPr>
          <w:rFonts w:cs="David" w:hint="cs"/>
          <w:u w:val="single"/>
          <w:rtl/>
        </w:rPr>
        <w:t>לימור ברמן:</w:t>
      </w:r>
    </w:p>
    <w:p w14:paraId="61C0E44B" w14:textId="77777777" w:rsidR="003E25DA" w:rsidRPr="003E25DA" w:rsidRDefault="003E25DA" w:rsidP="003E25DA">
      <w:pPr>
        <w:tabs>
          <w:tab w:val="left" w:pos="654"/>
          <w:tab w:val="left" w:pos="938"/>
        </w:tabs>
        <w:bidi/>
        <w:jc w:val="both"/>
        <w:rPr>
          <w:rFonts w:cs="David" w:hint="cs"/>
          <w:rtl/>
        </w:rPr>
      </w:pPr>
    </w:p>
    <w:p w14:paraId="4002F3C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אחרי 3 חודשים יש לחבר כנסת שבועיים? </w:t>
      </w:r>
    </w:p>
    <w:p w14:paraId="4C4EEDA9" w14:textId="77777777" w:rsidR="003E25DA" w:rsidRPr="003E25DA" w:rsidRDefault="003E25DA" w:rsidP="003E25DA">
      <w:pPr>
        <w:tabs>
          <w:tab w:val="left" w:pos="654"/>
          <w:tab w:val="left" w:pos="938"/>
        </w:tabs>
        <w:bidi/>
        <w:jc w:val="both"/>
        <w:rPr>
          <w:rFonts w:cs="David" w:hint="cs"/>
          <w:rtl/>
        </w:rPr>
      </w:pPr>
    </w:p>
    <w:p w14:paraId="0B005A78"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79B5A8D" w14:textId="77777777" w:rsidR="003E25DA" w:rsidRPr="003E25DA" w:rsidRDefault="003E25DA" w:rsidP="003E25DA">
      <w:pPr>
        <w:bidi/>
        <w:jc w:val="both"/>
        <w:rPr>
          <w:rFonts w:cs="David" w:hint="cs"/>
          <w:rtl/>
        </w:rPr>
      </w:pPr>
    </w:p>
    <w:p w14:paraId="0DEDAC7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כן.</w:t>
      </w:r>
    </w:p>
    <w:p w14:paraId="71FE1184" w14:textId="77777777" w:rsidR="003E25DA" w:rsidRPr="003E25DA" w:rsidRDefault="003E25DA" w:rsidP="003E25DA">
      <w:pPr>
        <w:tabs>
          <w:tab w:val="left" w:pos="654"/>
          <w:tab w:val="left" w:pos="938"/>
        </w:tabs>
        <w:bidi/>
        <w:jc w:val="both"/>
        <w:rPr>
          <w:rFonts w:cs="David" w:hint="cs"/>
          <w:rtl/>
        </w:rPr>
      </w:pPr>
    </w:p>
    <w:p w14:paraId="3AF2EF50" w14:textId="77777777" w:rsidR="003E25DA" w:rsidRPr="003E25DA" w:rsidRDefault="003E25DA" w:rsidP="003E25DA">
      <w:pPr>
        <w:tabs>
          <w:tab w:val="left" w:pos="654"/>
          <w:tab w:val="left" w:pos="938"/>
        </w:tabs>
        <w:bidi/>
        <w:jc w:val="both"/>
        <w:rPr>
          <w:rFonts w:cs="David"/>
          <w:u w:val="single"/>
        </w:rPr>
      </w:pPr>
      <w:r w:rsidRPr="003E25DA">
        <w:rPr>
          <w:rFonts w:cs="David" w:hint="cs"/>
          <w:u w:val="single"/>
          <w:rtl/>
        </w:rPr>
        <w:t>לימור ברמן:</w:t>
      </w:r>
    </w:p>
    <w:p w14:paraId="14D39B5E" w14:textId="77777777" w:rsidR="003E25DA" w:rsidRPr="003E25DA" w:rsidRDefault="003E25DA" w:rsidP="003E25DA">
      <w:pPr>
        <w:tabs>
          <w:tab w:val="left" w:pos="654"/>
          <w:tab w:val="left" w:pos="938"/>
        </w:tabs>
        <w:bidi/>
        <w:jc w:val="both"/>
        <w:rPr>
          <w:rFonts w:cs="David" w:hint="cs"/>
          <w:rtl/>
        </w:rPr>
      </w:pPr>
    </w:p>
    <w:p w14:paraId="14FC2DA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אבל יש דברים שאנחנו כן יכולים לבקש. חלק מהעניין של הצעה דחופה והצעות לסדר- -</w:t>
      </w:r>
    </w:p>
    <w:p w14:paraId="29713F75" w14:textId="77777777" w:rsidR="003E25DA" w:rsidRPr="003E25DA" w:rsidRDefault="003E25DA" w:rsidP="003E25DA">
      <w:pPr>
        <w:tabs>
          <w:tab w:val="left" w:pos="654"/>
          <w:tab w:val="left" w:pos="938"/>
        </w:tabs>
        <w:bidi/>
        <w:jc w:val="both"/>
        <w:rPr>
          <w:rFonts w:cs="David" w:hint="cs"/>
          <w:rtl/>
        </w:rPr>
      </w:pPr>
    </w:p>
    <w:p w14:paraId="789C3DC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CFABFB4" w14:textId="77777777" w:rsidR="003E25DA" w:rsidRPr="003E25DA" w:rsidRDefault="003E25DA" w:rsidP="003E25DA">
      <w:pPr>
        <w:bidi/>
        <w:jc w:val="both"/>
        <w:rPr>
          <w:rFonts w:cs="David" w:hint="cs"/>
          <w:u w:val="single"/>
          <w:rtl/>
        </w:rPr>
      </w:pPr>
    </w:p>
    <w:p w14:paraId="5A99301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לא, הדיון בהם מתקיים, שלא תהיינה אי הבנות. הוגשה הצעה דחופה </w:t>
      </w:r>
      <w:r w:rsidRPr="003E25DA">
        <w:rPr>
          <w:rFonts w:cs="David"/>
          <w:rtl/>
        </w:rPr>
        <w:t>–</w:t>
      </w:r>
      <w:r w:rsidRPr="003E25DA">
        <w:rPr>
          <w:rFonts w:cs="David" w:hint="cs"/>
          <w:rtl/>
        </w:rPr>
        <w:t xml:space="preserve"> היא אושרה ביום שני- -</w:t>
      </w:r>
    </w:p>
    <w:p w14:paraId="41D691B6" w14:textId="77777777" w:rsidR="003E25DA" w:rsidRPr="003E25DA" w:rsidRDefault="003E25DA" w:rsidP="003E25DA">
      <w:pPr>
        <w:tabs>
          <w:tab w:val="left" w:pos="654"/>
          <w:tab w:val="left" w:pos="938"/>
        </w:tabs>
        <w:bidi/>
        <w:jc w:val="both"/>
        <w:rPr>
          <w:rFonts w:cs="David" w:hint="cs"/>
          <w:rtl/>
        </w:rPr>
      </w:pPr>
    </w:p>
    <w:p w14:paraId="5FA0C529" w14:textId="77777777" w:rsidR="003E25DA" w:rsidRPr="003E25DA" w:rsidRDefault="003E25DA" w:rsidP="003E25DA">
      <w:pPr>
        <w:tabs>
          <w:tab w:val="left" w:pos="654"/>
          <w:tab w:val="left" w:pos="938"/>
        </w:tabs>
        <w:bidi/>
        <w:jc w:val="both"/>
        <w:rPr>
          <w:rFonts w:cs="David"/>
          <w:u w:val="single"/>
        </w:rPr>
      </w:pPr>
      <w:r w:rsidRPr="003E25DA">
        <w:rPr>
          <w:rFonts w:cs="David" w:hint="cs"/>
          <w:u w:val="single"/>
          <w:rtl/>
        </w:rPr>
        <w:t>לימור ברמן:</w:t>
      </w:r>
    </w:p>
    <w:p w14:paraId="35B8B220" w14:textId="77777777" w:rsidR="003E25DA" w:rsidRPr="003E25DA" w:rsidRDefault="003E25DA" w:rsidP="003E25DA">
      <w:pPr>
        <w:tabs>
          <w:tab w:val="left" w:pos="654"/>
          <w:tab w:val="left" w:pos="938"/>
        </w:tabs>
        <w:bidi/>
        <w:jc w:val="both"/>
        <w:rPr>
          <w:rFonts w:cs="David" w:hint="cs"/>
          <w:rtl/>
        </w:rPr>
      </w:pPr>
    </w:p>
    <w:p w14:paraId="0996559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צריך להעביר את זה לדיון במליאה. יום למחרת הוא רוצה להגיע ליושב ראש הכנסת ולהגיד לו- -</w:t>
      </w:r>
    </w:p>
    <w:p w14:paraId="675F0F4C" w14:textId="77777777" w:rsidR="003E25DA" w:rsidRPr="003E25DA" w:rsidRDefault="003E25DA" w:rsidP="003E25DA">
      <w:pPr>
        <w:tabs>
          <w:tab w:val="left" w:pos="654"/>
          <w:tab w:val="left" w:pos="938"/>
        </w:tabs>
        <w:bidi/>
        <w:jc w:val="both"/>
        <w:rPr>
          <w:rFonts w:cs="David" w:hint="cs"/>
          <w:rtl/>
        </w:rPr>
      </w:pPr>
    </w:p>
    <w:p w14:paraId="44DAB758"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5B8718E" w14:textId="77777777" w:rsidR="003E25DA" w:rsidRPr="003E25DA" w:rsidRDefault="003E25DA" w:rsidP="003E25DA">
      <w:pPr>
        <w:bidi/>
        <w:jc w:val="both"/>
        <w:rPr>
          <w:rFonts w:cs="David" w:hint="cs"/>
          <w:u w:val="single"/>
          <w:rtl/>
        </w:rPr>
      </w:pPr>
    </w:p>
    <w:p w14:paraId="5FE90C1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אין בעיה, הוא יכול. אנחנו מדברים רק על המצב שהוא הלך ליושב ראש הכנסת ונדנד לו, ויושב ראש הכנסת לא הביא את ההצעה, והיא יושבת לנצח, כמו במקרה של יואל חסון. אנחנו אומרים, שאם הנושא לא הגיע לדיון אחרי 3 חודשים המציע יכול להודיע לו, והוא חייב לקיים אותו בתוך הזמן שקצבנו פה. לא הודעת, סימן שזה לא חשוב לך, והעניין ירד.</w:t>
      </w:r>
    </w:p>
    <w:p w14:paraId="0A825881" w14:textId="77777777" w:rsidR="003E25DA" w:rsidRPr="003E25DA" w:rsidRDefault="003E25DA" w:rsidP="003E25DA">
      <w:pPr>
        <w:tabs>
          <w:tab w:val="left" w:pos="654"/>
          <w:tab w:val="left" w:pos="938"/>
        </w:tabs>
        <w:bidi/>
        <w:jc w:val="both"/>
        <w:rPr>
          <w:rFonts w:cs="David" w:hint="cs"/>
          <w:rtl/>
        </w:rPr>
      </w:pPr>
    </w:p>
    <w:p w14:paraId="458A0788" w14:textId="77777777" w:rsidR="003E25DA" w:rsidRPr="003E25DA" w:rsidRDefault="003E25DA" w:rsidP="003E25DA">
      <w:pPr>
        <w:bidi/>
        <w:jc w:val="both"/>
        <w:rPr>
          <w:rFonts w:cs="David" w:hint="cs"/>
          <w:rtl/>
        </w:rPr>
      </w:pPr>
      <w:r w:rsidRPr="003E25DA">
        <w:rPr>
          <w:rFonts w:cs="David" w:hint="cs"/>
          <w:u w:val="single"/>
          <w:rtl/>
        </w:rPr>
        <w:t>אברהם מיכאלי:</w:t>
      </w:r>
    </w:p>
    <w:p w14:paraId="5B4FCEDC" w14:textId="77777777" w:rsidR="003E25DA" w:rsidRPr="003E25DA" w:rsidRDefault="003E25DA" w:rsidP="003E25DA">
      <w:pPr>
        <w:bidi/>
        <w:jc w:val="both"/>
        <w:rPr>
          <w:rFonts w:cs="David" w:hint="cs"/>
          <w:rtl/>
        </w:rPr>
      </w:pPr>
    </w:p>
    <w:p w14:paraId="1FBFC1B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אבל למה כתוב שהנושא יוסר מסדר היום? </w:t>
      </w:r>
    </w:p>
    <w:p w14:paraId="1A7648C4" w14:textId="77777777" w:rsidR="003E25DA" w:rsidRPr="003E25DA" w:rsidRDefault="003E25DA" w:rsidP="003E25DA">
      <w:pPr>
        <w:tabs>
          <w:tab w:val="left" w:pos="654"/>
          <w:tab w:val="left" w:pos="938"/>
        </w:tabs>
        <w:bidi/>
        <w:jc w:val="both"/>
        <w:rPr>
          <w:rFonts w:cs="David" w:hint="cs"/>
          <w:rtl/>
        </w:rPr>
      </w:pPr>
    </w:p>
    <w:p w14:paraId="46D25A26"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ED94092" w14:textId="77777777" w:rsidR="003E25DA" w:rsidRPr="003E25DA" w:rsidRDefault="003E25DA" w:rsidP="003E25DA">
      <w:pPr>
        <w:bidi/>
        <w:jc w:val="both"/>
        <w:rPr>
          <w:rFonts w:cs="David" w:hint="cs"/>
          <w:u w:val="single"/>
          <w:rtl/>
        </w:rPr>
      </w:pPr>
    </w:p>
    <w:p w14:paraId="3F8ECF9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כי אם אתה תצטרך לרדוף אחרי חברי הכנסת כדי שבאופן אקטיבי יכתבו מכתב שהם מבקשים להסיר, חבל על הזמן. אם הנושא שלך שוכב 3 חודשים ולא עניין אותך לדון בו, אז הוא כנראה לא חשוב לך מספיק.</w:t>
      </w:r>
    </w:p>
    <w:p w14:paraId="64BDE629" w14:textId="77777777" w:rsidR="003E25DA" w:rsidRPr="003E25DA" w:rsidRDefault="003E25DA" w:rsidP="003E25DA">
      <w:pPr>
        <w:tabs>
          <w:tab w:val="left" w:pos="654"/>
          <w:tab w:val="left" w:pos="938"/>
        </w:tabs>
        <w:bidi/>
        <w:jc w:val="both"/>
        <w:rPr>
          <w:rFonts w:cs="David" w:hint="cs"/>
          <w:rtl/>
        </w:rPr>
      </w:pPr>
    </w:p>
    <w:p w14:paraId="64338FBB"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291DD4CC" w14:textId="77777777" w:rsidR="003E25DA" w:rsidRPr="003E25DA" w:rsidRDefault="003E25DA" w:rsidP="003E25DA">
      <w:pPr>
        <w:bidi/>
        <w:jc w:val="both"/>
        <w:rPr>
          <w:rFonts w:cs="David" w:hint="cs"/>
          <w:u w:val="single"/>
          <w:rtl/>
        </w:rPr>
      </w:pPr>
    </w:p>
    <w:p w14:paraId="7879641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אבל סוף הכנס מוחק, לא?</w:t>
      </w:r>
    </w:p>
    <w:p w14:paraId="64026361" w14:textId="77777777" w:rsidR="003E25DA" w:rsidRPr="003E25DA" w:rsidRDefault="003E25DA" w:rsidP="003E25DA">
      <w:pPr>
        <w:tabs>
          <w:tab w:val="left" w:pos="654"/>
          <w:tab w:val="left" w:pos="938"/>
        </w:tabs>
        <w:bidi/>
        <w:jc w:val="both"/>
        <w:rPr>
          <w:rFonts w:cs="David" w:hint="cs"/>
          <w:rtl/>
        </w:rPr>
      </w:pPr>
    </w:p>
    <w:p w14:paraId="4AAB7EF1"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3031C34F" w14:textId="77777777" w:rsidR="003E25DA" w:rsidRPr="003E25DA" w:rsidRDefault="003E25DA" w:rsidP="003E25DA">
      <w:pPr>
        <w:bidi/>
        <w:jc w:val="both"/>
        <w:rPr>
          <w:rFonts w:cs="David" w:hint="cs"/>
          <w:u w:val="single"/>
          <w:rtl/>
        </w:rPr>
      </w:pPr>
    </w:p>
    <w:p w14:paraId="001E8CC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יכול להיות.</w:t>
      </w:r>
    </w:p>
    <w:p w14:paraId="2F0BC1C1" w14:textId="77777777" w:rsidR="003E25DA" w:rsidRPr="003E25DA" w:rsidRDefault="003E25DA" w:rsidP="003E25DA">
      <w:pPr>
        <w:tabs>
          <w:tab w:val="left" w:pos="654"/>
          <w:tab w:val="left" w:pos="938"/>
        </w:tabs>
        <w:bidi/>
        <w:jc w:val="both"/>
        <w:rPr>
          <w:rFonts w:cs="David" w:hint="cs"/>
          <w:rtl/>
        </w:rPr>
      </w:pPr>
    </w:p>
    <w:p w14:paraId="7114CE9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645ADE0" w14:textId="77777777" w:rsidR="003E25DA" w:rsidRPr="003E25DA" w:rsidRDefault="003E25DA" w:rsidP="003E25DA">
      <w:pPr>
        <w:bidi/>
        <w:jc w:val="both"/>
        <w:rPr>
          <w:rFonts w:cs="David" w:hint="cs"/>
          <w:rtl/>
        </w:rPr>
      </w:pPr>
    </w:p>
    <w:p w14:paraId="7A2C478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אם עובר הזמן היושב ראש והסגנים יכולים להחליט ולהביא למליאה.</w:t>
      </w:r>
    </w:p>
    <w:p w14:paraId="0FC03DF7" w14:textId="77777777" w:rsidR="003E25DA" w:rsidRPr="003E25DA" w:rsidRDefault="003E25DA" w:rsidP="003E25DA">
      <w:pPr>
        <w:tabs>
          <w:tab w:val="left" w:pos="654"/>
          <w:tab w:val="left" w:pos="938"/>
        </w:tabs>
        <w:bidi/>
        <w:jc w:val="both"/>
        <w:rPr>
          <w:rFonts w:cs="David" w:hint="cs"/>
          <w:rtl/>
        </w:rPr>
      </w:pPr>
    </w:p>
    <w:p w14:paraId="5D15EA6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CCE1157" w14:textId="77777777" w:rsidR="003E25DA" w:rsidRPr="003E25DA" w:rsidRDefault="003E25DA" w:rsidP="003E25DA">
      <w:pPr>
        <w:bidi/>
        <w:jc w:val="both"/>
        <w:rPr>
          <w:rFonts w:cs="David" w:hint="cs"/>
          <w:u w:val="single"/>
          <w:rtl/>
        </w:rPr>
      </w:pPr>
    </w:p>
    <w:p w14:paraId="787BF89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רבותיי, זה לא עובד, אנחנו גם מכירים את המציאות. אין ספק שאם הנושא באמת חשוב לחבר כנסת הוא יפעיל את המנגנון שאנחנו ניצור פה. </w:t>
      </w:r>
    </w:p>
    <w:p w14:paraId="46FDA036" w14:textId="77777777" w:rsidR="003E25DA" w:rsidRPr="003E25DA" w:rsidRDefault="003E25DA" w:rsidP="003E25DA">
      <w:pPr>
        <w:tabs>
          <w:tab w:val="left" w:pos="654"/>
          <w:tab w:val="left" w:pos="938"/>
        </w:tabs>
        <w:bidi/>
        <w:jc w:val="both"/>
        <w:rPr>
          <w:rFonts w:cs="David" w:hint="cs"/>
          <w:rtl/>
        </w:rPr>
      </w:pPr>
    </w:p>
    <w:p w14:paraId="0AF81728"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6A9CFD58" w14:textId="77777777" w:rsidR="003E25DA" w:rsidRPr="003E25DA" w:rsidRDefault="003E25DA" w:rsidP="003E25DA">
      <w:pPr>
        <w:bidi/>
        <w:jc w:val="both"/>
        <w:rPr>
          <w:rFonts w:cs="David" w:hint="cs"/>
          <w:rtl/>
        </w:rPr>
      </w:pPr>
    </w:p>
    <w:p w14:paraId="23B0126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שלא יקרה מקרה הפוך.</w:t>
      </w:r>
    </w:p>
    <w:p w14:paraId="34BFCA4C" w14:textId="77777777" w:rsidR="003E25DA" w:rsidRPr="003E25DA" w:rsidRDefault="003E25DA" w:rsidP="003E25DA">
      <w:pPr>
        <w:tabs>
          <w:tab w:val="left" w:pos="654"/>
          <w:tab w:val="left" w:pos="938"/>
        </w:tabs>
        <w:bidi/>
        <w:jc w:val="both"/>
        <w:rPr>
          <w:rFonts w:cs="David" w:hint="cs"/>
          <w:rtl/>
        </w:rPr>
      </w:pPr>
    </w:p>
    <w:p w14:paraId="3CC0924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2B7E736" w14:textId="77777777" w:rsidR="003E25DA" w:rsidRPr="003E25DA" w:rsidRDefault="003E25DA" w:rsidP="003E25DA">
      <w:pPr>
        <w:bidi/>
        <w:jc w:val="both"/>
        <w:rPr>
          <w:rFonts w:cs="David" w:hint="cs"/>
          <w:rtl/>
        </w:rPr>
      </w:pPr>
    </w:p>
    <w:p w14:paraId="242DD86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שידחו הכול?</w:t>
      </w:r>
    </w:p>
    <w:p w14:paraId="0DD40D2A" w14:textId="77777777" w:rsidR="003E25DA" w:rsidRPr="003E25DA" w:rsidRDefault="003E25DA" w:rsidP="003E25DA">
      <w:pPr>
        <w:tabs>
          <w:tab w:val="left" w:pos="654"/>
          <w:tab w:val="left" w:pos="938"/>
        </w:tabs>
        <w:bidi/>
        <w:jc w:val="both"/>
        <w:rPr>
          <w:rFonts w:cs="David" w:hint="cs"/>
          <w:rtl/>
        </w:rPr>
      </w:pPr>
    </w:p>
    <w:p w14:paraId="1B09AFA5"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5DA406EF" w14:textId="77777777" w:rsidR="003E25DA" w:rsidRPr="003E25DA" w:rsidRDefault="003E25DA" w:rsidP="003E25DA">
      <w:pPr>
        <w:bidi/>
        <w:jc w:val="both"/>
        <w:rPr>
          <w:rFonts w:cs="David" w:hint="cs"/>
          <w:rtl/>
        </w:rPr>
      </w:pPr>
    </w:p>
    <w:p w14:paraId="78AAEF4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לא. אם היו מקיימים היום דיונים שעלו על סדר היום היו סוגרים את הכנסת כי זה הדבר היחיד שהיה קורה. </w:t>
      </w:r>
    </w:p>
    <w:p w14:paraId="50AADC5F" w14:textId="77777777" w:rsidR="003E25DA" w:rsidRPr="003E25DA" w:rsidRDefault="003E25DA" w:rsidP="003E25DA">
      <w:pPr>
        <w:tabs>
          <w:tab w:val="left" w:pos="654"/>
          <w:tab w:val="left" w:pos="938"/>
        </w:tabs>
        <w:bidi/>
        <w:jc w:val="both"/>
        <w:rPr>
          <w:rFonts w:cs="David" w:hint="cs"/>
          <w:rtl/>
        </w:rPr>
      </w:pPr>
    </w:p>
    <w:p w14:paraId="45D51755"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1AECE429" w14:textId="77777777" w:rsidR="003E25DA" w:rsidRPr="003E25DA" w:rsidRDefault="003E25DA" w:rsidP="003E25DA">
      <w:pPr>
        <w:bidi/>
        <w:jc w:val="both"/>
        <w:rPr>
          <w:rFonts w:cs="David" w:hint="cs"/>
          <w:rtl/>
        </w:rPr>
      </w:pPr>
    </w:p>
    <w:p w14:paraId="0CF9A8E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אם היו קובעים את זה בזמן זה לא היה קורה.</w:t>
      </w:r>
      <w:r w:rsidRPr="003E25DA">
        <w:rPr>
          <w:rFonts w:cs="David" w:hint="cs"/>
          <w:rtl/>
        </w:rPr>
        <w:tab/>
      </w:r>
    </w:p>
    <w:p w14:paraId="60D25022" w14:textId="77777777" w:rsidR="003E25DA" w:rsidRPr="003E25DA" w:rsidRDefault="003E25DA" w:rsidP="003E25DA">
      <w:pPr>
        <w:tabs>
          <w:tab w:val="left" w:pos="654"/>
          <w:tab w:val="left" w:pos="938"/>
        </w:tabs>
        <w:bidi/>
        <w:jc w:val="both"/>
        <w:rPr>
          <w:rFonts w:cs="David" w:hint="cs"/>
          <w:rtl/>
        </w:rPr>
      </w:pPr>
    </w:p>
    <w:p w14:paraId="7F58FF7D"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תמי כנפו:</w:t>
      </w:r>
    </w:p>
    <w:p w14:paraId="144E6822" w14:textId="77777777" w:rsidR="003E25DA" w:rsidRPr="003E25DA" w:rsidRDefault="003E25DA" w:rsidP="003E25DA">
      <w:pPr>
        <w:tabs>
          <w:tab w:val="left" w:pos="654"/>
          <w:tab w:val="left" w:pos="938"/>
        </w:tabs>
        <w:bidi/>
        <w:jc w:val="both"/>
        <w:rPr>
          <w:rFonts w:cs="David" w:hint="cs"/>
          <w:rtl/>
        </w:rPr>
      </w:pPr>
    </w:p>
    <w:p w14:paraId="1EFD8E6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יש דיונים שהם כבר לא רלוונטיים. </w:t>
      </w:r>
    </w:p>
    <w:p w14:paraId="004E0701" w14:textId="77777777" w:rsidR="003E25DA" w:rsidRPr="003E25DA" w:rsidRDefault="003E25DA" w:rsidP="003E25DA">
      <w:pPr>
        <w:tabs>
          <w:tab w:val="left" w:pos="654"/>
          <w:tab w:val="left" w:pos="938"/>
        </w:tabs>
        <w:bidi/>
        <w:jc w:val="both"/>
        <w:rPr>
          <w:rFonts w:cs="David" w:hint="cs"/>
          <w:rtl/>
        </w:rPr>
      </w:pPr>
    </w:p>
    <w:p w14:paraId="4C6F5A33"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6E43024" w14:textId="77777777" w:rsidR="003E25DA" w:rsidRPr="003E25DA" w:rsidRDefault="003E25DA" w:rsidP="003E25DA">
      <w:pPr>
        <w:bidi/>
        <w:jc w:val="both"/>
        <w:rPr>
          <w:rFonts w:cs="David" w:hint="cs"/>
          <w:u w:val="single"/>
          <w:rtl/>
        </w:rPr>
      </w:pPr>
    </w:p>
    <w:p w14:paraId="5B17C69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כשאנחנו נגיע לשאלה באלו מקרים נכון להשתמש במנגנון הזה שאחרי שכבר דנת בהצעה לסדר להרחיב את זה לדיון יותר רחב במליאה- -</w:t>
      </w:r>
    </w:p>
    <w:p w14:paraId="3A2A962D" w14:textId="77777777" w:rsidR="003E25DA" w:rsidRPr="003E25DA" w:rsidRDefault="003E25DA" w:rsidP="003E25DA">
      <w:pPr>
        <w:tabs>
          <w:tab w:val="left" w:pos="654"/>
          <w:tab w:val="left" w:pos="938"/>
        </w:tabs>
        <w:bidi/>
        <w:jc w:val="both"/>
        <w:rPr>
          <w:rFonts w:cs="David" w:hint="cs"/>
          <w:rtl/>
        </w:rPr>
      </w:pPr>
    </w:p>
    <w:p w14:paraId="0ED017D7"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602F3E43" w14:textId="77777777" w:rsidR="003E25DA" w:rsidRPr="003E25DA" w:rsidRDefault="003E25DA" w:rsidP="003E25DA">
      <w:pPr>
        <w:bidi/>
        <w:jc w:val="both"/>
        <w:rPr>
          <w:rFonts w:cs="David" w:hint="cs"/>
          <w:rtl/>
        </w:rPr>
      </w:pPr>
    </w:p>
    <w:p w14:paraId="0F74822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זאת המשמעות של הצעה לסדר. זה מעין תרמית כזאת כי המשמעות של ההצעה לסדר על-פניו היא רק להעלות נושא לסדר היום, והדיון האמיתי הוא הדיון האישי. בפועל מפני שאף פעם אין זמן לדיון אישי בהיקפים כאלה  הדיון בהצעה לסדר שהוא שלב טכני על-פניו, הופך לדיון המהותי. </w:t>
      </w:r>
    </w:p>
    <w:p w14:paraId="03B20F01" w14:textId="77777777" w:rsidR="003E25DA" w:rsidRPr="003E25DA" w:rsidRDefault="003E25DA" w:rsidP="003E25DA">
      <w:pPr>
        <w:tabs>
          <w:tab w:val="left" w:pos="654"/>
          <w:tab w:val="left" w:pos="938"/>
        </w:tabs>
        <w:bidi/>
        <w:jc w:val="both"/>
        <w:rPr>
          <w:rFonts w:cs="David" w:hint="cs"/>
          <w:rtl/>
        </w:rPr>
      </w:pPr>
    </w:p>
    <w:p w14:paraId="60F63E00"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1B57F62" w14:textId="77777777" w:rsidR="003E25DA" w:rsidRPr="003E25DA" w:rsidRDefault="003E25DA" w:rsidP="003E25DA">
      <w:pPr>
        <w:bidi/>
        <w:jc w:val="both"/>
        <w:rPr>
          <w:rFonts w:cs="David" w:hint="cs"/>
          <w:u w:val="single"/>
          <w:rtl/>
        </w:rPr>
      </w:pPr>
    </w:p>
    <w:p w14:paraId="0AE4B65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אז יכול להיות שצריך לתקן את ההצעה לסדר ואולי להכניס בה אלמנט של דיון סיעתי. אבל המציאות היום היא לא נכונה, כי ההצעות האלה יושבות סתם, אולי אפילו כל הקדנציה. </w:t>
      </w:r>
    </w:p>
    <w:p w14:paraId="0333ABA8" w14:textId="77777777" w:rsidR="003E25DA" w:rsidRPr="003E25DA" w:rsidRDefault="003E25DA" w:rsidP="003E25DA">
      <w:pPr>
        <w:tabs>
          <w:tab w:val="left" w:pos="654"/>
          <w:tab w:val="left" w:pos="938"/>
        </w:tabs>
        <w:bidi/>
        <w:jc w:val="both"/>
        <w:rPr>
          <w:rFonts w:cs="David" w:hint="cs"/>
          <w:rtl/>
        </w:rPr>
      </w:pPr>
    </w:p>
    <w:p w14:paraId="704CF829" w14:textId="77777777" w:rsidR="003E25DA" w:rsidRPr="003E25DA" w:rsidRDefault="003E25DA" w:rsidP="003E25DA">
      <w:pPr>
        <w:bidi/>
        <w:jc w:val="both"/>
        <w:rPr>
          <w:rFonts w:cs="David"/>
        </w:rPr>
      </w:pPr>
      <w:r w:rsidRPr="003E25DA">
        <w:rPr>
          <w:rFonts w:cs="David" w:hint="cs"/>
          <w:u w:val="single"/>
          <w:rtl/>
        </w:rPr>
        <w:t>תמי כנפו:</w:t>
      </w:r>
    </w:p>
    <w:p w14:paraId="53D93C93" w14:textId="77777777" w:rsidR="003E25DA" w:rsidRPr="003E25DA" w:rsidRDefault="003E25DA" w:rsidP="003E25DA">
      <w:pPr>
        <w:bidi/>
        <w:jc w:val="both"/>
        <w:rPr>
          <w:rFonts w:cs="David" w:hint="cs"/>
          <w:rtl/>
        </w:rPr>
      </w:pPr>
    </w:p>
    <w:p w14:paraId="4FF5B1B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מה זה מפריע לך שזה יושב כל הקדנציה?</w:t>
      </w:r>
    </w:p>
    <w:p w14:paraId="1FB06D70" w14:textId="77777777" w:rsidR="003E25DA" w:rsidRPr="003E25DA" w:rsidRDefault="003E25DA" w:rsidP="003E25DA">
      <w:pPr>
        <w:tabs>
          <w:tab w:val="left" w:pos="654"/>
          <w:tab w:val="left" w:pos="938"/>
        </w:tabs>
        <w:bidi/>
        <w:jc w:val="both"/>
        <w:rPr>
          <w:rFonts w:cs="David" w:hint="cs"/>
          <w:rtl/>
        </w:rPr>
      </w:pPr>
    </w:p>
    <w:p w14:paraId="4E6329F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D4ED9FA" w14:textId="77777777" w:rsidR="003E25DA" w:rsidRPr="003E25DA" w:rsidRDefault="003E25DA" w:rsidP="003E25DA">
      <w:pPr>
        <w:bidi/>
        <w:jc w:val="both"/>
        <w:rPr>
          <w:rFonts w:cs="David" w:hint="cs"/>
          <w:u w:val="single"/>
          <w:rtl/>
        </w:rPr>
      </w:pPr>
    </w:p>
    <w:p w14:paraId="650D2A7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זה מפריע לי פעמיים: קודם כול מכיוון שזה נראה נורא. מחר יקום פה עיתונאי ויכתוב כתבה על ההצעות שלא דנים בהן במשך שנה, ויגיד שגם חבר הכנסת רשלן וגם היושב ראש רשלן, וכולם לא בסדר. שנית, מכיוון שאני רוצה לתת לחבר הכנסת כלי לכפות את קיום הדיון בתוך זמן סביר. הגישה שלי היא שאני נותן לו את הסמכות להגיד. אבל אם הוא לא אומר, זה לא חשוב לו, עברו 3 חודשים ולא אכפת לו </w:t>
      </w:r>
      <w:r w:rsidRPr="003E25DA">
        <w:rPr>
          <w:rFonts w:cs="David"/>
          <w:rtl/>
        </w:rPr>
        <w:t>–</w:t>
      </w:r>
      <w:r w:rsidRPr="003E25DA">
        <w:rPr>
          <w:rFonts w:cs="David" w:hint="cs"/>
          <w:rtl/>
        </w:rPr>
        <w:t xml:space="preserve"> אז גמרנו. לפעמים הוא אפילו אומר שהוא לא רוצה לדון בזה, אלא רק לא רוצה להגיש בקשה אקטיבית להסיר את זה. אני נותן את הדוגמה של יואל חסון. יכול להיות שהוא החליט- -</w:t>
      </w:r>
    </w:p>
    <w:p w14:paraId="45228DCA" w14:textId="77777777" w:rsidR="003E25DA" w:rsidRPr="003E25DA" w:rsidRDefault="003E25DA" w:rsidP="003E25DA">
      <w:pPr>
        <w:tabs>
          <w:tab w:val="left" w:pos="654"/>
          <w:tab w:val="left" w:pos="938"/>
        </w:tabs>
        <w:bidi/>
        <w:jc w:val="both"/>
        <w:rPr>
          <w:rFonts w:cs="David" w:hint="cs"/>
          <w:rtl/>
        </w:rPr>
      </w:pPr>
    </w:p>
    <w:p w14:paraId="59A65C91" w14:textId="77777777" w:rsidR="003E25DA" w:rsidRPr="003E25DA" w:rsidRDefault="003E25DA" w:rsidP="003E25DA">
      <w:pPr>
        <w:tabs>
          <w:tab w:val="left" w:pos="654"/>
          <w:tab w:val="left" w:pos="938"/>
        </w:tabs>
        <w:bidi/>
        <w:jc w:val="both"/>
        <w:rPr>
          <w:rFonts w:cs="David"/>
          <w:u w:val="single"/>
        </w:rPr>
      </w:pPr>
      <w:r w:rsidRPr="003E25DA">
        <w:rPr>
          <w:rFonts w:cs="David" w:hint="cs"/>
          <w:u w:val="single"/>
          <w:rtl/>
        </w:rPr>
        <w:t>לימור ברמן:</w:t>
      </w:r>
    </w:p>
    <w:p w14:paraId="5E3A0CE0" w14:textId="77777777" w:rsidR="003E25DA" w:rsidRPr="003E25DA" w:rsidRDefault="003E25DA" w:rsidP="003E25DA">
      <w:pPr>
        <w:tabs>
          <w:tab w:val="left" w:pos="654"/>
          <w:tab w:val="left" w:pos="938"/>
        </w:tabs>
        <w:bidi/>
        <w:jc w:val="both"/>
        <w:rPr>
          <w:rFonts w:cs="David" w:hint="cs"/>
          <w:rtl/>
        </w:rPr>
      </w:pPr>
    </w:p>
    <w:p w14:paraId="740CE44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הוא מוכן מחר לדבר.</w:t>
      </w:r>
    </w:p>
    <w:p w14:paraId="2D9EA87A" w14:textId="77777777" w:rsidR="003E25DA" w:rsidRPr="003E25DA" w:rsidRDefault="003E25DA" w:rsidP="003E25DA">
      <w:pPr>
        <w:tabs>
          <w:tab w:val="left" w:pos="654"/>
          <w:tab w:val="left" w:pos="938"/>
        </w:tabs>
        <w:bidi/>
        <w:jc w:val="both"/>
        <w:rPr>
          <w:rFonts w:cs="David" w:hint="cs"/>
          <w:rtl/>
        </w:rPr>
      </w:pPr>
    </w:p>
    <w:p w14:paraId="3AB20FC9"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C146616" w14:textId="77777777" w:rsidR="003E25DA" w:rsidRPr="003E25DA" w:rsidRDefault="003E25DA" w:rsidP="003E25DA">
      <w:pPr>
        <w:bidi/>
        <w:jc w:val="both"/>
        <w:rPr>
          <w:rFonts w:cs="David" w:hint="cs"/>
          <w:u w:val="single"/>
          <w:rtl/>
        </w:rPr>
      </w:pPr>
    </w:p>
    <w:p w14:paraId="159D528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אני נותן דוגמה תיאורטית. נניח שהוא הגיע להסדר עם סילבן ומאיזושהי סיבה הוא החליט שהוא לא רוצה לתקוף דווקא את סילבן באופן אישי כי התגלגלו דברים בינתיים, אבל מבחינתו לכתוב מכתב שהוא מבקש להסיר </w:t>
      </w:r>
      <w:r w:rsidRPr="003E25DA">
        <w:rPr>
          <w:rFonts w:cs="David"/>
          <w:rtl/>
        </w:rPr>
        <w:t>–</w:t>
      </w:r>
      <w:r w:rsidRPr="003E25DA">
        <w:rPr>
          <w:rFonts w:cs="David" w:hint="cs"/>
          <w:rtl/>
        </w:rPr>
        <w:t xml:space="preserve"> זה בעייתי. זה הכי נכון. אני נותן לו את השליטה על העניין, ומצד שני אומר לו לעשות משהו אם זה מעניין אותו. אני מונע את המצב הבלתי אפשרי שהעסק שוכב עדי עד ככה. אני מזכיר שוב </w:t>
      </w:r>
      <w:r w:rsidRPr="003E25DA">
        <w:rPr>
          <w:rFonts w:cs="David"/>
          <w:rtl/>
        </w:rPr>
        <w:t>–</w:t>
      </w:r>
      <w:r w:rsidRPr="003E25DA">
        <w:rPr>
          <w:rFonts w:cs="David" w:hint="cs"/>
          <w:rtl/>
        </w:rPr>
        <w:t xml:space="preserve"> זאת הצעה שמלכתחילה אישרו אותה כהצעה לסדר ודנו בה, והמליאה החליטה לקיים בה דיון. </w:t>
      </w:r>
    </w:p>
    <w:p w14:paraId="4F74CF07" w14:textId="77777777" w:rsidR="003E25DA" w:rsidRPr="003E25DA" w:rsidRDefault="003E25DA" w:rsidP="003E25DA">
      <w:pPr>
        <w:tabs>
          <w:tab w:val="left" w:pos="654"/>
          <w:tab w:val="left" w:pos="938"/>
        </w:tabs>
        <w:bidi/>
        <w:jc w:val="both"/>
        <w:rPr>
          <w:rFonts w:cs="David" w:hint="cs"/>
          <w:rtl/>
        </w:rPr>
      </w:pPr>
    </w:p>
    <w:p w14:paraId="4F371749"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נאזם בדר:</w:t>
      </w:r>
    </w:p>
    <w:p w14:paraId="0F8519E6" w14:textId="77777777" w:rsidR="003E25DA" w:rsidRPr="003E25DA" w:rsidRDefault="003E25DA" w:rsidP="003E25DA">
      <w:pPr>
        <w:tabs>
          <w:tab w:val="left" w:pos="654"/>
          <w:tab w:val="left" w:pos="938"/>
        </w:tabs>
        <w:bidi/>
        <w:jc w:val="both"/>
        <w:rPr>
          <w:rFonts w:cs="David" w:hint="cs"/>
          <w:rtl/>
        </w:rPr>
      </w:pPr>
    </w:p>
    <w:p w14:paraId="003F3FE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אתה מתעלם מנקודה אחרת, שברגע שהוא הציג והמליאה הציעה, זה כבר נחשב - - - </w:t>
      </w:r>
    </w:p>
    <w:p w14:paraId="158284D7" w14:textId="77777777" w:rsidR="003E25DA" w:rsidRPr="003E25DA" w:rsidRDefault="003E25DA" w:rsidP="003E25DA">
      <w:pPr>
        <w:tabs>
          <w:tab w:val="left" w:pos="654"/>
          <w:tab w:val="left" w:pos="938"/>
        </w:tabs>
        <w:bidi/>
        <w:jc w:val="both"/>
        <w:rPr>
          <w:rFonts w:cs="David" w:hint="cs"/>
          <w:rtl/>
        </w:rPr>
      </w:pPr>
    </w:p>
    <w:p w14:paraId="4B2EE76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זה שהמליאה החליטה, אתה כבר מחזיר את הנושא לבעלותו של המציע, וזה לא נכון.</w:t>
      </w:r>
    </w:p>
    <w:p w14:paraId="616F29B7" w14:textId="77777777" w:rsidR="003E25DA" w:rsidRPr="003E25DA" w:rsidRDefault="003E25DA" w:rsidP="003E25DA">
      <w:pPr>
        <w:tabs>
          <w:tab w:val="left" w:pos="654"/>
          <w:tab w:val="left" w:pos="938"/>
        </w:tabs>
        <w:bidi/>
        <w:jc w:val="both"/>
        <w:rPr>
          <w:rFonts w:cs="David" w:hint="cs"/>
          <w:rtl/>
        </w:rPr>
      </w:pPr>
    </w:p>
    <w:p w14:paraId="00A04DB7"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0D21F1A" w14:textId="77777777" w:rsidR="003E25DA" w:rsidRPr="003E25DA" w:rsidRDefault="003E25DA" w:rsidP="003E25DA">
      <w:pPr>
        <w:bidi/>
        <w:jc w:val="both"/>
        <w:rPr>
          <w:rFonts w:cs="David" w:hint="cs"/>
          <w:u w:val="single"/>
          <w:rtl/>
        </w:rPr>
      </w:pPr>
    </w:p>
    <w:p w14:paraId="37FFF61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זה נכון מצד אחד, אבל מצד שני אתה יכול לראות בהחלטת המליאה כאילו היא אומרת שקובעים שיהיה בזה דיון, ומסמיכים את חבר הכנסת המציע להחליט שהוא מוותר עליו אם תוך 3 חודשים זה לא עלה ולא הודעת שאתה רוצה אותו. זאת רק שאלה של זווית ראייה. ברמה הפרקטית זה נכון, לדעתי. זה נותן פתרון, זה נותן מסגרת זמן ברורה ומונע מכך שנושאים שאינם רלוונטיים, ואף אחד לא מעוניין בהם ישכבו סתם כאבן שאין לה הופכין. </w:t>
      </w:r>
    </w:p>
    <w:p w14:paraId="718FFCC5" w14:textId="77777777" w:rsidR="003E25DA" w:rsidRPr="003E25DA" w:rsidRDefault="003E25DA" w:rsidP="003E25DA">
      <w:pPr>
        <w:tabs>
          <w:tab w:val="left" w:pos="654"/>
          <w:tab w:val="left" w:pos="938"/>
        </w:tabs>
        <w:bidi/>
        <w:jc w:val="both"/>
        <w:rPr>
          <w:rFonts w:cs="David" w:hint="cs"/>
          <w:rtl/>
        </w:rPr>
      </w:pPr>
    </w:p>
    <w:p w14:paraId="3BE10D3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3C42C47" w14:textId="77777777" w:rsidR="003E25DA" w:rsidRPr="003E25DA" w:rsidRDefault="003E25DA" w:rsidP="003E25DA">
      <w:pPr>
        <w:bidi/>
        <w:jc w:val="both"/>
        <w:rPr>
          <w:rFonts w:cs="David" w:hint="cs"/>
          <w:u w:val="single"/>
          <w:rtl/>
        </w:rPr>
      </w:pPr>
    </w:p>
    <w:p w14:paraId="57E375F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צריך רק לזכור שבנוסח כאן היושב ראש חייב לקבוע תוך 3 חודשים מלכתחילה. לא כתוב "רשאי". אם הוא הפר את החובה הזאת וחלפה התקופה, אז שבועיים אחרי שחבר הכנסת ביקש, הוא חייב- - - זה אותו מינוח. </w:t>
      </w:r>
    </w:p>
    <w:p w14:paraId="4C3133DC" w14:textId="77777777" w:rsidR="003E25DA" w:rsidRPr="003E25DA" w:rsidRDefault="003E25DA" w:rsidP="003E25DA">
      <w:pPr>
        <w:tabs>
          <w:tab w:val="left" w:pos="654"/>
          <w:tab w:val="left" w:pos="938"/>
        </w:tabs>
        <w:bidi/>
        <w:jc w:val="both"/>
        <w:rPr>
          <w:rFonts w:cs="David" w:hint="cs"/>
          <w:rtl/>
        </w:rPr>
      </w:pPr>
    </w:p>
    <w:p w14:paraId="169F626E"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7B8FD1D3" w14:textId="77777777" w:rsidR="003E25DA" w:rsidRPr="003E25DA" w:rsidRDefault="003E25DA" w:rsidP="003E25DA">
      <w:pPr>
        <w:bidi/>
        <w:jc w:val="both"/>
        <w:rPr>
          <w:rFonts w:cs="David" w:hint="cs"/>
          <w:u w:val="single"/>
          <w:rtl/>
        </w:rPr>
      </w:pPr>
    </w:p>
    <w:p w14:paraId="577190E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ברמה הפרקטית אם היושב ראש לא קבע, וחבר הכנסת יגיד שעל-פי סמכותו לפי 94א אומר לך, שתשים, הוא ישים. </w:t>
      </w:r>
    </w:p>
    <w:p w14:paraId="3ACFB9B7" w14:textId="77777777" w:rsidR="003E25DA" w:rsidRPr="003E25DA" w:rsidRDefault="003E25DA" w:rsidP="003E25DA">
      <w:pPr>
        <w:tabs>
          <w:tab w:val="left" w:pos="654"/>
          <w:tab w:val="left" w:pos="938"/>
        </w:tabs>
        <w:bidi/>
        <w:jc w:val="both"/>
        <w:rPr>
          <w:rFonts w:cs="David" w:hint="cs"/>
          <w:rtl/>
        </w:rPr>
      </w:pPr>
    </w:p>
    <w:p w14:paraId="4E14813D" w14:textId="77777777" w:rsidR="003E25DA" w:rsidRPr="003E25DA" w:rsidRDefault="003E25DA" w:rsidP="003E25DA">
      <w:pPr>
        <w:tabs>
          <w:tab w:val="left" w:pos="654"/>
          <w:tab w:val="left" w:pos="938"/>
        </w:tabs>
        <w:bidi/>
        <w:jc w:val="both"/>
        <w:rPr>
          <w:rFonts w:cs="David"/>
          <w:u w:val="single"/>
        </w:rPr>
      </w:pPr>
      <w:r w:rsidRPr="003E25DA">
        <w:rPr>
          <w:rFonts w:cs="David" w:hint="cs"/>
          <w:u w:val="single"/>
          <w:rtl/>
        </w:rPr>
        <w:t>לימור ברמן:</w:t>
      </w:r>
    </w:p>
    <w:p w14:paraId="03AEE040" w14:textId="77777777" w:rsidR="003E25DA" w:rsidRPr="003E25DA" w:rsidRDefault="003E25DA" w:rsidP="003E25DA">
      <w:pPr>
        <w:tabs>
          <w:tab w:val="left" w:pos="654"/>
          <w:tab w:val="left" w:pos="938"/>
        </w:tabs>
        <w:bidi/>
        <w:jc w:val="both"/>
        <w:rPr>
          <w:rFonts w:cs="David" w:hint="cs"/>
          <w:rtl/>
        </w:rPr>
      </w:pPr>
    </w:p>
    <w:p w14:paraId="66DD979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הדבר הטוב ביותר בזה הוא שהוא לא צריך להתייעץ עם הממשלה.</w:t>
      </w:r>
    </w:p>
    <w:p w14:paraId="5E0E7438" w14:textId="77777777" w:rsidR="003E25DA" w:rsidRPr="003E25DA" w:rsidRDefault="003E25DA" w:rsidP="003E25DA">
      <w:pPr>
        <w:tabs>
          <w:tab w:val="left" w:pos="654"/>
          <w:tab w:val="left" w:pos="938"/>
        </w:tabs>
        <w:bidi/>
        <w:jc w:val="both"/>
        <w:rPr>
          <w:rFonts w:cs="David" w:hint="cs"/>
          <w:rtl/>
        </w:rPr>
      </w:pPr>
    </w:p>
    <w:p w14:paraId="6B8D70CB"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C2CFD87" w14:textId="77777777" w:rsidR="003E25DA" w:rsidRPr="003E25DA" w:rsidRDefault="003E25DA" w:rsidP="003E25DA">
      <w:pPr>
        <w:bidi/>
        <w:jc w:val="both"/>
        <w:rPr>
          <w:rFonts w:cs="David" w:hint="cs"/>
          <w:u w:val="single"/>
          <w:rtl/>
        </w:rPr>
      </w:pPr>
    </w:p>
    <w:p w14:paraId="5506FF8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אני מסכים. ההתייעצות עם הממשלה לא באה בחשבון.</w:t>
      </w:r>
    </w:p>
    <w:p w14:paraId="0885D5EF" w14:textId="77777777" w:rsidR="003E25DA" w:rsidRPr="003E25DA" w:rsidRDefault="003E25DA" w:rsidP="003E25DA">
      <w:pPr>
        <w:tabs>
          <w:tab w:val="left" w:pos="654"/>
          <w:tab w:val="left" w:pos="938"/>
        </w:tabs>
        <w:bidi/>
        <w:jc w:val="both"/>
        <w:rPr>
          <w:rFonts w:cs="David" w:hint="cs"/>
          <w:rtl/>
        </w:rPr>
      </w:pPr>
    </w:p>
    <w:p w14:paraId="116CD6EB"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77DA57A" w14:textId="77777777" w:rsidR="003E25DA" w:rsidRPr="003E25DA" w:rsidRDefault="003E25DA" w:rsidP="003E25DA">
      <w:pPr>
        <w:bidi/>
        <w:jc w:val="both"/>
        <w:rPr>
          <w:rFonts w:cs="David" w:hint="cs"/>
          <w:u w:val="single"/>
          <w:rtl/>
        </w:rPr>
      </w:pPr>
    </w:p>
    <w:p w14:paraId="4A42045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סעיף (ב): אנחנו נגענו בסעיף של פתיחת הדיון והסיכום שלו, ופה לגבי הצעות לסדר אני מזיזה את זה לכאן:</w:t>
      </w:r>
    </w:p>
    <w:p w14:paraId="61ACB72C" w14:textId="77777777" w:rsidR="003E25DA" w:rsidRPr="003E25DA" w:rsidRDefault="003E25DA" w:rsidP="003E25DA">
      <w:pPr>
        <w:tabs>
          <w:tab w:val="left" w:pos="654"/>
          <w:tab w:val="left" w:pos="938"/>
        </w:tabs>
        <w:bidi/>
        <w:jc w:val="both"/>
        <w:rPr>
          <w:rFonts w:cs="David" w:hint="cs"/>
          <w:rtl/>
        </w:rPr>
      </w:pPr>
    </w:p>
    <w:p w14:paraId="39FBF6B7" w14:textId="77777777" w:rsidR="003E25DA" w:rsidRPr="003E25DA" w:rsidRDefault="003E25DA" w:rsidP="003E25DA">
      <w:pPr>
        <w:pStyle w:val="BodyText2"/>
        <w:spacing w:line="240" w:lineRule="auto"/>
        <w:rPr>
          <w:rFonts w:hint="cs"/>
          <w:color w:val="000000"/>
          <w:sz w:val="24"/>
          <w:szCs w:val="24"/>
          <w:rtl/>
          <w:lang w:eastAsia="en-US"/>
        </w:rPr>
      </w:pPr>
      <w:r w:rsidRPr="003E25DA">
        <w:rPr>
          <w:rFonts w:hint="cs"/>
          <w:i/>
          <w:iCs/>
          <w:color w:val="000000"/>
          <w:sz w:val="24"/>
          <w:szCs w:val="24"/>
          <w:rtl/>
          <w:lang w:eastAsia="en-US"/>
        </w:rPr>
        <w:t xml:space="preserve"> </w:t>
      </w:r>
      <w:r w:rsidRPr="003E25DA">
        <w:rPr>
          <w:rFonts w:hint="cs"/>
          <w:color w:val="000000"/>
          <w:sz w:val="24"/>
          <w:szCs w:val="24"/>
          <w:rtl/>
          <w:lang w:eastAsia="en-US"/>
        </w:rPr>
        <w:t xml:space="preserve"> (ב) "חבר הכנסת המציע יפתח את הדיון ויסכמו, ובהעדרו - חבר כנסת אחר שהוא הסמיכו לכך; העלו את ההצעה מספר חברי כנסת או שולבו מספר הצעות לדיון אחד, יפתחו המציעים את הדיון בהתאם לסדר הגשת הצעותיהם".</w:t>
      </w:r>
    </w:p>
    <w:p w14:paraId="12349B42" w14:textId="77777777" w:rsidR="003E25DA" w:rsidRPr="003E25DA" w:rsidRDefault="003E25DA" w:rsidP="003E25DA">
      <w:pPr>
        <w:bidi/>
        <w:jc w:val="both"/>
        <w:rPr>
          <w:rFonts w:cs="David" w:hint="cs"/>
          <w:color w:val="000000"/>
          <w:rtl/>
        </w:rPr>
      </w:pPr>
    </w:p>
    <w:p w14:paraId="0734DF1D" w14:textId="77777777" w:rsidR="003E25DA" w:rsidRPr="003E25DA" w:rsidRDefault="003E25DA" w:rsidP="003E25DA">
      <w:pPr>
        <w:tabs>
          <w:tab w:val="left" w:pos="654"/>
          <w:tab w:val="left" w:pos="938"/>
        </w:tabs>
        <w:bidi/>
        <w:jc w:val="both"/>
        <w:rPr>
          <w:rFonts w:cs="David" w:hint="cs"/>
          <w:u w:val="single"/>
          <w:rtl/>
        </w:rPr>
      </w:pPr>
      <w:r w:rsidRPr="003E25DA">
        <w:rPr>
          <w:rFonts w:cs="David" w:hint="cs"/>
          <w:rtl/>
        </w:rPr>
        <w:t xml:space="preserve"> </w:t>
      </w: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2600E7D" w14:textId="77777777" w:rsidR="003E25DA" w:rsidRPr="003E25DA" w:rsidRDefault="003E25DA" w:rsidP="003E25DA">
      <w:pPr>
        <w:bidi/>
        <w:jc w:val="both"/>
        <w:rPr>
          <w:rFonts w:cs="David" w:hint="cs"/>
          <w:u w:val="single"/>
          <w:rtl/>
        </w:rPr>
      </w:pPr>
    </w:p>
    <w:p w14:paraId="0A1898A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מה זה "סדר הגשת הצעותיהם"?</w:t>
      </w:r>
    </w:p>
    <w:p w14:paraId="6CA5A7FE" w14:textId="77777777" w:rsidR="003E25DA" w:rsidRPr="003E25DA" w:rsidRDefault="003E25DA" w:rsidP="003E25DA">
      <w:pPr>
        <w:tabs>
          <w:tab w:val="left" w:pos="654"/>
          <w:tab w:val="left" w:pos="938"/>
        </w:tabs>
        <w:bidi/>
        <w:jc w:val="both"/>
        <w:rPr>
          <w:rFonts w:cs="David" w:hint="cs"/>
          <w:rtl/>
        </w:rPr>
      </w:pPr>
    </w:p>
    <w:p w14:paraId="2A2AAD3E"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244E1A4" w14:textId="77777777" w:rsidR="003E25DA" w:rsidRPr="003E25DA" w:rsidRDefault="003E25DA" w:rsidP="003E25DA">
      <w:pPr>
        <w:bidi/>
        <w:jc w:val="both"/>
        <w:rPr>
          <w:rFonts w:cs="David" w:hint="cs"/>
          <w:u w:val="single"/>
          <w:rtl/>
        </w:rPr>
      </w:pPr>
    </w:p>
    <w:p w14:paraId="67911A4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אם כמה הגישו את אותה הצעה.</w:t>
      </w:r>
    </w:p>
    <w:p w14:paraId="44AB1859" w14:textId="77777777" w:rsidR="003E25DA" w:rsidRPr="003E25DA" w:rsidRDefault="003E25DA" w:rsidP="003E25DA">
      <w:pPr>
        <w:tabs>
          <w:tab w:val="left" w:pos="654"/>
          <w:tab w:val="left" w:pos="938"/>
        </w:tabs>
        <w:bidi/>
        <w:jc w:val="both"/>
        <w:rPr>
          <w:rFonts w:cs="David" w:hint="cs"/>
          <w:rtl/>
        </w:rPr>
      </w:pPr>
    </w:p>
    <w:p w14:paraId="72D1EB64"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A404C18" w14:textId="77777777" w:rsidR="003E25DA" w:rsidRPr="003E25DA" w:rsidRDefault="003E25DA" w:rsidP="003E25DA">
      <w:pPr>
        <w:bidi/>
        <w:jc w:val="both"/>
        <w:rPr>
          <w:rFonts w:cs="David" w:hint="cs"/>
          <w:rtl/>
        </w:rPr>
      </w:pPr>
    </w:p>
    <w:p w14:paraId="0FB41CC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למשל, אם הדחופות פוגשות את הרגילה, שזה קורה בחודשים האחרונים הרבה? אני יודע מה הסדר בדחופות, אבל איך פה?</w:t>
      </w:r>
    </w:p>
    <w:p w14:paraId="0BC17D21" w14:textId="77777777" w:rsidR="003E25DA" w:rsidRPr="003E25DA" w:rsidRDefault="003E25DA" w:rsidP="003E25DA">
      <w:pPr>
        <w:tabs>
          <w:tab w:val="left" w:pos="654"/>
          <w:tab w:val="left" w:pos="938"/>
        </w:tabs>
        <w:bidi/>
        <w:jc w:val="both"/>
        <w:rPr>
          <w:rFonts w:cs="David" w:hint="cs"/>
          <w:rtl/>
        </w:rPr>
      </w:pPr>
    </w:p>
    <w:p w14:paraId="18EA054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64D82CCF" w14:textId="77777777" w:rsidR="003E25DA" w:rsidRPr="003E25DA" w:rsidRDefault="003E25DA" w:rsidP="003E25DA">
      <w:pPr>
        <w:bidi/>
        <w:jc w:val="both"/>
        <w:rPr>
          <w:rFonts w:cs="David" w:hint="cs"/>
          <w:rtl/>
        </w:rPr>
      </w:pPr>
    </w:p>
    <w:p w14:paraId="543BE2C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לדעתי, המזכירות יודעת, אבל ביניהן אולי צריך לתת עדיפות להצעות הדחופות. </w:t>
      </w:r>
    </w:p>
    <w:p w14:paraId="1876F2FD" w14:textId="77777777" w:rsidR="003E25DA" w:rsidRPr="003E25DA" w:rsidRDefault="003E25DA" w:rsidP="003E25DA">
      <w:pPr>
        <w:tabs>
          <w:tab w:val="left" w:pos="654"/>
          <w:tab w:val="left" w:pos="938"/>
        </w:tabs>
        <w:bidi/>
        <w:jc w:val="both"/>
        <w:rPr>
          <w:rFonts w:cs="David" w:hint="cs"/>
          <w:rtl/>
        </w:rPr>
      </w:pPr>
    </w:p>
    <w:p w14:paraId="26548477"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36A97AF" w14:textId="77777777" w:rsidR="003E25DA" w:rsidRPr="003E25DA" w:rsidRDefault="003E25DA" w:rsidP="003E25DA">
      <w:pPr>
        <w:bidi/>
        <w:jc w:val="both"/>
        <w:rPr>
          <w:rFonts w:cs="David" w:hint="cs"/>
          <w:rtl/>
        </w:rPr>
      </w:pPr>
    </w:p>
    <w:p w14:paraId="7B49CED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בדרך כלל כשמעלים עושים הפוך: קודם נותנים לדבר למי ש- - - מכסה, ואחר כך - - -אבל השאלה איך משלבים את זה פה.</w:t>
      </w:r>
    </w:p>
    <w:p w14:paraId="599200A0" w14:textId="77777777" w:rsidR="003E25DA" w:rsidRPr="003E25DA" w:rsidRDefault="003E25DA" w:rsidP="003E25DA">
      <w:pPr>
        <w:tabs>
          <w:tab w:val="left" w:pos="654"/>
          <w:tab w:val="left" w:pos="938"/>
        </w:tabs>
        <w:bidi/>
        <w:jc w:val="both"/>
        <w:rPr>
          <w:rFonts w:cs="David" w:hint="cs"/>
          <w:rtl/>
        </w:rPr>
      </w:pPr>
    </w:p>
    <w:p w14:paraId="512EDC35"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0DC2AE2E" w14:textId="77777777" w:rsidR="003E25DA" w:rsidRPr="003E25DA" w:rsidRDefault="003E25DA" w:rsidP="003E25DA">
      <w:pPr>
        <w:tabs>
          <w:tab w:val="left" w:pos="654"/>
          <w:tab w:val="left" w:pos="938"/>
        </w:tabs>
        <w:bidi/>
        <w:jc w:val="both"/>
        <w:rPr>
          <w:rFonts w:cs="David" w:hint="cs"/>
          <w:rtl/>
        </w:rPr>
      </w:pPr>
    </w:p>
    <w:p w14:paraId="00A0D4C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מה שקרה הוא שאם יש רגילה אסור היה לאשר דחופות. הבעיה היא שאין דבר כזה </w:t>
      </w:r>
      <w:r w:rsidRPr="003E25DA">
        <w:rPr>
          <w:rFonts w:cs="David"/>
          <w:rtl/>
        </w:rPr>
        <w:t>–</w:t>
      </w:r>
      <w:r w:rsidRPr="003E25DA">
        <w:rPr>
          <w:rFonts w:cs="David" w:hint="cs"/>
          <w:rtl/>
        </w:rPr>
        <w:t xml:space="preserve"> זה או-או. </w:t>
      </w:r>
    </w:p>
    <w:p w14:paraId="350FCDBB" w14:textId="77777777" w:rsidR="003E25DA" w:rsidRPr="003E25DA" w:rsidRDefault="003E25DA" w:rsidP="003E25DA">
      <w:pPr>
        <w:tabs>
          <w:tab w:val="left" w:pos="654"/>
          <w:tab w:val="left" w:pos="938"/>
        </w:tabs>
        <w:bidi/>
        <w:jc w:val="both"/>
        <w:rPr>
          <w:rFonts w:cs="David" w:hint="cs"/>
          <w:rtl/>
        </w:rPr>
      </w:pPr>
    </w:p>
    <w:p w14:paraId="3A5446F1"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4E325FE2" w14:textId="77777777" w:rsidR="003E25DA" w:rsidRPr="003E25DA" w:rsidRDefault="003E25DA" w:rsidP="003E25DA">
      <w:pPr>
        <w:bidi/>
        <w:jc w:val="both"/>
        <w:rPr>
          <w:rFonts w:cs="David" w:hint="cs"/>
          <w:rtl/>
        </w:rPr>
      </w:pPr>
    </w:p>
    <w:p w14:paraId="7D95387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על זה שאלתי </w:t>
      </w:r>
      <w:r w:rsidRPr="003E25DA">
        <w:rPr>
          <w:rFonts w:cs="David"/>
          <w:rtl/>
        </w:rPr>
        <w:t>–</w:t>
      </w:r>
      <w:r w:rsidRPr="003E25DA">
        <w:rPr>
          <w:rFonts w:cs="David" w:hint="cs"/>
          <w:rtl/>
        </w:rPr>
        <w:t xml:space="preserve"> מה סדר הדוברים?</w:t>
      </w:r>
    </w:p>
    <w:p w14:paraId="60A4257D" w14:textId="77777777" w:rsidR="003E25DA" w:rsidRPr="003E25DA" w:rsidRDefault="003E25DA" w:rsidP="003E25DA">
      <w:pPr>
        <w:tabs>
          <w:tab w:val="left" w:pos="654"/>
          <w:tab w:val="left" w:pos="938"/>
        </w:tabs>
        <w:bidi/>
        <w:jc w:val="both"/>
        <w:rPr>
          <w:rFonts w:cs="David" w:hint="cs"/>
          <w:rtl/>
        </w:rPr>
      </w:pPr>
    </w:p>
    <w:p w14:paraId="143F1AC8"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53F3337C" w14:textId="77777777" w:rsidR="003E25DA" w:rsidRPr="003E25DA" w:rsidRDefault="003E25DA" w:rsidP="003E25DA">
      <w:pPr>
        <w:bidi/>
        <w:jc w:val="both"/>
        <w:rPr>
          <w:rFonts w:cs="David" w:hint="cs"/>
          <w:rtl/>
        </w:rPr>
      </w:pPr>
    </w:p>
    <w:p w14:paraId="340B0B2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על זה קיבלת תשובה. </w:t>
      </w:r>
    </w:p>
    <w:p w14:paraId="26B83269" w14:textId="77777777" w:rsidR="003E25DA" w:rsidRPr="003E25DA" w:rsidRDefault="003E25DA" w:rsidP="003E25DA">
      <w:pPr>
        <w:tabs>
          <w:tab w:val="left" w:pos="654"/>
          <w:tab w:val="left" w:pos="938"/>
        </w:tabs>
        <w:bidi/>
        <w:jc w:val="both"/>
        <w:rPr>
          <w:rFonts w:cs="David" w:hint="cs"/>
          <w:rtl/>
        </w:rPr>
      </w:pPr>
    </w:p>
    <w:p w14:paraId="0372AC0F"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613F5A9E" w14:textId="77777777" w:rsidR="003E25DA" w:rsidRPr="003E25DA" w:rsidRDefault="003E25DA" w:rsidP="003E25DA">
      <w:pPr>
        <w:bidi/>
        <w:jc w:val="both"/>
        <w:rPr>
          <w:rFonts w:cs="David" w:hint="cs"/>
          <w:rtl/>
        </w:rPr>
      </w:pPr>
    </w:p>
    <w:p w14:paraId="56844ED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לא קיבלתי.</w:t>
      </w:r>
    </w:p>
    <w:p w14:paraId="2CD08596" w14:textId="77777777" w:rsidR="003E25DA" w:rsidRPr="003E25DA" w:rsidRDefault="003E25DA" w:rsidP="003E25DA">
      <w:pPr>
        <w:tabs>
          <w:tab w:val="left" w:pos="654"/>
          <w:tab w:val="left" w:pos="938"/>
        </w:tabs>
        <w:bidi/>
        <w:jc w:val="both"/>
        <w:rPr>
          <w:rFonts w:cs="David" w:hint="cs"/>
          <w:rtl/>
        </w:rPr>
      </w:pPr>
    </w:p>
    <w:p w14:paraId="56A1A747"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129B3C31" w14:textId="77777777" w:rsidR="003E25DA" w:rsidRPr="003E25DA" w:rsidRDefault="003E25DA" w:rsidP="003E25DA">
      <w:pPr>
        <w:bidi/>
        <w:jc w:val="both"/>
        <w:rPr>
          <w:rFonts w:cs="David" w:hint="cs"/>
          <w:rtl/>
        </w:rPr>
      </w:pPr>
    </w:p>
    <w:p w14:paraId="6860DEC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אני אומרת לך מה היה צריך להיות.</w:t>
      </w:r>
    </w:p>
    <w:p w14:paraId="674F0388" w14:textId="77777777" w:rsidR="003E25DA" w:rsidRPr="003E25DA" w:rsidRDefault="003E25DA" w:rsidP="003E25DA">
      <w:pPr>
        <w:tabs>
          <w:tab w:val="left" w:pos="654"/>
          <w:tab w:val="left" w:pos="938"/>
        </w:tabs>
        <w:bidi/>
        <w:jc w:val="both"/>
        <w:rPr>
          <w:rFonts w:cs="David" w:hint="cs"/>
          <w:rtl/>
        </w:rPr>
      </w:pPr>
    </w:p>
    <w:p w14:paraId="5D475BAF"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5953C44" w14:textId="77777777" w:rsidR="003E25DA" w:rsidRPr="003E25DA" w:rsidRDefault="003E25DA" w:rsidP="003E25DA">
      <w:pPr>
        <w:bidi/>
        <w:jc w:val="both"/>
        <w:rPr>
          <w:rFonts w:cs="David" w:hint="cs"/>
          <w:rtl/>
        </w:rPr>
      </w:pPr>
    </w:p>
    <w:p w14:paraId="1935C19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מה צריך להיות אני יודע, אני שואל מה יהיה.</w:t>
      </w:r>
    </w:p>
    <w:p w14:paraId="3E4F8861" w14:textId="77777777" w:rsidR="003E25DA" w:rsidRPr="003E25DA" w:rsidRDefault="003E25DA" w:rsidP="003E25DA">
      <w:pPr>
        <w:tabs>
          <w:tab w:val="left" w:pos="654"/>
          <w:tab w:val="left" w:pos="938"/>
        </w:tabs>
        <w:bidi/>
        <w:jc w:val="both"/>
        <w:rPr>
          <w:rFonts w:cs="David" w:hint="cs"/>
          <w:rtl/>
        </w:rPr>
      </w:pPr>
    </w:p>
    <w:p w14:paraId="0C2FCDA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20F04B8B" w14:textId="77777777" w:rsidR="003E25DA" w:rsidRPr="003E25DA" w:rsidRDefault="003E25DA" w:rsidP="003E25DA">
      <w:pPr>
        <w:bidi/>
        <w:jc w:val="both"/>
        <w:rPr>
          <w:rFonts w:cs="David" w:hint="cs"/>
          <w:u w:val="single"/>
          <w:rtl/>
        </w:rPr>
      </w:pPr>
    </w:p>
    <w:p w14:paraId="3D8ED3D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אז תגיד שמה שצריך להיות, זה מה שיהיה. </w:t>
      </w:r>
    </w:p>
    <w:p w14:paraId="2B6279E3" w14:textId="77777777" w:rsidR="003E25DA" w:rsidRPr="003E25DA" w:rsidRDefault="003E25DA" w:rsidP="003E25DA">
      <w:pPr>
        <w:tabs>
          <w:tab w:val="left" w:pos="654"/>
          <w:tab w:val="left" w:pos="938"/>
        </w:tabs>
        <w:bidi/>
        <w:jc w:val="both"/>
        <w:rPr>
          <w:rFonts w:cs="David" w:hint="cs"/>
          <w:rtl/>
        </w:rPr>
      </w:pPr>
    </w:p>
    <w:p w14:paraId="7BEAC092"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7EA8956" w14:textId="77777777" w:rsidR="003E25DA" w:rsidRPr="003E25DA" w:rsidRDefault="003E25DA" w:rsidP="003E25DA">
      <w:pPr>
        <w:bidi/>
        <w:jc w:val="both"/>
        <w:rPr>
          <w:rFonts w:cs="David" w:hint="cs"/>
          <w:u w:val="single"/>
          <w:rtl/>
        </w:rPr>
      </w:pPr>
    </w:p>
    <w:p w14:paraId="7BA3A27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מה שצריך להיות הוא שאין דחופות בנושא שאישרו בו הצעה רגילה. נדמה לי שזה אפילו כתוב בתקנון.</w:t>
      </w:r>
    </w:p>
    <w:p w14:paraId="4F9BF982" w14:textId="77777777" w:rsidR="003E25DA" w:rsidRPr="003E25DA" w:rsidRDefault="003E25DA" w:rsidP="003E25DA">
      <w:pPr>
        <w:tabs>
          <w:tab w:val="left" w:pos="654"/>
          <w:tab w:val="left" w:pos="938"/>
        </w:tabs>
        <w:bidi/>
        <w:jc w:val="both"/>
        <w:rPr>
          <w:rFonts w:cs="David" w:hint="cs"/>
          <w:rtl/>
        </w:rPr>
      </w:pPr>
    </w:p>
    <w:p w14:paraId="2DBFC113"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305ECF5E" w14:textId="77777777" w:rsidR="003E25DA" w:rsidRPr="003E25DA" w:rsidRDefault="003E25DA" w:rsidP="003E25DA">
      <w:pPr>
        <w:bidi/>
        <w:jc w:val="both"/>
        <w:rPr>
          <w:rFonts w:cs="David" w:hint="cs"/>
          <w:rtl/>
        </w:rPr>
      </w:pPr>
    </w:p>
    <w:p w14:paraId="40461E5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ברגע שהצעת הצעה רגילה, אוטומטית לא היו מאושרות דחופות.</w:t>
      </w:r>
    </w:p>
    <w:p w14:paraId="5D06DD99" w14:textId="77777777" w:rsidR="003E25DA" w:rsidRPr="003E25DA" w:rsidRDefault="003E25DA" w:rsidP="003E25DA">
      <w:pPr>
        <w:tabs>
          <w:tab w:val="left" w:pos="654"/>
          <w:tab w:val="left" w:pos="938"/>
        </w:tabs>
        <w:bidi/>
        <w:jc w:val="both"/>
        <w:rPr>
          <w:rFonts w:cs="David" w:hint="cs"/>
          <w:rtl/>
        </w:rPr>
      </w:pPr>
    </w:p>
    <w:p w14:paraId="6B70294B"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48ED25F8" w14:textId="77777777" w:rsidR="003E25DA" w:rsidRPr="003E25DA" w:rsidRDefault="003E25DA" w:rsidP="003E25DA">
      <w:pPr>
        <w:bidi/>
        <w:jc w:val="both"/>
        <w:rPr>
          <w:rFonts w:cs="David" w:hint="cs"/>
          <w:u w:val="single"/>
          <w:rtl/>
        </w:rPr>
      </w:pPr>
    </w:p>
    <w:p w14:paraId="4CD68185"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נכון. זה רעיון טוב, אבל בואו נדון בו כשנגיע לנושא של הצעות לסדר. אז נתקן. אם נקבע שאין מצב שיש דחופה ורגילה באותו נושא, נבצע תיקון לנקודה הזאת. אנחנו פשוט רוצים שלא יהיה לנו ואקום.</w:t>
      </w:r>
    </w:p>
    <w:p w14:paraId="5C33B0C5" w14:textId="77777777" w:rsidR="003E25DA" w:rsidRPr="003E25DA" w:rsidRDefault="003E25DA" w:rsidP="003E25DA">
      <w:pPr>
        <w:tabs>
          <w:tab w:val="left" w:pos="654"/>
          <w:tab w:val="left" w:pos="938"/>
        </w:tabs>
        <w:bidi/>
        <w:jc w:val="both"/>
        <w:rPr>
          <w:rFonts w:cs="David" w:hint="cs"/>
          <w:rtl/>
        </w:rPr>
      </w:pPr>
    </w:p>
    <w:p w14:paraId="46114D28" w14:textId="77777777" w:rsidR="003E25DA" w:rsidRPr="003E25DA" w:rsidRDefault="003E25DA" w:rsidP="003E25DA">
      <w:pPr>
        <w:keepLines/>
        <w:tabs>
          <w:tab w:val="left" w:pos="654"/>
          <w:tab w:val="left" w:pos="938"/>
        </w:tabs>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20C9DE56" w14:textId="77777777" w:rsidR="003E25DA" w:rsidRPr="003E25DA" w:rsidRDefault="003E25DA" w:rsidP="003E25DA">
      <w:pPr>
        <w:keepLines/>
        <w:tabs>
          <w:tab w:val="left" w:pos="654"/>
          <w:tab w:val="left" w:pos="938"/>
        </w:tabs>
        <w:bidi/>
        <w:jc w:val="both"/>
        <w:rPr>
          <w:rFonts w:cs="David" w:hint="cs"/>
          <w:rtl/>
        </w:rPr>
      </w:pPr>
    </w:p>
    <w:p w14:paraId="7B6344CF" w14:textId="77777777" w:rsidR="003E25DA" w:rsidRPr="003E25DA" w:rsidRDefault="003E25DA" w:rsidP="003E25DA">
      <w:pPr>
        <w:keepLines/>
        <w:tabs>
          <w:tab w:val="left" w:pos="654"/>
          <w:tab w:val="left" w:pos="938"/>
        </w:tabs>
        <w:bidi/>
        <w:jc w:val="both"/>
        <w:rPr>
          <w:rFonts w:cs="David" w:hint="cs"/>
          <w:rtl/>
        </w:rPr>
      </w:pPr>
      <w:r w:rsidRPr="003E25DA">
        <w:rPr>
          <w:rFonts w:cs="David" w:hint="cs"/>
          <w:rtl/>
        </w:rPr>
        <w:tab/>
        <w:t xml:space="preserve">אבל תהיה לך בעיה מה ראשון ומה אחרון. </w:t>
      </w:r>
    </w:p>
    <w:p w14:paraId="2A53A28D" w14:textId="77777777" w:rsidR="003E25DA" w:rsidRPr="003E25DA" w:rsidRDefault="003E25DA" w:rsidP="003E25DA">
      <w:pPr>
        <w:tabs>
          <w:tab w:val="left" w:pos="654"/>
          <w:tab w:val="left" w:pos="938"/>
        </w:tabs>
        <w:bidi/>
        <w:jc w:val="both"/>
        <w:rPr>
          <w:rFonts w:cs="David" w:hint="cs"/>
          <w:rtl/>
        </w:rPr>
      </w:pPr>
    </w:p>
    <w:p w14:paraId="658FBDA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66CC0D5" w14:textId="77777777" w:rsidR="003E25DA" w:rsidRPr="003E25DA" w:rsidRDefault="003E25DA" w:rsidP="003E25DA">
      <w:pPr>
        <w:bidi/>
        <w:jc w:val="both"/>
        <w:rPr>
          <w:rFonts w:cs="David" w:hint="cs"/>
          <w:u w:val="single"/>
          <w:rtl/>
        </w:rPr>
      </w:pPr>
    </w:p>
    <w:p w14:paraId="252E988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אז נתקן גם פה. נמחק את ההבחנה הזאת. </w:t>
      </w:r>
    </w:p>
    <w:p w14:paraId="079F25A7" w14:textId="77777777" w:rsidR="003E25DA" w:rsidRPr="003E25DA" w:rsidRDefault="003E25DA" w:rsidP="003E25DA">
      <w:pPr>
        <w:tabs>
          <w:tab w:val="left" w:pos="654"/>
          <w:tab w:val="left" w:pos="938"/>
        </w:tabs>
        <w:bidi/>
        <w:jc w:val="both"/>
        <w:rPr>
          <w:rFonts w:cs="David" w:hint="cs"/>
          <w:rtl/>
        </w:rPr>
      </w:pPr>
    </w:p>
    <w:p w14:paraId="7F7435A1"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83A6A02" w14:textId="77777777" w:rsidR="003E25DA" w:rsidRPr="003E25DA" w:rsidRDefault="003E25DA" w:rsidP="003E25DA">
      <w:pPr>
        <w:bidi/>
        <w:jc w:val="both"/>
        <w:rPr>
          <w:rFonts w:cs="David" w:hint="cs"/>
          <w:rtl/>
        </w:rPr>
      </w:pPr>
    </w:p>
    <w:p w14:paraId="6401A6C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בינתיים השאלה מה לכתוב: "בהתאם לסדר הגשת הצעותיהם" זה לא מספיק טוב, כי לא יודעים מה היחס- -</w:t>
      </w:r>
    </w:p>
    <w:p w14:paraId="2E679774" w14:textId="77777777" w:rsidR="003E25DA" w:rsidRPr="003E25DA" w:rsidRDefault="003E25DA" w:rsidP="003E25DA">
      <w:pPr>
        <w:tabs>
          <w:tab w:val="left" w:pos="654"/>
          <w:tab w:val="left" w:pos="938"/>
        </w:tabs>
        <w:bidi/>
        <w:jc w:val="both"/>
        <w:rPr>
          <w:rFonts w:cs="David" w:hint="cs"/>
          <w:rtl/>
        </w:rPr>
      </w:pPr>
    </w:p>
    <w:p w14:paraId="572A0658" w14:textId="77777777" w:rsidR="003E25DA" w:rsidRPr="003E25DA" w:rsidRDefault="003E25DA" w:rsidP="003E25DA">
      <w:pPr>
        <w:bidi/>
        <w:jc w:val="both"/>
        <w:rPr>
          <w:rFonts w:cs="David"/>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02424992" w14:textId="77777777" w:rsidR="003E25DA" w:rsidRPr="003E25DA" w:rsidRDefault="003E25DA" w:rsidP="003E25DA">
      <w:pPr>
        <w:bidi/>
        <w:jc w:val="both"/>
        <w:rPr>
          <w:rFonts w:cs="David" w:hint="cs"/>
          <w:rtl/>
        </w:rPr>
      </w:pPr>
    </w:p>
    <w:p w14:paraId="440D133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מי שדיבר ראשון הוא זה שיפתח; מי שדיבר אחרון הוא שיסיים. </w:t>
      </w:r>
    </w:p>
    <w:p w14:paraId="44A7397E" w14:textId="77777777" w:rsidR="003E25DA" w:rsidRPr="003E25DA" w:rsidRDefault="003E25DA" w:rsidP="003E25DA">
      <w:pPr>
        <w:tabs>
          <w:tab w:val="left" w:pos="654"/>
          <w:tab w:val="left" w:pos="938"/>
        </w:tabs>
        <w:bidi/>
        <w:jc w:val="both"/>
        <w:rPr>
          <w:rFonts w:cs="David" w:hint="cs"/>
          <w:rtl/>
        </w:rPr>
      </w:pPr>
    </w:p>
    <w:p w14:paraId="5E5561B3"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C920272" w14:textId="77777777" w:rsidR="003E25DA" w:rsidRPr="003E25DA" w:rsidRDefault="003E25DA" w:rsidP="003E25DA">
      <w:pPr>
        <w:bidi/>
        <w:jc w:val="both"/>
        <w:rPr>
          <w:rFonts w:cs="David" w:hint="cs"/>
          <w:u w:val="single"/>
          <w:rtl/>
        </w:rPr>
      </w:pPr>
    </w:p>
    <w:p w14:paraId="587490E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לא לפי סדר הגשה, אלא לפי סדר הנואמים במליאה. </w:t>
      </w:r>
    </w:p>
    <w:p w14:paraId="0AE7BE52" w14:textId="77777777" w:rsidR="003E25DA" w:rsidRPr="003E25DA" w:rsidRDefault="003E25DA" w:rsidP="003E25DA">
      <w:pPr>
        <w:tabs>
          <w:tab w:val="left" w:pos="654"/>
          <w:tab w:val="left" w:pos="938"/>
        </w:tabs>
        <w:bidi/>
        <w:jc w:val="both"/>
        <w:rPr>
          <w:rFonts w:cs="David" w:hint="cs"/>
          <w:rtl/>
        </w:rPr>
      </w:pPr>
    </w:p>
    <w:p w14:paraId="777CFF71"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11607FF9" w14:textId="77777777" w:rsidR="003E25DA" w:rsidRPr="003E25DA" w:rsidRDefault="003E25DA" w:rsidP="003E25DA">
      <w:pPr>
        <w:tabs>
          <w:tab w:val="left" w:pos="654"/>
          <w:tab w:val="left" w:pos="938"/>
        </w:tabs>
        <w:bidi/>
        <w:jc w:val="both"/>
        <w:rPr>
          <w:rFonts w:cs="David" w:hint="cs"/>
          <w:rtl/>
        </w:rPr>
      </w:pPr>
    </w:p>
    <w:p w14:paraId="3E1A38E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יש סעיף שאומר שאם זה מגיע כבר לדיון אז חלות עליו ההוראות של אותו דיון, ואז בין המציעים מחליטים מי פותח- -</w:t>
      </w:r>
    </w:p>
    <w:p w14:paraId="0F065176" w14:textId="77777777" w:rsidR="003E25DA" w:rsidRPr="003E25DA" w:rsidRDefault="003E25DA" w:rsidP="003E25DA">
      <w:pPr>
        <w:tabs>
          <w:tab w:val="left" w:pos="654"/>
          <w:tab w:val="left" w:pos="938"/>
        </w:tabs>
        <w:bidi/>
        <w:jc w:val="both"/>
        <w:rPr>
          <w:rFonts w:cs="David" w:hint="cs"/>
          <w:rtl/>
        </w:rPr>
      </w:pPr>
    </w:p>
    <w:p w14:paraId="006FD74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DA2E6EE" w14:textId="77777777" w:rsidR="003E25DA" w:rsidRPr="003E25DA" w:rsidRDefault="003E25DA" w:rsidP="003E25DA">
      <w:pPr>
        <w:bidi/>
        <w:jc w:val="both"/>
        <w:rPr>
          <w:rFonts w:cs="David" w:hint="cs"/>
          <w:u w:val="single"/>
          <w:rtl/>
        </w:rPr>
      </w:pPr>
    </w:p>
    <w:p w14:paraId="4D82296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זה הסעיף. </w:t>
      </w:r>
    </w:p>
    <w:p w14:paraId="157A4947" w14:textId="77777777" w:rsidR="003E25DA" w:rsidRPr="003E25DA" w:rsidRDefault="003E25DA" w:rsidP="003E25DA">
      <w:pPr>
        <w:tabs>
          <w:tab w:val="left" w:pos="654"/>
          <w:tab w:val="left" w:pos="938"/>
        </w:tabs>
        <w:bidi/>
        <w:jc w:val="both"/>
        <w:rPr>
          <w:rFonts w:cs="David" w:hint="cs"/>
          <w:rtl/>
        </w:rPr>
      </w:pPr>
    </w:p>
    <w:p w14:paraId="0F59F6DF" w14:textId="77777777" w:rsidR="003E25DA" w:rsidRPr="003E25DA" w:rsidRDefault="003E25DA" w:rsidP="003E25DA">
      <w:pPr>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096086D5" w14:textId="77777777" w:rsidR="003E25DA" w:rsidRPr="003E25DA" w:rsidRDefault="003E25DA" w:rsidP="003E25DA">
      <w:pPr>
        <w:bidi/>
        <w:jc w:val="both"/>
        <w:rPr>
          <w:rFonts w:cs="David" w:hint="cs"/>
          <w:rtl/>
        </w:rPr>
      </w:pPr>
    </w:p>
    <w:p w14:paraId="5721473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אז זה מה שאני אומרת, למה ללכת לפי משהו אחר?</w:t>
      </w:r>
    </w:p>
    <w:p w14:paraId="32B6A8EE" w14:textId="77777777" w:rsidR="003E25DA" w:rsidRPr="003E25DA" w:rsidRDefault="003E25DA" w:rsidP="003E25DA">
      <w:pPr>
        <w:tabs>
          <w:tab w:val="left" w:pos="654"/>
          <w:tab w:val="left" w:pos="938"/>
        </w:tabs>
        <w:bidi/>
        <w:jc w:val="both"/>
        <w:rPr>
          <w:rFonts w:cs="David" w:hint="cs"/>
          <w:rtl/>
        </w:rPr>
      </w:pPr>
    </w:p>
    <w:p w14:paraId="247B8E06"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סהר פינטו:</w:t>
      </w:r>
    </w:p>
    <w:p w14:paraId="330454AC" w14:textId="77777777" w:rsidR="003E25DA" w:rsidRPr="003E25DA" w:rsidRDefault="003E25DA" w:rsidP="003E25DA">
      <w:pPr>
        <w:tabs>
          <w:tab w:val="left" w:pos="654"/>
          <w:tab w:val="left" w:pos="938"/>
        </w:tabs>
        <w:bidi/>
        <w:jc w:val="both"/>
        <w:rPr>
          <w:rFonts w:cs="David" w:hint="cs"/>
          <w:rtl/>
        </w:rPr>
      </w:pPr>
    </w:p>
    <w:p w14:paraId="483111D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צריך פה התייחסות לסיכום של הדיון. </w:t>
      </w:r>
    </w:p>
    <w:p w14:paraId="1D8555C5" w14:textId="77777777" w:rsidR="003E25DA" w:rsidRPr="003E25DA" w:rsidRDefault="003E25DA" w:rsidP="003E25DA">
      <w:pPr>
        <w:tabs>
          <w:tab w:val="left" w:pos="654"/>
          <w:tab w:val="left" w:pos="938"/>
        </w:tabs>
        <w:bidi/>
        <w:jc w:val="both"/>
        <w:rPr>
          <w:rFonts w:cs="David" w:hint="cs"/>
          <w:rtl/>
        </w:rPr>
      </w:pPr>
    </w:p>
    <w:p w14:paraId="1F382E0D"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94B6723" w14:textId="77777777" w:rsidR="003E25DA" w:rsidRPr="003E25DA" w:rsidRDefault="003E25DA" w:rsidP="003E25DA">
      <w:pPr>
        <w:bidi/>
        <w:jc w:val="both"/>
        <w:rPr>
          <w:rFonts w:cs="David" w:hint="cs"/>
          <w:u w:val="single"/>
          <w:rtl/>
        </w:rPr>
      </w:pPr>
    </w:p>
    <w:p w14:paraId="6CC08F51"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כתוב.</w:t>
      </w:r>
    </w:p>
    <w:p w14:paraId="3246FBF4" w14:textId="77777777" w:rsidR="003E25DA" w:rsidRPr="003E25DA" w:rsidRDefault="003E25DA" w:rsidP="003E25DA">
      <w:pPr>
        <w:tabs>
          <w:tab w:val="left" w:pos="654"/>
          <w:tab w:val="left" w:pos="938"/>
        </w:tabs>
        <w:bidi/>
        <w:jc w:val="both"/>
        <w:rPr>
          <w:rFonts w:cs="David" w:hint="cs"/>
          <w:rtl/>
        </w:rPr>
      </w:pPr>
    </w:p>
    <w:p w14:paraId="683C9E46"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890CD13" w14:textId="77777777" w:rsidR="003E25DA" w:rsidRPr="003E25DA" w:rsidRDefault="003E25DA" w:rsidP="003E25DA">
      <w:pPr>
        <w:bidi/>
        <w:jc w:val="both"/>
        <w:rPr>
          <w:rFonts w:cs="David" w:hint="cs"/>
          <w:rtl/>
        </w:rPr>
      </w:pPr>
    </w:p>
    <w:p w14:paraId="6618567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הסיכום זה הודעות סיכום.</w:t>
      </w:r>
    </w:p>
    <w:p w14:paraId="4EB9600E" w14:textId="77777777" w:rsidR="003E25DA" w:rsidRPr="003E25DA" w:rsidRDefault="003E25DA" w:rsidP="003E25DA">
      <w:pPr>
        <w:tabs>
          <w:tab w:val="left" w:pos="654"/>
          <w:tab w:val="left" w:pos="938"/>
        </w:tabs>
        <w:bidi/>
        <w:jc w:val="both"/>
        <w:rPr>
          <w:rFonts w:cs="David" w:hint="cs"/>
          <w:rtl/>
        </w:rPr>
      </w:pPr>
    </w:p>
    <w:p w14:paraId="38A6D09A" w14:textId="77777777" w:rsidR="003E25DA" w:rsidRPr="003E25DA" w:rsidRDefault="003E25DA" w:rsidP="003E25DA">
      <w:pPr>
        <w:bidi/>
        <w:jc w:val="both"/>
        <w:rPr>
          <w:rFonts w:cs="David"/>
        </w:rPr>
      </w:pPr>
      <w:r w:rsidRPr="003E25DA">
        <w:rPr>
          <w:rFonts w:cs="David" w:hint="cs"/>
          <w:u w:val="single"/>
          <w:rtl/>
        </w:rPr>
        <w:t>סהר פינטו:</w:t>
      </w:r>
    </w:p>
    <w:p w14:paraId="729D83C7" w14:textId="77777777" w:rsidR="003E25DA" w:rsidRPr="003E25DA" w:rsidRDefault="003E25DA" w:rsidP="003E25DA">
      <w:pPr>
        <w:bidi/>
        <w:jc w:val="both"/>
        <w:rPr>
          <w:rFonts w:cs="David" w:hint="cs"/>
          <w:rtl/>
        </w:rPr>
      </w:pPr>
    </w:p>
    <w:p w14:paraId="1FD54F5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אם חבר כנסת אחד הציע הוא יפתח ויסכם, אבל אם יש מספר חברי כנסת שהציעו אומרים לך שהם יפתחו לפי הסדר, אבל מי מסכם?</w:t>
      </w:r>
    </w:p>
    <w:p w14:paraId="5551CC18" w14:textId="77777777" w:rsidR="003E25DA" w:rsidRPr="003E25DA" w:rsidRDefault="003E25DA" w:rsidP="003E25DA">
      <w:pPr>
        <w:tabs>
          <w:tab w:val="left" w:pos="654"/>
          <w:tab w:val="left" w:pos="938"/>
        </w:tabs>
        <w:bidi/>
        <w:jc w:val="both"/>
        <w:rPr>
          <w:rFonts w:cs="David" w:hint="cs"/>
          <w:rtl/>
        </w:rPr>
      </w:pPr>
    </w:p>
    <w:p w14:paraId="3E0F887D" w14:textId="77777777" w:rsidR="003E25DA" w:rsidRPr="003E25DA" w:rsidRDefault="003E25DA" w:rsidP="003E25DA">
      <w:pPr>
        <w:tabs>
          <w:tab w:val="left" w:pos="654"/>
          <w:tab w:val="left" w:pos="938"/>
        </w:tabs>
        <w:bidi/>
        <w:jc w:val="both"/>
        <w:rPr>
          <w:rFonts w:cs="David"/>
          <w:u w:val="single"/>
        </w:rPr>
      </w:pPr>
      <w:r w:rsidRPr="003E25DA">
        <w:rPr>
          <w:rFonts w:cs="David" w:hint="cs"/>
          <w:u w:val="single"/>
          <w:rtl/>
        </w:rPr>
        <w:t>לימור ברמן:</w:t>
      </w:r>
    </w:p>
    <w:p w14:paraId="74F40018" w14:textId="77777777" w:rsidR="003E25DA" w:rsidRPr="003E25DA" w:rsidRDefault="003E25DA" w:rsidP="003E25DA">
      <w:pPr>
        <w:tabs>
          <w:tab w:val="left" w:pos="654"/>
          <w:tab w:val="left" w:pos="938"/>
        </w:tabs>
        <w:bidi/>
        <w:jc w:val="both"/>
        <w:rPr>
          <w:rFonts w:cs="David" w:hint="cs"/>
          <w:rtl/>
        </w:rPr>
      </w:pPr>
    </w:p>
    <w:p w14:paraId="4FB48D0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אבל יכול להיות שהודעת הסיכום שלהם היא לא אותו דבר.</w:t>
      </w:r>
    </w:p>
    <w:p w14:paraId="5C925BF8" w14:textId="77777777" w:rsidR="003E25DA" w:rsidRPr="003E25DA" w:rsidRDefault="003E25DA" w:rsidP="003E25DA">
      <w:pPr>
        <w:tabs>
          <w:tab w:val="left" w:pos="654"/>
          <w:tab w:val="left" w:pos="938"/>
        </w:tabs>
        <w:bidi/>
        <w:jc w:val="both"/>
        <w:rPr>
          <w:rFonts w:cs="David" w:hint="cs"/>
          <w:rtl/>
        </w:rPr>
      </w:pPr>
    </w:p>
    <w:p w14:paraId="75DF158D"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A4AC7F9" w14:textId="77777777" w:rsidR="003E25DA" w:rsidRPr="003E25DA" w:rsidRDefault="003E25DA" w:rsidP="003E25DA">
      <w:pPr>
        <w:bidi/>
        <w:jc w:val="both"/>
        <w:rPr>
          <w:rFonts w:cs="David" w:hint="cs"/>
          <w:rtl/>
        </w:rPr>
      </w:pPr>
    </w:p>
    <w:p w14:paraId="71E657C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צריך שהסיכום גם יהיה שלהם.</w:t>
      </w:r>
    </w:p>
    <w:p w14:paraId="2CC2293D" w14:textId="77777777" w:rsidR="003E25DA" w:rsidRPr="003E25DA" w:rsidRDefault="003E25DA" w:rsidP="003E25DA">
      <w:pPr>
        <w:tabs>
          <w:tab w:val="left" w:pos="654"/>
          <w:tab w:val="left" w:pos="938"/>
        </w:tabs>
        <w:bidi/>
        <w:jc w:val="both"/>
        <w:rPr>
          <w:rFonts w:cs="David" w:hint="cs"/>
          <w:rtl/>
        </w:rPr>
      </w:pPr>
    </w:p>
    <w:p w14:paraId="2FB4C8A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5817632" w14:textId="77777777" w:rsidR="003E25DA" w:rsidRPr="003E25DA" w:rsidRDefault="003E25DA" w:rsidP="003E25DA">
      <w:pPr>
        <w:bidi/>
        <w:jc w:val="both"/>
        <w:rPr>
          <w:rFonts w:cs="David" w:hint="cs"/>
          <w:u w:val="single"/>
          <w:rtl/>
        </w:rPr>
      </w:pPr>
    </w:p>
    <w:p w14:paraId="12A02E5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אבל לא כולם יסכמו.</w:t>
      </w:r>
    </w:p>
    <w:p w14:paraId="261F633A" w14:textId="77777777" w:rsidR="003E25DA" w:rsidRPr="003E25DA" w:rsidRDefault="003E25DA" w:rsidP="003E25DA">
      <w:pPr>
        <w:tabs>
          <w:tab w:val="left" w:pos="654"/>
          <w:tab w:val="left" w:pos="938"/>
        </w:tabs>
        <w:bidi/>
        <w:jc w:val="both"/>
        <w:rPr>
          <w:rFonts w:cs="David" w:hint="cs"/>
          <w:rtl/>
        </w:rPr>
      </w:pPr>
    </w:p>
    <w:p w14:paraId="1D2E7FD0"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1BEA1CF1" w14:textId="77777777" w:rsidR="003E25DA" w:rsidRPr="003E25DA" w:rsidRDefault="003E25DA" w:rsidP="003E25DA">
      <w:pPr>
        <w:bidi/>
        <w:jc w:val="both"/>
        <w:rPr>
          <w:rFonts w:cs="David" w:hint="cs"/>
          <w:rtl/>
        </w:rPr>
      </w:pPr>
    </w:p>
    <w:p w14:paraId="7F64FCE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למה לא?</w:t>
      </w:r>
    </w:p>
    <w:p w14:paraId="60460779" w14:textId="77777777" w:rsidR="003E25DA" w:rsidRPr="003E25DA" w:rsidRDefault="003E25DA" w:rsidP="003E25DA">
      <w:pPr>
        <w:tabs>
          <w:tab w:val="left" w:pos="654"/>
          <w:tab w:val="left" w:pos="938"/>
        </w:tabs>
        <w:bidi/>
        <w:jc w:val="both"/>
        <w:rPr>
          <w:rFonts w:cs="David" w:hint="cs"/>
          <w:rtl/>
        </w:rPr>
      </w:pPr>
    </w:p>
    <w:p w14:paraId="79998E96"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3000456" w14:textId="77777777" w:rsidR="003E25DA" w:rsidRPr="003E25DA" w:rsidRDefault="003E25DA" w:rsidP="003E25DA">
      <w:pPr>
        <w:bidi/>
        <w:jc w:val="both"/>
        <w:rPr>
          <w:rFonts w:cs="David" w:hint="cs"/>
          <w:u w:val="single"/>
          <w:rtl/>
        </w:rPr>
      </w:pPr>
    </w:p>
    <w:p w14:paraId="02B303D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צריכים לקבוע זמן.</w:t>
      </w:r>
    </w:p>
    <w:p w14:paraId="28A6926A" w14:textId="77777777" w:rsidR="003E25DA" w:rsidRPr="003E25DA" w:rsidRDefault="003E25DA" w:rsidP="003E25DA">
      <w:pPr>
        <w:tabs>
          <w:tab w:val="left" w:pos="654"/>
          <w:tab w:val="left" w:pos="938"/>
        </w:tabs>
        <w:bidi/>
        <w:jc w:val="both"/>
        <w:rPr>
          <w:rFonts w:cs="David" w:hint="cs"/>
          <w:rtl/>
        </w:rPr>
      </w:pPr>
    </w:p>
    <w:p w14:paraId="194BC168"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0A47758C" w14:textId="77777777" w:rsidR="003E25DA" w:rsidRPr="003E25DA" w:rsidRDefault="003E25DA" w:rsidP="003E25DA">
      <w:pPr>
        <w:bidi/>
        <w:jc w:val="both"/>
        <w:rPr>
          <w:rFonts w:cs="David" w:hint="cs"/>
          <w:rtl/>
        </w:rPr>
      </w:pPr>
    </w:p>
    <w:p w14:paraId="7275294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היה דיון על מועצת אריאל. דיברו: </w:t>
      </w:r>
      <w:proofErr w:type="spellStart"/>
      <w:r w:rsidRPr="003E25DA">
        <w:rPr>
          <w:rFonts w:cs="David" w:hint="cs"/>
          <w:rtl/>
        </w:rPr>
        <w:t>זחאלקה</w:t>
      </w:r>
      <w:proofErr w:type="spellEnd"/>
      <w:r w:rsidRPr="003E25DA">
        <w:rPr>
          <w:rFonts w:cs="David" w:hint="cs"/>
          <w:rtl/>
        </w:rPr>
        <w:t xml:space="preserve">, ברכה או טיבי ואני. כמובן, איך היינו מסכמים? </w:t>
      </w:r>
    </w:p>
    <w:p w14:paraId="13BCF264" w14:textId="77777777" w:rsidR="003E25DA" w:rsidRPr="003E25DA" w:rsidRDefault="003E25DA" w:rsidP="003E25DA">
      <w:pPr>
        <w:tabs>
          <w:tab w:val="left" w:pos="654"/>
          <w:tab w:val="left" w:pos="938"/>
        </w:tabs>
        <w:bidi/>
        <w:jc w:val="both"/>
        <w:rPr>
          <w:rFonts w:cs="David" w:hint="cs"/>
          <w:rtl/>
        </w:rPr>
      </w:pPr>
    </w:p>
    <w:p w14:paraId="52ABB45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031D7BB" w14:textId="77777777" w:rsidR="003E25DA" w:rsidRPr="003E25DA" w:rsidRDefault="003E25DA" w:rsidP="003E25DA">
      <w:pPr>
        <w:bidi/>
        <w:jc w:val="both"/>
        <w:rPr>
          <w:rFonts w:cs="David" w:hint="cs"/>
          <w:rtl/>
        </w:rPr>
      </w:pPr>
    </w:p>
    <w:p w14:paraId="332DD2E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היום כתוב שאם העלה את ההצעה חבר כנסת אחד הוא יפתח ויסכם; אם העלתה את ההצעה קבוצת חברי כנסת במשותף- -</w:t>
      </w:r>
    </w:p>
    <w:p w14:paraId="00011468" w14:textId="77777777" w:rsidR="003E25DA" w:rsidRPr="003E25DA" w:rsidRDefault="003E25DA" w:rsidP="003E25DA">
      <w:pPr>
        <w:tabs>
          <w:tab w:val="left" w:pos="654"/>
          <w:tab w:val="left" w:pos="938"/>
        </w:tabs>
        <w:bidi/>
        <w:jc w:val="both"/>
        <w:rPr>
          <w:rFonts w:cs="David" w:hint="cs"/>
          <w:rtl/>
        </w:rPr>
      </w:pPr>
    </w:p>
    <w:p w14:paraId="4478928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60992598" w14:textId="77777777" w:rsidR="003E25DA" w:rsidRPr="003E25DA" w:rsidRDefault="003E25DA" w:rsidP="003E25DA">
      <w:pPr>
        <w:bidi/>
        <w:jc w:val="both"/>
        <w:rPr>
          <w:rFonts w:cs="David" w:hint="cs"/>
          <w:u w:val="single"/>
          <w:rtl/>
        </w:rPr>
      </w:pPr>
    </w:p>
    <w:p w14:paraId="6E4431E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זה לא במשותף, אלא העלו מספר חברי כנסת. </w:t>
      </w:r>
    </w:p>
    <w:p w14:paraId="493B4428" w14:textId="77777777" w:rsidR="003E25DA" w:rsidRPr="003E25DA" w:rsidRDefault="003E25DA" w:rsidP="003E25DA">
      <w:pPr>
        <w:tabs>
          <w:tab w:val="left" w:pos="654"/>
          <w:tab w:val="left" w:pos="938"/>
        </w:tabs>
        <w:bidi/>
        <w:jc w:val="both"/>
        <w:rPr>
          <w:rFonts w:cs="David" w:hint="cs"/>
          <w:rtl/>
        </w:rPr>
      </w:pPr>
    </w:p>
    <w:p w14:paraId="01B29943"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BAE53F1" w14:textId="77777777" w:rsidR="003E25DA" w:rsidRPr="003E25DA" w:rsidRDefault="003E25DA" w:rsidP="003E25DA">
      <w:pPr>
        <w:bidi/>
        <w:jc w:val="both"/>
        <w:rPr>
          <w:rFonts w:cs="David" w:hint="cs"/>
          <w:rtl/>
        </w:rPr>
      </w:pPr>
    </w:p>
    <w:p w14:paraId="29D70BA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כתוב היום: "אם העלו את ההצעה חברי כנסת מסיעות שונות בנפרד רשאית הממשלה לפתוח ולסכם- -</w:t>
      </w:r>
    </w:p>
    <w:p w14:paraId="39E72B56" w14:textId="77777777" w:rsidR="003E25DA" w:rsidRPr="003E25DA" w:rsidRDefault="003E25DA" w:rsidP="003E25DA">
      <w:pPr>
        <w:tabs>
          <w:tab w:val="left" w:pos="654"/>
          <w:tab w:val="left" w:pos="938"/>
        </w:tabs>
        <w:bidi/>
        <w:jc w:val="both"/>
        <w:rPr>
          <w:rFonts w:cs="David" w:hint="cs"/>
          <w:rtl/>
        </w:rPr>
      </w:pPr>
    </w:p>
    <w:p w14:paraId="74764D0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79759D4B" w14:textId="77777777" w:rsidR="003E25DA" w:rsidRPr="003E25DA" w:rsidRDefault="003E25DA" w:rsidP="003E25DA">
      <w:pPr>
        <w:bidi/>
        <w:jc w:val="both"/>
        <w:rPr>
          <w:rFonts w:cs="David" w:hint="cs"/>
          <w:u w:val="single"/>
          <w:rtl/>
        </w:rPr>
      </w:pPr>
    </w:p>
    <w:p w14:paraId="3020366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לא, לא.</w:t>
      </w:r>
    </w:p>
    <w:p w14:paraId="5ED45733" w14:textId="77777777" w:rsidR="003E25DA" w:rsidRPr="003E25DA" w:rsidRDefault="003E25DA" w:rsidP="003E25DA">
      <w:pPr>
        <w:tabs>
          <w:tab w:val="left" w:pos="654"/>
          <w:tab w:val="left" w:pos="938"/>
        </w:tabs>
        <w:bidi/>
        <w:jc w:val="both"/>
        <w:rPr>
          <w:rFonts w:cs="David" w:hint="cs"/>
          <w:rtl/>
        </w:rPr>
      </w:pPr>
    </w:p>
    <w:p w14:paraId="13221F70"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F1CD259" w14:textId="77777777" w:rsidR="003E25DA" w:rsidRPr="003E25DA" w:rsidRDefault="003E25DA" w:rsidP="003E25DA">
      <w:pPr>
        <w:bidi/>
        <w:jc w:val="both"/>
        <w:rPr>
          <w:rFonts w:cs="David" w:hint="cs"/>
          <w:rtl/>
        </w:rPr>
      </w:pPr>
    </w:p>
    <w:p w14:paraId="2FBE5ED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"ולא עמדה הממשלה על זכותה צריך לסכם אחד מהם לפי הסכם ביניהם".</w:t>
      </w:r>
    </w:p>
    <w:p w14:paraId="35488ADC" w14:textId="77777777" w:rsidR="003E25DA" w:rsidRPr="003E25DA" w:rsidRDefault="003E25DA" w:rsidP="003E25DA">
      <w:pPr>
        <w:tabs>
          <w:tab w:val="left" w:pos="654"/>
          <w:tab w:val="left" w:pos="938"/>
        </w:tabs>
        <w:bidi/>
        <w:jc w:val="both"/>
        <w:rPr>
          <w:rFonts w:cs="David" w:hint="cs"/>
          <w:rtl/>
        </w:rPr>
      </w:pPr>
    </w:p>
    <w:p w14:paraId="3B03FB5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2CDA474" w14:textId="77777777" w:rsidR="003E25DA" w:rsidRPr="003E25DA" w:rsidRDefault="003E25DA" w:rsidP="003E25DA">
      <w:pPr>
        <w:bidi/>
        <w:jc w:val="both"/>
        <w:rPr>
          <w:rFonts w:cs="David" w:hint="cs"/>
          <w:u w:val="single"/>
          <w:rtl/>
        </w:rPr>
      </w:pPr>
    </w:p>
    <w:p w14:paraId="462AAEF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אפשר גם "יפתחו ויסכמו". כשנגיע לזה נקבע מסגרות זמן הגיוניות.</w:t>
      </w:r>
    </w:p>
    <w:p w14:paraId="6E85FAE3" w14:textId="77777777" w:rsidR="003E25DA" w:rsidRPr="003E25DA" w:rsidRDefault="003E25DA" w:rsidP="003E25DA">
      <w:pPr>
        <w:tabs>
          <w:tab w:val="left" w:pos="654"/>
          <w:tab w:val="left" w:pos="938"/>
        </w:tabs>
        <w:bidi/>
        <w:jc w:val="both"/>
        <w:rPr>
          <w:rFonts w:cs="David" w:hint="cs"/>
          <w:rtl/>
        </w:rPr>
      </w:pPr>
    </w:p>
    <w:p w14:paraId="24F6BE2B" w14:textId="77777777" w:rsidR="003E25DA" w:rsidRPr="003E25DA" w:rsidRDefault="003E25DA" w:rsidP="003E25DA">
      <w:pPr>
        <w:tabs>
          <w:tab w:val="left" w:pos="654"/>
          <w:tab w:val="left" w:pos="938"/>
        </w:tabs>
        <w:bidi/>
        <w:jc w:val="both"/>
        <w:rPr>
          <w:rFonts w:cs="David"/>
          <w:u w:val="single"/>
        </w:rPr>
      </w:pPr>
      <w:r w:rsidRPr="003E25DA">
        <w:rPr>
          <w:rFonts w:cs="David" w:hint="cs"/>
          <w:u w:val="single"/>
          <w:rtl/>
        </w:rPr>
        <w:t>לימור ברמן:</w:t>
      </w:r>
    </w:p>
    <w:p w14:paraId="28EA3A16" w14:textId="77777777" w:rsidR="003E25DA" w:rsidRPr="003E25DA" w:rsidRDefault="003E25DA" w:rsidP="003E25DA">
      <w:pPr>
        <w:tabs>
          <w:tab w:val="left" w:pos="654"/>
          <w:tab w:val="left" w:pos="938"/>
        </w:tabs>
        <w:bidi/>
        <w:jc w:val="both"/>
        <w:rPr>
          <w:rFonts w:cs="David" w:hint="cs"/>
          <w:rtl/>
        </w:rPr>
      </w:pPr>
    </w:p>
    <w:p w14:paraId="3CC315E4"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היום זה קורה, זה ברמה של שניות. </w:t>
      </w:r>
    </w:p>
    <w:p w14:paraId="232B92A3" w14:textId="77777777" w:rsidR="003E25DA" w:rsidRPr="003E25DA" w:rsidRDefault="003E25DA" w:rsidP="003E25DA">
      <w:pPr>
        <w:tabs>
          <w:tab w:val="left" w:pos="654"/>
          <w:tab w:val="left" w:pos="938"/>
        </w:tabs>
        <w:bidi/>
        <w:jc w:val="both"/>
        <w:rPr>
          <w:rFonts w:cs="David" w:hint="cs"/>
          <w:rtl/>
        </w:rPr>
      </w:pPr>
    </w:p>
    <w:p w14:paraId="59A543A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3420CEE8" w14:textId="77777777" w:rsidR="003E25DA" w:rsidRPr="003E25DA" w:rsidRDefault="003E25DA" w:rsidP="003E25DA">
      <w:pPr>
        <w:bidi/>
        <w:jc w:val="both"/>
        <w:rPr>
          <w:rFonts w:cs="David" w:hint="cs"/>
          <w:rtl/>
        </w:rPr>
      </w:pPr>
    </w:p>
    <w:p w14:paraId="69AE7C6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זה אפשרי שיעלו את ההצעה מספר חברי כנסת?</w:t>
      </w:r>
    </w:p>
    <w:p w14:paraId="65E8AC94" w14:textId="77777777" w:rsidR="003E25DA" w:rsidRPr="003E25DA" w:rsidRDefault="003E25DA" w:rsidP="003E25DA">
      <w:pPr>
        <w:tabs>
          <w:tab w:val="left" w:pos="654"/>
          <w:tab w:val="left" w:pos="938"/>
        </w:tabs>
        <w:bidi/>
        <w:jc w:val="both"/>
        <w:rPr>
          <w:rFonts w:cs="David" w:hint="cs"/>
          <w:rtl/>
        </w:rPr>
      </w:pPr>
    </w:p>
    <w:p w14:paraId="2A31861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48F17EB6" w14:textId="77777777" w:rsidR="003E25DA" w:rsidRPr="003E25DA" w:rsidRDefault="003E25DA" w:rsidP="003E25DA">
      <w:pPr>
        <w:bidi/>
        <w:jc w:val="both"/>
        <w:rPr>
          <w:rFonts w:cs="David" w:hint="cs"/>
          <w:u w:val="single"/>
          <w:rtl/>
        </w:rPr>
      </w:pPr>
    </w:p>
    <w:p w14:paraId="7396F6F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כן.</w:t>
      </w:r>
    </w:p>
    <w:p w14:paraId="018D3C53" w14:textId="77777777" w:rsidR="003E25DA" w:rsidRPr="003E25DA" w:rsidRDefault="003E25DA" w:rsidP="003E25DA">
      <w:pPr>
        <w:tabs>
          <w:tab w:val="left" w:pos="654"/>
          <w:tab w:val="left" w:pos="938"/>
        </w:tabs>
        <w:bidi/>
        <w:jc w:val="both"/>
        <w:rPr>
          <w:rFonts w:cs="David" w:hint="cs"/>
          <w:rtl/>
        </w:rPr>
      </w:pPr>
    </w:p>
    <w:p w14:paraId="224FE07F"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 xml:space="preserve">ירדנה </w:t>
      </w:r>
      <w:proofErr w:type="spellStart"/>
      <w:r w:rsidRPr="003E25DA">
        <w:rPr>
          <w:rFonts w:cs="David" w:hint="cs"/>
          <w:u w:val="single"/>
          <w:rtl/>
        </w:rPr>
        <w:t>מלר</w:t>
      </w:r>
      <w:proofErr w:type="spellEnd"/>
      <w:r w:rsidRPr="003E25DA">
        <w:rPr>
          <w:rFonts w:cs="David" w:hint="cs"/>
          <w:u w:val="single"/>
          <w:rtl/>
        </w:rPr>
        <w:t xml:space="preserve"> </w:t>
      </w:r>
      <w:proofErr w:type="spellStart"/>
      <w:r w:rsidRPr="003E25DA">
        <w:rPr>
          <w:rFonts w:cs="David" w:hint="cs"/>
          <w:u w:val="single"/>
          <w:rtl/>
        </w:rPr>
        <w:t>הורביץ</w:t>
      </w:r>
      <w:proofErr w:type="spellEnd"/>
      <w:r w:rsidRPr="003E25DA">
        <w:rPr>
          <w:rFonts w:cs="David" w:hint="cs"/>
          <w:u w:val="single"/>
          <w:rtl/>
        </w:rPr>
        <w:t>:</w:t>
      </w:r>
    </w:p>
    <w:p w14:paraId="6D641F48" w14:textId="77777777" w:rsidR="003E25DA" w:rsidRPr="003E25DA" w:rsidRDefault="003E25DA" w:rsidP="003E25DA">
      <w:pPr>
        <w:tabs>
          <w:tab w:val="left" w:pos="654"/>
          <w:tab w:val="left" w:pos="938"/>
        </w:tabs>
        <w:bidi/>
        <w:jc w:val="both"/>
        <w:rPr>
          <w:rFonts w:cs="David" w:hint="cs"/>
          <w:rtl/>
        </w:rPr>
      </w:pPr>
    </w:p>
    <w:p w14:paraId="35110CD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עכשיו אתה רוצה לקבוע הרבה דיונים כאלה. כל שבוע יהיה לך, אתה מגביל אותו בזמן. עכשיו יהיו הרבה דיונים כאלה.</w:t>
      </w:r>
    </w:p>
    <w:p w14:paraId="6A27A50B" w14:textId="77777777" w:rsidR="003E25DA" w:rsidRPr="003E25DA" w:rsidRDefault="003E25DA" w:rsidP="003E25DA">
      <w:pPr>
        <w:tabs>
          <w:tab w:val="left" w:pos="654"/>
          <w:tab w:val="left" w:pos="938"/>
        </w:tabs>
        <w:bidi/>
        <w:jc w:val="both"/>
        <w:rPr>
          <w:rFonts w:cs="David" w:hint="cs"/>
          <w:rtl/>
        </w:rPr>
      </w:pPr>
    </w:p>
    <w:p w14:paraId="0DF395A1"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4BFF3EA" w14:textId="77777777" w:rsidR="003E25DA" w:rsidRPr="003E25DA" w:rsidRDefault="003E25DA" w:rsidP="003E25DA">
      <w:pPr>
        <w:bidi/>
        <w:jc w:val="both"/>
        <w:rPr>
          <w:rFonts w:cs="David" w:hint="cs"/>
          <w:u w:val="single"/>
          <w:rtl/>
        </w:rPr>
      </w:pPr>
    </w:p>
    <w:p w14:paraId="62FD3B3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היכולת להעביר את זה למליאה הוא לא כזה פשוט.</w:t>
      </w:r>
    </w:p>
    <w:p w14:paraId="27D57357" w14:textId="77777777" w:rsidR="003E25DA" w:rsidRPr="003E25DA" w:rsidRDefault="003E25DA" w:rsidP="003E25DA">
      <w:pPr>
        <w:tabs>
          <w:tab w:val="left" w:pos="654"/>
          <w:tab w:val="left" w:pos="938"/>
        </w:tabs>
        <w:bidi/>
        <w:jc w:val="both"/>
        <w:rPr>
          <w:rFonts w:cs="David" w:hint="cs"/>
          <w:rtl/>
        </w:rPr>
      </w:pPr>
    </w:p>
    <w:p w14:paraId="42B69996" w14:textId="77777777" w:rsidR="003E25DA" w:rsidRPr="003E25DA" w:rsidRDefault="003E25DA" w:rsidP="003E25DA">
      <w:pPr>
        <w:bidi/>
        <w:jc w:val="both"/>
        <w:rPr>
          <w:rFonts w:cs="David" w:hint="cs"/>
          <w:u w:val="single"/>
          <w:rtl/>
        </w:rPr>
      </w:pPr>
      <w:r w:rsidRPr="003E25DA">
        <w:rPr>
          <w:rFonts w:cs="David" w:hint="cs"/>
          <w:u w:val="single"/>
          <w:rtl/>
        </w:rPr>
        <w:t xml:space="preserve">זאב </w:t>
      </w:r>
      <w:proofErr w:type="spellStart"/>
      <w:r w:rsidRPr="003E25DA">
        <w:rPr>
          <w:rFonts w:cs="David" w:hint="cs"/>
          <w:u w:val="single"/>
          <w:rtl/>
        </w:rPr>
        <w:t>אלקין</w:t>
      </w:r>
      <w:proofErr w:type="spellEnd"/>
      <w:r w:rsidRPr="003E25DA">
        <w:rPr>
          <w:rFonts w:cs="David" w:hint="cs"/>
          <w:u w:val="single"/>
          <w:rtl/>
        </w:rPr>
        <w:t>:</w:t>
      </w:r>
    </w:p>
    <w:p w14:paraId="722EE62E" w14:textId="77777777" w:rsidR="003E25DA" w:rsidRPr="003E25DA" w:rsidRDefault="003E25DA" w:rsidP="003E25DA">
      <w:pPr>
        <w:bidi/>
        <w:jc w:val="both"/>
        <w:rPr>
          <w:rFonts w:cs="David" w:hint="cs"/>
          <w:rtl/>
        </w:rPr>
      </w:pPr>
    </w:p>
    <w:p w14:paraId="0C4178F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גם היום כל הצעות לסדר מאשרים.</w:t>
      </w:r>
    </w:p>
    <w:p w14:paraId="46CB2234" w14:textId="77777777" w:rsidR="003E25DA" w:rsidRPr="003E25DA" w:rsidRDefault="003E25DA" w:rsidP="003E25DA">
      <w:pPr>
        <w:tabs>
          <w:tab w:val="left" w:pos="654"/>
          <w:tab w:val="left" w:pos="938"/>
        </w:tabs>
        <w:bidi/>
        <w:jc w:val="both"/>
        <w:rPr>
          <w:rFonts w:cs="David" w:hint="cs"/>
          <w:rtl/>
        </w:rPr>
      </w:pPr>
    </w:p>
    <w:p w14:paraId="79EC09BE"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F3EAA98" w14:textId="77777777" w:rsidR="003E25DA" w:rsidRPr="003E25DA" w:rsidRDefault="003E25DA" w:rsidP="003E25DA">
      <w:pPr>
        <w:bidi/>
        <w:jc w:val="both"/>
        <w:rPr>
          <w:rFonts w:cs="David" w:hint="cs"/>
          <w:u w:val="single"/>
          <w:rtl/>
        </w:rPr>
      </w:pPr>
    </w:p>
    <w:p w14:paraId="52236AB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אתם רוצים לקבוע מסגרת זמן לנאומים כדי שזה באמת לא יהיה פתוח ללא גבול? </w:t>
      </w:r>
    </w:p>
    <w:p w14:paraId="33C13B01" w14:textId="77777777" w:rsidR="003E25DA" w:rsidRPr="003E25DA" w:rsidRDefault="003E25DA" w:rsidP="003E25DA">
      <w:pPr>
        <w:tabs>
          <w:tab w:val="left" w:pos="654"/>
          <w:tab w:val="left" w:pos="938"/>
        </w:tabs>
        <w:bidi/>
        <w:jc w:val="both"/>
        <w:rPr>
          <w:rFonts w:cs="David" w:hint="cs"/>
          <w:rtl/>
        </w:rPr>
      </w:pPr>
    </w:p>
    <w:p w14:paraId="1701775F"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E4D4178" w14:textId="77777777" w:rsidR="003E25DA" w:rsidRPr="003E25DA" w:rsidRDefault="003E25DA" w:rsidP="003E25DA">
      <w:pPr>
        <w:bidi/>
        <w:jc w:val="both"/>
        <w:rPr>
          <w:rFonts w:cs="David" w:hint="cs"/>
          <w:rtl/>
        </w:rPr>
      </w:pPr>
    </w:p>
    <w:p w14:paraId="64D556C8"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משהו צריך לקבוע כי אם יש 10 שהגישו מסגרת זמן דחופה- -</w:t>
      </w:r>
    </w:p>
    <w:p w14:paraId="676F2DB7" w14:textId="77777777" w:rsidR="003E25DA" w:rsidRPr="003E25DA" w:rsidRDefault="003E25DA" w:rsidP="003E25DA">
      <w:pPr>
        <w:tabs>
          <w:tab w:val="left" w:pos="654"/>
          <w:tab w:val="left" w:pos="938"/>
        </w:tabs>
        <w:bidi/>
        <w:jc w:val="both"/>
        <w:rPr>
          <w:rFonts w:cs="David" w:hint="cs"/>
          <w:rtl/>
        </w:rPr>
      </w:pPr>
    </w:p>
    <w:p w14:paraId="2F39B75F"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43C94F2" w14:textId="77777777" w:rsidR="003E25DA" w:rsidRPr="003E25DA" w:rsidRDefault="003E25DA" w:rsidP="003E25DA">
      <w:pPr>
        <w:bidi/>
        <w:jc w:val="both"/>
        <w:rPr>
          <w:rFonts w:cs="David" w:hint="cs"/>
          <w:u w:val="single"/>
          <w:rtl/>
        </w:rPr>
      </w:pPr>
    </w:p>
    <w:p w14:paraId="332AF52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אם מדובר במציע אחד </w:t>
      </w:r>
      <w:r w:rsidRPr="003E25DA">
        <w:rPr>
          <w:rFonts w:cs="David"/>
          <w:rtl/>
        </w:rPr>
        <w:t>–</w:t>
      </w:r>
      <w:r w:rsidRPr="003E25DA">
        <w:rPr>
          <w:rFonts w:cs="David" w:hint="cs"/>
          <w:rtl/>
        </w:rPr>
        <w:t xml:space="preserve"> יהיו לו 5 דקות פתיחה ו-5 דקות סיכום, ואם מדובר בכמה מציעים יהיו להם 3 דקות לכל אחד ו-3 דקות סיכום. </w:t>
      </w:r>
    </w:p>
    <w:p w14:paraId="120BF94B" w14:textId="77777777" w:rsidR="003E25DA" w:rsidRPr="003E25DA" w:rsidRDefault="003E25DA" w:rsidP="003E25DA">
      <w:pPr>
        <w:tabs>
          <w:tab w:val="left" w:pos="654"/>
          <w:tab w:val="left" w:pos="938"/>
        </w:tabs>
        <w:bidi/>
        <w:jc w:val="both"/>
        <w:rPr>
          <w:rFonts w:cs="David" w:hint="cs"/>
          <w:rtl/>
        </w:rPr>
      </w:pPr>
    </w:p>
    <w:p w14:paraId="70676C17" w14:textId="77777777" w:rsidR="003E25DA" w:rsidRPr="003E25DA" w:rsidRDefault="003E25DA" w:rsidP="003E25DA">
      <w:pPr>
        <w:tabs>
          <w:tab w:val="left" w:pos="654"/>
          <w:tab w:val="left" w:pos="938"/>
        </w:tabs>
        <w:bidi/>
        <w:jc w:val="both"/>
        <w:rPr>
          <w:rFonts w:cs="David" w:hint="cs"/>
          <w:rtl/>
        </w:rPr>
      </w:pPr>
      <w:r w:rsidRPr="003E25DA">
        <w:rPr>
          <w:rFonts w:cs="David" w:hint="cs"/>
          <w:u w:val="single"/>
          <w:rtl/>
        </w:rPr>
        <w:t xml:space="preserve">רונית </w:t>
      </w:r>
      <w:proofErr w:type="spellStart"/>
      <w:r w:rsidRPr="003E25DA">
        <w:rPr>
          <w:rFonts w:cs="David" w:hint="cs"/>
          <w:u w:val="single"/>
          <w:rtl/>
        </w:rPr>
        <w:t>חייקין</w:t>
      </w:r>
      <w:proofErr w:type="spellEnd"/>
      <w:r w:rsidRPr="003E25DA">
        <w:rPr>
          <w:rFonts w:cs="David" w:hint="cs"/>
          <w:u w:val="single"/>
          <w:rtl/>
        </w:rPr>
        <w:t xml:space="preserve"> יעקבי:</w:t>
      </w:r>
    </w:p>
    <w:p w14:paraId="4AAA90E3" w14:textId="77777777" w:rsidR="003E25DA" w:rsidRPr="003E25DA" w:rsidRDefault="003E25DA" w:rsidP="003E25DA">
      <w:pPr>
        <w:tabs>
          <w:tab w:val="left" w:pos="654"/>
          <w:tab w:val="left" w:pos="938"/>
        </w:tabs>
        <w:bidi/>
        <w:jc w:val="both"/>
        <w:rPr>
          <w:rFonts w:cs="David" w:hint="cs"/>
          <w:rtl/>
        </w:rPr>
      </w:pPr>
    </w:p>
    <w:p w14:paraId="0C8528EA"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נניח שיש חמישה </w:t>
      </w:r>
      <w:r w:rsidRPr="003E25DA">
        <w:rPr>
          <w:rFonts w:cs="David"/>
          <w:rtl/>
        </w:rPr>
        <w:t>–</w:t>
      </w:r>
      <w:r w:rsidRPr="003E25DA">
        <w:rPr>
          <w:rFonts w:cs="David" w:hint="cs"/>
          <w:rtl/>
        </w:rPr>
        <w:t xml:space="preserve">  חמישה פותחים, ואחר כך יש הדיון, ואחר כך הצעות סיכום. למה אתה צריך סיכום?</w:t>
      </w:r>
    </w:p>
    <w:p w14:paraId="6B7F4151" w14:textId="77777777" w:rsidR="003E25DA" w:rsidRPr="003E25DA" w:rsidRDefault="003E25DA" w:rsidP="003E25DA">
      <w:pPr>
        <w:tabs>
          <w:tab w:val="left" w:pos="654"/>
          <w:tab w:val="left" w:pos="938"/>
        </w:tabs>
        <w:bidi/>
        <w:jc w:val="both"/>
        <w:rPr>
          <w:rFonts w:cs="David" w:hint="cs"/>
          <w:rtl/>
        </w:rPr>
      </w:pPr>
    </w:p>
    <w:p w14:paraId="0BF9B5FE"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05C7849A" w14:textId="77777777" w:rsidR="003E25DA" w:rsidRPr="003E25DA" w:rsidRDefault="003E25DA" w:rsidP="003E25DA">
      <w:pPr>
        <w:bidi/>
        <w:jc w:val="both"/>
        <w:rPr>
          <w:rFonts w:cs="David" w:hint="cs"/>
          <w:u w:val="single"/>
          <w:rtl/>
        </w:rPr>
      </w:pPr>
    </w:p>
    <w:p w14:paraId="5236CBA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מאה אחוז, מוותר על הסיכום. אנחנו נקבע 5 דקות לכל אחד וללא צורך בהצעות סיכום.</w:t>
      </w:r>
    </w:p>
    <w:p w14:paraId="1B30B3D8" w14:textId="77777777" w:rsidR="003E25DA" w:rsidRPr="003E25DA" w:rsidRDefault="003E25DA" w:rsidP="003E25DA">
      <w:pPr>
        <w:tabs>
          <w:tab w:val="left" w:pos="654"/>
          <w:tab w:val="left" w:pos="938"/>
        </w:tabs>
        <w:bidi/>
        <w:jc w:val="both"/>
        <w:rPr>
          <w:rFonts w:cs="David" w:hint="cs"/>
          <w:rtl/>
        </w:rPr>
      </w:pPr>
    </w:p>
    <w:p w14:paraId="367032F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95F40B7" w14:textId="77777777" w:rsidR="003E25DA" w:rsidRPr="003E25DA" w:rsidRDefault="003E25DA" w:rsidP="003E25DA">
      <w:pPr>
        <w:bidi/>
        <w:jc w:val="both"/>
        <w:rPr>
          <w:rFonts w:cs="David" w:hint="cs"/>
          <w:u w:val="single"/>
          <w:rtl/>
        </w:rPr>
      </w:pPr>
    </w:p>
    <w:p w14:paraId="264254F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צריך הוראה מה קורה עם הצעות שהיום כבר נכללו בסדר היום של הכנסת. כי הרי אם מתקנים את התקנון זה נכנס לתוקף מיד.</w:t>
      </w:r>
    </w:p>
    <w:p w14:paraId="59C17EAF" w14:textId="77777777" w:rsidR="003E25DA" w:rsidRPr="003E25DA" w:rsidRDefault="003E25DA" w:rsidP="003E25DA">
      <w:pPr>
        <w:tabs>
          <w:tab w:val="left" w:pos="654"/>
          <w:tab w:val="left" w:pos="938"/>
        </w:tabs>
        <w:bidi/>
        <w:jc w:val="both"/>
        <w:rPr>
          <w:rFonts w:cs="David" w:hint="cs"/>
          <w:rtl/>
        </w:rPr>
      </w:pPr>
    </w:p>
    <w:p w14:paraId="6F25F74F"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1E8D7595" w14:textId="77777777" w:rsidR="003E25DA" w:rsidRPr="003E25DA" w:rsidRDefault="003E25DA" w:rsidP="003E25DA">
      <w:pPr>
        <w:bidi/>
        <w:jc w:val="both"/>
        <w:rPr>
          <w:rFonts w:cs="David" w:hint="cs"/>
          <w:u w:val="single"/>
          <w:rtl/>
        </w:rPr>
      </w:pPr>
    </w:p>
    <w:p w14:paraId="33E48D8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ספירת הזמן תתחיל מנקודת התיקון. </w:t>
      </w:r>
    </w:p>
    <w:p w14:paraId="62172B71" w14:textId="77777777" w:rsidR="003E25DA" w:rsidRPr="003E25DA" w:rsidRDefault="003E25DA" w:rsidP="003E25DA">
      <w:pPr>
        <w:tabs>
          <w:tab w:val="left" w:pos="654"/>
          <w:tab w:val="left" w:pos="938"/>
        </w:tabs>
        <w:bidi/>
        <w:jc w:val="both"/>
        <w:rPr>
          <w:rFonts w:cs="David" w:hint="cs"/>
          <w:rtl/>
        </w:rPr>
      </w:pPr>
    </w:p>
    <w:p w14:paraId="2DEA8A5C"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9CAAC03" w14:textId="77777777" w:rsidR="003E25DA" w:rsidRPr="003E25DA" w:rsidRDefault="003E25DA" w:rsidP="003E25DA">
      <w:pPr>
        <w:bidi/>
        <w:jc w:val="both"/>
        <w:rPr>
          <w:rFonts w:cs="David" w:hint="cs"/>
          <w:rtl/>
        </w:rPr>
      </w:pPr>
    </w:p>
    <w:p w14:paraId="0F35B89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מעכשיו עוד 3 חודשים גם אם משהו כבר הונח?</w:t>
      </w:r>
    </w:p>
    <w:p w14:paraId="1AF78054" w14:textId="77777777" w:rsidR="003E25DA" w:rsidRPr="003E25DA" w:rsidRDefault="003E25DA" w:rsidP="003E25DA">
      <w:pPr>
        <w:tabs>
          <w:tab w:val="left" w:pos="654"/>
          <w:tab w:val="left" w:pos="938"/>
        </w:tabs>
        <w:bidi/>
        <w:jc w:val="both"/>
        <w:rPr>
          <w:rFonts w:cs="David" w:hint="cs"/>
          <w:rtl/>
        </w:rPr>
      </w:pPr>
    </w:p>
    <w:p w14:paraId="2402D994"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1C61CC0C" w14:textId="77777777" w:rsidR="003E25DA" w:rsidRPr="003E25DA" w:rsidRDefault="003E25DA" w:rsidP="003E25DA">
      <w:pPr>
        <w:bidi/>
        <w:jc w:val="both"/>
        <w:rPr>
          <w:rFonts w:cs="David" w:hint="cs"/>
          <w:u w:val="single"/>
          <w:rtl/>
        </w:rPr>
      </w:pPr>
    </w:p>
    <w:p w14:paraId="6EDDB48F"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כן. </w:t>
      </w:r>
    </w:p>
    <w:p w14:paraId="4A64C7BC" w14:textId="77777777" w:rsidR="003E25DA" w:rsidRPr="003E25DA" w:rsidRDefault="003E25DA" w:rsidP="003E25DA">
      <w:pPr>
        <w:tabs>
          <w:tab w:val="left" w:pos="654"/>
          <w:tab w:val="left" w:pos="938"/>
        </w:tabs>
        <w:bidi/>
        <w:jc w:val="both"/>
        <w:rPr>
          <w:rFonts w:cs="David" w:hint="cs"/>
          <w:rtl/>
        </w:rPr>
      </w:pPr>
    </w:p>
    <w:p w14:paraId="174F65D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יש לי עוד שאלה אחת: סעיפים 28 ו-29 לתקנון הקיים לא צריכים להיכנס לפרק הזה באיזושהי צורה? איפה הם צריכים להיות?</w:t>
      </w:r>
    </w:p>
    <w:p w14:paraId="5C01D9B1" w14:textId="77777777" w:rsidR="003E25DA" w:rsidRPr="003E25DA" w:rsidRDefault="003E25DA" w:rsidP="003E25DA">
      <w:pPr>
        <w:tabs>
          <w:tab w:val="left" w:pos="654"/>
          <w:tab w:val="left" w:pos="938"/>
        </w:tabs>
        <w:bidi/>
        <w:jc w:val="both"/>
        <w:rPr>
          <w:rFonts w:cs="David" w:hint="cs"/>
          <w:rtl/>
        </w:rPr>
      </w:pPr>
    </w:p>
    <w:p w14:paraId="4E09422D"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543CA13F" w14:textId="77777777" w:rsidR="003E25DA" w:rsidRPr="003E25DA" w:rsidRDefault="003E25DA" w:rsidP="003E25DA">
      <w:pPr>
        <w:bidi/>
        <w:jc w:val="both"/>
        <w:rPr>
          <w:rFonts w:cs="David" w:hint="cs"/>
          <w:u w:val="single"/>
          <w:rtl/>
        </w:rPr>
      </w:pPr>
    </w:p>
    <w:p w14:paraId="3502D31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רשמתי בינתיים שהם יוזזו. </w:t>
      </w:r>
    </w:p>
    <w:p w14:paraId="4869E896" w14:textId="77777777" w:rsidR="003E25DA" w:rsidRPr="003E25DA" w:rsidRDefault="003E25DA" w:rsidP="003E25DA">
      <w:pPr>
        <w:tabs>
          <w:tab w:val="left" w:pos="654"/>
          <w:tab w:val="left" w:pos="938"/>
        </w:tabs>
        <w:bidi/>
        <w:jc w:val="both"/>
        <w:rPr>
          <w:rFonts w:cs="David" w:hint="cs"/>
          <w:rtl/>
        </w:rPr>
      </w:pPr>
    </w:p>
    <w:p w14:paraId="220C8F4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6E2110D" w14:textId="77777777" w:rsidR="003E25DA" w:rsidRPr="003E25DA" w:rsidRDefault="003E25DA" w:rsidP="003E25DA">
      <w:pPr>
        <w:bidi/>
        <w:jc w:val="both"/>
        <w:rPr>
          <w:rFonts w:cs="David" w:hint="cs"/>
          <w:u w:val="single"/>
          <w:rtl/>
        </w:rPr>
      </w:pPr>
    </w:p>
    <w:p w14:paraId="39B513A3"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למה?</w:t>
      </w:r>
    </w:p>
    <w:p w14:paraId="72BF2DFA" w14:textId="77777777" w:rsidR="003E25DA" w:rsidRPr="003E25DA" w:rsidRDefault="003E25DA" w:rsidP="003E25DA">
      <w:pPr>
        <w:tabs>
          <w:tab w:val="left" w:pos="654"/>
          <w:tab w:val="left" w:pos="938"/>
        </w:tabs>
        <w:bidi/>
        <w:jc w:val="both"/>
        <w:rPr>
          <w:rFonts w:cs="David" w:hint="cs"/>
          <w:rtl/>
        </w:rPr>
      </w:pPr>
    </w:p>
    <w:p w14:paraId="2B53C0E4"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471BA20D" w14:textId="77777777" w:rsidR="003E25DA" w:rsidRPr="003E25DA" w:rsidRDefault="003E25DA" w:rsidP="003E25DA">
      <w:pPr>
        <w:bidi/>
        <w:jc w:val="both"/>
        <w:rPr>
          <w:rFonts w:cs="David" w:hint="cs"/>
          <w:rtl/>
        </w:rPr>
      </w:pPr>
    </w:p>
    <w:p w14:paraId="0A24A18C"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אפשר אחר כך לעשות פרק של פרוטוקול. סעיף 28 מיותר כי הוא כתוב בחוק היסוד, אבל זה בעיקר סעיף 29.  </w:t>
      </w:r>
    </w:p>
    <w:p w14:paraId="3A561CA6" w14:textId="77777777" w:rsidR="003E25DA" w:rsidRPr="003E25DA" w:rsidRDefault="003E25DA" w:rsidP="003E25DA">
      <w:pPr>
        <w:tabs>
          <w:tab w:val="left" w:pos="654"/>
          <w:tab w:val="left" w:pos="938"/>
        </w:tabs>
        <w:bidi/>
        <w:jc w:val="both"/>
        <w:rPr>
          <w:rFonts w:cs="David" w:hint="cs"/>
          <w:rtl/>
        </w:rPr>
      </w:pPr>
    </w:p>
    <w:p w14:paraId="1495ED44" w14:textId="77777777" w:rsidR="003E25DA" w:rsidRPr="003E25DA" w:rsidRDefault="003E25DA" w:rsidP="003E25DA">
      <w:pPr>
        <w:bidi/>
        <w:jc w:val="both"/>
        <w:rPr>
          <w:rFonts w:cs="David" w:hint="cs"/>
          <w:u w:val="single"/>
          <w:rtl/>
        </w:rPr>
      </w:pPr>
      <w:r w:rsidRPr="003E25DA">
        <w:rPr>
          <w:rFonts w:cs="David" w:hint="cs"/>
          <w:u w:val="single"/>
          <w:rtl/>
        </w:rPr>
        <w:t>היו</w:t>
      </w:r>
      <w:r w:rsidRPr="003E25DA">
        <w:rPr>
          <w:rFonts w:cs="David"/>
          <w:u w:val="single"/>
          <w:rtl/>
        </w:rPr>
        <w:t>"</w:t>
      </w:r>
      <w:r w:rsidRPr="003E25DA">
        <w:rPr>
          <w:rFonts w:cs="David" w:hint="cs"/>
          <w:u w:val="single"/>
          <w:rtl/>
        </w:rPr>
        <w:t xml:space="preserve">ר יריב </w:t>
      </w:r>
      <w:proofErr w:type="spellStart"/>
      <w:r w:rsidRPr="003E25DA">
        <w:rPr>
          <w:rFonts w:cs="David" w:hint="cs"/>
          <w:u w:val="single"/>
          <w:rtl/>
        </w:rPr>
        <w:t>לוין</w:t>
      </w:r>
      <w:proofErr w:type="spellEnd"/>
      <w:r w:rsidRPr="003E25DA">
        <w:rPr>
          <w:rFonts w:cs="David" w:hint="cs"/>
          <w:u w:val="single"/>
          <w:rtl/>
        </w:rPr>
        <w:t>:</w:t>
      </w:r>
    </w:p>
    <w:p w14:paraId="56BBFED4" w14:textId="77777777" w:rsidR="003E25DA" w:rsidRPr="003E25DA" w:rsidRDefault="003E25DA" w:rsidP="003E25DA">
      <w:pPr>
        <w:bidi/>
        <w:jc w:val="both"/>
        <w:rPr>
          <w:rFonts w:cs="David" w:hint="cs"/>
          <w:u w:val="single"/>
          <w:rtl/>
        </w:rPr>
      </w:pPr>
    </w:p>
    <w:p w14:paraId="052BDC8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אז אפשר להחליט שאת 28 מוחקים. אין בו צורך.</w:t>
      </w:r>
    </w:p>
    <w:p w14:paraId="7EB86595" w14:textId="77777777" w:rsidR="003E25DA" w:rsidRPr="003E25DA" w:rsidRDefault="003E25DA" w:rsidP="003E25DA">
      <w:pPr>
        <w:tabs>
          <w:tab w:val="left" w:pos="654"/>
          <w:tab w:val="left" w:pos="938"/>
        </w:tabs>
        <w:bidi/>
        <w:jc w:val="both"/>
        <w:rPr>
          <w:rFonts w:cs="David" w:hint="cs"/>
          <w:rtl/>
        </w:rPr>
      </w:pPr>
    </w:p>
    <w:p w14:paraId="031E01F7"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מהו סעיף 29?</w:t>
      </w:r>
    </w:p>
    <w:p w14:paraId="313E0586" w14:textId="77777777" w:rsidR="003E25DA" w:rsidRPr="003E25DA" w:rsidRDefault="003E25DA" w:rsidP="003E25DA">
      <w:pPr>
        <w:tabs>
          <w:tab w:val="left" w:pos="654"/>
          <w:tab w:val="left" w:pos="938"/>
        </w:tabs>
        <w:bidi/>
        <w:jc w:val="both"/>
        <w:rPr>
          <w:rFonts w:cs="David" w:hint="cs"/>
          <w:rtl/>
        </w:rPr>
      </w:pPr>
    </w:p>
    <w:p w14:paraId="3366A047"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031F8FED" w14:textId="77777777" w:rsidR="003E25DA" w:rsidRPr="003E25DA" w:rsidRDefault="003E25DA" w:rsidP="003E25DA">
      <w:pPr>
        <w:bidi/>
        <w:jc w:val="both"/>
        <w:rPr>
          <w:rFonts w:cs="David" w:hint="cs"/>
          <w:u w:val="single"/>
          <w:rtl/>
        </w:rPr>
      </w:pPr>
    </w:p>
    <w:p w14:paraId="6CE1193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הוראה לפרוטוקול. </w:t>
      </w:r>
    </w:p>
    <w:p w14:paraId="12903915" w14:textId="77777777" w:rsidR="003E25DA" w:rsidRPr="003E25DA" w:rsidRDefault="003E25DA" w:rsidP="003E25DA">
      <w:pPr>
        <w:tabs>
          <w:tab w:val="left" w:pos="654"/>
          <w:tab w:val="left" w:pos="938"/>
        </w:tabs>
        <w:bidi/>
        <w:jc w:val="both"/>
        <w:rPr>
          <w:rFonts w:cs="David" w:hint="cs"/>
          <w:rtl/>
        </w:rPr>
      </w:pPr>
    </w:p>
    <w:p w14:paraId="41EAA1B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614B9198" w14:textId="77777777" w:rsidR="003E25DA" w:rsidRPr="003E25DA" w:rsidRDefault="003E25DA" w:rsidP="003E25DA">
      <w:pPr>
        <w:bidi/>
        <w:jc w:val="both"/>
        <w:rPr>
          <w:rFonts w:cs="David" w:hint="cs"/>
          <w:u w:val="single"/>
          <w:rtl/>
        </w:rPr>
      </w:pPr>
    </w:p>
    <w:p w14:paraId="2B1D6E6E"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בנוסף לסעיף 29 יש עוד משהו שהולך איתו?</w:t>
      </w:r>
    </w:p>
    <w:p w14:paraId="23222F41" w14:textId="77777777" w:rsidR="003E25DA" w:rsidRPr="003E25DA" w:rsidRDefault="003E25DA" w:rsidP="003E25DA">
      <w:pPr>
        <w:tabs>
          <w:tab w:val="left" w:pos="654"/>
          <w:tab w:val="left" w:pos="938"/>
        </w:tabs>
        <w:bidi/>
        <w:jc w:val="both"/>
        <w:rPr>
          <w:rFonts w:cs="David" w:hint="cs"/>
          <w:rtl/>
        </w:rPr>
      </w:pPr>
    </w:p>
    <w:p w14:paraId="717B9A6A"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DDFD17D" w14:textId="77777777" w:rsidR="003E25DA" w:rsidRPr="003E25DA" w:rsidRDefault="003E25DA" w:rsidP="003E25DA">
      <w:pPr>
        <w:bidi/>
        <w:jc w:val="both"/>
        <w:rPr>
          <w:rFonts w:cs="David" w:hint="cs"/>
          <w:rtl/>
        </w:rPr>
      </w:pPr>
    </w:p>
    <w:p w14:paraId="7E74815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אם אני לא טועה רצינו לכלול בזה את ההוראה על ההכרזות </w:t>
      </w:r>
      <w:r w:rsidRPr="003E25DA">
        <w:rPr>
          <w:rFonts w:cs="David"/>
          <w:rtl/>
        </w:rPr>
        <w:t>–</w:t>
      </w:r>
      <w:r w:rsidRPr="003E25DA">
        <w:rPr>
          <w:rFonts w:cs="David" w:hint="cs"/>
          <w:rtl/>
        </w:rPr>
        <w:t xml:space="preserve"> שדברים שמכריזים עליהם ייכללו בפרוטוקול.</w:t>
      </w:r>
    </w:p>
    <w:p w14:paraId="56932479" w14:textId="77777777" w:rsidR="003E25DA" w:rsidRPr="003E25DA" w:rsidRDefault="003E25DA" w:rsidP="003E25DA">
      <w:pPr>
        <w:tabs>
          <w:tab w:val="left" w:pos="654"/>
          <w:tab w:val="left" w:pos="938"/>
        </w:tabs>
        <w:bidi/>
        <w:jc w:val="both"/>
        <w:rPr>
          <w:rFonts w:cs="David" w:hint="cs"/>
          <w:rtl/>
        </w:rPr>
      </w:pPr>
    </w:p>
    <w:p w14:paraId="65EB1A95"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0767C429" w14:textId="77777777" w:rsidR="003E25DA" w:rsidRPr="003E25DA" w:rsidRDefault="003E25DA" w:rsidP="003E25DA">
      <w:pPr>
        <w:bidi/>
        <w:jc w:val="both"/>
        <w:rPr>
          <w:rFonts w:cs="David" w:hint="cs"/>
          <w:u w:val="single"/>
          <w:rtl/>
        </w:rPr>
      </w:pPr>
    </w:p>
    <w:p w14:paraId="32DD204D"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הנושא של פרוטוקול צריך להיות בפרק הזה. הוא יכול להיות בסעיף הבא. הוא שייך, לדעתי, לסדרי הדיון ולהודעות. אפשר לשלב אותו פנימה.</w:t>
      </w:r>
    </w:p>
    <w:p w14:paraId="682D07C8" w14:textId="77777777" w:rsidR="003E25DA" w:rsidRPr="003E25DA" w:rsidRDefault="003E25DA" w:rsidP="003E25DA">
      <w:pPr>
        <w:tabs>
          <w:tab w:val="left" w:pos="654"/>
          <w:tab w:val="left" w:pos="938"/>
        </w:tabs>
        <w:bidi/>
        <w:jc w:val="both"/>
        <w:rPr>
          <w:rFonts w:cs="David" w:hint="cs"/>
          <w:rtl/>
        </w:rPr>
      </w:pPr>
    </w:p>
    <w:p w14:paraId="22906D62"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19C10765" w14:textId="77777777" w:rsidR="003E25DA" w:rsidRPr="003E25DA" w:rsidRDefault="003E25DA" w:rsidP="003E25DA">
      <w:pPr>
        <w:bidi/>
        <w:jc w:val="both"/>
        <w:rPr>
          <w:rFonts w:cs="David" w:hint="cs"/>
          <w:rtl/>
        </w:rPr>
      </w:pPr>
    </w:p>
    <w:p w14:paraId="1D456969"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 בסדר, אין בעיה. </w:t>
      </w:r>
    </w:p>
    <w:p w14:paraId="0AE9B212" w14:textId="77777777" w:rsidR="003E25DA" w:rsidRPr="003E25DA" w:rsidRDefault="003E25DA" w:rsidP="003E25DA">
      <w:pPr>
        <w:tabs>
          <w:tab w:val="left" w:pos="654"/>
          <w:tab w:val="left" w:pos="938"/>
        </w:tabs>
        <w:bidi/>
        <w:jc w:val="both"/>
        <w:rPr>
          <w:rFonts w:cs="David" w:hint="cs"/>
          <w:rtl/>
        </w:rPr>
      </w:pPr>
    </w:p>
    <w:p w14:paraId="4261169C" w14:textId="77777777" w:rsidR="003E25DA" w:rsidRPr="003E25DA" w:rsidRDefault="003E25DA" w:rsidP="003E25DA">
      <w:pPr>
        <w:bidi/>
        <w:jc w:val="both"/>
        <w:rPr>
          <w:rFonts w:cs="David"/>
          <w:u w:val="single"/>
        </w:rPr>
      </w:pP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21AD2FBF" w14:textId="77777777" w:rsidR="003E25DA" w:rsidRPr="003E25DA" w:rsidRDefault="003E25DA" w:rsidP="003E25DA">
      <w:pPr>
        <w:bidi/>
        <w:jc w:val="both"/>
        <w:rPr>
          <w:rFonts w:cs="David" w:hint="cs"/>
          <w:u w:val="single"/>
          <w:rtl/>
        </w:rPr>
      </w:pPr>
    </w:p>
    <w:p w14:paraId="0C0D7A65"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בישיבה הבאה נעבור על זה, ואז נאשר את כל הפרק הזה עם השינויים הטכניים שהכנסנו פה. </w:t>
      </w:r>
    </w:p>
    <w:p w14:paraId="7C1D3D85" w14:textId="77777777" w:rsidR="003E25DA" w:rsidRPr="003E25DA" w:rsidRDefault="003E25DA" w:rsidP="003E25DA">
      <w:pPr>
        <w:tabs>
          <w:tab w:val="left" w:pos="654"/>
          <w:tab w:val="left" w:pos="938"/>
        </w:tabs>
        <w:bidi/>
        <w:jc w:val="both"/>
        <w:rPr>
          <w:rFonts w:cs="David" w:hint="cs"/>
          <w:rtl/>
        </w:rPr>
      </w:pPr>
    </w:p>
    <w:p w14:paraId="08CE0670"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מה הנושא הבא על סדר היום? מגיעים כבר לשאילתות?</w:t>
      </w:r>
    </w:p>
    <w:p w14:paraId="62D9B88C" w14:textId="77777777" w:rsidR="003E25DA" w:rsidRPr="003E25DA" w:rsidRDefault="003E25DA" w:rsidP="003E25DA">
      <w:pPr>
        <w:tabs>
          <w:tab w:val="left" w:pos="654"/>
          <w:tab w:val="left" w:pos="938"/>
        </w:tabs>
        <w:bidi/>
        <w:jc w:val="both"/>
        <w:rPr>
          <w:rFonts w:cs="David" w:hint="cs"/>
          <w:rtl/>
        </w:rPr>
      </w:pPr>
    </w:p>
    <w:p w14:paraId="5589C619" w14:textId="77777777" w:rsidR="003E25DA" w:rsidRPr="003E25DA" w:rsidRDefault="003E25DA" w:rsidP="003E25DA">
      <w:pPr>
        <w:bidi/>
        <w:jc w:val="both"/>
        <w:rPr>
          <w:rFonts w:cs="David" w:hint="cs"/>
          <w:u w:val="single"/>
          <w:rtl/>
        </w:rPr>
      </w:pPr>
      <w:r w:rsidRPr="003E25DA">
        <w:rPr>
          <w:rFonts w:cs="David" w:hint="cs"/>
          <w:u w:val="single"/>
          <w:rtl/>
        </w:rPr>
        <w:t>ארבל אסטרחן:</w:t>
      </w:r>
    </w:p>
    <w:p w14:paraId="218194DC" w14:textId="77777777" w:rsidR="003E25DA" w:rsidRPr="003E25DA" w:rsidRDefault="003E25DA" w:rsidP="003E25DA">
      <w:pPr>
        <w:bidi/>
        <w:jc w:val="both"/>
        <w:rPr>
          <w:rFonts w:cs="David" w:hint="cs"/>
          <w:rtl/>
        </w:rPr>
      </w:pPr>
    </w:p>
    <w:p w14:paraId="0338855B"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דפוסי הצבעות ואחר כך התנהגות במליאה. אחר כך עוברים לכלים </w:t>
      </w:r>
      <w:proofErr w:type="spellStart"/>
      <w:r w:rsidRPr="003E25DA">
        <w:rPr>
          <w:rFonts w:cs="David" w:hint="cs"/>
          <w:rtl/>
        </w:rPr>
        <w:t>הפרלמנטריים</w:t>
      </w:r>
      <w:proofErr w:type="spellEnd"/>
      <w:r w:rsidRPr="003E25DA">
        <w:rPr>
          <w:rFonts w:cs="David" w:hint="cs"/>
          <w:rtl/>
        </w:rPr>
        <w:t xml:space="preserve">. יש כמה כלים </w:t>
      </w:r>
      <w:proofErr w:type="spellStart"/>
      <w:r w:rsidRPr="003E25DA">
        <w:rPr>
          <w:rFonts w:cs="David" w:hint="cs"/>
          <w:rtl/>
        </w:rPr>
        <w:t>פרלמנטריים</w:t>
      </w:r>
      <w:proofErr w:type="spellEnd"/>
      <w:r w:rsidRPr="003E25DA">
        <w:rPr>
          <w:rFonts w:cs="David" w:hint="cs"/>
          <w:rtl/>
        </w:rPr>
        <w:t xml:space="preserve"> שהיו מפוזרים פה </w:t>
      </w:r>
      <w:r w:rsidRPr="003E25DA">
        <w:rPr>
          <w:rFonts w:cs="David"/>
          <w:rtl/>
        </w:rPr>
        <w:t>–</w:t>
      </w:r>
      <w:r w:rsidRPr="003E25DA">
        <w:rPr>
          <w:rFonts w:cs="David" w:hint="cs"/>
          <w:rtl/>
        </w:rPr>
        <w:t xml:space="preserve"> אי אמון ונאומים בני דקה.</w:t>
      </w:r>
    </w:p>
    <w:p w14:paraId="2A60A7D6" w14:textId="77777777" w:rsidR="003E25DA" w:rsidRPr="003E25DA" w:rsidRDefault="003E25DA" w:rsidP="003E25DA">
      <w:pPr>
        <w:tabs>
          <w:tab w:val="left" w:pos="654"/>
          <w:tab w:val="left" w:pos="938"/>
        </w:tabs>
        <w:bidi/>
        <w:jc w:val="both"/>
        <w:rPr>
          <w:rFonts w:cs="David" w:hint="cs"/>
          <w:rtl/>
        </w:rPr>
      </w:pPr>
    </w:p>
    <w:p w14:paraId="591383ED" w14:textId="77777777" w:rsidR="003E25DA" w:rsidRPr="003E25DA" w:rsidRDefault="003E25DA" w:rsidP="003E25DA">
      <w:pPr>
        <w:bidi/>
        <w:jc w:val="both"/>
        <w:rPr>
          <w:rFonts w:cs="David"/>
          <w:u w:val="single"/>
        </w:rPr>
      </w:pPr>
      <w:r w:rsidRPr="003E25DA">
        <w:rPr>
          <w:rFonts w:cs="David"/>
          <w:u w:val="single"/>
          <w:rtl/>
        </w:rPr>
        <w:br w:type="page"/>
      </w:r>
      <w:r w:rsidRPr="003E25DA">
        <w:rPr>
          <w:rFonts w:cs="David" w:hint="cs"/>
          <w:u w:val="single"/>
          <w:rtl/>
        </w:rPr>
        <w:t xml:space="preserve">היו"ר יריב </w:t>
      </w:r>
      <w:proofErr w:type="spellStart"/>
      <w:r w:rsidRPr="003E25DA">
        <w:rPr>
          <w:rFonts w:cs="David" w:hint="cs"/>
          <w:u w:val="single"/>
          <w:rtl/>
        </w:rPr>
        <w:t>לוין</w:t>
      </w:r>
      <w:proofErr w:type="spellEnd"/>
      <w:r w:rsidRPr="003E25DA">
        <w:rPr>
          <w:rFonts w:cs="David" w:hint="cs"/>
          <w:u w:val="single"/>
          <w:rtl/>
        </w:rPr>
        <w:t>:</w:t>
      </w:r>
    </w:p>
    <w:p w14:paraId="5CB8FB01" w14:textId="77777777" w:rsidR="003E25DA" w:rsidRPr="003E25DA" w:rsidRDefault="003E25DA" w:rsidP="003E25DA">
      <w:pPr>
        <w:bidi/>
        <w:jc w:val="both"/>
        <w:rPr>
          <w:rFonts w:cs="David" w:hint="cs"/>
          <w:u w:val="single"/>
          <w:rtl/>
        </w:rPr>
      </w:pPr>
    </w:p>
    <w:p w14:paraId="3F824262"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שלחנו אותם הלאה ונגיע אליהם בהסדרה של הכלים. יש לנו גם הנושא של זבולון אורלב.</w:t>
      </w:r>
    </w:p>
    <w:p w14:paraId="03398E76" w14:textId="77777777" w:rsidR="003E25DA" w:rsidRPr="003E25DA" w:rsidRDefault="003E25DA" w:rsidP="003E25DA">
      <w:pPr>
        <w:tabs>
          <w:tab w:val="left" w:pos="654"/>
          <w:tab w:val="left" w:pos="938"/>
        </w:tabs>
        <w:bidi/>
        <w:jc w:val="both"/>
        <w:rPr>
          <w:rFonts w:cs="David" w:hint="cs"/>
          <w:rtl/>
        </w:rPr>
      </w:pPr>
    </w:p>
    <w:p w14:paraId="521AE4B6" w14:textId="77777777" w:rsidR="003E25DA" w:rsidRPr="003E25DA" w:rsidRDefault="003E25DA" w:rsidP="003E25DA">
      <w:pPr>
        <w:tabs>
          <w:tab w:val="left" w:pos="654"/>
          <w:tab w:val="left" w:pos="938"/>
        </w:tabs>
        <w:bidi/>
        <w:jc w:val="both"/>
        <w:rPr>
          <w:rFonts w:cs="David" w:hint="cs"/>
          <w:rtl/>
        </w:rPr>
      </w:pPr>
      <w:r w:rsidRPr="003E25DA">
        <w:rPr>
          <w:rFonts w:cs="David" w:hint="cs"/>
          <w:rtl/>
        </w:rPr>
        <w:tab/>
        <w:t xml:space="preserve">רבותיי, תודה רבה. הישיבה נעולה. </w:t>
      </w:r>
    </w:p>
    <w:p w14:paraId="6CC4FB86" w14:textId="77777777" w:rsidR="003E25DA" w:rsidRPr="003E25DA" w:rsidRDefault="003E25DA" w:rsidP="003E25DA">
      <w:pPr>
        <w:tabs>
          <w:tab w:val="left" w:pos="654"/>
          <w:tab w:val="left" w:pos="938"/>
        </w:tabs>
        <w:bidi/>
        <w:jc w:val="both"/>
        <w:rPr>
          <w:rFonts w:cs="David" w:hint="cs"/>
          <w:rtl/>
        </w:rPr>
      </w:pPr>
    </w:p>
    <w:p w14:paraId="5BF2399E" w14:textId="77777777" w:rsidR="003E25DA" w:rsidRPr="003E25DA" w:rsidRDefault="003E25DA" w:rsidP="003E25DA">
      <w:pPr>
        <w:tabs>
          <w:tab w:val="left" w:pos="654"/>
          <w:tab w:val="left" w:pos="938"/>
        </w:tabs>
        <w:bidi/>
        <w:jc w:val="both"/>
        <w:rPr>
          <w:rFonts w:cs="David" w:hint="cs"/>
          <w:rtl/>
        </w:rPr>
      </w:pPr>
    </w:p>
    <w:p w14:paraId="769938A3" w14:textId="77777777" w:rsidR="003E25DA" w:rsidRPr="003E25DA" w:rsidRDefault="003E25DA" w:rsidP="003E25DA">
      <w:pPr>
        <w:tabs>
          <w:tab w:val="left" w:pos="654"/>
          <w:tab w:val="left" w:pos="938"/>
        </w:tabs>
        <w:bidi/>
        <w:jc w:val="both"/>
        <w:rPr>
          <w:rFonts w:cs="David" w:hint="cs"/>
          <w:rtl/>
        </w:rPr>
      </w:pPr>
    </w:p>
    <w:p w14:paraId="6F1EC809" w14:textId="77777777" w:rsidR="003E25DA" w:rsidRPr="003E25DA" w:rsidRDefault="003E25DA" w:rsidP="003E25DA">
      <w:pPr>
        <w:tabs>
          <w:tab w:val="left" w:pos="654"/>
          <w:tab w:val="left" w:pos="938"/>
        </w:tabs>
        <w:bidi/>
        <w:jc w:val="both"/>
        <w:rPr>
          <w:rFonts w:cs="David" w:hint="cs"/>
          <w:b/>
          <w:bCs/>
          <w:u w:val="single"/>
          <w:rtl/>
        </w:rPr>
      </w:pPr>
      <w:r w:rsidRPr="003E25DA">
        <w:rPr>
          <w:rFonts w:cs="David" w:hint="cs"/>
          <w:b/>
          <w:bCs/>
          <w:u w:val="single"/>
          <w:rtl/>
        </w:rPr>
        <w:t>הישיבה ננעלה ב-14:10</w:t>
      </w:r>
    </w:p>
    <w:p w14:paraId="0AED072C" w14:textId="77777777" w:rsidR="003E25DA" w:rsidRPr="003E25DA" w:rsidRDefault="003E25DA" w:rsidP="003E25DA">
      <w:pPr>
        <w:bidi/>
        <w:jc w:val="both"/>
        <w:rPr>
          <w:rFonts w:cs="David" w:hint="cs"/>
          <w:rtl/>
        </w:rPr>
      </w:pPr>
    </w:p>
    <w:p w14:paraId="4238C6E0" w14:textId="77777777" w:rsidR="003E25DA" w:rsidRPr="003E25DA" w:rsidRDefault="003E25DA" w:rsidP="003E25DA">
      <w:pPr>
        <w:bidi/>
        <w:jc w:val="both"/>
        <w:rPr>
          <w:rFonts w:cs="David" w:hint="cs"/>
          <w:rtl/>
        </w:rPr>
      </w:pPr>
    </w:p>
    <w:p w14:paraId="17325971" w14:textId="77777777" w:rsidR="003E25DA" w:rsidRPr="003E25DA" w:rsidRDefault="003E25DA" w:rsidP="003E25DA">
      <w:pPr>
        <w:bidi/>
        <w:jc w:val="both"/>
        <w:rPr>
          <w:rFonts w:cs="David" w:hint="cs"/>
          <w:u w:val="single"/>
          <w:rtl/>
        </w:rPr>
      </w:pPr>
    </w:p>
    <w:p w14:paraId="019E0445" w14:textId="77777777" w:rsidR="003E25DA" w:rsidRPr="003E25DA" w:rsidRDefault="003E25DA" w:rsidP="003E25DA">
      <w:pPr>
        <w:bidi/>
        <w:jc w:val="both"/>
        <w:rPr>
          <w:rFonts w:cs="David" w:hint="cs"/>
          <w:rtl/>
        </w:rPr>
      </w:pPr>
      <w:r w:rsidRPr="003E25DA">
        <w:rPr>
          <w:rFonts w:cs="David" w:hint="cs"/>
          <w:rtl/>
        </w:rPr>
        <w:tab/>
        <w:t xml:space="preserve"> </w:t>
      </w:r>
    </w:p>
    <w:p w14:paraId="261671BB" w14:textId="77777777" w:rsidR="003E25DA" w:rsidRPr="003E25DA" w:rsidRDefault="003E25DA" w:rsidP="003E25DA">
      <w:pPr>
        <w:bidi/>
        <w:jc w:val="both"/>
        <w:rPr>
          <w:rFonts w:cs="David" w:hint="cs"/>
          <w:u w:val="single"/>
          <w:rtl/>
        </w:rPr>
      </w:pPr>
    </w:p>
    <w:p w14:paraId="4615E249" w14:textId="77777777" w:rsidR="003E25DA" w:rsidRPr="003E25DA" w:rsidRDefault="003E25DA" w:rsidP="003E25DA">
      <w:pPr>
        <w:bidi/>
        <w:jc w:val="both"/>
        <w:rPr>
          <w:rFonts w:cs="David"/>
          <w:rtl/>
        </w:rPr>
      </w:pPr>
      <w:r w:rsidRPr="003E25DA">
        <w:rPr>
          <w:rFonts w:cs="David" w:hint="cs"/>
          <w:rtl/>
        </w:rPr>
        <w:tab/>
      </w:r>
    </w:p>
    <w:p w14:paraId="5096D735" w14:textId="77777777" w:rsidR="003E25DA" w:rsidRPr="003E25DA" w:rsidRDefault="003E25DA" w:rsidP="003E25DA">
      <w:pPr>
        <w:bidi/>
        <w:jc w:val="both"/>
        <w:rPr>
          <w:rFonts w:cs="David" w:hint="cs"/>
          <w:rtl/>
        </w:rPr>
      </w:pPr>
    </w:p>
    <w:p w14:paraId="45CAF5C1" w14:textId="77777777" w:rsidR="00552A80" w:rsidRPr="003E25DA" w:rsidRDefault="00552A80" w:rsidP="003E25DA">
      <w:pPr>
        <w:bidi/>
        <w:jc w:val="both"/>
        <w:rPr>
          <w:rFonts w:cs="David"/>
        </w:rPr>
      </w:pPr>
    </w:p>
    <w:p w14:paraId="1642BD5D" w14:textId="77777777" w:rsidR="003E25DA" w:rsidRPr="003E25DA" w:rsidRDefault="003E25DA" w:rsidP="003E25DA">
      <w:pPr>
        <w:jc w:val="both"/>
        <w:rPr>
          <w:rFonts w:cs="David"/>
        </w:rPr>
      </w:pPr>
    </w:p>
    <w:sectPr w:rsidR="003E25DA" w:rsidRPr="003E25DA" w:rsidSect="003E25D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E0DE" w14:textId="77777777" w:rsidR="003E25DA" w:rsidRDefault="003E25DA">
      <w:r>
        <w:separator/>
      </w:r>
    </w:p>
  </w:endnote>
  <w:endnote w:type="continuationSeparator" w:id="0">
    <w:p w14:paraId="4EF95557" w14:textId="77777777" w:rsidR="003E25DA" w:rsidRDefault="003E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60DE" w14:textId="77777777" w:rsidR="003E25DA" w:rsidRDefault="003E25DA">
      <w:r>
        <w:separator/>
      </w:r>
    </w:p>
  </w:footnote>
  <w:footnote w:type="continuationSeparator" w:id="0">
    <w:p w14:paraId="35DDA46A" w14:textId="77777777" w:rsidR="003E25DA" w:rsidRDefault="003E2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86DB" w14:textId="77777777" w:rsidR="003E25DA" w:rsidRDefault="003E25DA" w:rsidP="003E25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7605055" w14:textId="77777777" w:rsidR="003E25DA" w:rsidRDefault="003E25DA">
    <w:pPr>
      <w:pStyle w:val="Header"/>
      <w:ind w:right="360"/>
      <w:jc w:val="both"/>
      <w:rPr>
        <w:rtl/>
      </w:rPr>
    </w:pPr>
  </w:p>
  <w:p w14:paraId="24F69F60" w14:textId="77777777" w:rsidR="003E25DA" w:rsidRDefault="003E25DA"/>
  <w:p w14:paraId="244CFF31" w14:textId="77777777" w:rsidR="003E25DA" w:rsidRDefault="003E25DA"/>
  <w:p w14:paraId="38E6C20F" w14:textId="77777777" w:rsidR="003E25DA" w:rsidRDefault="003E25DA"/>
  <w:p w14:paraId="07AF8954" w14:textId="77777777" w:rsidR="003E25DA" w:rsidRDefault="003E25DA"/>
  <w:p w14:paraId="743400C1" w14:textId="77777777" w:rsidR="003E25DA" w:rsidRDefault="003E25DA"/>
  <w:p w14:paraId="0A0DD085" w14:textId="77777777" w:rsidR="003E25DA" w:rsidRDefault="003E25DA"/>
  <w:p w14:paraId="4F054114" w14:textId="77777777" w:rsidR="003E25DA" w:rsidRDefault="003E25DA"/>
  <w:p w14:paraId="179E700A" w14:textId="77777777" w:rsidR="003E25DA" w:rsidRDefault="003E25DA"/>
  <w:p w14:paraId="343CE5F5" w14:textId="77777777" w:rsidR="003E25DA" w:rsidRDefault="003E25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41B5" w14:textId="77777777" w:rsidR="003E25DA" w:rsidRDefault="003E25DA" w:rsidP="003E25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68</w:t>
    </w:r>
    <w:r>
      <w:rPr>
        <w:rStyle w:val="PageNumber"/>
        <w:rtl/>
      </w:rPr>
      <w:fldChar w:fldCharType="end"/>
    </w:r>
  </w:p>
  <w:p w14:paraId="6A3372DA" w14:textId="77777777" w:rsidR="003E25DA" w:rsidRDefault="003E25DA">
    <w:pPr>
      <w:pStyle w:val="Header"/>
      <w:ind w:right="360"/>
      <w:jc w:val="both"/>
      <w:rPr>
        <w:rFonts w:hint="cs"/>
        <w:rtl/>
      </w:rPr>
    </w:pPr>
    <w:r>
      <w:rPr>
        <w:rtl/>
      </w:rPr>
      <w:t>ועדת</w:t>
    </w:r>
    <w:r>
      <w:rPr>
        <w:rFonts w:hint="cs"/>
        <w:rtl/>
      </w:rPr>
      <w:t xml:space="preserve"> הכנסת</w:t>
    </w:r>
  </w:p>
  <w:p w14:paraId="52C9F494" w14:textId="77777777" w:rsidR="003E25DA" w:rsidRDefault="003E25DA">
    <w:pPr>
      <w:pStyle w:val="Header"/>
      <w:ind w:right="360"/>
      <w:jc w:val="both"/>
      <w:rPr>
        <w:rStyle w:val="PageNumber"/>
        <w:rFonts w:hint="cs"/>
        <w:rtl/>
      </w:rPr>
    </w:pPr>
    <w:r>
      <w:rPr>
        <w:rFonts w:hint="cs"/>
        <w:rtl/>
      </w:rPr>
      <w:t>9.2.2010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6366פרוטוקול_ישיבת_ועדה.doc"/>
    <w:docVar w:name="StartMode" w:val="3"/>
  </w:docVars>
  <w:rsids>
    <w:rsidRoot w:val="006635FC"/>
    <w:rsid w:val="003336A4"/>
    <w:rsid w:val="003E25DA"/>
    <w:rsid w:val="00552A80"/>
    <w:rsid w:val="006635FC"/>
    <w:rsid w:val="00965806"/>
    <w:rsid w:val="00D843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7B555B"/>
  <w15:chartTrackingRefBased/>
  <w15:docId w15:val="{84C0AB8A-05D0-45BA-A05A-BCA7E08E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E25D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Block">
    <w:name w:val="Table Block"/>
    <w:basedOn w:val="Normal"/>
    <w:rsid w:val="003E25DA"/>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David"/>
      <w:snapToGrid w:val="0"/>
      <w:color w:val="000000"/>
      <w:sz w:val="20"/>
      <w:szCs w:val="26"/>
      <w:lang w:eastAsia="ja-JP"/>
    </w:rPr>
  </w:style>
  <w:style w:type="paragraph" w:styleId="BodyText2">
    <w:name w:val="Body Text 2"/>
    <w:basedOn w:val="Normal"/>
    <w:rsid w:val="003E25DA"/>
    <w:pPr>
      <w:widowControl w:val="0"/>
      <w:tabs>
        <w:tab w:val="left" w:pos="567"/>
        <w:tab w:val="left" w:pos="1134"/>
        <w:tab w:val="left" w:pos="1701"/>
        <w:tab w:val="left" w:pos="2268"/>
        <w:tab w:val="left" w:pos="2835"/>
        <w:tab w:val="left" w:pos="3402"/>
        <w:tab w:val="left" w:pos="3969"/>
        <w:tab w:val="left" w:pos="4536"/>
        <w:tab w:val="left" w:pos="5103"/>
      </w:tabs>
      <w:suppressAutoHyphens/>
      <w:bidi/>
      <w:spacing w:line="360" w:lineRule="auto"/>
      <w:jc w:val="both"/>
    </w:pPr>
    <w:rPr>
      <w:rFonts w:cs="David"/>
      <w:sz w:val="25"/>
      <w:szCs w:val="25"/>
      <w:lang w:eastAsia="he-IL"/>
    </w:rPr>
  </w:style>
  <w:style w:type="character" w:styleId="PageNumber">
    <w:name w:val="page number"/>
    <w:basedOn w:val="DefaultParagraphFont"/>
    <w:rsid w:val="003E25DA"/>
  </w:style>
  <w:style w:type="paragraph" w:styleId="Header">
    <w:name w:val="header"/>
    <w:basedOn w:val="Normal"/>
    <w:rsid w:val="003E25DA"/>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12250</Words>
  <Characters>69831</Characters>
  <Application>Microsoft Office Word</Application>
  <DocSecurity>0</DocSecurity>
  <Lines>581</Lines>
  <Paragraphs>163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