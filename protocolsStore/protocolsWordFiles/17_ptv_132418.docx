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C4E7" w14:textId="77777777" w:rsidR="00261F57" w:rsidRPr="00261F57" w:rsidRDefault="00261F57" w:rsidP="00261F57">
      <w:pPr>
        <w:pStyle w:val="Heading5"/>
        <w:jc w:val="left"/>
        <w:rPr>
          <w:b/>
          <w:bCs/>
          <w:rtl/>
        </w:rPr>
      </w:pPr>
      <w:r w:rsidRPr="00261F57">
        <w:rPr>
          <w:b/>
          <w:bCs/>
          <w:rtl/>
        </w:rPr>
        <w:t xml:space="preserve">הכנסת </w:t>
      </w:r>
      <w:r w:rsidRPr="00261F57">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261F57">
        <w:rPr>
          <w:b/>
          <w:bCs/>
          <w:rtl/>
        </w:rPr>
        <w:tab/>
        <w:t>נוסח לא מתוקן</w:t>
      </w:r>
    </w:p>
    <w:p w14:paraId="14D9871F" w14:textId="77777777" w:rsidR="00261F57" w:rsidRPr="00261F57" w:rsidRDefault="00261F57" w:rsidP="00261F57">
      <w:pPr>
        <w:bidi/>
        <w:jc w:val="both"/>
        <w:rPr>
          <w:rFonts w:cs="David" w:hint="cs"/>
          <w:b/>
          <w:bCs/>
          <w:rtl/>
        </w:rPr>
      </w:pPr>
      <w:r w:rsidRPr="00261F57">
        <w:rPr>
          <w:rFonts w:cs="David"/>
          <w:b/>
          <w:bCs/>
          <w:rtl/>
        </w:rPr>
        <w:t xml:space="preserve">מושב </w:t>
      </w:r>
      <w:r w:rsidRPr="00261F57">
        <w:rPr>
          <w:rFonts w:cs="David" w:hint="cs"/>
          <w:b/>
          <w:bCs/>
          <w:rtl/>
        </w:rPr>
        <w:t>שני</w:t>
      </w:r>
    </w:p>
    <w:p w14:paraId="78216263" w14:textId="77777777" w:rsidR="00261F57" w:rsidRPr="00261F57" w:rsidRDefault="00261F57" w:rsidP="00261F57">
      <w:pPr>
        <w:bidi/>
        <w:jc w:val="both"/>
        <w:rPr>
          <w:rFonts w:cs="David"/>
          <w:b/>
          <w:bCs/>
          <w:rtl/>
        </w:rPr>
      </w:pPr>
    </w:p>
    <w:p w14:paraId="33C85DA9" w14:textId="77777777" w:rsidR="00261F57" w:rsidRPr="00261F57" w:rsidRDefault="00261F57" w:rsidP="00261F57">
      <w:pPr>
        <w:bidi/>
        <w:jc w:val="both"/>
        <w:rPr>
          <w:rFonts w:cs="David"/>
          <w:b/>
          <w:bCs/>
          <w:rtl/>
        </w:rPr>
      </w:pPr>
    </w:p>
    <w:p w14:paraId="28BDF33D" w14:textId="77777777" w:rsidR="00261F57" w:rsidRPr="00261F57" w:rsidRDefault="00261F57" w:rsidP="00261F57">
      <w:pPr>
        <w:bidi/>
        <w:jc w:val="both"/>
        <w:rPr>
          <w:rFonts w:cs="David"/>
          <w:b/>
          <w:bCs/>
          <w:rtl/>
        </w:rPr>
      </w:pPr>
    </w:p>
    <w:p w14:paraId="1A2932A5" w14:textId="77777777" w:rsidR="00261F57" w:rsidRPr="00261F57" w:rsidRDefault="00261F57" w:rsidP="00261F57">
      <w:pPr>
        <w:bidi/>
        <w:jc w:val="both"/>
        <w:rPr>
          <w:rFonts w:cs="David"/>
          <w:b/>
          <w:bCs/>
          <w:rtl/>
        </w:rPr>
      </w:pPr>
    </w:p>
    <w:p w14:paraId="3988A25B" w14:textId="77777777" w:rsidR="00261F57" w:rsidRPr="00261F57" w:rsidRDefault="00261F57" w:rsidP="00261F57">
      <w:pPr>
        <w:pStyle w:val="Heading7"/>
        <w:rPr>
          <w:rFonts w:hint="cs"/>
          <w:rtl/>
        </w:rPr>
      </w:pPr>
      <w:r w:rsidRPr="00261F57">
        <w:rPr>
          <w:rtl/>
        </w:rPr>
        <w:t>פרוטוקול מס'</w:t>
      </w:r>
      <w:r w:rsidRPr="00261F57">
        <w:rPr>
          <w:rFonts w:hint="cs"/>
          <w:rtl/>
        </w:rPr>
        <w:t xml:space="preserve"> 40</w:t>
      </w:r>
    </w:p>
    <w:p w14:paraId="49C962A9" w14:textId="77777777" w:rsidR="00261F57" w:rsidRPr="00261F57" w:rsidRDefault="00261F57" w:rsidP="00261F57">
      <w:pPr>
        <w:bidi/>
        <w:jc w:val="center"/>
        <w:rPr>
          <w:rFonts w:cs="David" w:hint="cs"/>
          <w:b/>
          <w:bCs/>
          <w:rtl/>
        </w:rPr>
      </w:pPr>
      <w:r w:rsidRPr="00261F57">
        <w:rPr>
          <w:rFonts w:cs="David" w:hint="cs"/>
          <w:b/>
          <w:bCs/>
          <w:rtl/>
        </w:rPr>
        <w:t>ישיבת ועדת הכנסת</w:t>
      </w:r>
    </w:p>
    <w:p w14:paraId="4DDAD2EC" w14:textId="77777777" w:rsidR="00261F57" w:rsidRPr="00261F57" w:rsidRDefault="00261F57" w:rsidP="00261F57">
      <w:pPr>
        <w:bidi/>
        <w:jc w:val="center"/>
        <w:rPr>
          <w:rFonts w:cs="David" w:hint="cs"/>
          <w:b/>
          <w:bCs/>
          <w:u w:val="single"/>
          <w:rtl/>
        </w:rPr>
      </w:pPr>
      <w:r w:rsidRPr="00261F57">
        <w:rPr>
          <w:rFonts w:cs="David" w:hint="cs"/>
          <w:b/>
          <w:bCs/>
          <w:u w:val="single"/>
          <w:rtl/>
        </w:rPr>
        <w:t>יום שלישי, כ"ה בתשרי התשס"ז, (17.10.2006), בשעה 09:30</w:t>
      </w:r>
    </w:p>
    <w:p w14:paraId="5EDA864B" w14:textId="77777777" w:rsidR="00261F57" w:rsidRPr="00261F57" w:rsidRDefault="00261F57" w:rsidP="00261F57">
      <w:pPr>
        <w:bidi/>
        <w:jc w:val="both"/>
        <w:rPr>
          <w:rFonts w:cs="David"/>
          <w:b/>
          <w:bCs/>
          <w:rtl/>
        </w:rPr>
      </w:pPr>
    </w:p>
    <w:p w14:paraId="005ECDEE" w14:textId="77777777" w:rsidR="00261F57" w:rsidRPr="00261F57" w:rsidRDefault="00261F57" w:rsidP="00261F57">
      <w:pPr>
        <w:bidi/>
        <w:jc w:val="both"/>
        <w:rPr>
          <w:rFonts w:cs="David"/>
          <w:b/>
          <w:bCs/>
          <w:rtl/>
        </w:rPr>
      </w:pPr>
    </w:p>
    <w:p w14:paraId="500EDF67" w14:textId="77777777" w:rsidR="00261F57" w:rsidRPr="00261F57" w:rsidRDefault="00261F57" w:rsidP="00261F57">
      <w:pPr>
        <w:tabs>
          <w:tab w:val="left" w:pos="1221"/>
        </w:tabs>
        <w:bidi/>
        <w:jc w:val="both"/>
        <w:rPr>
          <w:rFonts w:cs="David" w:hint="cs"/>
          <w:b/>
          <w:bCs/>
          <w:u w:val="single"/>
          <w:rtl/>
        </w:rPr>
      </w:pPr>
    </w:p>
    <w:p w14:paraId="659D583F" w14:textId="77777777" w:rsidR="00261F57" w:rsidRPr="00261F57" w:rsidRDefault="00261F57" w:rsidP="00261F57">
      <w:pPr>
        <w:tabs>
          <w:tab w:val="left" w:pos="1221"/>
        </w:tabs>
        <w:bidi/>
        <w:jc w:val="both"/>
        <w:rPr>
          <w:rFonts w:cs="David" w:hint="cs"/>
          <w:b/>
          <w:bCs/>
          <w:rtl/>
        </w:rPr>
      </w:pPr>
      <w:r w:rsidRPr="00261F57">
        <w:rPr>
          <w:rFonts w:cs="David"/>
          <w:b/>
          <w:bCs/>
          <w:u w:val="single"/>
          <w:rtl/>
        </w:rPr>
        <w:t>סדר היום</w:t>
      </w:r>
      <w:r w:rsidRPr="00261F57">
        <w:rPr>
          <w:rFonts w:cs="David"/>
          <w:rtl/>
        </w:rPr>
        <w:t>:</w:t>
      </w:r>
    </w:p>
    <w:p w14:paraId="604F4B57" w14:textId="77777777" w:rsidR="00261F57" w:rsidRPr="00261F57" w:rsidRDefault="00261F57" w:rsidP="00261F57">
      <w:pPr>
        <w:tabs>
          <w:tab w:val="left" w:pos="1221"/>
        </w:tabs>
        <w:bidi/>
        <w:jc w:val="both"/>
        <w:rPr>
          <w:rFonts w:cs="David" w:hint="cs"/>
          <w:b/>
          <w:bCs/>
          <w:rtl/>
        </w:rPr>
      </w:pPr>
      <w:r w:rsidRPr="00261F57">
        <w:rPr>
          <w:rFonts w:cs="David" w:hint="cs"/>
          <w:b/>
          <w:bCs/>
          <w:rtl/>
        </w:rPr>
        <w:t>ערעורים על החלטת יו"ר הכנסת והסגנים שלא לאשר דחיפות הצעות לסדר-היום.</w:t>
      </w:r>
    </w:p>
    <w:p w14:paraId="5D0A3C5E" w14:textId="77777777" w:rsidR="00261F57" w:rsidRPr="00261F57" w:rsidRDefault="00261F57" w:rsidP="00261F57">
      <w:pPr>
        <w:bidi/>
        <w:jc w:val="both"/>
        <w:rPr>
          <w:rFonts w:cs="David" w:hint="cs"/>
          <w:rtl/>
        </w:rPr>
      </w:pPr>
    </w:p>
    <w:p w14:paraId="6CBAD456" w14:textId="77777777" w:rsidR="00261F57" w:rsidRPr="00261F57" w:rsidRDefault="00261F57" w:rsidP="00261F57">
      <w:pPr>
        <w:bidi/>
        <w:jc w:val="both"/>
        <w:rPr>
          <w:rFonts w:cs="David"/>
          <w:rtl/>
        </w:rPr>
      </w:pPr>
    </w:p>
    <w:p w14:paraId="5670E08D" w14:textId="77777777" w:rsidR="00261F57" w:rsidRPr="00261F57" w:rsidRDefault="00261F57" w:rsidP="00261F57">
      <w:pPr>
        <w:bidi/>
        <w:jc w:val="both"/>
        <w:rPr>
          <w:rFonts w:cs="David"/>
          <w:b/>
          <w:bCs/>
          <w:u w:val="single"/>
          <w:rtl/>
        </w:rPr>
      </w:pPr>
      <w:r w:rsidRPr="00261F57">
        <w:rPr>
          <w:rFonts w:cs="David"/>
          <w:b/>
          <w:bCs/>
          <w:u w:val="single"/>
          <w:rtl/>
        </w:rPr>
        <w:t>נכחו</w:t>
      </w:r>
      <w:r w:rsidRPr="00261F57">
        <w:rPr>
          <w:rFonts w:cs="David"/>
          <w:rtl/>
        </w:rPr>
        <w:t>:</w:t>
      </w:r>
    </w:p>
    <w:p w14:paraId="43635E0F" w14:textId="77777777" w:rsidR="00261F57" w:rsidRPr="00261F57" w:rsidRDefault="00261F57" w:rsidP="00261F57">
      <w:pPr>
        <w:bidi/>
        <w:jc w:val="both"/>
        <w:rPr>
          <w:rFonts w:cs="David"/>
          <w:rtl/>
        </w:rPr>
      </w:pPr>
    </w:p>
    <w:p w14:paraId="561C414F" w14:textId="77777777" w:rsidR="00261F57" w:rsidRPr="00261F57" w:rsidRDefault="00261F57" w:rsidP="00261F57">
      <w:pPr>
        <w:tabs>
          <w:tab w:val="left" w:pos="1788"/>
        </w:tabs>
        <w:bidi/>
        <w:jc w:val="both"/>
        <w:rPr>
          <w:rFonts w:cs="David"/>
          <w:rtl/>
        </w:rPr>
      </w:pPr>
      <w:r w:rsidRPr="00261F57">
        <w:rPr>
          <w:rFonts w:cs="David"/>
          <w:b/>
          <w:bCs/>
          <w:u w:val="single"/>
          <w:rtl/>
        </w:rPr>
        <w:t>חברי הוועדה</w:t>
      </w:r>
      <w:r w:rsidRPr="00261F57">
        <w:rPr>
          <w:rFonts w:cs="David"/>
          <w:rtl/>
        </w:rPr>
        <w:t>:</w:t>
      </w:r>
    </w:p>
    <w:p w14:paraId="15026811" w14:textId="77777777" w:rsidR="00261F57" w:rsidRPr="00261F57" w:rsidRDefault="00261F57" w:rsidP="00261F57">
      <w:pPr>
        <w:bidi/>
        <w:jc w:val="both"/>
        <w:rPr>
          <w:rFonts w:cs="David" w:hint="cs"/>
          <w:rtl/>
        </w:rPr>
      </w:pPr>
      <w:r w:rsidRPr="00261F57">
        <w:rPr>
          <w:rFonts w:cs="David" w:hint="cs"/>
          <w:rtl/>
        </w:rPr>
        <w:t xml:space="preserve">רוחמה אברהם </w:t>
      </w:r>
      <w:r w:rsidRPr="00261F57">
        <w:rPr>
          <w:rFonts w:cs="David"/>
          <w:rtl/>
        </w:rPr>
        <w:t>–</w:t>
      </w:r>
      <w:r w:rsidRPr="00261F57">
        <w:rPr>
          <w:rFonts w:cs="David" w:hint="cs"/>
          <w:rtl/>
        </w:rPr>
        <w:t xml:space="preserve"> היו"ר</w:t>
      </w:r>
    </w:p>
    <w:p w14:paraId="185F0B07" w14:textId="77777777" w:rsidR="00261F57" w:rsidRPr="00261F57" w:rsidRDefault="00261F57" w:rsidP="00261F57">
      <w:pPr>
        <w:bidi/>
        <w:jc w:val="both"/>
        <w:rPr>
          <w:rFonts w:cs="David" w:hint="cs"/>
          <w:rtl/>
        </w:rPr>
      </w:pPr>
      <w:r w:rsidRPr="00261F57">
        <w:rPr>
          <w:rFonts w:cs="David" w:hint="cs"/>
          <w:rtl/>
        </w:rPr>
        <w:t>קולט אביטל</w:t>
      </w:r>
    </w:p>
    <w:p w14:paraId="1136BD86" w14:textId="77777777" w:rsidR="00261F57" w:rsidRPr="00261F57" w:rsidRDefault="00261F57" w:rsidP="00261F57">
      <w:pPr>
        <w:bidi/>
        <w:jc w:val="both"/>
        <w:rPr>
          <w:rFonts w:cs="David" w:hint="cs"/>
          <w:rtl/>
        </w:rPr>
      </w:pPr>
      <w:r w:rsidRPr="00261F57">
        <w:rPr>
          <w:rFonts w:cs="David" w:hint="cs"/>
          <w:rtl/>
        </w:rPr>
        <w:t>יצחק אהרונוביץ</w:t>
      </w:r>
    </w:p>
    <w:p w14:paraId="7C117712" w14:textId="77777777" w:rsidR="00261F57" w:rsidRPr="00261F57" w:rsidRDefault="00261F57" w:rsidP="00261F57">
      <w:pPr>
        <w:bidi/>
        <w:jc w:val="both"/>
        <w:rPr>
          <w:rFonts w:cs="David" w:hint="cs"/>
          <w:rtl/>
        </w:rPr>
      </w:pPr>
      <w:r w:rsidRPr="00261F57">
        <w:rPr>
          <w:rFonts w:cs="David" w:hint="cs"/>
          <w:rtl/>
        </w:rPr>
        <w:t>מוחמד ברכה</w:t>
      </w:r>
    </w:p>
    <w:p w14:paraId="4511F2FD" w14:textId="77777777" w:rsidR="00261F57" w:rsidRPr="00261F57" w:rsidRDefault="00261F57" w:rsidP="00261F57">
      <w:pPr>
        <w:bidi/>
        <w:jc w:val="both"/>
        <w:rPr>
          <w:rFonts w:cs="David" w:hint="cs"/>
          <w:rtl/>
        </w:rPr>
      </w:pPr>
      <w:r w:rsidRPr="00261F57">
        <w:rPr>
          <w:rFonts w:cs="David" w:hint="cs"/>
          <w:rtl/>
        </w:rPr>
        <w:t>דוד אזולאי</w:t>
      </w:r>
    </w:p>
    <w:p w14:paraId="5CA39AB7" w14:textId="77777777" w:rsidR="00261F57" w:rsidRPr="00261F57" w:rsidRDefault="00261F57" w:rsidP="00261F57">
      <w:pPr>
        <w:bidi/>
        <w:jc w:val="both"/>
        <w:rPr>
          <w:rFonts w:cs="David" w:hint="cs"/>
          <w:rtl/>
        </w:rPr>
      </w:pPr>
      <w:r w:rsidRPr="00261F57">
        <w:rPr>
          <w:rFonts w:cs="David" w:hint="cs"/>
          <w:rtl/>
        </w:rPr>
        <w:t>אורי אריאל</w:t>
      </w:r>
    </w:p>
    <w:p w14:paraId="0B735146" w14:textId="77777777" w:rsidR="00261F57" w:rsidRPr="00261F57" w:rsidRDefault="00261F57" w:rsidP="00261F57">
      <w:pPr>
        <w:bidi/>
        <w:jc w:val="both"/>
        <w:rPr>
          <w:rFonts w:cs="David" w:hint="cs"/>
          <w:rtl/>
        </w:rPr>
      </w:pPr>
      <w:r w:rsidRPr="00261F57">
        <w:rPr>
          <w:rFonts w:cs="David" w:hint="cs"/>
          <w:rtl/>
        </w:rPr>
        <w:t>יצחק גלנטי</w:t>
      </w:r>
    </w:p>
    <w:p w14:paraId="6201A865" w14:textId="77777777" w:rsidR="00261F57" w:rsidRPr="00261F57" w:rsidRDefault="00261F57" w:rsidP="00261F57">
      <w:pPr>
        <w:bidi/>
        <w:jc w:val="both"/>
        <w:rPr>
          <w:rFonts w:cs="David" w:hint="cs"/>
          <w:rtl/>
        </w:rPr>
      </w:pPr>
      <w:r w:rsidRPr="00261F57">
        <w:rPr>
          <w:rFonts w:cs="David" w:hint="cs"/>
          <w:rtl/>
        </w:rPr>
        <w:t>יעקב מרגי</w:t>
      </w:r>
    </w:p>
    <w:p w14:paraId="74A60CD8" w14:textId="77777777" w:rsidR="00261F57" w:rsidRPr="00261F57" w:rsidRDefault="00261F57" w:rsidP="00261F57">
      <w:pPr>
        <w:bidi/>
        <w:jc w:val="both"/>
        <w:rPr>
          <w:rFonts w:cs="David" w:hint="cs"/>
          <w:rtl/>
        </w:rPr>
      </w:pPr>
      <w:r w:rsidRPr="00261F57">
        <w:rPr>
          <w:rFonts w:cs="David" w:hint="cs"/>
          <w:rtl/>
        </w:rPr>
        <w:t>יורם מרציאנו</w:t>
      </w:r>
    </w:p>
    <w:p w14:paraId="2147B8BA" w14:textId="77777777" w:rsidR="00261F57" w:rsidRPr="00261F57" w:rsidRDefault="00261F57" w:rsidP="00261F57">
      <w:pPr>
        <w:bidi/>
        <w:jc w:val="both"/>
        <w:rPr>
          <w:rFonts w:cs="David" w:hint="cs"/>
          <w:rtl/>
        </w:rPr>
      </w:pPr>
      <w:r w:rsidRPr="00261F57">
        <w:rPr>
          <w:rFonts w:cs="David" w:hint="cs"/>
          <w:rtl/>
        </w:rPr>
        <w:t>אפרים סנה</w:t>
      </w:r>
    </w:p>
    <w:p w14:paraId="57866D98" w14:textId="77777777" w:rsidR="00261F57" w:rsidRPr="00261F57" w:rsidRDefault="00261F57" w:rsidP="00261F57">
      <w:pPr>
        <w:bidi/>
        <w:jc w:val="both"/>
        <w:rPr>
          <w:rFonts w:cs="David" w:hint="cs"/>
          <w:rtl/>
        </w:rPr>
      </w:pPr>
      <w:r w:rsidRPr="00261F57">
        <w:rPr>
          <w:rFonts w:cs="David" w:hint="cs"/>
          <w:rtl/>
        </w:rPr>
        <w:t>משה שרוני</w:t>
      </w:r>
    </w:p>
    <w:p w14:paraId="5B2738A2" w14:textId="77777777" w:rsidR="00261F57" w:rsidRPr="00261F57" w:rsidRDefault="00261F57" w:rsidP="00261F57">
      <w:pPr>
        <w:bidi/>
        <w:jc w:val="both"/>
        <w:rPr>
          <w:rFonts w:cs="David" w:hint="cs"/>
          <w:rtl/>
        </w:rPr>
      </w:pPr>
    </w:p>
    <w:p w14:paraId="0AB48595" w14:textId="77777777" w:rsidR="00261F57" w:rsidRPr="00261F57" w:rsidRDefault="00261F57" w:rsidP="00261F57">
      <w:pPr>
        <w:bidi/>
        <w:jc w:val="both"/>
        <w:rPr>
          <w:rFonts w:cs="David" w:hint="cs"/>
          <w:rtl/>
        </w:rPr>
      </w:pPr>
      <w:r w:rsidRPr="00261F57">
        <w:rPr>
          <w:rFonts w:cs="David" w:hint="cs"/>
          <w:rtl/>
        </w:rPr>
        <w:t xml:space="preserve">ירדנה מלר </w:t>
      </w:r>
      <w:r w:rsidRPr="00261F57">
        <w:rPr>
          <w:rFonts w:cs="David"/>
          <w:rtl/>
        </w:rPr>
        <w:t>–</w:t>
      </w:r>
      <w:r w:rsidRPr="00261F57">
        <w:rPr>
          <w:rFonts w:cs="David" w:hint="cs"/>
          <w:rtl/>
        </w:rPr>
        <w:t xml:space="preserve"> סגנית מזכיר הכנסת</w:t>
      </w:r>
    </w:p>
    <w:p w14:paraId="4A7559BA" w14:textId="77777777" w:rsidR="00261F57" w:rsidRPr="00261F57" w:rsidRDefault="00261F57" w:rsidP="00261F57">
      <w:pPr>
        <w:bidi/>
        <w:jc w:val="both"/>
        <w:rPr>
          <w:rFonts w:cs="David"/>
          <w:rtl/>
        </w:rPr>
      </w:pPr>
    </w:p>
    <w:p w14:paraId="1300220B" w14:textId="77777777" w:rsidR="00261F57" w:rsidRPr="00261F57" w:rsidRDefault="00261F57" w:rsidP="00261F57">
      <w:pPr>
        <w:bidi/>
        <w:jc w:val="both"/>
        <w:rPr>
          <w:rFonts w:cs="David"/>
          <w:rtl/>
        </w:rPr>
      </w:pPr>
    </w:p>
    <w:p w14:paraId="0726C1F0" w14:textId="77777777" w:rsidR="00261F57" w:rsidRPr="00261F57" w:rsidRDefault="00261F57" w:rsidP="00261F57">
      <w:pPr>
        <w:tabs>
          <w:tab w:val="left" w:pos="1930"/>
        </w:tabs>
        <w:bidi/>
        <w:jc w:val="both"/>
        <w:rPr>
          <w:rFonts w:cs="David" w:hint="cs"/>
          <w:rtl/>
        </w:rPr>
      </w:pPr>
      <w:r w:rsidRPr="00261F57">
        <w:rPr>
          <w:rFonts w:cs="David"/>
          <w:b/>
          <w:bCs/>
          <w:u w:val="single"/>
          <w:rtl/>
        </w:rPr>
        <w:t>יוע</w:t>
      </w:r>
      <w:r w:rsidRPr="00261F57">
        <w:rPr>
          <w:rFonts w:cs="David" w:hint="cs"/>
          <w:b/>
          <w:bCs/>
          <w:u w:val="single"/>
          <w:rtl/>
        </w:rPr>
        <w:t>צת</w:t>
      </w:r>
      <w:r w:rsidRPr="00261F57">
        <w:rPr>
          <w:rFonts w:cs="David"/>
          <w:b/>
          <w:bCs/>
          <w:u w:val="single"/>
          <w:rtl/>
        </w:rPr>
        <w:t xml:space="preserve"> משפטי</w:t>
      </w:r>
      <w:r w:rsidRPr="00261F57">
        <w:rPr>
          <w:rFonts w:cs="David" w:hint="cs"/>
          <w:b/>
          <w:bCs/>
          <w:u w:val="single"/>
          <w:rtl/>
        </w:rPr>
        <w:t>ת</w:t>
      </w:r>
      <w:r w:rsidRPr="00261F57">
        <w:rPr>
          <w:rFonts w:cs="David"/>
          <w:b/>
          <w:bCs/>
          <w:rtl/>
        </w:rPr>
        <w:t>:</w:t>
      </w:r>
    </w:p>
    <w:p w14:paraId="74EAC1AB" w14:textId="77777777" w:rsidR="00261F57" w:rsidRPr="00261F57" w:rsidRDefault="00261F57" w:rsidP="00261F57">
      <w:pPr>
        <w:bidi/>
        <w:jc w:val="both"/>
        <w:rPr>
          <w:rFonts w:cs="David" w:hint="cs"/>
          <w:rtl/>
        </w:rPr>
      </w:pPr>
      <w:r w:rsidRPr="00261F57">
        <w:rPr>
          <w:rFonts w:cs="David" w:hint="cs"/>
          <w:rtl/>
        </w:rPr>
        <w:t>ארבל אסטרחן</w:t>
      </w:r>
    </w:p>
    <w:p w14:paraId="6D14A0C6" w14:textId="77777777" w:rsidR="00261F57" w:rsidRPr="00261F57" w:rsidRDefault="00261F57" w:rsidP="00261F57">
      <w:pPr>
        <w:bidi/>
        <w:jc w:val="both"/>
        <w:rPr>
          <w:rFonts w:cs="David" w:hint="cs"/>
          <w:rtl/>
        </w:rPr>
      </w:pPr>
    </w:p>
    <w:p w14:paraId="4B68BC3F" w14:textId="77777777" w:rsidR="00261F57" w:rsidRPr="00261F57" w:rsidRDefault="00261F57" w:rsidP="00261F57">
      <w:pPr>
        <w:tabs>
          <w:tab w:val="left" w:pos="1930"/>
        </w:tabs>
        <w:bidi/>
        <w:jc w:val="both"/>
        <w:rPr>
          <w:rFonts w:cs="David" w:hint="cs"/>
          <w:b/>
          <w:bCs/>
          <w:rtl/>
        </w:rPr>
      </w:pPr>
      <w:r w:rsidRPr="00261F57">
        <w:rPr>
          <w:rFonts w:cs="David"/>
          <w:b/>
          <w:bCs/>
          <w:u w:val="single"/>
          <w:rtl/>
        </w:rPr>
        <w:t>מנהלת הוועדה</w:t>
      </w:r>
      <w:r w:rsidRPr="00261F57">
        <w:rPr>
          <w:rFonts w:cs="David"/>
          <w:rtl/>
        </w:rPr>
        <w:t>:</w:t>
      </w:r>
    </w:p>
    <w:p w14:paraId="0C0AA185" w14:textId="77777777" w:rsidR="00261F57" w:rsidRPr="00261F57" w:rsidRDefault="00261F57" w:rsidP="00261F57">
      <w:pPr>
        <w:bidi/>
        <w:jc w:val="both"/>
        <w:rPr>
          <w:rFonts w:cs="David" w:hint="cs"/>
          <w:rtl/>
        </w:rPr>
      </w:pPr>
      <w:r w:rsidRPr="00261F57">
        <w:rPr>
          <w:rFonts w:cs="David" w:hint="cs"/>
          <w:rtl/>
        </w:rPr>
        <w:t>אתי בן יוסף</w:t>
      </w:r>
    </w:p>
    <w:p w14:paraId="0EE31C9F" w14:textId="77777777" w:rsidR="00261F57" w:rsidRPr="00261F57" w:rsidRDefault="00261F57" w:rsidP="00261F57">
      <w:pPr>
        <w:bidi/>
        <w:jc w:val="both"/>
        <w:rPr>
          <w:rFonts w:cs="David" w:hint="cs"/>
          <w:rtl/>
        </w:rPr>
      </w:pPr>
    </w:p>
    <w:p w14:paraId="39CDC72B" w14:textId="77777777" w:rsidR="00261F57" w:rsidRPr="00261F57" w:rsidRDefault="00261F57" w:rsidP="00261F57">
      <w:pPr>
        <w:tabs>
          <w:tab w:val="left" w:pos="1930"/>
        </w:tabs>
        <w:bidi/>
        <w:jc w:val="both"/>
        <w:rPr>
          <w:rFonts w:cs="David"/>
          <w:b/>
          <w:bCs/>
          <w:u w:val="single"/>
          <w:rtl/>
        </w:rPr>
      </w:pPr>
      <w:r w:rsidRPr="00261F57">
        <w:rPr>
          <w:rFonts w:cs="David" w:hint="cs"/>
          <w:b/>
          <w:bCs/>
          <w:u w:val="single"/>
          <w:rtl/>
        </w:rPr>
        <w:t>רשמת פרלמנטרית</w:t>
      </w:r>
      <w:r w:rsidRPr="00261F57">
        <w:rPr>
          <w:rFonts w:cs="David"/>
          <w:b/>
          <w:bCs/>
          <w:u w:val="single"/>
          <w:rtl/>
        </w:rPr>
        <w:t>:</w:t>
      </w:r>
    </w:p>
    <w:p w14:paraId="265E9A6F" w14:textId="77777777" w:rsidR="00261F57" w:rsidRPr="00261F57" w:rsidRDefault="00261F57" w:rsidP="00261F57">
      <w:pPr>
        <w:bidi/>
        <w:jc w:val="both"/>
        <w:rPr>
          <w:rFonts w:cs="David" w:hint="cs"/>
          <w:rtl/>
        </w:rPr>
      </w:pPr>
      <w:r w:rsidRPr="00261F57">
        <w:rPr>
          <w:rFonts w:cs="David" w:hint="cs"/>
          <w:rtl/>
        </w:rPr>
        <w:t>אתי אפלבוים</w:t>
      </w:r>
    </w:p>
    <w:p w14:paraId="165757B0" w14:textId="77777777" w:rsidR="00261F57" w:rsidRPr="00261F57" w:rsidRDefault="00261F57" w:rsidP="00261F57">
      <w:pPr>
        <w:tabs>
          <w:tab w:val="left" w:pos="1221"/>
        </w:tabs>
        <w:bidi/>
        <w:ind w:left="283"/>
        <w:jc w:val="both"/>
        <w:rPr>
          <w:rFonts w:cs="David" w:hint="cs"/>
          <w:b/>
          <w:bCs/>
          <w:u w:val="single"/>
          <w:rtl/>
        </w:rPr>
      </w:pPr>
      <w:r w:rsidRPr="00261F57">
        <w:rPr>
          <w:rFonts w:cs="David"/>
          <w:rtl/>
        </w:rPr>
        <w:br w:type="page"/>
      </w:r>
      <w:r w:rsidRPr="00261F57">
        <w:rPr>
          <w:rFonts w:cs="David" w:hint="cs"/>
          <w:b/>
          <w:bCs/>
          <w:u w:val="single"/>
          <w:rtl/>
        </w:rPr>
        <w:lastRenderedPageBreak/>
        <w:t>ערעורים על החלטת יו"ר הכנסת והסגנים שלא לאשר דחיפות הצעות לסדר-היום</w:t>
      </w:r>
    </w:p>
    <w:p w14:paraId="2FCBB9BB" w14:textId="77777777" w:rsidR="00261F57" w:rsidRPr="00261F57" w:rsidRDefault="00261F57" w:rsidP="00261F57">
      <w:pPr>
        <w:bidi/>
        <w:jc w:val="both"/>
        <w:rPr>
          <w:rFonts w:cs="David" w:hint="cs"/>
          <w:rtl/>
        </w:rPr>
      </w:pPr>
    </w:p>
    <w:p w14:paraId="35A0F6A7" w14:textId="77777777" w:rsidR="00261F57" w:rsidRPr="00261F57" w:rsidRDefault="00261F57" w:rsidP="00261F57">
      <w:pPr>
        <w:bidi/>
        <w:jc w:val="both"/>
        <w:rPr>
          <w:rFonts w:cs="David" w:hint="cs"/>
          <w:u w:val="single"/>
          <w:rtl/>
        </w:rPr>
      </w:pPr>
    </w:p>
    <w:p w14:paraId="7B233596" w14:textId="77777777" w:rsidR="00261F57" w:rsidRPr="00261F57" w:rsidRDefault="00261F57" w:rsidP="00261F57">
      <w:pPr>
        <w:bidi/>
        <w:jc w:val="both"/>
        <w:rPr>
          <w:rFonts w:cs="David" w:hint="cs"/>
          <w:u w:val="single"/>
          <w:rtl/>
        </w:rPr>
      </w:pPr>
      <w:r w:rsidRPr="00261F57">
        <w:rPr>
          <w:rFonts w:cs="David" w:hint="cs"/>
          <w:u w:val="single"/>
          <w:rtl/>
        </w:rPr>
        <w:t>היו"ר רוחמה אברהם:</w:t>
      </w:r>
    </w:p>
    <w:p w14:paraId="10CBC24B" w14:textId="77777777" w:rsidR="00261F57" w:rsidRPr="00261F57" w:rsidRDefault="00261F57" w:rsidP="00261F57">
      <w:pPr>
        <w:bidi/>
        <w:jc w:val="both"/>
        <w:rPr>
          <w:rFonts w:cs="David" w:hint="cs"/>
          <w:u w:val="single"/>
          <w:rtl/>
        </w:rPr>
      </w:pPr>
    </w:p>
    <w:p w14:paraId="73E96207" w14:textId="77777777" w:rsidR="00261F57" w:rsidRPr="00261F57" w:rsidRDefault="00261F57" w:rsidP="00261F57">
      <w:pPr>
        <w:bidi/>
        <w:jc w:val="both"/>
        <w:rPr>
          <w:rFonts w:cs="David" w:hint="cs"/>
          <w:rtl/>
        </w:rPr>
      </w:pPr>
      <w:r w:rsidRPr="00261F57">
        <w:rPr>
          <w:rFonts w:cs="David" w:hint="cs"/>
          <w:rtl/>
        </w:rPr>
        <w:tab/>
        <w:t xml:space="preserve">אני פותחת את ישיבתה הנוספת של ועדת הכנסת. על סדר היום ערעורים על החלטת יו"ר הכנסת והסגנים שלא לאשר דחיפות הצעות לסדר-יום. יש לנו ערעור אחד, הערעור שהגיש חבר הכנסת מרציאנו בנושא משבר התיירות בעקבות מלחמת לבנון השניה. </w:t>
      </w:r>
    </w:p>
    <w:p w14:paraId="5B629BE1" w14:textId="77777777" w:rsidR="00261F57" w:rsidRPr="00261F57" w:rsidRDefault="00261F57" w:rsidP="00261F57">
      <w:pPr>
        <w:bidi/>
        <w:jc w:val="both"/>
        <w:rPr>
          <w:rFonts w:cs="David" w:hint="cs"/>
          <w:rtl/>
        </w:rPr>
      </w:pPr>
    </w:p>
    <w:p w14:paraId="7102F1F5" w14:textId="77777777" w:rsidR="00261F57" w:rsidRPr="00261F57" w:rsidRDefault="00261F57" w:rsidP="00261F57">
      <w:pPr>
        <w:bidi/>
        <w:ind w:firstLine="567"/>
        <w:jc w:val="both"/>
        <w:rPr>
          <w:rFonts w:cs="David" w:hint="cs"/>
          <w:rtl/>
        </w:rPr>
      </w:pPr>
      <w:r w:rsidRPr="00261F57">
        <w:rPr>
          <w:rFonts w:cs="David" w:hint="cs"/>
          <w:rtl/>
        </w:rPr>
        <w:t>מי מייצג את הנשיאות?</w:t>
      </w:r>
    </w:p>
    <w:p w14:paraId="19094170" w14:textId="77777777" w:rsidR="00261F57" w:rsidRPr="00261F57" w:rsidRDefault="00261F57" w:rsidP="00261F57">
      <w:pPr>
        <w:bidi/>
        <w:jc w:val="both"/>
        <w:rPr>
          <w:rFonts w:cs="David" w:hint="cs"/>
          <w:rtl/>
        </w:rPr>
      </w:pPr>
    </w:p>
    <w:p w14:paraId="13201BDD" w14:textId="77777777" w:rsidR="00261F57" w:rsidRPr="00261F57" w:rsidRDefault="00261F57" w:rsidP="00261F57">
      <w:pPr>
        <w:bidi/>
        <w:jc w:val="both"/>
        <w:rPr>
          <w:rFonts w:cs="David" w:hint="cs"/>
          <w:u w:val="single"/>
          <w:rtl/>
        </w:rPr>
      </w:pPr>
      <w:r w:rsidRPr="00261F57">
        <w:rPr>
          <w:rFonts w:cs="David" w:hint="cs"/>
          <w:u w:val="single"/>
          <w:rtl/>
        </w:rPr>
        <w:t>יצחק אהרונוביץ:</w:t>
      </w:r>
    </w:p>
    <w:p w14:paraId="51D9AD46" w14:textId="77777777" w:rsidR="00261F57" w:rsidRPr="00261F57" w:rsidRDefault="00261F57" w:rsidP="00261F57">
      <w:pPr>
        <w:bidi/>
        <w:jc w:val="both"/>
        <w:rPr>
          <w:rFonts w:cs="David" w:hint="cs"/>
          <w:u w:val="single"/>
          <w:rtl/>
        </w:rPr>
      </w:pPr>
    </w:p>
    <w:p w14:paraId="26D934EB" w14:textId="77777777" w:rsidR="00261F57" w:rsidRPr="00261F57" w:rsidRDefault="00261F57" w:rsidP="00261F57">
      <w:pPr>
        <w:bidi/>
        <w:jc w:val="both"/>
        <w:rPr>
          <w:rFonts w:cs="David" w:hint="cs"/>
          <w:rtl/>
        </w:rPr>
      </w:pPr>
      <w:r w:rsidRPr="00261F57">
        <w:rPr>
          <w:rFonts w:cs="David" w:hint="cs"/>
          <w:rtl/>
        </w:rPr>
        <w:tab/>
        <w:t xml:space="preserve">אני. </w:t>
      </w:r>
    </w:p>
    <w:p w14:paraId="75CFD0B8" w14:textId="77777777" w:rsidR="00261F57" w:rsidRPr="00261F57" w:rsidRDefault="00261F57" w:rsidP="00261F57">
      <w:pPr>
        <w:bidi/>
        <w:jc w:val="both"/>
        <w:rPr>
          <w:rFonts w:cs="David" w:hint="cs"/>
          <w:rtl/>
        </w:rPr>
      </w:pPr>
    </w:p>
    <w:p w14:paraId="40870945" w14:textId="77777777" w:rsidR="00261F57" w:rsidRPr="00261F57" w:rsidRDefault="00261F57" w:rsidP="00261F57">
      <w:pPr>
        <w:bidi/>
        <w:jc w:val="both"/>
        <w:rPr>
          <w:rFonts w:cs="David" w:hint="cs"/>
          <w:u w:val="single"/>
          <w:rtl/>
        </w:rPr>
      </w:pPr>
      <w:r w:rsidRPr="00261F57">
        <w:rPr>
          <w:rFonts w:cs="David" w:hint="cs"/>
          <w:u w:val="single"/>
          <w:rtl/>
        </w:rPr>
        <w:t>היו"ר רוחמה אברהם:</w:t>
      </w:r>
    </w:p>
    <w:p w14:paraId="177B8199" w14:textId="77777777" w:rsidR="00261F57" w:rsidRPr="00261F57" w:rsidRDefault="00261F57" w:rsidP="00261F57">
      <w:pPr>
        <w:bidi/>
        <w:jc w:val="both"/>
        <w:rPr>
          <w:rFonts w:cs="David" w:hint="cs"/>
          <w:rtl/>
        </w:rPr>
      </w:pPr>
    </w:p>
    <w:p w14:paraId="782782C6" w14:textId="77777777" w:rsidR="00261F57" w:rsidRPr="00261F57" w:rsidRDefault="00261F57" w:rsidP="00261F57">
      <w:pPr>
        <w:bidi/>
        <w:jc w:val="both"/>
        <w:rPr>
          <w:rFonts w:cs="David" w:hint="cs"/>
          <w:rtl/>
        </w:rPr>
      </w:pPr>
      <w:r w:rsidRPr="00261F57">
        <w:rPr>
          <w:rFonts w:cs="David" w:hint="cs"/>
          <w:rtl/>
        </w:rPr>
        <w:tab/>
        <w:t xml:space="preserve">חבר הכנסת מרציאנו, בבקשה, אנא הצג את הנושא. </w:t>
      </w:r>
    </w:p>
    <w:p w14:paraId="1ED0EEFA" w14:textId="77777777" w:rsidR="00261F57" w:rsidRPr="00261F57" w:rsidRDefault="00261F57" w:rsidP="00261F57">
      <w:pPr>
        <w:bidi/>
        <w:jc w:val="both"/>
        <w:rPr>
          <w:rFonts w:cs="David" w:hint="cs"/>
          <w:rtl/>
        </w:rPr>
      </w:pPr>
    </w:p>
    <w:p w14:paraId="506CA8D6" w14:textId="77777777" w:rsidR="00261F57" w:rsidRPr="00261F57" w:rsidRDefault="00261F57" w:rsidP="00261F57">
      <w:pPr>
        <w:bidi/>
        <w:jc w:val="both"/>
        <w:rPr>
          <w:rFonts w:cs="David" w:hint="cs"/>
          <w:u w:val="single"/>
          <w:rtl/>
        </w:rPr>
      </w:pPr>
      <w:r w:rsidRPr="00261F57">
        <w:rPr>
          <w:rFonts w:cs="David" w:hint="cs"/>
          <w:u w:val="single"/>
          <w:rtl/>
        </w:rPr>
        <w:t>יורם מרציאנו:</w:t>
      </w:r>
    </w:p>
    <w:p w14:paraId="73960689" w14:textId="77777777" w:rsidR="00261F57" w:rsidRPr="00261F57" w:rsidRDefault="00261F57" w:rsidP="00261F57">
      <w:pPr>
        <w:bidi/>
        <w:jc w:val="both"/>
        <w:rPr>
          <w:rFonts w:cs="David" w:hint="cs"/>
          <w:u w:val="single"/>
          <w:rtl/>
        </w:rPr>
      </w:pPr>
    </w:p>
    <w:p w14:paraId="5D85AC14" w14:textId="77777777" w:rsidR="00261F57" w:rsidRPr="00261F57" w:rsidRDefault="00261F57" w:rsidP="00261F57">
      <w:pPr>
        <w:bidi/>
        <w:jc w:val="both"/>
        <w:rPr>
          <w:rFonts w:cs="David" w:hint="cs"/>
          <w:rtl/>
        </w:rPr>
      </w:pPr>
      <w:r w:rsidRPr="00261F57">
        <w:rPr>
          <w:rFonts w:cs="David" w:hint="cs"/>
          <w:rtl/>
        </w:rPr>
        <w:tab/>
        <w:t xml:space="preserve">הגשתי הצעה דחופה לסדר יום בעניין המשבר בענף התיירות, גם בגלל המלחמה אבל לא רק בגלל המלחמה. הצפי לשנת 2006, לתיירים במדינת ישראל, היה אמור להיות על 2.4 מיליון מבקרים. לצערי הרב, אנחנו, כפי הנראה, נעמוד על 1.6 מיליון מבקרים, מה שמעמיד אותנו בפני קריסה של מערכת התיירות במדינת ישראל. </w:t>
      </w:r>
    </w:p>
    <w:p w14:paraId="6C277446" w14:textId="77777777" w:rsidR="00261F57" w:rsidRPr="00261F57" w:rsidRDefault="00261F57" w:rsidP="00261F57">
      <w:pPr>
        <w:bidi/>
        <w:jc w:val="both"/>
        <w:rPr>
          <w:rFonts w:cs="David" w:hint="cs"/>
          <w:rtl/>
        </w:rPr>
      </w:pPr>
    </w:p>
    <w:p w14:paraId="40A488AE" w14:textId="77777777" w:rsidR="00261F57" w:rsidRPr="00261F57" w:rsidRDefault="00261F57" w:rsidP="00261F57">
      <w:pPr>
        <w:bidi/>
        <w:jc w:val="both"/>
        <w:rPr>
          <w:rFonts w:cs="David" w:hint="cs"/>
          <w:rtl/>
        </w:rPr>
      </w:pPr>
      <w:r w:rsidRPr="00261F57">
        <w:rPr>
          <w:rFonts w:cs="David" w:hint="cs"/>
          <w:rtl/>
        </w:rPr>
        <w:tab/>
        <w:t>אנחנו יודעים שבירושלים בלבד, הולכים לפטר, בימים אלה, כ-5,000 איש מענף התיירות - מלונאים, סוכני נסיעות ועוד. אנחנו יודעים שברשות שדות התעופה יצאו כבר אתמול מכתבי פיטורין. כך גם בחברות הנלוות ואנחנו מדברים על אלפי עובדים מפוטרים בחודש חודשיים הקרובים. כל זה גם בגלל היעדר תקציב ראוי למשרד התיירות לנושא של הסברה בעולם כדי לעודד תיירים להגיע.</w:t>
      </w:r>
    </w:p>
    <w:p w14:paraId="031C60BE" w14:textId="77777777" w:rsidR="00261F57" w:rsidRPr="00261F57" w:rsidRDefault="00261F57" w:rsidP="00261F57">
      <w:pPr>
        <w:bidi/>
        <w:jc w:val="both"/>
        <w:rPr>
          <w:rFonts w:cs="David" w:hint="cs"/>
          <w:rtl/>
        </w:rPr>
      </w:pPr>
    </w:p>
    <w:p w14:paraId="72B81138" w14:textId="77777777" w:rsidR="00261F57" w:rsidRPr="00261F57" w:rsidRDefault="00261F57" w:rsidP="00261F57">
      <w:pPr>
        <w:bidi/>
        <w:jc w:val="both"/>
        <w:rPr>
          <w:rFonts w:cs="David" w:hint="cs"/>
          <w:rtl/>
        </w:rPr>
      </w:pPr>
      <w:r w:rsidRPr="00261F57">
        <w:rPr>
          <w:rFonts w:cs="David" w:hint="cs"/>
          <w:rtl/>
        </w:rPr>
        <w:tab/>
        <w:t xml:space="preserve">במסגרת הקיצוצים של הממשלה החליטו גם לקצץ בנושא הפרסום. </w:t>
      </w:r>
    </w:p>
    <w:p w14:paraId="1A797407" w14:textId="77777777" w:rsidR="00261F57" w:rsidRPr="00261F57" w:rsidRDefault="00261F57" w:rsidP="00261F57">
      <w:pPr>
        <w:bidi/>
        <w:jc w:val="both"/>
        <w:rPr>
          <w:rFonts w:cs="David" w:hint="cs"/>
          <w:rtl/>
        </w:rPr>
      </w:pPr>
    </w:p>
    <w:p w14:paraId="4065037D" w14:textId="77777777" w:rsidR="00261F57" w:rsidRPr="00261F57" w:rsidRDefault="00261F57" w:rsidP="00261F57">
      <w:pPr>
        <w:bidi/>
        <w:jc w:val="both"/>
        <w:rPr>
          <w:rFonts w:cs="David" w:hint="cs"/>
          <w:u w:val="single"/>
          <w:rtl/>
        </w:rPr>
      </w:pPr>
      <w:r w:rsidRPr="00261F57">
        <w:rPr>
          <w:rFonts w:cs="David" w:hint="cs"/>
          <w:u w:val="single"/>
          <w:rtl/>
        </w:rPr>
        <w:t>מוחמד ברכה:</w:t>
      </w:r>
    </w:p>
    <w:p w14:paraId="7E43AF2B" w14:textId="77777777" w:rsidR="00261F57" w:rsidRPr="00261F57" w:rsidRDefault="00261F57" w:rsidP="00261F57">
      <w:pPr>
        <w:bidi/>
        <w:jc w:val="both"/>
        <w:rPr>
          <w:rFonts w:cs="David" w:hint="cs"/>
          <w:u w:val="single"/>
          <w:rtl/>
        </w:rPr>
      </w:pPr>
    </w:p>
    <w:p w14:paraId="05A3FFE2" w14:textId="77777777" w:rsidR="00261F57" w:rsidRPr="00261F57" w:rsidRDefault="00261F57" w:rsidP="00261F57">
      <w:pPr>
        <w:bidi/>
        <w:jc w:val="both"/>
        <w:rPr>
          <w:rFonts w:cs="David" w:hint="cs"/>
          <w:rtl/>
        </w:rPr>
      </w:pPr>
      <w:r w:rsidRPr="00261F57">
        <w:rPr>
          <w:rFonts w:cs="David" w:hint="cs"/>
          <w:rtl/>
        </w:rPr>
        <w:tab/>
        <w:t xml:space="preserve">יורם, הדיון הוא לא על המהות אלא על הדחיפות. אתה לא צריך להסביר את זה. </w:t>
      </w:r>
    </w:p>
    <w:p w14:paraId="7F9C2CEE" w14:textId="77777777" w:rsidR="00261F57" w:rsidRPr="00261F57" w:rsidRDefault="00261F57" w:rsidP="00261F57">
      <w:pPr>
        <w:bidi/>
        <w:jc w:val="both"/>
        <w:rPr>
          <w:rFonts w:cs="David" w:hint="cs"/>
          <w:rtl/>
        </w:rPr>
      </w:pPr>
    </w:p>
    <w:p w14:paraId="2574B0A1" w14:textId="77777777" w:rsidR="00261F57" w:rsidRPr="00261F57" w:rsidRDefault="00261F57" w:rsidP="00261F57">
      <w:pPr>
        <w:bidi/>
        <w:jc w:val="both"/>
        <w:rPr>
          <w:rFonts w:cs="David" w:hint="cs"/>
          <w:u w:val="single"/>
          <w:rtl/>
        </w:rPr>
      </w:pPr>
      <w:r w:rsidRPr="00261F57">
        <w:rPr>
          <w:rFonts w:cs="David" w:hint="cs"/>
          <w:u w:val="single"/>
          <w:rtl/>
        </w:rPr>
        <w:t>יורם מרציאנו:</w:t>
      </w:r>
    </w:p>
    <w:p w14:paraId="08A8E83C" w14:textId="77777777" w:rsidR="00261F57" w:rsidRPr="00261F57" w:rsidRDefault="00261F57" w:rsidP="00261F57">
      <w:pPr>
        <w:bidi/>
        <w:jc w:val="both"/>
        <w:rPr>
          <w:rFonts w:cs="David" w:hint="cs"/>
          <w:u w:val="single"/>
          <w:rtl/>
        </w:rPr>
      </w:pPr>
    </w:p>
    <w:p w14:paraId="52E1EDCF" w14:textId="77777777" w:rsidR="00261F57" w:rsidRPr="00261F57" w:rsidRDefault="00261F57" w:rsidP="00261F57">
      <w:pPr>
        <w:bidi/>
        <w:jc w:val="both"/>
        <w:rPr>
          <w:rFonts w:cs="David" w:hint="cs"/>
          <w:rtl/>
        </w:rPr>
      </w:pPr>
      <w:r w:rsidRPr="00261F57">
        <w:rPr>
          <w:rFonts w:cs="David" w:hint="cs"/>
          <w:rtl/>
        </w:rPr>
        <w:tab/>
        <w:t xml:space="preserve">אני פונה אליכם ומבקש מכם. הבנתי שלנושא הזה לא הגיעו אתמול בנשיאות הכנסת בשל חוסר זמן. זאת אומרת, בכלל לא דנו בזה. לא החליטו אם זה דחוף או לא, אלא החליטו לא לדון בזה. </w:t>
      </w:r>
    </w:p>
    <w:p w14:paraId="406CF7E4" w14:textId="77777777" w:rsidR="00261F57" w:rsidRPr="00261F57" w:rsidRDefault="00261F57" w:rsidP="00261F57">
      <w:pPr>
        <w:bidi/>
        <w:jc w:val="both"/>
        <w:rPr>
          <w:rFonts w:cs="David" w:hint="cs"/>
          <w:rtl/>
        </w:rPr>
      </w:pPr>
    </w:p>
    <w:p w14:paraId="2F6EA991" w14:textId="77777777" w:rsidR="00261F57" w:rsidRPr="00261F57" w:rsidRDefault="00261F57" w:rsidP="00261F57">
      <w:pPr>
        <w:bidi/>
        <w:jc w:val="both"/>
        <w:rPr>
          <w:rFonts w:cs="David" w:hint="cs"/>
          <w:u w:val="single"/>
          <w:rtl/>
        </w:rPr>
      </w:pPr>
      <w:r w:rsidRPr="00261F57">
        <w:rPr>
          <w:rFonts w:cs="David" w:hint="cs"/>
          <w:u w:val="single"/>
          <w:rtl/>
        </w:rPr>
        <w:t>היו"ר רוחמה אברהם:</w:t>
      </w:r>
    </w:p>
    <w:p w14:paraId="436BDAF2" w14:textId="77777777" w:rsidR="00261F57" w:rsidRPr="00261F57" w:rsidRDefault="00261F57" w:rsidP="00261F57">
      <w:pPr>
        <w:bidi/>
        <w:jc w:val="both"/>
        <w:rPr>
          <w:rFonts w:cs="David" w:hint="cs"/>
          <w:rtl/>
        </w:rPr>
      </w:pPr>
    </w:p>
    <w:p w14:paraId="1BBB4364" w14:textId="77777777" w:rsidR="00261F57" w:rsidRPr="00261F57" w:rsidRDefault="00261F57" w:rsidP="00261F57">
      <w:pPr>
        <w:bidi/>
        <w:jc w:val="both"/>
        <w:rPr>
          <w:rFonts w:cs="David" w:hint="cs"/>
          <w:rtl/>
        </w:rPr>
      </w:pPr>
      <w:r w:rsidRPr="00261F57">
        <w:rPr>
          <w:rFonts w:cs="David" w:hint="cs"/>
          <w:rtl/>
        </w:rPr>
        <w:tab/>
        <w:t xml:space="preserve">למה אתה חושב שזה דחוף דווקא השבוע?  למה לא לנצל את זכותך כחבר כנסת ולהעלות את זה במסגרת הצעה רגילה לסדר? נכון מאוד שהנושא חשוב וכאוב </w:t>
      </w:r>
      <w:r w:rsidRPr="00261F57">
        <w:rPr>
          <w:rFonts w:cs="David"/>
          <w:rtl/>
        </w:rPr>
        <w:t>–</w:t>
      </w:r>
      <w:r w:rsidRPr="00261F57">
        <w:rPr>
          <w:rFonts w:cs="David" w:hint="cs"/>
          <w:rtl/>
        </w:rPr>
        <w:t xml:space="preserve"> אז יש לך 10 דקות ולא 3 דקות. מה אפשר יהיה לומר ב-3 דקות? </w:t>
      </w:r>
    </w:p>
    <w:p w14:paraId="7A15261F" w14:textId="77777777" w:rsidR="00261F57" w:rsidRPr="00261F57" w:rsidRDefault="00261F57" w:rsidP="00261F57">
      <w:pPr>
        <w:bidi/>
        <w:jc w:val="both"/>
        <w:rPr>
          <w:rFonts w:cs="David" w:hint="cs"/>
          <w:rtl/>
        </w:rPr>
      </w:pPr>
    </w:p>
    <w:p w14:paraId="18646874" w14:textId="77777777" w:rsidR="00261F57" w:rsidRPr="00261F57" w:rsidRDefault="00261F57" w:rsidP="00261F57">
      <w:pPr>
        <w:bidi/>
        <w:jc w:val="both"/>
        <w:rPr>
          <w:rFonts w:cs="David" w:hint="cs"/>
          <w:u w:val="single"/>
          <w:rtl/>
        </w:rPr>
      </w:pPr>
      <w:r w:rsidRPr="00261F57">
        <w:rPr>
          <w:rFonts w:cs="David" w:hint="cs"/>
          <w:u w:val="single"/>
          <w:rtl/>
        </w:rPr>
        <w:t>יורם מרציאנו:</w:t>
      </w:r>
    </w:p>
    <w:p w14:paraId="5F07E0E9" w14:textId="77777777" w:rsidR="00261F57" w:rsidRPr="00261F57" w:rsidRDefault="00261F57" w:rsidP="00261F57">
      <w:pPr>
        <w:bidi/>
        <w:jc w:val="both"/>
        <w:rPr>
          <w:rFonts w:cs="David" w:hint="cs"/>
          <w:u w:val="single"/>
          <w:rtl/>
        </w:rPr>
      </w:pPr>
    </w:p>
    <w:p w14:paraId="4C4C4261" w14:textId="77777777" w:rsidR="00261F57" w:rsidRPr="00261F57" w:rsidRDefault="00261F57" w:rsidP="00261F57">
      <w:pPr>
        <w:bidi/>
        <w:jc w:val="both"/>
        <w:rPr>
          <w:rFonts w:cs="David" w:hint="cs"/>
          <w:rtl/>
        </w:rPr>
      </w:pPr>
      <w:r w:rsidRPr="00261F57">
        <w:rPr>
          <w:rFonts w:cs="David" w:hint="cs"/>
          <w:rtl/>
        </w:rPr>
        <w:tab/>
        <w:t xml:space="preserve">אני מבטיח לך שבמשך ה-3 דקות אני אצליח לתמצת את הדברים העיקריים כדי לומר אותם ולומר למה זה דחוף. </w:t>
      </w:r>
    </w:p>
    <w:p w14:paraId="249B671F" w14:textId="77777777" w:rsidR="00261F57" w:rsidRPr="00261F57" w:rsidRDefault="00261F57" w:rsidP="00261F57">
      <w:pPr>
        <w:bidi/>
        <w:jc w:val="both"/>
        <w:rPr>
          <w:rFonts w:cs="David" w:hint="cs"/>
          <w:rtl/>
        </w:rPr>
      </w:pPr>
    </w:p>
    <w:p w14:paraId="78CFC89B" w14:textId="77777777" w:rsidR="00261F57" w:rsidRPr="00261F57" w:rsidRDefault="00261F57" w:rsidP="00261F57">
      <w:pPr>
        <w:bidi/>
        <w:jc w:val="both"/>
        <w:rPr>
          <w:rFonts w:cs="David" w:hint="cs"/>
          <w:u w:val="single"/>
          <w:rtl/>
        </w:rPr>
      </w:pPr>
      <w:r w:rsidRPr="00261F57">
        <w:rPr>
          <w:rFonts w:cs="David" w:hint="cs"/>
          <w:u w:val="single"/>
          <w:rtl/>
        </w:rPr>
        <w:t>היו"ר רוחמה אברהם:</w:t>
      </w:r>
    </w:p>
    <w:p w14:paraId="564FD2ED" w14:textId="77777777" w:rsidR="00261F57" w:rsidRPr="00261F57" w:rsidRDefault="00261F57" w:rsidP="00261F57">
      <w:pPr>
        <w:bidi/>
        <w:jc w:val="both"/>
        <w:rPr>
          <w:rFonts w:cs="David" w:hint="cs"/>
          <w:rtl/>
        </w:rPr>
      </w:pPr>
    </w:p>
    <w:p w14:paraId="4F5BA83C" w14:textId="77777777" w:rsidR="00261F57" w:rsidRPr="00261F57" w:rsidRDefault="00261F57" w:rsidP="00261F57">
      <w:pPr>
        <w:bidi/>
        <w:jc w:val="both"/>
        <w:rPr>
          <w:rFonts w:cs="David" w:hint="cs"/>
          <w:rtl/>
        </w:rPr>
      </w:pPr>
      <w:r w:rsidRPr="00261F57">
        <w:rPr>
          <w:rFonts w:cs="David" w:hint="cs"/>
          <w:rtl/>
        </w:rPr>
        <w:tab/>
        <w:t xml:space="preserve">תשובת הנשיאות לעניין. </w:t>
      </w:r>
    </w:p>
    <w:p w14:paraId="0A51F358" w14:textId="77777777" w:rsidR="00261F57" w:rsidRPr="00261F57" w:rsidRDefault="00261F57" w:rsidP="00261F57">
      <w:pPr>
        <w:bidi/>
        <w:jc w:val="both"/>
        <w:rPr>
          <w:rFonts w:cs="David" w:hint="cs"/>
          <w:rtl/>
        </w:rPr>
      </w:pPr>
      <w:r w:rsidRPr="00261F57">
        <w:rPr>
          <w:rFonts w:cs="David"/>
          <w:rtl/>
        </w:rPr>
        <w:br w:type="page"/>
      </w:r>
    </w:p>
    <w:p w14:paraId="04F13FE1" w14:textId="77777777" w:rsidR="00261F57" w:rsidRPr="00261F57" w:rsidRDefault="00261F57" w:rsidP="00261F57">
      <w:pPr>
        <w:bidi/>
        <w:jc w:val="both"/>
        <w:rPr>
          <w:rFonts w:cs="David" w:hint="cs"/>
          <w:u w:val="single"/>
          <w:rtl/>
        </w:rPr>
      </w:pPr>
      <w:r w:rsidRPr="00261F57">
        <w:rPr>
          <w:rFonts w:cs="David" w:hint="cs"/>
          <w:u w:val="single"/>
          <w:rtl/>
        </w:rPr>
        <w:t>יצחק אהרונוביץ:</w:t>
      </w:r>
    </w:p>
    <w:p w14:paraId="362C441A" w14:textId="77777777" w:rsidR="00261F57" w:rsidRPr="00261F57" w:rsidRDefault="00261F57" w:rsidP="00261F57">
      <w:pPr>
        <w:bidi/>
        <w:jc w:val="both"/>
        <w:rPr>
          <w:rFonts w:cs="David" w:hint="cs"/>
          <w:u w:val="single"/>
          <w:rtl/>
        </w:rPr>
      </w:pPr>
    </w:p>
    <w:p w14:paraId="5B3D571C" w14:textId="77777777" w:rsidR="00261F57" w:rsidRPr="00261F57" w:rsidRDefault="00261F57" w:rsidP="00261F57">
      <w:pPr>
        <w:bidi/>
        <w:jc w:val="both"/>
        <w:rPr>
          <w:rFonts w:cs="David" w:hint="cs"/>
          <w:rtl/>
        </w:rPr>
      </w:pPr>
      <w:r w:rsidRPr="00261F57">
        <w:rPr>
          <w:rFonts w:cs="David" w:hint="cs"/>
          <w:rtl/>
        </w:rPr>
        <w:tab/>
        <w:t xml:space="preserve">למעשה לא הגענו לנושא הזה כי היו דברים יותר דחופים ויותר חשובים. הגענו בדיוק לאותם חמישה נושאים אותם אישרנו. </w:t>
      </w:r>
    </w:p>
    <w:p w14:paraId="5B43B9D1" w14:textId="77777777" w:rsidR="00261F57" w:rsidRPr="00261F57" w:rsidRDefault="00261F57" w:rsidP="00261F57">
      <w:pPr>
        <w:bidi/>
        <w:jc w:val="both"/>
        <w:rPr>
          <w:rFonts w:cs="David" w:hint="cs"/>
          <w:rtl/>
        </w:rPr>
      </w:pPr>
    </w:p>
    <w:p w14:paraId="503C6F4D" w14:textId="77777777" w:rsidR="00261F57" w:rsidRPr="00261F57" w:rsidRDefault="00261F57" w:rsidP="00261F57">
      <w:pPr>
        <w:bidi/>
        <w:jc w:val="both"/>
        <w:rPr>
          <w:rFonts w:cs="David" w:hint="cs"/>
          <w:u w:val="single"/>
          <w:rtl/>
        </w:rPr>
      </w:pPr>
      <w:r w:rsidRPr="00261F57">
        <w:rPr>
          <w:rFonts w:cs="David" w:hint="cs"/>
          <w:u w:val="single"/>
          <w:rtl/>
        </w:rPr>
        <w:t>היו"ר רוחמה אברהם:</w:t>
      </w:r>
    </w:p>
    <w:p w14:paraId="3986B7C9" w14:textId="77777777" w:rsidR="00261F57" w:rsidRPr="00261F57" w:rsidRDefault="00261F57" w:rsidP="00261F57">
      <w:pPr>
        <w:bidi/>
        <w:jc w:val="both"/>
        <w:rPr>
          <w:rFonts w:cs="David" w:hint="cs"/>
          <w:rtl/>
        </w:rPr>
      </w:pPr>
    </w:p>
    <w:p w14:paraId="0045798F" w14:textId="77777777" w:rsidR="00261F57" w:rsidRPr="00261F57" w:rsidRDefault="00261F57" w:rsidP="00261F57">
      <w:pPr>
        <w:bidi/>
        <w:jc w:val="both"/>
        <w:rPr>
          <w:rFonts w:cs="David" w:hint="cs"/>
          <w:rtl/>
        </w:rPr>
      </w:pPr>
      <w:r w:rsidRPr="00261F57">
        <w:rPr>
          <w:rFonts w:cs="David" w:hint="cs"/>
          <w:rtl/>
        </w:rPr>
        <w:tab/>
        <w:t xml:space="preserve">האם יכול להיות שהנשיאות רואה את הנושאים הראשונים שבפניה </w:t>
      </w:r>
      <w:r w:rsidRPr="00261F57">
        <w:rPr>
          <w:rFonts w:cs="David"/>
          <w:rtl/>
        </w:rPr>
        <w:t>–</w:t>
      </w:r>
      <w:r w:rsidRPr="00261F57">
        <w:rPr>
          <w:rFonts w:cs="David" w:hint="cs"/>
          <w:rtl/>
        </w:rPr>
        <w:t xml:space="preserve"> אני רוצה להבין, ישנם 10 נושאים על הפרק, שהגישו 50 חברי כנסת. כיוון שהנשיאות דנה ומיצתה את עצמה כעבור הנושא ה-8 וראתה שהיא הגיעה ל-5 נושאים, היא החליטה שלא לדון ב-2 הנושאים הנוספים?</w:t>
      </w:r>
    </w:p>
    <w:p w14:paraId="045506C5" w14:textId="77777777" w:rsidR="00261F57" w:rsidRPr="00261F57" w:rsidRDefault="00261F57" w:rsidP="00261F57">
      <w:pPr>
        <w:bidi/>
        <w:jc w:val="both"/>
        <w:rPr>
          <w:rFonts w:cs="David" w:hint="cs"/>
          <w:rtl/>
        </w:rPr>
      </w:pPr>
    </w:p>
    <w:p w14:paraId="4CF1604D" w14:textId="77777777" w:rsidR="00261F57" w:rsidRPr="00261F57" w:rsidRDefault="00261F57" w:rsidP="00261F57">
      <w:pPr>
        <w:bidi/>
        <w:jc w:val="both"/>
        <w:rPr>
          <w:rFonts w:cs="David" w:hint="cs"/>
          <w:u w:val="single"/>
          <w:rtl/>
        </w:rPr>
      </w:pPr>
      <w:r w:rsidRPr="00261F57">
        <w:rPr>
          <w:rFonts w:cs="David" w:hint="cs"/>
          <w:u w:val="single"/>
          <w:rtl/>
        </w:rPr>
        <w:t>יצחק אהרונוביץ:</w:t>
      </w:r>
    </w:p>
    <w:p w14:paraId="63083CAD" w14:textId="77777777" w:rsidR="00261F57" w:rsidRPr="00261F57" w:rsidRDefault="00261F57" w:rsidP="00261F57">
      <w:pPr>
        <w:bidi/>
        <w:jc w:val="both"/>
        <w:rPr>
          <w:rFonts w:cs="David" w:hint="cs"/>
          <w:u w:val="single"/>
          <w:rtl/>
        </w:rPr>
      </w:pPr>
    </w:p>
    <w:p w14:paraId="4E0CB694" w14:textId="77777777" w:rsidR="00261F57" w:rsidRPr="00261F57" w:rsidRDefault="00261F57" w:rsidP="00261F57">
      <w:pPr>
        <w:bidi/>
        <w:jc w:val="both"/>
        <w:rPr>
          <w:rFonts w:cs="David" w:hint="cs"/>
          <w:rtl/>
        </w:rPr>
      </w:pPr>
      <w:r w:rsidRPr="00261F57">
        <w:rPr>
          <w:rFonts w:cs="David" w:hint="cs"/>
          <w:rtl/>
        </w:rPr>
        <w:tab/>
        <w:t xml:space="preserve">גברתי היושב ראש. כחברי נשיאות נכבדים, אני אומר לך באחריות, אנחנו עוברים על כל הרשימות ועוברים על כל הנושאים והיו נושאים יותר חשובים. מאחר והגענו למכסה של אותם נושאים יותר חשובים - - - </w:t>
      </w:r>
    </w:p>
    <w:p w14:paraId="58C51DA9" w14:textId="77777777" w:rsidR="00261F57" w:rsidRPr="00261F57" w:rsidRDefault="00261F57" w:rsidP="00261F57">
      <w:pPr>
        <w:bidi/>
        <w:jc w:val="both"/>
        <w:rPr>
          <w:rFonts w:cs="David" w:hint="cs"/>
          <w:rtl/>
        </w:rPr>
      </w:pPr>
    </w:p>
    <w:p w14:paraId="1D0FCAB1" w14:textId="77777777" w:rsidR="00261F57" w:rsidRPr="00261F57" w:rsidRDefault="00261F57" w:rsidP="00261F57">
      <w:pPr>
        <w:bidi/>
        <w:jc w:val="both"/>
        <w:rPr>
          <w:rFonts w:cs="David" w:hint="cs"/>
          <w:u w:val="single"/>
          <w:rtl/>
        </w:rPr>
      </w:pPr>
      <w:r w:rsidRPr="00261F57">
        <w:rPr>
          <w:rFonts w:cs="David" w:hint="cs"/>
          <w:u w:val="single"/>
          <w:rtl/>
        </w:rPr>
        <w:t>היו"ר רוחמה אברהם:</w:t>
      </w:r>
    </w:p>
    <w:p w14:paraId="01DFAA2B" w14:textId="77777777" w:rsidR="00261F57" w:rsidRPr="00261F57" w:rsidRDefault="00261F57" w:rsidP="00261F57">
      <w:pPr>
        <w:bidi/>
        <w:jc w:val="both"/>
        <w:rPr>
          <w:rFonts w:cs="David" w:hint="cs"/>
          <w:rtl/>
        </w:rPr>
      </w:pPr>
    </w:p>
    <w:p w14:paraId="7C8FDA22" w14:textId="77777777" w:rsidR="00261F57" w:rsidRPr="00261F57" w:rsidRDefault="00261F57" w:rsidP="00261F57">
      <w:pPr>
        <w:bidi/>
        <w:jc w:val="both"/>
        <w:rPr>
          <w:rFonts w:cs="David" w:hint="cs"/>
          <w:rtl/>
        </w:rPr>
      </w:pPr>
      <w:r w:rsidRPr="00261F57">
        <w:rPr>
          <w:rFonts w:cs="David" w:hint="cs"/>
          <w:rtl/>
        </w:rPr>
        <w:tab/>
        <w:t>האם דנתם בזה?</w:t>
      </w:r>
    </w:p>
    <w:p w14:paraId="35B03221" w14:textId="77777777" w:rsidR="00261F57" w:rsidRPr="00261F57" w:rsidRDefault="00261F57" w:rsidP="00261F57">
      <w:pPr>
        <w:bidi/>
        <w:jc w:val="both"/>
        <w:rPr>
          <w:rFonts w:cs="David" w:hint="cs"/>
          <w:rtl/>
        </w:rPr>
      </w:pPr>
    </w:p>
    <w:p w14:paraId="437FFC6C" w14:textId="77777777" w:rsidR="00261F57" w:rsidRPr="00261F57" w:rsidRDefault="00261F57" w:rsidP="00261F57">
      <w:pPr>
        <w:bidi/>
        <w:jc w:val="both"/>
        <w:rPr>
          <w:rFonts w:cs="David" w:hint="cs"/>
          <w:u w:val="single"/>
          <w:rtl/>
        </w:rPr>
      </w:pPr>
      <w:r w:rsidRPr="00261F57">
        <w:rPr>
          <w:rFonts w:cs="David" w:hint="cs"/>
          <w:u w:val="single"/>
          <w:rtl/>
        </w:rPr>
        <w:t>יצחק אהרונוביץ:</w:t>
      </w:r>
    </w:p>
    <w:p w14:paraId="20038C4F" w14:textId="77777777" w:rsidR="00261F57" w:rsidRPr="00261F57" w:rsidRDefault="00261F57" w:rsidP="00261F57">
      <w:pPr>
        <w:bidi/>
        <w:jc w:val="both"/>
        <w:rPr>
          <w:rFonts w:cs="David" w:hint="cs"/>
          <w:u w:val="single"/>
          <w:rtl/>
        </w:rPr>
      </w:pPr>
    </w:p>
    <w:p w14:paraId="432A7AB5" w14:textId="77777777" w:rsidR="00261F57" w:rsidRPr="00261F57" w:rsidRDefault="00261F57" w:rsidP="00261F57">
      <w:pPr>
        <w:bidi/>
        <w:jc w:val="both"/>
        <w:rPr>
          <w:rFonts w:cs="David" w:hint="cs"/>
          <w:rtl/>
        </w:rPr>
      </w:pPr>
      <w:r w:rsidRPr="00261F57">
        <w:rPr>
          <w:rFonts w:cs="David" w:hint="cs"/>
          <w:rtl/>
        </w:rPr>
        <w:tab/>
        <w:t xml:space="preserve">אני אומר לך, זה עלה וזה נדחה ועברנו לדברים יותר חשובים. לא היה דיון מהותי כי היו דברים יותר חשובים. </w:t>
      </w:r>
    </w:p>
    <w:p w14:paraId="4FB23A95" w14:textId="77777777" w:rsidR="00261F57" w:rsidRPr="00261F57" w:rsidRDefault="00261F57" w:rsidP="00261F57">
      <w:pPr>
        <w:bidi/>
        <w:jc w:val="both"/>
        <w:rPr>
          <w:rFonts w:cs="David" w:hint="cs"/>
          <w:rtl/>
        </w:rPr>
      </w:pPr>
    </w:p>
    <w:p w14:paraId="037E5540" w14:textId="77777777" w:rsidR="00261F57" w:rsidRPr="00261F57" w:rsidRDefault="00261F57" w:rsidP="00261F57">
      <w:pPr>
        <w:bidi/>
        <w:jc w:val="both"/>
        <w:rPr>
          <w:rFonts w:cs="David" w:hint="cs"/>
          <w:u w:val="single"/>
          <w:rtl/>
        </w:rPr>
      </w:pPr>
      <w:r w:rsidRPr="00261F57">
        <w:rPr>
          <w:rFonts w:cs="David" w:hint="cs"/>
          <w:u w:val="single"/>
          <w:rtl/>
        </w:rPr>
        <w:t>יורם מרציאנו:</w:t>
      </w:r>
    </w:p>
    <w:p w14:paraId="20993A0A" w14:textId="77777777" w:rsidR="00261F57" w:rsidRPr="00261F57" w:rsidRDefault="00261F57" w:rsidP="00261F57">
      <w:pPr>
        <w:bidi/>
        <w:jc w:val="both"/>
        <w:rPr>
          <w:rFonts w:cs="David" w:hint="cs"/>
          <w:u w:val="single"/>
          <w:rtl/>
        </w:rPr>
      </w:pPr>
    </w:p>
    <w:p w14:paraId="3154578B" w14:textId="77777777" w:rsidR="00261F57" w:rsidRPr="00261F57" w:rsidRDefault="00261F57" w:rsidP="00261F57">
      <w:pPr>
        <w:bidi/>
        <w:jc w:val="both"/>
        <w:rPr>
          <w:rFonts w:cs="David" w:hint="cs"/>
          <w:rtl/>
        </w:rPr>
      </w:pPr>
      <w:r w:rsidRPr="00261F57">
        <w:rPr>
          <w:rFonts w:cs="David" w:hint="cs"/>
          <w:rtl/>
        </w:rPr>
        <w:tab/>
        <w:t>מי קובע מה דחוף ומה לא?</w:t>
      </w:r>
    </w:p>
    <w:p w14:paraId="0BAF3508" w14:textId="77777777" w:rsidR="00261F57" w:rsidRPr="00261F57" w:rsidRDefault="00261F57" w:rsidP="00261F57">
      <w:pPr>
        <w:bidi/>
        <w:jc w:val="both"/>
        <w:rPr>
          <w:rFonts w:cs="David" w:hint="cs"/>
          <w:rtl/>
        </w:rPr>
      </w:pPr>
    </w:p>
    <w:p w14:paraId="5B923CF6" w14:textId="77777777" w:rsidR="00261F57" w:rsidRPr="00261F57" w:rsidRDefault="00261F57" w:rsidP="00261F57">
      <w:pPr>
        <w:bidi/>
        <w:jc w:val="both"/>
        <w:rPr>
          <w:rFonts w:cs="David" w:hint="cs"/>
          <w:u w:val="single"/>
          <w:rtl/>
        </w:rPr>
      </w:pPr>
      <w:r w:rsidRPr="00261F57">
        <w:rPr>
          <w:rFonts w:cs="David" w:hint="cs"/>
          <w:u w:val="single"/>
          <w:rtl/>
        </w:rPr>
        <w:t>יצחק אהרונוביץ:</w:t>
      </w:r>
    </w:p>
    <w:p w14:paraId="14398708" w14:textId="77777777" w:rsidR="00261F57" w:rsidRPr="00261F57" w:rsidRDefault="00261F57" w:rsidP="00261F57">
      <w:pPr>
        <w:bidi/>
        <w:jc w:val="both"/>
        <w:rPr>
          <w:rFonts w:cs="David" w:hint="cs"/>
          <w:u w:val="single"/>
          <w:rtl/>
        </w:rPr>
      </w:pPr>
    </w:p>
    <w:p w14:paraId="7DFDF354" w14:textId="77777777" w:rsidR="00261F57" w:rsidRPr="00261F57" w:rsidRDefault="00261F57" w:rsidP="00261F57">
      <w:pPr>
        <w:bidi/>
        <w:jc w:val="both"/>
        <w:rPr>
          <w:rFonts w:cs="David" w:hint="cs"/>
          <w:rtl/>
        </w:rPr>
      </w:pPr>
      <w:r w:rsidRPr="00261F57">
        <w:rPr>
          <w:rFonts w:cs="David" w:hint="cs"/>
          <w:rtl/>
        </w:rPr>
        <w:tab/>
        <w:t xml:space="preserve">תן כבוד לחברי הנשיאות ולחברי הוועדה. </w:t>
      </w:r>
    </w:p>
    <w:p w14:paraId="126CCAEA" w14:textId="77777777" w:rsidR="00261F57" w:rsidRPr="00261F57" w:rsidRDefault="00261F57" w:rsidP="00261F57">
      <w:pPr>
        <w:bidi/>
        <w:jc w:val="both"/>
        <w:rPr>
          <w:rFonts w:cs="David" w:hint="cs"/>
          <w:rtl/>
        </w:rPr>
      </w:pPr>
    </w:p>
    <w:p w14:paraId="72B12DF9" w14:textId="77777777" w:rsidR="00261F57" w:rsidRPr="00261F57" w:rsidRDefault="00261F57" w:rsidP="00261F57">
      <w:pPr>
        <w:bidi/>
        <w:jc w:val="both"/>
        <w:rPr>
          <w:rFonts w:cs="David" w:hint="cs"/>
          <w:u w:val="single"/>
          <w:rtl/>
        </w:rPr>
      </w:pPr>
      <w:r w:rsidRPr="00261F57">
        <w:rPr>
          <w:rFonts w:cs="David" w:hint="cs"/>
          <w:u w:val="single"/>
          <w:rtl/>
        </w:rPr>
        <w:t>יורם מרציאנו:</w:t>
      </w:r>
    </w:p>
    <w:p w14:paraId="123DA7CA" w14:textId="77777777" w:rsidR="00261F57" w:rsidRPr="00261F57" w:rsidRDefault="00261F57" w:rsidP="00261F57">
      <w:pPr>
        <w:bidi/>
        <w:jc w:val="both"/>
        <w:rPr>
          <w:rFonts w:cs="David" w:hint="cs"/>
          <w:rtl/>
        </w:rPr>
      </w:pPr>
      <w:r w:rsidRPr="00261F57">
        <w:rPr>
          <w:rFonts w:cs="David" w:hint="cs"/>
          <w:rtl/>
        </w:rPr>
        <w:tab/>
      </w:r>
    </w:p>
    <w:p w14:paraId="625AAD73" w14:textId="77777777" w:rsidR="00261F57" w:rsidRPr="00261F57" w:rsidRDefault="00261F57" w:rsidP="00261F57">
      <w:pPr>
        <w:bidi/>
        <w:jc w:val="both"/>
        <w:rPr>
          <w:rFonts w:cs="David" w:hint="cs"/>
          <w:rtl/>
        </w:rPr>
      </w:pPr>
      <w:r w:rsidRPr="00261F57">
        <w:rPr>
          <w:rFonts w:cs="David" w:hint="cs"/>
          <w:rtl/>
        </w:rPr>
        <w:tab/>
        <w:t>דנתם בזה?</w:t>
      </w:r>
    </w:p>
    <w:p w14:paraId="4BBCF00A" w14:textId="77777777" w:rsidR="00261F57" w:rsidRPr="00261F57" w:rsidRDefault="00261F57" w:rsidP="00261F57">
      <w:pPr>
        <w:bidi/>
        <w:jc w:val="both"/>
        <w:rPr>
          <w:rFonts w:cs="David" w:hint="cs"/>
          <w:rtl/>
        </w:rPr>
      </w:pPr>
    </w:p>
    <w:p w14:paraId="2A51929D" w14:textId="77777777" w:rsidR="00261F57" w:rsidRPr="00261F57" w:rsidRDefault="00261F57" w:rsidP="00261F57">
      <w:pPr>
        <w:bidi/>
        <w:jc w:val="both"/>
        <w:rPr>
          <w:rFonts w:cs="David" w:hint="cs"/>
          <w:u w:val="single"/>
          <w:rtl/>
        </w:rPr>
      </w:pPr>
      <w:r w:rsidRPr="00261F57">
        <w:rPr>
          <w:rFonts w:cs="David" w:hint="cs"/>
          <w:u w:val="single"/>
          <w:rtl/>
        </w:rPr>
        <w:t>יצחק אהרונוביץ:</w:t>
      </w:r>
    </w:p>
    <w:p w14:paraId="167268DB" w14:textId="77777777" w:rsidR="00261F57" w:rsidRPr="00261F57" w:rsidRDefault="00261F57" w:rsidP="00261F57">
      <w:pPr>
        <w:bidi/>
        <w:jc w:val="both"/>
        <w:rPr>
          <w:rFonts w:cs="David" w:hint="cs"/>
          <w:u w:val="single"/>
          <w:rtl/>
        </w:rPr>
      </w:pPr>
    </w:p>
    <w:p w14:paraId="3E2D488A" w14:textId="77777777" w:rsidR="00261F57" w:rsidRPr="00261F57" w:rsidRDefault="00261F57" w:rsidP="00261F57">
      <w:pPr>
        <w:bidi/>
        <w:jc w:val="both"/>
        <w:rPr>
          <w:rFonts w:cs="David" w:hint="cs"/>
          <w:rtl/>
        </w:rPr>
      </w:pPr>
      <w:r w:rsidRPr="00261F57">
        <w:rPr>
          <w:rFonts w:cs="David" w:hint="cs"/>
          <w:rtl/>
        </w:rPr>
        <w:tab/>
        <w:t xml:space="preserve">אני אומר שוב. הנושא עלה ונושאים יותר חשובים הוקדמו. היו 10 עד 15 נושאים. בנושא הזה היה מציע אחד. מאחר והיו נושאים חשובים לא פחות, אם לא יותר, ובאותם נושאים הצטרפו מספר הצעות - כלומר, היו באמת הסכמות בין כל חברי הנשיאות שזה נושא שיקבל דחיפות פחותה על הנושאים האחרים, ולכן זה לא עלה. </w:t>
      </w:r>
    </w:p>
    <w:p w14:paraId="6A44ABB3" w14:textId="77777777" w:rsidR="00261F57" w:rsidRPr="00261F57" w:rsidRDefault="00261F57" w:rsidP="00261F57">
      <w:pPr>
        <w:bidi/>
        <w:jc w:val="both"/>
        <w:rPr>
          <w:rFonts w:cs="David" w:hint="cs"/>
          <w:rtl/>
        </w:rPr>
      </w:pPr>
    </w:p>
    <w:p w14:paraId="677BDC80" w14:textId="77777777" w:rsidR="00261F57" w:rsidRPr="00261F57" w:rsidRDefault="00261F57" w:rsidP="00261F57">
      <w:pPr>
        <w:bidi/>
        <w:jc w:val="both"/>
        <w:rPr>
          <w:rFonts w:cs="David" w:hint="cs"/>
          <w:u w:val="single"/>
          <w:rtl/>
        </w:rPr>
      </w:pPr>
      <w:r w:rsidRPr="00261F57">
        <w:rPr>
          <w:rFonts w:cs="David" w:hint="cs"/>
          <w:u w:val="single"/>
          <w:rtl/>
        </w:rPr>
        <w:t>היו"ר רוחמה אברהם:</w:t>
      </w:r>
    </w:p>
    <w:p w14:paraId="15C6F89D" w14:textId="77777777" w:rsidR="00261F57" w:rsidRPr="00261F57" w:rsidRDefault="00261F57" w:rsidP="00261F57">
      <w:pPr>
        <w:bidi/>
        <w:jc w:val="both"/>
        <w:rPr>
          <w:rFonts w:cs="David" w:hint="cs"/>
          <w:rtl/>
        </w:rPr>
      </w:pPr>
    </w:p>
    <w:p w14:paraId="0D3C57E9" w14:textId="77777777" w:rsidR="00261F57" w:rsidRPr="00261F57" w:rsidRDefault="00261F57" w:rsidP="00261F57">
      <w:pPr>
        <w:bidi/>
        <w:jc w:val="both"/>
        <w:rPr>
          <w:rFonts w:cs="David" w:hint="cs"/>
          <w:rtl/>
        </w:rPr>
      </w:pPr>
      <w:r w:rsidRPr="00261F57">
        <w:rPr>
          <w:rFonts w:cs="David" w:hint="cs"/>
          <w:rtl/>
        </w:rPr>
        <w:tab/>
        <w:t xml:space="preserve">אני רוצה להבין. כשאתה אומר שזה לא עלה, אתה אומר שזה לא התקבל? או שזה לא עלה לדיון. </w:t>
      </w:r>
    </w:p>
    <w:p w14:paraId="5F0533F3" w14:textId="77777777" w:rsidR="00261F57" w:rsidRPr="00261F57" w:rsidRDefault="00261F57" w:rsidP="00261F57">
      <w:pPr>
        <w:bidi/>
        <w:jc w:val="both"/>
        <w:rPr>
          <w:rFonts w:cs="David" w:hint="cs"/>
          <w:rtl/>
        </w:rPr>
      </w:pPr>
    </w:p>
    <w:p w14:paraId="65A6D4DB" w14:textId="77777777" w:rsidR="00261F57" w:rsidRPr="00261F57" w:rsidRDefault="00261F57" w:rsidP="00261F57">
      <w:pPr>
        <w:bidi/>
        <w:jc w:val="both"/>
        <w:rPr>
          <w:rFonts w:cs="David" w:hint="cs"/>
          <w:u w:val="single"/>
          <w:rtl/>
        </w:rPr>
      </w:pPr>
      <w:r w:rsidRPr="00261F57">
        <w:rPr>
          <w:rFonts w:cs="David" w:hint="cs"/>
          <w:u w:val="single"/>
          <w:rtl/>
        </w:rPr>
        <w:t>יצחק אהרונוביץ:</w:t>
      </w:r>
    </w:p>
    <w:p w14:paraId="4C40BEC2" w14:textId="77777777" w:rsidR="00261F57" w:rsidRPr="00261F57" w:rsidRDefault="00261F57" w:rsidP="00261F57">
      <w:pPr>
        <w:bidi/>
        <w:jc w:val="both"/>
        <w:rPr>
          <w:rFonts w:cs="David" w:hint="cs"/>
          <w:u w:val="single"/>
          <w:rtl/>
        </w:rPr>
      </w:pPr>
    </w:p>
    <w:p w14:paraId="6AE2F336" w14:textId="77777777" w:rsidR="00261F57" w:rsidRPr="00261F57" w:rsidRDefault="00261F57" w:rsidP="00261F57">
      <w:pPr>
        <w:bidi/>
        <w:jc w:val="both"/>
        <w:rPr>
          <w:rFonts w:cs="David" w:hint="cs"/>
          <w:rtl/>
        </w:rPr>
      </w:pPr>
      <w:r w:rsidRPr="00261F57">
        <w:rPr>
          <w:rFonts w:cs="David" w:hint="cs"/>
          <w:rtl/>
        </w:rPr>
        <w:tab/>
        <w:t xml:space="preserve">אני רוצה לחדד ולדייק. הנושא עלה כמו כל נושא אחר במסגרת הרשימה. נבחרו נושאים, לעניות דעתנו, יותר חשובים. </w:t>
      </w:r>
    </w:p>
    <w:p w14:paraId="1F995D8C" w14:textId="77777777" w:rsidR="00261F57" w:rsidRPr="00261F57" w:rsidRDefault="00261F57" w:rsidP="00261F57">
      <w:pPr>
        <w:bidi/>
        <w:jc w:val="both"/>
        <w:rPr>
          <w:rFonts w:cs="David" w:hint="cs"/>
          <w:rtl/>
        </w:rPr>
      </w:pPr>
      <w:r w:rsidRPr="00261F57">
        <w:rPr>
          <w:rFonts w:cs="David"/>
          <w:rtl/>
        </w:rPr>
        <w:br w:type="page"/>
      </w:r>
    </w:p>
    <w:p w14:paraId="59A6924F" w14:textId="77777777" w:rsidR="00261F57" w:rsidRPr="00261F57" w:rsidRDefault="00261F57" w:rsidP="00261F57">
      <w:pPr>
        <w:bidi/>
        <w:jc w:val="both"/>
        <w:rPr>
          <w:rFonts w:cs="David" w:hint="cs"/>
          <w:u w:val="single"/>
          <w:rtl/>
        </w:rPr>
      </w:pPr>
      <w:r w:rsidRPr="00261F57">
        <w:rPr>
          <w:rFonts w:cs="David" w:hint="cs"/>
          <w:u w:val="single"/>
          <w:rtl/>
        </w:rPr>
        <w:t>היו"ר רוחמה אברהם:</w:t>
      </w:r>
    </w:p>
    <w:p w14:paraId="6647C15B" w14:textId="77777777" w:rsidR="00261F57" w:rsidRPr="00261F57" w:rsidRDefault="00261F57" w:rsidP="00261F57">
      <w:pPr>
        <w:bidi/>
        <w:jc w:val="both"/>
        <w:rPr>
          <w:rFonts w:cs="David" w:hint="cs"/>
          <w:rtl/>
        </w:rPr>
      </w:pPr>
    </w:p>
    <w:p w14:paraId="69D1A609" w14:textId="77777777" w:rsidR="00261F57" w:rsidRPr="00261F57" w:rsidRDefault="00261F57" w:rsidP="00261F57">
      <w:pPr>
        <w:bidi/>
        <w:jc w:val="both"/>
        <w:rPr>
          <w:rFonts w:cs="David" w:hint="cs"/>
          <w:rtl/>
        </w:rPr>
      </w:pPr>
      <w:r w:rsidRPr="00261F57">
        <w:rPr>
          <w:rFonts w:cs="David" w:hint="cs"/>
          <w:rtl/>
        </w:rPr>
        <w:tab/>
        <w:t xml:space="preserve">יש בפני את הרשימה של הנושאים שהועלו. יש שם הנושא של סיכונים סביבתיים במפרץ חיפה. החלטנו לעשות על זה דיון סיעתי לפי סעיף 86א', ומייד אדבר על כך. </w:t>
      </w:r>
    </w:p>
    <w:p w14:paraId="2ADB8947" w14:textId="77777777" w:rsidR="00261F57" w:rsidRPr="00261F57" w:rsidRDefault="00261F57" w:rsidP="00261F57">
      <w:pPr>
        <w:bidi/>
        <w:jc w:val="both"/>
        <w:rPr>
          <w:rFonts w:cs="David" w:hint="cs"/>
          <w:rtl/>
        </w:rPr>
      </w:pPr>
    </w:p>
    <w:p w14:paraId="432E32BF" w14:textId="77777777" w:rsidR="00261F57" w:rsidRPr="00261F57" w:rsidRDefault="00261F57" w:rsidP="00261F57">
      <w:pPr>
        <w:bidi/>
        <w:jc w:val="both"/>
        <w:rPr>
          <w:rFonts w:cs="David" w:hint="cs"/>
          <w:i/>
          <w:iCs/>
          <w:rtl/>
        </w:rPr>
      </w:pPr>
      <w:r w:rsidRPr="00261F57">
        <w:rPr>
          <w:rFonts w:cs="David" w:hint="cs"/>
          <w:rtl/>
        </w:rPr>
        <w:tab/>
        <w:t xml:space="preserve">הנושא השני הוא מפעל ההזנה, שיש עימו בעיות קשות; הנושא השלישי הוא: הגברת ההתחמשות וירי הקסאמים על שדרות; הנושא הרביעי: הניסוי הגרעיני של דרום קוריאה; והנושא החמישי: ממצאי דוח ארגון עדאללה אודות מחדלי חקירת המשטרה באירועי אוקטובר 2000.  </w:t>
      </w:r>
    </w:p>
    <w:p w14:paraId="5E5DADF0" w14:textId="77777777" w:rsidR="00261F57" w:rsidRPr="00261F57" w:rsidRDefault="00261F57" w:rsidP="00261F57">
      <w:pPr>
        <w:bidi/>
        <w:jc w:val="both"/>
        <w:rPr>
          <w:rFonts w:cs="David" w:hint="cs"/>
          <w:i/>
          <w:iCs/>
          <w:rtl/>
        </w:rPr>
      </w:pPr>
    </w:p>
    <w:p w14:paraId="4AE6C740" w14:textId="77777777" w:rsidR="00261F57" w:rsidRPr="00261F57" w:rsidRDefault="00261F57" w:rsidP="00261F57">
      <w:pPr>
        <w:bidi/>
        <w:jc w:val="both"/>
        <w:rPr>
          <w:rFonts w:cs="David" w:hint="cs"/>
          <w:rtl/>
        </w:rPr>
      </w:pPr>
      <w:r w:rsidRPr="00261F57">
        <w:rPr>
          <w:rFonts w:cs="David" w:hint="cs"/>
          <w:i/>
          <w:iCs/>
          <w:rtl/>
        </w:rPr>
        <w:tab/>
      </w:r>
      <w:r w:rsidRPr="00261F57">
        <w:rPr>
          <w:rFonts w:cs="David" w:hint="cs"/>
          <w:rtl/>
        </w:rPr>
        <w:t xml:space="preserve">חבר הכנסת מרציאנו, מכיוון שאנחנו בדקות הקרובות נאשר את הדיון הסיעתי בנושא של הסיכונים הסביבתיים במפרץ חיפה לפי סעיף 86(א) - - - </w:t>
      </w:r>
    </w:p>
    <w:p w14:paraId="1276ADC8" w14:textId="77777777" w:rsidR="00261F57" w:rsidRPr="00261F57" w:rsidRDefault="00261F57" w:rsidP="00261F57">
      <w:pPr>
        <w:bidi/>
        <w:jc w:val="both"/>
        <w:rPr>
          <w:rFonts w:cs="David" w:hint="cs"/>
          <w:rtl/>
        </w:rPr>
      </w:pPr>
    </w:p>
    <w:p w14:paraId="6DF588BA" w14:textId="77777777" w:rsidR="00261F57" w:rsidRPr="00261F57" w:rsidRDefault="00261F57" w:rsidP="00261F57">
      <w:pPr>
        <w:bidi/>
        <w:jc w:val="both"/>
        <w:rPr>
          <w:rFonts w:cs="David" w:hint="cs"/>
          <w:u w:val="single"/>
          <w:rtl/>
        </w:rPr>
      </w:pPr>
      <w:r w:rsidRPr="00261F57">
        <w:rPr>
          <w:rFonts w:cs="David" w:hint="cs"/>
          <w:u w:val="single"/>
          <w:rtl/>
        </w:rPr>
        <w:t>מוחמד ברכה:</w:t>
      </w:r>
    </w:p>
    <w:p w14:paraId="7F8B34D0" w14:textId="77777777" w:rsidR="00261F57" w:rsidRPr="00261F57" w:rsidRDefault="00261F57" w:rsidP="00261F57">
      <w:pPr>
        <w:bidi/>
        <w:jc w:val="both"/>
        <w:rPr>
          <w:rFonts w:cs="David" w:hint="cs"/>
          <w:u w:val="single"/>
          <w:rtl/>
        </w:rPr>
      </w:pPr>
    </w:p>
    <w:p w14:paraId="1A760979" w14:textId="77777777" w:rsidR="00261F57" w:rsidRPr="00261F57" w:rsidRDefault="00261F57" w:rsidP="00261F57">
      <w:pPr>
        <w:bidi/>
        <w:jc w:val="both"/>
        <w:rPr>
          <w:rFonts w:cs="David" w:hint="cs"/>
          <w:rtl/>
        </w:rPr>
      </w:pPr>
      <w:r w:rsidRPr="00261F57">
        <w:rPr>
          <w:rFonts w:cs="David" w:hint="cs"/>
          <w:rtl/>
        </w:rPr>
        <w:tab/>
        <w:t>למה דווקא דיון סיעתי ולא אישי?</w:t>
      </w:r>
    </w:p>
    <w:p w14:paraId="3D562ED0" w14:textId="77777777" w:rsidR="00261F57" w:rsidRPr="00261F57" w:rsidRDefault="00261F57" w:rsidP="00261F57">
      <w:pPr>
        <w:bidi/>
        <w:jc w:val="both"/>
        <w:rPr>
          <w:rFonts w:cs="David" w:hint="cs"/>
          <w:rtl/>
        </w:rPr>
      </w:pPr>
    </w:p>
    <w:p w14:paraId="2E4EC2D2" w14:textId="77777777" w:rsidR="00261F57" w:rsidRPr="00261F57" w:rsidRDefault="00261F57" w:rsidP="00261F57">
      <w:pPr>
        <w:bidi/>
        <w:jc w:val="both"/>
        <w:rPr>
          <w:rFonts w:cs="David" w:hint="cs"/>
          <w:u w:val="single"/>
          <w:rtl/>
        </w:rPr>
      </w:pPr>
      <w:r w:rsidRPr="00261F57">
        <w:rPr>
          <w:rFonts w:cs="David" w:hint="cs"/>
          <w:u w:val="single"/>
          <w:rtl/>
        </w:rPr>
        <w:t>היו"ר רוחמה אברהם:</w:t>
      </w:r>
    </w:p>
    <w:p w14:paraId="1E94C34A" w14:textId="77777777" w:rsidR="00261F57" w:rsidRPr="00261F57" w:rsidRDefault="00261F57" w:rsidP="00261F57">
      <w:pPr>
        <w:bidi/>
        <w:jc w:val="both"/>
        <w:rPr>
          <w:rFonts w:cs="David" w:hint="cs"/>
          <w:rtl/>
        </w:rPr>
      </w:pPr>
    </w:p>
    <w:p w14:paraId="4C14AEEC" w14:textId="77777777" w:rsidR="00261F57" w:rsidRPr="00261F57" w:rsidRDefault="00261F57" w:rsidP="00261F57">
      <w:pPr>
        <w:bidi/>
        <w:jc w:val="both"/>
        <w:rPr>
          <w:rFonts w:cs="David" w:hint="cs"/>
          <w:rtl/>
        </w:rPr>
      </w:pPr>
      <w:r w:rsidRPr="00261F57">
        <w:rPr>
          <w:rFonts w:cs="David" w:hint="cs"/>
          <w:rtl/>
        </w:rPr>
        <w:tab/>
        <w:t xml:space="preserve">אני חושבת שאנחנו יכולים להקדיש לזה. יש לנו את סדר היום של יום הקשיש. לאחר מכן יש את הדיון הסיעתי, שזה 5 דקות לכל סיעה. לאחר מכן יתחילו הצעות לסדר היום. </w:t>
      </w:r>
    </w:p>
    <w:p w14:paraId="508760AF" w14:textId="77777777" w:rsidR="00261F57" w:rsidRPr="00261F57" w:rsidRDefault="00261F57" w:rsidP="00261F57">
      <w:pPr>
        <w:bidi/>
        <w:jc w:val="both"/>
        <w:rPr>
          <w:rFonts w:cs="David" w:hint="cs"/>
          <w:rtl/>
        </w:rPr>
      </w:pPr>
    </w:p>
    <w:p w14:paraId="74950851" w14:textId="77777777" w:rsidR="00261F57" w:rsidRPr="00261F57" w:rsidRDefault="00261F57" w:rsidP="00261F57">
      <w:pPr>
        <w:bidi/>
        <w:jc w:val="both"/>
        <w:rPr>
          <w:rFonts w:cs="David" w:hint="cs"/>
          <w:u w:val="single"/>
          <w:rtl/>
        </w:rPr>
      </w:pPr>
      <w:r w:rsidRPr="00261F57">
        <w:rPr>
          <w:rFonts w:cs="David" w:hint="cs"/>
          <w:u w:val="single"/>
          <w:rtl/>
        </w:rPr>
        <w:t>יצחק אהרונוביץ:</w:t>
      </w:r>
    </w:p>
    <w:p w14:paraId="146CF71A" w14:textId="77777777" w:rsidR="00261F57" w:rsidRPr="00261F57" w:rsidRDefault="00261F57" w:rsidP="00261F57">
      <w:pPr>
        <w:bidi/>
        <w:jc w:val="both"/>
        <w:rPr>
          <w:rFonts w:cs="David" w:hint="cs"/>
          <w:u w:val="single"/>
          <w:rtl/>
        </w:rPr>
      </w:pPr>
    </w:p>
    <w:p w14:paraId="335054AC" w14:textId="77777777" w:rsidR="00261F57" w:rsidRPr="00261F57" w:rsidRDefault="00261F57" w:rsidP="00261F57">
      <w:pPr>
        <w:bidi/>
        <w:jc w:val="both"/>
        <w:rPr>
          <w:rFonts w:cs="David" w:hint="cs"/>
          <w:rtl/>
        </w:rPr>
      </w:pPr>
      <w:r w:rsidRPr="00261F57">
        <w:rPr>
          <w:rFonts w:cs="David" w:hint="cs"/>
          <w:rtl/>
        </w:rPr>
        <w:tab/>
        <w:t xml:space="preserve">באמת, כדי למצוא פתרון לבקשה, אני אומר לחבר הכנסת יורם מרציאנו, יש אפשרות וצריך לקבל פה החלטה אם להכניס את זה כנושא שישי. </w:t>
      </w:r>
    </w:p>
    <w:p w14:paraId="2BCD151D" w14:textId="77777777" w:rsidR="00261F57" w:rsidRPr="00261F57" w:rsidRDefault="00261F57" w:rsidP="00261F57">
      <w:pPr>
        <w:bidi/>
        <w:jc w:val="both"/>
        <w:rPr>
          <w:rFonts w:cs="David" w:hint="cs"/>
          <w:rtl/>
        </w:rPr>
      </w:pPr>
    </w:p>
    <w:p w14:paraId="75AFD013" w14:textId="77777777" w:rsidR="00261F57" w:rsidRPr="00261F57" w:rsidRDefault="00261F57" w:rsidP="00261F57">
      <w:pPr>
        <w:bidi/>
        <w:jc w:val="both"/>
        <w:rPr>
          <w:rFonts w:cs="David" w:hint="cs"/>
          <w:u w:val="single"/>
          <w:rtl/>
        </w:rPr>
      </w:pPr>
      <w:r w:rsidRPr="00261F57">
        <w:rPr>
          <w:rFonts w:cs="David" w:hint="cs"/>
          <w:u w:val="single"/>
          <w:rtl/>
        </w:rPr>
        <w:t>היו"ר רוחמה אברהם:</w:t>
      </w:r>
    </w:p>
    <w:p w14:paraId="74CE613C" w14:textId="77777777" w:rsidR="00261F57" w:rsidRPr="00261F57" w:rsidRDefault="00261F57" w:rsidP="00261F57">
      <w:pPr>
        <w:bidi/>
        <w:jc w:val="both"/>
        <w:rPr>
          <w:rFonts w:cs="David" w:hint="cs"/>
          <w:rtl/>
        </w:rPr>
      </w:pPr>
    </w:p>
    <w:p w14:paraId="2C753036" w14:textId="77777777" w:rsidR="00261F57" w:rsidRPr="00261F57" w:rsidRDefault="00261F57" w:rsidP="00261F57">
      <w:pPr>
        <w:bidi/>
        <w:jc w:val="both"/>
        <w:rPr>
          <w:rFonts w:cs="David" w:hint="cs"/>
          <w:rtl/>
        </w:rPr>
      </w:pPr>
      <w:r w:rsidRPr="00261F57">
        <w:rPr>
          <w:rFonts w:cs="David" w:hint="cs"/>
          <w:rtl/>
        </w:rPr>
        <w:tab/>
        <w:t xml:space="preserve">זה לא נושא שישי. בי"ת, מכיוון שחבר הכנסת היה רגיש לנושא הזה, והוא ידבר 3 דקות, זה לא ישנה את אופן הדיון של הכנסת ולא יאריך את הזמן. </w:t>
      </w:r>
    </w:p>
    <w:p w14:paraId="26C7535F" w14:textId="77777777" w:rsidR="00261F57" w:rsidRPr="00261F57" w:rsidRDefault="00261F57" w:rsidP="00261F57">
      <w:pPr>
        <w:bidi/>
        <w:jc w:val="both"/>
        <w:rPr>
          <w:rFonts w:cs="David" w:hint="cs"/>
          <w:rtl/>
        </w:rPr>
      </w:pPr>
    </w:p>
    <w:p w14:paraId="47D62F7D" w14:textId="77777777" w:rsidR="00261F57" w:rsidRPr="00261F57" w:rsidRDefault="00261F57" w:rsidP="00261F57">
      <w:pPr>
        <w:bidi/>
        <w:jc w:val="both"/>
        <w:rPr>
          <w:rFonts w:cs="David" w:hint="cs"/>
          <w:rtl/>
        </w:rPr>
      </w:pPr>
      <w:r w:rsidRPr="00261F57">
        <w:rPr>
          <w:rFonts w:cs="David" w:hint="cs"/>
          <w:rtl/>
        </w:rPr>
        <w:tab/>
        <w:t>מכיוון שזה נושא חם ונושא שמן הראוי שהממשלה תיתן עליו תשובה, למרות שלמיטב ידיעתי, בזמן המלחמה, זאת אחת הפעמים הראשונות שמלחמה נדרשת ונותנת מענה להרבה מאוד בעיות תיירותיות שהיו תוך כדי, אם זה פיצוי כזה או אחר. אני חושבת שאולי זה ראוי שייאמר שוב מעל דוכן הכנסת, ולכן אני ממליצה לאשר, באופן חריג, ל-3 דקות. אבל שלא תחשבו.</w:t>
      </w:r>
    </w:p>
    <w:p w14:paraId="7EE8AF4A" w14:textId="77777777" w:rsidR="00261F57" w:rsidRPr="00261F57" w:rsidRDefault="00261F57" w:rsidP="00261F57">
      <w:pPr>
        <w:bidi/>
        <w:jc w:val="both"/>
        <w:rPr>
          <w:rFonts w:cs="David" w:hint="cs"/>
          <w:rtl/>
        </w:rPr>
      </w:pPr>
    </w:p>
    <w:p w14:paraId="3F99A4C4" w14:textId="77777777" w:rsidR="00261F57" w:rsidRPr="00261F57" w:rsidRDefault="00261F57" w:rsidP="00261F57">
      <w:pPr>
        <w:bidi/>
        <w:ind w:firstLine="567"/>
        <w:jc w:val="both"/>
        <w:rPr>
          <w:rFonts w:cs="David" w:hint="cs"/>
          <w:rtl/>
        </w:rPr>
      </w:pPr>
      <w:r w:rsidRPr="00261F57">
        <w:rPr>
          <w:rFonts w:cs="David" w:hint="cs"/>
          <w:rtl/>
        </w:rPr>
        <w:t>אני עוברת להצבעה. מי בעד? מי נגד? מי נמנע?</w:t>
      </w:r>
    </w:p>
    <w:p w14:paraId="0452C8DA" w14:textId="77777777" w:rsidR="00261F57" w:rsidRPr="00261F57" w:rsidRDefault="00261F57" w:rsidP="00261F57">
      <w:pPr>
        <w:bidi/>
        <w:jc w:val="both"/>
        <w:rPr>
          <w:rFonts w:cs="David" w:hint="cs"/>
          <w:rtl/>
        </w:rPr>
      </w:pPr>
    </w:p>
    <w:p w14:paraId="76EFF7E8" w14:textId="77777777" w:rsidR="00261F57" w:rsidRPr="00261F57" w:rsidRDefault="00261F57" w:rsidP="00261F57">
      <w:pPr>
        <w:bidi/>
        <w:jc w:val="center"/>
        <w:rPr>
          <w:rFonts w:cs="David" w:hint="cs"/>
          <w:b/>
          <w:bCs/>
          <w:rtl/>
        </w:rPr>
      </w:pPr>
      <w:r w:rsidRPr="00261F57">
        <w:rPr>
          <w:rFonts w:cs="David" w:hint="cs"/>
          <w:b/>
          <w:bCs/>
          <w:rtl/>
        </w:rPr>
        <w:t>הצבעה</w:t>
      </w:r>
    </w:p>
    <w:p w14:paraId="6F067FA2" w14:textId="77777777" w:rsidR="00261F57" w:rsidRPr="00261F57" w:rsidRDefault="00261F57" w:rsidP="00261F57">
      <w:pPr>
        <w:bidi/>
        <w:jc w:val="center"/>
        <w:rPr>
          <w:rFonts w:cs="David" w:hint="cs"/>
          <w:b/>
          <w:bCs/>
          <w:rtl/>
        </w:rPr>
      </w:pPr>
    </w:p>
    <w:p w14:paraId="675B4988" w14:textId="77777777" w:rsidR="00261F57" w:rsidRPr="00261F57" w:rsidRDefault="00261F57" w:rsidP="00261F57">
      <w:pPr>
        <w:bidi/>
        <w:jc w:val="center"/>
        <w:rPr>
          <w:rFonts w:cs="David" w:hint="cs"/>
          <w:rtl/>
        </w:rPr>
      </w:pPr>
      <w:r w:rsidRPr="00261F57">
        <w:rPr>
          <w:rFonts w:cs="David" w:hint="cs"/>
          <w:rtl/>
        </w:rPr>
        <w:t xml:space="preserve">בעד </w:t>
      </w:r>
      <w:r w:rsidRPr="00261F57">
        <w:rPr>
          <w:rFonts w:cs="David"/>
          <w:rtl/>
        </w:rPr>
        <w:t>–</w:t>
      </w:r>
      <w:r w:rsidRPr="00261F57">
        <w:rPr>
          <w:rFonts w:cs="David" w:hint="cs"/>
          <w:rtl/>
        </w:rPr>
        <w:t xml:space="preserve"> 9</w:t>
      </w:r>
    </w:p>
    <w:p w14:paraId="3420E4F6" w14:textId="77777777" w:rsidR="00261F57" w:rsidRPr="00261F57" w:rsidRDefault="00261F57" w:rsidP="00261F57">
      <w:pPr>
        <w:bidi/>
        <w:jc w:val="center"/>
        <w:rPr>
          <w:rFonts w:cs="David" w:hint="cs"/>
          <w:rtl/>
        </w:rPr>
      </w:pPr>
      <w:r w:rsidRPr="00261F57">
        <w:rPr>
          <w:rFonts w:cs="David" w:hint="cs"/>
          <w:rtl/>
        </w:rPr>
        <w:t xml:space="preserve">נגד </w:t>
      </w:r>
      <w:r w:rsidRPr="00261F57">
        <w:rPr>
          <w:rFonts w:cs="David"/>
          <w:rtl/>
        </w:rPr>
        <w:t>–</w:t>
      </w:r>
      <w:r w:rsidRPr="00261F57">
        <w:rPr>
          <w:rFonts w:cs="David" w:hint="cs"/>
          <w:rtl/>
        </w:rPr>
        <w:t xml:space="preserve"> אין</w:t>
      </w:r>
    </w:p>
    <w:p w14:paraId="6CFC8330" w14:textId="77777777" w:rsidR="00261F57" w:rsidRPr="00261F57" w:rsidRDefault="00261F57" w:rsidP="00261F57">
      <w:pPr>
        <w:bidi/>
        <w:jc w:val="center"/>
        <w:rPr>
          <w:rFonts w:cs="David" w:hint="cs"/>
          <w:rtl/>
        </w:rPr>
      </w:pPr>
      <w:r w:rsidRPr="00261F57">
        <w:rPr>
          <w:rFonts w:cs="David" w:hint="cs"/>
          <w:rtl/>
        </w:rPr>
        <w:t xml:space="preserve">נמנעים </w:t>
      </w:r>
      <w:r w:rsidRPr="00261F57">
        <w:rPr>
          <w:rFonts w:cs="David"/>
          <w:rtl/>
        </w:rPr>
        <w:t>–</w:t>
      </w:r>
      <w:r w:rsidRPr="00261F57">
        <w:rPr>
          <w:rFonts w:cs="David" w:hint="cs"/>
          <w:rtl/>
        </w:rPr>
        <w:t xml:space="preserve"> אין</w:t>
      </w:r>
    </w:p>
    <w:p w14:paraId="2E41AFC4" w14:textId="77777777" w:rsidR="00261F57" w:rsidRPr="00261F57" w:rsidRDefault="00261F57" w:rsidP="00261F57">
      <w:pPr>
        <w:bidi/>
        <w:jc w:val="center"/>
        <w:rPr>
          <w:rFonts w:cs="David" w:hint="cs"/>
          <w:rtl/>
        </w:rPr>
      </w:pPr>
      <w:r w:rsidRPr="00261F57">
        <w:rPr>
          <w:rFonts w:cs="David" w:hint="cs"/>
          <w:rtl/>
        </w:rPr>
        <w:t>ערעורו של חבר הכנסת יורם מרציאנו התקבל.</w:t>
      </w:r>
    </w:p>
    <w:p w14:paraId="2900B843" w14:textId="77777777" w:rsidR="00261F57" w:rsidRPr="00261F57" w:rsidRDefault="00261F57" w:rsidP="00261F57">
      <w:pPr>
        <w:bidi/>
        <w:jc w:val="both"/>
        <w:rPr>
          <w:rFonts w:cs="David" w:hint="cs"/>
          <w:rtl/>
        </w:rPr>
      </w:pPr>
    </w:p>
    <w:p w14:paraId="1BA9B5D0" w14:textId="77777777" w:rsidR="00261F57" w:rsidRPr="00261F57" w:rsidRDefault="00261F57" w:rsidP="00261F57">
      <w:pPr>
        <w:bidi/>
        <w:jc w:val="both"/>
        <w:rPr>
          <w:rFonts w:cs="David" w:hint="cs"/>
          <w:u w:val="single"/>
          <w:rtl/>
        </w:rPr>
      </w:pPr>
      <w:r w:rsidRPr="00261F57">
        <w:rPr>
          <w:rFonts w:cs="David" w:hint="cs"/>
          <w:u w:val="single"/>
          <w:rtl/>
        </w:rPr>
        <w:t>היו"ר רוחמה אברהם:</w:t>
      </w:r>
    </w:p>
    <w:p w14:paraId="58B0AD60" w14:textId="77777777" w:rsidR="00261F57" w:rsidRPr="00261F57" w:rsidRDefault="00261F57" w:rsidP="00261F57">
      <w:pPr>
        <w:bidi/>
        <w:jc w:val="both"/>
        <w:rPr>
          <w:rFonts w:cs="David" w:hint="cs"/>
          <w:rtl/>
        </w:rPr>
      </w:pPr>
    </w:p>
    <w:p w14:paraId="0CF81A4A" w14:textId="77777777" w:rsidR="00261F57" w:rsidRPr="00261F57" w:rsidRDefault="00261F57" w:rsidP="00261F57">
      <w:pPr>
        <w:bidi/>
        <w:jc w:val="both"/>
        <w:rPr>
          <w:rFonts w:cs="David" w:hint="cs"/>
          <w:rtl/>
        </w:rPr>
      </w:pPr>
      <w:r w:rsidRPr="00261F57">
        <w:rPr>
          <w:rFonts w:cs="David" w:hint="cs"/>
          <w:rtl/>
        </w:rPr>
        <w:tab/>
        <w:t xml:space="preserve">אני מזכירה לחברים. מלבד הנושא שאנחנו דנים כל יום שלישי בנושא התקנון. הוגשה אלי אתמול בקשה של חבר הכנסת בן ששון לפטור מחובת הנחה את הצעתו בנושא משטר נשיאותי. חבר הכנסת ליברמן מתכוון להביא את הצעתו מחר, ולכן בישיבתנו היום בצהריים אנחנו נתבקש לדון בסוגיה הזאת. </w:t>
      </w:r>
    </w:p>
    <w:p w14:paraId="25153744" w14:textId="77777777" w:rsidR="00261F57" w:rsidRPr="00261F57" w:rsidRDefault="00261F57" w:rsidP="00261F57">
      <w:pPr>
        <w:bidi/>
        <w:jc w:val="both"/>
        <w:rPr>
          <w:rFonts w:cs="David" w:hint="cs"/>
          <w:rtl/>
        </w:rPr>
      </w:pPr>
    </w:p>
    <w:p w14:paraId="39F5EFE3" w14:textId="77777777" w:rsidR="00261F57" w:rsidRPr="00261F57" w:rsidRDefault="00261F57" w:rsidP="00261F57">
      <w:pPr>
        <w:bidi/>
        <w:jc w:val="both"/>
        <w:rPr>
          <w:rFonts w:cs="David" w:hint="cs"/>
          <w:u w:val="single"/>
          <w:rtl/>
        </w:rPr>
      </w:pPr>
      <w:r w:rsidRPr="00261F57">
        <w:rPr>
          <w:rFonts w:cs="David"/>
          <w:u w:val="single"/>
          <w:rtl/>
        </w:rPr>
        <w:br w:type="page"/>
      </w:r>
      <w:r w:rsidRPr="00261F57">
        <w:rPr>
          <w:rFonts w:cs="David" w:hint="cs"/>
          <w:u w:val="single"/>
          <w:rtl/>
        </w:rPr>
        <w:lastRenderedPageBreak/>
        <w:t>אפרים סנה:</w:t>
      </w:r>
    </w:p>
    <w:p w14:paraId="2B00BC8B" w14:textId="77777777" w:rsidR="00261F57" w:rsidRPr="00261F57" w:rsidRDefault="00261F57" w:rsidP="00261F57">
      <w:pPr>
        <w:bidi/>
        <w:jc w:val="both"/>
        <w:rPr>
          <w:rFonts w:cs="David" w:hint="cs"/>
          <w:u w:val="single"/>
          <w:rtl/>
        </w:rPr>
      </w:pPr>
    </w:p>
    <w:p w14:paraId="564DFB9C" w14:textId="77777777" w:rsidR="00261F57" w:rsidRPr="00261F57" w:rsidRDefault="00261F57" w:rsidP="00261F57">
      <w:pPr>
        <w:bidi/>
        <w:jc w:val="both"/>
        <w:rPr>
          <w:rFonts w:cs="David" w:hint="cs"/>
          <w:rtl/>
        </w:rPr>
      </w:pPr>
      <w:r w:rsidRPr="00261F57">
        <w:rPr>
          <w:rFonts w:cs="David" w:hint="cs"/>
          <w:rtl/>
        </w:rPr>
        <w:tab/>
        <w:t xml:space="preserve">יש בהסכם הקואליציוני פרק שאומר שכל העלאה של שינוי חוק יסוד טעונה הסכמה קואליציונית. </w:t>
      </w:r>
    </w:p>
    <w:p w14:paraId="08BA64B8" w14:textId="77777777" w:rsidR="00261F57" w:rsidRPr="00261F57" w:rsidRDefault="00261F57" w:rsidP="00261F57">
      <w:pPr>
        <w:bidi/>
        <w:jc w:val="both"/>
        <w:rPr>
          <w:rFonts w:cs="David" w:hint="cs"/>
          <w:rtl/>
        </w:rPr>
      </w:pPr>
    </w:p>
    <w:p w14:paraId="71B6A089" w14:textId="77777777" w:rsidR="00261F57" w:rsidRPr="00261F57" w:rsidRDefault="00261F57" w:rsidP="00261F57">
      <w:pPr>
        <w:bidi/>
        <w:jc w:val="both"/>
        <w:rPr>
          <w:rFonts w:cs="David" w:hint="cs"/>
          <w:u w:val="single"/>
          <w:rtl/>
        </w:rPr>
      </w:pPr>
      <w:r w:rsidRPr="00261F57">
        <w:rPr>
          <w:rFonts w:cs="David" w:hint="cs"/>
          <w:u w:val="single"/>
          <w:rtl/>
        </w:rPr>
        <w:t>היו"ר רוחמה אברהם:</w:t>
      </w:r>
    </w:p>
    <w:p w14:paraId="0639A2BB" w14:textId="77777777" w:rsidR="00261F57" w:rsidRPr="00261F57" w:rsidRDefault="00261F57" w:rsidP="00261F57">
      <w:pPr>
        <w:bidi/>
        <w:jc w:val="both"/>
        <w:rPr>
          <w:rFonts w:cs="David" w:hint="cs"/>
          <w:rtl/>
        </w:rPr>
      </w:pPr>
    </w:p>
    <w:p w14:paraId="6C249641" w14:textId="77777777" w:rsidR="00261F57" w:rsidRPr="00261F57" w:rsidRDefault="00261F57" w:rsidP="00261F57">
      <w:pPr>
        <w:bidi/>
        <w:jc w:val="both"/>
        <w:rPr>
          <w:rFonts w:cs="David" w:hint="cs"/>
          <w:rtl/>
        </w:rPr>
      </w:pPr>
      <w:r w:rsidRPr="00261F57">
        <w:rPr>
          <w:rFonts w:cs="David" w:hint="cs"/>
          <w:rtl/>
        </w:rPr>
        <w:tab/>
        <w:t xml:space="preserve">חבר הכנסת סנה. מכיוון שיש בקשה - אני לא דנה בכל מה שקשור להסכם קואליציוני - יש בקשה, מחובתנו, חברי הכנסת, מכיוון שסדר היום לא עמוס, אמרתי שבכוונתי להביא את זה לדיון והצבעה. תחליטו לקבל, בסדר, תחליטו שלא, גם בסדר. אני הודעתי על כוונתי מראש, אל"ף, כדי שלא תחשבו שאני עושה מחטף. בי"ת, אני צריכה אותו להצבעה נוספת כדי לאשר. </w:t>
      </w:r>
    </w:p>
    <w:p w14:paraId="52A52FE7" w14:textId="77777777" w:rsidR="00261F57" w:rsidRPr="00261F57" w:rsidRDefault="00261F57" w:rsidP="00261F57">
      <w:pPr>
        <w:bidi/>
        <w:jc w:val="both"/>
        <w:rPr>
          <w:rFonts w:cs="David" w:hint="cs"/>
          <w:rtl/>
        </w:rPr>
      </w:pPr>
    </w:p>
    <w:p w14:paraId="262B872A" w14:textId="77777777" w:rsidR="00261F57" w:rsidRPr="00261F57" w:rsidRDefault="00261F57" w:rsidP="00261F57">
      <w:pPr>
        <w:bidi/>
        <w:jc w:val="both"/>
        <w:rPr>
          <w:rFonts w:cs="David" w:hint="cs"/>
          <w:rtl/>
        </w:rPr>
      </w:pPr>
      <w:r w:rsidRPr="00261F57">
        <w:rPr>
          <w:rFonts w:cs="David" w:hint="cs"/>
          <w:rtl/>
        </w:rPr>
        <w:tab/>
        <w:t>כעת נצביע על קיום דיון, לפי סעיף 86(א),  בנושא הזיהום הסביבתי במפרץ חיפה, 5 דקות לסיעה. מי בעד?</w:t>
      </w:r>
    </w:p>
    <w:p w14:paraId="6EED0C5A" w14:textId="77777777" w:rsidR="00261F57" w:rsidRPr="00261F57" w:rsidRDefault="00261F57" w:rsidP="00261F57">
      <w:pPr>
        <w:bidi/>
        <w:jc w:val="both"/>
        <w:rPr>
          <w:rFonts w:cs="David" w:hint="cs"/>
          <w:rtl/>
        </w:rPr>
      </w:pPr>
    </w:p>
    <w:p w14:paraId="16FFDE72" w14:textId="77777777" w:rsidR="00261F57" w:rsidRPr="00261F57" w:rsidRDefault="00261F57" w:rsidP="00261F57">
      <w:pPr>
        <w:bidi/>
        <w:jc w:val="center"/>
        <w:rPr>
          <w:rFonts w:cs="David" w:hint="cs"/>
          <w:b/>
          <w:bCs/>
          <w:rtl/>
        </w:rPr>
      </w:pPr>
      <w:r w:rsidRPr="00261F57">
        <w:rPr>
          <w:rFonts w:cs="David" w:hint="cs"/>
          <w:b/>
          <w:bCs/>
          <w:rtl/>
        </w:rPr>
        <w:t>הצבעה</w:t>
      </w:r>
    </w:p>
    <w:p w14:paraId="710577BB" w14:textId="77777777" w:rsidR="00261F57" w:rsidRPr="00261F57" w:rsidRDefault="00261F57" w:rsidP="00261F57">
      <w:pPr>
        <w:bidi/>
        <w:jc w:val="center"/>
        <w:rPr>
          <w:rFonts w:cs="David" w:hint="cs"/>
          <w:rtl/>
        </w:rPr>
      </w:pPr>
      <w:r w:rsidRPr="00261F57">
        <w:rPr>
          <w:rFonts w:cs="David" w:hint="cs"/>
          <w:rtl/>
        </w:rPr>
        <w:t xml:space="preserve">בעד </w:t>
      </w:r>
      <w:r w:rsidRPr="00261F57">
        <w:rPr>
          <w:rFonts w:cs="David"/>
          <w:rtl/>
        </w:rPr>
        <w:t>–</w:t>
      </w:r>
      <w:r w:rsidRPr="00261F57">
        <w:rPr>
          <w:rFonts w:cs="David" w:hint="cs"/>
          <w:rtl/>
        </w:rPr>
        <w:t xml:space="preserve"> 6</w:t>
      </w:r>
    </w:p>
    <w:p w14:paraId="79CF233C" w14:textId="77777777" w:rsidR="00261F57" w:rsidRPr="00261F57" w:rsidRDefault="00261F57" w:rsidP="00261F57">
      <w:pPr>
        <w:bidi/>
        <w:jc w:val="center"/>
        <w:rPr>
          <w:rFonts w:cs="David" w:hint="cs"/>
          <w:rtl/>
        </w:rPr>
      </w:pPr>
      <w:r w:rsidRPr="00261F57">
        <w:rPr>
          <w:rFonts w:cs="David" w:hint="cs"/>
          <w:rtl/>
        </w:rPr>
        <w:t xml:space="preserve">נגד </w:t>
      </w:r>
      <w:r w:rsidRPr="00261F57">
        <w:rPr>
          <w:rFonts w:cs="David"/>
          <w:rtl/>
        </w:rPr>
        <w:t>–</w:t>
      </w:r>
      <w:r w:rsidRPr="00261F57">
        <w:rPr>
          <w:rFonts w:cs="David" w:hint="cs"/>
          <w:rtl/>
        </w:rPr>
        <w:t xml:space="preserve"> אין</w:t>
      </w:r>
    </w:p>
    <w:p w14:paraId="1A87C0FE" w14:textId="77777777" w:rsidR="00261F57" w:rsidRPr="00261F57" w:rsidRDefault="00261F57" w:rsidP="00261F57">
      <w:pPr>
        <w:bidi/>
        <w:jc w:val="center"/>
        <w:rPr>
          <w:rFonts w:cs="David" w:hint="cs"/>
          <w:rtl/>
        </w:rPr>
      </w:pPr>
      <w:r w:rsidRPr="00261F57">
        <w:rPr>
          <w:rFonts w:cs="David" w:hint="cs"/>
          <w:rtl/>
        </w:rPr>
        <w:t xml:space="preserve">נמנעים </w:t>
      </w:r>
      <w:r w:rsidRPr="00261F57">
        <w:rPr>
          <w:rFonts w:cs="David"/>
          <w:rtl/>
        </w:rPr>
        <w:t>–</w:t>
      </w:r>
      <w:r w:rsidRPr="00261F57">
        <w:rPr>
          <w:rFonts w:cs="David" w:hint="cs"/>
          <w:rtl/>
        </w:rPr>
        <w:t xml:space="preserve"> אין</w:t>
      </w:r>
    </w:p>
    <w:p w14:paraId="65037E0D" w14:textId="77777777" w:rsidR="00261F57" w:rsidRPr="00261F57" w:rsidRDefault="00261F57" w:rsidP="00261F57">
      <w:pPr>
        <w:bidi/>
        <w:jc w:val="center"/>
        <w:rPr>
          <w:rFonts w:cs="David" w:hint="cs"/>
          <w:rtl/>
        </w:rPr>
      </w:pPr>
      <w:r w:rsidRPr="00261F57">
        <w:rPr>
          <w:rFonts w:cs="David" w:hint="cs"/>
          <w:rtl/>
        </w:rPr>
        <w:t>ההחלטה לקיים דיון סיעתי בנושא הזיהום הסביבתי במפרץ חיפה לפי סעיף 86(א), נתקבלה.</w:t>
      </w:r>
    </w:p>
    <w:p w14:paraId="5207B840" w14:textId="77777777" w:rsidR="00261F57" w:rsidRPr="00261F57" w:rsidRDefault="00261F57" w:rsidP="00261F57">
      <w:pPr>
        <w:bidi/>
        <w:jc w:val="both"/>
        <w:rPr>
          <w:rFonts w:cs="David" w:hint="cs"/>
          <w:rtl/>
        </w:rPr>
      </w:pPr>
    </w:p>
    <w:p w14:paraId="0D344EF0" w14:textId="77777777" w:rsidR="00261F57" w:rsidRPr="00261F57" w:rsidRDefault="00261F57" w:rsidP="00261F57">
      <w:pPr>
        <w:bidi/>
        <w:jc w:val="both"/>
        <w:rPr>
          <w:rFonts w:cs="David" w:hint="cs"/>
          <w:rtl/>
        </w:rPr>
      </w:pPr>
      <w:r w:rsidRPr="00261F57">
        <w:rPr>
          <w:rFonts w:cs="David" w:hint="cs"/>
          <w:rtl/>
        </w:rPr>
        <w:tab/>
        <w:t>הישיבה נעולה.</w:t>
      </w:r>
    </w:p>
    <w:p w14:paraId="2AC4FEF1" w14:textId="77777777" w:rsidR="00261F57" w:rsidRPr="00261F57" w:rsidRDefault="00261F57" w:rsidP="00261F57">
      <w:pPr>
        <w:bidi/>
        <w:jc w:val="both"/>
        <w:rPr>
          <w:rFonts w:cs="David" w:hint="cs"/>
          <w:rtl/>
        </w:rPr>
      </w:pPr>
    </w:p>
    <w:p w14:paraId="62752E67" w14:textId="77777777" w:rsidR="00261F57" w:rsidRPr="00261F57" w:rsidRDefault="00261F57" w:rsidP="00261F57">
      <w:pPr>
        <w:bidi/>
        <w:jc w:val="both"/>
        <w:rPr>
          <w:rFonts w:cs="David" w:hint="cs"/>
          <w:b/>
          <w:bCs/>
          <w:rtl/>
        </w:rPr>
      </w:pPr>
      <w:r w:rsidRPr="00261F57">
        <w:rPr>
          <w:rFonts w:cs="David" w:hint="cs"/>
          <w:b/>
          <w:bCs/>
          <w:rtl/>
        </w:rPr>
        <w:t>הישיבה ננעלה בשעה 10:15</w:t>
      </w:r>
    </w:p>
    <w:p w14:paraId="448210DD" w14:textId="77777777" w:rsidR="00552A80" w:rsidRPr="00261F57" w:rsidRDefault="00552A80" w:rsidP="00261F57">
      <w:pPr>
        <w:bidi/>
        <w:rPr>
          <w:rFonts w:cs="David" w:hint="cs"/>
          <w:rtl/>
        </w:rPr>
      </w:pPr>
    </w:p>
    <w:sectPr w:rsidR="00552A80" w:rsidRPr="00261F57" w:rsidSect="00261F57">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5281E" w14:textId="77777777" w:rsidR="00000000" w:rsidRDefault="006E099E">
      <w:r>
        <w:separator/>
      </w:r>
    </w:p>
  </w:endnote>
  <w:endnote w:type="continuationSeparator" w:id="0">
    <w:p w14:paraId="30C338C0" w14:textId="77777777" w:rsidR="00000000" w:rsidRDefault="006E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DDA42" w14:textId="77777777" w:rsidR="00000000" w:rsidRDefault="006E099E">
      <w:r>
        <w:separator/>
      </w:r>
    </w:p>
  </w:footnote>
  <w:footnote w:type="continuationSeparator" w:id="0">
    <w:p w14:paraId="3E96678A" w14:textId="77777777" w:rsidR="00000000" w:rsidRDefault="006E0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1DB9F" w14:textId="77777777" w:rsidR="00261F57" w:rsidRDefault="00261F5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493575A" w14:textId="77777777" w:rsidR="00261F57" w:rsidRDefault="00261F57">
    <w:pPr>
      <w:pStyle w:val="Header"/>
      <w:ind w:right="360"/>
      <w:jc w:val="both"/>
      <w:rPr>
        <w:rtl/>
      </w:rPr>
    </w:pPr>
  </w:p>
  <w:p w14:paraId="738AE372" w14:textId="77777777" w:rsidR="00261F57" w:rsidRDefault="00261F57"/>
  <w:p w14:paraId="32447EC1" w14:textId="77777777" w:rsidR="00261F57" w:rsidRDefault="00261F57"/>
  <w:p w14:paraId="08BF9326" w14:textId="77777777" w:rsidR="00261F57" w:rsidRDefault="00261F57"/>
  <w:p w14:paraId="387CD4E6" w14:textId="77777777" w:rsidR="00261F57" w:rsidRDefault="00261F57"/>
  <w:p w14:paraId="280048F5" w14:textId="77777777" w:rsidR="00261F57" w:rsidRDefault="00261F57"/>
  <w:p w14:paraId="2DFBAAD5" w14:textId="77777777" w:rsidR="00261F57" w:rsidRDefault="00261F57"/>
  <w:p w14:paraId="2AD58053" w14:textId="77777777" w:rsidR="00261F57" w:rsidRDefault="00261F57"/>
  <w:p w14:paraId="5BA8CCEA" w14:textId="77777777" w:rsidR="00261F57" w:rsidRDefault="00261F57"/>
  <w:p w14:paraId="75CA01E6" w14:textId="77777777" w:rsidR="00261F57" w:rsidRDefault="00261F5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D578" w14:textId="77777777" w:rsidR="00261F57" w:rsidRDefault="00261F5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14:paraId="6FA73874" w14:textId="77777777" w:rsidR="00261F57" w:rsidRDefault="00261F57">
    <w:pPr>
      <w:pStyle w:val="Header"/>
      <w:ind w:right="360"/>
      <w:jc w:val="both"/>
      <w:rPr>
        <w:rStyle w:val="PageNumber"/>
        <w:rFonts w:hint="cs"/>
        <w:rtl/>
      </w:rPr>
    </w:pPr>
    <w:r>
      <w:rPr>
        <w:rtl/>
      </w:rPr>
      <w:t>ועדת</w:t>
    </w:r>
    <w:r>
      <w:rPr>
        <w:rStyle w:val="PageNumber"/>
        <w:rFonts w:hint="cs"/>
        <w:rtl/>
      </w:rPr>
      <w:t xml:space="preserve"> הכנסת</w:t>
    </w:r>
  </w:p>
  <w:p w14:paraId="7D2DAE80" w14:textId="77777777" w:rsidR="00261F57" w:rsidRDefault="00261F57">
    <w:pPr>
      <w:pStyle w:val="Header"/>
      <w:ind w:right="360"/>
      <w:jc w:val="both"/>
      <w:rPr>
        <w:rStyle w:val="PageNumber"/>
        <w:rFonts w:hint="cs"/>
        <w:rtl/>
      </w:rPr>
    </w:pPr>
    <w:r>
      <w:rPr>
        <w:rStyle w:val="PageNumber"/>
        <w:rFonts w:hint="cs"/>
        <w:rtl/>
      </w:rPr>
      <w:t>17/10/2006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6868פרוטוקול_ישיבת_ועדה.doc"/>
    <w:docVar w:name="StartMode" w:val="3"/>
  </w:docVars>
  <w:rsids>
    <w:rsidRoot w:val="00A54362"/>
    <w:rsid w:val="00261F57"/>
    <w:rsid w:val="002C1EF4"/>
    <w:rsid w:val="00552A80"/>
    <w:rsid w:val="006E099E"/>
    <w:rsid w:val="00965806"/>
    <w:rsid w:val="00A543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9F0A655"/>
  <w15:chartTrackingRefBased/>
  <w15:docId w15:val="{A09C71AB-259F-406D-8DE0-92A921F6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61F57"/>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261F57"/>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61F5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61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5</Pages>
  <Words>916</Words>
  <Characters>5225</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