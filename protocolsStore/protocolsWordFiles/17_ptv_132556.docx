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2FC1" w14:textId="77777777" w:rsidR="0024033B" w:rsidRPr="0024033B" w:rsidRDefault="0024033B" w:rsidP="0024033B">
      <w:pPr>
        <w:pStyle w:val="Heading5"/>
        <w:jc w:val="left"/>
        <w:rPr>
          <w:b/>
          <w:bCs/>
          <w:rtl/>
        </w:rPr>
      </w:pPr>
      <w:r w:rsidRPr="0024033B">
        <w:rPr>
          <w:b/>
          <w:bCs/>
          <w:rtl/>
        </w:rPr>
        <w:t xml:space="preserve">הכנסת </w:t>
      </w:r>
      <w:r w:rsidRPr="0024033B">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24033B">
        <w:rPr>
          <w:b/>
          <w:bCs/>
          <w:rtl/>
        </w:rPr>
        <w:tab/>
        <w:t>נוסח לא מתוקן</w:t>
      </w:r>
    </w:p>
    <w:p w14:paraId="64C1DDE5" w14:textId="77777777" w:rsidR="0024033B" w:rsidRPr="0024033B" w:rsidRDefault="0024033B" w:rsidP="0024033B">
      <w:pPr>
        <w:bidi/>
        <w:jc w:val="both"/>
        <w:rPr>
          <w:rFonts w:cs="David"/>
          <w:b/>
          <w:bCs/>
          <w:rtl/>
        </w:rPr>
      </w:pPr>
      <w:r w:rsidRPr="0024033B">
        <w:rPr>
          <w:rFonts w:cs="David"/>
          <w:b/>
          <w:bCs/>
          <w:rtl/>
        </w:rPr>
        <w:t xml:space="preserve">מושב </w:t>
      </w:r>
      <w:r w:rsidRPr="0024033B">
        <w:rPr>
          <w:rFonts w:cs="David" w:hint="cs"/>
          <w:b/>
          <w:bCs/>
          <w:rtl/>
        </w:rPr>
        <w:t>שני</w:t>
      </w:r>
    </w:p>
    <w:p w14:paraId="7C6A91C6" w14:textId="77777777" w:rsidR="0024033B" w:rsidRPr="0024033B" w:rsidRDefault="0024033B" w:rsidP="0024033B">
      <w:pPr>
        <w:bidi/>
        <w:jc w:val="both"/>
        <w:rPr>
          <w:rFonts w:cs="David" w:hint="cs"/>
          <w:b/>
          <w:bCs/>
          <w:rtl/>
        </w:rPr>
      </w:pPr>
    </w:p>
    <w:p w14:paraId="1F67553D" w14:textId="77777777" w:rsidR="0024033B" w:rsidRPr="0024033B" w:rsidRDefault="0024033B" w:rsidP="0024033B">
      <w:pPr>
        <w:bidi/>
        <w:jc w:val="both"/>
        <w:rPr>
          <w:rFonts w:cs="David" w:hint="cs"/>
          <w:b/>
          <w:bCs/>
          <w:rtl/>
        </w:rPr>
      </w:pPr>
    </w:p>
    <w:p w14:paraId="5A3DC5D2" w14:textId="77777777" w:rsidR="0024033B" w:rsidRPr="0024033B" w:rsidRDefault="0024033B" w:rsidP="0024033B">
      <w:pPr>
        <w:bidi/>
        <w:jc w:val="both"/>
        <w:rPr>
          <w:rFonts w:cs="David" w:hint="cs"/>
          <w:b/>
          <w:bCs/>
          <w:rtl/>
        </w:rPr>
      </w:pPr>
    </w:p>
    <w:p w14:paraId="0EDB0021" w14:textId="77777777" w:rsidR="0024033B" w:rsidRPr="0024033B" w:rsidRDefault="0024033B" w:rsidP="0024033B">
      <w:pPr>
        <w:bidi/>
        <w:jc w:val="center"/>
        <w:rPr>
          <w:rFonts w:cs="David" w:hint="cs"/>
          <w:b/>
          <w:bCs/>
          <w:rtl/>
        </w:rPr>
      </w:pPr>
      <w:r w:rsidRPr="0024033B">
        <w:rPr>
          <w:rFonts w:cs="David"/>
          <w:b/>
          <w:bCs/>
          <w:rtl/>
        </w:rPr>
        <w:t>פרוטוקול מס'</w:t>
      </w:r>
      <w:r w:rsidRPr="0024033B">
        <w:rPr>
          <w:rFonts w:cs="David" w:hint="cs"/>
          <w:b/>
          <w:bCs/>
          <w:rtl/>
        </w:rPr>
        <w:t xml:space="preserve"> 49</w:t>
      </w:r>
    </w:p>
    <w:p w14:paraId="02A0A89D" w14:textId="77777777" w:rsidR="0024033B" w:rsidRPr="0024033B" w:rsidRDefault="0024033B" w:rsidP="0024033B">
      <w:pPr>
        <w:bidi/>
        <w:jc w:val="center"/>
        <w:rPr>
          <w:rFonts w:cs="David" w:hint="cs"/>
          <w:b/>
          <w:bCs/>
          <w:rtl/>
        </w:rPr>
      </w:pPr>
      <w:r w:rsidRPr="0024033B">
        <w:rPr>
          <w:rFonts w:cs="David" w:hint="cs"/>
          <w:b/>
          <w:bCs/>
          <w:rtl/>
        </w:rPr>
        <w:t>מישיבת ועדת הכנסת</w:t>
      </w:r>
    </w:p>
    <w:p w14:paraId="68715278" w14:textId="77777777" w:rsidR="0024033B" w:rsidRPr="0024033B" w:rsidRDefault="0024033B" w:rsidP="0024033B">
      <w:pPr>
        <w:bidi/>
        <w:jc w:val="center"/>
        <w:rPr>
          <w:rFonts w:cs="David" w:hint="cs"/>
          <w:b/>
          <w:bCs/>
          <w:u w:val="single"/>
          <w:rtl/>
        </w:rPr>
      </w:pPr>
      <w:r w:rsidRPr="0024033B">
        <w:rPr>
          <w:rFonts w:cs="David" w:hint="cs"/>
          <w:b/>
          <w:bCs/>
          <w:u w:val="single"/>
          <w:rtl/>
        </w:rPr>
        <w:t>שהתקיימה ביום שלישי, ט"ז בחשון התשס"ז (7 בנובמבר 2006), שעה 09:00</w:t>
      </w:r>
    </w:p>
    <w:p w14:paraId="5E75B1B7" w14:textId="77777777" w:rsidR="0024033B" w:rsidRPr="0024033B" w:rsidRDefault="0024033B" w:rsidP="0024033B">
      <w:pPr>
        <w:tabs>
          <w:tab w:val="left" w:pos="1221"/>
        </w:tabs>
        <w:bidi/>
        <w:jc w:val="both"/>
        <w:rPr>
          <w:rFonts w:cs="David" w:hint="cs"/>
          <w:b/>
          <w:bCs/>
          <w:u w:val="single"/>
          <w:rtl/>
        </w:rPr>
      </w:pPr>
    </w:p>
    <w:p w14:paraId="642FAE71" w14:textId="77777777" w:rsidR="0024033B" w:rsidRPr="0024033B" w:rsidRDefault="0024033B" w:rsidP="0024033B">
      <w:pPr>
        <w:tabs>
          <w:tab w:val="left" w:pos="1221"/>
        </w:tabs>
        <w:bidi/>
        <w:jc w:val="both"/>
        <w:rPr>
          <w:rFonts w:cs="David" w:hint="cs"/>
          <w:b/>
          <w:bCs/>
          <w:u w:val="single"/>
          <w:rtl/>
        </w:rPr>
      </w:pPr>
    </w:p>
    <w:p w14:paraId="144413A6" w14:textId="77777777" w:rsidR="0024033B" w:rsidRPr="0024033B" w:rsidRDefault="0024033B" w:rsidP="0024033B">
      <w:pPr>
        <w:tabs>
          <w:tab w:val="left" w:pos="1221"/>
        </w:tabs>
        <w:bidi/>
        <w:jc w:val="both"/>
        <w:rPr>
          <w:rFonts w:cs="David" w:hint="cs"/>
          <w:b/>
          <w:bCs/>
          <w:u w:val="single"/>
          <w:rtl/>
        </w:rPr>
      </w:pPr>
    </w:p>
    <w:p w14:paraId="12B27EAE" w14:textId="77777777" w:rsidR="0024033B" w:rsidRPr="0024033B" w:rsidRDefault="0024033B" w:rsidP="0024033B">
      <w:pPr>
        <w:tabs>
          <w:tab w:val="left" w:pos="1221"/>
        </w:tabs>
        <w:bidi/>
        <w:jc w:val="both"/>
        <w:rPr>
          <w:rFonts w:cs="David" w:hint="cs"/>
          <w:rtl/>
        </w:rPr>
      </w:pPr>
      <w:r w:rsidRPr="0024033B">
        <w:rPr>
          <w:rFonts w:cs="David"/>
          <w:b/>
          <w:bCs/>
          <w:u w:val="single"/>
          <w:rtl/>
        </w:rPr>
        <w:t>סדר היום</w:t>
      </w:r>
      <w:r w:rsidRPr="0024033B">
        <w:rPr>
          <w:rFonts w:cs="David"/>
          <w:rtl/>
        </w:rPr>
        <w:t>:</w:t>
      </w:r>
    </w:p>
    <w:p w14:paraId="64B2959A" w14:textId="77777777" w:rsidR="0024033B" w:rsidRPr="0024033B" w:rsidRDefault="0024033B" w:rsidP="0024033B">
      <w:pPr>
        <w:tabs>
          <w:tab w:val="left" w:pos="1221"/>
        </w:tabs>
        <w:bidi/>
        <w:jc w:val="both"/>
        <w:rPr>
          <w:rFonts w:cs="David" w:hint="cs"/>
          <w:b/>
          <w:bCs/>
          <w:rtl/>
        </w:rPr>
      </w:pPr>
    </w:p>
    <w:p w14:paraId="32221E39" w14:textId="77777777" w:rsidR="0024033B" w:rsidRPr="0024033B" w:rsidRDefault="0024033B" w:rsidP="0024033B">
      <w:pPr>
        <w:numPr>
          <w:ilvl w:val="0"/>
          <w:numId w:val="1"/>
        </w:numPr>
        <w:overflowPunct w:val="0"/>
        <w:autoSpaceDE w:val="0"/>
        <w:autoSpaceDN w:val="0"/>
        <w:bidi/>
        <w:adjustRightInd w:val="0"/>
        <w:ind w:right="0"/>
        <w:jc w:val="both"/>
        <w:textAlignment w:val="baseline"/>
        <w:rPr>
          <w:rFonts w:cs="David" w:hint="cs"/>
          <w:b/>
          <w:bCs/>
          <w:rtl/>
        </w:rPr>
      </w:pPr>
      <w:r w:rsidRPr="0024033B">
        <w:rPr>
          <w:rFonts w:cs="David" w:hint="cs"/>
          <w:b/>
          <w:bCs/>
          <w:rtl/>
        </w:rPr>
        <w:t xml:space="preserve">בקשת חה"כ יצחק גלנטי להקדמת הדיון בהצעת חוק יסוד: נשיא המדינה (תיקון </w:t>
      </w:r>
      <w:r w:rsidRPr="0024033B">
        <w:rPr>
          <w:rFonts w:cs="David"/>
          <w:b/>
          <w:bCs/>
          <w:rtl/>
        </w:rPr>
        <w:t>–</w:t>
      </w:r>
      <w:r w:rsidRPr="0024033B">
        <w:rPr>
          <w:rFonts w:cs="David" w:hint="cs"/>
          <w:b/>
          <w:bCs/>
          <w:rtl/>
        </w:rPr>
        <w:t xml:space="preserve"> הפסקה זמנית של הכהונה ביוזמת ועדת הכנסת) (פ/1665), לפני הקריאה הטרומית</w:t>
      </w:r>
    </w:p>
    <w:p w14:paraId="61EE2C0C" w14:textId="77777777" w:rsidR="0024033B" w:rsidRPr="0024033B" w:rsidRDefault="0024033B" w:rsidP="0024033B">
      <w:pPr>
        <w:numPr>
          <w:ilvl w:val="0"/>
          <w:numId w:val="1"/>
        </w:numPr>
        <w:overflowPunct w:val="0"/>
        <w:autoSpaceDE w:val="0"/>
        <w:autoSpaceDN w:val="0"/>
        <w:bidi/>
        <w:adjustRightInd w:val="0"/>
        <w:ind w:right="0"/>
        <w:jc w:val="both"/>
        <w:textAlignment w:val="baseline"/>
        <w:rPr>
          <w:rFonts w:cs="David" w:hint="cs"/>
          <w:b/>
          <w:bCs/>
          <w:rtl/>
        </w:rPr>
      </w:pPr>
      <w:r w:rsidRPr="0024033B">
        <w:rPr>
          <w:rFonts w:cs="David" w:hint="cs"/>
          <w:b/>
          <w:bCs/>
          <w:rtl/>
        </w:rPr>
        <w:t>פניית חה"כ גדעון סער בנושא החלפת יושב-ראש הוועדה לענייני ביקורת המדינה</w:t>
      </w:r>
    </w:p>
    <w:p w14:paraId="091CC32C" w14:textId="77777777" w:rsidR="0024033B" w:rsidRPr="0024033B" w:rsidRDefault="0024033B" w:rsidP="0024033B">
      <w:pPr>
        <w:bidi/>
        <w:jc w:val="both"/>
        <w:rPr>
          <w:rFonts w:cs="David" w:hint="cs"/>
          <w:rtl/>
        </w:rPr>
      </w:pPr>
    </w:p>
    <w:p w14:paraId="2F78174C" w14:textId="77777777" w:rsidR="0024033B" w:rsidRPr="0024033B" w:rsidRDefault="0024033B" w:rsidP="0024033B">
      <w:pPr>
        <w:bidi/>
        <w:jc w:val="both"/>
        <w:rPr>
          <w:rFonts w:cs="David" w:hint="cs"/>
          <w:b/>
          <w:bCs/>
          <w:u w:val="single"/>
          <w:rtl/>
        </w:rPr>
      </w:pPr>
    </w:p>
    <w:p w14:paraId="2D228DCF" w14:textId="77777777" w:rsidR="0024033B" w:rsidRPr="0024033B" w:rsidRDefault="0024033B" w:rsidP="0024033B">
      <w:pPr>
        <w:bidi/>
        <w:jc w:val="both"/>
        <w:rPr>
          <w:rFonts w:cs="David" w:hint="cs"/>
          <w:rtl/>
        </w:rPr>
      </w:pPr>
      <w:r w:rsidRPr="0024033B">
        <w:rPr>
          <w:rFonts w:cs="David"/>
          <w:b/>
          <w:bCs/>
          <w:u w:val="single"/>
          <w:rtl/>
        </w:rPr>
        <w:t>נכחו</w:t>
      </w:r>
      <w:r w:rsidRPr="0024033B">
        <w:rPr>
          <w:rFonts w:cs="David"/>
          <w:rtl/>
        </w:rPr>
        <w:t>:</w:t>
      </w:r>
    </w:p>
    <w:p w14:paraId="21A717D1" w14:textId="77777777" w:rsidR="0024033B" w:rsidRPr="0024033B" w:rsidRDefault="0024033B" w:rsidP="0024033B">
      <w:pPr>
        <w:bidi/>
        <w:jc w:val="both"/>
        <w:rPr>
          <w:rFonts w:cs="David" w:hint="cs"/>
          <w:b/>
          <w:bCs/>
          <w:u w:val="single"/>
          <w:rtl/>
        </w:rPr>
      </w:pPr>
    </w:p>
    <w:p w14:paraId="224969B2" w14:textId="77777777" w:rsidR="0024033B" w:rsidRPr="0024033B" w:rsidRDefault="0024033B" w:rsidP="0024033B">
      <w:pPr>
        <w:tabs>
          <w:tab w:val="left" w:pos="1788"/>
        </w:tabs>
        <w:bidi/>
        <w:jc w:val="both"/>
        <w:rPr>
          <w:rFonts w:cs="David"/>
          <w:rtl/>
        </w:rPr>
      </w:pPr>
      <w:r w:rsidRPr="0024033B">
        <w:rPr>
          <w:rFonts w:cs="David"/>
          <w:b/>
          <w:bCs/>
          <w:u w:val="single"/>
          <w:rtl/>
        </w:rPr>
        <w:t>חברי הוועדה</w:t>
      </w:r>
      <w:r w:rsidRPr="0024033B">
        <w:rPr>
          <w:rFonts w:cs="David"/>
          <w:rtl/>
        </w:rPr>
        <w:t>:</w:t>
      </w:r>
    </w:p>
    <w:p w14:paraId="7568910D" w14:textId="77777777" w:rsidR="0024033B" w:rsidRPr="0024033B" w:rsidRDefault="0024033B" w:rsidP="0024033B">
      <w:pPr>
        <w:bidi/>
        <w:jc w:val="both"/>
        <w:rPr>
          <w:rFonts w:cs="David" w:hint="cs"/>
          <w:rtl/>
        </w:rPr>
      </w:pPr>
      <w:r w:rsidRPr="0024033B">
        <w:rPr>
          <w:rFonts w:cs="David" w:hint="cs"/>
          <w:rtl/>
        </w:rPr>
        <w:t xml:space="preserve">רוחמה אברהם </w:t>
      </w:r>
      <w:r w:rsidRPr="0024033B">
        <w:rPr>
          <w:rFonts w:cs="David"/>
          <w:rtl/>
        </w:rPr>
        <w:t>–</w:t>
      </w:r>
      <w:r w:rsidRPr="0024033B">
        <w:rPr>
          <w:rFonts w:cs="David" w:hint="cs"/>
          <w:rtl/>
        </w:rPr>
        <w:t xml:space="preserve"> היו"ר</w:t>
      </w:r>
    </w:p>
    <w:p w14:paraId="47919330" w14:textId="77777777" w:rsidR="0024033B" w:rsidRPr="0024033B" w:rsidRDefault="0024033B" w:rsidP="0024033B">
      <w:pPr>
        <w:bidi/>
        <w:jc w:val="both"/>
        <w:rPr>
          <w:rFonts w:cs="David" w:hint="cs"/>
          <w:rtl/>
        </w:rPr>
      </w:pPr>
      <w:r w:rsidRPr="0024033B">
        <w:rPr>
          <w:rFonts w:cs="David" w:hint="cs"/>
          <w:rtl/>
        </w:rPr>
        <w:t>קולט אביטל</w:t>
      </w:r>
    </w:p>
    <w:p w14:paraId="36C86ED5" w14:textId="77777777" w:rsidR="0024033B" w:rsidRPr="0024033B" w:rsidRDefault="0024033B" w:rsidP="0024033B">
      <w:pPr>
        <w:bidi/>
        <w:jc w:val="both"/>
        <w:rPr>
          <w:rFonts w:cs="David" w:hint="cs"/>
          <w:rtl/>
        </w:rPr>
      </w:pPr>
      <w:r w:rsidRPr="0024033B">
        <w:rPr>
          <w:rFonts w:cs="David" w:hint="cs"/>
          <w:rtl/>
        </w:rPr>
        <w:t>דוד אזולאי</w:t>
      </w:r>
    </w:p>
    <w:p w14:paraId="4250A56A" w14:textId="77777777" w:rsidR="0024033B" w:rsidRPr="0024033B" w:rsidRDefault="0024033B" w:rsidP="0024033B">
      <w:pPr>
        <w:bidi/>
        <w:jc w:val="both"/>
        <w:rPr>
          <w:rFonts w:cs="David" w:hint="cs"/>
          <w:rtl/>
        </w:rPr>
      </w:pPr>
      <w:r w:rsidRPr="0024033B">
        <w:rPr>
          <w:rFonts w:cs="David" w:hint="cs"/>
          <w:rtl/>
        </w:rPr>
        <w:t>אורי אריאל</w:t>
      </w:r>
    </w:p>
    <w:p w14:paraId="2AE6AAA7" w14:textId="77777777" w:rsidR="0024033B" w:rsidRPr="0024033B" w:rsidRDefault="0024033B" w:rsidP="0024033B">
      <w:pPr>
        <w:bidi/>
        <w:jc w:val="both"/>
        <w:rPr>
          <w:rFonts w:cs="David" w:hint="cs"/>
          <w:rtl/>
        </w:rPr>
      </w:pPr>
      <w:r w:rsidRPr="0024033B">
        <w:rPr>
          <w:rFonts w:cs="David" w:hint="cs"/>
          <w:rtl/>
        </w:rPr>
        <w:t>אליהו גבאי</w:t>
      </w:r>
    </w:p>
    <w:p w14:paraId="6E2D85A8" w14:textId="77777777" w:rsidR="0024033B" w:rsidRPr="0024033B" w:rsidRDefault="0024033B" w:rsidP="0024033B">
      <w:pPr>
        <w:bidi/>
        <w:jc w:val="both"/>
        <w:rPr>
          <w:rFonts w:cs="David" w:hint="cs"/>
          <w:rtl/>
        </w:rPr>
      </w:pPr>
      <w:r w:rsidRPr="0024033B">
        <w:rPr>
          <w:rFonts w:cs="David" w:hint="cs"/>
          <w:rtl/>
        </w:rPr>
        <w:t>יצחק גלנטי</w:t>
      </w:r>
    </w:p>
    <w:p w14:paraId="636D78B0" w14:textId="77777777" w:rsidR="0024033B" w:rsidRPr="0024033B" w:rsidRDefault="0024033B" w:rsidP="0024033B">
      <w:pPr>
        <w:bidi/>
        <w:jc w:val="both"/>
        <w:rPr>
          <w:rFonts w:cs="David" w:hint="cs"/>
          <w:rtl/>
        </w:rPr>
      </w:pPr>
      <w:r w:rsidRPr="0024033B">
        <w:rPr>
          <w:rFonts w:cs="David" w:hint="cs"/>
          <w:rtl/>
        </w:rPr>
        <w:t>מגלי והבה</w:t>
      </w:r>
    </w:p>
    <w:p w14:paraId="79BBDF1C" w14:textId="77777777" w:rsidR="0024033B" w:rsidRPr="0024033B" w:rsidRDefault="0024033B" w:rsidP="0024033B">
      <w:pPr>
        <w:bidi/>
        <w:jc w:val="both"/>
        <w:rPr>
          <w:rFonts w:cs="David" w:hint="cs"/>
          <w:rtl/>
        </w:rPr>
      </w:pPr>
      <w:r w:rsidRPr="0024033B">
        <w:rPr>
          <w:rFonts w:cs="David" w:hint="cs"/>
          <w:rtl/>
        </w:rPr>
        <w:t>נסים זאב</w:t>
      </w:r>
    </w:p>
    <w:p w14:paraId="376B39F2" w14:textId="77777777" w:rsidR="0024033B" w:rsidRPr="0024033B" w:rsidRDefault="0024033B" w:rsidP="0024033B">
      <w:pPr>
        <w:bidi/>
        <w:jc w:val="both"/>
        <w:rPr>
          <w:rFonts w:cs="David" w:hint="cs"/>
          <w:rtl/>
        </w:rPr>
      </w:pPr>
      <w:r w:rsidRPr="0024033B">
        <w:rPr>
          <w:rFonts w:cs="David" w:hint="cs"/>
          <w:rtl/>
        </w:rPr>
        <w:t>נדיה חילו</w:t>
      </w:r>
    </w:p>
    <w:p w14:paraId="279ACDA9" w14:textId="77777777" w:rsidR="0024033B" w:rsidRPr="0024033B" w:rsidRDefault="0024033B" w:rsidP="0024033B">
      <w:pPr>
        <w:bidi/>
        <w:jc w:val="both"/>
        <w:rPr>
          <w:rFonts w:cs="David" w:hint="cs"/>
          <w:rtl/>
        </w:rPr>
      </w:pPr>
      <w:r w:rsidRPr="0024033B">
        <w:rPr>
          <w:rFonts w:cs="David" w:hint="cs"/>
          <w:rtl/>
        </w:rPr>
        <w:t>יואל חסון</w:t>
      </w:r>
    </w:p>
    <w:p w14:paraId="78D09093" w14:textId="77777777" w:rsidR="0024033B" w:rsidRPr="0024033B" w:rsidRDefault="0024033B" w:rsidP="0024033B">
      <w:pPr>
        <w:bidi/>
        <w:jc w:val="both"/>
        <w:rPr>
          <w:rFonts w:cs="David" w:hint="cs"/>
          <w:rtl/>
        </w:rPr>
      </w:pPr>
      <w:r w:rsidRPr="0024033B">
        <w:rPr>
          <w:rFonts w:cs="David" w:hint="cs"/>
          <w:rtl/>
        </w:rPr>
        <w:t>אחמד טיבי</w:t>
      </w:r>
    </w:p>
    <w:p w14:paraId="744762D7" w14:textId="77777777" w:rsidR="0024033B" w:rsidRPr="0024033B" w:rsidRDefault="0024033B" w:rsidP="0024033B">
      <w:pPr>
        <w:bidi/>
        <w:jc w:val="both"/>
        <w:rPr>
          <w:rFonts w:cs="David" w:hint="cs"/>
          <w:rtl/>
        </w:rPr>
      </w:pPr>
      <w:r w:rsidRPr="0024033B">
        <w:rPr>
          <w:rFonts w:cs="David" w:hint="cs"/>
          <w:rtl/>
        </w:rPr>
        <w:t>אסתרינה טרטמן</w:t>
      </w:r>
    </w:p>
    <w:p w14:paraId="71A7D3A7" w14:textId="77777777" w:rsidR="0024033B" w:rsidRPr="0024033B" w:rsidRDefault="0024033B" w:rsidP="0024033B">
      <w:pPr>
        <w:bidi/>
        <w:jc w:val="both"/>
        <w:rPr>
          <w:rFonts w:cs="David" w:hint="cs"/>
          <w:rtl/>
        </w:rPr>
      </w:pPr>
      <w:r w:rsidRPr="0024033B">
        <w:rPr>
          <w:rFonts w:cs="David" w:hint="cs"/>
          <w:rtl/>
        </w:rPr>
        <w:t>אביגדור יצחקי</w:t>
      </w:r>
    </w:p>
    <w:p w14:paraId="4E6FB01E" w14:textId="77777777" w:rsidR="0024033B" w:rsidRPr="0024033B" w:rsidRDefault="0024033B" w:rsidP="0024033B">
      <w:pPr>
        <w:bidi/>
        <w:jc w:val="both"/>
        <w:rPr>
          <w:rFonts w:cs="David" w:hint="cs"/>
          <w:rtl/>
        </w:rPr>
      </w:pPr>
      <w:r w:rsidRPr="0024033B">
        <w:rPr>
          <w:rFonts w:cs="David" w:hint="cs"/>
          <w:rtl/>
        </w:rPr>
        <w:t>יעקב מרגי</w:t>
      </w:r>
    </w:p>
    <w:p w14:paraId="2DC451E1" w14:textId="77777777" w:rsidR="0024033B" w:rsidRPr="0024033B" w:rsidRDefault="0024033B" w:rsidP="0024033B">
      <w:pPr>
        <w:bidi/>
        <w:jc w:val="both"/>
        <w:rPr>
          <w:rFonts w:cs="David" w:hint="cs"/>
          <w:rtl/>
        </w:rPr>
      </w:pPr>
      <w:r w:rsidRPr="0024033B">
        <w:rPr>
          <w:rFonts w:cs="David" w:hint="cs"/>
          <w:rtl/>
        </w:rPr>
        <w:t>יורם מרציאנו</w:t>
      </w:r>
    </w:p>
    <w:p w14:paraId="5F85FC8D" w14:textId="77777777" w:rsidR="0024033B" w:rsidRPr="0024033B" w:rsidRDefault="0024033B" w:rsidP="0024033B">
      <w:pPr>
        <w:bidi/>
        <w:jc w:val="both"/>
        <w:rPr>
          <w:rFonts w:cs="David" w:hint="cs"/>
          <w:rtl/>
        </w:rPr>
      </w:pPr>
      <w:r w:rsidRPr="0024033B">
        <w:rPr>
          <w:rFonts w:cs="David" w:hint="cs"/>
          <w:rtl/>
        </w:rPr>
        <w:t>גדעון סער</w:t>
      </w:r>
    </w:p>
    <w:p w14:paraId="3236A8EE" w14:textId="77777777" w:rsidR="0024033B" w:rsidRPr="0024033B" w:rsidRDefault="0024033B" w:rsidP="0024033B">
      <w:pPr>
        <w:bidi/>
        <w:jc w:val="both"/>
        <w:rPr>
          <w:rFonts w:cs="David" w:hint="cs"/>
          <w:rtl/>
        </w:rPr>
      </w:pPr>
      <w:r w:rsidRPr="0024033B">
        <w:rPr>
          <w:rFonts w:cs="David" w:hint="cs"/>
          <w:rtl/>
        </w:rPr>
        <w:t>ראובן ריבלין</w:t>
      </w:r>
    </w:p>
    <w:p w14:paraId="75FB8807" w14:textId="77777777" w:rsidR="0024033B" w:rsidRPr="0024033B" w:rsidRDefault="0024033B" w:rsidP="0024033B">
      <w:pPr>
        <w:bidi/>
        <w:jc w:val="both"/>
        <w:rPr>
          <w:rFonts w:cs="David" w:hint="cs"/>
          <w:rtl/>
        </w:rPr>
      </w:pPr>
      <w:r w:rsidRPr="0024033B">
        <w:rPr>
          <w:rFonts w:cs="David" w:hint="cs"/>
          <w:rtl/>
        </w:rPr>
        <w:t>ליה שמטוב</w:t>
      </w:r>
    </w:p>
    <w:p w14:paraId="4D9E5F04" w14:textId="77777777" w:rsidR="0024033B" w:rsidRPr="0024033B" w:rsidRDefault="0024033B" w:rsidP="0024033B">
      <w:pPr>
        <w:bidi/>
        <w:jc w:val="both"/>
        <w:rPr>
          <w:rFonts w:cs="David" w:hint="cs"/>
          <w:rtl/>
        </w:rPr>
      </w:pPr>
      <w:r w:rsidRPr="0024033B">
        <w:rPr>
          <w:rFonts w:cs="David" w:hint="cs"/>
          <w:rtl/>
        </w:rPr>
        <w:t>משה שרוני</w:t>
      </w:r>
    </w:p>
    <w:p w14:paraId="4FAFFAA3" w14:textId="77777777" w:rsidR="0024033B" w:rsidRPr="0024033B" w:rsidRDefault="0024033B" w:rsidP="0024033B">
      <w:pPr>
        <w:bidi/>
        <w:jc w:val="both"/>
        <w:rPr>
          <w:rFonts w:cs="David" w:hint="cs"/>
          <w:rtl/>
        </w:rPr>
      </w:pPr>
    </w:p>
    <w:p w14:paraId="2D2F256B" w14:textId="77777777" w:rsidR="0024033B" w:rsidRPr="0024033B" w:rsidRDefault="0024033B" w:rsidP="0024033B">
      <w:pPr>
        <w:bidi/>
        <w:jc w:val="both"/>
        <w:rPr>
          <w:rFonts w:cs="David" w:hint="cs"/>
          <w:rtl/>
        </w:rPr>
      </w:pPr>
      <w:r w:rsidRPr="0024033B">
        <w:rPr>
          <w:rFonts w:cs="David" w:hint="cs"/>
          <w:rtl/>
        </w:rPr>
        <w:t>זבולון אורלב</w:t>
      </w:r>
    </w:p>
    <w:p w14:paraId="04BB4A6C" w14:textId="77777777" w:rsidR="0024033B" w:rsidRPr="0024033B" w:rsidRDefault="0024033B" w:rsidP="0024033B">
      <w:pPr>
        <w:bidi/>
        <w:jc w:val="both"/>
        <w:rPr>
          <w:rFonts w:cs="David" w:hint="cs"/>
          <w:rtl/>
        </w:rPr>
      </w:pPr>
      <w:r w:rsidRPr="0024033B">
        <w:rPr>
          <w:rFonts w:cs="David" w:hint="cs"/>
          <w:rtl/>
        </w:rPr>
        <w:t>מיכאל איתן</w:t>
      </w:r>
    </w:p>
    <w:p w14:paraId="2022CED4" w14:textId="77777777" w:rsidR="0024033B" w:rsidRPr="0024033B" w:rsidRDefault="0024033B" w:rsidP="0024033B">
      <w:pPr>
        <w:bidi/>
        <w:jc w:val="both"/>
        <w:rPr>
          <w:rFonts w:cs="David" w:hint="cs"/>
          <w:rtl/>
        </w:rPr>
      </w:pPr>
      <w:r w:rsidRPr="0024033B">
        <w:rPr>
          <w:rFonts w:cs="David" w:hint="cs"/>
          <w:rtl/>
        </w:rPr>
        <w:t>זאב אלקין</w:t>
      </w:r>
    </w:p>
    <w:p w14:paraId="72655A54" w14:textId="77777777" w:rsidR="0024033B" w:rsidRPr="0024033B" w:rsidRDefault="0024033B" w:rsidP="0024033B">
      <w:pPr>
        <w:bidi/>
        <w:jc w:val="both"/>
        <w:rPr>
          <w:rFonts w:cs="David" w:hint="cs"/>
          <w:rtl/>
        </w:rPr>
      </w:pPr>
      <w:r w:rsidRPr="0024033B">
        <w:rPr>
          <w:rFonts w:cs="David" w:hint="cs"/>
          <w:rtl/>
        </w:rPr>
        <w:t>אלחנן גלזר</w:t>
      </w:r>
    </w:p>
    <w:p w14:paraId="35473503" w14:textId="77777777" w:rsidR="0024033B" w:rsidRPr="0024033B" w:rsidRDefault="0024033B" w:rsidP="0024033B">
      <w:pPr>
        <w:bidi/>
        <w:jc w:val="both"/>
        <w:rPr>
          <w:rFonts w:cs="David" w:hint="cs"/>
          <w:rtl/>
        </w:rPr>
      </w:pPr>
      <w:r w:rsidRPr="0024033B">
        <w:rPr>
          <w:rFonts w:cs="David" w:hint="cs"/>
          <w:rtl/>
        </w:rPr>
        <w:t>יצחק וקנין</w:t>
      </w:r>
    </w:p>
    <w:p w14:paraId="07C98E88" w14:textId="77777777" w:rsidR="0024033B" w:rsidRPr="0024033B" w:rsidRDefault="0024033B" w:rsidP="0024033B">
      <w:pPr>
        <w:bidi/>
        <w:jc w:val="both"/>
        <w:rPr>
          <w:rFonts w:cs="David" w:hint="cs"/>
          <w:rtl/>
        </w:rPr>
      </w:pPr>
      <w:r w:rsidRPr="0024033B">
        <w:rPr>
          <w:rFonts w:cs="David" w:hint="cs"/>
          <w:rtl/>
        </w:rPr>
        <w:t xml:space="preserve">יצחק זיו </w:t>
      </w:r>
    </w:p>
    <w:p w14:paraId="5A6DB419" w14:textId="77777777" w:rsidR="0024033B" w:rsidRPr="0024033B" w:rsidRDefault="0024033B" w:rsidP="0024033B">
      <w:pPr>
        <w:bidi/>
        <w:jc w:val="both"/>
        <w:rPr>
          <w:rFonts w:cs="David" w:hint="cs"/>
          <w:rtl/>
        </w:rPr>
      </w:pPr>
      <w:r w:rsidRPr="0024033B">
        <w:rPr>
          <w:rFonts w:cs="David" w:hint="cs"/>
          <w:rtl/>
        </w:rPr>
        <w:t>דב חנין</w:t>
      </w:r>
    </w:p>
    <w:p w14:paraId="3DA301DE" w14:textId="77777777" w:rsidR="0024033B" w:rsidRPr="0024033B" w:rsidRDefault="0024033B" w:rsidP="0024033B">
      <w:pPr>
        <w:bidi/>
        <w:jc w:val="both"/>
        <w:rPr>
          <w:rFonts w:cs="David" w:hint="cs"/>
          <w:rtl/>
        </w:rPr>
      </w:pPr>
      <w:r w:rsidRPr="0024033B">
        <w:rPr>
          <w:rFonts w:cs="David" w:hint="cs"/>
          <w:rtl/>
        </w:rPr>
        <w:t>דוד טל</w:t>
      </w:r>
    </w:p>
    <w:p w14:paraId="318B72DF" w14:textId="77777777" w:rsidR="0024033B" w:rsidRPr="0024033B" w:rsidRDefault="0024033B" w:rsidP="0024033B">
      <w:pPr>
        <w:bidi/>
        <w:jc w:val="both"/>
        <w:rPr>
          <w:rFonts w:cs="David" w:hint="cs"/>
          <w:rtl/>
        </w:rPr>
      </w:pPr>
      <w:r w:rsidRPr="0024033B">
        <w:rPr>
          <w:rFonts w:cs="David" w:hint="cs"/>
          <w:rtl/>
        </w:rPr>
        <w:t>שלי יחימוביץ</w:t>
      </w:r>
    </w:p>
    <w:p w14:paraId="4DC2AAF4" w14:textId="77777777" w:rsidR="0024033B" w:rsidRPr="0024033B" w:rsidRDefault="0024033B" w:rsidP="0024033B">
      <w:pPr>
        <w:bidi/>
        <w:jc w:val="both"/>
        <w:rPr>
          <w:rFonts w:cs="David" w:hint="cs"/>
          <w:rtl/>
        </w:rPr>
      </w:pPr>
      <w:r w:rsidRPr="0024033B">
        <w:rPr>
          <w:rFonts w:cs="David" w:hint="cs"/>
          <w:rtl/>
        </w:rPr>
        <w:t>יעקב כהן</w:t>
      </w:r>
    </w:p>
    <w:p w14:paraId="40253998" w14:textId="77777777" w:rsidR="0024033B" w:rsidRPr="0024033B" w:rsidRDefault="0024033B" w:rsidP="0024033B">
      <w:pPr>
        <w:bidi/>
        <w:jc w:val="both"/>
        <w:rPr>
          <w:rFonts w:cs="David" w:hint="cs"/>
          <w:rtl/>
        </w:rPr>
      </w:pPr>
      <w:r w:rsidRPr="0024033B">
        <w:rPr>
          <w:rFonts w:cs="David" w:hint="cs"/>
          <w:rtl/>
        </w:rPr>
        <w:t>מיכאל נודלמן</w:t>
      </w:r>
    </w:p>
    <w:p w14:paraId="6F1F45B9" w14:textId="77777777" w:rsidR="0024033B" w:rsidRPr="0024033B" w:rsidRDefault="0024033B" w:rsidP="0024033B">
      <w:pPr>
        <w:bidi/>
        <w:jc w:val="both"/>
        <w:rPr>
          <w:rFonts w:cs="David" w:hint="cs"/>
          <w:rtl/>
        </w:rPr>
      </w:pPr>
      <w:r w:rsidRPr="0024033B">
        <w:rPr>
          <w:rFonts w:cs="David" w:hint="cs"/>
          <w:rtl/>
        </w:rPr>
        <w:t>דני נוה</w:t>
      </w:r>
    </w:p>
    <w:p w14:paraId="1DC2AB51" w14:textId="77777777" w:rsidR="0024033B" w:rsidRPr="0024033B" w:rsidRDefault="0024033B" w:rsidP="0024033B">
      <w:pPr>
        <w:bidi/>
        <w:jc w:val="both"/>
        <w:rPr>
          <w:rFonts w:cs="David" w:hint="cs"/>
          <w:rtl/>
        </w:rPr>
      </w:pPr>
      <w:r w:rsidRPr="0024033B">
        <w:rPr>
          <w:rFonts w:cs="David" w:hint="cs"/>
          <w:rtl/>
        </w:rPr>
        <w:t>חנא סוויד</w:t>
      </w:r>
    </w:p>
    <w:p w14:paraId="5033057C" w14:textId="77777777" w:rsidR="0024033B" w:rsidRPr="0024033B" w:rsidRDefault="0024033B" w:rsidP="0024033B">
      <w:pPr>
        <w:bidi/>
        <w:jc w:val="both"/>
        <w:rPr>
          <w:rFonts w:cs="David" w:hint="cs"/>
          <w:rtl/>
        </w:rPr>
      </w:pPr>
    </w:p>
    <w:p w14:paraId="506655B0" w14:textId="77777777" w:rsidR="0024033B" w:rsidRPr="0024033B" w:rsidRDefault="0024033B" w:rsidP="0024033B">
      <w:pPr>
        <w:tabs>
          <w:tab w:val="left" w:pos="1788"/>
          <w:tab w:val="left" w:pos="3631"/>
        </w:tabs>
        <w:bidi/>
        <w:jc w:val="both"/>
        <w:rPr>
          <w:rFonts w:cs="David" w:hint="cs"/>
          <w:b/>
          <w:bCs/>
          <w:u w:val="single"/>
          <w:rtl/>
        </w:rPr>
      </w:pPr>
    </w:p>
    <w:p w14:paraId="00F23382" w14:textId="77777777" w:rsidR="0024033B" w:rsidRPr="0024033B" w:rsidRDefault="0024033B" w:rsidP="0024033B">
      <w:pPr>
        <w:tabs>
          <w:tab w:val="left" w:pos="1788"/>
          <w:tab w:val="left" w:pos="3631"/>
        </w:tabs>
        <w:bidi/>
        <w:jc w:val="both"/>
        <w:rPr>
          <w:rFonts w:cs="David" w:hint="cs"/>
          <w:rtl/>
        </w:rPr>
      </w:pPr>
      <w:r w:rsidRPr="0024033B">
        <w:rPr>
          <w:rFonts w:cs="David"/>
          <w:b/>
          <w:bCs/>
          <w:u w:val="single"/>
          <w:rtl/>
        </w:rPr>
        <w:br w:type="page"/>
      </w:r>
      <w:r w:rsidRPr="0024033B">
        <w:rPr>
          <w:rFonts w:cs="David"/>
          <w:b/>
          <w:bCs/>
          <w:u w:val="single"/>
          <w:rtl/>
        </w:rPr>
        <w:lastRenderedPageBreak/>
        <w:t>מוזמנים</w:t>
      </w:r>
      <w:r w:rsidRPr="0024033B">
        <w:rPr>
          <w:rFonts w:cs="David"/>
          <w:rtl/>
        </w:rPr>
        <w:t>:</w:t>
      </w:r>
    </w:p>
    <w:p w14:paraId="66AEAB49" w14:textId="77777777" w:rsidR="0024033B" w:rsidRPr="0024033B" w:rsidRDefault="0024033B" w:rsidP="0024033B">
      <w:pPr>
        <w:tabs>
          <w:tab w:val="left" w:pos="1788"/>
          <w:tab w:val="left" w:pos="3631"/>
        </w:tabs>
        <w:bidi/>
        <w:jc w:val="both"/>
        <w:rPr>
          <w:rFonts w:cs="David" w:hint="cs"/>
          <w:rtl/>
        </w:rPr>
      </w:pPr>
      <w:r w:rsidRPr="0024033B">
        <w:rPr>
          <w:rFonts w:cs="David" w:hint="cs"/>
          <w:rtl/>
        </w:rPr>
        <w:t>מזכיר הכנסת אריה האן</w:t>
      </w:r>
    </w:p>
    <w:p w14:paraId="55EDFE0A" w14:textId="77777777" w:rsidR="0024033B" w:rsidRPr="0024033B" w:rsidRDefault="0024033B" w:rsidP="0024033B">
      <w:pPr>
        <w:tabs>
          <w:tab w:val="left" w:pos="1788"/>
          <w:tab w:val="left" w:pos="3631"/>
        </w:tabs>
        <w:bidi/>
        <w:jc w:val="both"/>
        <w:rPr>
          <w:rFonts w:cs="David" w:hint="cs"/>
          <w:rtl/>
        </w:rPr>
      </w:pPr>
      <w:r w:rsidRPr="0024033B">
        <w:rPr>
          <w:rFonts w:cs="David" w:hint="cs"/>
          <w:rtl/>
        </w:rPr>
        <w:t>סגנית מזכיר הכנסת ירדנה מלר-הורביץ</w:t>
      </w:r>
      <w:r w:rsidRPr="0024033B">
        <w:rPr>
          <w:rFonts w:cs="David" w:hint="cs"/>
          <w:rtl/>
        </w:rPr>
        <w:tab/>
      </w:r>
    </w:p>
    <w:p w14:paraId="2637A7DE" w14:textId="77777777" w:rsidR="0024033B" w:rsidRPr="0024033B" w:rsidRDefault="0024033B" w:rsidP="0024033B">
      <w:pPr>
        <w:tabs>
          <w:tab w:val="left" w:pos="1788"/>
          <w:tab w:val="left" w:pos="3631"/>
        </w:tabs>
        <w:bidi/>
        <w:jc w:val="both"/>
        <w:rPr>
          <w:rFonts w:cs="David" w:hint="cs"/>
          <w:rtl/>
        </w:rPr>
      </w:pPr>
      <w:r w:rsidRPr="0024033B">
        <w:rPr>
          <w:rFonts w:cs="David" w:hint="cs"/>
          <w:rtl/>
        </w:rPr>
        <w:t xml:space="preserve">גאולה רזיאל </w:t>
      </w:r>
      <w:r w:rsidRPr="0024033B">
        <w:rPr>
          <w:rFonts w:cs="David"/>
          <w:rtl/>
        </w:rPr>
        <w:t>–</w:t>
      </w:r>
      <w:r w:rsidRPr="0024033B">
        <w:rPr>
          <w:rFonts w:cs="David" w:hint="cs"/>
          <w:rtl/>
        </w:rPr>
        <w:t xml:space="preserve"> מנהלת לשכת מזכיר הכנסת</w:t>
      </w:r>
    </w:p>
    <w:p w14:paraId="402FA825" w14:textId="77777777" w:rsidR="0024033B" w:rsidRPr="0024033B" w:rsidRDefault="0024033B" w:rsidP="0024033B">
      <w:pPr>
        <w:bidi/>
        <w:jc w:val="both"/>
        <w:rPr>
          <w:rFonts w:cs="David"/>
          <w:rtl/>
        </w:rPr>
      </w:pPr>
    </w:p>
    <w:p w14:paraId="7F526BA1" w14:textId="77777777" w:rsidR="0024033B" w:rsidRPr="0024033B" w:rsidRDefault="0024033B" w:rsidP="0024033B">
      <w:pPr>
        <w:tabs>
          <w:tab w:val="left" w:pos="1930"/>
        </w:tabs>
        <w:bidi/>
        <w:jc w:val="both"/>
        <w:rPr>
          <w:rFonts w:cs="David" w:hint="cs"/>
          <w:b/>
          <w:bCs/>
          <w:u w:val="single"/>
          <w:rtl/>
        </w:rPr>
      </w:pPr>
    </w:p>
    <w:p w14:paraId="17F7F7AD" w14:textId="77777777" w:rsidR="0024033B" w:rsidRPr="0024033B" w:rsidRDefault="0024033B" w:rsidP="0024033B">
      <w:pPr>
        <w:tabs>
          <w:tab w:val="left" w:pos="1930"/>
        </w:tabs>
        <w:bidi/>
        <w:jc w:val="both"/>
        <w:rPr>
          <w:rFonts w:cs="David" w:hint="cs"/>
          <w:b/>
          <w:bCs/>
          <w:u w:val="single"/>
          <w:rtl/>
        </w:rPr>
      </w:pPr>
    </w:p>
    <w:p w14:paraId="1EE568D0" w14:textId="77777777" w:rsidR="0024033B" w:rsidRPr="0024033B" w:rsidRDefault="0024033B" w:rsidP="0024033B">
      <w:pPr>
        <w:tabs>
          <w:tab w:val="left" w:pos="1930"/>
        </w:tabs>
        <w:bidi/>
        <w:jc w:val="both"/>
        <w:rPr>
          <w:rFonts w:cs="David" w:hint="cs"/>
          <w:rtl/>
        </w:rPr>
      </w:pPr>
      <w:r w:rsidRPr="0024033B">
        <w:rPr>
          <w:rFonts w:cs="David"/>
          <w:b/>
          <w:bCs/>
          <w:u w:val="single"/>
          <w:rtl/>
        </w:rPr>
        <w:t>י</w:t>
      </w:r>
      <w:r w:rsidRPr="0024033B">
        <w:rPr>
          <w:rFonts w:cs="David" w:hint="cs"/>
          <w:b/>
          <w:bCs/>
          <w:u w:val="single"/>
          <w:rtl/>
        </w:rPr>
        <w:t>יעוץ משפטי</w:t>
      </w:r>
      <w:r w:rsidRPr="0024033B">
        <w:rPr>
          <w:rFonts w:cs="David"/>
          <w:b/>
          <w:bCs/>
          <w:u w:val="single"/>
          <w:rtl/>
        </w:rPr>
        <w:t>:</w:t>
      </w:r>
    </w:p>
    <w:p w14:paraId="61F2B98B" w14:textId="77777777" w:rsidR="0024033B" w:rsidRPr="0024033B" w:rsidRDefault="0024033B" w:rsidP="0024033B">
      <w:pPr>
        <w:bidi/>
        <w:jc w:val="both"/>
        <w:rPr>
          <w:rFonts w:cs="David" w:hint="cs"/>
          <w:rtl/>
        </w:rPr>
      </w:pPr>
      <w:r w:rsidRPr="0024033B">
        <w:rPr>
          <w:rFonts w:cs="David" w:hint="cs"/>
          <w:rtl/>
        </w:rPr>
        <w:t>ארבל אסטרחן</w:t>
      </w:r>
    </w:p>
    <w:p w14:paraId="37C4FC5D" w14:textId="77777777" w:rsidR="0024033B" w:rsidRPr="0024033B" w:rsidRDefault="0024033B" w:rsidP="0024033B">
      <w:pPr>
        <w:bidi/>
        <w:jc w:val="both"/>
        <w:rPr>
          <w:rFonts w:cs="David" w:hint="cs"/>
          <w:rtl/>
        </w:rPr>
      </w:pPr>
    </w:p>
    <w:p w14:paraId="1B1240B9" w14:textId="77777777" w:rsidR="0024033B" w:rsidRPr="0024033B" w:rsidRDefault="0024033B" w:rsidP="0024033B">
      <w:pPr>
        <w:bidi/>
        <w:jc w:val="both"/>
        <w:rPr>
          <w:rFonts w:cs="David" w:hint="cs"/>
          <w:rtl/>
        </w:rPr>
      </w:pPr>
    </w:p>
    <w:p w14:paraId="2649B0E1" w14:textId="77777777" w:rsidR="0024033B" w:rsidRPr="0024033B" w:rsidRDefault="0024033B" w:rsidP="0024033B">
      <w:pPr>
        <w:bidi/>
        <w:jc w:val="both"/>
        <w:rPr>
          <w:rFonts w:cs="David" w:hint="cs"/>
          <w:rtl/>
        </w:rPr>
      </w:pPr>
    </w:p>
    <w:p w14:paraId="74138000" w14:textId="77777777" w:rsidR="0024033B" w:rsidRPr="0024033B" w:rsidRDefault="0024033B" w:rsidP="0024033B">
      <w:pPr>
        <w:tabs>
          <w:tab w:val="left" w:pos="1930"/>
        </w:tabs>
        <w:bidi/>
        <w:jc w:val="both"/>
        <w:rPr>
          <w:rFonts w:cs="David" w:hint="cs"/>
          <w:b/>
          <w:bCs/>
          <w:rtl/>
        </w:rPr>
      </w:pPr>
      <w:r w:rsidRPr="0024033B">
        <w:rPr>
          <w:rFonts w:cs="David"/>
          <w:b/>
          <w:bCs/>
          <w:u w:val="single"/>
          <w:rtl/>
        </w:rPr>
        <w:t>מנהלת הוועדה</w:t>
      </w:r>
      <w:r w:rsidRPr="0024033B">
        <w:rPr>
          <w:rFonts w:cs="David"/>
          <w:rtl/>
        </w:rPr>
        <w:t>:</w:t>
      </w:r>
    </w:p>
    <w:p w14:paraId="2B227F28" w14:textId="77777777" w:rsidR="0024033B" w:rsidRPr="0024033B" w:rsidRDefault="0024033B" w:rsidP="0024033B">
      <w:pPr>
        <w:bidi/>
        <w:jc w:val="both"/>
        <w:rPr>
          <w:rFonts w:cs="David" w:hint="cs"/>
          <w:rtl/>
        </w:rPr>
      </w:pPr>
      <w:r w:rsidRPr="0024033B">
        <w:rPr>
          <w:rFonts w:cs="David" w:hint="cs"/>
          <w:rtl/>
        </w:rPr>
        <w:t>אתי בן יוסף</w:t>
      </w:r>
    </w:p>
    <w:p w14:paraId="6574DE72" w14:textId="77777777" w:rsidR="0024033B" w:rsidRPr="0024033B" w:rsidRDefault="0024033B" w:rsidP="0024033B">
      <w:pPr>
        <w:tabs>
          <w:tab w:val="left" w:pos="1930"/>
        </w:tabs>
        <w:bidi/>
        <w:jc w:val="both"/>
        <w:rPr>
          <w:rFonts w:cs="David" w:hint="cs"/>
          <w:b/>
          <w:bCs/>
          <w:u w:val="single"/>
          <w:rtl/>
        </w:rPr>
      </w:pPr>
    </w:p>
    <w:p w14:paraId="4F86AF1A" w14:textId="77777777" w:rsidR="0024033B" w:rsidRPr="0024033B" w:rsidRDefault="0024033B" w:rsidP="0024033B">
      <w:pPr>
        <w:tabs>
          <w:tab w:val="left" w:pos="1930"/>
        </w:tabs>
        <w:bidi/>
        <w:jc w:val="both"/>
        <w:rPr>
          <w:rFonts w:cs="David" w:hint="cs"/>
          <w:b/>
          <w:bCs/>
          <w:u w:val="single"/>
          <w:rtl/>
        </w:rPr>
      </w:pPr>
    </w:p>
    <w:p w14:paraId="7CF863AA" w14:textId="77777777" w:rsidR="0024033B" w:rsidRPr="0024033B" w:rsidRDefault="0024033B" w:rsidP="0024033B">
      <w:pPr>
        <w:tabs>
          <w:tab w:val="left" w:pos="1930"/>
        </w:tabs>
        <w:bidi/>
        <w:jc w:val="both"/>
        <w:rPr>
          <w:rFonts w:cs="David" w:hint="cs"/>
          <w:b/>
          <w:bCs/>
          <w:u w:val="single"/>
          <w:rtl/>
        </w:rPr>
      </w:pPr>
    </w:p>
    <w:p w14:paraId="60146E30" w14:textId="77777777" w:rsidR="0024033B" w:rsidRPr="0024033B" w:rsidRDefault="0024033B" w:rsidP="0024033B">
      <w:pPr>
        <w:tabs>
          <w:tab w:val="left" w:pos="1930"/>
        </w:tabs>
        <w:bidi/>
        <w:jc w:val="both"/>
        <w:rPr>
          <w:rFonts w:cs="David" w:hint="cs"/>
          <w:rtl/>
        </w:rPr>
      </w:pPr>
      <w:r w:rsidRPr="0024033B">
        <w:rPr>
          <w:rFonts w:cs="David" w:hint="cs"/>
          <w:b/>
          <w:bCs/>
          <w:u w:val="single"/>
          <w:rtl/>
        </w:rPr>
        <w:t>רשמת פרלמנטרית</w:t>
      </w:r>
      <w:r w:rsidRPr="0024033B">
        <w:rPr>
          <w:rFonts w:cs="David"/>
          <w:rtl/>
        </w:rPr>
        <w:t>:</w:t>
      </w:r>
      <w:r w:rsidRPr="0024033B">
        <w:rPr>
          <w:rFonts w:cs="David" w:hint="cs"/>
          <w:rtl/>
        </w:rPr>
        <w:tab/>
      </w:r>
    </w:p>
    <w:p w14:paraId="0AD403FA" w14:textId="77777777" w:rsidR="0024033B" w:rsidRPr="0024033B" w:rsidRDefault="0024033B" w:rsidP="0024033B">
      <w:pPr>
        <w:bidi/>
        <w:jc w:val="both"/>
        <w:rPr>
          <w:rFonts w:cs="David" w:hint="cs"/>
          <w:rtl/>
        </w:rPr>
      </w:pPr>
      <w:r w:rsidRPr="0024033B">
        <w:rPr>
          <w:rFonts w:cs="David" w:hint="cs"/>
          <w:rtl/>
        </w:rPr>
        <w:t>דקלה אברבנאל</w:t>
      </w:r>
    </w:p>
    <w:p w14:paraId="02A94DD0" w14:textId="77777777" w:rsidR="0024033B" w:rsidRPr="0024033B" w:rsidRDefault="0024033B" w:rsidP="0024033B">
      <w:pPr>
        <w:bidi/>
        <w:jc w:val="both"/>
        <w:rPr>
          <w:rFonts w:cs="David" w:hint="cs"/>
          <w:b/>
          <w:bCs/>
          <w:u w:val="single"/>
          <w:rtl/>
        </w:rPr>
      </w:pPr>
      <w:r w:rsidRPr="0024033B">
        <w:rPr>
          <w:rFonts w:cs="David"/>
          <w:b/>
          <w:bCs/>
          <w:rtl/>
        </w:rPr>
        <w:br w:type="page"/>
      </w:r>
      <w:r w:rsidRPr="0024033B">
        <w:rPr>
          <w:rFonts w:cs="David" w:hint="cs"/>
          <w:b/>
          <w:bCs/>
          <w:rtl/>
        </w:rPr>
        <w:lastRenderedPageBreak/>
        <w:t xml:space="preserve">בקשת חה"כ יצחק גלנטי להקדמת הדיון בהצעת חוק יסוד: נשיא המדינה (תיקון </w:t>
      </w:r>
      <w:r w:rsidRPr="0024033B">
        <w:rPr>
          <w:rFonts w:cs="David"/>
          <w:b/>
          <w:bCs/>
          <w:rtl/>
        </w:rPr>
        <w:t>–</w:t>
      </w:r>
      <w:r w:rsidRPr="0024033B">
        <w:rPr>
          <w:rFonts w:cs="David" w:hint="cs"/>
          <w:b/>
          <w:bCs/>
          <w:rtl/>
        </w:rPr>
        <w:t xml:space="preserve"> הפסקה </w:t>
      </w:r>
      <w:r w:rsidRPr="0024033B">
        <w:rPr>
          <w:rFonts w:cs="David" w:hint="cs"/>
          <w:b/>
          <w:bCs/>
          <w:u w:val="single"/>
          <w:rtl/>
        </w:rPr>
        <w:t>זמנית של הכהונה ביוזמת ועדת הכנסת) (פ/1665), לפני הקריאה הטרומית</w:t>
      </w:r>
    </w:p>
    <w:p w14:paraId="341ADCAF" w14:textId="77777777" w:rsidR="0024033B" w:rsidRPr="0024033B" w:rsidRDefault="0024033B" w:rsidP="0024033B">
      <w:pPr>
        <w:bidi/>
        <w:jc w:val="both"/>
        <w:rPr>
          <w:rFonts w:cs="David" w:hint="cs"/>
          <w:b/>
          <w:bCs/>
          <w:rtl/>
        </w:rPr>
      </w:pPr>
    </w:p>
    <w:p w14:paraId="0591014B" w14:textId="77777777" w:rsidR="0024033B" w:rsidRPr="0024033B" w:rsidRDefault="0024033B" w:rsidP="0024033B">
      <w:pPr>
        <w:pStyle w:val="Heading8"/>
        <w:rPr>
          <w:rFonts w:hint="cs"/>
          <w:rtl/>
        </w:rPr>
      </w:pPr>
      <w:r w:rsidRPr="0024033B">
        <w:rPr>
          <w:rFonts w:hint="cs"/>
          <w:rtl/>
        </w:rPr>
        <w:t>היו"ר רוחמה אברהם:</w:t>
      </w:r>
    </w:p>
    <w:p w14:paraId="26EB4AF4" w14:textId="77777777" w:rsidR="0024033B" w:rsidRPr="0024033B" w:rsidRDefault="0024033B" w:rsidP="0024033B">
      <w:pPr>
        <w:bidi/>
        <w:jc w:val="both"/>
        <w:rPr>
          <w:rFonts w:cs="David" w:hint="cs"/>
          <w:rtl/>
        </w:rPr>
      </w:pPr>
    </w:p>
    <w:p w14:paraId="2BA728AA" w14:textId="77777777" w:rsidR="0024033B" w:rsidRPr="0024033B" w:rsidRDefault="0024033B" w:rsidP="0024033B">
      <w:pPr>
        <w:bidi/>
        <w:jc w:val="both"/>
        <w:rPr>
          <w:rFonts w:cs="David" w:hint="cs"/>
          <w:rtl/>
        </w:rPr>
      </w:pPr>
      <w:r w:rsidRPr="0024033B">
        <w:rPr>
          <w:rFonts w:cs="David" w:hint="cs"/>
          <w:rtl/>
        </w:rPr>
        <w:tab/>
        <w:t>בוקר טוב, אני מבקשת להתחיל ישיבה נוספת של ועדת הכנסת. היום אין ערעורים על סדר היום.</w:t>
      </w:r>
    </w:p>
    <w:p w14:paraId="46CFDA2C" w14:textId="77777777" w:rsidR="0024033B" w:rsidRPr="0024033B" w:rsidRDefault="0024033B" w:rsidP="0024033B">
      <w:pPr>
        <w:bidi/>
        <w:jc w:val="both"/>
        <w:rPr>
          <w:rFonts w:cs="David" w:hint="cs"/>
          <w:rtl/>
        </w:rPr>
      </w:pPr>
    </w:p>
    <w:p w14:paraId="2EF1B0B6" w14:textId="77777777" w:rsidR="0024033B" w:rsidRPr="0024033B" w:rsidRDefault="0024033B" w:rsidP="0024033B">
      <w:pPr>
        <w:bidi/>
        <w:jc w:val="both"/>
        <w:rPr>
          <w:rFonts w:cs="David" w:hint="cs"/>
          <w:rtl/>
        </w:rPr>
      </w:pPr>
      <w:r w:rsidRPr="0024033B">
        <w:rPr>
          <w:rFonts w:cs="David" w:hint="cs"/>
          <w:u w:val="single"/>
          <w:rtl/>
        </w:rPr>
        <w:t>מזכיר הכנסת אריה האן:</w:t>
      </w:r>
    </w:p>
    <w:p w14:paraId="09151115" w14:textId="77777777" w:rsidR="0024033B" w:rsidRPr="0024033B" w:rsidRDefault="0024033B" w:rsidP="0024033B">
      <w:pPr>
        <w:bidi/>
        <w:jc w:val="both"/>
        <w:rPr>
          <w:rFonts w:cs="David" w:hint="cs"/>
          <w:rtl/>
        </w:rPr>
      </w:pPr>
    </w:p>
    <w:p w14:paraId="083D19BD" w14:textId="77777777" w:rsidR="0024033B" w:rsidRPr="0024033B" w:rsidRDefault="0024033B" w:rsidP="0024033B">
      <w:pPr>
        <w:bidi/>
        <w:ind w:firstLine="567"/>
        <w:jc w:val="both"/>
        <w:rPr>
          <w:rFonts w:cs="David" w:hint="cs"/>
          <w:rtl/>
        </w:rPr>
      </w:pPr>
      <w:r w:rsidRPr="0024033B">
        <w:rPr>
          <w:rFonts w:cs="David" w:hint="cs"/>
          <w:rtl/>
        </w:rPr>
        <w:t xml:space="preserve">לא ערערו על כלום. </w:t>
      </w:r>
    </w:p>
    <w:p w14:paraId="2B112999" w14:textId="77777777" w:rsidR="0024033B" w:rsidRPr="0024033B" w:rsidRDefault="0024033B" w:rsidP="0024033B">
      <w:pPr>
        <w:bidi/>
        <w:jc w:val="both"/>
        <w:rPr>
          <w:rFonts w:cs="David" w:hint="cs"/>
          <w:rtl/>
        </w:rPr>
      </w:pPr>
    </w:p>
    <w:p w14:paraId="4C75A66D" w14:textId="77777777" w:rsidR="0024033B" w:rsidRPr="0024033B" w:rsidRDefault="0024033B" w:rsidP="0024033B">
      <w:pPr>
        <w:pStyle w:val="Heading8"/>
        <w:rPr>
          <w:rFonts w:hint="cs"/>
          <w:rtl/>
        </w:rPr>
      </w:pPr>
      <w:r w:rsidRPr="0024033B">
        <w:rPr>
          <w:rFonts w:hint="cs"/>
          <w:rtl/>
        </w:rPr>
        <w:t>היו"ר רוחמה אברהם:</w:t>
      </w:r>
    </w:p>
    <w:p w14:paraId="587E8740" w14:textId="77777777" w:rsidR="0024033B" w:rsidRPr="0024033B" w:rsidRDefault="0024033B" w:rsidP="0024033B">
      <w:pPr>
        <w:bidi/>
        <w:jc w:val="both"/>
        <w:rPr>
          <w:rFonts w:cs="David" w:hint="cs"/>
          <w:rtl/>
        </w:rPr>
      </w:pPr>
      <w:r w:rsidRPr="0024033B">
        <w:rPr>
          <w:rFonts w:cs="David" w:hint="cs"/>
          <w:rtl/>
        </w:rPr>
        <w:tab/>
      </w:r>
    </w:p>
    <w:p w14:paraId="0917926C" w14:textId="77777777" w:rsidR="0024033B" w:rsidRPr="0024033B" w:rsidRDefault="0024033B" w:rsidP="0024033B">
      <w:pPr>
        <w:bidi/>
        <w:jc w:val="both"/>
        <w:rPr>
          <w:rFonts w:cs="David" w:hint="cs"/>
          <w:rtl/>
        </w:rPr>
      </w:pPr>
      <w:r w:rsidRPr="0024033B">
        <w:rPr>
          <w:rFonts w:cs="David" w:hint="cs"/>
          <w:rtl/>
        </w:rPr>
        <w:tab/>
        <w:t xml:space="preserve">רק כדי לסבר את האוזן, אלו ההצעות הדחופות לסדר שהתקבלו ולא היו ערעורים: פיטורי מאות עובדים ברשות שדות התעופה, של חבר הכנסת מרציאנו, החלטת היועץ המשפטי לאפשר את קיום מצעד הגאווה בירושלים, הגילויים החדשים סביב משפט השר רמון, ריבוי מעשי הגניבות והפשיעה בדרום הארץ, כוונת הממשלה לייקר את מחירי המים. </w:t>
      </w:r>
    </w:p>
    <w:p w14:paraId="6858E97C" w14:textId="77777777" w:rsidR="0024033B" w:rsidRPr="0024033B" w:rsidRDefault="0024033B" w:rsidP="0024033B">
      <w:pPr>
        <w:bidi/>
        <w:jc w:val="both"/>
        <w:rPr>
          <w:rFonts w:cs="David" w:hint="cs"/>
          <w:rtl/>
        </w:rPr>
      </w:pPr>
    </w:p>
    <w:p w14:paraId="3602395A" w14:textId="77777777" w:rsidR="0024033B" w:rsidRPr="0024033B" w:rsidRDefault="0024033B" w:rsidP="0024033B">
      <w:pPr>
        <w:bidi/>
        <w:jc w:val="both"/>
        <w:rPr>
          <w:rFonts w:cs="David" w:hint="cs"/>
          <w:rtl/>
        </w:rPr>
      </w:pPr>
      <w:r w:rsidRPr="0024033B">
        <w:rPr>
          <w:rFonts w:cs="David" w:hint="cs"/>
          <w:u w:val="single"/>
          <w:rtl/>
        </w:rPr>
        <w:t>יורם מרציאנו:</w:t>
      </w:r>
    </w:p>
    <w:p w14:paraId="0E5EFC7A" w14:textId="77777777" w:rsidR="0024033B" w:rsidRPr="0024033B" w:rsidRDefault="0024033B" w:rsidP="0024033B">
      <w:pPr>
        <w:bidi/>
        <w:jc w:val="both"/>
        <w:rPr>
          <w:rFonts w:cs="David" w:hint="cs"/>
          <w:rtl/>
        </w:rPr>
      </w:pPr>
    </w:p>
    <w:p w14:paraId="6D08926F" w14:textId="77777777" w:rsidR="0024033B" w:rsidRPr="0024033B" w:rsidRDefault="0024033B" w:rsidP="0024033B">
      <w:pPr>
        <w:bidi/>
        <w:jc w:val="both"/>
        <w:rPr>
          <w:rFonts w:cs="David" w:hint="cs"/>
          <w:rtl/>
        </w:rPr>
      </w:pPr>
      <w:r w:rsidRPr="0024033B">
        <w:rPr>
          <w:rFonts w:cs="David" w:hint="cs"/>
          <w:rtl/>
        </w:rPr>
        <w:tab/>
        <w:t>מי מעלה את ההצעה לגבי חיים רמון?</w:t>
      </w:r>
    </w:p>
    <w:p w14:paraId="7CE69C6A" w14:textId="77777777" w:rsidR="0024033B" w:rsidRPr="0024033B" w:rsidRDefault="0024033B" w:rsidP="0024033B">
      <w:pPr>
        <w:bidi/>
        <w:jc w:val="both"/>
        <w:rPr>
          <w:rFonts w:cs="David" w:hint="cs"/>
          <w:rtl/>
        </w:rPr>
      </w:pPr>
    </w:p>
    <w:p w14:paraId="360B8485" w14:textId="77777777" w:rsidR="0024033B" w:rsidRPr="0024033B" w:rsidRDefault="0024033B" w:rsidP="0024033B">
      <w:pPr>
        <w:pStyle w:val="Heading8"/>
        <w:rPr>
          <w:rFonts w:hint="cs"/>
          <w:rtl/>
        </w:rPr>
      </w:pPr>
      <w:r w:rsidRPr="0024033B">
        <w:rPr>
          <w:rFonts w:hint="cs"/>
          <w:rtl/>
        </w:rPr>
        <w:t>היו"ר רוחמה אברהם:</w:t>
      </w:r>
    </w:p>
    <w:p w14:paraId="72E7BF73" w14:textId="77777777" w:rsidR="0024033B" w:rsidRPr="0024033B" w:rsidRDefault="0024033B" w:rsidP="0024033B">
      <w:pPr>
        <w:bidi/>
        <w:jc w:val="both"/>
        <w:rPr>
          <w:rFonts w:cs="David" w:hint="cs"/>
          <w:rtl/>
        </w:rPr>
      </w:pPr>
    </w:p>
    <w:p w14:paraId="3FA89683" w14:textId="77777777" w:rsidR="0024033B" w:rsidRPr="0024033B" w:rsidRDefault="0024033B" w:rsidP="0024033B">
      <w:pPr>
        <w:bidi/>
        <w:ind w:firstLine="567"/>
        <w:jc w:val="both"/>
        <w:rPr>
          <w:rFonts w:cs="David" w:hint="cs"/>
          <w:rtl/>
        </w:rPr>
      </w:pPr>
      <w:r w:rsidRPr="0024033B">
        <w:rPr>
          <w:rFonts w:cs="David" w:hint="cs"/>
          <w:rtl/>
        </w:rPr>
        <w:t xml:space="preserve">רוברט אילטוב, מרינה סולודקין, משה גפני, נסים זאב. </w:t>
      </w:r>
    </w:p>
    <w:p w14:paraId="41A3039F" w14:textId="77777777" w:rsidR="0024033B" w:rsidRPr="0024033B" w:rsidRDefault="0024033B" w:rsidP="0024033B">
      <w:pPr>
        <w:bidi/>
        <w:jc w:val="both"/>
        <w:rPr>
          <w:rFonts w:cs="David" w:hint="cs"/>
          <w:rtl/>
        </w:rPr>
      </w:pPr>
    </w:p>
    <w:p w14:paraId="25CEB10C" w14:textId="77777777" w:rsidR="0024033B" w:rsidRPr="0024033B" w:rsidRDefault="0024033B" w:rsidP="0024033B">
      <w:pPr>
        <w:bidi/>
        <w:jc w:val="both"/>
        <w:rPr>
          <w:rFonts w:cs="David" w:hint="cs"/>
          <w:rtl/>
        </w:rPr>
      </w:pPr>
      <w:r w:rsidRPr="0024033B">
        <w:rPr>
          <w:rFonts w:cs="David" w:hint="cs"/>
          <w:u w:val="single"/>
          <w:rtl/>
        </w:rPr>
        <w:t>יורם מרציאנו:</w:t>
      </w:r>
    </w:p>
    <w:p w14:paraId="056ADB60" w14:textId="77777777" w:rsidR="0024033B" w:rsidRPr="0024033B" w:rsidRDefault="0024033B" w:rsidP="0024033B">
      <w:pPr>
        <w:bidi/>
        <w:jc w:val="both"/>
        <w:rPr>
          <w:rFonts w:cs="David" w:hint="cs"/>
          <w:rtl/>
        </w:rPr>
      </w:pPr>
    </w:p>
    <w:p w14:paraId="6F6EA652" w14:textId="77777777" w:rsidR="0024033B" w:rsidRPr="0024033B" w:rsidRDefault="0024033B" w:rsidP="0024033B">
      <w:pPr>
        <w:bidi/>
        <w:jc w:val="both"/>
        <w:rPr>
          <w:rFonts w:cs="David" w:hint="cs"/>
          <w:rtl/>
        </w:rPr>
      </w:pPr>
      <w:r w:rsidRPr="0024033B">
        <w:rPr>
          <w:rFonts w:cs="David" w:hint="cs"/>
          <w:rtl/>
        </w:rPr>
        <w:tab/>
        <w:t xml:space="preserve">זה ששר המשפטים לא אומר מילה בעניין, זה נראה מאוד תמוה. איפה שר המשפטים? </w:t>
      </w:r>
    </w:p>
    <w:p w14:paraId="02EF9DB1" w14:textId="77777777" w:rsidR="0024033B" w:rsidRPr="0024033B" w:rsidRDefault="0024033B" w:rsidP="0024033B">
      <w:pPr>
        <w:bidi/>
        <w:jc w:val="both"/>
        <w:rPr>
          <w:rFonts w:cs="David" w:hint="cs"/>
          <w:rtl/>
        </w:rPr>
      </w:pPr>
    </w:p>
    <w:p w14:paraId="3D813331"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095B8DF" w14:textId="77777777" w:rsidR="0024033B" w:rsidRPr="0024033B" w:rsidRDefault="0024033B" w:rsidP="0024033B">
      <w:pPr>
        <w:bidi/>
        <w:jc w:val="both"/>
        <w:rPr>
          <w:rFonts w:cs="David" w:hint="cs"/>
          <w:rtl/>
        </w:rPr>
      </w:pPr>
    </w:p>
    <w:p w14:paraId="2AE1F3DE" w14:textId="77777777" w:rsidR="0024033B" w:rsidRPr="0024033B" w:rsidRDefault="0024033B" w:rsidP="0024033B">
      <w:pPr>
        <w:bidi/>
        <w:ind w:firstLine="567"/>
        <w:jc w:val="both"/>
        <w:rPr>
          <w:rFonts w:cs="David" w:hint="cs"/>
          <w:rtl/>
        </w:rPr>
      </w:pPr>
      <w:r w:rsidRPr="0024033B">
        <w:rPr>
          <w:rFonts w:cs="David" w:hint="cs"/>
          <w:rtl/>
        </w:rPr>
        <w:t xml:space="preserve">אתמול נוספה על סדר היום בקשת חבר הכנסת גלנטי להקדמת הדיון בהצעת חוק יסוד: נשיא המדינה. זו תוספת לסדר היום. חבר הכנסת גלנטי ביקש למשוך את הצעתו, והניח אותה על שולחננו הבוקר. אני מבקשת מחבר הכנסת גלנטי להציג את הצעת החוק, ולומר לחברי הכנסת מדוע יש לפטור את הצעת החוק מחובת הנחה. נקיים דיון קצר. </w:t>
      </w:r>
    </w:p>
    <w:p w14:paraId="39554F9C" w14:textId="77777777" w:rsidR="0024033B" w:rsidRPr="0024033B" w:rsidRDefault="0024033B" w:rsidP="0024033B">
      <w:pPr>
        <w:bidi/>
        <w:jc w:val="both"/>
        <w:rPr>
          <w:rFonts w:cs="David" w:hint="cs"/>
          <w:rtl/>
        </w:rPr>
      </w:pPr>
    </w:p>
    <w:p w14:paraId="18DBE3D9" w14:textId="77777777" w:rsidR="0024033B" w:rsidRPr="0024033B" w:rsidRDefault="0024033B" w:rsidP="0024033B">
      <w:pPr>
        <w:bidi/>
        <w:jc w:val="both"/>
        <w:rPr>
          <w:rFonts w:cs="David" w:hint="cs"/>
          <w:i/>
          <w:iCs/>
          <w:rtl/>
        </w:rPr>
      </w:pPr>
      <w:r w:rsidRPr="0024033B">
        <w:rPr>
          <w:rFonts w:cs="David" w:hint="cs"/>
          <w:u w:val="single"/>
          <w:rtl/>
        </w:rPr>
        <w:t>קולט אביטל:</w:t>
      </w:r>
    </w:p>
    <w:p w14:paraId="46C0BCF2" w14:textId="77777777" w:rsidR="0024033B" w:rsidRPr="0024033B" w:rsidRDefault="0024033B" w:rsidP="0024033B">
      <w:pPr>
        <w:bidi/>
        <w:jc w:val="both"/>
        <w:rPr>
          <w:rFonts w:cs="David" w:hint="cs"/>
          <w:i/>
          <w:iCs/>
          <w:rtl/>
        </w:rPr>
      </w:pPr>
    </w:p>
    <w:p w14:paraId="6B1D63D5" w14:textId="77777777" w:rsidR="0024033B" w:rsidRPr="0024033B" w:rsidRDefault="0024033B" w:rsidP="0024033B">
      <w:pPr>
        <w:bidi/>
        <w:jc w:val="both"/>
        <w:rPr>
          <w:rFonts w:cs="David" w:hint="cs"/>
          <w:rtl/>
        </w:rPr>
      </w:pPr>
      <w:r w:rsidRPr="0024033B">
        <w:rPr>
          <w:rFonts w:cs="David" w:hint="cs"/>
          <w:i/>
          <w:iCs/>
          <w:rtl/>
        </w:rPr>
        <w:tab/>
      </w:r>
      <w:r w:rsidRPr="0024033B">
        <w:rPr>
          <w:rFonts w:cs="David" w:hint="cs"/>
          <w:rtl/>
        </w:rPr>
        <w:t xml:space="preserve">הורדתי את עצמי. </w:t>
      </w:r>
    </w:p>
    <w:p w14:paraId="618BCD00" w14:textId="77777777" w:rsidR="0024033B" w:rsidRPr="0024033B" w:rsidRDefault="0024033B" w:rsidP="0024033B">
      <w:pPr>
        <w:bidi/>
        <w:jc w:val="both"/>
        <w:rPr>
          <w:rFonts w:cs="David" w:hint="cs"/>
          <w:rtl/>
        </w:rPr>
      </w:pPr>
    </w:p>
    <w:p w14:paraId="4B44651F"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9E83439" w14:textId="77777777" w:rsidR="0024033B" w:rsidRPr="0024033B" w:rsidRDefault="0024033B" w:rsidP="0024033B">
      <w:pPr>
        <w:bidi/>
        <w:jc w:val="both"/>
        <w:rPr>
          <w:rFonts w:cs="David" w:hint="cs"/>
          <w:rtl/>
        </w:rPr>
      </w:pPr>
    </w:p>
    <w:p w14:paraId="7C284000" w14:textId="77777777" w:rsidR="0024033B" w:rsidRPr="0024033B" w:rsidRDefault="0024033B" w:rsidP="0024033B">
      <w:pPr>
        <w:bidi/>
        <w:ind w:firstLine="567"/>
        <w:jc w:val="both"/>
        <w:rPr>
          <w:rFonts w:cs="David" w:hint="cs"/>
          <w:rtl/>
        </w:rPr>
      </w:pPr>
      <w:r w:rsidRPr="0024033B">
        <w:rPr>
          <w:rFonts w:cs="David" w:hint="cs"/>
          <w:rtl/>
        </w:rPr>
        <w:t xml:space="preserve">הוא אמר את זה אתמול. </w:t>
      </w:r>
    </w:p>
    <w:p w14:paraId="2F2C4347" w14:textId="77777777" w:rsidR="0024033B" w:rsidRPr="0024033B" w:rsidRDefault="0024033B" w:rsidP="0024033B">
      <w:pPr>
        <w:bidi/>
        <w:jc w:val="both"/>
        <w:rPr>
          <w:rFonts w:cs="David" w:hint="cs"/>
          <w:rtl/>
        </w:rPr>
      </w:pPr>
    </w:p>
    <w:p w14:paraId="501DB742" w14:textId="77777777" w:rsidR="0024033B" w:rsidRPr="0024033B" w:rsidRDefault="0024033B" w:rsidP="0024033B">
      <w:pPr>
        <w:pStyle w:val="Heading5"/>
        <w:rPr>
          <w:rFonts w:hint="cs"/>
          <w:rtl/>
        </w:rPr>
      </w:pPr>
      <w:r w:rsidRPr="0024033B">
        <w:rPr>
          <w:rFonts w:hint="cs"/>
          <w:u w:val="single"/>
          <w:rtl/>
        </w:rPr>
        <w:t>יצחק גלנטי:</w:t>
      </w:r>
    </w:p>
    <w:p w14:paraId="1F0C4F39" w14:textId="77777777" w:rsidR="0024033B" w:rsidRPr="0024033B" w:rsidRDefault="0024033B" w:rsidP="0024033B">
      <w:pPr>
        <w:pStyle w:val="Heading5"/>
        <w:rPr>
          <w:rFonts w:hint="cs"/>
          <w:rtl/>
        </w:rPr>
      </w:pPr>
    </w:p>
    <w:p w14:paraId="3647F4EE" w14:textId="77777777" w:rsidR="0024033B" w:rsidRPr="0024033B" w:rsidRDefault="0024033B" w:rsidP="0024033B">
      <w:pPr>
        <w:bidi/>
        <w:jc w:val="both"/>
        <w:rPr>
          <w:rFonts w:cs="David" w:hint="cs"/>
          <w:rtl/>
        </w:rPr>
      </w:pPr>
      <w:r w:rsidRPr="0024033B">
        <w:rPr>
          <w:rFonts w:cs="David" w:hint="cs"/>
          <w:rtl/>
        </w:rPr>
        <w:tab/>
        <w:t xml:space="preserve">אחזור ואומר זאת שוב, אין בעיה. בוקר טוב ליושבת-ראש, לכל חברי הוועדה ולכל המשתתפים בדיון. בטרם אתחיל בדברי, אני מבקש להודיע שנית שחברי הכנסת קולט אביטל, זהבה גלאון, יורם מרציאנו ומשה שרוני ביקשו להסיר את הצטרפותם להצעת החוק הזאת. אפתח בדברי הסבר. </w:t>
      </w:r>
    </w:p>
    <w:p w14:paraId="018C2349" w14:textId="77777777" w:rsidR="0024033B" w:rsidRPr="0024033B" w:rsidRDefault="0024033B" w:rsidP="0024033B">
      <w:pPr>
        <w:bidi/>
        <w:jc w:val="both"/>
        <w:rPr>
          <w:rFonts w:cs="David" w:hint="cs"/>
          <w:rtl/>
        </w:rPr>
      </w:pPr>
    </w:p>
    <w:p w14:paraId="78324C4E" w14:textId="77777777" w:rsidR="0024033B" w:rsidRPr="0024033B" w:rsidRDefault="0024033B" w:rsidP="0024033B">
      <w:pPr>
        <w:bidi/>
        <w:jc w:val="both"/>
        <w:rPr>
          <w:rFonts w:cs="David" w:hint="cs"/>
          <w:rtl/>
        </w:rPr>
      </w:pPr>
      <w:r w:rsidRPr="0024033B">
        <w:rPr>
          <w:rFonts w:cs="David" w:hint="cs"/>
          <w:u w:val="single"/>
          <w:rtl/>
        </w:rPr>
        <w:t>יורם מרציאנו:</w:t>
      </w:r>
    </w:p>
    <w:p w14:paraId="3CA653A8" w14:textId="77777777" w:rsidR="0024033B" w:rsidRPr="0024033B" w:rsidRDefault="0024033B" w:rsidP="0024033B">
      <w:pPr>
        <w:bidi/>
        <w:jc w:val="both"/>
        <w:rPr>
          <w:rFonts w:cs="David" w:hint="cs"/>
          <w:rtl/>
        </w:rPr>
      </w:pPr>
      <w:r w:rsidRPr="0024033B">
        <w:rPr>
          <w:rFonts w:cs="David" w:hint="cs"/>
          <w:rtl/>
        </w:rPr>
        <w:tab/>
      </w:r>
    </w:p>
    <w:p w14:paraId="53E43B0F" w14:textId="77777777" w:rsidR="0024033B" w:rsidRPr="0024033B" w:rsidRDefault="0024033B" w:rsidP="0024033B">
      <w:pPr>
        <w:bidi/>
        <w:ind w:firstLine="567"/>
        <w:jc w:val="both"/>
        <w:rPr>
          <w:rFonts w:cs="David" w:hint="cs"/>
          <w:rtl/>
        </w:rPr>
      </w:pPr>
      <w:r w:rsidRPr="0024033B">
        <w:rPr>
          <w:rFonts w:cs="David" w:hint="cs"/>
          <w:rtl/>
        </w:rPr>
        <w:t xml:space="preserve">גם נדיה חילו ביקשה להוציא אותה. גם יורם מרציאנו. </w:t>
      </w:r>
    </w:p>
    <w:p w14:paraId="75BA7EEB" w14:textId="77777777" w:rsidR="0024033B" w:rsidRPr="0024033B" w:rsidRDefault="0024033B" w:rsidP="0024033B">
      <w:pPr>
        <w:bidi/>
        <w:jc w:val="both"/>
        <w:rPr>
          <w:rFonts w:cs="David" w:hint="cs"/>
          <w:rtl/>
        </w:rPr>
      </w:pPr>
    </w:p>
    <w:p w14:paraId="0EA400B9" w14:textId="77777777" w:rsidR="0024033B" w:rsidRPr="0024033B" w:rsidRDefault="0024033B" w:rsidP="0024033B">
      <w:pPr>
        <w:pStyle w:val="Heading5"/>
        <w:rPr>
          <w:rFonts w:hint="cs"/>
          <w:rtl/>
        </w:rPr>
      </w:pPr>
      <w:r w:rsidRPr="0024033B">
        <w:rPr>
          <w:rFonts w:hint="cs"/>
          <w:u w:val="single"/>
          <w:rtl/>
        </w:rPr>
        <w:t>יצחק גלנטי:</w:t>
      </w:r>
    </w:p>
    <w:p w14:paraId="44BC7CB8" w14:textId="77777777" w:rsidR="0024033B" w:rsidRPr="0024033B" w:rsidRDefault="0024033B" w:rsidP="0024033B">
      <w:pPr>
        <w:pStyle w:val="Heading5"/>
        <w:rPr>
          <w:rFonts w:hint="cs"/>
          <w:rtl/>
        </w:rPr>
      </w:pPr>
    </w:p>
    <w:p w14:paraId="0E096B93" w14:textId="77777777" w:rsidR="0024033B" w:rsidRPr="0024033B" w:rsidRDefault="0024033B" w:rsidP="0024033B">
      <w:pPr>
        <w:bidi/>
        <w:jc w:val="both"/>
        <w:rPr>
          <w:rFonts w:cs="David" w:hint="cs"/>
          <w:rtl/>
        </w:rPr>
      </w:pPr>
      <w:r w:rsidRPr="0024033B">
        <w:rPr>
          <w:rFonts w:cs="David" w:hint="cs"/>
          <w:rtl/>
        </w:rPr>
        <w:tab/>
        <w:t xml:space="preserve">אמרתי. רבותי, חוק יסוד: נשיא המדינה מאפשר לכנסת להעביר את נשיא המדינה מכהונתו מחמת התנהגות שאינה הולמת את מעמדו כנשיא המדינה. כן מאפשר החוק לכנסת לקבוע כי נבצר מנשיא המדינה, דרך קבע, מטעמי בריאות, למלא את תפקידו. נוסף על כך, חוק היסוד מונה שלושה מקרים שבהם יפסיק נשיא המדינה, באופן זמני, למלא תפקידו ולהשתמש בסמכויותיו: אם יצא את גבולות המדינה, אם הודיע לוועדת הכנסת כי נבצר ממנו דרך עראי למלא את תפקידו וועדת הכנסת אישרה הודעתו, אם החליטה ועדת הכנסת כי מטעמי בריאות נבצר ממנו דרך עראי, למלא תפקידו. </w:t>
      </w:r>
    </w:p>
    <w:p w14:paraId="1A7099E1" w14:textId="77777777" w:rsidR="0024033B" w:rsidRPr="0024033B" w:rsidRDefault="0024033B" w:rsidP="0024033B">
      <w:pPr>
        <w:bidi/>
        <w:jc w:val="both"/>
        <w:rPr>
          <w:rFonts w:cs="David" w:hint="cs"/>
          <w:rtl/>
        </w:rPr>
      </w:pPr>
    </w:p>
    <w:p w14:paraId="6CCC1E68" w14:textId="77777777" w:rsidR="0024033B" w:rsidRPr="0024033B" w:rsidRDefault="0024033B" w:rsidP="0024033B">
      <w:pPr>
        <w:bidi/>
        <w:ind w:firstLine="567"/>
        <w:jc w:val="both"/>
        <w:rPr>
          <w:rFonts w:cs="David" w:hint="cs"/>
          <w:rtl/>
        </w:rPr>
      </w:pPr>
      <w:r w:rsidRPr="0024033B">
        <w:rPr>
          <w:rFonts w:cs="David" w:hint="cs"/>
          <w:rtl/>
        </w:rPr>
        <w:t xml:space="preserve">חוק היסוד אינו מאפשר לכנסת להחליט ביוזמתה כי נבצר מנשיא המדינה דרך עראי למלא את תפקידו. מטרת הצעת החוק הזאת למלא חוסר זה. מוצע להסמיך את ועדת הכנסת להחליט ברוב חבריה כי נבצר מנשיא המדינה, </w:t>
      </w:r>
    </w:p>
    <w:p w14:paraId="6DB77B88" w14:textId="77777777" w:rsidR="0024033B" w:rsidRPr="0024033B" w:rsidRDefault="0024033B" w:rsidP="0024033B">
      <w:pPr>
        <w:bidi/>
        <w:jc w:val="both"/>
        <w:rPr>
          <w:rFonts w:cs="David" w:hint="cs"/>
          <w:rtl/>
        </w:rPr>
      </w:pPr>
    </w:p>
    <w:p w14:paraId="330B0512" w14:textId="77777777" w:rsidR="0024033B" w:rsidRPr="0024033B" w:rsidRDefault="0024033B" w:rsidP="0024033B">
      <w:pPr>
        <w:bidi/>
        <w:jc w:val="both"/>
        <w:rPr>
          <w:rFonts w:cs="David" w:hint="cs"/>
          <w:rtl/>
        </w:rPr>
      </w:pPr>
      <w:r w:rsidRPr="0024033B">
        <w:rPr>
          <w:rFonts w:cs="David" w:hint="cs"/>
          <w:u w:val="single"/>
          <w:rtl/>
        </w:rPr>
        <w:t>נסים זאב:</w:t>
      </w:r>
    </w:p>
    <w:p w14:paraId="48CE5656" w14:textId="77777777" w:rsidR="0024033B" w:rsidRPr="0024033B" w:rsidRDefault="0024033B" w:rsidP="0024033B">
      <w:pPr>
        <w:bidi/>
        <w:jc w:val="both"/>
        <w:rPr>
          <w:rFonts w:cs="David" w:hint="cs"/>
          <w:rtl/>
        </w:rPr>
      </w:pPr>
    </w:p>
    <w:p w14:paraId="2ED2F011" w14:textId="77777777" w:rsidR="0024033B" w:rsidRPr="0024033B" w:rsidRDefault="0024033B" w:rsidP="0024033B">
      <w:pPr>
        <w:bidi/>
        <w:jc w:val="both"/>
        <w:rPr>
          <w:rFonts w:cs="David" w:hint="cs"/>
          <w:rtl/>
        </w:rPr>
      </w:pPr>
      <w:r w:rsidRPr="0024033B">
        <w:rPr>
          <w:rFonts w:cs="David" w:hint="cs"/>
          <w:rtl/>
        </w:rPr>
        <w:tab/>
        <w:t xml:space="preserve">אחר כך נבקש עוד הסבר. הוא קורא מן הכתב. </w:t>
      </w:r>
    </w:p>
    <w:p w14:paraId="6D50994F" w14:textId="77777777" w:rsidR="0024033B" w:rsidRPr="0024033B" w:rsidRDefault="0024033B" w:rsidP="0024033B">
      <w:pPr>
        <w:bidi/>
        <w:jc w:val="both"/>
        <w:rPr>
          <w:rFonts w:cs="David" w:hint="cs"/>
          <w:u w:val="single"/>
          <w:rtl/>
        </w:rPr>
      </w:pPr>
    </w:p>
    <w:p w14:paraId="4816636F"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DF17D5B" w14:textId="77777777" w:rsidR="0024033B" w:rsidRPr="0024033B" w:rsidRDefault="0024033B" w:rsidP="0024033B">
      <w:pPr>
        <w:bidi/>
        <w:jc w:val="both"/>
        <w:rPr>
          <w:rFonts w:cs="David" w:hint="cs"/>
          <w:rtl/>
        </w:rPr>
      </w:pPr>
    </w:p>
    <w:p w14:paraId="5462D257" w14:textId="77777777" w:rsidR="0024033B" w:rsidRPr="0024033B" w:rsidRDefault="0024033B" w:rsidP="0024033B">
      <w:pPr>
        <w:bidi/>
        <w:ind w:firstLine="567"/>
        <w:jc w:val="both"/>
        <w:rPr>
          <w:rFonts w:cs="David" w:hint="cs"/>
          <w:rtl/>
        </w:rPr>
      </w:pPr>
      <w:r w:rsidRPr="0024033B">
        <w:rPr>
          <w:rFonts w:cs="David" w:hint="cs"/>
          <w:rtl/>
        </w:rPr>
        <w:t xml:space="preserve">סליחה, אני בטוחה שבסוף הדיון תבין בדיוק מה חבר הכנסת גלנטי רוצה. חברת הכנסת טרטמן, אני מבקשת. אם תואילו להקשיב לדבריו. אני בטוחה שבסופו של דבר גם תבינו. </w:t>
      </w:r>
    </w:p>
    <w:p w14:paraId="6E2C3BFA" w14:textId="77777777" w:rsidR="0024033B" w:rsidRPr="0024033B" w:rsidRDefault="0024033B" w:rsidP="0024033B">
      <w:pPr>
        <w:bidi/>
        <w:jc w:val="both"/>
        <w:rPr>
          <w:rFonts w:cs="David" w:hint="cs"/>
          <w:rtl/>
        </w:rPr>
      </w:pPr>
    </w:p>
    <w:p w14:paraId="3205E6FF" w14:textId="77777777" w:rsidR="0024033B" w:rsidRPr="0024033B" w:rsidRDefault="0024033B" w:rsidP="0024033B">
      <w:pPr>
        <w:pStyle w:val="Heading5"/>
        <w:rPr>
          <w:rFonts w:hint="cs"/>
          <w:rtl/>
        </w:rPr>
      </w:pPr>
      <w:r w:rsidRPr="0024033B">
        <w:rPr>
          <w:rFonts w:hint="cs"/>
          <w:u w:val="single"/>
          <w:rtl/>
        </w:rPr>
        <w:t>יצחק גלנטי:</w:t>
      </w:r>
    </w:p>
    <w:p w14:paraId="277BA42C" w14:textId="77777777" w:rsidR="0024033B" w:rsidRPr="0024033B" w:rsidRDefault="0024033B" w:rsidP="0024033B">
      <w:pPr>
        <w:pStyle w:val="Heading5"/>
        <w:rPr>
          <w:rFonts w:hint="cs"/>
          <w:rtl/>
        </w:rPr>
      </w:pPr>
    </w:p>
    <w:p w14:paraId="4D55F62A" w14:textId="77777777" w:rsidR="0024033B" w:rsidRPr="0024033B" w:rsidRDefault="0024033B" w:rsidP="0024033B">
      <w:pPr>
        <w:bidi/>
        <w:jc w:val="both"/>
        <w:rPr>
          <w:rFonts w:cs="David" w:hint="cs"/>
          <w:rtl/>
        </w:rPr>
      </w:pPr>
      <w:r w:rsidRPr="0024033B">
        <w:rPr>
          <w:rFonts w:cs="David" w:hint="cs"/>
          <w:rtl/>
        </w:rPr>
        <w:tab/>
        <w:t xml:space="preserve">שוב, מטרת הצעת החוק למלא חוסר זה. מוצע להסמיך את ועדת הכנסת להחליט ברוב חבריה כי נבצר מנשיא המדינה, דרך עראי, למלא את תפקידו. ועדת הכנסת תחליט כאמור רק לאחר שהובאה לפניה בקשה על-ידי עשרה חברי הכנסת לפחות. בדיון בעניין החלטה זו תינתן לנשיא המדינה הזדמנות להשמיע דברו בפני הוועדה, והנשיא יהיה זכאי להיות מיוצג על-ידי בא כוחו. </w:t>
      </w:r>
    </w:p>
    <w:p w14:paraId="75D17C5A" w14:textId="77777777" w:rsidR="0024033B" w:rsidRPr="0024033B" w:rsidRDefault="0024033B" w:rsidP="0024033B">
      <w:pPr>
        <w:bidi/>
        <w:jc w:val="both"/>
        <w:rPr>
          <w:rFonts w:cs="David" w:hint="cs"/>
          <w:rtl/>
        </w:rPr>
      </w:pPr>
    </w:p>
    <w:p w14:paraId="009C7366" w14:textId="77777777" w:rsidR="0024033B" w:rsidRPr="0024033B" w:rsidRDefault="0024033B" w:rsidP="0024033B">
      <w:pPr>
        <w:bidi/>
        <w:ind w:firstLine="567"/>
        <w:jc w:val="both"/>
        <w:rPr>
          <w:rFonts w:cs="David" w:hint="cs"/>
          <w:rtl/>
        </w:rPr>
      </w:pPr>
      <w:r w:rsidRPr="0024033B">
        <w:rPr>
          <w:rFonts w:cs="David" w:hint="cs"/>
          <w:rtl/>
        </w:rPr>
        <w:t xml:space="preserve">רבותי, נקלענו למצב מאוד מביך ולא רצוי. נכון לרגע זה לא הוגש שום כתב אישום ולא ידוע אם יוגש כתב אישום. מאידך גיסא, כל הצעה, כפי שהובאה לידיעתי, שבה כאילו הכנסת תנסה להדיח את הנשיא, לדעתי היא במעמד מאוד לא חוקי </w:t>
      </w:r>
      <w:r w:rsidRPr="0024033B">
        <w:rPr>
          <w:rFonts w:cs="David"/>
          <w:rtl/>
        </w:rPr>
        <w:t>–</w:t>
      </w:r>
      <w:r w:rsidRPr="0024033B">
        <w:rPr>
          <w:rFonts w:cs="David" w:hint="cs"/>
          <w:rtl/>
        </w:rPr>
        <w:t xml:space="preserve"> כיוון שהכנסת, שהיא מוסד מחוקק ולא מוסד שופט, נכנסת לתחום לא לה, בוודאי ובוודאי כאשר עדיין לא הוגש כתב אישום והנשיא בחזקת חף מכל אשמה. </w:t>
      </w:r>
    </w:p>
    <w:p w14:paraId="0D03B659" w14:textId="77777777" w:rsidR="0024033B" w:rsidRPr="0024033B" w:rsidRDefault="0024033B" w:rsidP="0024033B">
      <w:pPr>
        <w:bidi/>
        <w:ind w:firstLine="567"/>
        <w:jc w:val="both"/>
        <w:rPr>
          <w:rFonts w:cs="David" w:hint="cs"/>
          <w:rtl/>
        </w:rPr>
      </w:pPr>
    </w:p>
    <w:p w14:paraId="627720D7" w14:textId="77777777" w:rsidR="0024033B" w:rsidRPr="0024033B" w:rsidRDefault="0024033B" w:rsidP="0024033B">
      <w:pPr>
        <w:bidi/>
        <w:ind w:firstLine="567"/>
        <w:jc w:val="both"/>
        <w:rPr>
          <w:rFonts w:cs="David" w:hint="cs"/>
          <w:rtl/>
        </w:rPr>
      </w:pPr>
      <w:r w:rsidRPr="0024033B">
        <w:rPr>
          <w:rFonts w:cs="David" w:hint="cs"/>
          <w:rtl/>
        </w:rPr>
        <w:t xml:space="preserve">לכן נראה לי שהצעה זו היא הרע במיעוטו במצב שנוצר. לדעתי היא תאפשר לנשיא לצאת בכבוד מן המצב. ההצעה לדעתי תזרז את היועץ המשפטי לעשות מעשה. </w:t>
      </w:r>
    </w:p>
    <w:p w14:paraId="0F33B967" w14:textId="77777777" w:rsidR="0024033B" w:rsidRPr="0024033B" w:rsidRDefault="0024033B" w:rsidP="0024033B">
      <w:pPr>
        <w:bidi/>
        <w:jc w:val="both"/>
        <w:rPr>
          <w:rFonts w:cs="David" w:hint="cs"/>
          <w:rtl/>
        </w:rPr>
      </w:pPr>
    </w:p>
    <w:p w14:paraId="4E5C65C1" w14:textId="77777777" w:rsidR="0024033B" w:rsidRPr="0024033B" w:rsidRDefault="0024033B" w:rsidP="0024033B">
      <w:pPr>
        <w:bidi/>
        <w:jc w:val="both"/>
        <w:rPr>
          <w:rFonts w:cs="David" w:hint="cs"/>
          <w:rtl/>
        </w:rPr>
      </w:pPr>
      <w:r w:rsidRPr="0024033B">
        <w:rPr>
          <w:rFonts w:cs="David" w:hint="cs"/>
          <w:u w:val="single"/>
          <w:rtl/>
        </w:rPr>
        <w:t>יורם מרציאנו:</w:t>
      </w:r>
    </w:p>
    <w:p w14:paraId="49B885F0" w14:textId="77777777" w:rsidR="0024033B" w:rsidRPr="0024033B" w:rsidRDefault="0024033B" w:rsidP="0024033B">
      <w:pPr>
        <w:bidi/>
        <w:jc w:val="both"/>
        <w:rPr>
          <w:rFonts w:cs="David" w:hint="cs"/>
          <w:rtl/>
        </w:rPr>
      </w:pPr>
    </w:p>
    <w:p w14:paraId="46F72672" w14:textId="77777777" w:rsidR="0024033B" w:rsidRPr="0024033B" w:rsidRDefault="0024033B" w:rsidP="0024033B">
      <w:pPr>
        <w:bidi/>
        <w:jc w:val="both"/>
        <w:rPr>
          <w:rFonts w:cs="David" w:hint="cs"/>
          <w:rtl/>
        </w:rPr>
      </w:pPr>
      <w:r w:rsidRPr="0024033B">
        <w:rPr>
          <w:rFonts w:cs="David" w:hint="cs"/>
          <w:rtl/>
        </w:rPr>
        <w:tab/>
        <w:t xml:space="preserve">אז אנחנו גם צריכים לדאוג לכבוד הנשיא עכשיו. </w:t>
      </w:r>
    </w:p>
    <w:p w14:paraId="128AD096" w14:textId="77777777" w:rsidR="0024033B" w:rsidRPr="0024033B" w:rsidRDefault="0024033B" w:rsidP="0024033B">
      <w:pPr>
        <w:bidi/>
        <w:jc w:val="both"/>
        <w:rPr>
          <w:rFonts w:cs="David" w:hint="cs"/>
          <w:rtl/>
        </w:rPr>
      </w:pPr>
    </w:p>
    <w:p w14:paraId="7270D6EB" w14:textId="77777777" w:rsidR="0024033B" w:rsidRPr="0024033B" w:rsidRDefault="0024033B" w:rsidP="0024033B">
      <w:pPr>
        <w:bidi/>
        <w:jc w:val="both"/>
        <w:rPr>
          <w:rFonts w:cs="David" w:hint="cs"/>
          <w:rtl/>
        </w:rPr>
      </w:pPr>
      <w:r w:rsidRPr="0024033B">
        <w:rPr>
          <w:rFonts w:cs="David" w:hint="cs"/>
          <w:u w:val="single"/>
          <w:rtl/>
        </w:rPr>
        <w:t>ראובן ריבלין:</w:t>
      </w:r>
    </w:p>
    <w:p w14:paraId="6DF1D9B3" w14:textId="77777777" w:rsidR="0024033B" w:rsidRPr="0024033B" w:rsidRDefault="0024033B" w:rsidP="0024033B">
      <w:pPr>
        <w:bidi/>
        <w:jc w:val="both"/>
        <w:rPr>
          <w:rFonts w:cs="David" w:hint="cs"/>
          <w:rtl/>
        </w:rPr>
      </w:pPr>
    </w:p>
    <w:p w14:paraId="72398A41" w14:textId="77777777" w:rsidR="0024033B" w:rsidRPr="0024033B" w:rsidRDefault="0024033B" w:rsidP="0024033B">
      <w:pPr>
        <w:bidi/>
        <w:jc w:val="both"/>
        <w:rPr>
          <w:rFonts w:cs="David" w:hint="cs"/>
          <w:rtl/>
        </w:rPr>
      </w:pPr>
      <w:r w:rsidRPr="0024033B">
        <w:rPr>
          <w:rFonts w:cs="David" w:hint="cs"/>
          <w:rtl/>
        </w:rPr>
        <w:tab/>
        <w:t>לא הבנתי: האם הכנסת לא יכולה לעשות הדחה לנשיא מכל סיבה שהיא?</w:t>
      </w:r>
    </w:p>
    <w:p w14:paraId="2479E4EA" w14:textId="77777777" w:rsidR="0024033B" w:rsidRPr="0024033B" w:rsidRDefault="0024033B" w:rsidP="0024033B">
      <w:pPr>
        <w:bidi/>
        <w:jc w:val="both"/>
        <w:rPr>
          <w:rFonts w:cs="David" w:hint="cs"/>
          <w:rtl/>
        </w:rPr>
      </w:pPr>
    </w:p>
    <w:p w14:paraId="734F9DE0"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0689568" w14:textId="77777777" w:rsidR="0024033B" w:rsidRPr="0024033B" w:rsidRDefault="0024033B" w:rsidP="0024033B">
      <w:pPr>
        <w:bidi/>
        <w:jc w:val="both"/>
        <w:rPr>
          <w:rFonts w:cs="David" w:hint="cs"/>
          <w:rtl/>
        </w:rPr>
      </w:pPr>
    </w:p>
    <w:p w14:paraId="57389A82" w14:textId="77777777" w:rsidR="0024033B" w:rsidRPr="0024033B" w:rsidRDefault="0024033B" w:rsidP="0024033B">
      <w:pPr>
        <w:bidi/>
        <w:ind w:firstLine="567"/>
        <w:jc w:val="both"/>
        <w:rPr>
          <w:rFonts w:cs="David" w:hint="cs"/>
          <w:rtl/>
        </w:rPr>
      </w:pPr>
      <w:r w:rsidRPr="0024033B">
        <w:rPr>
          <w:rFonts w:cs="David" w:hint="cs"/>
          <w:rtl/>
        </w:rPr>
        <w:t>חבר הכנסת ריבלין, האם אתה מוותר על זכות הדיבור? לא. אם אתה רוצה לדבר, ותר על זכות הדיבור.</w:t>
      </w:r>
    </w:p>
    <w:p w14:paraId="318C645D" w14:textId="77777777" w:rsidR="0024033B" w:rsidRPr="0024033B" w:rsidRDefault="0024033B" w:rsidP="0024033B">
      <w:pPr>
        <w:bidi/>
        <w:jc w:val="both"/>
        <w:rPr>
          <w:rFonts w:cs="David" w:hint="cs"/>
          <w:rtl/>
        </w:rPr>
      </w:pPr>
    </w:p>
    <w:p w14:paraId="71F31647" w14:textId="77777777" w:rsidR="0024033B" w:rsidRPr="0024033B" w:rsidRDefault="0024033B" w:rsidP="0024033B">
      <w:pPr>
        <w:bidi/>
        <w:jc w:val="both"/>
        <w:rPr>
          <w:rFonts w:cs="David" w:hint="cs"/>
          <w:rtl/>
        </w:rPr>
      </w:pPr>
      <w:r w:rsidRPr="0024033B">
        <w:rPr>
          <w:rFonts w:cs="David" w:hint="cs"/>
          <w:u w:val="single"/>
          <w:rtl/>
        </w:rPr>
        <w:t>ראובן ריבלין:</w:t>
      </w:r>
    </w:p>
    <w:p w14:paraId="15AAA179" w14:textId="77777777" w:rsidR="0024033B" w:rsidRPr="0024033B" w:rsidRDefault="0024033B" w:rsidP="0024033B">
      <w:pPr>
        <w:bidi/>
        <w:jc w:val="both"/>
        <w:rPr>
          <w:rFonts w:cs="David" w:hint="cs"/>
          <w:rtl/>
        </w:rPr>
      </w:pPr>
    </w:p>
    <w:p w14:paraId="4E016637" w14:textId="77777777" w:rsidR="0024033B" w:rsidRPr="0024033B" w:rsidRDefault="0024033B" w:rsidP="0024033B">
      <w:pPr>
        <w:bidi/>
        <w:jc w:val="both"/>
        <w:rPr>
          <w:rFonts w:cs="David" w:hint="cs"/>
          <w:rtl/>
        </w:rPr>
      </w:pPr>
      <w:r w:rsidRPr="0024033B">
        <w:rPr>
          <w:rFonts w:cs="David" w:hint="cs"/>
          <w:rtl/>
        </w:rPr>
        <w:tab/>
        <w:t>נגיד שהנשיא אומר שהמדינה לא צריכה להיות דמוקרטית?</w:t>
      </w:r>
    </w:p>
    <w:p w14:paraId="26BB1BDB" w14:textId="77777777" w:rsidR="0024033B" w:rsidRPr="0024033B" w:rsidRDefault="0024033B" w:rsidP="0024033B">
      <w:pPr>
        <w:bidi/>
        <w:jc w:val="both"/>
        <w:rPr>
          <w:rFonts w:cs="David" w:hint="cs"/>
          <w:rtl/>
        </w:rPr>
      </w:pPr>
    </w:p>
    <w:p w14:paraId="73286C29"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היו"ר רוחמה אברהם:</w:t>
      </w:r>
    </w:p>
    <w:p w14:paraId="70CA454C" w14:textId="77777777" w:rsidR="0024033B" w:rsidRPr="0024033B" w:rsidRDefault="0024033B" w:rsidP="0024033B">
      <w:pPr>
        <w:bidi/>
        <w:ind w:firstLine="567"/>
        <w:jc w:val="both"/>
        <w:rPr>
          <w:rFonts w:cs="David" w:hint="cs"/>
          <w:rtl/>
        </w:rPr>
      </w:pPr>
    </w:p>
    <w:p w14:paraId="1AD15DBD" w14:textId="77777777" w:rsidR="0024033B" w:rsidRPr="0024033B" w:rsidRDefault="0024033B" w:rsidP="0024033B">
      <w:pPr>
        <w:bidi/>
        <w:ind w:firstLine="567"/>
        <w:jc w:val="both"/>
        <w:rPr>
          <w:rFonts w:cs="David" w:hint="cs"/>
          <w:rtl/>
        </w:rPr>
      </w:pPr>
      <w:r w:rsidRPr="0024033B">
        <w:rPr>
          <w:rFonts w:cs="David" w:hint="cs"/>
          <w:rtl/>
        </w:rPr>
        <w:t xml:space="preserve">לא, תאפשר לו להציג את דבריו. אתן לך כמה שאלות שאתה רוצה. </w:t>
      </w:r>
    </w:p>
    <w:p w14:paraId="6D05C924" w14:textId="77777777" w:rsidR="0024033B" w:rsidRPr="0024033B" w:rsidRDefault="0024033B" w:rsidP="0024033B">
      <w:pPr>
        <w:bidi/>
        <w:jc w:val="both"/>
        <w:rPr>
          <w:rFonts w:cs="David" w:hint="cs"/>
          <w:rtl/>
        </w:rPr>
      </w:pPr>
    </w:p>
    <w:p w14:paraId="12024DBC" w14:textId="77777777" w:rsidR="0024033B" w:rsidRPr="0024033B" w:rsidRDefault="0024033B" w:rsidP="0024033B">
      <w:pPr>
        <w:pStyle w:val="Heading5"/>
        <w:rPr>
          <w:rFonts w:hint="cs"/>
          <w:rtl/>
        </w:rPr>
      </w:pPr>
      <w:r w:rsidRPr="0024033B">
        <w:rPr>
          <w:rFonts w:hint="cs"/>
          <w:u w:val="single"/>
          <w:rtl/>
        </w:rPr>
        <w:t>יצחק גלנטי:</w:t>
      </w:r>
    </w:p>
    <w:p w14:paraId="7D6CEF3F" w14:textId="77777777" w:rsidR="0024033B" w:rsidRPr="0024033B" w:rsidRDefault="0024033B" w:rsidP="0024033B">
      <w:pPr>
        <w:pStyle w:val="Heading5"/>
        <w:rPr>
          <w:rFonts w:hint="cs"/>
          <w:rtl/>
        </w:rPr>
      </w:pPr>
    </w:p>
    <w:p w14:paraId="57234ECD" w14:textId="77777777" w:rsidR="0024033B" w:rsidRPr="0024033B" w:rsidRDefault="0024033B" w:rsidP="0024033B">
      <w:pPr>
        <w:bidi/>
        <w:jc w:val="both"/>
        <w:rPr>
          <w:rFonts w:cs="David" w:hint="cs"/>
          <w:rtl/>
        </w:rPr>
      </w:pPr>
      <w:r w:rsidRPr="0024033B">
        <w:rPr>
          <w:rFonts w:cs="David" w:hint="cs"/>
          <w:rtl/>
        </w:rPr>
        <w:tab/>
        <w:t xml:space="preserve">לדעתי ההצעה תזרז את היועץ המשפטי לעשות מעשה. נכון לרגע זה ניתן למתוח את זה </w:t>
      </w:r>
      <w:r w:rsidRPr="0024033B">
        <w:rPr>
          <w:rFonts w:cs="David"/>
          <w:rtl/>
        </w:rPr>
        <w:t>–</w:t>
      </w:r>
      <w:r w:rsidRPr="0024033B">
        <w:rPr>
          <w:rFonts w:cs="David" w:hint="cs"/>
          <w:rtl/>
        </w:rPr>
        <w:t xml:space="preserve"> איני יודע כמה זמן. בין היתר, ההצעה אמורה למנוע אפשרות של שיבוש הליכי חקירה. ההצעה גם בולמת המשך של יחס מזלזל כלפי הכנסת וכלפי מוסד הנשיאות במסגרת הבין-לאומית, כפי שקרה עד היום. לפיכך אני מבקש מחברי הוועדה להיענות לבקשתי. </w:t>
      </w:r>
    </w:p>
    <w:p w14:paraId="009305B0" w14:textId="77777777" w:rsidR="0024033B" w:rsidRPr="0024033B" w:rsidRDefault="0024033B" w:rsidP="0024033B">
      <w:pPr>
        <w:bidi/>
        <w:jc w:val="both"/>
        <w:rPr>
          <w:rFonts w:cs="David" w:hint="cs"/>
          <w:rtl/>
        </w:rPr>
      </w:pPr>
    </w:p>
    <w:p w14:paraId="234DE40A"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E3228D3" w14:textId="77777777" w:rsidR="0024033B" w:rsidRPr="0024033B" w:rsidRDefault="0024033B" w:rsidP="0024033B">
      <w:pPr>
        <w:bidi/>
        <w:jc w:val="both"/>
        <w:rPr>
          <w:rFonts w:cs="David" w:hint="cs"/>
          <w:rtl/>
        </w:rPr>
      </w:pPr>
    </w:p>
    <w:p w14:paraId="65552026" w14:textId="77777777" w:rsidR="0024033B" w:rsidRPr="0024033B" w:rsidRDefault="0024033B" w:rsidP="0024033B">
      <w:pPr>
        <w:bidi/>
        <w:ind w:firstLine="567"/>
        <w:jc w:val="both"/>
        <w:rPr>
          <w:rFonts w:cs="David" w:hint="cs"/>
          <w:rtl/>
        </w:rPr>
      </w:pPr>
      <w:r w:rsidRPr="0024033B">
        <w:rPr>
          <w:rFonts w:cs="David" w:hint="cs"/>
          <w:rtl/>
        </w:rPr>
        <w:t xml:space="preserve">אני מזכירה לחברי הוועדה: כפי שהיה לנו דיון בעבר בנושא הנבצרות, כך גם כעת: איננו דנים במהות החוק. אנחנו דנים בשאלה אם יש לפטור את הצעת החוק מחובת הנחה. באשר לכל הסוגיה של הנשיא, היועץ המשפטי לממשלה עדיין לא אמר את דברו באופן סופי. אין ספק שההתבטאות שלו מהשבוע שעבר אמרה משהו, אבל באופן אישי אני סבורה שכנסת ישראל לא יכולה לשבת בחיבוק ידיים </w:t>
      </w:r>
      <w:r w:rsidRPr="0024033B">
        <w:rPr>
          <w:rFonts w:cs="David"/>
          <w:rtl/>
        </w:rPr>
        <w:t>–</w:t>
      </w:r>
      <w:r w:rsidRPr="0024033B">
        <w:rPr>
          <w:rFonts w:cs="David" w:hint="cs"/>
          <w:rtl/>
        </w:rPr>
        <w:t xml:space="preserve"> על אחת כמה וכמה משום שהיועץ המשפטי לממשלה אומר במפורש שהחקירה עדיין לא הסתיימה, ואני גם למדה על כך מהתקשורת הבוקר. נוסף על כך, עצם ההישארות שלו גורמת לשיבוש מהלכי חקירה. </w:t>
      </w:r>
    </w:p>
    <w:p w14:paraId="0DBF2CD9" w14:textId="77777777" w:rsidR="0024033B" w:rsidRPr="0024033B" w:rsidRDefault="0024033B" w:rsidP="0024033B">
      <w:pPr>
        <w:bidi/>
        <w:ind w:firstLine="567"/>
        <w:jc w:val="both"/>
        <w:rPr>
          <w:rFonts w:cs="David" w:hint="cs"/>
          <w:rtl/>
        </w:rPr>
      </w:pPr>
    </w:p>
    <w:p w14:paraId="7A28288A" w14:textId="77777777" w:rsidR="0024033B" w:rsidRPr="0024033B" w:rsidRDefault="0024033B" w:rsidP="0024033B">
      <w:pPr>
        <w:bidi/>
        <w:ind w:firstLine="567"/>
        <w:jc w:val="both"/>
        <w:rPr>
          <w:rFonts w:cs="David" w:hint="cs"/>
          <w:rtl/>
        </w:rPr>
      </w:pPr>
      <w:r w:rsidRPr="0024033B">
        <w:rPr>
          <w:rFonts w:cs="David" w:hint="cs"/>
          <w:rtl/>
        </w:rPr>
        <w:t xml:space="preserve">חברי הכנסת שמבקשים להתייחס לנושא, אנא התייחסו לשאלה אם יש לפטור את הצעת החוק מחובת הנחה. ראשון הדוברים חבר הכנסת נסים זאב, בבקשה.  </w:t>
      </w:r>
    </w:p>
    <w:p w14:paraId="71A840AC" w14:textId="77777777" w:rsidR="0024033B" w:rsidRPr="0024033B" w:rsidRDefault="0024033B" w:rsidP="0024033B">
      <w:pPr>
        <w:bidi/>
        <w:jc w:val="both"/>
        <w:rPr>
          <w:rFonts w:cs="David" w:hint="cs"/>
          <w:rtl/>
        </w:rPr>
      </w:pPr>
    </w:p>
    <w:p w14:paraId="5EC60124" w14:textId="77777777" w:rsidR="0024033B" w:rsidRPr="0024033B" w:rsidRDefault="0024033B" w:rsidP="0024033B">
      <w:pPr>
        <w:bidi/>
        <w:jc w:val="both"/>
        <w:rPr>
          <w:rFonts w:cs="David" w:hint="cs"/>
          <w:rtl/>
        </w:rPr>
      </w:pPr>
      <w:r w:rsidRPr="0024033B">
        <w:rPr>
          <w:rFonts w:cs="David" w:hint="cs"/>
          <w:u w:val="single"/>
          <w:rtl/>
        </w:rPr>
        <w:t>נסים זאב:</w:t>
      </w:r>
    </w:p>
    <w:p w14:paraId="6D26A940" w14:textId="77777777" w:rsidR="0024033B" w:rsidRPr="0024033B" w:rsidRDefault="0024033B" w:rsidP="0024033B">
      <w:pPr>
        <w:bidi/>
        <w:jc w:val="both"/>
        <w:rPr>
          <w:rFonts w:cs="David" w:hint="cs"/>
          <w:rtl/>
        </w:rPr>
      </w:pPr>
    </w:p>
    <w:p w14:paraId="7F380105" w14:textId="77777777" w:rsidR="0024033B" w:rsidRPr="0024033B" w:rsidRDefault="0024033B" w:rsidP="0024033B">
      <w:pPr>
        <w:bidi/>
        <w:jc w:val="both"/>
        <w:rPr>
          <w:rFonts w:cs="David" w:hint="cs"/>
          <w:rtl/>
        </w:rPr>
      </w:pPr>
      <w:r w:rsidRPr="0024033B">
        <w:rPr>
          <w:rFonts w:cs="David" w:hint="cs"/>
          <w:rtl/>
        </w:rPr>
        <w:tab/>
        <w:t xml:space="preserve"> אני מודה ליושבת-ראש שנתנה לי הזכות לדבר ראשון בוועדה הזאת. </w:t>
      </w:r>
    </w:p>
    <w:p w14:paraId="228C17ED" w14:textId="77777777" w:rsidR="0024033B" w:rsidRPr="0024033B" w:rsidRDefault="0024033B" w:rsidP="0024033B">
      <w:pPr>
        <w:bidi/>
        <w:jc w:val="both"/>
        <w:rPr>
          <w:rFonts w:cs="David" w:hint="cs"/>
          <w:rtl/>
        </w:rPr>
      </w:pPr>
    </w:p>
    <w:p w14:paraId="737EA35B" w14:textId="77777777" w:rsidR="0024033B" w:rsidRPr="0024033B" w:rsidRDefault="0024033B" w:rsidP="0024033B">
      <w:pPr>
        <w:bidi/>
        <w:jc w:val="both"/>
        <w:rPr>
          <w:rFonts w:cs="David" w:hint="cs"/>
          <w:u w:val="single"/>
          <w:rtl/>
        </w:rPr>
      </w:pPr>
      <w:r w:rsidRPr="0024033B">
        <w:rPr>
          <w:rFonts w:cs="David" w:hint="cs"/>
          <w:u w:val="single"/>
          <w:rtl/>
        </w:rPr>
        <w:t>היו"ר רוחמה אברהם:</w:t>
      </w:r>
    </w:p>
    <w:p w14:paraId="5C4DC61B" w14:textId="77777777" w:rsidR="0024033B" w:rsidRPr="0024033B" w:rsidRDefault="0024033B" w:rsidP="0024033B">
      <w:pPr>
        <w:bidi/>
        <w:jc w:val="both"/>
        <w:rPr>
          <w:rFonts w:cs="David" w:hint="cs"/>
          <w:u w:val="single"/>
          <w:rtl/>
        </w:rPr>
      </w:pPr>
    </w:p>
    <w:p w14:paraId="2EB5D0F4" w14:textId="77777777" w:rsidR="0024033B" w:rsidRPr="0024033B" w:rsidRDefault="0024033B" w:rsidP="0024033B">
      <w:pPr>
        <w:bidi/>
        <w:ind w:firstLine="567"/>
        <w:jc w:val="both"/>
        <w:rPr>
          <w:rFonts w:cs="David" w:hint="cs"/>
          <w:rtl/>
        </w:rPr>
      </w:pPr>
      <w:r w:rsidRPr="0024033B">
        <w:rPr>
          <w:rFonts w:cs="David" w:hint="cs"/>
          <w:rtl/>
        </w:rPr>
        <w:t xml:space="preserve">חברי הכנסת טיבי וריבלין, תודה. </w:t>
      </w:r>
    </w:p>
    <w:p w14:paraId="101DDDA3" w14:textId="77777777" w:rsidR="0024033B" w:rsidRPr="0024033B" w:rsidRDefault="0024033B" w:rsidP="0024033B">
      <w:pPr>
        <w:bidi/>
        <w:jc w:val="both"/>
        <w:rPr>
          <w:rFonts w:cs="David" w:hint="cs"/>
          <w:u w:val="single"/>
          <w:rtl/>
        </w:rPr>
      </w:pPr>
    </w:p>
    <w:p w14:paraId="64CC6425" w14:textId="77777777" w:rsidR="0024033B" w:rsidRPr="0024033B" w:rsidRDefault="0024033B" w:rsidP="0024033B">
      <w:pPr>
        <w:bidi/>
        <w:jc w:val="both"/>
        <w:rPr>
          <w:rFonts w:cs="David" w:hint="cs"/>
          <w:rtl/>
        </w:rPr>
      </w:pPr>
      <w:r w:rsidRPr="0024033B">
        <w:rPr>
          <w:rFonts w:cs="David" w:hint="cs"/>
          <w:u w:val="single"/>
          <w:rtl/>
        </w:rPr>
        <w:t>נסים זאב:</w:t>
      </w:r>
    </w:p>
    <w:p w14:paraId="102AC68C" w14:textId="77777777" w:rsidR="0024033B" w:rsidRPr="0024033B" w:rsidRDefault="0024033B" w:rsidP="0024033B">
      <w:pPr>
        <w:bidi/>
        <w:jc w:val="both"/>
        <w:rPr>
          <w:rFonts w:cs="David" w:hint="cs"/>
          <w:rtl/>
        </w:rPr>
      </w:pPr>
    </w:p>
    <w:p w14:paraId="540F99F0" w14:textId="77777777" w:rsidR="0024033B" w:rsidRPr="0024033B" w:rsidRDefault="0024033B" w:rsidP="0024033B">
      <w:pPr>
        <w:bidi/>
        <w:ind w:firstLine="567"/>
        <w:jc w:val="both"/>
        <w:rPr>
          <w:rFonts w:cs="David" w:hint="cs"/>
          <w:rtl/>
        </w:rPr>
      </w:pPr>
      <w:r w:rsidRPr="0024033B">
        <w:rPr>
          <w:rFonts w:cs="David" w:hint="cs"/>
          <w:rtl/>
        </w:rPr>
        <w:t xml:space="preserve">לא הבנתי, חבר הכנסת גלנטי, מדוע יש צורך בעשרה חברים? מה, זה עשרת בני המן? מספיק שניים. על-פי שני עדים יקום דבר. אם אתה ועוד מישהו חושבים מחר בבוקר שהנשיא צריך להשעות עצמו, בואו לוועדה הנכבדה הזאת, והביאו את בקשתכם. </w:t>
      </w:r>
    </w:p>
    <w:p w14:paraId="7591650D" w14:textId="77777777" w:rsidR="0024033B" w:rsidRPr="0024033B" w:rsidRDefault="0024033B" w:rsidP="0024033B">
      <w:pPr>
        <w:bidi/>
        <w:jc w:val="both"/>
        <w:rPr>
          <w:rFonts w:cs="David" w:hint="cs"/>
          <w:rtl/>
        </w:rPr>
      </w:pPr>
    </w:p>
    <w:p w14:paraId="65DE8DE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5F672DE" w14:textId="77777777" w:rsidR="0024033B" w:rsidRPr="0024033B" w:rsidRDefault="0024033B" w:rsidP="0024033B">
      <w:pPr>
        <w:bidi/>
        <w:jc w:val="both"/>
        <w:rPr>
          <w:rFonts w:cs="David" w:hint="cs"/>
          <w:rtl/>
        </w:rPr>
      </w:pPr>
    </w:p>
    <w:p w14:paraId="7AA17EF8" w14:textId="77777777" w:rsidR="0024033B" w:rsidRPr="0024033B" w:rsidRDefault="0024033B" w:rsidP="0024033B">
      <w:pPr>
        <w:bidi/>
        <w:ind w:firstLine="567"/>
        <w:jc w:val="both"/>
        <w:rPr>
          <w:rFonts w:cs="David" w:hint="cs"/>
          <w:rtl/>
        </w:rPr>
      </w:pPr>
      <w:r w:rsidRPr="0024033B">
        <w:rPr>
          <w:rFonts w:cs="David" w:hint="cs"/>
          <w:rtl/>
        </w:rPr>
        <w:t xml:space="preserve">אתה נכנס למהות החוק </w:t>
      </w:r>
      <w:r w:rsidRPr="0024033B">
        <w:rPr>
          <w:rFonts w:cs="David"/>
          <w:rtl/>
        </w:rPr>
        <w:t>–</w:t>
      </w:r>
      <w:r w:rsidRPr="0024033B">
        <w:rPr>
          <w:rFonts w:cs="David" w:hint="cs"/>
          <w:rtl/>
        </w:rPr>
        <w:t xml:space="preserve"> עשרה או שניים או חמישה, זאת מהות החוק. </w:t>
      </w:r>
    </w:p>
    <w:p w14:paraId="2090E582" w14:textId="77777777" w:rsidR="0024033B" w:rsidRPr="0024033B" w:rsidRDefault="0024033B" w:rsidP="0024033B">
      <w:pPr>
        <w:bidi/>
        <w:jc w:val="both"/>
        <w:rPr>
          <w:rFonts w:cs="David" w:hint="cs"/>
          <w:rtl/>
        </w:rPr>
      </w:pPr>
    </w:p>
    <w:p w14:paraId="71C177FA" w14:textId="77777777" w:rsidR="0024033B" w:rsidRPr="0024033B" w:rsidRDefault="0024033B" w:rsidP="0024033B">
      <w:pPr>
        <w:bidi/>
        <w:jc w:val="both"/>
        <w:rPr>
          <w:rFonts w:cs="David" w:hint="cs"/>
          <w:rtl/>
        </w:rPr>
      </w:pPr>
      <w:r w:rsidRPr="0024033B">
        <w:rPr>
          <w:rFonts w:cs="David" w:hint="cs"/>
          <w:u w:val="single"/>
          <w:rtl/>
        </w:rPr>
        <w:t>נסים זאב:</w:t>
      </w:r>
    </w:p>
    <w:p w14:paraId="2624A42A" w14:textId="77777777" w:rsidR="0024033B" w:rsidRPr="0024033B" w:rsidRDefault="0024033B" w:rsidP="0024033B">
      <w:pPr>
        <w:bidi/>
        <w:jc w:val="both"/>
        <w:rPr>
          <w:rFonts w:cs="David" w:hint="cs"/>
          <w:rtl/>
        </w:rPr>
      </w:pPr>
    </w:p>
    <w:p w14:paraId="66BA99ED" w14:textId="77777777" w:rsidR="0024033B" w:rsidRPr="0024033B" w:rsidRDefault="0024033B" w:rsidP="0024033B">
      <w:pPr>
        <w:bidi/>
        <w:jc w:val="both"/>
        <w:rPr>
          <w:rFonts w:cs="David" w:hint="cs"/>
          <w:rtl/>
        </w:rPr>
      </w:pPr>
      <w:r w:rsidRPr="0024033B">
        <w:rPr>
          <w:rFonts w:cs="David" w:hint="cs"/>
          <w:rtl/>
        </w:rPr>
        <w:tab/>
        <w:t xml:space="preserve">יש לי זכות דיבור, ואני מבקש: גם אם אדבר על פרשנדתא, תני לי את זכות הדיבור. </w:t>
      </w:r>
    </w:p>
    <w:p w14:paraId="1FAFFB8E" w14:textId="77777777" w:rsidR="0024033B" w:rsidRPr="0024033B" w:rsidRDefault="0024033B" w:rsidP="0024033B">
      <w:pPr>
        <w:bidi/>
        <w:jc w:val="both"/>
        <w:rPr>
          <w:rFonts w:cs="David" w:hint="cs"/>
          <w:rtl/>
        </w:rPr>
      </w:pPr>
    </w:p>
    <w:p w14:paraId="3D5243FD" w14:textId="77777777" w:rsidR="0024033B" w:rsidRPr="0024033B" w:rsidRDefault="0024033B" w:rsidP="0024033B">
      <w:pPr>
        <w:pStyle w:val="Heading5"/>
        <w:rPr>
          <w:rFonts w:hint="cs"/>
          <w:rtl/>
        </w:rPr>
      </w:pPr>
      <w:r w:rsidRPr="0024033B">
        <w:rPr>
          <w:rFonts w:hint="cs"/>
          <w:u w:val="single"/>
          <w:rtl/>
        </w:rPr>
        <w:t>אביגדור יצחקי:</w:t>
      </w:r>
    </w:p>
    <w:p w14:paraId="18070CBE" w14:textId="77777777" w:rsidR="0024033B" w:rsidRPr="0024033B" w:rsidRDefault="0024033B" w:rsidP="0024033B">
      <w:pPr>
        <w:pStyle w:val="Heading5"/>
        <w:rPr>
          <w:rFonts w:hint="cs"/>
          <w:rtl/>
        </w:rPr>
      </w:pPr>
    </w:p>
    <w:p w14:paraId="6180819B" w14:textId="77777777" w:rsidR="0024033B" w:rsidRPr="0024033B" w:rsidRDefault="0024033B" w:rsidP="0024033B">
      <w:pPr>
        <w:bidi/>
        <w:jc w:val="both"/>
        <w:rPr>
          <w:rFonts w:cs="David" w:hint="cs"/>
          <w:rtl/>
        </w:rPr>
      </w:pPr>
      <w:r w:rsidRPr="0024033B">
        <w:rPr>
          <w:rFonts w:cs="David" w:hint="cs"/>
          <w:rtl/>
        </w:rPr>
        <w:tab/>
        <w:t xml:space="preserve">אני רוצה להסביר לך משהו. </w:t>
      </w:r>
    </w:p>
    <w:p w14:paraId="19F8F413" w14:textId="77777777" w:rsidR="0024033B" w:rsidRPr="0024033B" w:rsidRDefault="0024033B" w:rsidP="0024033B">
      <w:pPr>
        <w:bidi/>
        <w:jc w:val="both"/>
        <w:rPr>
          <w:rFonts w:cs="David" w:hint="cs"/>
          <w:rtl/>
        </w:rPr>
      </w:pPr>
    </w:p>
    <w:p w14:paraId="7EB82B6E" w14:textId="77777777" w:rsidR="0024033B" w:rsidRPr="0024033B" w:rsidRDefault="0024033B" w:rsidP="0024033B">
      <w:pPr>
        <w:bidi/>
        <w:jc w:val="both"/>
        <w:rPr>
          <w:rFonts w:cs="David" w:hint="cs"/>
          <w:rtl/>
        </w:rPr>
      </w:pPr>
      <w:r w:rsidRPr="0024033B">
        <w:rPr>
          <w:rFonts w:cs="David" w:hint="cs"/>
          <w:u w:val="single"/>
          <w:rtl/>
        </w:rPr>
        <w:t>נסים זאב:</w:t>
      </w:r>
    </w:p>
    <w:p w14:paraId="7A671371" w14:textId="77777777" w:rsidR="0024033B" w:rsidRPr="0024033B" w:rsidRDefault="0024033B" w:rsidP="0024033B">
      <w:pPr>
        <w:bidi/>
        <w:jc w:val="both"/>
        <w:rPr>
          <w:rFonts w:cs="David" w:hint="cs"/>
          <w:rtl/>
        </w:rPr>
      </w:pPr>
    </w:p>
    <w:p w14:paraId="5F61D940" w14:textId="77777777" w:rsidR="0024033B" w:rsidRPr="0024033B" w:rsidRDefault="0024033B" w:rsidP="0024033B">
      <w:pPr>
        <w:bidi/>
        <w:jc w:val="both"/>
        <w:rPr>
          <w:rFonts w:cs="David" w:hint="cs"/>
          <w:rtl/>
        </w:rPr>
      </w:pPr>
      <w:r w:rsidRPr="0024033B">
        <w:rPr>
          <w:rFonts w:cs="David" w:hint="cs"/>
          <w:rtl/>
        </w:rPr>
        <w:tab/>
        <w:t>אל תסביר לי, כולם הבינו אותי, אם יש צורך, ארים את כולי כדי שכולם ישמעו אותי. מדינה שלמה מקשקשת. כל בוקר בעיתונות, במה עוסקים? בנשיקה של רמון, בהדחה של קצב. אין לנו פשע במדינה הזאת, אין מאפיה במדינה? נשארו רק הדברים האלה, בעצם רוצים לטהר את המדינה מכל רבב.</w:t>
      </w:r>
    </w:p>
    <w:p w14:paraId="47D84830" w14:textId="77777777" w:rsidR="0024033B" w:rsidRPr="0024033B" w:rsidRDefault="0024033B" w:rsidP="0024033B">
      <w:pPr>
        <w:bidi/>
        <w:jc w:val="both"/>
        <w:rPr>
          <w:rFonts w:cs="David" w:hint="cs"/>
          <w:rtl/>
        </w:rPr>
      </w:pPr>
    </w:p>
    <w:p w14:paraId="4F562E68" w14:textId="77777777" w:rsidR="0024033B" w:rsidRPr="0024033B" w:rsidRDefault="0024033B" w:rsidP="0024033B">
      <w:pPr>
        <w:bidi/>
        <w:jc w:val="both"/>
        <w:rPr>
          <w:rFonts w:cs="David" w:hint="cs"/>
          <w:i/>
          <w:iCs/>
          <w:rtl/>
        </w:rPr>
      </w:pPr>
      <w:r w:rsidRPr="0024033B">
        <w:rPr>
          <w:rFonts w:cs="David"/>
          <w:u w:val="single"/>
          <w:rtl/>
        </w:rPr>
        <w:br w:type="page"/>
      </w:r>
      <w:r w:rsidRPr="0024033B">
        <w:rPr>
          <w:rFonts w:cs="David" w:hint="cs"/>
          <w:u w:val="single"/>
          <w:rtl/>
        </w:rPr>
        <w:t>קולט אביטל:</w:t>
      </w:r>
    </w:p>
    <w:p w14:paraId="383F24DF" w14:textId="77777777" w:rsidR="0024033B" w:rsidRPr="0024033B" w:rsidRDefault="0024033B" w:rsidP="0024033B">
      <w:pPr>
        <w:bidi/>
        <w:jc w:val="both"/>
        <w:rPr>
          <w:rFonts w:cs="David" w:hint="cs"/>
          <w:i/>
          <w:iCs/>
          <w:rtl/>
        </w:rPr>
      </w:pPr>
    </w:p>
    <w:p w14:paraId="697657BA" w14:textId="77777777" w:rsidR="0024033B" w:rsidRPr="0024033B" w:rsidRDefault="0024033B" w:rsidP="0024033B">
      <w:pPr>
        <w:bidi/>
        <w:jc w:val="both"/>
        <w:rPr>
          <w:rFonts w:cs="David" w:hint="cs"/>
          <w:rtl/>
        </w:rPr>
      </w:pPr>
      <w:r w:rsidRPr="0024033B">
        <w:rPr>
          <w:rFonts w:cs="David" w:hint="cs"/>
          <w:i/>
          <w:iCs/>
          <w:rtl/>
        </w:rPr>
        <w:tab/>
      </w:r>
      <w:r w:rsidRPr="0024033B">
        <w:rPr>
          <w:rFonts w:cs="David" w:hint="cs"/>
          <w:rtl/>
        </w:rPr>
        <w:t>אז זה דחוף או לא, מה אתה אומר?</w:t>
      </w:r>
    </w:p>
    <w:p w14:paraId="7C1056CE" w14:textId="77777777" w:rsidR="0024033B" w:rsidRPr="0024033B" w:rsidRDefault="0024033B" w:rsidP="0024033B">
      <w:pPr>
        <w:bidi/>
        <w:jc w:val="both"/>
        <w:rPr>
          <w:rFonts w:cs="David" w:hint="cs"/>
          <w:rtl/>
        </w:rPr>
      </w:pPr>
    </w:p>
    <w:p w14:paraId="19DF0DAE"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D1C94F8" w14:textId="77777777" w:rsidR="0024033B" w:rsidRPr="0024033B" w:rsidRDefault="0024033B" w:rsidP="0024033B">
      <w:pPr>
        <w:bidi/>
        <w:jc w:val="both"/>
        <w:rPr>
          <w:rFonts w:cs="David" w:hint="cs"/>
          <w:rtl/>
        </w:rPr>
      </w:pPr>
    </w:p>
    <w:p w14:paraId="6C8BAFE1" w14:textId="77777777" w:rsidR="0024033B" w:rsidRPr="0024033B" w:rsidRDefault="0024033B" w:rsidP="0024033B">
      <w:pPr>
        <w:bidi/>
        <w:ind w:firstLine="567"/>
        <w:jc w:val="both"/>
        <w:rPr>
          <w:rFonts w:cs="David" w:hint="cs"/>
          <w:rtl/>
        </w:rPr>
      </w:pPr>
      <w:r w:rsidRPr="0024033B">
        <w:rPr>
          <w:rFonts w:cs="David" w:hint="cs"/>
          <w:rtl/>
        </w:rPr>
        <w:t>אל תעזרי.</w:t>
      </w:r>
    </w:p>
    <w:p w14:paraId="45E73702" w14:textId="77777777" w:rsidR="0024033B" w:rsidRPr="0024033B" w:rsidRDefault="0024033B" w:rsidP="0024033B">
      <w:pPr>
        <w:bidi/>
        <w:jc w:val="both"/>
        <w:rPr>
          <w:rFonts w:cs="David" w:hint="cs"/>
          <w:rtl/>
        </w:rPr>
      </w:pPr>
    </w:p>
    <w:p w14:paraId="523633B3" w14:textId="77777777" w:rsidR="0024033B" w:rsidRPr="0024033B" w:rsidRDefault="0024033B" w:rsidP="0024033B">
      <w:pPr>
        <w:bidi/>
        <w:jc w:val="both"/>
        <w:rPr>
          <w:rFonts w:cs="David" w:hint="cs"/>
          <w:rtl/>
        </w:rPr>
      </w:pPr>
      <w:r w:rsidRPr="0024033B">
        <w:rPr>
          <w:rFonts w:cs="David" w:hint="cs"/>
          <w:u w:val="single"/>
          <w:rtl/>
        </w:rPr>
        <w:t>נסים זאב:</w:t>
      </w:r>
    </w:p>
    <w:p w14:paraId="046A2A0E" w14:textId="77777777" w:rsidR="0024033B" w:rsidRPr="0024033B" w:rsidRDefault="0024033B" w:rsidP="0024033B">
      <w:pPr>
        <w:bidi/>
        <w:jc w:val="both"/>
        <w:rPr>
          <w:rFonts w:cs="David" w:hint="cs"/>
          <w:rtl/>
        </w:rPr>
      </w:pPr>
    </w:p>
    <w:p w14:paraId="77DC0E42" w14:textId="77777777" w:rsidR="0024033B" w:rsidRPr="0024033B" w:rsidRDefault="0024033B" w:rsidP="0024033B">
      <w:pPr>
        <w:bidi/>
        <w:jc w:val="both"/>
        <w:rPr>
          <w:rFonts w:cs="David" w:hint="cs"/>
          <w:rtl/>
        </w:rPr>
      </w:pPr>
      <w:r w:rsidRPr="0024033B">
        <w:rPr>
          <w:rFonts w:cs="David" w:hint="cs"/>
          <w:rtl/>
        </w:rPr>
        <w:tab/>
        <w:t xml:space="preserve">הנושא נמצא בידיו הנאמנות של היועץ המשפטי לממשלה. אתם ראיתם שמישהו יצא מידי היועץ המשפטי? כל הכבוד לו. </w:t>
      </w:r>
    </w:p>
    <w:p w14:paraId="501BFC80" w14:textId="77777777" w:rsidR="0024033B" w:rsidRPr="0024033B" w:rsidRDefault="0024033B" w:rsidP="0024033B">
      <w:pPr>
        <w:bidi/>
        <w:jc w:val="both"/>
        <w:rPr>
          <w:rFonts w:cs="David" w:hint="cs"/>
          <w:rtl/>
        </w:rPr>
      </w:pPr>
    </w:p>
    <w:p w14:paraId="5CB2A486" w14:textId="77777777" w:rsidR="0024033B" w:rsidRPr="0024033B" w:rsidRDefault="0024033B" w:rsidP="0024033B">
      <w:pPr>
        <w:bidi/>
        <w:jc w:val="both"/>
        <w:rPr>
          <w:rFonts w:cs="David" w:hint="cs"/>
          <w:i/>
          <w:iCs/>
          <w:rtl/>
        </w:rPr>
      </w:pPr>
      <w:r w:rsidRPr="0024033B">
        <w:rPr>
          <w:rFonts w:cs="David" w:hint="cs"/>
          <w:u w:val="single"/>
          <w:rtl/>
        </w:rPr>
        <w:t>קולט אביטל:</w:t>
      </w:r>
    </w:p>
    <w:p w14:paraId="4C5E8358" w14:textId="77777777" w:rsidR="0024033B" w:rsidRPr="0024033B" w:rsidRDefault="0024033B" w:rsidP="0024033B">
      <w:pPr>
        <w:bidi/>
        <w:jc w:val="both"/>
        <w:rPr>
          <w:rFonts w:cs="David" w:hint="cs"/>
          <w:i/>
          <w:iCs/>
          <w:rtl/>
        </w:rPr>
      </w:pPr>
    </w:p>
    <w:p w14:paraId="60E19890" w14:textId="77777777" w:rsidR="0024033B" w:rsidRPr="0024033B" w:rsidRDefault="0024033B" w:rsidP="0024033B">
      <w:pPr>
        <w:bidi/>
        <w:jc w:val="both"/>
        <w:rPr>
          <w:rFonts w:cs="David" w:hint="cs"/>
          <w:rtl/>
        </w:rPr>
      </w:pPr>
      <w:r w:rsidRPr="0024033B">
        <w:rPr>
          <w:rFonts w:cs="David" w:hint="cs"/>
          <w:i/>
          <w:iCs/>
          <w:rtl/>
        </w:rPr>
        <w:tab/>
      </w:r>
      <w:r w:rsidRPr="0024033B">
        <w:rPr>
          <w:rFonts w:cs="David" w:hint="cs"/>
          <w:rtl/>
        </w:rPr>
        <w:t xml:space="preserve">כן. ביבי יצא. </w:t>
      </w:r>
    </w:p>
    <w:p w14:paraId="49A6C519" w14:textId="77777777" w:rsidR="0024033B" w:rsidRPr="0024033B" w:rsidRDefault="0024033B" w:rsidP="0024033B">
      <w:pPr>
        <w:bidi/>
        <w:jc w:val="both"/>
        <w:rPr>
          <w:rFonts w:cs="David" w:hint="cs"/>
          <w:rtl/>
        </w:rPr>
      </w:pPr>
    </w:p>
    <w:p w14:paraId="1DE4226E" w14:textId="77777777" w:rsidR="0024033B" w:rsidRPr="0024033B" w:rsidRDefault="0024033B" w:rsidP="0024033B">
      <w:pPr>
        <w:bidi/>
        <w:jc w:val="both"/>
        <w:rPr>
          <w:rFonts w:cs="David" w:hint="cs"/>
          <w:rtl/>
        </w:rPr>
      </w:pPr>
      <w:r w:rsidRPr="0024033B">
        <w:rPr>
          <w:rFonts w:cs="David" w:hint="cs"/>
          <w:u w:val="single"/>
          <w:rtl/>
        </w:rPr>
        <w:t>נסים זאב:</w:t>
      </w:r>
    </w:p>
    <w:p w14:paraId="5409A157" w14:textId="77777777" w:rsidR="0024033B" w:rsidRPr="0024033B" w:rsidRDefault="0024033B" w:rsidP="0024033B">
      <w:pPr>
        <w:bidi/>
        <w:jc w:val="both"/>
        <w:rPr>
          <w:rFonts w:cs="David" w:hint="cs"/>
          <w:rtl/>
        </w:rPr>
      </w:pPr>
    </w:p>
    <w:p w14:paraId="107F561C" w14:textId="77777777" w:rsidR="0024033B" w:rsidRPr="0024033B" w:rsidRDefault="0024033B" w:rsidP="0024033B">
      <w:pPr>
        <w:bidi/>
        <w:jc w:val="both"/>
        <w:rPr>
          <w:rFonts w:cs="David" w:hint="cs"/>
          <w:rtl/>
        </w:rPr>
      </w:pPr>
      <w:r w:rsidRPr="0024033B">
        <w:rPr>
          <w:rFonts w:cs="David" w:hint="cs"/>
          <w:rtl/>
        </w:rPr>
        <w:tab/>
        <w:t xml:space="preserve">אני סומך על היועץ המשפטי שימצה את החקירה עד תום, וחסר לו שישתוק וישב בחיבוק ידיים, כי מבקר המדינה הכין לו דוח כמו שצריך, הוא לא יוותר לו. אין דבר כזה. </w:t>
      </w:r>
    </w:p>
    <w:p w14:paraId="001718F0" w14:textId="77777777" w:rsidR="0024033B" w:rsidRPr="0024033B" w:rsidRDefault="0024033B" w:rsidP="0024033B">
      <w:pPr>
        <w:bidi/>
        <w:jc w:val="both"/>
        <w:rPr>
          <w:rFonts w:cs="David" w:hint="cs"/>
          <w:rtl/>
        </w:rPr>
      </w:pPr>
    </w:p>
    <w:p w14:paraId="11245B79" w14:textId="77777777" w:rsidR="0024033B" w:rsidRPr="0024033B" w:rsidRDefault="0024033B" w:rsidP="0024033B">
      <w:pPr>
        <w:bidi/>
        <w:ind w:firstLine="567"/>
        <w:jc w:val="both"/>
        <w:rPr>
          <w:rFonts w:cs="David" w:hint="cs"/>
          <w:rtl/>
        </w:rPr>
      </w:pPr>
      <w:r w:rsidRPr="0024033B">
        <w:rPr>
          <w:rFonts w:cs="David" w:hint="cs"/>
          <w:rtl/>
        </w:rPr>
        <w:t xml:space="preserve">הנשיא כבר אמר כמה פעמים: כאשר יוגש נגדי כתב אישום, אני מתפטר. מה הרצח המוקדם הזה, שחברים מבקשים לתלות אותו בכיכר העיר? אין שום כבוד בעיר הזאת, לא נשארה שום בעיה לחברי הכנסת? זאת הבעיה היחידה שמטרידה אותנו? </w:t>
      </w:r>
    </w:p>
    <w:p w14:paraId="3AD5F1D9" w14:textId="77777777" w:rsidR="0024033B" w:rsidRPr="0024033B" w:rsidRDefault="0024033B" w:rsidP="0024033B">
      <w:pPr>
        <w:bidi/>
        <w:jc w:val="both"/>
        <w:rPr>
          <w:rFonts w:cs="David" w:hint="cs"/>
          <w:rtl/>
        </w:rPr>
      </w:pPr>
    </w:p>
    <w:p w14:paraId="3CABDE81" w14:textId="77777777" w:rsidR="0024033B" w:rsidRPr="0024033B" w:rsidRDefault="0024033B" w:rsidP="0024033B">
      <w:pPr>
        <w:pStyle w:val="Heading5"/>
        <w:rPr>
          <w:rFonts w:hint="cs"/>
          <w:rtl/>
        </w:rPr>
      </w:pPr>
      <w:r w:rsidRPr="0024033B">
        <w:rPr>
          <w:rFonts w:hint="cs"/>
          <w:u w:val="single"/>
          <w:rtl/>
        </w:rPr>
        <w:t>אביגדור יצחקי:</w:t>
      </w:r>
    </w:p>
    <w:p w14:paraId="2883C5DE" w14:textId="77777777" w:rsidR="0024033B" w:rsidRPr="0024033B" w:rsidRDefault="0024033B" w:rsidP="0024033B">
      <w:pPr>
        <w:pStyle w:val="Heading5"/>
        <w:rPr>
          <w:rFonts w:hint="cs"/>
          <w:rtl/>
        </w:rPr>
      </w:pPr>
    </w:p>
    <w:p w14:paraId="624AA8AB" w14:textId="77777777" w:rsidR="0024033B" w:rsidRPr="0024033B" w:rsidRDefault="0024033B" w:rsidP="0024033B">
      <w:pPr>
        <w:bidi/>
        <w:jc w:val="both"/>
        <w:rPr>
          <w:rFonts w:cs="David" w:hint="cs"/>
          <w:rtl/>
        </w:rPr>
      </w:pPr>
      <w:r w:rsidRPr="0024033B">
        <w:rPr>
          <w:rFonts w:cs="David" w:hint="cs"/>
          <w:rtl/>
        </w:rPr>
        <w:tab/>
        <w:t xml:space="preserve">הוא לא אמר את זה. </w:t>
      </w:r>
    </w:p>
    <w:p w14:paraId="65358BD9" w14:textId="77777777" w:rsidR="0024033B" w:rsidRPr="0024033B" w:rsidRDefault="0024033B" w:rsidP="0024033B">
      <w:pPr>
        <w:bidi/>
        <w:jc w:val="both"/>
        <w:rPr>
          <w:rFonts w:cs="David" w:hint="cs"/>
          <w:rtl/>
        </w:rPr>
      </w:pPr>
    </w:p>
    <w:p w14:paraId="5242FAF8" w14:textId="77777777" w:rsidR="0024033B" w:rsidRPr="0024033B" w:rsidRDefault="0024033B" w:rsidP="0024033B">
      <w:pPr>
        <w:bidi/>
        <w:jc w:val="both"/>
        <w:rPr>
          <w:rFonts w:cs="David" w:hint="cs"/>
          <w:rtl/>
        </w:rPr>
      </w:pPr>
      <w:r w:rsidRPr="0024033B">
        <w:rPr>
          <w:rFonts w:cs="David" w:hint="cs"/>
          <w:u w:val="single"/>
          <w:rtl/>
        </w:rPr>
        <w:t>נסים זאב:</w:t>
      </w:r>
    </w:p>
    <w:p w14:paraId="6EA2CE96" w14:textId="77777777" w:rsidR="0024033B" w:rsidRPr="0024033B" w:rsidRDefault="0024033B" w:rsidP="0024033B">
      <w:pPr>
        <w:bidi/>
        <w:jc w:val="both"/>
        <w:rPr>
          <w:rFonts w:cs="David" w:hint="cs"/>
          <w:rtl/>
        </w:rPr>
      </w:pPr>
    </w:p>
    <w:p w14:paraId="76DC502B" w14:textId="77777777" w:rsidR="0024033B" w:rsidRPr="0024033B" w:rsidRDefault="0024033B" w:rsidP="0024033B">
      <w:pPr>
        <w:bidi/>
        <w:jc w:val="both"/>
        <w:rPr>
          <w:rFonts w:cs="David" w:hint="cs"/>
          <w:rtl/>
        </w:rPr>
      </w:pPr>
      <w:r w:rsidRPr="0024033B">
        <w:rPr>
          <w:rFonts w:cs="David" w:hint="cs"/>
          <w:rtl/>
        </w:rPr>
        <w:tab/>
        <w:t xml:space="preserve">לכן אני חושב שאם תוגש בקשה עניינית ורצינית יותר, ששניים יכולים להדיח את נשיא המדינה, אולי אצטרף </w:t>
      </w:r>
      <w:r w:rsidRPr="0024033B">
        <w:rPr>
          <w:rFonts w:cs="David"/>
          <w:rtl/>
        </w:rPr>
        <w:t>–</w:t>
      </w:r>
      <w:r w:rsidRPr="0024033B">
        <w:rPr>
          <w:rFonts w:cs="David" w:hint="cs"/>
          <w:rtl/>
        </w:rPr>
        <w:t xml:space="preserve"> אני ואתה נעשה את זה יחד. תודה. </w:t>
      </w:r>
    </w:p>
    <w:p w14:paraId="7CFC6F3D" w14:textId="77777777" w:rsidR="0024033B" w:rsidRPr="0024033B" w:rsidRDefault="0024033B" w:rsidP="0024033B">
      <w:pPr>
        <w:bidi/>
        <w:jc w:val="both"/>
        <w:rPr>
          <w:rFonts w:cs="David" w:hint="cs"/>
          <w:rtl/>
        </w:rPr>
      </w:pPr>
    </w:p>
    <w:p w14:paraId="7B446D78"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0B288D9B" w14:textId="77777777" w:rsidR="0024033B" w:rsidRPr="0024033B" w:rsidRDefault="0024033B" w:rsidP="0024033B">
      <w:pPr>
        <w:bidi/>
        <w:jc w:val="both"/>
        <w:rPr>
          <w:rFonts w:cs="David" w:hint="cs"/>
          <w:rtl/>
        </w:rPr>
      </w:pPr>
    </w:p>
    <w:p w14:paraId="2DCD3446" w14:textId="77777777" w:rsidR="0024033B" w:rsidRPr="0024033B" w:rsidRDefault="0024033B" w:rsidP="0024033B">
      <w:pPr>
        <w:bidi/>
        <w:ind w:firstLine="567"/>
        <w:jc w:val="both"/>
        <w:rPr>
          <w:rFonts w:cs="David" w:hint="cs"/>
          <w:rtl/>
        </w:rPr>
      </w:pPr>
      <w:r w:rsidRPr="0024033B">
        <w:rPr>
          <w:rFonts w:cs="David" w:hint="cs"/>
          <w:rtl/>
        </w:rPr>
        <w:t>אז לדעתך יש לפטור את הצעת החוק או לא?</w:t>
      </w:r>
    </w:p>
    <w:p w14:paraId="345B276A" w14:textId="77777777" w:rsidR="0024033B" w:rsidRPr="0024033B" w:rsidRDefault="0024033B" w:rsidP="0024033B">
      <w:pPr>
        <w:bidi/>
        <w:jc w:val="both"/>
        <w:rPr>
          <w:rFonts w:cs="David" w:hint="cs"/>
          <w:rtl/>
        </w:rPr>
      </w:pPr>
    </w:p>
    <w:p w14:paraId="2803DA03" w14:textId="77777777" w:rsidR="0024033B" w:rsidRPr="0024033B" w:rsidRDefault="0024033B" w:rsidP="0024033B">
      <w:pPr>
        <w:bidi/>
        <w:jc w:val="both"/>
        <w:rPr>
          <w:rFonts w:cs="David" w:hint="cs"/>
          <w:rtl/>
        </w:rPr>
      </w:pPr>
      <w:r w:rsidRPr="0024033B">
        <w:rPr>
          <w:rFonts w:cs="David" w:hint="cs"/>
          <w:u w:val="single"/>
          <w:rtl/>
        </w:rPr>
        <w:t>נסים זאב:</w:t>
      </w:r>
    </w:p>
    <w:p w14:paraId="36CF6A06" w14:textId="77777777" w:rsidR="0024033B" w:rsidRPr="0024033B" w:rsidRDefault="0024033B" w:rsidP="0024033B">
      <w:pPr>
        <w:bidi/>
        <w:jc w:val="both"/>
        <w:rPr>
          <w:rFonts w:cs="David" w:hint="cs"/>
          <w:rtl/>
        </w:rPr>
      </w:pPr>
    </w:p>
    <w:p w14:paraId="4E234637" w14:textId="77777777" w:rsidR="0024033B" w:rsidRPr="0024033B" w:rsidRDefault="0024033B" w:rsidP="0024033B">
      <w:pPr>
        <w:bidi/>
        <w:jc w:val="both"/>
        <w:rPr>
          <w:rFonts w:cs="David" w:hint="cs"/>
          <w:rtl/>
        </w:rPr>
      </w:pPr>
      <w:r w:rsidRPr="0024033B">
        <w:rPr>
          <w:rFonts w:cs="David" w:hint="cs"/>
          <w:rtl/>
        </w:rPr>
        <w:tab/>
        <w:t xml:space="preserve">לכן אין מקום להעלות על הדעת לפטור אותו. </w:t>
      </w:r>
    </w:p>
    <w:p w14:paraId="3A49843F" w14:textId="77777777" w:rsidR="0024033B" w:rsidRPr="0024033B" w:rsidRDefault="0024033B" w:rsidP="0024033B">
      <w:pPr>
        <w:bidi/>
        <w:jc w:val="both"/>
        <w:rPr>
          <w:rFonts w:cs="David" w:hint="cs"/>
          <w:rtl/>
        </w:rPr>
      </w:pPr>
    </w:p>
    <w:p w14:paraId="31633DAE" w14:textId="77777777" w:rsidR="0024033B" w:rsidRPr="0024033B" w:rsidRDefault="0024033B" w:rsidP="0024033B">
      <w:pPr>
        <w:bidi/>
        <w:jc w:val="both"/>
        <w:rPr>
          <w:rFonts w:cs="David" w:hint="cs"/>
          <w:rtl/>
        </w:rPr>
      </w:pPr>
      <w:r w:rsidRPr="0024033B">
        <w:rPr>
          <w:rFonts w:cs="David" w:hint="cs"/>
          <w:u w:val="single"/>
          <w:rtl/>
        </w:rPr>
        <w:t>יעקב מרגי:</w:t>
      </w:r>
    </w:p>
    <w:p w14:paraId="4741F90D" w14:textId="77777777" w:rsidR="0024033B" w:rsidRPr="0024033B" w:rsidRDefault="0024033B" w:rsidP="0024033B">
      <w:pPr>
        <w:bidi/>
        <w:jc w:val="both"/>
        <w:rPr>
          <w:rFonts w:cs="David" w:hint="cs"/>
          <w:rtl/>
        </w:rPr>
      </w:pPr>
    </w:p>
    <w:p w14:paraId="48FC5472" w14:textId="77777777" w:rsidR="0024033B" w:rsidRPr="0024033B" w:rsidRDefault="0024033B" w:rsidP="0024033B">
      <w:pPr>
        <w:bidi/>
        <w:jc w:val="both"/>
        <w:rPr>
          <w:rFonts w:cs="David" w:hint="cs"/>
          <w:rtl/>
        </w:rPr>
      </w:pPr>
      <w:r w:rsidRPr="0024033B">
        <w:rPr>
          <w:rFonts w:cs="David" w:hint="cs"/>
          <w:rtl/>
        </w:rPr>
        <w:tab/>
        <w:t xml:space="preserve">למה לא אמרת את זה מההתחלה? היינו במתח עד עכשיו. </w:t>
      </w:r>
    </w:p>
    <w:p w14:paraId="13406266" w14:textId="77777777" w:rsidR="0024033B" w:rsidRPr="0024033B" w:rsidRDefault="0024033B" w:rsidP="0024033B">
      <w:pPr>
        <w:bidi/>
        <w:jc w:val="both"/>
        <w:rPr>
          <w:rFonts w:cs="David" w:hint="cs"/>
          <w:rtl/>
        </w:rPr>
      </w:pPr>
    </w:p>
    <w:p w14:paraId="280B9363" w14:textId="77777777" w:rsidR="0024033B" w:rsidRPr="0024033B" w:rsidRDefault="0024033B" w:rsidP="0024033B">
      <w:pPr>
        <w:bidi/>
        <w:jc w:val="both"/>
        <w:rPr>
          <w:rFonts w:cs="David" w:hint="cs"/>
          <w:rtl/>
        </w:rPr>
      </w:pPr>
      <w:r w:rsidRPr="0024033B">
        <w:rPr>
          <w:rFonts w:cs="David" w:hint="cs"/>
          <w:u w:val="single"/>
          <w:rtl/>
        </w:rPr>
        <w:t>נסים זאב:</w:t>
      </w:r>
    </w:p>
    <w:p w14:paraId="5F21F682" w14:textId="77777777" w:rsidR="0024033B" w:rsidRPr="0024033B" w:rsidRDefault="0024033B" w:rsidP="0024033B">
      <w:pPr>
        <w:bidi/>
        <w:jc w:val="both"/>
        <w:rPr>
          <w:rFonts w:cs="David" w:hint="cs"/>
          <w:rtl/>
        </w:rPr>
      </w:pPr>
    </w:p>
    <w:p w14:paraId="34FAC640" w14:textId="77777777" w:rsidR="0024033B" w:rsidRPr="0024033B" w:rsidRDefault="0024033B" w:rsidP="0024033B">
      <w:pPr>
        <w:bidi/>
        <w:jc w:val="both"/>
        <w:rPr>
          <w:rFonts w:cs="David" w:hint="cs"/>
          <w:rtl/>
        </w:rPr>
      </w:pPr>
      <w:r w:rsidRPr="0024033B">
        <w:rPr>
          <w:rFonts w:cs="David" w:hint="cs"/>
          <w:rtl/>
        </w:rPr>
        <w:tab/>
        <w:t xml:space="preserve">לא הובנתי. צריך לפענח את החלום ואת פתרונו. אני מודה לכם. </w:t>
      </w:r>
    </w:p>
    <w:p w14:paraId="139443BE" w14:textId="77777777" w:rsidR="0024033B" w:rsidRPr="0024033B" w:rsidRDefault="0024033B" w:rsidP="0024033B">
      <w:pPr>
        <w:bidi/>
        <w:jc w:val="both"/>
        <w:rPr>
          <w:rFonts w:cs="David" w:hint="cs"/>
          <w:rtl/>
        </w:rPr>
      </w:pPr>
    </w:p>
    <w:p w14:paraId="39F7963B" w14:textId="77777777" w:rsidR="0024033B" w:rsidRPr="0024033B" w:rsidRDefault="0024033B" w:rsidP="0024033B">
      <w:pPr>
        <w:pStyle w:val="Heading8"/>
        <w:rPr>
          <w:rFonts w:hint="cs"/>
          <w:rtl/>
        </w:rPr>
      </w:pPr>
      <w:r w:rsidRPr="0024033B">
        <w:rPr>
          <w:rFonts w:hint="cs"/>
          <w:rtl/>
        </w:rPr>
        <w:t>היו"ר רוחמה אברהם:</w:t>
      </w:r>
    </w:p>
    <w:p w14:paraId="6A4B36D7" w14:textId="77777777" w:rsidR="0024033B" w:rsidRPr="0024033B" w:rsidRDefault="0024033B" w:rsidP="0024033B">
      <w:pPr>
        <w:bidi/>
        <w:jc w:val="both"/>
        <w:rPr>
          <w:rFonts w:cs="David" w:hint="cs"/>
          <w:rtl/>
        </w:rPr>
      </w:pPr>
    </w:p>
    <w:p w14:paraId="6283B50A" w14:textId="77777777" w:rsidR="0024033B" w:rsidRPr="0024033B" w:rsidRDefault="0024033B" w:rsidP="0024033B">
      <w:pPr>
        <w:bidi/>
        <w:jc w:val="both"/>
        <w:rPr>
          <w:rFonts w:cs="David" w:hint="cs"/>
          <w:rtl/>
        </w:rPr>
      </w:pPr>
      <w:r w:rsidRPr="0024033B">
        <w:rPr>
          <w:rFonts w:cs="David" w:hint="cs"/>
          <w:rtl/>
        </w:rPr>
        <w:tab/>
        <w:t xml:space="preserve">אני מודה לך, חברת הכנסת טרטמן, בבקשה. </w:t>
      </w:r>
    </w:p>
    <w:p w14:paraId="71C51FCA" w14:textId="77777777" w:rsidR="0024033B" w:rsidRPr="0024033B" w:rsidRDefault="0024033B" w:rsidP="0024033B">
      <w:pPr>
        <w:bidi/>
        <w:jc w:val="both"/>
        <w:rPr>
          <w:rFonts w:cs="David" w:hint="cs"/>
          <w:rtl/>
        </w:rPr>
      </w:pPr>
    </w:p>
    <w:p w14:paraId="32617C73" w14:textId="77777777" w:rsidR="0024033B" w:rsidRPr="0024033B" w:rsidRDefault="0024033B" w:rsidP="0024033B">
      <w:pPr>
        <w:pStyle w:val="Heading5"/>
        <w:rPr>
          <w:rFonts w:hint="cs"/>
          <w:rtl/>
        </w:rPr>
      </w:pPr>
      <w:r w:rsidRPr="0024033B">
        <w:rPr>
          <w:u w:val="single"/>
          <w:rtl/>
        </w:rPr>
        <w:br w:type="page"/>
      </w:r>
      <w:r w:rsidRPr="0024033B">
        <w:rPr>
          <w:rFonts w:hint="cs"/>
          <w:u w:val="single"/>
          <w:rtl/>
        </w:rPr>
        <w:t>אסתרינה טרטמן:</w:t>
      </w:r>
    </w:p>
    <w:p w14:paraId="60F00930" w14:textId="77777777" w:rsidR="0024033B" w:rsidRPr="0024033B" w:rsidRDefault="0024033B" w:rsidP="0024033B">
      <w:pPr>
        <w:bidi/>
        <w:jc w:val="both"/>
        <w:rPr>
          <w:rFonts w:cs="David" w:hint="cs"/>
          <w:rtl/>
        </w:rPr>
      </w:pPr>
      <w:r w:rsidRPr="0024033B">
        <w:rPr>
          <w:rFonts w:cs="David" w:hint="cs"/>
          <w:rtl/>
        </w:rPr>
        <w:tab/>
      </w:r>
    </w:p>
    <w:p w14:paraId="739D663A" w14:textId="77777777" w:rsidR="0024033B" w:rsidRPr="0024033B" w:rsidRDefault="0024033B" w:rsidP="0024033B">
      <w:pPr>
        <w:bidi/>
        <w:ind w:firstLine="567"/>
        <w:jc w:val="both"/>
        <w:rPr>
          <w:rFonts w:cs="David" w:hint="cs"/>
          <w:rtl/>
        </w:rPr>
      </w:pPr>
      <w:r w:rsidRPr="0024033B">
        <w:rPr>
          <w:rFonts w:cs="David" w:hint="cs"/>
          <w:rtl/>
        </w:rPr>
        <w:t xml:space="preserve">כפי שהיושבת-ראש פתחה בדבריה, זה לא המקום לדון באיכות הדברים שנאמרו. ישראל ביתנו כסיעה אינה גורסת שנכון שכנסת ישראל תהפוך להיות גורם שיפוטי </w:t>
      </w:r>
      <w:r w:rsidRPr="0024033B">
        <w:rPr>
          <w:rFonts w:cs="David"/>
          <w:rtl/>
        </w:rPr>
        <w:t>–</w:t>
      </w:r>
      <w:r w:rsidRPr="0024033B">
        <w:rPr>
          <w:rFonts w:cs="David" w:hint="cs"/>
          <w:rtl/>
        </w:rPr>
        <w:t xml:space="preserve"> מה עוד שפירוש הדברים אינו בידינו; אנחנו ניזונים מהתקשורת, ואני לא חושבת שראוי נקבל החלטות על סמך מידע תקשורתי ותו לא. זה לא ראוי. </w:t>
      </w:r>
    </w:p>
    <w:p w14:paraId="7867BF92" w14:textId="77777777" w:rsidR="0024033B" w:rsidRPr="0024033B" w:rsidRDefault="0024033B" w:rsidP="0024033B">
      <w:pPr>
        <w:bidi/>
        <w:ind w:firstLine="567"/>
        <w:jc w:val="both"/>
        <w:rPr>
          <w:rFonts w:cs="David" w:hint="cs"/>
          <w:rtl/>
        </w:rPr>
      </w:pPr>
    </w:p>
    <w:p w14:paraId="3F2D31A9" w14:textId="77777777" w:rsidR="0024033B" w:rsidRPr="0024033B" w:rsidRDefault="0024033B" w:rsidP="0024033B">
      <w:pPr>
        <w:bidi/>
        <w:ind w:firstLine="567"/>
        <w:jc w:val="both"/>
        <w:rPr>
          <w:rFonts w:cs="David" w:hint="cs"/>
          <w:rtl/>
        </w:rPr>
      </w:pPr>
      <w:r w:rsidRPr="0024033B">
        <w:rPr>
          <w:rFonts w:cs="David" w:hint="cs"/>
          <w:rtl/>
        </w:rPr>
        <w:t xml:space="preserve">אני מכבדת את בקשת היושבת-ראש, ולא ניכנס לדון בחוק עצמו </w:t>
      </w:r>
      <w:r w:rsidRPr="0024033B">
        <w:rPr>
          <w:rFonts w:cs="David"/>
          <w:rtl/>
        </w:rPr>
        <w:t>–</w:t>
      </w:r>
      <w:r w:rsidRPr="0024033B">
        <w:rPr>
          <w:rFonts w:cs="David" w:hint="cs"/>
          <w:rtl/>
        </w:rPr>
        <w:t xml:space="preserve"> ואגב, ישראל ביתנו אינה משתפת פעולה עם הצעת החוק, בפירוש לא. אני מבינה שמה שחבר הכנסת גלנטי אומר הוא שהנושא בוער כרגע, והוא מבקש לפטור את ההצעה מחובת הנחה </w:t>
      </w:r>
      <w:r w:rsidRPr="0024033B">
        <w:rPr>
          <w:rFonts w:cs="David"/>
          <w:rtl/>
        </w:rPr>
        <w:t>–</w:t>
      </w:r>
      <w:r w:rsidRPr="0024033B">
        <w:rPr>
          <w:rFonts w:cs="David" w:hint="cs"/>
          <w:rtl/>
        </w:rPr>
        <w:t xml:space="preserve"> ולכן אני חושבת שלעניין מהות החוק נתנגד בהמשך, אבל נכבד את בקשת חבר הכנסת גלנטי, נכבד את הפורום הזה ונתייחס לנושא שהועלה על השולחן כפי שהועלה ונתמוך בפטור מחובת הנחה. הנושא על סדר היום כרגע. אם נחכה עוד 45 יום, אולי הכול ישתנה. שווה לדון בנושא הזה, עמדתנו אינה עולה בקנה אחד עם האמור בחוק. </w:t>
      </w:r>
    </w:p>
    <w:p w14:paraId="43D6F058" w14:textId="77777777" w:rsidR="0024033B" w:rsidRPr="0024033B" w:rsidRDefault="0024033B" w:rsidP="0024033B">
      <w:pPr>
        <w:bidi/>
        <w:jc w:val="both"/>
        <w:rPr>
          <w:rFonts w:cs="David" w:hint="cs"/>
          <w:rtl/>
        </w:rPr>
      </w:pPr>
    </w:p>
    <w:p w14:paraId="27CF328B" w14:textId="77777777" w:rsidR="0024033B" w:rsidRPr="0024033B" w:rsidRDefault="0024033B" w:rsidP="0024033B">
      <w:pPr>
        <w:pStyle w:val="Heading8"/>
        <w:rPr>
          <w:rFonts w:hint="cs"/>
          <w:rtl/>
        </w:rPr>
      </w:pPr>
      <w:r w:rsidRPr="0024033B">
        <w:rPr>
          <w:rFonts w:hint="cs"/>
          <w:rtl/>
        </w:rPr>
        <w:t>היו"ר רוחמה אברהם:</w:t>
      </w:r>
    </w:p>
    <w:p w14:paraId="52D2B86A" w14:textId="77777777" w:rsidR="0024033B" w:rsidRPr="0024033B" w:rsidRDefault="0024033B" w:rsidP="0024033B">
      <w:pPr>
        <w:bidi/>
        <w:jc w:val="both"/>
        <w:rPr>
          <w:rFonts w:cs="David" w:hint="cs"/>
          <w:rtl/>
        </w:rPr>
      </w:pPr>
    </w:p>
    <w:p w14:paraId="78F9A401" w14:textId="77777777" w:rsidR="0024033B" w:rsidRPr="0024033B" w:rsidRDefault="0024033B" w:rsidP="0024033B">
      <w:pPr>
        <w:bidi/>
        <w:jc w:val="both"/>
        <w:rPr>
          <w:rFonts w:cs="David" w:hint="cs"/>
          <w:rtl/>
        </w:rPr>
      </w:pPr>
      <w:r w:rsidRPr="0024033B">
        <w:rPr>
          <w:rFonts w:cs="David" w:hint="cs"/>
          <w:rtl/>
        </w:rPr>
        <w:tab/>
        <w:t xml:space="preserve">תודה. חבר הכנסת אורי אריאל. </w:t>
      </w:r>
    </w:p>
    <w:p w14:paraId="1C15B0FA" w14:textId="77777777" w:rsidR="0024033B" w:rsidRPr="0024033B" w:rsidRDefault="0024033B" w:rsidP="0024033B">
      <w:pPr>
        <w:bidi/>
        <w:jc w:val="both"/>
        <w:rPr>
          <w:rFonts w:cs="David" w:hint="cs"/>
          <w:rtl/>
        </w:rPr>
      </w:pPr>
    </w:p>
    <w:p w14:paraId="07332EFB"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519E0396" w14:textId="77777777" w:rsidR="0024033B" w:rsidRPr="0024033B" w:rsidRDefault="0024033B" w:rsidP="0024033B">
      <w:pPr>
        <w:bidi/>
        <w:jc w:val="both"/>
        <w:rPr>
          <w:rFonts w:cs="David"/>
          <w:rtl/>
        </w:rPr>
      </w:pPr>
    </w:p>
    <w:p w14:paraId="35FC785F"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תודה. החוק הזה הוא חוק יסוד. </w:t>
      </w:r>
    </w:p>
    <w:p w14:paraId="31A2970D" w14:textId="77777777" w:rsidR="0024033B" w:rsidRPr="0024033B" w:rsidRDefault="0024033B" w:rsidP="0024033B">
      <w:pPr>
        <w:bidi/>
        <w:jc w:val="both"/>
        <w:rPr>
          <w:rFonts w:cs="David" w:hint="cs"/>
          <w:rtl/>
        </w:rPr>
      </w:pPr>
    </w:p>
    <w:p w14:paraId="45898C96"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8E33F8B" w14:textId="77777777" w:rsidR="0024033B" w:rsidRPr="0024033B" w:rsidRDefault="0024033B" w:rsidP="0024033B">
      <w:pPr>
        <w:bidi/>
        <w:jc w:val="both"/>
        <w:rPr>
          <w:rFonts w:cs="David" w:hint="cs"/>
          <w:rtl/>
        </w:rPr>
      </w:pPr>
    </w:p>
    <w:p w14:paraId="5109844C" w14:textId="77777777" w:rsidR="0024033B" w:rsidRPr="0024033B" w:rsidRDefault="0024033B" w:rsidP="0024033B">
      <w:pPr>
        <w:bidi/>
        <w:ind w:firstLine="567"/>
        <w:jc w:val="both"/>
        <w:rPr>
          <w:rFonts w:cs="David" w:hint="cs"/>
          <w:rtl/>
        </w:rPr>
      </w:pPr>
      <w:r w:rsidRPr="0024033B">
        <w:rPr>
          <w:rFonts w:cs="David" w:hint="cs"/>
          <w:rtl/>
        </w:rPr>
        <w:t xml:space="preserve">תיקון לחוק יסוד. </w:t>
      </w:r>
    </w:p>
    <w:p w14:paraId="7525386A" w14:textId="77777777" w:rsidR="0024033B" w:rsidRPr="0024033B" w:rsidRDefault="0024033B" w:rsidP="0024033B">
      <w:pPr>
        <w:bidi/>
        <w:jc w:val="both"/>
        <w:rPr>
          <w:rFonts w:cs="David" w:hint="cs"/>
          <w:rtl/>
        </w:rPr>
      </w:pPr>
    </w:p>
    <w:p w14:paraId="2FF22E6C"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78EBBF12" w14:textId="77777777" w:rsidR="0024033B" w:rsidRPr="0024033B" w:rsidRDefault="0024033B" w:rsidP="0024033B">
      <w:pPr>
        <w:bidi/>
        <w:jc w:val="both"/>
        <w:rPr>
          <w:rFonts w:cs="David"/>
          <w:rtl/>
        </w:rPr>
      </w:pPr>
    </w:p>
    <w:p w14:paraId="070E0D94"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כן. הצעת החוק של חבר הכנסת מתייחסת לחוק יסוד, והחיפזון בעניין הזה נבצר מבינתי. העניין נמצא בבג"ץ, ובעצם עושים פה עוקף בג"ץ </w:t>
      </w:r>
      <w:r w:rsidRPr="0024033B">
        <w:rPr>
          <w:rFonts w:cs="David"/>
          <w:rtl/>
        </w:rPr>
        <w:t>–</w:t>
      </w:r>
      <w:r w:rsidRPr="0024033B">
        <w:rPr>
          <w:rFonts w:cs="David" w:hint="cs"/>
          <w:rtl/>
        </w:rPr>
        <w:t xml:space="preserve">  ובדרך כלל אתם מאוד לא אוהבים את זה. </w:t>
      </w:r>
    </w:p>
    <w:p w14:paraId="412B99F1" w14:textId="77777777" w:rsidR="0024033B" w:rsidRPr="0024033B" w:rsidRDefault="0024033B" w:rsidP="0024033B">
      <w:pPr>
        <w:bidi/>
        <w:jc w:val="both"/>
        <w:rPr>
          <w:rFonts w:cs="David" w:hint="cs"/>
          <w:rtl/>
        </w:rPr>
      </w:pPr>
    </w:p>
    <w:p w14:paraId="40BD8EB6" w14:textId="77777777" w:rsidR="0024033B" w:rsidRPr="0024033B" w:rsidRDefault="0024033B" w:rsidP="0024033B">
      <w:pPr>
        <w:bidi/>
        <w:ind w:firstLine="567"/>
        <w:jc w:val="both"/>
        <w:rPr>
          <w:rFonts w:cs="David" w:hint="cs"/>
          <w:rtl/>
        </w:rPr>
      </w:pPr>
      <w:r w:rsidRPr="0024033B">
        <w:rPr>
          <w:rFonts w:cs="David" w:hint="cs"/>
          <w:rtl/>
        </w:rPr>
        <w:t xml:space="preserve">שנית, אתם נוהגים בנשיא כשופטים שלו. אולי הוועדה תפנה ליועץ המשפטי ותבקש שיסיים את העניין? מה שקורה כאן, או לפחות כך מתפרסם בתקשורת, ואני זהיר מאוד בהבעת עמדה אם זה נכון או לא </w:t>
      </w:r>
      <w:r w:rsidRPr="0024033B">
        <w:rPr>
          <w:rFonts w:cs="David"/>
          <w:rtl/>
        </w:rPr>
        <w:t>–</w:t>
      </w:r>
      <w:r w:rsidRPr="0024033B">
        <w:rPr>
          <w:rFonts w:cs="David" w:hint="cs"/>
          <w:rtl/>
        </w:rPr>
        <w:t xml:space="preserve"> הוא שיש משיכת זמן על-ידי היועץ המשפטי, כדי שההוא יתפטר מעצמו. ימים טובים. </w:t>
      </w:r>
    </w:p>
    <w:p w14:paraId="4318C5FE" w14:textId="77777777" w:rsidR="0024033B" w:rsidRPr="0024033B" w:rsidRDefault="0024033B" w:rsidP="0024033B">
      <w:pPr>
        <w:bidi/>
        <w:jc w:val="both"/>
        <w:rPr>
          <w:rFonts w:cs="David" w:hint="cs"/>
          <w:rtl/>
        </w:rPr>
      </w:pPr>
    </w:p>
    <w:p w14:paraId="28706E00" w14:textId="77777777" w:rsidR="0024033B" w:rsidRPr="0024033B" w:rsidRDefault="0024033B" w:rsidP="0024033B">
      <w:pPr>
        <w:bidi/>
        <w:jc w:val="both"/>
        <w:rPr>
          <w:rFonts w:cs="David" w:hint="cs"/>
          <w:rtl/>
        </w:rPr>
      </w:pPr>
      <w:r w:rsidRPr="0024033B">
        <w:rPr>
          <w:rFonts w:cs="David" w:hint="cs"/>
          <w:rtl/>
        </w:rPr>
        <w:tab/>
        <w:t xml:space="preserve">ועכשיו, שלא מרצונך, אני מדגיש: שלא ברצונך, אתה חלק מהמשחק הזה. אני מציע לוועדה לא להיות חלק מהמשחק. יתכבד היועץ המשפטי, יתכבדו הפרקליטות והמשטרה, יסיימו החקירה עד הערב ויגישו כתב אישום אם מצאו לנכון לעשות זאת. יתחייב הנשיא שיתפטר אם יוגש כתב אישום. ואל תהיו חלק מהמשחק המכוער הזה של גורמים במדינת ישראל שלא עושים את מלאכתם כשורה. יש להתנגד לפטור מחובת הנחה, ואני פונה לכל החברים, כולל לסיעת ישראל ביתנו. </w:t>
      </w:r>
    </w:p>
    <w:p w14:paraId="7C38CFD6" w14:textId="77777777" w:rsidR="0024033B" w:rsidRPr="0024033B" w:rsidRDefault="0024033B" w:rsidP="0024033B">
      <w:pPr>
        <w:bidi/>
        <w:jc w:val="both"/>
        <w:rPr>
          <w:rFonts w:cs="David" w:hint="cs"/>
          <w:rtl/>
        </w:rPr>
      </w:pPr>
    </w:p>
    <w:p w14:paraId="2A8A3CC7" w14:textId="77777777" w:rsidR="0024033B" w:rsidRPr="0024033B" w:rsidRDefault="0024033B" w:rsidP="0024033B">
      <w:pPr>
        <w:pStyle w:val="Heading8"/>
        <w:rPr>
          <w:rFonts w:hint="cs"/>
          <w:rtl/>
        </w:rPr>
      </w:pPr>
      <w:r w:rsidRPr="0024033B">
        <w:rPr>
          <w:rFonts w:hint="cs"/>
          <w:rtl/>
        </w:rPr>
        <w:t>היו"ר רוחמה אברהם:</w:t>
      </w:r>
    </w:p>
    <w:p w14:paraId="144A77D6" w14:textId="77777777" w:rsidR="0024033B" w:rsidRPr="0024033B" w:rsidRDefault="0024033B" w:rsidP="0024033B">
      <w:pPr>
        <w:bidi/>
        <w:jc w:val="both"/>
        <w:rPr>
          <w:rFonts w:cs="David" w:hint="cs"/>
          <w:rtl/>
        </w:rPr>
      </w:pPr>
      <w:r w:rsidRPr="0024033B">
        <w:rPr>
          <w:rFonts w:cs="David" w:hint="cs"/>
          <w:rtl/>
        </w:rPr>
        <w:tab/>
      </w:r>
    </w:p>
    <w:p w14:paraId="07E4028B" w14:textId="77777777" w:rsidR="0024033B" w:rsidRPr="0024033B" w:rsidRDefault="0024033B" w:rsidP="0024033B">
      <w:pPr>
        <w:bidi/>
        <w:jc w:val="both"/>
        <w:rPr>
          <w:rFonts w:cs="David" w:hint="cs"/>
          <w:rtl/>
        </w:rPr>
      </w:pPr>
      <w:r w:rsidRPr="0024033B">
        <w:rPr>
          <w:rFonts w:cs="David" w:hint="cs"/>
          <w:rtl/>
        </w:rPr>
        <w:tab/>
        <w:t xml:space="preserve">אני מודה לך. חבר הכנסת אביגדור יצחקי, בבקשה. </w:t>
      </w:r>
    </w:p>
    <w:p w14:paraId="51425201" w14:textId="77777777" w:rsidR="0024033B" w:rsidRPr="0024033B" w:rsidRDefault="0024033B" w:rsidP="0024033B">
      <w:pPr>
        <w:bidi/>
        <w:jc w:val="both"/>
        <w:rPr>
          <w:rFonts w:cs="David" w:hint="cs"/>
          <w:rtl/>
        </w:rPr>
      </w:pPr>
    </w:p>
    <w:p w14:paraId="7850E373" w14:textId="77777777" w:rsidR="0024033B" w:rsidRPr="0024033B" w:rsidRDefault="0024033B" w:rsidP="0024033B">
      <w:pPr>
        <w:pStyle w:val="Heading5"/>
        <w:rPr>
          <w:rFonts w:hint="cs"/>
          <w:rtl/>
        </w:rPr>
      </w:pPr>
      <w:r w:rsidRPr="0024033B">
        <w:rPr>
          <w:rFonts w:hint="cs"/>
          <w:u w:val="single"/>
          <w:rtl/>
        </w:rPr>
        <w:t>אביגדור יצחקי:</w:t>
      </w:r>
    </w:p>
    <w:p w14:paraId="5232B2FB" w14:textId="77777777" w:rsidR="0024033B" w:rsidRPr="0024033B" w:rsidRDefault="0024033B" w:rsidP="0024033B">
      <w:pPr>
        <w:pStyle w:val="Heading5"/>
        <w:rPr>
          <w:rFonts w:hint="cs"/>
          <w:rtl/>
        </w:rPr>
      </w:pPr>
    </w:p>
    <w:p w14:paraId="7E0918ED" w14:textId="77777777" w:rsidR="0024033B" w:rsidRPr="0024033B" w:rsidRDefault="0024033B" w:rsidP="0024033B">
      <w:pPr>
        <w:bidi/>
        <w:jc w:val="both"/>
        <w:rPr>
          <w:rFonts w:cs="David" w:hint="cs"/>
          <w:rtl/>
        </w:rPr>
      </w:pPr>
      <w:r w:rsidRPr="0024033B">
        <w:rPr>
          <w:rFonts w:cs="David" w:hint="cs"/>
          <w:rtl/>
        </w:rPr>
        <w:tab/>
        <w:t xml:space="preserve">למהות החוק אומר שזה לא עניין סיעתי, ואני לא מציע שתוצג משמעת סיעתית או קואליציונית או אופוזיציונית, או כל דבר אחר. אני חושב שזה נושא של כל אחד עם עצמו, שכל אחד יחשוב מה נכון ומה לא. </w:t>
      </w:r>
    </w:p>
    <w:p w14:paraId="3E0E42D2" w14:textId="77777777" w:rsidR="0024033B" w:rsidRPr="0024033B" w:rsidRDefault="0024033B" w:rsidP="0024033B">
      <w:pPr>
        <w:bidi/>
        <w:jc w:val="both"/>
        <w:rPr>
          <w:rFonts w:cs="David" w:hint="cs"/>
          <w:rtl/>
        </w:rPr>
      </w:pPr>
    </w:p>
    <w:p w14:paraId="44263C8B" w14:textId="77777777" w:rsidR="0024033B" w:rsidRPr="0024033B" w:rsidRDefault="0024033B" w:rsidP="0024033B">
      <w:pPr>
        <w:bidi/>
        <w:ind w:firstLine="567"/>
        <w:jc w:val="both"/>
        <w:rPr>
          <w:rFonts w:cs="David" w:hint="cs"/>
          <w:rtl/>
        </w:rPr>
      </w:pPr>
      <w:r w:rsidRPr="0024033B">
        <w:rPr>
          <w:rFonts w:cs="David" w:hint="cs"/>
          <w:rtl/>
        </w:rPr>
        <w:t xml:space="preserve">אני מתנגד להצעת החוק כהצעת חוק. אני חושב שהנושא של הנבצרות הזמנית אינו פתרון. ביום שהיועץ המשפטי לממשלה יחליט להגיש כתב אישום, הכנסת תצטרך להחליט מה היא עושה עם הדבר הזה. אני מעריך שפרקליטי הנשיא והנשיא עצמו יחליטו לבקש מהכנסת נבצרות זמנית עד למועד השימוע. המצב יהיה כזה שבסופו של דבר לא יהיה לנו נשיא במשך ארבעה או חמישה או שישה חודשים או עד תום הקדנציה שלו. אי-אפשר יותר משלושה חודשים, אומר חבר הכנסת ריבלין, בסדר. </w:t>
      </w:r>
    </w:p>
    <w:p w14:paraId="09ED7A90" w14:textId="77777777" w:rsidR="0024033B" w:rsidRPr="0024033B" w:rsidRDefault="0024033B" w:rsidP="0024033B">
      <w:pPr>
        <w:bidi/>
        <w:ind w:firstLine="567"/>
        <w:jc w:val="both"/>
        <w:rPr>
          <w:rFonts w:cs="David" w:hint="cs"/>
          <w:rtl/>
        </w:rPr>
      </w:pPr>
    </w:p>
    <w:p w14:paraId="7683A686" w14:textId="77777777" w:rsidR="0024033B" w:rsidRPr="0024033B" w:rsidRDefault="0024033B" w:rsidP="0024033B">
      <w:pPr>
        <w:bidi/>
        <w:ind w:firstLine="567"/>
        <w:jc w:val="both"/>
        <w:rPr>
          <w:rFonts w:cs="David" w:hint="cs"/>
          <w:rtl/>
        </w:rPr>
      </w:pPr>
      <w:r w:rsidRPr="0024033B">
        <w:rPr>
          <w:rFonts w:cs="David" w:hint="cs"/>
          <w:rtl/>
        </w:rPr>
        <w:t xml:space="preserve">לכן אני חושב שהכנסת תידרש להחליט אם היא מדיחה את הנשיא ברוב של 90 חברי כנסת בעקבות החלטת היועץ המשפטי לממשלה להגיש כתב אישום, עוד לפני סיום השימוע. אני חושב שנשיא המדינה יעשה טוב </w:t>
      </w:r>
      <w:r w:rsidRPr="0024033B">
        <w:rPr>
          <w:rFonts w:cs="David"/>
          <w:rtl/>
        </w:rPr>
        <w:t>–</w:t>
      </w:r>
      <w:r w:rsidRPr="0024033B">
        <w:rPr>
          <w:rFonts w:cs="David" w:hint="cs"/>
          <w:rtl/>
        </w:rPr>
        <w:t xml:space="preserve"> גם לעצמו, כדי לטפל היטב בעניין השימוע </w:t>
      </w:r>
      <w:r w:rsidRPr="0024033B">
        <w:rPr>
          <w:rFonts w:cs="David"/>
          <w:rtl/>
        </w:rPr>
        <w:t>–</w:t>
      </w:r>
      <w:r w:rsidRPr="0024033B">
        <w:rPr>
          <w:rFonts w:cs="David" w:hint="cs"/>
          <w:rtl/>
        </w:rPr>
        <w:t xml:space="preserve"> אם יתפטר מתפקידו ביום שהיועץ המשפטי יחליט להגיש כתב אישום. </w:t>
      </w:r>
    </w:p>
    <w:p w14:paraId="33985612" w14:textId="77777777" w:rsidR="0024033B" w:rsidRPr="0024033B" w:rsidRDefault="0024033B" w:rsidP="0024033B">
      <w:pPr>
        <w:bidi/>
        <w:jc w:val="both"/>
        <w:rPr>
          <w:rFonts w:cs="David" w:hint="cs"/>
          <w:rtl/>
        </w:rPr>
      </w:pPr>
    </w:p>
    <w:p w14:paraId="762ABFE3" w14:textId="77777777" w:rsidR="0024033B" w:rsidRPr="0024033B" w:rsidRDefault="0024033B" w:rsidP="0024033B">
      <w:pPr>
        <w:bidi/>
        <w:jc w:val="both"/>
        <w:rPr>
          <w:rFonts w:cs="David" w:hint="cs"/>
          <w:rtl/>
        </w:rPr>
      </w:pPr>
      <w:r w:rsidRPr="0024033B">
        <w:rPr>
          <w:rFonts w:cs="David" w:hint="cs"/>
          <w:u w:val="single"/>
          <w:rtl/>
        </w:rPr>
        <w:t>נסים זאב:</w:t>
      </w:r>
    </w:p>
    <w:p w14:paraId="61104F04" w14:textId="77777777" w:rsidR="0024033B" w:rsidRPr="0024033B" w:rsidRDefault="0024033B" w:rsidP="0024033B">
      <w:pPr>
        <w:bidi/>
        <w:jc w:val="both"/>
        <w:rPr>
          <w:rFonts w:cs="David" w:hint="cs"/>
          <w:rtl/>
        </w:rPr>
      </w:pPr>
    </w:p>
    <w:p w14:paraId="49B4277E" w14:textId="77777777" w:rsidR="0024033B" w:rsidRPr="0024033B" w:rsidRDefault="0024033B" w:rsidP="0024033B">
      <w:pPr>
        <w:bidi/>
        <w:jc w:val="both"/>
        <w:rPr>
          <w:rFonts w:cs="David" w:hint="cs"/>
          <w:rtl/>
        </w:rPr>
      </w:pPr>
      <w:r w:rsidRPr="0024033B">
        <w:rPr>
          <w:rFonts w:cs="David" w:hint="cs"/>
          <w:rtl/>
        </w:rPr>
        <w:tab/>
        <w:t>הוא הודיע.</w:t>
      </w:r>
    </w:p>
    <w:p w14:paraId="1F5BDADA" w14:textId="77777777" w:rsidR="0024033B" w:rsidRPr="0024033B" w:rsidRDefault="0024033B" w:rsidP="0024033B">
      <w:pPr>
        <w:bidi/>
        <w:jc w:val="both"/>
        <w:rPr>
          <w:rFonts w:cs="David" w:hint="cs"/>
          <w:rtl/>
        </w:rPr>
      </w:pPr>
    </w:p>
    <w:p w14:paraId="21E79B03" w14:textId="77777777" w:rsidR="0024033B" w:rsidRPr="0024033B" w:rsidRDefault="0024033B" w:rsidP="0024033B">
      <w:pPr>
        <w:bidi/>
        <w:jc w:val="both"/>
        <w:rPr>
          <w:rFonts w:cs="David" w:hint="cs"/>
          <w:rtl/>
        </w:rPr>
      </w:pPr>
      <w:r w:rsidRPr="0024033B">
        <w:rPr>
          <w:rFonts w:cs="David" w:hint="cs"/>
          <w:u w:val="single"/>
          <w:rtl/>
        </w:rPr>
        <w:t>יורם מרציאנו:</w:t>
      </w:r>
    </w:p>
    <w:p w14:paraId="4D32964F" w14:textId="77777777" w:rsidR="0024033B" w:rsidRPr="0024033B" w:rsidRDefault="0024033B" w:rsidP="0024033B">
      <w:pPr>
        <w:bidi/>
        <w:jc w:val="both"/>
        <w:rPr>
          <w:rFonts w:cs="David" w:hint="cs"/>
          <w:rtl/>
        </w:rPr>
      </w:pPr>
    </w:p>
    <w:p w14:paraId="28BD34D5" w14:textId="77777777" w:rsidR="0024033B" w:rsidRPr="0024033B" w:rsidRDefault="0024033B" w:rsidP="0024033B">
      <w:pPr>
        <w:bidi/>
        <w:jc w:val="both"/>
        <w:rPr>
          <w:rFonts w:cs="David" w:hint="cs"/>
          <w:rtl/>
        </w:rPr>
      </w:pPr>
      <w:r w:rsidRPr="0024033B">
        <w:rPr>
          <w:rFonts w:cs="David" w:hint="cs"/>
          <w:rtl/>
        </w:rPr>
        <w:tab/>
        <w:t xml:space="preserve">הוא לא הודיע. </w:t>
      </w:r>
    </w:p>
    <w:p w14:paraId="7DA0AAF0" w14:textId="77777777" w:rsidR="0024033B" w:rsidRPr="0024033B" w:rsidRDefault="0024033B" w:rsidP="0024033B">
      <w:pPr>
        <w:bidi/>
        <w:jc w:val="both"/>
        <w:rPr>
          <w:rFonts w:cs="David" w:hint="cs"/>
          <w:rtl/>
        </w:rPr>
      </w:pPr>
    </w:p>
    <w:p w14:paraId="17CAB80B" w14:textId="77777777" w:rsidR="0024033B" w:rsidRPr="0024033B" w:rsidRDefault="0024033B" w:rsidP="0024033B">
      <w:pPr>
        <w:pStyle w:val="Heading5"/>
        <w:rPr>
          <w:rFonts w:hint="cs"/>
          <w:rtl/>
        </w:rPr>
      </w:pPr>
      <w:r w:rsidRPr="0024033B">
        <w:rPr>
          <w:rFonts w:hint="cs"/>
          <w:u w:val="single"/>
          <w:rtl/>
        </w:rPr>
        <w:t>אביגדור יצחקי:</w:t>
      </w:r>
    </w:p>
    <w:p w14:paraId="57034567" w14:textId="77777777" w:rsidR="0024033B" w:rsidRPr="0024033B" w:rsidRDefault="0024033B" w:rsidP="0024033B">
      <w:pPr>
        <w:pStyle w:val="Heading5"/>
        <w:rPr>
          <w:rFonts w:hint="cs"/>
          <w:rtl/>
        </w:rPr>
      </w:pPr>
    </w:p>
    <w:p w14:paraId="338A5E3B" w14:textId="77777777" w:rsidR="0024033B" w:rsidRPr="0024033B" w:rsidRDefault="0024033B" w:rsidP="0024033B">
      <w:pPr>
        <w:bidi/>
        <w:jc w:val="both"/>
        <w:rPr>
          <w:rFonts w:cs="David" w:hint="cs"/>
          <w:rtl/>
        </w:rPr>
      </w:pPr>
      <w:r w:rsidRPr="0024033B">
        <w:rPr>
          <w:rFonts w:cs="David" w:hint="cs"/>
          <w:rtl/>
        </w:rPr>
        <w:tab/>
        <w:t xml:space="preserve">הוא הודיע על השעיה. בעניין הדחיפות, זה דחוף, כי הנושא עומד על הפרק. אצביע בעד הדחיפות, אצביע נגד במליאה. </w:t>
      </w:r>
    </w:p>
    <w:p w14:paraId="5E4DC0CB" w14:textId="77777777" w:rsidR="0024033B" w:rsidRPr="0024033B" w:rsidRDefault="0024033B" w:rsidP="0024033B">
      <w:pPr>
        <w:bidi/>
        <w:jc w:val="both"/>
        <w:rPr>
          <w:rFonts w:cs="David" w:hint="cs"/>
          <w:rtl/>
        </w:rPr>
      </w:pPr>
    </w:p>
    <w:p w14:paraId="67EA10E6" w14:textId="77777777" w:rsidR="0024033B" w:rsidRPr="0024033B" w:rsidRDefault="0024033B" w:rsidP="0024033B">
      <w:pPr>
        <w:bidi/>
        <w:jc w:val="both"/>
        <w:rPr>
          <w:rFonts w:cs="David" w:hint="cs"/>
          <w:rtl/>
        </w:rPr>
      </w:pPr>
      <w:r w:rsidRPr="0024033B">
        <w:rPr>
          <w:rFonts w:cs="David" w:hint="cs"/>
          <w:u w:val="single"/>
          <w:rtl/>
        </w:rPr>
        <w:t>יורם מרציאנו:</w:t>
      </w:r>
    </w:p>
    <w:p w14:paraId="199729A3" w14:textId="77777777" w:rsidR="0024033B" w:rsidRPr="0024033B" w:rsidRDefault="0024033B" w:rsidP="0024033B">
      <w:pPr>
        <w:bidi/>
        <w:jc w:val="both"/>
        <w:rPr>
          <w:rFonts w:cs="David" w:hint="cs"/>
          <w:rtl/>
        </w:rPr>
      </w:pPr>
    </w:p>
    <w:p w14:paraId="57252323" w14:textId="77777777" w:rsidR="0024033B" w:rsidRPr="0024033B" w:rsidRDefault="0024033B" w:rsidP="0024033B">
      <w:pPr>
        <w:bidi/>
        <w:jc w:val="both"/>
        <w:rPr>
          <w:rFonts w:cs="David" w:hint="cs"/>
          <w:rtl/>
        </w:rPr>
      </w:pPr>
      <w:r w:rsidRPr="0024033B">
        <w:rPr>
          <w:rFonts w:cs="David" w:hint="cs"/>
          <w:rtl/>
        </w:rPr>
        <w:tab/>
        <w:t>אז אתה מאשר פטור?</w:t>
      </w:r>
    </w:p>
    <w:p w14:paraId="46C1D626" w14:textId="77777777" w:rsidR="0024033B" w:rsidRPr="0024033B" w:rsidRDefault="0024033B" w:rsidP="0024033B">
      <w:pPr>
        <w:bidi/>
        <w:jc w:val="both"/>
        <w:rPr>
          <w:rFonts w:cs="David" w:hint="cs"/>
          <w:rtl/>
        </w:rPr>
      </w:pPr>
    </w:p>
    <w:p w14:paraId="154140E1" w14:textId="77777777" w:rsidR="0024033B" w:rsidRPr="0024033B" w:rsidRDefault="0024033B" w:rsidP="0024033B">
      <w:pPr>
        <w:pStyle w:val="Heading5"/>
        <w:rPr>
          <w:rFonts w:hint="cs"/>
          <w:rtl/>
        </w:rPr>
      </w:pPr>
      <w:r w:rsidRPr="0024033B">
        <w:rPr>
          <w:rFonts w:hint="cs"/>
          <w:u w:val="single"/>
          <w:rtl/>
        </w:rPr>
        <w:t>אביגדור יצחקי:</w:t>
      </w:r>
    </w:p>
    <w:p w14:paraId="0362BFC0" w14:textId="77777777" w:rsidR="0024033B" w:rsidRPr="0024033B" w:rsidRDefault="0024033B" w:rsidP="0024033B">
      <w:pPr>
        <w:pStyle w:val="Heading5"/>
        <w:rPr>
          <w:rFonts w:hint="cs"/>
          <w:rtl/>
        </w:rPr>
      </w:pPr>
    </w:p>
    <w:p w14:paraId="7E62CB37" w14:textId="77777777" w:rsidR="0024033B" w:rsidRPr="0024033B" w:rsidRDefault="0024033B" w:rsidP="0024033B">
      <w:pPr>
        <w:bidi/>
        <w:jc w:val="both"/>
        <w:rPr>
          <w:rFonts w:cs="David" w:hint="cs"/>
          <w:rtl/>
        </w:rPr>
      </w:pPr>
      <w:r w:rsidRPr="0024033B">
        <w:rPr>
          <w:rFonts w:cs="David" w:hint="cs"/>
          <w:rtl/>
        </w:rPr>
        <w:tab/>
        <w:t>כן, זה דחוף.</w:t>
      </w:r>
    </w:p>
    <w:p w14:paraId="2F1AEC1A" w14:textId="77777777" w:rsidR="0024033B" w:rsidRPr="0024033B" w:rsidRDefault="0024033B" w:rsidP="0024033B">
      <w:pPr>
        <w:bidi/>
        <w:jc w:val="both"/>
        <w:rPr>
          <w:rFonts w:cs="David" w:hint="cs"/>
          <w:rtl/>
        </w:rPr>
      </w:pPr>
    </w:p>
    <w:p w14:paraId="36E0634F"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94E9A93" w14:textId="77777777" w:rsidR="0024033B" w:rsidRPr="0024033B" w:rsidRDefault="0024033B" w:rsidP="0024033B">
      <w:pPr>
        <w:bidi/>
        <w:jc w:val="both"/>
        <w:rPr>
          <w:rFonts w:cs="David" w:hint="cs"/>
          <w:rtl/>
        </w:rPr>
      </w:pPr>
    </w:p>
    <w:p w14:paraId="378CE12E" w14:textId="77777777" w:rsidR="0024033B" w:rsidRPr="0024033B" w:rsidRDefault="0024033B" w:rsidP="0024033B">
      <w:pPr>
        <w:bidi/>
        <w:ind w:firstLine="567"/>
        <w:jc w:val="both"/>
        <w:rPr>
          <w:rFonts w:cs="David" w:hint="cs"/>
          <w:rtl/>
        </w:rPr>
      </w:pPr>
      <w:r w:rsidRPr="0024033B">
        <w:rPr>
          <w:rFonts w:cs="David" w:hint="cs"/>
          <w:rtl/>
        </w:rPr>
        <w:t xml:space="preserve">למיטב ידיעתי, הנשיא אמר שברגע שיוחלט להגיש כתב אישום הוא ישעה עצמו. הוא לא יתפטר ולא ימתין להדחה. מצד שני,  לאחר השימוע שייעשה לו היועץ המשפטי לממשלה או יחליט אם להתפטר. זה כדי לסבר את האוזן. חבר הכנסת מרגי, בבקשה. </w:t>
      </w:r>
    </w:p>
    <w:p w14:paraId="32A76B24" w14:textId="77777777" w:rsidR="0024033B" w:rsidRPr="0024033B" w:rsidRDefault="0024033B" w:rsidP="0024033B">
      <w:pPr>
        <w:bidi/>
        <w:jc w:val="both"/>
        <w:rPr>
          <w:rFonts w:cs="David" w:hint="cs"/>
          <w:rtl/>
        </w:rPr>
      </w:pPr>
    </w:p>
    <w:p w14:paraId="5BC61E37" w14:textId="77777777" w:rsidR="0024033B" w:rsidRPr="0024033B" w:rsidRDefault="0024033B" w:rsidP="0024033B">
      <w:pPr>
        <w:bidi/>
        <w:jc w:val="both"/>
        <w:rPr>
          <w:rFonts w:cs="David" w:hint="cs"/>
          <w:rtl/>
        </w:rPr>
      </w:pPr>
      <w:r w:rsidRPr="0024033B">
        <w:rPr>
          <w:rFonts w:cs="David" w:hint="cs"/>
          <w:u w:val="single"/>
          <w:rtl/>
        </w:rPr>
        <w:t>יעקב מרגי:</w:t>
      </w:r>
    </w:p>
    <w:p w14:paraId="5A821186" w14:textId="77777777" w:rsidR="0024033B" w:rsidRPr="0024033B" w:rsidRDefault="0024033B" w:rsidP="0024033B">
      <w:pPr>
        <w:bidi/>
        <w:jc w:val="both"/>
        <w:rPr>
          <w:rFonts w:cs="David" w:hint="cs"/>
          <w:rtl/>
        </w:rPr>
      </w:pPr>
    </w:p>
    <w:p w14:paraId="4AE730F3" w14:textId="77777777" w:rsidR="0024033B" w:rsidRPr="0024033B" w:rsidRDefault="0024033B" w:rsidP="0024033B">
      <w:pPr>
        <w:bidi/>
        <w:jc w:val="both"/>
        <w:rPr>
          <w:rFonts w:cs="David" w:hint="cs"/>
          <w:rtl/>
        </w:rPr>
      </w:pPr>
      <w:r w:rsidRPr="0024033B">
        <w:rPr>
          <w:rFonts w:cs="David" w:hint="cs"/>
          <w:rtl/>
        </w:rPr>
        <w:tab/>
        <w:t xml:space="preserve">אני רוצה לכבד את רצונך, גברתי יושבת-ראש הוועדה, אבל אי-אפשר לנתק את המהות מהדחיפות. נכון שהנושא דחוף, כי זה עניין שכרגע מתבשל, הוא כבר על שולחננו, וצריך לקיים דיון ציבורי בנושא. אבל אי-אפשר לנתק בין הדברים ולתת פטור מחובת הנחה להצעת חוק שלעניות דעתי, וסליחה על היומרה, לא יהיו 10% מחברי הבית  הזה שיתמכו בה. יכול להיות שכוונת חבר הכנסת גלנטי טובה וטובה, אבל בהצעת החוק נסחפנו לדעתי, אנחנו מביאים את הנשיא לשימוע בפני חברי ועדת הכנסת. </w:t>
      </w:r>
    </w:p>
    <w:p w14:paraId="224DAA01" w14:textId="77777777" w:rsidR="0024033B" w:rsidRPr="0024033B" w:rsidRDefault="0024033B" w:rsidP="0024033B">
      <w:pPr>
        <w:bidi/>
        <w:jc w:val="both"/>
        <w:rPr>
          <w:rFonts w:cs="David" w:hint="cs"/>
          <w:rtl/>
        </w:rPr>
      </w:pPr>
    </w:p>
    <w:p w14:paraId="187FA608"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4114730" w14:textId="77777777" w:rsidR="0024033B" w:rsidRPr="0024033B" w:rsidRDefault="0024033B" w:rsidP="0024033B">
      <w:pPr>
        <w:bidi/>
        <w:jc w:val="both"/>
        <w:rPr>
          <w:rFonts w:cs="David" w:hint="cs"/>
          <w:rtl/>
        </w:rPr>
      </w:pPr>
    </w:p>
    <w:p w14:paraId="55E4E4D0" w14:textId="77777777" w:rsidR="0024033B" w:rsidRPr="0024033B" w:rsidRDefault="0024033B" w:rsidP="0024033B">
      <w:pPr>
        <w:bidi/>
        <w:ind w:firstLine="567"/>
        <w:jc w:val="both"/>
        <w:rPr>
          <w:rFonts w:cs="David" w:hint="cs"/>
          <w:rtl/>
        </w:rPr>
      </w:pPr>
      <w:r w:rsidRPr="0024033B">
        <w:rPr>
          <w:rFonts w:cs="David" w:hint="cs"/>
          <w:rtl/>
        </w:rPr>
        <w:t>אל תיכנס למהות, תעסוק בסוגיה. המהות תידון בוועדת החוקה.</w:t>
      </w:r>
    </w:p>
    <w:p w14:paraId="492ADA73" w14:textId="77777777" w:rsidR="0024033B" w:rsidRPr="0024033B" w:rsidRDefault="0024033B" w:rsidP="0024033B">
      <w:pPr>
        <w:bidi/>
        <w:jc w:val="both"/>
        <w:rPr>
          <w:rFonts w:cs="David" w:hint="cs"/>
          <w:rtl/>
        </w:rPr>
      </w:pPr>
    </w:p>
    <w:p w14:paraId="0C0B5448" w14:textId="77777777" w:rsidR="0024033B" w:rsidRPr="0024033B" w:rsidRDefault="0024033B" w:rsidP="0024033B">
      <w:pPr>
        <w:bidi/>
        <w:jc w:val="both"/>
        <w:rPr>
          <w:rFonts w:cs="David" w:hint="cs"/>
          <w:rtl/>
        </w:rPr>
      </w:pPr>
      <w:r w:rsidRPr="0024033B">
        <w:rPr>
          <w:rFonts w:cs="David" w:hint="cs"/>
          <w:u w:val="single"/>
          <w:rtl/>
        </w:rPr>
        <w:t>יעקב מרגי:</w:t>
      </w:r>
    </w:p>
    <w:p w14:paraId="29AD1437" w14:textId="77777777" w:rsidR="0024033B" w:rsidRPr="0024033B" w:rsidRDefault="0024033B" w:rsidP="0024033B">
      <w:pPr>
        <w:bidi/>
        <w:jc w:val="both"/>
        <w:rPr>
          <w:rFonts w:cs="David" w:hint="cs"/>
          <w:rtl/>
        </w:rPr>
      </w:pPr>
    </w:p>
    <w:p w14:paraId="6FED5573" w14:textId="77777777" w:rsidR="0024033B" w:rsidRPr="0024033B" w:rsidRDefault="0024033B" w:rsidP="0024033B">
      <w:pPr>
        <w:bidi/>
        <w:jc w:val="both"/>
        <w:rPr>
          <w:rFonts w:cs="David" w:hint="cs"/>
          <w:rtl/>
        </w:rPr>
      </w:pPr>
      <w:r w:rsidRPr="0024033B">
        <w:rPr>
          <w:rFonts w:cs="David" w:hint="cs"/>
          <w:rtl/>
        </w:rPr>
        <w:tab/>
        <w:t xml:space="preserve">אילו הונחה לפני הצעת חוק שהיא רלוונטית והגונה ומאוזנת מול מעמדו של בית הנשיא וכבודו של הנשיא, הייתי תומך בה בכל לבי, בהתלהבות, גם בפטור מחובת הנחה. אני רואה זאת כמהלך סרק, ולכן לא אתמוך בו. </w:t>
      </w:r>
    </w:p>
    <w:p w14:paraId="7EF403F3" w14:textId="77777777" w:rsidR="0024033B" w:rsidRPr="0024033B" w:rsidRDefault="0024033B" w:rsidP="0024033B">
      <w:pPr>
        <w:bidi/>
        <w:jc w:val="both"/>
        <w:rPr>
          <w:rFonts w:cs="David" w:hint="cs"/>
          <w:rtl/>
        </w:rPr>
      </w:pPr>
    </w:p>
    <w:p w14:paraId="7248861F" w14:textId="77777777" w:rsidR="0024033B" w:rsidRPr="0024033B" w:rsidRDefault="0024033B" w:rsidP="0024033B">
      <w:pPr>
        <w:pStyle w:val="Heading8"/>
        <w:rPr>
          <w:rFonts w:hint="cs"/>
          <w:rtl/>
        </w:rPr>
      </w:pPr>
      <w:r w:rsidRPr="0024033B">
        <w:rPr>
          <w:rFonts w:hint="cs"/>
          <w:rtl/>
        </w:rPr>
        <w:t>היו"ר רוחמה אברהם:</w:t>
      </w:r>
    </w:p>
    <w:p w14:paraId="634E5569" w14:textId="77777777" w:rsidR="0024033B" w:rsidRPr="0024033B" w:rsidRDefault="0024033B" w:rsidP="0024033B">
      <w:pPr>
        <w:bidi/>
        <w:jc w:val="both"/>
        <w:rPr>
          <w:rFonts w:cs="David" w:hint="cs"/>
          <w:rtl/>
        </w:rPr>
      </w:pPr>
    </w:p>
    <w:p w14:paraId="4F2F8A9D" w14:textId="77777777" w:rsidR="0024033B" w:rsidRPr="0024033B" w:rsidRDefault="0024033B" w:rsidP="0024033B">
      <w:pPr>
        <w:bidi/>
        <w:jc w:val="both"/>
        <w:rPr>
          <w:rFonts w:cs="David" w:hint="cs"/>
          <w:rtl/>
        </w:rPr>
      </w:pPr>
      <w:r w:rsidRPr="0024033B">
        <w:rPr>
          <w:rFonts w:cs="David" w:hint="cs"/>
          <w:rtl/>
        </w:rPr>
        <w:tab/>
        <w:t xml:space="preserve">תודה. חבר הכנסת מגלי והבה, בבקשה. </w:t>
      </w:r>
    </w:p>
    <w:p w14:paraId="6DE59155" w14:textId="77777777" w:rsidR="0024033B" w:rsidRPr="0024033B" w:rsidRDefault="0024033B" w:rsidP="0024033B">
      <w:pPr>
        <w:bidi/>
        <w:jc w:val="both"/>
        <w:rPr>
          <w:rFonts w:cs="David" w:hint="cs"/>
          <w:rtl/>
        </w:rPr>
      </w:pPr>
    </w:p>
    <w:p w14:paraId="1B056417" w14:textId="77777777" w:rsidR="0024033B" w:rsidRPr="0024033B" w:rsidRDefault="0024033B" w:rsidP="0024033B">
      <w:pPr>
        <w:bidi/>
        <w:jc w:val="both"/>
        <w:rPr>
          <w:rFonts w:cs="David" w:hint="cs"/>
          <w:rtl/>
        </w:rPr>
      </w:pPr>
      <w:r w:rsidRPr="0024033B">
        <w:rPr>
          <w:rFonts w:cs="David" w:hint="cs"/>
          <w:u w:val="single"/>
          <w:rtl/>
        </w:rPr>
        <w:t>מגלי והבה:</w:t>
      </w:r>
    </w:p>
    <w:p w14:paraId="38DD83B9" w14:textId="77777777" w:rsidR="0024033B" w:rsidRPr="0024033B" w:rsidRDefault="0024033B" w:rsidP="0024033B">
      <w:pPr>
        <w:bidi/>
        <w:jc w:val="both"/>
        <w:rPr>
          <w:rFonts w:cs="David" w:hint="cs"/>
          <w:rtl/>
        </w:rPr>
      </w:pPr>
    </w:p>
    <w:p w14:paraId="251320FB" w14:textId="77777777" w:rsidR="0024033B" w:rsidRPr="0024033B" w:rsidRDefault="0024033B" w:rsidP="0024033B">
      <w:pPr>
        <w:bidi/>
        <w:ind w:firstLine="567"/>
        <w:jc w:val="both"/>
        <w:rPr>
          <w:rFonts w:cs="David" w:hint="cs"/>
          <w:rtl/>
        </w:rPr>
      </w:pPr>
      <w:r w:rsidRPr="0024033B">
        <w:rPr>
          <w:rFonts w:cs="David" w:hint="cs"/>
          <w:rtl/>
        </w:rPr>
        <w:t xml:space="preserve">גברתי היושבת-ראש, הסוגיה של הנשיא, לא נשארה אבן שלא הפכו אותה </w:t>
      </w:r>
      <w:r w:rsidRPr="0024033B">
        <w:rPr>
          <w:rFonts w:cs="David"/>
          <w:rtl/>
        </w:rPr>
        <w:t>–</w:t>
      </w:r>
      <w:r w:rsidRPr="0024033B">
        <w:rPr>
          <w:rFonts w:cs="David" w:hint="cs"/>
          <w:rtl/>
        </w:rPr>
        <w:t xml:space="preserve"> התקשורת או חברי הכנסת או המחוקקים למיניהם. היום אנחנו מנסים להאיץ את התהליך ממניעים לא ברורים. אם חושבים שצריך לצוות על הנשיא לקום ולעזוב את תפקידו עכשיו, כאשר היועץ המשפטי לממשלה עדיין לא אמר את המילה האחרונה </w:t>
      </w:r>
      <w:r w:rsidRPr="0024033B">
        <w:rPr>
          <w:rFonts w:cs="David"/>
          <w:rtl/>
        </w:rPr>
        <w:t>–</w:t>
      </w:r>
      <w:r w:rsidRPr="0024033B">
        <w:rPr>
          <w:rFonts w:cs="David" w:hint="cs"/>
          <w:rtl/>
        </w:rPr>
        <w:t xml:space="preserve"> ודומני שמתוכנן בג"ץ ב-27 בחודש </w:t>
      </w:r>
      <w:r w:rsidRPr="0024033B">
        <w:rPr>
          <w:rFonts w:cs="David"/>
          <w:rtl/>
        </w:rPr>
        <w:t>–</w:t>
      </w:r>
      <w:r w:rsidRPr="0024033B">
        <w:rPr>
          <w:rFonts w:cs="David" w:hint="cs"/>
          <w:rtl/>
        </w:rPr>
        <w:t xml:space="preserve"> אנחנו חוטאים למטרה, אנחנו גם משמשים דוגמה לא טובה. </w:t>
      </w:r>
    </w:p>
    <w:p w14:paraId="69E50FAD" w14:textId="77777777" w:rsidR="0024033B" w:rsidRPr="0024033B" w:rsidRDefault="0024033B" w:rsidP="0024033B">
      <w:pPr>
        <w:bidi/>
        <w:jc w:val="both"/>
        <w:rPr>
          <w:rFonts w:cs="David" w:hint="cs"/>
          <w:rtl/>
        </w:rPr>
      </w:pPr>
    </w:p>
    <w:p w14:paraId="13975F87"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3138854D" w14:textId="77777777" w:rsidR="0024033B" w:rsidRPr="0024033B" w:rsidRDefault="0024033B" w:rsidP="0024033B">
      <w:pPr>
        <w:bidi/>
        <w:jc w:val="both"/>
        <w:rPr>
          <w:rFonts w:cs="David" w:hint="cs"/>
          <w:rtl/>
        </w:rPr>
      </w:pPr>
    </w:p>
    <w:p w14:paraId="605EAAD8" w14:textId="77777777" w:rsidR="0024033B" w:rsidRPr="0024033B" w:rsidRDefault="0024033B" w:rsidP="0024033B">
      <w:pPr>
        <w:bidi/>
        <w:ind w:firstLine="567"/>
        <w:jc w:val="both"/>
        <w:rPr>
          <w:rFonts w:cs="David" w:hint="cs"/>
          <w:rtl/>
        </w:rPr>
      </w:pPr>
      <w:r w:rsidRPr="0024033B">
        <w:rPr>
          <w:rFonts w:cs="David" w:hint="cs"/>
          <w:rtl/>
        </w:rPr>
        <w:t xml:space="preserve">תתייחס למהות, אם לפטור או לא. </w:t>
      </w:r>
    </w:p>
    <w:p w14:paraId="2ACD1270" w14:textId="77777777" w:rsidR="0024033B" w:rsidRPr="0024033B" w:rsidRDefault="0024033B" w:rsidP="0024033B">
      <w:pPr>
        <w:bidi/>
        <w:jc w:val="both"/>
        <w:rPr>
          <w:rFonts w:cs="David" w:hint="cs"/>
          <w:rtl/>
        </w:rPr>
      </w:pPr>
    </w:p>
    <w:p w14:paraId="184910BB" w14:textId="77777777" w:rsidR="0024033B" w:rsidRPr="0024033B" w:rsidRDefault="0024033B" w:rsidP="0024033B">
      <w:pPr>
        <w:bidi/>
        <w:jc w:val="both"/>
        <w:rPr>
          <w:rFonts w:cs="David" w:hint="cs"/>
          <w:rtl/>
        </w:rPr>
      </w:pPr>
      <w:r w:rsidRPr="0024033B">
        <w:rPr>
          <w:rFonts w:cs="David" w:hint="cs"/>
          <w:u w:val="single"/>
          <w:rtl/>
        </w:rPr>
        <w:t>מגלי והבה:</w:t>
      </w:r>
    </w:p>
    <w:p w14:paraId="461398B2" w14:textId="77777777" w:rsidR="0024033B" w:rsidRPr="0024033B" w:rsidRDefault="0024033B" w:rsidP="0024033B">
      <w:pPr>
        <w:bidi/>
        <w:jc w:val="both"/>
        <w:rPr>
          <w:rFonts w:cs="David" w:hint="cs"/>
          <w:rtl/>
        </w:rPr>
      </w:pPr>
    </w:p>
    <w:p w14:paraId="78D5B86E" w14:textId="77777777" w:rsidR="0024033B" w:rsidRPr="0024033B" w:rsidRDefault="0024033B" w:rsidP="0024033B">
      <w:pPr>
        <w:bidi/>
        <w:jc w:val="both"/>
        <w:rPr>
          <w:rFonts w:cs="David" w:hint="cs"/>
          <w:rtl/>
        </w:rPr>
      </w:pPr>
      <w:r w:rsidRPr="0024033B">
        <w:rPr>
          <w:rFonts w:cs="David" w:hint="cs"/>
          <w:rtl/>
        </w:rPr>
        <w:tab/>
        <w:t>למה, עוד שבועיים או שלושה שבועות אנחנו לא יכולים לחכות? אצה לנו הדרך?</w:t>
      </w:r>
    </w:p>
    <w:p w14:paraId="3A115703" w14:textId="77777777" w:rsidR="0024033B" w:rsidRPr="0024033B" w:rsidRDefault="0024033B" w:rsidP="0024033B">
      <w:pPr>
        <w:bidi/>
        <w:jc w:val="both"/>
        <w:rPr>
          <w:rFonts w:cs="David" w:hint="cs"/>
          <w:rtl/>
        </w:rPr>
      </w:pPr>
    </w:p>
    <w:p w14:paraId="4643DC17" w14:textId="77777777" w:rsidR="0024033B" w:rsidRPr="0024033B" w:rsidRDefault="0024033B" w:rsidP="0024033B">
      <w:pPr>
        <w:pStyle w:val="Heading5"/>
        <w:rPr>
          <w:rFonts w:hint="cs"/>
          <w:rtl/>
        </w:rPr>
      </w:pPr>
      <w:r w:rsidRPr="0024033B">
        <w:rPr>
          <w:rFonts w:hint="cs"/>
          <w:u w:val="single"/>
          <w:rtl/>
        </w:rPr>
        <w:t>יצחק גלנטי:</w:t>
      </w:r>
    </w:p>
    <w:p w14:paraId="345F3B91" w14:textId="77777777" w:rsidR="0024033B" w:rsidRPr="0024033B" w:rsidRDefault="0024033B" w:rsidP="0024033B">
      <w:pPr>
        <w:pStyle w:val="Heading5"/>
        <w:rPr>
          <w:rFonts w:hint="cs"/>
          <w:rtl/>
        </w:rPr>
      </w:pPr>
    </w:p>
    <w:p w14:paraId="447D0204" w14:textId="77777777" w:rsidR="0024033B" w:rsidRPr="0024033B" w:rsidRDefault="0024033B" w:rsidP="0024033B">
      <w:pPr>
        <w:bidi/>
        <w:jc w:val="both"/>
        <w:rPr>
          <w:rFonts w:cs="David" w:hint="cs"/>
          <w:rtl/>
        </w:rPr>
      </w:pPr>
      <w:r w:rsidRPr="0024033B">
        <w:rPr>
          <w:rFonts w:cs="David" w:hint="cs"/>
          <w:rtl/>
        </w:rPr>
        <w:tab/>
      </w:r>
    </w:p>
    <w:p w14:paraId="0AC33337" w14:textId="77777777" w:rsidR="0024033B" w:rsidRPr="0024033B" w:rsidRDefault="0024033B" w:rsidP="0024033B">
      <w:pPr>
        <w:bidi/>
        <w:ind w:firstLine="567"/>
        <w:jc w:val="both"/>
        <w:rPr>
          <w:rFonts w:cs="David" w:hint="cs"/>
          <w:rtl/>
        </w:rPr>
      </w:pPr>
      <w:r w:rsidRPr="0024033B">
        <w:rPr>
          <w:rFonts w:cs="David" w:hint="cs"/>
          <w:rtl/>
        </w:rPr>
        <w:t xml:space="preserve">45 יום זה לא שבועיים או שלושה. </w:t>
      </w:r>
    </w:p>
    <w:p w14:paraId="7D907DB3" w14:textId="77777777" w:rsidR="0024033B" w:rsidRPr="0024033B" w:rsidRDefault="0024033B" w:rsidP="0024033B">
      <w:pPr>
        <w:bidi/>
        <w:jc w:val="both"/>
        <w:rPr>
          <w:rFonts w:cs="David" w:hint="cs"/>
          <w:rtl/>
        </w:rPr>
      </w:pPr>
    </w:p>
    <w:p w14:paraId="2B332920" w14:textId="77777777" w:rsidR="0024033B" w:rsidRPr="0024033B" w:rsidRDefault="0024033B" w:rsidP="0024033B">
      <w:pPr>
        <w:bidi/>
        <w:jc w:val="both"/>
        <w:rPr>
          <w:rFonts w:cs="David" w:hint="cs"/>
          <w:rtl/>
        </w:rPr>
      </w:pPr>
      <w:r w:rsidRPr="0024033B">
        <w:rPr>
          <w:rFonts w:cs="David" w:hint="cs"/>
          <w:u w:val="single"/>
          <w:rtl/>
        </w:rPr>
        <w:t>מגלי והבה:</w:t>
      </w:r>
    </w:p>
    <w:p w14:paraId="64BD7615" w14:textId="77777777" w:rsidR="0024033B" w:rsidRPr="0024033B" w:rsidRDefault="0024033B" w:rsidP="0024033B">
      <w:pPr>
        <w:bidi/>
        <w:jc w:val="both"/>
        <w:rPr>
          <w:rFonts w:cs="David" w:hint="cs"/>
          <w:rtl/>
        </w:rPr>
      </w:pPr>
    </w:p>
    <w:p w14:paraId="5367EC14" w14:textId="77777777" w:rsidR="0024033B" w:rsidRPr="0024033B" w:rsidRDefault="0024033B" w:rsidP="0024033B">
      <w:pPr>
        <w:bidi/>
        <w:jc w:val="both"/>
        <w:rPr>
          <w:rFonts w:cs="David" w:hint="cs"/>
          <w:rtl/>
        </w:rPr>
      </w:pPr>
      <w:r w:rsidRPr="0024033B">
        <w:rPr>
          <w:rFonts w:cs="David" w:hint="cs"/>
          <w:rtl/>
        </w:rPr>
        <w:tab/>
        <w:t xml:space="preserve">סליחה, לא הפרעתי לך, ואני גם לא מסכים להצעתך. אנחנו כאילו לא סומכים על מערכות המשפט שלנו. אם היועץ המשפטי יקום ויגיד קבל עם ועדה שהחליט להגיש כתב אישום, וישים את העובדות על השולחן, אז אפילו אם הנשיא יגיד שהוא לא מסכים או שהוא רוצה להשתמש בדברים אחרים </w:t>
      </w:r>
      <w:r w:rsidRPr="0024033B">
        <w:rPr>
          <w:rFonts w:cs="David"/>
          <w:rtl/>
        </w:rPr>
        <w:t>–</w:t>
      </w:r>
      <w:r w:rsidRPr="0024033B">
        <w:rPr>
          <w:rFonts w:cs="David" w:hint="cs"/>
          <w:rtl/>
        </w:rPr>
        <w:t xml:space="preserve"> אנחנו נגיד לו: סיימת את תפקידך. </w:t>
      </w:r>
    </w:p>
    <w:p w14:paraId="54D89D0C" w14:textId="77777777" w:rsidR="0024033B" w:rsidRPr="0024033B" w:rsidRDefault="0024033B" w:rsidP="0024033B">
      <w:pPr>
        <w:bidi/>
        <w:jc w:val="both"/>
        <w:rPr>
          <w:rFonts w:cs="David" w:hint="cs"/>
          <w:rtl/>
        </w:rPr>
      </w:pPr>
    </w:p>
    <w:p w14:paraId="150DB0C6" w14:textId="77777777" w:rsidR="0024033B" w:rsidRPr="0024033B" w:rsidRDefault="0024033B" w:rsidP="0024033B">
      <w:pPr>
        <w:bidi/>
        <w:ind w:firstLine="567"/>
        <w:jc w:val="both"/>
        <w:rPr>
          <w:rFonts w:cs="David" w:hint="cs"/>
          <w:rtl/>
        </w:rPr>
      </w:pPr>
      <w:r w:rsidRPr="0024033B">
        <w:rPr>
          <w:rFonts w:cs="David" w:hint="cs"/>
          <w:rtl/>
        </w:rPr>
        <w:t xml:space="preserve">אבל ברגע שיודעים שיש בג"ץ ומועדו קבוע, ואנחנו יודעים שהיועץ המשפטי מתלבט עם החומר שיש לו ויש דעות לכאן ולכאן </w:t>
      </w:r>
      <w:r w:rsidRPr="0024033B">
        <w:rPr>
          <w:rFonts w:cs="David"/>
          <w:rtl/>
        </w:rPr>
        <w:t>–</w:t>
      </w:r>
      <w:r w:rsidRPr="0024033B">
        <w:rPr>
          <w:rFonts w:cs="David" w:hint="cs"/>
          <w:rtl/>
        </w:rPr>
        <w:t xml:space="preserve"> קראנו את התקשורת, ובכל יום התקשורת משתנה. יסלחו לי החברים מהתקשורת, אני לא מאמין לאף מילה שהם כותבים. לכן אני מתנגד.</w:t>
      </w:r>
    </w:p>
    <w:p w14:paraId="4943667C" w14:textId="77777777" w:rsidR="0024033B" w:rsidRPr="0024033B" w:rsidRDefault="0024033B" w:rsidP="0024033B">
      <w:pPr>
        <w:bidi/>
        <w:jc w:val="both"/>
        <w:rPr>
          <w:rFonts w:cs="David" w:hint="cs"/>
          <w:rtl/>
        </w:rPr>
      </w:pPr>
    </w:p>
    <w:p w14:paraId="39BF729F" w14:textId="77777777" w:rsidR="0024033B" w:rsidRPr="0024033B" w:rsidRDefault="0024033B" w:rsidP="0024033B">
      <w:pPr>
        <w:bidi/>
        <w:jc w:val="both"/>
        <w:rPr>
          <w:rFonts w:cs="David" w:hint="cs"/>
          <w:rtl/>
        </w:rPr>
      </w:pPr>
      <w:r w:rsidRPr="0024033B">
        <w:rPr>
          <w:rFonts w:cs="David" w:hint="cs"/>
          <w:u w:val="single"/>
          <w:rtl/>
        </w:rPr>
        <w:t>נסים זאב:</w:t>
      </w:r>
    </w:p>
    <w:p w14:paraId="009D13DC" w14:textId="77777777" w:rsidR="0024033B" w:rsidRPr="0024033B" w:rsidRDefault="0024033B" w:rsidP="0024033B">
      <w:pPr>
        <w:bidi/>
        <w:jc w:val="both"/>
        <w:rPr>
          <w:rFonts w:cs="David" w:hint="cs"/>
          <w:rtl/>
        </w:rPr>
      </w:pPr>
    </w:p>
    <w:p w14:paraId="250F8716" w14:textId="77777777" w:rsidR="0024033B" w:rsidRPr="0024033B" w:rsidRDefault="0024033B" w:rsidP="0024033B">
      <w:pPr>
        <w:bidi/>
        <w:jc w:val="both"/>
        <w:rPr>
          <w:rFonts w:cs="David" w:hint="cs"/>
          <w:rtl/>
        </w:rPr>
      </w:pPr>
      <w:r w:rsidRPr="0024033B">
        <w:rPr>
          <w:rFonts w:cs="David" w:hint="cs"/>
          <w:rtl/>
        </w:rPr>
        <w:tab/>
        <w:t xml:space="preserve">עובדה שאתה קורא את העיתון. </w:t>
      </w:r>
    </w:p>
    <w:p w14:paraId="5FBE1841" w14:textId="77777777" w:rsidR="0024033B" w:rsidRPr="0024033B" w:rsidRDefault="0024033B" w:rsidP="0024033B">
      <w:pPr>
        <w:bidi/>
        <w:jc w:val="both"/>
        <w:rPr>
          <w:rFonts w:cs="David" w:hint="cs"/>
          <w:rtl/>
        </w:rPr>
      </w:pPr>
    </w:p>
    <w:p w14:paraId="1AB562F9" w14:textId="77777777" w:rsidR="0024033B" w:rsidRPr="0024033B" w:rsidRDefault="0024033B" w:rsidP="0024033B">
      <w:pPr>
        <w:bidi/>
        <w:jc w:val="both"/>
        <w:rPr>
          <w:rFonts w:cs="David" w:hint="cs"/>
          <w:rtl/>
        </w:rPr>
      </w:pPr>
      <w:r w:rsidRPr="0024033B">
        <w:rPr>
          <w:rFonts w:cs="David" w:hint="cs"/>
          <w:u w:val="single"/>
          <w:rtl/>
        </w:rPr>
        <w:t>מגלי והבה:</w:t>
      </w:r>
    </w:p>
    <w:p w14:paraId="3BA2B516" w14:textId="77777777" w:rsidR="0024033B" w:rsidRPr="0024033B" w:rsidRDefault="0024033B" w:rsidP="0024033B">
      <w:pPr>
        <w:bidi/>
        <w:jc w:val="both"/>
        <w:rPr>
          <w:rFonts w:cs="David" w:hint="cs"/>
          <w:rtl/>
        </w:rPr>
      </w:pPr>
    </w:p>
    <w:p w14:paraId="6C09E388" w14:textId="77777777" w:rsidR="0024033B" w:rsidRPr="0024033B" w:rsidRDefault="0024033B" w:rsidP="0024033B">
      <w:pPr>
        <w:bidi/>
        <w:jc w:val="both"/>
        <w:rPr>
          <w:rFonts w:cs="David" w:hint="cs"/>
          <w:rtl/>
        </w:rPr>
      </w:pPr>
      <w:r w:rsidRPr="0024033B">
        <w:rPr>
          <w:rFonts w:cs="David" w:hint="cs"/>
          <w:rtl/>
        </w:rPr>
        <w:tab/>
        <w:t xml:space="preserve">אני קורא, השאלה למה אני מאמין ולמה לא. חלק מהאמת נמצא שם. אני קורא להצעה כזאת סוג של פופוליזם. </w:t>
      </w:r>
    </w:p>
    <w:p w14:paraId="526AD0BE" w14:textId="77777777" w:rsidR="0024033B" w:rsidRPr="0024033B" w:rsidRDefault="0024033B" w:rsidP="0024033B">
      <w:pPr>
        <w:bidi/>
        <w:jc w:val="both"/>
        <w:rPr>
          <w:rFonts w:cs="David" w:hint="cs"/>
          <w:rtl/>
        </w:rPr>
      </w:pPr>
    </w:p>
    <w:p w14:paraId="66D6D812"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B2C1C94" w14:textId="77777777" w:rsidR="0024033B" w:rsidRPr="0024033B" w:rsidRDefault="0024033B" w:rsidP="0024033B">
      <w:pPr>
        <w:bidi/>
        <w:jc w:val="both"/>
        <w:rPr>
          <w:rFonts w:cs="David" w:hint="cs"/>
          <w:rtl/>
        </w:rPr>
      </w:pPr>
    </w:p>
    <w:p w14:paraId="46514523" w14:textId="77777777" w:rsidR="0024033B" w:rsidRPr="0024033B" w:rsidRDefault="0024033B" w:rsidP="0024033B">
      <w:pPr>
        <w:bidi/>
        <w:ind w:firstLine="567"/>
        <w:jc w:val="both"/>
        <w:rPr>
          <w:rFonts w:cs="David" w:hint="cs"/>
          <w:rtl/>
        </w:rPr>
      </w:pPr>
      <w:r w:rsidRPr="0024033B">
        <w:rPr>
          <w:rFonts w:cs="David" w:hint="cs"/>
          <w:rtl/>
        </w:rPr>
        <w:t xml:space="preserve">אל תיכנס לזה. </w:t>
      </w:r>
    </w:p>
    <w:p w14:paraId="36D634B8" w14:textId="77777777" w:rsidR="0024033B" w:rsidRPr="0024033B" w:rsidRDefault="0024033B" w:rsidP="0024033B">
      <w:pPr>
        <w:bidi/>
        <w:jc w:val="both"/>
        <w:rPr>
          <w:rFonts w:cs="David" w:hint="cs"/>
          <w:rtl/>
        </w:rPr>
      </w:pPr>
    </w:p>
    <w:p w14:paraId="52B14AFD" w14:textId="77777777" w:rsidR="0024033B" w:rsidRPr="0024033B" w:rsidRDefault="0024033B" w:rsidP="0024033B">
      <w:pPr>
        <w:bidi/>
        <w:jc w:val="both"/>
        <w:rPr>
          <w:rFonts w:cs="David" w:hint="cs"/>
          <w:rtl/>
        </w:rPr>
      </w:pPr>
      <w:r w:rsidRPr="0024033B">
        <w:rPr>
          <w:rFonts w:cs="David" w:hint="cs"/>
          <w:u w:val="single"/>
          <w:rtl/>
        </w:rPr>
        <w:t>מגלי והבה:</w:t>
      </w:r>
    </w:p>
    <w:p w14:paraId="7696A512" w14:textId="77777777" w:rsidR="0024033B" w:rsidRPr="0024033B" w:rsidRDefault="0024033B" w:rsidP="0024033B">
      <w:pPr>
        <w:bidi/>
        <w:jc w:val="both"/>
        <w:rPr>
          <w:rFonts w:cs="David" w:hint="cs"/>
          <w:rtl/>
        </w:rPr>
      </w:pPr>
    </w:p>
    <w:p w14:paraId="0C47A997" w14:textId="77777777" w:rsidR="0024033B" w:rsidRPr="0024033B" w:rsidRDefault="0024033B" w:rsidP="0024033B">
      <w:pPr>
        <w:bidi/>
        <w:jc w:val="both"/>
        <w:rPr>
          <w:rFonts w:cs="David" w:hint="cs"/>
          <w:rtl/>
        </w:rPr>
      </w:pPr>
      <w:r w:rsidRPr="0024033B">
        <w:rPr>
          <w:rFonts w:cs="David" w:hint="cs"/>
          <w:rtl/>
        </w:rPr>
        <w:tab/>
        <w:t xml:space="preserve">סליחה, אני חושב כך, זו דעתי. היה עניין שעלה, ודחינו אותו. הנושא עלה פה. היתה הצבעה, והרוב התנגדו לנבצרות הזמנית. עשינו דיון מול המצלמות והתקשורת. </w:t>
      </w:r>
    </w:p>
    <w:p w14:paraId="3441B7AF" w14:textId="77777777" w:rsidR="0024033B" w:rsidRPr="0024033B" w:rsidRDefault="0024033B" w:rsidP="0024033B">
      <w:pPr>
        <w:bidi/>
        <w:jc w:val="both"/>
        <w:rPr>
          <w:rFonts w:cs="David" w:hint="cs"/>
          <w:rtl/>
        </w:rPr>
      </w:pPr>
    </w:p>
    <w:p w14:paraId="5830866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8A0B804" w14:textId="77777777" w:rsidR="0024033B" w:rsidRPr="0024033B" w:rsidRDefault="0024033B" w:rsidP="0024033B">
      <w:pPr>
        <w:bidi/>
        <w:jc w:val="both"/>
        <w:rPr>
          <w:rFonts w:cs="David" w:hint="cs"/>
          <w:rtl/>
        </w:rPr>
      </w:pPr>
    </w:p>
    <w:p w14:paraId="28C05DCD" w14:textId="77777777" w:rsidR="0024033B" w:rsidRPr="0024033B" w:rsidRDefault="0024033B" w:rsidP="0024033B">
      <w:pPr>
        <w:bidi/>
        <w:ind w:firstLine="567"/>
        <w:jc w:val="both"/>
        <w:rPr>
          <w:rFonts w:cs="David" w:hint="cs"/>
          <w:rtl/>
        </w:rPr>
      </w:pPr>
      <w:r w:rsidRPr="0024033B">
        <w:rPr>
          <w:rFonts w:cs="David" w:hint="cs"/>
          <w:rtl/>
        </w:rPr>
        <w:t>חברים, שקט.</w:t>
      </w:r>
    </w:p>
    <w:p w14:paraId="76DB4DF9" w14:textId="77777777" w:rsidR="0024033B" w:rsidRPr="0024033B" w:rsidRDefault="0024033B" w:rsidP="0024033B">
      <w:pPr>
        <w:bidi/>
        <w:jc w:val="both"/>
        <w:rPr>
          <w:rFonts w:cs="David" w:hint="cs"/>
          <w:rtl/>
        </w:rPr>
      </w:pPr>
    </w:p>
    <w:p w14:paraId="564B34C1"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מגלי והבה:</w:t>
      </w:r>
    </w:p>
    <w:p w14:paraId="1E33AE27" w14:textId="77777777" w:rsidR="0024033B" w:rsidRPr="0024033B" w:rsidRDefault="0024033B" w:rsidP="0024033B">
      <w:pPr>
        <w:bidi/>
        <w:jc w:val="both"/>
        <w:rPr>
          <w:rFonts w:cs="David" w:hint="cs"/>
          <w:rtl/>
        </w:rPr>
      </w:pPr>
    </w:p>
    <w:p w14:paraId="3FACC012" w14:textId="77777777" w:rsidR="0024033B" w:rsidRPr="0024033B" w:rsidRDefault="0024033B" w:rsidP="0024033B">
      <w:pPr>
        <w:bidi/>
        <w:ind w:firstLine="567"/>
        <w:jc w:val="both"/>
        <w:rPr>
          <w:rFonts w:cs="David" w:hint="cs"/>
          <w:rtl/>
        </w:rPr>
      </w:pPr>
      <w:r w:rsidRPr="0024033B">
        <w:rPr>
          <w:rFonts w:cs="David" w:hint="cs"/>
          <w:rtl/>
        </w:rPr>
        <w:t xml:space="preserve">כשהנשיא הודיע שהוא לא מגיע לכנסת, חלק מהחברים כעסו, כי חלק מחברות הכנסת ומחברי הכנסת תכננו מהלך שיכול היה להביא אותם לעולם אחר </w:t>
      </w:r>
      <w:r w:rsidRPr="0024033B">
        <w:rPr>
          <w:rFonts w:cs="David"/>
          <w:rtl/>
        </w:rPr>
        <w:t>–</w:t>
      </w:r>
      <w:r w:rsidRPr="0024033B">
        <w:rPr>
          <w:rFonts w:cs="David" w:hint="cs"/>
          <w:rtl/>
        </w:rPr>
        <w:t xml:space="preserve"> כאילו לא סומכים על האינטליגנציה של הציבור שהוא רואה ושומע ועוקב אחרי כל מה שקורה. לכן אני מתנגד להצעה.</w:t>
      </w:r>
    </w:p>
    <w:p w14:paraId="61514B54" w14:textId="77777777" w:rsidR="0024033B" w:rsidRPr="0024033B" w:rsidRDefault="0024033B" w:rsidP="0024033B">
      <w:pPr>
        <w:bidi/>
        <w:jc w:val="both"/>
        <w:rPr>
          <w:rFonts w:cs="David" w:hint="cs"/>
          <w:rtl/>
        </w:rPr>
      </w:pPr>
    </w:p>
    <w:p w14:paraId="06C3B8B9" w14:textId="77777777" w:rsidR="0024033B" w:rsidRPr="0024033B" w:rsidRDefault="0024033B" w:rsidP="0024033B">
      <w:pPr>
        <w:pStyle w:val="Heading8"/>
        <w:rPr>
          <w:rFonts w:hint="cs"/>
          <w:rtl/>
        </w:rPr>
      </w:pPr>
      <w:r w:rsidRPr="0024033B">
        <w:rPr>
          <w:rFonts w:hint="cs"/>
          <w:rtl/>
        </w:rPr>
        <w:t>היו"ר רוחמה אברהם:</w:t>
      </w:r>
    </w:p>
    <w:p w14:paraId="1D925791" w14:textId="77777777" w:rsidR="0024033B" w:rsidRPr="0024033B" w:rsidRDefault="0024033B" w:rsidP="0024033B">
      <w:pPr>
        <w:bidi/>
        <w:jc w:val="both"/>
        <w:rPr>
          <w:rFonts w:cs="David" w:hint="cs"/>
          <w:rtl/>
        </w:rPr>
      </w:pPr>
    </w:p>
    <w:p w14:paraId="12361EA9" w14:textId="77777777" w:rsidR="0024033B" w:rsidRPr="0024033B" w:rsidRDefault="0024033B" w:rsidP="0024033B">
      <w:pPr>
        <w:bidi/>
        <w:jc w:val="both"/>
        <w:rPr>
          <w:rFonts w:cs="David" w:hint="cs"/>
          <w:rtl/>
        </w:rPr>
      </w:pPr>
      <w:r w:rsidRPr="0024033B">
        <w:rPr>
          <w:rFonts w:cs="David" w:hint="cs"/>
          <w:rtl/>
        </w:rPr>
        <w:tab/>
        <w:t xml:space="preserve">תודה רבה. חבר הכנסת גדעון סער, בבקשה. </w:t>
      </w:r>
    </w:p>
    <w:p w14:paraId="4142E9B9" w14:textId="77777777" w:rsidR="0024033B" w:rsidRPr="0024033B" w:rsidRDefault="0024033B" w:rsidP="0024033B">
      <w:pPr>
        <w:bidi/>
        <w:jc w:val="both"/>
        <w:rPr>
          <w:rFonts w:cs="David" w:hint="cs"/>
          <w:rtl/>
        </w:rPr>
      </w:pPr>
    </w:p>
    <w:p w14:paraId="3F0D3E1E"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7A14CB8D" w14:textId="77777777" w:rsidR="0024033B" w:rsidRPr="0024033B" w:rsidRDefault="0024033B" w:rsidP="0024033B">
      <w:pPr>
        <w:bidi/>
        <w:jc w:val="both"/>
        <w:rPr>
          <w:rFonts w:cs="David" w:hint="cs"/>
          <w:u w:val="single"/>
          <w:rtl/>
        </w:rPr>
      </w:pPr>
    </w:p>
    <w:p w14:paraId="0AD1EB71" w14:textId="77777777" w:rsidR="0024033B" w:rsidRPr="0024033B" w:rsidRDefault="0024033B" w:rsidP="0024033B">
      <w:pPr>
        <w:bidi/>
        <w:jc w:val="both"/>
        <w:rPr>
          <w:rFonts w:cs="David" w:hint="cs"/>
          <w:rtl/>
        </w:rPr>
      </w:pPr>
      <w:r w:rsidRPr="0024033B">
        <w:rPr>
          <w:rFonts w:cs="David" w:hint="cs"/>
          <w:rtl/>
        </w:rPr>
        <w:tab/>
        <w:t>מוותר.</w:t>
      </w:r>
    </w:p>
    <w:p w14:paraId="32421469" w14:textId="77777777" w:rsidR="0024033B" w:rsidRPr="0024033B" w:rsidRDefault="0024033B" w:rsidP="0024033B">
      <w:pPr>
        <w:bidi/>
        <w:jc w:val="both"/>
        <w:rPr>
          <w:rFonts w:cs="David" w:hint="cs"/>
          <w:rtl/>
        </w:rPr>
      </w:pPr>
    </w:p>
    <w:p w14:paraId="2C15C920" w14:textId="77777777" w:rsidR="0024033B" w:rsidRPr="0024033B" w:rsidRDefault="0024033B" w:rsidP="0024033B">
      <w:pPr>
        <w:pStyle w:val="Heading8"/>
        <w:rPr>
          <w:rFonts w:hint="cs"/>
          <w:rtl/>
        </w:rPr>
      </w:pPr>
      <w:r w:rsidRPr="0024033B">
        <w:rPr>
          <w:rFonts w:hint="cs"/>
          <w:rtl/>
        </w:rPr>
        <w:t>היו"ר רוחמה אברהם:</w:t>
      </w:r>
    </w:p>
    <w:p w14:paraId="5AD1A751" w14:textId="77777777" w:rsidR="0024033B" w:rsidRPr="0024033B" w:rsidRDefault="0024033B" w:rsidP="0024033B">
      <w:pPr>
        <w:bidi/>
        <w:jc w:val="both"/>
        <w:rPr>
          <w:rFonts w:cs="David" w:hint="cs"/>
          <w:rtl/>
        </w:rPr>
      </w:pPr>
    </w:p>
    <w:p w14:paraId="380CAE56" w14:textId="77777777" w:rsidR="0024033B" w:rsidRPr="0024033B" w:rsidRDefault="0024033B" w:rsidP="0024033B">
      <w:pPr>
        <w:bidi/>
        <w:jc w:val="both"/>
        <w:rPr>
          <w:rFonts w:cs="David" w:hint="cs"/>
          <w:rtl/>
        </w:rPr>
      </w:pPr>
      <w:r w:rsidRPr="0024033B">
        <w:rPr>
          <w:rFonts w:cs="David" w:hint="cs"/>
          <w:rtl/>
        </w:rPr>
        <w:tab/>
        <w:t xml:space="preserve">חבר הכנסת מרציאנו. </w:t>
      </w:r>
    </w:p>
    <w:p w14:paraId="5988DFE6" w14:textId="77777777" w:rsidR="0024033B" w:rsidRPr="0024033B" w:rsidRDefault="0024033B" w:rsidP="0024033B">
      <w:pPr>
        <w:bidi/>
        <w:jc w:val="both"/>
        <w:rPr>
          <w:rFonts w:cs="David"/>
          <w:rtl/>
        </w:rPr>
      </w:pPr>
    </w:p>
    <w:p w14:paraId="73025F68" w14:textId="77777777" w:rsidR="0024033B" w:rsidRPr="0024033B" w:rsidRDefault="0024033B" w:rsidP="0024033B">
      <w:pPr>
        <w:bidi/>
        <w:jc w:val="both"/>
        <w:rPr>
          <w:rFonts w:cs="David" w:hint="cs"/>
          <w:rtl/>
        </w:rPr>
      </w:pPr>
      <w:r w:rsidRPr="0024033B">
        <w:rPr>
          <w:rFonts w:cs="David" w:hint="cs"/>
          <w:u w:val="single"/>
          <w:rtl/>
        </w:rPr>
        <w:t>יורם מרציאנו:</w:t>
      </w:r>
    </w:p>
    <w:p w14:paraId="3D13055A" w14:textId="77777777" w:rsidR="0024033B" w:rsidRPr="0024033B" w:rsidRDefault="0024033B" w:rsidP="0024033B">
      <w:pPr>
        <w:bidi/>
        <w:jc w:val="both"/>
        <w:rPr>
          <w:rFonts w:cs="David" w:hint="cs"/>
          <w:rtl/>
        </w:rPr>
      </w:pPr>
    </w:p>
    <w:p w14:paraId="1DC12F2E" w14:textId="77777777" w:rsidR="0024033B" w:rsidRPr="0024033B" w:rsidRDefault="0024033B" w:rsidP="0024033B">
      <w:pPr>
        <w:bidi/>
        <w:ind w:firstLine="567"/>
        <w:jc w:val="both"/>
        <w:rPr>
          <w:rFonts w:cs="David" w:hint="cs"/>
          <w:rtl/>
        </w:rPr>
      </w:pPr>
      <w:r w:rsidRPr="0024033B">
        <w:rPr>
          <w:rFonts w:cs="David" w:hint="cs"/>
          <w:rtl/>
        </w:rPr>
        <w:t xml:space="preserve">חתמתי על הצעת החוק של חבר הכנסת גלנטי משום שסברתי שיכול מאוד להיות שבכל הפארסה שנוצרה סביב פרשת הנשיא כדאי שכבר יקרה משהו. אבל מייד משכתי את החתימה שלי, והודעתי על כך לחבר הכנסת גלנטי. </w:t>
      </w:r>
    </w:p>
    <w:p w14:paraId="173BB741" w14:textId="77777777" w:rsidR="0024033B" w:rsidRPr="0024033B" w:rsidRDefault="0024033B" w:rsidP="0024033B">
      <w:pPr>
        <w:bidi/>
        <w:jc w:val="both"/>
        <w:rPr>
          <w:rFonts w:cs="David" w:hint="cs"/>
          <w:rtl/>
        </w:rPr>
      </w:pPr>
    </w:p>
    <w:p w14:paraId="68F1ED49"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428FDF6" w14:textId="77777777" w:rsidR="0024033B" w:rsidRPr="0024033B" w:rsidRDefault="0024033B" w:rsidP="0024033B">
      <w:pPr>
        <w:bidi/>
        <w:jc w:val="both"/>
        <w:rPr>
          <w:rFonts w:cs="David" w:hint="cs"/>
          <w:rtl/>
        </w:rPr>
      </w:pPr>
    </w:p>
    <w:p w14:paraId="53A3842F" w14:textId="77777777" w:rsidR="0024033B" w:rsidRPr="0024033B" w:rsidRDefault="0024033B" w:rsidP="0024033B">
      <w:pPr>
        <w:bidi/>
        <w:ind w:firstLine="567"/>
        <w:jc w:val="both"/>
        <w:rPr>
          <w:rFonts w:cs="David" w:hint="cs"/>
          <w:rtl/>
        </w:rPr>
      </w:pPr>
      <w:r w:rsidRPr="0024033B">
        <w:rPr>
          <w:rFonts w:cs="David" w:hint="cs"/>
          <w:rtl/>
        </w:rPr>
        <w:t xml:space="preserve">חבר הכנסת מגלי והבה, לא יכול להיות שתדבר. אתה מפריע. </w:t>
      </w:r>
    </w:p>
    <w:p w14:paraId="4312D34B" w14:textId="77777777" w:rsidR="0024033B" w:rsidRPr="0024033B" w:rsidRDefault="0024033B" w:rsidP="0024033B">
      <w:pPr>
        <w:bidi/>
        <w:jc w:val="both"/>
        <w:rPr>
          <w:rFonts w:cs="David" w:hint="cs"/>
          <w:rtl/>
        </w:rPr>
      </w:pPr>
    </w:p>
    <w:p w14:paraId="4440C461" w14:textId="77777777" w:rsidR="0024033B" w:rsidRPr="0024033B" w:rsidRDefault="0024033B" w:rsidP="0024033B">
      <w:pPr>
        <w:bidi/>
        <w:jc w:val="both"/>
        <w:rPr>
          <w:rFonts w:cs="David" w:hint="cs"/>
          <w:rtl/>
        </w:rPr>
      </w:pPr>
      <w:r w:rsidRPr="0024033B">
        <w:rPr>
          <w:rFonts w:cs="David" w:hint="cs"/>
          <w:u w:val="single"/>
          <w:rtl/>
        </w:rPr>
        <w:t>יורם מרציאנו:</w:t>
      </w:r>
    </w:p>
    <w:p w14:paraId="03BA98CE" w14:textId="77777777" w:rsidR="0024033B" w:rsidRPr="0024033B" w:rsidRDefault="0024033B" w:rsidP="0024033B">
      <w:pPr>
        <w:bidi/>
        <w:jc w:val="both"/>
        <w:rPr>
          <w:rFonts w:cs="David" w:hint="cs"/>
          <w:rtl/>
        </w:rPr>
      </w:pPr>
    </w:p>
    <w:p w14:paraId="2884C8F7" w14:textId="77777777" w:rsidR="0024033B" w:rsidRPr="0024033B" w:rsidRDefault="0024033B" w:rsidP="0024033B">
      <w:pPr>
        <w:bidi/>
        <w:jc w:val="both"/>
        <w:rPr>
          <w:rFonts w:cs="David" w:hint="cs"/>
          <w:rtl/>
        </w:rPr>
      </w:pPr>
      <w:r w:rsidRPr="0024033B">
        <w:rPr>
          <w:rFonts w:cs="David" w:hint="cs"/>
          <w:rtl/>
        </w:rPr>
        <w:tab/>
        <w:t xml:space="preserve">מייד הודעתי לחבר הכנסת גלנטי שאני מושך את חתימתי. וגם אתנגד לתת פטור מהסיבה הפשוטה: בדיוק מה שלא הייתי רוצה שיקרה עשוי לקרות עם הצעת החוק הזאת. אבל אני לא מדבר כך, כשמפריעים. אני מוכן לוותר על זכות הדיבור שלי. </w:t>
      </w:r>
    </w:p>
    <w:p w14:paraId="091E7311" w14:textId="77777777" w:rsidR="0024033B" w:rsidRPr="0024033B" w:rsidRDefault="0024033B" w:rsidP="0024033B">
      <w:pPr>
        <w:bidi/>
        <w:jc w:val="both"/>
        <w:rPr>
          <w:rFonts w:cs="David" w:hint="cs"/>
          <w:rtl/>
        </w:rPr>
      </w:pPr>
    </w:p>
    <w:p w14:paraId="703103A7"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3660B84" w14:textId="77777777" w:rsidR="0024033B" w:rsidRPr="0024033B" w:rsidRDefault="0024033B" w:rsidP="0024033B">
      <w:pPr>
        <w:bidi/>
        <w:jc w:val="both"/>
        <w:rPr>
          <w:rFonts w:cs="David" w:hint="cs"/>
          <w:rtl/>
        </w:rPr>
      </w:pPr>
    </w:p>
    <w:p w14:paraId="1CD48585" w14:textId="77777777" w:rsidR="0024033B" w:rsidRPr="0024033B" w:rsidRDefault="0024033B" w:rsidP="0024033B">
      <w:pPr>
        <w:bidi/>
        <w:ind w:firstLine="567"/>
        <w:jc w:val="both"/>
        <w:rPr>
          <w:rFonts w:cs="David" w:hint="cs"/>
          <w:rtl/>
        </w:rPr>
      </w:pPr>
      <w:r w:rsidRPr="0024033B">
        <w:rPr>
          <w:rFonts w:cs="David" w:hint="cs"/>
          <w:rtl/>
        </w:rPr>
        <w:t xml:space="preserve">חברים. סליחה מספיק להפריע ביציע. </w:t>
      </w:r>
    </w:p>
    <w:p w14:paraId="20130C7F" w14:textId="77777777" w:rsidR="0024033B" w:rsidRPr="0024033B" w:rsidRDefault="0024033B" w:rsidP="0024033B">
      <w:pPr>
        <w:bidi/>
        <w:jc w:val="both"/>
        <w:rPr>
          <w:rFonts w:cs="David" w:hint="cs"/>
          <w:rtl/>
        </w:rPr>
      </w:pPr>
    </w:p>
    <w:p w14:paraId="15D31B10" w14:textId="77777777" w:rsidR="0024033B" w:rsidRPr="0024033B" w:rsidRDefault="0024033B" w:rsidP="0024033B">
      <w:pPr>
        <w:bidi/>
        <w:jc w:val="both"/>
        <w:rPr>
          <w:rFonts w:cs="David" w:hint="cs"/>
          <w:rtl/>
        </w:rPr>
      </w:pPr>
      <w:r w:rsidRPr="0024033B">
        <w:rPr>
          <w:rFonts w:cs="David" w:hint="cs"/>
          <w:u w:val="single"/>
          <w:rtl/>
        </w:rPr>
        <w:t>יורם מרציאנו:</w:t>
      </w:r>
    </w:p>
    <w:p w14:paraId="5EC1EDC2" w14:textId="77777777" w:rsidR="0024033B" w:rsidRPr="0024033B" w:rsidRDefault="0024033B" w:rsidP="0024033B">
      <w:pPr>
        <w:bidi/>
        <w:jc w:val="both"/>
        <w:rPr>
          <w:rFonts w:cs="David" w:hint="cs"/>
          <w:rtl/>
        </w:rPr>
      </w:pPr>
    </w:p>
    <w:p w14:paraId="50CB071D" w14:textId="77777777" w:rsidR="0024033B" w:rsidRPr="0024033B" w:rsidRDefault="0024033B" w:rsidP="0024033B">
      <w:pPr>
        <w:bidi/>
        <w:ind w:firstLine="567"/>
        <w:jc w:val="both"/>
        <w:rPr>
          <w:rFonts w:cs="David" w:hint="cs"/>
          <w:rtl/>
        </w:rPr>
      </w:pPr>
      <w:r w:rsidRPr="0024033B">
        <w:rPr>
          <w:rFonts w:cs="David" w:hint="cs"/>
          <w:rtl/>
        </w:rPr>
        <w:t xml:space="preserve">מבחינתי הצעת החוק יוצרת את המצב ההפוך, את מה שאנחנו כחברי כנסת לא רוצים שיקרה. מאוד יכול להיות שבעוד שבוע או עשרה ימים היועץ המשפטי לממשלה יאמר את דברו ויחליט להגיש כתב אישום נגד נשיא המדינה. שמענו שעורכי הדין של הנשיא אומרים: הנשיא יתפטר ברגע שיקבל את כתב האישום. אבל באותו יום שמעתי שאחיו של הנשיא אומר: לא בהכרח אחי ישעה עצמו או יתפטר. הוא ילך לשימוע, יש לו הזכות הלגיטימית לכך, כמו לכל אזרח. את זה אומר אחיו של הנשיא, בלי שזה מוכחש במקום כלשהו. </w:t>
      </w:r>
    </w:p>
    <w:p w14:paraId="17DCC2FF" w14:textId="77777777" w:rsidR="0024033B" w:rsidRPr="0024033B" w:rsidRDefault="0024033B" w:rsidP="0024033B">
      <w:pPr>
        <w:bidi/>
        <w:jc w:val="both"/>
        <w:rPr>
          <w:rFonts w:cs="David" w:hint="cs"/>
          <w:rtl/>
        </w:rPr>
      </w:pPr>
    </w:p>
    <w:p w14:paraId="0B3173DA" w14:textId="77777777" w:rsidR="0024033B" w:rsidRPr="0024033B" w:rsidRDefault="0024033B" w:rsidP="0024033B">
      <w:pPr>
        <w:bidi/>
        <w:jc w:val="both"/>
        <w:rPr>
          <w:rFonts w:cs="David" w:hint="cs"/>
          <w:rtl/>
        </w:rPr>
      </w:pPr>
      <w:r w:rsidRPr="0024033B">
        <w:rPr>
          <w:rFonts w:cs="David" w:hint="cs"/>
          <w:rtl/>
        </w:rPr>
        <w:tab/>
        <w:t xml:space="preserve">אז אם ניתן פטור ונצא לתהליך הזה, אחר כך נמצא עצמנו במהלך שבו מדינת ישראל תהיה בלי נשיא מדינה במשך חצי שנה. </w:t>
      </w:r>
    </w:p>
    <w:p w14:paraId="0336230D" w14:textId="77777777" w:rsidR="0024033B" w:rsidRPr="0024033B" w:rsidRDefault="0024033B" w:rsidP="0024033B">
      <w:pPr>
        <w:bidi/>
        <w:jc w:val="both"/>
        <w:rPr>
          <w:rFonts w:cs="David" w:hint="cs"/>
          <w:rtl/>
        </w:rPr>
      </w:pPr>
    </w:p>
    <w:p w14:paraId="4EEB6DAF"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38DBA2C0" w14:textId="77777777" w:rsidR="0024033B" w:rsidRPr="0024033B" w:rsidRDefault="0024033B" w:rsidP="0024033B">
      <w:pPr>
        <w:bidi/>
        <w:jc w:val="both"/>
        <w:rPr>
          <w:rFonts w:cs="David" w:hint="cs"/>
          <w:rtl/>
        </w:rPr>
      </w:pPr>
      <w:r w:rsidRPr="0024033B">
        <w:rPr>
          <w:rFonts w:cs="David" w:hint="cs"/>
          <w:rtl/>
        </w:rPr>
        <w:tab/>
      </w:r>
    </w:p>
    <w:p w14:paraId="5CFF77DD" w14:textId="77777777" w:rsidR="0024033B" w:rsidRPr="0024033B" w:rsidRDefault="0024033B" w:rsidP="0024033B">
      <w:pPr>
        <w:bidi/>
        <w:ind w:firstLine="567"/>
        <w:jc w:val="both"/>
        <w:rPr>
          <w:rFonts w:cs="David" w:hint="cs"/>
          <w:rtl/>
        </w:rPr>
      </w:pPr>
      <w:r w:rsidRPr="0024033B">
        <w:rPr>
          <w:rFonts w:cs="David" w:hint="cs"/>
          <w:rtl/>
        </w:rPr>
        <w:t xml:space="preserve">עם ממלאת מקום. </w:t>
      </w:r>
    </w:p>
    <w:p w14:paraId="4FA64A80" w14:textId="77777777" w:rsidR="0024033B" w:rsidRPr="0024033B" w:rsidRDefault="0024033B" w:rsidP="0024033B">
      <w:pPr>
        <w:bidi/>
        <w:jc w:val="both"/>
        <w:rPr>
          <w:rFonts w:cs="David" w:hint="cs"/>
          <w:rtl/>
        </w:rPr>
      </w:pPr>
    </w:p>
    <w:p w14:paraId="3984FBF3" w14:textId="77777777" w:rsidR="0024033B" w:rsidRPr="0024033B" w:rsidRDefault="0024033B" w:rsidP="0024033B">
      <w:pPr>
        <w:bidi/>
        <w:jc w:val="both"/>
        <w:rPr>
          <w:rFonts w:cs="David" w:hint="cs"/>
          <w:rtl/>
        </w:rPr>
      </w:pPr>
      <w:r w:rsidRPr="0024033B">
        <w:rPr>
          <w:rFonts w:cs="David" w:hint="cs"/>
          <w:u w:val="single"/>
          <w:rtl/>
        </w:rPr>
        <w:t>יורם מרציאנו:</w:t>
      </w:r>
    </w:p>
    <w:p w14:paraId="3DC25EE3" w14:textId="77777777" w:rsidR="0024033B" w:rsidRPr="0024033B" w:rsidRDefault="0024033B" w:rsidP="0024033B">
      <w:pPr>
        <w:bidi/>
        <w:jc w:val="both"/>
        <w:rPr>
          <w:rFonts w:cs="David" w:hint="cs"/>
          <w:rtl/>
        </w:rPr>
      </w:pPr>
    </w:p>
    <w:p w14:paraId="64BEFA7D" w14:textId="77777777" w:rsidR="0024033B" w:rsidRPr="0024033B" w:rsidRDefault="0024033B" w:rsidP="0024033B">
      <w:pPr>
        <w:bidi/>
        <w:jc w:val="both"/>
        <w:rPr>
          <w:rFonts w:cs="David" w:hint="cs"/>
          <w:rtl/>
        </w:rPr>
      </w:pPr>
      <w:r w:rsidRPr="0024033B">
        <w:rPr>
          <w:rFonts w:cs="David" w:hint="cs"/>
          <w:rtl/>
        </w:rPr>
        <w:tab/>
        <w:t xml:space="preserve">אני יודע בדיוק למה אני מכוון. נמצא את עצמנו בלי נשיא מדינה. אני חושב שמדינת ישראל, אני חושב שברגע שהיועץ המשפטי לממשלה יאמר את דברו באופן ברור ויחליט להגיש כתב אישום נגד הנשיא, נצטרך לבוא לכאן שוב כדי לממש את הזכות הפרלמנטרית שלנו להתחיל בהליכי הדחה של הנשיא. מרגע שהדבר הזה יעבור, לא יהיה שום עניין בהדחת הנשיא, ולכנסת לא יהיה </w:t>
      </w:r>
      <w:r w:rsidRPr="0024033B">
        <w:rPr>
          <w:rFonts w:cs="David"/>
        </w:rPr>
        <w:t>say</w:t>
      </w:r>
      <w:r w:rsidRPr="0024033B">
        <w:rPr>
          <w:rFonts w:cs="David" w:hint="cs"/>
          <w:rtl/>
        </w:rPr>
        <w:t>. לכן אני מתנגד.</w:t>
      </w:r>
    </w:p>
    <w:p w14:paraId="0D9C66F4" w14:textId="77777777" w:rsidR="0024033B" w:rsidRPr="0024033B" w:rsidRDefault="0024033B" w:rsidP="0024033B">
      <w:pPr>
        <w:bidi/>
        <w:jc w:val="both"/>
        <w:rPr>
          <w:rFonts w:cs="David" w:hint="cs"/>
          <w:rtl/>
        </w:rPr>
      </w:pPr>
    </w:p>
    <w:p w14:paraId="44265470"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0D823691" w14:textId="77777777" w:rsidR="0024033B" w:rsidRPr="0024033B" w:rsidRDefault="0024033B" w:rsidP="0024033B">
      <w:pPr>
        <w:bidi/>
        <w:jc w:val="both"/>
        <w:rPr>
          <w:rFonts w:cs="David" w:hint="cs"/>
          <w:rtl/>
        </w:rPr>
      </w:pPr>
    </w:p>
    <w:p w14:paraId="5773FF0A" w14:textId="77777777" w:rsidR="0024033B" w:rsidRPr="0024033B" w:rsidRDefault="0024033B" w:rsidP="0024033B">
      <w:pPr>
        <w:bidi/>
        <w:ind w:firstLine="567"/>
        <w:jc w:val="both"/>
        <w:rPr>
          <w:rFonts w:cs="David" w:hint="cs"/>
          <w:rtl/>
        </w:rPr>
      </w:pPr>
      <w:r w:rsidRPr="0024033B">
        <w:rPr>
          <w:rFonts w:cs="David" w:hint="cs"/>
          <w:rtl/>
        </w:rPr>
        <w:t xml:space="preserve">תודה. חבר הכנסת אזולאי. </w:t>
      </w:r>
    </w:p>
    <w:p w14:paraId="180BFC79" w14:textId="77777777" w:rsidR="0024033B" w:rsidRPr="0024033B" w:rsidRDefault="0024033B" w:rsidP="0024033B">
      <w:pPr>
        <w:bidi/>
        <w:jc w:val="both"/>
        <w:rPr>
          <w:rFonts w:cs="David" w:hint="cs"/>
          <w:rtl/>
        </w:rPr>
      </w:pPr>
    </w:p>
    <w:p w14:paraId="1EE17FA2" w14:textId="77777777" w:rsidR="0024033B" w:rsidRPr="0024033B" w:rsidRDefault="0024033B" w:rsidP="0024033B">
      <w:pPr>
        <w:bidi/>
        <w:jc w:val="both"/>
        <w:rPr>
          <w:rFonts w:cs="David"/>
          <w:u w:val="single"/>
          <w:rtl/>
        </w:rPr>
      </w:pPr>
      <w:r w:rsidRPr="0024033B">
        <w:rPr>
          <w:rFonts w:cs="David"/>
          <w:u w:val="single"/>
          <w:rtl/>
        </w:rPr>
        <w:t>דוד אזולאי:</w:t>
      </w:r>
    </w:p>
    <w:p w14:paraId="4BEA1CE1" w14:textId="77777777" w:rsidR="0024033B" w:rsidRPr="0024033B" w:rsidRDefault="0024033B" w:rsidP="0024033B">
      <w:pPr>
        <w:bidi/>
        <w:jc w:val="both"/>
        <w:rPr>
          <w:rFonts w:cs="David"/>
          <w:u w:val="single"/>
          <w:rtl/>
        </w:rPr>
      </w:pPr>
    </w:p>
    <w:p w14:paraId="6F62B1F6"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גברתי היושבת-ראש, מה עוד לא נאמר בעניין הנשיא? אני חושב שצריך להיות זהירים מאוד מאוד. לצערי הרב, צר לי לומר, מה שנשאר הוא רק להניח אקדח על השולחן ולהגיד לנשיא: בבקשה. זה מה שנשאר. </w:t>
      </w:r>
    </w:p>
    <w:p w14:paraId="38521C7C" w14:textId="77777777" w:rsidR="0024033B" w:rsidRPr="0024033B" w:rsidRDefault="0024033B" w:rsidP="0024033B">
      <w:pPr>
        <w:bidi/>
        <w:jc w:val="both"/>
        <w:rPr>
          <w:rFonts w:cs="David" w:hint="cs"/>
          <w:rtl/>
        </w:rPr>
      </w:pPr>
    </w:p>
    <w:p w14:paraId="411B8D19" w14:textId="77777777" w:rsidR="0024033B" w:rsidRPr="0024033B" w:rsidRDefault="0024033B" w:rsidP="0024033B">
      <w:pPr>
        <w:bidi/>
        <w:ind w:firstLine="567"/>
        <w:jc w:val="both"/>
        <w:rPr>
          <w:rFonts w:cs="David" w:hint="cs"/>
          <w:rtl/>
        </w:rPr>
      </w:pPr>
      <w:r w:rsidRPr="0024033B">
        <w:rPr>
          <w:rFonts w:cs="David" w:hint="cs"/>
          <w:rtl/>
        </w:rPr>
        <w:t xml:space="preserve">אתמול בשיחה אישית עם מר גלנטי אמרתי לו שאילו חבר כנסת אחר היה מגיש הצעת חוק כזאת, הייתי אומר שהוא צעיר ומתלהב. אני מאוד מעריך את סיעת הגמלאים, ובמיוחד את מר גלנטי, אני בטוח שאלו אנשים עם שיקול דעת, ולכן התפלאתי שזה בא מהצד הזה. </w:t>
      </w:r>
    </w:p>
    <w:p w14:paraId="5900DFEE" w14:textId="77777777" w:rsidR="0024033B" w:rsidRPr="0024033B" w:rsidRDefault="0024033B" w:rsidP="0024033B">
      <w:pPr>
        <w:bidi/>
        <w:ind w:firstLine="567"/>
        <w:jc w:val="both"/>
        <w:rPr>
          <w:rFonts w:cs="David" w:hint="cs"/>
          <w:rtl/>
        </w:rPr>
      </w:pPr>
    </w:p>
    <w:p w14:paraId="119BA43A" w14:textId="77777777" w:rsidR="0024033B" w:rsidRPr="0024033B" w:rsidRDefault="0024033B" w:rsidP="0024033B">
      <w:pPr>
        <w:bidi/>
        <w:ind w:firstLine="567"/>
        <w:jc w:val="both"/>
        <w:rPr>
          <w:rFonts w:cs="David" w:hint="cs"/>
          <w:rtl/>
        </w:rPr>
      </w:pPr>
      <w:r w:rsidRPr="0024033B">
        <w:rPr>
          <w:rFonts w:cs="David" w:hint="cs"/>
          <w:rtl/>
        </w:rPr>
        <w:t xml:space="preserve">חוץ מזה, יש לנו יועץ משפטי לממשלה מאוד אמיץ, מאוד רציני. עובדה, כשהוא היה צריך לקבל החלטה בעניין מצעד הביזיון, הוא לא חס </w:t>
      </w:r>
      <w:r w:rsidRPr="0024033B">
        <w:rPr>
          <w:rFonts w:cs="David"/>
          <w:rtl/>
        </w:rPr>
        <w:t>–</w:t>
      </w:r>
      <w:r w:rsidRPr="0024033B">
        <w:rPr>
          <w:rFonts w:cs="David" w:hint="cs"/>
          <w:rtl/>
        </w:rPr>
        <w:t xml:space="preserve"> לא על כבודם של רבנים, לא על כבודו של הציבור; באומץ לב הוא אמר את הדברים תוך כדי רמיסה ופגיעה בציבור שלם בירושלים, ציבור שלם שנפגע מהמהלך הזה. </w:t>
      </w:r>
    </w:p>
    <w:p w14:paraId="1AF7F4BA" w14:textId="77777777" w:rsidR="0024033B" w:rsidRPr="0024033B" w:rsidRDefault="0024033B" w:rsidP="0024033B">
      <w:pPr>
        <w:bidi/>
        <w:ind w:firstLine="567"/>
        <w:jc w:val="both"/>
        <w:rPr>
          <w:rFonts w:cs="David" w:hint="cs"/>
          <w:rtl/>
        </w:rPr>
      </w:pPr>
    </w:p>
    <w:p w14:paraId="35744B21" w14:textId="77777777" w:rsidR="0024033B" w:rsidRPr="0024033B" w:rsidRDefault="0024033B" w:rsidP="0024033B">
      <w:pPr>
        <w:bidi/>
        <w:ind w:firstLine="567"/>
        <w:jc w:val="both"/>
        <w:rPr>
          <w:rFonts w:cs="David" w:hint="cs"/>
          <w:rtl/>
        </w:rPr>
      </w:pPr>
      <w:r w:rsidRPr="0024033B">
        <w:rPr>
          <w:rFonts w:cs="David" w:hint="cs"/>
          <w:rtl/>
        </w:rPr>
        <w:t xml:space="preserve">איפה האומץ של היועץ המשפטי לממשלה? למה הוא לא קם ואומר היום את דברו בשאלה אם צריך להגיש כתב אישום. מה משיכת החבל הזאת? קום, תגיד דבריך באומץ, אם צריך להגיש כתב אישום, תגיש כתב אישום. אם לא צריך להגיש כתב אישום, אל תגיש. </w:t>
      </w:r>
    </w:p>
    <w:p w14:paraId="4972F65F" w14:textId="77777777" w:rsidR="0024033B" w:rsidRPr="0024033B" w:rsidRDefault="0024033B" w:rsidP="0024033B">
      <w:pPr>
        <w:bidi/>
        <w:ind w:firstLine="567"/>
        <w:jc w:val="both"/>
        <w:rPr>
          <w:rFonts w:cs="David" w:hint="cs"/>
          <w:rtl/>
        </w:rPr>
      </w:pPr>
    </w:p>
    <w:p w14:paraId="5A627BFE" w14:textId="77777777" w:rsidR="0024033B" w:rsidRPr="0024033B" w:rsidRDefault="0024033B" w:rsidP="0024033B">
      <w:pPr>
        <w:bidi/>
        <w:ind w:firstLine="567"/>
        <w:jc w:val="both"/>
        <w:rPr>
          <w:rFonts w:cs="David" w:hint="cs"/>
          <w:rtl/>
        </w:rPr>
      </w:pPr>
      <w:r w:rsidRPr="0024033B">
        <w:rPr>
          <w:rFonts w:cs="David" w:hint="cs"/>
          <w:rtl/>
        </w:rPr>
        <w:t>עם זאת, אני מצפה מחברי הכנסת לדבר אחד: בואו נקבל החלטה היום, בעקבות הצעת החוק, לקרוא ליועץ המשפטי להזדרז לקבל החלטה ולא לשפוך דמו של איש.</w:t>
      </w:r>
    </w:p>
    <w:p w14:paraId="0F3BA52E" w14:textId="77777777" w:rsidR="0024033B" w:rsidRPr="0024033B" w:rsidRDefault="0024033B" w:rsidP="0024033B">
      <w:pPr>
        <w:bidi/>
        <w:jc w:val="both"/>
        <w:rPr>
          <w:rFonts w:cs="David" w:hint="cs"/>
          <w:rtl/>
        </w:rPr>
      </w:pPr>
    </w:p>
    <w:p w14:paraId="7E3C8A62" w14:textId="77777777" w:rsidR="0024033B" w:rsidRPr="0024033B" w:rsidRDefault="0024033B" w:rsidP="0024033B">
      <w:pPr>
        <w:bidi/>
        <w:jc w:val="both"/>
        <w:rPr>
          <w:rFonts w:cs="David" w:hint="cs"/>
          <w:u w:val="single"/>
          <w:rtl/>
        </w:rPr>
      </w:pPr>
      <w:r w:rsidRPr="0024033B">
        <w:rPr>
          <w:rFonts w:cs="David" w:hint="cs"/>
          <w:u w:val="single"/>
          <w:rtl/>
        </w:rPr>
        <w:t>נדיה חילו:</w:t>
      </w:r>
    </w:p>
    <w:p w14:paraId="7395C60A" w14:textId="77777777" w:rsidR="0024033B" w:rsidRPr="0024033B" w:rsidRDefault="0024033B" w:rsidP="0024033B">
      <w:pPr>
        <w:bidi/>
        <w:jc w:val="both"/>
        <w:rPr>
          <w:rFonts w:cs="David" w:hint="cs"/>
          <w:rtl/>
        </w:rPr>
      </w:pPr>
    </w:p>
    <w:p w14:paraId="53DB51F6" w14:textId="77777777" w:rsidR="0024033B" w:rsidRPr="0024033B" w:rsidRDefault="0024033B" w:rsidP="0024033B">
      <w:pPr>
        <w:bidi/>
        <w:ind w:firstLine="567"/>
        <w:jc w:val="both"/>
        <w:rPr>
          <w:rFonts w:cs="David" w:hint="cs"/>
          <w:rtl/>
        </w:rPr>
      </w:pPr>
      <w:r w:rsidRPr="0024033B">
        <w:rPr>
          <w:rFonts w:cs="David" w:hint="cs"/>
          <w:rtl/>
        </w:rPr>
        <w:t>זה כן, זה חשוב.</w:t>
      </w:r>
    </w:p>
    <w:p w14:paraId="1FE42C9A" w14:textId="77777777" w:rsidR="0024033B" w:rsidRPr="0024033B" w:rsidRDefault="0024033B" w:rsidP="0024033B">
      <w:pPr>
        <w:bidi/>
        <w:jc w:val="both"/>
        <w:rPr>
          <w:rFonts w:cs="David" w:hint="cs"/>
          <w:rtl/>
        </w:rPr>
      </w:pPr>
    </w:p>
    <w:p w14:paraId="0F8FC872" w14:textId="77777777" w:rsidR="0024033B" w:rsidRPr="0024033B" w:rsidRDefault="0024033B" w:rsidP="0024033B">
      <w:pPr>
        <w:bidi/>
        <w:jc w:val="both"/>
        <w:rPr>
          <w:rFonts w:cs="David"/>
          <w:u w:val="single"/>
          <w:rtl/>
        </w:rPr>
      </w:pPr>
      <w:r w:rsidRPr="0024033B">
        <w:rPr>
          <w:rFonts w:cs="David"/>
          <w:u w:val="single"/>
          <w:rtl/>
        </w:rPr>
        <w:t>דוד אזולאי:</w:t>
      </w:r>
    </w:p>
    <w:p w14:paraId="1A096F3E" w14:textId="77777777" w:rsidR="0024033B" w:rsidRPr="0024033B" w:rsidRDefault="0024033B" w:rsidP="0024033B">
      <w:pPr>
        <w:bidi/>
        <w:jc w:val="both"/>
        <w:rPr>
          <w:rFonts w:cs="David"/>
          <w:u w:val="single"/>
          <w:rtl/>
        </w:rPr>
      </w:pPr>
    </w:p>
    <w:p w14:paraId="76FD6F58"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לא נהיה כאן בית המשפט, לא מי ששופטים וגם נותנים את החבל. </w:t>
      </w:r>
    </w:p>
    <w:p w14:paraId="73A56A4B" w14:textId="77777777" w:rsidR="0024033B" w:rsidRPr="0024033B" w:rsidRDefault="0024033B" w:rsidP="0024033B">
      <w:pPr>
        <w:bidi/>
        <w:jc w:val="both"/>
        <w:rPr>
          <w:rFonts w:cs="David" w:hint="cs"/>
          <w:rtl/>
        </w:rPr>
      </w:pPr>
    </w:p>
    <w:p w14:paraId="2BEBABAB" w14:textId="77777777" w:rsidR="0024033B" w:rsidRPr="0024033B" w:rsidRDefault="0024033B" w:rsidP="0024033B">
      <w:pPr>
        <w:bidi/>
        <w:jc w:val="both"/>
        <w:rPr>
          <w:rFonts w:cs="David" w:hint="cs"/>
          <w:rtl/>
        </w:rPr>
      </w:pPr>
      <w:r w:rsidRPr="0024033B">
        <w:rPr>
          <w:rFonts w:cs="David" w:hint="cs"/>
          <w:u w:val="single"/>
          <w:rtl/>
        </w:rPr>
        <w:t>נסים זאב:</w:t>
      </w:r>
    </w:p>
    <w:p w14:paraId="0B2592AB" w14:textId="77777777" w:rsidR="0024033B" w:rsidRPr="0024033B" w:rsidRDefault="0024033B" w:rsidP="0024033B">
      <w:pPr>
        <w:bidi/>
        <w:jc w:val="both"/>
        <w:rPr>
          <w:rFonts w:cs="David" w:hint="cs"/>
          <w:rtl/>
        </w:rPr>
      </w:pPr>
    </w:p>
    <w:p w14:paraId="3B7871E7" w14:textId="77777777" w:rsidR="0024033B" w:rsidRPr="0024033B" w:rsidRDefault="0024033B" w:rsidP="0024033B">
      <w:pPr>
        <w:bidi/>
        <w:jc w:val="both"/>
        <w:rPr>
          <w:rFonts w:cs="David" w:hint="cs"/>
          <w:rtl/>
        </w:rPr>
      </w:pPr>
      <w:r w:rsidRPr="0024033B">
        <w:rPr>
          <w:rFonts w:cs="David" w:hint="cs"/>
          <w:rtl/>
        </w:rPr>
        <w:tab/>
        <w:t xml:space="preserve">אבל הוא צריך להזדרז, הוא עסוק בדברים יותר חשובים. </w:t>
      </w:r>
    </w:p>
    <w:p w14:paraId="16B68536" w14:textId="77777777" w:rsidR="0024033B" w:rsidRPr="0024033B" w:rsidRDefault="0024033B" w:rsidP="0024033B">
      <w:pPr>
        <w:bidi/>
        <w:jc w:val="both"/>
        <w:rPr>
          <w:rFonts w:cs="David" w:hint="cs"/>
          <w:rtl/>
        </w:rPr>
      </w:pPr>
    </w:p>
    <w:p w14:paraId="7321175F" w14:textId="77777777" w:rsidR="0024033B" w:rsidRPr="0024033B" w:rsidRDefault="0024033B" w:rsidP="0024033B">
      <w:pPr>
        <w:pStyle w:val="Heading8"/>
        <w:rPr>
          <w:rFonts w:hint="cs"/>
          <w:rtl/>
        </w:rPr>
      </w:pPr>
      <w:r w:rsidRPr="0024033B">
        <w:rPr>
          <w:rFonts w:hint="cs"/>
          <w:rtl/>
        </w:rPr>
        <w:t>היו"ר רוחמה אברהם:</w:t>
      </w:r>
    </w:p>
    <w:p w14:paraId="578A7E89" w14:textId="77777777" w:rsidR="0024033B" w:rsidRPr="0024033B" w:rsidRDefault="0024033B" w:rsidP="0024033B">
      <w:pPr>
        <w:bidi/>
        <w:jc w:val="both"/>
        <w:rPr>
          <w:rFonts w:cs="David" w:hint="cs"/>
          <w:rtl/>
        </w:rPr>
      </w:pPr>
    </w:p>
    <w:p w14:paraId="772544AD" w14:textId="77777777" w:rsidR="0024033B" w:rsidRPr="0024033B" w:rsidRDefault="0024033B" w:rsidP="0024033B">
      <w:pPr>
        <w:bidi/>
        <w:jc w:val="both"/>
        <w:rPr>
          <w:rFonts w:cs="David" w:hint="cs"/>
          <w:rtl/>
        </w:rPr>
      </w:pPr>
      <w:r w:rsidRPr="0024033B">
        <w:rPr>
          <w:rFonts w:cs="David" w:hint="cs"/>
          <w:rtl/>
        </w:rPr>
        <w:tab/>
        <w:t xml:space="preserve">תודה. חברת הכנסת קולט אביטל, בבקשה. </w:t>
      </w:r>
    </w:p>
    <w:p w14:paraId="6BC8AB2A" w14:textId="77777777" w:rsidR="0024033B" w:rsidRPr="0024033B" w:rsidRDefault="0024033B" w:rsidP="0024033B">
      <w:pPr>
        <w:bidi/>
        <w:jc w:val="both"/>
        <w:rPr>
          <w:rFonts w:cs="David" w:hint="cs"/>
          <w:rtl/>
        </w:rPr>
      </w:pPr>
    </w:p>
    <w:p w14:paraId="0C5B5017" w14:textId="77777777" w:rsidR="0024033B" w:rsidRPr="0024033B" w:rsidRDefault="0024033B" w:rsidP="0024033B">
      <w:pPr>
        <w:bidi/>
        <w:jc w:val="both"/>
        <w:rPr>
          <w:rFonts w:cs="David" w:hint="cs"/>
          <w:i/>
          <w:iCs/>
          <w:rtl/>
        </w:rPr>
      </w:pPr>
      <w:r w:rsidRPr="0024033B">
        <w:rPr>
          <w:rFonts w:cs="David" w:hint="cs"/>
          <w:u w:val="single"/>
          <w:rtl/>
        </w:rPr>
        <w:t>קולט אביטל:</w:t>
      </w:r>
    </w:p>
    <w:p w14:paraId="261C3023" w14:textId="77777777" w:rsidR="0024033B" w:rsidRPr="0024033B" w:rsidRDefault="0024033B" w:rsidP="0024033B">
      <w:pPr>
        <w:bidi/>
        <w:jc w:val="both"/>
        <w:rPr>
          <w:rFonts w:cs="David" w:hint="cs"/>
          <w:i/>
          <w:iCs/>
          <w:rtl/>
        </w:rPr>
      </w:pPr>
    </w:p>
    <w:p w14:paraId="226F87E2" w14:textId="77777777" w:rsidR="0024033B" w:rsidRPr="0024033B" w:rsidRDefault="0024033B" w:rsidP="0024033B">
      <w:pPr>
        <w:bidi/>
        <w:jc w:val="both"/>
        <w:rPr>
          <w:rFonts w:cs="David" w:hint="cs"/>
          <w:rtl/>
        </w:rPr>
      </w:pPr>
      <w:r w:rsidRPr="0024033B">
        <w:rPr>
          <w:rFonts w:cs="David" w:hint="cs"/>
          <w:i/>
          <w:iCs/>
          <w:rtl/>
        </w:rPr>
        <w:tab/>
      </w:r>
      <w:r w:rsidRPr="0024033B">
        <w:rPr>
          <w:rFonts w:cs="David" w:hint="cs"/>
          <w:rtl/>
        </w:rPr>
        <w:t xml:space="preserve">כיוון שאני מסכימה עם חלק גדול מהדוברים, עם יורם מרציאנו ועם חבר הכנסת אזולאי, אני רוצה להגיד רק שני דברים. קודם כול, מדובר בתיקון חוק יסוד. גם בעניין הזה וגם בעניינים נוספים שהם בצנרת אני רוצה למחות על הקלות הבלתי נסבלת שבה אנחנו ממהרים, בשיטת החיש-קל, לתקן חוק יסוד </w:t>
      </w:r>
      <w:r w:rsidRPr="0024033B">
        <w:rPr>
          <w:rFonts w:cs="David"/>
          <w:rtl/>
        </w:rPr>
        <w:t>–</w:t>
      </w:r>
      <w:r w:rsidRPr="0024033B">
        <w:rPr>
          <w:rFonts w:cs="David" w:hint="cs"/>
          <w:rtl/>
        </w:rPr>
        <w:t xml:space="preserve">בלי לתת לכנסת לעבוד כמו שצריך, בקלות דעת. אנחנו מתקנים חוק יסוד כזה וחוק יסוד אחר. </w:t>
      </w:r>
    </w:p>
    <w:p w14:paraId="2BBCA26C" w14:textId="77777777" w:rsidR="0024033B" w:rsidRPr="0024033B" w:rsidRDefault="0024033B" w:rsidP="0024033B">
      <w:pPr>
        <w:bidi/>
        <w:jc w:val="both"/>
        <w:rPr>
          <w:rFonts w:cs="David" w:hint="cs"/>
          <w:rtl/>
        </w:rPr>
      </w:pPr>
    </w:p>
    <w:p w14:paraId="7EAFE159" w14:textId="77777777" w:rsidR="0024033B" w:rsidRPr="0024033B" w:rsidRDefault="0024033B" w:rsidP="0024033B">
      <w:pPr>
        <w:pStyle w:val="Heading5"/>
        <w:rPr>
          <w:rFonts w:hint="cs"/>
          <w:rtl/>
        </w:rPr>
      </w:pPr>
      <w:r w:rsidRPr="0024033B">
        <w:rPr>
          <w:rFonts w:hint="cs"/>
          <w:u w:val="single"/>
          <w:rtl/>
        </w:rPr>
        <w:t>יואל חסון:</w:t>
      </w:r>
    </w:p>
    <w:p w14:paraId="3C65048D" w14:textId="77777777" w:rsidR="0024033B" w:rsidRPr="0024033B" w:rsidRDefault="0024033B" w:rsidP="0024033B">
      <w:pPr>
        <w:pStyle w:val="Heading5"/>
        <w:rPr>
          <w:rFonts w:hint="cs"/>
          <w:rtl/>
        </w:rPr>
      </w:pPr>
    </w:p>
    <w:p w14:paraId="0A6C5A63" w14:textId="77777777" w:rsidR="0024033B" w:rsidRPr="0024033B" w:rsidRDefault="0024033B" w:rsidP="0024033B">
      <w:pPr>
        <w:bidi/>
        <w:jc w:val="both"/>
        <w:rPr>
          <w:rFonts w:cs="David" w:hint="cs"/>
          <w:rtl/>
        </w:rPr>
      </w:pPr>
      <w:r w:rsidRPr="0024033B">
        <w:rPr>
          <w:rFonts w:cs="David" w:hint="cs"/>
          <w:rtl/>
        </w:rPr>
        <w:tab/>
        <w:t xml:space="preserve">את חתומה על החוק. </w:t>
      </w:r>
    </w:p>
    <w:p w14:paraId="79D42E2D" w14:textId="77777777" w:rsidR="0024033B" w:rsidRPr="0024033B" w:rsidRDefault="0024033B" w:rsidP="0024033B">
      <w:pPr>
        <w:bidi/>
        <w:jc w:val="both"/>
        <w:rPr>
          <w:rFonts w:cs="David" w:hint="cs"/>
          <w:rtl/>
        </w:rPr>
      </w:pPr>
    </w:p>
    <w:p w14:paraId="5BFC669D" w14:textId="77777777" w:rsidR="0024033B" w:rsidRPr="0024033B" w:rsidRDefault="0024033B" w:rsidP="0024033B">
      <w:pPr>
        <w:bidi/>
        <w:jc w:val="both"/>
        <w:rPr>
          <w:rFonts w:cs="David" w:hint="cs"/>
          <w:i/>
          <w:iCs/>
          <w:rtl/>
        </w:rPr>
      </w:pPr>
      <w:r w:rsidRPr="0024033B">
        <w:rPr>
          <w:rFonts w:cs="David" w:hint="cs"/>
          <w:u w:val="single"/>
          <w:rtl/>
        </w:rPr>
        <w:t>קולט אביטל:</w:t>
      </w:r>
    </w:p>
    <w:p w14:paraId="7CF96F05" w14:textId="77777777" w:rsidR="0024033B" w:rsidRPr="0024033B" w:rsidRDefault="0024033B" w:rsidP="0024033B">
      <w:pPr>
        <w:bidi/>
        <w:jc w:val="both"/>
        <w:rPr>
          <w:rFonts w:cs="David" w:hint="cs"/>
          <w:i/>
          <w:iCs/>
          <w:rtl/>
        </w:rPr>
      </w:pPr>
    </w:p>
    <w:p w14:paraId="082518CB" w14:textId="77777777" w:rsidR="0024033B" w:rsidRPr="0024033B" w:rsidRDefault="0024033B" w:rsidP="0024033B">
      <w:pPr>
        <w:bidi/>
        <w:jc w:val="both"/>
        <w:rPr>
          <w:rFonts w:cs="David" w:hint="cs"/>
          <w:rtl/>
        </w:rPr>
      </w:pPr>
      <w:r w:rsidRPr="0024033B">
        <w:rPr>
          <w:rFonts w:cs="David" w:hint="cs"/>
          <w:i/>
          <w:iCs/>
          <w:rtl/>
        </w:rPr>
        <w:tab/>
      </w:r>
      <w:r w:rsidRPr="0024033B">
        <w:rPr>
          <w:rFonts w:cs="David" w:hint="cs"/>
          <w:rtl/>
        </w:rPr>
        <w:t xml:space="preserve">הורדתי את עצמי. חתמתי בפזיזות והורדתי את עצמי. לכן אני לא רוצה לתת יד לשום תהליך מזורז שפירושו תיקון חוק יסוד. לא לגבי חוק היסוד הזה וגם לא לגבי הבחירה. זה עוד יגיע לשולחן הזה. </w:t>
      </w:r>
    </w:p>
    <w:p w14:paraId="1234CE89" w14:textId="77777777" w:rsidR="0024033B" w:rsidRPr="0024033B" w:rsidRDefault="0024033B" w:rsidP="0024033B">
      <w:pPr>
        <w:bidi/>
        <w:jc w:val="both"/>
        <w:rPr>
          <w:rFonts w:cs="David" w:hint="cs"/>
          <w:rtl/>
        </w:rPr>
      </w:pPr>
    </w:p>
    <w:p w14:paraId="0EE40662" w14:textId="77777777" w:rsidR="0024033B" w:rsidRPr="0024033B" w:rsidRDefault="0024033B" w:rsidP="0024033B">
      <w:pPr>
        <w:bidi/>
        <w:ind w:firstLine="567"/>
        <w:jc w:val="both"/>
        <w:rPr>
          <w:rFonts w:cs="David" w:hint="cs"/>
          <w:rtl/>
        </w:rPr>
      </w:pPr>
      <w:r w:rsidRPr="0024033B">
        <w:rPr>
          <w:rFonts w:cs="David" w:hint="cs"/>
          <w:rtl/>
        </w:rPr>
        <w:t>שנית, לדעתי אנחנו צריכים להביא בחשבון שהיועץ המשפטי לממשלה עושה את מה שצריך לעשות עכשיו, צריך לתת לו האפשרות הזאת. אני רוצה להצטרף לקריאה לזרז התהליכים. ולא להתערב בהם ברגע שהם ישנם.</w:t>
      </w:r>
    </w:p>
    <w:p w14:paraId="5CD5A24F" w14:textId="77777777" w:rsidR="0024033B" w:rsidRPr="0024033B" w:rsidRDefault="0024033B" w:rsidP="0024033B">
      <w:pPr>
        <w:bidi/>
        <w:jc w:val="both"/>
        <w:rPr>
          <w:rFonts w:cs="David" w:hint="cs"/>
          <w:rtl/>
        </w:rPr>
      </w:pPr>
    </w:p>
    <w:p w14:paraId="0AC0A032" w14:textId="77777777" w:rsidR="0024033B" w:rsidRPr="0024033B" w:rsidRDefault="0024033B" w:rsidP="0024033B">
      <w:pPr>
        <w:pStyle w:val="Heading8"/>
        <w:rPr>
          <w:rFonts w:hint="cs"/>
          <w:rtl/>
        </w:rPr>
      </w:pPr>
      <w:r w:rsidRPr="0024033B">
        <w:rPr>
          <w:rFonts w:hint="cs"/>
          <w:rtl/>
        </w:rPr>
        <w:t>היו"ר רוחמה אברהם:</w:t>
      </w:r>
    </w:p>
    <w:p w14:paraId="1ACE5C6F" w14:textId="77777777" w:rsidR="0024033B" w:rsidRPr="0024033B" w:rsidRDefault="0024033B" w:rsidP="0024033B">
      <w:pPr>
        <w:bidi/>
        <w:jc w:val="both"/>
        <w:rPr>
          <w:rFonts w:cs="David" w:hint="cs"/>
          <w:rtl/>
        </w:rPr>
      </w:pPr>
    </w:p>
    <w:p w14:paraId="79BCBFA0" w14:textId="77777777" w:rsidR="0024033B" w:rsidRPr="0024033B" w:rsidRDefault="0024033B" w:rsidP="0024033B">
      <w:pPr>
        <w:bidi/>
        <w:jc w:val="both"/>
        <w:rPr>
          <w:rFonts w:cs="David" w:hint="cs"/>
          <w:rtl/>
        </w:rPr>
      </w:pPr>
      <w:r w:rsidRPr="0024033B">
        <w:rPr>
          <w:rFonts w:cs="David" w:hint="cs"/>
          <w:rtl/>
        </w:rPr>
        <w:tab/>
        <w:t xml:space="preserve">תודה. חברת הכנסת חילו, בבקשה. אחרי חבר הכנסת שרוני, ואנחנו עוברים להצבעה. </w:t>
      </w:r>
    </w:p>
    <w:p w14:paraId="59104AE5" w14:textId="77777777" w:rsidR="0024033B" w:rsidRPr="0024033B" w:rsidRDefault="0024033B" w:rsidP="0024033B">
      <w:pPr>
        <w:bidi/>
        <w:jc w:val="both"/>
        <w:rPr>
          <w:rFonts w:cs="David" w:hint="cs"/>
          <w:rtl/>
        </w:rPr>
      </w:pPr>
    </w:p>
    <w:p w14:paraId="61161113" w14:textId="77777777" w:rsidR="0024033B" w:rsidRPr="0024033B" w:rsidRDefault="0024033B" w:rsidP="0024033B">
      <w:pPr>
        <w:bidi/>
        <w:jc w:val="both"/>
        <w:rPr>
          <w:rFonts w:cs="David" w:hint="cs"/>
          <w:u w:val="single"/>
          <w:rtl/>
        </w:rPr>
      </w:pPr>
      <w:r w:rsidRPr="0024033B">
        <w:rPr>
          <w:rFonts w:cs="David" w:hint="cs"/>
          <w:u w:val="single"/>
          <w:rtl/>
        </w:rPr>
        <w:t>נדיה חילו:</w:t>
      </w:r>
    </w:p>
    <w:p w14:paraId="2699F699" w14:textId="77777777" w:rsidR="0024033B" w:rsidRPr="0024033B" w:rsidRDefault="0024033B" w:rsidP="0024033B">
      <w:pPr>
        <w:bidi/>
        <w:jc w:val="both"/>
        <w:rPr>
          <w:rFonts w:cs="David" w:hint="cs"/>
          <w:rtl/>
        </w:rPr>
      </w:pPr>
    </w:p>
    <w:p w14:paraId="7B96063F" w14:textId="77777777" w:rsidR="0024033B" w:rsidRPr="0024033B" w:rsidRDefault="0024033B" w:rsidP="0024033B">
      <w:pPr>
        <w:bidi/>
        <w:ind w:firstLine="567"/>
        <w:jc w:val="both"/>
        <w:rPr>
          <w:rFonts w:cs="David" w:hint="cs"/>
          <w:rtl/>
        </w:rPr>
      </w:pPr>
      <w:r w:rsidRPr="0024033B">
        <w:rPr>
          <w:rFonts w:cs="David" w:hint="cs"/>
          <w:rtl/>
        </w:rPr>
        <w:t xml:space="preserve">גם אני מאלו שחתמו בהתחלה על הצעת החוק. הורדתי את שמי ואני רוצה לומר למה. </w:t>
      </w:r>
    </w:p>
    <w:p w14:paraId="457AA7B5" w14:textId="77777777" w:rsidR="0024033B" w:rsidRPr="0024033B" w:rsidRDefault="0024033B" w:rsidP="0024033B">
      <w:pPr>
        <w:bidi/>
        <w:jc w:val="both"/>
        <w:rPr>
          <w:rFonts w:cs="David" w:hint="cs"/>
          <w:rtl/>
        </w:rPr>
      </w:pPr>
    </w:p>
    <w:p w14:paraId="0D80984F" w14:textId="77777777" w:rsidR="0024033B" w:rsidRPr="0024033B" w:rsidRDefault="0024033B" w:rsidP="0024033B">
      <w:pPr>
        <w:pStyle w:val="Heading5"/>
        <w:rPr>
          <w:rFonts w:hint="cs"/>
          <w:rtl/>
        </w:rPr>
      </w:pPr>
      <w:r w:rsidRPr="0024033B">
        <w:rPr>
          <w:rFonts w:hint="cs"/>
          <w:u w:val="single"/>
          <w:rtl/>
        </w:rPr>
        <w:t>אביגדור יצחקי:</w:t>
      </w:r>
    </w:p>
    <w:p w14:paraId="195FC21A" w14:textId="77777777" w:rsidR="0024033B" w:rsidRPr="0024033B" w:rsidRDefault="0024033B" w:rsidP="0024033B">
      <w:pPr>
        <w:pStyle w:val="Heading5"/>
        <w:rPr>
          <w:rFonts w:hint="cs"/>
          <w:rtl/>
        </w:rPr>
      </w:pPr>
    </w:p>
    <w:p w14:paraId="09A62A27" w14:textId="77777777" w:rsidR="0024033B" w:rsidRPr="0024033B" w:rsidRDefault="0024033B" w:rsidP="0024033B">
      <w:pPr>
        <w:bidi/>
        <w:jc w:val="both"/>
        <w:rPr>
          <w:rFonts w:cs="David" w:hint="cs"/>
          <w:rtl/>
        </w:rPr>
      </w:pPr>
      <w:r w:rsidRPr="0024033B">
        <w:rPr>
          <w:rFonts w:cs="David" w:hint="cs"/>
          <w:rtl/>
        </w:rPr>
        <w:tab/>
        <w:t xml:space="preserve">אולי גם גלנטי רוצה להוריד את שמו. </w:t>
      </w:r>
    </w:p>
    <w:p w14:paraId="46ABD151" w14:textId="77777777" w:rsidR="0024033B" w:rsidRPr="0024033B" w:rsidRDefault="0024033B" w:rsidP="0024033B">
      <w:pPr>
        <w:bidi/>
        <w:jc w:val="both"/>
        <w:rPr>
          <w:rFonts w:cs="David" w:hint="cs"/>
          <w:rtl/>
        </w:rPr>
      </w:pPr>
    </w:p>
    <w:p w14:paraId="4889DE47" w14:textId="77777777" w:rsidR="0024033B" w:rsidRPr="0024033B" w:rsidRDefault="0024033B" w:rsidP="0024033B">
      <w:pPr>
        <w:pStyle w:val="Heading5"/>
        <w:rPr>
          <w:rFonts w:hint="cs"/>
          <w:rtl/>
        </w:rPr>
      </w:pPr>
      <w:r w:rsidRPr="0024033B">
        <w:rPr>
          <w:rFonts w:hint="cs"/>
          <w:u w:val="single"/>
          <w:rtl/>
        </w:rPr>
        <w:t>יצחק גלנטי:</w:t>
      </w:r>
    </w:p>
    <w:p w14:paraId="6C211911" w14:textId="77777777" w:rsidR="0024033B" w:rsidRPr="0024033B" w:rsidRDefault="0024033B" w:rsidP="0024033B">
      <w:pPr>
        <w:pStyle w:val="Heading5"/>
        <w:rPr>
          <w:rFonts w:hint="cs"/>
          <w:rtl/>
        </w:rPr>
      </w:pPr>
    </w:p>
    <w:p w14:paraId="4CCB81C2" w14:textId="77777777" w:rsidR="0024033B" w:rsidRPr="0024033B" w:rsidRDefault="0024033B" w:rsidP="0024033B">
      <w:pPr>
        <w:bidi/>
        <w:jc w:val="both"/>
        <w:rPr>
          <w:rFonts w:cs="David" w:hint="cs"/>
          <w:rtl/>
        </w:rPr>
      </w:pPr>
      <w:r w:rsidRPr="0024033B">
        <w:rPr>
          <w:rFonts w:cs="David" w:hint="cs"/>
          <w:rtl/>
        </w:rPr>
        <w:tab/>
        <w:t>אני אגיד את דברי.</w:t>
      </w:r>
    </w:p>
    <w:p w14:paraId="363DCE90" w14:textId="77777777" w:rsidR="0024033B" w:rsidRPr="0024033B" w:rsidRDefault="0024033B" w:rsidP="0024033B">
      <w:pPr>
        <w:bidi/>
        <w:jc w:val="both"/>
        <w:rPr>
          <w:rFonts w:cs="David" w:hint="cs"/>
          <w:rtl/>
        </w:rPr>
      </w:pPr>
    </w:p>
    <w:p w14:paraId="7C2A310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9A85ED1" w14:textId="77777777" w:rsidR="0024033B" w:rsidRPr="0024033B" w:rsidRDefault="0024033B" w:rsidP="0024033B">
      <w:pPr>
        <w:bidi/>
        <w:jc w:val="both"/>
        <w:rPr>
          <w:rFonts w:cs="David" w:hint="cs"/>
          <w:rtl/>
        </w:rPr>
      </w:pPr>
    </w:p>
    <w:p w14:paraId="4B4A6073" w14:textId="77777777" w:rsidR="0024033B" w:rsidRPr="0024033B" w:rsidRDefault="0024033B" w:rsidP="0024033B">
      <w:pPr>
        <w:bidi/>
        <w:ind w:firstLine="567"/>
        <w:jc w:val="both"/>
        <w:rPr>
          <w:rFonts w:cs="David" w:hint="cs"/>
          <w:rtl/>
        </w:rPr>
      </w:pPr>
      <w:r w:rsidRPr="0024033B">
        <w:rPr>
          <w:rFonts w:cs="David" w:hint="cs"/>
          <w:rtl/>
        </w:rPr>
        <w:t xml:space="preserve">הוא עוד יסכם את הדיון. </w:t>
      </w:r>
    </w:p>
    <w:p w14:paraId="7F630499" w14:textId="77777777" w:rsidR="0024033B" w:rsidRPr="0024033B" w:rsidRDefault="0024033B" w:rsidP="0024033B">
      <w:pPr>
        <w:bidi/>
        <w:jc w:val="both"/>
        <w:rPr>
          <w:rFonts w:cs="David" w:hint="cs"/>
          <w:rtl/>
        </w:rPr>
      </w:pPr>
    </w:p>
    <w:p w14:paraId="14B46635" w14:textId="77777777" w:rsidR="0024033B" w:rsidRPr="0024033B" w:rsidRDefault="0024033B" w:rsidP="0024033B">
      <w:pPr>
        <w:bidi/>
        <w:jc w:val="both"/>
        <w:rPr>
          <w:rFonts w:cs="David" w:hint="cs"/>
          <w:u w:val="single"/>
          <w:rtl/>
        </w:rPr>
      </w:pPr>
      <w:r w:rsidRPr="0024033B">
        <w:rPr>
          <w:rFonts w:cs="David" w:hint="cs"/>
          <w:u w:val="single"/>
          <w:rtl/>
        </w:rPr>
        <w:t>נדיה חילו:</w:t>
      </w:r>
    </w:p>
    <w:p w14:paraId="67C1C635" w14:textId="77777777" w:rsidR="0024033B" w:rsidRPr="0024033B" w:rsidRDefault="0024033B" w:rsidP="0024033B">
      <w:pPr>
        <w:bidi/>
        <w:jc w:val="both"/>
        <w:rPr>
          <w:rFonts w:cs="David" w:hint="cs"/>
          <w:rtl/>
        </w:rPr>
      </w:pPr>
    </w:p>
    <w:p w14:paraId="0FDDDFFC" w14:textId="77777777" w:rsidR="0024033B" w:rsidRPr="0024033B" w:rsidRDefault="0024033B" w:rsidP="0024033B">
      <w:pPr>
        <w:bidi/>
        <w:ind w:firstLine="567"/>
        <w:jc w:val="both"/>
        <w:rPr>
          <w:rFonts w:cs="David" w:hint="cs"/>
          <w:rtl/>
        </w:rPr>
      </w:pPr>
      <w:r w:rsidRPr="0024033B">
        <w:rPr>
          <w:rFonts w:cs="David" w:hint="cs"/>
          <w:rtl/>
        </w:rPr>
        <w:t xml:space="preserve">אני רואה שלגבי מערכת הציבורית והעיתונאית הנושא מכניס את כל המערכות לסחרור יום-יומי. לכן חתמתי בהתחלה. חשבתי שאולי זה ישים סוף לזה. לפנינו כל כך הרבה סוגיות חשובות, ולדעתי עליהן צריך לשים את הדגש ולהקדיש להן זמן </w:t>
      </w:r>
      <w:r w:rsidRPr="0024033B">
        <w:rPr>
          <w:rFonts w:cs="David"/>
          <w:rtl/>
        </w:rPr>
        <w:t>–</w:t>
      </w:r>
      <w:r w:rsidRPr="0024033B">
        <w:rPr>
          <w:rFonts w:cs="David" w:hint="cs"/>
          <w:rtl/>
        </w:rPr>
        <w:t xml:space="preserve"> גם של הוועדה הזאת וגם של עוד ועדות וגם של העיתונות. לכן בהתחלה חשבתי שאולי ההצעה תהיה צעד עם מסר, שישים מחסום והתחלה לסוף. </w:t>
      </w:r>
    </w:p>
    <w:p w14:paraId="4DE67C45" w14:textId="77777777" w:rsidR="0024033B" w:rsidRPr="0024033B" w:rsidRDefault="0024033B" w:rsidP="0024033B">
      <w:pPr>
        <w:bidi/>
        <w:ind w:firstLine="567"/>
        <w:jc w:val="both"/>
        <w:rPr>
          <w:rFonts w:cs="David" w:hint="cs"/>
          <w:rtl/>
        </w:rPr>
      </w:pPr>
    </w:p>
    <w:p w14:paraId="1E3A45F9" w14:textId="77777777" w:rsidR="0024033B" w:rsidRPr="0024033B" w:rsidRDefault="0024033B" w:rsidP="0024033B">
      <w:pPr>
        <w:bidi/>
        <w:ind w:firstLine="567"/>
        <w:jc w:val="both"/>
        <w:rPr>
          <w:rFonts w:cs="David" w:hint="cs"/>
          <w:rtl/>
        </w:rPr>
      </w:pPr>
      <w:r w:rsidRPr="0024033B">
        <w:rPr>
          <w:rFonts w:cs="David" w:hint="cs"/>
          <w:rtl/>
        </w:rPr>
        <w:t xml:space="preserve">אבל המצב אחר היום, וגם העובדות אחרות היום. ולכן אני בעד הקו שהוצג פה על-ידי חברי יורם מרציאנו. התחליף הוא הקריאה המאוד ברורה שצריכה לצאת בעקבות הדיון הזה. אולי הדיון הזה גם היה תמריץ. יש לפנות ליועץ המשפטי בבקשה בהחלט לזרז את העניין, כי זה לא יכול להיות. כל העיתונות וכל הטלוויזיה וגם אנחנו, כל האנרגיה שלנו היא לעניין הזה. זה תופס מרחב ציבורי גדול מאוד. אני חושבת שלחברי הכנסת ולבית הזה יש מה לומר בעניין הזה, בהחלט צריך לסיים את זה. פה ושם גם אני קוראת, וראיתי את הקו בעיתונות שאומר שאולי מעכבים את זה בכוונה תחילה, אולי לא. אבל קריאה מאוד ברורה לזרז </w:t>
      </w:r>
      <w:r w:rsidRPr="0024033B">
        <w:rPr>
          <w:rFonts w:cs="David"/>
          <w:rtl/>
        </w:rPr>
        <w:t>–</w:t>
      </w:r>
      <w:r w:rsidRPr="0024033B">
        <w:rPr>
          <w:rFonts w:cs="David" w:hint="cs"/>
          <w:rtl/>
        </w:rPr>
        <w:t xml:space="preserve"> כן צריך.</w:t>
      </w:r>
    </w:p>
    <w:p w14:paraId="3C9B324E" w14:textId="77777777" w:rsidR="0024033B" w:rsidRPr="0024033B" w:rsidRDefault="0024033B" w:rsidP="0024033B">
      <w:pPr>
        <w:bidi/>
        <w:jc w:val="both"/>
        <w:rPr>
          <w:rFonts w:cs="David" w:hint="cs"/>
          <w:rtl/>
        </w:rPr>
      </w:pPr>
    </w:p>
    <w:p w14:paraId="28E5B3CD" w14:textId="77777777" w:rsidR="0024033B" w:rsidRPr="0024033B" w:rsidRDefault="0024033B" w:rsidP="0024033B">
      <w:pPr>
        <w:pStyle w:val="Heading8"/>
        <w:rPr>
          <w:rFonts w:hint="cs"/>
          <w:rtl/>
        </w:rPr>
      </w:pPr>
      <w:r w:rsidRPr="0024033B">
        <w:rPr>
          <w:rFonts w:hint="cs"/>
          <w:rtl/>
        </w:rPr>
        <w:t>היו"ר רוחמה אברהם:</w:t>
      </w:r>
    </w:p>
    <w:p w14:paraId="0F2F94AB" w14:textId="77777777" w:rsidR="0024033B" w:rsidRPr="0024033B" w:rsidRDefault="0024033B" w:rsidP="0024033B">
      <w:pPr>
        <w:bidi/>
        <w:jc w:val="both"/>
        <w:rPr>
          <w:rFonts w:cs="David" w:hint="cs"/>
          <w:rtl/>
        </w:rPr>
      </w:pPr>
    </w:p>
    <w:p w14:paraId="2F672BC1" w14:textId="77777777" w:rsidR="0024033B" w:rsidRPr="0024033B" w:rsidRDefault="0024033B" w:rsidP="0024033B">
      <w:pPr>
        <w:bidi/>
        <w:jc w:val="both"/>
        <w:rPr>
          <w:rFonts w:cs="David" w:hint="cs"/>
          <w:rtl/>
        </w:rPr>
      </w:pPr>
      <w:r w:rsidRPr="0024033B">
        <w:rPr>
          <w:rFonts w:cs="David" w:hint="cs"/>
          <w:rtl/>
        </w:rPr>
        <w:tab/>
        <w:t xml:space="preserve">תודה. חבר הכנסת שרוני, בבקשה. מסיים חבר הכנסת גלנטי. </w:t>
      </w:r>
    </w:p>
    <w:p w14:paraId="24065778" w14:textId="77777777" w:rsidR="0024033B" w:rsidRPr="0024033B" w:rsidRDefault="0024033B" w:rsidP="0024033B">
      <w:pPr>
        <w:bidi/>
        <w:jc w:val="both"/>
        <w:rPr>
          <w:rFonts w:cs="David" w:hint="cs"/>
          <w:rtl/>
        </w:rPr>
      </w:pPr>
    </w:p>
    <w:p w14:paraId="22564D98" w14:textId="77777777" w:rsidR="0024033B" w:rsidRPr="0024033B" w:rsidRDefault="0024033B" w:rsidP="0024033B">
      <w:pPr>
        <w:bidi/>
        <w:jc w:val="both"/>
        <w:rPr>
          <w:rFonts w:cs="David" w:hint="cs"/>
          <w:rtl/>
        </w:rPr>
      </w:pPr>
      <w:r w:rsidRPr="0024033B">
        <w:rPr>
          <w:rFonts w:cs="David" w:hint="cs"/>
          <w:u w:val="single"/>
          <w:rtl/>
        </w:rPr>
        <w:t>משה שרוני:</w:t>
      </w:r>
    </w:p>
    <w:p w14:paraId="63EB8021" w14:textId="77777777" w:rsidR="0024033B" w:rsidRPr="0024033B" w:rsidRDefault="0024033B" w:rsidP="0024033B">
      <w:pPr>
        <w:bidi/>
        <w:jc w:val="both"/>
        <w:rPr>
          <w:rFonts w:cs="David" w:hint="cs"/>
          <w:rtl/>
        </w:rPr>
      </w:pPr>
    </w:p>
    <w:p w14:paraId="5C9F6FDE" w14:textId="77777777" w:rsidR="0024033B" w:rsidRPr="0024033B" w:rsidRDefault="0024033B" w:rsidP="0024033B">
      <w:pPr>
        <w:bidi/>
        <w:ind w:firstLine="567"/>
        <w:jc w:val="both"/>
        <w:rPr>
          <w:rFonts w:cs="David" w:hint="cs"/>
          <w:rtl/>
        </w:rPr>
      </w:pPr>
      <w:r w:rsidRPr="0024033B">
        <w:rPr>
          <w:rFonts w:cs="David" w:hint="cs"/>
          <w:rtl/>
        </w:rPr>
        <w:t>חברי הכנסת, אני חושב שוועדת הכנסת לא יכולה לקבוע גורל של נשיא מדינה. בואו נהיה מציאותיים.</w:t>
      </w:r>
    </w:p>
    <w:p w14:paraId="6B93777B" w14:textId="77777777" w:rsidR="0024033B" w:rsidRPr="0024033B" w:rsidRDefault="0024033B" w:rsidP="0024033B">
      <w:pPr>
        <w:bidi/>
        <w:jc w:val="both"/>
        <w:rPr>
          <w:rFonts w:cs="David" w:hint="cs"/>
          <w:rtl/>
        </w:rPr>
      </w:pPr>
    </w:p>
    <w:p w14:paraId="135B8FBD" w14:textId="77777777" w:rsidR="0024033B" w:rsidRPr="0024033B" w:rsidRDefault="0024033B" w:rsidP="0024033B">
      <w:pPr>
        <w:bidi/>
        <w:jc w:val="both"/>
        <w:rPr>
          <w:rFonts w:cs="David" w:hint="cs"/>
          <w:i/>
          <w:iCs/>
          <w:rtl/>
        </w:rPr>
      </w:pPr>
      <w:r w:rsidRPr="0024033B">
        <w:rPr>
          <w:rFonts w:cs="David" w:hint="cs"/>
          <w:u w:val="single"/>
          <w:rtl/>
        </w:rPr>
        <w:t>קולט אביטל:</w:t>
      </w:r>
    </w:p>
    <w:p w14:paraId="3AA6086C" w14:textId="77777777" w:rsidR="0024033B" w:rsidRPr="0024033B" w:rsidRDefault="0024033B" w:rsidP="0024033B">
      <w:pPr>
        <w:bidi/>
        <w:jc w:val="both"/>
        <w:rPr>
          <w:rFonts w:cs="David" w:hint="cs"/>
          <w:rtl/>
        </w:rPr>
      </w:pPr>
      <w:r w:rsidRPr="0024033B">
        <w:rPr>
          <w:rFonts w:cs="David" w:hint="cs"/>
          <w:i/>
          <w:iCs/>
          <w:rtl/>
        </w:rPr>
        <w:tab/>
      </w:r>
    </w:p>
    <w:p w14:paraId="0E9DEB02" w14:textId="77777777" w:rsidR="0024033B" w:rsidRPr="0024033B" w:rsidRDefault="0024033B" w:rsidP="0024033B">
      <w:pPr>
        <w:bidi/>
        <w:ind w:firstLine="567"/>
        <w:jc w:val="both"/>
        <w:rPr>
          <w:rFonts w:cs="David" w:hint="cs"/>
          <w:rtl/>
        </w:rPr>
      </w:pPr>
      <w:r w:rsidRPr="0024033B">
        <w:rPr>
          <w:rFonts w:cs="David" w:hint="cs"/>
          <w:rtl/>
        </w:rPr>
        <w:t xml:space="preserve">נכון. </w:t>
      </w:r>
    </w:p>
    <w:p w14:paraId="5B4D620C" w14:textId="77777777" w:rsidR="0024033B" w:rsidRPr="0024033B" w:rsidRDefault="0024033B" w:rsidP="0024033B">
      <w:pPr>
        <w:bidi/>
        <w:jc w:val="both"/>
        <w:rPr>
          <w:rFonts w:cs="David" w:hint="cs"/>
          <w:rtl/>
        </w:rPr>
      </w:pPr>
    </w:p>
    <w:p w14:paraId="42B75AA6" w14:textId="77777777" w:rsidR="0024033B" w:rsidRPr="0024033B" w:rsidRDefault="0024033B" w:rsidP="0024033B">
      <w:pPr>
        <w:bidi/>
        <w:jc w:val="both"/>
        <w:rPr>
          <w:rFonts w:cs="David" w:hint="cs"/>
          <w:rtl/>
        </w:rPr>
      </w:pPr>
      <w:r w:rsidRPr="0024033B">
        <w:rPr>
          <w:rFonts w:cs="David" w:hint="cs"/>
          <w:u w:val="single"/>
          <w:rtl/>
        </w:rPr>
        <w:t>משה שרוני:</w:t>
      </w:r>
    </w:p>
    <w:p w14:paraId="0F1D688D" w14:textId="77777777" w:rsidR="0024033B" w:rsidRPr="0024033B" w:rsidRDefault="0024033B" w:rsidP="0024033B">
      <w:pPr>
        <w:bidi/>
        <w:jc w:val="both"/>
        <w:rPr>
          <w:rFonts w:cs="David" w:hint="cs"/>
          <w:rtl/>
        </w:rPr>
      </w:pPr>
    </w:p>
    <w:p w14:paraId="76409F51" w14:textId="77777777" w:rsidR="0024033B" w:rsidRPr="0024033B" w:rsidRDefault="0024033B" w:rsidP="0024033B">
      <w:pPr>
        <w:bidi/>
        <w:jc w:val="both"/>
        <w:rPr>
          <w:rFonts w:cs="David" w:hint="cs"/>
          <w:rtl/>
        </w:rPr>
      </w:pPr>
      <w:r w:rsidRPr="0024033B">
        <w:rPr>
          <w:rFonts w:cs="David" w:hint="cs"/>
          <w:rtl/>
        </w:rPr>
        <w:tab/>
        <w:t xml:space="preserve">יש חוק שלפיו 90 חברי כנסת יכולים להחליט אל"ף או בי"ת </w:t>
      </w:r>
      <w:r w:rsidRPr="0024033B">
        <w:rPr>
          <w:rFonts w:cs="David"/>
          <w:rtl/>
        </w:rPr>
        <w:t>–</w:t>
      </w:r>
      <w:r w:rsidRPr="0024033B">
        <w:rPr>
          <w:rFonts w:cs="David" w:hint="cs"/>
          <w:rtl/>
        </w:rPr>
        <w:t xml:space="preserve"> אם זה ללכת או להישאר. לא נעשה מזה שאנחנו בדיוק הגדולים ביותר, שמחליטים. זה מאיין את החוק שקבע ש-90 חברי כנסת מחליטים בעניין. </w:t>
      </w:r>
    </w:p>
    <w:p w14:paraId="282CEC2D" w14:textId="77777777" w:rsidR="0024033B" w:rsidRPr="0024033B" w:rsidRDefault="0024033B" w:rsidP="0024033B">
      <w:pPr>
        <w:bidi/>
        <w:jc w:val="both"/>
        <w:rPr>
          <w:rFonts w:cs="David" w:hint="cs"/>
          <w:rtl/>
        </w:rPr>
      </w:pPr>
    </w:p>
    <w:p w14:paraId="5E6D36AA" w14:textId="77777777" w:rsidR="0024033B" w:rsidRPr="0024033B" w:rsidRDefault="0024033B" w:rsidP="0024033B">
      <w:pPr>
        <w:bidi/>
        <w:ind w:firstLine="567"/>
        <w:jc w:val="both"/>
        <w:rPr>
          <w:rFonts w:cs="David" w:hint="cs"/>
          <w:rtl/>
        </w:rPr>
      </w:pPr>
      <w:r w:rsidRPr="0024033B">
        <w:rPr>
          <w:rFonts w:cs="David" w:hint="cs"/>
          <w:rtl/>
        </w:rPr>
        <w:t xml:space="preserve">לא אכנס לעניין עם היועץ המשפטי. היועץ המשפטי, אילו רצה לעשות את זה, היה מכין דוח ביניים. הוא לא עשה את כל זה. ואנחנו כאן כמו בית משפט, שופטים את הנשיא, לא יודע כמו מה, כאילו הנשיא הוא אחד מהשוק. </w:t>
      </w:r>
    </w:p>
    <w:p w14:paraId="1ED6FA11" w14:textId="77777777" w:rsidR="0024033B" w:rsidRPr="0024033B" w:rsidRDefault="0024033B" w:rsidP="0024033B">
      <w:pPr>
        <w:bidi/>
        <w:ind w:firstLine="567"/>
        <w:jc w:val="both"/>
        <w:rPr>
          <w:rFonts w:cs="David" w:hint="cs"/>
          <w:rtl/>
        </w:rPr>
      </w:pPr>
    </w:p>
    <w:p w14:paraId="38441DA4" w14:textId="77777777" w:rsidR="0024033B" w:rsidRPr="0024033B" w:rsidRDefault="0024033B" w:rsidP="0024033B">
      <w:pPr>
        <w:bidi/>
        <w:ind w:firstLine="567"/>
        <w:jc w:val="both"/>
        <w:rPr>
          <w:rFonts w:cs="David" w:hint="cs"/>
          <w:rtl/>
        </w:rPr>
      </w:pPr>
      <w:r w:rsidRPr="0024033B">
        <w:rPr>
          <w:rFonts w:cs="David" w:hint="cs"/>
          <w:rtl/>
        </w:rPr>
        <w:t xml:space="preserve">קצת צניעות, בית הנשיא הוא סמל של המדינה. העיתונות לא תכתיב שום דבר. בואו נפסיק. אנחנו יודעים שכל העיתונות וכל כלי התקשורת היום רוצים להכתיב את המדיניות לחברי הכנסת, ולא שחברי הכנסת יכתיבו את המדיניות של מדינת ישראל אלא העיתונות. אנחנו נותנים יד לזה. </w:t>
      </w:r>
    </w:p>
    <w:p w14:paraId="2831F0A6" w14:textId="77777777" w:rsidR="0024033B" w:rsidRPr="0024033B" w:rsidRDefault="0024033B" w:rsidP="0024033B">
      <w:pPr>
        <w:bidi/>
        <w:ind w:firstLine="567"/>
        <w:jc w:val="both"/>
        <w:rPr>
          <w:rFonts w:cs="David" w:hint="cs"/>
          <w:rtl/>
        </w:rPr>
      </w:pPr>
    </w:p>
    <w:p w14:paraId="1EE9E281" w14:textId="77777777" w:rsidR="0024033B" w:rsidRPr="0024033B" w:rsidRDefault="0024033B" w:rsidP="0024033B">
      <w:pPr>
        <w:bidi/>
        <w:ind w:firstLine="567"/>
        <w:jc w:val="both"/>
        <w:rPr>
          <w:rFonts w:cs="David" w:hint="cs"/>
          <w:rtl/>
        </w:rPr>
      </w:pPr>
      <w:r w:rsidRPr="0024033B">
        <w:rPr>
          <w:rFonts w:cs="David" w:hint="cs"/>
          <w:rtl/>
        </w:rPr>
        <w:t xml:space="preserve">אני מבקש מכל חברי הכנסת: לא אנחנו נקבע מה גורל נשיא המדינה, אלא 90 חברי כנסת לפי החוק. </w:t>
      </w:r>
    </w:p>
    <w:p w14:paraId="0DA32C4F" w14:textId="77777777" w:rsidR="0024033B" w:rsidRPr="0024033B" w:rsidRDefault="0024033B" w:rsidP="0024033B">
      <w:pPr>
        <w:bidi/>
        <w:jc w:val="both"/>
        <w:rPr>
          <w:rFonts w:cs="David" w:hint="cs"/>
          <w:rtl/>
        </w:rPr>
      </w:pPr>
    </w:p>
    <w:p w14:paraId="47E78414"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7C2C1A5" w14:textId="77777777" w:rsidR="0024033B" w:rsidRPr="0024033B" w:rsidRDefault="0024033B" w:rsidP="0024033B">
      <w:pPr>
        <w:bidi/>
        <w:jc w:val="both"/>
        <w:rPr>
          <w:rFonts w:cs="David" w:hint="cs"/>
          <w:rtl/>
        </w:rPr>
      </w:pPr>
    </w:p>
    <w:p w14:paraId="258B8A45" w14:textId="77777777" w:rsidR="0024033B" w:rsidRPr="0024033B" w:rsidRDefault="0024033B" w:rsidP="0024033B">
      <w:pPr>
        <w:bidi/>
        <w:ind w:firstLine="567"/>
        <w:jc w:val="both"/>
        <w:rPr>
          <w:rFonts w:cs="David" w:hint="cs"/>
          <w:rtl/>
        </w:rPr>
      </w:pPr>
      <w:r w:rsidRPr="0024033B">
        <w:rPr>
          <w:rFonts w:cs="David" w:hint="cs"/>
          <w:rtl/>
        </w:rPr>
        <w:t xml:space="preserve">תודה. </w:t>
      </w:r>
    </w:p>
    <w:p w14:paraId="75443CCC" w14:textId="77777777" w:rsidR="0024033B" w:rsidRPr="0024033B" w:rsidRDefault="0024033B" w:rsidP="0024033B">
      <w:pPr>
        <w:bidi/>
        <w:jc w:val="both"/>
        <w:rPr>
          <w:rFonts w:cs="David" w:hint="cs"/>
          <w:rtl/>
        </w:rPr>
      </w:pPr>
    </w:p>
    <w:p w14:paraId="55DD661A" w14:textId="77777777" w:rsidR="0024033B" w:rsidRPr="0024033B" w:rsidRDefault="0024033B" w:rsidP="0024033B">
      <w:pPr>
        <w:pStyle w:val="Heading5"/>
        <w:rPr>
          <w:rFonts w:hint="cs"/>
          <w:rtl/>
        </w:rPr>
      </w:pPr>
      <w:r w:rsidRPr="0024033B">
        <w:rPr>
          <w:rFonts w:hint="cs"/>
          <w:u w:val="single"/>
          <w:rtl/>
        </w:rPr>
        <w:t>יצחק גלנטי:</w:t>
      </w:r>
    </w:p>
    <w:p w14:paraId="29A2E75C" w14:textId="77777777" w:rsidR="0024033B" w:rsidRPr="0024033B" w:rsidRDefault="0024033B" w:rsidP="0024033B">
      <w:pPr>
        <w:pStyle w:val="Heading5"/>
        <w:rPr>
          <w:rFonts w:hint="cs"/>
          <w:rtl/>
        </w:rPr>
      </w:pPr>
    </w:p>
    <w:p w14:paraId="69928E2F" w14:textId="77777777" w:rsidR="0024033B" w:rsidRPr="0024033B" w:rsidRDefault="0024033B" w:rsidP="0024033B">
      <w:pPr>
        <w:bidi/>
        <w:jc w:val="both"/>
        <w:rPr>
          <w:rFonts w:cs="David" w:hint="cs"/>
          <w:rtl/>
        </w:rPr>
      </w:pPr>
      <w:r w:rsidRPr="0024033B">
        <w:rPr>
          <w:rFonts w:cs="David" w:hint="cs"/>
          <w:rtl/>
        </w:rPr>
        <w:tab/>
        <w:t>אתה תומך או לא?</w:t>
      </w:r>
    </w:p>
    <w:p w14:paraId="36659224" w14:textId="77777777" w:rsidR="0024033B" w:rsidRPr="0024033B" w:rsidRDefault="0024033B" w:rsidP="0024033B">
      <w:pPr>
        <w:bidi/>
        <w:jc w:val="both"/>
        <w:rPr>
          <w:rFonts w:cs="David" w:hint="cs"/>
          <w:rtl/>
        </w:rPr>
      </w:pPr>
    </w:p>
    <w:p w14:paraId="71A44C96" w14:textId="77777777" w:rsidR="0024033B" w:rsidRPr="0024033B" w:rsidRDefault="0024033B" w:rsidP="0024033B">
      <w:pPr>
        <w:bidi/>
        <w:jc w:val="both"/>
        <w:rPr>
          <w:rFonts w:cs="David" w:hint="cs"/>
          <w:rtl/>
        </w:rPr>
      </w:pPr>
      <w:r w:rsidRPr="0024033B">
        <w:rPr>
          <w:rFonts w:cs="David" w:hint="cs"/>
          <w:u w:val="single"/>
          <w:rtl/>
        </w:rPr>
        <w:t>משה שרוני:</w:t>
      </w:r>
    </w:p>
    <w:p w14:paraId="471B0AB5" w14:textId="77777777" w:rsidR="0024033B" w:rsidRPr="0024033B" w:rsidRDefault="0024033B" w:rsidP="0024033B">
      <w:pPr>
        <w:bidi/>
        <w:jc w:val="both"/>
        <w:rPr>
          <w:rFonts w:cs="David" w:hint="cs"/>
          <w:rtl/>
        </w:rPr>
      </w:pPr>
    </w:p>
    <w:p w14:paraId="7376911A" w14:textId="77777777" w:rsidR="0024033B" w:rsidRPr="0024033B" w:rsidRDefault="0024033B" w:rsidP="0024033B">
      <w:pPr>
        <w:bidi/>
        <w:ind w:firstLine="567"/>
        <w:jc w:val="both"/>
        <w:rPr>
          <w:rFonts w:cs="David" w:hint="cs"/>
          <w:rtl/>
        </w:rPr>
      </w:pPr>
      <w:r w:rsidRPr="0024033B">
        <w:rPr>
          <w:rFonts w:cs="David" w:hint="cs"/>
          <w:rtl/>
        </w:rPr>
        <w:t xml:space="preserve">אני מתנגד. </w:t>
      </w:r>
    </w:p>
    <w:p w14:paraId="26A97A00" w14:textId="77777777" w:rsidR="0024033B" w:rsidRPr="0024033B" w:rsidRDefault="0024033B" w:rsidP="0024033B">
      <w:pPr>
        <w:bidi/>
        <w:jc w:val="both"/>
        <w:rPr>
          <w:rFonts w:cs="David" w:hint="cs"/>
          <w:rtl/>
        </w:rPr>
      </w:pPr>
    </w:p>
    <w:p w14:paraId="4EBA06AD" w14:textId="77777777" w:rsidR="0024033B" w:rsidRPr="0024033B" w:rsidRDefault="0024033B" w:rsidP="0024033B">
      <w:pPr>
        <w:pStyle w:val="Heading8"/>
        <w:rPr>
          <w:rFonts w:hint="cs"/>
          <w:rtl/>
        </w:rPr>
      </w:pPr>
      <w:r w:rsidRPr="0024033B">
        <w:rPr>
          <w:rFonts w:hint="cs"/>
          <w:rtl/>
        </w:rPr>
        <w:t>היו"ר רוחמה אברהם:</w:t>
      </w:r>
    </w:p>
    <w:p w14:paraId="519EE8EC" w14:textId="77777777" w:rsidR="0024033B" w:rsidRPr="0024033B" w:rsidRDefault="0024033B" w:rsidP="0024033B">
      <w:pPr>
        <w:bidi/>
        <w:jc w:val="both"/>
        <w:rPr>
          <w:rFonts w:cs="David" w:hint="cs"/>
          <w:rtl/>
        </w:rPr>
      </w:pPr>
    </w:p>
    <w:p w14:paraId="585A89EA" w14:textId="77777777" w:rsidR="0024033B" w:rsidRPr="0024033B" w:rsidRDefault="0024033B" w:rsidP="0024033B">
      <w:pPr>
        <w:bidi/>
        <w:jc w:val="both"/>
        <w:rPr>
          <w:rFonts w:cs="David" w:hint="cs"/>
          <w:rtl/>
        </w:rPr>
      </w:pPr>
      <w:r w:rsidRPr="0024033B">
        <w:rPr>
          <w:rFonts w:cs="David" w:hint="cs"/>
          <w:rtl/>
        </w:rPr>
        <w:tab/>
        <w:t xml:space="preserve">חברת הכנסת יחימוביץ, בבקשה. </w:t>
      </w:r>
    </w:p>
    <w:p w14:paraId="2469AA3B" w14:textId="77777777" w:rsidR="0024033B" w:rsidRPr="0024033B" w:rsidRDefault="0024033B" w:rsidP="0024033B">
      <w:pPr>
        <w:bidi/>
        <w:jc w:val="both"/>
        <w:rPr>
          <w:rFonts w:cs="David" w:hint="cs"/>
          <w:rtl/>
        </w:rPr>
      </w:pPr>
    </w:p>
    <w:p w14:paraId="04B45335" w14:textId="77777777" w:rsidR="0024033B" w:rsidRPr="0024033B" w:rsidRDefault="0024033B" w:rsidP="0024033B">
      <w:pPr>
        <w:pStyle w:val="Heading5"/>
        <w:rPr>
          <w:rFonts w:hint="cs"/>
          <w:rtl/>
        </w:rPr>
      </w:pPr>
      <w:r w:rsidRPr="0024033B">
        <w:rPr>
          <w:rFonts w:hint="cs"/>
          <w:u w:val="single"/>
          <w:rtl/>
        </w:rPr>
        <w:t>שלי יחימוביץ:</w:t>
      </w:r>
    </w:p>
    <w:p w14:paraId="14E8CD75" w14:textId="77777777" w:rsidR="0024033B" w:rsidRPr="0024033B" w:rsidRDefault="0024033B" w:rsidP="0024033B">
      <w:pPr>
        <w:pStyle w:val="Heading5"/>
        <w:rPr>
          <w:rFonts w:hint="cs"/>
          <w:rtl/>
        </w:rPr>
      </w:pPr>
    </w:p>
    <w:p w14:paraId="421EB3A2" w14:textId="77777777" w:rsidR="0024033B" w:rsidRPr="0024033B" w:rsidRDefault="0024033B" w:rsidP="0024033B">
      <w:pPr>
        <w:bidi/>
        <w:jc w:val="both"/>
        <w:rPr>
          <w:rFonts w:cs="David" w:hint="cs"/>
          <w:rtl/>
        </w:rPr>
      </w:pPr>
      <w:r w:rsidRPr="0024033B">
        <w:rPr>
          <w:rFonts w:cs="David" w:hint="cs"/>
          <w:rtl/>
        </w:rPr>
        <w:tab/>
        <w:t xml:space="preserve">בשעתו דנו בשאלת הנבצרות הזמנית לרגל השבעתה של נשיאת בית המשפט העליון, כבוד השופטת דורית בייניש. התנגדתי להעניק לו נבצרות זמנית. גם עכשיו אני מתנגדת להפוך את הנבצרות הזמנית למצב קבוע. זה אבסורד מוחלט. אף-על-פי שאני בטוחה שחבר הכנסת גלנטי, כוונותיו היו טובות, כי הוא רצה לפטור אותנו מהבושה המתמשכת הזאת </w:t>
      </w:r>
      <w:r w:rsidRPr="0024033B">
        <w:rPr>
          <w:rFonts w:cs="David"/>
          <w:rtl/>
        </w:rPr>
        <w:t>–</w:t>
      </w:r>
      <w:r w:rsidRPr="0024033B">
        <w:rPr>
          <w:rFonts w:cs="David" w:hint="cs"/>
          <w:rtl/>
        </w:rPr>
        <w:t xml:space="preserve"> בסופו של דבר הוא מנציח את הבושה, כי הוא קובע המשך כהונה של הנשיא תוך כדי נבצרות. הוא פוטר אותנו מהחובה שמוטלת עלינו, ואנחנו משתמטים ממנה לצערי, לאסוף את 20 החתימות הדרושות, לקיים הצבעה ולהדיח ברוב של לפחות 90 חברי כנסת נשיא מדינה, שחשוד בעבירות מין קשות ביותר ויש נגדו תשתית ראייתית מבוססת, כדי שהוא לא ישב עוד בבית הנשיא. </w:t>
      </w:r>
    </w:p>
    <w:p w14:paraId="2EDE152F" w14:textId="77777777" w:rsidR="0024033B" w:rsidRPr="0024033B" w:rsidRDefault="0024033B" w:rsidP="0024033B">
      <w:pPr>
        <w:bidi/>
        <w:jc w:val="both"/>
        <w:rPr>
          <w:rFonts w:cs="David" w:hint="cs"/>
          <w:rtl/>
        </w:rPr>
      </w:pPr>
    </w:p>
    <w:p w14:paraId="18DF82EB" w14:textId="77777777" w:rsidR="0024033B" w:rsidRPr="0024033B" w:rsidRDefault="0024033B" w:rsidP="0024033B">
      <w:pPr>
        <w:bidi/>
        <w:jc w:val="both"/>
        <w:rPr>
          <w:rFonts w:cs="David" w:hint="cs"/>
          <w:rtl/>
        </w:rPr>
      </w:pPr>
      <w:r w:rsidRPr="0024033B">
        <w:rPr>
          <w:rFonts w:cs="David" w:hint="cs"/>
          <w:u w:val="single"/>
          <w:rtl/>
        </w:rPr>
        <w:t>משה שרוני:</w:t>
      </w:r>
    </w:p>
    <w:p w14:paraId="51AE38DA" w14:textId="77777777" w:rsidR="0024033B" w:rsidRPr="0024033B" w:rsidRDefault="0024033B" w:rsidP="0024033B">
      <w:pPr>
        <w:bidi/>
        <w:jc w:val="both"/>
        <w:rPr>
          <w:rFonts w:cs="David" w:hint="cs"/>
          <w:rtl/>
        </w:rPr>
      </w:pPr>
    </w:p>
    <w:p w14:paraId="23C7E7FA" w14:textId="77777777" w:rsidR="0024033B" w:rsidRPr="0024033B" w:rsidRDefault="0024033B" w:rsidP="0024033B">
      <w:pPr>
        <w:bidi/>
        <w:ind w:firstLine="567"/>
        <w:jc w:val="both"/>
        <w:rPr>
          <w:rFonts w:cs="David" w:hint="cs"/>
          <w:rtl/>
        </w:rPr>
      </w:pPr>
      <w:r w:rsidRPr="0024033B">
        <w:rPr>
          <w:rFonts w:cs="David" w:hint="cs"/>
          <w:rtl/>
        </w:rPr>
        <w:t xml:space="preserve">לא הייתי אומר את זה, אני מצטער. </w:t>
      </w:r>
    </w:p>
    <w:p w14:paraId="471B210F" w14:textId="77777777" w:rsidR="0024033B" w:rsidRPr="0024033B" w:rsidRDefault="0024033B" w:rsidP="0024033B">
      <w:pPr>
        <w:bidi/>
        <w:jc w:val="both"/>
        <w:rPr>
          <w:rFonts w:cs="David" w:hint="cs"/>
          <w:rtl/>
        </w:rPr>
      </w:pPr>
    </w:p>
    <w:p w14:paraId="76D021F9" w14:textId="77777777" w:rsidR="0024033B" w:rsidRPr="0024033B" w:rsidRDefault="0024033B" w:rsidP="0024033B">
      <w:pPr>
        <w:pStyle w:val="Heading5"/>
        <w:rPr>
          <w:rFonts w:hint="cs"/>
          <w:rtl/>
        </w:rPr>
      </w:pPr>
      <w:r w:rsidRPr="0024033B">
        <w:rPr>
          <w:rFonts w:hint="cs"/>
          <w:u w:val="single"/>
          <w:rtl/>
        </w:rPr>
        <w:t>שלי יחימוביץ:</w:t>
      </w:r>
    </w:p>
    <w:p w14:paraId="29B45262" w14:textId="77777777" w:rsidR="0024033B" w:rsidRPr="0024033B" w:rsidRDefault="0024033B" w:rsidP="0024033B">
      <w:pPr>
        <w:pStyle w:val="Heading5"/>
        <w:rPr>
          <w:rFonts w:hint="cs"/>
          <w:rtl/>
        </w:rPr>
      </w:pPr>
    </w:p>
    <w:p w14:paraId="05C93613" w14:textId="77777777" w:rsidR="0024033B" w:rsidRPr="0024033B" w:rsidRDefault="0024033B" w:rsidP="0024033B">
      <w:pPr>
        <w:bidi/>
        <w:ind w:firstLine="567"/>
        <w:jc w:val="both"/>
        <w:rPr>
          <w:rFonts w:cs="David" w:hint="cs"/>
          <w:rtl/>
        </w:rPr>
      </w:pPr>
      <w:r w:rsidRPr="0024033B">
        <w:rPr>
          <w:rFonts w:cs="David" w:hint="cs"/>
          <w:rtl/>
        </w:rPr>
        <w:t xml:space="preserve">אתה לא אומר. </w:t>
      </w:r>
    </w:p>
    <w:p w14:paraId="132C1A6C" w14:textId="77777777" w:rsidR="0024033B" w:rsidRPr="0024033B" w:rsidRDefault="0024033B" w:rsidP="0024033B">
      <w:pPr>
        <w:bidi/>
        <w:jc w:val="both"/>
        <w:rPr>
          <w:rFonts w:cs="David" w:hint="cs"/>
          <w:rtl/>
        </w:rPr>
      </w:pPr>
    </w:p>
    <w:p w14:paraId="1DFE5875" w14:textId="77777777" w:rsidR="0024033B" w:rsidRPr="0024033B" w:rsidRDefault="0024033B" w:rsidP="0024033B">
      <w:pPr>
        <w:bidi/>
        <w:jc w:val="both"/>
        <w:rPr>
          <w:rFonts w:cs="David" w:hint="cs"/>
          <w:rtl/>
        </w:rPr>
      </w:pPr>
      <w:r w:rsidRPr="0024033B">
        <w:rPr>
          <w:rFonts w:cs="David" w:hint="cs"/>
          <w:u w:val="single"/>
          <w:rtl/>
        </w:rPr>
        <w:t>מגלי והבה:</w:t>
      </w:r>
    </w:p>
    <w:p w14:paraId="41945553" w14:textId="77777777" w:rsidR="0024033B" w:rsidRPr="0024033B" w:rsidRDefault="0024033B" w:rsidP="0024033B">
      <w:pPr>
        <w:bidi/>
        <w:jc w:val="both"/>
        <w:rPr>
          <w:rFonts w:cs="David" w:hint="cs"/>
          <w:rtl/>
        </w:rPr>
      </w:pPr>
    </w:p>
    <w:p w14:paraId="729A1C4D" w14:textId="77777777" w:rsidR="0024033B" w:rsidRPr="0024033B" w:rsidRDefault="0024033B" w:rsidP="0024033B">
      <w:pPr>
        <w:bidi/>
        <w:jc w:val="both"/>
        <w:rPr>
          <w:rFonts w:cs="David" w:hint="cs"/>
          <w:rtl/>
        </w:rPr>
      </w:pPr>
      <w:r w:rsidRPr="0024033B">
        <w:rPr>
          <w:rFonts w:cs="David" w:hint="cs"/>
          <w:rtl/>
        </w:rPr>
        <w:tab/>
        <w:t>את שפטת אותו מהיום הראשון, אגב.</w:t>
      </w:r>
    </w:p>
    <w:p w14:paraId="1D3CBD4C" w14:textId="77777777" w:rsidR="0024033B" w:rsidRPr="0024033B" w:rsidRDefault="0024033B" w:rsidP="0024033B">
      <w:pPr>
        <w:bidi/>
        <w:jc w:val="both"/>
        <w:rPr>
          <w:rFonts w:cs="David" w:hint="cs"/>
          <w:rtl/>
        </w:rPr>
      </w:pPr>
    </w:p>
    <w:p w14:paraId="3E36C1E2" w14:textId="77777777" w:rsidR="0024033B" w:rsidRPr="0024033B" w:rsidRDefault="0024033B" w:rsidP="0024033B">
      <w:pPr>
        <w:bidi/>
        <w:jc w:val="both"/>
        <w:rPr>
          <w:rFonts w:cs="David" w:hint="cs"/>
          <w:rtl/>
        </w:rPr>
      </w:pPr>
      <w:r w:rsidRPr="0024033B">
        <w:rPr>
          <w:rFonts w:cs="David" w:hint="cs"/>
          <w:u w:val="single"/>
          <w:rtl/>
        </w:rPr>
        <w:t>יורם מרציאנו:</w:t>
      </w:r>
    </w:p>
    <w:p w14:paraId="55B8DA8F" w14:textId="77777777" w:rsidR="0024033B" w:rsidRPr="0024033B" w:rsidRDefault="0024033B" w:rsidP="0024033B">
      <w:pPr>
        <w:bidi/>
        <w:jc w:val="both"/>
        <w:rPr>
          <w:rFonts w:cs="David" w:hint="cs"/>
          <w:rtl/>
        </w:rPr>
      </w:pPr>
    </w:p>
    <w:p w14:paraId="2FA58986" w14:textId="77777777" w:rsidR="0024033B" w:rsidRPr="0024033B" w:rsidRDefault="0024033B" w:rsidP="0024033B">
      <w:pPr>
        <w:bidi/>
        <w:jc w:val="both"/>
        <w:rPr>
          <w:rFonts w:cs="David" w:hint="cs"/>
          <w:rtl/>
        </w:rPr>
      </w:pPr>
      <w:r w:rsidRPr="0024033B">
        <w:rPr>
          <w:rFonts w:cs="David" w:hint="cs"/>
          <w:rtl/>
        </w:rPr>
        <w:tab/>
        <w:t>למה להיכנס לזה.</w:t>
      </w:r>
    </w:p>
    <w:p w14:paraId="7C99B0E5" w14:textId="77777777" w:rsidR="0024033B" w:rsidRPr="0024033B" w:rsidRDefault="0024033B" w:rsidP="0024033B">
      <w:pPr>
        <w:bidi/>
        <w:jc w:val="both"/>
        <w:rPr>
          <w:rFonts w:cs="David" w:hint="cs"/>
          <w:rtl/>
        </w:rPr>
      </w:pPr>
    </w:p>
    <w:p w14:paraId="2F242B84" w14:textId="77777777" w:rsidR="0024033B" w:rsidRPr="0024033B" w:rsidRDefault="0024033B" w:rsidP="0024033B">
      <w:pPr>
        <w:bidi/>
        <w:jc w:val="both"/>
        <w:rPr>
          <w:rFonts w:cs="David" w:hint="cs"/>
          <w:rtl/>
        </w:rPr>
      </w:pPr>
      <w:r w:rsidRPr="0024033B">
        <w:rPr>
          <w:rFonts w:cs="David" w:hint="cs"/>
          <w:u w:val="single"/>
          <w:rtl/>
        </w:rPr>
        <w:t>נסים זאב:</w:t>
      </w:r>
    </w:p>
    <w:p w14:paraId="19A63734" w14:textId="77777777" w:rsidR="0024033B" w:rsidRPr="0024033B" w:rsidRDefault="0024033B" w:rsidP="0024033B">
      <w:pPr>
        <w:bidi/>
        <w:jc w:val="both"/>
        <w:rPr>
          <w:rFonts w:cs="David" w:hint="cs"/>
          <w:rtl/>
        </w:rPr>
      </w:pPr>
    </w:p>
    <w:p w14:paraId="18A08DF9" w14:textId="77777777" w:rsidR="0024033B" w:rsidRPr="0024033B" w:rsidRDefault="0024033B" w:rsidP="0024033B">
      <w:pPr>
        <w:bidi/>
        <w:jc w:val="both"/>
        <w:rPr>
          <w:rFonts w:cs="David" w:hint="cs"/>
          <w:rtl/>
        </w:rPr>
      </w:pPr>
      <w:r w:rsidRPr="0024033B">
        <w:rPr>
          <w:rFonts w:cs="David" w:hint="cs"/>
          <w:rtl/>
        </w:rPr>
        <w:tab/>
        <w:t xml:space="preserve">למה להיכנס למהות. </w:t>
      </w:r>
    </w:p>
    <w:p w14:paraId="62735941" w14:textId="77777777" w:rsidR="0024033B" w:rsidRPr="0024033B" w:rsidRDefault="0024033B" w:rsidP="0024033B">
      <w:pPr>
        <w:bidi/>
        <w:jc w:val="both"/>
        <w:rPr>
          <w:rFonts w:cs="David" w:hint="cs"/>
          <w:rtl/>
        </w:rPr>
      </w:pPr>
    </w:p>
    <w:p w14:paraId="7E33FD9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B953233" w14:textId="77777777" w:rsidR="0024033B" w:rsidRPr="0024033B" w:rsidRDefault="0024033B" w:rsidP="0024033B">
      <w:pPr>
        <w:bidi/>
        <w:jc w:val="both"/>
        <w:rPr>
          <w:rFonts w:cs="David" w:hint="cs"/>
          <w:rtl/>
        </w:rPr>
      </w:pPr>
    </w:p>
    <w:p w14:paraId="15B390FE" w14:textId="77777777" w:rsidR="0024033B" w:rsidRPr="0024033B" w:rsidRDefault="0024033B" w:rsidP="0024033B">
      <w:pPr>
        <w:bidi/>
        <w:ind w:firstLine="567"/>
        <w:jc w:val="both"/>
        <w:rPr>
          <w:rFonts w:cs="David" w:hint="cs"/>
          <w:rtl/>
        </w:rPr>
      </w:pPr>
      <w:r w:rsidRPr="0024033B">
        <w:rPr>
          <w:rFonts w:cs="David" w:hint="cs"/>
          <w:rtl/>
        </w:rPr>
        <w:t xml:space="preserve">היא לא העירה לך. </w:t>
      </w:r>
    </w:p>
    <w:p w14:paraId="24CE182C" w14:textId="77777777" w:rsidR="0024033B" w:rsidRPr="0024033B" w:rsidRDefault="0024033B" w:rsidP="0024033B">
      <w:pPr>
        <w:bidi/>
        <w:jc w:val="both"/>
        <w:rPr>
          <w:rFonts w:cs="David" w:hint="cs"/>
          <w:rtl/>
        </w:rPr>
      </w:pPr>
    </w:p>
    <w:p w14:paraId="118216CB" w14:textId="77777777" w:rsidR="0024033B" w:rsidRPr="0024033B" w:rsidRDefault="0024033B" w:rsidP="0024033B">
      <w:pPr>
        <w:pStyle w:val="Heading5"/>
        <w:rPr>
          <w:rFonts w:hint="cs"/>
          <w:rtl/>
        </w:rPr>
      </w:pPr>
      <w:r w:rsidRPr="0024033B">
        <w:rPr>
          <w:rFonts w:hint="cs"/>
          <w:u w:val="single"/>
          <w:rtl/>
        </w:rPr>
        <w:t>יואל חסון:</w:t>
      </w:r>
    </w:p>
    <w:p w14:paraId="46B1362C" w14:textId="77777777" w:rsidR="0024033B" w:rsidRPr="0024033B" w:rsidRDefault="0024033B" w:rsidP="0024033B">
      <w:pPr>
        <w:pStyle w:val="Heading5"/>
        <w:rPr>
          <w:rFonts w:hint="cs"/>
          <w:rtl/>
        </w:rPr>
      </w:pPr>
    </w:p>
    <w:p w14:paraId="17781A51" w14:textId="77777777" w:rsidR="0024033B" w:rsidRPr="0024033B" w:rsidRDefault="0024033B" w:rsidP="0024033B">
      <w:pPr>
        <w:bidi/>
        <w:jc w:val="both"/>
        <w:rPr>
          <w:rFonts w:cs="David" w:hint="cs"/>
          <w:rtl/>
        </w:rPr>
      </w:pPr>
      <w:r w:rsidRPr="0024033B">
        <w:rPr>
          <w:rFonts w:cs="David" w:hint="cs"/>
          <w:rtl/>
        </w:rPr>
        <w:tab/>
        <w:t xml:space="preserve">אנשים מנסים להיות שופטים. </w:t>
      </w:r>
    </w:p>
    <w:p w14:paraId="75965137" w14:textId="77777777" w:rsidR="0024033B" w:rsidRPr="0024033B" w:rsidRDefault="0024033B" w:rsidP="0024033B">
      <w:pPr>
        <w:bidi/>
        <w:jc w:val="both"/>
        <w:rPr>
          <w:rFonts w:cs="David" w:hint="cs"/>
          <w:rtl/>
        </w:rPr>
      </w:pPr>
    </w:p>
    <w:p w14:paraId="22B6A93D" w14:textId="77777777" w:rsidR="0024033B" w:rsidRPr="0024033B" w:rsidRDefault="0024033B" w:rsidP="0024033B">
      <w:pPr>
        <w:pStyle w:val="Heading5"/>
        <w:rPr>
          <w:rFonts w:hint="cs"/>
          <w:rtl/>
        </w:rPr>
      </w:pPr>
      <w:r w:rsidRPr="0024033B">
        <w:rPr>
          <w:rFonts w:hint="cs"/>
          <w:u w:val="single"/>
          <w:rtl/>
        </w:rPr>
        <w:t>שלי יחימוביץ:</w:t>
      </w:r>
    </w:p>
    <w:p w14:paraId="54873F2F" w14:textId="77777777" w:rsidR="0024033B" w:rsidRPr="0024033B" w:rsidRDefault="0024033B" w:rsidP="0024033B">
      <w:pPr>
        <w:pStyle w:val="Heading5"/>
        <w:rPr>
          <w:rFonts w:hint="cs"/>
          <w:rtl/>
        </w:rPr>
      </w:pPr>
    </w:p>
    <w:p w14:paraId="638FC67D" w14:textId="77777777" w:rsidR="0024033B" w:rsidRPr="0024033B" w:rsidRDefault="0024033B" w:rsidP="0024033B">
      <w:pPr>
        <w:bidi/>
        <w:jc w:val="both"/>
        <w:rPr>
          <w:rFonts w:cs="David" w:hint="cs"/>
          <w:rtl/>
        </w:rPr>
      </w:pPr>
      <w:r w:rsidRPr="0024033B">
        <w:rPr>
          <w:rFonts w:cs="David" w:hint="cs"/>
          <w:rtl/>
        </w:rPr>
        <w:tab/>
        <w:t>לפיכך אני מתנגדת להצעת החוק של חבר הכנסת גלנטי, אני מתנגדת להנצחתו של מצב הביניים, אני מתנגדת לחוק שמהותו בעצם הצלת המשך כהונתו של הנשיא קצב. אני חושבת שאנחנו צריכים לעשות את המעשה הראוי ולהצביע בכנסת על הדחת הנשיא, ולא להסתפק בפתרונות ביניים זמניים, שאולי קצת ממרקים את מצפוננו אבל הם בוודאי אינם התשובה הנאותה.</w:t>
      </w:r>
    </w:p>
    <w:p w14:paraId="1DBE9024" w14:textId="77777777" w:rsidR="0024033B" w:rsidRPr="0024033B" w:rsidRDefault="0024033B" w:rsidP="0024033B">
      <w:pPr>
        <w:bidi/>
        <w:jc w:val="both"/>
        <w:rPr>
          <w:rFonts w:cs="David" w:hint="cs"/>
          <w:rtl/>
        </w:rPr>
      </w:pPr>
    </w:p>
    <w:p w14:paraId="32AC69AE" w14:textId="77777777" w:rsidR="0024033B" w:rsidRPr="0024033B" w:rsidRDefault="0024033B" w:rsidP="0024033B">
      <w:pPr>
        <w:pStyle w:val="Heading8"/>
        <w:rPr>
          <w:rFonts w:hint="cs"/>
          <w:rtl/>
        </w:rPr>
      </w:pPr>
      <w:r w:rsidRPr="0024033B">
        <w:rPr>
          <w:rFonts w:hint="cs"/>
          <w:rtl/>
        </w:rPr>
        <w:t>היו"ר רוחמה אברהם:</w:t>
      </w:r>
    </w:p>
    <w:p w14:paraId="1B5EFF52" w14:textId="77777777" w:rsidR="0024033B" w:rsidRPr="0024033B" w:rsidRDefault="0024033B" w:rsidP="0024033B">
      <w:pPr>
        <w:bidi/>
        <w:jc w:val="both"/>
        <w:rPr>
          <w:rFonts w:cs="David" w:hint="cs"/>
          <w:rtl/>
        </w:rPr>
      </w:pPr>
    </w:p>
    <w:p w14:paraId="2675AEBA" w14:textId="77777777" w:rsidR="0024033B" w:rsidRPr="0024033B" w:rsidRDefault="0024033B" w:rsidP="0024033B">
      <w:pPr>
        <w:bidi/>
        <w:jc w:val="both"/>
        <w:rPr>
          <w:rFonts w:cs="David" w:hint="cs"/>
          <w:rtl/>
        </w:rPr>
      </w:pPr>
      <w:r w:rsidRPr="0024033B">
        <w:rPr>
          <w:rFonts w:cs="David" w:hint="cs"/>
          <w:rtl/>
        </w:rPr>
        <w:tab/>
        <w:t xml:space="preserve">תודה. חבר הכנסת גלנטי. </w:t>
      </w:r>
    </w:p>
    <w:p w14:paraId="0BBCE96B" w14:textId="77777777" w:rsidR="0024033B" w:rsidRPr="0024033B" w:rsidRDefault="0024033B" w:rsidP="0024033B">
      <w:pPr>
        <w:bidi/>
        <w:jc w:val="both"/>
        <w:rPr>
          <w:rFonts w:cs="David" w:hint="cs"/>
          <w:rtl/>
        </w:rPr>
      </w:pPr>
    </w:p>
    <w:p w14:paraId="69536B29" w14:textId="77777777" w:rsidR="0024033B" w:rsidRPr="0024033B" w:rsidRDefault="0024033B" w:rsidP="0024033B">
      <w:pPr>
        <w:pStyle w:val="Heading5"/>
        <w:rPr>
          <w:rFonts w:hint="cs"/>
          <w:rtl/>
        </w:rPr>
      </w:pPr>
      <w:r w:rsidRPr="0024033B">
        <w:rPr>
          <w:rFonts w:hint="cs"/>
          <w:u w:val="single"/>
          <w:rtl/>
        </w:rPr>
        <w:t>יצחק גלנטי:</w:t>
      </w:r>
    </w:p>
    <w:p w14:paraId="4042F410" w14:textId="77777777" w:rsidR="0024033B" w:rsidRPr="0024033B" w:rsidRDefault="0024033B" w:rsidP="0024033B">
      <w:pPr>
        <w:pStyle w:val="Heading5"/>
        <w:rPr>
          <w:rFonts w:hint="cs"/>
          <w:rtl/>
        </w:rPr>
      </w:pPr>
    </w:p>
    <w:p w14:paraId="6399E06E" w14:textId="77777777" w:rsidR="0024033B" w:rsidRPr="0024033B" w:rsidRDefault="0024033B" w:rsidP="0024033B">
      <w:pPr>
        <w:bidi/>
        <w:jc w:val="both"/>
        <w:rPr>
          <w:rFonts w:cs="David" w:hint="cs"/>
          <w:rtl/>
        </w:rPr>
      </w:pPr>
      <w:r w:rsidRPr="0024033B">
        <w:rPr>
          <w:rFonts w:cs="David" w:hint="cs"/>
          <w:rtl/>
        </w:rPr>
        <w:tab/>
        <w:t xml:space="preserve">קודם כול, יש כאן שני היבטים סותרים: ראשון, שהצעת החוק הזאת באה להנציח את תפקוד הנשיא; שני, שזה בדיוק הפוך </w:t>
      </w:r>
      <w:r w:rsidRPr="0024033B">
        <w:rPr>
          <w:rFonts w:cs="David"/>
          <w:rtl/>
        </w:rPr>
        <w:t>–</w:t>
      </w:r>
      <w:r w:rsidRPr="0024033B">
        <w:rPr>
          <w:rFonts w:cs="David" w:hint="cs"/>
          <w:rtl/>
        </w:rPr>
        <w:t xml:space="preserve"> שבאים להדיח ת הנשיא. </w:t>
      </w:r>
    </w:p>
    <w:p w14:paraId="2143B4E7" w14:textId="77777777" w:rsidR="0024033B" w:rsidRPr="0024033B" w:rsidRDefault="0024033B" w:rsidP="0024033B">
      <w:pPr>
        <w:bidi/>
        <w:jc w:val="both"/>
        <w:rPr>
          <w:rFonts w:cs="David" w:hint="cs"/>
          <w:rtl/>
        </w:rPr>
      </w:pPr>
    </w:p>
    <w:p w14:paraId="3D7FCCB2" w14:textId="77777777" w:rsidR="0024033B" w:rsidRPr="0024033B" w:rsidRDefault="0024033B" w:rsidP="0024033B">
      <w:pPr>
        <w:bidi/>
        <w:ind w:firstLine="567"/>
        <w:jc w:val="both"/>
        <w:rPr>
          <w:rFonts w:cs="David" w:hint="cs"/>
          <w:rtl/>
        </w:rPr>
      </w:pPr>
      <w:r w:rsidRPr="0024033B">
        <w:rPr>
          <w:rFonts w:cs="David" w:hint="cs"/>
          <w:rtl/>
        </w:rPr>
        <w:t>אני מבקש להזכיר לחברי הכנסת: כשר חוקק חוק הנבצרות, על-פי מה שאני חושב כוונת המחוקק היתה למצב שבו אכן נבצר מן הנשיא לתפקד. "נבצר", משמעותו "רוצה אבל לא יכול". כעת נקלענו למצב של "יכול אבל לא רוצה".</w:t>
      </w:r>
    </w:p>
    <w:p w14:paraId="6ADCAD24" w14:textId="77777777" w:rsidR="0024033B" w:rsidRPr="0024033B" w:rsidRDefault="0024033B" w:rsidP="0024033B">
      <w:pPr>
        <w:bidi/>
        <w:jc w:val="both"/>
        <w:rPr>
          <w:rFonts w:cs="David" w:hint="cs"/>
          <w:rtl/>
        </w:rPr>
      </w:pPr>
    </w:p>
    <w:p w14:paraId="2EEB2E2C"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0F571DA3" w14:textId="77777777" w:rsidR="0024033B" w:rsidRPr="0024033B" w:rsidRDefault="0024033B" w:rsidP="0024033B">
      <w:pPr>
        <w:bidi/>
        <w:jc w:val="both"/>
        <w:rPr>
          <w:rFonts w:cs="David"/>
          <w:rtl/>
        </w:rPr>
      </w:pPr>
    </w:p>
    <w:p w14:paraId="1C18ACEA" w14:textId="77777777" w:rsidR="0024033B" w:rsidRPr="0024033B" w:rsidRDefault="0024033B" w:rsidP="0024033B">
      <w:pPr>
        <w:bidi/>
        <w:jc w:val="both"/>
        <w:rPr>
          <w:rFonts w:cs="David" w:hint="cs"/>
          <w:rtl/>
        </w:rPr>
      </w:pPr>
      <w:r w:rsidRPr="0024033B">
        <w:rPr>
          <w:rFonts w:cs="David"/>
          <w:rtl/>
        </w:rPr>
        <w:tab/>
      </w:r>
      <w:r w:rsidRPr="0024033B">
        <w:rPr>
          <w:rFonts w:cs="David" w:hint="cs"/>
          <w:rtl/>
        </w:rPr>
        <w:t>אין דבר כזה. זה סירוב פקודה. מה זה "רוצה ולא יכול"?</w:t>
      </w:r>
    </w:p>
    <w:p w14:paraId="79AE5769" w14:textId="77777777" w:rsidR="0024033B" w:rsidRPr="0024033B" w:rsidRDefault="0024033B" w:rsidP="0024033B">
      <w:pPr>
        <w:bidi/>
        <w:jc w:val="both"/>
        <w:rPr>
          <w:rFonts w:cs="David" w:hint="cs"/>
          <w:rtl/>
        </w:rPr>
      </w:pPr>
    </w:p>
    <w:p w14:paraId="305C3F25" w14:textId="77777777" w:rsidR="0024033B" w:rsidRPr="0024033B" w:rsidRDefault="0024033B" w:rsidP="0024033B">
      <w:pPr>
        <w:pStyle w:val="Heading5"/>
        <w:rPr>
          <w:rFonts w:hint="cs"/>
          <w:rtl/>
        </w:rPr>
      </w:pPr>
      <w:r w:rsidRPr="0024033B">
        <w:rPr>
          <w:rFonts w:hint="cs"/>
          <w:u w:val="single"/>
          <w:rtl/>
        </w:rPr>
        <w:t>יצחק גלנטי:</w:t>
      </w:r>
    </w:p>
    <w:p w14:paraId="5DEF4CC6" w14:textId="77777777" w:rsidR="0024033B" w:rsidRPr="0024033B" w:rsidRDefault="0024033B" w:rsidP="0024033B">
      <w:pPr>
        <w:pStyle w:val="Heading5"/>
        <w:rPr>
          <w:rFonts w:hint="cs"/>
          <w:rtl/>
        </w:rPr>
      </w:pPr>
    </w:p>
    <w:p w14:paraId="40613C12" w14:textId="77777777" w:rsidR="0024033B" w:rsidRPr="0024033B" w:rsidRDefault="0024033B" w:rsidP="0024033B">
      <w:pPr>
        <w:bidi/>
        <w:jc w:val="both"/>
        <w:rPr>
          <w:rFonts w:cs="David" w:hint="cs"/>
          <w:rtl/>
        </w:rPr>
      </w:pPr>
      <w:r w:rsidRPr="0024033B">
        <w:rPr>
          <w:rFonts w:cs="David" w:hint="cs"/>
          <w:rtl/>
        </w:rPr>
        <w:tab/>
        <w:t>נקלענו למצב של "יכול ולא רוצה". זה היפוכו של דבר. צריך להבין, בשעה שהחוק חוקק המחוקק לא העלה על דעתו מצב שבו נשיא המדינה ייחקר בנושא שבפלילים, ובוודאי לא בצורה קיצונית כל כך, כפי שזה מתבטא בחקירה.</w:t>
      </w:r>
    </w:p>
    <w:p w14:paraId="6D4A46D8" w14:textId="77777777" w:rsidR="0024033B" w:rsidRPr="0024033B" w:rsidRDefault="0024033B" w:rsidP="0024033B">
      <w:pPr>
        <w:bidi/>
        <w:jc w:val="both"/>
        <w:rPr>
          <w:rFonts w:cs="David" w:hint="cs"/>
          <w:rtl/>
        </w:rPr>
      </w:pPr>
    </w:p>
    <w:p w14:paraId="558CB12C" w14:textId="77777777" w:rsidR="0024033B" w:rsidRPr="0024033B" w:rsidRDefault="0024033B" w:rsidP="0024033B">
      <w:pPr>
        <w:bidi/>
        <w:ind w:firstLine="567"/>
        <w:jc w:val="both"/>
        <w:rPr>
          <w:rFonts w:cs="David" w:hint="cs"/>
          <w:rtl/>
        </w:rPr>
      </w:pPr>
      <w:r w:rsidRPr="0024033B">
        <w:rPr>
          <w:rFonts w:cs="David" w:hint="cs"/>
          <w:rtl/>
        </w:rPr>
        <w:t xml:space="preserve">מעבר לכך, הודגש כאן שעשוי להיווצר מצב של מדינה ללא נשיא, או כאילו היה מי שבכוונתו להחליף את הנשיא לפרק זמן מסוים. השאלה שצריכה להישאל היא אם לא עדיף מצב שבו הנשיא במצב של נבצרות למשך שלושה חודשים, אם האלטרנטיבה היא המשך המצב הקיים, שבו יש זילות בכנסת עצמה ובמוסד הנשיאות. וההתייחסות הבין-לאומית לכל הנושא שלילית לחלוטין. </w:t>
      </w:r>
    </w:p>
    <w:p w14:paraId="1175C39F" w14:textId="77777777" w:rsidR="0024033B" w:rsidRPr="0024033B" w:rsidRDefault="0024033B" w:rsidP="0024033B">
      <w:pPr>
        <w:bidi/>
        <w:ind w:firstLine="567"/>
        <w:jc w:val="both"/>
        <w:rPr>
          <w:rFonts w:cs="David" w:hint="cs"/>
          <w:rtl/>
        </w:rPr>
      </w:pPr>
    </w:p>
    <w:p w14:paraId="6DDE6E0B" w14:textId="77777777" w:rsidR="0024033B" w:rsidRPr="0024033B" w:rsidRDefault="0024033B" w:rsidP="0024033B">
      <w:pPr>
        <w:bidi/>
        <w:ind w:firstLine="567"/>
        <w:jc w:val="both"/>
        <w:rPr>
          <w:rFonts w:cs="David" w:hint="cs"/>
          <w:rtl/>
        </w:rPr>
      </w:pPr>
      <w:r w:rsidRPr="0024033B">
        <w:rPr>
          <w:rFonts w:cs="David" w:hint="cs"/>
          <w:rtl/>
        </w:rPr>
        <w:t xml:space="preserve">אנחנו צריכים לזכור עוד דבר: נכון לרגע זה לא הוגש כתב אישום. נכון, התקשורת חוגגת על כל הנושא. לכן לדעתי המשך המצב עשוי לגרום להרבה יותר עיוות דין עד אשר יוגש כתב האישום, אם יוגש, ועד אשר יהיה המשפט, אם יהיה. עיוות הדין עשוי להיות קיצוני בהרבה ממצב שבו נאפשר נבצרות מכוח החלטה של הוועדה. </w:t>
      </w:r>
    </w:p>
    <w:p w14:paraId="0930A08C" w14:textId="77777777" w:rsidR="0024033B" w:rsidRPr="0024033B" w:rsidRDefault="0024033B" w:rsidP="0024033B">
      <w:pPr>
        <w:bidi/>
        <w:ind w:firstLine="567"/>
        <w:jc w:val="both"/>
        <w:rPr>
          <w:rFonts w:cs="David" w:hint="cs"/>
          <w:rtl/>
        </w:rPr>
      </w:pPr>
    </w:p>
    <w:p w14:paraId="298BDAC6" w14:textId="77777777" w:rsidR="0024033B" w:rsidRPr="0024033B" w:rsidRDefault="0024033B" w:rsidP="0024033B">
      <w:pPr>
        <w:bidi/>
        <w:ind w:firstLine="567"/>
        <w:jc w:val="both"/>
        <w:rPr>
          <w:rFonts w:cs="David" w:hint="cs"/>
          <w:rtl/>
        </w:rPr>
      </w:pPr>
      <w:r w:rsidRPr="0024033B">
        <w:rPr>
          <w:rFonts w:cs="David" w:hint="cs"/>
          <w:rtl/>
        </w:rPr>
        <w:t xml:space="preserve">לפיכך, אני מבקש: הביאו בחשבון את הטענה שרצוי לסגור את הנושא הזה מה שיותר מהר, כך אני מבין את זה. גם אם הצעת החוק הזאת לא תעבור בכנסת, אין לי צל של ספק שעצם קיומה, גם אם היא ממתינה 45 יום, הוא קטליזטור לא רגיל ליועץ המשפטי לזרז את כל ההליכים ולהביאם לכלל סיום. </w:t>
      </w:r>
    </w:p>
    <w:p w14:paraId="7554B571" w14:textId="77777777" w:rsidR="0024033B" w:rsidRPr="0024033B" w:rsidRDefault="0024033B" w:rsidP="0024033B">
      <w:pPr>
        <w:bidi/>
        <w:jc w:val="both"/>
        <w:rPr>
          <w:rFonts w:cs="David" w:hint="cs"/>
          <w:rtl/>
        </w:rPr>
      </w:pPr>
    </w:p>
    <w:p w14:paraId="4DC1B63F"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1B797504" w14:textId="77777777" w:rsidR="0024033B" w:rsidRPr="0024033B" w:rsidRDefault="0024033B" w:rsidP="0024033B">
      <w:pPr>
        <w:bidi/>
        <w:jc w:val="both"/>
        <w:rPr>
          <w:rFonts w:cs="David"/>
          <w:rtl/>
        </w:rPr>
      </w:pPr>
    </w:p>
    <w:p w14:paraId="1D8AE409"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בוא  נסכים שזה ישב 45 יום. </w:t>
      </w:r>
    </w:p>
    <w:p w14:paraId="745AEEFB" w14:textId="77777777" w:rsidR="0024033B" w:rsidRPr="0024033B" w:rsidRDefault="0024033B" w:rsidP="0024033B">
      <w:pPr>
        <w:bidi/>
        <w:jc w:val="both"/>
        <w:rPr>
          <w:rFonts w:cs="David" w:hint="cs"/>
          <w:rtl/>
        </w:rPr>
      </w:pPr>
    </w:p>
    <w:p w14:paraId="5F8EF87C"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0ADF9D11" w14:textId="77777777" w:rsidR="0024033B" w:rsidRPr="0024033B" w:rsidRDefault="0024033B" w:rsidP="0024033B">
      <w:pPr>
        <w:bidi/>
        <w:jc w:val="both"/>
        <w:rPr>
          <w:rFonts w:cs="David" w:hint="cs"/>
          <w:rtl/>
        </w:rPr>
      </w:pPr>
    </w:p>
    <w:p w14:paraId="3F995DDB" w14:textId="77777777" w:rsidR="0024033B" w:rsidRPr="0024033B" w:rsidRDefault="0024033B" w:rsidP="0024033B">
      <w:pPr>
        <w:bidi/>
        <w:ind w:firstLine="567"/>
        <w:jc w:val="both"/>
        <w:rPr>
          <w:rFonts w:cs="David" w:hint="cs"/>
          <w:rtl/>
        </w:rPr>
      </w:pPr>
      <w:r w:rsidRPr="0024033B">
        <w:rPr>
          <w:rFonts w:cs="David" w:hint="cs"/>
          <w:rtl/>
        </w:rPr>
        <w:t>אני עוברת להצבעה. אחר כך אקריא הודעת סיכום של הוועדה, וגם עליה נצביע.</w:t>
      </w:r>
    </w:p>
    <w:p w14:paraId="79B27BBD" w14:textId="77777777" w:rsidR="0024033B" w:rsidRPr="0024033B" w:rsidRDefault="0024033B" w:rsidP="0024033B">
      <w:pPr>
        <w:bidi/>
        <w:ind w:firstLine="567"/>
        <w:jc w:val="both"/>
        <w:rPr>
          <w:rFonts w:cs="David" w:hint="cs"/>
          <w:rtl/>
        </w:rPr>
      </w:pPr>
    </w:p>
    <w:p w14:paraId="4F41F20D" w14:textId="77777777" w:rsidR="0024033B" w:rsidRPr="0024033B" w:rsidRDefault="0024033B" w:rsidP="0024033B">
      <w:pPr>
        <w:bidi/>
        <w:ind w:firstLine="567"/>
        <w:jc w:val="both"/>
        <w:rPr>
          <w:rFonts w:cs="David" w:hint="cs"/>
          <w:rtl/>
        </w:rPr>
      </w:pPr>
      <w:r w:rsidRPr="0024033B">
        <w:rPr>
          <w:rFonts w:cs="David" w:hint="cs"/>
          <w:rtl/>
        </w:rPr>
        <w:t>מי בעד לפטור את הצעת החוק של חבר הכנסת גלנטי מחובת הנחה?</w:t>
      </w:r>
      <w:r w:rsidRPr="0024033B">
        <w:rPr>
          <w:rFonts w:cs="David" w:hint="cs"/>
        </w:rPr>
        <w:t xml:space="preserve"> </w:t>
      </w:r>
    </w:p>
    <w:p w14:paraId="2FEFC83F" w14:textId="77777777" w:rsidR="0024033B" w:rsidRPr="0024033B" w:rsidRDefault="0024033B" w:rsidP="0024033B">
      <w:pPr>
        <w:bidi/>
        <w:ind w:firstLine="567"/>
        <w:jc w:val="both"/>
        <w:rPr>
          <w:rFonts w:cs="David" w:hint="cs"/>
          <w:rtl/>
        </w:rPr>
      </w:pPr>
    </w:p>
    <w:p w14:paraId="1CE1E577" w14:textId="77777777" w:rsidR="0024033B" w:rsidRPr="0024033B" w:rsidRDefault="0024033B" w:rsidP="0024033B">
      <w:pPr>
        <w:bidi/>
        <w:ind w:firstLine="567"/>
        <w:jc w:val="both"/>
        <w:rPr>
          <w:rFonts w:cs="David" w:hint="cs"/>
          <w:rtl/>
        </w:rPr>
      </w:pPr>
    </w:p>
    <w:p w14:paraId="212CD223" w14:textId="77777777" w:rsidR="0024033B" w:rsidRPr="0024033B" w:rsidRDefault="0024033B" w:rsidP="0024033B">
      <w:pPr>
        <w:bidi/>
        <w:ind w:firstLine="567"/>
        <w:jc w:val="both"/>
        <w:rPr>
          <w:rFonts w:cs="David" w:hint="cs"/>
          <w:b/>
          <w:bCs/>
          <w:rtl/>
        </w:rPr>
      </w:pPr>
      <w:r w:rsidRPr="0024033B">
        <w:rPr>
          <w:rFonts w:cs="David" w:hint="cs"/>
          <w:b/>
          <w:bCs/>
          <w:rtl/>
        </w:rPr>
        <w:t>ה צ ב ע ה</w:t>
      </w:r>
    </w:p>
    <w:p w14:paraId="4F863C44" w14:textId="77777777" w:rsidR="0024033B" w:rsidRPr="0024033B" w:rsidRDefault="0024033B" w:rsidP="0024033B">
      <w:pPr>
        <w:bidi/>
        <w:ind w:firstLine="567"/>
        <w:jc w:val="both"/>
        <w:rPr>
          <w:rFonts w:cs="David" w:hint="cs"/>
          <w:rtl/>
        </w:rPr>
      </w:pPr>
    </w:p>
    <w:p w14:paraId="6BC2D557" w14:textId="77777777" w:rsidR="0024033B" w:rsidRPr="0024033B" w:rsidRDefault="0024033B" w:rsidP="0024033B">
      <w:pPr>
        <w:bidi/>
        <w:ind w:firstLine="567"/>
        <w:jc w:val="both"/>
        <w:rPr>
          <w:rFonts w:cs="David" w:hint="cs"/>
          <w:rtl/>
        </w:rPr>
      </w:pPr>
      <w:r w:rsidRPr="0024033B">
        <w:rPr>
          <w:rFonts w:cs="David" w:hint="cs"/>
          <w:rtl/>
        </w:rPr>
        <w:t>בעד: 5</w:t>
      </w:r>
    </w:p>
    <w:p w14:paraId="2C7F663D" w14:textId="77777777" w:rsidR="0024033B" w:rsidRPr="0024033B" w:rsidRDefault="0024033B" w:rsidP="0024033B">
      <w:pPr>
        <w:bidi/>
        <w:ind w:firstLine="567"/>
        <w:jc w:val="both"/>
        <w:rPr>
          <w:rFonts w:cs="David" w:hint="cs"/>
          <w:rtl/>
        </w:rPr>
      </w:pPr>
      <w:r w:rsidRPr="0024033B">
        <w:rPr>
          <w:rFonts w:cs="David" w:hint="cs"/>
          <w:rtl/>
        </w:rPr>
        <w:t>נגד: 14</w:t>
      </w:r>
    </w:p>
    <w:p w14:paraId="2E8200E9" w14:textId="77777777" w:rsidR="0024033B" w:rsidRPr="0024033B" w:rsidRDefault="0024033B" w:rsidP="0024033B">
      <w:pPr>
        <w:bidi/>
        <w:ind w:firstLine="567"/>
        <w:jc w:val="both"/>
        <w:rPr>
          <w:rFonts w:cs="David" w:hint="cs"/>
          <w:rtl/>
        </w:rPr>
      </w:pPr>
      <w:r w:rsidRPr="0024033B">
        <w:rPr>
          <w:rFonts w:cs="David" w:hint="cs"/>
          <w:rtl/>
        </w:rPr>
        <w:t>נמנעים: אין</w:t>
      </w:r>
    </w:p>
    <w:p w14:paraId="4C69C0D0" w14:textId="77777777" w:rsidR="0024033B" w:rsidRPr="0024033B" w:rsidRDefault="0024033B" w:rsidP="0024033B">
      <w:pPr>
        <w:bidi/>
        <w:jc w:val="both"/>
        <w:rPr>
          <w:rFonts w:cs="David" w:hint="cs"/>
          <w:rtl/>
        </w:rPr>
      </w:pPr>
    </w:p>
    <w:p w14:paraId="1016C10F" w14:textId="77777777" w:rsidR="0024033B" w:rsidRPr="0024033B" w:rsidRDefault="0024033B" w:rsidP="0024033B">
      <w:pPr>
        <w:bidi/>
        <w:jc w:val="both"/>
        <w:rPr>
          <w:rFonts w:cs="David" w:hint="cs"/>
          <w:rtl/>
        </w:rPr>
      </w:pPr>
      <w:r w:rsidRPr="0024033B">
        <w:rPr>
          <w:rFonts w:cs="David" w:hint="cs"/>
          <w:u w:val="single"/>
          <w:rtl/>
        </w:rPr>
        <w:t>ראובן ריבלין:</w:t>
      </w:r>
    </w:p>
    <w:p w14:paraId="53F91997" w14:textId="77777777" w:rsidR="0024033B" w:rsidRPr="0024033B" w:rsidRDefault="0024033B" w:rsidP="0024033B">
      <w:pPr>
        <w:bidi/>
        <w:jc w:val="both"/>
        <w:rPr>
          <w:rFonts w:cs="David" w:hint="cs"/>
          <w:rtl/>
        </w:rPr>
      </w:pPr>
    </w:p>
    <w:p w14:paraId="16579817" w14:textId="77777777" w:rsidR="0024033B" w:rsidRPr="0024033B" w:rsidRDefault="0024033B" w:rsidP="0024033B">
      <w:pPr>
        <w:bidi/>
        <w:ind w:firstLine="567"/>
        <w:jc w:val="both"/>
        <w:rPr>
          <w:rFonts w:cs="David" w:hint="cs"/>
          <w:rtl/>
        </w:rPr>
      </w:pPr>
      <w:r w:rsidRPr="0024033B">
        <w:rPr>
          <w:rFonts w:cs="David" w:hint="cs"/>
          <w:rtl/>
        </w:rPr>
        <w:t>אני מבקש לציין שלא השתתפתי בהצבעה.</w:t>
      </w:r>
    </w:p>
    <w:p w14:paraId="397262DA" w14:textId="77777777" w:rsidR="0024033B" w:rsidRPr="0024033B" w:rsidRDefault="0024033B" w:rsidP="0024033B">
      <w:pPr>
        <w:bidi/>
        <w:jc w:val="both"/>
        <w:rPr>
          <w:rFonts w:cs="David" w:hint="cs"/>
          <w:rtl/>
        </w:rPr>
      </w:pPr>
    </w:p>
    <w:p w14:paraId="74471D62" w14:textId="77777777" w:rsidR="0024033B" w:rsidRPr="0024033B" w:rsidRDefault="0024033B" w:rsidP="0024033B">
      <w:pPr>
        <w:pStyle w:val="Heading8"/>
        <w:rPr>
          <w:rFonts w:hint="cs"/>
          <w:rtl/>
        </w:rPr>
      </w:pPr>
      <w:r w:rsidRPr="0024033B">
        <w:rPr>
          <w:rFonts w:hint="cs"/>
          <w:rtl/>
        </w:rPr>
        <w:t>היו"ר רוחמה אברהם:</w:t>
      </w:r>
    </w:p>
    <w:p w14:paraId="673F30C9" w14:textId="77777777" w:rsidR="0024033B" w:rsidRPr="0024033B" w:rsidRDefault="0024033B" w:rsidP="0024033B">
      <w:pPr>
        <w:bidi/>
        <w:jc w:val="both"/>
        <w:rPr>
          <w:rFonts w:cs="David" w:hint="cs"/>
          <w:rtl/>
        </w:rPr>
      </w:pPr>
    </w:p>
    <w:p w14:paraId="7E3F7658" w14:textId="77777777" w:rsidR="0024033B" w:rsidRPr="0024033B" w:rsidRDefault="0024033B" w:rsidP="0024033B">
      <w:pPr>
        <w:bidi/>
        <w:jc w:val="both"/>
        <w:rPr>
          <w:rFonts w:cs="David" w:hint="cs"/>
          <w:rtl/>
        </w:rPr>
      </w:pPr>
      <w:r w:rsidRPr="0024033B">
        <w:rPr>
          <w:rFonts w:cs="David" w:hint="cs"/>
          <w:rtl/>
        </w:rPr>
        <w:tab/>
        <w:t xml:space="preserve">בעד </w:t>
      </w:r>
      <w:r w:rsidRPr="0024033B">
        <w:rPr>
          <w:rFonts w:cs="David"/>
          <w:rtl/>
        </w:rPr>
        <w:t>–</w:t>
      </w:r>
      <w:r w:rsidRPr="0024033B">
        <w:rPr>
          <w:rFonts w:cs="David" w:hint="cs"/>
          <w:rtl/>
        </w:rPr>
        <w:t xml:space="preserve"> חמישה, נגד </w:t>
      </w:r>
      <w:r w:rsidRPr="0024033B">
        <w:rPr>
          <w:rFonts w:cs="David"/>
          <w:rtl/>
        </w:rPr>
        <w:t>–</w:t>
      </w:r>
      <w:r w:rsidRPr="0024033B">
        <w:rPr>
          <w:rFonts w:cs="David" w:hint="cs"/>
          <w:rtl/>
        </w:rPr>
        <w:t xml:space="preserve"> 14, לא היו נמנעים, למעט חבר הכנסת ריבלין, שאמר שאינו משתתף בהצבעה. לפיכך אנחנו לא פוטרים את הצעת החוק מחובת הנחה. </w:t>
      </w:r>
    </w:p>
    <w:p w14:paraId="63ABFA50" w14:textId="77777777" w:rsidR="0024033B" w:rsidRPr="0024033B" w:rsidRDefault="0024033B" w:rsidP="0024033B">
      <w:pPr>
        <w:bidi/>
        <w:jc w:val="both"/>
        <w:rPr>
          <w:rFonts w:cs="David" w:hint="cs"/>
          <w:rtl/>
        </w:rPr>
      </w:pPr>
    </w:p>
    <w:p w14:paraId="57AEC214" w14:textId="77777777" w:rsidR="0024033B" w:rsidRPr="0024033B" w:rsidRDefault="0024033B" w:rsidP="0024033B">
      <w:pPr>
        <w:bidi/>
        <w:ind w:firstLine="567"/>
        <w:jc w:val="both"/>
        <w:rPr>
          <w:rFonts w:cs="David" w:hint="cs"/>
          <w:rtl/>
        </w:rPr>
      </w:pPr>
      <w:r w:rsidRPr="0024033B">
        <w:rPr>
          <w:rFonts w:cs="David" w:hint="cs"/>
          <w:rtl/>
        </w:rPr>
        <w:t xml:space="preserve">יש לי הצעת סיכום: ועדת הכנסת לא מצאה מקום לאפשר הליך חקיקה מזורז בעניין סמכויות ועדת הכנסת והכנסת בעניין סיום כהונת נשיא המדינה. ועדת הכנסת קוראת ליועץ המשפטי לממשלה לסיים את הליך החקירה בהקדם ולהודיע לוועדת הכנסת את ממצאיו ומסקנתו בדבר הצורך להגיש כתב אישום נגד נשיא המדינה. </w:t>
      </w:r>
    </w:p>
    <w:p w14:paraId="66584C22" w14:textId="77777777" w:rsidR="0024033B" w:rsidRPr="0024033B" w:rsidRDefault="0024033B" w:rsidP="0024033B">
      <w:pPr>
        <w:bidi/>
        <w:ind w:firstLine="567"/>
        <w:jc w:val="both"/>
        <w:rPr>
          <w:rFonts w:cs="David" w:hint="cs"/>
          <w:rtl/>
        </w:rPr>
      </w:pPr>
    </w:p>
    <w:p w14:paraId="646DB081" w14:textId="77777777" w:rsidR="0024033B" w:rsidRPr="0024033B" w:rsidRDefault="0024033B" w:rsidP="0024033B">
      <w:pPr>
        <w:bidi/>
        <w:ind w:firstLine="567"/>
        <w:jc w:val="both"/>
        <w:rPr>
          <w:rFonts w:cs="David" w:hint="cs"/>
          <w:rtl/>
        </w:rPr>
      </w:pPr>
      <w:r w:rsidRPr="0024033B">
        <w:rPr>
          <w:rFonts w:cs="David" w:hint="cs"/>
          <w:rtl/>
        </w:rPr>
        <w:t xml:space="preserve">מי בעד הצעת הסיכום? </w:t>
      </w:r>
    </w:p>
    <w:p w14:paraId="5F19443D" w14:textId="77777777" w:rsidR="0024033B" w:rsidRPr="0024033B" w:rsidRDefault="0024033B" w:rsidP="0024033B">
      <w:pPr>
        <w:bidi/>
        <w:ind w:firstLine="567"/>
        <w:jc w:val="both"/>
        <w:rPr>
          <w:rFonts w:cs="David" w:hint="cs"/>
          <w:rtl/>
        </w:rPr>
      </w:pPr>
    </w:p>
    <w:p w14:paraId="675BD045" w14:textId="77777777" w:rsidR="0024033B" w:rsidRPr="0024033B" w:rsidRDefault="0024033B" w:rsidP="0024033B">
      <w:pPr>
        <w:bidi/>
        <w:jc w:val="both"/>
        <w:rPr>
          <w:rFonts w:cs="David"/>
          <w:u w:val="single"/>
          <w:rtl/>
        </w:rPr>
      </w:pPr>
      <w:r w:rsidRPr="0024033B">
        <w:rPr>
          <w:rFonts w:cs="David" w:hint="cs"/>
          <w:u w:val="single"/>
          <w:rtl/>
        </w:rPr>
        <w:t>ד</w:t>
      </w:r>
      <w:r w:rsidRPr="0024033B">
        <w:rPr>
          <w:rFonts w:cs="David"/>
          <w:u w:val="single"/>
          <w:rtl/>
        </w:rPr>
        <w:t>וד אזולאי:</w:t>
      </w:r>
    </w:p>
    <w:p w14:paraId="4851C76D" w14:textId="77777777" w:rsidR="0024033B" w:rsidRPr="0024033B" w:rsidRDefault="0024033B" w:rsidP="0024033B">
      <w:pPr>
        <w:bidi/>
        <w:jc w:val="both"/>
        <w:rPr>
          <w:rFonts w:cs="David"/>
          <w:u w:val="single"/>
          <w:rtl/>
        </w:rPr>
      </w:pPr>
    </w:p>
    <w:p w14:paraId="045C6AB5" w14:textId="77777777" w:rsidR="0024033B" w:rsidRPr="0024033B" w:rsidRDefault="0024033B" w:rsidP="0024033B">
      <w:pPr>
        <w:bidi/>
        <w:ind w:firstLine="567"/>
        <w:jc w:val="both"/>
        <w:rPr>
          <w:rFonts w:cs="David" w:hint="cs"/>
          <w:rtl/>
        </w:rPr>
      </w:pPr>
      <w:r w:rsidRPr="0024033B">
        <w:rPr>
          <w:rFonts w:cs="David" w:hint="cs"/>
          <w:rtl/>
        </w:rPr>
        <w:t>אני מציע שתהיה פנייה בכתב.</w:t>
      </w:r>
    </w:p>
    <w:p w14:paraId="68764784" w14:textId="77777777" w:rsidR="0024033B" w:rsidRPr="0024033B" w:rsidRDefault="0024033B" w:rsidP="0024033B">
      <w:pPr>
        <w:bidi/>
        <w:jc w:val="both"/>
        <w:rPr>
          <w:rFonts w:cs="David" w:hint="cs"/>
          <w:rtl/>
        </w:rPr>
      </w:pPr>
    </w:p>
    <w:p w14:paraId="1CA281C6" w14:textId="77777777" w:rsidR="0024033B" w:rsidRPr="0024033B" w:rsidRDefault="0024033B" w:rsidP="0024033B">
      <w:pPr>
        <w:bidi/>
        <w:jc w:val="both"/>
        <w:rPr>
          <w:rFonts w:cs="David" w:hint="cs"/>
          <w:i/>
          <w:iCs/>
          <w:rtl/>
        </w:rPr>
      </w:pPr>
      <w:r w:rsidRPr="0024033B">
        <w:rPr>
          <w:rFonts w:cs="David" w:hint="cs"/>
          <w:u w:val="single"/>
          <w:rtl/>
        </w:rPr>
        <w:t>קולט אביטל:</w:t>
      </w:r>
    </w:p>
    <w:p w14:paraId="21595535" w14:textId="77777777" w:rsidR="0024033B" w:rsidRPr="0024033B" w:rsidRDefault="0024033B" w:rsidP="0024033B">
      <w:pPr>
        <w:bidi/>
        <w:jc w:val="both"/>
        <w:rPr>
          <w:rFonts w:cs="David" w:hint="cs"/>
          <w:i/>
          <w:iCs/>
          <w:rtl/>
        </w:rPr>
      </w:pPr>
    </w:p>
    <w:p w14:paraId="7B26A8A5" w14:textId="77777777" w:rsidR="0024033B" w:rsidRPr="0024033B" w:rsidRDefault="0024033B" w:rsidP="0024033B">
      <w:pPr>
        <w:bidi/>
        <w:jc w:val="both"/>
        <w:rPr>
          <w:rFonts w:cs="David" w:hint="cs"/>
          <w:rtl/>
        </w:rPr>
      </w:pPr>
      <w:r w:rsidRPr="0024033B">
        <w:rPr>
          <w:rFonts w:cs="David" w:hint="cs"/>
          <w:i/>
          <w:iCs/>
          <w:rtl/>
        </w:rPr>
        <w:tab/>
      </w:r>
      <w:r w:rsidRPr="0024033B">
        <w:rPr>
          <w:rFonts w:cs="David" w:hint="cs"/>
          <w:rtl/>
        </w:rPr>
        <w:t xml:space="preserve">לגבי המילה "צורך", </w:t>
      </w:r>
    </w:p>
    <w:p w14:paraId="1520AC58" w14:textId="77777777" w:rsidR="0024033B" w:rsidRPr="0024033B" w:rsidRDefault="0024033B" w:rsidP="0024033B">
      <w:pPr>
        <w:bidi/>
        <w:jc w:val="both"/>
        <w:rPr>
          <w:rFonts w:cs="David" w:hint="cs"/>
          <w:rtl/>
        </w:rPr>
      </w:pPr>
    </w:p>
    <w:p w14:paraId="21805CC0" w14:textId="77777777" w:rsidR="0024033B" w:rsidRPr="0024033B" w:rsidRDefault="0024033B" w:rsidP="0024033B">
      <w:pPr>
        <w:bidi/>
        <w:jc w:val="both"/>
        <w:rPr>
          <w:rFonts w:cs="David" w:hint="cs"/>
          <w:rtl/>
        </w:rPr>
      </w:pPr>
      <w:r w:rsidRPr="0024033B">
        <w:rPr>
          <w:rFonts w:cs="David" w:hint="cs"/>
          <w:u w:val="single"/>
          <w:rtl/>
        </w:rPr>
        <w:t>זבולון אורלב:</w:t>
      </w:r>
    </w:p>
    <w:p w14:paraId="5472EEBE" w14:textId="77777777" w:rsidR="0024033B" w:rsidRPr="0024033B" w:rsidRDefault="0024033B" w:rsidP="0024033B">
      <w:pPr>
        <w:bidi/>
        <w:jc w:val="both"/>
        <w:rPr>
          <w:rFonts w:cs="David" w:hint="cs"/>
          <w:rtl/>
        </w:rPr>
      </w:pPr>
    </w:p>
    <w:p w14:paraId="583DC351" w14:textId="77777777" w:rsidR="0024033B" w:rsidRPr="0024033B" w:rsidRDefault="0024033B" w:rsidP="0024033B">
      <w:pPr>
        <w:bidi/>
        <w:ind w:firstLine="567"/>
        <w:jc w:val="both"/>
        <w:rPr>
          <w:rFonts w:cs="David" w:hint="cs"/>
          <w:rtl/>
        </w:rPr>
      </w:pPr>
      <w:r w:rsidRPr="0024033B">
        <w:rPr>
          <w:rFonts w:cs="David" w:hint="cs"/>
          <w:rtl/>
        </w:rPr>
        <w:t xml:space="preserve">אחריה כדאי להוסיף "אם בכלל". </w:t>
      </w:r>
    </w:p>
    <w:p w14:paraId="547AE187" w14:textId="77777777" w:rsidR="0024033B" w:rsidRPr="0024033B" w:rsidRDefault="0024033B" w:rsidP="0024033B">
      <w:pPr>
        <w:bidi/>
        <w:jc w:val="both"/>
        <w:rPr>
          <w:rFonts w:cs="David" w:hint="cs"/>
          <w:rtl/>
        </w:rPr>
      </w:pPr>
    </w:p>
    <w:p w14:paraId="092ACF7D" w14:textId="77777777" w:rsidR="0024033B" w:rsidRPr="0024033B" w:rsidRDefault="0024033B" w:rsidP="0024033B">
      <w:pPr>
        <w:bidi/>
        <w:jc w:val="both"/>
        <w:rPr>
          <w:rFonts w:cs="David" w:hint="cs"/>
          <w:rtl/>
        </w:rPr>
      </w:pPr>
      <w:r w:rsidRPr="0024033B">
        <w:rPr>
          <w:rFonts w:cs="David" w:hint="cs"/>
          <w:u w:val="single"/>
          <w:rtl/>
        </w:rPr>
        <w:t>נסים זאב:</w:t>
      </w:r>
    </w:p>
    <w:p w14:paraId="4A66A0E9" w14:textId="77777777" w:rsidR="0024033B" w:rsidRPr="0024033B" w:rsidRDefault="0024033B" w:rsidP="0024033B">
      <w:pPr>
        <w:bidi/>
        <w:jc w:val="both"/>
        <w:rPr>
          <w:rFonts w:cs="David" w:hint="cs"/>
          <w:rtl/>
        </w:rPr>
      </w:pPr>
    </w:p>
    <w:p w14:paraId="5E37F4D1" w14:textId="77777777" w:rsidR="0024033B" w:rsidRPr="0024033B" w:rsidRDefault="0024033B" w:rsidP="0024033B">
      <w:pPr>
        <w:bidi/>
        <w:jc w:val="both"/>
        <w:rPr>
          <w:rFonts w:cs="David" w:hint="cs"/>
          <w:rtl/>
        </w:rPr>
      </w:pPr>
      <w:r w:rsidRPr="0024033B">
        <w:rPr>
          <w:rFonts w:cs="David" w:hint="cs"/>
          <w:rtl/>
        </w:rPr>
        <w:tab/>
        <w:t xml:space="preserve">למה לא שואלים מי נגד? יש רק אפשרות אחת? </w:t>
      </w:r>
    </w:p>
    <w:p w14:paraId="23B7DE87" w14:textId="77777777" w:rsidR="0024033B" w:rsidRPr="0024033B" w:rsidRDefault="0024033B" w:rsidP="0024033B">
      <w:pPr>
        <w:bidi/>
        <w:jc w:val="both"/>
        <w:rPr>
          <w:rFonts w:cs="David" w:hint="cs"/>
          <w:rtl/>
        </w:rPr>
      </w:pPr>
    </w:p>
    <w:p w14:paraId="5FE0AA6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8F5DE3A" w14:textId="77777777" w:rsidR="0024033B" w:rsidRPr="0024033B" w:rsidRDefault="0024033B" w:rsidP="0024033B">
      <w:pPr>
        <w:bidi/>
        <w:jc w:val="both"/>
        <w:rPr>
          <w:rFonts w:cs="David" w:hint="cs"/>
          <w:rtl/>
        </w:rPr>
      </w:pPr>
    </w:p>
    <w:p w14:paraId="1B5B2260" w14:textId="77777777" w:rsidR="0024033B" w:rsidRPr="0024033B" w:rsidRDefault="0024033B" w:rsidP="0024033B">
      <w:pPr>
        <w:bidi/>
        <w:ind w:firstLine="567"/>
        <w:jc w:val="both"/>
        <w:rPr>
          <w:rFonts w:cs="David" w:hint="cs"/>
          <w:rtl/>
        </w:rPr>
      </w:pPr>
      <w:r w:rsidRPr="0024033B">
        <w:rPr>
          <w:rFonts w:cs="David" w:hint="cs"/>
          <w:rtl/>
        </w:rPr>
        <w:t xml:space="preserve">סליחה, מי מתנגד להצעת הסיכום הזאת? </w:t>
      </w:r>
    </w:p>
    <w:p w14:paraId="12428569" w14:textId="77777777" w:rsidR="0024033B" w:rsidRPr="0024033B" w:rsidRDefault="0024033B" w:rsidP="0024033B">
      <w:pPr>
        <w:bidi/>
        <w:jc w:val="both"/>
        <w:rPr>
          <w:rFonts w:cs="David" w:hint="cs"/>
          <w:rtl/>
        </w:rPr>
      </w:pPr>
    </w:p>
    <w:p w14:paraId="1D04BA07" w14:textId="77777777" w:rsidR="0024033B" w:rsidRPr="0024033B" w:rsidRDefault="0024033B" w:rsidP="0024033B">
      <w:pPr>
        <w:bidi/>
        <w:jc w:val="both"/>
        <w:rPr>
          <w:rFonts w:cs="David" w:hint="cs"/>
          <w:rtl/>
        </w:rPr>
      </w:pPr>
      <w:r w:rsidRPr="0024033B">
        <w:rPr>
          <w:rFonts w:cs="David" w:hint="cs"/>
          <w:u w:val="single"/>
          <w:rtl/>
        </w:rPr>
        <w:t>נסים זאב:</w:t>
      </w:r>
    </w:p>
    <w:p w14:paraId="596170D0" w14:textId="77777777" w:rsidR="0024033B" w:rsidRPr="0024033B" w:rsidRDefault="0024033B" w:rsidP="0024033B">
      <w:pPr>
        <w:bidi/>
        <w:jc w:val="both"/>
        <w:rPr>
          <w:rFonts w:cs="David" w:hint="cs"/>
          <w:rtl/>
        </w:rPr>
      </w:pPr>
    </w:p>
    <w:p w14:paraId="0A31C657" w14:textId="77777777" w:rsidR="0024033B" w:rsidRPr="0024033B" w:rsidRDefault="0024033B" w:rsidP="0024033B">
      <w:pPr>
        <w:bidi/>
        <w:ind w:firstLine="567"/>
        <w:jc w:val="both"/>
        <w:rPr>
          <w:rFonts w:cs="David" w:hint="cs"/>
          <w:rtl/>
        </w:rPr>
      </w:pPr>
      <w:r w:rsidRPr="0024033B">
        <w:rPr>
          <w:rFonts w:cs="David" w:hint="cs"/>
          <w:rtl/>
        </w:rPr>
        <w:t>אני חושב שאסור להפעיל לחץ על היועץ המשפטי לממשלה, אם אנחנו רוצים שהוא יתפקד כמו שצריך והכול יהיה בהגינות ובשיקול דעת. אסור. מתנגד.</w:t>
      </w:r>
    </w:p>
    <w:p w14:paraId="3292A4DD" w14:textId="77777777" w:rsidR="0024033B" w:rsidRPr="0024033B" w:rsidRDefault="0024033B" w:rsidP="0024033B">
      <w:pPr>
        <w:bidi/>
        <w:jc w:val="both"/>
        <w:rPr>
          <w:rFonts w:cs="David" w:hint="cs"/>
          <w:rtl/>
        </w:rPr>
      </w:pPr>
    </w:p>
    <w:p w14:paraId="3ECB8109" w14:textId="77777777" w:rsidR="0024033B" w:rsidRPr="0024033B" w:rsidRDefault="0024033B" w:rsidP="0024033B">
      <w:pPr>
        <w:bidi/>
        <w:jc w:val="both"/>
        <w:rPr>
          <w:rFonts w:cs="David" w:hint="cs"/>
          <w:b/>
          <w:bCs/>
          <w:rtl/>
        </w:rPr>
      </w:pPr>
      <w:r w:rsidRPr="0024033B">
        <w:rPr>
          <w:rFonts w:cs="David" w:hint="cs"/>
          <w:b/>
          <w:bCs/>
          <w:rtl/>
        </w:rPr>
        <w:t>ה צ ב ע ה</w:t>
      </w:r>
    </w:p>
    <w:p w14:paraId="20220C70" w14:textId="77777777" w:rsidR="0024033B" w:rsidRPr="0024033B" w:rsidRDefault="0024033B" w:rsidP="0024033B">
      <w:pPr>
        <w:bidi/>
        <w:jc w:val="both"/>
        <w:rPr>
          <w:rFonts w:cs="David" w:hint="cs"/>
          <w:b/>
          <w:bCs/>
          <w:rtl/>
        </w:rPr>
      </w:pPr>
    </w:p>
    <w:p w14:paraId="5543FA2E" w14:textId="77777777" w:rsidR="0024033B" w:rsidRPr="0024033B" w:rsidRDefault="0024033B" w:rsidP="0024033B">
      <w:pPr>
        <w:bidi/>
        <w:jc w:val="both"/>
        <w:rPr>
          <w:rFonts w:cs="David" w:hint="cs"/>
          <w:rtl/>
        </w:rPr>
      </w:pPr>
      <w:r w:rsidRPr="0024033B">
        <w:rPr>
          <w:rFonts w:cs="David" w:hint="cs"/>
          <w:rtl/>
        </w:rPr>
        <w:t>בעד: 14</w:t>
      </w:r>
    </w:p>
    <w:p w14:paraId="2BE19A38" w14:textId="77777777" w:rsidR="0024033B" w:rsidRPr="0024033B" w:rsidRDefault="0024033B" w:rsidP="0024033B">
      <w:pPr>
        <w:bidi/>
        <w:jc w:val="both"/>
        <w:rPr>
          <w:rFonts w:cs="David" w:hint="cs"/>
          <w:rtl/>
        </w:rPr>
      </w:pPr>
      <w:r w:rsidRPr="0024033B">
        <w:rPr>
          <w:rFonts w:cs="David" w:hint="cs"/>
          <w:rtl/>
        </w:rPr>
        <w:t>נגד: 1</w:t>
      </w:r>
    </w:p>
    <w:p w14:paraId="08E61237" w14:textId="77777777" w:rsidR="0024033B" w:rsidRPr="0024033B" w:rsidRDefault="0024033B" w:rsidP="0024033B">
      <w:pPr>
        <w:bidi/>
        <w:jc w:val="both"/>
        <w:rPr>
          <w:rFonts w:cs="David" w:hint="cs"/>
          <w:rtl/>
        </w:rPr>
      </w:pPr>
      <w:r w:rsidRPr="0024033B">
        <w:rPr>
          <w:rFonts w:cs="David" w:hint="cs"/>
          <w:rtl/>
        </w:rPr>
        <w:t>נמנע: 1</w:t>
      </w:r>
    </w:p>
    <w:p w14:paraId="7D558079" w14:textId="77777777" w:rsidR="0024033B" w:rsidRPr="0024033B" w:rsidRDefault="0024033B" w:rsidP="0024033B">
      <w:pPr>
        <w:bidi/>
        <w:jc w:val="both"/>
        <w:rPr>
          <w:rFonts w:cs="David" w:hint="cs"/>
          <w:rtl/>
        </w:rPr>
      </w:pPr>
    </w:p>
    <w:p w14:paraId="542EA083" w14:textId="77777777" w:rsidR="0024033B" w:rsidRPr="0024033B" w:rsidRDefault="0024033B" w:rsidP="0024033B">
      <w:pPr>
        <w:pStyle w:val="Heading8"/>
        <w:rPr>
          <w:rFonts w:hint="cs"/>
          <w:rtl/>
        </w:rPr>
      </w:pPr>
      <w:r w:rsidRPr="0024033B">
        <w:rPr>
          <w:rFonts w:hint="cs"/>
          <w:rtl/>
        </w:rPr>
        <w:t>היו"ר רוחמה אברהם:</w:t>
      </w:r>
    </w:p>
    <w:p w14:paraId="1BD0937D" w14:textId="77777777" w:rsidR="0024033B" w:rsidRPr="0024033B" w:rsidRDefault="0024033B" w:rsidP="0024033B">
      <w:pPr>
        <w:bidi/>
        <w:jc w:val="both"/>
        <w:rPr>
          <w:rFonts w:cs="David" w:hint="cs"/>
          <w:rtl/>
        </w:rPr>
      </w:pPr>
    </w:p>
    <w:p w14:paraId="2BB6EA58" w14:textId="77777777" w:rsidR="0024033B" w:rsidRPr="0024033B" w:rsidRDefault="0024033B" w:rsidP="0024033B">
      <w:pPr>
        <w:bidi/>
        <w:ind w:firstLine="567"/>
        <w:jc w:val="both"/>
        <w:rPr>
          <w:rFonts w:cs="David" w:hint="cs"/>
          <w:rtl/>
        </w:rPr>
      </w:pPr>
      <w:r w:rsidRPr="0024033B">
        <w:rPr>
          <w:rFonts w:cs="David" w:hint="cs"/>
          <w:rtl/>
        </w:rPr>
        <w:t xml:space="preserve">בעד הצביעו 14, נגד </w:t>
      </w:r>
      <w:r w:rsidRPr="0024033B">
        <w:rPr>
          <w:rFonts w:cs="David"/>
          <w:rtl/>
        </w:rPr>
        <w:t>–</w:t>
      </w:r>
      <w:r w:rsidRPr="0024033B">
        <w:rPr>
          <w:rFonts w:cs="David" w:hint="cs"/>
          <w:rtl/>
        </w:rPr>
        <w:t xml:space="preserve"> אחד, נמנע </w:t>
      </w:r>
      <w:r w:rsidRPr="0024033B">
        <w:rPr>
          <w:rFonts w:cs="David"/>
          <w:rtl/>
        </w:rPr>
        <w:t>–</w:t>
      </w:r>
      <w:r w:rsidRPr="0024033B">
        <w:rPr>
          <w:rFonts w:cs="David" w:hint="cs"/>
          <w:rtl/>
        </w:rPr>
        <w:t xml:space="preserve"> אחד. הצעת הסיכום התקבלה. נעביר את הפרוטוקול, עם ההחלטה שקיבלנו ליועץ המשפטי לממשלה. אני מודה לכם. </w:t>
      </w:r>
    </w:p>
    <w:p w14:paraId="2348F3D5" w14:textId="77777777" w:rsidR="0024033B" w:rsidRPr="0024033B" w:rsidRDefault="0024033B" w:rsidP="0024033B">
      <w:pPr>
        <w:bidi/>
        <w:jc w:val="both"/>
        <w:rPr>
          <w:rFonts w:cs="David" w:hint="cs"/>
          <w:rtl/>
        </w:rPr>
      </w:pPr>
    </w:p>
    <w:p w14:paraId="40BEFF41" w14:textId="77777777" w:rsidR="0024033B" w:rsidRPr="0024033B" w:rsidRDefault="0024033B" w:rsidP="0024033B">
      <w:pPr>
        <w:bidi/>
        <w:jc w:val="both"/>
        <w:rPr>
          <w:rFonts w:cs="David" w:hint="cs"/>
          <w:rtl/>
        </w:rPr>
      </w:pPr>
      <w:r w:rsidRPr="0024033B">
        <w:rPr>
          <w:rFonts w:cs="David" w:hint="cs"/>
          <w:u w:val="single"/>
          <w:rtl/>
        </w:rPr>
        <w:t>משה שרוני:</w:t>
      </w:r>
    </w:p>
    <w:p w14:paraId="7A534863" w14:textId="77777777" w:rsidR="0024033B" w:rsidRPr="0024033B" w:rsidRDefault="0024033B" w:rsidP="0024033B">
      <w:pPr>
        <w:bidi/>
        <w:jc w:val="both"/>
        <w:rPr>
          <w:rFonts w:cs="David" w:hint="cs"/>
          <w:rtl/>
        </w:rPr>
      </w:pPr>
    </w:p>
    <w:p w14:paraId="680CEDC1" w14:textId="77777777" w:rsidR="0024033B" w:rsidRPr="0024033B" w:rsidRDefault="0024033B" w:rsidP="0024033B">
      <w:pPr>
        <w:bidi/>
        <w:ind w:firstLine="567"/>
        <w:jc w:val="both"/>
        <w:rPr>
          <w:rFonts w:cs="David" w:hint="cs"/>
          <w:rtl/>
        </w:rPr>
      </w:pPr>
      <w:r w:rsidRPr="0024033B">
        <w:rPr>
          <w:rFonts w:cs="David" w:hint="cs"/>
          <w:rtl/>
        </w:rPr>
        <w:t>שימהר לתת לנו דוח ביניים. תודה.</w:t>
      </w:r>
    </w:p>
    <w:p w14:paraId="530A059D" w14:textId="77777777" w:rsidR="0024033B" w:rsidRPr="0024033B" w:rsidRDefault="0024033B" w:rsidP="0024033B">
      <w:pPr>
        <w:bidi/>
        <w:jc w:val="both"/>
        <w:rPr>
          <w:rFonts w:cs="David" w:hint="cs"/>
          <w:rtl/>
        </w:rPr>
      </w:pPr>
    </w:p>
    <w:p w14:paraId="42864595" w14:textId="77777777" w:rsidR="0024033B" w:rsidRPr="0024033B" w:rsidRDefault="0024033B" w:rsidP="0024033B">
      <w:pPr>
        <w:bidi/>
        <w:jc w:val="both"/>
        <w:rPr>
          <w:rFonts w:cs="David" w:hint="cs"/>
          <w:rtl/>
        </w:rPr>
      </w:pPr>
      <w:r w:rsidRPr="0024033B">
        <w:rPr>
          <w:rFonts w:cs="David" w:hint="cs"/>
          <w:u w:val="single"/>
          <w:rtl/>
        </w:rPr>
        <w:t>ראובן ריבלין:</w:t>
      </w:r>
    </w:p>
    <w:p w14:paraId="34282E09" w14:textId="77777777" w:rsidR="0024033B" w:rsidRPr="0024033B" w:rsidRDefault="0024033B" w:rsidP="0024033B">
      <w:pPr>
        <w:bidi/>
        <w:jc w:val="both"/>
        <w:rPr>
          <w:rFonts w:cs="David" w:hint="cs"/>
          <w:rtl/>
        </w:rPr>
      </w:pPr>
    </w:p>
    <w:p w14:paraId="047ADEFF" w14:textId="77777777" w:rsidR="0024033B" w:rsidRPr="0024033B" w:rsidRDefault="0024033B" w:rsidP="0024033B">
      <w:pPr>
        <w:bidi/>
        <w:ind w:firstLine="567"/>
        <w:jc w:val="both"/>
        <w:rPr>
          <w:rFonts w:cs="David" w:hint="cs"/>
          <w:rtl/>
        </w:rPr>
      </w:pPr>
      <w:r w:rsidRPr="0024033B">
        <w:rPr>
          <w:rFonts w:cs="David" w:hint="cs"/>
          <w:rtl/>
        </w:rPr>
        <w:t>העירו לי פה, ואני מבקש לומר שגם לגבי הצעת ההחלטה של הוועדה לא השתתפתי בהצבעה.</w:t>
      </w:r>
    </w:p>
    <w:p w14:paraId="78C99A4D" w14:textId="77777777" w:rsidR="0024033B" w:rsidRPr="0024033B" w:rsidRDefault="0024033B" w:rsidP="0024033B">
      <w:pPr>
        <w:bidi/>
        <w:jc w:val="both"/>
        <w:rPr>
          <w:rFonts w:cs="David" w:hint="cs"/>
          <w:rtl/>
        </w:rPr>
      </w:pPr>
    </w:p>
    <w:p w14:paraId="6931689E"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27875DED" w14:textId="77777777" w:rsidR="0024033B" w:rsidRPr="0024033B" w:rsidRDefault="0024033B" w:rsidP="0024033B">
      <w:pPr>
        <w:bidi/>
        <w:jc w:val="both"/>
        <w:rPr>
          <w:rFonts w:cs="David" w:hint="cs"/>
          <w:u w:val="single"/>
          <w:rtl/>
        </w:rPr>
      </w:pPr>
    </w:p>
    <w:p w14:paraId="0F2B0F7D" w14:textId="77777777" w:rsidR="0024033B" w:rsidRPr="0024033B" w:rsidRDefault="0024033B" w:rsidP="0024033B">
      <w:pPr>
        <w:bidi/>
        <w:ind w:firstLine="567"/>
        <w:jc w:val="both"/>
        <w:rPr>
          <w:rFonts w:cs="David" w:hint="cs"/>
          <w:rtl/>
        </w:rPr>
      </w:pPr>
      <w:r w:rsidRPr="0024033B">
        <w:rPr>
          <w:rFonts w:cs="David" w:hint="cs"/>
          <w:rtl/>
        </w:rPr>
        <w:t>גם אני מודיע שלא השתתפתי בהצבעה.</w:t>
      </w:r>
    </w:p>
    <w:p w14:paraId="01FDDF58" w14:textId="77777777" w:rsidR="0024033B" w:rsidRPr="0024033B" w:rsidRDefault="0024033B" w:rsidP="0024033B">
      <w:pPr>
        <w:bidi/>
        <w:jc w:val="both"/>
        <w:rPr>
          <w:rFonts w:cs="David" w:hint="cs"/>
          <w:rtl/>
        </w:rPr>
      </w:pPr>
    </w:p>
    <w:p w14:paraId="036DD78A"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7F26ED3" w14:textId="77777777" w:rsidR="0024033B" w:rsidRPr="0024033B" w:rsidRDefault="0024033B" w:rsidP="0024033B">
      <w:pPr>
        <w:bidi/>
        <w:jc w:val="both"/>
        <w:rPr>
          <w:rFonts w:cs="David" w:hint="cs"/>
          <w:rtl/>
        </w:rPr>
      </w:pPr>
    </w:p>
    <w:p w14:paraId="1A926D23" w14:textId="77777777" w:rsidR="0024033B" w:rsidRPr="0024033B" w:rsidRDefault="0024033B" w:rsidP="0024033B">
      <w:pPr>
        <w:bidi/>
        <w:ind w:firstLine="567"/>
        <w:jc w:val="both"/>
        <w:rPr>
          <w:rFonts w:cs="David" w:hint="cs"/>
          <w:rtl/>
        </w:rPr>
      </w:pPr>
      <w:r w:rsidRPr="0024033B">
        <w:rPr>
          <w:rFonts w:cs="David" w:hint="cs"/>
          <w:rtl/>
        </w:rPr>
        <w:t xml:space="preserve">זה יירשם בפרוטוקול. תודה. נעבור לנושא הבא. </w:t>
      </w:r>
    </w:p>
    <w:p w14:paraId="7E718FCC" w14:textId="77777777" w:rsidR="0024033B" w:rsidRPr="0024033B" w:rsidRDefault="0024033B" w:rsidP="0024033B">
      <w:pPr>
        <w:numPr>
          <w:ilvl w:val="0"/>
          <w:numId w:val="2"/>
        </w:numPr>
        <w:overflowPunct w:val="0"/>
        <w:autoSpaceDE w:val="0"/>
        <w:autoSpaceDN w:val="0"/>
        <w:bidi/>
        <w:adjustRightInd w:val="0"/>
        <w:ind w:right="0"/>
        <w:jc w:val="both"/>
        <w:textAlignment w:val="baseline"/>
        <w:rPr>
          <w:rFonts w:cs="David" w:hint="cs"/>
          <w:b/>
          <w:bCs/>
          <w:u w:val="single"/>
          <w:rtl/>
        </w:rPr>
      </w:pPr>
      <w:r w:rsidRPr="0024033B">
        <w:rPr>
          <w:rFonts w:cs="David"/>
          <w:rtl/>
        </w:rPr>
        <w:br w:type="page"/>
      </w:r>
      <w:r w:rsidRPr="0024033B">
        <w:rPr>
          <w:rFonts w:cs="David" w:hint="cs"/>
          <w:b/>
          <w:bCs/>
          <w:u w:val="single"/>
          <w:rtl/>
        </w:rPr>
        <w:t>פניית חה"כ גדעון סער בנושא החלפת יושב-ראש הוועדה לענייני ביקורת המדינה</w:t>
      </w:r>
    </w:p>
    <w:p w14:paraId="65A67084" w14:textId="77777777" w:rsidR="0024033B" w:rsidRPr="0024033B" w:rsidRDefault="0024033B" w:rsidP="0024033B">
      <w:pPr>
        <w:bidi/>
        <w:ind w:left="360"/>
        <w:jc w:val="both"/>
        <w:rPr>
          <w:rFonts w:cs="David" w:hint="cs"/>
          <w:b/>
          <w:bCs/>
          <w:highlight w:val="yellow"/>
          <w:rtl/>
        </w:rPr>
      </w:pPr>
    </w:p>
    <w:p w14:paraId="3D3773A9"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35CEFF7" w14:textId="77777777" w:rsidR="0024033B" w:rsidRPr="0024033B" w:rsidRDefault="0024033B" w:rsidP="0024033B">
      <w:pPr>
        <w:bidi/>
        <w:jc w:val="both"/>
        <w:rPr>
          <w:rFonts w:cs="David" w:hint="cs"/>
          <w:rtl/>
        </w:rPr>
      </w:pPr>
    </w:p>
    <w:p w14:paraId="6F6E9AD6" w14:textId="77777777" w:rsidR="0024033B" w:rsidRPr="0024033B" w:rsidRDefault="0024033B" w:rsidP="0024033B">
      <w:pPr>
        <w:bidi/>
        <w:ind w:firstLine="567"/>
        <w:jc w:val="both"/>
        <w:rPr>
          <w:rFonts w:cs="David" w:hint="cs"/>
          <w:rtl/>
        </w:rPr>
      </w:pPr>
      <w:r w:rsidRPr="0024033B">
        <w:rPr>
          <w:rFonts w:cs="David" w:hint="cs"/>
          <w:rtl/>
        </w:rPr>
        <w:t xml:space="preserve">אני עוברת לנושא הבא. חבר הכנסת גדעון סער שלח אלי מכתב. אקרא אותו לכם. לאחר מכן נדון בסוגיה הזאת: "עם השלמת הצטרפותה של סיעת ישראל ביתנו לקואליציה הערב" </w:t>
      </w:r>
      <w:r w:rsidRPr="0024033B">
        <w:rPr>
          <w:rFonts w:cs="David"/>
          <w:rtl/>
        </w:rPr>
        <w:t>–</w:t>
      </w:r>
      <w:r w:rsidRPr="0024033B">
        <w:rPr>
          <w:rFonts w:cs="David" w:hint="cs"/>
          <w:rtl/>
        </w:rPr>
        <w:t xml:space="preserve"> המכתב נשלח אלי ב-30 באוקטובר 2006 </w:t>
      </w:r>
      <w:r w:rsidRPr="0024033B">
        <w:rPr>
          <w:rFonts w:cs="David"/>
          <w:rtl/>
        </w:rPr>
        <w:t>–</w:t>
      </w:r>
      <w:r w:rsidRPr="0024033B">
        <w:rPr>
          <w:rFonts w:cs="David" w:hint="cs"/>
          <w:rtl/>
        </w:rPr>
        <w:t xml:space="preserve"> "שההסכם הקואליציוני עמה נחתם כבר בשבוע שעבר, נדרשת החלפה מיידית של יושב-ראש הוועדה לביקורת המדינה בכנסת. אין צורך לומר כי הנוהג הבלתי מתפשר היה תמיד שבראש ועדה זו עמד חבר כנסת מהאופוזיציה. אין אפוא אפשרות כי את ראשות הוועדה הזאת תאייש הקואליציה. על כן, לאחר שהנושא סוכם בשיחתנו מהבוקר עם יושב-ראש הקואליציה, אני מבקש להביא באופן מיידי לאישור ועדת הכנסת החלפת יושב-ראש הוועדה לביקורת המדינה. אני מציע כי לראשות הוועדה ייבחר נציג סיעת האיחוד הלאומי-מפד"ל, הסיעה השנייה בגודלה עתה מבין סיעות האופוזיציה, כפוף להסכמה שהוצגה בשעתו לוועדה המסדרת (והמקובלת גם על סיעת האיחוד הלאומי-מפד"ל, כי בכל רגע שתבקש זאת סיעת הליכוד היא תוכל להחליף ראשות ועדה זו בראשות ועדת הכלכלה). אודה לך אם תעלי את הנושא על סדר יומה של הכנסת". </w:t>
      </w:r>
    </w:p>
    <w:p w14:paraId="01370838" w14:textId="77777777" w:rsidR="0024033B" w:rsidRPr="0024033B" w:rsidRDefault="0024033B" w:rsidP="0024033B">
      <w:pPr>
        <w:bidi/>
        <w:ind w:firstLine="567"/>
        <w:jc w:val="both"/>
        <w:rPr>
          <w:rFonts w:cs="David" w:hint="cs"/>
          <w:rtl/>
        </w:rPr>
      </w:pPr>
    </w:p>
    <w:p w14:paraId="37430537" w14:textId="77777777" w:rsidR="0024033B" w:rsidRPr="0024033B" w:rsidRDefault="0024033B" w:rsidP="0024033B">
      <w:pPr>
        <w:bidi/>
        <w:ind w:firstLine="567"/>
        <w:jc w:val="both"/>
        <w:rPr>
          <w:rFonts w:cs="David" w:hint="cs"/>
          <w:rtl/>
        </w:rPr>
      </w:pPr>
      <w:r w:rsidRPr="0024033B">
        <w:rPr>
          <w:rFonts w:cs="David" w:hint="cs"/>
          <w:rtl/>
        </w:rPr>
        <w:t xml:space="preserve">עבר שבוע, חבר הכנסת סער, ואני מבינה שניסינו להגיע לפתרון בסוגיה הזאת. אני מבקשת להציג את הנושא. </w:t>
      </w:r>
    </w:p>
    <w:p w14:paraId="212BE3A7" w14:textId="77777777" w:rsidR="0024033B" w:rsidRPr="0024033B" w:rsidRDefault="0024033B" w:rsidP="0024033B">
      <w:pPr>
        <w:bidi/>
        <w:jc w:val="both"/>
        <w:rPr>
          <w:rFonts w:cs="David" w:hint="cs"/>
          <w:rtl/>
        </w:rPr>
      </w:pPr>
    </w:p>
    <w:p w14:paraId="2BC9465A"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639CA583" w14:textId="77777777" w:rsidR="0024033B" w:rsidRPr="0024033B" w:rsidRDefault="0024033B" w:rsidP="0024033B">
      <w:pPr>
        <w:bidi/>
        <w:jc w:val="both"/>
        <w:rPr>
          <w:rFonts w:cs="David" w:hint="cs"/>
          <w:u w:val="single"/>
          <w:rtl/>
        </w:rPr>
      </w:pPr>
    </w:p>
    <w:p w14:paraId="0B8682FC" w14:textId="77777777" w:rsidR="0024033B" w:rsidRPr="0024033B" w:rsidRDefault="0024033B" w:rsidP="0024033B">
      <w:pPr>
        <w:bidi/>
        <w:ind w:firstLine="567"/>
        <w:jc w:val="both"/>
        <w:rPr>
          <w:rFonts w:cs="David" w:hint="cs"/>
          <w:rtl/>
        </w:rPr>
      </w:pPr>
      <w:r w:rsidRPr="0024033B">
        <w:rPr>
          <w:rFonts w:cs="David" w:hint="cs"/>
          <w:rtl/>
        </w:rPr>
        <w:t>יש כאן מצב של שחור-לבן, אין מצב של פתרון או של פשרה, יש רק מצב של רמיסת הנורמות בכנסת הזאת, שיביא למצבים מאוד לא טובים פה.</w:t>
      </w:r>
    </w:p>
    <w:p w14:paraId="425BC2B5" w14:textId="77777777" w:rsidR="0024033B" w:rsidRPr="0024033B" w:rsidRDefault="0024033B" w:rsidP="0024033B">
      <w:pPr>
        <w:bidi/>
        <w:jc w:val="both"/>
        <w:rPr>
          <w:rFonts w:cs="David" w:hint="cs"/>
          <w:rtl/>
        </w:rPr>
      </w:pPr>
    </w:p>
    <w:p w14:paraId="55496654" w14:textId="77777777" w:rsidR="0024033B" w:rsidRPr="0024033B" w:rsidRDefault="0024033B" w:rsidP="0024033B">
      <w:pPr>
        <w:bidi/>
        <w:jc w:val="both"/>
        <w:rPr>
          <w:rFonts w:cs="David" w:hint="cs"/>
          <w:rtl/>
        </w:rPr>
      </w:pPr>
      <w:r w:rsidRPr="0024033B">
        <w:rPr>
          <w:rFonts w:cs="David" w:hint="cs"/>
          <w:u w:val="single"/>
          <w:rtl/>
        </w:rPr>
        <w:t>משה שרוני:</w:t>
      </w:r>
    </w:p>
    <w:p w14:paraId="7BE796C7" w14:textId="77777777" w:rsidR="0024033B" w:rsidRPr="0024033B" w:rsidRDefault="0024033B" w:rsidP="0024033B">
      <w:pPr>
        <w:bidi/>
        <w:jc w:val="both"/>
        <w:rPr>
          <w:rFonts w:cs="David" w:hint="cs"/>
          <w:rtl/>
        </w:rPr>
      </w:pPr>
    </w:p>
    <w:p w14:paraId="7E905091" w14:textId="77777777" w:rsidR="0024033B" w:rsidRPr="0024033B" w:rsidRDefault="0024033B" w:rsidP="0024033B">
      <w:pPr>
        <w:bidi/>
        <w:ind w:firstLine="567"/>
        <w:jc w:val="both"/>
        <w:rPr>
          <w:rFonts w:cs="David" w:hint="cs"/>
          <w:rtl/>
        </w:rPr>
      </w:pPr>
      <w:r w:rsidRPr="0024033B">
        <w:rPr>
          <w:rFonts w:cs="David" w:hint="cs"/>
          <w:rtl/>
        </w:rPr>
        <w:t xml:space="preserve">כשהייתם בשלטון לא רמסתם, באמת, דבר בעדינות. </w:t>
      </w:r>
    </w:p>
    <w:p w14:paraId="016FC9AF" w14:textId="77777777" w:rsidR="0024033B" w:rsidRPr="0024033B" w:rsidRDefault="0024033B" w:rsidP="0024033B">
      <w:pPr>
        <w:bidi/>
        <w:jc w:val="both"/>
        <w:rPr>
          <w:rFonts w:cs="David" w:hint="cs"/>
          <w:rtl/>
        </w:rPr>
      </w:pPr>
    </w:p>
    <w:p w14:paraId="3898ED8E"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DDE3627" w14:textId="77777777" w:rsidR="0024033B" w:rsidRPr="0024033B" w:rsidRDefault="0024033B" w:rsidP="0024033B">
      <w:pPr>
        <w:bidi/>
        <w:jc w:val="both"/>
        <w:rPr>
          <w:rFonts w:cs="David" w:hint="cs"/>
          <w:rtl/>
        </w:rPr>
      </w:pPr>
    </w:p>
    <w:p w14:paraId="30D06C1B" w14:textId="77777777" w:rsidR="0024033B" w:rsidRPr="0024033B" w:rsidRDefault="0024033B" w:rsidP="0024033B">
      <w:pPr>
        <w:bidi/>
        <w:ind w:firstLine="567"/>
        <w:jc w:val="both"/>
        <w:rPr>
          <w:rFonts w:cs="David" w:hint="cs"/>
          <w:rtl/>
        </w:rPr>
      </w:pPr>
      <w:r w:rsidRPr="0024033B">
        <w:rPr>
          <w:rFonts w:cs="David" w:hint="cs"/>
          <w:rtl/>
        </w:rPr>
        <w:t xml:space="preserve">חבר הכנסת שרוני, אשמח לתת לך רשות דיבור אחר כך. </w:t>
      </w:r>
    </w:p>
    <w:p w14:paraId="46D01DE7" w14:textId="77777777" w:rsidR="0024033B" w:rsidRPr="0024033B" w:rsidRDefault="0024033B" w:rsidP="0024033B">
      <w:pPr>
        <w:bidi/>
        <w:jc w:val="both"/>
        <w:rPr>
          <w:rFonts w:cs="David" w:hint="cs"/>
          <w:rtl/>
        </w:rPr>
      </w:pPr>
    </w:p>
    <w:p w14:paraId="3917F572" w14:textId="77777777" w:rsidR="0024033B" w:rsidRPr="0024033B" w:rsidRDefault="0024033B" w:rsidP="0024033B">
      <w:pPr>
        <w:bidi/>
        <w:jc w:val="both"/>
        <w:rPr>
          <w:rFonts w:cs="David" w:hint="cs"/>
          <w:rtl/>
        </w:rPr>
      </w:pPr>
      <w:r w:rsidRPr="0024033B">
        <w:rPr>
          <w:rFonts w:cs="David" w:hint="cs"/>
          <w:u w:val="single"/>
          <w:rtl/>
        </w:rPr>
        <w:t>משה שרוני:</w:t>
      </w:r>
    </w:p>
    <w:p w14:paraId="672FD7AD" w14:textId="77777777" w:rsidR="0024033B" w:rsidRPr="0024033B" w:rsidRDefault="0024033B" w:rsidP="0024033B">
      <w:pPr>
        <w:bidi/>
        <w:jc w:val="both"/>
        <w:rPr>
          <w:rFonts w:cs="David" w:hint="cs"/>
          <w:rtl/>
        </w:rPr>
      </w:pPr>
    </w:p>
    <w:p w14:paraId="3171E9B5" w14:textId="77777777" w:rsidR="0024033B" w:rsidRPr="0024033B" w:rsidRDefault="0024033B" w:rsidP="0024033B">
      <w:pPr>
        <w:bidi/>
        <w:ind w:firstLine="567"/>
        <w:jc w:val="both"/>
        <w:rPr>
          <w:rFonts w:cs="David" w:hint="cs"/>
          <w:rtl/>
        </w:rPr>
      </w:pPr>
      <w:r w:rsidRPr="0024033B">
        <w:rPr>
          <w:rFonts w:cs="David" w:hint="cs"/>
          <w:rtl/>
        </w:rPr>
        <w:t>פשוט זורקים כאן מילים, שכחו מה היה.</w:t>
      </w:r>
    </w:p>
    <w:p w14:paraId="7A1F80C5" w14:textId="77777777" w:rsidR="0024033B" w:rsidRPr="0024033B" w:rsidRDefault="0024033B" w:rsidP="0024033B">
      <w:pPr>
        <w:bidi/>
        <w:jc w:val="both"/>
        <w:rPr>
          <w:rFonts w:cs="David" w:hint="cs"/>
          <w:rtl/>
        </w:rPr>
      </w:pPr>
    </w:p>
    <w:p w14:paraId="259BF25D"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6AADA9BB" w14:textId="77777777" w:rsidR="0024033B" w:rsidRPr="0024033B" w:rsidRDefault="0024033B" w:rsidP="0024033B">
      <w:pPr>
        <w:bidi/>
        <w:jc w:val="both"/>
        <w:rPr>
          <w:rFonts w:cs="David" w:hint="cs"/>
          <w:u w:val="single"/>
          <w:rtl/>
        </w:rPr>
      </w:pPr>
    </w:p>
    <w:p w14:paraId="235563DF" w14:textId="77777777" w:rsidR="0024033B" w:rsidRPr="0024033B" w:rsidRDefault="0024033B" w:rsidP="0024033B">
      <w:pPr>
        <w:bidi/>
        <w:jc w:val="both"/>
        <w:rPr>
          <w:rFonts w:cs="David" w:hint="cs"/>
          <w:rtl/>
        </w:rPr>
      </w:pPr>
      <w:r w:rsidRPr="0024033B">
        <w:rPr>
          <w:rFonts w:cs="David" w:hint="cs"/>
          <w:rtl/>
        </w:rPr>
        <w:tab/>
        <w:t xml:space="preserve">חבר הכנסת שרוני </w:t>
      </w:r>
      <w:r w:rsidRPr="0024033B">
        <w:rPr>
          <w:rFonts w:cs="David"/>
          <w:rtl/>
        </w:rPr>
        <w:t>–</w:t>
      </w:r>
      <w:r w:rsidRPr="0024033B">
        <w:rPr>
          <w:rFonts w:cs="David" w:hint="cs"/>
          <w:rtl/>
        </w:rPr>
        <w:t xml:space="preserve"> הכבוד שאני רוחש לו הוא לא רק מטעמי ידידות אלא גם מטעמי חינוך טוב שקיבלתי. בבית הזה הוא חדש, ועל כן אני צריך גם לעניין זה להנחיל לו דברים שהם מסורת בבית הזה. </w:t>
      </w:r>
    </w:p>
    <w:p w14:paraId="1DE51BEF" w14:textId="77777777" w:rsidR="0024033B" w:rsidRPr="0024033B" w:rsidRDefault="0024033B" w:rsidP="0024033B">
      <w:pPr>
        <w:bidi/>
        <w:jc w:val="both"/>
        <w:rPr>
          <w:rFonts w:cs="David" w:hint="cs"/>
          <w:rtl/>
        </w:rPr>
      </w:pPr>
    </w:p>
    <w:p w14:paraId="796D62F5" w14:textId="77777777" w:rsidR="0024033B" w:rsidRPr="0024033B" w:rsidRDefault="0024033B" w:rsidP="0024033B">
      <w:pPr>
        <w:bidi/>
        <w:ind w:firstLine="567"/>
        <w:jc w:val="both"/>
        <w:rPr>
          <w:rFonts w:cs="David" w:hint="cs"/>
          <w:rtl/>
        </w:rPr>
      </w:pPr>
      <w:r w:rsidRPr="0024033B">
        <w:rPr>
          <w:rFonts w:cs="David" w:hint="cs"/>
          <w:rtl/>
        </w:rPr>
        <w:t xml:space="preserve">ואני אספר לך, חבר הכנסת שרוני, מה היה בקדנציה הקודמת כשהיינו מפלגת שלטון בבית הזה. לא הסכמנו בשום פנים ואופן שוועדת ביקורת המדינה תהיה ועדה בראשות סיעה קואליציונית. כאשר היו שינויים בהרכב הקואליציה, כשמפלגת העבודה הצטרפה לקואליציה, חלו שינויים בהרכב הוועדות: סיעת ישראל ביתנו, כאשר עברה לאופוזיציה, זכתה לקבל את הוועדה לביקורת המדינה. לאחר מכן סיעת שינוי, שבתחילה היתה סיעה קואליציונית, ויתרה על ועדה קואליציונית וקיבלה את הוועדה לביקורת המדינה. הדבר הזה הוא מבחינת שמירת כללי משחק בבית הזה. </w:t>
      </w:r>
    </w:p>
    <w:p w14:paraId="747A479D" w14:textId="77777777" w:rsidR="0024033B" w:rsidRPr="0024033B" w:rsidRDefault="0024033B" w:rsidP="0024033B">
      <w:pPr>
        <w:bidi/>
        <w:ind w:firstLine="567"/>
        <w:jc w:val="both"/>
        <w:rPr>
          <w:rFonts w:cs="David" w:hint="cs"/>
          <w:rtl/>
        </w:rPr>
      </w:pPr>
    </w:p>
    <w:p w14:paraId="121A408F" w14:textId="77777777" w:rsidR="0024033B" w:rsidRPr="0024033B" w:rsidRDefault="0024033B" w:rsidP="0024033B">
      <w:pPr>
        <w:bidi/>
        <w:ind w:firstLine="567"/>
        <w:jc w:val="both"/>
        <w:rPr>
          <w:rFonts w:cs="David" w:hint="cs"/>
          <w:rtl/>
        </w:rPr>
      </w:pPr>
      <w:r w:rsidRPr="0024033B">
        <w:rPr>
          <w:rFonts w:cs="David" w:hint="cs"/>
          <w:rtl/>
        </w:rPr>
        <w:t xml:space="preserve">כרגע באים לשבור את כל כללי המשחק. התגובה לשבירת כללי משחק תהיה שבירת כללי משחק. חד-משמעי. אם לא תתקבל החלטה </w:t>
      </w:r>
      <w:r w:rsidRPr="0024033B">
        <w:rPr>
          <w:rFonts w:cs="David"/>
          <w:rtl/>
        </w:rPr>
        <w:t>–</w:t>
      </w:r>
      <w:r w:rsidRPr="0024033B">
        <w:rPr>
          <w:rFonts w:cs="David" w:hint="cs"/>
          <w:rtl/>
        </w:rPr>
        <w:t xml:space="preserve"> באיחור, ואסביר למה באיחור </w:t>
      </w:r>
      <w:r w:rsidRPr="0024033B">
        <w:rPr>
          <w:rFonts w:cs="David"/>
          <w:rtl/>
        </w:rPr>
        <w:t>–</w:t>
      </w:r>
      <w:r w:rsidRPr="0024033B">
        <w:rPr>
          <w:rFonts w:cs="David" w:hint="cs"/>
          <w:rtl/>
        </w:rPr>
        <w:t xml:space="preserve"> אבקש לכנס את סיעות האופוזיציה ולקבוע יחד שלא נשתתף בוועדה לביקורת המדינה. היא לא רק תהיה ועדה קואליציונית, אלא היא תהיה ועדה שישתתפו בה רק חברי קואליציה. </w:t>
      </w:r>
    </w:p>
    <w:p w14:paraId="142B5E6E" w14:textId="77777777" w:rsidR="0024033B" w:rsidRPr="0024033B" w:rsidRDefault="0024033B" w:rsidP="0024033B">
      <w:pPr>
        <w:bidi/>
        <w:ind w:firstLine="567"/>
        <w:jc w:val="both"/>
        <w:rPr>
          <w:rFonts w:cs="David" w:hint="cs"/>
          <w:rtl/>
        </w:rPr>
      </w:pPr>
    </w:p>
    <w:p w14:paraId="5ED26971" w14:textId="77777777" w:rsidR="0024033B" w:rsidRPr="0024033B" w:rsidRDefault="0024033B" w:rsidP="0024033B">
      <w:pPr>
        <w:bidi/>
        <w:ind w:firstLine="567"/>
        <w:jc w:val="both"/>
        <w:rPr>
          <w:rFonts w:cs="David" w:hint="cs"/>
          <w:rtl/>
        </w:rPr>
      </w:pPr>
      <w:r w:rsidRPr="0024033B">
        <w:rPr>
          <w:rFonts w:cs="David" w:hint="cs"/>
          <w:rtl/>
        </w:rPr>
        <w:t xml:space="preserve">לא יעלה על הדעת שוועדה שתפקידה לבקר את הממשלה ואת משרדי הממשלה </w:t>
      </w:r>
      <w:r w:rsidRPr="0024033B">
        <w:rPr>
          <w:rFonts w:cs="David"/>
          <w:rtl/>
        </w:rPr>
        <w:t>–</w:t>
      </w:r>
      <w:r w:rsidRPr="0024033B">
        <w:rPr>
          <w:rFonts w:cs="David" w:hint="cs"/>
          <w:rtl/>
        </w:rPr>
        <w:t xml:space="preserve"> ויש בה רוב לסיעות הקואליציה, כי לקואליציה יש רוב בכל ועדות הכנסת </w:t>
      </w:r>
      <w:r w:rsidRPr="0024033B">
        <w:rPr>
          <w:rFonts w:cs="David"/>
          <w:rtl/>
        </w:rPr>
        <w:t>–</w:t>
      </w:r>
      <w:r w:rsidRPr="0024033B">
        <w:rPr>
          <w:rFonts w:cs="David" w:hint="cs"/>
          <w:rtl/>
        </w:rPr>
        <w:t xml:space="preserve"> לא יעמוד בראשה איש אופוזיציה. זה לא קשור לשאלה אם בראשות הוועדה עומדת סיעה שאני באופן אישי מחבב או לא. או לשאלה אם מי שממלאת את התפקיד כממלאת מקום עושה תפקידה טוב או לא, אם היא יכולה להתרומם מעל לניגודי העניינים שחבר כנסת ממוצע יכול או לא יכול להתרומם מעליהם. אולי היא יכולה. אבל העיקרון הוא שבראשות הוועדה הזאת יעמוד איש אופוזיציה. </w:t>
      </w:r>
    </w:p>
    <w:p w14:paraId="4923F8D4" w14:textId="77777777" w:rsidR="0024033B" w:rsidRPr="0024033B" w:rsidRDefault="0024033B" w:rsidP="0024033B">
      <w:pPr>
        <w:bidi/>
        <w:ind w:firstLine="567"/>
        <w:jc w:val="both"/>
        <w:rPr>
          <w:rFonts w:cs="David" w:hint="cs"/>
          <w:rtl/>
        </w:rPr>
      </w:pPr>
    </w:p>
    <w:p w14:paraId="040DC29F" w14:textId="77777777" w:rsidR="0024033B" w:rsidRPr="0024033B" w:rsidRDefault="0024033B" w:rsidP="0024033B">
      <w:pPr>
        <w:bidi/>
        <w:ind w:firstLine="567"/>
        <w:jc w:val="both"/>
        <w:rPr>
          <w:rFonts w:cs="David" w:hint="cs"/>
          <w:rtl/>
        </w:rPr>
      </w:pPr>
      <w:r w:rsidRPr="0024033B">
        <w:rPr>
          <w:rFonts w:cs="David" w:hint="cs"/>
          <w:rtl/>
        </w:rPr>
        <w:t xml:space="preserve">אני חייב לומר שהמתנתי בסבלנות, והיא נראית לי קצת מוזרה בדיעבד. בסופו של דבר, ברגע שההסכם הושלם </w:t>
      </w:r>
      <w:r w:rsidRPr="0024033B">
        <w:rPr>
          <w:rFonts w:cs="David"/>
          <w:rtl/>
        </w:rPr>
        <w:t>–</w:t>
      </w:r>
      <w:r w:rsidRPr="0024033B">
        <w:rPr>
          <w:rFonts w:cs="David" w:hint="cs"/>
          <w:rtl/>
        </w:rPr>
        <w:t xml:space="preserve"> הוא נחתם לפני שבועיים אבל אושר כשליברמן צורף לממשלה, לפני שמונה ימים, מבחינת האינטגריטי, באותו רגע צרי היה להיות מכתב התפטרות ופנייה יזומה של סיעת ישראל ביתנו לוועדה. הדבר הזה לא קרה. </w:t>
      </w:r>
    </w:p>
    <w:p w14:paraId="1EF00CEE" w14:textId="77777777" w:rsidR="0024033B" w:rsidRPr="0024033B" w:rsidRDefault="0024033B" w:rsidP="0024033B">
      <w:pPr>
        <w:bidi/>
        <w:ind w:firstLine="567"/>
        <w:jc w:val="both"/>
        <w:rPr>
          <w:rFonts w:cs="David" w:hint="cs"/>
          <w:rtl/>
        </w:rPr>
      </w:pPr>
    </w:p>
    <w:p w14:paraId="7A2CBEA7" w14:textId="77777777" w:rsidR="0024033B" w:rsidRPr="0024033B" w:rsidRDefault="0024033B" w:rsidP="0024033B">
      <w:pPr>
        <w:bidi/>
        <w:ind w:firstLine="567"/>
        <w:jc w:val="both"/>
        <w:rPr>
          <w:rFonts w:cs="David" w:hint="cs"/>
          <w:rtl/>
        </w:rPr>
      </w:pPr>
      <w:r w:rsidRPr="0024033B">
        <w:rPr>
          <w:rFonts w:cs="David" w:hint="cs"/>
          <w:rtl/>
        </w:rPr>
        <w:t>לא רק זה, מנסים לפשפש בנבכי ההיסטוריה, שמא בכנסת הראשונה או לחילופין לפני 20 שנה היה חריג כלשהו. הדבר הזה רחוק מהנורמות שמקובלות פה. מנסים לעשות מקצה שיפורים להסכם הקואליציוני. היה הסכם קואליציוני די אומלל, בואו נאמר את האמת, בין ישראל ביתנו לבין ראש הממשלה.</w:t>
      </w:r>
    </w:p>
    <w:p w14:paraId="219B15B7" w14:textId="77777777" w:rsidR="0024033B" w:rsidRPr="0024033B" w:rsidRDefault="0024033B" w:rsidP="0024033B">
      <w:pPr>
        <w:bidi/>
        <w:jc w:val="both"/>
        <w:rPr>
          <w:rFonts w:cs="David" w:hint="cs"/>
          <w:rtl/>
        </w:rPr>
      </w:pPr>
    </w:p>
    <w:p w14:paraId="559CC97F" w14:textId="77777777" w:rsidR="0024033B" w:rsidRPr="0024033B" w:rsidRDefault="0024033B" w:rsidP="0024033B">
      <w:pPr>
        <w:bidi/>
        <w:jc w:val="both"/>
        <w:rPr>
          <w:rFonts w:cs="David" w:hint="cs"/>
          <w:u w:val="single"/>
          <w:rtl/>
        </w:rPr>
      </w:pPr>
      <w:r w:rsidRPr="0024033B">
        <w:rPr>
          <w:rFonts w:cs="David" w:hint="cs"/>
          <w:u w:val="single"/>
          <w:rtl/>
        </w:rPr>
        <w:t>נדיה חילו:</w:t>
      </w:r>
    </w:p>
    <w:p w14:paraId="7AEAF9EE" w14:textId="77777777" w:rsidR="0024033B" w:rsidRPr="0024033B" w:rsidRDefault="0024033B" w:rsidP="0024033B">
      <w:pPr>
        <w:bidi/>
        <w:ind w:firstLine="567"/>
        <w:jc w:val="both"/>
        <w:rPr>
          <w:rFonts w:cs="David" w:hint="cs"/>
          <w:rtl/>
        </w:rPr>
      </w:pPr>
    </w:p>
    <w:p w14:paraId="238315C6" w14:textId="77777777" w:rsidR="0024033B" w:rsidRPr="0024033B" w:rsidRDefault="0024033B" w:rsidP="0024033B">
      <w:pPr>
        <w:bidi/>
        <w:ind w:firstLine="567"/>
        <w:jc w:val="both"/>
        <w:rPr>
          <w:rFonts w:cs="David" w:hint="cs"/>
          <w:rtl/>
        </w:rPr>
      </w:pPr>
      <w:r w:rsidRPr="0024033B">
        <w:rPr>
          <w:rFonts w:cs="David" w:hint="cs"/>
          <w:rtl/>
        </w:rPr>
        <w:t xml:space="preserve">זה במילים עדינות. </w:t>
      </w:r>
    </w:p>
    <w:p w14:paraId="76E71F93" w14:textId="77777777" w:rsidR="0024033B" w:rsidRPr="0024033B" w:rsidRDefault="0024033B" w:rsidP="0024033B">
      <w:pPr>
        <w:bidi/>
        <w:jc w:val="both"/>
        <w:rPr>
          <w:rFonts w:cs="David" w:hint="cs"/>
          <w:rtl/>
        </w:rPr>
      </w:pPr>
    </w:p>
    <w:p w14:paraId="1BB331A8"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4484B932" w14:textId="77777777" w:rsidR="0024033B" w:rsidRPr="0024033B" w:rsidRDefault="0024033B" w:rsidP="0024033B">
      <w:pPr>
        <w:bidi/>
        <w:jc w:val="both"/>
        <w:rPr>
          <w:rFonts w:cs="David" w:hint="cs"/>
          <w:u w:val="single"/>
          <w:rtl/>
        </w:rPr>
      </w:pPr>
    </w:p>
    <w:p w14:paraId="32C191BA" w14:textId="77777777" w:rsidR="0024033B" w:rsidRPr="0024033B" w:rsidRDefault="0024033B" w:rsidP="0024033B">
      <w:pPr>
        <w:bidi/>
        <w:jc w:val="both"/>
        <w:rPr>
          <w:rFonts w:cs="David" w:hint="cs"/>
          <w:rtl/>
        </w:rPr>
      </w:pPr>
      <w:r w:rsidRPr="0024033B">
        <w:rPr>
          <w:rFonts w:cs="David" w:hint="cs"/>
          <w:rtl/>
        </w:rPr>
        <w:tab/>
        <w:t>הסכם אומלל מבחינה זו שלא הושגו בו הישגים, בראיית ישראל ביתנו, לא מבחינת עקרונות ולא מבחינת תפקידים.</w:t>
      </w:r>
    </w:p>
    <w:p w14:paraId="470048E3" w14:textId="77777777" w:rsidR="0024033B" w:rsidRPr="0024033B" w:rsidRDefault="0024033B" w:rsidP="0024033B">
      <w:pPr>
        <w:bidi/>
        <w:jc w:val="both"/>
        <w:rPr>
          <w:rFonts w:cs="David" w:hint="cs"/>
          <w:rtl/>
        </w:rPr>
      </w:pPr>
    </w:p>
    <w:p w14:paraId="70F90EC5" w14:textId="77777777" w:rsidR="0024033B" w:rsidRPr="0024033B" w:rsidRDefault="0024033B" w:rsidP="0024033B">
      <w:pPr>
        <w:bidi/>
        <w:jc w:val="both"/>
        <w:rPr>
          <w:rFonts w:cs="David" w:hint="cs"/>
          <w:rtl/>
        </w:rPr>
      </w:pPr>
      <w:r w:rsidRPr="0024033B">
        <w:rPr>
          <w:rFonts w:cs="David" w:hint="cs"/>
          <w:u w:val="single"/>
          <w:rtl/>
        </w:rPr>
        <w:t>יורם מרציאנו:</w:t>
      </w:r>
    </w:p>
    <w:p w14:paraId="1DB88165" w14:textId="77777777" w:rsidR="0024033B" w:rsidRPr="0024033B" w:rsidRDefault="0024033B" w:rsidP="0024033B">
      <w:pPr>
        <w:bidi/>
        <w:jc w:val="both"/>
        <w:rPr>
          <w:rFonts w:cs="David" w:hint="cs"/>
          <w:rtl/>
        </w:rPr>
      </w:pPr>
    </w:p>
    <w:p w14:paraId="4A48D3D6" w14:textId="77777777" w:rsidR="0024033B" w:rsidRPr="0024033B" w:rsidRDefault="0024033B" w:rsidP="0024033B">
      <w:pPr>
        <w:bidi/>
        <w:jc w:val="both"/>
        <w:rPr>
          <w:rFonts w:cs="David" w:hint="cs"/>
          <w:rtl/>
        </w:rPr>
      </w:pPr>
      <w:r w:rsidRPr="0024033B">
        <w:rPr>
          <w:rFonts w:cs="David" w:hint="cs"/>
          <w:rtl/>
        </w:rPr>
        <w:tab/>
        <w:t>כל האיום האסטרטגי על ישראל הוסר.</w:t>
      </w:r>
    </w:p>
    <w:p w14:paraId="66F391E8" w14:textId="77777777" w:rsidR="0024033B" w:rsidRPr="0024033B" w:rsidRDefault="0024033B" w:rsidP="0024033B">
      <w:pPr>
        <w:bidi/>
        <w:jc w:val="both"/>
        <w:rPr>
          <w:rFonts w:cs="David" w:hint="cs"/>
          <w:rtl/>
        </w:rPr>
      </w:pPr>
    </w:p>
    <w:p w14:paraId="293150F7"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63FBEBD8" w14:textId="77777777" w:rsidR="0024033B" w:rsidRPr="0024033B" w:rsidRDefault="0024033B" w:rsidP="0024033B">
      <w:pPr>
        <w:bidi/>
        <w:jc w:val="both"/>
        <w:rPr>
          <w:rFonts w:cs="David" w:hint="cs"/>
          <w:u w:val="single"/>
          <w:rtl/>
        </w:rPr>
      </w:pPr>
    </w:p>
    <w:p w14:paraId="5293AEAF" w14:textId="77777777" w:rsidR="0024033B" w:rsidRPr="0024033B" w:rsidRDefault="0024033B" w:rsidP="0024033B">
      <w:pPr>
        <w:bidi/>
        <w:jc w:val="both"/>
        <w:rPr>
          <w:rFonts w:cs="David" w:hint="cs"/>
          <w:rtl/>
        </w:rPr>
      </w:pPr>
      <w:r w:rsidRPr="0024033B">
        <w:rPr>
          <w:rFonts w:cs="David" w:hint="cs"/>
          <w:rtl/>
        </w:rPr>
        <w:tab/>
        <w:t>כן, באופן ברור ביותר.</w:t>
      </w:r>
    </w:p>
    <w:p w14:paraId="06A15B06" w14:textId="77777777" w:rsidR="0024033B" w:rsidRPr="0024033B" w:rsidRDefault="0024033B" w:rsidP="0024033B">
      <w:pPr>
        <w:bidi/>
        <w:jc w:val="both"/>
        <w:rPr>
          <w:rFonts w:cs="David" w:hint="cs"/>
          <w:rtl/>
        </w:rPr>
      </w:pPr>
    </w:p>
    <w:p w14:paraId="772DBAC9" w14:textId="77777777" w:rsidR="0024033B" w:rsidRPr="0024033B" w:rsidRDefault="0024033B" w:rsidP="0024033B">
      <w:pPr>
        <w:bidi/>
        <w:jc w:val="both"/>
        <w:rPr>
          <w:rFonts w:cs="David" w:hint="cs"/>
          <w:rtl/>
        </w:rPr>
      </w:pPr>
      <w:r w:rsidRPr="0024033B">
        <w:rPr>
          <w:rFonts w:cs="David" w:hint="cs"/>
          <w:u w:val="single"/>
          <w:rtl/>
        </w:rPr>
        <w:t>אחמד טיבי:</w:t>
      </w:r>
    </w:p>
    <w:p w14:paraId="3063A768" w14:textId="77777777" w:rsidR="0024033B" w:rsidRPr="0024033B" w:rsidRDefault="0024033B" w:rsidP="0024033B">
      <w:pPr>
        <w:bidi/>
        <w:jc w:val="both"/>
        <w:rPr>
          <w:rFonts w:cs="David" w:hint="cs"/>
          <w:rtl/>
        </w:rPr>
      </w:pPr>
    </w:p>
    <w:p w14:paraId="7A1A1A51" w14:textId="77777777" w:rsidR="0024033B" w:rsidRPr="0024033B" w:rsidRDefault="0024033B" w:rsidP="0024033B">
      <w:pPr>
        <w:bidi/>
        <w:jc w:val="both"/>
        <w:rPr>
          <w:rFonts w:cs="David" w:hint="cs"/>
          <w:rtl/>
        </w:rPr>
      </w:pPr>
      <w:r w:rsidRPr="0024033B">
        <w:rPr>
          <w:rFonts w:cs="David" w:hint="cs"/>
          <w:rtl/>
        </w:rPr>
        <w:tab/>
        <w:t xml:space="preserve">גם צומצם המרחק בין ישראל לקפריסין. </w:t>
      </w:r>
    </w:p>
    <w:p w14:paraId="567097F3" w14:textId="77777777" w:rsidR="0024033B" w:rsidRPr="0024033B" w:rsidRDefault="0024033B" w:rsidP="0024033B">
      <w:pPr>
        <w:bidi/>
        <w:jc w:val="both"/>
        <w:rPr>
          <w:rFonts w:cs="David" w:hint="cs"/>
          <w:rtl/>
        </w:rPr>
      </w:pPr>
    </w:p>
    <w:p w14:paraId="38822F4D"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755D77A2" w14:textId="77777777" w:rsidR="0024033B" w:rsidRPr="0024033B" w:rsidRDefault="0024033B" w:rsidP="0024033B">
      <w:pPr>
        <w:bidi/>
        <w:jc w:val="both"/>
        <w:rPr>
          <w:rFonts w:cs="David" w:hint="cs"/>
          <w:u w:val="single"/>
          <w:rtl/>
        </w:rPr>
      </w:pPr>
    </w:p>
    <w:p w14:paraId="1DC379D0" w14:textId="77777777" w:rsidR="0024033B" w:rsidRPr="0024033B" w:rsidRDefault="0024033B" w:rsidP="0024033B">
      <w:pPr>
        <w:bidi/>
        <w:ind w:firstLine="567"/>
        <w:jc w:val="both"/>
        <w:rPr>
          <w:rFonts w:cs="David" w:hint="cs"/>
          <w:rtl/>
        </w:rPr>
      </w:pPr>
      <w:r w:rsidRPr="0024033B">
        <w:rPr>
          <w:rFonts w:cs="David" w:hint="cs"/>
          <w:rtl/>
        </w:rPr>
        <w:t>אגב, אני רוצה את איה נאפה.</w:t>
      </w:r>
    </w:p>
    <w:p w14:paraId="6F24F30E" w14:textId="77777777" w:rsidR="0024033B" w:rsidRPr="0024033B" w:rsidRDefault="0024033B" w:rsidP="0024033B">
      <w:pPr>
        <w:bidi/>
        <w:jc w:val="both"/>
        <w:rPr>
          <w:rFonts w:cs="David" w:hint="cs"/>
          <w:u w:val="single"/>
          <w:rtl/>
        </w:rPr>
      </w:pPr>
    </w:p>
    <w:p w14:paraId="778D5FC3" w14:textId="77777777" w:rsidR="0024033B" w:rsidRPr="0024033B" w:rsidRDefault="0024033B" w:rsidP="0024033B">
      <w:pPr>
        <w:bidi/>
        <w:jc w:val="both"/>
        <w:rPr>
          <w:rFonts w:cs="David" w:hint="cs"/>
          <w:rtl/>
        </w:rPr>
      </w:pPr>
      <w:r w:rsidRPr="0024033B">
        <w:rPr>
          <w:rFonts w:cs="David" w:hint="cs"/>
          <w:u w:val="single"/>
          <w:rtl/>
        </w:rPr>
        <w:t>אורי יהודה אריאל:</w:t>
      </w:r>
    </w:p>
    <w:p w14:paraId="059FA977" w14:textId="77777777" w:rsidR="0024033B" w:rsidRPr="0024033B" w:rsidRDefault="0024033B" w:rsidP="0024033B">
      <w:pPr>
        <w:bidi/>
        <w:jc w:val="both"/>
        <w:rPr>
          <w:rFonts w:cs="David" w:hint="cs"/>
          <w:rtl/>
        </w:rPr>
      </w:pPr>
    </w:p>
    <w:p w14:paraId="5934E3D1" w14:textId="77777777" w:rsidR="0024033B" w:rsidRPr="0024033B" w:rsidRDefault="0024033B" w:rsidP="0024033B">
      <w:pPr>
        <w:bidi/>
        <w:jc w:val="both"/>
        <w:rPr>
          <w:rFonts w:cs="David" w:hint="cs"/>
          <w:rtl/>
        </w:rPr>
      </w:pPr>
      <w:r w:rsidRPr="0024033B">
        <w:rPr>
          <w:rFonts w:cs="David" w:hint="cs"/>
          <w:rtl/>
        </w:rPr>
        <w:tab/>
        <w:t xml:space="preserve"> כבודו מציע לנו לנסוע לשם? </w:t>
      </w:r>
    </w:p>
    <w:p w14:paraId="5D149B7F" w14:textId="77777777" w:rsidR="0024033B" w:rsidRPr="0024033B" w:rsidRDefault="0024033B" w:rsidP="0024033B">
      <w:pPr>
        <w:bidi/>
        <w:jc w:val="both"/>
        <w:rPr>
          <w:rFonts w:cs="David" w:hint="cs"/>
          <w:u w:val="single"/>
          <w:rtl/>
        </w:rPr>
      </w:pPr>
    </w:p>
    <w:p w14:paraId="7A9E376B"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22C0ED5F" w14:textId="77777777" w:rsidR="0024033B" w:rsidRPr="0024033B" w:rsidRDefault="0024033B" w:rsidP="0024033B">
      <w:pPr>
        <w:bidi/>
        <w:jc w:val="both"/>
        <w:rPr>
          <w:rFonts w:cs="David" w:hint="cs"/>
          <w:u w:val="single"/>
          <w:rtl/>
        </w:rPr>
      </w:pPr>
    </w:p>
    <w:p w14:paraId="5E5F25C2" w14:textId="77777777" w:rsidR="0024033B" w:rsidRPr="0024033B" w:rsidRDefault="0024033B" w:rsidP="0024033B">
      <w:pPr>
        <w:bidi/>
        <w:ind w:firstLine="567"/>
        <w:jc w:val="both"/>
        <w:rPr>
          <w:rFonts w:cs="David" w:hint="cs"/>
          <w:rtl/>
        </w:rPr>
      </w:pPr>
      <w:r w:rsidRPr="0024033B">
        <w:rPr>
          <w:rFonts w:cs="David" w:hint="cs"/>
          <w:rtl/>
        </w:rPr>
        <w:t xml:space="preserve">כשחבר הכנסת יצחקי אומר "איה נאפה" אני נזכר שהיא בחלק היווני של קפריסין, ואני תוהה אם זה קשור לנושאים אחרים שקשורים לקפריסין. </w:t>
      </w:r>
    </w:p>
    <w:p w14:paraId="033871ED" w14:textId="77777777" w:rsidR="0024033B" w:rsidRPr="0024033B" w:rsidRDefault="0024033B" w:rsidP="0024033B">
      <w:pPr>
        <w:pStyle w:val="Heading5"/>
        <w:ind w:firstLine="567"/>
        <w:rPr>
          <w:rFonts w:hint="cs"/>
          <w:u w:val="single"/>
          <w:rtl/>
        </w:rPr>
      </w:pPr>
    </w:p>
    <w:p w14:paraId="27773A89" w14:textId="77777777" w:rsidR="0024033B" w:rsidRPr="0024033B" w:rsidRDefault="0024033B" w:rsidP="0024033B">
      <w:pPr>
        <w:pStyle w:val="Heading5"/>
        <w:rPr>
          <w:rFonts w:hint="cs"/>
          <w:rtl/>
        </w:rPr>
      </w:pPr>
      <w:r w:rsidRPr="0024033B">
        <w:rPr>
          <w:rFonts w:hint="cs"/>
          <w:u w:val="single"/>
          <w:rtl/>
        </w:rPr>
        <w:t>אביגדור יצחקי:</w:t>
      </w:r>
    </w:p>
    <w:p w14:paraId="240D5E69" w14:textId="77777777" w:rsidR="0024033B" w:rsidRPr="0024033B" w:rsidRDefault="0024033B" w:rsidP="0024033B">
      <w:pPr>
        <w:pStyle w:val="Heading5"/>
        <w:rPr>
          <w:rFonts w:hint="cs"/>
          <w:rtl/>
        </w:rPr>
      </w:pPr>
    </w:p>
    <w:p w14:paraId="2FEB94F2" w14:textId="77777777" w:rsidR="0024033B" w:rsidRPr="0024033B" w:rsidRDefault="0024033B" w:rsidP="0024033B">
      <w:pPr>
        <w:bidi/>
        <w:jc w:val="both"/>
        <w:rPr>
          <w:rFonts w:cs="David" w:hint="cs"/>
          <w:rtl/>
        </w:rPr>
      </w:pPr>
      <w:r w:rsidRPr="0024033B">
        <w:rPr>
          <w:rFonts w:cs="David" w:hint="cs"/>
          <w:rtl/>
        </w:rPr>
        <w:tab/>
        <w:t>אני פשוט אוהב לבלות שם חופשה, זה מקום נפלא.</w:t>
      </w:r>
    </w:p>
    <w:p w14:paraId="7BBDE798" w14:textId="77777777" w:rsidR="0024033B" w:rsidRPr="0024033B" w:rsidRDefault="0024033B" w:rsidP="0024033B">
      <w:pPr>
        <w:bidi/>
        <w:jc w:val="both"/>
        <w:rPr>
          <w:rFonts w:cs="David" w:hint="cs"/>
          <w:rtl/>
        </w:rPr>
      </w:pPr>
    </w:p>
    <w:p w14:paraId="3F6AB0B3" w14:textId="77777777" w:rsidR="0024033B" w:rsidRPr="0024033B" w:rsidRDefault="0024033B" w:rsidP="0024033B">
      <w:pPr>
        <w:bidi/>
        <w:jc w:val="both"/>
        <w:rPr>
          <w:rFonts w:cs="David" w:hint="cs"/>
          <w:u w:val="single"/>
          <w:rtl/>
        </w:rPr>
      </w:pPr>
      <w:r w:rsidRPr="0024033B">
        <w:rPr>
          <w:rFonts w:cs="David"/>
          <w:u w:val="single"/>
          <w:rtl/>
        </w:rPr>
        <w:br w:type="page"/>
      </w:r>
      <w:r w:rsidRPr="0024033B">
        <w:rPr>
          <w:rFonts w:cs="David" w:hint="cs"/>
          <w:u w:val="single"/>
          <w:rtl/>
        </w:rPr>
        <w:t>גדעון סער:</w:t>
      </w:r>
    </w:p>
    <w:p w14:paraId="7B098DE1" w14:textId="77777777" w:rsidR="0024033B" w:rsidRPr="0024033B" w:rsidRDefault="0024033B" w:rsidP="0024033B">
      <w:pPr>
        <w:bidi/>
        <w:jc w:val="both"/>
        <w:rPr>
          <w:rFonts w:cs="David" w:hint="cs"/>
          <w:u w:val="single"/>
          <w:rtl/>
        </w:rPr>
      </w:pPr>
    </w:p>
    <w:p w14:paraId="3894DC30" w14:textId="77777777" w:rsidR="0024033B" w:rsidRPr="0024033B" w:rsidRDefault="0024033B" w:rsidP="0024033B">
      <w:pPr>
        <w:bidi/>
        <w:jc w:val="both"/>
        <w:rPr>
          <w:rFonts w:cs="David" w:hint="cs"/>
          <w:rtl/>
        </w:rPr>
      </w:pPr>
      <w:r w:rsidRPr="0024033B">
        <w:rPr>
          <w:rFonts w:cs="David" w:hint="cs"/>
          <w:rtl/>
        </w:rPr>
        <w:tab/>
        <w:t xml:space="preserve">על כל פנים, לא נקבע בהסכם הקואליציוני בין ישראל ביתנו לבין השלטון שום הוראה הנוגעת לוועדה מוועדות הבית. אני גם לא מעלה על דעתי שהובטח משהו שלא דווח לכנסת, כי לא יכול להיות שהיו סיכומים בעל פה בין ראשי המפלגות הללו שלא דווחו או לא הועלו על הכתב, זה דבר שאנחנו לא יכולים לשער. </w:t>
      </w:r>
    </w:p>
    <w:p w14:paraId="41CFE332" w14:textId="77777777" w:rsidR="0024033B" w:rsidRPr="0024033B" w:rsidRDefault="0024033B" w:rsidP="0024033B">
      <w:pPr>
        <w:bidi/>
        <w:jc w:val="both"/>
        <w:rPr>
          <w:rFonts w:cs="David" w:hint="cs"/>
          <w:rtl/>
        </w:rPr>
      </w:pPr>
    </w:p>
    <w:p w14:paraId="5F4BD31F" w14:textId="77777777" w:rsidR="0024033B" w:rsidRPr="0024033B" w:rsidRDefault="0024033B" w:rsidP="0024033B">
      <w:pPr>
        <w:bidi/>
        <w:ind w:firstLine="567"/>
        <w:jc w:val="both"/>
        <w:rPr>
          <w:rFonts w:cs="David" w:hint="cs"/>
          <w:rtl/>
        </w:rPr>
      </w:pPr>
      <w:r w:rsidRPr="0024033B">
        <w:rPr>
          <w:rFonts w:cs="David" w:hint="cs"/>
          <w:rtl/>
        </w:rPr>
        <w:t xml:space="preserve">באופן פומבי נאמר שישראל ביתנו רוצה להדיח סיעה אחת מסיעות הבית בוועדת הכספים, ועד אז שטח משוחרר לא יוחזר </w:t>
      </w:r>
      <w:r w:rsidRPr="0024033B">
        <w:rPr>
          <w:rFonts w:cs="David"/>
          <w:rtl/>
        </w:rPr>
        <w:t>–</w:t>
      </w:r>
      <w:r w:rsidRPr="0024033B">
        <w:rPr>
          <w:rFonts w:cs="David" w:hint="cs"/>
          <w:rtl/>
        </w:rPr>
        <w:t xml:space="preserve"> לא בנושא האידיאולוגי, כי שם הם מזמן ויתרו, אלא בנושא הנחלות בבניין הזה. כלומר, עד שהם לא יצליחו לקבל ועדה אחרת, אולי הוועדה הכי בכירה בבית, הם לא ישחררו את הוועדה לביקורת המדינה. בעצם יש פה מקצה שיפורים במשא ומתן הקואליציוני. </w:t>
      </w:r>
    </w:p>
    <w:p w14:paraId="7AEF43EB" w14:textId="77777777" w:rsidR="0024033B" w:rsidRPr="0024033B" w:rsidRDefault="0024033B" w:rsidP="0024033B">
      <w:pPr>
        <w:bidi/>
        <w:jc w:val="both"/>
        <w:rPr>
          <w:rFonts w:cs="David" w:hint="cs"/>
          <w:rtl/>
        </w:rPr>
      </w:pPr>
    </w:p>
    <w:p w14:paraId="480D91A5" w14:textId="77777777" w:rsidR="0024033B" w:rsidRPr="0024033B" w:rsidRDefault="0024033B" w:rsidP="0024033B">
      <w:pPr>
        <w:bidi/>
        <w:jc w:val="both"/>
        <w:rPr>
          <w:rFonts w:cs="David" w:hint="cs"/>
          <w:rtl/>
        </w:rPr>
      </w:pPr>
      <w:r w:rsidRPr="0024033B">
        <w:rPr>
          <w:rFonts w:cs="David" w:hint="cs"/>
          <w:u w:val="single"/>
          <w:rtl/>
        </w:rPr>
        <w:t>יורם מרציאנו:</w:t>
      </w:r>
    </w:p>
    <w:p w14:paraId="4B9949C5" w14:textId="77777777" w:rsidR="0024033B" w:rsidRPr="0024033B" w:rsidRDefault="0024033B" w:rsidP="0024033B">
      <w:pPr>
        <w:bidi/>
        <w:jc w:val="both"/>
        <w:rPr>
          <w:rFonts w:cs="David" w:hint="cs"/>
          <w:rtl/>
        </w:rPr>
      </w:pPr>
    </w:p>
    <w:p w14:paraId="52AFFACF" w14:textId="77777777" w:rsidR="0024033B" w:rsidRPr="0024033B" w:rsidRDefault="0024033B" w:rsidP="0024033B">
      <w:pPr>
        <w:bidi/>
        <w:jc w:val="both"/>
        <w:rPr>
          <w:rFonts w:cs="David" w:hint="cs"/>
          <w:rtl/>
        </w:rPr>
      </w:pPr>
      <w:r w:rsidRPr="0024033B">
        <w:rPr>
          <w:rFonts w:cs="David" w:hint="cs"/>
          <w:rtl/>
        </w:rPr>
        <w:tab/>
        <w:t>אגב, בצדק, הקואליציה צריכה לקחת את ועדת הכספים.</w:t>
      </w:r>
    </w:p>
    <w:p w14:paraId="4435B4C9" w14:textId="77777777" w:rsidR="0024033B" w:rsidRPr="0024033B" w:rsidRDefault="0024033B" w:rsidP="0024033B">
      <w:pPr>
        <w:bidi/>
        <w:jc w:val="both"/>
        <w:rPr>
          <w:rFonts w:cs="David" w:hint="cs"/>
          <w:rtl/>
        </w:rPr>
      </w:pPr>
    </w:p>
    <w:p w14:paraId="5B6557D6"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59E79E42" w14:textId="77777777" w:rsidR="0024033B" w:rsidRPr="0024033B" w:rsidRDefault="0024033B" w:rsidP="0024033B">
      <w:pPr>
        <w:bidi/>
        <w:jc w:val="both"/>
        <w:rPr>
          <w:rFonts w:cs="David" w:hint="cs"/>
          <w:u w:val="single"/>
          <w:rtl/>
        </w:rPr>
      </w:pPr>
    </w:p>
    <w:p w14:paraId="25AF2AF0" w14:textId="77777777" w:rsidR="0024033B" w:rsidRPr="0024033B" w:rsidRDefault="0024033B" w:rsidP="0024033B">
      <w:pPr>
        <w:bidi/>
        <w:jc w:val="both"/>
        <w:rPr>
          <w:rFonts w:cs="David" w:hint="cs"/>
          <w:rtl/>
        </w:rPr>
      </w:pPr>
      <w:r w:rsidRPr="0024033B">
        <w:rPr>
          <w:rFonts w:cs="David" w:hint="cs"/>
          <w:rtl/>
        </w:rPr>
        <w:tab/>
        <w:t xml:space="preserve">מקצה שיפורים על גבה של האופוזיציה. אנחנו צד להסכמים בין הקואליציה לבינה? שתפתור את הבעיות שלה. איך זה קשור? </w:t>
      </w:r>
    </w:p>
    <w:p w14:paraId="4C0EEE50" w14:textId="77777777" w:rsidR="0024033B" w:rsidRPr="0024033B" w:rsidRDefault="0024033B" w:rsidP="0024033B">
      <w:pPr>
        <w:bidi/>
        <w:jc w:val="both"/>
        <w:rPr>
          <w:rFonts w:cs="David" w:hint="cs"/>
          <w:rtl/>
        </w:rPr>
      </w:pPr>
    </w:p>
    <w:p w14:paraId="73D94495" w14:textId="77777777" w:rsidR="0024033B" w:rsidRPr="0024033B" w:rsidRDefault="0024033B" w:rsidP="0024033B">
      <w:pPr>
        <w:bidi/>
        <w:ind w:firstLine="567"/>
        <w:jc w:val="both"/>
        <w:rPr>
          <w:rFonts w:cs="David" w:hint="cs"/>
          <w:rtl/>
        </w:rPr>
      </w:pPr>
      <w:r w:rsidRPr="0024033B">
        <w:rPr>
          <w:rFonts w:cs="David" w:hint="cs"/>
          <w:rtl/>
        </w:rPr>
        <w:t xml:space="preserve">נכון, יש זכאות לוועדה לסיעה שיש לה 11 חברים, לפי החלטת הוועדה המסדרת. היא תתכבד ותקבל את ועדת המדע והטכנולוגיה, שהיא ועדה חשובה. אחר כך, אם הדברים יסתדרו בתוך הקואליציה בצורה כזאת או אחרת, הקואליציה יכולה לעשות חילופים של ועדות שלה. אין לזה קשר לעובדה שבראשות הוועדה לביקורת המדינה צריך לעמוד איש אופוזיציה. </w:t>
      </w:r>
    </w:p>
    <w:p w14:paraId="7128F9F1" w14:textId="77777777" w:rsidR="0024033B" w:rsidRPr="0024033B" w:rsidRDefault="0024033B" w:rsidP="0024033B">
      <w:pPr>
        <w:bidi/>
        <w:jc w:val="both"/>
        <w:rPr>
          <w:rFonts w:cs="David" w:hint="cs"/>
          <w:rtl/>
        </w:rPr>
      </w:pPr>
    </w:p>
    <w:p w14:paraId="4C098F75" w14:textId="77777777" w:rsidR="0024033B" w:rsidRPr="0024033B" w:rsidRDefault="0024033B" w:rsidP="0024033B">
      <w:pPr>
        <w:bidi/>
        <w:ind w:firstLine="567"/>
        <w:jc w:val="both"/>
        <w:rPr>
          <w:rFonts w:cs="David" w:hint="cs"/>
          <w:rtl/>
        </w:rPr>
      </w:pPr>
      <w:r w:rsidRPr="0024033B">
        <w:rPr>
          <w:rFonts w:cs="David" w:hint="cs"/>
          <w:rtl/>
        </w:rPr>
        <w:t xml:space="preserve">לקראת סיום אני רוצה לחזור על ההערכה שביטאתי, ואינני חוזר בי ממנה, על האופן שבו ראשות הוועדה נוהלה על-ידי ממלאת מקום היושב-ראש, חברת הכנסת טרטמן. מדובר פה בנושא עקרוני, ואגב הוא לא שייך לליכוד, אלא לאופוזיציה וקואליציה בבניין הזה. </w:t>
      </w:r>
    </w:p>
    <w:p w14:paraId="25D14D8D" w14:textId="77777777" w:rsidR="0024033B" w:rsidRPr="0024033B" w:rsidRDefault="0024033B" w:rsidP="0024033B">
      <w:pPr>
        <w:bidi/>
        <w:jc w:val="both"/>
        <w:rPr>
          <w:rFonts w:cs="David" w:hint="cs"/>
          <w:rtl/>
        </w:rPr>
      </w:pPr>
    </w:p>
    <w:p w14:paraId="6998F017" w14:textId="77777777" w:rsidR="0024033B" w:rsidRPr="0024033B" w:rsidRDefault="0024033B" w:rsidP="0024033B">
      <w:pPr>
        <w:bidi/>
        <w:ind w:firstLine="567"/>
        <w:jc w:val="both"/>
        <w:rPr>
          <w:rFonts w:cs="David" w:hint="cs"/>
          <w:rtl/>
        </w:rPr>
      </w:pPr>
      <w:r w:rsidRPr="0024033B">
        <w:rPr>
          <w:rFonts w:cs="David" w:hint="cs"/>
          <w:rtl/>
        </w:rPr>
        <w:t xml:space="preserve">על-פי אותו סיכום אנחנו נשארים באותה עמדה: סיעת האופוזיציה השנייה בגודלה בבית </w:t>
      </w:r>
      <w:r w:rsidRPr="0024033B">
        <w:rPr>
          <w:rFonts w:cs="David"/>
          <w:rtl/>
        </w:rPr>
        <w:t>–</w:t>
      </w:r>
      <w:r w:rsidRPr="0024033B">
        <w:rPr>
          <w:rFonts w:cs="David" w:hint="cs"/>
          <w:rtl/>
        </w:rPr>
        <w:t xml:space="preserve"> קודם זו היתה סיעת ישראל ביתנו והיום זה האיחוד לאומי מפד"ל </w:t>
      </w:r>
      <w:r w:rsidRPr="0024033B">
        <w:rPr>
          <w:rFonts w:cs="David"/>
          <w:rtl/>
        </w:rPr>
        <w:t>–</w:t>
      </w:r>
      <w:r w:rsidRPr="0024033B">
        <w:rPr>
          <w:rFonts w:cs="David" w:hint="cs"/>
          <w:rtl/>
        </w:rPr>
        <w:t xml:space="preserve"> תקבל את הוועדה לביקורת המדינה. </w:t>
      </w:r>
    </w:p>
    <w:p w14:paraId="2B3F8257" w14:textId="77777777" w:rsidR="0024033B" w:rsidRPr="0024033B" w:rsidRDefault="0024033B" w:rsidP="0024033B">
      <w:pPr>
        <w:bidi/>
        <w:ind w:firstLine="567"/>
        <w:jc w:val="both"/>
        <w:rPr>
          <w:rFonts w:cs="David" w:hint="cs"/>
          <w:rtl/>
        </w:rPr>
      </w:pPr>
    </w:p>
    <w:p w14:paraId="3E78113B" w14:textId="77777777" w:rsidR="0024033B" w:rsidRPr="0024033B" w:rsidRDefault="0024033B" w:rsidP="0024033B">
      <w:pPr>
        <w:bidi/>
        <w:ind w:firstLine="567"/>
        <w:jc w:val="both"/>
        <w:rPr>
          <w:rFonts w:cs="David" w:hint="cs"/>
          <w:rtl/>
        </w:rPr>
      </w:pPr>
      <w:r w:rsidRPr="0024033B">
        <w:rPr>
          <w:rFonts w:cs="David" w:hint="cs"/>
          <w:rtl/>
        </w:rPr>
        <w:t>אני מבקש מכל חברי הכנסת ההגונים בוועדה הזאת, מכל הסיעות, לכבד סיכום. אני רוצה להדגיש שהנושא הזה סוכם ביני לבין יושב-ראש הקואליציה ביום שני שעבר. אולי כרגע מופעלים עליו לחצים, אבל הוא סוכם באופן ג'נטלמני. אם רוצים לשבור את כל כללי המשחק, בסדר, נבין איפה אנחנו חיים וניאלץ לפעול באותו אופן. אבל לדעתי צריך לכבד הסכמות. אני גם מבקש שלא לדחות ולא למסמס את זה. אני מבקש שההחלטה תתקבל היום.</w:t>
      </w:r>
    </w:p>
    <w:p w14:paraId="1F39E52B" w14:textId="77777777" w:rsidR="0024033B" w:rsidRPr="0024033B" w:rsidRDefault="0024033B" w:rsidP="0024033B">
      <w:pPr>
        <w:bidi/>
        <w:jc w:val="both"/>
        <w:rPr>
          <w:rFonts w:cs="David" w:hint="cs"/>
          <w:rtl/>
        </w:rPr>
      </w:pPr>
    </w:p>
    <w:p w14:paraId="0B196935" w14:textId="77777777" w:rsidR="0024033B" w:rsidRPr="0024033B" w:rsidRDefault="0024033B" w:rsidP="0024033B">
      <w:pPr>
        <w:bidi/>
        <w:jc w:val="both"/>
        <w:rPr>
          <w:rFonts w:cs="David" w:hint="cs"/>
          <w:rtl/>
        </w:rPr>
      </w:pPr>
      <w:r w:rsidRPr="0024033B">
        <w:rPr>
          <w:rFonts w:cs="David" w:hint="cs"/>
          <w:u w:val="single"/>
          <w:rtl/>
        </w:rPr>
        <w:t>אחמד טיבי:</w:t>
      </w:r>
    </w:p>
    <w:p w14:paraId="68E5CDC6" w14:textId="77777777" w:rsidR="0024033B" w:rsidRPr="0024033B" w:rsidRDefault="0024033B" w:rsidP="0024033B">
      <w:pPr>
        <w:bidi/>
        <w:jc w:val="both"/>
        <w:rPr>
          <w:rFonts w:cs="David" w:hint="cs"/>
          <w:rtl/>
        </w:rPr>
      </w:pPr>
    </w:p>
    <w:p w14:paraId="5314159F" w14:textId="77777777" w:rsidR="0024033B" w:rsidRPr="0024033B" w:rsidRDefault="0024033B" w:rsidP="0024033B">
      <w:pPr>
        <w:bidi/>
        <w:jc w:val="both"/>
        <w:rPr>
          <w:rFonts w:cs="David" w:hint="cs"/>
          <w:rtl/>
        </w:rPr>
      </w:pPr>
      <w:r w:rsidRPr="0024033B">
        <w:rPr>
          <w:rFonts w:cs="David" w:hint="cs"/>
          <w:rtl/>
        </w:rPr>
        <w:tab/>
        <w:t>אולי אפשר להקים ועדה מיוחדת לאיומים אסטרטגיים?</w:t>
      </w:r>
    </w:p>
    <w:p w14:paraId="448E55CB" w14:textId="77777777" w:rsidR="0024033B" w:rsidRPr="0024033B" w:rsidRDefault="0024033B" w:rsidP="0024033B">
      <w:pPr>
        <w:bidi/>
        <w:jc w:val="both"/>
        <w:rPr>
          <w:rFonts w:cs="David" w:hint="cs"/>
          <w:rtl/>
        </w:rPr>
      </w:pPr>
    </w:p>
    <w:p w14:paraId="237E2F34"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3AE5AB4B" w14:textId="77777777" w:rsidR="0024033B" w:rsidRPr="0024033B" w:rsidRDefault="0024033B" w:rsidP="0024033B">
      <w:pPr>
        <w:bidi/>
        <w:jc w:val="both"/>
        <w:rPr>
          <w:rFonts w:cs="David" w:hint="cs"/>
          <w:rtl/>
        </w:rPr>
      </w:pPr>
    </w:p>
    <w:p w14:paraId="17E92814" w14:textId="77777777" w:rsidR="0024033B" w:rsidRPr="0024033B" w:rsidRDefault="0024033B" w:rsidP="0024033B">
      <w:pPr>
        <w:bidi/>
        <w:jc w:val="both"/>
        <w:rPr>
          <w:rFonts w:cs="David" w:hint="cs"/>
          <w:rtl/>
        </w:rPr>
      </w:pPr>
      <w:r w:rsidRPr="0024033B">
        <w:rPr>
          <w:rFonts w:cs="David" w:hint="cs"/>
          <w:rtl/>
        </w:rPr>
        <w:tab/>
        <w:t xml:space="preserve">חבר הכנסת רובי ריבלין, ראשון הדוברים. אחריו חבר הכנסת וילן. </w:t>
      </w:r>
    </w:p>
    <w:p w14:paraId="66B333D9" w14:textId="77777777" w:rsidR="0024033B" w:rsidRPr="0024033B" w:rsidRDefault="0024033B" w:rsidP="0024033B">
      <w:pPr>
        <w:bidi/>
        <w:jc w:val="both"/>
        <w:rPr>
          <w:rFonts w:cs="David" w:hint="cs"/>
          <w:rtl/>
        </w:rPr>
      </w:pPr>
    </w:p>
    <w:p w14:paraId="03D8E899" w14:textId="77777777" w:rsidR="0024033B" w:rsidRPr="0024033B" w:rsidRDefault="0024033B" w:rsidP="0024033B">
      <w:pPr>
        <w:bidi/>
        <w:jc w:val="both"/>
        <w:rPr>
          <w:rFonts w:cs="David" w:hint="cs"/>
          <w:rtl/>
        </w:rPr>
      </w:pPr>
      <w:r w:rsidRPr="0024033B">
        <w:rPr>
          <w:rFonts w:cs="David" w:hint="cs"/>
          <w:u w:val="single"/>
          <w:rtl/>
        </w:rPr>
        <w:t>ראובן ריבלין:</w:t>
      </w:r>
    </w:p>
    <w:p w14:paraId="335FE41D" w14:textId="77777777" w:rsidR="0024033B" w:rsidRPr="0024033B" w:rsidRDefault="0024033B" w:rsidP="0024033B">
      <w:pPr>
        <w:bidi/>
        <w:jc w:val="both"/>
        <w:rPr>
          <w:rFonts w:cs="David" w:hint="cs"/>
          <w:rtl/>
        </w:rPr>
      </w:pPr>
    </w:p>
    <w:p w14:paraId="00BEFEA9" w14:textId="77777777" w:rsidR="0024033B" w:rsidRPr="0024033B" w:rsidRDefault="0024033B" w:rsidP="0024033B">
      <w:pPr>
        <w:bidi/>
        <w:jc w:val="both"/>
        <w:rPr>
          <w:rFonts w:cs="David" w:hint="cs"/>
          <w:rtl/>
        </w:rPr>
      </w:pPr>
      <w:r w:rsidRPr="0024033B">
        <w:rPr>
          <w:rFonts w:cs="David" w:hint="cs"/>
          <w:rtl/>
        </w:rPr>
        <w:tab/>
        <w:t xml:space="preserve">פוליטית אצביע כמו שהציג זאת חברי גדעון סער. פוליטית אני אצביע כך, אני רק רוצה לומר את האמת, רק את האמת, אבל גם את כל האמת. חוק ביקורת המדינה אינו מחייב אישיות ממעמד כזה או אחר להיות יושב-ראש הוועדה, החוק לא אמר ולא פירש. בכל התקופות, עד הכנסת האחת-עשרה היו שני גושים, והם איישו שלושה רבעים מהבית הזה. בדרך כלל 90 חברי כנסת היו או מהליכוד או מהעבודה </w:t>
      </w:r>
      <w:r w:rsidRPr="0024033B">
        <w:rPr>
          <w:rFonts w:cs="David"/>
          <w:rtl/>
        </w:rPr>
        <w:t>–</w:t>
      </w:r>
      <w:r w:rsidRPr="0024033B">
        <w:rPr>
          <w:rFonts w:cs="David" w:hint="cs"/>
          <w:rtl/>
        </w:rPr>
        <w:t xml:space="preserve"> המערך אז, העבודה לא אוהבת שקוראים לה "מערך", אז אני נזהר בכבודה בימים אלה, אבל אני לא מתחייב לעשות כך תמיד. עד אותה עת לא היה ספק מבחינת המסורת של הכנסת שמי שנמצא באופוזיציה מאייש את הוועדה לביקורת המדינה. </w:t>
      </w:r>
    </w:p>
    <w:p w14:paraId="3A3C4FDE" w14:textId="77777777" w:rsidR="0024033B" w:rsidRPr="0024033B" w:rsidRDefault="0024033B" w:rsidP="0024033B">
      <w:pPr>
        <w:bidi/>
        <w:jc w:val="both"/>
        <w:rPr>
          <w:rFonts w:cs="David" w:hint="cs"/>
          <w:rtl/>
        </w:rPr>
      </w:pPr>
    </w:p>
    <w:p w14:paraId="36D0D383" w14:textId="77777777" w:rsidR="0024033B" w:rsidRPr="0024033B" w:rsidRDefault="0024033B" w:rsidP="0024033B">
      <w:pPr>
        <w:bidi/>
        <w:ind w:firstLine="567"/>
        <w:jc w:val="both"/>
        <w:rPr>
          <w:rFonts w:cs="David" w:hint="cs"/>
          <w:rtl/>
        </w:rPr>
      </w:pPr>
      <w:r w:rsidRPr="0024033B">
        <w:rPr>
          <w:rFonts w:cs="David" w:hint="cs"/>
          <w:rtl/>
        </w:rPr>
        <w:t xml:space="preserve">והנה נפל דבר, בכנסת האחת-עשרה, והוא נמשך בכנסת השתים-עשרה. ממשלת אחדות לאומית. צריך לומר זאת בכל הכנות ובכל , אלו עובדות. חבר הכנסת דוד ליבאי, שהיה חבר בקואליציה, שימש במשך שתי קדנציות בוועדה לביקורת המדינה, כחבר קואליציה אבל לא כשר לשעבר, הוא שימש יושב-ראש, לתפארת כנסת ישראל. </w:t>
      </w:r>
    </w:p>
    <w:p w14:paraId="044F220F" w14:textId="77777777" w:rsidR="0024033B" w:rsidRPr="0024033B" w:rsidRDefault="0024033B" w:rsidP="0024033B">
      <w:pPr>
        <w:bidi/>
        <w:jc w:val="both"/>
        <w:rPr>
          <w:rFonts w:cs="David" w:hint="cs"/>
          <w:rtl/>
        </w:rPr>
      </w:pPr>
    </w:p>
    <w:p w14:paraId="6ADA4847" w14:textId="77777777" w:rsidR="0024033B" w:rsidRPr="0024033B" w:rsidRDefault="0024033B" w:rsidP="0024033B">
      <w:pPr>
        <w:pStyle w:val="Heading5"/>
        <w:rPr>
          <w:rFonts w:hint="cs"/>
          <w:rtl/>
        </w:rPr>
      </w:pPr>
      <w:r w:rsidRPr="0024033B">
        <w:rPr>
          <w:rFonts w:hint="cs"/>
          <w:u w:val="single"/>
          <w:rtl/>
        </w:rPr>
        <w:t>אסתרינה טרטמן:</w:t>
      </w:r>
    </w:p>
    <w:p w14:paraId="5313B9C9" w14:textId="77777777" w:rsidR="0024033B" w:rsidRPr="0024033B" w:rsidRDefault="0024033B" w:rsidP="0024033B">
      <w:pPr>
        <w:pStyle w:val="Heading5"/>
        <w:rPr>
          <w:rFonts w:hint="cs"/>
          <w:rtl/>
        </w:rPr>
      </w:pPr>
    </w:p>
    <w:p w14:paraId="36CB46BC" w14:textId="77777777" w:rsidR="0024033B" w:rsidRPr="0024033B" w:rsidRDefault="0024033B" w:rsidP="0024033B">
      <w:pPr>
        <w:bidi/>
        <w:jc w:val="both"/>
        <w:rPr>
          <w:rFonts w:cs="David" w:hint="cs"/>
          <w:rtl/>
        </w:rPr>
      </w:pPr>
      <w:r w:rsidRPr="0024033B">
        <w:rPr>
          <w:rFonts w:cs="David" w:hint="cs"/>
          <w:rtl/>
        </w:rPr>
        <w:tab/>
        <w:t>הוא היה מסיעת ראש הממשלה.</w:t>
      </w:r>
    </w:p>
    <w:p w14:paraId="2F6577A9" w14:textId="77777777" w:rsidR="0024033B" w:rsidRPr="0024033B" w:rsidRDefault="0024033B" w:rsidP="0024033B">
      <w:pPr>
        <w:bidi/>
        <w:jc w:val="both"/>
        <w:rPr>
          <w:rFonts w:cs="David" w:hint="cs"/>
          <w:rtl/>
        </w:rPr>
      </w:pPr>
    </w:p>
    <w:p w14:paraId="62AC4E4E" w14:textId="77777777" w:rsidR="0024033B" w:rsidRPr="0024033B" w:rsidRDefault="0024033B" w:rsidP="0024033B">
      <w:pPr>
        <w:bidi/>
        <w:jc w:val="both"/>
        <w:rPr>
          <w:rFonts w:cs="David" w:hint="cs"/>
          <w:rtl/>
        </w:rPr>
      </w:pPr>
      <w:r w:rsidRPr="0024033B">
        <w:rPr>
          <w:rFonts w:cs="David" w:hint="cs"/>
          <w:u w:val="single"/>
          <w:rtl/>
        </w:rPr>
        <w:t>ראובן ריבלין:</w:t>
      </w:r>
    </w:p>
    <w:p w14:paraId="07450438" w14:textId="77777777" w:rsidR="0024033B" w:rsidRPr="0024033B" w:rsidRDefault="0024033B" w:rsidP="0024033B">
      <w:pPr>
        <w:bidi/>
        <w:jc w:val="both"/>
        <w:rPr>
          <w:rFonts w:cs="David" w:hint="cs"/>
          <w:rtl/>
        </w:rPr>
      </w:pPr>
    </w:p>
    <w:p w14:paraId="7DBF91CF" w14:textId="77777777" w:rsidR="0024033B" w:rsidRPr="0024033B" w:rsidRDefault="0024033B" w:rsidP="0024033B">
      <w:pPr>
        <w:bidi/>
        <w:jc w:val="both"/>
        <w:rPr>
          <w:rFonts w:cs="David" w:hint="cs"/>
          <w:rtl/>
        </w:rPr>
      </w:pPr>
      <w:r w:rsidRPr="0024033B">
        <w:rPr>
          <w:rFonts w:cs="David" w:hint="cs"/>
          <w:rtl/>
        </w:rPr>
        <w:tab/>
        <w:t xml:space="preserve">אני מבקש, אני כבר אומר שאני מצביע כמו גדעון. אחרי שהכנסת התפצלה למפלגות רבות, כתוצאה מחוק הבחירה הישירה </w:t>
      </w:r>
      <w:r w:rsidRPr="0024033B">
        <w:rPr>
          <w:rFonts w:cs="David"/>
          <w:rtl/>
        </w:rPr>
        <w:t>–</w:t>
      </w:r>
      <w:r w:rsidRPr="0024033B">
        <w:rPr>
          <w:rFonts w:cs="David" w:hint="cs"/>
          <w:rtl/>
        </w:rPr>
        <w:t xml:space="preserve"> ואני מודה באשמה, הייתי אחד מהאנשים שתמכו בו בכל לב ויצאתי עם ידי על ראשי, נוצר מצב שבו בכל כנסת שלאחר מכן תמיד אייש אדם מהאופוזיציה את תפקיד יושב-ראש הוועדה לביקורת המדינה. בכנסת החמש-עשרה ובכנסת השש-עשרה  גם אברהם בורג וגם אני הקפדנו על כך שלא יהיה יושב-ראש לוועדת ביקורת שהוא איש מהקואליציה. כך היה כשחברנו רן כהן נבחר, אף-על-פי שהיה חבר בסיעה של 10 חברים. אחר כך הוא נבחר כממלא מקום עם שישה חברים. תמיד דאגנו לכך שהוועדה תאויש כך, כמסורת. </w:t>
      </w:r>
    </w:p>
    <w:p w14:paraId="3949BE9E" w14:textId="77777777" w:rsidR="0024033B" w:rsidRPr="0024033B" w:rsidRDefault="0024033B" w:rsidP="0024033B">
      <w:pPr>
        <w:bidi/>
        <w:jc w:val="both"/>
        <w:rPr>
          <w:rFonts w:cs="David" w:hint="cs"/>
          <w:rtl/>
        </w:rPr>
      </w:pPr>
    </w:p>
    <w:p w14:paraId="5D227628" w14:textId="77777777" w:rsidR="0024033B" w:rsidRPr="0024033B" w:rsidRDefault="0024033B" w:rsidP="0024033B">
      <w:pPr>
        <w:bidi/>
        <w:ind w:firstLine="567"/>
        <w:jc w:val="both"/>
        <w:rPr>
          <w:rFonts w:cs="David" w:hint="cs"/>
          <w:rtl/>
        </w:rPr>
      </w:pPr>
      <w:r w:rsidRPr="0024033B">
        <w:rPr>
          <w:rFonts w:cs="David" w:hint="cs"/>
          <w:rtl/>
        </w:rPr>
        <w:t xml:space="preserve">אבל צריך לומר שבעבר היו מקרים. אם כרגע זו ממשלת אחדות לאומית, </w:t>
      </w:r>
    </w:p>
    <w:p w14:paraId="0E1BD6AB" w14:textId="77777777" w:rsidR="0024033B" w:rsidRPr="0024033B" w:rsidRDefault="0024033B" w:rsidP="0024033B">
      <w:pPr>
        <w:bidi/>
        <w:jc w:val="both"/>
        <w:rPr>
          <w:rFonts w:cs="David" w:hint="cs"/>
          <w:rtl/>
        </w:rPr>
      </w:pPr>
    </w:p>
    <w:p w14:paraId="5D071471"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73A82756" w14:textId="77777777" w:rsidR="0024033B" w:rsidRPr="0024033B" w:rsidRDefault="0024033B" w:rsidP="0024033B">
      <w:pPr>
        <w:bidi/>
        <w:jc w:val="both"/>
        <w:rPr>
          <w:rFonts w:cs="David" w:hint="cs"/>
          <w:rtl/>
        </w:rPr>
      </w:pPr>
      <w:r w:rsidRPr="0024033B">
        <w:rPr>
          <w:rFonts w:cs="David" w:hint="cs"/>
          <w:rtl/>
        </w:rPr>
        <w:tab/>
      </w:r>
    </w:p>
    <w:p w14:paraId="14FA0ADA" w14:textId="77777777" w:rsidR="0024033B" w:rsidRPr="0024033B" w:rsidRDefault="0024033B" w:rsidP="0024033B">
      <w:pPr>
        <w:bidi/>
        <w:ind w:firstLine="567"/>
        <w:jc w:val="both"/>
        <w:rPr>
          <w:rFonts w:cs="David" w:hint="cs"/>
          <w:rtl/>
        </w:rPr>
      </w:pPr>
      <w:r w:rsidRPr="0024033B">
        <w:rPr>
          <w:rFonts w:cs="David" w:hint="cs"/>
          <w:rtl/>
        </w:rPr>
        <w:t>מתי היו מקרים בעבר? בכנסת האחת-עשרה.</w:t>
      </w:r>
    </w:p>
    <w:p w14:paraId="577F035E" w14:textId="77777777" w:rsidR="0024033B" w:rsidRPr="0024033B" w:rsidRDefault="0024033B" w:rsidP="0024033B">
      <w:pPr>
        <w:bidi/>
        <w:jc w:val="both"/>
        <w:rPr>
          <w:rFonts w:cs="David" w:hint="cs"/>
          <w:rtl/>
        </w:rPr>
      </w:pPr>
    </w:p>
    <w:p w14:paraId="3EB11380" w14:textId="77777777" w:rsidR="0024033B" w:rsidRPr="0024033B" w:rsidRDefault="0024033B" w:rsidP="0024033B">
      <w:pPr>
        <w:bidi/>
        <w:jc w:val="both"/>
        <w:rPr>
          <w:rFonts w:cs="David" w:hint="cs"/>
          <w:rtl/>
        </w:rPr>
      </w:pPr>
      <w:r w:rsidRPr="0024033B">
        <w:rPr>
          <w:rFonts w:cs="David" w:hint="cs"/>
          <w:u w:val="single"/>
          <w:rtl/>
        </w:rPr>
        <w:t>ראובן ריבלין:</w:t>
      </w:r>
    </w:p>
    <w:p w14:paraId="2A45F3FC" w14:textId="77777777" w:rsidR="0024033B" w:rsidRPr="0024033B" w:rsidRDefault="0024033B" w:rsidP="0024033B">
      <w:pPr>
        <w:bidi/>
        <w:jc w:val="both"/>
        <w:rPr>
          <w:rFonts w:cs="David" w:hint="cs"/>
          <w:rtl/>
        </w:rPr>
      </w:pPr>
    </w:p>
    <w:p w14:paraId="58ADE642" w14:textId="77777777" w:rsidR="0024033B" w:rsidRPr="0024033B" w:rsidRDefault="0024033B" w:rsidP="0024033B">
      <w:pPr>
        <w:bidi/>
        <w:jc w:val="both"/>
        <w:rPr>
          <w:rFonts w:cs="David" w:hint="cs"/>
          <w:rtl/>
        </w:rPr>
      </w:pPr>
      <w:r w:rsidRPr="0024033B">
        <w:rPr>
          <w:rFonts w:cs="David" w:hint="cs"/>
          <w:rtl/>
        </w:rPr>
        <w:tab/>
        <w:t xml:space="preserve">גם בכנסת השתים-עשרה. </w:t>
      </w:r>
    </w:p>
    <w:p w14:paraId="22675868" w14:textId="77777777" w:rsidR="0024033B" w:rsidRPr="0024033B" w:rsidRDefault="0024033B" w:rsidP="0024033B">
      <w:pPr>
        <w:bidi/>
        <w:jc w:val="both"/>
        <w:rPr>
          <w:rFonts w:cs="David" w:hint="cs"/>
          <w:rtl/>
        </w:rPr>
      </w:pPr>
    </w:p>
    <w:p w14:paraId="71B74CDE" w14:textId="77777777" w:rsidR="0024033B" w:rsidRPr="0024033B" w:rsidRDefault="0024033B" w:rsidP="0024033B">
      <w:pPr>
        <w:pStyle w:val="Heading5"/>
        <w:rPr>
          <w:rFonts w:hint="cs"/>
          <w:rtl/>
        </w:rPr>
      </w:pPr>
      <w:r w:rsidRPr="0024033B">
        <w:rPr>
          <w:rFonts w:hint="cs"/>
          <w:u w:val="single"/>
          <w:rtl/>
        </w:rPr>
        <w:t>אסתרינה טרטמן:</w:t>
      </w:r>
    </w:p>
    <w:p w14:paraId="200CDE9B" w14:textId="77777777" w:rsidR="0024033B" w:rsidRPr="0024033B" w:rsidRDefault="0024033B" w:rsidP="0024033B">
      <w:pPr>
        <w:pStyle w:val="Heading5"/>
        <w:rPr>
          <w:rFonts w:hint="cs"/>
          <w:rtl/>
        </w:rPr>
      </w:pPr>
    </w:p>
    <w:p w14:paraId="28C4A0D3" w14:textId="77777777" w:rsidR="0024033B" w:rsidRPr="0024033B" w:rsidRDefault="0024033B" w:rsidP="0024033B">
      <w:pPr>
        <w:bidi/>
        <w:jc w:val="both"/>
        <w:rPr>
          <w:rFonts w:cs="David" w:hint="cs"/>
          <w:rtl/>
        </w:rPr>
      </w:pPr>
      <w:r w:rsidRPr="0024033B">
        <w:rPr>
          <w:rFonts w:cs="David" w:hint="cs"/>
          <w:rtl/>
        </w:rPr>
        <w:tab/>
        <w:t>גם בוועדה הראשונה הראשונה.</w:t>
      </w:r>
    </w:p>
    <w:p w14:paraId="1A5A8131" w14:textId="77777777" w:rsidR="0024033B" w:rsidRPr="0024033B" w:rsidRDefault="0024033B" w:rsidP="0024033B">
      <w:pPr>
        <w:bidi/>
        <w:jc w:val="both"/>
        <w:rPr>
          <w:rFonts w:cs="David" w:hint="cs"/>
          <w:rtl/>
        </w:rPr>
      </w:pPr>
    </w:p>
    <w:p w14:paraId="1D1AF3AB" w14:textId="77777777" w:rsidR="0024033B" w:rsidRPr="0024033B" w:rsidRDefault="0024033B" w:rsidP="0024033B">
      <w:pPr>
        <w:bidi/>
        <w:jc w:val="both"/>
        <w:rPr>
          <w:rFonts w:cs="David" w:hint="cs"/>
          <w:rtl/>
        </w:rPr>
      </w:pPr>
      <w:r w:rsidRPr="0024033B">
        <w:rPr>
          <w:rFonts w:cs="David" w:hint="cs"/>
          <w:u w:val="single"/>
          <w:rtl/>
        </w:rPr>
        <w:t>ראובן ריבלין:</w:t>
      </w:r>
    </w:p>
    <w:p w14:paraId="2E02A9CF" w14:textId="77777777" w:rsidR="0024033B" w:rsidRPr="0024033B" w:rsidRDefault="0024033B" w:rsidP="0024033B">
      <w:pPr>
        <w:bidi/>
        <w:jc w:val="both"/>
        <w:rPr>
          <w:rFonts w:cs="David" w:hint="cs"/>
          <w:rtl/>
        </w:rPr>
      </w:pPr>
    </w:p>
    <w:p w14:paraId="37393700" w14:textId="77777777" w:rsidR="0024033B" w:rsidRPr="0024033B" w:rsidRDefault="0024033B" w:rsidP="0024033B">
      <w:pPr>
        <w:bidi/>
        <w:jc w:val="both"/>
        <w:rPr>
          <w:rFonts w:cs="David" w:hint="cs"/>
          <w:rtl/>
        </w:rPr>
      </w:pPr>
      <w:r w:rsidRPr="0024033B">
        <w:rPr>
          <w:rFonts w:cs="David" w:hint="cs"/>
          <w:rtl/>
        </w:rPr>
        <w:tab/>
        <w:t>אני מעיד רק מזיכרוני, לא על היסטוריה.</w:t>
      </w:r>
    </w:p>
    <w:p w14:paraId="28FFDBCF" w14:textId="77777777" w:rsidR="0024033B" w:rsidRPr="0024033B" w:rsidRDefault="0024033B" w:rsidP="0024033B">
      <w:pPr>
        <w:bidi/>
        <w:jc w:val="both"/>
        <w:rPr>
          <w:rFonts w:cs="David" w:hint="cs"/>
          <w:rtl/>
        </w:rPr>
      </w:pPr>
    </w:p>
    <w:p w14:paraId="7AA061BF" w14:textId="77777777" w:rsidR="0024033B" w:rsidRPr="0024033B" w:rsidRDefault="0024033B" w:rsidP="0024033B">
      <w:pPr>
        <w:bidi/>
        <w:jc w:val="both"/>
        <w:rPr>
          <w:rFonts w:cs="David" w:hint="cs"/>
          <w:rtl/>
        </w:rPr>
      </w:pPr>
      <w:r w:rsidRPr="0024033B">
        <w:rPr>
          <w:rFonts w:cs="David" w:hint="cs"/>
          <w:rtl/>
        </w:rPr>
        <w:tab/>
        <w:t xml:space="preserve">אני רוצה להסביר בצורה הברורה ביותר: המסורת נקבעה כפי שהיתה, היא הופרה עם ממשלת אחדות לאומית. אלו הדברים. על כל פנים אני הולך לוועדת הכספים ואחזור הנה, ואצביע כפי שחבר הכנסת סער אמר. </w:t>
      </w:r>
    </w:p>
    <w:p w14:paraId="75D2DC83" w14:textId="77777777" w:rsidR="0024033B" w:rsidRPr="0024033B" w:rsidRDefault="0024033B" w:rsidP="0024033B">
      <w:pPr>
        <w:bidi/>
        <w:jc w:val="both"/>
        <w:rPr>
          <w:rFonts w:cs="David" w:hint="cs"/>
          <w:rtl/>
        </w:rPr>
      </w:pPr>
    </w:p>
    <w:p w14:paraId="35627ECF"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1EA7905C" w14:textId="77777777" w:rsidR="0024033B" w:rsidRPr="0024033B" w:rsidRDefault="0024033B" w:rsidP="0024033B">
      <w:pPr>
        <w:bidi/>
        <w:jc w:val="both"/>
        <w:rPr>
          <w:rFonts w:cs="David" w:hint="cs"/>
          <w:u w:val="single"/>
          <w:rtl/>
        </w:rPr>
      </w:pPr>
    </w:p>
    <w:p w14:paraId="1D59E600" w14:textId="77777777" w:rsidR="0024033B" w:rsidRPr="0024033B" w:rsidRDefault="0024033B" w:rsidP="0024033B">
      <w:pPr>
        <w:bidi/>
        <w:jc w:val="both"/>
        <w:rPr>
          <w:rFonts w:cs="David" w:hint="cs"/>
          <w:rtl/>
        </w:rPr>
      </w:pPr>
      <w:r w:rsidRPr="0024033B">
        <w:rPr>
          <w:rFonts w:cs="David" w:hint="cs"/>
          <w:rtl/>
        </w:rPr>
        <w:tab/>
        <w:t>מה עמדתך במובן הערכי, אל  תגיד איך תצביע.</w:t>
      </w:r>
    </w:p>
    <w:p w14:paraId="1CD959E8" w14:textId="77777777" w:rsidR="0024033B" w:rsidRPr="0024033B" w:rsidRDefault="0024033B" w:rsidP="0024033B">
      <w:pPr>
        <w:bidi/>
        <w:jc w:val="both"/>
        <w:rPr>
          <w:rFonts w:cs="David" w:hint="cs"/>
          <w:rtl/>
        </w:rPr>
      </w:pPr>
    </w:p>
    <w:p w14:paraId="595ACCD5" w14:textId="77777777" w:rsidR="0024033B" w:rsidRPr="0024033B" w:rsidRDefault="0024033B" w:rsidP="0024033B">
      <w:pPr>
        <w:bidi/>
        <w:jc w:val="both"/>
        <w:rPr>
          <w:rFonts w:cs="David" w:hint="cs"/>
          <w:rtl/>
        </w:rPr>
      </w:pPr>
      <w:r w:rsidRPr="0024033B">
        <w:rPr>
          <w:rFonts w:cs="David" w:hint="cs"/>
          <w:u w:val="single"/>
          <w:rtl/>
        </w:rPr>
        <w:t>ראובן ריבלין:</w:t>
      </w:r>
    </w:p>
    <w:p w14:paraId="0B70E006" w14:textId="77777777" w:rsidR="0024033B" w:rsidRPr="0024033B" w:rsidRDefault="0024033B" w:rsidP="0024033B">
      <w:pPr>
        <w:bidi/>
        <w:jc w:val="both"/>
        <w:rPr>
          <w:rFonts w:cs="David" w:hint="cs"/>
          <w:rtl/>
        </w:rPr>
      </w:pPr>
    </w:p>
    <w:p w14:paraId="044EF517" w14:textId="77777777" w:rsidR="0024033B" w:rsidRPr="0024033B" w:rsidRDefault="0024033B" w:rsidP="0024033B">
      <w:pPr>
        <w:bidi/>
        <w:jc w:val="both"/>
        <w:rPr>
          <w:rFonts w:cs="David" w:hint="cs"/>
          <w:rtl/>
        </w:rPr>
      </w:pPr>
      <w:r w:rsidRPr="0024033B">
        <w:rPr>
          <w:rFonts w:cs="David" w:hint="cs"/>
          <w:rtl/>
        </w:rPr>
        <w:tab/>
        <w:t>במובן הערכי, אני חושב שיש היום אופוזיציה, ואין ממשלת אחדות לאומית, ולכן צריך יושב-ראש ועדה מהאופוזיציה.</w:t>
      </w:r>
    </w:p>
    <w:p w14:paraId="641D1B97" w14:textId="77777777" w:rsidR="0024033B" w:rsidRPr="0024033B" w:rsidRDefault="0024033B" w:rsidP="0024033B">
      <w:pPr>
        <w:bidi/>
        <w:jc w:val="both"/>
        <w:rPr>
          <w:rFonts w:cs="David" w:hint="cs"/>
          <w:rtl/>
        </w:rPr>
      </w:pPr>
    </w:p>
    <w:p w14:paraId="4BB85E73" w14:textId="77777777" w:rsidR="0024033B" w:rsidRPr="0024033B" w:rsidRDefault="0024033B" w:rsidP="0024033B">
      <w:pPr>
        <w:pStyle w:val="Heading5"/>
        <w:rPr>
          <w:rFonts w:hint="cs"/>
          <w:rtl/>
        </w:rPr>
      </w:pPr>
      <w:r w:rsidRPr="0024033B">
        <w:rPr>
          <w:rFonts w:hint="cs"/>
          <w:u w:val="single"/>
          <w:rtl/>
        </w:rPr>
        <w:t>אביגדור יצחקי:</w:t>
      </w:r>
    </w:p>
    <w:p w14:paraId="7B0C3F82" w14:textId="77777777" w:rsidR="0024033B" w:rsidRPr="0024033B" w:rsidRDefault="0024033B" w:rsidP="0024033B">
      <w:pPr>
        <w:pStyle w:val="Heading5"/>
        <w:rPr>
          <w:rFonts w:hint="cs"/>
          <w:rtl/>
        </w:rPr>
      </w:pPr>
    </w:p>
    <w:p w14:paraId="1FED6759" w14:textId="77777777" w:rsidR="0024033B" w:rsidRPr="0024033B" w:rsidRDefault="0024033B" w:rsidP="0024033B">
      <w:pPr>
        <w:bidi/>
        <w:jc w:val="both"/>
        <w:rPr>
          <w:rFonts w:cs="David" w:hint="cs"/>
          <w:rtl/>
        </w:rPr>
      </w:pPr>
      <w:r w:rsidRPr="0024033B">
        <w:rPr>
          <w:rFonts w:cs="David" w:hint="cs"/>
          <w:rtl/>
        </w:rPr>
        <w:tab/>
        <w:t xml:space="preserve">חבר הכנסת ריבלין, איך תדע איך להצביע אם לא תשמע את דברי? אתה מחליט איך תצביע בלי לשמוע. </w:t>
      </w:r>
    </w:p>
    <w:p w14:paraId="71A28464" w14:textId="77777777" w:rsidR="0024033B" w:rsidRPr="0024033B" w:rsidRDefault="0024033B" w:rsidP="0024033B">
      <w:pPr>
        <w:bidi/>
        <w:jc w:val="both"/>
        <w:rPr>
          <w:rFonts w:cs="David" w:hint="cs"/>
          <w:rtl/>
        </w:rPr>
      </w:pPr>
    </w:p>
    <w:p w14:paraId="02BDDFFA"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יורם מרציאנו:</w:t>
      </w:r>
    </w:p>
    <w:p w14:paraId="49461FCF" w14:textId="77777777" w:rsidR="0024033B" w:rsidRPr="0024033B" w:rsidRDefault="0024033B" w:rsidP="0024033B">
      <w:pPr>
        <w:bidi/>
        <w:jc w:val="both"/>
        <w:rPr>
          <w:rFonts w:cs="David" w:hint="cs"/>
          <w:rtl/>
        </w:rPr>
      </w:pPr>
    </w:p>
    <w:p w14:paraId="223F2590" w14:textId="77777777" w:rsidR="0024033B" w:rsidRPr="0024033B" w:rsidRDefault="0024033B" w:rsidP="0024033B">
      <w:pPr>
        <w:bidi/>
        <w:jc w:val="both"/>
        <w:rPr>
          <w:rFonts w:cs="David" w:hint="cs"/>
          <w:rtl/>
        </w:rPr>
      </w:pPr>
      <w:r w:rsidRPr="0024033B">
        <w:rPr>
          <w:rFonts w:cs="David" w:hint="cs"/>
          <w:rtl/>
        </w:rPr>
        <w:tab/>
        <w:t>למען ההגינות הוא אמר שיצביע הצבעה פוליטית.</w:t>
      </w:r>
    </w:p>
    <w:p w14:paraId="6B90DC3A" w14:textId="77777777" w:rsidR="0024033B" w:rsidRPr="0024033B" w:rsidRDefault="0024033B" w:rsidP="0024033B">
      <w:pPr>
        <w:bidi/>
        <w:jc w:val="both"/>
        <w:rPr>
          <w:rFonts w:cs="David" w:hint="cs"/>
          <w:rtl/>
        </w:rPr>
      </w:pPr>
    </w:p>
    <w:p w14:paraId="2F5D91E3"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33B26BD6" w14:textId="77777777" w:rsidR="0024033B" w:rsidRPr="0024033B" w:rsidRDefault="0024033B" w:rsidP="0024033B">
      <w:pPr>
        <w:bidi/>
        <w:jc w:val="both"/>
        <w:rPr>
          <w:rFonts w:cs="David"/>
          <w:rtl/>
        </w:rPr>
      </w:pPr>
    </w:p>
    <w:p w14:paraId="5EDFB753"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יצחקי, הוא יודע שתעמוד על כך שהאופוזיציה תנהל את הוועדה. אין בעיה. </w:t>
      </w:r>
    </w:p>
    <w:p w14:paraId="4788C90A" w14:textId="77777777" w:rsidR="0024033B" w:rsidRPr="0024033B" w:rsidRDefault="0024033B" w:rsidP="0024033B">
      <w:pPr>
        <w:bidi/>
        <w:jc w:val="both"/>
        <w:rPr>
          <w:rFonts w:cs="David" w:hint="cs"/>
          <w:rtl/>
        </w:rPr>
      </w:pPr>
    </w:p>
    <w:p w14:paraId="65954EF6" w14:textId="77777777" w:rsidR="0024033B" w:rsidRPr="0024033B" w:rsidRDefault="0024033B" w:rsidP="0024033B">
      <w:pPr>
        <w:bidi/>
        <w:jc w:val="both"/>
        <w:rPr>
          <w:rFonts w:cs="David" w:hint="cs"/>
          <w:rtl/>
        </w:rPr>
      </w:pPr>
      <w:r w:rsidRPr="0024033B">
        <w:rPr>
          <w:rFonts w:cs="David" w:hint="cs"/>
          <w:u w:val="single"/>
          <w:rtl/>
        </w:rPr>
        <w:t>מגלי והבה:</w:t>
      </w:r>
    </w:p>
    <w:p w14:paraId="2C031467" w14:textId="77777777" w:rsidR="0024033B" w:rsidRPr="0024033B" w:rsidRDefault="0024033B" w:rsidP="0024033B">
      <w:pPr>
        <w:bidi/>
        <w:jc w:val="both"/>
        <w:rPr>
          <w:rFonts w:cs="David" w:hint="cs"/>
          <w:rtl/>
        </w:rPr>
      </w:pPr>
    </w:p>
    <w:p w14:paraId="0D326F84" w14:textId="77777777" w:rsidR="0024033B" w:rsidRPr="0024033B" w:rsidRDefault="0024033B" w:rsidP="0024033B">
      <w:pPr>
        <w:bidi/>
        <w:jc w:val="both"/>
        <w:rPr>
          <w:rFonts w:cs="David" w:hint="cs"/>
          <w:rtl/>
        </w:rPr>
      </w:pPr>
      <w:r w:rsidRPr="0024033B">
        <w:rPr>
          <w:rFonts w:cs="David" w:hint="cs"/>
          <w:rtl/>
        </w:rPr>
        <w:tab/>
        <w:t xml:space="preserve">גדעון, שאלת שאלה טובה את רובי. </w:t>
      </w:r>
    </w:p>
    <w:p w14:paraId="62ECC1FD" w14:textId="77777777" w:rsidR="0024033B" w:rsidRPr="0024033B" w:rsidRDefault="0024033B" w:rsidP="0024033B">
      <w:pPr>
        <w:bidi/>
        <w:jc w:val="both"/>
        <w:rPr>
          <w:rFonts w:cs="David" w:hint="cs"/>
          <w:rtl/>
        </w:rPr>
      </w:pPr>
    </w:p>
    <w:p w14:paraId="2FDAF91A" w14:textId="77777777" w:rsidR="0024033B" w:rsidRPr="0024033B" w:rsidRDefault="0024033B" w:rsidP="0024033B">
      <w:pPr>
        <w:bidi/>
        <w:jc w:val="both"/>
        <w:rPr>
          <w:rFonts w:cs="David" w:hint="cs"/>
          <w:rtl/>
        </w:rPr>
      </w:pPr>
      <w:r w:rsidRPr="0024033B">
        <w:rPr>
          <w:rFonts w:cs="David" w:hint="cs"/>
          <w:u w:val="single"/>
          <w:rtl/>
        </w:rPr>
        <w:t>אבשלום וילן:</w:t>
      </w:r>
    </w:p>
    <w:p w14:paraId="7E932D63" w14:textId="77777777" w:rsidR="0024033B" w:rsidRPr="0024033B" w:rsidRDefault="0024033B" w:rsidP="0024033B">
      <w:pPr>
        <w:bidi/>
        <w:jc w:val="both"/>
        <w:rPr>
          <w:rFonts w:cs="David" w:hint="cs"/>
          <w:rtl/>
        </w:rPr>
      </w:pPr>
    </w:p>
    <w:p w14:paraId="6F413216" w14:textId="77777777" w:rsidR="0024033B" w:rsidRPr="0024033B" w:rsidRDefault="0024033B" w:rsidP="0024033B">
      <w:pPr>
        <w:bidi/>
        <w:jc w:val="both"/>
        <w:rPr>
          <w:rFonts w:cs="David" w:hint="cs"/>
          <w:rtl/>
        </w:rPr>
      </w:pPr>
      <w:r w:rsidRPr="0024033B">
        <w:rPr>
          <w:rFonts w:cs="David" w:hint="cs"/>
          <w:rtl/>
        </w:rPr>
        <w:tab/>
        <w:t xml:space="preserve">התחושה שלי היא שאין מלך בישראל, במובן זה שאיש הישר בעיניו יעשה. חבר הכנסת יצחקי, אני מדבר אליך. איבדת כבר תקופה ארוכה תחושה של ממלכתיות. לזכות היושב-ראש ריבלין אני אומר: עמדותיו הפוליטיות היו מנוגדות לעמדות ראש הממשלה, חבר מפלגתו, ובכל אופן, לאורך כל הקדנציה הקודמת הוא שמר מכל משמר על כללי משחק מוכרים והגונים, בשוויון מוחלט כלפי כל חברי הבית ונבחרי הבית. </w:t>
      </w:r>
    </w:p>
    <w:p w14:paraId="332B7166" w14:textId="77777777" w:rsidR="0024033B" w:rsidRPr="0024033B" w:rsidRDefault="0024033B" w:rsidP="0024033B">
      <w:pPr>
        <w:bidi/>
        <w:jc w:val="both"/>
        <w:rPr>
          <w:rFonts w:cs="David" w:hint="cs"/>
          <w:rtl/>
        </w:rPr>
      </w:pPr>
    </w:p>
    <w:p w14:paraId="24AA3631" w14:textId="77777777" w:rsidR="0024033B" w:rsidRPr="0024033B" w:rsidRDefault="0024033B" w:rsidP="0024033B">
      <w:pPr>
        <w:bidi/>
        <w:jc w:val="both"/>
        <w:rPr>
          <w:rFonts w:cs="David" w:hint="cs"/>
          <w:rtl/>
        </w:rPr>
      </w:pPr>
      <w:r w:rsidRPr="0024033B">
        <w:rPr>
          <w:rFonts w:cs="David" w:hint="cs"/>
          <w:u w:val="single"/>
          <w:rtl/>
        </w:rPr>
        <w:t>ראובן ריבלין:</w:t>
      </w:r>
    </w:p>
    <w:p w14:paraId="30EDAB00" w14:textId="77777777" w:rsidR="0024033B" w:rsidRPr="0024033B" w:rsidRDefault="0024033B" w:rsidP="0024033B">
      <w:pPr>
        <w:bidi/>
        <w:jc w:val="both"/>
        <w:rPr>
          <w:rFonts w:cs="David" w:hint="cs"/>
          <w:rtl/>
        </w:rPr>
      </w:pPr>
    </w:p>
    <w:p w14:paraId="28C5F77E" w14:textId="77777777" w:rsidR="0024033B" w:rsidRPr="0024033B" w:rsidRDefault="0024033B" w:rsidP="0024033B">
      <w:pPr>
        <w:bidi/>
        <w:jc w:val="both"/>
        <w:rPr>
          <w:rFonts w:cs="David" w:hint="cs"/>
          <w:rtl/>
        </w:rPr>
      </w:pPr>
      <w:r w:rsidRPr="0024033B">
        <w:rPr>
          <w:rFonts w:cs="David" w:hint="cs"/>
          <w:rtl/>
        </w:rPr>
        <w:tab/>
        <w:t>רוצים להעמיד אותי לדין על זה, אגב.</w:t>
      </w:r>
    </w:p>
    <w:p w14:paraId="4DB4641B" w14:textId="77777777" w:rsidR="0024033B" w:rsidRPr="0024033B" w:rsidRDefault="0024033B" w:rsidP="0024033B">
      <w:pPr>
        <w:bidi/>
        <w:jc w:val="both"/>
        <w:rPr>
          <w:rFonts w:cs="David" w:hint="cs"/>
          <w:rtl/>
        </w:rPr>
      </w:pPr>
    </w:p>
    <w:p w14:paraId="1C7136A7" w14:textId="77777777" w:rsidR="0024033B" w:rsidRPr="0024033B" w:rsidRDefault="0024033B" w:rsidP="0024033B">
      <w:pPr>
        <w:bidi/>
        <w:jc w:val="both"/>
        <w:rPr>
          <w:rFonts w:cs="David" w:hint="cs"/>
          <w:rtl/>
        </w:rPr>
      </w:pPr>
      <w:r w:rsidRPr="0024033B">
        <w:rPr>
          <w:rFonts w:cs="David" w:hint="cs"/>
          <w:u w:val="single"/>
          <w:rtl/>
        </w:rPr>
        <w:t>אבשלום וילן:</w:t>
      </w:r>
    </w:p>
    <w:p w14:paraId="3E4A6C26" w14:textId="77777777" w:rsidR="0024033B" w:rsidRPr="0024033B" w:rsidRDefault="0024033B" w:rsidP="0024033B">
      <w:pPr>
        <w:bidi/>
        <w:jc w:val="both"/>
        <w:rPr>
          <w:rFonts w:cs="David" w:hint="cs"/>
          <w:rtl/>
        </w:rPr>
      </w:pPr>
    </w:p>
    <w:p w14:paraId="4823D295" w14:textId="77777777" w:rsidR="0024033B" w:rsidRPr="0024033B" w:rsidRDefault="0024033B" w:rsidP="0024033B">
      <w:pPr>
        <w:bidi/>
        <w:jc w:val="both"/>
        <w:rPr>
          <w:rFonts w:cs="David" w:hint="cs"/>
          <w:rtl/>
        </w:rPr>
      </w:pPr>
      <w:r w:rsidRPr="0024033B">
        <w:rPr>
          <w:rFonts w:cs="David" w:hint="cs"/>
          <w:rtl/>
        </w:rPr>
        <w:tab/>
        <w:t>אני חושב שזאת הדוגמה, כך צריך לנהוג. כחבר בוועדה, אין חילוקי דעות על הניהול המכובד והענייני של חברת הכנסת טרטמן. אבל חבר הכנסת סער צודק, זה לא הדיון. אתן לך דוגמה קטנה. לפני שבועיים אני ואסתרינה היינו באותה עמדה בנושא מסוים. כעבור שבוע, יומיים אחרי שהם הצטרפו לקואליציה, פתאום היושבת-ראש שינתה את עמדתה. אני לא רוצה לחשוד בכשרים.</w:t>
      </w:r>
    </w:p>
    <w:p w14:paraId="215283BC" w14:textId="77777777" w:rsidR="0024033B" w:rsidRPr="0024033B" w:rsidRDefault="0024033B" w:rsidP="0024033B">
      <w:pPr>
        <w:bidi/>
        <w:jc w:val="both"/>
        <w:rPr>
          <w:rFonts w:cs="David" w:hint="cs"/>
          <w:rtl/>
        </w:rPr>
      </w:pPr>
    </w:p>
    <w:p w14:paraId="75948275" w14:textId="77777777" w:rsidR="0024033B" w:rsidRPr="0024033B" w:rsidRDefault="0024033B" w:rsidP="0024033B">
      <w:pPr>
        <w:pStyle w:val="Heading5"/>
        <w:rPr>
          <w:rFonts w:hint="cs"/>
          <w:rtl/>
        </w:rPr>
      </w:pPr>
      <w:r w:rsidRPr="0024033B">
        <w:rPr>
          <w:rFonts w:hint="cs"/>
          <w:u w:val="single"/>
          <w:rtl/>
        </w:rPr>
        <w:t>אסתרינה טרטמן:</w:t>
      </w:r>
    </w:p>
    <w:p w14:paraId="5D5DC76D" w14:textId="77777777" w:rsidR="0024033B" w:rsidRPr="0024033B" w:rsidRDefault="0024033B" w:rsidP="0024033B">
      <w:pPr>
        <w:pStyle w:val="Heading5"/>
        <w:rPr>
          <w:rFonts w:hint="cs"/>
          <w:rtl/>
        </w:rPr>
      </w:pPr>
    </w:p>
    <w:p w14:paraId="71B8836D" w14:textId="77777777" w:rsidR="0024033B" w:rsidRPr="0024033B" w:rsidRDefault="0024033B" w:rsidP="0024033B">
      <w:pPr>
        <w:bidi/>
        <w:jc w:val="both"/>
        <w:rPr>
          <w:rFonts w:cs="David" w:hint="cs"/>
          <w:rtl/>
        </w:rPr>
      </w:pPr>
      <w:r w:rsidRPr="0024033B">
        <w:rPr>
          <w:rFonts w:cs="David" w:hint="cs"/>
          <w:rtl/>
        </w:rPr>
        <w:tab/>
        <w:t>לא, אני לא יכולה לשתוק. זה מפזר רעל וקשה לנקות אותו אחר כך, אין אמת בדברים.</w:t>
      </w:r>
    </w:p>
    <w:p w14:paraId="4E96DCD7" w14:textId="77777777" w:rsidR="0024033B" w:rsidRPr="0024033B" w:rsidRDefault="0024033B" w:rsidP="0024033B">
      <w:pPr>
        <w:bidi/>
        <w:jc w:val="both"/>
        <w:rPr>
          <w:rFonts w:cs="David" w:hint="cs"/>
          <w:rtl/>
        </w:rPr>
      </w:pPr>
    </w:p>
    <w:p w14:paraId="0CA301D8" w14:textId="77777777" w:rsidR="0024033B" w:rsidRPr="0024033B" w:rsidRDefault="0024033B" w:rsidP="0024033B">
      <w:pPr>
        <w:bidi/>
        <w:jc w:val="both"/>
        <w:rPr>
          <w:rFonts w:cs="David" w:hint="cs"/>
          <w:rtl/>
        </w:rPr>
      </w:pPr>
      <w:r w:rsidRPr="0024033B">
        <w:rPr>
          <w:rFonts w:cs="David" w:hint="cs"/>
          <w:u w:val="single"/>
          <w:rtl/>
        </w:rPr>
        <w:t>אבשלום וילן:</w:t>
      </w:r>
    </w:p>
    <w:p w14:paraId="648A77DC" w14:textId="77777777" w:rsidR="0024033B" w:rsidRPr="0024033B" w:rsidRDefault="0024033B" w:rsidP="0024033B">
      <w:pPr>
        <w:bidi/>
        <w:jc w:val="both"/>
        <w:rPr>
          <w:rFonts w:cs="David" w:hint="cs"/>
          <w:rtl/>
        </w:rPr>
      </w:pPr>
    </w:p>
    <w:p w14:paraId="2F251C33" w14:textId="77777777" w:rsidR="0024033B" w:rsidRPr="0024033B" w:rsidRDefault="0024033B" w:rsidP="0024033B">
      <w:pPr>
        <w:bidi/>
        <w:jc w:val="both"/>
        <w:rPr>
          <w:rFonts w:cs="David" w:hint="cs"/>
          <w:rtl/>
        </w:rPr>
      </w:pPr>
      <w:r w:rsidRPr="0024033B">
        <w:rPr>
          <w:rFonts w:cs="David" w:hint="cs"/>
          <w:rtl/>
        </w:rPr>
        <w:tab/>
        <w:t xml:space="preserve">אני מעריך שזו זכותה. אם היא לא היתה בקואליציה, לא היה לי ספק, הייתי מתווכח אתה עניינית. אבל עצם העובדה שאת נכנסת לניגוד עניינים, אסתרינה </w:t>
      </w:r>
      <w:r w:rsidRPr="0024033B">
        <w:rPr>
          <w:rFonts w:cs="David"/>
          <w:rtl/>
        </w:rPr>
        <w:t>–</w:t>
      </w:r>
      <w:r w:rsidRPr="0024033B">
        <w:rPr>
          <w:rFonts w:cs="David" w:hint="cs"/>
          <w:rtl/>
        </w:rPr>
        <w:t xml:space="preserve"> ההחלטות שלך, שמבחינתך הן הצודקות והטהורות ביותר, מתפרשות כרגע כניגוד עניינים משום העובדה שאת חלק מהקואליציה.</w:t>
      </w:r>
    </w:p>
    <w:p w14:paraId="3DB78BDF" w14:textId="77777777" w:rsidR="0024033B" w:rsidRPr="0024033B" w:rsidRDefault="0024033B" w:rsidP="0024033B">
      <w:pPr>
        <w:bidi/>
        <w:jc w:val="both"/>
        <w:rPr>
          <w:rFonts w:cs="David" w:hint="cs"/>
          <w:rtl/>
        </w:rPr>
      </w:pPr>
    </w:p>
    <w:p w14:paraId="457DBE75"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04005D2F" w14:textId="77777777" w:rsidR="0024033B" w:rsidRPr="0024033B" w:rsidRDefault="0024033B" w:rsidP="0024033B">
      <w:pPr>
        <w:bidi/>
        <w:jc w:val="both"/>
        <w:rPr>
          <w:rFonts w:cs="David" w:hint="cs"/>
          <w:rtl/>
        </w:rPr>
      </w:pPr>
      <w:r w:rsidRPr="0024033B">
        <w:rPr>
          <w:rFonts w:cs="David"/>
          <w:rtl/>
        </w:rPr>
        <w:tab/>
      </w:r>
    </w:p>
    <w:p w14:paraId="1D037CEA" w14:textId="77777777" w:rsidR="0024033B" w:rsidRPr="0024033B" w:rsidRDefault="0024033B" w:rsidP="0024033B">
      <w:pPr>
        <w:bidi/>
        <w:ind w:firstLine="567"/>
        <w:jc w:val="both"/>
        <w:rPr>
          <w:rFonts w:cs="David" w:hint="cs"/>
          <w:rtl/>
        </w:rPr>
      </w:pPr>
      <w:r w:rsidRPr="0024033B">
        <w:rPr>
          <w:rFonts w:cs="David" w:hint="cs"/>
          <w:rtl/>
        </w:rPr>
        <w:t xml:space="preserve">זה שבוע מאוחר מדי. </w:t>
      </w:r>
    </w:p>
    <w:p w14:paraId="29DBD043" w14:textId="77777777" w:rsidR="0024033B" w:rsidRPr="0024033B" w:rsidRDefault="0024033B" w:rsidP="0024033B">
      <w:pPr>
        <w:bidi/>
        <w:jc w:val="both"/>
        <w:rPr>
          <w:rFonts w:cs="David" w:hint="cs"/>
          <w:rtl/>
        </w:rPr>
      </w:pPr>
    </w:p>
    <w:p w14:paraId="70D1571B" w14:textId="77777777" w:rsidR="0024033B" w:rsidRPr="0024033B" w:rsidRDefault="0024033B" w:rsidP="0024033B">
      <w:pPr>
        <w:bidi/>
        <w:jc w:val="both"/>
        <w:rPr>
          <w:rFonts w:cs="David" w:hint="cs"/>
          <w:rtl/>
        </w:rPr>
      </w:pPr>
      <w:r w:rsidRPr="0024033B">
        <w:rPr>
          <w:rFonts w:cs="David" w:hint="cs"/>
          <w:u w:val="single"/>
          <w:rtl/>
        </w:rPr>
        <w:t>אבשלום וילן:</w:t>
      </w:r>
    </w:p>
    <w:p w14:paraId="2A078C90" w14:textId="77777777" w:rsidR="0024033B" w:rsidRPr="0024033B" w:rsidRDefault="0024033B" w:rsidP="0024033B">
      <w:pPr>
        <w:bidi/>
        <w:jc w:val="both"/>
        <w:rPr>
          <w:rFonts w:cs="David" w:hint="cs"/>
          <w:rtl/>
        </w:rPr>
      </w:pPr>
    </w:p>
    <w:p w14:paraId="7EA83D8F" w14:textId="77777777" w:rsidR="0024033B" w:rsidRPr="0024033B" w:rsidRDefault="0024033B" w:rsidP="0024033B">
      <w:pPr>
        <w:bidi/>
        <w:jc w:val="both"/>
        <w:rPr>
          <w:rFonts w:cs="David" w:hint="cs"/>
          <w:rtl/>
        </w:rPr>
      </w:pPr>
      <w:r w:rsidRPr="0024033B">
        <w:rPr>
          <w:rFonts w:cs="David" w:hint="cs"/>
          <w:rtl/>
        </w:rPr>
        <w:tab/>
        <w:t xml:space="preserve">אני לא יודע מה היה המשא ומתן, אבל בואו נגיד שהוא לא נוהל לתפארת סיעת ישראל ביתנו, כנראה </w:t>
      </w:r>
      <w:r w:rsidRPr="0024033B">
        <w:rPr>
          <w:rFonts w:cs="David"/>
          <w:rtl/>
        </w:rPr>
        <w:t>–</w:t>
      </w:r>
      <w:r w:rsidRPr="0024033B">
        <w:rPr>
          <w:rFonts w:cs="David" w:hint="cs"/>
          <w:rtl/>
        </w:rPr>
        <w:t xml:space="preserve"> כי יש תסכולים, עובדה. תתכבד הנהלת הקואליציה, זו סיעה בקואליציה עם 11 חברים, שיקבלו ועדה אחרת, שיעשו חילופים. לא יכול להיות שהוועדה לביקורת המדינה, עם נושאים כל כך שנויים במחלוקת שהיא עתידה לדון בהם, בעיקר כלפי שרי ממשלה, העומד בראשה וכו' </w:t>
      </w:r>
      <w:r w:rsidRPr="0024033B">
        <w:rPr>
          <w:rFonts w:cs="David"/>
          <w:rtl/>
        </w:rPr>
        <w:t>–</w:t>
      </w:r>
      <w:r w:rsidRPr="0024033B">
        <w:rPr>
          <w:rFonts w:cs="David" w:hint="cs"/>
          <w:rtl/>
        </w:rPr>
        <w:t xml:space="preserve"> שאיש קואליציה יעמוד בראשה. </w:t>
      </w:r>
    </w:p>
    <w:p w14:paraId="174EA192" w14:textId="77777777" w:rsidR="0024033B" w:rsidRPr="0024033B" w:rsidRDefault="0024033B" w:rsidP="0024033B">
      <w:pPr>
        <w:bidi/>
        <w:jc w:val="both"/>
        <w:rPr>
          <w:rFonts w:cs="David" w:hint="cs"/>
          <w:rtl/>
        </w:rPr>
      </w:pPr>
    </w:p>
    <w:p w14:paraId="3E991304" w14:textId="77777777" w:rsidR="0024033B" w:rsidRPr="0024033B" w:rsidRDefault="0024033B" w:rsidP="0024033B">
      <w:pPr>
        <w:bidi/>
        <w:ind w:firstLine="567"/>
        <w:jc w:val="both"/>
        <w:rPr>
          <w:rFonts w:cs="David" w:hint="cs"/>
          <w:rtl/>
        </w:rPr>
      </w:pPr>
      <w:r w:rsidRPr="0024033B">
        <w:rPr>
          <w:rFonts w:cs="David" w:hint="cs"/>
          <w:rtl/>
        </w:rPr>
        <w:t xml:space="preserve">למרות התקדים ההיסטורי שחבר הכנסת ריבלין מדבר עליו, לפחות בחמש הקדנציות האחרונות זה לא היה. אני מציע ליושב-ראש האופוזיציה, חבר הכנסת סער, שיהיה מאוד ברור: נראה שהבנות ג'נטלמניות לא עובדות. </w:t>
      </w:r>
    </w:p>
    <w:p w14:paraId="117B440B" w14:textId="77777777" w:rsidR="0024033B" w:rsidRPr="0024033B" w:rsidRDefault="0024033B" w:rsidP="0024033B">
      <w:pPr>
        <w:bidi/>
        <w:jc w:val="both"/>
        <w:rPr>
          <w:rFonts w:cs="David" w:hint="cs"/>
          <w:rtl/>
        </w:rPr>
      </w:pPr>
    </w:p>
    <w:p w14:paraId="40EE0754" w14:textId="77777777" w:rsidR="0024033B" w:rsidRPr="0024033B" w:rsidRDefault="0024033B" w:rsidP="0024033B">
      <w:pPr>
        <w:pStyle w:val="Heading5"/>
        <w:rPr>
          <w:rFonts w:hint="cs"/>
          <w:rtl/>
        </w:rPr>
      </w:pPr>
      <w:r w:rsidRPr="0024033B">
        <w:rPr>
          <w:rFonts w:hint="cs"/>
          <w:u w:val="single"/>
          <w:rtl/>
        </w:rPr>
        <w:t>אביגדור יצחקי:</w:t>
      </w:r>
    </w:p>
    <w:p w14:paraId="069BF73D" w14:textId="77777777" w:rsidR="0024033B" w:rsidRPr="0024033B" w:rsidRDefault="0024033B" w:rsidP="0024033B">
      <w:pPr>
        <w:pStyle w:val="Heading5"/>
        <w:rPr>
          <w:rFonts w:hint="cs"/>
          <w:rtl/>
        </w:rPr>
      </w:pPr>
    </w:p>
    <w:p w14:paraId="28688AD8" w14:textId="77777777" w:rsidR="0024033B" w:rsidRPr="0024033B" w:rsidRDefault="0024033B" w:rsidP="0024033B">
      <w:pPr>
        <w:bidi/>
        <w:jc w:val="both"/>
        <w:rPr>
          <w:rFonts w:cs="David" w:hint="cs"/>
          <w:rtl/>
        </w:rPr>
      </w:pPr>
      <w:r w:rsidRPr="0024033B">
        <w:rPr>
          <w:rFonts w:cs="David" w:hint="cs"/>
          <w:rtl/>
        </w:rPr>
        <w:tab/>
        <w:t xml:space="preserve">אני מתפלא עליך. </w:t>
      </w:r>
    </w:p>
    <w:p w14:paraId="4DA35656" w14:textId="77777777" w:rsidR="0024033B" w:rsidRPr="0024033B" w:rsidRDefault="0024033B" w:rsidP="0024033B">
      <w:pPr>
        <w:bidi/>
        <w:jc w:val="both"/>
        <w:rPr>
          <w:rFonts w:cs="David" w:hint="cs"/>
          <w:rtl/>
        </w:rPr>
      </w:pPr>
    </w:p>
    <w:p w14:paraId="0E34013B" w14:textId="77777777" w:rsidR="0024033B" w:rsidRPr="0024033B" w:rsidRDefault="0024033B" w:rsidP="0024033B">
      <w:pPr>
        <w:bidi/>
        <w:jc w:val="both"/>
        <w:rPr>
          <w:rFonts w:cs="David" w:hint="cs"/>
          <w:rtl/>
        </w:rPr>
      </w:pPr>
      <w:r w:rsidRPr="0024033B">
        <w:rPr>
          <w:rFonts w:cs="David" w:hint="cs"/>
          <w:u w:val="single"/>
          <w:rtl/>
        </w:rPr>
        <w:t>אבשלום וילן:</w:t>
      </w:r>
    </w:p>
    <w:p w14:paraId="7C1FDBB1" w14:textId="77777777" w:rsidR="0024033B" w:rsidRPr="0024033B" w:rsidRDefault="0024033B" w:rsidP="0024033B">
      <w:pPr>
        <w:bidi/>
        <w:jc w:val="both"/>
        <w:rPr>
          <w:rFonts w:cs="David" w:hint="cs"/>
          <w:rtl/>
        </w:rPr>
      </w:pPr>
    </w:p>
    <w:p w14:paraId="6D3C1C65" w14:textId="77777777" w:rsidR="0024033B" w:rsidRPr="0024033B" w:rsidRDefault="0024033B" w:rsidP="0024033B">
      <w:pPr>
        <w:bidi/>
        <w:jc w:val="both"/>
        <w:rPr>
          <w:rFonts w:cs="David" w:hint="cs"/>
          <w:rtl/>
        </w:rPr>
      </w:pPr>
      <w:r w:rsidRPr="0024033B">
        <w:rPr>
          <w:rFonts w:cs="David" w:hint="cs"/>
          <w:rtl/>
        </w:rPr>
        <w:tab/>
        <w:t>חבר הכנסת יצחקי,</w:t>
      </w:r>
    </w:p>
    <w:p w14:paraId="361A3BB7" w14:textId="77777777" w:rsidR="0024033B" w:rsidRPr="0024033B" w:rsidRDefault="0024033B" w:rsidP="0024033B">
      <w:pPr>
        <w:bidi/>
        <w:jc w:val="both"/>
        <w:rPr>
          <w:rFonts w:cs="David" w:hint="cs"/>
          <w:rtl/>
        </w:rPr>
      </w:pPr>
    </w:p>
    <w:p w14:paraId="27719A0C"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4C2F8B89" w14:textId="77777777" w:rsidR="0024033B" w:rsidRPr="0024033B" w:rsidRDefault="0024033B" w:rsidP="0024033B">
      <w:pPr>
        <w:bidi/>
        <w:jc w:val="both"/>
        <w:rPr>
          <w:rFonts w:cs="David" w:hint="cs"/>
          <w:rtl/>
        </w:rPr>
      </w:pPr>
    </w:p>
    <w:p w14:paraId="5708E40E" w14:textId="77777777" w:rsidR="0024033B" w:rsidRPr="0024033B" w:rsidRDefault="0024033B" w:rsidP="0024033B">
      <w:pPr>
        <w:bidi/>
        <w:ind w:firstLine="567"/>
        <w:jc w:val="both"/>
        <w:rPr>
          <w:rFonts w:cs="David" w:hint="cs"/>
          <w:rtl/>
        </w:rPr>
      </w:pPr>
      <w:r w:rsidRPr="0024033B">
        <w:rPr>
          <w:rFonts w:cs="David" w:hint="cs"/>
          <w:rtl/>
        </w:rPr>
        <w:t xml:space="preserve">ממך אני לא מצפה לזה. </w:t>
      </w:r>
    </w:p>
    <w:p w14:paraId="0B21CC66" w14:textId="77777777" w:rsidR="0024033B" w:rsidRPr="0024033B" w:rsidRDefault="0024033B" w:rsidP="0024033B">
      <w:pPr>
        <w:bidi/>
        <w:jc w:val="both"/>
        <w:rPr>
          <w:rFonts w:cs="David" w:hint="cs"/>
          <w:rtl/>
        </w:rPr>
      </w:pPr>
    </w:p>
    <w:p w14:paraId="2AAB1A55" w14:textId="77777777" w:rsidR="0024033B" w:rsidRPr="0024033B" w:rsidRDefault="0024033B" w:rsidP="0024033B">
      <w:pPr>
        <w:bidi/>
        <w:jc w:val="both"/>
        <w:rPr>
          <w:rFonts w:cs="David" w:hint="cs"/>
          <w:rtl/>
        </w:rPr>
      </w:pPr>
      <w:r w:rsidRPr="0024033B">
        <w:rPr>
          <w:rFonts w:cs="David" w:hint="cs"/>
          <w:u w:val="single"/>
          <w:rtl/>
        </w:rPr>
        <w:t>אבשלום וילן:</w:t>
      </w:r>
    </w:p>
    <w:p w14:paraId="011DE7FA" w14:textId="77777777" w:rsidR="0024033B" w:rsidRPr="0024033B" w:rsidRDefault="0024033B" w:rsidP="0024033B">
      <w:pPr>
        <w:bidi/>
        <w:jc w:val="both"/>
        <w:rPr>
          <w:rFonts w:cs="David" w:hint="cs"/>
          <w:rtl/>
        </w:rPr>
      </w:pPr>
    </w:p>
    <w:p w14:paraId="73592507" w14:textId="77777777" w:rsidR="0024033B" w:rsidRPr="0024033B" w:rsidRDefault="0024033B" w:rsidP="0024033B">
      <w:pPr>
        <w:bidi/>
        <w:jc w:val="both"/>
        <w:rPr>
          <w:rFonts w:cs="David" w:hint="cs"/>
          <w:rtl/>
        </w:rPr>
      </w:pPr>
      <w:r w:rsidRPr="0024033B">
        <w:rPr>
          <w:rFonts w:cs="David" w:hint="cs"/>
          <w:rtl/>
        </w:rPr>
        <w:tab/>
        <w:t xml:space="preserve">אם הן היו עובדות, אני האחרון שבעד להפעיל שבירת כלים. </w:t>
      </w:r>
    </w:p>
    <w:p w14:paraId="3DEE7B20" w14:textId="77777777" w:rsidR="0024033B" w:rsidRPr="0024033B" w:rsidRDefault="0024033B" w:rsidP="0024033B">
      <w:pPr>
        <w:bidi/>
        <w:jc w:val="both"/>
        <w:rPr>
          <w:rFonts w:cs="David" w:hint="cs"/>
          <w:rtl/>
        </w:rPr>
      </w:pPr>
    </w:p>
    <w:p w14:paraId="00F64A21"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03867CC1" w14:textId="77777777" w:rsidR="0024033B" w:rsidRPr="0024033B" w:rsidRDefault="0024033B" w:rsidP="0024033B">
      <w:pPr>
        <w:bidi/>
        <w:jc w:val="both"/>
        <w:rPr>
          <w:rFonts w:cs="David" w:hint="cs"/>
          <w:rtl/>
        </w:rPr>
      </w:pPr>
    </w:p>
    <w:p w14:paraId="596CA465" w14:textId="77777777" w:rsidR="0024033B" w:rsidRPr="0024033B" w:rsidRDefault="0024033B" w:rsidP="0024033B">
      <w:pPr>
        <w:bidi/>
        <w:ind w:firstLine="567"/>
        <w:jc w:val="both"/>
        <w:rPr>
          <w:rFonts w:cs="David" w:hint="cs"/>
          <w:rtl/>
        </w:rPr>
      </w:pPr>
      <w:r w:rsidRPr="0024033B">
        <w:rPr>
          <w:rFonts w:cs="David" w:hint="cs"/>
          <w:rtl/>
        </w:rPr>
        <w:t xml:space="preserve">זה לא עבד במקרה אחד, ואתה יודע מהו. עד היום הבנות ג'נטלמניות כובדו בבית הזה. </w:t>
      </w:r>
    </w:p>
    <w:p w14:paraId="37EBA971" w14:textId="77777777" w:rsidR="0024033B" w:rsidRPr="0024033B" w:rsidRDefault="0024033B" w:rsidP="0024033B">
      <w:pPr>
        <w:bidi/>
        <w:jc w:val="both"/>
        <w:rPr>
          <w:rFonts w:cs="David" w:hint="cs"/>
          <w:rtl/>
        </w:rPr>
      </w:pPr>
    </w:p>
    <w:p w14:paraId="66D01A1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88677A4" w14:textId="77777777" w:rsidR="0024033B" w:rsidRPr="0024033B" w:rsidRDefault="0024033B" w:rsidP="0024033B">
      <w:pPr>
        <w:bidi/>
        <w:jc w:val="both"/>
        <w:rPr>
          <w:rFonts w:cs="David" w:hint="cs"/>
          <w:rtl/>
        </w:rPr>
      </w:pPr>
    </w:p>
    <w:p w14:paraId="39A8B5C1" w14:textId="77777777" w:rsidR="0024033B" w:rsidRPr="0024033B" w:rsidRDefault="0024033B" w:rsidP="0024033B">
      <w:pPr>
        <w:bidi/>
        <w:ind w:firstLine="567"/>
        <w:jc w:val="both"/>
        <w:rPr>
          <w:rFonts w:cs="David" w:hint="cs"/>
          <w:rtl/>
        </w:rPr>
      </w:pPr>
      <w:r w:rsidRPr="0024033B">
        <w:rPr>
          <w:rFonts w:cs="David" w:hint="cs"/>
          <w:rtl/>
        </w:rPr>
        <w:t>תודה רבה, חבר הכנסת יצחקי, אתה הדובר הבא.</w:t>
      </w:r>
    </w:p>
    <w:p w14:paraId="18518B87" w14:textId="77777777" w:rsidR="0024033B" w:rsidRPr="0024033B" w:rsidRDefault="0024033B" w:rsidP="0024033B">
      <w:pPr>
        <w:bidi/>
        <w:jc w:val="both"/>
        <w:rPr>
          <w:rFonts w:cs="David" w:hint="cs"/>
          <w:rtl/>
        </w:rPr>
      </w:pPr>
    </w:p>
    <w:p w14:paraId="0B62686D" w14:textId="77777777" w:rsidR="0024033B" w:rsidRPr="0024033B" w:rsidRDefault="0024033B" w:rsidP="0024033B">
      <w:pPr>
        <w:bidi/>
        <w:jc w:val="both"/>
        <w:rPr>
          <w:rFonts w:cs="David" w:hint="cs"/>
          <w:rtl/>
        </w:rPr>
      </w:pPr>
      <w:r w:rsidRPr="0024033B">
        <w:rPr>
          <w:rFonts w:cs="David" w:hint="cs"/>
          <w:u w:val="single"/>
          <w:rtl/>
        </w:rPr>
        <w:t>אבשלום וילן:</w:t>
      </w:r>
    </w:p>
    <w:p w14:paraId="594CE1C8" w14:textId="77777777" w:rsidR="0024033B" w:rsidRPr="0024033B" w:rsidRDefault="0024033B" w:rsidP="0024033B">
      <w:pPr>
        <w:bidi/>
        <w:jc w:val="both"/>
        <w:rPr>
          <w:rFonts w:cs="David" w:hint="cs"/>
          <w:rtl/>
        </w:rPr>
      </w:pPr>
    </w:p>
    <w:p w14:paraId="757E9ABB" w14:textId="77777777" w:rsidR="0024033B" w:rsidRPr="0024033B" w:rsidRDefault="0024033B" w:rsidP="0024033B">
      <w:pPr>
        <w:bidi/>
        <w:jc w:val="both"/>
        <w:rPr>
          <w:rFonts w:cs="David" w:hint="cs"/>
          <w:rtl/>
        </w:rPr>
      </w:pPr>
      <w:r w:rsidRPr="0024033B">
        <w:rPr>
          <w:rFonts w:cs="David" w:hint="cs"/>
          <w:rtl/>
        </w:rPr>
        <w:tab/>
        <w:t xml:space="preserve">זה היה משפט הסיום שלי. </w:t>
      </w:r>
    </w:p>
    <w:p w14:paraId="1502F96A" w14:textId="77777777" w:rsidR="0024033B" w:rsidRPr="0024033B" w:rsidRDefault="0024033B" w:rsidP="0024033B">
      <w:pPr>
        <w:bidi/>
        <w:jc w:val="both"/>
        <w:rPr>
          <w:rFonts w:cs="David" w:hint="cs"/>
          <w:rtl/>
        </w:rPr>
      </w:pPr>
    </w:p>
    <w:p w14:paraId="2E270631"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2A253F7F" w14:textId="77777777" w:rsidR="0024033B" w:rsidRPr="0024033B" w:rsidRDefault="0024033B" w:rsidP="0024033B">
      <w:pPr>
        <w:bidi/>
        <w:jc w:val="both"/>
        <w:rPr>
          <w:rFonts w:cs="David" w:hint="cs"/>
          <w:rtl/>
        </w:rPr>
      </w:pPr>
    </w:p>
    <w:p w14:paraId="7201BFBA" w14:textId="77777777" w:rsidR="0024033B" w:rsidRPr="0024033B" w:rsidRDefault="0024033B" w:rsidP="0024033B">
      <w:pPr>
        <w:bidi/>
        <w:ind w:firstLine="567"/>
        <w:jc w:val="both"/>
        <w:rPr>
          <w:rFonts w:cs="David" w:hint="cs"/>
          <w:rtl/>
        </w:rPr>
      </w:pPr>
      <w:r w:rsidRPr="0024033B">
        <w:rPr>
          <w:rFonts w:cs="David" w:hint="cs"/>
          <w:rtl/>
        </w:rPr>
        <w:t xml:space="preserve">לומר כאילו אין הבנות ג'נטלמניות בבית הזה, </w:t>
      </w:r>
    </w:p>
    <w:p w14:paraId="4825458B" w14:textId="77777777" w:rsidR="0024033B" w:rsidRPr="0024033B" w:rsidRDefault="0024033B" w:rsidP="0024033B">
      <w:pPr>
        <w:bidi/>
        <w:jc w:val="both"/>
        <w:rPr>
          <w:rFonts w:cs="David" w:hint="cs"/>
          <w:rtl/>
        </w:rPr>
      </w:pPr>
    </w:p>
    <w:p w14:paraId="58E9D2D1" w14:textId="77777777" w:rsidR="0024033B" w:rsidRPr="0024033B" w:rsidRDefault="0024033B" w:rsidP="0024033B">
      <w:pPr>
        <w:bidi/>
        <w:jc w:val="both"/>
        <w:rPr>
          <w:rFonts w:cs="David" w:hint="cs"/>
          <w:rtl/>
        </w:rPr>
      </w:pPr>
      <w:r w:rsidRPr="0024033B">
        <w:rPr>
          <w:rFonts w:cs="David" w:hint="cs"/>
          <w:u w:val="single"/>
          <w:rtl/>
        </w:rPr>
        <w:t>אבשלום וילן:</w:t>
      </w:r>
    </w:p>
    <w:p w14:paraId="1D49764B" w14:textId="77777777" w:rsidR="0024033B" w:rsidRPr="0024033B" w:rsidRDefault="0024033B" w:rsidP="0024033B">
      <w:pPr>
        <w:bidi/>
        <w:jc w:val="both"/>
        <w:rPr>
          <w:rFonts w:cs="David" w:hint="cs"/>
          <w:rtl/>
        </w:rPr>
      </w:pPr>
    </w:p>
    <w:p w14:paraId="264BD0F9" w14:textId="77777777" w:rsidR="0024033B" w:rsidRPr="0024033B" w:rsidRDefault="0024033B" w:rsidP="0024033B">
      <w:pPr>
        <w:bidi/>
        <w:jc w:val="both"/>
        <w:rPr>
          <w:rFonts w:cs="David" w:hint="cs"/>
          <w:rtl/>
        </w:rPr>
      </w:pPr>
      <w:r w:rsidRPr="0024033B">
        <w:rPr>
          <w:rFonts w:cs="David" w:hint="cs"/>
          <w:rtl/>
        </w:rPr>
        <w:tab/>
        <w:t>בבקשה, עכשיו אני רואה דוגמה.</w:t>
      </w:r>
    </w:p>
    <w:p w14:paraId="459C9D00" w14:textId="77777777" w:rsidR="0024033B" w:rsidRPr="0024033B" w:rsidRDefault="0024033B" w:rsidP="0024033B">
      <w:pPr>
        <w:bidi/>
        <w:jc w:val="both"/>
        <w:rPr>
          <w:rFonts w:cs="David" w:hint="cs"/>
          <w:rtl/>
        </w:rPr>
      </w:pPr>
    </w:p>
    <w:p w14:paraId="243FD9DA"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4095334C" w14:textId="77777777" w:rsidR="0024033B" w:rsidRPr="0024033B" w:rsidRDefault="0024033B" w:rsidP="0024033B">
      <w:pPr>
        <w:bidi/>
        <w:jc w:val="both"/>
        <w:rPr>
          <w:rFonts w:cs="David" w:hint="cs"/>
          <w:rtl/>
        </w:rPr>
      </w:pPr>
    </w:p>
    <w:p w14:paraId="36DDBFCE" w14:textId="77777777" w:rsidR="0024033B" w:rsidRPr="0024033B" w:rsidRDefault="0024033B" w:rsidP="0024033B">
      <w:pPr>
        <w:bidi/>
        <w:ind w:firstLine="567"/>
        <w:jc w:val="both"/>
        <w:rPr>
          <w:rFonts w:cs="David" w:hint="cs"/>
          <w:rtl/>
        </w:rPr>
      </w:pPr>
      <w:r w:rsidRPr="0024033B">
        <w:rPr>
          <w:rFonts w:cs="David" w:hint="cs"/>
          <w:rtl/>
        </w:rPr>
        <w:t xml:space="preserve">לומר שזו דרך רגילה, שתמיד זה כך? זה עיוות של המציאות. </w:t>
      </w:r>
    </w:p>
    <w:p w14:paraId="74140977" w14:textId="77777777" w:rsidR="0024033B" w:rsidRPr="0024033B" w:rsidRDefault="0024033B" w:rsidP="0024033B">
      <w:pPr>
        <w:bidi/>
        <w:jc w:val="both"/>
        <w:rPr>
          <w:rFonts w:cs="David" w:hint="cs"/>
          <w:rtl/>
        </w:rPr>
      </w:pPr>
    </w:p>
    <w:p w14:paraId="3FBC0CF2"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2C497D5A" w14:textId="77777777" w:rsidR="0024033B" w:rsidRPr="0024033B" w:rsidRDefault="0024033B" w:rsidP="0024033B">
      <w:pPr>
        <w:bidi/>
        <w:jc w:val="both"/>
        <w:rPr>
          <w:rFonts w:cs="David" w:hint="cs"/>
          <w:u w:val="single"/>
          <w:rtl/>
        </w:rPr>
      </w:pPr>
    </w:p>
    <w:p w14:paraId="1A5AAC95" w14:textId="77777777" w:rsidR="0024033B" w:rsidRPr="0024033B" w:rsidRDefault="0024033B" w:rsidP="0024033B">
      <w:pPr>
        <w:bidi/>
        <w:jc w:val="both"/>
        <w:rPr>
          <w:rFonts w:cs="David" w:hint="cs"/>
          <w:rtl/>
        </w:rPr>
      </w:pPr>
      <w:r w:rsidRPr="0024033B">
        <w:rPr>
          <w:rFonts w:cs="David" w:hint="cs"/>
          <w:rtl/>
        </w:rPr>
        <w:tab/>
        <w:t xml:space="preserve">הבנות, זה נבחן במציאות. </w:t>
      </w:r>
    </w:p>
    <w:p w14:paraId="239B7D2A" w14:textId="77777777" w:rsidR="0024033B" w:rsidRPr="0024033B" w:rsidRDefault="0024033B" w:rsidP="0024033B">
      <w:pPr>
        <w:bidi/>
        <w:jc w:val="both"/>
        <w:rPr>
          <w:rFonts w:cs="David" w:hint="cs"/>
          <w:rtl/>
        </w:rPr>
      </w:pPr>
    </w:p>
    <w:p w14:paraId="1F1D6E1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715BDFA" w14:textId="77777777" w:rsidR="0024033B" w:rsidRPr="0024033B" w:rsidRDefault="0024033B" w:rsidP="0024033B">
      <w:pPr>
        <w:bidi/>
        <w:jc w:val="both"/>
        <w:rPr>
          <w:rFonts w:cs="David" w:hint="cs"/>
          <w:rtl/>
        </w:rPr>
      </w:pPr>
    </w:p>
    <w:p w14:paraId="2825F431" w14:textId="77777777" w:rsidR="0024033B" w:rsidRPr="0024033B" w:rsidRDefault="0024033B" w:rsidP="0024033B">
      <w:pPr>
        <w:bidi/>
        <w:ind w:firstLine="567"/>
        <w:jc w:val="both"/>
        <w:rPr>
          <w:rFonts w:cs="David" w:hint="cs"/>
          <w:rtl/>
        </w:rPr>
      </w:pPr>
      <w:r w:rsidRPr="0024033B">
        <w:rPr>
          <w:rFonts w:cs="David" w:hint="cs"/>
          <w:rtl/>
        </w:rPr>
        <w:t>אני מוכרחה לומר שכשקיבלתי את הפנייה מיושב-ראש האופוזיציה, חבר הכנסת גדעון סער, שלחתי מכתב ליועצת המשפטית של הכנסת. הוא על שולחנכם. היועצת המשפטית של הוועדה תתייחס לסוגיה הזאת.</w:t>
      </w:r>
    </w:p>
    <w:p w14:paraId="5315C382" w14:textId="77777777" w:rsidR="0024033B" w:rsidRPr="0024033B" w:rsidRDefault="0024033B" w:rsidP="0024033B">
      <w:pPr>
        <w:bidi/>
        <w:jc w:val="both"/>
        <w:rPr>
          <w:rFonts w:cs="David" w:hint="cs"/>
          <w:rtl/>
        </w:rPr>
      </w:pPr>
    </w:p>
    <w:p w14:paraId="04FA258D" w14:textId="77777777" w:rsidR="0024033B" w:rsidRPr="0024033B" w:rsidRDefault="0024033B" w:rsidP="0024033B">
      <w:pPr>
        <w:bidi/>
        <w:jc w:val="both"/>
        <w:rPr>
          <w:rFonts w:cs="David" w:hint="cs"/>
          <w:rtl/>
        </w:rPr>
      </w:pPr>
      <w:r w:rsidRPr="0024033B">
        <w:rPr>
          <w:rFonts w:cs="David" w:hint="cs"/>
          <w:u w:val="single"/>
          <w:rtl/>
        </w:rPr>
        <w:t>ארבל אסטרחן:</w:t>
      </w:r>
    </w:p>
    <w:p w14:paraId="0B7F451A" w14:textId="77777777" w:rsidR="0024033B" w:rsidRPr="0024033B" w:rsidRDefault="0024033B" w:rsidP="0024033B">
      <w:pPr>
        <w:bidi/>
        <w:jc w:val="both"/>
        <w:rPr>
          <w:rFonts w:cs="David" w:hint="cs"/>
          <w:rtl/>
        </w:rPr>
      </w:pPr>
    </w:p>
    <w:p w14:paraId="2C8AB6BC" w14:textId="77777777" w:rsidR="0024033B" w:rsidRPr="0024033B" w:rsidRDefault="0024033B" w:rsidP="0024033B">
      <w:pPr>
        <w:bidi/>
        <w:ind w:firstLine="567"/>
        <w:jc w:val="both"/>
        <w:rPr>
          <w:rFonts w:cs="David" w:hint="cs"/>
          <w:rtl/>
        </w:rPr>
      </w:pPr>
      <w:r w:rsidRPr="0024033B">
        <w:rPr>
          <w:rFonts w:cs="David" w:hint="cs"/>
          <w:rtl/>
        </w:rPr>
        <w:t xml:space="preserve">אגיד את עיקרי הדברים. כפי שאמר חבר הכנסת ריבלין, אכן תקנון הכנסת והחוק אינם מונעים מחבר כנסת שנמנה עם אחת מסיעות הקואליציה לכהן כיושב-ראש הוועדה לענייני ביקורת המדינה. יש הוראות בחוק מבקר המדינה לעניין יושב-ראש וחבר, אבל לא בדיוק בנקודה הזאת. </w:t>
      </w:r>
    </w:p>
    <w:p w14:paraId="60911E4A" w14:textId="77777777" w:rsidR="0024033B" w:rsidRPr="0024033B" w:rsidRDefault="0024033B" w:rsidP="0024033B">
      <w:pPr>
        <w:bidi/>
        <w:ind w:firstLine="567"/>
        <w:jc w:val="both"/>
        <w:rPr>
          <w:rFonts w:cs="David" w:hint="cs"/>
          <w:rtl/>
        </w:rPr>
      </w:pPr>
    </w:p>
    <w:p w14:paraId="3A43EE7A" w14:textId="77777777" w:rsidR="0024033B" w:rsidRPr="0024033B" w:rsidRDefault="0024033B" w:rsidP="0024033B">
      <w:pPr>
        <w:bidi/>
        <w:ind w:firstLine="567"/>
        <w:jc w:val="both"/>
        <w:rPr>
          <w:rFonts w:cs="David" w:hint="cs"/>
          <w:rtl/>
        </w:rPr>
      </w:pPr>
      <w:r w:rsidRPr="0024033B">
        <w:rPr>
          <w:rFonts w:cs="David" w:hint="cs"/>
          <w:rtl/>
        </w:rPr>
        <w:t xml:space="preserve">חוק מבקר המדינה קובע היום שמי שכיהן כשר, סגן שר, מנכ"ל או משנה למנכ"ל של משרד ממשלתי, לא יהיה יושב-ראש הוועדה תוך שנתיים מיום סיום כהונתו. הוא גם קובע שחבר ועדה שכיהן במשרות מסוימות לא ישתתף בדיוני הוועדה שנוגעים לתחום אחריותו בתקופה שבה כיהן. </w:t>
      </w:r>
    </w:p>
    <w:p w14:paraId="5B207FE2" w14:textId="77777777" w:rsidR="0024033B" w:rsidRPr="0024033B" w:rsidRDefault="0024033B" w:rsidP="0024033B">
      <w:pPr>
        <w:bidi/>
        <w:ind w:firstLine="567"/>
        <w:jc w:val="both"/>
        <w:rPr>
          <w:rFonts w:cs="David" w:hint="cs"/>
          <w:rtl/>
        </w:rPr>
      </w:pPr>
    </w:p>
    <w:p w14:paraId="08D6D879" w14:textId="77777777" w:rsidR="0024033B" w:rsidRPr="0024033B" w:rsidRDefault="0024033B" w:rsidP="0024033B">
      <w:pPr>
        <w:bidi/>
        <w:ind w:firstLine="567"/>
        <w:jc w:val="both"/>
        <w:rPr>
          <w:rFonts w:cs="David" w:hint="cs"/>
          <w:rtl/>
        </w:rPr>
      </w:pPr>
      <w:r w:rsidRPr="0024033B">
        <w:rPr>
          <w:rFonts w:cs="David" w:hint="cs"/>
          <w:rtl/>
        </w:rPr>
        <w:t xml:space="preserve">הרעיון ברור: להפריד בין חברות בוועדה לבין הגופים המבוקרים, קשר לממשלה. אומנם הסעיף היום מדבר על אדם שכיהן בעבר בתפקידים כאלה, כי על-פי רוב הביקורת נעשית בדיעבד. אבל הביקורת יכולה לעשות להיעשות גם בזמן אמת, והמבקר הנוכחי גם הודיע שכך יפעל. לכן ועדת הכנסת צריכה לשקול, לאור בקשת גדעון סער, כיצד היא סבורה שיש לפרש את תכלית אותם סעיפים. שוב, אין חובה לפי החוק לקבל את הבקשה </w:t>
      </w:r>
      <w:r w:rsidRPr="0024033B">
        <w:rPr>
          <w:rFonts w:cs="David"/>
          <w:rtl/>
        </w:rPr>
        <w:t>–</w:t>
      </w:r>
      <w:r w:rsidRPr="0024033B">
        <w:rPr>
          <w:rFonts w:cs="David" w:hint="cs"/>
          <w:rtl/>
        </w:rPr>
        <w:t xml:space="preserve"> אפשר היה לקבוע דבר כזה בחוק או בתקנון, כמובן. </w:t>
      </w:r>
    </w:p>
    <w:p w14:paraId="353B457E" w14:textId="77777777" w:rsidR="0024033B" w:rsidRPr="0024033B" w:rsidRDefault="0024033B" w:rsidP="0024033B">
      <w:pPr>
        <w:bidi/>
        <w:ind w:firstLine="567"/>
        <w:jc w:val="both"/>
        <w:rPr>
          <w:rFonts w:cs="David" w:hint="cs"/>
          <w:rtl/>
        </w:rPr>
      </w:pPr>
    </w:p>
    <w:p w14:paraId="3DE5BAB4" w14:textId="77777777" w:rsidR="0024033B" w:rsidRPr="0024033B" w:rsidRDefault="0024033B" w:rsidP="0024033B">
      <w:pPr>
        <w:bidi/>
        <w:ind w:firstLine="567"/>
        <w:jc w:val="both"/>
        <w:rPr>
          <w:rFonts w:cs="David" w:hint="cs"/>
          <w:rtl/>
        </w:rPr>
      </w:pPr>
      <w:r w:rsidRPr="0024033B">
        <w:rPr>
          <w:rFonts w:cs="David" w:hint="cs"/>
          <w:rtl/>
        </w:rPr>
        <w:t xml:space="preserve">צריך לזכור את התקדימים, שהם בהחלט חלק משיקולי הוועדה: מאז דוד ליבאי, יושב-ראש הוועדה תמיד היה מקרב סיעות האופוזיציה. בכנסת הקודמת חבר הכנסת סער נתן דוגמאות. היו שלושה יושבי-ראש, פעמיים מסיעה שהיתה בקואליציה וחדלה מלהיות בקואליציה </w:t>
      </w:r>
      <w:r w:rsidRPr="0024033B">
        <w:rPr>
          <w:rFonts w:cs="David"/>
          <w:rtl/>
        </w:rPr>
        <w:t>–</w:t>
      </w:r>
      <w:r w:rsidRPr="0024033B">
        <w:rPr>
          <w:rFonts w:cs="David" w:hint="cs"/>
          <w:rtl/>
        </w:rPr>
        <w:t xml:space="preserve"> יורי שטרן ומלי פולישוק. גם בכנסת החמש-עשרה, כשראש הממשלה התחלף במהלך הקדנציה, ברגע שהליכוד הצטרף, חבר הכנסת עוזי לנדאו עזב וחבר הכנסת אמנון רובינשטיין החל לכהן. </w:t>
      </w:r>
    </w:p>
    <w:p w14:paraId="3138739E" w14:textId="77777777" w:rsidR="0024033B" w:rsidRPr="0024033B" w:rsidRDefault="0024033B" w:rsidP="0024033B">
      <w:pPr>
        <w:bidi/>
        <w:jc w:val="both"/>
        <w:rPr>
          <w:rFonts w:cs="David" w:hint="cs"/>
          <w:rtl/>
        </w:rPr>
      </w:pPr>
    </w:p>
    <w:p w14:paraId="5DB84146" w14:textId="77777777" w:rsidR="0024033B" w:rsidRPr="0024033B" w:rsidRDefault="0024033B" w:rsidP="0024033B">
      <w:pPr>
        <w:bidi/>
        <w:ind w:firstLine="567"/>
        <w:jc w:val="both"/>
        <w:rPr>
          <w:rFonts w:cs="David" w:hint="cs"/>
          <w:rtl/>
        </w:rPr>
      </w:pPr>
      <w:r w:rsidRPr="0024033B">
        <w:rPr>
          <w:rFonts w:cs="David" w:hint="cs"/>
          <w:rtl/>
        </w:rPr>
        <w:t xml:space="preserve">אם הוועדה תחליט לקבל את בקשתו של חבר הכנסת סער, הדרך לעשות זאת היא בדרך שבה נבחר יורי שטרן, יושב-ראש הוועדה הנוכחי: המלצה של ועדת הכנסת, ואז הוועדה לביקורת המדינה חייבת להתכנס ולהחליט אם היא מאמצת את ההמלצה של ועדת הכנסת. </w:t>
      </w:r>
    </w:p>
    <w:p w14:paraId="00AD0236" w14:textId="77777777" w:rsidR="0024033B" w:rsidRPr="0024033B" w:rsidRDefault="0024033B" w:rsidP="0024033B">
      <w:pPr>
        <w:bidi/>
        <w:jc w:val="both"/>
        <w:rPr>
          <w:rFonts w:cs="David" w:hint="cs"/>
          <w:rtl/>
        </w:rPr>
      </w:pPr>
    </w:p>
    <w:p w14:paraId="083A74B0"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59B37B7" w14:textId="77777777" w:rsidR="0024033B" w:rsidRPr="0024033B" w:rsidRDefault="0024033B" w:rsidP="0024033B">
      <w:pPr>
        <w:bidi/>
        <w:ind w:firstLine="567"/>
        <w:jc w:val="both"/>
        <w:rPr>
          <w:rFonts w:cs="David" w:hint="cs"/>
          <w:rtl/>
        </w:rPr>
      </w:pPr>
    </w:p>
    <w:p w14:paraId="6EB53A29" w14:textId="77777777" w:rsidR="0024033B" w:rsidRPr="0024033B" w:rsidRDefault="0024033B" w:rsidP="0024033B">
      <w:pPr>
        <w:bidi/>
        <w:ind w:firstLine="567"/>
        <w:jc w:val="both"/>
        <w:rPr>
          <w:rFonts w:cs="David" w:hint="cs"/>
          <w:rtl/>
        </w:rPr>
      </w:pPr>
      <w:r w:rsidRPr="0024033B">
        <w:rPr>
          <w:rFonts w:cs="David" w:hint="cs"/>
          <w:rtl/>
        </w:rPr>
        <w:t>תודה. חבר הכנסת יצחקי.</w:t>
      </w:r>
    </w:p>
    <w:p w14:paraId="398534C6" w14:textId="77777777" w:rsidR="0024033B" w:rsidRPr="0024033B" w:rsidRDefault="0024033B" w:rsidP="0024033B">
      <w:pPr>
        <w:bidi/>
        <w:jc w:val="both"/>
        <w:rPr>
          <w:rFonts w:cs="David" w:hint="cs"/>
          <w:rtl/>
        </w:rPr>
      </w:pPr>
    </w:p>
    <w:p w14:paraId="46466FC3" w14:textId="77777777" w:rsidR="0024033B" w:rsidRPr="0024033B" w:rsidRDefault="0024033B" w:rsidP="0024033B">
      <w:pPr>
        <w:bidi/>
        <w:jc w:val="both"/>
        <w:rPr>
          <w:rFonts w:cs="David" w:hint="cs"/>
          <w:rtl/>
        </w:rPr>
      </w:pPr>
      <w:r w:rsidRPr="0024033B">
        <w:rPr>
          <w:rFonts w:cs="David" w:hint="cs"/>
          <w:u w:val="single"/>
          <w:rtl/>
        </w:rPr>
        <w:t>יורם מרציאנו:</w:t>
      </w:r>
    </w:p>
    <w:p w14:paraId="173A71E5" w14:textId="77777777" w:rsidR="0024033B" w:rsidRPr="0024033B" w:rsidRDefault="0024033B" w:rsidP="0024033B">
      <w:pPr>
        <w:bidi/>
        <w:jc w:val="both"/>
        <w:rPr>
          <w:rFonts w:cs="David" w:hint="cs"/>
          <w:rtl/>
        </w:rPr>
      </w:pPr>
    </w:p>
    <w:p w14:paraId="383020CE" w14:textId="77777777" w:rsidR="0024033B" w:rsidRPr="0024033B" w:rsidRDefault="0024033B" w:rsidP="0024033B">
      <w:pPr>
        <w:bidi/>
        <w:jc w:val="both"/>
        <w:rPr>
          <w:rFonts w:cs="David" w:hint="cs"/>
          <w:rtl/>
        </w:rPr>
      </w:pPr>
      <w:r w:rsidRPr="0024033B">
        <w:rPr>
          <w:rFonts w:cs="David" w:hint="cs"/>
          <w:rtl/>
        </w:rPr>
        <w:tab/>
        <w:t xml:space="preserve">לפי יושבי-הראש הקודמים, כל מי שיושב-ראש ועדה שם, הולך הביתה. </w:t>
      </w:r>
    </w:p>
    <w:p w14:paraId="296744AC" w14:textId="77777777" w:rsidR="0024033B" w:rsidRPr="0024033B" w:rsidRDefault="0024033B" w:rsidP="0024033B">
      <w:pPr>
        <w:bidi/>
        <w:jc w:val="both"/>
        <w:rPr>
          <w:rFonts w:cs="David" w:hint="cs"/>
          <w:rtl/>
        </w:rPr>
      </w:pPr>
    </w:p>
    <w:p w14:paraId="79C2390C" w14:textId="77777777" w:rsidR="0024033B" w:rsidRPr="0024033B" w:rsidRDefault="0024033B" w:rsidP="0024033B">
      <w:pPr>
        <w:pStyle w:val="Heading5"/>
        <w:rPr>
          <w:rFonts w:hint="cs"/>
          <w:rtl/>
        </w:rPr>
      </w:pPr>
      <w:r w:rsidRPr="0024033B">
        <w:rPr>
          <w:rFonts w:hint="cs"/>
          <w:u w:val="single"/>
          <w:rtl/>
        </w:rPr>
        <w:t>אביגדור יצחקי:</w:t>
      </w:r>
    </w:p>
    <w:p w14:paraId="2B1374E7" w14:textId="77777777" w:rsidR="0024033B" w:rsidRPr="0024033B" w:rsidRDefault="0024033B" w:rsidP="0024033B">
      <w:pPr>
        <w:pStyle w:val="Heading5"/>
        <w:rPr>
          <w:rFonts w:hint="cs"/>
          <w:rtl/>
        </w:rPr>
      </w:pPr>
    </w:p>
    <w:p w14:paraId="247878FE" w14:textId="77777777" w:rsidR="0024033B" w:rsidRPr="0024033B" w:rsidRDefault="0024033B" w:rsidP="0024033B">
      <w:pPr>
        <w:bidi/>
        <w:jc w:val="both"/>
        <w:rPr>
          <w:rFonts w:cs="David" w:hint="cs"/>
          <w:rtl/>
        </w:rPr>
      </w:pPr>
      <w:r w:rsidRPr="0024033B">
        <w:rPr>
          <w:rFonts w:cs="David" w:hint="cs"/>
          <w:rtl/>
        </w:rPr>
        <w:tab/>
        <w:t xml:space="preserve">אכן היתה פנייה של מרכז האופוזיציה, חברי הטוב חבר הכנסת סער, בעניין הוועדה לביקורת המדינה. אכן אמרתי שטענתו ראויה. אכן אני חושב שוועדה לביקורת המדינה צריכה להיות וחייבת להיות בידי האופוזיציה. </w:t>
      </w:r>
    </w:p>
    <w:p w14:paraId="3CC66F28" w14:textId="77777777" w:rsidR="0024033B" w:rsidRPr="0024033B" w:rsidRDefault="0024033B" w:rsidP="0024033B">
      <w:pPr>
        <w:bidi/>
        <w:jc w:val="both"/>
        <w:rPr>
          <w:rFonts w:cs="David" w:hint="cs"/>
          <w:rtl/>
        </w:rPr>
      </w:pPr>
    </w:p>
    <w:p w14:paraId="23A324EE" w14:textId="77777777" w:rsidR="0024033B" w:rsidRPr="0024033B" w:rsidRDefault="0024033B" w:rsidP="0024033B">
      <w:pPr>
        <w:bidi/>
        <w:ind w:firstLine="567"/>
        <w:jc w:val="both"/>
        <w:rPr>
          <w:rFonts w:cs="David" w:hint="cs"/>
          <w:rtl/>
        </w:rPr>
      </w:pPr>
      <w:r w:rsidRPr="0024033B">
        <w:rPr>
          <w:rFonts w:cs="David" w:hint="cs"/>
          <w:rtl/>
        </w:rPr>
        <w:t xml:space="preserve">אני מוכרח לומר שאמרתי את הדברים לחבר הכנסת סער לפני שבאתי בדברים עם סיעת ישראל ביתנו, שהיא חברה חדשה בקואליציה, מתוך הנחה שחבר הכנסת המיועד מפנה ועדה, ולכן עד שיתבהרו הדברים יש עדיין ועדה שאפשר לאייש. </w:t>
      </w:r>
    </w:p>
    <w:p w14:paraId="44CC784E" w14:textId="77777777" w:rsidR="0024033B" w:rsidRPr="0024033B" w:rsidRDefault="0024033B" w:rsidP="0024033B">
      <w:pPr>
        <w:bidi/>
        <w:ind w:firstLine="567"/>
        <w:jc w:val="both"/>
        <w:rPr>
          <w:rFonts w:cs="David" w:hint="cs"/>
          <w:rtl/>
        </w:rPr>
      </w:pPr>
    </w:p>
    <w:p w14:paraId="73302ADD" w14:textId="77777777" w:rsidR="0024033B" w:rsidRPr="0024033B" w:rsidRDefault="0024033B" w:rsidP="0024033B">
      <w:pPr>
        <w:bidi/>
        <w:ind w:firstLine="567"/>
        <w:jc w:val="both"/>
        <w:rPr>
          <w:rFonts w:cs="David" w:hint="cs"/>
          <w:rtl/>
        </w:rPr>
      </w:pPr>
      <w:r w:rsidRPr="0024033B">
        <w:rPr>
          <w:rFonts w:cs="David" w:hint="cs"/>
          <w:rtl/>
        </w:rPr>
        <w:t xml:space="preserve">עם זאת, אחרי ששמעתי את הטיעונים של ישראל ביתנו השתכנעתי שיש מקום לדחות את ההחלפה בין ראשי הוועדות, לא לזמן ארוך, בסדר גודל של עד כחודש ימים מהיום. </w:t>
      </w:r>
    </w:p>
    <w:p w14:paraId="19E95B05" w14:textId="77777777" w:rsidR="0024033B" w:rsidRPr="0024033B" w:rsidRDefault="0024033B" w:rsidP="0024033B">
      <w:pPr>
        <w:bidi/>
        <w:jc w:val="both"/>
        <w:rPr>
          <w:rFonts w:cs="David" w:hint="cs"/>
          <w:rtl/>
        </w:rPr>
      </w:pPr>
    </w:p>
    <w:p w14:paraId="285596AD" w14:textId="77777777" w:rsidR="0024033B" w:rsidRPr="0024033B" w:rsidRDefault="0024033B" w:rsidP="0024033B">
      <w:pPr>
        <w:bidi/>
        <w:jc w:val="both"/>
        <w:rPr>
          <w:rFonts w:cs="David" w:hint="cs"/>
          <w:rtl/>
        </w:rPr>
      </w:pPr>
      <w:r w:rsidRPr="0024033B">
        <w:rPr>
          <w:rFonts w:cs="David" w:hint="cs"/>
          <w:u w:val="single"/>
          <w:rtl/>
        </w:rPr>
        <w:t>אבשלום וילן:</w:t>
      </w:r>
    </w:p>
    <w:p w14:paraId="768225BD" w14:textId="77777777" w:rsidR="0024033B" w:rsidRPr="0024033B" w:rsidRDefault="0024033B" w:rsidP="0024033B">
      <w:pPr>
        <w:bidi/>
        <w:jc w:val="both"/>
        <w:rPr>
          <w:rFonts w:cs="David" w:hint="cs"/>
          <w:rtl/>
        </w:rPr>
      </w:pPr>
    </w:p>
    <w:p w14:paraId="79EEBB05" w14:textId="77777777" w:rsidR="0024033B" w:rsidRPr="0024033B" w:rsidRDefault="0024033B" w:rsidP="0024033B">
      <w:pPr>
        <w:bidi/>
        <w:jc w:val="both"/>
        <w:rPr>
          <w:rFonts w:cs="David" w:hint="cs"/>
          <w:rtl/>
        </w:rPr>
      </w:pPr>
      <w:r w:rsidRPr="0024033B">
        <w:rPr>
          <w:rFonts w:cs="David" w:hint="cs"/>
          <w:rtl/>
        </w:rPr>
        <w:tab/>
        <w:t>אחר כך יהיה תקציב, אז זה יהיה עד סוף דצמבר.</w:t>
      </w:r>
    </w:p>
    <w:p w14:paraId="5689964B" w14:textId="77777777" w:rsidR="0024033B" w:rsidRPr="0024033B" w:rsidRDefault="0024033B" w:rsidP="0024033B">
      <w:pPr>
        <w:bidi/>
        <w:jc w:val="both"/>
        <w:rPr>
          <w:rFonts w:cs="David" w:hint="cs"/>
          <w:rtl/>
        </w:rPr>
      </w:pPr>
    </w:p>
    <w:p w14:paraId="77578F3D"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751F08C0" w14:textId="77777777" w:rsidR="0024033B" w:rsidRPr="0024033B" w:rsidRDefault="0024033B" w:rsidP="0024033B">
      <w:pPr>
        <w:bidi/>
        <w:jc w:val="both"/>
        <w:rPr>
          <w:rFonts w:cs="David" w:hint="cs"/>
          <w:u w:val="single"/>
          <w:rtl/>
        </w:rPr>
      </w:pPr>
    </w:p>
    <w:p w14:paraId="429F95AD" w14:textId="77777777" w:rsidR="0024033B" w:rsidRPr="0024033B" w:rsidRDefault="0024033B" w:rsidP="0024033B">
      <w:pPr>
        <w:bidi/>
        <w:jc w:val="both"/>
        <w:rPr>
          <w:rFonts w:cs="David" w:hint="cs"/>
          <w:rtl/>
        </w:rPr>
      </w:pPr>
      <w:r w:rsidRPr="0024033B">
        <w:rPr>
          <w:rFonts w:cs="David" w:hint="cs"/>
          <w:rtl/>
        </w:rPr>
        <w:tab/>
        <w:t>יש גם חקירות של המבקר בינתיים.</w:t>
      </w:r>
    </w:p>
    <w:p w14:paraId="7F3DE549" w14:textId="77777777" w:rsidR="0024033B" w:rsidRPr="0024033B" w:rsidRDefault="0024033B" w:rsidP="0024033B">
      <w:pPr>
        <w:bidi/>
        <w:jc w:val="both"/>
        <w:rPr>
          <w:rFonts w:cs="David" w:hint="cs"/>
          <w:rtl/>
        </w:rPr>
      </w:pPr>
    </w:p>
    <w:p w14:paraId="049220C0"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74FF29B5" w14:textId="77777777" w:rsidR="0024033B" w:rsidRPr="0024033B" w:rsidRDefault="0024033B" w:rsidP="0024033B">
      <w:pPr>
        <w:bidi/>
        <w:jc w:val="both"/>
        <w:rPr>
          <w:rFonts w:cs="David" w:hint="cs"/>
          <w:rtl/>
        </w:rPr>
      </w:pPr>
    </w:p>
    <w:p w14:paraId="7BEFFB4A" w14:textId="77777777" w:rsidR="0024033B" w:rsidRPr="0024033B" w:rsidRDefault="0024033B" w:rsidP="0024033B">
      <w:pPr>
        <w:bidi/>
        <w:jc w:val="both"/>
        <w:rPr>
          <w:rFonts w:cs="David" w:hint="cs"/>
          <w:rtl/>
        </w:rPr>
      </w:pPr>
      <w:r w:rsidRPr="0024033B">
        <w:rPr>
          <w:rFonts w:cs="David" w:hint="cs"/>
          <w:rtl/>
        </w:rPr>
        <w:tab/>
        <w:t xml:space="preserve">הפרעתי לך? </w:t>
      </w:r>
    </w:p>
    <w:p w14:paraId="40882D82" w14:textId="77777777" w:rsidR="0024033B" w:rsidRPr="0024033B" w:rsidRDefault="0024033B" w:rsidP="0024033B">
      <w:pPr>
        <w:bidi/>
        <w:jc w:val="both"/>
        <w:rPr>
          <w:rFonts w:cs="David" w:hint="cs"/>
          <w:rtl/>
        </w:rPr>
      </w:pPr>
    </w:p>
    <w:p w14:paraId="4346B628"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0AC705E2" w14:textId="77777777" w:rsidR="0024033B" w:rsidRPr="0024033B" w:rsidRDefault="0024033B" w:rsidP="0024033B">
      <w:pPr>
        <w:bidi/>
        <w:jc w:val="both"/>
        <w:rPr>
          <w:rFonts w:cs="David" w:hint="cs"/>
          <w:u w:val="single"/>
          <w:rtl/>
        </w:rPr>
      </w:pPr>
    </w:p>
    <w:p w14:paraId="1039716B" w14:textId="77777777" w:rsidR="0024033B" w:rsidRPr="0024033B" w:rsidRDefault="0024033B" w:rsidP="0024033B">
      <w:pPr>
        <w:bidi/>
        <w:jc w:val="both"/>
        <w:rPr>
          <w:rFonts w:cs="David" w:hint="cs"/>
          <w:rtl/>
        </w:rPr>
      </w:pPr>
      <w:r w:rsidRPr="0024033B">
        <w:rPr>
          <w:rFonts w:cs="David" w:hint="cs"/>
          <w:rtl/>
        </w:rPr>
        <w:tab/>
        <w:t xml:space="preserve">הערתי לוילן, לא לך. </w:t>
      </w:r>
    </w:p>
    <w:p w14:paraId="06C0BFD6" w14:textId="77777777" w:rsidR="0024033B" w:rsidRPr="0024033B" w:rsidRDefault="0024033B" w:rsidP="0024033B">
      <w:pPr>
        <w:bidi/>
        <w:jc w:val="both"/>
        <w:rPr>
          <w:rFonts w:cs="David" w:hint="cs"/>
          <w:u w:val="single"/>
          <w:rtl/>
        </w:rPr>
      </w:pPr>
    </w:p>
    <w:p w14:paraId="2B8C1D6E" w14:textId="77777777" w:rsidR="0024033B" w:rsidRPr="0024033B" w:rsidRDefault="0024033B" w:rsidP="0024033B">
      <w:pPr>
        <w:pStyle w:val="Heading5"/>
        <w:rPr>
          <w:rFonts w:hint="cs"/>
          <w:rtl/>
        </w:rPr>
      </w:pPr>
      <w:r w:rsidRPr="0024033B">
        <w:rPr>
          <w:rFonts w:hint="cs"/>
          <w:u w:val="single"/>
          <w:rtl/>
        </w:rPr>
        <w:t>אביגדור יצחקי:</w:t>
      </w:r>
    </w:p>
    <w:p w14:paraId="3951D0A4" w14:textId="77777777" w:rsidR="0024033B" w:rsidRPr="0024033B" w:rsidRDefault="0024033B" w:rsidP="0024033B">
      <w:pPr>
        <w:pStyle w:val="Heading5"/>
        <w:rPr>
          <w:rFonts w:hint="cs"/>
          <w:rtl/>
        </w:rPr>
      </w:pPr>
    </w:p>
    <w:p w14:paraId="12BDE897" w14:textId="77777777" w:rsidR="0024033B" w:rsidRPr="0024033B" w:rsidRDefault="0024033B" w:rsidP="0024033B">
      <w:pPr>
        <w:bidi/>
        <w:ind w:firstLine="567"/>
        <w:jc w:val="both"/>
        <w:rPr>
          <w:rFonts w:cs="David" w:hint="cs"/>
          <w:rtl/>
        </w:rPr>
      </w:pPr>
      <w:r w:rsidRPr="0024033B">
        <w:rPr>
          <w:rFonts w:cs="David" w:hint="cs"/>
          <w:rtl/>
        </w:rPr>
        <w:t xml:space="preserve">זה מפריע לי כשאתה מעיר. הבקשה שלי כיושב-ראש הקואליציה </w:t>
      </w:r>
      <w:r w:rsidRPr="0024033B">
        <w:rPr>
          <w:rFonts w:cs="David"/>
          <w:rtl/>
        </w:rPr>
        <w:t>–</w:t>
      </w:r>
      <w:r w:rsidRPr="0024033B">
        <w:rPr>
          <w:rFonts w:cs="David" w:hint="cs"/>
          <w:rtl/>
        </w:rPr>
        <w:t xml:space="preserve"> ואני מוכרח לומר שלא דנו בזה בהנהלת הקואליציה </w:t>
      </w:r>
      <w:r w:rsidRPr="0024033B">
        <w:rPr>
          <w:rFonts w:cs="David"/>
          <w:rtl/>
        </w:rPr>
        <w:t>–</w:t>
      </w:r>
      <w:r w:rsidRPr="0024033B">
        <w:rPr>
          <w:rFonts w:cs="David" w:hint="cs"/>
          <w:rtl/>
        </w:rPr>
        <w:t xml:space="preserve"> היא לבצע את החילופים חודש מהיום. להלן הנימוקים. </w:t>
      </w:r>
    </w:p>
    <w:p w14:paraId="1A90A780" w14:textId="77777777" w:rsidR="0024033B" w:rsidRPr="0024033B" w:rsidRDefault="0024033B" w:rsidP="0024033B">
      <w:pPr>
        <w:bidi/>
        <w:ind w:firstLine="567"/>
        <w:jc w:val="both"/>
        <w:rPr>
          <w:rFonts w:cs="David" w:hint="cs"/>
          <w:rtl/>
        </w:rPr>
      </w:pPr>
    </w:p>
    <w:p w14:paraId="3A768748" w14:textId="77777777" w:rsidR="0024033B" w:rsidRPr="0024033B" w:rsidRDefault="0024033B" w:rsidP="0024033B">
      <w:pPr>
        <w:bidi/>
        <w:ind w:firstLine="567"/>
        <w:jc w:val="both"/>
        <w:rPr>
          <w:rFonts w:cs="David" w:hint="cs"/>
          <w:rtl/>
        </w:rPr>
      </w:pPr>
      <w:r w:rsidRPr="0024033B">
        <w:rPr>
          <w:rFonts w:cs="David" w:hint="cs"/>
          <w:rtl/>
        </w:rPr>
        <w:t xml:space="preserve">קודם כול, אני רוצה לדחות דחייה מוחלטת את הטענה על הג'נטלמניות והממלכתיות שלי באיוש הוועדות וכל מה שקשור בכך, גם לגבי מספרי הוועדות וגם לגבי חברי הוועדות. חבר הכנסת וילן, נכון שלא יכולתי ואני עדיין לא יכול להיענות לבקשתך להיות חבר בוועדת הכלכלה על חשבון סיעת קדימה, וזאת משום שכבר נתתי חבר אחד על חשבון קדימה בוועדת הכלכלה ולא משום סיבה אחרת. </w:t>
      </w:r>
    </w:p>
    <w:p w14:paraId="7030AE51" w14:textId="77777777" w:rsidR="0024033B" w:rsidRPr="0024033B" w:rsidRDefault="0024033B" w:rsidP="0024033B">
      <w:pPr>
        <w:bidi/>
        <w:jc w:val="both"/>
        <w:rPr>
          <w:rFonts w:cs="David" w:hint="cs"/>
          <w:rtl/>
        </w:rPr>
      </w:pPr>
    </w:p>
    <w:p w14:paraId="169C5F7A" w14:textId="77777777" w:rsidR="0024033B" w:rsidRPr="0024033B" w:rsidRDefault="0024033B" w:rsidP="0024033B">
      <w:pPr>
        <w:bidi/>
        <w:jc w:val="both"/>
        <w:rPr>
          <w:rFonts w:cs="David" w:hint="cs"/>
          <w:rtl/>
        </w:rPr>
      </w:pPr>
      <w:r w:rsidRPr="0024033B">
        <w:rPr>
          <w:rFonts w:cs="David" w:hint="cs"/>
          <w:u w:val="single"/>
          <w:rtl/>
        </w:rPr>
        <w:t>אחמד טיבי:</w:t>
      </w:r>
    </w:p>
    <w:p w14:paraId="08077D27" w14:textId="77777777" w:rsidR="0024033B" w:rsidRPr="0024033B" w:rsidRDefault="0024033B" w:rsidP="0024033B">
      <w:pPr>
        <w:bidi/>
        <w:jc w:val="both"/>
        <w:rPr>
          <w:rFonts w:cs="David" w:hint="cs"/>
          <w:rtl/>
        </w:rPr>
      </w:pPr>
    </w:p>
    <w:p w14:paraId="2258ECA1" w14:textId="77777777" w:rsidR="0024033B" w:rsidRPr="0024033B" w:rsidRDefault="0024033B" w:rsidP="0024033B">
      <w:pPr>
        <w:bidi/>
        <w:jc w:val="both"/>
        <w:rPr>
          <w:rFonts w:cs="David" w:hint="cs"/>
          <w:rtl/>
        </w:rPr>
      </w:pPr>
      <w:r w:rsidRPr="0024033B">
        <w:rPr>
          <w:rFonts w:cs="David" w:hint="cs"/>
          <w:rtl/>
        </w:rPr>
        <w:tab/>
        <w:t>לא אעיר בנקודה הזאת, אעיר לך בחוץ.</w:t>
      </w:r>
    </w:p>
    <w:p w14:paraId="487A9D73" w14:textId="77777777" w:rsidR="0024033B" w:rsidRPr="0024033B" w:rsidRDefault="0024033B" w:rsidP="0024033B">
      <w:pPr>
        <w:bidi/>
        <w:jc w:val="both"/>
        <w:rPr>
          <w:rFonts w:cs="David" w:hint="cs"/>
          <w:rtl/>
        </w:rPr>
      </w:pPr>
    </w:p>
    <w:p w14:paraId="22F73120" w14:textId="77777777" w:rsidR="0024033B" w:rsidRPr="0024033B" w:rsidRDefault="0024033B" w:rsidP="0024033B">
      <w:pPr>
        <w:pStyle w:val="Heading5"/>
        <w:rPr>
          <w:rFonts w:hint="cs"/>
          <w:rtl/>
        </w:rPr>
      </w:pPr>
      <w:r w:rsidRPr="0024033B">
        <w:rPr>
          <w:rFonts w:hint="cs"/>
          <w:u w:val="single"/>
          <w:rtl/>
        </w:rPr>
        <w:t>אביגדור יצחקי:</w:t>
      </w:r>
    </w:p>
    <w:p w14:paraId="00246522" w14:textId="77777777" w:rsidR="0024033B" w:rsidRPr="0024033B" w:rsidRDefault="0024033B" w:rsidP="0024033B">
      <w:pPr>
        <w:pStyle w:val="Heading5"/>
        <w:rPr>
          <w:rFonts w:hint="cs"/>
          <w:rtl/>
        </w:rPr>
      </w:pPr>
    </w:p>
    <w:p w14:paraId="0F4867ED" w14:textId="77777777" w:rsidR="0024033B" w:rsidRPr="0024033B" w:rsidRDefault="0024033B" w:rsidP="0024033B">
      <w:pPr>
        <w:bidi/>
        <w:jc w:val="both"/>
        <w:rPr>
          <w:rFonts w:cs="David" w:hint="cs"/>
          <w:rtl/>
        </w:rPr>
      </w:pPr>
      <w:r w:rsidRPr="0024033B">
        <w:rPr>
          <w:rFonts w:cs="David" w:hint="cs"/>
          <w:rtl/>
        </w:rPr>
        <w:tab/>
        <w:t xml:space="preserve">לעצם העניין, יש כמה חברים מסיעות הבית שקיבלו מקומות על חשבון קדימה בוועדות שונות, כולל ועדת החוקה, חוק ומשפט, כולל ועדת העבודה הרווחה והבריאות, ועוד כהנה וכהנה, ולא אזכיר הכול. אני חושב שגם בחלוקת הוועדות לא הראינו קשיחות. לזכות כל ראשי הוועדות אני מוכרח לומר שבלי קשר לקואליציה או לאופוזיציה כולם, ללא יוצא מן הכלל, מנהלים את הוועדות כמו שצריך. </w:t>
      </w:r>
    </w:p>
    <w:p w14:paraId="67C7A6C5" w14:textId="77777777" w:rsidR="0024033B" w:rsidRPr="0024033B" w:rsidRDefault="0024033B" w:rsidP="0024033B">
      <w:pPr>
        <w:bidi/>
        <w:jc w:val="both"/>
        <w:rPr>
          <w:rFonts w:cs="David" w:hint="cs"/>
          <w:rtl/>
        </w:rPr>
      </w:pPr>
    </w:p>
    <w:p w14:paraId="7155BA32" w14:textId="77777777" w:rsidR="0024033B" w:rsidRPr="0024033B" w:rsidRDefault="0024033B" w:rsidP="0024033B">
      <w:pPr>
        <w:bidi/>
        <w:ind w:firstLine="567"/>
        <w:jc w:val="both"/>
        <w:rPr>
          <w:rFonts w:cs="David" w:hint="cs"/>
          <w:rtl/>
        </w:rPr>
      </w:pPr>
      <w:r w:rsidRPr="0024033B">
        <w:rPr>
          <w:rFonts w:cs="David" w:hint="cs"/>
          <w:rtl/>
        </w:rPr>
        <w:t xml:space="preserve">לכן האמירה הזאת לא באמת מציאותית. אני מוחה עליה, אני חייב למחות עליה. אני גם מוכרח לומר שבמסגרת הוועדות שחולקו, סיעה של 12 מנדטים בבית מחזיקה בשתי ועדות: ועדת הכלכלה והוועדה למעמד האישה. </w:t>
      </w:r>
    </w:p>
    <w:p w14:paraId="00D51265" w14:textId="77777777" w:rsidR="0024033B" w:rsidRPr="0024033B" w:rsidRDefault="0024033B" w:rsidP="0024033B">
      <w:pPr>
        <w:bidi/>
        <w:jc w:val="both"/>
        <w:rPr>
          <w:rFonts w:cs="David" w:hint="cs"/>
          <w:rtl/>
        </w:rPr>
      </w:pPr>
    </w:p>
    <w:p w14:paraId="092F547B"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77C8B777" w14:textId="77777777" w:rsidR="0024033B" w:rsidRPr="0024033B" w:rsidRDefault="0024033B" w:rsidP="0024033B">
      <w:pPr>
        <w:bidi/>
        <w:jc w:val="both"/>
        <w:rPr>
          <w:rFonts w:cs="David" w:hint="cs"/>
          <w:u w:val="single"/>
          <w:rtl/>
        </w:rPr>
      </w:pPr>
    </w:p>
    <w:p w14:paraId="6A335231" w14:textId="77777777" w:rsidR="0024033B" w:rsidRPr="0024033B" w:rsidRDefault="0024033B" w:rsidP="0024033B">
      <w:pPr>
        <w:bidi/>
        <w:jc w:val="both"/>
        <w:rPr>
          <w:rFonts w:cs="David" w:hint="cs"/>
          <w:rtl/>
        </w:rPr>
      </w:pPr>
      <w:r w:rsidRPr="0024033B">
        <w:rPr>
          <w:rFonts w:cs="David" w:hint="cs"/>
          <w:rtl/>
        </w:rPr>
        <w:tab/>
        <w:t>סלח לי מאוד, תן לי לתקן אותך,</w:t>
      </w:r>
    </w:p>
    <w:p w14:paraId="4DE51112" w14:textId="77777777" w:rsidR="0024033B" w:rsidRPr="0024033B" w:rsidRDefault="0024033B" w:rsidP="0024033B">
      <w:pPr>
        <w:bidi/>
        <w:jc w:val="both"/>
        <w:rPr>
          <w:rFonts w:cs="David" w:hint="cs"/>
          <w:rtl/>
        </w:rPr>
      </w:pPr>
    </w:p>
    <w:p w14:paraId="67CCAF43"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326C815F" w14:textId="77777777" w:rsidR="0024033B" w:rsidRPr="0024033B" w:rsidRDefault="0024033B" w:rsidP="0024033B">
      <w:pPr>
        <w:bidi/>
        <w:jc w:val="both"/>
        <w:rPr>
          <w:rFonts w:cs="David" w:hint="cs"/>
          <w:rtl/>
        </w:rPr>
      </w:pPr>
    </w:p>
    <w:p w14:paraId="07ABDFCC" w14:textId="77777777" w:rsidR="0024033B" w:rsidRPr="0024033B" w:rsidRDefault="0024033B" w:rsidP="0024033B">
      <w:pPr>
        <w:bidi/>
        <w:ind w:firstLine="567"/>
        <w:jc w:val="both"/>
        <w:rPr>
          <w:rFonts w:cs="David" w:hint="cs"/>
          <w:rtl/>
        </w:rPr>
      </w:pPr>
      <w:r w:rsidRPr="0024033B">
        <w:rPr>
          <w:rFonts w:cs="David" w:hint="cs"/>
          <w:rtl/>
        </w:rPr>
        <w:t>תן לי לסיים.</w:t>
      </w:r>
    </w:p>
    <w:p w14:paraId="67B5571E" w14:textId="77777777" w:rsidR="0024033B" w:rsidRPr="0024033B" w:rsidRDefault="0024033B" w:rsidP="0024033B">
      <w:pPr>
        <w:bidi/>
        <w:jc w:val="both"/>
        <w:rPr>
          <w:rFonts w:cs="David" w:hint="cs"/>
          <w:rtl/>
        </w:rPr>
      </w:pPr>
    </w:p>
    <w:p w14:paraId="32DC1B13"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1078770" w14:textId="77777777" w:rsidR="0024033B" w:rsidRPr="0024033B" w:rsidRDefault="0024033B" w:rsidP="0024033B">
      <w:pPr>
        <w:bidi/>
        <w:jc w:val="both"/>
        <w:rPr>
          <w:rFonts w:cs="David" w:hint="cs"/>
          <w:rtl/>
        </w:rPr>
      </w:pPr>
    </w:p>
    <w:p w14:paraId="58E39DDE" w14:textId="77777777" w:rsidR="0024033B" w:rsidRPr="0024033B" w:rsidRDefault="0024033B" w:rsidP="0024033B">
      <w:pPr>
        <w:bidi/>
        <w:ind w:firstLine="567"/>
        <w:jc w:val="both"/>
        <w:rPr>
          <w:rFonts w:cs="David" w:hint="cs"/>
          <w:rtl/>
        </w:rPr>
      </w:pPr>
      <w:r w:rsidRPr="0024033B">
        <w:rPr>
          <w:rFonts w:cs="David" w:hint="cs"/>
          <w:rtl/>
        </w:rPr>
        <w:t>לא תוך כדי.</w:t>
      </w:r>
    </w:p>
    <w:p w14:paraId="2F2C20BF" w14:textId="77777777" w:rsidR="0024033B" w:rsidRPr="0024033B" w:rsidRDefault="0024033B" w:rsidP="0024033B">
      <w:pPr>
        <w:bidi/>
        <w:jc w:val="both"/>
        <w:rPr>
          <w:rFonts w:cs="David" w:hint="cs"/>
          <w:rtl/>
        </w:rPr>
      </w:pPr>
    </w:p>
    <w:p w14:paraId="4AF103B9"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1B289CDC" w14:textId="77777777" w:rsidR="0024033B" w:rsidRPr="0024033B" w:rsidRDefault="0024033B" w:rsidP="0024033B">
      <w:pPr>
        <w:bidi/>
        <w:jc w:val="both"/>
        <w:rPr>
          <w:rFonts w:cs="David" w:hint="cs"/>
          <w:u w:val="single"/>
          <w:rtl/>
        </w:rPr>
      </w:pPr>
    </w:p>
    <w:p w14:paraId="001676CC" w14:textId="77777777" w:rsidR="0024033B" w:rsidRPr="0024033B" w:rsidRDefault="0024033B" w:rsidP="0024033B">
      <w:pPr>
        <w:bidi/>
        <w:jc w:val="both"/>
        <w:rPr>
          <w:rFonts w:cs="David" w:hint="cs"/>
          <w:rtl/>
        </w:rPr>
      </w:pPr>
      <w:r w:rsidRPr="0024033B">
        <w:rPr>
          <w:rFonts w:cs="David" w:hint="cs"/>
          <w:rtl/>
        </w:rPr>
        <w:tab/>
        <w:t xml:space="preserve">אני חושש שהוא שוגה שוב. </w:t>
      </w:r>
    </w:p>
    <w:p w14:paraId="78D81F89" w14:textId="77777777" w:rsidR="0024033B" w:rsidRPr="0024033B" w:rsidRDefault="0024033B" w:rsidP="0024033B">
      <w:pPr>
        <w:bidi/>
        <w:jc w:val="both"/>
        <w:rPr>
          <w:rFonts w:cs="David" w:hint="cs"/>
          <w:rtl/>
        </w:rPr>
      </w:pPr>
    </w:p>
    <w:p w14:paraId="163ECA27"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01DDF358" w14:textId="77777777" w:rsidR="0024033B" w:rsidRPr="0024033B" w:rsidRDefault="0024033B" w:rsidP="0024033B">
      <w:pPr>
        <w:bidi/>
        <w:jc w:val="both"/>
        <w:rPr>
          <w:rFonts w:cs="David" w:hint="cs"/>
          <w:rtl/>
        </w:rPr>
      </w:pPr>
    </w:p>
    <w:p w14:paraId="3ACD1AC9" w14:textId="77777777" w:rsidR="0024033B" w:rsidRPr="0024033B" w:rsidRDefault="0024033B" w:rsidP="0024033B">
      <w:pPr>
        <w:bidi/>
        <w:ind w:firstLine="567"/>
        <w:jc w:val="both"/>
        <w:rPr>
          <w:rFonts w:cs="David" w:hint="cs"/>
          <w:rtl/>
        </w:rPr>
      </w:pPr>
      <w:r w:rsidRPr="0024033B">
        <w:rPr>
          <w:rFonts w:cs="David" w:hint="cs"/>
          <w:rtl/>
        </w:rPr>
        <w:t xml:space="preserve">וזאת אף-על-פי שסיעה של 11 מנדטים צריכה להסתפק בוועדה אחת. </w:t>
      </w:r>
    </w:p>
    <w:p w14:paraId="6989641D" w14:textId="77777777" w:rsidR="0024033B" w:rsidRPr="0024033B" w:rsidRDefault="0024033B" w:rsidP="0024033B">
      <w:pPr>
        <w:bidi/>
        <w:jc w:val="both"/>
        <w:rPr>
          <w:rFonts w:cs="David" w:hint="cs"/>
          <w:rtl/>
        </w:rPr>
      </w:pPr>
    </w:p>
    <w:p w14:paraId="56D2AE3C"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6B731DBE" w14:textId="77777777" w:rsidR="0024033B" w:rsidRPr="0024033B" w:rsidRDefault="0024033B" w:rsidP="0024033B">
      <w:pPr>
        <w:bidi/>
        <w:jc w:val="both"/>
        <w:rPr>
          <w:rFonts w:cs="David" w:hint="cs"/>
          <w:u w:val="single"/>
          <w:rtl/>
        </w:rPr>
      </w:pPr>
    </w:p>
    <w:p w14:paraId="3A48FC15" w14:textId="77777777" w:rsidR="0024033B" w:rsidRPr="0024033B" w:rsidRDefault="0024033B" w:rsidP="0024033B">
      <w:pPr>
        <w:bidi/>
        <w:jc w:val="both"/>
        <w:rPr>
          <w:rFonts w:cs="David" w:hint="cs"/>
          <w:rtl/>
        </w:rPr>
      </w:pPr>
      <w:r w:rsidRPr="0024033B">
        <w:rPr>
          <w:rFonts w:cs="David" w:hint="cs"/>
          <w:rtl/>
        </w:rPr>
        <w:tab/>
        <w:t>היא קיבלה ועדה ושליש, בדיוק כמונו. הוא יודע. או ששכחת או שאתה מוליך שולל את הוועדה.</w:t>
      </w:r>
    </w:p>
    <w:p w14:paraId="1CFB876D" w14:textId="77777777" w:rsidR="0024033B" w:rsidRPr="0024033B" w:rsidRDefault="0024033B" w:rsidP="0024033B">
      <w:pPr>
        <w:bidi/>
        <w:jc w:val="both"/>
        <w:rPr>
          <w:rFonts w:cs="David" w:hint="cs"/>
          <w:rtl/>
        </w:rPr>
      </w:pPr>
    </w:p>
    <w:p w14:paraId="7887133F" w14:textId="77777777" w:rsidR="0024033B" w:rsidRPr="0024033B" w:rsidRDefault="0024033B" w:rsidP="0024033B">
      <w:pPr>
        <w:pStyle w:val="Heading5"/>
        <w:rPr>
          <w:rFonts w:hint="cs"/>
          <w:rtl/>
        </w:rPr>
      </w:pPr>
      <w:r w:rsidRPr="0024033B">
        <w:rPr>
          <w:rFonts w:hint="cs"/>
          <w:u w:val="single"/>
          <w:rtl/>
        </w:rPr>
        <w:t>אביגדור יצחקי:</w:t>
      </w:r>
    </w:p>
    <w:p w14:paraId="70FA4FFE" w14:textId="77777777" w:rsidR="0024033B" w:rsidRPr="0024033B" w:rsidRDefault="0024033B" w:rsidP="0024033B">
      <w:pPr>
        <w:pStyle w:val="Heading5"/>
        <w:rPr>
          <w:rFonts w:hint="cs"/>
          <w:rtl/>
        </w:rPr>
      </w:pPr>
    </w:p>
    <w:p w14:paraId="4DDBCA12" w14:textId="77777777" w:rsidR="0024033B" w:rsidRPr="0024033B" w:rsidRDefault="0024033B" w:rsidP="0024033B">
      <w:pPr>
        <w:bidi/>
        <w:jc w:val="both"/>
        <w:rPr>
          <w:rFonts w:cs="David" w:hint="cs"/>
          <w:rtl/>
        </w:rPr>
      </w:pPr>
      <w:r w:rsidRPr="0024033B">
        <w:rPr>
          <w:rFonts w:cs="David" w:hint="cs"/>
          <w:rtl/>
        </w:rPr>
        <w:tab/>
        <w:t xml:space="preserve">באמת לא שכחתי. </w:t>
      </w:r>
    </w:p>
    <w:p w14:paraId="03E3E5B1" w14:textId="77777777" w:rsidR="0024033B" w:rsidRPr="0024033B" w:rsidRDefault="0024033B" w:rsidP="0024033B">
      <w:pPr>
        <w:bidi/>
        <w:jc w:val="both"/>
        <w:rPr>
          <w:rFonts w:cs="David" w:hint="cs"/>
          <w:rtl/>
        </w:rPr>
      </w:pPr>
    </w:p>
    <w:p w14:paraId="58EF5FE9"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היו"ר רוחמה אברהם:</w:t>
      </w:r>
    </w:p>
    <w:p w14:paraId="723F58B7" w14:textId="77777777" w:rsidR="0024033B" w:rsidRPr="0024033B" w:rsidRDefault="0024033B" w:rsidP="0024033B">
      <w:pPr>
        <w:bidi/>
        <w:jc w:val="both"/>
        <w:rPr>
          <w:rFonts w:cs="David" w:hint="cs"/>
          <w:rtl/>
        </w:rPr>
      </w:pPr>
    </w:p>
    <w:p w14:paraId="033B53FA" w14:textId="77777777" w:rsidR="0024033B" w:rsidRPr="0024033B" w:rsidRDefault="0024033B" w:rsidP="0024033B">
      <w:pPr>
        <w:bidi/>
        <w:ind w:firstLine="567"/>
        <w:jc w:val="both"/>
        <w:rPr>
          <w:rFonts w:cs="David" w:hint="cs"/>
          <w:rtl/>
        </w:rPr>
      </w:pPr>
      <w:r w:rsidRPr="0024033B">
        <w:rPr>
          <w:rFonts w:cs="David" w:hint="cs"/>
          <w:rtl/>
        </w:rPr>
        <w:t xml:space="preserve">ולכן, חבר הכנסת יצחקי? </w:t>
      </w:r>
    </w:p>
    <w:p w14:paraId="16115C17" w14:textId="77777777" w:rsidR="0024033B" w:rsidRPr="0024033B" w:rsidRDefault="0024033B" w:rsidP="0024033B">
      <w:pPr>
        <w:bidi/>
        <w:jc w:val="both"/>
        <w:rPr>
          <w:rFonts w:cs="David" w:hint="cs"/>
          <w:rtl/>
        </w:rPr>
      </w:pPr>
    </w:p>
    <w:p w14:paraId="33068FA9" w14:textId="77777777" w:rsidR="0024033B" w:rsidRPr="0024033B" w:rsidRDefault="0024033B" w:rsidP="0024033B">
      <w:pPr>
        <w:pStyle w:val="Heading5"/>
        <w:rPr>
          <w:rFonts w:hint="cs"/>
          <w:rtl/>
        </w:rPr>
      </w:pPr>
      <w:r w:rsidRPr="0024033B">
        <w:rPr>
          <w:rFonts w:hint="cs"/>
          <w:u w:val="single"/>
          <w:rtl/>
        </w:rPr>
        <w:t>אביגדור יצחקי:</w:t>
      </w:r>
    </w:p>
    <w:p w14:paraId="1DC224CE" w14:textId="77777777" w:rsidR="0024033B" w:rsidRPr="0024033B" w:rsidRDefault="0024033B" w:rsidP="0024033B">
      <w:pPr>
        <w:pStyle w:val="Heading5"/>
        <w:rPr>
          <w:rFonts w:hint="cs"/>
          <w:rtl/>
        </w:rPr>
      </w:pPr>
    </w:p>
    <w:p w14:paraId="3C0AC795" w14:textId="77777777" w:rsidR="0024033B" w:rsidRPr="0024033B" w:rsidRDefault="0024033B" w:rsidP="0024033B">
      <w:pPr>
        <w:bidi/>
        <w:jc w:val="both"/>
        <w:rPr>
          <w:rFonts w:cs="David" w:hint="cs"/>
          <w:rtl/>
        </w:rPr>
      </w:pPr>
      <w:r w:rsidRPr="0024033B">
        <w:rPr>
          <w:rFonts w:cs="David" w:hint="cs"/>
          <w:rtl/>
        </w:rPr>
        <w:tab/>
        <w:t xml:space="preserve">לא, אני אסיים את דברי בנחת, כי אני חושב שהנושא חשוב וראוי. לכן אסיים את דברי עד סופם. </w:t>
      </w:r>
    </w:p>
    <w:p w14:paraId="04976351" w14:textId="77777777" w:rsidR="0024033B" w:rsidRPr="0024033B" w:rsidRDefault="0024033B" w:rsidP="0024033B">
      <w:pPr>
        <w:bidi/>
        <w:jc w:val="both"/>
        <w:rPr>
          <w:rFonts w:cs="David" w:hint="cs"/>
          <w:rtl/>
        </w:rPr>
      </w:pPr>
    </w:p>
    <w:p w14:paraId="3EC9D924" w14:textId="77777777" w:rsidR="0024033B" w:rsidRPr="0024033B" w:rsidRDefault="0024033B" w:rsidP="0024033B">
      <w:pPr>
        <w:bidi/>
        <w:ind w:firstLine="567"/>
        <w:jc w:val="both"/>
        <w:rPr>
          <w:rFonts w:cs="David" w:hint="cs"/>
          <w:rtl/>
        </w:rPr>
      </w:pPr>
      <w:r w:rsidRPr="0024033B">
        <w:rPr>
          <w:rFonts w:cs="David" w:hint="cs"/>
          <w:rtl/>
        </w:rPr>
        <w:t xml:space="preserve">הסכמתי לחבר הכנסת סער כי אני חושב שזה הנוהג שצריך להתקיים בכנסת. עם זאת, אני חושב שבמסגרת ההבנות הרבות שאנחנו מגיעים אליהן בבית, יש היום בעיה לקואליציה וזאת הבעיה שלי, אגב, ולא של ישראל ביתנו, והיא שאני צריך לתת ועדה ראויה לחברה חדשה בקואליציה. אין לי מושג אם אכן ועדת הכספים היא הוועדה שישראל ביתנו תקבל. זה דבר שצריך להיות מסוכם בין יושב-ראש מפלגת ישראל ביתנו לבין ראש הממשלה. </w:t>
      </w:r>
    </w:p>
    <w:p w14:paraId="609C1530" w14:textId="77777777" w:rsidR="0024033B" w:rsidRPr="0024033B" w:rsidRDefault="0024033B" w:rsidP="0024033B">
      <w:pPr>
        <w:bidi/>
        <w:ind w:firstLine="567"/>
        <w:jc w:val="both"/>
        <w:rPr>
          <w:rFonts w:cs="David" w:hint="cs"/>
          <w:rtl/>
        </w:rPr>
      </w:pPr>
    </w:p>
    <w:p w14:paraId="5EE5CDD8" w14:textId="77777777" w:rsidR="0024033B" w:rsidRPr="0024033B" w:rsidRDefault="0024033B" w:rsidP="0024033B">
      <w:pPr>
        <w:bidi/>
        <w:ind w:firstLine="567"/>
        <w:jc w:val="both"/>
        <w:rPr>
          <w:rFonts w:cs="David" w:hint="cs"/>
          <w:rtl/>
        </w:rPr>
      </w:pPr>
      <w:r w:rsidRPr="0024033B">
        <w:rPr>
          <w:rFonts w:cs="David" w:hint="cs"/>
          <w:rtl/>
        </w:rPr>
        <w:t xml:space="preserve">אני מצפה שנגלה אורך רוח על מנת שבחודש הקרוב הדברים יתבהרו. אני גם מוכן להתחייב לתאריך מדויק שבו נעביר אחר כבוד את הוועדה לראשות חבר הכנסת אורלב. ואגב, בכל קנה מידה זה אכן מינוי ראוי. </w:t>
      </w:r>
    </w:p>
    <w:p w14:paraId="3116B787" w14:textId="77777777" w:rsidR="0024033B" w:rsidRPr="0024033B" w:rsidRDefault="0024033B" w:rsidP="0024033B">
      <w:pPr>
        <w:bidi/>
        <w:jc w:val="both"/>
        <w:rPr>
          <w:rFonts w:cs="David" w:hint="cs"/>
          <w:rtl/>
        </w:rPr>
      </w:pPr>
    </w:p>
    <w:p w14:paraId="4F8B8AA3" w14:textId="77777777" w:rsidR="0024033B" w:rsidRPr="0024033B" w:rsidRDefault="0024033B" w:rsidP="0024033B">
      <w:pPr>
        <w:bidi/>
        <w:ind w:firstLine="567"/>
        <w:jc w:val="both"/>
        <w:rPr>
          <w:rFonts w:cs="David" w:hint="cs"/>
          <w:rtl/>
        </w:rPr>
      </w:pPr>
      <w:r w:rsidRPr="0024033B">
        <w:rPr>
          <w:rFonts w:cs="David" w:hint="cs"/>
          <w:rtl/>
        </w:rPr>
        <w:t xml:space="preserve">אני רוצה להסביר שבגלל בעיות קואליציוניות כאלה ואחרות חברת האופוזיציה מחזיקה בוועדה החשובה ביותר לקואליציה, אף-על-פי שיושב-ראש הוועדה מצביע בכל פעם נגד הקואליציה. זה משיקולים גם פוליטיים וגם קואליציוניים. </w:t>
      </w:r>
    </w:p>
    <w:p w14:paraId="37526BD4" w14:textId="77777777" w:rsidR="0024033B" w:rsidRPr="0024033B" w:rsidRDefault="0024033B" w:rsidP="0024033B">
      <w:pPr>
        <w:bidi/>
        <w:jc w:val="both"/>
        <w:rPr>
          <w:rFonts w:cs="David" w:hint="cs"/>
          <w:rtl/>
        </w:rPr>
      </w:pPr>
    </w:p>
    <w:p w14:paraId="6FFF6AF8"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34B7ACD2" w14:textId="77777777" w:rsidR="0024033B" w:rsidRPr="0024033B" w:rsidRDefault="0024033B" w:rsidP="0024033B">
      <w:pPr>
        <w:bidi/>
        <w:jc w:val="both"/>
        <w:rPr>
          <w:rFonts w:cs="David"/>
          <w:rtl/>
        </w:rPr>
      </w:pPr>
    </w:p>
    <w:p w14:paraId="056DD088"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מה אנחנו אמורים לעשות? להשתתף בצערכם? </w:t>
      </w:r>
    </w:p>
    <w:p w14:paraId="60E59585" w14:textId="77777777" w:rsidR="0024033B" w:rsidRPr="0024033B" w:rsidRDefault="0024033B" w:rsidP="0024033B">
      <w:pPr>
        <w:bidi/>
        <w:jc w:val="both"/>
        <w:rPr>
          <w:rFonts w:cs="David" w:hint="cs"/>
          <w:rtl/>
        </w:rPr>
      </w:pPr>
    </w:p>
    <w:p w14:paraId="62A5FE49" w14:textId="77777777" w:rsidR="0024033B" w:rsidRPr="0024033B" w:rsidRDefault="0024033B" w:rsidP="0024033B">
      <w:pPr>
        <w:pStyle w:val="Heading5"/>
        <w:rPr>
          <w:rFonts w:hint="cs"/>
          <w:rtl/>
        </w:rPr>
      </w:pPr>
      <w:r w:rsidRPr="0024033B">
        <w:rPr>
          <w:rFonts w:hint="cs"/>
          <w:u w:val="single"/>
          <w:rtl/>
        </w:rPr>
        <w:t>אביגדור יצחקי:</w:t>
      </w:r>
    </w:p>
    <w:p w14:paraId="151910BC" w14:textId="77777777" w:rsidR="0024033B" w:rsidRPr="0024033B" w:rsidRDefault="0024033B" w:rsidP="0024033B">
      <w:pPr>
        <w:pStyle w:val="Heading5"/>
        <w:rPr>
          <w:rFonts w:hint="cs"/>
          <w:rtl/>
        </w:rPr>
      </w:pPr>
    </w:p>
    <w:p w14:paraId="7DA3CA72" w14:textId="77777777" w:rsidR="0024033B" w:rsidRPr="0024033B" w:rsidRDefault="0024033B" w:rsidP="0024033B">
      <w:pPr>
        <w:bidi/>
        <w:jc w:val="both"/>
        <w:rPr>
          <w:rFonts w:cs="David" w:hint="cs"/>
          <w:rtl/>
        </w:rPr>
      </w:pPr>
      <w:r w:rsidRPr="0024033B">
        <w:rPr>
          <w:rFonts w:cs="David" w:hint="cs"/>
          <w:rtl/>
        </w:rPr>
        <w:tab/>
        <w:t xml:space="preserve">אגב, לפעמים אני משתתף בצערך. כבר שנים אנחנו יחד, משתתפים זה בצערו של זה, ומנסים לעזור. אני לא רוצה לומר כמה שנים, כי זה לא נעים. אם תספור, זה מעבר ל-30 שנה. אנחנו יודעים לשתף פעולה, כפי שראית בחודש האחרון, בנושאים שמאוד מאוד מעיקים על עם ישראל, כמו המפונים. ושיתוף הפעולה הוא טוב. </w:t>
      </w:r>
    </w:p>
    <w:p w14:paraId="0F9A6291" w14:textId="77777777" w:rsidR="0024033B" w:rsidRPr="0024033B" w:rsidRDefault="0024033B" w:rsidP="0024033B">
      <w:pPr>
        <w:bidi/>
        <w:jc w:val="both"/>
        <w:rPr>
          <w:rFonts w:cs="David" w:hint="cs"/>
          <w:rtl/>
        </w:rPr>
      </w:pPr>
    </w:p>
    <w:p w14:paraId="30C3FE90" w14:textId="77777777" w:rsidR="0024033B" w:rsidRPr="0024033B" w:rsidRDefault="0024033B" w:rsidP="0024033B">
      <w:pPr>
        <w:bidi/>
        <w:ind w:firstLine="567"/>
        <w:jc w:val="both"/>
        <w:rPr>
          <w:rFonts w:cs="David" w:hint="cs"/>
          <w:rtl/>
        </w:rPr>
      </w:pPr>
      <w:r w:rsidRPr="0024033B">
        <w:rPr>
          <w:rFonts w:cs="David" w:hint="cs"/>
          <w:rtl/>
        </w:rPr>
        <w:t>אני חושב שזכותה של ישראל ביתנו שתהיה לה ועדה משמעותית.</w:t>
      </w:r>
    </w:p>
    <w:p w14:paraId="6A09A264" w14:textId="77777777" w:rsidR="0024033B" w:rsidRPr="0024033B" w:rsidRDefault="0024033B" w:rsidP="0024033B">
      <w:pPr>
        <w:bidi/>
        <w:jc w:val="both"/>
        <w:rPr>
          <w:rFonts w:cs="David" w:hint="cs"/>
          <w:rtl/>
        </w:rPr>
      </w:pPr>
    </w:p>
    <w:p w14:paraId="0EA7CC7E" w14:textId="77777777" w:rsidR="0024033B" w:rsidRPr="0024033B" w:rsidRDefault="0024033B" w:rsidP="0024033B">
      <w:pPr>
        <w:bidi/>
        <w:jc w:val="both"/>
        <w:rPr>
          <w:rFonts w:cs="David" w:hint="cs"/>
          <w:rtl/>
        </w:rPr>
      </w:pPr>
      <w:r w:rsidRPr="0024033B">
        <w:rPr>
          <w:rFonts w:cs="David" w:hint="cs"/>
          <w:u w:val="single"/>
          <w:rtl/>
        </w:rPr>
        <w:t>אבשלום וילן:</w:t>
      </w:r>
    </w:p>
    <w:p w14:paraId="565CC268" w14:textId="77777777" w:rsidR="0024033B" w:rsidRPr="0024033B" w:rsidRDefault="0024033B" w:rsidP="0024033B">
      <w:pPr>
        <w:bidi/>
        <w:jc w:val="both"/>
        <w:rPr>
          <w:rFonts w:cs="David" w:hint="cs"/>
          <w:rtl/>
        </w:rPr>
      </w:pPr>
    </w:p>
    <w:p w14:paraId="3F9AF84E" w14:textId="77777777" w:rsidR="0024033B" w:rsidRPr="0024033B" w:rsidRDefault="0024033B" w:rsidP="0024033B">
      <w:pPr>
        <w:bidi/>
        <w:ind w:firstLine="567"/>
        <w:jc w:val="both"/>
        <w:rPr>
          <w:rFonts w:cs="David" w:hint="cs"/>
          <w:rtl/>
        </w:rPr>
      </w:pPr>
      <w:r w:rsidRPr="0024033B">
        <w:rPr>
          <w:rFonts w:cs="David" w:hint="cs"/>
          <w:rtl/>
        </w:rPr>
        <w:t>חבר הכנסת יצחקי, שאלה.</w:t>
      </w:r>
    </w:p>
    <w:p w14:paraId="3734B116" w14:textId="77777777" w:rsidR="0024033B" w:rsidRPr="0024033B" w:rsidRDefault="0024033B" w:rsidP="0024033B">
      <w:pPr>
        <w:bidi/>
        <w:jc w:val="both"/>
        <w:rPr>
          <w:rFonts w:cs="David" w:hint="cs"/>
          <w:rtl/>
        </w:rPr>
      </w:pPr>
    </w:p>
    <w:p w14:paraId="7B7A7048"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3326B73" w14:textId="77777777" w:rsidR="0024033B" w:rsidRPr="0024033B" w:rsidRDefault="0024033B" w:rsidP="0024033B">
      <w:pPr>
        <w:bidi/>
        <w:jc w:val="both"/>
        <w:rPr>
          <w:rFonts w:cs="David" w:hint="cs"/>
          <w:rtl/>
        </w:rPr>
      </w:pPr>
    </w:p>
    <w:p w14:paraId="6050E6D4" w14:textId="77777777" w:rsidR="0024033B" w:rsidRPr="0024033B" w:rsidRDefault="0024033B" w:rsidP="0024033B">
      <w:pPr>
        <w:bidi/>
        <w:ind w:firstLine="567"/>
        <w:jc w:val="both"/>
        <w:rPr>
          <w:rFonts w:cs="David" w:hint="cs"/>
          <w:rtl/>
        </w:rPr>
      </w:pPr>
      <w:r w:rsidRPr="0024033B">
        <w:rPr>
          <w:rFonts w:cs="David" w:hint="cs"/>
          <w:rtl/>
        </w:rPr>
        <w:t xml:space="preserve">חבר הכנסת וילן, זה מפריע, לא. </w:t>
      </w:r>
    </w:p>
    <w:p w14:paraId="1AB43ADE" w14:textId="77777777" w:rsidR="0024033B" w:rsidRPr="0024033B" w:rsidRDefault="0024033B" w:rsidP="0024033B">
      <w:pPr>
        <w:bidi/>
        <w:jc w:val="both"/>
        <w:rPr>
          <w:rFonts w:cs="David" w:hint="cs"/>
          <w:rtl/>
        </w:rPr>
      </w:pPr>
    </w:p>
    <w:p w14:paraId="0F43270D" w14:textId="77777777" w:rsidR="0024033B" w:rsidRPr="0024033B" w:rsidRDefault="0024033B" w:rsidP="0024033B">
      <w:pPr>
        <w:pStyle w:val="Heading5"/>
        <w:rPr>
          <w:rFonts w:hint="cs"/>
          <w:rtl/>
        </w:rPr>
      </w:pPr>
      <w:r w:rsidRPr="0024033B">
        <w:rPr>
          <w:rFonts w:hint="cs"/>
          <w:u w:val="single"/>
          <w:rtl/>
        </w:rPr>
        <w:t>אביגדור יצחקי:</w:t>
      </w:r>
    </w:p>
    <w:p w14:paraId="1E3DCD61" w14:textId="77777777" w:rsidR="0024033B" w:rsidRPr="0024033B" w:rsidRDefault="0024033B" w:rsidP="0024033B">
      <w:pPr>
        <w:pStyle w:val="Heading5"/>
        <w:rPr>
          <w:rFonts w:hint="cs"/>
          <w:rtl/>
        </w:rPr>
      </w:pPr>
    </w:p>
    <w:p w14:paraId="43FCC9CB" w14:textId="77777777" w:rsidR="0024033B" w:rsidRPr="0024033B" w:rsidRDefault="0024033B" w:rsidP="0024033B">
      <w:pPr>
        <w:bidi/>
        <w:jc w:val="both"/>
        <w:rPr>
          <w:rFonts w:cs="David" w:hint="cs"/>
          <w:rtl/>
        </w:rPr>
      </w:pPr>
      <w:r w:rsidRPr="0024033B">
        <w:rPr>
          <w:rFonts w:cs="David" w:hint="cs"/>
          <w:rtl/>
        </w:rPr>
        <w:tab/>
        <w:t>כשאסיים. אני חושב שזכותה של מפלגת ישראל ביתנו, לא רק כחברת אופוזיציה אלא גם כחברת קואליציה, לשמור על תיק משמעותי עד שהנושאים יתבהרו.</w:t>
      </w:r>
    </w:p>
    <w:p w14:paraId="53D65C7E" w14:textId="77777777" w:rsidR="0024033B" w:rsidRPr="0024033B" w:rsidRDefault="0024033B" w:rsidP="0024033B">
      <w:pPr>
        <w:bidi/>
        <w:jc w:val="both"/>
        <w:rPr>
          <w:rFonts w:cs="David" w:hint="cs"/>
          <w:rtl/>
        </w:rPr>
      </w:pPr>
    </w:p>
    <w:p w14:paraId="61A72F41"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65CCB684" w14:textId="77777777" w:rsidR="0024033B" w:rsidRPr="0024033B" w:rsidRDefault="0024033B" w:rsidP="0024033B">
      <w:pPr>
        <w:bidi/>
        <w:jc w:val="both"/>
        <w:rPr>
          <w:rFonts w:cs="David" w:hint="cs"/>
          <w:rtl/>
        </w:rPr>
      </w:pPr>
    </w:p>
    <w:p w14:paraId="7982C0FD" w14:textId="77777777" w:rsidR="0024033B" w:rsidRPr="0024033B" w:rsidRDefault="0024033B" w:rsidP="0024033B">
      <w:pPr>
        <w:bidi/>
        <w:ind w:firstLine="567"/>
        <w:jc w:val="both"/>
        <w:rPr>
          <w:rFonts w:cs="David" w:hint="cs"/>
          <w:rtl/>
        </w:rPr>
      </w:pPr>
      <w:r w:rsidRPr="0024033B">
        <w:rPr>
          <w:rFonts w:cs="David" w:hint="cs"/>
          <w:rtl/>
        </w:rPr>
        <w:t>על ועדה משמעותית.</w:t>
      </w:r>
    </w:p>
    <w:p w14:paraId="28329E5A" w14:textId="77777777" w:rsidR="0024033B" w:rsidRPr="0024033B" w:rsidRDefault="0024033B" w:rsidP="0024033B">
      <w:pPr>
        <w:bidi/>
        <w:jc w:val="both"/>
        <w:rPr>
          <w:rFonts w:cs="David" w:hint="cs"/>
          <w:rtl/>
        </w:rPr>
      </w:pPr>
    </w:p>
    <w:p w14:paraId="38F1A0A9" w14:textId="77777777" w:rsidR="0024033B" w:rsidRPr="0024033B" w:rsidRDefault="0024033B" w:rsidP="0024033B">
      <w:pPr>
        <w:pStyle w:val="Heading5"/>
        <w:rPr>
          <w:rFonts w:hint="cs"/>
          <w:rtl/>
        </w:rPr>
      </w:pPr>
      <w:r w:rsidRPr="0024033B">
        <w:rPr>
          <w:rFonts w:hint="cs"/>
          <w:u w:val="single"/>
          <w:rtl/>
        </w:rPr>
        <w:t>אביגדור יצחקי:</w:t>
      </w:r>
    </w:p>
    <w:p w14:paraId="28AD558D" w14:textId="77777777" w:rsidR="0024033B" w:rsidRPr="0024033B" w:rsidRDefault="0024033B" w:rsidP="0024033B">
      <w:pPr>
        <w:pStyle w:val="Heading5"/>
        <w:rPr>
          <w:rFonts w:hint="cs"/>
          <w:rtl/>
        </w:rPr>
      </w:pPr>
    </w:p>
    <w:p w14:paraId="1CB7DA1E" w14:textId="77777777" w:rsidR="0024033B" w:rsidRPr="0024033B" w:rsidRDefault="0024033B" w:rsidP="0024033B">
      <w:pPr>
        <w:bidi/>
        <w:jc w:val="both"/>
        <w:rPr>
          <w:rFonts w:cs="David" w:hint="cs"/>
          <w:rtl/>
        </w:rPr>
      </w:pPr>
      <w:r w:rsidRPr="0024033B">
        <w:rPr>
          <w:rFonts w:cs="David" w:hint="cs"/>
          <w:rtl/>
        </w:rPr>
        <w:tab/>
        <w:t xml:space="preserve">למה חודש? השבוע הזה נגמר. בשבוע הבא ראש הממשלה בחוץ-לארץ. אנחנו מבקשים עוד שבוע לאחר מכן, כדי לסיים את העניינים האלה. ובתומו של שבוע זה, </w:t>
      </w:r>
    </w:p>
    <w:p w14:paraId="543766D9" w14:textId="77777777" w:rsidR="0024033B" w:rsidRPr="0024033B" w:rsidRDefault="0024033B" w:rsidP="0024033B">
      <w:pPr>
        <w:bidi/>
        <w:jc w:val="both"/>
        <w:rPr>
          <w:rFonts w:cs="David" w:hint="cs"/>
          <w:rtl/>
        </w:rPr>
      </w:pPr>
    </w:p>
    <w:p w14:paraId="6C716447"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5520E2A4" w14:textId="77777777" w:rsidR="0024033B" w:rsidRPr="0024033B" w:rsidRDefault="0024033B" w:rsidP="0024033B">
      <w:pPr>
        <w:bidi/>
        <w:jc w:val="both"/>
        <w:rPr>
          <w:rFonts w:cs="David" w:hint="cs"/>
          <w:u w:val="single"/>
          <w:rtl/>
        </w:rPr>
      </w:pPr>
    </w:p>
    <w:p w14:paraId="69A38850" w14:textId="77777777" w:rsidR="0024033B" w:rsidRPr="0024033B" w:rsidRDefault="0024033B" w:rsidP="0024033B">
      <w:pPr>
        <w:bidi/>
        <w:ind w:firstLine="567"/>
        <w:jc w:val="both"/>
        <w:rPr>
          <w:rFonts w:cs="David" w:hint="cs"/>
          <w:rtl/>
        </w:rPr>
      </w:pPr>
      <w:r w:rsidRPr="0024033B">
        <w:rPr>
          <w:rFonts w:cs="David" w:hint="cs"/>
          <w:rtl/>
        </w:rPr>
        <w:t>אילו עניינים?</w:t>
      </w:r>
    </w:p>
    <w:p w14:paraId="41B163FE" w14:textId="77777777" w:rsidR="0024033B" w:rsidRPr="0024033B" w:rsidRDefault="0024033B" w:rsidP="0024033B">
      <w:pPr>
        <w:bidi/>
        <w:jc w:val="both"/>
        <w:rPr>
          <w:rFonts w:cs="David" w:hint="cs"/>
          <w:rtl/>
        </w:rPr>
      </w:pPr>
    </w:p>
    <w:p w14:paraId="4D55D593" w14:textId="77777777" w:rsidR="0024033B" w:rsidRPr="0024033B" w:rsidRDefault="0024033B" w:rsidP="0024033B">
      <w:pPr>
        <w:pStyle w:val="Heading5"/>
        <w:rPr>
          <w:rFonts w:hint="cs"/>
          <w:rtl/>
        </w:rPr>
      </w:pPr>
      <w:r w:rsidRPr="0024033B">
        <w:rPr>
          <w:rFonts w:hint="cs"/>
          <w:u w:val="single"/>
          <w:rtl/>
        </w:rPr>
        <w:t>אביגדור יצחקי:</w:t>
      </w:r>
    </w:p>
    <w:p w14:paraId="70EF3B1F" w14:textId="77777777" w:rsidR="0024033B" w:rsidRPr="0024033B" w:rsidRDefault="0024033B" w:rsidP="0024033B">
      <w:pPr>
        <w:pStyle w:val="Heading5"/>
        <w:rPr>
          <w:rFonts w:hint="cs"/>
          <w:rtl/>
        </w:rPr>
      </w:pPr>
    </w:p>
    <w:p w14:paraId="24BC027C" w14:textId="77777777" w:rsidR="0024033B" w:rsidRPr="0024033B" w:rsidRDefault="0024033B" w:rsidP="0024033B">
      <w:pPr>
        <w:bidi/>
        <w:jc w:val="both"/>
        <w:rPr>
          <w:rFonts w:cs="David" w:hint="cs"/>
          <w:rtl/>
        </w:rPr>
      </w:pPr>
      <w:r w:rsidRPr="0024033B">
        <w:rPr>
          <w:rFonts w:cs="David" w:hint="cs"/>
          <w:rtl/>
        </w:rPr>
        <w:tab/>
        <w:t>בתום השבוע ההוא נקבל את ההחלטה ונעביר את הוועדה לחבר הכנסת זבולון אורלב.</w:t>
      </w:r>
    </w:p>
    <w:p w14:paraId="5BB80A04" w14:textId="77777777" w:rsidR="0024033B" w:rsidRPr="0024033B" w:rsidRDefault="0024033B" w:rsidP="0024033B">
      <w:pPr>
        <w:bidi/>
        <w:jc w:val="both"/>
        <w:rPr>
          <w:rFonts w:cs="David" w:hint="cs"/>
          <w:rtl/>
        </w:rPr>
      </w:pPr>
    </w:p>
    <w:p w14:paraId="3E65136B"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46A6D327" w14:textId="77777777" w:rsidR="0024033B" w:rsidRPr="0024033B" w:rsidRDefault="0024033B" w:rsidP="0024033B">
      <w:pPr>
        <w:bidi/>
        <w:jc w:val="both"/>
        <w:rPr>
          <w:rFonts w:cs="David" w:hint="cs"/>
          <w:u w:val="single"/>
          <w:rtl/>
        </w:rPr>
      </w:pPr>
    </w:p>
    <w:p w14:paraId="08FF4C7F" w14:textId="77777777" w:rsidR="0024033B" w:rsidRPr="0024033B" w:rsidRDefault="0024033B" w:rsidP="0024033B">
      <w:pPr>
        <w:bidi/>
        <w:jc w:val="both"/>
        <w:rPr>
          <w:rFonts w:cs="David" w:hint="cs"/>
          <w:rtl/>
        </w:rPr>
      </w:pPr>
      <w:r w:rsidRPr="0024033B">
        <w:rPr>
          <w:rFonts w:cs="David" w:hint="cs"/>
          <w:rtl/>
        </w:rPr>
        <w:tab/>
        <w:t>ראש הממשלה מבוקר, לא טוב שיעסוק בענייני ביקורת המדינה.</w:t>
      </w:r>
    </w:p>
    <w:p w14:paraId="452668FF" w14:textId="77777777" w:rsidR="0024033B" w:rsidRPr="0024033B" w:rsidRDefault="0024033B" w:rsidP="0024033B">
      <w:pPr>
        <w:bidi/>
        <w:jc w:val="both"/>
        <w:rPr>
          <w:rFonts w:cs="David" w:hint="cs"/>
          <w:rtl/>
        </w:rPr>
      </w:pPr>
    </w:p>
    <w:p w14:paraId="6D96D5B3" w14:textId="77777777" w:rsidR="0024033B" w:rsidRPr="0024033B" w:rsidRDefault="0024033B" w:rsidP="0024033B">
      <w:pPr>
        <w:pStyle w:val="Heading5"/>
        <w:rPr>
          <w:rFonts w:hint="cs"/>
          <w:rtl/>
        </w:rPr>
      </w:pPr>
      <w:r w:rsidRPr="0024033B">
        <w:rPr>
          <w:rFonts w:hint="cs"/>
          <w:u w:val="single"/>
          <w:rtl/>
        </w:rPr>
        <w:t>אביגדור יצחקי:</w:t>
      </w:r>
    </w:p>
    <w:p w14:paraId="4E9136C7" w14:textId="77777777" w:rsidR="0024033B" w:rsidRPr="0024033B" w:rsidRDefault="0024033B" w:rsidP="0024033B">
      <w:pPr>
        <w:pStyle w:val="Heading5"/>
        <w:rPr>
          <w:rFonts w:hint="cs"/>
          <w:rtl/>
        </w:rPr>
      </w:pPr>
    </w:p>
    <w:p w14:paraId="33EF48C9" w14:textId="77777777" w:rsidR="0024033B" w:rsidRPr="0024033B" w:rsidRDefault="0024033B" w:rsidP="0024033B">
      <w:pPr>
        <w:bidi/>
        <w:jc w:val="both"/>
        <w:rPr>
          <w:rFonts w:cs="David" w:hint="cs"/>
          <w:rtl/>
        </w:rPr>
      </w:pPr>
      <w:r w:rsidRPr="0024033B">
        <w:rPr>
          <w:rFonts w:cs="David" w:hint="cs"/>
          <w:rtl/>
        </w:rPr>
        <w:tab/>
        <w:t xml:space="preserve">עד היום כל ההחלטות בנושאים של ראשי ועדות התקבלו בהסכמה. מאוד הייתי רוצה שזה ימשיך, ואני מבקש מחברי באופוזיציה לקבל הסכמה בעניין הזה </w:t>
      </w:r>
      <w:r w:rsidRPr="0024033B">
        <w:rPr>
          <w:rFonts w:cs="David"/>
          <w:rtl/>
        </w:rPr>
        <w:t>–</w:t>
      </w:r>
      <w:r w:rsidRPr="0024033B">
        <w:rPr>
          <w:rFonts w:cs="David" w:hint="cs"/>
          <w:rtl/>
        </w:rPr>
        <w:t xml:space="preserve"> דחייה לא מהותית בהעברת הוועדה לביקורת המדינה. תודה. </w:t>
      </w:r>
    </w:p>
    <w:p w14:paraId="7DC80E59" w14:textId="77777777" w:rsidR="0024033B" w:rsidRPr="0024033B" w:rsidRDefault="0024033B" w:rsidP="0024033B">
      <w:pPr>
        <w:bidi/>
        <w:jc w:val="both"/>
        <w:rPr>
          <w:rFonts w:cs="David" w:hint="cs"/>
          <w:rtl/>
        </w:rPr>
      </w:pPr>
    </w:p>
    <w:p w14:paraId="7EDB6989"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26C9AB1" w14:textId="77777777" w:rsidR="0024033B" w:rsidRPr="0024033B" w:rsidRDefault="0024033B" w:rsidP="0024033B">
      <w:pPr>
        <w:bidi/>
        <w:jc w:val="both"/>
        <w:rPr>
          <w:rFonts w:cs="David" w:hint="cs"/>
          <w:rtl/>
        </w:rPr>
      </w:pPr>
    </w:p>
    <w:p w14:paraId="5B773DC2" w14:textId="77777777" w:rsidR="0024033B" w:rsidRPr="0024033B" w:rsidRDefault="0024033B" w:rsidP="0024033B">
      <w:pPr>
        <w:bidi/>
        <w:ind w:firstLine="567"/>
        <w:jc w:val="both"/>
        <w:rPr>
          <w:rFonts w:cs="David" w:hint="cs"/>
          <w:rtl/>
        </w:rPr>
      </w:pPr>
      <w:r w:rsidRPr="0024033B">
        <w:rPr>
          <w:rFonts w:cs="David" w:hint="cs"/>
          <w:rtl/>
        </w:rPr>
        <w:t>אני מודה לך חבר הכנסת יצחקי.</w:t>
      </w:r>
    </w:p>
    <w:p w14:paraId="088923EE" w14:textId="77777777" w:rsidR="0024033B" w:rsidRPr="0024033B" w:rsidRDefault="0024033B" w:rsidP="0024033B">
      <w:pPr>
        <w:bidi/>
        <w:jc w:val="both"/>
        <w:rPr>
          <w:rFonts w:cs="David" w:hint="cs"/>
          <w:rtl/>
        </w:rPr>
      </w:pPr>
    </w:p>
    <w:p w14:paraId="10341CE2" w14:textId="77777777" w:rsidR="0024033B" w:rsidRPr="0024033B" w:rsidRDefault="0024033B" w:rsidP="0024033B">
      <w:pPr>
        <w:bidi/>
        <w:jc w:val="both"/>
        <w:rPr>
          <w:rFonts w:cs="David" w:hint="cs"/>
          <w:rtl/>
        </w:rPr>
      </w:pPr>
      <w:r w:rsidRPr="0024033B">
        <w:rPr>
          <w:rFonts w:cs="David" w:hint="cs"/>
          <w:u w:val="single"/>
          <w:rtl/>
        </w:rPr>
        <w:t>אבשלום וילן:</w:t>
      </w:r>
    </w:p>
    <w:p w14:paraId="3A44BF27" w14:textId="77777777" w:rsidR="0024033B" w:rsidRPr="0024033B" w:rsidRDefault="0024033B" w:rsidP="0024033B">
      <w:pPr>
        <w:bidi/>
        <w:jc w:val="both"/>
        <w:rPr>
          <w:rFonts w:cs="David" w:hint="cs"/>
          <w:rtl/>
        </w:rPr>
      </w:pPr>
    </w:p>
    <w:p w14:paraId="7A6605B8" w14:textId="77777777" w:rsidR="0024033B" w:rsidRPr="0024033B" w:rsidRDefault="0024033B" w:rsidP="0024033B">
      <w:pPr>
        <w:bidi/>
        <w:jc w:val="both"/>
        <w:rPr>
          <w:rFonts w:cs="David" w:hint="cs"/>
          <w:rtl/>
        </w:rPr>
      </w:pPr>
      <w:r w:rsidRPr="0024033B">
        <w:rPr>
          <w:rFonts w:cs="David" w:hint="cs"/>
          <w:rtl/>
        </w:rPr>
        <w:tab/>
        <w:t xml:space="preserve">רק שאלה: ועדת הכספים, מטבע הדברים, אני לא רואה איך זה ילך. אם הלילה תצליחו להעביר את התקציב בקריאה ראשונה, יהיה קשה אבל אולי תצליחו </w:t>
      </w:r>
      <w:r w:rsidRPr="0024033B">
        <w:rPr>
          <w:rFonts w:cs="David"/>
          <w:rtl/>
        </w:rPr>
        <w:t>–</w:t>
      </w:r>
      <w:r w:rsidRPr="0024033B">
        <w:rPr>
          <w:rFonts w:cs="David" w:hint="cs"/>
          <w:rtl/>
        </w:rPr>
        <w:t xml:space="preserve"> תצטרכו להכין אותו לקריאה שנייה ושלישית. כמי שקצת מנוסה בבית הזה, אני לא רואה איך לקראת הדיונים האינטנסיביים תצליח להחליף יושב-ראש. אתה מבקש חודש, אבל סביר להניח שבפלונטר שנוצר אצלך החודש יהפוך לחודשיים. </w:t>
      </w:r>
    </w:p>
    <w:p w14:paraId="36F659C8" w14:textId="77777777" w:rsidR="0024033B" w:rsidRPr="0024033B" w:rsidRDefault="0024033B" w:rsidP="0024033B">
      <w:pPr>
        <w:bidi/>
        <w:jc w:val="both"/>
        <w:rPr>
          <w:rFonts w:cs="David" w:hint="cs"/>
          <w:rtl/>
        </w:rPr>
      </w:pPr>
    </w:p>
    <w:p w14:paraId="23DF23E7"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42710B04" w14:textId="77777777" w:rsidR="0024033B" w:rsidRPr="0024033B" w:rsidRDefault="0024033B" w:rsidP="0024033B">
      <w:pPr>
        <w:bidi/>
        <w:jc w:val="both"/>
        <w:rPr>
          <w:rFonts w:cs="David" w:hint="cs"/>
          <w:rtl/>
        </w:rPr>
      </w:pPr>
    </w:p>
    <w:p w14:paraId="05C077D7" w14:textId="77777777" w:rsidR="0024033B" w:rsidRPr="0024033B" w:rsidRDefault="0024033B" w:rsidP="0024033B">
      <w:pPr>
        <w:bidi/>
        <w:jc w:val="both"/>
        <w:rPr>
          <w:rFonts w:cs="David" w:hint="cs"/>
          <w:rtl/>
        </w:rPr>
      </w:pPr>
      <w:r w:rsidRPr="0024033B">
        <w:rPr>
          <w:rFonts w:cs="David" w:hint="cs"/>
          <w:rtl/>
        </w:rPr>
        <w:tab/>
        <w:t xml:space="preserve">לא, יש תאריך, סליחה. אני רוצה להשיב תשובה אחת: לגבי ועדת הכספים, אף שזו אופוזיציה, ואתה יודע שסיעת יהדות התורה מתנהגת כלפינו כאופוזיציה לכל דבר ועניין, למרות זאת לא קרה כלום בחצי השנה האחרונה, כולל העברת תקציב 2006, שחבר הכנסת ליצמן, שהוא יושב-ראש ועדה ראוי מאוד עשה למרות ישיבתו באופוזיציה. על מה מדברים, על חצי שנה? על מה מדברים, על העברת תקציבים? אנחנו מדברים על רצון טוב, על קצת אורך רוח. בתוך חודש, עם תאריך קבוע מעכשיו, הוועדה עוברת. </w:t>
      </w:r>
    </w:p>
    <w:p w14:paraId="43C22F59" w14:textId="77777777" w:rsidR="0024033B" w:rsidRPr="0024033B" w:rsidRDefault="0024033B" w:rsidP="0024033B">
      <w:pPr>
        <w:bidi/>
        <w:jc w:val="both"/>
        <w:rPr>
          <w:rFonts w:cs="David" w:hint="cs"/>
          <w:rtl/>
        </w:rPr>
      </w:pPr>
    </w:p>
    <w:p w14:paraId="0B9F44AC"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81A3E11" w14:textId="77777777" w:rsidR="0024033B" w:rsidRPr="0024033B" w:rsidRDefault="0024033B" w:rsidP="0024033B">
      <w:pPr>
        <w:bidi/>
        <w:jc w:val="both"/>
        <w:rPr>
          <w:rFonts w:cs="David" w:hint="cs"/>
          <w:rtl/>
        </w:rPr>
      </w:pPr>
    </w:p>
    <w:p w14:paraId="21CC0C3C" w14:textId="77777777" w:rsidR="0024033B" w:rsidRPr="0024033B" w:rsidRDefault="0024033B" w:rsidP="0024033B">
      <w:pPr>
        <w:bidi/>
        <w:jc w:val="both"/>
        <w:rPr>
          <w:rFonts w:cs="David" w:hint="cs"/>
          <w:rtl/>
        </w:rPr>
      </w:pPr>
      <w:r w:rsidRPr="0024033B">
        <w:rPr>
          <w:rFonts w:cs="David" w:hint="cs"/>
          <w:rtl/>
        </w:rPr>
        <w:tab/>
        <w:t xml:space="preserve">חבר הכנסת אריאל, בבקשה. </w:t>
      </w:r>
    </w:p>
    <w:p w14:paraId="2BFE2F97" w14:textId="77777777" w:rsidR="0024033B" w:rsidRPr="0024033B" w:rsidRDefault="0024033B" w:rsidP="0024033B">
      <w:pPr>
        <w:bidi/>
        <w:jc w:val="both"/>
        <w:rPr>
          <w:rFonts w:cs="David" w:hint="cs"/>
          <w:rtl/>
        </w:rPr>
      </w:pPr>
    </w:p>
    <w:p w14:paraId="51748CDF" w14:textId="77777777" w:rsidR="0024033B" w:rsidRPr="0024033B" w:rsidRDefault="0024033B" w:rsidP="0024033B">
      <w:pPr>
        <w:bidi/>
        <w:jc w:val="both"/>
        <w:rPr>
          <w:rFonts w:cs="David" w:hint="cs"/>
          <w:rtl/>
        </w:rPr>
      </w:pPr>
      <w:r w:rsidRPr="0024033B">
        <w:rPr>
          <w:rFonts w:cs="David" w:hint="cs"/>
          <w:u w:val="single"/>
          <w:rtl/>
        </w:rPr>
        <w:t>אבשלום וילן:</w:t>
      </w:r>
    </w:p>
    <w:p w14:paraId="7F4D18C1" w14:textId="77777777" w:rsidR="0024033B" w:rsidRPr="0024033B" w:rsidRDefault="0024033B" w:rsidP="0024033B">
      <w:pPr>
        <w:bidi/>
        <w:jc w:val="both"/>
        <w:rPr>
          <w:rFonts w:cs="David" w:hint="cs"/>
          <w:rtl/>
        </w:rPr>
      </w:pPr>
    </w:p>
    <w:p w14:paraId="4BBBAAD5" w14:textId="77777777" w:rsidR="0024033B" w:rsidRPr="0024033B" w:rsidRDefault="0024033B" w:rsidP="0024033B">
      <w:pPr>
        <w:bidi/>
        <w:jc w:val="both"/>
        <w:rPr>
          <w:rFonts w:cs="David" w:hint="cs"/>
          <w:rtl/>
        </w:rPr>
      </w:pPr>
      <w:r w:rsidRPr="0024033B">
        <w:rPr>
          <w:rFonts w:cs="David" w:hint="cs"/>
          <w:rtl/>
        </w:rPr>
        <w:tab/>
        <w:t xml:space="preserve">כמה יעלה לנו הטוב לב הזה כלפי ליצמן. </w:t>
      </w:r>
    </w:p>
    <w:p w14:paraId="79959DFE" w14:textId="77777777" w:rsidR="0024033B" w:rsidRPr="0024033B" w:rsidRDefault="0024033B" w:rsidP="0024033B">
      <w:pPr>
        <w:bidi/>
        <w:jc w:val="both"/>
        <w:rPr>
          <w:rFonts w:cs="David" w:hint="cs"/>
          <w:rtl/>
        </w:rPr>
      </w:pPr>
    </w:p>
    <w:p w14:paraId="7BDB19B2"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1F75CEC2" w14:textId="77777777" w:rsidR="0024033B" w:rsidRPr="0024033B" w:rsidRDefault="0024033B" w:rsidP="0024033B">
      <w:pPr>
        <w:bidi/>
        <w:jc w:val="both"/>
        <w:rPr>
          <w:rFonts w:cs="David" w:hint="cs"/>
          <w:rtl/>
        </w:rPr>
      </w:pPr>
    </w:p>
    <w:p w14:paraId="05899D28" w14:textId="77777777" w:rsidR="0024033B" w:rsidRPr="0024033B" w:rsidRDefault="0024033B" w:rsidP="0024033B">
      <w:pPr>
        <w:bidi/>
        <w:jc w:val="both"/>
        <w:rPr>
          <w:rFonts w:cs="David" w:hint="cs"/>
          <w:rtl/>
        </w:rPr>
      </w:pPr>
      <w:r w:rsidRPr="0024033B">
        <w:rPr>
          <w:rFonts w:cs="David" w:hint="cs"/>
          <w:rtl/>
        </w:rPr>
        <w:tab/>
        <w:t xml:space="preserve">אגב, הוא יושב-ראש ועדת הכספים הכי זול שהיה למדינת ישראל. </w:t>
      </w:r>
    </w:p>
    <w:p w14:paraId="0B5EAF3F" w14:textId="77777777" w:rsidR="0024033B" w:rsidRPr="0024033B" w:rsidRDefault="0024033B" w:rsidP="0024033B">
      <w:pPr>
        <w:bidi/>
        <w:jc w:val="both"/>
        <w:rPr>
          <w:rFonts w:cs="David" w:hint="cs"/>
          <w:rtl/>
        </w:rPr>
      </w:pPr>
    </w:p>
    <w:p w14:paraId="4A75C1B4"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294EA9D" w14:textId="77777777" w:rsidR="0024033B" w:rsidRPr="0024033B" w:rsidRDefault="0024033B" w:rsidP="0024033B">
      <w:pPr>
        <w:bidi/>
        <w:jc w:val="both"/>
        <w:rPr>
          <w:rFonts w:cs="David" w:hint="cs"/>
          <w:rtl/>
        </w:rPr>
      </w:pPr>
    </w:p>
    <w:p w14:paraId="45F942CE" w14:textId="77777777" w:rsidR="0024033B" w:rsidRPr="0024033B" w:rsidRDefault="0024033B" w:rsidP="0024033B">
      <w:pPr>
        <w:bidi/>
        <w:ind w:firstLine="567"/>
        <w:jc w:val="both"/>
        <w:rPr>
          <w:rFonts w:cs="David" w:hint="cs"/>
          <w:rtl/>
        </w:rPr>
      </w:pPr>
      <w:r w:rsidRPr="0024033B">
        <w:rPr>
          <w:rFonts w:cs="David" w:hint="cs"/>
          <w:rtl/>
        </w:rPr>
        <w:t xml:space="preserve">מספיק, חבר הכנסת אורי אריאל, בבקשה. </w:t>
      </w:r>
    </w:p>
    <w:p w14:paraId="0684B467" w14:textId="77777777" w:rsidR="0024033B" w:rsidRPr="0024033B" w:rsidRDefault="0024033B" w:rsidP="0024033B">
      <w:pPr>
        <w:bidi/>
        <w:jc w:val="both"/>
        <w:rPr>
          <w:rFonts w:cs="David" w:hint="cs"/>
          <w:u w:val="single"/>
          <w:rtl/>
        </w:rPr>
      </w:pPr>
    </w:p>
    <w:p w14:paraId="2C09858C"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04551332" w14:textId="77777777" w:rsidR="0024033B" w:rsidRPr="0024033B" w:rsidRDefault="0024033B" w:rsidP="0024033B">
      <w:pPr>
        <w:bidi/>
        <w:jc w:val="both"/>
        <w:rPr>
          <w:rFonts w:cs="David"/>
          <w:rtl/>
        </w:rPr>
      </w:pPr>
    </w:p>
    <w:p w14:paraId="4ECE15A4" w14:textId="77777777" w:rsidR="0024033B" w:rsidRPr="0024033B" w:rsidRDefault="0024033B" w:rsidP="0024033B">
      <w:pPr>
        <w:bidi/>
        <w:ind w:firstLine="567"/>
        <w:jc w:val="both"/>
        <w:rPr>
          <w:rFonts w:cs="David" w:hint="cs"/>
          <w:rtl/>
        </w:rPr>
      </w:pPr>
      <w:r w:rsidRPr="0024033B">
        <w:rPr>
          <w:rFonts w:cs="David" w:hint="cs"/>
          <w:rtl/>
        </w:rPr>
        <w:t xml:space="preserve">אם חבר הכנסת יצחקי יכול להרחיב על ליצמן, אשמח. </w:t>
      </w:r>
    </w:p>
    <w:p w14:paraId="5321226C" w14:textId="77777777" w:rsidR="0024033B" w:rsidRPr="0024033B" w:rsidRDefault="0024033B" w:rsidP="0024033B">
      <w:pPr>
        <w:bidi/>
        <w:jc w:val="both"/>
        <w:rPr>
          <w:rFonts w:cs="David" w:hint="cs"/>
          <w:rtl/>
        </w:rPr>
      </w:pPr>
    </w:p>
    <w:p w14:paraId="39326E03"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5EB34EB1" w14:textId="77777777" w:rsidR="0024033B" w:rsidRPr="0024033B" w:rsidRDefault="0024033B" w:rsidP="0024033B">
      <w:pPr>
        <w:bidi/>
        <w:jc w:val="both"/>
        <w:rPr>
          <w:rFonts w:cs="David" w:hint="cs"/>
          <w:rtl/>
        </w:rPr>
      </w:pPr>
    </w:p>
    <w:p w14:paraId="1FDEC1D5" w14:textId="77777777" w:rsidR="0024033B" w:rsidRPr="0024033B" w:rsidRDefault="0024033B" w:rsidP="0024033B">
      <w:pPr>
        <w:bidi/>
        <w:jc w:val="both"/>
        <w:rPr>
          <w:rFonts w:cs="David" w:hint="cs"/>
          <w:rtl/>
        </w:rPr>
      </w:pPr>
      <w:r w:rsidRPr="0024033B">
        <w:rPr>
          <w:rFonts w:cs="David" w:hint="cs"/>
          <w:rtl/>
        </w:rPr>
        <w:tab/>
        <w:t xml:space="preserve">בשמחה. </w:t>
      </w:r>
    </w:p>
    <w:p w14:paraId="3FBEC093" w14:textId="77777777" w:rsidR="0024033B" w:rsidRPr="0024033B" w:rsidRDefault="0024033B" w:rsidP="0024033B">
      <w:pPr>
        <w:bidi/>
        <w:jc w:val="both"/>
        <w:rPr>
          <w:rFonts w:cs="David" w:hint="cs"/>
          <w:rtl/>
        </w:rPr>
      </w:pPr>
    </w:p>
    <w:p w14:paraId="13EEAA16"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45FFC9EF" w14:textId="77777777" w:rsidR="0024033B" w:rsidRPr="0024033B" w:rsidRDefault="0024033B" w:rsidP="0024033B">
      <w:pPr>
        <w:bidi/>
        <w:jc w:val="both"/>
        <w:rPr>
          <w:rFonts w:cs="David"/>
          <w:rtl/>
        </w:rPr>
      </w:pPr>
    </w:p>
    <w:p w14:paraId="00F2BBA8" w14:textId="77777777" w:rsidR="0024033B" w:rsidRPr="0024033B" w:rsidRDefault="0024033B" w:rsidP="0024033B">
      <w:pPr>
        <w:bidi/>
        <w:ind w:firstLine="567"/>
        <w:jc w:val="both"/>
        <w:rPr>
          <w:rFonts w:cs="David" w:hint="cs"/>
          <w:rtl/>
        </w:rPr>
      </w:pPr>
      <w:r w:rsidRPr="0024033B">
        <w:rPr>
          <w:rFonts w:cs="David" w:hint="cs"/>
          <w:rtl/>
        </w:rPr>
        <w:t xml:space="preserve">אבל היושבת-ראש מבקשת לקצר. אני לא מבין גם עכשיו את מידת האיפוק והסבלנות של יושב-ראש האופוזיציה. אני מתפלא עליכם. </w:t>
      </w:r>
    </w:p>
    <w:p w14:paraId="7B15C9BC" w14:textId="77777777" w:rsidR="0024033B" w:rsidRPr="0024033B" w:rsidRDefault="0024033B" w:rsidP="0024033B">
      <w:pPr>
        <w:bidi/>
        <w:jc w:val="both"/>
        <w:rPr>
          <w:rFonts w:cs="David" w:hint="cs"/>
          <w:rtl/>
        </w:rPr>
      </w:pPr>
    </w:p>
    <w:p w14:paraId="0DE929DC"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44F7A5FA" w14:textId="77777777" w:rsidR="0024033B" w:rsidRPr="0024033B" w:rsidRDefault="0024033B" w:rsidP="0024033B">
      <w:pPr>
        <w:bidi/>
        <w:jc w:val="both"/>
        <w:rPr>
          <w:rFonts w:cs="David" w:hint="cs"/>
          <w:rtl/>
        </w:rPr>
      </w:pPr>
    </w:p>
    <w:p w14:paraId="6BA7457A" w14:textId="77777777" w:rsidR="0024033B" w:rsidRPr="0024033B" w:rsidRDefault="0024033B" w:rsidP="0024033B">
      <w:pPr>
        <w:bidi/>
        <w:jc w:val="both"/>
        <w:rPr>
          <w:rFonts w:cs="David" w:hint="cs"/>
          <w:rtl/>
        </w:rPr>
      </w:pPr>
      <w:r w:rsidRPr="0024033B">
        <w:rPr>
          <w:rFonts w:cs="David" w:hint="cs"/>
          <w:rtl/>
        </w:rPr>
        <w:tab/>
        <w:t>למה אתה מגלגל את זה לפתחו, זו בעיה של אורלב.</w:t>
      </w:r>
    </w:p>
    <w:p w14:paraId="0B215B79" w14:textId="77777777" w:rsidR="0024033B" w:rsidRPr="0024033B" w:rsidRDefault="0024033B" w:rsidP="0024033B">
      <w:pPr>
        <w:bidi/>
        <w:jc w:val="both"/>
        <w:rPr>
          <w:rFonts w:cs="David" w:hint="cs"/>
          <w:rtl/>
        </w:rPr>
      </w:pPr>
    </w:p>
    <w:p w14:paraId="19BEF811"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4E3F661D" w14:textId="77777777" w:rsidR="0024033B" w:rsidRPr="0024033B" w:rsidRDefault="0024033B" w:rsidP="0024033B">
      <w:pPr>
        <w:bidi/>
        <w:jc w:val="both"/>
        <w:rPr>
          <w:rFonts w:cs="David"/>
          <w:rtl/>
        </w:rPr>
      </w:pPr>
    </w:p>
    <w:p w14:paraId="713D3A61" w14:textId="77777777" w:rsidR="0024033B" w:rsidRPr="0024033B" w:rsidRDefault="0024033B" w:rsidP="0024033B">
      <w:pPr>
        <w:bidi/>
        <w:jc w:val="both"/>
        <w:rPr>
          <w:rFonts w:cs="David" w:hint="cs"/>
          <w:rtl/>
        </w:rPr>
      </w:pPr>
      <w:r w:rsidRPr="0024033B">
        <w:rPr>
          <w:rFonts w:cs="David"/>
          <w:rtl/>
        </w:rPr>
        <w:tab/>
      </w:r>
      <w:r w:rsidRPr="0024033B">
        <w:rPr>
          <w:rFonts w:cs="David" w:hint="cs"/>
          <w:rtl/>
        </w:rPr>
        <w:t xml:space="preserve">אני מתפלא עליכם. במקום שתלחצו שהעניין הזה ייגמר, אתם מושכים את זה. זה דבר שאין לו אח ורע. כשתהיה ממשלת אחדות יבדקו מי יכול או לא יכול להיות. מה זה שייך למציאות של היום, כשיש ועדה לביקורת המדינה שדנה בראש הממשלה, במלחמה, באלף ואחד דברים. אין לזה ידיים ורגלים. אני מבקש מכם להוריד את הבקשה שלכם, לדאוג שהיום זה ייגמר ובא לציון גואל. </w:t>
      </w:r>
    </w:p>
    <w:p w14:paraId="54F57EE4" w14:textId="77777777" w:rsidR="0024033B" w:rsidRPr="0024033B" w:rsidRDefault="0024033B" w:rsidP="0024033B">
      <w:pPr>
        <w:bidi/>
        <w:jc w:val="both"/>
        <w:rPr>
          <w:rFonts w:cs="David" w:hint="cs"/>
          <w:rtl/>
        </w:rPr>
      </w:pPr>
    </w:p>
    <w:p w14:paraId="6911E12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6DF72CFE" w14:textId="77777777" w:rsidR="0024033B" w:rsidRPr="0024033B" w:rsidRDefault="0024033B" w:rsidP="0024033B">
      <w:pPr>
        <w:bidi/>
        <w:jc w:val="both"/>
        <w:rPr>
          <w:rFonts w:cs="David" w:hint="cs"/>
          <w:rtl/>
        </w:rPr>
      </w:pPr>
    </w:p>
    <w:p w14:paraId="3E860356" w14:textId="77777777" w:rsidR="0024033B" w:rsidRPr="0024033B" w:rsidRDefault="0024033B" w:rsidP="0024033B">
      <w:pPr>
        <w:bidi/>
        <w:jc w:val="both"/>
        <w:rPr>
          <w:rFonts w:cs="David" w:hint="cs"/>
          <w:rtl/>
        </w:rPr>
      </w:pPr>
      <w:r w:rsidRPr="0024033B">
        <w:rPr>
          <w:rFonts w:cs="David" w:hint="cs"/>
          <w:rtl/>
        </w:rPr>
        <w:tab/>
        <w:t xml:space="preserve">תודה. חברת הכנסת טרטמן, בבקשה. </w:t>
      </w:r>
    </w:p>
    <w:p w14:paraId="363AC5D9" w14:textId="77777777" w:rsidR="0024033B" w:rsidRPr="0024033B" w:rsidRDefault="0024033B" w:rsidP="0024033B">
      <w:pPr>
        <w:pStyle w:val="Heading5"/>
        <w:rPr>
          <w:rFonts w:hint="cs"/>
          <w:rtl/>
        </w:rPr>
      </w:pPr>
      <w:r w:rsidRPr="0024033B">
        <w:rPr>
          <w:rFonts w:hint="cs"/>
          <w:u w:val="single"/>
          <w:rtl/>
        </w:rPr>
        <w:t>אסתרינה טרטמן:</w:t>
      </w:r>
    </w:p>
    <w:p w14:paraId="07C4D3E0" w14:textId="77777777" w:rsidR="0024033B" w:rsidRPr="0024033B" w:rsidRDefault="0024033B" w:rsidP="0024033B">
      <w:pPr>
        <w:pStyle w:val="Heading5"/>
        <w:rPr>
          <w:rFonts w:hint="cs"/>
          <w:rtl/>
        </w:rPr>
      </w:pPr>
    </w:p>
    <w:p w14:paraId="2500FB23" w14:textId="77777777" w:rsidR="0024033B" w:rsidRPr="0024033B" w:rsidRDefault="0024033B" w:rsidP="0024033B">
      <w:pPr>
        <w:bidi/>
        <w:jc w:val="both"/>
        <w:rPr>
          <w:rFonts w:cs="David" w:hint="cs"/>
          <w:rtl/>
        </w:rPr>
      </w:pPr>
      <w:r w:rsidRPr="0024033B">
        <w:rPr>
          <w:rFonts w:cs="David" w:hint="cs"/>
          <w:rtl/>
        </w:rPr>
        <w:tab/>
        <w:t xml:space="preserve">כמי שישבה באופוזיציה עד לא מזמן אני בהחלט מבינה את מה שמתרחש בלב חברי לכנסת, וגם דיבר אתי גדעון והסברתי לו: ברמה העקרונית ברור לגמרי לי ההיגיון שבדרישה הזאת, שהוועדה לביקורת המדינה תינתן לאופוזיציה. לישראל ביתנו גם לא היתה התנגדות מהותית ועקרונית לכך. משום כך הצטערתי מאוד לשמוע שחבר הכנסת וילן, כדי לתת נופך וצידוק לדבריו, מצא לנכון לעוות עובדות ולהטיל דופי בהתנהגות אישית. </w:t>
      </w:r>
    </w:p>
    <w:p w14:paraId="31AF417C" w14:textId="77777777" w:rsidR="0024033B" w:rsidRPr="0024033B" w:rsidRDefault="0024033B" w:rsidP="0024033B">
      <w:pPr>
        <w:bidi/>
        <w:jc w:val="both"/>
        <w:rPr>
          <w:rFonts w:cs="David" w:hint="cs"/>
          <w:rtl/>
        </w:rPr>
      </w:pPr>
    </w:p>
    <w:p w14:paraId="2B700EBC" w14:textId="77777777" w:rsidR="0024033B" w:rsidRPr="0024033B" w:rsidRDefault="0024033B" w:rsidP="0024033B">
      <w:pPr>
        <w:bidi/>
        <w:ind w:firstLine="567"/>
        <w:jc w:val="both"/>
        <w:rPr>
          <w:rFonts w:cs="David" w:hint="cs"/>
          <w:rtl/>
        </w:rPr>
      </w:pPr>
      <w:r w:rsidRPr="0024033B">
        <w:rPr>
          <w:rFonts w:cs="David" w:hint="cs"/>
          <w:rtl/>
        </w:rPr>
        <w:t>זה לא נכון, אני מוקיעה ומבקרת ומוחקת את האמירות שלו. הוא לא נתן דוגמאות.</w:t>
      </w:r>
    </w:p>
    <w:p w14:paraId="04F2103A" w14:textId="77777777" w:rsidR="0024033B" w:rsidRPr="0024033B" w:rsidRDefault="0024033B" w:rsidP="0024033B">
      <w:pPr>
        <w:bidi/>
        <w:jc w:val="both"/>
        <w:rPr>
          <w:rFonts w:cs="David" w:hint="cs"/>
          <w:rtl/>
        </w:rPr>
      </w:pPr>
    </w:p>
    <w:p w14:paraId="556530F3" w14:textId="77777777" w:rsidR="0024033B" w:rsidRPr="0024033B" w:rsidRDefault="0024033B" w:rsidP="0024033B">
      <w:pPr>
        <w:bidi/>
        <w:jc w:val="both"/>
        <w:rPr>
          <w:rFonts w:cs="David" w:hint="cs"/>
          <w:rtl/>
        </w:rPr>
      </w:pPr>
      <w:r w:rsidRPr="0024033B">
        <w:rPr>
          <w:rFonts w:cs="David" w:hint="cs"/>
          <w:u w:val="single"/>
          <w:rtl/>
        </w:rPr>
        <w:t>אחמד טיבי:</w:t>
      </w:r>
    </w:p>
    <w:p w14:paraId="2613B6BE" w14:textId="77777777" w:rsidR="0024033B" w:rsidRPr="0024033B" w:rsidRDefault="0024033B" w:rsidP="0024033B">
      <w:pPr>
        <w:bidi/>
        <w:jc w:val="both"/>
        <w:rPr>
          <w:rFonts w:cs="David" w:hint="cs"/>
          <w:rtl/>
        </w:rPr>
      </w:pPr>
    </w:p>
    <w:p w14:paraId="5D56500B" w14:textId="77777777" w:rsidR="0024033B" w:rsidRPr="0024033B" w:rsidRDefault="0024033B" w:rsidP="0024033B">
      <w:pPr>
        <w:bidi/>
        <w:jc w:val="both"/>
        <w:rPr>
          <w:rFonts w:cs="David" w:hint="cs"/>
          <w:rtl/>
        </w:rPr>
      </w:pPr>
      <w:r w:rsidRPr="0024033B">
        <w:rPr>
          <w:rFonts w:cs="David" w:hint="cs"/>
          <w:rtl/>
        </w:rPr>
        <w:tab/>
        <w:t>את לא יכולה למחוק.</w:t>
      </w:r>
    </w:p>
    <w:p w14:paraId="5349989A" w14:textId="77777777" w:rsidR="0024033B" w:rsidRPr="0024033B" w:rsidRDefault="0024033B" w:rsidP="0024033B">
      <w:pPr>
        <w:bidi/>
        <w:jc w:val="both"/>
        <w:rPr>
          <w:rFonts w:cs="David" w:hint="cs"/>
          <w:rtl/>
        </w:rPr>
      </w:pPr>
    </w:p>
    <w:p w14:paraId="49702748" w14:textId="77777777" w:rsidR="0024033B" w:rsidRPr="0024033B" w:rsidRDefault="0024033B" w:rsidP="0024033B">
      <w:pPr>
        <w:pStyle w:val="Heading5"/>
        <w:rPr>
          <w:rFonts w:hint="cs"/>
          <w:rtl/>
        </w:rPr>
      </w:pPr>
      <w:r w:rsidRPr="0024033B">
        <w:rPr>
          <w:rFonts w:hint="cs"/>
          <w:u w:val="single"/>
          <w:rtl/>
        </w:rPr>
        <w:t>אסתרינה טרטמן:</w:t>
      </w:r>
    </w:p>
    <w:p w14:paraId="6E9FDF1A" w14:textId="77777777" w:rsidR="0024033B" w:rsidRPr="0024033B" w:rsidRDefault="0024033B" w:rsidP="0024033B">
      <w:pPr>
        <w:pStyle w:val="Heading5"/>
        <w:rPr>
          <w:rFonts w:hint="cs"/>
          <w:rtl/>
        </w:rPr>
      </w:pPr>
    </w:p>
    <w:p w14:paraId="063EE282" w14:textId="77777777" w:rsidR="0024033B" w:rsidRPr="0024033B" w:rsidRDefault="0024033B" w:rsidP="0024033B">
      <w:pPr>
        <w:bidi/>
        <w:jc w:val="both"/>
        <w:rPr>
          <w:rFonts w:cs="David" w:hint="cs"/>
          <w:rtl/>
        </w:rPr>
      </w:pPr>
      <w:r w:rsidRPr="0024033B">
        <w:rPr>
          <w:rFonts w:cs="David" w:hint="cs"/>
          <w:rtl/>
        </w:rPr>
        <w:tab/>
        <w:t xml:space="preserve">אני מוחה. הוא דיבר במקרו, הוא לא דיבר נקודתית. אין אמת. היושר ברמה האישית, לפחות שלי והוא דיבר עלי, לא השתנה. זה שישראל ביתנו הצטרפה לקואליציה או לאופוזיציה, זה לא משנה את התפיסות והעקרונות שלנו, ובוודאי את אלו שלי כיושבת-ראש הסיעה ויושבת-ראש הוועדה לביקורת המדינה. </w:t>
      </w:r>
    </w:p>
    <w:p w14:paraId="358444A8" w14:textId="77777777" w:rsidR="0024033B" w:rsidRPr="0024033B" w:rsidRDefault="0024033B" w:rsidP="0024033B">
      <w:pPr>
        <w:bidi/>
        <w:jc w:val="both"/>
        <w:rPr>
          <w:rFonts w:cs="David" w:hint="cs"/>
          <w:rtl/>
        </w:rPr>
      </w:pPr>
    </w:p>
    <w:p w14:paraId="2E4ABA0C" w14:textId="77777777" w:rsidR="0024033B" w:rsidRPr="0024033B" w:rsidRDefault="0024033B" w:rsidP="0024033B">
      <w:pPr>
        <w:bidi/>
        <w:jc w:val="both"/>
        <w:rPr>
          <w:rFonts w:cs="David" w:hint="cs"/>
          <w:rtl/>
        </w:rPr>
      </w:pPr>
      <w:r w:rsidRPr="0024033B">
        <w:rPr>
          <w:rFonts w:cs="David" w:hint="cs"/>
          <w:u w:val="single"/>
          <w:rtl/>
        </w:rPr>
        <w:t>אבשלום וילן:</w:t>
      </w:r>
    </w:p>
    <w:p w14:paraId="03D0301C" w14:textId="77777777" w:rsidR="0024033B" w:rsidRPr="0024033B" w:rsidRDefault="0024033B" w:rsidP="0024033B">
      <w:pPr>
        <w:bidi/>
        <w:jc w:val="both"/>
        <w:rPr>
          <w:rFonts w:cs="David" w:hint="cs"/>
          <w:rtl/>
        </w:rPr>
      </w:pPr>
    </w:p>
    <w:p w14:paraId="64D25C2A" w14:textId="77777777" w:rsidR="0024033B" w:rsidRPr="0024033B" w:rsidRDefault="0024033B" w:rsidP="0024033B">
      <w:pPr>
        <w:bidi/>
        <w:jc w:val="both"/>
        <w:rPr>
          <w:rFonts w:cs="David" w:hint="cs"/>
          <w:rtl/>
        </w:rPr>
      </w:pPr>
      <w:r w:rsidRPr="0024033B">
        <w:rPr>
          <w:rFonts w:cs="David" w:hint="cs"/>
          <w:rtl/>
        </w:rPr>
        <w:tab/>
        <w:t>לא הטלתי דופי ביושרך האישי, אמרתי שאת בניגוד עניינים.</w:t>
      </w:r>
    </w:p>
    <w:p w14:paraId="7526A7B9" w14:textId="77777777" w:rsidR="0024033B" w:rsidRPr="0024033B" w:rsidRDefault="0024033B" w:rsidP="0024033B">
      <w:pPr>
        <w:bidi/>
        <w:jc w:val="both"/>
        <w:rPr>
          <w:rFonts w:cs="David" w:hint="cs"/>
          <w:rtl/>
        </w:rPr>
      </w:pPr>
    </w:p>
    <w:p w14:paraId="66FD56B2"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FF3D97C" w14:textId="77777777" w:rsidR="0024033B" w:rsidRPr="0024033B" w:rsidRDefault="0024033B" w:rsidP="0024033B">
      <w:pPr>
        <w:bidi/>
        <w:jc w:val="both"/>
        <w:rPr>
          <w:rFonts w:cs="David" w:hint="cs"/>
          <w:rtl/>
        </w:rPr>
      </w:pPr>
    </w:p>
    <w:p w14:paraId="68EB3652" w14:textId="77777777" w:rsidR="0024033B" w:rsidRPr="0024033B" w:rsidRDefault="0024033B" w:rsidP="0024033B">
      <w:pPr>
        <w:bidi/>
        <w:jc w:val="both"/>
        <w:rPr>
          <w:rFonts w:cs="David" w:hint="cs"/>
          <w:rtl/>
        </w:rPr>
      </w:pPr>
      <w:r w:rsidRPr="0024033B">
        <w:rPr>
          <w:rFonts w:cs="David" w:hint="cs"/>
          <w:rtl/>
        </w:rPr>
        <w:tab/>
        <w:t xml:space="preserve">חבר הכנסת וילן, לא. </w:t>
      </w:r>
    </w:p>
    <w:p w14:paraId="228FE48C" w14:textId="77777777" w:rsidR="0024033B" w:rsidRPr="0024033B" w:rsidRDefault="0024033B" w:rsidP="0024033B">
      <w:pPr>
        <w:bidi/>
        <w:jc w:val="both"/>
        <w:rPr>
          <w:rFonts w:cs="David" w:hint="cs"/>
          <w:rtl/>
        </w:rPr>
      </w:pPr>
    </w:p>
    <w:p w14:paraId="053F92E6" w14:textId="77777777" w:rsidR="0024033B" w:rsidRPr="0024033B" w:rsidRDefault="0024033B" w:rsidP="0024033B">
      <w:pPr>
        <w:bidi/>
        <w:jc w:val="both"/>
        <w:rPr>
          <w:rFonts w:cs="David" w:hint="cs"/>
          <w:rtl/>
        </w:rPr>
      </w:pPr>
      <w:r w:rsidRPr="0024033B">
        <w:rPr>
          <w:rFonts w:cs="David" w:hint="cs"/>
          <w:u w:val="single"/>
          <w:rtl/>
        </w:rPr>
        <w:t>אבשלום וילן:</w:t>
      </w:r>
    </w:p>
    <w:p w14:paraId="72F33255" w14:textId="77777777" w:rsidR="0024033B" w:rsidRPr="0024033B" w:rsidRDefault="0024033B" w:rsidP="0024033B">
      <w:pPr>
        <w:bidi/>
        <w:jc w:val="both"/>
        <w:rPr>
          <w:rFonts w:cs="David" w:hint="cs"/>
          <w:rtl/>
        </w:rPr>
      </w:pPr>
    </w:p>
    <w:p w14:paraId="76DECA3B" w14:textId="77777777" w:rsidR="0024033B" w:rsidRPr="0024033B" w:rsidRDefault="0024033B" w:rsidP="0024033B">
      <w:pPr>
        <w:bidi/>
        <w:jc w:val="both"/>
        <w:rPr>
          <w:rFonts w:cs="David" w:hint="cs"/>
          <w:rtl/>
        </w:rPr>
      </w:pPr>
      <w:r w:rsidRPr="0024033B">
        <w:rPr>
          <w:rFonts w:cs="David" w:hint="cs"/>
          <w:rtl/>
        </w:rPr>
        <w:tab/>
        <w:t xml:space="preserve">אני מתקן, שיהיה ברור. את בניגוד עניינים קבוע. </w:t>
      </w:r>
    </w:p>
    <w:p w14:paraId="5C01343D" w14:textId="77777777" w:rsidR="0024033B" w:rsidRPr="0024033B" w:rsidRDefault="0024033B" w:rsidP="0024033B">
      <w:pPr>
        <w:bidi/>
        <w:jc w:val="both"/>
        <w:rPr>
          <w:rFonts w:cs="David" w:hint="cs"/>
          <w:rtl/>
        </w:rPr>
      </w:pPr>
    </w:p>
    <w:p w14:paraId="353DFD46" w14:textId="77777777" w:rsidR="0024033B" w:rsidRPr="0024033B" w:rsidRDefault="0024033B" w:rsidP="0024033B">
      <w:pPr>
        <w:pStyle w:val="Heading5"/>
        <w:rPr>
          <w:rFonts w:hint="cs"/>
          <w:rtl/>
        </w:rPr>
      </w:pPr>
      <w:r w:rsidRPr="0024033B">
        <w:rPr>
          <w:rFonts w:hint="cs"/>
          <w:u w:val="single"/>
          <w:rtl/>
        </w:rPr>
        <w:t>אסתרינה טרטמן:</w:t>
      </w:r>
    </w:p>
    <w:p w14:paraId="262A3C99" w14:textId="77777777" w:rsidR="0024033B" w:rsidRPr="0024033B" w:rsidRDefault="0024033B" w:rsidP="0024033B">
      <w:pPr>
        <w:pStyle w:val="Heading5"/>
        <w:rPr>
          <w:rFonts w:hint="cs"/>
          <w:rtl/>
        </w:rPr>
      </w:pPr>
    </w:p>
    <w:p w14:paraId="3D638F13" w14:textId="77777777" w:rsidR="0024033B" w:rsidRPr="0024033B" w:rsidRDefault="0024033B" w:rsidP="0024033B">
      <w:pPr>
        <w:bidi/>
        <w:ind w:firstLine="567"/>
        <w:jc w:val="both"/>
        <w:rPr>
          <w:rFonts w:cs="David" w:hint="cs"/>
          <w:rtl/>
        </w:rPr>
      </w:pPr>
      <w:r w:rsidRPr="0024033B">
        <w:rPr>
          <w:rFonts w:cs="David" w:hint="cs"/>
          <w:rtl/>
        </w:rPr>
        <w:t xml:space="preserve">אני ממלאת מקומו של חבר הכנסת יורי שטרן, הוא יושב-ראש הוועדה בעצם, ותרשו לי לאחל לו החלמה מהירה. </w:t>
      </w:r>
    </w:p>
    <w:p w14:paraId="2F74AF69" w14:textId="77777777" w:rsidR="0024033B" w:rsidRPr="0024033B" w:rsidRDefault="0024033B" w:rsidP="0024033B">
      <w:pPr>
        <w:bidi/>
        <w:jc w:val="both"/>
        <w:rPr>
          <w:rFonts w:cs="David" w:hint="cs"/>
          <w:rtl/>
        </w:rPr>
      </w:pPr>
    </w:p>
    <w:p w14:paraId="2A7A0B04"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70550F3" w14:textId="77777777" w:rsidR="0024033B" w:rsidRPr="0024033B" w:rsidRDefault="0024033B" w:rsidP="0024033B">
      <w:pPr>
        <w:bidi/>
        <w:jc w:val="both"/>
        <w:rPr>
          <w:rFonts w:cs="David" w:hint="cs"/>
          <w:rtl/>
        </w:rPr>
      </w:pPr>
    </w:p>
    <w:p w14:paraId="11FF5279" w14:textId="77777777" w:rsidR="0024033B" w:rsidRPr="0024033B" w:rsidRDefault="0024033B" w:rsidP="0024033B">
      <w:pPr>
        <w:bidi/>
        <w:ind w:firstLine="567"/>
        <w:jc w:val="both"/>
        <w:rPr>
          <w:rFonts w:cs="David" w:hint="cs"/>
          <w:rtl/>
        </w:rPr>
      </w:pPr>
      <w:r w:rsidRPr="0024033B">
        <w:rPr>
          <w:rFonts w:cs="David" w:hint="cs"/>
          <w:rtl/>
        </w:rPr>
        <w:t xml:space="preserve">בשם כולנו. </w:t>
      </w:r>
    </w:p>
    <w:p w14:paraId="0B0B976B" w14:textId="77777777" w:rsidR="0024033B" w:rsidRPr="0024033B" w:rsidRDefault="0024033B" w:rsidP="0024033B">
      <w:pPr>
        <w:bidi/>
        <w:jc w:val="both"/>
        <w:rPr>
          <w:rFonts w:cs="David" w:hint="cs"/>
          <w:rtl/>
        </w:rPr>
      </w:pPr>
    </w:p>
    <w:p w14:paraId="56BCA4D5" w14:textId="77777777" w:rsidR="0024033B" w:rsidRPr="0024033B" w:rsidRDefault="0024033B" w:rsidP="0024033B">
      <w:pPr>
        <w:bidi/>
        <w:jc w:val="both"/>
        <w:rPr>
          <w:rFonts w:cs="David" w:hint="cs"/>
          <w:rtl/>
        </w:rPr>
      </w:pPr>
      <w:r w:rsidRPr="0024033B">
        <w:rPr>
          <w:rFonts w:cs="David" w:hint="cs"/>
          <w:u w:val="single"/>
          <w:rtl/>
        </w:rPr>
        <w:t>יורם מרציאנו:</w:t>
      </w:r>
    </w:p>
    <w:p w14:paraId="1E0C6BBA" w14:textId="77777777" w:rsidR="0024033B" w:rsidRPr="0024033B" w:rsidRDefault="0024033B" w:rsidP="0024033B">
      <w:pPr>
        <w:bidi/>
        <w:jc w:val="both"/>
        <w:rPr>
          <w:rFonts w:cs="David" w:hint="cs"/>
          <w:rtl/>
        </w:rPr>
      </w:pPr>
    </w:p>
    <w:p w14:paraId="5D8D8B12" w14:textId="77777777" w:rsidR="0024033B" w:rsidRPr="0024033B" w:rsidRDefault="0024033B" w:rsidP="0024033B">
      <w:pPr>
        <w:bidi/>
        <w:jc w:val="both"/>
        <w:rPr>
          <w:rFonts w:cs="David" w:hint="cs"/>
          <w:rtl/>
        </w:rPr>
      </w:pPr>
      <w:r w:rsidRPr="0024033B">
        <w:rPr>
          <w:rFonts w:cs="David" w:hint="cs"/>
          <w:rtl/>
        </w:rPr>
        <w:tab/>
        <w:t>אמן.</w:t>
      </w:r>
    </w:p>
    <w:p w14:paraId="1A1D1CD7" w14:textId="77777777" w:rsidR="0024033B" w:rsidRPr="0024033B" w:rsidRDefault="0024033B" w:rsidP="0024033B">
      <w:pPr>
        <w:bidi/>
        <w:jc w:val="both"/>
        <w:rPr>
          <w:rFonts w:cs="David" w:hint="cs"/>
          <w:rtl/>
        </w:rPr>
      </w:pPr>
    </w:p>
    <w:p w14:paraId="69E81BC6" w14:textId="77777777" w:rsidR="0024033B" w:rsidRPr="0024033B" w:rsidRDefault="0024033B" w:rsidP="0024033B">
      <w:pPr>
        <w:pStyle w:val="Heading5"/>
        <w:rPr>
          <w:rFonts w:hint="cs"/>
          <w:rtl/>
        </w:rPr>
      </w:pPr>
      <w:r w:rsidRPr="0024033B">
        <w:rPr>
          <w:rFonts w:hint="cs"/>
          <w:u w:val="single"/>
          <w:rtl/>
        </w:rPr>
        <w:t>אסתרינה טרטמן:</w:t>
      </w:r>
    </w:p>
    <w:p w14:paraId="087E7990" w14:textId="77777777" w:rsidR="0024033B" w:rsidRPr="0024033B" w:rsidRDefault="0024033B" w:rsidP="0024033B">
      <w:pPr>
        <w:pStyle w:val="Heading5"/>
        <w:rPr>
          <w:rFonts w:hint="cs"/>
          <w:rtl/>
        </w:rPr>
      </w:pPr>
    </w:p>
    <w:p w14:paraId="770A3BBC" w14:textId="77777777" w:rsidR="0024033B" w:rsidRPr="0024033B" w:rsidRDefault="0024033B" w:rsidP="0024033B">
      <w:pPr>
        <w:bidi/>
        <w:jc w:val="both"/>
        <w:rPr>
          <w:rFonts w:cs="David" w:hint="cs"/>
          <w:rtl/>
        </w:rPr>
      </w:pPr>
      <w:r w:rsidRPr="0024033B">
        <w:rPr>
          <w:rFonts w:cs="David" w:hint="cs"/>
          <w:rtl/>
        </w:rPr>
        <w:tab/>
        <w:t xml:space="preserve">אני מניחה שאיש לא מטיל דופי ביושרו ובהגינותו ובהתנהלותו של חבר הכנסת שטרן, או במישהו מישראל ביתנו, או בכלל במישהו מחברי הכנסת. אני חושבת שההגינות שכל אחד מגיע אתה היא בכנות מלאה. </w:t>
      </w:r>
    </w:p>
    <w:p w14:paraId="5EA2A4DD" w14:textId="77777777" w:rsidR="0024033B" w:rsidRPr="0024033B" w:rsidRDefault="0024033B" w:rsidP="0024033B">
      <w:pPr>
        <w:bidi/>
        <w:jc w:val="both"/>
        <w:rPr>
          <w:rFonts w:cs="David" w:hint="cs"/>
          <w:rtl/>
        </w:rPr>
      </w:pPr>
    </w:p>
    <w:p w14:paraId="209B9F02" w14:textId="77777777" w:rsidR="0024033B" w:rsidRPr="0024033B" w:rsidRDefault="0024033B" w:rsidP="0024033B">
      <w:pPr>
        <w:bidi/>
        <w:ind w:firstLine="567"/>
        <w:jc w:val="both"/>
        <w:rPr>
          <w:rFonts w:cs="David" w:hint="cs"/>
          <w:rtl/>
        </w:rPr>
      </w:pPr>
      <w:r w:rsidRPr="0024033B">
        <w:rPr>
          <w:rFonts w:cs="David" w:hint="cs"/>
          <w:rtl/>
        </w:rPr>
        <w:t>אני ערה לחלוטין לאינטרסים הקואליציוניים. עם זאת, עקבתי אחרי הדברים שנאמרו. אני מצטטת. נאמר "נוהג בלתי מתפשר" על-ידי יושב-ראש האופוזיציה,</w:t>
      </w:r>
      <w:r w:rsidRPr="0024033B">
        <w:rPr>
          <w:rFonts w:cs="David" w:hint="cs"/>
        </w:rPr>
        <w:t xml:space="preserve"> </w:t>
      </w:r>
      <w:r w:rsidRPr="0024033B">
        <w:rPr>
          <w:rFonts w:cs="David" w:hint="cs"/>
          <w:rtl/>
        </w:rPr>
        <w:t xml:space="preserve">"רמיסת נורמות בכנסת", חינוך טוב שהוא קיבל. אני לא מטילה דופי בהתנהלות חבר הכנסת גדעון סער. להיפך, אין לי שום עניין אישי. </w:t>
      </w:r>
    </w:p>
    <w:p w14:paraId="0D2FD8B6" w14:textId="77777777" w:rsidR="0024033B" w:rsidRPr="0024033B" w:rsidRDefault="0024033B" w:rsidP="0024033B">
      <w:pPr>
        <w:bidi/>
        <w:jc w:val="both"/>
        <w:rPr>
          <w:rFonts w:cs="David" w:hint="cs"/>
          <w:rtl/>
        </w:rPr>
      </w:pPr>
    </w:p>
    <w:p w14:paraId="7F996E71"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3C2EEB53" w14:textId="77777777" w:rsidR="0024033B" w:rsidRPr="0024033B" w:rsidRDefault="0024033B" w:rsidP="0024033B">
      <w:pPr>
        <w:bidi/>
        <w:jc w:val="both"/>
        <w:rPr>
          <w:rFonts w:cs="David" w:hint="cs"/>
          <w:u w:val="single"/>
          <w:rtl/>
        </w:rPr>
      </w:pPr>
    </w:p>
    <w:p w14:paraId="6F0695CF" w14:textId="77777777" w:rsidR="0024033B" w:rsidRPr="0024033B" w:rsidRDefault="0024033B" w:rsidP="0024033B">
      <w:pPr>
        <w:bidi/>
        <w:jc w:val="both"/>
        <w:rPr>
          <w:rFonts w:cs="David" w:hint="cs"/>
          <w:rtl/>
        </w:rPr>
      </w:pPr>
      <w:r w:rsidRPr="0024033B">
        <w:rPr>
          <w:rFonts w:cs="David" w:hint="cs"/>
          <w:rtl/>
        </w:rPr>
        <w:tab/>
        <w:t xml:space="preserve">זה הישג גדול שלי, שאת לא מטילה דופי. </w:t>
      </w:r>
    </w:p>
    <w:p w14:paraId="6AAE0B0D" w14:textId="77777777" w:rsidR="0024033B" w:rsidRPr="0024033B" w:rsidRDefault="0024033B" w:rsidP="0024033B">
      <w:pPr>
        <w:bidi/>
        <w:jc w:val="both"/>
        <w:rPr>
          <w:rFonts w:cs="David" w:hint="cs"/>
          <w:rtl/>
        </w:rPr>
      </w:pPr>
    </w:p>
    <w:p w14:paraId="31EADE72" w14:textId="77777777" w:rsidR="0024033B" w:rsidRPr="0024033B" w:rsidRDefault="0024033B" w:rsidP="0024033B">
      <w:pPr>
        <w:pStyle w:val="Heading5"/>
        <w:rPr>
          <w:rFonts w:hint="cs"/>
          <w:rtl/>
        </w:rPr>
      </w:pPr>
      <w:r w:rsidRPr="0024033B">
        <w:rPr>
          <w:rFonts w:hint="cs"/>
          <w:u w:val="single"/>
          <w:rtl/>
        </w:rPr>
        <w:t>אסתרינה טרטמן:</w:t>
      </w:r>
    </w:p>
    <w:p w14:paraId="1A648466" w14:textId="77777777" w:rsidR="0024033B" w:rsidRPr="0024033B" w:rsidRDefault="0024033B" w:rsidP="0024033B">
      <w:pPr>
        <w:pStyle w:val="Heading5"/>
        <w:rPr>
          <w:rFonts w:hint="cs"/>
          <w:rtl/>
        </w:rPr>
      </w:pPr>
    </w:p>
    <w:p w14:paraId="1D37ED63" w14:textId="77777777" w:rsidR="0024033B" w:rsidRPr="0024033B" w:rsidRDefault="0024033B" w:rsidP="0024033B">
      <w:pPr>
        <w:bidi/>
        <w:jc w:val="both"/>
        <w:rPr>
          <w:rFonts w:cs="David" w:hint="cs"/>
          <w:rtl/>
        </w:rPr>
      </w:pPr>
      <w:r w:rsidRPr="0024033B">
        <w:rPr>
          <w:rFonts w:cs="David" w:hint="cs"/>
          <w:rtl/>
        </w:rPr>
        <w:tab/>
        <w:t xml:space="preserve">אני לא מטילה דופי. באופיי אני תמיד רואה את החיובי, לצערי אין לי פרטנרים. יש לי יתרון גדול שאני חדשה בכנסת, ואני רואה בזה יתרון, כי עדיין לא נדבקתי בכל מיני חולאים. אני אומרת זאת בפה מלה, הטפתי לזה בראשית דרכי כאן. המטרות האמיתיות שלשמען הגענו לכאן, כנבחרים, לשרת את האינטרס של הציבור בישראל </w:t>
      </w:r>
      <w:r w:rsidRPr="0024033B">
        <w:rPr>
          <w:rFonts w:cs="David"/>
          <w:rtl/>
        </w:rPr>
        <w:t>–</w:t>
      </w:r>
      <w:r w:rsidRPr="0024033B">
        <w:rPr>
          <w:rFonts w:cs="David" w:hint="cs"/>
          <w:rtl/>
        </w:rPr>
        <w:t xml:space="preserve"> אנחנו קצת מתלבלבים ויום אחרי שנבחרנו הופכים את זה לאינטרסים של קואליציה ואופוזיציה. אני מצרה על כך, והערתי על כך באופן עקיב בראשית דרכי. </w:t>
      </w:r>
    </w:p>
    <w:p w14:paraId="059AA883" w14:textId="77777777" w:rsidR="0024033B" w:rsidRPr="0024033B" w:rsidRDefault="0024033B" w:rsidP="0024033B">
      <w:pPr>
        <w:bidi/>
        <w:jc w:val="both"/>
        <w:rPr>
          <w:rFonts w:cs="David" w:hint="cs"/>
          <w:rtl/>
        </w:rPr>
      </w:pPr>
    </w:p>
    <w:p w14:paraId="193F7040" w14:textId="77777777" w:rsidR="0024033B" w:rsidRPr="0024033B" w:rsidRDefault="0024033B" w:rsidP="0024033B">
      <w:pPr>
        <w:bidi/>
        <w:ind w:firstLine="567"/>
        <w:jc w:val="both"/>
        <w:rPr>
          <w:rFonts w:cs="David" w:hint="cs"/>
          <w:rtl/>
        </w:rPr>
      </w:pPr>
      <w:r w:rsidRPr="0024033B">
        <w:rPr>
          <w:rFonts w:cs="David" w:hint="cs"/>
          <w:rtl/>
        </w:rPr>
        <w:t xml:space="preserve">מדברים על נוהג בלתי מתפשר. עד כמה שזכור לי הנוהג הבלתי מתפשר הזה נכון גם לוועדת הכנסת ולוועדת הכספים. מדוע יושרו והגינותו של מי שמוביל את האופוזיציה לא עמדה לו במשך שישה חודשים </w:t>
      </w:r>
      <w:r w:rsidRPr="0024033B">
        <w:rPr>
          <w:rFonts w:cs="David"/>
          <w:rtl/>
        </w:rPr>
        <w:t>–</w:t>
      </w:r>
      <w:r w:rsidRPr="0024033B">
        <w:rPr>
          <w:rFonts w:cs="David" w:hint="cs"/>
          <w:rtl/>
        </w:rPr>
        <w:t xml:space="preserve"> ללכת על הגינות וצדק עד הסוף? מה קרה, איפה ההגינות? אם זה נוהג בלתי מתפשר ואם ההגינות היא גולת הכותרת, </w:t>
      </w:r>
    </w:p>
    <w:p w14:paraId="31C205BE" w14:textId="77777777" w:rsidR="0024033B" w:rsidRPr="0024033B" w:rsidRDefault="0024033B" w:rsidP="0024033B">
      <w:pPr>
        <w:bidi/>
        <w:jc w:val="both"/>
        <w:rPr>
          <w:rFonts w:cs="David" w:hint="cs"/>
          <w:rtl/>
        </w:rPr>
      </w:pPr>
    </w:p>
    <w:p w14:paraId="7B63103A" w14:textId="77777777" w:rsidR="0024033B" w:rsidRPr="0024033B" w:rsidRDefault="0024033B" w:rsidP="0024033B">
      <w:pPr>
        <w:bidi/>
        <w:jc w:val="both"/>
        <w:rPr>
          <w:rFonts w:cs="David" w:hint="cs"/>
          <w:rtl/>
        </w:rPr>
      </w:pPr>
      <w:r w:rsidRPr="0024033B">
        <w:rPr>
          <w:rFonts w:cs="David" w:hint="cs"/>
          <w:u w:val="single"/>
          <w:rtl/>
        </w:rPr>
        <w:t>אבשלום וילן:</w:t>
      </w:r>
    </w:p>
    <w:p w14:paraId="227288D8" w14:textId="77777777" w:rsidR="0024033B" w:rsidRPr="0024033B" w:rsidRDefault="0024033B" w:rsidP="0024033B">
      <w:pPr>
        <w:bidi/>
        <w:jc w:val="both"/>
        <w:rPr>
          <w:rFonts w:cs="David" w:hint="cs"/>
          <w:rtl/>
        </w:rPr>
      </w:pPr>
    </w:p>
    <w:p w14:paraId="1EF87F0B" w14:textId="77777777" w:rsidR="0024033B" w:rsidRPr="0024033B" w:rsidRDefault="0024033B" w:rsidP="0024033B">
      <w:pPr>
        <w:bidi/>
        <w:jc w:val="both"/>
        <w:rPr>
          <w:rFonts w:cs="David" w:hint="cs"/>
          <w:rtl/>
        </w:rPr>
      </w:pPr>
      <w:r w:rsidRPr="0024033B">
        <w:rPr>
          <w:rFonts w:cs="David" w:hint="cs"/>
          <w:rtl/>
        </w:rPr>
        <w:tab/>
        <w:t>את באמת לא מבינה את ההבדל? איפה הנורמות החדשות?</w:t>
      </w:r>
    </w:p>
    <w:p w14:paraId="3E2E81CB" w14:textId="77777777" w:rsidR="0024033B" w:rsidRPr="0024033B" w:rsidRDefault="0024033B" w:rsidP="0024033B">
      <w:pPr>
        <w:bidi/>
        <w:jc w:val="both"/>
        <w:rPr>
          <w:rFonts w:cs="David" w:hint="cs"/>
          <w:rtl/>
        </w:rPr>
      </w:pPr>
    </w:p>
    <w:p w14:paraId="19361673"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B07FB1D" w14:textId="77777777" w:rsidR="0024033B" w:rsidRPr="0024033B" w:rsidRDefault="0024033B" w:rsidP="0024033B">
      <w:pPr>
        <w:bidi/>
        <w:jc w:val="both"/>
        <w:rPr>
          <w:rFonts w:cs="David" w:hint="cs"/>
          <w:rtl/>
        </w:rPr>
      </w:pPr>
    </w:p>
    <w:p w14:paraId="0C39705D" w14:textId="77777777" w:rsidR="0024033B" w:rsidRPr="0024033B" w:rsidRDefault="0024033B" w:rsidP="0024033B">
      <w:pPr>
        <w:bidi/>
        <w:ind w:firstLine="567"/>
        <w:jc w:val="both"/>
        <w:rPr>
          <w:rFonts w:cs="David" w:hint="cs"/>
          <w:rtl/>
        </w:rPr>
      </w:pPr>
      <w:r w:rsidRPr="0024033B">
        <w:rPr>
          <w:rFonts w:cs="David" w:hint="cs"/>
          <w:rtl/>
        </w:rPr>
        <w:t>חבר הכנסת וילן.</w:t>
      </w:r>
    </w:p>
    <w:p w14:paraId="129857AF" w14:textId="77777777" w:rsidR="0024033B" w:rsidRPr="0024033B" w:rsidRDefault="0024033B" w:rsidP="0024033B">
      <w:pPr>
        <w:bidi/>
        <w:jc w:val="both"/>
        <w:rPr>
          <w:rFonts w:cs="David" w:hint="cs"/>
          <w:rtl/>
        </w:rPr>
      </w:pPr>
    </w:p>
    <w:p w14:paraId="79689B61" w14:textId="77777777" w:rsidR="0024033B" w:rsidRPr="0024033B" w:rsidRDefault="0024033B" w:rsidP="0024033B">
      <w:pPr>
        <w:bidi/>
        <w:jc w:val="both"/>
        <w:rPr>
          <w:rFonts w:cs="David" w:hint="cs"/>
          <w:rtl/>
        </w:rPr>
      </w:pPr>
      <w:r w:rsidRPr="0024033B">
        <w:rPr>
          <w:rFonts w:cs="David" w:hint="cs"/>
          <w:u w:val="single"/>
          <w:rtl/>
        </w:rPr>
        <w:t>יורם מרציאנו:</w:t>
      </w:r>
    </w:p>
    <w:p w14:paraId="3D1DCB07" w14:textId="77777777" w:rsidR="0024033B" w:rsidRPr="0024033B" w:rsidRDefault="0024033B" w:rsidP="0024033B">
      <w:pPr>
        <w:bidi/>
        <w:jc w:val="both"/>
        <w:rPr>
          <w:rFonts w:cs="David" w:hint="cs"/>
          <w:rtl/>
        </w:rPr>
      </w:pPr>
    </w:p>
    <w:p w14:paraId="3B02AFDF" w14:textId="77777777" w:rsidR="0024033B" w:rsidRPr="0024033B" w:rsidRDefault="0024033B" w:rsidP="0024033B">
      <w:pPr>
        <w:bidi/>
        <w:jc w:val="both"/>
        <w:rPr>
          <w:rFonts w:cs="David" w:hint="cs"/>
          <w:rtl/>
        </w:rPr>
      </w:pPr>
      <w:r w:rsidRPr="0024033B">
        <w:rPr>
          <w:rFonts w:cs="David" w:hint="cs"/>
          <w:rtl/>
        </w:rPr>
        <w:tab/>
        <w:t xml:space="preserve">אבו, אנחנו מבקשים להגן על חברתנו מהקואליציה. </w:t>
      </w:r>
    </w:p>
    <w:p w14:paraId="7121E02A" w14:textId="77777777" w:rsidR="0024033B" w:rsidRPr="0024033B" w:rsidRDefault="0024033B" w:rsidP="0024033B">
      <w:pPr>
        <w:bidi/>
        <w:jc w:val="both"/>
        <w:rPr>
          <w:rFonts w:cs="David" w:hint="cs"/>
          <w:rtl/>
        </w:rPr>
      </w:pPr>
    </w:p>
    <w:p w14:paraId="3BA1A983" w14:textId="77777777" w:rsidR="0024033B" w:rsidRPr="0024033B" w:rsidRDefault="0024033B" w:rsidP="0024033B">
      <w:pPr>
        <w:pStyle w:val="Heading5"/>
        <w:rPr>
          <w:rFonts w:hint="cs"/>
          <w:rtl/>
        </w:rPr>
      </w:pPr>
      <w:r w:rsidRPr="0024033B">
        <w:rPr>
          <w:rFonts w:hint="cs"/>
          <w:u w:val="single"/>
          <w:rtl/>
        </w:rPr>
        <w:t>אסתרינה טרטמן:</w:t>
      </w:r>
    </w:p>
    <w:p w14:paraId="43F0E2FA" w14:textId="77777777" w:rsidR="0024033B" w:rsidRPr="0024033B" w:rsidRDefault="0024033B" w:rsidP="0024033B">
      <w:pPr>
        <w:pStyle w:val="Heading5"/>
        <w:rPr>
          <w:rFonts w:hint="cs"/>
          <w:rtl/>
        </w:rPr>
      </w:pPr>
    </w:p>
    <w:p w14:paraId="0B40693D" w14:textId="77777777" w:rsidR="0024033B" w:rsidRPr="0024033B" w:rsidRDefault="0024033B" w:rsidP="0024033B">
      <w:pPr>
        <w:bidi/>
        <w:jc w:val="both"/>
        <w:rPr>
          <w:rFonts w:cs="David" w:hint="cs"/>
          <w:rtl/>
        </w:rPr>
      </w:pPr>
      <w:r w:rsidRPr="0024033B">
        <w:rPr>
          <w:rFonts w:cs="David" w:hint="cs"/>
          <w:rtl/>
        </w:rPr>
        <w:tab/>
        <w:t>גם כשהאיחוד הלאומי ייכנס לקואליציה, הם יקבלו את זה. זה בסדר, אני מפרגנת, אני לא מטילה דופי גם כשזה...</w:t>
      </w:r>
    </w:p>
    <w:p w14:paraId="41120986" w14:textId="77777777" w:rsidR="0024033B" w:rsidRPr="0024033B" w:rsidRDefault="0024033B" w:rsidP="0024033B">
      <w:pPr>
        <w:bidi/>
        <w:jc w:val="both"/>
        <w:rPr>
          <w:rFonts w:cs="David" w:hint="cs"/>
          <w:rtl/>
        </w:rPr>
      </w:pPr>
    </w:p>
    <w:p w14:paraId="6C0434A4" w14:textId="77777777" w:rsidR="0024033B" w:rsidRPr="0024033B" w:rsidRDefault="0024033B" w:rsidP="0024033B">
      <w:pPr>
        <w:bidi/>
        <w:ind w:firstLine="567"/>
        <w:jc w:val="both"/>
        <w:rPr>
          <w:rFonts w:cs="David" w:hint="cs"/>
          <w:rtl/>
        </w:rPr>
      </w:pPr>
      <w:r w:rsidRPr="0024033B">
        <w:rPr>
          <w:rFonts w:cs="David" w:hint="cs"/>
          <w:rtl/>
        </w:rPr>
        <w:t xml:space="preserve"> איפה העניין של הנורמות בכנסת? כבר אמר בהגינות מוחלטת חבר הכנסת רובי ריבלין, שאמר היושב-ראש. הוא אמר בפירוש: אני מודה שההצבעה שלי היא פוליטית נקייה, היא לא עניינית. למה, כי היו תקדימים: בוועדה הראשונה חבר כנסת טולדנו שימש יושב-ראש הוועדה והוא היה איש קואליציה. היה תקדים של פרופ' ליבאי, ואני מניחה שאיש לא יטיל ספק ביושרו ובאמינותו. הוא לא רק היה חבר קואליציה, אלא בן סיעתו של ראש הממשלה. הוא כיהן כיושב-ראש הוועדה בשתי קדנציות. וראו זה פלא, דווקא הוא, שהיה יושב-ראש מטעם הקואליציה, מטעם הסיעה, הוא שהביא לוועדת חקירה ממלכתית </w:t>
      </w:r>
      <w:r w:rsidRPr="0024033B">
        <w:rPr>
          <w:rFonts w:cs="David"/>
          <w:rtl/>
        </w:rPr>
        <w:t>–</w:t>
      </w:r>
      <w:r w:rsidRPr="0024033B">
        <w:rPr>
          <w:rFonts w:cs="David" w:hint="cs"/>
          <w:rtl/>
        </w:rPr>
        <w:t xml:space="preserve"> דוח בייסקי. </w:t>
      </w:r>
    </w:p>
    <w:p w14:paraId="7864650C" w14:textId="77777777" w:rsidR="0024033B" w:rsidRPr="0024033B" w:rsidRDefault="0024033B" w:rsidP="0024033B">
      <w:pPr>
        <w:bidi/>
        <w:ind w:firstLine="567"/>
        <w:jc w:val="both"/>
        <w:rPr>
          <w:rFonts w:cs="David" w:hint="cs"/>
          <w:rtl/>
        </w:rPr>
      </w:pPr>
    </w:p>
    <w:p w14:paraId="3E8565BC" w14:textId="77777777" w:rsidR="0024033B" w:rsidRPr="0024033B" w:rsidRDefault="0024033B" w:rsidP="0024033B">
      <w:pPr>
        <w:bidi/>
        <w:ind w:firstLine="567"/>
        <w:jc w:val="both"/>
        <w:rPr>
          <w:rFonts w:cs="David" w:hint="cs"/>
          <w:rtl/>
        </w:rPr>
      </w:pPr>
      <w:r w:rsidRPr="0024033B">
        <w:rPr>
          <w:rFonts w:cs="David" w:hint="cs"/>
          <w:rtl/>
        </w:rPr>
        <w:t xml:space="preserve">כלומר, יש קונסנזוס שאין פגם בהתנהלות האישית של בני האדם. דווקא בתקופה הצרה שבה מילאתי את מקום חבר הכנסת שטרן בוועדה התרשמתי שדווקא בוועדה ההבדל בין קואליציה לאופוזיציה מטושטש לחלוטין. העשייה עניינית: לתמוך את דברי המבקר, להיצמד לביקורת ולבקר כשצריך. </w:t>
      </w:r>
    </w:p>
    <w:p w14:paraId="1E9CB830" w14:textId="77777777" w:rsidR="0024033B" w:rsidRPr="0024033B" w:rsidRDefault="0024033B" w:rsidP="0024033B">
      <w:pPr>
        <w:bidi/>
        <w:ind w:firstLine="567"/>
        <w:jc w:val="both"/>
        <w:rPr>
          <w:rFonts w:cs="David" w:hint="cs"/>
          <w:rtl/>
        </w:rPr>
      </w:pPr>
    </w:p>
    <w:p w14:paraId="7D52C993" w14:textId="77777777" w:rsidR="0024033B" w:rsidRPr="0024033B" w:rsidRDefault="0024033B" w:rsidP="0024033B">
      <w:pPr>
        <w:bidi/>
        <w:ind w:firstLine="567"/>
        <w:jc w:val="both"/>
        <w:rPr>
          <w:rFonts w:cs="David" w:hint="cs"/>
          <w:rtl/>
        </w:rPr>
      </w:pPr>
      <w:r w:rsidRPr="0024033B">
        <w:rPr>
          <w:rFonts w:cs="David" w:hint="cs"/>
          <w:rtl/>
        </w:rPr>
        <w:t xml:space="preserve">נדמה לי שאפילו אני אישית, ברמה האישית, כחברת קואליציה, לא חסכתי ביקורת בישיבה האחרונה שהיתה: ביקרתי את בחירת ראש הממשלה שלא להגיע לוועדה. ושום השפעה פוליטית כזאת או אחרת לא העיבה על התנהלותי. כי תודה לאל, חבר הכנסת סער אמר שבא עם חינוך טוב, וגם אני זכיתי לחינוך מעולה, תודה לאל. גם אני ניחנתי, תודה לאל, בחינוך, וההיסטוריה מעידה על כך: יושר, והגינות וצדק הם שמובילים.  </w:t>
      </w:r>
    </w:p>
    <w:p w14:paraId="6C0BF8D2" w14:textId="77777777" w:rsidR="0024033B" w:rsidRPr="0024033B" w:rsidRDefault="0024033B" w:rsidP="0024033B">
      <w:pPr>
        <w:bidi/>
        <w:jc w:val="both"/>
        <w:rPr>
          <w:rFonts w:cs="David" w:hint="cs"/>
          <w:rtl/>
        </w:rPr>
      </w:pPr>
    </w:p>
    <w:p w14:paraId="22558A33" w14:textId="77777777" w:rsidR="0024033B" w:rsidRPr="0024033B" w:rsidRDefault="0024033B" w:rsidP="0024033B">
      <w:pPr>
        <w:bidi/>
        <w:ind w:firstLine="567"/>
        <w:jc w:val="both"/>
        <w:rPr>
          <w:rFonts w:cs="David" w:hint="cs"/>
          <w:rtl/>
        </w:rPr>
      </w:pPr>
      <w:r w:rsidRPr="0024033B">
        <w:rPr>
          <w:rFonts w:cs="David" w:hint="cs"/>
          <w:rtl/>
        </w:rPr>
        <w:t xml:space="preserve">יתרה מזאת, קואליציה ואופוזיציה לא משחקות אצלי, במלוא מובן המילה, כי גם אני הטפתי להגינות ויושר. כך שאין עניין של פסול ודופי אישיים. </w:t>
      </w:r>
    </w:p>
    <w:p w14:paraId="46A38E62" w14:textId="77777777" w:rsidR="0024033B" w:rsidRPr="0024033B" w:rsidRDefault="0024033B" w:rsidP="0024033B">
      <w:pPr>
        <w:bidi/>
        <w:ind w:firstLine="567"/>
        <w:jc w:val="both"/>
        <w:rPr>
          <w:rFonts w:cs="David" w:hint="cs"/>
          <w:rtl/>
        </w:rPr>
      </w:pPr>
    </w:p>
    <w:p w14:paraId="0B9A26DD" w14:textId="77777777" w:rsidR="0024033B" w:rsidRPr="0024033B" w:rsidRDefault="0024033B" w:rsidP="0024033B">
      <w:pPr>
        <w:bidi/>
        <w:ind w:firstLine="567"/>
        <w:jc w:val="both"/>
        <w:rPr>
          <w:rFonts w:cs="David" w:hint="cs"/>
          <w:rtl/>
        </w:rPr>
      </w:pPr>
      <w:r w:rsidRPr="0024033B">
        <w:rPr>
          <w:rFonts w:cs="David" w:hint="cs"/>
          <w:rtl/>
        </w:rPr>
        <w:t xml:space="preserve">אני כן מצפה לשני דברים. היועצת המשפטית כבר אמרה שאין פה סוגיה של תקנון שוועדת הכנסת אמורה לדון בה, ואני מכבדת את הוועדה ואת היושבת-ראש שלה. אין עניין של חוקיות, אין עניין של נוהל שחייבים לפעול לפיו. אין ספק שאם היה עניין שמחויב מהתקנות או מנוהל או מחוק, בוודאי, ישראל ביתנו לא היתה סוטה ימינה או שמאלה בהתנהלות שלה, כי אנחנו הולכים בדרך הזאת. יש פה עניין נקודתי, ואני באמת מצפה מחברי האופוזיציה ומחברי הבית שיתנהלו בצורה הוגנת וראויה. הקדמנו ואמרנו שאין ישראל ביתנו אוחזת דווקא בוועדה לביקורת המדינה. אני כן יודעת שחברי הוועדה הזאת, בראשות היושבת-ראש, יתמכו בעשייה שמחויבת מכוח החוק הפרלמנטרי. החוק הפרלמנטרי מחייב את חברי הכנסת ואת חברי סיעות הבית לעבוד למען הבוחרים, כל אחד והציבור שלו. זו חובתנו. הכלים שניתנו לנו הם כלים פרלמנטריים ולא קואליציוניים או אופוזיציוניים. אחד מהכלים הן הוועדות. </w:t>
      </w:r>
    </w:p>
    <w:p w14:paraId="33D196EC" w14:textId="77777777" w:rsidR="0024033B" w:rsidRPr="0024033B" w:rsidRDefault="0024033B" w:rsidP="0024033B">
      <w:pPr>
        <w:bidi/>
        <w:jc w:val="both"/>
        <w:rPr>
          <w:rFonts w:cs="David" w:hint="cs"/>
          <w:rtl/>
        </w:rPr>
      </w:pPr>
    </w:p>
    <w:p w14:paraId="0A979CC7"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56624E1" w14:textId="77777777" w:rsidR="0024033B" w:rsidRPr="0024033B" w:rsidRDefault="0024033B" w:rsidP="0024033B">
      <w:pPr>
        <w:bidi/>
        <w:jc w:val="both"/>
        <w:rPr>
          <w:rFonts w:cs="David" w:hint="cs"/>
          <w:rtl/>
        </w:rPr>
      </w:pPr>
    </w:p>
    <w:p w14:paraId="6AA1BA7B" w14:textId="77777777" w:rsidR="0024033B" w:rsidRPr="0024033B" w:rsidRDefault="0024033B" w:rsidP="0024033B">
      <w:pPr>
        <w:bidi/>
        <w:ind w:firstLine="567"/>
        <w:jc w:val="both"/>
        <w:rPr>
          <w:rFonts w:cs="David" w:hint="cs"/>
          <w:rtl/>
        </w:rPr>
      </w:pPr>
      <w:r w:rsidRPr="0024033B">
        <w:rPr>
          <w:rFonts w:cs="David" w:hint="cs"/>
          <w:rtl/>
        </w:rPr>
        <w:t xml:space="preserve">אחד התפקידים של הכנסת הוא גם לפקח על הממשלה, ואני אומרת זאת כחברת קואליציה. האם לדעתך יכול להיות שהוועדה לביקורת המדינה, שתפקידה גם לפקח וגם לבקר, בין היתר, את כל תפקודה של הממשלה </w:t>
      </w:r>
      <w:r w:rsidRPr="0024033B">
        <w:rPr>
          <w:rFonts w:cs="David"/>
          <w:rtl/>
        </w:rPr>
        <w:t>–</w:t>
      </w:r>
      <w:r w:rsidRPr="0024033B">
        <w:rPr>
          <w:rFonts w:cs="David" w:hint="cs"/>
          <w:rtl/>
        </w:rPr>
        <w:t xml:space="preserve"> האם ראוי ונכון שכך יהיה דווקא בתקופה זו, ואני לא מטילה דופי בעבודתך ולא ביושרך ולא באמונה שלך. ואני גם לא מדברת על המסורת כרגע. </w:t>
      </w:r>
    </w:p>
    <w:p w14:paraId="597BEC81" w14:textId="77777777" w:rsidR="0024033B" w:rsidRPr="0024033B" w:rsidRDefault="0024033B" w:rsidP="0024033B">
      <w:pPr>
        <w:bidi/>
        <w:jc w:val="both"/>
        <w:rPr>
          <w:rFonts w:cs="David" w:hint="cs"/>
          <w:rtl/>
        </w:rPr>
      </w:pPr>
    </w:p>
    <w:p w14:paraId="022CF951" w14:textId="77777777" w:rsidR="0024033B" w:rsidRPr="0024033B" w:rsidRDefault="0024033B" w:rsidP="0024033B">
      <w:pPr>
        <w:pStyle w:val="Heading5"/>
        <w:rPr>
          <w:rFonts w:hint="cs"/>
          <w:rtl/>
        </w:rPr>
      </w:pPr>
      <w:r w:rsidRPr="0024033B">
        <w:rPr>
          <w:rFonts w:hint="cs"/>
          <w:u w:val="single"/>
          <w:rtl/>
        </w:rPr>
        <w:t>אביגדור יצחקי:</w:t>
      </w:r>
    </w:p>
    <w:p w14:paraId="126553D9" w14:textId="77777777" w:rsidR="0024033B" w:rsidRPr="0024033B" w:rsidRDefault="0024033B" w:rsidP="0024033B">
      <w:pPr>
        <w:pStyle w:val="Heading5"/>
        <w:rPr>
          <w:rFonts w:hint="cs"/>
          <w:rtl/>
        </w:rPr>
      </w:pPr>
    </w:p>
    <w:p w14:paraId="544E60E2" w14:textId="77777777" w:rsidR="0024033B" w:rsidRPr="0024033B" w:rsidRDefault="0024033B" w:rsidP="0024033B">
      <w:pPr>
        <w:bidi/>
        <w:jc w:val="both"/>
        <w:rPr>
          <w:rFonts w:cs="David" w:hint="cs"/>
          <w:rtl/>
        </w:rPr>
      </w:pPr>
      <w:r w:rsidRPr="0024033B">
        <w:rPr>
          <w:rFonts w:cs="David" w:hint="cs"/>
          <w:rtl/>
        </w:rPr>
        <w:tab/>
        <w:t>מה שנעשה אתמול בוועדה לביקורת המדינה,</w:t>
      </w:r>
    </w:p>
    <w:p w14:paraId="5DE79FA8" w14:textId="77777777" w:rsidR="0024033B" w:rsidRPr="0024033B" w:rsidRDefault="0024033B" w:rsidP="0024033B">
      <w:pPr>
        <w:bidi/>
        <w:jc w:val="both"/>
        <w:rPr>
          <w:rFonts w:cs="David" w:hint="cs"/>
          <w:rtl/>
        </w:rPr>
      </w:pPr>
    </w:p>
    <w:p w14:paraId="19E4DCE8"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BFB60D5" w14:textId="77777777" w:rsidR="0024033B" w:rsidRPr="0024033B" w:rsidRDefault="0024033B" w:rsidP="0024033B">
      <w:pPr>
        <w:bidi/>
        <w:jc w:val="both"/>
        <w:rPr>
          <w:rFonts w:cs="David" w:hint="cs"/>
          <w:rtl/>
        </w:rPr>
      </w:pPr>
    </w:p>
    <w:p w14:paraId="75BEC030" w14:textId="77777777" w:rsidR="0024033B" w:rsidRPr="0024033B" w:rsidRDefault="0024033B" w:rsidP="0024033B">
      <w:pPr>
        <w:bidi/>
        <w:ind w:firstLine="567"/>
        <w:jc w:val="both"/>
        <w:rPr>
          <w:rFonts w:cs="David" w:hint="cs"/>
          <w:rtl/>
        </w:rPr>
      </w:pPr>
      <w:r w:rsidRPr="0024033B">
        <w:rPr>
          <w:rFonts w:cs="David" w:hint="cs"/>
          <w:rtl/>
        </w:rPr>
        <w:t xml:space="preserve">אני לא שואלת אותך, חבר הכנסת יצחקי, אני שואלת את חברת הכנסת טרטמן. </w:t>
      </w:r>
    </w:p>
    <w:p w14:paraId="31DFF889" w14:textId="77777777" w:rsidR="0024033B" w:rsidRPr="0024033B" w:rsidRDefault="0024033B" w:rsidP="0024033B">
      <w:pPr>
        <w:bidi/>
        <w:jc w:val="both"/>
        <w:rPr>
          <w:rFonts w:cs="David" w:hint="cs"/>
          <w:rtl/>
        </w:rPr>
      </w:pPr>
    </w:p>
    <w:p w14:paraId="784E666C"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72BC4873" w14:textId="77777777" w:rsidR="0024033B" w:rsidRPr="0024033B" w:rsidRDefault="0024033B" w:rsidP="0024033B">
      <w:pPr>
        <w:bidi/>
        <w:jc w:val="both"/>
        <w:rPr>
          <w:rFonts w:cs="David" w:hint="cs"/>
          <w:rtl/>
        </w:rPr>
      </w:pPr>
    </w:p>
    <w:p w14:paraId="3C345080" w14:textId="77777777" w:rsidR="0024033B" w:rsidRPr="0024033B" w:rsidRDefault="0024033B" w:rsidP="0024033B">
      <w:pPr>
        <w:bidi/>
        <w:jc w:val="both"/>
        <w:rPr>
          <w:rFonts w:cs="David" w:hint="cs"/>
          <w:rtl/>
        </w:rPr>
      </w:pPr>
      <w:r w:rsidRPr="0024033B">
        <w:rPr>
          <w:rFonts w:cs="David" w:hint="cs"/>
          <w:rtl/>
        </w:rPr>
        <w:tab/>
        <w:t>זה בכלל לא קשור,</w:t>
      </w:r>
    </w:p>
    <w:p w14:paraId="3E01078E" w14:textId="77777777" w:rsidR="0024033B" w:rsidRPr="0024033B" w:rsidRDefault="0024033B" w:rsidP="0024033B">
      <w:pPr>
        <w:pStyle w:val="Heading5"/>
        <w:rPr>
          <w:rFonts w:hint="cs"/>
          <w:u w:val="single"/>
          <w:rtl/>
        </w:rPr>
      </w:pPr>
    </w:p>
    <w:p w14:paraId="488BB03F" w14:textId="77777777" w:rsidR="0024033B" w:rsidRPr="0024033B" w:rsidRDefault="0024033B" w:rsidP="0024033B">
      <w:pPr>
        <w:pStyle w:val="Heading5"/>
        <w:rPr>
          <w:rFonts w:hint="cs"/>
          <w:rtl/>
        </w:rPr>
      </w:pPr>
      <w:r w:rsidRPr="0024033B">
        <w:rPr>
          <w:rFonts w:hint="cs"/>
          <w:u w:val="single"/>
          <w:rtl/>
        </w:rPr>
        <w:t>אסתרינה טרטמן:</w:t>
      </w:r>
    </w:p>
    <w:p w14:paraId="31F53CAD" w14:textId="77777777" w:rsidR="0024033B" w:rsidRPr="0024033B" w:rsidRDefault="0024033B" w:rsidP="0024033B">
      <w:pPr>
        <w:pStyle w:val="Heading5"/>
        <w:rPr>
          <w:rFonts w:hint="cs"/>
          <w:rtl/>
        </w:rPr>
      </w:pPr>
    </w:p>
    <w:p w14:paraId="28257FE2" w14:textId="77777777" w:rsidR="0024033B" w:rsidRPr="0024033B" w:rsidRDefault="0024033B" w:rsidP="0024033B">
      <w:pPr>
        <w:bidi/>
        <w:jc w:val="both"/>
        <w:rPr>
          <w:rFonts w:cs="David" w:hint="cs"/>
          <w:rtl/>
        </w:rPr>
      </w:pPr>
      <w:r w:rsidRPr="0024033B">
        <w:rPr>
          <w:rFonts w:cs="David" w:hint="cs"/>
          <w:rtl/>
        </w:rPr>
        <w:tab/>
        <w:t xml:space="preserve">רבותי, זה לא מכובד, היושבת-ראש מדברת. </w:t>
      </w:r>
    </w:p>
    <w:p w14:paraId="41A7BC12" w14:textId="77777777" w:rsidR="0024033B" w:rsidRPr="0024033B" w:rsidRDefault="0024033B" w:rsidP="0024033B">
      <w:pPr>
        <w:bidi/>
        <w:jc w:val="both"/>
        <w:rPr>
          <w:rFonts w:cs="David" w:hint="cs"/>
          <w:rtl/>
        </w:rPr>
      </w:pPr>
    </w:p>
    <w:p w14:paraId="5AE6D681"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היו"ר רוחמה אברהם:</w:t>
      </w:r>
    </w:p>
    <w:p w14:paraId="64BFF624" w14:textId="77777777" w:rsidR="0024033B" w:rsidRPr="0024033B" w:rsidRDefault="0024033B" w:rsidP="0024033B">
      <w:pPr>
        <w:bidi/>
        <w:jc w:val="both"/>
        <w:rPr>
          <w:rFonts w:cs="David" w:hint="cs"/>
          <w:rtl/>
        </w:rPr>
      </w:pPr>
    </w:p>
    <w:p w14:paraId="3352B6C5" w14:textId="77777777" w:rsidR="0024033B" w:rsidRPr="0024033B" w:rsidRDefault="0024033B" w:rsidP="0024033B">
      <w:pPr>
        <w:bidi/>
        <w:ind w:firstLine="567"/>
        <w:jc w:val="both"/>
        <w:rPr>
          <w:rFonts w:cs="David" w:hint="cs"/>
          <w:rtl/>
        </w:rPr>
      </w:pPr>
      <w:r w:rsidRPr="0024033B">
        <w:rPr>
          <w:rFonts w:cs="David" w:hint="cs"/>
          <w:rtl/>
        </w:rPr>
        <w:t xml:space="preserve">אני מבקשת את התייחסותך לאחד התפקידים המרכזיים של הכנסת כגורם מפקח על הממשלה בתחומה של הוועדה לביקורת המדינה. </w:t>
      </w:r>
    </w:p>
    <w:p w14:paraId="073A686E" w14:textId="77777777" w:rsidR="0024033B" w:rsidRPr="0024033B" w:rsidRDefault="0024033B" w:rsidP="0024033B">
      <w:pPr>
        <w:bidi/>
        <w:jc w:val="both"/>
        <w:rPr>
          <w:rFonts w:cs="David" w:hint="cs"/>
          <w:rtl/>
        </w:rPr>
      </w:pPr>
    </w:p>
    <w:p w14:paraId="66C4F4AA" w14:textId="77777777" w:rsidR="0024033B" w:rsidRPr="0024033B" w:rsidRDefault="0024033B" w:rsidP="0024033B">
      <w:pPr>
        <w:pStyle w:val="Heading5"/>
        <w:rPr>
          <w:rFonts w:hint="cs"/>
          <w:rtl/>
        </w:rPr>
      </w:pPr>
      <w:r w:rsidRPr="0024033B">
        <w:rPr>
          <w:rFonts w:hint="cs"/>
          <w:u w:val="single"/>
          <w:rtl/>
        </w:rPr>
        <w:t>אסתרינה טרטמן:</w:t>
      </w:r>
    </w:p>
    <w:p w14:paraId="2CEAFA25" w14:textId="77777777" w:rsidR="0024033B" w:rsidRPr="0024033B" w:rsidRDefault="0024033B" w:rsidP="0024033B">
      <w:pPr>
        <w:bidi/>
        <w:jc w:val="both"/>
        <w:rPr>
          <w:rFonts w:cs="David" w:hint="cs"/>
          <w:rtl/>
        </w:rPr>
      </w:pPr>
      <w:r w:rsidRPr="0024033B">
        <w:rPr>
          <w:rFonts w:cs="David" w:hint="cs"/>
          <w:rtl/>
        </w:rPr>
        <w:tab/>
      </w:r>
    </w:p>
    <w:p w14:paraId="4D8B35DB" w14:textId="77777777" w:rsidR="0024033B" w:rsidRPr="0024033B" w:rsidRDefault="0024033B" w:rsidP="0024033B">
      <w:pPr>
        <w:bidi/>
        <w:ind w:firstLine="567"/>
        <w:jc w:val="both"/>
        <w:rPr>
          <w:rFonts w:cs="David" w:hint="cs"/>
          <w:rtl/>
        </w:rPr>
      </w:pPr>
      <w:r w:rsidRPr="0024033B">
        <w:rPr>
          <w:rFonts w:cs="David" w:hint="cs"/>
          <w:rtl/>
        </w:rPr>
        <w:t xml:space="preserve">קודם כול, אני חושבת שגם בתקנון יש סעיפים שמורים על כך שתפקיד הכנסת לבקר על עשייה כזאת ואחרת </w:t>
      </w:r>
      <w:r w:rsidRPr="0024033B">
        <w:rPr>
          <w:rFonts w:cs="David"/>
          <w:rtl/>
        </w:rPr>
        <w:t>–</w:t>
      </w:r>
      <w:r w:rsidRPr="0024033B">
        <w:rPr>
          <w:rFonts w:cs="David" w:hint="cs"/>
          <w:rtl/>
        </w:rPr>
        <w:t xml:space="preserve"> למשל מה שאנחנו חווים בימים אלו, התקציב. הממשלה בונה, והסוגיה מונחת לפתחה של ועדת הכספים ולפתחם של חברי הכנסת. הסוגיה בכלל לא שנויה במחלוקת. בודאי. אבל יש משהו שהתחלתי לומר קודם: אני יודעת שיש דם חם בקרב חברי קואליציה או אופוזיציה שמניעים אותם מניעים פוליטיים טהורים. אבל חברים, אנחנו בני אדם, אנחנו חייבים להשתמש בחינוך הטוב </w:t>
      </w:r>
      <w:r w:rsidRPr="0024033B">
        <w:rPr>
          <w:rFonts w:cs="David"/>
          <w:rtl/>
        </w:rPr>
        <w:t>–</w:t>
      </w:r>
      <w:r w:rsidRPr="0024033B">
        <w:rPr>
          <w:rFonts w:cs="David" w:hint="cs"/>
          <w:rtl/>
        </w:rPr>
        <w:t xml:space="preserve"> שחבר הכנסת סער העיד על עצמו שקיבל מהוריו ושגם אני קיבלתי מהורי </w:t>
      </w:r>
      <w:r w:rsidRPr="0024033B">
        <w:rPr>
          <w:rFonts w:cs="David"/>
          <w:rtl/>
        </w:rPr>
        <w:t>–</w:t>
      </w:r>
      <w:r w:rsidRPr="0024033B">
        <w:rPr>
          <w:rFonts w:cs="David" w:hint="cs"/>
          <w:rtl/>
        </w:rPr>
        <w:t xml:space="preserve"> ולהתעלות על עצמנו. במקומות מסוימים עלינו להיות הוגנים ולהבין. ואגב, אני תמימת דעים עם האופוזיציה שזה נמשך זמן רב מדי. זה לא עניין של ממשלה, כאן. </w:t>
      </w:r>
    </w:p>
    <w:p w14:paraId="709DF948" w14:textId="77777777" w:rsidR="0024033B" w:rsidRPr="0024033B" w:rsidRDefault="0024033B" w:rsidP="0024033B">
      <w:pPr>
        <w:bidi/>
        <w:ind w:firstLine="567"/>
        <w:jc w:val="both"/>
        <w:rPr>
          <w:rFonts w:cs="David" w:hint="cs"/>
          <w:rtl/>
        </w:rPr>
      </w:pPr>
    </w:p>
    <w:p w14:paraId="7771407B" w14:textId="77777777" w:rsidR="0024033B" w:rsidRPr="0024033B" w:rsidRDefault="0024033B" w:rsidP="0024033B">
      <w:pPr>
        <w:bidi/>
        <w:ind w:firstLine="567"/>
        <w:jc w:val="both"/>
        <w:rPr>
          <w:rFonts w:cs="David" w:hint="cs"/>
          <w:rtl/>
        </w:rPr>
      </w:pPr>
      <w:r w:rsidRPr="0024033B">
        <w:rPr>
          <w:rFonts w:cs="David" w:hint="cs"/>
          <w:rtl/>
        </w:rPr>
        <w:t xml:space="preserve">להזכירכם, סביב השולחן הזה, בימי הראשונים בבית הזה, ישבנו כוועדה מסדרת ודנו בוועדות, מי מקבל אילו ועדות, קואליציה ואופוזיציה וכו'. זה יצא מהשולחן הזה, בראשות חבר הכנסת יצחקי. </w:t>
      </w:r>
    </w:p>
    <w:p w14:paraId="4EC39C4E" w14:textId="77777777" w:rsidR="0024033B" w:rsidRPr="0024033B" w:rsidRDefault="0024033B" w:rsidP="0024033B">
      <w:pPr>
        <w:bidi/>
        <w:ind w:firstLine="567"/>
        <w:jc w:val="both"/>
        <w:rPr>
          <w:rFonts w:cs="David" w:hint="cs"/>
          <w:rtl/>
        </w:rPr>
      </w:pPr>
    </w:p>
    <w:p w14:paraId="41502C49" w14:textId="77777777" w:rsidR="0024033B" w:rsidRPr="0024033B" w:rsidRDefault="0024033B" w:rsidP="0024033B">
      <w:pPr>
        <w:bidi/>
        <w:ind w:firstLine="567"/>
        <w:jc w:val="both"/>
        <w:rPr>
          <w:rFonts w:cs="David" w:hint="cs"/>
          <w:rtl/>
        </w:rPr>
      </w:pPr>
      <w:r w:rsidRPr="0024033B">
        <w:rPr>
          <w:rFonts w:cs="David" w:hint="cs"/>
          <w:rtl/>
        </w:rPr>
        <w:t xml:space="preserve">אני סוברת שזה עדיין משחק באותו מגרש. זה בראשות הוועדה הזאת וחבר הכנסת יצחקי. אין חילוקי דעות לגבי מהות הוועדות. יש בינינו חילוקי דעות לגבי משך ההתנהלות </w:t>
      </w:r>
      <w:r w:rsidRPr="0024033B">
        <w:rPr>
          <w:rFonts w:cs="David"/>
          <w:rtl/>
        </w:rPr>
        <w:t>–</w:t>
      </w:r>
      <w:r w:rsidRPr="0024033B">
        <w:rPr>
          <w:rFonts w:cs="David" w:hint="cs"/>
          <w:rtl/>
        </w:rPr>
        <w:t xml:space="preserve"> וגם כאן אני לא בטוחה שיש חילוקי דעות. אני בטוחה שהשולחן הזה, בראשות היושבת-ראש, יסכים שחובת הבית הזה והשולחן הזה לאפשר לסיעת ישראל ביתנו, המונה 11 חברי כנסת, למלא את חובתה.</w:t>
      </w:r>
    </w:p>
    <w:p w14:paraId="3BBFBF17" w14:textId="77777777" w:rsidR="0024033B" w:rsidRPr="0024033B" w:rsidRDefault="0024033B" w:rsidP="0024033B">
      <w:pPr>
        <w:bidi/>
        <w:jc w:val="both"/>
        <w:rPr>
          <w:rFonts w:cs="David" w:hint="cs"/>
          <w:rtl/>
        </w:rPr>
      </w:pPr>
    </w:p>
    <w:p w14:paraId="4612B5A3" w14:textId="77777777" w:rsidR="0024033B" w:rsidRPr="0024033B" w:rsidRDefault="0024033B" w:rsidP="0024033B">
      <w:pPr>
        <w:bidi/>
        <w:jc w:val="both"/>
        <w:rPr>
          <w:rFonts w:cs="David" w:hint="cs"/>
          <w:rtl/>
        </w:rPr>
      </w:pPr>
      <w:r w:rsidRPr="0024033B">
        <w:rPr>
          <w:rFonts w:cs="David" w:hint="cs"/>
          <w:u w:val="single"/>
          <w:rtl/>
        </w:rPr>
        <w:t>אבשלום וילן:</w:t>
      </w:r>
    </w:p>
    <w:p w14:paraId="56CF17B6" w14:textId="77777777" w:rsidR="0024033B" w:rsidRPr="0024033B" w:rsidRDefault="0024033B" w:rsidP="0024033B">
      <w:pPr>
        <w:bidi/>
        <w:jc w:val="both"/>
        <w:rPr>
          <w:rFonts w:cs="David" w:hint="cs"/>
          <w:rtl/>
        </w:rPr>
      </w:pPr>
    </w:p>
    <w:p w14:paraId="61CD97BA" w14:textId="77777777" w:rsidR="0024033B" w:rsidRPr="0024033B" w:rsidRDefault="0024033B" w:rsidP="0024033B">
      <w:pPr>
        <w:bidi/>
        <w:jc w:val="both"/>
        <w:rPr>
          <w:rFonts w:cs="David" w:hint="cs"/>
          <w:rtl/>
        </w:rPr>
      </w:pPr>
      <w:r w:rsidRPr="0024033B">
        <w:rPr>
          <w:rFonts w:cs="David" w:hint="cs"/>
          <w:rtl/>
        </w:rPr>
        <w:tab/>
        <w:t>למה הדברים קשורים?</w:t>
      </w:r>
    </w:p>
    <w:p w14:paraId="2742A904" w14:textId="77777777" w:rsidR="0024033B" w:rsidRPr="0024033B" w:rsidRDefault="0024033B" w:rsidP="0024033B">
      <w:pPr>
        <w:bidi/>
        <w:jc w:val="both"/>
        <w:rPr>
          <w:rFonts w:cs="David" w:hint="cs"/>
          <w:rtl/>
        </w:rPr>
      </w:pPr>
    </w:p>
    <w:p w14:paraId="435ACE40" w14:textId="77777777" w:rsidR="0024033B" w:rsidRPr="0024033B" w:rsidRDefault="0024033B" w:rsidP="0024033B">
      <w:pPr>
        <w:pStyle w:val="Heading5"/>
        <w:rPr>
          <w:rFonts w:hint="cs"/>
          <w:rtl/>
        </w:rPr>
      </w:pPr>
      <w:r w:rsidRPr="0024033B">
        <w:rPr>
          <w:rFonts w:hint="cs"/>
          <w:u w:val="single"/>
          <w:rtl/>
        </w:rPr>
        <w:t>אסתרינה טרטמן:</w:t>
      </w:r>
    </w:p>
    <w:p w14:paraId="0DA75840" w14:textId="77777777" w:rsidR="0024033B" w:rsidRPr="0024033B" w:rsidRDefault="0024033B" w:rsidP="0024033B">
      <w:pPr>
        <w:pStyle w:val="Heading5"/>
        <w:rPr>
          <w:rFonts w:hint="cs"/>
          <w:rtl/>
        </w:rPr>
      </w:pPr>
    </w:p>
    <w:p w14:paraId="67F15169" w14:textId="77777777" w:rsidR="0024033B" w:rsidRPr="0024033B" w:rsidRDefault="0024033B" w:rsidP="0024033B">
      <w:pPr>
        <w:bidi/>
        <w:jc w:val="both"/>
        <w:rPr>
          <w:rFonts w:cs="David" w:hint="cs"/>
          <w:rtl/>
        </w:rPr>
      </w:pPr>
      <w:r w:rsidRPr="0024033B">
        <w:rPr>
          <w:rFonts w:cs="David" w:hint="cs"/>
          <w:rtl/>
        </w:rPr>
        <w:tab/>
        <w:t xml:space="preserve">אל תפריע. אני מבקשת מהיושבת-ראש לתת לו זכות דיבור אחר כך, לא באמצע דברי. </w:t>
      </w:r>
    </w:p>
    <w:p w14:paraId="2FCD11E5" w14:textId="77777777" w:rsidR="0024033B" w:rsidRPr="0024033B" w:rsidRDefault="0024033B" w:rsidP="0024033B">
      <w:pPr>
        <w:bidi/>
        <w:jc w:val="both"/>
        <w:rPr>
          <w:rFonts w:cs="David" w:hint="cs"/>
          <w:rtl/>
        </w:rPr>
      </w:pPr>
    </w:p>
    <w:p w14:paraId="6934557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7C040FA" w14:textId="77777777" w:rsidR="0024033B" w:rsidRPr="0024033B" w:rsidRDefault="0024033B" w:rsidP="0024033B">
      <w:pPr>
        <w:bidi/>
        <w:jc w:val="both"/>
        <w:rPr>
          <w:rFonts w:cs="David" w:hint="cs"/>
          <w:rtl/>
        </w:rPr>
      </w:pPr>
    </w:p>
    <w:p w14:paraId="458982DF" w14:textId="77777777" w:rsidR="0024033B" w:rsidRPr="0024033B" w:rsidRDefault="0024033B" w:rsidP="0024033B">
      <w:pPr>
        <w:bidi/>
        <w:ind w:firstLine="567"/>
        <w:jc w:val="both"/>
        <w:rPr>
          <w:rFonts w:cs="David" w:hint="cs"/>
          <w:rtl/>
        </w:rPr>
      </w:pPr>
      <w:r w:rsidRPr="0024033B">
        <w:rPr>
          <w:rFonts w:cs="David" w:hint="cs"/>
          <w:rtl/>
        </w:rPr>
        <w:t>אתה לא יכול לשאול שאלה. אתה לא חבר ועדה ואתה לא יודע איך הוועדה הזאת מתנהלת.</w:t>
      </w:r>
    </w:p>
    <w:p w14:paraId="476E8CDD" w14:textId="77777777" w:rsidR="0024033B" w:rsidRPr="0024033B" w:rsidRDefault="0024033B" w:rsidP="0024033B">
      <w:pPr>
        <w:bidi/>
        <w:jc w:val="both"/>
        <w:rPr>
          <w:rFonts w:cs="David" w:hint="cs"/>
          <w:rtl/>
        </w:rPr>
      </w:pPr>
    </w:p>
    <w:p w14:paraId="771ECAAE" w14:textId="77777777" w:rsidR="0024033B" w:rsidRPr="0024033B" w:rsidRDefault="0024033B" w:rsidP="0024033B">
      <w:pPr>
        <w:pStyle w:val="Heading5"/>
        <w:rPr>
          <w:rFonts w:hint="cs"/>
          <w:rtl/>
        </w:rPr>
      </w:pPr>
      <w:r w:rsidRPr="0024033B">
        <w:rPr>
          <w:rFonts w:hint="cs"/>
          <w:u w:val="single"/>
          <w:rtl/>
        </w:rPr>
        <w:t>אסתרינה טרטמן:</w:t>
      </w:r>
    </w:p>
    <w:p w14:paraId="73527197" w14:textId="77777777" w:rsidR="0024033B" w:rsidRPr="0024033B" w:rsidRDefault="0024033B" w:rsidP="0024033B">
      <w:pPr>
        <w:pStyle w:val="Heading5"/>
        <w:rPr>
          <w:rFonts w:hint="cs"/>
          <w:rtl/>
        </w:rPr>
      </w:pPr>
    </w:p>
    <w:p w14:paraId="3CDC9BC7" w14:textId="77777777" w:rsidR="0024033B" w:rsidRPr="0024033B" w:rsidRDefault="0024033B" w:rsidP="0024033B">
      <w:pPr>
        <w:bidi/>
        <w:jc w:val="both"/>
        <w:rPr>
          <w:rFonts w:cs="David" w:hint="cs"/>
          <w:rtl/>
        </w:rPr>
      </w:pPr>
      <w:r w:rsidRPr="0024033B">
        <w:rPr>
          <w:rFonts w:cs="David" w:hint="cs"/>
          <w:rtl/>
        </w:rPr>
        <w:tab/>
        <w:t>אני מבקשת לתת לחברי ישראל ביתנו את הזכות הלגיטימית, שהיא בעצם חובה, למלא את תפקידם הפרלמנטרי כיושבי-ראש ועדה. היום אנחנו בסך הכול מבקשים ועדה שהיא שקולה כנגד הוועדה שאנחנו יושבים בה היום.</w:t>
      </w:r>
    </w:p>
    <w:p w14:paraId="7650E6C0" w14:textId="77777777" w:rsidR="0024033B" w:rsidRPr="0024033B" w:rsidRDefault="0024033B" w:rsidP="0024033B">
      <w:pPr>
        <w:bidi/>
        <w:jc w:val="both"/>
        <w:rPr>
          <w:rFonts w:cs="David" w:hint="cs"/>
          <w:rtl/>
        </w:rPr>
      </w:pPr>
    </w:p>
    <w:p w14:paraId="18B13C34" w14:textId="77777777" w:rsidR="0024033B" w:rsidRPr="0024033B" w:rsidRDefault="0024033B" w:rsidP="0024033B">
      <w:pPr>
        <w:bidi/>
        <w:jc w:val="both"/>
        <w:rPr>
          <w:rFonts w:cs="David" w:hint="cs"/>
          <w:rtl/>
        </w:rPr>
      </w:pPr>
      <w:r w:rsidRPr="0024033B">
        <w:rPr>
          <w:rFonts w:cs="David" w:hint="cs"/>
          <w:u w:val="single"/>
          <w:rtl/>
        </w:rPr>
        <w:t>אבשלום וילן:</w:t>
      </w:r>
    </w:p>
    <w:p w14:paraId="625F5275" w14:textId="77777777" w:rsidR="0024033B" w:rsidRPr="0024033B" w:rsidRDefault="0024033B" w:rsidP="0024033B">
      <w:pPr>
        <w:bidi/>
        <w:jc w:val="both"/>
        <w:rPr>
          <w:rFonts w:cs="David" w:hint="cs"/>
          <w:rtl/>
        </w:rPr>
      </w:pPr>
    </w:p>
    <w:p w14:paraId="7DEB3BDA" w14:textId="77777777" w:rsidR="0024033B" w:rsidRPr="0024033B" w:rsidRDefault="0024033B" w:rsidP="0024033B">
      <w:pPr>
        <w:bidi/>
        <w:jc w:val="both"/>
        <w:rPr>
          <w:rFonts w:cs="David" w:hint="cs"/>
          <w:rtl/>
        </w:rPr>
      </w:pPr>
      <w:r w:rsidRPr="0024033B">
        <w:rPr>
          <w:rFonts w:cs="David" w:hint="cs"/>
          <w:rtl/>
        </w:rPr>
        <w:tab/>
        <w:t>למה אחד תלוי באחר?</w:t>
      </w:r>
    </w:p>
    <w:p w14:paraId="446402DF" w14:textId="77777777" w:rsidR="0024033B" w:rsidRPr="0024033B" w:rsidRDefault="0024033B" w:rsidP="0024033B">
      <w:pPr>
        <w:bidi/>
        <w:jc w:val="both"/>
        <w:rPr>
          <w:rFonts w:cs="David" w:hint="cs"/>
          <w:rtl/>
        </w:rPr>
      </w:pPr>
    </w:p>
    <w:p w14:paraId="4BCEF569" w14:textId="77777777" w:rsidR="0024033B" w:rsidRPr="0024033B" w:rsidRDefault="0024033B" w:rsidP="0024033B">
      <w:pPr>
        <w:pStyle w:val="Heading5"/>
        <w:rPr>
          <w:rFonts w:hint="cs"/>
          <w:rtl/>
        </w:rPr>
      </w:pPr>
      <w:r w:rsidRPr="0024033B">
        <w:rPr>
          <w:rFonts w:hint="cs"/>
          <w:u w:val="single"/>
          <w:rtl/>
        </w:rPr>
        <w:t>אסתרינה טרטמן:</w:t>
      </w:r>
    </w:p>
    <w:p w14:paraId="5DA99329" w14:textId="77777777" w:rsidR="0024033B" w:rsidRPr="0024033B" w:rsidRDefault="0024033B" w:rsidP="0024033B">
      <w:pPr>
        <w:pStyle w:val="Heading5"/>
        <w:rPr>
          <w:rFonts w:hint="cs"/>
          <w:rtl/>
        </w:rPr>
      </w:pPr>
    </w:p>
    <w:p w14:paraId="4D7F79D0" w14:textId="77777777" w:rsidR="0024033B" w:rsidRPr="0024033B" w:rsidRDefault="0024033B" w:rsidP="0024033B">
      <w:pPr>
        <w:bidi/>
        <w:jc w:val="both"/>
        <w:rPr>
          <w:rFonts w:cs="David" w:hint="cs"/>
          <w:rtl/>
        </w:rPr>
      </w:pPr>
      <w:r w:rsidRPr="0024033B">
        <w:rPr>
          <w:rFonts w:cs="David" w:hint="cs"/>
          <w:rtl/>
        </w:rPr>
        <w:tab/>
        <w:t xml:space="preserve">אני מצפה שחברי הכנסת יתעלו על עצמם. אשמח מאוד אם תתקבל פה החלטה שמי אחראי על סידור הוועדות יקבל החלטה לסגור את הנושא בתוך 24 שעות, מצדי. אברך על כך. אם יש מצוקה כלשהי, אז חברים, אנחנו עוד אמורים לחיות יחד ולעשות עבודה משותפת למען העם שלנו. לא כל דבר נאמד בניצחון לאופוזיציה או לקואליציה, בספין תקשורתי. בואו נהיה קצת הוגנים, אם יש בעיה. בואו נהיה קשובים למה שיושב-ראש הקואליציה מבקש. אם הוא מבקש עוד שבוע או עוד שבועיים, תחליטו. אשמח אם לא תאפשרו לו, כי בסופו של דבר אני אמורה לקבל כלים פרלמנטריים להמשיך לעבוד. אין פה עניין של קואליציה או אופוזיציה, תתעוררו, תהיו הוגנים גם כלפי עצמכם. </w:t>
      </w:r>
    </w:p>
    <w:p w14:paraId="2E710C50" w14:textId="77777777" w:rsidR="0024033B" w:rsidRPr="0024033B" w:rsidRDefault="0024033B" w:rsidP="0024033B">
      <w:pPr>
        <w:pStyle w:val="Heading5"/>
        <w:rPr>
          <w:rFonts w:hint="cs"/>
          <w:u w:val="single"/>
          <w:rtl/>
        </w:rPr>
      </w:pPr>
    </w:p>
    <w:p w14:paraId="41F2142E"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EFD0E9C" w14:textId="77777777" w:rsidR="0024033B" w:rsidRPr="0024033B" w:rsidRDefault="0024033B" w:rsidP="0024033B">
      <w:pPr>
        <w:bidi/>
        <w:jc w:val="both"/>
        <w:rPr>
          <w:rFonts w:cs="David" w:hint="cs"/>
          <w:rtl/>
        </w:rPr>
      </w:pPr>
    </w:p>
    <w:p w14:paraId="4D267813" w14:textId="77777777" w:rsidR="0024033B" w:rsidRPr="0024033B" w:rsidRDefault="0024033B" w:rsidP="0024033B">
      <w:pPr>
        <w:bidi/>
        <w:jc w:val="both"/>
        <w:rPr>
          <w:rFonts w:cs="David" w:hint="cs"/>
          <w:rtl/>
        </w:rPr>
      </w:pPr>
      <w:r w:rsidRPr="0024033B">
        <w:rPr>
          <w:rFonts w:cs="David" w:hint="cs"/>
          <w:rtl/>
        </w:rPr>
        <w:tab/>
        <w:t xml:space="preserve">חבר הכנסת דב חנין, רק בקצרה. </w:t>
      </w:r>
    </w:p>
    <w:p w14:paraId="57D93F0D" w14:textId="77777777" w:rsidR="0024033B" w:rsidRPr="0024033B" w:rsidRDefault="0024033B" w:rsidP="0024033B">
      <w:pPr>
        <w:bidi/>
        <w:jc w:val="both"/>
        <w:rPr>
          <w:rFonts w:cs="David" w:hint="cs"/>
          <w:rtl/>
        </w:rPr>
      </w:pPr>
    </w:p>
    <w:p w14:paraId="4454C0DF" w14:textId="77777777" w:rsidR="0024033B" w:rsidRPr="0024033B" w:rsidRDefault="0024033B" w:rsidP="0024033B">
      <w:pPr>
        <w:pStyle w:val="Heading5"/>
        <w:rPr>
          <w:rFonts w:hint="cs"/>
          <w:rtl/>
        </w:rPr>
      </w:pPr>
      <w:r w:rsidRPr="0024033B">
        <w:rPr>
          <w:rFonts w:hint="cs"/>
          <w:u w:val="single"/>
          <w:rtl/>
        </w:rPr>
        <w:t>דב חנין:</w:t>
      </w:r>
    </w:p>
    <w:p w14:paraId="0277FB1D" w14:textId="77777777" w:rsidR="0024033B" w:rsidRPr="0024033B" w:rsidRDefault="0024033B" w:rsidP="0024033B">
      <w:pPr>
        <w:pStyle w:val="Heading5"/>
        <w:rPr>
          <w:rFonts w:hint="cs"/>
          <w:rtl/>
        </w:rPr>
      </w:pPr>
    </w:p>
    <w:p w14:paraId="4FE941AE" w14:textId="77777777" w:rsidR="0024033B" w:rsidRPr="0024033B" w:rsidRDefault="0024033B" w:rsidP="0024033B">
      <w:pPr>
        <w:bidi/>
        <w:ind w:firstLine="567"/>
        <w:jc w:val="both"/>
        <w:rPr>
          <w:rFonts w:cs="David" w:hint="cs"/>
          <w:rtl/>
        </w:rPr>
      </w:pPr>
      <w:r w:rsidRPr="0024033B">
        <w:rPr>
          <w:rFonts w:cs="David" w:hint="cs"/>
          <w:rtl/>
        </w:rPr>
        <w:t xml:space="preserve">אני חושב שיש פה עניין של נורמות. אני רוצה להתייחס לדברי חבר הכנסת ריבלין. נכון שבעבר היינו בעולמות אחרים, אבל אני חושב שנכון עשתה הכנסת שהתפתחה והפנימה את הנורמה הדמוקרטית שקובעת שמוסדות הביקורת הם בידי האופוזיציה, וכך גם נהוג בשלטון המקומי. </w:t>
      </w:r>
    </w:p>
    <w:p w14:paraId="42898841" w14:textId="77777777" w:rsidR="0024033B" w:rsidRPr="0024033B" w:rsidRDefault="0024033B" w:rsidP="0024033B">
      <w:pPr>
        <w:bidi/>
        <w:jc w:val="both"/>
        <w:rPr>
          <w:rFonts w:cs="David" w:hint="cs"/>
          <w:rtl/>
        </w:rPr>
      </w:pPr>
    </w:p>
    <w:p w14:paraId="313D0081" w14:textId="77777777" w:rsidR="0024033B" w:rsidRPr="0024033B" w:rsidRDefault="0024033B" w:rsidP="0024033B">
      <w:pPr>
        <w:bidi/>
        <w:ind w:firstLine="567"/>
        <w:jc w:val="both"/>
        <w:rPr>
          <w:rFonts w:cs="David" w:hint="cs"/>
          <w:rtl/>
        </w:rPr>
      </w:pPr>
      <w:r w:rsidRPr="0024033B">
        <w:rPr>
          <w:rFonts w:cs="David" w:hint="cs"/>
          <w:rtl/>
        </w:rPr>
        <w:t xml:space="preserve">נורמות נבחנות כשלא שוכחים אותן. הרעיון לדחות את זה בעוד חודש או בעוד חודש וחצי, ואז בנסיבות מיוחדות בעוד חודש נוסף, הוא רעיון מוטעה. אני חושב שאנחנו צריכים לקבל את הצעת חבר הכנסת סער ולבצע היום החלפה בתפקידים האלה. </w:t>
      </w:r>
    </w:p>
    <w:p w14:paraId="0C491501" w14:textId="77777777" w:rsidR="0024033B" w:rsidRPr="0024033B" w:rsidRDefault="0024033B" w:rsidP="0024033B">
      <w:pPr>
        <w:bidi/>
        <w:jc w:val="both"/>
        <w:rPr>
          <w:rFonts w:cs="David" w:hint="cs"/>
          <w:rtl/>
        </w:rPr>
      </w:pPr>
    </w:p>
    <w:p w14:paraId="6AB78D6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EB93BB5" w14:textId="77777777" w:rsidR="0024033B" w:rsidRPr="0024033B" w:rsidRDefault="0024033B" w:rsidP="0024033B">
      <w:pPr>
        <w:bidi/>
        <w:jc w:val="both"/>
        <w:rPr>
          <w:rFonts w:cs="David" w:hint="cs"/>
          <w:u w:val="single"/>
          <w:rtl/>
        </w:rPr>
      </w:pPr>
    </w:p>
    <w:p w14:paraId="43344F91" w14:textId="77777777" w:rsidR="0024033B" w:rsidRPr="0024033B" w:rsidRDefault="0024033B" w:rsidP="0024033B">
      <w:pPr>
        <w:bidi/>
        <w:ind w:firstLine="567"/>
        <w:jc w:val="both"/>
        <w:rPr>
          <w:rFonts w:cs="David" w:hint="cs"/>
          <w:rtl/>
        </w:rPr>
      </w:pPr>
      <w:r w:rsidRPr="0024033B">
        <w:rPr>
          <w:rFonts w:cs="David" w:hint="cs"/>
          <w:rtl/>
        </w:rPr>
        <w:t xml:space="preserve">אני מודה לך. חבר הכנסת דוד אזולאי לא נמצא. חבר הכנסת מרציאנו, בבקשה. אחריו חבר הכנסת מרגי. </w:t>
      </w:r>
    </w:p>
    <w:p w14:paraId="48DD4C16" w14:textId="77777777" w:rsidR="0024033B" w:rsidRPr="0024033B" w:rsidRDefault="0024033B" w:rsidP="0024033B">
      <w:pPr>
        <w:bidi/>
        <w:jc w:val="both"/>
        <w:rPr>
          <w:rFonts w:cs="David" w:hint="cs"/>
          <w:rtl/>
        </w:rPr>
      </w:pPr>
    </w:p>
    <w:p w14:paraId="6CBCBCBC" w14:textId="77777777" w:rsidR="0024033B" w:rsidRPr="0024033B" w:rsidRDefault="0024033B" w:rsidP="0024033B">
      <w:pPr>
        <w:bidi/>
        <w:jc w:val="both"/>
        <w:rPr>
          <w:rFonts w:cs="David" w:hint="cs"/>
          <w:rtl/>
        </w:rPr>
      </w:pPr>
      <w:r w:rsidRPr="0024033B">
        <w:rPr>
          <w:rFonts w:cs="David" w:hint="cs"/>
          <w:u w:val="single"/>
          <w:rtl/>
        </w:rPr>
        <w:t>יורם מרציאנו:</w:t>
      </w:r>
    </w:p>
    <w:p w14:paraId="1FA162D9" w14:textId="77777777" w:rsidR="0024033B" w:rsidRPr="0024033B" w:rsidRDefault="0024033B" w:rsidP="0024033B">
      <w:pPr>
        <w:bidi/>
        <w:jc w:val="both"/>
        <w:rPr>
          <w:rFonts w:cs="David" w:hint="cs"/>
          <w:rtl/>
        </w:rPr>
      </w:pPr>
    </w:p>
    <w:p w14:paraId="0D59DDB3" w14:textId="77777777" w:rsidR="0024033B" w:rsidRPr="0024033B" w:rsidRDefault="0024033B" w:rsidP="0024033B">
      <w:pPr>
        <w:bidi/>
        <w:jc w:val="both"/>
        <w:rPr>
          <w:rFonts w:cs="David" w:hint="cs"/>
          <w:rtl/>
        </w:rPr>
      </w:pPr>
      <w:r w:rsidRPr="0024033B">
        <w:rPr>
          <w:rFonts w:cs="David" w:hint="cs"/>
          <w:rtl/>
        </w:rPr>
        <w:tab/>
        <w:t xml:space="preserve">אחרי שאני שומע את חבר הכנסת גדעון סער, אני משתכנע שהוא צודק. אני אומר את זה בכנות. אומנם אני חבר הכנסת צעיר, </w:t>
      </w:r>
    </w:p>
    <w:p w14:paraId="4B9ADEB7" w14:textId="77777777" w:rsidR="0024033B" w:rsidRPr="0024033B" w:rsidRDefault="0024033B" w:rsidP="0024033B">
      <w:pPr>
        <w:bidi/>
        <w:jc w:val="both"/>
        <w:rPr>
          <w:rFonts w:cs="David" w:hint="cs"/>
          <w:rtl/>
        </w:rPr>
      </w:pPr>
    </w:p>
    <w:p w14:paraId="0F5EDF49"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5A8ADF7" w14:textId="77777777" w:rsidR="0024033B" w:rsidRPr="0024033B" w:rsidRDefault="0024033B" w:rsidP="0024033B">
      <w:pPr>
        <w:bidi/>
        <w:jc w:val="both"/>
        <w:rPr>
          <w:rFonts w:cs="David" w:hint="cs"/>
          <w:rtl/>
        </w:rPr>
      </w:pPr>
    </w:p>
    <w:p w14:paraId="7326AA47" w14:textId="77777777" w:rsidR="0024033B" w:rsidRPr="0024033B" w:rsidRDefault="0024033B" w:rsidP="0024033B">
      <w:pPr>
        <w:bidi/>
        <w:ind w:firstLine="567"/>
        <w:jc w:val="both"/>
        <w:rPr>
          <w:rFonts w:cs="David" w:hint="cs"/>
          <w:rtl/>
        </w:rPr>
      </w:pPr>
      <w:r w:rsidRPr="0024033B">
        <w:rPr>
          <w:rFonts w:cs="David" w:hint="cs"/>
          <w:rtl/>
        </w:rPr>
        <w:t xml:space="preserve">אני לא יודעת אם אתה צעיר, אבל חדש. </w:t>
      </w:r>
    </w:p>
    <w:p w14:paraId="2D5F65EC" w14:textId="77777777" w:rsidR="0024033B" w:rsidRPr="0024033B" w:rsidRDefault="0024033B" w:rsidP="0024033B">
      <w:pPr>
        <w:bidi/>
        <w:jc w:val="both"/>
        <w:rPr>
          <w:rFonts w:cs="David" w:hint="cs"/>
          <w:rtl/>
        </w:rPr>
      </w:pPr>
    </w:p>
    <w:p w14:paraId="3FD5D997" w14:textId="77777777" w:rsidR="0024033B" w:rsidRPr="0024033B" w:rsidRDefault="0024033B" w:rsidP="0024033B">
      <w:pPr>
        <w:bidi/>
        <w:jc w:val="both"/>
        <w:rPr>
          <w:rFonts w:cs="David" w:hint="cs"/>
          <w:rtl/>
        </w:rPr>
      </w:pPr>
      <w:r w:rsidRPr="0024033B">
        <w:rPr>
          <w:rFonts w:cs="David" w:hint="cs"/>
          <w:u w:val="single"/>
          <w:rtl/>
        </w:rPr>
        <w:t>יורם מרציאנו:</w:t>
      </w:r>
    </w:p>
    <w:p w14:paraId="0A093AF1" w14:textId="77777777" w:rsidR="0024033B" w:rsidRPr="0024033B" w:rsidRDefault="0024033B" w:rsidP="0024033B">
      <w:pPr>
        <w:bidi/>
        <w:jc w:val="both"/>
        <w:rPr>
          <w:rFonts w:cs="David" w:hint="cs"/>
          <w:rtl/>
        </w:rPr>
      </w:pPr>
    </w:p>
    <w:p w14:paraId="1F26F529" w14:textId="77777777" w:rsidR="0024033B" w:rsidRPr="0024033B" w:rsidRDefault="0024033B" w:rsidP="0024033B">
      <w:pPr>
        <w:bidi/>
        <w:jc w:val="both"/>
        <w:rPr>
          <w:rFonts w:cs="David" w:hint="cs"/>
          <w:rtl/>
        </w:rPr>
      </w:pPr>
      <w:r w:rsidRPr="0024033B">
        <w:rPr>
          <w:rFonts w:cs="David" w:hint="cs"/>
          <w:rtl/>
        </w:rPr>
        <w:tab/>
        <w:t xml:space="preserve">כמי שעבד אצל שמעון פרס הרבה שנים, אני ינוקא. </w:t>
      </w:r>
    </w:p>
    <w:p w14:paraId="3497F5EB" w14:textId="77777777" w:rsidR="0024033B" w:rsidRPr="0024033B" w:rsidRDefault="0024033B" w:rsidP="0024033B">
      <w:pPr>
        <w:bidi/>
        <w:jc w:val="both"/>
        <w:rPr>
          <w:rFonts w:cs="David" w:hint="cs"/>
          <w:rtl/>
        </w:rPr>
      </w:pPr>
    </w:p>
    <w:p w14:paraId="44C211E9"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6435F3CE" w14:textId="77777777" w:rsidR="0024033B" w:rsidRPr="0024033B" w:rsidRDefault="0024033B" w:rsidP="0024033B">
      <w:pPr>
        <w:bidi/>
        <w:jc w:val="both"/>
        <w:rPr>
          <w:rFonts w:cs="David" w:hint="cs"/>
          <w:rtl/>
        </w:rPr>
      </w:pPr>
    </w:p>
    <w:p w14:paraId="04D70FB7" w14:textId="77777777" w:rsidR="0024033B" w:rsidRPr="0024033B" w:rsidRDefault="0024033B" w:rsidP="0024033B">
      <w:pPr>
        <w:bidi/>
        <w:ind w:firstLine="567"/>
        <w:jc w:val="both"/>
        <w:rPr>
          <w:rFonts w:cs="David" w:hint="cs"/>
          <w:rtl/>
        </w:rPr>
      </w:pPr>
      <w:r w:rsidRPr="0024033B">
        <w:rPr>
          <w:rFonts w:cs="David" w:hint="cs"/>
          <w:rtl/>
        </w:rPr>
        <w:t xml:space="preserve">אתה צעיר, אין ספק. </w:t>
      </w:r>
    </w:p>
    <w:p w14:paraId="498285D8" w14:textId="77777777" w:rsidR="0024033B" w:rsidRPr="0024033B" w:rsidRDefault="0024033B" w:rsidP="0024033B">
      <w:pPr>
        <w:bidi/>
        <w:jc w:val="both"/>
        <w:rPr>
          <w:rFonts w:cs="David" w:hint="cs"/>
          <w:rtl/>
        </w:rPr>
      </w:pPr>
    </w:p>
    <w:p w14:paraId="2F55894F" w14:textId="77777777" w:rsidR="0024033B" w:rsidRPr="0024033B" w:rsidRDefault="0024033B" w:rsidP="0024033B">
      <w:pPr>
        <w:bidi/>
        <w:jc w:val="both"/>
        <w:rPr>
          <w:rFonts w:cs="David" w:hint="cs"/>
          <w:rtl/>
        </w:rPr>
      </w:pPr>
      <w:r w:rsidRPr="0024033B">
        <w:rPr>
          <w:rFonts w:cs="David" w:hint="cs"/>
          <w:u w:val="single"/>
          <w:rtl/>
        </w:rPr>
        <w:t>יורם מרציאנו:</w:t>
      </w:r>
    </w:p>
    <w:p w14:paraId="7F816D5E" w14:textId="77777777" w:rsidR="0024033B" w:rsidRPr="0024033B" w:rsidRDefault="0024033B" w:rsidP="0024033B">
      <w:pPr>
        <w:bidi/>
        <w:jc w:val="both"/>
        <w:rPr>
          <w:rFonts w:cs="David" w:hint="cs"/>
          <w:rtl/>
        </w:rPr>
      </w:pPr>
    </w:p>
    <w:p w14:paraId="234DAEE7" w14:textId="77777777" w:rsidR="0024033B" w:rsidRPr="0024033B" w:rsidRDefault="0024033B" w:rsidP="0024033B">
      <w:pPr>
        <w:bidi/>
        <w:ind w:firstLine="567"/>
        <w:jc w:val="both"/>
        <w:rPr>
          <w:rFonts w:cs="David" w:hint="cs"/>
          <w:rtl/>
        </w:rPr>
      </w:pPr>
      <w:r w:rsidRPr="0024033B">
        <w:rPr>
          <w:rFonts w:cs="David" w:hint="cs"/>
          <w:rtl/>
        </w:rPr>
        <w:t>למדתי מהר מאוד בבית הזה, שבכל הכבוד, פשרה טובה יותר מכל דבר אחר. גדעון, אני בטוח ומאמין לך שנפגשת עם יצחקי. ואתה שומע שהוא אומר כאן קבל עם ועדה: אתה צודק, מגיע לך בדין.</w:t>
      </w:r>
    </w:p>
    <w:p w14:paraId="763BA237" w14:textId="77777777" w:rsidR="0024033B" w:rsidRPr="0024033B" w:rsidRDefault="0024033B" w:rsidP="0024033B">
      <w:pPr>
        <w:bidi/>
        <w:jc w:val="both"/>
        <w:rPr>
          <w:rFonts w:cs="David" w:hint="cs"/>
          <w:rtl/>
        </w:rPr>
      </w:pPr>
    </w:p>
    <w:p w14:paraId="68CB1110"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515A8108" w14:textId="77777777" w:rsidR="0024033B" w:rsidRPr="0024033B" w:rsidRDefault="0024033B" w:rsidP="0024033B">
      <w:pPr>
        <w:bidi/>
        <w:jc w:val="both"/>
        <w:rPr>
          <w:rFonts w:cs="David" w:hint="cs"/>
          <w:u w:val="single"/>
          <w:rtl/>
        </w:rPr>
      </w:pPr>
    </w:p>
    <w:p w14:paraId="1814F12A" w14:textId="77777777" w:rsidR="0024033B" w:rsidRPr="0024033B" w:rsidRDefault="0024033B" w:rsidP="0024033B">
      <w:pPr>
        <w:bidi/>
        <w:jc w:val="both"/>
        <w:rPr>
          <w:rFonts w:cs="David" w:hint="cs"/>
          <w:rtl/>
        </w:rPr>
      </w:pPr>
      <w:r w:rsidRPr="0024033B">
        <w:rPr>
          <w:rFonts w:cs="David" w:hint="cs"/>
          <w:rtl/>
        </w:rPr>
        <w:tab/>
        <w:t xml:space="preserve">הוא כבר סיכם אתי לפני שבוע, בנוכחות יושבת-ראש ועדת הכנסת. </w:t>
      </w:r>
    </w:p>
    <w:p w14:paraId="7674A941" w14:textId="77777777" w:rsidR="0024033B" w:rsidRPr="0024033B" w:rsidRDefault="0024033B" w:rsidP="0024033B">
      <w:pPr>
        <w:bidi/>
        <w:jc w:val="both"/>
        <w:rPr>
          <w:rFonts w:cs="David" w:hint="cs"/>
          <w:rtl/>
        </w:rPr>
      </w:pPr>
    </w:p>
    <w:p w14:paraId="748E0A03" w14:textId="77777777" w:rsidR="0024033B" w:rsidRPr="0024033B" w:rsidRDefault="0024033B" w:rsidP="0024033B">
      <w:pPr>
        <w:bidi/>
        <w:jc w:val="both"/>
        <w:rPr>
          <w:rFonts w:cs="David" w:hint="cs"/>
          <w:rtl/>
        </w:rPr>
      </w:pPr>
      <w:r w:rsidRPr="0024033B">
        <w:rPr>
          <w:rFonts w:cs="David" w:hint="cs"/>
          <w:u w:val="single"/>
          <w:rtl/>
        </w:rPr>
        <w:t>יורם מרציאנו:</w:t>
      </w:r>
    </w:p>
    <w:p w14:paraId="08230869" w14:textId="77777777" w:rsidR="0024033B" w:rsidRPr="0024033B" w:rsidRDefault="0024033B" w:rsidP="0024033B">
      <w:pPr>
        <w:bidi/>
        <w:jc w:val="both"/>
        <w:rPr>
          <w:rFonts w:cs="David" w:hint="cs"/>
          <w:rtl/>
        </w:rPr>
      </w:pPr>
    </w:p>
    <w:p w14:paraId="4306463D" w14:textId="77777777" w:rsidR="0024033B" w:rsidRPr="0024033B" w:rsidRDefault="0024033B" w:rsidP="0024033B">
      <w:pPr>
        <w:bidi/>
        <w:jc w:val="both"/>
        <w:rPr>
          <w:rFonts w:cs="David" w:hint="cs"/>
          <w:rtl/>
        </w:rPr>
      </w:pPr>
      <w:r w:rsidRPr="0024033B">
        <w:rPr>
          <w:rFonts w:cs="David" w:hint="cs"/>
          <w:rtl/>
        </w:rPr>
        <w:tab/>
        <w:t>גדעון, אהובי, תרשה לי לקרוא לך כך, כי אני באמת אוהב אותך, תקשיב. רבותי, מותר לאהוב גם גברים. אני שמח על העליצות.</w:t>
      </w:r>
    </w:p>
    <w:p w14:paraId="62C15E6F" w14:textId="77777777" w:rsidR="0024033B" w:rsidRPr="0024033B" w:rsidRDefault="0024033B" w:rsidP="0024033B">
      <w:pPr>
        <w:bidi/>
        <w:jc w:val="both"/>
        <w:rPr>
          <w:rFonts w:cs="David" w:hint="cs"/>
          <w:rtl/>
        </w:rPr>
      </w:pPr>
      <w:r w:rsidRPr="0024033B">
        <w:rPr>
          <w:rFonts w:cs="David" w:hint="cs"/>
          <w:rtl/>
        </w:rPr>
        <w:t xml:space="preserve"> </w:t>
      </w:r>
    </w:p>
    <w:p w14:paraId="2F50C515" w14:textId="77777777" w:rsidR="0024033B" w:rsidRPr="0024033B" w:rsidRDefault="0024033B" w:rsidP="0024033B">
      <w:pPr>
        <w:bidi/>
        <w:jc w:val="both"/>
        <w:rPr>
          <w:rFonts w:cs="David" w:hint="cs"/>
          <w:rtl/>
        </w:rPr>
      </w:pPr>
      <w:r w:rsidRPr="0024033B">
        <w:rPr>
          <w:rFonts w:cs="David" w:hint="cs"/>
          <w:u w:val="single"/>
          <w:rtl/>
        </w:rPr>
        <w:t>אבשלום וילן:</w:t>
      </w:r>
    </w:p>
    <w:p w14:paraId="48A57AAA" w14:textId="77777777" w:rsidR="0024033B" w:rsidRPr="0024033B" w:rsidRDefault="0024033B" w:rsidP="0024033B">
      <w:pPr>
        <w:bidi/>
        <w:jc w:val="both"/>
        <w:rPr>
          <w:rFonts w:cs="David" w:hint="cs"/>
          <w:rtl/>
        </w:rPr>
      </w:pPr>
    </w:p>
    <w:p w14:paraId="0F5FA2E7" w14:textId="77777777" w:rsidR="0024033B" w:rsidRPr="0024033B" w:rsidRDefault="0024033B" w:rsidP="0024033B">
      <w:pPr>
        <w:bidi/>
        <w:jc w:val="both"/>
        <w:rPr>
          <w:rFonts w:cs="David" w:hint="cs"/>
          <w:rtl/>
        </w:rPr>
      </w:pPr>
      <w:r w:rsidRPr="0024033B">
        <w:rPr>
          <w:rFonts w:cs="David" w:hint="cs"/>
          <w:rtl/>
        </w:rPr>
        <w:tab/>
        <w:t>עוד פעם אתה,</w:t>
      </w:r>
    </w:p>
    <w:p w14:paraId="62F934E8" w14:textId="77777777" w:rsidR="0024033B" w:rsidRPr="0024033B" w:rsidRDefault="0024033B" w:rsidP="0024033B">
      <w:pPr>
        <w:bidi/>
        <w:jc w:val="both"/>
        <w:rPr>
          <w:rFonts w:cs="David" w:hint="cs"/>
          <w:rtl/>
        </w:rPr>
      </w:pPr>
    </w:p>
    <w:p w14:paraId="0D6FA2F1"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היו"ר רוחמה אברהם:</w:t>
      </w:r>
    </w:p>
    <w:p w14:paraId="0ECAB84B" w14:textId="77777777" w:rsidR="0024033B" w:rsidRPr="0024033B" w:rsidRDefault="0024033B" w:rsidP="0024033B">
      <w:pPr>
        <w:bidi/>
        <w:jc w:val="both"/>
        <w:rPr>
          <w:rFonts w:cs="David" w:hint="cs"/>
          <w:rtl/>
        </w:rPr>
      </w:pPr>
    </w:p>
    <w:p w14:paraId="120CC654" w14:textId="77777777" w:rsidR="0024033B" w:rsidRPr="0024033B" w:rsidRDefault="0024033B" w:rsidP="0024033B">
      <w:pPr>
        <w:bidi/>
        <w:ind w:firstLine="567"/>
        <w:jc w:val="both"/>
        <w:rPr>
          <w:rFonts w:cs="David" w:hint="cs"/>
          <w:rtl/>
        </w:rPr>
      </w:pPr>
      <w:r w:rsidRPr="0024033B">
        <w:rPr>
          <w:rFonts w:cs="David" w:hint="cs"/>
          <w:rtl/>
        </w:rPr>
        <w:t xml:space="preserve">סליחה, חבר הכנסת אבו וילן, אני קוראת אותך לסדר פעם ראשונה וגם פעם שנייה. צריך הפסקה של עשר שניות. </w:t>
      </w:r>
    </w:p>
    <w:p w14:paraId="0F213705" w14:textId="77777777" w:rsidR="0024033B" w:rsidRPr="0024033B" w:rsidRDefault="0024033B" w:rsidP="0024033B">
      <w:pPr>
        <w:bidi/>
        <w:jc w:val="both"/>
        <w:rPr>
          <w:rFonts w:cs="David" w:hint="cs"/>
          <w:rtl/>
        </w:rPr>
      </w:pPr>
    </w:p>
    <w:p w14:paraId="08487EA1" w14:textId="77777777" w:rsidR="0024033B" w:rsidRPr="0024033B" w:rsidRDefault="0024033B" w:rsidP="0024033B">
      <w:pPr>
        <w:bidi/>
        <w:jc w:val="both"/>
        <w:rPr>
          <w:rFonts w:cs="David" w:hint="cs"/>
          <w:rtl/>
        </w:rPr>
      </w:pPr>
      <w:r w:rsidRPr="0024033B">
        <w:rPr>
          <w:rFonts w:cs="David" w:hint="cs"/>
          <w:u w:val="single"/>
          <w:rtl/>
        </w:rPr>
        <w:t>יורם מרציאנו:</w:t>
      </w:r>
    </w:p>
    <w:p w14:paraId="602EA8B9" w14:textId="77777777" w:rsidR="0024033B" w:rsidRPr="0024033B" w:rsidRDefault="0024033B" w:rsidP="0024033B">
      <w:pPr>
        <w:bidi/>
        <w:jc w:val="both"/>
        <w:rPr>
          <w:rFonts w:cs="David" w:hint="cs"/>
          <w:rtl/>
        </w:rPr>
      </w:pPr>
      <w:r w:rsidRPr="0024033B">
        <w:rPr>
          <w:rFonts w:cs="David" w:hint="cs"/>
          <w:rtl/>
        </w:rPr>
        <w:tab/>
      </w:r>
    </w:p>
    <w:p w14:paraId="790BB0EC" w14:textId="77777777" w:rsidR="0024033B" w:rsidRPr="0024033B" w:rsidRDefault="0024033B" w:rsidP="0024033B">
      <w:pPr>
        <w:bidi/>
        <w:ind w:firstLine="567"/>
        <w:jc w:val="both"/>
        <w:rPr>
          <w:rFonts w:cs="David" w:hint="cs"/>
          <w:rtl/>
        </w:rPr>
      </w:pPr>
      <w:r w:rsidRPr="0024033B">
        <w:rPr>
          <w:rFonts w:cs="David" w:hint="cs"/>
          <w:rtl/>
        </w:rPr>
        <w:t xml:space="preserve">אני מאמין שנפגשת אתו ואני מאמין שהוא אמר לך את כל הדברים שאתה אומר. אבל מודה ועוזב ירוחם. הוא אמר שלא הצליח להסתדר עם העניין הזה במשך שמונה ימים. אל תעמוד על קוצו של יו"ד. היית יושב-ראש קואליציה, עשית עשרות סיכומים כאלה, ובסופו של דבר מצאת את דרך הפשרה ועמדת במילתך. </w:t>
      </w:r>
    </w:p>
    <w:p w14:paraId="508F4744" w14:textId="77777777" w:rsidR="0024033B" w:rsidRPr="0024033B" w:rsidRDefault="0024033B" w:rsidP="0024033B">
      <w:pPr>
        <w:bidi/>
        <w:ind w:firstLine="567"/>
        <w:jc w:val="both"/>
        <w:rPr>
          <w:rFonts w:cs="David" w:hint="cs"/>
          <w:rtl/>
        </w:rPr>
      </w:pPr>
    </w:p>
    <w:p w14:paraId="23ADED85" w14:textId="77777777" w:rsidR="0024033B" w:rsidRPr="0024033B" w:rsidRDefault="0024033B" w:rsidP="0024033B">
      <w:pPr>
        <w:bidi/>
        <w:ind w:firstLine="567"/>
        <w:jc w:val="both"/>
        <w:rPr>
          <w:rFonts w:cs="David" w:hint="cs"/>
          <w:rtl/>
        </w:rPr>
      </w:pPr>
      <w:r w:rsidRPr="0024033B">
        <w:rPr>
          <w:rFonts w:cs="David" w:hint="cs"/>
          <w:rtl/>
        </w:rPr>
        <w:t xml:space="preserve">יושב-ראש הקואליציה אומר לך קבל עם ועדה: בתוך חודש ימים אני מעביר את זה לאופוזיציה, כי כך צריך להיות. אני חושב שאנחנו לא צריכים לעמוד על קוצו של יו"ד, כאילו זה מה שעומד להכריע את גורל הבית הזה. אני רוצה להזכיר לך שלא פעם, גם בתוך הסיעה שלי </w:t>
      </w:r>
      <w:r w:rsidRPr="0024033B">
        <w:rPr>
          <w:rFonts w:cs="David"/>
          <w:rtl/>
        </w:rPr>
        <w:t>–</w:t>
      </w:r>
      <w:r w:rsidRPr="0024033B">
        <w:rPr>
          <w:rFonts w:cs="David" w:hint="cs"/>
          <w:rtl/>
        </w:rPr>
        <w:t xml:space="preserve"> ויושב כאן חבר הכנסת יעקב כהן מיהדות התורה </w:t>
      </w:r>
      <w:r w:rsidRPr="0024033B">
        <w:rPr>
          <w:rFonts w:cs="David"/>
          <w:rtl/>
        </w:rPr>
        <w:t>–</w:t>
      </w:r>
      <w:r w:rsidRPr="0024033B">
        <w:rPr>
          <w:rFonts w:cs="David" w:hint="cs"/>
          <w:rtl/>
        </w:rPr>
        <w:t xml:space="preserve"> אני תמה על החלטת הקואליציה להשאיר את ועדת הכספים, הוועדה החשובה ביותר, בידי האופוזיציה. </w:t>
      </w:r>
    </w:p>
    <w:p w14:paraId="627DDDC8" w14:textId="77777777" w:rsidR="0024033B" w:rsidRPr="0024033B" w:rsidRDefault="0024033B" w:rsidP="0024033B">
      <w:pPr>
        <w:bidi/>
        <w:jc w:val="both"/>
        <w:rPr>
          <w:rFonts w:cs="David" w:hint="cs"/>
          <w:rtl/>
        </w:rPr>
      </w:pPr>
    </w:p>
    <w:p w14:paraId="11B23307" w14:textId="77777777" w:rsidR="0024033B" w:rsidRPr="0024033B" w:rsidRDefault="0024033B" w:rsidP="0024033B">
      <w:pPr>
        <w:pStyle w:val="Heading5"/>
        <w:rPr>
          <w:rFonts w:hint="cs"/>
          <w:rtl/>
        </w:rPr>
      </w:pPr>
      <w:r w:rsidRPr="0024033B">
        <w:rPr>
          <w:rFonts w:hint="cs"/>
          <w:u w:val="single"/>
          <w:rtl/>
        </w:rPr>
        <w:t>אסתרינה טרטמן:</w:t>
      </w:r>
    </w:p>
    <w:p w14:paraId="7C5C4032" w14:textId="77777777" w:rsidR="0024033B" w:rsidRPr="0024033B" w:rsidRDefault="0024033B" w:rsidP="0024033B">
      <w:pPr>
        <w:pStyle w:val="Heading5"/>
        <w:rPr>
          <w:rFonts w:hint="cs"/>
          <w:rtl/>
        </w:rPr>
      </w:pPr>
    </w:p>
    <w:p w14:paraId="7A17C841" w14:textId="77777777" w:rsidR="0024033B" w:rsidRPr="0024033B" w:rsidRDefault="0024033B" w:rsidP="0024033B">
      <w:pPr>
        <w:bidi/>
        <w:jc w:val="both"/>
        <w:rPr>
          <w:rFonts w:cs="David" w:hint="cs"/>
          <w:rtl/>
        </w:rPr>
      </w:pPr>
      <w:r w:rsidRPr="0024033B">
        <w:rPr>
          <w:rFonts w:cs="David" w:hint="cs"/>
          <w:rtl/>
        </w:rPr>
        <w:tab/>
        <w:t xml:space="preserve">זה הסעיף הבא שיונח על השולחן הזה. </w:t>
      </w:r>
    </w:p>
    <w:p w14:paraId="7D6A5CD2" w14:textId="77777777" w:rsidR="0024033B" w:rsidRPr="0024033B" w:rsidRDefault="0024033B" w:rsidP="0024033B">
      <w:pPr>
        <w:bidi/>
        <w:jc w:val="both"/>
        <w:rPr>
          <w:rFonts w:cs="David" w:hint="cs"/>
          <w:rtl/>
        </w:rPr>
      </w:pPr>
    </w:p>
    <w:p w14:paraId="7477E430" w14:textId="77777777" w:rsidR="0024033B" w:rsidRPr="0024033B" w:rsidRDefault="0024033B" w:rsidP="0024033B">
      <w:pPr>
        <w:bidi/>
        <w:jc w:val="both"/>
        <w:rPr>
          <w:rFonts w:cs="David" w:hint="cs"/>
          <w:rtl/>
        </w:rPr>
      </w:pPr>
      <w:r w:rsidRPr="0024033B">
        <w:rPr>
          <w:rFonts w:cs="David" w:hint="cs"/>
          <w:u w:val="single"/>
          <w:rtl/>
        </w:rPr>
        <w:t>נסים זאב:</w:t>
      </w:r>
    </w:p>
    <w:p w14:paraId="367A080A" w14:textId="77777777" w:rsidR="0024033B" w:rsidRPr="0024033B" w:rsidRDefault="0024033B" w:rsidP="0024033B">
      <w:pPr>
        <w:bidi/>
        <w:jc w:val="both"/>
        <w:rPr>
          <w:rFonts w:cs="David" w:hint="cs"/>
          <w:rtl/>
        </w:rPr>
      </w:pPr>
    </w:p>
    <w:p w14:paraId="02933231" w14:textId="77777777" w:rsidR="0024033B" w:rsidRPr="0024033B" w:rsidRDefault="0024033B" w:rsidP="0024033B">
      <w:pPr>
        <w:bidi/>
        <w:ind w:firstLine="567"/>
        <w:jc w:val="both"/>
        <w:rPr>
          <w:rFonts w:cs="David" w:hint="cs"/>
          <w:rtl/>
        </w:rPr>
      </w:pPr>
      <w:r w:rsidRPr="0024033B">
        <w:rPr>
          <w:rFonts w:cs="David" w:hint="cs"/>
          <w:rtl/>
        </w:rPr>
        <w:t>שם יש אינטרס שונה.</w:t>
      </w:r>
    </w:p>
    <w:p w14:paraId="63F92B02" w14:textId="77777777" w:rsidR="0024033B" w:rsidRPr="0024033B" w:rsidRDefault="0024033B" w:rsidP="0024033B">
      <w:pPr>
        <w:bidi/>
        <w:jc w:val="both"/>
        <w:rPr>
          <w:rFonts w:cs="David" w:hint="cs"/>
          <w:rtl/>
        </w:rPr>
      </w:pPr>
    </w:p>
    <w:p w14:paraId="68F3E82F" w14:textId="77777777" w:rsidR="0024033B" w:rsidRPr="0024033B" w:rsidRDefault="0024033B" w:rsidP="0024033B">
      <w:pPr>
        <w:bidi/>
        <w:jc w:val="both"/>
        <w:rPr>
          <w:rFonts w:cs="David" w:hint="cs"/>
          <w:rtl/>
        </w:rPr>
      </w:pPr>
      <w:r w:rsidRPr="0024033B">
        <w:rPr>
          <w:rFonts w:cs="David" w:hint="cs"/>
          <w:u w:val="single"/>
          <w:rtl/>
        </w:rPr>
        <w:t>יעקב כהן:</w:t>
      </w:r>
    </w:p>
    <w:p w14:paraId="701F3899" w14:textId="77777777" w:rsidR="0024033B" w:rsidRPr="0024033B" w:rsidRDefault="0024033B" w:rsidP="0024033B">
      <w:pPr>
        <w:bidi/>
        <w:jc w:val="both"/>
        <w:rPr>
          <w:rFonts w:cs="David" w:hint="cs"/>
          <w:rtl/>
        </w:rPr>
      </w:pPr>
    </w:p>
    <w:p w14:paraId="78CB4A80" w14:textId="77777777" w:rsidR="0024033B" w:rsidRPr="0024033B" w:rsidRDefault="0024033B" w:rsidP="0024033B">
      <w:pPr>
        <w:bidi/>
        <w:jc w:val="both"/>
        <w:rPr>
          <w:rFonts w:cs="David" w:hint="cs"/>
          <w:rtl/>
        </w:rPr>
      </w:pPr>
      <w:r w:rsidRPr="0024033B">
        <w:rPr>
          <w:rFonts w:cs="David" w:hint="cs"/>
          <w:rtl/>
        </w:rPr>
        <w:tab/>
        <w:t xml:space="preserve">למה אתה אומר "אני תמה"? גם כשליצמן יעזוב את הכנסת, הוא יישאר יושב-ראש ועדת הכספים, יעשו חוק. </w:t>
      </w:r>
    </w:p>
    <w:p w14:paraId="29F619B2" w14:textId="77777777" w:rsidR="0024033B" w:rsidRPr="0024033B" w:rsidRDefault="0024033B" w:rsidP="0024033B">
      <w:pPr>
        <w:bidi/>
        <w:jc w:val="both"/>
        <w:rPr>
          <w:rFonts w:cs="David" w:hint="cs"/>
          <w:rtl/>
        </w:rPr>
      </w:pPr>
    </w:p>
    <w:p w14:paraId="61448B9E"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DAD10F4" w14:textId="77777777" w:rsidR="0024033B" w:rsidRPr="0024033B" w:rsidRDefault="0024033B" w:rsidP="0024033B">
      <w:pPr>
        <w:bidi/>
        <w:jc w:val="both"/>
        <w:rPr>
          <w:rFonts w:cs="David" w:hint="cs"/>
          <w:rtl/>
        </w:rPr>
      </w:pPr>
    </w:p>
    <w:p w14:paraId="13703157" w14:textId="77777777" w:rsidR="0024033B" w:rsidRPr="0024033B" w:rsidRDefault="0024033B" w:rsidP="0024033B">
      <w:pPr>
        <w:bidi/>
        <w:jc w:val="both"/>
        <w:rPr>
          <w:rFonts w:cs="David" w:hint="cs"/>
          <w:rtl/>
        </w:rPr>
      </w:pPr>
      <w:r w:rsidRPr="0024033B">
        <w:rPr>
          <w:rFonts w:cs="David" w:hint="cs"/>
          <w:rtl/>
        </w:rPr>
        <w:tab/>
        <w:t xml:space="preserve">סליחה, אל תפריע. </w:t>
      </w:r>
    </w:p>
    <w:p w14:paraId="5221A222" w14:textId="77777777" w:rsidR="0024033B" w:rsidRPr="0024033B" w:rsidRDefault="0024033B" w:rsidP="0024033B">
      <w:pPr>
        <w:bidi/>
        <w:jc w:val="both"/>
        <w:rPr>
          <w:rFonts w:cs="David" w:hint="cs"/>
          <w:rtl/>
        </w:rPr>
      </w:pPr>
    </w:p>
    <w:p w14:paraId="6F55CFC9" w14:textId="77777777" w:rsidR="0024033B" w:rsidRPr="0024033B" w:rsidRDefault="0024033B" w:rsidP="0024033B">
      <w:pPr>
        <w:bidi/>
        <w:jc w:val="both"/>
        <w:rPr>
          <w:rFonts w:cs="David" w:hint="cs"/>
          <w:rtl/>
        </w:rPr>
      </w:pPr>
      <w:r w:rsidRPr="0024033B">
        <w:rPr>
          <w:rFonts w:cs="David" w:hint="cs"/>
          <w:u w:val="single"/>
          <w:rtl/>
        </w:rPr>
        <w:t>יורם מרציאנו:</w:t>
      </w:r>
    </w:p>
    <w:p w14:paraId="4A113F44" w14:textId="77777777" w:rsidR="0024033B" w:rsidRPr="0024033B" w:rsidRDefault="0024033B" w:rsidP="0024033B">
      <w:pPr>
        <w:bidi/>
        <w:jc w:val="both"/>
        <w:rPr>
          <w:rFonts w:cs="David" w:hint="cs"/>
          <w:rtl/>
        </w:rPr>
      </w:pPr>
    </w:p>
    <w:p w14:paraId="12B4E740" w14:textId="77777777" w:rsidR="0024033B" w:rsidRPr="0024033B" w:rsidRDefault="0024033B" w:rsidP="0024033B">
      <w:pPr>
        <w:bidi/>
        <w:jc w:val="both"/>
        <w:rPr>
          <w:rFonts w:cs="David" w:hint="cs"/>
          <w:rtl/>
        </w:rPr>
      </w:pPr>
      <w:r w:rsidRPr="0024033B">
        <w:rPr>
          <w:rFonts w:cs="David" w:hint="cs"/>
          <w:rtl/>
        </w:rPr>
        <w:tab/>
        <w:t xml:space="preserve">אני מבקש ממך, כדי לא להעמיד אותנו במצב לא נעים. יש הסכמה. היא לא לגבי התאריך. כולנו מסכימים שזה צריך לעבור לאופוזיציה, ויש בעיה של תאריכים. אתה יודע מה, אפשר לבקש מאביגדור שיקבע זמן של פחות מחודש, כדי להגיע לפשרה יותר מסודרת. שיגמור את זה בתוך שלושה שבועות, ונסכים לזה. למה צריך את המלחמה הזאת, ריבונו של עולם? </w:t>
      </w:r>
    </w:p>
    <w:p w14:paraId="41184A08" w14:textId="77777777" w:rsidR="0024033B" w:rsidRPr="0024033B" w:rsidRDefault="0024033B" w:rsidP="0024033B">
      <w:pPr>
        <w:bidi/>
        <w:jc w:val="both"/>
        <w:rPr>
          <w:rFonts w:cs="David" w:hint="cs"/>
          <w:rtl/>
        </w:rPr>
      </w:pPr>
    </w:p>
    <w:p w14:paraId="5BDCEF32" w14:textId="77777777" w:rsidR="0024033B" w:rsidRPr="0024033B" w:rsidRDefault="0024033B" w:rsidP="0024033B">
      <w:pPr>
        <w:bidi/>
        <w:ind w:firstLine="567"/>
        <w:jc w:val="both"/>
        <w:rPr>
          <w:rFonts w:cs="David" w:hint="cs"/>
          <w:rtl/>
        </w:rPr>
      </w:pPr>
      <w:r w:rsidRPr="0024033B">
        <w:rPr>
          <w:rFonts w:cs="David" w:hint="cs"/>
          <w:rtl/>
        </w:rPr>
        <w:t xml:space="preserve">אני מציע לגמור את זה בפשרה של שלושה שבועות. אם לא נבוא לפה. גדעון, אני מבטיח לך שאם זה לא יקרה בעוד שלושה שבועות, אצביע אתך. גם חברי בסיעת העבודה. </w:t>
      </w:r>
    </w:p>
    <w:p w14:paraId="45D12648" w14:textId="77777777" w:rsidR="0024033B" w:rsidRPr="0024033B" w:rsidRDefault="0024033B" w:rsidP="0024033B">
      <w:pPr>
        <w:bidi/>
        <w:jc w:val="both"/>
        <w:rPr>
          <w:rFonts w:cs="David" w:hint="cs"/>
          <w:rtl/>
        </w:rPr>
      </w:pPr>
    </w:p>
    <w:p w14:paraId="03B67F30" w14:textId="77777777" w:rsidR="0024033B" w:rsidRPr="0024033B" w:rsidRDefault="0024033B" w:rsidP="0024033B">
      <w:pPr>
        <w:pStyle w:val="Heading5"/>
        <w:rPr>
          <w:rFonts w:hint="cs"/>
          <w:rtl/>
        </w:rPr>
      </w:pPr>
      <w:r w:rsidRPr="0024033B">
        <w:rPr>
          <w:rFonts w:hint="cs"/>
          <w:u w:val="single"/>
          <w:rtl/>
        </w:rPr>
        <w:t>אסתרינה טרטמן:</w:t>
      </w:r>
    </w:p>
    <w:p w14:paraId="0B39FE8D" w14:textId="77777777" w:rsidR="0024033B" w:rsidRPr="0024033B" w:rsidRDefault="0024033B" w:rsidP="0024033B">
      <w:pPr>
        <w:pStyle w:val="Heading5"/>
        <w:rPr>
          <w:rFonts w:hint="cs"/>
          <w:rtl/>
        </w:rPr>
      </w:pPr>
    </w:p>
    <w:p w14:paraId="4AE71DD8" w14:textId="77777777" w:rsidR="0024033B" w:rsidRPr="0024033B" w:rsidRDefault="0024033B" w:rsidP="0024033B">
      <w:pPr>
        <w:bidi/>
        <w:jc w:val="both"/>
        <w:rPr>
          <w:rFonts w:cs="David" w:hint="cs"/>
          <w:rtl/>
        </w:rPr>
      </w:pPr>
      <w:r w:rsidRPr="0024033B">
        <w:rPr>
          <w:rFonts w:cs="David" w:hint="cs"/>
          <w:rtl/>
        </w:rPr>
        <w:tab/>
        <w:t xml:space="preserve">אפילו אני. </w:t>
      </w:r>
    </w:p>
    <w:p w14:paraId="1F70D145" w14:textId="77777777" w:rsidR="0024033B" w:rsidRPr="0024033B" w:rsidRDefault="0024033B" w:rsidP="0024033B">
      <w:pPr>
        <w:bidi/>
        <w:jc w:val="both"/>
        <w:rPr>
          <w:rFonts w:cs="David" w:hint="cs"/>
          <w:rtl/>
        </w:rPr>
      </w:pPr>
    </w:p>
    <w:p w14:paraId="461909D3"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99AC19D" w14:textId="77777777" w:rsidR="0024033B" w:rsidRPr="0024033B" w:rsidRDefault="0024033B" w:rsidP="0024033B">
      <w:pPr>
        <w:bidi/>
        <w:jc w:val="both"/>
        <w:rPr>
          <w:rFonts w:cs="David" w:hint="cs"/>
          <w:rtl/>
        </w:rPr>
      </w:pPr>
    </w:p>
    <w:p w14:paraId="51027555" w14:textId="77777777" w:rsidR="0024033B" w:rsidRPr="0024033B" w:rsidRDefault="0024033B" w:rsidP="0024033B">
      <w:pPr>
        <w:bidi/>
        <w:ind w:firstLine="567"/>
        <w:jc w:val="both"/>
        <w:rPr>
          <w:rFonts w:cs="David" w:hint="cs"/>
          <w:rtl/>
        </w:rPr>
      </w:pPr>
      <w:r w:rsidRPr="0024033B">
        <w:rPr>
          <w:rFonts w:cs="David" w:hint="cs"/>
          <w:rtl/>
        </w:rPr>
        <w:t>תודה. חבר הכנסת מרגי, בבקשה.</w:t>
      </w:r>
    </w:p>
    <w:p w14:paraId="665C1ACA" w14:textId="77777777" w:rsidR="0024033B" w:rsidRPr="0024033B" w:rsidRDefault="0024033B" w:rsidP="0024033B">
      <w:pPr>
        <w:bidi/>
        <w:jc w:val="both"/>
        <w:rPr>
          <w:rFonts w:cs="David" w:hint="cs"/>
          <w:rtl/>
        </w:rPr>
      </w:pPr>
    </w:p>
    <w:p w14:paraId="767C9A36" w14:textId="77777777" w:rsidR="0024033B" w:rsidRPr="0024033B" w:rsidRDefault="0024033B" w:rsidP="0024033B">
      <w:pPr>
        <w:bidi/>
        <w:jc w:val="both"/>
        <w:rPr>
          <w:rFonts w:cs="David" w:hint="cs"/>
          <w:rtl/>
        </w:rPr>
      </w:pPr>
      <w:r w:rsidRPr="0024033B">
        <w:rPr>
          <w:rFonts w:cs="David" w:hint="cs"/>
          <w:u w:val="single"/>
          <w:rtl/>
        </w:rPr>
        <w:t>יעקב מרגי:</w:t>
      </w:r>
    </w:p>
    <w:p w14:paraId="2534F9DD" w14:textId="77777777" w:rsidR="0024033B" w:rsidRPr="0024033B" w:rsidRDefault="0024033B" w:rsidP="0024033B">
      <w:pPr>
        <w:bidi/>
        <w:jc w:val="both"/>
        <w:rPr>
          <w:rFonts w:cs="David" w:hint="cs"/>
          <w:rtl/>
        </w:rPr>
      </w:pPr>
    </w:p>
    <w:p w14:paraId="7C624AA7" w14:textId="77777777" w:rsidR="0024033B" w:rsidRPr="0024033B" w:rsidRDefault="0024033B" w:rsidP="0024033B">
      <w:pPr>
        <w:bidi/>
        <w:jc w:val="both"/>
        <w:rPr>
          <w:rFonts w:cs="David" w:hint="cs"/>
          <w:rtl/>
        </w:rPr>
      </w:pPr>
      <w:r w:rsidRPr="0024033B">
        <w:rPr>
          <w:rFonts w:cs="David" w:hint="cs"/>
          <w:rtl/>
        </w:rPr>
        <w:tab/>
        <w:t xml:space="preserve">אין ספק שצריך לשמור על כללי המשחק שהיו נהוגים בבניין, ואני חושב שהוועדה לביקורת המדינה צריכה להיות </w:t>
      </w:r>
      <w:r w:rsidRPr="0024033B">
        <w:rPr>
          <w:rFonts w:cs="David"/>
          <w:rtl/>
        </w:rPr>
        <w:t>–</w:t>
      </w:r>
      <w:r w:rsidRPr="0024033B">
        <w:rPr>
          <w:rFonts w:cs="David" w:hint="cs"/>
          <w:rtl/>
        </w:rPr>
        <w:t xml:space="preserve"> חובה שתהיה </w:t>
      </w:r>
      <w:r w:rsidRPr="0024033B">
        <w:rPr>
          <w:rFonts w:cs="David"/>
          <w:rtl/>
        </w:rPr>
        <w:t>–</w:t>
      </w:r>
      <w:r w:rsidRPr="0024033B">
        <w:rPr>
          <w:rFonts w:cs="David" w:hint="cs"/>
          <w:rtl/>
        </w:rPr>
        <w:t xml:space="preserve"> בידי איש אופוזיציה, כפי שהיה נהוג ברוב התקופות, פרט למקרים שחבר הכנסת ריבלין החכים אותנו בהם. אם לא הייתי שומע את ההתחייבות של אביגדור יצחקי, יושב-ראש הקואליציה, היום הייתי מצביע בעד הצעתו של גדעון סער. </w:t>
      </w:r>
    </w:p>
    <w:p w14:paraId="61D6F1C9" w14:textId="77777777" w:rsidR="0024033B" w:rsidRPr="0024033B" w:rsidRDefault="0024033B" w:rsidP="0024033B">
      <w:pPr>
        <w:bidi/>
        <w:jc w:val="both"/>
        <w:rPr>
          <w:rFonts w:cs="David" w:hint="cs"/>
          <w:rtl/>
        </w:rPr>
      </w:pPr>
    </w:p>
    <w:p w14:paraId="0E069572" w14:textId="77777777" w:rsidR="0024033B" w:rsidRPr="0024033B" w:rsidRDefault="0024033B" w:rsidP="0024033B">
      <w:pPr>
        <w:bidi/>
        <w:ind w:firstLine="567"/>
        <w:jc w:val="both"/>
        <w:rPr>
          <w:rFonts w:cs="David" w:hint="cs"/>
          <w:rtl/>
        </w:rPr>
      </w:pPr>
      <w:r w:rsidRPr="0024033B">
        <w:rPr>
          <w:rFonts w:cs="David" w:hint="cs"/>
          <w:rtl/>
        </w:rPr>
        <w:t xml:space="preserve">יש בעיות בקואליציה, כמו שיש בעיות באופוזיציה. בחלוקת הוועדות לא אחת התרעמתי, כחבר קואליציה, על אביגדור יצחקי, על הג'נטלמניות שלו בחלוקת חברים, נציגויות בוועדות או אפילו ראשי ועדות. </w:t>
      </w:r>
    </w:p>
    <w:p w14:paraId="2D9FFFB2" w14:textId="77777777" w:rsidR="0024033B" w:rsidRPr="0024033B" w:rsidRDefault="0024033B" w:rsidP="0024033B">
      <w:pPr>
        <w:bidi/>
        <w:ind w:firstLine="567"/>
        <w:jc w:val="both"/>
        <w:rPr>
          <w:rFonts w:cs="David" w:hint="cs"/>
          <w:rtl/>
        </w:rPr>
      </w:pPr>
    </w:p>
    <w:p w14:paraId="6E211BDD" w14:textId="77777777" w:rsidR="0024033B" w:rsidRPr="0024033B" w:rsidRDefault="0024033B" w:rsidP="0024033B">
      <w:pPr>
        <w:bidi/>
        <w:ind w:firstLine="567"/>
        <w:jc w:val="both"/>
        <w:rPr>
          <w:rFonts w:cs="David" w:hint="cs"/>
          <w:rtl/>
        </w:rPr>
      </w:pPr>
      <w:r w:rsidRPr="0024033B">
        <w:rPr>
          <w:rFonts w:cs="David" w:hint="cs"/>
          <w:rtl/>
        </w:rPr>
        <w:t xml:space="preserve">אני קורא לגדעון, אני יודע מאיפה זה בא לו, זה בא מיושר, זה בא ממקום טוב, לא מחשבונות קטנים. </w:t>
      </w:r>
    </w:p>
    <w:p w14:paraId="0736E314" w14:textId="77777777" w:rsidR="0024033B" w:rsidRPr="0024033B" w:rsidRDefault="0024033B" w:rsidP="0024033B">
      <w:pPr>
        <w:bidi/>
        <w:jc w:val="both"/>
        <w:rPr>
          <w:rFonts w:cs="David" w:hint="cs"/>
          <w:rtl/>
        </w:rPr>
      </w:pPr>
    </w:p>
    <w:p w14:paraId="5FB2180F" w14:textId="77777777" w:rsidR="0024033B" w:rsidRPr="0024033B" w:rsidRDefault="0024033B" w:rsidP="0024033B">
      <w:pPr>
        <w:bidi/>
        <w:jc w:val="both"/>
        <w:rPr>
          <w:rFonts w:cs="David" w:hint="cs"/>
          <w:rtl/>
        </w:rPr>
      </w:pPr>
    </w:p>
    <w:p w14:paraId="4E51CE37" w14:textId="77777777" w:rsidR="0024033B" w:rsidRPr="0024033B" w:rsidRDefault="0024033B" w:rsidP="0024033B">
      <w:pPr>
        <w:bidi/>
        <w:jc w:val="both"/>
        <w:rPr>
          <w:rFonts w:cs="David" w:hint="cs"/>
          <w:rtl/>
        </w:rPr>
      </w:pPr>
      <w:r w:rsidRPr="0024033B">
        <w:rPr>
          <w:rFonts w:cs="David" w:hint="cs"/>
          <w:u w:val="single"/>
          <w:rtl/>
        </w:rPr>
        <w:t>דני נוה:</w:t>
      </w:r>
    </w:p>
    <w:p w14:paraId="3360FADC" w14:textId="77777777" w:rsidR="0024033B" w:rsidRPr="0024033B" w:rsidRDefault="0024033B" w:rsidP="0024033B">
      <w:pPr>
        <w:bidi/>
        <w:jc w:val="both"/>
        <w:rPr>
          <w:rFonts w:cs="David" w:hint="cs"/>
          <w:rtl/>
        </w:rPr>
      </w:pPr>
    </w:p>
    <w:p w14:paraId="2A848C76" w14:textId="77777777" w:rsidR="0024033B" w:rsidRPr="0024033B" w:rsidRDefault="0024033B" w:rsidP="0024033B">
      <w:pPr>
        <w:bidi/>
        <w:jc w:val="both"/>
        <w:rPr>
          <w:rFonts w:cs="David" w:hint="cs"/>
          <w:rtl/>
        </w:rPr>
      </w:pPr>
      <w:r w:rsidRPr="0024033B">
        <w:rPr>
          <w:rFonts w:cs="David" w:hint="cs"/>
          <w:rtl/>
        </w:rPr>
        <w:tab/>
        <w:t xml:space="preserve">כולם מסבירים למה הוא צודק ומצביעים נגדו. שיצביעו בעדו. </w:t>
      </w:r>
    </w:p>
    <w:p w14:paraId="3A0D49BC" w14:textId="77777777" w:rsidR="0024033B" w:rsidRPr="0024033B" w:rsidRDefault="0024033B" w:rsidP="0024033B">
      <w:pPr>
        <w:bidi/>
        <w:jc w:val="both"/>
        <w:rPr>
          <w:rFonts w:cs="David" w:hint="cs"/>
          <w:rtl/>
        </w:rPr>
      </w:pPr>
    </w:p>
    <w:p w14:paraId="2AD273FC" w14:textId="77777777" w:rsidR="0024033B" w:rsidRPr="0024033B" w:rsidRDefault="0024033B" w:rsidP="0024033B">
      <w:pPr>
        <w:bidi/>
        <w:jc w:val="both"/>
        <w:rPr>
          <w:rFonts w:cs="David" w:hint="cs"/>
          <w:rtl/>
        </w:rPr>
      </w:pPr>
      <w:r w:rsidRPr="0024033B">
        <w:rPr>
          <w:rFonts w:cs="David" w:hint="cs"/>
          <w:u w:val="single"/>
          <w:rtl/>
        </w:rPr>
        <w:t>יעקב מרגי:</w:t>
      </w:r>
    </w:p>
    <w:p w14:paraId="66B85759" w14:textId="77777777" w:rsidR="0024033B" w:rsidRPr="0024033B" w:rsidRDefault="0024033B" w:rsidP="0024033B">
      <w:pPr>
        <w:bidi/>
        <w:jc w:val="both"/>
        <w:rPr>
          <w:rFonts w:cs="David" w:hint="cs"/>
          <w:rtl/>
        </w:rPr>
      </w:pPr>
      <w:r w:rsidRPr="0024033B">
        <w:rPr>
          <w:rFonts w:cs="David" w:hint="cs"/>
          <w:rtl/>
        </w:rPr>
        <w:tab/>
      </w:r>
    </w:p>
    <w:p w14:paraId="48FBD224" w14:textId="77777777" w:rsidR="0024033B" w:rsidRPr="0024033B" w:rsidRDefault="0024033B" w:rsidP="0024033B">
      <w:pPr>
        <w:bidi/>
        <w:jc w:val="both"/>
        <w:rPr>
          <w:rFonts w:cs="David" w:hint="cs"/>
          <w:rtl/>
        </w:rPr>
      </w:pPr>
      <w:r w:rsidRPr="0024033B">
        <w:rPr>
          <w:rFonts w:cs="David" w:hint="cs"/>
          <w:rtl/>
        </w:rPr>
        <w:tab/>
        <w:t xml:space="preserve">אצביע בעדו ולא נגדו. </w:t>
      </w:r>
    </w:p>
    <w:p w14:paraId="7FB97CA0" w14:textId="77777777" w:rsidR="0024033B" w:rsidRPr="0024033B" w:rsidRDefault="0024033B" w:rsidP="0024033B">
      <w:pPr>
        <w:bidi/>
        <w:jc w:val="both"/>
        <w:rPr>
          <w:rFonts w:cs="David" w:hint="cs"/>
          <w:rtl/>
        </w:rPr>
      </w:pPr>
    </w:p>
    <w:p w14:paraId="09EF0642" w14:textId="77777777" w:rsidR="0024033B" w:rsidRPr="0024033B" w:rsidRDefault="0024033B" w:rsidP="0024033B">
      <w:pPr>
        <w:pStyle w:val="Heading5"/>
        <w:rPr>
          <w:rFonts w:hint="cs"/>
          <w:rtl/>
        </w:rPr>
      </w:pPr>
      <w:r w:rsidRPr="0024033B">
        <w:rPr>
          <w:rFonts w:hint="cs"/>
          <w:u w:val="single"/>
          <w:rtl/>
        </w:rPr>
        <w:t>אביגדור יצחקי:</w:t>
      </w:r>
    </w:p>
    <w:p w14:paraId="31CFB678" w14:textId="77777777" w:rsidR="0024033B" w:rsidRPr="0024033B" w:rsidRDefault="0024033B" w:rsidP="0024033B">
      <w:pPr>
        <w:bidi/>
        <w:jc w:val="both"/>
        <w:rPr>
          <w:rFonts w:cs="David" w:hint="cs"/>
          <w:rtl/>
        </w:rPr>
      </w:pPr>
      <w:r w:rsidRPr="0024033B">
        <w:rPr>
          <w:rFonts w:cs="David" w:hint="cs"/>
          <w:rtl/>
        </w:rPr>
        <w:tab/>
      </w:r>
    </w:p>
    <w:p w14:paraId="0897DEAE" w14:textId="77777777" w:rsidR="0024033B" w:rsidRPr="0024033B" w:rsidRDefault="0024033B" w:rsidP="0024033B">
      <w:pPr>
        <w:bidi/>
        <w:ind w:firstLine="567"/>
        <w:jc w:val="both"/>
        <w:rPr>
          <w:rFonts w:cs="David" w:hint="cs"/>
          <w:rtl/>
        </w:rPr>
      </w:pPr>
      <w:r w:rsidRPr="0024033B">
        <w:rPr>
          <w:rFonts w:cs="David" w:hint="cs"/>
          <w:rtl/>
        </w:rPr>
        <w:t xml:space="preserve">האחווה הזאת בין חברי סיעת הליכוד, כבר היה שווה. </w:t>
      </w:r>
    </w:p>
    <w:p w14:paraId="45467ED2" w14:textId="77777777" w:rsidR="0024033B" w:rsidRPr="0024033B" w:rsidRDefault="0024033B" w:rsidP="0024033B">
      <w:pPr>
        <w:bidi/>
        <w:jc w:val="both"/>
        <w:rPr>
          <w:rFonts w:cs="David" w:hint="cs"/>
          <w:rtl/>
        </w:rPr>
      </w:pPr>
    </w:p>
    <w:p w14:paraId="3C7C0E50" w14:textId="77777777" w:rsidR="0024033B" w:rsidRPr="0024033B" w:rsidRDefault="0024033B" w:rsidP="0024033B">
      <w:pPr>
        <w:bidi/>
        <w:jc w:val="both"/>
        <w:rPr>
          <w:rFonts w:cs="David" w:hint="cs"/>
          <w:rtl/>
        </w:rPr>
      </w:pPr>
      <w:r w:rsidRPr="0024033B">
        <w:rPr>
          <w:rFonts w:cs="David" w:hint="cs"/>
          <w:u w:val="single"/>
          <w:rtl/>
        </w:rPr>
        <w:t>יעקב מרגי:</w:t>
      </w:r>
    </w:p>
    <w:p w14:paraId="7E3DEC99" w14:textId="77777777" w:rsidR="0024033B" w:rsidRPr="0024033B" w:rsidRDefault="0024033B" w:rsidP="0024033B">
      <w:pPr>
        <w:bidi/>
        <w:jc w:val="both"/>
        <w:rPr>
          <w:rFonts w:cs="David" w:hint="cs"/>
          <w:rtl/>
        </w:rPr>
      </w:pPr>
      <w:r w:rsidRPr="0024033B">
        <w:rPr>
          <w:rFonts w:cs="David" w:hint="cs"/>
          <w:rtl/>
        </w:rPr>
        <w:tab/>
      </w:r>
    </w:p>
    <w:p w14:paraId="28AAAC1C" w14:textId="77777777" w:rsidR="0024033B" w:rsidRPr="0024033B" w:rsidRDefault="0024033B" w:rsidP="0024033B">
      <w:pPr>
        <w:bidi/>
        <w:ind w:firstLine="567"/>
        <w:jc w:val="both"/>
        <w:rPr>
          <w:rFonts w:cs="David" w:hint="cs"/>
          <w:rtl/>
        </w:rPr>
      </w:pPr>
      <w:r w:rsidRPr="0024033B">
        <w:rPr>
          <w:rFonts w:cs="David" w:hint="cs"/>
          <w:rtl/>
        </w:rPr>
        <w:t xml:space="preserve">אני מסיים. הבקשה של גדעון באה ממקום טוב ונכון, וכך צריך להיות. צריך לשמור על הנורמות בבית, על כללי המשחק. אבל צריך גם להיות קשובים והגונים. יושב-ראש הקואליציה אמר את זה עכשיו בפורום, לא בהסתודדות אישית.  נאמר כאן, בפורום של הוועדה, שזה ייגמר. אז אולי במקום חודש, שלושה שבועות. אביגדור לא יצטער על כך. ואם הוא יפתור את הבעיה עוד לפני כן, בשבועיים, נשמח על כך. </w:t>
      </w:r>
    </w:p>
    <w:p w14:paraId="369971D5" w14:textId="77777777" w:rsidR="0024033B" w:rsidRPr="0024033B" w:rsidRDefault="0024033B" w:rsidP="0024033B">
      <w:pPr>
        <w:bidi/>
        <w:ind w:firstLine="567"/>
        <w:jc w:val="both"/>
        <w:rPr>
          <w:rFonts w:cs="David" w:hint="cs"/>
          <w:rtl/>
        </w:rPr>
      </w:pPr>
    </w:p>
    <w:p w14:paraId="37B0D30B" w14:textId="77777777" w:rsidR="0024033B" w:rsidRPr="0024033B" w:rsidRDefault="0024033B" w:rsidP="0024033B">
      <w:pPr>
        <w:bidi/>
        <w:ind w:firstLine="567"/>
        <w:jc w:val="both"/>
        <w:rPr>
          <w:rFonts w:cs="David" w:hint="cs"/>
          <w:rtl/>
        </w:rPr>
      </w:pPr>
      <w:r w:rsidRPr="0024033B">
        <w:rPr>
          <w:rFonts w:cs="David" w:hint="cs"/>
          <w:rtl/>
        </w:rPr>
        <w:t xml:space="preserve">זה לא ראוי ולא נכון כששומרים על כללי משחק בבית לכופף ידיים בהצבעה לכאן או לכאן. צריכה להתקבל החלטה בהבנה. במיוחד שיושב-ראש הקואליציה התחייב לסדר את העניינים בחודש הקרוב, ואני אומר את זה בפעם השלישית. </w:t>
      </w:r>
    </w:p>
    <w:p w14:paraId="159D1E99" w14:textId="77777777" w:rsidR="0024033B" w:rsidRPr="0024033B" w:rsidRDefault="0024033B" w:rsidP="0024033B">
      <w:pPr>
        <w:bidi/>
        <w:jc w:val="both"/>
        <w:rPr>
          <w:rFonts w:cs="David" w:hint="cs"/>
          <w:rtl/>
        </w:rPr>
      </w:pPr>
    </w:p>
    <w:p w14:paraId="47AB7FA4"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94C88ED" w14:textId="77777777" w:rsidR="0024033B" w:rsidRPr="0024033B" w:rsidRDefault="0024033B" w:rsidP="0024033B">
      <w:pPr>
        <w:bidi/>
        <w:jc w:val="both"/>
        <w:rPr>
          <w:rFonts w:cs="David" w:hint="cs"/>
          <w:rtl/>
        </w:rPr>
      </w:pPr>
    </w:p>
    <w:p w14:paraId="282DB77A" w14:textId="77777777" w:rsidR="0024033B" w:rsidRPr="0024033B" w:rsidRDefault="0024033B" w:rsidP="0024033B">
      <w:pPr>
        <w:bidi/>
        <w:jc w:val="both"/>
        <w:rPr>
          <w:rFonts w:cs="David" w:hint="cs"/>
          <w:rtl/>
        </w:rPr>
      </w:pPr>
      <w:r w:rsidRPr="0024033B">
        <w:rPr>
          <w:rFonts w:cs="David" w:hint="cs"/>
          <w:rtl/>
        </w:rPr>
        <w:tab/>
        <w:t xml:space="preserve">תודה, חבר הכנסת נסים זאב, בקצרה. </w:t>
      </w:r>
    </w:p>
    <w:p w14:paraId="7CE492D1" w14:textId="77777777" w:rsidR="0024033B" w:rsidRPr="0024033B" w:rsidRDefault="0024033B" w:rsidP="0024033B">
      <w:pPr>
        <w:bidi/>
        <w:jc w:val="both"/>
        <w:rPr>
          <w:rFonts w:cs="David" w:hint="cs"/>
          <w:rtl/>
        </w:rPr>
      </w:pPr>
    </w:p>
    <w:p w14:paraId="67E15169" w14:textId="77777777" w:rsidR="0024033B" w:rsidRPr="0024033B" w:rsidRDefault="0024033B" w:rsidP="0024033B">
      <w:pPr>
        <w:bidi/>
        <w:jc w:val="both"/>
        <w:rPr>
          <w:rFonts w:cs="David" w:hint="cs"/>
          <w:rtl/>
        </w:rPr>
      </w:pPr>
      <w:r w:rsidRPr="0024033B">
        <w:rPr>
          <w:rFonts w:cs="David" w:hint="cs"/>
          <w:u w:val="single"/>
          <w:rtl/>
        </w:rPr>
        <w:t>נסים זאב:</w:t>
      </w:r>
    </w:p>
    <w:p w14:paraId="49FD2227" w14:textId="77777777" w:rsidR="0024033B" w:rsidRPr="0024033B" w:rsidRDefault="0024033B" w:rsidP="0024033B">
      <w:pPr>
        <w:bidi/>
        <w:jc w:val="both"/>
        <w:rPr>
          <w:rFonts w:cs="David" w:hint="cs"/>
          <w:rtl/>
        </w:rPr>
      </w:pPr>
    </w:p>
    <w:p w14:paraId="0F14196C" w14:textId="77777777" w:rsidR="0024033B" w:rsidRPr="0024033B" w:rsidRDefault="0024033B" w:rsidP="0024033B">
      <w:pPr>
        <w:bidi/>
        <w:jc w:val="both"/>
        <w:rPr>
          <w:rFonts w:cs="David" w:hint="cs"/>
          <w:rtl/>
        </w:rPr>
      </w:pPr>
      <w:r w:rsidRPr="0024033B">
        <w:rPr>
          <w:rFonts w:cs="David" w:hint="cs"/>
          <w:rtl/>
        </w:rPr>
        <w:tab/>
        <w:t xml:space="preserve">משפט אחד: קודם כול, אני מסכים עם מה שאמר ידידי חבר הכנסת מרגי. אבל אפשר לדבר על פשרה רק אם יש שני צדדים. אני עושה פשרה עם מי שמתנגד או עם מי שמבקש, אבל אם אין פשרה, אם רוצים לקבל הכרעה היום בהצבעה, ודאי שצריך לשמור על כללי המשחק ולהצביע בעד מי שאנחנו חושבים. </w:t>
      </w:r>
    </w:p>
    <w:p w14:paraId="11200341" w14:textId="77777777" w:rsidR="0024033B" w:rsidRPr="0024033B" w:rsidRDefault="0024033B" w:rsidP="0024033B">
      <w:pPr>
        <w:bidi/>
        <w:jc w:val="both"/>
        <w:rPr>
          <w:rFonts w:cs="David" w:hint="cs"/>
          <w:rtl/>
        </w:rPr>
      </w:pPr>
    </w:p>
    <w:p w14:paraId="14297EE0" w14:textId="77777777" w:rsidR="0024033B" w:rsidRPr="0024033B" w:rsidRDefault="0024033B" w:rsidP="0024033B">
      <w:pPr>
        <w:bidi/>
        <w:jc w:val="both"/>
        <w:rPr>
          <w:rFonts w:cs="David" w:hint="cs"/>
          <w:rtl/>
        </w:rPr>
      </w:pPr>
      <w:r w:rsidRPr="0024033B">
        <w:rPr>
          <w:rFonts w:cs="David" w:hint="cs"/>
          <w:u w:val="single"/>
          <w:rtl/>
        </w:rPr>
        <w:t>יורם מרציאנו:</w:t>
      </w:r>
    </w:p>
    <w:p w14:paraId="16F51BF0" w14:textId="77777777" w:rsidR="0024033B" w:rsidRPr="0024033B" w:rsidRDefault="0024033B" w:rsidP="0024033B">
      <w:pPr>
        <w:bidi/>
        <w:jc w:val="both"/>
        <w:rPr>
          <w:rFonts w:cs="David" w:hint="cs"/>
          <w:rtl/>
        </w:rPr>
      </w:pPr>
    </w:p>
    <w:p w14:paraId="543D8161" w14:textId="77777777" w:rsidR="0024033B" w:rsidRPr="0024033B" w:rsidRDefault="0024033B" w:rsidP="0024033B">
      <w:pPr>
        <w:bidi/>
        <w:ind w:firstLine="567"/>
        <w:jc w:val="both"/>
        <w:rPr>
          <w:rFonts w:cs="David" w:hint="cs"/>
          <w:rtl/>
        </w:rPr>
      </w:pPr>
      <w:r w:rsidRPr="0024033B">
        <w:rPr>
          <w:rFonts w:cs="David" w:hint="cs"/>
          <w:rtl/>
        </w:rPr>
        <w:t>מי זה.</w:t>
      </w:r>
    </w:p>
    <w:p w14:paraId="5699531C" w14:textId="77777777" w:rsidR="0024033B" w:rsidRPr="0024033B" w:rsidRDefault="0024033B" w:rsidP="0024033B">
      <w:pPr>
        <w:bidi/>
        <w:jc w:val="both"/>
        <w:rPr>
          <w:rFonts w:cs="David" w:hint="cs"/>
          <w:rtl/>
        </w:rPr>
      </w:pPr>
    </w:p>
    <w:p w14:paraId="53163016" w14:textId="77777777" w:rsidR="0024033B" w:rsidRPr="0024033B" w:rsidRDefault="0024033B" w:rsidP="0024033B">
      <w:pPr>
        <w:bidi/>
        <w:jc w:val="both"/>
        <w:rPr>
          <w:rFonts w:cs="David" w:hint="cs"/>
          <w:rtl/>
        </w:rPr>
      </w:pPr>
      <w:r w:rsidRPr="0024033B">
        <w:rPr>
          <w:rFonts w:cs="David" w:hint="cs"/>
          <w:u w:val="single"/>
          <w:rtl/>
        </w:rPr>
        <w:t>נסים זאב:</w:t>
      </w:r>
    </w:p>
    <w:p w14:paraId="153FB0CF" w14:textId="77777777" w:rsidR="0024033B" w:rsidRPr="0024033B" w:rsidRDefault="0024033B" w:rsidP="0024033B">
      <w:pPr>
        <w:bidi/>
        <w:jc w:val="both"/>
        <w:rPr>
          <w:rFonts w:cs="David" w:hint="cs"/>
          <w:rtl/>
        </w:rPr>
      </w:pPr>
    </w:p>
    <w:p w14:paraId="476EAF7E" w14:textId="77777777" w:rsidR="0024033B" w:rsidRPr="0024033B" w:rsidRDefault="0024033B" w:rsidP="0024033B">
      <w:pPr>
        <w:bidi/>
        <w:jc w:val="both"/>
        <w:rPr>
          <w:rFonts w:cs="David" w:hint="cs"/>
          <w:rtl/>
        </w:rPr>
      </w:pPr>
      <w:r w:rsidRPr="0024033B">
        <w:rPr>
          <w:rFonts w:cs="David" w:hint="cs"/>
          <w:rtl/>
        </w:rPr>
        <w:tab/>
        <w:t xml:space="preserve">אחר כך אגיד. </w:t>
      </w:r>
    </w:p>
    <w:p w14:paraId="7C4F5ABF" w14:textId="77777777" w:rsidR="0024033B" w:rsidRPr="0024033B" w:rsidRDefault="0024033B" w:rsidP="0024033B">
      <w:pPr>
        <w:bidi/>
        <w:jc w:val="both"/>
        <w:rPr>
          <w:rFonts w:cs="David" w:hint="cs"/>
          <w:rtl/>
        </w:rPr>
      </w:pPr>
    </w:p>
    <w:p w14:paraId="0B5959C2"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DD5316D" w14:textId="77777777" w:rsidR="0024033B" w:rsidRPr="0024033B" w:rsidRDefault="0024033B" w:rsidP="0024033B">
      <w:pPr>
        <w:bidi/>
        <w:jc w:val="both"/>
        <w:rPr>
          <w:rFonts w:cs="David" w:hint="cs"/>
          <w:rtl/>
        </w:rPr>
      </w:pPr>
    </w:p>
    <w:p w14:paraId="76D62D83" w14:textId="77777777" w:rsidR="0024033B" w:rsidRPr="0024033B" w:rsidRDefault="0024033B" w:rsidP="0024033B">
      <w:pPr>
        <w:bidi/>
        <w:jc w:val="both"/>
        <w:rPr>
          <w:rFonts w:cs="David" w:hint="cs"/>
          <w:rtl/>
        </w:rPr>
      </w:pPr>
      <w:r w:rsidRPr="0024033B">
        <w:rPr>
          <w:rFonts w:cs="David" w:hint="cs"/>
          <w:rtl/>
        </w:rPr>
        <w:tab/>
        <w:t xml:space="preserve">תודה. חבר הכנסת נודלמן. </w:t>
      </w:r>
    </w:p>
    <w:p w14:paraId="119CF1CE" w14:textId="77777777" w:rsidR="0024033B" w:rsidRPr="0024033B" w:rsidRDefault="0024033B" w:rsidP="0024033B">
      <w:pPr>
        <w:bidi/>
        <w:jc w:val="both"/>
        <w:rPr>
          <w:rFonts w:cs="David" w:hint="cs"/>
          <w:rtl/>
        </w:rPr>
      </w:pPr>
    </w:p>
    <w:p w14:paraId="4CF51F03" w14:textId="77777777" w:rsidR="0024033B" w:rsidRPr="0024033B" w:rsidRDefault="0024033B" w:rsidP="0024033B">
      <w:pPr>
        <w:bidi/>
        <w:jc w:val="both"/>
        <w:rPr>
          <w:rFonts w:cs="David" w:hint="cs"/>
          <w:rtl/>
        </w:rPr>
      </w:pPr>
      <w:r w:rsidRPr="0024033B">
        <w:rPr>
          <w:rFonts w:cs="David" w:hint="cs"/>
          <w:u w:val="single"/>
          <w:rtl/>
        </w:rPr>
        <w:t>מיכאל נודלמן:</w:t>
      </w:r>
    </w:p>
    <w:p w14:paraId="72B39240" w14:textId="77777777" w:rsidR="0024033B" w:rsidRPr="0024033B" w:rsidRDefault="0024033B" w:rsidP="0024033B">
      <w:pPr>
        <w:bidi/>
        <w:jc w:val="both"/>
        <w:rPr>
          <w:rFonts w:cs="David" w:hint="cs"/>
          <w:rtl/>
        </w:rPr>
      </w:pPr>
    </w:p>
    <w:p w14:paraId="6DFE8B1F" w14:textId="77777777" w:rsidR="0024033B" w:rsidRPr="0024033B" w:rsidRDefault="0024033B" w:rsidP="0024033B">
      <w:pPr>
        <w:bidi/>
        <w:jc w:val="both"/>
        <w:rPr>
          <w:rFonts w:cs="David" w:hint="cs"/>
          <w:rtl/>
        </w:rPr>
      </w:pPr>
      <w:r w:rsidRPr="0024033B">
        <w:rPr>
          <w:rFonts w:cs="David" w:hint="cs"/>
          <w:rtl/>
        </w:rPr>
        <w:tab/>
        <w:t xml:space="preserve">מהניסיון שלי, אין ספק שועדת הביקורת שייכת לאופוזיציה. אבל גדעון, אתה יודע איך מגיעים לפשרה, אתה לא צריך להציב לנו דברים שאנחנו לא רוצים לעשות. כמו מרציאנו אני אומר שאם אחרי התאריך שיושב-ראש הקואליציה החליט עליו לא תהיה החלטה, אתה יודע שאני יודע להצביע נגד, אני אצביע בעדכם, נגד הקואליציה. </w:t>
      </w:r>
    </w:p>
    <w:p w14:paraId="592C176D" w14:textId="77777777" w:rsidR="0024033B" w:rsidRPr="0024033B" w:rsidRDefault="0024033B" w:rsidP="0024033B">
      <w:pPr>
        <w:bidi/>
        <w:jc w:val="both"/>
        <w:rPr>
          <w:rFonts w:cs="David" w:hint="cs"/>
          <w:rtl/>
        </w:rPr>
      </w:pPr>
    </w:p>
    <w:p w14:paraId="0B8B917C"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0458F035" w14:textId="77777777" w:rsidR="0024033B" w:rsidRPr="0024033B" w:rsidRDefault="0024033B" w:rsidP="0024033B">
      <w:pPr>
        <w:bidi/>
        <w:jc w:val="both"/>
        <w:rPr>
          <w:rFonts w:cs="David" w:hint="cs"/>
          <w:rtl/>
        </w:rPr>
      </w:pPr>
    </w:p>
    <w:p w14:paraId="6303D088" w14:textId="77777777" w:rsidR="0024033B" w:rsidRPr="0024033B" w:rsidRDefault="0024033B" w:rsidP="0024033B">
      <w:pPr>
        <w:bidi/>
        <w:jc w:val="both"/>
        <w:rPr>
          <w:rFonts w:cs="David" w:hint="cs"/>
          <w:rtl/>
        </w:rPr>
      </w:pPr>
      <w:r w:rsidRPr="0024033B">
        <w:rPr>
          <w:rFonts w:cs="David" w:hint="cs"/>
          <w:rtl/>
        </w:rPr>
        <w:tab/>
        <w:t xml:space="preserve">תודה. חבר הכנסת זבולון אורלב. </w:t>
      </w:r>
    </w:p>
    <w:p w14:paraId="2463E2DA" w14:textId="77777777" w:rsidR="0024033B" w:rsidRPr="0024033B" w:rsidRDefault="0024033B" w:rsidP="0024033B">
      <w:pPr>
        <w:bidi/>
        <w:jc w:val="both"/>
        <w:rPr>
          <w:rFonts w:cs="David" w:hint="cs"/>
          <w:rtl/>
        </w:rPr>
      </w:pPr>
    </w:p>
    <w:p w14:paraId="270278D3" w14:textId="77777777" w:rsidR="0024033B" w:rsidRPr="0024033B" w:rsidRDefault="0024033B" w:rsidP="0024033B">
      <w:pPr>
        <w:bidi/>
        <w:jc w:val="both"/>
        <w:rPr>
          <w:rFonts w:cs="David" w:hint="cs"/>
          <w:rtl/>
        </w:rPr>
      </w:pPr>
      <w:r w:rsidRPr="0024033B">
        <w:rPr>
          <w:rFonts w:cs="David" w:hint="cs"/>
          <w:u w:val="single"/>
          <w:rtl/>
        </w:rPr>
        <w:t>אחמד טיבי:</w:t>
      </w:r>
    </w:p>
    <w:p w14:paraId="24E1EFE6" w14:textId="77777777" w:rsidR="0024033B" w:rsidRPr="0024033B" w:rsidRDefault="0024033B" w:rsidP="0024033B">
      <w:pPr>
        <w:bidi/>
        <w:jc w:val="both"/>
        <w:rPr>
          <w:rFonts w:cs="David" w:hint="cs"/>
          <w:rtl/>
        </w:rPr>
      </w:pPr>
    </w:p>
    <w:p w14:paraId="0ABD1BB5" w14:textId="77777777" w:rsidR="0024033B" w:rsidRPr="0024033B" w:rsidRDefault="0024033B" w:rsidP="0024033B">
      <w:pPr>
        <w:bidi/>
        <w:ind w:firstLine="567"/>
        <w:jc w:val="both"/>
        <w:rPr>
          <w:rFonts w:cs="David" w:hint="cs"/>
          <w:rtl/>
        </w:rPr>
      </w:pPr>
      <w:r w:rsidRPr="0024033B">
        <w:rPr>
          <w:rFonts w:cs="David" w:hint="cs"/>
          <w:rtl/>
        </w:rPr>
        <w:t>למה שהוא לא ידבר אחרון? מתגבשת עסקה.</w:t>
      </w:r>
    </w:p>
    <w:p w14:paraId="13DC975E" w14:textId="77777777" w:rsidR="0024033B" w:rsidRPr="0024033B" w:rsidRDefault="0024033B" w:rsidP="0024033B">
      <w:pPr>
        <w:bidi/>
        <w:jc w:val="both"/>
        <w:rPr>
          <w:rFonts w:cs="David" w:hint="cs"/>
          <w:rtl/>
        </w:rPr>
      </w:pPr>
    </w:p>
    <w:p w14:paraId="10A7B5DC"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0CF8820E" w14:textId="77777777" w:rsidR="0024033B" w:rsidRPr="0024033B" w:rsidRDefault="0024033B" w:rsidP="0024033B">
      <w:pPr>
        <w:bidi/>
        <w:jc w:val="both"/>
        <w:rPr>
          <w:rFonts w:cs="David" w:hint="cs"/>
          <w:rtl/>
        </w:rPr>
      </w:pPr>
    </w:p>
    <w:p w14:paraId="34A2115A" w14:textId="77777777" w:rsidR="0024033B" w:rsidRPr="0024033B" w:rsidRDefault="0024033B" w:rsidP="0024033B">
      <w:pPr>
        <w:bidi/>
        <w:ind w:firstLine="567"/>
        <w:jc w:val="both"/>
        <w:rPr>
          <w:rFonts w:cs="David" w:hint="cs"/>
          <w:rtl/>
        </w:rPr>
      </w:pPr>
      <w:r w:rsidRPr="0024033B">
        <w:rPr>
          <w:rFonts w:cs="David" w:hint="cs"/>
          <w:rtl/>
        </w:rPr>
        <w:t>מתגבשת עסקה?</w:t>
      </w:r>
    </w:p>
    <w:p w14:paraId="4880815C" w14:textId="77777777" w:rsidR="0024033B" w:rsidRPr="0024033B" w:rsidRDefault="0024033B" w:rsidP="0024033B">
      <w:pPr>
        <w:bidi/>
        <w:jc w:val="both"/>
        <w:rPr>
          <w:rFonts w:cs="David" w:hint="cs"/>
          <w:rtl/>
        </w:rPr>
      </w:pPr>
    </w:p>
    <w:p w14:paraId="04EF9432" w14:textId="77777777" w:rsidR="0024033B" w:rsidRPr="0024033B" w:rsidRDefault="0024033B" w:rsidP="0024033B">
      <w:pPr>
        <w:bidi/>
        <w:jc w:val="both"/>
        <w:rPr>
          <w:rFonts w:cs="David" w:hint="cs"/>
          <w:rtl/>
        </w:rPr>
      </w:pPr>
      <w:r w:rsidRPr="0024033B">
        <w:rPr>
          <w:rFonts w:cs="David" w:hint="cs"/>
          <w:u w:val="single"/>
          <w:rtl/>
        </w:rPr>
        <w:t>אחמד טיבי:</w:t>
      </w:r>
    </w:p>
    <w:p w14:paraId="7614F99C" w14:textId="77777777" w:rsidR="0024033B" w:rsidRPr="0024033B" w:rsidRDefault="0024033B" w:rsidP="0024033B">
      <w:pPr>
        <w:bidi/>
        <w:jc w:val="both"/>
        <w:rPr>
          <w:rFonts w:cs="David" w:hint="cs"/>
          <w:rtl/>
        </w:rPr>
      </w:pPr>
    </w:p>
    <w:p w14:paraId="1DB8BF66" w14:textId="77777777" w:rsidR="0024033B" w:rsidRPr="0024033B" w:rsidRDefault="0024033B" w:rsidP="0024033B">
      <w:pPr>
        <w:bidi/>
        <w:jc w:val="both"/>
        <w:rPr>
          <w:rFonts w:cs="David" w:hint="cs"/>
          <w:rtl/>
        </w:rPr>
      </w:pPr>
      <w:r w:rsidRPr="0024033B">
        <w:rPr>
          <w:rFonts w:cs="David" w:hint="cs"/>
          <w:rtl/>
        </w:rPr>
        <w:tab/>
        <w:t xml:space="preserve">נו מה, אנחנו לא חיים פה? לא יודעים? </w:t>
      </w:r>
    </w:p>
    <w:p w14:paraId="53936AEB" w14:textId="77777777" w:rsidR="0024033B" w:rsidRPr="0024033B" w:rsidRDefault="0024033B" w:rsidP="0024033B">
      <w:pPr>
        <w:bidi/>
        <w:jc w:val="both"/>
        <w:rPr>
          <w:rFonts w:cs="David" w:hint="cs"/>
          <w:rtl/>
        </w:rPr>
      </w:pPr>
    </w:p>
    <w:p w14:paraId="5979A26B" w14:textId="77777777" w:rsidR="0024033B" w:rsidRPr="0024033B" w:rsidRDefault="0024033B" w:rsidP="0024033B">
      <w:pPr>
        <w:bidi/>
        <w:jc w:val="both"/>
        <w:rPr>
          <w:rFonts w:cs="David" w:hint="cs"/>
          <w:rtl/>
        </w:rPr>
      </w:pPr>
      <w:r w:rsidRPr="0024033B">
        <w:rPr>
          <w:rFonts w:cs="David" w:hint="cs"/>
          <w:u w:val="single"/>
          <w:rtl/>
        </w:rPr>
        <w:t>יורם מרציאנו:</w:t>
      </w:r>
    </w:p>
    <w:p w14:paraId="2A58D60A" w14:textId="77777777" w:rsidR="0024033B" w:rsidRPr="0024033B" w:rsidRDefault="0024033B" w:rsidP="0024033B">
      <w:pPr>
        <w:bidi/>
        <w:jc w:val="both"/>
        <w:rPr>
          <w:rFonts w:cs="David" w:hint="cs"/>
          <w:rtl/>
        </w:rPr>
      </w:pPr>
    </w:p>
    <w:p w14:paraId="2D17F814" w14:textId="77777777" w:rsidR="0024033B" w:rsidRPr="0024033B" w:rsidRDefault="0024033B" w:rsidP="0024033B">
      <w:pPr>
        <w:bidi/>
        <w:jc w:val="both"/>
        <w:rPr>
          <w:rFonts w:cs="David" w:hint="cs"/>
          <w:rtl/>
        </w:rPr>
      </w:pPr>
      <w:r w:rsidRPr="0024033B">
        <w:rPr>
          <w:rFonts w:cs="David" w:hint="cs"/>
          <w:rtl/>
        </w:rPr>
        <w:tab/>
        <w:t xml:space="preserve">רק אתה רואה את היהודים עושים עסקאות, אתה קם. </w:t>
      </w:r>
    </w:p>
    <w:p w14:paraId="0B94E4D2" w14:textId="77777777" w:rsidR="0024033B" w:rsidRPr="0024033B" w:rsidRDefault="0024033B" w:rsidP="0024033B">
      <w:pPr>
        <w:bidi/>
        <w:jc w:val="both"/>
        <w:rPr>
          <w:rFonts w:cs="David" w:hint="cs"/>
          <w:rtl/>
        </w:rPr>
      </w:pPr>
    </w:p>
    <w:p w14:paraId="6A1AFFB0" w14:textId="77777777" w:rsidR="0024033B" w:rsidRPr="0024033B" w:rsidRDefault="0024033B" w:rsidP="0024033B">
      <w:pPr>
        <w:bidi/>
        <w:jc w:val="both"/>
        <w:rPr>
          <w:rFonts w:cs="David" w:hint="cs"/>
          <w:rtl/>
        </w:rPr>
      </w:pPr>
      <w:r w:rsidRPr="0024033B">
        <w:rPr>
          <w:rFonts w:cs="David" w:hint="cs"/>
          <w:u w:val="single"/>
          <w:rtl/>
        </w:rPr>
        <w:t>אחמד טיבי:</w:t>
      </w:r>
    </w:p>
    <w:p w14:paraId="28CFF402" w14:textId="77777777" w:rsidR="0024033B" w:rsidRPr="0024033B" w:rsidRDefault="0024033B" w:rsidP="0024033B">
      <w:pPr>
        <w:bidi/>
        <w:jc w:val="both"/>
        <w:rPr>
          <w:rFonts w:cs="David" w:hint="cs"/>
          <w:rtl/>
        </w:rPr>
      </w:pPr>
    </w:p>
    <w:p w14:paraId="4CD0A7E0" w14:textId="77777777" w:rsidR="0024033B" w:rsidRPr="0024033B" w:rsidRDefault="0024033B" w:rsidP="0024033B">
      <w:pPr>
        <w:bidi/>
        <w:jc w:val="both"/>
        <w:rPr>
          <w:rFonts w:cs="David" w:hint="cs"/>
          <w:rtl/>
        </w:rPr>
      </w:pPr>
      <w:r w:rsidRPr="0024033B">
        <w:rPr>
          <w:rFonts w:cs="David" w:hint="cs"/>
          <w:rtl/>
        </w:rPr>
        <w:tab/>
        <w:t xml:space="preserve">זה תמיד על חשבוני. </w:t>
      </w:r>
    </w:p>
    <w:p w14:paraId="7BC50A39" w14:textId="77777777" w:rsidR="0024033B" w:rsidRPr="0024033B" w:rsidRDefault="0024033B" w:rsidP="0024033B">
      <w:pPr>
        <w:bidi/>
        <w:jc w:val="both"/>
        <w:rPr>
          <w:rFonts w:cs="David" w:hint="cs"/>
          <w:rtl/>
        </w:rPr>
      </w:pPr>
    </w:p>
    <w:p w14:paraId="51262258"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3F006AB4" w14:textId="77777777" w:rsidR="0024033B" w:rsidRPr="0024033B" w:rsidRDefault="0024033B" w:rsidP="0024033B">
      <w:pPr>
        <w:bidi/>
        <w:jc w:val="both"/>
        <w:rPr>
          <w:rFonts w:cs="David" w:hint="cs"/>
          <w:rtl/>
        </w:rPr>
      </w:pPr>
    </w:p>
    <w:p w14:paraId="0E0A41FA" w14:textId="77777777" w:rsidR="0024033B" w:rsidRPr="0024033B" w:rsidRDefault="0024033B" w:rsidP="0024033B">
      <w:pPr>
        <w:bidi/>
        <w:ind w:firstLine="567"/>
        <w:jc w:val="both"/>
        <w:rPr>
          <w:rFonts w:cs="David" w:hint="cs"/>
          <w:rtl/>
        </w:rPr>
      </w:pPr>
      <w:r w:rsidRPr="0024033B">
        <w:rPr>
          <w:rFonts w:cs="David" w:hint="cs"/>
          <w:rtl/>
        </w:rPr>
        <w:t xml:space="preserve">חבר הכנסת טיבי, בבקשה. </w:t>
      </w:r>
    </w:p>
    <w:p w14:paraId="3A91CB58" w14:textId="77777777" w:rsidR="0024033B" w:rsidRPr="0024033B" w:rsidRDefault="0024033B" w:rsidP="0024033B">
      <w:pPr>
        <w:bidi/>
        <w:jc w:val="both"/>
        <w:rPr>
          <w:rFonts w:cs="David" w:hint="cs"/>
          <w:rtl/>
        </w:rPr>
      </w:pPr>
    </w:p>
    <w:p w14:paraId="0632B94D" w14:textId="77777777" w:rsidR="0024033B" w:rsidRPr="0024033B" w:rsidRDefault="0024033B" w:rsidP="0024033B">
      <w:pPr>
        <w:bidi/>
        <w:jc w:val="both"/>
        <w:rPr>
          <w:rFonts w:cs="David" w:hint="cs"/>
          <w:rtl/>
        </w:rPr>
      </w:pPr>
      <w:r w:rsidRPr="0024033B">
        <w:rPr>
          <w:rFonts w:cs="David" w:hint="cs"/>
          <w:u w:val="single"/>
          <w:rtl/>
        </w:rPr>
        <w:t>אחמד טיבי:</w:t>
      </w:r>
    </w:p>
    <w:p w14:paraId="62FB79A4" w14:textId="77777777" w:rsidR="0024033B" w:rsidRPr="0024033B" w:rsidRDefault="0024033B" w:rsidP="0024033B">
      <w:pPr>
        <w:bidi/>
        <w:jc w:val="both"/>
        <w:rPr>
          <w:rFonts w:cs="David" w:hint="cs"/>
          <w:rtl/>
        </w:rPr>
      </w:pPr>
      <w:r w:rsidRPr="0024033B">
        <w:rPr>
          <w:rFonts w:cs="David" w:hint="cs"/>
          <w:rtl/>
        </w:rPr>
        <w:tab/>
      </w:r>
    </w:p>
    <w:p w14:paraId="64766B08" w14:textId="77777777" w:rsidR="0024033B" w:rsidRPr="0024033B" w:rsidRDefault="0024033B" w:rsidP="0024033B">
      <w:pPr>
        <w:bidi/>
        <w:ind w:firstLine="567"/>
        <w:jc w:val="both"/>
        <w:rPr>
          <w:rFonts w:cs="David" w:hint="cs"/>
          <w:rtl/>
        </w:rPr>
      </w:pPr>
      <w:r w:rsidRPr="0024033B">
        <w:rPr>
          <w:rFonts w:cs="David" w:hint="cs"/>
          <w:rtl/>
        </w:rPr>
        <w:t xml:space="preserve">תודה רבה. אני רוצה שישמעו אותי, זה הכול. </w:t>
      </w:r>
    </w:p>
    <w:p w14:paraId="2DF505AC" w14:textId="77777777" w:rsidR="0024033B" w:rsidRPr="0024033B" w:rsidRDefault="0024033B" w:rsidP="0024033B">
      <w:pPr>
        <w:bidi/>
        <w:jc w:val="both"/>
        <w:rPr>
          <w:rFonts w:cs="David" w:hint="cs"/>
          <w:rtl/>
        </w:rPr>
      </w:pPr>
    </w:p>
    <w:p w14:paraId="2BE76350" w14:textId="77777777" w:rsidR="0024033B" w:rsidRPr="0024033B" w:rsidRDefault="0024033B" w:rsidP="0024033B">
      <w:pPr>
        <w:bidi/>
        <w:jc w:val="both"/>
        <w:rPr>
          <w:rFonts w:cs="David" w:hint="cs"/>
          <w:rtl/>
        </w:rPr>
      </w:pPr>
      <w:r w:rsidRPr="0024033B">
        <w:rPr>
          <w:rFonts w:cs="David" w:hint="cs"/>
          <w:u w:val="single"/>
          <w:rtl/>
        </w:rPr>
        <w:t>אורי יהודה אריאל:</w:t>
      </w:r>
    </w:p>
    <w:p w14:paraId="66D9C702" w14:textId="77777777" w:rsidR="0024033B" w:rsidRPr="0024033B" w:rsidRDefault="0024033B" w:rsidP="0024033B">
      <w:pPr>
        <w:bidi/>
        <w:jc w:val="both"/>
        <w:rPr>
          <w:rFonts w:cs="David" w:hint="cs"/>
          <w:rtl/>
        </w:rPr>
      </w:pPr>
    </w:p>
    <w:p w14:paraId="4BB4747D" w14:textId="77777777" w:rsidR="0024033B" w:rsidRPr="0024033B" w:rsidRDefault="0024033B" w:rsidP="0024033B">
      <w:pPr>
        <w:bidi/>
        <w:jc w:val="both"/>
        <w:rPr>
          <w:rFonts w:cs="David" w:hint="cs"/>
          <w:rtl/>
        </w:rPr>
      </w:pPr>
      <w:r w:rsidRPr="0024033B">
        <w:rPr>
          <w:rFonts w:cs="David" w:hint="cs"/>
          <w:rtl/>
        </w:rPr>
        <w:tab/>
        <w:t>שימכור מה שהוא רוצה.</w:t>
      </w:r>
    </w:p>
    <w:p w14:paraId="64E5B44D" w14:textId="77777777" w:rsidR="0024033B" w:rsidRPr="0024033B" w:rsidRDefault="0024033B" w:rsidP="0024033B">
      <w:pPr>
        <w:bidi/>
        <w:jc w:val="both"/>
        <w:rPr>
          <w:rFonts w:cs="David" w:hint="cs"/>
          <w:rtl/>
        </w:rPr>
      </w:pPr>
    </w:p>
    <w:p w14:paraId="5B42E67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308FF357" w14:textId="77777777" w:rsidR="0024033B" w:rsidRPr="0024033B" w:rsidRDefault="0024033B" w:rsidP="0024033B">
      <w:pPr>
        <w:bidi/>
        <w:jc w:val="both"/>
        <w:rPr>
          <w:rFonts w:cs="David" w:hint="cs"/>
          <w:rtl/>
        </w:rPr>
      </w:pPr>
    </w:p>
    <w:p w14:paraId="1D772C78" w14:textId="77777777" w:rsidR="0024033B" w:rsidRPr="0024033B" w:rsidRDefault="0024033B" w:rsidP="0024033B">
      <w:pPr>
        <w:bidi/>
        <w:jc w:val="both"/>
        <w:rPr>
          <w:rFonts w:cs="David" w:hint="cs"/>
          <w:rtl/>
        </w:rPr>
      </w:pPr>
      <w:r w:rsidRPr="0024033B">
        <w:rPr>
          <w:rFonts w:cs="David" w:hint="cs"/>
          <w:rtl/>
        </w:rPr>
        <w:tab/>
        <w:t xml:space="preserve">חבר הכנסת אריאל. </w:t>
      </w:r>
    </w:p>
    <w:p w14:paraId="7FF1C597" w14:textId="77777777" w:rsidR="0024033B" w:rsidRPr="0024033B" w:rsidRDefault="0024033B" w:rsidP="0024033B">
      <w:pPr>
        <w:bidi/>
        <w:jc w:val="both"/>
        <w:rPr>
          <w:rFonts w:cs="David" w:hint="cs"/>
          <w:rtl/>
        </w:rPr>
      </w:pPr>
    </w:p>
    <w:p w14:paraId="7936356D"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2FAC954D" w14:textId="77777777" w:rsidR="0024033B" w:rsidRPr="0024033B" w:rsidRDefault="0024033B" w:rsidP="0024033B">
      <w:pPr>
        <w:bidi/>
        <w:jc w:val="both"/>
        <w:rPr>
          <w:rFonts w:cs="David" w:hint="cs"/>
          <w:u w:val="single"/>
          <w:rtl/>
        </w:rPr>
      </w:pPr>
    </w:p>
    <w:p w14:paraId="0AE88ACF" w14:textId="77777777" w:rsidR="0024033B" w:rsidRPr="0024033B" w:rsidRDefault="0024033B" w:rsidP="0024033B">
      <w:pPr>
        <w:bidi/>
        <w:jc w:val="both"/>
        <w:rPr>
          <w:rFonts w:cs="David" w:hint="cs"/>
          <w:rtl/>
        </w:rPr>
      </w:pPr>
      <w:r w:rsidRPr="0024033B">
        <w:rPr>
          <w:rFonts w:cs="David" w:hint="cs"/>
          <w:rtl/>
        </w:rPr>
        <w:tab/>
        <w:t>זאת ההסכמה שלך אתו, תעשה מה שאתה רוצה. להתקפל אתם יכולים בלעדי.</w:t>
      </w:r>
    </w:p>
    <w:p w14:paraId="1621E6E4" w14:textId="77777777" w:rsidR="0024033B" w:rsidRPr="0024033B" w:rsidRDefault="0024033B" w:rsidP="0024033B">
      <w:pPr>
        <w:bidi/>
        <w:jc w:val="both"/>
        <w:rPr>
          <w:rFonts w:cs="David" w:hint="cs"/>
          <w:rtl/>
        </w:rPr>
      </w:pPr>
    </w:p>
    <w:p w14:paraId="2DA37B71" w14:textId="77777777" w:rsidR="0024033B" w:rsidRPr="0024033B" w:rsidRDefault="0024033B" w:rsidP="0024033B">
      <w:pPr>
        <w:bidi/>
        <w:jc w:val="both"/>
        <w:rPr>
          <w:rFonts w:cs="David" w:hint="cs"/>
          <w:rtl/>
        </w:rPr>
      </w:pPr>
      <w:r w:rsidRPr="0024033B">
        <w:rPr>
          <w:rFonts w:cs="David" w:hint="cs"/>
          <w:u w:val="single"/>
          <w:rtl/>
        </w:rPr>
        <w:t>אחמד טיבי:</w:t>
      </w:r>
    </w:p>
    <w:p w14:paraId="73C363E2" w14:textId="77777777" w:rsidR="0024033B" w:rsidRPr="0024033B" w:rsidRDefault="0024033B" w:rsidP="0024033B">
      <w:pPr>
        <w:bidi/>
        <w:jc w:val="both"/>
        <w:rPr>
          <w:rFonts w:cs="David" w:hint="cs"/>
          <w:rtl/>
        </w:rPr>
      </w:pPr>
    </w:p>
    <w:p w14:paraId="29DBBA08" w14:textId="77777777" w:rsidR="0024033B" w:rsidRPr="0024033B" w:rsidRDefault="0024033B" w:rsidP="0024033B">
      <w:pPr>
        <w:bidi/>
        <w:jc w:val="both"/>
        <w:rPr>
          <w:rFonts w:cs="David" w:hint="cs"/>
          <w:rtl/>
        </w:rPr>
      </w:pPr>
      <w:r w:rsidRPr="0024033B">
        <w:rPr>
          <w:rFonts w:cs="David" w:hint="cs"/>
          <w:rtl/>
        </w:rPr>
        <w:tab/>
        <w:t xml:space="preserve"> אני, פוליטית,</w:t>
      </w:r>
    </w:p>
    <w:p w14:paraId="6D7C9228" w14:textId="77777777" w:rsidR="0024033B" w:rsidRPr="0024033B" w:rsidRDefault="0024033B" w:rsidP="0024033B">
      <w:pPr>
        <w:bidi/>
        <w:jc w:val="both"/>
        <w:rPr>
          <w:rFonts w:cs="David" w:hint="cs"/>
          <w:rtl/>
        </w:rPr>
      </w:pPr>
    </w:p>
    <w:p w14:paraId="5EFFECC9" w14:textId="77777777" w:rsidR="0024033B" w:rsidRPr="0024033B" w:rsidRDefault="0024033B" w:rsidP="0024033B">
      <w:pPr>
        <w:bidi/>
        <w:jc w:val="both"/>
        <w:rPr>
          <w:rFonts w:cs="David" w:hint="cs"/>
          <w:rtl/>
        </w:rPr>
      </w:pPr>
      <w:r w:rsidRPr="0024033B">
        <w:rPr>
          <w:rFonts w:cs="David" w:hint="cs"/>
          <w:u w:val="single"/>
          <w:rtl/>
        </w:rPr>
        <w:t>נסים זאב:</w:t>
      </w:r>
    </w:p>
    <w:p w14:paraId="1B2BB65C" w14:textId="77777777" w:rsidR="0024033B" w:rsidRPr="0024033B" w:rsidRDefault="0024033B" w:rsidP="0024033B">
      <w:pPr>
        <w:bidi/>
        <w:jc w:val="both"/>
        <w:rPr>
          <w:rFonts w:cs="David" w:hint="cs"/>
          <w:rtl/>
        </w:rPr>
      </w:pPr>
    </w:p>
    <w:p w14:paraId="76FFAB01" w14:textId="77777777" w:rsidR="0024033B" w:rsidRPr="0024033B" w:rsidRDefault="0024033B" w:rsidP="0024033B">
      <w:pPr>
        <w:bidi/>
        <w:jc w:val="both"/>
        <w:rPr>
          <w:rFonts w:cs="David" w:hint="cs"/>
          <w:rtl/>
        </w:rPr>
      </w:pPr>
      <w:r w:rsidRPr="0024033B">
        <w:rPr>
          <w:rFonts w:cs="David" w:hint="cs"/>
          <w:rtl/>
        </w:rPr>
        <w:tab/>
        <w:t xml:space="preserve">דבר כבר, באמת. </w:t>
      </w:r>
    </w:p>
    <w:p w14:paraId="49503F6C" w14:textId="77777777" w:rsidR="0024033B" w:rsidRPr="0024033B" w:rsidRDefault="0024033B" w:rsidP="0024033B">
      <w:pPr>
        <w:bidi/>
        <w:jc w:val="both"/>
        <w:rPr>
          <w:rFonts w:cs="David" w:hint="cs"/>
          <w:rtl/>
        </w:rPr>
      </w:pPr>
    </w:p>
    <w:p w14:paraId="269DE807" w14:textId="77777777" w:rsidR="0024033B" w:rsidRPr="0024033B" w:rsidRDefault="0024033B" w:rsidP="0024033B">
      <w:pPr>
        <w:bidi/>
        <w:jc w:val="both"/>
        <w:rPr>
          <w:rFonts w:cs="David" w:hint="cs"/>
          <w:rtl/>
        </w:rPr>
      </w:pPr>
      <w:r w:rsidRPr="0024033B">
        <w:rPr>
          <w:rFonts w:cs="David" w:hint="cs"/>
          <w:u w:val="single"/>
          <w:rtl/>
        </w:rPr>
        <w:t>אחמד טיבי:</w:t>
      </w:r>
    </w:p>
    <w:p w14:paraId="12DB2D90" w14:textId="77777777" w:rsidR="0024033B" w:rsidRPr="0024033B" w:rsidRDefault="0024033B" w:rsidP="0024033B">
      <w:pPr>
        <w:bidi/>
        <w:jc w:val="both"/>
        <w:rPr>
          <w:rFonts w:cs="David" w:hint="cs"/>
          <w:rtl/>
        </w:rPr>
      </w:pPr>
      <w:r w:rsidRPr="0024033B">
        <w:rPr>
          <w:rFonts w:cs="David" w:hint="cs"/>
          <w:rtl/>
        </w:rPr>
        <w:tab/>
      </w:r>
    </w:p>
    <w:p w14:paraId="7D6F98B1" w14:textId="77777777" w:rsidR="0024033B" w:rsidRPr="0024033B" w:rsidRDefault="0024033B" w:rsidP="0024033B">
      <w:pPr>
        <w:bidi/>
        <w:ind w:firstLine="567"/>
        <w:jc w:val="both"/>
        <w:rPr>
          <w:rFonts w:cs="David" w:hint="cs"/>
          <w:rtl/>
        </w:rPr>
      </w:pPr>
      <w:r w:rsidRPr="0024033B">
        <w:rPr>
          <w:rFonts w:cs="David" w:hint="cs"/>
          <w:rtl/>
        </w:rPr>
        <w:t xml:space="preserve">לא רוצה לדבר כשהוא מפריע לי. מה, אתה נותן לי הוראות? </w:t>
      </w:r>
    </w:p>
    <w:p w14:paraId="3D41C506" w14:textId="77777777" w:rsidR="0024033B" w:rsidRPr="0024033B" w:rsidRDefault="0024033B" w:rsidP="0024033B">
      <w:pPr>
        <w:bidi/>
        <w:jc w:val="both"/>
        <w:rPr>
          <w:rFonts w:cs="David" w:hint="cs"/>
          <w:rtl/>
        </w:rPr>
      </w:pPr>
    </w:p>
    <w:p w14:paraId="1F304170" w14:textId="77777777" w:rsidR="0024033B" w:rsidRPr="0024033B" w:rsidRDefault="0024033B" w:rsidP="0024033B">
      <w:pPr>
        <w:bidi/>
        <w:jc w:val="both"/>
        <w:rPr>
          <w:rFonts w:cs="David" w:hint="cs"/>
          <w:rtl/>
        </w:rPr>
      </w:pPr>
      <w:r w:rsidRPr="0024033B">
        <w:rPr>
          <w:rFonts w:cs="David" w:hint="cs"/>
          <w:u w:val="single"/>
          <w:rtl/>
        </w:rPr>
        <w:t>נסים זאב:</w:t>
      </w:r>
    </w:p>
    <w:p w14:paraId="194B1964" w14:textId="77777777" w:rsidR="0024033B" w:rsidRPr="0024033B" w:rsidRDefault="0024033B" w:rsidP="0024033B">
      <w:pPr>
        <w:bidi/>
        <w:jc w:val="both"/>
        <w:rPr>
          <w:rFonts w:cs="David" w:hint="cs"/>
          <w:rtl/>
        </w:rPr>
      </w:pPr>
      <w:r w:rsidRPr="0024033B">
        <w:rPr>
          <w:rFonts w:cs="David" w:hint="cs"/>
          <w:rtl/>
        </w:rPr>
        <w:tab/>
      </w:r>
    </w:p>
    <w:p w14:paraId="7119D18A" w14:textId="77777777" w:rsidR="0024033B" w:rsidRPr="0024033B" w:rsidRDefault="0024033B" w:rsidP="0024033B">
      <w:pPr>
        <w:bidi/>
        <w:ind w:firstLine="567"/>
        <w:jc w:val="both"/>
        <w:rPr>
          <w:rFonts w:cs="David" w:hint="cs"/>
          <w:rtl/>
        </w:rPr>
      </w:pPr>
      <w:r w:rsidRPr="0024033B">
        <w:rPr>
          <w:rFonts w:cs="David" w:hint="cs"/>
          <w:rtl/>
        </w:rPr>
        <w:t xml:space="preserve">כן. </w:t>
      </w:r>
    </w:p>
    <w:p w14:paraId="06888E87" w14:textId="77777777" w:rsidR="0024033B" w:rsidRPr="0024033B" w:rsidRDefault="0024033B" w:rsidP="0024033B">
      <w:pPr>
        <w:bidi/>
        <w:jc w:val="both"/>
        <w:rPr>
          <w:rFonts w:cs="David" w:hint="cs"/>
          <w:rtl/>
        </w:rPr>
      </w:pPr>
    </w:p>
    <w:p w14:paraId="3FD07A07" w14:textId="77777777" w:rsidR="0024033B" w:rsidRPr="0024033B" w:rsidRDefault="0024033B" w:rsidP="0024033B">
      <w:pPr>
        <w:bidi/>
        <w:jc w:val="both"/>
        <w:rPr>
          <w:rFonts w:cs="David" w:hint="cs"/>
          <w:rtl/>
        </w:rPr>
      </w:pPr>
      <w:r w:rsidRPr="0024033B">
        <w:rPr>
          <w:rFonts w:cs="David" w:hint="cs"/>
          <w:u w:val="single"/>
          <w:rtl/>
        </w:rPr>
        <w:t>אחמד טיבי:</w:t>
      </w:r>
    </w:p>
    <w:p w14:paraId="3BE64618" w14:textId="77777777" w:rsidR="0024033B" w:rsidRPr="0024033B" w:rsidRDefault="0024033B" w:rsidP="0024033B">
      <w:pPr>
        <w:bidi/>
        <w:jc w:val="both"/>
        <w:rPr>
          <w:rFonts w:cs="David" w:hint="cs"/>
          <w:rtl/>
        </w:rPr>
      </w:pPr>
    </w:p>
    <w:p w14:paraId="0C1BE19C" w14:textId="77777777" w:rsidR="0024033B" w:rsidRPr="0024033B" w:rsidRDefault="0024033B" w:rsidP="0024033B">
      <w:pPr>
        <w:bidi/>
        <w:jc w:val="both"/>
        <w:rPr>
          <w:rFonts w:cs="David" w:hint="cs"/>
          <w:rtl/>
        </w:rPr>
      </w:pPr>
      <w:r w:rsidRPr="0024033B">
        <w:rPr>
          <w:rFonts w:cs="David" w:hint="cs"/>
          <w:rtl/>
        </w:rPr>
        <w:tab/>
        <w:t xml:space="preserve">שתקתי מתחילת הישיבה ואתה כל הזמן הפרעת. </w:t>
      </w:r>
    </w:p>
    <w:p w14:paraId="24AADDD0" w14:textId="77777777" w:rsidR="0024033B" w:rsidRPr="0024033B" w:rsidRDefault="0024033B" w:rsidP="0024033B">
      <w:pPr>
        <w:bidi/>
        <w:jc w:val="both"/>
        <w:rPr>
          <w:rFonts w:cs="David" w:hint="cs"/>
          <w:rtl/>
        </w:rPr>
      </w:pPr>
    </w:p>
    <w:p w14:paraId="4A0C3A9F" w14:textId="77777777" w:rsidR="0024033B" w:rsidRPr="0024033B" w:rsidRDefault="0024033B" w:rsidP="0024033B">
      <w:pPr>
        <w:bidi/>
        <w:jc w:val="both"/>
        <w:rPr>
          <w:rFonts w:cs="David" w:hint="cs"/>
          <w:rtl/>
        </w:rPr>
      </w:pPr>
      <w:r w:rsidRPr="0024033B">
        <w:rPr>
          <w:rFonts w:cs="David" w:hint="cs"/>
          <w:u w:val="single"/>
          <w:rtl/>
        </w:rPr>
        <w:t>נסים זאב:</w:t>
      </w:r>
    </w:p>
    <w:p w14:paraId="5231B93B" w14:textId="77777777" w:rsidR="0024033B" w:rsidRPr="0024033B" w:rsidRDefault="0024033B" w:rsidP="0024033B">
      <w:pPr>
        <w:bidi/>
        <w:jc w:val="both"/>
        <w:rPr>
          <w:rFonts w:cs="David" w:hint="cs"/>
          <w:rtl/>
        </w:rPr>
      </w:pPr>
    </w:p>
    <w:p w14:paraId="589BF39C" w14:textId="77777777" w:rsidR="0024033B" w:rsidRPr="0024033B" w:rsidRDefault="0024033B" w:rsidP="0024033B">
      <w:pPr>
        <w:bidi/>
        <w:jc w:val="both"/>
        <w:rPr>
          <w:rFonts w:cs="David" w:hint="cs"/>
          <w:rtl/>
        </w:rPr>
      </w:pPr>
      <w:r w:rsidRPr="0024033B">
        <w:rPr>
          <w:rFonts w:cs="David" w:hint="cs"/>
          <w:rtl/>
        </w:rPr>
        <w:tab/>
        <w:t>אתה רק צועק.</w:t>
      </w:r>
    </w:p>
    <w:p w14:paraId="71DD8614" w14:textId="77777777" w:rsidR="0024033B" w:rsidRPr="0024033B" w:rsidRDefault="0024033B" w:rsidP="0024033B">
      <w:pPr>
        <w:bidi/>
        <w:jc w:val="both"/>
        <w:rPr>
          <w:rFonts w:cs="David" w:hint="cs"/>
          <w:rtl/>
        </w:rPr>
      </w:pPr>
    </w:p>
    <w:p w14:paraId="5A6DA85F"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3BE12F23" w14:textId="77777777" w:rsidR="0024033B" w:rsidRPr="0024033B" w:rsidRDefault="0024033B" w:rsidP="0024033B">
      <w:pPr>
        <w:bidi/>
        <w:jc w:val="both"/>
        <w:rPr>
          <w:rFonts w:cs="David" w:hint="cs"/>
          <w:rtl/>
        </w:rPr>
      </w:pPr>
    </w:p>
    <w:p w14:paraId="48DA1766" w14:textId="77777777" w:rsidR="0024033B" w:rsidRPr="0024033B" w:rsidRDefault="0024033B" w:rsidP="0024033B">
      <w:pPr>
        <w:bidi/>
        <w:ind w:firstLine="567"/>
        <w:jc w:val="both"/>
        <w:rPr>
          <w:rFonts w:cs="David" w:hint="cs"/>
          <w:rtl/>
        </w:rPr>
      </w:pPr>
      <w:r w:rsidRPr="0024033B">
        <w:rPr>
          <w:rFonts w:cs="David" w:hint="cs"/>
          <w:rtl/>
        </w:rPr>
        <w:t>לשם שינוי חבר הכנסת טיבי לא הפריע לאף אחד, אני מבקשת.</w:t>
      </w:r>
    </w:p>
    <w:p w14:paraId="71C07B0B" w14:textId="77777777" w:rsidR="0024033B" w:rsidRPr="0024033B" w:rsidRDefault="0024033B" w:rsidP="0024033B">
      <w:pPr>
        <w:bidi/>
        <w:jc w:val="both"/>
        <w:rPr>
          <w:rFonts w:cs="David" w:hint="cs"/>
          <w:rtl/>
        </w:rPr>
      </w:pPr>
    </w:p>
    <w:p w14:paraId="003D50C8" w14:textId="77777777" w:rsidR="0024033B" w:rsidRPr="0024033B" w:rsidRDefault="0024033B" w:rsidP="0024033B">
      <w:pPr>
        <w:bidi/>
        <w:jc w:val="both"/>
        <w:rPr>
          <w:rFonts w:cs="David" w:hint="cs"/>
          <w:rtl/>
        </w:rPr>
      </w:pPr>
      <w:r w:rsidRPr="0024033B">
        <w:rPr>
          <w:rFonts w:cs="David" w:hint="cs"/>
          <w:u w:val="single"/>
          <w:rtl/>
        </w:rPr>
        <w:t>אחמד טיבי:</w:t>
      </w:r>
    </w:p>
    <w:p w14:paraId="4B50BED4" w14:textId="77777777" w:rsidR="0024033B" w:rsidRPr="0024033B" w:rsidRDefault="0024033B" w:rsidP="0024033B">
      <w:pPr>
        <w:bidi/>
        <w:jc w:val="both"/>
        <w:rPr>
          <w:rFonts w:cs="David" w:hint="cs"/>
          <w:rtl/>
        </w:rPr>
      </w:pPr>
    </w:p>
    <w:p w14:paraId="73B5B15E" w14:textId="77777777" w:rsidR="0024033B" w:rsidRPr="0024033B" w:rsidRDefault="0024033B" w:rsidP="0024033B">
      <w:pPr>
        <w:bidi/>
        <w:jc w:val="both"/>
        <w:rPr>
          <w:rFonts w:cs="David" w:hint="cs"/>
          <w:rtl/>
        </w:rPr>
      </w:pPr>
      <w:r w:rsidRPr="0024033B">
        <w:rPr>
          <w:rFonts w:cs="David" w:hint="cs"/>
          <w:rtl/>
        </w:rPr>
        <w:tab/>
        <w:t xml:space="preserve">אני, פוליטית, מחויב לעמדה שתומכת בעמדתו של גדעון סער, שהיא עמדה נכונה. אם ניאלץ להצביע, אצביע בעדה. אבל נאמרו פה דברים חשובים ומוגדרים על-ידי יושב-ראש הקואליציה: שהוא מחויב לעשות את החילופים האלה בתאריך מסוים. אגב, בין טרטמן לאורלב, אתם יודעים מה עמדתי </w:t>
      </w:r>
      <w:r w:rsidRPr="0024033B">
        <w:rPr>
          <w:rFonts w:cs="David"/>
          <w:rtl/>
        </w:rPr>
        <w:t>–</w:t>
      </w:r>
      <w:r w:rsidRPr="0024033B">
        <w:rPr>
          <w:rFonts w:cs="David" w:hint="cs"/>
          <w:rtl/>
        </w:rPr>
        <w:t xml:space="preserve"> לשניהם יש הצעות חוק לגרש אותי ואת חברי מהכנסת, אחת יותר גרועה מהשנייה.</w:t>
      </w:r>
    </w:p>
    <w:p w14:paraId="1C625006" w14:textId="77777777" w:rsidR="0024033B" w:rsidRPr="0024033B" w:rsidRDefault="0024033B" w:rsidP="0024033B">
      <w:pPr>
        <w:bidi/>
        <w:jc w:val="both"/>
        <w:rPr>
          <w:rFonts w:cs="David" w:hint="cs"/>
          <w:rtl/>
        </w:rPr>
      </w:pPr>
    </w:p>
    <w:p w14:paraId="02A4A6D0" w14:textId="77777777" w:rsidR="0024033B" w:rsidRPr="0024033B" w:rsidRDefault="0024033B" w:rsidP="0024033B">
      <w:pPr>
        <w:bidi/>
        <w:jc w:val="both"/>
        <w:rPr>
          <w:rFonts w:cs="David" w:hint="cs"/>
          <w:rtl/>
        </w:rPr>
      </w:pPr>
      <w:r w:rsidRPr="0024033B">
        <w:rPr>
          <w:rFonts w:cs="David" w:hint="cs"/>
          <w:u w:val="single"/>
          <w:rtl/>
        </w:rPr>
        <w:t>יצחק וקנין:</w:t>
      </w:r>
    </w:p>
    <w:p w14:paraId="01A0289F" w14:textId="77777777" w:rsidR="0024033B" w:rsidRPr="0024033B" w:rsidRDefault="0024033B" w:rsidP="0024033B">
      <w:pPr>
        <w:bidi/>
        <w:jc w:val="both"/>
        <w:rPr>
          <w:rFonts w:cs="David" w:hint="cs"/>
          <w:rtl/>
        </w:rPr>
      </w:pPr>
    </w:p>
    <w:p w14:paraId="784311EF" w14:textId="77777777" w:rsidR="0024033B" w:rsidRPr="0024033B" w:rsidRDefault="0024033B" w:rsidP="0024033B">
      <w:pPr>
        <w:bidi/>
        <w:jc w:val="both"/>
        <w:rPr>
          <w:rFonts w:cs="David" w:hint="cs"/>
          <w:rtl/>
        </w:rPr>
      </w:pPr>
      <w:r w:rsidRPr="0024033B">
        <w:rPr>
          <w:rFonts w:cs="David" w:hint="cs"/>
          <w:rtl/>
        </w:rPr>
        <w:tab/>
        <w:t>מאיגרא רמא לבירא עמיקתא.</w:t>
      </w:r>
    </w:p>
    <w:p w14:paraId="4013FB2C" w14:textId="77777777" w:rsidR="0024033B" w:rsidRPr="0024033B" w:rsidRDefault="0024033B" w:rsidP="0024033B">
      <w:pPr>
        <w:bidi/>
        <w:jc w:val="both"/>
        <w:rPr>
          <w:rFonts w:cs="David" w:hint="cs"/>
          <w:rtl/>
        </w:rPr>
      </w:pPr>
    </w:p>
    <w:p w14:paraId="5997AFA8" w14:textId="77777777" w:rsidR="0024033B" w:rsidRPr="0024033B" w:rsidRDefault="0024033B" w:rsidP="0024033B">
      <w:pPr>
        <w:bidi/>
        <w:jc w:val="both"/>
        <w:rPr>
          <w:rFonts w:cs="David" w:hint="cs"/>
          <w:rtl/>
        </w:rPr>
      </w:pPr>
      <w:r w:rsidRPr="0024033B">
        <w:rPr>
          <w:rFonts w:cs="David" w:hint="cs"/>
          <w:u w:val="single"/>
          <w:rtl/>
        </w:rPr>
        <w:t>מיכאל איתן:</w:t>
      </w:r>
    </w:p>
    <w:p w14:paraId="2B3AB6B8" w14:textId="77777777" w:rsidR="0024033B" w:rsidRPr="0024033B" w:rsidRDefault="0024033B" w:rsidP="0024033B">
      <w:pPr>
        <w:bidi/>
        <w:jc w:val="both"/>
        <w:rPr>
          <w:rFonts w:cs="David" w:hint="cs"/>
          <w:rtl/>
        </w:rPr>
      </w:pPr>
    </w:p>
    <w:p w14:paraId="06807FE6" w14:textId="77777777" w:rsidR="0024033B" w:rsidRPr="0024033B" w:rsidRDefault="0024033B" w:rsidP="0024033B">
      <w:pPr>
        <w:bidi/>
        <w:jc w:val="both"/>
        <w:rPr>
          <w:rFonts w:cs="David" w:hint="cs"/>
          <w:rtl/>
        </w:rPr>
      </w:pPr>
      <w:r w:rsidRPr="0024033B">
        <w:rPr>
          <w:rFonts w:cs="David" w:hint="cs"/>
          <w:rtl/>
        </w:rPr>
        <w:tab/>
        <w:t>הם יוודאו שזה ייעשה לפי הנהלים.</w:t>
      </w:r>
    </w:p>
    <w:p w14:paraId="0AB73FDF" w14:textId="77777777" w:rsidR="0024033B" w:rsidRPr="0024033B" w:rsidRDefault="0024033B" w:rsidP="0024033B">
      <w:pPr>
        <w:bidi/>
        <w:jc w:val="both"/>
        <w:rPr>
          <w:rFonts w:cs="David" w:hint="cs"/>
          <w:rtl/>
        </w:rPr>
      </w:pPr>
    </w:p>
    <w:p w14:paraId="331A1306" w14:textId="77777777" w:rsidR="0024033B" w:rsidRPr="0024033B" w:rsidRDefault="0024033B" w:rsidP="0024033B">
      <w:pPr>
        <w:bidi/>
        <w:jc w:val="both"/>
        <w:rPr>
          <w:rFonts w:cs="David" w:hint="cs"/>
          <w:rtl/>
        </w:rPr>
      </w:pPr>
      <w:r w:rsidRPr="0024033B">
        <w:rPr>
          <w:rFonts w:cs="David" w:hint="cs"/>
          <w:u w:val="single"/>
          <w:rtl/>
        </w:rPr>
        <w:t>זבולון אורלב:</w:t>
      </w:r>
    </w:p>
    <w:p w14:paraId="0A588BD3" w14:textId="77777777" w:rsidR="0024033B" w:rsidRPr="0024033B" w:rsidRDefault="0024033B" w:rsidP="0024033B">
      <w:pPr>
        <w:bidi/>
        <w:jc w:val="both"/>
        <w:rPr>
          <w:rFonts w:cs="David" w:hint="cs"/>
          <w:rtl/>
        </w:rPr>
      </w:pPr>
    </w:p>
    <w:p w14:paraId="01F8CB70" w14:textId="77777777" w:rsidR="0024033B" w:rsidRPr="0024033B" w:rsidRDefault="0024033B" w:rsidP="0024033B">
      <w:pPr>
        <w:bidi/>
        <w:ind w:firstLine="567"/>
        <w:jc w:val="both"/>
        <w:rPr>
          <w:rFonts w:cs="David" w:hint="cs"/>
          <w:rtl/>
        </w:rPr>
      </w:pPr>
      <w:r w:rsidRPr="0024033B">
        <w:rPr>
          <w:rFonts w:cs="David" w:hint="cs"/>
          <w:rtl/>
        </w:rPr>
        <w:t>טיבי, אם תאמר את זה כמה פעמים, זה יעזור לי מאוד.</w:t>
      </w:r>
    </w:p>
    <w:p w14:paraId="40A13A7D" w14:textId="77777777" w:rsidR="0024033B" w:rsidRPr="0024033B" w:rsidRDefault="0024033B" w:rsidP="0024033B">
      <w:pPr>
        <w:bidi/>
        <w:jc w:val="both"/>
        <w:rPr>
          <w:rFonts w:cs="David" w:hint="cs"/>
          <w:rtl/>
        </w:rPr>
      </w:pPr>
    </w:p>
    <w:p w14:paraId="044DAD1A" w14:textId="77777777" w:rsidR="0024033B" w:rsidRPr="0024033B" w:rsidRDefault="0024033B" w:rsidP="0024033B">
      <w:pPr>
        <w:bidi/>
        <w:jc w:val="both"/>
        <w:rPr>
          <w:rFonts w:cs="David" w:hint="cs"/>
          <w:rtl/>
        </w:rPr>
      </w:pPr>
      <w:r w:rsidRPr="0024033B">
        <w:rPr>
          <w:rFonts w:cs="David" w:hint="cs"/>
          <w:u w:val="single"/>
          <w:rtl/>
        </w:rPr>
        <w:t>אחמד טיבי:</w:t>
      </w:r>
    </w:p>
    <w:p w14:paraId="32F660D7" w14:textId="77777777" w:rsidR="0024033B" w:rsidRPr="0024033B" w:rsidRDefault="0024033B" w:rsidP="0024033B">
      <w:pPr>
        <w:bidi/>
        <w:jc w:val="both"/>
        <w:rPr>
          <w:rFonts w:cs="David" w:hint="cs"/>
          <w:rtl/>
        </w:rPr>
      </w:pPr>
    </w:p>
    <w:p w14:paraId="30EDD9E5" w14:textId="77777777" w:rsidR="0024033B" w:rsidRPr="0024033B" w:rsidRDefault="0024033B" w:rsidP="0024033B">
      <w:pPr>
        <w:bidi/>
        <w:jc w:val="both"/>
        <w:rPr>
          <w:rFonts w:cs="David" w:hint="cs"/>
          <w:rtl/>
        </w:rPr>
      </w:pPr>
      <w:r w:rsidRPr="0024033B">
        <w:rPr>
          <w:rFonts w:cs="David" w:hint="cs"/>
          <w:rtl/>
        </w:rPr>
        <w:tab/>
        <w:t>אתם יודעים, יש עניינים פרלמנטריים שחוצים מפלגות וקואליציה ואופוזיציה. יש עניינים של נורמות. הנורמה שגדעון סער הצביע עליה היא הנורמה הנכונה. אבל יצחקי, יושב-ראש הקואליציה לא פסל אותה, הוא אפילו אמר שהוא צודק. הוא רק ביקש ארכה. אולי ארכה של חודש זה יותר מדי זמן. יש אנשים, כמו וילן, שלא מאמינים ליושב-ראש הקואליציה.</w:t>
      </w:r>
    </w:p>
    <w:p w14:paraId="2FCCEC1A" w14:textId="77777777" w:rsidR="0024033B" w:rsidRPr="0024033B" w:rsidRDefault="0024033B" w:rsidP="0024033B">
      <w:pPr>
        <w:bidi/>
        <w:jc w:val="both"/>
        <w:rPr>
          <w:rFonts w:cs="David" w:hint="cs"/>
          <w:rtl/>
        </w:rPr>
      </w:pPr>
    </w:p>
    <w:p w14:paraId="638A66FA" w14:textId="77777777" w:rsidR="0024033B" w:rsidRPr="0024033B" w:rsidRDefault="0024033B" w:rsidP="0024033B">
      <w:pPr>
        <w:bidi/>
        <w:jc w:val="both"/>
        <w:rPr>
          <w:rFonts w:cs="David" w:hint="cs"/>
          <w:rtl/>
        </w:rPr>
      </w:pPr>
      <w:r w:rsidRPr="0024033B">
        <w:rPr>
          <w:rFonts w:cs="David" w:hint="cs"/>
          <w:u w:val="single"/>
          <w:rtl/>
        </w:rPr>
        <w:t>אבשלום וילן:</w:t>
      </w:r>
    </w:p>
    <w:p w14:paraId="4F9D743D" w14:textId="77777777" w:rsidR="0024033B" w:rsidRPr="0024033B" w:rsidRDefault="0024033B" w:rsidP="0024033B">
      <w:pPr>
        <w:bidi/>
        <w:jc w:val="both"/>
        <w:rPr>
          <w:rFonts w:cs="David" w:hint="cs"/>
          <w:rtl/>
        </w:rPr>
      </w:pPr>
    </w:p>
    <w:p w14:paraId="668125D2" w14:textId="77777777" w:rsidR="0024033B" w:rsidRPr="0024033B" w:rsidRDefault="0024033B" w:rsidP="0024033B">
      <w:pPr>
        <w:bidi/>
        <w:jc w:val="both"/>
        <w:rPr>
          <w:rFonts w:cs="David" w:hint="cs"/>
          <w:rtl/>
        </w:rPr>
      </w:pPr>
      <w:r w:rsidRPr="0024033B">
        <w:rPr>
          <w:rFonts w:cs="David" w:hint="cs"/>
          <w:rtl/>
        </w:rPr>
        <w:tab/>
        <w:t xml:space="preserve">אני מאמין, </w:t>
      </w:r>
    </w:p>
    <w:p w14:paraId="0394C515" w14:textId="77777777" w:rsidR="0024033B" w:rsidRPr="0024033B" w:rsidRDefault="0024033B" w:rsidP="0024033B">
      <w:pPr>
        <w:pStyle w:val="Heading5"/>
        <w:rPr>
          <w:rFonts w:hint="cs"/>
          <w:u w:val="single"/>
          <w:rtl/>
        </w:rPr>
      </w:pPr>
    </w:p>
    <w:p w14:paraId="7D59574B" w14:textId="77777777" w:rsidR="0024033B" w:rsidRPr="0024033B" w:rsidRDefault="0024033B" w:rsidP="0024033B">
      <w:pPr>
        <w:pStyle w:val="Heading5"/>
        <w:rPr>
          <w:rFonts w:hint="cs"/>
          <w:rtl/>
        </w:rPr>
      </w:pPr>
      <w:r w:rsidRPr="0024033B">
        <w:rPr>
          <w:rFonts w:hint="cs"/>
          <w:u w:val="single"/>
          <w:rtl/>
        </w:rPr>
        <w:t>אביגדור יצחקי:</w:t>
      </w:r>
    </w:p>
    <w:p w14:paraId="6776DFF0" w14:textId="77777777" w:rsidR="0024033B" w:rsidRPr="0024033B" w:rsidRDefault="0024033B" w:rsidP="0024033B">
      <w:pPr>
        <w:pStyle w:val="Heading5"/>
        <w:rPr>
          <w:rFonts w:hint="cs"/>
          <w:rtl/>
        </w:rPr>
      </w:pPr>
    </w:p>
    <w:p w14:paraId="5679F897" w14:textId="77777777" w:rsidR="0024033B" w:rsidRPr="0024033B" w:rsidRDefault="0024033B" w:rsidP="0024033B">
      <w:pPr>
        <w:bidi/>
        <w:jc w:val="both"/>
        <w:rPr>
          <w:rFonts w:cs="David" w:hint="cs"/>
          <w:rtl/>
        </w:rPr>
      </w:pPr>
      <w:r w:rsidRPr="0024033B">
        <w:rPr>
          <w:rFonts w:cs="David" w:hint="cs"/>
          <w:rtl/>
        </w:rPr>
        <w:tab/>
        <w:t>לא נכון, אפילו הוא מאמין לי, הראשון שמאמין לי זה הוא, השני זה אתה.</w:t>
      </w:r>
    </w:p>
    <w:p w14:paraId="2042A31B" w14:textId="77777777" w:rsidR="0024033B" w:rsidRPr="0024033B" w:rsidRDefault="0024033B" w:rsidP="0024033B">
      <w:pPr>
        <w:bidi/>
        <w:jc w:val="both"/>
        <w:rPr>
          <w:rFonts w:cs="David" w:hint="cs"/>
          <w:rtl/>
        </w:rPr>
      </w:pPr>
    </w:p>
    <w:p w14:paraId="37780C04"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היו"ר רוחמה אברהם:</w:t>
      </w:r>
    </w:p>
    <w:p w14:paraId="1371BAB1" w14:textId="77777777" w:rsidR="0024033B" w:rsidRPr="0024033B" w:rsidRDefault="0024033B" w:rsidP="0024033B">
      <w:pPr>
        <w:bidi/>
        <w:jc w:val="both"/>
        <w:rPr>
          <w:rFonts w:cs="David" w:hint="cs"/>
          <w:rtl/>
        </w:rPr>
      </w:pPr>
    </w:p>
    <w:p w14:paraId="0D13C57C" w14:textId="77777777" w:rsidR="0024033B" w:rsidRPr="0024033B" w:rsidRDefault="0024033B" w:rsidP="0024033B">
      <w:pPr>
        <w:bidi/>
        <w:ind w:firstLine="567"/>
        <w:jc w:val="both"/>
        <w:rPr>
          <w:rFonts w:cs="David" w:hint="cs"/>
          <w:rtl/>
        </w:rPr>
      </w:pPr>
      <w:r w:rsidRPr="0024033B">
        <w:rPr>
          <w:rFonts w:cs="David" w:hint="cs"/>
          <w:rtl/>
        </w:rPr>
        <w:t>תודה. חבר הכנסת יצחקי, תודה. חברי הכנסת.</w:t>
      </w:r>
    </w:p>
    <w:p w14:paraId="4A8BEDD4" w14:textId="77777777" w:rsidR="0024033B" w:rsidRPr="0024033B" w:rsidRDefault="0024033B" w:rsidP="0024033B">
      <w:pPr>
        <w:bidi/>
        <w:jc w:val="both"/>
        <w:rPr>
          <w:rFonts w:cs="David" w:hint="cs"/>
          <w:rtl/>
        </w:rPr>
      </w:pPr>
    </w:p>
    <w:p w14:paraId="752FB84D" w14:textId="77777777" w:rsidR="0024033B" w:rsidRPr="0024033B" w:rsidRDefault="0024033B" w:rsidP="0024033B">
      <w:pPr>
        <w:bidi/>
        <w:jc w:val="both"/>
        <w:rPr>
          <w:rFonts w:cs="David" w:hint="cs"/>
          <w:rtl/>
        </w:rPr>
      </w:pPr>
      <w:r w:rsidRPr="0024033B">
        <w:rPr>
          <w:rFonts w:cs="David" w:hint="cs"/>
          <w:u w:val="single"/>
          <w:rtl/>
        </w:rPr>
        <w:t>אחמד טיבי:</w:t>
      </w:r>
    </w:p>
    <w:p w14:paraId="42BE5D74" w14:textId="77777777" w:rsidR="0024033B" w:rsidRPr="0024033B" w:rsidRDefault="0024033B" w:rsidP="0024033B">
      <w:pPr>
        <w:bidi/>
        <w:jc w:val="both"/>
        <w:rPr>
          <w:rFonts w:cs="David" w:hint="cs"/>
          <w:rtl/>
        </w:rPr>
      </w:pPr>
    </w:p>
    <w:p w14:paraId="1C14122B" w14:textId="77777777" w:rsidR="0024033B" w:rsidRPr="0024033B" w:rsidRDefault="0024033B" w:rsidP="0024033B">
      <w:pPr>
        <w:bidi/>
        <w:jc w:val="both"/>
        <w:rPr>
          <w:rFonts w:cs="David" w:hint="cs"/>
          <w:rtl/>
        </w:rPr>
      </w:pPr>
      <w:r w:rsidRPr="0024033B">
        <w:rPr>
          <w:rFonts w:cs="David" w:hint="cs"/>
          <w:rtl/>
        </w:rPr>
        <w:tab/>
        <w:t xml:space="preserve">היות שראינו תנועות חשודות לפני דקה, </w:t>
      </w:r>
    </w:p>
    <w:p w14:paraId="4909CC18" w14:textId="77777777" w:rsidR="0024033B" w:rsidRPr="0024033B" w:rsidRDefault="0024033B" w:rsidP="0024033B">
      <w:pPr>
        <w:bidi/>
        <w:jc w:val="both"/>
        <w:rPr>
          <w:rFonts w:cs="David" w:hint="cs"/>
          <w:rtl/>
        </w:rPr>
      </w:pPr>
    </w:p>
    <w:p w14:paraId="17E791B5" w14:textId="77777777" w:rsidR="0024033B" w:rsidRPr="0024033B" w:rsidRDefault="0024033B" w:rsidP="0024033B">
      <w:pPr>
        <w:bidi/>
        <w:jc w:val="both"/>
        <w:rPr>
          <w:rFonts w:cs="David"/>
          <w:rtl/>
        </w:rPr>
      </w:pPr>
      <w:r w:rsidRPr="0024033B">
        <w:rPr>
          <w:rFonts w:cs="David" w:hint="eastAsia"/>
          <w:u w:val="single"/>
          <w:rtl/>
        </w:rPr>
        <w:t>אורי</w:t>
      </w:r>
      <w:r w:rsidRPr="0024033B">
        <w:rPr>
          <w:rFonts w:cs="David"/>
          <w:u w:val="single"/>
          <w:rtl/>
        </w:rPr>
        <w:t xml:space="preserve"> אריאל:</w:t>
      </w:r>
    </w:p>
    <w:p w14:paraId="29CD9031" w14:textId="77777777" w:rsidR="0024033B" w:rsidRPr="0024033B" w:rsidRDefault="0024033B" w:rsidP="0024033B">
      <w:pPr>
        <w:bidi/>
        <w:jc w:val="both"/>
        <w:rPr>
          <w:rFonts w:cs="David"/>
          <w:rtl/>
        </w:rPr>
      </w:pPr>
    </w:p>
    <w:p w14:paraId="4E216D8F" w14:textId="77777777" w:rsidR="0024033B" w:rsidRPr="0024033B" w:rsidRDefault="0024033B" w:rsidP="0024033B">
      <w:pPr>
        <w:bidi/>
        <w:jc w:val="both"/>
        <w:rPr>
          <w:rFonts w:cs="David" w:hint="cs"/>
          <w:rtl/>
        </w:rPr>
      </w:pPr>
      <w:r w:rsidRPr="0024033B">
        <w:rPr>
          <w:rFonts w:cs="David"/>
          <w:rtl/>
        </w:rPr>
        <w:tab/>
      </w:r>
      <w:r w:rsidRPr="0024033B">
        <w:rPr>
          <w:rFonts w:cs="David" w:hint="cs"/>
          <w:rtl/>
        </w:rPr>
        <w:t>זה הוראות פתיחה באש עכשיו?</w:t>
      </w:r>
    </w:p>
    <w:p w14:paraId="7374E4E8" w14:textId="77777777" w:rsidR="0024033B" w:rsidRPr="0024033B" w:rsidRDefault="0024033B" w:rsidP="0024033B">
      <w:pPr>
        <w:bidi/>
        <w:jc w:val="both"/>
        <w:rPr>
          <w:rFonts w:cs="David" w:hint="cs"/>
          <w:rtl/>
        </w:rPr>
      </w:pPr>
    </w:p>
    <w:p w14:paraId="667E8FF1"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064ED8A" w14:textId="77777777" w:rsidR="0024033B" w:rsidRPr="0024033B" w:rsidRDefault="0024033B" w:rsidP="0024033B">
      <w:pPr>
        <w:bidi/>
        <w:jc w:val="both"/>
        <w:rPr>
          <w:rFonts w:cs="David" w:hint="cs"/>
          <w:rtl/>
        </w:rPr>
      </w:pPr>
    </w:p>
    <w:p w14:paraId="5AF98A91" w14:textId="77777777" w:rsidR="0024033B" w:rsidRPr="0024033B" w:rsidRDefault="0024033B" w:rsidP="0024033B">
      <w:pPr>
        <w:bidi/>
        <w:jc w:val="both"/>
        <w:rPr>
          <w:rFonts w:cs="David" w:hint="cs"/>
          <w:rtl/>
        </w:rPr>
      </w:pPr>
      <w:r w:rsidRPr="0024033B">
        <w:rPr>
          <w:rFonts w:cs="David" w:hint="cs"/>
          <w:rtl/>
        </w:rPr>
        <w:tab/>
        <w:t xml:space="preserve">לא ראינו כלום. </w:t>
      </w:r>
    </w:p>
    <w:p w14:paraId="3245C8CC" w14:textId="77777777" w:rsidR="0024033B" w:rsidRPr="0024033B" w:rsidRDefault="0024033B" w:rsidP="0024033B">
      <w:pPr>
        <w:bidi/>
        <w:jc w:val="both"/>
        <w:rPr>
          <w:rFonts w:cs="David" w:hint="cs"/>
          <w:rtl/>
        </w:rPr>
      </w:pPr>
    </w:p>
    <w:p w14:paraId="3A351812" w14:textId="77777777" w:rsidR="0024033B" w:rsidRPr="0024033B" w:rsidRDefault="0024033B" w:rsidP="0024033B">
      <w:pPr>
        <w:bidi/>
        <w:jc w:val="both"/>
        <w:rPr>
          <w:rFonts w:cs="David" w:hint="cs"/>
          <w:rtl/>
        </w:rPr>
      </w:pPr>
      <w:r w:rsidRPr="0024033B">
        <w:rPr>
          <w:rFonts w:cs="David" w:hint="cs"/>
          <w:u w:val="single"/>
          <w:rtl/>
        </w:rPr>
        <w:t>אחמד טיבי:</w:t>
      </w:r>
    </w:p>
    <w:p w14:paraId="21E93BD7" w14:textId="77777777" w:rsidR="0024033B" w:rsidRPr="0024033B" w:rsidRDefault="0024033B" w:rsidP="0024033B">
      <w:pPr>
        <w:bidi/>
        <w:jc w:val="both"/>
        <w:rPr>
          <w:rFonts w:cs="David" w:hint="cs"/>
          <w:rtl/>
        </w:rPr>
      </w:pPr>
    </w:p>
    <w:p w14:paraId="0BA95DA8" w14:textId="77777777" w:rsidR="0024033B" w:rsidRPr="0024033B" w:rsidRDefault="0024033B" w:rsidP="0024033B">
      <w:pPr>
        <w:bidi/>
        <w:jc w:val="both"/>
        <w:rPr>
          <w:rFonts w:cs="David" w:hint="cs"/>
          <w:rtl/>
        </w:rPr>
      </w:pPr>
      <w:r w:rsidRPr="0024033B">
        <w:rPr>
          <w:rFonts w:cs="David" w:hint="cs"/>
          <w:rtl/>
        </w:rPr>
        <w:tab/>
        <w:t>גם של חבר הכנסת אורלב וגם של יושב-ראש הקואליציה, אז למה מכניסים אותנו למערבולת הזאת? חבר הכנסת סער, מגיעים לסיכומים מאחורי הגב שלך, מה אתה מכניס אותנו לפינה הזאת?</w:t>
      </w:r>
    </w:p>
    <w:p w14:paraId="7B7AB27F" w14:textId="77777777" w:rsidR="0024033B" w:rsidRPr="0024033B" w:rsidRDefault="0024033B" w:rsidP="0024033B">
      <w:pPr>
        <w:bidi/>
        <w:jc w:val="both"/>
        <w:rPr>
          <w:rFonts w:cs="David" w:hint="cs"/>
          <w:rtl/>
        </w:rPr>
      </w:pPr>
    </w:p>
    <w:p w14:paraId="2D1EA261" w14:textId="77777777" w:rsidR="0024033B" w:rsidRPr="0024033B" w:rsidRDefault="0024033B" w:rsidP="0024033B">
      <w:pPr>
        <w:bidi/>
        <w:jc w:val="both"/>
        <w:rPr>
          <w:rFonts w:cs="David" w:hint="cs"/>
          <w:rtl/>
        </w:rPr>
      </w:pPr>
      <w:r w:rsidRPr="0024033B">
        <w:rPr>
          <w:rFonts w:cs="David" w:hint="cs"/>
          <w:u w:val="single"/>
          <w:rtl/>
        </w:rPr>
        <w:t>זבולון אורלב:</w:t>
      </w:r>
    </w:p>
    <w:p w14:paraId="0B4840FA" w14:textId="77777777" w:rsidR="0024033B" w:rsidRPr="0024033B" w:rsidRDefault="0024033B" w:rsidP="0024033B">
      <w:pPr>
        <w:bidi/>
        <w:jc w:val="both"/>
        <w:rPr>
          <w:rFonts w:cs="David" w:hint="cs"/>
          <w:rtl/>
        </w:rPr>
      </w:pPr>
    </w:p>
    <w:p w14:paraId="6DF17336" w14:textId="77777777" w:rsidR="0024033B" w:rsidRPr="0024033B" w:rsidRDefault="0024033B" w:rsidP="0024033B">
      <w:pPr>
        <w:bidi/>
        <w:ind w:firstLine="567"/>
        <w:jc w:val="both"/>
        <w:rPr>
          <w:rFonts w:cs="David" w:hint="cs"/>
          <w:rtl/>
        </w:rPr>
      </w:pPr>
      <w:r w:rsidRPr="0024033B">
        <w:rPr>
          <w:rFonts w:cs="David" w:hint="cs"/>
          <w:rtl/>
        </w:rPr>
        <w:t>אין שום סיכומים מאחורי גבו.</w:t>
      </w:r>
    </w:p>
    <w:p w14:paraId="62DDC7E4" w14:textId="77777777" w:rsidR="0024033B" w:rsidRPr="0024033B" w:rsidRDefault="0024033B" w:rsidP="0024033B">
      <w:pPr>
        <w:bidi/>
        <w:jc w:val="both"/>
        <w:rPr>
          <w:rFonts w:cs="David" w:hint="cs"/>
          <w:rtl/>
        </w:rPr>
      </w:pPr>
    </w:p>
    <w:p w14:paraId="714A579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4C0FD715" w14:textId="77777777" w:rsidR="0024033B" w:rsidRPr="0024033B" w:rsidRDefault="0024033B" w:rsidP="0024033B">
      <w:pPr>
        <w:bidi/>
        <w:jc w:val="both"/>
        <w:rPr>
          <w:rFonts w:cs="David" w:hint="cs"/>
          <w:rtl/>
        </w:rPr>
      </w:pPr>
    </w:p>
    <w:p w14:paraId="16BB318C" w14:textId="77777777" w:rsidR="0024033B" w:rsidRPr="0024033B" w:rsidRDefault="0024033B" w:rsidP="0024033B">
      <w:pPr>
        <w:bidi/>
        <w:jc w:val="both"/>
        <w:rPr>
          <w:rFonts w:cs="David" w:hint="cs"/>
          <w:rtl/>
        </w:rPr>
      </w:pPr>
      <w:r w:rsidRPr="0024033B">
        <w:rPr>
          <w:rFonts w:cs="David" w:hint="cs"/>
          <w:rtl/>
        </w:rPr>
        <w:tab/>
        <w:t xml:space="preserve">חבר הכנסת איתן ברשות דיבור. </w:t>
      </w:r>
    </w:p>
    <w:p w14:paraId="2668976F" w14:textId="77777777" w:rsidR="0024033B" w:rsidRPr="0024033B" w:rsidRDefault="0024033B" w:rsidP="0024033B">
      <w:pPr>
        <w:bidi/>
        <w:jc w:val="both"/>
        <w:rPr>
          <w:rFonts w:cs="David" w:hint="cs"/>
          <w:rtl/>
        </w:rPr>
      </w:pPr>
    </w:p>
    <w:p w14:paraId="1586536B" w14:textId="77777777" w:rsidR="0024033B" w:rsidRPr="0024033B" w:rsidRDefault="0024033B" w:rsidP="0024033B">
      <w:pPr>
        <w:bidi/>
        <w:jc w:val="both"/>
        <w:rPr>
          <w:rFonts w:cs="David" w:hint="cs"/>
          <w:rtl/>
        </w:rPr>
      </w:pPr>
      <w:r w:rsidRPr="0024033B">
        <w:rPr>
          <w:rFonts w:cs="David" w:hint="cs"/>
          <w:u w:val="single"/>
          <w:rtl/>
        </w:rPr>
        <w:t>מיכאל איתן:</w:t>
      </w:r>
    </w:p>
    <w:p w14:paraId="5D3AFE65" w14:textId="77777777" w:rsidR="0024033B" w:rsidRPr="0024033B" w:rsidRDefault="0024033B" w:rsidP="0024033B">
      <w:pPr>
        <w:bidi/>
        <w:jc w:val="both"/>
        <w:rPr>
          <w:rFonts w:cs="David" w:hint="cs"/>
          <w:rtl/>
        </w:rPr>
      </w:pPr>
    </w:p>
    <w:p w14:paraId="3B3E5051" w14:textId="77777777" w:rsidR="0024033B" w:rsidRPr="0024033B" w:rsidRDefault="0024033B" w:rsidP="0024033B">
      <w:pPr>
        <w:bidi/>
        <w:jc w:val="both"/>
        <w:rPr>
          <w:rFonts w:cs="David" w:hint="cs"/>
          <w:rtl/>
        </w:rPr>
      </w:pPr>
      <w:r w:rsidRPr="0024033B">
        <w:rPr>
          <w:rFonts w:cs="David" w:hint="cs"/>
          <w:rtl/>
        </w:rPr>
        <w:tab/>
        <w:t>רציתי להגיד משפט אחד: המצב שבו יושב-ראש ועדת ביקורת המדינה תלוי, בעתידו הפוליטי האישי, בידי יושב-ראש הקואליציה הוא מצב לא טוב. אנחנו במצב שבו מישהו מחזיק בוועדת ביקורת המדינה, שתפקידה לבקר את הממשלה ואת הכנסת, ומצד שני הוא תלוי יום-יום בהחלטת יושב-ראש הקואליציה אם יקבל ועדה כזאת או אחרת. זה ניגוד אינטרסים נוסף על מה שיש באופן נורמלי, כאשר המפלגה בקואליציה וחבר הקואליציה הוא לתקופה קצרה יושב-ראש ועדת ביקורת המדינה. גם זה לא מצב בריא ברמה העקרונית, אבל כאן יש חידוד, כאן נוצר קושי על קושי. אותו אדם שמכהן בתפקיד בעצם ממתין לקבל תפקיד, והוא תלוי בחסדיו של יושב-ראש הקואליציה. אז איך יוכל לתקוף את יושב-ראש הקואליציה ואת הקואליציה?</w:t>
      </w:r>
    </w:p>
    <w:p w14:paraId="609C1548" w14:textId="77777777" w:rsidR="0024033B" w:rsidRPr="0024033B" w:rsidRDefault="0024033B" w:rsidP="0024033B">
      <w:pPr>
        <w:bidi/>
        <w:jc w:val="both"/>
        <w:rPr>
          <w:rFonts w:cs="David" w:hint="cs"/>
          <w:rtl/>
        </w:rPr>
      </w:pPr>
    </w:p>
    <w:p w14:paraId="5EE94D89" w14:textId="77777777" w:rsidR="0024033B" w:rsidRPr="0024033B" w:rsidRDefault="0024033B" w:rsidP="0024033B">
      <w:pPr>
        <w:pStyle w:val="Heading5"/>
        <w:rPr>
          <w:rFonts w:hint="cs"/>
          <w:rtl/>
        </w:rPr>
      </w:pPr>
      <w:r w:rsidRPr="0024033B">
        <w:rPr>
          <w:rFonts w:hint="cs"/>
          <w:u w:val="single"/>
          <w:rtl/>
        </w:rPr>
        <w:t>אביגדור יצחקי:</w:t>
      </w:r>
    </w:p>
    <w:p w14:paraId="37506D91" w14:textId="77777777" w:rsidR="0024033B" w:rsidRPr="0024033B" w:rsidRDefault="0024033B" w:rsidP="0024033B">
      <w:pPr>
        <w:pStyle w:val="Heading5"/>
        <w:rPr>
          <w:rFonts w:hint="cs"/>
          <w:rtl/>
        </w:rPr>
      </w:pPr>
    </w:p>
    <w:p w14:paraId="238823A0" w14:textId="77777777" w:rsidR="0024033B" w:rsidRPr="0024033B" w:rsidRDefault="0024033B" w:rsidP="0024033B">
      <w:pPr>
        <w:bidi/>
        <w:jc w:val="both"/>
        <w:rPr>
          <w:rFonts w:cs="David" w:hint="cs"/>
          <w:rtl/>
        </w:rPr>
      </w:pPr>
      <w:r w:rsidRPr="0024033B">
        <w:rPr>
          <w:rFonts w:cs="David" w:hint="cs"/>
          <w:rtl/>
        </w:rPr>
        <w:tab/>
        <w:t>להביע דעה על דברי אנשים שלא שמעת, זה משהו. לא שמעת את דברי האנשים.</w:t>
      </w:r>
    </w:p>
    <w:p w14:paraId="38CB83B2" w14:textId="77777777" w:rsidR="0024033B" w:rsidRPr="0024033B" w:rsidRDefault="0024033B" w:rsidP="0024033B">
      <w:pPr>
        <w:bidi/>
        <w:jc w:val="both"/>
        <w:rPr>
          <w:rFonts w:cs="David" w:hint="cs"/>
          <w:rtl/>
        </w:rPr>
      </w:pPr>
    </w:p>
    <w:p w14:paraId="728823F2"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6BD7E469" w14:textId="77777777" w:rsidR="0024033B" w:rsidRPr="0024033B" w:rsidRDefault="0024033B" w:rsidP="0024033B">
      <w:pPr>
        <w:bidi/>
        <w:jc w:val="both"/>
        <w:rPr>
          <w:rFonts w:cs="David" w:hint="cs"/>
          <w:rtl/>
        </w:rPr>
      </w:pPr>
    </w:p>
    <w:p w14:paraId="546286C1" w14:textId="77777777" w:rsidR="0024033B" w:rsidRPr="0024033B" w:rsidRDefault="0024033B" w:rsidP="0024033B">
      <w:pPr>
        <w:bidi/>
        <w:ind w:firstLine="567"/>
        <w:jc w:val="both"/>
        <w:rPr>
          <w:rFonts w:cs="David" w:hint="cs"/>
          <w:rtl/>
        </w:rPr>
      </w:pPr>
      <w:r w:rsidRPr="0024033B">
        <w:rPr>
          <w:rFonts w:cs="David" w:hint="cs"/>
          <w:rtl/>
        </w:rPr>
        <w:t xml:space="preserve">חבר הכנסת יצחקי, תודה. חבר הכנסת זבולון אורלב, בבקשה. </w:t>
      </w:r>
    </w:p>
    <w:p w14:paraId="62D888A1" w14:textId="77777777" w:rsidR="0024033B" w:rsidRPr="0024033B" w:rsidRDefault="0024033B" w:rsidP="0024033B">
      <w:pPr>
        <w:bidi/>
        <w:jc w:val="both"/>
        <w:rPr>
          <w:rFonts w:cs="David" w:hint="cs"/>
          <w:rtl/>
        </w:rPr>
      </w:pPr>
    </w:p>
    <w:p w14:paraId="27FE859F" w14:textId="77777777" w:rsidR="0024033B" w:rsidRPr="0024033B" w:rsidRDefault="0024033B" w:rsidP="0024033B">
      <w:pPr>
        <w:bidi/>
        <w:jc w:val="both"/>
        <w:rPr>
          <w:rFonts w:cs="David" w:hint="cs"/>
          <w:rtl/>
        </w:rPr>
      </w:pPr>
      <w:r w:rsidRPr="0024033B">
        <w:rPr>
          <w:rFonts w:cs="David" w:hint="cs"/>
          <w:u w:val="single"/>
          <w:rtl/>
        </w:rPr>
        <w:t>זבולון אורלב:</w:t>
      </w:r>
    </w:p>
    <w:p w14:paraId="6A58E546" w14:textId="77777777" w:rsidR="0024033B" w:rsidRPr="0024033B" w:rsidRDefault="0024033B" w:rsidP="0024033B">
      <w:pPr>
        <w:bidi/>
        <w:jc w:val="both"/>
        <w:rPr>
          <w:rFonts w:cs="David" w:hint="cs"/>
          <w:rtl/>
        </w:rPr>
      </w:pPr>
    </w:p>
    <w:p w14:paraId="6F609754" w14:textId="77777777" w:rsidR="0024033B" w:rsidRPr="0024033B" w:rsidRDefault="0024033B" w:rsidP="0024033B">
      <w:pPr>
        <w:bidi/>
        <w:ind w:firstLine="567"/>
        <w:jc w:val="both"/>
        <w:rPr>
          <w:rFonts w:cs="David" w:hint="cs"/>
          <w:rtl/>
        </w:rPr>
      </w:pPr>
      <w:r w:rsidRPr="0024033B">
        <w:rPr>
          <w:rFonts w:cs="David" w:hint="cs"/>
          <w:rtl/>
        </w:rPr>
        <w:t xml:space="preserve">מעבר למה שנאמר כאן, אני חייב לומר שהרבה פעמים אנחנו מצטערים כשאנחנו שומעים מה הציבור חושב על הכנסת, מה מעמדנו בקרב הנוער והמבוגרים, אם מאמינים לנו או לא, איך רואים את הבית הזה. הפרשה הזאת פוגעת קשה מאוד בעצמנו, בכולנו. הוויכוח הזה הוא לא לכבודה של הכנסת. </w:t>
      </w:r>
    </w:p>
    <w:p w14:paraId="679A56BE" w14:textId="77777777" w:rsidR="0024033B" w:rsidRPr="0024033B" w:rsidRDefault="0024033B" w:rsidP="0024033B">
      <w:pPr>
        <w:bidi/>
        <w:ind w:firstLine="567"/>
        <w:jc w:val="both"/>
        <w:rPr>
          <w:rFonts w:cs="David" w:hint="cs"/>
          <w:rtl/>
        </w:rPr>
      </w:pPr>
    </w:p>
    <w:p w14:paraId="26FEA026" w14:textId="77777777" w:rsidR="0024033B" w:rsidRPr="0024033B" w:rsidRDefault="0024033B" w:rsidP="0024033B">
      <w:pPr>
        <w:bidi/>
        <w:ind w:firstLine="567"/>
        <w:jc w:val="both"/>
        <w:rPr>
          <w:rFonts w:cs="David" w:hint="cs"/>
          <w:rtl/>
        </w:rPr>
      </w:pPr>
      <w:r w:rsidRPr="0024033B">
        <w:rPr>
          <w:rFonts w:cs="David" w:hint="cs"/>
          <w:rtl/>
        </w:rPr>
        <w:t xml:space="preserve">זה נראה כאילו מישהו אוחז בקרנות המזבח עד אשר יוסדר עניינו. אין כאן עניינים אישיים, באופן אישי אני מכבד את חברת הכנסת טרטמן ואני מעריך אותה מאוד. אבל זה בלתי מתקבל על הדעת. הציבור לא מסוגל להבין איך מפלגה קואליציונית, שזה עתה הצטרפה לקואליציה, מחזיקה בוועדה לביקורת המדינה, המסמלת את הפיקוח של הכנסת על הממשלה, אחד משני התפקידים המרכזיים של הכנסת. </w:t>
      </w:r>
    </w:p>
    <w:p w14:paraId="1152A594" w14:textId="77777777" w:rsidR="0024033B" w:rsidRPr="0024033B" w:rsidRDefault="0024033B" w:rsidP="0024033B">
      <w:pPr>
        <w:bidi/>
        <w:ind w:firstLine="567"/>
        <w:jc w:val="both"/>
        <w:rPr>
          <w:rFonts w:cs="David" w:hint="cs"/>
          <w:rtl/>
        </w:rPr>
      </w:pPr>
    </w:p>
    <w:p w14:paraId="2AA6D517" w14:textId="77777777" w:rsidR="0024033B" w:rsidRPr="0024033B" w:rsidRDefault="0024033B" w:rsidP="0024033B">
      <w:pPr>
        <w:bidi/>
        <w:ind w:firstLine="567"/>
        <w:jc w:val="both"/>
        <w:rPr>
          <w:rFonts w:cs="David" w:hint="cs"/>
          <w:rtl/>
        </w:rPr>
      </w:pPr>
      <w:r w:rsidRPr="0024033B">
        <w:rPr>
          <w:rFonts w:cs="David" w:hint="cs"/>
          <w:rtl/>
        </w:rPr>
        <w:t xml:space="preserve">לכן הוויכוח הזה חייב להסתיים בהקדם האפשרי. אם צריך חודש ימים, למה האופוזיציה צריכה להמתין חודש ימים? למה האופוזיציה לא יכולה להמתין. אני מאמין לאביגדור יצחקי. למה שישראל ביתנו לא תמתין בחוץ, למה האופוזיציה צריכה להמתין בחוץ? למה הקואליציה לא יכולה להמתין? למה לאבד את אמון הציבור? מי יאמין שוועדת ביקורת המדינה בראשות הקואליציה תעשה עבודתה נאמנה. הם לא מכירים באופן אישי, ואין כאן עניינים אישיים. </w:t>
      </w:r>
    </w:p>
    <w:p w14:paraId="5D49A148" w14:textId="77777777" w:rsidR="0024033B" w:rsidRPr="0024033B" w:rsidRDefault="0024033B" w:rsidP="0024033B">
      <w:pPr>
        <w:bidi/>
        <w:ind w:firstLine="567"/>
        <w:jc w:val="both"/>
        <w:rPr>
          <w:rFonts w:cs="David" w:hint="cs"/>
          <w:rtl/>
        </w:rPr>
      </w:pPr>
    </w:p>
    <w:p w14:paraId="6CBD1D65" w14:textId="77777777" w:rsidR="0024033B" w:rsidRPr="0024033B" w:rsidRDefault="0024033B" w:rsidP="0024033B">
      <w:pPr>
        <w:bidi/>
        <w:ind w:firstLine="567"/>
        <w:jc w:val="both"/>
        <w:rPr>
          <w:rFonts w:cs="David" w:hint="cs"/>
          <w:rtl/>
        </w:rPr>
      </w:pPr>
      <w:r w:rsidRPr="0024033B">
        <w:rPr>
          <w:rFonts w:cs="David" w:hint="cs"/>
          <w:rtl/>
        </w:rPr>
        <w:t>גם לידידי אביגדור יצחקי וגם לחברינו בקואליציה אני אומר: אפשר להצביע הצבעות פוליטיות, יש לקואליציה רוב וניפול. בעוד חודש הצדדים יתחלפו, ואנחנו את הביזיון הרווחנו. גם הרווחנו ביזיון, גם נפגע מעמדנו וגם תהיה תחלופה. הרי אין ויכוח על העיקרון, כולם אומרים שזה צריך לעבור.</w:t>
      </w:r>
    </w:p>
    <w:p w14:paraId="2E1DAE85" w14:textId="77777777" w:rsidR="0024033B" w:rsidRPr="0024033B" w:rsidRDefault="0024033B" w:rsidP="0024033B">
      <w:pPr>
        <w:bidi/>
        <w:jc w:val="both"/>
        <w:rPr>
          <w:rFonts w:cs="David" w:hint="cs"/>
          <w:rtl/>
        </w:rPr>
      </w:pPr>
    </w:p>
    <w:p w14:paraId="43BCDD7D" w14:textId="77777777" w:rsidR="0024033B" w:rsidRPr="0024033B" w:rsidRDefault="0024033B" w:rsidP="0024033B">
      <w:pPr>
        <w:bidi/>
        <w:ind w:firstLine="567"/>
        <w:jc w:val="both"/>
        <w:rPr>
          <w:rFonts w:cs="David" w:hint="cs"/>
          <w:rtl/>
        </w:rPr>
      </w:pPr>
      <w:r w:rsidRPr="0024033B">
        <w:rPr>
          <w:rFonts w:cs="David" w:hint="cs"/>
          <w:rtl/>
        </w:rPr>
        <w:t>אגב, באופן אישי, שלא תהיינה אי-הבנות, טוב לי מאוד כיושב-ראש ועדת המדע והטכנולוגיה, זו ועדה נהדרת. יש לי דאגה עמוקה בצד הציבורי, בצד החינוכי, למעמד הכנסת. צריך להסיר את הנושא מסדר היום. היתה כאן הצעה. אביגדור יצחקי ביקש מאוד להגיע להסדר כלשהו, הוא דיבר על חודש ימים. היתה הצעה, שזה יקוצר לשלושה שבועות, עד 1 בדצמבר, ובתנאי שעכשיו יוחלט על החילופים, ולא יצטרכו עוד ישיבה. עכשיו ועדת הכנסת מחליטה על החילופים, על המעבר.</w:t>
      </w:r>
    </w:p>
    <w:p w14:paraId="3F89CE97" w14:textId="77777777" w:rsidR="0024033B" w:rsidRPr="0024033B" w:rsidRDefault="0024033B" w:rsidP="0024033B">
      <w:pPr>
        <w:bidi/>
        <w:jc w:val="both"/>
        <w:rPr>
          <w:rFonts w:cs="David" w:hint="cs"/>
          <w:rtl/>
        </w:rPr>
      </w:pPr>
    </w:p>
    <w:p w14:paraId="24C749F4" w14:textId="77777777" w:rsidR="0024033B" w:rsidRPr="0024033B" w:rsidRDefault="0024033B" w:rsidP="0024033B">
      <w:pPr>
        <w:bidi/>
        <w:jc w:val="both"/>
        <w:rPr>
          <w:rFonts w:cs="David" w:hint="cs"/>
          <w:rtl/>
        </w:rPr>
      </w:pPr>
      <w:r w:rsidRPr="0024033B">
        <w:rPr>
          <w:rFonts w:cs="David" w:hint="cs"/>
          <w:u w:val="single"/>
          <w:rtl/>
        </w:rPr>
        <w:t>יורם מרציאנו:</w:t>
      </w:r>
    </w:p>
    <w:p w14:paraId="0C6CD9FB" w14:textId="77777777" w:rsidR="0024033B" w:rsidRPr="0024033B" w:rsidRDefault="0024033B" w:rsidP="0024033B">
      <w:pPr>
        <w:bidi/>
        <w:jc w:val="both"/>
        <w:rPr>
          <w:rFonts w:cs="David" w:hint="cs"/>
          <w:rtl/>
        </w:rPr>
      </w:pPr>
      <w:r w:rsidRPr="0024033B">
        <w:rPr>
          <w:rFonts w:cs="David" w:hint="cs"/>
          <w:rtl/>
        </w:rPr>
        <w:tab/>
      </w:r>
    </w:p>
    <w:p w14:paraId="46F31879" w14:textId="77777777" w:rsidR="0024033B" w:rsidRPr="0024033B" w:rsidRDefault="0024033B" w:rsidP="0024033B">
      <w:pPr>
        <w:bidi/>
        <w:ind w:firstLine="567"/>
        <w:jc w:val="both"/>
        <w:rPr>
          <w:rFonts w:cs="David" w:hint="cs"/>
          <w:rtl/>
        </w:rPr>
      </w:pPr>
      <w:r w:rsidRPr="0024033B">
        <w:rPr>
          <w:rFonts w:cs="David" w:hint="cs"/>
          <w:rtl/>
        </w:rPr>
        <w:t>מאה אחוז.</w:t>
      </w:r>
    </w:p>
    <w:p w14:paraId="76FEACD3" w14:textId="77777777" w:rsidR="0024033B" w:rsidRPr="0024033B" w:rsidRDefault="0024033B" w:rsidP="0024033B">
      <w:pPr>
        <w:bidi/>
        <w:jc w:val="both"/>
        <w:rPr>
          <w:rFonts w:cs="David" w:hint="cs"/>
          <w:rtl/>
        </w:rPr>
      </w:pPr>
    </w:p>
    <w:p w14:paraId="233916D0" w14:textId="77777777" w:rsidR="0024033B" w:rsidRPr="0024033B" w:rsidRDefault="0024033B" w:rsidP="0024033B">
      <w:pPr>
        <w:bidi/>
        <w:jc w:val="both"/>
        <w:rPr>
          <w:rFonts w:cs="David" w:hint="cs"/>
          <w:rtl/>
        </w:rPr>
      </w:pPr>
      <w:r w:rsidRPr="0024033B">
        <w:rPr>
          <w:rFonts w:cs="David" w:hint="cs"/>
          <w:u w:val="single"/>
          <w:rtl/>
        </w:rPr>
        <w:t>זבולון אורלב:</w:t>
      </w:r>
    </w:p>
    <w:p w14:paraId="602CDC4A" w14:textId="77777777" w:rsidR="0024033B" w:rsidRPr="0024033B" w:rsidRDefault="0024033B" w:rsidP="0024033B">
      <w:pPr>
        <w:bidi/>
        <w:jc w:val="both"/>
        <w:rPr>
          <w:rFonts w:cs="David" w:hint="cs"/>
          <w:rtl/>
        </w:rPr>
      </w:pPr>
    </w:p>
    <w:p w14:paraId="340BDB99" w14:textId="77777777" w:rsidR="0024033B" w:rsidRPr="0024033B" w:rsidRDefault="0024033B" w:rsidP="0024033B">
      <w:pPr>
        <w:bidi/>
        <w:ind w:firstLine="567"/>
        <w:jc w:val="both"/>
        <w:rPr>
          <w:rFonts w:cs="David" w:hint="cs"/>
          <w:rtl/>
        </w:rPr>
      </w:pPr>
      <w:r w:rsidRPr="0024033B">
        <w:rPr>
          <w:rFonts w:cs="David" w:hint="cs"/>
          <w:rtl/>
        </w:rPr>
        <w:t xml:space="preserve">אני מפקיד את הדבר הזה בידי מרכז הקואליציה. זה עניין אישי שלי. איני רוצה לחוות דעה, אם אני תומך או לא. יחליטו ראשי האופוזיציה אם לקבל את ההצעה. </w:t>
      </w:r>
    </w:p>
    <w:p w14:paraId="45F458D2" w14:textId="77777777" w:rsidR="0024033B" w:rsidRPr="0024033B" w:rsidRDefault="0024033B" w:rsidP="0024033B">
      <w:pPr>
        <w:bidi/>
        <w:ind w:firstLine="567"/>
        <w:jc w:val="both"/>
        <w:rPr>
          <w:rFonts w:cs="David" w:hint="cs"/>
          <w:rtl/>
        </w:rPr>
      </w:pPr>
    </w:p>
    <w:p w14:paraId="4A003AC4" w14:textId="77777777" w:rsidR="0024033B" w:rsidRPr="0024033B" w:rsidRDefault="0024033B" w:rsidP="0024033B">
      <w:pPr>
        <w:bidi/>
        <w:ind w:firstLine="567"/>
        <w:jc w:val="both"/>
        <w:rPr>
          <w:rFonts w:cs="David" w:hint="cs"/>
          <w:rtl/>
        </w:rPr>
      </w:pPr>
      <w:r w:rsidRPr="0024033B">
        <w:rPr>
          <w:rFonts w:cs="David" w:hint="cs"/>
          <w:rtl/>
        </w:rPr>
        <w:t>אומר עוד דבר: למדנו את הלקח, צריך לתקן או את חוק מבקר המדינה או את תקנון הכנסת, כדי להסדיר.</w:t>
      </w:r>
    </w:p>
    <w:p w14:paraId="05DB602D" w14:textId="77777777" w:rsidR="0024033B" w:rsidRPr="0024033B" w:rsidRDefault="0024033B" w:rsidP="0024033B">
      <w:pPr>
        <w:bidi/>
        <w:jc w:val="both"/>
        <w:rPr>
          <w:rFonts w:cs="David" w:hint="cs"/>
          <w:rtl/>
        </w:rPr>
      </w:pPr>
    </w:p>
    <w:p w14:paraId="4C055233" w14:textId="77777777" w:rsidR="0024033B" w:rsidRPr="0024033B" w:rsidRDefault="0024033B" w:rsidP="0024033B">
      <w:pPr>
        <w:pStyle w:val="Heading5"/>
        <w:rPr>
          <w:rFonts w:hint="cs"/>
          <w:rtl/>
        </w:rPr>
      </w:pPr>
      <w:r w:rsidRPr="0024033B">
        <w:rPr>
          <w:rFonts w:hint="cs"/>
          <w:u w:val="single"/>
          <w:rtl/>
        </w:rPr>
        <w:t>אביגדור יצחקי:</w:t>
      </w:r>
    </w:p>
    <w:p w14:paraId="032F3CAE" w14:textId="77777777" w:rsidR="0024033B" w:rsidRPr="0024033B" w:rsidRDefault="0024033B" w:rsidP="0024033B">
      <w:pPr>
        <w:pStyle w:val="Heading5"/>
        <w:rPr>
          <w:rFonts w:hint="cs"/>
          <w:rtl/>
        </w:rPr>
      </w:pPr>
    </w:p>
    <w:p w14:paraId="4637A3FF" w14:textId="77777777" w:rsidR="0024033B" w:rsidRPr="0024033B" w:rsidRDefault="0024033B" w:rsidP="0024033B">
      <w:pPr>
        <w:bidi/>
        <w:jc w:val="both"/>
        <w:rPr>
          <w:rFonts w:cs="David" w:hint="cs"/>
          <w:rtl/>
        </w:rPr>
      </w:pPr>
      <w:r w:rsidRPr="0024033B">
        <w:rPr>
          <w:rFonts w:cs="David" w:hint="cs"/>
          <w:rtl/>
        </w:rPr>
        <w:tab/>
        <w:t xml:space="preserve">אני מסכים גם לזה. </w:t>
      </w:r>
    </w:p>
    <w:p w14:paraId="5F9B3DBC" w14:textId="77777777" w:rsidR="0024033B" w:rsidRPr="0024033B" w:rsidRDefault="0024033B" w:rsidP="0024033B">
      <w:pPr>
        <w:bidi/>
        <w:jc w:val="both"/>
        <w:rPr>
          <w:rFonts w:cs="David" w:hint="cs"/>
          <w:u w:val="single"/>
          <w:rtl/>
        </w:rPr>
      </w:pPr>
    </w:p>
    <w:p w14:paraId="619C4CCE" w14:textId="77777777" w:rsidR="0024033B" w:rsidRPr="0024033B" w:rsidRDefault="0024033B" w:rsidP="0024033B">
      <w:pPr>
        <w:bidi/>
        <w:jc w:val="both"/>
        <w:rPr>
          <w:rFonts w:cs="David" w:hint="cs"/>
          <w:rtl/>
        </w:rPr>
      </w:pPr>
      <w:r w:rsidRPr="0024033B">
        <w:rPr>
          <w:rFonts w:cs="David" w:hint="cs"/>
          <w:u w:val="single"/>
          <w:rtl/>
        </w:rPr>
        <w:t>זבולון אורלב:</w:t>
      </w:r>
    </w:p>
    <w:p w14:paraId="443B702C" w14:textId="77777777" w:rsidR="0024033B" w:rsidRPr="0024033B" w:rsidRDefault="0024033B" w:rsidP="0024033B">
      <w:pPr>
        <w:bidi/>
        <w:jc w:val="both"/>
        <w:rPr>
          <w:rFonts w:cs="David" w:hint="cs"/>
          <w:rtl/>
        </w:rPr>
      </w:pPr>
    </w:p>
    <w:p w14:paraId="374B330F" w14:textId="77777777" w:rsidR="0024033B" w:rsidRPr="0024033B" w:rsidRDefault="0024033B" w:rsidP="0024033B">
      <w:pPr>
        <w:bidi/>
        <w:ind w:firstLine="567"/>
        <w:jc w:val="both"/>
        <w:rPr>
          <w:rFonts w:cs="David" w:hint="cs"/>
          <w:rtl/>
        </w:rPr>
      </w:pPr>
      <w:r w:rsidRPr="0024033B">
        <w:rPr>
          <w:rFonts w:cs="David" w:hint="cs"/>
          <w:rtl/>
        </w:rPr>
        <w:t>אז נגיש יחד הצבעה.</w:t>
      </w:r>
    </w:p>
    <w:p w14:paraId="5AF28F94" w14:textId="77777777" w:rsidR="0024033B" w:rsidRPr="0024033B" w:rsidRDefault="0024033B" w:rsidP="0024033B">
      <w:pPr>
        <w:bidi/>
        <w:jc w:val="both"/>
        <w:rPr>
          <w:rFonts w:cs="David" w:hint="cs"/>
          <w:rtl/>
        </w:rPr>
      </w:pPr>
    </w:p>
    <w:p w14:paraId="267B0565" w14:textId="77777777" w:rsidR="0024033B" w:rsidRPr="0024033B" w:rsidRDefault="0024033B" w:rsidP="0024033B">
      <w:pPr>
        <w:pStyle w:val="Heading5"/>
        <w:rPr>
          <w:rFonts w:hint="cs"/>
          <w:rtl/>
        </w:rPr>
      </w:pPr>
      <w:r w:rsidRPr="0024033B">
        <w:rPr>
          <w:rFonts w:hint="cs"/>
          <w:u w:val="single"/>
          <w:rtl/>
        </w:rPr>
        <w:t>אסתרינה טרטמן:</w:t>
      </w:r>
    </w:p>
    <w:p w14:paraId="588ACB5B" w14:textId="77777777" w:rsidR="0024033B" w:rsidRPr="0024033B" w:rsidRDefault="0024033B" w:rsidP="0024033B">
      <w:pPr>
        <w:pStyle w:val="Heading5"/>
        <w:rPr>
          <w:rFonts w:hint="cs"/>
          <w:rtl/>
        </w:rPr>
      </w:pPr>
    </w:p>
    <w:p w14:paraId="5FA84FD4" w14:textId="77777777" w:rsidR="0024033B" w:rsidRPr="0024033B" w:rsidRDefault="0024033B" w:rsidP="0024033B">
      <w:pPr>
        <w:bidi/>
        <w:jc w:val="both"/>
        <w:rPr>
          <w:rFonts w:cs="David" w:hint="cs"/>
          <w:rtl/>
        </w:rPr>
      </w:pPr>
      <w:r w:rsidRPr="0024033B">
        <w:rPr>
          <w:rFonts w:cs="David" w:hint="cs"/>
          <w:rtl/>
        </w:rPr>
        <w:tab/>
        <w:t>ותכללו גם את ועדת הכספים.</w:t>
      </w:r>
    </w:p>
    <w:p w14:paraId="570B55D3" w14:textId="77777777" w:rsidR="0024033B" w:rsidRPr="0024033B" w:rsidRDefault="0024033B" w:rsidP="0024033B">
      <w:pPr>
        <w:bidi/>
        <w:jc w:val="both"/>
        <w:rPr>
          <w:rFonts w:cs="David" w:hint="cs"/>
          <w:rtl/>
        </w:rPr>
      </w:pPr>
    </w:p>
    <w:p w14:paraId="68E86960" w14:textId="77777777" w:rsidR="0024033B" w:rsidRPr="0024033B" w:rsidRDefault="0024033B" w:rsidP="0024033B">
      <w:pPr>
        <w:bidi/>
        <w:jc w:val="both"/>
        <w:rPr>
          <w:rFonts w:cs="David" w:hint="cs"/>
          <w:rtl/>
        </w:rPr>
      </w:pPr>
      <w:r w:rsidRPr="0024033B">
        <w:rPr>
          <w:rFonts w:cs="David" w:hint="cs"/>
          <w:u w:val="single"/>
          <w:rtl/>
        </w:rPr>
        <w:t>זבולון אורלב:</w:t>
      </w:r>
    </w:p>
    <w:p w14:paraId="371F6D07" w14:textId="77777777" w:rsidR="0024033B" w:rsidRPr="0024033B" w:rsidRDefault="0024033B" w:rsidP="0024033B">
      <w:pPr>
        <w:bidi/>
        <w:jc w:val="both"/>
        <w:rPr>
          <w:rFonts w:cs="David" w:hint="cs"/>
          <w:rtl/>
        </w:rPr>
      </w:pPr>
    </w:p>
    <w:p w14:paraId="4BA687A0" w14:textId="77777777" w:rsidR="0024033B" w:rsidRPr="0024033B" w:rsidRDefault="0024033B" w:rsidP="0024033B">
      <w:pPr>
        <w:bidi/>
        <w:ind w:firstLine="567"/>
        <w:jc w:val="both"/>
        <w:rPr>
          <w:rFonts w:cs="David" w:hint="cs"/>
          <w:rtl/>
        </w:rPr>
      </w:pPr>
      <w:r w:rsidRPr="0024033B">
        <w:rPr>
          <w:rFonts w:cs="David" w:hint="cs"/>
          <w:rtl/>
        </w:rPr>
        <w:t>לא, זה לא קשור לוועדת הכספים.</w:t>
      </w:r>
    </w:p>
    <w:p w14:paraId="4EADD60C" w14:textId="77777777" w:rsidR="0024033B" w:rsidRPr="0024033B" w:rsidRDefault="0024033B" w:rsidP="0024033B">
      <w:pPr>
        <w:bidi/>
        <w:jc w:val="both"/>
        <w:rPr>
          <w:rFonts w:cs="David" w:hint="cs"/>
          <w:rtl/>
        </w:rPr>
      </w:pPr>
    </w:p>
    <w:p w14:paraId="7DF96ACA" w14:textId="77777777" w:rsidR="0024033B" w:rsidRPr="0024033B" w:rsidRDefault="0024033B" w:rsidP="0024033B">
      <w:pPr>
        <w:bidi/>
        <w:jc w:val="both"/>
        <w:rPr>
          <w:rFonts w:cs="David" w:hint="cs"/>
          <w:rtl/>
        </w:rPr>
      </w:pPr>
      <w:r w:rsidRPr="0024033B">
        <w:rPr>
          <w:rFonts w:cs="David" w:hint="cs"/>
          <w:u w:val="single"/>
          <w:rtl/>
        </w:rPr>
        <w:t>מגלי והבה:</w:t>
      </w:r>
    </w:p>
    <w:p w14:paraId="6482BED1" w14:textId="77777777" w:rsidR="0024033B" w:rsidRPr="0024033B" w:rsidRDefault="0024033B" w:rsidP="0024033B">
      <w:pPr>
        <w:bidi/>
        <w:jc w:val="both"/>
        <w:rPr>
          <w:rFonts w:cs="David" w:hint="cs"/>
          <w:rtl/>
        </w:rPr>
      </w:pPr>
    </w:p>
    <w:p w14:paraId="06DF4673" w14:textId="77777777" w:rsidR="0024033B" w:rsidRPr="0024033B" w:rsidRDefault="0024033B" w:rsidP="0024033B">
      <w:pPr>
        <w:bidi/>
        <w:ind w:firstLine="567"/>
        <w:jc w:val="both"/>
        <w:rPr>
          <w:rFonts w:cs="David" w:hint="cs"/>
          <w:rtl/>
        </w:rPr>
      </w:pPr>
      <w:r w:rsidRPr="0024033B">
        <w:rPr>
          <w:rFonts w:cs="David" w:hint="cs"/>
          <w:rtl/>
        </w:rPr>
        <w:t>מה הקשר?</w:t>
      </w:r>
    </w:p>
    <w:p w14:paraId="3E9E5A2E" w14:textId="77777777" w:rsidR="0024033B" w:rsidRPr="0024033B" w:rsidRDefault="0024033B" w:rsidP="0024033B">
      <w:pPr>
        <w:bidi/>
        <w:jc w:val="both"/>
        <w:rPr>
          <w:rFonts w:cs="David" w:hint="cs"/>
          <w:rtl/>
        </w:rPr>
      </w:pPr>
    </w:p>
    <w:p w14:paraId="5BF67D96"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1A3CCC65" w14:textId="77777777" w:rsidR="0024033B" w:rsidRPr="0024033B" w:rsidRDefault="0024033B" w:rsidP="0024033B">
      <w:pPr>
        <w:bidi/>
        <w:jc w:val="both"/>
        <w:rPr>
          <w:rFonts w:cs="David" w:hint="cs"/>
          <w:rtl/>
        </w:rPr>
      </w:pPr>
      <w:r w:rsidRPr="0024033B">
        <w:rPr>
          <w:rFonts w:cs="David" w:hint="cs"/>
          <w:rtl/>
        </w:rPr>
        <w:tab/>
      </w:r>
    </w:p>
    <w:p w14:paraId="2979FD8F" w14:textId="77777777" w:rsidR="0024033B" w:rsidRPr="0024033B" w:rsidRDefault="0024033B" w:rsidP="0024033B">
      <w:pPr>
        <w:bidi/>
        <w:jc w:val="both"/>
        <w:rPr>
          <w:rFonts w:cs="David" w:hint="cs"/>
          <w:rtl/>
        </w:rPr>
      </w:pPr>
      <w:r w:rsidRPr="0024033B">
        <w:rPr>
          <w:rFonts w:cs="David" w:hint="cs"/>
          <w:rtl/>
        </w:rPr>
        <w:tab/>
        <w:t xml:space="preserve">המזימה נחשפה, המרצע יצא מהשק. </w:t>
      </w:r>
    </w:p>
    <w:p w14:paraId="480119A3" w14:textId="77777777" w:rsidR="0024033B" w:rsidRPr="0024033B" w:rsidRDefault="0024033B" w:rsidP="0024033B">
      <w:pPr>
        <w:bidi/>
        <w:jc w:val="both"/>
        <w:rPr>
          <w:rFonts w:cs="David" w:hint="cs"/>
          <w:rtl/>
        </w:rPr>
      </w:pPr>
    </w:p>
    <w:p w14:paraId="6D414F04"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D812D42" w14:textId="77777777" w:rsidR="0024033B" w:rsidRPr="0024033B" w:rsidRDefault="0024033B" w:rsidP="0024033B">
      <w:pPr>
        <w:bidi/>
        <w:jc w:val="both"/>
        <w:rPr>
          <w:rFonts w:cs="David" w:hint="cs"/>
          <w:rtl/>
        </w:rPr>
      </w:pPr>
    </w:p>
    <w:p w14:paraId="5FB230E4" w14:textId="77777777" w:rsidR="0024033B" w:rsidRPr="0024033B" w:rsidRDefault="0024033B" w:rsidP="0024033B">
      <w:pPr>
        <w:bidi/>
        <w:ind w:firstLine="567"/>
        <w:jc w:val="both"/>
        <w:rPr>
          <w:rFonts w:cs="David" w:hint="cs"/>
          <w:rtl/>
        </w:rPr>
      </w:pPr>
      <w:r w:rsidRPr="0024033B">
        <w:rPr>
          <w:rFonts w:cs="David" w:hint="cs"/>
          <w:rtl/>
        </w:rPr>
        <w:t>חברת הכנסת טרטמן, חברי הכנסת,</w:t>
      </w:r>
    </w:p>
    <w:p w14:paraId="520A74AB" w14:textId="77777777" w:rsidR="0024033B" w:rsidRPr="0024033B" w:rsidRDefault="0024033B" w:rsidP="0024033B">
      <w:pPr>
        <w:bidi/>
        <w:jc w:val="both"/>
        <w:rPr>
          <w:rFonts w:cs="David" w:hint="cs"/>
          <w:rtl/>
        </w:rPr>
      </w:pPr>
    </w:p>
    <w:p w14:paraId="762A95CA" w14:textId="77777777" w:rsidR="0024033B" w:rsidRPr="0024033B" w:rsidRDefault="0024033B" w:rsidP="0024033B">
      <w:pPr>
        <w:pStyle w:val="Heading5"/>
        <w:rPr>
          <w:rFonts w:hint="cs"/>
          <w:rtl/>
        </w:rPr>
      </w:pPr>
      <w:r w:rsidRPr="0024033B">
        <w:rPr>
          <w:rFonts w:hint="cs"/>
          <w:u w:val="single"/>
          <w:rtl/>
        </w:rPr>
        <w:t>אסתרינה טרטמן:</w:t>
      </w:r>
    </w:p>
    <w:p w14:paraId="5AC16622" w14:textId="77777777" w:rsidR="0024033B" w:rsidRPr="0024033B" w:rsidRDefault="0024033B" w:rsidP="0024033B">
      <w:pPr>
        <w:pStyle w:val="Heading5"/>
        <w:rPr>
          <w:rFonts w:hint="cs"/>
          <w:rtl/>
        </w:rPr>
      </w:pPr>
    </w:p>
    <w:p w14:paraId="48781B04" w14:textId="77777777" w:rsidR="0024033B" w:rsidRPr="0024033B" w:rsidRDefault="0024033B" w:rsidP="0024033B">
      <w:pPr>
        <w:bidi/>
        <w:ind w:firstLine="567"/>
        <w:jc w:val="both"/>
        <w:rPr>
          <w:rFonts w:cs="David" w:hint="cs"/>
          <w:rtl/>
        </w:rPr>
      </w:pPr>
      <w:r w:rsidRPr="0024033B">
        <w:rPr>
          <w:rFonts w:cs="David" w:hint="cs"/>
          <w:rtl/>
        </w:rPr>
        <w:t>אם יש נוהג, יש נוהג.</w:t>
      </w:r>
    </w:p>
    <w:p w14:paraId="42B13B2D" w14:textId="77777777" w:rsidR="0024033B" w:rsidRPr="0024033B" w:rsidRDefault="0024033B" w:rsidP="0024033B">
      <w:pPr>
        <w:bidi/>
        <w:jc w:val="both"/>
        <w:rPr>
          <w:rFonts w:cs="David" w:hint="cs"/>
          <w:rtl/>
        </w:rPr>
      </w:pPr>
    </w:p>
    <w:p w14:paraId="2437F535" w14:textId="77777777" w:rsidR="0024033B" w:rsidRPr="0024033B" w:rsidRDefault="0024033B" w:rsidP="0024033B">
      <w:pPr>
        <w:bidi/>
        <w:jc w:val="both"/>
        <w:rPr>
          <w:rFonts w:cs="David" w:hint="cs"/>
          <w:rtl/>
        </w:rPr>
      </w:pPr>
      <w:r w:rsidRPr="0024033B">
        <w:rPr>
          <w:rFonts w:cs="David" w:hint="cs"/>
          <w:u w:val="single"/>
          <w:rtl/>
        </w:rPr>
        <w:t>אבשלום וילן:</w:t>
      </w:r>
    </w:p>
    <w:p w14:paraId="11C6AD27" w14:textId="77777777" w:rsidR="0024033B" w:rsidRPr="0024033B" w:rsidRDefault="0024033B" w:rsidP="0024033B">
      <w:pPr>
        <w:bidi/>
        <w:jc w:val="both"/>
        <w:rPr>
          <w:rFonts w:cs="David" w:hint="cs"/>
          <w:rtl/>
        </w:rPr>
      </w:pPr>
    </w:p>
    <w:p w14:paraId="0DED5BCE" w14:textId="77777777" w:rsidR="0024033B" w:rsidRPr="0024033B" w:rsidRDefault="0024033B" w:rsidP="0024033B">
      <w:pPr>
        <w:bidi/>
        <w:jc w:val="both"/>
        <w:rPr>
          <w:rFonts w:cs="David" w:hint="cs"/>
          <w:rtl/>
        </w:rPr>
      </w:pPr>
      <w:r w:rsidRPr="0024033B">
        <w:rPr>
          <w:rFonts w:cs="David" w:hint="cs"/>
          <w:rtl/>
        </w:rPr>
        <w:tab/>
        <w:t>הוא לא קשור בכלל.</w:t>
      </w:r>
    </w:p>
    <w:p w14:paraId="65E7AEDF" w14:textId="77777777" w:rsidR="0024033B" w:rsidRPr="0024033B" w:rsidRDefault="0024033B" w:rsidP="0024033B">
      <w:pPr>
        <w:bidi/>
        <w:jc w:val="both"/>
        <w:rPr>
          <w:rFonts w:cs="David" w:hint="cs"/>
          <w:rtl/>
        </w:rPr>
      </w:pPr>
    </w:p>
    <w:p w14:paraId="042C945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3D4322E6" w14:textId="77777777" w:rsidR="0024033B" w:rsidRPr="0024033B" w:rsidRDefault="0024033B" w:rsidP="0024033B">
      <w:pPr>
        <w:bidi/>
        <w:jc w:val="both"/>
        <w:rPr>
          <w:rFonts w:cs="David" w:hint="cs"/>
          <w:rtl/>
        </w:rPr>
      </w:pPr>
    </w:p>
    <w:p w14:paraId="539E96DD" w14:textId="77777777" w:rsidR="0024033B" w:rsidRPr="0024033B" w:rsidRDefault="0024033B" w:rsidP="0024033B">
      <w:pPr>
        <w:bidi/>
        <w:ind w:firstLine="567"/>
        <w:jc w:val="both"/>
        <w:rPr>
          <w:rFonts w:cs="David" w:hint="cs"/>
          <w:rtl/>
        </w:rPr>
      </w:pPr>
      <w:r w:rsidRPr="0024033B">
        <w:rPr>
          <w:rFonts w:cs="David" w:hint="cs"/>
          <w:rtl/>
        </w:rPr>
        <w:t>ועדת הכספים לא מבקרת את הממשלה.</w:t>
      </w:r>
    </w:p>
    <w:p w14:paraId="060E76CD" w14:textId="77777777" w:rsidR="0024033B" w:rsidRPr="0024033B" w:rsidRDefault="0024033B" w:rsidP="0024033B">
      <w:pPr>
        <w:bidi/>
        <w:jc w:val="both"/>
        <w:rPr>
          <w:rFonts w:cs="David" w:hint="cs"/>
          <w:rtl/>
        </w:rPr>
      </w:pPr>
    </w:p>
    <w:p w14:paraId="73F05A21"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66BEA503" w14:textId="77777777" w:rsidR="0024033B" w:rsidRPr="0024033B" w:rsidRDefault="0024033B" w:rsidP="0024033B">
      <w:pPr>
        <w:bidi/>
        <w:jc w:val="both"/>
        <w:rPr>
          <w:rFonts w:cs="David" w:hint="cs"/>
          <w:u w:val="single"/>
          <w:rtl/>
        </w:rPr>
      </w:pPr>
    </w:p>
    <w:p w14:paraId="3ACD5C33" w14:textId="77777777" w:rsidR="0024033B" w:rsidRPr="0024033B" w:rsidRDefault="0024033B" w:rsidP="0024033B">
      <w:pPr>
        <w:bidi/>
        <w:jc w:val="both"/>
        <w:rPr>
          <w:rFonts w:cs="David" w:hint="cs"/>
          <w:rtl/>
        </w:rPr>
      </w:pPr>
      <w:r w:rsidRPr="0024033B">
        <w:rPr>
          <w:rFonts w:cs="David" w:hint="cs"/>
          <w:rtl/>
        </w:rPr>
        <w:tab/>
        <w:t>הוועדה לביקורת המדינה צריכה לבדוק איך אתם מנסים להשיג את ועדת הכספים.</w:t>
      </w:r>
    </w:p>
    <w:p w14:paraId="7356F0E2" w14:textId="77777777" w:rsidR="0024033B" w:rsidRPr="0024033B" w:rsidRDefault="0024033B" w:rsidP="0024033B">
      <w:pPr>
        <w:bidi/>
        <w:jc w:val="both"/>
        <w:rPr>
          <w:rFonts w:cs="David" w:hint="cs"/>
          <w:rtl/>
        </w:rPr>
      </w:pPr>
    </w:p>
    <w:p w14:paraId="6963FE91" w14:textId="77777777" w:rsidR="0024033B" w:rsidRPr="0024033B" w:rsidRDefault="0024033B" w:rsidP="0024033B">
      <w:pPr>
        <w:bidi/>
        <w:jc w:val="both"/>
        <w:rPr>
          <w:rFonts w:cs="David" w:hint="cs"/>
          <w:u w:val="single"/>
          <w:rtl/>
        </w:rPr>
      </w:pPr>
      <w:r w:rsidRPr="0024033B">
        <w:rPr>
          <w:rFonts w:cs="David" w:hint="cs"/>
          <w:u w:val="single"/>
          <w:rtl/>
        </w:rPr>
        <w:t>אסתרינה טרטמן:</w:t>
      </w:r>
    </w:p>
    <w:p w14:paraId="3C29F33E" w14:textId="77777777" w:rsidR="0024033B" w:rsidRPr="0024033B" w:rsidRDefault="0024033B" w:rsidP="0024033B">
      <w:pPr>
        <w:bidi/>
        <w:jc w:val="both"/>
        <w:rPr>
          <w:rFonts w:cs="David" w:hint="cs"/>
          <w:rtl/>
        </w:rPr>
      </w:pPr>
    </w:p>
    <w:p w14:paraId="306560F3" w14:textId="77777777" w:rsidR="0024033B" w:rsidRPr="0024033B" w:rsidRDefault="0024033B" w:rsidP="0024033B">
      <w:pPr>
        <w:bidi/>
        <w:jc w:val="both"/>
        <w:rPr>
          <w:rFonts w:cs="David" w:hint="cs"/>
          <w:rtl/>
        </w:rPr>
      </w:pPr>
      <w:r w:rsidRPr="0024033B">
        <w:rPr>
          <w:rFonts w:cs="David" w:hint="cs"/>
          <w:rtl/>
        </w:rPr>
        <w:tab/>
        <w:t>ביטאתי את דברי...</w:t>
      </w:r>
    </w:p>
    <w:p w14:paraId="3C45126F" w14:textId="77777777" w:rsidR="0024033B" w:rsidRPr="0024033B" w:rsidRDefault="0024033B" w:rsidP="0024033B">
      <w:pPr>
        <w:bidi/>
        <w:jc w:val="both"/>
        <w:rPr>
          <w:rFonts w:cs="David" w:hint="cs"/>
          <w:rtl/>
        </w:rPr>
      </w:pPr>
    </w:p>
    <w:p w14:paraId="40E10317" w14:textId="77777777" w:rsidR="0024033B" w:rsidRPr="0024033B" w:rsidRDefault="0024033B" w:rsidP="0024033B">
      <w:pPr>
        <w:bidi/>
        <w:jc w:val="both"/>
        <w:rPr>
          <w:rFonts w:cs="David" w:hint="cs"/>
          <w:rtl/>
        </w:rPr>
      </w:pPr>
      <w:r w:rsidRPr="0024033B">
        <w:rPr>
          <w:rFonts w:cs="David" w:hint="cs"/>
          <w:u w:val="single"/>
          <w:rtl/>
        </w:rPr>
        <w:t>זבולון אורלב:</w:t>
      </w:r>
    </w:p>
    <w:p w14:paraId="1340703C" w14:textId="77777777" w:rsidR="0024033B" w:rsidRPr="0024033B" w:rsidRDefault="0024033B" w:rsidP="0024033B">
      <w:pPr>
        <w:bidi/>
        <w:jc w:val="both"/>
        <w:rPr>
          <w:rFonts w:cs="David" w:hint="cs"/>
          <w:rtl/>
        </w:rPr>
      </w:pPr>
    </w:p>
    <w:p w14:paraId="2A1E7056" w14:textId="77777777" w:rsidR="0024033B" w:rsidRPr="0024033B" w:rsidRDefault="0024033B" w:rsidP="0024033B">
      <w:pPr>
        <w:bidi/>
        <w:ind w:firstLine="567"/>
        <w:jc w:val="both"/>
        <w:rPr>
          <w:rFonts w:cs="David" w:hint="cs"/>
          <w:rtl/>
        </w:rPr>
      </w:pPr>
      <w:r w:rsidRPr="0024033B">
        <w:rPr>
          <w:rFonts w:cs="David" w:hint="cs"/>
          <w:rtl/>
        </w:rPr>
        <w:t xml:space="preserve">אסתרינה, אני מכבד אותך, אבל ההצעה שלך לכלול גם את ועדת הכספים </w:t>
      </w:r>
      <w:r w:rsidRPr="0024033B">
        <w:rPr>
          <w:rFonts w:cs="David"/>
          <w:rtl/>
        </w:rPr>
        <w:t>–</w:t>
      </w:r>
      <w:r w:rsidRPr="0024033B">
        <w:rPr>
          <w:rFonts w:cs="David" w:hint="cs"/>
          <w:rtl/>
        </w:rPr>
        <w:t xml:space="preserve"> אני מבין מזה שעדיין צריך ללמוד שיעור מה תפקידה של הכנסת ומה תפקידה של ועדת ביקורת המדינה. בתפקידה ובמהותה הוועדה הזאת אינה שווה ליתר הוועדות האחרות. היא ועדה שמסמלת, היא הדגל המוביל של הפיקוח של הכנסת את הממשלה, והציבור לא מסוגל להבין, </w:t>
      </w:r>
    </w:p>
    <w:p w14:paraId="6CC8521B" w14:textId="77777777" w:rsidR="0024033B" w:rsidRPr="0024033B" w:rsidRDefault="0024033B" w:rsidP="0024033B">
      <w:pPr>
        <w:bidi/>
        <w:jc w:val="both"/>
        <w:rPr>
          <w:rFonts w:cs="David" w:hint="cs"/>
          <w:rtl/>
        </w:rPr>
      </w:pPr>
    </w:p>
    <w:p w14:paraId="5C02BEDB" w14:textId="77777777" w:rsidR="0024033B" w:rsidRPr="0024033B" w:rsidRDefault="0024033B" w:rsidP="0024033B">
      <w:pPr>
        <w:pStyle w:val="Heading5"/>
        <w:rPr>
          <w:rFonts w:hint="cs"/>
          <w:rtl/>
        </w:rPr>
      </w:pPr>
      <w:r w:rsidRPr="0024033B">
        <w:rPr>
          <w:rFonts w:hint="cs"/>
          <w:u w:val="single"/>
          <w:rtl/>
        </w:rPr>
        <w:t>אסתרינה טרטמן:</w:t>
      </w:r>
    </w:p>
    <w:p w14:paraId="7060CADF" w14:textId="77777777" w:rsidR="0024033B" w:rsidRPr="0024033B" w:rsidRDefault="0024033B" w:rsidP="0024033B">
      <w:pPr>
        <w:pStyle w:val="Heading5"/>
        <w:rPr>
          <w:rFonts w:hint="cs"/>
          <w:rtl/>
        </w:rPr>
      </w:pPr>
    </w:p>
    <w:p w14:paraId="4C53BBC1" w14:textId="77777777" w:rsidR="0024033B" w:rsidRPr="0024033B" w:rsidRDefault="0024033B" w:rsidP="0024033B">
      <w:pPr>
        <w:bidi/>
        <w:jc w:val="both"/>
        <w:rPr>
          <w:rFonts w:cs="David" w:hint="cs"/>
          <w:rtl/>
        </w:rPr>
      </w:pPr>
      <w:r w:rsidRPr="0024033B">
        <w:rPr>
          <w:rFonts w:cs="David" w:hint="cs"/>
          <w:rtl/>
        </w:rPr>
        <w:tab/>
        <w:t>חבר הכנסת אורלב,</w:t>
      </w:r>
    </w:p>
    <w:p w14:paraId="4356C6EF" w14:textId="77777777" w:rsidR="0024033B" w:rsidRPr="0024033B" w:rsidRDefault="0024033B" w:rsidP="0024033B">
      <w:pPr>
        <w:bidi/>
        <w:jc w:val="both"/>
        <w:rPr>
          <w:rFonts w:cs="David" w:hint="cs"/>
          <w:rtl/>
        </w:rPr>
      </w:pPr>
    </w:p>
    <w:p w14:paraId="731AA74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60900A36" w14:textId="77777777" w:rsidR="0024033B" w:rsidRPr="0024033B" w:rsidRDefault="0024033B" w:rsidP="0024033B">
      <w:pPr>
        <w:bidi/>
        <w:jc w:val="both"/>
        <w:rPr>
          <w:rFonts w:cs="David" w:hint="cs"/>
          <w:rtl/>
        </w:rPr>
      </w:pPr>
    </w:p>
    <w:p w14:paraId="10E4951C" w14:textId="77777777" w:rsidR="0024033B" w:rsidRPr="0024033B" w:rsidRDefault="0024033B" w:rsidP="0024033B">
      <w:pPr>
        <w:bidi/>
        <w:ind w:firstLine="567"/>
        <w:jc w:val="both"/>
        <w:rPr>
          <w:rFonts w:cs="David" w:hint="cs"/>
          <w:rtl/>
        </w:rPr>
      </w:pPr>
      <w:r w:rsidRPr="0024033B">
        <w:rPr>
          <w:rFonts w:cs="David" w:hint="cs"/>
          <w:rtl/>
        </w:rPr>
        <w:t>את לא עונה לו.</w:t>
      </w:r>
    </w:p>
    <w:p w14:paraId="2C38FE55" w14:textId="77777777" w:rsidR="0024033B" w:rsidRPr="0024033B" w:rsidRDefault="0024033B" w:rsidP="0024033B">
      <w:pPr>
        <w:bidi/>
        <w:jc w:val="both"/>
        <w:rPr>
          <w:rFonts w:cs="David" w:hint="cs"/>
          <w:rtl/>
        </w:rPr>
      </w:pPr>
    </w:p>
    <w:p w14:paraId="2181CE55" w14:textId="77777777" w:rsidR="0024033B" w:rsidRPr="0024033B" w:rsidRDefault="0024033B" w:rsidP="0024033B">
      <w:pPr>
        <w:pStyle w:val="Heading5"/>
        <w:rPr>
          <w:rFonts w:hint="cs"/>
          <w:rtl/>
        </w:rPr>
      </w:pPr>
      <w:r w:rsidRPr="0024033B">
        <w:rPr>
          <w:rFonts w:hint="cs"/>
          <w:u w:val="single"/>
          <w:rtl/>
        </w:rPr>
        <w:t>אסתרינה טרטמן:</w:t>
      </w:r>
    </w:p>
    <w:p w14:paraId="0BD5695A" w14:textId="77777777" w:rsidR="0024033B" w:rsidRPr="0024033B" w:rsidRDefault="0024033B" w:rsidP="0024033B">
      <w:pPr>
        <w:pStyle w:val="Heading5"/>
        <w:rPr>
          <w:rFonts w:hint="cs"/>
          <w:rtl/>
        </w:rPr>
      </w:pPr>
    </w:p>
    <w:p w14:paraId="15374657" w14:textId="77777777" w:rsidR="0024033B" w:rsidRPr="0024033B" w:rsidRDefault="0024033B" w:rsidP="0024033B">
      <w:pPr>
        <w:bidi/>
        <w:jc w:val="both"/>
        <w:rPr>
          <w:rFonts w:cs="David" w:hint="cs"/>
          <w:rtl/>
        </w:rPr>
      </w:pPr>
      <w:r w:rsidRPr="0024033B">
        <w:rPr>
          <w:rFonts w:cs="David" w:hint="cs"/>
          <w:rtl/>
        </w:rPr>
        <w:tab/>
        <w:t>אילו שמע ראשית דברי, הדברים היו נחסכים.</w:t>
      </w:r>
    </w:p>
    <w:p w14:paraId="04922444"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5860211" w14:textId="77777777" w:rsidR="0024033B" w:rsidRPr="0024033B" w:rsidRDefault="0024033B" w:rsidP="0024033B">
      <w:pPr>
        <w:bidi/>
        <w:jc w:val="both"/>
        <w:rPr>
          <w:rFonts w:cs="David" w:hint="cs"/>
          <w:rtl/>
        </w:rPr>
      </w:pPr>
    </w:p>
    <w:p w14:paraId="310A3D50" w14:textId="77777777" w:rsidR="0024033B" w:rsidRPr="0024033B" w:rsidRDefault="0024033B" w:rsidP="0024033B">
      <w:pPr>
        <w:bidi/>
        <w:jc w:val="both"/>
        <w:rPr>
          <w:rFonts w:cs="David" w:hint="cs"/>
          <w:rtl/>
        </w:rPr>
      </w:pPr>
      <w:r w:rsidRPr="0024033B">
        <w:rPr>
          <w:rFonts w:cs="David" w:hint="cs"/>
          <w:rtl/>
        </w:rPr>
        <w:tab/>
        <w:t xml:space="preserve">הוא שמע הכול. </w:t>
      </w:r>
    </w:p>
    <w:p w14:paraId="70DEF8B5" w14:textId="77777777" w:rsidR="0024033B" w:rsidRPr="0024033B" w:rsidRDefault="0024033B" w:rsidP="0024033B">
      <w:pPr>
        <w:bidi/>
        <w:jc w:val="both"/>
        <w:rPr>
          <w:rFonts w:cs="David" w:hint="cs"/>
          <w:rtl/>
        </w:rPr>
      </w:pPr>
    </w:p>
    <w:p w14:paraId="34F81F02" w14:textId="77777777" w:rsidR="0024033B" w:rsidRPr="0024033B" w:rsidRDefault="0024033B" w:rsidP="0024033B">
      <w:pPr>
        <w:bidi/>
        <w:jc w:val="both"/>
        <w:rPr>
          <w:rFonts w:cs="David" w:hint="cs"/>
          <w:rtl/>
        </w:rPr>
      </w:pPr>
      <w:r w:rsidRPr="0024033B">
        <w:rPr>
          <w:rFonts w:cs="David" w:hint="cs"/>
          <w:u w:val="single"/>
          <w:rtl/>
        </w:rPr>
        <w:t>זבולון אורלב:</w:t>
      </w:r>
    </w:p>
    <w:p w14:paraId="2DCA4EE4" w14:textId="77777777" w:rsidR="0024033B" w:rsidRPr="0024033B" w:rsidRDefault="0024033B" w:rsidP="0024033B">
      <w:pPr>
        <w:bidi/>
        <w:jc w:val="both"/>
        <w:rPr>
          <w:rFonts w:cs="David" w:hint="cs"/>
          <w:rtl/>
        </w:rPr>
      </w:pPr>
    </w:p>
    <w:p w14:paraId="45415F63" w14:textId="77777777" w:rsidR="0024033B" w:rsidRPr="0024033B" w:rsidRDefault="0024033B" w:rsidP="0024033B">
      <w:pPr>
        <w:bidi/>
        <w:ind w:firstLine="567"/>
        <w:jc w:val="both"/>
        <w:rPr>
          <w:rFonts w:cs="David" w:hint="cs"/>
          <w:rtl/>
        </w:rPr>
      </w:pPr>
      <w:r w:rsidRPr="0024033B">
        <w:rPr>
          <w:rFonts w:cs="David" w:hint="cs"/>
          <w:rtl/>
        </w:rPr>
        <w:t xml:space="preserve">הקשבתי לך. עד היום נמנעתי מלהתבטא בעניין, שלא יאמרו שזה עניין אישי. באמת, אני יושב-ראש ועדה, זה לא משנה לי. אגב, השנתיים מאז שאני שר מסתיימות ביום חמישי השבוע, כך שגם אין בעיה פורמלית. </w:t>
      </w:r>
    </w:p>
    <w:p w14:paraId="77F53BA4" w14:textId="77777777" w:rsidR="0024033B" w:rsidRPr="0024033B" w:rsidRDefault="0024033B" w:rsidP="0024033B">
      <w:pPr>
        <w:bidi/>
        <w:jc w:val="both"/>
        <w:rPr>
          <w:rFonts w:cs="David" w:hint="cs"/>
          <w:rtl/>
        </w:rPr>
      </w:pPr>
    </w:p>
    <w:p w14:paraId="15FE0B40"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4E0255B7" w14:textId="77777777" w:rsidR="0024033B" w:rsidRPr="0024033B" w:rsidRDefault="0024033B" w:rsidP="0024033B">
      <w:pPr>
        <w:bidi/>
        <w:jc w:val="both"/>
        <w:rPr>
          <w:rFonts w:cs="David" w:hint="cs"/>
          <w:u w:val="single"/>
          <w:rtl/>
        </w:rPr>
      </w:pPr>
    </w:p>
    <w:p w14:paraId="4A9F218D" w14:textId="77777777" w:rsidR="0024033B" w:rsidRPr="0024033B" w:rsidRDefault="0024033B" w:rsidP="0024033B">
      <w:pPr>
        <w:bidi/>
        <w:jc w:val="both"/>
        <w:rPr>
          <w:rFonts w:cs="David" w:hint="cs"/>
          <w:rtl/>
        </w:rPr>
      </w:pPr>
      <w:r w:rsidRPr="0024033B">
        <w:rPr>
          <w:rFonts w:cs="David" w:hint="cs"/>
          <w:rtl/>
        </w:rPr>
        <w:tab/>
        <w:t>אתם רוצים לרמוס אותנו, בסדר, יש רוב.</w:t>
      </w:r>
    </w:p>
    <w:p w14:paraId="55D6F06B" w14:textId="77777777" w:rsidR="0024033B" w:rsidRPr="0024033B" w:rsidRDefault="0024033B" w:rsidP="0024033B">
      <w:pPr>
        <w:bidi/>
        <w:jc w:val="both"/>
        <w:rPr>
          <w:rFonts w:cs="David" w:hint="cs"/>
          <w:rtl/>
        </w:rPr>
      </w:pPr>
    </w:p>
    <w:p w14:paraId="31D21CAD" w14:textId="77777777" w:rsidR="0024033B" w:rsidRPr="0024033B" w:rsidRDefault="0024033B" w:rsidP="0024033B">
      <w:pPr>
        <w:bidi/>
        <w:jc w:val="both"/>
        <w:rPr>
          <w:rFonts w:cs="David" w:hint="cs"/>
          <w:u w:val="single"/>
          <w:rtl/>
        </w:rPr>
      </w:pPr>
      <w:r w:rsidRPr="0024033B">
        <w:rPr>
          <w:rFonts w:cs="David"/>
          <w:u w:val="single"/>
          <w:rtl/>
        </w:rPr>
        <w:br w:type="page"/>
      </w:r>
      <w:r w:rsidRPr="0024033B">
        <w:rPr>
          <w:rFonts w:cs="David" w:hint="cs"/>
          <w:u w:val="single"/>
          <w:rtl/>
        </w:rPr>
        <w:t>קריאה:</w:t>
      </w:r>
    </w:p>
    <w:p w14:paraId="64A2F096" w14:textId="77777777" w:rsidR="0024033B" w:rsidRPr="0024033B" w:rsidRDefault="0024033B" w:rsidP="0024033B">
      <w:pPr>
        <w:bidi/>
        <w:jc w:val="both"/>
        <w:rPr>
          <w:rFonts w:cs="David" w:hint="cs"/>
          <w:rtl/>
        </w:rPr>
      </w:pPr>
    </w:p>
    <w:p w14:paraId="59F49F3B" w14:textId="77777777" w:rsidR="0024033B" w:rsidRPr="0024033B" w:rsidRDefault="0024033B" w:rsidP="0024033B">
      <w:pPr>
        <w:bidi/>
        <w:ind w:firstLine="567"/>
        <w:jc w:val="both"/>
        <w:rPr>
          <w:rFonts w:cs="David" w:hint="cs"/>
          <w:rtl/>
        </w:rPr>
      </w:pPr>
      <w:r w:rsidRPr="0024033B">
        <w:rPr>
          <w:rFonts w:cs="David" w:hint="cs"/>
          <w:rtl/>
        </w:rPr>
        <w:t>מה, זה אישי?</w:t>
      </w:r>
    </w:p>
    <w:p w14:paraId="188D7420" w14:textId="77777777" w:rsidR="0024033B" w:rsidRPr="0024033B" w:rsidRDefault="0024033B" w:rsidP="0024033B">
      <w:pPr>
        <w:bidi/>
        <w:jc w:val="both"/>
        <w:rPr>
          <w:rFonts w:cs="David" w:hint="cs"/>
          <w:rtl/>
        </w:rPr>
      </w:pPr>
    </w:p>
    <w:p w14:paraId="05ACB35D"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4D69B20E" w14:textId="77777777" w:rsidR="0024033B" w:rsidRPr="0024033B" w:rsidRDefault="0024033B" w:rsidP="0024033B">
      <w:pPr>
        <w:bidi/>
        <w:jc w:val="both"/>
        <w:rPr>
          <w:rFonts w:cs="David" w:hint="cs"/>
          <w:u w:val="single"/>
          <w:rtl/>
        </w:rPr>
      </w:pPr>
    </w:p>
    <w:p w14:paraId="6AE0908F" w14:textId="77777777" w:rsidR="0024033B" w:rsidRPr="0024033B" w:rsidRDefault="0024033B" w:rsidP="0024033B">
      <w:pPr>
        <w:bidi/>
        <w:jc w:val="both"/>
        <w:rPr>
          <w:rFonts w:cs="David" w:hint="cs"/>
          <w:rtl/>
        </w:rPr>
      </w:pPr>
      <w:r w:rsidRPr="0024033B">
        <w:rPr>
          <w:rFonts w:cs="David" w:hint="cs"/>
          <w:rtl/>
        </w:rPr>
        <w:tab/>
        <w:t>זה לא אישי, זה שחיתות. שיתנהל משא ומתן קואליציוני על ועדת הכספים... אתם שותפים לשחיתות. הממשלה מושחתת.</w:t>
      </w:r>
    </w:p>
    <w:p w14:paraId="4416B71C" w14:textId="77777777" w:rsidR="0024033B" w:rsidRPr="0024033B" w:rsidRDefault="0024033B" w:rsidP="0024033B">
      <w:pPr>
        <w:bidi/>
        <w:jc w:val="both"/>
        <w:rPr>
          <w:rFonts w:cs="David" w:hint="cs"/>
          <w:rtl/>
        </w:rPr>
      </w:pPr>
    </w:p>
    <w:p w14:paraId="367B7C13" w14:textId="77777777" w:rsidR="0024033B" w:rsidRPr="0024033B" w:rsidRDefault="0024033B" w:rsidP="0024033B">
      <w:pPr>
        <w:bidi/>
        <w:jc w:val="both"/>
        <w:rPr>
          <w:rFonts w:cs="David" w:hint="cs"/>
          <w:rtl/>
        </w:rPr>
      </w:pPr>
      <w:r w:rsidRPr="0024033B">
        <w:rPr>
          <w:rFonts w:cs="David" w:hint="cs"/>
          <w:u w:val="single"/>
          <w:rtl/>
        </w:rPr>
        <w:t>אבשלום וילן:</w:t>
      </w:r>
    </w:p>
    <w:p w14:paraId="3A53A2A5" w14:textId="77777777" w:rsidR="0024033B" w:rsidRPr="0024033B" w:rsidRDefault="0024033B" w:rsidP="0024033B">
      <w:pPr>
        <w:bidi/>
        <w:jc w:val="both"/>
        <w:rPr>
          <w:rFonts w:cs="David" w:hint="cs"/>
          <w:rtl/>
        </w:rPr>
      </w:pPr>
    </w:p>
    <w:p w14:paraId="35936132" w14:textId="77777777" w:rsidR="0024033B" w:rsidRPr="0024033B" w:rsidRDefault="0024033B" w:rsidP="0024033B">
      <w:pPr>
        <w:bidi/>
        <w:jc w:val="both"/>
        <w:rPr>
          <w:rFonts w:cs="David" w:hint="cs"/>
          <w:rtl/>
        </w:rPr>
      </w:pPr>
      <w:r w:rsidRPr="0024033B">
        <w:rPr>
          <w:rFonts w:cs="David" w:hint="cs"/>
          <w:rtl/>
        </w:rPr>
        <w:tab/>
        <w:t>הוא צודק.</w:t>
      </w:r>
    </w:p>
    <w:p w14:paraId="7204790D" w14:textId="77777777" w:rsidR="0024033B" w:rsidRPr="0024033B" w:rsidRDefault="0024033B" w:rsidP="0024033B">
      <w:pPr>
        <w:bidi/>
        <w:jc w:val="both"/>
        <w:rPr>
          <w:rFonts w:cs="David" w:hint="cs"/>
          <w:rtl/>
        </w:rPr>
      </w:pPr>
    </w:p>
    <w:p w14:paraId="30A4E946" w14:textId="77777777" w:rsidR="0024033B" w:rsidRPr="0024033B" w:rsidRDefault="0024033B" w:rsidP="0024033B">
      <w:pPr>
        <w:bidi/>
        <w:jc w:val="both"/>
        <w:rPr>
          <w:rFonts w:cs="David" w:hint="cs"/>
          <w:rtl/>
        </w:rPr>
      </w:pPr>
      <w:r w:rsidRPr="0024033B">
        <w:rPr>
          <w:rFonts w:cs="David" w:hint="cs"/>
          <w:u w:val="single"/>
          <w:rtl/>
        </w:rPr>
        <w:t>שר העבודה והרווחה זבולון אורלב:</w:t>
      </w:r>
    </w:p>
    <w:p w14:paraId="4195FE84" w14:textId="77777777" w:rsidR="0024033B" w:rsidRPr="0024033B" w:rsidRDefault="0024033B" w:rsidP="0024033B">
      <w:pPr>
        <w:bidi/>
        <w:jc w:val="both"/>
        <w:rPr>
          <w:rFonts w:cs="David" w:hint="cs"/>
          <w:rtl/>
        </w:rPr>
      </w:pPr>
    </w:p>
    <w:p w14:paraId="3251F0DC" w14:textId="77777777" w:rsidR="0024033B" w:rsidRPr="0024033B" w:rsidRDefault="0024033B" w:rsidP="0024033B">
      <w:pPr>
        <w:bidi/>
        <w:jc w:val="both"/>
        <w:rPr>
          <w:rFonts w:cs="David" w:hint="cs"/>
          <w:rtl/>
        </w:rPr>
      </w:pPr>
      <w:r w:rsidRPr="0024033B">
        <w:rPr>
          <w:rFonts w:cs="David" w:hint="cs"/>
          <w:rtl/>
        </w:rPr>
        <w:tab/>
        <w:t xml:space="preserve">אם מרכז האופוזיציה ויושב-ראש הסיעה שלי יחליטו לקבל את זה, אקבל את זה על עצמי. הם צריכים לקבל את ההחלטה. </w:t>
      </w:r>
    </w:p>
    <w:p w14:paraId="0C91F8C6" w14:textId="77777777" w:rsidR="0024033B" w:rsidRPr="0024033B" w:rsidRDefault="0024033B" w:rsidP="0024033B">
      <w:pPr>
        <w:bidi/>
        <w:jc w:val="both"/>
        <w:rPr>
          <w:rFonts w:cs="David" w:hint="cs"/>
          <w:rtl/>
        </w:rPr>
      </w:pPr>
    </w:p>
    <w:p w14:paraId="57017708"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6E404319" w14:textId="77777777" w:rsidR="0024033B" w:rsidRPr="0024033B" w:rsidRDefault="0024033B" w:rsidP="0024033B">
      <w:pPr>
        <w:bidi/>
        <w:jc w:val="both"/>
        <w:rPr>
          <w:rFonts w:cs="David" w:hint="cs"/>
          <w:rtl/>
        </w:rPr>
      </w:pPr>
    </w:p>
    <w:p w14:paraId="325B0414" w14:textId="77777777" w:rsidR="0024033B" w:rsidRPr="0024033B" w:rsidRDefault="0024033B" w:rsidP="0024033B">
      <w:pPr>
        <w:bidi/>
        <w:ind w:firstLine="567"/>
        <w:jc w:val="both"/>
        <w:rPr>
          <w:rFonts w:cs="David" w:hint="cs"/>
          <w:rtl/>
        </w:rPr>
      </w:pPr>
      <w:r w:rsidRPr="0024033B">
        <w:rPr>
          <w:rFonts w:cs="David" w:hint="cs"/>
          <w:rtl/>
        </w:rPr>
        <w:t>מבחינתך, אתם מסכימים לקבל את זה?</w:t>
      </w:r>
    </w:p>
    <w:p w14:paraId="68B83F9E" w14:textId="77777777" w:rsidR="0024033B" w:rsidRPr="0024033B" w:rsidRDefault="0024033B" w:rsidP="0024033B">
      <w:pPr>
        <w:bidi/>
        <w:jc w:val="both"/>
        <w:rPr>
          <w:rFonts w:cs="David" w:hint="cs"/>
          <w:rtl/>
        </w:rPr>
      </w:pPr>
    </w:p>
    <w:p w14:paraId="7F6D6DC1" w14:textId="77777777" w:rsidR="0024033B" w:rsidRPr="0024033B" w:rsidRDefault="0024033B" w:rsidP="0024033B">
      <w:pPr>
        <w:bidi/>
        <w:jc w:val="both"/>
        <w:rPr>
          <w:rFonts w:cs="David" w:hint="cs"/>
          <w:rtl/>
        </w:rPr>
      </w:pPr>
      <w:r w:rsidRPr="0024033B">
        <w:rPr>
          <w:rFonts w:cs="David" w:hint="cs"/>
          <w:u w:val="single"/>
          <w:rtl/>
        </w:rPr>
        <w:t>זבולון אורלב:</w:t>
      </w:r>
    </w:p>
    <w:p w14:paraId="241891C1" w14:textId="77777777" w:rsidR="0024033B" w:rsidRPr="0024033B" w:rsidRDefault="0024033B" w:rsidP="0024033B">
      <w:pPr>
        <w:bidi/>
        <w:jc w:val="both"/>
        <w:rPr>
          <w:rFonts w:cs="David" w:hint="cs"/>
          <w:rtl/>
        </w:rPr>
      </w:pPr>
    </w:p>
    <w:p w14:paraId="5D9C70B4" w14:textId="77777777" w:rsidR="0024033B" w:rsidRPr="0024033B" w:rsidRDefault="0024033B" w:rsidP="0024033B">
      <w:pPr>
        <w:bidi/>
        <w:ind w:firstLine="567"/>
        <w:jc w:val="both"/>
        <w:rPr>
          <w:rFonts w:cs="David" w:hint="cs"/>
          <w:rtl/>
        </w:rPr>
      </w:pPr>
      <w:r w:rsidRPr="0024033B">
        <w:rPr>
          <w:rFonts w:cs="David" w:hint="cs"/>
          <w:rtl/>
        </w:rPr>
        <w:t xml:space="preserve">הוצעה הצעת פשרה, צריך לשאול את גדעון, את אורי אריאל. </w:t>
      </w:r>
    </w:p>
    <w:p w14:paraId="559C9031" w14:textId="77777777" w:rsidR="0024033B" w:rsidRPr="0024033B" w:rsidRDefault="0024033B" w:rsidP="0024033B">
      <w:pPr>
        <w:bidi/>
        <w:jc w:val="both"/>
        <w:rPr>
          <w:rFonts w:cs="David" w:hint="cs"/>
          <w:rtl/>
        </w:rPr>
      </w:pPr>
    </w:p>
    <w:p w14:paraId="725489BB"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3034B449" w14:textId="77777777" w:rsidR="0024033B" w:rsidRPr="0024033B" w:rsidRDefault="0024033B" w:rsidP="0024033B">
      <w:pPr>
        <w:bidi/>
        <w:jc w:val="both"/>
        <w:rPr>
          <w:rFonts w:cs="David" w:hint="cs"/>
          <w:u w:val="single"/>
          <w:rtl/>
        </w:rPr>
      </w:pPr>
    </w:p>
    <w:p w14:paraId="70F516FA" w14:textId="77777777" w:rsidR="0024033B" w:rsidRPr="0024033B" w:rsidRDefault="0024033B" w:rsidP="0024033B">
      <w:pPr>
        <w:bidi/>
        <w:jc w:val="both"/>
        <w:rPr>
          <w:rFonts w:cs="David" w:hint="cs"/>
          <w:rtl/>
        </w:rPr>
      </w:pPr>
      <w:r w:rsidRPr="0024033B">
        <w:rPr>
          <w:rFonts w:cs="David" w:hint="cs"/>
          <w:rtl/>
        </w:rPr>
        <w:tab/>
        <w:t>אסביר. הצעת הפשרה היא קבלת עמדת יושב-ראש הקואליציה באופן יותר קיצוני ממה שאמר בתחילת דבריו, כי אז הוא דיבר על שבוע מחזרת ראש הממשלה.</w:t>
      </w:r>
    </w:p>
    <w:p w14:paraId="057F7973" w14:textId="77777777" w:rsidR="0024033B" w:rsidRPr="0024033B" w:rsidRDefault="0024033B" w:rsidP="0024033B">
      <w:pPr>
        <w:bidi/>
        <w:jc w:val="both"/>
        <w:rPr>
          <w:rFonts w:cs="David" w:hint="cs"/>
          <w:rtl/>
        </w:rPr>
      </w:pPr>
    </w:p>
    <w:p w14:paraId="0662D160" w14:textId="77777777" w:rsidR="0024033B" w:rsidRPr="0024033B" w:rsidRDefault="0024033B" w:rsidP="0024033B">
      <w:pPr>
        <w:pStyle w:val="Heading5"/>
        <w:rPr>
          <w:rFonts w:hint="cs"/>
          <w:rtl/>
        </w:rPr>
      </w:pPr>
      <w:r w:rsidRPr="0024033B">
        <w:rPr>
          <w:rFonts w:hint="cs"/>
          <w:u w:val="single"/>
          <w:rtl/>
        </w:rPr>
        <w:t>אביגדור יצחקי:</w:t>
      </w:r>
    </w:p>
    <w:p w14:paraId="180703E1" w14:textId="77777777" w:rsidR="0024033B" w:rsidRPr="0024033B" w:rsidRDefault="0024033B" w:rsidP="0024033B">
      <w:pPr>
        <w:pStyle w:val="Heading5"/>
        <w:rPr>
          <w:rFonts w:hint="cs"/>
          <w:rtl/>
        </w:rPr>
      </w:pPr>
    </w:p>
    <w:p w14:paraId="602C8476" w14:textId="77777777" w:rsidR="0024033B" w:rsidRPr="0024033B" w:rsidRDefault="0024033B" w:rsidP="0024033B">
      <w:pPr>
        <w:bidi/>
        <w:jc w:val="both"/>
        <w:rPr>
          <w:rFonts w:cs="David" w:hint="cs"/>
          <w:rtl/>
        </w:rPr>
      </w:pPr>
      <w:r w:rsidRPr="0024033B">
        <w:rPr>
          <w:rFonts w:cs="David" w:hint="cs"/>
          <w:rtl/>
        </w:rPr>
        <w:tab/>
        <w:t xml:space="preserve"> זה לא פה, את זה אמרתי לך בשיחה.</w:t>
      </w:r>
    </w:p>
    <w:p w14:paraId="26E285C6" w14:textId="77777777" w:rsidR="0024033B" w:rsidRPr="0024033B" w:rsidRDefault="0024033B" w:rsidP="0024033B">
      <w:pPr>
        <w:bidi/>
        <w:jc w:val="both"/>
        <w:rPr>
          <w:rFonts w:cs="David" w:hint="cs"/>
          <w:u w:val="single"/>
          <w:rtl/>
        </w:rPr>
      </w:pPr>
    </w:p>
    <w:p w14:paraId="5B32CDC7" w14:textId="77777777" w:rsidR="0024033B" w:rsidRPr="0024033B" w:rsidRDefault="0024033B" w:rsidP="0024033B">
      <w:pPr>
        <w:bidi/>
        <w:jc w:val="both"/>
        <w:rPr>
          <w:rFonts w:cs="David" w:hint="cs"/>
          <w:rtl/>
        </w:rPr>
      </w:pPr>
      <w:r w:rsidRPr="0024033B">
        <w:rPr>
          <w:rFonts w:cs="David" w:hint="cs"/>
          <w:u w:val="single"/>
          <w:rtl/>
        </w:rPr>
        <w:t>אחמד טיבי:</w:t>
      </w:r>
    </w:p>
    <w:p w14:paraId="470D24C2" w14:textId="77777777" w:rsidR="0024033B" w:rsidRPr="0024033B" w:rsidRDefault="0024033B" w:rsidP="0024033B">
      <w:pPr>
        <w:bidi/>
        <w:jc w:val="both"/>
        <w:rPr>
          <w:rFonts w:cs="David" w:hint="cs"/>
          <w:rtl/>
        </w:rPr>
      </w:pPr>
    </w:p>
    <w:p w14:paraId="5E47FBAB" w14:textId="77777777" w:rsidR="0024033B" w:rsidRPr="0024033B" w:rsidRDefault="0024033B" w:rsidP="0024033B">
      <w:pPr>
        <w:bidi/>
        <w:jc w:val="both"/>
        <w:rPr>
          <w:rFonts w:cs="David" w:hint="cs"/>
          <w:rtl/>
        </w:rPr>
      </w:pPr>
      <w:r w:rsidRPr="0024033B">
        <w:rPr>
          <w:rFonts w:cs="David" w:hint="cs"/>
          <w:rtl/>
        </w:rPr>
        <w:tab/>
        <w:t xml:space="preserve">אמרת פה. </w:t>
      </w:r>
    </w:p>
    <w:p w14:paraId="0A8EBD1F" w14:textId="77777777" w:rsidR="0024033B" w:rsidRPr="0024033B" w:rsidRDefault="0024033B" w:rsidP="0024033B">
      <w:pPr>
        <w:bidi/>
        <w:jc w:val="both"/>
        <w:rPr>
          <w:rFonts w:cs="David" w:hint="cs"/>
          <w:rtl/>
        </w:rPr>
      </w:pPr>
    </w:p>
    <w:p w14:paraId="20F9F441"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301C189D" w14:textId="77777777" w:rsidR="0024033B" w:rsidRPr="0024033B" w:rsidRDefault="0024033B" w:rsidP="0024033B">
      <w:pPr>
        <w:bidi/>
        <w:jc w:val="both"/>
        <w:rPr>
          <w:rFonts w:cs="David" w:hint="cs"/>
          <w:u w:val="single"/>
          <w:rtl/>
        </w:rPr>
      </w:pPr>
    </w:p>
    <w:p w14:paraId="40E8FEF3" w14:textId="77777777" w:rsidR="0024033B" w:rsidRPr="0024033B" w:rsidRDefault="0024033B" w:rsidP="0024033B">
      <w:pPr>
        <w:bidi/>
        <w:ind w:firstLine="567"/>
        <w:jc w:val="both"/>
        <w:rPr>
          <w:rFonts w:cs="David" w:hint="cs"/>
          <w:rtl/>
        </w:rPr>
      </w:pPr>
      <w:r w:rsidRPr="0024033B">
        <w:rPr>
          <w:rFonts w:cs="David" w:hint="cs"/>
          <w:rtl/>
        </w:rPr>
        <w:t xml:space="preserve">אמרת פה שזה שבוע. תבדוק בפרוטוקול אחרי זה. היועצת המשפטית קובעת בחוות דעת, בניגוד לדבריה של גב' טרטמן שיש נוהג מושרש בכנסת. רוצים להפר נוהג מושרש. אומנם היא חדשה בכנסת, אבל היא נאחזת בקרנות המזבח. לא רק זה, היא משתמשת בוועדה לביקורת המדינה </w:t>
      </w:r>
      <w:r w:rsidRPr="0024033B">
        <w:rPr>
          <w:rFonts w:cs="David"/>
          <w:rtl/>
        </w:rPr>
        <w:t>–</w:t>
      </w:r>
      <w:r w:rsidRPr="0024033B">
        <w:rPr>
          <w:rFonts w:cs="David" w:hint="cs"/>
          <w:rtl/>
        </w:rPr>
        <w:t xml:space="preserve"> הוועדה לביקורת המדינה </w:t>
      </w:r>
      <w:r w:rsidRPr="0024033B">
        <w:rPr>
          <w:rFonts w:cs="David"/>
          <w:rtl/>
        </w:rPr>
        <w:t>–</w:t>
      </w:r>
      <w:r w:rsidRPr="0024033B">
        <w:rPr>
          <w:rFonts w:cs="David" w:hint="cs"/>
          <w:rtl/>
        </w:rPr>
        <w:t xml:space="preserve"> כפלטפורמה לדיל פוליטי שבאמצעותו היא תקבל את ועדת הכספים, והכול ברטוריקה של טובת העם והמדינה. </w:t>
      </w:r>
    </w:p>
    <w:p w14:paraId="458987CB" w14:textId="77777777" w:rsidR="0024033B" w:rsidRPr="0024033B" w:rsidRDefault="0024033B" w:rsidP="0024033B">
      <w:pPr>
        <w:bidi/>
        <w:ind w:firstLine="567"/>
        <w:jc w:val="both"/>
        <w:rPr>
          <w:rFonts w:cs="David" w:hint="cs"/>
          <w:rtl/>
        </w:rPr>
      </w:pPr>
    </w:p>
    <w:p w14:paraId="482B5694" w14:textId="77777777" w:rsidR="0024033B" w:rsidRPr="0024033B" w:rsidRDefault="0024033B" w:rsidP="0024033B">
      <w:pPr>
        <w:bidi/>
        <w:ind w:firstLine="567"/>
        <w:jc w:val="both"/>
        <w:rPr>
          <w:rFonts w:cs="David" w:hint="cs"/>
          <w:rtl/>
        </w:rPr>
      </w:pPr>
      <w:r w:rsidRPr="0024033B">
        <w:rPr>
          <w:rFonts w:cs="David" w:hint="cs"/>
          <w:rtl/>
        </w:rPr>
        <w:t xml:space="preserve">רבותי, אם אתם רוצים לרמוס את זכויות האופוזיציה, תרמסו. אני לא מוכן לתת יד לשחיתות. חבר הכנסת וילן אמר דברים קשים, אבל לצערי הוא צודק. אני סיכמתי משהו, והסיכום הופר. נכון שקשה לכעוס על חבר הכנסת יצחקי, כי הוא אדם נחמד וחביב ונוח לבריות, והוא ידיד אישי שלי. אבל בכל הכבוד הוא נותן יד לפגיעה בזכויות האופוזיציה. אתם אומרים לי: תסכים לפגוע בזכויות האופוזיציה לחודש, מה אכפת לך, זו פגיעה קלה, אחרי ששמונה ימים הם בקואליציה. לשם מה אתם מבקשים את זה? כדי שלכם יהיה נוח עם המצפון שלכם? </w:t>
      </w:r>
    </w:p>
    <w:p w14:paraId="41A551D1" w14:textId="77777777" w:rsidR="0024033B" w:rsidRPr="0024033B" w:rsidRDefault="0024033B" w:rsidP="0024033B">
      <w:pPr>
        <w:bidi/>
        <w:ind w:firstLine="567"/>
        <w:jc w:val="both"/>
        <w:rPr>
          <w:rFonts w:cs="David" w:hint="cs"/>
          <w:rtl/>
        </w:rPr>
      </w:pPr>
    </w:p>
    <w:p w14:paraId="7E40A7E6" w14:textId="77777777" w:rsidR="0024033B" w:rsidRPr="0024033B" w:rsidRDefault="0024033B" w:rsidP="0024033B">
      <w:pPr>
        <w:bidi/>
        <w:ind w:firstLine="567"/>
        <w:jc w:val="both"/>
        <w:rPr>
          <w:rFonts w:cs="David" w:hint="cs"/>
          <w:rtl/>
        </w:rPr>
      </w:pPr>
      <w:r w:rsidRPr="0024033B">
        <w:rPr>
          <w:rFonts w:cs="David" w:hint="cs"/>
          <w:rtl/>
        </w:rPr>
        <w:t xml:space="preserve">כעת כורכים את זה בוועדת הכספים. רוצים שאני אסכים </w:t>
      </w:r>
      <w:r w:rsidRPr="0024033B">
        <w:rPr>
          <w:rFonts w:cs="David"/>
          <w:rtl/>
        </w:rPr>
        <w:t>–</w:t>
      </w:r>
      <w:r w:rsidRPr="0024033B">
        <w:rPr>
          <w:rFonts w:cs="David" w:hint="cs"/>
          <w:rtl/>
        </w:rPr>
        <w:t xml:space="preserve"> ויש פה חברים שמפתיעים אותי </w:t>
      </w:r>
      <w:r w:rsidRPr="0024033B">
        <w:rPr>
          <w:rFonts w:cs="David"/>
          <w:rtl/>
        </w:rPr>
        <w:t>–</w:t>
      </w:r>
      <w:r w:rsidRPr="0024033B">
        <w:rPr>
          <w:rFonts w:cs="David" w:hint="cs"/>
          <w:rtl/>
        </w:rPr>
        <w:t xml:space="preserve"> שזה ישמש מנוף להדחת חבר הכנסת ליצמן. הדבר דומה? על חבר הכנסת ליצמן אמרו שר האוצר וראש הממשלה שהם רוצים שהוא יהיה יושב-ראש ועדת הכספים עוד ימים רבים. לא אני אמרתי. אולי יש מישהו שרוצה לסייע לישראל ביתנו לקבל עמדות כוח, בסדר, זה אינטרס לגיטימי, אבל מה זה קשור לזכויות האופוזיציה?</w:t>
      </w:r>
    </w:p>
    <w:p w14:paraId="11760EC1" w14:textId="77777777" w:rsidR="0024033B" w:rsidRPr="0024033B" w:rsidRDefault="0024033B" w:rsidP="0024033B">
      <w:pPr>
        <w:bidi/>
        <w:jc w:val="both"/>
        <w:rPr>
          <w:rFonts w:cs="David" w:hint="cs"/>
          <w:rtl/>
        </w:rPr>
      </w:pPr>
    </w:p>
    <w:p w14:paraId="7920C0AD" w14:textId="77777777" w:rsidR="0024033B" w:rsidRPr="0024033B" w:rsidRDefault="0024033B" w:rsidP="0024033B">
      <w:pPr>
        <w:bidi/>
        <w:ind w:firstLine="567"/>
        <w:jc w:val="both"/>
        <w:rPr>
          <w:rFonts w:cs="David" w:hint="cs"/>
          <w:rtl/>
        </w:rPr>
      </w:pPr>
      <w:r w:rsidRPr="0024033B">
        <w:rPr>
          <w:rFonts w:cs="David" w:hint="cs"/>
          <w:rtl/>
        </w:rPr>
        <w:t xml:space="preserve">לכן אני לא מוכן לתת יד לדבר הזה. היום יש לכם כוח לפגוע ברוב ומחר יעשקו את הזכויות שלכם. אני חושב שהוועדה צריכה לצאת היום עם החלטה. ההחלטה צריכה להיות שהוועדה עוברת לאיחוד הלאומי-מפד"ל. יש הצעה שזה יהיה ב-1 בדצמבר. אני לא מקבל אותה. </w:t>
      </w:r>
    </w:p>
    <w:p w14:paraId="788CA062" w14:textId="77777777" w:rsidR="0024033B" w:rsidRPr="0024033B" w:rsidRDefault="0024033B" w:rsidP="0024033B">
      <w:pPr>
        <w:bidi/>
        <w:jc w:val="both"/>
        <w:rPr>
          <w:rFonts w:cs="David" w:hint="cs"/>
          <w:rtl/>
        </w:rPr>
      </w:pPr>
    </w:p>
    <w:p w14:paraId="45F1D367" w14:textId="77777777" w:rsidR="0024033B" w:rsidRPr="0024033B" w:rsidRDefault="0024033B" w:rsidP="0024033B">
      <w:pPr>
        <w:pStyle w:val="Heading5"/>
        <w:rPr>
          <w:rFonts w:hint="cs"/>
          <w:rtl/>
        </w:rPr>
      </w:pPr>
      <w:r w:rsidRPr="0024033B">
        <w:rPr>
          <w:rFonts w:hint="cs"/>
          <w:u w:val="single"/>
          <w:rtl/>
        </w:rPr>
        <w:t>אביגדור יצחקי:</w:t>
      </w:r>
    </w:p>
    <w:p w14:paraId="6947DD5F" w14:textId="77777777" w:rsidR="0024033B" w:rsidRPr="0024033B" w:rsidRDefault="0024033B" w:rsidP="0024033B">
      <w:pPr>
        <w:pStyle w:val="Heading5"/>
        <w:rPr>
          <w:rFonts w:hint="cs"/>
          <w:rtl/>
        </w:rPr>
      </w:pPr>
    </w:p>
    <w:p w14:paraId="0504863E" w14:textId="77777777" w:rsidR="0024033B" w:rsidRPr="0024033B" w:rsidRDefault="0024033B" w:rsidP="0024033B">
      <w:pPr>
        <w:bidi/>
        <w:jc w:val="both"/>
        <w:rPr>
          <w:rFonts w:cs="David" w:hint="cs"/>
          <w:rtl/>
        </w:rPr>
      </w:pPr>
      <w:r w:rsidRPr="0024033B">
        <w:rPr>
          <w:rFonts w:cs="David" w:hint="cs"/>
          <w:rtl/>
        </w:rPr>
        <w:tab/>
        <w:t xml:space="preserve">מה הפשרה? </w:t>
      </w:r>
    </w:p>
    <w:p w14:paraId="199EAE40" w14:textId="77777777" w:rsidR="0024033B" w:rsidRPr="0024033B" w:rsidRDefault="0024033B" w:rsidP="0024033B">
      <w:pPr>
        <w:bidi/>
        <w:jc w:val="both"/>
        <w:rPr>
          <w:rFonts w:cs="David" w:hint="cs"/>
          <w:rtl/>
        </w:rPr>
      </w:pPr>
    </w:p>
    <w:p w14:paraId="778F89CA"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58A60198" w14:textId="77777777" w:rsidR="0024033B" w:rsidRPr="0024033B" w:rsidRDefault="0024033B" w:rsidP="0024033B">
      <w:pPr>
        <w:bidi/>
        <w:jc w:val="both"/>
        <w:rPr>
          <w:rFonts w:cs="David" w:hint="cs"/>
          <w:u w:val="single"/>
          <w:rtl/>
        </w:rPr>
      </w:pPr>
    </w:p>
    <w:p w14:paraId="7397FDC1" w14:textId="77777777" w:rsidR="0024033B" w:rsidRPr="0024033B" w:rsidRDefault="0024033B" w:rsidP="0024033B">
      <w:pPr>
        <w:bidi/>
        <w:jc w:val="both"/>
        <w:rPr>
          <w:rFonts w:cs="David" w:hint="cs"/>
          <w:rtl/>
        </w:rPr>
      </w:pPr>
      <w:r w:rsidRPr="0024033B">
        <w:rPr>
          <w:rFonts w:cs="David" w:hint="cs"/>
          <w:rtl/>
        </w:rPr>
        <w:tab/>
      </w:r>
    </w:p>
    <w:p w14:paraId="28EED7A4" w14:textId="77777777" w:rsidR="0024033B" w:rsidRPr="0024033B" w:rsidRDefault="0024033B" w:rsidP="0024033B">
      <w:pPr>
        <w:bidi/>
        <w:ind w:firstLine="567"/>
        <w:jc w:val="both"/>
        <w:rPr>
          <w:rFonts w:cs="David" w:hint="cs"/>
          <w:rtl/>
        </w:rPr>
      </w:pPr>
      <w:r w:rsidRPr="0024033B">
        <w:rPr>
          <w:rFonts w:cs="David" w:hint="cs"/>
          <w:rtl/>
        </w:rPr>
        <w:t xml:space="preserve">אחרי שכולכם אמרתם שאני צודק, כולל ישראל ביתנו, </w:t>
      </w:r>
    </w:p>
    <w:p w14:paraId="6DD3723C" w14:textId="77777777" w:rsidR="0024033B" w:rsidRPr="0024033B" w:rsidRDefault="0024033B" w:rsidP="0024033B">
      <w:pPr>
        <w:bidi/>
        <w:jc w:val="both"/>
        <w:rPr>
          <w:rFonts w:cs="David" w:hint="cs"/>
          <w:rtl/>
        </w:rPr>
      </w:pPr>
    </w:p>
    <w:p w14:paraId="63D268D2" w14:textId="77777777" w:rsidR="0024033B" w:rsidRPr="0024033B" w:rsidRDefault="0024033B" w:rsidP="0024033B">
      <w:pPr>
        <w:bidi/>
        <w:jc w:val="both"/>
        <w:rPr>
          <w:rFonts w:cs="David" w:hint="cs"/>
          <w:u w:val="single"/>
          <w:rtl/>
        </w:rPr>
      </w:pPr>
      <w:r w:rsidRPr="0024033B">
        <w:rPr>
          <w:rFonts w:cs="David" w:hint="cs"/>
          <w:u w:val="single"/>
          <w:rtl/>
        </w:rPr>
        <w:t>אביגדור יצחקי:</w:t>
      </w:r>
    </w:p>
    <w:p w14:paraId="1A0C3867" w14:textId="77777777" w:rsidR="0024033B" w:rsidRPr="0024033B" w:rsidRDefault="0024033B" w:rsidP="0024033B">
      <w:pPr>
        <w:bidi/>
        <w:jc w:val="both"/>
        <w:rPr>
          <w:rFonts w:cs="David" w:hint="cs"/>
          <w:rtl/>
        </w:rPr>
      </w:pPr>
    </w:p>
    <w:p w14:paraId="61DC8169" w14:textId="77777777" w:rsidR="0024033B" w:rsidRPr="0024033B" w:rsidRDefault="0024033B" w:rsidP="0024033B">
      <w:pPr>
        <w:bidi/>
        <w:ind w:firstLine="567"/>
        <w:jc w:val="both"/>
        <w:rPr>
          <w:rFonts w:cs="David" w:hint="cs"/>
          <w:rtl/>
        </w:rPr>
      </w:pPr>
      <w:r w:rsidRPr="0024033B">
        <w:rPr>
          <w:rFonts w:cs="David" w:hint="cs"/>
          <w:rtl/>
        </w:rPr>
        <w:t>מחודש הגענו ל-1 בדצמבר.</w:t>
      </w:r>
    </w:p>
    <w:p w14:paraId="635D899C" w14:textId="77777777" w:rsidR="0024033B" w:rsidRPr="0024033B" w:rsidRDefault="0024033B" w:rsidP="0024033B">
      <w:pPr>
        <w:bidi/>
        <w:jc w:val="both"/>
        <w:rPr>
          <w:rFonts w:cs="David" w:hint="cs"/>
          <w:rtl/>
        </w:rPr>
      </w:pPr>
    </w:p>
    <w:p w14:paraId="1675182A"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252CCBB7" w14:textId="77777777" w:rsidR="0024033B" w:rsidRPr="0024033B" w:rsidRDefault="0024033B" w:rsidP="0024033B">
      <w:pPr>
        <w:bidi/>
        <w:jc w:val="both"/>
        <w:rPr>
          <w:rFonts w:cs="David" w:hint="cs"/>
          <w:u w:val="single"/>
          <w:rtl/>
        </w:rPr>
      </w:pPr>
    </w:p>
    <w:p w14:paraId="428FF7C2" w14:textId="77777777" w:rsidR="0024033B" w:rsidRPr="0024033B" w:rsidRDefault="0024033B" w:rsidP="0024033B">
      <w:pPr>
        <w:bidi/>
        <w:jc w:val="both"/>
        <w:rPr>
          <w:rFonts w:cs="David" w:hint="cs"/>
          <w:rtl/>
        </w:rPr>
      </w:pPr>
      <w:r w:rsidRPr="0024033B">
        <w:rPr>
          <w:rFonts w:cs="David" w:hint="cs"/>
          <w:rtl/>
        </w:rPr>
        <w:tab/>
        <w:t xml:space="preserve">לכן אני מסכים להתפשר, ואני מציע שזה יהיה ביום שני הבא, ב-13 בחודש. אז יסיימו את הדברים בוועדה לביקורת המדינה, זה יהיה שבועיים אחרי שהם הצטרפו לקואליציה. אני חושב שזה הגון. אין סיבה אמיתית להמתין יותר מזה. אני מבקש גם מיושב-ראש  הקואליציה לשחרר את החברים מתכתיבים בעניין הזה. זה פשוט דבר לא הוגן ולא הגון. </w:t>
      </w:r>
    </w:p>
    <w:p w14:paraId="2820A3DF" w14:textId="77777777" w:rsidR="0024033B" w:rsidRPr="0024033B" w:rsidRDefault="0024033B" w:rsidP="0024033B">
      <w:pPr>
        <w:bidi/>
        <w:jc w:val="both"/>
        <w:rPr>
          <w:rFonts w:cs="David" w:hint="cs"/>
          <w:rtl/>
        </w:rPr>
      </w:pPr>
    </w:p>
    <w:p w14:paraId="073B660D"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0CC6B181" w14:textId="77777777" w:rsidR="0024033B" w:rsidRPr="0024033B" w:rsidRDefault="0024033B" w:rsidP="0024033B">
      <w:pPr>
        <w:bidi/>
        <w:jc w:val="both"/>
        <w:rPr>
          <w:rFonts w:cs="David" w:hint="cs"/>
          <w:rtl/>
        </w:rPr>
      </w:pPr>
    </w:p>
    <w:p w14:paraId="3D945EDB" w14:textId="77777777" w:rsidR="0024033B" w:rsidRPr="0024033B" w:rsidRDefault="0024033B" w:rsidP="0024033B">
      <w:pPr>
        <w:bidi/>
        <w:ind w:firstLine="567"/>
        <w:jc w:val="both"/>
        <w:rPr>
          <w:rFonts w:cs="David" w:hint="cs"/>
          <w:rtl/>
        </w:rPr>
      </w:pPr>
      <w:r w:rsidRPr="0024033B">
        <w:rPr>
          <w:rFonts w:cs="David" w:hint="cs"/>
          <w:rtl/>
        </w:rPr>
        <w:t xml:space="preserve">תודה. חברים, למרות הקושי שכולנו רואים, קושי ברור לקואליציה, אני חושבת שגם בתוקף העובדה שביום חמישי הקרוב ימלאו שנתיים לעזיבתו של חבר הכנסת אורלב את תפקידו כשר </w:t>
      </w:r>
      <w:r w:rsidRPr="0024033B">
        <w:rPr>
          <w:rFonts w:cs="David"/>
          <w:rtl/>
        </w:rPr>
        <w:t>–</w:t>
      </w:r>
      <w:r w:rsidRPr="0024033B">
        <w:rPr>
          <w:rFonts w:cs="David" w:hint="cs"/>
          <w:rtl/>
        </w:rPr>
        <w:t xml:space="preserve"> והתקנון בהחלט מבטא עמדה ברורה ששר וסגן שר לא יכולים לכהן בוועדה לפני שמלאו שנתיים לעזיבה </w:t>
      </w:r>
      <w:r w:rsidRPr="0024033B">
        <w:rPr>
          <w:rFonts w:cs="David"/>
          <w:rtl/>
        </w:rPr>
        <w:t>–</w:t>
      </w:r>
      <w:r w:rsidRPr="0024033B">
        <w:rPr>
          <w:rFonts w:cs="David" w:hint="cs"/>
          <w:rtl/>
        </w:rPr>
        <w:t xml:space="preserve">  מן הראוי שנתכנס לפרק זמן צפוף יותר, אדוני יושב-ראש הקואליציה, זה לא ראוי.</w:t>
      </w:r>
    </w:p>
    <w:p w14:paraId="0007CBDB" w14:textId="77777777" w:rsidR="0024033B" w:rsidRPr="0024033B" w:rsidRDefault="0024033B" w:rsidP="0024033B">
      <w:pPr>
        <w:bidi/>
        <w:jc w:val="both"/>
        <w:rPr>
          <w:rFonts w:cs="David" w:hint="cs"/>
          <w:rtl/>
        </w:rPr>
      </w:pPr>
    </w:p>
    <w:p w14:paraId="4624514C" w14:textId="77777777" w:rsidR="0024033B" w:rsidRPr="0024033B" w:rsidRDefault="0024033B" w:rsidP="0024033B">
      <w:pPr>
        <w:pStyle w:val="Heading5"/>
        <w:rPr>
          <w:rFonts w:hint="cs"/>
          <w:rtl/>
        </w:rPr>
      </w:pPr>
      <w:r w:rsidRPr="0024033B">
        <w:rPr>
          <w:rFonts w:hint="cs"/>
          <w:u w:val="single"/>
          <w:rtl/>
        </w:rPr>
        <w:t>אביגדור יצחקי:</w:t>
      </w:r>
    </w:p>
    <w:p w14:paraId="7A4FA80D" w14:textId="77777777" w:rsidR="0024033B" w:rsidRPr="0024033B" w:rsidRDefault="0024033B" w:rsidP="0024033B">
      <w:pPr>
        <w:pStyle w:val="Heading5"/>
        <w:rPr>
          <w:rFonts w:hint="cs"/>
          <w:rtl/>
        </w:rPr>
      </w:pPr>
    </w:p>
    <w:p w14:paraId="5CEEE139" w14:textId="77777777" w:rsidR="0024033B" w:rsidRPr="0024033B" w:rsidRDefault="0024033B" w:rsidP="0024033B">
      <w:pPr>
        <w:bidi/>
        <w:jc w:val="both"/>
        <w:rPr>
          <w:rFonts w:cs="David" w:hint="cs"/>
          <w:rtl/>
        </w:rPr>
      </w:pPr>
      <w:r w:rsidRPr="0024033B">
        <w:rPr>
          <w:rFonts w:cs="David" w:hint="cs"/>
          <w:rtl/>
        </w:rPr>
        <w:tab/>
        <w:t>אני לא יכול פחות מ-1 בדצמבר, אני לא מסוגל, בכל הכבוד.</w:t>
      </w:r>
    </w:p>
    <w:p w14:paraId="53433421" w14:textId="77777777" w:rsidR="0024033B" w:rsidRPr="0024033B" w:rsidRDefault="0024033B" w:rsidP="0024033B">
      <w:pPr>
        <w:bidi/>
        <w:jc w:val="both"/>
        <w:rPr>
          <w:rFonts w:cs="David" w:hint="cs"/>
          <w:rtl/>
        </w:rPr>
      </w:pPr>
    </w:p>
    <w:p w14:paraId="5433A975"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CF8D4AE" w14:textId="77777777" w:rsidR="0024033B" w:rsidRPr="0024033B" w:rsidRDefault="0024033B" w:rsidP="0024033B">
      <w:pPr>
        <w:bidi/>
        <w:jc w:val="both"/>
        <w:rPr>
          <w:rFonts w:cs="David" w:hint="cs"/>
          <w:rtl/>
        </w:rPr>
      </w:pPr>
    </w:p>
    <w:p w14:paraId="5103F59F" w14:textId="77777777" w:rsidR="0024033B" w:rsidRPr="0024033B" w:rsidRDefault="0024033B" w:rsidP="0024033B">
      <w:pPr>
        <w:bidi/>
        <w:ind w:firstLine="567"/>
        <w:jc w:val="both"/>
        <w:rPr>
          <w:rFonts w:cs="David" w:hint="cs"/>
          <w:rtl/>
        </w:rPr>
      </w:pPr>
      <w:r w:rsidRPr="0024033B">
        <w:rPr>
          <w:rFonts w:cs="David" w:hint="cs"/>
          <w:rtl/>
        </w:rPr>
        <w:t xml:space="preserve">זה לא נכון ולא ראוי שהוועדה לביקורת המדינה תוחזק בידי הקואליציה, לא במצב הדברים הנוכחי. גם חברת הכנסת טרטמן אמרה שתשמח אם הדברים יגיעו לסיומם בשבוע הבא. אני בעד העמדה הזאת. </w:t>
      </w:r>
    </w:p>
    <w:p w14:paraId="1FF2A982" w14:textId="77777777" w:rsidR="0024033B" w:rsidRPr="0024033B" w:rsidRDefault="0024033B" w:rsidP="0024033B">
      <w:pPr>
        <w:bidi/>
        <w:jc w:val="both"/>
        <w:rPr>
          <w:rFonts w:cs="David" w:hint="cs"/>
          <w:rtl/>
        </w:rPr>
      </w:pPr>
    </w:p>
    <w:p w14:paraId="3B5DA469" w14:textId="77777777" w:rsidR="0024033B" w:rsidRPr="0024033B" w:rsidRDefault="0024033B" w:rsidP="0024033B">
      <w:pPr>
        <w:pStyle w:val="Heading5"/>
        <w:rPr>
          <w:rFonts w:hint="cs"/>
          <w:rtl/>
        </w:rPr>
      </w:pPr>
      <w:r w:rsidRPr="0024033B">
        <w:rPr>
          <w:rFonts w:hint="cs"/>
          <w:u w:val="single"/>
          <w:rtl/>
        </w:rPr>
        <w:t>אסתרינה טרטמן:</w:t>
      </w:r>
    </w:p>
    <w:p w14:paraId="1279353A" w14:textId="77777777" w:rsidR="0024033B" w:rsidRPr="0024033B" w:rsidRDefault="0024033B" w:rsidP="0024033B">
      <w:pPr>
        <w:pStyle w:val="Heading5"/>
        <w:rPr>
          <w:rFonts w:hint="cs"/>
          <w:rtl/>
        </w:rPr>
      </w:pPr>
    </w:p>
    <w:p w14:paraId="4EFBA6D2" w14:textId="77777777" w:rsidR="0024033B" w:rsidRPr="0024033B" w:rsidRDefault="0024033B" w:rsidP="0024033B">
      <w:pPr>
        <w:bidi/>
        <w:jc w:val="both"/>
        <w:rPr>
          <w:rFonts w:cs="David" w:hint="cs"/>
          <w:rtl/>
        </w:rPr>
      </w:pPr>
      <w:r w:rsidRPr="0024033B">
        <w:rPr>
          <w:rFonts w:cs="David" w:hint="cs"/>
          <w:rtl/>
        </w:rPr>
        <w:tab/>
        <w:t>אם יימצא מקום ראוי לסיעת ישראל ביתנו.</w:t>
      </w:r>
    </w:p>
    <w:p w14:paraId="273B9B56" w14:textId="77777777" w:rsidR="0024033B" w:rsidRPr="0024033B" w:rsidRDefault="0024033B" w:rsidP="0024033B">
      <w:pPr>
        <w:bidi/>
        <w:jc w:val="both"/>
        <w:rPr>
          <w:rFonts w:cs="David" w:hint="cs"/>
          <w:rtl/>
        </w:rPr>
      </w:pPr>
    </w:p>
    <w:p w14:paraId="34C2EBF0"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34E22AC8" w14:textId="77777777" w:rsidR="0024033B" w:rsidRPr="0024033B" w:rsidRDefault="0024033B" w:rsidP="0024033B">
      <w:pPr>
        <w:bidi/>
        <w:jc w:val="both"/>
        <w:rPr>
          <w:rFonts w:cs="David" w:hint="cs"/>
          <w:rtl/>
        </w:rPr>
      </w:pPr>
    </w:p>
    <w:p w14:paraId="63901744" w14:textId="77777777" w:rsidR="0024033B" w:rsidRPr="0024033B" w:rsidRDefault="0024033B" w:rsidP="0024033B">
      <w:pPr>
        <w:bidi/>
        <w:ind w:firstLine="567"/>
        <w:jc w:val="both"/>
        <w:rPr>
          <w:rFonts w:cs="David" w:hint="cs"/>
          <w:rtl/>
        </w:rPr>
      </w:pPr>
      <w:r w:rsidRPr="0024033B">
        <w:rPr>
          <w:rFonts w:cs="David" w:hint="cs"/>
          <w:rtl/>
        </w:rPr>
        <w:t xml:space="preserve">מניסיוני הקצר בכנסת, כשמתכנסים למצוא פתרון גם מוצאים. נלך לקראת מצב שבו נחליט שהוועדה לביקורת המדינה תועבר לאופוזיציה ביום שני הקרוב. </w:t>
      </w:r>
    </w:p>
    <w:p w14:paraId="29D97906" w14:textId="77777777" w:rsidR="0024033B" w:rsidRPr="0024033B" w:rsidRDefault="0024033B" w:rsidP="0024033B">
      <w:pPr>
        <w:bidi/>
        <w:jc w:val="both"/>
        <w:rPr>
          <w:rFonts w:cs="David" w:hint="cs"/>
          <w:rtl/>
        </w:rPr>
      </w:pPr>
    </w:p>
    <w:p w14:paraId="1704B58C" w14:textId="77777777" w:rsidR="0024033B" w:rsidRPr="0024033B" w:rsidRDefault="0024033B" w:rsidP="0024033B">
      <w:pPr>
        <w:pStyle w:val="Heading5"/>
        <w:rPr>
          <w:rFonts w:hint="cs"/>
          <w:rtl/>
        </w:rPr>
      </w:pPr>
      <w:r w:rsidRPr="0024033B">
        <w:rPr>
          <w:rFonts w:hint="cs"/>
          <w:u w:val="single"/>
          <w:rtl/>
        </w:rPr>
        <w:t>אביגדור יצחקי:</w:t>
      </w:r>
    </w:p>
    <w:p w14:paraId="2AB57196" w14:textId="77777777" w:rsidR="0024033B" w:rsidRPr="0024033B" w:rsidRDefault="0024033B" w:rsidP="0024033B">
      <w:pPr>
        <w:pStyle w:val="Heading5"/>
        <w:rPr>
          <w:rFonts w:hint="cs"/>
          <w:rtl/>
        </w:rPr>
      </w:pPr>
    </w:p>
    <w:p w14:paraId="0DD3440A" w14:textId="77777777" w:rsidR="0024033B" w:rsidRPr="0024033B" w:rsidRDefault="0024033B" w:rsidP="0024033B">
      <w:pPr>
        <w:bidi/>
        <w:jc w:val="both"/>
        <w:rPr>
          <w:rFonts w:cs="David" w:hint="cs"/>
          <w:rtl/>
        </w:rPr>
      </w:pPr>
      <w:r w:rsidRPr="0024033B">
        <w:rPr>
          <w:rFonts w:cs="David" w:hint="cs"/>
          <w:rtl/>
        </w:rPr>
        <w:tab/>
        <w:t>אנחנו נצביע נגד.</w:t>
      </w:r>
    </w:p>
    <w:p w14:paraId="7CE5DE1D" w14:textId="77777777" w:rsidR="0024033B" w:rsidRPr="0024033B" w:rsidRDefault="0024033B" w:rsidP="0024033B">
      <w:pPr>
        <w:bidi/>
        <w:jc w:val="both"/>
        <w:rPr>
          <w:rFonts w:cs="David" w:hint="cs"/>
          <w:rtl/>
        </w:rPr>
      </w:pPr>
    </w:p>
    <w:p w14:paraId="1986FE5E"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6AD90B20" w14:textId="77777777" w:rsidR="0024033B" w:rsidRPr="0024033B" w:rsidRDefault="0024033B" w:rsidP="0024033B">
      <w:pPr>
        <w:bidi/>
        <w:jc w:val="both"/>
        <w:rPr>
          <w:rFonts w:cs="David" w:hint="cs"/>
          <w:rtl/>
        </w:rPr>
      </w:pPr>
    </w:p>
    <w:p w14:paraId="238CC68F" w14:textId="77777777" w:rsidR="0024033B" w:rsidRPr="0024033B" w:rsidRDefault="0024033B" w:rsidP="0024033B">
      <w:pPr>
        <w:bidi/>
        <w:ind w:firstLine="567"/>
        <w:jc w:val="both"/>
        <w:rPr>
          <w:rFonts w:cs="David" w:hint="cs"/>
          <w:rtl/>
        </w:rPr>
      </w:pPr>
      <w:r w:rsidRPr="0024033B">
        <w:rPr>
          <w:rFonts w:cs="David" w:hint="cs"/>
          <w:rtl/>
        </w:rPr>
        <w:t xml:space="preserve">בסדר. נעמיד להצבעה שתי הצעות: אחת שלך, אדוני היושב-ראש, ואחת של חבר הכנסת סער, להתחיל את הכהונה של זבולון אורלב כיושב-ראש הוועדה מהשבוע הפרלמנטרי הקרוב. </w:t>
      </w:r>
    </w:p>
    <w:p w14:paraId="6AAA2035" w14:textId="77777777" w:rsidR="0024033B" w:rsidRPr="0024033B" w:rsidRDefault="0024033B" w:rsidP="0024033B">
      <w:pPr>
        <w:bidi/>
        <w:jc w:val="both"/>
        <w:rPr>
          <w:rFonts w:cs="David" w:hint="cs"/>
          <w:rtl/>
        </w:rPr>
      </w:pPr>
    </w:p>
    <w:p w14:paraId="1BA27D4E" w14:textId="77777777" w:rsidR="0024033B" w:rsidRPr="0024033B" w:rsidRDefault="0024033B" w:rsidP="0024033B">
      <w:pPr>
        <w:bidi/>
        <w:jc w:val="both"/>
        <w:rPr>
          <w:rFonts w:cs="David" w:hint="cs"/>
          <w:rtl/>
        </w:rPr>
      </w:pPr>
      <w:r w:rsidRPr="0024033B">
        <w:rPr>
          <w:rFonts w:cs="David" w:hint="cs"/>
          <w:u w:val="single"/>
          <w:rtl/>
        </w:rPr>
        <w:t>נסים זאב:</w:t>
      </w:r>
    </w:p>
    <w:p w14:paraId="43ADC9F7" w14:textId="77777777" w:rsidR="0024033B" w:rsidRPr="0024033B" w:rsidRDefault="0024033B" w:rsidP="0024033B">
      <w:pPr>
        <w:bidi/>
        <w:jc w:val="both"/>
        <w:rPr>
          <w:rFonts w:cs="David" w:hint="cs"/>
          <w:rtl/>
        </w:rPr>
      </w:pPr>
    </w:p>
    <w:p w14:paraId="7D29DE25" w14:textId="77777777" w:rsidR="0024033B" w:rsidRPr="0024033B" w:rsidRDefault="0024033B" w:rsidP="0024033B">
      <w:pPr>
        <w:bidi/>
        <w:jc w:val="both"/>
        <w:rPr>
          <w:rFonts w:cs="David" w:hint="cs"/>
          <w:rtl/>
        </w:rPr>
      </w:pPr>
      <w:r w:rsidRPr="0024033B">
        <w:rPr>
          <w:rFonts w:cs="David" w:hint="cs"/>
          <w:rtl/>
        </w:rPr>
        <w:tab/>
        <w:t>ואם המפד"ל ייכנסו לקואליציה בשבוע הזה?</w:t>
      </w:r>
    </w:p>
    <w:p w14:paraId="4A3C3457" w14:textId="77777777" w:rsidR="0024033B" w:rsidRPr="0024033B" w:rsidRDefault="0024033B" w:rsidP="0024033B">
      <w:pPr>
        <w:bidi/>
        <w:jc w:val="both"/>
        <w:rPr>
          <w:rFonts w:cs="David" w:hint="cs"/>
          <w:rtl/>
        </w:rPr>
      </w:pPr>
    </w:p>
    <w:p w14:paraId="02B0D409"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4C31C5C" w14:textId="77777777" w:rsidR="0024033B" w:rsidRPr="0024033B" w:rsidRDefault="0024033B" w:rsidP="0024033B">
      <w:pPr>
        <w:bidi/>
        <w:jc w:val="both"/>
        <w:rPr>
          <w:rFonts w:cs="David" w:hint="cs"/>
          <w:rtl/>
        </w:rPr>
      </w:pPr>
    </w:p>
    <w:p w14:paraId="5C23CD04" w14:textId="77777777" w:rsidR="0024033B" w:rsidRPr="0024033B" w:rsidRDefault="0024033B" w:rsidP="0024033B">
      <w:pPr>
        <w:bidi/>
        <w:ind w:firstLine="567"/>
        <w:jc w:val="both"/>
        <w:rPr>
          <w:rFonts w:cs="David" w:hint="cs"/>
          <w:rtl/>
        </w:rPr>
      </w:pPr>
      <w:r w:rsidRPr="0024033B">
        <w:rPr>
          <w:rFonts w:cs="David" w:hint="cs"/>
          <w:rtl/>
        </w:rPr>
        <w:t xml:space="preserve">נתכנס שוב. </w:t>
      </w:r>
    </w:p>
    <w:p w14:paraId="647CE9E4" w14:textId="77777777" w:rsidR="0024033B" w:rsidRPr="0024033B" w:rsidRDefault="0024033B" w:rsidP="0024033B">
      <w:pPr>
        <w:bidi/>
        <w:jc w:val="both"/>
        <w:rPr>
          <w:rFonts w:cs="David" w:hint="cs"/>
          <w:rtl/>
        </w:rPr>
      </w:pPr>
    </w:p>
    <w:p w14:paraId="2725CF0F"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0853642" w14:textId="77777777" w:rsidR="0024033B" w:rsidRPr="0024033B" w:rsidRDefault="0024033B" w:rsidP="0024033B">
      <w:pPr>
        <w:bidi/>
        <w:jc w:val="both"/>
        <w:rPr>
          <w:rFonts w:cs="David" w:hint="cs"/>
          <w:rtl/>
        </w:rPr>
      </w:pPr>
    </w:p>
    <w:p w14:paraId="417F6A94" w14:textId="77777777" w:rsidR="0024033B" w:rsidRPr="0024033B" w:rsidRDefault="0024033B" w:rsidP="0024033B">
      <w:pPr>
        <w:bidi/>
        <w:ind w:firstLine="567"/>
        <w:jc w:val="both"/>
        <w:rPr>
          <w:rFonts w:cs="David" w:hint="cs"/>
          <w:rtl/>
        </w:rPr>
      </w:pPr>
      <w:r w:rsidRPr="0024033B">
        <w:rPr>
          <w:rFonts w:cs="David" w:hint="cs"/>
          <w:rtl/>
        </w:rPr>
        <w:t>אני מעמידה להצבעה את הצעת יושב-ראש הקואליציה.</w:t>
      </w:r>
    </w:p>
    <w:p w14:paraId="5028791F" w14:textId="77777777" w:rsidR="0024033B" w:rsidRPr="0024033B" w:rsidRDefault="0024033B" w:rsidP="0024033B">
      <w:pPr>
        <w:bidi/>
        <w:ind w:firstLine="567"/>
        <w:jc w:val="both"/>
        <w:rPr>
          <w:rFonts w:cs="David" w:hint="cs"/>
          <w:rtl/>
        </w:rPr>
      </w:pPr>
    </w:p>
    <w:p w14:paraId="3BBB6D6F"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206206A1" w14:textId="77777777" w:rsidR="0024033B" w:rsidRPr="0024033B" w:rsidRDefault="0024033B" w:rsidP="0024033B">
      <w:pPr>
        <w:bidi/>
        <w:ind w:firstLine="567"/>
        <w:jc w:val="both"/>
        <w:rPr>
          <w:rFonts w:cs="David" w:hint="cs"/>
          <w:rtl/>
        </w:rPr>
      </w:pPr>
      <w:r w:rsidRPr="0024033B">
        <w:rPr>
          <w:rFonts w:cs="David" w:hint="cs"/>
          <w:rtl/>
        </w:rPr>
        <w:tab/>
      </w:r>
    </w:p>
    <w:p w14:paraId="6BA51704" w14:textId="77777777" w:rsidR="0024033B" w:rsidRPr="0024033B" w:rsidRDefault="0024033B" w:rsidP="0024033B">
      <w:pPr>
        <w:bidi/>
        <w:ind w:firstLine="567"/>
        <w:jc w:val="both"/>
        <w:rPr>
          <w:rFonts w:cs="David" w:hint="cs"/>
          <w:rtl/>
        </w:rPr>
      </w:pPr>
      <w:r w:rsidRPr="0024033B">
        <w:rPr>
          <w:rFonts w:cs="David" w:hint="cs"/>
          <w:rtl/>
        </w:rPr>
        <w:t xml:space="preserve">גברתי, את צריכה להעמיד שתי חלופות.  </w:t>
      </w:r>
    </w:p>
    <w:p w14:paraId="3770EE10" w14:textId="77777777" w:rsidR="0024033B" w:rsidRPr="0024033B" w:rsidRDefault="0024033B" w:rsidP="0024033B">
      <w:pPr>
        <w:bidi/>
        <w:jc w:val="both"/>
        <w:rPr>
          <w:rFonts w:cs="David" w:hint="cs"/>
          <w:rtl/>
        </w:rPr>
      </w:pPr>
    </w:p>
    <w:p w14:paraId="0269AE2A"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2B4B2646" w14:textId="77777777" w:rsidR="0024033B" w:rsidRPr="0024033B" w:rsidRDefault="0024033B" w:rsidP="0024033B">
      <w:pPr>
        <w:bidi/>
        <w:jc w:val="both"/>
        <w:rPr>
          <w:rFonts w:cs="David" w:hint="cs"/>
          <w:rtl/>
        </w:rPr>
      </w:pPr>
    </w:p>
    <w:p w14:paraId="7D081AED" w14:textId="77777777" w:rsidR="0024033B" w:rsidRPr="0024033B" w:rsidRDefault="0024033B" w:rsidP="0024033B">
      <w:pPr>
        <w:bidi/>
        <w:ind w:firstLine="567"/>
        <w:jc w:val="both"/>
        <w:rPr>
          <w:rFonts w:cs="David" w:hint="cs"/>
          <w:rtl/>
        </w:rPr>
      </w:pPr>
      <w:r w:rsidRPr="0024033B">
        <w:rPr>
          <w:rFonts w:cs="David" w:hint="cs"/>
          <w:rtl/>
        </w:rPr>
        <w:t xml:space="preserve">החלופה הראשונה היא הצעתו של חבר הכנסת יצחקי, להעביר את ראשות הוועדה מ-1 בדצמבר. </w:t>
      </w:r>
    </w:p>
    <w:p w14:paraId="3AFE0297" w14:textId="77777777" w:rsidR="0024033B" w:rsidRPr="0024033B" w:rsidRDefault="0024033B" w:rsidP="0024033B">
      <w:pPr>
        <w:bidi/>
        <w:jc w:val="both"/>
        <w:rPr>
          <w:rFonts w:cs="David" w:hint="cs"/>
          <w:rtl/>
        </w:rPr>
      </w:pPr>
    </w:p>
    <w:p w14:paraId="3DB62483" w14:textId="77777777" w:rsidR="0024033B" w:rsidRPr="0024033B" w:rsidRDefault="0024033B" w:rsidP="0024033B">
      <w:pPr>
        <w:bidi/>
        <w:jc w:val="both"/>
        <w:rPr>
          <w:rFonts w:cs="David" w:hint="cs"/>
          <w:rtl/>
        </w:rPr>
      </w:pPr>
      <w:r w:rsidRPr="0024033B">
        <w:rPr>
          <w:rFonts w:cs="David" w:hint="cs"/>
          <w:u w:val="single"/>
          <w:rtl/>
        </w:rPr>
        <w:t>יורם מרציאנו:</w:t>
      </w:r>
    </w:p>
    <w:p w14:paraId="0FA37E46" w14:textId="77777777" w:rsidR="0024033B" w:rsidRPr="0024033B" w:rsidRDefault="0024033B" w:rsidP="0024033B">
      <w:pPr>
        <w:bidi/>
        <w:jc w:val="both"/>
        <w:rPr>
          <w:rFonts w:cs="David" w:hint="cs"/>
          <w:rtl/>
        </w:rPr>
      </w:pPr>
    </w:p>
    <w:p w14:paraId="0E2FFE40" w14:textId="77777777" w:rsidR="0024033B" w:rsidRPr="0024033B" w:rsidRDefault="0024033B" w:rsidP="0024033B">
      <w:pPr>
        <w:bidi/>
        <w:jc w:val="both"/>
        <w:rPr>
          <w:rFonts w:cs="David" w:hint="cs"/>
          <w:rtl/>
        </w:rPr>
      </w:pPr>
      <w:r w:rsidRPr="0024033B">
        <w:rPr>
          <w:rFonts w:cs="David" w:hint="cs"/>
          <w:rtl/>
        </w:rPr>
        <w:tab/>
        <w:t>למה, זו הצעת חבר הכנסת אורלב.</w:t>
      </w:r>
    </w:p>
    <w:p w14:paraId="6239A747" w14:textId="77777777" w:rsidR="0024033B" w:rsidRPr="0024033B" w:rsidRDefault="0024033B" w:rsidP="0024033B">
      <w:pPr>
        <w:bidi/>
        <w:jc w:val="both"/>
        <w:rPr>
          <w:rFonts w:cs="David" w:hint="cs"/>
          <w:rtl/>
        </w:rPr>
      </w:pPr>
    </w:p>
    <w:p w14:paraId="58D33A50" w14:textId="77777777" w:rsidR="0024033B" w:rsidRPr="0024033B" w:rsidRDefault="0024033B" w:rsidP="0024033B">
      <w:pPr>
        <w:bidi/>
        <w:jc w:val="both"/>
        <w:rPr>
          <w:rFonts w:cs="David" w:hint="cs"/>
          <w:rtl/>
        </w:rPr>
      </w:pPr>
      <w:r w:rsidRPr="0024033B">
        <w:rPr>
          <w:rFonts w:cs="David" w:hint="cs"/>
          <w:u w:val="single"/>
          <w:rtl/>
        </w:rPr>
        <w:t>זבולון אורלב:</w:t>
      </w:r>
    </w:p>
    <w:p w14:paraId="3A710201" w14:textId="77777777" w:rsidR="0024033B" w:rsidRPr="0024033B" w:rsidRDefault="0024033B" w:rsidP="0024033B">
      <w:pPr>
        <w:bidi/>
        <w:jc w:val="both"/>
        <w:rPr>
          <w:rFonts w:cs="David" w:hint="cs"/>
          <w:rtl/>
        </w:rPr>
      </w:pPr>
    </w:p>
    <w:p w14:paraId="1C66AC45" w14:textId="77777777" w:rsidR="0024033B" w:rsidRPr="0024033B" w:rsidRDefault="0024033B" w:rsidP="0024033B">
      <w:pPr>
        <w:bidi/>
        <w:ind w:firstLine="567"/>
        <w:jc w:val="both"/>
        <w:rPr>
          <w:rFonts w:cs="David" w:hint="cs"/>
          <w:rtl/>
        </w:rPr>
      </w:pPr>
      <w:r w:rsidRPr="0024033B">
        <w:rPr>
          <w:rFonts w:cs="David" w:hint="cs"/>
          <w:rtl/>
        </w:rPr>
        <w:t>לא, אמרתי שיש הצעה.</w:t>
      </w:r>
    </w:p>
    <w:p w14:paraId="29EB869E" w14:textId="77777777" w:rsidR="0024033B" w:rsidRPr="0024033B" w:rsidRDefault="0024033B" w:rsidP="0024033B">
      <w:pPr>
        <w:bidi/>
        <w:jc w:val="both"/>
        <w:rPr>
          <w:rFonts w:cs="David" w:hint="cs"/>
          <w:rtl/>
        </w:rPr>
      </w:pPr>
    </w:p>
    <w:p w14:paraId="4B98340A" w14:textId="77777777" w:rsidR="0024033B" w:rsidRPr="0024033B" w:rsidRDefault="0024033B" w:rsidP="0024033B">
      <w:pPr>
        <w:pStyle w:val="Heading5"/>
        <w:rPr>
          <w:rFonts w:hint="cs"/>
          <w:rtl/>
        </w:rPr>
      </w:pPr>
      <w:r w:rsidRPr="0024033B">
        <w:rPr>
          <w:rFonts w:hint="cs"/>
          <w:u w:val="single"/>
          <w:rtl/>
        </w:rPr>
        <w:t>אביגדור יצחקי:</w:t>
      </w:r>
    </w:p>
    <w:p w14:paraId="291138E7" w14:textId="77777777" w:rsidR="0024033B" w:rsidRPr="0024033B" w:rsidRDefault="0024033B" w:rsidP="0024033B">
      <w:pPr>
        <w:pStyle w:val="Heading5"/>
        <w:rPr>
          <w:rFonts w:hint="cs"/>
          <w:rtl/>
        </w:rPr>
      </w:pPr>
    </w:p>
    <w:p w14:paraId="14C0C485" w14:textId="77777777" w:rsidR="0024033B" w:rsidRPr="0024033B" w:rsidRDefault="0024033B" w:rsidP="0024033B">
      <w:pPr>
        <w:bidi/>
        <w:jc w:val="both"/>
        <w:rPr>
          <w:rFonts w:cs="David" w:hint="cs"/>
          <w:rtl/>
        </w:rPr>
      </w:pPr>
      <w:r w:rsidRPr="0024033B">
        <w:rPr>
          <w:rFonts w:cs="David" w:hint="cs"/>
          <w:rtl/>
        </w:rPr>
        <w:tab/>
        <w:t>חבר הכנסת אורלב, אתה זה שהצעת את התאריך, אבל בסדר.</w:t>
      </w:r>
    </w:p>
    <w:p w14:paraId="423FEA8C" w14:textId="77777777" w:rsidR="0024033B" w:rsidRPr="0024033B" w:rsidRDefault="0024033B" w:rsidP="0024033B">
      <w:pPr>
        <w:bidi/>
        <w:jc w:val="both"/>
        <w:rPr>
          <w:rFonts w:cs="David" w:hint="cs"/>
          <w:rtl/>
        </w:rPr>
      </w:pPr>
    </w:p>
    <w:p w14:paraId="2915DA99" w14:textId="77777777" w:rsidR="0024033B" w:rsidRPr="0024033B" w:rsidRDefault="0024033B" w:rsidP="0024033B">
      <w:pPr>
        <w:bidi/>
        <w:jc w:val="both"/>
        <w:rPr>
          <w:rFonts w:cs="David" w:hint="cs"/>
          <w:rtl/>
        </w:rPr>
      </w:pPr>
      <w:r w:rsidRPr="0024033B">
        <w:rPr>
          <w:rFonts w:cs="David" w:hint="cs"/>
          <w:u w:val="single"/>
          <w:rtl/>
        </w:rPr>
        <w:t>זבולון אורלב:</w:t>
      </w:r>
    </w:p>
    <w:p w14:paraId="466FDBF9" w14:textId="77777777" w:rsidR="0024033B" w:rsidRPr="0024033B" w:rsidRDefault="0024033B" w:rsidP="0024033B">
      <w:pPr>
        <w:bidi/>
        <w:jc w:val="both"/>
        <w:rPr>
          <w:rFonts w:cs="David" w:hint="cs"/>
          <w:rtl/>
        </w:rPr>
      </w:pPr>
    </w:p>
    <w:p w14:paraId="4C56C8BB" w14:textId="77777777" w:rsidR="0024033B" w:rsidRPr="0024033B" w:rsidRDefault="0024033B" w:rsidP="0024033B">
      <w:pPr>
        <w:bidi/>
        <w:ind w:firstLine="567"/>
        <w:jc w:val="both"/>
        <w:rPr>
          <w:rFonts w:cs="David" w:hint="cs"/>
          <w:rtl/>
        </w:rPr>
      </w:pPr>
      <w:r w:rsidRPr="0024033B">
        <w:rPr>
          <w:rFonts w:cs="David" w:hint="cs"/>
          <w:rtl/>
        </w:rPr>
        <w:t xml:space="preserve">חבר הכנסת יצחקי, אמרתי שיש הצעה. לא אמרתי שאני הצעתי ולא אמרתי שאתה הצעת. </w:t>
      </w:r>
    </w:p>
    <w:p w14:paraId="385F8FA4" w14:textId="77777777" w:rsidR="0024033B" w:rsidRPr="0024033B" w:rsidRDefault="0024033B" w:rsidP="0024033B">
      <w:pPr>
        <w:bidi/>
        <w:jc w:val="both"/>
        <w:rPr>
          <w:rFonts w:cs="David" w:hint="cs"/>
          <w:rtl/>
        </w:rPr>
      </w:pPr>
    </w:p>
    <w:p w14:paraId="45165B06" w14:textId="77777777" w:rsidR="0024033B" w:rsidRPr="0024033B" w:rsidRDefault="0024033B" w:rsidP="0024033B">
      <w:pPr>
        <w:pStyle w:val="Heading5"/>
        <w:rPr>
          <w:rFonts w:hint="cs"/>
          <w:rtl/>
        </w:rPr>
      </w:pPr>
      <w:r w:rsidRPr="0024033B">
        <w:rPr>
          <w:rFonts w:hint="cs"/>
          <w:u w:val="single"/>
          <w:rtl/>
        </w:rPr>
        <w:t>אביגדור יצחקי:</w:t>
      </w:r>
    </w:p>
    <w:p w14:paraId="05AEC3DC" w14:textId="77777777" w:rsidR="0024033B" w:rsidRPr="0024033B" w:rsidRDefault="0024033B" w:rsidP="0024033B">
      <w:pPr>
        <w:pStyle w:val="Heading5"/>
        <w:rPr>
          <w:rFonts w:hint="cs"/>
          <w:rtl/>
        </w:rPr>
      </w:pPr>
    </w:p>
    <w:p w14:paraId="1C9C77C3" w14:textId="77777777" w:rsidR="0024033B" w:rsidRPr="0024033B" w:rsidRDefault="0024033B" w:rsidP="0024033B">
      <w:pPr>
        <w:bidi/>
        <w:jc w:val="both"/>
        <w:rPr>
          <w:rFonts w:cs="David" w:hint="cs"/>
          <w:rtl/>
        </w:rPr>
      </w:pPr>
      <w:r w:rsidRPr="0024033B">
        <w:rPr>
          <w:rFonts w:cs="David" w:hint="cs"/>
          <w:rtl/>
        </w:rPr>
        <w:tab/>
        <w:t xml:space="preserve">את 1 בדצמבר אתה הוצאת מפיך, לא אני. </w:t>
      </w:r>
    </w:p>
    <w:p w14:paraId="39AB2717" w14:textId="77777777" w:rsidR="0024033B" w:rsidRPr="0024033B" w:rsidRDefault="0024033B" w:rsidP="0024033B">
      <w:pPr>
        <w:bidi/>
        <w:jc w:val="both"/>
        <w:rPr>
          <w:rFonts w:cs="David" w:hint="cs"/>
          <w:rtl/>
        </w:rPr>
      </w:pPr>
    </w:p>
    <w:p w14:paraId="7607807C"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8D8FACD" w14:textId="77777777" w:rsidR="0024033B" w:rsidRPr="0024033B" w:rsidRDefault="0024033B" w:rsidP="0024033B">
      <w:pPr>
        <w:bidi/>
        <w:jc w:val="both"/>
        <w:rPr>
          <w:rFonts w:cs="David" w:hint="cs"/>
          <w:rtl/>
        </w:rPr>
      </w:pPr>
    </w:p>
    <w:p w14:paraId="571A57B9" w14:textId="77777777" w:rsidR="0024033B" w:rsidRPr="0024033B" w:rsidRDefault="0024033B" w:rsidP="0024033B">
      <w:pPr>
        <w:bidi/>
        <w:ind w:firstLine="567"/>
        <w:jc w:val="both"/>
        <w:rPr>
          <w:rFonts w:cs="David" w:hint="cs"/>
          <w:rtl/>
        </w:rPr>
      </w:pPr>
      <w:r w:rsidRPr="0024033B">
        <w:rPr>
          <w:rFonts w:cs="David" w:hint="cs"/>
          <w:rtl/>
        </w:rPr>
        <w:t xml:space="preserve">צריך לעבור תהליך נוסף. כדי שחבר הכנסת זבולון אורלב ייבחר להיות יושב-ראש הוועדה, הוא חייב להיכנס כחבר בוועדה. </w:t>
      </w:r>
    </w:p>
    <w:p w14:paraId="28A43876" w14:textId="77777777" w:rsidR="0024033B" w:rsidRPr="0024033B" w:rsidRDefault="0024033B" w:rsidP="0024033B">
      <w:pPr>
        <w:bidi/>
        <w:jc w:val="both"/>
        <w:rPr>
          <w:rFonts w:cs="David" w:hint="cs"/>
          <w:rtl/>
        </w:rPr>
      </w:pPr>
    </w:p>
    <w:p w14:paraId="3F16E20E"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6BEB0F18" w14:textId="77777777" w:rsidR="0024033B" w:rsidRPr="0024033B" w:rsidRDefault="0024033B" w:rsidP="0024033B">
      <w:pPr>
        <w:bidi/>
        <w:jc w:val="both"/>
        <w:rPr>
          <w:rFonts w:cs="David" w:hint="cs"/>
          <w:u w:val="single"/>
          <w:rtl/>
        </w:rPr>
      </w:pPr>
    </w:p>
    <w:p w14:paraId="33AF0E05" w14:textId="77777777" w:rsidR="0024033B" w:rsidRPr="0024033B" w:rsidRDefault="0024033B" w:rsidP="0024033B">
      <w:pPr>
        <w:bidi/>
        <w:jc w:val="both"/>
        <w:rPr>
          <w:rFonts w:cs="David" w:hint="cs"/>
          <w:rtl/>
        </w:rPr>
      </w:pPr>
      <w:r w:rsidRPr="0024033B">
        <w:rPr>
          <w:rFonts w:cs="David" w:hint="cs"/>
          <w:rtl/>
        </w:rPr>
        <w:tab/>
        <w:t>יודיעו על זה במליאה.</w:t>
      </w:r>
    </w:p>
    <w:p w14:paraId="5DB9AADC" w14:textId="77777777" w:rsidR="0024033B" w:rsidRPr="0024033B" w:rsidRDefault="0024033B" w:rsidP="0024033B">
      <w:pPr>
        <w:bidi/>
        <w:jc w:val="both"/>
        <w:rPr>
          <w:rFonts w:cs="David" w:hint="cs"/>
          <w:rtl/>
        </w:rPr>
      </w:pPr>
    </w:p>
    <w:p w14:paraId="36DC99FB" w14:textId="77777777" w:rsidR="0024033B" w:rsidRPr="0024033B" w:rsidRDefault="0024033B" w:rsidP="0024033B">
      <w:pPr>
        <w:bidi/>
        <w:jc w:val="both"/>
        <w:rPr>
          <w:rFonts w:cs="David" w:hint="cs"/>
          <w:rtl/>
        </w:rPr>
      </w:pPr>
      <w:r w:rsidRPr="0024033B">
        <w:rPr>
          <w:rFonts w:cs="David"/>
          <w:u w:val="single"/>
          <w:rtl/>
        </w:rPr>
        <w:br w:type="page"/>
      </w:r>
      <w:r w:rsidRPr="0024033B">
        <w:rPr>
          <w:rFonts w:cs="David" w:hint="cs"/>
          <w:u w:val="single"/>
          <w:rtl/>
        </w:rPr>
        <w:t>היו"ר רוחמה אברהם:</w:t>
      </w:r>
    </w:p>
    <w:p w14:paraId="480C06C7" w14:textId="77777777" w:rsidR="0024033B" w:rsidRPr="0024033B" w:rsidRDefault="0024033B" w:rsidP="0024033B">
      <w:pPr>
        <w:bidi/>
        <w:jc w:val="both"/>
        <w:rPr>
          <w:rFonts w:cs="David" w:hint="cs"/>
          <w:rtl/>
        </w:rPr>
      </w:pPr>
    </w:p>
    <w:p w14:paraId="106CDCE8" w14:textId="77777777" w:rsidR="0024033B" w:rsidRPr="0024033B" w:rsidRDefault="0024033B" w:rsidP="0024033B">
      <w:pPr>
        <w:bidi/>
        <w:ind w:firstLine="567"/>
        <w:jc w:val="both"/>
        <w:rPr>
          <w:rFonts w:cs="David" w:hint="cs"/>
          <w:rtl/>
        </w:rPr>
      </w:pPr>
      <w:r w:rsidRPr="0024033B">
        <w:rPr>
          <w:rFonts w:cs="David" w:hint="cs"/>
          <w:rtl/>
        </w:rPr>
        <w:t xml:space="preserve">אני אומרת למען השקיפות. שתי הצעות עומדות להצבעה: שחבר הכנסת אורלב ייבחר ליושב-ראש הוועדה לענייני ביקורת המדינה לאחר שיצטרף כחבר </w:t>
      </w:r>
      <w:r w:rsidRPr="0024033B">
        <w:rPr>
          <w:rFonts w:cs="David"/>
          <w:rtl/>
        </w:rPr>
        <w:t>–</w:t>
      </w:r>
      <w:r w:rsidRPr="0024033B">
        <w:rPr>
          <w:rFonts w:cs="David" w:hint="cs"/>
          <w:rtl/>
        </w:rPr>
        <w:t xml:space="preserve"> הצעתו של חבר הכנסת יצחקי היא 1 בדצמבר שנה זו, והצעתו של חבר הכנסת סער היא 13 בנובמבר שנה זו. אני מקיימת הצבעה. מי בעד?</w:t>
      </w:r>
    </w:p>
    <w:p w14:paraId="3B63773D" w14:textId="77777777" w:rsidR="0024033B" w:rsidRPr="0024033B" w:rsidRDefault="0024033B" w:rsidP="0024033B">
      <w:pPr>
        <w:bidi/>
        <w:jc w:val="both"/>
        <w:rPr>
          <w:rFonts w:cs="David" w:hint="cs"/>
          <w:rtl/>
        </w:rPr>
      </w:pPr>
    </w:p>
    <w:p w14:paraId="71E23985" w14:textId="77777777" w:rsidR="0024033B" w:rsidRPr="0024033B" w:rsidRDefault="0024033B" w:rsidP="0024033B">
      <w:pPr>
        <w:pStyle w:val="Heading5"/>
        <w:rPr>
          <w:rFonts w:hint="cs"/>
          <w:rtl/>
        </w:rPr>
      </w:pPr>
      <w:r w:rsidRPr="0024033B">
        <w:rPr>
          <w:rFonts w:hint="cs"/>
          <w:u w:val="single"/>
          <w:rtl/>
        </w:rPr>
        <w:t>אביגדור יצחקי:</w:t>
      </w:r>
    </w:p>
    <w:p w14:paraId="0EC5A5C5" w14:textId="77777777" w:rsidR="0024033B" w:rsidRPr="0024033B" w:rsidRDefault="0024033B" w:rsidP="0024033B">
      <w:pPr>
        <w:pStyle w:val="Heading5"/>
        <w:rPr>
          <w:rFonts w:hint="cs"/>
          <w:rtl/>
        </w:rPr>
      </w:pPr>
    </w:p>
    <w:p w14:paraId="4F75332F" w14:textId="77777777" w:rsidR="0024033B" w:rsidRPr="0024033B" w:rsidRDefault="0024033B" w:rsidP="0024033B">
      <w:pPr>
        <w:bidi/>
        <w:jc w:val="both"/>
        <w:rPr>
          <w:rFonts w:cs="David" w:hint="cs"/>
          <w:rtl/>
        </w:rPr>
      </w:pPr>
      <w:r w:rsidRPr="0024033B">
        <w:rPr>
          <w:rFonts w:cs="David" w:hint="cs"/>
          <w:rtl/>
        </w:rPr>
        <w:tab/>
        <w:t>אפשר באמצע?</w:t>
      </w:r>
    </w:p>
    <w:p w14:paraId="5E3969E3" w14:textId="77777777" w:rsidR="0024033B" w:rsidRPr="0024033B" w:rsidRDefault="0024033B" w:rsidP="0024033B">
      <w:pPr>
        <w:bidi/>
        <w:jc w:val="both"/>
        <w:rPr>
          <w:rFonts w:cs="David" w:hint="cs"/>
          <w:rtl/>
        </w:rPr>
      </w:pPr>
    </w:p>
    <w:p w14:paraId="5BA0252C" w14:textId="77777777" w:rsidR="0024033B" w:rsidRPr="0024033B" w:rsidRDefault="0024033B" w:rsidP="0024033B">
      <w:pPr>
        <w:bidi/>
        <w:jc w:val="both"/>
        <w:rPr>
          <w:rFonts w:cs="David" w:hint="cs"/>
          <w:rtl/>
        </w:rPr>
      </w:pPr>
      <w:r w:rsidRPr="0024033B">
        <w:rPr>
          <w:rFonts w:cs="David" w:hint="cs"/>
          <w:u w:val="single"/>
          <w:rtl/>
        </w:rPr>
        <w:t>אחמד טיבי:</w:t>
      </w:r>
    </w:p>
    <w:p w14:paraId="29BEDE8E" w14:textId="77777777" w:rsidR="0024033B" w:rsidRPr="0024033B" w:rsidRDefault="0024033B" w:rsidP="0024033B">
      <w:pPr>
        <w:bidi/>
        <w:jc w:val="both"/>
        <w:rPr>
          <w:rFonts w:cs="David" w:hint="cs"/>
          <w:rtl/>
        </w:rPr>
      </w:pPr>
    </w:p>
    <w:p w14:paraId="1A6CB1B3" w14:textId="77777777" w:rsidR="0024033B" w:rsidRPr="0024033B" w:rsidRDefault="0024033B" w:rsidP="0024033B">
      <w:pPr>
        <w:bidi/>
        <w:jc w:val="both"/>
        <w:rPr>
          <w:rFonts w:cs="David" w:hint="cs"/>
          <w:rtl/>
        </w:rPr>
      </w:pPr>
      <w:r w:rsidRPr="0024033B">
        <w:rPr>
          <w:rFonts w:cs="David" w:hint="cs"/>
          <w:rtl/>
        </w:rPr>
        <w:tab/>
        <w:t xml:space="preserve">אני מבקש להעמיד להצבעה את 20 בנובמבר. זו הצעה שלישית. </w:t>
      </w:r>
    </w:p>
    <w:p w14:paraId="56E9D7C6" w14:textId="77777777" w:rsidR="0024033B" w:rsidRPr="0024033B" w:rsidRDefault="0024033B" w:rsidP="0024033B">
      <w:pPr>
        <w:bidi/>
        <w:jc w:val="both"/>
        <w:rPr>
          <w:rFonts w:cs="David" w:hint="cs"/>
          <w:rtl/>
        </w:rPr>
      </w:pPr>
    </w:p>
    <w:p w14:paraId="6407A629" w14:textId="77777777" w:rsidR="0024033B" w:rsidRPr="0024033B" w:rsidRDefault="0024033B" w:rsidP="0024033B">
      <w:pPr>
        <w:pStyle w:val="Heading5"/>
        <w:rPr>
          <w:rFonts w:hint="cs"/>
          <w:rtl/>
        </w:rPr>
      </w:pPr>
      <w:r w:rsidRPr="0024033B">
        <w:rPr>
          <w:rFonts w:hint="cs"/>
          <w:u w:val="single"/>
          <w:rtl/>
        </w:rPr>
        <w:t>אביגדור יצחקי:</w:t>
      </w:r>
    </w:p>
    <w:p w14:paraId="147E6DEE" w14:textId="77777777" w:rsidR="0024033B" w:rsidRPr="0024033B" w:rsidRDefault="0024033B" w:rsidP="0024033B">
      <w:pPr>
        <w:pStyle w:val="Heading5"/>
        <w:rPr>
          <w:rFonts w:hint="cs"/>
          <w:rtl/>
        </w:rPr>
      </w:pPr>
    </w:p>
    <w:p w14:paraId="514C00AD" w14:textId="77777777" w:rsidR="0024033B" w:rsidRPr="0024033B" w:rsidRDefault="0024033B" w:rsidP="0024033B">
      <w:pPr>
        <w:bidi/>
        <w:jc w:val="both"/>
        <w:rPr>
          <w:rFonts w:cs="David" w:hint="cs"/>
          <w:rtl/>
        </w:rPr>
      </w:pPr>
      <w:r w:rsidRPr="0024033B">
        <w:rPr>
          <w:rFonts w:cs="David" w:hint="cs"/>
          <w:rtl/>
        </w:rPr>
        <w:tab/>
        <w:t xml:space="preserve">אני לא יכול לקבוע את 13 בנובמבר. </w:t>
      </w:r>
    </w:p>
    <w:p w14:paraId="6BC2D60B" w14:textId="77777777" w:rsidR="0024033B" w:rsidRPr="0024033B" w:rsidRDefault="0024033B" w:rsidP="0024033B">
      <w:pPr>
        <w:bidi/>
        <w:jc w:val="both"/>
        <w:rPr>
          <w:rFonts w:cs="David" w:hint="cs"/>
          <w:rtl/>
        </w:rPr>
      </w:pPr>
    </w:p>
    <w:p w14:paraId="2C9A6519" w14:textId="77777777" w:rsidR="0024033B" w:rsidRPr="0024033B" w:rsidRDefault="0024033B" w:rsidP="0024033B">
      <w:pPr>
        <w:pStyle w:val="Heading5"/>
        <w:rPr>
          <w:rFonts w:hint="cs"/>
          <w:rtl/>
        </w:rPr>
      </w:pPr>
      <w:r w:rsidRPr="0024033B">
        <w:rPr>
          <w:rFonts w:hint="cs"/>
          <w:u w:val="single"/>
          <w:rtl/>
        </w:rPr>
        <w:t>אסתרינה טרטמן:</w:t>
      </w:r>
    </w:p>
    <w:p w14:paraId="3A2548B9" w14:textId="77777777" w:rsidR="0024033B" w:rsidRPr="0024033B" w:rsidRDefault="0024033B" w:rsidP="0024033B">
      <w:pPr>
        <w:pStyle w:val="Heading5"/>
        <w:rPr>
          <w:rFonts w:hint="cs"/>
          <w:rtl/>
        </w:rPr>
      </w:pPr>
    </w:p>
    <w:p w14:paraId="4363B67A" w14:textId="77777777" w:rsidR="0024033B" w:rsidRPr="0024033B" w:rsidRDefault="0024033B" w:rsidP="0024033B">
      <w:pPr>
        <w:bidi/>
        <w:jc w:val="both"/>
        <w:rPr>
          <w:rFonts w:cs="David" w:hint="cs"/>
          <w:rtl/>
        </w:rPr>
      </w:pPr>
      <w:r w:rsidRPr="0024033B">
        <w:rPr>
          <w:rFonts w:cs="David" w:hint="cs"/>
          <w:rtl/>
        </w:rPr>
        <w:tab/>
        <w:t xml:space="preserve">ראש הממשלה בחוץ-לארץ. </w:t>
      </w:r>
    </w:p>
    <w:p w14:paraId="635C34EB" w14:textId="77777777" w:rsidR="0024033B" w:rsidRPr="0024033B" w:rsidRDefault="0024033B" w:rsidP="0024033B">
      <w:pPr>
        <w:bidi/>
        <w:jc w:val="both"/>
        <w:rPr>
          <w:rFonts w:cs="David" w:hint="cs"/>
          <w:rtl/>
        </w:rPr>
      </w:pPr>
    </w:p>
    <w:p w14:paraId="636709F7"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02F62678" w14:textId="77777777" w:rsidR="0024033B" w:rsidRPr="0024033B" w:rsidRDefault="0024033B" w:rsidP="0024033B">
      <w:pPr>
        <w:bidi/>
        <w:jc w:val="both"/>
        <w:rPr>
          <w:rFonts w:cs="David" w:hint="cs"/>
          <w:u w:val="single"/>
          <w:rtl/>
        </w:rPr>
      </w:pPr>
    </w:p>
    <w:p w14:paraId="382E85FD" w14:textId="77777777" w:rsidR="0024033B" w:rsidRPr="0024033B" w:rsidRDefault="0024033B" w:rsidP="0024033B">
      <w:pPr>
        <w:bidi/>
        <w:jc w:val="both"/>
        <w:rPr>
          <w:rFonts w:cs="David" w:hint="cs"/>
          <w:rtl/>
        </w:rPr>
      </w:pPr>
      <w:r w:rsidRPr="0024033B">
        <w:rPr>
          <w:rFonts w:cs="David" w:hint="cs"/>
          <w:rtl/>
        </w:rPr>
        <w:tab/>
        <w:t>אתה לא מוסיף לי קולות.</w:t>
      </w:r>
    </w:p>
    <w:p w14:paraId="6BD6FDD2" w14:textId="77777777" w:rsidR="0024033B" w:rsidRPr="0024033B" w:rsidRDefault="0024033B" w:rsidP="0024033B">
      <w:pPr>
        <w:bidi/>
        <w:jc w:val="both"/>
        <w:rPr>
          <w:rFonts w:cs="David" w:hint="cs"/>
          <w:rtl/>
        </w:rPr>
      </w:pPr>
    </w:p>
    <w:p w14:paraId="31D45A00" w14:textId="77777777" w:rsidR="0024033B" w:rsidRPr="0024033B" w:rsidRDefault="0024033B" w:rsidP="0024033B">
      <w:pPr>
        <w:bidi/>
        <w:jc w:val="both"/>
        <w:rPr>
          <w:rFonts w:cs="David" w:hint="cs"/>
          <w:rtl/>
        </w:rPr>
      </w:pPr>
      <w:r w:rsidRPr="0024033B">
        <w:rPr>
          <w:rFonts w:cs="David" w:hint="cs"/>
          <w:u w:val="single"/>
          <w:rtl/>
        </w:rPr>
        <w:t>אחמד טיבי:</w:t>
      </w:r>
    </w:p>
    <w:p w14:paraId="3A8D7D74" w14:textId="77777777" w:rsidR="0024033B" w:rsidRPr="0024033B" w:rsidRDefault="0024033B" w:rsidP="0024033B">
      <w:pPr>
        <w:bidi/>
        <w:jc w:val="both"/>
        <w:rPr>
          <w:rFonts w:cs="David" w:hint="cs"/>
          <w:rtl/>
        </w:rPr>
      </w:pPr>
    </w:p>
    <w:p w14:paraId="6112A19B" w14:textId="77777777" w:rsidR="0024033B" w:rsidRPr="0024033B" w:rsidRDefault="0024033B" w:rsidP="0024033B">
      <w:pPr>
        <w:bidi/>
        <w:jc w:val="both"/>
        <w:rPr>
          <w:rFonts w:cs="David" w:hint="cs"/>
          <w:rtl/>
        </w:rPr>
      </w:pPr>
      <w:r w:rsidRPr="0024033B">
        <w:rPr>
          <w:rFonts w:cs="David" w:hint="cs"/>
          <w:rtl/>
        </w:rPr>
        <w:tab/>
        <w:t xml:space="preserve">אצטרף להצעתך, תצטרף להצעתי. </w:t>
      </w:r>
    </w:p>
    <w:p w14:paraId="22CEA8AD" w14:textId="77777777" w:rsidR="0024033B" w:rsidRPr="0024033B" w:rsidRDefault="0024033B" w:rsidP="0024033B">
      <w:pPr>
        <w:bidi/>
        <w:jc w:val="both"/>
        <w:rPr>
          <w:rFonts w:cs="David" w:hint="cs"/>
          <w:rtl/>
        </w:rPr>
      </w:pPr>
    </w:p>
    <w:p w14:paraId="6D29C7DE" w14:textId="77777777" w:rsidR="0024033B" w:rsidRPr="0024033B" w:rsidRDefault="0024033B" w:rsidP="0024033B">
      <w:pPr>
        <w:bidi/>
        <w:jc w:val="both"/>
        <w:rPr>
          <w:rFonts w:cs="David" w:hint="cs"/>
          <w:rtl/>
        </w:rPr>
      </w:pPr>
      <w:r w:rsidRPr="0024033B">
        <w:rPr>
          <w:rFonts w:cs="David" w:hint="cs"/>
          <w:u w:val="single"/>
          <w:rtl/>
        </w:rPr>
        <w:t>מיכאל איתן:</w:t>
      </w:r>
    </w:p>
    <w:p w14:paraId="76E57360" w14:textId="77777777" w:rsidR="0024033B" w:rsidRPr="0024033B" w:rsidRDefault="0024033B" w:rsidP="0024033B">
      <w:pPr>
        <w:bidi/>
        <w:jc w:val="both"/>
        <w:rPr>
          <w:rFonts w:cs="David" w:hint="cs"/>
          <w:rtl/>
        </w:rPr>
      </w:pPr>
    </w:p>
    <w:p w14:paraId="5B882116" w14:textId="77777777" w:rsidR="0024033B" w:rsidRPr="0024033B" w:rsidRDefault="0024033B" w:rsidP="0024033B">
      <w:pPr>
        <w:bidi/>
        <w:jc w:val="both"/>
        <w:rPr>
          <w:rFonts w:cs="David" w:hint="cs"/>
          <w:rtl/>
        </w:rPr>
      </w:pPr>
      <w:r w:rsidRPr="0024033B">
        <w:rPr>
          <w:rFonts w:cs="David" w:hint="cs"/>
          <w:rtl/>
        </w:rPr>
        <w:tab/>
        <w:t xml:space="preserve">אביגדור, תסכים להצעת טיבי ותגמרו. </w:t>
      </w:r>
    </w:p>
    <w:p w14:paraId="106A2289" w14:textId="77777777" w:rsidR="0024033B" w:rsidRPr="0024033B" w:rsidRDefault="0024033B" w:rsidP="0024033B">
      <w:pPr>
        <w:bidi/>
        <w:jc w:val="both"/>
        <w:rPr>
          <w:rFonts w:cs="David" w:hint="cs"/>
          <w:rtl/>
        </w:rPr>
      </w:pPr>
    </w:p>
    <w:p w14:paraId="52BB9791" w14:textId="77777777" w:rsidR="0024033B" w:rsidRPr="0024033B" w:rsidRDefault="0024033B" w:rsidP="0024033B">
      <w:pPr>
        <w:pStyle w:val="Heading5"/>
        <w:rPr>
          <w:rFonts w:hint="cs"/>
          <w:rtl/>
        </w:rPr>
      </w:pPr>
      <w:r w:rsidRPr="0024033B">
        <w:rPr>
          <w:rFonts w:hint="cs"/>
          <w:u w:val="single"/>
          <w:rtl/>
        </w:rPr>
        <w:t>אביגדור יצחקי:</w:t>
      </w:r>
    </w:p>
    <w:p w14:paraId="01B27F8E" w14:textId="77777777" w:rsidR="0024033B" w:rsidRPr="0024033B" w:rsidRDefault="0024033B" w:rsidP="0024033B">
      <w:pPr>
        <w:pStyle w:val="Heading5"/>
        <w:rPr>
          <w:rFonts w:hint="cs"/>
          <w:rtl/>
        </w:rPr>
      </w:pPr>
    </w:p>
    <w:p w14:paraId="37D410F3" w14:textId="77777777" w:rsidR="0024033B" w:rsidRPr="0024033B" w:rsidRDefault="0024033B" w:rsidP="0024033B">
      <w:pPr>
        <w:bidi/>
        <w:jc w:val="both"/>
        <w:rPr>
          <w:rFonts w:cs="David" w:hint="cs"/>
          <w:rtl/>
        </w:rPr>
      </w:pPr>
      <w:r w:rsidRPr="0024033B">
        <w:rPr>
          <w:rFonts w:cs="David" w:hint="cs"/>
          <w:rtl/>
        </w:rPr>
        <w:tab/>
        <w:t xml:space="preserve">אני לא יכול, עשרת הימים האלה </w:t>
      </w:r>
      <w:r w:rsidRPr="0024033B">
        <w:rPr>
          <w:rFonts w:cs="David"/>
          <w:rtl/>
        </w:rPr>
        <w:t>–</w:t>
      </w:r>
      <w:r w:rsidRPr="0024033B">
        <w:rPr>
          <w:rFonts w:cs="David" w:hint="cs"/>
          <w:rtl/>
        </w:rPr>
        <w:t xml:space="preserve"> בהם תיפול המדינה?</w:t>
      </w:r>
    </w:p>
    <w:p w14:paraId="5D9B141E" w14:textId="77777777" w:rsidR="0024033B" w:rsidRPr="0024033B" w:rsidRDefault="0024033B" w:rsidP="0024033B">
      <w:pPr>
        <w:bidi/>
        <w:jc w:val="both"/>
        <w:rPr>
          <w:rFonts w:cs="David" w:hint="cs"/>
          <w:rtl/>
        </w:rPr>
      </w:pPr>
    </w:p>
    <w:p w14:paraId="215FAB93" w14:textId="77777777" w:rsidR="0024033B" w:rsidRPr="0024033B" w:rsidRDefault="0024033B" w:rsidP="0024033B">
      <w:pPr>
        <w:pStyle w:val="Heading5"/>
        <w:rPr>
          <w:rFonts w:hint="cs"/>
          <w:rtl/>
        </w:rPr>
      </w:pPr>
      <w:r w:rsidRPr="0024033B">
        <w:rPr>
          <w:rFonts w:hint="cs"/>
          <w:u w:val="single"/>
          <w:rtl/>
        </w:rPr>
        <w:t>אסתרינה טרטמן:</w:t>
      </w:r>
    </w:p>
    <w:p w14:paraId="6E45F6B9" w14:textId="77777777" w:rsidR="0024033B" w:rsidRPr="0024033B" w:rsidRDefault="0024033B" w:rsidP="0024033B">
      <w:pPr>
        <w:pStyle w:val="Heading5"/>
        <w:rPr>
          <w:rFonts w:hint="cs"/>
          <w:rtl/>
        </w:rPr>
      </w:pPr>
    </w:p>
    <w:p w14:paraId="0D170CA0" w14:textId="77777777" w:rsidR="0024033B" w:rsidRPr="0024033B" w:rsidRDefault="0024033B" w:rsidP="0024033B">
      <w:pPr>
        <w:bidi/>
        <w:jc w:val="both"/>
        <w:rPr>
          <w:rFonts w:cs="David" w:hint="cs"/>
          <w:rtl/>
        </w:rPr>
      </w:pPr>
      <w:r w:rsidRPr="0024033B">
        <w:rPr>
          <w:rFonts w:cs="David" w:hint="cs"/>
          <w:rtl/>
        </w:rPr>
        <w:tab/>
        <w:t xml:space="preserve">פתאום נפעל אחרת בעשרה ימים? קצת הגינות. </w:t>
      </w:r>
    </w:p>
    <w:p w14:paraId="484BFB84" w14:textId="77777777" w:rsidR="0024033B" w:rsidRPr="0024033B" w:rsidRDefault="0024033B" w:rsidP="0024033B">
      <w:pPr>
        <w:bidi/>
        <w:jc w:val="both"/>
        <w:rPr>
          <w:rFonts w:cs="David" w:hint="cs"/>
          <w:rtl/>
        </w:rPr>
      </w:pPr>
    </w:p>
    <w:p w14:paraId="25FCC2EF" w14:textId="77777777" w:rsidR="0024033B" w:rsidRPr="0024033B" w:rsidRDefault="0024033B" w:rsidP="0024033B">
      <w:pPr>
        <w:bidi/>
        <w:jc w:val="both"/>
        <w:rPr>
          <w:rFonts w:cs="David" w:hint="cs"/>
          <w:rtl/>
        </w:rPr>
      </w:pPr>
      <w:r w:rsidRPr="0024033B">
        <w:rPr>
          <w:rFonts w:cs="David" w:hint="cs"/>
          <w:u w:val="single"/>
          <w:rtl/>
        </w:rPr>
        <w:t>נסים זאב:</w:t>
      </w:r>
    </w:p>
    <w:p w14:paraId="6CCF0557" w14:textId="77777777" w:rsidR="0024033B" w:rsidRPr="0024033B" w:rsidRDefault="0024033B" w:rsidP="0024033B">
      <w:pPr>
        <w:bidi/>
        <w:jc w:val="both"/>
        <w:rPr>
          <w:rFonts w:cs="David" w:hint="cs"/>
          <w:rtl/>
        </w:rPr>
      </w:pPr>
    </w:p>
    <w:p w14:paraId="5D0CD57D" w14:textId="77777777" w:rsidR="0024033B" w:rsidRPr="0024033B" w:rsidRDefault="0024033B" w:rsidP="0024033B">
      <w:pPr>
        <w:bidi/>
        <w:jc w:val="both"/>
        <w:rPr>
          <w:rFonts w:cs="David" w:hint="cs"/>
          <w:rtl/>
        </w:rPr>
      </w:pPr>
      <w:r w:rsidRPr="0024033B">
        <w:rPr>
          <w:rFonts w:cs="David" w:hint="cs"/>
          <w:rtl/>
        </w:rPr>
        <w:tab/>
        <w:t>רבותי, זה חוסר אמון ...</w:t>
      </w:r>
    </w:p>
    <w:p w14:paraId="5066F20D" w14:textId="77777777" w:rsidR="0024033B" w:rsidRPr="0024033B" w:rsidRDefault="0024033B" w:rsidP="0024033B">
      <w:pPr>
        <w:bidi/>
        <w:jc w:val="both"/>
        <w:rPr>
          <w:rFonts w:cs="David" w:hint="cs"/>
          <w:rtl/>
        </w:rPr>
      </w:pPr>
    </w:p>
    <w:p w14:paraId="1860CE2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4D1FB3F" w14:textId="77777777" w:rsidR="0024033B" w:rsidRPr="0024033B" w:rsidRDefault="0024033B" w:rsidP="0024033B">
      <w:pPr>
        <w:bidi/>
        <w:jc w:val="both"/>
        <w:rPr>
          <w:rFonts w:cs="David" w:hint="cs"/>
          <w:rtl/>
        </w:rPr>
      </w:pPr>
    </w:p>
    <w:p w14:paraId="16A07F80" w14:textId="77777777" w:rsidR="0024033B" w:rsidRPr="0024033B" w:rsidRDefault="0024033B" w:rsidP="0024033B">
      <w:pPr>
        <w:bidi/>
        <w:ind w:firstLine="567"/>
        <w:jc w:val="both"/>
        <w:rPr>
          <w:rFonts w:cs="David" w:hint="cs"/>
          <w:rtl/>
        </w:rPr>
      </w:pPr>
      <w:r w:rsidRPr="0024033B">
        <w:rPr>
          <w:rFonts w:cs="David" w:hint="cs"/>
          <w:rtl/>
        </w:rPr>
        <w:t>סליחה, אנחנו באמצע הצבעה. אני מעמידה להצבעה את הצעתו של חבר הכנסת יצחקי, 1 בדצמבר. מי בעד?</w:t>
      </w:r>
    </w:p>
    <w:p w14:paraId="2647FC49" w14:textId="77777777" w:rsidR="0024033B" w:rsidRPr="0024033B" w:rsidRDefault="0024033B" w:rsidP="0024033B">
      <w:pPr>
        <w:bidi/>
        <w:ind w:firstLine="567"/>
        <w:jc w:val="both"/>
        <w:rPr>
          <w:rFonts w:cs="David" w:hint="cs"/>
          <w:rtl/>
        </w:rPr>
      </w:pPr>
    </w:p>
    <w:p w14:paraId="32A64B7F" w14:textId="77777777" w:rsidR="0024033B" w:rsidRPr="0024033B" w:rsidRDefault="0024033B" w:rsidP="0024033B">
      <w:pPr>
        <w:pStyle w:val="Heading9"/>
        <w:jc w:val="both"/>
        <w:rPr>
          <w:rFonts w:hint="cs"/>
          <w:rtl/>
        </w:rPr>
      </w:pPr>
      <w:r w:rsidRPr="0024033B">
        <w:rPr>
          <w:rFonts w:hint="cs"/>
          <w:rtl/>
        </w:rPr>
        <w:t>ה צ ב ע ה</w:t>
      </w:r>
    </w:p>
    <w:p w14:paraId="30AB0BD9" w14:textId="77777777" w:rsidR="0024033B" w:rsidRPr="0024033B" w:rsidRDefault="0024033B" w:rsidP="0024033B">
      <w:pPr>
        <w:bidi/>
        <w:ind w:firstLine="567"/>
        <w:jc w:val="both"/>
        <w:rPr>
          <w:rFonts w:cs="David" w:hint="cs"/>
          <w:rtl/>
        </w:rPr>
      </w:pPr>
    </w:p>
    <w:p w14:paraId="2CF24CF7" w14:textId="77777777" w:rsidR="0024033B" w:rsidRPr="0024033B" w:rsidRDefault="0024033B" w:rsidP="0024033B">
      <w:pPr>
        <w:bidi/>
        <w:ind w:firstLine="567"/>
        <w:jc w:val="both"/>
        <w:rPr>
          <w:rFonts w:cs="David" w:hint="cs"/>
          <w:rtl/>
        </w:rPr>
      </w:pPr>
      <w:r w:rsidRPr="0024033B">
        <w:rPr>
          <w:rFonts w:cs="David" w:hint="cs"/>
          <w:rtl/>
        </w:rPr>
        <w:t xml:space="preserve">בעד </w:t>
      </w:r>
      <w:r w:rsidRPr="0024033B">
        <w:rPr>
          <w:rFonts w:cs="David"/>
          <w:rtl/>
        </w:rPr>
        <w:t>–</w:t>
      </w:r>
      <w:r w:rsidRPr="0024033B">
        <w:rPr>
          <w:rFonts w:cs="David" w:hint="cs"/>
          <w:rtl/>
        </w:rPr>
        <w:t xml:space="preserve"> 13</w:t>
      </w:r>
    </w:p>
    <w:p w14:paraId="667F5DFE" w14:textId="77777777" w:rsidR="0024033B" w:rsidRPr="0024033B" w:rsidRDefault="0024033B" w:rsidP="0024033B">
      <w:pPr>
        <w:bidi/>
        <w:ind w:firstLine="567"/>
        <w:jc w:val="both"/>
        <w:rPr>
          <w:rFonts w:cs="David" w:hint="cs"/>
          <w:rtl/>
        </w:rPr>
      </w:pPr>
      <w:r w:rsidRPr="0024033B">
        <w:rPr>
          <w:rFonts w:cs="David" w:hint="cs"/>
          <w:rtl/>
        </w:rPr>
        <w:t xml:space="preserve">נגד </w:t>
      </w:r>
      <w:r w:rsidRPr="0024033B">
        <w:rPr>
          <w:rFonts w:cs="David"/>
          <w:rtl/>
        </w:rPr>
        <w:t>–</w:t>
      </w:r>
      <w:r w:rsidRPr="0024033B">
        <w:rPr>
          <w:rFonts w:cs="David" w:hint="cs"/>
          <w:rtl/>
        </w:rPr>
        <w:t xml:space="preserve"> 9</w:t>
      </w:r>
    </w:p>
    <w:p w14:paraId="3F45D74E" w14:textId="77777777" w:rsidR="0024033B" w:rsidRPr="0024033B" w:rsidRDefault="0024033B" w:rsidP="0024033B">
      <w:pPr>
        <w:bidi/>
        <w:ind w:firstLine="567"/>
        <w:jc w:val="both"/>
        <w:rPr>
          <w:rFonts w:cs="David" w:hint="cs"/>
          <w:rtl/>
        </w:rPr>
      </w:pPr>
      <w:r w:rsidRPr="0024033B">
        <w:rPr>
          <w:rFonts w:cs="David" w:hint="cs"/>
          <w:rtl/>
        </w:rPr>
        <w:t xml:space="preserve">נמנעים </w:t>
      </w:r>
      <w:r w:rsidRPr="0024033B">
        <w:rPr>
          <w:rFonts w:cs="David"/>
          <w:rtl/>
        </w:rPr>
        <w:t>–</w:t>
      </w:r>
      <w:r w:rsidRPr="0024033B">
        <w:rPr>
          <w:rFonts w:cs="David" w:hint="cs"/>
          <w:rtl/>
        </w:rPr>
        <w:t xml:space="preserve"> 1</w:t>
      </w:r>
    </w:p>
    <w:p w14:paraId="756192BD" w14:textId="77777777" w:rsidR="0024033B" w:rsidRPr="0024033B" w:rsidRDefault="0024033B" w:rsidP="0024033B">
      <w:pPr>
        <w:bidi/>
        <w:jc w:val="both"/>
        <w:rPr>
          <w:rFonts w:cs="David" w:hint="cs"/>
          <w:rtl/>
        </w:rPr>
      </w:pPr>
    </w:p>
    <w:p w14:paraId="3B4760D6" w14:textId="77777777" w:rsidR="0024033B" w:rsidRPr="0024033B" w:rsidRDefault="0024033B" w:rsidP="0024033B">
      <w:pPr>
        <w:bidi/>
        <w:jc w:val="both"/>
        <w:rPr>
          <w:rFonts w:cs="David" w:hint="cs"/>
          <w:u w:val="single"/>
          <w:rtl/>
        </w:rPr>
      </w:pPr>
    </w:p>
    <w:p w14:paraId="3C5AB51A"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EE28B98" w14:textId="77777777" w:rsidR="0024033B" w:rsidRPr="0024033B" w:rsidRDefault="0024033B" w:rsidP="0024033B">
      <w:pPr>
        <w:bidi/>
        <w:jc w:val="both"/>
        <w:rPr>
          <w:rFonts w:cs="David" w:hint="cs"/>
          <w:rtl/>
        </w:rPr>
      </w:pPr>
    </w:p>
    <w:p w14:paraId="54124EAA" w14:textId="77777777" w:rsidR="0024033B" w:rsidRPr="0024033B" w:rsidRDefault="0024033B" w:rsidP="0024033B">
      <w:pPr>
        <w:bidi/>
        <w:ind w:firstLine="567"/>
        <w:jc w:val="both"/>
        <w:rPr>
          <w:rFonts w:cs="David" w:hint="cs"/>
          <w:rtl/>
        </w:rPr>
      </w:pPr>
      <w:r w:rsidRPr="0024033B">
        <w:rPr>
          <w:rFonts w:cs="David" w:hint="cs"/>
          <w:rtl/>
        </w:rPr>
        <w:t>אני עוברת להצבעה השנייה.</w:t>
      </w:r>
    </w:p>
    <w:p w14:paraId="5D60A0C1" w14:textId="77777777" w:rsidR="0024033B" w:rsidRPr="0024033B" w:rsidRDefault="0024033B" w:rsidP="0024033B">
      <w:pPr>
        <w:bidi/>
        <w:jc w:val="both"/>
        <w:rPr>
          <w:rFonts w:cs="David" w:hint="cs"/>
          <w:rtl/>
        </w:rPr>
      </w:pPr>
    </w:p>
    <w:p w14:paraId="5F03F383" w14:textId="77777777" w:rsidR="0024033B" w:rsidRPr="0024033B" w:rsidRDefault="0024033B" w:rsidP="0024033B">
      <w:pPr>
        <w:pStyle w:val="Heading5"/>
        <w:rPr>
          <w:rFonts w:hint="cs"/>
          <w:rtl/>
        </w:rPr>
      </w:pPr>
      <w:r w:rsidRPr="0024033B">
        <w:rPr>
          <w:rFonts w:hint="cs"/>
          <w:u w:val="single"/>
          <w:rtl/>
        </w:rPr>
        <w:t>אביגדור יצחקי:</w:t>
      </w:r>
    </w:p>
    <w:p w14:paraId="35A1DBE8" w14:textId="77777777" w:rsidR="0024033B" w:rsidRPr="0024033B" w:rsidRDefault="0024033B" w:rsidP="0024033B">
      <w:pPr>
        <w:pStyle w:val="Heading5"/>
        <w:rPr>
          <w:rFonts w:hint="cs"/>
          <w:rtl/>
        </w:rPr>
      </w:pPr>
    </w:p>
    <w:p w14:paraId="1D7E1BAA" w14:textId="77777777" w:rsidR="0024033B" w:rsidRPr="0024033B" w:rsidRDefault="0024033B" w:rsidP="0024033B">
      <w:pPr>
        <w:bidi/>
        <w:jc w:val="both"/>
        <w:rPr>
          <w:rFonts w:cs="David" w:hint="cs"/>
          <w:rtl/>
        </w:rPr>
      </w:pPr>
      <w:r w:rsidRPr="0024033B">
        <w:rPr>
          <w:rFonts w:cs="David" w:hint="cs"/>
          <w:rtl/>
        </w:rPr>
        <w:tab/>
        <w:t>איך אפשר שתי הצבעות?</w:t>
      </w:r>
    </w:p>
    <w:p w14:paraId="09F80E12" w14:textId="77777777" w:rsidR="0024033B" w:rsidRPr="0024033B" w:rsidRDefault="0024033B" w:rsidP="0024033B">
      <w:pPr>
        <w:bidi/>
        <w:jc w:val="both"/>
        <w:rPr>
          <w:rFonts w:cs="David" w:hint="cs"/>
          <w:rtl/>
        </w:rPr>
      </w:pPr>
    </w:p>
    <w:p w14:paraId="0C407CB1" w14:textId="77777777" w:rsidR="0024033B" w:rsidRPr="0024033B" w:rsidRDefault="0024033B" w:rsidP="0024033B">
      <w:pPr>
        <w:bidi/>
        <w:jc w:val="both"/>
        <w:rPr>
          <w:rFonts w:cs="David" w:hint="cs"/>
          <w:rtl/>
        </w:rPr>
      </w:pPr>
      <w:r w:rsidRPr="0024033B">
        <w:rPr>
          <w:rFonts w:cs="David" w:hint="cs"/>
          <w:u w:val="single"/>
          <w:rtl/>
        </w:rPr>
        <w:t>נסים זאב:</w:t>
      </w:r>
    </w:p>
    <w:p w14:paraId="20FC55F7" w14:textId="77777777" w:rsidR="0024033B" w:rsidRPr="0024033B" w:rsidRDefault="0024033B" w:rsidP="0024033B">
      <w:pPr>
        <w:bidi/>
        <w:jc w:val="both"/>
        <w:rPr>
          <w:rFonts w:cs="David" w:hint="cs"/>
          <w:rtl/>
        </w:rPr>
      </w:pPr>
    </w:p>
    <w:p w14:paraId="0B7A9909" w14:textId="77777777" w:rsidR="0024033B" w:rsidRPr="0024033B" w:rsidRDefault="0024033B" w:rsidP="0024033B">
      <w:pPr>
        <w:bidi/>
        <w:jc w:val="both"/>
        <w:rPr>
          <w:rFonts w:cs="David" w:hint="cs"/>
          <w:rtl/>
        </w:rPr>
      </w:pPr>
      <w:r w:rsidRPr="0024033B">
        <w:rPr>
          <w:rFonts w:cs="David" w:hint="cs"/>
          <w:rtl/>
        </w:rPr>
        <w:tab/>
        <w:t>ההצעה התקבלה.</w:t>
      </w:r>
    </w:p>
    <w:p w14:paraId="794D9980" w14:textId="77777777" w:rsidR="0024033B" w:rsidRPr="0024033B" w:rsidRDefault="0024033B" w:rsidP="0024033B">
      <w:pPr>
        <w:bidi/>
        <w:jc w:val="both"/>
        <w:rPr>
          <w:rFonts w:cs="David" w:hint="cs"/>
          <w:rtl/>
        </w:rPr>
      </w:pPr>
    </w:p>
    <w:p w14:paraId="3106BC49" w14:textId="77777777" w:rsidR="0024033B" w:rsidRPr="0024033B" w:rsidRDefault="0024033B" w:rsidP="0024033B">
      <w:pPr>
        <w:bidi/>
        <w:jc w:val="both"/>
        <w:rPr>
          <w:rFonts w:cs="David" w:hint="cs"/>
          <w:rtl/>
        </w:rPr>
      </w:pPr>
      <w:r w:rsidRPr="0024033B">
        <w:rPr>
          <w:rFonts w:cs="David" w:hint="cs"/>
          <w:u w:val="single"/>
          <w:rtl/>
        </w:rPr>
        <w:t>מיכאל איתן:</w:t>
      </w:r>
    </w:p>
    <w:p w14:paraId="6A720EDD" w14:textId="77777777" w:rsidR="0024033B" w:rsidRPr="0024033B" w:rsidRDefault="0024033B" w:rsidP="0024033B">
      <w:pPr>
        <w:bidi/>
        <w:jc w:val="both"/>
        <w:rPr>
          <w:rFonts w:cs="David" w:hint="cs"/>
          <w:rtl/>
        </w:rPr>
      </w:pPr>
    </w:p>
    <w:p w14:paraId="34B12607" w14:textId="77777777" w:rsidR="0024033B" w:rsidRPr="0024033B" w:rsidRDefault="0024033B" w:rsidP="0024033B">
      <w:pPr>
        <w:bidi/>
        <w:jc w:val="both"/>
        <w:rPr>
          <w:rFonts w:cs="David" w:hint="cs"/>
          <w:rtl/>
        </w:rPr>
      </w:pPr>
      <w:r w:rsidRPr="0024033B">
        <w:rPr>
          <w:rFonts w:cs="David" w:hint="cs"/>
          <w:rtl/>
        </w:rPr>
        <w:tab/>
        <w:t xml:space="preserve">היא היתה צריכה להעמיד אותן זו מול זו. </w:t>
      </w:r>
    </w:p>
    <w:p w14:paraId="0B0CAA0C" w14:textId="77777777" w:rsidR="0024033B" w:rsidRPr="0024033B" w:rsidRDefault="0024033B" w:rsidP="0024033B">
      <w:pPr>
        <w:bidi/>
        <w:jc w:val="both"/>
        <w:rPr>
          <w:rFonts w:cs="David" w:hint="cs"/>
          <w:rtl/>
        </w:rPr>
      </w:pPr>
    </w:p>
    <w:p w14:paraId="7FE4371E" w14:textId="77777777" w:rsidR="0024033B" w:rsidRPr="0024033B" w:rsidRDefault="0024033B" w:rsidP="0024033B">
      <w:pPr>
        <w:pStyle w:val="Heading5"/>
        <w:rPr>
          <w:rFonts w:hint="cs"/>
          <w:rtl/>
        </w:rPr>
      </w:pPr>
      <w:r w:rsidRPr="0024033B">
        <w:rPr>
          <w:rFonts w:hint="cs"/>
          <w:u w:val="single"/>
          <w:rtl/>
        </w:rPr>
        <w:t>אביגדור יצחקי:</w:t>
      </w:r>
    </w:p>
    <w:p w14:paraId="712372E8" w14:textId="77777777" w:rsidR="0024033B" w:rsidRPr="0024033B" w:rsidRDefault="0024033B" w:rsidP="0024033B">
      <w:pPr>
        <w:pStyle w:val="Heading5"/>
        <w:rPr>
          <w:rFonts w:hint="cs"/>
          <w:rtl/>
        </w:rPr>
      </w:pPr>
    </w:p>
    <w:p w14:paraId="77FC159B" w14:textId="77777777" w:rsidR="0024033B" w:rsidRPr="0024033B" w:rsidRDefault="0024033B" w:rsidP="0024033B">
      <w:pPr>
        <w:bidi/>
        <w:jc w:val="both"/>
        <w:rPr>
          <w:rFonts w:cs="David" w:hint="cs"/>
          <w:rtl/>
        </w:rPr>
      </w:pPr>
      <w:r w:rsidRPr="0024033B">
        <w:rPr>
          <w:rFonts w:cs="David" w:hint="cs"/>
          <w:rtl/>
        </w:rPr>
        <w:tab/>
        <w:t>בכל הכבוד, אי-אפשר לעשות עוד הצבעה. את חברת קואליציה, אני צריך להזכיר לך, בושה וחרפה, כדאי שתזכרי את זה.</w:t>
      </w:r>
    </w:p>
    <w:p w14:paraId="1CD5C7BB" w14:textId="77777777" w:rsidR="0024033B" w:rsidRPr="0024033B" w:rsidRDefault="0024033B" w:rsidP="0024033B">
      <w:pPr>
        <w:bidi/>
        <w:jc w:val="both"/>
        <w:rPr>
          <w:rFonts w:cs="David" w:hint="cs"/>
          <w:rtl/>
        </w:rPr>
      </w:pPr>
    </w:p>
    <w:p w14:paraId="505C247A" w14:textId="77777777" w:rsidR="0024033B" w:rsidRPr="0024033B" w:rsidRDefault="0024033B" w:rsidP="0024033B">
      <w:pPr>
        <w:bidi/>
        <w:jc w:val="both"/>
        <w:rPr>
          <w:rFonts w:cs="David" w:hint="cs"/>
          <w:rtl/>
        </w:rPr>
      </w:pPr>
      <w:r w:rsidRPr="0024033B">
        <w:rPr>
          <w:rFonts w:cs="David" w:hint="cs"/>
          <w:u w:val="single"/>
          <w:rtl/>
        </w:rPr>
        <w:t>נסים זאב:</w:t>
      </w:r>
    </w:p>
    <w:p w14:paraId="79F04A76" w14:textId="77777777" w:rsidR="0024033B" w:rsidRPr="0024033B" w:rsidRDefault="0024033B" w:rsidP="0024033B">
      <w:pPr>
        <w:bidi/>
        <w:jc w:val="both"/>
        <w:rPr>
          <w:rFonts w:cs="David" w:hint="cs"/>
          <w:rtl/>
        </w:rPr>
      </w:pPr>
    </w:p>
    <w:p w14:paraId="12659186" w14:textId="77777777" w:rsidR="0024033B" w:rsidRPr="0024033B" w:rsidRDefault="0024033B" w:rsidP="0024033B">
      <w:pPr>
        <w:bidi/>
        <w:jc w:val="both"/>
        <w:rPr>
          <w:rFonts w:cs="David" w:hint="cs"/>
          <w:rtl/>
        </w:rPr>
      </w:pPr>
      <w:r w:rsidRPr="0024033B">
        <w:rPr>
          <w:rFonts w:cs="David" w:hint="cs"/>
          <w:rtl/>
        </w:rPr>
        <w:tab/>
        <w:t>יש פה תום לב, מה אתה מטיף מוסר לכולם?</w:t>
      </w:r>
    </w:p>
    <w:p w14:paraId="5D8C7082" w14:textId="77777777" w:rsidR="0024033B" w:rsidRPr="0024033B" w:rsidRDefault="0024033B" w:rsidP="0024033B">
      <w:pPr>
        <w:bidi/>
        <w:jc w:val="both"/>
        <w:rPr>
          <w:rFonts w:cs="David" w:hint="cs"/>
          <w:rtl/>
        </w:rPr>
      </w:pPr>
    </w:p>
    <w:p w14:paraId="6FC51938" w14:textId="77777777" w:rsidR="0024033B" w:rsidRPr="0024033B" w:rsidRDefault="0024033B" w:rsidP="0024033B">
      <w:pPr>
        <w:bidi/>
        <w:jc w:val="both"/>
        <w:rPr>
          <w:rFonts w:cs="David" w:hint="cs"/>
          <w:i/>
          <w:iCs/>
          <w:rtl/>
        </w:rPr>
      </w:pPr>
      <w:r w:rsidRPr="0024033B">
        <w:rPr>
          <w:rFonts w:cs="David" w:hint="cs"/>
          <w:u w:val="single"/>
          <w:rtl/>
        </w:rPr>
        <w:t>קולט אביטל:</w:t>
      </w:r>
    </w:p>
    <w:p w14:paraId="77656C0E" w14:textId="77777777" w:rsidR="0024033B" w:rsidRPr="0024033B" w:rsidRDefault="0024033B" w:rsidP="0024033B">
      <w:pPr>
        <w:bidi/>
        <w:jc w:val="both"/>
        <w:rPr>
          <w:rFonts w:cs="David" w:hint="cs"/>
          <w:i/>
          <w:iCs/>
          <w:rtl/>
        </w:rPr>
      </w:pPr>
    </w:p>
    <w:p w14:paraId="08EF58E3" w14:textId="77777777" w:rsidR="0024033B" w:rsidRPr="0024033B" w:rsidRDefault="0024033B" w:rsidP="0024033B">
      <w:pPr>
        <w:bidi/>
        <w:jc w:val="both"/>
        <w:rPr>
          <w:rFonts w:cs="David" w:hint="cs"/>
          <w:rtl/>
        </w:rPr>
      </w:pPr>
      <w:r w:rsidRPr="0024033B">
        <w:rPr>
          <w:rFonts w:cs="David" w:hint="cs"/>
          <w:i/>
          <w:iCs/>
          <w:rtl/>
        </w:rPr>
        <w:tab/>
      </w:r>
      <w:r w:rsidRPr="0024033B">
        <w:rPr>
          <w:rFonts w:cs="David" w:hint="cs"/>
          <w:rtl/>
        </w:rPr>
        <w:t>מה תוצאות ההצבעה?</w:t>
      </w:r>
    </w:p>
    <w:p w14:paraId="6131C36C" w14:textId="77777777" w:rsidR="0024033B" w:rsidRPr="0024033B" w:rsidRDefault="0024033B" w:rsidP="0024033B">
      <w:pPr>
        <w:bidi/>
        <w:jc w:val="both"/>
        <w:rPr>
          <w:rFonts w:cs="David" w:hint="cs"/>
          <w:rtl/>
        </w:rPr>
      </w:pPr>
    </w:p>
    <w:p w14:paraId="4D22E099"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4E0F29AB" w14:textId="77777777" w:rsidR="0024033B" w:rsidRPr="0024033B" w:rsidRDefault="0024033B" w:rsidP="0024033B">
      <w:pPr>
        <w:bidi/>
        <w:jc w:val="both"/>
        <w:rPr>
          <w:rFonts w:cs="David" w:hint="cs"/>
          <w:u w:val="single"/>
          <w:rtl/>
        </w:rPr>
      </w:pPr>
    </w:p>
    <w:p w14:paraId="36BE6807" w14:textId="77777777" w:rsidR="0024033B" w:rsidRPr="0024033B" w:rsidRDefault="0024033B" w:rsidP="0024033B">
      <w:pPr>
        <w:bidi/>
        <w:jc w:val="both"/>
        <w:rPr>
          <w:rFonts w:cs="David" w:hint="cs"/>
          <w:rtl/>
        </w:rPr>
      </w:pPr>
      <w:r w:rsidRPr="0024033B">
        <w:rPr>
          <w:rFonts w:cs="David" w:hint="cs"/>
          <w:rtl/>
        </w:rPr>
        <w:tab/>
        <w:t>אני רוצה להעיר הערה.</w:t>
      </w:r>
    </w:p>
    <w:p w14:paraId="41A9A564" w14:textId="77777777" w:rsidR="0024033B" w:rsidRPr="0024033B" w:rsidRDefault="0024033B" w:rsidP="0024033B">
      <w:pPr>
        <w:bidi/>
        <w:jc w:val="both"/>
        <w:rPr>
          <w:rFonts w:cs="David" w:hint="cs"/>
          <w:rtl/>
        </w:rPr>
      </w:pPr>
    </w:p>
    <w:p w14:paraId="243AC6CB"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7DE92EF0" w14:textId="77777777" w:rsidR="0024033B" w:rsidRPr="0024033B" w:rsidRDefault="0024033B" w:rsidP="0024033B">
      <w:pPr>
        <w:bidi/>
        <w:jc w:val="both"/>
        <w:rPr>
          <w:rFonts w:cs="David" w:hint="cs"/>
          <w:rtl/>
        </w:rPr>
      </w:pPr>
    </w:p>
    <w:p w14:paraId="75BA9B2E" w14:textId="77777777" w:rsidR="0024033B" w:rsidRPr="0024033B" w:rsidRDefault="0024033B" w:rsidP="0024033B">
      <w:pPr>
        <w:bidi/>
        <w:ind w:firstLine="567"/>
        <w:jc w:val="both"/>
        <w:rPr>
          <w:rFonts w:cs="David" w:hint="cs"/>
          <w:rtl/>
        </w:rPr>
      </w:pPr>
      <w:r w:rsidRPr="0024033B">
        <w:rPr>
          <w:rFonts w:cs="David" w:hint="cs"/>
          <w:rtl/>
        </w:rPr>
        <w:t>אין הערות באמצע ההצבעה.</w:t>
      </w:r>
    </w:p>
    <w:p w14:paraId="12E0266E" w14:textId="77777777" w:rsidR="0024033B" w:rsidRPr="0024033B" w:rsidRDefault="0024033B" w:rsidP="0024033B">
      <w:pPr>
        <w:bidi/>
        <w:jc w:val="both"/>
        <w:rPr>
          <w:rFonts w:cs="David" w:hint="cs"/>
          <w:rtl/>
        </w:rPr>
      </w:pPr>
    </w:p>
    <w:p w14:paraId="3C2F0109"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72477D26" w14:textId="77777777" w:rsidR="0024033B" w:rsidRPr="0024033B" w:rsidRDefault="0024033B" w:rsidP="0024033B">
      <w:pPr>
        <w:bidi/>
        <w:jc w:val="both"/>
        <w:rPr>
          <w:rFonts w:cs="David" w:hint="cs"/>
          <w:u w:val="single"/>
          <w:rtl/>
        </w:rPr>
      </w:pPr>
    </w:p>
    <w:p w14:paraId="3B991490" w14:textId="77777777" w:rsidR="0024033B" w:rsidRPr="0024033B" w:rsidRDefault="0024033B" w:rsidP="0024033B">
      <w:pPr>
        <w:bidi/>
        <w:jc w:val="both"/>
        <w:rPr>
          <w:rFonts w:cs="David" w:hint="cs"/>
          <w:rtl/>
        </w:rPr>
      </w:pPr>
      <w:r w:rsidRPr="0024033B">
        <w:rPr>
          <w:rFonts w:cs="David" w:hint="cs"/>
          <w:rtl/>
        </w:rPr>
        <w:tab/>
        <w:t>סליחה, לעניין נוהל ההצבעה, לא למשהו אחר. אני ביקשתי לוודא לפני ההצבעה, ואישרת לי שכך יהיה, שתעמוד חלופה מול חלופה. כי למעשה הזכות שלי נפגעת כאשר לא בוחנים אם יש לי רוב, אלא קודם כול בוחנים אם יש לו רוב. היה צריך להעמיד חלופה מול חלופה.</w:t>
      </w:r>
    </w:p>
    <w:p w14:paraId="7AB6B898" w14:textId="77777777" w:rsidR="0024033B" w:rsidRPr="0024033B" w:rsidRDefault="0024033B" w:rsidP="0024033B">
      <w:pPr>
        <w:bidi/>
        <w:jc w:val="both"/>
        <w:rPr>
          <w:rFonts w:cs="David" w:hint="cs"/>
          <w:rtl/>
        </w:rPr>
      </w:pPr>
    </w:p>
    <w:p w14:paraId="4ED488B8" w14:textId="77777777" w:rsidR="0024033B" w:rsidRPr="0024033B" w:rsidRDefault="0024033B" w:rsidP="0024033B">
      <w:pPr>
        <w:bidi/>
        <w:jc w:val="both"/>
        <w:rPr>
          <w:rFonts w:cs="David" w:hint="cs"/>
          <w:rtl/>
        </w:rPr>
      </w:pPr>
      <w:r w:rsidRPr="0024033B">
        <w:rPr>
          <w:rFonts w:cs="David" w:hint="cs"/>
          <w:u w:val="single"/>
          <w:rtl/>
        </w:rPr>
        <w:t>ארבל אסטרחן:</w:t>
      </w:r>
    </w:p>
    <w:p w14:paraId="4A8DCB17" w14:textId="77777777" w:rsidR="0024033B" w:rsidRPr="0024033B" w:rsidRDefault="0024033B" w:rsidP="0024033B">
      <w:pPr>
        <w:bidi/>
        <w:jc w:val="both"/>
        <w:rPr>
          <w:rFonts w:cs="David" w:hint="cs"/>
          <w:rtl/>
        </w:rPr>
      </w:pPr>
    </w:p>
    <w:p w14:paraId="3CB51FCD" w14:textId="77777777" w:rsidR="0024033B" w:rsidRPr="0024033B" w:rsidRDefault="0024033B" w:rsidP="0024033B">
      <w:pPr>
        <w:bidi/>
        <w:jc w:val="both"/>
        <w:rPr>
          <w:rFonts w:cs="David" w:hint="cs"/>
          <w:rtl/>
        </w:rPr>
      </w:pPr>
      <w:r w:rsidRPr="0024033B">
        <w:rPr>
          <w:rFonts w:cs="David" w:hint="cs"/>
          <w:rtl/>
        </w:rPr>
        <w:tab/>
        <w:t xml:space="preserve">אפשר להצביע זה מול זה, אלא אם יש מישהו שמעוניין להצביע נגד שתי החלופות. </w:t>
      </w:r>
    </w:p>
    <w:p w14:paraId="0B91CB46" w14:textId="77777777" w:rsidR="0024033B" w:rsidRPr="0024033B" w:rsidRDefault="0024033B" w:rsidP="0024033B">
      <w:pPr>
        <w:bidi/>
        <w:jc w:val="both"/>
        <w:rPr>
          <w:rFonts w:cs="David" w:hint="cs"/>
          <w:rtl/>
        </w:rPr>
      </w:pPr>
    </w:p>
    <w:p w14:paraId="73300110" w14:textId="77777777" w:rsidR="0024033B" w:rsidRPr="0024033B" w:rsidRDefault="0024033B" w:rsidP="0024033B">
      <w:pPr>
        <w:bidi/>
        <w:jc w:val="both"/>
        <w:rPr>
          <w:rFonts w:cs="David" w:hint="cs"/>
          <w:u w:val="single"/>
          <w:rtl/>
        </w:rPr>
      </w:pPr>
      <w:r w:rsidRPr="0024033B">
        <w:rPr>
          <w:rFonts w:cs="David" w:hint="cs"/>
          <w:u w:val="single"/>
          <w:rtl/>
        </w:rPr>
        <w:t>גדעון סער:</w:t>
      </w:r>
    </w:p>
    <w:p w14:paraId="13A5AB57" w14:textId="77777777" w:rsidR="0024033B" w:rsidRPr="0024033B" w:rsidRDefault="0024033B" w:rsidP="0024033B">
      <w:pPr>
        <w:bidi/>
        <w:jc w:val="both"/>
        <w:rPr>
          <w:rFonts w:cs="David" w:hint="cs"/>
          <w:u w:val="single"/>
          <w:rtl/>
        </w:rPr>
      </w:pPr>
    </w:p>
    <w:p w14:paraId="55AAEB11" w14:textId="77777777" w:rsidR="0024033B" w:rsidRPr="0024033B" w:rsidRDefault="0024033B" w:rsidP="0024033B">
      <w:pPr>
        <w:bidi/>
        <w:jc w:val="both"/>
        <w:rPr>
          <w:rFonts w:cs="David" w:hint="cs"/>
          <w:rtl/>
        </w:rPr>
      </w:pPr>
      <w:r w:rsidRPr="0024033B">
        <w:rPr>
          <w:rFonts w:cs="David" w:hint="cs"/>
          <w:rtl/>
        </w:rPr>
        <w:tab/>
        <w:t xml:space="preserve">לא, אין מחלוקת על עקרון ההעברה, מצביעים על תאריך. אני מודיע שאני מקבל את הצעת הפשרה של טיבי ומעמיד את הצעתי על 20 יום. </w:t>
      </w:r>
    </w:p>
    <w:p w14:paraId="1908C970" w14:textId="77777777" w:rsidR="0024033B" w:rsidRPr="0024033B" w:rsidRDefault="0024033B" w:rsidP="0024033B">
      <w:pPr>
        <w:bidi/>
        <w:jc w:val="both"/>
        <w:rPr>
          <w:rFonts w:cs="David" w:hint="cs"/>
          <w:rtl/>
        </w:rPr>
      </w:pPr>
    </w:p>
    <w:p w14:paraId="01249480" w14:textId="77777777" w:rsidR="0024033B" w:rsidRPr="0024033B" w:rsidRDefault="0024033B" w:rsidP="0024033B">
      <w:pPr>
        <w:bidi/>
        <w:jc w:val="both"/>
        <w:rPr>
          <w:rFonts w:cs="David" w:hint="cs"/>
          <w:rtl/>
        </w:rPr>
      </w:pPr>
      <w:r w:rsidRPr="0024033B">
        <w:rPr>
          <w:rFonts w:cs="David" w:hint="cs"/>
          <w:u w:val="single"/>
          <w:rtl/>
        </w:rPr>
        <w:t>יצחק וקנין:</w:t>
      </w:r>
    </w:p>
    <w:p w14:paraId="73619890" w14:textId="77777777" w:rsidR="0024033B" w:rsidRPr="0024033B" w:rsidRDefault="0024033B" w:rsidP="0024033B">
      <w:pPr>
        <w:bidi/>
        <w:jc w:val="both"/>
        <w:rPr>
          <w:rFonts w:cs="David" w:hint="cs"/>
          <w:rtl/>
        </w:rPr>
      </w:pPr>
    </w:p>
    <w:p w14:paraId="0226B0A6" w14:textId="77777777" w:rsidR="0024033B" w:rsidRPr="0024033B" w:rsidRDefault="0024033B" w:rsidP="0024033B">
      <w:pPr>
        <w:bidi/>
        <w:jc w:val="both"/>
        <w:rPr>
          <w:rFonts w:cs="David" w:hint="cs"/>
          <w:rtl/>
        </w:rPr>
      </w:pPr>
      <w:r w:rsidRPr="0024033B">
        <w:rPr>
          <w:rFonts w:cs="David" w:hint="cs"/>
          <w:rtl/>
        </w:rPr>
        <w:tab/>
        <w:t xml:space="preserve">די, זה משחק מילים, כבר שבוע ימים זה כך. מה קרה, משהו נפל? </w:t>
      </w:r>
    </w:p>
    <w:p w14:paraId="2153715A" w14:textId="77777777" w:rsidR="0024033B" w:rsidRPr="0024033B" w:rsidRDefault="0024033B" w:rsidP="0024033B">
      <w:pPr>
        <w:bidi/>
        <w:jc w:val="both"/>
        <w:rPr>
          <w:rFonts w:cs="David" w:hint="cs"/>
          <w:rtl/>
        </w:rPr>
      </w:pPr>
    </w:p>
    <w:p w14:paraId="19304126" w14:textId="77777777" w:rsidR="0024033B" w:rsidRPr="0024033B" w:rsidRDefault="0024033B" w:rsidP="0024033B">
      <w:pPr>
        <w:pStyle w:val="Heading5"/>
        <w:rPr>
          <w:rFonts w:hint="cs"/>
          <w:rtl/>
        </w:rPr>
      </w:pPr>
      <w:r w:rsidRPr="0024033B">
        <w:rPr>
          <w:rFonts w:hint="cs"/>
          <w:u w:val="single"/>
          <w:rtl/>
        </w:rPr>
        <w:t>אסתרינה טרטמן:</w:t>
      </w:r>
    </w:p>
    <w:p w14:paraId="6B4002CD" w14:textId="77777777" w:rsidR="0024033B" w:rsidRPr="0024033B" w:rsidRDefault="0024033B" w:rsidP="0024033B">
      <w:pPr>
        <w:pStyle w:val="Heading5"/>
        <w:rPr>
          <w:rFonts w:hint="cs"/>
          <w:rtl/>
        </w:rPr>
      </w:pPr>
    </w:p>
    <w:p w14:paraId="11B874ED" w14:textId="77777777" w:rsidR="0024033B" w:rsidRPr="0024033B" w:rsidRDefault="0024033B" w:rsidP="0024033B">
      <w:pPr>
        <w:bidi/>
        <w:jc w:val="both"/>
        <w:rPr>
          <w:rFonts w:cs="David" w:hint="cs"/>
          <w:rtl/>
        </w:rPr>
      </w:pPr>
      <w:r w:rsidRPr="0024033B">
        <w:rPr>
          <w:rFonts w:cs="David" w:hint="cs"/>
          <w:rtl/>
        </w:rPr>
        <w:tab/>
        <w:t>מה יקרה בעשרה ימים?</w:t>
      </w:r>
    </w:p>
    <w:p w14:paraId="6C6A64B6" w14:textId="77777777" w:rsidR="0024033B" w:rsidRPr="0024033B" w:rsidRDefault="0024033B" w:rsidP="0024033B">
      <w:pPr>
        <w:bidi/>
        <w:jc w:val="both"/>
        <w:rPr>
          <w:rFonts w:cs="David" w:hint="cs"/>
          <w:rtl/>
        </w:rPr>
      </w:pPr>
    </w:p>
    <w:p w14:paraId="48A6984C" w14:textId="77777777" w:rsidR="0024033B" w:rsidRPr="0024033B" w:rsidRDefault="0024033B" w:rsidP="0024033B">
      <w:pPr>
        <w:bidi/>
        <w:jc w:val="both"/>
        <w:rPr>
          <w:rFonts w:cs="David" w:hint="cs"/>
          <w:rtl/>
        </w:rPr>
      </w:pPr>
      <w:r w:rsidRPr="0024033B">
        <w:rPr>
          <w:rFonts w:cs="David" w:hint="cs"/>
          <w:u w:val="single"/>
          <w:rtl/>
        </w:rPr>
        <w:t>יצחק וקנין:</w:t>
      </w:r>
    </w:p>
    <w:p w14:paraId="3A2D70F4" w14:textId="77777777" w:rsidR="0024033B" w:rsidRPr="0024033B" w:rsidRDefault="0024033B" w:rsidP="0024033B">
      <w:pPr>
        <w:bidi/>
        <w:jc w:val="both"/>
        <w:rPr>
          <w:rFonts w:cs="David" w:hint="cs"/>
          <w:rtl/>
        </w:rPr>
      </w:pPr>
    </w:p>
    <w:p w14:paraId="7C531635" w14:textId="77777777" w:rsidR="0024033B" w:rsidRPr="0024033B" w:rsidRDefault="0024033B" w:rsidP="0024033B">
      <w:pPr>
        <w:bidi/>
        <w:jc w:val="both"/>
        <w:rPr>
          <w:rFonts w:cs="David" w:hint="cs"/>
          <w:rtl/>
        </w:rPr>
      </w:pPr>
      <w:r w:rsidRPr="0024033B">
        <w:rPr>
          <w:rFonts w:cs="David" w:hint="cs"/>
          <w:rtl/>
        </w:rPr>
        <w:tab/>
        <w:t xml:space="preserve">הוא עומד בדיבור שלו, עושים סיפור מכלום. תהיו רציניים קצת. </w:t>
      </w:r>
    </w:p>
    <w:p w14:paraId="1A87D9BB" w14:textId="77777777" w:rsidR="0024033B" w:rsidRPr="0024033B" w:rsidRDefault="0024033B" w:rsidP="0024033B">
      <w:pPr>
        <w:bidi/>
        <w:jc w:val="both"/>
        <w:rPr>
          <w:rFonts w:cs="David" w:hint="cs"/>
          <w:rtl/>
        </w:rPr>
      </w:pPr>
    </w:p>
    <w:p w14:paraId="68B892C1"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0BE2DC52" w14:textId="77777777" w:rsidR="0024033B" w:rsidRPr="0024033B" w:rsidRDefault="0024033B" w:rsidP="0024033B">
      <w:pPr>
        <w:bidi/>
        <w:jc w:val="both"/>
        <w:rPr>
          <w:rFonts w:cs="David" w:hint="cs"/>
          <w:rtl/>
        </w:rPr>
      </w:pPr>
    </w:p>
    <w:p w14:paraId="192ADFFA" w14:textId="77777777" w:rsidR="0024033B" w:rsidRPr="0024033B" w:rsidRDefault="0024033B" w:rsidP="0024033B">
      <w:pPr>
        <w:bidi/>
        <w:ind w:firstLine="567"/>
        <w:jc w:val="both"/>
        <w:rPr>
          <w:rFonts w:cs="David" w:hint="cs"/>
          <w:rtl/>
        </w:rPr>
      </w:pPr>
      <w:r w:rsidRPr="0024033B">
        <w:rPr>
          <w:rFonts w:cs="David" w:hint="cs"/>
          <w:rtl/>
        </w:rPr>
        <w:t xml:space="preserve">הצעה תוקנה ל-20 בחודש. אני שוב מעמידה את זה להצבעה. בעד </w:t>
      </w:r>
      <w:r w:rsidRPr="0024033B">
        <w:rPr>
          <w:rFonts w:cs="David"/>
          <w:rtl/>
        </w:rPr>
        <w:t>–</w:t>
      </w:r>
      <w:r w:rsidRPr="0024033B">
        <w:rPr>
          <w:rFonts w:cs="David" w:hint="cs"/>
          <w:rtl/>
        </w:rPr>
        <w:t xml:space="preserve"> זה עבור ההצעה של חבר הכנסת יצחקי; נגד </w:t>
      </w:r>
      <w:r w:rsidRPr="0024033B">
        <w:rPr>
          <w:rFonts w:cs="David"/>
          <w:rtl/>
        </w:rPr>
        <w:t>–</w:t>
      </w:r>
      <w:r w:rsidRPr="0024033B">
        <w:rPr>
          <w:rFonts w:cs="David" w:hint="cs"/>
          <w:rtl/>
        </w:rPr>
        <w:t xml:space="preserve"> זה עבור הצעת גדעון סער ל-20 בחודש. </w:t>
      </w:r>
    </w:p>
    <w:p w14:paraId="1CDF376A" w14:textId="77777777" w:rsidR="0024033B" w:rsidRPr="0024033B" w:rsidRDefault="0024033B" w:rsidP="0024033B">
      <w:pPr>
        <w:bidi/>
        <w:jc w:val="both"/>
        <w:rPr>
          <w:rFonts w:cs="David" w:hint="cs"/>
          <w:rtl/>
        </w:rPr>
      </w:pPr>
    </w:p>
    <w:p w14:paraId="3A5D9CD3" w14:textId="77777777" w:rsidR="0024033B" w:rsidRPr="0024033B" w:rsidRDefault="0024033B" w:rsidP="0024033B">
      <w:pPr>
        <w:bidi/>
        <w:jc w:val="both"/>
        <w:rPr>
          <w:rFonts w:cs="David" w:hint="cs"/>
          <w:rtl/>
        </w:rPr>
      </w:pPr>
      <w:r w:rsidRPr="0024033B">
        <w:rPr>
          <w:rFonts w:cs="David" w:hint="cs"/>
          <w:u w:val="single"/>
          <w:rtl/>
        </w:rPr>
        <w:t>אחמד טיבי:</w:t>
      </w:r>
    </w:p>
    <w:p w14:paraId="345610C9" w14:textId="77777777" w:rsidR="0024033B" w:rsidRPr="0024033B" w:rsidRDefault="0024033B" w:rsidP="0024033B">
      <w:pPr>
        <w:bidi/>
        <w:jc w:val="both"/>
        <w:rPr>
          <w:rFonts w:cs="David" w:hint="cs"/>
          <w:rtl/>
        </w:rPr>
      </w:pPr>
    </w:p>
    <w:p w14:paraId="64CEC975" w14:textId="77777777" w:rsidR="0024033B" w:rsidRPr="0024033B" w:rsidRDefault="0024033B" w:rsidP="0024033B">
      <w:pPr>
        <w:bidi/>
        <w:jc w:val="both"/>
        <w:rPr>
          <w:rFonts w:cs="David" w:hint="cs"/>
          <w:rtl/>
        </w:rPr>
      </w:pPr>
      <w:r w:rsidRPr="0024033B">
        <w:rPr>
          <w:rFonts w:cs="David" w:hint="cs"/>
          <w:rtl/>
        </w:rPr>
        <w:tab/>
        <w:t xml:space="preserve">איך ההצעה על 20 בחודש הפכה להיות הצעתו של גדעון סער? </w:t>
      </w:r>
    </w:p>
    <w:p w14:paraId="6C13708F" w14:textId="77777777" w:rsidR="0024033B" w:rsidRPr="0024033B" w:rsidRDefault="0024033B" w:rsidP="0024033B">
      <w:pPr>
        <w:bidi/>
        <w:jc w:val="both"/>
        <w:rPr>
          <w:rFonts w:cs="David" w:hint="cs"/>
          <w:rtl/>
        </w:rPr>
      </w:pPr>
    </w:p>
    <w:p w14:paraId="40D1FCBC"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52D98998" w14:textId="77777777" w:rsidR="0024033B" w:rsidRPr="0024033B" w:rsidRDefault="0024033B" w:rsidP="0024033B">
      <w:pPr>
        <w:bidi/>
        <w:jc w:val="both"/>
        <w:rPr>
          <w:rFonts w:cs="David" w:hint="cs"/>
          <w:rtl/>
        </w:rPr>
      </w:pPr>
    </w:p>
    <w:p w14:paraId="7E806920" w14:textId="77777777" w:rsidR="0024033B" w:rsidRPr="0024033B" w:rsidRDefault="0024033B" w:rsidP="0024033B">
      <w:pPr>
        <w:bidi/>
        <w:ind w:firstLine="567"/>
        <w:jc w:val="both"/>
        <w:rPr>
          <w:rFonts w:cs="David" w:hint="cs"/>
          <w:rtl/>
        </w:rPr>
      </w:pPr>
      <w:r w:rsidRPr="0024033B">
        <w:rPr>
          <w:rFonts w:cs="David" w:hint="cs"/>
          <w:rtl/>
        </w:rPr>
        <w:t xml:space="preserve">אתקן את דברי: זו הצעתו של חבר הכנסת טיבי, שקיבל אותה בברכה ובחום רב חבר הכנסת סער. בעד </w:t>
      </w:r>
      <w:r w:rsidRPr="0024033B">
        <w:rPr>
          <w:rFonts w:cs="David"/>
          <w:rtl/>
        </w:rPr>
        <w:t>–</w:t>
      </w:r>
      <w:r w:rsidRPr="0024033B">
        <w:rPr>
          <w:rFonts w:cs="David" w:hint="cs"/>
          <w:rtl/>
        </w:rPr>
        <w:t xml:space="preserve"> הצעת יצחקי; נגד </w:t>
      </w:r>
      <w:r w:rsidRPr="0024033B">
        <w:rPr>
          <w:rFonts w:cs="David"/>
          <w:rtl/>
        </w:rPr>
        <w:t>–</w:t>
      </w:r>
      <w:r w:rsidRPr="0024033B">
        <w:rPr>
          <w:rFonts w:cs="David" w:hint="cs"/>
          <w:rtl/>
        </w:rPr>
        <w:t xml:space="preserve"> הצעת גדעון סער. </w:t>
      </w:r>
    </w:p>
    <w:p w14:paraId="1F4DF9D2" w14:textId="77777777" w:rsidR="0024033B" w:rsidRPr="0024033B" w:rsidRDefault="0024033B" w:rsidP="0024033B">
      <w:pPr>
        <w:bidi/>
        <w:jc w:val="both"/>
        <w:rPr>
          <w:rFonts w:cs="David" w:hint="cs"/>
          <w:rtl/>
        </w:rPr>
      </w:pPr>
    </w:p>
    <w:p w14:paraId="0D75B73F" w14:textId="77777777" w:rsidR="0024033B" w:rsidRPr="0024033B" w:rsidRDefault="0024033B" w:rsidP="0024033B">
      <w:pPr>
        <w:bidi/>
        <w:ind w:firstLine="567"/>
        <w:jc w:val="both"/>
        <w:rPr>
          <w:rFonts w:cs="David" w:hint="cs"/>
          <w:rtl/>
        </w:rPr>
      </w:pPr>
      <w:r w:rsidRPr="0024033B">
        <w:rPr>
          <w:rFonts w:cs="David" w:hint="cs"/>
          <w:rtl/>
        </w:rPr>
        <w:t xml:space="preserve">מי בעד? </w:t>
      </w:r>
    </w:p>
    <w:p w14:paraId="7803AA13" w14:textId="77777777" w:rsidR="0024033B" w:rsidRPr="0024033B" w:rsidRDefault="0024033B" w:rsidP="0024033B">
      <w:pPr>
        <w:bidi/>
        <w:ind w:firstLine="567"/>
        <w:jc w:val="both"/>
        <w:rPr>
          <w:rFonts w:cs="David" w:hint="cs"/>
          <w:rtl/>
        </w:rPr>
      </w:pPr>
    </w:p>
    <w:p w14:paraId="3FA091F7" w14:textId="77777777" w:rsidR="0024033B" w:rsidRPr="0024033B" w:rsidRDefault="0024033B" w:rsidP="0024033B">
      <w:pPr>
        <w:bidi/>
        <w:ind w:firstLine="567"/>
        <w:jc w:val="both"/>
        <w:rPr>
          <w:rFonts w:cs="David" w:hint="cs"/>
          <w:b/>
          <w:bCs/>
          <w:rtl/>
        </w:rPr>
      </w:pPr>
      <w:r w:rsidRPr="0024033B">
        <w:rPr>
          <w:rFonts w:cs="David" w:hint="cs"/>
          <w:b/>
          <w:bCs/>
          <w:rtl/>
        </w:rPr>
        <w:t>ה צ ב ע ה</w:t>
      </w:r>
    </w:p>
    <w:p w14:paraId="0E0C7C56" w14:textId="77777777" w:rsidR="0024033B" w:rsidRPr="0024033B" w:rsidRDefault="0024033B" w:rsidP="0024033B">
      <w:pPr>
        <w:bidi/>
        <w:ind w:firstLine="567"/>
        <w:jc w:val="both"/>
        <w:rPr>
          <w:rFonts w:cs="David" w:hint="cs"/>
          <w:rtl/>
        </w:rPr>
      </w:pPr>
    </w:p>
    <w:p w14:paraId="100AAD49" w14:textId="77777777" w:rsidR="0024033B" w:rsidRPr="0024033B" w:rsidRDefault="0024033B" w:rsidP="0024033B">
      <w:pPr>
        <w:bidi/>
        <w:ind w:firstLine="567"/>
        <w:jc w:val="both"/>
        <w:rPr>
          <w:rFonts w:cs="David" w:hint="cs"/>
          <w:rtl/>
        </w:rPr>
      </w:pPr>
      <w:r w:rsidRPr="0024033B">
        <w:rPr>
          <w:rFonts w:cs="David" w:hint="cs"/>
          <w:rtl/>
        </w:rPr>
        <w:t xml:space="preserve">בעד </w:t>
      </w:r>
      <w:r w:rsidRPr="0024033B">
        <w:rPr>
          <w:rFonts w:cs="David"/>
          <w:rtl/>
        </w:rPr>
        <w:t>–</w:t>
      </w:r>
      <w:r w:rsidRPr="0024033B">
        <w:rPr>
          <w:rFonts w:cs="David" w:hint="cs"/>
          <w:rtl/>
        </w:rPr>
        <w:t xml:space="preserve"> 13</w:t>
      </w:r>
    </w:p>
    <w:p w14:paraId="04A68C49" w14:textId="77777777" w:rsidR="0024033B" w:rsidRPr="0024033B" w:rsidRDefault="0024033B" w:rsidP="0024033B">
      <w:pPr>
        <w:bidi/>
        <w:ind w:firstLine="567"/>
        <w:jc w:val="both"/>
        <w:rPr>
          <w:rFonts w:cs="David" w:hint="cs"/>
          <w:rtl/>
        </w:rPr>
      </w:pPr>
      <w:r w:rsidRPr="0024033B">
        <w:rPr>
          <w:rFonts w:cs="David" w:hint="cs"/>
          <w:rtl/>
        </w:rPr>
        <w:t xml:space="preserve">נגד </w:t>
      </w:r>
      <w:r w:rsidRPr="0024033B">
        <w:rPr>
          <w:rFonts w:cs="David"/>
          <w:rtl/>
        </w:rPr>
        <w:t>–</w:t>
      </w:r>
      <w:r w:rsidRPr="0024033B">
        <w:rPr>
          <w:rFonts w:cs="David" w:hint="cs"/>
          <w:rtl/>
        </w:rPr>
        <w:t xml:space="preserve"> 8</w:t>
      </w:r>
    </w:p>
    <w:p w14:paraId="046079EE" w14:textId="77777777" w:rsidR="0024033B" w:rsidRPr="0024033B" w:rsidRDefault="0024033B" w:rsidP="0024033B">
      <w:pPr>
        <w:bidi/>
        <w:jc w:val="both"/>
        <w:rPr>
          <w:rFonts w:cs="David" w:hint="cs"/>
          <w:rtl/>
        </w:rPr>
      </w:pPr>
    </w:p>
    <w:p w14:paraId="043255CA" w14:textId="77777777" w:rsidR="0024033B" w:rsidRPr="0024033B" w:rsidRDefault="0024033B" w:rsidP="0024033B">
      <w:pPr>
        <w:bidi/>
        <w:jc w:val="both"/>
        <w:rPr>
          <w:rFonts w:cs="David" w:hint="cs"/>
          <w:rtl/>
        </w:rPr>
      </w:pPr>
      <w:r w:rsidRPr="0024033B">
        <w:rPr>
          <w:rFonts w:cs="David" w:hint="cs"/>
          <w:u w:val="single"/>
          <w:rtl/>
        </w:rPr>
        <w:t>היו"ר רוחמה אברהם:</w:t>
      </w:r>
    </w:p>
    <w:p w14:paraId="1A11CDF3" w14:textId="77777777" w:rsidR="0024033B" w:rsidRPr="0024033B" w:rsidRDefault="0024033B" w:rsidP="0024033B">
      <w:pPr>
        <w:bidi/>
        <w:jc w:val="both"/>
        <w:rPr>
          <w:rFonts w:cs="David" w:hint="cs"/>
          <w:rtl/>
        </w:rPr>
      </w:pPr>
    </w:p>
    <w:p w14:paraId="38169328" w14:textId="77777777" w:rsidR="0024033B" w:rsidRPr="0024033B" w:rsidRDefault="0024033B" w:rsidP="0024033B">
      <w:pPr>
        <w:bidi/>
        <w:jc w:val="both"/>
        <w:rPr>
          <w:rFonts w:cs="David" w:hint="cs"/>
          <w:rtl/>
        </w:rPr>
      </w:pPr>
      <w:r w:rsidRPr="0024033B">
        <w:rPr>
          <w:rFonts w:cs="David" w:hint="cs"/>
          <w:rtl/>
        </w:rPr>
        <w:tab/>
        <w:t xml:space="preserve">בעד הצביעו 13. נגד הצביעו שמונה. לפיכך אני קובעת כי הוועדה לביקורת המדינה תועבר לידי חבר הכנסת אורלב ב-1 בדצמבר. זאת המלצת ועדת הכנסת. </w:t>
      </w:r>
    </w:p>
    <w:p w14:paraId="551841FE" w14:textId="77777777" w:rsidR="0024033B" w:rsidRPr="0024033B" w:rsidRDefault="0024033B" w:rsidP="0024033B">
      <w:pPr>
        <w:bidi/>
        <w:jc w:val="both"/>
        <w:rPr>
          <w:rFonts w:cs="David" w:hint="cs"/>
          <w:rtl/>
        </w:rPr>
      </w:pPr>
    </w:p>
    <w:p w14:paraId="1EA88CA9" w14:textId="77777777" w:rsidR="0024033B" w:rsidRPr="0024033B" w:rsidRDefault="0024033B" w:rsidP="0024033B">
      <w:pPr>
        <w:bidi/>
        <w:ind w:firstLine="567"/>
        <w:jc w:val="both"/>
        <w:rPr>
          <w:rFonts w:cs="David" w:hint="cs"/>
          <w:u w:val="single"/>
          <w:rtl/>
        </w:rPr>
      </w:pPr>
      <w:r w:rsidRPr="0024033B">
        <w:rPr>
          <w:rFonts w:cs="David" w:hint="cs"/>
          <w:u w:val="single"/>
          <w:rtl/>
        </w:rPr>
        <w:t xml:space="preserve">הישיבה ננעלה בשעה 11:00. </w:t>
      </w:r>
    </w:p>
    <w:p w14:paraId="4328EBA3" w14:textId="77777777" w:rsidR="00552A80" w:rsidRPr="0024033B" w:rsidRDefault="00552A80" w:rsidP="0024033B">
      <w:pPr>
        <w:bidi/>
        <w:rPr>
          <w:rFonts w:cs="David" w:hint="cs"/>
          <w:rtl/>
        </w:rPr>
      </w:pPr>
    </w:p>
    <w:sectPr w:rsidR="00552A80" w:rsidRPr="0024033B" w:rsidSect="0024033B">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05581" w14:textId="77777777" w:rsidR="00000000" w:rsidRDefault="007A0906">
      <w:r>
        <w:separator/>
      </w:r>
    </w:p>
  </w:endnote>
  <w:endnote w:type="continuationSeparator" w:id="0">
    <w:p w14:paraId="6EF7A2D9" w14:textId="77777777" w:rsidR="00000000" w:rsidRDefault="007A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A78E" w14:textId="77777777" w:rsidR="00000000" w:rsidRDefault="007A0906">
      <w:r>
        <w:separator/>
      </w:r>
    </w:p>
  </w:footnote>
  <w:footnote w:type="continuationSeparator" w:id="0">
    <w:p w14:paraId="0AE589AF" w14:textId="77777777" w:rsidR="00000000" w:rsidRDefault="007A0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B1F" w14:textId="77777777" w:rsidR="0024033B" w:rsidRDefault="002403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640132B" w14:textId="77777777" w:rsidR="0024033B" w:rsidRDefault="0024033B">
    <w:pPr>
      <w:pStyle w:val="Header"/>
      <w:ind w:right="360"/>
      <w:jc w:val="both"/>
      <w:rPr>
        <w:rtl/>
      </w:rPr>
    </w:pPr>
  </w:p>
  <w:p w14:paraId="232C2739" w14:textId="77777777" w:rsidR="0024033B" w:rsidRDefault="0024033B"/>
  <w:p w14:paraId="6FE97DEF" w14:textId="77777777" w:rsidR="0024033B" w:rsidRDefault="0024033B"/>
  <w:p w14:paraId="6B913DEC" w14:textId="77777777" w:rsidR="0024033B" w:rsidRDefault="0024033B"/>
  <w:p w14:paraId="3E016991" w14:textId="77777777" w:rsidR="0024033B" w:rsidRDefault="0024033B"/>
  <w:p w14:paraId="573BA9A1" w14:textId="77777777" w:rsidR="0024033B" w:rsidRDefault="0024033B"/>
  <w:p w14:paraId="26E76A0B" w14:textId="77777777" w:rsidR="0024033B" w:rsidRDefault="0024033B"/>
  <w:p w14:paraId="16DBF8B2" w14:textId="77777777" w:rsidR="0024033B" w:rsidRDefault="0024033B"/>
  <w:p w14:paraId="0FE09032" w14:textId="77777777" w:rsidR="0024033B" w:rsidRDefault="0024033B"/>
  <w:p w14:paraId="3508853D" w14:textId="77777777" w:rsidR="0024033B" w:rsidRDefault="002403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84564" w14:textId="77777777" w:rsidR="0024033B" w:rsidRDefault="002403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2D1AED8A" w14:textId="77777777" w:rsidR="0024033B" w:rsidRDefault="0024033B">
    <w:pPr>
      <w:pStyle w:val="Header"/>
      <w:ind w:right="360"/>
      <w:jc w:val="both"/>
      <w:rPr>
        <w:rFonts w:hint="cs"/>
        <w:rtl/>
      </w:rPr>
    </w:pPr>
    <w:r>
      <w:rPr>
        <w:rtl/>
      </w:rPr>
      <w:t>ועדת</w:t>
    </w:r>
    <w:r>
      <w:rPr>
        <w:rFonts w:hint="cs"/>
        <w:rtl/>
      </w:rPr>
      <w:t xml:space="preserve"> הכנסת </w:t>
    </w:r>
  </w:p>
  <w:p w14:paraId="7D17834C" w14:textId="77777777" w:rsidR="0024033B" w:rsidRDefault="0024033B">
    <w:pPr>
      <w:pStyle w:val="Header"/>
      <w:ind w:right="360"/>
      <w:jc w:val="both"/>
      <w:rPr>
        <w:rStyle w:val="PageNumber"/>
        <w:rFonts w:hint="cs"/>
        <w:rtl/>
      </w:rPr>
    </w:pPr>
    <w:r>
      <w:rPr>
        <w:rFonts w:hint="cs"/>
        <w:rtl/>
      </w:rPr>
      <w:t>7/11/2006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13CA6"/>
    <w:multiLevelType w:val="hybridMultilevel"/>
    <w:tmpl w:val="C178D4F2"/>
    <w:lvl w:ilvl="0" w:tplc="82323D94">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6DA93C95"/>
    <w:multiLevelType w:val="hybridMultilevel"/>
    <w:tmpl w:val="EF3A10A8"/>
    <w:lvl w:ilvl="0" w:tplc="81365B66">
      <w:start w:val="2"/>
      <w:numFmt w:val="hebrew1"/>
      <w:lvlText w:val="%1."/>
      <w:lvlJc w:val="left"/>
      <w:pPr>
        <w:tabs>
          <w:tab w:val="num" w:pos="720"/>
        </w:tabs>
        <w:ind w:left="720" w:right="720" w:hanging="360"/>
      </w:pPr>
      <w:rPr>
        <w:rFonts w:hint="cs"/>
        <w:b w:val="0"/>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055739177">
    <w:abstractNumId w:val="0"/>
  </w:num>
  <w:num w:numId="2" w16cid:durableId="1396776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8854פרוטוקול_ישיבת_ועדה.doc"/>
    <w:docVar w:name="StartMode" w:val="3"/>
  </w:docVars>
  <w:rsids>
    <w:rsidRoot w:val="00982A73"/>
    <w:rsid w:val="0024033B"/>
    <w:rsid w:val="00552A80"/>
    <w:rsid w:val="007A0906"/>
    <w:rsid w:val="00965806"/>
    <w:rsid w:val="00982A73"/>
    <w:rsid w:val="00B225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C296A4"/>
  <w15:chartTrackingRefBased/>
  <w15:docId w15:val="{9A17703E-370F-44E2-93F9-C559AB9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24033B"/>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24033B"/>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24033B"/>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24033B"/>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24033B"/>
    <w:pPr>
      <w:keepNext/>
      <w:overflowPunct w:val="0"/>
      <w:autoSpaceDE w:val="0"/>
      <w:autoSpaceDN w:val="0"/>
      <w:bidi/>
      <w:adjustRightInd w:val="0"/>
      <w:jc w:val="both"/>
      <w:textAlignment w:val="baseline"/>
      <w:outlineLvl w:val="7"/>
    </w:pPr>
    <w:rPr>
      <w:rFonts w:cs="David"/>
      <w:sz w:val="22"/>
      <w:u w:val="single"/>
      <w:lang w:eastAsia="he-IL"/>
    </w:rPr>
  </w:style>
  <w:style w:type="paragraph" w:styleId="Heading9">
    <w:name w:val="heading 9"/>
    <w:basedOn w:val="Normal"/>
    <w:next w:val="Normal"/>
    <w:qFormat/>
    <w:rsid w:val="0024033B"/>
    <w:pPr>
      <w:keepNext/>
      <w:overflowPunct w:val="0"/>
      <w:autoSpaceDE w:val="0"/>
      <w:autoSpaceDN w:val="0"/>
      <w:bidi/>
      <w:adjustRightInd w:val="0"/>
      <w:ind w:firstLine="567"/>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033B"/>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24033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4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10201</Words>
  <Characters>58151</Characters>
  <Application>Microsoft Office Word</Application>
  <DocSecurity>0</DocSecurity>
  <Lines>484</Lines>
  <Paragraphs>136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