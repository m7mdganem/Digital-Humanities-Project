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221A" w14:textId="77777777" w:rsidR="00A6582B" w:rsidRPr="00A6582B" w:rsidRDefault="00A6582B" w:rsidP="00A6582B">
      <w:pPr>
        <w:bidi/>
        <w:jc w:val="both"/>
        <w:rPr>
          <w:rFonts w:cs="David" w:hint="cs"/>
          <w:b/>
          <w:bCs/>
          <w:rtl/>
        </w:rPr>
      </w:pPr>
      <w:r w:rsidRPr="00A6582B">
        <w:rPr>
          <w:rFonts w:cs="David" w:hint="cs"/>
          <w:b/>
          <w:bCs/>
          <w:rtl/>
        </w:rPr>
        <w:t>ה</w:t>
      </w:r>
      <w:r w:rsidRPr="00A6582B">
        <w:rPr>
          <w:rFonts w:cs="David"/>
          <w:b/>
          <w:bCs/>
          <w:rtl/>
        </w:rPr>
        <w:t xml:space="preserve">כנסת </w:t>
      </w:r>
      <w:r w:rsidRPr="00A6582B">
        <w:rPr>
          <w:rFonts w:cs="David" w:hint="cs"/>
          <w:b/>
          <w:bCs/>
          <w:rtl/>
        </w:rPr>
        <w:t>השמונה-עשרה</w:t>
      </w:r>
      <w:r w:rsidRPr="00A6582B">
        <w:rPr>
          <w:rFonts w:cs="David" w:hint="cs"/>
          <w:b/>
          <w:bCs/>
          <w:rtl/>
        </w:rPr>
        <w:tab/>
      </w:r>
      <w:r w:rsidRPr="00A6582B">
        <w:rPr>
          <w:rFonts w:cs="David" w:hint="cs"/>
          <w:b/>
          <w:bCs/>
          <w:rtl/>
        </w:rPr>
        <w:tab/>
      </w:r>
      <w:r w:rsidRPr="00A6582B">
        <w:rPr>
          <w:rFonts w:cs="David" w:hint="cs"/>
          <w:b/>
          <w:bCs/>
          <w:rtl/>
        </w:rPr>
        <w:tab/>
        <w:t xml:space="preserve">                                                                  נוסח לא מתוקן              </w:t>
      </w:r>
    </w:p>
    <w:p w14:paraId="46033AED" w14:textId="77777777" w:rsidR="00A6582B" w:rsidRPr="00A6582B" w:rsidRDefault="00A6582B" w:rsidP="00A6582B">
      <w:pPr>
        <w:bidi/>
        <w:jc w:val="both"/>
        <w:outlineLvl w:val="0"/>
        <w:rPr>
          <w:rFonts w:cs="David" w:hint="cs"/>
          <w:b/>
          <w:bCs/>
          <w:rtl/>
        </w:rPr>
      </w:pPr>
      <w:r w:rsidRPr="00A6582B">
        <w:rPr>
          <w:rFonts w:cs="David" w:hint="cs"/>
          <w:b/>
          <w:bCs/>
          <w:rtl/>
        </w:rPr>
        <w:t>מושב שלישי</w:t>
      </w:r>
      <w:r w:rsidRPr="00A6582B">
        <w:rPr>
          <w:rFonts w:cs="David" w:hint="cs"/>
          <w:b/>
          <w:bCs/>
          <w:rtl/>
        </w:rPr>
        <w:tab/>
      </w:r>
      <w:r w:rsidRPr="00A6582B">
        <w:rPr>
          <w:rFonts w:cs="David" w:hint="cs"/>
          <w:b/>
          <w:bCs/>
          <w:rtl/>
        </w:rPr>
        <w:tab/>
      </w:r>
      <w:r w:rsidRPr="00A6582B">
        <w:rPr>
          <w:rFonts w:cs="David" w:hint="cs"/>
          <w:b/>
          <w:bCs/>
          <w:rtl/>
        </w:rPr>
        <w:tab/>
      </w:r>
      <w:r w:rsidRPr="00A6582B">
        <w:rPr>
          <w:rFonts w:cs="David" w:hint="cs"/>
          <w:b/>
          <w:bCs/>
          <w:rtl/>
        </w:rPr>
        <w:tab/>
      </w:r>
      <w:r w:rsidRPr="00A6582B">
        <w:rPr>
          <w:rFonts w:cs="David"/>
          <w:b/>
          <w:bCs/>
          <w:rtl/>
        </w:rPr>
        <w:tab/>
      </w:r>
      <w:r w:rsidRPr="00A6582B">
        <w:rPr>
          <w:rFonts w:cs="David" w:hint="cs"/>
          <w:b/>
          <w:bCs/>
          <w:rtl/>
        </w:rPr>
        <w:t xml:space="preserve">         </w:t>
      </w:r>
    </w:p>
    <w:p w14:paraId="04F87D21" w14:textId="77777777" w:rsidR="00A6582B" w:rsidRPr="00A6582B" w:rsidRDefault="00A6582B" w:rsidP="00A6582B">
      <w:pPr>
        <w:bidi/>
        <w:jc w:val="both"/>
        <w:rPr>
          <w:rFonts w:cs="David"/>
          <w:b/>
          <w:bCs/>
          <w:rtl/>
        </w:rPr>
      </w:pPr>
    </w:p>
    <w:p w14:paraId="4BE50519" w14:textId="77777777" w:rsidR="00A6582B" w:rsidRPr="00A6582B" w:rsidRDefault="00A6582B" w:rsidP="00A6582B">
      <w:pPr>
        <w:bidi/>
        <w:jc w:val="center"/>
        <w:outlineLvl w:val="0"/>
        <w:rPr>
          <w:rFonts w:cs="David" w:hint="cs"/>
          <w:b/>
          <w:bCs/>
          <w:rtl/>
        </w:rPr>
      </w:pPr>
    </w:p>
    <w:p w14:paraId="2C016D12" w14:textId="77777777" w:rsidR="00A6582B" w:rsidRPr="00A6582B" w:rsidRDefault="00A6582B" w:rsidP="00A6582B">
      <w:pPr>
        <w:bidi/>
        <w:jc w:val="center"/>
        <w:outlineLvl w:val="0"/>
        <w:rPr>
          <w:rFonts w:cs="David" w:hint="cs"/>
          <w:b/>
          <w:bCs/>
          <w:rtl/>
        </w:rPr>
      </w:pPr>
      <w:r w:rsidRPr="00A6582B">
        <w:rPr>
          <w:rFonts w:cs="David"/>
          <w:b/>
          <w:bCs/>
          <w:rtl/>
        </w:rPr>
        <w:t xml:space="preserve">פרוטוקול מס' </w:t>
      </w:r>
      <w:r w:rsidRPr="00A6582B">
        <w:rPr>
          <w:rFonts w:cs="David" w:hint="cs"/>
          <w:b/>
          <w:bCs/>
          <w:rtl/>
        </w:rPr>
        <w:t>149</w:t>
      </w:r>
    </w:p>
    <w:p w14:paraId="4DC20EF9" w14:textId="77777777" w:rsidR="00A6582B" w:rsidRPr="00A6582B" w:rsidRDefault="00A6582B" w:rsidP="00A6582B">
      <w:pPr>
        <w:bidi/>
        <w:jc w:val="center"/>
        <w:outlineLvl w:val="0"/>
        <w:rPr>
          <w:rFonts w:cs="David" w:hint="cs"/>
          <w:b/>
          <w:bCs/>
          <w:rtl/>
        </w:rPr>
      </w:pPr>
      <w:r w:rsidRPr="00A6582B">
        <w:rPr>
          <w:rFonts w:cs="David"/>
          <w:b/>
          <w:bCs/>
          <w:rtl/>
        </w:rPr>
        <w:t>מישיב</w:t>
      </w:r>
      <w:r w:rsidRPr="00A6582B">
        <w:rPr>
          <w:rFonts w:cs="David" w:hint="cs"/>
          <w:b/>
          <w:bCs/>
          <w:rtl/>
        </w:rPr>
        <w:t>ת ועדת הכנסת</w:t>
      </w:r>
    </w:p>
    <w:p w14:paraId="28C55295" w14:textId="77777777" w:rsidR="00A6582B" w:rsidRPr="00A6582B" w:rsidRDefault="00A6582B" w:rsidP="00A6582B">
      <w:pPr>
        <w:bidi/>
        <w:jc w:val="center"/>
        <w:rPr>
          <w:rFonts w:cs="David"/>
          <w:b/>
          <w:bCs/>
          <w:u w:val="single"/>
          <w:rtl/>
        </w:rPr>
      </w:pPr>
      <w:r w:rsidRPr="00A6582B">
        <w:rPr>
          <w:rFonts w:cs="David" w:hint="cs"/>
          <w:b/>
          <w:bCs/>
          <w:u w:val="single"/>
          <w:rtl/>
        </w:rPr>
        <w:t>יום שלישי, כ"ז בשבט התשע"א (1 בפברואר 2011), שעה 12:15</w:t>
      </w:r>
      <w:r w:rsidRPr="00A6582B">
        <w:rPr>
          <w:rFonts w:cs="David"/>
          <w:b/>
          <w:bCs/>
          <w:u w:val="single"/>
          <w:rtl/>
        </w:rPr>
        <w:t xml:space="preserve"> </w:t>
      </w:r>
    </w:p>
    <w:p w14:paraId="34FDD5BA" w14:textId="77777777" w:rsidR="00A6582B" w:rsidRPr="00A6582B" w:rsidRDefault="00A6582B" w:rsidP="00A6582B">
      <w:pPr>
        <w:bidi/>
        <w:rPr>
          <w:rFonts w:cs="David"/>
          <w:b/>
          <w:bCs/>
          <w:u w:val="single"/>
          <w:rtl/>
        </w:rPr>
      </w:pPr>
    </w:p>
    <w:p w14:paraId="08FD11DF" w14:textId="77777777" w:rsidR="00A6582B" w:rsidRPr="00A6582B" w:rsidRDefault="00A6582B" w:rsidP="00A6582B">
      <w:pPr>
        <w:bidi/>
        <w:jc w:val="both"/>
        <w:rPr>
          <w:rFonts w:cs="David" w:hint="cs"/>
          <w:rtl/>
        </w:rPr>
      </w:pPr>
      <w:r w:rsidRPr="00A6582B">
        <w:rPr>
          <w:rFonts w:cs="David" w:hint="cs"/>
          <w:b/>
          <w:bCs/>
          <w:u w:val="single"/>
          <w:rtl/>
        </w:rPr>
        <w:t>סדר היום</w:t>
      </w:r>
      <w:r w:rsidRPr="00A6582B">
        <w:rPr>
          <w:rFonts w:cs="David"/>
          <w:b/>
          <w:bCs/>
          <w:u w:val="single"/>
          <w:rtl/>
        </w:rPr>
        <w:t>:</w:t>
      </w:r>
      <w:r w:rsidRPr="00A6582B">
        <w:rPr>
          <w:rFonts w:cs="David"/>
          <w:rtl/>
        </w:rPr>
        <w:t xml:space="preserve"> </w:t>
      </w:r>
      <w:r w:rsidRPr="00A6582B">
        <w:rPr>
          <w:rFonts w:cs="David" w:hint="cs"/>
          <w:rtl/>
        </w:rPr>
        <w:t xml:space="preserve"> </w:t>
      </w:r>
    </w:p>
    <w:p w14:paraId="6FA34E8F" w14:textId="77777777" w:rsidR="00A6582B" w:rsidRPr="00A6582B" w:rsidRDefault="00A6582B" w:rsidP="00A6582B">
      <w:pPr>
        <w:bidi/>
        <w:jc w:val="both"/>
        <w:rPr>
          <w:rFonts w:cs="David" w:hint="cs"/>
          <w:rtl/>
        </w:rPr>
      </w:pPr>
      <w:r w:rsidRPr="00A6582B">
        <w:rPr>
          <w:rFonts w:cs="David" w:hint="cs"/>
          <w:rtl/>
        </w:rPr>
        <w:t>הצעות לסדר-היום בנושאים הבאים:</w:t>
      </w:r>
    </w:p>
    <w:p w14:paraId="6709A6C7" w14:textId="77777777" w:rsidR="00A6582B" w:rsidRPr="00A6582B" w:rsidRDefault="00A6582B" w:rsidP="00A6582B">
      <w:pPr>
        <w:bidi/>
        <w:jc w:val="both"/>
        <w:rPr>
          <w:rFonts w:cs="David" w:hint="cs"/>
          <w:rtl/>
        </w:rPr>
      </w:pPr>
      <w:r w:rsidRPr="00A6582B">
        <w:rPr>
          <w:rFonts w:cs="David" w:hint="cs"/>
          <w:rtl/>
        </w:rPr>
        <w:t xml:space="preserve">א. הצורך בהקמת ועדת חקירה פרלמנטרית שתבדוק קרנות מחוץ לארץ ומדינות המממנות ארגונים ישראליים הנוטלים חלק במסע הדה-לגיטימציה לפגיעה בחיילי צה"ל </w:t>
      </w:r>
      <w:r w:rsidRPr="00A6582B">
        <w:rPr>
          <w:rFonts w:cs="David"/>
          <w:rtl/>
        </w:rPr>
        <w:t>–</w:t>
      </w:r>
      <w:r w:rsidRPr="00A6582B">
        <w:rPr>
          <w:rFonts w:cs="David" w:hint="cs"/>
          <w:rtl/>
        </w:rPr>
        <w:t xml:space="preserve"> של חברת הכנסת פניה קירשנבאום (4657);</w:t>
      </w:r>
    </w:p>
    <w:p w14:paraId="7850109B" w14:textId="77777777" w:rsidR="00A6582B" w:rsidRPr="00A6582B" w:rsidRDefault="00A6582B" w:rsidP="00A6582B">
      <w:pPr>
        <w:bidi/>
        <w:jc w:val="both"/>
        <w:rPr>
          <w:rFonts w:cs="David" w:hint="cs"/>
          <w:rtl/>
        </w:rPr>
      </w:pPr>
      <w:r w:rsidRPr="00A6582B">
        <w:rPr>
          <w:rFonts w:cs="David" w:hint="cs"/>
          <w:rtl/>
        </w:rPr>
        <w:t xml:space="preserve">ב. הצורך בהקמת ועדת חקירה פרלמנטרית שתבדוק מעורבות גופים וממשלות זרות במימון פעולות המופנות כנגד המדינה ובניסיונות לרכישה מאורגנת של אדמותיה </w:t>
      </w:r>
      <w:r w:rsidRPr="00A6582B">
        <w:rPr>
          <w:rFonts w:cs="David"/>
          <w:rtl/>
        </w:rPr>
        <w:t>–</w:t>
      </w:r>
      <w:r w:rsidRPr="00A6582B">
        <w:rPr>
          <w:rFonts w:cs="David" w:hint="cs"/>
          <w:rtl/>
        </w:rPr>
        <w:t xml:space="preserve"> של חבר הכנסת דני דנון  (4670). </w:t>
      </w:r>
    </w:p>
    <w:p w14:paraId="329A153A" w14:textId="77777777" w:rsidR="00A6582B" w:rsidRPr="00A6582B" w:rsidRDefault="00A6582B" w:rsidP="00A6582B">
      <w:pPr>
        <w:bidi/>
        <w:jc w:val="both"/>
        <w:rPr>
          <w:rFonts w:cs="David" w:hint="cs"/>
          <w:b/>
          <w:bCs/>
          <w:u w:val="single"/>
          <w:rtl/>
        </w:rPr>
      </w:pPr>
    </w:p>
    <w:p w14:paraId="5C2D22EB" w14:textId="77777777" w:rsidR="00A6582B" w:rsidRPr="00A6582B" w:rsidRDefault="00A6582B" w:rsidP="00A6582B">
      <w:pPr>
        <w:bidi/>
        <w:jc w:val="both"/>
        <w:outlineLvl w:val="0"/>
        <w:rPr>
          <w:rFonts w:cs="David"/>
          <w:b/>
          <w:bCs/>
          <w:u w:val="single"/>
          <w:rtl/>
        </w:rPr>
      </w:pPr>
      <w:r w:rsidRPr="00A6582B">
        <w:rPr>
          <w:rFonts w:cs="David"/>
          <w:b/>
          <w:bCs/>
          <w:u w:val="single"/>
          <w:rtl/>
        </w:rPr>
        <w:t>נכחו:</w:t>
      </w:r>
    </w:p>
    <w:p w14:paraId="4AA16AD6" w14:textId="77777777" w:rsidR="00A6582B" w:rsidRPr="00A6582B" w:rsidRDefault="00A6582B" w:rsidP="00A6582B">
      <w:pPr>
        <w:bidi/>
        <w:jc w:val="both"/>
        <w:outlineLvl w:val="0"/>
        <w:rPr>
          <w:rFonts w:cs="David" w:hint="cs"/>
          <w:rtl/>
        </w:rPr>
      </w:pPr>
      <w:r w:rsidRPr="00A6582B">
        <w:rPr>
          <w:rFonts w:cs="David"/>
          <w:b/>
          <w:bCs/>
          <w:u w:val="single"/>
          <w:rtl/>
        </w:rPr>
        <w:t>חברי הוועדה</w:t>
      </w:r>
      <w:r w:rsidRPr="00A6582B">
        <w:rPr>
          <w:rFonts w:cs="David"/>
          <w:rtl/>
        </w:rPr>
        <w:t>:</w:t>
      </w:r>
      <w:r w:rsidRPr="00A6582B">
        <w:rPr>
          <w:rFonts w:cs="David"/>
          <w:rtl/>
        </w:rPr>
        <w:tab/>
      </w:r>
    </w:p>
    <w:p w14:paraId="2D8C68F0" w14:textId="77777777" w:rsidR="00A6582B" w:rsidRPr="00A6582B" w:rsidRDefault="00A6582B" w:rsidP="00A6582B">
      <w:pPr>
        <w:bidi/>
        <w:jc w:val="both"/>
        <w:outlineLvl w:val="0"/>
        <w:rPr>
          <w:rFonts w:cs="David" w:hint="cs"/>
          <w:rtl/>
        </w:rPr>
      </w:pPr>
      <w:r w:rsidRPr="00A6582B">
        <w:rPr>
          <w:rFonts w:cs="David" w:hint="cs"/>
          <w:rtl/>
        </w:rPr>
        <w:t xml:space="preserve">יריב לוין </w:t>
      </w:r>
      <w:r w:rsidRPr="00A6582B">
        <w:rPr>
          <w:rFonts w:cs="David"/>
          <w:rtl/>
        </w:rPr>
        <w:t>–</w:t>
      </w:r>
      <w:r w:rsidRPr="00A6582B">
        <w:rPr>
          <w:rFonts w:cs="David" w:hint="cs"/>
          <w:rtl/>
        </w:rPr>
        <w:t xml:space="preserve"> היו"ר</w:t>
      </w:r>
    </w:p>
    <w:p w14:paraId="7EA286D1" w14:textId="77777777" w:rsidR="00A6582B" w:rsidRPr="00A6582B" w:rsidRDefault="00A6582B" w:rsidP="00A6582B">
      <w:pPr>
        <w:bidi/>
        <w:jc w:val="both"/>
        <w:outlineLvl w:val="0"/>
        <w:rPr>
          <w:rFonts w:cs="David" w:hint="cs"/>
          <w:rtl/>
        </w:rPr>
      </w:pPr>
      <w:r w:rsidRPr="00A6582B">
        <w:rPr>
          <w:rFonts w:cs="David" w:hint="cs"/>
          <w:rtl/>
        </w:rPr>
        <w:t>נינו אבסדזה</w:t>
      </w:r>
    </w:p>
    <w:p w14:paraId="3C1AF2A4" w14:textId="77777777" w:rsidR="00A6582B" w:rsidRPr="00A6582B" w:rsidRDefault="00A6582B" w:rsidP="00A6582B">
      <w:pPr>
        <w:bidi/>
        <w:jc w:val="both"/>
        <w:outlineLvl w:val="0"/>
        <w:rPr>
          <w:rFonts w:cs="David" w:hint="cs"/>
          <w:rtl/>
        </w:rPr>
      </w:pPr>
      <w:r w:rsidRPr="00A6582B">
        <w:rPr>
          <w:rFonts w:cs="David" w:hint="cs"/>
          <w:rtl/>
        </w:rPr>
        <w:t>עפו אגבאריה</w:t>
      </w:r>
    </w:p>
    <w:p w14:paraId="70DB5B03" w14:textId="77777777" w:rsidR="00A6582B" w:rsidRPr="00A6582B" w:rsidRDefault="00A6582B" w:rsidP="00A6582B">
      <w:pPr>
        <w:bidi/>
        <w:jc w:val="both"/>
        <w:outlineLvl w:val="0"/>
        <w:rPr>
          <w:rFonts w:cs="David" w:hint="cs"/>
          <w:rtl/>
        </w:rPr>
      </w:pPr>
      <w:r w:rsidRPr="00A6582B">
        <w:rPr>
          <w:rFonts w:cs="David" w:hint="cs"/>
          <w:rtl/>
        </w:rPr>
        <w:t>חיים אורון</w:t>
      </w:r>
    </w:p>
    <w:p w14:paraId="2A3F6F56" w14:textId="77777777" w:rsidR="00A6582B" w:rsidRPr="00A6582B" w:rsidRDefault="00A6582B" w:rsidP="00A6582B">
      <w:pPr>
        <w:bidi/>
        <w:jc w:val="both"/>
        <w:outlineLvl w:val="0"/>
        <w:rPr>
          <w:rFonts w:cs="David" w:hint="cs"/>
          <w:rtl/>
        </w:rPr>
      </w:pPr>
      <w:r w:rsidRPr="00A6582B">
        <w:rPr>
          <w:rFonts w:cs="David" w:hint="cs"/>
          <w:rtl/>
        </w:rPr>
        <w:t>רוברט אילטוב</w:t>
      </w:r>
    </w:p>
    <w:p w14:paraId="5E9F09C9" w14:textId="77777777" w:rsidR="00A6582B" w:rsidRPr="00A6582B" w:rsidRDefault="00A6582B" w:rsidP="00A6582B">
      <w:pPr>
        <w:bidi/>
        <w:jc w:val="both"/>
        <w:outlineLvl w:val="0"/>
        <w:rPr>
          <w:rFonts w:cs="David" w:hint="cs"/>
          <w:rtl/>
        </w:rPr>
      </w:pPr>
      <w:r w:rsidRPr="00A6582B">
        <w:rPr>
          <w:rFonts w:cs="David" w:hint="cs"/>
          <w:rtl/>
        </w:rPr>
        <w:t>מיכאל בן-ארי</w:t>
      </w:r>
    </w:p>
    <w:p w14:paraId="1647522B" w14:textId="77777777" w:rsidR="00A6582B" w:rsidRPr="00A6582B" w:rsidRDefault="00A6582B" w:rsidP="00A6582B">
      <w:pPr>
        <w:bidi/>
        <w:jc w:val="both"/>
        <w:outlineLvl w:val="0"/>
        <w:rPr>
          <w:rFonts w:cs="David" w:hint="cs"/>
          <w:rtl/>
        </w:rPr>
      </w:pPr>
      <w:r w:rsidRPr="00A6582B">
        <w:rPr>
          <w:rFonts w:cs="David" w:hint="cs"/>
          <w:rtl/>
        </w:rPr>
        <w:t>דניאל בן-סימון</w:t>
      </w:r>
    </w:p>
    <w:p w14:paraId="4927EF8C" w14:textId="77777777" w:rsidR="00A6582B" w:rsidRPr="00A6582B" w:rsidRDefault="00A6582B" w:rsidP="00A6582B">
      <w:pPr>
        <w:bidi/>
        <w:jc w:val="both"/>
        <w:outlineLvl w:val="0"/>
        <w:rPr>
          <w:rFonts w:cs="David" w:hint="cs"/>
          <w:rtl/>
        </w:rPr>
      </w:pPr>
      <w:r w:rsidRPr="00A6582B">
        <w:rPr>
          <w:rFonts w:cs="David" w:hint="cs"/>
          <w:rtl/>
        </w:rPr>
        <w:t xml:space="preserve">אילן גילאון </w:t>
      </w:r>
    </w:p>
    <w:p w14:paraId="1C1DA2FB" w14:textId="77777777" w:rsidR="00A6582B" w:rsidRPr="00A6582B" w:rsidRDefault="00A6582B" w:rsidP="00A6582B">
      <w:pPr>
        <w:bidi/>
        <w:jc w:val="both"/>
        <w:outlineLvl w:val="0"/>
        <w:rPr>
          <w:rFonts w:cs="David" w:hint="cs"/>
          <w:rtl/>
        </w:rPr>
      </w:pPr>
      <w:r w:rsidRPr="00A6582B">
        <w:rPr>
          <w:rFonts w:cs="David" w:hint="cs"/>
          <w:rtl/>
        </w:rPr>
        <w:t>דני דנון</w:t>
      </w:r>
    </w:p>
    <w:p w14:paraId="380237D9" w14:textId="77777777" w:rsidR="00A6582B" w:rsidRPr="00A6582B" w:rsidRDefault="00A6582B" w:rsidP="00A6582B">
      <w:pPr>
        <w:bidi/>
        <w:jc w:val="both"/>
        <w:outlineLvl w:val="0"/>
        <w:rPr>
          <w:rFonts w:cs="David" w:hint="cs"/>
          <w:rtl/>
        </w:rPr>
      </w:pPr>
      <w:r w:rsidRPr="00A6582B">
        <w:rPr>
          <w:rFonts w:cs="David" w:hint="cs"/>
          <w:rtl/>
        </w:rPr>
        <w:t>ניצן הורוביץ</w:t>
      </w:r>
    </w:p>
    <w:p w14:paraId="4825504E" w14:textId="77777777" w:rsidR="00A6582B" w:rsidRPr="00A6582B" w:rsidRDefault="00A6582B" w:rsidP="00A6582B">
      <w:pPr>
        <w:bidi/>
        <w:jc w:val="both"/>
        <w:outlineLvl w:val="0"/>
        <w:rPr>
          <w:rFonts w:cs="David" w:hint="cs"/>
          <w:rtl/>
        </w:rPr>
      </w:pPr>
      <w:r w:rsidRPr="00A6582B">
        <w:rPr>
          <w:rFonts w:cs="David" w:hint="cs"/>
          <w:rtl/>
        </w:rPr>
        <w:t>נסים זאב</w:t>
      </w:r>
    </w:p>
    <w:p w14:paraId="5A869D52" w14:textId="77777777" w:rsidR="00A6582B" w:rsidRPr="00A6582B" w:rsidRDefault="00A6582B" w:rsidP="00A6582B">
      <w:pPr>
        <w:bidi/>
        <w:jc w:val="both"/>
        <w:outlineLvl w:val="0"/>
        <w:rPr>
          <w:rFonts w:cs="David" w:hint="cs"/>
          <w:rtl/>
        </w:rPr>
      </w:pPr>
      <w:r w:rsidRPr="00A6582B">
        <w:rPr>
          <w:rFonts w:cs="David" w:hint="cs"/>
          <w:rtl/>
        </w:rPr>
        <w:t xml:space="preserve">אורית זוארץ </w:t>
      </w:r>
    </w:p>
    <w:p w14:paraId="794E3C96" w14:textId="77777777" w:rsidR="00A6582B" w:rsidRPr="00A6582B" w:rsidRDefault="00A6582B" w:rsidP="00A6582B">
      <w:pPr>
        <w:bidi/>
        <w:jc w:val="both"/>
        <w:outlineLvl w:val="0"/>
        <w:rPr>
          <w:rFonts w:cs="David" w:hint="cs"/>
          <w:rtl/>
        </w:rPr>
      </w:pPr>
      <w:r w:rsidRPr="00A6582B">
        <w:rPr>
          <w:rFonts w:cs="David" w:hint="cs"/>
          <w:rtl/>
        </w:rPr>
        <w:t>ג'מאל זחאלקה</w:t>
      </w:r>
    </w:p>
    <w:p w14:paraId="4977329D" w14:textId="77777777" w:rsidR="00A6582B" w:rsidRPr="00A6582B" w:rsidRDefault="00A6582B" w:rsidP="00A6582B">
      <w:pPr>
        <w:bidi/>
        <w:jc w:val="both"/>
        <w:outlineLvl w:val="0"/>
        <w:rPr>
          <w:rFonts w:cs="David" w:hint="cs"/>
          <w:rtl/>
        </w:rPr>
      </w:pPr>
      <w:r w:rsidRPr="00A6582B">
        <w:rPr>
          <w:rFonts w:cs="David" w:hint="cs"/>
          <w:rtl/>
        </w:rPr>
        <w:t>ציפי חוטובלי</w:t>
      </w:r>
    </w:p>
    <w:p w14:paraId="7CDD8F11" w14:textId="77777777" w:rsidR="00A6582B" w:rsidRPr="00A6582B" w:rsidRDefault="00A6582B" w:rsidP="00A6582B">
      <w:pPr>
        <w:bidi/>
        <w:jc w:val="both"/>
        <w:outlineLvl w:val="0"/>
        <w:rPr>
          <w:rFonts w:cs="David" w:hint="cs"/>
          <w:rtl/>
        </w:rPr>
      </w:pPr>
      <w:r w:rsidRPr="00A6582B">
        <w:rPr>
          <w:rFonts w:cs="David" w:hint="cs"/>
          <w:rtl/>
        </w:rPr>
        <w:t>דב חנין</w:t>
      </w:r>
    </w:p>
    <w:p w14:paraId="5AC67DCE" w14:textId="77777777" w:rsidR="00A6582B" w:rsidRPr="00A6582B" w:rsidRDefault="00A6582B" w:rsidP="00A6582B">
      <w:pPr>
        <w:bidi/>
        <w:jc w:val="both"/>
        <w:outlineLvl w:val="0"/>
        <w:rPr>
          <w:rFonts w:cs="David" w:hint="cs"/>
          <w:rtl/>
        </w:rPr>
      </w:pPr>
      <w:r w:rsidRPr="00A6582B">
        <w:rPr>
          <w:rFonts w:cs="David" w:hint="cs"/>
          <w:rtl/>
        </w:rPr>
        <w:t>אחמד טיבי</w:t>
      </w:r>
    </w:p>
    <w:p w14:paraId="0BD520C8" w14:textId="77777777" w:rsidR="00A6582B" w:rsidRPr="00A6582B" w:rsidRDefault="00A6582B" w:rsidP="00A6582B">
      <w:pPr>
        <w:bidi/>
        <w:jc w:val="both"/>
        <w:outlineLvl w:val="0"/>
        <w:rPr>
          <w:rFonts w:cs="David" w:hint="cs"/>
          <w:rtl/>
        </w:rPr>
      </w:pPr>
      <w:r w:rsidRPr="00A6582B">
        <w:rPr>
          <w:rFonts w:cs="David" w:hint="cs"/>
          <w:rtl/>
        </w:rPr>
        <w:t>איתן כבל</w:t>
      </w:r>
    </w:p>
    <w:p w14:paraId="0A573D13" w14:textId="77777777" w:rsidR="00A6582B" w:rsidRPr="00A6582B" w:rsidRDefault="00A6582B" w:rsidP="00A6582B">
      <w:pPr>
        <w:bidi/>
        <w:jc w:val="both"/>
        <w:outlineLvl w:val="0"/>
        <w:rPr>
          <w:rFonts w:cs="David" w:hint="cs"/>
          <w:rtl/>
        </w:rPr>
      </w:pPr>
      <w:r w:rsidRPr="00A6582B">
        <w:rPr>
          <w:rFonts w:cs="David" w:hint="cs"/>
          <w:rtl/>
        </w:rPr>
        <w:t>שלמה מולה</w:t>
      </w:r>
    </w:p>
    <w:p w14:paraId="4FCEC004" w14:textId="77777777" w:rsidR="00A6582B" w:rsidRPr="00A6582B" w:rsidRDefault="00A6582B" w:rsidP="00A6582B">
      <w:pPr>
        <w:bidi/>
        <w:jc w:val="both"/>
        <w:outlineLvl w:val="0"/>
        <w:rPr>
          <w:rFonts w:cs="David" w:hint="cs"/>
          <w:rtl/>
        </w:rPr>
      </w:pPr>
      <w:r w:rsidRPr="00A6582B">
        <w:rPr>
          <w:rFonts w:cs="David" w:hint="cs"/>
          <w:rtl/>
        </w:rPr>
        <w:t>אברהם מיכאלי</w:t>
      </w:r>
    </w:p>
    <w:p w14:paraId="49A9498C" w14:textId="77777777" w:rsidR="00A6582B" w:rsidRPr="00A6582B" w:rsidRDefault="00A6582B" w:rsidP="00A6582B">
      <w:pPr>
        <w:bidi/>
        <w:jc w:val="both"/>
        <w:outlineLvl w:val="0"/>
        <w:rPr>
          <w:rFonts w:cs="David" w:hint="cs"/>
          <w:rtl/>
        </w:rPr>
      </w:pPr>
      <w:r w:rsidRPr="00A6582B">
        <w:rPr>
          <w:rFonts w:cs="David" w:hint="cs"/>
          <w:rtl/>
        </w:rPr>
        <w:t>אנסטסיה מיכאלי</w:t>
      </w:r>
    </w:p>
    <w:p w14:paraId="7E774F81" w14:textId="77777777" w:rsidR="00A6582B" w:rsidRPr="00A6582B" w:rsidRDefault="00A6582B" w:rsidP="00A6582B">
      <w:pPr>
        <w:bidi/>
        <w:jc w:val="both"/>
        <w:outlineLvl w:val="0"/>
        <w:rPr>
          <w:rFonts w:cs="David" w:hint="cs"/>
          <w:rtl/>
        </w:rPr>
      </w:pPr>
      <w:r w:rsidRPr="00A6582B">
        <w:rPr>
          <w:rFonts w:cs="David" w:hint="cs"/>
          <w:rtl/>
        </w:rPr>
        <w:t xml:space="preserve">פניה קירשנבאום </w:t>
      </w:r>
    </w:p>
    <w:p w14:paraId="42320B4A" w14:textId="77777777" w:rsidR="00A6582B" w:rsidRPr="00A6582B" w:rsidRDefault="00A6582B" w:rsidP="00A6582B">
      <w:pPr>
        <w:bidi/>
        <w:jc w:val="both"/>
        <w:outlineLvl w:val="0"/>
        <w:rPr>
          <w:rFonts w:cs="David" w:hint="cs"/>
          <w:rtl/>
        </w:rPr>
      </w:pPr>
      <w:r w:rsidRPr="00A6582B">
        <w:rPr>
          <w:rFonts w:cs="David" w:hint="cs"/>
          <w:rtl/>
        </w:rPr>
        <w:t xml:space="preserve">דוד רותם </w:t>
      </w:r>
    </w:p>
    <w:p w14:paraId="14E7E070" w14:textId="77777777" w:rsidR="00A6582B" w:rsidRPr="00A6582B" w:rsidRDefault="00A6582B" w:rsidP="00A6582B">
      <w:pPr>
        <w:bidi/>
        <w:jc w:val="both"/>
        <w:outlineLvl w:val="0"/>
        <w:rPr>
          <w:rFonts w:cs="David" w:hint="cs"/>
          <w:rtl/>
        </w:rPr>
      </w:pPr>
    </w:p>
    <w:p w14:paraId="1E99F844" w14:textId="77777777" w:rsidR="00A6582B" w:rsidRPr="00A6582B" w:rsidRDefault="00A6582B" w:rsidP="00A6582B">
      <w:pPr>
        <w:bidi/>
        <w:jc w:val="both"/>
        <w:outlineLvl w:val="0"/>
        <w:rPr>
          <w:rFonts w:cs="David" w:hint="cs"/>
          <w:b/>
          <w:bCs/>
          <w:u w:val="single"/>
          <w:rtl/>
        </w:rPr>
      </w:pPr>
      <w:r w:rsidRPr="00A6582B">
        <w:rPr>
          <w:rFonts w:cs="David" w:hint="cs"/>
          <w:b/>
          <w:bCs/>
          <w:u w:val="single"/>
          <w:rtl/>
        </w:rPr>
        <w:t>מוזמנים:</w:t>
      </w:r>
    </w:p>
    <w:p w14:paraId="13D5F86F" w14:textId="77777777" w:rsidR="00A6582B" w:rsidRPr="00A6582B" w:rsidRDefault="00A6582B" w:rsidP="00A6582B">
      <w:pPr>
        <w:bidi/>
        <w:jc w:val="both"/>
        <w:outlineLvl w:val="0"/>
        <w:rPr>
          <w:rFonts w:cs="David" w:hint="cs"/>
          <w:rtl/>
        </w:rPr>
      </w:pPr>
      <w:r w:rsidRPr="00A6582B">
        <w:rPr>
          <w:rFonts w:cs="David" w:hint="cs"/>
          <w:rtl/>
        </w:rPr>
        <w:t xml:space="preserve">עו"ד דבי גילד חיו  </w:t>
      </w:r>
      <w:r w:rsidRPr="00A6582B">
        <w:rPr>
          <w:rFonts w:cs="David" w:hint="cs"/>
          <w:rtl/>
        </w:rPr>
        <w:tab/>
        <w:t>- האגודה לזכויות האזרח בישראל</w:t>
      </w:r>
    </w:p>
    <w:p w14:paraId="12A888DA" w14:textId="77777777" w:rsidR="00A6582B" w:rsidRPr="00A6582B" w:rsidRDefault="00A6582B" w:rsidP="00A6582B">
      <w:pPr>
        <w:bidi/>
        <w:jc w:val="both"/>
        <w:outlineLvl w:val="0"/>
        <w:rPr>
          <w:rFonts w:cs="David" w:hint="cs"/>
          <w:rtl/>
        </w:rPr>
      </w:pPr>
      <w:r w:rsidRPr="00A6582B">
        <w:rPr>
          <w:rFonts w:cs="David" w:hint="cs"/>
          <w:rtl/>
        </w:rPr>
        <w:t xml:space="preserve">יריב אופנהיימר  </w:t>
      </w:r>
      <w:r w:rsidRPr="00A6582B">
        <w:rPr>
          <w:rFonts w:cs="David" w:hint="cs"/>
          <w:rtl/>
        </w:rPr>
        <w:tab/>
        <w:t>- מזכ"ל "שלום עכשיו"</w:t>
      </w:r>
    </w:p>
    <w:p w14:paraId="6696D475" w14:textId="77777777" w:rsidR="00A6582B" w:rsidRPr="00A6582B" w:rsidRDefault="00A6582B" w:rsidP="00A6582B">
      <w:pPr>
        <w:bidi/>
        <w:jc w:val="both"/>
        <w:outlineLvl w:val="0"/>
        <w:rPr>
          <w:rFonts w:cs="David" w:hint="cs"/>
          <w:rtl/>
        </w:rPr>
      </w:pPr>
    </w:p>
    <w:p w14:paraId="43616E5C" w14:textId="77777777" w:rsidR="00A6582B" w:rsidRPr="00A6582B" w:rsidRDefault="00A6582B" w:rsidP="00A6582B">
      <w:pPr>
        <w:bidi/>
        <w:jc w:val="both"/>
        <w:outlineLvl w:val="0"/>
        <w:rPr>
          <w:rFonts w:cs="David" w:hint="cs"/>
          <w:rtl/>
        </w:rPr>
      </w:pPr>
      <w:r w:rsidRPr="00A6582B">
        <w:rPr>
          <w:rFonts w:cs="David" w:hint="cs"/>
          <w:b/>
          <w:bCs/>
          <w:u w:val="single"/>
          <w:rtl/>
        </w:rPr>
        <w:t>ייעוץ משפטי:</w:t>
      </w:r>
    </w:p>
    <w:p w14:paraId="0BD3A1CE" w14:textId="77777777" w:rsidR="00A6582B" w:rsidRPr="00A6582B" w:rsidRDefault="00A6582B" w:rsidP="00A6582B">
      <w:pPr>
        <w:bidi/>
        <w:jc w:val="both"/>
        <w:outlineLvl w:val="0"/>
        <w:rPr>
          <w:rFonts w:cs="David" w:hint="cs"/>
          <w:rtl/>
        </w:rPr>
      </w:pPr>
      <w:r w:rsidRPr="00A6582B">
        <w:rPr>
          <w:rFonts w:cs="David" w:hint="cs"/>
          <w:rtl/>
        </w:rPr>
        <w:t xml:space="preserve">היועץ המשפטי לכנסת איל ינון </w:t>
      </w:r>
    </w:p>
    <w:p w14:paraId="50F32245" w14:textId="77777777" w:rsidR="00A6582B" w:rsidRPr="00A6582B" w:rsidRDefault="00A6582B" w:rsidP="00A6582B">
      <w:pPr>
        <w:bidi/>
        <w:jc w:val="both"/>
        <w:outlineLvl w:val="0"/>
        <w:rPr>
          <w:rFonts w:cs="David" w:hint="cs"/>
          <w:rtl/>
        </w:rPr>
      </w:pPr>
      <w:r w:rsidRPr="00A6582B">
        <w:rPr>
          <w:rFonts w:cs="David" w:hint="cs"/>
          <w:rtl/>
        </w:rPr>
        <w:t xml:space="preserve">ארבל אסטרחן </w:t>
      </w:r>
    </w:p>
    <w:p w14:paraId="1A768104" w14:textId="77777777" w:rsidR="00A6582B" w:rsidRPr="00A6582B" w:rsidRDefault="00A6582B" w:rsidP="00A6582B">
      <w:pPr>
        <w:bidi/>
        <w:jc w:val="both"/>
        <w:outlineLvl w:val="0"/>
        <w:rPr>
          <w:rFonts w:cs="David" w:hint="cs"/>
          <w:rtl/>
        </w:rPr>
      </w:pPr>
    </w:p>
    <w:p w14:paraId="4F404906" w14:textId="77777777" w:rsidR="00A6582B" w:rsidRPr="00A6582B" w:rsidRDefault="00A6582B" w:rsidP="00A6582B">
      <w:pPr>
        <w:bidi/>
        <w:jc w:val="both"/>
        <w:outlineLvl w:val="0"/>
        <w:rPr>
          <w:rFonts w:cs="David" w:hint="cs"/>
          <w:rtl/>
        </w:rPr>
      </w:pPr>
    </w:p>
    <w:p w14:paraId="703E4B76" w14:textId="77777777" w:rsidR="00A6582B" w:rsidRPr="00A6582B" w:rsidRDefault="00A6582B" w:rsidP="00A6582B">
      <w:pPr>
        <w:bidi/>
        <w:jc w:val="both"/>
        <w:outlineLvl w:val="0"/>
        <w:rPr>
          <w:rFonts w:cs="David"/>
          <w:rtl/>
        </w:rPr>
      </w:pPr>
      <w:r w:rsidRPr="00A6582B">
        <w:rPr>
          <w:rFonts w:cs="David"/>
          <w:b/>
          <w:bCs/>
          <w:u w:val="single"/>
          <w:rtl/>
        </w:rPr>
        <w:t>מנהלת הוועדה</w:t>
      </w:r>
      <w:r w:rsidRPr="00A6582B">
        <w:rPr>
          <w:rFonts w:cs="David"/>
          <w:rtl/>
        </w:rPr>
        <w:t>:</w:t>
      </w:r>
      <w:r w:rsidRPr="00A6582B">
        <w:rPr>
          <w:rFonts w:cs="David"/>
          <w:rtl/>
        </w:rPr>
        <w:tab/>
      </w:r>
    </w:p>
    <w:p w14:paraId="20E1D75E" w14:textId="77777777" w:rsidR="00A6582B" w:rsidRPr="00A6582B" w:rsidRDefault="00A6582B" w:rsidP="00A6582B">
      <w:pPr>
        <w:bidi/>
        <w:jc w:val="both"/>
        <w:rPr>
          <w:rFonts w:cs="David" w:hint="cs"/>
          <w:rtl/>
        </w:rPr>
      </w:pPr>
      <w:r w:rsidRPr="00A6582B">
        <w:rPr>
          <w:rFonts w:cs="David" w:hint="cs"/>
          <w:rtl/>
        </w:rPr>
        <w:t>אתי בן-יוסף</w:t>
      </w:r>
    </w:p>
    <w:p w14:paraId="13100166" w14:textId="77777777" w:rsidR="00A6582B" w:rsidRPr="00A6582B" w:rsidRDefault="00A6582B" w:rsidP="00A6582B">
      <w:pPr>
        <w:bidi/>
        <w:jc w:val="both"/>
        <w:outlineLvl w:val="0"/>
        <w:rPr>
          <w:rFonts w:cs="David" w:hint="cs"/>
          <w:b/>
          <w:bCs/>
          <w:u w:val="single"/>
          <w:rtl/>
        </w:rPr>
      </w:pPr>
    </w:p>
    <w:p w14:paraId="68126E22" w14:textId="77777777" w:rsidR="00A6582B" w:rsidRPr="00A6582B" w:rsidRDefault="00A6582B" w:rsidP="00A6582B">
      <w:pPr>
        <w:bidi/>
        <w:jc w:val="both"/>
        <w:outlineLvl w:val="0"/>
        <w:rPr>
          <w:rFonts w:cs="David" w:hint="cs"/>
          <w:rtl/>
        </w:rPr>
      </w:pPr>
      <w:r w:rsidRPr="00A6582B">
        <w:rPr>
          <w:rFonts w:cs="David" w:hint="cs"/>
          <w:b/>
          <w:bCs/>
          <w:u w:val="single"/>
          <w:rtl/>
        </w:rPr>
        <w:t>רשמו</w:t>
      </w:r>
      <w:r w:rsidRPr="00A6582B">
        <w:rPr>
          <w:rFonts w:cs="David"/>
          <w:rtl/>
        </w:rPr>
        <w:t>:</w:t>
      </w:r>
      <w:r w:rsidRPr="00A6582B">
        <w:rPr>
          <w:rFonts w:cs="David"/>
          <w:rtl/>
        </w:rPr>
        <w:tab/>
      </w:r>
    </w:p>
    <w:p w14:paraId="26180484" w14:textId="77777777" w:rsidR="00A6582B" w:rsidRPr="00A6582B" w:rsidRDefault="00A6582B" w:rsidP="00A6582B">
      <w:pPr>
        <w:keepNext/>
        <w:bidi/>
        <w:jc w:val="both"/>
        <w:rPr>
          <w:rFonts w:cs="David" w:hint="cs"/>
          <w:rtl/>
        </w:rPr>
      </w:pPr>
      <w:r w:rsidRPr="00A6582B">
        <w:rPr>
          <w:rFonts w:cs="David" w:hint="cs"/>
          <w:rtl/>
        </w:rPr>
        <w:t>תמר פוליבוי צדיק</w:t>
      </w:r>
    </w:p>
    <w:p w14:paraId="02720097" w14:textId="77777777" w:rsidR="00A6582B" w:rsidRPr="00A6582B" w:rsidRDefault="00A6582B" w:rsidP="00A6582B">
      <w:pPr>
        <w:keepNext/>
        <w:bidi/>
        <w:jc w:val="both"/>
        <w:rPr>
          <w:rFonts w:cs="David" w:hint="cs"/>
          <w:rtl/>
        </w:rPr>
      </w:pPr>
      <w:r w:rsidRPr="00A6582B">
        <w:rPr>
          <w:rFonts w:cs="David" w:hint="cs"/>
          <w:rtl/>
        </w:rPr>
        <w:t>יפה קרינצה</w:t>
      </w:r>
    </w:p>
    <w:p w14:paraId="6A8D6304" w14:textId="77777777" w:rsidR="00A6582B" w:rsidRPr="00A6582B" w:rsidRDefault="00A6582B" w:rsidP="00A6582B">
      <w:pPr>
        <w:keepNext/>
        <w:bidi/>
        <w:jc w:val="both"/>
        <w:rPr>
          <w:rFonts w:cs="David" w:hint="cs"/>
          <w:rtl/>
        </w:rPr>
      </w:pPr>
      <w:r w:rsidRPr="00A6582B">
        <w:rPr>
          <w:rFonts w:cs="David"/>
          <w:rtl/>
        </w:rPr>
        <w:br w:type="page"/>
      </w:r>
    </w:p>
    <w:p w14:paraId="4D1C7934" w14:textId="77777777" w:rsidR="00A6582B" w:rsidRPr="00A6582B" w:rsidRDefault="00A6582B" w:rsidP="00A6582B">
      <w:pPr>
        <w:bidi/>
        <w:jc w:val="center"/>
        <w:rPr>
          <w:rFonts w:cs="David" w:hint="cs"/>
          <w:b/>
          <w:bCs/>
          <w:u w:val="single"/>
          <w:rtl/>
        </w:rPr>
      </w:pPr>
      <w:r w:rsidRPr="00A6582B">
        <w:rPr>
          <w:rFonts w:cs="David" w:hint="cs"/>
          <w:b/>
          <w:bCs/>
          <w:u w:val="single"/>
          <w:rtl/>
        </w:rPr>
        <w:t>הצעות לסדר-היום בנושאים הבאים:</w:t>
      </w:r>
    </w:p>
    <w:p w14:paraId="5862AE2F" w14:textId="77777777" w:rsidR="00A6582B" w:rsidRPr="00A6582B" w:rsidRDefault="00A6582B" w:rsidP="00A6582B">
      <w:pPr>
        <w:bidi/>
        <w:jc w:val="center"/>
        <w:rPr>
          <w:rFonts w:cs="David" w:hint="cs"/>
          <w:b/>
          <w:bCs/>
          <w:u w:val="single"/>
          <w:rtl/>
        </w:rPr>
      </w:pPr>
      <w:r w:rsidRPr="00A6582B">
        <w:rPr>
          <w:rFonts w:cs="David" w:hint="cs"/>
          <w:b/>
          <w:bCs/>
          <w:u w:val="single"/>
          <w:rtl/>
        </w:rPr>
        <w:t xml:space="preserve">א. הצורך בהקמת ועדת חקירה פרלמנטרית שתבדוק קרנות מחוץ לארץ ומדינות המממנות ארגונים ישראליים הנוטלים חלק במסע הדה-לגיטימציה לפגיעה בחיילי צה"ל </w:t>
      </w:r>
      <w:r w:rsidRPr="00A6582B">
        <w:rPr>
          <w:rFonts w:cs="David"/>
          <w:b/>
          <w:bCs/>
          <w:u w:val="single"/>
          <w:rtl/>
        </w:rPr>
        <w:t>–</w:t>
      </w:r>
      <w:r w:rsidRPr="00A6582B">
        <w:rPr>
          <w:rFonts w:cs="David" w:hint="cs"/>
          <w:b/>
          <w:bCs/>
          <w:u w:val="single"/>
          <w:rtl/>
        </w:rPr>
        <w:t xml:space="preserve"> של חברת הכנסת פניה קירשנבאום (4657);</w:t>
      </w:r>
    </w:p>
    <w:p w14:paraId="5CC1294C" w14:textId="77777777" w:rsidR="00A6582B" w:rsidRPr="00A6582B" w:rsidRDefault="00A6582B" w:rsidP="00A6582B">
      <w:pPr>
        <w:bidi/>
        <w:jc w:val="center"/>
        <w:rPr>
          <w:rFonts w:cs="David" w:hint="cs"/>
          <w:b/>
          <w:bCs/>
          <w:u w:val="single"/>
          <w:rtl/>
        </w:rPr>
      </w:pPr>
      <w:r w:rsidRPr="00A6582B">
        <w:rPr>
          <w:rFonts w:cs="David" w:hint="cs"/>
          <w:b/>
          <w:bCs/>
          <w:u w:val="single"/>
          <w:rtl/>
        </w:rPr>
        <w:t xml:space="preserve">ב. הצורך בהקמת ועדת חקירה פרלמנטרית שתבדוק מעורבות גופים וממשלות זרות במימון פעולות המופנות כנגד המדינה ובניסיונות לרכישה מאורגנת של אדמותיה </w:t>
      </w:r>
      <w:r w:rsidRPr="00A6582B">
        <w:rPr>
          <w:rFonts w:cs="David"/>
          <w:b/>
          <w:bCs/>
          <w:u w:val="single"/>
          <w:rtl/>
        </w:rPr>
        <w:t>–</w:t>
      </w:r>
      <w:r w:rsidRPr="00A6582B">
        <w:rPr>
          <w:rFonts w:cs="David" w:hint="cs"/>
          <w:b/>
          <w:bCs/>
          <w:u w:val="single"/>
          <w:rtl/>
        </w:rPr>
        <w:t xml:space="preserve"> של חבר הכנסת דני דנון  (4670)</w:t>
      </w:r>
    </w:p>
    <w:p w14:paraId="795A3BD9" w14:textId="77777777" w:rsidR="00A6582B" w:rsidRPr="00A6582B" w:rsidRDefault="00A6582B" w:rsidP="00A6582B">
      <w:pPr>
        <w:bidi/>
        <w:jc w:val="center"/>
        <w:rPr>
          <w:rFonts w:cs="David" w:hint="cs"/>
          <w:u w:val="single"/>
          <w:rtl/>
        </w:rPr>
      </w:pPr>
    </w:p>
    <w:p w14:paraId="15B6DB9C" w14:textId="77777777" w:rsidR="00A6582B" w:rsidRPr="00A6582B" w:rsidRDefault="00A6582B" w:rsidP="00A6582B">
      <w:pPr>
        <w:bidi/>
        <w:rPr>
          <w:rFonts w:cs="David" w:hint="cs"/>
          <w:rtl/>
        </w:rPr>
      </w:pPr>
      <w:r w:rsidRPr="00A6582B">
        <w:rPr>
          <w:rFonts w:cs="David" w:hint="cs"/>
          <w:u w:val="single"/>
          <w:rtl/>
        </w:rPr>
        <w:t>היו"ר יריב לוין:</w:t>
      </w:r>
    </w:p>
    <w:p w14:paraId="2313B92E" w14:textId="77777777" w:rsidR="00A6582B" w:rsidRPr="00A6582B" w:rsidRDefault="00A6582B" w:rsidP="00A6582B">
      <w:pPr>
        <w:bidi/>
        <w:rPr>
          <w:rFonts w:cs="David" w:hint="cs"/>
          <w:rtl/>
        </w:rPr>
      </w:pPr>
    </w:p>
    <w:p w14:paraId="46B3D474" w14:textId="77777777" w:rsidR="00A6582B" w:rsidRPr="00A6582B" w:rsidRDefault="00A6582B" w:rsidP="00A6582B">
      <w:pPr>
        <w:bidi/>
        <w:jc w:val="both"/>
        <w:rPr>
          <w:rFonts w:cs="David" w:hint="cs"/>
          <w:rtl/>
        </w:rPr>
      </w:pPr>
      <w:r w:rsidRPr="00A6582B">
        <w:rPr>
          <w:rFonts w:cs="David" w:hint="cs"/>
          <w:rtl/>
        </w:rPr>
        <w:tab/>
        <w:t xml:space="preserve">צהרים טובים, אני פותח את הישיבה. על סדר היום דיון בהצעות לסדר-היום בנושאים הבאים, שהועברו אלינו ממליאת הכנסת: א. הצורך בהקמת ועדת חקירה פרלמנטרית שתבדוק קרנות מחוץ לארץ ומדינות המממנות ארגונים ישראליים הנוטלים חלק במסע הדה-לגיטימציה לפגיעה בחיילי צה"ל </w:t>
      </w:r>
      <w:r w:rsidRPr="00A6582B">
        <w:rPr>
          <w:rFonts w:cs="David"/>
          <w:rtl/>
        </w:rPr>
        <w:t>–</w:t>
      </w:r>
      <w:r w:rsidRPr="00A6582B">
        <w:rPr>
          <w:rFonts w:cs="David" w:hint="cs"/>
          <w:rtl/>
        </w:rPr>
        <w:t xml:space="preserve"> של חברת הכנסת פניה קירשנבאום, הצעה מספר 4657; ב. הצעה שעניינה הצורך בהקמת ועדת חקירה פרלמנטרית שתבדוק מעורבות גופים וממשלות זרות במימון פעולות המופנות כנגד המדינה ובניסיונות לרכישה מאורגנת של אדמותיה </w:t>
      </w:r>
      <w:r w:rsidRPr="00A6582B">
        <w:rPr>
          <w:rFonts w:cs="David"/>
          <w:rtl/>
        </w:rPr>
        <w:t>–</w:t>
      </w:r>
      <w:r w:rsidRPr="00A6582B">
        <w:rPr>
          <w:rFonts w:cs="David" w:hint="cs"/>
          <w:rtl/>
        </w:rPr>
        <w:t xml:space="preserve"> של חבר הכנסת דני דנון, הצעה מספר 4670.</w:t>
      </w:r>
    </w:p>
    <w:p w14:paraId="7BEA4F90" w14:textId="77777777" w:rsidR="00A6582B" w:rsidRPr="00A6582B" w:rsidRDefault="00A6582B" w:rsidP="00A6582B">
      <w:pPr>
        <w:bidi/>
        <w:jc w:val="center"/>
        <w:rPr>
          <w:rFonts w:cs="David" w:hint="cs"/>
          <w:rtl/>
        </w:rPr>
      </w:pPr>
    </w:p>
    <w:p w14:paraId="66FB36F4" w14:textId="77777777" w:rsidR="00A6582B" w:rsidRPr="00A6582B" w:rsidRDefault="00A6582B" w:rsidP="00A6582B">
      <w:pPr>
        <w:bidi/>
        <w:ind w:firstLine="720"/>
        <w:jc w:val="both"/>
        <w:rPr>
          <w:rFonts w:cs="David" w:hint="cs"/>
          <w:rtl/>
        </w:rPr>
      </w:pPr>
      <w:r w:rsidRPr="00A6582B">
        <w:rPr>
          <w:rFonts w:cs="David" w:hint="cs"/>
          <w:rtl/>
        </w:rPr>
        <w:t xml:space="preserve">טרם שנתחיל בדיון, היתה בקשה של חבר הכנסת דב חנין להציע הצעה לסדר, ואני כמובן אאפשר לו. בבקשה. </w:t>
      </w:r>
    </w:p>
    <w:p w14:paraId="4E78215B" w14:textId="77777777" w:rsidR="00A6582B" w:rsidRPr="00A6582B" w:rsidRDefault="00A6582B" w:rsidP="00A6582B">
      <w:pPr>
        <w:bidi/>
        <w:ind w:firstLine="720"/>
        <w:jc w:val="both"/>
        <w:rPr>
          <w:rFonts w:cs="David" w:hint="cs"/>
          <w:rtl/>
        </w:rPr>
      </w:pPr>
    </w:p>
    <w:p w14:paraId="71A47D6B"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4E6C5826" w14:textId="77777777" w:rsidR="00A6582B" w:rsidRPr="00A6582B" w:rsidRDefault="00A6582B" w:rsidP="00A6582B">
      <w:pPr>
        <w:bidi/>
        <w:jc w:val="both"/>
        <w:rPr>
          <w:rFonts w:cs="David" w:hint="cs"/>
          <w:u w:val="single"/>
          <w:rtl/>
        </w:rPr>
      </w:pPr>
    </w:p>
    <w:p w14:paraId="2D7E8166" w14:textId="77777777" w:rsidR="00A6582B" w:rsidRPr="00A6582B" w:rsidRDefault="00A6582B" w:rsidP="00A6582B">
      <w:pPr>
        <w:bidi/>
        <w:ind w:firstLine="720"/>
        <w:jc w:val="both"/>
        <w:rPr>
          <w:rFonts w:cs="David" w:hint="cs"/>
          <w:rtl/>
        </w:rPr>
      </w:pPr>
      <w:r w:rsidRPr="00A6582B">
        <w:rPr>
          <w:rFonts w:cs="David" w:hint="cs"/>
          <w:rtl/>
        </w:rPr>
        <w:t xml:space="preserve">תודה רבה, אדוני היושב ראש. ההצעה שלי לסדר נוגעת לחוקתיות ההחלטה להקים ועדת חקירה פרלמנטרית, כפי שהמציעים מבקשים. מקורו של הספק הזה, אדוני היושב ראש, הוא במשטר הפרדת הרשויות שקיים בישראל. הכנסת היא הרשות המחוקקת. היא גם כרשות המחוקקת המסגרת שמפקחת על רשויות המדינה, על רשויות השלטון השונות. הכנסת במדינת ישראל, לפחות עד היום, לא תפקדה כמשטרה, לא תפקדה כבולשת, ולא תפקדה כגורם שחוקר אזרחים ודורש מהם לתת דין וחשבון על פעולותיהם ומעשיהם. </w:t>
      </w:r>
    </w:p>
    <w:p w14:paraId="6936E67E" w14:textId="77777777" w:rsidR="00A6582B" w:rsidRPr="00A6582B" w:rsidRDefault="00A6582B" w:rsidP="00A6582B">
      <w:pPr>
        <w:bidi/>
        <w:ind w:firstLine="720"/>
        <w:jc w:val="both"/>
        <w:rPr>
          <w:rFonts w:cs="David" w:hint="cs"/>
          <w:rtl/>
        </w:rPr>
      </w:pPr>
    </w:p>
    <w:p w14:paraId="7A3551B4" w14:textId="77777777" w:rsidR="00A6582B" w:rsidRPr="00A6582B" w:rsidRDefault="00A6582B" w:rsidP="00A6582B">
      <w:pPr>
        <w:bidi/>
        <w:ind w:firstLine="720"/>
        <w:jc w:val="both"/>
        <w:rPr>
          <w:rFonts w:cs="David" w:hint="cs"/>
          <w:rtl/>
        </w:rPr>
      </w:pPr>
      <w:r w:rsidRPr="00A6582B">
        <w:rPr>
          <w:rFonts w:cs="David" w:hint="cs"/>
          <w:rtl/>
        </w:rPr>
        <w:t xml:space="preserve">סעיף 22 להוראות חוק היסוד קובע את סמכותה של הכנסת למנות ועדות חקירה כדי לחקור דברים שהכנסת קבעה, אבל את הסעיף הזה אדוני היושב ראש צריך לקרוא בכפיפות למשטר הקונסטיטוציוני הכללי של מדינת ישראל. הרי למשל לא יעלה על הדעת, שהכנסת תמנה ועדת חקירה כדי לבדוק התנהלות פלילית למשל. </w:t>
      </w:r>
    </w:p>
    <w:p w14:paraId="6A8C4FBD" w14:textId="77777777" w:rsidR="00A6582B" w:rsidRPr="00A6582B" w:rsidRDefault="00A6582B" w:rsidP="00A6582B">
      <w:pPr>
        <w:bidi/>
        <w:jc w:val="both"/>
        <w:rPr>
          <w:rFonts w:cs="David" w:hint="cs"/>
          <w:u w:val="single"/>
          <w:rtl/>
        </w:rPr>
      </w:pPr>
    </w:p>
    <w:p w14:paraId="23DBEE7D"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758E94E" w14:textId="77777777" w:rsidR="00A6582B" w:rsidRPr="00A6582B" w:rsidRDefault="00A6582B" w:rsidP="00A6582B">
      <w:pPr>
        <w:bidi/>
        <w:jc w:val="both"/>
        <w:rPr>
          <w:rFonts w:cs="David" w:hint="cs"/>
          <w:u w:val="single"/>
          <w:rtl/>
        </w:rPr>
      </w:pPr>
    </w:p>
    <w:p w14:paraId="38FB4282" w14:textId="77777777" w:rsidR="00A6582B" w:rsidRPr="00A6582B" w:rsidRDefault="00A6582B" w:rsidP="00A6582B">
      <w:pPr>
        <w:bidi/>
        <w:jc w:val="both"/>
        <w:rPr>
          <w:rFonts w:cs="David" w:hint="cs"/>
          <w:rtl/>
        </w:rPr>
      </w:pPr>
      <w:r w:rsidRPr="00A6582B">
        <w:rPr>
          <w:rFonts w:cs="David" w:hint="cs"/>
          <w:rtl/>
        </w:rPr>
        <w:tab/>
        <w:t xml:space="preserve">היתה ועדה נגד השחיתות, אולי שכחת את זה </w:t>
      </w:r>
      <w:r w:rsidRPr="00A6582B">
        <w:rPr>
          <w:rFonts w:cs="David"/>
          <w:rtl/>
        </w:rPr>
        <w:t>–</w:t>
      </w:r>
      <w:r w:rsidRPr="00A6582B">
        <w:rPr>
          <w:rFonts w:cs="David" w:hint="cs"/>
          <w:rtl/>
        </w:rPr>
        <w:t xml:space="preserve"> ועדת חקירה פרלמנטרית. 24 ועדות חקירות פרלמנטריות, וחבר הכנסת טיבי שלידך, הוא יושב בראשות ועדת חקירה פרלמנטרית בימים אלה ממש. הצבענו כולנו בעד ועדת החקירה של חבר הכנסת טיבי, שם לא דיברת על חוקתיות. </w:t>
      </w:r>
    </w:p>
    <w:p w14:paraId="1A3341A8" w14:textId="77777777" w:rsidR="00A6582B" w:rsidRPr="00A6582B" w:rsidRDefault="00A6582B" w:rsidP="00A6582B">
      <w:pPr>
        <w:bidi/>
        <w:jc w:val="both"/>
        <w:rPr>
          <w:rFonts w:cs="David" w:hint="cs"/>
          <w:rtl/>
        </w:rPr>
      </w:pPr>
    </w:p>
    <w:p w14:paraId="3B6A87FF"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00F023CC" w14:textId="77777777" w:rsidR="00A6582B" w:rsidRPr="00A6582B" w:rsidRDefault="00A6582B" w:rsidP="00A6582B">
      <w:pPr>
        <w:bidi/>
        <w:jc w:val="both"/>
        <w:rPr>
          <w:rFonts w:cs="David" w:hint="cs"/>
          <w:u w:val="single"/>
          <w:rtl/>
        </w:rPr>
      </w:pPr>
    </w:p>
    <w:p w14:paraId="1799FAA4" w14:textId="77777777" w:rsidR="00A6582B" w:rsidRPr="00A6582B" w:rsidRDefault="00A6582B" w:rsidP="00A6582B">
      <w:pPr>
        <w:bidi/>
        <w:jc w:val="both"/>
        <w:rPr>
          <w:rFonts w:cs="David" w:hint="cs"/>
          <w:rtl/>
        </w:rPr>
      </w:pPr>
      <w:r w:rsidRPr="00A6582B">
        <w:rPr>
          <w:rFonts w:cs="David" w:hint="cs"/>
          <w:rtl/>
        </w:rPr>
        <w:tab/>
        <w:t xml:space="preserve">חבר הכנסת דנון, אני מודה לך על השאלה, אבל אנא תקשיב לתשובה, כי אולי תשתכנע ממנה. </w:t>
      </w:r>
    </w:p>
    <w:p w14:paraId="09311B88" w14:textId="77777777" w:rsidR="00A6582B" w:rsidRPr="00A6582B" w:rsidRDefault="00A6582B" w:rsidP="00A6582B">
      <w:pPr>
        <w:bidi/>
        <w:jc w:val="both"/>
        <w:rPr>
          <w:rFonts w:cs="David" w:hint="cs"/>
          <w:rtl/>
        </w:rPr>
      </w:pPr>
    </w:p>
    <w:p w14:paraId="3BF9E6FE"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7D1F7167" w14:textId="77777777" w:rsidR="00A6582B" w:rsidRPr="00A6582B" w:rsidRDefault="00A6582B" w:rsidP="00A6582B">
      <w:pPr>
        <w:bidi/>
        <w:jc w:val="both"/>
        <w:rPr>
          <w:rFonts w:cs="David" w:hint="cs"/>
          <w:u w:val="single"/>
          <w:rtl/>
        </w:rPr>
      </w:pPr>
    </w:p>
    <w:p w14:paraId="3A4E7DBF" w14:textId="77777777" w:rsidR="00A6582B" w:rsidRPr="00A6582B" w:rsidRDefault="00A6582B" w:rsidP="00A6582B">
      <w:pPr>
        <w:bidi/>
        <w:jc w:val="both"/>
        <w:rPr>
          <w:rFonts w:cs="David" w:hint="cs"/>
          <w:rtl/>
        </w:rPr>
      </w:pPr>
      <w:r w:rsidRPr="00A6582B">
        <w:rPr>
          <w:rFonts w:cs="David" w:hint="cs"/>
          <w:rtl/>
        </w:rPr>
        <w:tab/>
        <w:t xml:space="preserve"> אני מסופק. </w:t>
      </w:r>
    </w:p>
    <w:p w14:paraId="703ACFA4" w14:textId="77777777" w:rsidR="00A6582B" w:rsidRPr="00A6582B" w:rsidRDefault="00A6582B" w:rsidP="00A6582B">
      <w:pPr>
        <w:bidi/>
        <w:jc w:val="both"/>
        <w:rPr>
          <w:rFonts w:cs="David" w:hint="cs"/>
          <w:rtl/>
        </w:rPr>
      </w:pPr>
    </w:p>
    <w:p w14:paraId="1B3CBCD1"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042469AF" w14:textId="77777777" w:rsidR="00A6582B" w:rsidRPr="00A6582B" w:rsidRDefault="00A6582B" w:rsidP="00A6582B">
      <w:pPr>
        <w:bidi/>
        <w:jc w:val="both"/>
        <w:rPr>
          <w:rFonts w:cs="David" w:hint="cs"/>
          <w:u w:val="single"/>
          <w:rtl/>
        </w:rPr>
      </w:pPr>
    </w:p>
    <w:p w14:paraId="03F70431" w14:textId="77777777" w:rsidR="00A6582B" w:rsidRPr="00A6582B" w:rsidRDefault="00A6582B" w:rsidP="00A6582B">
      <w:pPr>
        <w:bidi/>
        <w:jc w:val="both"/>
        <w:rPr>
          <w:rFonts w:cs="David" w:hint="cs"/>
          <w:rtl/>
        </w:rPr>
      </w:pPr>
      <w:r w:rsidRPr="00A6582B">
        <w:rPr>
          <w:rFonts w:cs="David" w:hint="cs"/>
          <w:rtl/>
        </w:rPr>
        <w:tab/>
        <w:t xml:space="preserve"> אז תקשיב לה בלי להשתכנע. תראה, יש הבדל מהותי בין שתי הוועדות שאתה התייחסת אליהן. ועדת החקירה שעומד בראשה חבר הכנסת טיבי היא ועדת חקירה בדיוק לצורך שלשמו יש המנגנון הזה של ועדת חקירה. היא ועדת חקירה, שבוחנת את התנהלותן של רשויות השלטון, נושא שיש לו משמעות ציבורית גדולה. לצורך זה יש ועדות חקירה. </w:t>
      </w:r>
    </w:p>
    <w:p w14:paraId="36688652" w14:textId="77777777" w:rsidR="00A6582B" w:rsidRPr="00A6582B" w:rsidRDefault="00A6582B" w:rsidP="00A6582B">
      <w:pPr>
        <w:bidi/>
        <w:jc w:val="both"/>
        <w:rPr>
          <w:rFonts w:cs="David" w:hint="cs"/>
          <w:rtl/>
        </w:rPr>
      </w:pPr>
    </w:p>
    <w:p w14:paraId="62F5CC4E" w14:textId="77777777" w:rsidR="00A6582B" w:rsidRPr="00A6582B" w:rsidRDefault="00A6582B" w:rsidP="00A6582B">
      <w:pPr>
        <w:keepNext/>
        <w:bidi/>
        <w:jc w:val="both"/>
        <w:rPr>
          <w:rFonts w:cs="David" w:hint="cs"/>
          <w:u w:val="single"/>
          <w:rtl/>
        </w:rPr>
      </w:pPr>
      <w:r w:rsidRPr="00A6582B">
        <w:rPr>
          <w:rFonts w:cs="David" w:hint="cs"/>
          <w:u w:val="single"/>
          <w:rtl/>
        </w:rPr>
        <w:lastRenderedPageBreak/>
        <w:t>דני דנון:</w:t>
      </w:r>
    </w:p>
    <w:p w14:paraId="0AABC859" w14:textId="77777777" w:rsidR="00A6582B" w:rsidRPr="00A6582B" w:rsidRDefault="00A6582B" w:rsidP="00A6582B">
      <w:pPr>
        <w:keepNext/>
        <w:bidi/>
        <w:jc w:val="both"/>
        <w:rPr>
          <w:rFonts w:cs="David" w:hint="cs"/>
          <w:u w:val="single"/>
          <w:rtl/>
        </w:rPr>
      </w:pPr>
    </w:p>
    <w:p w14:paraId="7B31A30B" w14:textId="77777777" w:rsidR="00A6582B" w:rsidRPr="00A6582B" w:rsidRDefault="00A6582B" w:rsidP="00A6582B">
      <w:pPr>
        <w:keepNext/>
        <w:bidi/>
        <w:jc w:val="both"/>
        <w:rPr>
          <w:rFonts w:cs="David" w:hint="cs"/>
          <w:rtl/>
        </w:rPr>
      </w:pPr>
      <w:r w:rsidRPr="00A6582B">
        <w:rPr>
          <w:rFonts w:cs="David" w:hint="cs"/>
          <w:rtl/>
        </w:rPr>
        <w:tab/>
        <w:t xml:space="preserve"> משמעות ציבורית, מי קובע?</w:t>
      </w:r>
    </w:p>
    <w:p w14:paraId="3A48DD59" w14:textId="77777777" w:rsidR="00A6582B" w:rsidRPr="00A6582B" w:rsidRDefault="00A6582B" w:rsidP="00A6582B">
      <w:pPr>
        <w:bidi/>
        <w:jc w:val="both"/>
        <w:rPr>
          <w:rFonts w:cs="David" w:hint="cs"/>
          <w:rtl/>
        </w:rPr>
      </w:pPr>
    </w:p>
    <w:p w14:paraId="18607F0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8F59492" w14:textId="77777777" w:rsidR="00A6582B" w:rsidRPr="00A6582B" w:rsidRDefault="00A6582B" w:rsidP="00A6582B">
      <w:pPr>
        <w:bidi/>
        <w:jc w:val="both"/>
        <w:rPr>
          <w:rFonts w:cs="David" w:hint="cs"/>
          <w:rtl/>
        </w:rPr>
      </w:pPr>
    </w:p>
    <w:p w14:paraId="10516FE5" w14:textId="77777777" w:rsidR="00A6582B" w:rsidRPr="00A6582B" w:rsidRDefault="00A6582B" w:rsidP="00A6582B">
      <w:pPr>
        <w:bidi/>
        <w:jc w:val="both"/>
        <w:rPr>
          <w:rFonts w:cs="David" w:hint="cs"/>
          <w:rtl/>
        </w:rPr>
      </w:pPr>
      <w:r w:rsidRPr="00A6582B">
        <w:rPr>
          <w:rFonts w:cs="David" w:hint="cs"/>
          <w:rtl/>
        </w:rPr>
        <w:tab/>
        <w:t xml:space="preserve"> חברי הכנסת חנין ודנון, זו הצעה לסדר. אנא משפט אחרון. </w:t>
      </w:r>
    </w:p>
    <w:p w14:paraId="1F3E6947" w14:textId="77777777" w:rsidR="00A6582B" w:rsidRPr="00A6582B" w:rsidRDefault="00A6582B" w:rsidP="00A6582B">
      <w:pPr>
        <w:bidi/>
        <w:jc w:val="both"/>
        <w:rPr>
          <w:rFonts w:cs="David" w:hint="cs"/>
          <w:rtl/>
        </w:rPr>
      </w:pPr>
    </w:p>
    <w:p w14:paraId="38598E67"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5EB8D571" w14:textId="77777777" w:rsidR="00A6582B" w:rsidRPr="00A6582B" w:rsidRDefault="00A6582B" w:rsidP="00A6582B">
      <w:pPr>
        <w:bidi/>
        <w:jc w:val="both"/>
        <w:rPr>
          <w:rFonts w:cs="David" w:hint="cs"/>
          <w:u w:val="single"/>
          <w:rtl/>
        </w:rPr>
      </w:pPr>
    </w:p>
    <w:p w14:paraId="73E12996" w14:textId="77777777" w:rsidR="00A6582B" w:rsidRPr="00A6582B" w:rsidRDefault="00A6582B" w:rsidP="00A6582B">
      <w:pPr>
        <w:bidi/>
        <w:jc w:val="both"/>
        <w:rPr>
          <w:rFonts w:cs="David" w:hint="cs"/>
          <w:rtl/>
        </w:rPr>
      </w:pPr>
      <w:r w:rsidRPr="00A6582B">
        <w:rPr>
          <w:rFonts w:cs="David" w:hint="cs"/>
          <w:rtl/>
        </w:rPr>
        <w:tab/>
        <w:t xml:space="preserve"> אני רוצה לסיים ולומר כך, את הוראות סעיף 22 לחוק היסוד צריך לקרוא יחד עם המשטר הקונסטיטוציוני של מדינת ישראל. הכנסת לא חוקרת פעילויות של פרטים, הכנסת לא חוקרת אזרחים, הכנסת לא חוקרת את החברה האזרחית. זה לא מתאים למדינה, שרואה את עצמה כמדינה דמוקרטית. אכן יש תקדים היסטורי, ועדת המשנה של הסנאט שעמד בראשה הסנטור ג'וזף מקארתי המנוח. תקדים גרוע מאוד. </w:t>
      </w:r>
    </w:p>
    <w:p w14:paraId="20056205" w14:textId="77777777" w:rsidR="00A6582B" w:rsidRPr="00A6582B" w:rsidRDefault="00A6582B" w:rsidP="00A6582B">
      <w:pPr>
        <w:bidi/>
        <w:jc w:val="both"/>
        <w:rPr>
          <w:rFonts w:cs="David" w:hint="cs"/>
          <w:rtl/>
        </w:rPr>
      </w:pPr>
    </w:p>
    <w:p w14:paraId="098E1D7B"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C0DABFC" w14:textId="77777777" w:rsidR="00A6582B" w:rsidRPr="00A6582B" w:rsidRDefault="00A6582B" w:rsidP="00A6582B">
      <w:pPr>
        <w:bidi/>
        <w:jc w:val="both"/>
        <w:rPr>
          <w:rFonts w:cs="David" w:hint="cs"/>
          <w:u w:val="single"/>
          <w:rtl/>
        </w:rPr>
      </w:pPr>
    </w:p>
    <w:p w14:paraId="238BB425" w14:textId="77777777" w:rsidR="00A6582B" w:rsidRPr="00A6582B" w:rsidRDefault="00A6582B" w:rsidP="00A6582B">
      <w:pPr>
        <w:bidi/>
        <w:jc w:val="both"/>
        <w:rPr>
          <w:rFonts w:cs="David" w:hint="cs"/>
          <w:rtl/>
        </w:rPr>
      </w:pPr>
      <w:r w:rsidRPr="00A6582B">
        <w:rPr>
          <w:rFonts w:cs="David" w:hint="cs"/>
          <w:rtl/>
        </w:rPr>
        <w:tab/>
        <w:t xml:space="preserve">זאת לא הצעה לסדר, זה כבר דיון. </w:t>
      </w:r>
    </w:p>
    <w:p w14:paraId="418AC1DD" w14:textId="77777777" w:rsidR="00A6582B" w:rsidRPr="00A6582B" w:rsidRDefault="00A6582B" w:rsidP="00A6582B">
      <w:pPr>
        <w:bidi/>
        <w:jc w:val="both"/>
        <w:rPr>
          <w:rFonts w:cs="David" w:hint="cs"/>
          <w:rtl/>
        </w:rPr>
      </w:pPr>
    </w:p>
    <w:p w14:paraId="033C0DA3" w14:textId="77777777" w:rsidR="00A6582B" w:rsidRPr="00A6582B" w:rsidRDefault="00A6582B" w:rsidP="00A6582B">
      <w:pPr>
        <w:bidi/>
        <w:jc w:val="both"/>
        <w:rPr>
          <w:rFonts w:cs="David" w:hint="cs"/>
          <w:u w:val="single"/>
          <w:rtl/>
        </w:rPr>
      </w:pPr>
      <w:r w:rsidRPr="00A6582B">
        <w:rPr>
          <w:rFonts w:cs="David" w:hint="cs"/>
          <w:u w:val="single"/>
          <w:rtl/>
        </w:rPr>
        <w:t>ג'מאל זחאלקה:</w:t>
      </w:r>
    </w:p>
    <w:p w14:paraId="31E3CB3B" w14:textId="77777777" w:rsidR="00A6582B" w:rsidRPr="00A6582B" w:rsidRDefault="00A6582B" w:rsidP="00A6582B">
      <w:pPr>
        <w:bidi/>
        <w:jc w:val="both"/>
        <w:rPr>
          <w:rFonts w:cs="David" w:hint="cs"/>
          <w:u w:val="single"/>
          <w:rtl/>
        </w:rPr>
      </w:pPr>
    </w:p>
    <w:p w14:paraId="0AF865F0" w14:textId="77777777" w:rsidR="00A6582B" w:rsidRPr="00A6582B" w:rsidRDefault="00A6582B" w:rsidP="00A6582B">
      <w:pPr>
        <w:bidi/>
        <w:jc w:val="both"/>
        <w:rPr>
          <w:rFonts w:cs="David" w:hint="cs"/>
          <w:rtl/>
        </w:rPr>
      </w:pPr>
      <w:r w:rsidRPr="00A6582B">
        <w:rPr>
          <w:rFonts w:cs="David" w:hint="cs"/>
          <w:rtl/>
        </w:rPr>
        <w:tab/>
        <w:t xml:space="preserve">זה הדבר היחיד שהוא לעניין. זה הדיון הכי ענייני - מקראתיזם. </w:t>
      </w:r>
    </w:p>
    <w:p w14:paraId="766B67F3" w14:textId="77777777" w:rsidR="00A6582B" w:rsidRPr="00A6582B" w:rsidRDefault="00A6582B" w:rsidP="00A6582B">
      <w:pPr>
        <w:bidi/>
        <w:jc w:val="both"/>
        <w:rPr>
          <w:rFonts w:cs="David" w:hint="cs"/>
          <w:rtl/>
        </w:rPr>
      </w:pPr>
    </w:p>
    <w:p w14:paraId="117FC539" w14:textId="77777777" w:rsidR="00A6582B" w:rsidRPr="00A6582B" w:rsidRDefault="00A6582B" w:rsidP="00A6582B">
      <w:pPr>
        <w:bidi/>
        <w:jc w:val="both"/>
        <w:rPr>
          <w:rFonts w:cs="David" w:hint="cs"/>
          <w:rtl/>
        </w:rPr>
      </w:pPr>
      <w:r w:rsidRPr="00A6582B">
        <w:rPr>
          <w:rFonts w:cs="David" w:hint="cs"/>
          <w:u w:val="single"/>
          <w:rtl/>
        </w:rPr>
        <w:t>נסים זאב:</w:t>
      </w:r>
    </w:p>
    <w:p w14:paraId="6DBDDD91" w14:textId="77777777" w:rsidR="00A6582B" w:rsidRPr="00A6582B" w:rsidRDefault="00A6582B" w:rsidP="00A6582B">
      <w:pPr>
        <w:bidi/>
        <w:jc w:val="both"/>
        <w:rPr>
          <w:rFonts w:cs="David" w:hint="cs"/>
          <w:rtl/>
        </w:rPr>
      </w:pPr>
    </w:p>
    <w:p w14:paraId="27E9F6EB" w14:textId="77777777" w:rsidR="00A6582B" w:rsidRPr="00A6582B" w:rsidRDefault="00A6582B" w:rsidP="00A6582B">
      <w:pPr>
        <w:bidi/>
        <w:jc w:val="both"/>
        <w:rPr>
          <w:rFonts w:cs="David" w:hint="cs"/>
          <w:rtl/>
        </w:rPr>
      </w:pPr>
      <w:r w:rsidRPr="00A6582B">
        <w:rPr>
          <w:rFonts w:cs="David" w:hint="cs"/>
          <w:rtl/>
        </w:rPr>
        <w:tab/>
        <w:t xml:space="preserve">אבל למה אתה נותן לו 10 דקות לדבר? שלוש דקות. </w:t>
      </w:r>
    </w:p>
    <w:p w14:paraId="55B256EF" w14:textId="77777777" w:rsidR="00A6582B" w:rsidRPr="00A6582B" w:rsidRDefault="00A6582B" w:rsidP="00A6582B">
      <w:pPr>
        <w:bidi/>
        <w:jc w:val="both"/>
        <w:rPr>
          <w:rFonts w:cs="David" w:hint="cs"/>
          <w:rtl/>
        </w:rPr>
      </w:pPr>
    </w:p>
    <w:p w14:paraId="35BDE631" w14:textId="77777777" w:rsidR="00A6582B" w:rsidRPr="00A6582B" w:rsidRDefault="00A6582B" w:rsidP="00A6582B">
      <w:pPr>
        <w:bidi/>
        <w:jc w:val="both"/>
        <w:rPr>
          <w:rFonts w:cs="David" w:hint="cs"/>
          <w:rtl/>
        </w:rPr>
      </w:pPr>
      <w:r w:rsidRPr="00A6582B">
        <w:rPr>
          <w:rFonts w:cs="David" w:hint="cs"/>
          <w:u w:val="single"/>
          <w:rtl/>
        </w:rPr>
        <w:t>נחמן שי:</w:t>
      </w:r>
    </w:p>
    <w:p w14:paraId="5134B7B2" w14:textId="77777777" w:rsidR="00A6582B" w:rsidRPr="00A6582B" w:rsidRDefault="00A6582B" w:rsidP="00A6582B">
      <w:pPr>
        <w:bidi/>
        <w:jc w:val="both"/>
        <w:rPr>
          <w:rFonts w:cs="David" w:hint="cs"/>
          <w:rtl/>
        </w:rPr>
      </w:pPr>
    </w:p>
    <w:p w14:paraId="6E7815F5" w14:textId="77777777" w:rsidR="00A6582B" w:rsidRPr="00A6582B" w:rsidRDefault="00A6582B" w:rsidP="00A6582B">
      <w:pPr>
        <w:bidi/>
        <w:jc w:val="both"/>
        <w:rPr>
          <w:rFonts w:cs="David" w:hint="cs"/>
          <w:rtl/>
        </w:rPr>
      </w:pPr>
      <w:r w:rsidRPr="00A6582B">
        <w:rPr>
          <w:rFonts w:cs="David" w:hint="cs"/>
          <w:rtl/>
        </w:rPr>
        <w:tab/>
        <w:t xml:space="preserve">הוא מסביר את הפגם החוקתי. </w:t>
      </w:r>
    </w:p>
    <w:p w14:paraId="0FEF403C" w14:textId="77777777" w:rsidR="00A6582B" w:rsidRPr="00A6582B" w:rsidRDefault="00A6582B" w:rsidP="00A6582B">
      <w:pPr>
        <w:bidi/>
        <w:jc w:val="both"/>
        <w:rPr>
          <w:rFonts w:cs="David" w:hint="cs"/>
          <w:rtl/>
        </w:rPr>
      </w:pPr>
    </w:p>
    <w:p w14:paraId="687FE462"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D697259" w14:textId="77777777" w:rsidR="00A6582B" w:rsidRPr="00A6582B" w:rsidRDefault="00A6582B" w:rsidP="00A6582B">
      <w:pPr>
        <w:bidi/>
        <w:jc w:val="both"/>
        <w:rPr>
          <w:rFonts w:cs="David" w:hint="cs"/>
          <w:u w:val="single"/>
          <w:rtl/>
        </w:rPr>
      </w:pPr>
    </w:p>
    <w:p w14:paraId="215485A5" w14:textId="77777777" w:rsidR="00A6582B" w:rsidRPr="00A6582B" w:rsidRDefault="00A6582B" w:rsidP="00A6582B">
      <w:pPr>
        <w:bidi/>
        <w:jc w:val="both"/>
        <w:rPr>
          <w:rFonts w:cs="David" w:hint="cs"/>
          <w:rtl/>
        </w:rPr>
      </w:pPr>
      <w:r w:rsidRPr="00A6582B">
        <w:rPr>
          <w:rFonts w:cs="David" w:hint="cs"/>
          <w:rtl/>
        </w:rPr>
        <w:tab/>
        <w:t xml:space="preserve"> אולי הוא לא מבין את התוכן של הוועדה. </w:t>
      </w:r>
    </w:p>
    <w:p w14:paraId="4297BF17" w14:textId="77777777" w:rsidR="00A6582B" w:rsidRPr="00A6582B" w:rsidRDefault="00A6582B" w:rsidP="00A6582B">
      <w:pPr>
        <w:bidi/>
        <w:jc w:val="both"/>
        <w:rPr>
          <w:rFonts w:cs="David" w:hint="cs"/>
          <w:rtl/>
        </w:rPr>
      </w:pPr>
    </w:p>
    <w:p w14:paraId="528ABF61"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FDCC6E7" w14:textId="77777777" w:rsidR="00A6582B" w:rsidRPr="00A6582B" w:rsidRDefault="00A6582B" w:rsidP="00A6582B">
      <w:pPr>
        <w:bidi/>
        <w:jc w:val="both"/>
        <w:rPr>
          <w:rFonts w:cs="David" w:hint="cs"/>
          <w:rtl/>
        </w:rPr>
      </w:pPr>
    </w:p>
    <w:p w14:paraId="43C75D84" w14:textId="77777777" w:rsidR="00A6582B" w:rsidRPr="00A6582B" w:rsidRDefault="00A6582B" w:rsidP="00A6582B">
      <w:pPr>
        <w:bidi/>
        <w:jc w:val="both"/>
        <w:rPr>
          <w:rFonts w:cs="David" w:hint="cs"/>
          <w:rtl/>
        </w:rPr>
      </w:pPr>
      <w:r w:rsidRPr="00A6582B">
        <w:rPr>
          <w:rFonts w:cs="David" w:hint="cs"/>
          <w:rtl/>
        </w:rPr>
        <w:tab/>
        <w:t xml:space="preserve"> חבר הכנסת חנין, מה ההצעה?</w:t>
      </w:r>
    </w:p>
    <w:p w14:paraId="525B6360" w14:textId="77777777" w:rsidR="00A6582B" w:rsidRPr="00A6582B" w:rsidRDefault="00A6582B" w:rsidP="00A6582B">
      <w:pPr>
        <w:bidi/>
        <w:jc w:val="both"/>
        <w:rPr>
          <w:rFonts w:cs="David" w:hint="cs"/>
          <w:rtl/>
        </w:rPr>
      </w:pPr>
    </w:p>
    <w:p w14:paraId="17002C39"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7CAD5215" w14:textId="77777777" w:rsidR="00A6582B" w:rsidRPr="00A6582B" w:rsidRDefault="00A6582B" w:rsidP="00A6582B">
      <w:pPr>
        <w:bidi/>
        <w:jc w:val="both"/>
        <w:rPr>
          <w:rFonts w:cs="David" w:hint="cs"/>
          <w:u w:val="single"/>
          <w:rtl/>
        </w:rPr>
      </w:pPr>
    </w:p>
    <w:p w14:paraId="2032E57E" w14:textId="77777777" w:rsidR="00A6582B" w:rsidRPr="00A6582B" w:rsidRDefault="00A6582B" w:rsidP="00A6582B">
      <w:pPr>
        <w:bidi/>
        <w:jc w:val="both"/>
        <w:rPr>
          <w:rFonts w:cs="David" w:hint="cs"/>
          <w:rtl/>
        </w:rPr>
      </w:pPr>
      <w:r w:rsidRPr="00A6582B">
        <w:rPr>
          <w:rFonts w:cs="David" w:hint="cs"/>
          <w:rtl/>
        </w:rPr>
        <w:tab/>
        <w:t xml:space="preserve"> אגב, אני לא במקרה הזכרתי - - -</w:t>
      </w:r>
    </w:p>
    <w:p w14:paraId="5B9AE1F9" w14:textId="77777777" w:rsidR="00A6582B" w:rsidRPr="00A6582B" w:rsidRDefault="00A6582B" w:rsidP="00A6582B">
      <w:pPr>
        <w:bidi/>
        <w:jc w:val="both"/>
        <w:rPr>
          <w:rFonts w:cs="David" w:hint="cs"/>
          <w:rtl/>
        </w:rPr>
      </w:pPr>
    </w:p>
    <w:p w14:paraId="5FDBE71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23C80AC" w14:textId="77777777" w:rsidR="00A6582B" w:rsidRPr="00A6582B" w:rsidRDefault="00A6582B" w:rsidP="00A6582B">
      <w:pPr>
        <w:bidi/>
        <w:jc w:val="both"/>
        <w:rPr>
          <w:rFonts w:cs="David" w:hint="cs"/>
          <w:rtl/>
        </w:rPr>
      </w:pPr>
    </w:p>
    <w:p w14:paraId="362105E0" w14:textId="77777777" w:rsidR="00A6582B" w:rsidRPr="00A6582B" w:rsidRDefault="00A6582B" w:rsidP="00A6582B">
      <w:pPr>
        <w:bidi/>
        <w:jc w:val="both"/>
        <w:rPr>
          <w:rFonts w:cs="David" w:hint="cs"/>
          <w:rtl/>
        </w:rPr>
      </w:pPr>
      <w:r w:rsidRPr="00A6582B">
        <w:rPr>
          <w:rFonts w:cs="David" w:hint="cs"/>
          <w:rtl/>
        </w:rPr>
        <w:tab/>
        <w:t xml:space="preserve"> לא, חבר הכנסת חנין, אתה תיאלץ להפסיק. אתה יודע בדיוק מה זו הצעה לסדר, שני משפטים אחרונים. </w:t>
      </w:r>
    </w:p>
    <w:p w14:paraId="2BEB2F7A" w14:textId="77777777" w:rsidR="00A6582B" w:rsidRPr="00A6582B" w:rsidRDefault="00A6582B" w:rsidP="00A6582B">
      <w:pPr>
        <w:bidi/>
        <w:jc w:val="both"/>
        <w:rPr>
          <w:rFonts w:cs="David" w:hint="cs"/>
          <w:rtl/>
        </w:rPr>
      </w:pPr>
    </w:p>
    <w:p w14:paraId="788931A2"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42421DA5" w14:textId="77777777" w:rsidR="00A6582B" w:rsidRPr="00A6582B" w:rsidRDefault="00A6582B" w:rsidP="00A6582B">
      <w:pPr>
        <w:bidi/>
        <w:jc w:val="both"/>
        <w:rPr>
          <w:rFonts w:cs="David" w:hint="cs"/>
          <w:u w:val="single"/>
          <w:rtl/>
        </w:rPr>
      </w:pPr>
    </w:p>
    <w:p w14:paraId="7D781E47" w14:textId="77777777" w:rsidR="00A6582B" w:rsidRPr="00A6582B" w:rsidRDefault="00A6582B" w:rsidP="00A6582B">
      <w:pPr>
        <w:bidi/>
        <w:jc w:val="both"/>
        <w:rPr>
          <w:rFonts w:cs="David" w:hint="cs"/>
          <w:rtl/>
        </w:rPr>
      </w:pPr>
      <w:r w:rsidRPr="00A6582B">
        <w:rPr>
          <w:rFonts w:cs="David" w:hint="cs"/>
          <w:rtl/>
        </w:rPr>
        <w:tab/>
        <w:t xml:space="preserve"> בספרות המשפטית האמריקנית מקובל היום לחשוב, שהקמתה של ועדת המשנה בראשות הסנטור מקארתי היתה הפרה של החוקה. אז אני לא במקרה הזכרתי את הוועדה הזאת. אמנם אצלנו אין חוקה כתובה, אבל יש משטר חוקתי שהוא קיים, ואני חושב שמציעים לנו להפר אותו. </w:t>
      </w:r>
    </w:p>
    <w:p w14:paraId="042E73BF" w14:textId="77777777" w:rsidR="00A6582B" w:rsidRPr="00A6582B" w:rsidRDefault="00A6582B" w:rsidP="00A6582B">
      <w:pPr>
        <w:bidi/>
        <w:jc w:val="both"/>
        <w:rPr>
          <w:rFonts w:cs="David" w:hint="cs"/>
          <w:rtl/>
        </w:rPr>
      </w:pPr>
    </w:p>
    <w:p w14:paraId="051B13DF" w14:textId="77777777" w:rsidR="00A6582B" w:rsidRPr="00A6582B" w:rsidRDefault="00A6582B" w:rsidP="00A6582B">
      <w:pPr>
        <w:bidi/>
        <w:jc w:val="both"/>
        <w:rPr>
          <w:rFonts w:cs="David" w:hint="cs"/>
          <w:rtl/>
        </w:rPr>
      </w:pPr>
      <w:r w:rsidRPr="00A6582B">
        <w:rPr>
          <w:rFonts w:cs="David" w:hint="cs"/>
          <w:rtl/>
        </w:rPr>
        <w:tab/>
        <w:t xml:space="preserve">לכן, אדוני היושב ראש, לפני שאנחנו נכנסים לפרטי הדיון וההצעה, אני מציע שהוועדה תשתמש בסמכותה מכוח התקנון ותקבל החלטה להציע לכנסת להסיר את הנושא מסדר-היום. זו זכותה של הוועדה, ואני חושב שזו גם חובתה של הוועדה. </w:t>
      </w:r>
    </w:p>
    <w:p w14:paraId="7AD60F4D" w14:textId="77777777" w:rsidR="00A6582B" w:rsidRPr="00A6582B" w:rsidRDefault="00A6582B" w:rsidP="00A6582B">
      <w:pPr>
        <w:bidi/>
        <w:jc w:val="both"/>
        <w:rPr>
          <w:rFonts w:cs="David" w:hint="cs"/>
          <w:rtl/>
        </w:rPr>
      </w:pPr>
    </w:p>
    <w:p w14:paraId="0115ED2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13754C5" w14:textId="77777777" w:rsidR="00A6582B" w:rsidRPr="00A6582B" w:rsidRDefault="00A6582B" w:rsidP="00A6582B">
      <w:pPr>
        <w:bidi/>
        <w:jc w:val="both"/>
        <w:rPr>
          <w:rFonts w:cs="David" w:hint="cs"/>
          <w:rtl/>
        </w:rPr>
      </w:pPr>
    </w:p>
    <w:p w14:paraId="02BBE97B" w14:textId="77777777" w:rsidR="00A6582B" w:rsidRPr="00A6582B" w:rsidRDefault="00A6582B" w:rsidP="00A6582B">
      <w:pPr>
        <w:bidi/>
        <w:jc w:val="both"/>
        <w:rPr>
          <w:rFonts w:cs="David" w:hint="cs"/>
          <w:rtl/>
        </w:rPr>
      </w:pPr>
      <w:r w:rsidRPr="00A6582B">
        <w:rPr>
          <w:rFonts w:cs="David" w:hint="cs"/>
          <w:rtl/>
        </w:rPr>
        <w:tab/>
        <w:t xml:space="preserve"> חבר הכנסת אורון, בבקשה. </w:t>
      </w:r>
    </w:p>
    <w:p w14:paraId="7DF8BF70" w14:textId="77777777" w:rsidR="00A6582B" w:rsidRPr="00A6582B" w:rsidRDefault="00A6582B" w:rsidP="00A6582B">
      <w:pPr>
        <w:bidi/>
        <w:jc w:val="both"/>
        <w:rPr>
          <w:rFonts w:cs="David" w:hint="cs"/>
          <w:rtl/>
        </w:rPr>
      </w:pPr>
    </w:p>
    <w:p w14:paraId="4AD52EE4"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6F74AD54" w14:textId="77777777" w:rsidR="00A6582B" w:rsidRPr="00A6582B" w:rsidRDefault="00A6582B" w:rsidP="00A6582B">
      <w:pPr>
        <w:bidi/>
        <w:jc w:val="both"/>
        <w:rPr>
          <w:rFonts w:cs="David" w:hint="cs"/>
          <w:u w:val="single"/>
          <w:rtl/>
        </w:rPr>
      </w:pPr>
    </w:p>
    <w:p w14:paraId="6A2A5AD0" w14:textId="77777777" w:rsidR="00A6582B" w:rsidRPr="00A6582B" w:rsidRDefault="00A6582B" w:rsidP="00A6582B">
      <w:pPr>
        <w:bidi/>
        <w:jc w:val="both"/>
        <w:rPr>
          <w:rFonts w:cs="David" w:hint="cs"/>
          <w:rtl/>
        </w:rPr>
      </w:pPr>
      <w:r w:rsidRPr="00A6582B">
        <w:rPr>
          <w:rFonts w:cs="David" w:hint="cs"/>
          <w:rtl/>
        </w:rPr>
        <w:tab/>
        <w:t xml:space="preserve">ההצעה לסדר שלי היא הרבה יותר טכנית, אני מציע פשוט לחכות, כי כפי שהתרשמתי מחלוקת הקרקפות שמתנהלת פה הבוקר, הקרקפת של נושא רישום העמותות לא הסתיימה. אני הבנתי שהיושב-ראש חזר בו מעמדה ברורה שהיתה לו, שהכלל צריך לחול על כל כסף שבא מחוץ לארץ אל ההצעה המקורית של אלקין. אלקין עוד לא גמר לקבל את הקרקפת שלו שם, ופה עכשיו ישראל ביתנו והליכוד רוצים קרקפת חדשה. אז בוא נעשה הפסקה - - - </w:t>
      </w:r>
    </w:p>
    <w:p w14:paraId="75EABB98" w14:textId="77777777" w:rsidR="00A6582B" w:rsidRPr="00A6582B" w:rsidRDefault="00A6582B" w:rsidP="00A6582B">
      <w:pPr>
        <w:bidi/>
        <w:jc w:val="both"/>
        <w:rPr>
          <w:rFonts w:cs="David" w:hint="cs"/>
          <w:rtl/>
        </w:rPr>
      </w:pPr>
    </w:p>
    <w:p w14:paraId="492BB4D9"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CC5C1C6" w14:textId="77777777" w:rsidR="00A6582B" w:rsidRPr="00A6582B" w:rsidRDefault="00A6582B" w:rsidP="00A6582B">
      <w:pPr>
        <w:bidi/>
        <w:jc w:val="both"/>
        <w:rPr>
          <w:rFonts w:cs="David" w:hint="cs"/>
          <w:u w:val="single"/>
          <w:rtl/>
        </w:rPr>
      </w:pPr>
    </w:p>
    <w:p w14:paraId="39A793B5" w14:textId="77777777" w:rsidR="00A6582B" w:rsidRPr="00A6582B" w:rsidRDefault="00A6582B" w:rsidP="00A6582B">
      <w:pPr>
        <w:bidi/>
        <w:jc w:val="both"/>
        <w:rPr>
          <w:rFonts w:cs="David" w:hint="cs"/>
          <w:rtl/>
        </w:rPr>
      </w:pPr>
      <w:r w:rsidRPr="00A6582B">
        <w:rPr>
          <w:rFonts w:cs="David" w:hint="cs"/>
          <w:rtl/>
        </w:rPr>
        <w:tab/>
        <w:t xml:space="preserve">מה ההצעה לסדר? יש פה נאום. </w:t>
      </w:r>
    </w:p>
    <w:p w14:paraId="6CDA6B3B" w14:textId="77777777" w:rsidR="00A6582B" w:rsidRPr="00A6582B" w:rsidRDefault="00A6582B" w:rsidP="00A6582B">
      <w:pPr>
        <w:bidi/>
        <w:jc w:val="both"/>
        <w:rPr>
          <w:rFonts w:cs="David" w:hint="cs"/>
          <w:rtl/>
        </w:rPr>
      </w:pPr>
    </w:p>
    <w:p w14:paraId="1250A688"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B1158B1" w14:textId="77777777" w:rsidR="00A6582B" w:rsidRPr="00A6582B" w:rsidRDefault="00A6582B" w:rsidP="00A6582B">
      <w:pPr>
        <w:bidi/>
        <w:jc w:val="both"/>
        <w:rPr>
          <w:rFonts w:cs="David" w:hint="cs"/>
          <w:u w:val="single"/>
          <w:rtl/>
        </w:rPr>
      </w:pPr>
    </w:p>
    <w:p w14:paraId="23845B5D" w14:textId="77777777" w:rsidR="00A6582B" w:rsidRPr="00A6582B" w:rsidRDefault="00A6582B" w:rsidP="00A6582B">
      <w:pPr>
        <w:bidi/>
        <w:jc w:val="both"/>
        <w:rPr>
          <w:rFonts w:cs="David" w:hint="cs"/>
          <w:rtl/>
        </w:rPr>
      </w:pPr>
      <w:r w:rsidRPr="00A6582B">
        <w:rPr>
          <w:rFonts w:cs="David" w:hint="cs"/>
          <w:rtl/>
        </w:rPr>
        <w:tab/>
        <w:t xml:space="preserve"> זו הצעה לסדר. </w:t>
      </w:r>
    </w:p>
    <w:p w14:paraId="27B1C931" w14:textId="77777777" w:rsidR="00A6582B" w:rsidRPr="00A6582B" w:rsidRDefault="00A6582B" w:rsidP="00A6582B">
      <w:pPr>
        <w:bidi/>
        <w:jc w:val="both"/>
        <w:rPr>
          <w:rFonts w:cs="David" w:hint="cs"/>
          <w:rtl/>
        </w:rPr>
      </w:pPr>
    </w:p>
    <w:p w14:paraId="6A801E70" w14:textId="77777777" w:rsidR="00A6582B" w:rsidRPr="00A6582B" w:rsidRDefault="00A6582B" w:rsidP="00A6582B">
      <w:pPr>
        <w:bidi/>
        <w:rPr>
          <w:rFonts w:cs="David" w:hint="cs"/>
          <w:rtl/>
        </w:rPr>
      </w:pPr>
      <w:r w:rsidRPr="00A6582B">
        <w:rPr>
          <w:rFonts w:cs="David" w:hint="cs"/>
          <w:u w:val="single"/>
          <w:rtl/>
        </w:rPr>
        <w:t>היו"ר יריב לוין:</w:t>
      </w:r>
    </w:p>
    <w:p w14:paraId="501C8D06" w14:textId="77777777" w:rsidR="00A6582B" w:rsidRPr="00A6582B" w:rsidRDefault="00A6582B" w:rsidP="00A6582B">
      <w:pPr>
        <w:bidi/>
        <w:rPr>
          <w:rFonts w:cs="David" w:hint="cs"/>
          <w:rtl/>
        </w:rPr>
      </w:pPr>
    </w:p>
    <w:p w14:paraId="725AECF4" w14:textId="77777777" w:rsidR="00A6582B" w:rsidRPr="00A6582B" w:rsidRDefault="00A6582B" w:rsidP="00A6582B">
      <w:pPr>
        <w:bidi/>
        <w:rPr>
          <w:rFonts w:cs="David" w:hint="cs"/>
          <w:rtl/>
        </w:rPr>
      </w:pPr>
      <w:r w:rsidRPr="00A6582B">
        <w:rPr>
          <w:rFonts w:cs="David" w:hint="cs"/>
          <w:rtl/>
        </w:rPr>
        <w:tab/>
        <w:t xml:space="preserve">רבותי, זו הצעה לסדר באמת. </w:t>
      </w:r>
    </w:p>
    <w:p w14:paraId="25413B50" w14:textId="77777777" w:rsidR="00A6582B" w:rsidRPr="00A6582B" w:rsidRDefault="00A6582B" w:rsidP="00A6582B">
      <w:pPr>
        <w:bidi/>
        <w:rPr>
          <w:rFonts w:cs="David" w:hint="cs"/>
          <w:rtl/>
        </w:rPr>
      </w:pPr>
    </w:p>
    <w:p w14:paraId="528D2A7A"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0CA36FED" w14:textId="77777777" w:rsidR="00A6582B" w:rsidRPr="00A6582B" w:rsidRDefault="00A6582B" w:rsidP="00A6582B">
      <w:pPr>
        <w:bidi/>
        <w:jc w:val="both"/>
        <w:rPr>
          <w:rFonts w:cs="David" w:hint="cs"/>
          <w:u w:val="single"/>
          <w:rtl/>
        </w:rPr>
      </w:pPr>
    </w:p>
    <w:p w14:paraId="75099642" w14:textId="77777777" w:rsidR="00A6582B" w:rsidRPr="00A6582B" w:rsidRDefault="00A6582B" w:rsidP="00A6582B">
      <w:pPr>
        <w:bidi/>
        <w:jc w:val="both"/>
        <w:rPr>
          <w:rFonts w:cs="David" w:hint="cs"/>
          <w:rtl/>
        </w:rPr>
      </w:pPr>
      <w:r w:rsidRPr="00A6582B">
        <w:rPr>
          <w:rFonts w:cs="David" w:hint="cs"/>
          <w:rtl/>
        </w:rPr>
        <w:tab/>
        <w:t xml:space="preserve"> נכון, לחכות עד שיסתיים שם, כי יכול להיות </w:t>
      </w:r>
      <w:r w:rsidRPr="00A6582B">
        <w:rPr>
          <w:rFonts w:cs="David"/>
          <w:rtl/>
        </w:rPr>
        <w:t>–</w:t>
      </w:r>
      <w:r w:rsidRPr="00A6582B">
        <w:rPr>
          <w:rFonts w:cs="David" w:hint="cs"/>
          <w:rtl/>
        </w:rPr>
        <w:t xml:space="preserve"> היות והיושב-ראש דוד רותם הפר התחייבות פומבית בפרוטוקול הוועדה ואמר בגלוי, שהוא חזר בו מהתחייבות שהוועדה - - -</w:t>
      </w:r>
    </w:p>
    <w:p w14:paraId="0BD666E7" w14:textId="77777777" w:rsidR="00A6582B" w:rsidRPr="00A6582B" w:rsidRDefault="00A6582B" w:rsidP="00A6582B">
      <w:pPr>
        <w:bidi/>
        <w:jc w:val="both"/>
        <w:rPr>
          <w:rFonts w:cs="David" w:hint="cs"/>
          <w:rtl/>
        </w:rPr>
      </w:pPr>
    </w:p>
    <w:p w14:paraId="3B366863"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14F67D8" w14:textId="77777777" w:rsidR="00A6582B" w:rsidRPr="00A6582B" w:rsidRDefault="00A6582B" w:rsidP="00A6582B">
      <w:pPr>
        <w:bidi/>
        <w:jc w:val="both"/>
        <w:rPr>
          <w:rFonts w:cs="David" w:hint="cs"/>
          <w:rtl/>
        </w:rPr>
      </w:pPr>
    </w:p>
    <w:p w14:paraId="4E4FA70E" w14:textId="77777777" w:rsidR="00A6582B" w:rsidRPr="00A6582B" w:rsidRDefault="00A6582B" w:rsidP="00A6582B">
      <w:pPr>
        <w:bidi/>
        <w:jc w:val="both"/>
        <w:rPr>
          <w:rFonts w:cs="David" w:hint="cs"/>
          <w:rtl/>
        </w:rPr>
      </w:pPr>
      <w:r w:rsidRPr="00A6582B">
        <w:rPr>
          <w:rFonts w:cs="David" w:hint="cs"/>
          <w:rtl/>
        </w:rPr>
        <w:tab/>
        <w:t xml:space="preserve"> הוא לא כאן, אז אני מציע שלא תקבע מסמרות. </w:t>
      </w:r>
    </w:p>
    <w:p w14:paraId="60C898E7" w14:textId="77777777" w:rsidR="00A6582B" w:rsidRPr="00A6582B" w:rsidRDefault="00A6582B" w:rsidP="00A6582B">
      <w:pPr>
        <w:bidi/>
        <w:jc w:val="both"/>
        <w:rPr>
          <w:rFonts w:cs="David" w:hint="cs"/>
          <w:rtl/>
        </w:rPr>
      </w:pPr>
    </w:p>
    <w:p w14:paraId="0A9EC770"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0855CE49" w14:textId="77777777" w:rsidR="00A6582B" w:rsidRPr="00A6582B" w:rsidRDefault="00A6582B" w:rsidP="00A6582B">
      <w:pPr>
        <w:bidi/>
        <w:jc w:val="both"/>
        <w:rPr>
          <w:rFonts w:cs="David" w:hint="cs"/>
          <w:u w:val="single"/>
          <w:rtl/>
        </w:rPr>
      </w:pPr>
    </w:p>
    <w:p w14:paraId="5ED77BA4" w14:textId="77777777" w:rsidR="00A6582B" w:rsidRPr="00A6582B" w:rsidRDefault="00A6582B" w:rsidP="00A6582B">
      <w:pPr>
        <w:bidi/>
        <w:rPr>
          <w:rFonts w:cs="David" w:hint="cs"/>
          <w:rtl/>
        </w:rPr>
      </w:pPr>
      <w:r w:rsidRPr="00A6582B">
        <w:rPr>
          <w:rFonts w:cs="David" w:hint="cs"/>
          <w:rtl/>
        </w:rPr>
        <w:tab/>
        <w:t xml:space="preserve">רוחו שורה עלינו. </w:t>
      </w:r>
    </w:p>
    <w:p w14:paraId="0BAF3A78" w14:textId="77777777" w:rsidR="00A6582B" w:rsidRPr="00A6582B" w:rsidRDefault="00A6582B" w:rsidP="00A6582B">
      <w:pPr>
        <w:bidi/>
        <w:rPr>
          <w:rFonts w:cs="David" w:hint="cs"/>
          <w:rtl/>
        </w:rPr>
      </w:pPr>
    </w:p>
    <w:p w14:paraId="5C62B2A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16DBA0A" w14:textId="77777777" w:rsidR="00A6582B" w:rsidRPr="00A6582B" w:rsidRDefault="00A6582B" w:rsidP="00A6582B">
      <w:pPr>
        <w:bidi/>
        <w:jc w:val="both"/>
        <w:rPr>
          <w:rFonts w:cs="David" w:hint="cs"/>
          <w:rtl/>
        </w:rPr>
      </w:pPr>
    </w:p>
    <w:p w14:paraId="798702FF" w14:textId="77777777" w:rsidR="00A6582B" w:rsidRPr="00A6582B" w:rsidRDefault="00A6582B" w:rsidP="00A6582B">
      <w:pPr>
        <w:bidi/>
        <w:rPr>
          <w:rFonts w:cs="David" w:hint="cs"/>
          <w:rtl/>
        </w:rPr>
      </w:pPr>
      <w:r w:rsidRPr="00A6582B">
        <w:rPr>
          <w:rFonts w:cs="David" w:hint="cs"/>
          <w:rtl/>
        </w:rPr>
        <w:tab/>
        <w:t xml:space="preserve"> תודה. חבר הכנסת טיבי, רצית הצעה לסדר? בקצרה. </w:t>
      </w:r>
    </w:p>
    <w:p w14:paraId="4B8AEA05" w14:textId="77777777" w:rsidR="00A6582B" w:rsidRPr="00A6582B" w:rsidRDefault="00A6582B" w:rsidP="00A6582B">
      <w:pPr>
        <w:bidi/>
        <w:rPr>
          <w:rFonts w:cs="David" w:hint="cs"/>
          <w:rtl/>
        </w:rPr>
      </w:pPr>
    </w:p>
    <w:p w14:paraId="2B40A58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A1BBCA1" w14:textId="77777777" w:rsidR="00A6582B" w:rsidRPr="00A6582B" w:rsidRDefault="00A6582B" w:rsidP="00A6582B">
      <w:pPr>
        <w:bidi/>
        <w:jc w:val="both"/>
        <w:rPr>
          <w:rFonts w:cs="David" w:hint="cs"/>
          <w:u w:val="single"/>
          <w:rtl/>
        </w:rPr>
      </w:pPr>
    </w:p>
    <w:p w14:paraId="45206559" w14:textId="77777777" w:rsidR="00A6582B" w:rsidRPr="00A6582B" w:rsidRDefault="00A6582B" w:rsidP="00A6582B">
      <w:pPr>
        <w:bidi/>
        <w:jc w:val="both"/>
        <w:rPr>
          <w:rFonts w:cs="David" w:hint="cs"/>
          <w:rtl/>
        </w:rPr>
      </w:pPr>
      <w:r w:rsidRPr="00A6582B">
        <w:rPr>
          <w:rFonts w:cs="David" w:hint="cs"/>
          <w:rtl/>
        </w:rPr>
        <w:tab/>
        <w:t>אדוני, ועדות חקירה פרלמנטריות בדרך כלל חוקרות את התנהלות רשויות הממשלה השונות, וככאלה הוקמו בעבר - - -</w:t>
      </w:r>
    </w:p>
    <w:p w14:paraId="06DCE0A6" w14:textId="77777777" w:rsidR="00A6582B" w:rsidRPr="00A6582B" w:rsidRDefault="00A6582B" w:rsidP="00A6582B">
      <w:pPr>
        <w:bidi/>
        <w:rPr>
          <w:rFonts w:cs="David" w:hint="cs"/>
          <w:rtl/>
        </w:rPr>
      </w:pPr>
    </w:p>
    <w:p w14:paraId="62A3078F"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365EF30" w14:textId="77777777" w:rsidR="00A6582B" w:rsidRPr="00A6582B" w:rsidRDefault="00A6582B" w:rsidP="00A6582B">
      <w:pPr>
        <w:bidi/>
        <w:jc w:val="both"/>
        <w:rPr>
          <w:rFonts w:cs="David" w:hint="cs"/>
          <w:u w:val="single"/>
          <w:rtl/>
        </w:rPr>
      </w:pPr>
    </w:p>
    <w:p w14:paraId="1895D00B" w14:textId="77777777" w:rsidR="00A6582B" w:rsidRPr="00A6582B" w:rsidRDefault="00A6582B" w:rsidP="00A6582B">
      <w:pPr>
        <w:bidi/>
        <w:jc w:val="both"/>
        <w:rPr>
          <w:rFonts w:cs="David" w:hint="cs"/>
          <w:rtl/>
        </w:rPr>
      </w:pPr>
      <w:r w:rsidRPr="00A6582B">
        <w:rPr>
          <w:rFonts w:cs="David" w:hint="cs"/>
          <w:rtl/>
        </w:rPr>
        <w:tab/>
        <w:t xml:space="preserve">זה לא נכון, ועדת החקירה של קולט אביטל חקרה את ועדת התביעות, שזה גוף לא ממשלתי שבכלל לא נמצא בארץ, וכולם הצביעו והיא עשתה עבודה נפלאה. </w:t>
      </w:r>
    </w:p>
    <w:p w14:paraId="465AF409" w14:textId="77777777" w:rsidR="00A6582B" w:rsidRPr="00A6582B" w:rsidRDefault="00A6582B" w:rsidP="00A6582B">
      <w:pPr>
        <w:bidi/>
        <w:rPr>
          <w:rFonts w:cs="David" w:hint="cs"/>
          <w:rtl/>
        </w:rPr>
      </w:pPr>
    </w:p>
    <w:p w14:paraId="2A50E665" w14:textId="77777777" w:rsidR="00A6582B" w:rsidRPr="00A6582B" w:rsidRDefault="00A6582B" w:rsidP="00A6582B">
      <w:pPr>
        <w:keepNext/>
        <w:bidi/>
        <w:jc w:val="both"/>
        <w:rPr>
          <w:rFonts w:cs="David" w:hint="cs"/>
          <w:u w:val="single"/>
          <w:rtl/>
        </w:rPr>
      </w:pPr>
      <w:r w:rsidRPr="00A6582B">
        <w:rPr>
          <w:rFonts w:cs="David" w:hint="cs"/>
          <w:u w:val="single"/>
          <w:rtl/>
        </w:rPr>
        <w:t>אחמד טיבי:</w:t>
      </w:r>
    </w:p>
    <w:p w14:paraId="7CA38475" w14:textId="77777777" w:rsidR="00A6582B" w:rsidRPr="00A6582B" w:rsidRDefault="00A6582B" w:rsidP="00A6582B">
      <w:pPr>
        <w:keepNext/>
        <w:bidi/>
        <w:jc w:val="both"/>
        <w:rPr>
          <w:rFonts w:cs="David" w:hint="cs"/>
          <w:u w:val="single"/>
          <w:rtl/>
        </w:rPr>
      </w:pPr>
    </w:p>
    <w:p w14:paraId="281D7F8E" w14:textId="77777777" w:rsidR="00A6582B" w:rsidRPr="00A6582B" w:rsidRDefault="00A6582B" w:rsidP="00A6582B">
      <w:pPr>
        <w:keepNext/>
        <w:bidi/>
        <w:jc w:val="both"/>
        <w:rPr>
          <w:rFonts w:cs="David" w:hint="cs"/>
          <w:rtl/>
        </w:rPr>
      </w:pPr>
      <w:r w:rsidRPr="00A6582B">
        <w:rPr>
          <w:rFonts w:cs="David" w:hint="cs"/>
          <w:rtl/>
        </w:rPr>
        <w:tab/>
        <w:t xml:space="preserve">סמי ממשלתית. עוד לא קמו ועדות חקירה, אדוני, שחוקרות חברה אזרחית. זה עוד לא קרה, ולכן נדמה לי שיש כאן טעות שהכנסת עשתה בהצבעה, וצריך לשקול מחדש את עצם הקמת הוועדות האלה ולעצור את ההליך </w:t>
      </w:r>
      <w:r w:rsidRPr="00A6582B">
        <w:rPr>
          <w:rFonts w:cs="David"/>
          <w:rtl/>
        </w:rPr>
        <w:t>–</w:t>
      </w:r>
      <w:r w:rsidRPr="00A6582B">
        <w:rPr>
          <w:rFonts w:cs="David" w:hint="cs"/>
          <w:rtl/>
        </w:rPr>
        <w:t xml:space="preserve"> או לעצור אותו כאן בוועדת הכנסת, ואם הדבר לא יסתייע, לעצור אותו במליאה. </w:t>
      </w:r>
    </w:p>
    <w:p w14:paraId="0EB33897" w14:textId="77777777" w:rsidR="00A6582B" w:rsidRPr="00A6582B" w:rsidRDefault="00A6582B" w:rsidP="00A6582B">
      <w:pPr>
        <w:bidi/>
        <w:rPr>
          <w:rFonts w:cs="David" w:hint="cs"/>
          <w:rtl/>
        </w:rPr>
      </w:pPr>
    </w:p>
    <w:p w14:paraId="0C8EAFB5" w14:textId="77777777" w:rsidR="00A6582B" w:rsidRPr="00A6582B" w:rsidRDefault="00A6582B" w:rsidP="00A6582B">
      <w:pPr>
        <w:bidi/>
        <w:jc w:val="both"/>
        <w:rPr>
          <w:rFonts w:cs="David" w:hint="cs"/>
          <w:rtl/>
        </w:rPr>
      </w:pPr>
      <w:r w:rsidRPr="00A6582B">
        <w:rPr>
          <w:rFonts w:cs="David" w:hint="cs"/>
          <w:rtl/>
        </w:rPr>
        <w:tab/>
        <w:t xml:space="preserve">הערה שנייה לסדר </w:t>
      </w:r>
      <w:r w:rsidRPr="00A6582B">
        <w:rPr>
          <w:rFonts w:cs="David"/>
          <w:rtl/>
        </w:rPr>
        <w:t>–</w:t>
      </w:r>
      <w:r w:rsidRPr="00A6582B">
        <w:rPr>
          <w:rFonts w:cs="David" w:hint="cs"/>
          <w:rtl/>
        </w:rPr>
        <w:t xml:space="preserve"> אני מבקש לא לראות בנוכחות שלנו כאן בדיון מתן לגיטימציה למשהו שאנחנו מתנגדים לו באופן עקרוני. </w:t>
      </w:r>
    </w:p>
    <w:p w14:paraId="58F764BB" w14:textId="77777777" w:rsidR="00A6582B" w:rsidRPr="00A6582B" w:rsidRDefault="00A6582B" w:rsidP="00A6582B">
      <w:pPr>
        <w:bidi/>
        <w:rPr>
          <w:rFonts w:cs="David" w:hint="cs"/>
          <w:rtl/>
        </w:rPr>
      </w:pPr>
    </w:p>
    <w:p w14:paraId="25E039B2"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6121A63" w14:textId="77777777" w:rsidR="00A6582B" w:rsidRPr="00A6582B" w:rsidRDefault="00A6582B" w:rsidP="00A6582B">
      <w:pPr>
        <w:bidi/>
        <w:jc w:val="both"/>
        <w:rPr>
          <w:rFonts w:cs="David" w:hint="cs"/>
          <w:u w:val="single"/>
          <w:rtl/>
        </w:rPr>
      </w:pPr>
    </w:p>
    <w:p w14:paraId="1F8B0EB3" w14:textId="77777777" w:rsidR="00A6582B" w:rsidRPr="00A6582B" w:rsidRDefault="00A6582B" w:rsidP="00A6582B">
      <w:pPr>
        <w:bidi/>
        <w:rPr>
          <w:rFonts w:cs="David" w:hint="cs"/>
          <w:rtl/>
        </w:rPr>
      </w:pPr>
      <w:r w:rsidRPr="00A6582B">
        <w:rPr>
          <w:rFonts w:cs="David" w:hint="cs"/>
          <w:rtl/>
        </w:rPr>
        <w:tab/>
        <w:t>למה אתה פה?</w:t>
      </w:r>
    </w:p>
    <w:p w14:paraId="34BFAE7D" w14:textId="77777777" w:rsidR="00A6582B" w:rsidRPr="00A6582B" w:rsidRDefault="00A6582B" w:rsidP="00A6582B">
      <w:pPr>
        <w:bidi/>
        <w:rPr>
          <w:rFonts w:cs="David" w:hint="cs"/>
          <w:rtl/>
        </w:rPr>
      </w:pPr>
    </w:p>
    <w:p w14:paraId="3895B37F"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213F0EB" w14:textId="77777777" w:rsidR="00A6582B" w:rsidRPr="00A6582B" w:rsidRDefault="00A6582B" w:rsidP="00A6582B">
      <w:pPr>
        <w:bidi/>
        <w:jc w:val="both"/>
        <w:rPr>
          <w:rFonts w:cs="David" w:hint="cs"/>
          <w:u w:val="single"/>
          <w:rtl/>
        </w:rPr>
      </w:pPr>
    </w:p>
    <w:p w14:paraId="320E42C9" w14:textId="77777777" w:rsidR="00A6582B" w:rsidRPr="00A6582B" w:rsidRDefault="00A6582B" w:rsidP="00A6582B">
      <w:pPr>
        <w:bidi/>
        <w:jc w:val="both"/>
        <w:rPr>
          <w:rFonts w:cs="David" w:hint="cs"/>
          <w:rtl/>
        </w:rPr>
      </w:pPr>
      <w:r w:rsidRPr="00A6582B">
        <w:rPr>
          <w:rFonts w:cs="David" w:hint="cs"/>
          <w:rtl/>
        </w:rPr>
        <w:tab/>
        <w:t xml:space="preserve">כדי לחשוף את פרצופה של הוועדה ולהודיע על ההתנגדות הזאת בפומבי. כאשר פנה אלינו אדוני יושב ראש הקואליציה כדי להיות חברים ולמסור שמות, אנחנו הודענו שסיעתנו אינה מעוניינת להשתתף בדיוני הוועדה ולא להיות חברים בה. כדי להיות חבר בוועדה, צריך כישורים, והכישורים הם מידה מינימאלית של פשיזם ומידה מקסימאלית של מקרתיזם. לכן הצעתי את מיכאל בן-ארי או את דנון. </w:t>
      </w:r>
    </w:p>
    <w:p w14:paraId="6824E392" w14:textId="77777777" w:rsidR="00A6582B" w:rsidRPr="00A6582B" w:rsidRDefault="00A6582B" w:rsidP="00A6582B">
      <w:pPr>
        <w:bidi/>
        <w:jc w:val="both"/>
        <w:rPr>
          <w:rFonts w:cs="David" w:hint="cs"/>
          <w:rtl/>
        </w:rPr>
      </w:pPr>
    </w:p>
    <w:p w14:paraId="6A3B4DF9" w14:textId="77777777" w:rsidR="00A6582B" w:rsidRPr="00A6582B" w:rsidRDefault="00A6582B" w:rsidP="00A6582B">
      <w:pPr>
        <w:bidi/>
        <w:jc w:val="both"/>
        <w:rPr>
          <w:rFonts w:cs="David" w:hint="cs"/>
          <w:rtl/>
        </w:rPr>
      </w:pPr>
      <w:r w:rsidRPr="00A6582B">
        <w:rPr>
          <w:rFonts w:cs="David" w:hint="cs"/>
          <w:u w:val="single"/>
          <w:rtl/>
        </w:rPr>
        <w:t>ניצן הורוביץ:</w:t>
      </w:r>
    </w:p>
    <w:p w14:paraId="002B45EB" w14:textId="77777777" w:rsidR="00A6582B" w:rsidRPr="00A6582B" w:rsidRDefault="00A6582B" w:rsidP="00A6582B">
      <w:pPr>
        <w:bidi/>
        <w:jc w:val="both"/>
        <w:rPr>
          <w:rFonts w:cs="David" w:hint="cs"/>
          <w:rtl/>
        </w:rPr>
      </w:pPr>
    </w:p>
    <w:p w14:paraId="1725F089" w14:textId="77777777" w:rsidR="00A6582B" w:rsidRPr="00A6582B" w:rsidRDefault="00A6582B" w:rsidP="00A6582B">
      <w:pPr>
        <w:bidi/>
        <w:jc w:val="both"/>
        <w:rPr>
          <w:rFonts w:cs="David" w:hint="cs"/>
          <w:rtl/>
        </w:rPr>
      </w:pPr>
      <w:r w:rsidRPr="00A6582B">
        <w:rPr>
          <w:rFonts w:cs="David" w:hint="cs"/>
          <w:rtl/>
        </w:rPr>
        <w:tab/>
        <w:t xml:space="preserve">הצעתך אכן התקבלה. </w:t>
      </w:r>
    </w:p>
    <w:p w14:paraId="25897909" w14:textId="77777777" w:rsidR="00A6582B" w:rsidRPr="00A6582B" w:rsidRDefault="00A6582B" w:rsidP="00A6582B">
      <w:pPr>
        <w:bidi/>
        <w:jc w:val="both"/>
        <w:rPr>
          <w:rFonts w:cs="David" w:hint="cs"/>
          <w:rtl/>
        </w:rPr>
      </w:pPr>
    </w:p>
    <w:p w14:paraId="25F51822"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6AB8F71" w14:textId="77777777" w:rsidR="00A6582B" w:rsidRPr="00A6582B" w:rsidRDefault="00A6582B" w:rsidP="00A6582B">
      <w:pPr>
        <w:bidi/>
        <w:jc w:val="both"/>
        <w:rPr>
          <w:rFonts w:cs="David" w:hint="cs"/>
          <w:u w:val="single"/>
          <w:rtl/>
        </w:rPr>
      </w:pPr>
    </w:p>
    <w:p w14:paraId="3EAAB9A4" w14:textId="77777777" w:rsidR="00A6582B" w:rsidRPr="00A6582B" w:rsidRDefault="00A6582B" w:rsidP="00A6582B">
      <w:pPr>
        <w:bidi/>
        <w:jc w:val="both"/>
        <w:rPr>
          <w:rFonts w:cs="David" w:hint="cs"/>
          <w:rtl/>
        </w:rPr>
      </w:pPr>
      <w:r w:rsidRPr="00A6582B">
        <w:rPr>
          <w:rFonts w:cs="David" w:hint="cs"/>
          <w:rtl/>
        </w:rPr>
        <w:tab/>
        <w:t xml:space="preserve"> סופסוף קיבלו הצעה שלי...</w:t>
      </w:r>
    </w:p>
    <w:p w14:paraId="36A0AF61" w14:textId="77777777" w:rsidR="00A6582B" w:rsidRPr="00A6582B" w:rsidRDefault="00A6582B" w:rsidP="00A6582B">
      <w:pPr>
        <w:bidi/>
        <w:jc w:val="both"/>
        <w:rPr>
          <w:rFonts w:cs="David" w:hint="cs"/>
          <w:rtl/>
        </w:rPr>
      </w:pPr>
    </w:p>
    <w:p w14:paraId="4D74FE2B"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C47A0F9" w14:textId="77777777" w:rsidR="00A6582B" w:rsidRPr="00A6582B" w:rsidRDefault="00A6582B" w:rsidP="00A6582B">
      <w:pPr>
        <w:bidi/>
        <w:jc w:val="both"/>
        <w:rPr>
          <w:rFonts w:cs="David" w:hint="cs"/>
          <w:rtl/>
        </w:rPr>
      </w:pPr>
    </w:p>
    <w:p w14:paraId="02F732C6" w14:textId="77777777" w:rsidR="00A6582B" w:rsidRPr="00A6582B" w:rsidRDefault="00A6582B" w:rsidP="00A6582B">
      <w:pPr>
        <w:bidi/>
        <w:jc w:val="both"/>
        <w:rPr>
          <w:rFonts w:cs="David" w:hint="cs"/>
          <w:rtl/>
        </w:rPr>
      </w:pPr>
      <w:r w:rsidRPr="00A6582B">
        <w:rPr>
          <w:rFonts w:cs="David" w:hint="cs"/>
          <w:rtl/>
        </w:rPr>
        <w:tab/>
        <w:t xml:space="preserve"> חבר הכנסת טיבי, אני רק רוצה להבהיר לך את מה שאתה יודע היטב, שאם אתה מעוניין שאני אמנה את אחד משני חברי הכנסת שציינת כאן, כמובן בכפוף להסכמתם על מכסת סיעתך - -  </w:t>
      </w:r>
    </w:p>
    <w:p w14:paraId="60637FE3" w14:textId="77777777" w:rsidR="00A6582B" w:rsidRPr="00A6582B" w:rsidRDefault="00A6582B" w:rsidP="00A6582B">
      <w:pPr>
        <w:bidi/>
        <w:jc w:val="both"/>
        <w:rPr>
          <w:rFonts w:cs="David" w:hint="cs"/>
          <w:rtl/>
        </w:rPr>
      </w:pPr>
    </w:p>
    <w:p w14:paraId="642E1CE1"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816C66B" w14:textId="77777777" w:rsidR="00A6582B" w:rsidRPr="00A6582B" w:rsidRDefault="00A6582B" w:rsidP="00A6582B">
      <w:pPr>
        <w:bidi/>
        <w:jc w:val="both"/>
        <w:rPr>
          <w:rFonts w:cs="David" w:hint="cs"/>
          <w:u w:val="single"/>
          <w:rtl/>
        </w:rPr>
      </w:pPr>
    </w:p>
    <w:p w14:paraId="7CC6D92C" w14:textId="77777777" w:rsidR="00A6582B" w:rsidRPr="00A6582B" w:rsidRDefault="00A6582B" w:rsidP="00A6582B">
      <w:pPr>
        <w:bidi/>
        <w:jc w:val="both"/>
        <w:rPr>
          <w:rFonts w:cs="David" w:hint="cs"/>
          <w:rtl/>
        </w:rPr>
      </w:pPr>
      <w:r w:rsidRPr="00A6582B">
        <w:rPr>
          <w:rFonts w:cs="David" w:hint="cs"/>
          <w:rtl/>
        </w:rPr>
        <w:tab/>
        <w:t xml:space="preserve"> לא על מכסתי.</w:t>
      </w:r>
    </w:p>
    <w:p w14:paraId="7386792C" w14:textId="77777777" w:rsidR="00A6582B" w:rsidRPr="00A6582B" w:rsidRDefault="00A6582B" w:rsidP="00A6582B">
      <w:pPr>
        <w:bidi/>
        <w:jc w:val="both"/>
        <w:rPr>
          <w:rFonts w:cs="David" w:hint="cs"/>
          <w:rtl/>
        </w:rPr>
      </w:pPr>
    </w:p>
    <w:p w14:paraId="08E3877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BD1C604" w14:textId="77777777" w:rsidR="00A6582B" w:rsidRPr="00A6582B" w:rsidRDefault="00A6582B" w:rsidP="00A6582B">
      <w:pPr>
        <w:bidi/>
        <w:jc w:val="both"/>
        <w:rPr>
          <w:rFonts w:cs="David" w:hint="cs"/>
          <w:rtl/>
        </w:rPr>
      </w:pPr>
    </w:p>
    <w:p w14:paraId="59A647BE" w14:textId="77777777" w:rsidR="00A6582B" w:rsidRPr="00A6582B" w:rsidRDefault="00A6582B" w:rsidP="00A6582B">
      <w:pPr>
        <w:bidi/>
        <w:jc w:val="both"/>
        <w:rPr>
          <w:rFonts w:cs="David" w:hint="cs"/>
          <w:rtl/>
        </w:rPr>
      </w:pPr>
      <w:r w:rsidRPr="00A6582B">
        <w:rPr>
          <w:rFonts w:cs="David" w:hint="cs"/>
          <w:rtl/>
        </w:rPr>
        <w:tab/>
        <w:t xml:space="preserve"> אני צריך הודעה בכתב. אם לא תהיה, אני אבין שזו אמירה מן הפה אל החוץ.</w:t>
      </w:r>
    </w:p>
    <w:p w14:paraId="5B1B1804" w14:textId="77777777" w:rsidR="00A6582B" w:rsidRPr="00A6582B" w:rsidRDefault="00A6582B" w:rsidP="00A6582B">
      <w:pPr>
        <w:bidi/>
        <w:jc w:val="both"/>
        <w:rPr>
          <w:rFonts w:cs="David" w:hint="cs"/>
          <w:rtl/>
        </w:rPr>
      </w:pPr>
    </w:p>
    <w:p w14:paraId="3975430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299E4EB" w14:textId="77777777" w:rsidR="00A6582B" w:rsidRPr="00A6582B" w:rsidRDefault="00A6582B" w:rsidP="00A6582B">
      <w:pPr>
        <w:bidi/>
        <w:jc w:val="both"/>
        <w:rPr>
          <w:rFonts w:cs="David" w:hint="cs"/>
          <w:u w:val="single"/>
          <w:rtl/>
        </w:rPr>
      </w:pPr>
    </w:p>
    <w:p w14:paraId="44F0091A" w14:textId="77777777" w:rsidR="00A6582B" w:rsidRPr="00A6582B" w:rsidRDefault="00A6582B" w:rsidP="00A6582B">
      <w:pPr>
        <w:bidi/>
        <w:jc w:val="both"/>
        <w:rPr>
          <w:rFonts w:cs="David" w:hint="cs"/>
          <w:rtl/>
        </w:rPr>
      </w:pPr>
      <w:r w:rsidRPr="00A6582B">
        <w:rPr>
          <w:rFonts w:cs="David" w:hint="cs"/>
          <w:rtl/>
        </w:rPr>
        <w:tab/>
        <w:t>לא, אבל חשוב שבן-ארי יחקור את עמותות השמאל, זה יותר אותנטי, לא אותנטי? מה יותר אותנטי?</w:t>
      </w:r>
    </w:p>
    <w:p w14:paraId="4799FC58" w14:textId="77777777" w:rsidR="00A6582B" w:rsidRPr="00A6582B" w:rsidRDefault="00A6582B" w:rsidP="00A6582B">
      <w:pPr>
        <w:bidi/>
        <w:rPr>
          <w:rFonts w:cs="David" w:hint="cs"/>
          <w:rtl/>
        </w:rPr>
      </w:pPr>
    </w:p>
    <w:p w14:paraId="797283E6" w14:textId="77777777" w:rsidR="00A6582B" w:rsidRPr="00A6582B" w:rsidRDefault="00A6582B" w:rsidP="00A6582B">
      <w:pPr>
        <w:bidi/>
        <w:rPr>
          <w:rFonts w:cs="David" w:hint="cs"/>
          <w:rtl/>
        </w:rPr>
      </w:pPr>
      <w:r w:rsidRPr="00A6582B">
        <w:rPr>
          <w:rFonts w:cs="David" w:hint="cs"/>
          <w:u w:val="single"/>
          <w:rtl/>
        </w:rPr>
        <w:t>היו"ר יריב לוין:</w:t>
      </w:r>
    </w:p>
    <w:p w14:paraId="393AF6C8" w14:textId="77777777" w:rsidR="00A6582B" w:rsidRPr="00A6582B" w:rsidRDefault="00A6582B" w:rsidP="00A6582B">
      <w:pPr>
        <w:bidi/>
        <w:rPr>
          <w:rFonts w:cs="David" w:hint="cs"/>
          <w:rtl/>
        </w:rPr>
      </w:pPr>
    </w:p>
    <w:p w14:paraId="261A239C" w14:textId="77777777" w:rsidR="00A6582B" w:rsidRPr="00A6582B" w:rsidRDefault="00A6582B" w:rsidP="00A6582B">
      <w:pPr>
        <w:bidi/>
        <w:jc w:val="both"/>
        <w:rPr>
          <w:rFonts w:cs="David" w:hint="cs"/>
          <w:rtl/>
        </w:rPr>
      </w:pPr>
      <w:r w:rsidRPr="00A6582B">
        <w:rPr>
          <w:rFonts w:cs="David" w:hint="cs"/>
          <w:rtl/>
        </w:rPr>
        <w:tab/>
        <w:t xml:space="preserve">חבר הכנסת טיבי, תשלח לי מכתב. אני אפילו באופן חריג אסכים לקבל את המכתב בערבית, שבו אתה ממנה את חבר הכנסת בן-ארי מטעם סיעתך. תשלח לי אותו, ואני אטפל בזה. </w:t>
      </w:r>
    </w:p>
    <w:p w14:paraId="53D4E00D" w14:textId="77777777" w:rsidR="00A6582B" w:rsidRPr="00A6582B" w:rsidRDefault="00A6582B" w:rsidP="00A6582B">
      <w:pPr>
        <w:bidi/>
        <w:rPr>
          <w:rFonts w:cs="David" w:hint="cs"/>
          <w:rtl/>
        </w:rPr>
      </w:pPr>
    </w:p>
    <w:p w14:paraId="28A43E65"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3FFA8335" w14:textId="77777777" w:rsidR="00A6582B" w:rsidRPr="00A6582B" w:rsidRDefault="00A6582B" w:rsidP="00A6582B">
      <w:pPr>
        <w:bidi/>
        <w:jc w:val="both"/>
        <w:rPr>
          <w:rFonts w:cs="David" w:hint="cs"/>
          <w:u w:val="single"/>
          <w:rtl/>
        </w:rPr>
      </w:pPr>
    </w:p>
    <w:p w14:paraId="08884BEB" w14:textId="77777777" w:rsidR="00A6582B" w:rsidRPr="00A6582B" w:rsidRDefault="00A6582B" w:rsidP="00A6582B">
      <w:pPr>
        <w:bidi/>
        <w:rPr>
          <w:rFonts w:cs="David" w:hint="cs"/>
          <w:rtl/>
        </w:rPr>
      </w:pPr>
      <w:r w:rsidRPr="00A6582B">
        <w:rPr>
          <w:rFonts w:cs="David" w:hint="cs"/>
          <w:rtl/>
        </w:rPr>
        <w:tab/>
        <w:t>הוא לא ראוי ששמו - - -</w:t>
      </w:r>
    </w:p>
    <w:p w14:paraId="6FD52AAB" w14:textId="77777777" w:rsidR="00A6582B" w:rsidRPr="00A6582B" w:rsidRDefault="00A6582B" w:rsidP="00A6582B">
      <w:pPr>
        <w:bidi/>
        <w:rPr>
          <w:rFonts w:cs="David" w:hint="cs"/>
          <w:rtl/>
        </w:rPr>
      </w:pPr>
    </w:p>
    <w:p w14:paraId="5FD2DA14" w14:textId="77777777" w:rsidR="00A6582B" w:rsidRPr="00A6582B" w:rsidRDefault="00A6582B" w:rsidP="00A6582B">
      <w:pPr>
        <w:keepNext/>
        <w:bidi/>
        <w:jc w:val="both"/>
        <w:rPr>
          <w:rFonts w:cs="David" w:hint="cs"/>
          <w:rtl/>
        </w:rPr>
      </w:pPr>
      <w:r w:rsidRPr="00A6582B">
        <w:rPr>
          <w:rFonts w:cs="David" w:hint="cs"/>
          <w:u w:val="single"/>
          <w:rtl/>
        </w:rPr>
        <w:t>היו"ר יריב לוין:</w:t>
      </w:r>
    </w:p>
    <w:p w14:paraId="37052A20" w14:textId="77777777" w:rsidR="00A6582B" w:rsidRPr="00A6582B" w:rsidRDefault="00A6582B" w:rsidP="00A6582B">
      <w:pPr>
        <w:keepNext/>
        <w:bidi/>
        <w:jc w:val="both"/>
        <w:rPr>
          <w:rFonts w:cs="David" w:hint="cs"/>
          <w:rtl/>
        </w:rPr>
      </w:pPr>
    </w:p>
    <w:p w14:paraId="5C2DE6F0" w14:textId="77777777" w:rsidR="00A6582B" w:rsidRPr="00A6582B" w:rsidRDefault="00A6582B" w:rsidP="00A6582B">
      <w:pPr>
        <w:keepNext/>
        <w:bidi/>
        <w:jc w:val="both"/>
        <w:rPr>
          <w:rFonts w:cs="David" w:hint="cs"/>
          <w:rtl/>
        </w:rPr>
      </w:pPr>
      <w:r w:rsidRPr="00A6582B">
        <w:rPr>
          <w:rFonts w:cs="David" w:hint="cs"/>
          <w:rtl/>
        </w:rPr>
        <w:tab/>
        <w:t>טוב, זה כבר חבר הכנסת טיבי - - -</w:t>
      </w:r>
    </w:p>
    <w:p w14:paraId="680172CE" w14:textId="77777777" w:rsidR="00A6582B" w:rsidRPr="00A6582B" w:rsidRDefault="00A6582B" w:rsidP="00A6582B">
      <w:pPr>
        <w:bidi/>
        <w:jc w:val="both"/>
        <w:rPr>
          <w:rFonts w:cs="David" w:hint="cs"/>
          <w:rtl/>
        </w:rPr>
      </w:pPr>
    </w:p>
    <w:p w14:paraId="1A9E3F13"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3E68781" w14:textId="77777777" w:rsidR="00A6582B" w:rsidRPr="00A6582B" w:rsidRDefault="00A6582B" w:rsidP="00A6582B">
      <w:pPr>
        <w:bidi/>
        <w:jc w:val="both"/>
        <w:rPr>
          <w:rFonts w:cs="David" w:hint="cs"/>
          <w:u w:val="single"/>
          <w:rtl/>
        </w:rPr>
      </w:pPr>
    </w:p>
    <w:p w14:paraId="7DE94444" w14:textId="77777777" w:rsidR="00A6582B" w:rsidRPr="00A6582B" w:rsidRDefault="00A6582B" w:rsidP="00A6582B">
      <w:pPr>
        <w:bidi/>
        <w:jc w:val="both"/>
        <w:rPr>
          <w:rFonts w:cs="David" w:hint="cs"/>
          <w:rtl/>
        </w:rPr>
      </w:pPr>
      <w:r w:rsidRPr="00A6582B">
        <w:rPr>
          <w:rFonts w:cs="David" w:hint="cs"/>
          <w:rtl/>
        </w:rPr>
        <w:tab/>
        <w:t>דב אומר גם לא - - -</w:t>
      </w:r>
    </w:p>
    <w:p w14:paraId="78ECCDD3" w14:textId="77777777" w:rsidR="00A6582B" w:rsidRPr="00A6582B" w:rsidRDefault="00A6582B" w:rsidP="00A6582B">
      <w:pPr>
        <w:bidi/>
        <w:rPr>
          <w:rFonts w:cs="David" w:hint="cs"/>
          <w:rtl/>
        </w:rPr>
      </w:pPr>
    </w:p>
    <w:p w14:paraId="2FA111DD" w14:textId="77777777" w:rsidR="00A6582B" w:rsidRPr="00A6582B" w:rsidRDefault="00A6582B" w:rsidP="00A6582B">
      <w:pPr>
        <w:bidi/>
        <w:rPr>
          <w:rFonts w:cs="David" w:hint="cs"/>
          <w:rtl/>
        </w:rPr>
      </w:pPr>
      <w:r w:rsidRPr="00A6582B">
        <w:rPr>
          <w:rFonts w:cs="David" w:hint="cs"/>
          <w:u w:val="single"/>
          <w:rtl/>
        </w:rPr>
        <w:t>היו"ר יריב לוין:</w:t>
      </w:r>
    </w:p>
    <w:p w14:paraId="513708A7" w14:textId="77777777" w:rsidR="00A6582B" w:rsidRPr="00A6582B" w:rsidRDefault="00A6582B" w:rsidP="00A6582B">
      <w:pPr>
        <w:bidi/>
        <w:rPr>
          <w:rFonts w:cs="David" w:hint="cs"/>
          <w:rtl/>
        </w:rPr>
      </w:pPr>
    </w:p>
    <w:p w14:paraId="4753BF71" w14:textId="77777777" w:rsidR="00A6582B" w:rsidRPr="00A6582B" w:rsidRDefault="00A6582B" w:rsidP="00A6582B">
      <w:pPr>
        <w:bidi/>
        <w:jc w:val="both"/>
        <w:rPr>
          <w:rFonts w:cs="David" w:hint="cs"/>
          <w:rtl/>
        </w:rPr>
      </w:pPr>
      <w:r w:rsidRPr="00A6582B">
        <w:rPr>
          <w:rFonts w:cs="David" w:hint="cs"/>
          <w:rtl/>
        </w:rPr>
        <w:tab/>
        <w:t xml:space="preserve">בהתייחס להצעות לסדר כדלקמן: אל"ף, חבר הכנסת אורון, לאור הנושא שאתה העלית, היתה אלי פנייה ממספר רב של חברים בוועדה הזאת של חברים גם בוועדת החוקה, חוק ומשפט, שביקשו שפתיחת הדיון תידחה ברבע שעה על מנת שיוכלו להשלים את הדיון שם. הסכמתי לדחות ברבע שעה, הודעתי שדחייה נוספת לא תהיה, כאשר כל חבר רשאי להחליט באיזה דיון הוא רוצה להיות ובאיזה דיון הוא רוצה להשתתף, אבל הדיון נקבע כמובן מראש, ואין שום מקום לדחייה נוספת. </w:t>
      </w:r>
    </w:p>
    <w:p w14:paraId="72E4248B" w14:textId="77777777" w:rsidR="00A6582B" w:rsidRPr="00A6582B" w:rsidRDefault="00A6582B" w:rsidP="00A6582B">
      <w:pPr>
        <w:bidi/>
        <w:rPr>
          <w:rFonts w:cs="David" w:hint="cs"/>
          <w:rtl/>
        </w:rPr>
      </w:pPr>
    </w:p>
    <w:p w14:paraId="355AE82D" w14:textId="77777777" w:rsidR="00A6582B" w:rsidRPr="00A6582B" w:rsidRDefault="00A6582B" w:rsidP="00A6582B">
      <w:pPr>
        <w:bidi/>
        <w:jc w:val="both"/>
        <w:rPr>
          <w:rFonts w:cs="David" w:hint="cs"/>
          <w:rtl/>
        </w:rPr>
      </w:pPr>
      <w:r w:rsidRPr="00A6582B">
        <w:rPr>
          <w:rFonts w:cs="David" w:hint="cs"/>
          <w:rtl/>
        </w:rPr>
        <w:tab/>
        <w:t xml:space="preserve">ההצעה של חבר הכנסת חנין, כמובן היא נוגעת להחלטה הסופית שנידרש לקבל כאן, ולכן היא תידון ותוצבע, אם תבקש, בסיום הדיון. כמובן הדבר נכון גם לגבי ההצעה הדומה של חבר הכנסת טיבי. ההודעה של חבר הכנסת טיבי, כמובן, נרשמה בפרוטוקול. אני רק רוצה לומר לחבר הכנסת טיבי, כמו גם לסיעת קדימה, שקיבלתי מכתב בשמה שנכתב על ידי חבר הכנסת מולה, שנדמה לי שהאופוזיציה במובן הזה איננה ממלאת את תפקידה. אני חושב שתפקידה של אופוזיציה הוא לא להשתתף במה שהיא מסכימה, כי אחרת היא לא - - - </w:t>
      </w:r>
    </w:p>
    <w:p w14:paraId="7B89CD9A" w14:textId="77777777" w:rsidR="00A6582B" w:rsidRPr="00A6582B" w:rsidRDefault="00A6582B" w:rsidP="00A6582B">
      <w:pPr>
        <w:bidi/>
        <w:rPr>
          <w:rFonts w:cs="David" w:hint="cs"/>
          <w:rtl/>
        </w:rPr>
      </w:pPr>
    </w:p>
    <w:p w14:paraId="70A1832E" w14:textId="77777777" w:rsidR="00A6582B" w:rsidRPr="00A6582B" w:rsidRDefault="00A6582B" w:rsidP="00A6582B">
      <w:pPr>
        <w:bidi/>
        <w:jc w:val="both"/>
        <w:rPr>
          <w:rFonts w:cs="David" w:hint="cs"/>
          <w:u w:val="single"/>
          <w:rtl/>
        </w:rPr>
      </w:pPr>
      <w:r w:rsidRPr="00A6582B">
        <w:rPr>
          <w:rFonts w:cs="David" w:hint="cs"/>
          <w:u w:val="single"/>
          <w:rtl/>
        </w:rPr>
        <w:t>נחמן שי:</w:t>
      </w:r>
    </w:p>
    <w:p w14:paraId="7F326DD3" w14:textId="77777777" w:rsidR="00A6582B" w:rsidRPr="00A6582B" w:rsidRDefault="00A6582B" w:rsidP="00A6582B">
      <w:pPr>
        <w:bidi/>
        <w:jc w:val="both"/>
        <w:rPr>
          <w:rFonts w:cs="David" w:hint="cs"/>
          <w:u w:val="single"/>
          <w:rtl/>
        </w:rPr>
      </w:pPr>
    </w:p>
    <w:p w14:paraId="4CAC2A11" w14:textId="77777777" w:rsidR="00A6582B" w:rsidRPr="00A6582B" w:rsidRDefault="00A6582B" w:rsidP="00A6582B">
      <w:pPr>
        <w:bidi/>
        <w:jc w:val="both"/>
        <w:rPr>
          <w:rFonts w:cs="David" w:hint="cs"/>
          <w:rtl/>
        </w:rPr>
      </w:pPr>
      <w:r w:rsidRPr="00A6582B">
        <w:rPr>
          <w:rFonts w:cs="David" w:hint="cs"/>
          <w:rtl/>
        </w:rPr>
        <w:tab/>
        <w:t xml:space="preserve">לא, בואו לא נחלק ציונים לאופוזיציה. היא תמלא את תפקידה, כפי שהיא חושבת שצריך למלא אותו. </w:t>
      </w:r>
    </w:p>
    <w:p w14:paraId="03D6B61B" w14:textId="77777777" w:rsidR="00A6582B" w:rsidRPr="00A6582B" w:rsidRDefault="00A6582B" w:rsidP="00A6582B">
      <w:pPr>
        <w:bidi/>
        <w:jc w:val="both"/>
        <w:rPr>
          <w:rFonts w:cs="David" w:hint="cs"/>
          <w:rtl/>
        </w:rPr>
      </w:pPr>
    </w:p>
    <w:p w14:paraId="5F14DAC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E1B2F76" w14:textId="77777777" w:rsidR="00A6582B" w:rsidRPr="00A6582B" w:rsidRDefault="00A6582B" w:rsidP="00A6582B">
      <w:pPr>
        <w:bidi/>
        <w:jc w:val="both"/>
        <w:rPr>
          <w:rFonts w:cs="David" w:hint="cs"/>
          <w:rtl/>
        </w:rPr>
      </w:pPr>
    </w:p>
    <w:p w14:paraId="33F889CD" w14:textId="77777777" w:rsidR="00A6582B" w:rsidRPr="00A6582B" w:rsidRDefault="00A6582B" w:rsidP="00A6582B">
      <w:pPr>
        <w:bidi/>
        <w:jc w:val="both"/>
        <w:rPr>
          <w:rFonts w:cs="David" w:hint="cs"/>
          <w:rtl/>
        </w:rPr>
      </w:pPr>
      <w:r w:rsidRPr="00A6582B">
        <w:rPr>
          <w:rFonts w:cs="David" w:hint="cs"/>
          <w:rtl/>
        </w:rPr>
        <w:tab/>
        <w:t xml:space="preserve"> אלא אם תפקידה להשמיע את קולה - -</w:t>
      </w:r>
    </w:p>
    <w:p w14:paraId="60CB3F55" w14:textId="77777777" w:rsidR="00A6582B" w:rsidRPr="00A6582B" w:rsidRDefault="00A6582B" w:rsidP="00A6582B">
      <w:pPr>
        <w:bidi/>
        <w:jc w:val="both"/>
        <w:rPr>
          <w:rFonts w:cs="David" w:hint="cs"/>
          <w:rtl/>
        </w:rPr>
      </w:pPr>
    </w:p>
    <w:p w14:paraId="7049931E" w14:textId="77777777" w:rsidR="00A6582B" w:rsidRPr="00A6582B" w:rsidRDefault="00A6582B" w:rsidP="00A6582B">
      <w:pPr>
        <w:bidi/>
        <w:jc w:val="both"/>
        <w:rPr>
          <w:rFonts w:cs="David" w:hint="cs"/>
          <w:rtl/>
        </w:rPr>
      </w:pPr>
      <w:r w:rsidRPr="00A6582B">
        <w:rPr>
          <w:rFonts w:cs="David" w:hint="cs"/>
          <w:u w:val="single"/>
          <w:rtl/>
        </w:rPr>
        <w:t>נחמן שי:</w:t>
      </w:r>
    </w:p>
    <w:p w14:paraId="519DCDAC" w14:textId="77777777" w:rsidR="00A6582B" w:rsidRPr="00A6582B" w:rsidRDefault="00A6582B" w:rsidP="00A6582B">
      <w:pPr>
        <w:bidi/>
        <w:jc w:val="both"/>
        <w:rPr>
          <w:rFonts w:cs="David" w:hint="cs"/>
          <w:rtl/>
        </w:rPr>
      </w:pPr>
    </w:p>
    <w:p w14:paraId="2DE82F5B" w14:textId="77777777" w:rsidR="00A6582B" w:rsidRPr="00A6582B" w:rsidRDefault="00A6582B" w:rsidP="00A6582B">
      <w:pPr>
        <w:bidi/>
        <w:jc w:val="both"/>
        <w:rPr>
          <w:rFonts w:cs="David" w:hint="cs"/>
          <w:rtl/>
        </w:rPr>
      </w:pPr>
      <w:r w:rsidRPr="00A6582B">
        <w:rPr>
          <w:rFonts w:cs="David" w:hint="cs"/>
          <w:rtl/>
        </w:rPr>
        <w:tab/>
        <w:t>היא תשמיע את קולה - - -</w:t>
      </w:r>
    </w:p>
    <w:p w14:paraId="3F6D70CE" w14:textId="77777777" w:rsidR="00A6582B" w:rsidRPr="00A6582B" w:rsidRDefault="00A6582B" w:rsidP="00A6582B">
      <w:pPr>
        <w:bidi/>
        <w:jc w:val="both"/>
        <w:rPr>
          <w:rFonts w:cs="David" w:hint="cs"/>
          <w:rtl/>
        </w:rPr>
      </w:pPr>
    </w:p>
    <w:p w14:paraId="648D51E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C8BADD6" w14:textId="77777777" w:rsidR="00A6582B" w:rsidRPr="00A6582B" w:rsidRDefault="00A6582B" w:rsidP="00A6582B">
      <w:pPr>
        <w:bidi/>
        <w:jc w:val="both"/>
        <w:rPr>
          <w:rFonts w:cs="David" w:hint="cs"/>
          <w:rtl/>
        </w:rPr>
      </w:pPr>
    </w:p>
    <w:p w14:paraId="3598B6F2" w14:textId="77777777" w:rsidR="00A6582B" w:rsidRPr="00A6582B" w:rsidRDefault="00A6582B" w:rsidP="00A6582B">
      <w:pPr>
        <w:bidi/>
        <w:ind w:left="720"/>
        <w:jc w:val="both"/>
        <w:rPr>
          <w:rFonts w:cs="David" w:hint="cs"/>
          <w:rtl/>
        </w:rPr>
      </w:pPr>
      <w:r w:rsidRPr="00A6582B">
        <w:rPr>
          <w:rFonts w:cs="David" w:hint="cs"/>
          <w:rtl/>
        </w:rPr>
        <w:t xml:space="preserve">- - ולהשתתף בעבודת הכנסת ולשלוח את נציגיה בכל מקום שבו היא זכאית לקבל נציג. </w:t>
      </w:r>
    </w:p>
    <w:p w14:paraId="3EAF3157" w14:textId="77777777" w:rsidR="00A6582B" w:rsidRPr="00A6582B" w:rsidRDefault="00A6582B" w:rsidP="00A6582B">
      <w:pPr>
        <w:bidi/>
        <w:jc w:val="both"/>
        <w:rPr>
          <w:rFonts w:cs="David" w:hint="cs"/>
          <w:rtl/>
        </w:rPr>
      </w:pPr>
    </w:p>
    <w:p w14:paraId="62049EC2" w14:textId="77777777" w:rsidR="00A6582B" w:rsidRPr="00A6582B" w:rsidRDefault="00A6582B" w:rsidP="00A6582B">
      <w:pPr>
        <w:bidi/>
        <w:jc w:val="both"/>
        <w:rPr>
          <w:rFonts w:cs="David" w:hint="cs"/>
          <w:rtl/>
        </w:rPr>
      </w:pPr>
      <w:r w:rsidRPr="00A6582B">
        <w:rPr>
          <w:rFonts w:cs="David" w:hint="cs"/>
          <w:u w:val="single"/>
          <w:rtl/>
        </w:rPr>
        <w:t>נחמן שי:</w:t>
      </w:r>
    </w:p>
    <w:p w14:paraId="664B759B" w14:textId="77777777" w:rsidR="00A6582B" w:rsidRPr="00A6582B" w:rsidRDefault="00A6582B" w:rsidP="00A6582B">
      <w:pPr>
        <w:bidi/>
        <w:jc w:val="both"/>
        <w:rPr>
          <w:rFonts w:cs="David" w:hint="cs"/>
          <w:rtl/>
        </w:rPr>
      </w:pPr>
    </w:p>
    <w:p w14:paraId="77EBA22F" w14:textId="77777777" w:rsidR="00A6582B" w:rsidRPr="00A6582B" w:rsidRDefault="00A6582B" w:rsidP="00A6582B">
      <w:pPr>
        <w:bidi/>
        <w:jc w:val="both"/>
        <w:rPr>
          <w:rFonts w:cs="David" w:hint="cs"/>
          <w:rtl/>
        </w:rPr>
      </w:pPr>
      <w:r w:rsidRPr="00A6582B">
        <w:rPr>
          <w:rFonts w:cs="David" w:hint="cs"/>
          <w:rtl/>
        </w:rPr>
        <w:tab/>
        <w:t xml:space="preserve">היא תשמיע את קולה, אני מבטיח לך.  </w:t>
      </w:r>
    </w:p>
    <w:p w14:paraId="25B9CDFA" w14:textId="77777777" w:rsidR="00A6582B" w:rsidRPr="00A6582B" w:rsidRDefault="00A6582B" w:rsidP="00A6582B">
      <w:pPr>
        <w:bidi/>
        <w:rPr>
          <w:rFonts w:cs="David" w:hint="cs"/>
          <w:rtl/>
        </w:rPr>
      </w:pPr>
    </w:p>
    <w:p w14:paraId="641FAEAF"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2E7D58A0" w14:textId="77777777" w:rsidR="00A6582B" w:rsidRPr="00A6582B" w:rsidRDefault="00A6582B" w:rsidP="00A6582B">
      <w:pPr>
        <w:bidi/>
        <w:jc w:val="both"/>
        <w:rPr>
          <w:rFonts w:cs="David" w:hint="cs"/>
          <w:u w:val="single"/>
          <w:rtl/>
        </w:rPr>
      </w:pPr>
    </w:p>
    <w:p w14:paraId="19BDBEEE" w14:textId="77777777" w:rsidR="00A6582B" w:rsidRPr="00A6582B" w:rsidRDefault="00A6582B" w:rsidP="00A6582B">
      <w:pPr>
        <w:bidi/>
        <w:jc w:val="both"/>
        <w:rPr>
          <w:rFonts w:cs="David" w:hint="cs"/>
          <w:rtl/>
        </w:rPr>
      </w:pPr>
      <w:r w:rsidRPr="00A6582B">
        <w:rPr>
          <w:rFonts w:cs="David" w:hint="cs"/>
          <w:rtl/>
        </w:rPr>
        <w:tab/>
        <w:t xml:space="preserve">תפקידך לדאוג לדמוקרטיה, ואתה עושה בדיוק ההפך. הרי אתה יושב כאן מתוקף כללי הדמוקרטיה. אתה אזרח שנבחר מתוקף כללי הדמוקרטיה, ואם אתה הורס את הדמוקרטיה, אין ערך לדבריך, אין ערך לישיבה, לענף שאתה יושב עליו. </w:t>
      </w:r>
    </w:p>
    <w:p w14:paraId="1F526AE8" w14:textId="77777777" w:rsidR="00A6582B" w:rsidRPr="00A6582B" w:rsidRDefault="00A6582B" w:rsidP="00A6582B">
      <w:pPr>
        <w:bidi/>
        <w:rPr>
          <w:rFonts w:cs="David" w:hint="cs"/>
          <w:rtl/>
        </w:rPr>
      </w:pPr>
    </w:p>
    <w:p w14:paraId="37DC13D5"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0F1AC25" w14:textId="77777777" w:rsidR="00A6582B" w:rsidRPr="00A6582B" w:rsidRDefault="00A6582B" w:rsidP="00A6582B">
      <w:pPr>
        <w:bidi/>
        <w:jc w:val="both"/>
        <w:rPr>
          <w:rFonts w:cs="David" w:hint="cs"/>
          <w:u w:val="single"/>
          <w:rtl/>
        </w:rPr>
      </w:pPr>
    </w:p>
    <w:p w14:paraId="2265D226" w14:textId="77777777" w:rsidR="00A6582B" w:rsidRPr="00A6582B" w:rsidRDefault="00A6582B" w:rsidP="00A6582B">
      <w:pPr>
        <w:bidi/>
        <w:rPr>
          <w:rFonts w:cs="David" w:hint="cs"/>
          <w:rtl/>
        </w:rPr>
      </w:pPr>
      <w:r w:rsidRPr="00A6582B">
        <w:rPr>
          <w:rFonts w:cs="David" w:hint="cs"/>
          <w:rtl/>
        </w:rPr>
        <w:tab/>
        <w:t xml:space="preserve"> אם אתה רוצה לקבל אופוזיציה מקרתיסטית ולהאשים אותנו במקרתיזם - - -</w:t>
      </w:r>
    </w:p>
    <w:p w14:paraId="373BB2F4" w14:textId="77777777" w:rsidR="00A6582B" w:rsidRPr="00A6582B" w:rsidRDefault="00A6582B" w:rsidP="00A6582B">
      <w:pPr>
        <w:bidi/>
        <w:rPr>
          <w:rFonts w:cs="David" w:hint="cs"/>
          <w:rtl/>
        </w:rPr>
      </w:pPr>
    </w:p>
    <w:p w14:paraId="084D087F"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E4B990D" w14:textId="77777777" w:rsidR="00A6582B" w:rsidRPr="00A6582B" w:rsidRDefault="00A6582B" w:rsidP="00A6582B">
      <w:pPr>
        <w:bidi/>
        <w:jc w:val="both"/>
        <w:rPr>
          <w:rFonts w:cs="David" w:hint="cs"/>
          <w:u w:val="single"/>
          <w:rtl/>
        </w:rPr>
      </w:pPr>
    </w:p>
    <w:p w14:paraId="053B41F2" w14:textId="77777777" w:rsidR="00A6582B" w:rsidRPr="00A6582B" w:rsidRDefault="00A6582B" w:rsidP="00A6582B">
      <w:pPr>
        <w:bidi/>
        <w:rPr>
          <w:rFonts w:cs="David" w:hint="cs"/>
          <w:rtl/>
        </w:rPr>
      </w:pPr>
      <w:r w:rsidRPr="00A6582B">
        <w:rPr>
          <w:rFonts w:cs="David" w:hint="cs"/>
          <w:rtl/>
        </w:rPr>
        <w:tab/>
        <w:t xml:space="preserve">תפסיקו להתבכיין, בגלל זה הציבור מוקיע אתכם. </w:t>
      </w:r>
    </w:p>
    <w:p w14:paraId="4D5D998F" w14:textId="77777777" w:rsidR="00A6582B" w:rsidRPr="00A6582B" w:rsidRDefault="00A6582B" w:rsidP="00A6582B">
      <w:pPr>
        <w:bidi/>
        <w:rPr>
          <w:rFonts w:cs="David" w:hint="cs"/>
          <w:rtl/>
        </w:rPr>
      </w:pPr>
    </w:p>
    <w:p w14:paraId="1AD8E914"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E726DD9" w14:textId="77777777" w:rsidR="00A6582B" w:rsidRPr="00A6582B" w:rsidRDefault="00A6582B" w:rsidP="00A6582B">
      <w:pPr>
        <w:bidi/>
        <w:jc w:val="both"/>
        <w:rPr>
          <w:rFonts w:cs="David" w:hint="cs"/>
          <w:u w:val="single"/>
          <w:rtl/>
        </w:rPr>
      </w:pPr>
    </w:p>
    <w:p w14:paraId="56ECDF8B" w14:textId="77777777" w:rsidR="00A6582B" w:rsidRPr="00A6582B" w:rsidRDefault="00A6582B" w:rsidP="00A6582B">
      <w:pPr>
        <w:bidi/>
        <w:rPr>
          <w:rFonts w:cs="David" w:hint="cs"/>
          <w:rtl/>
        </w:rPr>
      </w:pPr>
      <w:r w:rsidRPr="00A6582B">
        <w:rPr>
          <w:rFonts w:cs="David" w:hint="cs"/>
          <w:rtl/>
        </w:rPr>
        <w:tab/>
        <w:t xml:space="preserve">אתם קיבלתם 30 מנדטים? אנחנו 28 - - - </w:t>
      </w:r>
    </w:p>
    <w:p w14:paraId="5848BCCC" w14:textId="77777777" w:rsidR="00A6582B" w:rsidRPr="00A6582B" w:rsidRDefault="00A6582B" w:rsidP="00A6582B">
      <w:pPr>
        <w:bidi/>
        <w:rPr>
          <w:rFonts w:cs="David" w:hint="cs"/>
          <w:rtl/>
        </w:rPr>
      </w:pPr>
    </w:p>
    <w:p w14:paraId="797FCE20" w14:textId="77777777" w:rsidR="00A6582B" w:rsidRPr="00A6582B" w:rsidRDefault="00A6582B" w:rsidP="00A6582B">
      <w:pPr>
        <w:bidi/>
        <w:rPr>
          <w:rFonts w:cs="David" w:hint="cs"/>
          <w:rtl/>
        </w:rPr>
      </w:pPr>
      <w:r w:rsidRPr="00A6582B">
        <w:rPr>
          <w:rFonts w:cs="David" w:hint="cs"/>
          <w:u w:val="single"/>
          <w:rtl/>
        </w:rPr>
        <w:t>היו"ר יריב לוין:</w:t>
      </w:r>
    </w:p>
    <w:p w14:paraId="371390AB" w14:textId="77777777" w:rsidR="00A6582B" w:rsidRPr="00A6582B" w:rsidRDefault="00A6582B" w:rsidP="00A6582B">
      <w:pPr>
        <w:bidi/>
        <w:rPr>
          <w:rFonts w:cs="David" w:hint="cs"/>
          <w:rtl/>
        </w:rPr>
      </w:pPr>
    </w:p>
    <w:p w14:paraId="04A1D175" w14:textId="77777777" w:rsidR="00A6582B" w:rsidRPr="00A6582B" w:rsidRDefault="00A6582B" w:rsidP="00A6582B">
      <w:pPr>
        <w:bidi/>
        <w:rPr>
          <w:rFonts w:cs="David" w:hint="cs"/>
          <w:rtl/>
        </w:rPr>
      </w:pPr>
      <w:r w:rsidRPr="00A6582B">
        <w:rPr>
          <w:rFonts w:cs="David" w:hint="cs"/>
          <w:rtl/>
        </w:rPr>
        <w:tab/>
        <w:t xml:space="preserve">חבר הכנסת מולה, אני מתייחס כאן למכתב שלך. </w:t>
      </w:r>
    </w:p>
    <w:p w14:paraId="4EED271B" w14:textId="77777777" w:rsidR="00A6582B" w:rsidRPr="00A6582B" w:rsidRDefault="00A6582B" w:rsidP="00A6582B">
      <w:pPr>
        <w:bidi/>
        <w:jc w:val="both"/>
        <w:rPr>
          <w:rFonts w:cs="David" w:hint="cs"/>
          <w:u w:val="single"/>
          <w:rtl/>
        </w:rPr>
      </w:pPr>
      <w:r w:rsidRPr="00A6582B">
        <w:rPr>
          <w:rFonts w:cs="David" w:hint="cs"/>
          <w:u w:val="single"/>
          <w:rtl/>
        </w:rPr>
        <w:t>נינו אבסדזה:</w:t>
      </w:r>
    </w:p>
    <w:p w14:paraId="7B021A16" w14:textId="77777777" w:rsidR="00A6582B" w:rsidRPr="00A6582B" w:rsidRDefault="00A6582B" w:rsidP="00A6582B">
      <w:pPr>
        <w:bidi/>
        <w:jc w:val="both"/>
        <w:rPr>
          <w:rFonts w:cs="David" w:hint="cs"/>
          <w:u w:val="single"/>
          <w:rtl/>
        </w:rPr>
      </w:pPr>
    </w:p>
    <w:p w14:paraId="1AAFB1AF" w14:textId="77777777" w:rsidR="00A6582B" w:rsidRPr="00A6582B" w:rsidRDefault="00A6582B" w:rsidP="00A6582B">
      <w:pPr>
        <w:bidi/>
        <w:jc w:val="both"/>
        <w:rPr>
          <w:rFonts w:cs="David" w:hint="cs"/>
          <w:rtl/>
        </w:rPr>
      </w:pPr>
      <w:r w:rsidRPr="00A6582B">
        <w:rPr>
          <w:rFonts w:cs="David" w:hint="cs"/>
          <w:rtl/>
        </w:rPr>
        <w:tab/>
        <w:t xml:space="preserve"> תתייחס, אבל אל תאשים את האופוזיציה שהיא לא ממלאת את תפקידה, כי היא ממלאת את תפקידה יפה מאוד. </w:t>
      </w:r>
    </w:p>
    <w:p w14:paraId="61404B6E" w14:textId="77777777" w:rsidR="00A6582B" w:rsidRPr="00A6582B" w:rsidRDefault="00A6582B" w:rsidP="00A6582B">
      <w:pPr>
        <w:bidi/>
        <w:jc w:val="both"/>
        <w:rPr>
          <w:rFonts w:cs="David" w:hint="cs"/>
          <w:rtl/>
        </w:rPr>
      </w:pPr>
    </w:p>
    <w:p w14:paraId="7A9AB863"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CA0B0B8" w14:textId="77777777" w:rsidR="00A6582B" w:rsidRPr="00A6582B" w:rsidRDefault="00A6582B" w:rsidP="00A6582B">
      <w:pPr>
        <w:bidi/>
        <w:jc w:val="both"/>
        <w:rPr>
          <w:rFonts w:cs="David" w:hint="cs"/>
          <w:u w:val="single"/>
          <w:rtl/>
        </w:rPr>
      </w:pPr>
    </w:p>
    <w:p w14:paraId="5BA834F8" w14:textId="77777777" w:rsidR="00A6582B" w:rsidRPr="00A6582B" w:rsidRDefault="00A6582B" w:rsidP="00A6582B">
      <w:pPr>
        <w:bidi/>
        <w:jc w:val="both"/>
        <w:rPr>
          <w:rFonts w:cs="David" w:hint="cs"/>
          <w:rtl/>
        </w:rPr>
      </w:pPr>
      <w:r w:rsidRPr="00A6582B">
        <w:rPr>
          <w:rFonts w:cs="David" w:hint="cs"/>
          <w:rtl/>
        </w:rPr>
        <w:tab/>
        <w:t xml:space="preserve"> אני יכול להסביר. </w:t>
      </w:r>
    </w:p>
    <w:p w14:paraId="5F04FBCA" w14:textId="77777777" w:rsidR="00A6582B" w:rsidRPr="00A6582B" w:rsidRDefault="00A6582B" w:rsidP="00A6582B">
      <w:pPr>
        <w:bidi/>
        <w:jc w:val="both"/>
        <w:rPr>
          <w:rFonts w:cs="David" w:hint="cs"/>
          <w:rtl/>
        </w:rPr>
      </w:pPr>
    </w:p>
    <w:p w14:paraId="5D3C4B39" w14:textId="77777777" w:rsidR="00A6582B" w:rsidRPr="00A6582B" w:rsidRDefault="00A6582B" w:rsidP="00A6582B">
      <w:pPr>
        <w:bidi/>
        <w:jc w:val="both"/>
        <w:rPr>
          <w:rFonts w:cs="David" w:hint="cs"/>
          <w:rtl/>
        </w:rPr>
      </w:pPr>
      <w:r w:rsidRPr="00A6582B">
        <w:rPr>
          <w:rFonts w:cs="David" w:hint="cs"/>
          <w:u w:val="single"/>
          <w:rtl/>
        </w:rPr>
        <w:t>אילן גילאון:</w:t>
      </w:r>
    </w:p>
    <w:p w14:paraId="6D1EB78D" w14:textId="77777777" w:rsidR="00A6582B" w:rsidRPr="00A6582B" w:rsidRDefault="00A6582B" w:rsidP="00A6582B">
      <w:pPr>
        <w:bidi/>
        <w:jc w:val="both"/>
        <w:rPr>
          <w:rFonts w:cs="David" w:hint="cs"/>
          <w:rtl/>
        </w:rPr>
      </w:pPr>
    </w:p>
    <w:p w14:paraId="4E748100" w14:textId="77777777" w:rsidR="00A6582B" w:rsidRPr="00A6582B" w:rsidRDefault="00A6582B" w:rsidP="00A6582B">
      <w:pPr>
        <w:bidi/>
        <w:jc w:val="both"/>
        <w:rPr>
          <w:rFonts w:cs="David" w:hint="cs"/>
          <w:rtl/>
        </w:rPr>
      </w:pPr>
      <w:r w:rsidRPr="00A6582B">
        <w:rPr>
          <w:rFonts w:cs="David" w:hint="cs"/>
          <w:rtl/>
        </w:rPr>
        <w:tab/>
        <w:t xml:space="preserve">אתה לא צריך להסביר לו שום דבר. אם לא מתאים לו, שיפטר אותנו. </w:t>
      </w:r>
    </w:p>
    <w:p w14:paraId="6685C2AD" w14:textId="77777777" w:rsidR="00A6582B" w:rsidRPr="00A6582B" w:rsidRDefault="00A6582B" w:rsidP="00A6582B">
      <w:pPr>
        <w:bidi/>
        <w:jc w:val="both"/>
        <w:rPr>
          <w:rFonts w:cs="David" w:hint="cs"/>
          <w:rtl/>
        </w:rPr>
      </w:pPr>
    </w:p>
    <w:p w14:paraId="348A5358" w14:textId="77777777" w:rsidR="00A6582B" w:rsidRPr="00A6582B" w:rsidRDefault="00A6582B" w:rsidP="00A6582B">
      <w:pPr>
        <w:bidi/>
        <w:jc w:val="both"/>
        <w:rPr>
          <w:rFonts w:cs="David" w:hint="cs"/>
          <w:rtl/>
        </w:rPr>
      </w:pPr>
      <w:r w:rsidRPr="00A6582B">
        <w:rPr>
          <w:rFonts w:cs="David" w:hint="cs"/>
          <w:u w:val="single"/>
          <w:rtl/>
        </w:rPr>
        <w:t>קריאה:</w:t>
      </w:r>
    </w:p>
    <w:p w14:paraId="39AC3168" w14:textId="77777777" w:rsidR="00A6582B" w:rsidRPr="00A6582B" w:rsidRDefault="00A6582B" w:rsidP="00A6582B">
      <w:pPr>
        <w:bidi/>
        <w:jc w:val="both"/>
        <w:rPr>
          <w:rFonts w:cs="David" w:hint="cs"/>
          <w:rtl/>
        </w:rPr>
      </w:pPr>
    </w:p>
    <w:p w14:paraId="1DF045D7" w14:textId="77777777" w:rsidR="00A6582B" w:rsidRPr="00A6582B" w:rsidRDefault="00A6582B" w:rsidP="00A6582B">
      <w:pPr>
        <w:bidi/>
        <w:jc w:val="both"/>
        <w:rPr>
          <w:rFonts w:cs="David" w:hint="cs"/>
          <w:rtl/>
        </w:rPr>
      </w:pPr>
      <w:r w:rsidRPr="00A6582B">
        <w:rPr>
          <w:rFonts w:cs="David" w:hint="cs"/>
          <w:rtl/>
        </w:rPr>
        <w:tab/>
        <w:t xml:space="preserve">זה לא רחוק. </w:t>
      </w:r>
    </w:p>
    <w:p w14:paraId="25B40187" w14:textId="77777777" w:rsidR="00A6582B" w:rsidRPr="00A6582B" w:rsidRDefault="00A6582B" w:rsidP="00A6582B">
      <w:pPr>
        <w:bidi/>
        <w:jc w:val="both"/>
        <w:rPr>
          <w:rFonts w:cs="David" w:hint="cs"/>
          <w:rtl/>
        </w:rPr>
      </w:pPr>
    </w:p>
    <w:p w14:paraId="05AB694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BF22BA6" w14:textId="77777777" w:rsidR="00A6582B" w:rsidRPr="00A6582B" w:rsidRDefault="00A6582B" w:rsidP="00A6582B">
      <w:pPr>
        <w:bidi/>
        <w:jc w:val="both"/>
        <w:rPr>
          <w:rFonts w:cs="David" w:hint="cs"/>
          <w:rtl/>
        </w:rPr>
      </w:pPr>
    </w:p>
    <w:p w14:paraId="34813FE5" w14:textId="77777777" w:rsidR="00A6582B" w:rsidRPr="00A6582B" w:rsidRDefault="00A6582B" w:rsidP="00A6582B">
      <w:pPr>
        <w:bidi/>
        <w:jc w:val="both"/>
        <w:rPr>
          <w:rFonts w:cs="David" w:hint="cs"/>
          <w:rtl/>
        </w:rPr>
      </w:pPr>
      <w:r w:rsidRPr="00A6582B">
        <w:rPr>
          <w:rFonts w:cs="David" w:hint="cs"/>
          <w:rtl/>
        </w:rPr>
        <w:tab/>
        <w:t xml:space="preserve">היינו כבר באירוע כזה, כאשר עזבתם את הדיון שהתקיים בוועדה הזאת בנושא חוק ההסדרים. אמרתי לכם אז, גם בפתח הדיון וגם כאשר עזבתם אותו, שאני מקיים דיון כדי לשמוע את ההערות לגופן, ומתכוון להתחשב בהערות האלה. גם אתם נאלצתם להודות שבתוצאה הסופית, כל עוד ישבתם בישיבה והתייחסתם והעליתם, הנושאים שהעליתם </w:t>
      </w:r>
      <w:r w:rsidRPr="00A6582B">
        <w:rPr>
          <w:rFonts w:cs="David"/>
          <w:rtl/>
        </w:rPr>
        <w:t>–</w:t>
      </w:r>
      <w:r w:rsidRPr="00A6582B">
        <w:rPr>
          <w:rFonts w:cs="David" w:hint="cs"/>
          <w:rtl/>
        </w:rPr>
        <w:t xml:space="preserve"> לא מעטים מהם, נמצא להם פתרון. </w:t>
      </w:r>
    </w:p>
    <w:p w14:paraId="5D7CFDB2" w14:textId="77777777" w:rsidR="00A6582B" w:rsidRPr="00A6582B" w:rsidRDefault="00A6582B" w:rsidP="00A6582B">
      <w:pPr>
        <w:bidi/>
        <w:jc w:val="both"/>
        <w:rPr>
          <w:rFonts w:cs="David" w:hint="cs"/>
          <w:rtl/>
        </w:rPr>
      </w:pPr>
    </w:p>
    <w:p w14:paraId="1F1D76C6" w14:textId="77777777" w:rsidR="00A6582B" w:rsidRPr="00A6582B" w:rsidRDefault="00A6582B" w:rsidP="00A6582B">
      <w:pPr>
        <w:bidi/>
        <w:jc w:val="both"/>
        <w:rPr>
          <w:rFonts w:cs="David" w:hint="cs"/>
          <w:rtl/>
        </w:rPr>
      </w:pPr>
      <w:r w:rsidRPr="00A6582B">
        <w:rPr>
          <w:rFonts w:cs="David" w:hint="cs"/>
          <w:u w:val="single"/>
          <w:rtl/>
        </w:rPr>
        <w:t>ניצן הורוביץ:</w:t>
      </w:r>
    </w:p>
    <w:p w14:paraId="48624CFE" w14:textId="77777777" w:rsidR="00A6582B" w:rsidRPr="00A6582B" w:rsidRDefault="00A6582B" w:rsidP="00A6582B">
      <w:pPr>
        <w:bidi/>
        <w:jc w:val="both"/>
        <w:rPr>
          <w:rFonts w:cs="David" w:hint="cs"/>
          <w:rtl/>
        </w:rPr>
      </w:pPr>
    </w:p>
    <w:p w14:paraId="7E30758D" w14:textId="77777777" w:rsidR="00A6582B" w:rsidRPr="00A6582B" w:rsidRDefault="00A6582B" w:rsidP="00A6582B">
      <w:pPr>
        <w:bidi/>
        <w:jc w:val="both"/>
        <w:rPr>
          <w:rFonts w:cs="David" w:hint="cs"/>
          <w:rtl/>
        </w:rPr>
      </w:pPr>
      <w:r w:rsidRPr="00A6582B">
        <w:rPr>
          <w:rFonts w:cs="David" w:hint="cs"/>
          <w:rtl/>
        </w:rPr>
        <w:tab/>
        <w:t xml:space="preserve">זה משחק מכור, זאת הצגה. </w:t>
      </w:r>
    </w:p>
    <w:p w14:paraId="241A94CA" w14:textId="77777777" w:rsidR="00A6582B" w:rsidRPr="00A6582B" w:rsidRDefault="00A6582B" w:rsidP="00A6582B">
      <w:pPr>
        <w:bidi/>
        <w:rPr>
          <w:rFonts w:cs="David" w:hint="cs"/>
          <w:rtl/>
        </w:rPr>
      </w:pPr>
    </w:p>
    <w:p w14:paraId="2ACAD8E2" w14:textId="77777777" w:rsidR="00A6582B" w:rsidRPr="00A6582B" w:rsidRDefault="00A6582B" w:rsidP="00A6582B">
      <w:pPr>
        <w:bidi/>
        <w:rPr>
          <w:rFonts w:cs="David" w:hint="cs"/>
          <w:rtl/>
        </w:rPr>
      </w:pPr>
      <w:r w:rsidRPr="00A6582B">
        <w:rPr>
          <w:rFonts w:cs="David" w:hint="cs"/>
          <w:u w:val="single"/>
          <w:rtl/>
        </w:rPr>
        <w:t>היו"ר יריב לוין:</w:t>
      </w:r>
    </w:p>
    <w:p w14:paraId="42EF253A" w14:textId="77777777" w:rsidR="00A6582B" w:rsidRPr="00A6582B" w:rsidRDefault="00A6582B" w:rsidP="00A6582B">
      <w:pPr>
        <w:bidi/>
        <w:rPr>
          <w:rFonts w:cs="David" w:hint="cs"/>
          <w:rtl/>
        </w:rPr>
      </w:pPr>
    </w:p>
    <w:p w14:paraId="6B73F4B7" w14:textId="77777777" w:rsidR="00A6582B" w:rsidRPr="00A6582B" w:rsidRDefault="00A6582B" w:rsidP="00A6582B">
      <w:pPr>
        <w:bidi/>
        <w:jc w:val="both"/>
        <w:rPr>
          <w:rFonts w:cs="David" w:hint="cs"/>
          <w:rtl/>
        </w:rPr>
      </w:pPr>
      <w:r w:rsidRPr="00A6582B">
        <w:rPr>
          <w:rFonts w:cs="David" w:hint="cs"/>
          <w:rtl/>
        </w:rPr>
        <w:tab/>
        <w:t xml:space="preserve">ולכן השיטה הזאת שלא להשתתף בדיונים ולצאת מדיונים היא בעיניי בדיוק ההפך ממה שאופוזיציה צריכה לעשות. </w:t>
      </w:r>
    </w:p>
    <w:p w14:paraId="5A7FF7BB" w14:textId="77777777" w:rsidR="00A6582B" w:rsidRPr="00A6582B" w:rsidRDefault="00A6582B" w:rsidP="00A6582B">
      <w:pPr>
        <w:bidi/>
        <w:rPr>
          <w:rFonts w:cs="David" w:hint="cs"/>
          <w:rtl/>
        </w:rPr>
      </w:pPr>
    </w:p>
    <w:p w14:paraId="7A4FA675" w14:textId="77777777" w:rsidR="00A6582B" w:rsidRPr="00A6582B" w:rsidRDefault="00A6582B" w:rsidP="00A6582B">
      <w:pPr>
        <w:bidi/>
        <w:jc w:val="both"/>
        <w:rPr>
          <w:rFonts w:cs="David" w:hint="cs"/>
          <w:u w:val="single"/>
          <w:rtl/>
        </w:rPr>
      </w:pPr>
      <w:r w:rsidRPr="00A6582B">
        <w:rPr>
          <w:rFonts w:cs="David" w:hint="cs"/>
          <w:u w:val="single"/>
          <w:rtl/>
        </w:rPr>
        <w:t>נחמן שי:</w:t>
      </w:r>
    </w:p>
    <w:p w14:paraId="5CB1DB6D" w14:textId="77777777" w:rsidR="00A6582B" w:rsidRPr="00A6582B" w:rsidRDefault="00A6582B" w:rsidP="00A6582B">
      <w:pPr>
        <w:bidi/>
        <w:jc w:val="both"/>
        <w:rPr>
          <w:rFonts w:cs="David" w:hint="cs"/>
          <w:u w:val="single"/>
          <w:rtl/>
        </w:rPr>
      </w:pPr>
    </w:p>
    <w:p w14:paraId="2E3BC76E" w14:textId="77777777" w:rsidR="00A6582B" w:rsidRPr="00A6582B" w:rsidRDefault="00A6582B" w:rsidP="00A6582B">
      <w:pPr>
        <w:bidi/>
        <w:rPr>
          <w:rFonts w:cs="David" w:hint="cs"/>
          <w:rtl/>
        </w:rPr>
      </w:pPr>
      <w:r w:rsidRPr="00A6582B">
        <w:rPr>
          <w:rFonts w:cs="David" w:hint="cs"/>
          <w:rtl/>
        </w:rPr>
        <w:tab/>
        <w:t xml:space="preserve">ההחלטה היא שלנו איפה להשתתף ואיפה לא להשתתף. </w:t>
      </w:r>
    </w:p>
    <w:p w14:paraId="465E90D7" w14:textId="77777777" w:rsidR="00A6582B" w:rsidRPr="00A6582B" w:rsidRDefault="00A6582B" w:rsidP="00A6582B">
      <w:pPr>
        <w:bidi/>
        <w:jc w:val="both"/>
        <w:rPr>
          <w:rFonts w:cs="David" w:hint="cs"/>
          <w:u w:val="single"/>
          <w:rtl/>
        </w:rPr>
      </w:pPr>
    </w:p>
    <w:p w14:paraId="34E765B1"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2C350C1F" w14:textId="77777777" w:rsidR="00A6582B" w:rsidRPr="00A6582B" w:rsidRDefault="00A6582B" w:rsidP="00A6582B">
      <w:pPr>
        <w:bidi/>
        <w:jc w:val="both"/>
        <w:rPr>
          <w:rFonts w:cs="David" w:hint="cs"/>
          <w:u w:val="single"/>
          <w:rtl/>
        </w:rPr>
      </w:pPr>
    </w:p>
    <w:p w14:paraId="0A1ECC6B" w14:textId="77777777" w:rsidR="00A6582B" w:rsidRPr="00A6582B" w:rsidRDefault="00A6582B" w:rsidP="00A6582B">
      <w:pPr>
        <w:bidi/>
        <w:jc w:val="both"/>
        <w:rPr>
          <w:rFonts w:cs="David" w:hint="cs"/>
          <w:rtl/>
        </w:rPr>
      </w:pPr>
      <w:r w:rsidRPr="00A6582B">
        <w:rPr>
          <w:rFonts w:cs="David" w:hint="cs"/>
          <w:rtl/>
        </w:rPr>
        <w:tab/>
        <w:t xml:space="preserve"> אדוני היושב ראש, אני יכול לקבל אפשרות תגובה?</w:t>
      </w:r>
    </w:p>
    <w:p w14:paraId="5A94DF77" w14:textId="77777777" w:rsidR="00A6582B" w:rsidRPr="00A6582B" w:rsidRDefault="00A6582B" w:rsidP="00A6582B">
      <w:pPr>
        <w:bidi/>
        <w:jc w:val="both"/>
        <w:rPr>
          <w:rFonts w:cs="David" w:hint="cs"/>
          <w:rtl/>
        </w:rPr>
      </w:pPr>
    </w:p>
    <w:p w14:paraId="1C4DB3B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BF46B5D" w14:textId="77777777" w:rsidR="00A6582B" w:rsidRPr="00A6582B" w:rsidRDefault="00A6582B" w:rsidP="00A6582B">
      <w:pPr>
        <w:bidi/>
        <w:rPr>
          <w:rFonts w:cs="David" w:hint="cs"/>
          <w:rtl/>
        </w:rPr>
      </w:pPr>
    </w:p>
    <w:p w14:paraId="1AC7C09B" w14:textId="77777777" w:rsidR="00A6582B" w:rsidRPr="00A6582B" w:rsidRDefault="00A6582B" w:rsidP="00A6582B">
      <w:pPr>
        <w:bidi/>
        <w:rPr>
          <w:rFonts w:cs="David" w:hint="cs"/>
          <w:rtl/>
        </w:rPr>
      </w:pPr>
      <w:r w:rsidRPr="00A6582B">
        <w:rPr>
          <w:rFonts w:cs="David" w:hint="cs"/>
          <w:rtl/>
        </w:rPr>
        <w:tab/>
        <w:t xml:space="preserve">אני אתן לך לומר משפט אחד, ובקצרה. לאחר מכן אנחנו נעבור לדיון עצמו. </w:t>
      </w:r>
    </w:p>
    <w:p w14:paraId="7C34AA7C" w14:textId="77777777" w:rsidR="00A6582B" w:rsidRPr="00A6582B" w:rsidRDefault="00A6582B" w:rsidP="00A6582B">
      <w:pPr>
        <w:bidi/>
        <w:rPr>
          <w:rFonts w:cs="David" w:hint="cs"/>
          <w:rtl/>
        </w:rPr>
      </w:pPr>
    </w:p>
    <w:p w14:paraId="0B7D4F63"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15B31A6" w14:textId="77777777" w:rsidR="00A6582B" w:rsidRPr="00A6582B" w:rsidRDefault="00A6582B" w:rsidP="00A6582B">
      <w:pPr>
        <w:bidi/>
        <w:jc w:val="both"/>
        <w:rPr>
          <w:rFonts w:cs="David" w:hint="cs"/>
          <w:u w:val="single"/>
          <w:rtl/>
        </w:rPr>
      </w:pPr>
    </w:p>
    <w:p w14:paraId="028C9F5A" w14:textId="77777777" w:rsidR="00A6582B" w:rsidRPr="00A6582B" w:rsidRDefault="00A6582B" w:rsidP="00A6582B">
      <w:pPr>
        <w:bidi/>
        <w:jc w:val="both"/>
        <w:rPr>
          <w:rFonts w:cs="David" w:hint="cs"/>
          <w:rtl/>
        </w:rPr>
      </w:pPr>
      <w:r w:rsidRPr="00A6582B">
        <w:rPr>
          <w:rFonts w:cs="David" w:hint="cs"/>
          <w:rtl/>
        </w:rPr>
        <w:tab/>
        <w:t xml:space="preserve"> קודם כל, תודה רבה לך שאתה נותן לי רשות דיבור. כל העניין של ועדת חקירה שאתם הבאתם זה פשוט כי התחרות של הליכוד וישראל ביתנו מוציאה אתכם מדעתכם. ולכן אם נשאר משהו שהבית הזה יתעורר, קצת יתעורר, זה שאנחנו רוצים להגן על הדמוקרטיה וזה לא בזכות ועדת החקירה הפרלמנטרית. אנחנו לא נהיה שותפים, לא נשלח נציגים. </w:t>
      </w:r>
    </w:p>
    <w:p w14:paraId="67C9DE57" w14:textId="77777777" w:rsidR="00A6582B" w:rsidRPr="00A6582B" w:rsidRDefault="00A6582B" w:rsidP="00A6582B">
      <w:pPr>
        <w:bidi/>
        <w:jc w:val="both"/>
        <w:rPr>
          <w:rFonts w:cs="David" w:hint="cs"/>
          <w:rtl/>
        </w:rPr>
      </w:pPr>
    </w:p>
    <w:p w14:paraId="4663949C"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75490FD1" w14:textId="77777777" w:rsidR="00A6582B" w:rsidRPr="00A6582B" w:rsidRDefault="00A6582B" w:rsidP="00A6582B">
      <w:pPr>
        <w:bidi/>
        <w:jc w:val="both"/>
        <w:rPr>
          <w:rFonts w:cs="David" w:hint="cs"/>
          <w:u w:val="single"/>
          <w:rtl/>
        </w:rPr>
      </w:pPr>
    </w:p>
    <w:p w14:paraId="0EF0BB64" w14:textId="77777777" w:rsidR="00A6582B" w:rsidRPr="00A6582B" w:rsidRDefault="00A6582B" w:rsidP="00A6582B">
      <w:pPr>
        <w:bidi/>
        <w:jc w:val="both"/>
        <w:rPr>
          <w:rFonts w:cs="David" w:hint="cs"/>
          <w:rtl/>
        </w:rPr>
      </w:pPr>
      <w:r w:rsidRPr="00A6582B">
        <w:rPr>
          <w:rFonts w:cs="David" w:hint="cs"/>
          <w:rtl/>
        </w:rPr>
        <w:tab/>
        <w:t xml:space="preserve"> במליאה הצבעתם בעד. </w:t>
      </w:r>
    </w:p>
    <w:p w14:paraId="4451A58C" w14:textId="77777777" w:rsidR="00A6582B" w:rsidRPr="00A6582B" w:rsidRDefault="00A6582B" w:rsidP="00A6582B">
      <w:pPr>
        <w:bidi/>
        <w:jc w:val="both"/>
        <w:rPr>
          <w:rFonts w:cs="David" w:hint="cs"/>
          <w:rtl/>
        </w:rPr>
      </w:pPr>
    </w:p>
    <w:p w14:paraId="0B48CADF"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29B8CC8" w14:textId="77777777" w:rsidR="00A6582B" w:rsidRPr="00A6582B" w:rsidRDefault="00A6582B" w:rsidP="00A6582B">
      <w:pPr>
        <w:bidi/>
        <w:jc w:val="both"/>
        <w:rPr>
          <w:rFonts w:cs="David" w:hint="cs"/>
          <w:u w:val="single"/>
          <w:rtl/>
        </w:rPr>
      </w:pPr>
    </w:p>
    <w:p w14:paraId="247477E0" w14:textId="77777777" w:rsidR="00A6582B" w:rsidRPr="00A6582B" w:rsidRDefault="00A6582B" w:rsidP="00A6582B">
      <w:pPr>
        <w:bidi/>
        <w:jc w:val="both"/>
        <w:rPr>
          <w:rFonts w:cs="David" w:hint="cs"/>
          <w:rtl/>
        </w:rPr>
      </w:pPr>
      <w:r w:rsidRPr="00A6582B">
        <w:rPr>
          <w:rFonts w:cs="David" w:hint="cs"/>
          <w:rtl/>
        </w:rPr>
        <w:tab/>
        <w:t xml:space="preserve"> אנחנו לא הצבענו בעד. </w:t>
      </w:r>
    </w:p>
    <w:p w14:paraId="23278E17" w14:textId="77777777" w:rsidR="00A6582B" w:rsidRPr="00A6582B" w:rsidRDefault="00A6582B" w:rsidP="00A6582B">
      <w:pPr>
        <w:bidi/>
        <w:jc w:val="both"/>
        <w:rPr>
          <w:rFonts w:cs="David" w:hint="cs"/>
          <w:rtl/>
        </w:rPr>
      </w:pPr>
    </w:p>
    <w:p w14:paraId="3F82DE4C"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1A96F090" w14:textId="77777777" w:rsidR="00A6582B" w:rsidRPr="00A6582B" w:rsidRDefault="00A6582B" w:rsidP="00A6582B">
      <w:pPr>
        <w:bidi/>
        <w:jc w:val="both"/>
        <w:rPr>
          <w:rFonts w:cs="David" w:hint="cs"/>
          <w:u w:val="single"/>
          <w:rtl/>
        </w:rPr>
      </w:pPr>
    </w:p>
    <w:p w14:paraId="2B978DD2" w14:textId="77777777" w:rsidR="00A6582B" w:rsidRPr="00A6582B" w:rsidRDefault="00A6582B" w:rsidP="00A6582B">
      <w:pPr>
        <w:bidi/>
        <w:jc w:val="both"/>
        <w:rPr>
          <w:rFonts w:cs="David" w:hint="cs"/>
          <w:rtl/>
        </w:rPr>
      </w:pPr>
      <w:r w:rsidRPr="00A6582B">
        <w:rPr>
          <w:rFonts w:cs="David" w:hint="cs"/>
          <w:rtl/>
        </w:rPr>
        <w:tab/>
        <w:t xml:space="preserve"> סיעת קדימה - - -</w:t>
      </w:r>
    </w:p>
    <w:p w14:paraId="70286C08" w14:textId="77777777" w:rsidR="00A6582B" w:rsidRPr="00A6582B" w:rsidRDefault="00A6582B" w:rsidP="00A6582B">
      <w:pPr>
        <w:bidi/>
        <w:jc w:val="both"/>
        <w:rPr>
          <w:rFonts w:cs="David" w:hint="cs"/>
          <w:rtl/>
        </w:rPr>
      </w:pPr>
    </w:p>
    <w:p w14:paraId="59C55854"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2DA7E3D" w14:textId="77777777" w:rsidR="00A6582B" w:rsidRPr="00A6582B" w:rsidRDefault="00A6582B" w:rsidP="00A6582B">
      <w:pPr>
        <w:bidi/>
        <w:jc w:val="both"/>
        <w:rPr>
          <w:rFonts w:cs="David" w:hint="cs"/>
          <w:u w:val="single"/>
          <w:rtl/>
        </w:rPr>
      </w:pPr>
    </w:p>
    <w:p w14:paraId="132996F8" w14:textId="77777777" w:rsidR="00A6582B" w:rsidRPr="00A6582B" w:rsidRDefault="00A6582B" w:rsidP="00A6582B">
      <w:pPr>
        <w:bidi/>
        <w:jc w:val="both"/>
        <w:rPr>
          <w:rFonts w:cs="David" w:hint="cs"/>
          <w:rtl/>
        </w:rPr>
      </w:pPr>
      <w:r w:rsidRPr="00A6582B">
        <w:rPr>
          <w:rFonts w:cs="David" w:hint="cs"/>
          <w:rtl/>
        </w:rPr>
        <w:tab/>
        <w:t xml:space="preserve"> אדוני היושב ראש, כל מה שקורה כאן זה שראש הממשלה, במקום לקחת אחריות ולקבוע מנהיגות ולהגיד שהחוק הקיים מאפשר היום לפקח על אותם ארגונים ולהגיד: אני מוריד את זה מסדר-היום, הוא מפחד מליברמן. אתם הדמוקרטים יכולתם להגיד: זורקים לפח את ועדת החקירה הפרלמנטרית הזאת, אבל במקום זה - - -</w:t>
      </w:r>
    </w:p>
    <w:p w14:paraId="3D917366" w14:textId="77777777" w:rsidR="00A6582B" w:rsidRPr="00A6582B" w:rsidRDefault="00A6582B" w:rsidP="00A6582B">
      <w:pPr>
        <w:bidi/>
        <w:jc w:val="both"/>
        <w:rPr>
          <w:rFonts w:cs="David" w:hint="cs"/>
          <w:rtl/>
        </w:rPr>
      </w:pPr>
    </w:p>
    <w:p w14:paraId="1004EF9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8683E09" w14:textId="77777777" w:rsidR="00A6582B" w:rsidRPr="00A6582B" w:rsidRDefault="00A6582B" w:rsidP="00A6582B">
      <w:pPr>
        <w:bidi/>
        <w:jc w:val="both"/>
        <w:rPr>
          <w:rFonts w:cs="David" w:hint="cs"/>
          <w:rtl/>
        </w:rPr>
      </w:pPr>
    </w:p>
    <w:p w14:paraId="4220B25D" w14:textId="77777777" w:rsidR="00A6582B" w:rsidRPr="00A6582B" w:rsidRDefault="00A6582B" w:rsidP="00A6582B">
      <w:pPr>
        <w:bidi/>
        <w:ind w:firstLine="720"/>
        <w:jc w:val="both"/>
        <w:rPr>
          <w:rFonts w:cs="David" w:hint="cs"/>
          <w:rtl/>
        </w:rPr>
      </w:pPr>
      <w:r w:rsidRPr="00A6582B">
        <w:rPr>
          <w:rFonts w:cs="David" w:hint="cs"/>
          <w:rtl/>
        </w:rPr>
        <w:t>אנחנו לא דנים עכשיו - - -</w:t>
      </w:r>
    </w:p>
    <w:p w14:paraId="7B67847B" w14:textId="77777777" w:rsidR="00A6582B" w:rsidRPr="00A6582B" w:rsidRDefault="00A6582B" w:rsidP="00A6582B">
      <w:pPr>
        <w:bidi/>
        <w:ind w:firstLine="720"/>
        <w:jc w:val="both"/>
        <w:rPr>
          <w:rFonts w:cs="David" w:hint="cs"/>
          <w:rtl/>
        </w:rPr>
      </w:pPr>
    </w:p>
    <w:p w14:paraId="4D5255B3"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AAE86F8" w14:textId="77777777" w:rsidR="00A6582B" w:rsidRPr="00A6582B" w:rsidRDefault="00A6582B" w:rsidP="00A6582B">
      <w:pPr>
        <w:bidi/>
        <w:jc w:val="both"/>
        <w:rPr>
          <w:rFonts w:cs="David" w:hint="cs"/>
          <w:u w:val="single"/>
          <w:rtl/>
        </w:rPr>
      </w:pPr>
    </w:p>
    <w:p w14:paraId="447CDB38" w14:textId="77777777" w:rsidR="00A6582B" w:rsidRPr="00A6582B" w:rsidRDefault="00A6582B" w:rsidP="00A6582B">
      <w:pPr>
        <w:bidi/>
        <w:ind w:firstLine="720"/>
        <w:jc w:val="both"/>
        <w:rPr>
          <w:rFonts w:cs="David" w:hint="cs"/>
          <w:rtl/>
        </w:rPr>
      </w:pPr>
      <w:r w:rsidRPr="00A6582B">
        <w:rPr>
          <w:rFonts w:cs="David" w:hint="cs"/>
          <w:rtl/>
        </w:rPr>
        <w:t xml:space="preserve">אני אסיים. </w:t>
      </w:r>
    </w:p>
    <w:p w14:paraId="04F2C83E" w14:textId="77777777" w:rsidR="00A6582B" w:rsidRPr="00A6582B" w:rsidRDefault="00A6582B" w:rsidP="00A6582B">
      <w:pPr>
        <w:bidi/>
        <w:ind w:firstLine="720"/>
        <w:jc w:val="both"/>
        <w:rPr>
          <w:rFonts w:cs="David" w:hint="cs"/>
          <w:rtl/>
        </w:rPr>
      </w:pPr>
    </w:p>
    <w:p w14:paraId="70F89E4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0CDD0CFF" w14:textId="77777777" w:rsidR="00A6582B" w:rsidRPr="00A6582B" w:rsidRDefault="00A6582B" w:rsidP="00A6582B">
      <w:pPr>
        <w:bidi/>
        <w:jc w:val="both"/>
        <w:rPr>
          <w:rFonts w:cs="David" w:hint="cs"/>
          <w:rtl/>
        </w:rPr>
      </w:pPr>
    </w:p>
    <w:p w14:paraId="17484837" w14:textId="77777777" w:rsidR="00A6582B" w:rsidRPr="00A6582B" w:rsidRDefault="00A6582B" w:rsidP="00A6582B">
      <w:pPr>
        <w:bidi/>
        <w:ind w:firstLine="720"/>
        <w:jc w:val="both"/>
        <w:rPr>
          <w:rFonts w:cs="David" w:hint="cs"/>
          <w:rtl/>
        </w:rPr>
      </w:pPr>
      <w:r w:rsidRPr="00A6582B">
        <w:rPr>
          <w:rFonts w:cs="David" w:hint="cs"/>
          <w:rtl/>
        </w:rPr>
        <w:t xml:space="preserve">חבר הכנסת מולה, אני אמרתי רק דבר אחד: אתם כבר החרמתם את ישיבות המליאה, כבר החרמתם את ישיבות ועדת הכנסת, עכשיו אתם מחרימים את ישיבות ועדות החקירה, אני חושב שכך לא נוהגת אופוזיציה אחראית. </w:t>
      </w:r>
    </w:p>
    <w:p w14:paraId="4B071496" w14:textId="77777777" w:rsidR="00A6582B" w:rsidRPr="00A6582B" w:rsidRDefault="00A6582B" w:rsidP="00A6582B">
      <w:pPr>
        <w:bidi/>
        <w:ind w:firstLine="720"/>
        <w:jc w:val="both"/>
        <w:rPr>
          <w:rFonts w:cs="David" w:hint="cs"/>
          <w:rtl/>
        </w:rPr>
      </w:pPr>
    </w:p>
    <w:p w14:paraId="69AD9794"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439D07D8" w14:textId="77777777" w:rsidR="00A6582B" w:rsidRPr="00A6582B" w:rsidRDefault="00A6582B" w:rsidP="00A6582B">
      <w:pPr>
        <w:bidi/>
        <w:jc w:val="both"/>
        <w:rPr>
          <w:rFonts w:cs="David" w:hint="cs"/>
          <w:u w:val="single"/>
          <w:rtl/>
        </w:rPr>
      </w:pPr>
    </w:p>
    <w:p w14:paraId="7A42C5B4" w14:textId="77777777" w:rsidR="00A6582B" w:rsidRPr="00A6582B" w:rsidRDefault="00A6582B" w:rsidP="00A6582B">
      <w:pPr>
        <w:bidi/>
        <w:jc w:val="both"/>
        <w:rPr>
          <w:rFonts w:cs="David" w:hint="cs"/>
          <w:rtl/>
        </w:rPr>
      </w:pPr>
      <w:r w:rsidRPr="00A6582B">
        <w:rPr>
          <w:rFonts w:cs="David" w:hint="cs"/>
          <w:rtl/>
        </w:rPr>
        <w:tab/>
        <w:t xml:space="preserve"> אנחנו לא החרמנו. </w:t>
      </w:r>
    </w:p>
    <w:p w14:paraId="6EA77B3B" w14:textId="77777777" w:rsidR="00A6582B" w:rsidRPr="00A6582B" w:rsidRDefault="00A6582B" w:rsidP="00A6582B">
      <w:pPr>
        <w:bidi/>
        <w:jc w:val="both"/>
        <w:rPr>
          <w:rFonts w:cs="David" w:hint="cs"/>
          <w:rtl/>
        </w:rPr>
      </w:pPr>
    </w:p>
    <w:p w14:paraId="2A2F758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9BD8A72" w14:textId="77777777" w:rsidR="00A6582B" w:rsidRPr="00A6582B" w:rsidRDefault="00A6582B" w:rsidP="00A6582B">
      <w:pPr>
        <w:bidi/>
        <w:jc w:val="both"/>
        <w:rPr>
          <w:rFonts w:cs="David" w:hint="cs"/>
          <w:rtl/>
        </w:rPr>
      </w:pPr>
    </w:p>
    <w:p w14:paraId="77752AA7" w14:textId="77777777" w:rsidR="00A6582B" w:rsidRPr="00A6582B" w:rsidRDefault="00A6582B" w:rsidP="00A6582B">
      <w:pPr>
        <w:bidi/>
        <w:jc w:val="both"/>
        <w:rPr>
          <w:rFonts w:cs="David" w:hint="cs"/>
          <w:rtl/>
        </w:rPr>
      </w:pPr>
      <w:r w:rsidRPr="00A6582B">
        <w:rPr>
          <w:rFonts w:cs="David" w:hint="cs"/>
          <w:rtl/>
        </w:rPr>
        <w:tab/>
        <w:t>לבוא להשתתף ולומר - - -</w:t>
      </w:r>
    </w:p>
    <w:p w14:paraId="64F23097" w14:textId="77777777" w:rsidR="00A6582B" w:rsidRPr="00A6582B" w:rsidRDefault="00A6582B" w:rsidP="00A6582B">
      <w:pPr>
        <w:bidi/>
        <w:jc w:val="both"/>
        <w:rPr>
          <w:rFonts w:cs="David" w:hint="cs"/>
          <w:rtl/>
        </w:rPr>
      </w:pPr>
    </w:p>
    <w:p w14:paraId="3A3F0EA9" w14:textId="77777777" w:rsidR="00A6582B" w:rsidRPr="00A6582B" w:rsidRDefault="00A6582B" w:rsidP="00A6582B">
      <w:pPr>
        <w:bidi/>
        <w:jc w:val="both"/>
        <w:rPr>
          <w:rFonts w:cs="David" w:hint="cs"/>
          <w:u w:val="single"/>
          <w:rtl/>
        </w:rPr>
      </w:pPr>
      <w:r w:rsidRPr="00A6582B">
        <w:rPr>
          <w:rFonts w:cs="David" w:hint="cs"/>
          <w:u w:val="single"/>
          <w:rtl/>
        </w:rPr>
        <w:t>נינו אבסדזה:</w:t>
      </w:r>
    </w:p>
    <w:p w14:paraId="20224243" w14:textId="77777777" w:rsidR="00A6582B" w:rsidRPr="00A6582B" w:rsidRDefault="00A6582B" w:rsidP="00A6582B">
      <w:pPr>
        <w:bidi/>
        <w:jc w:val="both"/>
        <w:rPr>
          <w:rFonts w:cs="David" w:hint="cs"/>
          <w:u w:val="single"/>
          <w:rtl/>
        </w:rPr>
      </w:pPr>
    </w:p>
    <w:p w14:paraId="5D54C826" w14:textId="77777777" w:rsidR="00A6582B" w:rsidRPr="00A6582B" w:rsidRDefault="00A6582B" w:rsidP="00A6582B">
      <w:pPr>
        <w:bidi/>
        <w:jc w:val="both"/>
        <w:rPr>
          <w:rFonts w:cs="David" w:hint="cs"/>
          <w:rtl/>
        </w:rPr>
      </w:pPr>
      <w:r w:rsidRPr="00A6582B">
        <w:rPr>
          <w:rFonts w:cs="David" w:hint="cs"/>
          <w:rtl/>
        </w:rPr>
        <w:tab/>
        <w:t xml:space="preserve">  אתם רוצים לקבל לגיטימציה מאתנו?</w:t>
      </w:r>
    </w:p>
    <w:p w14:paraId="188F4268" w14:textId="77777777" w:rsidR="00A6582B" w:rsidRPr="00A6582B" w:rsidRDefault="00A6582B" w:rsidP="00A6582B">
      <w:pPr>
        <w:bidi/>
        <w:jc w:val="both"/>
        <w:rPr>
          <w:rFonts w:cs="David" w:hint="cs"/>
          <w:rtl/>
        </w:rPr>
      </w:pPr>
    </w:p>
    <w:p w14:paraId="4AF35923"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4AF66E2" w14:textId="77777777" w:rsidR="00A6582B" w:rsidRPr="00A6582B" w:rsidRDefault="00A6582B" w:rsidP="00A6582B">
      <w:pPr>
        <w:bidi/>
        <w:jc w:val="both"/>
        <w:rPr>
          <w:rFonts w:cs="David" w:hint="cs"/>
          <w:rtl/>
        </w:rPr>
      </w:pPr>
    </w:p>
    <w:p w14:paraId="080ADDC6" w14:textId="77777777" w:rsidR="00A6582B" w:rsidRPr="00A6582B" w:rsidRDefault="00A6582B" w:rsidP="00A6582B">
      <w:pPr>
        <w:bidi/>
        <w:jc w:val="both"/>
        <w:rPr>
          <w:rFonts w:cs="David" w:hint="cs"/>
          <w:rtl/>
        </w:rPr>
      </w:pPr>
      <w:r w:rsidRPr="00A6582B">
        <w:rPr>
          <w:rFonts w:cs="David" w:hint="cs"/>
          <w:rtl/>
        </w:rPr>
        <w:tab/>
        <w:t xml:space="preserve"> אנחנו לא זקוקים ללגיטימציה שלכם, את הלגיטימציה כולנו, כולנו בלי יוצא מן הכלל, מקבלים רק מהציבור. </w:t>
      </w:r>
    </w:p>
    <w:p w14:paraId="23EA972D" w14:textId="77777777" w:rsidR="00A6582B" w:rsidRPr="00A6582B" w:rsidRDefault="00A6582B" w:rsidP="00A6582B">
      <w:pPr>
        <w:bidi/>
        <w:jc w:val="both"/>
        <w:rPr>
          <w:rFonts w:cs="David" w:hint="cs"/>
          <w:rtl/>
        </w:rPr>
      </w:pPr>
    </w:p>
    <w:p w14:paraId="79B64D32" w14:textId="77777777" w:rsidR="00A6582B" w:rsidRPr="00A6582B" w:rsidRDefault="00A6582B" w:rsidP="00A6582B">
      <w:pPr>
        <w:keepNext/>
        <w:bidi/>
        <w:jc w:val="both"/>
        <w:rPr>
          <w:rFonts w:cs="David" w:hint="cs"/>
          <w:u w:val="single"/>
          <w:rtl/>
        </w:rPr>
      </w:pPr>
      <w:r w:rsidRPr="00A6582B">
        <w:rPr>
          <w:rFonts w:cs="David" w:hint="cs"/>
          <w:u w:val="single"/>
          <w:rtl/>
        </w:rPr>
        <w:t>שלמה מולה:</w:t>
      </w:r>
    </w:p>
    <w:p w14:paraId="61BC6BAD" w14:textId="77777777" w:rsidR="00A6582B" w:rsidRPr="00A6582B" w:rsidRDefault="00A6582B" w:rsidP="00A6582B">
      <w:pPr>
        <w:keepNext/>
        <w:bidi/>
        <w:jc w:val="both"/>
        <w:rPr>
          <w:rFonts w:cs="David" w:hint="cs"/>
          <w:u w:val="single"/>
          <w:rtl/>
        </w:rPr>
      </w:pPr>
    </w:p>
    <w:p w14:paraId="147BB713" w14:textId="77777777" w:rsidR="00A6582B" w:rsidRPr="00A6582B" w:rsidRDefault="00A6582B" w:rsidP="00A6582B">
      <w:pPr>
        <w:keepNext/>
        <w:bidi/>
        <w:jc w:val="both"/>
        <w:rPr>
          <w:rFonts w:cs="David" w:hint="cs"/>
          <w:rtl/>
        </w:rPr>
      </w:pPr>
      <w:r w:rsidRPr="00A6582B">
        <w:rPr>
          <w:rFonts w:cs="David" w:hint="cs"/>
          <w:rtl/>
        </w:rPr>
        <w:tab/>
        <w:t xml:space="preserve"> תן לי לסיים לדבר. אני חושב שגם הדמוקרטיה </w:t>
      </w:r>
      <w:r w:rsidRPr="00A6582B">
        <w:rPr>
          <w:rFonts w:cs="David"/>
          <w:rtl/>
        </w:rPr>
        <w:t>–</w:t>
      </w:r>
      <w:r w:rsidRPr="00A6582B">
        <w:rPr>
          <w:rFonts w:cs="David" w:hint="cs"/>
          <w:rtl/>
        </w:rPr>
        <w:t xml:space="preserve"> אם אני אצטט את החברים שלך, לא את החברים שלי, תשאל את דן מרידור מה הוא אומר, את רובי ריבלין מה הוא אומר, תשאל את בני בגין מה הוא אומר. </w:t>
      </w:r>
    </w:p>
    <w:p w14:paraId="692B049B" w14:textId="77777777" w:rsidR="00A6582B" w:rsidRPr="00A6582B" w:rsidRDefault="00A6582B" w:rsidP="00A6582B">
      <w:pPr>
        <w:bidi/>
        <w:jc w:val="both"/>
        <w:rPr>
          <w:rFonts w:cs="David" w:hint="cs"/>
          <w:rtl/>
        </w:rPr>
      </w:pPr>
    </w:p>
    <w:p w14:paraId="325C8AB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341A715" w14:textId="77777777" w:rsidR="00A6582B" w:rsidRPr="00A6582B" w:rsidRDefault="00A6582B" w:rsidP="00A6582B">
      <w:pPr>
        <w:bidi/>
        <w:jc w:val="both"/>
        <w:rPr>
          <w:rFonts w:cs="David" w:hint="cs"/>
          <w:rtl/>
        </w:rPr>
      </w:pPr>
    </w:p>
    <w:p w14:paraId="28B390FE" w14:textId="77777777" w:rsidR="00A6582B" w:rsidRPr="00A6582B" w:rsidRDefault="00A6582B" w:rsidP="00A6582B">
      <w:pPr>
        <w:bidi/>
        <w:jc w:val="both"/>
        <w:rPr>
          <w:rFonts w:cs="David" w:hint="cs"/>
          <w:rtl/>
        </w:rPr>
      </w:pPr>
      <w:r w:rsidRPr="00A6582B">
        <w:rPr>
          <w:rFonts w:cs="David" w:hint="cs"/>
          <w:rtl/>
        </w:rPr>
        <w:tab/>
        <w:t xml:space="preserve"> מה זה שייך לחובה שלכם להשתתף בתהליכים?</w:t>
      </w:r>
    </w:p>
    <w:p w14:paraId="0BCE3B3D" w14:textId="77777777" w:rsidR="00A6582B" w:rsidRPr="00A6582B" w:rsidRDefault="00A6582B" w:rsidP="00A6582B">
      <w:pPr>
        <w:bidi/>
        <w:jc w:val="both"/>
        <w:rPr>
          <w:rFonts w:cs="David" w:hint="cs"/>
          <w:rtl/>
        </w:rPr>
      </w:pPr>
    </w:p>
    <w:p w14:paraId="01C35A45"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3E6ACB01" w14:textId="77777777" w:rsidR="00A6582B" w:rsidRPr="00A6582B" w:rsidRDefault="00A6582B" w:rsidP="00A6582B">
      <w:pPr>
        <w:bidi/>
        <w:jc w:val="both"/>
        <w:rPr>
          <w:rFonts w:cs="David" w:hint="cs"/>
          <w:u w:val="single"/>
          <w:rtl/>
        </w:rPr>
      </w:pPr>
    </w:p>
    <w:p w14:paraId="21FAB936" w14:textId="77777777" w:rsidR="00A6582B" w:rsidRPr="00A6582B" w:rsidRDefault="00A6582B" w:rsidP="00A6582B">
      <w:pPr>
        <w:bidi/>
        <w:jc w:val="both"/>
        <w:rPr>
          <w:rFonts w:cs="David" w:hint="cs"/>
          <w:rtl/>
        </w:rPr>
      </w:pPr>
      <w:r w:rsidRPr="00A6582B">
        <w:rPr>
          <w:rFonts w:cs="David" w:hint="cs"/>
          <w:rtl/>
        </w:rPr>
        <w:tab/>
        <w:t xml:space="preserve">לכן אתם עם הטייס האוטומטי, עם העיוורון הזה בגלל הפחד שיש לכם מליברמן, זה מוציא אתכם מדעתכם ולכן אתם נגררים אחריו. </w:t>
      </w:r>
    </w:p>
    <w:p w14:paraId="2AA020EA" w14:textId="77777777" w:rsidR="00A6582B" w:rsidRPr="00A6582B" w:rsidRDefault="00A6582B" w:rsidP="00A6582B">
      <w:pPr>
        <w:bidi/>
        <w:jc w:val="both"/>
        <w:rPr>
          <w:rFonts w:cs="David" w:hint="cs"/>
          <w:rtl/>
        </w:rPr>
      </w:pPr>
    </w:p>
    <w:p w14:paraId="5C1B71B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3E783D4" w14:textId="77777777" w:rsidR="00A6582B" w:rsidRPr="00A6582B" w:rsidRDefault="00A6582B" w:rsidP="00A6582B">
      <w:pPr>
        <w:bidi/>
        <w:jc w:val="both"/>
        <w:rPr>
          <w:rFonts w:cs="David" w:hint="cs"/>
          <w:rtl/>
        </w:rPr>
      </w:pPr>
    </w:p>
    <w:p w14:paraId="03B934E2" w14:textId="77777777" w:rsidR="00A6582B" w:rsidRPr="00A6582B" w:rsidRDefault="00A6582B" w:rsidP="00A6582B">
      <w:pPr>
        <w:bidi/>
        <w:jc w:val="both"/>
        <w:rPr>
          <w:rFonts w:cs="David" w:hint="cs"/>
          <w:rtl/>
        </w:rPr>
      </w:pPr>
      <w:r w:rsidRPr="00A6582B">
        <w:rPr>
          <w:rFonts w:cs="David" w:hint="cs"/>
          <w:rtl/>
        </w:rPr>
        <w:tab/>
        <w:t xml:space="preserve"> רבותי, אם כך, אני עובר לדיון לגופו של עניין. ראשונת הדוברים שתציג את הצעתה, הצעה לסדר-היום של חברת הכנסת פניה קירשנבאום שתציג את ההצעה, ותתייחס ברשותך למנדט של הוועדה. אני מבקש רק להעיר הערה אחת. אנחנו נדרשים להחלטות, האם להקים את הוועדות. אם כן, מה המנדט שלהן ומה הרכבן. </w:t>
      </w:r>
    </w:p>
    <w:p w14:paraId="732E85E9" w14:textId="77777777" w:rsidR="00A6582B" w:rsidRPr="00A6582B" w:rsidRDefault="00A6582B" w:rsidP="00A6582B">
      <w:pPr>
        <w:bidi/>
        <w:rPr>
          <w:rFonts w:cs="David" w:hint="cs"/>
          <w:rtl/>
        </w:rPr>
      </w:pPr>
    </w:p>
    <w:p w14:paraId="5AD4243E"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77F4E3F" w14:textId="77777777" w:rsidR="00A6582B" w:rsidRPr="00A6582B" w:rsidRDefault="00A6582B" w:rsidP="00A6582B">
      <w:pPr>
        <w:bidi/>
        <w:jc w:val="both"/>
        <w:rPr>
          <w:rFonts w:cs="David" w:hint="cs"/>
          <w:u w:val="single"/>
          <w:rtl/>
        </w:rPr>
      </w:pPr>
    </w:p>
    <w:p w14:paraId="09E973B3" w14:textId="77777777" w:rsidR="00A6582B" w:rsidRPr="00A6582B" w:rsidRDefault="00A6582B" w:rsidP="00A6582B">
      <w:pPr>
        <w:bidi/>
        <w:rPr>
          <w:rFonts w:cs="David" w:hint="cs"/>
          <w:rtl/>
        </w:rPr>
      </w:pPr>
      <w:r w:rsidRPr="00A6582B">
        <w:rPr>
          <w:rFonts w:cs="David" w:hint="cs"/>
          <w:rtl/>
        </w:rPr>
        <w:tab/>
        <w:t xml:space="preserve">אנחנו מבקשים לשמוע את היועץ המשפטי. </w:t>
      </w:r>
    </w:p>
    <w:p w14:paraId="5C083EF7" w14:textId="77777777" w:rsidR="00A6582B" w:rsidRPr="00A6582B" w:rsidRDefault="00A6582B" w:rsidP="00A6582B">
      <w:pPr>
        <w:bidi/>
        <w:rPr>
          <w:rFonts w:cs="David" w:hint="cs"/>
          <w:rtl/>
        </w:rPr>
      </w:pPr>
    </w:p>
    <w:p w14:paraId="436478A0" w14:textId="77777777" w:rsidR="00A6582B" w:rsidRPr="00A6582B" w:rsidRDefault="00A6582B" w:rsidP="00A6582B">
      <w:pPr>
        <w:bidi/>
        <w:rPr>
          <w:rFonts w:cs="David" w:hint="cs"/>
          <w:rtl/>
        </w:rPr>
      </w:pPr>
      <w:r w:rsidRPr="00A6582B">
        <w:rPr>
          <w:rFonts w:cs="David" w:hint="cs"/>
          <w:u w:val="single"/>
          <w:rtl/>
        </w:rPr>
        <w:t>היו"ר יריב לוין:</w:t>
      </w:r>
    </w:p>
    <w:p w14:paraId="00746560" w14:textId="77777777" w:rsidR="00A6582B" w:rsidRPr="00A6582B" w:rsidRDefault="00A6582B" w:rsidP="00A6582B">
      <w:pPr>
        <w:bidi/>
        <w:rPr>
          <w:rFonts w:cs="David" w:hint="cs"/>
          <w:rtl/>
        </w:rPr>
      </w:pPr>
    </w:p>
    <w:p w14:paraId="0C61BFC9" w14:textId="77777777" w:rsidR="00A6582B" w:rsidRPr="00A6582B" w:rsidRDefault="00A6582B" w:rsidP="00A6582B">
      <w:pPr>
        <w:bidi/>
        <w:jc w:val="both"/>
        <w:rPr>
          <w:rFonts w:cs="David" w:hint="cs"/>
          <w:rtl/>
        </w:rPr>
      </w:pPr>
      <w:r w:rsidRPr="00A6582B">
        <w:rPr>
          <w:rFonts w:cs="David" w:hint="cs"/>
          <w:rtl/>
        </w:rPr>
        <w:tab/>
        <w:t xml:space="preserve">היועץ המשפטי יישמע אחרי שהנציגים יציגו את הצעותיהם. כך נהוג, כך מקובל, וכך צריך להיות, אני מקווה שלפחות על זה אין מחלוקת. </w:t>
      </w:r>
    </w:p>
    <w:p w14:paraId="1D07466F" w14:textId="77777777" w:rsidR="00A6582B" w:rsidRPr="00A6582B" w:rsidRDefault="00A6582B" w:rsidP="00A6582B">
      <w:pPr>
        <w:bidi/>
        <w:jc w:val="both"/>
        <w:rPr>
          <w:rFonts w:cs="David" w:hint="cs"/>
          <w:rtl/>
        </w:rPr>
      </w:pPr>
    </w:p>
    <w:p w14:paraId="3B25C915" w14:textId="77777777" w:rsidR="00A6582B" w:rsidRPr="00A6582B" w:rsidRDefault="00A6582B" w:rsidP="00A6582B">
      <w:pPr>
        <w:bidi/>
        <w:ind w:firstLine="720"/>
        <w:jc w:val="both"/>
        <w:rPr>
          <w:rFonts w:cs="David" w:hint="cs"/>
          <w:rtl/>
        </w:rPr>
      </w:pPr>
      <w:r w:rsidRPr="00A6582B">
        <w:rPr>
          <w:rFonts w:cs="David" w:hint="cs"/>
          <w:rtl/>
        </w:rPr>
        <w:t xml:space="preserve">אני רק מבקש להעיר הערה אחת. אני אקפיד שהרכב הוועדות יהיה הרכב מייצג, וזאת חובתנו. כמובן שאני לא יכול להכריח אף אחד, אני מודיע כאן באופן ברור - - - </w:t>
      </w:r>
    </w:p>
    <w:p w14:paraId="33A00807" w14:textId="77777777" w:rsidR="00A6582B" w:rsidRPr="00A6582B" w:rsidRDefault="00A6582B" w:rsidP="00A6582B">
      <w:pPr>
        <w:bidi/>
        <w:rPr>
          <w:rFonts w:cs="David" w:hint="cs"/>
          <w:rtl/>
        </w:rPr>
      </w:pPr>
    </w:p>
    <w:p w14:paraId="1D60CB2A" w14:textId="77777777" w:rsidR="00A6582B" w:rsidRPr="00A6582B" w:rsidRDefault="00A6582B" w:rsidP="00A6582B">
      <w:pPr>
        <w:bidi/>
        <w:jc w:val="both"/>
        <w:rPr>
          <w:rFonts w:cs="David" w:hint="cs"/>
          <w:u w:val="single"/>
          <w:rtl/>
        </w:rPr>
      </w:pPr>
      <w:r w:rsidRPr="00A6582B">
        <w:rPr>
          <w:rFonts w:cs="David" w:hint="cs"/>
          <w:u w:val="single"/>
          <w:rtl/>
        </w:rPr>
        <w:t>נחמן שי:</w:t>
      </w:r>
    </w:p>
    <w:p w14:paraId="255EBCD6" w14:textId="77777777" w:rsidR="00A6582B" w:rsidRPr="00A6582B" w:rsidRDefault="00A6582B" w:rsidP="00A6582B">
      <w:pPr>
        <w:bidi/>
        <w:jc w:val="both"/>
        <w:rPr>
          <w:rFonts w:cs="David" w:hint="cs"/>
          <w:u w:val="single"/>
          <w:rtl/>
        </w:rPr>
      </w:pPr>
    </w:p>
    <w:p w14:paraId="3E7F2885" w14:textId="77777777" w:rsidR="00A6582B" w:rsidRPr="00A6582B" w:rsidRDefault="00A6582B" w:rsidP="00A6582B">
      <w:pPr>
        <w:bidi/>
        <w:jc w:val="both"/>
        <w:rPr>
          <w:rFonts w:cs="David" w:hint="cs"/>
          <w:rtl/>
        </w:rPr>
      </w:pPr>
      <w:r w:rsidRPr="00A6582B">
        <w:rPr>
          <w:rFonts w:cs="David" w:hint="cs"/>
          <w:rtl/>
        </w:rPr>
        <w:tab/>
        <w:t xml:space="preserve">כמה? </w:t>
      </w:r>
    </w:p>
    <w:p w14:paraId="2F425ACC" w14:textId="77777777" w:rsidR="00A6582B" w:rsidRPr="00A6582B" w:rsidRDefault="00A6582B" w:rsidP="00A6582B">
      <w:pPr>
        <w:bidi/>
        <w:jc w:val="both"/>
        <w:rPr>
          <w:rFonts w:cs="David" w:hint="cs"/>
          <w:rtl/>
        </w:rPr>
      </w:pPr>
    </w:p>
    <w:p w14:paraId="1FA20DD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6F9C0C2" w14:textId="77777777" w:rsidR="00A6582B" w:rsidRPr="00A6582B" w:rsidRDefault="00A6582B" w:rsidP="00A6582B">
      <w:pPr>
        <w:bidi/>
        <w:jc w:val="both"/>
        <w:rPr>
          <w:rFonts w:cs="David" w:hint="cs"/>
          <w:rtl/>
        </w:rPr>
      </w:pPr>
    </w:p>
    <w:p w14:paraId="5664892C" w14:textId="77777777" w:rsidR="00A6582B" w:rsidRPr="00A6582B" w:rsidRDefault="00A6582B" w:rsidP="00A6582B">
      <w:pPr>
        <w:bidi/>
        <w:jc w:val="both"/>
        <w:rPr>
          <w:rFonts w:cs="David" w:hint="cs"/>
          <w:rtl/>
        </w:rPr>
      </w:pPr>
      <w:r w:rsidRPr="00A6582B">
        <w:rPr>
          <w:rFonts w:cs="David" w:hint="cs"/>
          <w:rtl/>
        </w:rPr>
        <w:tab/>
        <w:t xml:space="preserve">לקדימה שני נציגים. </w:t>
      </w:r>
    </w:p>
    <w:p w14:paraId="69EF4DC0" w14:textId="77777777" w:rsidR="00A6582B" w:rsidRPr="00A6582B" w:rsidRDefault="00A6582B" w:rsidP="00A6582B">
      <w:pPr>
        <w:bidi/>
        <w:jc w:val="both"/>
        <w:rPr>
          <w:rFonts w:cs="David" w:hint="cs"/>
          <w:rtl/>
        </w:rPr>
      </w:pPr>
    </w:p>
    <w:p w14:paraId="1C86A6C1" w14:textId="77777777" w:rsidR="00A6582B" w:rsidRPr="00A6582B" w:rsidRDefault="00A6582B" w:rsidP="00A6582B">
      <w:pPr>
        <w:bidi/>
        <w:jc w:val="both"/>
        <w:rPr>
          <w:rFonts w:cs="David" w:hint="cs"/>
          <w:rtl/>
        </w:rPr>
      </w:pPr>
      <w:r w:rsidRPr="00A6582B">
        <w:rPr>
          <w:rFonts w:cs="David" w:hint="cs"/>
          <w:u w:val="single"/>
          <w:rtl/>
        </w:rPr>
        <w:t>נחמן שי:</w:t>
      </w:r>
    </w:p>
    <w:p w14:paraId="74B7F215" w14:textId="77777777" w:rsidR="00A6582B" w:rsidRPr="00A6582B" w:rsidRDefault="00A6582B" w:rsidP="00A6582B">
      <w:pPr>
        <w:bidi/>
        <w:jc w:val="both"/>
        <w:rPr>
          <w:rFonts w:cs="David" w:hint="cs"/>
          <w:rtl/>
        </w:rPr>
      </w:pPr>
    </w:p>
    <w:p w14:paraId="4FCF03C4" w14:textId="77777777" w:rsidR="00A6582B" w:rsidRPr="00A6582B" w:rsidRDefault="00A6582B" w:rsidP="00A6582B">
      <w:pPr>
        <w:bidi/>
        <w:jc w:val="both"/>
        <w:rPr>
          <w:rFonts w:cs="David" w:hint="cs"/>
          <w:rtl/>
        </w:rPr>
      </w:pPr>
      <w:r w:rsidRPr="00A6582B">
        <w:rPr>
          <w:rFonts w:cs="David" w:hint="cs"/>
          <w:rtl/>
        </w:rPr>
        <w:tab/>
        <w:t>אתה מקים היום שתי ועדות?</w:t>
      </w:r>
    </w:p>
    <w:p w14:paraId="53D06505" w14:textId="77777777" w:rsidR="00A6582B" w:rsidRPr="00A6582B" w:rsidRDefault="00A6582B" w:rsidP="00A6582B">
      <w:pPr>
        <w:bidi/>
        <w:rPr>
          <w:rFonts w:cs="David" w:hint="cs"/>
          <w:rtl/>
        </w:rPr>
      </w:pPr>
    </w:p>
    <w:p w14:paraId="7CC06374" w14:textId="77777777" w:rsidR="00A6582B" w:rsidRPr="00A6582B" w:rsidRDefault="00A6582B" w:rsidP="00A6582B">
      <w:pPr>
        <w:bidi/>
        <w:rPr>
          <w:rFonts w:cs="David" w:hint="cs"/>
          <w:rtl/>
        </w:rPr>
      </w:pPr>
      <w:r w:rsidRPr="00A6582B">
        <w:rPr>
          <w:rFonts w:cs="David" w:hint="cs"/>
          <w:u w:val="single"/>
          <w:rtl/>
        </w:rPr>
        <w:t>היו"ר יריב לוין:</w:t>
      </w:r>
    </w:p>
    <w:p w14:paraId="7BB455E5" w14:textId="77777777" w:rsidR="00A6582B" w:rsidRPr="00A6582B" w:rsidRDefault="00A6582B" w:rsidP="00A6582B">
      <w:pPr>
        <w:bidi/>
        <w:rPr>
          <w:rFonts w:cs="David" w:hint="cs"/>
          <w:rtl/>
        </w:rPr>
      </w:pPr>
    </w:p>
    <w:p w14:paraId="50501CAA" w14:textId="77777777" w:rsidR="00A6582B" w:rsidRPr="00A6582B" w:rsidRDefault="00A6582B" w:rsidP="00A6582B">
      <w:pPr>
        <w:bidi/>
        <w:rPr>
          <w:rFonts w:cs="David" w:hint="cs"/>
          <w:rtl/>
        </w:rPr>
      </w:pPr>
      <w:r w:rsidRPr="00A6582B">
        <w:rPr>
          <w:rFonts w:cs="David" w:hint="cs"/>
          <w:rtl/>
        </w:rPr>
        <w:tab/>
        <w:t xml:space="preserve">כן, אני מציע. </w:t>
      </w:r>
    </w:p>
    <w:p w14:paraId="2C6883F2" w14:textId="77777777" w:rsidR="00A6582B" w:rsidRPr="00A6582B" w:rsidRDefault="00A6582B" w:rsidP="00A6582B">
      <w:pPr>
        <w:bidi/>
        <w:rPr>
          <w:rFonts w:cs="David" w:hint="cs"/>
          <w:rtl/>
        </w:rPr>
      </w:pPr>
    </w:p>
    <w:p w14:paraId="409A9AC1" w14:textId="77777777" w:rsidR="00A6582B" w:rsidRPr="00A6582B" w:rsidRDefault="00A6582B" w:rsidP="00A6582B">
      <w:pPr>
        <w:bidi/>
        <w:jc w:val="both"/>
        <w:rPr>
          <w:rFonts w:cs="David" w:hint="cs"/>
          <w:rtl/>
        </w:rPr>
      </w:pPr>
      <w:r w:rsidRPr="00A6582B">
        <w:rPr>
          <w:rFonts w:cs="David" w:hint="cs"/>
          <w:u w:val="single"/>
          <w:rtl/>
        </w:rPr>
        <w:t>נחמן שי:</w:t>
      </w:r>
    </w:p>
    <w:p w14:paraId="062FAEAA" w14:textId="77777777" w:rsidR="00A6582B" w:rsidRPr="00A6582B" w:rsidRDefault="00A6582B" w:rsidP="00A6582B">
      <w:pPr>
        <w:bidi/>
        <w:jc w:val="both"/>
        <w:rPr>
          <w:rFonts w:cs="David" w:hint="cs"/>
          <w:rtl/>
        </w:rPr>
      </w:pPr>
    </w:p>
    <w:p w14:paraId="6E4C6D59" w14:textId="77777777" w:rsidR="00A6582B" w:rsidRPr="00A6582B" w:rsidRDefault="00A6582B" w:rsidP="00A6582B">
      <w:pPr>
        <w:bidi/>
        <w:ind w:left="720"/>
        <w:jc w:val="both"/>
        <w:rPr>
          <w:rFonts w:cs="David" w:hint="cs"/>
          <w:rtl/>
        </w:rPr>
      </w:pPr>
      <w:r w:rsidRPr="00A6582B">
        <w:rPr>
          <w:rFonts w:cs="David" w:hint="cs"/>
          <w:rtl/>
        </w:rPr>
        <w:t>- - -</w:t>
      </w:r>
    </w:p>
    <w:p w14:paraId="050BD503" w14:textId="77777777" w:rsidR="00A6582B" w:rsidRPr="00A6582B" w:rsidRDefault="00A6582B" w:rsidP="00A6582B">
      <w:pPr>
        <w:bidi/>
        <w:ind w:left="720"/>
        <w:jc w:val="both"/>
        <w:rPr>
          <w:rFonts w:cs="David" w:hint="cs"/>
          <w:rtl/>
        </w:rPr>
      </w:pPr>
    </w:p>
    <w:p w14:paraId="31F79A4D"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2E73705" w14:textId="77777777" w:rsidR="00A6582B" w:rsidRPr="00A6582B" w:rsidRDefault="00A6582B" w:rsidP="00A6582B">
      <w:pPr>
        <w:bidi/>
        <w:jc w:val="both"/>
        <w:rPr>
          <w:rFonts w:cs="David" w:hint="cs"/>
          <w:u w:val="single"/>
          <w:rtl/>
        </w:rPr>
      </w:pPr>
    </w:p>
    <w:p w14:paraId="7B367362" w14:textId="77777777" w:rsidR="00A6582B" w:rsidRPr="00A6582B" w:rsidRDefault="00A6582B" w:rsidP="00A6582B">
      <w:pPr>
        <w:bidi/>
        <w:ind w:left="720"/>
        <w:jc w:val="both"/>
        <w:rPr>
          <w:rFonts w:cs="David" w:hint="cs"/>
          <w:rtl/>
        </w:rPr>
      </w:pPr>
      <w:r w:rsidRPr="00A6582B">
        <w:rPr>
          <w:rFonts w:cs="David" w:hint="cs"/>
          <w:rtl/>
        </w:rPr>
        <w:t>- - -</w:t>
      </w:r>
    </w:p>
    <w:p w14:paraId="72F57C20" w14:textId="77777777" w:rsidR="00A6582B" w:rsidRPr="00A6582B" w:rsidRDefault="00A6582B" w:rsidP="00A6582B">
      <w:pPr>
        <w:bidi/>
        <w:ind w:left="720"/>
        <w:jc w:val="both"/>
        <w:rPr>
          <w:rFonts w:cs="David" w:hint="cs"/>
          <w:rtl/>
        </w:rPr>
      </w:pPr>
    </w:p>
    <w:p w14:paraId="4EA7BC6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3F3A119" w14:textId="77777777" w:rsidR="00A6582B" w:rsidRPr="00A6582B" w:rsidRDefault="00A6582B" w:rsidP="00A6582B">
      <w:pPr>
        <w:bidi/>
        <w:jc w:val="both"/>
        <w:rPr>
          <w:rFonts w:cs="David" w:hint="cs"/>
          <w:rtl/>
        </w:rPr>
      </w:pPr>
    </w:p>
    <w:p w14:paraId="04780238" w14:textId="77777777" w:rsidR="00A6582B" w:rsidRPr="00A6582B" w:rsidRDefault="00A6582B" w:rsidP="00A6582B">
      <w:pPr>
        <w:bidi/>
        <w:ind w:left="720"/>
        <w:jc w:val="both"/>
        <w:rPr>
          <w:rFonts w:cs="David" w:hint="cs"/>
          <w:rtl/>
        </w:rPr>
      </w:pPr>
      <w:r w:rsidRPr="00A6582B">
        <w:rPr>
          <w:rFonts w:cs="David" w:hint="cs"/>
          <w:rtl/>
        </w:rPr>
        <w:t xml:space="preserve">חבר הכנסת מולה, מספיק. עד כאן. </w:t>
      </w:r>
    </w:p>
    <w:p w14:paraId="0AF9D26C" w14:textId="77777777" w:rsidR="00A6582B" w:rsidRPr="00A6582B" w:rsidRDefault="00A6582B" w:rsidP="00A6582B">
      <w:pPr>
        <w:bidi/>
        <w:ind w:left="720"/>
        <w:jc w:val="both"/>
        <w:rPr>
          <w:rFonts w:cs="David" w:hint="cs"/>
          <w:rtl/>
        </w:rPr>
      </w:pPr>
    </w:p>
    <w:p w14:paraId="2D0A35EE"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7BC3A3E1" w14:textId="77777777" w:rsidR="00A6582B" w:rsidRPr="00A6582B" w:rsidRDefault="00A6582B" w:rsidP="00A6582B">
      <w:pPr>
        <w:bidi/>
        <w:jc w:val="both"/>
        <w:rPr>
          <w:rFonts w:cs="David" w:hint="cs"/>
          <w:u w:val="single"/>
          <w:rtl/>
        </w:rPr>
      </w:pPr>
    </w:p>
    <w:p w14:paraId="1B72E654" w14:textId="77777777" w:rsidR="00A6582B" w:rsidRPr="00A6582B" w:rsidRDefault="00A6582B" w:rsidP="00A6582B">
      <w:pPr>
        <w:bidi/>
        <w:rPr>
          <w:rFonts w:cs="David" w:hint="cs"/>
          <w:rtl/>
        </w:rPr>
      </w:pPr>
      <w:r w:rsidRPr="00A6582B">
        <w:rPr>
          <w:rFonts w:cs="David" w:hint="cs"/>
          <w:rtl/>
        </w:rPr>
        <w:tab/>
        <w:t xml:space="preserve">אם ישנתם באותה הצבעה, ישנתם, מה לעשות? </w:t>
      </w:r>
    </w:p>
    <w:p w14:paraId="21FAD419" w14:textId="77777777" w:rsidR="00A6582B" w:rsidRPr="00A6582B" w:rsidRDefault="00A6582B" w:rsidP="00A6582B">
      <w:pPr>
        <w:bidi/>
        <w:rPr>
          <w:rFonts w:cs="David" w:hint="cs"/>
          <w:rtl/>
        </w:rPr>
      </w:pPr>
    </w:p>
    <w:p w14:paraId="2EA783AC"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B7326FD" w14:textId="77777777" w:rsidR="00A6582B" w:rsidRPr="00A6582B" w:rsidRDefault="00A6582B" w:rsidP="00A6582B">
      <w:pPr>
        <w:bidi/>
        <w:rPr>
          <w:rFonts w:cs="David" w:hint="cs"/>
          <w:u w:val="single"/>
          <w:rtl/>
        </w:rPr>
      </w:pPr>
    </w:p>
    <w:p w14:paraId="3BAB9905" w14:textId="77777777" w:rsidR="00A6582B" w:rsidRPr="00A6582B" w:rsidRDefault="00A6582B" w:rsidP="00A6582B">
      <w:pPr>
        <w:bidi/>
        <w:ind w:left="720"/>
        <w:rPr>
          <w:rFonts w:cs="David" w:hint="cs"/>
          <w:rtl/>
        </w:rPr>
      </w:pPr>
      <w:r w:rsidRPr="00A6582B">
        <w:rPr>
          <w:rFonts w:cs="David" w:hint="cs"/>
          <w:rtl/>
        </w:rPr>
        <w:t>- - -</w:t>
      </w:r>
    </w:p>
    <w:p w14:paraId="411A17E1" w14:textId="77777777" w:rsidR="00A6582B" w:rsidRPr="00A6582B" w:rsidRDefault="00A6582B" w:rsidP="00A6582B">
      <w:pPr>
        <w:bidi/>
        <w:ind w:left="720"/>
        <w:rPr>
          <w:rFonts w:cs="David" w:hint="cs"/>
          <w:rtl/>
        </w:rPr>
      </w:pPr>
    </w:p>
    <w:p w14:paraId="2112DC05" w14:textId="77777777" w:rsidR="00A6582B" w:rsidRPr="00A6582B" w:rsidRDefault="00A6582B" w:rsidP="00A6582B">
      <w:pPr>
        <w:bidi/>
        <w:rPr>
          <w:rFonts w:cs="David" w:hint="cs"/>
          <w:rtl/>
        </w:rPr>
      </w:pPr>
      <w:r w:rsidRPr="00A6582B">
        <w:rPr>
          <w:rFonts w:cs="David" w:hint="cs"/>
          <w:u w:val="single"/>
          <w:rtl/>
        </w:rPr>
        <w:t>דוד רותם:</w:t>
      </w:r>
    </w:p>
    <w:p w14:paraId="6B8F7804" w14:textId="77777777" w:rsidR="00A6582B" w:rsidRPr="00A6582B" w:rsidRDefault="00A6582B" w:rsidP="00A6582B">
      <w:pPr>
        <w:bidi/>
        <w:rPr>
          <w:rFonts w:cs="David" w:hint="cs"/>
          <w:rtl/>
        </w:rPr>
      </w:pPr>
    </w:p>
    <w:p w14:paraId="79FC273D" w14:textId="77777777" w:rsidR="00A6582B" w:rsidRPr="00A6582B" w:rsidRDefault="00A6582B" w:rsidP="00A6582B">
      <w:pPr>
        <w:bidi/>
        <w:rPr>
          <w:rFonts w:cs="David" w:hint="cs"/>
          <w:rtl/>
        </w:rPr>
      </w:pPr>
      <w:r w:rsidRPr="00A6582B">
        <w:rPr>
          <w:rFonts w:cs="David" w:hint="cs"/>
          <w:rtl/>
        </w:rPr>
        <w:tab/>
        <w:t>אחמד טיבי, תגיד שאני נציגך.</w:t>
      </w:r>
    </w:p>
    <w:p w14:paraId="597A3DAE" w14:textId="77777777" w:rsidR="00A6582B" w:rsidRPr="00A6582B" w:rsidRDefault="00A6582B" w:rsidP="00A6582B">
      <w:pPr>
        <w:bidi/>
        <w:rPr>
          <w:rFonts w:cs="David" w:hint="cs"/>
          <w:rtl/>
        </w:rPr>
      </w:pPr>
    </w:p>
    <w:p w14:paraId="419D130E"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1F0C791" w14:textId="77777777" w:rsidR="00A6582B" w:rsidRPr="00A6582B" w:rsidRDefault="00A6582B" w:rsidP="00A6582B">
      <w:pPr>
        <w:bidi/>
        <w:jc w:val="both"/>
        <w:rPr>
          <w:rFonts w:cs="David" w:hint="cs"/>
          <w:u w:val="single"/>
          <w:rtl/>
        </w:rPr>
      </w:pPr>
    </w:p>
    <w:p w14:paraId="4D24EA74" w14:textId="77777777" w:rsidR="00A6582B" w:rsidRPr="00A6582B" w:rsidRDefault="00A6582B" w:rsidP="00A6582B">
      <w:pPr>
        <w:bidi/>
        <w:rPr>
          <w:rFonts w:cs="David" w:hint="cs"/>
          <w:rtl/>
        </w:rPr>
      </w:pPr>
      <w:r w:rsidRPr="00A6582B">
        <w:rPr>
          <w:rFonts w:cs="David" w:hint="cs"/>
          <w:rtl/>
        </w:rPr>
        <w:tab/>
        <w:t xml:space="preserve"> אתה מתאים, לכם יש כישורים מאוד - - -</w:t>
      </w:r>
    </w:p>
    <w:p w14:paraId="1C4349BF" w14:textId="77777777" w:rsidR="00A6582B" w:rsidRPr="00A6582B" w:rsidRDefault="00A6582B" w:rsidP="00A6582B">
      <w:pPr>
        <w:bidi/>
        <w:rPr>
          <w:rFonts w:cs="David" w:hint="cs"/>
          <w:rtl/>
        </w:rPr>
      </w:pPr>
    </w:p>
    <w:p w14:paraId="5C70E38D" w14:textId="77777777" w:rsidR="00A6582B" w:rsidRPr="00A6582B" w:rsidRDefault="00A6582B" w:rsidP="00A6582B">
      <w:pPr>
        <w:bidi/>
        <w:rPr>
          <w:rFonts w:cs="David" w:hint="cs"/>
          <w:rtl/>
        </w:rPr>
      </w:pPr>
      <w:r w:rsidRPr="00A6582B">
        <w:rPr>
          <w:rFonts w:cs="David" w:hint="cs"/>
          <w:u w:val="single"/>
          <w:rtl/>
        </w:rPr>
        <w:t>קריאה:</w:t>
      </w:r>
    </w:p>
    <w:p w14:paraId="71D676C8" w14:textId="77777777" w:rsidR="00A6582B" w:rsidRPr="00A6582B" w:rsidRDefault="00A6582B" w:rsidP="00A6582B">
      <w:pPr>
        <w:bidi/>
        <w:rPr>
          <w:rFonts w:cs="David" w:hint="cs"/>
          <w:rtl/>
        </w:rPr>
      </w:pPr>
    </w:p>
    <w:p w14:paraId="4B97B956" w14:textId="77777777" w:rsidR="00A6582B" w:rsidRPr="00A6582B" w:rsidRDefault="00A6582B" w:rsidP="00A6582B">
      <w:pPr>
        <w:bidi/>
        <w:rPr>
          <w:rFonts w:cs="David" w:hint="cs"/>
          <w:rtl/>
        </w:rPr>
      </w:pPr>
      <w:r w:rsidRPr="00A6582B">
        <w:rPr>
          <w:rFonts w:cs="David" w:hint="cs"/>
          <w:rtl/>
        </w:rPr>
        <w:tab/>
        <w:t xml:space="preserve">אחמד, יש לך יותר מועמדים מאשר לוועדה עצמה. </w:t>
      </w:r>
    </w:p>
    <w:p w14:paraId="16ADFAA0" w14:textId="77777777" w:rsidR="00A6582B" w:rsidRPr="00A6582B" w:rsidRDefault="00A6582B" w:rsidP="00A6582B">
      <w:pPr>
        <w:bidi/>
        <w:rPr>
          <w:rFonts w:cs="David" w:hint="cs"/>
          <w:rtl/>
        </w:rPr>
      </w:pPr>
    </w:p>
    <w:p w14:paraId="2B74928F" w14:textId="77777777" w:rsidR="00A6582B" w:rsidRPr="00A6582B" w:rsidRDefault="00A6582B" w:rsidP="00A6582B">
      <w:pPr>
        <w:bidi/>
        <w:rPr>
          <w:rFonts w:cs="David" w:hint="cs"/>
          <w:rtl/>
        </w:rPr>
      </w:pPr>
      <w:r w:rsidRPr="00A6582B">
        <w:rPr>
          <w:rFonts w:cs="David" w:hint="cs"/>
          <w:u w:val="single"/>
          <w:rtl/>
        </w:rPr>
        <w:t>היו"ר יריב לוין:</w:t>
      </w:r>
    </w:p>
    <w:p w14:paraId="322747E6" w14:textId="77777777" w:rsidR="00A6582B" w:rsidRPr="00A6582B" w:rsidRDefault="00A6582B" w:rsidP="00A6582B">
      <w:pPr>
        <w:bidi/>
        <w:rPr>
          <w:rFonts w:cs="David" w:hint="cs"/>
          <w:rtl/>
        </w:rPr>
      </w:pPr>
    </w:p>
    <w:p w14:paraId="27FE1521" w14:textId="77777777" w:rsidR="00A6582B" w:rsidRPr="00A6582B" w:rsidRDefault="00A6582B" w:rsidP="00A6582B">
      <w:pPr>
        <w:bidi/>
        <w:jc w:val="both"/>
        <w:rPr>
          <w:rFonts w:cs="David" w:hint="cs"/>
          <w:rtl/>
        </w:rPr>
      </w:pPr>
      <w:r w:rsidRPr="00A6582B">
        <w:rPr>
          <w:rFonts w:cs="David" w:hint="cs"/>
          <w:rtl/>
        </w:rPr>
        <w:tab/>
        <w:t xml:space="preserve">חבר הכנסת מולה, אני רוצה רק להבהיר דבר אחד, אני לא אכפה, לא אכפה על אף סיעה ייצוג. </w:t>
      </w:r>
    </w:p>
    <w:p w14:paraId="597D4CE8" w14:textId="77777777" w:rsidR="00A6582B" w:rsidRPr="00A6582B" w:rsidRDefault="00A6582B" w:rsidP="00A6582B">
      <w:pPr>
        <w:bidi/>
        <w:jc w:val="both"/>
        <w:rPr>
          <w:rFonts w:cs="David" w:hint="cs"/>
          <w:rtl/>
        </w:rPr>
      </w:pPr>
    </w:p>
    <w:p w14:paraId="36FC49C8"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7A74DE9" w14:textId="77777777" w:rsidR="00A6582B" w:rsidRPr="00A6582B" w:rsidRDefault="00A6582B" w:rsidP="00A6582B">
      <w:pPr>
        <w:bidi/>
        <w:jc w:val="both"/>
        <w:rPr>
          <w:rFonts w:cs="David" w:hint="cs"/>
          <w:u w:val="single"/>
          <w:rtl/>
        </w:rPr>
      </w:pPr>
    </w:p>
    <w:p w14:paraId="3864855D" w14:textId="77777777" w:rsidR="00A6582B" w:rsidRPr="00A6582B" w:rsidRDefault="00A6582B" w:rsidP="00A6582B">
      <w:pPr>
        <w:bidi/>
        <w:jc w:val="both"/>
        <w:rPr>
          <w:rFonts w:cs="David" w:hint="cs"/>
          <w:rtl/>
        </w:rPr>
      </w:pPr>
      <w:r w:rsidRPr="00A6582B">
        <w:rPr>
          <w:rFonts w:cs="David" w:hint="cs"/>
          <w:rtl/>
        </w:rPr>
        <w:tab/>
        <w:t xml:space="preserve"> אין לך סמכות לכפות עלינו. </w:t>
      </w:r>
    </w:p>
    <w:p w14:paraId="035D1096" w14:textId="77777777" w:rsidR="00A6582B" w:rsidRPr="00A6582B" w:rsidRDefault="00A6582B" w:rsidP="00A6582B">
      <w:pPr>
        <w:bidi/>
        <w:jc w:val="both"/>
        <w:rPr>
          <w:rFonts w:cs="David" w:hint="cs"/>
          <w:rtl/>
        </w:rPr>
      </w:pPr>
    </w:p>
    <w:p w14:paraId="24520F21"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B1B2726" w14:textId="77777777" w:rsidR="00A6582B" w:rsidRPr="00A6582B" w:rsidRDefault="00A6582B" w:rsidP="00A6582B">
      <w:pPr>
        <w:bidi/>
        <w:jc w:val="both"/>
        <w:rPr>
          <w:rFonts w:cs="David" w:hint="cs"/>
          <w:rtl/>
        </w:rPr>
      </w:pPr>
    </w:p>
    <w:p w14:paraId="5BB9C58E" w14:textId="77777777" w:rsidR="00A6582B" w:rsidRPr="00A6582B" w:rsidRDefault="00A6582B" w:rsidP="00A6582B">
      <w:pPr>
        <w:bidi/>
        <w:jc w:val="both"/>
        <w:rPr>
          <w:rFonts w:cs="David" w:hint="cs"/>
          <w:rtl/>
        </w:rPr>
      </w:pPr>
      <w:r w:rsidRPr="00A6582B">
        <w:rPr>
          <w:rFonts w:cs="David" w:hint="cs"/>
          <w:rtl/>
        </w:rPr>
        <w:tab/>
        <w:t xml:space="preserve"> חבר הכנסת מולה, למה להיכנס לוויכוח? אבל אין צורך להתווכח. </w:t>
      </w:r>
    </w:p>
    <w:p w14:paraId="00DCB008" w14:textId="77777777" w:rsidR="00A6582B" w:rsidRPr="00A6582B" w:rsidRDefault="00A6582B" w:rsidP="00A6582B">
      <w:pPr>
        <w:bidi/>
        <w:jc w:val="both"/>
        <w:rPr>
          <w:rFonts w:cs="David" w:hint="cs"/>
          <w:rtl/>
        </w:rPr>
      </w:pPr>
    </w:p>
    <w:p w14:paraId="2D59D569"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A5CE0F4" w14:textId="77777777" w:rsidR="00A6582B" w:rsidRPr="00A6582B" w:rsidRDefault="00A6582B" w:rsidP="00A6582B">
      <w:pPr>
        <w:bidi/>
        <w:jc w:val="both"/>
        <w:rPr>
          <w:rFonts w:cs="David" w:hint="cs"/>
          <w:u w:val="single"/>
          <w:rtl/>
        </w:rPr>
      </w:pPr>
    </w:p>
    <w:p w14:paraId="082EE4BF" w14:textId="77777777" w:rsidR="00A6582B" w:rsidRPr="00A6582B" w:rsidRDefault="00A6582B" w:rsidP="00A6582B">
      <w:pPr>
        <w:bidi/>
        <w:jc w:val="both"/>
        <w:rPr>
          <w:rFonts w:cs="David" w:hint="cs"/>
          <w:rtl/>
        </w:rPr>
      </w:pPr>
      <w:r w:rsidRPr="00A6582B">
        <w:rPr>
          <w:rFonts w:cs="David" w:hint="cs"/>
          <w:rtl/>
        </w:rPr>
        <w:tab/>
        <w:t>אם היתה לך סמכות, גם את זה - - -</w:t>
      </w:r>
    </w:p>
    <w:p w14:paraId="0A0A24FE" w14:textId="77777777" w:rsidR="00A6582B" w:rsidRPr="00A6582B" w:rsidRDefault="00A6582B" w:rsidP="00A6582B">
      <w:pPr>
        <w:bidi/>
        <w:jc w:val="both"/>
        <w:rPr>
          <w:rFonts w:cs="David" w:hint="cs"/>
          <w:rtl/>
        </w:rPr>
      </w:pPr>
    </w:p>
    <w:p w14:paraId="4239E131"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180E221" w14:textId="77777777" w:rsidR="00A6582B" w:rsidRPr="00A6582B" w:rsidRDefault="00A6582B" w:rsidP="00A6582B">
      <w:pPr>
        <w:bidi/>
        <w:jc w:val="both"/>
        <w:rPr>
          <w:rFonts w:cs="David" w:hint="cs"/>
          <w:rtl/>
        </w:rPr>
      </w:pPr>
    </w:p>
    <w:p w14:paraId="086FD0DA" w14:textId="77777777" w:rsidR="00A6582B" w:rsidRPr="00A6582B" w:rsidRDefault="00A6582B" w:rsidP="00A6582B">
      <w:pPr>
        <w:bidi/>
        <w:jc w:val="both"/>
        <w:rPr>
          <w:rFonts w:cs="David" w:hint="cs"/>
          <w:rtl/>
        </w:rPr>
      </w:pPr>
      <w:r w:rsidRPr="00A6582B">
        <w:rPr>
          <w:rFonts w:cs="David" w:hint="cs"/>
          <w:rtl/>
        </w:rPr>
        <w:tab/>
        <w:t xml:space="preserve">חבר הכנסת מולה, אני מודיע לך שיש סמכות, ולמרות זאת לא אשתמש בה. אני לא אכפה לא על סיעה שלא תרצה להיות מיוצגת </w:t>
      </w:r>
      <w:r w:rsidRPr="00A6582B">
        <w:rPr>
          <w:rFonts w:cs="David"/>
          <w:rtl/>
        </w:rPr>
        <w:t>–</w:t>
      </w:r>
      <w:r w:rsidRPr="00A6582B">
        <w:rPr>
          <w:rFonts w:cs="David" w:hint="cs"/>
          <w:rtl/>
        </w:rPr>
        <w:t xml:space="preserve"> להיות מיוצגת, ולא על חבר שלא יהיה מעוניין להיות חבר </w:t>
      </w:r>
      <w:r w:rsidRPr="00A6582B">
        <w:rPr>
          <w:rFonts w:cs="David"/>
          <w:rtl/>
        </w:rPr>
        <w:t>–</w:t>
      </w:r>
      <w:r w:rsidRPr="00A6582B">
        <w:rPr>
          <w:rFonts w:cs="David" w:hint="cs"/>
          <w:rtl/>
        </w:rPr>
        <w:t xml:space="preserve"> להיות חבר. אני מודיע את זה מראש, כדי לחסוך בעניין הזה ויכוחים, חרף העובדה שלהבנתי יש  לי סמכות לעשות את זה, אבל אני חושב שזה לא ראוי. </w:t>
      </w:r>
    </w:p>
    <w:p w14:paraId="44ABEBE6" w14:textId="77777777" w:rsidR="00A6582B" w:rsidRPr="00A6582B" w:rsidRDefault="00A6582B" w:rsidP="00A6582B">
      <w:pPr>
        <w:bidi/>
        <w:jc w:val="both"/>
        <w:rPr>
          <w:rFonts w:cs="David" w:hint="cs"/>
          <w:rtl/>
        </w:rPr>
      </w:pPr>
    </w:p>
    <w:p w14:paraId="1285B2F2" w14:textId="77777777" w:rsidR="00A6582B" w:rsidRPr="00A6582B" w:rsidRDefault="00A6582B" w:rsidP="00A6582B">
      <w:pPr>
        <w:bidi/>
        <w:rPr>
          <w:rFonts w:cs="David" w:hint="cs"/>
          <w:rtl/>
        </w:rPr>
      </w:pPr>
      <w:r w:rsidRPr="00A6582B">
        <w:rPr>
          <w:rFonts w:cs="David" w:hint="cs"/>
          <w:u w:val="single"/>
          <w:rtl/>
        </w:rPr>
        <w:t>דוד רותם:</w:t>
      </w:r>
    </w:p>
    <w:p w14:paraId="2E2E9FF8" w14:textId="77777777" w:rsidR="00A6582B" w:rsidRPr="00A6582B" w:rsidRDefault="00A6582B" w:rsidP="00A6582B">
      <w:pPr>
        <w:bidi/>
        <w:rPr>
          <w:rFonts w:cs="David" w:hint="cs"/>
          <w:rtl/>
        </w:rPr>
      </w:pPr>
    </w:p>
    <w:p w14:paraId="4DBBAD75" w14:textId="77777777" w:rsidR="00A6582B" w:rsidRPr="00A6582B" w:rsidRDefault="00A6582B" w:rsidP="00A6582B">
      <w:pPr>
        <w:bidi/>
        <w:ind w:left="720"/>
        <w:rPr>
          <w:rFonts w:cs="David" w:hint="cs"/>
          <w:rtl/>
        </w:rPr>
      </w:pPr>
      <w:r w:rsidRPr="00A6582B">
        <w:rPr>
          <w:rFonts w:cs="David" w:hint="cs"/>
          <w:rtl/>
        </w:rPr>
        <w:t xml:space="preserve">- - - קדימה. </w:t>
      </w:r>
    </w:p>
    <w:p w14:paraId="33FA3C78" w14:textId="77777777" w:rsidR="00A6582B" w:rsidRPr="00A6582B" w:rsidRDefault="00A6582B" w:rsidP="00A6582B">
      <w:pPr>
        <w:bidi/>
        <w:rPr>
          <w:rFonts w:cs="David" w:hint="cs"/>
          <w:rtl/>
        </w:rPr>
      </w:pPr>
    </w:p>
    <w:p w14:paraId="21EE8EB4"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7E55154" w14:textId="77777777" w:rsidR="00A6582B" w:rsidRPr="00A6582B" w:rsidRDefault="00A6582B" w:rsidP="00A6582B">
      <w:pPr>
        <w:bidi/>
        <w:jc w:val="both"/>
        <w:rPr>
          <w:rFonts w:cs="David" w:hint="cs"/>
          <w:rtl/>
        </w:rPr>
      </w:pPr>
    </w:p>
    <w:p w14:paraId="136DD75D" w14:textId="77777777" w:rsidR="00A6582B" w:rsidRPr="00A6582B" w:rsidRDefault="00A6582B" w:rsidP="00A6582B">
      <w:pPr>
        <w:bidi/>
        <w:rPr>
          <w:rFonts w:cs="David" w:hint="cs"/>
          <w:rtl/>
        </w:rPr>
      </w:pPr>
      <w:r w:rsidRPr="00A6582B">
        <w:rPr>
          <w:rFonts w:cs="David" w:hint="cs"/>
          <w:rtl/>
        </w:rPr>
        <w:tab/>
        <w:t xml:space="preserve"> חבר הכנסת רותם, תודה. </w:t>
      </w:r>
    </w:p>
    <w:p w14:paraId="77EBC813" w14:textId="77777777" w:rsidR="00A6582B" w:rsidRPr="00A6582B" w:rsidRDefault="00A6582B" w:rsidP="00A6582B">
      <w:pPr>
        <w:bidi/>
        <w:rPr>
          <w:rFonts w:cs="David" w:hint="cs"/>
          <w:rtl/>
        </w:rPr>
      </w:pPr>
    </w:p>
    <w:p w14:paraId="2B677112"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3A69963B" w14:textId="77777777" w:rsidR="00A6582B" w:rsidRPr="00A6582B" w:rsidRDefault="00A6582B" w:rsidP="00A6582B">
      <w:pPr>
        <w:keepNext/>
        <w:bidi/>
        <w:jc w:val="both"/>
        <w:rPr>
          <w:rFonts w:cs="David" w:hint="cs"/>
          <w:u w:val="single"/>
          <w:rtl/>
        </w:rPr>
      </w:pPr>
    </w:p>
    <w:p w14:paraId="7FB53557" w14:textId="77777777" w:rsidR="00A6582B" w:rsidRPr="00A6582B" w:rsidRDefault="00A6582B" w:rsidP="00A6582B">
      <w:pPr>
        <w:keepNext/>
        <w:bidi/>
        <w:jc w:val="both"/>
        <w:rPr>
          <w:rFonts w:cs="David" w:hint="cs"/>
          <w:rtl/>
        </w:rPr>
      </w:pPr>
      <w:r w:rsidRPr="00A6582B">
        <w:rPr>
          <w:rFonts w:cs="David" w:hint="cs"/>
          <w:rtl/>
        </w:rPr>
        <w:tab/>
        <w:t>תודה, כבוד היושב-ראש. אני רוצה להתחיל בדבר, שאני אגיד שכל המתנגדים של הצעת החוק הזאת וכל אלה שמקנאים - - -</w:t>
      </w:r>
    </w:p>
    <w:p w14:paraId="65CC37A0" w14:textId="77777777" w:rsidR="00A6582B" w:rsidRPr="00A6582B" w:rsidRDefault="00A6582B" w:rsidP="00A6582B">
      <w:pPr>
        <w:bidi/>
        <w:jc w:val="both"/>
        <w:rPr>
          <w:rFonts w:cs="David" w:hint="cs"/>
          <w:rtl/>
        </w:rPr>
      </w:pPr>
    </w:p>
    <w:p w14:paraId="667EDA0D"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2B801843" w14:textId="77777777" w:rsidR="00A6582B" w:rsidRPr="00A6582B" w:rsidRDefault="00A6582B" w:rsidP="00A6582B">
      <w:pPr>
        <w:bidi/>
        <w:jc w:val="both"/>
        <w:rPr>
          <w:rFonts w:cs="David" w:hint="cs"/>
          <w:u w:val="single"/>
          <w:rtl/>
        </w:rPr>
      </w:pPr>
    </w:p>
    <w:p w14:paraId="6C2F9FA0" w14:textId="77777777" w:rsidR="00A6582B" w:rsidRPr="00A6582B" w:rsidRDefault="00A6582B" w:rsidP="00A6582B">
      <w:pPr>
        <w:bidi/>
        <w:jc w:val="both"/>
        <w:rPr>
          <w:rFonts w:cs="David" w:hint="cs"/>
          <w:rtl/>
        </w:rPr>
      </w:pPr>
      <w:r w:rsidRPr="00A6582B">
        <w:rPr>
          <w:rFonts w:cs="David" w:hint="cs"/>
          <w:rtl/>
        </w:rPr>
        <w:tab/>
        <w:t xml:space="preserve"> זאת לא הצעת חוק, זו הצעה לסדר-היום. </w:t>
      </w:r>
    </w:p>
    <w:p w14:paraId="7A0B9C6E" w14:textId="77777777" w:rsidR="00A6582B" w:rsidRPr="00A6582B" w:rsidRDefault="00A6582B" w:rsidP="00A6582B">
      <w:pPr>
        <w:bidi/>
        <w:jc w:val="both"/>
        <w:rPr>
          <w:rFonts w:cs="David" w:hint="cs"/>
          <w:rtl/>
        </w:rPr>
      </w:pPr>
    </w:p>
    <w:p w14:paraId="2A7D29F7" w14:textId="77777777" w:rsidR="00A6582B" w:rsidRPr="00A6582B" w:rsidRDefault="00A6582B" w:rsidP="00A6582B">
      <w:pPr>
        <w:bidi/>
        <w:jc w:val="both"/>
        <w:rPr>
          <w:rFonts w:cs="David" w:hint="cs"/>
          <w:rtl/>
        </w:rPr>
      </w:pPr>
      <w:r w:rsidRPr="00A6582B">
        <w:rPr>
          <w:rFonts w:cs="David" w:hint="cs"/>
          <w:u w:val="single"/>
          <w:rtl/>
        </w:rPr>
        <w:t>ניצן הורוביץ:</w:t>
      </w:r>
    </w:p>
    <w:p w14:paraId="1EBFA1E7" w14:textId="77777777" w:rsidR="00A6582B" w:rsidRPr="00A6582B" w:rsidRDefault="00A6582B" w:rsidP="00A6582B">
      <w:pPr>
        <w:bidi/>
        <w:jc w:val="both"/>
        <w:rPr>
          <w:rFonts w:cs="David" w:hint="cs"/>
          <w:rtl/>
        </w:rPr>
      </w:pPr>
    </w:p>
    <w:p w14:paraId="38B2E519" w14:textId="77777777" w:rsidR="00A6582B" w:rsidRPr="00A6582B" w:rsidRDefault="00A6582B" w:rsidP="00A6582B">
      <w:pPr>
        <w:bidi/>
        <w:ind w:firstLine="720"/>
        <w:jc w:val="both"/>
        <w:rPr>
          <w:rFonts w:cs="David" w:hint="cs"/>
          <w:rtl/>
        </w:rPr>
      </w:pPr>
      <w:r w:rsidRPr="00A6582B">
        <w:rPr>
          <w:rFonts w:cs="David" w:hint="cs"/>
          <w:rtl/>
        </w:rPr>
        <w:t xml:space="preserve">אין דבר, זה עוד מעט יהיה חוק. אפשר כבר להגיד חוק, בוא נגיד חוק. </w:t>
      </w:r>
    </w:p>
    <w:p w14:paraId="420BC32D" w14:textId="77777777" w:rsidR="00A6582B" w:rsidRPr="00A6582B" w:rsidRDefault="00A6582B" w:rsidP="00A6582B">
      <w:pPr>
        <w:bidi/>
        <w:ind w:firstLine="720"/>
        <w:jc w:val="both"/>
        <w:rPr>
          <w:rFonts w:cs="David" w:hint="cs"/>
          <w:rtl/>
        </w:rPr>
      </w:pPr>
    </w:p>
    <w:p w14:paraId="584B800B"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37C1902" w14:textId="77777777" w:rsidR="00A6582B" w:rsidRPr="00A6582B" w:rsidRDefault="00A6582B" w:rsidP="00A6582B">
      <w:pPr>
        <w:bidi/>
        <w:jc w:val="both"/>
        <w:rPr>
          <w:rFonts w:cs="David" w:hint="cs"/>
          <w:u w:val="single"/>
          <w:rtl/>
        </w:rPr>
      </w:pPr>
    </w:p>
    <w:p w14:paraId="2AD85AF6" w14:textId="77777777" w:rsidR="00A6582B" w:rsidRPr="00A6582B" w:rsidRDefault="00A6582B" w:rsidP="00A6582B">
      <w:pPr>
        <w:bidi/>
        <w:ind w:firstLine="720"/>
        <w:jc w:val="both"/>
        <w:rPr>
          <w:rFonts w:cs="David" w:hint="cs"/>
          <w:rtl/>
        </w:rPr>
      </w:pPr>
      <w:r w:rsidRPr="00A6582B">
        <w:rPr>
          <w:rFonts w:cs="David" w:hint="cs"/>
          <w:rtl/>
        </w:rPr>
        <w:t xml:space="preserve">אבל כולכם אפשרתם לעצמכם לקרוא לוועדה הזאת בכל מיני שמות, בתהליך הזה בשמות שונים, בלי באמת להבין את מהות הוועדה. אני גם היום קוראת בעיתונים, שהארגונים מתחרים מי לא יופיע בפני הוועדה. אני רוצה להרגיע את כל הארגונים, שאנחנו לא מתכוונים לבדוק או לחקור או לזמן ארגונים. אז תרגיעו אותם, שאף אחד לא מתכוון לבדוק את הארגונים. </w:t>
      </w:r>
    </w:p>
    <w:p w14:paraId="49266529" w14:textId="77777777" w:rsidR="00A6582B" w:rsidRPr="00A6582B" w:rsidRDefault="00A6582B" w:rsidP="00A6582B">
      <w:pPr>
        <w:bidi/>
        <w:ind w:firstLine="720"/>
        <w:jc w:val="both"/>
        <w:rPr>
          <w:rFonts w:cs="David" w:hint="cs"/>
          <w:rtl/>
        </w:rPr>
      </w:pPr>
    </w:p>
    <w:p w14:paraId="6103AEE8" w14:textId="77777777" w:rsidR="00A6582B" w:rsidRPr="00A6582B" w:rsidRDefault="00A6582B" w:rsidP="00A6582B">
      <w:pPr>
        <w:bidi/>
        <w:jc w:val="both"/>
        <w:rPr>
          <w:rFonts w:cs="David" w:hint="cs"/>
          <w:u w:val="single"/>
          <w:rtl/>
        </w:rPr>
      </w:pPr>
      <w:r w:rsidRPr="00A6582B">
        <w:rPr>
          <w:rFonts w:cs="David" w:hint="cs"/>
          <w:u w:val="single"/>
          <w:rtl/>
        </w:rPr>
        <w:t>קריאה:</w:t>
      </w:r>
    </w:p>
    <w:p w14:paraId="6559F264" w14:textId="77777777" w:rsidR="00A6582B" w:rsidRPr="00A6582B" w:rsidRDefault="00A6582B" w:rsidP="00A6582B">
      <w:pPr>
        <w:bidi/>
        <w:jc w:val="both"/>
        <w:rPr>
          <w:rFonts w:cs="David" w:hint="cs"/>
          <w:u w:val="single"/>
          <w:rtl/>
        </w:rPr>
      </w:pPr>
    </w:p>
    <w:p w14:paraId="46B4C6B0" w14:textId="77777777" w:rsidR="00A6582B" w:rsidRPr="00A6582B" w:rsidRDefault="00A6582B" w:rsidP="00A6582B">
      <w:pPr>
        <w:bidi/>
        <w:jc w:val="both"/>
        <w:rPr>
          <w:rFonts w:cs="David" w:hint="cs"/>
          <w:rtl/>
        </w:rPr>
      </w:pPr>
      <w:r w:rsidRPr="00A6582B">
        <w:rPr>
          <w:rFonts w:cs="David" w:hint="cs"/>
          <w:rtl/>
        </w:rPr>
        <w:tab/>
        <w:t>אז למה צריך לבדוק?</w:t>
      </w:r>
    </w:p>
    <w:p w14:paraId="2037180B" w14:textId="77777777" w:rsidR="00A6582B" w:rsidRPr="00A6582B" w:rsidRDefault="00A6582B" w:rsidP="00A6582B">
      <w:pPr>
        <w:bidi/>
        <w:jc w:val="both"/>
        <w:rPr>
          <w:rFonts w:cs="David" w:hint="cs"/>
          <w:rtl/>
        </w:rPr>
      </w:pPr>
    </w:p>
    <w:p w14:paraId="7CA22A1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436D614" w14:textId="77777777" w:rsidR="00A6582B" w:rsidRPr="00A6582B" w:rsidRDefault="00A6582B" w:rsidP="00A6582B">
      <w:pPr>
        <w:bidi/>
        <w:jc w:val="both"/>
        <w:rPr>
          <w:rFonts w:cs="David" w:hint="cs"/>
          <w:rtl/>
        </w:rPr>
      </w:pPr>
    </w:p>
    <w:p w14:paraId="76BFAFFA" w14:textId="77777777" w:rsidR="00A6582B" w:rsidRPr="00A6582B" w:rsidRDefault="00A6582B" w:rsidP="00A6582B">
      <w:pPr>
        <w:bidi/>
        <w:jc w:val="both"/>
        <w:rPr>
          <w:rFonts w:cs="David" w:hint="cs"/>
          <w:rtl/>
        </w:rPr>
      </w:pPr>
      <w:r w:rsidRPr="00A6582B">
        <w:rPr>
          <w:rFonts w:cs="David" w:hint="cs"/>
          <w:rtl/>
        </w:rPr>
        <w:tab/>
        <w:t xml:space="preserve"> תנו לה לדבר. </w:t>
      </w:r>
    </w:p>
    <w:p w14:paraId="32CF0D9F" w14:textId="77777777" w:rsidR="00A6582B" w:rsidRPr="00A6582B" w:rsidRDefault="00A6582B" w:rsidP="00A6582B">
      <w:pPr>
        <w:bidi/>
        <w:jc w:val="both"/>
        <w:rPr>
          <w:rFonts w:cs="David" w:hint="cs"/>
          <w:rtl/>
        </w:rPr>
      </w:pPr>
    </w:p>
    <w:p w14:paraId="4C4A53B8" w14:textId="77777777" w:rsidR="00A6582B" w:rsidRPr="00A6582B" w:rsidRDefault="00A6582B" w:rsidP="00A6582B">
      <w:pPr>
        <w:bidi/>
        <w:jc w:val="both"/>
        <w:rPr>
          <w:rFonts w:cs="David" w:hint="cs"/>
          <w:rtl/>
        </w:rPr>
      </w:pPr>
      <w:r w:rsidRPr="00A6582B">
        <w:rPr>
          <w:rFonts w:cs="David" w:hint="cs"/>
          <w:u w:val="single"/>
          <w:rtl/>
        </w:rPr>
        <w:t>אילן גילאון:</w:t>
      </w:r>
    </w:p>
    <w:p w14:paraId="5A7A9435" w14:textId="77777777" w:rsidR="00A6582B" w:rsidRPr="00A6582B" w:rsidRDefault="00A6582B" w:rsidP="00A6582B">
      <w:pPr>
        <w:bidi/>
        <w:jc w:val="both"/>
        <w:rPr>
          <w:rFonts w:cs="David" w:hint="cs"/>
          <w:rtl/>
        </w:rPr>
      </w:pPr>
    </w:p>
    <w:p w14:paraId="2B949158" w14:textId="77777777" w:rsidR="00A6582B" w:rsidRPr="00A6582B" w:rsidRDefault="00A6582B" w:rsidP="00A6582B">
      <w:pPr>
        <w:bidi/>
        <w:ind w:left="720"/>
        <w:jc w:val="both"/>
        <w:rPr>
          <w:rFonts w:cs="David" w:hint="cs"/>
          <w:rtl/>
        </w:rPr>
      </w:pPr>
      <w:r w:rsidRPr="00A6582B">
        <w:rPr>
          <w:rFonts w:cs="David" w:hint="cs"/>
          <w:rtl/>
        </w:rPr>
        <w:t xml:space="preserve">- - - רשות המסים. </w:t>
      </w:r>
    </w:p>
    <w:p w14:paraId="7D989982" w14:textId="77777777" w:rsidR="00A6582B" w:rsidRPr="00A6582B" w:rsidRDefault="00A6582B" w:rsidP="00A6582B">
      <w:pPr>
        <w:bidi/>
        <w:jc w:val="both"/>
        <w:rPr>
          <w:rFonts w:cs="David" w:hint="cs"/>
          <w:rtl/>
        </w:rPr>
      </w:pPr>
    </w:p>
    <w:p w14:paraId="62460770"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3982D3A" w14:textId="77777777" w:rsidR="00A6582B" w:rsidRPr="00A6582B" w:rsidRDefault="00A6582B" w:rsidP="00A6582B">
      <w:pPr>
        <w:bidi/>
        <w:jc w:val="both"/>
        <w:rPr>
          <w:rFonts w:cs="David" w:hint="cs"/>
          <w:rtl/>
        </w:rPr>
      </w:pPr>
    </w:p>
    <w:p w14:paraId="700BE63B" w14:textId="77777777" w:rsidR="00A6582B" w:rsidRPr="00A6582B" w:rsidRDefault="00A6582B" w:rsidP="00A6582B">
      <w:pPr>
        <w:bidi/>
        <w:jc w:val="both"/>
        <w:rPr>
          <w:rFonts w:cs="David" w:hint="cs"/>
          <w:rtl/>
        </w:rPr>
      </w:pPr>
      <w:r w:rsidRPr="00A6582B">
        <w:rPr>
          <w:rFonts w:cs="David" w:hint="cs"/>
          <w:rtl/>
        </w:rPr>
        <w:tab/>
        <w:t xml:space="preserve">אם לא תקשיבו לה, לא תבינו מה היא רוצה לעשות. </w:t>
      </w:r>
    </w:p>
    <w:p w14:paraId="138C4F4F" w14:textId="77777777" w:rsidR="00A6582B" w:rsidRPr="00A6582B" w:rsidRDefault="00A6582B" w:rsidP="00A6582B">
      <w:pPr>
        <w:bidi/>
        <w:jc w:val="both"/>
        <w:rPr>
          <w:rFonts w:cs="David" w:hint="cs"/>
          <w:rtl/>
        </w:rPr>
      </w:pPr>
    </w:p>
    <w:p w14:paraId="08CB5681" w14:textId="77777777" w:rsidR="00A6582B" w:rsidRPr="00A6582B" w:rsidRDefault="00A6582B" w:rsidP="00A6582B">
      <w:pPr>
        <w:bidi/>
        <w:jc w:val="both"/>
        <w:rPr>
          <w:rFonts w:cs="David" w:hint="cs"/>
          <w:rtl/>
        </w:rPr>
      </w:pPr>
      <w:r w:rsidRPr="00A6582B">
        <w:rPr>
          <w:rFonts w:cs="David" w:hint="cs"/>
          <w:u w:val="single"/>
          <w:rtl/>
        </w:rPr>
        <w:t>אילן גילאון:</w:t>
      </w:r>
    </w:p>
    <w:p w14:paraId="7BC24D4E" w14:textId="77777777" w:rsidR="00A6582B" w:rsidRPr="00A6582B" w:rsidRDefault="00A6582B" w:rsidP="00A6582B">
      <w:pPr>
        <w:bidi/>
        <w:jc w:val="both"/>
        <w:rPr>
          <w:rFonts w:cs="David" w:hint="cs"/>
          <w:rtl/>
        </w:rPr>
      </w:pPr>
    </w:p>
    <w:p w14:paraId="681C9D3F" w14:textId="77777777" w:rsidR="00A6582B" w:rsidRPr="00A6582B" w:rsidRDefault="00A6582B" w:rsidP="00A6582B">
      <w:pPr>
        <w:bidi/>
        <w:jc w:val="both"/>
        <w:rPr>
          <w:rFonts w:cs="David" w:hint="cs"/>
          <w:rtl/>
        </w:rPr>
      </w:pPr>
      <w:r w:rsidRPr="00A6582B">
        <w:rPr>
          <w:rFonts w:cs="David" w:hint="cs"/>
          <w:rtl/>
        </w:rPr>
        <w:tab/>
        <w:t>היא צריכה פקסימיליה - - -</w:t>
      </w:r>
    </w:p>
    <w:p w14:paraId="2CC97A17" w14:textId="77777777" w:rsidR="00A6582B" w:rsidRPr="00A6582B" w:rsidRDefault="00A6582B" w:rsidP="00A6582B">
      <w:pPr>
        <w:bidi/>
        <w:jc w:val="both"/>
        <w:rPr>
          <w:rFonts w:cs="David" w:hint="cs"/>
          <w:rtl/>
        </w:rPr>
      </w:pPr>
    </w:p>
    <w:p w14:paraId="485D960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95163EF" w14:textId="77777777" w:rsidR="00A6582B" w:rsidRPr="00A6582B" w:rsidRDefault="00A6582B" w:rsidP="00A6582B">
      <w:pPr>
        <w:bidi/>
        <w:jc w:val="both"/>
        <w:rPr>
          <w:rFonts w:cs="David" w:hint="cs"/>
          <w:u w:val="single"/>
          <w:rtl/>
        </w:rPr>
      </w:pPr>
    </w:p>
    <w:p w14:paraId="5273960C" w14:textId="77777777" w:rsidR="00A6582B" w:rsidRPr="00A6582B" w:rsidRDefault="00A6582B" w:rsidP="00A6582B">
      <w:pPr>
        <w:bidi/>
        <w:jc w:val="both"/>
        <w:rPr>
          <w:rFonts w:cs="David" w:hint="cs"/>
          <w:rtl/>
        </w:rPr>
      </w:pPr>
      <w:r w:rsidRPr="00A6582B">
        <w:rPr>
          <w:rFonts w:cs="David" w:hint="cs"/>
          <w:rtl/>
        </w:rPr>
        <w:tab/>
        <w:t xml:space="preserve"> אני אחליט אם אני צריכה פקסימיליה ואני אחליט מה אני עושה. כרגע אני  מסבירה מה אני הולכת לעשות. אם לא תדעו להקשיב לי, ביציאה מהאולם הזה תמשיכו לדבר את אותן שטויות שדיברתם לפני זה, כי אתם לא יורדים לעומק הנושא. אני מבקשת, במקום להתווכח אתי ולחשוב מה לענות לי, תקשיבו למה שאני אומרת. </w:t>
      </w:r>
    </w:p>
    <w:p w14:paraId="37503C7A" w14:textId="77777777" w:rsidR="00A6582B" w:rsidRPr="00A6582B" w:rsidRDefault="00A6582B" w:rsidP="00A6582B">
      <w:pPr>
        <w:bidi/>
        <w:jc w:val="both"/>
        <w:rPr>
          <w:rFonts w:cs="David" w:hint="cs"/>
          <w:rtl/>
        </w:rPr>
      </w:pPr>
    </w:p>
    <w:p w14:paraId="1C2CE04D"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0A5A47F" w14:textId="77777777" w:rsidR="00A6582B" w:rsidRPr="00A6582B" w:rsidRDefault="00A6582B" w:rsidP="00A6582B">
      <w:pPr>
        <w:bidi/>
        <w:jc w:val="both"/>
        <w:rPr>
          <w:rFonts w:cs="David" w:hint="cs"/>
          <w:u w:val="single"/>
          <w:rtl/>
        </w:rPr>
      </w:pPr>
    </w:p>
    <w:p w14:paraId="6DA44A4A" w14:textId="77777777" w:rsidR="00A6582B" w:rsidRPr="00A6582B" w:rsidRDefault="00A6582B" w:rsidP="00A6582B">
      <w:pPr>
        <w:bidi/>
        <w:jc w:val="both"/>
        <w:rPr>
          <w:rFonts w:cs="David" w:hint="cs"/>
          <w:rtl/>
        </w:rPr>
      </w:pPr>
      <w:r w:rsidRPr="00A6582B">
        <w:rPr>
          <w:rFonts w:cs="David" w:hint="cs"/>
          <w:rtl/>
        </w:rPr>
        <w:tab/>
        <w:t xml:space="preserve"> פניה - - -</w:t>
      </w:r>
    </w:p>
    <w:p w14:paraId="52C2F4E4" w14:textId="77777777" w:rsidR="00A6582B" w:rsidRPr="00A6582B" w:rsidRDefault="00A6582B" w:rsidP="00A6582B">
      <w:pPr>
        <w:bidi/>
        <w:jc w:val="both"/>
        <w:rPr>
          <w:rFonts w:cs="David" w:hint="cs"/>
          <w:rtl/>
        </w:rPr>
      </w:pPr>
    </w:p>
    <w:p w14:paraId="1C39A586"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A8FBF39" w14:textId="77777777" w:rsidR="00A6582B" w:rsidRPr="00A6582B" w:rsidRDefault="00A6582B" w:rsidP="00A6582B">
      <w:pPr>
        <w:bidi/>
        <w:jc w:val="both"/>
        <w:rPr>
          <w:rFonts w:cs="David" w:hint="cs"/>
          <w:u w:val="single"/>
          <w:rtl/>
        </w:rPr>
      </w:pPr>
    </w:p>
    <w:p w14:paraId="27A7DABB" w14:textId="77777777" w:rsidR="00A6582B" w:rsidRPr="00A6582B" w:rsidRDefault="00A6582B" w:rsidP="00A6582B">
      <w:pPr>
        <w:bidi/>
        <w:jc w:val="both"/>
        <w:rPr>
          <w:rFonts w:cs="David" w:hint="cs"/>
          <w:rtl/>
        </w:rPr>
      </w:pPr>
      <w:r w:rsidRPr="00A6582B">
        <w:rPr>
          <w:rFonts w:cs="David" w:hint="cs"/>
          <w:rtl/>
        </w:rPr>
        <w:tab/>
        <w:t xml:space="preserve"> אתה דיברת שלוש פעמים, ולא התערבתי אפילו פעם אחת, אז תן לי להגיד את מה שאני רוצה להגיד עכשיו. בכוונתה של הוועדה לזמן את רשויות הביטחון, את הצבא, את אנשי שירות החוץ, רשות המסים, אנשי האקדמיה, רשם העמותות, וכל זאת כדי באמת לבדוק ולהקשיב, האם קיימות בעיות בנושא של מקורות מימון, השגה של מקורות מימון - - -</w:t>
      </w:r>
    </w:p>
    <w:p w14:paraId="6D7EF66C" w14:textId="77777777" w:rsidR="00A6582B" w:rsidRPr="00A6582B" w:rsidRDefault="00A6582B" w:rsidP="00A6582B">
      <w:pPr>
        <w:bidi/>
        <w:jc w:val="both"/>
        <w:rPr>
          <w:rFonts w:cs="David" w:hint="cs"/>
          <w:rtl/>
        </w:rPr>
      </w:pPr>
    </w:p>
    <w:p w14:paraId="3AC079CE" w14:textId="77777777" w:rsidR="00A6582B" w:rsidRPr="00A6582B" w:rsidRDefault="00A6582B" w:rsidP="00A6582B">
      <w:pPr>
        <w:bidi/>
        <w:jc w:val="both"/>
        <w:rPr>
          <w:rFonts w:cs="David" w:hint="cs"/>
          <w:rtl/>
        </w:rPr>
      </w:pPr>
      <w:r w:rsidRPr="00A6582B">
        <w:rPr>
          <w:rFonts w:cs="David" w:hint="cs"/>
          <w:u w:val="single"/>
          <w:rtl/>
        </w:rPr>
        <w:t>אילן גילאון:</w:t>
      </w:r>
    </w:p>
    <w:p w14:paraId="050DB552" w14:textId="77777777" w:rsidR="00A6582B" w:rsidRPr="00A6582B" w:rsidRDefault="00A6582B" w:rsidP="00A6582B">
      <w:pPr>
        <w:bidi/>
        <w:jc w:val="both"/>
        <w:rPr>
          <w:rFonts w:cs="David" w:hint="cs"/>
          <w:rtl/>
        </w:rPr>
      </w:pPr>
    </w:p>
    <w:p w14:paraId="79F1CA53" w14:textId="77777777" w:rsidR="00A6582B" w:rsidRPr="00A6582B" w:rsidRDefault="00A6582B" w:rsidP="00A6582B">
      <w:pPr>
        <w:bidi/>
        <w:jc w:val="both"/>
        <w:rPr>
          <w:rFonts w:cs="David" w:hint="cs"/>
          <w:rtl/>
        </w:rPr>
      </w:pPr>
      <w:r w:rsidRPr="00A6582B">
        <w:rPr>
          <w:rFonts w:cs="David" w:hint="cs"/>
          <w:rtl/>
        </w:rPr>
        <w:tab/>
        <w:t>יש בעיות, אין מקורות, זאת הבעיה...</w:t>
      </w:r>
    </w:p>
    <w:p w14:paraId="4BEBD38E" w14:textId="77777777" w:rsidR="00A6582B" w:rsidRPr="00A6582B" w:rsidRDefault="00A6582B" w:rsidP="00A6582B">
      <w:pPr>
        <w:bidi/>
        <w:jc w:val="both"/>
        <w:rPr>
          <w:rFonts w:cs="David" w:hint="cs"/>
          <w:rtl/>
        </w:rPr>
      </w:pPr>
    </w:p>
    <w:p w14:paraId="311FBCBD"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9986372" w14:textId="77777777" w:rsidR="00A6582B" w:rsidRPr="00A6582B" w:rsidRDefault="00A6582B" w:rsidP="00A6582B">
      <w:pPr>
        <w:bidi/>
        <w:jc w:val="both"/>
        <w:rPr>
          <w:rFonts w:cs="David" w:hint="cs"/>
          <w:u w:val="single"/>
          <w:rtl/>
        </w:rPr>
      </w:pPr>
    </w:p>
    <w:p w14:paraId="562BDC83" w14:textId="77777777" w:rsidR="00A6582B" w:rsidRPr="00A6582B" w:rsidRDefault="00A6582B" w:rsidP="00A6582B">
      <w:pPr>
        <w:bidi/>
        <w:jc w:val="both"/>
        <w:rPr>
          <w:rFonts w:cs="David" w:hint="cs"/>
          <w:rtl/>
        </w:rPr>
      </w:pPr>
      <w:r w:rsidRPr="00A6582B">
        <w:rPr>
          <w:rFonts w:cs="David" w:hint="cs"/>
          <w:rtl/>
        </w:rPr>
        <w:tab/>
        <w:t xml:space="preserve">אני אנסה ללמוד. </w:t>
      </w:r>
    </w:p>
    <w:p w14:paraId="6BB76E18" w14:textId="77777777" w:rsidR="00A6582B" w:rsidRPr="00A6582B" w:rsidRDefault="00A6582B" w:rsidP="00A6582B">
      <w:pPr>
        <w:bidi/>
        <w:jc w:val="both"/>
        <w:rPr>
          <w:rFonts w:cs="David" w:hint="cs"/>
          <w:rtl/>
        </w:rPr>
      </w:pPr>
    </w:p>
    <w:p w14:paraId="77078D1F"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7BDC895" w14:textId="77777777" w:rsidR="00A6582B" w:rsidRPr="00A6582B" w:rsidRDefault="00A6582B" w:rsidP="00A6582B">
      <w:pPr>
        <w:bidi/>
        <w:jc w:val="both"/>
        <w:rPr>
          <w:rFonts w:cs="David" w:hint="cs"/>
          <w:u w:val="single"/>
          <w:rtl/>
        </w:rPr>
      </w:pPr>
    </w:p>
    <w:p w14:paraId="46C4F2BE" w14:textId="77777777" w:rsidR="00A6582B" w:rsidRPr="00A6582B" w:rsidRDefault="00A6582B" w:rsidP="00A6582B">
      <w:pPr>
        <w:bidi/>
        <w:jc w:val="both"/>
        <w:rPr>
          <w:rFonts w:cs="David" w:hint="cs"/>
          <w:rtl/>
        </w:rPr>
      </w:pPr>
      <w:r w:rsidRPr="00A6582B">
        <w:rPr>
          <w:rFonts w:cs="David" w:hint="cs"/>
          <w:rtl/>
        </w:rPr>
        <w:tab/>
        <w:t xml:space="preserve"> העמותות לא יוזמנו?</w:t>
      </w:r>
    </w:p>
    <w:p w14:paraId="0CA12B2F" w14:textId="77777777" w:rsidR="00A6582B" w:rsidRPr="00A6582B" w:rsidRDefault="00A6582B" w:rsidP="00A6582B">
      <w:pPr>
        <w:bidi/>
        <w:jc w:val="both"/>
        <w:rPr>
          <w:rFonts w:cs="David" w:hint="cs"/>
          <w:rtl/>
        </w:rPr>
      </w:pPr>
    </w:p>
    <w:p w14:paraId="1E025A7B"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B55E132" w14:textId="77777777" w:rsidR="00A6582B" w:rsidRPr="00A6582B" w:rsidRDefault="00A6582B" w:rsidP="00A6582B">
      <w:pPr>
        <w:bidi/>
        <w:jc w:val="both"/>
        <w:rPr>
          <w:rFonts w:cs="David" w:hint="cs"/>
          <w:u w:val="single"/>
          <w:rtl/>
        </w:rPr>
      </w:pPr>
    </w:p>
    <w:p w14:paraId="08AD2411" w14:textId="77777777" w:rsidR="00A6582B" w:rsidRPr="00A6582B" w:rsidRDefault="00A6582B" w:rsidP="00A6582B">
      <w:pPr>
        <w:bidi/>
        <w:jc w:val="both"/>
        <w:rPr>
          <w:rFonts w:cs="David" w:hint="cs"/>
          <w:rtl/>
        </w:rPr>
      </w:pPr>
      <w:r w:rsidRPr="00A6582B">
        <w:rPr>
          <w:rFonts w:cs="David" w:hint="cs"/>
          <w:rtl/>
        </w:rPr>
        <w:tab/>
        <w:t xml:space="preserve"> מי שירצה להופיע בפני הוועדה מתוך העמותות והארגונים - - -</w:t>
      </w:r>
    </w:p>
    <w:p w14:paraId="754D5F0A" w14:textId="77777777" w:rsidR="00A6582B" w:rsidRPr="00A6582B" w:rsidRDefault="00A6582B" w:rsidP="00A6582B">
      <w:pPr>
        <w:bidi/>
        <w:jc w:val="both"/>
        <w:rPr>
          <w:rFonts w:cs="David" w:hint="cs"/>
          <w:rtl/>
        </w:rPr>
      </w:pPr>
    </w:p>
    <w:p w14:paraId="3443EBAF" w14:textId="77777777" w:rsidR="00A6582B" w:rsidRPr="00A6582B" w:rsidRDefault="00A6582B" w:rsidP="00A6582B">
      <w:pPr>
        <w:bidi/>
        <w:rPr>
          <w:rFonts w:cs="David" w:hint="cs"/>
          <w:rtl/>
        </w:rPr>
      </w:pPr>
      <w:r w:rsidRPr="00A6582B">
        <w:rPr>
          <w:rFonts w:cs="David" w:hint="cs"/>
          <w:u w:val="single"/>
          <w:rtl/>
        </w:rPr>
        <w:t>דוד רותם:</w:t>
      </w:r>
    </w:p>
    <w:p w14:paraId="2CB56587" w14:textId="77777777" w:rsidR="00A6582B" w:rsidRPr="00A6582B" w:rsidRDefault="00A6582B" w:rsidP="00A6582B">
      <w:pPr>
        <w:bidi/>
        <w:rPr>
          <w:rFonts w:cs="David" w:hint="cs"/>
          <w:rtl/>
        </w:rPr>
      </w:pPr>
    </w:p>
    <w:p w14:paraId="4604B46C" w14:textId="77777777" w:rsidR="00A6582B" w:rsidRPr="00A6582B" w:rsidRDefault="00A6582B" w:rsidP="00A6582B">
      <w:pPr>
        <w:bidi/>
        <w:rPr>
          <w:rFonts w:cs="David" w:hint="cs"/>
          <w:rtl/>
        </w:rPr>
      </w:pPr>
      <w:r w:rsidRPr="00A6582B">
        <w:rPr>
          <w:rFonts w:cs="David" w:hint="cs"/>
          <w:rtl/>
        </w:rPr>
        <w:tab/>
        <w:t>חבר הכנסת טיבי - - -</w:t>
      </w:r>
    </w:p>
    <w:p w14:paraId="3D8A7EE8" w14:textId="77777777" w:rsidR="00A6582B" w:rsidRPr="00A6582B" w:rsidRDefault="00A6582B" w:rsidP="00A6582B">
      <w:pPr>
        <w:bidi/>
        <w:rPr>
          <w:rFonts w:cs="David" w:hint="cs"/>
          <w:rtl/>
        </w:rPr>
      </w:pPr>
    </w:p>
    <w:p w14:paraId="053364CC" w14:textId="77777777" w:rsidR="00A6582B" w:rsidRPr="00A6582B" w:rsidRDefault="00A6582B" w:rsidP="00A6582B">
      <w:pPr>
        <w:bidi/>
        <w:jc w:val="both"/>
        <w:rPr>
          <w:rFonts w:cs="David" w:hint="cs"/>
          <w:rtl/>
        </w:rPr>
      </w:pPr>
      <w:r w:rsidRPr="00A6582B">
        <w:rPr>
          <w:rFonts w:cs="David" w:hint="cs"/>
          <w:u w:val="single"/>
          <w:rtl/>
        </w:rPr>
        <w:t>נסים זאב:</w:t>
      </w:r>
    </w:p>
    <w:p w14:paraId="1FAEA9C6" w14:textId="77777777" w:rsidR="00A6582B" w:rsidRPr="00A6582B" w:rsidRDefault="00A6582B" w:rsidP="00A6582B">
      <w:pPr>
        <w:bidi/>
        <w:jc w:val="both"/>
        <w:rPr>
          <w:rFonts w:cs="David" w:hint="cs"/>
          <w:rtl/>
        </w:rPr>
      </w:pPr>
    </w:p>
    <w:p w14:paraId="0AB3C53C" w14:textId="77777777" w:rsidR="00A6582B" w:rsidRPr="00A6582B" w:rsidRDefault="00A6582B" w:rsidP="00A6582B">
      <w:pPr>
        <w:bidi/>
        <w:ind w:left="720"/>
        <w:jc w:val="both"/>
        <w:rPr>
          <w:rFonts w:cs="David" w:hint="cs"/>
          <w:rtl/>
        </w:rPr>
      </w:pPr>
      <w:r w:rsidRPr="00A6582B">
        <w:rPr>
          <w:rFonts w:cs="David" w:hint="cs"/>
          <w:rtl/>
        </w:rPr>
        <w:t>- - - ישר למשטרה, מה אתה רוצה? אתה צריך ועדה?</w:t>
      </w:r>
    </w:p>
    <w:p w14:paraId="2DA23A08" w14:textId="77777777" w:rsidR="00A6582B" w:rsidRPr="00A6582B" w:rsidRDefault="00A6582B" w:rsidP="00A6582B">
      <w:pPr>
        <w:bidi/>
        <w:jc w:val="both"/>
        <w:rPr>
          <w:rFonts w:cs="David" w:hint="cs"/>
          <w:rtl/>
        </w:rPr>
      </w:pPr>
    </w:p>
    <w:p w14:paraId="43991754"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320C3DC" w14:textId="77777777" w:rsidR="00A6582B" w:rsidRPr="00A6582B" w:rsidRDefault="00A6582B" w:rsidP="00A6582B">
      <w:pPr>
        <w:bidi/>
        <w:jc w:val="both"/>
        <w:rPr>
          <w:rFonts w:cs="David" w:hint="cs"/>
          <w:rtl/>
        </w:rPr>
      </w:pPr>
    </w:p>
    <w:p w14:paraId="7B06C0A9" w14:textId="77777777" w:rsidR="00A6582B" w:rsidRPr="00A6582B" w:rsidRDefault="00A6582B" w:rsidP="00A6582B">
      <w:pPr>
        <w:bidi/>
        <w:jc w:val="both"/>
        <w:rPr>
          <w:rFonts w:cs="David" w:hint="cs"/>
          <w:rtl/>
        </w:rPr>
      </w:pPr>
      <w:r w:rsidRPr="00A6582B">
        <w:rPr>
          <w:rFonts w:cs="David" w:hint="cs"/>
          <w:rtl/>
        </w:rPr>
        <w:tab/>
        <w:t xml:space="preserve">חבר הכנסת זאב, ידידי, אני נותן לך פטור אם תעזוב. </w:t>
      </w:r>
    </w:p>
    <w:p w14:paraId="4D1A0942" w14:textId="77777777" w:rsidR="00A6582B" w:rsidRPr="00A6582B" w:rsidRDefault="00A6582B" w:rsidP="00A6582B">
      <w:pPr>
        <w:bidi/>
        <w:jc w:val="both"/>
        <w:rPr>
          <w:rFonts w:cs="David" w:hint="cs"/>
          <w:rtl/>
        </w:rPr>
      </w:pPr>
    </w:p>
    <w:p w14:paraId="7AE1F82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9FAAFF6" w14:textId="77777777" w:rsidR="00A6582B" w:rsidRPr="00A6582B" w:rsidRDefault="00A6582B" w:rsidP="00A6582B">
      <w:pPr>
        <w:bidi/>
        <w:jc w:val="both"/>
        <w:rPr>
          <w:rFonts w:cs="David" w:hint="cs"/>
          <w:u w:val="single"/>
          <w:rtl/>
        </w:rPr>
      </w:pPr>
    </w:p>
    <w:p w14:paraId="313D5380" w14:textId="77777777" w:rsidR="00A6582B" w:rsidRPr="00A6582B" w:rsidRDefault="00A6582B" w:rsidP="00A6582B">
      <w:pPr>
        <w:bidi/>
        <w:jc w:val="both"/>
        <w:rPr>
          <w:rFonts w:cs="David" w:hint="cs"/>
          <w:rtl/>
        </w:rPr>
      </w:pPr>
      <w:r w:rsidRPr="00A6582B">
        <w:rPr>
          <w:rFonts w:cs="David" w:hint="cs"/>
          <w:rtl/>
        </w:rPr>
        <w:tab/>
        <w:t>אבל מה אומרת יושבת-ראש הוועדה?</w:t>
      </w:r>
    </w:p>
    <w:p w14:paraId="18B914E4" w14:textId="77777777" w:rsidR="00A6582B" w:rsidRPr="00A6582B" w:rsidRDefault="00A6582B" w:rsidP="00A6582B">
      <w:pPr>
        <w:bidi/>
        <w:jc w:val="both"/>
        <w:rPr>
          <w:rFonts w:cs="David" w:hint="cs"/>
          <w:rtl/>
        </w:rPr>
      </w:pPr>
    </w:p>
    <w:p w14:paraId="0F633BEF" w14:textId="77777777" w:rsidR="00A6582B" w:rsidRPr="00A6582B" w:rsidRDefault="00A6582B" w:rsidP="00A6582B">
      <w:pPr>
        <w:bidi/>
        <w:rPr>
          <w:rFonts w:cs="David" w:hint="cs"/>
          <w:rtl/>
        </w:rPr>
      </w:pPr>
      <w:r w:rsidRPr="00A6582B">
        <w:rPr>
          <w:rFonts w:cs="David" w:hint="cs"/>
          <w:u w:val="single"/>
          <w:rtl/>
        </w:rPr>
        <w:t>דוד רותם:</w:t>
      </w:r>
    </w:p>
    <w:p w14:paraId="6CFEEFC7" w14:textId="77777777" w:rsidR="00A6582B" w:rsidRPr="00A6582B" w:rsidRDefault="00A6582B" w:rsidP="00A6582B">
      <w:pPr>
        <w:bidi/>
        <w:rPr>
          <w:rFonts w:cs="David" w:hint="cs"/>
          <w:rtl/>
        </w:rPr>
      </w:pPr>
    </w:p>
    <w:p w14:paraId="0B4188BA" w14:textId="77777777" w:rsidR="00A6582B" w:rsidRPr="00A6582B" w:rsidRDefault="00A6582B" w:rsidP="00A6582B">
      <w:pPr>
        <w:bidi/>
        <w:rPr>
          <w:rFonts w:cs="David" w:hint="cs"/>
          <w:rtl/>
        </w:rPr>
      </w:pPr>
      <w:r w:rsidRPr="00A6582B">
        <w:rPr>
          <w:rFonts w:cs="David" w:hint="cs"/>
          <w:rtl/>
        </w:rPr>
        <w:tab/>
        <w:t xml:space="preserve">מכיוון שאני נציגו של חבר הכנסת טיבי, אני מדבר בשמו. </w:t>
      </w:r>
    </w:p>
    <w:p w14:paraId="6C26FC8B" w14:textId="77777777" w:rsidR="00A6582B" w:rsidRPr="00A6582B" w:rsidRDefault="00A6582B" w:rsidP="00A6582B">
      <w:pPr>
        <w:bidi/>
        <w:rPr>
          <w:rFonts w:cs="David" w:hint="cs"/>
          <w:rtl/>
        </w:rPr>
      </w:pPr>
    </w:p>
    <w:p w14:paraId="2EB34A7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F3BCB43" w14:textId="77777777" w:rsidR="00A6582B" w:rsidRPr="00A6582B" w:rsidRDefault="00A6582B" w:rsidP="00A6582B">
      <w:pPr>
        <w:bidi/>
        <w:jc w:val="both"/>
        <w:rPr>
          <w:rFonts w:cs="David" w:hint="cs"/>
          <w:rtl/>
        </w:rPr>
      </w:pPr>
    </w:p>
    <w:p w14:paraId="23F186A2" w14:textId="77777777" w:rsidR="00A6582B" w:rsidRPr="00A6582B" w:rsidRDefault="00A6582B" w:rsidP="00A6582B">
      <w:pPr>
        <w:bidi/>
        <w:rPr>
          <w:rFonts w:cs="David" w:hint="cs"/>
          <w:rtl/>
        </w:rPr>
      </w:pPr>
      <w:r w:rsidRPr="00A6582B">
        <w:rPr>
          <w:rFonts w:cs="David" w:hint="cs"/>
          <w:rtl/>
        </w:rPr>
        <w:tab/>
        <w:t xml:space="preserve"> סליחה, אתה לא תדבר עכשיו, חבר הכנסת רותם. </w:t>
      </w:r>
    </w:p>
    <w:p w14:paraId="03C6BEA9" w14:textId="77777777" w:rsidR="00A6582B" w:rsidRPr="00A6582B" w:rsidRDefault="00A6582B" w:rsidP="00A6582B">
      <w:pPr>
        <w:bidi/>
        <w:rPr>
          <w:rFonts w:cs="David" w:hint="cs"/>
          <w:rtl/>
        </w:rPr>
      </w:pPr>
    </w:p>
    <w:p w14:paraId="7A8D09A5"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0FB7FE3F" w14:textId="77777777" w:rsidR="00A6582B" w:rsidRPr="00A6582B" w:rsidRDefault="00A6582B" w:rsidP="00A6582B">
      <w:pPr>
        <w:bidi/>
        <w:jc w:val="both"/>
        <w:rPr>
          <w:rFonts w:cs="David" w:hint="cs"/>
          <w:u w:val="single"/>
          <w:rtl/>
        </w:rPr>
      </w:pPr>
    </w:p>
    <w:p w14:paraId="20A181BE" w14:textId="77777777" w:rsidR="00A6582B" w:rsidRPr="00A6582B" w:rsidRDefault="00A6582B" w:rsidP="00A6582B">
      <w:pPr>
        <w:bidi/>
        <w:rPr>
          <w:rFonts w:cs="David" w:hint="cs"/>
          <w:rtl/>
        </w:rPr>
      </w:pPr>
      <w:r w:rsidRPr="00A6582B">
        <w:rPr>
          <w:rFonts w:cs="David" w:hint="cs"/>
          <w:rtl/>
        </w:rPr>
        <w:tab/>
        <w:t xml:space="preserve"> אתה לא יושב-ראש ועדה, אני יושב-ראש ועדה. </w:t>
      </w:r>
    </w:p>
    <w:p w14:paraId="6EFB1B1B" w14:textId="77777777" w:rsidR="00A6582B" w:rsidRPr="00A6582B" w:rsidRDefault="00A6582B" w:rsidP="00A6582B">
      <w:pPr>
        <w:bidi/>
        <w:rPr>
          <w:rFonts w:cs="David" w:hint="cs"/>
          <w:rtl/>
        </w:rPr>
      </w:pPr>
    </w:p>
    <w:p w14:paraId="324BC6C8" w14:textId="77777777" w:rsidR="00A6582B" w:rsidRPr="00A6582B" w:rsidRDefault="00A6582B" w:rsidP="00A6582B">
      <w:pPr>
        <w:bidi/>
        <w:rPr>
          <w:rFonts w:cs="David" w:hint="cs"/>
          <w:rtl/>
        </w:rPr>
      </w:pPr>
      <w:r w:rsidRPr="00A6582B">
        <w:rPr>
          <w:rFonts w:cs="David" w:hint="cs"/>
          <w:u w:val="single"/>
          <w:rtl/>
        </w:rPr>
        <w:t>דוד רותם:</w:t>
      </w:r>
    </w:p>
    <w:p w14:paraId="2015B6C2" w14:textId="77777777" w:rsidR="00A6582B" w:rsidRPr="00A6582B" w:rsidRDefault="00A6582B" w:rsidP="00A6582B">
      <w:pPr>
        <w:bidi/>
        <w:rPr>
          <w:rFonts w:cs="David" w:hint="cs"/>
          <w:rtl/>
        </w:rPr>
      </w:pPr>
    </w:p>
    <w:p w14:paraId="7C10EA9E" w14:textId="77777777" w:rsidR="00A6582B" w:rsidRPr="00A6582B" w:rsidRDefault="00A6582B" w:rsidP="00A6582B">
      <w:pPr>
        <w:bidi/>
        <w:rPr>
          <w:rFonts w:cs="David" w:hint="cs"/>
          <w:rtl/>
        </w:rPr>
      </w:pPr>
      <w:r w:rsidRPr="00A6582B">
        <w:rPr>
          <w:rFonts w:cs="David" w:hint="cs"/>
          <w:rtl/>
        </w:rPr>
        <w:tab/>
        <w:t>אבל אני הנציג - - -</w:t>
      </w:r>
    </w:p>
    <w:p w14:paraId="3005ADCE" w14:textId="77777777" w:rsidR="00A6582B" w:rsidRPr="00A6582B" w:rsidRDefault="00A6582B" w:rsidP="00A6582B">
      <w:pPr>
        <w:bidi/>
        <w:rPr>
          <w:rFonts w:cs="David" w:hint="cs"/>
          <w:rtl/>
        </w:rPr>
      </w:pPr>
    </w:p>
    <w:p w14:paraId="64E97BC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C3F1148" w14:textId="77777777" w:rsidR="00A6582B" w:rsidRPr="00A6582B" w:rsidRDefault="00A6582B" w:rsidP="00A6582B">
      <w:pPr>
        <w:bidi/>
        <w:jc w:val="both"/>
        <w:rPr>
          <w:rFonts w:cs="David" w:hint="cs"/>
          <w:u w:val="single"/>
          <w:rtl/>
        </w:rPr>
      </w:pPr>
    </w:p>
    <w:p w14:paraId="4A86DEA2" w14:textId="77777777" w:rsidR="00A6582B" w:rsidRPr="00A6582B" w:rsidRDefault="00A6582B" w:rsidP="00A6582B">
      <w:pPr>
        <w:bidi/>
        <w:rPr>
          <w:rFonts w:cs="David" w:hint="cs"/>
          <w:rtl/>
        </w:rPr>
      </w:pPr>
      <w:r w:rsidRPr="00A6582B">
        <w:rPr>
          <w:rFonts w:cs="David" w:hint="cs"/>
          <w:rtl/>
        </w:rPr>
        <w:tab/>
        <w:t xml:space="preserve"> לא קיבלו את בקשתי. </w:t>
      </w:r>
    </w:p>
    <w:p w14:paraId="3317C0D9" w14:textId="77777777" w:rsidR="00A6582B" w:rsidRPr="00A6582B" w:rsidRDefault="00A6582B" w:rsidP="00A6582B">
      <w:pPr>
        <w:bidi/>
        <w:rPr>
          <w:rFonts w:cs="David" w:hint="cs"/>
          <w:rtl/>
        </w:rPr>
      </w:pPr>
    </w:p>
    <w:p w14:paraId="314E1010"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ACAF761" w14:textId="77777777" w:rsidR="00A6582B" w:rsidRPr="00A6582B" w:rsidRDefault="00A6582B" w:rsidP="00A6582B">
      <w:pPr>
        <w:bidi/>
        <w:jc w:val="both"/>
        <w:rPr>
          <w:rFonts w:cs="David" w:hint="cs"/>
          <w:rtl/>
        </w:rPr>
      </w:pPr>
    </w:p>
    <w:p w14:paraId="7780F53D" w14:textId="77777777" w:rsidR="00A6582B" w:rsidRPr="00A6582B" w:rsidRDefault="00A6582B" w:rsidP="00A6582B">
      <w:pPr>
        <w:bidi/>
        <w:jc w:val="both"/>
        <w:rPr>
          <w:rFonts w:cs="David" w:hint="cs"/>
          <w:rtl/>
        </w:rPr>
      </w:pPr>
      <w:r w:rsidRPr="00A6582B">
        <w:rPr>
          <w:rFonts w:cs="David" w:hint="cs"/>
          <w:rtl/>
        </w:rPr>
        <w:tab/>
        <w:t xml:space="preserve"> אם אתה רוצה שאני אוציא אותך, תשלח לי פתק. אם אתם רוצים לקיים דיון ענייני, תוכלו לקיים את הדיון. בבקשה, חברת הכנסת קירשנבאום. </w:t>
      </w:r>
    </w:p>
    <w:p w14:paraId="294D1D6C" w14:textId="77777777" w:rsidR="00A6582B" w:rsidRPr="00A6582B" w:rsidRDefault="00A6582B" w:rsidP="00A6582B">
      <w:pPr>
        <w:bidi/>
        <w:jc w:val="both"/>
        <w:rPr>
          <w:rFonts w:cs="David" w:hint="cs"/>
          <w:rtl/>
        </w:rPr>
      </w:pPr>
    </w:p>
    <w:p w14:paraId="0E6E803E"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03A935B" w14:textId="77777777" w:rsidR="00A6582B" w:rsidRPr="00A6582B" w:rsidRDefault="00A6582B" w:rsidP="00A6582B">
      <w:pPr>
        <w:bidi/>
        <w:jc w:val="both"/>
        <w:rPr>
          <w:rFonts w:cs="David" w:hint="cs"/>
          <w:u w:val="single"/>
          <w:rtl/>
        </w:rPr>
      </w:pPr>
    </w:p>
    <w:p w14:paraId="2233D2D1" w14:textId="77777777" w:rsidR="00A6582B" w:rsidRPr="00A6582B" w:rsidRDefault="00A6582B" w:rsidP="00A6582B">
      <w:pPr>
        <w:bidi/>
        <w:jc w:val="both"/>
        <w:rPr>
          <w:rFonts w:cs="David" w:hint="cs"/>
          <w:rtl/>
        </w:rPr>
      </w:pPr>
      <w:r w:rsidRPr="00A6582B">
        <w:rPr>
          <w:rFonts w:cs="David" w:hint="cs"/>
          <w:rtl/>
        </w:rPr>
        <w:tab/>
        <w:t xml:space="preserve">אז קודם כל נזמן את הרשויות שציינתי. יחד איתן נבדוק את מקורות המימון והשפעתם על הפעילות של הארגונים, ואיזה ארגונים, ואני שוב חוזרת ואומרת שאני מתייחסת לארגונים שפוגעים בלגיטימיות של צה"ל להגן על מדינת ישראל. אלה שמגישים את כתבי האישום במדינות זרות על הקצינים שלנו, אלה שפוגעים ומתערבים בפעילות של צה"ל, אלה ששולחים את הסרטים לחוץ לארץ במימון של מדינות זרות. </w:t>
      </w:r>
    </w:p>
    <w:p w14:paraId="392B5DB7" w14:textId="77777777" w:rsidR="00A6582B" w:rsidRPr="00A6582B" w:rsidRDefault="00A6582B" w:rsidP="00A6582B">
      <w:pPr>
        <w:bidi/>
        <w:jc w:val="both"/>
        <w:rPr>
          <w:rFonts w:cs="David" w:hint="cs"/>
          <w:rtl/>
        </w:rPr>
      </w:pPr>
    </w:p>
    <w:p w14:paraId="4FB6FB63" w14:textId="77777777" w:rsidR="00A6582B" w:rsidRPr="00A6582B" w:rsidRDefault="00A6582B" w:rsidP="00A6582B">
      <w:pPr>
        <w:bidi/>
        <w:ind w:firstLine="720"/>
        <w:jc w:val="both"/>
        <w:rPr>
          <w:rFonts w:cs="David" w:hint="cs"/>
          <w:rtl/>
        </w:rPr>
      </w:pPr>
      <w:r w:rsidRPr="00A6582B">
        <w:rPr>
          <w:rFonts w:cs="David" w:hint="cs"/>
          <w:rtl/>
        </w:rPr>
        <w:t>אנחנו יודעים שמי שהוא בעל המאה, הוא גם בעל הדעה, והוא דורש מארגונים אלה אולי להקצין - - - -</w:t>
      </w:r>
    </w:p>
    <w:p w14:paraId="39D6F0DD" w14:textId="77777777" w:rsidR="00A6582B" w:rsidRPr="00A6582B" w:rsidRDefault="00A6582B" w:rsidP="00A6582B">
      <w:pPr>
        <w:bidi/>
        <w:ind w:firstLine="720"/>
        <w:jc w:val="both"/>
        <w:rPr>
          <w:rFonts w:cs="David" w:hint="cs"/>
          <w:rtl/>
        </w:rPr>
      </w:pPr>
    </w:p>
    <w:p w14:paraId="05E31758" w14:textId="77777777" w:rsidR="00A6582B" w:rsidRPr="00A6582B" w:rsidRDefault="00A6582B" w:rsidP="00A6582B">
      <w:pPr>
        <w:bidi/>
        <w:jc w:val="both"/>
        <w:rPr>
          <w:rFonts w:cs="David" w:hint="cs"/>
          <w:rtl/>
        </w:rPr>
      </w:pPr>
      <w:r w:rsidRPr="00A6582B">
        <w:rPr>
          <w:rFonts w:cs="David" w:hint="cs"/>
          <w:u w:val="single"/>
          <w:rtl/>
        </w:rPr>
        <w:t>ניצן הורוביץ:</w:t>
      </w:r>
    </w:p>
    <w:p w14:paraId="74034243" w14:textId="77777777" w:rsidR="00A6582B" w:rsidRPr="00A6582B" w:rsidRDefault="00A6582B" w:rsidP="00A6582B">
      <w:pPr>
        <w:bidi/>
        <w:jc w:val="both"/>
        <w:rPr>
          <w:rFonts w:cs="David" w:hint="cs"/>
          <w:rtl/>
        </w:rPr>
      </w:pPr>
    </w:p>
    <w:p w14:paraId="3C12067E" w14:textId="77777777" w:rsidR="00A6582B" w:rsidRPr="00A6582B" w:rsidRDefault="00A6582B" w:rsidP="00A6582B">
      <w:pPr>
        <w:bidi/>
        <w:jc w:val="both"/>
        <w:rPr>
          <w:rFonts w:cs="David" w:hint="cs"/>
          <w:rtl/>
        </w:rPr>
      </w:pPr>
      <w:r w:rsidRPr="00A6582B">
        <w:rPr>
          <w:rFonts w:cs="David" w:hint="cs"/>
          <w:rtl/>
        </w:rPr>
        <w:tab/>
        <w:t xml:space="preserve">אבל אם את כבר יודעת הכול, כמו שאת אומרת, תלכי למשטרה. </w:t>
      </w:r>
    </w:p>
    <w:p w14:paraId="1A8FD6E2" w14:textId="77777777" w:rsidR="00A6582B" w:rsidRPr="00A6582B" w:rsidRDefault="00A6582B" w:rsidP="00A6582B">
      <w:pPr>
        <w:bidi/>
        <w:jc w:val="both"/>
        <w:rPr>
          <w:rFonts w:cs="David" w:hint="cs"/>
          <w:rtl/>
        </w:rPr>
      </w:pPr>
    </w:p>
    <w:p w14:paraId="1B335E0B" w14:textId="77777777" w:rsidR="00A6582B" w:rsidRPr="00A6582B" w:rsidRDefault="00A6582B" w:rsidP="00A6582B">
      <w:pPr>
        <w:bidi/>
        <w:rPr>
          <w:rFonts w:cs="David" w:hint="cs"/>
          <w:rtl/>
        </w:rPr>
      </w:pPr>
      <w:r w:rsidRPr="00A6582B">
        <w:rPr>
          <w:rFonts w:cs="David" w:hint="cs"/>
          <w:u w:val="single"/>
          <w:rtl/>
        </w:rPr>
        <w:t>דוד רותם:</w:t>
      </w:r>
    </w:p>
    <w:p w14:paraId="1CAB797B" w14:textId="77777777" w:rsidR="00A6582B" w:rsidRPr="00A6582B" w:rsidRDefault="00A6582B" w:rsidP="00A6582B">
      <w:pPr>
        <w:bidi/>
        <w:rPr>
          <w:rFonts w:cs="David" w:hint="cs"/>
          <w:rtl/>
        </w:rPr>
      </w:pPr>
    </w:p>
    <w:p w14:paraId="796020F9" w14:textId="77777777" w:rsidR="00A6582B" w:rsidRPr="00A6582B" w:rsidRDefault="00A6582B" w:rsidP="00A6582B">
      <w:pPr>
        <w:bidi/>
        <w:ind w:left="720"/>
        <w:rPr>
          <w:rFonts w:cs="David" w:hint="cs"/>
          <w:rtl/>
        </w:rPr>
      </w:pPr>
      <w:r w:rsidRPr="00A6582B">
        <w:rPr>
          <w:rFonts w:cs="David" w:hint="cs"/>
          <w:rtl/>
        </w:rPr>
        <w:t>- - -</w:t>
      </w:r>
    </w:p>
    <w:p w14:paraId="77DDE09F" w14:textId="77777777" w:rsidR="00A6582B" w:rsidRPr="00A6582B" w:rsidRDefault="00A6582B" w:rsidP="00A6582B">
      <w:pPr>
        <w:bidi/>
        <w:rPr>
          <w:rFonts w:cs="David" w:hint="cs"/>
          <w:rtl/>
        </w:rPr>
      </w:pPr>
    </w:p>
    <w:p w14:paraId="15FF30D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A00A1E8" w14:textId="77777777" w:rsidR="00A6582B" w:rsidRPr="00A6582B" w:rsidRDefault="00A6582B" w:rsidP="00A6582B">
      <w:pPr>
        <w:bidi/>
        <w:jc w:val="both"/>
        <w:rPr>
          <w:rFonts w:cs="David" w:hint="cs"/>
          <w:rtl/>
        </w:rPr>
      </w:pPr>
    </w:p>
    <w:p w14:paraId="05503546" w14:textId="77777777" w:rsidR="00A6582B" w:rsidRPr="00A6582B" w:rsidRDefault="00A6582B" w:rsidP="00A6582B">
      <w:pPr>
        <w:bidi/>
        <w:rPr>
          <w:rFonts w:cs="David" w:hint="cs"/>
          <w:rtl/>
        </w:rPr>
      </w:pPr>
      <w:r w:rsidRPr="00A6582B">
        <w:rPr>
          <w:rFonts w:cs="David" w:hint="cs"/>
          <w:rtl/>
        </w:rPr>
        <w:tab/>
        <w:t xml:space="preserve"> חבר הכנסת רותם, מכאן והלאה אני מתחיל עם אזהרות ואני אוציא החוצה. </w:t>
      </w:r>
    </w:p>
    <w:p w14:paraId="711878CC" w14:textId="77777777" w:rsidR="00A6582B" w:rsidRPr="00A6582B" w:rsidRDefault="00A6582B" w:rsidP="00A6582B">
      <w:pPr>
        <w:bidi/>
        <w:rPr>
          <w:rFonts w:cs="David" w:hint="cs"/>
          <w:rtl/>
        </w:rPr>
      </w:pPr>
    </w:p>
    <w:p w14:paraId="52DF170E" w14:textId="77777777" w:rsidR="00A6582B" w:rsidRPr="00A6582B" w:rsidRDefault="00A6582B" w:rsidP="00A6582B">
      <w:pPr>
        <w:bidi/>
        <w:jc w:val="both"/>
        <w:rPr>
          <w:rFonts w:cs="David" w:hint="cs"/>
          <w:rtl/>
        </w:rPr>
      </w:pPr>
      <w:r w:rsidRPr="00A6582B">
        <w:rPr>
          <w:rFonts w:cs="David" w:hint="cs"/>
          <w:u w:val="single"/>
          <w:rtl/>
        </w:rPr>
        <w:t>אילן גילאון:</w:t>
      </w:r>
    </w:p>
    <w:p w14:paraId="5384521F" w14:textId="77777777" w:rsidR="00A6582B" w:rsidRPr="00A6582B" w:rsidRDefault="00A6582B" w:rsidP="00A6582B">
      <w:pPr>
        <w:bidi/>
        <w:jc w:val="both"/>
        <w:rPr>
          <w:rFonts w:cs="David" w:hint="cs"/>
          <w:rtl/>
        </w:rPr>
      </w:pPr>
    </w:p>
    <w:p w14:paraId="164F4788" w14:textId="77777777" w:rsidR="00A6582B" w:rsidRPr="00A6582B" w:rsidRDefault="00A6582B" w:rsidP="00A6582B">
      <w:pPr>
        <w:bidi/>
        <w:jc w:val="both"/>
        <w:rPr>
          <w:rFonts w:cs="David" w:hint="cs"/>
          <w:rtl/>
        </w:rPr>
      </w:pPr>
      <w:r w:rsidRPr="00A6582B">
        <w:rPr>
          <w:rFonts w:cs="David" w:hint="cs"/>
          <w:rtl/>
        </w:rPr>
        <w:tab/>
        <w:t>אדוני היושב-ראש, אני תומך בה, רק שהיא יכולה - - -</w:t>
      </w:r>
    </w:p>
    <w:p w14:paraId="7A77DED4" w14:textId="77777777" w:rsidR="00A6582B" w:rsidRPr="00A6582B" w:rsidRDefault="00A6582B" w:rsidP="00A6582B">
      <w:pPr>
        <w:bidi/>
        <w:jc w:val="both"/>
        <w:rPr>
          <w:rFonts w:cs="David" w:hint="cs"/>
          <w:rtl/>
        </w:rPr>
      </w:pPr>
    </w:p>
    <w:p w14:paraId="63AC749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A0164D9" w14:textId="77777777" w:rsidR="00A6582B" w:rsidRPr="00A6582B" w:rsidRDefault="00A6582B" w:rsidP="00A6582B">
      <w:pPr>
        <w:bidi/>
        <w:jc w:val="both"/>
        <w:rPr>
          <w:rFonts w:cs="David" w:hint="cs"/>
          <w:rtl/>
        </w:rPr>
      </w:pPr>
    </w:p>
    <w:p w14:paraId="5286C82D" w14:textId="77777777" w:rsidR="00A6582B" w:rsidRPr="00A6582B" w:rsidRDefault="00A6582B" w:rsidP="00A6582B">
      <w:pPr>
        <w:bidi/>
        <w:jc w:val="both"/>
        <w:rPr>
          <w:rFonts w:cs="David" w:hint="cs"/>
          <w:rtl/>
        </w:rPr>
      </w:pPr>
      <w:r w:rsidRPr="00A6582B">
        <w:rPr>
          <w:rFonts w:cs="David" w:hint="cs"/>
          <w:rtl/>
        </w:rPr>
        <w:tab/>
        <w:t xml:space="preserve"> חבר הכנסת גילאון, תתמוך בה כשתהיה לך רשות דיבור. </w:t>
      </w:r>
    </w:p>
    <w:p w14:paraId="17BA3D0B" w14:textId="77777777" w:rsidR="00A6582B" w:rsidRPr="00A6582B" w:rsidRDefault="00A6582B" w:rsidP="00A6582B">
      <w:pPr>
        <w:bidi/>
        <w:jc w:val="both"/>
        <w:rPr>
          <w:rFonts w:cs="David" w:hint="cs"/>
          <w:rtl/>
        </w:rPr>
      </w:pPr>
    </w:p>
    <w:p w14:paraId="5EC4888A"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4B70328" w14:textId="77777777" w:rsidR="00A6582B" w:rsidRPr="00A6582B" w:rsidRDefault="00A6582B" w:rsidP="00A6582B">
      <w:pPr>
        <w:bidi/>
        <w:jc w:val="both"/>
        <w:rPr>
          <w:rFonts w:cs="David" w:hint="cs"/>
          <w:u w:val="single"/>
          <w:rtl/>
        </w:rPr>
      </w:pPr>
    </w:p>
    <w:p w14:paraId="6C00D405" w14:textId="77777777" w:rsidR="00A6582B" w:rsidRPr="00A6582B" w:rsidRDefault="00A6582B" w:rsidP="00A6582B">
      <w:pPr>
        <w:bidi/>
        <w:jc w:val="both"/>
        <w:rPr>
          <w:rFonts w:cs="David" w:hint="cs"/>
          <w:rtl/>
        </w:rPr>
      </w:pPr>
      <w:r w:rsidRPr="00A6582B">
        <w:rPr>
          <w:rFonts w:cs="David" w:hint="cs"/>
          <w:rtl/>
        </w:rPr>
        <w:tab/>
        <w:t xml:space="preserve">אני מבטיחה לכם, שהוועדה תבצע את הבדיקה המקיפה ותגיש את המסקנות שלה. </w:t>
      </w:r>
    </w:p>
    <w:p w14:paraId="76D2B062" w14:textId="77777777" w:rsidR="00A6582B" w:rsidRPr="00A6582B" w:rsidRDefault="00A6582B" w:rsidP="00A6582B">
      <w:pPr>
        <w:bidi/>
        <w:jc w:val="both"/>
        <w:rPr>
          <w:rFonts w:cs="David" w:hint="cs"/>
          <w:rtl/>
        </w:rPr>
      </w:pPr>
    </w:p>
    <w:p w14:paraId="0BC5A773" w14:textId="77777777" w:rsidR="00A6582B" w:rsidRPr="00A6582B" w:rsidRDefault="00A6582B" w:rsidP="00A6582B">
      <w:pPr>
        <w:bidi/>
        <w:jc w:val="both"/>
        <w:rPr>
          <w:rFonts w:cs="David" w:hint="cs"/>
          <w:rtl/>
        </w:rPr>
      </w:pPr>
      <w:r w:rsidRPr="00A6582B">
        <w:rPr>
          <w:rFonts w:cs="David" w:hint="cs"/>
          <w:u w:val="single"/>
          <w:rtl/>
        </w:rPr>
        <w:t>ניצן הורוביץ:</w:t>
      </w:r>
    </w:p>
    <w:p w14:paraId="38B5A664" w14:textId="77777777" w:rsidR="00A6582B" w:rsidRPr="00A6582B" w:rsidRDefault="00A6582B" w:rsidP="00A6582B">
      <w:pPr>
        <w:bidi/>
        <w:jc w:val="both"/>
        <w:rPr>
          <w:rFonts w:cs="David" w:hint="cs"/>
          <w:rtl/>
        </w:rPr>
      </w:pPr>
    </w:p>
    <w:p w14:paraId="2BBD2C56" w14:textId="77777777" w:rsidR="00A6582B" w:rsidRPr="00A6582B" w:rsidRDefault="00A6582B" w:rsidP="00A6582B">
      <w:pPr>
        <w:bidi/>
        <w:jc w:val="both"/>
        <w:rPr>
          <w:rFonts w:cs="David" w:hint="cs"/>
          <w:rtl/>
        </w:rPr>
      </w:pPr>
      <w:r w:rsidRPr="00A6582B">
        <w:rPr>
          <w:rFonts w:cs="David" w:hint="cs"/>
          <w:rtl/>
        </w:rPr>
        <w:tab/>
        <w:t xml:space="preserve">לזה אנחנו מאמינים. </w:t>
      </w:r>
    </w:p>
    <w:p w14:paraId="135AA933" w14:textId="77777777" w:rsidR="00A6582B" w:rsidRPr="00A6582B" w:rsidRDefault="00A6582B" w:rsidP="00A6582B">
      <w:pPr>
        <w:bidi/>
        <w:jc w:val="both"/>
        <w:rPr>
          <w:rFonts w:cs="David" w:hint="cs"/>
          <w:rtl/>
        </w:rPr>
      </w:pPr>
    </w:p>
    <w:p w14:paraId="1819C7B8"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00FAE8B" w14:textId="77777777" w:rsidR="00A6582B" w:rsidRPr="00A6582B" w:rsidRDefault="00A6582B" w:rsidP="00A6582B">
      <w:pPr>
        <w:bidi/>
        <w:jc w:val="both"/>
        <w:rPr>
          <w:rFonts w:cs="David" w:hint="cs"/>
          <w:u w:val="single"/>
          <w:rtl/>
        </w:rPr>
      </w:pPr>
    </w:p>
    <w:p w14:paraId="64A7D606" w14:textId="77777777" w:rsidR="00A6582B" w:rsidRPr="00A6582B" w:rsidRDefault="00A6582B" w:rsidP="00A6582B">
      <w:pPr>
        <w:bidi/>
        <w:jc w:val="both"/>
        <w:rPr>
          <w:rFonts w:cs="David" w:hint="cs"/>
          <w:rtl/>
        </w:rPr>
      </w:pPr>
      <w:r w:rsidRPr="00A6582B">
        <w:rPr>
          <w:rFonts w:cs="David" w:hint="cs"/>
          <w:rtl/>
        </w:rPr>
        <w:tab/>
        <w:t xml:space="preserve">הרי אתה מכיר את העבודה. </w:t>
      </w:r>
    </w:p>
    <w:p w14:paraId="15CA819E" w14:textId="77777777" w:rsidR="00A6582B" w:rsidRPr="00A6582B" w:rsidRDefault="00A6582B" w:rsidP="00A6582B">
      <w:pPr>
        <w:bidi/>
        <w:jc w:val="both"/>
        <w:rPr>
          <w:rFonts w:cs="David" w:hint="cs"/>
          <w:rtl/>
        </w:rPr>
      </w:pPr>
    </w:p>
    <w:p w14:paraId="14DB5149" w14:textId="77777777" w:rsidR="00A6582B" w:rsidRPr="00A6582B" w:rsidRDefault="00A6582B" w:rsidP="00A6582B">
      <w:pPr>
        <w:bidi/>
        <w:jc w:val="both"/>
        <w:rPr>
          <w:rFonts w:cs="David" w:hint="cs"/>
          <w:rtl/>
        </w:rPr>
      </w:pPr>
      <w:r w:rsidRPr="00A6582B">
        <w:rPr>
          <w:rFonts w:cs="David" w:hint="cs"/>
          <w:u w:val="single"/>
          <w:rtl/>
        </w:rPr>
        <w:t>אילן גילאון:</w:t>
      </w:r>
    </w:p>
    <w:p w14:paraId="3CCA0A8D" w14:textId="77777777" w:rsidR="00A6582B" w:rsidRPr="00A6582B" w:rsidRDefault="00A6582B" w:rsidP="00A6582B">
      <w:pPr>
        <w:bidi/>
        <w:jc w:val="both"/>
        <w:rPr>
          <w:rFonts w:cs="David" w:hint="cs"/>
          <w:rtl/>
        </w:rPr>
      </w:pPr>
    </w:p>
    <w:p w14:paraId="2E03A36F" w14:textId="77777777" w:rsidR="00A6582B" w:rsidRPr="00A6582B" w:rsidRDefault="00A6582B" w:rsidP="00A6582B">
      <w:pPr>
        <w:bidi/>
        <w:jc w:val="both"/>
        <w:rPr>
          <w:rFonts w:cs="David" w:hint="cs"/>
          <w:rtl/>
        </w:rPr>
      </w:pPr>
      <w:r w:rsidRPr="00A6582B">
        <w:rPr>
          <w:rFonts w:cs="David" w:hint="cs"/>
          <w:rtl/>
        </w:rPr>
        <w:tab/>
        <w:t>תגידי, יש - - -</w:t>
      </w:r>
    </w:p>
    <w:p w14:paraId="5CA1957D" w14:textId="77777777" w:rsidR="00A6582B" w:rsidRPr="00A6582B" w:rsidRDefault="00A6582B" w:rsidP="00A6582B">
      <w:pPr>
        <w:bidi/>
        <w:jc w:val="both"/>
        <w:rPr>
          <w:rFonts w:cs="David" w:hint="cs"/>
          <w:rtl/>
        </w:rPr>
      </w:pPr>
    </w:p>
    <w:p w14:paraId="3DF0D72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B7A6E25" w14:textId="77777777" w:rsidR="00A6582B" w:rsidRPr="00A6582B" w:rsidRDefault="00A6582B" w:rsidP="00A6582B">
      <w:pPr>
        <w:bidi/>
        <w:jc w:val="both"/>
        <w:rPr>
          <w:rFonts w:cs="David" w:hint="cs"/>
          <w:rtl/>
        </w:rPr>
      </w:pPr>
    </w:p>
    <w:p w14:paraId="02E07B21" w14:textId="77777777" w:rsidR="00A6582B" w:rsidRPr="00A6582B" w:rsidRDefault="00A6582B" w:rsidP="00A6582B">
      <w:pPr>
        <w:bidi/>
        <w:jc w:val="both"/>
        <w:rPr>
          <w:rFonts w:cs="David" w:hint="cs"/>
          <w:rtl/>
        </w:rPr>
      </w:pPr>
      <w:r w:rsidRPr="00A6582B">
        <w:rPr>
          <w:rFonts w:cs="David" w:hint="cs"/>
          <w:rtl/>
        </w:rPr>
        <w:tab/>
        <w:t xml:space="preserve"> חבר הכנסת גילאון, אני קורא לך לסדר פעם ראשונה. </w:t>
      </w:r>
    </w:p>
    <w:p w14:paraId="78E053DD" w14:textId="77777777" w:rsidR="00A6582B" w:rsidRPr="00A6582B" w:rsidRDefault="00A6582B" w:rsidP="00A6582B">
      <w:pPr>
        <w:bidi/>
        <w:jc w:val="both"/>
        <w:rPr>
          <w:rFonts w:cs="David" w:hint="cs"/>
          <w:rtl/>
        </w:rPr>
      </w:pPr>
    </w:p>
    <w:p w14:paraId="50FE2BF0"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1E88143" w14:textId="77777777" w:rsidR="00A6582B" w:rsidRPr="00A6582B" w:rsidRDefault="00A6582B" w:rsidP="00A6582B">
      <w:pPr>
        <w:bidi/>
        <w:jc w:val="both"/>
        <w:rPr>
          <w:rFonts w:cs="David" w:hint="cs"/>
          <w:u w:val="single"/>
          <w:rtl/>
        </w:rPr>
      </w:pPr>
    </w:p>
    <w:p w14:paraId="0FB3B079" w14:textId="77777777" w:rsidR="00A6582B" w:rsidRPr="00A6582B" w:rsidRDefault="00A6582B" w:rsidP="00A6582B">
      <w:pPr>
        <w:bidi/>
        <w:jc w:val="both"/>
        <w:rPr>
          <w:rFonts w:cs="David" w:hint="cs"/>
          <w:rtl/>
        </w:rPr>
      </w:pPr>
      <w:r w:rsidRPr="00A6582B">
        <w:rPr>
          <w:rFonts w:cs="David" w:hint="cs"/>
          <w:rtl/>
        </w:rPr>
        <w:tab/>
        <w:t xml:space="preserve"> אני מבטיחה לך, שאנחנו לא נסתפק באמירות כלליות, ואני אגיד לך למה לא נסתפק באמירות כלליות. הוועדה הזאת לא תתעסק בפופוליזם, כמו שאר המפלגות של האופוזיציה, כשאתם כבר פסקתם מה תהיה הוועדה ואתם כבר אמרתם מה היא תחליט ומה היא תעשה, ולכן אתם לא משתתפים. הרי אתם יכולים לבוא ולדרוש מצה"ל את השקיפות והכול, ואתם יכולים לבוא ולדרוש מארגונים אחרים את השקיפות, אבל כשזה נוגע לארגונים שפוגעים בצה"ל, פתאום אי אפשר שהשקיפות תעלה פה על השולחן הזה. </w:t>
      </w:r>
    </w:p>
    <w:p w14:paraId="7B85D038" w14:textId="77777777" w:rsidR="00A6582B" w:rsidRPr="00A6582B" w:rsidRDefault="00A6582B" w:rsidP="00A6582B">
      <w:pPr>
        <w:bidi/>
        <w:jc w:val="both"/>
        <w:rPr>
          <w:rFonts w:cs="David" w:hint="cs"/>
          <w:rtl/>
        </w:rPr>
      </w:pPr>
    </w:p>
    <w:p w14:paraId="5791F25F" w14:textId="77777777" w:rsidR="00A6582B" w:rsidRPr="00A6582B" w:rsidRDefault="00A6582B" w:rsidP="00A6582B">
      <w:pPr>
        <w:bidi/>
        <w:jc w:val="both"/>
        <w:rPr>
          <w:rFonts w:cs="David" w:hint="cs"/>
          <w:u w:val="single"/>
          <w:rtl/>
        </w:rPr>
      </w:pPr>
      <w:r w:rsidRPr="00A6582B">
        <w:rPr>
          <w:rFonts w:cs="David" w:hint="cs"/>
          <w:u w:val="single"/>
          <w:rtl/>
        </w:rPr>
        <w:t>נינו אבסדזה:</w:t>
      </w:r>
    </w:p>
    <w:p w14:paraId="150C146F" w14:textId="77777777" w:rsidR="00A6582B" w:rsidRPr="00A6582B" w:rsidRDefault="00A6582B" w:rsidP="00A6582B">
      <w:pPr>
        <w:bidi/>
        <w:jc w:val="both"/>
        <w:rPr>
          <w:rFonts w:cs="David" w:hint="cs"/>
          <w:u w:val="single"/>
          <w:rtl/>
        </w:rPr>
      </w:pPr>
    </w:p>
    <w:p w14:paraId="0B78ABB6" w14:textId="77777777" w:rsidR="00A6582B" w:rsidRPr="00A6582B" w:rsidRDefault="00A6582B" w:rsidP="00A6582B">
      <w:pPr>
        <w:bidi/>
        <w:jc w:val="both"/>
        <w:rPr>
          <w:rFonts w:cs="David" w:hint="cs"/>
          <w:rtl/>
        </w:rPr>
      </w:pPr>
      <w:r w:rsidRPr="00A6582B">
        <w:rPr>
          <w:rFonts w:cs="David" w:hint="cs"/>
          <w:rtl/>
        </w:rPr>
        <w:tab/>
        <w:t xml:space="preserve">הנה סימנתם את המטרה. את סימנת כרגע את המטרה, כשאת לא יודעת את התשובה. </w:t>
      </w:r>
    </w:p>
    <w:p w14:paraId="2F60203D" w14:textId="77777777" w:rsidR="00A6582B" w:rsidRPr="00A6582B" w:rsidRDefault="00A6582B" w:rsidP="00A6582B">
      <w:pPr>
        <w:bidi/>
        <w:jc w:val="both"/>
        <w:rPr>
          <w:rFonts w:cs="David" w:hint="cs"/>
          <w:rtl/>
        </w:rPr>
      </w:pPr>
    </w:p>
    <w:p w14:paraId="15C183B4"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BE64511" w14:textId="77777777" w:rsidR="00A6582B" w:rsidRPr="00A6582B" w:rsidRDefault="00A6582B" w:rsidP="00A6582B">
      <w:pPr>
        <w:bidi/>
        <w:jc w:val="both"/>
        <w:rPr>
          <w:rFonts w:cs="David" w:hint="cs"/>
          <w:u w:val="single"/>
          <w:rtl/>
        </w:rPr>
      </w:pPr>
    </w:p>
    <w:p w14:paraId="0BF46B41" w14:textId="77777777" w:rsidR="00A6582B" w:rsidRPr="00A6582B" w:rsidRDefault="00A6582B" w:rsidP="00A6582B">
      <w:pPr>
        <w:bidi/>
        <w:jc w:val="both"/>
        <w:rPr>
          <w:rFonts w:cs="David" w:hint="cs"/>
          <w:rtl/>
        </w:rPr>
      </w:pPr>
      <w:r w:rsidRPr="00A6582B">
        <w:rPr>
          <w:rFonts w:cs="David" w:hint="cs"/>
          <w:rtl/>
        </w:rPr>
        <w:tab/>
        <w:t xml:space="preserve"> אני סימנתי את המטרה מההתחלה, לבדוק את שקיפות המימון של הארגונים שפוגעים בצה"ל, זו היא המטרה. </w:t>
      </w:r>
    </w:p>
    <w:p w14:paraId="3AC35A6E" w14:textId="77777777" w:rsidR="00A6582B" w:rsidRPr="00A6582B" w:rsidRDefault="00A6582B" w:rsidP="00A6582B">
      <w:pPr>
        <w:bidi/>
        <w:jc w:val="both"/>
        <w:rPr>
          <w:rFonts w:cs="David" w:hint="cs"/>
          <w:rtl/>
        </w:rPr>
      </w:pPr>
    </w:p>
    <w:p w14:paraId="7371022D" w14:textId="77777777" w:rsidR="00A6582B" w:rsidRPr="00A6582B" w:rsidRDefault="00A6582B" w:rsidP="00A6582B">
      <w:pPr>
        <w:bidi/>
        <w:jc w:val="both"/>
        <w:rPr>
          <w:rFonts w:cs="David" w:hint="cs"/>
          <w:rtl/>
        </w:rPr>
      </w:pPr>
      <w:r w:rsidRPr="00A6582B">
        <w:rPr>
          <w:rFonts w:cs="David" w:hint="cs"/>
          <w:u w:val="single"/>
          <w:rtl/>
        </w:rPr>
        <w:t>אנסטסיה מיכאלי:</w:t>
      </w:r>
    </w:p>
    <w:p w14:paraId="516D7ED8" w14:textId="77777777" w:rsidR="00A6582B" w:rsidRPr="00A6582B" w:rsidRDefault="00A6582B" w:rsidP="00A6582B">
      <w:pPr>
        <w:bidi/>
        <w:jc w:val="both"/>
        <w:rPr>
          <w:rFonts w:cs="David" w:hint="cs"/>
          <w:rtl/>
        </w:rPr>
      </w:pPr>
    </w:p>
    <w:p w14:paraId="70A8001A" w14:textId="77777777" w:rsidR="00A6582B" w:rsidRPr="00A6582B" w:rsidRDefault="00A6582B" w:rsidP="00A6582B">
      <w:pPr>
        <w:bidi/>
        <w:jc w:val="both"/>
        <w:rPr>
          <w:rFonts w:cs="David" w:hint="cs"/>
          <w:rtl/>
        </w:rPr>
      </w:pPr>
      <w:r w:rsidRPr="00A6582B">
        <w:rPr>
          <w:rFonts w:cs="David" w:hint="cs"/>
          <w:rtl/>
        </w:rPr>
        <w:tab/>
        <w:t xml:space="preserve">כנראה שחברת הכנסת אבסדזה מפחדת, אתם פוחדים. </w:t>
      </w:r>
    </w:p>
    <w:p w14:paraId="7818EB44" w14:textId="77777777" w:rsidR="00A6582B" w:rsidRPr="00A6582B" w:rsidRDefault="00A6582B" w:rsidP="00A6582B">
      <w:pPr>
        <w:bidi/>
        <w:jc w:val="both"/>
        <w:rPr>
          <w:rFonts w:cs="David" w:hint="cs"/>
          <w:rtl/>
        </w:rPr>
      </w:pPr>
    </w:p>
    <w:p w14:paraId="6F06796D"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66D2FD3" w14:textId="77777777" w:rsidR="00A6582B" w:rsidRPr="00A6582B" w:rsidRDefault="00A6582B" w:rsidP="00A6582B">
      <w:pPr>
        <w:bidi/>
        <w:jc w:val="both"/>
        <w:rPr>
          <w:rFonts w:cs="David" w:hint="cs"/>
          <w:u w:val="single"/>
          <w:rtl/>
        </w:rPr>
      </w:pPr>
    </w:p>
    <w:p w14:paraId="05D09AC8" w14:textId="77777777" w:rsidR="00A6582B" w:rsidRPr="00A6582B" w:rsidRDefault="00A6582B" w:rsidP="00A6582B">
      <w:pPr>
        <w:bidi/>
        <w:jc w:val="both"/>
        <w:rPr>
          <w:rFonts w:cs="David" w:hint="cs"/>
          <w:rtl/>
        </w:rPr>
      </w:pPr>
      <w:r w:rsidRPr="00A6582B">
        <w:rPr>
          <w:rFonts w:cs="David" w:hint="cs"/>
          <w:rtl/>
        </w:rPr>
        <w:tab/>
        <w:t xml:space="preserve"> זו ועדה של פחדנים. </w:t>
      </w:r>
    </w:p>
    <w:p w14:paraId="2ECE9810" w14:textId="77777777" w:rsidR="00A6582B" w:rsidRPr="00A6582B" w:rsidRDefault="00A6582B" w:rsidP="00A6582B">
      <w:pPr>
        <w:bidi/>
        <w:jc w:val="both"/>
        <w:rPr>
          <w:rFonts w:cs="David" w:hint="cs"/>
          <w:rtl/>
        </w:rPr>
      </w:pPr>
    </w:p>
    <w:p w14:paraId="46AC7A80"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1E44E6C" w14:textId="77777777" w:rsidR="00A6582B" w:rsidRPr="00A6582B" w:rsidRDefault="00A6582B" w:rsidP="00A6582B">
      <w:pPr>
        <w:bidi/>
        <w:jc w:val="both"/>
        <w:rPr>
          <w:rFonts w:cs="David" w:hint="cs"/>
          <w:u w:val="single"/>
          <w:rtl/>
        </w:rPr>
      </w:pPr>
    </w:p>
    <w:p w14:paraId="0EA181D8" w14:textId="77777777" w:rsidR="00A6582B" w:rsidRPr="00A6582B" w:rsidRDefault="00A6582B" w:rsidP="00A6582B">
      <w:pPr>
        <w:bidi/>
        <w:jc w:val="both"/>
        <w:rPr>
          <w:rFonts w:cs="David" w:hint="cs"/>
          <w:rtl/>
        </w:rPr>
      </w:pPr>
      <w:r w:rsidRPr="00A6582B">
        <w:rPr>
          <w:rFonts w:cs="David" w:hint="cs"/>
          <w:rtl/>
        </w:rPr>
        <w:tab/>
        <w:t xml:space="preserve"> אם אתם לא פוחדים, תשבו בוועדה ותראו מה יהיה שם. הפחד שלכם סוגר בפניכם את הדלת לוועדה הזאת, במקום להיות שותפים ולראות מה נעשה שם, כי אם לא הייתם פוחדים, הייתם הופכים לחלק הזה. תתנגדו לי בוועדה, תהיו החלק המאזן בוועדה, אם אתם רוצים. בזה שסגרתם את הדלת, פסלתם מעצמכם את הזכות הדמוקרטית שלכם להשפיע על ההחלטות של הוועדה. </w:t>
      </w:r>
    </w:p>
    <w:p w14:paraId="64FEF191" w14:textId="77777777" w:rsidR="00A6582B" w:rsidRPr="00A6582B" w:rsidRDefault="00A6582B" w:rsidP="00A6582B">
      <w:pPr>
        <w:bidi/>
        <w:jc w:val="both"/>
        <w:rPr>
          <w:rFonts w:cs="David" w:hint="cs"/>
          <w:rtl/>
        </w:rPr>
      </w:pPr>
    </w:p>
    <w:p w14:paraId="23862710" w14:textId="77777777" w:rsidR="00A6582B" w:rsidRPr="00A6582B" w:rsidRDefault="00A6582B" w:rsidP="00A6582B">
      <w:pPr>
        <w:bidi/>
        <w:jc w:val="both"/>
        <w:rPr>
          <w:rFonts w:cs="David" w:hint="cs"/>
          <w:rtl/>
        </w:rPr>
      </w:pPr>
      <w:r w:rsidRPr="00A6582B">
        <w:rPr>
          <w:rFonts w:cs="David" w:hint="cs"/>
          <w:u w:val="single"/>
          <w:rtl/>
        </w:rPr>
        <w:t>אורית זוארץ:</w:t>
      </w:r>
    </w:p>
    <w:p w14:paraId="6C954D0D" w14:textId="77777777" w:rsidR="00A6582B" w:rsidRPr="00A6582B" w:rsidRDefault="00A6582B" w:rsidP="00A6582B">
      <w:pPr>
        <w:bidi/>
        <w:jc w:val="both"/>
        <w:rPr>
          <w:rFonts w:cs="David" w:hint="cs"/>
          <w:rtl/>
        </w:rPr>
      </w:pPr>
    </w:p>
    <w:p w14:paraId="36B9ED6D" w14:textId="77777777" w:rsidR="00A6582B" w:rsidRPr="00A6582B" w:rsidRDefault="00A6582B" w:rsidP="00A6582B">
      <w:pPr>
        <w:bidi/>
        <w:jc w:val="both"/>
        <w:rPr>
          <w:rFonts w:cs="David" w:hint="cs"/>
          <w:rtl/>
        </w:rPr>
      </w:pPr>
      <w:r w:rsidRPr="00A6582B">
        <w:rPr>
          <w:rFonts w:cs="David" w:hint="cs"/>
          <w:rtl/>
        </w:rPr>
        <w:tab/>
        <w:t xml:space="preserve">ישראל ביתנו מנכסת את מקומו של השב"כ. האם ישראל ביתנו הופכת להיות השב"כ? שתחקור גורמים בצה"ל? יש כאן ועדת חוץ וביטחון ויש כאן שב"כ בישראל, ואתם עושים להם דה-לגיטימציה. נתניהו בחסותכם, ואתם פוגעים בסוברניות של השב"כ. </w:t>
      </w:r>
    </w:p>
    <w:p w14:paraId="15D63243" w14:textId="77777777" w:rsidR="00A6582B" w:rsidRPr="00A6582B" w:rsidRDefault="00A6582B" w:rsidP="00A6582B">
      <w:pPr>
        <w:bidi/>
        <w:jc w:val="both"/>
        <w:rPr>
          <w:rFonts w:cs="David" w:hint="cs"/>
          <w:rtl/>
        </w:rPr>
      </w:pPr>
    </w:p>
    <w:p w14:paraId="5552E8A4" w14:textId="77777777" w:rsidR="00A6582B" w:rsidRPr="00A6582B" w:rsidRDefault="00A6582B" w:rsidP="00A6582B">
      <w:pPr>
        <w:bidi/>
        <w:rPr>
          <w:rFonts w:cs="David" w:hint="cs"/>
          <w:rtl/>
        </w:rPr>
      </w:pPr>
      <w:r w:rsidRPr="00A6582B">
        <w:rPr>
          <w:rFonts w:cs="David" w:hint="cs"/>
          <w:u w:val="single"/>
          <w:rtl/>
        </w:rPr>
        <w:t>דוד רותם:</w:t>
      </w:r>
    </w:p>
    <w:p w14:paraId="68B3AD2C" w14:textId="77777777" w:rsidR="00A6582B" w:rsidRPr="00A6582B" w:rsidRDefault="00A6582B" w:rsidP="00A6582B">
      <w:pPr>
        <w:bidi/>
        <w:rPr>
          <w:rFonts w:cs="David" w:hint="cs"/>
          <w:rtl/>
        </w:rPr>
      </w:pPr>
    </w:p>
    <w:p w14:paraId="500769C5" w14:textId="77777777" w:rsidR="00A6582B" w:rsidRPr="00A6582B" w:rsidRDefault="00A6582B" w:rsidP="00A6582B">
      <w:pPr>
        <w:bidi/>
        <w:rPr>
          <w:rFonts w:cs="David" w:hint="cs"/>
          <w:rtl/>
        </w:rPr>
      </w:pPr>
      <w:r w:rsidRPr="00A6582B">
        <w:rPr>
          <w:rFonts w:cs="David" w:hint="cs"/>
          <w:rtl/>
        </w:rPr>
        <w:tab/>
        <w:t xml:space="preserve">חברת הכנסת זוארץ, תפסיקי להגן על השב"כ, את האחרונה שיכולה להגן על השב"כ. קדימה הם האחרונים שיכולים להגן. </w:t>
      </w:r>
    </w:p>
    <w:p w14:paraId="47717CEA" w14:textId="77777777" w:rsidR="00A6582B" w:rsidRPr="00A6582B" w:rsidRDefault="00A6582B" w:rsidP="00A6582B">
      <w:pPr>
        <w:bidi/>
        <w:rPr>
          <w:rFonts w:cs="David" w:hint="cs"/>
          <w:rtl/>
        </w:rPr>
      </w:pPr>
    </w:p>
    <w:p w14:paraId="67D1E862"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7ACCED76" w14:textId="77777777" w:rsidR="00A6582B" w:rsidRPr="00A6582B" w:rsidRDefault="00A6582B" w:rsidP="00A6582B">
      <w:pPr>
        <w:bidi/>
        <w:jc w:val="both"/>
        <w:rPr>
          <w:rFonts w:cs="David" w:hint="cs"/>
          <w:u w:val="single"/>
          <w:rtl/>
        </w:rPr>
      </w:pPr>
    </w:p>
    <w:p w14:paraId="22BEBD5B" w14:textId="77777777" w:rsidR="00A6582B" w:rsidRPr="00A6582B" w:rsidRDefault="00A6582B" w:rsidP="00A6582B">
      <w:pPr>
        <w:bidi/>
        <w:rPr>
          <w:rFonts w:cs="David" w:hint="cs"/>
          <w:rtl/>
        </w:rPr>
      </w:pPr>
      <w:r w:rsidRPr="00A6582B">
        <w:rPr>
          <w:rFonts w:cs="David" w:hint="cs"/>
          <w:rtl/>
        </w:rPr>
        <w:tab/>
        <w:t xml:space="preserve"> מי נתן לך אפוטרופסות על צה"ל? חוצפה שכזאת. </w:t>
      </w:r>
    </w:p>
    <w:p w14:paraId="0A731EB5" w14:textId="77777777" w:rsidR="00A6582B" w:rsidRPr="00A6582B" w:rsidRDefault="00A6582B" w:rsidP="00A6582B">
      <w:pPr>
        <w:bidi/>
        <w:rPr>
          <w:rFonts w:cs="David" w:hint="cs"/>
          <w:rtl/>
        </w:rPr>
      </w:pPr>
    </w:p>
    <w:p w14:paraId="7D6DC6A3"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76A66F4" w14:textId="77777777" w:rsidR="00A6582B" w:rsidRPr="00A6582B" w:rsidRDefault="00A6582B" w:rsidP="00A6582B">
      <w:pPr>
        <w:bidi/>
        <w:jc w:val="both"/>
        <w:rPr>
          <w:rFonts w:cs="David" w:hint="cs"/>
          <w:rtl/>
        </w:rPr>
      </w:pPr>
    </w:p>
    <w:p w14:paraId="47FC95B4" w14:textId="77777777" w:rsidR="00A6582B" w:rsidRPr="00A6582B" w:rsidRDefault="00A6582B" w:rsidP="00A6582B">
      <w:pPr>
        <w:bidi/>
        <w:rPr>
          <w:rFonts w:cs="David" w:hint="cs"/>
          <w:rtl/>
        </w:rPr>
      </w:pPr>
      <w:r w:rsidRPr="00A6582B">
        <w:rPr>
          <w:rFonts w:cs="David" w:hint="cs"/>
          <w:rtl/>
        </w:rPr>
        <w:tab/>
        <w:t xml:space="preserve"> חבר הכנסת רותם, אני קורא לך לסדר פעם ראשונה. חבר הכנסת מולה, אני קורא לך לסדר פעם ראשונה. חברת הכנסת זוארץ, אני קורא לך לסדר פעם ראשונה. </w:t>
      </w:r>
    </w:p>
    <w:p w14:paraId="4007E5FE" w14:textId="77777777" w:rsidR="00A6582B" w:rsidRPr="00A6582B" w:rsidRDefault="00A6582B" w:rsidP="00A6582B">
      <w:pPr>
        <w:bidi/>
        <w:rPr>
          <w:rFonts w:cs="David" w:hint="cs"/>
          <w:rtl/>
        </w:rPr>
      </w:pPr>
    </w:p>
    <w:p w14:paraId="0A0F25AE" w14:textId="77777777" w:rsidR="00A6582B" w:rsidRPr="00A6582B" w:rsidRDefault="00A6582B" w:rsidP="00A6582B">
      <w:pPr>
        <w:bidi/>
        <w:jc w:val="both"/>
        <w:rPr>
          <w:rFonts w:cs="David" w:hint="cs"/>
          <w:rtl/>
        </w:rPr>
      </w:pPr>
      <w:r w:rsidRPr="00A6582B">
        <w:rPr>
          <w:rFonts w:cs="David" w:hint="cs"/>
          <w:u w:val="single"/>
          <w:rtl/>
        </w:rPr>
        <w:t>אורית זוארץ:</w:t>
      </w:r>
    </w:p>
    <w:p w14:paraId="022546FA" w14:textId="77777777" w:rsidR="00A6582B" w:rsidRPr="00A6582B" w:rsidRDefault="00A6582B" w:rsidP="00A6582B">
      <w:pPr>
        <w:bidi/>
        <w:jc w:val="both"/>
        <w:rPr>
          <w:rFonts w:cs="David" w:hint="cs"/>
          <w:rtl/>
        </w:rPr>
      </w:pPr>
    </w:p>
    <w:p w14:paraId="6B209239" w14:textId="77777777" w:rsidR="00A6582B" w:rsidRPr="00A6582B" w:rsidRDefault="00A6582B" w:rsidP="00A6582B">
      <w:pPr>
        <w:bidi/>
        <w:jc w:val="both"/>
        <w:rPr>
          <w:rFonts w:cs="David" w:hint="cs"/>
          <w:rtl/>
        </w:rPr>
      </w:pPr>
      <w:r w:rsidRPr="00A6582B">
        <w:rPr>
          <w:rFonts w:cs="David" w:hint="cs"/>
          <w:rtl/>
        </w:rPr>
        <w:tab/>
        <w:t>ישראל ביתנו עושה דה-לגיטימציה לשב"כ, האם היא רוצה להחליף את השב"כ?</w:t>
      </w:r>
    </w:p>
    <w:p w14:paraId="5B9697C2" w14:textId="77777777" w:rsidR="00A6582B" w:rsidRPr="00A6582B" w:rsidRDefault="00A6582B" w:rsidP="00A6582B">
      <w:pPr>
        <w:bidi/>
        <w:jc w:val="both"/>
        <w:rPr>
          <w:rFonts w:cs="David" w:hint="cs"/>
          <w:rtl/>
        </w:rPr>
      </w:pPr>
    </w:p>
    <w:p w14:paraId="3B48D26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3BCACF4" w14:textId="77777777" w:rsidR="00A6582B" w:rsidRPr="00A6582B" w:rsidRDefault="00A6582B" w:rsidP="00A6582B">
      <w:pPr>
        <w:bidi/>
        <w:jc w:val="both"/>
        <w:rPr>
          <w:rFonts w:cs="David" w:hint="cs"/>
          <w:rtl/>
        </w:rPr>
      </w:pPr>
    </w:p>
    <w:p w14:paraId="2844104B" w14:textId="77777777" w:rsidR="00A6582B" w:rsidRPr="00A6582B" w:rsidRDefault="00A6582B" w:rsidP="00A6582B">
      <w:pPr>
        <w:bidi/>
        <w:jc w:val="both"/>
        <w:rPr>
          <w:rFonts w:cs="David" w:hint="cs"/>
          <w:rtl/>
        </w:rPr>
      </w:pPr>
      <w:r w:rsidRPr="00A6582B">
        <w:rPr>
          <w:rFonts w:cs="David" w:hint="cs"/>
          <w:rtl/>
        </w:rPr>
        <w:tab/>
        <w:t xml:space="preserve">חברת הכנסת זוארץ, אני קורא לך לסדר פעם שנייה. </w:t>
      </w:r>
    </w:p>
    <w:p w14:paraId="5631C644" w14:textId="77777777" w:rsidR="00A6582B" w:rsidRPr="00A6582B" w:rsidRDefault="00A6582B" w:rsidP="00A6582B">
      <w:pPr>
        <w:bidi/>
        <w:rPr>
          <w:rFonts w:cs="David" w:hint="cs"/>
          <w:rtl/>
        </w:rPr>
      </w:pPr>
    </w:p>
    <w:p w14:paraId="4E90014F" w14:textId="77777777" w:rsidR="00A6582B" w:rsidRPr="00A6582B" w:rsidRDefault="00A6582B" w:rsidP="00A6582B">
      <w:pPr>
        <w:keepNext/>
        <w:bidi/>
        <w:jc w:val="both"/>
        <w:rPr>
          <w:rFonts w:cs="David" w:hint="cs"/>
          <w:u w:val="single"/>
          <w:rtl/>
        </w:rPr>
      </w:pPr>
      <w:r w:rsidRPr="00A6582B">
        <w:rPr>
          <w:rFonts w:cs="David" w:hint="cs"/>
          <w:u w:val="single"/>
          <w:rtl/>
        </w:rPr>
        <w:t>שלמה מולה:</w:t>
      </w:r>
    </w:p>
    <w:p w14:paraId="058F0F0A" w14:textId="77777777" w:rsidR="00A6582B" w:rsidRPr="00A6582B" w:rsidRDefault="00A6582B" w:rsidP="00A6582B">
      <w:pPr>
        <w:keepNext/>
        <w:bidi/>
        <w:jc w:val="both"/>
        <w:rPr>
          <w:rFonts w:cs="David" w:hint="cs"/>
          <w:u w:val="single"/>
          <w:rtl/>
        </w:rPr>
      </w:pPr>
    </w:p>
    <w:p w14:paraId="5C40B637" w14:textId="77777777" w:rsidR="00A6582B" w:rsidRPr="00A6582B" w:rsidRDefault="00A6582B" w:rsidP="00A6582B">
      <w:pPr>
        <w:keepNext/>
        <w:bidi/>
        <w:jc w:val="both"/>
        <w:rPr>
          <w:rFonts w:cs="David" w:hint="cs"/>
          <w:rtl/>
        </w:rPr>
      </w:pPr>
      <w:r w:rsidRPr="00A6582B">
        <w:rPr>
          <w:rFonts w:cs="David" w:hint="cs"/>
          <w:rtl/>
        </w:rPr>
        <w:tab/>
        <w:t xml:space="preserve"> מה זה הדבר הזה? רק פניה מגיבה?</w:t>
      </w:r>
    </w:p>
    <w:p w14:paraId="399B560A" w14:textId="77777777" w:rsidR="00A6582B" w:rsidRPr="00A6582B" w:rsidRDefault="00A6582B" w:rsidP="00A6582B">
      <w:pPr>
        <w:keepNext/>
        <w:bidi/>
        <w:jc w:val="both"/>
        <w:rPr>
          <w:rFonts w:cs="David" w:hint="cs"/>
          <w:rtl/>
        </w:rPr>
      </w:pPr>
    </w:p>
    <w:p w14:paraId="1740935B"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361B5BE" w14:textId="77777777" w:rsidR="00A6582B" w:rsidRPr="00A6582B" w:rsidRDefault="00A6582B" w:rsidP="00A6582B">
      <w:pPr>
        <w:bidi/>
        <w:jc w:val="both"/>
        <w:rPr>
          <w:rFonts w:cs="David" w:hint="cs"/>
          <w:u w:val="single"/>
          <w:rtl/>
        </w:rPr>
      </w:pPr>
    </w:p>
    <w:p w14:paraId="76860FE3" w14:textId="77777777" w:rsidR="00A6582B" w:rsidRPr="00A6582B" w:rsidRDefault="00A6582B" w:rsidP="00A6582B">
      <w:pPr>
        <w:bidi/>
        <w:jc w:val="both"/>
        <w:rPr>
          <w:rFonts w:cs="David" w:hint="cs"/>
          <w:rtl/>
        </w:rPr>
      </w:pPr>
      <w:r w:rsidRPr="00A6582B">
        <w:rPr>
          <w:rFonts w:cs="David" w:hint="cs"/>
          <w:rtl/>
        </w:rPr>
        <w:tab/>
        <w:t xml:space="preserve"> אתה יודע מה? תיכנס לוועדה ותגן גם אתה על הצבא. </w:t>
      </w:r>
    </w:p>
    <w:p w14:paraId="101C7DD1" w14:textId="77777777" w:rsidR="00A6582B" w:rsidRPr="00A6582B" w:rsidRDefault="00A6582B" w:rsidP="00A6582B">
      <w:pPr>
        <w:bidi/>
        <w:jc w:val="both"/>
        <w:rPr>
          <w:rFonts w:cs="David" w:hint="cs"/>
          <w:rtl/>
        </w:rPr>
      </w:pPr>
    </w:p>
    <w:p w14:paraId="30136244" w14:textId="77777777" w:rsidR="00A6582B" w:rsidRPr="00A6582B" w:rsidRDefault="00A6582B" w:rsidP="00A6582B">
      <w:pPr>
        <w:bidi/>
        <w:jc w:val="both"/>
        <w:rPr>
          <w:rFonts w:cs="David" w:hint="cs"/>
          <w:rtl/>
        </w:rPr>
      </w:pPr>
      <w:r w:rsidRPr="00A6582B">
        <w:rPr>
          <w:rFonts w:cs="David" w:hint="cs"/>
          <w:u w:val="single"/>
          <w:rtl/>
        </w:rPr>
        <w:t>אורית זוארץ:</w:t>
      </w:r>
    </w:p>
    <w:p w14:paraId="72AD8C0A" w14:textId="77777777" w:rsidR="00A6582B" w:rsidRPr="00A6582B" w:rsidRDefault="00A6582B" w:rsidP="00A6582B">
      <w:pPr>
        <w:bidi/>
        <w:jc w:val="both"/>
        <w:rPr>
          <w:rFonts w:cs="David" w:hint="cs"/>
          <w:rtl/>
        </w:rPr>
      </w:pPr>
    </w:p>
    <w:p w14:paraId="06E24476" w14:textId="77777777" w:rsidR="00A6582B" w:rsidRPr="00A6582B" w:rsidRDefault="00A6582B" w:rsidP="00A6582B">
      <w:pPr>
        <w:bidi/>
        <w:jc w:val="both"/>
        <w:rPr>
          <w:rFonts w:cs="David" w:hint="cs"/>
          <w:rtl/>
        </w:rPr>
      </w:pPr>
      <w:r w:rsidRPr="00A6582B">
        <w:rPr>
          <w:rFonts w:cs="David" w:hint="cs"/>
          <w:rtl/>
        </w:rPr>
        <w:tab/>
        <w:t xml:space="preserve">אנחנו סומכים על מערכת הביטחון, על צה"ל, על המוסד ועל השב"כ, ואתם לא. בשביל מה צריך ועדת חקירה? </w:t>
      </w:r>
    </w:p>
    <w:p w14:paraId="31691AD7" w14:textId="77777777" w:rsidR="00A6582B" w:rsidRPr="00A6582B" w:rsidRDefault="00A6582B" w:rsidP="00A6582B">
      <w:pPr>
        <w:bidi/>
        <w:jc w:val="both"/>
        <w:rPr>
          <w:rFonts w:cs="David" w:hint="cs"/>
          <w:rtl/>
        </w:rPr>
      </w:pPr>
    </w:p>
    <w:p w14:paraId="283777E2" w14:textId="77777777" w:rsidR="00A6582B" w:rsidRPr="00A6582B" w:rsidRDefault="00A6582B" w:rsidP="00A6582B">
      <w:pPr>
        <w:bidi/>
        <w:jc w:val="both"/>
        <w:rPr>
          <w:rFonts w:cs="David" w:hint="cs"/>
          <w:rtl/>
        </w:rPr>
      </w:pPr>
      <w:r w:rsidRPr="00A6582B">
        <w:rPr>
          <w:rFonts w:cs="David" w:hint="cs"/>
          <w:u w:val="single"/>
          <w:rtl/>
        </w:rPr>
        <w:t>מיכאל בן-ארי:</w:t>
      </w:r>
    </w:p>
    <w:p w14:paraId="72FEE168" w14:textId="77777777" w:rsidR="00A6582B" w:rsidRPr="00A6582B" w:rsidRDefault="00A6582B" w:rsidP="00A6582B">
      <w:pPr>
        <w:bidi/>
        <w:jc w:val="both"/>
        <w:rPr>
          <w:rFonts w:cs="David" w:hint="cs"/>
          <w:rtl/>
        </w:rPr>
      </w:pPr>
    </w:p>
    <w:p w14:paraId="371A377C" w14:textId="77777777" w:rsidR="00A6582B" w:rsidRPr="00A6582B" w:rsidRDefault="00A6582B" w:rsidP="00A6582B">
      <w:pPr>
        <w:bidi/>
        <w:jc w:val="both"/>
        <w:rPr>
          <w:rFonts w:cs="David" w:hint="cs"/>
          <w:rtl/>
        </w:rPr>
      </w:pPr>
      <w:r w:rsidRPr="00A6582B">
        <w:rPr>
          <w:rFonts w:cs="David" w:hint="cs"/>
          <w:rtl/>
        </w:rPr>
        <w:tab/>
        <w:t xml:space="preserve">הוא מטפל בגלעד שליט, לכי אתו. </w:t>
      </w:r>
    </w:p>
    <w:p w14:paraId="03CF6EAF" w14:textId="77777777" w:rsidR="00A6582B" w:rsidRPr="00A6582B" w:rsidRDefault="00A6582B" w:rsidP="00A6582B">
      <w:pPr>
        <w:bidi/>
        <w:jc w:val="both"/>
        <w:rPr>
          <w:rFonts w:cs="David" w:hint="cs"/>
          <w:rtl/>
        </w:rPr>
      </w:pPr>
    </w:p>
    <w:p w14:paraId="47D5F2DC"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5D2C01B" w14:textId="77777777" w:rsidR="00A6582B" w:rsidRPr="00A6582B" w:rsidRDefault="00A6582B" w:rsidP="00A6582B">
      <w:pPr>
        <w:bidi/>
        <w:jc w:val="both"/>
        <w:rPr>
          <w:rFonts w:cs="David" w:hint="cs"/>
          <w:rtl/>
        </w:rPr>
      </w:pPr>
    </w:p>
    <w:p w14:paraId="3120B203" w14:textId="77777777" w:rsidR="00A6582B" w:rsidRPr="00A6582B" w:rsidRDefault="00A6582B" w:rsidP="00A6582B">
      <w:pPr>
        <w:bidi/>
        <w:jc w:val="both"/>
        <w:rPr>
          <w:rFonts w:cs="David" w:hint="cs"/>
          <w:rtl/>
        </w:rPr>
      </w:pPr>
      <w:r w:rsidRPr="00A6582B">
        <w:rPr>
          <w:rFonts w:cs="David" w:hint="cs"/>
          <w:rtl/>
        </w:rPr>
        <w:tab/>
        <w:t xml:space="preserve"> חבר הכנסת בן-ארי, אני קורא לך לסדר פעם ראשונה. רבותי, זה לא ילך. </w:t>
      </w:r>
    </w:p>
    <w:p w14:paraId="4E59EDA3" w14:textId="77777777" w:rsidR="00A6582B" w:rsidRPr="00A6582B" w:rsidRDefault="00A6582B" w:rsidP="00A6582B">
      <w:pPr>
        <w:bidi/>
        <w:jc w:val="both"/>
        <w:rPr>
          <w:rFonts w:cs="David" w:hint="cs"/>
          <w:rtl/>
        </w:rPr>
      </w:pPr>
    </w:p>
    <w:p w14:paraId="6AFE6A2B"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3D3BD94D" w14:textId="77777777" w:rsidR="00A6582B" w:rsidRPr="00A6582B" w:rsidRDefault="00A6582B" w:rsidP="00A6582B">
      <w:pPr>
        <w:bidi/>
        <w:jc w:val="both"/>
        <w:rPr>
          <w:rFonts w:cs="David" w:hint="cs"/>
          <w:u w:val="single"/>
          <w:rtl/>
        </w:rPr>
      </w:pPr>
    </w:p>
    <w:p w14:paraId="3C0C252E" w14:textId="77777777" w:rsidR="00A6582B" w:rsidRPr="00A6582B" w:rsidRDefault="00A6582B" w:rsidP="00A6582B">
      <w:pPr>
        <w:bidi/>
        <w:jc w:val="both"/>
        <w:rPr>
          <w:rFonts w:cs="David" w:hint="cs"/>
          <w:rtl/>
        </w:rPr>
      </w:pPr>
      <w:r w:rsidRPr="00A6582B">
        <w:rPr>
          <w:rFonts w:cs="David" w:hint="cs"/>
          <w:rtl/>
        </w:rPr>
        <w:tab/>
        <w:t xml:space="preserve"> ממה אתם מפחדים? ממה הפחד?</w:t>
      </w:r>
    </w:p>
    <w:p w14:paraId="38FB371E" w14:textId="77777777" w:rsidR="00A6582B" w:rsidRPr="00A6582B" w:rsidRDefault="00A6582B" w:rsidP="00A6582B">
      <w:pPr>
        <w:bidi/>
        <w:jc w:val="both"/>
        <w:rPr>
          <w:rFonts w:cs="David" w:hint="cs"/>
          <w:rtl/>
        </w:rPr>
      </w:pPr>
    </w:p>
    <w:p w14:paraId="187E58D6" w14:textId="77777777" w:rsidR="00A6582B" w:rsidRPr="00A6582B" w:rsidRDefault="00A6582B" w:rsidP="00A6582B">
      <w:pPr>
        <w:bidi/>
        <w:jc w:val="both"/>
        <w:rPr>
          <w:rFonts w:cs="David" w:hint="cs"/>
          <w:rtl/>
        </w:rPr>
      </w:pPr>
      <w:r w:rsidRPr="00A6582B">
        <w:rPr>
          <w:rFonts w:cs="David" w:hint="cs"/>
          <w:u w:val="single"/>
          <w:rtl/>
        </w:rPr>
        <w:t>נסים זאב:</w:t>
      </w:r>
    </w:p>
    <w:p w14:paraId="4222C28A" w14:textId="77777777" w:rsidR="00A6582B" w:rsidRPr="00A6582B" w:rsidRDefault="00A6582B" w:rsidP="00A6582B">
      <w:pPr>
        <w:bidi/>
        <w:jc w:val="both"/>
        <w:rPr>
          <w:rFonts w:cs="David" w:hint="cs"/>
          <w:rtl/>
        </w:rPr>
      </w:pPr>
    </w:p>
    <w:p w14:paraId="4A8DF5D5" w14:textId="77777777" w:rsidR="00A6582B" w:rsidRPr="00A6582B" w:rsidRDefault="00A6582B" w:rsidP="00A6582B">
      <w:pPr>
        <w:bidi/>
        <w:jc w:val="both"/>
        <w:rPr>
          <w:rFonts w:cs="David" w:hint="cs"/>
          <w:rtl/>
        </w:rPr>
      </w:pPr>
      <w:r w:rsidRPr="00A6582B">
        <w:rPr>
          <w:rFonts w:cs="David" w:hint="cs"/>
          <w:rtl/>
        </w:rPr>
        <w:tab/>
        <w:t xml:space="preserve">אפשר לבקש משתיק קול? אי אפשר לדבר פה. אני חשבתי שמדברים על שמירת השבת, ואומרים לי השב"כ. לא הבנתי מה ההתלהמות הזאת. עכשיו אני רגוע... </w:t>
      </w:r>
    </w:p>
    <w:p w14:paraId="431CD414" w14:textId="77777777" w:rsidR="00A6582B" w:rsidRPr="00A6582B" w:rsidRDefault="00A6582B" w:rsidP="00A6582B">
      <w:pPr>
        <w:bidi/>
        <w:jc w:val="both"/>
        <w:rPr>
          <w:rFonts w:cs="David" w:hint="cs"/>
          <w:rtl/>
        </w:rPr>
      </w:pPr>
    </w:p>
    <w:p w14:paraId="4400EC1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26E0C9D" w14:textId="77777777" w:rsidR="00A6582B" w:rsidRPr="00A6582B" w:rsidRDefault="00A6582B" w:rsidP="00A6582B">
      <w:pPr>
        <w:bidi/>
        <w:jc w:val="both"/>
        <w:rPr>
          <w:rFonts w:cs="David" w:hint="cs"/>
          <w:rtl/>
        </w:rPr>
      </w:pPr>
    </w:p>
    <w:p w14:paraId="02E6D036" w14:textId="77777777" w:rsidR="00A6582B" w:rsidRPr="00A6582B" w:rsidRDefault="00A6582B" w:rsidP="00A6582B">
      <w:pPr>
        <w:bidi/>
        <w:jc w:val="both"/>
        <w:rPr>
          <w:rFonts w:cs="David" w:hint="cs"/>
          <w:rtl/>
        </w:rPr>
      </w:pPr>
      <w:r w:rsidRPr="00A6582B">
        <w:rPr>
          <w:rFonts w:cs="David" w:hint="cs"/>
          <w:rtl/>
        </w:rPr>
        <w:tab/>
        <w:t xml:space="preserve"> חבר הכנסת זאב, אני קורא לך לסדר פעם ראשונה. </w:t>
      </w:r>
    </w:p>
    <w:p w14:paraId="6BCE4DC1" w14:textId="77777777" w:rsidR="00A6582B" w:rsidRPr="00A6582B" w:rsidRDefault="00A6582B" w:rsidP="00A6582B">
      <w:pPr>
        <w:bidi/>
        <w:jc w:val="both"/>
        <w:rPr>
          <w:rFonts w:cs="David" w:hint="cs"/>
          <w:rtl/>
        </w:rPr>
      </w:pPr>
    </w:p>
    <w:p w14:paraId="6489D069"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60D4143" w14:textId="77777777" w:rsidR="00A6582B" w:rsidRPr="00A6582B" w:rsidRDefault="00A6582B" w:rsidP="00A6582B">
      <w:pPr>
        <w:bidi/>
        <w:jc w:val="both"/>
        <w:rPr>
          <w:rFonts w:cs="David" w:hint="cs"/>
          <w:u w:val="single"/>
          <w:rtl/>
        </w:rPr>
      </w:pPr>
    </w:p>
    <w:p w14:paraId="158D5726" w14:textId="77777777" w:rsidR="00A6582B" w:rsidRPr="00A6582B" w:rsidRDefault="00A6582B" w:rsidP="00A6582B">
      <w:pPr>
        <w:bidi/>
        <w:jc w:val="both"/>
        <w:rPr>
          <w:rFonts w:cs="David" w:hint="cs"/>
          <w:rtl/>
        </w:rPr>
      </w:pPr>
      <w:r w:rsidRPr="00A6582B">
        <w:rPr>
          <w:rFonts w:cs="David" w:hint="cs"/>
          <w:rtl/>
        </w:rPr>
        <w:tab/>
        <w:t>צריך ללכת - - -</w:t>
      </w:r>
    </w:p>
    <w:p w14:paraId="6A54FBEF" w14:textId="77777777" w:rsidR="00A6582B" w:rsidRPr="00A6582B" w:rsidRDefault="00A6582B" w:rsidP="00A6582B">
      <w:pPr>
        <w:bidi/>
        <w:jc w:val="both"/>
        <w:rPr>
          <w:rFonts w:cs="David" w:hint="cs"/>
          <w:rtl/>
        </w:rPr>
      </w:pPr>
    </w:p>
    <w:p w14:paraId="5951E354"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58AEFBF" w14:textId="77777777" w:rsidR="00A6582B" w:rsidRPr="00A6582B" w:rsidRDefault="00A6582B" w:rsidP="00A6582B">
      <w:pPr>
        <w:bidi/>
        <w:jc w:val="both"/>
        <w:rPr>
          <w:rFonts w:cs="David" w:hint="cs"/>
          <w:rtl/>
        </w:rPr>
      </w:pPr>
    </w:p>
    <w:p w14:paraId="2E1C513F" w14:textId="77777777" w:rsidR="00A6582B" w:rsidRPr="00A6582B" w:rsidRDefault="00A6582B" w:rsidP="00A6582B">
      <w:pPr>
        <w:bidi/>
        <w:jc w:val="both"/>
        <w:rPr>
          <w:rFonts w:cs="David" w:hint="cs"/>
          <w:rtl/>
        </w:rPr>
      </w:pPr>
      <w:r w:rsidRPr="00A6582B">
        <w:rPr>
          <w:rFonts w:cs="David" w:hint="cs"/>
          <w:rtl/>
        </w:rPr>
        <w:tab/>
        <w:t xml:space="preserve"> חבר הכנסת מולה, במשפט הבא אני מוציא אותך. </w:t>
      </w:r>
    </w:p>
    <w:p w14:paraId="0F65B615" w14:textId="77777777" w:rsidR="00A6582B" w:rsidRPr="00A6582B" w:rsidRDefault="00A6582B" w:rsidP="00A6582B">
      <w:pPr>
        <w:bidi/>
        <w:jc w:val="both"/>
        <w:rPr>
          <w:rFonts w:cs="David" w:hint="cs"/>
          <w:rtl/>
        </w:rPr>
      </w:pPr>
    </w:p>
    <w:p w14:paraId="4C06EF16" w14:textId="77777777" w:rsidR="00A6582B" w:rsidRPr="00A6582B" w:rsidRDefault="00A6582B" w:rsidP="00A6582B">
      <w:pPr>
        <w:bidi/>
        <w:jc w:val="both"/>
        <w:rPr>
          <w:rFonts w:cs="David" w:hint="cs"/>
          <w:rtl/>
        </w:rPr>
      </w:pPr>
      <w:r w:rsidRPr="00A6582B">
        <w:rPr>
          <w:rFonts w:cs="David" w:hint="cs"/>
          <w:u w:val="single"/>
          <w:rtl/>
        </w:rPr>
        <w:t>אילן גילאון:</w:t>
      </w:r>
    </w:p>
    <w:p w14:paraId="410F0652" w14:textId="77777777" w:rsidR="00A6582B" w:rsidRPr="00A6582B" w:rsidRDefault="00A6582B" w:rsidP="00A6582B">
      <w:pPr>
        <w:bidi/>
        <w:jc w:val="both"/>
        <w:rPr>
          <w:rFonts w:cs="David" w:hint="cs"/>
          <w:rtl/>
        </w:rPr>
      </w:pPr>
    </w:p>
    <w:p w14:paraId="78723DC5" w14:textId="77777777" w:rsidR="00A6582B" w:rsidRPr="00A6582B" w:rsidRDefault="00A6582B" w:rsidP="00A6582B">
      <w:pPr>
        <w:bidi/>
        <w:jc w:val="both"/>
        <w:rPr>
          <w:rFonts w:cs="David" w:hint="cs"/>
          <w:rtl/>
        </w:rPr>
      </w:pPr>
      <w:r w:rsidRPr="00A6582B">
        <w:rPr>
          <w:rFonts w:cs="David" w:hint="cs"/>
          <w:rtl/>
        </w:rPr>
        <w:tab/>
        <w:t xml:space="preserve">הצעה לסדר. </w:t>
      </w:r>
    </w:p>
    <w:p w14:paraId="51B8A16E" w14:textId="77777777" w:rsidR="00A6582B" w:rsidRPr="00A6582B" w:rsidRDefault="00A6582B" w:rsidP="00A6582B">
      <w:pPr>
        <w:bidi/>
        <w:jc w:val="both"/>
        <w:rPr>
          <w:rFonts w:cs="David" w:hint="cs"/>
          <w:rtl/>
        </w:rPr>
      </w:pPr>
    </w:p>
    <w:p w14:paraId="3315E456"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9E575E1" w14:textId="77777777" w:rsidR="00A6582B" w:rsidRPr="00A6582B" w:rsidRDefault="00A6582B" w:rsidP="00A6582B">
      <w:pPr>
        <w:bidi/>
        <w:jc w:val="both"/>
        <w:rPr>
          <w:rFonts w:cs="David" w:hint="cs"/>
          <w:rtl/>
        </w:rPr>
      </w:pPr>
    </w:p>
    <w:p w14:paraId="22E83340" w14:textId="77777777" w:rsidR="00A6582B" w:rsidRPr="00A6582B" w:rsidRDefault="00A6582B" w:rsidP="00A6582B">
      <w:pPr>
        <w:bidi/>
        <w:jc w:val="both"/>
        <w:rPr>
          <w:rFonts w:cs="David" w:hint="cs"/>
          <w:rtl/>
        </w:rPr>
      </w:pPr>
      <w:r w:rsidRPr="00A6582B">
        <w:rPr>
          <w:rFonts w:cs="David" w:hint="cs"/>
          <w:rtl/>
        </w:rPr>
        <w:tab/>
        <w:t xml:space="preserve"> אין הצעה לסדר עכשיו. חברת הכנסת קירשנבאום, בבקשה. רבותי, תאפשרו לחברת הכנסת קירשנבאום לסיים. </w:t>
      </w:r>
    </w:p>
    <w:p w14:paraId="4102D10D" w14:textId="77777777" w:rsidR="00A6582B" w:rsidRPr="00A6582B" w:rsidRDefault="00A6582B" w:rsidP="00A6582B">
      <w:pPr>
        <w:bidi/>
        <w:jc w:val="both"/>
        <w:rPr>
          <w:rFonts w:cs="David" w:hint="cs"/>
          <w:rtl/>
        </w:rPr>
      </w:pPr>
    </w:p>
    <w:p w14:paraId="241ABF68" w14:textId="77777777" w:rsidR="00A6582B" w:rsidRPr="00A6582B" w:rsidRDefault="00A6582B" w:rsidP="00A6582B">
      <w:pPr>
        <w:bidi/>
        <w:jc w:val="both"/>
        <w:rPr>
          <w:rFonts w:cs="David" w:hint="cs"/>
          <w:rtl/>
        </w:rPr>
      </w:pPr>
      <w:r w:rsidRPr="00A6582B">
        <w:rPr>
          <w:rFonts w:cs="David" w:hint="cs"/>
          <w:u w:val="single"/>
          <w:rtl/>
        </w:rPr>
        <w:t>אילן גילאון:</w:t>
      </w:r>
    </w:p>
    <w:p w14:paraId="312DD0E6" w14:textId="77777777" w:rsidR="00A6582B" w:rsidRPr="00A6582B" w:rsidRDefault="00A6582B" w:rsidP="00A6582B">
      <w:pPr>
        <w:bidi/>
        <w:jc w:val="both"/>
        <w:rPr>
          <w:rFonts w:cs="David" w:hint="cs"/>
          <w:rtl/>
        </w:rPr>
      </w:pPr>
    </w:p>
    <w:p w14:paraId="45B3D268" w14:textId="77777777" w:rsidR="00A6582B" w:rsidRPr="00A6582B" w:rsidRDefault="00A6582B" w:rsidP="00A6582B">
      <w:pPr>
        <w:bidi/>
        <w:jc w:val="both"/>
        <w:rPr>
          <w:rFonts w:cs="David" w:hint="cs"/>
          <w:rtl/>
        </w:rPr>
      </w:pPr>
      <w:r w:rsidRPr="00A6582B">
        <w:rPr>
          <w:rFonts w:cs="David" w:hint="cs"/>
          <w:rtl/>
        </w:rPr>
        <w:tab/>
        <w:t xml:space="preserve">אני לא מצליח לשמוע דבר. </w:t>
      </w:r>
    </w:p>
    <w:p w14:paraId="1E9BCB3B" w14:textId="77777777" w:rsidR="00A6582B" w:rsidRPr="00A6582B" w:rsidRDefault="00A6582B" w:rsidP="00A6582B">
      <w:pPr>
        <w:bidi/>
        <w:jc w:val="both"/>
        <w:rPr>
          <w:rFonts w:cs="David" w:hint="cs"/>
          <w:rtl/>
        </w:rPr>
      </w:pPr>
    </w:p>
    <w:p w14:paraId="59D05C0A"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2967E205" w14:textId="77777777" w:rsidR="00A6582B" w:rsidRPr="00A6582B" w:rsidRDefault="00A6582B" w:rsidP="00A6582B">
      <w:pPr>
        <w:keepNext/>
        <w:bidi/>
        <w:jc w:val="both"/>
        <w:rPr>
          <w:rFonts w:cs="David" w:hint="cs"/>
          <w:u w:val="single"/>
          <w:rtl/>
        </w:rPr>
      </w:pPr>
    </w:p>
    <w:p w14:paraId="1156B35C" w14:textId="77777777" w:rsidR="00A6582B" w:rsidRPr="00A6582B" w:rsidRDefault="00A6582B" w:rsidP="00A6582B">
      <w:pPr>
        <w:keepNext/>
        <w:bidi/>
        <w:jc w:val="both"/>
        <w:rPr>
          <w:rFonts w:cs="David" w:hint="cs"/>
          <w:rtl/>
        </w:rPr>
      </w:pPr>
      <w:r w:rsidRPr="00A6582B">
        <w:rPr>
          <w:rFonts w:cs="David" w:hint="cs"/>
          <w:rtl/>
        </w:rPr>
        <w:tab/>
        <w:t xml:space="preserve"> אני כן מתכוונת, ואני חוזרת שוב על אותן רשויות שאני מתכוונת לזמן לוועדה, כמו רשות הביטחון, הצבא, אנשי שירות, רשות המסים ורשם העמותות, וזה כדי לבדוק את הנהלים ואת הכללים וכדי להיעזר בהם בבדיקה. אני לא הולכת להחליף אותם. </w:t>
      </w:r>
    </w:p>
    <w:p w14:paraId="462B8638" w14:textId="77777777" w:rsidR="00A6582B" w:rsidRPr="00A6582B" w:rsidRDefault="00A6582B" w:rsidP="00A6582B">
      <w:pPr>
        <w:bidi/>
        <w:jc w:val="both"/>
        <w:rPr>
          <w:rFonts w:cs="David" w:hint="cs"/>
          <w:rtl/>
        </w:rPr>
      </w:pPr>
    </w:p>
    <w:p w14:paraId="0EC8FC39" w14:textId="77777777" w:rsidR="00A6582B" w:rsidRPr="00A6582B" w:rsidRDefault="00A6582B" w:rsidP="00A6582B">
      <w:pPr>
        <w:bidi/>
        <w:jc w:val="both"/>
        <w:rPr>
          <w:rFonts w:cs="David" w:hint="cs"/>
          <w:rtl/>
        </w:rPr>
      </w:pPr>
      <w:r w:rsidRPr="00A6582B">
        <w:rPr>
          <w:rFonts w:cs="David" w:hint="cs"/>
          <w:rtl/>
        </w:rPr>
        <w:tab/>
        <w:t xml:space="preserve">אני חושבת שאם יש ארגונים או גופים שמתעסקים בביקורת פנימית של מדינת ישראל וממומנים בכסף זר, זאת בעיה מאוד קשה. אני רוצה לשמוע איך הביקורת הזאת נעשית על ידי הרשויות האלה. אני רוצה להשיג את הדוח ולהגיש אותו גם לכנסת וגם לממשלה, כי יכול להיות שהדוח הזה יכלול מספר הצעות לחקיקה, ויכול להיות שהדוח הזה יכלול גם מספר הצעות לפעילות של אותם גורמים שהשתתפו בדיונים בוועדה. כל זה יוגש לכנסת ולשיקול דעתה. </w:t>
      </w:r>
    </w:p>
    <w:p w14:paraId="4F80BD12" w14:textId="77777777" w:rsidR="00A6582B" w:rsidRPr="00A6582B" w:rsidRDefault="00A6582B" w:rsidP="00A6582B">
      <w:pPr>
        <w:bidi/>
        <w:jc w:val="both"/>
        <w:rPr>
          <w:rFonts w:cs="David" w:hint="cs"/>
          <w:rtl/>
        </w:rPr>
      </w:pPr>
    </w:p>
    <w:p w14:paraId="18E23561" w14:textId="77777777" w:rsidR="00A6582B" w:rsidRPr="00A6582B" w:rsidRDefault="00A6582B" w:rsidP="00A6582B">
      <w:pPr>
        <w:bidi/>
        <w:ind w:firstLine="720"/>
        <w:jc w:val="both"/>
        <w:rPr>
          <w:rFonts w:cs="David" w:hint="cs"/>
          <w:rtl/>
        </w:rPr>
      </w:pPr>
      <w:r w:rsidRPr="00A6582B">
        <w:rPr>
          <w:rFonts w:cs="David" w:hint="cs"/>
          <w:rtl/>
        </w:rPr>
        <w:t xml:space="preserve">שוב אני חוזרת ואומרת ופונה אליכם. </w:t>
      </w:r>
    </w:p>
    <w:p w14:paraId="39269BE9" w14:textId="77777777" w:rsidR="00A6582B" w:rsidRPr="00A6582B" w:rsidRDefault="00A6582B" w:rsidP="00A6582B">
      <w:pPr>
        <w:bidi/>
        <w:ind w:firstLine="720"/>
        <w:jc w:val="both"/>
        <w:rPr>
          <w:rFonts w:cs="David" w:hint="cs"/>
          <w:rtl/>
        </w:rPr>
      </w:pPr>
    </w:p>
    <w:p w14:paraId="19381309" w14:textId="77777777" w:rsidR="00A6582B" w:rsidRPr="00A6582B" w:rsidRDefault="00A6582B" w:rsidP="00A6582B">
      <w:pPr>
        <w:bidi/>
        <w:jc w:val="both"/>
        <w:rPr>
          <w:rFonts w:cs="David" w:hint="cs"/>
          <w:rtl/>
        </w:rPr>
      </w:pPr>
      <w:r w:rsidRPr="00A6582B">
        <w:rPr>
          <w:rFonts w:cs="David" w:hint="cs"/>
          <w:u w:val="single"/>
          <w:rtl/>
        </w:rPr>
        <w:t>ניצן הורוביץ:</w:t>
      </w:r>
    </w:p>
    <w:p w14:paraId="173F0E7F" w14:textId="77777777" w:rsidR="00A6582B" w:rsidRPr="00A6582B" w:rsidRDefault="00A6582B" w:rsidP="00A6582B">
      <w:pPr>
        <w:bidi/>
        <w:jc w:val="both"/>
        <w:rPr>
          <w:rFonts w:cs="David" w:hint="cs"/>
          <w:rtl/>
        </w:rPr>
      </w:pPr>
    </w:p>
    <w:p w14:paraId="691BE9E3" w14:textId="77777777" w:rsidR="00A6582B" w:rsidRPr="00A6582B" w:rsidRDefault="00A6582B" w:rsidP="00A6582B">
      <w:pPr>
        <w:bidi/>
        <w:jc w:val="both"/>
        <w:rPr>
          <w:rFonts w:cs="David" w:hint="cs"/>
          <w:rtl/>
        </w:rPr>
      </w:pPr>
      <w:r w:rsidRPr="00A6582B">
        <w:rPr>
          <w:rFonts w:cs="David" w:hint="cs"/>
          <w:rtl/>
        </w:rPr>
        <w:tab/>
        <w:t>את תבדקי גם ארגוני ימין שפוגעים? את תבדקי ארגונים שמטיפים לסירוב פקודה?</w:t>
      </w:r>
    </w:p>
    <w:p w14:paraId="6EE89BCE" w14:textId="77777777" w:rsidR="00A6582B" w:rsidRPr="00A6582B" w:rsidRDefault="00A6582B" w:rsidP="00A6582B">
      <w:pPr>
        <w:bidi/>
        <w:jc w:val="both"/>
        <w:rPr>
          <w:rFonts w:cs="David" w:hint="cs"/>
          <w:rtl/>
        </w:rPr>
      </w:pPr>
    </w:p>
    <w:p w14:paraId="6CAE0EB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C777D6F" w14:textId="77777777" w:rsidR="00A6582B" w:rsidRPr="00A6582B" w:rsidRDefault="00A6582B" w:rsidP="00A6582B">
      <w:pPr>
        <w:bidi/>
        <w:jc w:val="both"/>
        <w:rPr>
          <w:rFonts w:cs="David" w:hint="cs"/>
          <w:rtl/>
        </w:rPr>
      </w:pPr>
    </w:p>
    <w:p w14:paraId="3F140E60" w14:textId="77777777" w:rsidR="00A6582B" w:rsidRPr="00A6582B" w:rsidRDefault="00A6582B" w:rsidP="00A6582B">
      <w:pPr>
        <w:bidi/>
        <w:jc w:val="both"/>
        <w:rPr>
          <w:rFonts w:cs="David" w:hint="cs"/>
          <w:rtl/>
        </w:rPr>
      </w:pPr>
      <w:r w:rsidRPr="00A6582B">
        <w:rPr>
          <w:rFonts w:cs="David" w:hint="cs"/>
          <w:rtl/>
        </w:rPr>
        <w:tab/>
        <w:t xml:space="preserve"> מספיק כבר, חבר הכנסת הורוביץ. </w:t>
      </w:r>
    </w:p>
    <w:p w14:paraId="7F7846DF" w14:textId="77777777" w:rsidR="00A6582B" w:rsidRPr="00A6582B" w:rsidRDefault="00A6582B" w:rsidP="00A6582B">
      <w:pPr>
        <w:bidi/>
        <w:jc w:val="both"/>
        <w:rPr>
          <w:rFonts w:cs="David" w:hint="cs"/>
          <w:rtl/>
        </w:rPr>
      </w:pPr>
    </w:p>
    <w:p w14:paraId="4443DC96" w14:textId="77777777" w:rsidR="00A6582B" w:rsidRPr="00A6582B" w:rsidRDefault="00A6582B" w:rsidP="00A6582B">
      <w:pPr>
        <w:bidi/>
        <w:jc w:val="both"/>
        <w:rPr>
          <w:rFonts w:cs="David" w:hint="cs"/>
          <w:rtl/>
        </w:rPr>
      </w:pPr>
      <w:r w:rsidRPr="00A6582B">
        <w:rPr>
          <w:rFonts w:cs="David" w:hint="cs"/>
          <w:u w:val="single"/>
          <w:rtl/>
        </w:rPr>
        <w:t>ניצן הורוביץ:</w:t>
      </w:r>
    </w:p>
    <w:p w14:paraId="7A723ED4" w14:textId="77777777" w:rsidR="00A6582B" w:rsidRPr="00A6582B" w:rsidRDefault="00A6582B" w:rsidP="00A6582B">
      <w:pPr>
        <w:bidi/>
        <w:jc w:val="both"/>
        <w:rPr>
          <w:rFonts w:cs="David" w:hint="cs"/>
          <w:rtl/>
        </w:rPr>
      </w:pPr>
    </w:p>
    <w:p w14:paraId="0BE15124" w14:textId="77777777" w:rsidR="00A6582B" w:rsidRPr="00A6582B" w:rsidRDefault="00A6582B" w:rsidP="00A6582B">
      <w:pPr>
        <w:bidi/>
        <w:jc w:val="both"/>
        <w:rPr>
          <w:rFonts w:cs="David" w:hint="cs"/>
          <w:rtl/>
        </w:rPr>
      </w:pPr>
      <w:r w:rsidRPr="00A6582B">
        <w:rPr>
          <w:rFonts w:cs="David" w:hint="cs"/>
          <w:rtl/>
        </w:rPr>
        <w:tab/>
        <w:t xml:space="preserve">את תבדקי את ההשתלטות בצה"ל, שהממשלה שלך נתנה לה אוקיי? את זה לא תבדקי. את אלה שפוגעים בצה"ל את לא תבדקי. </w:t>
      </w:r>
    </w:p>
    <w:p w14:paraId="5DF28AF2" w14:textId="77777777" w:rsidR="00A6582B" w:rsidRPr="00A6582B" w:rsidRDefault="00A6582B" w:rsidP="00A6582B">
      <w:pPr>
        <w:bidi/>
        <w:jc w:val="both"/>
        <w:rPr>
          <w:rFonts w:cs="David" w:hint="cs"/>
          <w:rtl/>
        </w:rPr>
      </w:pPr>
    </w:p>
    <w:p w14:paraId="3CC960F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499077F" w14:textId="77777777" w:rsidR="00A6582B" w:rsidRPr="00A6582B" w:rsidRDefault="00A6582B" w:rsidP="00A6582B">
      <w:pPr>
        <w:bidi/>
        <w:jc w:val="both"/>
        <w:rPr>
          <w:rFonts w:cs="David" w:hint="cs"/>
          <w:rtl/>
        </w:rPr>
      </w:pPr>
    </w:p>
    <w:p w14:paraId="4DC155F9" w14:textId="77777777" w:rsidR="00A6582B" w:rsidRPr="00A6582B" w:rsidRDefault="00A6582B" w:rsidP="00A6582B">
      <w:pPr>
        <w:bidi/>
        <w:jc w:val="both"/>
        <w:rPr>
          <w:rFonts w:cs="David" w:hint="cs"/>
          <w:rtl/>
        </w:rPr>
      </w:pPr>
      <w:r w:rsidRPr="00A6582B">
        <w:rPr>
          <w:rFonts w:cs="David" w:hint="cs"/>
          <w:rtl/>
        </w:rPr>
        <w:tab/>
        <w:t xml:space="preserve"> אני קורא לך לסדר פעם ראשונה. </w:t>
      </w:r>
    </w:p>
    <w:p w14:paraId="0D0C0C33" w14:textId="77777777" w:rsidR="00A6582B" w:rsidRPr="00A6582B" w:rsidRDefault="00A6582B" w:rsidP="00A6582B">
      <w:pPr>
        <w:bidi/>
        <w:jc w:val="both"/>
        <w:rPr>
          <w:rFonts w:cs="David" w:hint="cs"/>
          <w:rtl/>
        </w:rPr>
      </w:pPr>
    </w:p>
    <w:p w14:paraId="223CB2BB" w14:textId="77777777" w:rsidR="00A6582B" w:rsidRPr="00A6582B" w:rsidRDefault="00A6582B" w:rsidP="00A6582B">
      <w:pPr>
        <w:bidi/>
        <w:jc w:val="both"/>
        <w:rPr>
          <w:rFonts w:cs="David" w:hint="cs"/>
          <w:rtl/>
        </w:rPr>
      </w:pPr>
      <w:r w:rsidRPr="00A6582B">
        <w:rPr>
          <w:rFonts w:cs="David" w:hint="cs"/>
          <w:u w:val="single"/>
          <w:rtl/>
        </w:rPr>
        <w:t>ניצן הורוביץ:</w:t>
      </w:r>
    </w:p>
    <w:p w14:paraId="0DA17E3D" w14:textId="77777777" w:rsidR="00A6582B" w:rsidRPr="00A6582B" w:rsidRDefault="00A6582B" w:rsidP="00A6582B">
      <w:pPr>
        <w:bidi/>
        <w:jc w:val="both"/>
        <w:rPr>
          <w:rFonts w:cs="David" w:hint="cs"/>
          <w:rtl/>
        </w:rPr>
      </w:pPr>
    </w:p>
    <w:p w14:paraId="07749686" w14:textId="77777777" w:rsidR="00A6582B" w:rsidRPr="00A6582B" w:rsidRDefault="00A6582B" w:rsidP="00A6582B">
      <w:pPr>
        <w:bidi/>
        <w:jc w:val="both"/>
        <w:rPr>
          <w:rFonts w:cs="David" w:hint="cs"/>
          <w:rtl/>
        </w:rPr>
      </w:pPr>
      <w:r w:rsidRPr="00A6582B">
        <w:rPr>
          <w:rFonts w:cs="David" w:hint="cs"/>
          <w:rtl/>
        </w:rPr>
        <w:tab/>
        <w:t xml:space="preserve">מפניכם צריך להגן, מפניכם. אתם הסכנה, אתם הסכנה לדמוקרטיה במדינה. </w:t>
      </w:r>
    </w:p>
    <w:p w14:paraId="1EBF342D" w14:textId="77777777" w:rsidR="00A6582B" w:rsidRPr="00A6582B" w:rsidRDefault="00A6582B" w:rsidP="00A6582B">
      <w:pPr>
        <w:bidi/>
        <w:jc w:val="both"/>
        <w:rPr>
          <w:rFonts w:cs="David" w:hint="cs"/>
          <w:rtl/>
        </w:rPr>
      </w:pPr>
    </w:p>
    <w:p w14:paraId="28415D3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EA2E485" w14:textId="77777777" w:rsidR="00A6582B" w:rsidRPr="00A6582B" w:rsidRDefault="00A6582B" w:rsidP="00A6582B">
      <w:pPr>
        <w:bidi/>
        <w:jc w:val="both"/>
        <w:rPr>
          <w:rFonts w:cs="David" w:hint="cs"/>
          <w:rtl/>
        </w:rPr>
      </w:pPr>
    </w:p>
    <w:p w14:paraId="7A25A9B7" w14:textId="77777777" w:rsidR="00A6582B" w:rsidRPr="00A6582B" w:rsidRDefault="00A6582B" w:rsidP="00A6582B">
      <w:pPr>
        <w:bidi/>
        <w:jc w:val="both"/>
        <w:rPr>
          <w:rFonts w:cs="David" w:hint="cs"/>
          <w:rtl/>
        </w:rPr>
      </w:pPr>
      <w:r w:rsidRPr="00A6582B">
        <w:rPr>
          <w:rFonts w:cs="David" w:hint="cs"/>
          <w:rtl/>
        </w:rPr>
        <w:tab/>
        <w:t xml:space="preserve"> מספיק כבר, מספיק. מספיק עם סתימת הפיות הזאת, תן לה לדבר. מספיק. </w:t>
      </w:r>
    </w:p>
    <w:p w14:paraId="11ECC4CC" w14:textId="77777777" w:rsidR="00A6582B" w:rsidRPr="00A6582B" w:rsidRDefault="00A6582B" w:rsidP="00A6582B">
      <w:pPr>
        <w:bidi/>
        <w:jc w:val="both"/>
        <w:rPr>
          <w:rFonts w:cs="David" w:hint="cs"/>
          <w:rtl/>
        </w:rPr>
      </w:pPr>
    </w:p>
    <w:p w14:paraId="43468E91"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4D81CF5" w14:textId="77777777" w:rsidR="00A6582B" w:rsidRPr="00A6582B" w:rsidRDefault="00A6582B" w:rsidP="00A6582B">
      <w:pPr>
        <w:bidi/>
        <w:jc w:val="both"/>
        <w:rPr>
          <w:rFonts w:cs="David" w:hint="cs"/>
          <w:u w:val="single"/>
          <w:rtl/>
        </w:rPr>
      </w:pPr>
    </w:p>
    <w:p w14:paraId="71DB9308" w14:textId="77777777" w:rsidR="00A6582B" w:rsidRPr="00A6582B" w:rsidRDefault="00A6582B" w:rsidP="00A6582B">
      <w:pPr>
        <w:bidi/>
        <w:jc w:val="both"/>
        <w:rPr>
          <w:rFonts w:cs="David" w:hint="cs"/>
          <w:rtl/>
        </w:rPr>
      </w:pPr>
      <w:r w:rsidRPr="00A6582B">
        <w:rPr>
          <w:rFonts w:cs="David" w:hint="cs"/>
          <w:rtl/>
        </w:rPr>
        <w:tab/>
        <w:t xml:space="preserve"> זאת היתה בדיחה גרועה. </w:t>
      </w:r>
    </w:p>
    <w:p w14:paraId="0FA4844F" w14:textId="77777777" w:rsidR="00A6582B" w:rsidRPr="00A6582B" w:rsidRDefault="00A6582B" w:rsidP="00A6582B">
      <w:pPr>
        <w:bidi/>
        <w:jc w:val="both"/>
        <w:rPr>
          <w:rFonts w:cs="David" w:hint="cs"/>
          <w:rtl/>
        </w:rPr>
      </w:pPr>
    </w:p>
    <w:p w14:paraId="35747B7A"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0B1DAAD" w14:textId="77777777" w:rsidR="00A6582B" w:rsidRPr="00A6582B" w:rsidRDefault="00A6582B" w:rsidP="00A6582B">
      <w:pPr>
        <w:bidi/>
        <w:jc w:val="both"/>
        <w:rPr>
          <w:rFonts w:cs="David" w:hint="cs"/>
          <w:u w:val="single"/>
          <w:rtl/>
        </w:rPr>
      </w:pPr>
    </w:p>
    <w:p w14:paraId="521EF324" w14:textId="77777777" w:rsidR="00A6582B" w:rsidRPr="00A6582B" w:rsidRDefault="00A6582B" w:rsidP="00A6582B">
      <w:pPr>
        <w:bidi/>
        <w:jc w:val="both"/>
        <w:rPr>
          <w:rFonts w:cs="David" w:hint="cs"/>
          <w:rtl/>
        </w:rPr>
      </w:pPr>
      <w:r w:rsidRPr="00A6582B">
        <w:rPr>
          <w:rFonts w:cs="David" w:hint="cs"/>
          <w:rtl/>
        </w:rPr>
        <w:tab/>
        <w:t xml:space="preserve">הרי אמרתי מההתחלה, שאני לא מתייחסת לארגונים כארגוני שמאל וימין. אני מתייחסת לארגונים, שמגישים תביעות נגד בכירי צה"ל וחיילים בחוץ לארץ. אני מתייחסת לארגונים שקוראים לסרבנות בצה"ל, וזה לא משנה לי מאיזה צד של המפה הפוליטית הם נמצאים. אם אתה רוצה לבדוק שאכן זה נעשה, תיכנס לוועדה, כמו שאמרתי, ואל תסגרו בפניכם את הדלת. בעצם העובדה שאתם היום קובעים שאתם לא נכנסים, אתם בעצם החלטתם, שפטתם והוצאתם לנו פסק דין. </w:t>
      </w:r>
    </w:p>
    <w:p w14:paraId="0862932F" w14:textId="77777777" w:rsidR="00A6582B" w:rsidRPr="00A6582B" w:rsidRDefault="00A6582B" w:rsidP="00A6582B">
      <w:pPr>
        <w:bidi/>
        <w:jc w:val="both"/>
        <w:rPr>
          <w:rFonts w:cs="David" w:hint="cs"/>
          <w:rtl/>
        </w:rPr>
      </w:pPr>
    </w:p>
    <w:p w14:paraId="48B52327"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8126808" w14:textId="77777777" w:rsidR="00A6582B" w:rsidRPr="00A6582B" w:rsidRDefault="00A6582B" w:rsidP="00A6582B">
      <w:pPr>
        <w:bidi/>
        <w:jc w:val="both"/>
        <w:rPr>
          <w:rFonts w:cs="David" w:hint="cs"/>
          <w:u w:val="single"/>
          <w:rtl/>
        </w:rPr>
      </w:pPr>
    </w:p>
    <w:p w14:paraId="252DE515" w14:textId="77777777" w:rsidR="00A6582B" w:rsidRPr="00A6582B" w:rsidRDefault="00A6582B" w:rsidP="00A6582B">
      <w:pPr>
        <w:bidi/>
        <w:ind w:left="720"/>
        <w:jc w:val="both"/>
        <w:rPr>
          <w:rFonts w:cs="David" w:hint="cs"/>
          <w:rtl/>
        </w:rPr>
      </w:pPr>
      <w:r w:rsidRPr="00A6582B">
        <w:rPr>
          <w:rFonts w:cs="David" w:hint="cs"/>
          <w:rtl/>
        </w:rPr>
        <w:t>- - -</w:t>
      </w:r>
    </w:p>
    <w:p w14:paraId="6CBA18DD" w14:textId="77777777" w:rsidR="00A6582B" w:rsidRPr="00A6582B" w:rsidRDefault="00A6582B" w:rsidP="00A6582B">
      <w:pPr>
        <w:bidi/>
        <w:ind w:left="720"/>
        <w:jc w:val="both"/>
        <w:rPr>
          <w:rFonts w:cs="David" w:hint="cs"/>
          <w:rtl/>
        </w:rPr>
      </w:pPr>
    </w:p>
    <w:p w14:paraId="3A58C601" w14:textId="77777777" w:rsidR="00A6582B" w:rsidRPr="00A6582B" w:rsidRDefault="00A6582B" w:rsidP="00A6582B">
      <w:pPr>
        <w:keepNext/>
        <w:bidi/>
        <w:jc w:val="both"/>
        <w:rPr>
          <w:rFonts w:cs="David" w:hint="cs"/>
          <w:rtl/>
        </w:rPr>
      </w:pPr>
      <w:r w:rsidRPr="00A6582B">
        <w:rPr>
          <w:rFonts w:cs="David" w:hint="cs"/>
          <w:u w:val="single"/>
          <w:rtl/>
        </w:rPr>
        <w:t>היו"ר יריב לוין:</w:t>
      </w:r>
    </w:p>
    <w:p w14:paraId="7AB0E79B" w14:textId="77777777" w:rsidR="00A6582B" w:rsidRPr="00A6582B" w:rsidRDefault="00A6582B" w:rsidP="00A6582B">
      <w:pPr>
        <w:keepNext/>
        <w:bidi/>
        <w:jc w:val="both"/>
        <w:rPr>
          <w:rFonts w:cs="David" w:hint="cs"/>
          <w:rtl/>
        </w:rPr>
      </w:pPr>
    </w:p>
    <w:p w14:paraId="6FB21DF1" w14:textId="77777777" w:rsidR="00A6582B" w:rsidRPr="00A6582B" w:rsidRDefault="00A6582B" w:rsidP="00A6582B">
      <w:pPr>
        <w:keepNext/>
        <w:bidi/>
        <w:jc w:val="both"/>
        <w:rPr>
          <w:rFonts w:cs="David" w:hint="cs"/>
          <w:rtl/>
        </w:rPr>
      </w:pPr>
      <w:r w:rsidRPr="00A6582B">
        <w:rPr>
          <w:rFonts w:cs="David" w:hint="cs"/>
          <w:rtl/>
        </w:rPr>
        <w:t>- - -</w:t>
      </w:r>
      <w:r w:rsidRPr="00A6582B">
        <w:rPr>
          <w:rFonts w:cs="David" w:hint="cs"/>
          <w:rtl/>
        </w:rPr>
        <w:tab/>
      </w:r>
    </w:p>
    <w:p w14:paraId="1F33917A" w14:textId="77777777" w:rsidR="00A6582B" w:rsidRPr="00A6582B" w:rsidRDefault="00A6582B" w:rsidP="00A6582B">
      <w:pPr>
        <w:keepNext/>
        <w:bidi/>
        <w:jc w:val="both"/>
        <w:rPr>
          <w:rFonts w:cs="David" w:hint="cs"/>
          <w:rtl/>
        </w:rPr>
      </w:pPr>
    </w:p>
    <w:p w14:paraId="1860B09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0635E55" w14:textId="77777777" w:rsidR="00A6582B" w:rsidRPr="00A6582B" w:rsidRDefault="00A6582B" w:rsidP="00A6582B">
      <w:pPr>
        <w:bidi/>
        <w:jc w:val="both"/>
        <w:rPr>
          <w:rFonts w:cs="David" w:hint="cs"/>
          <w:u w:val="single"/>
          <w:rtl/>
        </w:rPr>
      </w:pPr>
    </w:p>
    <w:p w14:paraId="0F26B5AE" w14:textId="77777777" w:rsidR="00A6582B" w:rsidRPr="00A6582B" w:rsidRDefault="00A6582B" w:rsidP="00A6582B">
      <w:pPr>
        <w:bidi/>
        <w:jc w:val="both"/>
        <w:rPr>
          <w:rFonts w:cs="David" w:hint="cs"/>
          <w:rtl/>
        </w:rPr>
      </w:pPr>
      <w:r w:rsidRPr="00A6582B">
        <w:rPr>
          <w:rFonts w:cs="David" w:hint="cs"/>
          <w:rtl/>
        </w:rPr>
        <w:tab/>
        <w:t xml:space="preserve"> אל תתערב עכשיו, אתה כבר מתערב בפעם השלישית, ואני לא הפרעתי פעם אחת. </w:t>
      </w:r>
    </w:p>
    <w:p w14:paraId="5B147CAC" w14:textId="77777777" w:rsidR="00A6582B" w:rsidRPr="00A6582B" w:rsidRDefault="00A6582B" w:rsidP="00A6582B">
      <w:pPr>
        <w:bidi/>
        <w:jc w:val="both"/>
        <w:rPr>
          <w:rFonts w:cs="David" w:hint="cs"/>
          <w:rtl/>
        </w:rPr>
      </w:pPr>
    </w:p>
    <w:p w14:paraId="3BFFAF9F" w14:textId="77777777" w:rsidR="00A6582B" w:rsidRPr="00A6582B" w:rsidRDefault="00A6582B" w:rsidP="00A6582B">
      <w:pPr>
        <w:bidi/>
        <w:jc w:val="both"/>
        <w:rPr>
          <w:rFonts w:cs="David" w:hint="cs"/>
          <w:rtl/>
        </w:rPr>
      </w:pPr>
      <w:r w:rsidRPr="00A6582B">
        <w:rPr>
          <w:rFonts w:cs="David" w:hint="cs"/>
          <w:u w:val="single"/>
          <w:rtl/>
        </w:rPr>
        <w:t>ג'מאל זחאלקה:</w:t>
      </w:r>
    </w:p>
    <w:p w14:paraId="5B013822" w14:textId="77777777" w:rsidR="00A6582B" w:rsidRPr="00A6582B" w:rsidRDefault="00A6582B" w:rsidP="00A6582B">
      <w:pPr>
        <w:bidi/>
        <w:jc w:val="both"/>
        <w:rPr>
          <w:rFonts w:cs="David" w:hint="cs"/>
          <w:rtl/>
        </w:rPr>
      </w:pPr>
    </w:p>
    <w:p w14:paraId="58D3543B" w14:textId="77777777" w:rsidR="00A6582B" w:rsidRPr="00A6582B" w:rsidRDefault="00A6582B" w:rsidP="00A6582B">
      <w:pPr>
        <w:bidi/>
        <w:jc w:val="both"/>
        <w:rPr>
          <w:rFonts w:cs="David" w:hint="cs"/>
          <w:rtl/>
        </w:rPr>
      </w:pPr>
      <w:r w:rsidRPr="00A6582B">
        <w:rPr>
          <w:rFonts w:cs="David" w:hint="cs"/>
          <w:rtl/>
        </w:rPr>
        <w:tab/>
        <w:t xml:space="preserve">שים לב, יושב-ראש הוועדה, היא יכולה לצעוק עליך. </w:t>
      </w:r>
    </w:p>
    <w:p w14:paraId="3E533A25" w14:textId="77777777" w:rsidR="00A6582B" w:rsidRPr="00A6582B" w:rsidRDefault="00A6582B" w:rsidP="00A6582B">
      <w:pPr>
        <w:bidi/>
        <w:jc w:val="both"/>
        <w:rPr>
          <w:rFonts w:cs="David" w:hint="cs"/>
          <w:rtl/>
        </w:rPr>
      </w:pPr>
    </w:p>
    <w:p w14:paraId="19EA67B3"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098F1BA" w14:textId="77777777" w:rsidR="00A6582B" w:rsidRPr="00A6582B" w:rsidRDefault="00A6582B" w:rsidP="00A6582B">
      <w:pPr>
        <w:bidi/>
        <w:jc w:val="both"/>
        <w:rPr>
          <w:rFonts w:cs="David" w:hint="cs"/>
          <w:rtl/>
        </w:rPr>
      </w:pPr>
    </w:p>
    <w:p w14:paraId="167E5326" w14:textId="77777777" w:rsidR="00A6582B" w:rsidRPr="00A6582B" w:rsidRDefault="00A6582B" w:rsidP="00A6582B">
      <w:pPr>
        <w:bidi/>
        <w:jc w:val="both"/>
        <w:rPr>
          <w:rFonts w:cs="David" w:hint="cs"/>
          <w:rtl/>
        </w:rPr>
      </w:pPr>
      <w:r w:rsidRPr="00A6582B">
        <w:rPr>
          <w:rFonts w:cs="David" w:hint="cs"/>
          <w:rtl/>
        </w:rPr>
        <w:tab/>
        <w:t xml:space="preserve"> חבר הכנסת זחאלקה. </w:t>
      </w:r>
    </w:p>
    <w:p w14:paraId="0748A5D6" w14:textId="77777777" w:rsidR="00A6582B" w:rsidRPr="00A6582B" w:rsidRDefault="00A6582B" w:rsidP="00A6582B">
      <w:pPr>
        <w:bidi/>
        <w:jc w:val="both"/>
        <w:rPr>
          <w:rFonts w:cs="David" w:hint="cs"/>
          <w:rtl/>
        </w:rPr>
      </w:pPr>
    </w:p>
    <w:p w14:paraId="090EABBB" w14:textId="77777777" w:rsidR="00A6582B" w:rsidRPr="00A6582B" w:rsidRDefault="00A6582B" w:rsidP="00A6582B">
      <w:pPr>
        <w:bidi/>
        <w:jc w:val="both"/>
        <w:rPr>
          <w:rFonts w:cs="David" w:hint="cs"/>
          <w:rtl/>
        </w:rPr>
      </w:pPr>
      <w:r w:rsidRPr="00A6582B">
        <w:rPr>
          <w:rFonts w:cs="David" w:hint="cs"/>
          <w:u w:val="single"/>
          <w:rtl/>
        </w:rPr>
        <w:t>ג'מאל זחאלקה:</w:t>
      </w:r>
    </w:p>
    <w:p w14:paraId="12DEE620" w14:textId="77777777" w:rsidR="00A6582B" w:rsidRPr="00A6582B" w:rsidRDefault="00A6582B" w:rsidP="00A6582B">
      <w:pPr>
        <w:bidi/>
        <w:jc w:val="both"/>
        <w:rPr>
          <w:rFonts w:cs="David" w:hint="cs"/>
          <w:rtl/>
        </w:rPr>
      </w:pPr>
    </w:p>
    <w:p w14:paraId="0C2F0E27" w14:textId="77777777" w:rsidR="00A6582B" w:rsidRPr="00A6582B" w:rsidRDefault="00A6582B" w:rsidP="00A6582B">
      <w:pPr>
        <w:bidi/>
        <w:jc w:val="both"/>
        <w:rPr>
          <w:rFonts w:cs="David" w:hint="cs"/>
          <w:rtl/>
        </w:rPr>
      </w:pPr>
      <w:r w:rsidRPr="00A6582B">
        <w:rPr>
          <w:rFonts w:cs="David" w:hint="cs"/>
          <w:rtl/>
        </w:rPr>
        <w:tab/>
        <w:t xml:space="preserve">תדאג לעצמך. </w:t>
      </w:r>
    </w:p>
    <w:p w14:paraId="043EAE50" w14:textId="77777777" w:rsidR="00A6582B" w:rsidRPr="00A6582B" w:rsidRDefault="00A6582B" w:rsidP="00A6582B">
      <w:pPr>
        <w:bidi/>
        <w:jc w:val="both"/>
        <w:rPr>
          <w:rFonts w:cs="David" w:hint="cs"/>
          <w:rtl/>
        </w:rPr>
      </w:pPr>
    </w:p>
    <w:p w14:paraId="73B1D2C1" w14:textId="77777777" w:rsidR="00A6582B" w:rsidRPr="00A6582B" w:rsidRDefault="00A6582B" w:rsidP="00A6582B">
      <w:pPr>
        <w:bidi/>
        <w:jc w:val="both"/>
        <w:rPr>
          <w:rFonts w:cs="David" w:hint="cs"/>
          <w:rtl/>
        </w:rPr>
      </w:pPr>
      <w:r w:rsidRPr="00A6582B">
        <w:rPr>
          <w:rFonts w:cs="David" w:hint="cs"/>
          <w:u w:val="single"/>
          <w:rtl/>
        </w:rPr>
        <w:t>נחמן שי:</w:t>
      </w:r>
    </w:p>
    <w:p w14:paraId="07EF2FF3" w14:textId="77777777" w:rsidR="00A6582B" w:rsidRPr="00A6582B" w:rsidRDefault="00A6582B" w:rsidP="00A6582B">
      <w:pPr>
        <w:bidi/>
        <w:jc w:val="both"/>
        <w:rPr>
          <w:rFonts w:cs="David" w:hint="cs"/>
          <w:rtl/>
        </w:rPr>
      </w:pPr>
    </w:p>
    <w:p w14:paraId="7E0F3E3D" w14:textId="77777777" w:rsidR="00A6582B" w:rsidRPr="00A6582B" w:rsidRDefault="00A6582B" w:rsidP="00A6582B">
      <w:pPr>
        <w:bidi/>
        <w:jc w:val="both"/>
        <w:rPr>
          <w:rFonts w:cs="David" w:hint="cs"/>
          <w:rtl/>
        </w:rPr>
      </w:pPr>
      <w:r w:rsidRPr="00A6582B">
        <w:rPr>
          <w:rFonts w:cs="David" w:hint="cs"/>
          <w:rtl/>
        </w:rPr>
        <w:tab/>
        <w:t xml:space="preserve">מזמן לא היה דיון הזוי כל כך. </w:t>
      </w:r>
    </w:p>
    <w:p w14:paraId="29D39682" w14:textId="77777777" w:rsidR="00A6582B" w:rsidRPr="00A6582B" w:rsidRDefault="00A6582B" w:rsidP="00A6582B">
      <w:pPr>
        <w:bidi/>
        <w:jc w:val="both"/>
        <w:rPr>
          <w:rFonts w:cs="David" w:hint="cs"/>
          <w:rtl/>
        </w:rPr>
      </w:pPr>
    </w:p>
    <w:p w14:paraId="3541C5E1"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7511B9C" w14:textId="77777777" w:rsidR="00A6582B" w:rsidRPr="00A6582B" w:rsidRDefault="00A6582B" w:rsidP="00A6582B">
      <w:pPr>
        <w:bidi/>
        <w:jc w:val="both"/>
        <w:rPr>
          <w:rFonts w:cs="David" w:hint="cs"/>
          <w:u w:val="single"/>
          <w:rtl/>
        </w:rPr>
      </w:pPr>
    </w:p>
    <w:p w14:paraId="3D9D0577" w14:textId="77777777" w:rsidR="00A6582B" w:rsidRPr="00A6582B" w:rsidRDefault="00A6582B" w:rsidP="00A6582B">
      <w:pPr>
        <w:bidi/>
        <w:jc w:val="both"/>
        <w:rPr>
          <w:rFonts w:cs="David" w:hint="cs"/>
          <w:rtl/>
        </w:rPr>
      </w:pPr>
      <w:r w:rsidRPr="00A6582B">
        <w:rPr>
          <w:rFonts w:cs="David" w:hint="cs"/>
          <w:rtl/>
        </w:rPr>
        <w:tab/>
        <w:t xml:space="preserve">יש גזר דין לוועדה הזאת, למרות שלא התעמקתם. </w:t>
      </w:r>
    </w:p>
    <w:p w14:paraId="4BE77F3F" w14:textId="77777777" w:rsidR="00A6582B" w:rsidRPr="00A6582B" w:rsidRDefault="00A6582B" w:rsidP="00A6582B">
      <w:pPr>
        <w:bidi/>
        <w:jc w:val="both"/>
        <w:rPr>
          <w:rFonts w:cs="David" w:hint="cs"/>
          <w:rtl/>
        </w:rPr>
      </w:pPr>
    </w:p>
    <w:p w14:paraId="0B0965A3" w14:textId="77777777" w:rsidR="00A6582B" w:rsidRPr="00A6582B" w:rsidRDefault="00A6582B" w:rsidP="00A6582B">
      <w:pPr>
        <w:bidi/>
        <w:jc w:val="both"/>
        <w:rPr>
          <w:rFonts w:cs="David" w:hint="cs"/>
          <w:rtl/>
        </w:rPr>
      </w:pPr>
      <w:r w:rsidRPr="00A6582B">
        <w:rPr>
          <w:rFonts w:cs="David" w:hint="cs"/>
          <w:u w:val="single"/>
          <w:rtl/>
        </w:rPr>
        <w:t>מיכאל בן-ארי:</w:t>
      </w:r>
    </w:p>
    <w:p w14:paraId="028CD837" w14:textId="77777777" w:rsidR="00A6582B" w:rsidRPr="00A6582B" w:rsidRDefault="00A6582B" w:rsidP="00A6582B">
      <w:pPr>
        <w:bidi/>
        <w:jc w:val="both"/>
        <w:rPr>
          <w:rFonts w:cs="David" w:hint="cs"/>
          <w:rtl/>
        </w:rPr>
      </w:pPr>
    </w:p>
    <w:p w14:paraId="704F59B8" w14:textId="77777777" w:rsidR="00A6582B" w:rsidRPr="00A6582B" w:rsidRDefault="00A6582B" w:rsidP="00A6582B">
      <w:pPr>
        <w:bidi/>
        <w:jc w:val="both"/>
        <w:rPr>
          <w:rFonts w:cs="David" w:hint="cs"/>
          <w:rtl/>
        </w:rPr>
      </w:pPr>
      <w:r w:rsidRPr="00A6582B">
        <w:rPr>
          <w:rFonts w:cs="David" w:hint="cs"/>
          <w:rtl/>
        </w:rPr>
        <w:tab/>
        <w:t>מאיפה - - -</w:t>
      </w:r>
    </w:p>
    <w:p w14:paraId="2F31DA56" w14:textId="77777777" w:rsidR="00A6582B" w:rsidRPr="00A6582B" w:rsidRDefault="00A6582B" w:rsidP="00A6582B">
      <w:pPr>
        <w:bidi/>
        <w:jc w:val="both"/>
        <w:rPr>
          <w:rFonts w:cs="David" w:hint="cs"/>
          <w:rtl/>
        </w:rPr>
      </w:pPr>
    </w:p>
    <w:p w14:paraId="2691F4C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8684079" w14:textId="77777777" w:rsidR="00A6582B" w:rsidRPr="00A6582B" w:rsidRDefault="00A6582B" w:rsidP="00A6582B">
      <w:pPr>
        <w:bidi/>
        <w:jc w:val="both"/>
        <w:rPr>
          <w:rFonts w:cs="David" w:hint="cs"/>
          <w:rtl/>
        </w:rPr>
      </w:pPr>
    </w:p>
    <w:p w14:paraId="627E350D" w14:textId="77777777" w:rsidR="00A6582B" w:rsidRPr="00A6582B" w:rsidRDefault="00A6582B" w:rsidP="00A6582B">
      <w:pPr>
        <w:bidi/>
        <w:jc w:val="both"/>
        <w:rPr>
          <w:rFonts w:cs="David" w:hint="cs"/>
          <w:rtl/>
        </w:rPr>
      </w:pPr>
      <w:r w:rsidRPr="00A6582B">
        <w:rPr>
          <w:rFonts w:cs="David" w:hint="cs"/>
          <w:rtl/>
        </w:rPr>
        <w:tab/>
        <w:t xml:space="preserve"> חבר הכנסת בן-ארי, אתה מפריע לה, קצת כבוד, מה יש לכם?  </w:t>
      </w:r>
    </w:p>
    <w:p w14:paraId="1EC61E6C" w14:textId="77777777" w:rsidR="00A6582B" w:rsidRPr="00A6582B" w:rsidRDefault="00A6582B" w:rsidP="00A6582B">
      <w:pPr>
        <w:bidi/>
        <w:jc w:val="both"/>
        <w:rPr>
          <w:rFonts w:cs="David" w:hint="cs"/>
          <w:rtl/>
        </w:rPr>
      </w:pPr>
    </w:p>
    <w:p w14:paraId="3189E1E3"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1AB9457" w14:textId="77777777" w:rsidR="00A6582B" w:rsidRPr="00A6582B" w:rsidRDefault="00A6582B" w:rsidP="00A6582B">
      <w:pPr>
        <w:bidi/>
        <w:jc w:val="both"/>
        <w:rPr>
          <w:rFonts w:cs="David" w:hint="cs"/>
          <w:u w:val="single"/>
          <w:rtl/>
        </w:rPr>
      </w:pPr>
    </w:p>
    <w:p w14:paraId="7E667D08" w14:textId="77777777" w:rsidR="00A6582B" w:rsidRPr="00A6582B" w:rsidRDefault="00A6582B" w:rsidP="00A6582B">
      <w:pPr>
        <w:bidi/>
        <w:jc w:val="both"/>
        <w:rPr>
          <w:rFonts w:cs="David" w:hint="cs"/>
          <w:rtl/>
        </w:rPr>
      </w:pPr>
      <w:r w:rsidRPr="00A6582B">
        <w:rPr>
          <w:rFonts w:cs="David" w:hint="cs"/>
          <w:rtl/>
        </w:rPr>
        <w:tab/>
        <w:t xml:space="preserve">בכל התקופה הזאת אני מרגישה שאני עובדת נגד כיוון הרוח, גם נגד התקשורת וגם נגד מפלגות השמאל, למרות שאני מנסה להסביר ולהגיד עד כמה אנסה שהפעילות של הוועדה תהיה אובייקטיבית וגלויה לכל. </w:t>
      </w:r>
    </w:p>
    <w:p w14:paraId="3CD79B49" w14:textId="77777777" w:rsidR="00A6582B" w:rsidRPr="00A6582B" w:rsidRDefault="00A6582B" w:rsidP="00A6582B">
      <w:pPr>
        <w:bidi/>
        <w:jc w:val="both"/>
        <w:rPr>
          <w:rFonts w:cs="David" w:hint="cs"/>
          <w:rtl/>
        </w:rPr>
      </w:pPr>
    </w:p>
    <w:p w14:paraId="366D1144" w14:textId="77777777" w:rsidR="00A6582B" w:rsidRPr="00A6582B" w:rsidRDefault="00A6582B" w:rsidP="00A6582B">
      <w:pPr>
        <w:bidi/>
        <w:ind w:firstLine="720"/>
        <w:jc w:val="both"/>
        <w:rPr>
          <w:rFonts w:cs="David" w:hint="cs"/>
          <w:rtl/>
        </w:rPr>
      </w:pPr>
      <w:r w:rsidRPr="00A6582B">
        <w:rPr>
          <w:rFonts w:cs="David" w:hint="cs"/>
          <w:rtl/>
        </w:rPr>
        <w:t>אם אתם החלטתם בזה שאתם לא משתתפים להוציא כבר את גזר הדין, פסק הדין ואת הענישה -  - -</w:t>
      </w:r>
    </w:p>
    <w:p w14:paraId="113C3E10" w14:textId="77777777" w:rsidR="00A6582B" w:rsidRPr="00A6582B" w:rsidRDefault="00A6582B" w:rsidP="00A6582B">
      <w:pPr>
        <w:bidi/>
        <w:ind w:firstLine="720"/>
        <w:jc w:val="both"/>
        <w:rPr>
          <w:rFonts w:cs="David" w:hint="cs"/>
          <w:rtl/>
        </w:rPr>
      </w:pPr>
    </w:p>
    <w:p w14:paraId="4F25B5EA" w14:textId="77777777" w:rsidR="00A6582B" w:rsidRPr="00A6582B" w:rsidRDefault="00A6582B" w:rsidP="00A6582B">
      <w:pPr>
        <w:bidi/>
        <w:jc w:val="both"/>
        <w:rPr>
          <w:rFonts w:cs="David" w:hint="cs"/>
          <w:rtl/>
        </w:rPr>
      </w:pPr>
      <w:r w:rsidRPr="00A6582B">
        <w:rPr>
          <w:rFonts w:cs="David" w:hint="cs"/>
          <w:u w:val="single"/>
          <w:rtl/>
        </w:rPr>
        <w:t>ניצן הורוביץ:</w:t>
      </w:r>
    </w:p>
    <w:p w14:paraId="74C0C47F" w14:textId="77777777" w:rsidR="00A6582B" w:rsidRPr="00A6582B" w:rsidRDefault="00A6582B" w:rsidP="00A6582B">
      <w:pPr>
        <w:bidi/>
        <w:jc w:val="both"/>
        <w:rPr>
          <w:rFonts w:cs="David" w:hint="cs"/>
          <w:rtl/>
        </w:rPr>
      </w:pPr>
    </w:p>
    <w:p w14:paraId="223F2AF5" w14:textId="77777777" w:rsidR="00A6582B" w:rsidRPr="00A6582B" w:rsidRDefault="00A6582B" w:rsidP="00A6582B">
      <w:pPr>
        <w:bidi/>
        <w:jc w:val="both"/>
        <w:rPr>
          <w:rFonts w:cs="David" w:hint="cs"/>
          <w:rtl/>
        </w:rPr>
      </w:pPr>
      <w:r w:rsidRPr="00A6582B">
        <w:rPr>
          <w:rFonts w:cs="David" w:hint="cs"/>
          <w:rtl/>
        </w:rPr>
        <w:tab/>
        <w:t xml:space="preserve">את כבר החלטת. </w:t>
      </w:r>
    </w:p>
    <w:p w14:paraId="6C5FC55A" w14:textId="77777777" w:rsidR="00A6582B" w:rsidRPr="00A6582B" w:rsidRDefault="00A6582B" w:rsidP="00A6582B">
      <w:pPr>
        <w:bidi/>
        <w:jc w:val="both"/>
        <w:rPr>
          <w:rFonts w:cs="David" w:hint="cs"/>
          <w:rtl/>
        </w:rPr>
      </w:pPr>
    </w:p>
    <w:p w14:paraId="3123116C"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9601C4D" w14:textId="77777777" w:rsidR="00A6582B" w:rsidRPr="00A6582B" w:rsidRDefault="00A6582B" w:rsidP="00A6582B">
      <w:pPr>
        <w:bidi/>
        <w:jc w:val="both"/>
        <w:rPr>
          <w:rFonts w:cs="David" w:hint="cs"/>
          <w:rtl/>
        </w:rPr>
      </w:pPr>
    </w:p>
    <w:p w14:paraId="672A750F" w14:textId="77777777" w:rsidR="00A6582B" w:rsidRPr="00A6582B" w:rsidRDefault="00A6582B" w:rsidP="00A6582B">
      <w:pPr>
        <w:bidi/>
        <w:jc w:val="both"/>
        <w:rPr>
          <w:rFonts w:cs="David" w:hint="cs"/>
          <w:rtl/>
        </w:rPr>
      </w:pPr>
      <w:r w:rsidRPr="00A6582B">
        <w:rPr>
          <w:rFonts w:cs="David" w:hint="cs"/>
          <w:rtl/>
        </w:rPr>
        <w:tab/>
        <w:t xml:space="preserve"> חבר הכנסת הורוביץ. </w:t>
      </w:r>
    </w:p>
    <w:p w14:paraId="62D9BE67" w14:textId="77777777" w:rsidR="00A6582B" w:rsidRPr="00A6582B" w:rsidRDefault="00A6582B" w:rsidP="00A6582B">
      <w:pPr>
        <w:bidi/>
        <w:jc w:val="both"/>
        <w:rPr>
          <w:rFonts w:cs="David" w:hint="cs"/>
          <w:rtl/>
        </w:rPr>
      </w:pPr>
    </w:p>
    <w:p w14:paraId="566A5C38" w14:textId="77777777" w:rsidR="00A6582B" w:rsidRPr="00A6582B" w:rsidRDefault="00A6582B" w:rsidP="00A6582B">
      <w:pPr>
        <w:bidi/>
        <w:jc w:val="both"/>
        <w:rPr>
          <w:rFonts w:cs="David" w:hint="cs"/>
          <w:rtl/>
        </w:rPr>
      </w:pPr>
      <w:r w:rsidRPr="00A6582B">
        <w:rPr>
          <w:rFonts w:cs="David" w:hint="cs"/>
          <w:u w:val="single"/>
          <w:rtl/>
        </w:rPr>
        <w:t>ניצן הורוביץ:</w:t>
      </w:r>
    </w:p>
    <w:p w14:paraId="4960B246" w14:textId="77777777" w:rsidR="00A6582B" w:rsidRPr="00A6582B" w:rsidRDefault="00A6582B" w:rsidP="00A6582B">
      <w:pPr>
        <w:bidi/>
        <w:jc w:val="both"/>
        <w:rPr>
          <w:rFonts w:cs="David" w:hint="cs"/>
          <w:rtl/>
        </w:rPr>
      </w:pPr>
    </w:p>
    <w:p w14:paraId="1DA410C8" w14:textId="77777777" w:rsidR="00A6582B" w:rsidRPr="00A6582B" w:rsidRDefault="00A6582B" w:rsidP="00A6582B">
      <w:pPr>
        <w:bidi/>
        <w:jc w:val="both"/>
        <w:rPr>
          <w:rFonts w:cs="David" w:hint="cs"/>
          <w:rtl/>
        </w:rPr>
      </w:pPr>
      <w:r w:rsidRPr="00A6582B">
        <w:rPr>
          <w:rFonts w:cs="David" w:hint="cs"/>
          <w:rtl/>
        </w:rPr>
        <w:tab/>
        <w:t>היא לא החליטה...</w:t>
      </w:r>
    </w:p>
    <w:p w14:paraId="3A248AF8" w14:textId="77777777" w:rsidR="00A6582B" w:rsidRPr="00A6582B" w:rsidRDefault="00A6582B" w:rsidP="00A6582B">
      <w:pPr>
        <w:bidi/>
        <w:jc w:val="both"/>
        <w:rPr>
          <w:rFonts w:cs="David" w:hint="cs"/>
          <w:rtl/>
        </w:rPr>
      </w:pPr>
    </w:p>
    <w:p w14:paraId="26F41C6B"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DF303EB" w14:textId="77777777" w:rsidR="00A6582B" w:rsidRPr="00A6582B" w:rsidRDefault="00A6582B" w:rsidP="00A6582B">
      <w:pPr>
        <w:bidi/>
        <w:jc w:val="both"/>
        <w:rPr>
          <w:rFonts w:cs="David" w:hint="cs"/>
          <w:rtl/>
        </w:rPr>
      </w:pPr>
    </w:p>
    <w:p w14:paraId="6EEA4069" w14:textId="77777777" w:rsidR="00A6582B" w:rsidRPr="00A6582B" w:rsidRDefault="00A6582B" w:rsidP="00A6582B">
      <w:pPr>
        <w:bidi/>
        <w:jc w:val="both"/>
        <w:rPr>
          <w:rFonts w:cs="David" w:hint="cs"/>
          <w:rtl/>
        </w:rPr>
      </w:pPr>
      <w:r w:rsidRPr="00A6582B">
        <w:rPr>
          <w:rFonts w:cs="David" w:hint="cs"/>
          <w:rtl/>
        </w:rPr>
        <w:tab/>
        <w:t xml:space="preserve"> אני אשלח לך קלטת של חברת הכנסת קירשנבאום. </w:t>
      </w:r>
    </w:p>
    <w:p w14:paraId="2BB5E7AB" w14:textId="77777777" w:rsidR="00A6582B" w:rsidRPr="00A6582B" w:rsidRDefault="00A6582B" w:rsidP="00A6582B">
      <w:pPr>
        <w:bidi/>
        <w:jc w:val="both"/>
        <w:rPr>
          <w:rFonts w:cs="David" w:hint="cs"/>
          <w:rtl/>
        </w:rPr>
      </w:pPr>
    </w:p>
    <w:p w14:paraId="7C8557C5" w14:textId="77777777" w:rsidR="00A6582B" w:rsidRPr="00A6582B" w:rsidRDefault="00A6582B" w:rsidP="00A6582B">
      <w:pPr>
        <w:bidi/>
        <w:jc w:val="both"/>
        <w:rPr>
          <w:rFonts w:cs="David" w:hint="cs"/>
          <w:rtl/>
        </w:rPr>
      </w:pPr>
      <w:r w:rsidRPr="00A6582B">
        <w:rPr>
          <w:rFonts w:cs="David" w:hint="cs"/>
          <w:u w:val="single"/>
          <w:rtl/>
        </w:rPr>
        <w:t>איתן כבל:</w:t>
      </w:r>
    </w:p>
    <w:p w14:paraId="228519CD" w14:textId="77777777" w:rsidR="00A6582B" w:rsidRPr="00A6582B" w:rsidRDefault="00A6582B" w:rsidP="00A6582B">
      <w:pPr>
        <w:bidi/>
        <w:jc w:val="both"/>
        <w:rPr>
          <w:rFonts w:cs="David" w:hint="cs"/>
          <w:rtl/>
        </w:rPr>
      </w:pPr>
    </w:p>
    <w:p w14:paraId="673BA36A" w14:textId="77777777" w:rsidR="00A6582B" w:rsidRPr="00A6582B" w:rsidRDefault="00A6582B" w:rsidP="00A6582B">
      <w:pPr>
        <w:bidi/>
        <w:jc w:val="both"/>
        <w:rPr>
          <w:rFonts w:cs="David" w:hint="cs"/>
          <w:rtl/>
        </w:rPr>
      </w:pPr>
      <w:r w:rsidRPr="00A6582B">
        <w:rPr>
          <w:rFonts w:cs="David" w:hint="cs"/>
          <w:rtl/>
        </w:rPr>
        <w:tab/>
        <w:t>חבר'ה, הבטיחו אקשן, באתי...</w:t>
      </w:r>
    </w:p>
    <w:p w14:paraId="75F90075" w14:textId="77777777" w:rsidR="00A6582B" w:rsidRPr="00A6582B" w:rsidRDefault="00A6582B" w:rsidP="00A6582B">
      <w:pPr>
        <w:bidi/>
        <w:jc w:val="both"/>
        <w:rPr>
          <w:rFonts w:cs="David" w:hint="cs"/>
          <w:rtl/>
        </w:rPr>
      </w:pPr>
    </w:p>
    <w:p w14:paraId="6C93785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07DB5B1" w14:textId="77777777" w:rsidR="00A6582B" w:rsidRPr="00A6582B" w:rsidRDefault="00A6582B" w:rsidP="00A6582B">
      <w:pPr>
        <w:bidi/>
        <w:jc w:val="both"/>
        <w:rPr>
          <w:rFonts w:cs="David" w:hint="cs"/>
          <w:rtl/>
        </w:rPr>
      </w:pPr>
    </w:p>
    <w:p w14:paraId="21B037C5" w14:textId="77777777" w:rsidR="00A6582B" w:rsidRPr="00A6582B" w:rsidRDefault="00A6582B" w:rsidP="00A6582B">
      <w:pPr>
        <w:bidi/>
        <w:jc w:val="both"/>
        <w:rPr>
          <w:rFonts w:cs="David" w:hint="cs"/>
          <w:rtl/>
        </w:rPr>
      </w:pPr>
      <w:r w:rsidRPr="00A6582B">
        <w:rPr>
          <w:rFonts w:cs="David" w:hint="cs"/>
          <w:rtl/>
        </w:rPr>
        <w:tab/>
        <w:t xml:space="preserve"> חבר הכנסת כבל, אני מבקש ממך לשבת ליד חבר הכנסת הורוביץ. המתינות של חבר הכנסת אורון לא משפיעה עליו, אולי אתה תצליח. </w:t>
      </w:r>
    </w:p>
    <w:p w14:paraId="00584CC6" w14:textId="77777777" w:rsidR="00A6582B" w:rsidRPr="00A6582B" w:rsidRDefault="00A6582B" w:rsidP="00A6582B">
      <w:pPr>
        <w:bidi/>
        <w:jc w:val="both"/>
        <w:rPr>
          <w:rFonts w:cs="David" w:hint="cs"/>
          <w:rtl/>
        </w:rPr>
      </w:pPr>
    </w:p>
    <w:p w14:paraId="5685F0FD"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B7B086E" w14:textId="77777777" w:rsidR="00A6582B" w:rsidRPr="00A6582B" w:rsidRDefault="00A6582B" w:rsidP="00A6582B">
      <w:pPr>
        <w:bidi/>
        <w:jc w:val="both"/>
        <w:rPr>
          <w:rFonts w:cs="David" w:hint="cs"/>
          <w:u w:val="single"/>
          <w:rtl/>
        </w:rPr>
      </w:pPr>
    </w:p>
    <w:p w14:paraId="69FF491D" w14:textId="77777777" w:rsidR="00A6582B" w:rsidRPr="00A6582B" w:rsidRDefault="00A6582B" w:rsidP="00A6582B">
      <w:pPr>
        <w:bidi/>
        <w:jc w:val="both"/>
        <w:rPr>
          <w:rFonts w:cs="David" w:hint="cs"/>
          <w:rtl/>
        </w:rPr>
      </w:pPr>
      <w:r w:rsidRPr="00A6582B">
        <w:rPr>
          <w:rFonts w:cs="David" w:hint="cs"/>
          <w:rtl/>
        </w:rPr>
        <w:tab/>
        <w:t>איפה סיעת העצמאות דרך אגב?</w:t>
      </w:r>
    </w:p>
    <w:p w14:paraId="01A4BFC5" w14:textId="77777777" w:rsidR="00A6582B" w:rsidRPr="00A6582B" w:rsidRDefault="00A6582B" w:rsidP="00A6582B">
      <w:pPr>
        <w:bidi/>
        <w:jc w:val="both"/>
        <w:rPr>
          <w:rFonts w:cs="David" w:hint="cs"/>
          <w:rtl/>
        </w:rPr>
      </w:pPr>
    </w:p>
    <w:p w14:paraId="285DA110"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AF8BB02" w14:textId="77777777" w:rsidR="00A6582B" w:rsidRPr="00A6582B" w:rsidRDefault="00A6582B" w:rsidP="00A6582B">
      <w:pPr>
        <w:bidi/>
        <w:jc w:val="both"/>
        <w:rPr>
          <w:rFonts w:cs="David" w:hint="cs"/>
          <w:u w:val="single"/>
          <w:rtl/>
        </w:rPr>
      </w:pPr>
    </w:p>
    <w:p w14:paraId="232AF2B0" w14:textId="77777777" w:rsidR="00A6582B" w:rsidRPr="00A6582B" w:rsidRDefault="00A6582B" w:rsidP="00A6582B">
      <w:pPr>
        <w:bidi/>
        <w:jc w:val="both"/>
        <w:rPr>
          <w:rFonts w:cs="David" w:hint="cs"/>
          <w:rtl/>
        </w:rPr>
      </w:pPr>
      <w:r w:rsidRPr="00A6582B">
        <w:rPr>
          <w:rFonts w:cs="David" w:hint="cs"/>
          <w:rtl/>
        </w:rPr>
        <w:tab/>
        <w:t xml:space="preserve"> שאני אקריא את הסיכום?</w:t>
      </w:r>
    </w:p>
    <w:p w14:paraId="41AD198D" w14:textId="77777777" w:rsidR="00A6582B" w:rsidRPr="00A6582B" w:rsidRDefault="00A6582B" w:rsidP="00A6582B">
      <w:pPr>
        <w:bidi/>
        <w:jc w:val="both"/>
        <w:rPr>
          <w:rFonts w:cs="David" w:hint="cs"/>
          <w:rtl/>
        </w:rPr>
      </w:pPr>
    </w:p>
    <w:p w14:paraId="28B9FC9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021D1903" w14:textId="77777777" w:rsidR="00A6582B" w:rsidRPr="00A6582B" w:rsidRDefault="00A6582B" w:rsidP="00A6582B">
      <w:pPr>
        <w:bidi/>
        <w:jc w:val="both"/>
        <w:rPr>
          <w:rFonts w:cs="David" w:hint="cs"/>
          <w:rtl/>
        </w:rPr>
      </w:pPr>
    </w:p>
    <w:p w14:paraId="315532E0" w14:textId="77777777" w:rsidR="00A6582B" w:rsidRPr="00A6582B" w:rsidRDefault="00A6582B" w:rsidP="00A6582B">
      <w:pPr>
        <w:bidi/>
        <w:jc w:val="both"/>
        <w:rPr>
          <w:rFonts w:cs="David" w:hint="cs"/>
          <w:rtl/>
        </w:rPr>
      </w:pPr>
      <w:r w:rsidRPr="00A6582B">
        <w:rPr>
          <w:rFonts w:cs="David" w:hint="cs"/>
          <w:rtl/>
        </w:rPr>
        <w:tab/>
        <w:t xml:space="preserve"> לא, אני. </w:t>
      </w:r>
    </w:p>
    <w:p w14:paraId="2C8D8A5A" w14:textId="77777777" w:rsidR="00A6582B" w:rsidRPr="00A6582B" w:rsidRDefault="00A6582B" w:rsidP="00A6582B">
      <w:pPr>
        <w:bidi/>
        <w:jc w:val="both"/>
        <w:rPr>
          <w:rFonts w:cs="David" w:hint="cs"/>
          <w:rtl/>
        </w:rPr>
      </w:pPr>
    </w:p>
    <w:p w14:paraId="4D017A68"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CC1CE35" w14:textId="77777777" w:rsidR="00A6582B" w:rsidRPr="00A6582B" w:rsidRDefault="00A6582B" w:rsidP="00A6582B">
      <w:pPr>
        <w:bidi/>
        <w:jc w:val="both"/>
        <w:rPr>
          <w:rFonts w:cs="David" w:hint="cs"/>
          <w:u w:val="single"/>
          <w:rtl/>
        </w:rPr>
      </w:pPr>
    </w:p>
    <w:p w14:paraId="4210ACB5" w14:textId="77777777" w:rsidR="00A6582B" w:rsidRPr="00A6582B" w:rsidRDefault="00A6582B" w:rsidP="00A6582B">
      <w:pPr>
        <w:bidi/>
        <w:jc w:val="both"/>
        <w:rPr>
          <w:rFonts w:cs="David" w:hint="cs"/>
          <w:rtl/>
        </w:rPr>
      </w:pPr>
      <w:r w:rsidRPr="00A6582B">
        <w:rPr>
          <w:rFonts w:cs="David" w:hint="cs"/>
          <w:rtl/>
        </w:rPr>
        <w:tab/>
        <w:t xml:space="preserve"> המטרה היא לבדוק מי מבצע פעילות אנטי ישראלית באמצעות מימון זר, ולקבוע קריטריונים חד-משמעיים בכל הקשור למימון הארגונים ולדרכי פעולתם. תודה. </w:t>
      </w:r>
    </w:p>
    <w:p w14:paraId="14BE7359" w14:textId="77777777" w:rsidR="00A6582B" w:rsidRPr="00A6582B" w:rsidRDefault="00A6582B" w:rsidP="00A6582B">
      <w:pPr>
        <w:bidi/>
        <w:jc w:val="both"/>
        <w:rPr>
          <w:rFonts w:cs="David" w:hint="cs"/>
          <w:rtl/>
        </w:rPr>
      </w:pPr>
    </w:p>
    <w:p w14:paraId="695BDDC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0457B080" w14:textId="77777777" w:rsidR="00A6582B" w:rsidRPr="00A6582B" w:rsidRDefault="00A6582B" w:rsidP="00A6582B">
      <w:pPr>
        <w:bidi/>
        <w:jc w:val="both"/>
        <w:rPr>
          <w:rFonts w:cs="David" w:hint="cs"/>
          <w:rtl/>
        </w:rPr>
      </w:pPr>
    </w:p>
    <w:p w14:paraId="331AE17D" w14:textId="77777777" w:rsidR="00A6582B" w:rsidRPr="00A6582B" w:rsidRDefault="00A6582B" w:rsidP="00A6582B">
      <w:pPr>
        <w:bidi/>
        <w:jc w:val="both"/>
        <w:rPr>
          <w:rFonts w:cs="David" w:hint="cs"/>
          <w:rtl/>
        </w:rPr>
      </w:pPr>
      <w:r w:rsidRPr="00A6582B">
        <w:rPr>
          <w:rFonts w:cs="David" w:hint="cs"/>
          <w:rtl/>
        </w:rPr>
        <w:tab/>
        <w:t xml:space="preserve"> תודה רבה. חבר הכנסת דני דנון. </w:t>
      </w:r>
    </w:p>
    <w:p w14:paraId="29493AB9" w14:textId="77777777" w:rsidR="00A6582B" w:rsidRPr="00A6582B" w:rsidRDefault="00A6582B" w:rsidP="00A6582B">
      <w:pPr>
        <w:bidi/>
        <w:jc w:val="both"/>
        <w:rPr>
          <w:rFonts w:cs="David" w:hint="cs"/>
          <w:rtl/>
        </w:rPr>
      </w:pPr>
    </w:p>
    <w:p w14:paraId="795E9B87"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D817F75" w14:textId="77777777" w:rsidR="00A6582B" w:rsidRPr="00A6582B" w:rsidRDefault="00A6582B" w:rsidP="00A6582B">
      <w:pPr>
        <w:bidi/>
        <w:jc w:val="both"/>
        <w:rPr>
          <w:rFonts w:cs="David" w:hint="cs"/>
          <w:u w:val="single"/>
          <w:rtl/>
        </w:rPr>
      </w:pPr>
    </w:p>
    <w:p w14:paraId="2C037742" w14:textId="77777777" w:rsidR="00A6582B" w:rsidRPr="00A6582B" w:rsidRDefault="00A6582B" w:rsidP="00A6582B">
      <w:pPr>
        <w:bidi/>
        <w:jc w:val="both"/>
        <w:rPr>
          <w:rFonts w:cs="David" w:hint="cs"/>
          <w:rtl/>
        </w:rPr>
      </w:pPr>
      <w:r w:rsidRPr="00A6582B">
        <w:rPr>
          <w:rFonts w:cs="David" w:hint="cs"/>
          <w:rtl/>
        </w:rPr>
        <w:tab/>
        <w:t xml:space="preserve"> את יכולה לומר מה ההבדל בין הוועדה שלך לבין הוועדה השנייה. </w:t>
      </w:r>
    </w:p>
    <w:p w14:paraId="1C02EAF5" w14:textId="77777777" w:rsidR="00A6582B" w:rsidRPr="00A6582B" w:rsidRDefault="00A6582B" w:rsidP="00A6582B">
      <w:pPr>
        <w:bidi/>
        <w:jc w:val="both"/>
        <w:rPr>
          <w:rFonts w:cs="David" w:hint="cs"/>
          <w:rtl/>
        </w:rPr>
      </w:pPr>
    </w:p>
    <w:p w14:paraId="36FC7386"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DE8B034" w14:textId="77777777" w:rsidR="00A6582B" w:rsidRPr="00A6582B" w:rsidRDefault="00A6582B" w:rsidP="00A6582B">
      <w:pPr>
        <w:bidi/>
        <w:jc w:val="both"/>
        <w:rPr>
          <w:rFonts w:cs="David" w:hint="cs"/>
          <w:u w:val="single"/>
          <w:rtl/>
        </w:rPr>
      </w:pPr>
    </w:p>
    <w:p w14:paraId="32BC6A2C" w14:textId="77777777" w:rsidR="00A6582B" w:rsidRPr="00A6582B" w:rsidRDefault="00A6582B" w:rsidP="00A6582B">
      <w:pPr>
        <w:bidi/>
        <w:jc w:val="both"/>
        <w:rPr>
          <w:rFonts w:cs="David" w:hint="cs"/>
          <w:rtl/>
        </w:rPr>
      </w:pPr>
      <w:r w:rsidRPr="00A6582B">
        <w:rPr>
          <w:rFonts w:cs="David" w:hint="cs"/>
          <w:rtl/>
        </w:rPr>
        <w:tab/>
        <w:t xml:space="preserve"> אני מתייחסת לכל הארגונים - - -</w:t>
      </w:r>
    </w:p>
    <w:p w14:paraId="0141E511" w14:textId="77777777" w:rsidR="00A6582B" w:rsidRPr="00A6582B" w:rsidRDefault="00A6582B" w:rsidP="00A6582B">
      <w:pPr>
        <w:bidi/>
        <w:jc w:val="both"/>
        <w:rPr>
          <w:rFonts w:cs="David" w:hint="cs"/>
          <w:rtl/>
        </w:rPr>
      </w:pPr>
    </w:p>
    <w:p w14:paraId="57FD70CD"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0DD4815" w14:textId="77777777" w:rsidR="00A6582B" w:rsidRPr="00A6582B" w:rsidRDefault="00A6582B" w:rsidP="00A6582B">
      <w:pPr>
        <w:bidi/>
        <w:jc w:val="both"/>
        <w:rPr>
          <w:rFonts w:cs="David" w:hint="cs"/>
          <w:rtl/>
        </w:rPr>
      </w:pPr>
    </w:p>
    <w:p w14:paraId="34232A3E" w14:textId="77777777" w:rsidR="00A6582B" w:rsidRPr="00A6582B" w:rsidRDefault="00A6582B" w:rsidP="00A6582B">
      <w:pPr>
        <w:bidi/>
        <w:jc w:val="both"/>
        <w:rPr>
          <w:rFonts w:cs="David" w:hint="cs"/>
          <w:rtl/>
        </w:rPr>
      </w:pPr>
      <w:r w:rsidRPr="00A6582B">
        <w:rPr>
          <w:rFonts w:cs="David" w:hint="cs"/>
          <w:rtl/>
        </w:rPr>
        <w:tab/>
        <w:t xml:space="preserve"> אנחנו נשמע את חבר הכנסת דני דנון, ואחר כך נשמע את היועץ המשפטי, כשהמנדט הזה נוסח כמובן בסיוע הייעוץ המשפטי של הכנסת, מבלי שיש בזה כמובן כדי להביע עמדה שלהם ביחס למחלוקות שישנן כאן, אבל לפחות הסתייענו בהן כדי שקו התיחום יהיה ברור, ואני חושב שהוא ברור. אנחנו נשמע את ההבהרות ואת ההתייחסויות. אני רק רוצה לאפשר לחבר הכנסת דנון להציג את ההצעה לסדר שלו. אחר כך נשמע את היועץ המשפטי, ואז נפתח כאן את הדיון. ישנה בקשה של יושב-ראש הקואליציה, אני אאפשר גם לו להציג את העקרונות ביחס להרכב הוועדה שנעשו על דעתי, ולאחר מכן אני כמובן אפתח את הדיון ואאפשר לכל אחד ואחד מחברי הכנסת להביע את עמדותיו. </w:t>
      </w:r>
    </w:p>
    <w:p w14:paraId="4418537B" w14:textId="77777777" w:rsidR="00A6582B" w:rsidRPr="00A6582B" w:rsidRDefault="00A6582B" w:rsidP="00A6582B">
      <w:pPr>
        <w:bidi/>
        <w:jc w:val="both"/>
        <w:rPr>
          <w:rFonts w:cs="David" w:hint="cs"/>
          <w:rtl/>
        </w:rPr>
      </w:pPr>
    </w:p>
    <w:p w14:paraId="7447700B"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73A25872" w14:textId="77777777" w:rsidR="00A6582B" w:rsidRPr="00A6582B" w:rsidRDefault="00A6582B" w:rsidP="00A6582B">
      <w:pPr>
        <w:bidi/>
        <w:jc w:val="both"/>
        <w:rPr>
          <w:rFonts w:cs="David" w:hint="cs"/>
          <w:u w:val="single"/>
          <w:rtl/>
        </w:rPr>
      </w:pPr>
    </w:p>
    <w:p w14:paraId="3627F065" w14:textId="77777777" w:rsidR="00A6582B" w:rsidRPr="00A6582B" w:rsidRDefault="00A6582B" w:rsidP="00A6582B">
      <w:pPr>
        <w:bidi/>
        <w:jc w:val="both"/>
        <w:rPr>
          <w:rFonts w:cs="David" w:hint="cs"/>
          <w:rtl/>
        </w:rPr>
      </w:pPr>
      <w:r w:rsidRPr="00A6582B">
        <w:rPr>
          <w:rFonts w:cs="David" w:hint="cs"/>
          <w:rtl/>
        </w:rPr>
        <w:tab/>
        <w:t xml:space="preserve">ראשית, אני רוצה לפנות לחבר הכנסת אורון, כי אתה אולי הוותיק פה בחדר. אין גבול פה לצביעות. הרי אתה יושב פה עשרות שנים. הוקמו עד היום 24 ועדות חקירה פרלמנטריות, החל מהכנסת הראשונה על ידי חברת הכנסת למדן זיכרונה לברכה, ואתם יודעים היטב את התקנון. ועדת חקירה פרלמנטרית נועדה לבדוק נושאים, שנמצאים על סדר היום הציבורי. </w:t>
      </w:r>
    </w:p>
    <w:p w14:paraId="353E2A95" w14:textId="77777777" w:rsidR="00A6582B" w:rsidRPr="00A6582B" w:rsidRDefault="00A6582B" w:rsidP="00A6582B">
      <w:pPr>
        <w:bidi/>
        <w:jc w:val="both"/>
        <w:rPr>
          <w:rFonts w:cs="David" w:hint="cs"/>
          <w:rtl/>
        </w:rPr>
      </w:pPr>
    </w:p>
    <w:p w14:paraId="2CF47271"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8D72A80" w14:textId="77777777" w:rsidR="00A6582B" w:rsidRPr="00A6582B" w:rsidRDefault="00A6582B" w:rsidP="00A6582B">
      <w:pPr>
        <w:bidi/>
        <w:jc w:val="both"/>
        <w:rPr>
          <w:rFonts w:cs="David" w:hint="cs"/>
          <w:u w:val="single"/>
          <w:rtl/>
        </w:rPr>
      </w:pPr>
    </w:p>
    <w:p w14:paraId="318634FC" w14:textId="77777777" w:rsidR="00A6582B" w:rsidRPr="00A6582B" w:rsidRDefault="00A6582B" w:rsidP="00A6582B">
      <w:pPr>
        <w:bidi/>
        <w:jc w:val="both"/>
        <w:rPr>
          <w:rFonts w:cs="David" w:hint="cs"/>
          <w:rtl/>
        </w:rPr>
      </w:pPr>
      <w:r w:rsidRPr="00A6582B">
        <w:rPr>
          <w:rFonts w:cs="David" w:hint="cs"/>
          <w:rtl/>
        </w:rPr>
        <w:tab/>
        <w:t xml:space="preserve">אדוני היושב ראש, יש לי זכות תשובה. </w:t>
      </w:r>
    </w:p>
    <w:p w14:paraId="04AB8224" w14:textId="77777777" w:rsidR="00A6582B" w:rsidRPr="00A6582B" w:rsidRDefault="00A6582B" w:rsidP="00A6582B">
      <w:pPr>
        <w:bidi/>
        <w:jc w:val="both"/>
        <w:rPr>
          <w:rFonts w:cs="David" w:hint="cs"/>
          <w:rtl/>
        </w:rPr>
      </w:pPr>
    </w:p>
    <w:p w14:paraId="42AC4358"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65A05D82" w14:textId="77777777" w:rsidR="00A6582B" w:rsidRPr="00A6582B" w:rsidRDefault="00A6582B" w:rsidP="00A6582B">
      <w:pPr>
        <w:bidi/>
        <w:jc w:val="both"/>
        <w:rPr>
          <w:rFonts w:cs="David" w:hint="cs"/>
          <w:u w:val="single"/>
          <w:rtl/>
        </w:rPr>
      </w:pPr>
    </w:p>
    <w:p w14:paraId="54303C8F" w14:textId="77777777" w:rsidR="00A6582B" w:rsidRPr="00A6582B" w:rsidRDefault="00A6582B" w:rsidP="00A6582B">
      <w:pPr>
        <w:bidi/>
        <w:jc w:val="both"/>
        <w:rPr>
          <w:rFonts w:cs="David" w:hint="cs"/>
          <w:rtl/>
        </w:rPr>
      </w:pPr>
      <w:r w:rsidRPr="00A6582B">
        <w:rPr>
          <w:rFonts w:cs="David" w:hint="cs"/>
          <w:rtl/>
        </w:rPr>
        <w:tab/>
        <w:t xml:space="preserve">מה שלקחתם היום זה את השם של ועדת חקירה פרלמנטרית, שבמהות שלה הכוונה היא לא לחקור, היא מלשון חקירה, מלשון בירור,  כמו שחבר הכנסת טיבי מברר את נושא שילובם של ערביי ישראל במגזר הציבורי וקיים 26 ישיבות בכנסת האחרונה. </w:t>
      </w:r>
    </w:p>
    <w:p w14:paraId="59902F36" w14:textId="77777777" w:rsidR="00A6582B" w:rsidRPr="00A6582B" w:rsidRDefault="00A6582B" w:rsidP="00A6582B">
      <w:pPr>
        <w:bidi/>
        <w:jc w:val="both"/>
        <w:rPr>
          <w:rFonts w:cs="David" w:hint="cs"/>
          <w:rtl/>
        </w:rPr>
      </w:pPr>
    </w:p>
    <w:p w14:paraId="0B700EBA"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64F19C75" w14:textId="77777777" w:rsidR="00A6582B" w:rsidRPr="00A6582B" w:rsidRDefault="00A6582B" w:rsidP="00A6582B">
      <w:pPr>
        <w:bidi/>
        <w:jc w:val="both"/>
        <w:rPr>
          <w:rFonts w:cs="David" w:hint="cs"/>
          <w:u w:val="single"/>
          <w:rtl/>
        </w:rPr>
      </w:pPr>
    </w:p>
    <w:p w14:paraId="240C18C3" w14:textId="77777777" w:rsidR="00A6582B" w:rsidRPr="00A6582B" w:rsidRDefault="00A6582B" w:rsidP="00A6582B">
      <w:pPr>
        <w:bidi/>
        <w:jc w:val="both"/>
        <w:rPr>
          <w:rFonts w:cs="David" w:hint="cs"/>
          <w:rtl/>
        </w:rPr>
      </w:pPr>
      <w:r w:rsidRPr="00A6582B">
        <w:rPr>
          <w:rFonts w:cs="David" w:hint="cs"/>
          <w:rtl/>
        </w:rPr>
        <w:tab/>
        <w:t xml:space="preserve">כל הכבוד לו. </w:t>
      </w:r>
    </w:p>
    <w:p w14:paraId="7F1EA5A9" w14:textId="77777777" w:rsidR="00A6582B" w:rsidRPr="00A6582B" w:rsidRDefault="00A6582B" w:rsidP="00A6582B">
      <w:pPr>
        <w:bidi/>
        <w:jc w:val="both"/>
        <w:rPr>
          <w:rFonts w:cs="David" w:hint="cs"/>
          <w:rtl/>
        </w:rPr>
      </w:pPr>
    </w:p>
    <w:p w14:paraId="55C646C5"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3295CF81" w14:textId="77777777" w:rsidR="00A6582B" w:rsidRPr="00A6582B" w:rsidRDefault="00A6582B" w:rsidP="00A6582B">
      <w:pPr>
        <w:bidi/>
        <w:jc w:val="both"/>
        <w:rPr>
          <w:rFonts w:cs="David" w:hint="cs"/>
          <w:u w:val="single"/>
          <w:rtl/>
        </w:rPr>
      </w:pPr>
    </w:p>
    <w:p w14:paraId="38465CD5" w14:textId="77777777" w:rsidR="00A6582B" w:rsidRPr="00A6582B" w:rsidRDefault="00A6582B" w:rsidP="00A6582B">
      <w:pPr>
        <w:bidi/>
        <w:jc w:val="both"/>
        <w:rPr>
          <w:rFonts w:cs="David" w:hint="cs"/>
          <w:rtl/>
        </w:rPr>
      </w:pPr>
      <w:r w:rsidRPr="00A6582B">
        <w:rPr>
          <w:rFonts w:cs="David" w:hint="cs"/>
          <w:rtl/>
        </w:rPr>
        <w:tab/>
        <w:t xml:space="preserve">והוא מאוד אובייקטיבי... </w:t>
      </w:r>
    </w:p>
    <w:p w14:paraId="7E643077" w14:textId="77777777" w:rsidR="00A6582B" w:rsidRPr="00A6582B" w:rsidRDefault="00A6582B" w:rsidP="00A6582B">
      <w:pPr>
        <w:bidi/>
        <w:jc w:val="both"/>
        <w:rPr>
          <w:rFonts w:cs="David" w:hint="cs"/>
          <w:rtl/>
        </w:rPr>
      </w:pPr>
    </w:p>
    <w:p w14:paraId="64A4444F"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CDD66F0" w14:textId="77777777" w:rsidR="00A6582B" w:rsidRPr="00A6582B" w:rsidRDefault="00A6582B" w:rsidP="00A6582B">
      <w:pPr>
        <w:bidi/>
        <w:jc w:val="both"/>
        <w:rPr>
          <w:rFonts w:cs="David" w:hint="cs"/>
          <w:u w:val="single"/>
          <w:rtl/>
        </w:rPr>
      </w:pPr>
    </w:p>
    <w:p w14:paraId="24C2CFAB" w14:textId="77777777" w:rsidR="00A6582B" w:rsidRPr="00A6582B" w:rsidRDefault="00A6582B" w:rsidP="00A6582B">
      <w:pPr>
        <w:bidi/>
        <w:jc w:val="both"/>
        <w:rPr>
          <w:rFonts w:cs="David" w:hint="cs"/>
          <w:rtl/>
        </w:rPr>
      </w:pPr>
      <w:r w:rsidRPr="00A6582B">
        <w:rPr>
          <w:rFonts w:cs="David" w:hint="cs"/>
          <w:rtl/>
        </w:rPr>
        <w:tab/>
        <w:t xml:space="preserve"> והזמין את שר האוצר ואת שר התחבורה, וועדות חקירה אחרות שבדקו את השחיתות בישראל, אלימות במגרשי כדורגל, ועדת התביעות, יש לי פה רשימה של כל 24 ועדות החקירה שהוקמו. </w:t>
      </w:r>
    </w:p>
    <w:p w14:paraId="60A59BBA" w14:textId="77777777" w:rsidR="00A6582B" w:rsidRPr="00A6582B" w:rsidRDefault="00A6582B" w:rsidP="00A6582B">
      <w:pPr>
        <w:bidi/>
        <w:jc w:val="both"/>
        <w:rPr>
          <w:rFonts w:cs="David" w:hint="cs"/>
          <w:rtl/>
        </w:rPr>
      </w:pPr>
    </w:p>
    <w:p w14:paraId="4C5408C9"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4EE1D52B" w14:textId="77777777" w:rsidR="00A6582B" w:rsidRPr="00A6582B" w:rsidRDefault="00A6582B" w:rsidP="00A6582B">
      <w:pPr>
        <w:bidi/>
        <w:jc w:val="both"/>
        <w:rPr>
          <w:rFonts w:cs="David" w:hint="cs"/>
          <w:u w:val="single"/>
          <w:rtl/>
        </w:rPr>
      </w:pPr>
    </w:p>
    <w:p w14:paraId="48BBBDC5" w14:textId="77777777" w:rsidR="00A6582B" w:rsidRPr="00A6582B" w:rsidRDefault="00A6582B" w:rsidP="00A6582B">
      <w:pPr>
        <w:bidi/>
        <w:jc w:val="both"/>
        <w:rPr>
          <w:rFonts w:cs="David" w:hint="cs"/>
          <w:rtl/>
        </w:rPr>
      </w:pPr>
      <w:r w:rsidRPr="00A6582B">
        <w:rPr>
          <w:rFonts w:cs="David" w:hint="cs"/>
          <w:rtl/>
        </w:rPr>
        <w:tab/>
        <w:t>יהיה תקציב לוועדה - - -?</w:t>
      </w:r>
    </w:p>
    <w:p w14:paraId="656BFEAA" w14:textId="77777777" w:rsidR="00A6582B" w:rsidRPr="00A6582B" w:rsidRDefault="00A6582B" w:rsidP="00A6582B">
      <w:pPr>
        <w:bidi/>
        <w:jc w:val="both"/>
        <w:rPr>
          <w:rFonts w:cs="David" w:hint="cs"/>
          <w:rtl/>
        </w:rPr>
      </w:pPr>
    </w:p>
    <w:p w14:paraId="7B15A043"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7B228BF" w14:textId="77777777" w:rsidR="00A6582B" w:rsidRPr="00A6582B" w:rsidRDefault="00A6582B" w:rsidP="00A6582B">
      <w:pPr>
        <w:bidi/>
        <w:jc w:val="both"/>
        <w:rPr>
          <w:rFonts w:cs="David" w:hint="cs"/>
          <w:u w:val="single"/>
          <w:rtl/>
        </w:rPr>
      </w:pPr>
    </w:p>
    <w:p w14:paraId="58D1EB58" w14:textId="77777777" w:rsidR="00A6582B" w:rsidRPr="00A6582B" w:rsidRDefault="00A6582B" w:rsidP="00A6582B">
      <w:pPr>
        <w:bidi/>
        <w:jc w:val="both"/>
        <w:rPr>
          <w:rFonts w:cs="David" w:hint="cs"/>
          <w:rtl/>
        </w:rPr>
      </w:pPr>
      <w:r w:rsidRPr="00A6582B">
        <w:rPr>
          <w:rFonts w:cs="David" w:hint="cs"/>
          <w:rtl/>
        </w:rPr>
        <w:tab/>
        <w:t xml:space="preserve">אף אחד לא הועמד לדין, אף אחד לא נחקר, אף אחד לא שאלו אותו שאלות קשות, פשוט העלו נושא לסדר-היום - אז קודם כל בוא נהיה הגונים. נכון שבאים ואומרים: מקרתיזם, חוקרים, לא משתתפים. כולנו נדע קודם כל במה מדובר, בוועדת חקירה פרלמנטרית. </w:t>
      </w:r>
    </w:p>
    <w:p w14:paraId="083E8582" w14:textId="77777777" w:rsidR="00A6582B" w:rsidRPr="00A6582B" w:rsidRDefault="00A6582B" w:rsidP="00A6582B">
      <w:pPr>
        <w:bidi/>
        <w:jc w:val="both"/>
        <w:rPr>
          <w:rFonts w:cs="David" w:hint="cs"/>
          <w:rtl/>
        </w:rPr>
      </w:pPr>
    </w:p>
    <w:p w14:paraId="61948D56"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AFF1687" w14:textId="77777777" w:rsidR="00A6582B" w:rsidRPr="00A6582B" w:rsidRDefault="00A6582B" w:rsidP="00A6582B">
      <w:pPr>
        <w:bidi/>
        <w:jc w:val="both"/>
        <w:rPr>
          <w:rFonts w:cs="David" w:hint="cs"/>
          <w:u w:val="single"/>
          <w:rtl/>
        </w:rPr>
      </w:pPr>
    </w:p>
    <w:p w14:paraId="470FFD4D" w14:textId="77777777" w:rsidR="00A6582B" w:rsidRPr="00A6582B" w:rsidRDefault="00A6582B" w:rsidP="00A6582B">
      <w:pPr>
        <w:bidi/>
        <w:jc w:val="both"/>
        <w:rPr>
          <w:rFonts w:cs="David" w:hint="cs"/>
          <w:rtl/>
        </w:rPr>
      </w:pPr>
      <w:r w:rsidRPr="00A6582B">
        <w:rPr>
          <w:rFonts w:cs="David" w:hint="cs"/>
          <w:rtl/>
        </w:rPr>
        <w:tab/>
        <w:t>על מה מדברת שלך?</w:t>
      </w:r>
    </w:p>
    <w:p w14:paraId="4B755F05" w14:textId="77777777" w:rsidR="00A6582B" w:rsidRPr="00A6582B" w:rsidRDefault="00A6582B" w:rsidP="00A6582B">
      <w:pPr>
        <w:bidi/>
        <w:jc w:val="both"/>
        <w:rPr>
          <w:rFonts w:cs="David" w:hint="cs"/>
          <w:rtl/>
        </w:rPr>
      </w:pPr>
    </w:p>
    <w:p w14:paraId="70CB19CE"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3AA9EF9E" w14:textId="77777777" w:rsidR="00A6582B" w:rsidRPr="00A6582B" w:rsidRDefault="00A6582B" w:rsidP="00A6582B">
      <w:pPr>
        <w:bidi/>
        <w:jc w:val="both"/>
        <w:rPr>
          <w:rFonts w:cs="David" w:hint="cs"/>
          <w:u w:val="single"/>
          <w:rtl/>
        </w:rPr>
      </w:pPr>
    </w:p>
    <w:p w14:paraId="245A5CF0" w14:textId="77777777" w:rsidR="00A6582B" w:rsidRPr="00A6582B" w:rsidRDefault="00A6582B" w:rsidP="00A6582B">
      <w:pPr>
        <w:bidi/>
        <w:jc w:val="both"/>
        <w:rPr>
          <w:rFonts w:cs="David" w:hint="cs"/>
          <w:rtl/>
        </w:rPr>
      </w:pPr>
      <w:r w:rsidRPr="00A6582B">
        <w:rPr>
          <w:rFonts w:cs="David" w:hint="cs"/>
          <w:rtl/>
        </w:rPr>
        <w:tab/>
        <w:t xml:space="preserve">ועדת החקירה הפלמנטרית שתוקם היום תעשה אותו דבר. היא תעיר ותגלה ותחשוף שני נושאים מהותיים. נושא ראשון זה מעורבות של ממשלות זרות בהוויה הציבורית שלנו. לי מפריע מאוד שהאיחוד האירופי מעביר מיליוני שקלים לארגונים בישראל, על מנת שיפעלו במגזר הפוליטי. </w:t>
      </w:r>
    </w:p>
    <w:p w14:paraId="39AC232D" w14:textId="77777777" w:rsidR="00A6582B" w:rsidRPr="00A6582B" w:rsidRDefault="00A6582B" w:rsidP="00A6582B">
      <w:pPr>
        <w:bidi/>
        <w:jc w:val="both"/>
        <w:rPr>
          <w:rFonts w:cs="David" w:hint="cs"/>
          <w:rtl/>
        </w:rPr>
      </w:pPr>
    </w:p>
    <w:p w14:paraId="1BCE53D6"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5572EE17" w14:textId="77777777" w:rsidR="00A6582B" w:rsidRPr="00A6582B" w:rsidRDefault="00A6582B" w:rsidP="00A6582B">
      <w:pPr>
        <w:bidi/>
        <w:jc w:val="both"/>
        <w:rPr>
          <w:rFonts w:cs="David" w:hint="cs"/>
          <w:u w:val="single"/>
          <w:rtl/>
        </w:rPr>
      </w:pPr>
    </w:p>
    <w:p w14:paraId="3524CEC9" w14:textId="77777777" w:rsidR="00A6582B" w:rsidRPr="00A6582B" w:rsidRDefault="00A6582B" w:rsidP="00A6582B">
      <w:pPr>
        <w:bidi/>
        <w:jc w:val="both"/>
        <w:rPr>
          <w:rFonts w:cs="David" w:hint="cs"/>
          <w:rtl/>
        </w:rPr>
      </w:pPr>
      <w:r w:rsidRPr="00A6582B">
        <w:rPr>
          <w:rFonts w:cs="David" w:hint="cs"/>
          <w:rtl/>
        </w:rPr>
        <w:tab/>
        <w:t xml:space="preserve">זאת ביקורת על החוק של אלקין? אני רוצה להבין. </w:t>
      </w:r>
    </w:p>
    <w:p w14:paraId="601DB41C" w14:textId="77777777" w:rsidR="00A6582B" w:rsidRPr="00A6582B" w:rsidRDefault="00A6582B" w:rsidP="00A6582B">
      <w:pPr>
        <w:bidi/>
        <w:jc w:val="both"/>
        <w:rPr>
          <w:rFonts w:cs="David" w:hint="cs"/>
          <w:rtl/>
        </w:rPr>
      </w:pPr>
    </w:p>
    <w:p w14:paraId="6E936DC3"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8E6B8A5" w14:textId="77777777" w:rsidR="00A6582B" w:rsidRPr="00A6582B" w:rsidRDefault="00A6582B" w:rsidP="00A6582B">
      <w:pPr>
        <w:bidi/>
        <w:jc w:val="both"/>
        <w:rPr>
          <w:rFonts w:cs="David" w:hint="cs"/>
          <w:u w:val="single"/>
          <w:rtl/>
        </w:rPr>
      </w:pPr>
    </w:p>
    <w:p w14:paraId="36464D83" w14:textId="77777777" w:rsidR="00A6582B" w:rsidRPr="00A6582B" w:rsidRDefault="00A6582B" w:rsidP="00A6582B">
      <w:pPr>
        <w:bidi/>
        <w:jc w:val="both"/>
        <w:rPr>
          <w:rFonts w:cs="David" w:hint="cs"/>
          <w:rtl/>
        </w:rPr>
      </w:pPr>
      <w:r w:rsidRPr="00A6582B">
        <w:rPr>
          <w:rFonts w:cs="David" w:hint="cs"/>
          <w:rtl/>
        </w:rPr>
        <w:tab/>
        <w:t xml:space="preserve">אני מברך על כל חוק - - - שגם לו התנגדתם, ואני בטוח שבסוף הוועדה תהיה רשימה ארוכה של חוקים, תיקוני חקיקה. </w:t>
      </w:r>
    </w:p>
    <w:p w14:paraId="42185D93" w14:textId="77777777" w:rsidR="00A6582B" w:rsidRPr="00A6582B" w:rsidRDefault="00A6582B" w:rsidP="00A6582B">
      <w:pPr>
        <w:bidi/>
        <w:jc w:val="both"/>
        <w:rPr>
          <w:rFonts w:cs="David" w:hint="cs"/>
          <w:rtl/>
        </w:rPr>
      </w:pPr>
    </w:p>
    <w:p w14:paraId="3BCAB914" w14:textId="77777777" w:rsidR="00A6582B" w:rsidRPr="00A6582B" w:rsidRDefault="00A6582B" w:rsidP="00A6582B">
      <w:pPr>
        <w:keepNext/>
        <w:bidi/>
        <w:jc w:val="both"/>
        <w:rPr>
          <w:rFonts w:cs="David" w:hint="cs"/>
          <w:u w:val="single"/>
          <w:rtl/>
        </w:rPr>
      </w:pPr>
      <w:r w:rsidRPr="00A6582B">
        <w:rPr>
          <w:rFonts w:cs="David" w:hint="cs"/>
          <w:u w:val="single"/>
          <w:rtl/>
        </w:rPr>
        <w:t>אילן גילאון:</w:t>
      </w:r>
    </w:p>
    <w:p w14:paraId="6B2B0496" w14:textId="77777777" w:rsidR="00A6582B" w:rsidRPr="00A6582B" w:rsidRDefault="00A6582B" w:rsidP="00A6582B">
      <w:pPr>
        <w:keepNext/>
        <w:bidi/>
        <w:jc w:val="both"/>
        <w:rPr>
          <w:rFonts w:cs="David" w:hint="cs"/>
          <w:u w:val="single"/>
          <w:rtl/>
        </w:rPr>
      </w:pPr>
    </w:p>
    <w:p w14:paraId="6C5BE3E7" w14:textId="77777777" w:rsidR="00A6582B" w:rsidRPr="00A6582B" w:rsidRDefault="00A6582B" w:rsidP="00A6582B">
      <w:pPr>
        <w:keepNext/>
        <w:bidi/>
        <w:jc w:val="both"/>
        <w:rPr>
          <w:rFonts w:cs="David" w:hint="cs"/>
          <w:rtl/>
        </w:rPr>
      </w:pPr>
      <w:r w:rsidRPr="00A6582B">
        <w:rPr>
          <w:rFonts w:cs="David" w:hint="cs"/>
          <w:rtl/>
        </w:rPr>
        <w:tab/>
        <w:t>מה אתה חוקר?</w:t>
      </w:r>
    </w:p>
    <w:p w14:paraId="1C430709" w14:textId="77777777" w:rsidR="00A6582B" w:rsidRPr="00A6582B" w:rsidRDefault="00A6582B" w:rsidP="00A6582B">
      <w:pPr>
        <w:bidi/>
        <w:jc w:val="both"/>
        <w:rPr>
          <w:rFonts w:cs="David" w:hint="cs"/>
          <w:rtl/>
        </w:rPr>
      </w:pPr>
    </w:p>
    <w:p w14:paraId="5271B052"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6E8621A3" w14:textId="77777777" w:rsidR="00A6582B" w:rsidRPr="00A6582B" w:rsidRDefault="00A6582B" w:rsidP="00A6582B">
      <w:pPr>
        <w:bidi/>
        <w:jc w:val="both"/>
        <w:rPr>
          <w:rFonts w:cs="David" w:hint="cs"/>
          <w:u w:val="single"/>
          <w:rtl/>
        </w:rPr>
      </w:pPr>
    </w:p>
    <w:p w14:paraId="2AC560FA" w14:textId="77777777" w:rsidR="00A6582B" w:rsidRPr="00A6582B" w:rsidRDefault="00A6582B" w:rsidP="00A6582B">
      <w:pPr>
        <w:bidi/>
        <w:jc w:val="both"/>
        <w:rPr>
          <w:rFonts w:cs="David" w:hint="cs"/>
          <w:rtl/>
        </w:rPr>
      </w:pPr>
      <w:r w:rsidRPr="00A6582B">
        <w:rPr>
          <w:rFonts w:cs="David" w:hint="cs"/>
          <w:rtl/>
        </w:rPr>
        <w:tab/>
        <w:t xml:space="preserve"> תבוא לוועדה, תשמע את החומרים, תמליץ ביחד. </w:t>
      </w:r>
    </w:p>
    <w:p w14:paraId="71262CE9" w14:textId="77777777" w:rsidR="00A6582B" w:rsidRPr="00A6582B" w:rsidRDefault="00A6582B" w:rsidP="00A6582B">
      <w:pPr>
        <w:bidi/>
        <w:jc w:val="both"/>
        <w:rPr>
          <w:rFonts w:cs="David" w:hint="cs"/>
          <w:rtl/>
        </w:rPr>
      </w:pPr>
    </w:p>
    <w:p w14:paraId="6095DB88" w14:textId="77777777" w:rsidR="00A6582B" w:rsidRPr="00A6582B" w:rsidRDefault="00A6582B" w:rsidP="00A6582B">
      <w:pPr>
        <w:bidi/>
        <w:jc w:val="both"/>
        <w:rPr>
          <w:rFonts w:cs="David" w:hint="cs"/>
          <w:rtl/>
        </w:rPr>
      </w:pPr>
      <w:r w:rsidRPr="00A6582B">
        <w:rPr>
          <w:rFonts w:cs="David" w:hint="cs"/>
          <w:u w:val="single"/>
          <w:rtl/>
        </w:rPr>
        <w:t>אילן גילאון:</w:t>
      </w:r>
    </w:p>
    <w:p w14:paraId="7013D808" w14:textId="77777777" w:rsidR="00A6582B" w:rsidRPr="00A6582B" w:rsidRDefault="00A6582B" w:rsidP="00A6582B">
      <w:pPr>
        <w:bidi/>
        <w:jc w:val="both"/>
        <w:rPr>
          <w:rFonts w:cs="David" w:hint="cs"/>
          <w:rtl/>
        </w:rPr>
      </w:pPr>
    </w:p>
    <w:p w14:paraId="44538CC3" w14:textId="77777777" w:rsidR="00A6582B" w:rsidRPr="00A6582B" w:rsidRDefault="00A6582B" w:rsidP="00A6582B">
      <w:pPr>
        <w:bidi/>
        <w:jc w:val="both"/>
        <w:rPr>
          <w:rFonts w:cs="David" w:hint="cs"/>
          <w:rtl/>
        </w:rPr>
      </w:pPr>
      <w:r w:rsidRPr="00A6582B">
        <w:rPr>
          <w:rFonts w:cs="David" w:hint="cs"/>
          <w:rtl/>
        </w:rPr>
        <w:tab/>
        <w:t xml:space="preserve">אתה יודע את הנתונים. </w:t>
      </w:r>
    </w:p>
    <w:p w14:paraId="544BF75F" w14:textId="77777777" w:rsidR="00A6582B" w:rsidRPr="00A6582B" w:rsidRDefault="00A6582B" w:rsidP="00A6582B">
      <w:pPr>
        <w:bidi/>
        <w:jc w:val="both"/>
        <w:rPr>
          <w:rFonts w:cs="David" w:hint="cs"/>
          <w:rtl/>
        </w:rPr>
      </w:pPr>
    </w:p>
    <w:p w14:paraId="015DCBE3"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66364D0" w14:textId="77777777" w:rsidR="00A6582B" w:rsidRPr="00A6582B" w:rsidRDefault="00A6582B" w:rsidP="00A6582B">
      <w:pPr>
        <w:bidi/>
        <w:jc w:val="both"/>
        <w:rPr>
          <w:rFonts w:cs="David" w:hint="cs"/>
          <w:u w:val="single"/>
          <w:rtl/>
        </w:rPr>
      </w:pPr>
    </w:p>
    <w:p w14:paraId="2E1F2C86" w14:textId="77777777" w:rsidR="00A6582B" w:rsidRPr="00A6582B" w:rsidRDefault="00A6582B" w:rsidP="00A6582B">
      <w:pPr>
        <w:bidi/>
        <w:jc w:val="both"/>
        <w:rPr>
          <w:rFonts w:cs="David" w:hint="cs"/>
          <w:rtl/>
        </w:rPr>
      </w:pPr>
      <w:r w:rsidRPr="00A6582B">
        <w:rPr>
          <w:rFonts w:cs="David" w:hint="cs"/>
          <w:rtl/>
        </w:rPr>
        <w:tab/>
        <w:t xml:space="preserve">- - - אלקין יבוא אליו לוועדה, החוק שלו לא מספיק דרקוני - - - </w:t>
      </w:r>
    </w:p>
    <w:p w14:paraId="7CFBCF0D" w14:textId="77777777" w:rsidR="00A6582B" w:rsidRPr="00A6582B" w:rsidRDefault="00A6582B" w:rsidP="00A6582B">
      <w:pPr>
        <w:bidi/>
        <w:jc w:val="both"/>
        <w:rPr>
          <w:rFonts w:cs="David" w:hint="cs"/>
          <w:rtl/>
        </w:rPr>
      </w:pPr>
    </w:p>
    <w:p w14:paraId="63431361" w14:textId="77777777" w:rsidR="00A6582B" w:rsidRPr="00A6582B" w:rsidRDefault="00A6582B" w:rsidP="00A6582B">
      <w:pPr>
        <w:bidi/>
        <w:jc w:val="both"/>
        <w:rPr>
          <w:rFonts w:cs="David" w:hint="cs"/>
          <w:rtl/>
        </w:rPr>
      </w:pPr>
      <w:r w:rsidRPr="00A6582B">
        <w:rPr>
          <w:rFonts w:cs="David" w:hint="cs"/>
          <w:u w:val="single"/>
          <w:rtl/>
        </w:rPr>
        <w:t>אילן גילאון:</w:t>
      </w:r>
    </w:p>
    <w:p w14:paraId="1F4B56D1" w14:textId="77777777" w:rsidR="00A6582B" w:rsidRPr="00A6582B" w:rsidRDefault="00A6582B" w:rsidP="00A6582B">
      <w:pPr>
        <w:bidi/>
        <w:jc w:val="both"/>
        <w:rPr>
          <w:rFonts w:cs="David" w:hint="cs"/>
          <w:rtl/>
        </w:rPr>
      </w:pPr>
    </w:p>
    <w:p w14:paraId="284E5CF4" w14:textId="77777777" w:rsidR="00A6582B" w:rsidRPr="00A6582B" w:rsidRDefault="00A6582B" w:rsidP="00A6582B">
      <w:pPr>
        <w:bidi/>
        <w:jc w:val="both"/>
        <w:rPr>
          <w:rFonts w:cs="David" w:hint="cs"/>
          <w:rtl/>
        </w:rPr>
      </w:pPr>
      <w:r w:rsidRPr="00A6582B">
        <w:rPr>
          <w:rFonts w:cs="David" w:hint="cs"/>
          <w:rtl/>
        </w:rPr>
        <w:tab/>
        <w:t xml:space="preserve">אם אין לכם, אני מוכן לנסוע ולהביא לכם את כל הנתונים שאתם צריכים. </w:t>
      </w:r>
    </w:p>
    <w:p w14:paraId="6150CBFD" w14:textId="77777777" w:rsidR="00A6582B" w:rsidRPr="00A6582B" w:rsidRDefault="00A6582B" w:rsidP="00A6582B">
      <w:pPr>
        <w:bidi/>
        <w:jc w:val="both"/>
        <w:rPr>
          <w:rFonts w:cs="David" w:hint="cs"/>
          <w:rtl/>
        </w:rPr>
      </w:pPr>
    </w:p>
    <w:p w14:paraId="73AE907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0AE8D9C2" w14:textId="77777777" w:rsidR="00A6582B" w:rsidRPr="00A6582B" w:rsidRDefault="00A6582B" w:rsidP="00A6582B">
      <w:pPr>
        <w:bidi/>
        <w:jc w:val="both"/>
        <w:rPr>
          <w:rFonts w:cs="David" w:hint="cs"/>
          <w:rtl/>
        </w:rPr>
      </w:pPr>
    </w:p>
    <w:p w14:paraId="21F6A7B1" w14:textId="77777777" w:rsidR="00A6582B" w:rsidRPr="00A6582B" w:rsidRDefault="00A6582B" w:rsidP="00A6582B">
      <w:pPr>
        <w:bidi/>
        <w:jc w:val="both"/>
        <w:rPr>
          <w:rFonts w:cs="David" w:hint="cs"/>
          <w:rtl/>
        </w:rPr>
      </w:pPr>
      <w:r w:rsidRPr="00A6582B">
        <w:rPr>
          <w:rFonts w:cs="David" w:hint="cs"/>
          <w:rtl/>
        </w:rPr>
        <w:tab/>
        <w:t xml:space="preserve"> חבר הכנסת גילאון, תהיה לך זכות דיבור, תוכל לומר מה שאתה רוצה. למה, בשביל מה? מה זה נותן?</w:t>
      </w:r>
    </w:p>
    <w:p w14:paraId="0E8BFE55" w14:textId="77777777" w:rsidR="00A6582B" w:rsidRPr="00A6582B" w:rsidRDefault="00A6582B" w:rsidP="00A6582B">
      <w:pPr>
        <w:bidi/>
        <w:jc w:val="both"/>
        <w:rPr>
          <w:rFonts w:cs="David" w:hint="cs"/>
          <w:rtl/>
        </w:rPr>
      </w:pPr>
    </w:p>
    <w:p w14:paraId="2BA8ABDE"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0D624D7" w14:textId="77777777" w:rsidR="00A6582B" w:rsidRPr="00A6582B" w:rsidRDefault="00A6582B" w:rsidP="00A6582B">
      <w:pPr>
        <w:bidi/>
        <w:jc w:val="both"/>
        <w:rPr>
          <w:rFonts w:cs="David" w:hint="cs"/>
          <w:u w:val="single"/>
          <w:rtl/>
        </w:rPr>
      </w:pPr>
    </w:p>
    <w:p w14:paraId="325000A2" w14:textId="77777777" w:rsidR="00A6582B" w:rsidRPr="00A6582B" w:rsidRDefault="00A6582B" w:rsidP="00A6582B">
      <w:pPr>
        <w:bidi/>
        <w:jc w:val="both"/>
        <w:rPr>
          <w:rFonts w:cs="David" w:hint="cs"/>
          <w:rtl/>
        </w:rPr>
      </w:pPr>
      <w:r w:rsidRPr="00A6582B">
        <w:rPr>
          <w:rFonts w:cs="David" w:hint="cs"/>
          <w:rtl/>
        </w:rPr>
        <w:tab/>
        <w:t xml:space="preserve">אדוני היושב ראש, אני רוצה לקרוא פרוטוקולים של מוסדות האיחוד האירופי. בפרוטוקולים של מוסדות האיחוד האירופי כתוב שחור על גבי לבן, אני לא ממציא את זה, שמממנים פרויקטים לעמותות בישראל, שהמטרה של המימון היא להעביר בוחרים למחנה השלום, לשכנע מצביעי ליכוד ומצביעים מהמגזר הרוסי להצביע אחרת. מיליוני יורו מועברים. ועדת החקירה תבדוק את הנושא הזה. זה בדיוק מה שמפריע פה לחלק מהאנשים בחדר. </w:t>
      </w:r>
    </w:p>
    <w:p w14:paraId="423506FE" w14:textId="77777777" w:rsidR="00A6582B" w:rsidRPr="00A6582B" w:rsidRDefault="00A6582B" w:rsidP="00A6582B">
      <w:pPr>
        <w:bidi/>
        <w:jc w:val="both"/>
        <w:rPr>
          <w:rFonts w:cs="David" w:hint="cs"/>
          <w:rtl/>
        </w:rPr>
      </w:pPr>
    </w:p>
    <w:p w14:paraId="075A0FD6"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251E4089" w14:textId="77777777" w:rsidR="00A6582B" w:rsidRPr="00A6582B" w:rsidRDefault="00A6582B" w:rsidP="00A6582B">
      <w:pPr>
        <w:bidi/>
        <w:jc w:val="both"/>
        <w:rPr>
          <w:rFonts w:cs="David" w:hint="cs"/>
          <w:u w:val="single"/>
          <w:rtl/>
        </w:rPr>
      </w:pPr>
    </w:p>
    <w:p w14:paraId="149E9FAA" w14:textId="77777777" w:rsidR="00A6582B" w:rsidRPr="00A6582B" w:rsidRDefault="00A6582B" w:rsidP="00A6582B">
      <w:pPr>
        <w:bidi/>
        <w:ind w:firstLine="720"/>
        <w:jc w:val="both"/>
        <w:rPr>
          <w:rFonts w:cs="David" w:hint="cs"/>
          <w:rtl/>
        </w:rPr>
      </w:pPr>
      <w:r w:rsidRPr="00A6582B">
        <w:rPr>
          <w:rFonts w:cs="David" w:hint="cs"/>
          <w:rtl/>
        </w:rPr>
        <w:t xml:space="preserve">היום התפרסם בעיתון הארץ על העברת כספים לליכוד. </w:t>
      </w:r>
    </w:p>
    <w:p w14:paraId="245FF2B5" w14:textId="77777777" w:rsidR="00A6582B" w:rsidRPr="00A6582B" w:rsidRDefault="00A6582B" w:rsidP="00A6582B">
      <w:pPr>
        <w:bidi/>
        <w:ind w:firstLine="720"/>
        <w:jc w:val="both"/>
        <w:rPr>
          <w:rFonts w:cs="David" w:hint="cs"/>
          <w:rtl/>
        </w:rPr>
      </w:pPr>
    </w:p>
    <w:p w14:paraId="0FEEDB34"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595C1E60" w14:textId="77777777" w:rsidR="00A6582B" w:rsidRPr="00A6582B" w:rsidRDefault="00A6582B" w:rsidP="00A6582B">
      <w:pPr>
        <w:bidi/>
        <w:jc w:val="both"/>
        <w:rPr>
          <w:rFonts w:cs="David" w:hint="cs"/>
          <w:u w:val="single"/>
          <w:rtl/>
        </w:rPr>
      </w:pPr>
    </w:p>
    <w:p w14:paraId="3E062377" w14:textId="77777777" w:rsidR="00A6582B" w:rsidRPr="00A6582B" w:rsidRDefault="00A6582B" w:rsidP="00A6582B">
      <w:pPr>
        <w:bidi/>
        <w:ind w:firstLine="720"/>
        <w:jc w:val="both"/>
        <w:rPr>
          <w:rFonts w:cs="David" w:hint="cs"/>
          <w:rtl/>
        </w:rPr>
      </w:pPr>
      <w:r w:rsidRPr="00A6582B">
        <w:rPr>
          <w:rFonts w:cs="David" w:hint="cs"/>
          <w:rtl/>
        </w:rPr>
        <w:t xml:space="preserve">הברז הולך להיסגר, ואתם מפחדים מזה. הברז של הממשלות הזרות ייסגר, זה מה שמפריע לכם. הברז הולך להיסגר. </w:t>
      </w:r>
    </w:p>
    <w:p w14:paraId="0C8B56DD" w14:textId="77777777" w:rsidR="00A6582B" w:rsidRPr="00A6582B" w:rsidRDefault="00A6582B" w:rsidP="00A6582B">
      <w:pPr>
        <w:bidi/>
        <w:ind w:firstLine="720"/>
        <w:jc w:val="both"/>
        <w:rPr>
          <w:rFonts w:cs="David" w:hint="cs"/>
          <w:rtl/>
        </w:rPr>
      </w:pPr>
    </w:p>
    <w:p w14:paraId="58900C76"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293B0334" w14:textId="77777777" w:rsidR="00A6582B" w:rsidRPr="00A6582B" w:rsidRDefault="00A6582B" w:rsidP="00A6582B">
      <w:pPr>
        <w:bidi/>
        <w:jc w:val="both"/>
        <w:rPr>
          <w:rFonts w:cs="David" w:hint="cs"/>
          <w:u w:val="single"/>
          <w:rtl/>
        </w:rPr>
      </w:pPr>
    </w:p>
    <w:p w14:paraId="57F6B0CA" w14:textId="77777777" w:rsidR="00A6582B" w:rsidRPr="00A6582B" w:rsidRDefault="00A6582B" w:rsidP="00A6582B">
      <w:pPr>
        <w:bidi/>
        <w:ind w:firstLine="720"/>
        <w:jc w:val="both"/>
        <w:rPr>
          <w:rFonts w:cs="David" w:hint="cs"/>
          <w:rtl/>
        </w:rPr>
      </w:pPr>
      <w:r w:rsidRPr="00A6582B">
        <w:rPr>
          <w:rFonts w:cs="David" w:hint="cs"/>
          <w:rtl/>
        </w:rPr>
        <w:t xml:space="preserve">כספי קזינו.  </w:t>
      </w:r>
    </w:p>
    <w:p w14:paraId="2DE9197D" w14:textId="77777777" w:rsidR="00A6582B" w:rsidRPr="00A6582B" w:rsidRDefault="00A6582B" w:rsidP="00A6582B">
      <w:pPr>
        <w:bidi/>
        <w:ind w:firstLine="720"/>
        <w:jc w:val="both"/>
        <w:rPr>
          <w:rFonts w:cs="David" w:hint="cs"/>
          <w:rtl/>
        </w:rPr>
      </w:pPr>
    </w:p>
    <w:p w14:paraId="62839DA9" w14:textId="77777777" w:rsidR="00A6582B" w:rsidRPr="00A6582B" w:rsidRDefault="00A6582B" w:rsidP="00A6582B">
      <w:pPr>
        <w:bidi/>
        <w:jc w:val="both"/>
        <w:rPr>
          <w:rFonts w:cs="David" w:hint="cs"/>
          <w:u w:val="single"/>
          <w:rtl/>
        </w:rPr>
      </w:pPr>
      <w:r w:rsidRPr="00A6582B">
        <w:rPr>
          <w:rFonts w:cs="David" w:hint="cs"/>
          <w:u w:val="single"/>
          <w:rtl/>
        </w:rPr>
        <w:t>אנסטסיה מיכאלי:</w:t>
      </w:r>
    </w:p>
    <w:p w14:paraId="6E4440A5" w14:textId="77777777" w:rsidR="00A6582B" w:rsidRPr="00A6582B" w:rsidRDefault="00A6582B" w:rsidP="00A6582B">
      <w:pPr>
        <w:bidi/>
        <w:jc w:val="both"/>
        <w:rPr>
          <w:rFonts w:cs="David" w:hint="cs"/>
          <w:u w:val="single"/>
          <w:rtl/>
        </w:rPr>
      </w:pPr>
    </w:p>
    <w:p w14:paraId="4B70FB7E" w14:textId="77777777" w:rsidR="00A6582B" w:rsidRPr="00A6582B" w:rsidRDefault="00A6582B" w:rsidP="00A6582B">
      <w:pPr>
        <w:bidi/>
        <w:ind w:firstLine="720"/>
        <w:jc w:val="both"/>
        <w:rPr>
          <w:rFonts w:cs="David" w:hint="cs"/>
          <w:rtl/>
        </w:rPr>
      </w:pPr>
      <w:r w:rsidRPr="00A6582B">
        <w:rPr>
          <w:rFonts w:cs="David" w:hint="cs"/>
          <w:rtl/>
        </w:rPr>
        <w:t xml:space="preserve">כספי טרור, אחמד טיבי. </w:t>
      </w:r>
    </w:p>
    <w:p w14:paraId="486CECDC" w14:textId="77777777" w:rsidR="00A6582B" w:rsidRPr="00A6582B" w:rsidRDefault="00A6582B" w:rsidP="00A6582B">
      <w:pPr>
        <w:bidi/>
        <w:ind w:firstLine="720"/>
        <w:jc w:val="both"/>
        <w:rPr>
          <w:rFonts w:cs="David" w:hint="cs"/>
          <w:rtl/>
        </w:rPr>
      </w:pPr>
    </w:p>
    <w:p w14:paraId="15C796D5"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24F213DD" w14:textId="77777777" w:rsidR="00A6582B" w:rsidRPr="00A6582B" w:rsidRDefault="00A6582B" w:rsidP="00A6582B">
      <w:pPr>
        <w:bidi/>
        <w:jc w:val="both"/>
        <w:rPr>
          <w:rFonts w:cs="David" w:hint="cs"/>
          <w:u w:val="single"/>
          <w:rtl/>
        </w:rPr>
      </w:pPr>
    </w:p>
    <w:p w14:paraId="75F0DEBF" w14:textId="77777777" w:rsidR="00A6582B" w:rsidRPr="00A6582B" w:rsidRDefault="00A6582B" w:rsidP="00A6582B">
      <w:pPr>
        <w:bidi/>
        <w:ind w:firstLine="720"/>
        <w:jc w:val="both"/>
        <w:rPr>
          <w:rFonts w:cs="David" w:hint="cs"/>
          <w:rtl/>
        </w:rPr>
      </w:pPr>
      <w:r w:rsidRPr="00A6582B">
        <w:rPr>
          <w:rFonts w:cs="David" w:hint="cs"/>
          <w:rtl/>
        </w:rPr>
        <w:t>לך תתחבק עם האויבים שמממנים אותך, לך תתחבק עם - - -</w:t>
      </w:r>
    </w:p>
    <w:p w14:paraId="349E40F2" w14:textId="77777777" w:rsidR="00A6582B" w:rsidRPr="00A6582B" w:rsidRDefault="00A6582B" w:rsidP="00A6582B">
      <w:pPr>
        <w:bidi/>
        <w:ind w:firstLine="720"/>
        <w:jc w:val="both"/>
        <w:rPr>
          <w:rFonts w:cs="David" w:hint="cs"/>
          <w:rtl/>
        </w:rPr>
      </w:pPr>
    </w:p>
    <w:p w14:paraId="362E4B9F"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2917E615" w14:textId="77777777" w:rsidR="00A6582B" w:rsidRPr="00A6582B" w:rsidRDefault="00A6582B" w:rsidP="00A6582B">
      <w:pPr>
        <w:bidi/>
        <w:jc w:val="both"/>
        <w:rPr>
          <w:rFonts w:cs="David" w:hint="cs"/>
          <w:u w:val="single"/>
          <w:rtl/>
        </w:rPr>
      </w:pPr>
    </w:p>
    <w:p w14:paraId="14E28CDF" w14:textId="77777777" w:rsidR="00A6582B" w:rsidRPr="00A6582B" w:rsidRDefault="00A6582B" w:rsidP="00A6582B">
      <w:pPr>
        <w:bidi/>
        <w:ind w:firstLine="720"/>
        <w:jc w:val="both"/>
        <w:rPr>
          <w:rFonts w:cs="David" w:hint="cs"/>
          <w:rtl/>
        </w:rPr>
      </w:pPr>
      <w:r w:rsidRPr="00A6582B">
        <w:rPr>
          <w:rFonts w:cs="David" w:hint="cs"/>
          <w:rtl/>
        </w:rPr>
        <w:t xml:space="preserve">כספי קזינו. </w:t>
      </w:r>
    </w:p>
    <w:p w14:paraId="5243074D" w14:textId="77777777" w:rsidR="00A6582B" w:rsidRPr="00A6582B" w:rsidRDefault="00A6582B" w:rsidP="00A6582B">
      <w:pPr>
        <w:bidi/>
        <w:ind w:firstLine="720"/>
        <w:jc w:val="both"/>
        <w:rPr>
          <w:rFonts w:cs="David" w:hint="cs"/>
          <w:rtl/>
        </w:rPr>
      </w:pPr>
    </w:p>
    <w:p w14:paraId="707BE8F7" w14:textId="77777777" w:rsidR="00A6582B" w:rsidRPr="00A6582B" w:rsidRDefault="00A6582B" w:rsidP="00A6582B">
      <w:pPr>
        <w:bidi/>
        <w:jc w:val="both"/>
        <w:rPr>
          <w:rFonts w:cs="David" w:hint="cs"/>
          <w:u w:val="single"/>
          <w:rtl/>
        </w:rPr>
      </w:pPr>
      <w:r w:rsidRPr="00A6582B">
        <w:rPr>
          <w:rFonts w:cs="David" w:hint="cs"/>
          <w:u w:val="single"/>
          <w:rtl/>
        </w:rPr>
        <w:t>אנסטסיה מיכאלי:</w:t>
      </w:r>
    </w:p>
    <w:p w14:paraId="5CA53D52" w14:textId="77777777" w:rsidR="00A6582B" w:rsidRPr="00A6582B" w:rsidRDefault="00A6582B" w:rsidP="00A6582B">
      <w:pPr>
        <w:bidi/>
        <w:jc w:val="both"/>
        <w:rPr>
          <w:rFonts w:cs="David" w:hint="cs"/>
          <w:u w:val="single"/>
          <w:rtl/>
        </w:rPr>
      </w:pPr>
    </w:p>
    <w:p w14:paraId="4A2E5AB7" w14:textId="77777777" w:rsidR="00A6582B" w:rsidRPr="00A6582B" w:rsidRDefault="00A6582B" w:rsidP="00A6582B">
      <w:pPr>
        <w:bidi/>
        <w:ind w:firstLine="720"/>
        <w:jc w:val="both"/>
        <w:rPr>
          <w:rFonts w:cs="David" w:hint="cs"/>
          <w:rtl/>
        </w:rPr>
      </w:pPr>
      <w:r w:rsidRPr="00A6582B">
        <w:rPr>
          <w:rFonts w:cs="David" w:hint="cs"/>
          <w:rtl/>
        </w:rPr>
        <w:t xml:space="preserve">מדינת ישראל זה לא קזינו, חבר הכנסת טיבי. </w:t>
      </w:r>
    </w:p>
    <w:p w14:paraId="6F5AF5D8" w14:textId="77777777" w:rsidR="00A6582B" w:rsidRPr="00A6582B" w:rsidRDefault="00A6582B" w:rsidP="00A6582B">
      <w:pPr>
        <w:bidi/>
        <w:ind w:firstLine="720"/>
        <w:jc w:val="both"/>
        <w:rPr>
          <w:rFonts w:cs="David" w:hint="cs"/>
          <w:rtl/>
        </w:rPr>
      </w:pPr>
    </w:p>
    <w:p w14:paraId="0F9657B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5B068F1" w14:textId="77777777" w:rsidR="00A6582B" w:rsidRPr="00A6582B" w:rsidRDefault="00A6582B" w:rsidP="00A6582B">
      <w:pPr>
        <w:bidi/>
        <w:jc w:val="both"/>
        <w:rPr>
          <w:rFonts w:cs="David" w:hint="cs"/>
          <w:u w:val="single"/>
          <w:rtl/>
        </w:rPr>
      </w:pPr>
    </w:p>
    <w:p w14:paraId="2BB6AE62" w14:textId="77777777" w:rsidR="00A6582B" w:rsidRPr="00A6582B" w:rsidRDefault="00A6582B" w:rsidP="00A6582B">
      <w:pPr>
        <w:bidi/>
        <w:ind w:firstLine="720"/>
        <w:jc w:val="both"/>
        <w:rPr>
          <w:rFonts w:cs="David" w:hint="cs"/>
          <w:rtl/>
        </w:rPr>
      </w:pPr>
      <w:r w:rsidRPr="00A6582B">
        <w:rPr>
          <w:rFonts w:cs="David" w:hint="cs"/>
          <w:rtl/>
        </w:rPr>
        <w:t xml:space="preserve">אתם עושים ממנה קזינו. </w:t>
      </w:r>
    </w:p>
    <w:p w14:paraId="1A4CAE5C" w14:textId="77777777" w:rsidR="00A6582B" w:rsidRPr="00A6582B" w:rsidRDefault="00A6582B" w:rsidP="00A6582B">
      <w:pPr>
        <w:bidi/>
        <w:ind w:firstLine="720"/>
        <w:jc w:val="both"/>
        <w:rPr>
          <w:rFonts w:cs="David" w:hint="cs"/>
          <w:rtl/>
        </w:rPr>
      </w:pPr>
    </w:p>
    <w:p w14:paraId="0AC9C136"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7905FA86" w14:textId="77777777" w:rsidR="00A6582B" w:rsidRPr="00A6582B" w:rsidRDefault="00A6582B" w:rsidP="00A6582B">
      <w:pPr>
        <w:bidi/>
        <w:jc w:val="both"/>
        <w:rPr>
          <w:rFonts w:cs="David" w:hint="cs"/>
          <w:u w:val="single"/>
          <w:rtl/>
        </w:rPr>
      </w:pPr>
    </w:p>
    <w:p w14:paraId="7568D293" w14:textId="77777777" w:rsidR="00A6582B" w:rsidRPr="00A6582B" w:rsidRDefault="00A6582B" w:rsidP="00A6582B">
      <w:pPr>
        <w:bidi/>
        <w:ind w:firstLine="720"/>
        <w:jc w:val="both"/>
        <w:rPr>
          <w:rFonts w:cs="David" w:hint="cs"/>
          <w:rtl/>
        </w:rPr>
      </w:pPr>
      <w:r w:rsidRPr="00A6582B">
        <w:rPr>
          <w:rFonts w:cs="David" w:hint="cs"/>
          <w:rtl/>
        </w:rPr>
        <w:t>נושא שני שאנחנו נבדוק זה נושא רכישת הקרקעות על ידי כסף שמגיע מממשלות זרות. כל חברי הכנסת המפוארים שיושבים פה, אני רוצה שאחד יסביר לי למה ממשלות זרות צריכות להעביר כספים ולהתערב בהוויה הציבורית שלנו.</w:t>
      </w:r>
    </w:p>
    <w:p w14:paraId="516340D2" w14:textId="77777777" w:rsidR="00A6582B" w:rsidRPr="00A6582B" w:rsidRDefault="00A6582B" w:rsidP="00A6582B">
      <w:pPr>
        <w:bidi/>
        <w:ind w:firstLine="720"/>
        <w:jc w:val="both"/>
        <w:rPr>
          <w:rFonts w:cs="David" w:hint="cs"/>
          <w:rtl/>
        </w:rPr>
      </w:pPr>
    </w:p>
    <w:p w14:paraId="67BA9606"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7C1A46EF" w14:textId="77777777" w:rsidR="00A6582B" w:rsidRPr="00A6582B" w:rsidRDefault="00A6582B" w:rsidP="00A6582B">
      <w:pPr>
        <w:bidi/>
        <w:jc w:val="both"/>
        <w:rPr>
          <w:rFonts w:cs="David" w:hint="cs"/>
          <w:u w:val="single"/>
          <w:rtl/>
        </w:rPr>
      </w:pPr>
    </w:p>
    <w:p w14:paraId="1720281A" w14:textId="77777777" w:rsidR="00A6582B" w:rsidRPr="00A6582B" w:rsidRDefault="00A6582B" w:rsidP="00A6582B">
      <w:pPr>
        <w:bidi/>
        <w:ind w:firstLine="720"/>
        <w:jc w:val="both"/>
        <w:rPr>
          <w:rFonts w:cs="David" w:hint="cs"/>
          <w:rtl/>
        </w:rPr>
      </w:pPr>
      <w:r w:rsidRPr="00A6582B">
        <w:rPr>
          <w:rFonts w:cs="David" w:hint="cs"/>
          <w:rtl/>
        </w:rPr>
        <w:t xml:space="preserve">כמו שישראל מפעילה את מש"ב ותומכת ב-170 מדינות בעולם, מר דנון, לידיעתך. </w:t>
      </w:r>
    </w:p>
    <w:p w14:paraId="47AF28DD" w14:textId="77777777" w:rsidR="00A6582B" w:rsidRPr="00A6582B" w:rsidRDefault="00A6582B" w:rsidP="00A6582B">
      <w:pPr>
        <w:bidi/>
        <w:ind w:firstLine="720"/>
        <w:jc w:val="both"/>
        <w:rPr>
          <w:rFonts w:cs="David" w:hint="cs"/>
          <w:rtl/>
        </w:rPr>
      </w:pPr>
    </w:p>
    <w:p w14:paraId="25BF81B3"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3EDF7A95" w14:textId="77777777" w:rsidR="00A6582B" w:rsidRPr="00A6582B" w:rsidRDefault="00A6582B" w:rsidP="00A6582B">
      <w:pPr>
        <w:bidi/>
        <w:jc w:val="both"/>
        <w:rPr>
          <w:rFonts w:cs="David" w:hint="cs"/>
          <w:u w:val="single"/>
          <w:rtl/>
        </w:rPr>
      </w:pPr>
    </w:p>
    <w:p w14:paraId="1E6E75B5" w14:textId="77777777" w:rsidR="00A6582B" w:rsidRPr="00A6582B" w:rsidRDefault="00A6582B" w:rsidP="00A6582B">
      <w:pPr>
        <w:bidi/>
        <w:ind w:firstLine="720"/>
        <w:jc w:val="both"/>
        <w:rPr>
          <w:rFonts w:cs="David" w:hint="cs"/>
          <w:rtl/>
        </w:rPr>
      </w:pPr>
      <w:r w:rsidRPr="00A6582B">
        <w:rPr>
          <w:rFonts w:cs="David" w:hint="cs"/>
          <w:rtl/>
        </w:rPr>
        <w:t>כשתהיו בשלטון, אתם יכולים להיות - - -</w:t>
      </w:r>
    </w:p>
    <w:p w14:paraId="0EA6507D" w14:textId="77777777" w:rsidR="00A6582B" w:rsidRPr="00A6582B" w:rsidRDefault="00A6582B" w:rsidP="00A6582B">
      <w:pPr>
        <w:bidi/>
        <w:ind w:firstLine="720"/>
        <w:jc w:val="both"/>
        <w:rPr>
          <w:rFonts w:cs="David" w:hint="cs"/>
          <w:rtl/>
        </w:rPr>
      </w:pPr>
    </w:p>
    <w:p w14:paraId="1D6A7393"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7E08FAB" w14:textId="77777777" w:rsidR="00A6582B" w:rsidRPr="00A6582B" w:rsidRDefault="00A6582B" w:rsidP="00A6582B">
      <w:pPr>
        <w:bidi/>
        <w:jc w:val="both"/>
        <w:rPr>
          <w:rFonts w:cs="David" w:hint="cs"/>
          <w:u w:val="single"/>
          <w:rtl/>
        </w:rPr>
      </w:pPr>
    </w:p>
    <w:p w14:paraId="1CF44E9E" w14:textId="77777777" w:rsidR="00A6582B" w:rsidRPr="00A6582B" w:rsidRDefault="00A6582B" w:rsidP="00A6582B">
      <w:pPr>
        <w:bidi/>
        <w:ind w:firstLine="720"/>
        <w:jc w:val="both"/>
        <w:rPr>
          <w:rFonts w:cs="David" w:hint="cs"/>
          <w:rtl/>
        </w:rPr>
      </w:pPr>
      <w:r w:rsidRPr="00A6582B">
        <w:rPr>
          <w:rFonts w:cs="David" w:hint="cs"/>
          <w:rtl/>
        </w:rPr>
        <w:t xml:space="preserve">מש"ב מדריכה אותם, לא מעבירה כסף. </w:t>
      </w:r>
    </w:p>
    <w:p w14:paraId="6378BF6A" w14:textId="77777777" w:rsidR="00A6582B" w:rsidRPr="00A6582B" w:rsidRDefault="00A6582B" w:rsidP="00A6582B">
      <w:pPr>
        <w:bidi/>
        <w:ind w:firstLine="720"/>
        <w:jc w:val="both"/>
        <w:rPr>
          <w:rFonts w:cs="David" w:hint="cs"/>
          <w:rtl/>
        </w:rPr>
      </w:pPr>
    </w:p>
    <w:p w14:paraId="2A54324E"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7B1AAA48" w14:textId="77777777" w:rsidR="00A6582B" w:rsidRPr="00A6582B" w:rsidRDefault="00A6582B" w:rsidP="00A6582B">
      <w:pPr>
        <w:bidi/>
        <w:jc w:val="both"/>
        <w:rPr>
          <w:rFonts w:cs="David" w:hint="cs"/>
          <w:u w:val="single"/>
          <w:rtl/>
        </w:rPr>
      </w:pPr>
    </w:p>
    <w:p w14:paraId="49038517" w14:textId="77777777" w:rsidR="00A6582B" w:rsidRPr="00A6582B" w:rsidRDefault="00A6582B" w:rsidP="00A6582B">
      <w:pPr>
        <w:bidi/>
        <w:ind w:firstLine="720"/>
        <w:jc w:val="both"/>
        <w:rPr>
          <w:rFonts w:cs="David" w:hint="cs"/>
          <w:rtl/>
        </w:rPr>
      </w:pPr>
      <w:r w:rsidRPr="00A6582B">
        <w:rPr>
          <w:rFonts w:cs="David" w:hint="cs"/>
          <w:rtl/>
        </w:rPr>
        <w:t xml:space="preserve">היא מעבירה כסף. </w:t>
      </w:r>
    </w:p>
    <w:p w14:paraId="2715A3CA" w14:textId="77777777" w:rsidR="00A6582B" w:rsidRPr="00A6582B" w:rsidRDefault="00A6582B" w:rsidP="00A6582B">
      <w:pPr>
        <w:bidi/>
        <w:ind w:firstLine="720"/>
        <w:jc w:val="both"/>
        <w:rPr>
          <w:rFonts w:cs="David" w:hint="cs"/>
          <w:rtl/>
        </w:rPr>
      </w:pPr>
    </w:p>
    <w:p w14:paraId="04394D76"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55D4983" w14:textId="77777777" w:rsidR="00A6582B" w:rsidRPr="00A6582B" w:rsidRDefault="00A6582B" w:rsidP="00A6582B">
      <w:pPr>
        <w:bidi/>
        <w:jc w:val="both"/>
        <w:rPr>
          <w:rFonts w:cs="David" w:hint="cs"/>
          <w:u w:val="single"/>
          <w:rtl/>
        </w:rPr>
      </w:pPr>
    </w:p>
    <w:p w14:paraId="06D9EF6D" w14:textId="77777777" w:rsidR="00A6582B" w:rsidRPr="00A6582B" w:rsidRDefault="00A6582B" w:rsidP="00A6582B">
      <w:pPr>
        <w:bidi/>
        <w:ind w:firstLine="720"/>
        <w:jc w:val="both"/>
        <w:rPr>
          <w:rFonts w:cs="David" w:hint="cs"/>
          <w:rtl/>
        </w:rPr>
      </w:pPr>
      <w:r w:rsidRPr="00A6582B">
        <w:rPr>
          <w:rFonts w:cs="David" w:hint="cs"/>
          <w:rtl/>
        </w:rPr>
        <w:t xml:space="preserve">לא נכון, תבדקי. </w:t>
      </w:r>
    </w:p>
    <w:p w14:paraId="71C2CAFD" w14:textId="77777777" w:rsidR="00A6582B" w:rsidRPr="00A6582B" w:rsidRDefault="00A6582B" w:rsidP="00A6582B">
      <w:pPr>
        <w:bidi/>
        <w:ind w:firstLine="720"/>
        <w:jc w:val="both"/>
        <w:rPr>
          <w:rFonts w:cs="David" w:hint="cs"/>
          <w:rtl/>
        </w:rPr>
      </w:pPr>
    </w:p>
    <w:p w14:paraId="58F2340F"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5EC40FDE" w14:textId="77777777" w:rsidR="00A6582B" w:rsidRPr="00A6582B" w:rsidRDefault="00A6582B" w:rsidP="00A6582B">
      <w:pPr>
        <w:bidi/>
        <w:jc w:val="both"/>
        <w:rPr>
          <w:rFonts w:cs="David" w:hint="cs"/>
          <w:u w:val="single"/>
          <w:rtl/>
        </w:rPr>
      </w:pPr>
    </w:p>
    <w:p w14:paraId="22A1B17C" w14:textId="77777777" w:rsidR="00A6582B" w:rsidRPr="00A6582B" w:rsidRDefault="00A6582B" w:rsidP="00A6582B">
      <w:pPr>
        <w:bidi/>
        <w:ind w:firstLine="720"/>
        <w:jc w:val="both"/>
        <w:rPr>
          <w:rFonts w:cs="David" w:hint="cs"/>
          <w:rtl/>
        </w:rPr>
      </w:pPr>
      <w:r w:rsidRPr="00A6582B">
        <w:rPr>
          <w:rFonts w:cs="David" w:hint="cs"/>
          <w:rtl/>
        </w:rPr>
        <w:t xml:space="preserve">אנחנו מזמינים את כל חברי הכנסת, שרוצים את טוהר המידות, לבוא לוועדה. כתב שופט בית המשפט העליון, השופט ברנדייס בארצות הברית, שקרני אור השמש הן חומר החיטוי הטוב ביותר. </w:t>
      </w:r>
    </w:p>
    <w:p w14:paraId="3022A2DC" w14:textId="77777777" w:rsidR="00A6582B" w:rsidRPr="00A6582B" w:rsidRDefault="00A6582B" w:rsidP="00A6582B">
      <w:pPr>
        <w:bidi/>
        <w:ind w:firstLine="720"/>
        <w:jc w:val="both"/>
        <w:rPr>
          <w:rFonts w:cs="David" w:hint="cs"/>
          <w:rtl/>
        </w:rPr>
      </w:pPr>
    </w:p>
    <w:p w14:paraId="3BCEB055"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034F81A0" w14:textId="77777777" w:rsidR="00A6582B" w:rsidRPr="00A6582B" w:rsidRDefault="00A6582B" w:rsidP="00A6582B">
      <w:pPr>
        <w:bidi/>
        <w:jc w:val="both"/>
        <w:rPr>
          <w:rFonts w:cs="David" w:hint="cs"/>
          <w:u w:val="single"/>
          <w:rtl/>
        </w:rPr>
      </w:pPr>
    </w:p>
    <w:p w14:paraId="1C2C9B50" w14:textId="77777777" w:rsidR="00A6582B" w:rsidRPr="00A6582B" w:rsidRDefault="00A6582B" w:rsidP="00A6582B">
      <w:pPr>
        <w:bidi/>
        <w:ind w:firstLine="720"/>
        <w:jc w:val="both"/>
        <w:rPr>
          <w:rFonts w:cs="David" w:hint="cs"/>
          <w:rtl/>
        </w:rPr>
      </w:pPr>
      <w:r w:rsidRPr="00A6582B">
        <w:rPr>
          <w:rFonts w:cs="David" w:hint="cs"/>
          <w:rtl/>
        </w:rPr>
        <w:t xml:space="preserve">הוא אמר עוד כל מיני דברים, אבל אותם אתה לא מצטט. </w:t>
      </w:r>
    </w:p>
    <w:p w14:paraId="764F0AC7" w14:textId="77777777" w:rsidR="00A6582B" w:rsidRPr="00A6582B" w:rsidRDefault="00A6582B" w:rsidP="00A6582B">
      <w:pPr>
        <w:bidi/>
        <w:ind w:firstLine="720"/>
        <w:jc w:val="both"/>
        <w:rPr>
          <w:rFonts w:cs="David" w:hint="cs"/>
          <w:rtl/>
        </w:rPr>
      </w:pPr>
    </w:p>
    <w:p w14:paraId="515D6668"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72E9633" w14:textId="77777777" w:rsidR="00A6582B" w:rsidRPr="00A6582B" w:rsidRDefault="00A6582B" w:rsidP="00A6582B">
      <w:pPr>
        <w:bidi/>
        <w:jc w:val="both"/>
        <w:rPr>
          <w:rFonts w:cs="David" w:hint="cs"/>
          <w:u w:val="single"/>
          <w:rtl/>
        </w:rPr>
      </w:pPr>
    </w:p>
    <w:p w14:paraId="2144E404" w14:textId="77777777" w:rsidR="00A6582B" w:rsidRPr="00A6582B" w:rsidRDefault="00A6582B" w:rsidP="00A6582B">
      <w:pPr>
        <w:bidi/>
        <w:ind w:firstLine="720"/>
        <w:jc w:val="both"/>
        <w:rPr>
          <w:rFonts w:cs="David" w:hint="cs"/>
          <w:rtl/>
        </w:rPr>
      </w:pPr>
      <w:r w:rsidRPr="00A6582B">
        <w:rPr>
          <w:rFonts w:cs="David" w:hint="cs"/>
          <w:rtl/>
        </w:rPr>
        <w:t>תבואו לוועדה. אתם רוצים לבדוק את ארגוני הימין? נבדוק את ארגוני הימין, את ארגוני השמאל, כל ממשלה שמעבירה כספים למדינת ישראל ורוכשת קרקעות, אפשר לבדוק בוועדה. לכן אדוני היושב ראש, ראשית חשוב לי בכל אותם דמוקרטים - - -</w:t>
      </w:r>
    </w:p>
    <w:p w14:paraId="6AEC3DD9" w14:textId="77777777" w:rsidR="00A6582B" w:rsidRPr="00A6582B" w:rsidRDefault="00A6582B" w:rsidP="00A6582B">
      <w:pPr>
        <w:bidi/>
        <w:ind w:firstLine="720"/>
        <w:jc w:val="both"/>
        <w:rPr>
          <w:rFonts w:cs="David" w:hint="cs"/>
          <w:rtl/>
        </w:rPr>
      </w:pPr>
    </w:p>
    <w:p w14:paraId="040DAA38" w14:textId="77777777" w:rsidR="00A6582B" w:rsidRPr="00A6582B" w:rsidRDefault="00A6582B" w:rsidP="00A6582B">
      <w:pPr>
        <w:bidi/>
        <w:rPr>
          <w:rFonts w:cs="David" w:hint="cs"/>
          <w:rtl/>
        </w:rPr>
      </w:pPr>
      <w:r w:rsidRPr="00A6582B">
        <w:rPr>
          <w:rFonts w:cs="David" w:hint="cs"/>
          <w:u w:val="single"/>
          <w:rtl/>
        </w:rPr>
        <w:t>היו"ר יריב לוין:</w:t>
      </w:r>
    </w:p>
    <w:p w14:paraId="1B47C78A" w14:textId="77777777" w:rsidR="00A6582B" w:rsidRPr="00A6582B" w:rsidRDefault="00A6582B" w:rsidP="00A6582B">
      <w:pPr>
        <w:bidi/>
        <w:rPr>
          <w:rFonts w:cs="David" w:hint="cs"/>
          <w:rtl/>
        </w:rPr>
      </w:pPr>
    </w:p>
    <w:p w14:paraId="2BBEBE85" w14:textId="77777777" w:rsidR="00A6582B" w:rsidRPr="00A6582B" w:rsidRDefault="00A6582B" w:rsidP="00A6582B">
      <w:pPr>
        <w:bidi/>
        <w:jc w:val="both"/>
        <w:rPr>
          <w:rFonts w:cs="David" w:hint="cs"/>
          <w:rtl/>
        </w:rPr>
      </w:pPr>
      <w:r w:rsidRPr="00A6582B">
        <w:rPr>
          <w:rFonts w:cs="David" w:hint="cs"/>
          <w:rtl/>
        </w:rPr>
        <w:tab/>
        <w:t xml:space="preserve">אם לא שמתם לב, חבר הכנסת כבל כבר עשה תנועה משמעותית לכיוון מרכז המפה הפוליטית, הוא אומר שרק מעונן חלקית. רק מעונן, לא גשום, רק חלקית. טוב, אנחנו כבר בכיוון הנכון. חבר הכנסת כבל, חבר הכנסת אלקין עוד כאן מבחינת המשא ומתן הקואליציוני. </w:t>
      </w:r>
    </w:p>
    <w:p w14:paraId="4F9FAF6F" w14:textId="77777777" w:rsidR="00A6582B" w:rsidRPr="00A6582B" w:rsidRDefault="00A6582B" w:rsidP="00A6582B">
      <w:pPr>
        <w:bidi/>
        <w:rPr>
          <w:rFonts w:cs="David" w:hint="cs"/>
          <w:rtl/>
        </w:rPr>
      </w:pPr>
    </w:p>
    <w:p w14:paraId="3C1A1B3A" w14:textId="77777777" w:rsidR="00A6582B" w:rsidRPr="00A6582B" w:rsidRDefault="00A6582B" w:rsidP="00A6582B">
      <w:pPr>
        <w:keepNext/>
        <w:bidi/>
        <w:jc w:val="both"/>
        <w:rPr>
          <w:rFonts w:cs="David" w:hint="cs"/>
          <w:u w:val="single"/>
          <w:rtl/>
        </w:rPr>
      </w:pPr>
      <w:r w:rsidRPr="00A6582B">
        <w:rPr>
          <w:rFonts w:cs="David" w:hint="cs"/>
          <w:u w:val="single"/>
          <w:rtl/>
        </w:rPr>
        <w:t>איתן כבל:</w:t>
      </w:r>
    </w:p>
    <w:p w14:paraId="50935B1C" w14:textId="77777777" w:rsidR="00A6582B" w:rsidRPr="00A6582B" w:rsidRDefault="00A6582B" w:rsidP="00A6582B">
      <w:pPr>
        <w:keepNext/>
        <w:bidi/>
        <w:jc w:val="both"/>
        <w:rPr>
          <w:rFonts w:cs="David" w:hint="cs"/>
          <w:u w:val="single"/>
          <w:rtl/>
        </w:rPr>
      </w:pPr>
    </w:p>
    <w:p w14:paraId="401B0F3F" w14:textId="77777777" w:rsidR="00A6582B" w:rsidRPr="00A6582B" w:rsidRDefault="00A6582B" w:rsidP="00A6582B">
      <w:pPr>
        <w:bidi/>
        <w:rPr>
          <w:rFonts w:cs="David" w:hint="cs"/>
          <w:rtl/>
        </w:rPr>
      </w:pPr>
      <w:r w:rsidRPr="00A6582B">
        <w:rPr>
          <w:rFonts w:cs="David" w:hint="cs"/>
          <w:rtl/>
        </w:rPr>
        <w:tab/>
        <w:t xml:space="preserve">- - - אלקין, עם החוק שהוא הגיש, הוא לא יכול לשבת ליד דני דנון.  </w:t>
      </w:r>
    </w:p>
    <w:p w14:paraId="6924C810" w14:textId="77777777" w:rsidR="00A6582B" w:rsidRPr="00A6582B" w:rsidRDefault="00A6582B" w:rsidP="00A6582B">
      <w:pPr>
        <w:bidi/>
        <w:rPr>
          <w:rFonts w:cs="David" w:hint="cs"/>
          <w:rtl/>
        </w:rPr>
      </w:pPr>
    </w:p>
    <w:p w14:paraId="431C0865"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257AEAD4" w14:textId="77777777" w:rsidR="00A6582B" w:rsidRPr="00A6582B" w:rsidRDefault="00A6582B" w:rsidP="00A6582B">
      <w:pPr>
        <w:bidi/>
        <w:jc w:val="both"/>
        <w:rPr>
          <w:rFonts w:cs="David" w:hint="cs"/>
          <w:u w:val="single"/>
          <w:rtl/>
        </w:rPr>
      </w:pPr>
    </w:p>
    <w:p w14:paraId="778F7C36" w14:textId="77777777" w:rsidR="00A6582B" w:rsidRPr="00A6582B" w:rsidRDefault="00A6582B" w:rsidP="00A6582B">
      <w:pPr>
        <w:bidi/>
        <w:rPr>
          <w:rFonts w:cs="David" w:hint="cs"/>
          <w:rtl/>
        </w:rPr>
      </w:pPr>
      <w:r w:rsidRPr="00A6582B">
        <w:rPr>
          <w:rFonts w:cs="David" w:hint="cs"/>
          <w:rtl/>
        </w:rPr>
        <w:tab/>
        <w:t xml:space="preserve">שמאלני מדי. </w:t>
      </w:r>
    </w:p>
    <w:p w14:paraId="569D2278" w14:textId="77777777" w:rsidR="00A6582B" w:rsidRPr="00A6582B" w:rsidRDefault="00A6582B" w:rsidP="00A6582B">
      <w:pPr>
        <w:bidi/>
        <w:rPr>
          <w:rFonts w:cs="David" w:hint="cs"/>
          <w:rtl/>
        </w:rPr>
      </w:pPr>
    </w:p>
    <w:p w14:paraId="6540435D"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6D652498" w14:textId="77777777" w:rsidR="00A6582B" w:rsidRPr="00A6582B" w:rsidRDefault="00A6582B" w:rsidP="00A6582B">
      <w:pPr>
        <w:bidi/>
        <w:jc w:val="both"/>
        <w:rPr>
          <w:rFonts w:cs="David" w:hint="cs"/>
          <w:u w:val="single"/>
          <w:rtl/>
        </w:rPr>
      </w:pPr>
    </w:p>
    <w:p w14:paraId="5C39C4F1" w14:textId="77777777" w:rsidR="00A6582B" w:rsidRPr="00A6582B" w:rsidRDefault="00A6582B" w:rsidP="00A6582B">
      <w:pPr>
        <w:bidi/>
        <w:jc w:val="both"/>
        <w:rPr>
          <w:rFonts w:cs="David" w:hint="cs"/>
          <w:rtl/>
        </w:rPr>
      </w:pPr>
      <w:r w:rsidRPr="00A6582B">
        <w:rPr>
          <w:rFonts w:cs="David" w:hint="cs"/>
          <w:rtl/>
        </w:rPr>
        <w:tab/>
        <w:t xml:space="preserve">לסיום, אדוני היושב-ראש, אני מקווה שהאנרגיות האלה שמונעות בבית לא מונעות מאותם אלפי יורו שמוזרמים מדי חודש על ידי האיחוד האירופי למדינת ישראל. זה מה שאני מקווה. </w:t>
      </w:r>
    </w:p>
    <w:p w14:paraId="2F4536C8" w14:textId="77777777" w:rsidR="00A6582B" w:rsidRPr="00A6582B" w:rsidRDefault="00A6582B" w:rsidP="00A6582B">
      <w:pPr>
        <w:bidi/>
        <w:rPr>
          <w:rFonts w:cs="David" w:hint="cs"/>
          <w:rtl/>
        </w:rPr>
      </w:pPr>
    </w:p>
    <w:p w14:paraId="0D535959"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19751C5" w14:textId="77777777" w:rsidR="00A6582B" w:rsidRPr="00A6582B" w:rsidRDefault="00A6582B" w:rsidP="00A6582B">
      <w:pPr>
        <w:bidi/>
        <w:jc w:val="both"/>
        <w:rPr>
          <w:rFonts w:cs="David" w:hint="cs"/>
          <w:u w:val="single"/>
          <w:rtl/>
        </w:rPr>
      </w:pPr>
    </w:p>
    <w:p w14:paraId="3528D360" w14:textId="77777777" w:rsidR="00A6582B" w:rsidRPr="00A6582B" w:rsidRDefault="00A6582B" w:rsidP="00A6582B">
      <w:pPr>
        <w:bidi/>
        <w:rPr>
          <w:rFonts w:cs="David" w:hint="cs"/>
          <w:rtl/>
        </w:rPr>
      </w:pPr>
      <w:r w:rsidRPr="00A6582B">
        <w:rPr>
          <w:rFonts w:cs="David" w:hint="cs"/>
          <w:rtl/>
        </w:rPr>
        <w:tab/>
        <w:t xml:space="preserve">די, הרסתם את יחסי החוץ שלנו, מה עוד נשאר? אין מה להרוס יותר. </w:t>
      </w:r>
    </w:p>
    <w:p w14:paraId="7A41D76C" w14:textId="77777777" w:rsidR="00A6582B" w:rsidRPr="00A6582B" w:rsidRDefault="00A6582B" w:rsidP="00A6582B">
      <w:pPr>
        <w:bidi/>
        <w:rPr>
          <w:rFonts w:cs="David" w:hint="cs"/>
          <w:rtl/>
        </w:rPr>
      </w:pPr>
    </w:p>
    <w:p w14:paraId="4AF24A5D"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C1B9CA3" w14:textId="77777777" w:rsidR="00A6582B" w:rsidRPr="00A6582B" w:rsidRDefault="00A6582B" w:rsidP="00A6582B">
      <w:pPr>
        <w:bidi/>
        <w:jc w:val="both"/>
        <w:rPr>
          <w:rFonts w:cs="David" w:hint="cs"/>
          <w:u w:val="single"/>
          <w:rtl/>
        </w:rPr>
      </w:pPr>
    </w:p>
    <w:p w14:paraId="5A5504A9" w14:textId="77777777" w:rsidR="00A6582B" w:rsidRPr="00A6582B" w:rsidRDefault="00A6582B" w:rsidP="00A6582B">
      <w:pPr>
        <w:bidi/>
        <w:jc w:val="both"/>
        <w:rPr>
          <w:rFonts w:cs="David" w:hint="cs"/>
          <w:rtl/>
        </w:rPr>
      </w:pPr>
      <w:r w:rsidRPr="00A6582B">
        <w:rPr>
          <w:rFonts w:cs="David" w:hint="cs"/>
          <w:rtl/>
        </w:rPr>
        <w:tab/>
        <w:t xml:space="preserve"> אחר כך אנחנו נבדוק את הכול בצורה מקצועית בוועדה. אני מזמין את כל חברי הכנסת, שמחרימים את הוועדות, אבל הגיעו לפה - - -</w:t>
      </w:r>
    </w:p>
    <w:p w14:paraId="0AA0B35F" w14:textId="77777777" w:rsidR="00A6582B" w:rsidRPr="00A6582B" w:rsidRDefault="00A6582B" w:rsidP="00A6582B">
      <w:pPr>
        <w:bidi/>
        <w:rPr>
          <w:rFonts w:cs="David" w:hint="cs"/>
          <w:rtl/>
        </w:rPr>
      </w:pPr>
    </w:p>
    <w:p w14:paraId="520DED2C"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7B508A85" w14:textId="77777777" w:rsidR="00A6582B" w:rsidRPr="00A6582B" w:rsidRDefault="00A6582B" w:rsidP="00A6582B">
      <w:pPr>
        <w:bidi/>
        <w:jc w:val="both"/>
        <w:rPr>
          <w:rFonts w:cs="David" w:hint="cs"/>
          <w:u w:val="single"/>
          <w:rtl/>
        </w:rPr>
      </w:pPr>
    </w:p>
    <w:p w14:paraId="5BDF12D7" w14:textId="77777777" w:rsidR="00A6582B" w:rsidRPr="00A6582B" w:rsidRDefault="00A6582B" w:rsidP="00A6582B">
      <w:pPr>
        <w:bidi/>
        <w:rPr>
          <w:rFonts w:cs="David" w:hint="cs"/>
          <w:rtl/>
        </w:rPr>
      </w:pPr>
      <w:r w:rsidRPr="00A6582B">
        <w:rPr>
          <w:rFonts w:cs="David" w:hint="cs"/>
          <w:rtl/>
        </w:rPr>
        <w:tab/>
        <w:t>אבל למי שיש חובות, אתם תשלימו? אנחנו בגירעון - - -</w:t>
      </w:r>
    </w:p>
    <w:p w14:paraId="17E2AC22" w14:textId="77777777" w:rsidR="00A6582B" w:rsidRPr="00A6582B" w:rsidRDefault="00A6582B" w:rsidP="00A6582B">
      <w:pPr>
        <w:bidi/>
        <w:rPr>
          <w:rFonts w:cs="David" w:hint="cs"/>
          <w:rtl/>
        </w:rPr>
      </w:pPr>
    </w:p>
    <w:p w14:paraId="6DF248A6"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2DA0045" w14:textId="77777777" w:rsidR="00A6582B" w:rsidRPr="00A6582B" w:rsidRDefault="00A6582B" w:rsidP="00A6582B">
      <w:pPr>
        <w:bidi/>
        <w:jc w:val="both"/>
        <w:rPr>
          <w:rFonts w:cs="David" w:hint="cs"/>
          <w:u w:val="single"/>
          <w:rtl/>
        </w:rPr>
      </w:pPr>
    </w:p>
    <w:p w14:paraId="00490334" w14:textId="77777777" w:rsidR="00A6582B" w:rsidRPr="00A6582B" w:rsidRDefault="00A6582B" w:rsidP="00A6582B">
      <w:pPr>
        <w:bidi/>
        <w:rPr>
          <w:rFonts w:cs="David" w:hint="cs"/>
          <w:rtl/>
        </w:rPr>
      </w:pPr>
      <w:r w:rsidRPr="00A6582B">
        <w:rPr>
          <w:rFonts w:cs="David" w:hint="cs"/>
          <w:rtl/>
        </w:rPr>
        <w:tab/>
        <w:t xml:space="preserve"> אני מזמין אתכם גם לבוא לוועדת החקירה הפרלמנטרית. </w:t>
      </w:r>
    </w:p>
    <w:p w14:paraId="0C0C94D9" w14:textId="77777777" w:rsidR="00A6582B" w:rsidRPr="00A6582B" w:rsidRDefault="00A6582B" w:rsidP="00A6582B">
      <w:pPr>
        <w:bidi/>
        <w:rPr>
          <w:rFonts w:cs="David" w:hint="cs"/>
          <w:rtl/>
        </w:rPr>
      </w:pPr>
    </w:p>
    <w:p w14:paraId="59B700B9"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5CA39620" w14:textId="77777777" w:rsidR="00A6582B" w:rsidRPr="00A6582B" w:rsidRDefault="00A6582B" w:rsidP="00A6582B">
      <w:pPr>
        <w:bidi/>
        <w:jc w:val="both"/>
        <w:rPr>
          <w:rFonts w:cs="David" w:hint="cs"/>
          <w:u w:val="single"/>
          <w:rtl/>
        </w:rPr>
      </w:pPr>
    </w:p>
    <w:p w14:paraId="0AC33BBF" w14:textId="77777777" w:rsidR="00A6582B" w:rsidRPr="00A6582B" w:rsidRDefault="00A6582B" w:rsidP="00A6582B">
      <w:pPr>
        <w:bidi/>
        <w:rPr>
          <w:rFonts w:cs="David" w:hint="cs"/>
          <w:rtl/>
        </w:rPr>
      </w:pPr>
      <w:r w:rsidRPr="00A6582B">
        <w:rPr>
          <w:rFonts w:cs="David" w:hint="cs"/>
          <w:rtl/>
        </w:rPr>
        <w:tab/>
        <w:t xml:space="preserve">לתת לך פלטפורמה? לא מאתנו. </w:t>
      </w:r>
    </w:p>
    <w:p w14:paraId="7ED7B3FF" w14:textId="77777777" w:rsidR="00A6582B" w:rsidRPr="00A6582B" w:rsidRDefault="00A6582B" w:rsidP="00A6582B">
      <w:pPr>
        <w:bidi/>
        <w:rPr>
          <w:rFonts w:cs="David" w:hint="cs"/>
          <w:rtl/>
        </w:rPr>
      </w:pPr>
    </w:p>
    <w:p w14:paraId="342144E2"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B5C66B1" w14:textId="77777777" w:rsidR="00A6582B" w:rsidRPr="00A6582B" w:rsidRDefault="00A6582B" w:rsidP="00A6582B">
      <w:pPr>
        <w:bidi/>
        <w:jc w:val="both"/>
        <w:rPr>
          <w:rFonts w:cs="David" w:hint="cs"/>
          <w:u w:val="single"/>
          <w:rtl/>
        </w:rPr>
      </w:pPr>
    </w:p>
    <w:p w14:paraId="22DC9747" w14:textId="77777777" w:rsidR="00A6582B" w:rsidRPr="00A6582B" w:rsidRDefault="00A6582B" w:rsidP="00A6582B">
      <w:pPr>
        <w:bidi/>
        <w:rPr>
          <w:rFonts w:cs="David" w:hint="cs"/>
          <w:rtl/>
        </w:rPr>
      </w:pPr>
      <w:r w:rsidRPr="00A6582B">
        <w:rPr>
          <w:rFonts w:cs="David" w:hint="cs"/>
          <w:rtl/>
        </w:rPr>
        <w:tab/>
        <w:t xml:space="preserve"> מה המנדט של הוועדה שלך?</w:t>
      </w:r>
    </w:p>
    <w:p w14:paraId="03A445C1" w14:textId="77777777" w:rsidR="00A6582B" w:rsidRPr="00A6582B" w:rsidRDefault="00A6582B" w:rsidP="00A6582B">
      <w:pPr>
        <w:bidi/>
        <w:rPr>
          <w:rFonts w:cs="David" w:hint="cs"/>
          <w:rtl/>
        </w:rPr>
      </w:pPr>
    </w:p>
    <w:p w14:paraId="5014B11D"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4DB819F" w14:textId="77777777" w:rsidR="00A6582B" w:rsidRPr="00A6582B" w:rsidRDefault="00A6582B" w:rsidP="00A6582B">
      <w:pPr>
        <w:bidi/>
        <w:jc w:val="both"/>
        <w:rPr>
          <w:rFonts w:cs="David" w:hint="cs"/>
          <w:u w:val="single"/>
          <w:rtl/>
        </w:rPr>
      </w:pPr>
    </w:p>
    <w:p w14:paraId="340893AB" w14:textId="77777777" w:rsidR="00A6582B" w:rsidRPr="00A6582B" w:rsidRDefault="00A6582B" w:rsidP="00A6582B">
      <w:pPr>
        <w:bidi/>
        <w:jc w:val="both"/>
        <w:rPr>
          <w:rFonts w:cs="David" w:hint="cs"/>
          <w:rtl/>
        </w:rPr>
      </w:pPr>
      <w:r w:rsidRPr="00A6582B">
        <w:rPr>
          <w:rFonts w:cs="David" w:hint="cs"/>
          <w:rtl/>
        </w:rPr>
        <w:tab/>
        <w:t xml:space="preserve">מנדט הוועדה הוכר על ידי היושב-ראש, הוא עסק בשני נושאים עיקריים, חבר הכנסת טיבי: אחד </w:t>
      </w:r>
      <w:r w:rsidRPr="00A6582B">
        <w:rPr>
          <w:rFonts w:cs="David"/>
          <w:rtl/>
        </w:rPr>
        <w:t>–</w:t>
      </w:r>
      <w:r w:rsidRPr="00A6582B">
        <w:rPr>
          <w:rFonts w:cs="David" w:hint="cs"/>
          <w:rtl/>
        </w:rPr>
        <w:t xml:space="preserve"> מעורבות של ממשלות זרות במימון פעילות בישראל. </w:t>
      </w:r>
    </w:p>
    <w:p w14:paraId="4815D7F8" w14:textId="77777777" w:rsidR="00A6582B" w:rsidRPr="00A6582B" w:rsidRDefault="00A6582B" w:rsidP="00A6582B">
      <w:pPr>
        <w:bidi/>
        <w:jc w:val="both"/>
        <w:rPr>
          <w:rFonts w:cs="David" w:hint="cs"/>
          <w:rtl/>
        </w:rPr>
      </w:pPr>
    </w:p>
    <w:p w14:paraId="090B1E90"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0AA02925" w14:textId="77777777" w:rsidR="00A6582B" w:rsidRPr="00A6582B" w:rsidRDefault="00A6582B" w:rsidP="00A6582B">
      <w:pPr>
        <w:bidi/>
        <w:jc w:val="both"/>
        <w:rPr>
          <w:rFonts w:cs="David" w:hint="cs"/>
          <w:u w:val="single"/>
          <w:rtl/>
        </w:rPr>
      </w:pPr>
    </w:p>
    <w:p w14:paraId="3D573813" w14:textId="77777777" w:rsidR="00A6582B" w:rsidRPr="00A6582B" w:rsidRDefault="00A6582B" w:rsidP="00A6582B">
      <w:pPr>
        <w:bidi/>
        <w:jc w:val="both"/>
        <w:rPr>
          <w:rFonts w:cs="David" w:hint="cs"/>
          <w:rtl/>
        </w:rPr>
      </w:pPr>
      <w:r w:rsidRPr="00A6582B">
        <w:rPr>
          <w:rFonts w:cs="David" w:hint="cs"/>
          <w:rtl/>
        </w:rPr>
        <w:tab/>
        <w:t xml:space="preserve">אבל זה גם בוועדה שלה, למה שניים? </w:t>
      </w:r>
    </w:p>
    <w:p w14:paraId="560EFD41" w14:textId="77777777" w:rsidR="00A6582B" w:rsidRPr="00A6582B" w:rsidRDefault="00A6582B" w:rsidP="00A6582B">
      <w:pPr>
        <w:bidi/>
        <w:jc w:val="both"/>
        <w:rPr>
          <w:rFonts w:cs="David" w:hint="cs"/>
          <w:rtl/>
        </w:rPr>
      </w:pPr>
    </w:p>
    <w:p w14:paraId="181683FA"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32D1CDBC" w14:textId="77777777" w:rsidR="00A6582B" w:rsidRPr="00A6582B" w:rsidRDefault="00A6582B" w:rsidP="00A6582B">
      <w:pPr>
        <w:bidi/>
        <w:jc w:val="both"/>
        <w:rPr>
          <w:rFonts w:cs="David" w:hint="cs"/>
          <w:u w:val="single"/>
          <w:rtl/>
        </w:rPr>
      </w:pPr>
    </w:p>
    <w:p w14:paraId="35CE7CD0" w14:textId="77777777" w:rsidR="00A6582B" w:rsidRPr="00A6582B" w:rsidRDefault="00A6582B" w:rsidP="00A6582B">
      <w:pPr>
        <w:bidi/>
        <w:jc w:val="both"/>
        <w:rPr>
          <w:rFonts w:cs="David" w:hint="cs"/>
          <w:rtl/>
        </w:rPr>
      </w:pPr>
      <w:r w:rsidRPr="00A6582B">
        <w:rPr>
          <w:rFonts w:cs="David" w:hint="cs"/>
          <w:rtl/>
        </w:rPr>
        <w:tab/>
        <w:t xml:space="preserve"> מה ההבדל ביניכם?</w:t>
      </w:r>
    </w:p>
    <w:p w14:paraId="4D971765" w14:textId="77777777" w:rsidR="00A6582B" w:rsidRPr="00A6582B" w:rsidRDefault="00A6582B" w:rsidP="00A6582B">
      <w:pPr>
        <w:bidi/>
        <w:jc w:val="both"/>
        <w:rPr>
          <w:rFonts w:cs="David" w:hint="cs"/>
          <w:rtl/>
        </w:rPr>
      </w:pPr>
    </w:p>
    <w:p w14:paraId="386963BF" w14:textId="77777777" w:rsidR="00A6582B" w:rsidRPr="00A6582B" w:rsidRDefault="00A6582B" w:rsidP="00A6582B">
      <w:pPr>
        <w:bidi/>
        <w:jc w:val="both"/>
        <w:rPr>
          <w:rFonts w:cs="David" w:hint="cs"/>
          <w:rtl/>
        </w:rPr>
      </w:pPr>
      <w:r w:rsidRPr="00A6582B">
        <w:rPr>
          <w:rFonts w:cs="David" w:hint="cs"/>
          <w:u w:val="single"/>
          <w:rtl/>
        </w:rPr>
        <w:t>אילן גילאון:</w:t>
      </w:r>
    </w:p>
    <w:p w14:paraId="3E245900" w14:textId="77777777" w:rsidR="00A6582B" w:rsidRPr="00A6582B" w:rsidRDefault="00A6582B" w:rsidP="00A6582B">
      <w:pPr>
        <w:bidi/>
        <w:jc w:val="both"/>
        <w:rPr>
          <w:rFonts w:cs="David" w:hint="cs"/>
          <w:rtl/>
        </w:rPr>
      </w:pPr>
    </w:p>
    <w:p w14:paraId="13771AD6" w14:textId="77777777" w:rsidR="00A6582B" w:rsidRPr="00A6582B" w:rsidRDefault="00A6582B" w:rsidP="00A6582B">
      <w:pPr>
        <w:bidi/>
        <w:jc w:val="both"/>
        <w:rPr>
          <w:rFonts w:cs="David" w:hint="cs"/>
          <w:rtl/>
        </w:rPr>
      </w:pPr>
      <w:r w:rsidRPr="00A6582B">
        <w:rPr>
          <w:rFonts w:cs="David" w:hint="cs"/>
          <w:rtl/>
        </w:rPr>
        <w:tab/>
        <w:t>עוד פעם חזרנו לאשכנזים, ספרדים?</w:t>
      </w:r>
    </w:p>
    <w:p w14:paraId="5B4D424E" w14:textId="77777777" w:rsidR="00A6582B" w:rsidRPr="00A6582B" w:rsidRDefault="00A6582B" w:rsidP="00A6582B">
      <w:pPr>
        <w:bidi/>
        <w:jc w:val="both"/>
        <w:rPr>
          <w:rFonts w:cs="David" w:hint="cs"/>
          <w:rtl/>
        </w:rPr>
      </w:pPr>
    </w:p>
    <w:p w14:paraId="3DF59DE0" w14:textId="77777777" w:rsidR="00A6582B" w:rsidRPr="00A6582B" w:rsidRDefault="00A6582B" w:rsidP="00A6582B">
      <w:pPr>
        <w:keepNext/>
        <w:bidi/>
        <w:jc w:val="both"/>
        <w:rPr>
          <w:rFonts w:cs="David" w:hint="cs"/>
          <w:u w:val="single"/>
          <w:rtl/>
        </w:rPr>
      </w:pPr>
      <w:r w:rsidRPr="00A6582B">
        <w:rPr>
          <w:rFonts w:cs="David" w:hint="cs"/>
          <w:u w:val="single"/>
          <w:rtl/>
        </w:rPr>
        <w:t>חיים אורון:</w:t>
      </w:r>
    </w:p>
    <w:p w14:paraId="12B677AA" w14:textId="77777777" w:rsidR="00A6582B" w:rsidRPr="00A6582B" w:rsidRDefault="00A6582B" w:rsidP="00A6582B">
      <w:pPr>
        <w:keepNext/>
        <w:bidi/>
        <w:jc w:val="both"/>
        <w:rPr>
          <w:rFonts w:cs="David" w:hint="cs"/>
          <w:u w:val="single"/>
          <w:rtl/>
        </w:rPr>
      </w:pPr>
    </w:p>
    <w:p w14:paraId="7D196DB3" w14:textId="77777777" w:rsidR="00A6582B" w:rsidRPr="00A6582B" w:rsidRDefault="00A6582B" w:rsidP="00A6582B">
      <w:pPr>
        <w:keepNext/>
        <w:bidi/>
        <w:jc w:val="both"/>
        <w:rPr>
          <w:rFonts w:cs="David" w:hint="cs"/>
          <w:rtl/>
        </w:rPr>
      </w:pPr>
      <w:r w:rsidRPr="00A6582B">
        <w:rPr>
          <w:rFonts w:cs="David" w:hint="cs"/>
          <w:rtl/>
        </w:rPr>
        <w:tab/>
        <w:t>פניה, את לא עוסקת בממשלות זרות, רק הוא? את בארגונים והוא בממשלות?</w:t>
      </w:r>
    </w:p>
    <w:p w14:paraId="53926E07" w14:textId="77777777" w:rsidR="00A6582B" w:rsidRPr="00A6582B" w:rsidRDefault="00A6582B" w:rsidP="00A6582B">
      <w:pPr>
        <w:bidi/>
        <w:jc w:val="both"/>
        <w:rPr>
          <w:rFonts w:cs="David" w:hint="cs"/>
          <w:rtl/>
        </w:rPr>
      </w:pPr>
    </w:p>
    <w:p w14:paraId="3393E214"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B54E372" w14:textId="77777777" w:rsidR="00A6582B" w:rsidRPr="00A6582B" w:rsidRDefault="00A6582B" w:rsidP="00A6582B">
      <w:pPr>
        <w:bidi/>
        <w:jc w:val="both"/>
        <w:rPr>
          <w:rFonts w:cs="David" w:hint="cs"/>
          <w:rtl/>
        </w:rPr>
      </w:pPr>
    </w:p>
    <w:p w14:paraId="12A65F83" w14:textId="77777777" w:rsidR="00A6582B" w:rsidRPr="00A6582B" w:rsidRDefault="00A6582B" w:rsidP="00A6582B">
      <w:pPr>
        <w:bidi/>
        <w:rPr>
          <w:rFonts w:cs="David" w:hint="cs"/>
          <w:rtl/>
        </w:rPr>
      </w:pPr>
      <w:r w:rsidRPr="00A6582B">
        <w:rPr>
          <w:rFonts w:cs="David" w:hint="cs"/>
          <w:rtl/>
        </w:rPr>
        <w:tab/>
        <w:t xml:space="preserve"> חבר הכנסת אורון, רבותי, אני כבר הסברתי שהיועץ המשפטי יתייחס לנושא הזה. </w:t>
      </w:r>
    </w:p>
    <w:p w14:paraId="13AAE8ED" w14:textId="77777777" w:rsidR="00A6582B" w:rsidRPr="00A6582B" w:rsidRDefault="00A6582B" w:rsidP="00A6582B">
      <w:pPr>
        <w:bidi/>
        <w:rPr>
          <w:rFonts w:cs="David" w:hint="cs"/>
          <w:rtl/>
        </w:rPr>
      </w:pPr>
    </w:p>
    <w:p w14:paraId="1EB698C0"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5E0ED09F" w14:textId="77777777" w:rsidR="00A6582B" w:rsidRPr="00A6582B" w:rsidRDefault="00A6582B" w:rsidP="00A6582B">
      <w:pPr>
        <w:bidi/>
        <w:jc w:val="both"/>
        <w:rPr>
          <w:rFonts w:cs="David" w:hint="cs"/>
          <w:u w:val="single"/>
          <w:rtl/>
        </w:rPr>
      </w:pPr>
    </w:p>
    <w:p w14:paraId="7966398D" w14:textId="77777777" w:rsidR="00A6582B" w:rsidRPr="00A6582B" w:rsidRDefault="00A6582B" w:rsidP="00A6582B">
      <w:pPr>
        <w:bidi/>
        <w:jc w:val="both"/>
        <w:rPr>
          <w:rFonts w:cs="David" w:hint="cs"/>
          <w:rtl/>
        </w:rPr>
      </w:pPr>
      <w:r w:rsidRPr="00A6582B">
        <w:rPr>
          <w:rFonts w:cs="David" w:hint="cs"/>
          <w:rtl/>
        </w:rPr>
        <w:tab/>
        <w:t xml:space="preserve">אדוני היושב ראש, יש לי הצעה לסדר. </w:t>
      </w:r>
    </w:p>
    <w:p w14:paraId="61BAD599" w14:textId="77777777" w:rsidR="00A6582B" w:rsidRPr="00A6582B" w:rsidRDefault="00A6582B" w:rsidP="00A6582B">
      <w:pPr>
        <w:bidi/>
        <w:jc w:val="both"/>
        <w:rPr>
          <w:rFonts w:cs="David" w:hint="cs"/>
          <w:rtl/>
        </w:rPr>
      </w:pPr>
    </w:p>
    <w:p w14:paraId="57A146B1" w14:textId="77777777" w:rsidR="00A6582B" w:rsidRPr="00A6582B" w:rsidRDefault="00A6582B" w:rsidP="00A6582B">
      <w:pPr>
        <w:bidi/>
        <w:rPr>
          <w:rFonts w:cs="David" w:hint="cs"/>
          <w:rtl/>
        </w:rPr>
      </w:pPr>
      <w:r w:rsidRPr="00A6582B">
        <w:rPr>
          <w:rFonts w:cs="David" w:hint="cs"/>
          <w:u w:val="single"/>
          <w:rtl/>
        </w:rPr>
        <w:t>היו"ר יריב לוין:</w:t>
      </w:r>
    </w:p>
    <w:p w14:paraId="6121D4A8" w14:textId="77777777" w:rsidR="00A6582B" w:rsidRPr="00A6582B" w:rsidRDefault="00A6582B" w:rsidP="00A6582B">
      <w:pPr>
        <w:bidi/>
        <w:rPr>
          <w:rFonts w:cs="David" w:hint="cs"/>
          <w:rtl/>
        </w:rPr>
      </w:pPr>
    </w:p>
    <w:p w14:paraId="69E8217F" w14:textId="77777777" w:rsidR="00A6582B" w:rsidRPr="00A6582B" w:rsidRDefault="00A6582B" w:rsidP="00A6582B">
      <w:pPr>
        <w:bidi/>
        <w:jc w:val="both"/>
        <w:rPr>
          <w:rFonts w:cs="David" w:hint="cs"/>
          <w:rtl/>
        </w:rPr>
      </w:pPr>
      <w:r w:rsidRPr="00A6582B">
        <w:rPr>
          <w:rFonts w:cs="David" w:hint="cs"/>
          <w:rtl/>
        </w:rPr>
        <w:tab/>
        <w:t xml:space="preserve">חבר הכנסת אלקין, אתה רצית התייחסות קצרה לסוגיית ההרכב, שהיא גם על דעתי מבחינת החלוקה הסיעתית, ולאחר מכן אני אבקש מהיועץ המשפטי של הכנסת לדבר. </w:t>
      </w:r>
    </w:p>
    <w:p w14:paraId="0959F7A1" w14:textId="77777777" w:rsidR="00A6582B" w:rsidRPr="00A6582B" w:rsidRDefault="00A6582B" w:rsidP="00A6582B">
      <w:pPr>
        <w:bidi/>
        <w:rPr>
          <w:rFonts w:cs="David" w:hint="cs"/>
          <w:rtl/>
        </w:rPr>
      </w:pPr>
    </w:p>
    <w:p w14:paraId="5B7DA3F1"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7E074730" w14:textId="77777777" w:rsidR="00A6582B" w:rsidRPr="00A6582B" w:rsidRDefault="00A6582B" w:rsidP="00A6582B">
      <w:pPr>
        <w:bidi/>
        <w:jc w:val="both"/>
        <w:rPr>
          <w:rFonts w:cs="David" w:hint="cs"/>
          <w:u w:val="single"/>
          <w:rtl/>
        </w:rPr>
      </w:pPr>
    </w:p>
    <w:p w14:paraId="7842F931" w14:textId="77777777" w:rsidR="00A6582B" w:rsidRPr="00A6582B" w:rsidRDefault="00A6582B" w:rsidP="00A6582B">
      <w:pPr>
        <w:bidi/>
        <w:jc w:val="both"/>
        <w:rPr>
          <w:rFonts w:cs="David" w:hint="cs"/>
          <w:rtl/>
        </w:rPr>
      </w:pPr>
      <w:r w:rsidRPr="00A6582B">
        <w:rPr>
          <w:rFonts w:cs="David" w:hint="cs"/>
          <w:rtl/>
        </w:rPr>
        <w:tab/>
        <w:t xml:space="preserve">אדוני היושב-ראש, אני יכול להציע משהו? הצעה קצרה. כל מי שמדבר פה, שידבר בחדר אטום. אני מאוד רציני, הקרקס פה בלתי נסבל. </w:t>
      </w:r>
    </w:p>
    <w:p w14:paraId="3C5EB746" w14:textId="77777777" w:rsidR="00A6582B" w:rsidRPr="00A6582B" w:rsidRDefault="00A6582B" w:rsidP="00A6582B">
      <w:pPr>
        <w:bidi/>
        <w:rPr>
          <w:rFonts w:cs="David" w:hint="cs"/>
          <w:rtl/>
        </w:rPr>
      </w:pPr>
    </w:p>
    <w:p w14:paraId="18A9D69E"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469B2B3D" w14:textId="77777777" w:rsidR="00A6582B" w:rsidRPr="00A6582B" w:rsidRDefault="00A6582B" w:rsidP="00A6582B">
      <w:pPr>
        <w:bidi/>
        <w:jc w:val="both"/>
        <w:rPr>
          <w:rFonts w:cs="David" w:hint="cs"/>
          <w:u w:val="single"/>
          <w:rtl/>
        </w:rPr>
      </w:pPr>
    </w:p>
    <w:p w14:paraId="49D693B5" w14:textId="77777777" w:rsidR="00A6582B" w:rsidRPr="00A6582B" w:rsidRDefault="00A6582B" w:rsidP="00A6582B">
      <w:pPr>
        <w:bidi/>
        <w:rPr>
          <w:rFonts w:cs="David" w:hint="cs"/>
          <w:rtl/>
        </w:rPr>
      </w:pPr>
      <w:r w:rsidRPr="00A6582B">
        <w:rPr>
          <w:rFonts w:cs="David" w:hint="cs"/>
          <w:rtl/>
        </w:rPr>
        <w:tab/>
        <w:t xml:space="preserve">נסים, ברגע שאתה פה, החדר כבר אטום. </w:t>
      </w:r>
    </w:p>
    <w:p w14:paraId="47ED6AB5" w14:textId="77777777" w:rsidR="00A6582B" w:rsidRPr="00A6582B" w:rsidRDefault="00A6582B" w:rsidP="00A6582B">
      <w:pPr>
        <w:bidi/>
        <w:rPr>
          <w:rFonts w:cs="David" w:hint="cs"/>
          <w:rtl/>
        </w:rPr>
      </w:pPr>
    </w:p>
    <w:p w14:paraId="7A23876E" w14:textId="77777777" w:rsidR="00A6582B" w:rsidRPr="00A6582B" w:rsidRDefault="00A6582B" w:rsidP="00A6582B">
      <w:pPr>
        <w:bidi/>
        <w:rPr>
          <w:rFonts w:cs="David" w:hint="cs"/>
          <w:rtl/>
        </w:rPr>
      </w:pPr>
      <w:r w:rsidRPr="00A6582B">
        <w:rPr>
          <w:rFonts w:cs="David" w:hint="cs"/>
          <w:u w:val="single"/>
          <w:rtl/>
        </w:rPr>
        <w:t>קריאה:</w:t>
      </w:r>
    </w:p>
    <w:p w14:paraId="400F7375" w14:textId="77777777" w:rsidR="00A6582B" w:rsidRPr="00A6582B" w:rsidRDefault="00A6582B" w:rsidP="00A6582B">
      <w:pPr>
        <w:bidi/>
        <w:rPr>
          <w:rFonts w:cs="David" w:hint="cs"/>
          <w:rtl/>
        </w:rPr>
      </w:pPr>
    </w:p>
    <w:p w14:paraId="2BCD29F2" w14:textId="77777777" w:rsidR="00A6582B" w:rsidRPr="00A6582B" w:rsidRDefault="00A6582B" w:rsidP="00A6582B">
      <w:pPr>
        <w:bidi/>
        <w:rPr>
          <w:rFonts w:cs="David" w:hint="cs"/>
          <w:rtl/>
        </w:rPr>
      </w:pPr>
      <w:r w:rsidRPr="00A6582B">
        <w:rPr>
          <w:rFonts w:cs="David" w:hint="cs"/>
          <w:rtl/>
        </w:rPr>
        <w:tab/>
        <w:t xml:space="preserve">שידבר בפה אטום. </w:t>
      </w:r>
    </w:p>
    <w:p w14:paraId="78CEE59A" w14:textId="77777777" w:rsidR="00A6582B" w:rsidRPr="00A6582B" w:rsidRDefault="00A6582B" w:rsidP="00A6582B">
      <w:pPr>
        <w:bidi/>
        <w:rPr>
          <w:rFonts w:cs="David" w:hint="cs"/>
          <w:rtl/>
        </w:rPr>
      </w:pPr>
    </w:p>
    <w:p w14:paraId="344B4A1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7664C04" w14:textId="77777777" w:rsidR="00A6582B" w:rsidRPr="00A6582B" w:rsidRDefault="00A6582B" w:rsidP="00A6582B">
      <w:pPr>
        <w:bidi/>
        <w:jc w:val="both"/>
        <w:rPr>
          <w:rFonts w:cs="David" w:hint="cs"/>
          <w:rtl/>
        </w:rPr>
      </w:pPr>
    </w:p>
    <w:p w14:paraId="3A7F125D" w14:textId="77777777" w:rsidR="00A6582B" w:rsidRPr="00A6582B" w:rsidRDefault="00A6582B" w:rsidP="00A6582B">
      <w:pPr>
        <w:bidi/>
        <w:rPr>
          <w:rFonts w:cs="David" w:hint="cs"/>
          <w:rtl/>
        </w:rPr>
      </w:pPr>
      <w:r w:rsidRPr="00A6582B">
        <w:rPr>
          <w:rFonts w:cs="David" w:hint="cs"/>
          <w:rtl/>
        </w:rPr>
        <w:tab/>
        <w:t xml:space="preserve"> חבר הכנסת גילאון, למה? אני לא יכול להעיר לך כל הזמן. חבר הכנסת אלקין, בבקשה. </w:t>
      </w:r>
    </w:p>
    <w:p w14:paraId="37F05C9E" w14:textId="77777777" w:rsidR="00A6582B" w:rsidRPr="00A6582B" w:rsidRDefault="00A6582B" w:rsidP="00A6582B">
      <w:pPr>
        <w:bidi/>
        <w:rPr>
          <w:rFonts w:cs="David" w:hint="cs"/>
          <w:rtl/>
        </w:rPr>
      </w:pPr>
    </w:p>
    <w:p w14:paraId="1B1DE348"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64A4F860" w14:textId="77777777" w:rsidR="00A6582B" w:rsidRPr="00A6582B" w:rsidRDefault="00A6582B" w:rsidP="00A6582B">
      <w:pPr>
        <w:bidi/>
        <w:jc w:val="both"/>
        <w:rPr>
          <w:rFonts w:cs="David" w:hint="cs"/>
          <w:u w:val="single"/>
          <w:rtl/>
        </w:rPr>
      </w:pPr>
    </w:p>
    <w:p w14:paraId="27D9760F" w14:textId="77777777" w:rsidR="00A6582B" w:rsidRPr="00A6582B" w:rsidRDefault="00A6582B" w:rsidP="00A6582B">
      <w:pPr>
        <w:bidi/>
        <w:jc w:val="both"/>
        <w:rPr>
          <w:rFonts w:cs="David" w:hint="cs"/>
          <w:rtl/>
        </w:rPr>
      </w:pPr>
      <w:r w:rsidRPr="00A6582B">
        <w:rPr>
          <w:rFonts w:cs="David" w:hint="cs"/>
          <w:rtl/>
        </w:rPr>
        <w:tab/>
        <w:t xml:space="preserve">תודה רבה, אדוני היושב-ראש. מייד אציג את ההצעה להרכב של שתי הוועדות, שבאה לאחר התיאום עם הסיעות. המפתח היה מאוד פשוט, הוא היה פרופורציונאלי לפי המבנה של הכנסת. בכל אחת מהוועדות הוא נבנה על בסיס של תשעה חברים כמקסימום לפי התקנון, שני מקומות לסיעת ליכוד, שני מקומות לסיעת קדימה, מקום אחד לסיעת ישראל ביתנו, מקום אחד לסיעת ש"ס. לאחר מכן מקום אחד לסיעות העבודה ומרצ ביחד. </w:t>
      </w:r>
    </w:p>
    <w:p w14:paraId="5C92E89A" w14:textId="77777777" w:rsidR="00A6582B" w:rsidRPr="00A6582B" w:rsidRDefault="00A6582B" w:rsidP="00A6582B">
      <w:pPr>
        <w:bidi/>
        <w:jc w:val="both"/>
        <w:rPr>
          <w:rFonts w:cs="David" w:hint="cs"/>
          <w:rtl/>
        </w:rPr>
      </w:pPr>
    </w:p>
    <w:p w14:paraId="0AF23CE8"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A174569" w14:textId="77777777" w:rsidR="00A6582B" w:rsidRPr="00A6582B" w:rsidRDefault="00A6582B" w:rsidP="00A6582B">
      <w:pPr>
        <w:bidi/>
        <w:jc w:val="both"/>
        <w:rPr>
          <w:rFonts w:cs="David" w:hint="cs"/>
          <w:u w:val="single"/>
          <w:rtl/>
        </w:rPr>
      </w:pPr>
    </w:p>
    <w:p w14:paraId="39CE784E" w14:textId="77777777" w:rsidR="00A6582B" w:rsidRPr="00A6582B" w:rsidRDefault="00A6582B" w:rsidP="00A6582B">
      <w:pPr>
        <w:bidi/>
        <w:jc w:val="both"/>
        <w:rPr>
          <w:rFonts w:cs="David" w:hint="cs"/>
          <w:rtl/>
        </w:rPr>
      </w:pPr>
      <w:r w:rsidRPr="00A6582B">
        <w:rPr>
          <w:rFonts w:cs="David" w:hint="cs"/>
          <w:rtl/>
        </w:rPr>
        <w:tab/>
        <w:t>- - -</w:t>
      </w:r>
    </w:p>
    <w:p w14:paraId="40EA13CA" w14:textId="77777777" w:rsidR="00A6582B" w:rsidRPr="00A6582B" w:rsidRDefault="00A6582B" w:rsidP="00A6582B">
      <w:pPr>
        <w:bidi/>
        <w:jc w:val="both"/>
        <w:rPr>
          <w:rFonts w:cs="David" w:hint="cs"/>
          <w:rtl/>
        </w:rPr>
      </w:pPr>
    </w:p>
    <w:p w14:paraId="6F0602D9"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54A83033" w14:textId="77777777" w:rsidR="00A6582B" w:rsidRPr="00A6582B" w:rsidRDefault="00A6582B" w:rsidP="00A6582B">
      <w:pPr>
        <w:bidi/>
        <w:jc w:val="both"/>
        <w:rPr>
          <w:rFonts w:cs="David" w:hint="cs"/>
          <w:u w:val="single"/>
          <w:rtl/>
        </w:rPr>
      </w:pPr>
    </w:p>
    <w:p w14:paraId="534DE79F" w14:textId="77777777" w:rsidR="00A6582B" w:rsidRPr="00A6582B" w:rsidRDefault="00A6582B" w:rsidP="00A6582B">
      <w:pPr>
        <w:bidi/>
        <w:jc w:val="both"/>
        <w:rPr>
          <w:rFonts w:cs="David" w:hint="cs"/>
          <w:rtl/>
        </w:rPr>
      </w:pPr>
      <w:r w:rsidRPr="00A6582B">
        <w:rPr>
          <w:rFonts w:cs="David" w:hint="cs"/>
          <w:rtl/>
        </w:rPr>
        <w:tab/>
        <w:t>מקום אחד לסיעות רע"ם-תע"ל חד"ש ובל"ד ומקום אחד - - -</w:t>
      </w:r>
    </w:p>
    <w:p w14:paraId="6EBBA975" w14:textId="77777777" w:rsidR="00A6582B" w:rsidRPr="00A6582B" w:rsidRDefault="00A6582B" w:rsidP="00A6582B">
      <w:pPr>
        <w:bidi/>
        <w:jc w:val="both"/>
        <w:rPr>
          <w:rFonts w:cs="David" w:hint="cs"/>
          <w:rtl/>
        </w:rPr>
      </w:pPr>
    </w:p>
    <w:p w14:paraId="3060E085" w14:textId="77777777" w:rsidR="00A6582B" w:rsidRPr="00A6582B" w:rsidRDefault="00A6582B" w:rsidP="00A6582B">
      <w:pPr>
        <w:bidi/>
        <w:jc w:val="both"/>
        <w:rPr>
          <w:rFonts w:cs="David" w:hint="cs"/>
          <w:rtl/>
        </w:rPr>
      </w:pPr>
      <w:r w:rsidRPr="00A6582B">
        <w:rPr>
          <w:rFonts w:cs="David" w:hint="cs"/>
          <w:u w:val="single"/>
          <w:rtl/>
        </w:rPr>
        <w:t>קריאה:</w:t>
      </w:r>
    </w:p>
    <w:p w14:paraId="0F922144" w14:textId="77777777" w:rsidR="00A6582B" w:rsidRPr="00A6582B" w:rsidRDefault="00A6582B" w:rsidP="00A6582B">
      <w:pPr>
        <w:bidi/>
        <w:jc w:val="both"/>
        <w:rPr>
          <w:rFonts w:cs="David" w:hint="cs"/>
          <w:rtl/>
        </w:rPr>
      </w:pPr>
    </w:p>
    <w:p w14:paraId="7412E419" w14:textId="77777777" w:rsidR="00A6582B" w:rsidRPr="00A6582B" w:rsidRDefault="00A6582B" w:rsidP="00A6582B">
      <w:pPr>
        <w:bidi/>
        <w:jc w:val="both"/>
        <w:rPr>
          <w:rFonts w:cs="David" w:hint="cs"/>
          <w:rtl/>
        </w:rPr>
      </w:pPr>
      <w:r w:rsidRPr="00A6582B">
        <w:rPr>
          <w:rFonts w:cs="David" w:hint="cs"/>
          <w:rtl/>
        </w:rPr>
        <w:tab/>
        <w:t>שניים, לא?</w:t>
      </w:r>
    </w:p>
    <w:p w14:paraId="13C58E58" w14:textId="77777777" w:rsidR="00A6582B" w:rsidRPr="00A6582B" w:rsidRDefault="00A6582B" w:rsidP="00A6582B">
      <w:pPr>
        <w:bidi/>
        <w:jc w:val="both"/>
        <w:rPr>
          <w:rFonts w:cs="David" w:hint="cs"/>
          <w:rtl/>
        </w:rPr>
      </w:pPr>
    </w:p>
    <w:p w14:paraId="1CF271CE" w14:textId="77777777" w:rsidR="00A6582B" w:rsidRPr="00A6582B" w:rsidRDefault="00A6582B" w:rsidP="00A6582B">
      <w:pPr>
        <w:keepNext/>
        <w:bidi/>
        <w:jc w:val="both"/>
        <w:rPr>
          <w:rFonts w:cs="David" w:hint="cs"/>
          <w:u w:val="single"/>
          <w:rtl/>
        </w:rPr>
      </w:pPr>
      <w:r w:rsidRPr="00A6582B">
        <w:rPr>
          <w:rFonts w:cs="David" w:hint="cs"/>
          <w:u w:val="single"/>
          <w:rtl/>
        </w:rPr>
        <w:t>זאב אלקין:</w:t>
      </w:r>
    </w:p>
    <w:p w14:paraId="1C04A948" w14:textId="77777777" w:rsidR="00A6582B" w:rsidRPr="00A6582B" w:rsidRDefault="00A6582B" w:rsidP="00A6582B">
      <w:pPr>
        <w:keepNext/>
        <w:bidi/>
        <w:jc w:val="both"/>
        <w:rPr>
          <w:rFonts w:cs="David" w:hint="cs"/>
          <w:u w:val="single"/>
          <w:rtl/>
        </w:rPr>
      </w:pPr>
    </w:p>
    <w:p w14:paraId="79DEE088" w14:textId="77777777" w:rsidR="00A6582B" w:rsidRPr="00A6582B" w:rsidRDefault="00A6582B" w:rsidP="00A6582B">
      <w:pPr>
        <w:keepNext/>
        <w:bidi/>
        <w:jc w:val="both"/>
        <w:rPr>
          <w:rFonts w:cs="David" w:hint="cs"/>
          <w:rtl/>
        </w:rPr>
      </w:pPr>
      <w:r w:rsidRPr="00A6582B">
        <w:rPr>
          <w:rFonts w:cs="David" w:hint="cs"/>
          <w:rtl/>
        </w:rPr>
        <w:tab/>
        <w:t xml:space="preserve">לא, מקום אחד בכל ועדה, ביחד שניים. אחד בוועדה אחת, אחד בוועדה אחרת. אני מציג את המפתח של הוועדה. מקום אחד לשלוש סיעות </w:t>
      </w:r>
      <w:r w:rsidRPr="00A6582B">
        <w:rPr>
          <w:rFonts w:cs="David"/>
          <w:rtl/>
        </w:rPr>
        <w:t>–</w:t>
      </w:r>
      <w:r w:rsidRPr="00A6582B">
        <w:rPr>
          <w:rFonts w:cs="David" w:hint="cs"/>
          <w:rtl/>
        </w:rPr>
        <w:t xml:space="preserve"> סיעות יהדות התורה, האיחוד הלאומי והבית היהודי. </w:t>
      </w:r>
    </w:p>
    <w:p w14:paraId="7658B624" w14:textId="77777777" w:rsidR="00A6582B" w:rsidRPr="00A6582B" w:rsidRDefault="00A6582B" w:rsidP="00A6582B">
      <w:pPr>
        <w:bidi/>
        <w:jc w:val="both"/>
        <w:rPr>
          <w:rFonts w:cs="David" w:hint="cs"/>
          <w:rtl/>
        </w:rPr>
      </w:pPr>
    </w:p>
    <w:p w14:paraId="44508348"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5FC932E7" w14:textId="77777777" w:rsidR="00A6582B" w:rsidRPr="00A6582B" w:rsidRDefault="00A6582B" w:rsidP="00A6582B">
      <w:pPr>
        <w:bidi/>
        <w:jc w:val="both"/>
        <w:rPr>
          <w:rFonts w:cs="David" w:hint="cs"/>
          <w:u w:val="single"/>
          <w:rtl/>
        </w:rPr>
      </w:pPr>
    </w:p>
    <w:p w14:paraId="44B2A847" w14:textId="77777777" w:rsidR="00A6582B" w:rsidRPr="00A6582B" w:rsidRDefault="00A6582B" w:rsidP="00A6582B">
      <w:pPr>
        <w:bidi/>
        <w:jc w:val="both"/>
        <w:rPr>
          <w:rFonts w:cs="David" w:hint="cs"/>
          <w:rtl/>
        </w:rPr>
      </w:pPr>
      <w:r w:rsidRPr="00A6582B">
        <w:rPr>
          <w:rFonts w:cs="David" w:hint="cs"/>
          <w:rtl/>
        </w:rPr>
        <w:tab/>
        <w:t xml:space="preserve">בלי עצמאות אי אפשר... אני מבקש, מה זה בלי עצמאות? </w:t>
      </w:r>
    </w:p>
    <w:p w14:paraId="14EE75E6" w14:textId="77777777" w:rsidR="00A6582B" w:rsidRPr="00A6582B" w:rsidRDefault="00A6582B" w:rsidP="00A6582B">
      <w:pPr>
        <w:bidi/>
        <w:jc w:val="both"/>
        <w:rPr>
          <w:rFonts w:cs="David" w:hint="cs"/>
          <w:rtl/>
        </w:rPr>
      </w:pPr>
    </w:p>
    <w:p w14:paraId="1B2DC4A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5DF3608" w14:textId="77777777" w:rsidR="00A6582B" w:rsidRPr="00A6582B" w:rsidRDefault="00A6582B" w:rsidP="00A6582B">
      <w:pPr>
        <w:bidi/>
        <w:jc w:val="both"/>
        <w:rPr>
          <w:rFonts w:cs="David" w:hint="cs"/>
          <w:rtl/>
        </w:rPr>
      </w:pPr>
    </w:p>
    <w:p w14:paraId="1F289D30" w14:textId="77777777" w:rsidR="00A6582B" w:rsidRPr="00A6582B" w:rsidRDefault="00A6582B" w:rsidP="00A6582B">
      <w:pPr>
        <w:bidi/>
        <w:jc w:val="both"/>
        <w:rPr>
          <w:rFonts w:cs="David" w:hint="cs"/>
          <w:rtl/>
        </w:rPr>
      </w:pPr>
      <w:r w:rsidRPr="00A6582B">
        <w:rPr>
          <w:rFonts w:cs="David" w:hint="cs"/>
          <w:rtl/>
        </w:rPr>
        <w:tab/>
        <w:t xml:space="preserve"> אתה שמעת אותו מסיים? תן לו לסיים. אתה באמת חושב שחבר הכנסת אלקין לא יתייחס לסיעת העצמאות? </w:t>
      </w:r>
    </w:p>
    <w:p w14:paraId="7422EA77" w14:textId="77777777" w:rsidR="00A6582B" w:rsidRPr="00A6582B" w:rsidRDefault="00A6582B" w:rsidP="00A6582B">
      <w:pPr>
        <w:bidi/>
        <w:jc w:val="both"/>
        <w:rPr>
          <w:rFonts w:cs="David" w:hint="cs"/>
          <w:rtl/>
        </w:rPr>
      </w:pPr>
    </w:p>
    <w:p w14:paraId="7A89C1A0"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1D614A2" w14:textId="77777777" w:rsidR="00A6582B" w:rsidRPr="00A6582B" w:rsidRDefault="00A6582B" w:rsidP="00A6582B">
      <w:pPr>
        <w:bidi/>
        <w:jc w:val="both"/>
        <w:rPr>
          <w:rFonts w:cs="David" w:hint="cs"/>
          <w:u w:val="single"/>
          <w:rtl/>
        </w:rPr>
      </w:pPr>
    </w:p>
    <w:p w14:paraId="5CE247EB" w14:textId="77777777" w:rsidR="00A6582B" w:rsidRPr="00A6582B" w:rsidRDefault="00A6582B" w:rsidP="00A6582B">
      <w:pPr>
        <w:bidi/>
        <w:jc w:val="both"/>
        <w:rPr>
          <w:rFonts w:cs="David" w:hint="cs"/>
          <w:rtl/>
        </w:rPr>
      </w:pPr>
      <w:r w:rsidRPr="00A6582B">
        <w:rPr>
          <w:rFonts w:cs="David" w:hint="cs"/>
          <w:rtl/>
        </w:rPr>
        <w:tab/>
        <w:t xml:space="preserve">שמעת אותו, הוא גמר. בלי עצמאות. </w:t>
      </w:r>
    </w:p>
    <w:p w14:paraId="6FEDDDA2" w14:textId="77777777" w:rsidR="00A6582B" w:rsidRPr="00A6582B" w:rsidRDefault="00A6582B" w:rsidP="00A6582B">
      <w:pPr>
        <w:bidi/>
        <w:jc w:val="both"/>
        <w:rPr>
          <w:rFonts w:cs="David" w:hint="cs"/>
          <w:rtl/>
        </w:rPr>
      </w:pPr>
    </w:p>
    <w:p w14:paraId="135C72D6"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5CAE2D45" w14:textId="77777777" w:rsidR="00A6582B" w:rsidRPr="00A6582B" w:rsidRDefault="00A6582B" w:rsidP="00A6582B">
      <w:pPr>
        <w:bidi/>
        <w:jc w:val="both"/>
        <w:rPr>
          <w:rFonts w:cs="David" w:hint="cs"/>
          <w:u w:val="single"/>
          <w:rtl/>
        </w:rPr>
      </w:pPr>
    </w:p>
    <w:p w14:paraId="210B8C61" w14:textId="77777777" w:rsidR="00A6582B" w:rsidRPr="00A6582B" w:rsidRDefault="00A6582B" w:rsidP="00A6582B">
      <w:pPr>
        <w:bidi/>
        <w:jc w:val="both"/>
        <w:rPr>
          <w:rFonts w:cs="David" w:hint="cs"/>
          <w:rtl/>
        </w:rPr>
      </w:pPr>
      <w:r w:rsidRPr="00A6582B">
        <w:rPr>
          <w:rFonts w:cs="David" w:hint="cs"/>
          <w:rtl/>
        </w:rPr>
        <w:tab/>
        <w:t xml:space="preserve">בהתאם למפתח הזה, אדוני היושב-ראש, אלה השמות שנמסרו לי, ואני רוצה לעדכן את חברי הוועדה. לגבי הוועדה של חברת הכנסת פניה קירשנבאום, ועדת החקירה הראשונה שנוסף אליה כמועמדת ליושב-ראש, נמסרו לי השמות הבאים: חבר הכנסת זאב אלקין וחברת הכנסת מירי רגב מסיעת הליכוד, חבר הכנסת אורי מקלב מסיעת יהדות התורה, חבר הכנסת נסים זאב מסיעת ש"ס. </w:t>
      </w:r>
    </w:p>
    <w:p w14:paraId="531536AF" w14:textId="77777777" w:rsidR="00A6582B" w:rsidRPr="00A6582B" w:rsidRDefault="00A6582B" w:rsidP="00A6582B">
      <w:pPr>
        <w:bidi/>
        <w:rPr>
          <w:rFonts w:cs="David" w:hint="cs"/>
          <w:rtl/>
        </w:rPr>
      </w:pPr>
    </w:p>
    <w:p w14:paraId="6FDFC26B"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763283D2" w14:textId="77777777" w:rsidR="00A6582B" w:rsidRPr="00A6582B" w:rsidRDefault="00A6582B" w:rsidP="00A6582B">
      <w:pPr>
        <w:bidi/>
        <w:jc w:val="both"/>
        <w:rPr>
          <w:rFonts w:cs="David" w:hint="cs"/>
          <w:u w:val="single"/>
          <w:rtl/>
        </w:rPr>
      </w:pPr>
    </w:p>
    <w:p w14:paraId="0AF8005C" w14:textId="77777777" w:rsidR="00A6582B" w:rsidRPr="00A6582B" w:rsidRDefault="00A6582B" w:rsidP="00A6582B">
      <w:pPr>
        <w:bidi/>
        <w:jc w:val="both"/>
        <w:rPr>
          <w:rFonts w:cs="David" w:hint="cs"/>
          <w:rtl/>
        </w:rPr>
      </w:pPr>
      <w:r w:rsidRPr="00A6582B">
        <w:rPr>
          <w:rFonts w:cs="David" w:hint="cs"/>
          <w:rtl/>
        </w:rPr>
        <w:tab/>
        <w:t xml:space="preserve">- - - השתמטות החרדים מצה"ל. </w:t>
      </w:r>
    </w:p>
    <w:p w14:paraId="673280A4" w14:textId="77777777" w:rsidR="00A6582B" w:rsidRPr="00A6582B" w:rsidRDefault="00A6582B" w:rsidP="00A6582B">
      <w:pPr>
        <w:bidi/>
        <w:rPr>
          <w:rFonts w:cs="David" w:hint="cs"/>
          <w:u w:val="single"/>
          <w:rtl/>
        </w:rPr>
      </w:pPr>
    </w:p>
    <w:p w14:paraId="177E0EC3" w14:textId="77777777" w:rsidR="00A6582B" w:rsidRPr="00A6582B" w:rsidRDefault="00A6582B" w:rsidP="00A6582B">
      <w:pPr>
        <w:bidi/>
        <w:rPr>
          <w:rFonts w:cs="David" w:hint="cs"/>
          <w:rtl/>
        </w:rPr>
      </w:pPr>
      <w:r w:rsidRPr="00A6582B">
        <w:rPr>
          <w:rFonts w:cs="David" w:hint="cs"/>
          <w:u w:val="single"/>
          <w:rtl/>
        </w:rPr>
        <w:t>היו"ר יריב לוין:</w:t>
      </w:r>
    </w:p>
    <w:p w14:paraId="5A0919FE" w14:textId="77777777" w:rsidR="00A6582B" w:rsidRPr="00A6582B" w:rsidRDefault="00A6582B" w:rsidP="00A6582B">
      <w:pPr>
        <w:bidi/>
        <w:rPr>
          <w:rFonts w:cs="David" w:hint="cs"/>
          <w:rtl/>
        </w:rPr>
      </w:pPr>
    </w:p>
    <w:p w14:paraId="2A37063B" w14:textId="77777777" w:rsidR="00A6582B" w:rsidRPr="00A6582B" w:rsidRDefault="00A6582B" w:rsidP="00A6582B">
      <w:pPr>
        <w:bidi/>
        <w:ind w:left="720"/>
        <w:rPr>
          <w:rFonts w:cs="David" w:hint="cs"/>
          <w:rtl/>
        </w:rPr>
      </w:pPr>
      <w:r w:rsidRPr="00A6582B">
        <w:rPr>
          <w:rFonts w:cs="David" w:hint="cs"/>
          <w:rtl/>
        </w:rPr>
        <w:t>- - - חבר הכנסת הורוביץ - - -</w:t>
      </w:r>
    </w:p>
    <w:p w14:paraId="1BF6E0EC" w14:textId="77777777" w:rsidR="00A6582B" w:rsidRPr="00A6582B" w:rsidRDefault="00A6582B" w:rsidP="00A6582B">
      <w:pPr>
        <w:bidi/>
        <w:ind w:left="720"/>
        <w:rPr>
          <w:rFonts w:cs="David" w:hint="cs"/>
          <w:rtl/>
        </w:rPr>
      </w:pPr>
    </w:p>
    <w:p w14:paraId="691F8F41"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7AC7A26D" w14:textId="77777777" w:rsidR="00A6582B" w:rsidRPr="00A6582B" w:rsidRDefault="00A6582B" w:rsidP="00A6582B">
      <w:pPr>
        <w:bidi/>
        <w:jc w:val="both"/>
        <w:rPr>
          <w:rFonts w:cs="David" w:hint="cs"/>
          <w:u w:val="single"/>
          <w:rtl/>
        </w:rPr>
      </w:pPr>
    </w:p>
    <w:p w14:paraId="57AF2C6D" w14:textId="77777777" w:rsidR="00A6582B" w:rsidRPr="00A6582B" w:rsidRDefault="00A6582B" w:rsidP="00A6582B">
      <w:pPr>
        <w:bidi/>
        <w:rPr>
          <w:rFonts w:cs="David" w:hint="cs"/>
          <w:rtl/>
        </w:rPr>
      </w:pPr>
      <w:r w:rsidRPr="00A6582B">
        <w:rPr>
          <w:rFonts w:cs="David" w:hint="cs"/>
          <w:rtl/>
        </w:rPr>
        <w:tab/>
        <w:t xml:space="preserve">כן, כן. </w:t>
      </w:r>
    </w:p>
    <w:p w14:paraId="7648431C" w14:textId="77777777" w:rsidR="00A6582B" w:rsidRPr="00A6582B" w:rsidRDefault="00A6582B" w:rsidP="00A6582B">
      <w:pPr>
        <w:bidi/>
        <w:rPr>
          <w:rFonts w:cs="David" w:hint="cs"/>
          <w:rtl/>
        </w:rPr>
      </w:pPr>
    </w:p>
    <w:p w14:paraId="4D43907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40B0D69" w14:textId="77777777" w:rsidR="00A6582B" w:rsidRPr="00A6582B" w:rsidRDefault="00A6582B" w:rsidP="00A6582B">
      <w:pPr>
        <w:bidi/>
        <w:jc w:val="both"/>
        <w:rPr>
          <w:rFonts w:cs="David" w:hint="cs"/>
          <w:rtl/>
        </w:rPr>
      </w:pPr>
    </w:p>
    <w:p w14:paraId="270E549B" w14:textId="77777777" w:rsidR="00A6582B" w:rsidRPr="00A6582B" w:rsidRDefault="00A6582B" w:rsidP="00A6582B">
      <w:pPr>
        <w:bidi/>
        <w:rPr>
          <w:rFonts w:cs="David" w:hint="cs"/>
          <w:rtl/>
        </w:rPr>
      </w:pPr>
      <w:r w:rsidRPr="00A6582B">
        <w:rPr>
          <w:rFonts w:cs="David" w:hint="cs"/>
          <w:rtl/>
        </w:rPr>
        <w:tab/>
        <w:t xml:space="preserve"> אבל אל תפריע לו. תחזור על ההרכב. </w:t>
      </w:r>
    </w:p>
    <w:p w14:paraId="6BD08184" w14:textId="77777777" w:rsidR="00A6582B" w:rsidRPr="00A6582B" w:rsidRDefault="00A6582B" w:rsidP="00A6582B">
      <w:pPr>
        <w:bidi/>
        <w:rPr>
          <w:rFonts w:cs="David" w:hint="cs"/>
          <w:rtl/>
        </w:rPr>
      </w:pPr>
    </w:p>
    <w:p w14:paraId="3905A289"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283925BB" w14:textId="77777777" w:rsidR="00A6582B" w:rsidRPr="00A6582B" w:rsidRDefault="00A6582B" w:rsidP="00A6582B">
      <w:pPr>
        <w:bidi/>
        <w:jc w:val="both"/>
        <w:rPr>
          <w:rFonts w:cs="David" w:hint="cs"/>
          <w:u w:val="single"/>
          <w:rtl/>
        </w:rPr>
      </w:pPr>
    </w:p>
    <w:p w14:paraId="3369471C" w14:textId="77777777" w:rsidR="00A6582B" w:rsidRPr="00A6582B" w:rsidRDefault="00A6582B" w:rsidP="00A6582B">
      <w:pPr>
        <w:bidi/>
        <w:jc w:val="both"/>
        <w:rPr>
          <w:rFonts w:cs="David" w:hint="cs"/>
          <w:rtl/>
        </w:rPr>
      </w:pPr>
      <w:r w:rsidRPr="00A6582B">
        <w:rPr>
          <w:rFonts w:cs="David" w:hint="cs"/>
          <w:rtl/>
        </w:rPr>
        <w:tab/>
        <w:t xml:space="preserve">חברת הכנסת פניה קירשנבאום מועמדת כיושבת-ראש. חבר הכנסת זאב אלקין ומירי רגב מסיעת הליכוד, חבר הכנסת אורי מקלב מסיעת יהדות התורה וחבר הכנסת נסים זאב מסיעת ש"ס. </w:t>
      </w:r>
    </w:p>
    <w:p w14:paraId="68D9BE48" w14:textId="77777777" w:rsidR="00A6582B" w:rsidRPr="00A6582B" w:rsidRDefault="00A6582B" w:rsidP="00A6582B">
      <w:pPr>
        <w:bidi/>
        <w:jc w:val="both"/>
        <w:rPr>
          <w:rFonts w:cs="David" w:hint="cs"/>
          <w:rtl/>
        </w:rPr>
      </w:pPr>
    </w:p>
    <w:p w14:paraId="0465CA71" w14:textId="77777777" w:rsidR="00A6582B" w:rsidRPr="00A6582B" w:rsidRDefault="00A6582B" w:rsidP="00A6582B">
      <w:pPr>
        <w:bidi/>
        <w:jc w:val="both"/>
        <w:rPr>
          <w:rFonts w:cs="David" w:hint="cs"/>
          <w:rtl/>
        </w:rPr>
      </w:pPr>
      <w:r w:rsidRPr="00A6582B">
        <w:rPr>
          <w:rFonts w:cs="David" w:hint="cs"/>
          <w:u w:val="single"/>
          <w:rtl/>
        </w:rPr>
        <w:t>איתן כבל:</w:t>
      </w:r>
    </w:p>
    <w:p w14:paraId="5014154F" w14:textId="77777777" w:rsidR="00A6582B" w:rsidRPr="00A6582B" w:rsidRDefault="00A6582B" w:rsidP="00A6582B">
      <w:pPr>
        <w:bidi/>
        <w:jc w:val="both"/>
        <w:rPr>
          <w:rFonts w:cs="David" w:hint="cs"/>
          <w:rtl/>
        </w:rPr>
      </w:pPr>
    </w:p>
    <w:p w14:paraId="2D8263BF" w14:textId="77777777" w:rsidR="00A6582B" w:rsidRPr="00A6582B" w:rsidRDefault="00A6582B" w:rsidP="00A6582B">
      <w:pPr>
        <w:bidi/>
        <w:ind w:left="720"/>
        <w:jc w:val="both"/>
        <w:rPr>
          <w:rFonts w:cs="David" w:hint="cs"/>
          <w:rtl/>
        </w:rPr>
      </w:pPr>
      <w:r w:rsidRPr="00A6582B">
        <w:rPr>
          <w:rFonts w:cs="David" w:hint="cs"/>
          <w:rtl/>
        </w:rPr>
        <w:t>- - -</w:t>
      </w:r>
    </w:p>
    <w:p w14:paraId="7E396D60" w14:textId="77777777" w:rsidR="00A6582B" w:rsidRPr="00A6582B" w:rsidRDefault="00A6582B" w:rsidP="00A6582B">
      <w:pPr>
        <w:bidi/>
        <w:jc w:val="both"/>
        <w:rPr>
          <w:rFonts w:cs="David" w:hint="cs"/>
          <w:rtl/>
        </w:rPr>
      </w:pPr>
    </w:p>
    <w:p w14:paraId="7C25F7A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79AC491" w14:textId="77777777" w:rsidR="00A6582B" w:rsidRPr="00A6582B" w:rsidRDefault="00A6582B" w:rsidP="00A6582B">
      <w:pPr>
        <w:bidi/>
        <w:jc w:val="both"/>
        <w:rPr>
          <w:rFonts w:cs="David" w:hint="cs"/>
          <w:rtl/>
        </w:rPr>
      </w:pPr>
    </w:p>
    <w:p w14:paraId="6773D51A" w14:textId="77777777" w:rsidR="00A6582B" w:rsidRPr="00A6582B" w:rsidRDefault="00A6582B" w:rsidP="00A6582B">
      <w:pPr>
        <w:bidi/>
        <w:jc w:val="both"/>
        <w:rPr>
          <w:rFonts w:cs="David" w:hint="cs"/>
          <w:rtl/>
        </w:rPr>
      </w:pPr>
      <w:r w:rsidRPr="00A6582B">
        <w:rPr>
          <w:rFonts w:cs="David" w:hint="cs"/>
          <w:rtl/>
        </w:rPr>
        <w:tab/>
        <w:t xml:space="preserve"> אי אפשר ככה. </w:t>
      </w:r>
    </w:p>
    <w:p w14:paraId="61C32BE5" w14:textId="77777777" w:rsidR="00A6582B" w:rsidRPr="00A6582B" w:rsidRDefault="00A6582B" w:rsidP="00A6582B">
      <w:pPr>
        <w:bidi/>
        <w:jc w:val="both"/>
        <w:rPr>
          <w:rFonts w:cs="David" w:hint="cs"/>
          <w:rtl/>
        </w:rPr>
      </w:pPr>
    </w:p>
    <w:p w14:paraId="1777EE26"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6EF7E83E" w14:textId="77777777" w:rsidR="00A6582B" w:rsidRPr="00A6582B" w:rsidRDefault="00A6582B" w:rsidP="00A6582B">
      <w:pPr>
        <w:bidi/>
        <w:jc w:val="both"/>
        <w:rPr>
          <w:rFonts w:cs="David" w:hint="cs"/>
          <w:u w:val="single"/>
          <w:rtl/>
        </w:rPr>
      </w:pPr>
    </w:p>
    <w:p w14:paraId="37957475" w14:textId="77777777" w:rsidR="00A6582B" w:rsidRPr="00A6582B" w:rsidRDefault="00A6582B" w:rsidP="00A6582B">
      <w:pPr>
        <w:bidi/>
        <w:jc w:val="both"/>
        <w:rPr>
          <w:rFonts w:cs="David" w:hint="cs"/>
          <w:rtl/>
        </w:rPr>
      </w:pPr>
      <w:r w:rsidRPr="00A6582B">
        <w:rPr>
          <w:rFonts w:cs="David" w:hint="cs"/>
          <w:rtl/>
        </w:rPr>
        <w:tab/>
        <w:t xml:space="preserve"> לא סיימתי. </w:t>
      </w:r>
    </w:p>
    <w:p w14:paraId="7BA16F90" w14:textId="77777777" w:rsidR="00A6582B" w:rsidRPr="00A6582B" w:rsidRDefault="00A6582B" w:rsidP="00A6582B">
      <w:pPr>
        <w:bidi/>
        <w:rPr>
          <w:rFonts w:cs="David" w:hint="cs"/>
          <w:rtl/>
        </w:rPr>
      </w:pPr>
    </w:p>
    <w:p w14:paraId="7B41D6F4"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27E0415C" w14:textId="77777777" w:rsidR="00A6582B" w:rsidRPr="00A6582B" w:rsidRDefault="00A6582B" w:rsidP="00A6582B">
      <w:pPr>
        <w:bidi/>
        <w:jc w:val="both"/>
        <w:rPr>
          <w:rFonts w:cs="David" w:hint="cs"/>
          <w:u w:val="single"/>
          <w:rtl/>
        </w:rPr>
      </w:pPr>
    </w:p>
    <w:p w14:paraId="61381D7E" w14:textId="77777777" w:rsidR="00A6582B" w:rsidRPr="00A6582B" w:rsidRDefault="00A6582B" w:rsidP="00A6582B">
      <w:pPr>
        <w:bidi/>
        <w:ind w:left="720"/>
        <w:rPr>
          <w:rFonts w:cs="David" w:hint="cs"/>
          <w:rtl/>
        </w:rPr>
      </w:pPr>
      <w:r w:rsidRPr="00A6582B">
        <w:rPr>
          <w:rFonts w:cs="David" w:hint="cs"/>
          <w:rtl/>
        </w:rPr>
        <w:t>- - -</w:t>
      </w:r>
    </w:p>
    <w:p w14:paraId="40D05805" w14:textId="77777777" w:rsidR="00A6582B" w:rsidRPr="00A6582B" w:rsidRDefault="00A6582B" w:rsidP="00A6582B">
      <w:pPr>
        <w:bidi/>
        <w:ind w:left="720"/>
        <w:rPr>
          <w:rFonts w:cs="David" w:hint="cs"/>
          <w:rtl/>
        </w:rPr>
      </w:pPr>
    </w:p>
    <w:p w14:paraId="13CD8B3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F6276D3" w14:textId="77777777" w:rsidR="00A6582B" w:rsidRPr="00A6582B" w:rsidRDefault="00A6582B" w:rsidP="00A6582B">
      <w:pPr>
        <w:bidi/>
        <w:jc w:val="both"/>
        <w:rPr>
          <w:rFonts w:cs="David" w:hint="cs"/>
          <w:rtl/>
        </w:rPr>
      </w:pPr>
    </w:p>
    <w:p w14:paraId="0F755F30" w14:textId="77777777" w:rsidR="00A6582B" w:rsidRPr="00A6582B" w:rsidRDefault="00A6582B" w:rsidP="00A6582B">
      <w:pPr>
        <w:bidi/>
        <w:ind w:left="720"/>
        <w:rPr>
          <w:rFonts w:cs="David" w:hint="cs"/>
          <w:rtl/>
        </w:rPr>
      </w:pPr>
      <w:r w:rsidRPr="00A6582B">
        <w:rPr>
          <w:rFonts w:cs="David" w:hint="cs"/>
          <w:rtl/>
        </w:rPr>
        <w:t>חבר הכנסת מולה, אתה רוצה לצאת?</w:t>
      </w:r>
    </w:p>
    <w:p w14:paraId="24D16272" w14:textId="77777777" w:rsidR="00A6582B" w:rsidRPr="00A6582B" w:rsidRDefault="00A6582B" w:rsidP="00A6582B">
      <w:pPr>
        <w:bidi/>
        <w:ind w:left="720"/>
        <w:rPr>
          <w:rFonts w:cs="David" w:hint="cs"/>
          <w:rtl/>
        </w:rPr>
      </w:pPr>
    </w:p>
    <w:p w14:paraId="0FBA7720"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7F78B394" w14:textId="77777777" w:rsidR="00A6582B" w:rsidRPr="00A6582B" w:rsidRDefault="00A6582B" w:rsidP="00A6582B">
      <w:pPr>
        <w:bidi/>
        <w:ind w:left="720"/>
        <w:rPr>
          <w:rFonts w:cs="David" w:hint="cs"/>
          <w:u w:val="single"/>
          <w:rtl/>
        </w:rPr>
      </w:pPr>
    </w:p>
    <w:p w14:paraId="548E345E" w14:textId="77777777" w:rsidR="00A6582B" w:rsidRPr="00A6582B" w:rsidRDefault="00A6582B" w:rsidP="00A6582B">
      <w:pPr>
        <w:bidi/>
        <w:ind w:left="720"/>
        <w:rPr>
          <w:rFonts w:cs="David" w:hint="cs"/>
          <w:rtl/>
        </w:rPr>
      </w:pPr>
      <w:r w:rsidRPr="00A6582B">
        <w:rPr>
          <w:rFonts w:cs="David" w:hint="cs"/>
          <w:rtl/>
        </w:rPr>
        <w:t xml:space="preserve">לא, לא לצאת. לא שמעתי טוב. </w:t>
      </w:r>
    </w:p>
    <w:p w14:paraId="6E7BE0DF" w14:textId="77777777" w:rsidR="00A6582B" w:rsidRPr="00A6582B" w:rsidRDefault="00A6582B" w:rsidP="00A6582B">
      <w:pPr>
        <w:bidi/>
        <w:ind w:left="720"/>
        <w:rPr>
          <w:rFonts w:cs="David" w:hint="cs"/>
          <w:rtl/>
        </w:rPr>
      </w:pPr>
    </w:p>
    <w:p w14:paraId="216ECC57"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32A1ECDD" w14:textId="77777777" w:rsidR="00A6582B" w:rsidRPr="00A6582B" w:rsidRDefault="00A6582B" w:rsidP="00A6582B">
      <w:pPr>
        <w:bidi/>
        <w:jc w:val="both"/>
        <w:rPr>
          <w:rFonts w:cs="David" w:hint="cs"/>
          <w:u w:val="single"/>
          <w:rtl/>
        </w:rPr>
      </w:pPr>
    </w:p>
    <w:p w14:paraId="0908AA2A" w14:textId="77777777" w:rsidR="00A6582B" w:rsidRPr="00A6582B" w:rsidRDefault="00A6582B" w:rsidP="00A6582B">
      <w:pPr>
        <w:bidi/>
        <w:ind w:firstLine="720"/>
        <w:rPr>
          <w:rFonts w:cs="David" w:hint="cs"/>
          <w:rtl/>
        </w:rPr>
      </w:pPr>
      <w:r w:rsidRPr="00A6582B">
        <w:rPr>
          <w:rFonts w:cs="David" w:hint="cs"/>
          <w:rtl/>
        </w:rPr>
        <w:t xml:space="preserve">השם הבא זה חבר הכנסת דוד רותם, שהוא לא לפי המפתח הסיעתי, אלא שכשפניתי לשלוש הסיעות, רע"ם-תע"ל, חד"ש ובל"ד, הן הודיעו לי במליאה שני שמות, אחד לכל ועדה. </w:t>
      </w:r>
    </w:p>
    <w:p w14:paraId="2C74B280" w14:textId="77777777" w:rsidR="00A6582B" w:rsidRPr="00A6582B" w:rsidRDefault="00A6582B" w:rsidP="00A6582B">
      <w:pPr>
        <w:bidi/>
        <w:ind w:firstLine="720"/>
        <w:rPr>
          <w:rFonts w:cs="David" w:hint="cs"/>
          <w:rtl/>
        </w:rPr>
      </w:pPr>
    </w:p>
    <w:p w14:paraId="13F0968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0FCC1543" w14:textId="77777777" w:rsidR="00A6582B" w:rsidRPr="00A6582B" w:rsidRDefault="00A6582B" w:rsidP="00A6582B">
      <w:pPr>
        <w:bidi/>
        <w:jc w:val="both"/>
        <w:rPr>
          <w:rFonts w:cs="David" w:hint="cs"/>
          <w:u w:val="single"/>
          <w:rtl/>
        </w:rPr>
      </w:pPr>
    </w:p>
    <w:p w14:paraId="235858C0" w14:textId="77777777" w:rsidR="00A6582B" w:rsidRPr="00A6582B" w:rsidRDefault="00A6582B" w:rsidP="00A6582B">
      <w:pPr>
        <w:bidi/>
        <w:rPr>
          <w:rFonts w:cs="David" w:hint="cs"/>
          <w:rtl/>
        </w:rPr>
      </w:pPr>
      <w:r w:rsidRPr="00A6582B">
        <w:rPr>
          <w:rFonts w:cs="David" w:hint="cs"/>
          <w:rtl/>
        </w:rPr>
        <w:tab/>
        <w:t xml:space="preserve">לא בשם הסיעות. אנחנו לא רוצים להיות. הוא מתאים. </w:t>
      </w:r>
    </w:p>
    <w:p w14:paraId="0F517414" w14:textId="77777777" w:rsidR="00A6582B" w:rsidRPr="00A6582B" w:rsidRDefault="00A6582B" w:rsidP="00A6582B">
      <w:pPr>
        <w:bidi/>
        <w:rPr>
          <w:rFonts w:cs="David" w:hint="cs"/>
          <w:rtl/>
        </w:rPr>
      </w:pPr>
    </w:p>
    <w:p w14:paraId="42DECAD4" w14:textId="77777777" w:rsidR="00A6582B" w:rsidRPr="00A6582B" w:rsidRDefault="00A6582B" w:rsidP="00A6582B">
      <w:pPr>
        <w:bidi/>
        <w:rPr>
          <w:rFonts w:cs="David" w:hint="cs"/>
          <w:rtl/>
        </w:rPr>
      </w:pPr>
      <w:r w:rsidRPr="00A6582B">
        <w:rPr>
          <w:rFonts w:cs="David" w:hint="cs"/>
          <w:u w:val="single"/>
          <w:rtl/>
        </w:rPr>
        <w:t>היו"ר יריב לוין:</w:t>
      </w:r>
    </w:p>
    <w:p w14:paraId="7817FD41" w14:textId="77777777" w:rsidR="00A6582B" w:rsidRPr="00A6582B" w:rsidRDefault="00A6582B" w:rsidP="00A6582B">
      <w:pPr>
        <w:bidi/>
        <w:rPr>
          <w:rFonts w:cs="David" w:hint="cs"/>
          <w:rtl/>
        </w:rPr>
      </w:pPr>
    </w:p>
    <w:p w14:paraId="4B5BA970" w14:textId="77777777" w:rsidR="00A6582B" w:rsidRPr="00A6582B" w:rsidRDefault="00A6582B" w:rsidP="00A6582B">
      <w:pPr>
        <w:bidi/>
        <w:rPr>
          <w:rFonts w:cs="David" w:hint="cs"/>
          <w:rtl/>
        </w:rPr>
      </w:pPr>
      <w:r w:rsidRPr="00A6582B">
        <w:rPr>
          <w:rFonts w:cs="David" w:hint="cs"/>
          <w:rtl/>
        </w:rPr>
        <w:tab/>
        <w:t xml:space="preserve">חבר הכנסת טיבי, אל תדאג. אני אשאל, לא ימונה אדם שאינו על דעתכם כנציג שלכם. </w:t>
      </w:r>
    </w:p>
    <w:p w14:paraId="16800D39" w14:textId="77777777" w:rsidR="00A6582B" w:rsidRPr="00A6582B" w:rsidRDefault="00A6582B" w:rsidP="00A6582B">
      <w:pPr>
        <w:bidi/>
        <w:rPr>
          <w:rFonts w:cs="David" w:hint="cs"/>
          <w:rtl/>
        </w:rPr>
      </w:pPr>
    </w:p>
    <w:p w14:paraId="49880DE3"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03899090" w14:textId="77777777" w:rsidR="00A6582B" w:rsidRPr="00A6582B" w:rsidRDefault="00A6582B" w:rsidP="00A6582B">
      <w:pPr>
        <w:bidi/>
        <w:jc w:val="both"/>
        <w:rPr>
          <w:rFonts w:cs="David" w:hint="cs"/>
          <w:u w:val="single"/>
          <w:rtl/>
        </w:rPr>
      </w:pPr>
    </w:p>
    <w:p w14:paraId="4F7BA8A6" w14:textId="77777777" w:rsidR="00A6582B" w:rsidRPr="00A6582B" w:rsidRDefault="00A6582B" w:rsidP="00A6582B">
      <w:pPr>
        <w:bidi/>
        <w:rPr>
          <w:rFonts w:cs="David" w:hint="cs"/>
          <w:rtl/>
        </w:rPr>
      </w:pPr>
      <w:r w:rsidRPr="00A6582B">
        <w:rPr>
          <w:rFonts w:cs="David" w:hint="cs"/>
          <w:rtl/>
        </w:rPr>
        <w:tab/>
        <w:t xml:space="preserve">אבל הוא קיבל את ההצעה שלהם. </w:t>
      </w:r>
    </w:p>
    <w:p w14:paraId="5601B4F5" w14:textId="77777777" w:rsidR="00A6582B" w:rsidRPr="00A6582B" w:rsidRDefault="00A6582B" w:rsidP="00A6582B">
      <w:pPr>
        <w:bidi/>
        <w:rPr>
          <w:rFonts w:cs="David" w:hint="cs"/>
          <w:rtl/>
        </w:rPr>
      </w:pPr>
    </w:p>
    <w:p w14:paraId="1A87EDE1"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6BBD802A" w14:textId="77777777" w:rsidR="00A6582B" w:rsidRPr="00A6582B" w:rsidRDefault="00A6582B" w:rsidP="00A6582B">
      <w:pPr>
        <w:bidi/>
        <w:jc w:val="both"/>
        <w:rPr>
          <w:rFonts w:cs="David" w:hint="cs"/>
          <w:u w:val="single"/>
          <w:rtl/>
        </w:rPr>
      </w:pPr>
    </w:p>
    <w:p w14:paraId="5FEACAA2" w14:textId="77777777" w:rsidR="00A6582B" w:rsidRPr="00A6582B" w:rsidRDefault="00A6582B" w:rsidP="00A6582B">
      <w:pPr>
        <w:bidi/>
        <w:rPr>
          <w:rFonts w:cs="David" w:hint="cs"/>
          <w:rtl/>
        </w:rPr>
      </w:pPr>
      <w:r w:rsidRPr="00A6582B">
        <w:rPr>
          <w:rFonts w:cs="David" w:hint="cs"/>
          <w:rtl/>
        </w:rPr>
        <w:tab/>
        <w:t>ההודעה שנמסרה לי על ידי הנציג של שלוש הסיעות בטענה שזה מתואם עם שלושתן היא כך - - -</w:t>
      </w:r>
    </w:p>
    <w:p w14:paraId="4D6CA0F6" w14:textId="77777777" w:rsidR="00A6582B" w:rsidRPr="00A6582B" w:rsidRDefault="00A6582B" w:rsidP="00A6582B">
      <w:pPr>
        <w:bidi/>
        <w:rPr>
          <w:rFonts w:cs="David" w:hint="cs"/>
          <w:rtl/>
        </w:rPr>
      </w:pPr>
    </w:p>
    <w:p w14:paraId="5B67DDB9"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3AB1F2AD" w14:textId="77777777" w:rsidR="00A6582B" w:rsidRPr="00A6582B" w:rsidRDefault="00A6582B" w:rsidP="00A6582B">
      <w:pPr>
        <w:bidi/>
        <w:jc w:val="both"/>
        <w:rPr>
          <w:rFonts w:cs="David" w:hint="cs"/>
          <w:u w:val="single"/>
          <w:rtl/>
        </w:rPr>
      </w:pPr>
    </w:p>
    <w:p w14:paraId="57B7A2F9" w14:textId="77777777" w:rsidR="00A6582B" w:rsidRPr="00A6582B" w:rsidRDefault="00A6582B" w:rsidP="00A6582B">
      <w:pPr>
        <w:bidi/>
        <w:jc w:val="both"/>
        <w:rPr>
          <w:rFonts w:cs="David" w:hint="cs"/>
          <w:rtl/>
        </w:rPr>
      </w:pPr>
      <w:r w:rsidRPr="00A6582B">
        <w:rPr>
          <w:rFonts w:cs="David" w:hint="cs"/>
          <w:rtl/>
        </w:rPr>
        <w:tab/>
        <w:t>אתה דיברת עם שלושתנו - - -</w:t>
      </w:r>
    </w:p>
    <w:p w14:paraId="3AF41947" w14:textId="77777777" w:rsidR="00A6582B" w:rsidRPr="00A6582B" w:rsidRDefault="00A6582B" w:rsidP="00A6582B">
      <w:pPr>
        <w:bidi/>
        <w:jc w:val="both"/>
        <w:rPr>
          <w:rFonts w:cs="David" w:hint="cs"/>
          <w:rtl/>
        </w:rPr>
      </w:pPr>
    </w:p>
    <w:p w14:paraId="417A8512"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144FD9EF" w14:textId="77777777" w:rsidR="00A6582B" w:rsidRPr="00A6582B" w:rsidRDefault="00A6582B" w:rsidP="00A6582B">
      <w:pPr>
        <w:bidi/>
        <w:jc w:val="both"/>
        <w:rPr>
          <w:rFonts w:cs="David" w:hint="cs"/>
          <w:u w:val="single"/>
          <w:rtl/>
        </w:rPr>
      </w:pPr>
    </w:p>
    <w:p w14:paraId="566869DC" w14:textId="77777777" w:rsidR="00A6582B" w:rsidRPr="00A6582B" w:rsidRDefault="00A6582B" w:rsidP="00A6582B">
      <w:pPr>
        <w:bidi/>
        <w:jc w:val="both"/>
        <w:rPr>
          <w:rFonts w:cs="David" w:hint="cs"/>
          <w:rtl/>
        </w:rPr>
      </w:pPr>
      <w:r w:rsidRPr="00A6582B">
        <w:rPr>
          <w:rFonts w:cs="David" w:hint="cs"/>
          <w:rtl/>
        </w:rPr>
        <w:tab/>
        <w:t xml:space="preserve"> נכון, ישבתם שם שלושתכם, נכון. </w:t>
      </w:r>
    </w:p>
    <w:p w14:paraId="7EB1F40F" w14:textId="77777777" w:rsidR="00A6582B" w:rsidRPr="00A6582B" w:rsidRDefault="00A6582B" w:rsidP="00A6582B">
      <w:pPr>
        <w:bidi/>
        <w:jc w:val="both"/>
        <w:rPr>
          <w:rFonts w:cs="David" w:hint="cs"/>
          <w:rtl/>
        </w:rPr>
      </w:pPr>
    </w:p>
    <w:p w14:paraId="0BECED2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B535F11" w14:textId="77777777" w:rsidR="00A6582B" w:rsidRPr="00A6582B" w:rsidRDefault="00A6582B" w:rsidP="00A6582B">
      <w:pPr>
        <w:bidi/>
        <w:jc w:val="both"/>
        <w:rPr>
          <w:rFonts w:cs="David" w:hint="cs"/>
          <w:u w:val="single"/>
          <w:rtl/>
        </w:rPr>
      </w:pPr>
    </w:p>
    <w:p w14:paraId="6872DDD9" w14:textId="77777777" w:rsidR="00A6582B" w:rsidRPr="00A6582B" w:rsidRDefault="00A6582B" w:rsidP="00A6582B">
      <w:pPr>
        <w:bidi/>
        <w:jc w:val="both"/>
        <w:rPr>
          <w:rFonts w:cs="David" w:hint="cs"/>
          <w:rtl/>
        </w:rPr>
      </w:pPr>
      <w:r w:rsidRPr="00A6582B">
        <w:rPr>
          <w:rFonts w:cs="David" w:hint="cs"/>
          <w:rtl/>
        </w:rPr>
        <w:tab/>
        <w:t xml:space="preserve">והצענו לך את חמד עמאר כבדיחה. אתם רציתם יהודי, כי זו מדינה יהודית. </w:t>
      </w:r>
    </w:p>
    <w:p w14:paraId="19B5C366" w14:textId="77777777" w:rsidR="00A6582B" w:rsidRPr="00A6582B" w:rsidRDefault="00A6582B" w:rsidP="00A6582B">
      <w:pPr>
        <w:bidi/>
        <w:jc w:val="both"/>
        <w:rPr>
          <w:rFonts w:cs="David" w:hint="cs"/>
          <w:rtl/>
        </w:rPr>
      </w:pPr>
    </w:p>
    <w:p w14:paraId="6D15D34E"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79583A77" w14:textId="77777777" w:rsidR="00A6582B" w:rsidRPr="00A6582B" w:rsidRDefault="00A6582B" w:rsidP="00A6582B">
      <w:pPr>
        <w:bidi/>
        <w:jc w:val="both"/>
        <w:rPr>
          <w:rFonts w:cs="David" w:hint="cs"/>
          <w:u w:val="single"/>
          <w:rtl/>
        </w:rPr>
      </w:pPr>
    </w:p>
    <w:p w14:paraId="48C7CD0F" w14:textId="77777777" w:rsidR="00A6582B" w:rsidRPr="00A6582B" w:rsidRDefault="00A6582B" w:rsidP="00A6582B">
      <w:pPr>
        <w:bidi/>
        <w:jc w:val="both"/>
        <w:rPr>
          <w:rFonts w:cs="David" w:hint="cs"/>
          <w:rtl/>
        </w:rPr>
      </w:pPr>
      <w:r w:rsidRPr="00A6582B">
        <w:rPr>
          <w:rFonts w:cs="David" w:hint="cs"/>
          <w:rtl/>
        </w:rPr>
        <w:tab/>
        <w:t xml:space="preserve">אני אמרתי שאנחנו נקבל כל הצעה שלכם. </w:t>
      </w:r>
    </w:p>
    <w:p w14:paraId="34128C98" w14:textId="77777777" w:rsidR="00A6582B" w:rsidRPr="00A6582B" w:rsidRDefault="00A6582B" w:rsidP="00A6582B">
      <w:pPr>
        <w:bidi/>
        <w:jc w:val="both"/>
        <w:rPr>
          <w:rFonts w:cs="David" w:hint="cs"/>
          <w:rtl/>
        </w:rPr>
      </w:pPr>
    </w:p>
    <w:p w14:paraId="46A87C62"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8B89B49" w14:textId="77777777" w:rsidR="00A6582B" w:rsidRPr="00A6582B" w:rsidRDefault="00A6582B" w:rsidP="00A6582B">
      <w:pPr>
        <w:bidi/>
        <w:jc w:val="both"/>
        <w:rPr>
          <w:rFonts w:cs="David" w:hint="cs"/>
          <w:u w:val="single"/>
          <w:rtl/>
        </w:rPr>
      </w:pPr>
    </w:p>
    <w:p w14:paraId="6D2A17A2" w14:textId="77777777" w:rsidR="00A6582B" w:rsidRPr="00A6582B" w:rsidRDefault="00A6582B" w:rsidP="00A6582B">
      <w:pPr>
        <w:bidi/>
        <w:jc w:val="both"/>
        <w:rPr>
          <w:rFonts w:cs="David" w:hint="cs"/>
          <w:rtl/>
        </w:rPr>
      </w:pPr>
      <w:r w:rsidRPr="00A6582B">
        <w:rPr>
          <w:rFonts w:cs="David" w:hint="cs"/>
          <w:rtl/>
        </w:rPr>
        <w:tab/>
        <w:t>אנחנו מהמקום שלנו לא רוצים. הכי מתאים בן-ארי ומנהל ועדה איתמר בן-גביר...</w:t>
      </w:r>
    </w:p>
    <w:p w14:paraId="02D99313" w14:textId="77777777" w:rsidR="00A6582B" w:rsidRPr="00A6582B" w:rsidRDefault="00A6582B" w:rsidP="00A6582B">
      <w:pPr>
        <w:bidi/>
        <w:jc w:val="both"/>
        <w:rPr>
          <w:rFonts w:cs="David" w:hint="cs"/>
          <w:rtl/>
        </w:rPr>
      </w:pPr>
    </w:p>
    <w:p w14:paraId="6FEBDEB2" w14:textId="77777777" w:rsidR="00A6582B" w:rsidRPr="00A6582B" w:rsidRDefault="00A6582B" w:rsidP="00A6582B">
      <w:pPr>
        <w:bidi/>
        <w:jc w:val="both"/>
        <w:rPr>
          <w:rFonts w:cs="David" w:hint="cs"/>
          <w:rtl/>
        </w:rPr>
      </w:pPr>
      <w:r w:rsidRPr="00A6582B">
        <w:rPr>
          <w:rFonts w:cs="David" w:hint="cs"/>
          <w:u w:val="single"/>
          <w:rtl/>
        </w:rPr>
        <w:t>נינו אבסדזה:</w:t>
      </w:r>
    </w:p>
    <w:p w14:paraId="46CB459B" w14:textId="77777777" w:rsidR="00A6582B" w:rsidRPr="00A6582B" w:rsidRDefault="00A6582B" w:rsidP="00A6582B">
      <w:pPr>
        <w:bidi/>
        <w:jc w:val="both"/>
        <w:rPr>
          <w:rFonts w:cs="David" w:hint="cs"/>
          <w:rtl/>
        </w:rPr>
      </w:pPr>
    </w:p>
    <w:p w14:paraId="7F3A2E49" w14:textId="77777777" w:rsidR="00A6582B" w:rsidRPr="00A6582B" w:rsidRDefault="00A6582B" w:rsidP="00A6582B">
      <w:pPr>
        <w:bidi/>
        <w:jc w:val="both"/>
        <w:rPr>
          <w:rFonts w:cs="David" w:hint="cs"/>
          <w:rtl/>
        </w:rPr>
      </w:pPr>
      <w:r w:rsidRPr="00A6582B">
        <w:rPr>
          <w:rFonts w:cs="David" w:hint="cs"/>
          <w:rtl/>
        </w:rPr>
        <w:tab/>
        <w:t xml:space="preserve">איתמר בן-גביר השופט... </w:t>
      </w:r>
    </w:p>
    <w:p w14:paraId="760EA4B2" w14:textId="77777777" w:rsidR="00A6582B" w:rsidRPr="00A6582B" w:rsidRDefault="00A6582B" w:rsidP="00A6582B">
      <w:pPr>
        <w:bidi/>
        <w:jc w:val="both"/>
        <w:rPr>
          <w:rFonts w:cs="David" w:hint="cs"/>
          <w:rtl/>
        </w:rPr>
      </w:pPr>
    </w:p>
    <w:p w14:paraId="2AD13C5F"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3805DE28" w14:textId="77777777" w:rsidR="00A6582B" w:rsidRPr="00A6582B" w:rsidRDefault="00A6582B" w:rsidP="00A6582B">
      <w:pPr>
        <w:bidi/>
        <w:jc w:val="both"/>
        <w:rPr>
          <w:rFonts w:cs="David" w:hint="cs"/>
          <w:u w:val="single"/>
          <w:rtl/>
        </w:rPr>
      </w:pPr>
    </w:p>
    <w:p w14:paraId="54286F9C" w14:textId="77777777" w:rsidR="00A6582B" w:rsidRPr="00A6582B" w:rsidRDefault="00A6582B" w:rsidP="00A6582B">
      <w:pPr>
        <w:bidi/>
        <w:jc w:val="both"/>
        <w:rPr>
          <w:rFonts w:cs="David" w:hint="cs"/>
          <w:rtl/>
        </w:rPr>
      </w:pPr>
      <w:r w:rsidRPr="00A6582B">
        <w:rPr>
          <w:rFonts w:cs="David" w:hint="cs"/>
          <w:rtl/>
        </w:rPr>
        <w:tab/>
        <w:t xml:space="preserve">מי מנהלת הוועדה שלך? אני לא קבעתי לך את מנהל הוועדה שלך. </w:t>
      </w:r>
    </w:p>
    <w:p w14:paraId="2E4E8DAA" w14:textId="77777777" w:rsidR="00A6582B" w:rsidRPr="00A6582B" w:rsidRDefault="00A6582B" w:rsidP="00A6582B">
      <w:pPr>
        <w:bidi/>
        <w:jc w:val="both"/>
        <w:rPr>
          <w:rFonts w:cs="David" w:hint="cs"/>
          <w:rtl/>
        </w:rPr>
      </w:pPr>
    </w:p>
    <w:p w14:paraId="169D6C02"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30453383" w14:textId="77777777" w:rsidR="00A6582B" w:rsidRPr="00A6582B" w:rsidRDefault="00A6582B" w:rsidP="00A6582B">
      <w:pPr>
        <w:bidi/>
        <w:jc w:val="both"/>
        <w:rPr>
          <w:rFonts w:cs="David" w:hint="cs"/>
          <w:u w:val="single"/>
          <w:rtl/>
        </w:rPr>
      </w:pPr>
    </w:p>
    <w:p w14:paraId="69D5F790" w14:textId="77777777" w:rsidR="00A6582B" w:rsidRPr="00A6582B" w:rsidRDefault="00A6582B" w:rsidP="00A6582B">
      <w:pPr>
        <w:bidi/>
        <w:jc w:val="both"/>
        <w:rPr>
          <w:rFonts w:cs="David" w:hint="cs"/>
          <w:rtl/>
        </w:rPr>
      </w:pPr>
      <w:r w:rsidRPr="00A6582B">
        <w:rPr>
          <w:rFonts w:cs="David" w:hint="cs"/>
          <w:rtl/>
        </w:rPr>
        <w:tab/>
        <w:t xml:space="preserve">זו המלצה, אני ממליץ. או שתקבלו או שלא תקבלו, אנחנו לא שם. </w:t>
      </w:r>
    </w:p>
    <w:p w14:paraId="50873A62" w14:textId="77777777" w:rsidR="00A6582B" w:rsidRPr="00A6582B" w:rsidRDefault="00A6582B" w:rsidP="00A6582B">
      <w:pPr>
        <w:bidi/>
        <w:jc w:val="both"/>
        <w:rPr>
          <w:rFonts w:cs="David" w:hint="cs"/>
          <w:rtl/>
        </w:rPr>
      </w:pPr>
    </w:p>
    <w:p w14:paraId="6ED7B118"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3B1CA58" w14:textId="77777777" w:rsidR="00A6582B" w:rsidRPr="00A6582B" w:rsidRDefault="00A6582B" w:rsidP="00A6582B">
      <w:pPr>
        <w:bidi/>
        <w:jc w:val="both"/>
        <w:rPr>
          <w:rFonts w:cs="David" w:hint="cs"/>
          <w:u w:val="single"/>
          <w:rtl/>
        </w:rPr>
      </w:pPr>
    </w:p>
    <w:p w14:paraId="36AC9013" w14:textId="77777777" w:rsidR="00A6582B" w:rsidRPr="00A6582B" w:rsidRDefault="00A6582B" w:rsidP="00A6582B">
      <w:pPr>
        <w:bidi/>
        <w:jc w:val="both"/>
        <w:rPr>
          <w:rFonts w:cs="David" w:hint="cs"/>
          <w:rtl/>
        </w:rPr>
      </w:pPr>
      <w:r w:rsidRPr="00A6582B">
        <w:rPr>
          <w:rFonts w:cs="David" w:hint="cs"/>
          <w:rtl/>
        </w:rPr>
        <w:tab/>
        <w:t xml:space="preserve">אני לא הבנתי למה הצעתם את עמאר חמד בצחוק. </w:t>
      </w:r>
    </w:p>
    <w:p w14:paraId="151FF748" w14:textId="77777777" w:rsidR="00A6582B" w:rsidRPr="00A6582B" w:rsidRDefault="00A6582B" w:rsidP="00A6582B">
      <w:pPr>
        <w:bidi/>
        <w:jc w:val="both"/>
        <w:rPr>
          <w:rFonts w:cs="David" w:hint="cs"/>
          <w:rtl/>
        </w:rPr>
      </w:pPr>
    </w:p>
    <w:p w14:paraId="065E387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7A9B0C8" w14:textId="77777777" w:rsidR="00A6582B" w:rsidRPr="00A6582B" w:rsidRDefault="00A6582B" w:rsidP="00A6582B">
      <w:pPr>
        <w:bidi/>
        <w:jc w:val="both"/>
        <w:rPr>
          <w:rFonts w:cs="David" w:hint="cs"/>
          <w:u w:val="single"/>
          <w:rtl/>
        </w:rPr>
      </w:pPr>
    </w:p>
    <w:p w14:paraId="73EFCA49" w14:textId="77777777" w:rsidR="00A6582B" w:rsidRPr="00A6582B" w:rsidRDefault="00A6582B" w:rsidP="00A6582B">
      <w:pPr>
        <w:bidi/>
        <w:jc w:val="both"/>
        <w:rPr>
          <w:rFonts w:cs="David" w:hint="cs"/>
          <w:rtl/>
        </w:rPr>
      </w:pPr>
      <w:r w:rsidRPr="00A6582B">
        <w:rPr>
          <w:rFonts w:cs="David" w:hint="cs"/>
          <w:rtl/>
        </w:rPr>
        <w:tab/>
        <w:t xml:space="preserve"> כי היתה לו באותו זמן הצעת חוק. </w:t>
      </w:r>
    </w:p>
    <w:p w14:paraId="5130465C" w14:textId="77777777" w:rsidR="00A6582B" w:rsidRPr="00A6582B" w:rsidRDefault="00A6582B" w:rsidP="00A6582B">
      <w:pPr>
        <w:bidi/>
        <w:jc w:val="both"/>
        <w:rPr>
          <w:rFonts w:cs="David" w:hint="cs"/>
          <w:rtl/>
        </w:rPr>
      </w:pPr>
    </w:p>
    <w:p w14:paraId="44080A5E"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38294EA" w14:textId="77777777" w:rsidR="00A6582B" w:rsidRPr="00A6582B" w:rsidRDefault="00A6582B" w:rsidP="00A6582B">
      <w:pPr>
        <w:bidi/>
        <w:jc w:val="both"/>
        <w:rPr>
          <w:rFonts w:cs="David" w:hint="cs"/>
          <w:u w:val="single"/>
          <w:rtl/>
        </w:rPr>
      </w:pPr>
    </w:p>
    <w:p w14:paraId="4397838A" w14:textId="77777777" w:rsidR="00A6582B" w:rsidRPr="00A6582B" w:rsidRDefault="00A6582B" w:rsidP="00A6582B">
      <w:pPr>
        <w:bidi/>
        <w:jc w:val="both"/>
        <w:rPr>
          <w:rFonts w:cs="David" w:hint="cs"/>
          <w:rtl/>
        </w:rPr>
      </w:pPr>
      <w:r w:rsidRPr="00A6582B">
        <w:rPr>
          <w:rFonts w:cs="David" w:hint="cs"/>
          <w:rtl/>
        </w:rPr>
        <w:tab/>
        <w:t xml:space="preserve">באמת לא הבנתי, עמאר חמד שירת בצה"ל, נאמן למדינת ישראל, ואני לא מבינה למה לעשות מחבר הכנסת צחוק. </w:t>
      </w:r>
    </w:p>
    <w:p w14:paraId="269E1742" w14:textId="77777777" w:rsidR="00A6582B" w:rsidRPr="00A6582B" w:rsidRDefault="00A6582B" w:rsidP="00A6582B">
      <w:pPr>
        <w:bidi/>
        <w:jc w:val="both"/>
        <w:rPr>
          <w:rFonts w:cs="David" w:hint="cs"/>
          <w:rtl/>
        </w:rPr>
      </w:pPr>
    </w:p>
    <w:p w14:paraId="19EEF574" w14:textId="77777777" w:rsidR="00A6582B" w:rsidRPr="00A6582B" w:rsidRDefault="00A6582B" w:rsidP="00A6582B">
      <w:pPr>
        <w:bidi/>
        <w:rPr>
          <w:rFonts w:cs="David" w:hint="cs"/>
          <w:rtl/>
        </w:rPr>
      </w:pPr>
      <w:r w:rsidRPr="00A6582B">
        <w:rPr>
          <w:rFonts w:cs="David" w:hint="cs"/>
          <w:u w:val="single"/>
          <w:rtl/>
        </w:rPr>
        <w:t>היו"ר יריב לוין:</w:t>
      </w:r>
    </w:p>
    <w:p w14:paraId="7F4B18A3" w14:textId="77777777" w:rsidR="00A6582B" w:rsidRPr="00A6582B" w:rsidRDefault="00A6582B" w:rsidP="00A6582B">
      <w:pPr>
        <w:bidi/>
        <w:rPr>
          <w:rFonts w:cs="David" w:hint="cs"/>
          <w:rtl/>
        </w:rPr>
      </w:pPr>
    </w:p>
    <w:p w14:paraId="7EFD1993" w14:textId="77777777" w:rsidR="00A6582B" w:rsidRPr="00A6582B" w:rsidRDefault="00A6582B" w:rsidP="00A6582B">
      <w:pPr>
        <w:bidi/>
        <w:jc w:val="both"/>
        <w:rPr>
          <w:rFonts w:cs="David" w:hint="cs"/>
          <w:rtl/>
        </w:rPr>
      </w:pPr>
      <w:r w:rsidRPr="00A6582B">
        <w:rPr>
          <w:rFonts w:cs="David" w:hint="cs"/>
          <w:rtl/>
        </w:rPr>
        <w:tab/>
        <w:t xml:space="preserve">חברת הכנסת קירשנבאום, אני כבר אמרתי שחבר הכנסת חמד עמאר הוא אחד מחברי הכנסת הראויים ביותר שיושבים בכנסת הזאת, מה גם שהוא עושה כאן עבודה מדהימה. </w:t>
      </w:r>
    </w:p>
    <w:p w14:paraId="4ECB200D" w14:textId="77777777" w:rsidR="00A6582B" w:rsidRPr="00A6582B" w:rsidRDefault="00A6582B" w:rsidP="00A6582B">
      <w:pPr>
        <w:bidi/>
        <w:jc w:val="both"/>
        <w:rPr>
          <w:rFonts w:cs="David" w:hint="cs"/>
          <w:rtl/>
        </w:rPr>
      </w:pPr>
    </w:p>
    <w:p w14:paraId="6199721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6BB586A" w14:textId="77777777" w:rsidR="00A6582B" w:rsidRPr="00A6582B" w:rsidRDefault="00A6582B" w:rsidP="00A6582B">
      <w:pPr>
        <w:bidi/>
        <w:jc w:val="both"/>
        <w:rPr>
          <w:rFonts w:cs="David" w:hint="cs"/>
          <w:u w:val="single"/>
          <w:rtl/>
        </w:rPr>
      </w:pPr>
    </w:p>
    <w:p w14:paraId="6C3BB5D8" w14:textId="77777777" w:rsidR="00A6582B" w:rsidRPr="00A6582B" w:rsidRDefault="00A6582B" w:rsidP="00A6582B">
      <w:pPr>
        <w:bidi/>
        <w:rPr>
          <w:rFonts w:cs="David" w:hint="cs"/>
          <w:rtl/>
        </w:rPr>
      </w:pPr>
      <w:r w:rsidRPr="00A6582B">
        <w:rPr>
          <w:rFonts w:cs="David" w:hint="cs"/>
          <w:rtl/>
        </w:rPr>
        <w:tab/>
        <w:t>ויי ויי...</w:t>
      </w:r>
    </w:p>
    <w:p w14:paraId="49BC096B" w14:textId="77777777" w:rsidR="00A6582B" w:rsidRPr="00A6582B" w:rsidRDefault="00A6582B" w:rsidP="00A6582B">
      <w:pPr>
        <w:bidi/>
        <w:rPr>
          <w:rFonts w:cs="David" w:hint="cs"/>
          <w:rtl/>
        </w:rPr>
      </w:pPr>
    </w:p>
    <w:p w14:paraId="4DC221B7" w14:textId="77777777" w:rsidR="00A6582B" w:rsidRPr="00A6582B" w:rsidRDefault="00A6582B" w:rsidP="00A6582B">
      <w:pPr>
        <w:bidi/>
        <w:rPr>
          <w:rFonts w:cs="David" w:hint="cs"/>
          <w:rtl/>
        </w:rPr>
      </w:pPr>
      <w:r w:rsidRPr="00A6582B">
        <w:rPr>
          <w:rFonts w:cs="David" w:hint="cs"/>
          <w:u w:val="single"/>
          <w:rtl/>
        </w:rPr>
        <w:t>היו"ר יריב לוין:</w:t>
      </w:r>
    </w:p>
    <w:p w14:paraId="2B944D23" w14:textId="77777777" w:rsidR="00A6582B" w:rsidRPr="00A6582B" w:rsidRDefault="00A6582B" w:rsidP="00A6582B">
      <w:pPr>
        <w:bidi/>
        <w:rPr>
          <w:rFonts w:cs="David" w:hint="cs"/>
          <w:rtl/>
        </w:rPr>
      </w:pPr>
    </w:p>
    <w:p w14:paraId="73600184" w14:textId="77777777" w:rsidR="00A6582B" w:rsidRPr="00A6582B" w:rsidRDefault="00A6582B" w:rsidP="00A6582B">
      <w:pPr>
        <w:bidi/>
        <w:ind w:firstLine="720"/>
        <w:jc w:val="both"/>
        <w:rPr>
          <w:rFonts w:cs="David" w:hint="cs"/>
          <w:rtl/>
        </w:rPr>
      </w:pPr>
      <w:r w:rsidRPr="00A6582B">
        <w:rPr>
          <w:rFonts w:cs="David" w:hint="cs"/>
          <w:rtl/>
        </w:rPr>
        <w:t xml:space="preserve">- - - ההתייחסות אליו בפרט בהיעדרו, וחבר כנסת טיבי, אני לפחות יכול לומר לך שאני גאה שיש בכנסת ישראל חבר כנסת כזה. </w:t>
      </w:r>
    </w:p>
    <w:p w14:paraId="452721EF" w14:textId="77777777" w:rsidR="00A6582B" w:rsidRPr="00A6582B" w:rsidRDefault="00A6582B" w:rsidP="00A6582B">
      <w:pPr>
        <w:bidi/>
        <w:ind w:left="720"/>
        <w:jc w:val="both"/>
        <w:rPr>
          <w:rFonts w:cs="David" w:hint="cs"/>
        </w:rPr>
      </w:pPr>
    </w:p>
    <w:p w14:paraId="094DA6C5" w14:textId="77777777" w:rsidR="00A6582B" w:rsidRPr="00A6582B" w:rsidRDefault="00A6582B" w:rsidP="00A6582B">
      <w:pPr>
        <w:bidi/>
        <w:ind w:firstLine="720"/>
        <w:jc w:val="both"/>
        <w:rPr>
          <w:rFonts w:cs="David" w:hint="cs"/>
          <w:rtl/>
        </w:rPr>
      </w:pPr>
      <w:r w:rsidRPr="00A6582B">
        <w:rPr>
          <w:rFonts w:cs="David" w:hint="cs"/>
          <w:rtl/>
        </w:rPr>
        <w:t xml:space="preserve">חבר הכנסת אלקין, אני מבקש שתעבור לוועדה השנייה, כאשר אני מודיע שבתום דבריך אני אשאל את שלושת הנציגים שיושבים כאן, כל אחד מטעם מפלגתו שלו, ואני אקבל ואקבע אך ורק על פי בקשתם - - - </w:t>
      </w:r>
    </w:p>
    <w:p w14:paraId="030377FC" w14:textId="77777777" w:rsidR="00A6582B" w:rsidRPr="00A6582B" w:rsidRDefault="00A6582B" w:rsidP="00A6582B">
      <w:pPr>
        <w:bidi/>
        <w:rPr>
          <w:rFonts w:cs="David" w:hint="cs"/>
          <w:rtl/>
        </w:rPr>
      </w:pPr>
    </w:p>
    <w:p w14:paraId="371EBCAA"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31388F7E" w14:textId="77777777" w:rsidR="00A6582B" w:rsidRPr="00A6582B" w:rsidRDefault="00A6582B" w:rsidP="00A6582B">
      <w:pPr>
        <w:bidi/>
        <w:jc w:val="both"/>
        <w:rPr>
          <w:rFonts w:cs="David" w:hint="cs"/>
          <w:u w:val="single"/>
          <w:rtl/>
        </w:rPr>
      </w:pPr>
    </w:p>
    <w:p w14:paraId="61E5950F" w14:textId="77777777" w:rsidR="00A6582B" w:rsidRPr="00A6582B" w:rsidRDefault="00A6582B" w:rsidP="00A6582B">
      <w:pPr>
        <w:bidi/>
        <w:rPr>
          <w:rFonts w:cs="David" w:hint="cs"/>
          <w:rtl/>
        </w:rPr>
      </w:pPr>
      <w:r w:rsidRPr="00A6582B">
        <w:rPr>
          <w:rFonts w:cs="David" w:hint="cs"/>
          <w:rtl/>
        </w:rPr>
        <w:tab/>
        <w:t>איל היועץ המשפטי לא מדבר?</w:t>
      </w:r>
    </w:p>
    <w:p w14:paraId="3F945ACF" w14:textId="77777777" w:rsidR="00A6582B" w:rsidRPr="00A6582B" w:rsidRDefault="00A6582B" w:rsidP="00A6582B">
      <w:pPr>
        <w:bidi/>
        <w:rPr>
          <w:rFonts w:cs="David" w:hint="cs"/>
          <w:rtl/>
        </w:rPr>
      </w:pPr>
    </w:p>
    <w:p w14:paraId="396C826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2D47787" w14:textId="77777777" w:rsidR="00A6582B" w:rsidRPr="00A6582B" w:rsidRDefault="00A6582B" w:rsidP="00A6582B">
      <w:pPr>
        <w:bidi/>
        <w:jc w:val="both"/>
        <w:rPr>
          <w:rFonts w:cs="David" w:hint="cs"/>
          <w:rtl/>
        </w:rPr>
      </w:pPr>
    </w:p>
    <w:p w14:paraId="7BFA270B" w14:textId="77777777" w:rsidR="00A6582B" w:rsidRPr="00A6582B" w:rsidRDefault="00A6582B" w:rsidP="00A6582B">
      <w:pPr>
        <w:bidi/>
        <w:rPr>
          <w:rFonts w:cs="David" w:hint="cs"/>
          <w:rtl/>
        </w:rPr>
      </w:pPr>
      <w:r w:rsidRPr="00A6582B">
        <w:rPr>
          <w:rFonts w:cs="David" w:hint="cs"/>
          <w:rtl/>
        </w:rPr>
        <w:tab/>
        <w:t xml:space="preserve"> אתם לא נותנים לו. </w:t>
      </w:r>
    </w:p>
    <w:p w14:paraId="46B8C942" w14:textId="77777777" w:rsidR="00A6582B" w:rsidRPr="00A6582B" w:rsidRDefault="00A6582B" w:rsidP="00A6582B">
      <w:pPr>
        <w:bidi/>
        <w:rPr>
          <w:rFonts w:cs="David" w:hint="cs"/>
          <w:rtl/>
        </w:rPr>
      </w:pPr>
    </w:p>
    <w:p w14:paraId="3A0DB0FC" w14:textId="77777777" w:rsidR="00A6582B" w:rsidRPr="00A6582B" w:rsidRDefault="00A6582B" w:rsidP="00A6582B">
      <w:pPr>
        <w:bidi/>
        <w:jc w:val="both"/>
        <w:rPr>
          <w:rFonts w:cs="David" w:hint="cs"/>
          <w:rtl/>
        </w:rPr>
      </w:pPr>
      <w:r w:rsidRPr="00A6582B">
        <w:rPr>
          <w:rFonts w:cs="David" w:hint="cs"/>
          <w:u w:val="single"/>
          <w:rtl/>
        </w:rPr>
        <w:t>אורית זוארץ:</w:t>
      </w:r>
    </w:p>
    <w:p w14:paraId="3A4B7C61" w14:textId="77777777" w:rsidR="00A6582B" w:rsidRPr="00A6582B" w:rsidRDefault="00A6582B" w:rsidP="00A6582B">
      <w:pPr>
        <w:bidi/>
        <w:jc w:val="both"/>
        <w:rPr>
          <w:rFonts w:cs="David" w:hint="cs"/>
          <w:rtl/>
        </w:rPr>
      </w:pPr>
    </w:p>
    <w:p w14:paraId="7CEF5DFE" w14:textId="77777777" w:rsidR="00A6582B" w:rsidRPr="00A6582B" w:rsidRDefault="00A6582B" w:rsidP="00A6582B">
      <w:pPr>
        <w:bidi/>
        <w:jc w:val="both"/>
        <w:rPr>
          <w:rFonts w:cs="David" w:hint="cs"/>
          <w:rtl/>
        </w:rPr>
      </w:pPr>
      <w:r w:rsidRPr="00A6582B">
        <w:rPr>
          <w:rFonts w:cs="David" w:hint="cs"/>
          <w:rtl/>
        </w:rPr>
        <w:tab/>
        <w:t xml:space="preserve">אנחנו מחכים בסבלנות. </w:t>
      </w:r>
    </w:p>
    <w:p w14:paraId="05F5C16D" w14:textId="77777777" w:rsidR="00A6582B" w:rsidRPr="00A6582B" w:rsidRDefault="00A6582B" w:rsidP="00A6582B">
      <w:pPr>
        <w:bidi/>
        <w:rPr>
          <w:rFonts w:cs="David" w:hint="cs"/>
          <w:rtl/>
        </w:rPr>
      </w:pPr>
    </w:p>
    <w:p w14:paraId="400A38A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32C5880" w14:textId="77777777" w:rsidR="00A6582B" w:rsidRPr="00A6582B" w:rsidRDefault="00A6582B" w:rsidP="00A6582B">
      <w:pPr>
        <w:bidi/>
        <w:jc w:val="both"/>
        <w:rPr>
          <w:rFonts w:cs="David" w:hint="cs"/>
          <w:rtl/>
        </w:rPr>
      </w:pPr>
    </w:p>
    <w:p w14:paraId="374C0DAD" w14:textId="77777777" w:rsidR="00A6582B" w:rsidRPr="00A6582B" w:rsidRDefault="00A6582B" w:rsidP="00A6582B">
      <w:pPr>
        <w:bidi/>
        <w:jc w:val="both"/>
        <w:rPr>
          <w:rFonts w:cs="David" w:hint="cs"/>
          <w:rtl/>
        </w:rPr>
      </w:pPr>
      <w:r w:rsidRPr="00A6582B">
        <w:rPr>
          <w:rFonts w:cs="David" w:hint="cs"/>
          <w:rtl/>
        </w:rPr>
        <w:tab/>
        <w:t xml:space="preserve"> רבותי, הרי זה לא יעזור, אתם יודעים שאצלי בוועדה אני מאפשר לכולם לדבר. בסוף נגיע גם להצבעות ונקבל החלטה. </w:t>
      </w:r>
    </w:p>
    <w:p w14:paraId="7BB58441" w14:textId="77777777" w:rsidR="00A6582B" w:rsidRPr="00A6582B" w:rsidRDefault="00A6582B" w:rsidP="00A6582B">
      <w:pPr>
        <w:bidi/>
        <w:rPr>
          <w:rFonts w:cs="David" w:hint="cs"/>
          <w:rtl/>
        </w:rPr>
      </w:pPr>
    </w:p>
    <w:p w14:paraId="7D9FACB8"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71B1F977" w14:textId="77777777" w:rsidR="00A6582B" w:rsidRPr="00A6582B" w:rsidRDefault="00A6582B" w:rsidP="00A6582B">
      <w:pPr>
        <w:bidi/>
        <w:jc w:val="both"/>
        <w:rPr>
          <w:rFonts w:cs="David" w:hint="cs"/>
          <w:u w:val="single"/>
          <w:rtl/>
        </w:rPr>
      </w:pPr>
    </w:p>
    <w:p w14:paraId="53BC365A" w14:textId="77777777" w:rsidR="00A6582B" w:rsidRPr="00A6582B" w:rsidRDefault="00A6582B" w:rsidP="00A6582B">
      <w:pPr>
        <w:bidi/>
        <w:ind w:firstLine="720"/>
        <w:rPr>
          <w:rFonts w:cs="David" w:hint="cs"/>
          <w:rtl/>
        </w:rPr>
      </w:pPr>
      <w:r w:rsidRPr="00A6582B">
        <w:rPr>
          <w:rFonts w:cs="David" w:hint="cs"/>
          <w:rtl/>
        </w:rPr>
        <w:t xml:space="preserve">תצביע, יהיה סדר.  </w:t>
      </w:r>
    </w:p>
    <w:p w14:paraId="767DF8BA" w14:textId="77777777" w:rsidR="00A6582B" w:rsidRPr="00A6582B" w:rsidRDefault="00A6582B" w:rsidP="00A6582B">
      <w:pPr>
        <w:bidi/>
        <w:ind w:firstLine="720"/>
        <w:rPr>
          <w:rFonts w:cs="David" w:hint="cs"/>
          <w:rtl/>
        </w:rPr>
      </w:pPr>
    </w:p>
    <w:p w14:paraId="59BBF633"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AE0DB78" w14:textId="77777777" w:rsidR="00A6582B" w:rsidRPr="00A6582B" w:rsidRDefault="00A6582B" w:rsidP="00A6582B">
      <w:pPr>
        <w:bidi/>
        <w:jc w:val="both"/>
        <w:rPr>
          <w:rFonts w:cs="David" w:hint="cs"/>
          <w:rtl/>
        </w:rPr>
      </w:pPr>
    </w:p>
    <w:p w14:paraId="3F50555F" w14:textId="77777777" w:rsidR="00A6582B" w:rsidRPr="00A6582B" w:rsidRDefault="00A6582B" w:rsidP="00A6582B">
      <w:pPr>
        <w:bidi/>
        <w:ind w:firstLine="720"/>
        <w:rPr>
          <w:rFonts w:cs="David" w:hint="cs"/>
          <w:rtl/>
        </w:rPr>
      </w:pPr>
      <w:r w:rsidRPr="00A6582B">
        <w:rPr>
          <w:rFonts w:cs="David" w:hint="cs"/>
          <w:rtl/>
        </w:rPr>
        <w:t xml:space="preserve">בואו נתקדם, כי כל ההפרעות האלה לא נותנות דבר. </w:t>
      </w:r>
    </w:p>
    <w:p w14:paraId="07E801FF" w14:textId="77777777" w:rsidR="00A6582B" w:rsidRPr="00A6582B" w:rsidRDefault="00A6582B" w:rsidP="00A6582B">
      <w:pPr>
        <w:bidi/>
        <w:ind w:firstLine="720"/>
        <w:rPr>
          <w:rFonts w:cs="David" w:hint="cs"/>
          <w:rtl/>
        </w:rPr>
      </w:pPr>
    </w:p>
    <w:p w14:paraId="6AA13700"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45C7F103" w14:textId="77777777" w:rsidR="00A6582B" w:rsidRPr="00A6582B" w:rsidRDefault="00A6582B" w:rsidP="00A6582B">
      <w:pPr>
        <w:bidi/>
        <w:jc w:val="both"/>
        <w:rPr>
          <w:rFonts w:cs="David" w:hint="cs"/>
          <w:u w:val="single"/>
          <w:rtl/>
        </w:rPr>
      </w:pPr>
    </w:p>
    <w:p w14:paraId="2275DD27" w14:textId="77777777" w:rsidR="00A6582B" w:rsidRPr="00A6582B" w:rsidRDefault="00A6582B" w:rsidP="00A6582B">
      <w:pPr>
        <w:bidi/>
        <w:ind w:firstLine="720"/>
        <w:jc w:val="both"/>
        <w:rPr>
          <w:rFonts w:cs="David" w:hint="cs"/>
          <w:rtl/>
        </w:rPr>
      </w:pPr>
      <w:r w:rsidRPr="00A6582B">
        <w:rPr>
          <w:rFonts w:cs="David" w:hint="cs"/>
          <w:rtl/>
        </w:rPr>
        <w:t xml:space="preserve">אני הייתי באמצע המשפט, אז אני אשלים אותו, ואז אולי זה יקל על חבר הכנסת טיבי. אני רוצה להיות מדויק, ההודעה שנמסרה לי היתה כזאת </w:t>
      </w:r>
      <w:r w:rsidRPr="00A6582B">
        <w:rPr>
          <w:rFonts w:cs="David"/>
          <w:rtl/>
        </w:rPr>
        <w:t>–</w:t>
      </w:r>
      <w:r w:rsidRPr="00A6582B">
        <w:rPr>
          <w:rFonts w:cs="David" w:hint="cs"/>
          <w:rtl/>
        </w:rPr>
        <w:t xml:space="preserve"> אנחנו שלוש הסיעות מוותרות על הייצוג בוועדה, ומצד שני אנחנו מוכנות לתרום את המקום שלנו לשני חברי הכנסת שהזכרתי, לא על חשבון הסיעות שלנו. </w:t>
      </w:r>
    </w:p>
    <w:p w14:paraId="1EB1EB93" w14:textId="77777777" w:rsidR="00A6582B" w:rsidRPr="00A6582B" w:rsidRDefault="00A6582B" w:rsidP="00A6582B">
      <w:pPr>
        <w:bidi/>
        <w:ind w:firstLine="720"/>
        <w:rPr>
          <w:rFonts w:cs="David" w:hint="cs"/>
          <w:rtl/>
        </w:rPr>
      </w:pPr>
    </w:p>
    <w:p w14:paraId="2AA7280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9B7E5F7" w14:textId="77777777" w:rsidR="00A6582B" w:rsidRPr="00A6582B" w:rsidRDefault="00A6582B" w:rsidP="00A6582B">
      <w:pPr>
        <w:bidi/>
        <w:jc w:val="both"/>
        <w:rPr>
          <w:rFonts w:cs="David" w:hint="cs"/>
          <w:u w:val="single"/>
          <w:rtl/>
        </w:rPr>
      </w:pPr>
    </w:p>
    <w:p w14:paraId="4EFE28DE" w14:textId="77777777" w:rsidR="00A6582B" w:rsidRPr="00A6582B" w:rsidRDefault="00A6582B" w:rsidP="00A6582B">
      <w:pPr>
        <w:bidi/>
        <w:ind w:firstLine="720"/>
        <w:rPr>
          <w:rFonts w:cs="David" w:hint="cs"/>
          <w:rtl/>
        </w:rPr>
      </w:pPr>
      <w:r w:rsidRPr="00A6582B">
        <w:rPr>
          <w:rFonts w:cs="David" w:hint="cs"/>
          <w:rtl/>
        </w:rPr>
        <w:t xml:space="preserve">כי הוספנו מנהל ועדה. </w:t>
      </w:r>
    </w:p>
    <w:p w14:paraId="0772BB52" w14:textId="77777777" w:rsidR="00A6582B" w:rsidRPr="00A6582B" w:rsidRDefault="00A6582B" w:rsidP="00A6582B">
      <w:pPr>
        <w:bidi/>
        <w:ind w:firstLine="720"/>
        <w:rPr>
          <w:rFonts w:cs="David" w:hint="cs"/>
          <w:rtl/>
        </w:rPr>
      </w:pPr>
    </w:p>
    <w:p w14:paraId="5788F721" w14:textId="77777777" w:rsidR="00A6582B" w:rsidRPr="00A6582B" w:rsidRDefault="00A6582B" w:rsidP="00A6582B">
      <w:pPr>
        <w:bidi/>
        <w:jc w:val="both"/>
        <w:rPr>
          <w:rFonts w:cs="David" w:hint="cs"/>
          <w:rtl/>
        </w:rPr>
      </w:pPr>
      <w:r w:rsidRPr="00A6582B">
        <w:rPr>
          <w:rFonts w:cs="David" w:hint="cs"/>
          <w:u w:val="single"/>
          <w:rtl/>
        </w:rPr>
        <w:t>ניצן הורוביץ:</w:t>
      </w:r>
    </w:p>
    <w:p w14:paraId="3C7D8BA0" w14:textId="77777777" w:rsidR="00A6582B" w:rsidRPr="00A6582B" w:rsidRDefault="00A6582B" w:rsidP="00A6582B">
      <w:pPr>
        <w:bidi/>
        <w:jc w:val="both"/>
        <w:rPr>
          <w:rFonts w:cs="David" w:hint="cs"/>
          <w:rtl/>
        </w:rPr>
      </w:pPr>
    </w:p>
    <w:p w14:paraId="37623C69" w14:textId="77777777" w:rsidR="00A6582B" w:rsidRPr="00A6582B" w:rsidRDefault="00A6582B" w:rsidP="00A6582B">
      <w:pPr>
        <w:bidi/>
        <w:jc w:val="both"/>
        <w:rPr>
          <w:rFonts w:cs="David" w:hint="cs"/>
          <w:rtl/>
        </w:rPr>
      </w:pPr>
      <w:r w:rsidRPr="00A6582B">
        <w:rPr>
          <w:rFonts w:cs="David" w:hint="cs"/>
          <w:rtl/>
        </w:rPr>
        <w:tab/>
        <w:t xml:space="preserve">אין שום טעם - - - </w:t>
      </w:r>
    </w:p>
    <w:p w14:paraId="4EB46654" w14:textId="77777777" w:rsidR="00A6582B" w:rsidRPr="00A6582B" w:rsidRDefault="00A6582B" w:rsidP="00A6582B">
      <w:pPr>
        <w:bidi/>
        <w:jc w:val="both"/>
        <w:rPr>
          <w:rFonts w:cs="David" w:hint="cs"/>
          <w:rtl/>
        </w:rPr>
      </w:pPr>
    </w:p>
    <w:p w14:paraId="79C68AB7"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0C48564" w14:textId="77777777" w:rsidR="00A6582B" w:rsidRPr="00A6582B" w:rsidRDefault="00A6582B" w:rsidP="00A6582B">
      <w:pPr>
        <w:bidi/>
        <w:jc w:val="both"/>
        <w:rPr>
          <w:rFonts w:cs="David" w:hint="cs"/>
          <w:u w:val="single"/>
          <w:rtl/>
        </w:rPr>
      </w:pPr>
    </w:p>
    <w:p w14:paraId="1E3E315C" w14:textId="77777777" w:rsidR="00A6582B" w:rsidRPr="00A6582B" w:rsidRDefault="00A6582B" w:rsidP="00A6582B">
      <w:pPr>
        <w:bidi/>
        <w:ind w:firstLine="720"/>
        <w:rPr>
          <w:rFonts w:cs="David" w:hint="cs"/>
          <w:rtl/>
        </w:rPr>
      </w:pPr>
      <w:r w:rsidRPr="00A6582B">
        <w:rPr>
          <w:rFonts w:cs="David" w:hint="cs"/>
          <w:rtl/>
        </w:rPr>
        <w:t xml:space="preserve">כדאי גם להחזיר את כהנא מהקבר. </w:t>
      </w:r>
    </w:p>
    <w:p w14:paraId="52F85CB4" w14:textId="77777777" w:rsidR="00A6582B" w:rsidRPr="00A6582B" w:rsidRDefault="00A6582B" w:rsidP="00A6582B">
      <w:pPr>
        <w:bidi/>
        <w:ind w:firstLine="720"/>
        <w:rPr>
          <w:rFonts w:cs="David" w:hint="cs"/>
          <w:rtl/>
        </w:rPr>
      </w:pPr>
    </w:p>
    <w:p w14:paraId="1D094DC5"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8F93305" w14:textId="77777777" w:rsidR="00A6582B" w:rsidRPr="00A6582B" w:rsidRDefault="00A6582B" w:rsidP="00A6582B">
      <w:pPr>
        <w:bidi/>
        <w:jc w:val="both"/>
        <w:rPr>
          <w:rFonts w:cs="David" w:hint="cs"/>
          <w:u w:val="single"/>
          <w:rtl/>
        </w:rPr>
      </w:pPr>
    </w:p>
    <w:p w14:paraId="5B26FFFC" w14:textId="77777777" w:rsidR="00A6582B" w:rsidRPr="00A6582B" w:rsidRDefault="00A6582B" w:rsidP="00A6582B">
      <w:pPr>
        <w:bidi/>
        <w:ind w:firstLine="720"/>
        <w:rPr>
          <w:rFonts w:cs="David" w:hint="cs"/>
          <w:rtl/>
        </w:rPr>
      </w:pPr>
      <w:r w:rsidRPr="00A6582B">
        <w:rPr>
          <w:rFonts w:cs="David" w:hint="cs"/>
          <w:rtl/>
        </w:rPr>
        <w:t xml:space="preserve">כבוד יושב-הראש, לא ברור לי למה מחלקים שלל, עוד לפני שהיועץ המשפטי דיבר. </w:t>
      </w:r>
    </w:p>
    <w:p w14:paraId="02375718" w14:textId="77777777" w:rsidR="00A6582B" w:rsidRPr="00A6582B" w:rsidRDefault="00A6582B" w:rsidP="00A6582B">
      <w:pPr>
        <w:bidi/>
        <w:ind w:firstLine="720"/>
        <w:rPr>
          <w:rFonts w:cs="David" w:hint="cs"/>
          <w:rtl/>
        </w:rPr>
      </w:pPr>
    </w:p>
    <w:p w14:paraId="2014E074"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BF3867A" w14:textId="77777777" w:rsidR="00A6582B" w:rsidRPr="00A6582B" w:rsidRDefault="00A6582B" w:rsidP="00A6582B">
      <w:pPr>
        <w:bidi/>
        <w:jc w:val="both"/>
        <w:rPr>
          <w:rFonts w:cs="David" w:hint="cs"/>
          <w:rtl/>
        </w:rPr>
      </w:pPr>
    </w:p>
    <w:p w14:paraId="287AD9FA" w14:textId="77777777" w:rsidR="00A6582B" w:rsidRPr="00A6582B" w:rsidRDefault="00A6582B" w:rsidP="00A6582B">
      <w:pPr>
        <w:bidi/>
        <w:ind w:firstLine="720"/>
        <w:rPr>
          <w:rFonts w:cs="David" w:hint="cs"/>
          <w:rtl/>
        </w:rPr>
      </w:pPr>
      <w:r w:rsidRPr="00A6582B">
        <w:rPr>
          <w:rFonts w:cs="David" w:hint="cs"/>
          <w:rtl/>
        </w:rPr>
        <w:t xml:space="preserve">רבותי, זאת ההצעה, וצריך להציג את ההצעות כדי שהיועץ המשפטי יוכל להתייחס אליהן. </w:t>
      </w:r>
    </w:p>
    <w:p w14:paraId="0C0915A1" w14:textId="77777777" w:rsidR="00A6582B" w:rsidRPr="00A6582B" w:rsidRDefault="00A6582B" w:rsidP="00A6582B">
      <w:pPr>
        <w:bidi/>
        <w:ind w:firstLine="720"/>
        <w:rPr>
          <w:rFonts w:cs="David" w:hint="cs"/>
          <w:rtl/>
        </w:rPr>
      </w:pPr>
    </w:p>
    <w:p w14:paraId="538F71BE"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410B5EF7" w14:textId="77777777" w:rsidR="00A6582B" w:rsidRPr="00A6582B" w:rsidRDefault="00A6582B" w:rsidP="00A6582B">
      <w:pPr>
        <w:bidi/>
        <w:jc w:val="both"/>
        <w:rPr>
          <w:rFonts w:cs="David" w:hint="cs"/>
          <w:u w:val="single"/>
          <w:rtl/>
        </w:rPr>
      </w:pPr>
    </w:p>
    <w:p w14:paraId="6C46F482" w14:textId="77777777" w:rsidR="00A6582B" w:rsidRPr="00A6582B" w:rsidRDefault="00A6582B" w:rsidP="00A6582B">
      <w:pPr>
        <w:bidi/>
        <w:ind w:firstLine="720"/>
        <w:rPr>
          <w:rFonts w:cs="David" w:hint="cs"/>
          <w:rtl/>
        </w:rPr>
      </w:pPr>
      <w:r w:rsidRPr="00A6582B">
        <w:rPr>
          <w:rFonts w:cs="David" w:hint="cs"/>
          <w:rtl/>
        </w:rPr>
        <w:t>קוראים לזה שלל היום? אז למה את קוראת לזה שלל?</w:t>
      </w:r>
    </w:p>
    <w:p w14:paraId="791F03B4" w14:textId="77777777" w:rsidR="00A6582B" w:rsidRPr="00A6582B" w:rsidRDefault="00A6582B" w:rsidP="00A6582B">
      <w:pPr>
        <w:bidi/>
        <w:ind w:firstLine="720"/>
        <w:rPr>
          <w:rFonts w:cs="David" w:hint="cs"/>
          <w:rtl/>
        </w:rPr>
      </w:pPr>
    </w:p>
    <w:p w14:paraId="35DE008F"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20C844A5" w14:textId="77777777" w:rsidR="00A6582B" w:rsidRPr="00A6582B" w:rsidRDefault="00A6582B" w:rsidP="00A6582B">
      <w:pPr>
        <w:bidi/>
        <w:jc w:val="both"/>
        <w:rPr>
          <w:rFonts w:cs="David" w:hint="cs"/>
          <w:u w:val="single"/>
          <w:rtl/>
        </w:rPr>
      </w:pPr>
    </w:p>
    <w:p w14:paraId="3DFE277D" w14:textId="77777777" w:rsidR="00A6582B" w:rsidRPr="00A6582B" w:rsidRDefault="00A6582B" w:rsidP="00A6582B">
      <w:pPr>
        <w:bidi/>
        <w:ind w:firstLine="720"/>
        <w:jc w:val="both"/>
        <w:rPr>
          <w:rFonts w:cs="David" w:hint="cs"/>
          <w:rtl/>
        </w:rPr>
      </w:pPr>
      <w:r w:rsidRPr="00A6582B">
        <w:rPr>
          <w:rFonts w:cs="David" w:hint="cs"/>
          <w:rtl/>
        </w:rPr>
        <w:t xml:space="preserve">לגבי הוועדה השנייה, המועמד כיושב-ראש הוא חבר הכנסת דני דנון. מועמדים לחברות </w:t>
      </w:r>
      <w:r w:rsidRPr="00A6582B">
        <w:rPr>
          <w:rFonts w:cs="David"/>
          <w:rtl/>
        </w:rPr>
        <w:t>–</w:t>
      </w:r>
      <w:r w:rsidRPr="00A6582B">
        <w:rPr>
          <w:rFonts w:cs="David" w:hint="cs"/>
          <w:rtl/>
        </w:rPr>
        <w:t xml:space="preserve"> חברת הכנסת ציפי חוטובלי מסיעת הליכוד. </w:t>
      </w:r>
    </w:p>
    <w:p w14:paraId="5A3DAD11" w14:textId="77777777" w:rsidR="00A6582B" w:rsidRPr="00A6582B" w:rsidRDefault="00A6582B" w:rsidP="00A6582B">
      <w:pPr>
        <w:bidi/>
        <w:ind w:firstLine="720"/>
        <w:rPr>
          <w:rFonts w:cs="David" w:hint="cs"/>
          <w:rtl/>
        </w:rPr>
      </w:pPr>
    </w:p>
    <w:p w14:paraId="0B254A08"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3095DB1E" w14:textId="77777777" w:rsidR="00A6582B" w:rsidRPr="00A6582B" w:rsidRDefault="00A6582B" w:rsidP="00A6582B">
      <w:pPr>
        <w:bidi/>
        <w:jc w:val="both"/>
        <w:rPr>
          <w:rFonts w:cs="David" w:hint="cs"/>
          <w:u w:val="single"/>
          <w:rtl/>
        </w:rPr>
      </w:pPr>
    </w:p>
    <w:p w14:paraId="0003C8F2" w14:textId="77777777" w:rsidR="00A6582B" w:rsidRPr="00A6582B" w:rsidRDefault="00A6582B" w:rsidP="00A6582B">
      <w:pPr>
        <w:bidi/>
        <w:ind w:firstLine="720"/>
        <w:rPr>
          <w:rFonts w:cs="David" w:hint="cs"/>
          <w:rtl/>
        </w:rPr>
      </w:pPr>
      <w:r w:rsidRPr="00A6582B">
        <w:rPr>
          <w:rFonts w:cs="David" w:hint="cs"/>
          <w:rtl/>
        </w:rPr>
        <w:t>יריב, אתה הצעת לחלק מכתב אנונימי?</w:t>
      </w:r>
    </w:p>
    <w:p w14:paraId="2C40A47D" w14:textId="77777777" w:rsidR="00A6582B" w:rsidRPr="00A6582B" w:rsidRDefault="00A6582B" w:rsidP="00A6582B">
      <w:pPr>
        <w:bidi/>
        <w:ind w:firstLine="720"/>
        <w:rPr>
          <w:rFonts w:cs="David" w:hint="cs"/>
          <w:rtl/>
        </w:rPr>
      </w:pPr>
    </w:p>
    <w:p w14:paraId="46F3083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48EB4C7" w14:textId="77777777" w:rsidR="00A6582B" w:rsidRPr="00A6582B" w:rsidRDefault="00A6582B" w:rsidP="00A6582B">
      <w:pPr>
        <w:bidi/>
        <w:jc w:val="both"/>
        <w:rPr>
          <w:rFonts w:cs="David" w:hint="cs"/>
          <w:rtl/>
        </w:rPr>
      </w:pPr>
    </w:p>
    <w:p w14:paraId="21BA1E72" w14:textId="77777777" w:rsidR="00A6582B" w:rsidRPr="00A6582B" w:rsidRDefault="00A6582B" w:rsidP="00A6582B">
      <w:pPr>
        <w:bidi/>
        <w:ind w:firstLine="720"/>
        <w:rPr>
          <w:rFonts w:cs="David" w:hint="cs"/>
          <w:rtl/>
        </w:rPr>
      </w:pPr>
      <w:r w:rsidRPr="00A6582B">
        <w:rPr>
          <w:rFonts w:cs="David" w:hint="cs"/>
          <w:rtl/>
        </w:rPr>
        <w:t xml:space="preserve">כן, היתה בקשה אלי. </w:t>
      </w:r>
    </w:p>
    <w:p w14:paraId="7C2EC178" w14:textId="77777777" w:rsidR="00A6582B" w:rsidRPr="00A6582B" w:rsidRDefault="00A6582B" w:rsidP="00A6582B">
      <w:pPr>
        <w:bidi/>
        <w:ind w:firstLine="720"/>
        <w:rPr>
          <w:rFonts w:cs="David" w:hint="cs"/>
          <w:rtl/>
        </w:rPr>
      </w:pPr>
    </w:p>
    <w:p w14:paraId="28C1126E" w14:textId="77777777" w:rsidR="00A6582B" w:rsidRPr="00A6582B" w:rsidRDefault="00A6582B" w:rsidP="00A6582B">
      <w:pPr>
        <w:bidi/>
        <w:jc w:val="both"/>
        <w:rPr>
          <w:rFonts w:cs="David" w:hint="cs"/>
          <w:rtl/>
        </w:rPr>
      </w:pPr>
      <w:r w:rsidRPr="00A6582B">
        <w:rPr>
          <w:rFonts w:cs="David" w:hint="cs"/>
          <w:u w:val="single"/>
          <w:rtl/>
        </w:rPr>
        <w:t>אורית זוארץ:</w:t>
      </w:r>
    </w:p>
    <w:p w14:paraId="11ECC6ED" w14:textId="77777777" w:rsidR="00A6582B" w:rsidRPr="00A6582B" w:rsidRDefault="00A6582B" w:rsidP="00A6582B">
      <w:pPr>
        <w:bidi/>
        <w:jc w:val="both"/>
        <w:rPr>
          <w:rFonts w:cs="David" w:hint="cs"/>
          <w:rtl/>
        </w:rPr>
      </w:pPr>
    </w:p>
    <w:p w14:paraId="43983815" w14:textId="77777777" w:rsidR="00A6582B" w:rsidRPr="00A6582B" w:rsidRDefault="00A6582B" w:rsidP="00A6582B">
      <w:pPr>
        <w:bidi/>
        <w:jc w:val="both"/>
        <w:rPr>
          <w:rFonts w:cs="David" w:hint="cs"/>
          <w:rtl/>
        </w:rPr>
      </w:pPr>
      <w:r w:rsidRPr="00A6582B">
        <w:rPr>
          <w:rFonts w:cs="David" w:hint="cs"/>
          <w:rtl/>
        </w:rPr>
        <w:tab/>
        <w:t>מה זה אזרחים שאכפת להם?</w:t>
      </w:r>
    </w:p>
    <w:p w14:paraId="41AC4A22" w14:textId="77777777" w:rsidR="00A6582B" w:rsidRPr="00A6582B" w:rsidRDefault="00A6582B" w:rsidP="00A6582B">
      <w:pPr>
        <w:bidi/>
        <w:ind w:firstLine="720"/>
        <w:rPr>
          <w:rFonts w:cs="David" w:hint="cs"/>
          <w:rtl/>
        </w:rPr>
      </w:pPr>
    </w:p>
    <w:p w14:paraId="09A4BF4A" w14:textId="77777777" w:rsidR="00A6582B" w:rsidRPr="00A6582B" w:rsidRDefault="00A6582B" w:rsidP="00A6582B">
      <w:pPr>
        <w:keepNext/>
        <w:bidi/>
        <w:jc w:val="both"/>
        <w:rPr>
          <w:rFonts w:cs="David" w:hint="cs"/>
          <w:rtl/>
        </w:rPr>
      </w:pPr>
      <w:r w:rsidRPr="00A6582B">
        <w:rPr>
          <w:rFonts w:cs="David" w:hint="cs"/>
          <w:u w:val="single"/>
          <w:rtl/>
        </w:rPr>
        <w:t>היו"ר יריב לוין:</w:t>
      </w:r>
    </w:p>
    <w:p w14:paraId="104B318F" w14:textId="77777777" w:rsidR="00A6582B" w:rsidRPr="00A6582B" w:rsidRDefault="00A6582B" w:rsidP="00A6582B">
      <w:pPr>
        <w:keepNext/>
        <w:bidi/>
        <w:jc w:val="both"/>
        <w:rPr>
          <w:rFonts w:cs="David" w:hint="cs"/>
          <w:rtl/>
        </w:rPr>
      </w:pPr>
    </w:p>
    <w:p w14:paraId="2FB8ECDA" w14:textId="77777777" w:rsidR="00A6582B" w:rsidRPr="00A6582B" w:rsidRDefault="00A6582B" w:rsidP="00A6582B">
      <w:pPr>
        <w:keepNext/>
        <w:bidi/>
        <w:jc w:val="both"/>
        <w:rPr>
          <w:rFonts w:cs="David" w:hint="cs"/>
          <w:rtl/>
        </w:rPr>
      </w:pPr>
      <w:r w:rsidRPr="00A6582B">
        <w:rPr>
          <w:rFonts w:cs="David" w:hint="cs"/>
          <w:rtl/>
        </w:rPr>
        <w:tab/>
        <w:t xml:space="preserve">חברת הכנסת זוארץ, כמה אפשר להפריע? אני מחלק כל מסמך שמובא אלי ומבקשים ממני להניח אותו על שולחן הוועדה, אני לא מסתיר כלום. אני לא בודק מי שלח ולא בודק מי ביקש, אני מחלק הכול, זאת דמוקרטיה אמיתית. זו דמוקרטיה. </w:t>
      </w:r>
    </w:p>
    <w:p w14:paraId="64633FFC" w14:textId="77777777" w:rsidR="00A6582B" w:rsidRPr="00A6582B" w:rsidRDefault="00A6582B" w:rsidP="00A6582B">
      <w:pPr>
        <w:bidi/>
        <w:rPr>
          <w:rFonts w:cs="David" w:hint="cs"/>
          <w:rtl/>
        </w:rPr>
      </w:pPr>
    </w:p>
    <w:p w14:paraId="4E9A89C0" w14:textId="77777777" w:rsidR="00A6582B" w:rsidRPr="00A6582B" w:rsidRDefault="00A6582B" w:rsidP="00A6582B">
      <w:pPr>
        <w:bidi/>
        <w:jc w:val="both"/>
        <w:rPr>
          <w:rFonts w:cs="David" w:hint="cs"/>
          <w:rtl/>
        </w:rPr>
      </w:pPr>
      <w:r w:rsidRPr="00A6582B">
        <w:rPr>
          <w:rFonts w:cs="David" w:hint="cs"/>
          <w:u w:val="single"/>
          <w:rtl/>
        </w:rPr>
        <w:t>נינו אבסדזה:</w:t>
      </w:r>
    </w:p>
    <w:p w14:paraId="19A37779" w14:textId="77777777" w:rsidR="00A6582B" w:rsidRPr="00A6582B" w:rsidRDefault="00A6582B" w:rsidP="00A6582B">
      <w:pPr>
        <w:bidi/>
        <w:jc w:val="both"/>
        <w:rPr>
          <w:rFonts w:cs="David" w:hint="cs"/>
          <w:rtl/>
        </w:rPr>
      </w:pPr>
    </w:p>
    <w:p w14:paraId="2F2B25F0" w14:textId="77777777" w:rsidR="00A6582B" w:rsidRPr="00A6582B" w:rsidRDefault="00A6582B" w:rsidP="00A6582B">
      <w:pPr>
        <w:bidi/>
        <w:jc w:val="both"/>
        <w:rPr>
          <w:rFonts w:cs="David" w:hint="cs"/>
          <w:rtl/>
        </w:rPr>
      </w:pPr>
      <w:r w:rsidRPr="00A6582B">
        <w:rPr>
          <w:rFonts w:cs="David" w:hint="cs"/>
          <w:rtl/>
        </w:rPr>
        <w:tab/>
        <w:t xml:space="preserve">במסגרת הדמוקרטיה שלך, גם המכתב הוא מכיוון מוגדר מאוד. במסגרת הדמוקרטיה שלך, המכתב בא מכיוון מאוד מסוים. </w:t>
      </w:r>
    </w:p>
    <w:p w14:paraId="255B3EE2" w14:textId="77777777" w:rsidR="00A6582B" w:rsidRPr="00A6582B" w:rsidRDefault="00A6582B" w:rsidP="00A6582B">
      <w:pPr>
        <w:bidi/>
        <w:jc w:val="both"/>
        <w:rPr>
          <w:rFonts w:cs="David" w:hint="cs"/>
          <w:rtl/>
        </w:rPr>
      </w:pPr>
    </w:p>
    <w:p w14:paraId="38881DA6"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8E62FF6" w14:textId="77777777" w:rsidR="00A6582B" w:rsidRPr="00A6582B" w:rsidRDefault="00A6582B" w:rsidP="00A6582B">
      <w:pPr>
        <w:bidi/>
        <w:jc w:val="both"/>
        <w:rPr>
          <w:rFonts w:cs="David" w:hint="cs"/>
          <w:rtl/>
        </w:rPr>
      </w:pPr>
    </w:p>
    <w:p w14:paraId="11CAD539" w14:textId="77777777" w:rsidR="00A6582B" w:rsidRPr="00A6582B" w:rsidRDefault="00A6582B" w:rsidP="00A6582B">
      <w:pPr>
        <w:bidi/>
        <w:jc w:val="both"/>
        <w:rPr>
          <w:rFonts w:cs="David" w:hint="cs"/>
          <w:rtl/>
        </w:rPr>
      </w:pPr>
      <w:r w:rsidRPr="00A6582B">
        <w:rPr>
          <w:rFonts w:cs="David" w:hint="cs"/>
          <w:rtl/>
        </w:rPr>
        <w:tab/>
        <w:t xml:space="preserve"> הבא שיפריע, ייצא החוצה. </w:t>
      </w:r>
    </w:p>
    <w:p w14:paraId="2D62B1EB" w14:textId="77777777" w:rsidR="00A6582B" w:rsidRPr="00A6582B" w:rsidRDefault="00A6582B" w:rsidP="00A6582B">
      <w:pPr>
        <w:bidi/>
        <w:jc w:val="both"/>
        <w:rPr>
          <w:rFonts w:cs="David" w:hint="cs"/>
          <w:rtl/>
        </w:rPr>
      </w:pPr>
    </w:p>
    <w:p w14:paraId="3E503F6A"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279DA472" w14:textId="77777777" w:rsidR="00A6582B" w:rsidRPr="00A6582B" w:rsidRDefault="00A6582B" w:rsidP="00A6582B">
      <w:pPr>
        <w:bidi/>
        <w:jc w:val="both"/>
        <w:rPr>
          <w:rFonts w:cs="David" w:hint="cs"/>
          <w:u w:val="single"/>
          <w:rtl/>
        </w:rPr>
      </w:pPr>
    </w:p>
    <w:p w14:paraId="65BA6235" w14:textId="77777777" w:rsidR="00A6582B" w:rsidRPr="00A6582B" w:rsidRDefault="00A6582B" w:rsidP="00A6582B">
      <w:pPr>
        <w:bidi/>
        <w:jc w:val="both"/>
        <w:rPr>
          <w:rFonts w:cs="David" w:hint="cs"/>
          <w:rtl/>
        </w:rPr>
      </w:pPr>
      <w:r w:rsidRPr="00A6582B">
        <w:rPr>
          <w:rFonts w:cs="David" w:hint="cs"/>
          <w:rtl/>
        </w:rPr>
        <w:tab/>
        <w:t xml:space="preserve">תארגני מכתב מהכיוון שלך. </w:t>
      </w:r>
    </w:p>
    <w:p w14:paraId="3A567F52" w14:textId="77777777" w:rsidR="00A6582B" w:rsidRPr="00A6582B" w:rsidRDefault="00A6582B" w:rsidP="00A6582B">
      <w:pPr>
        <w:bidi/>
        <w:jc w:val="both"/>
        <w:rPr>
          <w:rFonts w:cs="David" w:hint="cs"/>
          <w:rtl/>
        </w:rPr>
      </w:pPr>
    </w:p>
    <w:p w14:paraId="235F2E21"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15796A74" w14:textId="77777777" w:rsidR="00A6582B" w:rsidRPr="00A6582B" w:rsidRDefault="00A6582B" w:rsidP="00A6582B">
      <w:pPr>
        <w:bidi/>
        <w:jc w:val="both"/>
        <w:rPr>
          <w:rFonts w:cs="David" w:hint="cs"/>
          <w:u w:val="single"/>
          <w:rtl/>
        </w:rPr>
      </w:pPr>
    </w:p>
    <w:p w14:paraId="6DF59C09" w14:textId="77777777" w:rsidR="00A6582B" w:rsidRPr="00A6582B" w:rsidRDefault="00A6582B" w:rsidP="00A6582B">
      <w:pPr>
        <w:bidi/>
        <w:jc w:val="both"/>
        <w:rPr>
          <w:rFonts w:cs="David" w:hint="cs"/>
          <w:rtl/>
        </w:rPr>
      </w:pPr>
      <w:r w:rsidRPr="00A6582B">
        <w:rPr>
          <w:rFonts w:cs="David" w:hint="cs"/>
          <w:rtl/>
        </w:rPr>
        <w:tab/>
        <w:t>הוועדה תחקור גם את הנייר הזה...</w:t>
      </w:r>
    </w:p>
    <w:p w14:paraId="026FF272" w14:textId="77777777" w:rsidR="00A6582B" w:rsidRPr="00A6582B" w:rsidRDefault="00A6582B" w:rsidP="00A6582B">
      <w:pPr>
        <w:bidi/>
        <w:jc w:val="both"/>
        <w:rPr>
          <w:rFonts w:cs="David" w:hint="cs"/>
          <w:rtl/>
        </w:rPr>
      </w:pPr>
    </w:p>
    <w:p w14:paraId="1BB4A58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C3FFD85" w14:textId="77777777" w:rsidR="00A6582B" w:rsidRPr="00A6582B" w:rsidRDefault="00A6582B" w:rsidP="00A6582B">
      <w:pPr>
        <w:bidi/>
        <w:jc w:val="both"/>
        <w:rPr>
          <w:rFonts w:cs="David" w:hint="cs"/>
          <w:rtl/>
        </w:rPr>
      </w:pPr>
    </w:p>
    <w:p w14:paraId="3DEDCC5B" w14:textId="77777777" w:rsidR="00A6582B" w:rsidRPr="00A6582B" w:rsidRDefault="00A6582B" w:rsidP="00A6582B">
      <w:pPr>
        <w:bidi/>
        <w:jc w:val="both"/>
        <w:rPr>
          <w:rFonts w:cs="David" w:hint="cs"/>
          <w:rtl/>
        </w:rPr>
      </w:pPr>
      <w:r w:rsidRPr="00A6582B">
        <w:rPr>
          <w:rFonts w:cs="David" w:hint="cs"/>
          <w:rtl/>
        </w:rPr>
        <w:tab/>
        <w:t xml:space="preserve"> חברת הכנסת אבסדזה, אני קורא לך לסדר פעם ראשונה. </w:t>
      </w:r>
    </w:p>
    <w:p w14:paraId="66C58E68" w14:textId="77777777" w:rsidR="00A6582B" w:rsidRPr="00A6582B" w:rsidRDefault="00A6582B" w:rsidP="00A6582B">
      <w:pPr>
        <w:bidi/>
        <w:jc w:val="both"/>
        <w:rPr>
          <w:rFonts w:cs="David" w:hint="cs"/>
          <w:rtl/>
        </w:rPr>
      </w:pPr>
    </w:p>
    <w:p w14:paraId="43F51355" w14:textId="77777777" w:rsidR="00A6582B" w:rsidRPr="00A6582B" w:rsidRDefault="00A6582B" w:rsidP="00A6582B">
      <w:pPr>
        <w:bidi/>
        <w:jc w:val="both"/>
        <w:rPr>
          <w:rFonts w:cs="David" w:hint="cs"/>
          <w:rtl/>
        </w:rPr>
      </w:pPr>
      <w:r w:rsidRPr="00A6582B">
        <w:rPr>
          <w:rFonts w:cs="David" w:hint="cs"/>
          <w:u w:val="single"/>
          <w:rtl/>
        </w:rPr>
        <w:t>נסים זאב:</w:t>
      </w:r>
    </w:p>
    <w:p w14:paraId="2BF37EC5" w14:textId="77777777" w:rsidR="00A6582B" w:rsidRPr="00A6582B" w:rsidRDefault="00A6582B" w:rsidP="00A6582B">
      <w:pPr>
        <w:bidi/>
        <w:jc w:val="both"/>
        <w:rPr>
          <w:rFonts w:cs="David" w:hint="cs"/>
          <w:rtl/>
        </w:rPr>
      </w:pPr>
    </w:p>
    <w:p w14:paraId="37530BB5" w14:textId="77777777" w:rsidR="00A6582B" w:rsidRPr="00A6582B" w:rsidRDefault="00A6582B" w:rsidP="00A6582B">
      <w:pPr>
        <w:bidi/>
        <w:jc w:val="both"/>
        <w:rPr>
          <w:rFonts w:cs="David" w:hint="cs"/>
          <w:rtl/>
        </w:rPr>
      </w:pPr>
      <w:r w:rsidRPr="00A6582B">
        <w:rPr>
          <w:rFonts w:cs="David" w:hint="cs"/>
          <w:rtl/>
        </w:rPr>
        <w:tab/>
        <w:t>דבר ראשון צריכים לחקור  - -</w:t>
      </w:r>
    </w:p>
    <w:p w14:paraId="07F4E4D1" w14:textId="77777777" w:rsidR="00A6582B" w:rsidRPr="00A6582B" w:rsidRDefault="00A6582B" w:rsidP="00A6582B">
      <w:pPr>
        <w:bidi/>
        <w:jc w:val="both"/>
        <w:rPr>
          <w:rFonts w:cs="David" w:hint="cs"/>
          <w:rtl/>
        </w:rPr>
      </w:pPr>
    </w:p>
    <w:p w14:paraId="58FAD30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97EC116" w14:textId="77777777" w:rsidR="00A6582B" w:rsidRPr="00A6582B" w:rsidRDefault="00A6582B" w:rsidP="00A6582B">
      <w:pPr>
        <w:bidi/>
        <w:jc w:val="both"/>
        <w:rPr>
          <w:rFonts w:cs="David" w:hint="cs"/>
          <w:rtl/>
        </w:rPr>
      </w:pPr>
    </w:p>
    <w:p w14:paraId="7EC22109" w14:textId="77777777" w:rsidR="00A6582B" w:rsidRPr="00A6582B" w:rsidRDefault="00A6582B" w:rsidP="00A6582B">
      <w:pPr>
        <w:bidi/>
        <w:jc w:val="both"/>
        <w:rPr>
          <w:rFonts w:cs="David" w:hint="cs"/>
          <w:rtl/>
        </w:rPr>
      </w:pPr>
      <w:r w:rsidRPr="00A6582B">
        <w:rPr>
          <w:rFonts w:cs="David" w:hint="cs"/>
          <w:rtl/>
        </w:rPr>
        <w:tab/>
        <w:t xml:space="preserve"> חבר הכנסת נסים זאב, פעם ראשונה ואחרונה. </w:t>
      </w:r>
    </w:p>
    <w:p w14:paraId="787A5160" w14:textId="77777777" w:rsidR="00A6582B" w:rsidRPr="00A6582B" w:rsidRDefault="00A6582B" w:rsidP="00A6582B">
      <w:pPr>
        <w:bidi/>
        <w:jc w:val="both"/>
        <w:rPr>
          <w:rFonts w:cs="David" w:hint="cs"/>
          <w:rtl/>
        </w:rPr>
      </w:pPr>
    </w:p>
    <w:p w14:paraId="0790BA80" w14:textId="77777777" w:rsidR="00A6582B" w:rsidRPr="00A6582B" w:rsidRDefault="00A6582B" w:rsidP="00A6582B">
      <w:pPr>
        <w:bidi/>
        <w:jc w:val="both"/>
        <w:rPr>
          <w:rFonts w:cs="David" w:hint="cs"/>
          <w:rtl/>
        </w:rPr>
      </w:pPr>
      <w:r w:rsidRPr="00A6582B">
        <w:rPr>
          <w:rFonts w:cs="David" w:hint="cs"/>
          <w:u w:val="single"/>
          <w:rtl/>
        </w:rPr>
        <w:t>נסים זאב:</w:t>
      </w:r>
    </w:p>
    <w:p w14:paraId="564F8642" w14:textId="77777777" w:rsidR="00A6582B" w:rsidRPr="00A6582B" w:rsidRDefault="00A6582B" w:rsidP="00A6582B">
      <w:pPr>
        <w:bidi/>
        <w:jc w:val="both"/>
        <w:rPr>
          <w:rFonts w:cs="David" w:hint="cs"/>
          <w:rtl/>
        </w:rPr>
      </w:pPr>
    </w:p>
    <w:p w14:paraId="43DE6FF0" w14:textId="77777777" w:rsidR="00A6582B" w:rsidRPr="00A6582B" w:rsidRDefault="00A6582B" w:rsidP="00A6582B">
      <w:pPr>
        <w:bidi/>
        <w:ind w:left="720"/>
        <w:jc w:val="both"/>
        <w:rPr>
          <w:rFonts w:cs="David" w:hint="cs"/>
          <w:rtl/>
        </w:rPr>
      </w:pPr>
      <w:r w:rsidRPr="00A6582B">
        <w:rPr>
          <w:rFonts w:cs="David" w:hint="cs"/>
          <w:rtl/>
        </w:rPr>
        <w:t xml:space="preserve"> - - ונקיים הצבעה. </w:t>
      </w:r>
    </w:p>
    <w:p w14:paraId="47791B7C" w14:textId="77777777" w:rsidR="00A6582B" w:rsidRPr="00A6582B" w:rsidRDefault="00A6582B" w:rsidP="00A6582B">
      <w:pPr>
        <w:bidi/>
        <w:jc w:val="both"/>
        <w:rPr>
          <w:rFonts w:cs="David" w:hint="cs"/>
          <w:rtl/>
        </w:rPr>
      </w:pPr>
    </w:p>
    <w:p w14:paraId="0C2040F6"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C68D9D5" w14:textId="77777777" w:rsidR="00A6582B" w:rsidRPr="00A6582B" w:rsidRDefault="00A6582B" w:rsidP="00A6582B">
      <w:pPr>
        <w:bidi/>
        <w:jc w:val="both"/>
        <w:rPr>
          <w:rFonts w:cs="David" w:hint="cs"/>
          <w:rtl/>
        </w:rPr>
      </w:pPr>
    </w:p>
    <w:p w14:paraId="6D79B09E" w14:textId="77777777" w:rsidR="00A6582B" w:rsidRPr="00A6582B" w:rsidRDefault="00A6582B" w:rsidP="00A6582B">
      <w:pPr>
        <w:bidi/>
        <w:jc w:val="both"/>
        <w:rPr>
          <w:rFonts w:cs="David" w:hint="cs"/>
          <w:rtl/>
        </w:rPr>
      </w:pPr>
      <w:r w:rsidRPr="00A6582B">
        <w:rPr>
          <w:rFonts w:cs="David" w:hint="cs"/>
          <w:rtl/>
        </w:rPr>
        <w:tab/>
        <w:t xml:space="preserve"> חבר הכנסת זאב, אני קורא לך לסדר פעם שנייה. חבר הכנסת אלקין, בבקשה. </w:t>
      </w:r>
    </w:p>
    <w:p w14:paraId="7079A158" w14:textId="77777777" w:rsidR="00A6582B" w:rsidRPr="00A6582B" w:rsidRDefault="00A6582B" w:rsidP="00A6582B">
      <w:pPr>
        <w:bidi/>
        <w:jc w:val="both"/>
        <w:rPr>
          <w:rFonts w:cs="David" w:hint="cs"/>
          <w:rtl/>
        </w:rPr>
      </w:pPr>
    </w:p>
    <w:p w14:paraId="052FA83B"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10558B45" w14:textId="77777777" w:rsidR="00A6582B" w:rsidRPr="00A6582B" w:rsidRDefault="00A6582B" w:rsidP="00A6582B">
      <w:pPr>
        <w:bidi/>
        <w:jc w:val="both"/>
        <w:rPr>
          <w:rFonts w:cs="David" w:hint="cs"/>
          <w:u w:val="single"/>
          <w:rtl/>
        </w:rPr>
      </w:pPr>
    </w:p>
    <w:p w14:paraId="3CCC9382" w14:textId="77777777" w:rsidR="00A6582B" w:rsidRPr="00A6582B" w:rsidRDefault="00A6582B" w:rsidP="00A6582B">
      <w:pPr>
        <w:bidi/>
        <w:jc w:val="both"/>
        <w:rPr>
          <w:rFonts w:cs="David" w:hint="cs"/>
          <w:rtl/>
        </w:rPr>
      </w:pPr>
      <w:r w:rsidRPr="00A6582B">
        <w:rPr>
          <w:rFonts w:cs="David" w:hint="cs"/>
          <w:rtl/>
        </w:rPr>
        <w:tab/>
        <w:t xml:space="preserve"> אני ממשיך. נדמה לי שעצרתי אחרי שהזכרתי את חברת הכנסת אנסטסיה מיכאלי מסיעת ישראל ביתנו. </w:t>
      </w:r>
    </w:p>
    <w:p w14:paraId="0F43B9F9" w14:textId="77777777" w:rsidR="00A6582B" w:rsidRPr="00A6582B" w:rsidRDefault="00A6582B" w:rsidP="00A6582B">
      <w:pPr>
        <w:bidi/>
        <w:jc w:val="both"/>
        <w:rPr>
          <w:rFonts w:cs="David" w:hint="cs"/>
          <w:rtl/>
        </w:rPr>
      </w:pPr>
    </w:p>
    <w:p w14:paraId="34422D78"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9D72E48" w14:textId="77777777" w:rsidR="00A6582B" w:rsidRPr="00A6582B" w:rsidRDefault="00A6582B" w:rsidP="00A6582B">
      <w:pPr>
        <w:bidi/>
        <w:jc w:val="both"/>
        <w:rPr>
          <w:rFonts w:cs="David" w:hint="cs"/>
          <w:u w:val="single"/>
          <w:rtl/>
        </w:rPr>
      </w:pPr>
    </w:p>
    <w:p w14:paraId="7F176A40" w14:textId="77777777" w:rsidR="00A6582B" w:rsidRPr="00A6582B" w:rsidRDefault="00A6582B" w:rsidP="00A6582B">
      <w:pPr>
        <w:bidi/>
        <w:jc w:val="both"/>
        <w:rPr>
          <w:rFonts w:cs="David" w:hint="cs"/>
          <w:rtl/>
        </w:rPr>
      </w:pPr>
      <w:r w:rsidRPr="00A6582B">
        <w:rPr>
          <w:rFonts w:cs="David" w:hint="cs"/>
          <w:rtl/>
        </w:rPr>
        <w:tab/>
        <w:t xml:space="preserve"> מאוד מאוד מתאימה...</w:t>
      </w:r>
    </w:p>
    <w:p w14:paraId="4054213F" w14:textId="77777777" w:rsidR="00A6582B" w:rsidRPr="00A6582B" w:rsidRDefault="00A6582B" w:rsidP="00A6582B">
      <w:pPr>
        <w:bidi/>
        <w:jc w:val="both"/>
        <w:rPr>
          <w:rFonts w:cs="David" w:hint="cs"/>
          <w:rtl/>
        </w:rPr>
      </w:pPr>
    </w:p>
    <w:p w14:paraId="768C3B6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CD11173" w14:textId="77777777" w:rsidR="00A6582B" w:rsidRPr="00A6582B" w:rsidRDefault="00A6582B" w:rsidP="00A6582B">
      <w:pPr>
        <w:bidi/>
        <w:jc w:val="both"/>
        <w:rPr>
          <w:rFonts w:cs="David" w:hint="cs"/>
          <w:rtl/>
        </w:rPr>
      </w:pPr>
    </w:p>
    <w:p w14:paraId="7B9759FE" w14:textId="77777777" w:rsidR="00A6582B" w:rsidRPr="00A6582B" w:rsidRDefault="00A6582B" w:rsidP="00A6582B">
      <w:pPr>
        <w:bidi/>
        <w:jc w:val="both"/>
        <w:rPr>
          <w:rFonts w:cs="David" w:hint="cs"/>
          <w:rtl/>
        </w:rPr>
      </w:pPr>
      <w:r w:rsidRPr="00A6582B">
        <w:rPr>
          <w:rFonts w:cs="David" w:hint="cs"/>
          <w:rtl/>
        </w:rPr>
        <w:tab/>
        <w:t xml:space="preserve"> תודה. חבר הכנסת טיבי, אני קורא אותך לסדר פעם שנייה. אתה מנצל את זה שאני לא יכול להוציא אותך.</w:t>
      </w:r>
    </w:p>
    <w:p w14:paraId="786450CB" w14:textId="77777777" w:rsidR="00A6582B" w:rsidRPr="00A6582B" w:rsidRDefault="00A6582B" w:rsidP="00A6582B">
      <w:pPr>
        <w:bidi/>
        <w:jc w:val="both"/>
        <w:rPr>
          <w:rFonts w:cs="David" w:hint="cs"/>
          <w:rtl/>
        </w:rPr>
      </w:pPr>
    </w:p>
    <w:p w14:paraId="3B7C6EC3"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2FB201C9" w14:textId="77777777" w:rsidR="00A6582B" w:rsidRPr="00A6582B" w:rsidRDefault="00A6582B" w:rsidP="00A6582B">
      <w:pPr>
        <w:bidi/>
        <w:jc w:val="both"/>
        <w:rPr>
          <w:rFonts w:cs="David" w:hint="cs"/>
          <w:u w:val="single"/>
          <w:rtl/>
        </w:rPr>
      </w:pPr>
    </w:p>
    <w:p w14:paraId="5AFB58C8" w14:textId="77777777" w:rsidR="00A6582B" w:rsidRPr="00A6582B" w:rsidRDefault="00A6582B" w:rsidP="00A6582B">
      <w:pPr>
        <w:bidi/>
        <w:jc w:val="both"/>
        <w:rPr>
          <w:rFonts w:cs="David" w:hint="cs"/>
          <w:rtl/>
        </w:rPr>
      </w:pPr>
      <w:r w:rsidRPr="00A6582B">
        <w:rPr>
          <w:rFonts w:cs="David" w:hint="cs"/>
          <w:rtl/>
        </w:rPr>
        <w:tab/>
        <w:t xml:space="preserve">אתה מחלק ציונים לחברי כנסת, וזה לא מקובל. </w:t>
      </w:r>
    </w:p>
    <w:p w14:paraId="7789C58C" w14:textId="77777777" w:rsidR="00A6582B" w:rsidRPr="00A6582B" w:rsidRDefault="00A6582B" w:rsidP="00A6582B">
      <w:pPr>
        <w:bidi/>
        <w:jc w:val="both"/>
        <w:rPr>
          <w:rFonts w:cs="David" w:hint="cs"/>
          <w:rtl/>
        </w:rPr>
      </w:pPr>
    </w:p>
    <w:p w14:paraId="7B6C8457"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0D1E00CF" w14:textId="77777777" w:rsidR="00A6582B" w:rsidRPr="00A6582B" w:rsidRDefault="00A6582B" w:rsidP="00A6582B">
      <w:pPr>
        <w:bidi/>
        <w:jc w:val="both"/>
        <w:rPr>
          <w:rFonts w:cs="David" w:hint="cs"/>
          <w:u w:val="single"/>
          <w:rtl/>
        </w:rPr>
      </w:pPr>
    </w:p>
    <w:p w14:paraId="5311BAC6" w14:textId="77777777" w:rsidR="00A6582B" w:rsidRPr="00A6582B" w:rsidRDefault="00A6582B" w:rsidP="00A6582B">
      <w:pPr>
        <w:bidi/>
        <w:jc w:val="both"/>
        <w:rPr>
          <w:rFonts w:cs="David" w:hint="cs"/>
          <w:rtl/>
        </w:rPr>
      </w:pPr>
      <w:r w:rsidRPr="00A6582B">
        <w:rPr>
          <w:rFonts w:cs="David" w:hint="cs"/>
          <w:rtl/>
        </w:rPr>
        <w:tab/>
        <w:t xml:space="preserve">למען הבהר ספק, חבר הכנסת דני דנון מועמד כיושב-ראש, חברת הכנסת ציפי חוטובלי מסיעת הליכוד, חברת הכנסת אנסטסיה מיכאלי מסיעת ישראל ביתנו, חבר הכנסת אריה אלדד מסיעת האיחוד הלאומי, חבר הכנסת אברהם מיכאלי מסיעת ש"ס, והמועמד השישי קשור לאותה הודעה שמסרתי קודם, חבר הכנסת מיכאל בן-ארי, אלא אם כן סיעות רע"ם-תע"ל, חד"ש ובל"ד יודיעו אחרת. </w:t>
      </w:r>
    </w:p>
    <w:p w14:paraId="6A3712E5" w14:textId="77777777" w:rsidR="00A6582B" w:rsidRPr="00A6582B" w:rsidRDefault="00A6582B" w:rsidP="00A6582B">
      <w:pPr>
        <w:bidi/>
        <w:jc w:val="both"/>
        <w:rPr>
          <w:rFonts w:cs="David" w:hint="cs"/>
          <w:rtl/>
        </w:rPr>
      </w:pPr>
    </w:p>
    <w:p w14:paraId="5DDCDAA5"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CBCC4A7" w14:textId="77777777" w:rsidR="00A6582B" w:rsidRPr="00A6582B" w:rsidRDefault="00A6582B" w:rsidP="00A6582B">
      <w:pPr>
        <w:bidi/>
        <w:jc w:val="both"/>
        <w:rPr>
          <w:rFonts w:cs="David" w:hint="cs"/>
          <w:u w:val="single"/>
          <w:rtl/>
        </w:rPr>
      </w:pPr>
    </w:p>
    <w:p w14:paraId="70D13D44" w14:textId="77777777" w:rsidR="00A6582B" w:rsidRPr="00A6582B" w:rsidRDefault="00A6582B" w:rsidP="00A6582B">
      <w:pPr>
        <w:bidi/>
        <w:jc w:val="both"/>
        <w:rPr>
          <w:rFonts w:cs="David" w:hint="cs"/>
          <w:rtl/>
        </w:rPr>
      </w:pPr>
      <w:r w:rsidRPr="00A6582B">
        <w:rPr>
          <w:rFonts w:cs="David" w:hint="cs"/>
          <w:rtl/>
        </w:rPr>
        <w:tab/>
        <w:t xml:space="preserve">בתנאי שאיתמר בן-גביר יהיה המנהל... </w:t>
      </w:r>
    </w:p>
    <w:p w14:paraId="26284A9F" w14:textId="77777777" w:rsidR="00A6582B" w:rsidRPr="00A6582B" w:rsidRDefault="00A6582B" w:rsidP="00A6582B">
      <w:pPr>
        <w:bidi/>
        <w:jc w:val="both"/>
        <w:rPr>
          <w:rFonts w:cs="David" w:hint="cs"/>
          <w:rtl/>
        </w:rPr>
      </w:pPr>
    </w:p>
    <w:p w14:paraId="72C38568"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51E1EA34" w14:textId="77777777" w:rsidR="00A6582B" w:rsidRPr="00A6582B" w:rsidRDefault="00A6582B" w:rsidP="00A6582B">
      <w:pPr>
        <w:bidi/>
        <w:jc w:val="both"/>
        <w:rPr>
          <w:rFonts w:cs="David" w:hint="cs"/>
          <w:u w:val="single"/>
          <w:rtl/>
        </w:rPr>
      </w:pPr>
    </w:p>
    <w:p w14:paraId="62E2BDCE" w14:textId="77777777" w:rsidR="00A6582B" w:rsidRPr="00A6582B" w:rsidRDefault="00A6582B" w:rsidP="00A6582B">
      <w:pPr>
        <w:bidi/>
        <w:jc w:val="both"/>
        <w:rPr>
          <w:rFonts w:cs="David" w:hint="cs"/>
          <w:rtl/>
        </w:rPr>
      </w:pPr>
      <w:r w:rsidRPr="00A6582B">
        <w:rPr>
          <w:rFonts w:cs="David" w:hint="cs"/>
          <w:rtl/>
        </w:rPr>
        <w:tab/>
        <w:t xml:space="preserve">אנחנו עומדים בפני רגע מכונן. </w:t>
      </w:r>
    </w:p>
    <w:p w14:paraId="2F987DC6" w14:textId="77777777" w:rsidR="00A6582B" w:rsidRPr="00A6582B" w:rsidRDefault="00A6582B" w:rsidP="00A6582B">
      <w:pPr>
        <w:bidi/>
        <w:jc w:val="both"/>
        <w:rPr>
          <w:rFonts w:cs="David" w:hint="cs"/>
          <w:rtl/>
        </w:rPr>
      </w:pPr>
    </w:p>
    <w:p w14:paraId="081DEB07" w14:textId="77777777" w:rsidR="00A6582B" w:rsidRPr="00A6582B" w:rsidRDefault="00A6582B" w:rsidP="00A6582B">
      <w:pPr>
        <w:bidi/>
        <w:jc w:val="both"/>
        <w:rPr>
          <w:rFonts w:cs="David" w:hint="cs"/>
          <w:u w:val="single"/>
          <w:rtl/>
        </w:rPr>
      </w:pPr>
      <w:r w:rsidRPr="00A6582B">
        <w:rPr>
          <w:rFonts w:cs="David" w:hint="cs"/>
          <w:u w:val="single"/>
          <w:rtl/>
        </w:rPr>
        <w:t>זאב אלקין:</w:t>
      </w:r>
    </w:p>
    <w:p w14:paraId="7ECE13B3" w14:textId="77777777" w:rsidR="00A6582B" w:rsidRPr="00A6582B" w:rsidRDefault="00A6582B" w:rsidP="00A6582B">
      <w:pPr>
        <w:bidi/>
        <w:jc w:val="both"/>
        <w:rPr>
          <w:rFonts w:cs="David" w:hint="cs"/>
          <w:u w:val="single"/>
          <w:rtl/>
        </w:rPr>
      </w:pPr>
    </w:p>
    <w:p w14:paraId="42D6C804" w14:textId="77777777" w:rsidR="00A6582B" w:rsidRPr="00A6582B" w:rsidRDefault="00A6582B" w:rsidP="00A6582B">
      <w:pPr>
        <w:bidi/>
        <w:jc w:val="both"/>
        <w:rPr>
          <w:rFonts w:cs="David" w:hint="cs"/>
          <w:rtl/>
        </w:rPr>
      </w:pPr>
      <w:r w:rsidRPr="00A6582B">
        <w:rPr>
          <w:rFonts w:cs="David" w:hint="cs"/>
          <w:rtl/>
        </w:rPr>
        <w:tab/>
        <w:t xml:space="preserve"> סיעות קדימה, עבודה ומרצ הודיעו לי שהן לא מעוניינות להיות מיוצגות בוועדה. </w:t>
      </w:r>
    </w:p>
    <w:p w14:paraId="44C42362" w14:textId="77777777" w:rsidR="00A6582B" w:rsidRPr="00A6582B" w:rsidRDefault="00A6582B" w:rsidP="00A6582B">
      <w:pPr>
        <w:bidi/>
        <w:jc w:val="both"/>
        <w:rPr>
          <w:rFonts w:cs="David" w:hint="cs"/>
          <w:rtl/>
        </w:rPr>
      </w:pPr>
    </w:p>
    <w:p w14:paraId="338E4FF4"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759E05F3" w14:textId="77777777" w:rsidR="00A6582B" w:rsidRPr="00A6582B" w:rsidRDefault="00A6582B" w:rsidP="00A6582B">
      <w:pPr>
        <w:bidi/>
        <w:jc w:val="both"/>
        <w:rPr>
          <w:rFonts w:cs="David" w:hint="cs"/>
          <w:u w:val="single"/>
          <w:rtl/>
        </w:rPr>
      </w:pPr>
    </w:p>
    <w:p w14:paraId="4A5731F7" w14:textId="77777777" w:rsidR="00A6582B" w:rsidRPr="00A6582B" w:rsidRDefault="00A6582B" w:rsidP="00A6582B">
      <w:pPr>
        <w:bidi/>
        <w:jc w:val="both"/>
        <w:rPr>
          <w:rFonts w:cs="David" w:hint="cs"/>
          <w:rtl/>
        </w:rPr>
      </w:pPr>
      <w:r w:rsidRPr="00A6582B">
        <w:rPr>
          <w:rFonts w:cs="David" w:hint="cs"/>
          <w:rtl/>
        </w:rPr>
        <w:tab/>
        <w:t xml:space="preserve">יכול להיות שנשקול את מקומנו לעצמאות. </w:t>
      </w:r>
    </w:p>
    <w:p w14:paraId="0E249FC8" w14:textId="77777777" w:rsidR="00A6582B" w:rsidRPr="00A6582B" w:rsidRDefault="00A6582B" w:rsidP="00A6582B">
      <w:pPr>
        <w:bidi/>
        <w:jc w:val="both"/>
        <w:rPr>
          <w:rFonts w:cs="David" w:hint="cs"/>
          <w:rtl/>
        </w:rPr>
      </w:pPr>
    </w:p>
    <w:p w14:paraId="2E128756" w14:textId="77777777" w:rsidR="00A6582B" w:rsidRPr="00A6582B" w:rsidRDefault="00A6582B" w:rsidP="00A6582B">
      <w:pPr>
        <w:bidi/>
        <w:rPr>
          <w:rFonts w:cs="David" w:hint="cs"/>
          <w:rtl/>
        </w:rPr>
      </w:pPr>
      <w:r w:rsidRPr="00A6582B">
        <w:rPr>
          <w:rFonts w:cs="David" w:hint="cs"/>
          <w:u w:val="single"/>
          <w:rtl/>
        </w:rPr>
        <w:t>היו"ר יריב לוין:</w:t>
      </w:r>
    </w:p>
    <w:p w14:paraId="17DEB341" w14:textId="77777777" w:rsidR="00A6582B" w:rsidRPr="00A6582B" w:rsidRDefault="00A6582B" w:rsidP="00A6582B">
      <w:pPr>
        <w:bidi/>
        <w:rPr>
          <w:rFonts w:cs="David" w:hint="cs"/>
          <w:rtl/>
        </w:rPr>
      </w:pPr>
    </w:p>
    <w:p w14:paraId="558F8341" w14:textId="77777777" w:rsidR="00A6582B" w:rsidRPr="00A6582B" w:rsidRDefault="00A6582B" w:rsidP="00A6582B">
      <w:pPr>
        <w:bidi/>
        <w:jc w:val="both"/>
        <w:rPr>
          <w:rFonts w:cs="David" w:hint="cs"/>
          <w:rtl/>
        </w:rPr>
      </w:pPr>
      <w:r w:rsidRPr="00A6582B">
        <w:rPr>
          <w:rFonts w:cs="David" w:hint="cs"/>
          <w:rtl/>
        </w:rPr>
        <w:tab/>
        <w:t xml:space="preserve">אנחנו עומדים בפני רגע מכונן בכנסת, שבו חבר הכנסת אחמד טיבי בשם סיעת רע"ם-תע"ל, חבר הכנסת דב חנין בשם סיעת חד"ש, וחבר הכנסת ג'מאל זחאלקה בשם סיעת בל"ד צריכים להודיע - - </w:t>
      </w:r>
    </w:p>
    <w:p w14:paraId="7DAB28C1" w14:textId="77777777" w:rsidR="00A6582B" w:rsidRPr="00A6582B" w:rsidRDefault="00A6582B" w:rsidP="00A6582B">
      <w:pPr>
        <w:bidi/>
        <w:rPr>
          <w:rFonts w:cs="David" w:hint="cs"/>
          <w:rtl/>
        </w:rPr>
      </w:pPr>
    </w:p>
    <w:p w14:paraId="2A4773A5"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22C3A6A" w14:textId="77777777" w:rsidR="00A6582B" w:rsidRPr="00A6582B" w:rsidRDefault="00A6582B" w:rsidP="00A6582B">
      <w:pPr>
        <w:bidi/>
        <w:jc w:val="both"/>
        <w:rPr>
          <w:rFonts w:cs="David" w:hint="cs"/>
          <w:u w:val="single"/>
          <w:rtl/>
        </w:rPr>
      </w:pPr>
    </w:p>
    <w:p w14:paraId="45C9B432" w14:textId="77777777" w:rsidR="00A6582B" w:rsidRPr="00A6582B" w:rsidRDefault="00A6582B" w:rsidP="00A6582B">
      <w:pPr>
        <w:bidi/>
        <w:rPr>
          <w:rFonts w:cs="David" w:hint="cs"/>
          <w:rtl/>
        </w:rPr>
      </w:pPr>
      <w:r w:rsidRPr="00A6582B">
        <w:rPr>
          <w:rFonts w:cs="David" w:hint="cs"/>
          <w:rtl/>
        </w:rPr>
        <w:tab/>
        <w:t xml:space="preserve">תשאל אותנו, אל תגיד מה אנחנו רוצים להגיד. </w:t>
      </w:r>
    </w:p>
    <w:p w14:paraId="6612CB23" w14:textId="77777777" w:rsidR="00A6582B" w:rsidRPr="00A6582B" w:rsidRDefault="00A6582B" w:rsidP="00A6582B">
      <w:pPr>
        <w:bidi/>
        <w:rPr>
          <w:rFonts w:cs="David" w:hint="cs"/>
          <w:rtl/>
        </w:rPr>
      </w:pPr>
    </w:p>
    <w:p w14:paraId="7A07E9E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CA57493" w14:textId="77777777" w:rsidR="00A6582B" w:rsidRPr="00A6582B" w:rsidRDefault="00A6582B" w:rsidP="00A6582B">
      <w:pPr>
        <w:bidi/>
        <w:jc w:val="both"/>
        <w:rPr>
          <w:rFonts w:cs="David" w:hint="cs"/>
          <w:rtl/>
        </w:rPr>
      </w:pPr>
    </w:p>
    <w:p w14:paraId="1275F8A8" w14:textId="77777777" w:rsidR="00A6582B" w:rsidRPr="00A6582B" w:rsidRDefault="00A6582B" w:rsidP="00A6582B">
      <w:pPr>
        <w:bidi/>
        <w:jc w:val="both"/>
        <w:rPr>
          <w:rFonts w:cs="David" w:hint="cs"/>
          <w:rtl/>
        </w:rPr>
      </w:pPr>
      <w:r w:rsidRPr="00A6582B">
        <w:rPr>
          <w:rFonts w:cs="David" w:hint="cs"/>
          <w:rtl/>
        </w:rPr>
        <w:tab/>
        <w:t>- - האם הם ממנים את חבר הכנסת מיכאל בן-ארי לנציגם בוועדה, או שמא כאשר הם לא התכוונו למנות אותו כאשר הם אמרו שהם ימנו אותו, הם מבקשים למנות מישהו אחר או לא למנות אף אחד. חבר הכנסת טיבי, אתה מדבר בשם שלוש הסיעות?</w:t>
      </w:r>
    </w:p>
    <w:p w14:paraId="52D102EC" w14:textId="77777777" w:rsidR="00A6582B" w:rsidRPr="00A6582B" w:rsidRDefault="00A6582B" w:rsidP="00A6582B">
      <w:pPr>
        <w:bidi/>
        <w:rPr>
          <w:rFonts w:cs="David" w:hint="cs"/>
          <w:rtl/>
        </w:rPr>
      </w:pPr>
    </w:p>
    <w:p w14:paraId="3769F2E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69923BE" w14:textId="77777777" w:rsidR="00A6582B" w:rsidRPr="00A6582B" w:rsidRDefault="00A6582B" w:rsidP="00A6582B">
      <w:pPr>
        <w:bidi/>
        <w:jc w:val="both"/>
        <w:rPr>
          <w:rFonts w:cs="David" w:hint="cs"/>
          <w:u w:val="single"/>
          <w:rtl/>
        </w:rPr>
      </w:pPr>
    </w:p>
    <w:p w14:paraId="6BFD3252" w14:textId="77777777" w:rsidR="00A6582B" w:rsidRPr="00A6582B" w:rsidRDefault="00A6582B" w:rsidP="00A6582B">
      <w:pPr>
        <w:bidi/>
        <w:jc w:val="both"/>
        <w:rPr>
          <w:rFonts w:cs="David" w:hint="cs"/>
          <w:rtl/>
        </w:rPr>
      </w:pPr>
      <w:r w:rsidRPr="00A6582B">
        <w:rPr>
          <w:rFonts w:cs="David" w:hint="cs"/>
          <w:rtl/>
        </w:rPr>
        <w:tab/>
        <w:t>אני רוצה שתשמע. אנחנו לא רוצים להיות חברים בוועדה. המקום שלנו יישאר ריק, כמו של קדימה ומרצ.</w:t>
      </w:r>
    </w:p>
    <w:p w14:paraId="6B806F32" w14:textId="77777777" w:rsidR="00A6582B" w:rsidRPr="00A6582B" w:rsidRDefault="00A6582B" w:rsidP="00A6582B">
      <w:pPr>
        <w:bidi/>
        <w:rPr>
          <w:rFonts w:cs="David" w:hint="cs"/>
          <w:rtl/>
        </w:rPr>
      </w:pPr>
    </w:p>
    <w:p w14:paraId="3936B14C"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23C8C40" w14:textId="77777777" w:rsidR="00A6582B" w:rsidRPr="00A6582B" w:rsidRDefault="00A6582B" w:rsidP="00A6582B">
      <w:pPr>
        <w:bidi/>
        <w:jc w:val="both"/>
        <w:rPr>
          <w:rFonts w:cs="David" w:hint="cs"/>
          <w:u w:val="single"/>
          <w:rtl/>
        </w:rPr>
      </w:pPr>
    </w:p>
    <w:p w14:paraId="67DD2C58" w14:textId="77777777" w:rsidR="00A6582B" w:rsidRPr="00A6582B" w:rsidRDefault="00A6582B" w:rsidP="00A6582B">
      <w:pPr>
        <w:bidi/>
        <w:rPr>
          <w:rFonts w:cs="David" w:hint="cs"/>
          <w:rtl/>
        </w:rPr>
      </w:pPr>
      <w:r w:rsidRPr="00A6582B">
        <w:rPr>
          <w:rFonts w:cs="David" w:hint="cs"/>
          <w:rtl/>
        </w:rPr>
        <w:tab/>
        <w:t xml:space="preserve">ומה אתי?  </w:t>
      </w:r>
    </w:p>
    <w:p w14:paraId="2AFB158C" w14:textId="77777777" w:rsidR="00A6582B" w:rsidRPr="00A6582B" w:rsidRDefault="00A6582B" w:rsidP="00A6582B">
      <w:pPr>
        <w:bidi/>
        <w:rPr>
          <w:rFonts w:cs="David" w:hint="cs"/>
          <w:rtl/>
        </w:rPr>
      </w:pPr>
    </w:p>
    <w:p w14:paraId="7D7663B6"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1DC44BD" w14:textId="77777777" w:rsidR="00A6582B" w:rsidRPr="00A6582B" w:rsidRDefault="00A6582B" w:rsidP="00A6582B">
      <w:pPr>
        <w:bidi/>
        <w:jc w:val="both"/>
        <w:rPr>
          <w:rFonts w:cs="David" w:hint="cs"/>
          <w:u w:val="single"/>
          <w:rtl/>
        </w:rPr>
      </w:pPr>
    </w:p>
    <w:p w14:paraId="3A45D7CF" w14:textId="77777777" w:rsidR="00A6582B" w:rsidRPr="00A6582B" w:rsidRDefault="00A6582B" w:rsidP="00A6582B">
      <w:pPr>
        <w:bidi/>
        <w:jc w:val="both"/>
        <w:rPr>
          <w:rFonts w:cs="David" w:hint="cs"/>
          <w:rtl/>
        </w:rPr>
      </w:pPr>
      <w:r w:rsidRPr="00A6582B">
        <w:rPr>
          <w:rFonts w:cs="David" w:hint="cs"/>
          <w:rtl/>
        </w:rPr>
        <w:tab/>
        <w:t xml:space="preserve">גם העצמאות. אנחנו לא רוצים להיות חברים בוועדה הזאת. המלצה, אם אתם רוצים לקבל, כדי שהעולם יידע מי החוקרים, יש חוקר ראשי דני דנון ופניה קירשנבאום, ומי הנחקרים. </w:t>
      </w:r>
    </w:p>
    <w:p w14:paraId="2474EF2D" w14:textId="77777777" w:rsidR="00A6582B" w:rsidRPr="00A6582B" w:rsidRDefault="00A6582B" w:rsidP="00A6582B">
      <w:pPr>
        <w:bidi/>
        <w:rPr>
          <w:rFonts w:cs="David" w:hint="cs"/>
          <w:rtl/>
        </w:rPr>
      </w:pPr>
    </w:p>
    <w:p w14:paraId="3508560F" w14:textId="77777777" w:rsidR="00A6582B" w:rsidRPr="00A6582B" w:rsidRDefault="00A6582B" w:rsidP="00A6582B">
      <w:pPr>
        <w:keepNext/>
        <w:bidi/>
        <w:jc w:val="both"/>
        <w:rPr>
          <w:rFonts w:cs="David" w:hint="cs"/>
          <w:u w:val="single"/>
          <w:rtl/>
        </w:rPr>
      </w:pPr>
      <w:r w:rsidRPr="00A6582B">
        <w:rPr>
          <w:rFonts w:cs="David" w:hint="cs"/>
          <w:u w:val="single"/>
          <w:rtl/>
        </w:rPr>
        <w:t>דני דנון:</w:t>
      </w:r>
    </w:p>
    <w:p w14:paraId="1BDA4695" w14:textId="77777777" w:rsidR="00A6582B" w:rsidRPr="00A6582B" w:rsidRDefault="00A6582B" w:rsidP="00A6582B">
      <w:pPr>
        <w:keepNext/>
        <w:bidi/>
        <w:jc w:val="both"/>
        <w:rPr>
          <w:rFonts w:cs="David" w:hint="cs"/>
          <w:u w:val="single"/>
          <w:rtl/>
        </w:rPr>
      </w:pPr>
    </w:p>
    <w:p w14:paraId="1FD28066" w14:textId="77777777" w:rsidR="00A6582B" w:rsidRPr="00A6582B" w:rsidRDefault="00A6582B" w:rsidP="00A6582B">
      <w:pPr>
        <w:keepNext/>
        <w:bidi/>
        <w:jc w:val="both"/>
        <w:rPr>
          <w:rFonts w:cs="David" w:hint="cs"/>
          <w:rtl/>
        </w:rPr>
      </w:pPr>
      <w:r w:rsidRPr="00A6582B">
        <w:rPr>
          <w:rFonts w:cs="David" w:hint="cs"/>
          <w:rtl/>
        </w:rPr>
        <w:tab/>
        <w:t>אל תדאג לנו, אנחנו נעשה את העבודה טוב מאוד. אל תדאג לנו, אנחנו נעשה את העבודה טוב, אל תדאג. מי שלח אתכם ללוב? מי שלח אתכם למרוקו?</w:t>
      </w:r>
    </w:p>
    <w:p w14:paraId="69947A5B" w14:textId="77777777" w:rsidR="00A6582B" w:rsidRPr="00A6582B" w:rsidRDefault="00A6582B" w:rsidP="00A6582B">
      <w:pPr>
        <w:bidi/>
        <w:rPr>
          <w:rFonts w:cs="David" w:hint="cs"/>
          <w:rtl/>
        </w:rPr>
      </w:pPr>
    </w:p>
    <w:p w14:paraId="0026E2D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ED8BCD3" w14:textId="77777777" w:rsidR="00A6582B" w:rsidRPr="00A6582B" w:rsidRDefault="00A6582B" w:rsidP="00A6582B">
      <w:pPr>
        <w:bidi/>
        <w:jc w:val="both"/>
        <w:rPr>
          <w:rFonts w:cs="David" w:hint="cs"/>
          <w:rtl/>
        </w:rPr>
      </w:pPr>
    </w:p>
    <w:p w14:paraId="0BD0D462" w14:textId="77777777" w:rsidR="00A6582B" w:rsidRPr="00A6582B" w:rsidRDefault="00A6582B" w:rsidP="00A6582B">
      <w:pPr>
        <w:bidi/>
        <w:rPr>
          <w:rFonts w:cs="David" w:hint="cs"/>
          <w:rtl/>
        </w:rPr>
      </w:pPr>
      <w:r w:rsidRPr="00A6582B">
        <w:rPr>
          <w:rFonts w:cs="David" w:hint="cs"/>
          <w:rtl/>
        </w:rPr>
        <w:tab/>
        <w:t xml:space="preserve"> חבר הכנסת דנון. </w:t>
      </w:r>
    </w:p>
    <w:p w14:paraId="65705A7D" w14:textId="77777777" w:rsidR="00A6582B" w:rsidRPr="00A6582B" w:rsidRDefault="00A6582B" w:rsidP="00A6582B">
      <w:pPr>
        <w:bidi/>
        <w:rPr>
          <w:rFonts w:cs="David" w:hint="cs"/>
          <w:rtl/>
        </w:rPr>
      </w:pPr>
    </w:p>
    <w:p w14:paraId="224C51AB"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64E5C1F2" w14:textId="77777777" w:rsidR="00A6582B" w:rsidRPr="00A6582B" w:rsidRDefault="00A6582B" w:rsidP="00A6582B">
      <w:pPr>
        <w:bidi/>
        <w:jc w:val="both"/>
        <w:rPr>
          <w:rFonts w:cs="David" w:hint="cs"/>
          <w:u w:val="single"/>
          <w:rtl/>
        </w:rPr>
      </w:pPr>
    </w:p>
    <w:p w14:paraId="5D4E3CED" w14:textId="77777777" w:rsidR="00A6582B" w:rsidRPr="00A6582B" w:rsidRDefault="00A6582B" w:rsidP="00A6582B">
      <w:pPr>
        <w:bidi/>
        <w:rPr>
          <w:rFonts w:cs="David" w:hint="cs"/>
          <w:rtl/>
        </w:rPr>
      </w:pPr>
      <w:r w:rsidRPr="00A6582B">
        <w:rPr>
          <w:rFonts w:cs="David" w:hint="cs"/>
          <w:rtl/>
        </w:rPr>
        <w:tab/>
        <w:t>אתה רוצה להרוס את היחסים שלנו עם מרוקו עכשיו, דני דנון?</w:t>
      </w:r>
    </w:p>
    <w:p w14:paraId="1D842C09" w14:textId="77777777" w:rsidR="00A6582B" w:rsidRPr="00A6582B" w:rsidRDefault="00A6582B" w:rsidP="00A6582B">
      <w:pPr>
        <w:bidi/>
        <w:rPr>
          <w:rFonts w:cs="David" w:hint="cs"/>
          <w:rtl/>
        </w:rPr>
      </w:pPr>
    </w:p>
    <w:p w14:paraId="729A2A3C"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F533F41" w14:textId="77777777" w:rsidR="00A6582B" w:rsidRPr="00A6582B" w:rsidRDefault="00A6582B" w:rsidP="00A6582B">
      <w:pPr>
        <w:bidi/>
        <w:jc w:val="both"/>
        <w:rPr>
          <w:rFonts w:cs="David" w:hint="cs"/>
          <w:u w:val="single"/>
          <w:rtl/>
        </w:rPr>
      </w:pPr>
    </w:p>
    <w:p w14:paraId="57AE530A" w14:textId="77777777" w:rsidR="00A6582B" w:rsidRPr="00A6582B" w:rsidRDefault="00A6582B" w:rsidP="00A6582B">
      <w:pPr>
        <w:bidi/>
        <w:rPr>
          <w:rFonts w:cs="David" w:hint="cs"/>
          <w:rtl/>
        </w:rPr>
      </w:pPr>
      <w:r w:rsidRPr="00A6582B">
        <w:rPr>
          <w:rFonts w:cs="David" w:hint="cs"/>
          <w:rtl/>
        </w:rPr>
        <w:tab/>
        <w:t xml:space="preserve"> אבל אנחנו לא מפחדים מכם. </w:t>
      </w:r>
    </w:p>
    <w:p w14:paraId="55B489D6" w14:textId="77777777" w:rsidR="00A6582B" w:rsidRPr="00A6582B" w:rsidRDefault="00A6582B" w:rsidP="00A6582B">
      <w:pPr>
        <w:bidi/>
        <w:rPr>
          <w:rFonts w:cs="David" w:hint="cs"/>
          <w:rtl/>
        </w:rPr>
      </w:pPr>
    </w:p>
    <w:p w14:paraId="0A18C377"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730F7535" w14:textId="77777777" w:rsidR="00A6582B" w:rsidRPr="00A6582B" w:rsidRDefault="00A6582B" w:rsidP="00A6582B">
      <w:pPr>
        <w:bidi/>
        <w:jc w:val="both"/>
        <w:rPr>
          <w:rFonts w:cs="David" w:hint="cs"/>
          <w:u w:val="single"/>
          <w:rtl/>
        </w:rPr>
      </w:pPr>
    </w:p>
    <w:p w14:paraId="33106F4F" w14:textId="77777777" w:rsidR="00A6582B" w:rsidRPr="00A6582B" w:rsidRDefault="00A6582B" w:rsidP="00A6582B">
      <w:pPr>
        <w:bidi/>
        <w:rPr>
          <w:rFonts w:cs="David" w:hint="cs"/>
          <w:rtl/>
        </w:rPr>
      </w:pPr>
      <w:r w:rsidRPr="00A6582B">
        <w:rPr>
          <w:rFonts w:cs="David" w:hint="cs"/>
          <w:rtl/>
        </w:rPr>
        <w:tab/>
        <w:t>למה לא קיבלת שמלה מקדאפי?</w:t>
      </w:r>
    </w:p>
    <w:p w14:paraId="188B09AF" w14:textId="77777777" w:rsidR="00A6582B" w:rsidRPr="00A6582B" w:rsidRDefault="00A6582B" w:rsidP="00A6582B">
      <w:pPr>
        <w:bidi/>
        <w:rPr>
          <w:rFonts w:cs="David" w:hint="cs"/>
          <w:rtl/>
        </w:rPr>
      </w:pPr>
    </w:p>
    <w:p w14:paraId="28FF4C34"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51B2142" w14:textId="77777777" w:rsidR="00A6582B" w:rsidRPr="00A6582B" w:rsidRDefault="00A6582B" w:rsidP="00A6582B">
      <w:pPr>
        <w:bidi/>
        <w:jc w:val="both"/>
        <w:rPr>
          <w:rFonts w:cs="David" w:hint="cs"/>
          <w:rtl/>
        </w:rPr>
      </w:pPr>
    </w:p>
    <w:p w14:paraId="5CD7CDEC" w14:textId="77777777" w:rsidR="00A6582B" w:rsidRPr="00A6582B" w:rsidRDefault="00A6582B" w:rsidP="00A6582B">
      <w:pPr>
        <w:bidi/>
        <w:rPr>
          <w:rFonts w:cs="David" w:hint="cs"/>
          <w:rtl/>
        </w:rPr>
      </w:pPr>
      <w:r w:rsidRPr="00A6582B">
        <w:rPr>
          <w:rFonts w:cs="David" w:hint="cs"/>
          <w:rtl/>
        </w:rPr>
        <w:tab/>
        <w:t xml:space="preserve"> חבר הכנסת בן-ארי, זאת לא חנות אופנה פה. </w:t>
      </w:r>
    </w:p>
    <w:p w14:paraId="5E03B49E" w14:textId="77777777" w:rsidR="00A6582B" w:rsidRPr="00A6582B" w:rsidRDefault="00A6582B" w:rsidP="00A6582B">
      <w:pPr>
        <w:bidi/>
        <w:rPr>
          <w:rFonts w:cs="David" w:hint="cs"/>
          <w:rtl/>
        </w:rPr>
      </w:pPr>
    </w:p>
    <w:p w14:paraId="4F350217"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3F9E0D63" w14:textId="77777777" w:rsidR="00A6582B" w:rsidRPr="00A6582B" w:rsidRDefault="00A6582B" w:rsidP="00A6582B">
      <w:pPr>
        <w:bidi/>
        <w:jc w:val="both"/>
        <w:rPr>
          <w:rFonts w:cs="David" w:hint="cs"/>
          <w:u w:val="single"/>
          <w:rtl/>
        </w:rPr>
      </w:pPr>
    </w:p>
    <w:p w14:paraId="2D74716C" w14:textId="77777777" w:rsidR="00A6582B" w:rsidRPr="00A6582B" w:rsidRDefault="00A6582B" w:rsidP="00A6582B">
      <w:pPr>
        <w:bidi/>
        <w:rPr>
          <w:rFonts w:cs="David" w:hint="cs"/>
          <w:rtl/>
        </w:rPr>
      </w:pPr>
      <w:r w:rsidRPr="00A6582B">
        <w:rPr>
          <w:rFonts w:cs="David" w:hint="cs"/>
          <w:rtl/>
        </w:rPr>
        <w:tab/>
        <w:t xml:space="preserve">הוא נישק לו רק נעל אחת, הוא היה צריך לנשק לו שתיים. </w:t>
      </w:r>
    </w:p>
    <w:p w14:paraId="673009A2" w14:textId="77777777" w:rsidR="00A6582B" w:rsidRPr="00A6582B" w:rsidRDefault="00A6582B" w:rsidP="00A6582B">
      <w:pPr>
        <w:bidi/>
        <w:rPr>
          <w:rFonts w:cs="David" w:hint="cs"/>
          <w:rtl/>
        </w:rPr>
      </w:pPr>
    </w:p>
    <w:p w14:paraId="38EE7E0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30663EF1" w14:textId="77777777" w:rsidR="00A6582B" w:rsidRPr="00A6582B" w:rsidRDefault="00A6582B" w:rsidP="00A6582B">
      <w:pPr>
        <w:bidi/>
        <w:jc w:val="both"/>
        <w:rPr>
          <w:rFonts w:cs="David" w:hint="cs"/>
          <w:u w:val="single"/>
          <w:rtl/>
        </w:rPr>
      </w:pPr>
    </w:p>
    <w:p w14:paraId="5D89804F" w14:textId="77777777" w:rsidR="00A6582B" w:rsidRPr="00A6582B" w:rsidRDefault="00A6582B" w:rsidP="00A6582B">
      <w:pPr>
        <w:bidi/>
        <w:rPr>
          <w:rFonts w:cs="David" w:hint="cs"/>
          <w:rtl/>
        </w:rPr>
      </w:pPr>
      <w:r w:rsidRPr="00A6582B">
        <w:rPr>
          <w:rFonts w:cs="David" w:hint="cs"/>
          <w:rtl/>
        </w:rPr>
        <w:tab/>
        <w:t xml:space="preserve"> אנחנו לא רוצים להיות חברים. </w:t>
      </w:r>
    </w:p>
    <w:p w14:paraId="7F0C51F4" w14:textId="77777777" w:rsidR="00A6582B" w:rsidRPr="00A6582B" w:rsidRDefault="00A6582B" w:rsidP="00A6582B">
      <w:pPr>
        <w:bidi/>
        <w:rPr>
          <w:rFonts w:cs="David" w:hint="cs"/>
          <w:rtl/>
        </w:rPr>
      </w:pPr>
    </w:p>
    <w:p w14:paraId="16B0F621"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DDF0677" w14:textId="77777777" w:rsidR="00A6582B" w:rsidRPr="00A6582B" w:rsidRDefault="00A6582B" w:rsidP="00A6582B">
      <w:pPr>
        <w:bidi/>
        <w:jc w:val="both"/>
        <w:rPr>
          <w:rFonts w:cs="David" w:hint="cs"/>
          <w:rtl/>
        </w:rPr>
      </w:pPr>
    </w:p>
    <w:p w14:paraId="1007B8BC" w14:textId="77777777" w:rsidR="00A6582B" w:rsidRPr="00A6582B" w:rsidRDefault="00A6582B" w:rsidP="00A6582B">
      <w:pPr>
        <w:bidi/>
        <w:rPr>
          <w:rFonts w:cs="David" w:hint="cs"/>
          <w:rtl/>
        </w:rPr>
      </w:pPr>
      <w:r w:rsidRPr="00A6582B">
        <w:rPr>
          <w:rFonts w:cs="David" w:hint="cs"/>
          <w:rtl/>
        </w:rPr>
        <w:tab/>
        <w:t xml:space="preserve"> תודה רבה, אני חושב שאנחנו כולנו מופתעים...חבר הכנסת חנין, יש לך מה להוסיף?</w:t>
      </w:r>
    </w:p>
    <w:p w14:paraId="1346ABF0" w14:textId="77777777" w:rsidR="00A6582B" w:rsidRPr="00A6582B" w:rsidRDefault="00A6582B" w:rsidP="00A6582B">
      <w:pPr>
        <w:bidi/>
        <w:rPr>
          <w:rFonts w:cs="David" w:hint="cs"/>
          <w:rtl/>
        </w:rPr>
      </w:pPr>
    </w:p>
    <w:p w14:paraId="193ECD0A"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194CAA9D" w14:textId="77777777" w:rsidR="00A6582B" w:rsidRPr="00A6582B" w:rsidRDefault="00A6582B" w:rsidP="00A6582B">
      <w:pPr>
        <w:bidi/>
        <w:jc w:val="both"/>
        <w:rPr>
          <w:rFonts w:cs="David" w:hint="cs"/>
          <w:u w:val="single"/>
          <w:rtl/>
        </w:rPr>
      </w:pPr>
    </w:p>
    <w:p w14:paraId="2D3A026F" w14:textId="77777777" w:rsidR="00A6582B" w:rsidRPr="00A6582B" w:rsidRDefault="00A6582B" w:rsidP="00A6582B">
      <w:pPr>
        <w:bidi/>
        <w:jc w:val="both"/>
        <w:rPr>
          <w:rFonts w:cs="David" w:hint="cs"/>
          <w:rtl/>
        </w:rPr>
      </w:pPr>
      <w:r w:rsidRPr="00A6582B">
        <w:rPr>
          <w:rFonts w:cs="David" w:hint="cs"/>
          <w:rtl/>
        </w:rPr>
        <w:tab/>
        <w:t xml:space="preserve">בהחלט. </w:t>
      </w:r>
    </w:p>
    <w:p w14:paraId="257C150C" w14:textId="77777777" w:rsidR="00A6582B" w:rsidRPr="00A6582B" w:rsidRDefault="00A6582B" w:rsidP="00A6582B">
      <w:pPr>
        <w:bidi/>
        <w:jc w:val="both"/>
        <w:rPr>
          <w:rFonts w:cs="David" w:hint="cs"/>
          <w:rtl/>
        </w:rPr>
      </w:pPr>
    </w:p>
    <w:p w14:paraId="2440341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E1B422D" w14:textId="77777777" w:rsidR="00A6582B" w:rsidRPr="00A6582B" w:rsidRDefault="00A6582B" w:rsidP="00A6582B">
      <w:pPr>
        <w:bidi/>
        <w:jc w:val="both"/>
        <w:rPr>
          <w:rFonts w:cs="David" w:hint="cs"/>
          <w:rtl/>
        </w:rPr>
      </w:pPr>
    </w:p>
    <w:p w14:paraId="06C6A0CD" w14:textId="77777777" w:rsidR="00A6582B" w:rsidRPr="00A6582B" w:rsidRDefault="00A6582B" w:rsidP="00A6582B">
      <w:pPr>
        <w:bidi/>
        <w:jc w:val="both"/>
        <w:rPr>
          <w:rFonts w:cs="David" w:hint="cs"/>
          <w:rtl/>
        </w:rPr>
      </w:pPr>
      <w:r w:rsidRPr="00A6582B">
        <w:rPr>
          <w:rFonts w:cs="David" w:hint="cs"/>
          <w:rtl/>
        </w:rPr>
        <w:tab/>
        <w:t xml:space="preserve"> אתה חולק על העמדה?</w:t>
      </w:r>
    </w:p>
    <w:p w14:paraId="0D1393E5" w14:textId="77777777" w:rsidR="00A6582B" w:rsidRPr="00A6582B" w:rsidRDefault="00A6582B" w:rsidP="00A6582B">
      <w:pPr>
        <w:bidi/>
        <w:jc w:val="both"/>
        <w:rPr>
          <w:rFonts w:cs="David" w:hint="cs"/>
          <w:rtl/>
        </w:rPr>
      </w:pPr>
    </w:p>
    <w:p w14:paraId="431D6D3E"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5AF4AE13" w14:textId="77777777" w:rsidR="00A6582B" w:rsidRPr="00A6582B" w:rsidRDefault="00A6582B" w:rsidP="00A6582B">
      <w:pPr>
        <w:bidi/>
        <w:jc w:val="both"/>
        <w:rPr>
          <w:rFonts w:cs="David" w:hint="cs"/>
          <w:u w:val="single"/>
          <w:rtl/>
        </w:rPr>
      </w:pPr>
    </w:p>
    <w:p w14:paraId="77C704D6" w14:textId="77777777" w:rsidR="00A6582B" w:rsidRPr="00A6582B" w:rsidRDefault="00A6582B" w:rsidP="00A6582B">
      <w:pPr>
        <w:bidi/>
        <w:jc w:val="both"/>
        <w:rPr>
          <w:rFonts w:cs="David" w:hint="cs"/>
          <w:rtl/>
        </w:rPr>
      </w:pPr>
      <w:r w:rsidRPr="00A6582B">
        <w:rPr>
          <w:rFonts w:cs="David" w:hint="cs"/>
          <w:rtl/>
        </w:rPr>
        <w:tab/>
        <w:t>אדוני נותן לי לדבר?</w:t>
      </w:r>
    </w:p>
    <w:p w14:paraId="29118233" w14:textId="77777777" w:rsidR="00A6582B" w:rsidRPr="00A6582B" w:rsidRDefault="00A6582B" w:rsidP="00A6582B">
      <w:pPr>
        <w:bidi/>
        <w:rPr>
          <w:rFonts w:cs="David" w:hint="cs"/>
          <w:rtl/>
        </w:rPr>
      </w:pPr>
    </w:p>
    <w:p w14:paraId="1FBCAD21"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44A9339" w14:textId="77777777" w:rsidR="00A6582B" w:rsidRPr="00A6582B" w:rsidRDefault="00A6582B" w:rsidP="00A6582B">
      <w:pPr>
        <w:bidi/>
        <w:jc w:val="both"/>
        <w:rPr>
          <w:rFonts w:cs="David" w:hint="cs"/>
          <w:rtl/>
        </w:rPr>
      </w:pPr>
    </w:p>
    <w:p w14:paraId="5BFEA914" w14:textId="77777777" w:rsidR="00A6582B" w:rsidRPr="00A6582B" w:rsidRDefault="00A6582B" w:rsidP="00A6582B">
      <w:pPr>
        <w:bidi/>
        <w:rPr>
          <w:rFonts w:cs="David" w:hint="cs"/>
          <w:rtl/>
        </w:rPr>
      </w:pPr>
      <w:r w:rsidRPr="00A6582B">
        <w:rPr>
          <w:rFonts w:cs="David" w:hint="cs"/>
          <w:rtl/>
        </w:rPr>
        <w:tab/>
        <w:t xml:space="preserve"> אני שואל, אם זו ההודעה, אנחנו עכשיו נדבר על הסוגיה הזאת. </w:t>
      </w:r>
    </w:p>
    <w:p w14:paraId="53A94705" w14:textId="77777777" w:rsidR="00A6582B" w:rsidRPr="00A6582B" w:rsidRDefault="00A6582B" w:rsidP="00A6582B">
      <w:pPr>
        <w:bidi/>
        <w:rPr>
          <w:rFonts w:cs="David" w:hint="cs"/>
          <w:rtl/>
        </w:rPr>
      </w:pPr>
    </w:p>
    <w:p w14:paraId="20167418"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8707811" w14:textId="77777777" w:rsidR="00A6582B" w:rsidRPr="00A6582B" w:rsidRDefault="00A6582B" w:rsidP="00A6582B">
      <w:pPr>
        <w:bidi/>
        <w:jc w:val="both"/>
        <w:rPr>
          <w:rFonts w:cs="David" w:hint="cs"/>
          <w:u w:val="single"/>
          <w:rtl/>
        </w:rPr>
      </w:pPr>
    </w:p>
    <w:p w14:paraId="2DBAD242" w14:textId="77777777" w:rsidR="00A6582B" w:rsidRPr="00A6582B" w:rsidRDefault="00A6582B" w:rsidP="00A6582B">
      <w:pPr>
        <w:bidi/>
        <w:ind w:firstLine="720"/>
        <w:rPr>
          <w:rFonts w:cs="David" w:hint="cs"/>
          <w:rtl/>
        </w:rPr>
      </w:pPr>
      <w:r w:rsidRPr="00A6582B">
        <w:rPr>
          <w:rFonts w:cs="David" w:hint="cs"/>
          <w:rtl/>
        </w:rPr>
        <w:t xml:space="preserve">על הנושא של מינוי הוועדה. </w:t>
      </w:r>
    </w:p>
    <w:p w14:paraId="7320FCA6" w14:textId="77777777" w:rsidR="00A6582B" w:rsidRPr="00A6582B" w:rsidRDefault="00A6582B" w:rsidP="00A6582B">
      <w:pPr>
        <w:bidi/>
        <w:ind w:firstLine="720"/>
        <w:rPr>
          <w:rFonts w:cs="David" w:hint="cs"/>
          <w:rtl/>
        </w:rPr>
      </w:pPr>
    </w:p>
    <w:p w14:paraId="538961DE"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587C5B56" w14:textId="77777777" w:rsidR="00A6582B" w:rsidRPr="00A6582B" w:rsidRDefault="00A6582B" w:rsidP="00A6582B">
      <w:pPr>
        <w:bidi/>
        <w:jc w:val="both"/>
        <w:rPr>
          <w:rFonts w:cs="David" w:hint="cs"/>
          <w:u w:val="single"/>
          <w:rtl/>
        </w:rPr>
      </w:pPr>
    </w:p>
    <w:p w14:paraId="35C8DC57" w14:textId="77777777" w:rsidR="00A6582B" w:rsidRPr="00A6582B" w:rsidRDefault="00A6582B" w:rsidP="00A6582B">
      <w:pPr>
        <w:bidi/>
        <w:ind w:firstLine="720"/>
        <w:jc w:val="both"/>
        <w:rPr>
          <w:rFonts w:cs="David" w:hint="cs"/>
          <w:rtl/>
        </w:rPr>
      </w:pPr>
      <w:r w:rsidRPr="00A6582B">
        <w:rPr>
          <w:rFonts w:cs="David" w:hint="cs"/>
          <w:rtl/>
        </w:rPr>
        <w:t xml:space="preserve">אני רוצה להסביר את העמדה שלנו בשני משפטים. </w:t>
      </w:r>
    </w:p>
    <w:p w14:paraId="75B9D73C" w14:textId="77777777" w:rsidR="00A6582B" w:rsidRPr="00A6582B" w:rsidRDefault="00A6582B" w:rsidP="00A6582B">
      <w:pPr>
        <w:bidi/>
        <w:ind w:firstLine="720"/>
        <w:jc w:val="both"/>
        <w:rPr>
          <w:rFonts w:cs="David" w:hint="cs"/>
          <w:rtl/>
        </w:rPr>
      </w:pPr>
    </w:p>
    <w:p w14:paraId="75830CA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F889C29" w14:textId="77777777" w:rsidR="00A6582B" w:rsidRPr="00A6582B" w:rsidRDefault="00A6582B" w:rsidP="00A6582B">
      <w:pPr>
        <w:bidi/>
        <w:jc w:val="both"/>
        <w:rPr>
          <w:rFonts w:cs="David" w:hint="cs"/>
          <w:rtl/>
        </w:rPr>
      </w:pPr>
    </w:p>
    <w:p w14:paraId="76DBADBA" w14:textId="77777777" w:rsidR="00A6582B" w:rsidRPr="00A6582B" w:rsidRDefault="00A6582B" w:rsidP="00A6582B">
      <w:pPr>
        <w:bidi/>
        <w:ind w:firstLine="720"/>
        <w:jc w:val="both"/>
        <w:rPr>
          <w:rFonts w:cs="David" w:hint="cs"/>
          <w:rtl/>
        </w:rPr>
      </w:pPr>
      <w:r w:rsidRPr="00A6582B">
        <w:rPr>
          <w:rFonts w:cs="David" w:hint="cs"/>
          <w:rtl/>
        </w:rPr>
        <w:t xml:space="preserve">שני משפטים. </w:t>
      </w:r>
    </w:p>
    <w:p w14:paraId="64A4BACB" w14:textId="77777777" w:rsidR="00A6582B" w:rsidRPr="00A6582B" w:rsidRDefault="00A6582B" w:rsidP="00A6582B">
      <w:pPr>
        <w:bidi/>
        <w:ind w:firstLine="720"/>
        <w:jc w:val="both"/>
        <w:rPr>
          <w:rFonts w:cs="David" w:hint="cs"/>
          <w:rtl/>
        </w:rPr>
      </w:pPr>
    </w:p>
    <w:p w14:paraId="1E9EF243"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52C0B920" w14:textId="77777777" w:rsidR="00A6582B" w:rsidRPr="00A6582B" w:rsidRDefault="00A6582B" w:rsidP="00A6582B">
      <w:pPr>
        <w:bidi/>
        <w:jc w:val="both"/>
        <w:rPr>
          <w:rFonts w:cs="David" w:hint="cs"/>
          <w:u w:val="single"/>
          <w:rtl/>
        </w:rPr>
      </w:pPr>
    </w:p>
    <w:p w14:paraId="468AD0B9" w14:textId="77777777" w:rsidR="00A6582B" w:rsidRPr="00A6582B" w:rsidRDefault="00A6582B" w:rsidP="00A6582B">
      <w:pPr>
        <w:bidi/>
        <w:ind w:firstLine="720"/>
        <w:jc w:val="both"/>
        <w:rPr>
          <w:rFonts w:cs="David" w:hint="cs"/>
          <w:rtl/>
        </w:rPr>
      </w:pPr>
      <w:r w:rsidRPr="00A6582B">
        <w:rPr>
          <w:rFonts w:cs="David" w:hint="cs"/>
          <w:rtl/>
        </w:rPr>
        <w:t xml:space="preserve">הרעיון של מר בן-ארי כחבר בוועדה הוא רעיון שבעצם מכוון לסיעת הליכוד. מר בן-ארי היום הוא זה שקובע את האג'נדה של הליכוד. </w:t>
      </w:r>
    </w:p>
    <w:p w14:paraId="567629B7" w14:textId="77777777" w:rsidR="00A6582B" w:rsidRPr="00A6582B" w:rsidRDefault="00A6582B" w:rsidP="00A6582B">
      <w:pPr>
        <w:bidi/>
        <w:ind w:firstLine="720"/>
        <w:rPr>
          <w:rFonts w:cs="David" w:hint="cs"/>
          <w:rtl/>
        </w:rPr>
      </w:pPr>
    </w:p>
    <w:p w14:paraId="0E2B2986"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8E4BD91" w14:textId="77777777" w:rsidR="00A6582B" w:rsidRPr="00A6582B" w:rsidRDefault="00A6582B" w:rsidP="00A6582B">
      <w:pPr>
        <w:bidi/>
        <w:jc w:val="both"/>
        <w:rPr>
          <w:rFonts w:cs="David" w:hint="cs"/>
          <w:u w:val="single"/>
          <w:rtl/>
        </w:rPr>
      </w:pPr>
    </w:p>
    <w:p w14:paraId="6A492CE1" w14:textId="77777777" w:rsidR="00A6582B" w:rsidRPr="00A6582B" w:rsidRDefault="00A6582B" w:rsidP="00A6582B">
      <w:pPr>
        <w:bidi/>
        <w:rPr>
          <w:rFonts w:cs="David" w:hint="cs"/>
          <w:rtl/>
        </w:rPr>
      </w:pPr>
      <w:r w:rsidRPr="00A6582B">
        <w:rPr>
          <w:rFonts w:cs="David" w:hint="cs"/>
          <w:rtl/>
        </w:rPr>
        <w:tab/>
        <w:t xml:space="preserve">אל תיתן לנו עצות. </w:t>
      </w:r>
    </w:p>
    <w:p w14:paraId="144B9F57" w14:textId="77777777" w:rsidR="00A6582B" w:rsidRPr="00A6582B" w:rsidRDefault="00A6582B" w:rsidP="00A6582B">
      <w:pPr>
        <w:bidi/>
        <w:rPr>
          <w:rFonts w:cs="David" w:hint="cs"/>
          <w:rtl/>
        </w:rPr>
      </w:pPr>
    </w:p>
    <w:p w14:paraId="342C79CA"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2949022A" w14:textId="77777777" w:rsidR="00A6582B" w:rsidRPr="00A6582B" w:rsidRDefault="00A6582B" w:rsidP="00A6582B">
      <w:pPr>
        <w:bidi/>
        <w:jc w:val="both"/>
        <w:rPr>
          <w:rFonts w:cs="David" w:hint="cs"/>
          <w:u w:val="single"/>
          <w:rtl/>
        </w:rPr>
      </w:pPr>
    </w:p>
    <w:p w14:paraId="70E4DF8B" w14:textId="77777777" w:rsidR="00A6582B" w:rsidRPr="00A6582B" w:rsidRDefault="00A6582B" w:rsidP="00A6582B">
      <w:pPr>
        <w:bidi/>
        <w:rPr>
          <w:rFonts w:cs="David" w:hint="cs"/>
          <w:rtl/>
        </w:rPr>
      </w:pPr>
      <w:r w:rsidRPr="00A6582B">
        <w:rPr>
          <w:rFonts w:cs="David" w:hint="cs"/>
          <w:rtl/>
        </w:rPr>
        <w:tab/>
        <w:t xml:space="preserve"> ולכן סיעת הליכוד תמנה אותו - - -  </w:t>
      </w:r>
    </w:p>
    <w:p w14:paraId="1760D2FB" w14:textId="77777777" w:rsidR="00A6582B" w:rsidRPr="00A6582B" w:rsidRDefault="00A6582B" w:rsidP="00A6582B">
      <w:pPr>
        <w:bidi/>
        <w:rPr>
          <w:rFonts w:cs="David" w:hint="cs"/>
          <w:rtl/>
        </w:rPr>
      </w:pPr>
    </w:p>
    <w:p w14:paraId="788AA7D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A56004D" w14:textId="77777777" w:rsidR="00A6582B" w:rsidRPr="00A6582B" w:rsidRDefault="00A6582B" w:rsidP="00A6582B">
      <w:pPr>
        <w:bidi/>
        <w:jc w:val="both"/>
        <w:rPr>
          <w:rFonts w:cs="David" w:hint="cs"/>
          <w:rtl/>
        </w:rPr>
      </w:pPr>
    </w:p>
    <w:p w14:paraId="50568D79" w14:textId="77777777" w:rsidR="00A6582B" w:rsidRPr="00A6582B" w:rsidRDefault="00A6582B" w:rsidP="00A6582B">
      <w:pPr>
        <w:bidi/>
        <w:rPr>
          <w:rFonts w:cs="David" w:hint="cs"/>
          <w:rtl/>
        </w:rPr>
      </w:pPr>
      <w:r w:rsidRPr="00A6582B">
        <w:rPr>
          <w:rFonts w:cs="David" w:hint="cs"/>
          <w:rtl/>
        </w:rPr>
        <w:tab/>
        <w:t xml:space="preserve"> תודה רבה על ההערה. </w:t>
      </w:r>
    </w:p>
    <w:p w14:paraId="237E2C68" w14:textId="77777777" w:rsidR="00A6582B" w:rsidRPr="00A6582B" w:rsidRDefault="00A6582B" w:rsidP="00A6582B">
      <w:pPr>
        <w:bidi/>
        <w:rPr>
          <w:rFonts w:cs="David" w:hint="cs"/>
          <w:rtl/>
        </w:rPr>
      </w:pPr>
    </w:p>
    <w:p w14:paraId="3A7A5644"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24C494C" w14:textId="77777777" w:rsidR="00A6582B" w:rsidRPr="00A6582B" w:rsidRDefault="00A6582B" w:rsidP="00A6582B">
      <w:pPr>
        <w:bidi/>
        <w:jc w:val="both"/>
        <w:rPr>
          <w:rFonts w:cs="David" w:hint="cs"/>
          <w:u w:val="single"/>
          <w:rtl/>
        </w:rPr>
      </w:pPr>
    </w:p>
    <w:p w14:paraId="43A48CE0" w14:textId="77777777" w:rsidR="00A6582B" w:rsidRPr="00A6582B" w:rsidRDefault="00A6582B" w:rsidP="00A6582B">
      <w:pPr>
        <w:bidi/>
        <w:rPr>
          <w:rFonts w:cs="David" w:hint="cs"/>
          <w:rtl/>
        </w:rPr>
      </w:pPr>
      <w:r w:rsidRPr="00A6582B">
        <w:rPr>
          <w:rFonts w:cs="David" w:hint="cs"/>
          <w:rtl/>
        </w:rPr>
        <w:tab/>
        <w:t xml:space="preserve">לנמק את עמדת קדימה. </w:t>
      </w:r>
    </w:p>
    <w:p w14:paraId="1ABD43EC" w14:textId="77777777" w:rsidR="00A6582B" w:rsidRPr="00A6582B" w:rsidRDefault="00A6582B" w:rsidP="00A6582B">
      <w:pPr>
        <w:bidi/>
        <w:rPr>
          <w:rFonts w:cs="David" w:hint="cs"/>
          <w:rtl/>
        </w:rPr>
      </w:pPr>
    </w:p>
    <w:p w14:paraId="69E37758" w14:textId="77777777" w:rsidR="00A6582B" w:rsidRPr="00A6582B" w:rsidRDefault="00A6582B" w:rsidP="00A6582B">
      <w:pPr>
        <w:bidi/>
        <w:rPr>
          <w:rFonts w:cs="David" w:hint="cs"/>
          <w:rtl/>
        </w:rPr>
      </w:pPr>
      <w:r w:rsidRPr="00A6582B">
        <w:rPr>
          <w:rFonts w:cs="David" w:hint="cs"/>
          <w:u w:val="single"/>
          <w:rtl/>
        </w:rPr>
        <w:t>היו"ר יריב לוין:</w:t>
      </w:r>
    </w:p>
    <w:p w14:paraId="5666572A" w14:textId="77777777" w:rsidR="00A6582B" w:rsidRPr="00A6582B" w:rsidRDefault="00A6582B" w:rsidP="00A6582B">
      <w:pPr>
        <w:bidi/>
        <w:rPr>
          <w:rFonts w:cs="David" w:hint="cs"/>
          <w:rtl/>
        </w:rPr>
      </w:pPr>
    </w:p>
    <w:p w14:paraId="2F2ACB30" w14:textId="77777777" w:rsidR="00A6582B" w:rsidRPr="00A6582B" w:rsidRDefault="00A6582B" w:rsidP="00A6582B">
      <w:pPr>
        <w:bidi/>
        <w:jc w:val="both"/>
        <w:rPr>
          <w:rFonts w:cs="David" w:hint="cs"/>
          <w:rtl/>
        </w:rPr>
      </w:pPr>
      <w:r w:rsidRPr="00A6582B">
        <w:rPr>
          <w:rFonts w:cs="David" w:hint="cs"/>
          <w:rtl/>
        </w:rPr>
        <w:tab/>
        <w:t>לא, את עמדת קדימה אני לא מנמק. עמדת קדימה הועברה אלי מנומקת על ידי חבר הכנסת מולה. התייחסנו אליה בהתחלה והתייחס חבר הכנסת מולה למכתבו, ולכן אנחנו לא בסיבוב שני בעניין הזה. אם כך, זו ההצעה ביחס להרכב. אני מבקש לקרוא את ההצעה למנדט - - -</w:t>
      </w:r>
    </w:p>
    <w:p w14:paraId="17C1BD9E" w14:textId="77777777" w:rsidR="00A6582B" w:rsidRPr="00A6582B" w:rsidRDefault="00A6582B" w:rsidP="00A6582B">
      <w:pPr>
        <w:bidi/>
        <w:jc w:val="both"/>
        <w:rPr>
          <w:rFonts w:cs="David" w:hint="cs"/>
          <w:rtl/>
        </w:rPr>
      </w:pPr>
    </w:p>
    <w:p w14:paraId="7E940D51"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0CFE21A" w14:textId="77777777" w:rsidR="00A6582B" w:rsidRPr="00A6582B" w:rsidRDefault="00A6582B" w:rsidP="00A6582B">
      <w:pPr>
        <w:bidi/>
        <w:jc w:val="both"/>
        <w:rPr>
          <w:rFonts w:cs="David" w:hint="cs"/>
          <w:u w:val="single"/>
          <w:rtl/>
        </w:rPr>
      </w:pPr>
    </w:p>
    <w:p w14:paraId="1221B4B9" w14:textId="77777777" w:rsidR="00A6582B" w:rsidRPr="00A6582B" w:rsidRDefault="00A6582B" w:rsidP="00A6582B">
      <w:pPr>
        <w:bidi/>
        <w:jc w:val="both"/>
        <w:rPr>
          <w:rFonts w:cs="David" w:hint="cs"/>
          <w:rtl/>
        </w:rPr>
      </w:pPr>
      <w:r w:rsidRPr="00A6582B">
        <w:rPr>
          <w:rFonts w:cs="David" w:hint="cs"/>
          <w:rtl/>
        </w:rPr>
        <w:tab/>
        <w:t xml:space="preserve"> אדוני היושב-ראש לא חילק את המכתב לחברי הוועדה. </w:t>
      </w:r>
    </w:p>
    <w:p w14:paraId="321ED64E" w14:textId="77777777" w:rsidR="00A6582B" w:rsidRPr="00A6582B" w:rsidRDefault="00A6582B" w:rsidP="00A6582B">
      <w:pPr>
        <w:bidi/>
        <w:jc w:val="both"/>
        <w:rPr>
          <w:rFonts w:cs="David" w:hint="cs"/>
          <w:rtl/>
        </w:rPr>
      </w:pPr>
    </w:p>
    <w:p w14:paraId="6410318B"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C499F13" w14:textId="77777777" w:rsidR="00A6582B" w:rsidRPr="00A6582B" w:rsidRDefault="00A6582B" w:rsidP="00A6582B">
      <w:pPr>
        <w:bidi/>
        <w:jc w:val="both"/>
        <w:rPr>
          <w:rFonts w:cs="David" w:hint="cs"/>
          <w:rtl/>
        </w:rPr>
      </w:pPr>
    </w:p>
    <w:p w14:paraId="0F68863B" w14:textId="77777777" w:rsidR="00A6582B" w:rsidRPr="00A6582B" w:rsidRDefault="00A6582B" w:rsidP="00A6582B">
      <w:pPr>
        <w:bidi/>
        <w:jc w:val="both"/>
        <w:rPr>
          <w:rFonts w:cs="David" w:hint="cs"/>
          <w:rtl/>
        </w:rPr>
      </w:pPr>
      <w:r w:rsidRPr="00A6582B">
        <w:rPr>
          <w:rFonts w:cs="David" w:hint="cs"/>
          <w:rtl/>
        </w:rPr>
        <w:tab/>
        <w:t xml:space="preserve"> אז אני מבקש לחלק את המכתב של חבר הכנסת מולה, אם מישהו לא קיבל אותו. אני עובר לקרוא את המנדט של הוועדות. </w:t>
      </w:r>
    </w:p>
    <w:p w14:paraId="37F22F3F" w14:textId="77777777" w:rsidR="00A6582B" w:rsidRPr="00A6582B" w:rsidRDefault="00A6582B" w:rsidP="00A6582B">
      <w:pPr>
        <w:bidi/>
        <w:rPr>
          <w:rFonts w:cs="David" w:hint="cs"/>
          <w:rtl/>
        </w:rPr>
      </w:pPr>
    </w:p>
    <w:p w14:paraId="610B44FF"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862E4EC" w14:textId="77777777" w:rsidR="00A6582B" w:rsidRPr="00A6582B" w:rsidRDefault="00A6582B" w:rsidP="00A6582B">
      <w:pPr>
        <w:bidi/>
        <w:jc w:val="both"/>
        <w:rPr>
          <w:rFonts w:cs="David" w:hint="cs"/>
          <w:u w:val="single"/>
          <w:rtl/>
        </w:rPr>
      </w:pPr>
    </w:p>
    <w:p w14:paraId="54F4F5FE" w14:textId="77777777" w:rsidR="00A6582B" w:rsidRPr="00A6582B" w:rsidRDefault="00A6582B" w:rsidP="00A6582B">
      <w:pPr>
        <w:bidi/>
        <w:rPr>
          <w:rFonts w:cs="David" w:hint="cs"/>
          <w:rtl/>
        </w:rPr>
      </w:pPr>
      <w:r w:rsidRPr="00A6582B">
        <w:rPr>
          <w:rFonts w:cs="David" w:hint="cs"/>
          <w:rtl/>
        </w:rPr>
        <w:tab/>
        <w:t xml:space="preserve">דרך אגב, הם לא צריכים הרבה, יש תקדים. </w:t>
      </w:r>
    </w:p>
    <w:p w14:paraId="548DFD52" w14:textId="77777777" w:rsidR="00A6582B" w:rsidRPr="00A6582B" w:rsidRDefault="00A6582B" w:rsidP="00A6582B">
      <w:pPr>
        <w:bidi/>
        <w:rPr>
          <w:rFonts w:cs="David" w:hint="cs"/>
          <w:rtl/>
        </w:rPr>
      </w:pPr>
    </w:p>
    <w:p w14:paraId="663C09C7" w14:textId="77777777" w:rsidR="00A6582B" w:rsidRPr="00A6582B" w:rsidRDefault="00A6582B" w:rsidP="00A6582B">
      <w:pPr>
        <w:bidi/>
        <w:rPr>
          <w:rFonts w:cs="David" w:hint="cs"/>
          <w:rtl/>
        </w:rPr>
      </w:pPr>
      <w:r w:rsidRPr="00A6582B">
        <w:rPr>
          <w:rFonts w:cs="David" w:hint="cs"/>
          <w:u w:val="single"/>
          <w:rtl/>
        </w:rPr>
        <w:t>היו"ר יריב לוין:</w:t>
      </w:r>
    </w:p>
    <w:p w14:paraId="28501314" w14:textId="77777777" w:rsidR="00A6582B" w:rsidRPr="00A6582B" w:rsidRDefault="00A6582B" w:rsidP="00A6582B">
      <w:pPr>
        <w:bidi/>
        <w:rPr>
          <w:rFonts w:cs="David" w:hint="cs"/>
          <w:rtl/>
        </w:rPr>
      </w:pPr>
    </w:p>
    <w:p w14:paraId="22F89C71" w14:textId="77777777" w:rsidR="00A6582B" w:rsidRPr="00A6582B" w:rsidRDefault="00A6582B" w:rsidP="00A6582B">
      <w:pPr>
        <w:bidi/>
        <w:jc w:val="both"/>
        <w:rPr>
          <w:rFonts w:cs="David" w:hint="cs"/>
          <w:rtl/>
        </w:rPr>
      </w:pPr>
      <w:r w:rsidRPr="00A6582B">
        <w:rPr>
          <w:rFonts w:cs="David" w:hint="cs"/>
          <w:rtl/>
        </w:rPr>
        <w:tab/>
        <w:t xml:space="preserve">חבר הכנסת כבל, אני רק רוצה לומר לך דבר אחד בהקשר להערה הקודמת שלך. אנחנו קובעים עכשיו את ההרכב. אם אתם רוצים למנות נציג, תמנו. אם לא, אחר כך לבוא לפני ההצבעות למנות נציג, אני מניח שהדבר הזה לא יתאפשר. לכן יש לכם את השהות להחליט אם אתם רוצים. כל עוד לא נצביע ונאשר את ההרכב, תוכלו למנות נציג. אני בהחלט בעד שתשקלו שוב את העמדה שלכם. </w:t>
      </w:r>
    </w:p>
    <w:p w14:paraId="36965B0A" w14:textId="77777777" w:rsidR="00A6582B" w:rsidRPr="00A6582B" w:rsidRDefault="00A6582B" w:rsidP="00A6582B">
      <w:pPr>
        <w:bidi/>
        <w:jc w:val="both"/>
        <w:rPr>
          <w:rFonts w:cs="David" w:hint="cs"/>
          <w:rtl/>
        </w:rPr>
      </w:pPr>
    </w:p>
    <w:p w14:paraId="412F6D1E" w14:textId="77777777" w:rsidR="00A6582B" w:rsidRPr="00A6582B" w:rsidRDefault="00A6582B" w:rsidP="00A6582B">
      <w:pPr>
        <w:keepNext/>
        <w:bidi/>
        <w:jc w:val="both"/>
        <w:rPr>
          <w:rFonts w:cs="David" w:hint="cs"/>
          <w:rtl/>
        </w:rPr>
      </w:pPr>
      <w:r w:rsidRPr="00A6582B">
        <w:rPr>
          <w:rFonts w:cs="David" w:hint="cs"/>
          <w:u w:val="single"/>
          <w:rtl/>
        </w:rPr>
        <w:t>אילן גילאון:</w:t>
      </w:r>
    </w:p>
    <w:p w14:paraId="5379F39C" w14:textId="77777777" w:rsidR="00A6582B" w:rsidRPr="00A6582B" w:rsidRDefault="00A6582B" w:rsidP="00A6582B">
      <w:pPr>
        <w:keepNext/>
        <w:bidi/>
        <w:jc w:val="both"/>
        <w:rPr>
          <w:rFonts w:cs="David" w:hint="cs"/>
          <w:rtl/>
        </w:rPr>
      </w:pPr>
    </w:p>
    <w:p w14:paraId="08838E1A" w14:textId="77777777" w:rsidR="00A6582B" w:rsidRPr="00A6582B" w:rsidRDefault="00A6582B" w:rsidP="00A6582B">
      <w:pPr>
        <w:keepNext/>
        <w:bidi/>
        <w:jc w:val="both"/>
        <w:rPr>
          <w:rFonts w:cs="David" w:hint="cs"/>
          <w:rtl/>
        </w:rPr>
      </w:pPr>
      <w:r w:rsidRPr="00A6582B">
        <w:rPr>
          <w:rFonts w:cs="David" w:hint="cs"/>
          <w:rtl/>
        </w:rPr>
        <w:tab/>
        <w:t xml:space="preserve">תו לנו לחשוב על זה. </w:t>
      </w:r>
    </w:p>
    <w:p w14:paraId="39EF3A89" w14:textId="77777777" w:rsidR="00A6582B" w:rsidRPr="00A6582B" w:rsidRDefault="00A6582B" w:rsidP="00A6582B">
      <w:pPr>
        <w:bidi/>
        <w:jc w:val="both"/>
        <w:rPr>
          <w:rFonts w:cs="David" w:hint="cs"/>
          <w:rtl/>
        </w:rPr>
      </w:pPr>
    </w:p>
    <w:p w14:paraId="29A5715D"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4AFABD39" w14:textId="77777777" w:rsidR="00A6582B" w:rsidRPr="00A6582B" w:rsidRDefault="00A6582B" w:rsidP="00A6582B">
      <w:pPr>
        <w:bidi/>
        <w:jc w:val="both"/>
        <w:rPr>
          <w:rFonts w:cs="David" w:hint="cs"/>
          <w:u w:val="single"/>
          <w:rtl/>
        </w:rPr>
      </w:pPr>
    </w:p>
    <w:p w14:paraId="103A15A4" w14:textId="77777777" w:rsidR="00A6582B" w:rsidRPr="00A6582B" w:rsidRDefault="00A6582B" w:rsidP="00A6582B">
      <w:pPr>
        <w:bidi/>
        <w:jc w:val="both"/>
        <w:rPr>
          <w:rFonts w:cs="David" w:hint="cs"/>
          <w:rtl/>
        </w:rPr>
      </w:pPr>
      <w:r w:rsidRPr="00A6582B">
        <w:rPr>
          <w:rFonts w:cs="David" w:hint="cs"/>
          <w:rtl/>
        </w:rPr>
        <w:tab/>
        <w:t>תן לנו עוד 48 שעות.</w:t>
      </w:r>
    </w:p>
    <w:p w14:paraId="1F5CF791" w14:textId="77777777" w:rsidR="00A6582B" w:rsidRPr="00A6582B" w:rsidRDefault="00A6582B" w:rsidP="00A6582B">
      <w:pPr>
        <w:bidi/>
        <w:jc w:val="both"/>
        <w:rPr>
          <w:rFonts w:cs="David" w:hint="cs"/>
          <w:rtl/>
        </w:rPr>
      </w:pPr>
    </w:p>
    <w:p w14:paraId="4C9237FD"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07AB53C" w14:textId="77777777" w:rsidR="00A6582B" w:rsidRPr="00A6582B" w:rsidRDefault="00A6582B" w:rsidP="00A6582B">
      <w:pPr>
        <w:bidi/>
        <w:jc w:val="both"/>
        <w:rPr>
          <w:rFonts w:cs="David" w:hint="cs"/>
          <w:rtl/>
        </w:rPr>
      </w:pPr>
    </w:p>
    <w:p w14:paraId="1E878DD9" w14:textId="77777777" w:rsidR="00A6582B" w:rsidRPr="00A6582B" w:rsidRDefault="00A6582B" w:rsidP="00A6582B">
      <w:pPr>
        <w:bidi/>
        <w:jc w:val="both"/>
        <w:rPr>
          <w:rFonts w:cs="David" w:hint="cs"/>
          <w:rtl/>
        </w:rPr>
      </w:pPr>
      <w:r w:rsidRPr="00A6582B">
        <w:rPr>
          <w:rFonts w:cs="David" w:hint="cs"/>
          <w:rtl/>
        </w:rPr>
        <w:tab/>
        <w:t xml:space="preserve"> תאמין לי, אתן לכם.  </w:t>
      </w:r>
    </w:p>
    <w:p w14:paraId="51598982" w14:textId="77777777" w:rsidR="00A6582B" w:rsidRPr="00A6582B" w:rsidRDefault="00A6582B" w:rsidP="00A6582B">
      <w:pPr>
        <w:bidi/>
        <w:jc w:val="both"/>
        <w:rPr>
          <w:rFonts w:cs="David" w:hint="cs"/>
          <w:rtl/>
        </w:rPr>
      </w:pPr>
    </w:p>
    <w:p w14:paraId="72FD2B99"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57E7195" w14:textId="77777777" w:rsidR="00A6582B" w:rsidRPr="00A6582B" w:rsidRDefault="00A6582B" w:rsidP="00A6582B">
      <w:pPr>
        <w:bidi/>
        <w:jc w:val="both"/>
        <w:rPr>
          <w:rFonts w:cs="David" w:hint="cs"/>
          <w:rtl/>
        </w:rPr>
      </w:pPr>
      <w:r w:rsidRPr="00A6582B">
        <w:rPr>
          <w:rFonts w:cs="David" w:hint="cs"/>
          <w:rtl/>
        </w:rPr>
        <w:tab/>
      </w:r>
    </w:p>
    <w:p w14:paraId="0ED85BA4" w14:textId="77777777" w:rsidR="00A6582B" w:rsidRPr="00A6582B" w:rsidRDefault="00A6582B" w:rsidP="00A6582B">
      <w:pPr>
        <w:bidi/>
        <w:jc w:val="both"/>
        <w:rPr>
          <w:rFonts w:cs="David" w:hint="cs"/>
          <w:rtl/>
        </w:rPr>
      </w:pPr>
      <w:r w:rsidRPr="00A6582B">
        <w:rPr>
          <w:rFonts w:cs="David" w:hint="cs"/>
          <w:rtl/>
        </w:rPr>
        <w:tab/>
        <w:t xml:space="preserve">האם אפשר להצביע על הקמת ועדה אחת כדי לחסוך במשאבים? </w:t>
      </w:r>
    </w:p>
    <w:p w14:paraId="1D405575" w14:textId="77777777" w:rsidR="00A6582B" w:rsidRPr="00A6582B" w:rsidRDefault="00A6582B" w:rsidP="00A6582B">
      <w:pPr>
        <w:bidi/>
        <w:jc w:val="both"/>
        <w:rPr>
          <w:rFonts w:cs="David" w:hint="cs"/>
          <w:rtl/>
        </w:rPr>
      </w:pPr>
    </w:p>
    <w:p w14:paraId="481B29CB"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51F24BD" w14:textId="77777777" w:rsidR="00A6582B" w:rsidRPr="00A6582B" w:rsidRDefault="00A6582B" w:rsidP="00A6582B">
      <w:pPr>
        <w:bidi/>
        <w:jc w:val="both"/>
        <w:rPr>
          <w:rFonts w:cs="David" w:hint="cs"/>
          <w:rtl/>
        </w:rPr>
      </w:pPr>
    </w:p>
    <w:p w14:paraId="26D15841" w14:textId="77777777" w:rsidR="00A6582B" w:rsidRPr="00A6582B" w:rsidRDefault="00A6582B" w:rsidP="00A6582B">
      <w:pPr>
        <w:bidi/>
        <w:jc w:val="both"/>
        <w:rPr>
          <w:rFonts w:cs="David" w:hint="cs"/>
          <w:rtl/>
        </w:rPr>
      </w:pPr>
      <w:r w:rsidRPr="00A6582B">
        <w:rPr>
          <w:rFonts w:cs="David" w:hint="cs"/>
          <w:rtl/>
        </w:rPr>
        <w:tab/>
        <w:t xml:space="preserve"> גם את ההצעה הזאת אני אביא בסוף הדיון, במסגרת ההצעות. </w:t>
      </w:r>
    </w:p>
    <w:p w14:paraId="4833772D" w14:textId="77777777" w:rsidR="00A6582B" w:rsidRPr="00A6582B" w:rsidRDefault="00A6582B" w:rsidP="00A6582B">
      <w:pPr>
        <w:bidi/>
        <w:jc w:val="both"/>
        <w:rPr>
          <w:rFonts w:cs="David" w:hint="cs"/>
          <w:rtl/>
        </w:rPr>
      </w:pPr>
    </w:p>
    <w:p w14:paraId="796FD0B6"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1A6CE60" w14:textId="77777777" w:rsidR="00A6582B" w:rsidRPr="00A6582B" w:rsidRDefault="00A6582B" w:rsidP="00A6582B">
      <w:pPr>
        <w:bidi/>
        <w:jc w:val="both"/>
        <w:rPr>
          <w:rFonts w:cs="David" w:hint="cs"/>
          <w:u w:val="single"/>
          <w:rtl/>
        </w:rPr>
      </w:pPr>
    </w:p>
    <w:p w14:paraId="07482740" w14:textId="77777777" w:rsidR="00A6582B" w:rsidRPr="00A6582B" w:rsidRDefault="00A6582B" w:rsidP="00A6582B">
      <w:pPr>
        <w:bidi/>
        <w:jc w:val="both"/>
        <w:rPr>
          <w:rFonts w:cs="David" w:hint="cs"/>
          <w:rtl/>
        </w:rPr>
      </w:pPr>
      <w:r w:rsidRPr="00A6582B">
        <w:rPr>
          <w:rFonts w:cs="David" w:hint="cs"/>
          <w:rtl/>
        </w:rPr>
        <w:tab/>
        <w:t xml:space="preserve">ועדה אחת. </w:t>
      </w:r>
    </w:p>
    <w:p w14:paraId="761664B7" w14:textId="77777777" w:rsidR="00A6582B" w:rsidRPr="00A6582B" w:rsidRDefault="00A6582B" w:rsidP="00A6582B">
      <w:pPr>
        <w:bidi/>
        <w:jc w:val="both"/>
        <w:rPr>
          <w:rFonts w:cs="David" w:hint="cs"/>
          <w:rtl/>
        </w:rPr>
      </w:pPr>
    </w:p>
    <w:p w14:paraId="5422AF99"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51B768CE" w14:textId="77777777" w:rsidR="00A6582B" w:rsidRPr="00A6582B" w:rsidRDefault="00A6582B" w:rsidP="00A6582B">
      <w:pPr>
        <w:bidi/>
        <w:jc w:val="both"/>
        <w:rPr>
          <w:rFonts w:cs="David" w:hint="cs"/>
          <w:u w:val="single"/>
          <w:rtl/>
        </w:rPr>
      </w:pPr>
    </w:p>
    <w:p w14:paraId="043C9A14" w14:textId="77777777" w:rsidR="00A6582B" w:rsidRPr="00A6582B" w:rsidRDefault="00A6582B" w:rsidP="00A6582B">
      <w:pPr>
        <w:bidi/>
        <w:jc w:val="both"/>
        <w:rPr>
          <w:rFonts w:cs="David" w:hint="cs"/>
          <w:rtl/>
        </w:rPr>
      </w:pPr>
      <w:r w:rsidRPr="00A6582B">
        <w:rPr>
          <w:rFonts w:cs="David" w:hint="cs"/>
          <w:rtl/>
        </w:rPr>
        <w:tab/>
        <w:t xml:space="preserve">אפשר שבוע, שבוע... </w:t>
      </w:r>
    </w:p>
    <w:p w14:paraId="23EFB2AE" w14:textId="77777777" w:rsidR="00A6582B" w:rsidRPr="00A6582B" w:rsidRDefault="00A6582B" w:rsidP="00A6582B">
      <w:pPr>
        <w:bidi/>
        <w:jc w:val="both"/>
        <w:rPr>
          <w:rFonts w:cs="David" w:hint="cs"/>
          <w:rtl/>
        </w:rPr>
      </w:pPr>
    </w:p>
    <w:p w14:paraId="3DA686A4" w14:textId="77777777" w:rsidR="00A6582B" w:rsidRPr="00A6582B" w:rsidRDefault="00A6582B" w:rsidP="00A6582B">
      <w:pPr>
        <w:bidi/>
        <w:rPr>
          <w:rFonts w:cs="David" w:hint="cs"/>
          <w:rtl/>
        </w:rPr>
      </w:pPr>
      <w:r w:rsidRPr="00A6582B">
        <w:rPr>
          <w:rFonts w:cs="David" w:hint="cs"/>
          <w:u w:val="single"/>
          <w:rtl/>
        </w:rPr>
        <w:t>היו"ר יריב לוין:</w:t>
      </w:r>
    </w:p>
    <w:p w14:paraId="38881BB8" w14:textId="77777777" w:rsidR="00A6582B" w:rsidRPr="00A6582B" w:rsidRDefault="00A6582B" w:rsidP="00A6582B">
      <w:pPr>
        <w:bidi/>
        <w:rPr>
          <w:rFonts w:cs="David" w:hint="cs"/>
          <w:rtl/>
        </w:rPr>
      </w:pPr>
    </w:p>
    <w:p w14:paraId="589C2906" w14:textId="77777777" w:rsidR="00A6582B" w:rsidRPr="00A6582B" w:rsidRDefault="00A6582B" w:rsidP="00A6582B">
      <w:pPr>
        <w:bidi/>
        <w:rPr>
          <w:rFonts w:cs="David" w:hint="cs"/>
          <w:rtl/>
        </w:rPr>
      </w:pPr>
      <w:r w:rsidRPr="00A6582B">
        <w:rPr>
          <w:rFonts w:cs="David" w:hint="cs"/>
          <w:rtl/>
        </w:rPr>
        <w:tab/>
        <w:t xml:space="preserve">אין שום בעיה, חבר הכנסת טיבי, אתה תבקש להביא במסגרת ההצעות וזה יתאפשר. </w:t>
      </w:r>
    </w:p>
    <w:p w14:paraId="79DEBA72" w14:textId="77777777" w:rsidR="00A6582B" w:rsidRPr="00A6582B" w:rsidRDefault="00A6582B" w:rsidP="00A6582B">
      <w:pPr>
        <w:bidi/>
        <w:rPr>
          <w:rFonts w:cs="David" w:hint="cs"/>
          <w:rtl/>
        </w:rPr>
      </w:pPr>
    </w:p>
    <w:p w14:paraId="70A39D80" w14:textId="77777777" w:rsidR="00A6582B" w:rsidRPr="00A6582B" w:rsidRDefault="00A6582B" w:rsidP="00A6582B">
      <w:pPr>
        <w:bidi/>
        <w:jc w:val="both"/>
        <w:rPr>
          <w:rFonts w:cs="David" w:hint="cs"/>
          <w:rtl/>
        </w:rPr>
      </w:pPr>
      <w:r w:rsidRPr="00A6582B">
        <w:rPr>
          <w:rFonts w:cs="David" w:hint="cs"/>
          <w:rtl/>
        </w:rPr>
        <w:t xml:space="preserve">רבותי, אני קורא: ההצעה הראשונה היא הקמת ועדת חקירה פרלמנטרית בנושא פעילות ארגונים ישראלים הנוטלים חלק בדה-לגיטימציה של צה"ל. "הוועדה תבדוק את הנושאים הבאים: א. מידת המעורבות של ארגונים ישראלים בדה-לגיטימציה של צה"ל וחייליו; ב. דרכי המימון של הארגונים האמורים; ג. הכלים והסמכויות העומדים לרשות רשויות המדינה, לרבות רשם העמותות, למניעת פעילות ארגונים ישראלים שתכליתה פגיעה בצה"ל ובחייליו, ואופן השימוש בכלים אלה; ד. הצורך בתיקוני חקיקה ובהחלטות ממשלה בנושאים המפורטים לעיל, ומתן המלצות ביחס לתוכן תיקוני החקיקה וההחלטות כאמור". </w:t>
      </w:r>
    </w:p>
    <w:p w14:paraId="4FDE1B87" w14:textId="77777777" w:rsidR="00A6582B" w:rsidRPr="00A6582B" w:rsidRDefault="00A6582B" w:rsidP="00A6582B">
      <w:pPr>
        <w:bidi/>
        <w:jc w:val="both"/>
        <w:rPr>
          <w:rFonts w:cs="David" w:hint="cs"/>
          <w:rtl/>
        </w:rPr>
      </w:pPr>
    </w:p>
    <w:p w14:paraId="16D2F6C4" w14:textId="77777777" w:rsidR="00A6582B" w:rsidRPr="00A6582B" w:rsidRDefault="00A6582B" w:rsidP="00A6582B">
      <w:pPr>
        <w:bidi/>
        <w:ind w:firstLine="720"/>
        <w:jc w:val="both"/>
        <w:rPr>
          <w:rFonts w:cs="David" w:hint="cs"/>
          <w:rtl/>
        </w:rPr>
      </w:pPr>
      <w:r w:rsidRPr="00A6582B">
        <w:rPr>
          <w:rFonts w:cs="David" w:hint="cs"/>
          <w:rtl/>
        </w:rPr>
        <w:t xml:space="preserve">הרכב הוועדה יהיה כפי שציינו כאן, ולוועדה תהיינה אותן סמכויות שנתונות שלכל אחת מוועדות הכנסת בעבודתה. </w:t>
      </w:r>
    </w:p>
    <w:p w14:paraId="3651862F" w14:textId="77777777" w:rsidR="00A6582B" w:rsidRPr="00A6582B" w:rsidRDefault="00A6582B" w:rsidP="00A6582B">
      <w:pPr>
        <w:bidi/>
        <w:rPr>
          <w:rFonts w:cs="David" w:hint="cs"/>
          <w:rtl/>
        </w:rPr>
      </w:pPr>
    </w:p>
    <w:p w14:paraId="70958FC3" w14:textId="77777777" w:rsidR="00A6582B" w:rsidRPr="00A6582B" w:rsidRDefault="00A6582B" w:rsidP="00A6582B">
      <w:pPr>
        <w:bidi/>
        <w:jc w:val="both"/>
        <w:rPr>
          <w:rFonts w:cs="David" w:hint="cs"/>
          <w:u w:val="single"/>
          <w:rtl/>
        </w:rPr>
      </w:pPr>
      <w:r w:rsidRPr="00A6582B">
        <w:rPr>
          <w:rFonts w:cs="David" w:hint="cs"/>
          <w:u w:val="single"/>
          <w:rtl/>
        </w:rPr>
        <w:t>ארבל אסטרחן:</w:t>
      </w:r>
    </w:p>
    <w:p w14:paraId="34B9321D" w14:textId="77777777" w:rsidR="00A6582B" w:rsidRPr="00A6582B" w:rsidRDefault="00A6582B" w:rsidP="00A6582B">
      <w:pPr>
        <w:bidi/>
        <w:rPr>
          <w:rFonts w:cs="David" w:hint="cs"/>
          <w:rtl/>
        </w:rPr>
      </w:pPr>
    </w:p>
    <w:p w14:paraId="3FC44931" w14:textId="77777777" w:rsidR="00A6582B" w:rsidRPr="00A6582B" w:rsidRDefault="00A6582B" w:rsidP="00A6582B">
      <w:pPr>
        <w:bidi/>
        <w:rPr>
          <w:rFonts w:cs="David" w:hint="cs"/>
          <w:rtl/>
        </w:rPr>
      </w:pPr>
      <w:r w:rsidRPr="00A6582B">
        <w:rPr>
          <w:rFonts w:cs="David" w:hint="cs"/>
          <w:rtl/>
        </w:rPr>
        <w:tab/>
        <w:t xml:space="preserve">זימון וקבלת מידע. </w:t>
      </w:r>
    </w:p>
    <w:p w14:paraId="6838C1A7" w14:textId="77777777" w:rsidR="00A6582B" w:rsidRPr="00A6582B" w:rsidRDefault="00A6582B" w:rsidP="00A6582B">
      <w:pPr>
        <w:bidi/>
        <w:rPr>
          <w:rFonts w:cs="David" w:hint="cs"/>
          <w:rtl/>
        </w:rPr>
      </w:pPr>
    </w:p>
    <w:p w14:paraId="646A103D" w14:textId="77777777" w:rsidR="00A6582B" w:rsidRPr="00A6582B" w:rsidRDefault="00A6582B" w:rsidP="00A6582B">
      <w:pPr>
        <w:bidi/>
        <w:rPr>
          <w:rFonts w:cs="David" w:hint="cs"/>
          <w:rtl/>
        </w:rPr>
      </w:pPr>
      <w:r w:rsidRPr="00A6582B">
        <w:rPr>
          <w:rFonts w:cs="David" w:hint="cs"/>
          <w:u w:val="single"/>
          <w:rtl/>
        </w:rPr>
        <w:t>היו"ר יריב לוין:</w:t>
      </w:r>
    </w:p>
    <w:p w14:paraId="53FDD591" w14:textId="77777777" w:rsidR="00A6582B" w:rsidRPr="00A6582B" w:rsidRDefault="00A6582B" w:rsidP="00A6582B">
      <w:pPr>
        <w:bidi/>
        <w:rPr>
          <w:rFonts w:cs="David" w:hint="cs"/>
          <w:rtl/>
        </w:rPr>
      </w:pPr>
    </w:p>
    <w:p w14:paraId="4BF6FA9C" w14:textId="77777777" w:rsidR="00A6582B" w:rsidRPr="00A6582B" w:rsidRDefault="00A6582B" w:rsidP="00A6582B">
      <w:pPr>
        <w:bidi/>
        <w:jc w:val="both"/>
        <w:rPr>
          <w:rFonts w:cs="David" w:hint="cs"/>
          <w:rtl/>
        </w:rPr>
      </w:pPr>
      <w:r w:rsidRPr="00A6582B">
        <w:rPr>
          <w:rFonts w:cs="David" w:hint="cs"/>
          <w:rtl/>
        </w:rPr>
        <w:tab/>
        <w:t xml:space="preserve">בעניין זימון וקבלת מידע. </w:t>
      </w:r>
    </w:p>
    <w:p w14:paraId="5CF911D4" w14:textId="77777777" w:rsidR="00A6582B" w:rsidRPr="00A6582B" w:rsidRDefault="00A6582B" w:rsidP="00A6582B">
      <w:pPr>
        <w:bidi/>
        <w:jc w:val="both"/>
        <w:rPr>
          <w:rFonts w:cs="David" w:hint="cs"/>
          <w:rtl/>
        </w:rPr>
      </w:pPr>
    </w:p>
    <w:p w14:paraId="5A2DE614" w14:textId="77777777" w:rsidR="00A6582B" w:rsidRPr="00A6582B" w:rsidRDefault="00A6582B" w:rsidP="00A6582B">
      <w:pPr>
        <w:bidi/>
        <w:ind w:firstLine="720"/>
        <w:jc w:val="both"/>
        <w:rPr>
          <w:rFonts w:cs="David" w:hint="cs"/>
          <w:rtl/>
        </w:rPr>
      </w:pPr>
      <w:r w:rsidRPr="00A6582B">
        <w:rPr>
          <w:rFonts w:cs="David" w:hint="cs"/>
          <w:rtl/>
        </w:rPr>
        <w:t xml:space="preserve">ההצעה השנייה היא הקמת ועדת חקירה פרלמנטרית בנושא מעורבות ממשלות זרות במימון ארגונים ישראלים וברכישת קרקעות בישראל. "הוועדה תבדוק את הנושאים הבאים: א. מימון בידי ממשלות זרות" - ויש כאן תוספת שהתבקשתי להוסיף על ידי חבר הכנסת דנון, ונדמה לי שהיא תואמת את החלטת המליאה - וגופים בין-לאומיים הנתמכים על ידי ממשלות זרות "של ארגונים ישראלים, שפעילותם נועדה להשפיע על השיח הפוליטי בישראל, לרבות מידת השקיפות של מקורות המימון והשימוש שנעשה בו; ב. מעורבות של ממשלות זרות וגופים, כאמור, ברכישה מאורגנת של קרקעות מדינה וקרקעות פרטיות בישראל".  </w:t>
      </w:r>
    </w:p>
    <w:p w14:paraId="2DE074F8" w14:textId="77777777" w:rsidR="00A6582B" w:rsidRPr="00A6582B" w:rsidRDefault="00A6582B" w:rsidP="00A6582B">
      <w:pPr>
        <w:bidi/>
        <w:jc w:val="both"/>
        <w:rPr>
          <w:rFonts w:cs="David" w:hint="cs"/>
          <w:rtl/>
        </w:rPr>
      </w:pPr>
    </w:p>
    <w:p w14:paraId="16F4108F"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2C2BF5D9" w14:textId="77777777" w:rsidR="00A6582B" w:rsidRPr="00A6582B" w:rsidRDefault="00A6582B" w:rsidP="00A6582B">
      <w:pPr>
        <w:bidi/>
        <w:jc w:val="both"/>
        <w:rPr>
          <w:rFonts w:cs="David" w:hint="cs"/>
          <w:u w:val="single"/>
          <w:rtl/>
        </w:rPr>
      </w:pPr>
    </w:p>
    <w:p w14:paraId="2D834CA4" w14:textId="77777777" w:rsidR="00A6582B" w:rsidRPr="00A6582B" w:rsidRDefault="00A6582B" w:rsidP="00A6582B">
      <w:pPr>
        <w:bidi/>
        <w:jc w:val="both"/>
        <w:rPr>
          <w:rFonts w:cs="David" w:hint="cs"/>
          <w:rtl/>
        </w:rPr>
      </w:pPr>
      <w:r w:rsidRPr="00A6582B">
        <w:rPr>
          <w:rFonts w:cs="David" w:hint="cs"/>
          <w:rtl/>
        </w:rPr>
        <w:tab/>
        <w:t xml:space="preserve">זה לא היה בהחלטת המליאה. זו חריגה מהחלטת המליאה, אתה הוספת את זה עכשיו. </w:t>
      </w:r>
    </w:p>
    <w:p w14:paraId="211FFC02" w14:textId="77777777" w:rsidR="00A6582B" w:rsidRPr="00A6582B" w:rsidRDefault="00A6582B" w:rsidP="00A6582B">
      <w:pPr>
        <w:bidi/>
        <w:jc w:val="both"/>
        <w:rPr>
          <w:rFonts w:cs="David" w:hint="cs"/>
          <w:rtl/>
        </w:rPr>
      </w:pPr>
    </w:p>
    <w:p w14:paraId="631396B1"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188E676" w14:textId="77777777" w:rsidR="00A6582B" w:rsidRPr="00A6582B" w:rsidRDefault="00A6582B" w:rsidP="00A6582B">
      <w:pPr>
        <w:bidi/>
        <w:jc w:val="both"/>
        <w:rPr>
          <w:rFonts w:cs="David" w:hint="cs"/>
          <w:u w:val="single"/>
          <w:rtl/>
        </w:rPr>
      </w:pPr>
    </w:p>
    <w:p w14:paraId="7BFDEE64" w14:textId="77777777" w:rsidR="00A6582B" w:rsidRPr="00A6582B" w:rsidRDefault="00A6582B" w:rsidP="00A6582B">
      <w:pPr>
        <w:bidi/>
        <w:jc w:val="both"/>
        <w:rPr>
          <w:rFonts w:cs="David" w:hint="cs"/>
          <w:rtl/>
        </w:rPr>
      </w:pPr>
      <w:r w:rsidRPr="00A6582B">
        <w:rPr>
          <w:rFonts w:cs="David" w:hint="cs"/>
          <w:rtl/>
        </w:rPr>
        <w:tab/>
        <w:t xml:space="preserve">ועדת הכנסת - - - </w:t>
      </w:r>
    </w:p>
    <w:p w14:paraId="57AF7501" w14:textId="77777777" w:rsidR="00A6582B" w:rsidRPr="00A6582B" w:rsidRDefault="00A6582B" w:rsidP="00A6582B">
      <w:pPr>
        <w:bidi/>
        <w:jc w:val="both"/>
        <w:rPr>
          <w:rFonts w:cs="David" w:hint="cs"/>
          <w:rtl/>
        </w:rPr>
      </w:pPr>
    </w:p>
    <w:p w14:paraId="0128845A"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0A6A3422" w14:textId="77777777" w:rsidR="00A6582B" w:rsidRPr="00A6582B" w:rsidRDefault="00A6582B" w:rsidP="00A6582B">
      <w:pPr>
        <w:bidi/>
        <w:jc w:val="both"/>
        <w:rPr>
          <w:rFonts w:cs="David" w:hint="cs"/>
          <w:u w:val="single"/>
          <w:rtl/>
        </w:rPr>
      </w:pPr>
    </w:p>
    <w:p w14:paraId="275EC21D" w14:textId="77777777" w:rsidR="00A6582B" w:rsidRPr="00A6582B" w:rsidRDefault="00A6582B" w:rsidP="00A6582B">
      <w:pPr>
        <w:bidi/>
        <w:jc w:val="both"/>
        <w:rPr>
          <w:rFonts w:cs="David" w:hint="cs"/>
          <w:rtl/>
        </w:rPr>
      </w:pPr>
      <w:r w:rsidRPr="00A6582B">
        <w:rPr>
          <w:rFonts w:cs="David" w:hint="cs"/>
          <w:rtl/>
        </w:rPr>
        <w:tab/>
        <w:t xml:space="preserve">הייתי במליאה, ואתה המצאת את זה עכשיו. </w:t>
      </w:r>
    </w:p>
    <w:p w14:paraId="794995A1" w14:textId="77777777" w:rsidR="00A6582B" w:rsidRPr="00A6582B" w:rsidRDefault="00A6582B" w:rsidP="00A6582B">
      <w:pPr>
        <w:bidi/>
        <w:jc w:val="both"/>
        <w:rPr>
          <w:rFonts w:cs="David" w:hint="cs"/>
          <w:rtl/>
        </w:rPr>
      </w:pPr>
    </w:p>
    <w:p w14:paraId="16FE47CD" w14:textId="77777777" w:rsidR="00A6582B" w:rsidRPr="00A6582B" w:rsidRDefault="00A6582B" w:rsidP="00A6582B">
      <w:pPr>
        <w:bidi/>
        <w:rPr>
          <w:rFonts w:cs="David" w:hint="cs"/>
          <w:rtl/>
        </w:rPr>
      </w:pPr>
      <w:r w:rsidRPr="00A6582B">
        <w:rPr>
          <w:rFonts w:cs="David" w:hint="cs"/>
          <w:u w:val="single"/>
          <w:rtl/>
        </w:rPr>
        <w:t>היו"ר יריב לוין:</w:t>
      </w:r>
    </w:p>
    <w:p w14:paraId="34153A8C" w14:textId="77777777" w:rsidR="00A6582B" w:rsidRPr="00A6582B" w:rsidRDefault="00A6582B" w:rsidP="00A6582B">
      <w:pPr>
        <w:bidi/>
        <w:rPr>
          <w:rFonts w:cs="David" w:hint="cs"/>
          <w:rtl/>
        </w:rPr>
      </w:pPr>
    </w:p>
    <w:p w14:paraId="2D73D3BE" w14:textId="77777777" w:rsidR="00A6582B" w:rsidRPr="00A6582B" w:rsidRDefault="00A6582B" w:rsidP="00A6582B">
      <w:pPr>
        <w:bidi/>
        <w:rPr>
          <w:rFonts w:cs="David" w:hint="cs"/>
          <w:rtl/>
        </w:rPr>
      </w:pPr>
      <w:r w:rsidRPr="00A6582B">
        <w:rPr>
          <w:rFonts w:cs="David" w:hint="cs"/>
          <w:rtl/>
        </w:rPr>
        <w:tab/>
        <w:t xml:space="preserve">תפסיק לסתום פיות, איזה מן תרבות זו? איזה מתן תרבות זו? </w:t>
      </w:r>
    </w:p>
    <w:p w14:paraId="4F8EF36B" w14:textId="77777777" w:rsidR="00A6582B" w:rsidRPr="00A6582B" w:rsidRDefault="00A6582B" w:rsidP="00A6582B">
      <w:pPr>
        <w:bidi/>
        <w:rPr>
          <w:rFonts w:cs="David" w:hint="cs"/>
          <w:rtl/>
        </w:rPr>
      </w:pPr>
    </w:p>
    <w:p w14:paraId="3A1D3014" w14:textId="77777777" w:rsidR="00A6582B" w:rsidRPr="00A6582B" w:rsidRDefault="00A6582B" w:rsidP="00A6582B">
      <w:pPr>
        <w:bidi/>
        <w:jc w:val="both"/>
        <w:rPr>
          <w:rFonts w:cs="David" w:hint="cs"/>
          <w:rtl/>
        </w:rPr>
      </w:pPr>
      <w:r w:rsidRPr="00A6582B">
        <w:rPr>
          <w:rFonts w:cs="David" w:hint="cs"/>
          <w:u w:val="single"/>
          <w:rtl/>
        </w:rPr>
        <w:t>ניצן הורוביץ:</w:t>
      </w:r>
    </w:p>
    <w:p w14:paraId="0CCA51CD" w14:textId="77777777" w:rsidR="00A6582B" w:rsidRPr="00A6582B" w:rsidRDefault="00A6582B" w:rsidP="00A6582B">
      <w:pPr>
        <w:bidi/>
        <w:jc w:val="both"/>
        <w:rPr>
          <w:rFonts w:cs="David" w:hint="cs"/>
          <w:rtl/>
        </w:rPr>
      </w:pPr>
    </w:p>
    <w:p w14:paraId="48B0D37A" w14:textId="77777777" w:rsidR="00A6582B" w:rsidRPr="00A6582B" w:rsidRDefault="00A6582B" w:rsidP="00A6582B">
      <w:pPr>
        <w:bidi/>
        <w:jc w:val="both"/>
        <w:rPr>
          <w:rFonts w:cs="David" w:hint="cs"/>
          <w:rtl/>
        </w:rPr>
      </w:pPr>
      <w:r w:rsidRPr="00A6582B">
        <w:rPr>
          <w:rFonts w:cs="David" w:hint="cs"/>
          <w:rtl/>
        </w:rPr>
        <w:tab/>
        <w:t>מה אתה מכניס פה? זה לא מספיק רחב החקירה הזאת?</w:t>
      </w:r>
    </w:p>
    <w:p w14:paraId="42ADDD64" w14:textId="77777777" w:rsidR="00A6582B" w:rsidRPr="00A6582B" w:rsidRDefault="00A6582B" w:rsidP="00A6582B">
      <w:pPr>
        <w:bidi/>
        <w:jc w:val="both"/>
        <w:rPr>
          <w:rFonts w:cs="David" w:hint="cs"/>
          <w:rtl/>
        </w:rPr>
      </w:pPr>
    </w:p>
    <w:p w14:paraId="231318A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EA5718C" w14:textId="77777777" w:rsidR="00A6582B" w:rsidRPr="00A6582B" w:rsidRDefault="00A6582B" w:rsidP="00A6582B">
      <w:pPr>
        <w:bidi/>
        <w:jc w:val="both"/>
        <w:rPr>
          <w:rFonts w:cs="David" w:hint="cs"/>
          <w:rtl/>
        </w:rPr>
      </w:pPr>
    </w:p>
    <w:p w14:paraId="1C01C826" w14:textId="77777777" w:rsidR="00A6582B" w:rsidRPr="00A6582B" w:rsidRDefault="00A6582B" w:rsidP="00A6582B">
      <w:pPr>
        <w:bidi/>
        <w:jc w:val="both"/>
        <w:rPr>
          <w:rFonts w:cs="David" w:hint="cs"/>
          <w:rtl/>
        </w:rPr>
      </w:pPr>
      <w:r w:rsidRPr="00A6582B">
        <w:rPr>
          <w:rFonts w:cs="David" w:hint="cs"/>
          <w:rtl/>
        </w:rPr>
        <w:tab/>
        <w:t xml:space="preserve"> חבר הכנסת הורוביץ, תודה רבה. אני מודה לך, ואני עוד יותר אודה לך, אם תצליח לתת לאנשים לדבר גם בלי להפריע להם כל הזמן. </w:t>
      </w:r>
    </w:p>
    <w:p w14:paraId="0B682DCE" w14:textId="77777777" w:rsidR="00A6582B" w:rsidRPr="00A6582B" w:rsidRDefault="00A6582B" w:rsidP="00A6582B">
      <w:pPr>
        <w:bidi/>
        <w:jc w:val="both"/>
        <w:rPr>
          <w:rFonts w:cs="David" w:hint="cs"/>
          <w:rtl/>
        </w:rPr>
      </w:pPr>
    </w:p>
    <w:p w14:paraId="36B1DCB4" w14:textId="77777777" w:rsidR="00A6582B" w:rsidRPr="00A6582B" w:rsidRDefault="00A6582B" w:rsidP="00A6582B">
      <w:pPr>
        <w:bidi/>
        <w:jc w:val="both"/>
        <w:rPr>
          <w:rFonts w:cs="David" w:hint="cs"/>
          <w:rtl/>
        </w:rPr>
      </w:pPr>
      <w:r w:rsidRPr="00A6582B">
        <w:rPr>
          <w:rFonts w:cs="David" w:hint="cs"/>
          <w:rtl/>
        </w:rPr>
        <w:tab/>
        <w:t>"ג. הכלים והסמכויות העומדים לרשות רשויות המדינה, לרבות רשם העמותות, בעניין מימון בידי ממשלות זרות כאמור; ד. הסדרים חקיקתיים בתחומים האמורים לעיל במדינות דמוקרטיות אחרות".</w:t>
      </w:r>
    </w:p>
    <w:p w14:paraId="606CA6F4" w14:textId="77777777" w:rsidR="00A6582B" w:rsidRPr="00A6582B" w:rsidRDefault="00A6582B" w:rsidP="00A6582B">
      <w:pPr>
        <w:bidi/>
        <w:jc w:val="both"/>
        <w:rPr>
          <w:rFonts w:cs="David" w:hint="cs"/>
          <w:rtl/>
        </w:rPr>
      </w:pPr>
      <w:r w:rsidRPr="00A6582B">
        <w:rPr>
          <w:rFonts w:cs="David" w:hint="cs"/>
          <w:rtl/>
        </w:rPr>
        <w:t xml:space="preserve"> </w:t>
      </w:r>
    </w:p>
    <w:p w14:paraId="434DB602" w14:textId="77777777" w:rsidR="00A6582B" w:rsidRPr="00A6582B" w:rsidRDefault="00A6582B" w:rsidP="00A6582B">
      <w:pPr>
        <w:bidi/>
        <w:jc w:val="both"/>
        <w:rPr>
          <w:rFonts w:cs="David" w:hint="cs"/>
          <w:u w:val="single"/>
          <w:rtl/>
        </w:rPr>
      </w:pPr>
      <w:r w:rsidRPr="00A6582B">
        <w:rPr>
          <w:rFonts w:cs="David" w:hint="cs"/>
          <w:u w:val="single"/>
          <w:rtl/>
        </w:rPr>
        <w:t>ג'מאל זחאלקה:</w:t>
      </w:r>
    </w:p>
    <w:p w14:paraId="174C3CA0" w14:textId="77777777" w:rsidR="00A6582B" w:rsidRPr="00A6582B" w:rsidRDefault="00A6582B" w:rsidP="00A6582B">
      <w:pPr>
        <w:bidi/>
        <w:jc w:val="both"/>
        <w:rPr>
          <w:rFonts w:cs="David" w:hint="cs"/>
          <w:u w:val="single"/>
          <w:rtl/>
        </w:rPr>
      </w:pPr>
    </w:p>
    <w:p w14:paraId="62BE8E0E" w14:textId="77777777" w:rsidR="00A6582B" w:rsidRPr="00A6582B" w:rsidRDefault="00A6582B" w:rsidP="00A6582B">
      <w:pPr>
        <w:bidi/>
        <w:rPr>
          <w:rFonts w:cs="David" w:hint="cs"/>
          <w:rtl/>
        </w:rPr>
      </w:pPr>
      <w:r w:rsidRPr="00A6582B">
        <w:rPr>
          <w:rFonts w:cs="David" w:hint="cs"/>
          <w:rtl/>
        </w:rPr>
        <w:tab/>
        <w:t>אני מציע למחוק את המילה "דמוקרטיות".</w:t>
      </w:r>
    </w:p>
    <w:p w14:paraId="435C9750" w14:textId="77777777" w:rsidR="00A6582B" w:rsidRPr="00A6582B" w:rsidRDefault="00A6582B" w:rsidP="00A6582B">
      <w:pPr>
        <w:bidi/>
        <w:rPr>
          <w:rFonts w:cs="David" w:hint="cs"/>
          <w:rtl/>
        </w:rPr>
      </w:pPr>
    </w:p>
    <w:p w14:paraId="5225A4F0" w14:textId="77777777" w:rsidR="00A6582B" w:rsidRPr="00A6582B" w:rsidRDefault="00A6582B" w:rsidP="00A6582B">
      <w:pPr>
        <w:bidi/>
        <w:jc w:val="both"/>
        <w:rPr>
          <w:rFonts w:cs="David" w:hint="cs"/>
          <w:rtl/>
        </w:rPr>
      </w:pPr>
      <w:r w:rsidRPr="00A6582B">
        <w:rPr>
          <w:rFonts w:cs="David" w:hint="cs"/>
          <w:u w:val="single"/>
          <w:rtl/>
        </w:rPr>
        <w:t>מיכאל בן-ארי:</w:t>
      </w:r>
    </w:p>
    <w:p w14:paraId="093572F8" w14:textId="77777777" w:rsidR="00A6582B" w:rsidRPr="00A6582B" w:rsidRDefault="00A6582B" w:rsidP="00A6582B">
      <w:pPr>
        <w:bidi/>
        <w:jc w:val="both"/>
        <w:rPr>
          <w:rFonts w:cs="David" w:hint="cs"/>
          <w:rtl/>
        </w:rPr>
      </w:pPr>
    </w:p>
    <w:p w14:paraId="62883729" w14:textId="77777777" w:rsidR="00A6582B" w:rsidRPr="00A6582B" w:rsidRDefault="00A6582B" w:rsidP="00A6582B">
      <w:pPr>
        <w:bidi/>
        <w:rPr>
          <w:rFonts w:cs="David" w:hint="cs"/>
          <w:rtl/>
        </w:rPr>
      </w:pPr>
      <w:r w:rsidRPr="00A6582B">
        <w:rPr>
          <w:rFonts w:cs="David" w:hint="cs"/>
          <w:rtl/>
        </w:rPr>
        <w:tab/>
        <w:t xml:space="preserve"> קדאפי הוא הדמוקרט...</w:t>
      </w:r>
    </w:p>
    <w:p w14:paraId="1EB8FA09" w14:textId="77777777" w:rsidR="00A6582B" w:rsidRPr="00A6582B" w:rsidRDefault="00A6582B" w:rsidP="00A6582B">
      <w:pPr>
        <w:bidi/>
        <w:rPr>
          <w:rFonts w:cs="David" w:hint="cs"/>
          <w:rtl/>
        </w:rPr>
      </w:pPr>
    </w:p>
    <w:p w14:paraId="395CF274" w14:textId="77777777" w:rsidR="00A6582B" w:rsidRPr="00A6582B" w:rsidRDefault="00A6582B" w:rsidP="00A6582B">
      <w:pPr>
        <w:bidi/>
        <w:jc w:val="both"/>
        <w:rPr>
          <w:rFonts w:cs="David" w:hint="cs"/>
          <w:rtl/>
        </w:rPr>
      </w:pPr>
      <w:r w:rsidRPr="00A6582B">
        <w:rPr>
          <w:rFonts w:cs="David" w:hint="cs"/>
          <w:u w:val="single"/>
          <w:rtl/>
        </w:rPr>
        <w:t>ג'מאל זחאלקה:</w:t>
      </w:r>
    </w:p>
    <w:p w14:paraId="3DCE150C" w14:textId="77777777" w:rsidR="00A6582B" w:rsidRPr="00A6582B" w:rsidRDefault="00A6582B" w:rsidP="00A6582B">
      <w:pPr>
        <w:bidi/>
        <w:jc w:val="both"/>
        <w:rPr>
          <w:rFonts w:cs="David" w:hint="cs"/>
          <w:rtl/>
        </w:rPr>
      </w:pPr>
    </w:p>
    <w:p w14:paraId="260A3D16" w14:textId="77777777" w:rsidR="00A6582B" w:rsidRPr="00A6582B" w:rsidRDefault="00A6582B" w:rsidP="00A6582B">
      <w:pPr>
        <w:bidi/>
        <w:rPr>
          <w:rFonts w:cs="David" w:hint="cs"/>
          <w:rtl/>
        </w:rPr>
      </w:pPr>
      <w:r w:rsidRPr="00A6582B">
        <w:rPr>
          <w:rFonts w:cs="David" w:hint="cs"/>
          <w:rtl/>
        </w:rPr>
        <w:tab/>
        <w:t xml:space="preserve">צריך להיות "במדינות לא-דמוקרטיות אחרות". </w:t>
      </w:r>
    </w:p>
    <w:p w14:paraId="71D632A8" w14:textId="77777777" w:rsidR="00A6582B" w:rsidRPr="00A6582B" w:rsidRDefault="00A6582B" w:rsidP="00A6582B">
      <w:pPr>
        <w:bidi/>
        <w:rPr>
          <w:rFonts w:cs="David" w:hint="cs"/>
          <w:rtl/>
        </w:rPr>
      </w:pPr>
    </w:p>
    <w:p w14:paraId="416243AD" w14:textId="77777777" w:rsidR="00A6582B" w:rsidRPr="00A6582B" w:rsidRDefault="00A6582B" w:rsidP="00A6582B">
      <w:pPr>
        <w:bidi/>
        <w:rPr>
          <w:rFonts w:cs="David" w:hint="cs"/>
          <w:rtl/>
        </w:rPr>
      </w:pPr>
      <w:r w:rsidRPr="00A6582B">
        <w:rPr>
          <w:rFonts w:cs="David" w:hint="cs"/>
          <w:u w:val="single"/>
          <w:rtl/>
        </w:rPr>
        <w:t>רוברט אילטוב:</w:t>
      </w:r>
    </w:p>
    <w:p w14:paraId="71CB2C5F" w14:textId="77777777" w:rsidR="00A6582B" w:rsidRPr="00A6582B" w:rsidRDefault="00A6582B" w:rsidP="00A6582B">
      <w:pPr>
        <w:bidi/>
        <w:rPr>
          <w:rFonts w:cs="David" w:hint="cs"/>
          <w:rtl/>
        </w:rPr>
      </w:pPr>
    </w:p>
    <w:p w14:paraId="1A722144" w14:textId="77777777" w:rsidR="00A6582B" w:rsidRPr="00A6582B" w:rsidRDefault="00A6582B" w:rsidP="00A6582B">
      <w:pPr>
        <w:bidi/>
        <w:rPr>
          <w:rFonts w:cs="David" w:hint="cs"/>
          <w:rtl/>
        </w:rPr>
      </w:pPr>
      <w:r w:rsidRPr="00A6582B">
        <w:rPr>
          <w:rFonts w:cs="David" w:hint="cs"/>
          <w:rtl/>
        </w:rPr>
        <w:tab/>
        <w:t xml:space="preserve">בלוב. </w:t>
      </w:r>
    </w:p>
    <w:p w14:paraId="2772DEC8" w14:textId="77777777" w:rsidR="00A6582B" w:rsidRPr="00A6582B" w:rsidRDefault="00A6582B" w:rsidP="00A6582B">
      <w:pPr>
        <w:bidi/>
        <w:rPr>
          <w:rFonts w:cs="David" w:hint="cs"/>
          <w:rtl/>
        </w:rPr>
      </w:pPr>
    </w:p>
    <w:p w14:paraId="7CD9778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DCB137E" w14:textId="77777777" w:rsidR="00A6582B" w:rsidRPr="00A6582B" w:rsidRDefault="00A6582B" w:rsidP="00A6582B">
      <w:pPr>
        <w:bidi/>
        <w:jc w:val="both"/>
        <w:rPr>
          <w:rFonts w:cs="David" w:hint="cs"/>
          <w:rtl/>
        </w:rPr>
      </w:pPr>
    </w:p>
    <w:p w14:paraId="32B78B16" w14:textId="77777777" w:rsidR="00A6582B" w:rsidRPr="00A6582B" w:rsidRDefault="00A6582B" w:rsidP="00A6582B">
      <w:pPr>
        <w:bidi/>
        <w:ind w:firstLine="720"/>
        <w:jc w:val="both"/>
        <w:rPr>
          <w:rFonts w:cs="David" w:hint="cs"/>
          <w:u w:val="single"/>
          <w:rtl/>
        </w:rPr>
      </w:pPr>
      <w:r w:rsidRPr="00A6582B">
        <w:rPr>
          <w:rFonts w:cs="David" w:hint="cs"/>
          <w:rtl/>
        </w:rPr>
        <w:t xml:space="preserve">"ה. הצורך בתיקוני חקיקה ובהחלטות ממשלה בנושאים המפורטים לעיל, ומתן המלצות ביחס לתוכן תיקוני החקיקה וההחלטות כאמור". ושוב, גם לוועדה הזאת תהיינה כל הסמכויות הנתונות לוועדות הכנסת בעבודתן לעניין זימון וקבלת מידע. </w:t>
      </w:r>
    </w:p>
    <w:p w14:paraId="465F9B51" w14:textId="77777777" w:rsidR="00A6582B" w:rsidRPr="00A6582B" w:rsidRDefault="00A6582B" w:rsidP="00A6582B">
      <w:pPr>
        <w:bidi/>
        <w:ind w:left="720"/>
        <w:rPr>
          <w:rFonts w:cs="David" w:hint="cs"/>
          <w:u w:val="single"/>
          <w:rtl/>
        </w:rPr>
      </w:pPr>
    </w:p>
    <w:p w14:paraId="5CD64179" w14:textId="77777777" w:rsidR="00A6582B" w:rsidRPr="00A6582B" w:rsidRDefault="00A6582B" w:rsidP="00A6582B">
      <w:pPr>
        <w:bidi/>
        <w:ind w:left="720"/>
        <w:rPr>
          <w:rFonts w:cs="David" w:hint="cs"/>
          <w:rtl/>
        </w:rPr>
      </w:pPr>
      <w:r w:rsidRPr="00A6582B">
        <w:rPr>
          <w:rFonts w:cs="David" w:hint="cs"/>
          <w:rtl/>
        </w:rPr>
        <w:t xml:space="preserve">היועץ המשפטי, עורך דין איל ינון, בבקשה. </w:t>
      </w:r>
    </w:p>
    <w:p w14:paraId="229AB100" w14:textId="77777777" w:rsidR="00A6582B" w:rsidRPr="00A6582B" w:rsidRDefault="00A6582B" w:rsidP="00A6582B">
      <w:pPr>
        <w:bidi/>
        <w:ind w:left="720"/>
        <w:rPr>
          <w:rFonts w:cs="David" w:hint="cs"/>
          <w:rtl/>
        </w:rPr>
      </w:pPr>
    </w:p>
    <w:p w14:paraId="23851203" w14:textId="77777777" w:rsidR="00A6582B" w:rsidRPr="00A6582B" w:rsidRDefault="00A6582B" w:rsidP="00A6582B">
      <w:pPr>
        <w:keepNext/>
        <w:bidi/>
        <w:jc w:val="both"/>
        <w:rPr>
          <w:rFonts w:cs="David" w:hint="cs"/>
          <w:rtl/>
        </w:rPr>
      </w:pPr>
      <w:r w:rsidRPr="00A6582B">
        <w:rPr>
          <w:rFonts w:cs="David" w:hint="cs"/>
          <w:u w:val="single"/>
          <w:rtl/>
        </w:rPr>
        <w:t>ג'מאל זחאלקה:</w:t>
      </w:r>
    </w:p>
    <w:p w14:paraId="4310BBBB" w14:textId="77777777" w:rsidR="00A6582B" w:rsidRPr="00A6582B" w:rsidRDefault="00A6582B" w:rsidP="00A6582B">
      <w:pPr>
        <w:keepNext/>
        <w:bidi/>
        <w:jc w:val="both"/>
        <w:rPr>
          <w:rFonts w:cs="David" w:hint="cs"/>
          <w:rtl/>
        </w:rPr>
      </w:pPr>
    </w:p>
    <w:p w14:paraId="73FEC913" w14:textId="77777777" w:rsidR="00A6582B" w:rsidRPr="00A6582B" w:rsidRDefault="00A6582B" w:rsidP="00A6582B">
      <w:pPr>
        <w:keepNext/>
        <w:bidi/>
        <w:jc w:val="both"/>
        <w:rPr>
          <w:rFonts w:cs="David" w:hint="cs"/>
          <w:rtl/>
        </w:rPr>
      </w:pPr>
      <w:r w:rsidRPr="00A6582B">
        <w:rPr>
          <w:rFonts w:cs="David" w:hint="cs"/>
          <w:rtl/>
        </w:rPr>
        <w:tab/>
        <w:t xml:space="preserve">נפלה טעות, אדוני. כתוב פה: לבדוק "במדינות דמוקרטיות אחרות". צריך להיות "במדינות לא-דמוקרטיות אחרות". </w:t>
      </w:r>
    </w:p>
    <w:p w14:paraId="1074DD6F" w14:textId="77777777" w:rsidR="00A6582B" w:rsidRPr="00A6582B" w:rsidRDefault="00A6582B" w:rsidP="00A6582B">
      <w:pPr>
        <w:bidi/>
        <w:jc w:val="both"/>
        <w:rPr>
          <w:rFonts w:cs="David" w:hint="cs"/>
          <w:rtl/>
        </w:rPr>
      </w:pPr>
    </w:p>
    <w:p w14:paraId="6E5FA4CB"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641E5CC" w14:textId="77777777" w:rsidR="00A6582B" w:rsidRPr="00A6582B" w:rsidRDefault="00A6582B" w:rsidP="00A6582B">
      <w:pPr>
        <w:bidi/>
        <w:jc w:val="both"/>
        <w:rPr>
          <w:rFonts w:cs="David" w:hint="cs"/>
          <w:rtl/>
        </w:rPr>
      </w:pPr>
    </w:p>
    <w:p w14:paraId="0919AC3D" w14:textId="77777777" w:rsidR="00A6582B" w:rsidRPr="00A6582B" w:rsidRDefault="00A6582B" w:rsidP="00A6582B">
      <w:pPr>
        <w:bidi/>
        <w:jc w:val="both"/>
        <w:rPr>
          <w:rFonts w:cs="David" w:hint="cs"/>
        </w:rPr>
      </w:pPr>
      <w:r w:rsidRPr="00A6582B">
        <w:rPr>
          <w:rFonts w:cs="David" w:hint="cs"/>
          <w:rtl/>
        </w:rPr>
        <w:tab/>
        <w:t xml:space="preserve"> תודה, חבר הכנסת זחאלקה. כשאתה תהיה ברשות דיבור, אנחנו נאזין רוב קשב להרצאתך המלומדת על דמוקרטיה. תודה, בבקשה חבר הכנסת איל ינון. </w:t>
      </w:r>
    </w:p>
    <w:p w14:paraId="38F14D91" w14:textId="77777777" w:rsidR="00A6582B" w:rsidRPr="00A6582B" w:rsidRDefault="00A6582B" w:rsidP="00A6582B">
      <w:pPr>
        <w:bidi/>
        <w:rPr>
          <w:rFonts w:cs="David" w:hint="cs"/>
          <w:rtl/>
        </w:rPr>
      </w:pPr>
    </w:p>
    <w:p w14:paraId="1C39905D" w14:textId="77777777" w:rsidR="00A6582B" w:rsidRPr="00A6582B" w:rsidRDefault="00A6582B" w:rsidP="00A6582B">
      <w:pPr>
        <w:bidi/>
        <w:rPr>
          <w:rFonts w:cs="David" w:hint="cs"/>
          <w:rtl/>
        </w:rPr>
      </w:pPr>
      <w:r w:rsidRPr="00A6582B">
        <w:rPr>
          <w:rFonts w:cs="David" w:hint="cs"/>
          <w:u w:val="single"/>
          <w:rtl/>
        </w:rPr>
        <w:t>היועץ המשפטי לכנסת איל ינון:</w:t>
      </w:r>
    </w:p>
    <w:p w14:paraId="67640DB5" w14:textId="77777777" w:rsidR="00A6582B" w:rsidRPr="00A6582B" w:rsidRDefault="00A6582B" w:rsidP="00A6582B">
      <w:pPr>
        <w:bidi/>
        <w:rPr>
          <w:rFonts w:cs="David" w:hint="cs"/>
          <w:rtl/>
        </w:rPr>
      </w:pPr>
    </w:p>
    <w:p w14:paraId="046ED55D" w14:textId="77777777" w:rsidR="00A6582B" w:rsidRPr="00A6582B" w:rsidRDefault="00A6582B" w:rsidP="00A6582B">
      <w:pPr>
        <w:bidi/>
        <w:jc w:val="both"/>
        <w:rPr>
          <w:rFonts w:cs="David" w:hint="cs"/>
          <w:rtl/>
        </w:rPr>
      </w:pPr>
      <w:r w:rsidRPr="00A6582B">
        <w:rPr>
          <w:rFonts w:cs="David" w:hint="cs"/>
          <w:rtl/>
        </w:rPr>
        <w:tab/>
        <w:t xml:space="preserve">ברשות היושב-ראש וחברי הוועדה הנכבדים, אני מבקש לומר מספר דברים בקצרה ובתמצית, הן באשר למסגרת הדיון המתקיים היום בוועדה, הן בנוגע לשאלות שעלו במהלך השבועות האחרונים בכנסת ומחוצה לה בקשר להצעות להקים את ועדות החקירה נשוא הדיון. </w:t>
      </w:r>
    </w:p>
    <w:p w14:paraId="2AFC06E3" w14:textId="77777777" w:rsidR="00A6582B" w:rsidRPr="00A6582B" w:rsidRDefault="00A6582B" w:rsidP="00A6582B">
      <w:pPr>
        <w:bidi/>
        <w:jc w:val="both"/>
        <w:rPr>
          <w:rFonts w:cs="David" w:hint="cs"/>
          <w:rtl/>
        </w:rPr>
      </w:pPr>
    </w:p>
    <w:p w14:paraId="21A0EB7D" w14:textId="77777777" w:rsidR="00A6582B" w:rsidRPr="00A6582B" w:rsidRDefault="00A6582B" w:rsidP="00A6582B">
      <w:pPr>
        <w:bidi/>
        <w:ind w:firstLine="720"/>
        <w:jc w:val="both"/>
        <w:rPr>
          <w:rFonts w:cs="David" w:hint="cs"/>
          <w:rtl/>
        </w:rPr>
      </w:pPr>
      <w:r w:rsidRPr="00A6582B">
        <w:rPr>
          <w:rFonts w:cs="David" w:hint="cs"/>
          <w:rtl/>
        </w:rPr>
        <w:t xml:space="preserve">ראשית, למסגרת הדיון, סעיף 22 לחוק-יסוד: הכנסת קובע כך: "הכנסת רשאית למנות ועדות חקירה, אם על ידי הסמכת אחת הוועדות הקבועות, ואם על ידי בחירת ועדה מבין חבריה, כדי לחקור דברים שהכנסת קבעה". אני חוזר, כדי לחקור דברים שהכנסת קבעה. "בכל ועדת חקירה יהיו גם נציגים של סיעות שאינן משתתפות בממשלה, לפי יחסי הכוחות של הסיעות בכנסת". עד כאן ציטוט של סעיף 22 לחוק יסוד: הכנסת. </w:t>
      </w:r>
    </w:p>
    <w:p w14:paraId="3576D6A7" w14:textId="77777777" w:rsidR="00A6582B" w:rsidRPr="00A6582B" w:rsidRDefault="00A6582B" w:rsidP="00A6582B">
      <w:pPr>
        <w:bidi/>
        <w:rPr>
          <w:rFonts w:cs="David" w:hint="cs"/>
          <w:rtl/>
        </w:rPr>
      </w:pPr>
    </w:p>
    <w:p w14:paraId="2B15A002" w14:textId="77777777" w:rsidR="00A6582B" w:rsidRPr="00A6582B" w:rsidRDefault="00A6582B" w:rsidP="00A6582B">
      <w:pPr>
        <w:bidi/>
        <w:jc w:val="both"/>
        <w:rPr>
          <w:rFonts w:cs="David" w:hint="cs"/>
          <w:rtl/>
        </w:rPr>
      </w:pPr>
      <w:r w:rsidRPr="00A6582B">
        <w:rPr>
          <w:rFonts w:cs="David" w:hint="cs"/>
          <w:rtl/>
        </w:rPr>
        <w:tab/>
        <w:t xml:space="preserve">בהתאם לסעיף זה, נקבע פרק בתקנון הכנסת, המסדיר את אופן הקמתה של ועדת חקירה פרלמנטרית, וקובע כי הליך ההקמה יהיה בן שלושה שלבים. השלב הראשון שמתקיים במליאת הכנסת, ובו מציג חבר הכנסת את הצעתו להקים ועדת חקירה פרלמנטרית כהצעה לסדר-היום. הליך זה התקיים בעניין שלפנינו ביום החמישה בינואר, ובו אישרה הכנסת להעביר לוועדת הכנסת את הצעותיהם של חברי הכנסת קירשנבאום ודנון. </w:t>
      </w:r>
    </w:p>
    <w:p w14:paraId="77A8304F" w14:textId="77777777" w:rsidR="00A6582B" w:rsidRPr="00A6582B" w:rsidRDefault="00A6582B" w:rsidP="00A6582B">
      <w:pPr>
        <w:bidi/>
        <w:jc w:val="both"/>
        <w:rPr>
          <w:rFonts w:cs="David" w:hint="cs"/>
          <w:rtl/>
        </w:rPr>
      </w:pPr>
    </w:p>
    <w:p w14:paraId="0A5240C3" w14:textId="77777777" w:rsidR="00A6582B" w:rsidRPr="00A6582B" w:rsidRDefault="00A6582B" w:rsidP="00A6582B">
      <w:pPr>
        <w:bidi/>
        <w:ind w:firstLine="720"/>
        <w:jc w:val="both"/>
        <w:rPr>
          <w:rFonts w:cs="David" w:hint="cs"/>
          <w:rtl/>
        </w:rPr>
      </w:pPr>
      <w:r w:rsidRPr="00A6582B">
        <w:rPr>
          <w:rFonts w:cs="David" w:hint="cs"/>
          <w:rtl/>
        </w:rPr>
        <w:t>השלב השני המתקיים היום בוועדת הכנסת, ובו על ועדת הכנסת להציע למליאה להקים ועדת חקירה ולפרט את סמכויותיה ותפקידיה, וכן לקבוע את הרכבה, אם על ידי הסמכת אחת  מהוועדות הקבועות לשמש כוועדת חקירה, או בקביעת הרכב חדש של חברים במספר שלא יעלה על תשעה, ובו גם נציגים מסיעות האופוזיציה. לצד הצעה זו, רשאית ועדת הכנסת להציע להסיר את ההצעה מסדר-יומה של הכנסת. בנוסף, ועדת הכנסת יכולה לצרף להצעתה הסתייגויות של חברי הכנסת ושל נציגי הממשלה, לרבות הסתייגויות השוללות את עצם ההצעה להקים ועדת חקירה.</w:t>
      </w:r>
    </w:p>
    <w:p w14:paraId="108B2846" w14:textId="77777777" w:rsidR="00A6582B" w:rsidRPr="00A6582B" w:rsidRDefault="00A6582B" w:rsidP="00A6582B">
      <w:pPr>
        <w:bidi/>
        <w:ind w:firstLine="720"/>
        <w:jc w:val="both"/>
        <w:rPr>
          <w:rFonts w:cs="David" w:hint="cs"/>
          <w:rtl/>
        </w:rPr>
      </w:pPr>
    </w:p>
    <w:p w14:paraId="4594B815" w14:textId="77777777" w:rsidR="00A6582B" w:rsidRPr="00A6582B" w:rsidRDefault="00A6582B" w:rsidP="00A6582B">
      <w:pPr>
        <w:bidi/>
        <w:ind w:firstLine="720"/>
        <w:jc w:val="both"/>
        <w:rPr>
          <w:rFonts w:cs="David" w:hint="cs"/>
          <w:rtl/>
        </w:rPr>
      </w:pPr>
      <w:r w:rsidRPr="00A6582B">
        <w:rPr>
          <w:rFonts w:cs="David" w:hint="cs"/>
          <w:rtl/>
        </w:rPr>
        <w:t xml:space="preserve">השלב השלישי יתקיים שוב במליאת הכנסת, ובו הכנסת תדון בהצעת ועדת הכנסת במסגרת דיון אישי. התקנון מפרט את סדרי הדיון ואת אופן ההצבעה במליאה. ראשית מצביעים על ההצעות שלא להקים את הוועדה, אם יש כאלה. אם הן נדחו, מצביעים על ההסתייגויות האחרות, ולבסוף על הצעת ועדת הכנסת להקים את ועדת החקירה. עד כאן ביחס לפרוצדורה הנוגעת להקמת ועדת חקירה פרלמנטרית ולהוראות החוק והתקנון הרלוונטיות לעניין זה. </w:t>
      </w:r>
    </w:p>
    <w:p w14:paraId="7566CF5F" w14:textId="77777777" w:rsidR="00A6582B" w:rsidRPr="00A6582B" w:rsidRDefault="00A6582B" w:rsidP="00A6582B">
      <w:pPr>
        <w:bidi/>
        <w:jc w:val="both"/>
        <w:rPr>
          <w:rFonts w:cs="David" w:hint="cs"/>
          <w:rtl/>
        </w:rPr>
      </w:pPr>
    </w:p>
    <w:p w14:paraId="042E763D" w14:textId="77777777" w:rsidR="00A6582B" w:rsidRPr="00A6582B" w:rsidRDefault="00A6582B" w:rsidP="00A6582B">
      <w:pPr>
        <w:bidi/>
        <w:ind w:firstLine="720"/>
        <w:jc w:val="both"/>
        <w:rPr>
          <w:rFonts w:cs="David" w:hint="cs"/>
          <w:rtl/>
        </w:rPr>
      </w:pPr>
      <w:r w:rsidRPr="00A6582B">
        <w:rPr>
          <w:rFonts w:cs="David" w:hint="cs"/>
          <w:rtl/>
        </w:rPr>
        <w:t xml:space="preserve">עתה אבקש להוסיף דברים ביחס לשאלות שעלו בשבועות האחרונים בכנסת ומחוצה לה בעניין ההצעות המונחות היום בפניכם. בהקשר זה עלו שאלות, הן בעניין עצם סמכותה של הכנסת להקים ועדות חקירה מסוג זה, הן ביחס לסמכויות של ועדות החקירה שתוקמנה, והן בנוגע לשימוש בכלי של ועדת חקירה פרלמנטרית לצורך בירור הסוגיות שאותן מבקשים המציעים לברר. במישור סמכותה של הכנסת להקים ועדות חקירה פרלמנטריות, כפי שראינו, הסעיף המסמיך בחוק-יסוד: הכנסת כללי ורחב. ציטטתי ממנו, והמילים הרלוונטיות "כדי לחקור דברים שהכנסת קבעה". קשה מאוד ללמוד ממנו על גבולות הגזרה של ועדות החקירה הפרלמנטריות. אף בפסיקה לא מצאנו התייחסויות משמעויות לסמכויותיה של ועדת חקירה פרלמנטרית. גם תקנון הכנסת לא מסייע בידינו בסוגיה זו, שכן כאמור הוא עוסק רק, רק באופן הקמת הוועדה ובסדרי הדיון במליאת הכנסת ובוועדת הכנסת. </w:t>
      </w:r>
    </w:p>
    <w:p w14:paraId="057AA60E" w14:textId="77777777" w:rsidR="00A6582B" w:rsidRPr="00A6582B" w:rsidRDefault="00A6582B" w:rsidP="00A6582B">
      <w:pPr>
        <w:bidi/>
        <w:jc w:val="both"/>
        <w:rPr>
          <w:rFonts w:cs="David" w:hint="cs"/>
          <w:rtl/>
        </w:rPr>
      </w:pPr>
    </w:p>
    <w:p w14:paraId="4D411AC9" w14:textId="77777777" w:rsidR="00A6582B" w:rsidRPr="00A6582B" w:rsidRDefault="00A6582B" w:rsidP="00A6582B">
      <w:pPr>
        <w:bidi/>
        <w:jc w:val="both"/>
        <w:rPr>
          <w:rFonts w:cs="David" w:hint="cs"/>
          <w:rtl/>
        </w:rPr>
      </w:pPr>
      <w:r w:rsidRPr="00A6582B">
        <w:rPr>
          <w:rFonts w:cs="David" w:hint="cs"/>
          <w:rtl/>
        </w:rPr>
        <w:tab/>
        <w:t xml:space="preserve">יצוין כי לעניין ועדות חקירה פלמנטריות יוחד פרק שלם בתקנון הכנסת, אולם הפרק כולל רק את סימן א', שעניינו הקמתה של הוועדה, ולא נכללים בו הסימנים הבאים שהיו אמורים לעסוק בסמכויותיה ובאופן עבודתה, שכן בשעתו לא היה רוב לקבלתם. זו גם ככל הנראה הסיבה, שוועדת חקירה פרלמנטרית כשמה לא כן היא, כשמה לא כן היא. היא נושאת שם מרשים ומחייב, שמעורר הקשרים של חקירה מעין שיפוטית דוגמת ועדות חקירה ממלכתיות, אך בפועל היא נעדרת כל סמכות שמאפיינת ועדת חקירה ממלכתית או גוף מעין שיפוטי אחר, וסמכותה אף פחותה משל ועדה רגילה בכנסת, שכן היא אינה מוסמכת לחוקק. ככלי פרלמנטרי, היא מסווגת במסגרת כלי הפיקוח של הכנסת על הממשלה, אך מבחינת סמכויותיה ותכניה, היא מוגבלת בעצם לקיום דיון ציבורי בלבד. </w:t>
      </w:r>
    </w:p>
    <w:p w14:paraId="55AD7798" w14:textId="77777777" w:rsidR="00A6582B" w:rsidRPr="00A6582B" w:rsidRDefault="00A6582B" w:rsidP="00A6582B">
      <w:pPr>
        <w:bidi/>
        <w:jc w:val="both"/>
        <w:rPr>
          <w:rFonts w:cs="David" w:hint="cs"/>
          <w:rtl/>
        </w:rPr>
      </w:pPr>
    </w:p>
    <w:p w14:paraId="7AD1F59B" w14:textId="77777777" w:rsidR="00A6582B" w:rsidRPr="00A6582B" w:rsidRDefault="00A6582B" w:rsidP="00A6582B">
      <w:pPr>
        <w:bidi/>
        <w:jc w:val="both"/>
        <w:rPr>
          <w:rFonts w:cs="David" w:hint="cs"/>
          <w:rtl/>
        </w:rPr>
      </w:pPr>
      <w:r w:rsidRPr="00A6582B">
        <w:rPr>
          <w:rFonts w:cs="David" w:hint="cs"/>
          <w:rtl/>
        </w:rPr>
        <w:tab/>
        <w:t xml:space="preserve">עניין זה מתקשר לשאלה שנשאלנו בדבר סמכותה של ועדת חקירה פרלמנטרית לחקור גופים אזרחיים שאינם נמנים על הרשות המבצעת. על כך נשיב בפשטות, כי ועדת חקירה פרלמנטרית, בדומה לכל ועדה אחרת בכנסת, אינה יכולה לחייב גופים שאינם נמנים על הרשות המבצעת להופיע בפניה או למסור לה מידע. </w:t>
      </w:r>
    </w:p>
    <w:p w14:paraId="63C83105" w14:textId="77777777" w:rsidR="00A6582B" w:rsidRPr="00A6582B" w:rsidRDefault="00A6582B" w:rsidP="00A6582B">
      <w:pPr>
        <w:bidi/>
        <w:jc w:val="both"/>
        <w:rPr>
          <w:rFonts w:cs="David" w:hint="cs"/>
          <w:rtl/>
        </w:rPr>
      </w:pPr>
    </w:p>
    <w:p w14:paraId="120D7472" w14:textId="77777777" w:rsidR="00A6582B" w:rsidRPr="00A6582B" w:rsidRDefault="00A6582B" w:rsidP="00A6582B">
      <w:pPr>
        <w:bidi/>
        <w:jc w:val="both"/>
        <w:rPr>
          <w:rFonts w:cs="David" w:hint="cs"/>
          <w:rtl/>
        </w:rPr>
      </w:pPr>
      <w:r w:rsidRPr="00A6582B">
        <w:rPr>
          <w:rFonts w:cs="David" w:hint="cs"/>
          <w:rtl/>
        </w:rPr>
        <w:tab/>
        <w:t xml:space="preserve">עוד נשאלנו, האם כלל רשאית הכנסת להקים ועדת חקירה, שמושא חקירתה אינו גופי הממשלה. אכן לרוב ועדת חקירה פרלמנטרית נועדה לחקור כשלים של הרשות המבצעת, וזאת כחלק מסמכות הפיקוח של הכנסת על הממשלה. עם זאת, ההיסטוריה מלמדת כי בעבר הוקמו ועדות חקירה פרלמנטריות, שעסקו בנושאים שאינם פיקוח ישיר על גופי הרשות המבצעת, כגון: הוועדה לחקר האלימות בספורט, הוועדה לעניין איתור והשבת נכסים של נספי השואה וועדת החקירה הפרלמנטרית בנושא עמלות הבנקים ועוד. </w:t>
      </w:r>
    </w:p>
    <w:p w14:paraId="2938F4E9" w14:textId="77777777" w:rsidR="00A6582B" w:rsidRPr="00A6582B" w:rsidRDefault="00A6582B" w:rsidP="00A6582B">
      <w:pPr>
        <w:bidi/>
        <w:jc w:val="both"/>
        <w:rPr>
          <w:rFonts w:cs="David" w:hint="cs"/>
          <w:rtl/>
        </w:rPr>
      </w:pPr>
    </w:p>
    <w:p w14:paraId="09184AAA" w14:textId="77777777" w:rsidR="00A6582B" w:rsidRPr="00A6582B" w:rsidRDefault="00A6582B" w:rsidP="00A6582B">
      <w:pPr>
        <w:bidi/>
        <w:jc w:val="both"/>
        <w:rPr>
          <w:rFonts w:cs="David" w:hint="cs"/>
          <w:rtl/>
        </w:rPr>
      </w:pPr>
      <w:r w:rsidRPr="00A6582B">
        <w:rPr>
          <w:rFonts w:cs="David" w:hint="cs"/>
          <w:rtl/>
        </w:rPr>
        <w:tab/>
        <w:t xml:space="preserve">אולם, מה בכל זאת מבדיל בין אותן ועדות שהוקמו בעבר לבין שתי הוועדות שאותן מבקשים המציעים להקים עתה? ההבדל הראשון - שהוועדות המוצעות עתה עוסקות לראשונה בתולדות הכנסת בנושאים אידיאולוגיים מובהקים, ומבקשות לטפל בגופים המזוהים רק עם צד אחד של המפה הפוליטית המצוי כיום באופוזיציה. ההבדל השני, והוא החשוב יותר, הוא שהוועדות הללו, בניגוד לוועדות שהוקמו בעבר, מבקשות לעסוק במה שמתפרש כהצרה והגבלה של זכויות יסוד במשטר דמוקרטי, ובהן זכות היסוד לחופש הביטוי, חופש המחאה וחופש ההתאגדות הפוליטית, זכויות שהן בלב לבו של משטר דמוקרטי. מושכלות יסוד של שיטות משפטיות במשטרים דמוקרטיים הן שגופי החברה האזרחית רשאים לפעול בחופשיות רבה ובהתערבות מינימאלית של רשויות המדינה, וזאת במסגרת המגבלות החוקיות המצומצמות יחסית, הקיימות בתחום חופש הביטוי וחופש ההתאגדות. </w:t>
      </w:r>
    </w:p>
    <w:p w14:paraId="03F52232" w14:textId="77777777" w:rsidR="00A6582B" w:rsidRPr="00A6582B" w:rsidRDefault="00A6582B" w:rsidP="00A6582B">
      <w:pPr>
        <w:bidi/>
        <w:jc w:val="both"/>
        <w:rPr>
          <w:rFonts w:cs="David" w:hint="cs"/>
          <w:rtl/>
        </w:rPr>
      </w:pPr>
    </w:p>
    <w:p w14:paraId="6E2D81BF" w14:textId="77777777" w:rsidR="00A6582B" w:rsidRPr="00A6582B" w:rsidRDefault="00A6582B" w:rsidP="00A6582B">
      <w:pPr>
        <w:bidi/>
        <w:jc w:val="both"/>
        <w:rPr>
          <w:rFonts w:cs="David" w:hint="cs"/>
          <w:rtl/>
        </w:rPr>
      </w:pPr>
      <w:r w:rsidRPr="00A6582B">
        <w:rPr>
          <w:rFonts w:cs="David" w:hint="cs"/>
          <w:rtl/>
        </w:rPr>
        <w:tab/>
        <w:t xml:space="preserve">עצם הקמתן של ועדות חקירה פרלמנטריות, שמתיאור תפקידן משתמע הצרה והגבלה של גופים אזרחיים, גם אם כאמור הוועדות נעדרות סמכויות חקירה ואכיפה אמיתיות, יוצרת את אותו אפקט שכונה בפסיקת בית המשפט העליון בהקשרים של חופש הביטוי "אפקט מצנן", "אפקט היוצר אווירה ציבורית המאיימת על חופש המחשבה והמחאה", אפקט הנתפס מבחינה משפטית כבעייתי במשטר דמוקרטי. </w:t>
      </w:r>
    </w:p>
    <w:p w14:paraId="62D77552" w14:textId="77777777" w:rsidR="00A6582B" w:rsidRPr="00A6582B" w:rsidRDefault="00A6582B" w:rsidP="00A6582B">
      <w:pPr>
        <w:bidi/>
        <w:jc w:val="both"/>
        <w:rPr>
          <w:rFonts w:cs="David" w:hint="cs"/>
          <w:rtl/>
        </w:rPr>
      </w:pPr>
    </w:p>
    <w:p w14:paraId="7EBCAB38" w14:textId="77777777" w:rsidR="00A6582B" w:rsidRPr="00A6582B" w:rsidRDefault="00A6582B" w:rsidP="00A6582B">
      <w:pPr>
        <w:bidi/>
        <w:jc w:val="both"/>
        <w:rPr>
          <w:rFonts w:cs="David" w:hint="cs"/>
          <w:rtl/>
        </w:rPr>
      </w:pPr>
      <w:r w:rsidRPr="00A6582B">
        <w:rPr>
          <w:rFonts w:cs="David" w:hint="cs"/>
          <w:rtl/>
        </w:rPr>
        <w:tab/>
        <w:t xml:space="preserve">סיכומם של דברים. לאור הוראות חוק-יסוד: הכנסת והתקנון, לא ניתן לדעתי לקבוע, כי הקמת ועדות החקירה הפרלמנטריות בנוסח המונח בפניכם לוקה בפגם של חוסר סמכות או אי-חוקיות במובן הצר של מושגים אלה. עם זאת, ללא ספק המדובר בתקדים, המעורר שאלות יסוד בדבר אופיין של ועדות חקירה פרלמנטריות והיקפן של זכויות המצויות בליבת המשטר הדמוקרטי. על כן, על הוועדה ועל הכנסת מוטלת אחריות רבה, בשעה שהיא באה להחליט על הקמתן של ועדות אלה לשקול בזהירות את הנזק אל מול התועלת בהקמתן. </w:t>
      </w:r>
    </w:p>
    <w:p w14:paraId="27017AC8" w14:textId="77777777" w:rsidR="00A6582B" w:rsidRPr="00A6582B" w:rsidRDefault="00A6582B" w:rsidP="00A6582B">
      <w:pPr>
        <w:bidi/>
        <w:jc w:val="both"/>
        <w:rPr>
          <w:rFonts w:cs="David" w:hint="cs"/>
          <w:rtl/>
        </w:rPr>
      </w:pPr>
    </w:p>
    <w:p w14:paraId="7ED012CF"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0F6E8C55" w14:textId="77777777" w:rsidR="00A6582B" w:rsidRPr="00A6582B" w:rsidRDefault="00A6582B" w:rsidP="00A6582B">
      <w:pPr>
        <w:bidi/>
        <w:jc w:val="both"/>
        <w:rPr>
          <w:rFonts w:cs="David" w:hint="cs"/>
          <w:u w:val="single"/>
          <w:rtl/>
        </w:rPr>
      </w:pPr>
    </w:p>
    <w:p w14:paraId="1F0A598B" w14:textId="77777777" w:rsidR="00A6582B" w:rsidRPr="00A6582B" w:rsidRDefault="00A6582B" w:rsidP="00A6582B">
      <w:pPr>
        <w:bidi/>
        <w:jc w:val="both"/>
        <w:rPr>
          <w:rFonts w:cs="David" w:hint="cs"/>
          <w:rtl/>
        </w:rPr>
      </w:pPr>
      <w:r w:rsidRPr="00A6582B">
        <w:rPr>
          <w:rFonts w:cs="David" w:hint="cs"/>
          <w:rtl/>
        </w:rPr>
        <w:tab/>
        <w:t>תתפטר, דני דנון, תתפטר אתה וקירשנבאום. אתם צריכים להתפטר אחרי הדברים האלה, שמעת?</w:t>
      </w:r>
    </w:p>
    <w:p w14:paraId="6B19F9F7" w14:textId="77777777" w:rsidR="00A6582B" w:rsidRPr="00A6582B" w:rsidRDefault="00A6582B" w:rsidP="00A6582B">
      <w:pPr>
        <w:bidi/>
        <w:jc w:val="both"/>
        <w:rPr>
          <w:rFonts w:cs="David" w:hint="cs"/>
          <w:rtl/>
        </w:rPr>
      </w:pPr>
    </w:p>
    <w:p w14:paraId="5E977C14"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747FF523" w14:textId="77777777" w:rsidR="00A6582B" w:rsidRPr="00A6582B" w:rsidRDefault="00A6582B" w:rsidP="00A6582B">
      <w:pPr>
        <w:bidi/>
        <w:jc w:val="both"/>
        <w:rPr>
          <w:rFonts w:cs="David" w:hint="cs"/>
          <w:u w:val="single"/>
          <w:rtl/>
        </w:rPr>
      </w:pPr>
    </w:p>
    <w:p w14:paraId="6BEC32CD" w14:textId="77777777" w:rsidR="00A6582B" w:rsidRPr="00A6582B" w:rsidRDefault="00A6582B" w:rsidP="00A6582B">
      <w:pPr>
        <w:bidi/>
        <w:jc w:val="both"/>
        <w:rPr>
          <w:rFonts w:cs="David" w:hint="cs"/>
          <w:rtl/>
        </w:rPr>
      </w:pPr>
      <w:r w:rsidRPr="00A6582B">
        <w:rPr>
          <w:rFonts w:cs="David" w:hint="cs"/>
          <w:rtl/>
        </w:rPr>
        <w:tab/>
        <w:t xml:space="preserve">לוחמי חופש. </w:t>
      </w:r>
    </w:p>
    <w:p w14:paraId="5F65E2AC" w14:textId="77777777" w:rsidR="00A6582B" w:rsidRPr="00A6582B" w:rsidRDefault="00A6582B" w:rsidP="00A6582B">
      <w:pPr>
        <w:bidi/>
        <w:jc w:val="both"/>
        <w:rPr>
          <w:rFonts w:cs="David" w:hint="cs"/>
          <w:rtl/>
        </w:rPr>
      </w:pPr>
    </w:p>
    <w:p w14:paraId="62B5D898"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75431F93" w14:textId="77777777" w:rsidR="00A6582B" w:rsidRPr="00A6582B" w:rsidRDefault="00A6582B" w:rsidP="00A6582B">
      <w:pPr>
        <w:bidi/>
        <w:jc w:val="both"/>
        <w:rPr>
          <w:rFonts w:cs="David" w:hint="cs"/>
          <w:u w:val="single"/>
          <w:rtl/>
        </w:rPr>
      </w:pPr>
    </w:p>
    <w:p w14:paraId="2B1F3ADF" w14:textId="77777777" w:rsidR="00A6582B" w:rsidRPr="00A6582B" w:rsidRDefault="00A6582B" w:rsidP="00A6582B">
      <w:pPr>
        <w:bidi/>
        <w:jc w:val="both"/>
        <w:rPr>
          <w:rFonts w:cs="David" w:hint="cs"/>
          <w:rtl/>
        </w:rPr>
      </w:pPr>
      <w:r w:rsidRPr="00A6582B">
        <w:rPr>
          <w:rFonts w:cs="David" w:hint="cs"/>
          <w:rtl/>
        </w:rPr>
        <w:tab/>
        <w:t xml:space="preserve">אתה לא תחליט מה יהיה פה, טיבי. אתם מפחד, אתה מפחד, ממה אתה מפחד?  אנחנו נחקור מי שלח אותך ללוב ולמרוקו, תפסיק לפחד. </w:t>
      </w:r>
    </w:p>
    <w:p w14:paraId="68224936" w14:textId="77777777" w:rsidR="00A6582B" w:rsidRPr="00A6582B" w:rsidRDefault="00A6582B" w:rsidP="00A6582B">
      <w:pPr>
        <w:bidi/>
        <w:jc w:val="both"/>
        <w:rPr>
          <w:rFonts w:cs="David" w:hint="cs"/>
          <w:rtl/>
        </w:rPr>
      </w:pPr>
    </w:p>
    <w:p w14:paraId="065F9269"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B8067F1" w14:textId="77777777" w:rsidR="00A6582B" w:rsidRPr="00A6582B" w:rsidRDefault="00A6582B" w:rsidP="00A6582B">
      <w:pPr>
        <w:bidi/>
        <w:jc w:val="both"/>
        <w:rPr>
          <w:rFonts w:cs="David" w:hint="cs"/>
          <w:u w:val="single"/>
          <w:rtl/>
        </w:rPr>
      </w:pPr>
    </w:p>
    <w:p w14:paraId="282038F5" w14:textId="77777777" w:rsidR="00A6582B" w:rsidRPr="00A6582B" w:rsidRDefault="00A6582B" w:rsidP="00A6582B">
      <w:pPr>
        <w:bidi/>
        <w:jc w:val="both"/>
        <w:rPr>
          <w:rFonts w:cs="David" w:hint="cs"/>
          <w:rtl/>
        </w:rPr>
      </w:pPr>
      <w:r w:rsidRPr="00A6582B">
        <w:rPr>
          <w:rFonts w:cs="David" w:hint="cs"/>
          <w:rtl/>
        </w:rPr>
        <w:tab/>
        <w:t xml:space="preserve"> תתביישו. </w:t>
      </w:r>
    </w:p>
    <w:p w14:paraId="7735CF84" w14:textId="77777777" w:rsidR="00A6582B" w:rsidRPr="00A6582B" w:rsidRDefault="00A6582B" w:rsidP="00A6582B">
      <w:pPr>
        <w:bidi/>
        <w:jc w:val="both"/>
        <w:rPr>
          <w:rFonts w:cs="David" w:hint="cs"/>
          <w:rtl/>
        </w:rPr>
      </w:pPr>
    </w:p>
    <w:p w14:paraId="6666E3DA" w14:textId="77777777" w:rsidR="00A6582B" w:rsidRPr="00A6582B" w:rsidRDefault="00A6582B" w:rsidP="00A6582B">
      <w:pPr>
        <w:keepNext/>
        <w:bidi/>
        <w:jc w:val="both"/>
        <w:rPr>
          <w:rFonts w:cs="David" w:hint="cs"/>
          <w:u w:val="single"/>
          <w:rtl/>
        </w:rPr>
      </w:pPr>
      <w:r w:rsidRPr="00A6582B">
        <w:rPr>
          <w:rFonts w:cs="David" w:hint="cs"/>
          <w:u w:val="single"/>
          <w:rtl/>
        </w:rPr>
        <w:t>דני דנון:</w:t>
      </w:r>
    </w:p>
    <w:p w14:paraId="1440076D" w14:textId="77777777" w:rsidR="00A6582B" w:rsidRPr="00A6582B" w:rsidRDefault="00A6582B" w:rsidP="00A6582B">
      <w:pPr>
        <w:keepNext/>
        <w:bidi/>
        <w:jc w:val="both"/>
        <w:rPr>
          <w:rFonts w:cs="David" w:hint="cs"/>
          <w:u w:val="single"/>
          <w:rtl/>
        </w:rPr>
      </w:pPr>
    </w:p>
    <w:p w14:paraId="7769A348" w14:textId="77777777" w:rsidR="00A6582B" w:rsidRPr="00A6582B" w:rsidRDefault="00A6582B" w:rsidP="00A6582B">
      <w:pPr>
        <w:keepNext/>
        <w:bidi/>
        <w:jc w:val="both"/>
        <w:rPr>
          <w:rFonts w:cs="David" w:hint="cs"/>
          <w:rtl/>
        </w:rPr>
      </w:pPr>
      <w:r w:rsidRPr="00A6582B">
        <w:rPr>
          <w:rFonts w:cs="David" w:hint="cs"/>
          <w:rtl/>
        </w:rPr>
        <w:tab/>
        <w:t xml:space="preserve">את המטוס של קדאפי שהביא אותך מירדן, גם את זה נחקור. </w:t>
      </w:r>
    </w:p>
    <w:p w14:paraId="2AA9F453" w14:textId="77777777" w:rsidR="00A6582B" w:rsidRPr="00A6582B" w:rsidRDefault="00A6582B" w:rsidP="00A6582B">
      <w:pPr>
        <w:bidi/>
        <w:jc w:val="both"/>
        <w:rPr>
          <w:rFonts w:cs="David" w:hint="cs"/>
          <w:rtl/>
        </w:rPr>
      </w:pPr>
    </w:p>
    <w:p w14:paraId="550ECEAC" w14:textId="77777777" w:rsidR="00A6582B" w:rsidRPr="00A6582B" w:rsidRDefault="00A6582B" w:rsidP="00A6582B">
      <w:pPr>
        <w:bidi/>
        <w:jc w:val="both"/>
        <w:rPr>
          <w:rFonts w:cs="David" w:hint="cs"/>
          <w:rtl/>
        </w:rPr>
      </w:pPr>
      <w:r w:rsidRPr="00A6582B">
        <w:rPr>
          <w:rFonts w:cs="David" w:hint="cs"/>
          <w:u w:val="single"/>
          <w:rtl/>
        </w:rPr>
        <w:t>רוברט אילטוב:</w:t>
      </w:r>
    </w:p>
    <w:p w14:paraId="341B7101" w14:textId="77777777" w:rsidR="00A6582B" w:rsidRPr="00A6582B" w:rsidRDefault="00A6582B" w:rsidP="00A6582B">
      <w:pPr>
        <w:bidi/>
        <w:jc w:val="both"/>
        <w:rPr>
          <w:rFonts w:cs="David" w:hint="cs"/>
          <w:rtl/>
        </w:rPr>
      </w:pPr>
    </w:p>
    <w:p w14:paraId="1BCB0902" w14:textId="77777777" w:rsidR="00A6582B" w:rsidRPr="00A6582B" w:rsidRDefault="00A6582B" w:rsidP="00A6582B">
      <w:pPr>
        <w:bidi/>
        <w:jc w:val="both"/>
        <w:rPr>
          <w:rFonts w:cs="David" w:hint="cs"/>
          <w:rtl/>
        </w:rPr>
      </w:pPr>
      <w:r w:rsidRPr="00A6582B">
        <w:rPr>
          <w:rFonts w:cs="David" w:hint="cs"/>
          <w:rtl/>
        </w:rPr>
        <w:tab/>
        <w:t>מי מימן אותה?</w:t>
      </w:r>
    </w:p>
    <w:p w14:paraId="57255CCE" w14:textId="77777777" w:rsidR="00A6582B" w:rsidRPr="00A6582B" w:rsidRDefault="00A6582B" w:rsidP="00A6582B">
      <w:pPr>
        <w:bidi/>
        <w:jc w:val="both"/>
        <w:rPr>
          <w:rFonts w:cs="David" w:hint="cs"/>
          <w:rtl/>
        </w:rPr>
      </w:pPr>
    </w:p>
    <w:p w14:paraId="4F6624D3"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C9F9243" w14:textId="77777777" w:rsidR="00A6582B" w:rsidRPr="00A6582B" w:rsidRDefault="00A6582B" w:rsidP="00A6582B">
      <w:pPr>
        <w:bidi/>
        <w:jc w:val="both"/>
        <w:rPr>
          <w:rFonts w:cs="David" w:hint="cs"/>
          <w:u w:val="single"/>
          <w:rtl/>
        </w:rPr>
      </w:pPr>
    </w:p>
    <w:p w14:paraId="30BAE57D" w14:textId="77777777" w:rsidR="00A6582B" w:rsidRPr="00A6582B" w:rsidRDefault="00A6582B" w:rsidP="00A6582B">
      <w:pPr>
        <w:bidi/>
        <w:jc w:val="both"/>
        <w:rPr>
          <w:rFonts w:cs="David" w:hint="cs"/>
          <w:rtl/>
        </w:rPr>
      </w:pPr>
      <w:r w:rsidRPr="00A6582B">
        <w:rPr>
          <w:rFonts w:cs="David" w:hint="cs"/>
          <w:rtl/>
        </w:rPr>
        <w:tab/>
        <w:t xml:space="preserve">קדאפי הזמין אותנו, אני אומר לך. </w:t>
      </w:r>
    </w:p>
    <w:p w14:paraId="0D02BB63" w14:textId="77777777" w:rsidR="00A6582B" w:rsidRPr="00A6582B" w:rsidRDefault="00A6582B" w:rsidP="00A6582B">
      <w:pPr>
        <w:bidi/>
        <w:jc w:val="both"/>
        <w:rPr>
          <w:rFonts w:cs="David" w:hint="cs"/>
          <w:rtl/>
        </w:rPr>
      </w:pPr>
    </w:p>
    <w:p w14:paraId="3CDB89AD" w14:textId="77777777" w:rsidR="00A6582B" w:rsidRPr="00A6582B" w:rsidRDefault="00A6582B" w:rsidP="00A6582B">
      <w:pPr>
        <w:bidi/>
        <w:jc w:val="both"/>
        <w:rPr>
          <w:rFonts w:cs="David" w:hint="cs"/>
          <w:u w:val="single"/>
          <w:rtl/>
        </w:rPr>
      </w:pPr>
      <w:r w:rsidRPr="00A6582B">
        <w:rPr>
          <w:rFonts w:cs="David" w:hint="cs"/>
          <w:u w:val="single"/>
          <w:rtl/>
        </w:rPr>
        <w:t>נינו אבסדזה:</w:t>
      </w:r>
    </w:p>
    <w:p w14:paraId="4D3D7AFA" w14:textId="77777777" w:rsidR="00A6582B" w:rsidRPr="00A6582B" w:rsidRDefault="00A6582B" w:rsidP="00A6582B">
      <w:pPr>
        <w:bidi/>
        <w:jc w:val="both"/>
        <w:rPr>
          <w:rFonts w:cs="David" w:hint="cs"/>
          <w:u w:val="single"/>
          <w:rtl/>
        </w:rPr>
      </w:pPr>
    </w:p>
    <w:p w14:paraId="4AA3AD73" w14:textId="77777777" w:rsidR="00A6582B" w:rsidRPr="00A6582B" w:rsidRDefault="00A6582B" w:rsidP="00A6582B">
      <w:pPr>
        <w:bidi/>
        <w:jc w:val="both"/>
        <w:rPr>
          <w:rFonts w:cs="David" w:hint="cs"/>
          <w:rtl/>
        </w:rPr>
      </w:pPr>
      <w:r w:rsidRPr="00A6582B">
        <w:rPr>
          <w:rFonts w:cs="David" w:hint="cs"/>
          <w:rtl/>
        </w:rPr>
        <w:tab/>
        <w:t xml:space="preserve"> אתם מפחדים מכל מה ששמעתם כרגע. דני, אתם פוחדים מזה פחד מוות, אתם שהולכים לחקור את הדה-לגיטימציה, פוחדים. </w:t>
      </w:r>
    </w:p>
    <w:p w14:paraId="0441EC73" w14:textId="77777777" w:rsidR="00A6582B" w:rsidRPr="00A6582B" w:rsidRDefault="00A6582B" w:rsidP="00A6582B">
      <w:pPr>
        <w:bidi/>
        <w:jc w:val="both"/>
        <w:rPr>
          <w:rFonts w:cs="David" w:hint="cs"/>
          <w:rtl/>
        </w:rPr>
      </w:pPr>
    </w:p>
    <w:p w14:paraId="701898D1"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7AAB8E19" w14:textId="77777777" w:rsidR="00A6582B" w:rsidRPr="00A6582B" w:rsidRDefault="00A6582B" w:rsidP="00A6582B">
      <w:pPr>
        <w:bidi/>
        <w:jc w:val="both"/>
        <w:rPr>
          <w:rFonts w:cs="David" w:hint="cs"/>
          <w:u w:val="single"/>
          <w:rtl/>
        </w:rPr>
      </w:pPr>
    </w:p>
    <w:p w14:paraId="22773ECF" w14:textId="77777777" w:rsidR="00A6582B" w:rsidRPr="00A6582B" w:rsidRDefault="00A6582B" w:rsidP="00A6582B">
      <w:pPr>
        <w:bidi/>
        <w:jc w:val="both"/>
        <w:rPr>
          <w:rFonts w:cs="David" w:hint="cs"/>
          <w:rtl/>
        </w:rPr>
      </w:pPr>
      <w:r w:rsidRPr="00A6582B">
        <w:rPr>
          <w:rFonts w:cs="David" w:hint="cs"/>
          <w:rtl/>
        </w:rPr>
        <w:tab/>
        <w:t xml:space="preserve">כבוד היושב-ראש, יש דיון? נרשמנו לדיבור. היועץ המשפטי אמר הכול, אין מה להוסיף. </w:t>
      </w:r>
    </w:p>
    <w:p w14:paraId="53B14A10" w14:textId="77777777" w:rsidR="00A6582B" w:rsidRPr="00A6582B" w:rsidRDefault="00A6582B" w:rsidP="00A6582B">
      <w:pPr>
        <w:bidi/>
        <w:jc w:val="both"/>
        <w:rPr>
          <w:rFonts w:cs="David" w:hint="cs"/>
          <w:rtl/>
        </w:rPr>
      </w:pPr>
    </w:p>
    <w:p w14:paraId="537330DC" w14:textId="77777777" w:rsidR="00A6582B" w:rsidRPr="00A6582B" w:rsidRDefault="00A6582B" w:rsidP="00A6582B">
      <w:pPr>
        <w:bidi/>
        <w:rPr>
          <w:rFonts w:cs="David" w:hint="cs"/>
          <w:rtl/>
        </w:rPr>
      </w:pPr>
      <w:r w:rsidRPr="00A6582B">
        <w:rPr>
          <w:rFonts w:cs="David" w:hint="cs"/>
          <w:u w:val="single"/>
          <w:rtl/>
        </w:rPr>
        <w:t>היו"ר יריב לוין:</w:t>
      </w:r>
    </w:p>
    <w:p w14:paraId="05265B17" w14:textId="77777777" w:rsidR="00A6582B" w:rsidRPr="00A6582B" w:rsidRDefault="00A6582B" w:rsidP="00A6582B">
      <w:pPr>
        <w:bidi/>
        <w:rPr>
          <w:rFonts w:cs="David" w:hint="cs"/>
          <w:rtl/>
        </w:rPr>
      </w:pPr>
    </w:p>
    <w:p w14:paraId="2B813BCD" w14:textId="77777777" w:rsidR="00A6582B" w:rsidRPr="00A6582B" w:rsidRDefault="00A6582B" w:rsidP="00A6582B">
      <w:pPr>
        <w:bidi/>
        <w:jc w:val="both"/>
        <w:rPr>
          <w:rFonts w:cs="David" w:hint="cs"/>
          <w:rtl/>
        </w:rPr>
      </w:pPr>
      <w:r w:rsidRPr="00A6582B">
        <w:rPr>
          <w:rFonts w:cs="David" w:hint="cs"/>
          <w:rtl/>
        </w:rPr>
        <w:tab/>
        <w:t xml:space="preserve">תודה. שעת הצעקות הסתיימה? לא, התשובה לא. אתם הרי צעקתם. אם היית מבקש הצעה לסדר במקום לצעוק - בחרתם לנצל את זכות הצעקה במקום את זכות הדיון. רבותי, אני רוצה לתת רשות דיבור לחבר הכנסת בן-סימון, בבקשה. רבותי, לפחות לחבר הכנסת בן-סימון, שישב כאן וכיבד את כולם והקשיב לכולם, כאשר הוא מבקש לדבר והוא ברשות דיבור, תכבדו אותו. </w:t>
      </w:r>
    </w:p>
    <w:p w14:paraId="17DFF507" w14:textId="77777777" w:rsidR="00A6582B" w:rsidRPr="00A6582B" w:rsidRDefault="00A6582B" w:rsidP="00A6582B">
      <w:pPr>
        <w:bidi/>
        <w:jc w:val="both"/>
        <w:rPr>
          <w:rFonts w:cs="David" w:hint="cs"/>
          <w:rtl/>
        </w:rPr>
      </w:pPr>
      <w:r w:rsidRPr="00A6582B">
        <w:rPr>
          <w:rFonts w:cs="David" w:hint="cs"/>
          <w:rtl/>
        </w:rPr>
        <w:tab/>
      </w:r>
    </w:p>
    <w:p w14:paraId="05C7C0F3"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5B41CE9E" w14:textId="77777777" w:rsidR="00A6582B" w:rsidRPr="00A6582B" w:rsidRDefault="00A6582B" w:rsidP="00A6582B">
      <w:pPr>
        <w:bidi/>
        <w:jc w:val="both"/>
        <w:rPr>
          <w:rFonts w:cs="David" w:hint="cs"/>
          <w:u w:val="single"/>
          <w:rtl/>
        </w:rPr>
      </w:pPr>
    </w:p>
    <w:p w14:paraId="06A060EA" w14:textId="77777777" w:rsidR="00A6582B" w:rsidRPr="00A6582B" w:rsidRDefault="00A6582B" w:rsidP="00A6582B">
      <w:pPr>
        <w:bidi/>
        <w:jc w:val="both"/>
        <w:rPr>
          <w:rFonts w:cs="David" w:hint="cs"/>
          <w:rtl/>
        </w:rPr>
      </w:pPr>
      <w:r w:rsidRPr="00A6582B">
        <w:rPr>
          <w:rFonts w:cs="David" w:hint="cs"/>
          <w:rtl/>
        </w:rPr>
        <w:tab/>
        <w:t xml:space="preserve">הוא כבר מדבר בעולם הרבה נגד מדינת ישראל. </w:t>
      </w:r>
    </w:p>
    <w:p w14:paraId="51B2987F" w14:textId="77777777" w:rsidR="00A6582B" w:rsidRPr="00A6582B" w:rsidRDefault="00A6582B" w:rsidP="00A6582B">
      <w:pPr>
        <w:bidi/>
        <w:jc w:val="both"/>
        <w:rPr>
          <w:rFonts w:cs="David" w:hint="cs"/>
          <w:rtl/>
        </w:rPr>
      </w:pPr>
    </w:p>
    <w:p w14:paraId="4B910F69" w14:textId="77777777" w:rsidR="00A6582B" w:rsidRPr="00A6582B" w:rsidRDefault="00A6582B" w:rsidP="00A6582B">
      <w:pPr>
        <w:bidi/>
        <w:rPr>
          <w:rFonts w:cs="David" w:hint="cs"/>
          <w:rtl/>
        </w:rPr>
      </w:pPr>
      <w:r w:rsidRPr="00A6582B">
        <w:rPr>
          <w:rFonts w:cs="David" w:hint="cs"/>
          <w:u w:val="single"/>
          <w:rtl/>
        </w:rPr>
        <w:t>היו"ר יריב לוין:</w:t>
      </w:r>
    </w:p>
    <w:p w14:paraId="17090FBB" w14:textId="77777777" w:rsidR="00A6582B" w:rsidRPr="00A6582B" w:rsidRDefault="00A6582B" w:rsidP="00A6582B">
      <w:pPr>
        <w:bidi/>
        <w:rPr>
          <w:rFonts w:cs="David" w:hint="cs"/>
          <w:rtl/>
        </w:rPr>
      </w:pPr>
    </w:p>
    <w:p w14:paraId="51AD3194" w14:textId="77777777" w:rsidR="00A6582B" w:rsidRPr="00A6582B" w:rsidRDefault="00A6582B" w:rsidP="00A6582B">
      <w:pPr>
        <w:bidi/>
        <w:rPr>
          <w:rFonts w:cs="David" w:hint="cs"/>
          <w:rtl/>
        </w:rPr>
      </w:pPr>
      <w:r w:rsidRPr="00A6582B">
        <w:rPr>
          <w:rFonts w:cs="David" w:hint="cs"/>
          <w:rtl/>
        </w:rPr>
        <w:tab/>
        <w:t>בבקשה, חבר הכנסת בן-סימון, ובכך אני פותח את הדיון. יש רשימה.</w:t>
      </w:r>
    </w:p>
    <w:p w14:paraId="7C53E0E4" w14:textId="77777777" w:rsidR="00A6582B" w:rsidRPr="00A6582B" w:rsidRDefault="00A6582B" w:rsidP="00A6582B">
      <w:pPr>
        <w:bidi/>
        <w:rPr>
          <w:rFonts w:cs="David" w:hint="cs"/>
          <w:rtl/>
        </w:rPr>
      </w:pPr>
    </w:p>
    <w:p w14:paraId="38E77AC6" w14:textId="77777777" w:rsidR="00A6582B" w:rsidRPr="00A6582B" w:rsidRDefault="00A6582B" w:rsidP="00A6582B">
      <w:pPr>
        <w:bidi/>
        <w:jc w:val="both"/>
        <w:rPr>
          <w:rFonts w:cs="David" w:hint="cs"/>
          <w:rtl/>
        </w:rPr>
      </w:pPr>
      <w:r w:rsidRPr="00A6582B">
        <w:rPr>
          <w:rFonts w:cs="David" w:hint="cs"/>
          <w:u w:val="single"/>
          <w:rtl/>
        </w:rPr>
        <w:t>נסים זאב:</w:t>
      </w:r>
    </w:p>
    <w:p w14:paraId="235DBFCB" w14:textId="77777777" w:rsidR="00A6582B" w:rsidRPr="00A6582B" w:rsidRDefault="00A6582B" w:rsidP="00A6582B">
      <w:pPr>
        <w:bidi/>
        <w:jc w:val="both"/>
        <w:rPr>
          <w:rFonts w:cs="David" w:hint="cs"/>
          <w:rtl/>
        </w:rPr>
      </w:pPr>
    </w:p>
    <w:p w14:paraId="5E939B9F" w14:textId="77777777" w:rsidR="00A6582B" w:rsidRPr="00A6582B" w:rsidRDefault="00A6582B" w:rsidP="00A6582B">
      <w:pPr>
        <w:bidi/>
        <w:jc w:val="both"/>
        <w:rPr>
          <w:rFonts w:cs="David" w:hint="cs"/>
          <w:rtl/>
        </w:rPr>
      </w:pPr>
      <w:r w:rsidRPr="00A6582B">
        <w:rPr>
          <w:rFonts w:cs="David" w:hint="cs"/>
          <w:rtl/>
        </w:rPr>
        <w:tab/>
        <w:t xml:space="preserve">הרשימה השחורה, גם אני נרשמתי, אדוני היושב-ראש. </w:t>
      </w:r>
    </w:p>
    <w:p w14:paraId="5FC60A89" w14:textId="77777777" w:rsidR="00A6582B" w:rsidRPr="00A6582B" w:rsidRDefault="00A6582B" w:rsidP="00A6582B">
      <w:pPr>
        <w:bidi/>
        <w:jc w:val="both"/>
        <w:rPr>
          <w:rFonts w:cs="David" w:hint="cs"/>
          <w:rtl/>
        </w:rPr>
      </w:pPr>
    </w:p>
    <w:p w14:paraId="4B8F1990"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BD48373" w14:textId="77777777" w:rsidR="00A6582B" w:rsidRPr="00A6582B" w:rsidRDefault="00A6582B" w:rsidP="00A6582B">
      <w:pPr>
        <w:bidi/>
        <w:jc w:val="both"/>
        <w:rPr>
          <w:rFonts w:cs="David" w:hint="cs"/>
          <w:rtl/>
        </w:rPr>
      </w:pPr>
    </w:p>
    <w:p w14:paraId="32C3C053" w14:textId="77777777" w:rsidR="00A6582B" w:rsidRPr="00A6582B" w:rsidRDefault="00A6582B" w:rsidP="00A6582B">
      <w:pPr>
        <w:bidi/>
        <w:jc w:val="both"/>
        <w:rPr>
          <w:rFonts w:cs="David" w:hint="cs"/>
          <w:rtl/>
        </w:rPr>
      </w:pPr>
      <w:r w:rsidRPr="00A6582B">
        <w:rPr>
          <w:rFonts w:cs="David" w:hint="cs"/>
          <w:rtl/>
        </w:rPr>
        <w:tab/>
        <w:t xml:space="preserve">רבותי, כל מי שירצה לדבר, ידבר. חבר הכנסת בן-סימון, אני רק מבקש להגביל את הדיון, כך שכל אחד ידבר ארבע דקות. </w:t>
      </w:r>
    </w:p>
    <w:p w14:paraId="1AB5F90F" w14:textId="77777777" w:rsidR="00A6582B" w:rsidRPr="00A6582B" w:rsidRDefault="00A6582B" w:rsidP="00A6582B">
      <w:pPr>
        <w:bidi/>
        <w:jc w:val="both"/>
        <w:rPr>
          <w:rFonts w:cs="David" w:hint="cs"/>
          <w:rtl/>
        </w:rPr>
      </w:pPr>
    </w:p>
    <w:p w14:paraId="5220842C"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447B7004" w14:textId="77777777" w:rsidR="00A6582B" w:rsidRPr="00A6582B" w:rsidRDefault="00A6582B" w:rsidP="00A6582B">
      <w:pPr>
        <w:bidi/>
        <w:jc w:val="both"/>
        <w:rPr>
          <w:rFonts w:cs="David" w:hint="cs"/>
          <w:u w:val="single"/>
          <w:rtl/>
        </w:rPr>
      </w:pPr>
    </w:p>
    <w:p w14:paraId="4E850FBC" w14:textId="77777777" w:rsidR="00A6582B" w:rsidRPr="00A6582B" w:rsidRDefault="00A6582B" w:rsidP="00A6582B">
      <w:pPr>
        <w:bidi/>
        <w:rPr>
          <w:rFonts w:cs="David" w:hint="cs"/>
          <w:rtl/>
        </w:rPr>
      </w:pPr>
      <w:r w:rsidRPr="00A6582B">
        <w:rPr>
          <w:rFonts w:cs="David" w:hint="cs"/>
          <w:rtl/>
        </w:rPr>
        <w:tab/>
        <w:t>למה ארבע?</w:t>
      </w:r>
    </w:p>
    <w:p w14:paraId="61B987AC" w14:textId="77777777" w:rsidR="00A6582B" w:rsidRPr="00A6582B" w:rsidRDefault="00A6582B" w:rsidP="00A6582B">
      <w:pPr>
        <w:bidi/>
        <w:rPr>
          <w:rFonts w:cs="David" w:hint="cs"/>
          <w:rtl/>
        </w:rPr>
      </w:pPr>
    </w:p>
    <w:p w14:paraId="2596AC4D"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205CBF25" w14:textId="77777777" w:rsidR="00A6582B" w:rsidRPr="00A6582B" w:rsidRDefault="00A6582B" w:rsidP="00A6582B">
      <w:pPr>
        <w:bidi/>
        <w:jc w:val="both"/>
        <w:rPr>
          <w:rFonts w:cs="David" w:hint="cs"/>
          <w:u w:val="single"/>
          <w:rtl/>
        </w:rPr>
      </w:pPr>
    </w:p>
    <w:p w14:paraId="211DB89F" w14:textId="77777777" w:rsidR="00A6582B" w:rsidRPr="00A6582B" w:rsidRDefault="00A6582B" w:rsidP="00A6582B">
      <w:pPr>
        <w:bidi/>
        <w:ind w:left="720"/>
        <w:rPr>
          <w:rFonts w:cs="David" w:hint="cs"/>
          <w:rtl/>
        </w:rPr>
      </w:pPr>
      <w:r w:rsidRPr="00A6582B">
        <w:rPr>
          <w:rFonts w:cs="David" w:hint="cs"/>
          <w:rtl/>
        </w:rPr>
        <w:t>- - -</w:t>
      </w:r>
    </w:p>
    <w:p w14:paraId="0C407EDC" w14:textId="77777777" w:rsidR="00A6582B" w:rsidRPr="00A6582B" w:rsidRDefault="00A6582B" w:rsidP="00A6582B">
      <w:pPr>
        <w:bidi/>
        <w:ind w:left="720"/>
        <w:rPr>
          <w:rFonts w:cs="David" w:hint="cs"/>
          <w:rtl/>
        </w:rPr>
      </w:pPr>
    </w:p>
    <w:p w14:paraId="214F8242" w14:textId="77777777" w:rsidR="00A6582B" w:rsidRPr="00A6582B" w:rsidRDefault="00A6582B" w:rsidP="00A6582B">
      <w:pPr>
        <w:keepNext/>
        <w:bidi/>
        <w:jc w:val="both"/>
        <w:rPr>
          <w:rFonts w:cs="David" w:hint="cs"/>
          <w:rtl/>
        </w:rPr>
      </w:pPr>
      <w:r w:rsidRPr="00A6582B">
        <w:rPr>
          <w:rFonts w:cs="David" w:hint="cs"/>
          <w:u w:val="single"/>
          <w:rtl/>
        </w:rPr>
        <w:t>היו"ר יריב לוין:</w:t>
      </w:r>
    </w:p>
    <w:p w14:paraId="0244EAA2" w14:textId="77777777" w:rsidR="00A6582B" w:rsidRPr="00A6582B" w:rsidRDefault="00A6582B" w:rsidP="00A6582B">
      <w:pPr>
        <w:keepNext/>
        <w:bidi/>
        <w:jc w:val="both"/>
        <w:rPr>
          <w:rFonts w:cs="David" w:hint="cs"/>
          <w:rtl/>
        </w:rPr>
      </w:pPr>
    </w:p>
    <w:p w14:paraId="28E9F55C" w14:textId="77777777" w:rsidR="00A6582B" w:rsidRPr="00A6582B" w:rsidRDefault="00A6582B" w:rsidP="00A6582B">
      <w:pPr>
        <w:keepNext/>
        <w:bidi/>
        <w:jc w:val="both"/>
        <w:rPr>
          <w:rFonts w:cs="David" w:hint="cs"/>
          <w:rtl/>
        </w:rPr>
      </w:pPr>
      <w:r w:rsidRPr="00A6582B">
        <w:rPr>
          <w:rFonts w:cs="David" w:hint="cs"/>
          <w:rtl/>
        </w:rPr>
        <w:tab/>
        <w:t xml:space="preserve"> כך שנוכל לשמוע את כולם. תודה. חבר הכנסת חנין, אתה בטח לא יכול להיות ציני, כי אתה כבר היית פעמיים ברשות דיבור, והפכת אותן לנאום שלם. חבר הכנסת בן-סימון, אחריו תהיה חברת הכנסת קירשנבאום, ואחריו חבר הכנסת חנין. </w:t>
      </w:r>
    </w:p>
    <w:p w14:paraId="3276A038" w14:textId="77777777" w:rsidR="00A6582B" w:rsidRPr="00A6582B" w:rsidRDefault="00A6582B" w:rsidP="00A6582B">
      <w:pPr>
        <w:bidi/>
        <w:rPr>
          <w:rFonts w:cs="David" w:hint="cs"/>
          <w:rtl/>
        </w:rPr>
      </w:pPr>
    </w:p>
    <w:p w14:paraId="0BED4E00"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29D61EAF" w14:textId="77777777" w:rsidR="00A6582B" w:rsidRPr="00A6582B" w:rsidRDefault="00A6582B" w:rsidP="00A6582B">
      <w:pPr>
        <w:bidi/>
        <w:jc w:val="both"/>
        <w:rPr>
          <w:rFonts w:cs="David" w:hint="cs"/>
          <w:u w:val="single"/>
          <w:rtl/>
        </w:rPr>
      </w:pPr>
    </w:p>
    <w:p w14:paraId="1663DA65" w14:textId="77777777" w:rsidR="00A6582B" w:rsidRPr="00A6582B" w:rsidRDefault="00A6582B" w:rsidP="00A6582B">
      <w:pPr>
        <w:bidi/>
        <w:jc w:val="both"/>
        <w:rPr>
          <w:rFonts w:cs="David" w:hint="cs"/>
          <w:rtl/>
        </w:rPr>
      </w:pPr>
      <w:r w:rsidRPr="00A6582B">
        <w:rPr>
          <w:rFonts w:cs="David" w:hint="cs"/>
          <w:rtl/>
        </w:rPr>
        <w:tab/>
        <w:t xml:space="preserve">אני רוצה לומר, שבדמוקרטיה יש מעט רגעים, שאנשים מתעלים מעל למשברים האלה ומצילים את הדמוקרטיה. אני רוצה לומר, שאיל ינון כיועץ משפטי, חוות הדעת הגורפת, המנומקת, הדמוקרטית, המוסרית האנושית הזאת שומטת את מה שהתחולל פה בשעה האחרונה, ולכן אני באופן אישי כחבר כנסת  גאה בך גם כאדם וכמשפטן, ויתכן שהפסיקה הזאת שלך של חוות הדעת המשפטית תילמד בבתי ספר, וכל מיני חברי כנסת שירצו לפסוק לגבי עניינים פוליטיים באמצעות ועדות חקירה, יצטרכו לקרוא שוויכוחים פוליטיים פותרים בבחירות, ולא בוועדות חקירה. </w:t>
      </w:r>
    </w:p>
    <w:p w14:paraId="0FBE1EB9" w14:textId="77777777" w:rsidR="00A6582B" w:rsidRPr="00A6582B" w:rsidRDefault="00A6582B" w:rsidP="00A6582B">
      <w:pPr>
        <w:bidi/>
        <w:jc w:val="both"/>
        <w:rPr>
          <w:rFonts w:cs="David" w:hint="cs"/>
          <w:rtl/>
        </w:rPr>
      </w:pPr>
    </w:p>
    <w:p w14:paraId="0BAD645F" w14:textId="77777777" w:rsidR="00A6582B" w:rsidRPr="00A6582B" w:rsidRDefault="00A6582B" w:rsidP="00A6582B">
      <w:pPr>
        <w:bidi/>
        <w:ind w:firstLine="720"/>
        <w:jc w:val="both"/>
        <w:rPr>
          <w:rFonts w:cs="David" w:hint="cs"/>
          <w:rtl/>
        </w:rPr>
      </w:pPr>
      <w:r w:rsidRPr="00A6582B">
        <w:rPr>
          <w:rFonts w:cs="David" w:hint="cs"/>
          <w:rtl/>
        </w:rPr>
        <w:t xml:space="preserve">אני רוצה לומר לחברים פה, שיושבים מטעם הליכוד, מנחם בגין היה מתבייש בכם. מנחם בגין היה מתבייש בנציגי הליכוד שיושבים פה. </w:t>
      </w:r>
    </w:p>
    <w:p w14:paraId="15F036BA" w14:textId="77777777" w:rsidR="00A6582B" w:rsidRPr="00A6582B" w:rsidRDefault="00A6582B" w:rsidP="00A6582B">
      <w:pPr>
        <w:bidi/>
        <w:jc w:val="both"/>
        <w:rPr>
          <w:rFonts w:cs="David" w:hint="cs"/>
          <w:rtl/>
        </w:rPr>
      </w:pPr>
    </w:p>
    <w:p w14:paraId="3B704979"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5DBF80DF" w14:textId="77777777" w:rsidR="00A6582B" w:rsidRPr="00A6582B" w:rsidRDefault="00A6582B" w:rsidP="00A6582B">
      <w:pPr>
        <w:bidi/>
        <w:jc w:val="both"/>
        <w:rPr>
          <w:rFonts w:cs="David" w:hint="cs"/>
          <w:u w:val="single"/>
          <w:rtl/>
        </w:rPr>
      </w:pPr>
    </w:p>
    <w:p w14:paraId="16BFC3A8" w14:textId="77777777" w:rsidR="00A6582B" w:rsidRPr="00A6582B" w:rsidRDefault="00A6582B" w:rsidP="00A6582B">
      <w:pPr>
        <w:bidi/>
        <w:jc w:val="both"/>
        <w:rPr>
          <w:rFonts w:cs="David" w:hint="cs"/>
          <w:rtl/>
        </w:rPr>
      </w:pPr>
      <w:r w:rsidRPr="00A6582B">
        <w:rPr>
          <w:rFonts w:cs="David" w:hint="cs"/>
          <w:rtl/>
        </w:rPr>
        <w:tab/>
        <w:t xml:space="preserve">אל תחלק לנו פה ציונים. </w:t>
      </w:r>
    </w:p>
    <w:p w14:paraId="55C1B2EF" w14:textId="77777777" w:rsidR="00A6582B" w:rsidRPr="00A6582B" w:rsidRDefault="00A6582B" w:rsidP="00A6582B">
      <w:pPr>
        <w:bidi/>
        <w:jc w:val="both"/>
        <w:rPr>
          <w:rFonts w:cs="David" w:hint="cs"/>
          <w:rtl/>
        </w:rPr>
      </w:pPr>
    </w:p>
    <w:p w14:paraId="02FA6FCB"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5C9F609D" w14:textId="77777777" w:rsidR="00A6582B" w:rsidRPr="00A6582B" w:rsidRDefault="00A6582B" w:rsidP="00A6582B">
      <w:pPr>
        <w:bidi/>
        <w:jc w:val="both"/>
        <w:rPr>
          <w:rFonts w:cs="David" w:hint="cs"/>
          <w:u w:val="single"/>
          <w:rtl/>
        </w:rPr>
      </w:pPr>
    </w:p>
    <w:p w14:paraId="694A44C5" w14:textId="77777777" w:rsidR="00A6582B" w:rsidRPr="00A6582B" w:rsidRDefault="00A6582B" w:rsidP="00A6582B">
      <w:pPr>
        <w:bidi/>
        <w:jc w:val="both"/>
        <w:rPr>
          <w:rFonts w:cs="David" w:hint="cs"/>
          <w:rtl/>
        </w:rPr>
      </w:pPr>
      <w:r w:rsidRPr="00A6582B">
        <w:rPr>
          <w:rFonts w:cs="David" w:hint="cs"/>
          <w:rtl/>
        </w:rPr>
        <w:tab/>
        <w:t xml:space="preserve">האיש שהביא את הדמוקרטיה כמעט לפסגה מבחינת המיעוטים, הפסיק את הממשל הצבאי, אחת ההחלטות הראשונות שלו היתה להפסיק את עינויי השב"כ - האיש הזה היה עומד פה לדין, אם הוא היה חי היום. ולכן אתם - דנון, אתה מבייש את שמו של מנחם בגין. </w:t>
      </w:r>
    </w:p>
    <w:p w14:paraId="613D3353" w14:textId="77777777" w:rsidR="00A6582B" w:rsidRPr="00A6582B" w:rsidRDefault="00A6582B" w:rsidP="00A6582B">
      <w:pPr>
        <w:bidi/>
        <w:jc w:val="both"/>
        <w:rPr>
          <w:rFonts w:cs="David" w:hint="cs"/>
          <w:rtl/>
        </w:rPr>
      </w:pPr>
    </w:p>
    <w:p w14:paraId="03E6D75D"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9E0C6F4" w14:textId="77777777" w:rsidR="00A6582B" w:rsidRPr="00A6582B" w:rsidRDefault="00A6582B" w:rsidP="00A6582B">
      <w:pPr>
        <w:bidi/>
        <w:jc w:val="both"/>
        <w:rPr>
          <w:rFonts w:cs="David" w:hint="cs"/>
          <w:u w:val="single"/>
          <w:rtl/>
        </w:rPr>
      </w:pPr>
    </w:p>
    <w:p w14:paraId="4F3D5302" w14:textId="77777777" w:rsidR="00A6582B" w:rsidRPr="00A6582B" w:rsidRDefault="00A6582B" w:rsidP="00A6582B">
      <w:pPr>
        <w:bidi/>
        <w:jc w:val="both"/>
        <w:rPr>
          <w:rFonts w:cs="David" w:hint="cs"/>
          <w:rtl/>
        </w:rPr>
      </w:pPr>
      <w:r w:rsidRPr="00A6582B">
        <w:rPr>
          <w:rFonts w:cs="David" w:hint="cs"/>
          <w:rtl/>
        </w:rPr>
        <w:tab/>
        <w:t xml:space="preserve">אתה לא תחלק ציונים. </w:t>
      </w:r>
    </w:p>
    <w:p w14:paraId="7EA661CB" w14:textId="77777777" w:rsidR="00A6582B" w:rsidRPr="00A6582B" w:rsidRDefault="00A6582B" w:rsidP="00A6582B">
      <w:pPr>
        <w:bidi/>
        <w:jc w:val="both"/>
        <w:rPr>
          <w:rFonts w:cs="David" w:hint="cs"/>
          <w:rtl/>
        </w:rPr>
      </w:pPr>
    </w:p>
    <w:p w14:paraId="5002A26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01E2F34" w14:textId="77777777" w:rsidR="00A6582B" w:rsidRPr="00A6582B" w:rsidRDefault="00A6582B" w:rsidP="00A6582B">
      <w:pPr>
        <w:bidi/>
        <w:jc w:val="both"/>
        <w:rPr>
          <w:rFonts w:cs="David" w:hint="cs"/>
          <w:rtl/>
        </w:rPr>
      </w:pPr>
    </w:p>
    <w:p w14:paraId="71059E2D" w14:textId="77777777" w:rsidR="00A6582B" w:rsidRPr="00A6582B" w:rsidRDefault="00A6582B" w:rsidP="00A6582B">
      <w:pPr>
        <w:bidi/>
        <w:jc w:val="both"/>
        <w:rPr>
          <w:rFonts w:cs="David" w:hint="cs"/>
          <w:rtl/>
        </w:rPr>
      </w:pPr>
      <w:r w:rsidRPr="00A6582B">
        <w:rPr>
          <w:rFonts w:cs="David" w:hint="cs"/>
          <w:rtl/>
        </w:rPr>
        <w:tab/>
        <w:t xml:space="preserve"> חבר הכנסת דנון, תן לו לדבר. </w:t>
      </w:r>
    </w:p>
    <w:p w14:paraId="7F921EB4" w14:textId="77777777" w:rsidR="00A6582B" w:rsidRPr="00A6582B" w:rsidRDefault="00A6582B" w:rsidP="00A6582B">
      <w:pPr>
        <w:bidi/>
        <w:jc w:val="both"/>
        <w:rPr>
          <w:rFonts w:cs="David" w:hint="cs"/>
          <w:rtl/>
        </w:rPr>
      </w:pPr>
    </w:p>
    <w:p w14:paraId="23B0D10F"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5150F50E" w14:textId="77777777" w:rsidR="00A6582B" w:rsidRPr="00A6582B" w:rsidRDefault="00A6582B" w:rsidP="00A6582B">
      <w:pPr>
        <w:bidi/>
        <w:jc w:val="both"/>
        <w:rPr>
          <w:rFonts w:cs="David" w:hint="cs"/>
          <w:u w:val="single"/>
          <w:rtl/>
        </w:rPr>
      </w:pPr>
    </w:p>
    <w:p w14:paraId="29D5F44D" w14:textId="77777777" w:rsidR="00A6582B" w:rsidRPr="00A6582B" w:rsidRDefault="00A6582B" w:rsidP="00A6582B">
      <w:pPr>
        <w:bidi/>
        <w:ind w:firstLine="720"/>
        <w:jc w:val="both"/>
        <w:rPr>
          <w:rFonts w:cs="David" w:hint="cs"/>
          <w:rtl/>
        </w:rPr>
      </w:pPr>
      <w:r w:rsidRPr="00A6582B">
        <w:rPr>
          <w:rFonts w:cs="David" w:hint="cs"/>
          <w:rtl/>
        </w:rPr>
        <w:t xml:space="preserve">הוא מתייחס אלי, אדוני היושב-ראש, עם כל הכבוד. </w:t>
      </w:r>
    </w:p>
    <w:p w14:paraId="1009FC20" w14:textId="77777777" w:rsidR="00A6582B" w:rsidRPr="00A6582B" w:rsidRDefault="00A6582B" w:rsidP="00A6582B">
      <w:pPr>
        <w:bidi/>
        <w:ind w:firstLine="720"/>
        <w:jc w:val="both"/>
        <w:rPr>
          <w:rFonts w:cs="David" w:hint="cs"/>
          <w:rtl/>
        </w:rPr>
      </w:pPr>
    </w:p>
    <w:p w14:paraId="6A1A1C6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06C0B83F" w14:textId="77777777" w:rsidR="00A6582B" w:rsidRPr="00A6582B" w:rsidRDefault="00A6582B" w:rsidP="00A6582B">
      <w:pPr>
        <w:bidi/>
        <w:jc w:val="both"/>
        <w:rPr>
          <w:rFonts w:cs="David" w:hint="cs"/>
          <w:rtl/>
        </w:rPr>
      </w:pPr>
    </w:p>
    <w:p w14:paraId="2A690308" w14:textId="77777777" w:rsidR="00A6582B" w:rsidRPr="00A6582B" w:rsidRDefault="00A6582B" w:rsidP="00A6582B">
      <w:pPr>
        <w:bidi/>
        <w:jc w:val="both"/>
        <w:rPr>
          <w:rFonts w:cs="David" w:hint="cs"/>
          <w:rtl/>
        </w:rPr>
      </w:pPr>
      <w:r w:rsidRPr="00A6582B">
        <w:rPr>
          <w:rFonts w:cs="David" w:hint="cs"/>
          <w:rtl/>
        </w:rPr>
        <w:tab/>
        <w:t xml:space="preserve">גם דברים קשים שנאמרים אלינו ברמה האישית, צריך לדעת לשמוע. </w:t>
      </w:r>
    </w:p>
    <w:p w14:paraId="19A621F3" w14:textId="77777777" w:rsidR="00A6582B" w:rsidRPr="00A6582B" w:rsidRDefault="00A6582B" w:rsidP="00A6582B">
      <w:pPr>
        <w:bidi/>
        <w:jc w:val="both"/>
        <w:rPr>
          <w:rFonts w:cs="David" w:hint="cs"/>
          <w:rtl/>
        </w:rPr>
      </w:pPr>
    </w:p>
    <w:p w14:paraId="15712B2A"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3191B377" w14:textId="77777777" w:rsidR="00A6582B" w:rsidRPr="00A6582B" w:rsidRDefault="00A6582B" w:rsidP="00A6582B">
      <w:pPr>
        <w:bidi/>
        <w:jc w:val="both"/>
        <w:rPr>
          <w:rFonts w:cs="David" w:hint="cs"/>
          <w:u w:val="single"/>
          <w:rtl/>
        </w:rPr>
      </w:pPr>
    </w:p>
    <w:p w14:paraId="3D9EA177" w14:textId="77777777" w:rsidR="00A6582B" w:rsidRPr="00A6582B" w:rsidRDefault="00A6582B" w:rsidP="00A6582B">
      <w:pPr>
        <w:bidi/>
        <w:jc w:val="both"/>
        <w:rPr>
          <w:rFonts w:cs="David" w:hint="cs"/>
          <w:rtl/>
        </w:rPr>
      </w:pPr>
      <w:r w:rsidRPr="00A6582B">
        <w:rPr>
          <w:rFonts w:cs="David" w:hint="cs"/>
          <w:rtl/>
        </w:rPr>
        <w:tab/>
        <w:t xml:space="preserve">אתם מביישים את מורשת הליכוד, מותר לי לומר את זה. </w:t>
      </w:r>
    </w:p>
    <w:p w14:paraId="09A525C7" w14:textId="77777777" w:rsidR="00A6582B" w:rsidRPr="00A6582B" w:rsidRDefault="00A6582B" w:rsidP="00A6582B">
      <w:pPr>
        <w:bidi/>
        <w:jc w:val="both"/>
        <w:rPr>
          <w:rFonts w:cs="David" w:hint="cs"/>
          <w:rtl/>
        </w:rPr>
      </w:pPr>
    </w:p>
    <w:p w14:paraId="1FA70B14"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6660B230" w14:textId="77777777" w:rsidR="00A6582B" w:rsidRPr="00A6582B" w:rsidRDefault="00A6582B" w:rsidP="00A6582B">
      <w:pPr>
        <w:bidi/>
        <w:jc w:val="both"/>
        <w:rPr>
          <w:rFonts w:cs="David" w:hint="cs"/>
          <w:rtl/>
        </w:rPr>
      </w:pPr>
      <w:r w:rsidRPr="00A6582B">
        <w:rPr>
          <w:rFonts w:cs="David" w:hint="cs"/>
          <w:rtl/>
        </w:rPr>
        <w:tab/>
      </w:r>
    </w:p>
    <w:p w14:paraId="26A0D6EC" w14:textId="77777777" w:rsidR="00A6582B" w:rsidRPr="00A6582B" w:rsidRDefault="00A6582B" w:rsidP="00A6582B">
      <w:pPr>
        <w:bidi/>
        <w:jc w:val="both"/>
        <w:rPr>
          <w:rFonts w:cs="David" w:hint="cs"/>
          <w:rtl/>
        </w:rPr>
      </w:pPr>
      <w:r w:rsidRPr="00A6582B">
        <w:rPr>
          <w:rFonts w:cs="David" w:hint="cs"/>
          <w:rtl/>
        </w:rPr>
        <w:tab/>
        <w:t xml:space="preserve">אתה לא מכיר את מורשת הליכוד. </w:t>
      </w:r>
    </w:p>
    <w:p w14:paraId="0361DC67" w14:textId="77777777" w:rsidR="00A6582B" w:rsidRPr="00A6582B" w:rsidRDefault="00A6582B" w:rsidP="00A6582B">
      <w:pPr>
        <w:bidi/>
        <w:jc w:val="both"/>
        <w:rPr>
          <w:rFonts w:cs="David" w:hint="cs"/>
          <w:rtl/>
        </w:rPr>
      </w:pPr>
    </w:p>
    <w:p w14:paraId="5C510587"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2B4DE908" w14:textId="77777777" w:rsidR="00A6582B" w:rsidRPr="00A6582B" w:rsidRDefault="00A6582B" w:rsidP="00A6582B">
      <w:pPr>
        <w:bidi/>
        <w:jc w:val="both"/>
        <w:rPr>
          <w:rFonts w:cs="David" w:hint="cs"/>
          <w:u w:val="single"/>
          <w:rtl/>
        </w:rPr>
      </w:pPr>
    </w:p>
    <w:p w14:paraId="66F19B57" w14:textId="77777777" w:rsidR="00A6582B" w:rsidRPr="00A6582B" w:rsidRDefault="00A6582B" w:rsidP="00A6582B">
      <w:pPr>
        <w:bidi/>
        <w:jc w:val="both"/>
        <w:rPr>
          <w:rFonts w:cs="David" w:hint="cs"/>
          <w:rtl/>
        </w:rPr>
      </w:pPr>
      <w:r w:rsidRPr="00A6582B">
        <w:rPr>
          <w:rFonts w:cs="David" w:hint="cs"/>
          <w:rtl/>
        </w:rPr>
        <w:tab/>
        <w:t xml:space="preserve">ולכן הפסיקה הזאת, חוות הדעת המשפטית, אני אומר לך </w:t>
      </w:r>
      <w:r w:rsidRPr="00A6582B">
        <w:rPr>
          <w:rFonts w:cs="David"/>
          <w:rtl/>
        </w:rPr>
        <w:t>–</w:t>
      </w:r>
      <w:r w:rsidRPr="00A6582B">
        <w:rPr>
          <w:rFonts w:cs="David" w:hint="cs"/>
          <w:rtl/>
        </w:rPr>
        <w:t xml:space="preserve"> לא רק שאני גאה בה, היא זרקור לכל העיוורון שתופס פה את האנשים. ולכן איל כיועץ משפטי, וסלח לי שאני פונה אליך בשמך הפרטי, שפכת אור, הכשרת את ההיבט המוסרי של הסוגיה הזאת, שנשמט בגלל דעות פוליטיות. </w:t>
      </w:r>
    </w:p>
    <w:p w14:paraId="5DE144BA" w14:textId="77777777" w:rsidR="00A6582B" w:rsidRPr="00A6582B" w:rsidRDefault="00A6582B" w:rsidP="00A6582B">
      <w:pPr>
        <w:bidi/>
        <w:jc w:val="both"/>
        <w:rPr>
          <w:rFonts w:cs="David" w:hint="cs"/>
          <w:rtl/>
        </w:rPr>
      </w:pPr>
    </w:p>
    <w:p w14:paraId="26167188" w14:textId="77777777" w:rsidR="00A6582B" w:rsidRPr="00A6582B" w:rsidRDefault="00A6582B" w:rsidP="00A6582B">
      <w:pPr>
        <w:bidi/>
        <w:ind w:firstLine="720"/>
        <w:jc w:val="both"/>
        <w:rPr>
          <w:rFonts w:cs="David" w:hint="cs"/>
          <w:rtl/>
        </w:rPr>
      </w:pPr>
      <w:r w:rsidRPr="00A6582B">
        <w:rPr>
          <w:rFonts w:cs="David" w:hint="cs"/>
          <w:rtl/>
        </w:rPr>
        <w:t xml:space="preserve">ואני רוצה לומר, שרוחו של בן-ארי, כהנא במותו ציווה לנו את בן-ארי ואת החבורה שלו. ואני אומר לכם חברי הליכוד וחברי ישראל ביתנו, זה לא ליברמן שולט פה, זה במותו של האיש הזה שניסה להפוך את ישראל למדינה, לארץ גזענית, הוא השאיר לנו יורשים שמנהלים את השיח היום. </w:t>
      </w:r>
    </w:p>
    <w:p w14:paraId="460E3FB4" w14:textId="77777777" w:rsidR="00A6582B" w:rsidRPr="00A6582B" w:rsidRDefault="00A6582B" w:rsidP="00A6582B">
      <w:pPr>
        <w:bidi/>
        <w:ind w:firstLine="720"/>
        <w:jc w:val="both"/>
        <w:rPr>
          <w:rFonts w:cs="David" w:hint="cs"/>
          <w:rtl/>
        </w:rPr>
      </w:pPr>
    </w:p>
    <w:p w14:paraId="2BAEB94E"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6907A1CD" w14:textId="77777777" w:rsidR="00A6582B" w:rsidRPr="00A6582B" w:rsidRDefault="00A6582B" w:rsidP="00A6582B">
      <w:pPr>
        <w:bidi/>
        <w:jc w:val="both"/>
        <w:rPr>
          <w:rFonts w:cs="David" w:hint="cs"/>
          <w:u w:val="single"/>
          <w:rtl/>
        </w:rPr>
      </w:pPr>
    </w:p>
    <w:p w14:paraId="64D725B7" w14:textId="77777777" w:rsidR="00A6582B" w:rsidRPr="00A6582B" w:rsidRDefault="00A6582B" w:rsidP="00A6582B">
      <w:pPr>
        <w:bidi/>
        <w:jc w:val="both"/>
        <w:rPr>
          <w:rFonts w:cs="David" w:hint="cs"/>
          <w:rtl/>
        </w:rPr>
      </w:pPr>
      <w:r w:rsidRPr="00A6582B">
        <w:rPr>
          <w:rFonts w:cs="David" w:hint="cs"/>
          <w:rtl/>
        </w:rPr>
        <w:tab/>
        <w:t xml:space="preserve">אלה שרודפים את היהודים לא גזענים? הם גזענים הכי גדולים. אתה גזען שאין כמותך, רק לגרש יהודים זה מה שמעניין אותך. </w:t>
      </w:r>
    </w:p>
    <w:p w14:paraId="2CCEBB11" w14:textId="77777777" w:rsidR="00A6582B" w:rsidRPr="00A6582B" w:rsidRDefault="00A6582B" w:rsidP="00A6582B">
      <w:pPr>
        <w:bidi/>
        <w:jc w:val="both"/>
        <w:rPr>
          <w:rFonts w:cs="David" w:hint="cs"/>
          <w:rtl/>
        </w:rPr>
      </w:pPr>
    </w:p>
    <w:p w14:paraId="11EB4FFF" w14:textId="77777777" w:rsidR="00A6582B" w:rsidRPr="00A6582B" w:rsidRDefault="00A6582B" w:rsidP="00A6582B">
      <w:pPr>
        <w:bidi/>
        <w:rPr>
          <w:rFonts w:cs="David" w:hint="cs"/>
          <w:rtl/>
        </w:rPr>
      </w:pPr>
      <w:r w:rsidRPr="00A6582B">
        <w:rPr>
          <w:rFonts w:cs="David" w:hint="cs"/>
          <w:u w:val="single"/>
          <w:rtl/>
        </w:rPr>
        <w:t>היו"ר יריב לוין:</w:t>
      </w:r>
    </w:p>
    <w:p w14:paraId="0B68B4CB" w14:textId="77777777" w:rsidR="00A6582B" w:rsidRPr="00A6582B" w:rsidRDefault="00A6582B" w:rsidP="00A6582B">
      <w:pPr>
        <w:bidi/>
        <w:rPr>
          <w:rFonts w:cs="David" w:hint="cs"/>
          <w:rtl/>
        </w:rPr>
      </w:pPr>
    </w:p>
    <w:p w14:paraId="4AEC8A57" w14:textId="77777777" w:rsidR="00A6582B" w:rsidRPr="00A6582B" w:rsidRDefault="00A6582B" w:rsidP="00A6582B">
      <w:pPr>
        <w:bidi/>
        <w:rPr>
          <w:rFonts w:cs="David" w:hint="cs"/>
          <w:rtl/>
        </w:rPr>
      </w:pPr>
      <w:r w:rsidRPr="00A6582B">
        <w:rPr>
          <w:rFonts w:cs="David" w:hint="cs"/>
          <w:rtl/>
        </w:rPr>
        <w:tab/>
        <w:t xml:space="preserve">חבר הכנסת בן-ארי, תן לו לדבר, מספיק כבר, אף אחד לא יסתום פה פיות. </w:t>
      </w:r>
    </w:p>
    <w:p w14:paraId="6F840717" w14:textId="77777777" w:rsidR="00A6582B" w:rsidRPr="00A6582B" w:rsidRDefault="00A6582B" w:rsidP="00A6582B">
      <w:pPr>
        <w:bidi/>
        <w:rPr>
          <w:rFonts w:cs="David" w:hint="cs"/>
          <w:rtl/>
        </w:rPr>
      </w:pPr>
    </w:p>
    <w:p w14:paraId="3710F53E"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209D16FA" w14:textId="77777777" w:rsidR="00A6582B" w:rsidRPr="00A6582B" w:rsidRDefault="00A6582B" w:rsidP="00A6582B">
      <w:pPr>
        <w:bidi/>
        <w:jc w:val="both"/>
        <w:rPr>
          <w:rFonts w:cs="David" w:hint="cs"/>
          <w:u w:val="single"/>
          <w:rtl/>
        </w:rPr>
      </w:pPr>
    </w:p>
    <w:p w14:paraId="45874B4A" w14:textId="77777777" w:rsidR="00A6582B" w:rsidRPr="00A6582B" w:rsidRDefault="00A6582B" w:rsidP="00A6582B">
      <w:pPr>
        <w:bidi/>
        <w:rPr>
          <w:rFonts w:cs="David" w:hint="cs"/>
          <w:rtl/>
        </w:rPr>
      </w:pPr>
      <w:r w:rsidRPr="00A6582B">
        <w:rPr>
          <w:rFonts w:cs="David" w:hint="cs"/>
          <w:rtl/>
        </w:rPr>
        <w:tab/>
        <w:t xml:space="preserve">גזען. </w:t>
      </w:r>
    </w:p>
    <w:p w14:paraId="726020E2" w14:textId="77777777" w:rsidR="00A6582B" w:rsidRPr="00A6582B" w:rsidRDefault="00A6582B" w:rsidP="00A6582B">
      <w:pPr>
        <w:bidi/>
        <w:rPr>
          <w:rFonts w:cs="David" w:hint="cs"/>
          <w:rtl/>
        </w:rPr>
      </w:pPr>
    </w:p>
    <w:p w14:paraId="6CDA777C"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426B3C8" w14:textId="77777777" w:rsidR="00A6582B" w:rsidRPr="00A6582B" w:rsidRDefault="00A6582B" w:rsidP="00A6582B">
      <w:pPr>
        <w:bidi/>
        <w:jc w:val="both"/>
        <w:rPr>
          <w:rFonts w:cs="David" w:hint="cs"/>
          <w:rtl/>
        </w:rPr>
      </w:pPr>
    </w:p>
    <w:p w14:paraId="2BCBAA24" w14:textId="77777777" w:rsidR="00A6582B" w:rsidRPr="00A6582B" w:rsidRDefault="00A6582B" w:rsidP="00A6582B">
      <w:pPr>
        <w:bidi/>
        <w:rPr>
          <w:rFonts w:cs="David" w:hint="cs"/>
          <w:rtl/>
        </w:rPr>
      </w:pPr>
      <w:r w:rsidRPr="00A6582B">
        <w:rPr>
          <w:rFonts w:cs="David" w:hint="cs"/>
          <w:rtl/>
        </w:rPr>
        <w:tab/>
        <w:t xml:space="preserve"> חבר הכנסת בן-ארי, אף אחד לא יסתום פה פיות. </w:t>
      </w:r>
    </w:p>
    <w:p w14:paraId="3F4B008B" w14:textId="77777777" w:rsidR="00A6582B" w:rsidRPr="00A6582B" w:rsidRDefault="00A6582B" w:rsidP="00A6582B">
      <w:pPr>
        <w:bidi/>
        <w:rPr>
          <w:rFonts w:cs="David" w:hint="cs"/>
          <w:rtl/>
        </w:rPr>
      </w:pPr>
    </w:p>
    <w:p w14:paraId="3B60A9B1"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065AB2F0" w14:textId="77777777" w:rsidR="00A6582B" w:rsidRPr="00A6582B" w:rsidRDefault="00A6582B" w:rsidP="00A6582B">
      <w:pPr>
        <w:bidi/>
        <w:jc w:val="both"/>
        <w:rPr>
          <w:rFonts w:cs="David" w:hint="cs"/>
          <w:u w:val="single"/>
          <w:rtl/>
        </w:rPr>
      </w:pPr>
    </w:p>
    <w:p w14:paraId="608F472D" w14:textId="77777777" w:rsidR="00A6582B" w:rsidRPr="00A6582B" w:rsidRDefault="00A6582B" w:rsidP="00A6582B">
      <w:pPr>
        <w:bidi/>
        <w:rPr>
          <w:rFonts w:cs="David" w:hint="cs"/>
          <w:rtl/>
        </w:rPr>
      </w:pPr>
      <w:r w:rsidRPr="00A6582B">
        <w:rPr>
          <w:rFonts w:cs="David" w:hint="cs"/>
          <w:rtl/>
        </w:rPr>
        <w:tab/>
        <w:t xml:space="preserve">אתם פוגעים במורשת היהודית לאורך כל הדורות. </w:t>
      </w:r>
    </w:p>
    <w:p w14:paraId="73AA66B5" w14:textId="77777777" w:rsidR="00A6582B" w:rsidRPr="00A6582B" w:rsidRDefault="00A6582B" w:rsidP="00A6582B">
      <w:pPr>
        <w:bidi/>
        <w:rPr>
          <w:rFonts w:cs="David" w:hint="cs"/>
          <w:rtl/>
        </w:rPr>
      </w:pPr>
    </w:p>
    <w:p w14:paraId="6B33140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1944E80" w14:textId="77777777" w:rsidR="00A6582B" w:rsidRPr="00A6582B" w:rsidRDefault="00A6582B" w:rsidP="00A6582B">
      <w:pPr>
        <w:bidi/>
        <w:jc w:val="both"/>
        <w:rPr>
          <w:rFonts w:cs="David" w:hint="cs"/>
          <w:rtl/>
        </w:rPr>
      </w:pPr>
    </w:p>
    <w:p w14:paraId="51944503" w14:textId="77777777" w:rsidR="00A6582B" w:rsidRPr="00A6582B" w:rsidRDefault="00A6582B" w:rsidP="00A6582B">
      <w:pPr>
        <w:bidi/>
        <w:rPr>
          <w:rFonts w:cs="David" w:hint="cs"/>
          <w:rtl/>
        </w:rPr>
      </w:pPr>
      <w:r w:rsidRPr="00A6582B">
        <w:rPr>
          <w:rFonts w:cs="David" w:hint="cs"/>
          <w:rtl/>
        </w:rPr>
        <w:tab/>
        <w:t xml:space="preserve"> חבר הכנסת בן-ארי, אתה רוצה שאני אוציא אותך?</w:t>
      </w:r>
    </w:p>
    <w:p w14:paraId="40286CFD" w14:textId="77777777" w:rsidR="00A6582B" w:rsidRPr="00A6582B" w:rsidRDefault="00A6582B" w:rsidP="00A6582B">
      <w:pPr>
        <w:bidi/>
        <w:rPr>
          <w:rFonts w:cs="David" w:hint="cs"/>
          <w:rtl/>
        </w:rPr>
      </w:pPr>
    </w:p>
    <w:p w14:paraId="69EA0B23" w14:textId="77777777" w:rsidR="00A6582B" w:rsidRPr="00A6582B" w:rsidRDefault="00A6582B" w:rsidP="00A6582B">
      <w:pPr>
        <w:bidi/>
        <w:jc w:val="both"/>
        <w:rPr>
          <w:rFonts w:cs="David" w:hint="cs"/>
          <w:rtl/>
        </w:rPr>
      </w:pPr>
      <w:r w:rsidRPr="00A6582B">
        <w:rPr>
          <w:rFonts w:cs="David" w:hint="cs"/>
          <w:u w:val="single"/>
          <w:rtl/>
        </w:rPr>
        <w:t>נינו אבסדזה:</w:t>
      </w:r>
    </w:p>
    <w:p w14:paraId="52BA26C3" w14:textId="77777777" w:rsidR="00A6582B" w:rsidRPr="00A6582B" w:rsidRDefault="00A6582B" w:rsidP="00A6582B">
      <w:pPr>
        <w:bidi/>
        <w:jc w:val="both"/>
        <w:rPr>
          <w:rFonts w:cs="David" w:hint="cs"/>
          <w:rtl/>
        </w:rPr>
      </w:pPr>
    </w:p>
    <w:p w14:paraId="4A6DFA01" w14:textId="77777777" w:rsidR="00A6582B" w:rsidRPr="00A6582B" w:rsidRDefault="00A6582B" w:rsidP="00A6582B">
      <w:pPr>
        <w:bidi/>
        <w:jc w:val="both"/>
        <w:rPr>
          <w:rFonts w:cs="David" w:hint="cs"/>
          <w:rtl/>
        </w:rPr>
      </w:pPr>
      <w:r w:rsidRPr="00A6582B">
        <w:rPr>
          <w:rFonts w:cs="David" w:hint="cs"/>
          <w:rtl/>
        </w:rPr>
        <w:tab/>
        <w:t xml:space="preserve">שלא תחשוב שלך יש מונופול על המורשת היהודית. </w:t>
      </w:r>
    </w:p>
    <w:p w14:paraId="781CD92B" w14:textId="77777777" w:rsidR="00A6582B" w:rsidRPr="00A6582B" w:rsidRDefault="00A6582B" w:rsidP="00A6582B">
      <w:pPr>
        <w:bidi/>
        <w:jc w:val="both"/>
        <w:rPr>
          <w:rFonts w:cs="David" w:hint="cs"/>
          <w:rtl/>
        </w:rPr>
      </w:pPr>
    </w:p>
    <w:p w14:paraId="05C43A8A"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406739C" w14:textId="77777777" w:rsidR="00A6582B" w:rsidRPr="00A6582B" w:rsidRDefault="00A6582B" w:rsidP="00A6582B">
      <w:pPr>
        <w:bidi/>
        <w:jc w:val="both"/>
        <w:rPr>
          <w:rFonts w:cs="David" w:hint="cs"/>
          <w:rtl/>
        </w:rPr>
      </w:pPr>
    </w:p>
    <w:p w14:paraId="168DF959" w14:textId="77777777" w:rsidR="00A6582B" w:rsidRPr="00A6582B" w:rsidRDefault="00A6582B" w:rsidP="00A6582B">
      <w:pPr>
        <w:bidi/>
        <w:jc w:val="both"/>
        <w:rPr>
          <w:rFonts w:cs="David" w:hint="cs"/>
          <w:rtl/>
        </w:rPr>
      </w:pPr>
      <w:r w:rsidRPr="00A6582B">
        <w:rPr>
          <w:rFonts w:cs="David" w:hint="cs"/>
          <w:rtl/>
        </w:rPr>
        <w:tab/>
        <w:t xml:space="preserve"> חברת הכנסת אבסדזה, כל כך לא מכובד. </w:t>
      </w:r>
    </w:p>
    <w:p w14:paraId="5FA37E5B" w14:textId="77777777" w:rsidR="00A6582B" w:rsidRPr="00A6582B" w:rsidRDefault="00A6582B" w:rsidP="00A6582B">
      <w:pPr>
        <w:bidi/>
        <w:jc w:val="both"/>
        <w:rPr>
          <w:rFonts w:cs="David" w:hint="cs"/>
          <w:rtl/>
        </w:rPr>
      </w:pPr>
      <w:r w:rsidRPr="00A6582B">
        <w:rPr>
          <w:rFonts w:cs="David" w:hint="cs"/>
          <w:rtl/>
        </w:rPr>
        <w:tab/>
      </w:r>
    </w:p>
    <w:p w14:paraId="1E335DA6"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339C750F" w14:textId="77777777" w:rsidR="00A6582B" w:rsidRPr="00A6582B" w:rsidRDefault="00A6582B" w:rsidP="00A6582B">
      <w:pPr>
        <w:bidi/>
        <w:jc w:val="both"/>
        <w:rPr>
          <w:rFonts w:cs="David" w:hint="cs"/>
          <w:u w:val="single"/>
          <w:rtl/>
        </w:rPr>
      </w:pPr>
    </w:p>
    <w:p w14:paraId="14438C6E" w14:textId="77777777" w:rsidR="00A6582B" w:rsidRPr="00A6582B" w:rsidRDefault="00A6582B" w:rsidP="00A6582B">
      <w:pPr>
        <w:bidi/>
        <w:jc w:val="both"/>
        <w:rPr>
          <w:rFonts w:cs="David" w:hint="cs"/>
          <w:rtl/>
        </w:rPr>
      </w:pPr>
      <w:r w:rsidRPr="00A6582B">
        <w:rPr>
          <w:rFonts w:cs="David" w:hint="cs"/>
          <w:rtl/>
        </w:rPr>
        <w:tab/>
        <w:t xml:space="preserve">כל הוויכוחים, כל הדיונים, כל חילוקי הדעות, זה מה ששמר על היהדות מראשיתה ומהתפיסה הפשיסטית שאתה מנסה להביא לפה. </w:t>
      </w:r>
    </w:p>
    <w:p w14:paraId="7E6F127A" w14:textId="77777777" w:rsidR="00A6582B" w:rsidRPr="00A6582B" w:rsidRDefault="00A6582B" w:rsidP="00A6582B">
      <w:pPr>
        <w:bidi/>
        <w:jc w:val="both"/>
        <w:rPr>
          <w:rFonts w:cs="David" w:hint="cs"/>
          <w:rtl/>
        </w:rPr>
      </w:pPr>
    </w:p>
    <w:p w14:paraId="0624CD35"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CE11988" w14:textId="77777777" w:rsidR="00A6582B" w:rsidRPr="00A6582B" w:rsidRDefault="00A6582B" w:rsidP="00A6582B">
      <w:pPr>
        <w:bidi/>
        <w:jc w:val="both"/>
        <w:rPr>
          <w:rFonts w:cs="David" w:hint="cs"/>
          <w:u w:val="single"/>
          <w:rtl/>
        </w:rPr>
      </w:pPr>
    </w:p>
    <w:p w14:paraId="729D67D8" w14:textId="77777777" w:rsidR="00A6582B" w:rsidRPr="00A6582B" w:rsidRDefault="00A6582B" w:rsidP="00A6582B">
      <w:pPr>
        <w:bidi/>
        <w:jc w:val="both"/>
        <w:rPr>
          <w:rFonts w:cs="David" w:hint="cs"/>
          <w:rtl/>
        </w:rPr>
      </w:pPr>
      <w:r w:rsidRPr="00A6582B">
        <w:rPr>
          <w:rFonts w:cs="David" w:hint="cs"/>
          <w:rtl/>
        </w:rPr>
        <w:tab/>
        <w:t xml:space="preserve">אתה פשיסט. </w:t>
      </w:r>
    </w:p>
    <w:p w14:paraId="1BA5C9D3" w14:textId="77777777" w:rsidR="00A6582B" w:rsidRPr="00A6582B" w:rsidRDefault="00A6582B" w:rsidP="00A6582B">
      <w:pPr>
        <w:bidi/>
        <w:jc w:val="both"/>
        <w:rPr>
          <w:rFonts w:cs="David" w:hint="cs"/>
          <w:rtl/>
        </w:rPr>
      </w:pPr>
    </w:p>
    <w:p w14:paraId="423C5CF9"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20C79493" w14:textId="77777777" w:rsidR="00A6582B" w:rsidRPr="00A6582B" w:rsidRDefault="00A6582B" w:rsidP="00A6582B">
      <w:pPr>
        <w:bidi/>
        <w:jc w:val="both"/>
        <w:rPr>
          <w:rFonts w:cs="David" w:hint="cs"/>
          <w:u w:val="single"/>
          <w:rtl/>
        </w:rPr>
      </w:pPr>
    </w:p>
    <w:p w14:paraId="239B9642" w14:textId="77777777" w:rsidR="00A6582B" w:rsidRPr="00A6582B" w:rsidRDefault="00A6582B" w:rsidP="00A6582B">
      <w:pPr>
        <w:bidi/>
        <w:jc w:val="both"/>
        <w:rPr>
          <w:rFonts w:cs="David" w:hint="cs"/>
          <w:rtl/>
        </w:rPr>
      </w:pPr>
      <w:r w:rsidRPr="00A6582B">
        <w:rPr>
          <w:rFonts w:cs="David" w:hint="cs"/>
          <w:rtl/>
        </w:rPr>
        <w:tab/>
        <w:t xml:space="preserve"> אתה פשיסט יהודי. </w:t>
      </w:r>
    </w:p>
    <w:p w14:paraId="22E02710" w14:textId="77777777" w:rsidR="00A6582B" w:rsidRPr="00A6582B" w:rsidRDefault="00A6582B" w:rsidP="00A6582B">
      <w:pPr>
        <w:bidi/>
        <w:jc w:val="both"/>
        <w:rPr>
          <w:rFonts w:cs="David" w:hint="cs"/>
          <w:rtl/>
        </w:rPr>
      </w:pPr>
    </w:p>
    <w:p w14:paraId="0C47566D" w14:textId="77777777" w:rsidR="00A6582B" w:rsidRPr="00A6582B" w:rsidRDefault="00A6582B" w:rsidP="00A6582B">
      <w:pPr>
        <w:bidi/>
        <w:jc w:val="both"/>
        <w:rPr>
          <w:rFonts w:cs="David" w:hint="cs"/>
          <w:rtl/>
        </w:rPr>
      </w:pPr>
      <w:r w:rsidRPr="00A6582B">
        <w:rPr>
          <w:rFonts w:cs="David" w:hint="cs"/>
          <w:u w:val="single"/>
          <w:rtl/>
        </w:rPr>
        <w:t>מיכאל בן-ארי:</w:t>
      </w:r>
    </w:p>
    <w:p w14:paraId="27CB3D42" w14:textId="77777777" w:rsidR="00A6582B" w:rsidRPr="00A6582B" w:rsidRDefault="00A6582B" w:rsidP="00A6582B">
      <w:pPr>
        <w:bidi/>
        <w:jc w:val="both"/>
        <w:rPr>
          <w:rFonts w:cs="David" w:hint="cs"/>
          <w:rtl/>
        </w:rPr>
      </w:pPr>
    </w:p>
    <w:p w14:paraId="3AF9E684" w14:textId="77777777" w:rsidR="00A6582B" w:rsidRPr="00A6582B" w:rsidRDefault="00A6582B" w:rsidP="00A6582B">
      <w:pPr>
        <w:bidi/>
        <w:jc w:val="both"/>
        <w:rPr>
          <w:rFonts w:cs="David" w:hint="cs"/>
          <w:rtl/>
        </w:rPr>
      </w:pPr>
      <w:r w:rsidRPr="00A6582B">
        <w:rPr>
          <w:rFonts w:cs="David" w:hint="cs"/>
          <w:rtl/>
        </w:rPr>
        <w:tab/>
        <w:t>אז אני אגיד שאתה פשיסט. להיות יהודי לאומי זה פשיסט?</w:t>
      </w:r>
    </w:p>
    <w:p w14:paraId="200D321E" w14:textId="77777777" w:rsidR="00A6582B" w:rsidRPr="00A6582B" w:rsidRDefault="00A6582B" w:rsidP="00A6582B">
      <w:pPr>
        <w:bidi/>
        <w:jc w:val="both"/>
        <w:rPr>
          <w:rFonts w:cs="David" w:hint="cs"/>
          <w:rtl/>
        </w:rPr>
      </w:pPr>
    </w:p>
    <w:p w14:paraId="35486C69" w14:textId="77777777" w:rsidR="00A6582B" w:rsidRPr="00A6582B" w:rsidRDefault="00A6582B" w:rsidP="00A6582B">
      <w:pPr>
        <w:keepNext/>
        <w:bidi/>
        <w:jc w:val="both"/>
        <w:rPr>
          <w:rFonts w:cs="David" w:hint="cs"/>
          <w:u w:val="single"/>
          <w:rtl/>
        </w:rPr>
      </w:pPr>
      <w:r w:rsidRPr="00A6582B">
        <w:rPr>
          <w:rFonts w:cs="David" w:hint="cs"/>
          <w:u w:val="single"/>
          <w:rtl/>
        </w:rPr>
        <w:t>דניאל בן-סימון:</w:t>
      </w:r>
    </w:p>
    <w:p w14:paraId="3673C4DF" w14:textId="77777777" w:rsidR="00A6582B" w:rsidRPr="00A6582B" w:rsidRDefault="00A6582B" w:rsidP="00A6582B">
      <w:pPr>
        <w:keepNext/>
        <w:bidi/>
        <w:jc w:val="both"/>
        <w:rPr>
          <w:rFonts w:cs="David" w:hint="cs"/>
          <w:u w:val="single"/>
          <w:rtl/>
        </w:rPr>
      </w:pPr>
    </w:p>
    <w:p w14:paraId="125478DB" w14:textId="77777777" w:rsidR="00A6582B" w:rsidRPr="00A6582B" w:rsidRDefault="00A6582B" w:rsidP="00A6582B">
      <w:pPr>
        <w:keepNext/>
        <w:bidi/>
        <w:jc w:val="both"/>
        <w:rPr>
          <w:rFonts w:cs="David" w:hint="cs"/>
          <w:rtl/>
        </w:rPr>
      </w:pPr>
      <w:r w:rsidRPr="00A6582B">
        <w:rPr>
          <w:rFonts w:cs="David" w:hint="cs"/>
          <w:rtl/>
        </w:rPr>
        <w:tab/>
        <w:t xml:space="preserve">הפסיקה הזאת </w:t>
      </w:r>
      <w:r w:rsidRPr="00A6582B">
        <w:rPr>
          <w:rFonts w:cs="David"/>
          <w:rtl/>
        </w:rPr>
        <w:t>–</w:t>
      </w:r>
      <w:r w:rsidRPr="00A6582B">
        <w:rPr>
          <w:rFonts w:cs="David" w:hint="cs"/>
          <w:rtl/>
        </w:rPr>
        <w:t xml:space="preserve"> אנשים כמוך ממוטטים משטרים פה. </w:t>
      </w:r>
    </w:p>
    <w:p w14:paraId="4DAD14DE" w14:textId="77777777" w:rsidR="00A6582B" w:rsidRPr="00A6582B" w:rsidRDefault="00A6582B" w:rsidP="00A6582B">
      <w:pPr>
        <w:bidi/>
        <w:jc w:val="both"/>
        <w:rPr>
          <w:rFonts w:cs="David" w:hint="cs"/>
          <w:rtl/>
        </w:rPr>
      </w:pPr>
    </w:p>
    <w:p w14:paraId="0406620B" w14:textId="77777777" w:rsidR="00A6582B" w:rsidRPr="00A6582B" w:rsidRDefault="00A6582B" w:rsidP="00A6582B">
      <w:pPr>
        <w:bidi/>
        <w:jc w:val="both"/>
        <w:rPr>
          <w:rFonts w:cs="David" w:hint="cs"/>
          <w:rtl/>
        </w:rPr>
      </w:pPr>
      <w:r w:rsidRPr="00A6582B">
        <w:rPr>
          <w:rFonts w:cs="David" w:hint="cs"/>
          <w:u w:val="single"/>
          <w:rtl/>
        </w:rPr>
        <w:t>מיכאל בן-ארי:</w:t>
      </w:r>
    </w:p>
    <w:p w14:paraId="03EBE7DD" w14:textId="77777777" w:rsidR="00A6582B" w:rsidRPr="00A6582B" w:rsidRDefault="00A6582B" w:rsidP="00A6582B">
      <w:pPr>
        <w:bidi/>
        <w:jc w:val="both"/>
        <w:rPr>
          <w:rFonts w:cs="David" w:hint="cs"/>
          <w:rtl/>
        </w:rPr>
      </w:pPr>
    </w:p>
    <w:p w14:paraId="0C2AAEAE" w14:textId="77777777" w:rsidR="00A6582B" w:rsidRPr="00A6582B" w:rsidRDefault="00A6582B" w:rsidP="00A6582B">
      <w:pPr>
        <w:bidi/>
        <w:jc w:val="both"/>
        <w:rPr>
          <w:rFonts w:cs="David" w:hint="cs"/>
          <w:rtl/>
        </w:rPr>
      </w:pPr>
      <w:r w:rsidRPr="00A6582B">
        <w:rPr>
          <w:rFonts w:cs="David" w:hint="cs"/>
          <w:rtl/>
        </w:rPr>
        <w:tab/>
        <w:t>מה אתה אומר?</w:t>
      </w:r>
    </w:p>
    <w:p w14:paraId="5C7BEED3" w14:textId="77777777" w:rsidR="00A6582B" w:rsidRPr="00A6582B" w:rsidRDefault="00A6582B" w:rsidP="00A6582B">
      <w:pPr>
        <w:bidi/>
        <w:jc w:val="both"/>
        <w:rPr>
          <w:rFonts w:cs="David" w:hint="cs"/>
          <w:rtl/>
        </w:rPr>
      </w:pPr>
    </w:p>
    <w:p w14:paraId="1985F58A" w14:textId="77777777" w:rsidR="00A6582B" w:rsidRPr="00A6582B" w:rsidRDefault="00A6582B" w:rsidP="00A6582B">
      <w:pPr>
        <w:bidi/>
        <w:jc w:val="both"/>
        <w:rPr>
          <w:rFonts w:cs="David" w:hint="cs"/>
          <w:u w:val="single"/>
          <w:rtl/>
        </w:rPr>
      </w:pPr>
      <w:r w:rsidRPr="00A6582B">
        <w:rPr>
          <w:rFonts w:cs="David" w:hint="cs"/>
          <w:u w:val="single"/>
          <w:rtl/>
        </w:rPr>
        <w:t>דניאל בן-סימון:</w:t>
      </w:r>
    </w:p>
    <w:p w14:paraId="43295D4A" w14:textId="77777777" w:rsidR="00A6582B" w:rsidRPr="00A6582B" w:rsidRDefault="00A6582B" w:rsidP="00A6582B">
      <w:pPr>
        <w:bidi/>
        <w:jc w:val="both"/>
        <w:rPr>
          <w:rFonts w:cs="David" w:hint="cs"/>
          <w:u w:val="single"/>
          <w:rtl/>
        </w:rPr>
      </w:pPr>
    </w:p>
    <w:p w14:paraId="24ECB587" w14:textId="77777777" w:rsidR="00A6582B" w:rsidRPr="00A6582B" w:rsidRDefault="00A6582B" w:rsidP="00A6582B">
      <w:pPr>
        <w:bidi/>
        <w:jc w:val="both"/>
        <w:rPr>
          <w:rFonts w:cs="David" w:hint="cs"/>
          <w:rtl/>
        </w:rPr>
      </w:pPr>
      <w:r w:rsidRPr="00A6582B">
        <w:rPr>
          <w:rFonts w:cs="David" w:hint="cs"/>
          <w:rtl/>
        </w:rPr>
        <w:tab/>
        <w:t xml:space="preserve">ורצוי שכל חברי הכנסת יידעו מי האנשים האלה. אני רוצה לומר לחברים שלי בישראל ביתנו, חייבים פה - ואני אומר את זה כי גם אני אזרח יחסית חדש במדינה הזאת, אבל מה היה אומר ס.יזהר אחרי שכתב את "חרבת חזעה", שביקר פעולת צה"ל כלשהי? הוא היה עומד לדין. ס.יזהר, מגדולי ההוגים של החברה הישראלית. מה היו אומרים הקיבוצניקים, מפקדים בשיח לוחמים, לעמוס עוז וכאלה שכתבו על הלבטים האלה, כשאתה בא להרוג? מותר לך להרוג, אבל לבטים גם מותר להביע. מה היו אומרים האנשים האלה? מה הייתם אומרים עליהם? הלבטים הופכים לחטאים פה. ולכן אני אומר לכם, המורשת היהודית היא להטיל ספק בפעולה, היא להטיל ספק בהרג. לכן אני אומר לכם, אדוני היושב ראש, חוות הדעת המשפטית הזאת שומטת את הקרקע מתחת לכל ההצהרות המנוולות האלה, שנועדו לסתום פיות. מקארתי היה מרגיש בבית פה, היה מרגיש - מה זה בבית? היה מרגיש בסיעה שלו. </w:t>
      </w:r>
    </w:p>
    <w:p w14:paraId="27FCC71F" w14:textId="77777777" w:rsidR="00A6582B" w:rsidRPr="00A6582B" w:rsidRDefault="00A6582B" w:rsidP="00A6582B">
      <w:pPr>
        <w:bidi/>
        <w:jc w:val="both"/>
        <w:rPr>
          <w:rFonts w:cs="David" w:hint="cs"/>
          <w:rtl/>
        </w:rPr>
      </w:pPr>
    </w:p>
    <w:p w14:paraId="276FCA41" w14:textId="77777777" w:rsidR="00A6582B" w:rsidRPr="00A6582B" w:rsidRDefault="00A6582B" w:rsidP="00A6582B">
      <w:pPr>
        <w:bidi/>
        <w:jc w:val="both"/>
        <w:rPr>
          <w:rFonts w:cs="David" w:hint="cs"/>
          <w:rtl/>
        </w:rPr>
      </w:pPr>
      <w:r w:rsidRPr="00A6582B">
        <w:rPr>
          <w:rFonts w:cs="David" w:hint="cs"/>
          <w:rtl/>
        </w:rPr>
        <w:tab/>
        <w:t xml:space="preserve">ולכן אני אומר לכם, אני מאוד שמח, באופן אישי אני ממש גאה בחוות הדעת הזאת. השתיקה שלך הכינה אותנו לפצצה הרועמת הזאת. לאור חוות הדעת המשפטית, אני מציע לשמוט את ההצעות האלה להקמת ועדת חקירה, להביא את הדיון מחדש או למליאת הכנסת, ובעצם הדיון מבחינתי תם. </w:t>
      </w:r>
    </w:p>
    <w:p w14:paraId="06AED8DD" w14:textId="77777777" w:rsidR="00A6582B" w:rsidRPr="00A6582B" w:rsidRDefault="00A6582B" w:rsidP="00A6582B">
      <w:pPr>
        <w:bidi/>
        <w:jc w:val="both"/>
        <w:rPr>
          <w:rFonts w:cs="David" w:hint="cs"/>
          <w:rtl/>
        </w:rPr>
      </w:pPr>
    </w:p>
    <w:p w14:paraId="7CC24111"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3471E83" w14:textId="77777777" w:rsidR="00A6582B" w:rsidRPr="00A6582B" w:rsidRDefault="00A6582B" w:rsidP="00A6582B">
      <w:pPr>
        <w:bidi/>
        <w:jc w:val="both"/>
        <w:rPr>
          <w:rFonts w:cs="David" w:hint="cs"/>
          <w:rtl/>
        </w:rPr>
      </w:pPr>
    </w:p>
    <w:p w14:paraId="1A6A72D1" w14:textId="77777777" w:rsidR="00A6582B" w:rsidRPr="00A6582B" w:rsidRDefault="00A6582B" w:rsidP="00A6582B">
      <w:pPr>
        <w:bidi/>
        <w:jc w:val="both"/>
        <w:rPr>
          <w:rFonts w:cs="David" w:hint="cs"/>
          <w:rtl/>
        </w:rPr>
      </w:pPr>
      <w:r w:rsidRPr="00A6582B">
        <w:rPr>
          <w:rFonts w:cs="David" w:hint="cs"/>
          <w:rtl/>
        </w:rPr>
        <w:tab/>
        <w:t xml:space="preserve"> תודה רבה. חברת הכנסת קירשנבאום, בבקשה. </w:t>
      </w:r>
    </w:p>
    <w:p w14:paraId="00C36CA2" w14:textId="77777777" w:rsidR="00A6582B" w:rsidRPr="00A6582B" w:rsidRDefault="00A6582B" w:rsidP="00A6582B">
      <w:pPr>
        <w:bidi/>
        <w:jc w:val="both"/>
        <w:rPr>
          <w:rFonts w:cs="David" w:hint="cs"/>
          <w:rtl/>
        </w:rPr>
      </w:pPr>
    </w:p>
    <w:p w14:paraId="642B38DF"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931C1CA" w14:textId="77777777" w:rsidR="00A6582B" w:rsidRPr="00A6582B" w:rsidRDefault="00A6582B" w:rsidP="00A6582B">
      <w:pPr>
        <w:bidi/>
        <w:jc w:val="both"/>
        <w:rPr>
          <w:rFonts w:cs="David" w:hint="cs"/>
          <w:u w:val="single"/>
          <w:rtl/>
        </w:rPr>
      </w:pPr>
    </w:p>
    <w:p w14:paraId="34E45493" w14:textId="77777777" w:rsidR="00A6582B" w:rsidRPr="00A6582B" w:rsidRDefault="00A6582B" w:rsidP="00A6582B">
      <w:pPr>
        <w:bidi/>
        <w:jc w:val="both"/>
        <w:rPr>
          <w:rFonts w:cs="David" w:hint="cs"/>
          <w:rtl/>
        </w:rPr>
      </w:pPr>
      <w:r w:rsidRPr="00A6582B">
        <w:rPr>
          <w:rFonts w:cs="David" w:hint="cs"/>
          <w:rtl/>
        </w:rPr>
        <w:tab/>
        <w:t xml:space="preserve">השאלה שלי מופנית ליועץ המשפטי לכנסת. אני מבקש ממך, קודם אמרתי שחבל שהתקשורת וחברי כנסת מסוימים לא קוראים עד הסוף ולא רואים עד הסוף. אני מבקשת ממך להצביע איפה במנדט של הוועדה שלי מדובר על ארגוני שמאל, על פגיעה בחופש ביטוי - האם אני הפרעתי למישהו להתבטא במנדט? - וחופש התאגדות. האם אני במנדט של הוועדה מתכוונת לפגוע באחד הארגונים, לזמן אותם, לפגוע בביטוי שלהם או בכושר ההתאחדות שלהם? אם תראה לי איפה זה מדובר במנדט, אני אודה לך מאוד. </w:t>
      </w:r>
    </w:p>
    <w:p w14:paraId="368D5E59" w14:textId="77777777" w:rsidR="00A6582B" w:rsidRPr="00A6582B" w:rsidRDefault="00A6582B" w:rsidP="00A6582B">
      <w:pPr>
        <w:bidi/>
        <w:jc w:val="both"/>
        <w:rPr>
          <w:rFonts w:cs="David" w:hint="cs"/>
          <w:rtl/>
        </w:rPr>
      </w:pPr>
    </w:p>
    <w:p w14:paraId="68695917"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2C8BC29D" w14:textId="77777777" w:rsidR="00A6582B" w:rsidRPr="00A6582B" w:rsidRDefault="00A6582B" w:rsidP="00A6582B">
      <w:pPr>
        <w:bidi/>
        <w:jc w:val="both"/>
        <w:rPr>
          <w:rFonts w:cs="David" w:hint="cs"/>
          <w:rtl/>
        </w:rPr>
      </w:pPr>
    </w:p>
    <w:p w14:paraId="08B5D329" w14:textId="77777777" w:rsidR="00A6582B" w:rsidRPr="00A6582B" w:rsidRDefault="00A6582B" w:rsidP="00A6582B">
      <w:pPr>
        <w:bidi/>
        <w:jc w:val="both"/>
        <w:rPr>
          <w:rFonts w:cs="David" w:hint="cs"/>
          <w:rtl/>
        </w:rPr>
      </w:pPr>
      <w:r w:rsidRPr="00A6582B">
        <w:rPr>
          <w:rFonts w:cs="David" w:hint="cs"/>
          <w:rtl/>
        </w:rPr>
        <w:tab/>
        <w:t xml:space="preserve">אני מציע שהיועץ המשפטי יענה בסוף לכולנו, כי גם לי יש שאלות אליו. זה לא דו-שיח. </w:t>
      </w:r>
    </w:p>
    <w:p w14:paraId="4272825E" w14:textId="77777777" w:rsidR="00A6582B" w:rsidRPr="00A6582B" w:rsidRDefault="00A6582B" w:rsidP="00A6582B">
      <w:pPr>
        <w:bidi/>
        <w:jc w:val="both"/>
        <w:rPr>
          <w:rFonts w:cs="David" w:hint="cs"/>
          <w:rtl/>
        </w:rPr>
      </w:pPr>
    </w:p>
    <w:p w14:paraId="3E002C03" w14:textId="77777777" w:rsidR="00A6582B" w:rsidRPr="00A6582B" w:rsidRDefault="00A6582B" w:rsidP="00A6582B">
      <w:pPr>
        <w:bidi/>
        <w:jc w:val="both"/>
        <w:rPr>
          <w:rFonts w:cs="David" w:hint="cs"/>
          <w:u w:val="single"/>
          <w:rtl/>
        </w:rPr>
      </w:pPr>
      <w:r w:rsidRPr="00A6582B">
        <w:rPr>
          <w:rFonts w:cs="David" w:hint="cs"/>
          <w:u w:val="single"/>
          <w:rtl/>
        </w:rPr>
        <w:t>אברהם מיכאלי:</w:t>
      </w:r>
    </w:p>
    <w:p w14:paraId="27A53D18" w14:textId="77777777" w:rsidR="00A6582B" w:rsidRPr="00A6582B" w:rsidRDefault="00A6582B" w:rsidP="00A6582B">
      <w:pPr>
        <w:bidi/>
        <w:jc w:val="both"/>
        <w:rPr>
          <w:rFonts w:cs="David" w:hint="cs"/>
          <w:u w:val="single"/>
          <w:rtl/>
        </w:rPr>
      </w:pPr>
    </w:p>
    <w:p w14:paraId="09257892" w14:textId="77777777" w:rsidR="00A6582B" w:rsidRPr="00A6582B" w:rsidRDefault="00A6582B" w:rsidP="00A6582B">
      <w:pPr>
        <w:bidi/>
        <w:jc w:val="both"/>
        <w:rPr>
          <w:rFonts w:cs="David" w:hint="cs"/>
          <w:rtl/>
        </w:rPr>
      </w:pPr>
      <w:r w:rsidRPr="00A6582B">
        <w:rPr>
          <w:rFonts w:cs="David" w:hint="cs"/>
          <w:rtl/>
        </w:rPr>
        <w:tab/>
        <w:t>אפשר לקבל את חוות הדעת, שתהיה מולנו?</w:t>
      </w:r>
    </w:p>
    <w:p w14:paraId="7D8F2B03" w14:textId="77777777" w:rsidR="00A6582B" w:rsidRPr="00A6582B" w:rsidRDefault="00A6582B" w:rsidP="00A6582B">
      <w:pPr>
        <w:bidi/>
        <w:jc w:val="both"/>
        <w:rPr>
          <w:rFonts w:cs="David" w:hint="cs"/>
          <w:rtl/>
        </w:rPr>
      </w:pPr>
    </w:p>
    <w:p w14:paraId="7872183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C17AEDA" w14:textId="77777777" w:rsidR="00A6582B" w:rsidRPr="00A6582B" w:rsidRDefault="00A6582B" w:rsidP="00A6582B">
      <w:pPr>
        <w:bidi/>
        <w:jc w:val="both"/>
        <w:rPr>
          <w:rFonts w:cs="David" w:hint="cs"/>
          <w:rtl/>
        </w:rPr>
      </w:pPr>
    </w:p>
    <w:p w14:paraId="439BB5F0" w14:textId="77777777" w:rsidR="00A6582B" w:rsidRPr="00A6582B" w:rsidRDefault="00A6582B" w:rsidP="00A6582B">
      <w:pPr>
        <w:bidi/>
        <w:jc w:val="both"/>
        <w:rPr>
          <w:rFonts w:cs="David" w:hint="cs"/>
          <w:rtl/>
        </w:rPr>
      </w:pPr>
      <w:r w:rsidRPr="00A6582B">
        <w:rPr>
          <w:rFonts w:cs="David" w:hint="cs"/>
          <w:rtl/>
        </w:rPr>
        <w:tab/>
        <w:t xml:space="preserve"> אפשר. אני מאשר לו לצלם ולחלק, אין בעיה. חבר הכנסת חנין, ואחריו חבר הכנסת זחאלקה, משום שהם צריכים לצאת וביקשו לדבר. כולם רשומים, כל אחד יוכל לדבר. </w:t>
      </w:r>
    </w:p>
    <w:p w14:paraId="479FA2BC" w14:textId="77777777" w:rsidR="00A6582B" w:rsidRPr="00A6582B" w:rsidRDefault="00A6582B" w:rsidP="00A6582B">
      <w:pPr>
        <w:bidi/>
        <w:jc w:val="both"/>
        <w:rPr>
          <w:rFonts w:cs="David" w:hint="cs"/>
          <w:rtl/>
        </w:rPr>
      </w:pPr>
    </w:p>
    <w:p w14:paraId="5232EB60"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067C9CFE" w14:textId="77777777" w:rsidR="00A6582B" w:rsidRPr="00A6582B" w:rsidRDefault="00A6582B" w:rsidP="00A6582B">
      <w:pPr>
        <w:bidi/>
        <w:jc w:val="both"/>
        <w:rPr>
          <w:rFonts w:cs="David" w:hint="cs"/>
          <w:u w:val="single"/>
          <w:rtl/>
        </w:rPr>
      </w:pPr>
    </w:p>
    <w:p w14:paraId="759F6AF3" w14:textId="77777777" w:rsidR="00A6582B" w:rsidRPr="00A6582B" w:rsidRDefault="00A6582B" w:rsidP="00A6582B">
      <w:pPr>
        <w:bidi/>
        <w:jc w:val="both"/>
        <w:rPr>
          <w:rFonts w:cs="David" w:hint="cs"/>
          <w:rtl/>
        </w:rPr>
      </w:pPr>
      <w:r w:rsidRPr="00A6582B">
        <w:rPr>
          <w:rFonts w:cs="David" w:hint="cs"/>
          <w:rtl/>
        </w:rPr>
        <w:tab/>
        <w:t xml:space="preserve">אדוני היושב-ראש, אכן כמו שאמר היועץ המשפטי של הכנסת, אנחנו עוסקים היום בתקדים, תקדים מאוד מאוד מרחיק לכת, הייתי אומר תקדים היסטורי מבחינת עבודתה של הכנסת ותקדים היסטורי מבחינת המשטר החוקתי של מדינת ישראל. ולכן אני מבקש, אדוני היושב-ראש, גם את סבלנותך וגם את הקשבתך והקשבתם של חברי הכנסת להתייחסות לכמה מהשאלות העקרוניות שהסוגיה הזו מעלה. </w:t>
      </w:r>
    </w:p>
    <w:p w14:paraId="7FD6F2B2" w14:textId="77777777" w:rsidR="00A6582B" w:rsidRPr="00A6582B" w:rsidRDefault="00A6582B" w:rsidP="00A6582B">
      <w:pPr>
        <w:bidi/>
        <w:jc w:val="both"/>
        <w:rPr>
          <w:rFonts w:cs="David" w:hint="cs"/>
          <w:rtl/>
        </w:rPr>
      </w:pPr>
    </w:p>
    <w:p w14:paraId="742991C5" w14:textId="77777777" w:rsidR="00A6582B" w:rsidRPr="00A6582B" w:rsidRDefault="00A6582B" w:rsidP="00A6582B">
      <w:pPr>
        <w:bidi/>
        <w:jc w:val="both"/>
        <w:rPr>
          <w:rFonts w:cs="David" w:hint="cs"/>
          <w:rtl/>
        </w:rPr>
      </w:pPr>
      <w:r w:rsidRPr="00A6582B">
        <w:rPr>
          <w:rFonts w:cs="David" w:hint="cs"/>
          <w:rtl/>
        </w:rPr>
        <w:tab/>
        <w:t xml:space="preserve">אני כמובן מסכים לדבריו של חברי חבר הכנסת בן-סימון, אני לא אחזור על הדברים. בדיקה של המנדט של שתי ההצעות לוועדות החקירה שמוצעות לנו היום מראה, קודם כל שהוועדות האלה לא נדרשות. הוועדות האלה לא נדרשות, מכיוון שכשאנחנו מדברים, אדוני היושב-ראש, על מקורות מימון של ארגונים, מקורות המימון האלה ידועים, מקורות המימון האלה מדווחים, מקורות המימון האלה מתפרסמים בגלוי. כל מי שמעוניין, יכול לדעת מי מממן איזה ארגון ובאיזו צורה. זה לגבי ועדת חקירה אחת. </w:t>
      </w:r>
    </w:p>
    <w:p w14:paraId="79CA1D30" w14:textId="77777777" w:rsidR="00A6582B" w:rsidRPr="00A6582B" w:rsidRDefault="00A6582B" w:rsidP="00A6582B">
      <w:pPr>
        <w:bidi/>
        <w:jc w:val="both"/>
        <w:rPr>
          <w:rFonts w:cs="David" w:hint="cs"/>
          <w:rtl/>
        </w:rPr>
      </w:pPr>
    </w:p>
    <w:p w14:paraId="59CEA68F" w14:textId="77777777" w:rsidR="00A6582B" w:rsidRPr="00A6582B" w:rsidRDefault="00A6582B" w:rsidP="00A6582B">
      <w:pPr>
        <w:bidi/>
        <w:jc w:val="both"/>
        <w:rPr>
          <w:rFonts w:cs="David" w:hint="cs"/>
          <w:rtl/>
        </w:rPr>
      </w:pPr>
      <w:r w:rsidRPr="00A6582B">
        <w:rPr>
          <w:rFonts w:cs="David" w:hint="cs"/>
          <w:rtl/>
        </w:rPr>
        <w:tab/>
        <w:t xml:space="preserve">לגבי ועדת חקירה שנייה, פה גם כן מדובר בפעילויות שהן ידועות, הן מוכרות. אם מדובר בארגונים שיש להם ביקורת על אופן הפעולה של צה"ל, אלה הם דברים מפורסמים, ידועים, אין פה מה לחקור ואין פה מה לברר, כי הדברים הם ידועים, מפורסמים ונמצאים על השולחן. </w:t>
      </w:r>
    </w:p>
    <w:p w14:paraId="67D899FB" w14:textId="77777777" w:rsidR="00A6582B" w:rsidRPr="00A6582B" w:rsidRDefault="00A6582B" w:rsidP="00A6582B">
      <w:pPr>
        <w:bidi/>
        <w:jc w:val="both"/>
        <w:rPr>
          <w:rFonts w:cs="David" w:hint="cs"/>
          <w:rtl/>
        </w:rPr>
      </w:pPr>
    </w:p>
    <w:p w14:paraId="7B9830CF" w14:textId="77777777" w:rsidR="00A6582B" w:rsidRPr="00A6582B" w:rsidRDefault="00A6582B" w:rsidP="00A6582B">
      <w:pPr>
        <w:bidi/>
        <w:jc w:val="both"/>
        <w:rPr>
          <w:rFonts w:cs="David" w:hint="cs"/>
          <w:rtl/>
        </w:rPr>
      </w:pPr>
      <w:r w:rsidRPr="00A6582B">
        <w:rPr>
          <w:rFonts w:cs="David" w:hint="cs"/>
          <w:rtl/>
        </w:rPr>
        <w:tab/>
        <w:t xml:space="preserve">ולכן, השאלה היא מה היא המטרה האמיתית של ההליך הזה. המטרה האמיתית של ההליך הזה, אדוני היושב-ראש, מובילה אותנו להגדרה של אותו תהליך שאנחנו קוראים לו מקרתיזם. מקרתיזם איננו מכוון כלפי פעולות לא-חוקיות, מקרתיזם מכוון כלפי פעולות חוקיות. מקרתיזם איננו מכוון להרתיע אנשים מלעשות מעשים שאסור לעשות אותם, כי לשם כך יש משטרה ויש גופי חקירה. מקרתיזם מכוון כדי למנוע או להרתיע אנשים מלממש את הזכויות הדמוקרטיות שלהם, וזה לב העניין. </w:t>
      </w:r>
    </w:p>
    <w:p w14:paraId="1895745B" w14:textId="77777777" w:rsidR="00A6582B" w:rsidRPr="00A6582B" w:rsidRDefault="00A6582B" w:rsidP="00A6582B">
      <w:pPr>
        <w:bidi/>
        <w:jc w:val="both"/>
        <w:rPr>
          <w:rFonts w:cs="David" w:hint="cs"/>
          <w:rtl/>
        </w:rPr>
      </w:pPr>
    </w:p>
    <w:p w14:paraId="389D83FA" w14:textId="77777777" w:rsidR="00A6582B" w:rsidRPr="00A6582B" w:rsidRDefault="00A6582B" w:rsidP="00A6582B">
      <w:pPr>
        <w:bidi/>
        <w:jc w:val="both"/>
        <w:rPr>
          <w:rFonts w:cs="David" w:hint="cs"/>
          <w:rtl/>
        </w:rPr>
      </w:pPr>
      <w:r w:rsidRPr="00A6582B">
        <w:rPr>
          <w:rFonts w:cs="David" w:hint="cs"/>
          <w:rtl/>
        </w:rPr>
        <w:tab/>
        <w:t xml:space="preserve">אני מבחינה זו לחלוטין מסכים עם אזהרתו של היועץ המשפטי של הכנסת, שהזהיר אותנו מאותו אפקט מצנן, אותו </w:t>
      </w:r>
      <w:r w:rsidRPr="00A6582B">
        <w:rPr>
          <w:rFonts w:cs="David"/>
        </w:rPr>
        <w:t>chilling affect</w:t>
      </w:r>
      <w:r w:rsidRPr="00A6582B">
        <w:rPr>
          <w:rFonts w:cs="David" w:hint="cs"/>
          <w:rtl/>
        </w:rPr>
        <w:t xml:space="preserve">, שוועדות חקירה כאלה מייצרות על הדיון הדמוקרטי; על הדיון הדמוקרטי, על הפעולה הדמוקרטית, על היכולת של החברה האזרחית למלא את תפקידה בחברה דמוקרטית. </w:t>
      </w:r>
    </w:p>
    <w:p w14:paraId="0DDCDB26" w14:textId="77777777" w:rsidR="00A6582B" w:rsidRPr="00A6582B" w:rsidRDefault="00A6582B" w:rsidP="00A6582B">
      <w:pPr>
        <w:bidi/>
        <w:jc w:val="both"/>
        <w:rPr>
          <w:rFonts w:cs="David" w:hint="cs"/>
          <w:rtl/>
        </w:rPr>
      </w:pPr>
    </w:p>
    <w:p w14:paraId="6CD005A9" w14:textId="77777777" w:rsidR="00A6582B" w:rsidRPr="00A6582B" w:rsidRDefault="00A6582B" w:rsidP="00A6582B">
      <w:pPr>
        <w:bidi/>
        <w:ind w:firstLine="720"/>
        <w:jc w:val="both"/>
        <w:rPr>
          <w:rFonts w:cs="David" w:hint="cs"/>
          <w:rtl/>
        </w:rPr>
      </w:pPr>
      <w:r w:rsidRPr="00A6582B">
        <w:rPr>
          <w:rFonts w:cs="David" w:hint="cs"/>
          <w:rtl/>
        </w:rPr>
        <w:t>אדוני היושב-ראש, אין ספק שכל ההצעות האלה מעבירות אותנו באיזה מן מסע לאחור במנהרת הזמן לתקדים המוכר של ארצות-הברית בתחילת שנות ה-50, תקדים שמקושר לשמו של הסנטור הרפובליקאי ממדינת ויסקונסין ג'וזף מקארתי. ג'וזף מקארתי, אגב, גם הוא עמד בראש ועדה אחת. התקדימים ההיסטוריים חוזרים על עצמם בצורה מדויקת. גם שם היו שתי ועדות. היתה ועדה אחת של בית הנבחרים, שפעלה בצד אחד, והיא הוועדה המפורסמת יותר, למרות שג'וזף מקארתי לא עמד בראשה. הוא עמד בראש ועדה אחרת שעבדה בסנאט, היא היתה תת-ועדה של הסנאט לענייני חקירות וג'וזף מקארתי עמד בראשה מ-1952 ועד פרישתו מהסנאט. שתי הוועדות עבדו במקביל, כמו כאן בדיוק, והתחרו על אותה אג'נדה ועל אותו רצון להרתיע אנשים, להפחיד אנשים ולייצר שיח לא דמוקרטי בחברה האמריקנית. אני רוצה להזכיר שג'וזף מקארתי - - -</w:t>
      </w:r>
    </w:p>
    <w:p w14:paraId="037621D4" w14:textId="77777777" w:rsidR="00A6582B" w:rsidRPr="00A6582B" w:rsidRDefault="00A6582B" w:rsidP="00A6582B">
      <w:pPr>
        <w:bidi/>
        <w:ind w:firstLine="720"/>
        <w:jc w:val="both"/>
        <w:rPr>
          <w:rFonts w:cs="David" w:hint="cs"/>
          <w:rtl/>
        </w:rPr>
      </w:pPr>
    </w:p>
    <w:p w14:paraId="65FC7830" w14:textId="77777777" w:rsidR="00A6582B" w:rsidRPr="00A6582B" w:rsidRDefault="00A6582B" w:rsidP="00A6582B">
      <w:pPr>
        <w:bidi/>
        <w:rPr>
          <w:rFonts w:cs="David" w:hint="cs"/>
          <w:rtl/>
        </w:rPr>
      </w:pPr>
      <w:r w:rsidRPr="00A6582B">
        <w:rPr>
          <w:rFonts w:cs="David" w:hint="cs"/>
          <w:u w:val="single"/>
          <w:rtl/>
        </w:rPr>
        <w:t>היו"ר יריב לוין:</w:t>
      </w:r>
    </w:p>
    <w:p w14:paraId="219BAFCB" w14:textId="77777777" w:rsidR="00A6582B" w:rsidRPr="00A6582B" w:rsidRDefault="00A6582B" w:rsidP="00A6582B">
      <w:pPr>
        <w:bidi/>
        <w:rPr>
          <w:rFonts w:cs="David" w:hint="cs"/>
          <w:rtl/>
        </w:rPr>
      </w:pPr>
    </w:p>
    <w:p w14:paraId="6CB3B6DD" w14:textId="77777777" w:rsidR="00A6582B" w:rsidRPr="00A6582B" w:rsidRDefault="00A6582B" w:rsidP="00A6582B">
      <w:pPr>
        <w:bidi/>
        <w:rPr>
          <w:rFonts w:cs="David" w:hint="cs"/>
          <w:rtl/>
        </w:rPr>
      </w:pPr>
      <w:r w:rsidRPr="00A6582B">
        <w:rPr>
          <w:rFonts w:cs="David" w:hint="cs"/>
          <w:rtl/>
        </w:rPr>
        <w:tab/>
        <w:t xml:space="preserve">יש לך עוד דקה, חבר הכנסת חנין, אנחנו לא בשיעור היסטוריה. </w:t>
      </w:r>
    </w:p>
    <w:p w14:paraId="457B3E5C" w14:textId="77777777" w:rsidR="00A6582B" w:rsidRPr="00A6582B" w:rsidRDefault="00A6582B" w:rsidP="00A6582B">
      <w:pPr>
        <w:bidi/>
        <w:rPr>
          <w:rFonts w:cs="David" w:hint="cs"/>
          <w:rtl/>
        </w:rPr>
      </w:pPr>
    </w:p>
    <w:p w14:paraId="241435DA"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3662AB49" w14:textId="77777777" w:rsidR="00A6582B" w:rsidRPr="00A6582B" w:rsidRDefault="00A6582B" w:rsidP="00A6582B">
      <w:pPr>
        <w:bidi/>
        <w:jc w:val="both"/>
        <w:rPr>
          <w:rFonts w:cs="David" w:hint="cs"/>
          <w:u w:val="single"/>
          <w:rtl/>
        </w:rPr>
      </w:pPr>
    </w:p>
    <w:p w14:paraId="0251E71D" w14:textId="77777777" w:rsidR="00A6582B" w:rsidRPr="00A6582B" w:rsidRDefault="00A6582B" w:rsidP="00A6582B">
      <w:pPr>
        <w:bidi/>
        <w:rPr>
          <w:rFonts w:cs="David" w:hint="cs"/>
          <w:rtl/>
        </w:rPr>
      </w:pPr>
      <w:r w:rsidRPr="00A6582B">
        <w:rPr>
          <w:rFonts w:cs="David" w:hint="cs"/>
          <w:rtl/>
        </w:rPr>
        <w:tab/>
        <w:t xml:space="preserve"> חבל שאדוני מזלזל בהיסטוריה. </w:t>
      </w:r>
    </w:p>
    <w:p w14:paraId="1B1C03FA" w14:textId="77777777" w:rsidR="00A6582B" w:rsidRPr="00A6582B" w:rsidRDefault="00A6582B" w:rsidP="00A6582B">
      <w:pPr>
        <w:bidi/>
        <w:rPr>
          <w:rFonts w:cs="David" w:hint="cs"/>
          <w:rtl/>
        </w:rPr>
      </w:pPr>
    </w:p>
    <w:p w14:paraId="1CD14965"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23F95B52" w14:textId="77777777" w:rsidR="00A6582B" w:rsidRPr="00A6582B" w:rsidRDefault="00A6582B" w:rsidP="00A6582B">
      <w:pPr>
        <w:bidi/>
        <w:jc w:val="both"/>
        <w:rPr>
          <w:rFonts w:cs="David" w:hint="cs"/>
          <w:u w:val="single"/>
          <w:rtl/>
        </w:rPr>
      </w:pPr>
    </w:p>
    <w:p w14:paraId="30311209" w14:textId="77777777" w:rsidR="00A6582B" w:rsidRPr="00A6582B" w:rsidRDefault="00A6582B" w:rsidP="00A6582B">
      <w:pPr>
        <w:bidi/>
        <w:rPr>
          <w:rFonts w:cs="David" w:hint="cs"/>
          <w:rtl/>
        </w:rPr>
      </w:pPr>
      <w:r w:rsidRPr="00A6582B">
        <w:rPr>
          <w:rFonts w:cs="David" w:hint="cs"/>
          <w:rtl/>
        </w:rPr>
        <w:tab/>
        <w:t>זה דיון רק של מי שמתנגד פה?</w:t>
      </w:r>
    </w:p>
    <w:p w14:paraId="658DB46A" w14:textId="77777777" w:rsidR="00A6582B" w:rsidRPr="00A6582B" w:rsidRDefault="00A6582B" w:rsidP="00A6582B">
      <w:pPr>
        <w:bidi/>
        <w:rPr>
          <w:rFonts w:cs="David" w:hint="cs"/>
          <w:rtl/>
        </w:rPr>
      </w:pPr>
    </w:p>
    <w:p w14:paraId="084F3BD9"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62B7B88A" w14:textId="77777777" w:rsidR="00A6582B" w:rsidRPr="00A6582B" w:rsidRDefault="00A6582B" w:rsidP="00A6582B">
      <w:pPr>
        <w:bidi/>
        <w:jc w:val="both"/>
        <w:rPr>
          <w:rFonts w:cs="David" w:hint="cs"/>
          <w:u w:val="single"/>
          <w:rtl/>
        </w:rPr>
      </w:pPr>
    </w:p>
    <w:p w14:paraId="3D2F75A0" w14:textId="77777777" w:rsidR="00A6582B" w:rsidRPr="00A6582B" w:rsidRDefault="00A6582B" w:rsidP="00A6582B">
      <w:pPr>
        <w:bidi/>
        <w:rPr>
          <w:rFonts w:cs="David" w:hint="cs"/>
          <w:rtl/>
        </w:rPr>
      </w:pPr>
      <w:r w:rsidRPr="00A6582B">
        <w:rPr>
          <w:rFonts w:cs="David" w:hint="cs"/>
          <w:rtl/>
        </w:rPr>
        <w:tab/>
        <w:t>אתם רוצים לחסל את הדמוקרטיה, ובכל זאת, חובתך כיושב-ראש - - -</w:t>
      </w:r>
    </w:p>
    <w:p w14:paraId="60C05FC1" w14:textId="77777777" w:rsidR="00A6582B" w:rsidRPr="00A6582B" w:rsidRDefault="00A6582B" w:rsidP="00A6582B">
      <w:pPr>
        <w:bidi/>
        <w:rPr>
          <w:rFonts w:cs="David" w:hint="cs"/>
          <w:rtl/>
        </w:rPr>
      </w:pPr>
    </w:p>
    <w:p w14:paraId="4F2646C7" w14:textId="77777777" w:rsidR="00A6582B" w:rsidRPr="00A6582B" w:rsidRDefault="00A6582B" w:rsidP="00A6582B">
      <w:pPr>
        <w:bidi/>
        <w:rPr>
          <w:rFonts w:cs="David" w:hint="cs"/>
          <w:rtl/>
        </w:rPr>
      </w:pPr>
      <w:r w:rsidRPr="00A6582B">
        <w:rPr>
          <w:rFonts w:cs="David" w:hint="cs"/>
          <w:u w:val="single"/>
          <w:rtl/>
        </w:rPr>
        <w:t>היו"ר יריב לוין:</w:t>
      </w:r>
    </w:p>
    <w:p w14:paraId="0A762E11" w14:textId="77777777" w:rsidR="00A6582B" w:rsidRPr="00A6582B" w:rsidRDefault="00A6582B" w:rsidP="00A6582B">
      <w:pPr>
        <w:bidi/>
        <w:rPr>
          <w:rFonts w:cs="David" w:hint="cs"/>
          <w:rtl/>
        </w:rPr>
      </w:pPr>
    </w:p>
    <w:p w14:paraId="72D1F99F" w14:textId="77777777" w:rsidR="00A6582B" w:rsidRPr="00A6582B" w:rsidRDefault="00A6582B" w:rsidP="00A6582B">
      <w:pPr>
        <w:bidi/>
        <w:jc w:val="both"/>
        <w:rPr>
          <w:rFonts w:cs="David" w:hint="cs"/>
          <w:rtl/>
        </w:rPr>
      </w:pPr>
      <w:r w:rsidRPr="00A6582B">
        <w:rPr>
          <w:rFonts w:cs="David" w:hint="cs"/>
          <w:rtl/>
        </w:rPr>
        <w:tab/>
        <w:t xml:space="preserve">נכון, ולכן אני מאפשר לך כבר פעם שלישית לדבר, אבל יש לזה גם גבול. הזמן הוא לא בלתי מוגבל. הזמן הוא לא בלתי מוגבל. עוד דקה. </w:t>
      </w:r>
    </w:p>
    <w:p w14:paraId="7C62327B" w14:textId="77777777" w:rsidR="00A6582B" w:rsidRPr="00A6582B" w:rsidRDefault="00A6582B" w:rsidP="00A6582B">
      <w:pPr>
        <w:bidi/>
        <w:rPr>
          <w:rFonts w:cs="David" w:hint="cs"/>
          <w:rtl/>
        </w:rPr>
      </w:pPr>
    </w:p>
    <w:p w14:paraId="5E37A446" w14:textId="77777777" w:rsidR="00A6582B" w:rsidRPr="00A6582B" w:rsidRDefault="00A6582B" w:rsidP="00A6582B">
      <w:pPr>
        <w:keepNext/>
        <w:bidi/>
        <w:jc w:val="both"/>
        <w:rPr>
          <w:rFonts w:cs="David" w:hint="cs"/>
          <w:u w:val="single"/>
          <w:rtl/>
        </w:rPr>
      </w:pPr>
      <w:r w:rsidRPr="00A6582B">
        <w:rPr>
          <w:rFonts w:cs="David" w:hint="cs"/>
          <w:u w:val="single"/>
          <w:rtl/>
        </w:rPr>
        <w:t>דב חנין:</w:t>
      </w:r>
    </w:p>
    <w:p w14:paraId="17A5FA8F" w14:textId="77777777" w:rsidR="00A6582B" w:rsidRPr="00A6582B" w:rsidRDefault="00A6582B" w:rsidP="00A6582B">
      <w:pPr>
        <w:keepNext/>
        <w:bidi/>
        <w:jc w:val="both"/>
        <w:rPr>
          <w:rFonts w:cs="David" w:hint="cs"/>
          <w:u w:val="single"/>
          <w:rtl/>
        </w:rPr>
      </w:pPr>
    </w:p>
    <w:p w14:paraId="5589ED5B" w14:textId="77777777" w:rsidR="00A6582B" w:rsidRPr="00A6582B" w:rsidRDefault="00A6582B" w:rsidP="00A6582B">
      <w:pPr>
        <w:keepNext/>
        <w:bidi/>
        <w:jc w:val="both"/>
        <w:rPr>
          <w:rFonts w:cs="David" w:hint="cs"/>
          <w:rtl/>
        </w:rPr>
      </w:pPr>
      <w:r w:rsidRPr="00A6582B">
        <w:rPr>
          <w:rFonts w:cs="David" w:hint="cs"/>
          <w:rtl/>
        </w:rPr>
        <w:tab/>
        <w:t xml:space="preserve">ממש לא עוד דקה, אדוני היושב-ראש, חובתך כיושב-ראש ועדה בכנסת לאפשר לי להביא את דבריי, כל עוד אני מדבר לעניין. </w:t>
      </w:r>
    </w:p>
    <w:p w14:paraId="276398BF" w14:textId="77777777" w:rsidR="00A6582B" w:rsidRPr="00A6582B" w:rsidRDefault="00A6582B" w:rsidP="00A6582B">
      <w:pPr>
        <w:bidi/>
        <w:rPr>
          <w:rFonts w:cs="David" w:hint="cs"/>
          <w:rtl/>
        </w:rPr>
      </w:pPr>
    </w:p>
    <w:p w14:paraId="32E7A550" w14:textId="77777777" w:rsidR="00A6582B" w:rsidRPr="00A6582B" w:rsidRDefault="00A6582B" w:rsidP="00A6582B">
      <w:pPr>
        <w:bidi/>
        <w:jc w:val="both"/>
        <w:rPr>
          <w:rFonts w:cs="David" w:hint="cs"/>
          <w:u w:val="single"/>
          <w:rtl/>
        </w:rPr>
      </w:pPr>
      <w:r w:rsidRPr="00A6582B">
        <w:rPr>
          <w:rFonts w:cs="David" w:hint="cs"/>
          <w:u w:val="single"/>
          <w:rtl/>
        </w:rPr>
        <w:t>היו"ר יריב לוין:</w:t>
      </w:r>
    </w:p>
    <w:p w14:paraId="7BBDC44D" w14:textId="77777777" w:rsidR="00A6582B" w:rsidRPr="00A6582B" w:rsidRDefault="00A6582B" w:rsidP="00A6582B">
      <w:pPr>
        <w:bidi/>
        <w:jc w:val="both"/>
        <w:rPr>
          <w:rFonts w:cs="David" w:hint="cs"/>
          <w:u w:val="single"/>
          <w:rtl/>
        </w:rPr>
      </w:pPr>
    </w:p>
    <w:p w14:paraId="3A20C0CC" w14:textId="77777777" w:rsidR="00A6582B" w:rsidRPr="00A6582B" w:rsidRDefault="00A6582B" w:rsidP="00A6582B">
      <w:pPr>
        <w:bidi/>
        <w:ind w:firstLine="720"/>
        <w:rPr>
          <w:rFonts w:cs="David" w:hint="cs"/>
          <w:rtl/>
        </w:rPr>
      </w:pPr>
      <w:r w:rsidRPr="00A6582B">
        <w:rPr>
          <w:rFonts w:cs="David" w:hint="cs"/>
          <w:rtl/>
        </w:rPr>
        <w:t xml:space="preserve">חבר הכנסת חנין, אל תלמד אותי מה חובותיי, והתשובה היא לא נכון. </w:t>
      </w:r>
    </w:p>
    <w:p w14:paraId="159131A5" w14:textId="77777777" w:rsidR="00A6582B" w:rsidRPr="00A6582B" w:rsidRDefault="00A6582B" w:rsidP="00A6582B">
      <w:pPr>
        <w:bidi/>
        <w:ind w:firstLine="720"/>
        <w:rPr>
          <w:rFonts w:cs="David" w:hint="cs"/>
          <w:rtl/>
        </w:rPr>
      </w:pPr>
    </w:p>
    <w:p w14:paraId="7E2A511E"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3876E55C" w14:textId="77777777" w:rsidR="00A6582B" w:rsidRPr="00A6582B" w:rsidRDefault="00A6582B" w:rsidP="00A6582B">
      <w:pPr>
        <w:bidi/>
        <w:jc w:val="both"/>
        <w:rPr>
          <w:rFonts w:cs="David" w:hint="cs"/>
          <w:u w:val="single"/>
          <w:rtl/>
        </w:rPr>
      </w:pPr>
    </w:p>
    <w:p w14:paraId="4449BED5" w14:textId="77777777" w:rsidR="00A6582B" w:rsidRPr="00A6582B" w:rsidRDefault="00A6582B" w:rsidP="00A6582B">
      <w:pPr>
        <w:bidi/>
        <w:ind w:firstLine="720"/>
        <w:rPr>
          <w:rFonts w:cs="David" w:hint="cs"/>
          <w:rtl/>
        </w:rPr>
      </w:pPr>
      <w:r w:rsidRPr="00A6582B">
        <w:rPr>
          <w:rFonts w:cs="David" w:hint="cs"/>
          <w:rtl/>
        </w:rPr>
        <w:t xml:space="preserve">התשובה היא כן נכון. </w:t>
      </w:r>
    </w:p>
    <w:p w14:paraId="5C2AC4FF" w14:textId="77777777" w:rsidR="00A6582B" w:rsidRPr="00A6582B" w:rsidRDefault="00A6582B" w:rsidP="00A6582B">
      <w:pPr>
        <w:bidi/>
        <w:ind w:firstLine="720"/>
        <w:rPr>
          <w:rFonts w:cs="David" w:hint="cs"/>
          <w:rtl/>
        </w:rPr>
      </w:pPr>
    </w:p>
    <w:p w14:paraId="6FD45FB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416A1EEB" w14:textId="77777777" w:rsidR="00A6582B" w:rsidRPr="00A6582B" w:rsidRDefault="00A6582B" w:rsidP="00A6582B">
      <w:pPr>
        <w:bidi/>
        <w:jc w:val="both"/>
        <w:rPr>
          <w:rFonts w:cs="David" w:hint="cs"/>
          <w:rtl/>
        </w:rPr>
      </w:pPr>
    </w:p>
    <w:p w14:paraId="1F30F304" w14:textId="77777777" w:rsidR="00A6582B" w:rsidRPr="00A6582B" w:rsidRDefault="00A6582B" w:rsidP="00A6582B">
      <w:pPr>
        <w:bidi/>
        <w:ind w:firstLine="720"/>
        <w:rPr>
          <w:rFonts w:cs="David" w:hint="cs"/>
          <w:rtl/>
        </w:rPr>
      </w:pPr>
      <w:r w:rsidRPr="00A6582B">
        <w:rPr>
          <w:rFonts w:cs="David" w:hint="cs"/>
          <w:rtl/>
        </w:rPr>
        <w:t xml:space="preserve">אני רשאי, וחייב אפילו, כאשר ישנם כל כך הרבה אנשים שמבקשים לדבר, לתחום את הזמן. </w:t>
      </w:r>
    </w:p>
    <w:p w14:paraId="33E7AB88" w14:textId="77777777" w:rsidR="00A6582B" w:rsidRPr="00A6582B" w:rsidRDefault="00A6582B" w:rsidP="00A6582B">
      <w:pPr>
        <w:bidi/>
        <w:ind w:firstLine="720"/>
        <w:rPr>
          <w:rFonts w:cs="David" w:hint="cs"/>
          <w:rtl/>
        </w:rPr>
      </w:pPr>
    </w:p>
    <w:p w14:paraId="59AC5A65"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4414B44D" w14:textId="77777777" w:rsidR="00A6582B" w:rsidRPr="00A6582B" w:rsidRDefault="00A6582B" w:rsidP="00A6582B">
      <w:pPr>
        <w:bidi/>
        <w:jc w:val="both"/>
        <w:rPr>
          <w:rFonts w:cs="David" w:hint="cs"/>
          <w:u w:val="single"/>
          <w:rtl/>
        </w:rPr>
      </w:pPr>
    </w:p>
    <w:p w14:paraId="6955BF1E" w14:textId="77777777" w:rsidR="00A6582B" w:rsidRPr="00A6582B" w:rsidRDefault="00A6582B" w:rsidP="00A6582B">
      <w:pPr>
        <w:bidi/>
        <w:ind w:firstLine="720"/>
        <w:jc w:val="both"/>
        <w:rPr>
          <w:rFonts w:cs="David" w:hint="cs"/>
          <w:rtl/>
        </w:rPr>
      </w:pPr>
      <w:r w:rsidRPr="00A6582B">
        <w:rPr>
          <w:rFonts w:cs="David" w:hint="cs"/>
          <w:rtl/>
        </w:rPr>
        <w:t>לא הבנתי, הזמן שלנו הפקר פה? אני חייב לשמוע אותו רבע שעה? בפתיחה דיברת רבע שעה, למה אני צריך לשמוע אותך כל הזמן? מה זה, זאת ועדה של שמאלנים פה? לא הבנתי, רק אתם מדברים?</w:t>
      </w:r>
    </w:p>
    <w:p w14:paraId="1991D73D" w14:textId="77777777" w:rsidR="00A6582B" w:rsidRPr="00A6582B" w:rsidRDefault="00A6582B" w:rsidP="00A6582B">
      <w:pPr>
        <w:bidi/>
        <w:ind w:firstLine="720"/>
        <w:rPr>
          <w:rFonts w:cs="David" w:hint="cs"/>
          <w:rtl/>
        </w:rPr>
      </w:pPr>
    </w:p>
    <w:p w14:paraId="0AFB03DF"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AD04B24" w14:textId="77777777" w:rsidR="00A6582B" w:rsidRPr="00A6582B" w:rsidRDefault="00A6582B" w:rsidP="00A6582B">
      <w:pPr>
        <w:bidi/>
        <w:jc w:val="both"/>
        <w:rPr>
          <w:rFonts w:cs="David" w:hint="cs"/>
          <w:u w:val="single"/>
          <w:rtl/>
        </w:rPr>
      </w:pPr>
    </w:p>
    <w:p w14:paraId="03DF88B6" w14:textId="77777777" w:rsidR="00A6582B" w:rsidRPr="00A6582B" w:rsidRDefault="00A6582B" w:rsidP="00A6582B">
      <w:pPr>
        <w:bidi/>
        <w:ind w:firstLine="720"/>
        <w:rPr>
          <w:rFonts w:cs="David" w:hint="cs"/>
          <w:rtl/>
        </w:rPr>
      </w:pPr>
      <w:r w:rsidRPr="00A6582B">
        <w:rPr>
          <w:rFonts w:cs="David" w:hint="cs"/>
          <w:rtl/>
        </w:rPr>
        <w:t>אתה יודע, ככה זה כשאנחנו הרוב.</w:t>
      </w:r>
    </w:p>
    <w:p w14:paraId="318C5F6C" w14:textId="77777777" w:rsidR="00A6582B" w:rsidRPr="00A6582B" w:rsidRDefault="00A6582B" w:rsidP="00A6582B">
      <w:pPr>
        <w:bidi/>
        <w:ind w:firstLine="720"/>
        <w:rPr>
          <w:rFonts w:cs="David" w:hint="cs"/>
          <w:rtl/>
        </w:rPr>
      </w:pPr>
    </w:p>
    <w:p w14:paraId="713579A3"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2B886664" w14:textId="77777777" w:rsidR="00A6582B" w:rsidRPr="00A6582B" w:rsidRDefault="00A6582B" w:rsidP="00A6582B">
      <w:pPr>
        <w:bidi/>
        <w:jc w:val="both"/>
        <w:rPr>
          <w:rFonts w:cs="David" w:hint="cs"/>
          <w:u w:val="single"/>
          <w:rtl/>
        </w:rPr>
      </w:pPr>
    </w:p>
    <w:p w14:paraId="2ACCCDB1" w14:textId="77777777" w:rsidR="00A6582B" w:rsidRPr="00A6582B" w:rsidRDefault="00A6582B" w:rsidP="00A6582B">
      <w:pPr>
        <w:bidi/>
        <w:ind w:left="720"/>
        <w:rPr>
          <w:rFonts w:cs="David" w:hint="cs"/>
          <w:rtl/>
        </w:rPr>
      </w:pPr>
      <w:r w:rsidRPr="00A6582B">
        <w:rPr>
          <w:rFonts w:cs="David" w:hint="cs"/>
          <w:rtl/>
        </w:rPr>
        <w:t>- - -</w:t>
      </w:r>
    </w:p>
    <w:p w14:paraId="0DFBBE18" w14:textId="77777777" w:rsidR="00A6582B" w:rsidRPr="00A6582B" w:rsidRDefault="00A6582B" w:rsidP="00A6582B">
      <w:pPr>
        <w:bidi/>
        <w:ind w:left="720"/>
        <w:rPr>
          <w:rFonts w:cs="David" w:hint="cs"/>
          <w:rtl/>
        </w:rPr>
      </w:pPr>
    </w:p>
    <w:p w14:paraId="0DB85A71" w14:textId="77777777" w:rsidR="00A6582B" w:rsidRPr="00A6582B" w:rsidRDefault="00A6582B" w:rsidP="00A6582B">
      <w:pPr>
        <w:bidi/>
        <w:rPr>
          <w:rFonts w:cs="David" w:hint="cs"/>
          <w:rtl/>
        </w:rPr>
      </w:pPr>
      <w:r w:rsidRPr="00A6582B">
        <w:rPr>
          <w:rFonts w:cs="David" w:hint="cs"/>
          <w:u w:val="single"/>
          <w:rtl/>
        </w:rPr>
        <w:t>קריאה:</w:t>
      </w:r>
    </w:p>
    <w:p w14:paraId="74724B9B" w14:textId="77777777" w:rsidR="00A6582B" w:rsidRPr="00A6582B" w:rsidRDefault="00A6582B" w:rsidP="00A6582B">
      <w:pPr>
        <w:bidi/>
        <w:ind w:left="720"/>
        <w:rPr>
          <w:rFonts w:cs="David" w:hint="cs"/>
          <w:rtl/>
        </w:rPr>
      </w:pPr>
    </w:p>
    <w:p w14:paraId="5FCB801A" w14:textId="77777777" w:rsidR="00A6582B" w:rsidRPr="00A6582B" w:rsidRDefault="00A6582B" w:rsidP="00A6582B">
      <w:pPr>
        <w:bidi/>
        <w:ind w:left="720"/>
        <w:rPr>
          <w:rFonts w:cs="David" w:hint="cs"/>
          <w:rtl/>
        </w:rPr>
      </w:pPr>
      <w:r w:rsidRPr="00A6582B">
        <w:rPr>
          <w:rFonts w:cs="David" w:hint="cs"/>
          <w:rtl/>
        </w:rPr>
        <w:t xml:space="preserve">אתם פה להזכיר לנו שאנחנו המיעוט. </w:t>
      </w:r>
    </w:p>
    <w:p w14:paraId="1CFE5CF5" w14:textId="77777777" w:rsidR="00A6582B" w:rsidRPr="00A6582B" w:rsidRDefault="00A6582B" w:rsidP="00A6582B">
      <w:pPr>
        <w:bidi/>
        <w:jc w:val="both"/>
        <w:rPr>
          <w:rFonts w:cs="David" w:hint="cs"/>
          <w:u w:val="single"/>
          <w:rtl/>
        </w:rPr>
      </w:pPr>
    </w:p>
    <w:p w14:paraId="6540F1FA"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078FEEE6" w14:textId="77777777" w:rsidR="00A6582B" w:rsidRPr="00A6582B" w:rsidRDefault="00A6582B" w:rsidP="00A6582B">
      <w:pPr>
        <w:bidi/>
        <w:jc w:val="both"/>
        <w:rPr>
          <w:rFonts w:cs="David" w:hint="cs"/>
          <w:u w:val="single"/>
          <w:rtl/>
        </w:rPr>
      </w:pPr>
    </w:p>
    <w:p w14:paraId="37CC9052" w14:textId="77777777" w:rsidR="00A6582B" w:rsidRPr="00A6582B" w:rsidRDefault="00A6582B" w:rsidP="00A6582B">
      <w:pPr>
        <w:bidi/>
        <w:ind w:firstLine="720"/>
        <w:jc w:val="both"/>
        <w:rPr>
          <w:rFonts w:cs="David" w:hint="cs"/>
          <w:rtl/>
        </w:rPr>
      </w:pPr>
      <w:r w:rsidRPr="00A6582B">
        <w:rPr>
          <w:rFonts w:cs="David" w:hint="cs"/>
          <w:rtl/>
        </w:rPr>
        <w:t xml:space="preserve">מי דיבר פה מאנשי הימין? אף אחד לא דיבר פה, חוץ מאחמד טיבי שכל היום צועק, פה או שם, זה לא משנה, ואתה דב חנין, עם כל הכבוד לך, הזמן שלי יקר, ולכן תגביל כל אחד לשתיים, שלוש דקות. את הקרקס הזה אפשר לעשות למעלה במליאה, לא פה. </w:t>
      </w:r>
    </w:p>
    <w:p w14:paraId="3DC97E6B" w14:textId="77777777" w:rsidR="00A6582B" w:rsidRPr="00A6582B" w:rsidRDefault="00A6582B" w:rsidP="00A6582B">
      <w:pPr>
        <w:bidi/>
        <w:jc w:val="both"/>
        <w:rPr>
          <w:rFonts w:cs="David" w:hint="cs"/>
          <w:rtl/>
        </w:rPr>
      </w:pPr>
    </w:p>
    <w:p w14:paraId="7603A689" w14:textId="77777777" w:rsidR="00A6582B" w:rsidRPr="00A6582B" w:rsidRDefault="00A6582B" w:rsidP="00A6582B">
      <w:pPr>
        <w:bidi/>
        <w:rPr>
          <w:rFonts w:cs="David" w:hint="cs"/>
          <w:rtl/>
        </w:rPr>
      </w:pPr>
      <w:r w:rsidRPr="00A6582B">
        <w:rPr>
          <w:rFonts w:cs="David" w:hint="cs"/>
          <w:u w:val="single"/>
          <w:rtl/>
        </w:rPr>
        <w:t>היו"ר יריב לוין:</w:t>
      </w:r>
    </w:p>
    <w:p w14:paraId="0518C38B" w14:textId="77777777" w:rsidR="00A6582B" w:rsidRPr="00A6582B" w:rsidRDefault="00A6582B" w:rsidP="00A6582B">
      <w:pPr>
        <w:bidi/>
        <w:rPr>
          <w:rFonts w:cs="David" w:hint="cs"/>
          <w:rtl/>
        </w:rPr>
      </w:pPr>
    </w:p>
    <w:p w14:paraId="22126305" w14:textId="77777777" w:rsidR="00A6582B" w:rsidRPr="00A6582B" w:rsidRDefault="00A6582B" w:rsidP="00A6582B">
      <w:pPr>
        <w:bidi/>
        <w:jc w:val="both"/>
        <w:rPr>
          <w:rFonts w:cs="David" w:hint="cs"/>
          <w:rtl/>
        </w:rPr>
      </w:pPr>
      <w:r w:rsidRPr="00A6582B">
        <w:rPr>
          <w:rFonts w:cs="David" w:hint="cs"/>
          <w:rtl/>
        </w:rPr>
        <w:tab/>
        <w:t xml:space="preserve">עצותיך נרשמו. גם שם, אגב, הזמן מוגבל. חבר הכנסת חנין, בבקשה, יש לך עוד דקה. </w:t>
      </w:r>
    </w:p>
    <w:p w14:paraId="366D8125" w14:textId="77777777" w:rsidR="00A6582B" w:rsidRPr="00A6582B" w:rsidRDefault="00A6582B" w:rsidP="00A6582B">
      <w:pPr>
        <w:bidi/>
        <w:jc w:val="both"/>
        <w:rPr>
          <w:rFonts w:cs="David" w:hint="cs"/>
          <w:rtl/>
        </w:rPr>
      </w:pPr>
    </w:p>
    <w:p w14:paraId="2200497A"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000F896B" w14:textId="77777777" w:rsidR="00A6582B" w:rsidRPr="00A6582B" w:rsidRDefault="00A6582B" w:rsidP="00A6582B">
      <w:pPr>
        <w:bidi/>
        <w:jc w:val="both"/>
        <w:rPr>
          <w:rFonts w:cs="David" w:hint="cs"/>
          <w:u w:val="single"/>
          <w:rtl/>
        </w:rPr>
      </w:pPr>
    </w:p>
    <w:p w14:paraId="6F1774E8" w14:textId="77777777" w:rsidR="00A6582B" w:rsidRPr="00A6582B" w:rsidRDefault="00A6582B" w:rsidP="00A6582B">
      <w:pPr>
        <w:bidi/>
        <w:jc w:val="both"/>
        <w:rPr>
          <w:rFonts w:cs="David" w:hint="cs"/>
          <w:rtl/>
        </w:rPr>
      </w:pPr>
      <w:r w:rsidRPr="00A6582B">
        <w:rPr>
          <w:rFonts w:cs="David" w:hint="cs"/>
          <w:rtl/>
        </w:rPr>
        <w:tab/>
        <w:t xml:space="preserve">ולכן בית המשפט העליון האמריקני עוד ב-1957 בשני פסקי דין חשובים, אחד מהם זה </w:t>
      </w:r>
      <w:r w:rsidRPr="00A6582B">
        <w:rPr>
          <w:rFonts w:cs="David" w:hint="cs"/>
        </w:rPr>
        <w:t>Y</w:t>
      </w:r>
      <w:r w:rsidRPr="00A6582B">
        <w:rPr>
          <w:rFonts w:cs="David"/>
        </w:rPr>
        <w:t xml:space="preserve">ates v. </w:t>
      </w:r>
      <w:smartTag w:uri="urn:schemas-microsoft-com:office:smarttags" w:element="country-region">
        <w:smartTag w:uri="urn:schemas-microsoft-com:office:smarttags" w:element="place">
          <w:r w:rsidRPr="00A6582B">
            <w:rPr>
              <w:rFonts w:cs="David"/>
            </w:rPr>
            <w:t>US</w:t>
          </w:r>
        </w:smartTag>
      </w:smartTag>
      <w:r w:rsidRPr="00A6582B">
        <w:rPr>
          <w:rFonts w:cs="David" w:hint="cs"/>
          <w:rtl/>
        </w:rPr>
        <w:t xml:space="preserve"> והשני זה </w:t>
      </w:r>
      <w:r w:rsidRPr="00A6582B">
        <w:rPr>
          <w:rFonts w:cs="David" w:hint="cs"/>
        </w:rPr>
        <w:t>W</w:t>
      </w:r>
      <w:r w:rsidRPr="00A6582B">
        <w:rPr>
          <w:rFonts w:cs="David"/>
        </w:rPr>
        <w:t>atkins v. US</w:t>
      </w:r>
      <w:r w:rsidRPr="00A6582B">
        <w:rPr>
          <w:rFonts w:cs="David" w:hint="cs"/>
          <w:rtl/>
        </w:rPr>
        <w:t xml:space="preserve">, בעצם קבע ביקורת חריפה ונוקבת על ההליך שהתבצע בסנאט ובבית הנבחרים האמריקני, ואני מקווה שהכנסת לא תקבל היום החלטה, שתחייב גם את בית המשפט הישראלי לבקר את הדברים האלה בחריפות. </w:t>
      </w:r>
    </w:p>
    <w:p w14:paraId="71ECDA78" w14:textId="77777777" w:rsidR="00A6582B" w:rsidRPr="00A6582B" w:rsidRDefault="00A6582B" w:rsidP="00A6582B">
      <w:pPr>
        <w:bidi/>
        <w:jc w:val="both"/>
        <w:rPr>
          <w:rFonts w:cs="David" w:hint="cs"/>
          <w:rtl/>
        </w:rPr>
      </w:pPr>
    </w:p>
    <w:p w14:paraId="268634B1" w14:textId="77777777" w:rsidR="00A6582B" w:rsidRPr="00A6582B" w:rsidRDefault="00A6582B" w:rsidP="00A6582B">
      <w:pPr>
        <w:bidi/>
        <w:jc w:val="both"/>
        <w:rPr>
          <w:rFonts w:cs="David" w:hint="cs"/>
          <w:rtl/>
        </w:rPr>
      </w:pPr>
      <w:r w:rsidRPr="00A6582B">
        <w:rPr>
          <w:rFonts w:cs="David" w:hint="cs"/>
          <w:rtl/>
        </w:rPr>
        <w:tab/>
        <w:t xml:space="preserve">לסיכום, אתם מדברים על דה-לגיטימציה של מדינת ישראל. אני אומר לכם, חברי הכנסת מהימין, זה מה שאתם עושים בעצמכם. אתם מייצרים דה-לגיטימציה. הצעת הוועדה הזאת היא תרומה משמעותית לכל המהלך של דה-לגיטימציה של מדינת ישראל בעולם. אתם מדברים על העמדת קצינים וחיילים ישראלים בפני מוסדות משפט בין-לאומיים. המהלך הזה שלכם יחזק את התהליך הזה. אתם סוגרים אפשרויות של ביקורת, דיון, בירור ציבורי בתוך מדינת ישראל. </w:t>
      </w:r>
    </w:p>
    <w:p w14:paraId="05A030F6" w14:textId="77777777" w:rsidR="00A6582B" w:rsidRPr="00A6582B" w:rsidRDefault="00A6582B" w:rsidP="00A6582B">
      <w:pPr>
        <w:bidi/>
        <w:jc w:val="both"/>
        <w:rPr>
          <w:rFonts w:cs="David" w:hint="cs"/>
          <w:rtl/>
        </w:rPr>
      </w:pPr>
    </w:p>
    <w:p w14:paraId="6D830BDB"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576ABD21" w14:textId="77777777" w:rsidR="00A6582B" w:rsidRPr="00A6582B" w:rsidRDefault="00A6582B" w:rsidP="00A6582B">
      <w:pPr>
        <w:bidi/>
        <w:jc w:val="both"/>
        <w:rPr>
          <w:rFonts w:cs="David" w:hint="cs"/>
          <w:u w:val="single"/>
          <w:rtl/>
        </w:rPr>
      </w:pPr>
    </w:p>
    <w:p w14:paraId="34E67C79" w14:textId="77777777" w:rsidR="00A6582B" w:rsidRPr="00A6582B" w:rsidRDefault="00A6582B" w:rsidP="00A6582B">
      <w:pPr>
        <w:bidi/>
        <w:jc w:val="both"/>
        <w:rPr>
          <w:rFonts w:cs="David" w:hint="cs"/>
          <w:rtl/>
        </w:rPr>
      </w:pPr>
      <w:r w:rsidRPr="00A6582B">
        <w:rPr>
          <w:rFonts w:cs="David" w:hint="cs"/>
          <w:rtl/>
        </w:rPr>
        <w:tab/>
        <w:t xml:space="preserve">הלשנות. </w:t>
      </w:r>
    </w:p>
    <w:p w14:paraId="0941ED80" w14:textId="77777777" w:rsidR="00A6582B" w:rsidRPr="00A6582B" w:rsidRDefault="00A6582B" w:rsidP="00A6582B">
      <w:pPr>
        <w:bidi/>
        <w:jc w:val="both"/>
        <w:rPr>
          <w:rFonts w:cs="David" w:hint="cs"/>
          <w:rtl/>
        </w:rPr>
      </w:pPr>
    </w:p>
    <w:p w14:paraId="4140FC2D"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7517186C" w14:textId="77777777" w:rsidR="00A6582B" w:rsidRPr="00A6582B" w:rsidRDefault="00A6582B" w:rsidP="00A6582B">
      <w:pPr>
        <w:bidi/>
        <w:jc w:val="both"/>
        <w:rPr>
          <w:rFonts w:cs="David" w:hint="cs"/>
          <w:u w:val="single"/>
          <w:rtl/>
        </w:rPr>
      </w:pPr>
    </w:p>
    <w:p w14:paraId="1210CB6B" w14:textId="77777777" w:rsidR="00A6582B" w:rsidRPr="00A6582B" w:rsidRDefault="00A6582B" w:rsidP="00A6582B">
      <w:pPr>
        <w:bidi/>
        <w:jc w:val="both"/>
        <w:rPr>
          <w:rFonts w:cs="David" w:hint="cs"/>
          <w:rtl/>
        </w:rPr>
      </w:pPr>
      <w:r w:rsidRPr="00A6582B">
        <w:rPr>
          <w:rFonts w:cs="David" w:hint="cs"/>
          <w:rtl/>
        </w:rPr>
        <w:tab/>
        <w:t xml:space="preserve"> בירור ציבורי כזה ייעשה בעולם, ואתם מחזקים אותו. </w:t>
      </w:r>
    </w:p>
    <w:p w14:paraId="295875CE" w14:textId="77777777" w:rsidR="00A6582B" w:rsidRPr="00A6582B" w:rsidRDefault="00A6582B" w:rsidP="00A6582B">
      <w:pPr>
        <w:bidi/>
        <w:jc w:val="both"/>
        <w:rPr>
          <w:rFonts w:cs="David" w:hint="cs"/>
          <w:rtl/>
        </w:rPr>
      </w:pPr>
    </w:p>
    <w:p w14:paraId="41AC2093" w14:textId="77777777" w:rsidR="00A6582B" w:rsidRPr="00A6582B" w:rsidRDefault="00A6582B" w:rsidP="00A6582B">
      <w:pPr>
        <w:bidi/>
        <w:jc w:val="both"/>
        <w:rPr>
          <w:rFonts w:cs="David" w:hint="cs"/>
          <w:rtl/>
        </w:rPr>
      </w:pPr>
      <w:r w:rsidRPr="00A6582B">
        <w:rPr>
          <w:rFonts w:cs="David" w:hint="cs"/>
          <w:u w:val="single"/>
          <w:rtl/>
        </w:rPr>
        <w:t>מיכאל בן-ארי:</w:t>
      </w:r>
    </w:p>
    <w:p w14:paraId="036A7ED9" w14:textId="77777777" w:rsidR="00A6582B" w:rsidRPr="00A6582B" w:rsidRDefault="00A6582B" w:rsidP="00A6582B">
      <w:pPr>
        <w:bidi/>
        <w:jc w:val="both"/>
        <w:rPr>
          <w:rFonts w:cs="David" w:hint="cs"/>
          <w:rtl/>
        </w:rPr>
      </w:pPr>
    </w:p>
    <w:p w14:paraId="2790FD56" w14:textId="77777777" w:rsidR="00A6582B" w:rsidRPr="00A6582B" w:rsidRDefault="00A6582B" w:rsidP="00A6582B">
      <w:pPr>
        <w:bidi/>
        <w:jc w:val="both"/>
        <w:rPr>
          <w:rFonts w:cs="David" w:hint="cs"/>
          <w:rtl/>
        </w:rPr>
      </w:pPr>
      <w:r w:rsidRPr="00A6582B">
        <w:rPr>
          <w:rFonts w:cs="David" w:hint="cs"/>
          <w:rtl/>
        </w:rPr>
        <w:tab/>
        <w:t xml:space="preserve">- - - אויבים של עם ישראל, מאיים על מדינת ישראל? </w:t>
      </w:r>
    </w:p>
    <w:p w14:paraId="0053900E" w14:textId="77777777" w:rsidR="00A6582B" w:rsidRPr="00A6582B" w:rsidRDefault="00A6582B" w:rsidP="00A6582B">
      <w:pPr>
        <w:bidi/>
        <w:jc w:val="both"/>
        <w:rPr>
          <w:rFonts w:cs="David" w:hint="cs"/>
          <w:rtl/>
        </w:rPr>
      </w:pPr>
    </w:p>
    <w:p w14:paraId="20CA2B53" w14:textId="77777777" w:rsidR="00A6582B" w:rsidRPr="00A6582B" w:rsidRDefault="00A6582B" w:rsidP="00A6582B">
      <w:pPr>
        <w:bidi/>
        <w:rPr>
          <w:rFonts w:cs="David" w:hint="cs"/>
          <w:rtl/>
        </w:rPr>
      </w:pPr>
      <w:r w:rsidRPr="00A6582B">
        <w:rPr>
          <w:rFonts w:cs="David" w:hint="cs"/>
          <w:u w:val="single"/>
          <w:rtl/>
        </w:rPr>
        <w:t>היו"ר יריב לוין:</w:t>
      </w:r>
    </w:p>
    <w:p w14:paraId="06ECD883" w14:textId="77777777" w:rsidR="00A6582B" w:rsidRPr="00A6582B" w:rsidRDefault="00A6582B" w:rsidP="00A6582B">
      <w:pPr>
        <w:bidi/>
        <w:rPr>
          <w:rFonts w:cs="David" w:hint="cs"/>
          <w:rtl/>
        </w:rPr>
      </w:pPr>
    </w:p>
    <w:p w14:paraId="473AD4C8" w14:textId="77777777" w:rsidR="00A6582B" w:rsidRPr="00A6582B" w:rsidRDefault="00A6582B" w:rsidP="00A6582B">
      <w:pPr>
        <w:bidi/>
        <w:jc w:val="both"/>
        <w:rPr>
          <w:rFonts w:cs="David" w:hint="cs"/>
          <w:rtl/>
        </w:rPr>
      </w:pPr>
      <w:r w:rsidRPr="00A6582B">
        <w:rPr>
          <w:rFonts w:cs="David" w:hint="cs"/>
          <w:rtl/>
        </w:rPr>
        <w:tab/>
        <w:t xml:space="preserve">חבר הכנסת בן-ארי, הערתך נרשמה. מספיק, אי-אפשר להעיר לכל דובר. אני לא מבין את זה, אני לא מבין, אתם רוצים להקשיב אחד לשני, או אתם רוצים רק לצעוק? אני פשוט לא מבין. </w:t>
      </w:r>
    </w:p>
    <w:p w14:paraId="3701E987" w14:textId="77777777" w:rsidR="00A6582B" w:rsidRPr="00A6582B" w:rsidRDefault="00A6582B" w:rsidP="00A6582B">
      <w:pPr>
        <w:bidi/>
        <w:rPr>
          <w:rFonts w:cs="David" w:hint="cs"/>
          <w:rtl/>
        </w:rPr>
      </w:pPr>
    </w:p>
    <w:p w14:paraId="5F68B6F5" w14:textId="77777777" w:rsidR="00A6582B" w:rsidRPr="00A6582B" w:rsidRDefault="00A6582B" w:rsidP="00A6582B">
      <w:pPr>
        <w:bidi/>
        <w:jc w:val="both"/>
        <w:rPr>
          <w:rFonts w:cs="David" w:hint="cs"/>
          <w:u w:val="single"/>
          <w:rtl/>
        </w:rPr>
      </w:pPr>
      <w:r w:rsidRPr="00A6582B">
        <w:rPr>
          <w:rFonts w:cs="David" w:hint="cs"/>
          <w:u w:val="single"/>
          <w:rtl/>
        </w:rPr>
        <w:t>דב חנין:</w:t>
      </w:r>
    </w:p>
    <w:p w14:paraId="4F3FC9D1" w14:textId="77777777" w:rsidR="00A6582B" w:rsidRPr="00A6582B" w:rsidRDefault="00A6582B" w:rsidP="00A6582B">
      <w:pPr>
        <w:bidi/>
        <w:jc w:val="both"/>
        <w:rPr>
          <w:rFonts w:cs="David" w:hint="cs"/>
          <w:u w:val="single"/>
          <w:rtl/>
        </w:rPr>
      </w:pPr>
    </w:p>
    <w:p w14:paraId="5D2E3795" w14:textId="77777777" w:rsidR="00A6582B" w:rsidRPr="00A6582B" w:rsidRDefault="00A6582B" w:rsidP="00A6582B">
      <w:pPr>
        <w:bidi/>
        <w:jc w:val="both"/>
        <w:rPr>
          <w:rFonts w:cs="David" w:hint="cs"/>
          <w:rtl/>
        </w:rPr>
      </w:pPr>
      <w:r w:rsidRPr="00A6582B">
        <w:rPr>
          <w:rFonts w:cs="David" w:hint="cs"/>
          <w:rtl/>
        </w:rPr>
        <w:tab/>
        <w:t xml:space="preserve">ולכן אדוני היושב-ראש, אני מסכם ואומר שהאופציה היחידה שעומדת היום בפני ועדת הכנסת, אם היא לא רוצה לבצע מהפך אנטי דמוקרטי היסטורי במשטר המשפטי ששולט בישראל, האופציה היחידה היא להסיר את ההצעה הזו מסדר יומנו, להחזיר לכנסת המלצה ברורה של ועדת הכנסת למחוק מספר הדברים של הכנסת את היוזמה המסוכנת והמזיקה הזאת. </w:t>
      </w:r>
    </w:p>
    <w:p w14:paraId="5117351B" w14:textId="77777777" w:rsidR="00A6582B" w:rsidRPr="00A6582B" w:rsidRDefault="00A6582B" w:rsidP="00A6582B">
      <w:pPr>
        <w:bidi/>
        <w:jc w:val="both"/>
        <w:rPr>
          <w:rFonts w:cs="David" w:hint="cs"/>
          <w:rtl/>
        </w:rPr>
      </w:pPr>
    </w:p>
    <w:p w14:paraId="025D2ED2" w14:textId="77777777" w:rsidR="00A6582B" w:rsidRPr="00A6582B" w:rsidRDefault="00A6582B" w:rsidP="00A6582B">
      <w:pPr>
        <w:bidi/>
        <w:rPr>
          <w:rFonts w:cs="David" w:hint="cs"/>
          <w:rtl/>
        </w:rPr>
      </w:pPr>
      <w:r w:rsidRPr="00A6582B">
        <w:rPr>
          <w:rFonts w:cs="David" w:hint="cs"/>
          <w:u w:val="single"/>
          <w:rtl/>
        </w:rPr>
        <w:t>היו"ר יריב לוין:</w:t>
      </w:r>
    </w:p>
    <w:p w14:paraId="4BD9D1E1" w14:textId="77777777" w:rsidR="00A6582B" w:rsidRPr="00A6582B" w:rsidRDefault="00A6582B" w:rsidP="00A6582B">
      <w:pPr>
        <w:bidi/>
        <w:rPr>
          <w:rFonts w:cs="David" w:hint="cs"/>
          <w:rtl/>
        </w:rPr>
      </w:pPr>
    </w:p>
    <w:p w14:paraId="7E55894A" w14:textId="77777777" w:rsidR="00A6582B" w:rsidRPr="00A6582B" w:rsidRDefault="00A6582B" w:rsidP="00A6582B">
      <w:pPr>
        <w:bidi/>
        <w:rPr>
          <w:rFonts w:cs="David" w:hint="cs"/>
          <w:rtl/>
        </w:rPr>
      </w:pPr>
      <w:r w:rsidRPr="00A6582B">
        <w:rPr>
          <w:rFonts w:cs="David" w:hint="cs"/>
          <w:rtl/>
        </w:rPr>
        <w:tab/>
        <w:t xml:space="preserve">תודה. חבר הכנסת זחאלקה, בבקשה, ואחריו חבר הכנסת אילטוב. בבקשה. </w:t>
      </w:r>
    </w:p>
    <w:p w14:paraId="3280E9F3" w14:textId="77777777" w:rsidR="00A6582B" w:rsidRPr="00A6582B" w:rsidRDefault="00A6582B" w:rsidP="00A6582B">
      <w:pPr>
        <w:bidi/>
        <w:rPr>
          <w:rFonts w:cs="David" w:hint="cs"/>
          <w:rtl/>
        </w:rPr>
      </w:pPr>
    </w:p>
    <w:p w14:paraId="169BD1BE" w14:textId="77777777" w:rsidR="00A6582B" w:rsidRPr="00A6582B" w:rsidRDefault="00A6582B" w:rsidP="00A6582B">
      <w:pPr>
        <w:bidi/>
        <w:jc w:val="both"/>
        <w:rPr>
          <w:rFonts w:cs="David" w:hint="cs"/>
          <w:u w:val="single"/>
          <w:rtl/>
        </w:rPr>
      </w:pPr>
      <w:r w:rsidRPr="00A6582B">
        <w:rPr>
          <w:rFonts w:cs="David" w:hint="cs"/>
          <w:u w:val="single"/>
          <w:rtl/>
        </w:rPr>
        <w:t>ג'מאל זחאלקה:</w:t>
      </w:r>
    </w:p>
    <w:p w14:paraId="72CA1DEB" w14:textId="77777777" w:rsidR="00A6582B" w:rsidRPr="00A6582B" w:rsidRDefault="00A6582B" w:rsidP="00A6582B">
      <w:pPr>
        <w:bidi/>
        <w:jc w:val="both"/>
        <w:rPr>
          <w:rFonts w:cs="David" w:hint="cs"/>
          <w:u w:val="single"/>
          <w:rtl/>
        </w:rPr>
      </w:pPr>
    </w:p>
    <w:p w14:paraId="4EEAAD8B" w14:textId="77777777" w:rsidR="00A6582B" w:rsidRPr="00A6582B" w:rsidRDefault="00A6582B" w:rsidP="00A6582B">
      <w:pPr>
        <w:bidi/>
        <w:jc w:val="both"/>
        <w:rPr>
          <w:rFonts w:cs="David" w:hint="cs"/>
          <w:rtl/>
        </w:rPr>
      </w:pPr>
      <w:r w:rsidRPr="00A6582B">
        <w:rPr>
          <w:rFonts w:cs="David" w:hint="cs"/>
          <w:rtl/>
        </w:rPr>
        <w:tab/>
        <w:t xml:space="preserve">לאחר ששמענו את היועץ המשפטי, כל הנושא עומד באור אחר. אני קורא ליוזמי ההצעות האלה ולאנשים שתמכו בהן לעיין בחוות הדעת המשפטית ולשקול מחדש את עמדתם. אני אומר את זה בצורה הכי אובייקטיבית, כי אני חושב שיש מקום אפילו לשיטתם הם, לאחר ששמעו דברים כאלה, לעיין מחדש. </w:t>
      </w:r>
    </w:p>
    <w:p w14:paraId="1C107A00" w14:textId="77777777" w:rsidR="00A6582B" w:rsidRPr="00A6582B" w:rsidRDefault="00A6582B" w:rsidP="00A6582B">
      <w:pPr>
        <w:bidi/>
        <w:jc w:val="both"/>
        <w:rPr>
          <w:rFonts w:cs="David" w:hint="cs"/>
          <w:rtl/>
        </w:rPr>
      </w:pPr>
    </w:p>
    <w:p w14:paraId="3F2516EF" w14:textId="77777777" w:rsidR="00A6582B" w:rsidRPr="00A6582B" w:rsidRDefault="00A6582B" w:rsidP="00A6582B">
      <w:pPr>
        <w:bidi/>
        <w:jc w:val="both"/>
        <w:rPr>
          <w:rFonts w:cs="David" w:hint="cs"/>
          <w:rtl/>
        </w:rPr>
      </w:pPr>
      <w:r w:rsidRPr="00A6582B">
        <w:rPr>
          <w:rFonts w:cs="David" w:hint="cs"/>
          <w:rtl/>
        </w:rPr>
        <w:tab/>
        <w:t xml:space="preserve">אני חושב שהיה חשוב שנשמע את חוות הדעת המשפטית. אני חושב שמשפטנים רבים בארץ ששמעתי אותם מתבטאים, מחזיקים בעמדה דומה. זה דבר לא שולי בעבודת הכנסת, כי כאן אנחנו מסתכלים לא רק על הקביעה </w:t>
      </w:r>
      <w:r w:rsidRPr="00A6582B">
        <w:rPr>
          <w:rFonts w:cs="David"/>
          <w:rtl/>
        </w:rPr>
        <w:t>–</w:t>
      </w:r>
      <w:r w:rsidRPr="00A6582B">
        <w:rPr>
          <w:rFonts w:cs="David" w:hint="cs"/>
          <w:rtl/>
        </w:rPr>
        <w:t xml:space="preserve"> כבוד היושב-ראש, אתה עומד לקבל כאן החלטה לא רק בנושא של שתי ועדות החקירה בהן מדובר, אלא לקבוע תקדים שבו ישתמשו בשנה הבאה, בשנה שאחריה, בכנסת הבאה, בשאלה האם חברי הכנסת מוכנים לקבוע בפזיזות וללא שיקול דעת מספיק תקדים כזה. אפילו חברי כנסת מהימין צריכים לחשוב ולעיין בזה מחדש, כי נניח שיש מישהו </w:t>
      </w:r>
      <w:r w:rsidRPr="00A6582B">
        <w:rPr>
          <w:rFonts w:cs="David"/>
          <w:rtl/>
        </w:rPr>
        <w:t>–</w:t>
      </w:r>
      <w:r w:rsidRPr="00A6582B">
        <w:rPr>
          <w:rFonts w:cs="David" w:hint="cs"/>
          <w:rtl/>
        </w:rPr>
        <w:t xml:space="preserve"> אני לא ראיתי, אבל נניח </w:t>
      </w:r>
      <w:r w:rsidRPr="00A6582B">
        <w:rPr>
          <w:rFonts w:cs="David"/>
          <w:rtl/>
        </w:rPr>
        <w:t>–</w:t>
      </w:r>
      <w:r w:rsidRPr="00A6582B">
        <w:rPr>
          <w:rFonts w:cs="David" w:hint="cs"/>
          <w:rtl/>
        </w:rPr>
        <w:t xml:space="preserve"> מיוזמי ההצעה הזאת ומתומכיה, שיש לו כוונות טובות. אני לא ראיתי אדם כזה, כי הכוונות הן רעות, לא טובות, אבל נניח שיש אדם כזה. אני חושב שאם הוא יקרא את חוות הדעת הזאת ואם הוא יחשוב בינו לבין עצמו, איזה שימוש עלול להיעשות בעתיד בתקדים הזה, אני חושב שאלה עלולים לעורר חלחלה. </w:t>
      </w:r>
    </w:p>
    <w:p w14:paraId="0CEDACDD" w14:textId="77777777" w:rsidR="00A6582B" w:rsidRPr="00A6582B" w:rsidRDefault="00A6582B" w:rsidP="00A6582B">
      <w:pPr>
        <w:bidi/>
        <w:jc w:val="both"/>
        <w:rPr>
          <w:rFonts w:cs="David" w:hint="cs"/>
          <w:rtl/>
        </w:rPr>
      </w:pPr>
    </w:p>
    <w:p w14:paraId="150D4C31"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A30A63A" w14:textId="77777777" w:rsidR="00A6582B" w:rsidRPr="00A6582B" w:rsidRDefault="00A6582B" w:rsidP="00A6582B">
      <w:pPr>
        <w:bidi/>
        <w:jc w:val="both"/>
        <w:rPr>
          <w:rFonts w:cs="David" w:hint="cs"/>
          <w:u w:val="single"/>
          <w:rtl/>
        </w:rPr>
      </w:pPr>
    </w:p>
    <w:p w14:paraId="7765E246" w14:textId="77777777" w:rsidR="00A6582B" w:rsidRPr="00A6582B" w:rsidRDefault="00A6582B" w:rsidP="00A6582B">
      <w:pPr>
        <w:bidi/>
        <w:jc w:val="both"/>
        <w:rPr>
          <w:rFonts w:cs="David" w:hint="cs"/>
          <w:rtl/>
        </w:rPr>
      </w:pPr>
      <w:r w:rsidRPr="00A6582B">
        <w:rPr>
          <w:rFonts w:cs="David" w:hint="cs"/>
          <w:rtl/>
        </w:rPr>
        <w:tab/>
        <w:t xml:space="preserve">אני רוצה לציין, שחוות הדעת המשפטית אומרת שזה לגיטימי, וחוות הדעת האישית של איל ינון זה משהו אחר. בבקשה תבדיל בין חוות דעת משפטית לאישית. </w:t>
      </w:r>
    </w:p>
    <w:p w14:paraId="1AA68427" w14:textId="77777777" w:rsidR="00A6582B" w:rsidRPr="00A6582B" w:rsidRDefault="00A6582B" w:rsidP="00A6582B">
      <w:pPr>
        <w:bidi/>
        <w:jc w:val="both"/>
        <w:rPr>
          <w:rFonts w:cs="David" w:hint="cs"/>
          <w:rtl/>
        </w:rPr>
      </w:pPr>
    </w:p>
    <w:p w14:paraId="0128953A"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CF1895F" w14:textId="77777777" w:rsidR="00A6582B" w:rsidRPr="00A6582B" w:rsidRDefault="00A6582B" w:rsidP="00A6582B">
      <w:pPr>
        <w:bidi/>
        <w:jc w:val="both"/>
        <w:rPr>
          <w:rFonts w:cs="David" w:hint="cs"/>
          <w:u w:val="single"/>
          <w:rtl/>
        </w:rPr>
      </w:pPr>
    </w:p>
    <w:p w14:paraId="292FB6F0" w14:textId="77777777" w:rsidR="00A6582B" w:rsidRPr="00A6582B" w:rsidRDefault="00A6582B" w:rsidP="00A6582B">
      <w:pPr>
        <w:bidi/>
        <w:jc w:val="both"/>
        <w:rPr>
          <w:rFonts w:cs="David" w:hint="cs"/>
          <w:rtl/>
        </w:rPr>
      </w:pPr>
      <w:r w:rsidRPr="00A6582B">
        <w:rPr>
          <w:rFonts w:cs="David" w:hint="cs"/>
          <w:rtl/>
        </w:rPr>
        <w:tab/>
        <w:t xml:space="preserve">כי הוא לא חושב כמוך? הנה, כל מי שלא חושב כמוני בואו נחקור. </w:t>
      </w:r>
    </w:p>
    <w:p w14:paraId="2689E7B9" w14:textId="77777777" w:rsidR="00A6582B" w:rsidRPr="00A6582B" w:rsidRDefault="00A6582B" w:rsidP="00A6582B">
      <w:pPr>
        <w:bidi/>
        <w:jc w:val="both"/>
        <w:rPr>
          <w:rFonts w:cs="David" w:hint="cs"/>
          <w:rtl/>
        </w:rPr>
      </w:pPr>
    </w:p>
    <w:p w14:paraId="138B6DD4"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7011007" w14:textId="77777777" w:rsidR="00A6582B" w:rsidRPr="00A6582B" w:rsidRDefault="00A6582B" w:rsidP="00A6582B">
      <w:pPr>
        <w:bidi/>
        <w:jc w:val="both"/>
        <w:rPr>
          <w:rFonts w:cs="David" w:hint="cs"/>
          <w:u w:val="single"/>
          <w:rtl/>
        </w:rPr>
      </w:pPr>
    </w:p>
    <w:p w14:paraId="2ED0D2F8" w14:textId="77777777" w:rsidR="00A6582B" w:rsidRPr="00A6582B" w:rsidRDefault="00A6582B" w:rsidP="00A6582B">
      <w:pPr>
        <w:bidi/>
        <w:jc w:val="both"/>
        <w:rPr>
          <w:rFonts w:cs="David" w:hint="cs"/>
          <w:rtl/>
        </w:rPr>
      </w:pPr>
      <w:r w:rsidRPr="00A6582B">
        <w:rPr>
          <w:rFonts w:cs="David" w:hint="cs"/>
          <w:rtl/>
        </w:rPr>
        <w:tab/>
        <w:t xml:space="preserve">הוא אמר שמבחינה משפטית אין בעיה, הוא אמר את זה. </w:t>
      </w:r>
    </w:p>
    <w:p w14:paraId="1C3A3DFA" w14:textId="77777777" w:rsidR="00A6582B" w:rsidRPr="00A6582B" w:rsidRDefault="00A6582B" w:rsidP="00A6582B">
      <w:pPr>
        <w:bidi/>
        <w:jc w:val="both"/>
        <w:rPr>
          <w:rFonts w:cs="David" w:hint="cs"/>
          <w:rtl/>
        </w:rPr>
      </w:pPr>
    </w:p>
    <w:p w14:paraId="0168570C" w14:textId="77777777" w:rsidR="00A6582B" w:rsidRPr="00A6582B" w:rsidRDefault="00A6582B" w:rsidP="00A6582B">
      <w:pPr>
        <w:bidi/>
        <w:jc w:val="both"/>
        <w:rPr>
          <w:rFonts w:cs="David" w:hint="cs"/>
          <w:rtl/>
        </w:rPr>
      </w:pPr>
      <w:r w:rsidRPr="00A6582B">
        <w:rPr>
          <w:rFonts w:cs="David" w:hint="cs"/>
          <w:u w:val="single"/>
          <w:rtl/>
        </w:rPr>
        <w:t>נינו אבסדזה:</w:t>
      </w:r>
    </w:p>
    <w:p w14:paraId="1AE015D1" w14:textId="77777777" w:rsidR="00A6582B" w:rsidRPr="00A6582B" w:rsidRDefault="00A6582B" w:rsidP="00A6582B">
      <w:pPr>
        <w:bidi/>
        <w:jc w:val="both"/>
        <w:rPr>
          <w:rFonts w:cs="David" w:hint="cs"/>
          <w:rtl/>
        </w:rPr>
      </w:pPr>
    </w:p>
    <w:p w14:paraId="21B1BE15" w14:textId="77777777" w:rsidR="00A6582B" w:rsidRPr="00A6582B" w:rsidRDefault="00A6582B" w:rsidP="00A6582B">
      <w:pPr>
        <w:bidi/>
        <w:jc w:val="both"/>
        <w:rPr>
          <w:rFonts w:cs="David" w:hint="cs"/>
          <w:rtl/>
        </w:rPr>
      </w:pPr>
      <w:r w:rsidRPr="00A6582B">
        <w:rPr>
          <w:rFonts w:cs="David" w:hint="cs"/>
          <w:rtl/>
        </w:rPr>
        <w:tab/>
        <w:t xml:space="preserve">יש לי הצעה, תחקרו אותו... </w:t>
      </w:r>
    </w:p>
    <w:p w14:paraId="3AD5F1BA" w14:textId="77777777" w:rsidR="00A6582B" w:rsidRPr="00A6582B" w:rsidRDefault="00A6582B" w:rsidP="00A6582B">
      <w:pPr>
        <w:bidi/>
        <w:jc w:val="both"/>
        <w:rPr>
          <w:rFonts w:cs="David" w:hint="cs"/>
          <w:rtl/>
        </w:rPr>
      </w:pPr>
    </w:p>
    <w:p w14:paraId="3CA73058"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74F671F0" w14:textId="77777777" w:rsidR="00A6582B" w:rsidRPr="00A6582B" w:rsidRDefault="00A6582B" w:rsidP="00A6582B">
      <w:pPr>
        <w:bidi/>
        <w:jc w:val="both"/>
        <w:rPr>
          <w:rFonts w:cs="David" w:hint="cs"/>
          <w:u w:val="single"/>
          <w:rtl/>
        </w:rPr>
      </w:pPr>
    </w:p>
    <w:p w14:paraId="2D7DF974" w14:textId="77777777" w:rsidR="00A6582B" w:rsidRPr="00A6582B" w:rsidRDefault="00A6582B" w:rsidP="00A6582B">
      <w:pPr>
        <w:bidi/>
        <w:jc w:val="both"/>
        <w:rPr>
          <w:rFonts w:cs="David" w:hint="cs"/>
          <w:rtl/>
        </w:rPr>
      </w:pPr>
      <w:r w:rsidRPr="00A6582B">
        <w:rPr>
          <w:rFonts w:cs="David" w:hint="cs"/>
          <w:rtl/>
        </w:rPr>
        <w:tab/>
        <w:t xml:space="preserve">נשאיר את זה לך. </w:t>
      </w:r>
    </w:p>
    <w:p w14:paraId="54D794F5" w14:textId="77777777" w:rsidR="00A6582B" w:rsidRPr="00A6582B" w:rsidRDefault="00A6582B" w:rsidP="00A6582B">
      <w:pPr>
        <w:bidi/>
        <w:jc w:val="both"/>
        <w:rPr>
          <w:rFonts w:cs="David" w:hint="cs"/>
          <w:rtl/>
        </w:rPr>
      </w:pPr>
    </w:p>
    <w:p w14:paraId="6D7A4F39" w14:textId="77777777" w:rsidR="00A6582B" w:rsidRPr="00A6582B" w:rsidRDefault="00A6582B" w:rsidP="00A6582B">
      <w:pPr>
        <w:bidi/>
        <w:jc w:val="both"/>
        <w:rPr>
          <w:rFonts w:cs="David" w:hint="cs"/>
          <w:u w:val="single"/>
          <w:rtl/>
        </w:rPr>
      </w:pPr>
      <w:r w:rsidRPr="00A6582B">
        <w:rPr>
          <w:rFonts w:cs="David" w:hint="cs"/>
          <w:u w:val="single"/>
          <w:rtl/>
        </w:rPr>
        <w:t>ג'מאל זחאלקה:</w:t>
      </w:r>
    </w:p>
    <w:p w14:paraId="083E1DD8" w14:textId="77777777" w:rsidR="00A6582B" w:rsidRPr="00A6582B" w:rsidRDefault="00A6582B" w:rsidP="00A6582B">
      <w:pPr>
        <w:bidi/>
        <w:jc w:val="both"/>
        <w:rPr>
          <w:rFonts w:cs="David" w:hint="cs"/>
          <w:u w:val="single"/>
          <w:rtl/>
        </w:rPr>
      </w:pPr>
    </w:p>
    <w:p w14:paraId="520B9CBE" w14:textId="77777777" w:rsidR="00A6582B" w:rsidRPr="00A6582B" w:rsidRDefault="00A6582B" w:rsidP="00A6582B">
      <w:pPr>
        <w:bidi/>
        <w:jc w:val="both"/>
        <w:rPr>
          <w:rFonts w:cs="David" w:hint="cs"/>
          <w:rtl/>
        </w:rPr>
      </w:pPr>
      <w:r w:rsidRPr="00A6582B">
        <w:rPr>
          <w:rFonts w:cs="David" w:hint="cs"/>
          <w:rtl/>
        </w:rPr>
        <w:tab/>
        <w:t xml:space="preserve">חבר הכנסת לוין, אתה יודע איך אני מתווכח. אני גם פונה לחברים שלי בשמאל, לאור חוות הדעת המשפטית, אני באמת רוצה שיתנהל כאן דיון ללא ניגוח, לא בעמדות דווקניות, אני לא באתי לנגח. אני אומר שלאור מה ששמענו כאן ולאור </w:t>
      </w:r>
      <w:r w:rsidRPr="00A6582B">
        <w:rPr>
          <w:rFonts w:cs="David"/>
          <w:rtl/>
        </w:rPr>
        <w:t>–</w:t>
      </w:r>
      <w:r w:rsidRPr="00A6582B">
        <w:rPr>
          <w:rFonts w:cs="David" w:hint="cs"/>
          <w:rtl/>
        </w:rPr>
        <w:t xml:space="preserve"> לא רק מה ששמענו כאן </w:t>
      </w:r>
      <w:r w:rsidRPr="00A6582B">
        <w:rPr>
          <w:rFonts w:cs="David"/>
          <w:rtl/>
        </w:rPr>
        <w:t>–</w:t>
      </w:r>
      <w:r w:rsidRPr="00A6582B">
        <w:rPr>
          <w:rFonts w:cs="David" w:hint="cs"/>
          <w:rtl/>
        </w:rPr>
        <w:t xml:space="preserve"> השימוש העתידי, שיכול להיות הרבה יותר גרוע ממה שמונח בפנינו כאן, אני פונה לחברי כנסת בימין לחזור בהם, או לפחות לשקול מחדש, למשוך את זה ולחשוב  חודש, חודשיים על הנושא הזה ולעיין בו. </w:t>
      </w:r>
    </w:p>
    <w:p w14:paraId="2289047C" w14:textId="77777777" w:rsidR="00A6582B" w:rsidRPr="00A6582B" w:rsidRDefault="00A6582B" w:rsidP="00A6582B">
      <w:pPr>
        <w:bidi/>
        <w:jc w:val="both"/>
        <w:rPr>
          <w:rFonts w:cs="David" w:hint="cs"/>
          <w:rtl/>
        </w:rPr>
      </w:pPr>
    </w:p>
    <w:p w14:paraId="7D7DCC41" w14:textId="77777777" w:rsidR="00A6582B" w:rsidRPr="00A6582B" w:rsidRDefault="00A6582B" w:rsidP="00A6582B">
      <w:pPr>
        <w:bidi/>
        <w:jc w:val="both"/>
        <w:rPr>
          <w:rFonts w:cs="David" w:hint="cs"/>
          <w:rtl/>
        </w:rPr>
      </w:pPr>
      <w:r w:rsidRPr="00A6582B">
        <w:rPr>
          <w:rFonts w:cs="David" w:hint="cs"/>
          <w:rtl/>
        </w:rPr>
        <w:tab/>
        <w:t xml:space="preserve">דבר שני, אני חושב שצריכה לעמוד מולנו, מול עינינו, לא רק חוות דעת משפטית, אלא השוואה בין-לאומית, שכוללת את ועדות החקירה של מקארתי. זה דבר מקובל בוועדות, שאנחנו זכאים כחברי כנסת לקבל מהממ"מ, המכשיר הזה קיים, השוואה בין-לאומית של ועדות חקירה פוליטיות כאלה שנעשו בעבר. מה שקפץ לנו מול העיניים זה ועדות החקירה בשנות ה-50 בארצות-הברית, אבל יכול להיות </w:t>
      </w:r>
      <w:r w:rsidRPr="00A6582B">
        <w:rPr>
          <w:rFonts w:cs="David"/>
          <w:rtl/>
        </w:rPr>
        <w:t>–</w:t>
      </w:r>
      <w:r w:rsidRPr="00A6582B">
        <w:rPr>
          <w:rFonts w:cs="David" w:hint="cs"/>
          <w:rtl/>
        </w:rPr>
        <w:t xml:space="preserve"> ואני יודע על ועדות חקירה אחרות במקומות אחרים בעולם; אני חושב שיש מקום שזה יונח בפנינו, כך שאם תתקבל החלטה, לא לעשות אותה בפזיזות כלאחר דעת, אלא לעשות שיקול מעמיק, גם השוואה בין-לאומית וגם בסיס חוקי וחוקתי איתן. הבעיה, מה שחברת הכנסת קירשנבאום אמרה שזה חוקי וזה לגיטימי, אבל לאחר הדברים ששמענו, זה לא רק מסריח, זה קצת יותר מזה. תודה רבה. </w:t>
      </w:r>
    </w:p>
    <w:p w14:paraId="5E11D731" w14:textId="77777777" w:rsidR="00A6582B" w:rsidRPr="00A6582B" w:rsidRDefault="00A6582B" w:rsidP="00A6582B">
      <w:pPr>
        <w:bidi/>
        <w:jc w:val="both"/>
        <w:rPr>
          <w:rFonts w:cs="David" w:hint="cs"/>
          <w:rtl/>
        </w:rPr>
      </w:pPr>
    </w:p>
    <w:p w14:paraId="6D795D1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3F664CC" w14:textId="77777777" w:rsidR="00A6582B" w:rsidRPr="00A6582B" w:rsidRDefault="00A6582B" w:rsidP="00A6582B">
      <w:pPr>
        <w:bidi/>
        <w:jc w:val="both"/>
        <w:rPr>
          <w:rFonts w:cs="David" w:hint="cs"/>
          <w:rtl/>
        </w:rPr>
      </w:pPr>
    </w:p>
    <w:p w14:paraId="7E85CDBB" w14:textId="77777777" w:rsidR="00A6582B" w:rsidRPr="00A6582B" w:rsidRDefault="00A6582B" w:rsidP="00A6582B">
      <w:pPr>
        <w:bidi/>
        <w:jc w:val="both"/>
        <w:rPr>
          <w:rFonts w:cs="David" w:hint="cs"/>
          <w:rtl/>
        </w:rPr>
      </w:pPr>
      <w:r w:rsidRPr="00A6582B">
        <w:rPr>
          <w:rFonts w:cs="David" w:hint="cs"/>
          <w:rtl/>
        </w:rPr>
        <w:tab/>
        <w:t xml:space="preserve"> תודה רבה. חבר הכנסת אילטוב, ואחריו חבר הכנסת אחמד טיבי. </w:t>
      </w:r>
    </w:p>
    <w:p w14:paraId="6E328727" w14:textId="77777777" w:rsidR="00A6582B" w:rsidRPr="00A6582B" w:rsidRDefault="00A6582B" w:rsidP="00A6582B">
      <w:pPr>
        <w:bidi/>
        <w:jc w:val="both"/>
        <w:rPr>
          <w:rFonts w:cs="David" w:hint="cs"/>
          <w:rtl/>
        </w:rPr>
      </w:pPr>
    </w:p>
    <w:p w14:paraId="2377C5B3" w14:textId="77777777" w:rsidR="00A6582B" w:rsidRPr="00A6582B" w:rsidRDefault="00A6582B" w:rsidP="00A6582B">
      <w:pPr>
        <w:bidi/>
        <w:jc w:val="both"/>
        <w:rPr>
          <w:rFonts w:cs="David" w:hint="cs"/>
          <w:rtl/>
        </w:rPr>
      </w:pPr>
      <w:r w:rsidRPr="00A6582B">
        <w:rPr>
          <w:rFonts w:cs="David" w:hint="cs"/>
          <w:u w:val="single"/>
          <w:rtl/>
        </w:rPr>
        <w:t>אורית זוארץ:</w:t>
      </w:r>
    </w:p>
    <w:p w14:paraId="44E83879" w14:textId="77777777" w:rsidR="00A6582B" w:rsidRPr="00A6582B" w:rsidRDefault="00A6582B" w:rsidP="00A6582B">
      <w:pPr>
        <w:bidi/>
        <w:jc w:val="both"/>
        <w:rPr>
          <w:rFonts w:cs="David" w:hint="cs"/>
          <w:rtl/>
        </w:rPr>
      </w:pPr>
    </w:p>
    <w:p w14:paraId="1BCB48A2" w14:textId="77777777" w:rsidR="00A6582B" w:rsidRPr="00A6582B" w:rsidRDefault="00A6582B" w:rsidP="00A6582B">
      <w:pPr>
        <w:bidi/>
        <w:jc w:val="both"/>
        <w:rPr>
          <w:rFonts w:cs="David" w:hint="cs"/>
          <w:rtl/>
        </w:rPr>
      </w:pPr>
      <w:r w:rsidRPr="00A6582B">
        <w:rPr>
          <w:rFonts w:cs="David" w:hint="cs"/>
          <w:rtl/>
        </w:rPr>
        <w:tab/>
        <w:t>מה עם אלה שלא דיברו?</w:t>
      </w:r>
    </w:p>
    <w:p w14:paraId="60AE3E0D" w14:textId="77777777" w:rsidR="00A6582B" w:rsidRPr="00A6582B" w:rsidRDefault="00A6582B" w:rsidP="00A6582B">
      <w:pPr>
        <w:bidi/>
        <w:jc w:val="both"/>
        <w:rPr>
          <w:rFonts w:cs="David" w:hint="cs"/>
          <w:rtl/>
        </w:rPr>
      </w:pPr>
    </w:p>
    <w:p w14:paraId="178F5257"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056905F" w14:textId="77777777" w:rsidR="00A6582B" w:rsidRPr="00A6582B" w:rsidRDefault="00A6582B" w:rsidP="00A6582B">
      <w:pPr>
        <w:bidi/>
        <w:jc w:val="both"/>
        <w:rPr>
          <w:rFonts w:cs="David" w:hint="cs"/>
          <w:rtl/>
        </w:rPr>
      </w:pPr>
    </w:p>
    <w:p w14:paraId="43ED7244" w14:textId="77777777" w:rsidR="00A6582B" w:rsidRPr="00A6582B" w:rsidRDefault="00A6582B" w:rsidP="00A6582B">
      <w:pPr>
        <w:bidi/>
        <w:jc w:val="both"/>
        <w:rPr>
          <w:rFonts w:cs="David" w:hint="cs"/>
          <w:rtl/>
        </w:rPr>
      </w:pPr>
      <w:r w:rsidRPr="00A6582B">
        <w:rPr>
          <w:rFonts w:cs="David" w:hint="cs"/>
          <w:rtl/>
        </w:rPr>
        <w:tab/>
        <w:t xml:space="preserve"> כולם ידברו, אל תדאגו. </w:t>
      </w:r>
    </w:p>
    <w:p w14:paraId="074567F5" w14:textId="77777777" w:rsidR="00A6582B" w:rsidRPr="00A6582B" w:rsidRDefault="00A6582B" w:rsidP="00A6582B">
      <w:pPr>
        <w:bidi/>
        <w:jc w:val="both"/>
        <w:rPr>
          <w:rFonts w:cs="David" w:hint="cs"/>
          <w:rtl/>
        </w:rPr>
      </w:pPr>
    </w:p>
    <w:p w14:paraId="0CB1DFE6"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EE72F62" w14:textId="77777777" w:rsidR="00A6582B" w:rsidRPr="00A6582B" w:rsidRDefault="00A6582B" w:rsidP="00A6582B">
      <w:pPr>
        <w:bidi/>
        <w:jc w:val="both"/>
        <w:rPr>
          <w:rFonts w:cs="David" w:hint="cs"/>
          <w:u w:val="single"/>
          <w:rtl/>
        </w:rPr>
      </w:pPr>
    </w:p>
    <w:p w14:paraId="26117841" w14:textId="77777777" w:rsidR="00A6582B" w:rsidRPr="00A6582B" w:rsidRDefault="00A6582B" w:rsidP="00A6582B">
      <w:pPr>
        <w:bidi/>
        <w:jc w:val="both"/>
        <w:rPr>
          <w:rFonts w:cs="David" w:hint="cs"/>
          <w:rtl/>
        </w:rPr>
      </w:pPr>
      <w:r w:rsidRPr="00A6582B">
        <w:rPr>
          <w:rFonts w:cs="David" w:hint="cs"/>
          <w:rtl/>
        </w:rPr>
        <w:tab/>
        <w:t xml:space="preserve"> כולם ידברו על פי סדר ההרשמה?</w:t>
      </w:r>
    </w:p>
    <w:p w14:paraId="073F0B31" w14:textId="77777777" w:rsidR="00A6582B" w:rsidRPr="00A6582B" w:rsidRDefault="00A6582B" w:rsidP="00A6582B">
      <w:pPr>
        <w:bidi/>
        <w:jc w:val="both"/>
        <w:rPr>
          <w:rFonts w:cs="David" w:hint="cs"/>
          <w:rtl/>
        </w:rPr>
      </w:pPr>
    </w:p>
    <w:p w14:paraId="189D0569"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AE53FDF" w14:textId="77777777" w:rsidR="00A6582B" w:rsidRPr="00A6582B" w:rsidRDefault="00A6582B" w:rsidP="00A6582B">
      <w:pPr>
        <w:bidi/>
        <w:jc w:val="both"/>
        <w:rPr>
          <w:rFonts w:cs="David" w:hint="cs"/>
          <w:rtl/>
        </w:rPr>
      </w:pPr>
    </w:p>
    <w:p w14:paraId="27D026BB" w14:textId="77777777" w:rsidR="00A6582B" w:rsidRPr="00A6582B" w:rsidRDefault="00A6582B" w:rsidP="00A6582B">
      <w:pPr>
        <w:bidi/>
        <w:jc w:val="both"/>
        <w:rPr>
          <w:rFonts w:cs="David" w:hint="cs"/>
          <w:rtl/>
        </w:rPr>
      </w:pPr>
      <w:r w:rsidRPr="00A6582B">
        <w:rPr>
          <w:rFonts w:cs="David" w:hint="cs"/>
          <w:rtl/>
        </w:rPr>
        <w:tab/>
        <w:t xml:space="preserve"> חבר הכנסת אורון, אתה רוצה להחליף אותי?</w:t>
      </w:r>
    </w:p>
    <w:p w14:paraId="776A89CE" w14:textId="77777777" w:rsidR="00A6582B" w:rsidRPr="00A6582B" w:rsidRDefault="00A6582B" w:rsidP="00A6582B">
      <w:pPr>
        <w:bidi/>
        <w:jc w:val="both"/>
        <w:rPr>
          <w:rFonts w:cs="David" w:hint="cs"/>
          <w:rtl/>
        </w:rPr>
      </w:pPr>
    </w:p>
    <w:p w14:paraId="4D3594AD"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B959FF8" w14:textId="77777777" w:rsidR="00A6582B" w:rsidRPr="00A6582B" w:rsidRDefault="00A6582B" w:rsidP="00A6582B">
      <w:pPr>
        <w:bidi/>
        <w:jc w:val="both"/>
        <w:rPr>
          <w:rFonts w:cs="David" w:hint="cs"/>
          <w:u w:val="single"/>
          <w:rtl/>
        </w:rPr>
      </w:pPr>
    </w:p>
    <w:p w14:paraId="5626AEE1" w14:textId="77777777" w:rsidR="00A6582B" w:rsidRPr="00A6582B" w:rsidRDefault="00A6582B" w:rsidP="00A6582B">
      <w:pPr>
        <w:bidi/>
        <w:jc w:val="both"/>
        <w:rPr>
          <w:rFonts w:cs="David" w:hint="cs"/>
          <w:rtl/>
        </w:rPr>
      </w:pPr>
      <w:r w:rsidRPr="00A6582B">
        <w:rPr>
          <w:rFonts w:cs="David" w:hint="cs"/>
          <w:rtl/>
        </w:rPr>
        <w:tab/>
        <w:t xml:space="preserve"> לא, אני רוצה פשוט לדעת את הנהלים. </w:t>
      </w:r>
    </w:p>
    <w:p w14:paraId="250FDA03" w14:textId="77777777" w:rsidR="00A6582B" w:rsidRPr="00A6582B" w:rsidRDefault="00A6582B" w:rsidP="00A6582B">
      <w:pPr>
        <w:bidi/>
        <w:jc w:val="both"/>
        <w:rPr>
          <w:rFonts w:cs="David" w:hint="cs"/>
          <w:rtl/>
        </w:rPr>
      </w:pPr>
    </w:p>
    <w:p w14:paraId="6C2B6A9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8A6452E" w14:textId="77777777" w:rsidR="00A6582B" w:rsidRPr="00A6582B" w:rsidRDefault="00A6582B" w:rsidP="00A6582B">
      <w:pPr>
        <w:bidi/>
        <w:jc w:val="both"/>
        <w:rPr>
          <w:rFonts w:cs="David" w:hint="cs"/>
          <w:rtl/>
        </w:rPr>
      </w:pPr>
    </w:p>
    <w:p w14:paraId="7DB8D371" w14:textId="77777777" w:rsidR="00A6582B" w:rsidRPr="00A6582B" w:rsidRDefault="00A6582B" w:rsidP="00A6582B">
      <w:pPr>
        <w:bidi/>
        <w:jc w:val="both"/>
        <w:rPr>
          <w:rFonts w:cs="David" w:hint="cs"/>
          <w:rtl/>
        </w:rPr>
      </w:pPr>
      <w:r w:rsidRPr="00A6582B">
        <w:rPr>
          <w:rFonts w:cs="David" w:hint="cs"/>
          <w:rtl/>
        </w:rPr>
        <w:tab/>
        <w:t xml:space="preserve"> כולם רשומים, חבר הכנסת אילטוב בבקשה, ואחריו חבר הכנסת טיבי. </w:t>
      </w:r>
    </w:p>
    <w:p w14:paraId="36949F2C" w14:textId="77777777" w:rsidR="00A6582B" w:rsidRPr="00A6582B" w:rsidRDefault="00A6582B" w:rsidP="00A6582B">
      <w:pPr>
        <w:bidi/>
        <w:jc w:val="both"/>
        <w:rPr>
          <w:rFonts w:cs="David" w:hint="cs"/>
          <w:rtl/>
        </w:rPr>
      </w:pPr>
    </w:p>
    <w:p w14:paraId="7EAB1E0B"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05AC7BA5" w14:textId="77777777" w:rsidR="00A6582B" w:rsidRPr="00A6582B" w:rsidRDefault="00A6582B" w:rsidP="00A6582B">
      <w:pPr>
        <w:bidi/>
        <w:jc w:val="both"/>
        <w:rPr>
          <w:rFonts w:cs="David" w:hint="cs"/>
          <w:u w:val="single"/>
          <w:rtl/>
        </w:rPr>
      </w:pPr>
    </w:p>
    <w:p w14:paraId="45100EEE" w14:textId="77777777" w:rsidR="00A6582B" w:rsidRPr="00A6582B" w:rsidRDefault="00A6582B" w:rsidP="00A6582B">
      <w:pPr>
        <w:bidi/>
        <w:jc w:val="both"/>
        <w:rPr>
          <w:rFonts w:cs="David" w:hint="cs"/>
          <w:rtl/>
        </w:rPr>
      </w:pPr>
      <w:r w:rsidRPr="00A6582B">
        <w:rPr>
          <w:rFonts w:cs="David" w:hint="cs"/>
          <w:rtl/>
        </w:rPr>
        <w:tab/>
        <w:t>קודם כל, תודה רבה. אני רוצה להפנות את חברי הכנסת, את כל מי שנמצא פה ואת הוועדה, לבג"צ 562/86  אל חטיב ואחרים נגד הממונה על המחוז. שם מדובר על סגירת עיתונים ערביים במזרח ירושלים. שם דובר על עסקים לגיטימיים ותקשורת, שהביאה בסופו של דבר מידע לאזרחים ערביים במזרח ירושלים, ואני רוצה דווקא אותך היועץ המשפטי להפנות לאותו בג"ץ. קבע בג"ץ בצורה מאוד מפורשת, ואני מצטט מספר משפטים מאותו בג"ץ:</w:t>
      </w:r>
    </w:p>
    <w:p w14:paraId="14199DD3" w14:textId="77777777" w:rsidR="00A6582B" w:rsidRPr="00A6582B" w:rsidRDefault="00A6582B" w:rsidP="00A6582B">
      <w:pPr>
        <w:bidi/>
        <w:jc w:val="both"/>
        <w:rPr>
          <w:rFonts w:cs="David" w:hint="cs"/>
          <w:rtl/>
        </w:rPr>
      </w:pPr>
    </w:p>
    <w:p w14:paraId="35C86791" w14:textId="77777777" w:rsidR="00A6582B" w:rsidRPr="00A6582B" w:rsidRDefault="00A6582B" w:rsidP="00A6582B">
      <w:pPr>
        <w:bidi/>
        <w:jc w:val="both"/>
        <w:rPr>
          <w:rFonts w:cs="David" w:hint="cs"/>
          <w:rtl/>
        </w:rPr>
      </w:pPr>
      <w:r w:rsidRPr="00A6582B">
        <w:rPr>
          <w:rFonts w:cs="David" w:hint="cs"/>
          <w:rtl/>
        </w:rPr>
        <w:tab/>
        <w:t>"אין זה עולה כלל על הדעת שמדינת ישראל תיתן היתר לארגוני טרור להקים בתחומה עסקים "לגיטימיים" ככל שיהיו ולנהל ביטאונים ולהפעיל עיתונים יהיה תוכנם אשר יהיה, ממש כפי שלא יעלה על הדעת שמדינה ריבונית ומתוקנת תסבול בתחומה קיומו של עסק "לגיטימי" - המנוהל בידי ארגון פשע, השאלה איננה מה הנזק לציבור שייגרם על ידי ניהול עסק לגיטימי כזה - "מדובר בהחלת כלל של תקנת הציבור, שמדינה לא תיתן יד למהרסיה".</w:t>
      </w:r>
    </w:p>
    <w:p w14:paraId="6439FD31" w14:textId="77777777" w:rsidR="00A6582B" w:rsidRPr="00A6582B" w:rsidRDefault="00A6582B" w:rsidP="00A6582B">
      <w:pPr>
        <w:bidi/>
        <w:jc w:val="both"/>
        <w:rPr>
          <w:rFonts w:cs="David" w:hint="cs"/>
          <w:rtl/>
        </w:rPr>
      </w:pPr>
    </w:p>
    <w:p w14:paraId="1FB320A3" w14:textId="77777777" w:rsidR="00A6582B" w:rsidRPr="00A6582B" w:rsidRDefault="00A6582B" w:rsidP="00A6582B">
      <w:pPr>
        <w:bidi/>
        <w:jc w:val="both"/>
        <w:rPr>
          <w:rFonts w:cs="David" w:hint="cs"/>
          <w:rtl/>
        </w:rPr>
      </w:pPr>
      <w:r w:rsidRPr="00A6582B">
        <w:rPr>
          <w:rFonts w:cs="David" w:hint="cs"/>
          <w:rtl/>
        </w:rPr>
        <w:tab/>
        <w:t xml:space="preserve">גם ברמה הבין-לאומית לא מקובל על ידי מדינות ריבוניות להתערב במדינות ריבוניות אחרות, תוך כדי מימון פעילות של עסקים לגיטימיים וארגונים לגיטימיים, אלא זה עניין פנימי. תניח שאנחנו מתערבים ומתחילים לממן כל מיני פעולות כאלה ואחרות נגד גופים אסלאמיסטים שפועלים באיחוד האירופי ומתחילים לממן את זה. האם זה לגיטימי? זה לגיטימי, אבל זה לא בסדר, וסביר להניח שהאיחוד האירופי יעיר לנו על כך. </w:t>
      </w:r>
    </w:p>
    <w:p w14:paraId="35F7CCE8" w14:textId="77777777" w:rsidR="00A6582B" w:rsidRPr="00A6582B" w:rsidRDefault="00A6582B" w:rsidP="00A6582B">
      <w:pPr>
        <w:bidi/>
        <w:jc w:val="both"/>
        <w:rPr>
          <w:rFonts w:cs="David" w:hint="cs"/>
          <w:rtl/>
        </w:rPr>
      </w:pPr>
    </w:p>
    <w:p w14:paraId="7E7CA2E4" w14:textId="77777777" w:rsidR="00A6582B" w:rsidRPr="00A6582B" w:rsidRDefault="00A6582B" w:rsidP="00A6582B">
      <w:pPr>
        <w:bidi/>
        <w:jc w:val="both"/>
        <w:rPr>
          <w:rFonts w:cs="David" w:hint="cs"/>
          <w:rtl/>
        </w:rPr>
      </w:pPr>
      <w:r w:rsidRPr="00A6582B">
        <w:rPr>
          <w:rFonts w:cs="David" w:hint="cs"/>
          <w:rtl/>
        </w:rPr>
        <w:tab/>
        <w:t xml:space="preserve">אני לא רוצה להתייחס לחוות דעתך, אני חושב שלחוות דעתך יש קצת גוון פוליטי. בזה אני אסיים. </w:t>
      </w:r>
    </w:p>
    <w:p w14:paraId="0E81F107" w14:textId="77777777" w:rsidR="00A6582B" w:rsidRPr="00A6582B" w:rsidRDefault="00A6582B" w:rsidP="00A6582B">
      <w:pPr>
        <w:bidi/>
        <w:jc w:val="both"/>
        <w:rPr>
          <w:rFonts w:cs="David" w:hint="cs"/>
          <w:rtl/>
        </w:rPr>
      </w:pPr>
    </w:p>
    <w:p w14:paraId="2A08581C"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D28F75A" w14:textId="77777777" w:rsidR="00A6582B" w:rsidRPr="00A6582B" w:rsidRDefault="00A6582B" w:rsidP="00A6582B">
      <w:pPr>
        <w:bidi/>
        <w:jc w:val="both"/>
        <w:rPr>
          <w:rFonts w:cs="David" w:hint="cs"/>
          <w:u w:val="single"/>
          <w:rtl/>
        </w:rPr>
      </w:pPr>
    </w:p>
    <w:p w14:paraId="47A5EE9E" w14:textId="77777777" w:rsidR="00A6582B" w:rsidRPr="00A6582B" w:rsidRDefault="00A6582B" w:rsidP="00A6582B">
      <w:pPr>
        <w:bidi/>
        <w:jc w:val="both"/>
        <w:rPr>
          <w:rFonts w:cs="David" w:hint="cs"/>
          <w:rtl/>
        </w:rPr>
      </w:pPr>
      <w:r w:rsidRPr="00A6582B">
        <w:rPr>
          <w:rFonts w:cs="David" w:hint="cs"/>
          <w:rtl/>
        </w:rPr>
        <w:tab/>
        <w:t>באמת, מה זה הדבר הזה?</w:t>
      </w:r>
    </w:p>
    <w:p w14:paraId="43C002B5" w14:textId="77777777" w:rsidR="00A6582B" w:rsidRPr="00A6582B" w:rsidRDefault="00A6582B" w:rsidP="00A6582B">
      <w:pPr>
        <w:bidi/>
        <w:jc w:val="both"/>
        <w:rPr>
          <w:rFonts w:cs="David" w:hint="cs"/>
          <w:rtl/>
        </w:rPr>
      </w:pPr>
    </w:p>
    <w:p w14:paraId="3834B564" w14:textId="77777777" w:rsidR="00A6582B" w:rsidRPr="00A6582B" w:rsidRDefault="00A6582B" w:rsidP="00A6582B">
      <w:pPr>
        <w:bidi/>
        <w:jc w:val="both"/>
        <w:rPr>
          <w:rFonts w:cs="David" w:hint="cs"/>
          <w:rtl/>
        </w:rPr>
      </w:pPr>
      <w:r w:rsidRPr="00A6582B">
        <w:rPr>
          <w:rFonts w:cs="David" w:hint="cs"/>
          <w:u w:val="single"/>
          <w:rtl/>
        </w:rPr>
        <w:t>אורית זוארץ:</w:t>
      </w:r>
    </w:p>
    <w:p w14:paraId="591F9CC9" w14:textId="77777777" w:rsidR="00A6582B" w:rsidRPr="00A6582B" w:rsidRDefault="00A6582B" w:rsidP="00A6582B">
      <w:pPr>
        <w:bidi/>
        <w:jc w:val="both"/>
        <w:rPr>
          <w:rFonts w:cs="David" w:hint="cs"/>
          <w:rtl/>
        </w:rPr>
      </w:pPr>
    </w:p>
    <w:p w14:paraId="2CCEB498" w14:textId="77777777" w:rsidR="00A6582B" w:rsidRPr="00A6582B" w:rsidRDefault="00A6582B" w:rsidP="00A6582B">
      <w:pPr>
        <w:bidi/>
        <w:jc w:val="both"/>
        <w:rPr>
          <w:rFonts w:cs="David" w:hint="cs"/>
          <w:rtl/>
        </w:rPr>
      </w:pPr>
      <w:r w:rsidRPr="00A6582B">
        <w:rPr>
          <w:rFonts w:cs="David" w:hint="cs"/>
          <w:rtl/>
        </w:rPr>
        <w:tab/>
        <w:t xml:space="preserve">לא, זה בדיוק העניין. </w:t>
      </w:r>
    </w:p>
    <w:p w14:paraId="10F30270" w14:textId="77777777" w:rsidR="00A6582B" w:rsidRPr="00A6582B" w:rsidRDefault="00A6582B" w:rsidP="00A6582B">
      <w:pPr>
        <w:bidi/>
        <w:jc w:val="both"/>
        <w:rPr>
          <w:rFonts w:cs="David" w:hint="cs"/>
          <w:rtl/>
        </w:rPr>
      </w:pPr>
    </w:p>
    <w:p w14:paraId="55B146A5"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0CF01E7B" w14:textId="77777777" w:rsidR="00A6582B" w:rsidRPr="00A6582B" w:rsidRDefault="00A6582B" w:rsidP="00A6582B">
      <w:pPr>
        <w:bidi/>
        <w:jc w:val="both"/>
        <w:rPr>
          <w:rFonts w:cs="David" w:hint="cs"/>
          <w:u w:val="single"/>
          <w:rtl/>
        </w:rPr>
      </w:pPr>
    </w:p>
    <w:p w14:paraId="72CE15CB" w14:textId="77777777" w:rsidR="00A6582B" w:rsidRPr="00A6582B" w:rsidRDefault="00A6582B" w:rsidP="00A6582B">
      <w:pPr>
        <w:bidi/>
        <w:jc w:val="both"/>
        <w:rPr>
          <w:rFonts w:cs="David" w:hint="cs"/>
          <w:rtl/>
        </w:rPr>
      </w:pPr>
      <w:r w:rsidRPr="00A6582B">
        <w:rPr>
          <w:rFonts w:cs="David" w:hint="cs"/>
          <w:rtl/>
        </w:rPr>
        <w:tab/>
        <w:t xml:space="preserve"> למה אתה סותם לי את הפה?</w:t>
      </w:r>
    </w:p>
    <w:p w14:paraId="67270707" w14:textId="77777777" w:rsidR="00A6582B" w:rsidRPr="00A6582B" w:rsidRDefault="00A6582B" w:rsidP="00A6582B">
      <w:pPr>
        <w:bidi/>
        <w:jc w:val="both"/>
        <w:rPr>
          <w:rFonts w:cs="David" w:hint="cs"/>
          <w:rtl/>
        </w:rPr>
      </w:pPr>
    </w:p>
    <w:p w14:paraId="5F45822A" w14:textId="77777777" w:rsidR="00A6582B" w:rsidRPr="00A6582B" w:rsidRDefault="00A6582B" w:rsidP="00A6582B">
      <w:pPr>
        <w:bidi/>
        <w:jc w:val="both"/>
        <w:rPr>
          <w:rFonts w:cs="David" w:hint="cs"/>
          <w:rtl/>
        </w:rPr>
      </w:pPr>
      <w:r w:rsidRPr="00A6582B">
        <w:rPr>
          <w:rFonts w:cs="David" w:hint="cs"/>
          <w:u w:val="single"/>
          <w:rtl/>
        </w:rPr>
        <w:t>אורית זוארץ:</w:t>
      </w:r>
    </w:p>
    <w:p w14:paraId="089F714F" w14:textId="77777777" w:rsidR="00A6582B" w:rsidRPr="00A6582B" w:rsidRDefault="00A6582B" w:rsidP="00A6582B">
      <w:pPr>
        <w:bidi/>
        <w:jc w:val="both"/>
        <w:rPr>
          <w:rFonts w:cs="David" w:hint="cs"/>
          <w:rtl/>
        </w:rPr>
      </w:pPr>
    </w:p>
    <w:p w14:paraId="67CA9453" w14:textId="77777777" w:rsidR="00A6582B" w:rsidRPr="00A6582B" w:rsidRDefault="00A6582B" w:rsidP="00A6582B">
      <w:pPr>
        <w:bidi/>
        <w:jc w:val="both"/>
        <w:rPr>
          <w:rFonts w:cs="David" w:hint="cs"/>
          <w:rtl/>
        </w:rPr>
      </w:pPr>
      <w:r w:rsidRPr="00A6582B">
        <w:rPr>
          <w:rFonts w:cs="David" w:hint="cs"/>
          <w:rtl/>
        </w:rPr>
        <w:tab/>
        <w:t xml:space="preserve">למה אתה סותם ליועץ המשפטי את הפה? גוון פוליטי, מה אתה אומר? אתה אומר שהוא פוליטי. </w:t>
      </w:r>
    </w:p>
    <w:p w14:paraId="61A92FEF" w14:textId="77777777" w:rsidR="00A6582B" w:rsidRPr="00A6582B" w:rsidRDefault="00A6582B" w:rsidP="00A6582B">
      <w:pPr>
        <w:bidi/>
        <w:jc w:val="both"/>
        <w:rPr>
          <w:rFonts w:cs="David" w:hint="cs"/>
          <w:rtl/>
        </w:rPr>
      </w:pPr>
    </w:p>
    <w:p w14:paraId="32A0C05D"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C006FC6" w14:textId="77777777" w:rsidR="00A6582B" w:rsidRPr="00A6582B" w:rsidRDefault="00A6582B" w:rsidP="00A6582B">
      <w:pPr>
        <w:bidi/>
        <w:jc w:val="both"/>
        <w:rPr>
          <w:rFonts w:cs="David" w:hint="cs"/>
          <w:u w:val="single"/>
          <w:rtl/>
        </w:rPr>
      </w:pPr>
    </w:p>
    <w:p w14:paraId="17CCDD6B" w14:textId="77777777" w:rsidR="00A6582B" w:rsidRPr="00A6582B" w:rsidRDefault="00A6582B" w:rsidP="00A6582B">
      <w:pPr>
        <w:bidi/>
        <w:jc w:val="both"/>
        <w:rPr>
          <w:rFonts w:cs="David" w:hint="cs"/>
          <w:rtl/>
        </w:rPr>
      </w:pPr>
      <w:r w:rsidRPr="00A6582B">
        <w:rPr>
          <w:rFonts w:cs="David" w:hint="cs"/>
          <w:rtl/>
        </w:rPr>
        <w:tab/>
        <w:t>איך אתה מעליב אותו כל כך מהר?</w:t>
      </w:r>
    </w:p>
    <w:p w14:paraId="29570739" w14:textId="77777777" w:rsidR="00A6582B" w:rsidRPr="00A6582B" w:rsidRDefault="00A6582B" w:rsidP="00A6582B">
      <w:pPr>
        <w:bidi/>
        <w:jc w:val="both"/>
        <w:rPr>
          <w:rFonts w:cs="David" w:hint="cs"/>
          <w:rtl/>
        </w:rPr>
      </w:pPr>
    </w:p>
    <w:p w14:paraId="0ABCD5C6"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961CC06" w14:textId="77777777" w:rsidR="00A6582B" w:rsidRPr="00A6582B" w:rsidRDefault="00A6582B" w:rsidP="00A6582B">
      <w:pPr>
        <w:bidi/>
        <w:jc w:val="both"/>
        <w:rPr>
          <w:rFonts w:cs="David" w:hint="cs"/>
          <w:u w:val="single"/>
          <w:rtl/>
        </w:rPr>
      </w:pPr>
    </w:p>
    <w:p w14:paraId="07DCB369" w14:textId="77777777" w:rsidR="00A6582B" w:rsidRPr="00A6582B" w:rsidRDefault="00A6582B" w:rsidP="00A6582B">
      <w:pPr>
        <w:bidi/>
        <w:jc w:val="both"/>
        <w:rPr>
          <w:rFonts w:cs="David" w:hint="cs"/>
          <w:rtl/>
        </w:rPr>
      </w:pPr>
      <w:r w:rsidRPr="00A6582B">
        <w:rPr>
          <w:rFonts w:cs="David" w:hint="cs"/>
          <w:rtl/>
        </w:rPr>
        <w:tab/>
        <w:t xml:space="preserve">- - - זה חוזר למליאה. </w:t>
      </w:r>
    </w:p>
    <w:p w14:paraId="38DB8395" w14:textId="77777777" w:rsidR="00A6582B" w:rsidRPr="00A6582B" w:rsidRDefault="00A6582B" w:rsidP="00A6582B">
      <w:pPr>
        <w:bidi/>
        <w:jc w:val="both"/>
        <w:rPr>
          <w:rFonts w:cs="David" w:hint="cs"/>
          <w:rtl/>
        </w:rPr>
      </w:pPr>
    </w:p>
    <w:p w14:paraId="5853CD0F" w14:textId="77777777" w:rsidR="00A6582B" w:rsidRPr="00A6582B" w:rsidRDefault="00A6582B" w:rsidP="00A6582B">
      <w:pPr>
        <w:bidi/>
        <w:jc w:val="both"/>
        <w:rPr>
          <w:rFonts w:cs="David" w:hint="cs"/>
          <w:rtl/>
        </w:rPr>
      </w:pPr>
      <w:r w:rsidRPr="00A6582B">
        <w:rPr>
          <w:rFonts w:cs="David" w:hint="cs"/>
          <w:u w:val="single"/>
          <w:rtl/>
        </w:rPr>
        <w:t>נסים זאב:</w:t>
      </w:r>
    </w:p>
    <w:p w14:paraId="21EEA1CD" w14:textId="77777777" w:rsidR="00A6582B" w:rsidRPr="00A6582B" w:rsidRDefault="00A6582B" w:rsidP="00A6582B">
      <w:pPr>
        <w:bidi/>
        <w:jc w:val="both"/>
        <w:rPr>
          <w:rFonts w:cs="David" w:hint="cs"/>
          <w:rtl/>
        </w:rPr>
      </w:pPr>
    </w:p>
    <w:p w14:paraId="5AC1F7C8" w14:textId="77777777" w:rsidR="00A6582B" w:rsidRPr="00A6582B" w:rsidRDefault="00A6582B" w:rsidP="00A6582B">
      <w:pPr>
        <w:bidi/>
        <w:jc w:val="both"/>
        <w:rPr>
          <w:rFonts w:cs="David" w:hint="cs"/>
          <w:rtl/>
        </w:rPr>
      </w:pPr>
      <w:r w:rsidRPr="00A6582B">
        <w:rPr>
          <w:rFonts w:cs="David" w:hint="cs"/>
          <w:rtl/>
        </w:rPr>
        <w:tab/>
        <w:t>אתם פשוט ליצנים, מה הוא אמר?</w:t>
      </w:r>
    </w:p>
    <w:p w14:paraId="5E4BAA57" w14:textId="77777777" w:rsidR="00A6582B" w:rsidRPr="00A6582B" w:rsidRDefault="00A6582B" w:rsidP="00A6582B">
      <w:pPr>
        <w:bidi/>
        <w:jc w:val="both"/>
        <w:rPr>
          <w:rFonts w:cs="David" w:hint="cs"/>
          <w:rtl/>
        </w:rPr>
      </w:pPr>
    </w:p>
    <w:p w14:paraId="17D2C105"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0B43A87F" w14:textId="77777777" w:rsidR="00A6582B" w:rsidRPr="00A6582B" w:rsidRDefault="00A6582B" w:rsidP="00A6582B">
      <w:pPr>
        <w:bidi/>
        <w:jc w:val="both"/>
        <w:rPr>
          <w:rFonts w:cs="David" w:hint="cs"/>
          <w:u w:val="single"/>
          <w:rtl/>
        </w:rPr>
      </w:pPr>
    </w:p>
    <w:p w14:paraId="3DA3D525" w14:textId="77777777" w:rsidR="00A6582B" w:rsidRPr="00A6582B" w:rsidRDefault="00A6582B" w:rsidP="00A6582B">
      <w:pPr>
        <w:bidi/>
        <w:jc w:val="both"/>
        <w:rPr>
          <w:rFonts w:cs="David" w:hint="cs"/>
          <w:rtl/>
        </w:rPr>
      </w:pPr>
      <w:r w:rsidRPr="00A6582B">
        <w:rPr>
          <w:rFonts w:cs="David" w:hint="cs"/>
          <w:rtl/>
        </w:rPr>
        <w:tab/>
        <w:t xml:space="preserve"> מה שאני אומר זה שיש לזה גוון פוליטי, ואף אחד לא יסתום פה את הפה. </w:t>
      </w:r>
    </w:p>
    <w:p w14:paraId="5134D172" w14:textId="77777777" w:rsidR="00A6582B" w:rsidRPr="00A6582B" w:rsidRDefault="00A6582B" w:rsidP="00A6582B">
      <w:pPr>
        <w:bidi/>
        <w:jc w:val="both"/>
        <w:rPr>
          <w:rFonts w:cs="David" w:hint="cs"/>
          <w:rtl/>
        </w:rPr>
      </w:pPr>
    </w:p>
    <w:p w14:paraId="7253D68E" w14:textId="77777777" w:rsidR="00A6582B" w:rsidRPr="00A6582B" w:rsidRDefault="00A6582B" w:rsidP="00A6582B">
      <w:pPr>
        <w:bidi/>
        <w:jc w:val="both"/>
        <w:rPr>
          <w:rFonts w:cs="David" w:hint="cs"/>
          <w:rtl/>
        </w:rPr>
      </w:pPr>
      <w:r w:rsidRPr="00A6582B">
        <w:rPr>
          <w:rFonts w:cs="David" w:hint="cs"/>
          <w:u w:val="single"/>
          <w:rtl/>
        </w:rPr>
        <w:t>אורית זוארץ:</w:t>
      </w:r>
    </w:p>
    <w:p w14:paraId="155B051E" w14:textId="77777777" w:rsidR="00A6582B" w:rsidRPr="00A6582B" w:rsidRDefault="00A6582B" w:rsidP="00A6582B">
      <w:pPr>
        <w:bidi/>
        <w:jc w:val="both"/>
        <w:rPr>
          <w:rFonts w:cs="David" w:hint="cs"/>
          <w:rtl/>
        </w:rPr>
      </w:pPr>
    </w:p>
    <w:p w14:paraId="5FE0095E" w14:textId="77777777" w:rsidR="00A6582B" w:rsidRPr="00A6582B" w:rsidRDefault="00A6582B" w:rsidP="00A6582B">
      <w:pPr>
        <w:bidi/>
        <w:jc w:val="both"/>
        <w:rPr>
          <w:rFonts w:cs="David" w:hint="cs"/>
          <w:rtl/>
        </w:rPr>
      </w:pPr>
      <w:r w:rsidRPr="00A6582B">
        <w:rPr>
          <w:rFonts w:cs="David" w:hint="cs"/>
          <w:rtl/>
        </w:rPr>
        <w:tab/>
        <w:t>כי הוא לא חושב כמוך, מר אילטוב?</w:t>
      </w:r>
    </w:p>
    <w:p w14:paraId="30D44134" w14:textId="77777777" w:rsidR="00A6582B" w:rsidRPr="00A6582B" w:rsidRDefault="00A6582B" w:rsidP="00A6582B">
      <w:pPr>
        <w:bidi/>
        <w:jc w:val="both"/>
        <w:rPr>
          <w:rFonts w:cs="David" w:hint="cs"/>
          <w:rtl/>
        </w:rPr>
      </w:pPr>
    </w:p>
    <w:p w14:paraId="59D62A80" w14:textId="77777777" w:rsidR="00A6582B" w:rsidRPr="00A6582B" w:rsidRDefault="00A6582B" w:rsidP="00A6582B">
      <w:pPr>
        <w:keepNext/>
        <w:bidi/>
        <w:jc w:val="both"/>
        <w:rPr>
          <w:rFonts w:cs="David" w:hint="cs"/>
          <w:u w:val="single"/>
          <w:rtl/>
        </w:rPr>
      </w:pPr>
      <w:r w:rsidRPr="00A6582B">
        <w:rPr>
          <w:rFonts w:cs="David" w:hint="cs"/>
          <w:u w:val="single"/>
          <w:rtl/>
        </w:rPr>
        <w:t>רוברט אילטוב:</w:t>
      </w:r>
    </w:p>
    <w:p w14:paraId="08295CB3" w14:textId="77777777" w:rsidR="00A6582B" w:rsidRPr="00A6582B" w:rsidRDefault="00A6582B" w:rsidP="00A6582B">
      <w:pPr>
        <w:keepNext/>
        <w:bidi/>
        <w:jc w:val="both"/>
        <w:rPr>
          <w:rFonts w:cs="David" w:hint="cs"/>
          <w:u w:val="single"/>
          <w:rtl/>
        </w:rPr>
      </w:pPr>
    </w:p>
    <w:p w14:paraId="35D5FD98" w14:textId="77777777" w:rsidR="00A6582B" w:rsidRPr="00A6582B" w:rsidRDefault="00A6582B" w:rsidP="00A6582B">
      <w:pPr>
        <w:keepNext/>
        <w:bidi/>
        <w:jc w:val="both"/>
        <w:rPr>
          <w:rFonts w:cs="David" w:hint="cs"/>
          <w:rtl/>
        </w:rPr>
      </w:pPr>
      <w:r w:rsidRPr="00A6582B">
        <w:rPr>
          <w:rFonts w:cs="David" w:hint="cs"/>
          <w:rtl/>
        </w:rPr>
        <w:tab/>
        <w:t xml:space="preserve"> לא, הוא חושב כמוך. גם לך יש גוון פוליטי, והוא חושב כמוך. </w:t>
      </w:r>
    </w:p>
    <w:p w14:paraId="6D6E7D64" w14:textId="77777777" w:rsidR="00A6582B" w:rsidRPr="00A6582B" w:rsidRDefault="00A6582B" w:rsidP="00A6582B">
      <w:pPr>
        <w:bidi/>
        <w:jc w:val="both"/>
        <w:rPr>
          <w:rFonts w:cs="David" w:hint="cs"/>
          <w:rtl/>
        </w:rPr>
      </w:pPr>
    </w:p>
    <w:p w14:paraId="42CD68FA" w14:textId="77777777" w:rsidR="00A6582B" w:rsidRPr="00A6582B" w:rsidRDefault="00A6582B" w:rsidP="00A6582B">
      <w:pPr>
        <w:bidi/>
        <w:rPr>
          <w:rFonts w:cs="David" w:hint="cs"/>
          <w:rtl/>
        </w:rPr>
      </w:pPr>
      <w:r w:rsidRPr="00A6582B">
        <w:rPr>
          <w:rFonts w:cs="David" w:hint="cs"/>
          <w:u w:val="single"/>
          <w:rtl/>
        </w:rPr>
        <w:t>דוד רותם:</w:t>
      </w:r>
    </w:p>
    <w:p w14:paraId="5D411E34" w14:textId="77777777" w:rsidR="00A6582B" w:rsidRPr="00A6582B" w:rsidRDefault="00A6582B" w:rsidP="00A6582B">
      <w:pPr>
        <w:bidi/>
        <w:rPr>
          <w:rFonts w:cs="David" w:hint="cs"/>
          <w:rtl/>
        </w:rPr>
      </w:pPr>
    </w:p>
    <w:p w14:paraId="26309380" w14:textId="77777777" w:rsidR="00A6582B" w:rsidRPr="00A6582B" w:rsidRDefault="00A6582B" w:rsidP="00A6582B">
      <w:pPr>
        <w:bidi/>
        <w:jc w:val="both"/>
        <w:rPr>
          <w:rFonts w:cs="David" w:hint="cs"/>
          <w:rtl/>
        </w:rPr>
      </w:pPr>
      <w:r w:rsidRPr="00A6582B">
        <w:rPr>
          <w:rFonts w:cs="David" w:hint="cs"/>
          <w:rtl/>
        </w:rPr>
        <w:tab/>
        <w:t>חבר הכנסת אילטוב, אתה טועה. היא בוודאי פוליטית, אבל לראשונה יש חוות דעת משפטית של היועץ המשפטי של הכנסת, שהוא אדם מכובד מאוד.</w:t>
      </w:r>
    </w:p>
    <w:p w14:paraId="30974A7A" w14:textId="77777777" w:rsidR="00A6582B" w:rsidRPr="00A6582B" w:rsidRDefault="00A6582B" w:rsidP="00A6582B">
      <w:pPr>
        <w:bidi/>
        <w:rPr>
          <w:rFonts w:cs="David" w:hint="cs"/>
          <w:rtl/>
        </w:rPr>
      </w:pPr>
    </w:p>
    <w:p w14:paraId="3710EDE8"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1F83B0FA" w14:textId="77777777" w:rsidR="00A6582B" w:rsidRPr="00A6582B" w:rsidRDefault="00A6582B" w:rsidP="00A6582B">
      <w:pPr>
        <w:bidi/>
        <w:jc w:val="both"/>
        <w:rPr>
          <w:rFonts w:cs="David" w:hint="cs"/>
          <w:u w:val="single"/>
          <w:rtl/>
        </w:rPr>
      </w:pPr>
    </w:p>
    <w:p w14:paraId="1A293C8A" w14:textId="77777777" w:rsidR="00A6582B" w:rsidRPr="00A6582B" w:rsidRDefault="00A6582B" w:rsidP="00A6582B">
      <w:pPr>
        <w:bidi/>
        <w:rPr>
          <w:rFonts w:cs="David" w:hint="cs"/>
          <w:rtl/>
        </w:rPr>
      </w:pPr>
      <w:r w:rsidRPr="00A6582B">
        <w:rPr>
          <w:rFonts w:cs="David" w:hint="cs"/>
          <w:rtl/>
        </w:rPr>
        <w:tab/>
        <w:t xml:space="preserve"> אני לא אמרתי שהוא לא מכובד. </w:t>
      </w:r>
    </w:p>
    <w:p w14:paraId="3B044C2E" w14:textId="77777777" w:rsidR="00A6582B" w:rsidRPr="00A6582B" w:rsidRDefault="00A6582B" w:rsidP="00A6582B">
      <w:pPr>
        <w:bidi/>
        <w:rPr>
          <w:rFonts w:cs="David" w:hint="cs"/>
          <w:rtl/>
        </w:rPr>
      </w:pPr>
    </w:p>
    <w:p w14:paraId="2EEB5695" w14:textId="77777777" w:rsidR="00A6582B" w:rsidRPr="00A6582B" w:rsidRDefault="00A6582B" w:rsidP="00A6582B">
      <w:pPr>
        <w:bidi/>
        <w:rPr>
          <w:rFonts w:cs="David" w:hint="cs"/>
          <w:rtl/>
        </w:rPr>
      </w:pPr>
      <w:r w:rsidRPr="00A6582B">
        <w:rPr>
          <w:rFonts w:cs="David" w:hint="cs"/>
          <w:u w:val="single"/>
          <w:rtl/>
        </w:rPr>
        <w:t>דוד רותם:</w:t>
      </w:r>
    </w:p>
    <w:p w14:paraId="15654BC0" w14:textId="77777777" w:rsidR="00A6582B" w:rsidRPr="00A6582B" w:rsidRDefault="00A6582B" w:rsidP="00A6582B">
      <w:pPr>
        <w:bidi/>
        <w:rPr>
          <w:rFonts w:cs="David" w:hint="cs"/>
          <w:rtl/>
        </w:rPr>
      </w:pPr>
    </w:p>
    <w:p w14:paraId="6A17D260" w14:textId="77777777" w:rsidR="00A6582B" w:rsidRPr="00A6582B" w:rsidRDefault="00A6582B" w:rsidP="00A6582B">
      <w:pPr>
        <w:bidi/>
        <w:ind w:firstLine="720"/>
        <w:jc w:val="both"/>
        <w:rPr>
          <w:rFonts w:cs="David" w:hint="cs"/>
          <w:rtl/>
        </w:rPr>
      </w:pPr>
      <w:r w:rsidRPr="00A6582B">
        <w:rPr>
          <w:rFonts w:cs="David" w:hint="cs"/>
          <w:rtl/>
        </w:rPr>
        <w:t xml:space="preserve">שאומר דבר נורא פשוט, הוא אומר שמידת המעורבות של ארגונים ישראלים בדה-לגיטימציה של צה"ל וחייליו נמצאת באופוזיציה, זאת אומרת יש לנו עכשיו חוות דעת משפטית, שהאופוזיציה פוגעת בדה-לגיטימציה של צה"ל ושל חייליו. </w:t>
      </w:r>
    </w:p>
    <w:p w14:paraId="2EEE8D9C" w14:textId="77777777" w:rsidR="00A6582B" w:rsidRPr="00A6582B" w:rsidRDefault="00A6582B" w:rsidP="00A6582B">
      <w:pPr>
        <w:bidi/>
        <w:rPr>
          <w:rFonts w:cs="David" w:hint="cs"/>
          <w:rtl/>
        </w:rPr>
      </w:pPr>
    </w:p>
    <w:p w14:paraId="10BB6042" w14:textId="77777777" w:rsidR="00A6582B" w:rsidRPr="00A6582B" w:rsidRDefault="00A6582B" w:rsidP="00A6582B">
      <w:pPr>
        <w:bidi/>
        <w:jc w:val="both"/>
        <w:rPr>
          <w:rFonts w:cs="David" w:hint="cs"/>
          <w:rtl/>
        </w:rPr>
      </w:pPr>
      <w:r w:rsidRPr="00A6582B">
        <w:rPr>
          <w:rFonts w:cs="David" w:hint="cs"/>
          <w:u w:val="single"/>
          <w:rtl/>
        </w:rPr>
        <w:t>אילן גילאון:</w:t>
      </w:r>
    </w:p>
    <w:p w14:paraId="7F687B7F" w14:textId="77777777" w:rsidR="00A6582B" w:rsidRPr="00A6582B" w:rsidRDefault="00A6582B" w:rsidP="00A6582B">
      <w:pPr>
        <w:bidi/>
        <w:jc w:val="both"/>
        <w:rPr>
          <w:rFonts w:cs="David" w:hint="cs"/>
          <w:rtl/>
        </w:rPr>
      </w:pPr>
    </w:p>
    <w:p w14:paraId="6656A7D4" w14:textId="77777777" w:rsidR="00A6582B" w:rsidRPr="00A6582B" w:rsidRDefault="00A6582B" w:rsidP="00A6582B">
      <w:pPr>
        <w:bidi/>
        <w:ind w:left="720"/>
        <w:jc w:val="both"/>
        <w:rPr>
          <w:rFonts w:cs="David" w:hint="cs"/>
          <w:rtl/>
        </w:rPr>
      </w:pPr>
      <w:r w:rsidRPr="00A6582B">
        <w:rPr>
          <w:rFonts w:cs="David" w:hint="cs"/>
          <w:rtl/>
        </w:rPr>
        <w:t>- -  - זה אומר שהמעשה הזאת איננו מעשה ראוי - - -</w:t>
      </w:r>
    </w:p>
    <w:p w14:paraId="2571510D" w14:textId="77777777" w:rsidR="00A6582B" w:rsidRPr="00A6582B" w:rsidRDefault="00A6582B" w:rsidP="00A6582B">
      <w:pPr>
        <w:bidi/>
        <w:jc w:val="both"/>
        <w:rPr>
          <w:rFonts w:cs="David" w:hint="cs"/>
          <w:rtl/>
        </w:rPr>
      </w:pPr>
    </w:p>
    <w:p w14:paraId="073F1BD2" w14:textId="77777777" w:rsidR="00A6582B" w:rsidRPr="00A6582B" w:rsidRDefault="00A6582B" w:rsidP="00A6582B">
      <w:pPr>
        <w:bidi/>
        <w:rPr>
          <w:rFonts w:cs="David" w:hint="cs"/>
          <w:rtl/>
        </w:rPr>
      </w:pPr>
      <w:r w:rsidRPr="00A6582B">
        <w:rPr>
          <w:rFonts w:cs="David" w:hint="cs"/>
          <w:u w:val="single"/>
          <w:rtl/>
        </w:rPr>
        <w:t>דוד רותם:</w:t>
      </w:r>
    </w:p>
    <w:p w14:paraId="1B1AEE54" w14:textId="77777777" w:rsidR="00A6582B" w:rsidRPr="00A6582B" w:rsidRDefault="00A6582B" w:rsidP="00A6582B">
      <w:pPr>
        <w:bidi/>
        <w:rPr>
          <w:rFonts w:cs="David" w:hint="cs"/>
          <w:rtl/>
        </w:rPr>
      </w:pPr>
    </w:p>
    <w:p w14:paraId="7335D857" w14:textId="77777777" w:rsidR="00A6582B" w:rsidRPr="00A6582B" w:rsidRDefault="00A6582B" w:rsidP="00A6582B">
      <w:pPr>
        <w:bidi/>
        <w:rPr>
          <w:rFonts w:cs="David" w:hint="cs"/>
          <w:rtl/>
        </w:rPr>
      </w:pPr>
      <w:r w:rsidRPr="00A6582B">
        <w:rPr>
          <w:rFonts w:cs="David" w:hint="cs"/>
          <w:rtl/>
        </w:rPr>
        <w:tab/>
        <w:t xml:space="preserve">שהאופוזיציה פוגעת בדה-לגיטימציה של צה"ל ושל חייליו. </w:t>
      </w:r>
    </w:p>
    <w:p w14:paraId="73B97AE9" w14:textId="77777777" w:rsidR="00A6582B" w:rsidRPr="00A6582B" w:rsidRDefault="00A6582B" w:rsidP="00A6582B">
      <w:pPr>
        <w:bidi/>
        <w:ind w:left="720"/>
        <w:rPr>
          <w:rFonts w:cs="David" w:hint="cs"/>
          <w:rtl/>
        </w:rPr>
      </w:pPr>
    </w:p>
    <w:p w14:paraId="2DAD3FD8"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6A771D67" w14:textId="77777777" w:rsidR="00A6582B" w:rsidRPr="00A6582B" w:rsidRDefault="00A6582B" w:rsidP="00A6582B">
      <w:pPr>
        <w:bidi/>
        <w:jc w:val="both"/>
        <w:rPr>
          <w:rFonts w:cs="David" w:hint="cs"/>
          <w:u w:val="single"/>
          <w:rtl/>
        </w:rPr>
      </w:pPr>
    </w:p>
    <w:p w14:paraId="76AFF3BF" w14:textId="77777777" w:rsidR="00A6582B" w:rsidRPr="00A6582B" w:rsidRDefault="00A6582B" w:rsidP="00A6582B">
      <w:pPr>
        <w:bidi/>
        <w:ind w:firstLine="720"/>
        <w:jc w:val="both"/>
        <w:rPr>
          <w:rFonts w:cs="David" w:hint="cs"/>
          <w:rtl/>
        </w:rPr>
      </w:pPr>
      <w:r w:rsidRPr="00A6582B">
        <w:rPr>
          <w:rFonts w:cs="David" w:hint="cs"/>
          <w:rtl/>
        </w:rPr>
        <w:t xml:space="preserve">הכנסת היא הגוף הפוליטי, ולכנסת יש פה רוב ומיעוט, והם יחליטו איך הכנסת הזאת תתנהל. הכנסת החליטה שהוועדות האלה לגיטימיות, והן יוקמו, ולכן אפשר להביא גם חוות דעת משפטיות אחרות מצד אחר. לכן אני לא מתכוון לחזור משום דבר. </w:t>
      </w:r>
    </w:p>
    <w:p w14:paraId="5726E5D7" w14:textId="77777777" w:rsidR="00A6582B" w:rsidRPr="00A6582B" w:rsidRDefault="00A6582B" w:rsidP="00A6582B">
      <w:pPr>
        <w:bidi/>
        <w:ind w:firstLine="720"/>
        <w:jc w:val="both"/>
        <w:rPr>
          <w:rFonts w:cs="David" w:hint="cs"/>
          <w:rtl/>
        </w:rPr>
      </w:pPr>
    </w:p>
    <w:p w14:paraId="0A4C41E6" w14:textId="77777777" w:rsidR="00A6582B" w:rsidRPr="00A6582B" w:rsidRDefault="00A6582B" w:rsidP="00A6582B">
      <w:pPr>
        <w:bidi/>
        <w:jc w:val="both"/>
        <w:rPr>
          <w:rFonts w:cs="David" w:hint="cs"/>
          <w:rtl/>
        </w:rPr>
      </w:pPr>
      <w:r w:rsidRPr="00A6582B">
        <w:rPr>
          <w:rFonts w:cs="David" w:hint="cs"/>
          <w:u w:val="single"/>
          <w:rtl/>
        </w:rPr>
        <w:t>אילן גילאון:</w:t>
      </w:r>
    </w:p>
    <w:p w14:paraId="2A88D166" w14:textId="77777777" w:rsidR="00A6582B" w:rsidRPr="00A6582B" w:rsidRDefault="00A6582B" w:rsidP="00A6582B">
      <w:pPr>
        <w:bidi/>
        <w:jc w:val="both"/>
        <w:rPr>
          <w:rFonts w:cs="David" w:hint="cs"/>
          <w:rtl/>
        </w:rPr>
      </w:pPr>
    </w:p>
    <w:p w14:paraId="5DD5FC69" w14:textId="77777777" w:rsidR="00A6582B" w:rsidRPr="00A6582B" w:rsidRDefault="00A6582B" w:rsidP="00A6582B">
      <w:pPr>
        <w:bidi/>
        <w:jc w:val="both"/>
        <w:rPr>
          <w:rFonts w:cs="David" w:hint="cs"/>
          <w:rtl/>
        </w:rPr>
      </w:pPr>
      <w:r w:rsidRPr="00A6582B">
        <w:rPr>
          <w:rFonts w:cs="David" w:hint="cs"/>
          <w:rtl/>
        </w:rPr>
        <w:tab/>
        <w:t>לא מתכוון?</w:t>
      </w:r>
    </w:p>
    <w:p w14:paraId="7541377C" w14:textId="77777777" w:rsidR="00A6582B" w:rsidRPr="00A6582B" w:rsidRDefault="00A6582B" w:rsidP="00A6582B">
      <w:pPr>
        <w:bidi/>
        <w:jc w:val="both"/>
        <w:rPr>
          <w:rFonts w:cs="David" w:hint="cs"/>
          <w:rtl/>
        </w:rPr>
      </w:pPr>
    </w:p>
    <w:p w14:paraId="61FA8D1A"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6403FE6D" w14:textId="77777777" w:rsidR="00A6582B" w:rsidRPr="00A6582B" w:rsidRDefault="00A6582B" w:rsidP="00A6582B">
      <w:pPr>
        <w:bidi/>
        <w:jc w:val="both"/>
        <w:rPr>
          <w:rFonts w:cs="David" w:hint="cs"/>
          <w:u w:val="single"/>
          <w:rtl/>
        </w:rPr>
      </w:pPr>
    </w:p>
    <w:p w14:paraId="08448F97" w14:textId="77777777" w:rsidR="00A6582B" w:rsidRPr="00A6582B" w:rsidRDefault="00A6582B" w:rsidP="00A6582B">
      <w:pPr>
        <w:bidi/>
        <w:jc w:val="both"/>
        <w:rPr>
          <w:rFonts w:cs="David" w:hint="cs"/>
          <w:rtl/>
        </w:rPr>
      </w:pPr>
      <w:r w:rsidRPr="00A6582B">
        <w:rPr>
          <w:rFonts w:cs="David" w:hint="cs"/>
          <w:rtl/>
        </w:rPr>
        <w:tab/>
        <w:t xml:space="preserve"> נכון, ומותר לי לדבר בבית הזה. לא רק לך מותר לדבר בו. </w:t>
      </w:r>
    </w:p>
    <w:p w14:paraId="49454E39" w14:textId="77777777" w:rsidR="00A6582B" w:rsidRPr="00A6582B" w:rsidRDefault="00A6582B" w:rsidP="00A6582B">
      <w:pPr>
        <w:bidi/>
        <w:jc w:val="both"/>
        <w:rPr>
          <w:rFonts w:cs="David" w:hint="cs"/>
          <w:rtl/>
        </w:rPr>
      </w:pPr>
    </w:p>
    <w:p w14:paraId="02D6CDA8" w14:textId="77777777" w:rsidR="00A6582B" w:rsidRPr="00A6582B" w:rsidRDefault="00A6582B" w:rsidP="00A6582B">
      <w:pPr>
        <w:bidi/>
        <w:jc w:val="both"/>
        <w:rPr>
          <w:rFonts w:cs="David" w:hint="cs"/>
          <w:rtl/>
        </w:rPr>
      </w:pPr>
      <w:r w:rsidRPr="00A6582B">
        <w:rPr>
          <w:rFonts w:cs="David" w:hint="cs"/>
          <w:u w:val="single"/>
          <w:rtl/>
        </w:rPr>
        <w:t>מיכאל בן-ארי:</w:t>
      </w:r>
    </w:p>
    <w:p w14:paraId="059C5D8F" w14:textId="77777777" w:rsidR="00A6582B" w:rsidRPr="00A6582B" w:rsidRDefault="00A6582B" w:rsidP="00A6582B">
      <w:pPr>
        <w:bidi/>
        <w:jc w:val="both"/>
        <w:rPr>
          <w:rFonts w:cs="David" w:hint="cs"/>
          <w:rtl/>
        </w:rPr>
      </w:pPr>
    </w:p>
    <w:p w14:paraId="5ABDDAEA" w14:textId="77777777" w:rsidR="00A6582B" w:rsidRPr="00A6582B" w:rsidRDefault="00A6582B" w:rsidP="00A6582B">
      <w:pPr>
        <w:bidi/>
        <w:jc w:val="both"/>
        <w:rPr>
          <w:rFonts w:cs="David" w:hint="cs"/>
          <w:rtl/>
        </w:rPr>
      </w:pPr>
      <w:r w:rsidRPr="00A6582B">
        <w:rPr>
          <w:rFonts w:cs="David" w:hint="cs"/>
          <w:rtl/>
        </w:rPr>
        <w:tab/>
        <w:t>- - -</w:t>
      </w:r>
    </w:p>
    <w:p w14:paraId="40843B09" w14:textId="77777777" w:rsidR="00A6582B" w:rsidRPr="00A6582B" w:rsidRDefault="00A6582B" w:rsidP="00A6582B">
      <w:pPr>
        <w:bidi/>
        <w:ind w:firstLine="720"/>
        <w:rPr>
          <w:rFonts w:cs="David" w:hint="cs"/>
          <w:rtl/>
        </w:rPr>
      </w:pPr>
    </w:p>
    <w:p w14:paraId="2BD99260"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54D13900" w14:textId="77777777" w:rsidR="00A6582B" w:rsidRPr="00A6582B" w:rsidRDefault="00A6582B" w:rsidP="00A6582B">
      <w:pPr>
        <w:bidi/>
        <w:jc w:val="both"/>
        <w:rPr>
          <w:rFonts w:cs="David" w:hint="cs"/>
          <w:rtl/>
        </w:rPr>
      </w:pPr>
    </w:p>
    <w:p w14:paraId="7984A3D1" w14:textId="77777777" w:rsidR="00A6582B" w:rsidRPr="00A6582B" w:rsidRDefault="00A6582B" w:rsidP="00A6582B">
      <w:pPr>
        <w:bidi/>
        <w:jc w:val="both"/>
        <w:rPr>
          <w:rFonts w:cs="David" w:hint="cs"/>
          <w:rtl/>
        </w:rPr>
      </w:pPr>
      <w:r w:rsidRPr="00A6582B">
        <w:rPr>
          <w:rFonts w:cs="David" w:hint="cs"/>
          <w:rtl/>
        </w:rPr>
        <w:tab/>
        <w:t xml:space="preserve">גם אתה חבר הכנסת בן-ארי, די. </w:t>
      </w:r>
    </w:p>
    <w:p w14:paraId="708D7B90" w14:textId="77777777" w:rsidR="00A6582B" w:rsidRPr="00A6582B" w:rsidRDefault="00A6582B" w:rsidP="00A6582B">
      <w:pPr>
        <w:bidi/>
        <w:jc w:val="both"/>
        <w:rPr>
          <w:rFonts w:cs="David" w:hint="cs"/>
          <w:rtl/>
        </w:rPr>
      </w:pPr>
    </w:p>
    <w:p w14:paraId="7ECA4037" w14:textId="77777777" w:rsidR="00A6582B" w:rsidRPr="00A6582B" w:rsidRDefault="00A6582B" w:rsidP="00A6582B">
      <w:pPr>
        <w:bidi/>
        <w:jc w:val="both"/>
        <w:rPr>
          <w:rFonts w:cs="David" w:hint="cs"/>
          <w:rtl/>
        </w:rPr>
      </w:pPr>
      <w:r w:rsidRPr="00A6582B">
        <w:rPr>
          <w:rFonts w:cs="David" w:hint="cs"/>
          <w:u w:val="single"/>
          <w:rtl/>
        </w:rPr>
        <w:t>מיכאל בן-ארי:</w:t>
      </w:r>
    </w:p>
    <w:p w14:paraId="300E7664" w14:textId="77777777" w:rsidR="00A6582B" w:rsidRPr="00A6582B" w:rsidRDefault="00A6582B" w:rsidP="00A6582B">
      <w:pPr>
        <w:bidi/>
        <w:jc w:val="both"/>
        <w:rPr>
          <w:rFonts w:cs="David" w:hint="cs"/>
          <w:rtl/>
        </w:rPr>
      </w:pPr>
    </w:p>
    <w:p w14:paraId="35E0B046" w14:textId="77777777" w:rsidR="00A6582B" w:rsidRPr="00A6582B" w:rsidRDefault="00A6582B" w:rsidP="00A6582B">
      <w:pPr>
        <w:bidi/>
        <w:jc w:val="both"/>
        <w:rPr>
          <w:rFonts w:cs="David" w:hint="cs"/>
          <w:rtl/>
        </w:rPr>
      </w:pPr>
      <w:r w:rsidRPr="00A6582B">
        <w:rPr>
          <w:rFonts w:cs="David" w:hint="cs"/>
          <w:rtl/>
        </w:rPr>
        <w:tab/>
        <w:t xml:space="preserve">מי ירה באלטלנה, אני או שמוצניקים? מי ירה באלטלנה? </w:t>
      </w:r>
    </w:p>
    <w:p w14:paraId="07D72E06" w14:textId="77777777" w:rsidR="00A6582B" w:rsidRPr="00A6582B" w:rsidRDefault="00A6582B" w:rsidP="00A6582B">
      <w:pPr>
        <w:bidi/>
        <w:jc w:val="both"/>
        <w:rPr>
          <w:rFonts w:cs="David" w:hint="cs"/>
          <w:rtl/>
        </w:rPr>
      </w:pPr>
    </w:p>
    <w:p w14:paraId="650D3F52" w14:textId="77777777" w:rsidR="00A6582B" w:rsidRPr="00A6582B" w:rsidRDefault="00A6582B" w:rsidP="00A6582B">
      <w:pPr>
        <w:bidi/>
        <w:jc w:val="both"/>
        <w:rPr>
          <w:rFonts w:cs="David" w:hint="cs"/>
          <w:rtl/>
        </w:rPr>
      </w:pPr>
      <w:r w:rsidRPr="00A6582B">
        <w:rPr>
          <w:rFonts w:cs="David" w:hint="cs"/>
          <w:u w:val="single"/>
          <w:rtl/>
        </w:rPr>
        <w:t>נסים זאב:</w:t>
      </w:r>
    </w:p>
    <w:p w14:paraId="48430DE5" w14:textId="77777777" w:rsidR="00A6582B" w:rsidRPr="00A6582B" w:rsidRDefault="00A6582B" w:rsidP="00A6582B">
      <w:pPr>
        <w:bidi/>
        <w:jc w:val="both"/>
        <w:rPr>
          <w:rFonts w:cs="David" w:hint="cs"/>
          <w:rtl/>
        </w:rPr>
      </w:pPr>
    </w:p>
    <w:p w14:paraId="4F78F39D" w14:textId="77777777" w:rsidR="00A6582B" w:rsidRPr="00A6582B" w:rsidRDefault="00A6582B" w:rsidP="00A6582B">
      <w:pPr>
        <w:bidi/>
        <w:jc w:val="both"/>
        <w:rPr>
          <w:rFonts w:cs="David" w:hint="cs"/>
          <w:rtl/>
        </w:rPr>
      </w:pPr>
      <w:r w:rsidRPr="00A6582B">
        <w:rPr>
          <w:rFonts w:cs="David" w:hint="cs"/>
          <w:rtl/>
        </w:rPr>
        <w:tab/>
        <w:t xml:space="preserve">אני לא מבין, אתם רוצים לירות אחד על השני עכשיו? מה אתם רוצים? תפסיקו כבר, תנו לדבר. </w:t>
      </w:r>
    </w:p>
    <w:p w14:paraId="6E26BDAD" w14:textId="77777777" w:rsidR="00A6582B" w:rsidRPr="00A6582B" w:rsidRDefault="00A6582B" w:rsidP="00A6582B">
      <w:pPr>
        <w:bidi/>
        <w:jc w:val="both"/>
        <w:rPr>
          <w:rFonts w:cs="David" w:hint="cs"/>
          <w:rtl/>
        </w:rPr>
      </w:pPr>
    </w:p>
    <w:p w14:paraId="5F478869" w14:textId="77777777" w:rsidR="00A6582B" w:rsidRPr="00A6582B" w:rsidRDefault="00A6582B" w:rsidP="00A6582B">
      <w:pPr>
        <w:bidi/>
        <w:jc w:val="both"/>
        <w:rPr>
          <w:rFonts w:cs="David" w:hint="cs"/>
          <w:rtl/>
        </w:rPr>
      </w:pPr>
      <w:r w:rsidRPr="00A6582B">
        <w:rPr>
          <w:rFonts w:cs="David" w:hint="cs"/>
          <w:u w:val="single"/>
          <w:rtl/>
        </w:rPr>
        <w:t>מיכאל בן-ארי:</w:t>
      </w:r>
    </w:p>
    <w:p w14:paraId="56491A01" w14:textId="77777777" w:rsidR="00A6582B" w:rsidRPr="00A6582B" w:rsidRDefault="00A6582B" w:rsidP="00A6582B">
      <w:pPr>
        <w:bidi/>
        <w:jc w:val="both"/>
        <w:rPr>
          <w:rFonts w:cs="David" w:hint="cs"/>
          <w:rtl/>
        </w:rPr>
      </w:pPr>
    </w:p>
    <w:p w14:paraId="4D778DDA" w14:textId="77777777" w:rsidR="00A6582B" w:rsidRPr="00A6582B" w:rsidRDefault="00A6582B" w:rsidP="00A6582B">
      <w:pPr>
        <w:bidi/>
        <w:jc w:val="both"/>
        <w:rPr>
          <w:rFonts w:cs="David" w:hint="cs"/>
          <w:rtl/>
        </w:rPr>
      </w:pPr>
      <w:r w:rsidRPr="00A6582B">
        <w:rPr>
          <w:rFonts w:cs="David" w:hint="cs"/>
          <w:rtl/>
        </w:rPr>
        <w:tab/>
        <w:t>יורים באנשים, שמעת? מי הסגיר אנשים ב"סזון"? שומעים פה שיעורי היסטוריה, מי הסגיר?</w:t>
      </w:r>
    </w:p>
    <w:p w14:paraId="7E89B6D6" w14:textId="77777777" w:rsidR="00A6582B" w:rsidRPr="00A6582B" w:rsidRDefault="00A6582B" w:rsidP="00A6582B">
      <w:pPr>
        <w:bidi/>
        <w:jc w:val="both"/>
        <w:rPr>
          <w:rFonts w:cs="David" w:hint="cs"/>
          <w:rtl/>
        </w:rPr>
      </w:pPr>
    </w:p>
    <w:p w14:paraId="04383D5C"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C96B195" w14:textId="77777777" w:rsidR="00A6582B" w:rsidRPr="00A6582B" w:rsidRDefault="00A6582B" w:rsidP="00A6582B">
      <w:pPr>
        <w:bidi/>
        <w:jc w:val="both"/>
        <w:rPr>
          <w:rFonts w:cs="David" w:hint="cs"/>
          <w:rtl/>
        </w:rPr>
      </w:pPr>
    </w:p>
    <w:p w14:paraId="3C27A60D" w14:textId="77777777" w:rsidR="00A6582B" w:rsidRPr="00A6582B" w:rsidRDefault="00A6582B" w:rsidP="00A6582B">
      <w:pPr>
        <w:bidi/>
        <w:jc w:val="both"/>
        <w:rPr>
          <w:rFonts w:cs="David" w:hint="cs"/>
          <w:rtl/>
        </w:rPr>
      </w:pPr>
      <w:r w:rsidRPr="00A6582B">
        <w:rPr>
          <w:rFonts w:cs="David" w:hint="cs"/>
          <w:rtl/>
        </w:rPr>
        <w:tab/>
        <w:t xml:space="preserve"> אני קורא אותך לסדר פעם שלישית, חמש דקות שתיית מים בחוץ. </w:t>
      </w:r>
    </w:p>
    <w:p w14:paraId="581A238D" w14:textId="77777777" w:rsidR="00A6582B" w:rsidRPr="00A6582B" w:rsidRDefault="00A6582B" w:rsidP="00A6582B">
      <w:pPr>
        <w:bidi/>
        <w:jc w:val="both"/>
        <w:rPr>
          <w:rFonts w:cs="David" w:hint="cs"/>
          <w:rtl/>
        </w:rPr>
      </w:pPr>
    </w:p>
    <w:p w14:paraId="7DD2C876" w14:textId="77777777" w:rsidR="00A6582B" w:rsidRPr="00A6582B" w:rsidRDefault="00A6582B" w:rsidP="00A6582B">
      <w:pPr>
        <w:bidi/>
        <w:jc w:val="both"/>
        <w:rPr>
          <w:rFonts w:cs="David" w:hint="cs"/>
          <w:rtl/>
        </w:rPr>
      </w:pPr>
      <w:r w:rsidRPr="00A6582B">
        <w:rPr>
          <w:rFonts w:cs="David" w:hint="cs"/>
          <w:u w:val="single"/>
          <w:rtl/>
        </w:rPr>
        <w:t>מיכאל בן-ארי:</w:t>
      </w:r>
    </w:p>
    <w:p w14:paraId="1A615AD2" w14:textId="77777777" w:rsidR="00A6582B" w:rsidRPr="00A6582B" w:rsidRDefault="00A6582B" w:rsidP="00A6582B">
      <w:pPr>
        <w:bidi/>
        <w:jc w:val="both"/>
        <w:rPr>
          <w:rFonts w:cs="David" w:hint="cs"/>
          <w:rtl/>
        </w:rPr>
      </w:pPr>
    </w:p>
    <w:p w14:paraId="23E5D8D2" w14:textId="77777777" w:rsidR="00A6582B" w:rsidRPr="00A6582B" w:rsidRDefault="00A6582B" w:rsidP="00A6582B">
      <w:pPr>
        <w:bidi/>
        <w:jc w:val="both"/>
        <w:rPr>
          <w:rFonts w:cs="David" w:hint="cs"/>
          <w:rtl/>
        </w:rPr>
      </w:pPr>
      <w:r w:rsidRPr="00A6582B">
        <w:rPr>
          <w:rFonts w:cs="David" w:hint="cs"/>
          <w:rtl/>
        </w:rPr>
        <w:tab/>
        <w:t>מי יורה באנשים?</w:t>
      </w:r>
    </w:p>
    <w:p w14:paraId="43BBC269" w14:textId="77777777" w:rsidR="00A6582B" w:rsidRPr="00A6582B" w:rsidRDefault="00A6582B" w:rsidP="00A6582B">
      <w:pPr>
        <w:bidi/>
        <w:jc w:val="both"/>
        <w:rPr>
          <w:rFonts w:cs="David" w:hint="cs"/>
          <w:rtl/>
        </w:rPr>
      </w:pPr>
    </w:p>
    <w:p w14:paraId="151E12FC" w14:textId="77777777" w:rsidR="00A6582B" w:rsidRPr="00A6582B" w:rsidRDefault="00A6582B" w:rsidP="00A6582B">
      <w:pPr>
        <w:bidi/>
        <w:jc w:val="both"/>
        <w:rPr>
          <w:rFonts w:cs="David" w:hint="cs"/>
          <w:rtl/>
        </w:rPr>
      </w:pPr>
      <w:r w:rsidRPr="00A6582B">
        <w:rPr>
          <w:rFonts w:cs="David" w:hint="cs"/>
          <w:u w:val="single"/>
          <w:rtl/>
        </w:rPr>
        <w:t>אילן גילאון:</w:t>
      </w:r>
    </w:p>
    <w:p w14:paraId="3DCB030C" w14:textId="77777777" w:rsidR="00A6582B" w:rsidRPr="00A6582B" w:rsidRDefault="00A6582B" w:rsidP="00A6582B">
      <w:pPr>
        <w:bidi/>
        <w:jc w:val="both"/>
        <w:rPr>
          <w:rFonts w:cs="David" w:hint="cs"/>
          <w:rtl/>
        </w:rPr>
      </w:pPr>
    </w:p>
    <w:p w14:paraId="3040B15C" w14:textId="77777777" w:rsidR="00A6582B" w:rsidRPr="00A6582B" w:rsidRDefault="00A6582B" w:rsidP="00A6582B">
      <w:pPr>
        <w:bidi/>
        <w:jc w:val="both"/>
        <w:rPr>
          <w:rFonts w:cs="David" w:hint="cs"/>
          <w:rtl/>
        </w:rPr>
      </w:pPr>
      <w:r w:rsidRPr="00A6582B">
        <w:rPr>
          <w:rFonts w:cs="David" w:hint="cs"/>
          <w:rtl/>
        </w:rPr>
        <w:tab/>
        <w:t xml:space="preserve">מי משלם שוחד לחיילים כדי לסרב פקודה, חבר הכנסת בן-ארי? ואף אחד לא חוקר. </w:t>
      </w:r>
    </w:p>
    <w:p w14:paraId="3CE0F3A2" w14:textId="77777777" w:rsidR="00A6582B" w:rsidRPr="00A6582B" w:rsidRDefault="00A6582B" w:rsidP="00A6582B">
      <w:pPr>
        <w:bidi/>
        <w:jc w:val="both"/>
        <w:rPr>
          <w:rFonts w:cs="David" w:hint="cs"/>
          <w:rtl/>
        </w:rPr>
      </w:pPr>
    </w:p>
    <w:p w14:paraId="1CEF6632"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7304590" w14:textId="77777777" w:rsidR="00A6582B" w:rsidRPr="00A6582B" w:rsidRDefault="00A6582B" w:rsidP="00A6582B">
      <w:pPr>
        <w:bidi/>
        <w:jc w:val="both"/>
        <w:rPr>
          <w:rFonts w:cs="David" w:hint="cs"/>
          <w:rtl/>
        </w:rPr>
      </w:pPr>
    </w:p>
    <w:p w14:paraId="01E95E0A" w14:textId="77777777" w:rsidR="00A6582B" w:rsidRPr="00A6582B" w:rsidRDefault="00A6582B" w:rsidP="00A6582B">
      <w:pPr>
        <w:bidi/>
        <w:jc w:val="both"/>
        <w:rPr>
          <w:rFonts w:cs="David" w:hint="cs"/>
          <w:rtl/>
        </w:rPr>
      </w:pPr>
      <w:r w:rsidRPr="00A6582B">
        <w:rPr>
          <w:rFonts w:cs="David" w:hint="cs"/>
          <w:rtl/>
        </w:rPr>
        <w:tab/>
        <w:t xml:space="preserve"> חבר הכנסת גילאון, אני קורא אותך לסדר פעם שלישית. גם אתה, לך תתווכח עם בן-ארי בחוץ על כוס מים. </w:t>
      </w:r>
    </w:p>
    <w:p w14:paraId="70C94600" w14:textId="77777777" w:rsidR="00A6582B" w:rsidRPr="00A6582B" w:rsidRDefault="00A6582B" w:rsidP="00A6582B">
      <w:pPr>
        <w:bidi/>
        <w:jc w:val="both"/>
        <w:rPr>
          <w:rFonts w:cs="David" w:hint="cs"/>
          <w:rtl/>
        </w:rPr>
      </w:pPr>
    </w:p>
    <w:p w14:paraId="748F59D2" w14:textId="77777777" w:rsidR="00A6582B" w:rsidRPr="00A6582B" w:rsidRDefault="00A6582B" w:rsidP="00A6582B">
      <w:pPr>
        <w:bidi/>
        <w:jc w:val="both"/>
        <w:rPr>
          <w:rFonts w:cs="David" w:hint="cs"/>
          <w:rtl/>
        </w:rPr>
      </w:pPr>
      <w:r w:rsidRPr="00A6582B">
        <w:rPr>
          <w:rFonts w:cs="David" w:hint="cs"/>
          <w:u w:val="single"/>
          <w:rtl/>
        </w:rPr>
        <w:t>אילן גילאון:</w:t>
      </w:r>
    </w:p>
    <w:p w14:paraId="3A75CCBE" w14:textId="77777777" w:rsidR="00A6582B" w:rsidRPr="00A6582B" w:rsidRDefault="00A6582B" w:rsidP="00A6582B">
      <w:pPr>
        <w:bidi/>
        <w:jc w:val="both"/>
        <w:rPr>
          <w:rFonts w:cs="David" w:hint="cs"/>
          <w:rtl/>
        </w:rPr>
      </w:pPr>
    </w:p>
    <w:p w14:paraId="543C6DD0" w14:textId="77777777" w:rsidR="00A6582B" w:rsidRPr="00A6582B" w:rsidRDefault="00A6582B" w:rsidP="00A6582B">
      <w:pPr>
        <w:bidi/>
        <w:jc w:val="both"/>
        <w:rPr>
          <w:rFonts w:cs="David" w:hint="cs"/>
          <w:rtl/>
        </w:rPr>
      </w:pPr>
      <w:r w:rsidRPr="00A6582B">
        <w:rPr>
          <w:rFonts w:cs="David" w:hint="cs"/>
          <w:rtl/>
        </w:rPr>
        <w:tab/>
        <w:t xml:space="preserve">אני מעדיף להישאר בפנים, אדוני. </w:t>
      </w:r>
    </w:p>
    <w:p w14:paraId="2D4DA7C5" w14:textId="77777777" w:rsidR="00A6582B" w:rsidRPr="00A6582B" w:rsidRDefault="00A6582B" w:rsidP="00A6582B">
      <w:pPr>
        <w:bidi/>
        <w:jc w:val="both"/>
        <w:rPr>
          <w:rFonts w:cs="David" w:hint="cs"/>
          <w:rtl/>
        </w:rPr>
      </w:pPr>
    </w:p>
    <w:p w14:paraId="1729F6ED"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3FF2AB14" w14:textId="77777777" w:rsidR="00A6582B" w:rsidRPr="00A6582B" w:rsidRDefault="00A6582B" w:rsidP="00A6582B">
      <w:pPr>
        <w:bidi/>
        <w:jc w:val="both"/>
        <w:rPr>
          <w:rFonts w:cs="David" w:hint="cs"/>
          <w:rtl/>
        </w:rPr>
      </w:pPr>
    </w:p>
    <w:p w14:paraId="5B99F4F5" w14:textId="77777777" w:rsidR="00A6582B" w:rsidRPr="00A6582B" w:rsidRDefault="00A6582B" w:rsidP="00A6582B">
      <w:pPr>
        <w:bidi/>
        <w:jc w:val="both"/>
        <w:rPr>
          <w:rFonts w:cs="David" w:hint="cs"/>
          <w:rtl/>
        </w:rPr>
      </w:pPr>
      <w:r w:rsidRPr="00A6582B">
        <w:rPr>
          <w:rFonts w:cs="David" w:hint="cs"/>
          <w:rtl/>
        </w:rPr>
        <w:tab/>
        <w:t xml:space="preserve"> גם אני מעדיף שתהיה בפנים, אבל תפסיק, תפסיק. תודה. חבר הכנסת אילטוב, משפט אחרון בבקשה. </w:t>
      </w:r>
    </w:p>
    <w:p w14:paraId="3C573AEA" w14:textId="77777777" w:rsidR="00A6582B" w:rsidRPr="00A6582B" w:rsidRDefault="00A6582B" w:rsidP="00A6582B">
      <w:pPr>
        <w:bidi/>
        <w:jc w:val="both"/>
        <w:rPr>
          <w:rFonts w:cs="David" w:hint="cs"/>
          <w:rtl/>
        </w:rPr>
      </w:pPr>
    </w:p>
    <w:p w14:paraId="797BE9A9"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21C0039D" w14:textId="77777777" w:rsidR="00A6582B" w:rsidRPr="00A6582B" w:rsidRDefault="00A6582B" w:rsidP="00A6582B">
      <w:pPr>
        <w:bidi/>
        <w:jc w:val="both"/>
        <w:rPr>
          <w:rFonts w:cs="David" w:hint="cs"/>
          <w:u w:val="single"/>
          <w:rtl/>
        </w:rPr>
      </w:pPr>
    </w:p>
    <w:p w14:paraId="5E576464" w14:textId="77777777" w:rsidR="00A6582B" w:rsidRPr="00A6582B" w:rsidRDefault="00A6582B" w:rsidP="00A6582B">
      <w:pPr>
        <w:bidi/>
        <w:jc w:val="both"/>
        <w:rPr>
          <w:rFonts w:cs="David" w:hint="cs"/>
          <w:rtl/>
        </w:rPr>
      </w:pPr>
      <w:r w:rsidRPr="00A6582B">
        <w:rPr>
          <w:rFonts w:cs="David" w:hint="cs"/>
          <w:rtl/>
        </w:rPr>
        <w:tab/>
        <w:t xml:space="preserve"> ניסיונות לדה-לגיטמציה של חלק מחברי הכנסת </w:t>
      </w:r>
      <w:r w:rsidRPr="00A6582B">
        <w:rPr>
          <w:rFonts w:cs="David"/>
          <w:rtl/>
        </w:rPr>
        <w:t>–</w:t>
      </w:r>
      <w:r w:rsidRPr="00A6582B">
        <w:rPr>
          <w:rFonts w:cs="David" w:hint="cs"/>
          <w:rtl/>
        </w:rPr>
        <w:t xml:space="preserve"> ברמה המקצועית הם ממשיכים לעשות דה-לגיטימציה. הם אפילו לא קראו לגופו של עניין, מה הן ההצעות לסדר שהיו ואיך הוועדות האלה נקראות. הניסיון הזה, כנראה, מצליח והם מצליחים לעשות את זה, ויש להם השפעה, מה לעשות? אבל אני אומר לכם, בצעקות לא תעשו את זה. תבואו, תדונו, ואם אכן הוועדות האלה זולגות לכיוונים שאתם מנסים לציין אותם, תגידו את זה. אני חושב שהוועדות האלה ממש לא הולכות לכיוונים האלה, אלא כן להגן על הדמוקרטיה הישראלית, כן למנוע התערבות של מדינות אחרות, עוינות וחברות. יכול להיות שהחברות גם לא יודעות מה נעשה שם בתקציבים. לכן, חשוב שהדבר הזה ייבדק וייחקר. תודה רבה. </w:t>
      </w:r>
    </w:p>
    <w:p w14:paraId="59B33FAC" w14:textId="77777777" w:rsidR="00A6582B" w:rsidRPr="00A6582B" w:rsidRDefault="00A6582B" w:rsidP="00A6582B">
      <w:pPr>
        <w:bidi/>
        <w:jc w:val="both"/>
        <w:rPr>
          <w:rFonts w:cs="David" w:hint="cs"/>
          <w:rtl/>
        </w:rPr>
      </w:pPr>
    </w:p>
    <w:p w14:paraId="4C9E802D"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77A81E41" w14:textId="77777777" w:rsidR="00A6582B" w:rsidRPr="00A6582B" w:rsidRDefault="00A6582B" w:rsidP="00A6582B">
      <w:pPr>
        <w:bidi/>
        <w:jc w:val="both"/>
        <w:rPr>
          <w:rFonts w:cs="David" w:hint="cs"/>
          <w:rtl/>
        </w:rPr>
      </w:pPr>
    </w:p>
    <w:p w14:paraId="079D90A3" w14:textId="77777777" w:rsidR="00A6582B" w:rsidRPr="00A6582B" w:rsidRDefault="00A6582B" w:rsidP="00A6582B">
      <w:pPr>
        <w:bidi/>
        <w:jc w:val="both"/>
        <w:rPr>
          <w:rFonts w:cs="David" w:hint="cs"/>
          <w:rtl/>
        </w:rPr>
      </w:pPr>
      <w:r w:rsidRPr="00A6582B">
        <w:rPr>
          <w:rFonts w:cs="David" w:hint="cs"/>
          <w:rtl/>
        </w:rPr>
        <w:tab/>
        <w:t xml:space="preserve"> תודה רבה. חבר הכנסת אחמד טיבי, ואחריו חבר הכנסת רותם. בבקשה. </w:t>
      </w:r>
    </w:p>
    <w:p w14:paraId="42C27BC8" w14:textId="77777777" w:rsidR="00A6582B" w:rsidRPr="00A6582B" w:rsidRDefault="00A6582B" w:rsidP="00A6582B">
      <w:pPr>
        <w:bidi/>
        <w:jc w:val="both"/>
        <w:rPr>
          <w:rFonts w:cs="David" w:hint="cs"/>
          <w:rtl/>
        </w:rPr>
      </w:pPr>
    </w:p>
    <w:p w14:paraId="3A1374D5"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775ECAB" w14:textId="77777777" w:rsidR="00A6582B" w:rsidRPr="00A6582B" w:rsidRDefault="00A6582B" w:rsidP="00A6582B">
      <w:pPr>
        <w:bidi/>
        <w:jc w:val="both"/>
        <w:rPr>
          <w:rFonts w:cs="David" w:hint="cs"/>
          <w:u w:val="single"/>
          <w:rtl/>
        </w:rPr>
      </w:pPr>
    </w:p>
    <w:p w14:paraId="22051512" w14:textId="77777777" w:rsidR="00A6582B" w:rsidRPr="00A6582B" w:rsidRDefault="00A6582B" w:rsidP="00A6582B">
      <w:pPr>
        <w:bidi/>
        <w:jc w:val="both"/>
        <w:rPr>
          <w:rFonts w:cs="David" w:hint="cs"/>
          <w:rtl/>
        </w:rPr>
      </w:pPr>
      <w:r w:rsidRPr="00A6582B">
        <w:rPr>
          <w:rFonts w:cs="David" w:hint="cs"/>
          <w:rtl/>
        </w:rPr>
        <w:tab/>
        <w:t xml:space="preserve">האמת היא שאם חוות הדעת המנומקת היטב של היועץ המשפטי לכנסת, עורך דין ינון, היתה מוצגת בפני הוועדה בתחילת הדיון, אדוני יושב-ראש הוועדה, הדיון היה מתנהל אחרת. לדעתי, יושב-ראש הוועדה הוא האדם הכי מפריע לכל חברי הכנסת מתחילת הדיון עד עכשיו. </w:t>
      </w:r>
    </w:p>
    <w:p w14:paraId="380608D0" w14:textId="77777777" w:rsidR="00A6582B" w:rsidRPr="00A6582B" w:rsidRDefault="00A6582B" w:rsidP="00A6582B">
      <w:pPr>
        <w:bidi/>
        <w:jc w:val="both"/>
        <w:rPr>
          <w:rFonts w:cs="David" w:hint="cs"/>
          <w:rtl/>
        </w:rPr>
      </w:pPr>
    </w:p>
    <w:p w14:paraId="5A8CF305"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C53F063" w14:textId="77777777" w:rsidR="00A6582B" w:rsidRPr="00A6582B" w:rsidRDefault="00A6582B" w:rsidP="00A6582B">
      <w:pPr>
        <w:bidi/>
        <w:jc w:val="both"/>
        <w:rPr>
          <w:rFonts w:cs="David" w:hint="cs"/>
          <w:rtl/>
        </w:rPr>
      </w:pPr>
    </w:p>
    <w:p w14:paraId="6B3A038B" w14:textId="77777777" w:rsidR="00A6582B" w:rsidRPr="00A6582B" w:rsidRDefault="00A6582B" w:rsidP="00A6582B">
      <w:pPr>
        <w:bidi/>
        <w:jc w:val="both"/>
        <w:rPr>
          <w:rFonts w:cs="David" w:hint="cs"/>
          <w:rtl/>
        </w:rPr>
      </w:pPr>
      <w:r w:rsidRPr="00A6582B">
        <w:rPr>
          <w:rFonts w:cs="David" w:hint="cs"/>
          <w:rtl/>
        </w:rPr>
        <w:tab/>
        <w:t xml:space="preserve"> חבר הכנסת טיבי, אתה באמת חושב ככה?</w:t>
      </w:r>
    </w:p>
    <w:p w14:paraId="2BA6D5D2" w14:textId="77777777" w:rsidR="00A6582B" w:rsidRPr="00A6582B" w:rsidRDefault="00A6582B" w:rsidP="00A6582B">
      <w:pPr>
        <w:bidi/>
        <w:jc w:val="both"/>
        <w:rPr>
          <w:rFonts w:cs="David" w:hint="cs"/>
          <w:rtl/>
        </w:rPr>
      </w:pPr>
    </w:p>
    <w:p w14:paraId="3A65A98A"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925DB36" w14:textId="77777777" w:rsidR="00A6582B" w:rsidRPr="00A6582B" w:rsidRDefault="00A6582B" w:rsidP="00A6582B">
      <w:pPr>
        <w:bidi/>
        <w:jc w:val="both"/>
        <w:rPr>
          <w:rFonts w:cs="David" w:hint="cs"/>
          <w:u w:val="single"/>
          <w:rtl/>
        </w:rPr>
      </w:pPr>
    </w:p>
    <w:p w14:paraId="6C579CC7" w14:textId="77777777" w:rsidR="00A6582B" w:rsidRPr="00A6582B" w:rsidRDefault="00A6582B" w:rsidP="00A6582B">
      <w:pPr>
        <w:bidi/>
        <w:jc w:val="both"/>
        <w:rPr>
          <w:rFonts w:cs="David" w:hint="cs"/>
          <w:rtl/>
        </w:rPr>
      </w:pPr>
      <w:r w:rsidRPr="00A6582B">
        <w:rPr>
          <w:rFonts w:cs="David" w:hint="cs"/>
          <w:rtl/>
        </w:rPr>
        <w:tab/>
        <w:t xml:space="preserve"> אל"ף, אני רוצה את הקשבתך. </w:t>
      </w:r>
    </w:p>
    <w:p w14:paraId="7826694A" w14:textId="77777777" w:rsidR="00A6582B" w:rsidRPr="00A6582B" w:rsidRDefault="00A6582B" w:rsidP="00A6582B">
      <w:pPr>
        <w:bidi/>
        <w:jc w:val="both"/>
        <w:rPr>
          <w:rFonts w:cs="David" w:hint="cs"/>
          <w:rtl/>
        </w:rPr>
      </w:pPr>
    </w:p>
    <w:p w14:paraId="74A22468"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0B5B929C" w14:textId="77777777" w:rsidR="00A6582B" w:rsidRPr="00A6582B" w:rsidRDefault="00A6582B" w:rsidP="00A6582B">
      <w:pPr>
        <w:bidi/>
        <w:jc w:val="both"/>
        <w:rPr>
          <w:rFonts w:cs="David" w:hint="cs"/>
          <w:rtl/>
        </w:rPr>
      </w:pPr>
    </w:p>
    <w:p w14:paraId="531422A4" w14:textId="77777777" w:rsidR="00A6582B" w:rsidRPr="00A6582B" w:rsidRDefault="00A6582B" w:rsidP="00A6582B">
      <w:pPr>
        <w:bidi/>
        <w:jc w:val="both"/>
        <w:rPr>
          <w:rFonts w:cs="David" w:hint="cs"/>
          <w:rtl/>
        </w:rPr>
      </w:pPr>
      <w:r w:rsidRPr="00A6582B">
        <w:rPr>
          <w:rFonts w:cs="David" w:hint="cs"/>
          <w:rtl/>
        </w:rPr>
        <w:tab/>
        <w:t xml:space="preserve"> כן, אבל חבר הכנסת גילאון מפריע לי, אז מה אני יכול לעשות?</w:t>
      </w:r>
    </w:p>
    <w:p w14:paraId="4681E1B8" w14:textId="77777777" w:rsidR="00A6582B" w:rsidRPr="00A6582B" w:rsidRDefault="00A6582B" w:rsidP="00A6582B">
      <w:pPr>
        <w:bidi/>
        <w:jc w:val="both"/>
        <w:rPr>
          <w:rFonts w:cs="David" w:hint="cs"/>
          <w:rtl/>
        </w:rPr>
      </w:pPr>
    </w:p>
    <w:p w14:paraId="7FBD1825"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14544E83" w14:textId="77777777" w:rsidR="00A6582B" w:rsidRPr="00A6582B" w:rsidRDefault="00A6582B" w:rsidP="00A6582B">
      <w:pPr>
        <w:bidi/>
        <w:jc w:val="both"/>
        <w:rPr>
          <w:rFonts w:cs="David" w:hint="cs"/>
          <w:u w:val="single"/>
          <w:rtl/>
        </w:rPr>
      </w:pPr>
    </w:p>
    <w:p w14:paraId="0154AFDD" w14:textId="77777777" w:rsidR="00A6582B" w:rsidRPr="00A6582B" w:rsidRDefault="00A6582B" w:rsidP="00A6582B">
      <w:pPr>
        <w:bidi/>
        <w:jc w:val="both"/>
        <w:rPr>
          <w:rFonts w:cs="David" w:hint="cs"/>
          <w:rtl/>
        </w:rPr>
      </w:pPr>
      <w:r w:rsidRPr="00A6582B">
        <w:rPr>
          <w:rFonts w:cs="David" w:hint="cs"/>
          <w:rtl/>
        </w:rPr>
        <w:tab/>
        <w:t xml:space="preserve">אני אתחיל מההתחלה, ברשותך, כדי שאתה תקשיב לי, כי הדברים מופנים אליך בעיקר, אדוני. </w:t>
      </w:r>
    </w:p>
    <w:p w14:paraId="28EB7493" w14:textId="77777777" w:rsidR="00A6582B" w:rsidRPr="00A6582B" w:rsidRDefault="00A6582B" w:rsidP="00A6582B">
      <w:pPr>
        <w:bidi/>
        <w:jc w:val="both"/>
        <w:rPr>
          <w:rFonts w:cs="David" w:hint="cs"/>
          <w:rtl/>
        </w:rPr>
      </w:pPr>
    </w:p>
    <w:p w14:paraId="6BE3E339"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090F36A" w14:textId="77777777" w:rsidR="00A6582B" w:rsidRPr="00A6582B" w:rsidRDefault="00A6582B" w:rsidP="00A6582B">
      <w:pPr>
        <w:bidi/>
        <w:jc w:val="both"/>
        <w:rPr>
          <w:rFonts w:cs="David" w:hint="cs"/>
          <w:rtl/>
        </w:rPr>
      </w:pPr>
    </w:p>
    <w:p w14:paraId="73D6E260" w14:textId="77777777" w:rsidR="00A6582B" w:rsidRPr="00A6582B" w:rsidRDefault="00A6582B" w:rsidP="00A6582B">
      <w:pPr>
        <w:bidi/>
        <w:jc w:val="both"/>
        <w:rPr>
          <w:rFonts w:cs="David" w:hint="cs"/>
          <w:rtl/>
        </w:rPr>
      </w:pPr>
      <w:r w:rsidRPr="00A6582B">
        <w:rPr>
          <w:rFonts w:cs="David" w:hint="cs"/>
          <w:rtl/>
        </w:rPr>
        <w:tab/>
        <w:t xml:space="preserve"> בבקשה. </w:t>
      </w:r>
    </w:p>
    <w:p w14:paraId="15B777E9" w14:textId="77777777" w:rsidR="00A6582B" w:rsidRPr="00A6582B" w:rsidRDefault="00A6582B" w:rsidP="00A6582B">
      <w:pPr>
        <w:bidi/>
        <w:jc w:val="both"/>
        <w:rPr>
          <w:rFonts w:cs="David" w:hint="cs"/>
          <w:rtl/>
        </w:rPr>
      </w:pPr>
    </w:p>
    <w:p w14:paraId="3A7FE303"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734BADD" w14:textId="77777777" w:rsidR="00A6582B" w:rsidRPr="00A6582B" w:rsidRDefault="00A6582B" w:rsidP="00A6582B">
      <w:pPr>
        <w:bidi/>
        <w:jc w:val="both"/>
        <w:rPr>
          <w:rFonts w:cs="David" w:hint="cs"/>
          <w:u w:val="single"/>
          <w:rtl/>
        </w:rPr>
      </w:pPr>
    </w:p>
    <w:p w14:paraId="1CF182C9" w14:textId="77777777" w:rsidR="00A6582B" w:rsidRPr="00A6582B" w:rsidRDefault="00A6582B" w:rsidP="00A6582B">
      <w:pPr>
        <w:bidi/>
        <w:jc w:val="both"/>
        <w:rPr>
          <w:rFonts w:cs="David" w:hint="cs"/>
          <w:rtl/>
        </w:rPr>
      </w:pPr>
      <w:r w:rsidRPr="00A6582B">
        <w:rPr>
          <w:rFonts w:cs="David" w:hint="cs"/>
          <w:rtl/>
        </w:rPr>
        <w:tab/>
        <w:t xml:space="preserve">אם הדברים וחוות הדעת של היועץ המשפטי לכנסת היו מוצגים בתחילת הדיון, לדעתי הדיון היה מקבל מפנה אחר והיה מתנהל אחרת. חוות הדעת היא ברורה, חדה כתער, אני לא ציפיתי לה. חבריי כאן, לא אנשי שמאל ולא אנשי ימין, לא ציפו לחוות דעת כל כך ברורה, כל כך מנומקת וכל כך מקצועית. אפשר לדרוש אחרי ההחלטה הזאת דיון מחדש, לשקול מחדש את כל ההחלטה שהיתה במליאה. </w:t>
      </w:r>
    </w:p>
    <w:p w14:paraId="78330BF8" w14:textId="77777777" w:rsidR="00A6582B" w:rsidRPr="00A6582B" w:rsidRDefault="00A6582B" w:rsidP="00A6582B">
      <w:pPr>
        <w:bidi/>
        <w:jc w:val="both"/>
        <w:rPr>
          <w:rFonts w:cs="David" w:hint="cs"/>
          <w:rtl/>
        </w:rPr>
      </w:pPr>
    </w:p>
    <w:p w14:paraId="595F16B6"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FF73A6E" w14:textId="77777777" w:rsidR="00A6582B" w:rsidRPr="00A6582B" w:rsidRDefault="00A6582B" w:rsidP="00A6582B">
      <w:pPr>
        <w:bidi/>
        <w:jc w:val="both"/>
        <w:rPr>
          <w:rFonts w:cs="David" w:hint="cs"/>
          <w:u w:val="single"/>
          <w:rtl/>
        </w:rPr>
      </w:pPr>
    </w:p>
    <w:p w14:paraId="3A896088" w14:textId="77777777" w:rsidR="00A6582B" w:rsidRPr="00A6582B" w:rsidRDefault="00A6582B" w:rsidP="00A6582B">
      <w:pPr>
        <w:bidi/>
        <w:jc w:val="both"/>
        <w:rPr>
          <w:rFonts w:cs="David" w:hint="cs"/>
          <w:rtl/>
        </w:rPr>
      </w:pPr>
      <w:r w:rsidRPr="00A6582B">
        <w:rPr>
          <w:rFonts w:cs="David" w:hint="cs"/>
          <w:rtl/>
        </w:rPr>
        <w:tab/>
        <w:t xml:space="preserve"> זה חוזר למליאה. </w:t>
      </w:r>
    </w:p>
    <w:p w14:paraId="434921B0" w14:textId="77777777" w:rsidR="00A6582B" w:rsidRPr="00A6582B" w:rsidRDefault="00A6582B" w:rsidP="00A6582B">
      <w:pPr>
        <w:bidi/>
        <w:jc w:val="both"/>
        <w:rPr>
          <w:rFonts w:cs="David" w:hint="cs"/>
          <w:rtl/>
        </w:rPr>
      </w:pPr>
    </w:p>
    <w:p w14:paraId="679E466F"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3E0106F0" w14:textId="77777777" w:rsidR="00A6582B" w:rsidRPr="00A6582B" w:rsidRDefault="00A6582B" w:rsidP="00A6582B">
      <w:pPr>
        <w:bidi/>
        <w:jc w:val="both"/>
        <w:rPr>
          <w:rFonts w:cs="David" w:hint="cs"/>
          <w:u w:val="single"/>
          <w:rtl/>
        </w:rPr>
      </w:pPr>
    </w:p>
    <w:p w14:paraId="4873ED45" w14:textId="77777777" w:rsidR="00A6582B" w:rsidRPr="00A6582B" w:rsidRDefault="00A6582B" w:rsidP="00A6582B">
      <w:pPr>
        <w:bidi/>
        <w:jc w:val="both"/>
        <w:rPr>
          <w:rFonts w:cs="David" w:hint="cs"/>
          <w:rtl/>
        </w:rPr>
      </w:pPr>
      <w:r w:rsidRPr="00A6582B">
        <w:rPr>
          <w:rFonts w:cs="David" w:hint="cs"/>
          <w:rtl/>
        </w:rPr>
        <w:tab/>
        <w:t xml:space="preserve"> ונידונה כאן, לאור המרכיב החשוב והדוגמה החשובה של חוות הדעת המשפטית חסרת התקדים בחריפותה. </w:t>
      </w:r>
    </w:p>
    <w:p w14:paraId="22623FDE" w14:textId="77777777" w:rsidR="00A6582B" w:rsidRPr="00A6582B" w:rsidRDefault="00A6582B" w:rsidP="00A6582B">
      <w:pPr>
        <w:bidi/>
        <w:jc w:val="both"/>
        <w:rPr>
          <w:rFonts w:cs="David" w:hint="cs"/>
          <w:rtl/>
        </w:rPr>
      </w:pPr>
    </w:p>
    <w:p w14:paraId="2E38EC49" w14:textId="77777777" w:rsidR="00A6582B" w:rsidRPr="00A6582B" w:rsidRDefault="00A6582B" w:rsidP="00A6582B">
      <w:pPr>
        <w:bidi/>
        <w:jc w:val="both"/>
        <w:rPr>
          <w:rFonts w:cs="David" w:hint="cs"/>
          <w:rtl/>
        </w:rPr>
      </w:pPr>
      <w:r w:rsidRPr="00A6582B">
        <w:rPr>
          <w:rFonts w:cs="David" w:hint="cs"/>
          <w:rtl/>
        </w:rPr>
        <w:tab/>
        <w:t xml:space="preserve">היום שני יועצים משפטיים הכריעו את סדר היום הציבורי, היועץ המשפטי לממשלה וינשטיין והיועץ המשפטי של הכנסת ינון. כל אחד בעניין אחר, והם לדעתי מוסיפים כבוד לדברים ערכיים. אני חושב שחברי הכנסת, אם יתעלמו מחוות הדעת הזאת, יחטאו לתפקיד שלהם כמשרתים נאמנים של הציבור, ולא יוסיפו כבוד לבית הזה. כשהיו הכרעות, קשות, של היועץ המשפטי הנוכחי נגד חוקים שחשבנו שהם חוקים לא חוקתיים, קיבלנו אותם, קיבלנו את ההכרעה שלו, למרות שדעתנו היתה שונה, והיו מקרים כאלה, גם לאחרונה. </w:t>
      </w:r>
    </w:p>
    <w:p w14:paraId="58CD6EAE" w14:textId="77777777" w:rsidR="00A6582B" w:rsidRPr="00A6582B" w:rsidRDefault="00A6582B" w:rsidP="00A6582B">
      <w:pPr>
        <w:bidi/>
        <w:jc w:val="both"/>
        <w:rPr>
          <w:rFonts w:cs="David" w:hint="cs"/>
          <w:rtl/>
        </w:rPr>
      </w:pPr>
    </w:p>
    <w:p w14:paraId="5C1BF1F6" w14:textId="77777777" w:rsidR="00A6582B" w:rsidRPr="00A6582B" w:rsidRDefault="00A6582B" w:rsidP="00A6582B">
      <w:pPr>
        <w:bidi/>
        <w:jc w:val="both"/>
        <w:rPr>
          <w:rFonts w:cs="David" w:hint="cs"/>
          <w:rtl/>
        </w:rPr>
      </w:pPr>
      <w:r w:rsidRPr="00A6582B">
        <w:rPr>
          <w:rFonts w:cs="David" w:hint="cs"/>
          <w:rtl/>
        </w:rPr>
        <w:tab/>
        <w:t xml:space="preserve">לכן אדוני היושב-ראש, אני מבקש ממך אל"ף לנזוף בחבר הכנסת אילטוב על שהתבטא בצורה לא יאה ולא מכובדת כלפי היועץ המשפטי של הכנסת, לבקש בו לחזור בו, ואם לא, למחוק את הדברים שלו מהפרוטוקול. בי"ת, לשקול מחדש את כל העניין הזה. </w:t>
      </w:r>
    </w:p>
    <w:p w14:paraId="371E41A9" w14:textId="77777777" w:rsidR="00A6582B" w:rsidRPr="00A6582B" w:rsidRDefault="00A6582B" w:rsidP="00A6582B">
      <w:pPr>
        <w:bidi/>
        <w:jc w:val="both"/>
        <w:rPr>
          <w:rFonts w:cs="David" w:hint="cs"/>
          <w:rtl/>
        </w:rPr>
      </w:pPr>
    </w:p>
    <w:p w14:paraId="1EC9BB53" w14:textId="77777777" w:rsidR="00A6582B" w:rsidRPr="00A6582B" w:rsidRDefault="00A6582B" w:rsidP="00A6582B">
      <w:pPr>
        <w:bidi/>
        <w:jc w:val="both"/>
        <w:rPr>
          <w:rFonts w:cs="David" w:hint="cs"/>
          <w:rtl/>
        </w:rPr>
      </w:pPr>
      <w:r w:rsidRPr="00A6582B">
        <w:rPr>
          <w:rFonts w:cs="David" w:hint="cs"/>
          <w:rtl/>
        </w:rPr>
        <w:tab/>
        <w:t>הנקודה השנייה היא איך מתפתחת פרקטיקה פשיסטית. בהתחלה ישראל ביתנו ואחרים, דני דנון ואחרים - - -</w:t>
      </w:r>
    </w:p>
    <w:p w14:paraId="3C242B35" w14:textId="77777777" w:rsidR="00A6582B" w:rsidRPr="00A6582B" w:rsidRDefault="00A6582B" w:rsidP="00A6582B">
      <w:pPr>
        <w:bidi/>
        <w:jc w:val="both"/>
        <w:rPr>
          <w:rFonts w:cs="David" w:hint="cs"/>
          <w:rtl/>
        </w:rPr>
      </w:pPr>
    </w:p>
    <w:p w14:paraId="529A51BE"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53EB66D" w14:textId="77777777" w:rsidR="00A6582B" w:rsidRPr="00A6582B" w:rsidRDefault="00A6582B" w:rsidP="00A6582B">
      <w:pPr>
        <w:bidi/>
        <w:jc w:val="both"/>
        <w:rPr>
          <w:rFonts w:cs="David" w:hint="cs"/>
          <w:u w:val="single"/>
          <w:rtl/>
        </w:rPr>
      </w:pPr>
    </w:p>
    <w:p w14:paraId="51E92340" w14:textId="77777777" w:rsidR="00A6582B" w:rsidRPr="00A6582B" w:rsidRDefault="00A6582B" w:rsidP="00A6582B">
      <w:pPr>
        <w:bidi/>
        <w:jc w:val="both"/>
        <w:rPr>
          <w:rFonts w:cs="David" w:hint="cs"/>
          <w:rtl/>
        </w:rPr>
      </w:pPr>
      <w:r w:rsidRPr="00A6582B">
        <w:rPr>
          <w:rFonts w:cs="David" w:hint="cs"/>
          <w:rtl/>
        </w:rPr>
        <w:tab/>
        <w:t xml:space="preserve">אתה לא נותן פה ציונים פשיסטיים, כי עם כל הכבוד לך, מי שנוסע ללוב עם מטוס של קדאפי, לא יחלק פה ציונים מי פשיסט ומי לא. </w:t>
      </w:r>
    </w:p>
    <w:p w14:paraId="77FA3C2B" w14:textId="77777777" w:rsidR="00A6582B" w:rsidRPr="00A6582B" w:rsidRDefault="00A6582B" w:rsidP="00A6582B">
      <w:pPr>
        <w:bidi/>
        <w:jc w:val="both"/>
        <w:rPr>
          <w:rFonts w:cs="David" w:hint="cs"/>
          <w:rtl/>
        </w:rPr>
      </w:pPr>
    </w:p>
    <w:p w14:paraId="55E3295E"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06B6DCC9" w14:textId="77777777" w:rsidR="00A6582B" w:rsidRPr="00A6582B" w:rsidRDefault="00A6582B" w:rsidP="00A6582B">
      <w:pPr>
        <w:bidi/>
        <w:jc w:val="both"/>
        <w:rPr>
          <w:rFonts w:cs="David" w:hint="cs"/>
          <w:u w:val="single"/>
          <w:rtl/>
        </w:rPr>
      </w:pPr>
    </w:p>
    <w:p w14:paraId="3040B222" w14:textId="77777777" w:rsidR="00A6582B" w:rsidRPr="00A6582B" w:rsidRDefault="00A6582B" w:rsidP="00A6582B">
      <w:pPr>
        <w:bidi/>
        <w:jc w:val="both"/>
        <w:rPr>
          <w:rFonts w:cs="David" w:hint="cs"/>
          <w:rtl/>
        </w:rPr>
      </w:pPr>
      <w:r w:rsidRPr="00A6582B">
        <w:rPr>
          <w:rFonts w:cs="David" w:hint="cs"/>
          <w:rtl/>
        </w:rPr>
        <w:tab/>
        <w:t xml:space="preserve">אתה יודע כמה חברי כנסת יהודים התחננו לנסוע אתנו? אתה לא יודע כמה יהודים ביקשו לנסוע ללוב, חברי כנסת. </w:t>
      </w:r>
    </w:p>
    <w:p w14:paraId="3CFE9526" w14:textId="77777777" w:rsidR="00A6582B" w:rsidRPr="00A6582B" w:rsidRDefault="00A6582B" w:rsidP="00A6582B">
      <w:pPr>
        <w:bidi/>
        <w:jc w:val="both"/>
        <w:rPr>
          <w:rFonts w:cs="David" w:hint="cs"/>
          <w:rtl/>
        </w:rPr>
      </w:pPr>
    </w:p>
    <w:p w14:paraId="0DACA1A2"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32C17AA0" w14:textId="77777777" w:rsidR="00A6582B" w:rsidRPr="00A6582B" w:rsidRDefault="00A6582B" w:rsidP="00A6582B">
      <w:pPr>
        <w:bidi/>
        <w:jc w:val="both"/>
        <w:rPr>
          <w:rFonts w:cs="David" w:hint="cs"/>
          <w:u w:val="single"/>
          <w:rtl/>
        </w:rPr>
      </w:pPr>
    </w:p>
    <w:p w14:paraId="438A1D7F" w14:textId="77777777" w:rsidR="00A6582B" w:rsidRPr="00A6582B" w:rsidRDefault="00A6582B" w:rsidP="00A6582B">
      <w:pPr>
        <w:bidi/>
        <w:jc w:val="both"/>
        <w:rPr>
          <w:rFonts w:cs="David" w:hint="cs"/>
          <w:rtl/>
        </w:rPr>
      </w:pPr>
      <w:r w:rsidRPr="00A6582B">
        <w:rPr>
          <w:rFonts w:cs="David" w:hint="cs"/>
          <w:rtl/>
        </w:rPr>
        <w:tab/>
        <w:t xml:space="preserve"> תיקח אותם. </w:t>
      </w:r>
    </w:p>
    <w:p w14:paraId="249A7505" w14:textId="77777777" w:rsidR="00A6582B" w:rsidRPr="00A6582B" w:rsidRDefault="00A6582B" w:rsidP="00A6582B">
      <w:pPr>
        <w:bidi/>
        <w:jc w:val="both"/>
        <w:rPr>
          <w:rFonts w:cs="David" w:hint="cs"/>
          <w:rtl/>
        </w:rPr>
      </w:pPr>
    </w:p>
    <w:p w14:paraId="5487F929"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7F6E8A82" w14:textId="77777777" w:rsidR="00A6582B" w:rsidRPr="00A6582B" w:rsidRDefault="00A6582B" w:rsidP="00A6582B">
      <w:pPr>
        <w:bidi/>
        <w:jc w:val="both"/>
        <w:rPr>
          <w:rFonts w:cs="David" w:hint="cs"/>
          <w:u w:val="single"/>
          <w:rtl/>
        </w:rPr>
      </w:pPr>
    </w:p>
    <w:p w14:paraId="4EC49DA7" w14:textId="77777777" w:rsidR="00A6582B" w:rsidRPr="00A6582B" w:rsidRDefault="00A6582B" w:rsidP="00A6582B">
      <w:pPr>
        <w:bidi/>
        <w:jc w:val="both"/>
        <w:rPr>
          <w:rFonts w:cs="David" w:hint="cs"/>
          <w:rtl/>
        </w:rPr>
      </w:pPr>
      <w:r w:rsidRPr="00A6582B">
        <w:rPr>
          <w:rFonts w:cs="David" w:hint="cs"/>
          <w:rtl/>
        </w:rPr>
        <w:tab/>
        <w:t xml:space="preserve">תגיד, מה אתה חושב, שאתה שונא ישראל היחיד פה? יש גם יהודים כאלה, יש גם יהודים שהם שונאי ישראל. </w:t>
      </w:r>
    </w:p>
    <w:p w14:paraId="67E0F664" w14:textId="77777777" w:rsidR="00A6582B" w:rsidRPr="00A6582B" w:rsidRDefault="00A6582B" w:rsidP="00A6582B">
      <w:pPr>
        <w:bidi/>
        <w:jc w:val="both"/>
        <w:rPr>
          <w:rFonts w:cs="David" w:hint="cs"/>
          <w:rtl/>
        </w:rPr>
      </w:pPr>
    </w:p>
    <w:p w14:paraId="3C595BA8"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B1E0323" w14:textId="77777777" w:rsidR="00A6582B" w:rsidRPr="00A6582B" w:rsidRDefault="00A6582B" w:rsidP="00A6582B">
      <w:pPr>
        <w:bidi/>
        <w:jc w:val="both"/>
        <w:rPr>
          <w:rFonts w:cs="David" w:hint="cs"/>
          <w:u w:val="single"/>
          <w:rtl/>
        </w:rPr>
      </w:pPr>
    </w:p>
    <w:p w14:paraId="596B3E04" w14:textId="77777777" w:rsidR="00A6582B" w:rsidRPr="00A6582B" w:rsidRDefault="00A6582B" w:rsidP="00A6582B">
      <w:pPr>
        <w:bidi/>
        <w:jc w:val="both"/>
        <w:rPr>
          <w:rFonts w:cs="David" w:hint="cs"/>
          <w:rtl/>
        </w:rPr>
      </w:pPr>
      <w:r w:rsidRPr="00A6582B">
        <w:rPr>
          <w:rFonts w:cs="David" w:hint="cs"/>
          <w:rtl/>
        </w:rPr>
        <w:tab/>
        <w:t xml:space="preserve">הם זוחלים על ארבע כדי לנסוע למדינות ערב. אני לא רוצה לקחת אותם אתי. </w:t>
      </w:r>
    </w:p>
    <w:p w14:paraId="0236F34D" w14:textId="77777777" w:rsidR="00A6582B" w:rsidRPr="00A6582B" w:rsidRDefault="00A6582B" w:rsidP="00A6582B">
      <w:pPr>
        <w:bidi/>
        <w:jc w:val="both"/>
        <w:rPr>
          <w:rFonts w:cs="David" w:hint="cs"/>
          <w:u w:val="single"/>
          <w:rtl/>
        </w:rPr>
      </w:pPr>
    </w:p>
    <w:p w14:paraId="11208E44"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28FE9083" w14:textId="77777777" w:rsidR="00A6582B" w:rsidRPr="00A6582B" w:rsidRDefault="00A6582B" w:rsidP="00A6582B">
      <w:pPr>
        <w:bidi/>
        <w:jc w:val="both"/>
        <w:rPr>
          <w:rFonts w:cs="David" w:hint="cs"/>
          <w:u w:val="single"/>
          <w:rtl/>
        </w:rPr>
      </w:pPr>
    </w:p>
    <w:p w14:paraId="48FAB8D9" w14:textId="77777777" w:rsidR="00A6582B" w:rsidRPr="00A6582B" w:rsidRDefault="00A6582B" w:rsidP="00A6582B">
      <w:pPr>
        <w:bidi/>
        <w:jc w:val="both"/>
        <w:rPr>
          <w:rFonts w:cs="David" w:hint="cs"/>
          <w:rtl/>
        </w:rPr>
      </w:pPr>
      <w:r w:rsidRPr="00A6582B">
        <w:rPr>
          <w:rFonts w:cs="David" w:hint="cs"/>
          <w:rtl/>
        </w:rPr>
        <w:tab/>
        <w:t xml:space="preserve">- - - תן לו כרטיס, הוא מפעיל עליך לחץ כבר שעה. </w:t>
      </w:r>
    </w:p>
    <w:p w14:paraId="55922CB4" w14:textId="77777777" w:rsidR="00A6582B" w:rsidRPr="00A6582B" w:rsidRDefault="00A6582B" w:rsidP="00A6582B">
      <w:pPr>
        <w:bidi/>
        <w:jc w:val="both"/>
        <w:rPr>
          <w:rFonts w:cs="David" w:hint="cs"/>
          <w:rtl/>
        </w:rPr>
      </w:pPr>
    </w:p>
    <w:p w14:paraId="63C9E75B"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3BD7276" w14:textId="77777777" w:rsidR="00A6582B" w:rsidRPr="00A6582B" w:rsidRDefault="00A6582B" w:rsidP="00A6582B">
      <w:pPr>
        <w:bidi/>
        <w:jc w:val="both"/>
        <w:rPr>
          <w:rFonts w:cs="David" w:hint="cs"/>
          <w:u w:val="single"/>
          <w:rtl/>
        </w:rPr>
      </w:pPr>
    </w:p>
    <w:p w14:paraId="25DD01FE" w14:textId="77777777" w:rsidR="00A6582B" w:rsidRPr="00A6582B" w:rsidRDefault="00A6582B" w:rsidP="00A6582B">
      <w:pPr>
        <w:bidi/>
        <w:jc w:val="both"/>
        <w:rPr>
          <w:rFonts w:cs="David" w:hint="cs"/>
          <w:rtl/>
        </w:rPr>
      </w:pPr>
      <w:r w:rsidRPr="00A6582B">
        <w:rPr>
          <w:rFonts w:cs="David" w:hint="cs"/>
          <w:rtl/>
        </w:rPr>
        <w:tab/>
        <w:t xml:space="preserve">אדוני היושב-ראש, בוא נחזור לדיון הרציני. אדוני היושב-ראש, פרקטיקה פשיסטית - בהתחלה תוקפים את הערבים, את חברי הכנסת הערבים בעיקר, אחר כך עולים מדרגה, זה תסריט ידוע מראש, תוקפים את אנשי השמאל ואת עמדות זכויות אדם. אחר כך, וזה מה שקרה, ליברמן, מי שלא מסכים אתו, אפילו מהליכוד, מהמפלגה שלך דנון, השרים שלך, מרידור, בני בגין, מיכאל איתן וריבלין הותקפו על ידי פוטין ליברמן, כן? שאמר שהם "פיינשמקרים", זה מה שהוא אמר. </w:t>
      </w:r>
    </w:p>
    <w:p w14:paraId="2AA2410B" w14:textId="77777777" w:rsidR="00A6582B" w:rsidRPr="00A6582B" w:rsidRDefault="00A6582B" w:rsidP="00A6582B">
      <w:pPr>
        <w:bidi/>
        <w:jc w:val="both"/>
        <w:rPr>
          <w:rFonts w:cs="David" w:hint="cs"/>
          <w:rtl/>
        </w:rPr>
      </w:pPr>
    </w:p>
    <w:p w14:paraId="2DA61FAF"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591A4A80" w14:textId="77777777" w:rsidR="00A6582B" w:rsidRPr="00A6582B" w:rsidRDefault="00A6582B" w:rsidP="00A6582B">
      <w:pPr>
        <w:bidi/>
        <w:jc w:val="both"/>
        <w:rPr>
          <w:rFonts w:cs="David" w:hint="cs"/>
          <w:u w:val="single"/>
          <w:rtl/>
        </w:rPr>
      </w:pPr>
    </w:p>
    <w:p w14:paraId="60A8E6BE" w14:textId="77777777" w:rsidR="00A6582B" w:rsidRPr="00A6582B" w:rsidRDefault="00A6582B" w:rsidP="00A6582B">
      <w:pPr>
        <w:bidi/>
        <w:ind w:firstLine="720"/>
        <w:jc w:val="both"/>
        <w:rPr>
          <w:rFonts w:cs="David" w:hint="cs"/>
          <w:rtl/>
        </w:rPr>
      </w:pPr>
      <w:r w:rsidRPr="00A6582B">
        <w:rPr>
          <w:rFonts w:cs="David" w:hint="cs"/>
          <w:rtl/>
        </w:rPr>
        <w:t>יש ועדה שהוקמה כבר...</w:t>
      </w:r>
    </w:p>
    <w:p w14:paraId="4AA8E37C" w14:textId="77777777" w:rsidR="00A6582B" w:rsidRPr="00A6582B" w:rsidRDefault="00A6582B" w:rsidP="00A6582B">
      <w:pPr>
        <w:bidi/>
        <w:jc w:val="both"/>
        <w:rPr>
          <w:rFonts w:cs="David" w:hint="cs"/>
          <w:rtl/>
        </w:rPr>
      </w:pPr>
    </w:p>
    <w:p w14:paraId="4C2BEB6E" w14:textId="77777777" w:rsidR="00A6582B" w:rsidRPr="00A6582B" w:rsidRDefault="00A6582B" w:rsidP="00A6582B">
      <w:pPr>
        <w:bidi/>
        <w:rPr>
          <w:rFonts w:cs="David" w:hint="cs"/>
          <w:rtl/>
        </w:rPr>
      </w:pPr>
      <w:r w:rsidRPr="00A6582B">
        <w:rPr>
          <w:rFonts w:cs="David" w:hint="cs"/>
          <w:u w:val="single"/>
          <w:rtl/>
        </w:rPr>
        <w:t>דוד רותם:</w:t>
      </w:r>
    </w:p>
    <w:p w14:paraId="4BF3BD91" w14:textId="77777777" w:rsidR="00A6582B" w:rsidRPr="00A6582B" w:rsidRDefault="00A6582B" w:rsidP="00A6582B">
      <w:pPr>
        <w:bidi/>
        <w:rPr>
          <w:rFonts w:cs="David" w:hint="cs"/>
          <w:rtl/>
        </w:rPr>
      </w:pPr>
    </w:p>
    <w:p w14:paraId="60BC3F03" w14:textId="77777777" w:rsidR="00A6582B" w:rsidRPr="00A6582B" w:rsidRDefault="00A6582B" w:rsidP="00A6582B">
      <w:pPr>
        <w:bidi/>
        <w:rPr>
          <w:rFonts w:cs="David" w:hint="cs"/>
          <w:rtl/>
        </w:rPr>
      </w:pPr>
      <w:r w:rsidRPr="00A6582B">
        <w:rPr>
          <w:rFonts w:cs="David" w:hint="cs"/>
          <w:rtl/>
        </w:rPr>
        <w:tab/>
        <w:t xml:space="preserve">ואתה חבר הכנסת טיבי, אתה כבר צריך להגן על ריבלין, אתה קיבלת ממנו ועדה, היא כבר נמשכת שלוש כנסות. קיבלת ממנו. </w:t>
      </w:r>
    </w:p>
    <w:p w14:paraId="30CA400A" w14:textId="77777777" w:rsidR="00A6582B" w:rsidRPr="00A6582B" w:rsidRDefault="00A6582B" w:rsidP="00A6582B">
      <w:pPr>
        <w:bidi/>
        <w:jc w:val="both"/>
        <w:rPr>
          <w:rFonts w:cs="David" w:hint="cs"/>
          <w:rtl/>
        </w:rPr>
      </w:pPr>
    </w:p>
    <w:p w14:paraId="5A079354"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FABD33B" w14:textId="77777777" w:rsidR="00A6582B" w:rsidRPr="00A6582B" w:rsidRDefault="00A6582B" w:rsidP="00A6582B">
      <w:pPr>
        <w:bidi/>
        <w:jc w:val="both"/>
        <w:rPr>
          <w:rFonts w:cs="David" w:hint="cs"/>
          <w:u w:val="single"/>
          <w:rtl/>
        </w:rPr>
      </w:pPr>
    </w:p>
    <w:p w14:paraId="2DD376D8" w14:textId="77777777" w:rsidR="00A6582B" w:rsidRPr="00A6582B" w:rsidRDefault="00A6582B" w:rsidP="00A6582B">
      <w:pPr>
        <w:bidi/>
        <w:jc w:val="both"/>
        <w:rPr>
          <w:rFonts w:cs="David" w:hint="cs"/>
          <w:rtl/>
        </w:rPr>
      </w:pPr>
      <w:r w:rsidRPr="00A6582B">
        <w:rPr>
          <w:rFonts w:cs="David" w:hint="cs"/>
          <w:rtl/>
        </w:rPr>
        <w:tab/>
        <w:t xml:space="preserve">היא הוקמה בכנסת הקודמת. </w:t>
      </w:r>
    </w:p>
    <w:p w14:paraId="2483126A" w14:textId="77777777" w:rsidR="00A6582B" w:rsidRPr="00A6582B" w:rsidRDefault="00A6582B" w:rsidP="00A6582B">
      <w:pPr>
        <w:bidi/>
        <w:jc w:val="both"/>
        <w:rPr>
          <w:rFonts w:cs="David" w:hint="cs"/>
          <w:u w:val="single"/>
          <w:rtl/>
        </w:rPr>
      </w:pPr>
    </w:p>
    <w:p w14:paraId="53662D18"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11DCE197" w14:textId="77777777" w:rsidR="00A6582B" w:rsidRPr="00A6582B" w:rsidRDefault="00A6582B" w:rsidP="00A6582B">
      <w:pPr>
        <w:bidi/>
        <w:jc w:val="both"/>
        <w:rPr>
          <w:rFonts w:cs="David" w:hint="cs"/>
          <w:u w:val="single"/>
          <w:rtl/>
        </w:rPr>
      </w:pPr>
    </w:p>
    <w:p w14:paraId="61C71899" w14:textId="77777777" w:rsidR="00A6582B" w:rsidRPr="00A6582B" w:rsidRDefault="00A6582B" w:rsidP="00A6582B">
      <w:pPr>
        <w:bidi/>
        <w:jc w:val="both"/>
        <w:rPr>
          <w:rFonts w:cs="David" w:hint="cs"/>
          <w:rtl/>
        </w:rPr>
      </w:pPr>
      <w:r w:rsidRPr="00A6582B">
        <w:rPr>
          <w:rFonts w:cs="David" w:hint="cs"/>
          <w:rtl/>
        </w:rPr>
        <w:tab/>
        <w:t xml:space="preserve">הוא גם לא רוצה לסיים אותה, כי זה לקוח קבוע אצלו. </w:t>
      </w:r>
    </w:p>
    <w:p w14:paraId="2E078F02" w14:textId="77777777" w:rsidR="00A6582B" w:rsidRPr="00A6582B" w:rsidRDefault="00A6582B" w:rsidP="00A6582B">
      <w:pPr>
        <w:bidi/>
        <w:jc w:val="both"/>
        <w:rPr>
          <w:rFonts w:cs="David" w:hint="cs"/>
          <w:rtl/>
        </w:rPr>
      </w:pPr>
    </w:p>
    <w:p w14:paraId="73060901"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49945DEE" w14:textId="77777777" w:rsidR="00A6582B" w:rsidRPr="00A6582B" w:rsidRDefault="00A6582B" w:rsidP="00A6582B">
      <w:pPr>
        <w:bidi/>
        <w:jc w:val="both"/>
        <w:rPr>
          <w:rFonts w:cs="David" w:hint="cs"/>
          <w:u w:val="single"/>
          <w:rtl/>
        </w:rPr>
      </w:pPr>
    </w:p>
    <w:p w14:paraId="5BE442F5" w14:textId="77777777" w:rsidR="00A6582B" w:rsidRPr="00A6582B" w:rsidRDefault="00A6582B" w:rsidP="00A6582B">
      <w:pPr>
        <w:bidi/>
        <w:jc w:val="both"/>
        <w:rPr>
          <w:rFonts w:cs="David" w:hint="cs"/>
          <w:rtl/>
        </w:rPr>
      </w:pPr>
      <w:r w:rsidRPr="00A6582B">
        <w:rPr>
          <w:rFonts w:cs="David" w:hint="cs"/>
          <w:rtl/>
        </w:rPr>
        <w:tab/>
        <w:t xml:space="preserve">ולכן ההערה שלך היא מתחת לחגורה, היא לא ראויה, תתייחס בכבוד ליושב-ראש. אנחנו מדברים באופן ענייני, אני מבקש שהחברים יתנהגו גם באופן ענייני. </w:t>
      </w:r>
    </w:p>
    <w:p w14:paraId="5EE9A67D" w14:textId="77777777" w:rsidR="00A6582B" w:rsidRPr="00A6582B" w:rsidRDefault="00A6582B" w:rsidP="00A6582B">
      <w:pPr>
        <w:bidi/>
        <w:jc w:val="both"/>
        <w:rPr>
          <w:rFonts w:cs="David" w:hint="cs"/>
          <w:rtl/>
        </w:rPr>
      </w:pPr>
    </w:p>
    <w:p w14:paraId="44A5026B"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095AAA20" w14:textId="77777777" w:rsidR="00A6582B" w:rsidRPr="00A6582B" w:rsidRDefault="00A6582B" w:rsidP="00A6582B">
      <w:pPr>
        <w:bidi/>
        <w:jc w:val="both"/>
        <w:rPr>
          <w:rFonts w:cs="David" w:hint="cs"/>
          <w:u w:val="single"/>
          <w:rtl/>
        </w:rPr>
      </w:pPr>
    </w:p>
    <w:p w14:paraId="763D4CA3" w14:textId="77777777" w:rsidR="00A6582B" w:rsidRPr="00A6582B" w:rsidRDefault="00A6582B" w:rsidP="00A6582B">
      <w:pPr>
        <w:bidi/>
        <w:jc w:val="both"/>
        <w:rPr>
          <w:rFonts w:cs="David" w:hint="cs"/>
          <w:rtl/>
        </w:rPr>
      </w:pPr>
      <w:r w:rsidRPr="00A6582B">
        <w:rPr>
          <w:rFonts w:cs="David" w:hint="cs"/>
          <w:rtl/>
        </w:rPr>
        <w:tab/>
        <w:t>משהו ענייני היה פה?</w:t>
      </w:r>
    </w:p>
    <w:p w14:paraId="28B20034" w14:textId="77777777" w:rsidR="00A6582B" w:rsidRPr="00A6582B" w:rsidRDefault="00A6582B" w:rsidP="00A6582B">
      <w:pPr>
        <w:bidi/>
        <w:jc w:val="both"/>
        <w:rPr>
          <w:rFonts w:cs="David" w:hint="cs"/>
          <w:rtl/>
        </w:rPr>
      </w:pPr>
    </w:p>
    <w:p w14:paraId="4FBE8F73" w14:textId="77777777" w:rsidR="00A6582B" w:rsidRPr="00A6582B" w:rsidRDefault="00A6582B" w:rsidP="00A6582B">
      <w:pPr>
        <w:bidi/>
        <w:rPr>
          <w:rFonts w:cs="David" w:hint="cs"/>
          <w:rtl/>
        </w:rPr>
      </w:pPr>
      <w:r w:rsidRPr="00A6582B">
        <w:rPr>
          <w:rFonts w:cs="David" w:hint="cs"/>
          <w:u w:val="single"/>
          <w:rtl/>
        </w:rPr>
        <w:t>היו"ר יריב לוין:</w:t>
      </w:r>
    </w:p>
    <w:p w14:paraId="5C921055" w14:textId="77777777" w:rsidR="00A6582B" w:rsidRPr="00A6582B" w:rsidRDefault="00A6582B" w:rsidP="00A6582B">
      <w:pPr>
        <w:bidi/>
        <w:rPr>
          <w:rFonts w:cs="David" w:hint="cs"/>
          <w:rtl/>
        </w:rPr>
      </w:pPr>
    </w:p>
    <w:p w14:paraId="6A8979BF" w14:textId="77777777" w:rsidR="00A6582B" w:rsidRPr="00A6582B" w:rsidRDefault="00A6582B" w:rsidP="00A6582B">
      <w:pPr>
        <w:bidi/>
        <w:rPr>
          <w:rFonts w:cs="David" w:hint="cs"/>
          <w:rtl/>
        </w:rPr>
      </w:pPr>
      <w:r w:rsidRPr="00A6582B">
        <w:rPr>
          <w:rFonts w:cs="David" w:hint="cs"/>
          <w:rtl/>
        </w:rPr>
        <w:tab/>
        <w:t xml:space="preserve">חבר הכנסת אילטוב, זה ענייני בעיניו, בוא נסתפק בזה. </w:t>
      </w:r>
    </w:p>
    <w:p w14:paraId="371091AB" w14:textId="77777777" w:rsidR="00A6582B" w:rsidRPr="00A6582B" w:rsidRDefault="00A6582B" w:rsidP="00A6582B">
      <w:pPr>
        <w:bidi/>
        <w:rPr>
          <w:rFonts w:cs="David" w:hint="cs"/>
          <w:rtl/>
        </w:rPr>
      </w:pPr>
    </w:p>
    <w:p w14:paraId="11B11B93"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527B90B2" w14:textId="77777777" w:rsidR="00A6582B" w:rsidRPr="00A6582B" w:rsidRDefault="00A6582B" w:rsidP="00A6582B">
      <w:pPr>
        <w:bidi/>
        <w:jc w:val="both"/>
        <w:rPr>
          <w:rFonts w:cs="David" w:hint="cs"/>
          <w:u w:val="single"/>
          <w:rtl/>
        </w:rPr>
      </w:pPr>
    </w:p>
    <w:p w14:paraId="696AE2A4" w14:textId="77777777" w:rsidR="00A6582B" w:rsidRPr="00A6582B" w:rsidRDefault="00A6582B" w:rsidP="00A6582B">
      <w:pPr>
        <w:bidi/>
        <w:rPr>
          <w:rFonts w:cs="David" w:hint="cs"/>
          <w:rtl/>
        </w:rPr>
      </w:pPr>
      <w:r w:rsidRPr="00A6582B">
        <w:rPr>
          <w:rFonts w:cs="David" w:hint="cs"/>
          <w:rtl/>
        </w:rPr>
        <w:tab/>
        <w:t xml:space="preserve"> הוא מחלק ציונים לכולם. </w:t>
      </w:r>
    </w:p>
    <w:p w14:paraId="44858F96" w14:textId="77777777" w:rsidR="00A6582B" w:rsidRPr="00A6582B" w:rsidRDefault="00A6582B" w:rsidP="00A6582B">
      <w:pPr>
        <w:bidi/>
        <w:rPr>
          <w:rFonts w:cs="David" w:hint="cs"/>
          <w:rtl/>
        </w:rPr>
      </w:pPr>
    </w:p>
    <w:p w14:paraId="52E23772" w14:textId="77777777" w:rsidR="00A6582B" w:rsidRPr="00A6582B" w:rsidRDefault="00A6582B" w:rsidP="00A6582B">
      <w:pPr>
        <w:keepNext/>
        <w:bidi/>
        <w:jc w:val="both"/>
        <w:rPr>
          <w:rFonts w:cs="David" w:hint="cs"/>
          <w:u w:val="single"/>
          <w:rtl/>
        </w:rPr>
      </w:pPr>
      <w:r w:rsidRPr="00A6582B">
        <w:rPr>
          <w:rFonts w:cs="David" w:hint="cs"/>
          <w:u w:val="single"/>
          <w:rtl/>
        </w:rPr>
        <w:t>אחמד טיבי:</w:t>
      </w:r>
    </w:p>
    <w:p w14:paraId="4B75F4F8" w14:textId="77777777" w:rsidR="00A6582B" w:rsidRPr="00A6582B" w:rsidRDefault="00A6582B" w:rsidP="00A6582B">
      <w:pPr>
        <w:keepNext/>
        <w:bidi/>
        <w:jc w:val="both"/>
        <w:rPr>
          <w:rFonts w:cs="David" w:hint="cs"/>
          <w:u w:val="single"/>
          <w:rtl/>
        </w:rPr>
      </w:pPr>
    </w:p>
    <w:p w14:paraId="07439ECC" w14:textId="77777777" w:rsidR="00A6582B" w:rsidRPr="00A6582B" w:rsidRDefault="00A6582B" w:rsidP="00A6582B">
      <w:pPr>
        <w:keepNext/>
        <w:bidi/>
        <w:jc w:val="both"/>
        <w:rPr>
          <w:rFonts w:cs="David" w:hint="cs"/>
          <w:rtl/>
        </w:rPr>
      </w:pPr>
      <w:r w:rsidRPr="00A6582B">
        <w:rPr>
          <w:rFonts w:cs="David" w:hint="cs"/>
          <w:rtl/>
        </w:rPr>
        <w:tab/>
        <w:t xml:space="preserve">ענייני שאתה לא מסכים לו, אני מדבר על ענייני בדברים שאתה לא מסכים להם. </w:t>
      </w:r>
    </w:p>
    <w:p w14:paraId="482F9D46" w14:textId="77777777" w:rsidR="00A6582B" w:rsidRPr="00A6582B" w:rsidRDefault="00A6582B" w:rsidP="00A6582B">
      <w:pPr>
        <w:bidi/>
        <w:rPr>
          <w:rFonts w:cs="David" w:hint="cs"/>
          <w:rtl/>
        </w:rPr>
      </w:pPr>
    </w:p>
    <w:p w14:paraId="65B163DD"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61510287" w14:textId="77777777" w:rsidR="00A6582B" w:rsidRPr="00A6582B" w:rsidRDefault="00A6582B" w:rsidP="00A6582B">
      <w:pPr>
        <w:bidi/>
        <w:jc w:val="both"/>
        <w:rPr>
          <w:rFonts w:cs="David" w:hint="cs"/>
          <w:u w:val="single"/>
          <w:rtl/>
        </w:rPr>
      </w:pPr>
    </w:p>
    <w:p w14:paraId="7BDAEECC" w14:textId="77777777" w:rsidR="00A6582B" w:rsidRPr="00A6582B" w:rsidRDefault="00A6582B" w:rsidP="00A6582B">
      <w:pPr>
        <w:bidi/>
        <w:rPr>
          <w:rFonts w:cs="David" w:hint="cs"/>
          <w:rtl/>
        </w:rPr>
      </w:pPr>
      <w:r w:rsidRPr="00A6582B">
        <w:rPr>
          <w:rFonts w:cs="David" w:hint="cs"/>
          <w:rtl/>
        </w:rPr>
        <w:tab/>
        <w:t>גם אני מדבר על מה שאתה לא מסכים, אז למה אתה נותן ציונים?</w:t>
      </w:r>
    </w:p>
    <w:p w14:paraId="19080EAF" w14:textId="77777777" w:rsidR="00A6582B" w:rsidRPr="00A6582B" w:rsidRDefault="00A6582B" w:rsidP="00A6582B">
      <w:pPr>
        <w:bidi/>
        <w:rPr>
          <w:rFonts w:cs="David" w:hint="cs"/>
          <w:rtl/>
        </w:rPr>
      </w:pPr>
    </w:p>
    <w:p w14:paraId="65280BBD"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C574C64" w14:textId="77777777" w:rsidR="00A6582B" w:rsidRPr="00A6582B" w:rsidRDefault="00A6582B" w:rsidP="00A6582B">
      <w:pPr>
        <w:bidi/>
        <w:jc w:val="both"/>
        <w:rPr>
          <w:rFonts w:cs="David" w:hint="cs"/>
          <w:u w:val="single"/>
          <w:rtl/>
        </w:rPr>
      </w:pPr>
    </w:p>
    <w:p w14:paraId="4C1A8666" w14:textId="77777777" w:rsidR="00A6582B" w:rsidRPr="00A6582B" w:rsidRDefault="00A6582B" w:rsidP="00A6582B">
      <w:pPr>
        <w:bidi/>
        <w:rPr>
          <w:rFonts w:cs="David" w:hint="cs"/>
          <w:rtl/>
        </w:rPr>
      </w:pPr>
      <w:r w:rsidRPr="00A6582B">
        <w:rPr>
          <w:rFonts w:cs="David" w:hint="cs"/>
          <w:rtl/>
        </w:rPr>
        <w:tab/>
        <w:t xml:space="preserve">בוא נסכים ביחד, שעזמי בשארה הוא מרגל, בוא לפחות נסכים ביחד. </w:t>
      </w:r>
    </w:p>
    <w:p w14:paraId="30A2CA60" w14:textId="77777777" w:rsidR="00A6582B" w:rsidRPr="00A6582B" w:rsidRDefault="00A6582B" w:rsidP="00A6582B">
      <w:pPr>
        <w:bidi/>
        <w:rPr>
          <w:rFonts w:cs="David" w:hint="cs"/>
          <w:rtl/>
        </w:rPr>
      </w:pPr>
    </w:p>
    <w:p w14:paraId="703A9E1D"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13D0A531" w14:textId="77777777" w:rsidR="00A6582B" w:rsidRPr="00A6582B" w:rsidRDefault="00A6582B" w:rsidP="00A6582B">
      <w:pPr>
        <w:bidi/>
        <w:jc w:val="both"/>
        <w:rPr>
          <w:rFonts w:cs="David" w:hint="cs"/>
          <w:u w:val="single"/>
          <w:rtl/>
        </w:rPr>
      </w:pPr>
    </w:p>
    <w:p w14:paraId="465DF695" w14:textId="77777777" w:rsidR="00A6582B" w:rsidRPr="00A6582B" w:rsidRDefault="00A6582B" w:rsidP="00A6582B">
      <w:pPr>
        <w:bidi/>
        <w:rPr>
          <w:rFonts w:cs="David" w:hint="cs"/>
          <w:rtl/>
        </w:rPr>
      </w:pPr>
      <w:r w:rsidRPr="00A6582B">
        <w:rPr>
          <w:rFonts w:cs="David" w:hint="cs"/>
          <w:rtl/>
        </w:rPr>
        <w:tab/>
        <w:t xml:space="preserve">הוא קיבל מימון. </w:t>
      </w:r>
    </w:p>
    <w:p w14:paraId="1DC98B4C" w14:textId="77777777" w:rsidR="00A6582B" w:rsidRPr="00A6582B" w:rsidRDefault="00A6582B" w:rsidP="00A6582B">
      <w:pPr>
        <w:bidi/>
        <w:rPr>
          <w:rFonts w:cs="David" w:hint="cs"/>
          <w:rtl/>
        </w:rPr>
      </w:pPr>
    </w:p>
    <w:p w14:paraId="57F19BEE"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6AF7D193" w14:textId="77777777" w:rsidR="00A6582B" w:rsidRPr="00A6582B" w:rsidRDefault="00A6582B" w:rsidP="00A6582B">
      <w:pPr>
        <w:bidi/>
        <w:jc w:val="both"/>
        <w:rPr>
          <w:rFonts w:cs="David" w:hint="cs"/>
          <w:u w:val="single"/>
          <w:rtl/>
        </w:rPr>
      </w:pPr>
    </w:p>
    <w:p w14:paraId="402FE59F" w14:textId="77777777" w:rsidR="00A6582B" w:rsidRPr="00A6582B" w:rsidRDefault="00A6582B" w:rsidP="00A6582B">
      <w:pPr>
        <w:bidi/>
        <w:ind w:firstLine="720"/>
        <w:jc w:val="both"/>
        <w:rPr>
          <w:rFonts w:cs="David" w:hint="cs"/>
          <w:rtl/>
        </w:rPr>
      </w:pPr>
      <w:r w:rsidRPr="00A6582B">
        <w:rPr>
          <w:rFonts w:cs="David" w:hint="cs"/>
          <w:rtl/>
        </w:rPr>
        <w:t xml:space="preserve">אדוני היושב-ראש, זה התסריט. כאשר יש אנשים שאתם חושבים שעוברים על החוק, יש רשויות חוק במדינת ישראל, יש בתי משפט. בדרך כלל הם חוקרים. לדעתי הם חוקרים יותר מדי. בהתחלה יש תיקים, יש ריגול, בדרך כלל ההר מוליד עכבר. </w:t>
      </w:r>
    </w:p>
    <w:p w14:paraId="0888C9ED" w14:textId="77777777" w:rsidR="00A6582B" w:rsidRPr="00A6582B" w:rsidRDefault="00A6582B" w:rsidP="00A6582B">
      <w:pPr>
        <w:bidi/>
        <w:jc w:val="both"/>
        <w:rPr>
          <w:rFonts w:cs="David" w:hint="cs"/>
          <w:rtl/>
        </w:rPr>
      </w:pPr>
    </w:p>
    <w:p w14:paraId="02B72F51"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89EDBF7" w14:textId="77777777" w:rsidR="00A6582B" w:rsidRPr="00A6582B" w:rsidRDefault="00A6582B" w:rsidP="00A6582B">
      <w:pPr>
        <w:bidi/>
        <w:jc w:val="both"/>
        <w:rPr>
          <w:rFonts w:cs="David" w:hint="cs"/>
          <w:u w:val="single"/>
          <w:rtl/>
        </w:rPr>
      </w:pPr>
    </w:p>
    <w:p w14:paraId="11696CA6" w14:textId="77777777" w:rsidR="00A6582B" w:rsidRPr="00A6582B" w:rsidRDefault="00A6582B" w:rsidP="00A6582B">
      <w:pPr>
        <w:bidi/>
        <w:jc w:val="both"/>
        <w:rPr>
          <w:rFonts w:cs="David" w:hint="cs"/>
          <w:rtl/>
        </w:rPr>
      </w:pPr>
      <w:r w:rsidRPr="00A6582B">
        <w:rPr>
          <w:rFonts w:cs="David" w:hint="cs"/>
          <w:rtl/>
        </w:rPr>
        <w:tab/>
        <w:t xml:space="preserve">תשע שנים - - - </w:t>
      </w:r>
    </w:p>
    <w:p w14:paraId="1479E596" w14:textId="77777777" w:rsidR="00A6582B" w:rsidRPr="00A6582B" w:rsidRDefault="00A6582B" w:rsidP="00A6582B">
      <w:pPr>
        <w:bidi/>
        <w:jc w:val="both"/>
        <w:rPr>
          <w:rFonts w:cs="David" w:hint="cs"/>
          <w:rtl/>
        </w:rPr>
      </w:pPr>
    </w:p>
    <w:p w14:paraId="236977B2"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2021B717" w14:textId="77777777" w:rsidR="00A6582B" w:rsidRPr="00A6582B" w:rsidRDefault="00A6582B" w:rsidP="00A6582B">
      <w:pPr>
        <w:bidi/>
        <w:jc w:val="both"/>
        <w:rPr>
          <w:rFonts w:cs="David" w:hint="cs"/>
          <w:u w:val="single"/>
          <w:rtl/>
        </w:rPr>
      </w:pPr>
    </w:p>
    <w:p w14:paraId="4879B583" w14:textId="77777777" w:rsidR="00A6582B" w:rsidRPr="00A6582B" w:rsidRDefault="00A6582B" w:rsidP="00A6582B">
      <w:pPr>
        <w:bidi/>
        <w:jc w:val="both"/>
        <w:rPr>
          <w:rFonts w:cs="David" w:hint="cs"/>
          <w:rtl/>
        </w:rPr>
      </w:pPr>
      <w:r w:rsidRPr="00A6582B">
        <w:rPr>
          <w:rFonts w:cs="David" w:hint="cs"/>
          <w:rtl/>
        </w:rPr>
        <w:tab/>
        <w:t>ולכן אדוני היושב-ראש, מה קורה כאן? יש תחרות בין אנשי ימין מי יחקור את אנשי השמאל, ולכן כולם נגררים. גם אנשי ליכוד נגררו אחרי הדברים האלה. אפילו, ואני אומר את זה בצער רב, נדמה לי שהיו גם קצת מקדימה שהצביעו בעד הקמת - - -</w:t>
      </w:r>
    </w:p>
    <w:p w14:paraId="0035395C" w14:textId="77777777" w:rsidR="00A6582B" w:rsidRPr="00A6582B" w:rsidRDefault="00A6582B" w:rsidP="00A6582B">
      <w:pPr>
        <w:bidi/>
        <w:jc w:val="both"/>
        <w:rPr>
          <w:rFonts w:cs="David" w:hint="cs"/>
          <w:rtl/>
        </w:rPr>
      </w:pPr>
    </w:p>
    <w:p w14:paraId="14E63EF0"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60093FB9" w14:textId="77777777" w:rsidR="00A6582B" w:rsidRPr="00A6582B" w:rsidRDefault="00A6582B" w:rsidP="00A6582B">
      <w:pPr>
        <w:bidi/>
        <w:jc w:val="both"/>
        <w:rPr>
          <w:rFonts w:cs="David" w:hint="cs"/>
          <w:u w:val="single"/>
          <w:rtl/>
        </w:rPr>
      </w:pPr>
    </w:p>
    <w:p w14:paraId="5DDE8FCD" w14:textId="77777777" w:rsidR="00A6582B" w:rsidRPr="00A6582B" w:rsidRDefault="00A6582B" w:rsidP="00A6582B">
      <w:pPr>
        <w:bidi/>
        <w:jc w:val="both"/>
        <w:rPr>
          <w:rFonts w:cs="David" w:hint="cs"/>
          <w:rtl/>
        </w:rPr>
      </w:pPr>
      <w:r w:rsidRPr="00A6582B">
        <w:rPr>
          <w:rFonts w:cs="David" w:hint="cs"/>
          <w:rtl/>
        </w:rPr>
        <w:tab/>
        <w:t xml:space="preserve">עד שהשתיקו אותנו במקרתיזם של השמאל. </w:t>
      </w:r>
    </w:p>
    <w:p w14:paraId="3E3F9798" w14:textId="77777777" w:rsidR="00A6582B" w:rsidRPr="00A6582B" w:rsidRDefault="00A6582B" w:rsidP="00A6582B">
      <w:pPr>
        <w:bidi/>
        <w:jc w:val="both"/>
        <w:rPr>
          <w:rFonts w:cs="David" w:hint="cs"/>
          <w:rtl/>
        </w:rPr>
      </w:pPr>
    </w:p>
    <w:p w14:paraId="28A7802E"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3CED3602" w14:textId="77777777" w:rsidR="00A6582B" w:rsidRPr="00A6582B" w:rsidRDefault="00A6582B" w:rsidP="00A6582B">
      <w:pPr>
        <w:bidi/>
        <w:jc w:val="both"/>
        <w:rPr>
          <w:rFonts w:cs="David" w:hint="cs"/>
          <w:u w:val="single"/>
          <w:rtl/>
        </w:rPr>
      </w:pPr>
    </w:p>
    <w:p w14:paraId="733DC7A3" w14:textId="77777777" w:rsidR="00A6582B" w:rsidRPr="00A6582B" w:rsidRDefault="00A6582B" w:rsidP="00A6582B">
      <w:pPr>
        <w:bidi/>
        <w:jc w:val="both"/>
        <w:rPr>
          <w:rFonts w:cs="David" w:hint="cs"/>
          <w:rtl/>
        </w:rPr>
      </w:pPr>
      <w:r w:rsidRPr="00A6582B">
        <w:rPr>
          <w:rFonts w:cs="David" w:hint="cs"/>
          <w:rtl/>
        </w:rPr>
        <w:tab/>
        <w:t xml:space="preserve"> שלושה. </w:t>
      </w:r>
    </w:p>
    <w:p w14:paraId="24209B0C" w14:textId="77777777" w:rsidR="00A6582B" w:rsidRPr="00A6582B" w:rsidRDefault="00A6582B" w:rsidP="00A6582B">
      <w:pPr>
        <w:bidi/>
        <w:jc w:val="both"/>
        <w:rPr>
          <w:rFonts w:cs="David" w:hint="cs"/>
          <w:rtl/>
        </w:rPr>
      </w:pPr>
    </w:p>
    <w:p w14:paraId="11E8E551"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2EB2129E" w14:textId="77777777" w:rsidR="00A6582B" w:rsidRPr="00A6582B" w:rsidRDefault="00A6582B" w:rsidP="00A6582B">
      <w:pPr>
        <w:bidi/>
        <w:jc w:val="both"/>
        <w:rPr>
          <w:rFonts w:cs="David" w:hint="cs"/>
          <w:u w:val="single"/>
          <w:rtl/>
        </w:rPr>
      </w:pPr>
    </w:p>
    <w:p w14:paraId="0081081A" w14:textId="77777777" w:rsidR="00A6582B" w:rsidRPr="00A6582B" w:rsidRDefault="00A6582B" w:rsidP="00A6582B">
      <w:pPr>
        <w:bidi/>
        <w:jc w:val="both"/>
        <w:rPr>
          <w:rFonts w:cs="David" w:hint="cs"/>
          <w:rtl/>
        </w:rPr>
      </w:pPr>
      <w:r w:rsidRPr="00A6582B">
        <w:rPr>
          <w:rFonts w:cs="David" w:hint="cs"/>
          <w:rtl/>
        </w:rPr>
        <w:tab/>
        <w:t xml:space="preserve">אדוני היושב-ראש, לא היתה עמדת סיעה. </w:t>
      </w:r>
    </w:p>
    <w:p w14:paraId="7120729B" w14:textId="77777777" w:rsidR="00A6582B" w:rsidRPr="00A6582B" w:rsidRDefault="00A6582B" w:rsidP="00A6582B">
      <w:pPr>
        <w:bidi/>
        <w:jc w:val="both"/>
        <w:rPr>
          <w:rFonts w:cs="David" w:hint="cs"/>
          <w:rtl/>
        </w:rPr>
      </w:pPr>
    </w:p>
    <w:p w14:paraId="04D9A81D"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2D130CAB" w14:textId="77777777" w:rsidR="00A6582B" w:rsidRPr="00A6582B" w:rsidRDefault="00A6582B" w:rsidP="00A6582B">
      <w:pPr>
        <w:bidi/>
        <w:jc w:val="both"/>
        <w:rPr>
          <w:rFonts w:cs="David" w:hint="cs"/>
          <w:rtl/>
        </w:rPr>
      </w:pPr>
    </w:p>
    <w:p w14:paraId="4ED9D56F" w14:textId="77777777" w:rsidR="00A6582B" w:rsidRPr="00A6582B" w:rsidRDefault="00A6582B" w:rsidP="00A6582B">
      <w:pPr>
        <w:bidi/>
        <w:jc w:val="both"/>
        <w:rPr>
          <w:rFonts w:cs="David" w:hint="cs"/>
          <w:rtl/>
        </w:rPr>
      </w:pPr>
      <w:r w:rsidRPr="00A6582B">
        <w:rPr>
          <w:rFonts w:cs="David" w:hint="cs"/>
          <w:rtl/>
        </w:rPr>
        <w:tab/>
        <w:t xml:space="preserve"> חבר הכנסת מולה, אתה לא דובר סיעת קדימה. הסיעה שלכם סותמת באופן עקבי את הפה של חלק מהחברים שלכם, כמו שעשיתם בחוק משאל עם. </w:t>
      </w:r>
    </w:p>
    <w:p w14:paraId="15DDF0F2" w14:textId="77777777" w:rsidR="00A6582B" w:rsidRPr="00A6582B" w:rsidRDefault="00A6582B" w:rsidP="00A6582B">
      <w:pPr>
        <w:bidi/>
        <w:jc w:val="both"/>
        <w:rPr>
          <w:rFonts w:cs="David" w:hint="cs"/>
          <w:rtl/>
        </w:rPr>
      </w:pPr>
    </w:p>
    <w:p w14:paraId="7E7143C9"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A4267FC" w14:textId="77777777" w:rsidR="00A6582B" w:rsidRPr="00A6582B" w:rsidRDefault="00A6582B" w:rsidP="00A6582B">
      <w:pPr>
        <w:bidi/>
        <w:jc w:val="both"/>
        <w:rPr>
          <w:rFonts w:cs="David" w:hint="cs"/>
          <w:u w:val="single"/>
          <w:rtl/>
        </w:rPr>
      </w:pPr>
    </w:p>
    <w:p w14:paraId="409C1307" w14:textId="77777777" w:rsidR="00A6582B" w:rsidRPr="00A6582B" w:rsidRDefault="00A6582B" w:rsidP="00A6582B">
      <w:pPr>
        <w:bidi/>
        <w:jc w:val="both"/>
        <w:rPr>
          <w:rFonts w:cs="David" w:hint="cs"/>
          <w:rtl/>
        </w:rPr>
      </w:pPr>
      <w:r w:rsidRPr="00A6582B">
        <w:rPr>
          <w:rFonts w:cs="David" w:hint="cs"/>
          <w:rtl/>
        </w:rPr>
        <w:tab/>
        <w:t xml:space="preserve">מר יריב לוין, תקימו ועדת חקירה לחקור את ההתנהלות בסיעת קדימה. </w:t>
      </w:r>
    </w:p>
    <w:p w14:paraId="3E92BD46" w14:textId="77777777" w:rsidR="00A6582B" w:rsidRPr="00A6582B" w:rsidRDefault="00A6582B" w:rsidP="00A6582B">
      <w:pPr>
        <w:bidi/>
        <w:jc w:val="both"/>
        <w:rPr>
          <w:rFonts w:cs="David" w:hint="cs"/>
          <w:rtl/>
        </w:rPr>
      </w:pPr>
    </w:p>
    <w:p w14:paraId="1E73F615" w14:textId="77777777" w:rsidR="00A6582B" w:rsidRPr="00A6582B" w:rsidRDefault="00A6582B" w:rsidP="00A6582B">
      <w:pPr>
        <w:bidi/>
        <w:rPr>
          <w:rFonts w:cs="David" w:hint="cs"/>
          <w:rtl/>
        </w:rPr>
      </w:pPr>
      <w:r w:rsidRPr="00A6582B">
        <w:rPr>
          <w:rFonts w:cs="David" w:hint="cs"/>
          <w:u w:val="single"/>
          <w:rtl/>
        </w:rPr>
        <w:t>היו"ר יריב לוין:</w:t>
      </w:r>
    </w:p>
    <w:p w14:paraId="61B43A53" w14:textId="77777777" w:rsidR="00A6582B" w:rsidRPr="00A6582B" w:rsidRDefault="00A6582B" w:rsidP="00A6582B">
      <w:pPr>
        <w:bidi/>
        <w:rPr>
          <w:rFonts w:cs="David" w:hint="cs"/>
          <w:rtl/>
        </w:rPr>
      </w:pPr>
    </w:p>
    <w:p w14:paraId="5A2E72EB" w14:textId="77777777" w:rsidR="00A6582B" w:rsidRPr="00A6582B" w:rsidRDefault="00A6582B" w:rsidP="00A6582B">
      <w:pPr>
        <w:bidi/>
        <w:rPr>
          <w:rFonts w:cs="David" w:hint="cs"/>
          <w:rtl/>
        </w:rPr>
      </w:pPr>
      <w:r w:rsidRPr="00A6582B">
        <w:rPr>
          <w:rFonts w:cs="David" w:hint="cs"/>
          <w:rtl/>
        </w:rPr>
        <w:tab/>
        <w:t xml:space="preserve">אתם האחרונים שיכולים לדבר על דמוקרטיה, אז מספיק, אל תתערב ואל תתרץ. </w:t>
      </w:r>
    </w:p>
    <w:p w14:paraId="42FB895F" w14:textId="77777777" w:rsidR="00A6582B" w:rsidRPr="00A6582B" w:rsidRDefault="00A6582B" w:rsidP="00A6582B">
      <w:pPr>
        <w:bidi/>
        <w:rPr>
          <w:rFonts w:cs="David" w:hint="cs"/>
          <w:rtl/>
        </w:rPr>
      </w:pPr>
    </w:p>
    <w:p w14:paraId="46D1DFD9"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C85559B" w14:textId="77777777" w:rsidR="00A6582B" w:rsidRPr="00A6582B" w:rsidRDefault="00A6582B" w:rsidP="00A6582B">
      <w:pPr>
        <w:bidi/>
        <w:jc w:val="both"/>
        <w:rPr>
          <w:rFonts w:cs="David" w:hint="cs"/>
          <w:u w:val="single"/>
          <w:rtl/>
        </w:rPr>
      </w:pPr>
    </w:p>
    <w:p w14:paraId="223209FB" w14:textId="77777777" w:rsidR="00A6582B" w:rsidRPr="00A6582B" w:rsidRDefault="00A6582B" w:rsidP="00A6582B">
      <w:pPr>
        <w:bidi/>
        <w:jc w:val="both"/>
        <w:rPr>
          <w:rFonts w:cs="David" w:hint="cs"/>
          <w:rtl/>
        </w:rPr>
      </w:pPr>
      <w:r w:rsidRPr="00A6582B">
        <w:rPr>
          <w:rFonts w:cs="David" w:hint="cs"/>
          <w:rtl/>
        </w:rPr>
        <w:tab/>
        <w:t xml:space="preserve">תודה רבה, אדוני. לכן, לאחר הדברים האלה, אני מציע הצעה פרקטית, למשוך את ההצעות להקמת שתי הוועדות האלה, לדחות את הדיון בגלל הצורך ללמוד את חוות הדעת של היועץ המשפטי. </w:t>
      </w:r>
    </w:p>
    <w:p w14:paraId="74B5A099" w14:textId="77777777" w:rsidR="00A6582B" w:rsidRPr="00A6582B" w:rsidRDefault="00A6582B" w:rsidP="00A6582B">
      <w:pPr>
        <w:bidi/>
        <w:rPr>
          <w:rFonts w:cs="David" w:hint="cs"/>
          <w:rtl/>
        </w:rPr>
      </w:pPr>
    </w:p>
    <w:p w14:paraId="76DEF32F"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6224379A" w14:textId="77777777" w:rsidR="00A6582B" w:rsidRPr="00A6582B" w:rsidRDefault="00A6582B" w:rsidP="00A6582B">
      <w:pPr>
        <w:bidi/>
        <w:jc w:val="both"/>
        <w:rPr>
          <w:rFonts w:cs="David" w:hint="cs"/>
          <w:rtl/>
        </w:rPr>
      </w:pPr>
    </w:p>
    <w:p w14:paraId="2275ED95" w14:textId="77777777" w:rsidR="00A6582B" w:rsidRPr="00A6582B" w:rsidRDefault="00A6582B" w:rsidP="00A6582B">
      <w:pPr>
        <w:bidi/>
        <w:rPr>
          <w:rFonts w:cs="David" w:hint="cs"/>
          <w:rtl/>
        </w:rPr>
      </w:pPr>
      <w:r w:rsidRPr="00A6582B">
        <w:rPr>
          <w:rFonts w:cs="David" w:hint="cs"/>
          <w:rtl/>
        </w:rPr>
        <w:tab/>
        <w:t xml:space="preserve"> תודה. חבר הכנסת רותם, ואחריו חבר הכנסת אורון. </w:t>
      </w:r>
    </w:p>
    <w:p w14:paraId="2128306B" w14:textId="77777777" w:rsidR="00A6582B" w:rsidRPr="00A6582B" w:rsidRDefault="00A6582B" w:rsidP="00A6582B">
      <w:pPr>
        <w:bidi/>
        <w:rPr>
          <w:rFonts w:cs="David" w:hint="cs"/>
          <w:rtl/>
        </w:rPr>
      </w:pPr>
    </w:p>
    <w:p w14:paraId="1DD630B2"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3D16DC81" w14:textId="77777777" w:rsidR="00A6582B" w:rsidRPr="00A6582B" w:rsidRDefault="00A6582B" w:rsidP="00A6582B">
      <w:pPr>
        <w:bidi/>
        <w:jc w:val="both"/>
        <w:rPr>
          <w:rFonts w:cs="David" w:hint="cs"/>
          <w:u w:val="single"/>
          <w:rtl/>
        </w:rPr>
      </w:pPr>
    </w:p>
    <w:p w14:paraId="3116116A" w14:textId="77777777" w:rsidR="00A6582B" w:rsidRPr="00A6582B" w:rsidRDefault="00A6582B" w:rsidP="00A6582B">
      <w:pPr>
        <w:bidi/>
        <w:ind w:firstLine="720"/>
        <w:jc w:val="both"/>
        <w:rPr>
          <w:rFonts w:cs="David" w:hint="cs"/>
          <w:rtl/>
        </w:rPr>
      </w:pPr>
      <w:r w:rsidRPr="00A6582B">
        <w:rPr>
          <w:rFonts w:cs="David" w:hint="cs"/>
          <w:rtl/>
        </w:rPr>
        <w:t xml:space="preserve">אדוני היושב ראש, חבריי חברי הכנסת, אני מוכרח לומר, שלמרות דבריו של חבר הכנסת טיבי על חוות דעת מקצועית, מנומקת, חדה כתער, חבר הכנסת טיבי אתה מומחה לגניקולוגיה, במשפטים אתה קצת רחוק מהמציאות. </w:t>
      </w:r>
    </w:p>
    <w:p w14:paraId="36A6CD1A" w14:textId="77777777" w:rsidR="00A6582B" w:rsidRPr="00A6582B" w:rsidRDefault="00A6582B" w:rsidP="00A6582B">
      <w:pPr>
        <w:bidi/>
        <w:ind w:firstLine="720"/>
        <w:rPr>
          <w:rFonts w:cs="David" w:hint="cs"/>
          <w:rtl/>
        </w:rPr>
      </w:pPr>
    </w:p>
    <w:p w14:paraId="38171DC3"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69DD87F8" w14:textId="77777777" w:rsidR="00A6582B" w:rsidRPr="00A6582B" w:rsidRDefault="00A6582B" w:rsidP="00A6582B">
      <w:pPr>
        <w:bidi/>
        <w:jc w:val="both"/>
        <w:rPr>
          <w:rFonts w:cs="David" w:hint="cs"/>
          <w:u w:val="single"/>
          <w:rtl/>
        </w:rPr>
      </w:pPr>
    </w:p>
    <w:p w14:paraId="72B635E5" w14:textId="77777777" w:rsidR="00A6582B" w:rsidRPr="00A6582B" w:rsidRDefault="00A6582B" w:rsidP="00A6582B">
      <w:pPr>
        <w:bidi/>
        <w:rPr>
          <w:rFonts w:cs="David" w:hint="cs"/>
          <w:rtl/>
        </w:rPr>
      </w:pPr>
      <w:r w:rsidRPr="00A6582B">
        <w:rPr>
          <w:rFonts w:cs="David" w:hint="cs"/>
          <w:rtl/>
        </w:rPr>
        <w:tab/>
        <w:t>אולי גניקולוגיה של המשפט...</w:t>
      </w:r>
    </w:p>
    <w:p w14:paraId="533E753F" w14:textId="77777777" w:rsidR="00A6582B" w:rsidRPr="00A6582B" w:rsidRDefault="00A6582B" w:rsidP="00A6582B">
      <w:pPr>
        <w:bidi/>
        <w:rPr>
          <w:rFonts w:cs="David" w:hint="cs"/>
          <w:rtl/>
        </w:rPr>
      </w:pPr>
    </w:p>
    <w:p w14:paraId="1E24D0D3" w14:textId="77777777" w:rsidR="00A6582B" w:rsidRPr="00A6582B" w:rsidRDefault="00A6582B" w:rsidP="00A6582B">
      <w:pPr>
        <w:bidi/>
        <w:rPr>
          <w:rFonts w:cs="David" w:hint="cs"/>
          <w:rtl/>
        </w:rPr>
      </w:pPr>
      <w:r w:rsidRPr="00A6582B">
        <w:rPr>
          <w:rFonts w:cs="David" w:hint="cs"/>
          <w:u w:val="single"/>
          <w:rtl/>
        </w:rPr>
        <w:t>דוד רותם:</w:t>
      </w:r>
    </w:p>
    <w:p w14:paraId="056BE774" w14:textId="77777777" w:rsidR="00A6582B" w:rsidRPr="00A6582B" w:rsidRDefault="00A6582B" w:rsidP="00A6582B">
      <w:pPr>
        <w:bidi/>
        <w:rPr>
          <w:rFonts w:cs="David" w:hint="cs"/>
          <w:rtl/>
        </w:rPr>
      </w:pPr>
    </w:p>
    <w:p w14:paraId="179AF47B" w14:textId="77777777" w:rsidR="00A6582B" w:rsidRPr="00A6582B" w:rsidRDefault="00A6582B" w:rsidP="00A6582B">
      <w:pPr>
        <w:bidi/>
        <w:rPr>
          <w:rFonts w:cs="David" w:hint="cs"/>
          <w:rtl/>
        </w:rPr>
      </w:pPr>
      <w:r w:rsidRPr="00A6582B">
        <w:rPr>
          <w:rFonts w:cs="David" w:hint="cs"/>
          <w:rtl/>
        </w:rPr>
        <w:tab/>
        <w:t xml:space="preserve">אדוני היועץ המשפטי, אני מסתכל על התפקידים של ועדת החקירה. מידת המעורבות של ארגונים ישראלים בדה-לגיטימציה של צה"ל וחייליו, זה נושא שאתה קורא לו נושא אידיאולוגי מובהק. </w:t>
      </w:r>
    </w:p>
    <w:p w14:paraId="2EA1D406" w14:textId="77777777" w:rsidR="00A6582B" w:rsidRPr="00A6582B" w:rsidRDefault="00A6582B" w:rsidP="00A6582B">
      <w:pPr>
        <w:bidi/>
        <w:rPr>
          <w:rFonts w:cs="David" w:hint="cs"/>
          <w:rtl/>
        </w:rPr>
      </w:pPr>
    </w:p>
    <w:p w14:paraId="114FACA5" w14:textId="77777777" w:rsidR="00A6582B" w:rsidRPr="00A6582B" w:rsidRDefault="00A6582B" w:rsidP="00A6582B">
      <w:pPr>
        <w:bidi/>
        <w:rPr>
          <w:rFonts w:cs="David" w:hint="cs"/>
          <w:rtl/>
        </w:rPr>
      </w:pPr>
      <w:r w:rsidRPr="00A6582B">
        <w:rPr>
          <w:rFonts w:cs="David" w:hint="cs"/>
          <w:u w:val="single"/>
          <w:rtl/>
        </w:rPr>
        <w:t>היועץ המשפטי לכנסת איל ינון:</w:t>
      </w:r>
    </w:p>
    <w:p w14:paraId="389EEDD7" w14:textId="77777777" w:rsidR="00A6582B" w:rsidRPr="00A6582B" w:rsidRDefault="00A6582B" w:rsidP="00A6582B">
      <w:pPr>
        <w:bidi/>
        <w:rPr>
          <w:rFonts w:cs="David" w:hint="cs"/>
          <w:rtl/>
        </w:rPr>
      </w:pPr>
    </w:p>
    <w:p w14:paraId="441717EA" w14:textId="77777777" w:rsidR="00A6582B" w:rsidRPr="00A6582B" w:rsidRDefault="00A6582B" w:rsidP="00A6582B">
      <w:pPr>
        <w:bidi/>
        <w:rPr>
          <w:rFonts w:cs="David" w:hint="cs"/>
          <w:rtl/>
        </w:rPr>
      </w:pPr>
      <w:r w:rsidRPr="00A6582B">
        <w:rPr>
          <w:rFonts w:cs="David" w:hint="cs"/>
          <w:rtl/>
        </w:rPr>
        <w:tab/>
        <w:t xml:space="preserve">נכון. </w:t>
      </w:r>
    </w:p>
    <w:p w14:paraId="44FD386F" w14:textId="77777777" w:rsidR="00A6582B" w:rsidRPr="00A6582B" w:rsidRDefault="00A6582B" w:rsidP="00A6582B">
      <w:pPr>
        <w:bidi/>
        <w:rPr>
          <w:rFonts w:cs="David" w:hint="cs"/>
          <w:rtl/>
        </w:rPr>
      </w:pPr>
    </w:p>
    <w:p w14:paraId="416ADEA7"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3BEC8ED3" w14:textId="77777777" w:rsidR="00A6582B" w:rsidRPr="00A6582B" w:rsidRDefault="00A6582B" w:rsidP="00A6582B">
      <w:pPr>
        <w:bidi/>
        <w:jc w:val="both"/>
        <w:rPr>
          <w:rFonts w:cs="David" w:hint="cs"/>
          <w:u w:val="single"/>
          <w:rtl/>
        </w:rPr>
      </w:pPr>
    </w:p>
    <w:p w14:paraId="7D300C8A" w14:textId="77777777" w:rsidR="00A6582B" w:rsidRPr="00A6582B" w:rsidRDefault="00A6582B" w:rsidP="00A6582B">
      <w:pPr>
        <w:bidi/>
        <w:jc w:val="both"/>
        <w:rPr>
          <w:rFonts w:cs="David" w:hint="cs"/>
          <w:rtl/>
        </w:rPr>
      </w:pPr>
      <w:r w:rsidRPr="00A6582B">
        <w:rPr>
          <w:rFonts w:cs="David" w:hint="cs"/>
          <w:rtl/>
        </w:rPr>
        <w:tab/>
        <w:t>ואתה מדבר על כך שאלה גופים המזוהים רק עם צד אחד של המפה הפוליטית, המצוי כיום באופוזיציה. המשמעות של מה שאתה כותב זה שהמפלגות הנמצאות היום באופוזיציה - קדימה, עבודה, מרצ - אצלם באידיאולוגיה - - -</w:t>
      </w:r>
    </w:p>
    <w:p w14:paraId="375E0CCF" w14:textId="77777777" w:rsidR="00A6582B" w:rsidRPr="00A6582B" w:rsidRDefault="00A6582B" w:rsidP="00A6582B">
      <w:pPr>
        <w:bidi/>
        <w:rPr>
          <w:rFonts w:cs="David" w:hint="cs"/>
          <w:rtl/>
        </w:rPr>
      </w:pPr>
    </w:p>
    <w:p w14:paraId="2E1E32A6"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789CECA" w14:textId="77777777" w:rsidR="00A6582B" w:rsidRPr="00A6582B" w:rsidRDefault="00A6582B" w:rsidP="00A6582B">
      <w:pPr>
        <w:bidi/>
        <w:jc w:val="both"/>
        <w:rPr>
          <w:rFonts w:cs="David" w:hint="cs"/>
          <w:u w:val="single"/>
          <w:rtl/>
        </w:rPr>
      </w:pPr>
    </w:p>
    <w:p w14:paraId="5CCEF5F8" w14:textId="77777777" w:rsidR="00A6582B" w:rsidRPr="00A6582B" w:rsidRDefault="00A6582B" w:rsidP="00A6582B">
      <w:pPr>
        <w:bidi/>
        <w:jc w:val="both"/>
        <w:rPr>
          <w:rFonts w:cs="David" w:hint="cs"/>
          <w:rtl/>
        </w:rPr>
      </w:pPr>
      <w:r w:rsidRPr="00A6582B">
        <w:rPr>
          <w:rFonts w:cs="David" w:hint="cs"/>
          <w:rtl/>
        </w:rPr>
        <w:tab/>
        <w:t xml:space="preserve">לא, הוא לא אמר את זה. </w:t>
      </w:r>
    </w:p>
    <w:p w14:paraId="0ABF1C17" w14:textId="77777777" w:rsidR="00A6582B" w:rsidRPr="00A6582B" w:rsidRDefault="00A6582B" w:rsidP="00A6582B">
      <w:pPr>
        <w:bidi/>
        <w:jc w:val="both"/>
        <w:rPr>
          <w:rFonts w:cs="David" w:hint="cs"/>
          <w:rtl/>
        </w:rPr>
      </w:pPr>
    </w:p>
    <w:p w14:paraId="60A54E88"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40C2AFBE" w14:textId="77777777" w:rsidR="00A6582B" w:rsidRPr="00A6582B" w:rsidRDefault="00A6582B" w:rsidP="00A6582B">
      <w:pPr>
        <w:bidi/>
        <w:jc w:val="both"/>
        <w:rPr>
          <w:rFonts w:cs="David" w:hint="cs"/>
          <w:u w:val="single"/>
          <w:rtl/>
        </w:rPr>
      </w:pPr>
    </w:p>
    <w:p w14:paraId="07DCDAED" w14:textId="77777777" w:rsidR="00A6582B" w:rsidRPr="00A6582B" w:rsidRDefault="00A6582B" w:rsidP="00A6582B">
      <w:pPr>
        <w:bidi/>
        <w:jc w:val="both"/>
        <w:rPr>
          <w:rFonts w:cs="David" w:hint="cs"/>
          <w:rtl/>
        </w:rPr>
      </w:pPr>
      <w:r w:rsidRPr="00A6582B">
        <w:rPr>
          <w:rFonts w:cs="David" w:hint="cs"/>
          <w:rtl/>
        </w:rPr>
        <w:tab/>
        <w:t xml:space="preserve">אתה אל תגיד לי, אני יודע לקרוא חוות דעת משפטית לא פחות טוב ממך, חבר הכנסת טיבי. באידיאולוגיה אצלם זה לעסוק בדה-לגיטימציה של צה"ל וחייליו. </w:t>
      </w:r>
    </w:p>
    <w:p w14:paraId="3EC773D7" w14:textId="77777777" w:rsidR="00A6582B" w:rsidRPr="00A6582B" w:rsidRDefault="00A6582B" w:rsidP="00A6582B">
      <w:pPr>
        <w:bidi/>
        <w:rPr>
          <w:rFonts w:cs="David" w:hint="cs"/>
          <w:rtl/>
        </w:rPr>
      </w:pPr>
    </w:p>
    <w:p w14:paraId="04B3CC5C" w14:textId="77777777" w:rsidR="00A6582B" w:rsidRPr="00A6582B" w:rsidRDefault="00A6582B" w:rsidP="00A6582B">
      <w:pPr>
        <w:bidi/>
        <w:rPr>
          <w:rFonts w:cs="David" w:hint="cs"/>
          <w:rtl/>
        </w:rPr>
      </w:pPr>
      <w:r w:rsidRPr="00A6582B">
        <w:rPr>
          <w:rFonts w:cs="David" w:hint="cs"/>
          <w:u w:val="single"/>
          <w:rtl/>
        </w:rPr>
        <w:t>היועץ המשפטי לכנסת איל ינון:</w:t>
      </w:r>
    </w:p>
    <w:p w14:paraId="00B3A351" w14:textId="77777777" w:rsidR="00A6582B" w:rsidRPr="00A6582B" w:rsidRDefault="00A6582B" w:rsidP="00A6582B">
      <w:pPr>
        <w:bidi/>
        <w:rPr>
          <w:rFonts w:cs="David" w:hint="cs"/>
          <w:rtl/>
        </w:rPr>
      </w:pPr>
    </w:p>
    <w:p w14:paraId="068D0F41" w14:textId="77777777" w:rsidR="00A6582B" w:rsidRPr="00A6582B" w:rsidRDefault="00A6582B" w:rsidP="00A6582B">
      <w:pPr>
        <w:bidi/>
        <w:rPr>
          <w:rFonts w:cs="David" w:hint="cs"/>
          <w:rtl/>
        </w:rPr>
      </w:pPr>
      <w:r w:rsidRPr="00A6582B">
        <w:rPr>
          <w:rFonts w:cs="David" w:hint="cs"/>
          <w:rtl/>
        </w:rPr>
        <w:tab/>
        <w:t xml:space="preserve"> לא, לא זה מה שכתוב. </w:t>
      </w:r>
    </w:p>
    <w:p w14:paraId="6C8EE643" w14:textId="77777777" w:rsidR="00A6582B" w:rsidRPr="00A6582B" w:rsidRDefault="00A6582B" w:rsidP="00A6582B">
      <w:pPr>
        <w:bidi/>
        <w:rPr>
          <w:rFonts w:cs="David" w:hint="cs"/>
          <w:rtl/>
        </w:rPr>
      </w:pPr>
      <w:r w:rsidRPr="00A6582B">
        <w:rPr>
          <w:rFonts w:cs="David" w:hint="cs"/>
          <w:u w:val="single"/>
          <w:rtl/>
        </w:rPr>
        <w:t>דוד רותם:</w:t>
      </w:r>
    </w:p>
    <w:p w14:paraId="41247FC6" w14:textId="77777777" w:rsidR="00A6582B" w:rsidRPr="00A6582B" w:rsidRDefault="00A6582B" w:rsidP="00A6582B">
      <w:pPr>
        <w:bidi/>
        <w:rPr>
          <w:rFonts w:cs="David" w:hint="cs"/>
          <w:rtl/>
        </w:rPr>
      </w:pPr>
    </w:p>
    <w:p w14:paraId="3046AB05" w14:textId="77777777" w:rsidR="00A6582B" w:rsidRPr="00A6582B" w:rsidRDefault="00A6582B" w:rsidP="00A6582B">
      <w:pPr>
        <w:bidi/>
        <w:rPr>
          <w:rFonts w:cs="David" w:hint="cs"/>
          <w:rtl/>
        </w:rPr>
      </w:pPr>
      <w:r w:rsidRPr="00A6582B">
        <w:rPr>
          <w:rFonts w:cs="David" w:hint="cs"/>
          <w:rtl/>
        </w:rPr>
        <w:tab/>
        <w:t xml:space="preserve">סליחה, זה מה שכתוב. </w:t>
      </w:r>
    </w:p>
    <w:p w14:paraId="221B9B5C" w14:textId="77777777" w:rsidR="00A6582B" w:rsidRPr="00A6582B" w:rsidRDefault="00A6582B" w:rsidP="00A6582B">
      <w:pPr>
        <w:bidi/>
        <w:rPr>
          <w:rFonts w:cs="David" w:hint="cs"/>
          <w:rtl/>
        </w:rPr>
      </w:pPr>
    </w:p>
    <w:p w14:paraId="1823E946"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34B8D588" w14:textId="77777777" w:rsidR="00A6582B" w:rsidRPr="00A6582B" w:rsidRDefault="00A6582B" w:rsidP="00A6582B">
      <w:pPr>
        <w:bidi/>
        <w:jc w:val="both"/>
        <w:rPr>
          <w:rFonts w:cs="David" w:hint="cs"/>
          <w:u w:val="single"/>
          <w:rtl/>
        </w:rPr>
      </w:pPr>
    </w:p>
    <w:p w14:paraId="31E4979A" w14:textId="77777777" w:rsidR="00A6582B" w:rsidRPr="00A6582B" w:rsidRDefault="00A6582B" w:rsidP="00A6582B">
      <w:pPr>
        <w:bidi/>
        <w:rPr>
          <w:rFonts w:cs="David" w:hint="cs"/>
          <w:rtl/>
        </w:rPr>
      </w:pPr>
      <w:r w:rsidRPr="00A6582B">
        <w:rPr>
          <w:rFonts w:cs="David" w:hint="cs"/>
          <w:rtl/>
        </w:rPr>
        <w:tab/>
        <w:t xml:space="preserve">אבל הוא אומר לך: זה לא מה שאני אמרתי.  </w:t>
      </w:r>
    </w:p>
    <w:p w14:paraId="2998B694" w14:textId="77777777" w:rsidR="00A6582B" w:rsidRPr="00A6582B" w:rsidRDefault="00A6582B" w:rsidP="00A6582B">
      <w:pPr>
        <w:bidi/>
        <w:rPr>
          <w:rFonts w:cs="David" w:hint="cs"/>
          <w:rtl/>
        </w:rPr>
      </w:pPr>
    </w:p>
    <w:p w14:paraId="62A1181E" w14:textId="77777777" w:rsidR="00A6582B" w:rsidRPr="00A6582B" w:rsidRDefault="00A6582B" w:rsidP="00A6582B">
      <w:pPr>
        <w:bidi/>
        <w:rPr>
          <w:rFonts w:cs="David" w:hint="cs"/>
          <w:rtl/>
        </w:rPr>
      </w:pPr>
      <w:r w:rsidRPr="00A6582B">
        <w:rPr>
          <w:rFonts w:cs="David" w:hint="cs"/>
          <w:u w:val="single"/>
          <w:rtl/>
        </w:rPr>
        <w:t>דוד רותם:</w:t>
      </w:r>
    </w:p>
    <w:p w14:paraId="59271442" w14:textId="77777777" w:rsidR="00A6582B" w:rsidRPr="00A6582B" w:rsidRDefault="00A6582B" w:rsidP="00A6582B">
      <w:pPr>
        <w:bidi/>
        <w:rPr>
          <w:rFonts w:cs="David" w:hint="cs"/>
          <w:rtl/>
        </w:rPr>
      </w:pPr>
    </w:p>
    <w:p w14:paraId="4B410E41" w14:textId="77777777" w:rsidR="00A6582B" w:rsidRPr="00A6582B" w:rsidRDefault="00A6582B" w:rsidP="00A6582B">
      <w:pPr>
        <w:bidi/>
        <w:rPr>
          <w:rFonts w:cs="David" w:hint="cs"/>
          <w:rtl/>
        </w:rPr>
      </w:pPr>
      <w:r w:rsidRPr="00A6582B">
        <w:rPr>
          <w:rFonts w:cs="David" w:hint="cs"/>
          <w:rtl/>
        </w:rPr>
        <w:tab/>
        <w:t xml:space="preserve">סליחה, הוא כתב, אני לא צריך הסברים בעל-פה, רש"י ותוספות מתו כבר מזמן. </w:t>
      </w:r>
    </w:p>
    <w:p w14:paraId="19CCAB22" w14:textId="77777777" w:rsidR="00A6582B" w:rsidRPr="00A6582B" w:rsidRDefault="00A6582B" w:rsidP="00A6582B">
      <w:pPr>
        <w:bidi/>
        <w:rPr>
          <w:rFonts w:cs="David" w:hint="cs"/>
          <w:u w:val="single"/>
          <w:rtl/>
        </w:rPr>
      </w:pPr>
    </w:p>
    <w:p w14:paraId="5BCDF0D2"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69C8E58" w14:textId="77777777" w:rsidR="00A6582B" w:rsidRPr="00A6582B" w:rsidRDefault="00A6582B" w:rsidP="00A6582B">
      <w:pPr>
        <w:bidi/>
        <w:jc w:val="both"/>
        <w:rPr>
          <w:rFonts w:cs="David" w:hint="cs"/>
          <w:u w:val="single"/>
          <w:rtl/>
        </w:rPr>
      </w:pPr>
    </w:p>
    <w:p w14:paraId="3F0D8895" w14:textId="77777777" w:rsidR="00A6582B" w:rsidRPr="00A6582B" w:rsidRDefault="00A6582B" w:rsidP="00A6582B">
      <w:pPr>
        <w:bidi/>
        <w:rPr>
          <w:rFonts w:cs="David" w:hint="cs"/>
          <w:rtl/>
        </w:rPr>
      </w:pPr>
      <w:r w:rsidRPr="00A6582B">
        <w:rPr>
          <w:rFonts w:cs="David" w:hint="cs"/>
          <w:rtl/>
        </w:rPr>
        <w:tab/>
        <w:t xml:space="preserve"> אני גם שמעתי מה שהוא אמר, בדיוק כמוך. </w:t>
      </w:r>
    </w:p>
    <w:p w14:paraId="053D81F7" w14:textId="77777777" w:rsidR="00A6582B" w:rsidRPr="00A6582B" w:rsidRDefault="00A6582B" w:rsidP="00A6582B">
      <w:pPr>
        <w:bidi/>
        <w:rPr>
          <w:rFonts w:cs="David" w:hint="cs"/>
          <w:rtl/>
        </w:rPr>
      </w:pPr>
    </w:p>
    <w:p w14:paraId="23AF9F4C" w14:textId="77777777" w:rsidR="00A6582B" w:rsidRPr="00A6582B" w:rsidRDefault="00A6582B" w:rsidP="00A6582B">
      <w:pPr>
        <w:bidi/>
        <w:rPr>
          <w:rFonts w:cs="David" w:hint="cs"/>
          <w:u w:val="single"/>
          <w:rtl/>
        </w:rPr>
      </w:pPr>
      <w:r w:rsidRPr="00A6582B">
        <w:rPr>
          <w:rFonts w:cs="David" w:hint="cs"/>
          <w:u w:val="single"/>
          <w:rtl/>
        </w:rPr>
        <w:t>איתן כבל:</w:t>
      </w:r>
    </w:p>
    <w:p w14:paraId="237EF3CA" w14:textId="77777777" w:rsidR="00A6582B" w:rsidRPr="00A6582B" w:rsidRDefault="00A6582B" w:rsidP="00A6582B">
      <w:pPr>
        <w:bidi/>
        <w:jc w:val="both"/>
        <w:rPr>
          <w:rFonts w:cs="David" w:hint="cs"/>
          <w:u w:val="single"/>
          <w:rtl/>
        </w:rPr>
      </w:pPr>
    </w:p>
    <w:p w14:paraId="585B434E" w14:textId="77777777" w:rsidR="00A6582B" w:rsidRPr="00A6582B" w:rsidRDefault="00A6582B" w:rsidP="00A6582B">
      <w:pPr>
        <w:bidi/>
        <w:rPr>
          <w:rFonts w:cs="David" w:hint="cs"/>
          <w:rtl/>
        </w:rPr>
      </w:pPr>
      <w:r w:rsidRPr="00A6582B">
        <w:rPr>
          <w:rFonts w:cs="David" w:hint="cs"/>
          <w:rtl/>
        </w:rPr>
        <w:tab/>
        <w:t xml:space="preserve">תן לו לצאת מהכלים, תן לו קצת. נו, תצעק, תגיד. </w:t>
      </w:r>
    </w:p>
    <w:p w14:paraId="4031E6A5" w14:textId="77777777" w:rsidR="00A6582B" w:rsidRPr="00A6582B" w:rsidRDefault="00A6582B" w:rsidP="00A6582B">
      <w:pPr>
        <w:bidi/>
        <w:rPr>
          <w:rFonts w:cs="David" w:hint="cs"/>
          <w:rtl/>
        </w:rPr>
      </w:pPr>
    </w:p>
    <w:p w14:paraId="556A2394" w14:textId="77777777" w:rsidR="00A6582B" w:rsidRPr="00A6582B" w:rsidRDefault="00A6582B" w:rsidP="00A6582B">
      <w:pPr>
        <w:bidi/>
        <w:rPr>
          <w:rFonts w:cs="David" w:hint="cs"/>
          <w:rtl/>
        </w:rPr>
      </w:pPr>
      <w:r w:rsidRPr="00A6582B">
        <w:rPr>
          <w:rFonts w:cs="David" w:hint="cs"/>
          <w:u w:val="single"/>
          <w:rtl/>
        </w:rPr>
        <w:t>היו"ר יריב לוין:</w:t>
      </w:r>
    </w:p>
    <w:p w14:paraId="63E3C439" w14:textId="77777777" w:rsidR="00A6582B" w:rsidRPr="00A6582B" w:rsidRDefault="00A6582B" w:rsidP="00A6582B">
      <w:pPr>
        <w:bidi/>
        <w:rPr>
          <w:rFonts w:cs="David" w:hint="cs"/>
          <w:rtl/>
        </w:rPr>
      </w:pPr>
    </w:p>
    <w:p w14:paraId="33EBA848" w14:textId="77777777" w:rsidR="00A6582B" w:rsidRPr="00A6582B" w:rsidRDefault="00A6582B" w:rsidP="00A6582B">
      <w:pPr>
        <w:bidi/>
        <w:rPr>
          <w:rFonts w:cs="David" w:hint="cs"/>
          <w:rtl/>
        </w:rPr>
      </w:pPr>
      <w:r w:rsidRPr="00A6582B">
        <w:rPr>
          <w:rFonts w:cs="David" w:hint="cs"/>
          <w:rtl/>
        </w:rPr>
        <w:tab/>
        <w:t>יש סיכוי שפעם מישהו ידבר בלי הערה?</w:t>
      </w:r>
    </w:p>
    <w:p w14:paraId="72A3A95F" w14:textId="77777777" w:rsidR="00A6582B" w:rsidRPr="00A6582B" w:rsidRDefault="00A6582B" w:rsidP="00A6582B">
      <w:pPr>
        <w:bidi/>
        <w:rPr>
          <w:rFonts w:cs="David" w:hint="cs"/>
          <w:rtl/>
        </w:rPr>
      </w:pPr>
    </w:p>
    <w:p w14:paraId="0BA58BD7" w14:textId="77777777" w:rsidR="00A6582B" w:rsidRPr="00A6582B" w:rsidRDefault="00A6582B" w:rsidP="00A6582B">
      <w:pPr>
        <w:bidi/>
        <w:jc w:val="both"/>
        <w:rPr>
          <w:rFonts w:cs="David" w:hint="cs"/>
          <w:rtl/>
        </w:rPr>
      </w:pPr>
      <w:r w:rsidRPr="00A6582B">
        <w:rPr>
          <w:rFonts w:cs="David" w:hint="cs"/>
          <w:u w:val="single"/>
          <w:rtl/>
        </w:rPr>
        <w:t>איתן כבל:</w:t>
      </w:r>
    </w:p>
    <w:p w14:paraId="68F260FD" w14:textId="77777777" w:rsidR="00A6582B" w:rsidRPr="00A6582B" w:rsidRDefault="00A6582B" w:rsidP="00A6582B">
      <w:pPr>
        <w:bidi/>
        <w:jc w:val="both"/>
        <w:rPr>
          <w:rFonts w:cs="David" w:hint="cs"/>
          <w:rtl/>
        </w:rPr>
      </w:pPr>
    </w:p>
    <w:p w14:paraId="357FB85B" w14:textId="77777777" w:rsidR="00A6582B" w:rsidRPr="00A6582B" w:rsidRDefault="00A6582B" w:rsidP="00A6582B">
      <w:pPr>
        <w:bidi/>
        <w:jc w:val="both"/>
        <w:rPr>
          <w:rFonts w:cs="David" w:hint="cs"/>
          <w:rtl/>
        </w:rPr>
      </w:pPr>
      <w:r w:rsidRPr="00A6582B">
        <w:rPr>
          <w:rFonts w:cs="David" w:hint="cs"/>
          <w:rtl/>
        </w:rPr>
        <w:tab/>
        <w:t xml:space="preserve">אני לא מעיר. </w:t>
      </w:r>
    </w:p>
    <w:p w14:paraId="7FD04ADB" w14:textId="77777777" w:rsidR="00A6582B" w:rsidRPr="00A6582B" w:rsidRDefault="00A6582B" w:rsidP="00A6582B">
      <w:pPr>
        <w:bidi/>
        <w:jc w:val="both"/>
        <w:rPr>
          <w:rFonts w:cs="David" w:hint="cs"/>
          <w:rtl/>
        </w:rPr>
      </w:pPr>
    </w:p>
    <w:p w14:paraId="74D49E8E" w14:textId="77777777" w:rsidR="00A6582B" w:rsidRPr="00A6582B" w:rsidRDefault="00A6582B" w:rsidP="00A6582B">
      <w:pPr>
        <w:bidi/>
        <w:jc w:val="both"/>
        <w:rPr>
          <w:rFonts w:cs="David" w:hint="cs"/>
          <w:rtl/>
        </w:rPr>
      </w:pPr>
      <w:r w:rsidRPr="00A6582B">
        <w:rPr>
          <w:rFonts w:cs="David" w:hint="cs"/>
          <w:u w:val="single"/>
          <w:rtl/>
        </w:rPr>
        <w:t>היו"ר יריב לוין:</w:t>
      </w:r>
    </w:p>
    <w:p w14:paraId="1BD3961D" w14:textId="77777777" w:rsidR="00A6582B" w:rsidRPr="00A6582B" w:rsidRDefault="00A6582B" w:rsidP="00A6582B">
      <w:pPr>
        <w:bidi/>
        <w:jc w:val="both"/>
        <w:rPr>
          <w:rFonts w:cs="David" w:hint="cs"/>
          <w:rtl/>
        </w:rPr>
      </w:pPr>
    </w:p>
    <w:p w14:paraId="1F329900" w14:textId="77777777" w:rsidR="00A6582B" w:rsidRPr="00A6582B" w:rsidRDefault="00A6582B" w:rsidP="00A6582B">
      <w:pPr>
        <w:bidi/>
        <w:jc w:val="both"/>
        <w:rPr>
          <w:rFonts w:cs="David" w:hint="cs"/>
          <w:rtl/>
        </w:rPr>
      </w:pPr>
      <w:r w:rsidRPr="00A6582B">
        <w:rPr>
          <w:rFonts w:cs="David" w:hint="cs"/>
          <w:rtl/>
        </w:rPr>
        <w:tab/>
        <w:t xml:space="preserve"> בוא ננסה. תראה, אתה תעמוד בזה. </w:t>
      </w:r>
    </w:p>
    <w:p w14:paraId="73244CE5" w14:textId="77777777" w:rsidR="00A6582B" w:rsidRPr="00A6582B" w:rsidRDefault="00A6582B" w:rsidP="00A6582B">
      <w:pPr>
        <w:bidi/>
        <w:jc w:val="both"/>
        <w:rPr>
          <w:rFonts w:cs="David" w:hint="cs"/>
          <w:rtl/>
        </w:rPr>
      </w:pPr>
    </w:p>
    <w:p w14:paraId="52A6DA5C" w14:textId="77777777" w:rsidR="00A6582B" w:rsidRPr="00A6582B" w:rsidRDefault="00A6582B" w:rsidP="00A6582B">
      <w:pPr>
        <w:bidi/>
        <w:jc w:val="both"/>
        <w:rPr>
          <w:rFonts w:cs="David" w:hint="cs"/>
          <w:rtl/>
        </w:rPr>
      </w:pPr>
      <w:r w:rsidRPr="00A6582B">
        <w:rPr>
          <w:rFonts w:cs="David" w:hint="cs"/>
          <w:u w:val="single"/>
          <w:rtl/>
        </w:rPr>
        <w:t>מיכאל בן-ארי:</w:t>
      </w:r>
    </w:p>
    <w:p w14:paraId="6613EE49" w14:textId="77777777" w:rsidR="00A6582B" w:rsidRPr="00A6582B" w:rsidRDefault="00A6582B" w:rsidP="00A6582B">
      <w:pPr>
        <w:bidi/>
        <w:jc w:val="both"/>
        <w:rPr>
          <w:rFonts w:cs="David" w:hint="cs"/>
          <w:rtl/>
        </w:rPr>
      </w:pPr>
    </w:p>
    <w:p w14:paraId="25A951D2" w14:textId="77777777" w:rsidR="00A6582B" w:rsidRPr="00A6582B" w:rsidRDefault="00A6582B" w:rsidP="00A6582B">
      <w:pPr>
        <w:bidi/>
        <w:jc w:val="both"/>
        <w:rPr>
          <w:rFonts w:cs="David" w:hint="cs"/>
          <w:rtl/>
        </w:rPr>
      </w:pPr>
      <w:r w:rsidRPr="00A6582B">
        <w:rPr>
          <w:rFonts w:cs="David" w:hint="cs"/>
          <w:rtl/>
        </w:rPr>
        <w:tab/>
        <w:t>חיזוקים חיוביים...</w:t>
      </w:r>
    </w:p>
    <w:p w14:paraId="6BB49CF5" w14:textId="77777777" w:rsidR="00A6582B" w:rsidRPr="00A6582B" w:rsidRDefault="00A6582B" w:rsidP="00A6582B">
      <w:pPr>
        <w:bidi/>
        <w:jc w:val="both"/>
        <w:rPr>
          <w:rFonts w:cs="David" w:hint="cs"/>
          <w:rtl/>
        </w:rPr>
      </w:pPr>
    </w:p>
    <w:p w14:paraId="0AF661A3" w14:textId="77777777" w:rsidR="00A6582B" w:rsidRPr="00A6582B" w:rsidRDefault="00A6582B" w:rsidP="00A6582B">
      <w:pPr>
        <w:bidi/>
        <w:rPr>
          <w:rFonts w:cs="David" w:hint="cs"/>
          <w:rtl/>
        </w:rPr>
      </w:pPr>
      <w:r w:rsidRPr="00A6582B">
        <w:rPr>
          <w:rFonts w:cs="David" w:hint="cs"/>
          <w:u w:val="single"/>
          <w:rtl/>
        </w:rPr>
        <w:t>דוד רותם:</w:t>
      </w:r>
    </w:p>
    <w:p w14:paraId="290C5CCB" w14:textId="77777777" w:rsidR="00A6582B" w:rsidRPr="00A6582B" w:rsidRDefault="00A6582B" w:rsidP="00A6582B">
      <w:pPr>
        <w:bidi/>
        <w:rPr>
          <w:rFonts w:cs="David" w:hint="cs"/>
          <w:rtl/>
        </w:rPr>
      </w:pPr>
    </w:p>
    <w:p w14:paraId="5A50A286" w14:textId="77777777" w:rsidR="00A6582B" w:rsidRPr="00A6582B" w:rsidRDefault="00A6582B" w:rsidP="00A6582B">
      <w:pPr>
        <w:bidi/>
        <w:jc w:val="both"/>
        <w:rPr>
          <w:rFonts w:cs="David" w:hint="cs"/>
          <w:rtl/>
        </w:rPr>
      </w:pPr>
      <w:r w:rsidRPr="00A6582B">
        <w:rPr>
          <w:rFonts w:cs="David" w:hint="cs"/>
          <w:rtl/>
        </w:rPr>
        <w:tab/>
        <w:t>אדוני היועץ המשפטי, עם כל הכבוד, כאשר אתה כותב שההבדל השני והחשוב יותר הוא שהוועדות הללו, בניגוד לוועדות שהוקמו, מבקשות לעסוק במה שמתפרש כהצרה והגבלה של זכויות יסוד במשטר דמוקרטי, ובהן זכות היסוד לחופש הביטוי, חופש המחאה וחופש ההתאגדות הפוליטית, אני רוצה להבין, איזה מהזכויות האלה מרשה או כוללת בתוכה את הדה-לגיטימציה של צה"ל וחייליו? האם זה זכות דמוקרטית, שאדם בחוץ לארץ יעשה דה-לגיטימציה לצה"ל ולחייליו?</w:t>
      </w:r>
    </w:p>
    <w:p w14:paraId="6277D328" w14:textId="77777777" w:rsidR="00A6582B" w:rsidRPr="00A6582B" w:rsidRDefault="00A6582B" w:rsidP="00A6582B">
      <w:pPr>
        <w:bidi/>
        <w:jc w:val="both"/>
        <w:rPr>
          <w:rFonts w:cs="David" w:hint="cs"/>
          <w:rtl/>
        </w:rPr>
      </w:pPr>
    </w:p>
    <w:p w14:paraId="29EC95A0" w14:textId="77777777" w:rsidR="00A6582B" w:rsidRPr="00A6582B" w:rsidRDefault="00A6582B" w:rsidP="00A6582B">
      <w:pPr>
        <w:bidi/>
        <w:rPr>
          <w:rFonts w:cs="David" w:hint="cs"/>
          <w:rtl/>
        </w:rPr>
      </w:pPr>
      <w:r w:rsidRPr="00A6582B">
        <w:rPr>
          <w:rFonts w:cs="David" w:hint="cs"/>
          <w:u w:val="single"/>
          <w:rtl/>
        </w:rPr>
        <w:t>היועץ המשפטי לכנסת איל ינון:</w:t>
      </w:r>
    </w:p>
    <w:p w14:paraId="7434EAC5" w14:textId="77777777" w:rsidR="00A6582B" w:rsidRPr="00A6582B" w:rsidRDefault="00A6582B" w:rsidP="00A6582B">
      <w:pPr>
        <w:bidi/>
        <w:rPr>
          <w:rFonts w:cs="David" w:hint="cs"/>
          <w:rtl/>
        </w:rPr>
      </w:pPr>
    </w:p>
    <w:p w14:paraId="2D1F8AFE" w14:textId="77777777" w:rsidR="00A6582B" w:rsidRPr="00A6582B" w:rsidRDefault="00A6582B" w:rsidP="00A6582B">
      <w:pPr>
        <w:bidi/>
        <w:jc w:val="both"/>
        <w:rPr>
          <w:rFonts w:cs="David" w:hint="cs"/>
          <w:rtl/>
        </w:rPr>
      </w:pPr>
      <w:r w:rsidRPr="00A6582B">
        <w:rPr>
          <w:rFonts w:cs="David" w:hint="cs"/>
          <w:rtl/>
        </w:rPr>
        <w:tab/>
        <w:t>נכון להיום, כן. אולי זה ישתנה - - -</w:t>
      </w:r>
    </w:p>
    <w:p w14:paraId="2E23FCD4" w14:textId="77777777" w:rsidR="00A6582B" w:rsidRPr="00A6582B" w:rsidRDefault="00A6582B" w:rsidP="00A6582B">
      <w:pPr>
        <w:bidi/>
        <w:jc w:val="both"/>
        <w:rPr>
          <w:rFonts w:cs="David" w:hint="cs"/>
          <w:rtl/>
        </w:rPr>
      </w:pPr>
    </w:p>
    <w:p w14:paraId="35A72097" w14:textId="77777777" w:rsidR="00A6582B" w:rsidRPr="00A6582B" w:rsidRDefault="00A6582B" w:rsidP="00A6582B">
      <w:pPr>
        <w:bidi/>
        <w:rPr>
          <w:rFonts w:cs="David" w:hint="cs"/>
          <w:rtl/>
        </w:rPr>
      </w:pPr>
      <w:r w:rsidRPr="00A6582B">
        <w:rPr>
          <w:rFonts w:cs="David" w:hint="cs"/>
          <w:u w:val="single"/>
          <w:rtl/>
        </w:rPr>
        <w:t>דוד רותם:</w:t>
      </w:r>
    </w:p>
    <w:p w14:paraId="679A16F2" w14:textId="77777777" w:rsidR="00A6582B" w:rsidRPr="00A6582B" w:rsidRDefault="00A6582B" w:rsidP="00A6582B">
      <w:pPr>
        <w:bidi/>
        <w:rPr>
          <w:rFonts w:cs="David" w:hint="cs"/>
          <w:rtl/>
        </w:rPr>
      </w:pPr>
    </w:p>
    <w:p w14:paraId="1D6F36CE" w14:textId="77777777" w:rsidR="00A6582B" w:rsidRPr="00A6582B" w:rsidRDefault="00A6582B" w:rsidP="00A6582B">
      <w:pPr>
        <w:bidi/>
        <w:rPr>
          <w:rFonts w:cs="David" w:hint="cs"/>
          <w:rtl/>
        </w:rPr>
      </w:pPr>
      <w:r w:rsidRPr="00A6582B">
        <w:rPr>
          <w:rFonts w:cs="David" w:hint="cs"/>
          <w:rtl/>
        </w:rPr>
        <w:tab/>
        <w:t>באיזה מהזכויות הדמוקרטיות זה נכלל?</w:t>
      </w:r>
    </w:p>
    <w:p w14:paraId="4E963E19" w14:textId="77777777" w:rsidR="00A6582B" w:rsidRPr="00A6582B" w:rsidRDefault="00A6582B" w:rsidP="00A6582B">
      <w:pPr>
        <w:bidi/>
        <w:rPr>
          <w:rFonts w:cs="David" w:hint="cs"/>
          <w:rtl/>
        </w:rPr>
      </w:pPr>
    </w:p>
    <w:p w14:paraId="74D926EF" w14:textId="77777777" w:rsidR="00A6582B" w:rsidRPr="00A6582B" w:rsidRDefault="00A6582B" w:rsidP="00A6582B">
      <w:pPr>
        <w:bidi/>
        <w:rPr>
          <w:rFonts w:cs="David" w:hint="cs"/>
          <w:rtl/>
        </w:rPr>
      </w:pPr>
      <w:r w:rsidRPr="00A6582B">
        <w:rPr>
          <w:rFonts w:cs="David" w:hint="cs"/>
          <w:u w:val="single"/>
          <w:rtl/>
        </w:rPr>
        <w:t>היועץ המשפטי לכנסת איל ינון:</w:t>
      </w:r>
    </w:p>
    <w:p w14:paraId="49B7A791" w14:textId="77777777" w:rsidR="00A6582B" w:rsidRPr="00A6582B" w:rsidRDefault="00A6582B" w:rsidP="00A6582B">
      <w:pPr>
        <w:bidi/>
        <w:rPr>
          <w:rFonts w:cs="David" w:hint="cs"/>
          <w:rtl/>
        </w:rPr>
      </w:pPr>
    </w:p>
    <w:p w14:paraId="25A4528C" w14:textId="77777777" w:rsidR="00A6582B" w:rsidRPr="00A6582B" w:rsidRDefault="00A6582B" w:rsidP="00A6582B">
      <w:pPr>
        <w:bidi/>
        <w:rPr>
          <w:rFonts w:cs="David" w:hint="cs"/>
          <w:rtl/>
        </w:rPr>
      </w:pPr>
      <w:r w:rsidRPr="00A6582B">
        <w:rPr>
          <w:rFonts w:cs="David" w:hint="cs"/>
          <w:rtl/>
        </w:rPr>
        <w:tab/>
        <w:t>אם ועדת החוקה תודיע למליאת הכנסת - - -</w:t>
      </w:r>
    </w:p>
    <w:p w14:paraId="2BFF9BC7" w14:textId="77777777" w:rsidR="00A6582B" w:rsidRPr="00A6582B" w:rsidRDefault="00A6582B" w:rsidP="00A6582B">
      <w:pPr>
        <w:bidi/>
        <w:rPr>
          <w:rFonts w:cs="David" w:hint="cs"/>
          <w:rtl/>
        </w:rPr>
      </w:pPr>
    </w:p>
    <w:p w14:paraId="0807EFBF" w14:textId="77777777" w:rsidR="00A6582B" w:rsidRPr="00A6582B" w:rsidRDefault="00A6582B" w:rsidP="00A6582B">
      <w:pPr>
        <w:bidi/>
        <w:rPr>
          <w:rFonts w:cs="David" w:hint="cs"/>
          <w:rtl/>
        </w:rPr>
      </w:pPr>
      <w:r w:rsidRPr="00A6582B">
        <w:rPr>
          <w:rFonts w:cs="David" w:hint="cs"/>
          <w:u w:val="single"/>
          <w:rtl/>
        </w:rPr>
        <w:t>דוד רותם:</w:t>
      </w:r>
    </w:p>
    <w:p w14:paraId="33852CAF" w14:textId="77777777" w:rsidR="00A6582B" w:rsidRPr="00A6582B" w:rsidRDefault="00A6582B" w:rsidP="00A6582B">
      <w:pPr>
        <w:bidi/>
        <w:rPr>
          <w:rFonts w:cs="David" w:hint="cs"/>
          <w:rtl/>
        </w:rPr>
      </w:pPr>
    </w:p>
    <w:p w14:paraId="170FF531" w14:textId="77777777" w:rsidR="00A6582B" w:rsidRPr="00A6582B" w:rsidRDefault="00A6582B" w:rsidP="00A6582B">
      <w:pPr>
        <w:bidi/>
        <w:rPr>
          <w:rFonts w:cs="David" w:hint="cs"/>
          <w:rtl/>
        </w:rPr>
      </w:pPr>
      <w:r w:rsidRPr="00A6582B">
        <w:rPr>
          <w:rFonts w:cs="David" w:hint="cs"/>
          <w:rtl/>
        </w:rPr>
        <w:tab/>
        <w:t xml:space="preserve">סליחה, אני שואל אותך. </w:t>
      </w:r>
    </w:p>
    <w:p w14:paraId="5A3E1471" w14:textId="77777777" w:rsidR="00A6582B" w:rsidRPr="00A6582B" w:rsidRDefault="00A6582B" w:rsidP="00A6582B">
      <w:pPr>
        <w:bidi/>
        <w:rPr>
          <w:rFonts w:cs="David" w:hint="cs"/>
          <w:rtl/>
        </w:rPr>
      </w:pPr>
    </w:p>
    <w:p w14:paraId="1AA3235F"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F90B1B3" w14:textId="77777777" w:rsidR="00A6582B" w:rsidRPr="00A6582B" w:rsidRDefault="00A6582B" w:rsidP="00A6582B">
      <w:pPr>
        <w:bidi/>
        <w:jc w:val="both"/>
        <w:rPr>
          <w:rFonts w:cs="David" w:hint="cs"/>
          <w:u w:val="single"/>
          <w:rtl/>
        </w:rPr>
      </w:pPr>
    </w:p>
    <w:p w14:paraId="6CFE1716" w14:textId="77777777" w:rsidR="00A6582B" w:rsidRPr="00A6582B" w:rsidRDefault="00A6582B" w:rsidP="00A6582B">
      <w:pPr>
        <w:bidi/>
        <w:rPr>
          <w:rFonts w:cs="David" w:hint="cs"/>
          <w:rtl/>
        </w:rPr>
      </w:pPr>
      <w:r w:rsidRPr="00A6582B">
        <w:rPr>
          <w:rFonts w:cs="David" w:hint="cs"/>
          <w:rtl/>
        </w:rPr>
        <w:tab/>
        <w:t xml:space="preserve">אבל תן לו לענות. </w:t>
      </w:r>
    </w:p>
    <w:p w14:paraId="6AC898F5" w14:textId="77777777" w:rsidR="00A6582B" w:rsidRPr="00A6582B" w:rsidRDefault="00A6582B" w:rsidP="00A6582B">
      <w:pPr>
        <w:bidi/>
        <w:rPr>
          <w:rFonts w:cs="David" w:hint="cs"/>
          <w:rtl/>
        </w:rPr>
      </w:pPr>
    </w:p>
    <w:p w14:paraId="2CA0D37C" w14:textId="77777777" w:rsidR="00A6582B" w:rsidRPr="00A6582B" w:rsidRDefault="00A6582B" w:rsidP="00A6582B">
      <w:pPr>
        <w:bidi/>
        <w:rPr>
          <w:rFonts w:cs="David" w:hint="cs"/>
          <w:rtl/>
        </w:rPr>
      </w:pPr>
      <w:r w:rsidRPr="00A6582B">
        <w:rPr>
          <w:rFonts w:cs="David" w:hint="cs"/>
          <w:u w:val="single"/>
          <w:rtl/>
        </w:rPr>
        <w:t>דוד רותם:</w:t>
      </w:r>
    </w:p>
    <w:p w14:paraId="30DE05DA" w14:textId="77777777" w:rsidR="00A6582B" w:rsidRPr="00A6582B" w:rsidRDefault="00A6582B" w:rsidP="00A6582B">
      <w:pPr>
        <w:bidi/>
        <w:rPr>
          <w:rFonts w:cs="David" w:hint="cs"/>
          <w:rtl/>
        </w:rPr>
      </w:pPr>
    </w:p>
    <w:p w14:paraId="509352D0" w14:textId="77777777" w:rsidR="00A6582B" w:rsidRPr="00A6582B" w:rsidRDefault="00A6582B" w:rsidP="00A6582B">
      <w:pPr>
        <w:bidi/>
        <w:rPr>
          <w:rFonts w:cs="David" w:hint="cs"/>
          <w:rtl/>
        </w:rPr>
      </w:pPr>
      <w:r w:rsidRPr="00A6582B">
        <w:rPr>
          <w:rFonts w:cs="David" w:hint="cs"/>
          <w:rtl/>
        </w:rPr>
        <w:tab/>
        <w:t xml:space="preserve">אל תגיד לי מה לעשות, טיבי. אני לא שאלתי אותך מה לעשות, אז אל תגיד לי. </w:t>
      </w:r>
    </w:p>
    <w:p w14:paraId="3EDCCE81" w14:textId="77777777" w:rsidR="00A6582B" w:rsidRPr="00A6582B" w:rsidRDefault="00A6582B" w:rsidP="00A6582B">
      <w:pPr>
        <w:bidi/>
        <w:jc w:val="both"/>
        <w:rPr>
          <w:rFonts w:cs="David" w:hint="cs"/>
          <w:rtl/>
        </w:rPr>
      </w:pPr>
    </w:p>
    <w:p w14:paraId="37EAF5A4"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4BDE790E" w14:textId="77777777" w:rsidR="00A6582B" w:rsidRPr="00A6582B" w:rsidRDefault="00A6582B" w:rsidP="00A6582B">
      <w:pPr>
        <w:bidi/>
        <w:jc w:val="both"/>
        <w:rPr>
          <w:rFonts w:cs="David" w:hint="cs"/>
          <w:u w:val="single"/>
          <w:rtl/>
        </w:rPr>
      </w:pPr>
    </w:p>
    <w:p w14:paraId="30D6FE2E" w14:textId="77777777" w:rsidR="00A6582B" w:rsidRPr="00A6582B" w:rsidRDefault="00A6582B" w:rsidP="00A6582B">
      <w:pPr>
        <w:bidi/>
        <w:jc w:val="both"/>
        <w:rPr>
          <w:rFonts w:cs="David" w:hint="cs"/>
          <w:rtl/>
        </w:rPr>
      </w:pPr>
      <w:r w:rsidRPr="00A6582B">
        <w:rPr>
          <w:rFonts w:cs="David" w:hint="cs"/>
          <w:rtl/>
        </w:rPr>
        <w:tab/>
        <w:t>הוא לא בזכות הדיבור. יתנו לו זכות דיבור, והוא יגיב, מה קרה?</w:t>
      </w:r>
    </w:p>
    <w:p w14:paraId="42E1FA5C" w14:textId="77777777" w:rsidR="00A6582B" w:rsidRPr="00A6582B" w:rsidRDefault="00A6582B" w:rsidP="00A6582B">
      <w:pPr>
        <w:bidi/>
        <w:jc w:val="both"/>
        <w:rPr>
          <w:rFonts w:cs="David" w:hint="cs"/>
          <w:rtl/>
        </w:rPr>
      </w:pPr>
    </w:p>
    <w:p w14:paraId="724E787B"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4770F773" w14:textId="77777777" w:rsidR="00A6582B" w:rsidRPr="00A6582B" w:rsidRDefault="00A6582B" w:rsidP="00A6582B">
      <w:pPr>
        <w:bidi/>
        <w:jc w:val="both"/>
        <w:rPr>
          <w:rFonts w:cs="David" w:hint="cs"/>
          <w:u w:val="single"/>
          <w:rtl/>
        </w:rPr>
      </w:pPr>
    </w:p>
    <w:p w14:paraId="53D1DEDA" w14:textId="77777777" w:rsidR="00A6582B" w:rsidRPr="00A6582B" w:rsidRDefault="00A6582B" w:rsidP="00A6582B">
      <w:pPr>
        <w:bidi/>
        <w:jc w:val="both"/>
        <w:rPr>
          <w:rFonts w:cs="David" w:hint="cs"/>
          <w:rtl/>
        </w:rPr>
      </w:pPr>
      <w:r w:rsidRPr="00A6582B">
        <w:rPr>
          <w:rFonts w:cs="David" w:hint="cs"/>
          <w:rtl/>
        </w:rPr>
        <w:tab/>
        <w:t xml:space="preserve">בוא נאמר שזאת לא זכות חופש הביטוי, זה לא חופש המחאה וזה לא חופש ההתאגדות הפוליטית. אין פה שום דבר שקשור לזכויות האלה. יש פה הזכות היחידה שממנה אתה מתעלם, וזאת הדמוקרטיה המתגוננת. </w:t>
      </w:r>
    </w:p>
    <w:p w14:paraId="355F3680" w14:textId="77777777" w:rsidR="00A6582B" w:rsidRPr="00A6582B" w:rsidRDefault="00A6582B" w:rsidP="00A6582B">
      <w:pPr>
        <w:bidi/>
        <w:jc w:val="both"/>
        <w:rPr>
          <w:rFonts w:cs="David" w:hint="cs"/>
          <w:rtl/>
        </w:rPr>
      </w:pPr>
    </w:p>
    <w:p w14:paraId="20BA9628" w14:textId="77777777" w:rsidR="00A6582B" w:rsidRPr="00A6582B" w:rsidRDefault="00A6582B" w:rsidP="00A6582B">
      <w:pPr>
        <w:bidi/>
        <w:ind w:firstLine="720"/>
        <w:jc w:val="both"/>
        <w:rPr>
          <w:rFonts w:cs="David" w:hint="cs"/>
          <w:rtl/>
        </w:rPr>
      </w:pPr>
      <w:r w:rsidRPr="00A6582B">
        <w:rPr>
          <w:rFonts w:cs="David" w:hint="cs"/>
          <w:rtl/>
        </w:rPr>
        <w:t xml:space="preserve">אני מודיע לך, אין לי שום בעיה עם חוות הדעת שלך, משום שאני דוחה אותה על פניו. </w:t>
      </w:r>
    </w:p>
    <w:p w14:paraId="311F4537" w14:textId="77777777" w:rsidR="00A6582B" w:rsidRPr="00A6582B" w:rsidRDefault="00A6582B" w:rsidP="00A6582B">
      <w:pPr>
        <w:bidi/>
        <w:ind w:firstLine="720"/>
        <w:jc w:val="both"/>
        <w:rPr>
          <w:rFonts w:cs="David" w:hint="cs"/>
          <w:rtl/>
        </w:rPr>
      </w:pPr>
    </w:p>
    <w:p w14:paraId="17AF09CD" w14:textId="77777777" w:rsidR="00A6582B" w:rsidRPr="00A6582B" w:rsidRDefault="00A6582B" w:rsidP="00A6582B">
      <w:pPr>
        <w:bidi/>
        <w:jc w:val="both"/>
        <w:rPr>
          <w:rFonts w:cs="David" w:hint="cs"/>
          <w:u w:val="single"/>
          <w:rtl/>
        </w:rPr>
      </w:pPr>
      <w:r w:rsidRPr="00A6582B">
        <w:rPr>
          <w:rFonts w:cs="David" w:hint="cs"/>
          <w:u w:val="single"/>
          <w:rtl/>
        </w:rPr>
        <w:t>איל ינון:</w:t>
      </w:r>
    </w:p>
    <w:p w14:paraId="3117C781" w14:textId="77777777" w:rsidR="00A6582B" w:rsidRPr="00A6582B" w:rsidRDefault="00A6582B" w:rsidP="00A6582B">
      <w:pPr>
        <w:bidi/>
        <w:ind w:firstLine="720"/>
        <w:jc w:val="both"/>
        <w:rPr>
          <w:rFonts w:cs="David" w:hint="cs"/>
          <w:rtl/>
        </w:rPr>
      </w:pPr>
    </w:p>
    <w:p w14:paraId="784D6505" w14:textId="77777777" w:rsidR="00A6582B" w:rsidRPr="00A6582B" w:rsidRDefault="00A6582B" w:rsidP="00A6582B">
      <w:pPr>
        <w:bidi/>
        <w:ind w:firstLine="720"/>
        <w:jc w:val="both"/>
        <w:rPr>
          <w:rFonts w:cs="David" w:hint="cs"/>
          <w:rtl/>
        </w:rPr>
      </w:pPr>
      <w:r w:rsidRPr="00A6582B">
        <w:rPr>
          <w:rFonts w:cs="David" w:hint="cs"/>
          <w:rtl/>
        </w:rPr>
        <w:t xml:space="preserve">זכותך המלאה. </w:t>
      </w:r>
    </w:p>
    <w:p w14:paraId="4C2963C2" w14:textId="77777777" w:rsidR="00A6582B" w:rsidRPr="00A6582B" w:rsidRDefault="00A6582B" w:rsidP="00A6582B">
      <w:pPr>
        <w:bidi/>
        <w:ind w:firstLine="720"/>
        <w:jc w:val="both"/>
        <w:rPr>
          <w:rFonts w:cs="David" w:hint="cs"/>
          <w:rtl/>
        </w:rPr>
      </w:pPr>
    </w:p>
    <w:p w14:paraId="6AE4D587" w14:textId="77777777" w:rsidR="00A6582B" w:rsidRPr="00A6582B" w:rsidRDefault="00A6582B" w:rsidP="00A6582B">
      <w:pPr>
        <w:tabs>
          <w:tab w:val="left" w:pos="1857"/>
        </w:tabs>
        <w:bidi/>
        <w:jc w:val="both"/>
        <w:rPr>
          <w:rFonts w:cs="David" w:hint="cs"/>
          <w:u w:val="single"/>
          <w:rtl/>
        </w:rPr>
      </w:pPr>
      <w:r w:rsidRPr="00A6582B">
        <w:rPr>
          <w:rFonts w:cs="David" w:hint="cs"/>
          <w:u w:val="single"/>
          <w:rtl/>
        </w:rPr>
        <w:t>דוד רותם:</w:t>
      </w:r>
    </w:p>
    <w:p w14:paraId="67E083E4" w14:textId="77777777" w:rsidR="00A6582B" w:rsidRPr="00A6582B" w:rsidRDefault="00A6582B" w:rsidP="00A6582B">
      <w:pPr>
        <w:bidi/>
        <w:ind w:firstLine="720"/>
        <w:jc w:val="both"/>
        <w:rPr>
          <w:rFonts w:cs="David" w:hint="cs"/>
          <w:rtl/>
        </w:rPr>
      </w:pPr>
    </w:p>
    <w:p w14:paraId="2B30B8BE" w14:textId="77777777" w:rsidR="00A6582B" w:rsidRPr="00A6582B" w:rsidRDefault="00A6582B" w:rsidP="00A6582B">
      <w:pPr>
        <w:bidi/>
        <w:ind w:firstLine="720"/>
        <w:jc w:val="both"/>
        <w:rPr>
          <w:rFonts w:cs="David" w:hint="cs"/>
          <w:rtl/>
        </w:rPr>
      </w:pPr>
      <w:r w:rsidRPr="00A6582B">
        <w:rPr>
          <w:rFonts w:cs="David" w:hint="cs"/>
          <w:rtl/>
        </w:rPr>
        <w:t xml:space="preserve">אתה יכול להגיד לי טיבי מה שאתה רוצה, ואני חושב עם כל הכבוד, שאתה באמת נגוע פה בבעיה פוליטית, רק שהיא הפוכה - - - </w:t>
      </w:r>
    </w:p>
    <w:p w14:paraId="072C0E9E" w14:textId="77777777" w:rsidR="00A6582B" w:rsidRPr="00A6582B" w:rsidRDefault="00A6582B" w:rsidP="00A6582B">
      <w:pPr>
        <w:bidi/>
        <w:jc w:val="both"/>
        <w:rPr>
          <w:rFonts w:cs="David" w:hint="cs"/>
          <w:rtl/>
        </w:rPr>
      </w:pPr>
    </w:p>
    <w:p w14:paraId="403982B7"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79586C9C" w14:textId="77777777" w:rsidR="00A6582B" w:rsidRPr="00A6582B" w:rsidRDefault="00A6582B" w:rsidP="00A6582B">
      <w:pPr>
        <w:bidi/>
        <w:jc w:val="both"/>
        <w:rPr>
          <w:rFonts w:cs="David" w:hint="cs"/>
          <w:u w:val="single"/>
          <w:rtl/>
        </w:rPr>
      </w:pPr>
    </w:p>
    <w:p w14:paraId="504B9D79" w14:textId="77777777" w:rsidR="00A6582B" w:rsidRPr="00A6582B" w:rsidRDefault="00A6582B" w:rsidP="00A6582B">
      <w:pPr>
        <w:bidi/>
        <w:ind w:firstLine="720"/>
        <w:jc w:val="both"/>
        <w:rPr>
          <w:rFonts w:cs="David" w:hint="cs"/>
          <w:rtl/>
        </w:rPr>
      </w:pPr>
      <w:r w:rsidRPr="00A6582B">
        <w:rPr>
          <w:rFonts w:cs="David" w:hint="cs"/>
          <w:rtl/>
        </w:rPr>
        <w:t>מה זה?</w:t>
      </w:r>
    </w:p>
    <w:p w14:paraId="7FE50E15" w14:textId="77777777" w:rsidR="00A6582B" w:rsidRPr="00A6582B" w:rsidRDefault="00A6582B" w:rsidP="00A6582B">
      <w:pPr>
        <w:bidi/>
        <w:ind w:firstLine="720"/>
        <w:jc w:val="both"/>
        <w:rPr>
          <w:rFonts w:cs="David" w:hint="cs"/>
          <w:rtl/>
        </w:rPr>
      </w:pPr>
    </w:p>
    <w:p w14:paraId="115A47BF" w14:textId="77777777" w:rsidR="00A6582B" w:rsidRPr="00A6582B" w:rsidRDefault="00A6582B" w:rsidP="00A6582B">
      <w:pPr>
        <w:bidi/>
        <w:ind w:firstLine="720"/>
        <w:jc w:val="both"/>
        <w:rPr>
          <w:rFonts w:cs="David" w:hint="cs"/>
          <w:rtl/>
        </w:rPr>
      </w:pPr>
      <w:r w:rsidRPr="00A6582B">
        <w:rPr>
          <w:rFonts w:cs="David" w:hint="cs"/>
          <w:rtl/>
        </w:rPr>
        <w:t>(אחרי כן יק)</w:t>
      </w:r>
    </w:p>
    <w:p w14:paraId="4F7F37A3" w14:textId="77777777" w:rsidR="00A6582B" w:rsidRPr="00A6582B" w:rsidRDefault="00A6582B" w:rsidP="00A6582B">
      <w:pPr>
        <w:bidi/>
        <w:ind w:firstLine="720"/>
        <w:jc w:val="both"/>
        <w:rPr>
          <w:rFonts w:cs="David" w:hint="cs"/>
          <w:rtl/>
        </w:rPr>
      </w:pPr>
    </w:p>
    <w:p w14:paraId="5E864C78"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613072C8" w14:textId="77777777" w:rsidR="00A6582B" w:rsidRPr="00A6582B" w:rsidRDefault="00A6582B" w:rsidP="00A6582B">
      <w:pPr>
        <w:bidi/>
        <w:jc w:val="both"/>
        <w:rPr>
          <w:rFonts w:cs="David" w:hint="cs"/>
          <w:rtl/>
        </w:rPr>
      </w:pPr>
    </w:p>
    <w:p w14:paraId="1AB03EAC" w14:textId="77777777" w:rsidR="00A6582B" w:rsidRPr="00A6582B" w:rsidRDefault="00A6582B" w:rsidP="00A6582B">
      <w:pPr>
        <w:bidi/>
        <w:jc w:val="both"/>
        <w:rPr>
          <w:rFonts w:cs="David" w:hint="cs"/>
          <w:rtl/>
        </w:rPr>
      </w:pPr>
      <w:r w:rsidRPr="00A6582B">
        <w:rPr>
          <w:rFonts w:cs="David" w:hint="cs"/>
          <w:rtl/>
        </w:rPr>
        <w:tab/>
        <w:t xml:space="preserve">היא הפוכה מהכיוון של ליברמן, בגלל זה אתה מרשה לעצמך להתבטא בצורה כזו  מבזה. כבוד היושב ראש, עליך להגן על המושג הזה שנקרא כנסת והיועץ המשפטי. </w:t>
      </w:r>
    </w:p>
    <w:p w14:paraId="7661020E" w14:textId="77777777" w:rsidR="00A6582B" w:rsidRPr="00A6582B" w:rsidRDefault="00A6582B" w:rsidP="00A6582B">
      <w:pPr>
        <w:bidi/>
        <w:jc w:val="both"/>
        <w:rPr>
          <w:rFonts w:cs="David" w:hint="cs"/>
          <w:rtl/>
        </w:rPr>
      </w:pPr>
    </w:p>
    <w:p w14:paraId="0298CE6C"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3B33B81C" w14:textId="77777777" w:rsidR="00A6582B" w:rsidRPr="00A6582B" w:rsidRDefault="00A6582B" w:rsidP="00A6582B">
      <w:pPr>
        <w:bidi/>
        <w:jc w:val="both"/>
        <w:rPr>
          <w:rFonts w:cs="David" w:hint="cs"/>
          <w:rtl/>
        </w:rPr>
      </w:pPr>
    </w:p>
    <w:p w14:paraId="4A2AF0D3" w14:textId="77777777" w:rsidR="00A6582B" w:rsidRPr="00A6582B" w:rsidRDefault="00A6582B" w:rsidP="00A6582B">
      <w:pPr>
        <w:bidi/>
        <w:jc w:val="both"/>
        <w:rPr>
          <w:rFonts w:cs="David" w:hint="cs"/>
          <w:rtl/>
        </w:rPr>
      </w:pPr>
      <w:r w:rsidRPr="00A6582B">
        <w:rPr>
          <w:rFonts w:cs="David" w:hint="cs"/>
          <w:rtl/>
        </w:rPr>
        <w:tab/>
        <w:t>חברי הכנסת של קדימה ושל העבודה ושל מרצ - חברי הכנסת של האופוזיציה - לא מבינים שאתה אומר להם שלהם יש אידיאולוגיה של פגיעה בחיילי צה"ל. אז זה נכון אולי לגבי - - -</w:t>
      </w:r>
    </w:p>
    <w:p w14:paraId="6C65B9A6" w14:textId="77777777" w:rsidR="00A6582B" w:rsidRPr="00A6582B" w:rsidRDefault="00A6582B" w:rsidP="00A6582B">
      <w:pPr>
        <w:bidi/>
        <w:jc w:val="both"/>
        <w:rPr>
          <w:rFonts w:cs="David" w:hint="cs"/>
          <w:rtl/>
        </w:rPr>
      </w:pPr>
    </w:p>
    <w:p w14:paraId="158FFDD5"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00996D7" w14:textId="77777777" w:rsidR="00A6582B" w:rsidRPr="00A6582B" w:rsidRDefault="00A6582B" w:rsidP="00A6582B">
      <w:pPr>
        <w:bidi/>
        <w:jc w:val="both"/>
        <w:rPr>
          <w:rFonts w:cs="David" w:hint="cs"/>
          <w:rtl/>
        </w:rPr>
      </w:pPr>
    </w:p>
    <w:p w14:paraId="1AEC945E" w14:textId="77777777" w:rsidR="00A6582B" w:rsidRPr="00A6582B" w:rsidRDefault="00A6582B" w:rsidP="00A6582B">
      <w:pPr>
        <w:bidi/>
        <w:jc w:val="both"/>
        <w:rPr>
          <w:rFonts w:cs="David" w:hint="cs"/>
          <w:rtl/>
        </w:rPr>
      </w:pPr>
      <w:r w:rsidRPr="00A6582B">
        <w:rPr>
          <w:rFonts w:cs="David" w:hint="cs"/>
          <w:rtl/>
        </w:rPr>
        <w:tab/>
        <w:t xml:space="preserve">בושה וחרפה. הבן שלי משרת בצבא. </w:t>
      </w:r>
    </w:p>
    <w:p w14:paraId="0104A0F6" w14:textId="77777777" w:rsidR="00A6582B" w:rsidRPr="00A6582B" w:rsidRDefault="00A6582B" w:rsidP="00A6582B">
      <w:pPr>
        <w:bidi/>
        <w:jc w:val="both"/>
        <w:rPr>
          <w:rFonts w:cs="David" w:hint="cs"/>
          <w:rtl/>
        </w:rPr>
      </w:pPr>
    </w:p>
    <w:p w14:paraId="299FA36F"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6C4D974A" w14:textId="77777777" w:rsidR="00A6582B" w:rsidRPr="00A6582B" w:rsidRDefault="00A6582B" w:rsidP="00A6582B">
      <w:pPr>
        <w:bidi/>
        <w:jc w:val="both"/>
        <w:rPr>
          <w:rFonts w:cs="David" w:hint="cs"/>
          <w:rtl/>
        </w:rPr>
      </w:pPr>
    </w:p>
    <w:p w14:paraId="77B1DF8A" w14:textId="77777777" w:rsidR="00A6582B" w:rsidRPr="00A6582B" w:rsidRDefault="00A6582B" w:rsidP="00A6582B">
      <w:pPr>
        <w:bidi/>
        <w:jc w:val="both"/>
        <w:rPr>
          <w:rFonts w:cs="David" w:hint="cs"/>
          <w:rtl/>
        </w:rPr>
      </w:pPr>
      <w:r w:rsidRPr="00A6582B">
        <w:rPr>
          <w:rFonts w:cs="David" w:hint="cs"/>
          <w:rtl/>
        </w:rPr>
        <w:tab/>
        <w:t xml:space="preserve">הבן שלך שמשרת בצבא וזה מה שכל - - - </w:t>
      </w:r>
    </w:p>
    <w:p w14:paraId="7DD997B5" w14:textId="77777777" w:rsidR="00A6582B" w:rsidRPr="00A6582B" w:rsidRDefault="00A6582B" w:rsidP="00A6582B">
      <w:pPr>
        <w:bidi/>
        <w:jc w:val="both"/>
        <w:rPr>
          <w:rFonts w:cs="David" w:hint="cs"/>
          <w:rtl/>
        </w:rPr>
      </w:pPr>
    </w:p>
    <w:p w14:paraId="1F9DEE39"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8C8B0BD" w14:textId="77777777" w:rsidR="00A6582B" w:rsidRPr="00A6582B" w:rsidRDefault="00A6582B" w:rsidP="00A6582B">
      <w:pPr>
        <w:bidi/>
        <w:jc w:val="both"/>
        <w:rPr>
          <w:rFonts w:cs="David" w:hint="cs"/>
          <w:rtl/>
        </w:rPr>
      </w:pPr>
    </w:p>
    <w:p w14:paraId="163106B3" w14:textId="77777777" w:rsidR="00A6582B" w:rsidRPr="00A6582B" w:rsidRDefault="00A6582B" w:rsidP="00A6582B">
      <w:pPr>
        <w:bidi/>
        <w:jc w:val="both"/>
        <w:rPr>
          <w:rFonts w:cs="David" w:hint="cs"/>
          <w:rtl/>
        </w:rPr>
      </w:pPr>
      <w:r w:rsidRPr="00A6582B">
        <w:rPr>
          <w:rFonts w:cs="David" w:hint="cs"/>
          <w:rtl/>
        </w:rPr>
        <w:tab/>
        <w:t xml:space="preserve">חצי מהסיעה שלך משתמטים. בושה וחרפה. </w:t>
      </w:r>
    </w:p>
    <w:p w14:paraId="71DAB1CE" w14:textId="77777777" w:rsidR="00A6582B" w:rsidRPr="00A6582B" w:rsidRDefault="00A6582B" w:rsidP="00A6582B">
      <w:pPr>
        <w:bidi/>
        <w:jc w:val="both"/>
        <w:rPr>
          <w:rFonts w:cs="David" w:hint="cs"/>
          <w:rtl/>
        </w:rPr>
      </w:pPr>
    </w:p>
    <w:p w14:paraId="6DE40F30"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61279F3E" w14:textId="77777777" w:rsidR="00A6582B" w:rsidRPr="00A6582B" w:rsidRDefault="00A6582B" w:rsidP="00A6582B">
      <w:pPr>
        <w:bidi/>
        <w:jc w:val="both"/>
        <w:rPr>
          <w:rFonts w:cs="David" w:hint="cs"/>
          <w:rtl/>
        </w:rPr>
      </w:pPr>
    </w:p>
    <w:p w14:paraId="481502A3" w14:textId="77777777" w:rsidR="00A6582B" w:rsidRPr="00A6582B" w:rsidRDefault="00A6582B" w:rsidP="00A6582B">
      <w:pPr>
        <w:bidi/>
        <w:jc w:val="both"/>
        <w:rPr>
          <w:rFonts w:cs="David" w:hint="cs"/>
          <w:rtl/>
        </w:rPr>
      </w:pPr>
      <w:r w:rsidRPr="00A6582B">
        <w:rPr>
          <w:rFonts w:cs="David" w:hint="cs"/>
          <w:rtl/>
        </w:rPr>
        <w:tab/>
        <w:t xml:space="preserve">זה כותב עלייך היועץ המשפטי של הכנסת - - - </w:t>
      </w:r>
    </w:p>
    <w:p w14:paraId="6912FD61" w14:textId="77777777" w:rsidR="00A6582B" w:rsidRPr="00A6582B" w:rsidRDefault="00A6582B" w:rsidP="00A6582B">
      <w:pPr>
        <w:bidi/>
        <w:jc w:val="both"/>
        <w:rPr>
          <w:rFonts w:cs="David" w:hint="cs"/>
          <w:rtl/>
        </w:rPr>
      </w:pPr>
    </w:p>
    <w:p w14:paraId="188F6E19"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17F7239" w14:textId="77777777" w:rsidR="00A6582B" w:rsidRPr="00A6582B" w:rsidRDefault="00A6582B" w:rsidP="00A6582B">
      <w:pPr>
        <w:bidi/>
        <w:jc w:val="both"/>
        <w:rPr>
          <w:rFonts w:cs="David" w:hint="cs"/>
          <w:rtl/>
        </w:rPr>
      </w:pPr>
    </w:p>
    <w:p w14:paraId="214DD6F1" w14:textId="77777777" w:rsidR="00A6582B" w:rsidRPr="00A6582B" w:rsidRDefault="00A6582B" w:rsidP="00A6582B">
      <w:pPr>
        <w:bidi/>
        <w:jc w:val="both"/>
        <w:rPr>
          <w:rFonts w:cs="David" w:hint="cs"/>
          <w:rtl/>
        </w:rPr>
      </w:pPr>
      <w:r w:rsidRPr="00A6582B">
        <w:rPr>
          <w:rFonts w:cs="David" w:hint="cs"/>
          <w:rtl/>
        </w:rPr>
        <w:tab/>
        <w:t xml:space="preserve">בושה וחרפה, מנצלים את צה"ל לצרכים פוליטיים. עוד לא היה </w:t>
      </w:r>
      <w:smartTag w:uri="urn:schemas-microsoft-com:office:smarttags" w:element="PersonName">
        <w:r w:rsidRPr="00A6582B">
          <w:rPr>
            <w:rFonts w:cs="David" w:hint="cs"/>
            <w:rtl/>
          </w:rPr>
          <w:t>דב</w:t>
        </w:r>
      </w:smartTag>
      <w:r w:rsidRPr="00A6582B">
        <w:rPr>
          <w:rFonts w:cs="David" w:hint="cs"/>
          <w:rtl/>
        </w:rPr>
        <w:t xml:space="preserve">ר כזה בחיי הכנסת. </w:t>
      </w:r>
    </w:p>
    <w:p w14:paraId="423B940C" w14:textId="77777777" w:rsidR="00A6582B" w:rsidRPr="00A6582B" w:rsidRDefault="00A6582B" w:rsidP="00A6582B">
      <w:pPr>
        <w:bidi/>
        <w:jc w:val="both"/>
        <w:rPr>
          <w:rFonts w:cs="David" w:hint="cs"/>
          <w:rtl/>
        </w:rPr>
      </w:pPr>
    </w:p>
    <w:p w14:paraId="02AB688E"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4D6BB0C" w14:textId="77777777" w:rsidR="00A6582B" w:rsidRPr="00A6582B" w:rsidRDefault="00A6582B" w:rsidP="00A6582B">
      <w:pPr>
        <w:bidi/>
        <w:jc w:val="both"/>
        <w:rPr>
          <w:rFonts w:cs="David" w:hint="cs"/>
          <w:rtl/>
        </w:rPr>
      </w:pPr>
    </w:p>
    <w:p w14:paraId="3CD27C53" w14:textId="77777777" w:rsidR="00A6582B" w:rsidRPr="00A6582B" w:rsidRDefault="00A6582B" w:rsidP="00A6582B">
      <w:pPr>
        <w:bidi/>
        <w:jc w:val="both"/>
        <w:rPr>
          <w:rFonts w:cs="David" w:hint="cs"/>
          <w:rtl/>
        </w:rPr>
      </w:pPr>
      <w:r w:rsidRPr="00A6582B">
        <w:rPr>
          <w:rFonts w:cs="David" w:hint="cs"/>
          <w:rtl/>
        </w:rPr>
        <w:tab/>
        <w:t xml:space="preserve">חברת הכנסת זוארץ - - - </w:t>
      </w:r>
    </w:p>
    <w:p w14:paraId="71F85920" w14:textId="77777777" w:rsidR="00A6582B" w:rsidRPr="00A6582B" w:rsidRDefault="00A6582B" w:rsidP="00A6582B">
      <w:pPr>
        <w:bidi/>
        <w:jc w:val="both"/>
        <w:rPr>
          <w:rFonts w:cs="David" w:hint="cs"/>
          <w:rtl/>
        </w:rPr>
      </w:pPr>
    </w:p>
    <w:p w14:paraId="5F802180"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1921586" w14:textId="77777777" w:rsidR="00A6582B" w:rsidRPr="00A6582B" w:rsidRDefault="00A6582B" w:rsidP="00A6582B">
      <w:pPr>
        <w:bidi/>
        <w:jc w:val="both"/>
        <w:rPr>
          <w:rFonts w:cs="David" w:hint="cs"/>
          <w:rtl/>
        </w:rPr>
      </w:pPr>
    </w:p>
    <w:p w14:paraId="6C509057" w14:textId="77777777" w:rsidR="00A6582B" w:rsidRPr="00A6582B" w:rsidRDefault="00A6582B" w:rsidP="00A6582B">
      <w:pPr>
        <w:bidi/>
        <w:jc w:val="both"/>
        <w:rPr>
          <w:rFonts w:cs="David" w:hint="cs"/>
          <w:rtl/>
        </w:rPr>
      </w:pPr>
      <w:r w:rsidRPr="00A6582B">
        <w:rPr>
          <w:rFonts w:cs="David" w:hint="cs"/>
          <w:rtl/>
        </w:rPr>
        <w:tab/>
        <w:t xml:space="preserve">דיקטטורה. </w:t>
      </w:r>
    </w:p>
    <w:p w14:paraId="69BE5190" w14:textId="77777777" w:rsidR="00A6582B" w:rsidRPr="00A6582B" w:rsidRDefault="00A6582B" w:rsidP="00A6582B">
      <w:pPr>
        <w:bidi/>
        <w:jc w:val="both"/>
        <w:rPr>
          <w:rFonts w:cs="David" w:hint="cs"/>
          <w:rtl/>
        </w:rPr>
      </w:pPr>
    </w:p>
    <w:p w14:paraId="454BFA2C"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0EC9434D" w14:textId="77777777" w:rsidR="00A6582B" w:rsidRPr="00A6582B" w:rsidRDefault="00A6582B" w:rsidP="00A6582B">
      <w:pPr>
        <w:bidi/>
        <w:jc w:val="both"/>
        <w:rPr>
          <w:rFonts w:cs="David" w:hint="cs"/>
          <w:rtl/>
        </w:rPr>
      </w:pPr>
    </w:p>
    <w:p w14:paraId="5A27A83A" w14:textId="77777777" w:rsidR="00A6582B" w:rsidRPr="00A6582B" w:rsidRDefault="00A6582B" w:rsidP="00A6582B">
      <w:pPr>
        <w:bidi/>
        <w:jc w:val="both"/>
        <w:rPr>
          <w:rFonts w:cs="David" w:hint="cs"/>
          <w:rtl/>
        </w:rPr>
      </w:pPr>
      <w:r w:rsidRPr="00A6582B">
        <w:rPr>
          <w:rFonts w:cs="David" w:hint="cs"/>
          <w:rtl/>
        </w:rPr>
        <w:tab/>
        <w:t xml:space="preserve">זה בדיוק מה שאומר עלייך היועץ המשפטי, זה לא יעזור לך. את כל כך נהנית מחוות הדעת שלו </w:t>
      </w:r>
      <w:r w:rsidRPr="00A6582B">
        <w:rPr>
          <w:rFonts w:cs="David"/>
          <w:rtl/>
        </w:rPr>
        <w:t>–</w:t>
      </w:r>
      <w:r w:rsidRPr="00A6582B">
        <w:rPr>
          <w:rFonts w:cs="David" w:hint="cs"/>
          <w:rtl/>
        </w:rPr>
        <w:t xml:space="preserve"> תקבלי אותה. </w:t>
      </w:r>
    </w:p>
    <w:p w14:paraId="3E6DAF4F" w14:textId="77777777" w:rsidR="00A6582B" w:rsidRPr="00A6582B" w:rsidRDefault="00A6582B" w:rsidP="00A6582B">
      <w:pPr>
        <w:bidi/>
        <w:jc w:val="both"/>
        <w:rPr>
          <w:rFonts w:cs="David" w:hint="cs"/>
          <w:rtl/>
        </w:rPr>
      </w:pPr>
    </w:p>
    <w:p w14:paraId="10EB354E"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2A68AF61" w14:textId="77777777" w:rsidR="00A6582B" w:rsidRPr="00A6582B" w:rsidRDefault="00A6582B" w:rsidP="00A6582B">
      <w:pPr>
        <w:bidi/>
        <w:jc w:val="both"/>
        <w:rPr>
          <w:rFonts w:cs="David" w:hint="cs"/>
          <w:rtl/>
        </w:rPr>
      </w:pPr>
    </w:p>
    <w:p w14:paraId="0D1CDF01" w14:textId="77777777" w:rsidR="00A6582B" w:rsidRPr="00A6582B" w:rsidRDefault="00A6582B" w:rsidP="00A6582B">
      <w:pPr>
        <w:bidi/>
        <w:jc w:val="both"/>
        <w:rPr>
          <w:rFonts w:cs="David" w:hint="cs"/>
          <w:rtl/>
        </w:rPr>
      </w:pPr>
      <w:r w:rsidRPr="00A6582B">
        <w:rPr>
          <w:rFonts w:cs="David" w:hint="cs"/>
          <w:rtl/>
        </w:rPr>
        <w:tab/>
        <w:t>מתי תוקם ועדה לחקירת יועצים משפטיים?</w:t>
      </w:r>
    </w:p>
    <w:p w14:paraId="27A3D6C6" w14:textId="77777777" w:rsidR="00A6582B" w:rsidRPr="00A6582B" w:rsidRDefault="00A6582B" w:rsidP="00A6582B">
      <w:pPr>
        <w:bidi/>
        <w:jc w:val="both"/>
        <w:rPr>
          <w:rFonts w:cs="David" w:hint="cs"/>
          <w:rtl/>
        </w:rPr>
      </w:pPr>
    </w:p>
    <w:p w14:paraId="53732040"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2A92B8B" w14:textId="77777777" w:rsidR="00A6582B" w:rsidRPr="00A6582B" w:rsidRDefault="00A6582B" w:rsidP="00A6582B">
      <w:pPr>
        <w:bidi/>
        <w:jc w:val="both"/>
        <w:rPr>
          <w:rFonts w:cs="David" w:hint="cs"/>
          <w:rtl/>
        </w:rPr>
      </w:pPr>
    </w:p>
    <w:p w14:paraId="2EF82360" w14:textId="77777777" w:rsidR="00A6582B" w:rsidRPr="00A6582B" w:rsidRDefault="00A6582B" w:rsidP="00A6582B">
      <w:pPr>
        <w:bidi/>
        <w:jc w:val="both"/>
        <w:rPr>
          <w:rFonts w:cs="David" w:hint="cs"/>
          <w:rtl/>
        </w:rPr>
      </w:pPr>
      <w:r w:rsidRPr="00A6582B">
        <w:rPr>
          <w:rFonts w:cs="David" w:hint="cs"/>
          <w:rtl/>
        </w:rPr>
        <w:tab/>
        <w:t xml:space="preserve">חבר הכנסת טיבי - - - </w:t>
      </w:r>
    </w:p>
    <w:p w14:paraId="0071F658" w14:textId="77777777" w:rsidR="00A6582B" w:rsidRPr="00A6582B" w:rsidRDefault="00A6582B" w:rsidP="00A6582B">
      <w:pPr>
        <w:bidi/>
        <w:jc w:val="both"/>
        <w:rPr>
          <w:rFonts w:cs="David" w:hint="cs"/>
          <w:rtl/>
        </w:rPr>
      </w:pPr>
    </w:p>
    <w:p w14:paraId="2F0437A1"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4FD6F507" w14:textId="77777777" w:rsidR="00A6582B" w:rsidRPr="00A6582B" w:rsidRDefault="00A6582B" w:rsidP="00A6582B">
      <w:pPr>
        <w:bidi/>
        <w:jc w:val="both"/>
        <w:rPr>
          <w:rFonts w:cs="David" w:hint="cs"/>
          <w:rtl/>
        </w:rPr>
      </w:pPr>
    </w:p>
    <w:p w14:paraId="0482F536" w14:textId="77777777" w:rsidR="00A6582B" w:rsidRPr="00A6582B" w:rsidRDefault="00A6582B" w:rsidP="00A6582B">
      <w:pPr>
        <w:bidi/>
        <w:jc w:val="both"/>
        <w:rPr>
          <w:rFonts w:cs="David" w:hint="cs"/>
          <w:rtl/>
        </w:rPr>
      </w:pPr>
      <w:r w:rsidRPr="00A6582B">
        <w:rPr>
          <w:rFonts w:cs="David" w:hint="cs"/>
          <w:rtl/>
        </w:rPr>
        <w:tab/>
        <w:t xml:space="preserve">אדוני, אנחנו מעבירים - - - </w:t>
      </w:r>
    </w:p>
    <w:p w14:paraId="2F05C460" w14:textId="77777777" w:rsidR="00A6582B" w:rsidRPr="00A6582B" w:rsidRDefault="00A6582B" w:rsidP="00A6582B">
      <w:pPr>
        <w:bidi/>
        <w:jc w:val="both"/>
        <w:rPr>
          <w:rFonts w:cs="David" w:hint="cs"/>
          <w:rtl/>
        </w:rPr>
      </w:pPr>
    </w:p>
    <w:p w14:paraId="0B4B73B7"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68A2E8FA" w14:textId="77777777" w:rsidR="00A6582B" w:rsidRPr="00A6582B" w:rsidRDefault="00A6582B" w:rsidP="00A6582B">
      <w:pPr>
        <w:bidi/>
        <w:jc w:val="both"/>
        <w:rPr>
          <w:rFonts w:cs="David" w:hint="cs"/>
          <w:rtl/>
        </w:rPr>
      </w:pPr>
    </w:p>
    <w:p w14:paraId="4CD0B32F" w14:textId="77777777" w:rsidR="00A6582B" w:rsidRPr="00A6582B" w:rsidRDefault="00A6582B" w:rsidP="00A6582B">
      <w:pPr>
        <w:bidi/>
        <w:jc w:val="both"/>
        <w:rPr>
          <w:rFonts w:cs="David" w:hint="cs"/>
          <w:rtl/>
        </w:rPr>
      </w:pPr>
      <w:r w:rsidRPr="00A6582B">
        <w:rPr>
          <w:rFonts w:cs="David" w:hint="cs"/>
          <w:rtl/>
        </w:rPr>
        <w:tab/>
        <w:t xml:space="preserve">אל תדאג, הוא כבר מעביר חוק. יש לו רוב. </w:t>
      </w:r>
    </w:p>
    <w:p w14:paraId="7D76EF48" w14:textId="77777777" w:rsidR="00A6582B" w:rsidRPr="00A6582B" w:rsidRDefault="00A6582B" w:rsidP="00A6582B">
      <w:pPr>
        <w:bidi/>
        <w:jc w:val="both"/>
        <w:rPr>
          <w:rFonts w:cs="David" w:hint="cs"/>
          <w:rtl/>
        </w:rPr>
      </w:pPr>
    </w:p>
    <w:p w14:paraId="56C69BDC"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C5626C2" w14:textId="77777777" w:rsidR="00A6582B" w:rsidRPr="00A6582B" w:rsidRDefault="00A6582B" w:rsidP="00A6582B">
      <w:pPr>
        <w:bidi/>
        <w:jc w:val="both"/>
        <w:rPr>
          <w:rFonts w:cs="David" w:hint="cs"/>
          <w:rtl/>
        </w:rPr>
      </w:pPr>
    </w:p>
    <w:p w14:paraId="3019A02B" w14:textId="77777777" w:rsidR="00A6582B" w:rsidRPr="00A6582B" w:rsidRDefault="00A6582B" w:rsidP="00A6582B">
      <w:pPr>
        <w:bidi/>
        <w:jc w:val="both"/>
        <w:rPr>
          <w:rFonts w:cs="David" w:hint="cs"/>
          <w:rtl/>
        </w:rPr>
      </w:pPr>
      <w:r w:rsidRPr="00A6582B">
        <w:rPr>
          <w:rFonts w:cs="David" w:hint="cs"/>
          <w:rtl/>
        </w:rPr>
        <w:tab/>
        <w:t>חברת הכנסת זוארץ, מה את מציעה?</w:t>
      </w:r>
    </w:p>
    <w:p w14:paraId="6222543B" w14:textId="77777777" w:rsidR="00A6582B" w:rsidRPr="00A6582B" w:rsidRDefault="00A6582B" w:rsidP="00A6582B">
      <w:pPr>
        <w:bidi/>
        <w:jc w:val="both"/>
        <w:rPr>
          <w:rFonts w:cs="David" w:hint="cs"/>
          <w:rtl/>
        </w:rPr>
      </w:pPr>
    </w:p>
    <w:p w14:paraId="5A0647A1"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3DF6D06B" w14:textId="77777777" w:rsidR="00A6582B" w:rsidRPr="00A6582B" w:rsidRDefault="00A6582B" w:rsidP="00A6582B">
      <w:pPr>
        <w:bidi/>
        <w:jc w:val="both"/>
        <w:rPr>
          <w:rFonts w:cs="David" w:hint="cs"/>
          <w:rtl/>
        </w:rPr>
      </w:pPr>
    </w:p>
    <w:p w14:paraId="40A6660C" w14:textId="77777777" w:rsidR="00A6582B" w:rsidRPr="00A6582B" w:rsidRDefault="00A6582B" w:rsidP="00A6582B">
      <w:pPr>
        <w:bidi/>
        <w:jc w:val="both"/>
        <w:rPr>
          <w:rFonts w:cs="David" w:hint="cs"/>
          <w:rtl/>
        </w:rPr>
      </w:pPr>
      <w:r w:rsidRPr="00A6582B">
        <w:rPr>
          <w:rFonts w:cs="David" w:hint="cs"/>
          <w:rtl/>
        </w:rPr>
        <w:tab/>
        <w:t>ואת כל כך רצית שהרוב הזה יהיה אצלך. מה היית מוכנה לשלם בשביל לתת לך את הרוב הזה.</w:t>
      </w:r>
    </w:p>
    <w:p w14:paraId="4AA5B7A5" w14:textId="77777777" w:rsidR="00A6582B" w:rsidRPr="00A6582B" w:rsidRDefault="00A6582B" w:rsidP="00A6582B">
      <w:pPr>
        <w:bidi/>
        <w:jc w:val="both"/>
        <w:rPr>
          <w:rFonts w:cs="David" w:hint="cs"/>
          <w:rtl/>
        </w:rPr>
      </w:pPr>
    </w:p>
    <w:p w14:paraId="52831440"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9ACB6E4" w14:textId="77777777" w:rsidR="00A6582B" w:rsidRPr="00A6582B" w:rsidRDefault="00A6582B" w:rsidP="00A6582B">
      <w:pPr>
        <w:bidi/>
        <w:jc w:val="both"/>
        <w:rPr>
          <w:rFonts w:cs="David" w:hint="cs"/>
          <w:rtl/>
        </w:rPr>
      </w:pPr>
    </w:p>
    <w:p w14:paraId="41F101EC" w14:textId="77777777" w:rsidR="00A6582B" w:rsidRPr="00A6582B" w:rsidRDefault="00A6582B" w:rsidP="00A6582B">
      <w:pPr>
        <w:bidi/>
        <w:jc w:val="both"/>
        <w:rPr>
          <w:rFonts w:cs="David" w:hint="cs"/>
          <w:rtl/>
        </w:rPr>
      </w:pPr>
      <w:r w:rsidRPr="00A6582B">
        <w:rPr>
          <w:rFonts w:cs="David" w:hint="cs"/>
          <w:rtl/>
        </w:rPr>
        <w:tab/>
        <w:t xml:space="preserve">לא היינו מוכנים לשלם לך שום </w:t>
      </w:r>
      <w:smartTag w:uri="urn:schemas-microsoft-com:office:smarttags" w:element="PersonName">
        <w:r w:rsidRPr="00A6582B">
          <w:rPr>
            <w:rFonts w:cs="David" w:hint="cs"/>
            <w:rtl/>
          </w:rPr>
          <w:t>דב</w:t>
        </w:r>
      </w:smartTag>
      <w:r w:rsidRPr="00A6582B">
        <w:rPr>
          <w:rFonts w:cs="David" w:hint="cs"/>
          <w:rtl/>
        </w:rPr>
        <w:t xml:space="preserve">ר, בגלל זה אנחנו באופוזיציה. </w:t>
      </w:r>
    </w:p>
    <w:p w14:paraId="55E3A44F" w14:textId="77777777" w:rsidR="00A6582B" w:rsidRPr="00A6582B" w:rsidRDefault="00A6582B" w:rsidP="00A6582B">
      <w:pPr>
        <w:bidi/>
        <w:jc w:val="both"/>
        <w:rPr>
          <w:rFonts w:cs="David" w:hint="cs"/>
          <w:u w:val="single"/>
          <w:rtl/>
        </w:rPr>
      </w:pPr>
    </w:p>
    <w:p w14:paraId="192341EB"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78A49854" w14:textId="77777777" w:rsidR="00A6582B" w:rsidRPr="00A6582B" w:rsidRDefault="00A6582B" w:rsidP="00A6582B">
      <w:pPr>
        <w:bidi/>
        <w:jc w:val="both"/>
        <w:rPr>
          <w:rFonts w:cs="David" w:hint="cs"/>
          <w:u w:val="single"/>
          <w:rtl/>
        </w:rPr>
      </w:pPr>
    </w:p>
    <w:p w14:paraId="5D74C50D" w14:textId="77777777" w:rsidR="00A6582B" w:rsidRPr="00A6582B" w:rsidRDefault="00A6582B" w:rsidP="00A6582B">
      <w:pPr>
        <w:bidi/>
        <w:ind w:firstLine="720"/>
        <w:jc w:val="both"/>
        <w:rPr>
          <w:rFonts w:cs="David" w:hint="cs"/>
          <w:rtl/>
        </w:rPr>
      </w:pPr>
      <w:r w:rsidRPr="00A6582B">
        <w:rPr>
          <w:rFonts w:cs="David" w:hint="cs"/>
          <w:rtl/>
        </w:rPr>
        <w:t>שם את טועה.</w:t>
      </w:r>
    </w:p>
    <w:p w14:paraId="63B86B59" w14:textId="77777777" w:rsidR="00A6582B" w:rsidRPr="00A6582B" w:rsidRDefault="00A6582B" w:rsidP="00A6582B">
      <w:pPr>
        <w:bidi/>
        <w:jc w:val="both"/>
        <w:rPr>
          <w:rFonts w:cs="David" w:hint="cs"/>
          <w:rtl/>
        </w:rPr>
      </w:pPr>
    </w:p>
    <w:p w14:paraId="34FB1730"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1FB56ED2" w14:textId="77777777" w:rsidR="00A6582B" w:rsidRPr="00A6582B" w:rsidRDefault="00A6582B" w:rsidP="00A6582B">
      <w:pPr>
        <w:bidi/>
        <w:jc w:val="both"/>
        <w:rPr>
          <w:rFonts w:cs="David" w:hint="cs"/>
          <w:rtl/>
        </w:rPr>
      </w:pPr>
    </w:p>
    <w:p w14:paraId="0E6934BA" w14:textId="77777777" w:rsidR="00A6582B" w:rsidRPr="00A6582B" w:rsidRDefault="00A6582B" w:rsidP="00A6582B">
      <w:pPr>
        <w:bidi/>
        <w:jc w:val="both"/>
        <w:rPr>
          <w:rFonts w:cs="David" w:hint="cs"/>
          <w:rtl/>
        </w:rPr>
      </w:pPr>
      <w:r w:rsidRPr="00A6582B">
        <w:rPr>
          <w:rFonts w:cs="David" w:hint="cs"/>
          <w:rtl/>
        </w:rPr>
        <w:tab/>
        <w:t xml:space="preserve">את טועה, היית מוכנה לתת הכול. </w:t>
      </w:r>
    </w:p>
    <w:p w14:paraId="75186D27" w14:textId="77777777" w:rsidR="00A6582B" w:rsidRPr="00A6582B" w:rsidRDefault="00A6582B" w:rsidP="00A6582B">
      <w:pPr>
        <w:bidi/>
        <w:jc w:val="both"/>
        <w:rPr>
          <w:rFonts w:cs="David" w:hint="cs"/>
          <w:rtl/>
        </w:rPr>
      </w:pPr>
    </w:p>
    <w:p w14:paraId="45206A1A"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79347E2" w14:textId="77777777" w:rsidR="00A6582B" w:rsidRPr="00A6582B" w:rsidRDefault="00A6582B" w:rsidP="00A6582B">
      <w:pPr>
        <w:bidi/>
        <w:jc w:val="both"/>
        <w:rPr>
          <w:rFonts w:cs="David" w:hint="cs"/>
          <w:rtl/>
        </w:rPr>
      </w:pPr>
    </w:p>
    <w:p w14:paraId="383953D0" w14:textId="77777777" w:rsidR="00A6582B" w:rsidRPr="00A6582B" w:rsidRDefault="00A6582B" w:rsidP="00A6582B">
      <w:pPr>
        <w:bidi/>
        <w:jc w:val="both"/>
        <w:rPr>
          <w:rFonts w:cs="David" w:hint="cs"/>
          <w:rtl/>
        </w:rPr>
      </w:pPr>
      <w:r w:rsidRPr="00A6582B">
        <w:rPr>
          <w:rFonts w:cs="David" w:hint="cs"/>
          <w:rtl/>
        </w:rPr>
        <w:tab/>
        <w:t xml:space="preserve">אנחנו באופוזיציה, יושבים להגן על הדמוקרטיה מהאופוזיציה מפניכם. </w:t>
      </w:r>
    </w:p>
    <w:p w14:paraId="0A511A92" w14:textId="77777777" w:rsidR="00A6582B" w:rsidRPr="00A6582B" w:rsidRDefault="00A6582B" w:rsidP="00A6582B">
      <w:pPr>
        <w:bidi/>
        <w:jc w:val="both"/>
        <w:rPr>
          <w:rFonts w:cs="David" w:hint="cs"/>
          <w:rtl/>
        </w:rPr>
      </w:pPr>
    </w:p>
    <w:p w14:paraId="64751BDE"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7BBB02C4" w14:textId="77777777" w:rsidR="00A6582B" w:rsidRPr="00A6582B" w:rsidRDefault="00A6582B" w:rsidP="00A6582B">
      <w:pPr>
        <w:bidi/>
        <w:jc w:val="both"/>
        <w:rPr>
          <w:rFonts w:cs="David" w:hint="cs"/>
          <w:u w:val="single"/>
          <w:rtl/>
        </w:rPr>
      </w:pPr>
    </w:p>
    <w:p w14:paraId="5066015A" w14:textId="77777777" w:rsidR="00A6582B" w:rsidRPr="00A6582B" w:rsidRDefault="00A6582B" w:rsidP="00A6582B">
      <w:pPr>
        <w:bidi/>
        <w:ind w:firstLine="720"/>
        <w:jc w:val="both"/>
        <w:rPr>
          <w:rFonts w:cs="David" w:hint="cs"/>
          <w:rtl/>
        </w:rPr>
      </w:pPr>
      <w:r w:rsidRPr="00A6582B">
        <w:rPr>
          <w:rFonts w:cs="David" w:hint="cs"/>
          <w:rtl/>
        </w:rPr>
        <w:t xml:space="preserve">הדמוקרטיה לא מעניינת אתכם. הייתם דיקטטורה ואתם רוצים הלאה דיקטטורה. </w:t>
      </w:r>
    </w:p>
    <w:p w14:paraId="744EC61D" w14:textId="77777777" w:rsidR="00A6582B" w:rsidRPr="00A6582B" w:rsidRDefault="00A6582B" w:rsidP="00A6582B">
      <w:pPr>
        <w:bidi/>
        <w:jc w:val="both"/>
        <w:rPr>
          <w:rFonts w:cs="David" w:hint="cs"/>
          <w:rtl/>
        </w:rPr>
      </w:pPr>
    </w:p>
    <w:p w14:paraId="0D13405F"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36993D7A" w14:textId="77777777" w:rsidR="00A6582B" w:rsidRPr="00A6582B" w:rsidRDefault="00A6582B" w:rsidP="00A6582B">
      <w:pPr>
        <w:bidi/>
        <w:jc w:val="both"/>
        <w:rPr>
          <w:rFonts w:cs="David" w:hint="cs"/>
          <w:rtl/>
        </w:rPr>
      </w:pPr>
    </w:p>
    <w:p w14:paraId="2FD8374E" w14:textId="77777777" w:rsidR="00A6582B" w:rsidRPr="00A6582B" w:rsidRDefault="00A6582B" w:rsidP="00A6582B">
      <w:pPr>
        <w:bidi/>
        <w:ind w:firstLine="720"/>
        <w:jc w:val="both"/>
        <w:rPr>
          <w:rFonts w:cs="David" w:hint="cs"/>
          <w:rtl/>
        </w:rPr>
      </w:pPr>
      <w:r w:rsidRPr="00A6582B">
        <w:rPr>
          <w:rFonts w:cs="David" w:hint="cs"/>
          <w:rtl/>
        </w:rPr>
        <w:t xml:space="preserve">אנחנו נגן על הדמוקרטיה מפניכם. </w:t>
      </w:r>
    </w:p>
    <w:p w14:paraId="14CE77D7" w14:textId="77777777" w:rsidR="00A6582B" w:rsidRPr="00A6582B" w:rsidRDefault="00A6582B" w:rsidP="00A6582B">
      <w:pPr>
        <w:bidi/>
        <w:jc w:val="both"/>
        <w:rPr>
          <w:rFonts w:cs="David" w:hint="cs"/>
          <w:rtl/>
        </w:rPr>
      </w:pPr>
    </w:p>
    <w:p w14:paraId="4FD8380A"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34EAB5AB" w14:textId="77777777" w:rsidR="00A6582B" w:rsidRPr="00A6582B" w:rsidRDefault="00A6582B" w:rsidP="00A6582B">
      <w:pPr>
        <w:bidi/>
        <w:jc w:val="both"/>
        <w:rPr>
          <w:rFonts w:cs="David" w:hint="cs"/>
          <w:u w:val="single"/>
          <w:rtl/>
        </w:rPr>
      </w:pPr>
    </w:p>
    <w:p w14:paraId="2B483963" w14:textId="77777777" w:rsidR="00A6582B" w:rsidRPr="00A6582B" w:rsidRDefault="00A6582B" w:rsidP="00A6582B">
      <w:pPr>
        <w:bidi/>
        <w:ind w:firstLine="720"/>
        <w:jc w:val="both"/>
        <w:rPr>
          <w:rFonts w:cs="David" w:hint="cs"/>
          <w:rtl/>
        </w:rPr>
      </w:pPr>
      <w:r w:rsidRPr="00A6582B">
        <w:rPr>
          <w:rFonts w:cs="David" w:hint="cs"/>
          <w:rtl/>
        </w:rPr>
        <w:t>חברת הכנסת זוארץ, תתחילי את מסע ההגנה על הדמוקרטיה בזה שתתני לאנשים ל</w:t>
      </w:r>
      <w:smartTag w:uri="urn:schemas-microsoft-com:office:smarttags" w:element="PersonName">
        <w:r w:rsidRPr="00A6582B">
          <w:rPr>
            <w:rFonts w:cs="David" w:hint="cs"/>
            <w:rtl/>
          </w:rPr>
          <w:t>דב</w:t>
        </w:r>
      </w:smartTag>
      <w:r w:rsidRPr="00A6582B">
        <w:rPr>
          <w:rFonts w:cs="David" w:hint="cs"/>
          <w:rtl/>
        </w:rPr>
        <w:t xml:space="preserve">ר ולא תפריעי להם כל הזמן. </w:t>
      </w:r>
    </w:p>
    <w:p w14:paraId="0CCE63C2" w14:textId="77777777" w:rsidR="00A6582B" w:rsidRPr="00A6582B" w:rsidRDefault="00A6582B" w:rsidP="00A6582B">
      <w:pPr>
        <w:bidi/>
        <w:jc w:val="both"/>
        <w:rPr>
          <w:rFonts w:cs="David" w:hint="cs"/>
          <w:rtl/>
        </w:rPr>
      </w:pPr>
    </w:p>
    <w:p w14:paraId="64D5C651"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7825FE25" w14:textId="77777777" w:rsidR="00A6582B" w:rsidRPr="00A6582B" w:rsidRDefault="00A6582B" w:rsidP="00A6582B">
      <w:pPr>
        <w:bidi/>
        <w:jc w:val="both"/>
        <w:rPr>
          <w:rFonts w:cs="David" w:hint="cs"/>
          <w:u w:val="single"/>
          <w:rtl/>
        </w:rPr>
      </w:pPr>
    </w:p>
    <w:p w14:paraId="6493C0C8" w14:textId="77777777" w:rsidR="00A6582B" w:rsidRPr="00A6582B" w:rsidRDefault="00A6582B" w:rsidP="00A6582B">
      <w:pPr>
        <w:bidi/>
        <w:ind w:firstLine="720"/>
        <w:jc w:val="both"/>
        <w:rPr>
          <w:rFonts w:cs="David" w:hint="cs"/>
          <w:rtl/>
        </w:rPr>
      </w:pPr>
      <w:r w:rsidRPr="00A6582B">
        <w:rPr>
          <w:rFonts w:cs="David" w:hint="cs"/>
          <w:rtl/>
        </w:rPr>
        <w:t xml:space="preserve">היא לא תוכל לתת לזה להיעצר פה. </w:t>
      </w:r>
    </w:p>
    <w:p w14:paraId="1357B5DD" w14:textId="77777777" w:rsidR="00A6582B" w:rsidRPr="00A6582B" w:rsidRDefault="00A6582B" w:rsidP="00A6582B">
      <w:pPr>
        <w:bidi/>
        <w:jc w:val="both"/>
        <w:rPr>
          <w:rFonts w:cs="David" w:hint="cs"/>
          <w:rtl/>
        </w:rPr>
      </w:pPr>
    </w:p>
    <w:p w14:paraId="26E8A6C5"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465291FB" w14:textId="77777777" w:rsidR="00A6582B" w:rsidRPr="00A6582B" w:rsidRDefault="00A6582B" w:rsidP="00A6582B">
      <w:pPr>
        <w:bidi/>
        <w:jc w:val="both"/>
        <w:rPr>
          <w:rFonts w:cs="David" w:hint="cs"/>
          <w:u w:val="single"/>
          <w:rtl/>
        </w:rPr>
      </w:pPr>
    </w:p>
    <w:p w14:paraId="68B72FC9" w14:textId="77777777" w:rsidR="00A6582B" w:rsidRPr="00A6582B" w:rsidRDefault="00A6582B" w:rsidP="00A6582B">
      <w:pPr>
        <w:bidi/>
        <w:ind w:firstLine="720"/>
        <w:jc w:val="both"/>
        <w:rPr>
          <w:rFonts w:cs="David" w:hint="cs"/>
          <w:rtl/>
        </w:rPr>
      </w:pPr>
      <w:r w:rsidRPr="00A6582B">
        <w:rPr>
          <w:rFonts w:cs="David" w:hint="cs"/>
          <w:rtl/>
        </w:rPr>
        <w:t xml:space="preserve">האם יש בחקיקה הזאת, שאנחנו רוצים לחקור את הדה-לגיטימציה שעושים לצה"ל ולחייליו, האם יש בזה אפקט היוצר אווירה ציבורית המאיימת על חופש המחשבה והמחאה? הרי מה שהוועדה הזאת תעשה, זה היא תמצא את הכלים והסמכויות שעומדים לרשויות המדינה, ואם יש צורך </w:t>
      </w:r>
      <w:r w:rsidRPr="00A6582B">
        <w:rPr>
          <w:rFonts w:cs="David"/>
          <w:rtl/>
        </w:rPr>
        <w:t>–</w:t>
      </w:r>
      <w:r w:rsidRPr="00A6582B">
        <w:rPr>
          <w:rFonts w:cs="David" w:hint="cs"/>
          <w:rtl/>
        </w:rPr>
        <w:t xml:space="preserve"> בתיקוני חקיקה. איפה הפגיעה בחופש המחאה? איפה הפגיעה בחופש הביטוי?</w:t>
      </w:r>
    </w:p>
    <w:p w14:paraId="56B1178C" w14:textId="77777777" w:rsidR="00A6582B" w:rsidRPr="00A6582B" w:rsidRDefault="00A6582B" w:rsidP="00A6582B">
      <w:pPr>
        <w:bidi/>
        <w:jc w:val="both"/>
        <w:rPr>
          <w:rFonts w:cs="David" w:hint="cs"/>
          <w:rtl/>
        </w:rPr>
      </w:pPr>
    </w:p>
    <w:p w14:paraId="62E1346B"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74A4CF8C" w14:textId="77777777" w:rsidR="00A6582B" w:rsidRPr="00A6582B" w:rsidRDefault="00A6582B" w:rsidP="00A6582B">
      <w:pPr>
        <w:bidi/>
        <w:jc w:val="both"/>
        <w:rPr>
          <w:rFonts w:cs="David" w:hint="cs"/>
          <w:rtl/>
        </w:rPr>
      </w:pPr>
    </w:p>
    <w:p w14:paraId="71BB3687" w14:textId="77777777" w:rsidR="00A6582B" w:rsidRPr="00A6582B" w:rsidRDefault="00A6582B" w:rsidP="00A6582B">
      <w:pPr>
        <w:bidi/>
        <w:jc w:val="both"/>
        <w:rPr>
          <w:rFonts w:cs="David" w:hint="cs"/>
          <w:rtl/>
        </w:rPr>
      </w:pPr>
      <w:r w:rsidRPr="00A6582B">
        <w:rPr>
          <w:rFonts w:cs="David" w:hint="cs"/>
          <w:rtl/>
        </w:rPr>
        <w:tab/>
        <w:t xml:space="preserve">בהצרת המחשבה. </w:t>
      </w:r>
    </w:p>
    <w:p w14:paraId="3627BEDF" w14:textId="77777777" w:rsidR="00A6582B" w:rsidRPr="00A6582B" w:rsidRDefault="00A6582B" w:rsidP="00A6582B">
      <w:pPr>
        <w:bidi/>
        <w:jc w:val="both"/>
        <w:rPr>
          <w:rFonts w:cs="David" w:hint="cs"/>
          <w:rtl/>
        </w:rPr>
      </w:pPr>
    </w:p>
    <w:p w14:paraId="2DD24528"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76B3E8B1" w14:textId="77777777" w:rsidR="00A6582B" w:rsidRPr="00A6582B" w:rsidRDefault="00A6582B" w:rsidP="00A6582B">
      <w:pPr>
        <w:bidi/>
        <w:jc w:val="both"/>
        <w:rPr>
          <w:rFonts w:cs="David" w:hint="cs"/>
          <w:rtl/>
        </w:rPr>
      </w:pPr>
    </w:p>
    <w:p w14:paraId="6EF2D458" w14:textId="77777777" w:rsidR="00A6582B" w:rsidRPr="00A6582B" w:rsidRDefault="00A6582B" w:rsidP="00A6582B">
      <w:pPr>
        <w:bidi/>
        <w:jc w:val="both"/>
        <w:rPr>
          <w:rFonts w:cs="David" w:hint="cs"/>
          <w:rtl/>
        </w:rPr>
      </w:pPr>
      <w:r w:rsidRPr="00A6582B">
        <w:rPr>
          <w:rFonts w:cs="David" w:hint="cs"/>
          <w:rtl/>
        </w:rPr>
        <w:tab/>
        <w:t xml:space="preserve">זה לא קשור בכלל. </w:t>
      </w:r>
    </w:p>
    <w:p w14:paraId="74C93285" w14:textId="77777777" w:rsidR="00A6582B" w:rsidRPr="00A6582B" w:rsidRDefault="00A6582B" w:rsidP="00A6582B">
      <w:pPr>
        <w:bidi/>
        <w:jc w:val="both"/>
        <w:rPr>
          <w:rFonts w:cs="David" w:hint="cs"/>
          <w:rtl/>
        </w:rPr>
      </w:pPr>
    </w:p>
    <w:p w14:paraId="65A41093"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621CC5C5" w14:textId="77777777" w:rsidR="00A6582B" w:rsidRPr="00A6582B" w:rsidRDefault="00A6582B" w:rsidP="00A6582B">
      <w:pPr>
        <w:bidi/>
        <w:jc w:val="both"/>
        <w:rPr>
          <w:rFonts w:cs="David" w:hint="cs"/>
          <w:u w:val="single"/>
          <w:rtl/>
        </w:rPr>
      </w:pPr>
    </w:p>
    <w:p w14:paraId="04DC05C4" w14:textId="77777777" w:rsidR="00A6582B" w:rsidRPr="00A6582B" w:rsidRDefault="00A6582B" w:rsidP="00A6582B">
      <w:pPr>
        <w:bidi/>
        <w:ind w:firstLine="720"/>
        <w:jc w:val="both"/>
        <w:rPr>
          <w:rFonts w:cs="David" w:hint="cs"/>
          <w:rtl/>
        </w:rPr>
      </w:pPr>
      <w:r w:rsidRPr="00A6582B">
        <w:rPr>
          <w:rFonts w:cs="David" w:hint="cs"/>
          <w:rtl/>
        </w:rPr>
        <w:t xml:space="preserve">אסור לנו לחשוב בכלל. </w:t>
      </w:r>
    </w:p>
    <w:p w14:paraId="07D5D299" w14:textId="77777777" w:rsidR="00A6582B" w:rsidRPr="00A6582B" w:rsidRDefault="00A6582B" w:rsidP="00A6582B">
      <w:pPr>
        <w:bidi/>
        <w:jc w:val="both"/>
        <w:rPr>
          <w:rFonts w:cs="David" w:hint="cs"/>
          <w:rtl/>
        </w:rPr>
      </w:pPr>
    </w:p>
    <w:p w14:paraId="30FCF95F"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73F7776B" w14:textId="77777777" w:rsidR="00A6582B" w:rsidRPr="00A6582B" w:rsidRDefault="00A6582B" w:rsidP="00A6582B">
      <w:pPr>
        <w:bidi/>
        <w:jc w:val="both"/>
        <w:rPr>
          <w:rFonts w:cs="David" w:hint="cs"/>
          <w:u w:val="single"/>
          <w:rtl/>
        </w:rPr>
      </w:pPr>
    </w:p>
    <w:p w14:paraId="77AD2FC4" w14:textId="77777777" w:rsidR="00A6582B" w:rsidRPr="00A6582B" w:rsidRDefault="00A6582B" w:rsidP="00A6582B">
      <w:pPr>
        <w:bidi/>
        <w:ind w:firstLine="720"/>
        <w:jc w:val="both"/>
        <w:rPr>
          <w:rFonts w:cs="David" w:hint="cs"/>
          <w:rtl/>
        </w:rPr>
      </w:pPr>
      <w:r w:rsidRPr="00A6582B">
        <w:rPr>
          <w:rFonts w:cs="David" w:hint="cs"/>
          <w:rtl/>
        </w:rPr>
        <w:t xml:space="preserve">מותר לכם לחשוב - תתחילו כבר. </w:t>
      </w:r>
    </w:p>
    <w:p w14:paraId="4A0E619F" w14:textId="77777777" w:rsidR="00A6582B" w:rsidRPr="00A6582B" w:rsidRDefault="00A6582B" w:rsidP="00A6582B">
      <w:pPr>
        <w:bidi/>
        <w:jc w:val="both"/>
        <w:rPr>
          <w:rFonts w:cs="David" w:hint="cs"/>
          <w:rtl/>
        </w:rPr>
      </w:pPr>
    </w:p>
    <w:p w14:paraId="24C3EE80"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0BA160E5" w14:textId="77777777" w:rsidR="00A6582B" w:rsidRPr="00A6582B" w:rsidRDefault="00A6582B" w:rsidP="00A6582B">
      <w:pPr>
        <w:bidi/>
        <w:jc w:val="both"/>
        <w:rPr>
          <w:rFonts w:cs="David" w:hint="cs"/>
          <w:u w:val="single"/>
          <w:rtl/>
        </w:rPr>
      </w:pPr>
    </w:p>
    <w:p w14:paraId="490EF41A" w14:textId="77777777" w:rsidR="00A6582B" w:rsidRPr="00A6582B" w:rsidRDefault="00A6582B" w:rsidP="00A6582B">
      <w:pPr>
        <w:bidi/>
        <w:ind w:firstLine="720"/>
        <w:jc w:val="both"/>
        <w:rPr>
          <w:rFonts w:cs="David" w:hint="cs"/>
          <w:rtl/>
        </w:rPr>
      </w:pPr>
      <w:r w:rsidRPr="00A6582B">
        <w:rPr>
          <w:rFonts w:cs="David" w:hint="cs"/>
          <w:rtl/>
        </w:rPr>
        <w:t xml:space="preserve">זה מה שיש לך. </w:t>
      </w:r>
    </w:p>
    <w:p w14:paraId="5DB76B26" w14:textId="77777777" w:rsidR="00A6582B" w:rsidRPr="00A6582B" w:rsidRDefault="00A6582B" w:rsidP="00A6582B">
      <w:pPr>
        <w:bidi/>
        <w:jc w:val="both"/>
        <w:rPr>
          <w:rFonts w:cs="David" w:hint="cs"/>
          <w:rtl/>
        </w:rPr>
      </w:pPr>
    </w:p>
    <w:p w14:paraId="60968B9C"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A76D4B7" w14:textId="77777777" w:rsidR="00A6582B" w:rsidRPr="00A6582B" w:rsidRDefault="00A6582B" w:rsidP="00A6582B">
      <w:pPr>
        <w:bidi/>
        <w:jc w:val="both"/>
        <w:rPr>
          <w:rFonts w:cs="David" w:hint="cs"/>
          <w:u w:val="single"/>
          <w:rtl/>
        </w:rPr>
      </w:pPr>
    </w:p>
    <w:p w14:paraId="0BCB1952" w14:textId="77777777" w:rsidR="00A6582B" w:rsidRPr="00A6582B" w:rsidRDefault="00A6582B" w:rsidP="00A6582B">
      <w:pPr>
        <w:bidi/>
        <w:ind w:firstLine="720"/>
        <w:jc w:val="both"/>
        <w:rPr>
          <w:rFonts w:cs="David" w:hint="cs"/>
          <w:rtl/>
        </w:rPr>
      </w:pPr>
      <w:r w:rsidRPr="00A6582B">
        <w:rPr>
          <w:rFonts w:cs="David" w:hint="cs"/>
          <w:rtl/>
        </w:rPr>
        <w:t xml:space="preserve">חבר הכנסת אילטוב, אנחנו רגילים שאנחנו צריכים הנחיות ממך, אבל דווקא הפעם נראה לי שהוא מסתדר. תן לו. </w:t>
      </w:r>
    </w:p>
    <w:p w14:paraId="0997120B" w14:textId="77777777" w:rsidR="00A6582B" w:rsidRPr="00A6582B" w:rsidRDefault="00A6582B" w:rsidP="00A6582B">
      <w:pPr>
        <w:bidi/>
        <w:jc w:val="both"/>
        <w:rPr>
          <w:rFonts w:cs="David" w:hint="cs"/>
          <w:rtl/>
        </w:rPr>
      </w:pPr>
    </w:p>
    <w:p w14:paraId="039BECC4"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0FD6DA99" w14:textId="77777777" w:rsidR="00A6582B" w:rsidRPr="00A6582B" w:rsidRDefault="00A6582B" w:rsidP="00A6582B">
      <w:pPr>
        <w:bidi/>
        <w:jc w:val="both"/>
        <w:rPr>
          <w:rFonts w:cs="David" w:hint="cs"/>
          <w:u w:val="single"/>
          <w:rtl/>
        </w:rPr>
      </w:pPr>
    </w:p>
    <w:p w14:paraId="408CC652" w14:textId="77777777" w:rsidR="00A6582B" w:rsidRPr="00A6582B" w:rsidRDefault="00A6582B" w:rsidP="00A6582B">
      <w:pPr>
        <w:bidi/>
        <w:ind w:firstLine="720"/>
        <w:jc w:val="both"/>
        <w:rPr>
          <w:rFonts w:cs="David" w:hint="cs"/>
          <w:rtl/>
        </w:rPr>
      </w:pPr>
      <w:r w:rsidRPr="00A6582B">
        <w:rPr>
          <w:rFonts w:cs="David" w:hint="cs"/>
          <w:rtl/>
        </w:rPr>
        <w:t>אין, עם כל הכבוד, בחלק האחרון של חוות הדעת שלך - אותו חלק שעוסק באידיאולוגיה לא בחלק המשפטי  - הפרשנות שלך לדמוקרטיה, הפרשנות שלך למה שאומר בית המשפט העליון, לא קשור לעובדות שהן בתפקידי הוועדה.</w:t>
      </w:r>
    </w:p>
    <w:p w14:paraId="73A10E1B" w14:textId="77777777" w:rsidR="00A6582B" w:rsidRPr="00A6582B" w:rsidRDefault="00A6582B" w:rsidP="00A6582B">
      <w:pPr>
        <w:bidi/>
        <w:ind w:firstLine="720"/>
        <w:jc w:val="both"/>
        <w:rPr>
          <w:rFonts w:cs="David" w:hint="cs"/>
          <w:rtl/>
        </w:rPr>
      </w:pPr>
    </w:p>
    <w:p w14:paraId="04A7053E"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680D080" w14:textId="77777777" w:rsidR="00A6582B" w:rsidRPr="00A6582B" w:rsidRDefault="00A6582B" w:rsidP="00A6582B">
      <w:pPr>
        <w:bidi/>
        <w:ind w:firstLine="720"/>
        <w:jc w:val="both"/>
        <w:rPr>
          <w:rFonts w:cs="David" w:hint="cs"/>
          <w:rtl/>
        </w:rPr>
      </w:pPr>
    </w:p>
    <w:p w14:paraId="66CB8215" w14:textId="77777777" w:rsidR="00A6582B" w:rsidRPr="00A6582B" w:rsidRDefault="00A6582B" w:rsidP="00A6582B">
      <w:pPr>
        <w:bidi/>
        <w:ind w:firstLine="720"/>
        <w:jc w:val="both"/>
        <w:rPr>
          <w:rFonts w:cs="David" w:hint="cs"/>
          <w:rtl/>
        </w:rPr>
      </w:pPr>
      <w:r w:rsidRPr="00A6582B">
        <w:rPr>
          <w:rFonts w:cs="David" w:hint="cs"/>
          <w:rtl/>
        </w:rPr>
        <w:t xml:space="preserve">תודה רבה. חבר הכנסת אורון, בבקשה. </w:t>
      </w:r>
    </w:p>
    <w:p w14:paraId="284A59B0" w14:textId="77777777" w:rsidR="00A6582B" w:rsidRPr="00A6582B" w:rsidRDefault="00A6582B" w:rsidP="00A6582B">
      <w:pPr>
        <w:bidi/>
        <w:jc w:val="both"/>
        <w:rPr>
          <w:rFonts w:cs="David" w:hint="cs"/>
          <w:rtl/>
        </w:rPr>
      </w:pPr>
    </w:p>
    <w:p w14:paraId="475F8AA8" w14:textId="77777777" w:rsidR="00A6582B" w:rsidRPr="00A6582B" w:rsidRDefault="00A6582B" w:rsidP="00A6582B">
      <w:pPr>
        <w:keepNext/>
        <w:bidi/>
        <w:jc w:val="both"/>
        <w:rPr>
          <w:rFonts w:cs="David" w:hint="cs"/>
          <w:u w:val="single"/>
          <w:rtl/>
        </w:rPr>
      </w:pPr>
      <w:r w:rsidRPr="00A6582B">
        <w:rPr>
          <w:rFonts w:cs="David" w:hint="cs"/>
          <w:u w:val="single"/>
          <w:rtl/>
        </w:rPr>
        <w:t>חיים אורון:</w:t>
      </w:r>
    </w:p>
    <w:p w14:paraId="37572114" w14:textId="77777777" w:rsidR="00A6582B" w:rsidRPr="00A6582B" w:rsidRDefault="00A6582B" w:rsidP="00A6582B">
      <w:pPr>
        <w:keepNext/>
        <w:bidi/>
        <w:jc w:val="both"/>
        <w:rPr>
          <w:rFonts w:cs="David" w:hint="cs"/>
          <w:u w:val="single"/>
          <w:rtl/>
        </w:rPr>
      </w:pPr>
    </w:p>
    <w:p w14:paraId="249CD223" w14:textId="77777777" w:rsidR="00A6582B" w:rsidRPr="00A6582B" w:rsidRDefault="00A6582B" w:rsidP="00A6582B">
      <w:pPr>
        <w:keepNext/>
        <w:bidi/>
        <w:jc w:val="both"/>
        <w:rPr>
          <w:rFonts w:cs="David" w:hint="cs"/>
          <w:rtl/>
        </w:rPr>
      </w:pPr>
      <w:r w:rsidRPr="00A6582B">
        <w:rPr>
          <w:rFonts w:cs="David" w:hint="cs"/>
          <w:rtl/>
        </w:rPr>
        <w:t>אדוני היושב ראש, ראשית אני רוצה להודות ליועץ המשפטי של הכנסת על המסמך שהוא הניח כאן. כבר הוזכר שאני מוצא את עצמי ביותר ויותר ישיבות חבר הכנסת הוותיק, לצערי, אני מודה קצת בערגה. אגב, תמיד הייתי באופוזיציה - - -</w:t>
      </w:r>
    </w:p>
    <w:p w14:paraId="2F364256" w14:textId="77777777" w:rsidR="00A6582B" w:rsidRPr="00A6582B" w:rsidRDefault="00A6582B" w:rsidP="00A6582B">
      <w:pPr>
        <w:bidi/>
        <w:ind w:firstLine="720"/>
        <w:jc w:val="both"/>
        <w:rPr>
          <w:rFonts w:cs="David" w:hint="cs"/>
          <w:rtl/>
        </w:rPr>
      </w:pPr>
    </w:p>
    <w:p w14:paraId="4F9BAADE" w14:textId="77777777" w:rsidR="00A6582B" w:rsidRPr="00A6582B" w:rsidRDefault="00A6582B" w:rsidP="00A6582B">
      <w:pPr>
        <w:bidi/>
        <w:jc w:val="both"/>
        <w:rPr>
          <w:rFonts w:cs="David" w:hint="cs"/>
          <w:rtl/>
        </w:rPr>
      </w:pPr>
      <w:r w:rsidRPr="00A6582B">
        <w:rPr>
          <w:rFonts w:cs="David" w:hint="cs"/>
          <w:u w:val="single"/>
          <w:rtl/>
        </w:rPr>
        <w:t>קריאה:</w:t>
      </w:r>
    </w:p>
    <w:p w14:paraId="21F6E762" w14:textId="77777777" w:rsidR="00A6582B" w:rsidRPr="00A6582B" w:rsidRDefault="00A6582B" w:rsidP="00A6582B">
      <w:pPr>
        <w:bidi/>
        <w:jc w:val="both"/>
        <w:rPr>
          <w:rFonts w:cs="David" w:hint="cs"/>
          <w:rtl/>
        </w:rPr>
      </w:pPr>
    </w:p>
    <w:p w14:paraId="18176130" w14:textId="77777777" w:rsidR="00A6582B" w:rsidRPr="00A6582B" w:rsidRDefault="00A6582B" w:rsidP="00A6582B">
      <w:pPr>
        <w:bidi/>
        <w:jc w:val="both"/>
        <w:rPr>
          <w:rFonts w:cs="David" w:hint="cs"/>
          <w:rtl/>
        </w:rPr>
      </w:pPr>
      <w:r w:rsidRPr="00A6582B">
        <w:rPr>
          <w:rFonts w:cs="David" w:hint="cs"/>
          <w:rtl/>
        </w:rPr>
        <w:tab/>
        <w:t xml:space="preserve">היית גם שר בממשלה. </w:t>
      </w:r>
    </w:p>
    <w:p w14:paraId="53F825F5" w14:textId="77777777" w:rsidR="00A6582B" w:rsidRPr="00A6582B" w:rsidRDefault="00A6582B" w:rsidP="00A6582B">
      <w:pPr>
        <w:bidi/>
        <w:jc w:val="both"/>
        <w:rPr>
          <w:rFonts w:cs="David" w:hint="cs"/>
          <w:rtl/>
        </w:rPr>
      </w:pPr>
    </w:p>
    <w:p w14:paraId="71D518B1"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72145B3" w14:textId="77777777" w:rsidR="00A6582B" w:rsidRPr="00A6582B" w:rsidRDefault="00A6582B" w:rsidP="00A6582B">
      <w:pPr>
        <w:bidi/>
        <w:jc w:val="both"/>
        <w:rPr>
          <w:rFonts w:cs="David" w:hint="cs"/>
          <w:rtl/>
        </w:rPr>
      </w:pPr>
    </w:p>
    <w:p w14:paraId="727BA031" w14:textId="77777777" w:rsidR="00A6582B" w:rsidRPr="00A6582B" w:rsidRDefault="00A6582B" w:rsidP="00A6582B">
      <w:pPr>
        <w:bidi/>
        <w:ind w:firstLine="720"/>
        <w:jc w:val="both"/>
        <w:rPr>
          <w:rFonts w:cs="David" w:hint="cs"/>
          <w:rtl/>
        </w:rPr>
      </w:pPr>
      <w:r w:rsidRPr="00A6582B">
        <w:rPr>
          <w:rFonts w:cs="David" w:hint="cs"/>
          <w:rtl/>
        </w:rPr>
        <w:t xml:space="preserve">תמיד הייתי באופוזיציה, להוציא שנה שהייתי שר ועוד שלוש שנים שהייתי בקואליציה. אני זוכר כנסות שכאשר חוות דעת מסוג כזה הייתה מונחת בפניהן, קודם כול היו נשענים אחורה ואומרים: בואו נסתכל. מגייסים עורכי דין </w:t>
      </w:r>
      <w:r w:rsidRPr="00A6582B">
        <w:rPr>
          <w:rFonts w:cs="David"/>
          <w:rtl/>
        </w:rPr>
        <w:t>–</w:t>
      </w:r>
      <w:r w:rsidRPr="00A6582B">
        <w:rPr>
          <w:rFonts w:cs="David" w:hint="cs"/>
          <w:rtl/>
        </w:rPr>
        <w:t xml:space="preserve"> אין בעיה, הם תמיד חרב להשכיר, יימצאו, שיערערו עליה. </w:t>
      </w:r>
    </w:p>
    <w:p w14:paraId="0BBD7289" w14:textId="77777777" w:rsidR="00A6582B" w:rsidRPr="00A6582B" w:rsidRDefault="00A6582B" w:rsidP="00A6582B">
      <w:pPr>
        <w:bidi/>
        <w:ind w:firstLine="720"/>
        <w:jc w:val="both"/>
        <w:rPr>
          <w:rFonts w:cs="David" w:hint="cs"/>
          <w:rtl/>
        </w:rPr>
      </w:pPr>
    </w:p>
    <w:p w14:paraId="7DDFB99F" w14:textId="77777777" w:rsidR="00A6582B" w:rsidRPr="00A6582B" w:rsidRDefault="00A6582B" w:rsidP="00A6582B">
      <w:pPr>
        <w:bidi/>
        <w:ind w:firstLine="720"/>
        <w:jc w:val="both"/>
        <w:rPr>
          <w:rFonts w:cs="David" w:hint="cs"/>
          <w:rtl/>
        </w:rPr>
      </w:pPr>
      <w:r w:rsidRPr="00A6582B">
        <w:rPr>
          <w:rFonts w:cs="David" w:hint="cs"/>
          <w:rtl/>
        </w:rPr>
        <w:t xml:space="preserve">אבל היועץ המשפטי של הכנסת הניח בפנינו נייר - ואני מודה לו. בסוף אני גם ארצה לשאול, במסגרת השאלות, האם הוא חושב שהוא יוכל להגן על ההחלטה הזו בפני בג"ץ. אבל אני יודע שאתכם זה לא מעניין כי אם הוא יגיד שהוא לא יוכל זה רק ישכנע אתכם עוד יותר שצריך לעשות את הוועדה הזאת. אני לא פוחד מוועדת חקירה. איך פה נאמר? זה כלום, זה שום </w:t>
      </w:r>
      <w:smartTag w:uri="urn:schemas-microsoft-com:office:smarttags" w:element="PersonName">
        <w:r w:rsidRPr="00A6582B">
          <w:rPr>
            <w:rFonts w:cs="David" w:hint="cs"/>
            <w:rtl/>
          </w:rPr>
          <w:t>דב</w:t>
        </w:r>
      </w:smartTag>
      <w:r w:rsidRPr="00A6582B">
        <w:rPr>
          <w:rFonts w:cs="David" w:hint="cs"/>
          <w:rtl/>
        </w:rPr>
        <w:t xml:space="preserve">ר. זו עוד במה להתגוששות, לבטח עכשיו כשהיא תהיה חד-צדדית ולא יצא מזה שום </w:t>
      </w:r>
      <w:smartTag w:uri="urn:schemas-microsoft-com:office:smarttags" w:element="PersonName">
        <w:r w:rsidRPr="00A6582B">
          <w:rPr>
            <w:rFonts w:cs="David" w:hint="cs"/>
            <w:rtl/>
          </w:rPr>
          <w:t>דב</w:t>
        </w:r>
      </w:smartTag>
      <w:r w:rsidRPr="00A6582B">
        <w:rPr>
          <w:rFonts w:cs="David" w:hint="cs"/>
          <w:rtl/>
        </w:rPr>
        <w:t>ר. ה</w:t>
      </w:r>
      <w:smartTag w:uri="urn:schemas-microsoft-com:office:smarttags" w:element="PersonName">
        <w:r w:rsidRPr="00A6582B">
          <w:rPr>
            <w:rFonts w:cs="David" w:hint="cs"/>
            <w:rtl/>
          </w:rPr>
          <w:t>דב</w:t>
        </w:r>
      </w:smartTag>
      <w:r w:rsidRPr="00A6582B">
        <w:rPr>
          <w:rFonts w:cs="David" w:hint="cs"/>
          <w:rtl/>
        </w:rPr>
        <w:t xml:space="preserve">ר היחידי זה כמה יחסי ציבור תעשו לזה, זה לא שונה מנאום במליאה או נאום בכל מקום אחר. לכן אין לי בעיה עם זה </w:t>
      </w:r>
      <w:r w:rsidRPr="00A6582B">
        <w:rPr>
          <w:rFonts w:cs="David"/>
          <w:rtl/>
        </w:rPr>
        <w:t>–</w:t>
      </w:r>
      <w:r w:rsidRPr="00A6582B">
        <w:rPr>
          <w:rFonts w:cs="David" w:hint="cs"/>
          <w:rtl/>
        </w:rPr>
        <w:t xml:space="preserve"> תחקרו את מי שאתם רוצים, תפרסמו את המסקנות שאתם רוצים. אין לי מה להסתיר, תעשו מה שאתם רוצים ולכו קדימה. </w:t>
      </w:r>
    </w:p>
    <w:p w14:paraId="0AE11063" w14:textId="77777777" w:rsidR="00A6582B" w:rsidRPr="00A6582B" w:rsidRDefault="00A6582B" w:rsidP="00A6582B">
      <w:pPr>
        <w:bidi/>
        <w:jc w:val="both"/>
        <w:rPr>
          <w:rFonts w:cs="David" w:hint="cs"/>
          <w:rtl/>
        </w:rPr>
      </w:pPr>
    </w:p>
    <w:p w14:paraId="773E50BF" w14:textId="77777777" w:rsidR="00A6582B" w:rsidRPr="00A6582B" w:rsidRDefault="00A6582B" w:rsidP="00A6582B">
      <w:pPr>
        <w:bidi/>
        <w:ind w:firstLine="720"/>
        <w:jc w:val="both"/>
        <w:rPr>
          <w:rFonts w:cs="David" w:hint="cs"/>
          <w:rtl/>
        </w:rPr>
      </w:pPr>
      <w:r w:rsidRPr="00A6582B">
        <w:rPr>
          <w:rFonts w:cs="David" w:hint="cs"/>
          <w:rtl/>
        </w:rPr>
        <w:t xml:space="preserve">הבעיה שלי היא בתחום אחר, אדוני היושב ראש. לאן הולכת הכנסת? זה מפחיד אותי. למשל, חבר הכנסת רותם, נושא הדה-לגיטימציה של צה"ל. אני חושב </w:t>
      </w:r>
      <w:r w:rsidRPr="00A6582B">
        <w:rPr>
          <w:rFonts w:cs="David"/>
          <w:rtl/>
        </w:rPr>
        <w:t>–</w:t>
      </w:r>
      <w:r w:rsidRPr="00A6582B">
        <w:rPr>
          <w:rFonts w:cs="David" w:hint="cs"/>
          <w:rtl/>
        </w:rPr>
        <w:t xml:space="preserve"> ומוכן להיאבק על זה בכל מקום - שכאשר אני מפרסם מה שנראה לי כמעשי עוולה שצה"ל עושה, אני עושה טוב לצה"ל. כשאני חושב שעשו בעזה </w:t>
      </w:r>
      <w:smartTag w:uri="urn:schemas-microsoft-com:office:smarttags" w:element="PersonName">
        <w:r w:rsidRPr="00A6582B">
          <w:rPr>
            <w:rFonts w:cs="David" w:hint="cs"/>
            <w:rtl/>
          </w:rPr>
          <w:t>דב</w:t>
        </w:r>
      </w:smartTag>
      <w:r w:rsidRPr="00A6582B">
        <w:rPr>
          <w:rFonts w:cs="David" w:hint="cs"/>
          <w:rtl/>
        </w:rPr>
        <w:t xml:space="preserve">רים לא טובים </w:t>
      </w:r>
      <w:r w:rsidRPr="00A6582B">
        <w:rPr>
          <w:rFonts w:cs="David"/>
          <w:rtl/>
        </w:rPr>
        <w:t>–</w:t>
      </w:r>
      <w:r w:rsidRPr="00A6582B">
        <w:rPr>
          <w:rFonts w:cs="David" w:hint="cs"/>
          <w:rtl/>
        </w:rPr>
        <w:t xml:space="preserve"> ואני לא רוצה להגיד </w:t>
      </w:r>
      <w:smartTag w:uri="urn:schemas-microsoft-com:office:smarttags" w:element="PersonName">
        <w:r w:rsidRPr="00A6582B">
          <w:rPr>
            <w:rFonts w:cs="David" w:hint="cs"/>
            <w:rtl/>
          </w:rPr>
          <w:t>דב</w:t>
        </w:r>
      </w:smartTag>
      <w:r w:rsidRPr="00A6582B">
        <w:rPr>
          <w:rFonts w:cs="David" w:hint="cs"/>
          <w:rtl/>
        </w:rPr>
        <w:t xml:space="preserve">רים עוד יותר אישיים - זה לא טוב. אני עושה טוב לצה"ל וטובה למדינה. </w:t>
      </w:r>
    </w:p>
    <w:p w14:paraId="2CACA4BA" w14:textId="77777777" w:rsidR="00A6582B" w:rsidRPr="00A6582B" w:rsidRDefault="00A6582B" w:rsidP="00A6582B">
      <w:pPr>
        <w:bidi/>
        <w:jc w:val="both"/>
        <w:rPr>
          <w:rFonts w:cs="David" w:hint="cs"/>
          <w:rtl/>
        </w:rPr>
      </w:pPr>
    </w:p>
    <w:p w14:paraId="7638386D"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5D9AB07" w14:textId="77777777" w:rsidR="00A6582B" w:rsidRPr="00A6582B" w:rsidRDefault="00A6582B" w:rsidP="00A6582B">
      <w:pPr>
        <w:bidi/>
        <w:jc w:val="both"/>
        <w:rPr>
          <w:rFonts w:cs="David" w:hint="cs"/>
          <w:u w:val="single"/>
          <w:rtl/>
        </w:rPr>
      </w:pPr>
    </w:p>
    <w:p w14:paraId="6A830814" w14:textId="77777777" w:rsidR="00A6582B" w:rsidRPr="00A6582B" w:rsidRDefault="00A6582B" w:rsidP="00A6582B">
      <w:pPr>
        <w:bidi/>
        <w:ind w:firstLine="720"/>
        <w:jc w:val="both"/>
        <w:rPr>
          <w:rFonts w:cs="David" w:hint="cs"/>
          <w:rtl/>
        </w:rPr>
      </w:pPr>
      <w:r w:rsidRPr="00A6582B">
        <w:rPr>
          <w:rFonts w:cs="David" w:hint="cs"/>
          <w:rtl/>
        </w:rPr>
        <w:t xml:space="preserve">נכון, אז תן לצה"ל לחקור. </w:t>
      </w:r>
    </w:p>
    <w:p w14:paraId="3FD9CD9E" w14:textId="77777777" w:rsidR="00A6582B" w:rsidRPr="00A6582B" w:rsidRDefault="00A6582B" w:rsidP="00A6582B">
      <w:pPr>
        <w:bidi/>
        <w:jc w:val="both"/>
        <w:rPr>
          <w:rFonts w:cs="David" w:hint="cs"/>
          <w:rtl/>
        </w:rPr>
      </w:pPr>
    </w:p>
    <w:p w14:paraId="21B204E3"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45722DD0" w14:textId="77777777" w:rsidR="00A6582B" w:rsidRPr="00A6582B" w:rsidRDefault="00A6582B" w:rsidP="00A6582B">
      <w:pPr>
        <w:bidi/>
        <w:jc w:val="both"/>
        <w:rPr>
          <w:rFonts w:cs="David" w:hint="cs"/>
          <w:u w:val="single"/>
          <w:rtl/>
        </w:rPr>
      </w:pPr>
    </w:p>
    <w:p w14:paraId="48546AFD" w14:textId="77777777" w:rsidR="00A6582B" w:rsidRPr="00A6582B" w:rsidRDefault="00A6582B" w:rsidP="00A6582B">
      <w:pPr>
        <w:bidi/>
        <w:ind w:firstLine="720"/>
        <w:jc w:val="both"/>
        <w:rPr>
          <w:rFonts w:cs="David" w:hint="cs"/>
          <w:rtl/>
        </w:rPr>
      </w:pPr>
      <w:r w:rsidRPr="00A6582B">
        <w:rPr>
          <w:rFonts w:cs="David" w:hint="cs"/>
          <w:rtl/>
        </w:rPr>
        <w:t>אגב, אנשי צה"ל, שאני הרבה מ</w:t>
      </w:r>
      <w:smartTag w:uri="urn:schemas-microsoft-com:office:smarttags" w:element="PersonName">
        <w:r w:rsidRPr="00A6582B">
          <w:rPr>
            <w:rFonts w:cs="David" w:hint="cs"/>
            <w:rtl/>
          </w:rPr>
          <w:t>דב</w:t>
        </w:r>
      </w:smartTag>
      <w:r w:rsidRPr="00A6582B">
        <w:rPr>
          <w:rFonts w:cs="David" w:hint="cs"/>
          <w:rtl/>
        </w:rPr>
        <w:t xml:space="preserve">ר אתם, לא אומרים מה שאתם אומרים. אין לכם בעלבתיות על זה. הם לא אומרים לי מה שאתם אומרים לי. </w:t>
      </w:r>
    </w:p>
    <w:p w14:paraId="6999515C" w14:textId="77777777" w:rsidR="00A6582B" w:rsidRPr="00A6582B" w:rsidRDefault="00A6582B" w:rsidP="00A6582B">
      <w:pPr>
        <w:bidi/>
        <w:ind w:firstLine="720"/>
        <w:jc w:val="both"/>
        <w:rPr>
          <w:rFonts w:cs="David" w:hint="cs"/>
          <w:rtl/>
        </w:rPr>
      </w:pPr>
    </w:p>
    <w:p w14:paraId="39D33461"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768D2DAC" w14:textId="77777777" w:rsidR="00A6582B" w:rsidRPr="00A6582B" w:rsidRDefault="00A6582B" w:rsidP="00A6582B">
      <w:pPr>
        <w:bidi/>
        <w:jc w:val="both"/>
        <w:rPr>
          <w:rFonts w:cs="David" w:hint="cs"/>
          <w:u w:val="single"/>
          <w:rtl/>
        </w:rPr>
      </w:pPr>
    </w:p>
    <w:p w14:paraId="211E27C8" w14:textId="77777777" w:rsidR="00A6582B" w:rsidRPr="00A6582B" w:rsidRDefault="00A6582B" w:rsidP="00A6582B">
      <w:pPr>
        <w:bidi/>
        <w:ind w:firstLine="720"/>
        <w:jc w:val="both"/>
        <w:rPr>
          <w:rFonts w:cs="David" w:hint="cs"/>
          <w:rtl/>
        </w:rPr>
      </w:pPr>
      <w:r w:rsidRPr="00A6582B">
        <w:rPr>
          <w:rFonts w:cs="David" w:hint="cs"/>
          <w:rtl/>
        </w:rPr>
        <w:t>יש כל מיני אנשי צה"ל.</w:t>
      </w:r>
    </w:p>
    <w:p w14:paraId="1CE8E6B8" w14:textId="77777777" w:rsidR="00A6582B" w:rsidRPr="00A6582B" w:rsidRDefault="00A6582B" w:rsidP="00A6582B">
      <w:pPr>
        <w:bidi/>
        <w:ind w:firstLine="720"/>
        <w:jc w:val="both"/>
        <w:rPr>
          <w:rFonts w:cs="David" w:hint="cs"/>
          <w:rtl/>
        </w:rPr>
      </w:pPr>
    </w:p>
    <w:p w14:paraId="2DE7EA20"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50D99D4" w14:textId="77777777" w:rsidR="00A6582B" w:rsidRPr="00A6582B" w:rsidRDefault="00A6582B" w:rsidP="00A6582B">
      <w:pPr>
        <w:bidi/>
        <w:ind w:firstLine="720"/>
        <w:jc w:val="both"/>
        <w:rPr>
          <w:rFonts w:cs="David" w:hint="cs"/>
          <w:rtl/>
        </w:rPr>
      </w:pPr>
    </w:p>
    <w:p w14:paraId="65D32970" w14:textId="77777777" w:rsidR="00A6582B" w:rsidRPr="00A6582B" w:rsidRDefault="00A6582B" w:rsidP="00A6582B">
      <w:pPr>
        <w:bidi/>
        <w:ind w:firstLine="720"/>
        <w:jc w:val="both"/>
        <w:rPr>
          <w:rFonts w:cs="David" w:hint="cs"/>
          <w:rtl/>
        </w:rPr>
      </w:pPr>
      <w:r w:rsidRPr="00A6582B">
        <w:rPr>
          <w:rFonts w:cs="David" w:hint="cs"/>
          <w:rtl/>
        </w:rPr>
        <w:t xml:space="preserve">הם אומרים: אנחנו את הביקורת נבדוק ונקבל אותה. </w:t>
      </w:r>
    </w:p>
    <w:p w14:paraId="70E99C34" w14:textId="77777777" w:rsidR="00A6582B" w:rsidRPr="00A6582B" w:rsidRDefault="00A6582B" w:rsidP="00A6582B">
      <w:pPr>
        <w:bidi/>
        <w:jc w:val="both"/>
        <w:rPr>
          <w:rFonts w:cs="David" w:hint="cs"/>
          <w:rtl/>
        </w:rPr>
      </w:pPr>
    </w:p>
    <w:p w14:paraId="4D1A7405"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AE1CAD9" w14:textId="77777777" w:rsidR="00A6582B" w:rsidRPr="00A6582B" w:rsidRDefault="00A6582B" w:rsidP="00A6582B">
      <w:pPr>
        <w:bidi/>
        <w:jc w:val="both"/>
        <w:rPr>
          <w:rFonts w:cs="David" w:hint="cs"/>
          <w:u w:val="single"/>
          <w:rtl/>
        </w:rPr>
      </w:pPr>
    </w:p>
    <w:p w14:paraId="132F90F2" w14:textId="77777777" w:rsidR="00A6582B" w:rsidRPr="00A6582B" w:rsidRDefault="00A6582B" w:rsidP="00A6582B">
      <w:pPr>
        <w:bidi/>
        <w:ind w:firstLine="720"/>
        <w:jc w:val="both"/>
        <w:rPr>
          <w:rFonts w:cs="David" w:hint="cs"/>
          <w:rtl/>
        </w:rPr>
      </w:pPr>
      <w:r w:rsidRPr="00A6582B">
        <w:rPr>
          <w:rFonts w:cs="David" w:hint="cs"/>
          <w:rtl/>
        </w:rPr>
        <w:t xml:space="preserve">זה גם מה שאנחנו אומרים. </w:t>
      </w:r>
    </w:p>
    <w:p w14:paraId="22D84A8A" w14:textId="77777777" w:rsidR="00A6582B" w:rsidRPr="00A6582B" w:rsidRDefault="00A6582B" w:rsidP="00A6582B">
      <w:pPr>
        <w:bidi/>
        <w:jc w:val="both"/>
        <w:rPr>
          <w:rFonts w:cs="David" w:hint="cs"/>
          <w:rtl/>
        </w:rPr>
      </w:pPr>
    </w:p>
    <w:p w14:paraId="5EB05391"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2D82CDCC" w14:textId="77777777" w:rsidR="00A6582B" w:rsidRPr="00A6582B" w:rsidRDefault="00A6582B" w:rsidP="00A6582B">
      <w:pPr>
        <w:bidi/>
        <w:jc w:val="both"/>
        <w:rPr>
          <w:rFonts w:cs="David" w:hint="cs"/>
          <w:u w:val="single"/>
          <w:rtl/>
        </w:rPr>
      </w:pPr>
    </w:p>
    <w:p w14:paraId="0E1DE913" w14:textId="77777777" w:rsidR="00A6582B" w:rsidRPr="00A6582B" w:rsidRDefault="00A6582B" w:rsidP="00A6582B">
      <w:pPr>
        <w:bidi/>
        <w:ind w:firstLine="720"/>
        <w:jc w:val="both"/>
        <w:rPr>
          <w:rFonts w:cs="David" w:hint="cs"/>
          <w:rtl/>
        </w:rPr>
      </w:pPr>
      <w:r w:rsidRPr="00A6582B">
        <w:rPr>
          <w:rFonts w:cs="David" w:hint="cs"/>
          <w:rtl/>
        </w:rPr>
        <w:t xml:space="preserve">תעשה - - - לצה"ל, אבל לא תעשה לו דה-לגיטימציה בחוץ לארץ, לא תעשה את החיילים שלו פושעים. אני, בשביל להגן על חיילי צה"ל, אלחם. </w:t>
      </w:r>
    </w:p>
    <w:p w14:paraId="2C8328D6" w14:textId="77777777" w:rsidR="00A6582B" w:rsidRPr="00A6582B" w:rsidRDefault="00A6582B" w:rsidP="00A6582B">
      <w:pPr>
        <w:bidi/>
        <w:jc w:val="both"/>
        <w:rPr>
          <w:rFonts w:cs="David" w:hint="cs"/>
          <w:rtl/>
        </w:rPr>
      </w:pPr>
    </w:p>
    <w:p w14:paraId="3EC276A7"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454EC780" w14:textId="77777777" w:rsidR="00A6582B" w:rsidRPr="00A6582B" w:rsidRDefault="00A6582B" w:rsidP="00A6582B">
      <w:pPr>
        <w:keepNext/>
        <w:bidi/>
        <w:jc w:val="both"/>
        <w:rPr>
          <w:rFonts w:cs="David" w:hint="cs"/>
          <w:u w:val="single"/>
          <w:rtl/>
        </w:rPr>
      </w:pPr>
    </w:p>
    <w:p w14:paraId="7A484360" w14:textId="77777777" w:rsidR="00A6582B" w:rsidRPr="00A6582B" w:rsidRDefault="00A6582B" w:rsidP="00A6582B">
      <w:pPr>
        <w:keepNext/>
        <w:bidi/>
        <w:jc w:val="both"/>
        <w:rPr>
          <w:rFonts w:cs="David" w:hint="cs"/>
          <w:rtl/>
        </w:rPr>
      </w:pPr>
      <w:r w:rsidRPr="00A6582B">
        <w:rPr>
          <w:rFonts w:cs="David" w:hint="cs"/>
          <w:rtl/>
        </w:rPr>
        <w:t xml:space="preserve">כן צריך לבדוק אותם ושצה"ל יבדוק אותם, אבל בארץ תעשה את זה. </w:t>
      </w:r>
    </w:p>
    <w:p w14:paraId="414DBDD3" w14:textId="77777777" w:rsidR="00A6582B" w:rsidRPr="00A6582B" w:rsidRDefault="00A6582B" w:rsidP="00A6582B">
      <w:pPr>
        <w:bidi/>
        <w:jc w:val="both"/>
        <w:rPr>
          <w:rFonts w:cs="David" w:hint="cs"/>
          <w:rtl/>
        </w:rPr>
      </w:pPr>
    </w:p>
    <w:p w14:paraId="5E781C8B"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40EBF8FB" w14:textId="77777777" w:rsidR="00A6582B" w:rsidRPr="00A6582B" w:rsidRDefault="00A6582B" w:rsidP="00A6582B">
      <w:pPr>
        <w:bidi/>
        <w:jc w:val="both"/>
        <w:rPr>
          <w:rFonts w:cs="David" w:hint="cs"/>
          <w:rtl/>
        </w:rPr>
      </w:pPr>
    </w:p>
    <w:p w14:paraId="37BB9205" w14:textId="77777777" w:rsidR="00A6582B" w:rsidRPr="00A6582B" w:rsidRDefault="00A6582B" w:rsidP="00A6582B">
      <w:pPr>
        <w:bidi/>
        <w:jc w:val="both"/>
        <w:rPr>
          <w:rFonts w:cs="David" w:hint="cs"/>
          <w:rtl/>
        </w:rPr>
      </w:pPr>
      <w:r w:rsidRPr="00A6582B">
        <w:rPr>
          <w:rFonts w:cs="David" w:hint="cs"/>
          <w:rtl/>
        </w:rPr>
        <w:tab/>
        <w:t xml:space="preserve">סליחה, של נעליך. אני לא עושה את זה - - - </w:t>
      </w:r>
    </w:p>
    <w:p w14:paraId="31DDA5AE" w14:textId="77777777" w:rsidR="00A6582B" w:rsidRPr="00A6582B" w:rsidRDefault="00A6582B" w:rsidP="00A6582B">
      <w:pPr>
        <w:bidi/>
        <w:jc w:val="both"/>
        <w:rPr>
          <w:rFonts w:cs="David" w:hint="cs"/>
          <w:rtl/>
        </w:rPr>
      </w:pPr>
    </w:p>
    <w:p w14:paraId="1F29D237"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22723ED5" w14:textId="77777777" w:rsidR="00A6582B" w:rsidRPr="00A6582B" w:rsidRDefault="00A6582B" w:rsidP="00A6582B">
      <w:pPr>
        <w:bidi/>
        <w:jc w:val="both"/>
        <w:rPr>
          <w:rFonts w:cs="David" w:hint="cs"/>
          <w:u w:val="single"/>
          <w:rtl/>
        </w:rPr>
      </w:pPr>
    </w:p>
    <w:p w14:paraId="13E1235C" w14:textId="77777777" w:rsidR="00A6582B" w:rsidRPr="00A6582B" w:rsidRDefault="00A6582B" w:rsidP="00A6582B">
      <w:pPr>
        <w:bidi/>
        <w:ind w:firstLine="720"/>
        <w:jc w:val="both"/>
        <w:rPr>
          <w:rFonts w:cs="David" w:hint="cs"/>
          <w:rtl/>
        </w:rPr>
      </w:pPr>
      <w:r w:rsidRPr="00A6582B">
        <w:rPr>
          <w:rFonts w:cs="David" w:hint="cs"/>
          <w:rtl/>
        </w:rPr>
        <w:t>אתה צודק, אתה לא עושה את זה. אני לא רוצה לבדוק אותך, אני רוצה לבדוק את אלה שכן עושים את זה. אתה צדיק ב</w:t>
      </w:r>
      <w:smartTag w:uri="urn:schemas-microsoft-com:office:smarttags" w:element="PersonName">
        <w:r w:rsidRPr="00A6582B">
          <w:rPr>
            <w:rFonts w:cs="David" w:hint="cs"/>
            <w:rtl/>
          </w:rPr>
          <w:t>דב</w:t>
        </w:r>
      </w:smartTag>
      <w:r w:rsidRPr="00A6582B">
        <w:rPr>
          <w:rFonts w:cs="David" w:hint="cs"/>
          <w:rtl/>
        </w:rPr>
        <w:t xml:space="preserve">רים האלה. </w:t>
      </w:r>
    </w:p>
    <w:p w14:paraId="3F1639D1" w14:textId="77777777" w:rsidR="00A6582B" w:rsidRPr="00A6582B" w:rsidRDefault="00A6582B" w:rsidP="00A6582B">
      <w:pPr>
        <w:bidi/>
        <w:jc w:val="both"/>
        <w:rPr>
          <w:rFonts w:cs="David" w:hint="cs"/>
          <w:rtl/>
        </w:rPr>
      </w:pPr>
    </w:p>
    <w:p w14:paraId="52B4E602"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00E8C7D4" w14:textId="77777777" w:rsidR="00A6582B" w:rsidRPr="00A6582B" w:rsidRDefault="00A6582B" w:rsidP="00A6582B">
      <w:pPr>
        <w:bidi/>
        <w:jc w:val="both"/>
        <w:rPr>
          <w:rFonts w:cs="David" w:hint="cs"/>
          <w:u w:val="single"/>
          <w:rtl/>
        </w:rPr>
      </w:pPr>
    </w:p>
    <w:p w14:paraId="7D46AF1C" w14:textId="77777777" w:rsidR="00A6582B" w:rsidRPr="00A6582B" w:rsidRDefault="00A6582B" w:rsidP="00A6582B">
      <w:pPr>
        <w:bidi/>
        <w:ind w:firstLine="720"/>
        <w:jc w:val="both"/>
        <w:rPr>
          <w:rFonts w:cs="David" w:hint="cs"/>
          <w:rtl/>
        </w:rPr>
      </w:pPr>
      <w:r w:rsidRPr="00A6582B">
        <w:rPr>
          <w:rFonts w:cs="David" w:hint="cs"/>
          <w:rtl/>
        </w:rPr>
        <w:t xml:space="preserve">עזוב אותי, אל תעשה אותי צדיק. אתם רוצים, כמו שנאמר פה, להפעיל את האפקט המצנן - צדקה עשה אתנו היועץ המשפטי של הכנסת שהשתמש בביטוי הזה. זה כל מה שאתם רוצים. אתם לא תפחידו אנשים כמוני. לפני שעתיים, בוועדה אחרת, אתם רוצים להפחיד תורמים, אתם רוצים להפחיד ממשלות. יגידו: מה, אנחנו משוגעים להיכנס למטורפים האלה? נעזוב אותם. אנחנו נותנים שלושה מיליארד שקל בעולם תמיכות בגופים של זכויות אדם - ישראל לא תהיה בתוכן. עזבו אותנו כולכם.אתם רוצים להפחיד אותם, אתם רוצים להפחיד אותנו </w:t>
      </w:r>
      <w:r w:rsidRPr="00A6582B">
        <w:rPr>
          <w:rFonts w:cs="David"/>
          <w:rtl/>
        </w:rPr>
        <w:t>–</w:t>
      </w:r>
      <w:r w:rsidRPr="00A6582B">
        <w:rPr>
          <w:rFonts w:cs="David" w:hint="cs"/>
          <w:rtl/>
        </w:rPr>
        <w:t xml:space="preserve"> אנחנו לא פוחדים. ההיפך, כל פעם שאתם עושים את זה יותר דווקא כוחנו עולה, לפי כל מיני מדדים אחרים. </w:t>
      </w:r>
    </w:p>
    <w:p w14:paraId="1BB8ADA0" w14:textId="77777777" w:rsidR="00A6582B" w:rsidRPr="00A6582B" w:rsidRDefault="00A6582B" w:rsidP="00A6582B">
      <w:pPr>
        <w:bidi/>
        <w:ind w:firstLine="720"/>
        <w:jc w:val="both"/>
        <w:rPr>
          <w:rFonts w:cs="David" w:hint="cs"/>
          <w:rtl/>
        </w:rPr>
      </w:pPr>
    </w:p>
    <w:p w14:paraId="16E99A16" w14:textId="77777777" w:rsidR="00A6582B" w:rsidRPr="00A6582B" w:rsidRDefault="00A6582B" w:rsidP="00A6582B">
      <w:pPr>
        <w:bidi/>
        <w:ind w:firstLine="720"/>
        <w:jc w:val="both"/>
        <w:rPr>
          <w:rFonts w:cs="David" w:hint="cs"/>
          <w:rtl/>
        </w:rPr>
      </w:pPr>
      <w:r w:rsidRPr="00A6582B">
        <w:rPr>
          <w:rFonts w:cs="David" w:hint="cs"/>
          <w:rtl/>
        </w:rPr>
        <w:t xml:space="preserve">אבל אני דואג לכנסת. לו יתואר, אדוני היושב ראש: אני מתפוצץ, למה שבע שנים חוקרים שר בכיר בממשלה? אני רוצה להביא לפה ועדת חקירה פרלמנטרית, שיבואו כל החוקרים שלו ונחקור למה הוא לא שיתף פעולה פה ולמה הוא לא אמר שם ולמה הם עשו ככה. זה מה שאתה רוצה מהכנסת? איך אתה אומר, אילטוב? הרוב יחליט. זאת הטעות הגדולה. הרוב, אם אין לו מגבלות </w:t>
      </w:r>
      <w:r w:rsidRPr="00A6582B">
        <w:rPr>
          <w:rFonts w:cs="David"/>
          <w:rtl/>
        </w:rPr>
        <w:t>–</w:t>
      </w:r>
      <w:r w:rsidRPr="00A6582B">
        <w:rPr>
          <w:rFonts w:cs="David" w:hint="cs"/>
          <w:rtl/>
        </w:rPr>
        <w:t xml:space="preserve"> הייתי פה ברוב לפעמים - - -</w:t>
      </w:r>
    </w:p>
    <w:p w14:paraId="1AC8F1FF" w14:textId="77777777" w:rsidR="00A6582B" w:rsidRPr="00A6582B" w:rsidRDefault="00A6582B" w:rsidP="00A6582B">
      <w:pPr>
        <w:bidi/>
        <w:ind w:firstLine="720"/>
        <w:jc w:val="both"/>
        <w:rPr>
          <w:rFonts w:cs="David" w:hint="cs"/>
          <w:rtl/>
        </w:rPr>
      </w:pPr>
    </w:p>
    <w:p w14:paraId="29F8795D"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3C54A154" w14:textId="77777777" w:rsidR="00A6582B" w:rsidRPr="00A6582B" w:rsidRDefault="00A6582B" w:rsidP="00A6582B">
      <w:pPr>
        <w:bidi/>
        <w:ind w:firstLine="720"/>
        <w:jc w:val="both"/>
        <w:rPr>
          <w:rFonts w:cs="David" w:hint="cs"/>
          <w:rtl/>
        </w:rPr>
      </w:pPr>
    </w:p>
    <w:p w14:paraId="15BDE45E" w14:textId="77777777" w:rsidR="00A6582B" w:rsidRPr="00A6582B" w:rsidRDefault="00A6582B" w:rsidP="00A6582B">
      <w:pPr>
        <w:bidi/>
        <w:ind w:firstLine="720"/>
        <w:jc w:val="both"/>
        <w:rPr>
          <w:rFonts w:cs="David" w:hint="cs"/>
          <w:rtl/>
        </w:rPr>
      </w:pPr>
      <w:r w:rsidRPr="00A6582B">
        <w:rPr>
          <w:rFonts w:cs="David" w:hint="cs"/>
          <w:rtl/>
        </w:rPr>
        <w:t xml:space="preserve">אתה אפילו לא תהסס ותעשה את זה. </w:t>
      </w:r>
    </w:p>
    <w:p w14:paraId="30EE9D40" w14:textId="77777777" w:rsidR="00A6582B" w:rsidRPr="00A6582B" w:rsidRDefault="00A6582B" w:rsidP="00A6582B">
      <w:pPr>
        <w:bidi/>
        <w:ind w:firstLine="720"/>
        <w:jc w:val="both"/>
        <w:rPr>
          <w:rFonts w:cs="David" w:hint="cs"/>
          <w:rtl/>
        </w:rPr>
      </w:pPr>
    </w:p>
    <w:p w14:paraId="4D137571"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7E8D5E0B" w14:textId="77777777" w:rsidR="00A6582B" w:rsidRPr="00A6582B" w:rsidRDefault="00A6582B" w:rsidP="00A6582B">
      <w:pPr>
        <w:bidi/>
        <w:ind w:firstLine="720"/>
        <w:jc w:val="both"/>
        <w:rPr>
          <w:rFonts w:cs="David" w:hint="cs"/>
          <w:rtl/>
        </w:rPr>
      </w:pPr>
    </w:p>
    <w:p w14:paraId="105DBEB7" w14:textId="77777777" w:rsidR="00A6582B" w:rsidRPr="00A6582B" w:rsidRDefault="00A6582B" w:rsidP="00A6582B">
      <w:pPr>
        <w:bidi/>
        <w:ind w:firstLine="720"/>
        <w:jc w:val="both"/>
        <w:rPr>
          <w:rFonts w:cs="David" w:hint="cs"/>
          <w:rtl/>
        </w:rPr>
      </w:pPr>
      <w:r w:rsidRPr="00A6582B">
        <w:rPr>
          <w:rFonts w:cs="David" w:hint="cs"/>
          <w:rtl/>
        </w:rPr>
        <w:t xml:space="preserve">למה לך? הרי הייתי כבר שם. </w:t>
      </w:r>
    </w:p>
    <w:p w14:paraId="776A298D" w14:textId="77777777" w:rsidR="00A6582B" w:rsidRPr="00A6582B" w:rsidRDefault="00A6582B" w:rsidP="00A6582B">
      <w:pPr>
        <w:bidi/>
        <w:ind w:firstLine="720"/>
        <w:jc w:val="both"/>
        <w:rPr>
          <w:rFonts w:cs="David" w:hint="cs"/>
          <w:rtl/>
        </w:rPr>
      </w:pPr>
    </w:p>
    <w:p w14:paraId="3EC8F378"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3E311624" w14:textId="77777777" w:rsidR="00A6582B" w:rsidRPr="00A6582B" w:rsidRDefault="00A6582B" w:rsidP="00A6582B">
      <w:pPr>
        <w:bidi/>
        <w:ind w:firstLine="720"/>
        <w:jc w:val="both"/>
        <w:rPr>
          <w:rFonts w:cs="David" w:hint="cs"/>
          <w:rtl/>
        </w:rPr>
      </w:pPr>
    </w:p>
    <w:p w14:paraId="7C2B2ADB" w14:textId="77777777" w:rsidR="00A6582B" w:rsidRPr="00A6582B" w:rsidRDefault="00A6582B" w:rsidP="00A6582B">
      <w:pPr>
        <w:bidi/>
        <w:ind w:firstLine="720"/>
        <w:jc w:val="both"/>
        <w:rPr>
          <w:rFonts w:cs="David" w:hint="cs"/>
          <w:rtl/>
        </w:rPr>
      </w:pPr>
      <w:r w:rsidRPr="00A6582B">
        <w:rPr>
          <w:rFonts w:cs="David" w:hint="cs"/>
          <w:rtl/>
        </w:rPr>
        <w:t xml:space="preserve">אתה אף פעם לא היית שם. </w:t>
      </w:r>
    </w:p>
    <w:p w14:paraId="1F181436" w14:textId="77777777" w:rsidR="00A6582B" w:rsidRPr="00A6582B" w:rsidRDefault="00A6582B" w:rsidP="00A6582B">
      <w:pPr>
        <w:bidi/>
        <w:jc w:val="both"/>
        <w:rPr>
          <w:rFonts w:cs="David" w:hint="cs"/>
          <w:rtl/>
        </w:rPr>
      </w:pPr>
    </w:p>
    <w:p w14:paraId="79CC30CF"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29796332" w14:textId="77777777" w:rsidR="00A6582B" w:rsidRPr="00A6582B" w:rsidRDefault="00A6582B" w:rsidP="00A6582B">
      <w:pPr>
        <w:bidi/>
        <w:jc w:val="both"/>
        <w:rPr>
          <w:rFonts w:cs="David" w:hint="cs"/>
          <w:u w:val="single"/>
          <w:rtl/>
        </w:rPr>
      </w:pPr>
    </w:p>
    <w:p w14:paraId="30DF4184" w14:textId="77777777" w:rsidR="00A6582B" w:rsidRPr="00A6582B" w:rsidRDefault="00A6582B" w:rsidP="00A6582B">
      <w:pPr>
        <w:bidi/>
        <w:ind w:firstLine="720"/>
        <w:jc w:val="both"/>
        <w:rPr>
          <w:rFonts w:cs="David" w:hint="cs"/>
          <w:rtl/>
        </w:rPr>
      </w:pPr>
      <w:r w:rsidRPr="00A6582B">
        <w:rPr>
          <w:rFonts w:cs="David" w:hint="cs"/>
          <w:rtl/>
        </w:rPr>
        <w:t xml:space="preserve">חבר הכנסת אילטוב, יש לך טעות מרה מאוד. הייתי שם, המון שנים. לא אני באופן אישי, אלה שאתם צועקים עליהם היו ברוב. הם ידעו שיש גבולות, מי ששם את הגבולות זה רובי ריבלין. </w:t>
      </w:r>
    </w:p>
    <w:p w14:paraId="7FE1424F" w14:textId="77777777" w:rsidR="00A6582B" w:rsidRPr="00A6582B" w:rsidRDefault="00A6582B" w:rsidP="00A6582B">
      <w:pPr>
        <w:bidi/>
        <w:jc w:val="both"/>
        <w:rPr>
          <w:rFonts w:cs="David" w:hint="cs"/>
          <w:rtl/>
        </w:rPr>
      </w:pPr>
    </w:p>
    <w:p w14:paraId="7FB9DD56"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86D2A33" w14:textId="77777777" w:rsidR="00A6582B" w:rsidRPr="00A6582B" w:rsidRDefault="00A6582B" w:rsidP="00A6582B">
      <w:pPr>
        <w:bidi/>
        <w:jc w:val="both"/>
        <w:rPr>
          <w:rFonts w:cs="David" w:hint="cs"/>
          <w:u w:val="single"/>
          <w:rtl/>
        </w:rPr>
      </w:pPr>
    </w:p>
    <w:p w14:paraId="2EF8A70B" w14:textId="77777777" w:rsidR="00A6582B" w:rsidRPr="00A6582B" w:rsidRDefault="00A6582B" w:rsidP="00A6582B">
      <w:pPr>
        <w:bidi/>
        <w:ind w:firstLine="720"/>
        <w:jc w:val="both"/>
        <w:rPr>
          <w:rFonts w:cs="David" w:hint="cs"/>
          <w:rtl/>
        </w:rPr>
      </w:pPr>
      <w:r w:rsidRPr="00A6582B">
        <w:rPr>
          <w:rFonts w:cs="David" w:hint="cs"/>
          <w:rtl/>
        </w:rPr>
        <w:t>איפה היו הגבולות בתוכנית ההתנתקות?</w:t>
      </w:r>
    </w:p>
    <w:p w14:paraId="142D1389" w14:textId="77777777" w:rsidR="00A6582B" w:rsidRPr="00A6582B" w:rsidRDefault="00A6582B" w:rsidP="00A6582B">
      <w:pPr>
        <w:bidi/>
        <w:ind w:firstLine="720"/>
        <w:jc w:val="both"/>
        <w:rPr>
          <w:rFonts w:cs="David" w:hint="cs"/>
          <w:rtl/>
        </w:rPr>
      </w:pPr>
    </w:p>
    <w:p w14:paraId="20532DA3"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20A88E7" w14:textId="77777777" w:rsidR="00A6582B" w:rsidRPr="00A6582B" w:rsidRDefault="00A6582B" w:rsidP="00A6582B">
      <w:pPr>
        <w:bidi/>
        <w:ind w:firstLine="720"/>
        <w:jc w:val="both"/>
        <w:rPr>
          <w:rFonts w:cs="David" w:hint="cs"/>
          <w:rtl/>
        </w:rPr>
      </w:pPr>
    </w:p>
    <w:p w14:paraId="5932D2B8" w14:textId="77777777" w:rsidR="00A6582B" w:rsidRPr="00A6582B" w:rsidRDefault="00A6582B" w:rsidP="00A6582B">
      <w:pPr>
        <w:bidi/>
        <w:ind w:firstLine="720"/>
        <w:jc w:val="both"/>
        <w:rPr>
          <w:rFonts w:cs="David" w:hint="cs"/>
          <w:rtl/>
        </w:rPr>
      </w:pPr>
      <w:r w:rsidRPr="00A6582B">
        <w:rPr>
          <w:rFonts w:cs="David" w:hint="cs"/>
          <w:rtl/>
        </w:rPr>
        <w:t>הגבולות היו - - -</w:t>
      </w:r>
    </w:p>
    <w:p w14:paraId="0DCABDA8" w14:textId="77777777" w:rsidR="00A6582B" w:rsidRPr="00A6582B" w:rsidRDefault="00A6582B" w:rsidP="00A6582B">
      <w:pPr>
        <w:bidi/>
        <w:ind w:firstLine="720"/>
        <w:jc w:val="both"/>
        <w:rPr>
          <w:rFonts w:cs="David" w:hint="cs"/>
          <w:rtl/>
        </w:rPr>
      </w:pPr>
    </w:p>
    <w:p w14:paraId="35DA7D38"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A02A71C" w14:textId="77777777" w:rsidR="00A6582B" w:rsidRPr="00A6582B" w:rsidRDefault="00A6582B" w:rsidP="00A6582B">
      <w:pPr>
        <w:bidi/>
        <w:ind w:firstLine="720"/>
        <w:jc w:val="both"/>
        <w:rPr>
          <w:rFonts w:cs="David" w:hint="cs"/>
          <w:rtl/>
        </w:rPr>
      </w:pPr>
    </w:p>
    <w:p w14:paraId="72D1A7DF" w14:textId="77777777" w:rsidR="00A6582B" w:rsidRPr="00A6582B" w:rsidRDefault="00A6582B" w:rsidP="00A6582B">
      <w:pPr>
        <w:bidi/>
        <w:ind w:firstLine="720"/>
        <w:jc w:val="both"/>
        <w:rPr>
          <w:rFonts w:cs="David" w:hint="cs"/>
          <w:rtl/>
        </w:rPr>
      </w:pPr>
      <w:r w:rsidRPr="00A6582B">
        <w:rPr>
          <w:rFonts w:cs="David" w:hint="cs"/>
          <w:rtl/>
        </w:rPr>
        <w:t xml:space="preserve">גירשו את האנשים באופן הזה שעד היום - - - </w:t>
      </w:r>
    </w:p>
    <w:p w14:paraId="702219E2" w14:textId="77777777" w:rsidR="00A6582B" w:rsidRPr="00A6582B" w:rsidRDefault="00A6582B" w:rsidP="00A6582B">
      <w:pPr>
        <w:bidi/>
        <w:ind w:firstLine="720"/>
        <w:jc w:val="both"/>
        <w:rPr>
          <w:rFonts w:cs="David" w:hint="cs"/>
          <w:rtl/>
        </w:rPr>
      </w:pPr>
    </w:p>
    <w:p w14:paraId="6747E750"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4C81DDC6" w14:textId="77777777" w:rsidR="00A6582B" w:rsidRPr="00A6582B" w:rsidRDefault="00A6582B" w:rsidP="00A6582B">
      <w:pPr>
        <w:bidi/>
        <w:ind w:firstLine="720"/>
        <w:jc w:val="both"/>
        <w:rPr>
          <w:rFonts w:cs="David" w:hint="cs"/>
          <w:rtl/>
        </w:rPr>
      </w:pPr>
    </w:p>
    <w:p w14:paraId="2D25DC7B" w14:textId="77777777" w:rsidR="00A6582B" w:rsidRPr="00A6582B" w:rsidRDefault="00A6582B" w:rsidP="00A6582B">
      <w:pPr>
        <w:bidi/>
        <w:ind w:firstLine="720"/>
        <w:jc w:val="both"/>
        <w:rPr>
          <w:rFonts w:cs="David" w:hint="cs"/>
          <w:rtl/>
        </w:rPr>
      </w:pPr>
      <w:r w:rsidRPr="00A6582B">
        <w:rPr>
          <w:rFonts w:cs="David" w:hint="cs"/>
          <w:rtl/>
        </w:rPr>
        <w:t>מה זה קשור?</w:t>
      </w:r>
    </w:p>
    <w:p w14:paraId="20883593" w14:textId="77777777" w:rsidR="00A6582B" w:rsidRPr="00A6582B" w:rsidRDefault="00A6582B" w:rsidP="00A6582B">
      <w:pPr>
        <w:bidi/>
        <w:jc w:val="both"/>
        <w:rPr>
          <w:rFonts w:cs="David" w:hint="cs"/>
          <w:rtl/>
        </w:rPr>
      </w:pPr>
    </w:p>
    <w:p w14:paraId="247C088B"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4560828E" w14:textId="77777777" w:rsidR="00A6582B" w:rsidRPr="00A6582B" w:rsidRDefault="00A6582B" w:rsidP="00A6582B">
      <w:pPr>
        <w:bidi/>
        <w:jc w:val="both"/>
        <w:rPr>
          <w:rFonts w:cs="David" w:hint="cs"/>
          <w:u w:val="single"/>
          <w:rtl/>
        </w:rPr>
      </w:pPr>
    </w:p>
    <w:p w14:paraId="227D550F" w14:textId="77777777" w:rsidR="00A6582B" w:rsidRPr="00A6582B" w:rsidRDefault="00A6582B" w:rsidP="00A6582B">
      <w:pPr>
        <w:bidi/>
        <w:ind w:firstLine="720"/>
        <w:jc w:val="both"/>
        <w:rPr>
          <w:rFonts w:cs="David" w:hint="cs"/>
          <w:rtl/>
        </w:rPr>
      </w:pPr>
      <w:r w:rsidRPr="00A6582B">
        <w:rPr>
          <w:rFonts w:cs="David" w:hint="cs"/>
          <w:rtl/>
        </w:rPr>
        <w:t xml:space="preserve">פוליטית לא מתאים לך, אז מבחינתך הם לא בני-אדם. </w:t>
      </w:r>
    </w:p>
    <w:p w14:paraId="3D34E143" w14:textId="77777777" w:rsidR="00A6582B" w:rsidRPr="00A6582B" w:rsidRDefault="00A6582B" w:rsidP="00A6582B">
      <w:pPr>
        <w:bidi/>
        <w:ind w:firstLine="720"/>
        <w:jc w:val="both"/>
        <w:rPr>
          <w:rFonts w:cs="David" w:hint="cs"/>
          <w:rtl/>
        </w:rPr>
      </w:pPr>
    </w:p>
    <w:p w14:paraId="30B2A5C0"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508D8B7E" w14:textId="77777777" w:rsidR="00A6582B" w:rsidRPr="00A6582B" w:rsidRDefault="00A6582B" w:rsidP="00A6582B">
      <w:pPr>
        <w:bidi/>
        <w:ind w:firstLine="720"/>
        <w:jc w:val="both"/>
        <w:rPr>
          <w:rFonts w:cs="David" w:hint="cs"/>
          <w:rtl/>
        </w:rPr>
      </w:pPr>
    </w:p>
    <w:p w14:paraId="612D4B52" w14:textId="77777777" w:rsidR="00A6582B" w:rsidRPr="00A6582B" w:rsidRDefault="00A6582B" w:rsidP="00A6582B">
      <w:pPr>
        <w:bidi/>
        <w:ind w:firstLine="720"/>
        <w:jc w:val="both"/>
        <w:rPr>
          <w:rFonts w:cs="David" w:hint="cs"/>
          <w:rtl/>
        </w:rPr>
      </w:pPr>
      <w:r w:rsidRPr="00A6582B">
        <w:rPr>
          <w:rFonts w:cs="David" w:hint="cs"/>
          <w:rtl/>
        </w:rPr>
        <w:t>איפה כל זה היה?</w:t>
      </w:r>
    </w:p>
    <w:p w14:paraId="21AF6DDF" w14:textId="77777777" w:rsidR="00A6582B" w:rsidRPr="00A6582B" w:rsidRDefault="00A6582B" w:rsidP="00A6582B">
      <w:pPr>
        <w:bidi/>
        <w:jc w:val="both"/>
        <w:rPr>
          <w:rFonts w:cs="David" w:hint="cs"/>
          <w:rtl/>
        </w:rPr>
      </w:pPr>
    </w:p>
    <w:p w14:paraId="6216B8C2"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CBAE5E3" w14:textId="77777777" w:rsidR="00A6582B" w:rsidRPr="00A6582B" w:rsidRDefault="00A6582B" w:rsidP="00A6582B">
      <w:pPr>
        <w:bidi/>
        <w:jc w:val="both"/>
        <w:rPr>
          <w:rFonts w:cs="David" w:hint="cs"/>
          <w:u w:val="single"/>
          <w:rtl/>
        </w:rPr>
      </w:pPr>
    </w:p>
    <w:p w14:paraId="4911EF29" w14:textId="77777777" w:rsidR="00A6582B" w:rsidRPr="00A6582B" w:rsidRDefault="00A6582B" w:rsidP="00A6582B">
      <w:pPr>
        <w:bidi/>
        <w:ind w:firstLine="720"/>
        <w:jc w:val="both"/>
        <w:rPr>
          <w:rFonts w:cs="David" w:hint="cs"/>
          <w:rtl/>
        </w:rPr>
      </w:pPr>
      <w:r w:rsidRPr="00A6582B">
        <w:rPr>
          <w:rFonts w:cs="David" w:hint="cs"/>
          <w:rtl/>
        </w:rPr>
        <w:t xml:space="preserve">כל הזכויות היו. אם אתה חושב </w:t>
      </w:r>
      <w:r w:rsidRPr="00A6582B">
        <w:rPr>
          <w:rFonts w:cs="David"/>
          <w:rtl/>
        </w:rPr>
        <w:t>–</w:t>
      </w:r>
      <w:r w:rsidRPr="00A6582B">
        <w:rPr>
          <w:rFonts w:cs="David" w:hint="cs"/>
          <w:rtl/>
        </w:rPr>
        <w:t xml:space="preserve"> ופה אנחנו מגיעים לדיון הרבה יותר רחוק - שלכנסת ישראל, שהייתה בקרה שיפוטית של בית המשפט העליון, לא הייתה סמכות לבצע את ההתנתקות, אנחנו במשטר אחר. </w:t>
      </w:r>
    </w:p>
    <w:p w14:paraId="5010CC7D" w14:textId="77777777" w:rsidR="00A6582B" w:rsidRPr="00A6582B" w:rsidRDefault="00A6582B" w:rsidP="00A6582B">
      <w:pPr>
        <w:bidi/>
        <w:ind w:firstLine="720"/>
        <w:jc w:val="both"/>
        <w:rPr>
          <w:rFonts w:cs="David" w:hint="cs"/>
          <w:rtl/>
        </w:rPr>
      </w:pPr>
    </w:p>
    <w:p w14:paraId="2F81B406"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DE41124" w14:textId="77777777" w:rsidR="00A6582B" w:rsidRPr="00A6582B" w:rsidRDefault="00A6582B" w:rsidP="00A6582B">
      <w:pPr>
        <w:bidi/>
        <w:ind w:firstLine="720"/>
        <w:jc w:val="both"/>
        <w:rPr>
          <w:rFonts w:cs="David" w:hint="cs"/>
          <w:rtl/>
        </w:rPr>
      </w:pPr>
    </w:p>
    <w:p w14:paraId="51724614" w14:textId="77777777" w:rsidR="00A6582B" w:rsidRPr="00A6582B" w:rsidRDefault="00A6582B" w:rsidP="00A6582B">
      <w:pPr>
        <w:bidi/>
        <w:ind w:firstLine="720"/>
        <w:jc w:val="both"/>
        <w:rPr>
          <w:rFonts w:cs="David" w:hint="cs"/>
          <w:rtl/>
        </w:rPr>
      </w:pPr>
      <w:r w:rsidRPr="00A6582B">
        <w:rPr>
          <w:rFonts w:cs="David" w:hint="cs"/>
          <w:rtl/>
        </w:rPr>
        <w:t>איפה אתה היית? למה לא צעקת?</w:t>
      </w:r>
    </w:p>
    <w:p w14:paraId="27F7495B" w14:textId="77777777" w:rsidR="00A6582B" w:rsidRPr="00A6582B" w:rsidRDefault="00A6582B" w:rsidP="00A6582B">
      <w:pPr>
        <w:bidi/>
        <w:jc w:val="both"/>
        <w:rPr>
          <w:rFonts w:cs="David" w:hint="cs"/>
          <w:rtl/>
        </w:rPr>
      </w:pPr>
    </w:p>
    <w:p w14:paraId="54C5E49A"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46DFB8CB" w14:textId="77777777" w:rsidR="00A6582B" w:rsidRPr="00A6582B" w:rsidRDefault="00A6582B" w:rsidP="00A6582B">
      <w:pPr>
        <w:bidi/>
        <w:jc w:val="both"/>
        <w:rPr>
          <w:rFonts w:cs="David" w:hint="cs"/>
          <w:u w:val="single"/>
          <w:rtl/>
        </w:rPr>
      </w:pPr>
    </w:p>
    <w:p w14:paraId="0FC11D37" w14:textId="77777777" w:rsidR="00A6582B" w:rsidRPr="00A6582B" w:rsidRDefault="00A6582B" w:rsidP="00A6582B">
      <w:pPr>
        <w:bidi/>
        <w:ind w:firstLine="720"/>
        <w:jc w:val="both"/>
        <w:rPr>
          <w:rFonts w:cs="David" w:hint="cs"/>
          <w:rtl/>
        </w:rPr>
      </w:pPr>
      <w:r w:rsidRPr="00A6582B">
        <w:rPr>
          <w:rFonts w:cs="David" w:hint="cs"/>
          <w:rtl/>
        </w:rPr>
        <w:t xml:space="preserve">פיטרו שרים כדי לקבל רוב. </w:t>
      </w:r>
    </w:p>
    <w:p w14:paraId="7E8A75CF" w14:textId="77777777" w:rsidR="00A6582B" w:rsidRPr="00A6582B" w:rsidRDefault="00A6582B" w:rsidP="00A6582B">
      <w:pPr>
        <w:bidi/>
        <w:jc w:val="both"/>
        <w:rPr>
          <w:rFonts w:cs="David" w:hint="cs"/>
          <w:rtl/>
        </w:rPr>
      </w:pPr>
    </w:p>
    <w:p w14:paraId="20D67432"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E346E84" w14:textId="77777777" w:rsidR="00A6582B" w:rsidRPr="00A6582B" w:rsidRDefault="00A6582B" w:rsidP="00A6582B">
      <w:pPr>
        <w:bidi/>
        <w:jc w:val="both"/>
        <w:rPr>
          <w:rFonts w:cs="David" w:hint="cs"/>
          <w:u w:val="single"/>
          <w:rtl/>
        </w:rPr>
      </w:pPr>
    </w:p>
    <w:p w14:paraId="1C809B51" w14:textId="77777777" w:rsidR="00A6582B" w:rsidRPr="00A6582B" w:rsidRDefault="00A6582B" w:rsidP="00A6582B">
      <w:pPr>
        <w:bidi/>
        <w:ind w:firstLine="720"/>
        <w:jc w:val="both"/>
        <w:rPr>
          <w:rFonts w:cs="David" w:hint="cs"/>
          <w:rtl/>
        </w:rPr>
      </w:pPr>
      <w:r w:rsidRPr="00A6582B">
        <w:rPr>
          <w:rFonts w:cs="David" w:hint="cs"/>
          <w:rtl/>
        </w:rPr>
        <w:t xml:space="preserve">נתנו לטלב אלסאנע 140 דונם כדי שהוא יצביע. </w:t>
      </w:r>
    </w:p>
    <w:p w14:paraId="0CD33258" w14:textId="77777777" w:rsidR="00A6582B" w:rsidRPr="00A6582B" w:rsidRDefault="00A6582B" w:rsidP="00A6582B">
      <w:pPr>
        <w:bidi/>
        <w:ind w:firstLine="720"/>
        <w:jc w:val="both"/>
        <w:rPr>
          <w:rFonts w:cs="David" w:hint="cs"/>
          <w:rtl/>
        </w:rPr>
      </w:pPr>
    </w:p>
    <w:p w14:paraId="1D3F0B20"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69A8419" w14:textId="77777777" w:rsidR="00A6582B" w:rsidRPr="00A6582B" w:rsidRDefault="00A6582B" w:rsidP="00A6582B">
      <w:pPr>
        <w:bidi/>
        <w:ind w:firstLine="720"/>
        <w:jc w:val="both"/>
        <w:rPr>
          <w:rFonts w:cs="David" w:hint="cs"/>
          <w:rtl/>
        </w:rPr>
      </w:pPr>
    </w:p>
    <w:p w14:paraId="40CA72C5" w14:textId="77777777" w:rsidR="00A6582B" w:rsidRPr="00A6582B" w:rsidRDefault="00A6582B" w:rsidP="00A6582B">
      <w:pPr>
        <w:bidi/>
        <w:ind w:firstLine="720"/>
        <w:jc w:val="both"/>
        <w:rPr>
          <w:rFonts w:cs="David" w:hint="cs"/>
          <w:rtl/>
        </w:rPr>
      </w:pPr>
      <w:r w:rsidRPr="00A6582B">
        <w:rPr>
          <w:rFonts w:cs="David" w:hint="cs"/>
          <w:rtl/>
        </w:rPr>
        <w:t xml:space="preserve">למה לא זעקת אז? על מה זעקת על זכויות האזרח? איפה היית? </w:t>
      </w:r>
    </w:p>
    <w:p w14:paraId="31A1D88B" w14:textId="77777777" w:rsidR="00A6582B" w:rsidRPr="00A6582B" w:rsidRDefault="00A6582B" w:rsidP="00A6582B">
      <w:pPr>
        <w:bidi/>
        <w:jc w:val="both"/>
        <w:rPr>
          <w:rFonts w:cs="David" w:hint="cs"/>
          <w:rtl/>
        </w:rPr>
      </w:pPr>
    </w:p>
    <w:p w14:paraId="28FD1255"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0FB50573" w14:textId="77777777" w:rsidR="00A6582B" w:rsidRPr="00A6582B" w:rsidRDefault="00A6582B" w:rsidP="00A6582B">
      <w:pPr>
        <w:bidi/>
        <w:jc w:val="both"/>
        <w:rPr>
          <w:rFonts w:cs="David" w:hint="cs"/>
          <w:u w:val="single"/>
          <w:rtl/>
        </w:rPr>
      </w:pPr>
    </w:p>
    <w:p w14:paraId="2E9EB397" w14:textId="77777777" w:rsidR="00A6582B" w:rsidRPr="00A6582B" w:rsidRDefault="00A6582B" w:rsidP="00A6582B">
      <w:pPr>
        <w:bidi/>
        <w:ind w:firstLine="720"/>
        <w:jc w:val="both"/>
        <w:rPr>
          <w:rFonts w:cs="David" w:hint="cs"/>
          <w:rtl/>
        </w:rPr>
      </w:pPr>
      <w:r w:rsidRPr="00A6582B">
        <w:rPr>
          <w:rFonts w:cs="David" w:hint="cs"/>
          <w:rtl/>
        </w:rPr>
        <w:t>חבר הכנסת היו</w:t>
      </w:r>
      <w:r w:rsidRPr="00A6582B">
        <w:rPr>
          <w:rFonts w:cs="David"/>
          <w:rtl/>
        </w:rPr>
        <w:t>"</w:t>
      </w:r>
      <w:r w:rsidRPr="00A6582B">
        <w:rPr>
          <w:rFonts w:cs="David" w:hint="cs"/>
          <w:rtl/>
        </w:rPr>
        <w:t>ר יריב לוין, אני מהאופוזיציה. תמורת כלום הבאתי את הרוב לאריק שרון בעד ההתנתקות.</w:t>
      </w:r>
    </w:p>
    <w:p w14:paraId="195C8525" w14:textId="77777777" w:rsidR="00A6582B" w:rsidRPr="00A6582B" w:rsidRDefault="00A6582B" w:rsidP="00A6582B">
      <w:pPr>
        <w:bidi/>
        <w:jc w:val="both"/>
        <w:rPr>
          <w:rFonts w:cs="David" w:hint="cs"/>
          <w:rtl/>
        </w:rPr>
      </w:pPr>
    </w:p>
    <w:p w14:paraId="0D6C9564"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19ABD29B" w14:textId="77777777" w:rsidR="00A6582B" w:rsidRPr="00A6582B" w:rsidRDefault="00A6582B" w:rsidP="00A6582B">
      <w:pPr>
        <w:bidi/>
        <w:jc w:val="both"/>
        <w:rPr>
          <w:rFonts w:cs="David" w:hint="cs"/>
          <w:u w:val="single"/>
          <w:rtl/>
        </w:rPr>
      </w:pPr>
    </w:p>
    <w:p w14:paraId="6FBB3D67" w14:textId="77777777" w:rsidR="00A6582B" w:rsidRPr="00A6582B" w:rsidRDefault="00A6582B" w:rsidP="00A6582B">
      <w:pPr>
        <w:bidi/>
        <w:ind w:firstLine="720"/>
        <w:jc w:val="both"/>
        <w:rPr>
          <w:rFonts w:cs="David" w:hint="cs"/>
          <w:rtl/>
        </w:rPr>
      </w:pPr>
      <w:r w:rsidRPr="00A6582B">
        <w:rPr>
          <w:rFonts w:cs="David" w:hint="cs"/>
          <w:rtl/>
        </w:rPr>
        <w:t xml:space="preserve">ודרסת את המיעוט ברגל גסה, אתה. פתאום הפכת לרוב במליאה. </w:t>
      </w:r>
    </w:p>
    <w:p w14:paraId="7D2F81FD" w14:textId="77777777" w:rsidR="00A6582B" w:rsidRPr="00A6582B" w:rsidRDefault="00A6582B" w:rsidP="00A6582B">
      <w:pPr>
        <w:bidi/>
        <w:jc w:val="both"/>
        <w:rPr>
          <w:rFonts w:cs="David" w:hint="cs"/>
          <w:rtl/>
        </w:rPr>
      </w:pPr>
    </w:p>
    <w:p w14:paraId="229AC491"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2673B9AE" w14:textId="77777777" w:rsidR="00A6582B" w:rsidRPr="00A6582B" w:rsidRDefault="00A6582B" w:rsidP="00A6582B">
      <w:pPr>
        <w:bidi/>
        <w:jc w:val="both"/>
        <w:rPr>
          <w:rFonts w:cs="David" w:hint="cs"/>
          <w:u w:val="single"/>
          <w:rtl/>
        </w:rPr>
      </w:pPr>
    </w:p>
    <w:p w14:paraId="40A71B3B" w14:textId="77777777" w:rsidR="00A6582B" w:rsidRPr="00A6582B" w:rsidRDefault="00A6582B" w:rsidP="00A6582B">
      <w:pPr>
        <w:bidi/>
        <w:ind w:firstLine="720"/>
        <w:jc w:val="both"/>
        <w:rPr>
          <w:rFonts w:cs="David" w:hint="cs"/>
          <w:rtl/>
        </w:rPr>
      </w:pPr>
      <w:r w:rsidRPr="00A6582B">
        <w:rPr>
          <w:rFonts w:cs="David" w:hint="cs"/>
          <w:rtl/>
        </w:rPr>
        <w:t xml:space="preserve">שיבוא אחד במיעוט, אחד במיעוט, ויגיד שאנחנו רמסנו אותו. </w:t>
      </w:r>
    </w:p>
    <w:p w14:paraId="65CC8A29" w14:textId="77777777" w:rsidR="00A6582B" w:rsidRPr="00A6582B" w:rsidRDefault="00A6582B" w:rsidP="00A6582B">
      <w:pPr>
        <w:bidi/>
        <w:jc w:val="both"/>
        <w:rPr>
          <w:rFonts w:cs="David" w:hint="cs"/>
          <w:rtl/>
        </w:rPr>
      </w:pPr>
    </w:p>
    <w:p w14:paraId="72DD3E07"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2CA18B67" w14:textId="77777777" w:rsidR="00A6582B" w:rsidRPr="00A6582B" w:rsidRDefault="00A6582B" w:rsidP="00A6582B">
      <w:pPr>
        <w:bidi/>
        <w:jc w:val="both"/>
        <w:rPr>
          <w:rFonts w:cs="David" w:hint="cs"/>
          <w:u w:val="single"/>
          <w:rtl/>
        </w:rPr>
      </w:pPr>
    </w:p>
    <w:p w14:paraId="4C6DC7CF" w14:textId="77777777" w:rsidR="00A6582B" w:rsidRPr="00A6582B" w:rsidRDefault="00A6582B" w:rsidP="00A6582B">
      <w:pPr>
        <w:bidi/>
        <w:ind w:firstLine="720"/>
        <w:jc w:val="both"/>
        <w:rPr>
          <w:rFonts w:cs="David" w:hint="cs"/>
          <w:rtl/>
        </w:rPr>
      </w:pPr>
      <w:r w:rsidRPr="00A6582B">
        <w:rPr>
          <w:rFonts w:cs="David" w:hint="cs"/>
          <w:rtl/>
        </w:rPr>
        <w:t xml:space="preserve">הפכת לדקה לרוב ורמסת אותם. </w:t>
      </w:r>
    </w:p>
    <w:p w14:paraId="2A971E6D" w14:textId="77777777" w:rsidR="00A6582B" w:rsidRPr="00A6582B" w:rsidRDefault="00A6582B" w:rsidP="00A6582B">
      <w:pPr>
        <w:bidi/>
        <w:jc w:val="both"/>
        <w:rPr>
          <w:rFonts w:cs="David" w:hint="cs"/>
          <w:rtl/>
        </w:rPr>
      </w:pPr>
    </w:p>
    <w:p w14:paraId="0277075B"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B61D3AD" w14:textId="77777777" w:rsidR="00A6582B" w:rsidRPr="00A6582B" w:rsidRDefault="00A6582B" w:rsidP="00A6582B">
      <w:pPr>
        <w:bidi/>
        <w:jc w:val="both"/>
        <w:rPr>
          <w:rFonts w:cs="David" w:hint="cs"/>
          <w:u w:val="single"/>
          <w:rtl/>
        </w:rPr>
      </w:pPr>
    </w:p>
    <w:p w14:paraId="63024E5E" w14:textId="77777777" w:rsidR="00A6582B" w:rsidRPr="00A6582B" w:rsidRDefault="00A6582B" w:rsidP="00A6582B">
      <w:pPr>
        <w:bidi/>
        <w:ind w:firstLine="720"/>
        <w:jc w:val="both"/>
        <w:rPr>
          <w:rFonts w:cs="David" w:hint="cs"/>
          <w:rtl/>
        </w:rPr>
      </w:pPr>
      <w:r w:rsidRPr="00A6582B">
        <w:rPr>
          <w:rFonts w:cs="David" w:hint="cs"/>
          <w:rtl/>
        </w:rPr>
        <w:t xml:space="preserve">רמסתם אותן, את כל הזכויות האלה שאתם - - - </w:t>
      </w:r>
    </w:p>
    <w:p w14:paraId="6A8557AB" w14:textId="77777777" w:rsidR="00A6582B" w:rsidRPr="00A6582B" w:rsidRDefault="00A6582B" w:rsidP="00A6582B">
      <w:pPr>
        <w:bidi/>
        <w:jc w:val="both"/>
        <w:rPr>
          <w:rFonts w:cs="David" w:hint="cs"/>
          <w:rtl/>
        </w:rPr>
      </w:pPr>
    </w:p>
    <w:p w14:paraId="18812E10" w14:textId="77777777" w:rsidR="00A6582B" w:rsidRPr="00A6582B" w:rsidRDefault="00A6582B" w:rsidP="00A6582B">
      <w:pPr>
        <w:keepNext/>
        <w:bidi/>
        <w:jc w:val="both"/>
        <w:rPr>
          <w:rFonts w:cs="David" w:hint="cs"/>
          <w:u w:val="single"/>
          <w:rtl/>
        </w:rPr>
      </w:pPr>
      <w:r w:rsidRPr="00A6582B">
        <w:rPr>
          <w:rFonts w:cs="David" w:hint="cs"/>
          <w:u w:val="single"/>
          <w:rtl/>
        </w:rPr>
        <w:t>נינו אבסדזה:</w:t>
      </w:r>
    </w:p>
    <w:p w14:paraId="2ED0E7B7" w14:textId="77777777" w:rsidR="00A6582B" w:rsidRPr="00A6582B" w:rsidRDefault="00A6582B" w:rsidP="00A6582B">
      <w:pPr>
        <w:keepNext/>
        <w:bidi/>
        <w:jc w:val="both"/>
        <w:rPr>
          <w:rFonts w:cs="David" w:hint="cs"/>
          <w:rtl/>
        </w:rPr>
      </w:pPr>
    </w:p>
    <w:p w14:paraId="1F563166" w14:textId="77777777" w:rsidR="00A6582B" w:rsidRPr="00A6582B" w:rsidRDefault="00A6582B" w:rsidP="00A6582B">
      <w:pPr>
        <w:keepNext/>
        <w:bidi/>
        <w:jc w:val="both"/>
        <w:rPr>
          <w:rFonts w:cs="David" w:hint="cs"/>
          <w:rtl/>
        </w:rPr>
      </w:pPr>
      <w:r w:rsidRPr="00A6582B">
        <w:rPr>
          <w:rFonts w:cs="David" w:hint="cs"/>
          <w:rtl/>
        </w:rPr>
        <w:t>ראש הממשלה שלך, נתניהו, הצביע בעד ההתנתקות. מה אתה רוצה ממנו?</w:t>
      </w:r>
    </w:p>
    <w:p w14:paraId="48B1C855" w14:textId="77777777" w:rsidR="00A6582B" w:rsidRPr="00A6582B" w:rsidRDefault="00A6582B" w:rsidP="00A6582B">
      <w:pPr>
        <w:bidi/>
        <w:jc w:val="both"/>
        <w:rPr>
          <w:rFonts w:cs="David" w:hint="cs"/>
          <w:rtl/>
        </w:rPr>
      </w:pPr>
    </w:p>
    <w:p w14:paraId="675F3A25"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4B469267" w14:textId="77777777" w:rsidR="00A6582B" w:rsidRPr="00A6582B" w:rsidRDefault="00A6582B" w:rsidP="00A6582B">
      <w:pPr>
        <w:bidi/>
        <w:jc w:val="both"/>
        <w:rPr>
          <w:rFonts w:cs="David" w:hint="cs"/>
          <w:u w:val="single"/>
          <w:rtl/>
        </w:rPr>
      </w:pPr>
    </w:p>
    <w:p w14:paraId="6D6B6802" w14:textId="77777777" w:rsidR="00A6582B" w:rsidRPr="00A6582B" w:rsidRDefault="00A6582B" w:rsidP="00A6582B">
      <w:pPr>
        <w:bidi/>
        <w:ind w:firstLine="720"/>
        <w:jc w:val="both"/>
        <w:rPr>
          <w:rFonts w:cs="David" w:hint="cs"/>
          <w:rtl/>
        </w:rPr>
      </w:pPr>
      <w:r w:rsidRPr="00A6582B">
        <w:rPr>
          <w:rFonts w:cs="David" w:hint="cs"/>
          <w:rtl/>
        </w:rPr>
        <w:t xml:space="preserve">הפכת לדקה לרוב. </w:t>
      </w:r>
    </w:p>
    <w:p w14:paraId="4C8218D3" w14:textId="77777777" w:rsidR="00A6582B" w:rsidRPr="00A6582B" w:rsidRDefault="00A6582B" w:rsidP="00A6582B">
      <w:pPr>
        <w:bidi/>
        <w:ind w:firstLine="720"/>
        <w:jc w:val="both"/>
        <w:rPr>
          <w:rFonts w:cs="David" w:hint="cs"/>
          <w:rtl/>
        </w:rPr>
      </w:pPr>
    </w:p>
    <w:p w14:paraId="35FF397C"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1B4D13EE" w14:textId="77777777" w:rsidR="00A6582B" w:rsidRPr="00A6582B" w:rsidRDefault="00A6582B" w:rsidP="00A6582B">
      <w:pPr>
        <w:bidi/>
        <w:ind w:firstLine="720"/>
        <w:jc w:val="both"/>
        <w:rPr>
          <w:rFonts w:cs="David" w:hint="cs"/>
          <w:rtl/>
        </w:rPr>
      </w:pPr>
    </w:p>
    <w:p w14:paraId="770248AE" w14:textId="77777777" w:rsidR="00A6582B" w:rsidRPr="00A6582B" w:rsidRDefault="00A6582B" w:rsidP="00A6582B">
      <w:pPr>
        <w:bidi/>
        <w:ind w:firstLine="720"/>
        <w:jc w:val="both"/>
        <w:rPr>
          <w:rFonts w:cs="David" w:hint="cs"/>
          <w:rtl/>
        </w:rPr>
      </w:pPr>
      <w:r w:rsidRPr="00A6582B">
        <w:rPr>
          <w:rFonts w:cs="David" w:hint="cs"/>
          <w:rtl/>
        </w:rPr>
        <w:t xml:space="preserve">הורידו אנשים מאוטובוסים - - - </w:t>
      </w:r>
    </w:p>
    <w:p w14:paraId="2DAB3665" w14:textId="77777777" w:rsidR="00A6582B" w:rsidRPr="00A6582B" w:rsidRDefault="00A6582B" w:rsidP="00A6582B">
      <w:pPr>
        <w:bidi/>
        <w:jc w:val="both"/>
        <w:rPr>
          <w:rFonts w:cs="David" w:hint="cs"/>
          <w:rtl/>
        </w:rPr>
      </w:pPr>
    </w:p>
    <w:p w14:paraId="1C528BD9" w14:textId="77777777" w:rsidR="00A6582B" w:rsidRPr="00A6582B" w:rsidRDefault="00A6582B" w:rsidP="00A6582B">
      <w:pPr>
        <w:bidi/>
        <w:jc w:val="both"/>
        <w:rPr>
          <w:rFonts w:cs="David" w:hint="cs"/>
          <w:u w:val="single"/>
          <w:rtl/>
        </w:rPr>
      </w:pPr>
      <w:r w:rsidRPr="00A6582B">
        <w:rPr>
          <w:rFonts w:cs="David" w:hint="cs"/>
          <w:u w:val="single"/>
          <w:rtl/>
        </w:rPr>
        <w:t>נינו אבסדזה:</w:t>
      </w:r>
    </w:p>
    <w:p w14:paraId="25CBBE6E" w14:textId="77777777" w:rsidR="00A6582B" w:rsidRPr="00A6582B" w:rsidRDefault="00A6582B" w:rsidP="00A6582B">
      <w:pPr>
        <w:bidi/>
        <w:jc w:val="both"/>
        <w:rPr>
          <w:rFonts w:cs="David" w:hint="cs"/>
          <w:rtl/>
        </w:rPr>
      </w:pPr>
    </w:p>
    <w:p w14:paraId="14553717" w14:textId="77777777" w:rsidR="00A6582B" w:rsidRPr="00A6582B" w:rsidRDefault="00A6582B" w:rsidP="00A6582B">
      <w:pPr>
        <w:bidi/>
        <w:ind w:firstLine="720"/>
        <w:jc w:val="both"/>
        <w:rPr>
          <w:rFonts w:cs="David" w:hint="cs"/>
          <w:rtl/>
        </w:rPr>
      </w:pPr>
      <w:r w:rsidRPr="00A6582B">
        <w:rPr>
          <w:rFonts w:cs="David" w:hint="cs"/>
          <w:rtl/>
        </w:rPr>
        <w:t xml:space="preserve">קודם תשאלו אותו, אחר כך - - -  </w:t>
      </w:r>
    </w:p>
    <w:p w14:paraId="242F1884" w14:textId="77777777" w:rsidR="00A6582B" w:rsidRPr="00A6582B" w:rsidRDefault="00A6582B" w:rsidP="00A6582B">
      <w:pPr>
        <w:bidi/>
        <w:jc w:val="both"/>
        <w:rPr>
          <w:rFonts w:cs="David" w:hint="cs"/>
          <w:rtl/>
        </w:rPr>
      </w:pPr>
    </w:p>
    <w:p w14:paraId="3DCC4B68"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6175AB3F" w14:textId="77777777" w:rsidR="00A6582B" w:rsidRPr="00A6582B" w:rsidRDefault="00A6582B" w:rsidP="00A6582B">
      <w:pPr>
        <w:bidi/>
        <w:jc w:val="both"/>
        <w:rPr>
          <w:rFonts w:cs="David" w:hint="cs"/>
          <w:rtl/>
        </w:rPr>
      </w:pPr>
    </w:p>
    <w:p w14:paraId="7A378140" w14:textId="77777777" w:rsidR="00A6582B" w:rsidRPr="00A6582B" w:rsidRDefault="00A6582B" w:rsidP="00A6582B">
      <w:pPr>
        <w:bidi/>
        <w:ind w:firstLine="720"/>
        <w:jc w:val="both"/>
        <w:rPr>
          <w:rFonts w:cs="David" w:hint="cs"/>
          <w:rtl/>
        </w:rPr>
      </w:pPr>
      <w:r w:rsidRPr="00A6582B">
        <w:rPr>
          <w:rFonts w:cs="David" w:hint="cs"/>
          <w:rtl/>
        </w:rPr>
        <w:t xml:space="preserve">אני כבר לא מבין כלום. ביבי נתניהו הצביע בעד ההתנתקות, סילבן שלום הצביע בעד - - - </w:t>
      </w:r>
    </w:p>
    <w:p w14:paraId="3E666DA2" w14:textId="77777777" w:rsidR="00A6582B" w:rsidRPr="00A6582B" w:rsidRDefault="00A6582B" w:rsidP="00A6582B">
      <w:pPr>
        <w:bidi/>
        <w:jc w:val="both"/>
        <w:rPr>
          <w:rFonts w:cs="David" w:hint="cs"/>
          <w:u w:val="single"/>
          <w:rtl/>
        </w:rPr>
      </w:pPr>
    </w:p>
    <w:p w14:paraId="7A88C394" w14:textId="77777777" w:rsidR="00A6582B" w:rsidRPr="00A6582B" w:rsidRDefault="00A6582B" w:rsidP="00A6582B">
      <w:pPr>
        <w:bidi/>
        <w:jc w:val="both"/>
        <w:rPr>
          <w:rFonts w:cs="David" w:hint="cs"/>
          <w:u w:val="single"/>
          <w:rtl/>
        </w:rPr>
      </w:pPr>
      <w:r w:rsidRPr="00A6582B">
        <w:rPr>
          <w:rFonts w:cs="David" w:hint="cs"/>
          <w:u w:val="single"/>
          <w:rtl/>
        </w:rPr>
        <w:t>רוברט אילטוב:</w:t>
      </w:r>
    </w:p>
    <w:p w14:paraId="6BC3FBE6" w14:textId="77777777" w:rsidR="00A6582B" w:rsidRPr="00A6582B" w:rsidRDefault="00A6582B" w:rsidP="00A6582B">
      <w:pPr>
        <w:bidi/>
        <w:jc w:val="both"/>
        <w:rPr>
          <w:rFonts w:cs="David" w:hint="cs"/>
          <w:u w:val="single"/>
          <w:rtl/>
        </w:rPr>
      </w:pPr>
    </w:p>
    <w:p w14:paraId="58A39F90" w14:textId="77777777" w:rsidR="00A6582B" w:rsidRPr="00A6582B" w:rsidRDefault="00A6582B" w:rsidP="00A6582B">
      <w:pPr>
        <w:bidi/>
        <w:ind w:firstLine="720"/>
        <w:jc w:val="both"/>
        <w:rPr>
          <w:rFonts w:cs="David" w:hint="cs"/>
          <w:rtl/>
        </w:rPr>
      </w:pPr>
      <w:r w:rsidRPr="00A6582B">
        <w:rPr>
          <w:rFonts w:cs="David" w:hint="cs"/>
          <w:rtl/>
        </w:rPr>
        <w:t>נתת להם יד לרמוס את המיעוט.</w:t>
      </w:r>
    </w:p>
    <w:p w14:paraId="182D3EA4" w14:textId="77777777" w:rsidR="00A6582B" w:rsidRPr="00A6582B" w:rsidRDefault="00A6582B" w:rsidP="00A6582B">
      <w:pPr>
        <w:bidi/>
        <w:jc w:val="both"/>
        <w:rPr>
          <w:rFonts w:cs="David" w:hint="cs"/>
          <w:rtl/>
        </w:rPr>
      </w:pPr>
    </w:p>
    <w:p w14:paraId="1AC8DF90"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73563D1" w14:textId="77777777" w:rsidR="00A6582B" w:rsidRPr="00A6582B" w:rsidRDefault="00A6582B" w:rsidP="00A6582B">
      <w:pPr>
        <w:bidi/>
        <w:jc w:val="both"/>
        <w:rPr>
          <w:rFonts w:cs="David" w:hint="cs"/>
          <w:u w:val="single"/>
          <w:rtl/>
        </w:rPr>
      </w:pPr>
    </w:p>
    <w:p w14:paraId="46430DDC" w14:textId="77777777" w:rsidR="00A6582B" w:rsidRPr="00A6582B" w:rsidRDefault="00A6582B" w:rsidP="00A6582B">
      <w:pPr>
        <w:bidi/>
        <w:ind w:firstLine="720"/>
        <w:jc w:val="both"/>
        <w:rPr>
          <w:rFonts w:cs="David" w:hint="cs"/>
          <w:rtl/>
        </w:rPr>
      </w:pPr>
      <w:r w:rsidRPr="00A6582B">
        <w:rPr>
          <w:rFonts w:cs="David" w:hint="cs"/>
          <w:rtl/>
        </w:rPr>
        <w:t xml:space="preserve">אני שואל אותך: איפה אתה היית? מה אתה עשית? לא איפה הם היו. </w:t>
      </w:r>
    </w:p>
    <w:p w14:paraId="15778EF6" w14:textId="77777777" w:rsidR="00A6582B" w:rsidRPr="00A6582B" w:rsidRDefault="00A6582B" w:rsidP="00A6582B">
      <w:pPr>
        <w:bidi/>
        <w:jc w:val="both"/>
        <w:rPr>
          <w:rFonts w:cs="David" w:hint="cs"/>
          <w:rtl/>
        </w:rPr>
      </w:pPr>
    </w:p>
    <w:p w14:paraId="26B42545"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6806A0DB" w14:textId="77777777" w:rsidR="00A6582B" w:rsidRPr="00A6582B" w:rsidRDefault="00A6582B" w:rsidP="00A6582B">
      <w:pPr>
        <w:bidi/>
        <w:jc w:val="both"/>
        <w:rPr>
          <w:rFonts w:cs="David" w:hint="cs"/>
          <w:u w:val="single"/>
          <w:rtl/>
        </w:rPr>
      </w:pPr>
    </w:p>
    <w:p w14:paraId="6155D4C3" w14:textId="77777777" w:rsidR="00A6582B" w:rsidRPr="00A6582B" w:rsidRDefault="00A6582B" w:rsidP="00A6582B">
      <w:pPr>
        <w:bidi/>
        <w:ind w:firstLine="720"/>
        <w:jc w:val="both"/>
        <w:rPr>
          <w:rFonts w:cs="David" w:hint="cs"/>
          <w:rtl/>
        </w:rPr>
      </w:pPr>
      <w:r w:rsidRPr="00A6582B">
        <w:rPr>
          <w:rFonts w:cs="David" w:hint="cs"/>
          <w:rtl/>
        </w:rPr>
        <w:t xml:space="preserve">סליחה, אם אמרת את זה כך, אגיד לך, וגם אני מזמין אותך לסיור בעניין הזה. שטייניץ הצביע בעד ההתנתקות, כולם הצביעו בעד ההתנתקות. אני מואשם כמי שהוסיף 1.5 או 2 מיליארד שקלים למתנחלים בוועדת הכספים של הכנסת. אני רוצה שתביא לי מתנחל אחד - לא עסקן </w:t>
      </w:r>
      <w:r w:rsidRPr="00A6582B">
        <w:rPr>
          <w:rFonts w:cs="David"/>
          <w:rtl/>
        </w:rPr>
        <w:t>–</w:t>
      </w:r>
      <w:r w:rsidRPr="00A6582B">
        <w:rPr>
          <w:rFonts w:cs="David" w:hint="cs"/>
          <w:rtl/>
        </w:rPr>
        <w:t xml:space="preserve"> תביא לי מתנחל אחד - - - </w:t>
      </w:r>
    </w:p>
    <w:p w14:paraId="34D02990" w14:textId="77777777" w:rsidR="00A6582B" w:rsidRPr="00A6582B" w:rsidRDefault="00A6582B" w:rsidP="00A6582B">
      <w:pPr>
        <w:bidi/>
        <w:jc w:val="both"/>
        <w:rPr>
          <w:rFonts w:cs="David" w:hint="cs"/>
          <w:rtl/>
        </w:rPr>
      </w:pPr>
    </w:p>
    <w:p w14:paraId="30D7424B"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D170DF0" w14:textId="77777777" w:rsidR="00A6582B" w:rsidRPr="00A6582B" w:rsidRDefault="00A6582B" w:rsidP="00A6582B">
      <w:pPr>
        <w:bidi/>
        <w:jc w:val="both"/>
        <w:rPr>
          <w:rFonts w:cs="David" w:hint="cs"/>
          <w:u w:val="single"/>
          <w:rtl/>
        </w:rPr>
      </w:pPr>
    </w:p>
    <w:p w14:paraId="087E9019" w14:textId="77777777" w:rsidR="00A6582B" w:rsidRPr="00A6582B" w:rsidRDefault="00A6582B" w:rsidP="00A6582B">
      <w:pPr>
        <w:bidi/>
        <w:ind w:firstLine="720"/>
        <w:jc w:val="both"/>
        <w:rPr>
          <w:rFonts w:cs="David" w:hint="cs"/>
          <w:rtl/>
        </w:rPr>
      </w:pPr>
      <w:r w:rsidRPr="00A6582B">
        <w:rPr>
          <w:rFonts w:cs="David" w:hint="cs"/>
          <w:rtl/>
        </w:rPr>
        <w:t xml:space="preserve">תראה איך הם חיים היום. </w:t>
      </w:r>
    </w:p>
    <w:p w14:paraId="7A6AD5BC" w14:textId="77777777" w:rsidR="00A6582B" w:rsidRPr="00A6582B" w:rsidRDefault="00A6582B" w:rsidP="00A6582B">
      <w:pPr>
        <w:bidi/>
        <w:jc w:val="both"/>
        <w:rPr>
          <w:rFonts w:cs="David" w:hint="cs"/>
          <w:rtl/>
        </w:rPr>
      </w:pPr>
    </w:p>
    <w:p w14:paraId="6F969883"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7F65C64F" w14:textId="77777777" w:rsidR="00A6582B" w:rsidRPr="00A6582B" w:rsidRDefault="00A6582B" w:rsidP="00A6582B">
      <w:pPr>
        <w:bidi/>
        <w:jc w:val="both"/>
        <w:rPr>
          <w:rFonts w:cs="David" w:hint="cs"/>
          <w:u w:val="single"/>
          <w:rtl/>
        </w:rPr>
      </w:pPr>
    </w:p>
    <w:p w14:paraId="7E75B41D" w14:textId="77777777" w:rsidR="00A6582B" w:rsidRPr="00A6582B" w:rsidRDefault="00A6582B" w:rsidP="00A6582B">
      <w:pPr>
        <w:bidi/>
        <w:ind w:firstLine="720"/>
        <w:jc w:val="both"/>
        <w:rPr>
          <w:rFonts w:cs="David" w:hint="cs"/>
          <w:rtl/>
        </w:rPr>
      </w:pPr>
      <w:r w:rsidRPr="00A6582B">
        <w:rPr>
          <w:rFonts w:cs="David" w:hint="cs"/>
          <w:rtl/>
        </w:rPr>
        <w:t xml:space="preserve">תביא לי מתנחל אחד - - - </w:t>
      </w:r>
    </w:p>
    <w:p w14:paraId="048BC0A3" w14:textId="77777777" w:rsidR="00A6582B" w:rsidRPr="00A6582B" w:rsidRDefault="00A6582B" w:rsidP="00A6582B">
      <w:pPr>
        <w:bidi/>
        <w:jc w:val="both"/>
        <w:rPr>
          <w:rFonts w:cs="David" w:hint="cs"/>
          <w:rtl/>
        </w:rPr>
      </w:pPr>
    </w:p>
    <w:p w14:paraId="0069E9B0"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7A36A873" w14:textId="77777777" w:rsidR="00A6582B" w:rsidRPr="00A6582B" w:rsidRDefault="00A6582B" w:rsidP="00A6582B">
      <w:pPr>
        <w:bidi/>
        <w:jc w:val="both"/>
        <w:rPr>
          <w:rFonts w:cs="David" w:hint="cs"/>
          <w:u w:val="single"/>
          <w:rtl/>
        </w:rPr>
      </w:pPr>
    </w:p>
    <w:p w14:paraId="1DE947BB" w14:textId="77777777" w:rsidR="00A6582B" w:rsidRPr="00A6582B" w:rsidRDefault="00A6582B" w:rsidP="00A6582B">
      <w:pPr>
        <w:bidi/>
        <w:ind w:firstLine="720"/>
        <w:jc w:val="both"/>
        <w:rPr>
          <w:rFonts w:cs="David" w:hint="cs"/>
          <w:rtl/>
        </w:rPr>
      </w:pPr>
      <w:r w:rsidRPr="00A6582B">
        <w:rPr>
          <w:rFonts w:cs="David" w:hint="cs"/>
          <w:rtl/>
        </w:rPr>
        <w:t>אני אביא לך כמה. שני הגיסים שלי בלי בית, על מה אתה מ</w:t>
      </w:r>
      <w:smartTag w:uri="urn:schemas-microsoft-com:office:smarttags" w:element="PersonName">
        <w:r w:rsidRPr="00A6582B">
          <w:rPr>
            <w:rFonts w:cs="David" w:hint="cs"/>
            <w:rtl/>
          </w:rPr>
          <w:t>דב</w:t>
        </w:r>
      </w:smartTag>
      <w:r w:rsidRPr="00A6582B">
        <w:rPr>
          <w:rFonts w:cs="David" w:hint="cs"/>
          <w:rtl/>
        </w:rPr>
        <w:t xml:space="preserve">ר? </w:t>
      </w:r>
    </w:p>
    <w:p w14:paraId="19718DDA" w14:textId="77777777" w:rsidR="00A6582B" w:rsidRPr="00A6582B" w:rsidRDefault="00A6582B" w:rsidP="00A6582B">
      <w:pPr>
        <w:bidi/>
        <w:jc w:val="both"/>
        <w:rPr>
          <w:rFonts w:cs="David" w:hint="cs"/>
          <w:rtl/>
        </w:rPr>
      </w:pPr>
    </w:p>
    <w:p w14:paraId="345BB186"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CB6268A" w14:textId="77777777" w:rsidR="00A6582B" w:rsidRPr="00A6582B" w:rsidRDefault="00A6582B" w:rsidP="00A6582B">
      <w:pPr>
        <w:bidi/>
        <w:jc w:val="both"/>
        <w:rPr>
          <w:rFonts w:cs="David" w:hint="cs"/>
          <w:rtl/>
        </w:rPr>
      </w:pPr>
    </w:p>
    <w:p w14:paraId="32F15333" w14:textId="77777777" w:rsidR="00A6582B" w:rsidRPr="00A6582B" w:rsidRDefault="00A6582B" w:rsidP="00A6582B">
      <w:pPr>
        <w:bidi/>
        <w:jc w:val="both"/>
        <w:rPr>
          <w:rFonts w:cs="David" w:hint="cs"/>
          <w:rtl/>
        </w:rPr>
      </w:pPr>
      <w:r w:rsidRPr="00A6582B">
        <w:rPr>
          <w:rFonts w:cs="David" w:hint="cs"/>
          <w:rtl/>
        </w:rPr>
        <w:tab/>
        <w:t xml:space="preserve">תקשיב טוב: מצבי הנדל, דרך ראש המועצה, דרך כולם. </w:t>
      </w:r>
    </w:p>
    <w:p w14:paraId="6F11A7E9" w14:textId="77777777" w:rsidR="00A6582B" w:rsidRPr="00A6582B" w:rsidRDefault="00A6582B" w:rsidP="00A6582B">
      <w:pPr>
        <w:bidi/>
        <w:jc w:val="both"/>
        <w:rPr>
          <w:rFonts w:cs="David" w:hint="cs"/>
          <w:rtl/>
        </w:rPr>
      </w:pPr>
    </w:p>
    <w:p w14:paraId="1363946D"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6E41D9F5" w14:textId="77777777" w:rsidR="00A6582B" w:rsidRPr="00A6582B" w:rsidRDefault="00A6582B" w:rsidP="00A6582B">
      <w:pPr>
        <w:bidi/>
        <w:jc w:val="both"/>
        <w:rPr>
          <w:rFonts w:cs="David" w:hint="cs"/>
          <w:rtl/>
        </w:rPr>
      </w:pPr>
    </w:p>
    <w:p w14:paraId="6F538D54" w14:textId="77777777" w:rsidR="00A6582B" w:rsidRPr="00A6582B" w:rsidRDefault="00A6582B" w:rsidP="00A6582B">
      <w:pPr>
        <w:bidi/>
        <w:ind w:firstLine="720"/>
        <w:jc w:val="both"/>
        <w:rPr>
          <w:rFonts w:cs="David" w:hint="cs"/>
          <w:rtl/>
        </w:rPr>
      </w:pPr>
      <w:r w:rsidRPr="00A6582B">
        <w:rPr>
          <w:rFonts w:cs="David" w:hint="cs"/>
          <w:rtl/>
        </w:rPr>
        <w:t xml:space="preserve">זה נקרא דמגוגיה, אני יכול להראות לך יותר מאחד. </w:t>
      </w:r>
    </w:p>
    <w:p w14:paraId="7361BD22" w14:textId="77777777" w:rsidR="00A6582B" w:rsidRPr="00A6582B" w:rsidRDefault="00A6582B" w:rsidP="00A6582B">
      <w:pPr>
        <w:bidi/>
        <w:jc w:val="both"/>
        <w:rPr>
          <w:rFonts w:cs="David" w:hint="cs"/>
          <w:rtl/>
        </w:rPr>
      </w:pPr>
    </w:p>
    <w:p w14:paraId="07A1B7AB" w14:textId="77777777" w:rsidR="00A6582B" w:rsidRPr="00A6582B" w:rsidRDefault="00A6582B" w:rsidP="00A6582B">
      <w:pPr>
        <w:keepNext/>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20FC767" w14:textId="77777777" w:rsidR="00A6582B" w:rsidRPr="00A6582B" w:rsidRDefault="00A6582B" w:rsidP="00A6582B">
      <w:pPr>
        <w:keepNext/>
        <w:bidi/>
        <w:jc w:val="both"/>
        <w:rPr>
          <w:rFonts w:cs="David" w:hint="cs"/>
          <w:u w:val="single"/>
          <w:rtl/>
        </w:rPr>
      </w:pPr>
    </w:p>
    <w:p w14:paraId="1261A1AC" w14:textId="77777777" w:rsidR="00A6582B" w:rsidRPr="00A6582B" w:rsidRDefault="00A6582B" w:rsidP="00A6582B">
      <w:pPr>
        <w:keepNext/>
        <w:bidi/>
        <w:jc w:val="both"/>
        <w:rPr>
          <w:rFonts w:cs="David" w:hint="cs"/>
          <w:rtl/>
        </w:rPr>
      </w:pPr>
      <w:r w:rsidRPr="00A6582B">
        <w:rPr>
          <w:rFonts w:cs="David" w:hint="cs"/>
          <w:rtl/>
        </w:rPr>
        <w:t xml:space="preserve">חבר הכנסת אורון, - - - לבעלי קרקעות ערביות ביהודה ושומרון ולאשר את הבניה שנעשתה. </w:t>
      </w:r>
    </w:p>
    <w:p w14:paraId="46840280" w14:textId="77777777" w:rsidR="00A6582B" w:rsidRPr="00A6582B" w:rsidRDefault="00A6582B" w:rsidP="00A6582B">
      <w:pPr>
        <w:bidi/>
        <w:jc w:val="both"/>
        <w:rPr>
          <w:rFonts w:cs="David" w:hint="cs"/>
          <w:rtl/>
        </w:rPr>
      </w:pPr>
    </w:p>
    <w:p w14:paraId="5160B91F"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6AAC530" w14:textId="77777777" w:rsidR="00A6582B" w:rsidRPr="00A6582B" w:rsidRDefault="00A6582B" w:rsidP="00A6582B">
      <w:pPr>
        <w:bidi/>
        <w:jc w:val="both"/>
        <w:rPr>
          <w:rFonts w:cs="David" w:hint="cs"/>
          <w:u w:val="single"/>
          <w:rtl/>
        </w:rPr>
      </w:pPr>
    </w:p>
    <w:p w14:paraId="605B7DA1" w14:textId="77777777" w:rsidR="00A6582B" w:rsidRPr="00A6582B" w:rsidRDefault="00A6582B" w:rsidP="00A6582B">
      <w:pPr>
        <w:bidi/>
        <w:ind w:firstLine="720"/>
        <w:jc w:val="both"/>
        <w:rPr>
          <w:rFonts w:cs="David" w:hint="cs"/>
          <w:rtl/>
        </w:rPr>
      </w:pPr>
      <w:r w:rsidRPr="00A6582B">
        <w:rPr>
          <w:rFonts w:cs="David" w:hint="cs"/>
          <w:rtl/>
        </w:rPr>
        <w:t xml:space="preserve">לפנות את המאחזים הבלתי חוקיים, יריב. </w:t>
      </w:r>
    </w:p>
    <w:p w14:paraId="30EF765C" w14:textId="77777777" w:rsidR="00A6582B" w:rsidRPr="00A6582B" w:rsidRDefault="00A6582B" w:rsidP="00A6582B">
      <w:pPr>
        <w:bidi/>
        <w:ind w:firstLine="720"/>
        <w:jc w:val="both"/>
        <w:rPr>
          <w:rFonts w:cs="David" w:hint="cs"/>
          <w:rtl/>
        </w:rPr>
      </w:pPr>
    </w:p>
    <w:p w14:paraId="6D9C7E56"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7A79E0F" w14:textId="77777777" w:rsidR="00A6582B" w:rsidRPr="00A6582B" w:rsidRDefault="00A6582B" w:rsidP="00A6582B">
      <w:pPr>
        <w:bidi/>
        <w:ind w:firstLine="720"/>
        <w:jc w:val="both"/>
        <w:rPr>
          <w:rFonts w:cs="David" w:hint="cs"/>
          <w:rtl/>
        </w:rPr>
      </w:pPr>
    </w:p>
    <w:p w14:paraId="64675FD1" w14:textId="77777777" w:rsidR="00A6582B" w:rsidRPr="00A6582B" w:rsidRDefault="00A6582B" w:rsidP="00A6582B">
      <w:pPr>
        <w:bidi/>
        <w:ind w:firstLine="720"/>
        <w:jc w:val="both"/>
        <w:rPr>
          <w:rFonts w:cs="David" w:hint="cs"/>
          <w:rtl/>
        </w:rPr>
      </w:pPr>
      <w:r w:rsidRPr="00A6582B">
        <w:rPr>
          <w:rFonts w:cs="David" w:hint="cs"/>
          <w:rtl/>
        </w:rPr>
        <w:t xml:space="preserve">זו אותה שיטה, יש לך רוב - - - </w:t>
      </w:r>
    </w:p>
    <w:p w14:paraId="6CD3C1DE" w14:textId="77777777" w:rsidR="00A6582B" w:rsidRPr="00A6582B" w:rsidRDefault="00A6582B" w:rsidP="00A6582B">
      <w:pPr>
        <w:bidi/>
        <w:jc w:val="both"/>
        <w:rPr>
          <w:rFonts w:cs="David" w:hint="cs"/>
          <w:rtl/>
        </w:rPr>
      </w:pPr>
    </w:p>
    <w:p w14:paraId="12C165E6"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206EF2F6" w14:textId="77777777" w:rsidR="00A6582B" w:rsidRPr="00A6582B" w:rsidRDefault="00A6582B" w:rsidP="00A6582B">
      <w:pPr>
        <w:bidi/>
        <w:jc w:val="both"/>
        <w:rPr>
          <w:rFonts w:cs="David" w:hint="cs"/>
          <w:u w:val="single"/>
          <w:rtl/>
        </w:rPr>
      </w:pPr>
    </w:p>
    <w:p w14:paraId="5B6B8901" w14:textId="77777777" w:rsidR="00A6582B" w:rsidRPr="00A6582B" w:rsidRDefault="00A6582B" w:rsidP="00A6582B">
      <w:pPr>
        <w:bidi/>
        <w:ind w:firstLine="720"/>
        <w:jc w:val="both"/>
        <w:rPr>
          <w:rFonts w:cs="David" w:hint="cs"/>
          <w:rtl/>
        </w:rPr>
      </w:pPr>
      <w:r w:rsidRPr="00A6582B">
        <w:rPr>
          <w:rFonts w:cs="David" w:hint="cs"/>
          <w:rtl/>
        </w:rPr>
        <w:t xml:space="preserve">סלח לי, אין לך רוב. </w:t>
      </w:r>
    </w:p>
    <w:p w14:paraId="4773C9B3" w14:textId="77777777" w:rsidR="00A6582B" w:rsidRPr="00A6582B" w:rsidRDefault="00A6582B" w:rsidP="00A6582B">
      <w:pPr>
        <w:bidi/>
        <w:jc w:val="both"/>
        <w:rPr>
          <w:rFonts w:cs="David" w:hint="cs"/>
          <w:rtl/>
        </w:rPr>
      </w:pPr>
    </w:p>
    <w:p w14:paraId="400DA5CE"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69E9824" w14:textId="77777777" w:rsidR="00A6582B" w:rsidRPr="00A6582B" w:rsidRDefault="00A6582B" w:rsidP="00A6582B">
      <w:pPr>
        <w:bidi/>
        <w:jc w:val="both"/>
        <w:rPr>
          <w:rFonts w:cs="David" w:hint="cs"/>
          <w:u w:val="single"/>
          <w:rtl/>
        </w:rPr>
      </w:pPr>
    </w:p>
    <w:p w14:paraId="6D3F81C8" w14:textId="77777777" w:rsidR="00A6582B" w:rsidRPr="00A6582B" w:rsidRDefault="00A6582B" w:rsidP="00A6582B">
      <w:pPr>
        <w:bidi/>
        <w:jc w:val="both"/>
        <w:rPr>
          <w:rFonts w:cs="David" w:hint="cs"/>
          <w:rtl/>
        </w:rPr>
      </w:pPr>
    </w:p>
    <w:p w14:paraId="3862B44B" w14:textId="77777777" w:rsidR="00A6582B" w:rsidRPr="00A6582B" w:rsidRDefault="00A6582B" w:rsidP="00A6582B">
      <w:pPr>
        <w:bidi/>
        <w:ind w:firstLine="720"/>
        <w:jc w:val="both"/>
        <w:rPr>
          <w:rFonts w:cs="David" w:hint="cs"/>
          <w:rtl/>
        </w:rPr>
      </w:pPr>
      <w:r w:rsidRPr="00A6582B">
        <w:rPr>
          <w:rFonts w:cs="David" w:hint="cs"/>
          <w:rtl/>
        </w:rPr>
        <w:t xml:space="preserve">למה אתה לא נותן - - - </w:t>
      </w:r>
    </w:p>
    <w:p w14:paraId="3DAB649B" w14:textId="77777777" w:rsidR="00A6582B" w:rsidRPr="00A6582B" w:rsidRDefault="00A6582B" w:rsidP="00A6582B">
      <w:pPr>
        <w:bidi/>
        <w:jc w:val="both"/>
        <w:rPr>
          <w:rFonts w:cs="David" w:hint="cs"/>
          <w:rtl/>
        </w:rPr>
      </w:pPr>
    </w:p>
    <w:p w14:paraId="733F7376"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643D57F2" w14:textId="77777777" w:rsidR="00A6582B" w:rsidRPr="00A6582B" w:rsidRDefault="00A6582B" w:rsidP="00A6582B">
      <w:pPr>
        <w:bidi/>
        <w:jc w:val="both"/>
        <w:rPr>
          <w:rFonts w:cs="David" w:hint="cs"/>
          <w:u w:val="single"/>
          <w:rtl/>
        </w:rPr>
      </w:pPr>
    </w:p>
    <w:p w14:paraId="2063D647" w14:textId="77777777" w:rsidR="00A6582B" w:rsidRPr="00A6582B" w:rsidRDefault="00A6582B" w:rsidP="00A6582B">
      <w:pPr>
        <w:bidi/>
        <w:ind w:firstLine="720"/>
        <w:jc w:val="both"/>
        <w:rPr>
          <w:rFonts w:cs="David" w:hint="cs"/>
          <w:rtl/>
        </w:rPr>
      </w:pPr>
      <w:r w:rsidRPr="00A6582B">
        <w:rPr>
          <w:rFonts w:cs="David" w:hint="cs"/>
          <w:rtl/>
        </w:rPr>
        <w:t>יש הצבעה או לא? אני רוצה ללכת, הקרקס הזה נמאס עלי. יש הצבעה או לא?</w:t>
      </w:r>
    </w:p>
    <w:p w14:paraId="312022D5" w14:textId="77777777" w:rsidR="00A6582B" w:rsidRPr="00A6582B" w:rsidRDefault="00A6582B" w:rsidP="00A6582B">
      <w:pPr>
        <w:bidi/>
        <w:jc w:val="both"/>
        <w:rPr>
          <w:rFonts w:cs="David" w:hint="cs"/>
          <w:rtl/>
        </w:rPr>
      </w:pPr>
    </w:p>
    <w:p w14:paraId="38E51255"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46FD0F42" w14:textId="77777777" w:rsidR="00A6582B" w:rsidRPr="00A6582B" w:rsidRDefault="00A6582B" w:rsidP="00A6582B">
      <w:pPr>
        <w:bidi/>
        <w:jc w:val="both"/>
        <w:rPr>
          <w:rFonts w:cs="David" w:hint="cs"/>
          <w:rtl/>
        </w:rPr>
      </w:pPr>
    </w:p>
    <w:p w14:paraId="753F42A5" w14:textId="77777777" w:rsidR="00A6582B" w:rsidRPr="00A6582B" w:rsidRDefault="00A6582B" w:rsidP="00A6582B">
      <w:pPr>
        <w:bidi/>
        <w:ind w:firstLine="720"/>
        <w:jc w:val="both"/>
        <w:rPr>
          <w:rFonts w:cs="David" w:hint="cs"/>
          <w:rtl/>
        </w:rPr>
      </w:pPr>
      <w:r w:rsidRPr="00A6582B">
        <w:rPr>
          <w:rFonts w:cs="David" w:hint="cs"/>
          <w:rtl/>
        </w:rPr>
        <w:t xml:space="preserve">אתה מייצג את חיילי צה"ל בוועדה הזאת. </w:t>
      </w:r>
    </w:p>
    <w:p w14:paraId="16ECB4D2" w14:textId="77777777" w:rsidR="00A6582B" w:rsidRPr="00A6582B" w:rsidRDefault="00A6582B" w:rsidP="00A6582B">
      <w:pPr>
        <w:bidi/>
        <w:ind w:firstLine="720"/>
        <w:jc w:val="both"/>
        <w:rPr>
          <w:rFonts w:cs="David" w:hint="cs"/>
          <w:rtl/>
        </w:rPr>
      </w:pPr>
    </w:p>
    <w:p w14:paraId="11E19FF4"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17C207F1" w14:textId="77777777" w:rsidR="00A6582B" w:rsidRPr="00A6582B" w:rsidRDefault="00A6582B" w:rsidP="00A6582B">
      <w:pPr>
        <w:bidi/>
        <w:ind w:firstLine="720"/>
        <w:jc w:val="both"/>
        <w:rPr>
          <w:rFonts w:cs="David" w:hint="cs"/>
          <w:rtl/>
        </w:rPr>
      </w:pPr>
    </w:p>
    <w:p w14:paraId="09B77A27" w14:textId="77777777" w:rsidR="00A6582B" w:rsidRPr="00A6582B" w:rsidRDefault="00A6582B" w:rsidP="00A6582B">
      <w:pPr>
        <w:bidi/>
        <w:ind w:firstLine="720"/>
        <w:jc w:val="both"/>
        <w:rPr>
          <w:rFonts w:cs="David" w:hint="cs"/>
          <w:rtl/>
        </w:rPr>
      </w:pPr>
      <w:r w:rsidRPr="00A6582B">
        <w:rPr>
          <w:rFonts w:cs="David" w:hint="cs"/>
          <w:rtl/>
        </w:rPr>
        <w:t xml:space="preserve">להיפך, אני מייצג את הנשים, סחר בנשים. </w:t>
      </w:r>
    </w:p>
    <w:p w14:paraId="5ED5D639" w14:textId="77777777" w:rsidR="00A6582B" w:rsidRPr="00A6582B" w:rsidRDefault="00A6582B" w:rsidP="00A6582B">
      <w:pPr>
        <w:bidi/>
        <w:ind w:firstLine="720"/>
        <w:jc w:val="both"/>
        <w:rPr>
          <w:rFonts w:cs="David" w:hint="cs"/>
          <w:rtl/>
        </w:rPr>
      </w:pPr>
    </w:p>
    <w:p w14:paraId="4C88416B"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22427140" w14:textId="77777777" w:rsidR="00A6582B" w:rsidRPr="00A6582B" w:rsidRDefault="00A6582B" w:rsidP="00A6582B">
      <w:pPr>
        <w:bidi/>
        <w:ind w:firstLine="720"/>
        <w:jc w:val="both"/>
        <w:rPr>
          <w:rFonts w:cs="David" w:hint="cs"/>
          <w:rtl/>
        </w:rPr>
      </w:pPr>
    </w:p>
    <w:p w14:paraId="69FF73BF" w14:textId="77777777" w:rsidR="00A6582B" w:rsidRPr="00A6582B" w:rsidRDefault="00A6582B" w:rsidP="00A6582B">
      <w:pPr>
        <w:bidi/>
        <w:ind w:firstLine="720"/>
        <w:jc w:val="both"/>
        <w:rPr>
          <w:rFonts w:cs="David" w:hint="cs"/>
          <w:rtl/>
        </w:rPr>
      </w:pPr>
      <w:r w:rsidRPr="00A6582B">
        <w:rPr>
          <w:rFonts w:cs="David" w:hint="cs"/>
          <w:rtl/>
        </w:rPr>
        <w:t xml:space="preserve">ובאה קדמה לש"ס. ברוך השם. </w:t>
      </w:r>
    </w:p>
    <w:p w14:paraId="08085BE1" w14:textId="77777777" w:rsidR="00A6582B" w:rsidRPr="00A6582B" w:rsidRDefault="00A6582B" w:rsidP="00A6582B">
      <w:pPr>
        <w:bidi/>
        <w:ind w:firstLine="720"/>
        <w:jc w:val="both"/>
        <w:rPr>
          <w:rFonts w:cs="David" w:hint="cs"/>
          <w:rtl/>
        </w:rPr>
      </w:pPr>
    </w:p>
    <w:p w14:paraId="43B97305"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3C7E6E11" w14:textId="77777777" w:rsidR="00A6582B" w:rsidRPr="00A6582B" w:rsidRDefault="00A6582B" w:rsidP="00A6582B">
      <w:pPr>
        <w:bidi/>
        <w:ind w:firstLine="720"/>
        <w:jc w:val="both"/>
        <w:rPr>
          <w:rFonts w:cs="David" w:hint="cs"/>
          <w:rtl/>
        </w:rPr>
      </w:pPr>
    </w:p>
    <w:p w14:paraId="5951678D" w14:textId="77777777" w:rsidR="00A6582B" w:rsidRPr="00A6582B" w:rsidRDefault="00A6582B" w:rsidP="00A6582B">
      <w:pPr>
        <w:bidi/>
        <w:ind w:firstLine="720"/>
        <w:jc w:val="both"/>
        <w:rPr>
          <w:rFonts w:cs="David" w:hint="cs"/>
          <w:rtl/>
        </w:rPr>
      </w:pPr>
      <w:r w:rsidRPr="00A6582B">
        <w:rPr>
          <w:rFonts w:cs="David" w:hint="cs"/>
          <w:rtl/>
        </w:rPr>
        <w:t xml:space="preserve">חברת הכנסת זוארץ - - - </w:t>
      </w:r>
    </w:p>
    <w:p w14:paraId="22FE8336" w14:textId="77777777" w:rsidR="00A6582B" w:rsidRPr="00A6582B" w:rsidRDefault="00A6582B" w:rsidP="00A6582B">
      <w:pPr>
        <w:bidi/>
        <w:jc w:val="both"/>
        <w:rPr>
          <w:rFonts w:cs="David" w:hint="cs"/>
          <w:rtl/>
        </w:rPr>
      </w:pPr>
    </w:p>
    <w:p w14:paraId="18FC732E" w14:textId="77777777" w:rsidR="00A6582B" w:rsidRPr="00A6582B" w:rsidRDefault="00A6582B" w:rsidP="00A6582B">
      <w:pPr>
        <w:bidi/>
        <w:jc w:val="both"/>
        <w:rPr>
          <w:rFonts w:cs="David" w:hint="cs"/>
          <w:u w:val="single"/>
          <w:rtl/>
        </w:rPr>
      </w:pPr>
      <w:r w:rsidRPr="00A6582B">
        <w:rPr>
          <w:rFonts w:cs="David" w:hint="cs"/>
          <w:u w:val="single"/>
          <w:rtl/>
        </w:rPr>
        <w:t>נסים זאב:</w:t>
      </w:r>
    </w:p>
    <w:p w14:paraId="27DB66E8" w14:textId="77777777" w:rsidR="00A6582B" w:rsidRPr="00A6582B" w:rsidRDefault="00A6582B" w:rsidP="00A6582B">
      <w:pPr>
        <w:bidi/>
        <w:jc w:val="both"/>
        <w:rPr>
          <w:rFonts w:cs="David" w:hint="cs"/>
          <w:u w:val="single"/>
          <w:rtl/>
        </w:rPr>
      </w:pPr>
    </w:p>
    <w:p w14:paraId="270798CA" w14:textId="77777777" w:rsidR="00A6582B" w:rsidRPr="00A6582B" w:rsidRDefault="00A6582B" w:rsidP="00A6582B">
      <w:pPr>
        <w:bidi/>
        <w:ind w:firstLine="720"/>
        <w:jc w:val="both"/>
        <w:rPr>
          <w:rFonts w:cs="David" w:hint="cs"/>
          <w:rtl/>
        </w:rPr>
      </w:pPr>
      <w:r w:rsidRPr="00A6582B">
        <w:rPr>
          <w:rFonts w:cs="David" w:hint="cs"/>
          <w:rtl/>
        </w:rPr>
        <w:t xml:space="preserve">עושים סחורה בפוליטיקה לא בנשים. </w:t>
      </w:r>
    </w:p>
    <w:p w14:paraId="697D544C" w14:textId="77777777" w:rsidR="00A6582B" w:rsidRPr="00A6582B" w:rsidRDefault="00A6582B" w:rsidP="00A6582B">
      <w:pPr>
        <w:bidi/>
        <w:jc w:val="both"/>
        <w:rPr>
          <w:rFonts w:cs="David" w:hint="cs"/>
          <w:rtl/>
        </w:rPr>
      </w:pPr>
    </w:p>
    <w:p w14:paraId="0817DC6D"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66FFBE5" w14:textId="77777777" w:rsidR="00A6582B" w:rsidRPr="00A6582B" w:rsidRDefault="00A6582B" w:rsidP="00A6582B">
      <w:pPr>
        <w:bidi/>
        <w:jc w:val="both"/>
        <w:rPr>
          <w:rFonts w:cs="David" w:hint="cs"/>
          <w:u w:val="single"/>
          <w:rtl/>
        </w:rPr>
      </w:pPr>
    </w:p>
    <w:p w14:paraId="611F3FCE" w14:textId="77777777" w:rsidR="00A6582B" w:rsidRPr="00A6582B" w:rsidRDefault="00A6582B" w:rsidP="00A6582B">
      <w:pPr>
        <w:bidi/>
        <w:ind w:firstLine="720"/>
        <w:jc w:val="both"/>
        <w:rPr>
          <w:rFonts w:cs="David" w:hint="cs"/>
          <w:rtl/>
        </w:rPr>
      </w:pPr>
      <w:r w:rsidRPr="00A6582B">
        <w:rPr>
          <w:rFonts w:cs="David" w:hint="cs"/>
          <w:rtl/>
        </w:rPr>
        <w:t>אדוני היושב ראש, על פי מיטב שיקול דעתי, אני משתדל להעמיד את ערכיי גם במבחנים של המצבים הכי קשים שאני עומד בהם, אבל לא זה מה שמונח עכשיו. אני לא רוצה עכשיו להשוות את הערכים שלי לערכים שלך. אני מ</w:t>
      </w:r>
      <w:smartTag w:uri="urn:schemas-microsoft-com:office:smarttags" w:element="PersonName">
        <w:r w:rsidRPr="00A6582B">
          <w:rPr>
            <w:rFonts w:cs="David" w:hint="cs"/>
            <w:rtl/>
          </w:rPr>
          <w:t>דב</w:t>
        </w:r>
      </w:smartTag>
      <w:r w:rsidRPr="00A6582B">
        <w:rPr>
          <w:rFonts w:cs="David" w:hint="cs"/>
          <w:rtl/>
        </w:rPr>
        <w:t xml:space="preserve">ר על </w:t>
      </w:r>
      <w:smartTag w:uri="urn:schemas-microsoft-com:office:smarttags" w:element="PersonName">
        <w:r w:rsidRPr="00A6582B">
          <w:rPr>
            <w:rFonts w:cs="David" w:hint="cs"/>
            <w:rtl/>
          </w:rPr>
          <w:t>דב</w:t>
        </w:r>
      </w:smartTag>
      <w:r w:rsidRPr="00A6582B">
        <w:rPr>
          <w:rFonts w:cs="David" w:hint="cs"/>
          <w:rtl/>
        </w:rPr>
        <w:t xml:space="preserve">ר שהוא בעיניי מהותי והוא ליבה של הדמוקרטיה: אם כל רוב יכול לעשות כל </w:t>
      </w:r>
      <w:smartTag w:uri="urn:schemas-microsoft-com:office:smarttags" w:element="PersonName">
        <w:r w:rsidRPr="00A6582B">
          <w:rPr>
            <w:rFonts w:cs="David" w:hint="cs"/>
            <w:rtl/>
          </w:rPr>
          <w:t>דב</w:t>
        </w:r>
      </w:smartTag>
      <w:r w:rsidRPr="00A6582B">
        <w:rPr>
          <w:rFonts w:cs="David" w:hint="cs"/>
          <w:rtl/>
        </w:rPr>
        <w:t xml:space="preserve">ר, זה משטר אחר. אתם פה עושים את זה. אתם עושים את זה בתחום שבכל ועדות החקירה, כולל ועדות חקירה ממלכתיות וממשלתיות, הייתה אבחנה מאוד-מאוד ברורה </w:t>
      </w:r>
      <w:r w:rsidRPr="00A6582B">
        <w:rPr>
          <w:rFonts w:cs="David"/>
          <w:rtl/>
        </w:rPr>
        <w:t>–</w:t>
      </w:r>
      <w:r w:rsidRPr="00A6582B">
        <w:rPr>
          <w:rFonts w:cs="David" w:hint="cs"/>
          <w:rtl/>
        </w:rPr>
        <w:t xml:space="preserve"> ולא תיתן לי אף דוגמה אחרת </w:t>
      </w:r>
      <w:r w:rsidRPr="00A6582B">
        <w:rPr>
          <w:rFonts w:cs="David"/>
          <w:rtl/>
        </w:rPr>
        <w:t>–</w:t>
      </w:r>
      <w:r w:rsidRPr="00A6582B">
        <w:rPr>
          <w:rFonts w:cs="David" w:hint="cs"/>
          <w:rtl/>
        </w:rPr>
        <w:t xml:space="preserve"> שוועדות החקירה מדירות את עצמן מהתחום של האידיאולוגיה. יום כיפור, לא בחנו האם ישראל צדקה או לא צדקה שהיא לא נענתה להצהרות של סאדאת. שאלו מה קרה ביום כיפור. מלחמת לבנון - לא שאלו האם אני צדקתי או לא צדקתי כשהפגנתי אלף פעמים נגד מלחמת לבנון, אלא אמרו: מה קרה באירוע ההוא. אתם נכנסים לוועדת חקירה - - - </w:t>
      </w:r>
    </w:p>
    <w:p w14:paraId="06DFA3D9" w14:textId="77777777" w:rsidR="00A6582B" w:rsidRPr="00A6582B" w:rsidRDefault="00A6582B" w:rsidP="00A6582B">
      <w:pPr>
        <w:bidi/>
        <w:jc w:val="both"/>
        <w:rPr>
          <w:rFonts w:cs="David" w:hint="cs"/>
          <w:rtl/>
        </w:rPr>
      </w:pPr>
    </w:p>
    <w:p w14:paraId="4C9D5F6C"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C6296CA" w14:textId="77777777" w:rsidR="00A6582B" w:rsidRPr="00A6582B" w:rsidRDefault="00A6582B" w:rsidP="00A6582B">
      <w:pPr>
        <w:bidi/>
        <w:jc w:val="both"/>
        <w:rPr>
          <w:rFonts w:cs="David" w:hint="cs"/>
          <w:u w:val="single"/>
          <w:rtl/>
        </w:rPr>
      </w:pPr>
    </w:p>
    <w:p w14:paraId="7D3F9414" w14:textId="77777777" w:rsidR="00A6582B" w:rsidRPr="00A6582B" w:rsidRDefault="00A6582B" w:rsidP="00A6582B">
      <w:pPr>
        <w:bidi/>
        <w:ind w:firstLine="720"/>
        <w:jc w:val="both"/>
        <w:rPr>
          <w:rFonts w:cs="David" w:hint="cs"/>
          <w:rtl/>
        </w:rPr>
      </w:pPr>
      <w:r w:rsidRPr="00A6582B">
        <w:rPr>
          <w:rFonts w:cs="David" w:hint="cs"/>
          <w:rtl/>
        </w:rPr>
        <w:t xml:space="preserve">עוד לא בדקנו את אוסלו, שפיכות דמים הבאתם עלינו וגם על זה תהיה ועדת חקירה. </w:t>
      </w:r>
    </w:p>
    <w:p w14:paraId="0B20B529" w14:textId="77777777" w:rsidR="00A6582B" w:rsidRPr="00A6582B" w:rsidRDefault="00A6582B" w:rsidP="00A6582B">
      <w:pPr>
        <w:bidi/>
        <w:jc w:val="both"/>
        <w:rPr>
          <w:rFonts w:cs="David" w:hint="cs"/>
          <w:rtl/>
        </w:rPr>
      </w:pPr>
    </w:p>
    <w:p w14:paraId="00D29CF9"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2ADC9CFA" w14:textId="77777777" w:rsidR="00A6582B" w:rsidRPr="00A6582B" w:rsidRDefault="00A6582B" w:rsidP="00A6582B">
      <w:pPr>
        <w:bidi/>
        <w:jc w:val="both"/>
        <w:rPr>
          <w:rFonts w:cs="David" w:hint="cs"/>
          <w:u w:val="single"/>
          <w:rtl/>
        </w:rPr>
      </w:pPr>
    </w:p>
    <w:p w14:paraId="6C7EF637" w14:textId="77777777" w:rsidR="00A6582B" w:rsidRPr="00A6582B" w:rsidRDefault="00A6582B" w:rsidP="00A6582B">
      <w:pPr>
        <w:bidi/>
        <w:ind w:firstLine="720"/>
        <w:jc w:val="both"/>
        <w:rPr>
          <w:rFonts w:cs="David" w:hint="cs"/>
          <w:rtl/>
        </w:rPr>
      </w:pPr>
      <w:r w:rsidRPr="00A6582B">
        <w:rPr>
          <w:rFonts w:cs="David" w:hint="cs"/>
          <w:rtl/>
        </w:rPr>
        <w:t>נכון, נכון. אני פושע אוסלו, בלי בדיקה. זה בסדר, אני לוקח את זה בכבוד. את התואר "פושע" כבר קיבלתי בלי ועדת בדיקה, אבל אני אומר את ה</w:t>
      </w:r>
      <w:smartTag w:uri="urn:schemas-microsoft-com:office:smarttags" w:element="PersonName">
        <w:r w:rsidRPr="00A6582B">
          <w:rPr>
            <w:rFonts w:cs="David" w:hint="cs"/>
            <w:rtl/>
          </w:rPr>
          <w:t>דב</w:t>
        </w:r>
      </w:smartTag>
      <w:r w:rsidRPr="00A6582B">
        <w:rPr>
          <w:rFonts w:cs="David" w:hint="cs"/>
          <w:rtl/>
        </w:rPr>
        <w:t xml:space="preserve">ר המהותי. מעולם ועדות חקירה, לא ממלכתיות ולא ממשלתיות, לא עברו את הקו האדום. הוויכוח מה זה נקרא דה-לגיטימציה של צה"ל ומה זה נקרא פעולה חברתית ומה זה נקרא פעולה ציבורית, הוא נמצא באופן לגיטימי בתחום האידיאולוגי. לכן, לא פוליטיקאים יחקרו פוליטיקאים. ועכשיו גם יהיה מצב מצוין </w:t>
      </w:r>
      <w:r w:rsidRPr="00A6582B">
        <w:rPr>
          <w:rFonts w:cs="David"/>
          <w:rtl/>
        </w:rPr>
        <w:t>–</w:t>
      </w:r>
      <w:r w:rsidRPr="00A6582B">
        <w:rPr>
          <w:rFonts w:cs="David" w:hint="cs"/>
          <w:rtl/>
        </w:rPr>
        <w:t xml:space="preserve"> פוליטיקאים מסוג מסוים יחקרו פוליטיקאים מסוג אחר. </w:t>
      </w:r>
    </w:p>
    <w:p w14:paraId="5DB887B0" w14:textId="77777777" w:rsidR="00A6582B" w:rsidRPr="00A6582B" w:rsidRDefault="00A6582B" w:rsidP="00A6582B">
      <w:pPr>
        <w:bidi/>
        <w:jc w:val="both"/>
        <w:rPr>
          <w:rFonts w:cs="David" w:hint="cs"/>
          <w:rtl/>
        </w:rPr>
      </w:pPr>
    </w:p>
    <w:p w14:paraId="0B3A5C28"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58EE2F9D" w14:textId="77777777" w:rsidR="00A6582B" w:rsidRPr="00A6582B" w:rsidRDefault="00A6582B" w:rsidP="00A6582B">
      <w:pPr>
        <w:bidi/>
        <w:jc w:val="both"/>
        <w:rPr>
          <w:rFonts w:cs="David" w:hint="cs"/>
          <w:u w:val="single"/>
          <w:rtl/>
        </w:rPr>
      </w:pPr>
    </w:p>
    <w:p w14:paraId="44A58602" w14:textId="77777777" w:rsidR="00A6582B" w:rsidRPr="00A6582B" w:rsidRDefault="00A6582B" w:rsidP="00A6582B">
      <w:pPr>
        <w:bidi/>
        <w:ind w:firstLine="720"/>
        <w:jc w:val="both"/>
        <w:rPr>
          <w:rFonts w:cs="David" w:hint="cs"/>
          <w:rtl/>
        </w:rPr>
      </w:pPr>
      <w:r w:rsidRPr="00A6582B">
        <w:rPr>
          <w:rFonts w:cs="David" w:hint="cs"/>
          <w:rtl/>
        </w:rPr>
        <w:t xml:space="preserve">דמגוגיה. </w:t>
      </w:r>
    </w:p>
    <w:p w14:paraId="1D12CAC1" w14:textId="77777777" w:rsidR="00A6582B" w:rsidRPr="00A6582B" w:rsidRDefault="00A6582B" w:rsidP="00A6582B">
      <w:pPr>
        <w:bidi/>
        <w:ind w:firstLine="720"/>
        <w:jc w:val="both"/>
        <w:rPr>
          <w:rFonts w:cs="David" w:hint="cs"/>
          <w:rtl/>
        </w:rPr>
      </w:pPr>
    </w:p>
    <w:p w14:paraId="74F90149"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0FB3500C" w14:textId="77777777" w:rsidR="00A6582B" w:rsidRPr="00A6582B" w:rsidRDefault="00A6582B" w:rsidP="00A6582B">
      <w:pPr>
        <w:bidi/>
        <w:ind w:firstLine="720"/>
        <w:jc w:val="both"/>
        <w:rPr>
          <w:rFonts w:cs="David" w:hint="cs"/>
          <w:rtl/>
        </w:rPr>
      </w:pPr>
    </w:p>
    <w:p w14:paraId="6D12A004" w14:textId="77777777" w:rsidR="00A6582B" w:rsidRPr="00A6582B" w:rsidRDefault="00A6582B" w:rsidP="00A6582B">
      <w:pPr>
        <w:bidi/>
        <w:ind w:firstLine="720"/>
        <w:jc w:val="both"/>
        <w:rPr>
          <w:rFonts w:cs="David" w:hint="cs"/>
          <w:rtl/>
        </w:rPr>
      </w:pPr>
      <w:r w:rsidRPr="00A6582B">
        <w:rPr>
          <w:rFonts w:cs="David" w:hint="cs"/>
          <w:rtl/>
        </w:rPr>
        <w:t>אני יודע, כשאין מה לענות אומרים "דמגוגיה".</w:t>
      </w:r>
    </w:p>
    <w:p w14:paraId="7E91BA7A" w14:textId="77777777" w:rsidR="00A6582B" w:rsidRPr="00A6582B" w:rsidRDefault="00A6582B" w:rsidP="00A6582B">
      <w:pPr>
        <w:bidi/>
        <w:ind w:firstLine="720"/>
        <w:jc w:val="both"/>
        <w:rPr>
          <w:rFonts w:cs="David" w:hint="cs"/>
          <w:rtl/>
        </w:rPr>
      </w:pPr>
    </w:p>
    <w:p w14:paraId="37ABD26E" w14:textId="77777777" w:rsidR="00A6582B" w:rsidRPr="00A6582B" w:rsidRDefault="00A6582B" w:rsidP="00A6582B">
      <w:pPr>
        <w:keepNext/>
        <w:bidi/>
        <w:jc w:val="both"/>
        <w:rPr>
          <w:rFonts w:cs="David" w:hint="cs"/>
          <w:u w:val="single"/>
          <w:rtl/>
        </w:rPr>
      </w:pPr>
      <w:r w:rsidRPr="00A6582B">
        <w:rPr>
          <w:rFonts w:cs="David" w:hint="cs"/>
          <w:u w:val="single"/>
          <w:rtl/>
        </w:rPr>
        <w:t>דני דנון:</w:t>
      </w:r>
    </w:p>
    <w:p w14:paraId="55B4A665" w14:textId="77777777" w:rsidR="00A6582B" w:rsidRPr="00A6582B" w:rsidRDefault="00A6582B" w:rsidP="00A6582B">
      <w:pPr>
        <w:bidi/>
        <w:ind w:firstLine="720"/>
        <w:jc w:val="both"/>
        <w:rPr>
          <w:rFonts w:cs="David" w:hint="cs"/>
          <w:rtl/>
        </w:rPr>
      </w:pPr>
    </w:p>
    <w:p w14:paraId="0E6041C4" w14:textId="77777777" w:rsidR="00A6582B" w:rsidRPr="00A6582B" w:rsidRDefault="00A6582B" w:rsidP="00A6582B">
      <w:pPr>
        <w:bidi/>
        <w:ind w:firstLine="720"/>
        <w:jc w:val="both"/>
        <w:rPr>
          <w:rFonts w:cs="David" w:hint="cs"/>
          <w:rtl/>
        </w:rPr>
      </w:pPr>
      <w:r w:rsidRPr="00A6582B">
        <w:rPr>
          <w:rFonts w:cs="David" w:hint="cs"/>
          <w:rtl/>
        </w:rPr>
        <w:t>דמגוגיה. מי חוקר בכלל?</w:t>
      </w:r>
    </w:p>
    <w:p w14:paraId="1DC7C436" w14:textId="77777777" w:rsidR="00A6582B" w:rsidRPr="00A6582B" w:rsidRDefault="00A6582B" w:rsidP="00A6582B">
      <w:pPr>
        <w:bidi/>
        <w:jc w:val="both"/>
        <w:rPr>
          <w:rFonts w:cs="David" w:hint="cs"/>
          <w:rtl/>
        </w:rPr>
      </w:pPr>
    </w:p>
    <w:p w14:paraId="13BF1473"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24804889" w14:textId="77777777" w:rsidR="00A6582B" w:rsidRPr="00A6582B" w:rsidRDefault="00A6582B" w:rsidP="00A6582B">
      <w:pPr>
        <w:bidi/>
        <w:jc w:val="both"/>
        <w:rPr>
          <w:rFonts w:cs="David" w:hint="cs"/>
          <w:rtl/>
        </w:rPr>
      </w:pPr>
    </w:p>
    <w:p w14:paraId="686B718E" w14:textId="77777777" w:rsidR="00A6582B" w:rsidRPr="00A6582B" w:rsidRDefault="00A6582B" w:rsidP="00A6582B">
      <w:pPr>
        <w:bidi/>
        <w:jc w:val="both"/>
        <w:rPr>
          <w:rFonts w:cs="David" w:hint="cs"/>
          <w:rtl/>
        </w:rPr>
      </w:pPr>
      <w:r w:rsidRPr="00A6582B">
        <w:rPr>
          <w:rFonts w:cs="David" w:hint="cs"/>
          <w:rtl/>
        </w:rPr>
        <w:tab/>
        <w:t xml:space="preserve">הליברלים בכנסת יחקרו - - - </w:t>
      </w:r>
    </w:p>
    <w:p w14:paraId="7CF040DB" w14:textId="77777777" w:rsidR="00A6582B" w:rsidRPr="00A6582B" w:rsidRDefault="00A6582B" w:rsidP="00A6582B">
      <w:pPr>
        <w:bidi/>
        <w:jc w:val="both"/>
        <w:rPr>
          <w:rFonts w:cs="David" w:hint="cs"/>
          <w:rtl/>
        </w:rPr>
      </w:pPr>
    </w:p>
    <w:p w14:paraId="27F4FD75"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7CAC3A8E" w14:textId="77777777" w:rsidR="00A6582B" w:rsidRPr="00A6582B" w:rsidRDefault="00A6582B" w:rsidP="00A6582B">
      <w:pPr>
        <w:bidi/>
        <w:jc w:val="both"/>
        <w:rPr>
          <w:rFonts w:cs="David" w:hint="cs"/>
          <w:u w:val="single"/>
          <w:rtl/>
        </w:rPr>
      </w:pPr>
    </w:p>
    <w:p w14:paraId="764F5D9B" w14:textId="77777777" w:rsidR="00A6582B" w:rsidRPr="00A6582B" w:rsidRDefault="00A6582B" w:rsidP="00A6582B">
      <w:pPr>
        <w:bidi/>
        <w:ind w:firstLine="720"/>
        <w:jc w:val="both"/>
        <w:rPr>
          <w:rFonts w:cs="David" w:hint="cs"/>
          <w:rtl/>
        </w:rPr>
      </w:pPr>
      <w:r w:rsidRPr="00A6582B">
        <w:rPr>
          <w:rFonts w:cs="David" w:hint="cs"/>
          <w:rtl/>
        </w:rPr>
        <w:t xml:space="preserve">אני מבקש לדעת האם ליועץ המשפטי לכנסת יגן על ההחלטה הזאת בפני בג"ץ, אם היא תגיע לבג"ץ. אנחנו צריכים לדעת את זה כחברי כנסת. אני פונה אליך, אדוני היושב ראש, לא רק בשמי, בשם חלקים גדולים במפלגתך שרואים את קו השבר לא איפה שאתם אומרים לי </w:t>
      </w:r>
      <w:r w:rsidRPr="00A6582B">
        <w:rPr>
          <w:rFonts w:cs="David"/>
          <w:rtl/>
        </w:rPr>
        <w:t>–</w:t>
      </w:r>
      <w:r w:rsidRPr="00A6582B">
        <w:rPr>
          <w:rFonts w:cs="David" w:hint="cs"/>
          <w:rtl/>
        </w:rPr>
        <w:t xml:space="preserve"> אני פושע אוסלו, זה לא חשוב </w:t>
      </w:r>
      <w:r w:rsidRPr="00A6582B">
        <w:rPr>
          <w:rFonts w:cs="David"/>
          <w:rtl/>
        </w:rPr>
        <w:t>–</w:t>
      </w:r>
      <w:r w:rsidRPr="00A6582B">
        <w:rPr>
          <w:rFonts w:cs="David" w:hint="cs"/>
          <w:rtl/>
        </w:rPr>
        <w:t xml:space="preserve"> אלא רואים קו השבר במה שמונח פה על כפות המאזניים, וחוות הדעת הזו חיזקה את זה מאוד. אתם הופכים את הכלי הפרלמנטרי מכלי פרלמנטרי לכלי חקירה, מכלי חקירה לכלי חקירה אידיאולוגי, מכלי חקירה אידיאולוגי לסתימת פיות. זה מסלול שהוא כבר לא מדרון חלקלק, זו התהום עצמה. תשגיחו משם. </w:t>
      </w:r>
    </w:p>
    <w:p w14:paraId="5DC7059B" w14:textId="77777777" w:rsidR="00A6582B" w:rsidRPr="00A6582B" w:rsidRDefault="00A6582B" w:rsidP="00A6582B">
      <w:pPr>
        <w:bidi/>
        <w:jc w:val="both"/>
        <w:rPr>
          <w:rFonts w:cs="David" w:hint="cs"/>
          <w:rtl/>
        </w:rPr>
      </w:pPr>
    </w:p>
    <w:p w14:paraId="372F06B7"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2217A8A" w14:textId="77777777" w:rsidR="00A6582B" w:rsidRPr="00A6582B" w:rsidRDefault="00A6582B" w:rsidP="00A6582B">
      <w:pPr>
        <w:bidi/>
        <w:jc w:val="both"/>
        <w:rPr>
          <w:rFonts w:cs="David" w:hint="cs"/>
          <w:u w:val="single"/>
          <w:rtl/>
        </w:rPr>
      </w:pPr>
    </w:p>
    <w:p w14:paraId="7966D4B9" w14:textId="77777777" w:rsidR="00A6582B" w:rsidRPr="00A6582B" w:rsidRDefault="00A6582B" w:rsidP="00A6582B">
      <w:pPr>
        <w:bidi/>
        <w:ind w:firstLine="720"/>
        <w:jc w:val="both"/>
        <w:rPr>
          <w:rFonts w:cs="David" w:hint="cs"/>
          <w:rtl/>
        </w:rPr>
      </w:pPr>
      <w:r w:rsidRPr="00A6582B">
        <w:rPr>
          <w:rFonts w:cs="David" w:hint="cs"/>
          <w:rtl/>
        </w:rPr>
        <w:t xml:space="preserve">תודה. אני רק מבקש להבהיר שאני בוודאי לא קורא לך פושע, ואני מבקש מהיועץ המשפטי לענות לשאלה של חבר הכנסת. </w:t>
      </w:r>
    </w:p>
    <w:p w14:paraId="78FBC02E" w14:textId="77777777" w:rsidR="00A6582B" w:rsidRPr="00A6582B" w:rsidRDefault="00A6582B" w:rsidP="00A6582B">
      <w:pPr>
        <w:bidi/>
        <w:ind w:firstLine="720"/>
        <w:jc w:val="both"/>
        <w:rPr>
          <w:rFonts w:cs="David" w:hint="cs"/>
          <w:rtl/>
        </w:rPr>
      </w:pPr>
    </w:p>
    <w:p w14:paraId="6D089207"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7CD71757" w14:textId="77777777" w:rsidR="00A6582B" w:rsidRPr="00A6582B" w:rsidRDefault="00A6582B" w:rsidP="00A6582B">
      <w:pPr>
        <w:bidi/>
        <w:ind w:firstLine="720"/>
        <w:jc w:val="both"/>
        <w:rPr>
          <w:rFonts w:cs="David" w:hint="cs"/>
          <w:rtl/>
        </w:rPr>
      </w:pPr>
    </w:p>
    <w:p w14:paraId="62A76E19" w14:textId="77777777" w:rsidR="00A6582B" w:rsidRPr="00A6582B" w:rsidRDefault="00A6582B" w:rsidP="00A6582B">
      <w:pPr>
        <w:bidi/>
        <w:ind w:firstLine="720"/>
        <w:jc w:val="both"/>
        <w:rPr>
          <w:rFonts w:cs="David" w:hint="cs"/>
          <w:rtl/>
        </w:rPr>
      </w:pPr>
      <w:r w:rsidRPr="00A6582B">
        <w:rPr>
          <w:rFonts w:cs="David" w:hint="cs"/>
          <w:rtl/>
        </w:rPr>
        <w:t>האם תהיה, אדוני - - - ?</w:t>
      </w:r>
    </w:p>
    <w:p w14:paraId="4C379AE9" w14:textId="77777777" w:rsidR="00A6582B" w:rsidRPr="00A6582B" w:rsidRDefault="00A6582B" w:rsidP="00A6582B">
      <w:pPr>
        <w:bidi/>
        <w:jc w:val="both"/>
        <w:rPr>
          <w:rFonts w:cs="David" w:hint="cs"/>
          <w:rtl/>
        </w:rPr>
      </w:pPr>
    </w:p>
    <w:p w14:paraId="0C3EB0B8"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C0E2EAD" w14:textId="77777777" w:rsidR="00A6582B" w:rsidRPr="00A6582B" w:rsidRDefault="00A6582B" w:rsidP="00A6582B">
      <w:pPr>
        <w:bidi/>
        <w:jc w:val="both"/>
        <w:rPr>
          <w:rFonts w:cs="David" w:hint="cs"/>
          <w:u w:val="single"/>
          <w:rtl/>
        </w:rPr>
      </w:pPr>
    </w:p>
    <w:p w14:paraId="272186A7" w14:textId="77777777" w:rsidR="00A6582B" w:rsidRPr="00A6582B" w:rsidRDefault="00A6582B" w:rsidP="00A6582B">
      <w:pPr>
        <w:bidi/>
        <w:ind w:firstLine="720"/>
        <w:jc w:val="both"/>
        <w:rPr>
          <w:rFonts w:cs="David" w:hint="cs"/>
          <w:rtl/>
        </w:rPr>
      </w:pPr>
      <w:r w:rsidRPr="00A6582B">
        <w:rPr>
          <w:rFonts w:cs="David" w:hint="cs"/>
          <w:rtl/>
        </w:rPr>
        <w:t xml:space="preserve">יש לי עוד שאלות. </w:t>
      </w:r>
    </w:p>
    <w:p w14:paraId="4C378C69" w14:textId="77777777" w:rsidR="00A6582B" w:rsidRPr="00A6582B" w:rsidRDefault="00A6582B" w:rsidP="00A6582B">
      <w:pPr>
        <w:bidi/>
        <w:jc w:val="both"/>
        <w:rPr>
          <w:rFonts w:cs="David" w:hint="cs"/>
          <w:rtl/>
        </w:rPr>
      </w:pPr>
    </w:p>
    <w:p w14:paraId="0A126686"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7EF3D601" w14:textId="77777777" w:rsidR="00A6582B" w:rsidRPr="00A6582B" w:rsidRDefault="00A6582B" w:rsidP="00A6582B">
      <w:pPr>
        <w:bidi/>
        <w:jc w:val="both"/>
        <w:rPr>
          <w:rFonts w:cs="David" w:hint="cs"/>
          <w:u w:val="single"/>
          <w:rtl/>
        </w:rPr>
      </w:pPr>
    </w:p>
    <w:p w14:paraId="6B65CE76" w14:textId="77777777" w:rsidR="00A6582B" w:rsidRPr="00A6582B" w:rsidRDefault="00A6582B" w:rsidP="00A6582B">
      <w:pPr>
        <w:bidi/>
        <w:ind w:firstLine="720"/>
        <w:jc w:val="both"/>
        <w:rPr>
          <w:rFonts w:cs="David" w:hint="cs"/>
          <w:rtl/>
        </w:rPr>
      </w:pPr>
      <w:r w:rsidRPr="00A6582B">
        <w:rPr>
          <w:rFonts w:cs="David" w:hint="cs"/>
          <w:rtl/>
        </w:rPr>
        <w:t xml:space="preserve">אדוני היושב ראש, אני עוד לא </w:t>
      </w:r>
      <w:smartTag w:uri="urn:schemas-microsoft-com:office:smarttags" w:element="PersonName">
        <w:r w:rsidRPr="00A6582B">
          <w:rPr>
            <w:rFonts w:cs="David" w:hint="cs"/>
            <w:rtl/>
          </w:rPr>
          <w:t>דב</w:t>
        </w:r>
      </w:smartTag>
      <w:r w:rsidRPr="00A6582B">
        <w:rPr>
          <w:rFonts w:cs="David" w:hint="cs"/>
          <w:rtl/>
        </w:rPr>
        <w:t xml:space="preserve">רתי. </w:t>
      </w:r>
    </w:p>
    <w:p w14:paraId="3BAE6680" w14:textId="77777777" w:rsidR="00A6582B" w:rsidRPr="00A6582B" w:rsidRDefault="00A6582B" w:rsidP="00A6582B">
      <w:pPr>
        <w:bidi/>
        <w:jc w:val="both"/>
        <w:rPr>
          <w:rFonts w:cs="David" w:hint="cs"/>
          <w:rtl/>
        </w:rPr>
      </w:pPr>
    </w:p>
    <w:p w14:paraId="2C9F0A0D" w14:textId="77777777" w:rsidR="00A6582B" w:rsidRPr="00A6582B" w:rsidRDefault="00A6582B" w:rsidP="00A6582B">
      <w:pPr>
        <w:keepNext/>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C516E7C" w14:textId="77777777" w:rsidR="00A6582B" w:rsidRPr="00A6582B" w:rsidRDefault="00A6582B" w:rsidP="00A6582B">
      <w:pPr>
        <w:keepNext/>
        <w:bidi/>
        <w:jc w:val="both"/>
        <w:rPr>
          <w:rFonts w:cs="David" w:hint="cs"/>
          <w:rtl/>
        </w:rPr>
      </w:pPr>
    </w:p>
    <w:p w14:paraId="0B087C1E" w14:textId="77777777" w:rsidR="00A6582B" w:rsidRPr="00A6582B" w:rsidRDefault="00A6582B" w:rsidP="00A6582B">
      <w:pPr>
        <w:keepNext/>
        <w:bidi/>
        <w:jc w:val="both"/>
        <w:rPr>
          <w:rFonts w:cs="David" w:hint="cs"/>
          <w:rtl/>
        </w:rPr>
      </w:pPr>
      <w:r w:rsidRPr="00A6582B">
        <w:rPr>
          <w:rFonts w:cs="David" w:hint="cs"/>
          <w:rtl/>
        </w:rPr>
        <w:tab/>
        <w:t xml:space="preserve">חבר הכנסת בן-ארי, אתה לא דיברת? אני שומע אותך כל הזמן. </w:t>
      </w:r>
    </w:p>
    <w:p w14:paraId="5F8E421E" w14:textId="77777777" w:rsidR="00A6582B" w:rsidRPr="00A6582B" w:rsidRDefault="00A6582B" w:rsidP="00A6582B">
      <w:pPr>
        <w:bidi/>
        <w:jc w:val="both"/>
        <w:rPr>
          <w:rFonts w:cs="David" w:hint="cs"/>
          <w:rtl/>
        </w:rPr>
      </w:pPr>
    </w:p>
    <w:p w14:paraId="6F8B7414"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53F114C8" w14:textId="77777777" w:rsidR="00A6582B" w:rsidRPr="00A6582B" w:rsidRDefault="00A6582B" w:rsidP="00A6582B">
      <w:pPr>
        <w:bidi/>
        <w:jc w:val="both"/>
        <w:rPr>
          <w:rFonts w:cs="David" w:hint="cs"/>
          <w:u w:val="single"/>
          <w:rtl/>
        </w:rPr>
      </w:pPr>
    </w:p>
    <w:p w14:paraId="62B71DB0" w14:textId="77777777" w:rsidR="00A6582B" w:rsidRPr="00A6582B" w:rsidRDefault="00A6582B" w:rsidP="00A6582B">
      <w:pPr>
        <w:bidi/>
        <w:ind w:firstLine="720"/>
        <w:jc w:val="both"/>
        <w:rPr>
          <w:rFonts w:cs="David" w:hint="cs"/>
          <w:rtl/>
        </w:rPr>
      </w:pPr>
      <w:r w:rsidRPr="00A6582B">
        <w:rPr>
          <w:rFonts w:cs="David" w:hint="cs"/>
          <w:rtl/>
        </w:rPr>
        <w:t>אדוני, האם תהיה הצבעה בסוף?</w:t>
      </w:r>
    </w:p>
    <w:p w14:paraId="25FACB65" w14:textId="77777777" w:rsidR="00A6582B" w:rsidRPr="00A6582B" w:rsidRDefault="00A6582B" w:rsidP="00A6582B">
      <w:pPr>
        <w:bidi/>
        <w:jc w:val="both"/>
        <w:rPr>
          <w:rFonts w:cs="David" w:hint="cs"/>
          <w:rtl/>
        </w:rPr>
      </w:pPr>
    </w:p>
    <w:p w14:paraId="2159AF18"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89EF78D" w14:textId="77777777" w:rsidR="00A6582B" w:rsidRPr="00A6582B" w:rsidRDefault="00A6582B" w:rsidP="00A6582B">
      <w:pPr>
        <w:bidi/>
        <w:jc w:val="both"/>
        <w:rPr>
          <w:rFonts w:cs="David" w:hint="cs"/>
          <w:u w:val="single"/>
          <w:rtl/>
        </w:rPr>
      </w:pPr>
    </w:p>
    <w:p w14:paraId="558B88CE" w14:textId="77777777" w:rsidR="00A6582B" w:rsidRPr="00A6582B" w:rsidRDefault="00A6582B" w:rsidP="00A6582B">
      <w:pPr>
        <w:bidi/>
        <w:ind w:firstLine="720"/>
        <w:jc w:val="both"/>
        <w:rPr>
          <w:rFonts w:cs="David" w:hint="cs"/>
          <w:rtl/>
        </w:rPr>
      </w:pPr>
      <w:r w:rsidRPr="00A6582B">
        <w:rPr>
          <w:rFonts w:cs="David" w:hint="cs"/>
          <w:rtl/>
        </w:rPr>
        <w:t xml:space="preserve">ההצבעה מחר, לא היום. אני מודיע כבר עכשיו שההצבעה תהיה מחר בשעה 9:30 בבוקר בישיבה שנכללה במסגרת ההזמנה שקיבלתם גם לישיבה הזאת. </w:t>
      </w:r>
    </w:p>
    <w:p w14:paraId="650C2398" w14:textId="77777777" w:rsidR="00A6582B" w:rsidRPr="00A6582B" w:rsidRDefault="00A6582B" w:rsidP="00A6582B">
      <w:pPr>
        <w:bidi/>
        <w:jc w:val="both"/>
        <w:rPr>
          <w:rFonts w:cs="David" w:hint="cs"/>
          <w:rtl/>
        </w:rPr>
      </w:pPr>
    </w:p>
    <w:p w14:paraId="1DBE797A" w14:textId="77777777" w:rsidR="00A6582B" w:rsidRPr="00A6582B" w:rsidRDefault="00A6582B" w:rsidP="00A6582B">
      <w:pPr>
        <w:bidi/>
        <w:jc w:val="both"/>
        <w:rPr>
          <w:rFonts w:cs="David" w:hint="cs"/>
          <w:u w:val="single"/>
          <w:rtl/>
        </w:rPr>
      </w:pPr>
      <w:r w:rsidRPr="00A6582B">
        <w:rPr>
          <w:rFonts w:cs="David" w:hint="cs"/>
          <w:u w:val="single"/>
          <w:rtl/>
        </w:rPr>
        <w:t>אחמד טיבי:</w:t>
      </w:r>
    </w:p>
    <w:p w14:paraId="2F470F71" w14:textId="77777777" w:rsidR="00A6582B" w:rsidRPr="00A6582B" w:rsidRDefault="00A6582B" w:rsidP="00A6582B">
      <w:pPr>
        <w:bidi/>
        <w:jc w:val="both"/>
        <w:rPr>
          <w:rFonts w:cs="David" w:hint="cs"/>
          <w:u w:val="single"/>
          <w:rtl/>
        </w:rPr>
      </w:pPr>
    </w:p>
    <w:p w14:paraId="54283EE3" w14:textId="77777777" w:rsidR="00A6582B" w:rsidRPr="00A6582B" w:rsidRDefault="00A6582B" w:rsidP="00A6582B">
      <w:pPr>
        <w:bidi/>
        <w:ind w:firstLine="720"/>
        <w:jc w:val="both"/>
        <w:rPr>
          <w:rFonts w:cs="David" w:hint="cs"/>
          <w:rtl/>
        </w:rPr>
      </w:pPr>
      <w:r w:rsidRPr="00A6582B">
        <w:rPr>
          <w:rFonts w:cs="David" w:hint="cs"/>
          <w:rtl/>
        </w:rPr>
        <w:t xml:space="preserve">אני מעריך, אדוני, שנציגי האופוזיציה לא ישתתפו בה. </w:t>
      </w:r>
    </w:p>
    <w:p w14:paraId="27016654" w14:textId="77777777" w:rsidR="00A6582B" w:rsidRPr="00A6582B" w:rsidRDefault="00A6582B" w:rsidP="00A6582B">
      <w:pPr>
        <w:bidi/>
        <w:ind w:firstLine="720"/>
        <w:jc w:val="both"/>
        <w:rPr>
          <w:rFonts w:cs="David" w:hint="cs"/>
          <w:rtl/>
        </w:rPr>
      </w:pPr>
    </w:p>
    <w:p w14:paraId="7BBF7283"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A990F29" w14:textId="77777777" w:rsidR="00A6582B" w:rsidRPr="00A6582B" w:rsidRDefault="00A6582B" w:rsidP="00A6582B">
      <w:pPr>
        <w:bidi/>
        <w:ind w:firstLine="720"/>
        <w:jc w:val="both"/>
        <w:rPr>
          <w:rFonts w:cs="David" w:hint="cs"/>
          <w:rtl/>
        </w:rPr>
      </w:pPr>
    </w:p>
    <w:p w14:paraId="5CE79699" w14:textId="77777777" w:rsidR="00A6582B" w:rsidRPr="00A6582B" w:rsidRDefault="00A6582B" w:rsidP="00A6582B">
      <w:pPr>
        <w:bidi/>
        <w:ind w:firstLine="720"/>
        <w:jc w:val="both"/>
        <w:rPr>
          <w:rFonts w:cs="David" w:hint="cs"/>
          <w:rtl/>
        </w:rPr>
      </w:pPr>
      <w:r w:rsidRPr="00A6582B">
        <w:rPr>
          <w:rFonts w:cs="David" w:hint="cs"/>
          <w:rtl/>
        </w:rPr>
        <w:t xml:space="preserve">חבר הכנסת טיבי, אני לא עוסק לא בהערות ולא בהשערות. מי שיבוא, נקבל אותו בברכה. חברת הכנסת אבסדזה, בבקשה. אני רואה שחבר הכנסת זאב הלך, אז לאחריה יהיה חבר הכנסת בן-ארי. </w:t>
      </w:r>
    </w:p>
    <w:p w14:paraId="3B894B6A" w14:textId="77777777" w:rsidR="00A6582B" w:rsidRPr="00A6582B" w:rsidRDefault="00A6582B" w:rsidP="00A6582B">
      <w:pPr>
        <w:bidi/>
        <w:jc w:val="both"/>
        <w:rPr>
          <w:rFonts w:cs="David" w:hint="cs"/>
          <w:rtl/>
        </w:rPr>
      </w:pPr>
    </w:p>
    <w:p w14:paraId="1D1F0790" w14:textId="77777777" w:rsidR="00A6582B" w:rsidRPr="00A6582B" w:rsidRDefault="00A6582B" w:rsidP="00A6582B">
      <w:pPr>
        <w:bidi/>
        <w:jc w:val="both"/>
        <w:rPr>
          <w:rFonts w:cs="David" w:hint="cs"/>
          <w:rtl/>
        </w:rPr>
      </w:pPr>
      <w:r w:rsidRPr="00A6582B">
        <w:rPr>
          <w:rFonts w:cs="David" w:hint="cs"/>
          <w:u w:val="single"/>
          <w:rtl/>
        </w:rPr>
        <w:t>נינו אבסדזה:</w:t>
      </w:r>
    </w:p>
    <w:p w14:paraId="4A71E1EC" w14:textId="77777777" w:rsidR="00A6582B" w:rsidRPr="00A6582B" w:rsidRDefault="00A6582B" w:rsidP="00A6582B">
      <w:pPr>
        <w:bidi/>
        <w:jc w:val="both"/>
        <w:rPr>
          <w:rFonts w:cs="David" w:hint="cs"/>
          <w:rtl/>
        </w:rPr>
      </w:pPr>
    </w:p>
    <w:p w14:paraId="0DF506EF" w14:textId="77777777" w:rsidR="00A6582B" w:rsidRPr="00A6582B" w:rsidRDefault="00A6582B" w:rsidP="00A6582B">
      <w:pPr>
        <w:bidi/>
        <w:ind w:firstLine="720"/>
        <w:jc w:val="both"/>
        <w:rPr>
          <w:rFonts w:cs="David" w:hint="cs"/>
          <w:rtl/>
        </w:rPr>
      </w:pPr>
      <w:r w:rsidRPr="00A6582B">
        <w:rPr>
          <w:rFonts w:cs="David" w:hint="cs"/>
          <w:rtl/>
        </w:rPr>
        <w:t>אדוני היושב ראש, רק לפי התגובה של החברים מישראל ביתנו - שכרגע לא נמצאים פה - אבל איך שהם הגיבו על ההודעה של היועץ המשפטי של הכנסת, איך שהם מנסים לשכנע אותי שאף אחד לא מסומן פה, רק ה</w:t>
      </w:r>
      <w:smartTag w:uri="urn:schemas-microsoft-com:office:smarttags" w:element="PersonName">
        <w:r w:rsidRPr="00A6582B">
          <w:rPr>
            <w:rFonts w:cs="David" w:hint="cs"/>
            <w:rtl/>
          </w:rPr>
          <w:t>דב</w:t>
        </w:r>
      </w:smartTag>
      <w:r w:rsidRPr="00A6582B">
        <w:rPr>
          <w:rFonts w:cs="David" w:hint="cs"/>
          <w:rtl/>
        </w:rPr>
        <w:t>ר הקטן הזה מראה שהכול מסומן, הכול מההתחלה פוליטי ולא מעניין שההחלטה ששמענו היא מקצועית. אפילו ה</w:t>
      </w:r>
      <w:smartTag w:uri="urn:schemas-microsoft-com:office:smarttags" w:element="PersonName">
        <w:r w:rsidRPr="00A6582B">
          <w:rPr>
            <w:rFonts w:cs="David" w:hint="cs"/>
            <w:rtl/>
          </w:rPr>
          <w:t>דב</w:t>
        </w:r>
      </w:smartTag>
      <w:r w:rsidRPr="00A6582B">
        <w:rPr>
          <w:rFonts w:cs="David" w:hint="cs"/>
          <w:rtl/>
        </w:rPr>
        <w:t>ר המקצועי שלא מקובל עליהם, צריך לסתום ל</w:t>
      </w:r>
      <w:smartTag w:uri="urn:schemas-microsoft-com:office:smarttags" w:element="PersonName">
        <w:r w:rsidRPr="00A6582B">
          <w:rPr>
            <w:rFonts w:cs="David" w:hint="cs"/>
            <w:rtl/>
          </w:rPr>
          <w:t>דב</w:t>
        </w:r>
      </w:smartTag>
      <w:r w:rsidRPr="00A6582B">
        <w:rPr>
          <w:rFonts w:cs="David" w:hint="cs"/>
          <w:rtl/>
        </w:rPr>
        <w:t>ר הזה את הפה. זו אילוסטרציה קטנה למה הולך לקרות פה.</w:t>
      </w:r>
    </w:p>
    <w:p w14:paraId="0C17BD65" w14:textId="77777777" w:rsidR="00A6582B" w:rsidRPr="00A6582B" w:rsidRDefault="00A6582B" w:rsidP="00A6582B">
      <w:pPr>
        <w:bidi/>
        <w:jc w:val="both"/>
        <w:rPr>
          <w:rFonts w:cs="David" w:hint="cs"/>
          <w:rtl/>
        </w:rPr>
      </w:pPr>
    </w:p>
    <w:p w14:paraId="05C97282" w14:textId="77777777" w:rsidR="00A6582B" w:rsidRPr="00A6582B" w:rsidRDefault="00A6582B" w:rsidP="00A6582B">
      <w:pPr>
        <w:bidi/>
        <w:ind w:firstLine="720"/>
        <w:jc w:val="both"/>
        <w:rPr>
          <w:rFonts w:cs="David" w:hint="cs"/>
          <w:rtl/>
        </w:rPr>
      </w:pPr>
      <w:r w:rsidRPr="00A6582B">
        <w:rPr>
          <w:rFonts w:cs="David" w:hint="cs"/>
          <w:rtl/>
        </w:rPr>
        <w:t>עכשיו תרשה לי, אדוני היושב ראש, לספר בדקות האחדות האלה עוד אילוסטרציה קטנה: מה יקרה כאן למחרת הקמת כל ועדות החקירה האלה. כל התקשורת העולמית - ותאמינו לי שיש להם מספיק כוחות, ואם לא אז חלק יצאו ממצרים - תעמוד כאן ות</w:t>
      </w:r>
      <w:smartTag w:uri="urn:schemas-microsoft-com:office:smarttags" w:element="PersonName">
        <w:r w:rsidRPr="00A6582B">
          <w:rPr>
            <w:rFonts w:cs="David" w:hint="cs"/>
            <w:rtl/>
          </w:rPr>
          <w:t>דב</w:t>
        </w:r>
      </w:smartTag>
      <w:r w:rsidRPr="00A6582B">
        <w:rPr>
          <w:rFonts w:cs="David" w:hint="cs"/>
          <w:rtl/>
        </w:rPr>
        <w:t xml:space="preserve">ר על מדינה שאם עד עכשיו הייתה יהודית ודמוקרטית, אז המילה "דמוקרטית" צריך למחוק מצמד המילים האלה, וכנראה זאת המטרה; תעמוד התקשורת העולמית ותגיד: אלה מתלוננים על משמרות המהפכה? הם בעצמם הקימו פה משטר של ועדות חקירה; תעמוד פה התקשורת העולמית ותזכור שהיו פה ועדות </w:t>
      </w:r>
      <w:r w:rsidRPr="00A6582B">
        <w:rPr>
          <w:rFonts w:cs="David"/>
          <w:rtl/>
        </w:rPr>
        <w:t>–</w:t>
      </w:r>
      <w:r w:rsidRPr="00A6582B">
        <w:rPr>
          <w:rFonts w:cs="David" w:hint="cs"/>
          <w:rtl/>
        </w:rPr>
        <w:t xml:space="preserve"> להבדיל אולי, אבל בכל מקרה - נורא דומות של סדאם חוסיין, שגם שם המטרה הייתה מסומנת מההתחלה, ובואו נזכור איפה עכשיו סדאם חוסיין ואיפה הוועדות; יעמדו וי</w:t>
      </w:r>
      <w:smartTag w:uri="urn:schemas-microsoft-com:office:smarttags" w:element="PersonName">
        <w:r w:rsidRPr="00A6582B">
          <w:rPr>
            <w:rFonts w:cs="David" w:hint="cs"/>
            <w:rtl/>
          </w:rPr>
          <w:t>דב</w:t>
        </w:r>
      </w:smartTag>
      <w:r w:rsidRPr="00A6582B">
        <w:rPr>
          <w:rFonts w:cs="David" w:hint="cs"/>
          <w:rtl/>
        </w:rPr>
        <w:t xml:space="preserve">רו, כמובן, על מקרתיזם. </w:t>
      </w:r>
    </w:p>
    <w:p w14:paraId="1C3A9C27" w14:textId="77777777" w:rsidR="00A6582B" w:rsidRPr="00A6582B" w:rsidRDefault="00A6582B" w:rsidP="00A6582B">
      <w:pPr>
        <w:bidi/>
        <w:jc w:val="both"/>
        <w:rPr>
          <w:rFonts w:cs="David" w:hint="cs"/>
          <w:rtl/>
        </w:rPr>
      </w:pPr>
    </w:p>
    <w:p w14:paraId="0F853D1E" w14:textId="77777777" w:rsidR="00A6582B" w:rsidRPr="00A6582B" w:rsidRDefault="00A6582B" w:rsidP="00A6582B">
      <w:pPr>
        <w:bidi/>
        <w:ind w:firstLine="720"/>
        <w:jc w:val="both"/>
        <w:rPr>
          <w:rFonts w:cs="David" w:hint="cs"/>
          <w:rtl/>
        </w:rPr>
      </w:pPr>
      <w:r w:rsidRPr="00A6582B">
        <w:rPr>
          <w:rFonts w:cs="David" w:hint="cs"/>
          <w:rtl/>
        </w:rPr>
        <w:t xml:space="preserve">ארשה לעצמי, כיוון שבאתי מברית-המועצות, גם להשוות את זה לתקופת הסטליניזם הכי חשוכה שהייתה אי פעם בהיסטוריה של האנושות. פה יש לנו ועדות של תשעה אנשים, נכון? שם זה התחיל בשלישיות שחקרו, בסופו של </w:t>
      </w:r>
      <w:smartTag w:uri="urn:schemas-microsoft-com:office:smarttags" w:element="PersonName">
        <w:r w:rsidRPr="00A6582B">
          <w:rPr>
            <w:rFonts w:cs="David" w:hint="cs"/>
            <w:rtl/>
          </w:rPr>
          <w:t>דב</w:t>
        </w:r>
      </w:smartTag>
      <w:r w:rsidRPr="00A6582B">
        <w:rPr>
          <w:rFonts w:cs="David" w:hint="cs"/>
          <w:rtl/>
        </w:rPr>
        <w:t xml:space="preserve">ר הוציאו גם פסק דין. זה התחיל ככה, ויום בהיר אחד הם גם הגיעו לוועדה שחקרה את הרופאים. דרך אגב, רובם היו יהודים וידוע לאן כולם נשלחו. </w:t>
      </w:r>
    </w:p>
    <w:p w14:paraId="05865D2D" w14:textId="77777777" w:rsidR="00A6582B" w:rsidRPr="00A6582B" w:rsidRDefault="00A6582B" w:rsidP="00A6582B">
      <w:pPr>
        <w:bidi/>
        <w:jc w:val="both"/>
        <w:rPr>
          <w:rFonts w:cs="David" w:hint="cs"/>
          <w:rtl/>
        </w:rPr>
      </w:pPr>
    </w:p>
    <w:p w14:paraId="0EB14072" w14:textId="77777777" w:rsidR="00A6582B" w:rsidRPr="00A6582B" w:rsidRDefault="00A6582B" w:rsidP="00A6582B">
      <w:pPr>
        <w:bidi/>
        <w:ind w:firstLine="720"/>
        <w:jc w:val="both"/>
        <w:rPr>
          <w:rFonts w:cs="David" w:hint="cs"/>
          <w:rtl/>
        </w:rPr>
      </w:pPr>
      <w:r w:rsidRPr="00A6582B">
        <w:rPr>
          <w:rFonts w:cs="David" w:hint="cs"/>
          <w:rtl/>
        </w:rPr>
        <w:t xml:space="preserve">אדוני היושב ראש, אני רוצה רק לציין שהוועדות האלה הולכות להיות מסמרים לפני אחרונים בארון הקבורה של הדה-לגיטימציה של מדינת ישראל. לפני האחרונים, כי האחרונים יהיו כשהוועדות הפרלמנטריות לפוליטיקאים, אחרי שהן יחקרו, הן יתחילו גם להעמיד לדין וגם יהיו השופטים </w:t>
      </w:r>
      <w:r w:rsidRPr="00A6582B">
        <w:rPr>
          <w:rFonts w:cs="David"/>
          <w:rtl/>
        </w:rPr>
        <w:t>–</w:t>
      </w:r>
      <w:r w:rsidRPr="00A6582B">
        <w:rPr>
          <w:rFonts w:cs="David" w:hint="cs"/>
          <w:rtl/>
        </w:rPr>
        <w:t xml:space="preserve"> זה יהיה כבר המסמר האחרון. תודה. </w:t>
      </w:r>
    </w:p>
    <w:p w14:paraId="410218A0" w14:textId="77777777" w:rsidR="00A6582B" w:rsidRPr="00A6582B" w:rsidRDefault="00A6582B" w:rsidP="00A6582B">
      <w:pPr>
        <w:bidi/>
        <w:ind w:firstLine="720"/>
        <w:jc w:val="both"/>
        <w:rPr>
          <w:rFonts w:cs="David" w:hint="cs"/>
          <w:rtl/>
        </w:rPr>
      </w:pPr>
    </w:p>
    <w:p w14:paraId="08778958"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CDCB8ED" w14:textId="77777777" w:rsidR="00A6582B" w:rsidRPr="00A6582B" w:rsidRDefault="00A6582B" w:rsidP="00A6582B">
      <w:pPr>
        <w:bidi/>
        <w:ind w:firstLine="720"/>
        <w:jc w:val="both"/>
        <w:rPr>
          <w:rFonts w:cs="David" w:hint="cs"/>
          <w:rtl/>
        </w:rPr>
      </w:pPr>
    </w:p>
    <w:p w14:paraId="6AAF52A2" w14:textId="77777777" w:rsidR="00A6582B" w:rsidRPr="00A6582B" w:rsidRDefault="00A6582B" w:rsidP="00A6582B">
      <w:pPr>
        <w:bidi/>
        <w:ind w:firstLine="720"/>
        <w:jc w:val="both"/>
        <w:rPr>
          <w:rFonts w:cs="David" w:hint="cs"/>
          <w:rtl/>
        </w:rPr>
      </w:pPr>
      <w:r w:rsidRPr="00A6582B">
        <w:rPr>
          <w:rFonts w:cs="David" w:hint="cs"/>
          <w:rtl/>
        </w:rPr>
        <w:t xml:space="preserve">תודה. חבר הכנסת בן-ארי. אחריו </w:t>
      </w:r>
      <w:r w:rsidRPr="00A6582B">
        <w:rPr>
          <w:rFonts w:cs="David"/>
          <w:rtl/>
        </w:rPr>
        <w:t>–</w:t>
      </w:r>
      <w:r w:rsidRPr="00A6582B">
        <w:rPr>
          <w:rFonts w:cs="David" w:hint="cs"/>
          <w:rtl/>
        </w:rPr>
        <w:t xml:space="preserve"> חברת הכנסת זוארץ, ואחריה </w:t>
      </w:r>
      <w:r w:rsidRPr="00A6582B">
        <w:rPr>
          <w:rFonts w:cs="David"/>
          <w:rtl/>
        </w:rPr>
        <w:t>–</w:t>
      </w:r>
      <w:r w:rsidRPr="00A6582B">
        <w:rPr>
          <w:rFonts w:cs="David" w:hint="cs"/>
          <w:rtl/>
        </w:rPr>
        <w:t xml:space="preserve"> חבר הכנסת גילאון. </w:t>
      </w:r>
    </w:p>
    <w:p w14:paraId="6301F87A" w14:textId="77777777" w:rsidR="00A6582B" w:rsidRPr="00A6582B" w:rsidRDefault="00A6582B" w:rsidP="00A6582B">
      <w:pPr>
        <w:bidi/>
        <w:jc w:val="both"/>
        <w:rPr>
          <w:rFonts w:cs="David" w:hint="cs"/>
          <w:rtl/>
        </w:rPr>
      </w:pPr>
    </w:p>
    <w:p w14:paraId="5DA6422D"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E459ABA" w14:textId="77777777" w:rsidR="00A6582B" w:rsidRPr="00A6582B" w:rsidRDefault="00A6582B" w:rsidP="00A6582B">
      <w:pPr>
        <w:bidi/>
        <w:jc w:val="both"/>
        <w:rPr>
          <w:rFonts w:cs="David" w:hint="cs"/>
          <w:u w:val="single"/>
          <w:rtl/>
        </w:rPr>
      </w:pPr>
    </w:p>
    <w:p w14:paraId="5F4DBE5D" w14:textId="77777777" w:rsidR="00A6582B" w:rsidRPr="00A6582B" w:rsidRDefault="00A6582B" w:rsidP="00A6582B">
      <w:pPr>
        <w:bidi/>
        <w:ind w:firstLine="720"/>
        <w:jc w:val="both"/>
        <w:rPr>
          <w:rFonts w:cs="David" w:hint="cs"/>
          <w:rtl/>
        </w:rPr>
      </w:pPr>
      <w:r w:rsidRPr="00A6582B">
        <w:rPr>
          <w:rFonts w:cs="David" w:hint="cs"/>
          <w:rtl/>
        </w:rPr>
        <w:t>קודם כול, אני רוצה לברך את היועץ המשפטי לכנסת על ההגנה על זכויות המיעוט. אני רוצה להזכיר לך שרק לפני שנה הייתה הצעה שלי לסדר, שיושב ראש באופן לא חוקי פסל אותה בתוך רדיפה אישית, ואתה ידעת את זה. לא ראיתי את היציאה שלך וההגנה שלך עלי שם במקום הזה, שבו הצעה שלי שאושרה על-ידי נשיאות הכנסת ובאופן מאוד-מאוד חריג נפסלה על-ידי התערבות בוטה של היושב ראש, לא ראיתי פה את הדעות ואת הדעות לכאן ולכאן ואת כל האמירות המאוד אפולוגטיות שיש כאן בתוך ה</w:t>
      </w:r>
      <w:smartTag w:uri="urn:schemas-microsoft-com:office:smarttags" w:element="PersonName">
        <w:r w:rsidRPr="00A6582B">
          <w:rPr>
            <w:rFonts w:cs="David" w:hint="cs"/>
            <w:rtl/>
          </w:rPr>
          <w:t>דב</w:t>
        </w:r>
      </w:smartTag>
      <w:r w:rsidRPr="00A6582B">
        <w:rPr>
          <w:rFonts w:cs="David" w:hint="cs"/>
          <w:rtl/>
        </w:rPr>
        <w:t xml:space="preserve">ר הזה. זו הערה צדדית. </w:t>
      </w:r>
    </w:p>
    <w:p w14:paraId="448CEC19" w14:textId="77777777" w:rsidR="00A6582B" w:rsidRPr="00A6582B" w:rsidRDefault="00A6582B" w:rsidP="00A6582B">
      <w:pPr>
        <w:bidi/>
        <w:jc w:val="both"/>
        <w:rPr>
          <w:rFonts w:cs="David" w:hint="cs"/>
          <w:rtl/>
        </w:rPr>
      </w:pPr>
    </w:p>
    <w:p w14:paraId="6D4A4DA7"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5691DFF3" w14:textId="77777777" w:rsidR="00A6582B" w:rsidRPr="00A6582B" w:rsidRDefault="00A6582B" w:rsidP="00A6582B">
      <w:pPr>
        <w:bidi/>
        <w:jc w:val="both"/>
        <w:rPr>
          <w:rFonts w:cs="David" w:hint="cs"/>
          <w:rtl/>
        </w:rPr>
      </w:pPr>
    </w:p>
    <w:p w14:paraId="354956DA" w14:textId="77777777" w:rsidR="00A6582B" w:rsidRPr="00A6582B" w:rsidRDefault="00A6582B" w:rsidP="00A6582B">
      <w:pPr>
        <w:bidi/>
        <w:ind w:firstLine="720"/>
        <w:jc w:val="both"/>
        <w:rPr>
          <w:rFonts w:cs="David" w:hint="cs"/>
          <w:rtl/>
        </w:rPr>
      </w:pPr>
      <w:r w:rsidRPr="00A6582B">
        <w:rPr>
          <w:rFonts w:cs="David" w:hint="cs"/>
          <w:rtl/>
        </w:rPr>
        <w:t xml:space="preserve">רק הערה עובדתית: לא הייתי אז היועץ המשפטי לכנסת, הייתי אז מזכיר הכנסת. </w:t>
      </w:r>
    </w:p>
    <w:p w14:paraId="5995C069" w14:textId="77777777" w:rsidR="00A6582B" w:rsidRPr="00A6582B" w:rsidRDefault="00A6582B" w:rsidP="00A6582B">
      <w:pPr>
        <w:bidi/>
        <w:jc w:val="both"/>
        <w:rPr>
          <w:rFonts w:cs="David" w:hint="cs"/>
          <w:rtl/>
        </w:rPr>
      </w:pPr>
    </w:p>
    <w:p w14:paraId="61036677"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5A7ED9C4" w14:textId="77777777" w:rsidR="00A6582B" w:rsidRPr="00A6582B" w:rsidRDefault="00A6582B" w:rsidP="00A6582B">
      <w:pPr>
        <w:bidi/>
        <w:jc w:val="both"/>
        <w:rPr>
          <w:rFonts w:cs="David" w:hint="cs"/>
          <w:u w:val="single"/>
          <w:rtl/>
        </w:rPr>
      </w:pPr>
    </w:p>
    <w:p w14:paraId="4F751BAE" w14:textId="77777777" w:rsidR="00A6582B" w:rsidRPr="00A6582B" w:rsidRDefault="00A6582B" w:rsidP="00A6582B">
      <w:pPr>
        <w:bidi/>
        <w:ind w:firstLine="720"/>
        <w:jc w:val="both"/>
        <w:rPr>
          <w:rFonts w:cs="David" w:hint="cs"/>
          <w:rtl/>
        </w:rPr>
      </w:pPr>
      <w:r w:rsidRPr="00A6582B">
        <w:rPr>
          <w:rFonts w:cs="David" w:hint="cs"/>
          <w:rtl/>
        </w:rPr>
        <w:t xml:space="preserve">בסדר, בתפקיד דומה מבחינתי. </w:t>
      </w:r>
    </w:p>
    <w:p w14:paraId="5AB3B621" w14:textId="77777777" w:rsidR="00A6582B" w:rsidRPr="00A6582B" w:rsidRDefault="00A6582B" w:rsidP="00A6582B">
      <w:pPr>
        <w:bidi/>
        <w:jc w:val="both"/>
        <w:rPr>
          <w:rFonts w:cs="David" w:hint="cs"/>
          <w:rtl/>
        </w:rPr>
      </w:pPr>
    </w:p>
    <w:p w14:paraId="3B5EFA9D"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45C11EB8" w14:textId="77777777" w:rsidR="00A6582B" w:rsidRPr="00A6582B" w:rsidRDefault="00A6582B" w:rsidP="00A6582B">
      <w:pPr>
        <w:bidi/>
        <w:jc w:val="both"/>
        <w:rPr>
          <w:rFonts w:cs="David" w:hint="cs"/>
          <w:u w:val="single"/>
          <w:rtl/>
        </w:rPr>
      </w:pPr>
    </w:p>
    <w:p w14:paraId="1CC44FD7" w14:textId="77777777" w:rsidR="00A6582B" w:rsidRPr="00A6582B" w:rsidRDefault="00A6582B" w:rsidP="00A6582B">
      <w:pPr>
        <w:bidi/>
        <w:ind w:firstLine="720"/>
        <w:jc w:val="both"/>
        <w:rPr>
          <w:rFonts w:cs="David" w:hint="cs"/>
          <w:rtl/>
        </w:rPr>
      </w:pPr>
      <w:r w:rsidRPr="00A6582B">
        <w:rPr>
          <w:rFonts w:cs="David" w:hint="cs"/>
          <w:rtl/>
        </w:rPr>
        <w:t xml:space="preserve">תחקרו את עורכת הדין אלשטיין. </w:t>
      </w:r>
    </w:p>
    <w:p w14:paraId="32379A29" w14:textId="77777777" w:rsidR="00A6582B" w:rsidRPr="00A6582B" w:rsidRDefault="00A6582B" w:rsidP="00A6582B">
      <w:pPr>
        <w:bidi/>
        <w:jc w:val="both"/>
        <w:rPr>
          <w:rFonts w:cs="David" w:hint="cs"/>
          <w:rtl/>
        </w:rPr>
      </w:pPr>
    </w:p>
    <w:p w14:paraId="1A21F36F"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2384A951" w14:textId="77777777" w:rsidR="00A6582B" w:rsidRPr="00A6582B" w:rsidRDefault="00A6582B" w:rsidP="00A6582B">
      <w:pPr>
        <w:bidi/>
        <w:jc w:val="both"/>
        <w:rPr>
          <w:rFonts w:cs="David" w:hint="cs"/>
          <w:u w:val="single"/>
          <w:rtl/>
        </w:rPr>
      </w:pPr>
    </w:p>
    <w:p w14:paraId="3360408C" w14:textId="77777777" w:rsidR="00A6582B" w:rsidRPr="00A6582B" w:rsidRDefault="00A6582B" w:rsidP="00A6582B">
      <w:pPr>
        <w:bidi/>
        <w:ind w:firstLine="720"/>
        <w:jc w:val="both"/>
        <w:rPr>
          <w:rFonts w:cs="David" w:hint="cs"/>
          <w:rtl/>
        </w:rPr>
      </w:pPr>
      <w:r w:rsidRPr="00A6582B">
        <w:rPr>
          <w:rFonts w:cs="David" w:hint="cs"/>
          <w:rtl/>
        </w:rPr>
        <w:t>אני מ</w:t>
      </w:r>
      <w:smartTag w:uri="urn:schemas-microsoft-com:office:smarttags" w:element="PersonName">
        <w:r w:rsidRPr="00A6582B">
          <w:rPr>
            <w:rFonts w:cs="David" w:hint="cs"/>
            <w:rtl/>
          </w:rPr>
          <w:t>דב</w:t>
        </w:r>
      </w:smartTag>
      <w:r w:rsidRPr="00A6582B">
        <w:rPr>
          <w:rFonts w:cs="David" w:hint="cs"/>
          <w:rtl/>
        </w:rPr>
        <w:t>ר על סתימת פיות ועל מקארתיזם. אתה, שנלחם על כך שתאמר את דעתך, תילחם על כך שגם אני אוכל לומר את דעתי.</w:t>
      </w:r>
    </w:p>
    <w:p w14:paraId="0E991693" w14:textId="77777777" w:rsidR="00A6582B" w:rsidRPr="00A6582B" w:rsidRDefault="00A6582B" w:rsidP="00A6582B">
      <w:pPr>
        <w:bidi/>
        <w:jc w:val="both"/>
        <w:rPr>
          <w:rFonts w:cs="David" w:hint="cs"/>
          <w:rtl/>
        </w:rPr>
      </w:pPr>
    </w:p>
    <w:p w14:paraId="2203C578"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5BB4BB0" w14:textId="77777777" w:rsidR="00A6582B" w:rsidRPr="00A6582B" w:rsidRDefault="00A6582B" w:rsidP="00A6582B">
      <w:pPr>
        <w:bidi/>
        <w:jc w:val="both"/>
        <w:rPr>
          <w:rFonts w:cs="David" w:hint="cs"/>
          <w:u w:val="single"/>
          <w:rtl/>
        </w:rPr>
      </w:pPr>
    </w:p>
    <w:p w14:paraId="7D535029" w14:textId="77777777" w:rsidR="00A6582B" w:rsidRPr="00A6582B" w:rsidRDefault="00A6582B" w:rsidP="00A6582B">
      <w:pPr>
        <w:bidi/>
        <w:ind w:firstLine="720"/>
        <w:jc w:val="both"/>
        <w:rPr>
          <w:rFonts w:cs="David" w:hint="cs"/>
          <w:rtl/>
        </w:rPr>
      </w:pPr>
      <w:r w:rsidRPr="00A6582B">
        <w:rPr>
          <w:rFonts w:cs="David" w:hint="cs"/>
          <w:rtl/>
        </w:rPr>
        <w:t xml:space="preserve">אתה תמיד יכול לומר את דעתך, כל עוד אתה לא מבקש - - - </w:t>
      </w:r>
    </w:p>
    <w:p w14:paraId="00374210" w14:textId="77777777" w:rsidR="00A6582B" w:rsidRPr="00A6582B" w:rsidRDefault="00A6582B" w:rsidP="00A6582B">
      <w:pPr>
        <w:bidi/>
        <w:ind w:firstLine="720"/>
        <w:jc w:val="both"/>
        <w:rPr>
          <w:rFonts w:cs="David" w:hint="cs"/>
          <w:rtl/>
        </w:rPr>
      </w:pPr>
    </w:p>
    <w:p w14:paraId="62EE1B61"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39D4196" w14:textId="77777777" w:rsidR="00A6582B" w:rsidRPr="00A6582B" w:rsidRDefault="00A6582B" w:rsidP="00A6582B">
      <w:pPr>
        <w:bidi/>
        <w:ind w:firstLine="720"/>
        <w:jc w:val="both"/>
        <w:rPr>
          <w:rFonts w:cs="David" w:hint="cs"/>
          <w:rtl/>
        </w:rPr>
      </w:pPr>
    </w:p>
    <w:p w14:paraId="22EA0E8E" w14:textId="77777777" w:rsidR="00A6582B" w:rsidRPr="00A6582B" w:rsidRDefault="00A6582B" w:rsidP="00A6582B">
      <w:pPr>
        <w:bidi/>
        <w:ind w:firstLine="720"/>
        <w:jc w:val="both"/>
        <w:rPr>
          <w:rFonts w:cs="David" w:hint="cs"/>
          <w:rtl/>
        </w:rPr>
      </w:pPr>
      <w:r w:rsidRPr="00A6582B">
        <w:rPr>
          <w:rFonts w:cs="David" w:hint="cs"/>
          <w:rtl/>
        </w:rPr>
        <w:t xml:space="preserve">חבר הכנסת מולה. </w:t>
      </w:r>
    </w:p>
    <w:p w14:paraId="083D291E" w14:textId="77777777" w:rsidR="00A6582B" w:rsidRPr="00A6582B" w:rsidRDefault="00A6582B" w:rsidP="00A6582B">
      <w:pPr>
        <w:bidi/>
        <w:ind w:firstLine="720"/>
        <w:jc w:val="both"/>
        <w:rPr>
          <w:rFonts w:cs="David" w:hint="cs"/>
          <w:rtl/>
        </w:rPr>
      </w:pPr>
    </w:p>
    <w:p w14:paraId="2D5F1AF9"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349A8957" w14:textId="77777777" w:rsidR="00A6582B" w:rsidRPr="00A6582B" w:rsidRDefault="00A6582B" w:rsidP="00A6582B">
      <w:pPr>
        <w:bidi/>
        <w:ind w:firstLine="720"/>
        <w:jc w:val="both"/>
        <w:rPr>
          <w:rFonts w:cs="David" w:hint="cs"/>
          <w:rtl/>
        </w:rPr>
      </w:pPr>
    </w:p>
    <w:p w14:paraId="2793A201" w14:textId="77777777" w:rsidR="00A6582B" w:rsidRPr="00A6582B" w:rsidRDefault="00A6582B" w:rsidP="00A6582B">
      <w:pPr>
        <w:bidi/>
        <w:ind w:firstLine="720"/>
        <w:jc w:val="both"/>
        <w:rPr>
          <w:rFonts w:cs="David" w:hint="cs"/>
          <w:rtl/>
        </w:rPr>
      </w:pPr>
      <w:r w:rsidRPr="00A6582B">
        <w:rPr>
          <w:rFonts w:cs="David" w:hint="cs"/>
          <w:rtl/>
        </w:rPr>
        <w:t xml:space="preserve">הוא פנה אליי. </w:t>
      </w:r>
    </w:p>
    <w:p w14:paraId="65BABA35" w14:textId="77777777" w:rsidR="00A6582B" w:rsidRPr="00A6582B" w:rsidRDefault="00A6582B" w:rsidP="00A6582B">
      <w:pPr>
        <w:bidi/>
        <w:ind w:firstLine="720"/>
        <w:jc w:val="both"/>
        <w:rPr>
          <w:rFonts w:cs="David" w:hint="cs"/>
          <w:rtl/>
        </w:rPr>
      </w:pPr>
    </w:p>
    <w:p w14:paraId="478665C9"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9FBA464" w14:textId="77777777" w:rsidR="00A6582B" w:rsidRPr="00A6582B" w:rsidRDefault="00A6582B" w:rsidP="00A6582B">
      <w:pPr>
        <w:bidi/>
        <w:ind w:firstLine="720"/>
        <w:jc w:val="both"/>
        <w:rPr>
          <w:rFonts w:cs="David" w:hint="cs"/>
          <w:rtl/>
        </w:rPr>
      </w:pPr>
    </w:p>
    <w:p w14:paraId="15DE580A" w14:textId="77777777" w:rsidR="00A6582B" w:rsidRPr="00A6582B" w:rsidRDefault="00A6582B" w:rsidP="00A6582B">
      <w:pPr>
        <w:bidi/>
        <w:ind w:firstLine="720"/>
        <w:jc w:val="both"/>
        <w:rPr>
          <w:rFonts w:cs="David" w:hint="cs"/>
          <w:rtl/>
        </w:rPr>
      </w:pPr>
      <w:r w:rsidRPr="00A6582B">
        <w:rPr>
          <w:rFonts w:cs="David" w:hint="cs"/>
          <w:rtl/>
        </w:rPr>
        <w:t xml:space="preserve">אתה לא חייב לענות. </w:t>
      </w:r>
    </w:p>
    <w:p w14:paraId="0DE42498" w14:textId="77777777" w:rsidR="00A6582B" w:rsidRPr="00A6582B" w:rsidRDefault="00A6582B" w:rsidP="00A6582B">
      <w:pPr>
        <w:bidi/>
        <w:jc w:val="both"/>
        <w:rPr>
          <w:rFonts w:cs="David" w:hint="cs"/>
          <w:rtl/>
        </w:rPr>
      </w:pPr>
    </w:p>
    <w:p w14:paraId="045C8E19"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6DC4155E" w14:textId="77777777" w:rsidR="00A6582B" w:rsidRPr="00A6582B" w:rsidRDefault="00A6582B" w:rsidP="00A6582B">
      <w:pPr>
        <w:bidi/>
        <w:jc w:val="both"/>
        <w:rPr>
          <w:rFonts w:cs="David" w:hint="cs"/>
          <w:u w:val="single"/>
          <w:rtl/>
        </w:rPr>
      </w:pPr>
    </w:p>
    <w:p w14:paraId="1674B182" w14:textId="77777777" w:rsidR="00A6582B" w:rsidRPr="00A6582B" w:rsidRDefault="00A6582B" w:rsidP="00A6582B">
      <w:pPr>
        <w:bidi/>
        <w:ind w:firstLine="720"/>
        <w:jc w:val="both"/>
        <w:rPr>
          <w:rFonts w:cs="David" w:hint="cs"/>
          <w:rtl/>
        </w:rPr>
      </w:pPr>
      <w:r w:rsidRPr="00A6582B">
        <w:rPr>
          <w:rFonts w:cs="David" w:hint="cs"/>
          <w:rtl/>
        </w:rPr>
        <w:t xml:space="preserve">אני רוצה להזכיר לשמאל </w:t>
      </w:r>
      <w:r w:rsidRPr="00A6582B">
        <w:rPr>
          <w:rFonts w:cs="David"/>
          <w:rtl/>
        </w:rPr>
        <w:t>–</w:t>
      </w:r>
      <w:r w:rsidRPr="00A6582B">
        <w:rPr>
          <w:rFonts w:cs="David" w:hint="cs"/>
          <w:rtl/>
        </w:rPr>
        <w:t xml:space="preserve"> היה פה חבר כנסת אחד, שחבר הכנסת בן-סימון אוהב להזכיר אותו, קראו לו הרב כהנא. כל יומיים המציאו בכנסת תקנה אחרת לסתום לו את הפה: לא להציע אי-אמון כזה, לא לשלוח מכתבים בצורה כזאת. רדיפה שיטתית. </w:t>
      </w:r>
    </w:p>
    <w:p w14:paraId="15CA9388" w14:textId="77777777" w:rsidR="00A6582B" w:rsidRPr="00A6582B" w:rsidRDefault="00A6582B" w:rsidP="00A6582B">
      <w:pPr>
        <w:bidi/>
        <w:ind w:firstLine="720"/>
        <w:jc w:val="both"/>
        <w:rPr>
          <w:rFonts w:cs="David" w:hint="cs"/>
          <w:rtl/>
        </w:rPr>
      </w:pPr>
    </w:p>
    <w:p w14:paraId="178A90F1" w14:textId="77777777" w:rsidR="00A6582B" w:rsidRPr="00A6582B" w:rsidRDefault="00A6582B" w:rsidP="00A6582B">
      <w:pPr>
        <w:bidi/>
        <w:ind w:firstLine="720"/>
        <w:jc w:val="both"/>
        <w:rPr>
          <w:rFonts w:cs="David" w:hint="cs"/>
          <w:rtl/>
        </w:rPr>
      </w:pPr>
      <w:r w:rsidRPr="00A6582B">
        <w:rPr>
          <w:rFonts w:cs="David" w:hint="cs"/>
          <w:rtl/>
        </w:rPr>
        <w:t xml:space="preserve">יש פה נציג של ערפאת, רב מרצחים, וכאלה שמתחבקים עם ברגותי. הרב כהנא, שהיה אוהב ישראל, הייתה לו את הזכות לומר את </w:t>
      </w:r>
      <w:smartTag w:uri="urn:schemas-microsoft-com:office:smarttags" w:element="PersonName">
        <w:r w:rsidRPr="00A6582B">
          <w:rPr>
            <w:rFonts w:cs="David" w:hint="cs"/>
            <w:rtl/>
          </w:rPr>
          <w:t>דב</w:t>
        </w:r>
      </w:smartTag>
      <w:r w:rsidRPr="00A6582B">
        <w:rPr>
          <w:rFonts w:cs="David" w:hint="cs"/>
          <w:rtl/>
        </w:rPr>
        <w:t xml:space="preserve">רו, במיוחד שהציבור בחר בו. אתה יכול ללכלך כמה שאתה רוצה, אבל המקארתיזם הוא שלכם, הגזענות והרדיפה הן שלכם. </w:t>
      </w:r>
    </w:p>
    <w:p w14:paraId="39E71A6F" w14:textId="77777777" w:rsidR="00A6582B" w:rsidRPr="00A6582B" w:rsidRDefault="00A6582B" w:rsidP="00A6582B">
      <w:pPr>
        <w:bidi/>
        <w:ind w:firstLine="720"/>
        <w:jc w:val="both"/>
        <w:rPr>
          <w:rFonts w:cs="David" w:hint="cs"/>
          <w:rtl/>
        </w:rPr>
      </w:pPr>
    </w:p>
    <w:p w14:paraId="71EDE698" w14:textId="77777777" w:rsidR="00A6582B" w:rsidRPr="00A6582B" w:rsidRDefault="00A6582B" w:rsidP="00A6582B">
      <w:pPr>
        <w:bidi/>
        <w:ind w:firstLine="720"/>
        <w:jc w:val="both"/>
        <w:rPr>
          <w:rFonts w:cs="David" w:hint="cs"/>
          <w:rtl/>
        </w:rPr>
      </w:pPr>
      <w:r w:rsidRPr="00A6582B">
        <w:rPr>
          <w:rFonts w:cs="David" w:hint="cs"/>
          <w:rtl/>
        </w:rPr>
        <w:t xml:space="preserve">אני לא הולך רחוק, נלך קצת יותר קרוב. לפני כמה שנים היה פה את חוק ההתנתקות, תעשייה שלמה של רדיפה. אני רוצה להזכיר לכם: נעצרו פה ילדות קטינות עד תום ההליכים. לא שמענו את השמאל צועק </w:t>
      </w:r>
      <w:r w:rsidRPr="00A6582B">
        <w:rPr>
          <w:rFonts w:cs="David"/>
          <w:rtl/>
        </w:rPr>
        <w:t>–</w:t>
      </w:r>
      <w:r w:rsidRPr="00A6582B">
        <w:rPr>
          <w:rFonts w:cs="David" w:hint="cs"/>
          <w:rtl/>
        </w:rPr>
        <w:t xml:space="preserve"> נעצרו עד תום ההליכים בגלל חסימות כבישים. אוטובוסים שהיו בדרך להפגנה בכפר נמרוד נעצרו והורדו אנשים מן האוטובוסים, שלא ל</w:t>
      </w:r>
      <w:smartTag w:uri="urn:schemas-microsoft-com:office:smarttags" w:element="PersonName">
        <w:r w:rsidRPr="00A6582B">
          <w:rPr>
            <w:rFonts w:cs="David" w:hint="cs"/>
            <w:rtl/>
          </w:rPr>
          <w:t>דב</w:t>
        </w:r>
      </w:smartTag>
      <w:r w:rsidRPr="00A6582B">
        <w:rPr>
          <w:rFonts w:cs="David" w:hint="cs"/>
          <w:rtl/>
        </w:rPr>
        <w:t xml:space="preserve">ר על כל מיני </w:t>
      </w:r>
      <w:smartTag w:uri="urn:schemas-microsoft-com:office:smarttags" w:element="PersonName">
        <w:r w:rsidRPr="00A6582B">
          <w:rPr>
            <w:rFonts w:cs="David" w:hint="cs"/>
            <w:rtl/>
          </w:rPr>
          <w:t>דב</w:t>
        </w:r>
      </w:smartTag>
      <w:r w:rsidRPr="00A6582B">
        <w:rPr>
          <w:rFonts w:cs="David" w:hint="cs"/>
          <w:rtl/>
        </w:rPr>
        <w:t xml:space="preserve">רים דרקוניים, ולא שמענו - - - </w:t>
      </w:r>
    </w:p>
    <w:p w14:paraId="4EB43FFE" w14:textId="77777777" w:rsidR="00A6582B" w:rsidRPr="00A6582B" w:rsidRDefault="00A6582B" w:rsidP="00A6582B">
      <w:pPr>
        <w:bidi/>
        <w:ind w:firstLine="720"/>
        <w:jc w:val="both"/>
        <w:rPr>
          <w:rFonts w:cs="David" w:hint="cs"/>
          <w:rtl/>
        </w:rPr>
      </w:pPr>
    </w:p>
    <w:p w14:paraId="7407C6F7" w14:textId="77777777" w:rsidR="00A6582B" w:rsidRPr="00A6582B" w:rsidRDefault="00A6582B" w:rsidP="00A6582B">
      <w:pPr>
        <w:bidi/>
        <w:jc w:val="both"/>
        <w:rPr>
          <w:rFonts w:cs="David" w:hint="cs"/>
          <w:rtl/>
        </w:rPr>
      </w:pPr>
      <w:smartTag w:uri="urn:schemas-microsoft-com:office:smarttags" w:element="PersonName">
        <w:r w:rsidRPr="00A6582B">
          <w:rPr>
            <w:rFonts w:cs="David" w:hint="cs"/>
            <w:u w:val="single"/>
            <w:rtl/>
          </w:rPr>
          <w:t>דב</w:t>
        </w:r>
      </w:smartTag>
      <w:r w:rsidRPr="00A6582B">
        <w:rPr>
          <w:rFonts w:cs="David" w:hint="cs"/>
          <w:u w:val="single"/>
          <w:rtl/>
        </w:rPr>
        <w:t>י גילד חיו:</w:t>
      </w:r>
    </w:p>
    <w:p w14:paraId="6968EDCF" w14:textId="77777777" w:rsidR="00A6582B" w:rsidRPr="00A6582B" w:rsidRDefault="00A6582B" w:rsidP="00A6582B">
      <w:pPr>
        <w:bidi/>
        <w:jc w:val="both"/>
        <w:rPr>
          <w:rFonts w:cs="David" w:hint="cs"/>
          <w:rtl/>
        </w:rPr>
      </w:pPr>
    </w:p>
    <w:p w14:paraId="7978169B" w14:textId="77777777" w:rsidR="00A6582B" w:rsidRPr="00A6582B" w:rsidRDefault="00A6582B" w:rsidP="00A6582B">
      <w:pPr>
        <w:bidi/>
        <w:ind w:left="720"/>
        <w:jc w:val="both"/>
        <w:rPr>
          <w:rFonts w:cs="David" w:hint="cs"/>
          <w:rtl/>
        </w:rPr>
      </w:pPr>
      <w:r w:rsidRPr="00A6582B">
        <w:rPr>
          <w:rFonts w:cs="David" w:hint="cs"/>
          <w:rtl/>
        </w:rPr>
        <w:t xml:space="preserve">- - - </w:t>
      </w:r>
    </w:p>
    <w:p w14:paraId="0F08348B" w14:textId="77777777" w:rsidR="00A6582B" w:rsidRPr="00A6582B" w:rsidRDefault="00A6582B" w:rsidP="00A6582B">
      <w:pPr>
        <w:bidi/>
        <w:jc w:val="both"/>
        <w:rPr>
          <w:rFonts w:cs="David" w:hint="cs"/>
          <w:rtl/>
        </w:rPr>
      </w:pPr>
    </w:p>
    <w:p w14:paraId="48D47244"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9307645" w14:textId="77777777" w:rsidR="00A6582B" w:rsidRPr="00A6582B" w:rsidRDefault="00A6582B" w:rsidP="00A6582B">
      <w:pPr>
        <w:bidi/>
        <w:jc w:val="both"/>
        <w:rPr>
          <w:rFonts w:cs="David" w:hint="cs"/>
          <w:rtl/>
        </w:rPr>
      </w:pPr>
    </w:p>
    <w:p w14:paraId="7335E731" w14:textId="77777777" w:rsidR="00A6582B" w:rsidRPr="00A6582B" w:rsidRDefault="00A6582B" w:rsidP="00A6582B">
      <w:pPr>
        <w:bidi/>
        <w:ind w:firstLine="720"/>
        <w:jc w:val="both"/>
        <w:rPr>
          <w:rFonts w:cs="David" w:hint="cs"/>
          <w:rtl/>
        </w:rPr>
      </w:pPr>
      <w:r w:rsidRPr="00A6582B">
        <w:rPr>
          <w:rFonts w:cs="David" w:hint="cs"/>
          <w:rtl/>
        </w:rPr>
        <w:t xml:space="preserve">אני מבקש, בלי הערות מהקהל. </w:t>
      </w:r>
    </w:p>
    <w:p w14:paraId="75F3307E" w14:textId="77777777" w:rsidR="00A6582B" w:rsidRPr="00A6582B" w:rsidRDefault="00A6582B" w:rsidP="00A6582B">
      <w:pPr>
        <w:bidi/>
        <w:ind w:firstLine="720"/>
        <w:jc w:val="both"/>
        <w:rPr>
          <w:rFonts w:cs="David" w:hint="cs"/>
          <w:rtl/>
        </w:rPr>
      </w:pPr>
    </w:p>
    <w:p w14:paraId="0D984EFB"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271ABABE" w14:textId="77777777" w:rsidR="00A6582B" w:rsidRPr="00A6582B" w:rsidRDefault="00A6582B" w:rsidP="00A6582B">
      <w:pPr>
        <w:bidi/>
        <w:ind w:firstLine="720"/>
        <w:jc w:val="both"/>
        <w:rPr>
          <w:rFonts w:cs="David" w:hint="cs"/>
          <w:rtl/>
        </w:rPr>
      </w:pPr>
    </w:p>
    <w:p w14:paraId="477AD068" w14:textId="77777777" w:rsidR="00A6582B" w:rsidRPr="00A6582B" w:rsidRDefault="00A6582B" w:rsidP="00A6582B">
      <w:pPr>
        <w:bidi/>
        <w:ind w:firstLine="720"/>
        <w:jc w:val="both"/>
        <w:rPr>
          <w:rFonts w:cs="David" w:hint="cs"/>
          <w:rtl/>
        </w:rPr>
      </w:pPr>
      <w:r w:rsidRPr="00A6582B">
        <w:rPr>
          <w:rFonts w:cs="David" w:hint="cs"/>
          <w:rtl/>
        </w:rPr>
        <w:t>אני מ</w:t>
      </w:r>
      <w:smartTag w:uri="urn:schemas-microsoft-com:office:smarttags" w:element="PersonName">
        <w:r w:rsidRPr="00A6582B">
          <w:rPr>
            <w:rFonts w:cs="David" w:hint="cs"/>
            <w:rtl/>
          </w:rPr>
          <w:t>דב</w:t>
        </w:r>
      </w:smartTag>
      <w:r w:rsidRPr="00A6582B">
        <w:rPr>
          <w:rFonts w:cs="David" w:hint="cs"/>
          <w:rtl/>
        </w:rPr>
        <w:t xml:space="preserve">ר על אנשי השמאל - - </w:t>
      </w:r>
    </w:p>
    <w:p w14:paraId="4D9A0743" w14:textId="77777777" w:rsidR="00A6582B" w:rsidRPr="00A6582B" w:rsidRDefault="00A6582B" w:rsidP="00A6582B">
      <w:pPr>
        <w:bidi/>
        <w:ind w:firstLine="720"/>
        <w:jc w:val="both"/>
        <w:rPr>
          <w:rFonts w:cs="David" w:hint="cs"/>
          <w:rtl/>
        </w:rPr>
      </w:pPr>
    </w:p>
    <w:p w14:paraId="29157B3E" w14:textId="77777777" w:rsidR="00A6582B" w:rsidRPr="00A6582B" w:rsidRDefault="00A6582B" w:rsidP="00A6582B">
      <w:pPr>
        <w:bidi/>
        <w:jc w:val="both"/>
        <w:rPr>
          <w:rFonts w:cs="David" w:hint="cs"/>
          <w:u w:val="single"/>
          <w:rtl/>
        </w:rPr>
      </w:pPr>
      <w:smartTag w:uri="urn:schemas-microsoft-com:office:smarttags" w:element="PersonName">
        <w:r w:rsidRPr="00A6582B">
          <w:rPr>
            <w:rFonts w:cs="David" w:hint="cs"/>
            <w:u w:val="single"/>
            <w:rtl/>
          </w:rPr>
          <w:t>דב</w:t>
        </w:r>
      </w:smartTag>
      <w:r w:rsidRPr="00A6582B">
        <w:rPr>
          <w:rFonts w:cs="David" w:hint="cs"/>
          <w:u w:val="single"/>
          <w:rtl/>
        </w:rPr>
        <w:t>י גילד חיו:</w:t>
      </w:r>
    </w:p>
    <w:p w14:paraId="3825D490" w14:textId="77777777" w:rsidR="00A6582B" w:rsidRPr="00A6582B" w:rsidRDefault="00A6582B" w:rsidP="00A6582B">
      <w:pPr>
        <w:bidi/>
        <w:jc w:val="both"/>
        <w:rPr>
          <w:rFonts w:cs="David" w:hint="cs"/>
          <w:rtl/>
        </w:rPr>
      </w:pPr>
    </w:p>
    <w:p w14:paraId="1E586664" w14:textId="77777777" w:rsidR="00A6582B" w:rsidRPr="00A6582B" w:rsidRDefault="00A6582B" w:rsidP="00A6582B">
      <w:pPr>
        <w:bidi/>
        <w:ind w:firstLine="720"/>
        <w:jc w:val="both"/>
        <w:rPr>
          <w:rFonts w:cs="David" w:hint="cs"/>
          <w:rtl/>
        </w:rPr>
      </w:pPr>
      <w:r w:rsidRPr="00A6582B">
        <w:rPr>
          <w:rFonts w:cs="David" w:hint="cs"/>
          <w:rtl/>
        </w:rPr>
        <w:t xml:space="preserve"> - - - </w:t>
      </w:r>
    </w:p>
    <w:p w14:paraId="405CC825" w14:textId="77777777" w:rsidR="00A6582B" w:rsidRPr="00A6582B" w:rsidRDefault="00A6582B" w:rsidP="00A6582B">
      <w:pPr>
        <w:bidi/>
        <w:jc w:val="both"/>
        <w:rPr>
          <w:rFonts w:cs="David" w:hint="cs"/>
          <w:rtl/>
        </w:rPr>
      </w:pPr>
    </w:p>
    <w:p w14:paraId="427707A9"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6B6DBE86" w14:textId="77777777" w:rsidR="00A6582B" w:rsidRPr="00A6582B" w:rsidRDefault="00A6582B" w:rsidP="00A6582B">
      <w:pPr>
        <w:bidi/>
        <w:jc w:val="both"/>
        <w:rPr>
          <w:rFonts w:cs="David" w:hint="cs"/>
          <w:u w:val="single"/>
          <w:rtl/>
        </w:rPr>
      </w:pPr>
    </w:p>
    <w:p w14:paraId="6C331C9A" w14:textId="77777777" w:rsidR="00A6582B" w:rsidRPr="00A6582B" w:rsidRDefault="00A6582B" w:rsidP="00A6582B">
      <w:pPr>
        <w:bidi/>
        <w:ind w:firstLine="720"/>
        <w:jc w:val="both"/>
        <w:rPr>
          <w:rFonts w:cs="David" w:hint="cs"/>
          <w:rtl/>
        </w:rPr>
      </w:pPr>
      <w:r w:rsidRPr="00A6582B">
        <w:rPr>
          <w:rFonts w:cs="David" w:hint="cs"/>
          <w:rtl/>
        </w:rPr>
        <w:t>- - שלא צעקו, שלא זעקו כשאריאל שרון עשה משאל מתפקדים וצפצף עליו. הם נהנו מזה. הם לא אמרו: יש פה גניבה של רוב דמוקרטי. לא שמענו אותם, לא שמענו אז את ה</w:t>
      </w:r>
      <w:smartTag w:uri="urn:schemas-microsoft-com:office:smarttags" w:element="PersonName">
        <w:r w:rsidRPr="00A6582B">
          <w:rPr>
            <w:rFonts w:cs="David" w:hint="cs"/>
            <w:rtl/>
          </w:rPr>
          <w:t>דב</w:t>
        </w:r>
      </w:smartTag>
      <w:r w:rsidRPr="00A6582B">
        <w:rPr>
          <w:rFonts w:cs="David" w:hint="cs"/>
          <w:rtl/>
        </w:rPr>
        <w:t xml:space="preserve">ר הזה, לא שמענו שקנו קולות. </w:t>
      </w:r>
    </w:p>
    <w:p w14:paraId="7FDD3EF2" w14:textId="77777777" w:rsidR="00A6582B" w:rsidRPr="00A6582B" w:rsidRDefault="00A6582B" w:rsidP="00A6582B">
      <w:pPr>
        <w:bidi/>
        <w:jc w:val="both"/>
        <w:rPr>
          <w:rFonts w:cs="David" w:hint="cs"/>
          <w:rtl/>
        </w:rPr>
      </w:pPr>
    </w:p>
    <w:p w14:paraId="65C4C59E"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48DE3A68" w14:textId="77777777" w:rsidR="00A6582B" w:rsidRPr="00A6582B" w:rsidRDefault="00A6582B" w:rsidP="00A6582B">
      <w:pPr>
        <w:bidi/>
        <w:jc w:val="both"/>
        <w:rPr>
          <w:rFonts w:cs="David" w:hint="cs"/>
          <w:u w:val="single"/>
          <w:rtl/>
        </w:rPr>
      </w:pPr>
    </w:p>
    <w:p w14:paraId="107372DD" w14:textId="77777777" w:rsidR="00A6582B" w:rsidRPr="00A6582B" w:rsidRDefault="00A6582B" w:rsidP="00A6582B">
      <w:pPr>
        <w:bidi/>
        <w:ind w:firstLine="720"/>
        <w:jc w:val="both"/>
        <w:rPr>
          <w:rFonts w:cs="David" w:hint="cs"/>
          <w:rtl/>
        </w:rPr>
      </w:pPr>
      <w:r w:rsidRPr="00A6582B">
        <w:rPr>
          <w:rFonts w:cs="David" w:hint="cs"/>
          <w:rtl/>
        </w:rPr>
        <w:t xml:space="preserve">האגודה לזכויות האדם טיפלה בזה. </w:t>
      </w:r>
    </w:p>
    <w:p w14:paraId="380A3BE9" w14:textId="77777777" w:rsidR="00A6582B" w:rsidRPr="00A6582B" w:rsidRDefault="00A6582B" w:rsidP="00A6582B">
      <w:pPr>
        <w:bidi/>
        <w:ind w:firstLine="720"/>
        <w:jc w:val="both"/>
        <w:rPr>
          <w:rFonts w:cs="David" w:hint="cs"/>
          <w:rtl/>
        </w:rPr>
      </w:pPr>
    </w:p>
    <w:p w14:paraId="7BA93940"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60643C3" w14:textId="77777777" w:rsidR="00A6582B" w:rsidRPr="00A6582B" w:rsidRDefault="00A6582B" w:rsidP="00A6582B">
      <w:pPr>
        <w:bidi/>
        <w:ind w:firstLine="720"/>
        <w:jc w:val="both"/>
        <w:rPr>
          <w:rFonts w:cs="David" w:hint="cs"/>
          <w:rtl/>
        </w:rPr>
      </w:pPr>
    </w:p>
    <w:p w14:paraId="59625EE3" w14:textId="77777777" w:rsidR="00A6582B" w:rsidRPr="00A6582B" w:rsidRDefault="00A6582B" w:rsidP="00A6582B">
      <w:pPr>
        <w:bidi/>
        <w:ind w:firstLine="720"/>
        <w:jc w:val="both"/>
        <w:rPr>
          <w:rFonts w:cs="David" w:hint="cs"/>
          <w:rtl/>
        </w:rPr>
      </w:pPr>
      <w:r w:rsidRPr="00A6582B">
        <w:rPr>
          <w:rFonts w:cs="David" w:hint="cs"/>
          <w:rtl/>
        </w:rPr>
        <w:t xml:space="preserve">חברת הכנסת זוארץ - - - </w:t>
      </w:r>
    </w:p>
    <w:p w14:paraId="2DDF1C82" w14:textId="77777777" w:rsidR="00A6582B" w:rsidRPr="00A6582B" w:rsidRDefault="00A6582B" w:rsidP="00A6582B">
      <w:pPr>
        <w:bidi/>
        <w:ind w:firstLine="720"/>
        <w:jc w:val="both"/>
        <w:rPr>
          <w:rFonts w:cs="David" w:hint="cs"/>
          <w:rtl/>
        </w:rPr>
      </w:pPr>
    </w:p>
    <w:p w14:paraId="63556C3C"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F261ECC" w14:textId="77777777" w:rsidR="00A6582B" w:rsidRPr="00A6582B" w:rsidRDefault="00A6582B" w:rsidP="00A6582B">
      <w:pPr>
        <w:bidi/>
        <w:ind w:firstLine="720"/>
        <w:jc w:val="both"/>
        <w:rPr>
          <w:rFonts w:cs="David" w:hint="cs"/>
          <w:rtl/>
        </w:rPr>
      </w:pPr>
    </w:p>
    <w:p w14:paraId="5478729E" w14:textId="77777777" w:rsidR="00A6582B" w:rsidRPr="00A6582B" w:rsidRDefault="00A6582B" w:rsidP="00A6582B">
      <w:pPr>
        <w:bidi/>
        <w:ind w:firstLine="720"/>
        <w:jc w:val="both"/>
        <w:rPr>
          <w:rFonts w:cs="David" w:hint="cs"/>
          <w:rtl/>
        </w:rPr>
      </w:pPr>
      <w:r w:rsidRPr="00A6582B">
        <w:rPr>
          <w:rFonts w:cs="David" w:hint="cs"/>
          <w:rtl/>
        </w:rPr>
        <w:t xml:space="preserve">הערתי. </w:t>
      </w:r>
    </w:p>
    <w:p w14:paraId="2BD1F091" w14:textId="77777777" w:rsidR="00A6582B" w:rsidRPr="00A6582B" w:rsidRDefault="00A6582B" w:rsidP="00A6582B">
      <w:pPr>
        <w:bidi/>
        <w:ind w:firstLine="720"/>
        <w:jc w:val="both"/>
        <w:rPr>
          <w:rFonts w:cs="David" w:hint="cs"/>
          <w:rtl/>
        </w:rPr>
      </w:pPr>
    </w:p>
    <w:p w14:paraId="3006A3FF"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9CE45C2" w14:textId="77777777" w:rsidR="00A6582B" w:rsidRPr="00A6582B" w:rsidRDefault="00A6582B" w:rsidP="00A6582B">
      <w:pPr>
        <w:bidi/>
        <w:ind w:firstLine="720"/>
        <w:jc w:val="both"/>
        <w:rPr>
          <w:rFonts w:cs="David" w:hint="cs"/>
          <w:rtl/>
        </w:rPr>
      </w:pPr>
    </w:p>
    <w:p w14:paraId="4956C7F7" w14:textId="77777777" w:rsidR="00A6582B" w:rsidRPr="00A6582B" w:rsidRDefault="00A6582B" w:rsidP="00A6582B">
      <w:pPr>
        <w:bidi/>
        <w:ind w:firstLine="720"/>
        <w:jc w:val="both"/>
        <w:rPr>
          <w:rFonts w:cs="David" w:hint="cs"/>
          <w:rtl/>
        </w:rPr>
      </w:pPr>
      <w:r w:rsidRPr="00A6582B">
        <w:rPr>
          <w:rFonts w:cs="David" w:hint="cs"/>
          <w:rtl/>
        </w:rPr>
        <w:t xml:space="preserve">מאה אחוז, כל פעם נדחה את רשות הדיבור שלך. זה יעזור? מה יעזור? באמת, די. חבר הכנסת בן-ארי, בבקשה. </w:t>
      </w:r>
    </w:p>
    <w:p w14:paraId="21423A2E" w14:textId="77777777" w:rsidR="00A6582B" w:rsidRPr="00A6582B" w:rsidRDefault="00A6582B" w:rsidP="00A6582B">
      <w:pPr>
        <w:bidi/>
        <w:jc w:val="both"/>
        <w:rPr>
          <w:rFonts w:cs="David" w:hint="cs"/>
          <w:rtl/>
        </w:rPr>
      </w:pPr>
    </w:p>
    <w:p w14:paraId="04BEBC53"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244B65D1" w14:textId="77777777" w:rsidR="00A6582B" w:rsidRPr="00A6582B" w:rsidRDefault="00A6582B" w:rsidP="00A6582B">
      <w:pPr>
        <w:bidi/>
        <w:jc w:val="both"/>
        <w:rPr>
          <w:rFonts w:cs="David" w:hint="cs"/>
          <w:u w:val="single"/>
          <w:rtl/>
        </w:rPr>
      </w:pPr>
    </w:p>
    <w:p w14:paraId="7B8DB619" w14:textId="77777777" w:rsidR="00A6582B" w:rsidRPr="00A6582B" w:rsidRDefault="00A6582B" w:rsidP="00A6582B">
      <w:pPr>
        <w:bidi/>
        <w:ind w:firstLine="720"/>
        <w:jc w:val="both"/>
        <w:rPr>
          <w:rFonts w:cs="David" w:hint="cs"/>
          <w:rtl/>
        </w:rPr>
      </w:pPr>
      <w:r w:rsidRPr="00A6582B">
        <w:rPr>
          <w:rFonts w:cs="David" w:hint="cs"/>
          <w:rtl/>
        </w:rPr>
        <w:t xml:space="preserve">לא מזמן עשינו כמה דיונים בכנסת על הפשטת ילדות שלא כחוק. לא ראיתי פה אף אחד - - - </w:t>
      </w:r>
    </w:p>
    <w:p w14:paraId="068FDF9C" w14:textId="77777777" w:rsidR="00A6582B" w:rsidRPr="00A6582B" w:rsidRDefault="00A6582B" w:rsidP="00A6582B">
      <w:pPr>
        <w:bidi/>
        <w:jc w:val="both"/>
        <w:rPr>
          <w:rFonts w:cs="David" w:hint="cs"/>
          <w:rtl/>
        </w:rPr>
      </w:pPr>
    </w:p>
    <w:p w14:paraId="58822755"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42BC28C" w14:textId="77777777" w:rsidR="00A6582B" w:rsidRPr="00A6582B" w:rsidRDefault="00A6582B" w:rsidP="00A6582B">
      <w:pPr>
        <w:bidi/>
        <w:jc w:val="both"/>
        <w:rPr>
          <w:rFonts w:cs="David" w:hint="cs"/>
          <w:u w:val="single"/>
          <w:rtl/>
        </w:rPr>
      </w:pPr>
    </w:p>
    <w:p w14:paraId="6DD32017" w14:textId="77777777" w:rsidR="00A6582B" w:rsidRPr="00A6582B" w:rsidRDefault="00A6582B" w:rsidP="00A6582B">
      <w:pPr>
        <w:bidi/>
        <w:ind w:firstLine="720"/>
        <w:jc w:val="both"/>
        <w:rPr>
          <w:rFonts w:cs="David" w:hint="cs"/>
          <w:rtl/>
        </w:rPr>
      </w:pPr>
      <w:r w:rsidRPr="00A6582B">
        <w:rPr>
          <w:rFonts w:cs="David" w:hint="cs"/>
          <w:rtl/>
        </w:rPr>
        <w:t xml:space="preserve">אני הייתי. </w:t>
      </w:r>
    </w:p>
    <w:p w14:paraId="57830B24" w14:textId="77777777" w:rsidR="00A6582B" w:rsidRPr="00A6582B" w:rsidRDefault="00A6582B" w:rsidP="00A6582B">
      <w:pPr>
        <w:bidi/>
        <w:ind w:firstLine="720"/>
        <w:jc w:val="both"/>
        <w:rPr>
          <w:rFonts w:cs="David" w:hint="cs"/>
          <w:rtl/>
        </w:rPr>
      </w:pPr>
    </w:p>
    <w:p w14:paraId="594F366C"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EE7BEFA" w14:textId="77777777" w:rsidR="00A6582B" w:rsidRPr="00A6582B" w:rsidRDefault="00A6582B" w:rsidP="00A6582B">
      <w:pPr>
        <w:bidi/>
        <w:ind w:firstLine="720"/>
        <w:jc w:val="both"/>
        <w:rPr>
          <w:rFonts w:cs="David" w:hint="cs"/>
          <w:rtl/>
        </w:rPr>
      </w:pPr>
    </w:p>
    <w:p w14:paraId="2B964C52" w14:textId="77777777" w:rsidR="00A6582B" w:rsidRPr="00A6582B" w:rsidRDefault="00A6582B" w:rsidP="00A6582B">
      <w:pPr>
        <w:bidi/>
        <w:ind w:firstLine="720"/>
        <w:jc w:val="both"/>
        <w:rPr>
          <w:rFonts w:cs="David" w:hint="cs"/>
          <w:rtl/>
        </w:rPr>
      </w:pPr>
      <w:r w:rsidRPr="00A6582B">
        <w:rPr>
          <w:rFonts w:cs="David" w:hint="cs"/>
          <w:rtl/>
        </w:rPr>
        <w:t xml:space="preserve">אתה לא היית. בדיונים אצל ציפי חוטובלי, בוועדה לקידום האישה, לא היית. </w:t>
      </w:r>
    </w:p>
    <w:p w14:paraId="3FFAB4EA" w14:textId="77777777" w:rsidR="00A6582B" w:rsidRPr="00A6582B" w:rsidRDefault="00A6582B" w:rsidP="00A6582B">
      <w:pPr>
        <w:bidi/>
        <w:ind w:firstLine="720"/>
        <w:jc w:val="both"/>
        <w:rPr>
          <w:rFonts w:cs="David" w:hint="cs"/>
          <w:rtl/>
        </w:rPr>
      </w:pPr>
    </w:p>
    <w:p w14:paraId="0FFB47A8"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35F8B8EC" w14:textId="77777777" w:rsidR="00A6582B" w:rsidRPr="00A6582B" w:rsidRDefault="00A6582B" w:rsidP="00A6582B">
      <w:pPr>
        <w:bidi/>
        <w:ind w:firstLine="720"/>
        <w:jc w:val="both"/>
        <w:rPr>
          <w:rFonts w:cs="David" w:hint="cs"/>
          <w:rtl/>
        </w:rPr>
      </w:pPr>
    </w:p>
    <w:p w14:paraId="21DAF4C0" w14:textId="77777777" w:rsidR="00A6582B" w:rsidRPr="00A6582B" w:rsidRDefault="00A6582B" w:rsidP="00A6582B">
      <w:pPr>
        <w:bidi/>
        <w:ind w:firstLine="720"/>
        <w:jc w:val="both"/>
        <w:rPr>
          <w:rFonts w:cs="David" w:hint="cs"/>
          <w:rtl/>
        </w:rPr>
      </w:pPr>
      <w:r w:rsidRPr="00A6582B">
        <w:rPr>
          <w:rFonts w:cs="David" w:hint="cs"/>
          <w:rtl/>
        </w:rPr>
        <w:t xml:space="preserve">הייתי, והגנתי עליהן. </w:t>
      </w:r>
    </w:p>
    <w:p w14:paraId="67EC3A5F" w14:textId="77777777" w:rsidR="00A6582B" w:rsidRPr="00A6582B" w:rsidRDefault="00A6582B" w:rsidP="00A6582B">
      <w:pPr>
        <w:bidi/>
        <w:ind w:firstLine="720"/>
        <w:jc w:val="both"/>
        <w:rPr>
          <w:rFonts w:cs="David" w:hint="cs"/>
          <w:rtl/>
        </w:rPr>
      </w:pPr>
    </w:p>
    <w:p w14:paraId="6C88396F"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11038E2" w14:textId="77777777" w:rsidR="00A6582B" w:rsidRPr="00A6582B" w:rsidRDefault="00A6582B" w:rsidP="00A6582B">
      <w:pPr>
        <w:bidi/>
        <w:ind w:firstLine="720"/>
        <w:jc w:val="both"/>
        <w:rPr>
          <w:rFonts w:cs="David" w:hint="cs"/>
          <w:rtl/>
        </w:rPr>
      </w:pPr>
    </w:p>
    <w:p w14:paraId="2662FCC3" w14:textId="77777777" w:rsidR="00A6582B" w:rsidRPr="00A6582B" w:rsidRDefault="00A6582B" w:rsidP="00A6582B">
      <w:pPr>
        <w:bidi/>
        <w:ind w:firstLine="720"/>
        <w:jc w:val="both"/>
        <w:rPr>
          <w:rFonts w:cs="David" w:hint="cs"/>
          <w:rtl/>
        </w:rPr>
      </w:pPr>
      <w:r w:rsidRPr="00A6582B">
        <w:rPr>
          <w:rFonts w:cs="David" w:hint="cs"/>
          <w:rtl/>
        </w:rPr>
        <w:t xml:space="preserve">אני לא זוכר כזה </w:t>
      </w:r>
      <w:smartTag w:uri="urn:schemas-microsoft-com:office:smarttags" w:element="PersonName">
        <w:r w:rsidRPr="00A6582B">
          <w:rPr>
            <w:rFonts w:cs="David" w:hint="cs"/>
            <w:rtl/>
          </w:rPr>
          <w:t>דב</w:t>
        </w:r>
      </w:smartTag>
      <w:r w:rsidRPr="00A6582B">
        <w:rPr>
          <w:rFonts w:cs="David" w:hint="cs"/>
          <w:rtl/>
        </w:rPr>
        <w:t xml:space="preserve">ר. </w:t>
      </w:r>
    </w:p>
    <w:p w14:paraId="3E878355" w14:textId="77777777" w:rsidR="00A6582B" w:rsidRPr="00A6582B" w:rsidRDefault="00A6582B" w:rsidP="00A6582B">
      <w:pPr>
        <w:bidi/>
        <w:ind w:firstLine="720"/>
        <w:jc w:val="both"/>
        <w:rPr>
          <w:rFonts w:cs="David" w:hint="cs"/>
          <w:rtl/>
        </w:rPr>
      </w:pPr>
    </w:p>
    <w:p w14:paraId="6FC61A16" w14:textId="77777777" w:rsidR="00A6582B" w:rsidRPr="00A6582B" w:rsidRDefault="00A6582B" w:rsidP="00A6582B">
      <w:pPr>
        <w:keepNext/>
        <w:bidi/>
        <w:jc w:val="both"/>
        <w:rPr>
          <w:rFonts w:cs="David" w:hint="cs"/>
          <w:u w:val="single"/>
          <w:rtl/>
        </w:rPr>
      </w:pPr>
      <w:r w:rsidRPr="00A6582B">
        <w:rPr>
          <w:rFonts w:cs="David" w:hint="cs"/>
          <w:u w:val="single"/>
          <w:rtl/>
        </w:rPr>
        <w:t>שלמה מולה:</w:t>
      </w:r>
    </w:p>
    <w:p w14:paraId="1DE39F67" w14:textId="77777777" w:rsidR="00A6582B" w:rsidRPr="00A6582B" w:rsidRDefault="00A6582B" w:rsidP="00A6582B">
      <w:pPr>
        <w:keepNext/>
        <w:bidi/>
        <w:jc w:val="both"/>
        <w:rPr>
          <w:rFonts w:cs="David" w:hint="cs"/>
          <w:rtl/>
        </w:rPr>
      </w:pPr>
    </w:p>
    <w:p w14:paraId="4066EAFD" w14:textId="77777777" w:rsidR="00A6582B" w:rsidRPr="00A6582B" w:rsidRDefault="00A6582B" w:rsidP="00A6582B">
      <w:pPr>
        <w:keepNext/>
        <w:bidi/>
        <w:jc w:val="both"/>
        <w:rPr>
          <w:rFonts w:cs="David" w:hint="cs"/>
          <w:rtl/>
        </w:rPr>
      </w:pPr>
      <w:r w:rsidRPr="00A6582B">
        <w:rPr>
          <w:rFonts w:cs="David" w:hint="cs"/>
          <w:rtl/>
        </w:rPr>
        <w:t xml:space="preserve">תראה את הפרוטוקול. </w:t>
      </w:r>
    </w:p>
    <w:p w14:paraId="4751CB12" w14:textId="77777777" w:rsidR="00A6582B" w:rsidRPr="00A6582B" w:rsidRDefault="00A6582B" w:rsidP="00A6582B">
      <w:pPr>
        <w:bidi/>
        <w:jc w:val="both"/>
        <w:rPr>
          <w:rFonts w:cs="David" w:hint="cs"/>
          <w:rtl/>
        </w:rPr>
      </w:pPr>
    </w:p>
    <w:p w14:paraId="27E83F3E"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13CEEEDD" w14:textId="77777777" w:rsidR="00A6582B" w:rsidRPr="00A6582B" w:rsidRDefault="00A6582B" w:rsidP="00A6582B">
      <w:pPr>
        <w:bidi/>
        <w:jc w:val="both"/>
        <w:rPr>
          <w:rFonts w:cs="David" w:hint="cs"/>
          <w:u w:val="single"/>
          <w:rtl/>
        </w:rPr>
      </w:pPr>
    </w:p>
    <w:p w14:paraId="04AE56C0" w14:textId="77777777" w:rsidR="00A6582B" w:rsidRPr="00A6582B" w:rsidRDefault="00A6582B" w:rsidP="00A6582B">
      <w:pPr>
        <w:bidi/>
        <w:ind w:firstLine="720"/>
        <w:jc w:val="both"/>
        <w:rPr>
          <w:rFonts w:cs="David" w:hint="cs"/>
          <w:rtl/>
        </w:rPr>
      </w:pPr>
      <w:r w:rsidRPr="00A6582B">
        <w:rPr>
          <w:rFonts w:cs="David" w:hint="cs"/>
          <w:rtl/>
        </w:rPr>
        <w:t xml:space="preserve">אם היית אז אני משבח אותך, חבר הכנסת מולה. אם היית, אני מתנצל. </w:t>
      </w:r>
    </w:p>
    <w:p w14:paraId="2F42BBA6" w14:textId="77777777" w:rsidR="00A6582B" w:rsidRPr="00A6582B" w:rsidRDefault="00A6582B" w:rsidP="00A6582B">
      <w:pPr>
        <w:bidi/>
        <w:jc w:val="both"/>
        <w:rPr>
          <w:rFonts w:cs="David" w:hint="cs"/>
          <w:rtl/>
        </w:rPr>
      </w:pPr>
    </w:p>
    <w:p w14:paraId="2E25961D"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72FCA2F6" w14:textId="77777777" w:rsidR="00A6582B" w:rsidRPr="00A6582B" w:rsidRDefault="00A6582B" w:rsidP="00A6582B">
      <w:pPr>
        <w:bidi/>
        <w:jc w:val="both"/>
        <w:rPr>
          <w:rFonts w:cs="David" w:hint="cs"/>
          <w:u w:val="single"/>
          <w:rtl/>
        </w:rPr>
      </w:pPr>
    </w:p>
    <w:p w14:paraId="61049BB2" w14:textId="77777777" w:rsidR="00A6582B" w:rsidRPr="00A6582B" w:rsidRDefault="00A6582B" w:rsidP="00A6582B">
      <w:pPr>
        <w:bidi/>
        <w:ind w:firstLine="720"/>
        <w:jc w:val="both"/>
        <w:rPr>
          <w:rFonts w:cs="David" w:hint="cs"/>
          <w:rtl/>
        </w:rPr>
      </w:pPr>
      <w:r w:rsidRPr="00A6582B">
        <w:rPr>
          <w:rFonts w:cs="David" w:hint="cs"/>
          <w:rtl/>
        </w:rPr>
        <w:t xml:space="preserve">אנחנו לא מושלמים. </w:t>
      </w:r>
    </w:p>
    <w:p w14:paraId="08D5DDE6" w14:textId="77777777" w:rsidR="00A6582B" w:rsidRPr="00A6582B" w:rsidRDefault="00A6582B" w:rsidP="00A6582B">
      <w:pPr>
        <w:bidi/>
        <w:jc w:val="both"/>
        <w:rPr>
          <w:rFonts w:cs="David" w:hint="cs"/>
          <w:rtl/>
        </w:rPr>
      </w:pPr>
    </w:p>
    <w:p w14:paraId="0FAE790E"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3366BFEA" w14:textId="77777777" w:rsidR="00A6582B" w:rsidRPr="00A6582B" w:rsidRDefault="00A6582B" w:rsidP="00A6582B">
      <w:pPr>
        <w:bidi/>
        <w:jc w:val="both"/>
        <w:rPr>
          <w:rFonts w:cs="David" w:hint="cs"/>
          <w:u w:val="single"/>
          <w:rtl/>
        </w:rPr>
      </w:pPr>
    </w:p>
    <w:p w14:paraId="07DD45D5" w14:textId="77777777" w:rsidR="00A6582B" w:rsidRPr="00A6582B" w:rsidRDefault="00A6582B" w:rsidP="00A6582B">
      <w:pPr>
        <w:bidi/>
        <w:ind w:firstLine="720"/>
        <w:jc w:val="both"/>
        <w:rPr>
          <w:rFonts w:cs="David" w:hint="cs"/>
          <w:rtl/>
        </w:rPr>
      </w:pPr>
      <w:r w:rsidRPr="00A6582B">
        <w:rPr>
          <w:rFonts w:cs="David" w:hint="cs"/>
          <w:rtl/>
        </w:rPr>
        <w:t>אנחנו לא מושלמים, אבל אם אתם מ</w:t>
      </w:r>
      <w:smartTag w:uri="urn:schemas-microsoft-com:office:smarttags" w:element="PersonName">
        <w:r w:rsidRPr="00A6582B">
          <w:rPr>
            <w:rFonts w:cs="David" w:hint="cs"/>
            <w:rtl/>
          </w:rPr>
          <w:t>דב</w:t>
        </w:r>
      </w:smartTag>
      <w:r w:rsidRPr="00A6582B">
        <w:rPr>
          <w:rFonts w:cs="David" w:hint="cs"/>
          <w:rtl/>
        </w:rPr>
        <w:t xml:space="preserve">רים על זכויות, על רדיפה </w:t>
      </w:r>
      <w:r w:rsidRPr="00A6582B">
        <w:rPr>
          <w:rFonts w:cs="David"/>
          <w:rtl/>
        </w:rPr>
        <w:t>–</w:t>
      </w:r>
      <w:r w:rsidRPr="00A6582B">
        <w:rPr>
          <w:rFonts w:cs="David" w:hint="cs"/>
          <w:rtl/>
        </w:rPr>
        <w:t xml:space="preserve"> בואו נראה אתכם קצת אובייקטיביים, בואו נראה אתכם קצת בצד השני, בואו נראה אתכם מביעים איזה סוג של איזון ולא רק בצד של האויבים שלנו כל הזמן.</w:t>
      </w:r>
    </w:p>
    <w:p w14:paraId="4ECCBD57" w14:textId="77777777" w:rsidR="00A6582B" w:rsidRPr="00A6582B" w:rsidRDefault="00A6582B" w:rsidP="00A6582B">
      <w:pPr>
        <w:bidi/>
        <w:ind w:firstLine="720"/>
        <w:jc w:val="both"/>
        <w:rPr>
          <w:rFonts w:cs="David" w:hint="cs"/>
          <w:rtl/>
        </w:rPr>
      </w:pPr>
    </w:p>
    <w:p w14:paraId="1F889EF4" w14:textId="77777777" w:rsidR="00A6582B" w:rsidRPr="00A6582B" w:rsidRDefault="00A6582B" w:rsidP="00A6582B">
      <w:pPr>
        <w:bidi/>
        <w:ind w:firstLine="720"/>
        <w:jc w:val="both"/>
        <w:rPr>
          <w:rFonts w:cs="David" w:hint="cs"/>
          <w:rtl/>
        </w:rPr>
      </w:pPr>
      <w:r w:rsidRPr="00A6582B">
        <w:rPr>
          <w:rFonts w:cs="David" w:hint="cs"/>
          <w:rtl/>
        </w:rPr>
        <w:t xml:space="preserve">אני רואה את הוועדה הזאת, אני לא מצליח להבין מה הבהלה הגדולה. אני כל הזמן אומר: אם צריך לחקור גופי ימין </w:t>
      </w:r>
      <w:r w:rsidRPr="00A6582B">
        <w:rPr>
          <w:rFonts w:cs="David"/>
          <w:rtl/>
        </w:rPr>
        <w:t>–</w:t>
      </w:r>
      <w:r w:rsidRPr="00A6582B">
        <w:rPr>
          <w:rFonts w:cs="David" w:hint="cs"/>
          <w:rtl/>
        </w:rPr>
        <w:t xml:space="preserve"> בבקשה, נחקור גם גופי ימין. מה</w:t>
      </w:r>
      <w:smartTag w:uri="urn:schemas-microsoft-com:office:smarttags" w:element="PersonName">
        <w:r w:rsidRPr="00A6582B">
          <w:rPr>
            <w:rFonts w:cs="David" w:hint="cs"/>
            <w:rtl/>
          </w:rPr>
          <w:t>דב</w:t>
        </w:r>
      </w:smartTag>
      <w:r w:rsidRPr="00A6582B">
        <w:rPr>
          <w:rFonts w:cs="David" w:hint="cs"/>
          <w:rtl/>
        </w:rPr>
        <w:t xml:space="preserve">רים שאני מחובר אליהם, אין לנו מה להסתיר, אין לנו כלום מה להסתיר, אנחנו מוכנים לעמוד בפני כל חקירה. למה אתם כל כך מבוהלים? הבהלה שלכם מלמדת שיש לכם סיבה, וזה יותר מדרבן אותנו לבדוק. </w:t>
      </w:r>
    </w:p>
    <w:p w14:paraId="5746C324" w14:textId="77777777" w:rsidR="00A6582B" w:rsidRPr="00A6582B" w:rsidRDefault="00A6582B" w:rsidP="00A6582B">
      <w:pPr>
        <w:bidi/>
        <w:ind w:firstLine="720"/>
        <w:jc w:val="both"/>
        <w:rPr>
          <w:rFonts w:cs="David" w:hint="cs"/>
          <w:rtl/>
        </w:rPr>
      </w:pPr>
    </w:p>
    <w:p w14:paraId="50B92760" w14:textId="77777777" w:rsidR="00A6582B" w:rsidRPr="00A6582B" w:rsidRDefault="00A6582B" w:rsidP="00A6582B">
      <w:pPr>
        <w:bidi/>
        <w:ind w:firstLine="720"/>
        <w:jc w:val="both"/>
        <w:rPr>
          <w:rFonts w:cs="David" w:hint="cs"/>
          <w:rtl/>
        </w:rPr>
      </w:pPr>
      <w:r w:rsidRPr="00A6582B">
        <w:rPr>
          <w:rFonts w:cs="David" w:hint="cs"/>
          <w:rtl/>
        </w:rPr>
        <w:t xml:space="preserve">כמו שאמר, ואמר נכון, היועץ המשפטי של הכנסת, ואנחנו מקבלים את דעתו </w:t>
      </w:r>
      <w:r w:rsidRPr="00A6582B">
        <w:rPr>
          <w:rFonts w:cs="David"/>
          <w:rtl/>
        </w:rPr>
        <w:t>–</w:t>
      </w:r>
      <w:r w:rsidRPr="00A6582B">
        <w:rPr>
          <w:rFonts w:cs="David" w:hint="cs"/>
          <w:rtl/>
        </w:rPr>
        <w:t xml:space="preserve"> ועדת החקירה היא לא ועדה שיפוטית: היא חושפת, היא מלבנת, היא רואה את הנתונים והיא יכולה לאחר מכן, באופן דמוקרטי, להביא לחקיקה. ואם חקיקה כזאת או אחרת היא לא דמוקרטית, אז מהי דמוקרטיה? רק מה שנוח לכם? רק מה שטוב בצד שלכם? רק גירוש של יהודים מביתם והחרבת ביתם ועולמם והקמת מדינת חמאס והקמת עוד מדינת מחבלים? רק זו דמוקרטיה במדינת ישראל - לגרש 10,000 איש מביתם באבחה של כניעה של אנשים? זו דמוקרטיה? הצביעות שלכם כבר מרקיעה שחקים. ה</w:t>
      </w:r>
      <w:smartTag w:uri="urn:schemas-microsoft-com:office:smarttags" w:element="PersonName">
        <w:r w:rsidRPr="00A6582B">
          <w:rPr>
            <w:rFonts w:cs="David" w:hint="cs"/>
            <w:rtl/>
          </w:rPr>
          <w:t>דב</w:t>
        </w:r>
      </w:smartTag>
      <w:r w:rsidRPr="00A6582B">
        <w:rPr>
          <w:rFonts w:cs="David" w:hint="cs"/>
          <w:rtl/>
        </w:rPr>
        <w:t xml:space="preserve">ר הזה הוא אלמנטרי ביותר. זה </w:t>
      </w:r>
      <w:smartTag w:uri="urn:schemas-microsoft-com:office:smarttags" w:element="PersonName">
        <w:r w:rsidRPr="00A6582B">
          <w:rPr>
            <w:rFonts w:cs="David" w:hint="cs"/>
            <w:rtl/>
          </w:rPr>
          <w:t>דב</w:t>
        </w:r>
      </w:smartTag>
      <w:r w:rsidRPr="00A6582B">
        <w:rPr>
          <w:rFonts w:cs="David" w:hint="cs"/>
          <w:rtl/>
        </w:rPr>
        <w:t xml:space="preserve">ר אלמנטרי ביותר - - - </w:t>
      </w:r>
    </w:p>
    <w:p w14:paraId="6A286BE8" w14:textId="77777777" w:rsidR="00A6582B" w:rsidRPr="00A6582B" w:rsidRDefault="00A6582B" w:rsidP="00A6582B">
      <w:pPr>
        <w:bidi/>
        <w:jc w:val="both"/>
        <w:rPr>
          <w:rFonts w:cs="David" w:hint="cs"/>
          <w:rtl/>
        </w:rPr>
      </w:pPr>
    </w:p>
    <w:p w14:paraId="2BC0A1E9"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8104070" w14:textId="77777777" w:rsidR="00A6582B" w:rsidRPr="00A6582B" w:rsidRDefault="00A6582B" w:rsidP="00A6582B">
      <w:pPr>
        <w:bidi/>
        <w:jc w:val="both"/>
        <w:rPr>
          <w:rFonts w:cs="David" w:hint="cs"/>
          <w:u w:val="single"/>
          <w:rtl/>
        </w:rPr>
      </w:pPr>
    </w:p>
    <w:p w14:paraId="4284C588" w14:textId="77777777" w:rsidR="00A6582B" w:rsidRPr="00A6582B" w:rsidRDefault="00A6582B" w:rsidP="00A6582B">
      <w:pPr>
        <w:bidi/>
        <w:ind w:firstLine="720"/>
        <w:jc w:val="both"/>
        <w:rPr>
          <w:rFonts w:cs="David" w:hint="cs"/>
          <w:rtl/>
        </w:rPr>
      </w:pPr>
      <w:r w:rsidRPr="00A6582B">
        <w:rPr>
          <w:rFonts w:cs="David" w:hint="cs"/>
          <w:rtl/>
        </w:rPr>
        <w:t xml:space="preserve">אל תצביע בשבילנו. </w:t>
      </w:r>
    </w:p>
    <w:p w14:paraId="7A9AB8C3" w14:textId="77777777" w:rsidR="00A6582B" w:rsidRPr="00A6582B" w:rsidRDefault="00A6582B" w:rsidP="00A6582B">
      <w:pPr>
        <w:bidi/>
        <w:jc w:val="both"/>
        <w:rPr>
          <w:rFonts w:cs="David" w:hint="cs"/>
          <w:rtl/>
        </w:rPr>
      </w:pPr>
    </w:p>
    <w:p w14:paraId="1CAF0030" w14:textId="77777777" w:rsidR="00A6582B" w:rsidRPr="00A6582B" w:rsidRDefault="00A6582B" w:rsidP="00A6582B">
      <w:pPr>
        <w:bidi/>
        <w:jc w:val="both"/>
        <w:rPr>
          <w:rFonts w:cs="David" w:hint="cs"/>
          <w:rtl/>
        </w:rPr>
      </w:pPr>
      <w:r w:rsidRPr="00A6582B">
        <w:rPr>
          <w:rFonts w:cs="David" w:hint="cs"/>
          <w:u w:val="single"/>
          <w:rtl/>
        </w:rPr>
        <w:t>נינו אבסדזה:</w:t>
      </w:r>
    </w:p>
    <w:p w14:paraId="00A6E1EC" w14:textId="77777777" w:rsidR="00A6582B" w:rsidRPr="00A6582B" w:rsidRDefault="00A6582B" w:rsidP="00A6582B">
      <w:pPr>
        <w:bidi/>
        <w:jc w:val="both"/>
        <w:rPr>
          <w:rFonts w:cs="David" w:hint="cs"/>
          <w:rtl/>
        </w:rPr>
      </w:pPr>
      <w:r w:rsidRPr="00A6582B">
        <w:rPr>
          <w:rFonts w:cs="David" w:hint="cs"/>
          <w:rtl/>
        </w:rPr>
        <w:tab/>
      </w:r>
    </w:p>
    <w:p w14:paraId="1D35BBDB" w14:textId="77777777" w:rsidR="00A6582B" w:rsidRPr="00A6582B" w:rsidRDefault="00A6582B" w:rsidP="00A6582B">
      <w:pPr>
        <w:bidi/>
        <w:ind w:firstLine="720"/>
        <w:jc w:val="both"/>
        <w:rPr>
          <w:rFonts w:cs="David" w:hint="cs"/>
          <w:rtl/>
        </w:rPr>
      </w:pPr>
      <w:r w:rsidRPr="00A6582B">
        <w:rPr>
          <w:rFonts w:cs="David" w:hint="cs"/>
          <w:rtl/>
        </w:rPr>
        <w:t xml:space="preserve">לא צריך דמוקרטיה. </w:t>
      </w:r>
    </w:p>
    <w:p w14:paraId="31747EFA" w14:textId="77777777" w:rsidR="00A6582B" w:rsidRPr="00A6582B" w:rsidRDefault="00A6582B" w:rsidP="00A6582B">
      <w:pPr>
        <w:bidi/>
        <w:jc w:val="both"/>
        <w:rPr>
          <w:rFonts w:cs="David" w:hint="cs"/>
          <w:rtl/>
        </w:rPr>
      </w:pPr>
    </w:p>
    <w:p w14:paraId="5D38078F"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4986ED20" w14:textId="77777777" w:rsidR="00A6582B" w:rsidRPr="00A6582B" w:rsidRDefault="00A6582B" w:rsidP="00A6582B">
      <w:pPr>
        <w:bidi/>
        <w:jc w:val="both"/>
        <w:rPr>
          <w:rFonts w:cs="David" w:hint="cs"/>
          <w:u w:val="single"/>
          <w:rtl/>
        </w:rPr>
      </w:pPr>
    </w:p>
    <w:p w14:paraId="5843C3A2" w14:textId="77777777" w:rsidR="00A6582B" w:rsidRPr="00A6582B" w:rsidRDefault="00A6582B" w:rsidP="00A6582B">
      <w:pPr>
        <w:bidi/>
        <w:ind w:firstLine="720"/>
        <w:jc w:val="both"/>
        <w:rPr>
          <w:rFonts w:cs="David" w:hint="cs"/>
          <w:rtl/>
        </w:rPr>
      </w:pPr>
      <w:r w:rsidRPr="00A6582B">
        <w:rPr>
          <w:rFonts w:cs="David" w:hint="cs"/>
          <w:rtl/>
        </w:rPr>
        <w:t xml:space="preserve">האיומים שאתם משמיעים כאן, חברת הכנסת נינו, שבעולם יעשו ככה וככה - אתם מלמדים אותנו שאתם מגייסים גורמים חיצוניים כדי להשפיע על מה שנעשה ועל השיח הפוליטי בישראל. </w:t>
      </w:r>
    </w:p>
    <w:p w14:paraId="3AB503FB" w14:textId="77777777" w:rsidR="00A6582B" w:rsidRPr="00A6582B" w:rsidRDefault="00A6582B" w:rsidP="00A6582B">
      <w:pPr>
        <w:bidi/>
        <w:jc w:val="both"/>
        <w:rPr>
          <w:rFonts w:cs="David" w:hint="cs"/>
          <w:rtl/>
        </w:rPr>
      </w:pPr>
    </w:p>
    <w:p w14:paraId="4D667DC3"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6FF389EA" w14:textId="77777777" w:rsidR="00A6582B" w:rsidRPr="00A6582B" w:rsidRDefault="00A6582B" w:rsidP="00A6582B">
      <w:pPr>
        <w:bidi/>
        <w:jc w:val="both"/>
        <w:rPr>
          <w:rFonts w:cs="David" w:hint="cs"/>
          <w:u w:val="single"/>
          <w:rtl/>
        </w:rPr>
      </w:pPr>
    </w:p>
    <w:p w14:paraId="6CFEBB4F" w14:textId="77777777" w:rsidR="00A6582B" w:rsidRPr="00A6582B" w:rsidRDefault="00A6582B" w:rsidP="00A6582B">
      <w:pPr>
        <w:bidi/>
        <w:ind w:firstLine="720"/>
        <w:jc w:val="both"/>
        <w:rPr>
          <w:rFonts w:cs="David" w:hint="cs"/>
          <w:rtl/>
        </w:rPr>
      </w:pPr>
      <w:r w:rsidRPr="00A6582B">
        <w:rPr>
          <w:rFonts w:cs="David" w:hint="cs"/>
          <w:rtl/>
        </w:rPr>
        <w:t xml:space="preserve">יש על זה חוות דעת משפטית כבר. </w:t>
      </w:r>
    </w:p>
    <w:p w14:paraId="0364B5B9" w14:textId="77777777" w:rsidR="00A6582B" w:rsidRPr="00A6582B" w:rsidRDefault="00A6582B" w:rsidP="00A6582B">
      <w:pPr>
        <w:bidi/>
        <w:jc w:val="both"/>
        <w:rPr>
          <w:rFonts w:cs="David" w:hint="cs"/>
          <w:rtl/>
        </w:rPr>
      </w:pPr>
    </w:p>
    <w:p w14:paraId="499C1C99" w14:textId="77777777" w:rsidR="00A6582B" w:rsidRPr="00A6582B" w:rsidRDefault="00A6582B" w:rsidP="00A6582B">
      <w:pPr>
        <w:bidi/>
        <w:jc w:val="both"/>
        <w:rPr>
          <w:rFonts w:cs="David" w:hint="cs"/>
          <w:u w:val="single"/>
          <w:rtl/>
        </w:rPr>
      </w:pPr>
      <w:r w:rsidRPr="00A6582B">
        <w:rPr>
          <w:rFonts w:cs="David" w:hint="cs"/>
          <w:u w:val="single"/>
          <w:rtl/>
        </w:rPr>
        <w:t>מיכאל בן-ארי:</w:t>
      </w:r>
    </w:p>
    <w:p w14:paraId="050201BC" w14:textId="77777777" w:rsidR="00A6582B" w:rsidRPr="00A6582B" w:rsidRDefault="00A6582B" w:rsidP="00A6582B">
      <w:pPr>
        <w:bidi/>
        <w:jc w:val="both"/>
        <w:rPr>
          <w:rFonts w:cs="David" w:hint="cs"/>
          <w:u w:val="single"/>
          <w:rtl/>
        </w:rPr>
      </w:pPr>
    </w:p>
    <w:p w14:paraId="39094F35" w14:textId="77777777" w:rsidR="00A6582B" w:rsidRPr="00A6582B" w:rsidRDefault="00A6582B" w:rsidP="00A6582B">
      <w:pPr>
        <w:bidi/>
        <w:ind w:firstLine="720"/>
        <w:jc w:val="both"/>
        <w:rPr>
          <w:rFonts w:cs="David" w:hint="cs"/>
          <w:rtl/>
        </w:rPr>
      </w:pPr>
      <w:r w:rsidRPr="00A6582B">
        <w:rPr>
          <w:rFonts w:cs="David" w:hint="cs"/>
          <w:rtl/>
        </w:rPr>
        <w:t xml:space="preserve">אנחנו נחקור לפי כללי הדמוקרטיה בלבד. </w:t>
      </w:r>
    </w:p>
    <w:p w14:paraId="353069CA" w14:textId="77777777" w:rsidR="00A6582B" w:rsidRPr="00A6582B" w:rsidRDefault="00A6582B" w:rsidP="00A6582B">
      <w:pPr>
        <w:bidi/>
        <w:ind w:firstLine="720"/>
        <w:jc w:val="both"/>
        <w:rPr>
          <w:rFonts w:cs="David" w:hint="cs"/>
          <w:rtl/>
        </w:rPr>
      </w:pPr>
    </w:p>
    <w:p w14:paraId="1D573371"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355D2D59" w14:textId="77777777" w:rsidR="00A6582B" w:rsidRPr="00A6582B" w:rsidRDefault="00A6582B" w:rsidP="00A6582B">
      <w:pPr>
        <w:bidi/>
        <w:ind w:firstLine="720"/>
        <w:jc w:val="both"/>
        <w:rPr>
          <w:rFonts w:cs="David" w:hint="cs"/>
          <w:rtl/>
        </w:rPr>
      </w:pPr>
    </w:p>
    <w:p w14:paraId="52A18B1E" w14:textId="77777777" w:rsidR="00A6582B" w:rsidRPr="00A6582B" w:rsidRDefault="00A6582B" w:rsidP="00A6582B">
      <w:pPr>
        <w:bidi/>
        <w:ind w:firstLine="720"/>
        <w:jc w:val="both"/>
        <w:rPr>
          <w:rFonts w:cs="David" w:hint="cs"/>
          <w:rtl/>
        </w:rPr>
      </w:pPr>
      <w:r w:rsidRPr="00A6582B">
        <w:rPr>
          <w:rFonts w:cs="David" w:hint="cs"/>
          <w:rtl/>
        </w:rPr>
        <w:t xml:space="preserve">תודה רבה. חברת הכנסת זוארץ, ואחריה - - - </w:t>
      </w:r>
    </w:p>
    <w:p w14:paraId="1A62EB4C" w14:textId="77777777" w:rsidR="00A6582B" w:rsidRPr="00A6582B" w:rsidRDefault="00A6582B" w:rsidP="00A6582B">
      <w:pPr>
        <w:bidi/>
        <w:jc w:val="both"/>
        <w:rPr>
          <w:rFonts w:cs="David" w:hint="cs"/>
          <w:rtl/>
        </w:rPr>
      </w:pPr>
    </w:p>
    <w:p w14:paraId="5FE97D94" w14:textId="77777777" w:rsidR="00A6582B" w:rsidRPr="00A6582B" w:rsidRDefault="00A6582B" w:rsidP="00A6582B">
      <w:pPr>
        <w:keepNext/>
        <w:bidi/>
        <w:jc w:val="both"/>
        <w:rPr>
          <w:rFonts w:cs="David" w:hint="cs"/>
          <w:u w:val="single"/>
          <w:rtl/>
        </w:rPr>
      </w:pPr>
      <w:r w:rsidRPr="00A6582B">
        <w:rPr>
          <w:rFonts w:cs="David" w:hint="cs"/>
          <w:u w:val="single"/>
          <w:rtl/>
        </w:rPr>
        <w:t>אורית זוארץ:</w:t>
      </w:r>
    </w:p>
    <w:p w14:paraId="1B836EBC" w14:textId="77777777" w:rsidR="00A6582B" w:rsidRPr="00A6582B" w:rsidRDefault="00A6582B" w:rsidP="00A6582B">
      <w:pPr>
        <w:keepNext/>
        <w:bidi/>
        <w:jc w:val="both"/>
        <w:rPr>
          <w:rFonts w:cs="David" w:hint="cs"/>
          <w:u w:val="single"/>
          <w:rtl/>
        </w:rPr>
      </w:pPr>
    </w:p>
    <w:p w14:paraId="1C3BDF37" w14:textId="77777777" w:rsidR="00A6582B" w:rsidRPr="00A6582B" w:rsidRDefault="00A6582B" w:rsidP="00A6582B">
      <w:pPr>
        <w:keepNext/>
        <w:bidi/>
        <w:jc w:val="both"/>
        <w:rPr>
          <w:rFonts w:cs="David" w:hint="cs"/>
          <w:rtl/>
        </w:rPr>
      </w:pPr>
      <w:r w:rsidRPr="00A6582B">
        <w:rPr>
          <w:rFonts w:cs="David" w:hint="cs"/>
          <w:rtl/>
        </w:rPr>
        <w:t xml:space="preserve">חושך מצרים זה פה, בבית הזה, בכנסת ישראל. בשבועות האחרונים אנחנו נחשפים - - -  </w:t>
      </w:r>
    </w:p>
    <w:p w14:paraId="3FEF0E4F" w14:textId="77777777" w:rsidR="00A6582B" w:rsidRPr="00A6582B" w:rsidRDefault="00A6582B" w:rsidP="00A6582B">
      <w:pPr>
        <w:bidi/>
        <w:jc w:val="both"/>
        <w:rPr>
          <w:rFonts w:cs="David" w:hint="cs"/>
          <w:rtl/>
        </w:rPr>
      </w:pPr>
    </w:p>
    <w:p w14:paraId="5104B18F"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3C1C9204" w14:textId="77777777" w:rsidR="00A6582B" w:rsidRPr="00A6582B" w:rsidRDefault="00A6582B" w:rsidP="00A6582B">
      <w:pPr>
        <w:bidi/>
        <w:jc w:val="both"/>
        <w:rPr>
          <w:rFonts w:cs="David" w:hint="cs"/>
          <w:u w:val="single"/>
          <w:rtl/>
        </w:rPr>
      </w:pPr>
    </w:p>
    <w:p w14:paraId="2F1A7FD7" w14:textId="77777777" w:rsidR="00A6582B" w:rsidRPr="00A6582B" w:rsidRDefault="00A6582B" w:rsidP="00A6582B">
      <w:pPr>
        <w:bidi/>
        <w:ind w:firstLine="720"/>
        <w:jc w:val="both"/>
        <w:rPr>
          <w:rFonts w:cs="David" w:hint="cs"/>
          <w:rtl/>
        </w:rPr>
      </w:pPr>
      <w:r w:rsidRPr="00A6582B">
        <w:rPr>
          <w:rFonts w:cs="David" w:hint="cs"/>
          <w:rtl/>
        </w:rPr>
        <w:t xml:space="preserve">מה הבעיה? </w:t>
      </w:r>
    </w:p>
    <w:p w14:paraId="26A73386" w14:textId="77777777" w:rsidR="00A6582B" w:rsidRPr="00A6582B" w:rsidRDefault="00A6582B" w:rsidP="00A6582B">
      <w:pPr>
        <w:bidi/>
        <w:ind w:firstLine="720"/>
        <w:jc w:val="both"/>
        <w:rPr>
          <w:rFonts w:cs="David" w:hint="cs"/>
          <w:rtl/>
        </w:rPr>
      </w:pPr>
    </w:p>
    <w:p w14:paraId="77705C0A"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2C87ECF6" w14:textId="77777777" w:rsidR="00A6582B" w:rsidRPr="00A6582B" w:rsidRDefault="00A6582B" w:rsidP="00A6582B">
      <w:pPr>
        <w:bidi/>
        <w:ind w:firstLine="720"/>
        <w:jc w:val="both"/>
        <w:rPr>
          <w:rFonts w:cs="David" w:hint="cs"/>
          <w:rtl/>
        </w:rPr>
      </w:pPr>
    </w:p>
    <w:p w14:paraId="759A609F" w14:textId="77777777" w:rsidR="00A6582B" w:rsidRPr="00A6582B" w:rsidRDefault="00A6582B" w:rsidP="00A6582B">
      <w:pPr>
        <w:bidi/>
        <w:ind w:firstLine="720"/>
        <w:jc w:val="both"/>
        <w:rPr>
          <w:rFonts w:cs="David" w:hint="cs"/>
          <w:rtl/>
        </w:rPr>
      </w:pPr>
      <w:r w:rsidRPr="00A6582B">
        <w:rPr>
          <w:rFonts w:cs="David" w:hint="cs"/>
          <w:rtl/>
        </w:rPr>
        <w:t>כן, אני יודעת. אפשר לגרש אותי מפה. יש לך עוד רעיונות יצירתיים, מר רותם?</w:t>
      </w:r>
    </w:p>
    <w:p w14:paraId="3E79AA00" w14:textId="77777777" w:rsidR="00A6582B" w:rsidRPr="00A6582B" w:rsidRDefault="00A6582B" w:rsidP="00A6582B">
      <w:pPr>
        <w:bidi/>
        <w:ind w:firstLine="720"/>
        <w:jc w:val="both"/>
        <w:rPr>
          <w:rFonts w:cs="David" w:hint="cs"/>
          <w:rtl/>
        </w:rPr>
      </w:pPr>
    </w:p>
    <w:p w14:paraId="5C7B8DC0"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0AF9F118" w14:textId="77777777" w:rsidR="00A6582B" w:rsidRPr="00A6582B" w:rsidRDefault="00A6582B" w:rsidP="00A6582B">
      <w:pPr>
        <w:bidi/>
        <w:ind w:firstLine="720"/>
        <w:jc w:val="both"/>
        <w:rPr>
          <w:rFonts w:cs="David" w:hint="cs"/>
          <w:rtl/>
        </w:rPr>
      </w:pPr>
    </w:p>
    <w:p w14:paraId="31A2E03D" w14:textId="77777777" w:rsidR="00A6582B" w:rsidRPr="00A6582B" w:rsidRDefault="00A6582B" w:rsidP="00A6582B">
      <w:pPr>
        <w:bidi/>
        <w:ind w:firstLine="720"/>
        <w:jc w:val="both"/>
        <w:rPr>
          <w:rFonts w:cs="David" w:hint="cs"/>
          <w:rtl/>
        </w:rPr>
      </w:pPr>
      <w:r w:rsidRPr="00A6582B">
        <w:rPr>
          <w:rFonts w:cs="David" w:hint="cs"/>
          <w:rtl/>
        </w:rPr>
        <w:t xml:space="preserve">לא, את יכולה להתפטר. אם זה מפריע לך, תתפטרי. כבר יש לי חוות דעת משפטית - - - </w:t>
      </w:r>
    </w:p>
    <w:p w14:paraId="508158AE" w14:textId="77777777" w:rsidR="00A6582B" w:rsidRPr="00A6582B" w:rsidRDefault="00A6582B" w:rsidP="00A6582B">
      <w:pPr>
        <w:bidi/>
        <w:ind w:firstLine="720"/>
        <w:jc w:val="both"/>
        <w:rPr>
          <w:rFonts w:cs="David" w:hint="cs"/>
          <w:rtl/>
        </w:rPr>
      </w:pPr>
    </w:p>
    <w:p w14:paraId="0D33E0DB"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1A45FCA4" w14:textId="77777777" w:rsidR="00A6582B" w:rsidRPr="00A6582B" w:rsidRDefault="00A6582B" w:rsidP="00A6582B">
      <w:pPr>
        <w:bidi/>
        <w:ind w:firstLine="720"/>
        <w:jc w:val="both"/>
        <w:rPr>
          <w:rFonts w:cs="David" w:hint="cs"/>
          <w:rtl/>
        </w:rPr>
      </w:pPr>
    </w:p>
    <w:p w14:paraId="09F9D335" w14:textId="77777777" w:rsidR="00A6582B" w:rsidRPr="00A6582B" w:rsidRDefault="00A6582B" w:rsidP="00A6582B">
      <w:pPr>
        <w:bidi/>
        <w:ind w:firstLine="720"/>
        <w:jc w:val="both"/>
        <w:rPr>
          <w:rFonts w:cs="David" w:hint="cs"/>
          <w:rtl/>
        </w:rPr>
      </w:pPr>
      <w:r w:rsidRPr="00A6582B">
        <w:rPr>
          <w:rFonts w:cs="David" w:hint="cs"/>
          <w:rtl/>
        </w:rPr>
        <w:t xml:space="preserve">מצוין.  </w:t>
      </w:r>
    </w:p>
    <w:p w14:paraId="50285180" w14:textId="77777777" w:rsidR="00A6582B" w:rsidRPr="00A6582B" w:rsidRDefault="00A6582B" w:rsidP="00A6582B">
      <w:pPr>
        <w:bidi/>
        <w:jc w:val="both"/>
        <w:rPr>
          <w:rFonts w:cs="David" w:hint="cs"/>
          <w:rtl/>
        </w:rPr>
      </w:pPr>
    </w:p>
    <w:p w14:paraId="35CB6CA6"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5813EB47" w14:textId="77777777" w:rsidR="00A6582B" w:rsidRPr="00A6582B" w:rsidRDefault="00A6582B" w:rsidP="00A6582B">
      <w:pPr>
        <w:bidi/>
        <w:jc w:val="both"/>
        <w:rPr>
          <w:rFonts w:cs="David" w:hint="cs"/>
          <w:u w:val="single"/>
          <w:rtl/>
        </w:rPr>
      </w:pPr>
    </w:p>
    <w:p w14:paraId="0F35EDDE" w14:textId="77777777" w:rsidR="00A6582B" w:rsidRPr="00A6582B" w:rsidRDefault="00A6582B" w:rsidP="00A6582B">
      <w:pPr>
        <w:bidi/>
        <w:ind w:firstLine="720"/>
        <w:jc w:val="both"/>
        <w:rPr>
          <w:rFonts w:cs="David" w:hint="cs"/>
          <w:rtl/>
        </w:rPr>
      </w:pPr>
      <w:r w:rsidRPr="00A6582B">
        <w:rPr>
          <w:rFonts w:cs="David" w:hint="cs"/>
          <w:rtl/>
        </w:rPr>
        <w:t xml:space="preserve">חבר הכנסת רותם, אני מוכרח לומר שחברת הכנסת זוארץ היא נכס להסברה הישראלית. אני אומר את זה מהניסיון האישי שלי, ראיתי אותה בפעולה. </w:t>
      </w:r>
    </w:p>
    <w:p w14:paraId="22F326C8" w14:textId="77777777" w:rsidR="00A6582B" w:rsidRPr="00A6582B" w:rsidRDefault="00A6582B" w:rsidP="00A6582B">
      <w:pPr>
        <w:bidi/>
        <w:jc w:val="both"/>
        <w:rPr>
          <w:rFonts w:cs="David" w:hint="cs"/>
          <w:rtl/>
        </w:rPr>
      </w:pPr>
    </w:p>
    <w:p w14:paraId="652384EB"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1EAF2967" w14:textId="77777777" w:rsidR="00A6582B" w:rsidRPr="00A6582B" w:rsidRDefault="00A6582B" w:rsidP="00A6582B">
      <w:pPr>
        <w:bidi/>
        <w:jc w:val="both"/>
        <w:rPr>
          <w:rFonts w:cs="David" w:hint="cs"/>
          <w:rtl/>
        </w:rPr>
      </w:pPr>
    </w:p>
    <w:p w14:paraId="40D41BD3" w14:textId="77777777" w:rsidR="00A6582B" w:rsidRPr="00A6582B" w:rsidRDefault="00A6582B" w:rsidP="00A6582B">
      <w:pPr>
        <w:bidi/>
        <w:jc w:val="both"/>
        <w:rPr>
          <w:rFonts w:cs="David" w:hint="cs"/>
          <w:rtl/>
        </w:rPr>
      </w:pPr>
      <w:r w:rsidRPr="00A6582B">
        <w:rPr>
          <w:rFonts w:cs="David" w:hint="cs"/>
          <w:rtl/>
        </w:rPr>
        <w:tab/>
        <w:t xml:space="preserve">תודה. </w:t>
      </w:r>
    </w:p>
    <w:p w14:paraId="243C4B77" w14:textId="77777777" w:rsidR="00A6582B" w:rsidRPr="00A6582B" w:rsidRDefault="00A6582B" w:rsidP="00A6582B">
      <w:pPr>
        <w:bidi/>
        <w:jc w:val="both"/>
        <w:rPr>
          <w:rFonts w:cs="David" w:hint="cs"/>
          <w:rtl/>
        </w:rPr>
      </w:pPr>
    </w:p>
    <w:p w14:paraId="3827D798"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6B86A102" w14:textId="77777777" w:rsidR="00A6582B" w:rsidRPr="00A6582B" w:rsidRDefault="00A6582B" w:rsidP="00A6582B">
      <w:pPr>
        <w:bidi/>
        <w:jc w:val="both"/>
        <w:rPr>
          <w:rFonts w:cs="David" w:hint="cs"/>
          <w:u w:val="single"/>
          <w:rtl/>
        </w:rPr>
      </w:pPr>
    </w:p>
    <w:p w14:paraId="26DBABCF" w14:textId="77777777" w:rsidR="00A6582B" w:rsidRPr="00A6582B" w:rsidRDefault="00A6582B" w:rsidP="00A6582B">
      <w:pPr>
        <w:bidi/>
        <w:ind w:firstLine="720"/>
        <w:jc w:val="both"/>
        <w:rPr>
          <w:rFonts w:cs="David" w:hint="cs"/>
          <w:rtl/>
        </w:rPr>
      </w:pPr>
      <w:r w:rsidRPr="00A6582B">
        <w:rPr>
          <w:rFonts w:cs="David" w:hint="cs"/>
          <w:rtl/>
        </w:rPr>
        <w:t xml:space="preserve">אני מציע לחקור אותו. </w:t>
      </w:r>
    </w:p>
    <w:p w14:paraId="545AF532" w14:textId="77777777" w:rsidR="00A6582B" w:rsidRPr="00A6582B" w:rsidRDefault="00A6582B" w:rsidP="00A6582B">
      <w:pPr>
        <w:bidi/>
        <w:jc w:val="both"/>
        <w:rPr>
          <w:rFonts w:cs="David" w:hint="cs"/>
          <w:rtl/>
        </w:rPr>
      </w:pPr>
      <w:r w:rsidRPr="00A6582B">
        <w:rPr>
          <w:rFonts w:cs="David" w:hint="cs"/>
          <w:rtl/>
        </w:rPr>
        <w:tab/>
      </w:r>
    </w:p>
    <w:p w14:paraId="407D6691"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25D495A1" w14:textId="77777777" w:rsidR="00A6582B" w:rsidRPr="00A6582B" w:rsidRDefault="00A6582B" w:rsidP="00A6582B">
      <w:pPr>
        <w:bidi/>
        <w:jc w:val="both"/>
        <w:rPr>
          <w:rFonts w:cs="David" w:hint="cs"/>
          <w:u w:val="single"/>
          <w:rtl/>
        </w:rPr>
      </w:pPr>
    </w:p>
    <w:p w14:paraId="677D09DE" w14:textId="77777777" w:rsidR="00A6582B" w:rsidRPr="00A6582B" w:rsidRDefault="00A6582B" w:rsidP="00A6582B">
      <w:pPr>
        <w:bidi/>
        <w:ind w:firstLine="720"/>
        <w:jc w:val="both"/>
        <w:rPr>
          <w:rFonts w:cs="David" w:hint="cs"/>
          <w:rtl/>
        </w:rPr>
      </w:pPr>
      <w:r w:rsidRPr="00A6582B">
        <w:rPr>
          <w:rFonts w:cs="David" w:hint="cs"/>
          <w:rtl/>
        </w:rPr>
        <w:t xml:space="preserve">לא צריך. </w:t>
      </w:r>
    </w:p>
    <w:p w14:paraId="42F07552" w14:textId="77777777" w:rsidR="00A6582B" w:rsidRPr="00A6582B" w:rsidRDefault="00A6582B" w:rsidP="00A6582B">
      <w:pPr>
        <w:bidi/>
        <w:ind w:firstLine="720"/>
        <w:jc w:val="both"/>
        <w:rPr>
          <w:rFonts w:cs="David" w:hint="cs"/>
          <w:rtl/>
        </w:rPr>
      </w:pPr>
    </w:p>
    <w:p w14:paraId="1DD1A54E"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EBF6500" w14:textId="77777777" w:rsidR="00A6582B" w:rsidRPr="00A6582B" w:rsidRDefault="00A6582B" w:rsidP="00A6582B">
      <w:pPr>
        <w:bidi/>
        <w:ind w:firstLine="720"/>
        <w:jc w:val="both"/>
        <w:rPr>
          <w:rFonts w:cs="David" w:hint="cs"/>
          <w:rtl/>
        </w:rPr>
      </w:pPr>
    </w:p>
    <w:p w14:paraId="5F92654C" w14:textId="77777777" w:rsidR="00A6582B" w:rsidRPr="00A6582B" w:rsidRDefault="00A6582B" w:rsidP="00A6582B">
      <w:pPr>
        <w:bidi/>
        <w:ind w:firstLine="720"/>
        <w:jc w:val="both"/>
        <w:rPr>
          <w:rFonts w:cs="David" w:hint="cs"/>
          <w:rtl/>
        </w:rPr>
      </w:pPr>
      <w:r w:rsidRPr="00A6582B">
        <w:rPr>
          <w:rFonts w:cs="David" w:hint="cs"/>
          <w:rtl/>
        </w:rPr>
        <w:t>אני מוכן. אגב, חבר הכנסת כבל, אתה יודע שאם מ</w:t>
      </w:r>
      <w:smartTag w:uri="urn:schemas-microsoft-com:office:smarttags" w:element="PersonName">
        <w:r w:rsidRPr="00A6582B">
          <w:rPr>
            <w:rFonts w:cs="David" w:hint="cs"/>
            <w:rtl/>
          </w:rPr>
          <w:t>דב</w:t>
        </w:r>
      </w:smartTag>
      <w:r w:rsidRPr="00A6582B">
        <w:rPr>
          <w:rFonts w:cs="David" w:hint="cs"/>
          <w:rtl/>
        </w:rPr>
        <w:t xml:space="preserve">רים על מקארתיזם, אני עברתי שיעור טוב בזה. </w:t>
      </w:r>
    </w:p>
    <w:p w14:paraId="0E450C93" w14:textId="77777777" w:rsidR="00A6582B" w:rsidRPr="00A6582B" w:rsidRDefault="00A6582B" w:rsidP="00A6582B">
      <w:pPr>
        <w:bidi/>
        <w:jc w:val="both"/>
        <w:rPr>
          <w:rFonts w:cs="David" w:hint="cs"/>
          <w:rtl/>
        </w:rPr>
      </w:pPr>
    </w:p>
    <w:p w14:paraId="0A000F77" w14:textId="77777777" w:rsidR="00A6582B" w:rsidRPr="00A6582B" w:rsidRDefault="00A6582B" w:rsidP="00A6582B">
      <w:pPr>
        <w:bidi/>
        <w:jc w:val="both"/>
        <w:rPr>
          <w:rFonts w:cs="David" w:hint="cs"/>
          <w:rtl/>
        </w:rPr>
      </w:pPr>
      <w:r w:rsidRPr="00A6582B">
        <w:rPr>
          <w:rFonts w:cs="David" w:hint="cs"/>
          <w:u w:val="single"/>
          <w:rtl/>
        </w:rPr>
        <w:t>נינו אבסדזה:</w:t>
      </w:r>
    </w:p>
    <w:p w14:paraId="3F5DF437" w14:textId="77777777" w:rsidR="00A6582B" w:rsidRPr="00A6582B" w:rsidRDefault="00A6582B" w:rsidP="00A6582B">
      <w:pPr>
        <w:bidi/>
        <w:jc w:val="both"/>
        <w:rPr>
          <w:rFonts w:cs="David" w:hint="cs"/>
          <w:rtl/>
        </w:rPr>
      </w:pPr>
      <w:r w:rsidRPr="00A6582B">
        <w:rPr>
          <w:rFonts w:cs="David" w:hint="cs"/>
          <w:rtl/>
        </w:rPr>
        <w:tab/>
      </w:r>
    </w:p>
    <w:p w14:paraId="126EAD5D" w14:textId="77777777" w:rsidR="00A6582B" w:rsidRPr="00A6582B" w:rsidRDefault="00A6582B" w:rsidP="00A6582B">
      <w:pPr>
        <w:bidi/>
        <w:ind w:firstLine="720"/>
        <w:jc w:val="both"/>
        <w:rPr>
          <w:rFonts w:cs="David" w:hint="cs"/>
          <w:rtl/>
        </w:rPr>
      </w:pPr>
      <w:r w:rsidRPr="00A6582B">
        <w:rPr>
          <w:rFonts w:cs="David" w:hint="cs"/>
          <w:rtl/>
        </w:rPr>
        <w:t xml:space="preserve">הוא משתף פעולה עם האויב. </w:t>
      </w:r>
    </w:p>
    <w:p w14:paraId="3AFD71EC" w14:textId="77777777" w:rsidR="00A6582B" w:rsidRPr="00A6582B" w:rsidRDefault="00A6582B" w:rsidP="00A6582B">
      <w:pPr>
        <w:bidi/>
        <w:jc w:val="both"/>
        <w:rPr>
          <w:rFonts w:cs="David" w:hint="cs"/>
          <w:rtl/>
        </w:rPr>
      </w:pPr>
    </w:p>
    <w:p w14:paraId="280839DC"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EA07F91" w14:textId="77777777" w:rsidR="00A6582B" w:rsidRPr="00A6582B" w:rsidRDefault="00A6582B" w:rsidP="00A6582B">
      <w:pPr>
        <w:bidi/>
        <w:jc w:val="both"/>
        <w:rPr>
          <w:rFonts w:cs="David" w:hint="cs"/>
          <w:u w:val="single"/>
          <w:rtl/>
        </w:rPr>
      </w:pPr>
    </w:p>
    <w:p w14:paraId="4E4AC4ED" w14:textId="77777777" w:rsidR="00A6582B" w:rsidRPr="00A6582B" w:rsidRDefault="00A6582B" w:rsidP="00A6582B">
      <w:pPr>
        <w:bidi/>
        <w:ind w:firstLine="720"/>
        <w:jc w:val="both"/>
        <w:rPr>
          <w:rFonts w:cs="David" w:hint="cs"/>
          <w:rtl/>
        </w:rPr>
      </w:pPr>
      <w:r w:rsidRPr="00A6582B">
        <w:rPr>
          <w:rFonts w:cs="David" w:hint="cs"/>
          <w:rtl/>
        </w:rPr>
        <w:t>אנחנו מ</w:t>
      </w:r>
      <w:smartTag w:uri="urn:schemas-microsoft-com:office:smarttags" w:element="PersonName">
        <w:r w:rsidRPr="00A6582B">
          <w:rPr>
            <w:rFonts w:cs="David" w:hint="cs"/>
            <w:rtl/>
          </w:rPr>
          <w:t>דב</w:t>
        </w:r>
      </w:smartTag>
      <w:r w:rsidRPr="00A6582B">
        <w:rPr>
          <w:rFonts w:cs="David" w:hint="cs"/>
          <w:rtl/>
        </w:rPr>
        <w:t xml:space="preserve">רים על החשיכה והיום, לשמחתנו הרבה, הפציעה קרן אור מתוך המחלקה המשפטית. אני מברכת את היועץ המשפטי על חוות דעתו המנומקת. במידה מסוימת, ומועטה אולי, היא מנקה את הגל העכור ששוטף את מדינת ישראל בחודשים האחרונים וחושפת את מצעד האיוולת של ועדות החקירה למיניהן, שבאות לדרוס ברגל גסה את הדמוקרטיה הישראלית. דרך אגב, בניגוד גמור למה שקורה במשטרים דיקטטוריים בסביבתנו. אנא הדליקו טלוויזיה וצפו מה קורה במזרח התיכון. החברה האזרחית מתקוממת נגד המשטר הדיקטטורי ומבקשת לממש את זכויותיה. מבקשים לכונן חברות דמוקרטיות, ובמדינת ישראל, הדמוקרטיה היחידה במזרח התיכון, קורה תהליך הפוך - של ועדות חקירה, חקיקה גזענית וסתימת פיות. </w:t>
      </w:r>
    </w:p>
    <w:p w14:paraId="25719D7A" w14:textId="77777777" w:rsidR="00A6582B" w:rsidRPr="00A6582B" w:rsidRDefault="00A6582B" w:rsidP="00A6582B">
      <w:pPr>
        <w:bidi/>
        <w:ind w:firstLine="720"/>
        <w:jc w:val="both"/>
        <w:rPr>
          <w:rFonts w:cs="David" w:hint="cs"/>
          <w:rtl/>
        </w:rPr>
      </w:pPr>
    </w:p>
    <w:p w14:paraId="12B321F2" w14:textId="77777777" w:rsidR="00A6582B" w:rsidRPr="00A6582B" w:rsidRDefault="00A6582B" w:rsidP="00A6582B">
      <w:pPr>
        <w:bidi/>
        <w:ind w:firstLine="720"/>
        <w:jc w:val="both"/>
        <w:rPr>
          <w:rFonts w:cs="David" w:hint="cs"/>
          <w:rtl/>
        </w:rPr>
      </w:pPr>
      <w:r w:rsidRPr="00A6582B">
        <w:rPr>
          <w:rFonts w:cs="David" w:hint="cs"/>
          <w:rtl/>
        </w:rPr>
        <w:t>לצערי הרב, נעשה פה ניכוס ושימוש בצה"ל לקידום מטרות פוליטיות. אני רואה את זה בחומרה. בני משרת בצבא, אנחנו ציונים, אנחנו יהודים ואנחנו רוצים לחיות במדינה דמוקרטית. לצערי הרב, יש כאן גורמים מהימין הרדיקלי, שההלכה מבחינתם גוברת על החוק. הם פוגעים בחיילי צה"ל ביהודה ושומרון, הם יורקים עליהם, הם מכים אותם, הם מגרשים אותם מתוך היישובים. אני מציעה לכם לעשות סיור ולראות ולשמוע איך מ</w:t>
      </w:r>
      <w:smartTag w:uri="urn:schemas-microsoft-com:office:smarttags" w:element="PersonName">
        <w:r w:rsidRPr="00A6582B">
          <w:rPr>
            <w:rFonts w:cs="David" w:hint="cs"/>
            <w:rtl/>
          </w:rPr>
          <w:t>דב</w:t>
        </w:r>
      </w:smartTag>
      <w:r w:rsidRPr="00A6582B">
        <w:rPr>
          <w:rFonts w:cs="David" w:hint="cs"/>
          <w:rtl/>
        </w:rPr>
        <w:t xml:space="preserve">רים חיילי צה"ל ואיך מתבטאים מתנחלים שיושבים במאחזים הבלתי חוקיים ובאיזו רגל גסה הם - - - </w:t>
      </w:r>
    </w:p>
    <w:p w14:paraId="7D2A0578" w14:textId="77777777" w:rsidR="00A6582B" w:rsidRPr="00A6582B" w:rsidRDefault="00A6582B" w:rsidP="00A6582B">
      <w:pPr>
        <w:bidi/>
        <w:jc w:val="both"/>
        <w:rPr>
          <w:rFonts w:cs="David" w:hint="cs"/>
          <w:rtl/>
        </w:rPr>
      </w:pPr>
    </w:p>
    <w:p w14:paraId="5020D483"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1685929D" w14:textId="77777777" w:rsidR="00A6582B" w:rsidRPr="00A6582B" w:rsidRDefault="00A6582B" w:rsidP="00A6582B">
      <w:pPr>
        <w:bidi/>
        <w:jc w:val="both"/>
        <w:rPr>
          <w:rFonts w:cs="David" w:hint="cs"/>
          <w:u w:val="single"/>
          <w:rtl/>
        </w:rPr>
      </w:pPr>
    </w:p>
    <w:p w14:paraId="1D564F87" w14:textId="77777777" w:rsidR="00A6582B" w:rsidRPr="00A6582B" w:rsidRDefault="00A6582B" w:rsidP="00A6582B">
      <w:pPr>
        <w:bidi/>
        <w:ind w:firstLine="720"/>
        <w:jc w:val="both"/>
        <w:rPr>
          <w:rFonts w:cs="David" w:hint="cs"/>
          <w:rtl/>
        </w:rPr>
      </w:pPr>
      <w:r w:rsidRPr="00A6582B">
        <w:rPr>
          <w:rFonts w:cs="David" w:hint="cs"/>
          <w:rtl/>
        </w:rPr>
        <w:t>כמה אלופים בצה"ל הולכים עם אבטחה אישית בגלל התקפות מהימין?</w:t>
      </w:r>
    </w:p>
    <w:p w14:paraId="1335B441" w14:textId="77777777" w:rsidR="00A6582B" w:rsidRPr="00A6582B" w:rsidRDefault="00A6582B" w:rsidP="00A6582B">
      <w:pPr>
        <w:bidi/>
        <w:jc w:val="both"/>
        <w:rPr>
          <w:rFonts w:cs="David" w:hint="cs"/>
          <w:rtl/>
        </w:rPr>
      </w:pPr>
    </w:p>
    <w:p w14:paraId="0E50DCA9"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4F2DF7F7" w14:textId="77777777" w:rsidR="00A6582B" w:rsidRPr="00A6582B" w:rsidRDefault="00A6582B" w:rsidP="00A6582B">
      <w:pPr>
        <w:bidi/>
        <w:jc w:val="both"/>
        <w:rPr>
          <w:rFonts w:cs="David" w:hint="cs"/>
          <w:u w:val="single"/>
          <w:rtl/>
        </w:rPr>
      </w:pPr>
    </w:p>
    <w:p w14:paraId="318E9DE4" w14:textId="77777777" w:rsidR="00A6582B" w:rsidRPr="00A6582B" w:rsidRDefault="00A6582B" w:rsidP="00A6582B">
      <w:pPr>
        <w:bidi/>
        <w:ind w:firstLine="720"/>
        <w:jc w:val="both"/>
        <w:rPr>
          <w:rFonts w:cs="David" w:hint="cs"/>
          <w:rtl/>
        </w:rPr>
      </w:pPr>
      <w:r w:rsidRPr="00A6582B">
        <w:rPr>
          <w:rFonts w:cs="David" w:hint="cs"/>
          <w:rtl/>
        </w:rPr>
        <w:t xml:space="preserve">לכן אני אומרת שניכוס של צה"ל למטרות פוליטיות יש בו טעם לפגם. צה"ל הוא לא הנכס של ישראל ביתנו, גם לא של הליכוד. צה"ל הוא צבא העם, ופה אני פונה אליך יושב הראש, אנחנו חייבים להגן על צה"ל בתוך הבית הזה. התפקיד שלנו, ככנסת, זה לפקח על הרשות המבצעת ולקדם חקיקה. </w:t>
      </w:r>
    </w:p>
    <w:p w14:paraId="474C0187" w14:textId="77777777" w:rsidR="00A6582B" w:rsidRPr="00A6582B" w:rsidRDefault="00A6582B" w:rsidP="00A6582B">
      <w:pPr>
        <w:bidi/>
        <w:jc w:val="both"/>
        <w:rPr>
          <w:rFonts w:cs="David" w:hint="cs"/>
          <w:rtl/>
        </w:rPr>
      </w:pPr>
    </w:p>
    <w:p w14:paraId="49E37FBE" w14:textId="77777777" w:rsidR="00A6582B" w:rsidRPr="00A6582B" w:rsidRDefault="00A6582B" w:rsidP="00A6582B">
      <w:pPr>
        <w:bidi/>
        <w:ind w:firstLine="720"/>
        <w:jc w:val="both"/>
        <w:rPr>
          <w:rFonts w:cs="David" w:hint="cs"/>
          <w:rtl/>
        </w:rPr>
      </w:pPr>
      <w:r w:rsidRPr="00A6582B">
        <w:rPr>
          <w:rFonts w:cs="David" w:hint="cs"/>
          <w:rtl/>
        </w:rPr>
        <w:t xml:space="preserve">יש לי שאלה ליועץ המשפטי. הקראת מתוך החקיקה שהכנסת רשאית למנות וכו', כדי לחקור </w:t>
      </w:r>
      <w:smartTag w:uri="urn:schemas-microsoft-com:office:smarttags" w:element="PersonName">
        <w:r w:rsidRPr="00A6582B">
          <w:rPr>
            <w:rFonts w:cs="David" w:hint="cs"/>
            <w:rtl/>
          </w:rPr>
          <w:t>דב</w:t>
        </w:r>
      </w:smartTag>
      <w:r w:rsidRPr="00A6582B">
        <w:rPr>
          <w:rFonts w:cs="David" w:hint="cs"/>
          <w:rtl/>
        </w:rPr>
        <w:t>רים שהכנסת קבעה. האם ה</w:t>
      </w:r>
      <w:smartTag w:uri="urn:schemas-microsoft-com:office:smarttags" w:element="PersonName">
        <w:r w:rsidRPr="00A6582B">
          <w:rPr>
            <w:rFonts w:cs="David" w:hint="cs"/>
            <w:rtl/>
          </w:rPr>
          <w:t>דב</w:t>
        </w:r>
      </w:smartTag>
      <w:r w:rsidRPr="00A6582B">
        <w:rPr>
          <w:rFonts w:cs="David" w:hint="cs"/>
          <w:rtl/>
        </w:rPr>
        <w:t xml:space="preserve">רים שהכנסת קבעה הם במסגרת הסמכויות שלה לפיקוח הישיר והעקיף על הרשות המבצעת? אני מבקשת לקבל על זה תשובה. </w:t>
      </w:r>
    </w:p>
    <w:p w14:paraId="37A884D9" w14:textId="77777777" w:rsidR="00A6582B" w:rsidRPr="00A6582B" w:rsidRDefault="00A6582B" w:rsidP="00A6582B">
      <w:pPr>
        <w:bidi/>
        <w:jc w:val="both"/>
        <w:rPr>
          <w:rFonts w:cs="David" w:hint="cs"/>
          <w:rtl/>
        </w:rPr>
      </w:pPr>
    </w:p>
    <w:p w14:paraId="56FD5717" w14:textId="77777777" w:rsidR="00A6582B" w:rsidRPr="00A6582B" w:rsidRDefault="00A6582B" w:rsidP="00A6582B">
      <w:pPr>
        <w:bidi/>
        <w:ind w:firstLine="720"/>
        <w:jc w:val="both"/>
        <w:rPr>
          <w:rFonts w:cs="David" w:hint="cs"/>
          <w:rtl/>
        </w:rPr>
      </w:pPr>
      <w:r w:rsidRPr="00A6582B">
        <w:rPr>
          <w:rFonts w:cs="David" w:hint="cs"/>
          <w:rtl/>
        </w:rPr>
        <w:t xml:space="preserve">במדינת ישראל, גברת פניה קירשנבאום, יש צבא, יש שב"כ, יש משטרה. </w:t>
      </w:r>
    </w:p>
    <w:p w14:paraId="5002FA86" w14:textId="77777777" w:rsidR="00A6582B" w:rsidRPr="00A6582B" w:rsidRDefault="00A6582B" w:rsidP="00A6582B">
      <w:pPr>
        <w:bidi/>
        <w:jc w:val="both"/>
        <w:rPr>
          <w:rFonts w:cs="David" w:hint="cs"/>
          <w:rtl/>
        </w:rPr>
      </w:pPr>
    </w:p>
    <w:p w14:paraId="1D51D979"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6810B4EC" w14:textId="77777777" w:rsidR="00A6582B" w:rsidRPr="00A6582B" w:rsidRDefault="00A6582B" w:rsidP="00A6582B">
      <w:pPr>
        <w:bidi/>
        <w:jc w:val="both"/>
        <w:rPr>
          <w:rFonts w:cs="David" w:hint="cs"/>
          <w:u w:val="single"/>
          <w:rtl/>
        </w:rPr>
      </w:pPr>
    </w:p>
    <w:p w14:paraId="63F9A3E3" w14:textId="77777777" w:rsidR="00A6582B" w:rsidRPr="00A6582B" w:rsidRDefault="00A6582B" w:rsidP="00A6582B">
      <w:pPr>
        <w:bidi/>
        <w:ind w:firstLine="720"/>
        <w:jc w:val="both"/>
        <w:rPr>
          <w:rFonts w:cs="David" w:hint="cs"/>
          <w:rtl/>
        </w:rPr>
      </w:pPr>
      <w:r w:rsidRPr="00A6582B">
        <w:rPr>
          <w:rFonts w:cs="David" w:hint="cs"/>
          <w:rtl/>
        </w:rPr>
        <w:t xml:space="preserve">ויש מי שמשמיץ אותם כאידיאולוגיה. </w:t>
      </w:r>
    </w:p>
    <w:p w14:paraId="7B1139B7" w14:textId="77777777" w:rsidR="00A6582B" w:rsidRPr="00A6582B" w:rsidRDefault="00A6582B" w:rsidP="00A6582B">
      <w:pPr>
        <w:bidi/>
        <w:jc w:val="both"/>
        <w:rPr>
          <w:rFonts w:cs="David" w:hint="cs"/>
          <w:rtl/>
        </w:rPr>
      </w:pPr>
    </w:p>
    <w:p w14:paraId="5EE02427"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7D7E3FA" w14:textId="77777777" w:rsidR="00A6582B" w:rsidRPr="00A6582B" w:rsidRDefault="00A6582B" w:rsidP="00A6582B">
      <w:pPr>
        <w:bidi/>
        <w:jc w:val="both"/>
        <w:rPr>
          <w:rFonts w:cs="David" w:hint="cs"/>
          <w:u w:val="single"/>
          <w:rtl/>
        </w:rPr>
      </w:pPr>
    </w:p>
    <w:p w14:paraId="1051D8AC" w14:textId="77777777" w:rsidR="00A6582B" w:rsidRPr="00A6582B" w:rsidRDefault="00A6582B" w:rsidP="00A6582B">
      <w:pPr>
        <w:bidi/>
        <w:ind w:firstLine="720"/>
        <w:jc w:val="both"/>
        <w:rPr>
          <w:rFonts w:cs="David" w:hint="cs"/>
          <w:rtl/>
        </w:rPr>
      </w:pPr>
      <w:r w:rsidRPr="00A6582B">
        <w:rPr>
          <w:rFonts w:cs="David" w:hint="cs"/>
          <w:rtl/>
        </w:rPr>
        <w:t xml:space="preserve">יש מערכת ביטחון שבודקת גורמים עוינים וקובעת איזה גורמים יש להעמיד לדין ואיזה גורמים אסור לקבל מהם כספים. אני חושבת שאסור לכנסת ישראל לפקח על החברה האזרחית ועל אזרחים. </w:t>
      </w:r>
    </w:p>
    <w:p w14:paraId="2EF1F2B6" w14:textId="77777777" w:rsidR="00A6582B" w:rsidRPr="00A6582B" w:rsidRDefault="00A6582B" w:rsidP="00A6582B">
      <w:pPr>
        <w:bidi/>
        <w:jc w:val="both"/>
        <w:rPr>
          <w:rFonts w:cs="David" w:hint="cs"/>
          <w:rtl/>
        </w:rPr>
      </w:pPr>
    </w:p>
    <w:p w14:paraId="12F8FAC0"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74B847ED" w14:textId="77777777" w:rsidR="00A6582B" w:rsidRPr="00A6582B" w:rsidRDefault="00A6582B" w:rsidP="00A6582B">
      <w:pPr>
        <w:bidi/>
        <w:jc w:val="both"/>
        <w:rPr>
          <w:rFonts w:cs="David" w:hint="cs"/>
          <w:u w:val="single"/>
          <w:rtl/>
        </w:rPr>
      </w:pPr>
    </w:p>
    <w:p w14:paraId="5CAC476E" w14:textId="77777777" w:rsidR="00A6582B" w:rsidRPr="00A6582B" w:rsidRDefault="00A6582B" w:rsidP="00A6582B">
      <w:pPr>
        <w:bidi/>
        <w:ind w:firstLine="720"/>
        <w:jc w:val="both"/>
        <w:rPr>
          <w:rFonts w:cs="David" w:hint="cs"/>
          <w:rtl/>
        </w:rPr>
      </w:pPr>
      <w:r w:rsidRPr="00A6582B">
        <w:rPr>
          <w:rFonts w:cs="David" w:hint="cs"/>
          <w:rtl/>
        </w:rPr>
        <w:t xml:space="preserve">לא שמעת מילה ממה שאמרתי. </w:t>
      </w:r>
    </w:p>
    <w:p w14:paraId="583D3C5F" w14:textId="77777777" w:rsidR="00A6582B" w:rsidRPr="00A6582B" w:rsidRDefault="00A6582B" w:rsidP="00A6582B">
      <w:pPr>
        <w:bidi/>
        <w:ind w:firstLine="720"/>
        <w:jc w:val="both"/>
        <w:rPr>
          <w:rFonts w:cs="David" w:hint="cs"/>
          <w:rtl/>
        </w:rPr>
      </w:pPr>
    </w:p>
    <w:p w14:paraId="4041FA8E"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3E35DE98" w14:textId="77777777" w:rsidR="00A6582B" w:rsidRPr="00A6582B" w:rsidRDefault="00A6582B" w:rsidP="00A6582B">
      <w:pPr>
        <w:bidi/>
        <w:ind w:firstLine="720"/>
        <w:jc w:val="both"/>
        <w:rPr>
          <w:rFonts w:cs="David" w:hint="cs"/>
          <w:rtl/>
        </w:rPr>
      </w:pPr>
    </w:p>
    <w:p w14:paraId="33A95239" w14:textId="77777777" w:rsidR="00A6582B" w:rsidRPr="00A6582B" w:rsidRDefault="00A6582B" w:rsidP="00A6582B">
      <w:pPr>
        <w:bidi/>
        <w:ind w:firstLine="720"/>
        <w:jc w:val="both"/>
        <w:rPr>
          <w:rFonts w:cs="David" w:hint="cs"/>
          <w:rtl/>
        </w:rPr>
      </w:pPr>
      <w:r w:rsidRPr="00A6582B">
        <w:rPr>
          <w:rFonts w:cs="David" w:hint="cs"/>
          <w:rtl/>
        </w:rPr>
        <w:t xml:space="preserve">פיקוח על הרשות המבצעת זה  - - - </w:t>
      </w:r>
    </w:p>
    <w:p w14:paraId="01C428DB" w14:textId="77777777" w:rsidR="00A6582B" w:rsidRPr="00A6582B" w:rsidRDefault="00A6582B" w:rsidP="00A6582B">
      <w:pPr>
        <w:bidi/>
        <w:ind w:firstLine="720"/>
        <w:jc w:val="both"/>
        <w:rPr>
          <w:rFonts w:cs="David" w:hint="cs"/>
          <w:rtl/>
        </w:rPr>
      </w:pPr>
    </w:p>
    <w:p w14:paraId="5D600C5C"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8C7051C" w14:textId="77777777" w:rsidR="00A6582B" w:rsidRPr="00A6582B" w:rsidRDefault="00A6582B" w:rsidP="00A6582B">
      <w:pPr>
        <w:bidi/>
        <w:ind w:firstLine="720"/>
        <w:jc w:val="both"/>
        <w:rPr>
          <w:rFonts w:cs="David" w:hint="cs"/>
          <w:rtl/>
        </w:rPr>
      </w:pPr>
    </w:p>
    <w:p w14:paraId="161BCBEE" w14:textId="77777777" w:rsidR="00A6582B" w:rsidRPr="00A6582B" w:rsidRDefault="00A6582B" w:rsidP="00A6582B">
      <w:pPr>
        <w:bidi/>
        <w:ind w:firstLine="720"/>
        <w:jc w:val="both"/>
        <w:rPr>
          <w:rFonts w:cs="David" w:hint="cs"/>
          <w:rtl/>
        </w:rPr>
      </w:pPr>
      <w:r w:rsidRPr="00A6582B">
        <w:rPr>
          <w:rFonts w:cs="David" w:hint="cs"/>
          <w:rtl/>
        </w:rPr>
        <w:t>את חוזרת על מה שאומרים לך בלי להתייחס למה שאמרתי.</w:t>
      </w:r>
    </w:p>
    <w:p w14:paraId="436B2B40" w14:textId="77777777" w:rsidR="00A6582B" w:rsidRPr="00A6582B" w:rsidRDefault="00A6582B" w:rsidP="00A6582B">
      <w:pPr>
        <w:bidi/>
        <w:jc w:val="both"/>
        <w:rPr>
          <w:rFonts w:cs="David" w:hint="cs"/>
          <w:rtl/>
        </w:rPr>
      </w:pPr>
    </w:p>
    <w:p w14:paraId="0166FC2A"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66E4766D" w14:textId="77777777" w:rsidR="00A6582B" w:rsidRPr="00A6582B" w:rsidRDefault="00A6582B" w:rsidP="00A6582B">
      <w:pPr>
        <w:bidi/>
        <w:jc w:val="both"/>
        <w:rPr>
          <w:rFonts w:cs="David" w:hint="cs"/>
          <w:u w:val="single"/>
          <w:rtl/>
        </w:rPr>
      </w:pPr>
    </w:p>
    <w:p w14:paraId="65A02304" w14:textId="77777777" w:rsidR="00A6582B" w:rsidRPr="00A6582B" w:rsidRDefault="00A6582B" w:rsidP="00A6582B">
      <w:pPr>
        <w:bidi/>
        <w:ind w:firstLine="720"/>
        <w:jc w:val="both"/>
        <w:rPr>
          <w:rFonts w:cs="David" w:hint="cs"/>
          <w:rtl/>
        </w:rPr>
      </w:pPr>
      <w:r w:rsidRPr="00A6582B">
        <w:rPr>
          <w:rFonts w:cs="David" w:hint="cs"/>
          <w:rtl/>
        </w:rPr>
        <w:t xml:space="preserve">פיקוח על הרשות המבצעת וחקיקה זו דמוקרטיה; פיקוח על האזרחים זו דיקטטורה, וזה מה שאתם מנסים לקדם. אני פונה ליושב ראש הכנסת להגן על כבודו של הבית הזה. יש כאן את חוות דעת היועץ המשפטי, עמדת יושב ראש הביתה זה נאמרה בצורה חד-משמעית ונחרצת, ולבטל את כל הסימפוזיון הזה וועדות החקירה. אשמח לשמוע את תשובתו של היועץ המשפטי על הסמכויות של הכנסת לחקור. </w:t>
      </w:r>
    </w:p>
    <w:p w14:paraId="4B6C3994" w14:textId="77777777" w:rsidR="00A6582B" w:rsidRPr="00A6582B" w:rsidRDefault="00A6582B" w:rsidP="00A6582B">
      <w:pPr>
        <w:bidi/>
        <w:ind w:firstLine="720"/>
        <w:jc w:val="both"/>
        <w:rPr>
          <w:rFonts w:cs="David" w:hint="cs"/>
          <w:rtl/>
        </w:rPr>
      </w:pPr>
    </w:p>
    <w:p w14:paraId="11E9B68A"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4E0C8275" w14:textId="77777777" w:rsidR="00A6582B" w:rsidRPr="00A6582B" w:rsidRDefault="00A6582B" w:rsidP="00A6582B">
      <w:pPr>
        <w:bidi/>
        <w:ind w:firstLine="720"/>
        <w:jc w:val="both"/>
        <w:rPr>
          <w:rFonts w:cs="David" w:hint="cs"/>
          <w:rtl/>
        </w:rPr>
      </w:pPr>
    </w:p>
    <w:p w14:paraId="50F5906E" w14:textId="77777777" w:rsidR="00A6582B" w:rsidRPr="00A6582B" w:rsidRDefault="00A6582B" w:rsidP="00A6582B">
      <w:pPr>
        <w:bidi/>
        <w:ind w:firstLine="720"/>
        <w:jc w:val="both"/>
        <w:rPr>
          <w:rFonts w:cs="David" w:hint="cs"/>
          <w:rtl/>
        </w:rPr>
      </w:pPr>
      <w:r w:rsidRPr="00A6582B">
        <w:rPr>
          <w:rFonts w:cs="David" w:hint="cs"/>
          <w:rtl/>
        </w:rPr>
        <w:t xml:space="preserve">תודה. חבר הכנסת גילאון, בבקשה. </w:t>
      </w:r>
    </w:p>
    <w:p w14:paraId="77B2A233" w14:textId="77777777" w:rsidR="00A6582B" w:rsidRPr="00A6582B" w:rsidRDefault="00A6582B" w:rsidP="00A6582B">
      <w:pPr>
        <w:bidi/>
        <w:ind w:firstLine="720"/>
        <w:jc w:val="both"/>
        <w:rPr>
          <w:rFonts w:cs="David" w:hint="cs"/>
          <w:rtl/>
        </w:rPr>
      </w:pPr>
    </w:p>
    <w:p w14:paraId="1B05815B" w14:textId="77777777" w:rsidR="00A6582B" w:rsidRPr="00A6582B" w:rsidRDefault="00A6582B" w:rsidP="00A6582B">
      <w:pPr>
        <w:keepNext/>
        <w:bidi/>
        <w:jc w:val="both"/>
        <w:rPr>
          <w:rFonts w:cs="David" w:hint="cs"/>
          <w:u w:val="single"/>
          <w:rtl/>
        </w:rPr>
      </w:pPr>
      <w:r w:rsidRPr="00A6582B">
        <w:rPr>
          <w:rFonts w:cs="David" w:hint="cs"/>
          <w:u w:val="single"/>
          <w:rtl/>
        </w:rPr>
        <w:t>אילן גילאון:</w:t>
      </w:r>
    </w:p>
    <w:p w14:paraId="3D40393B" w14:textId="77777777" w:rsidR="00A6582B" w:rsidRPr="00A6582B" w:rsidRDefault="00A6582B" w:rsidP="00A6582B">
      <w:pPr>
        <w:keepNext/>
        <w:bidi/>
        <w:jc w:val="both"/>
        <w:rPr>
          <w:rFonts w:cs="David" w:hint="cs"/>
          <w:u w:val="single"/>
          <w:rtl/>
        </w:rPr>
      </w:pPr>
    </w:p>
    <w:p w14:paraId="63E0569C" w14:textId="77777777" w:rsidR="00A6582B" w:rsidRPr="00A6582B" w:rsidRDefault="00A6582B" w:rsidP="00A6582B">
      <w:pPr>
        <w:keepNext/>
        <w:bidi/>
        <w:jc w:val="both"/>
        <w:rPr>
          <w:rFonts w:cs="David" w:hint="cs"/>
          <w:rtl/>
        </w:rPr>
      </w:pPr>
      <w:r w:rsidRPr="00A6582B">
        <w:rPr>
          <w:rFonts w:cs="David" w:hint="cs"/>
          <w:rtl/>
        </w:rPr>
        <w:t>האמת שרוב ה</w:t>
      </w:r>
      <w:smartTag w:uri="urn:schemas-microsoft-com:office:smarttags" w:element="PersonName">
        <w:r w:rsidRPr="00A6582B">
          <w:rPr>
            <w:rFonts w:cs="David" w:hint="cs"/>
            <w:rtl/>
          </w:rPr>
          <w:t>דב</w:t>
        </w:r>
      </w:smartTag>
      <w:r w:rsidRPr="00A6582B">
        <w:rPr>
          <w:rFonts w:cs="David" w:hint="cs"/>
          <w:rtl/>
        </w:rPr>
        <w:t>רים נאמרו, לכן ה</w:t>
      </w:r>
      <w:smartTag w:uri="urn:schemas-microsoft-com:office:smarttags" w:element="PersonName">
        <w:r w:rsidRPr="00A6582B">
          <w:rPr>
            <w:rFonts w:cs="David" w:hint="cs"/>
            <w:rtl/>
          </w:rPr>
          <w:t>דב</w:t>
        </w:r>
      </w:smartTag>
      <w:r w:rsidRPr="00A6582B">
        <w:rPr>
          <w:rFonts w:cs="David" w:hint="cs"/>
          <w:rtl/>
        </w:rPr>
        <w:t xml:space="preserve">ר הכי חשוב כרגע הוא לפנות לאזרחים שאכפת להם, מהם קיבלתי מכתב. ראיתי שאתם נוהגים לחלק ממתקים לחיילים במחסומי צה"ל בשטחים. אני מתחנן אליכם: אל תעשו את זה. הבן שלי קצין בצבא, שלא בטובתו הוא מגיע למחסומים האלה. אנחנו כבר שנים מחנכים אותו, גם בגלל השיניים וגם בגלל הסכרת </w:t>
      </w:r>
      <w:r w:rsidRPr="00A6582B">
        <w:rPr>
          <w:rFonts w:cs="David"/>
          <w:rtl/>
        </w:rPr>
        <w:t>–</w:t>
      </w:r>
      <w:r w:rsidRPr="00A6582B">
        <w:rPr>
          <w:rFonts w:cs="David" w:hint="cs"/>
          <w:rtl/>
        </w:rPr>
        <w:t xml:space="preserve"> אל תעשו את זה, תעשו לי טובה. אל תחלקו ממתקים לחיילים. הממתק הכי טוב שאפשר לחלק לחיילים, אדוני </w:t>
      </w:r>
      <w:r w:rsidRPr="00A6582B">
        <w:rPr>
          <w:rFonts w:cs="David"/>
          <w:rtl/>
        </w:rPr>
        <w:t>–</w:t>
      </w:r>
      <w:r w:rsidRPr="00A6582B">
        <w:rPr>
          <w:rFonts w:cs="David" w:hint="cs"/>
          <w:rtl/>
        </w:rPr>
        <w:t xml:space="preserve"> זה רק בתור הערה </w:t>
      </w:r>
      <w:r w:rsidRPr="00A6582B">
        <w:rPr>
          <w:rFonts w:cs="David"/>
          <w:rtl/>
        </w:rPr>
        <w:t>–</w:t>
      </w:r>
      <w:r w:rsidRPr="00A6582B">
        <w:rPr>
          <w:rFonts w:cs="David" w:hint="cs"/>
          <w:rtl/>
        </w:rPr>
        <w:t xml:space="preserve"> זה להפריד אותם מהמחסומים האלה, לא לייצר את המציאות שהם צריכים להיות במציאות הדואלית והמטורפת הזאת. </w:t>
      </w:r>
    </w:p>
    <w:p w14:paraId="30679822" w14:textId="77777777" w:rsidR="00A6582B" w:rsidRPr="00A6582B" w:rsidRDefault="00A6582B" w:rsidP="00A6582B">
      <w:pPr>
        <w:bidi/>
        <w:jc w:val="both"/>
        <w:rPr>
          <w:rFonts w:cs="David" w:hint="cs"/>
          <w:rtl/>
        </w:rPr>
      </w:pPr>
    </w:p>
    <w:p w14:paraId="114414B0" w14:textId="77777777" w:rsidR="00A6582B" w:rsidRPr="00A6582B" w:rsidRDefault="00A6582B" w:rsidP="00A6582B">
      <w:pPr>
        <w:bidi/>
        <w:ind w:firstLine="720"/>
        <w:jc w:val="both"/>
        <w:rPr>
          <w:rFonts w:cs="David" w:hint="cs"/>
          <w:rtl/>
        </w:rPr>
      </w:pPr>
      <w:r w:rsidRPr="00A6582B">
        <w:rPr>
          <w:rFonts w:cs="David" w:hint="cs"/>
          <w:rtl/>
        </w:rPr>
        <w:t>לצורך העניין, אומר ש</w:t>
      </w:r>
      <w:smartTag w:uri="urn:schemas-microsoft-com:office:smarttags" w:element="PersonName">
        <w:r w:rsidRPr="00A6582B">
          <w:rPr>
            <w:rFonts w:cs="David" w:hint="cs"/>
            <w:rtl/>
          </w:rPr>
          <w:t>דב</w:t>
        </w:r>
      </w:smartTag>
      <w:r w:rsidRPr="00A6582B">
        <w:rPr>
          <w:rFonts w:cs="David" w:hint="cs"/>
          <w:rtl/>
        </w:rPr>
        <w:t xml:space="preserve">רי היועץ המשפטי - ואני לא ידוע אם לחבק אותו יותר מדי, שלא להזיק לו, כי אני יודע איך הדינמיקה מתפתחת כאן </w:t>
      </w:r>
      <w:r w:rsidRPr="00A6582B">
        <w:rPr>
          <w:rFonts w:cs="David"/>
          <w:rtl/>
        </w:rPr>
        <w:t>–</w:t>
      </w:r>
      <w:r w:rsidRPr="00A6582B">
        <w:rPr>
          <w:rFonts w:cs="David" w:hint="cs"/>
          <w:rtl/>
        </w:rPr>
        <w:t xml:space="preserve"> היו צפויים, הם אינם הפתעה בשבילי. בשתי מילים, מה שהיועץ המשפטי אומר זה מה שהאנגלים קוראים </w:t>
      </w:r>
      <w:r w:rsidRPr="00A6582B">
        <w:rPr>
          <w:rFonts w:cs="David"/>
        </w:rPr>
        <w:t>it's not done</w:t>
      </w:r>
      <w:r w:rsidRPr="00A6582B">
        <w:rPr>
          <w:rFonts w:cs="David" w:hint="cs"/>
          <w:rtl/>
        </w:rPr>
        <w:t xml:space="preserve"> </w:t>
      </w:r>
      <w:r w:rsidRPr="00A6582B">
        <w:rPr>
          <w:rFonts w:cs="David"/>
          <w:rtl/>
        </w:rPr>
        <w:t>–</w:t>
      </w:r>
      <w:r w:rsidRPr="00A6582B">
        <w:rPr>
          <w:rFonts w:cs="David" w:hint="cs"/>
          <w:rtl/>
        </w:rPr>
        <w:t xml:space="preserve"> </w:t>
      </w:r>
      <w:smartTag w:uri="urn:schemas-microsoft-com:office:smarttags" w:element="PersonName">
        <w:r w:rsidRPr="00A6582B">
          <w:rPr>
            <w:rFonts w:cs="David" w:hint="cs"/>
            <w:rtl/>
          </w:rPr>
          <w:t>דב</w:t>
        </w:r>
      </w:smartTag>
      <w:r w:rsidRPr="00A6582B">
        <w:rPr>
          <w:rFonts w:cs="David" w:hint="cs"/>
          <w:rtl/>
        </w:rPr>
        <w:t>ר זה איננו ראוי. חבר הכנסת דנון, ידעת מראש שה</w:t>
      </w:r>
      <w:smartTag w:uri="urn:schemas-microsoft-com:office:smarttags" w:element="PersonName">
        <w:r w:rsidRPr="00A6582B">
          <w:rPr>
            <w:rFonts w:cs="David" w:hint="cs"/>
            <w:rtl/>
          </w:rPr>
          <w:t>דב</w:t>
        </w:r>
      </w:smartTag>
      <w:r w:rsidRPr="00A6582B">
        <w:rPr>
          <w:rFonts w:cs="David" w:hint="cs"/>
          <w:rtl/>
        </w:rPr>
        <w:t xml:space="preserve">ר איננו ראוי. מדוע? משום שכאן, בדיון הזה, אמרת בעצמך שבסך הכול רציתם להעלות את הנושא לסדר היום. </w:t>
      </w:r>
    </w:p>
    <w:p w14:paraId="7BDA7096" w14:textId="77777777" w:rsidR="00A6582B" w:rsidRPr="00A6582B" w:rsidRDefault="00A6582B" w:rsidP="00A6582B">
      <w:pPr>
        <w:bidi/>
        <w:jc w:val="both"/>
        <w:rPr>
          <w:rFonts w:cs="David" w:hint="cs"/>
          <w:rtl/>
        </w:rPr>
      </w:pPr>
    </w:p>
    <w:p w14:paraId="061E23BB"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D4D6C83" w14:textId="77777777" w:rsidR="00A6582B" w:rsidRPr="00A6582B" w:rsidRDefault="00A6582B" w:rsidP="00A6582B">
      <w:pPr>
        <w:bidi/>
        <w:jc w:val="both"/>
        <w:rPr>
          <w:rFonts w:cs="David" w:hint="cs"/>
          <w:u w:val="single"/>
          <w:rtl/>
        </w:rPr>
      </w:pPr>
    </w:p>
    <w:p w14:paraId="2E48C48B" w14:textId="77777777" w:rsidR="00A6582B" w:rsidRPr="00A6582B" w:rsidRDefault="00A6582B" w:rsidP="00A6582B">
      <w:pPr>
        <w:bidi/>
        <w:ind w:firstLine="720"/>
        <w:jc w:val="both"/>
        <w:rPr>
          <w:rFonts w:cs="David" w:hint="cs"/>
          <w:rtl/>
        </w:rPr>
      </w:pPr>
      <w:r w:rsidRPr="00A6582B">
        <w:rPr>
          <w:rFonts w:cs="David" w:hint="cs"/>
          <w:rtl/>
        </w:rPr>
        <w:t xml:space="preserve">זה המנדט של ועדת חקירה פרלמנטרית, לפי תקנון הכנסת. </w:t>
      </w:r>
    </w:p>
    <w:p w14:paraId="38A8D200" w14:textId="77777777" w:rsidR="00A6582B" w:rsidRPr="00A6582B" w:rsidRDefault="00A6582B" w:rsidP="00A6582B">
      <w:pPr>
        <w:bidi/>
        <w:jc w:val="both"/>
        <w:rPr>
          <w:rFonts w:cs="David" w:hint="cs"/>
          <w:rtl/>
        </w:rPr>
      </w:pPr>
    </w:p>
    <w:p w14:paraId="3F8D2B1B"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25BB943C" w14:textId="77777777" w:rsidR="00A6582B" w:rsidRPr="00A6582B" w:rsidRDefault="00A6582B" w:rsidP="00A6582B">
      <w:pPr>
        <w:bidi/>
        <w:jc w:val="both"/>
        <w:rPr>
          <w:rFonts w:cs="David" w:hint="cs"/>
          <w:u w:val="single"/>
          <w:rtl/>
        </w:rPr>
      </w:pPr>
    </w:p>
    <w:p w14:paraId="28328B14" w14:textId="77777777" w:rsidR="00A6582B" w:rsidRPr="00A6582B" w:rsidRDefault="00A6582B" w:rsidP="00A6582B">
      <w:pPr>
        <w:bidi/>
        <w:ind w:firstLine="720"/>
        <w:jc w:val="both"/>
        <w:rPr>
          <w:rFonts w:cs="David" w:hint="cs"/>
          <w:rtl/>
        </w:rPr>
      </w:pPr>
      <w:r w:rsidRPr="00A6582B">
        <w:rPr>
          <w:rFonts w:cs="David" w:hint="cs"/>
          <w:rtl/>
        </w:rPr>
        <w:t xml:space="preserve">זה כל מה שרציתם. אם אתם רוצים להעלות את הנושא לסדר-היום, אז קודם כול צריך להיות היגיון בחלוקת העבודה ביניכם. כבר עברנו את העידן שאנחנו מקימים ועדה אחת לאשכנזים ואחת לספרדים - כי צריכים לייצר לכולם </w:t>
      </w:r>
      <w:r w:rsidRPr="00A6582B">
        <w:rPr>
          <w:rFonts w:cs="David"/>
          <w:rtl/>
        </w:rPr>
        <w:t>–</w:t>
      </w:r>
      <w:r w:rsidRPr="00A6582B">
        <w:rPr>
          <w:rFonts w:cs="David" w:hint="cs"/>
          <w:rtl/>
        </w:rPr>
        <w:t xml:space="preserve"> אחת לנשים ואחת לגברים. מילא, הייתם מחליטים שמי שממומן ביורו יהיה בוועדה אחת ומי שממומן בדולרים יהיה בשניה, הייתי מבין. </w:t>
      </w:r>
    </w:p>
    <w:p w14:paraId="360E4A78" w14:textId="77777777" w:rsidR="00A6582B" w:rsidRPr="00A6582B" w:rsidRDefault="00A6582B" w:rsidP="00A6582B">
      <w:pPr>
        <w:bidi/>
        <w:jc w:val="both"/>
        <w:rPr>
          <w:rFonts w:cs="David" w:hint="cs"/>
          <w:rtl/>
        </w:rPr>
      </w:pPr>
    </w:p>
    <w:p w14:paraId="5D4BAD04" w14:textId="77777777" w:rsidR="00A6582B" w:rsidRPr="00A6582B" w:rsidRDefault="00A6582B" w:rsidP="00A6582B">
      <w:pPr>
        <w:bidi/>
        <w:ind w:firstLine="720"/>
        <w:jc w:val="both"/>
        <w:rPr>
          <w:rFonts w:cs="David" w:hint="cs"/>
          <w:rtl/>
        </w:rPr>
      </w:pPr>
      <w:r w:rsidRPr="00A6582B">
        <w:rPr>
          <w:rFonts w:cs="David" w:hint="cs"/>
          <w:rtl/>
        </w:rPr>
        <w:t>אבל חברת הכנסת קירשנבאום, מה שאת מבקשת אפשר לפתור בפקסימיליה ובטלפון. אם את לא יכולה לעשות את זה והעוזרים שלך לא יכולים - אני מוכן. יש לי מכונית של הכנסת, אוכל לנסוע למשרד האוצר או לרשות המסים ולהביא לך את כל המסמכים שאת זקוקה להם. אין שום בעיה. למה אתם צריכים ועדת חקירה? עד עצם הרגע הזה לא הבנתי, אבל אולי בעצם אני לא צריך לשכנע אתכם לבטל את זה. להיפך, תמשיכו, כי אני חושב שהתרבות הזאת של השנאה, ייבוא התרבות הזרה של שנאה ומשטמה שמתגלגלת ומייצרת את זה גם בתוכנו, חתירה מתמדת מתחת למה שלנו יש. ה</w:t>
      </w:r>
      <w:smartTag w:uri="urn:schemas-microsoft-com:office:smarttags" w:element="PersonName">
        <w:r w:rsidRPr="00A6582B">
          <w:rPr>
            <w:rFonts w:cs="David" w:hint="cs"/>
            <w:rtl/>
          </w:rPr>
          <w:t>דב</w:t>
        </w:r>
      </w:smartTag>
      <w:r w:rsidRPr="00A6582B">
        <w:rPr>
          <w:rFonts w:cs="David" w:hint="cs"/>
          <w:rtl/>
        </w:rPr>
        <w:t>ר היחיד שמתקרב לחוקה זה מגילת העצמאות שלנו - - -</w:t>
      </w:r>
    </w:p>
    <w:p w14:paraId="3B3960F9" w14:textId="77777777" w:rsidR="00A6582B" w:rsidRPr="00A6582B" w:rsidRDefault="00A6582B" w:rsidP="00A6582B">
      <w:pPr>
        <w:bidi/>
        <w:ind w:firstLine="720"/>
        <w:jc w:val="both"/>
        <w:rPr>
          <w:rFonts w:cs="David" w:hint="cs"/>
          <w:rtl/>
        </w:rPr>
      </w:pPr>
    </w:p>
    <w:p w14:paraId="234A073A" w14:textId="77777777" w:rsidR="00A6582B" w:rsidRPr="00A6582B" w:rsidRDefault="00A6582B" w:rsidP="00A6582B">
      <w:pPr>
        <w:bidi/>
        <w:ind w:firstLine="720"/>
        <w:jc w:val="both"/>
        <w:rPr>
          <w:rFonts w:cs="David" w:hint="cs"/>
          <w:rtl/>
        </w:rPr>
      </w:pPr>
      <w:r w:rsidRPr="00A6582B">
        <w:rPr>
          <w:rFonts w:cs="David" w:hint="cs"/>
          <w:rtl/>
        </w:rPr>
        <w:t xml:space="preserve">אבל יש </w:t>
      </w:r>
      <w:smartTag w:uri="urn:schemas-microsoft-com:office:smarttags" w:element="PersonName">
        <w:r w:rsidRPr="00A6582B">
          <w:rPr>
            <w:rFonts w:cs="David" w:hint="cs"/>
            <w:rtl/>
          </w:rPr>
          <w:t>דב</w:t>
        </w:r>
      </w:smartTag>
      <w:r w:rsidRPr="00A6582B">
        <w:rPr>
          <w:rFonts w:cs="David" w:hint="cs"/>
          <w:rtl/>
        </w:rPr>
        <w:t xml:space="preserve">ר אחד שכן מרגיע אותי, חברת הכנסת זוארץ. את יודעת מה זה? שפה רוצים לחקור את מי שמייצר דה-לגיטימציה לצבא ולחיילי צה"ל, ואני מניח שגם למדינת ישראל. אני בעת האחרונה, חברת הכנסת פניה קירשנבאום, לא ראיתי מישהו שעושה יותר דה-לגיטימציה למדינת ישראל ולצבא ולחיילי הצבא מאשר מי שעומד בראש מערכת ההסברה שלה - שר החוץ של מדינת ישראל, ולכן צריך לחקור אותו. את יודעת מה? מעניין מאוד מאיפה מקורות המימון שלו.  </w:t>
      </w:r>
    </w:p>
    <w:p w14:paraId="6A03FC95" w14:textId="77777777" w:rsidR="00A6582B" w:rsidRPr="00A6582B" w:rsidRDefault="00A6582B" w:rsidP="00A6582B">
      <w:pPr>
        <w:bidi/>
        <w:jc w:val="both"/>
        <w:rPr>
          <w:rFonts w:cs="David" w:hint="cs"/>
          <w:rtl/>
        </w:rPr>
      </w:pPr>
    </w:p>
    <w:p w14:paraId="35FDC908"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6415F6C5" w14:textId="77777777" w:rsidR="00A6582B" w:rsidRPr="00A6582B" w:rsidRDefault="00A6582B" w:rsidP="00A6582B">
      <w:pPr>
        <w:bidi/>
        <w:jc w:val="both"/>
        <w:rPr>
          <w:rFonts w:cs="David" w:hint="cs"/>
          <w:rtl/>
        </w:rPr>
      </w:pPr>
    </w:p>
    <w:p w14:paraId="39A8CC9E" w14:textId="77777777" w:rsidR="00A6582B" w:rsidRPr="00A6582B" w:rsidRDefault="00A6582B" w:rsidP="00A6582B">
      <w:pPr>
        <w:bidi/>
        <w:ind w:firstLine="720"/>
        <w:jc w:val="both"/>
        <w:rPr>
          <w:rFonts w:cs="David" w:hint="cs"/>
          <w:rtl/>
        </w:rPr>
      </w:pPr>
      <w:r w:rsidRPr="00A6582B">
        <w:rPr>
          <w:rFonts w:cs="David" w:hint="cs"/>
          <w:rtl/>
        </w:rPr>
        <w:t xml:space="preserve">אגב, זה גם בסמכות הוועדה. </w:t>
      </w:r>
    </w:p>
    <w:p w14:paraId="1BBE9634" w14:textId="77777777" w:rsidR="00A6582B" w:rsidRPr="00A6582B" w:rsidRDefault="00A6582B" w:rsidP="00A6582B">
      <w:pPr>
        <w:bidi/>
        <w:jc w:val="both"/>
        <w:rPr>
          <w:rFonts w:cs="David" w:hint="cs"/>
          <w:rtl/>
        </w:rPr>
      </w:pPr>
      <w:r w:rsidRPr="00A6582B">
        <w:rPr>
          <w:rFonts w:cs="David" w:hint="cs"/>
          <w:rtl/>
        </w:rPr>
        <w:tab/>
      </w:r>
    </w:p>
    <w:p w14:paraId="79950355"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4ADC7CB" w14:textId="77777777" w:rsidR="00A6582B" w:rsidRPr="00A6582B" w:rsidRDefault="00A6582B" w:rsidP="00A6582B">
      <w:pPr>
        <w:bidi/>
        <w:jc w:val="both"/>
        <w:rPr>
          <w:rFonts w:cs="David" w:hint="cs"/>
          <w:u w:val="single"/>
          <w:rtl/>
        </w:rPr>
      </w:pPr>
    </w:p>
    <w:p w14:paraId="79D69095" w14:textId="77777777" w:rsidR="00A6582B" w:rsidRPr="00A6582B" w:rsidRDefault="00A6582B" w:rsidP="00A6582B">
      <w:pPr>
        <w:bidi/>
        <w:ind w:firstLine="720"/>
        <w:jc w:val="both"/>
        <w:rPr>
          <w:rFonts w:cs="David" w:hint="cs"/>
          <w:rtl/>
        </w:rPr>
      </w:pPr>
      <w:r w:rsidRPr="00A6582B">
        <w:rPr>
          <w:rFonts w:cs="David" w:hint="cs"/>
          <w:rtl/>
        </w:rPr>
        <w:t xml:space="preserve">חברת הכנסת זוארץ, אני לא מאמין. </w:t>
      </w:r>
    </w:p>
    <w:p w14:paraId="37759C2A" w14:textId="77777777" w:rsidR="00A6582B" w:rsidRPr="00A6582B" w:rsidRDefault="00A6582B" w:rsidP="00A6582B">
      <w:pPr>
        <w:bidi/>
        <w:ind w:firstLine="720"/>
        <w:jc w:val="both"/>
        <w:rPr>
          <w:rFonts w:cs="David" w:hint="cs"/>
          <w:rtl/>
        </w:rPr>
      </w:pPr>
    </w:p>
    <w:p w14:paraId="35F4D0CC"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BFAFE46" w14:textId="77777777" w:rsidR="00A6582B" w:rsidRPr="00A6582B" w:rsidRDefault="00A6582B" w:rsidP="00A6582B">
      <w:pPr>
        <w:bidi/>
        <w:ind w:firstLine="720"/>
        <w:jc w:val="both"/>
        <w:rPr>
          <w:rFonts w:cs="David" w:hint="cs"/>
          <w:rtl/>
        </w:rPr>
      </w:pPr>
    </w:p>
    <w:p w14:paraId="36F986F1" w14:textId="77777777" w:rsidR="00A6582B" w:rsidRPr="00A6582B" w:rsidRDefault="00A6582B" w:rsidP="00A6582B">
      <w:pPr>
        <w:bidi/>
        <w:ind w:firstLine="720"/>
        <w:jc w:val="both"/>
        <w:rPr>
          <w:rFonts w:cs="David" w:hint="cs"/>
          <w:rtl/>
        </w:rPr>
      </w:pPr>
      <w:r w:rsidRPr="00A6582B">
        <w:rPr>
          <w:rFonts w:cs="David" w:hint="cs"/>
          <w:rtl/>
        </w:rPr>
        <w:t xml:space="preserve">אני מחזקת את </w:t>
      </w:r>
      <w:smartTag w:uri="urn:schemas-microsoft-com:office:smarttags" w:element="PersonName">
        <w:r w:rsidRPr="00A6582B">
          <w:rPr>
            <w:rFonts w:cs="David" w:hint="cs"/>
            <w:rtl/>
          </w:rPr>
          <w:t>דב</w:t>
        </w:r>
      </w:smartTag>
      <w:r w:rsidRPr="00A6582B">
        <w:rPr>
          <w:rFonts w:cs="David" w:hint="cs"/>
          <w:rtl/>
        </w:rPr>
        <w:t xml:space="preserve">רי חברי. </w:t>
      </w:r>
    </w:p>
    <w:p w14:paraId="1DBA9848" w14:textId="77777777" w:rsidR="00A6582B" w:rsidRPr="00A6582B" w:rsidRDefault="00A6582B" w:rsidP="00A6582B">
      <w:pPr>
        <w:bidi/>
        <w:ind w:firstLine="720"/>
        <w:jc w:val="both"/>
        <w:rPr>
          <w:rFonts w:cs="David" w:hint="cs"/>
          <w:rtl/>
        </w:rPr>
      </w:pPr>
    </w:p>
    <w:p w14:paraId="1A70B5A2"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0F4D985" w14:textId="77777777" w:rsidR="00A6582B" w:rsidRPr="00A6582B" w:rsidRDefault="00A6582B" w:rsidP="00A6582B">
      <w:pPr>
        <w:bidi/>
        <w:ind w:firstLine="720"/>
        <w:jc w:val="both"/>
        <w:rPr>
          <w:rFonts w:cs="David" w:hint="cs"/>
          <w:rtl/>
        </w:rPr>
      </w:pPr>
    </w:p>
    <w:p w14:paraId="7C49C311" w14:textId="77777777" w:rsidR="00A6582B" w:rsidRPr="00A6582B" w:rsidRDefault="00A6582B" w:rsidP="00A6582B">
      <w:pPr>
        <w:bidi/>
        <w:ind w:firstLine="720"/>
        <w:jc w:val="both"/>
        <w:rPr>
          <w:rFonts w:cs="David" w:hint="cs"/>
          <w:rtl/>
        </w:rPr>
      </w:pPr>
      <w:r w:rsidRPr="00A6582B">
        <w:rPr>
          <w:rFonts w:cs="David" w:hint="cs"/>
          <w:rtl/>
        </w:rPr>
        <w:t xml:space="preserve">סדר הדיון מעכשיו יהיה - - - </w:t>
      </w:r>
    </w:p>
    <w:p w14:paraId="34CD57D7" w14:textId="77777777" w:rsidR="00A6582B" w:rsidRPr="00A6582B" w:rsidRDefault="00A6582B" w:rsidP="00A6582B">
      <w:pPr>
        <w:bidi/>
        <w:jc w:val="both"/>
        <w:rPr>
          <w:rFonts w:cs="David" w:hint="cs"/>
          <w:rtl/>
        </w:rPr>
      </w:pPr>
    </w:p>
    <w:p w14:paraId="44AFA5E7" w14:textId="77777777" w:rsidR="00A6582B" w:rsidRPr="00A6582B" w:rsidRDefault="00A6582B" w:rsidP="00A6582B">
      <w:pPr>
        <w:keepNext/>
        <w:bidi/>
        <w:jc w:val="both"/>
        <w:rPr>
          <w:rFonts w:cs="David" w:hint="cs"/>
          <w:u w:val="single"/>
          <w:rtl/>
        </w:rPr>
      </w:pPr>
      <w:r w:rsidRPr="00A6582B">
        <w:rPr>
          <w:rFonts w:cs="David" w:hint="cs"/>
          <w:u w:val="single"/>
          <w:rtl/>
        </w:rPr>
        <w:t>אילן גילאון:</w:t>
      </w:r>
    </w:p>
    <w:p w14:paraId="217C5DBF" w14:textId="77777777" w:rsidR="00A6582B" w:rsidRPr="00A6582B" w:rsidRDefault="00A6582B" w:rsidP="00A6582B">
      <w:pPr>
        <w:keepNext/>
        <w:bidi/>
        <w:jc w:val="both"/>
        <w:rPr>
          <w:rFonts w:cs="David" w:hint="cs"/>
          <w:u w:val="single"/>
          <w:rtl/>
        </w:rPr>
      </w:pPr>
    </w:p>
    <w:p w14:paraId="3B251F29" w14:textId="77777777" w:rsidR="00A6582B" w:rsidRPr="00A6582B" w:rsidRDefault="00A6582B" w:rsidP="00A6582B">
      <w:pPr>
        <w:keepNext/>
        <w:bidi/>
        <w:jc w:val="both"/>
        <w:rPr>
          <w:rFonts w:cs="David" w:hint="cs"/>
          <w:rtl/>
        </w:rPr>
      </w:pPr>
      <w:r w:rsidRPr="00A6582B">
        <w:rPr>
          <w:rFonts w:cs="David" w:hint="cs"/>
          <w:rtl/>
        </w:rPr>
        <w:t>אתה תמיד עושה את זה, שם אותי בסוף הרשימה - - - אתה באופן שיטתי עושה את זה.</w:t>
      </w:r>
    </w:p>
    <w:p w14:paraId="1A293945" w14:textId="77777777" w:rsidR="00A6582B" w:rsidRPr="00A6582B" w:rsidRDefault="00A6582B" w:rsidP="00A6582B">
      <w:pPr>
        <w:bidi/>
        <w:ind w:firstLine="720"/>
        <w:jc w:val="both"/>
        <w:rPr>
          <w:rFonts w:cs="David" w:hint="cs"/>
          <w:rtl/>
        </w:rPr>
      </w:pPr>
    </w:p>
    <w:p w14:paraId="3A86C995"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5FF037D6" w14:textId="77777777" w:rsidR="00A6582B" w:rsidRPr="00A6582B" w:rsidRDefault="00A6582B" w:rsidP="00A6582B">
      <w:pPr>
        <w:bidi/>
        <w:ind w:firstLine="720"/>
        <w:jc w:val="both"/>
        <w:rPr>
          <w:rFonts w:cs="David" w:hint="cs"/>
          <w:rtl/>
        </w:rPr>
      </w:pPr>
    </w:p>
    <w:p w14:paraId="1D9AFD5D" w14:textId="77777777" w:rsidR="00A6582B" w:rsidRPr="00A6582B" w:rsidRDefault="00A6582B" w:rsidP="00A6582B">
      <w:pPr>
        <w:bidi/>
        <w:ind w:firstLine="720"/>
        <w:jc w:val="both"/>
        <w:rPr>
          <w:rFonts w:cs="David" w:hint="cs"/>
          <w:rtl/>
        </w:rPr>
      </w:pPr>
      <w:r w:rsidRPr="00A6582B">
        <w:rPr>
          <w:rFonts w:cs="David" w:hint="cs"/>
          <w:rtl/>
        </w:rPr>
        <w:t xml:space="preserve">אני לא מפריע לך, אני רק רוצה לומר שאני קובע עכשיו שבמחצית </w:t>
      </w:r>
      <w:smartTag w:uri="urn:schemas-microsoft-com:office:smarttags" w:element="PersonName">
        <w:r w:rsidRPr="00A6582B">
          <w:rPr>
            <w:rFonts w:cs="David" w:hint="cs"/>
            <w:rtl/>
          </w:rPr>
          <w:t>דב</w:t>
        </w:r>
      </w:smartTag>
      <w:r w:rsidRPr="00A6582B">
        <w:rPr>
          <w:rFonts w:cs="David" w:hint="cs"/>
          <w:rtl/>
        </w:rPr>
        <w:t>ריו של כל דובר תהיה הערה של חברת הכנסת זוארץ. בסדר?</w:t>
      </w:r>
    </w:p>
    <w:p w14:paraId="5DF68C7C" w14:textId="77777777" w:rsidR="00A6582B" w:rsidRPr="00A6582B" w:rsidRDefault="00A6582B" w:rsidP="00A6582B">
      <w:pPr>
        <w:bidi/>
        <w:ind w:firstLine="720"/>
        <w:jc w:val="both"/>
        <w:rPr>
          <w:rFonts w:cs="David" w:hint="cs"/>
          <w:rtl/>
        </w:rPr>
      </w:pPr>
    </w:p>
    <w:p w14:paraId="5678579F" w14:textId="77777777" w:rsidR="00A6582B" w:rsidRPr="00A6582B" w:rsidRDefault="00A6582B" w:rsidP="00A6582B">
      <w:pPr>
        <w:keepNext/>
        <w:bidi/>
        <w:jc w:val="both"/>
        <w:rPr>
          <w:rFonts w:cs="David" w:hint="cs"/>
          <w:u w:val="single"/>
          <w:rtl/>
        </w:rPr>
      </w:pPr>
      <w:r w:rsidRPr="00A6582B">
        <w:rPr>
          <w:rFonts w:cs="David" w:hint="cs"/>
          <w:u w:val="single"/>
          <w:rtl/>
        </w:rPr>
        <w:t>אילן גילאון:</w:t>
      </w:r>
    </w:p>
    <w:p w14:paraId="61C66226" w14:textId="77777777" w:rsidR="00A6582B" w:rsidRPr="00A6582B" w:rsidRDefault="00A6582B" w:rsidP="00A6582B">
      <w:pPr>
        <w:bidi/>
        <w:ind w:firstLine="720"/>
        <w:jc w:val="both"/>
        <w:rPr>
          <w:rFonts w:cs="David" w:hint="cs"/>
          <w:rtl/>
        </w:rPr>
      </w:pPr>
    </w:p>
    <w:p w14:paraId="12B04185" w14:textId="77777777" w:rsidR="00A6582B" w:rsidRPr="00A6582B" w:rsidRDefault="00A6582B" w:rsidP="00A6582B">
      <w:pPr>
        <w:bidi/>
        <w:ind w:firstLine="720"/>
        <w:jc w:val="both"/>
        <w:rPr>
          <w:rFonts w:cs="David" w:hint="cs"/>
          <w:rtl/>
        </w:rPr>
      </w:pPr>
      <w:r w:rsidRPr="00A6582B">
        <w:rPr>
          <w:rFonts w:cs="David" w:hint="cs"/>
          <w:rtl/>
        </w:rPr>
        <w:t xml:space="preserve">בסדר, אני מוכן יותר לשתי הערות. </w:t>
      </w:r>
    </w:p>
    <w:p w14:paraId="0ECE4C82" w14:textId="77777777" w:rsidR="00A6582B" w:rsidRPr="00A6582B" w:rsidRDefault="00A6582B" w:rsidP="00A6582B">
      <w:pPr>
        <w:bidi/>
        <w:jc w:val="both"/>
        <w:rPr>
          <w:rFonts w:cs="David" w:hint="cs"/>
          <w:rtl/>
        </w:rPr>
      </w:pPr>
    </w:p>
    <w:p w14:paraId="1B59CBC1" w14:textId="77777777" w:rsidR="00A6582B" w:rsidRPr="00A6582B" w:rsidRDefault="00A6582B" w:rsidP="00A6582B">
      <w:pPr>
        <w:bidi/>
        <w:ind w:firstLine="720"/>
        <w:jc w:val="both"/>
        <w:rPr>
          <w:rFonts w:cs="David" w:hint="cs"/>
          <w:rtl/>
        </w:rPr>
      </w:pPr>
      <w:r w:rsidRPr="00A6582B">
        <w:rPr>
          <w:rFonts w:cs="David" w:hint="cs"/>
          <w:rtl/>
        </w:rPr>
        <w:t xml:space="preserve">חברים, נאמר כן מקודם כמה מפקדים וחיילי צה"ל הולכים עם אבטחה בגלל מתנחלים וכמה הולכים בגלל סיבות אחרות. אנחנו יכולים לאמוד את הנזקים לדה-לגיטימציה, כשאנחנו נמדוד את המעשים של מגישי ההצעה, שרוממות החשיפה והשמש בגרונם לעומת לבין האחרים. </w:t>
      </w:r>
    </w:p>
    <w:p w14:paraId="5EEA6B40" w14:textId="77777777" w:rsidR="00A6582B" w:rsidRPr="00A6582B" w:rsidRDefault="00A6582B" w:rsidP="00A6582B">
      <w:pPr>
        <w:bidi/>
        <w:ind w:firstLine="720"/>
        <w:jc w:val="both"/>
        <w:rPr>
          <w:rFonts w:cs="David" w:hint="cs"/>
          <w:rtl/>
        </w:rPr>
      </w:pPr>
    </w:p>
    <w:p w14:paraId="622162AB" w14:textId="77777777" w:rsidR="00A6582B" w:rsidRPr="00A6582B" w:rsidRDefault="00A6582B" w:rsidP="00A6582B">
      <w:pPr>
        <w:bidi/>
        <w:ind w:firstLine="720"/>
        <w:jc w:val="both"/>
        <w:rPr>
          <w:rFonts w:cs="David" w:hint="cs"/>
          <w:rtl/>
        </w:rPr>
      </w:pPr>
      <w:r w:rsidRPr="00A6582B">
        <w:rPr>
          <w:rFonts w:cs="David" w:hint="cs"/>
          <w:rtl/>
        </w:rPr>
        <w:t>האמן לי, חבר הכנסת היו</w:t>
      </w:r>
      <w:r w:rsidRPr="00A6582B">
        <w:rPr>
          <w:rFonts w:cs="David"/>
          <w:rtl/>
        </w:rPr>
        <w:t>"</w:t>
      </w:r>
      <w:r w:rsidRPr="00A6582B">
        <w:rPr>
          <w:rFonts w:cs="David" w:hint="cs"/>
          <w:rtl/>
        </w:rPr>
        <w:t xml:space="preserve">ר יריב לוין, חנין זועבי, שאינני מתומכיה ואני לא סופר את הכיוון הזה שלה, היא קצה קצהו של פסיק בנזק שנגרם למדינת ישראל לעומת שר החוץ, לעומת האיש שעמד כאן קודם </w:t>
      </w:r>
      <w:r w:rsidRPr="00A6582B">
        <w:rPr>
          <w:rFonts w:cs="David"/>
        </w:rPr>
        <w:t>on camera</w:t>
      </w:r>
      <w:r w:rsidRPr="00A6582B">
        <w:rPr>
          <w:rFonts w:cs="David" w:hint="cs"/>
          <w:rtl/>
        </w:rPr>
        <w:t xml:space="preserve"> ומשלם שלמונים. אני פניתי למשטרה, לא הקמתי ועדת חקירה </w:t>
      </w:r>
      <w:r w:rsidRPr="00A6582B">
        <w:rPr>
          <w:rFonts w:cs="David"/>
          <w:rtl/>
        </w:rPr>
        <w:t>–</w:t>
      </w:r>
      <w:r w:rsidRPr="00A6582B">
        <w:rPr>
          <w:rFonts w:cs="David" w:hint="cs"/>
          <w:rtl/>
        </w:rPr>
        <w:t xml:space="preserve"> </w:t>
      </w:r>
      <w:r w:rsidRPr="00A6582B">
        <w:rPr>
          <w:rFonts w:cs="David"/>
        </w:rPr>
        <w:t>on camera</w:t>
      </w:r>
      <w:r w:rsidRPr="00A6582B">
        <w:rPr>
          <w:rFonts w:cs="David" w:hint="cs"/>
          <w:rtl/>
        </w:rPr>
        <w:t xml:space="preserve"> בערוץ 2 משלם שוחד לחיילים כדי להפר פקודה, ביחידת נחשון, וכולכם יודעים את זה. מישהו מכם דיבר על כך? אז על מה אתם מ</w:t>
      </w:r>
      <w:smartTag w:uri="urn:schemas-microsoft-com:office:smarttags" w:element="PersonName">
        <w:r w:rsidRPr="00A6582B">
          <w:rPr>
            <w:rFonts w:cs="David" w:hint="cs"/>
            <w:rtl/>
          </w:rPr>
          <w:t>דב</w:t>
        </w:r>
      </w:smartTag>
      <w:r w:rsidRPr="00A6582B">
        <w:rPr>
          <w:rFonts w:cs="David" w:hint="cs"/>
          <w:rtl/>
        </w:rPr>
        <w:t>רים?</w:t>
      </w:r>
    </w:p>
    <w:p w14:paraId="35D333F5" w14:textId="77777777" w:rsidR="00A6582B" w:rsidRPr="00A6582B" w:rsidRDefault="00A6582B" w:rsidP="00A6582B">
      <w:pPr>
        <w:bidi/>
        <w:ind w:firstLine="720"/>
        <w:jc w:val="both"/>
        <w:rPr>
          <w:rFonts w:cs="David" w:hint="cs"/>
          <w:rtl/>
        </w:rPr>
      </w:pPr>
    </w:p>
    <w:p w14:paraId="027CFED2" w14:textId="77777777" w:rsidR="00A6582B" w:rsidRPr="00A6582B" w:rsidRDefault="00A6582B" w:rsidP="00A6582B">
      <w:pPr>
        <w:bidi/>
        <w:ind w:firstLine="720"/>
        <w:jc w:val="both"/>
        <w:rPr>
          <w:rFonts w:cs="David" w:hint="cs"/>
          <w:rtl/>
        </w:rPr>
      </w:pPr>
      <w:r w:rsidRPr="00A6582B">
        <w:rPr>
          <w:rFonts w:cs="David" w:hint="cs"/>
          <w:rtl/>
        </w:rPr>
        <w:t>לכן, הבעיה המרכזית היא מה קורה למדינת ישראל בעידן שסביבנו קורה תהליך אולי הפוך. פתאום המחנות האזרחיים קמים ומבינים שהם צריכים להגן על האינטרסים שלהם; פתאום חופש הביטוי הופך למשהו יותר משמעותי. ואצלנו אנחנו מצרים את ה</w:t>
      </w:r>
      <w:smartTag w:uri="urn:schemas-microsoft-com:office:smarttags" w:element="PersonName">
        <w:r w:rsidRPr="00A6582B">
          <w:rPr>
            <w:rFonts w:cs="David" w:hint="cs"/>
            <w:rtl/>
          </w:rPr>
          <w:t>דב</w:t>
        </w:r>
      </w:smartTag>
      <w:r w:rsidRPr="00A6582B">
        <w:rPr>
          <w:rFonts w:cs="David" w:hint="cs"/>
          <w:rtl/>
        </w:rPr>
        <w:t xml:space="preserve">רים. </w:t>
      </w:r>
    </w:p>
    <w:p w14:paraId="10487657" w14:textId="77777777" w:rsidR="00A6582B" w:rsidRPr="00A6582B" w:rsidRDefault="00A6582B" w:rsidP="00A6582B">
      <w:pPr>
        <w:bidi/>
        <w:jc w:val="both"/>
        <w:rPr>
          <w:rFonts w:cs="David" w:hint="cs"/>
          <w:rtl/>
        </w:rPr>
      </w:pPr>
    </w:p>
    <w:p w14:paraId="46F095FD"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16B6E61A" w14:textId="77777777" w:rsidR="00A6582B" w:rsidRPr="00A6582B" w:rsidRDefault="00A6582B" w:rsidP="00A6582B">
      <w:pPr>
        <w:bidi/>
        <w:jc w:val="both"/>
        <w:rPr>
          <w:rFonts w:cs="David" w:hint="cs"/>
          <w:u w:val="single"/>
          <w:rtl/>
        </w:rPr>
      </w:pPr>
    </w:p>
    <w:p w14:paraId="01A62919" w14:textId="77777777" w:rsidR="00A6582B" w:rsidRPr="00A6582B" w:rsidRDefault="00A6582B" w:rsidP="00A6582B">
      <w:pPr>
        <w:bidi/>
        <w:ind w:firstLine="720"/>
        <w:jc w:val="both"/>
        <w:rPr>
          <w:rFonts w:cs="David" w:hint="cs"/>
          <w:rtl/>
        </w:rPr>
      </w:pPr>
      <w:r w:rsidRPr="00A6582B">
        <w:rPr>
          <w:rFonts w:cs="David" w:hint="cs"/>
          <w:rtl/>
        </w:rPr>
        <w:t xml:space="preserve">תקימו את החברה האזרחית. </w:t>
      </w:r>
    </w:p>
    <w:p w14:paraId="5E8359A7" w14:textId="77777777" w:rsidR="00A6582B" w:rsidRPr="00A6582B" w:rsidRDefault="00A6582B" w:rsidP="00A6582B">
      <w:pPr>
        <w:bidi/>
        <w:jc w:val="both"/>
        <w:rPr>
          <w:rFonts w:cs="David" w:hint="cs"/>
          <w:rtl/>
        </w:rPr>
      </w:pPr>
    </w:p>
    <w:p w14:paraId="70135700"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30FD7F8E" w14:textId="77777777" w:rsidR="00A6582B" w:rsidRPr="00A6582B" w:rsidRDefault="00A6582B" w:rsidP="00A6582B">
      <w:pPr>
        <w:bidi/>
        <w:jc w:val="both"/>
        <w:rPr>
          <w:rFonts w:cs="David" w:hint="cs"/>
          <w:u w:val="single"/>
          <w:rtl/>
        </w:rPr>
      </w:pPr>
    </w:p>
    <w:p w14:paraId="08133B70" w14:textId="77777777" w:rsidR="00A6582B" w:rsidRPr="00A6582B" w:rsidRDefault="00A6582B" w:rsidP="00A6582B">
      <w:pPr>
        <w:bidi/>
        <w:ind w:firstLine="720"/>
        <w:jc w:val="both"/>
        <w:rPr>
          <w:rFonts w:cs="David" w:hint="cs"/>
          <w:rtl/>
        </w:rPr>
      </w:pPr>
      <w:r w:rsidRPr="00A6582B">
        <w:rPr>
          <w:rFonts w:cs="David" w:hint="cs"/>
          <w:rtl/>
        </w:rPr>
        <w:t>אז מי שרוצה להחמיר, חבר הכנסת רותם, ל</w:t>
      </w:r>
      <w:smartTag w:uri="urn:schemas-microsoft-com:office:smarttags" w:element="PersonName">
        <w:r w:rsidRPr="00A6582B">
          <w:rPr>
            <w:rFonts w:cs="David" w:hint="cs"/>
            <w:rtl/>
          </w:rPr>
          <w:t>דב</w:t>
        </w:r>
      </w:smartTag>
      <w:r w:rsidRPr="00A6582B">
        <w:rPr>
          <w:rFonts w:cs="David" w:hint="cs"/>
          <w:rtl/>
        </w:rPr>
        <w:t>ר הזה יקרא מקארתי. אני מכיר את זה מתרבויות אחרות. מישהו תיקן אותי שזה לא הקג"ב, זה ה-</w:t>
      </w:r>
      <w:r w:rsidRPr="00A6582B">
        <w:rPr>
          <w:rFonts w:cs="David" w:hint="cs"/>
        </w:rPr>
        <w:t>NKVD</w:t>
      </w:r>
      <w:r w:rsidRPr="00A6582B">
        <w:rPr>
          <w:rFonts w:cs="David" w:hint="cs"/>
          <w:rtl/>
        </w:rPr>
        <w:t xml:space="preserve">. היו שם שיטות כאלה. ומתי הן קורות? כשאנשים מתבלבלים ומבלבלים את היוצרות. ראיתי חברת כנסת, איך לפתע קורית לה מטמורפוזה והיא  חושבת שהיא סדרן בתוך הכנסת, שהיא שוטר, שהיא מוציא לפועל. היא כמעט הורידה את הנואמת מהדוכן במו כוחה. זה נקרא חוסר הבנה למה היא הפרדת הרשויות. </w:t>
      </w:r>
    </w:p>
    <w:p w14:paraId="64DBEAC9" w14:textId="77777777" w:rsidR="00A6582B" w:rsidRPr="00A6582B" w:rsidRDefault="00A6582B" w:rsidP="00A6582B">
      <w:pPr>
        <w:bidi/>
        <w:ind w:firstLine="720"/>
        <w:jc w:val="both"/>
        <w:rPr>
          <w:rFonts w:cs="David" w:hint="cs"/>
          <w:rtl/>
        </w:rPr>
      </w:pPr>
    </w:p>
    <w:p w14:paraId="63CB1C93" w14:textId="77777777" w:rsidR="00A6582B" w:rsidRPr="00A6582B" w:rsidRDefault="00A6582B" w:rsidP="00A6582B">
      <w:pPr>
        <w:bidi/>
        <w:ind w:firstLine="720"/>
        <w:jc w:val="both"/>
        <w:rPr>
          <w:rFonts w:cs="David" w:hint="cs"/>
          <w:rtl/>
        </w:rPr>
      </w:pPr>
      <w:r w:rsidRPr="00A6582B">
        <w:rPr>
          <w:rFonts w:cs="David" w:hint="cs"/>
          <w:rtl/>
        </w:rPr>
        <w:t>אתם רוצים ועדות? תראו, אנחנו מחרימים את הוועדות, אבל שלא תחשבו שלא נבוא בתור נחקרים. לפחות בתוך נחקרים נבוא אליהן, כי צריך לחקור את ה</w:t>
      </w:r>
      <w:smartTag w:uri="urn:schemas-microsoft-com:office:smarttags" w:element="PersonName">
        <w:r w:rsidRPr="00A6582B">
          <w:rPr>
            <w:rFonts w:cs="David" w:hint="cs"/>
            <w:rtl/>
          </w:rPr>
          <w:t>דב</w:t>
        </w:r>
      </w:smartTag>
      <w:r w:rsidRPr="00A6582B">
        <w:rPr>
          <w:rFonts w:cs="David" w:hint="cs"/>
          <w:rtl/>
        </w:rPr>
        <w:t xml:space="preserve">רים הללו. על כן אני אומר, אדוני, לא רק שהיועץ המשפטי אמר </w:t>
      </w:r>
      <w:r w:rsidRPr="00A6582B">
        <w:rPr>
          <w:rFonts w:cs="David"/>
        </w:rPr>
        <w:t>it's not done</w:t>
      </w:r>
      <w:r w:rsidRPr="00A6582B">
        <w:rPr>
          <w:rFonts w:cs="David" w:hint="cs"/>
          <w:rtl/>
        </w:rPr>
        <w:t xml:space="preserve">, מה שכל כך טעות בתרבות שלנו, אני רוצה לסכם במה שרוסו אמר. רוסו אמר פעם שהבושה היא היכולת להבחין בין טוב לרע ובמקום שאין בושה אנשים לא מסוגלים להבחין בין טוב לרע. זה מה שקורה כאן, אדוני. </w:t>
      </w:r>
    </w:p>
    <w:p w14:paraId="02142167" w14:textId="77777777" w:rsidR="00A6582B" w:rsidRPr="00A6582B" w:rsidRDefault="00A6582B" w:rsidP="00A6582B">
      <w:pPr>
        <w:bidi/>
        <w:jc w:val="both"/>
        <w:rPr>
          <w:rFonts w:cs="David" w:hint="cs"/>
          <w:rtl/>
        </w:rPr>
      </w:pPr>
    </w:p>
    <w:p w14:paraId="59521268"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3C98FD25" w14:textId="77777777" w:rsidR="00A6582B" w:rsidRPr="00A6582B" w:rsidRDefault="00A6582B" w:rsidP="00A6582B">
      <w:pPr>
        <w:bidi/>
        <w:jc w:val="both"/>
        <w:rPr>
          <w:rFonts w:cs="David" w:hint="cs"/>
          <w:u w:val="single"/>
          <w:rtl/>
        </w:rPr>
      </w:pPr>
    </w:p>
    <w:p w14:paraId="54344B5B" w14:textId="77777777" w:rsidR="00A6582B" w:rsidRPr="00A6582B" w:rsidRDefault="00A6582B" w:rsidP="00A6582B">
      <w:pPr>
        <w:bidi/>
        <w:ind w:firstLine="720"/>
        <w:jc w:val="both"/>
        <w:rPr>
          <w:rFonts w:cs="David" w:hint="cs"/>
          <w:rtl/>
        </w:rPr>
      </w:pPr>
      <w:r w:rsidRPr="00A6582B">
        <w:rPr>
          <w:rFonts w:cs="David" w:hint="cs"/>
          <w:rtl/>
        </w:rPr>
        <w:t xml:space="preserve">נכון. הפסקתם להבחין בין טוב לרע. שכחתם שחיילי צה"ל הם הטוב. </w:t>
      </w:r>
    </w:p>
    <w:p w14:paraId="753BD6DE" w14:textId="77777777" w:rsidR="00A6582B" w:rsidRPr="00A6582B" w:rsidRDefault="00A6582B" w:rsidP="00A6582B">
      <w:pPr>
        <w:bidi/>
        <w:ind w:firstLine="720"/>
        <w:jc w:val="both"/>
        <w:rPr>
          <w:rFonts w:cs="David" w:hint="cs"/>
          <w:rtl/>
        </w:rPr>
      </w:pPr>
    </w:p>
    <w:p w14:paraId="13AF09AC" w14:textId="77777777" w:rsidR="00A6582B" w:rsidRPr="00A6582B" w:rsidRDefault="00A6582B" w:rsidP="00A6582B">
      <w:pPr>
        <w:keepNext/>
        <w:bidi/>
        <w:jc w:val="both"/>
        <w:rPr>
          <w:rFonts w:cs="David" w:hint="cs"/>
          <w:u w:val="single"/>
          <w:rtl/>
        </w:rPr>
      </w:pPr>
      <w:r w:rsidRPr="00A6582B">
        <w:rPr>
          <w:rFonts w:cs="David" w:hint="cs"/>
          <w:u w:val="single"/>
          <w:rtl/>
        </w:rPr>
        <w:t>אילן גילאון:</w:t>
      </w:r>
    </w:p>
    <w:p w14:paraId="3D12CB40" w14:textId="77777777" w:rsidR="00A6582B" w:rsidRPr="00A6582B" w:rsidRDefault="00A6582B" w:rsidP="00A6582B">
      <w:pPr>
        <w:bidi/>
        <w:ind w:firstLine="720"/>
        <w:jc w:val="both"/>
        <w:rPr>
          <w:rFonts w:cs="David" w:hint="cs"/>
          <w:rtl/>
        </w:rPr>
      </w:pPr>
    </w:p>
    <w:p w14:paraId="150C1FD5" w14:textId="77777777" w:rsidR="00A6582B" w:rsidRPr="00A6582B" w:rsidRDefault="00A6582B" w:rsidP="00A6582B">
      <w:pPr>
        <w:bidi/>
        <w:ind w:firstLine="720"/>
        <w:jc w:val="both"/>
        <w:rPr>
          <w:rFonts w:cs="David" w:hint="cs"/>
          <w:rtl/>
        </w:rPr>
      </w:pPr>
      <w:r w:rsidRPr="00A6582B">
        <w:rPr>
          <w:rFonts w:cs="David" w:hint="cs"/>
          <w:rtl/>
        </w:rPr>
        <w:t>אני, את היבוא הזה, שאני יודע מה מקורותיו ומגלגל שנאה כלפי כל מה שזז, אנחנו לא נשתף פעולה עם ה</w:t>
      </w:r>
      <w:smartTag w:uri="urn:schemas-microsoft-com:office:smarttags" w:element="PersonName">
        <w:r w:rsidRPr="00A6582B">
          <w:rPr>
            <w:rFonts w:cs="David" w:hint="cs"/>
            <w:rtl/>
          </w:rPr>
          <w:t>דב</w:t>
        </w:r>
      </w:smartTag>
      <w:r w:rsidRPr="00A6582B">
        <w:rPr>
          <w:rFonts w:cs="David" w:hint="cs"/>
          <w:rtl/>
        </w:rPr>
        <w:t xml:space="preserve">ר הזה. </w:t>
      </w:r>
    </w:p>
    <w:p w14:paraId="0D2DF018" w14:textId="77777777" w:rsidR="00A6582B" w:rsidRPr="00A6582B" w:rsidRDefault="00A6582B" w:rsidP="00A6582B">
      <w:pPr>
        <w:bidi/>
        <w:jc w:val="both"/>
        <w:rPr>
          <w:rFonts w:cs="David" w:hint="cs"/>
          <w:rtl/>
        </w:rPr>
      </w:pPr>
    </w:p>
    <w:p w14:paraId="366087A9" w14:textId="77777777" w:rsidR="00A6582B" w:rsidRPr="00A6582B" w:rsidRDefault="00A6582B" w:rsidP="00A6582B">
      <w:pPr>
        <w:bidi/>
        <w:jc w:val="both"/>
        <w:rPr>
          <w:rFonts w:cs="David" w:hint="cs"/>
          <w:rtl/>
        </w:rPr>
      </w:pPr>
      <w:r w:rsidRPr="00A6582B">
        <w:rPr>
          <w:rFonts w:cs="David" w:hint="cs"/>
          <w:u w:val="single"/>
          <w:rtl/>
        </w:rPr>
        <w:t>נינו אבסדזה:</w:t>
      </w:r>
    </w:p>
    <w:p w14:paraId="3041280D" w14:textId="77777777" w:rsidR="00A6582B" w:rsidRPr="00A6582B" w:rsidRDefault="00A6582B" w:rsidP="00A6582B">
      <w:pPr>
        <w:bidi/>
        <w:jc w:val="both"/>
        <w:rPr>
          <w:rFonts w:cs="David" w:hint="cs"/>
          <w:rtl/>
        </w:rPr>
      </w:pPr>
    </w:p>
    <w:p w14:paraId="4EAA4367" w14:textId="77777777" w:rsidR="00A6582B" w:rsidRPr="00A6582B" w:rsidRDefault="00A6582B" w:rsidP="00A6582B">
      <w:pPr>
        <w:bidi/>
        <w:jc w:val="both"/>
        <w:rPr>
          <w:rFonts w:cs="David" w:hint="cs"/>
          <w:rtl/>
        </w:rPr>
      </w:pPr>
      <w:r w:rsidRPr="00A6582B">
        <w:rPr>
          <w:rFonts w:cs="David" w:hint="cs"/>
          <w:rtl/>
        </w:rPr>
        <w:tab/>
        <w:t>רוצים להחליף את צה"ל ואת המשטרה ב-</w:t>
      </w:r>
      <w:r w:rsidRPr="00A6582B">
        <w:rPr>
          <w:rFonts w:cs="David" w:hint="cs"/>
        </w:rPr>
        <w:t>NKVD</w:t>
      </w:r>
      <w:r w:rsidRPr="00A6582B">
        <w:rPr>
          <w:rFonts w:cs="David" w:hint="cs"/>
          <w:rtl/>
        </w:rPr>
        <w:t>.</w:t>
      </w:r>
    </w:p>
    <w:p w14:paraId="74E8A799" w14:textId="77777777" w:rsidR="00A6582B" w:rsidRPr="00A6582B" w:rsidRDefault="00A6582B" w:rsidP="00A6582B">
      <w:pPr>
        <w:bidi/>
        <w:jc w:val="both"/>
        <w:rPr>
          <w:rFonts w:cs="David" w:hint="cs"/>
          <w:rtl/>
        </w:rPr>
      </w:pPr>
    </w:p>
    <w:p w14:paraId="1C7288FA"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70FDA3FA" w14:textId="77777777" w:rsidR="00A6582B" w:rsidRPr="00A6582B" w:rsidRDefault="00A6582B" w:rsidP="00A6582B">
      <w:pPr>
        <w:bidi/>
        <w:jc w:val="both"/>
        <w:rPr>
          <w:rFonts w:cs="David" w:hint="cs"/>
          <w:rtl/>
        </w:rPr>
      </w:pPr>
    </w:p>
    <w:p w14:paraId="4D88A0C3" w14:textId="77777777" w:rsidR="00A6582B" w:rsidRPr="00A6582B" w:rsidRDefault="00A6582B" w:rsidP="00A6582B">
      <w:pPr>
        <w:bidi/>
        <w:jc w:val="both"/>
        <w:rPr>
          <w:rFonts w:cs="David" w:hint="cs"/>
          <w:rtl/>
        </w:rPr>
      </w:pPr>
      <w:r w:rsidRPr="00A6582B">
        <w:rPr>
          <w:rFonts w:cs="David" w:hint="cs"/>
          <w:rtl/>
        </w:rPr>
        <w:tab/>
        <w:t xml:space="preserve">שכחתם רק שצה"ל זה החלק הטוב בפרשה. </w:t>
      </w:r>
    </w:p>
    <w:p w14:paraId="0D8C24E5" w14:textId="77777777" w:rsidR="00A6582B" w:rsidRPr="00A6582B" w:rsidRDefault="00A6582B" w:rsidP="00A6582B">
      <w:pPr>
        <w:bidi/>
        <w:jc w:val="both"/>
        <w:rPr>
          <w:rFonts w:cs="David" w:hint="cs"/>
          <w:rtl/>
        </w:rPr>
      </w:pPr>
    </w:p>
    <w:p w14:paraId="547026AE"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6D88B19B" w14:textId="77777777" w:rsidR="00A6582B" w:rsidRPr="00A6582B" w:rsidRDefault="00A6582B" w:rsidP="00A6582B">
      <w:pPr>
        <w:bidi/>
        <w:jc w:val="both"/>
        <w:rPr>
          <w:rFonts w:cs="David" w:hint="cs"/>
          <w:u w:val="single"/>
          <w:rtl/>
        </w:rPr>
      </w:pPr>
    </w:p>
    <w:p w14:paraId="301283B1" w14:textId="77777777" w:rsidR="00A6582B" w:rsidRPr="00A6582B" w:rsidRDefault="00A6582B" w:rsidP="00A6582B">
      <w:pPr>
        <w:bidi/>
        <w:ind w:firstLine="720"/>
        <w:jc w:val="both"/>
        <w:rPr>
          <w:rFonts w:cs="David" w:hint="cs"/>
          <w:rtl/>
        </w:rPr>
      </w:pPr>
      <w:r w:rsidRPr="00A6582B">
        <w:rPr>
          <w:rFonts w:cs="David" w:hint="cs"/>
          <w:rtl/>
        </w:rPr>
        <w:t xml:space="preserve">ואתם מגני הדמוקרטיה ומגני צה"ל. </w:t>
      </w:r>
    </w:p>
    <w:p w14:paraId="5152E4DB" w14:textId="77777777" w:rsidR="00A6582B" w:rsidRPr="00A6582B" w:rsidRDefault="00A6582B" w:rsidP="00A6582B">
      <w:pPr>
        <w:bidi/>
        <w:jc w:val="both"/>
        <w:rPr>
          <w:rFonts w:cs="David" w:hint="cs"/>
          <w:rtl/>
        </w:rPr>
      </w:pPr>
    </w:p>
    <w:p w14:paraId="7422914D"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6D2D3ED1" w14:textId="77777777" w:rsidR="00A6582B" w:rsidRPr="00A6582B" w:rsidRDefault="00A6582B" w:rsidP="00A6582B">
      <w:pPr>
        <w:bidi/>
        <w:jc w:val="both"/>
        <w:rPr>
          <w:rFonts w:cs="David" w:hint="cs"/>
          <w:u w:val="single"/>
          <w:rtl/>
        </w:rPr>
      </w:pPr>
    </w:p>
    <w:p w14:paraId="7BCFBDE6" w14:textId="77777777" w:rsidR="00A6582B" w:rsidRPr="00A6582B" w:rsidRDefault="00A6582B" w:rsidP="00A6582B">
      <w:pPr>
        <w:bidi/>
        <w:ind w:firstLine="720"/>
        <w:jc w:val="both"/>
        <w:rPr>
          <w:rFonts w:cs="David" w:hint="cs"/>
          <w:rtl/>
        </w:rPr>
      </w:pPr>
      <w:r w:rsidRPr="00A6582B">
        <w:rPr>
          <w:rFonts w:cs="David" w:hint="cs"/>
          <w:rtl/>
        </w:rPr>
        <w:t xml:space="preserve">חוץ מהכיסא שלך את לא מגינה על כלום. </w:t>
      </w:r>
    </w:p>
    <w:p w14:paraId="6BB528FF" w14:textId="77777777" w:rsidR="00A6582B" w:rsidRPr="00A6582B" w:rsidRDefault="00A6582B" w:rsidP="00A6582B">
      <w:pPr>
        <w:bidi/>
        <w:jc w:val="both"/>
        <w:rPr>
          <w:rFonts w:cs="David" w:hint="cs"/>
          <w:rtl/>
        </w:rPr>
      </w:pPr>
    </w:p>
    <w:p w14:paraId="1FF2B600"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3D3CDF1D" w14:textId="77777777" w:rsidR="00A6582B" w:rsidRPr="00A6582B" w:rsidRDefault="00A6582B" w:rsidP="00A6582B">
      <w:pPr>
        <w:bidi/>
        <w:jc w:val="both"/>
        <w:rPr>
          <w:rFonts w:cs="David" w:hint="cs"/>
          <w:u w:val="single"/>
          <w:rtl/>
        </w:rPr>
      </w:pPr>
    </w:p>
    <w:p w14:paraId="63482F74" w14:textId="77777777" w:rsidR="00A6582B" w:rsidRPr="00A6582B" w:rsidRDefault="00A6582B" w:rsidP="00A6582B">
      <w:pPr>
        <w:bidi/>
        <w:ind w:firstLine="720"/>
        <w:jc w:val="both"/>
        <w:rPr>
          <w:rFonts w:cs="David" w:hint="cs"/>
          <w:rtl/>
        </w:rPr>
      </w:pPr>
      <w:r w:rsidRPr="00A6582B">
        <w:rPr>
          <w:rFonts w:cs="David" w:hint="cs"/>
          <w:rtl/>
        </w:rPr>
        <w:t xml:space="preserve">מי מממן את "דרך ארץ,? פשיסט מכחיש שואה, שאומר שאלוהים עשה נס שהביא את היטלר. </w:t>
      </w:r>
    </w:p>
    <w:p w14:paraId="63515FC3" w14:textId="77777777" w:rsidR="00A6582B" w:rsidRPr="00A6582B" w:rsidRDefault="00A6582B" w:rsidP="00A6582B">
      <w:pPr>
        <w:bidi/>
        <w:jc w:val="both"/>
        <w:rPr>
          <w:rFonts w:cs="David" w:hint="cs"/>
          <w:rtl/>
        </w:rPr>
      </w:pPr>
    </w:p>
    <w:p w14:paraId="43D3A7E3"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9DC8675" w14:textId="77777777" w:rsidR="00A6582B" w:rsidRPr="00A6582B" w:rsidRDefault="00A6582B" w:rsidP="00A6582B">
      <w:pPr>
        <w:bidi/>
        <w:jc w:val="both"/>
        <w:rPr>
          <w:rFonts w:cs="David" w:hint="cs"/>
          <w:u w:val="single"/>
          <w:rtl/>
        </w:rPr>
      </w:pPr>
    </w:p>
    <w:p w14:paraId="0C1F0BED" w14:textId="77777777" w:rsidR="00A6582B" w:rsidRPr="00A6582B" w:rsidRDefault="00A6582B" w:rsidP="00A6582B">
      <w:pPr>
        <w:bidi/>
        <w:ind w:firstLine="720"/>
        <w:jc w:val="both"/>
        <w:rPr>
          <w:rFonts w:cs="David" w:hint="cs"/>
          <w:rtl/>
        </w:rPr>
      </w:pPr>
      <w:r w:rsidRPr="00A6582B">
        <w:rPr>
          <w:rFonts w:cs="David" w:hint="cs"/>
          <w:rtl/>
        </w:rPr>
        <w:t xml:space="preserve">"דרך ארץ" זו חברה ממשלתית. אולי התכוונת ל"אם תרצו". </w:t>
      </w:r>
    </w:p>
    <w:p w14:paraId="1E193946" w14:textId="77777777" w:rsidR="00A6582B" w:rsidRPr="00A6582B" w:rsidRDefault="00A6582B" w:rsidP="00A6582B">
      <w:pPr>
        <w:bidi/>
        <w:jc w:val="both"/>
        <w:rPr>
          <w:rFonts w:cs="David" w:hint="cs"/>
          <w:rtl/>
        </w:rPr>
      </w:pPr>
    </w:p>
    <w:p w14:paraId="48B6F26B" w14:textId="77777777" w:rsidR="00A6582B" w:rsidRPr="00A6582B" w:rsidRDefault="00A6582B" w:rsidP="00A6582B">
      <w:pPr>
        <w:bidi/>
        <w:jc w:val="both"/>
        <w:rPr>
          <w:rFonts w:cs="David" w:hint="cs"/>
          <w:u w:val="single"/>
          <w:rtl/>
        </w:rPr>
      </w:pPr>
      <w:r w:rsidRPr="00A6582B">
        <w:rPr>
          <w:rFonts w:cs="David" w:hint="cs"/>
          <w:u w:val="single"/>
          <w:rtl/>
        </w:rPr>
        <w:t>אילן גילאון:</w:t>
      </w:r>
    </w:p>
    <w:p w14:paraId="2D7ED15B" w14:textId="77777777" w:rsidR="00A6582B" w:rsidRPr="00A6582B" w:rsidRDefault="00A6582B" w:rsidP="00A6582B">
      <w:pPr>
        <w:bidi/>
        <w:jc w:val="both"/>
        <w:rPr>
          <w:rFonts w:cs="David" w:hint="cs"/>
          <w:u w:val="single"/>
          <w:rtl/>
        </w:rPr>
      </w:pPr>
    </w:p>
    <w:p w14:paraId="75326BC5" w14:textId="77777777" w:rsidR="00A6582B" w:rsidRPr="00A6582B" w:rsidRDefault="00A6582B" w:rsidP="00A6582B">
      <w:pPr>
        <w:bidi/>
        <w:ind w:firstLine="720"/>
        <w:jc w:val="both"/>
        <w:rPr>
          <w:rFonts w:cs="David" w:hint="cs"/>
          <w:rtl/>
        </w:rPr>
      </w:pPr>
      <w:r w:rsidRPr="00A6582B">
        <w:rPr>
          <w:rFonts w:cs="David" w:hint="cs"/>
          <w:rtl/>
        </w:rPr>
        <w:t xml:space="preserve">האיש מהדומינו שמממן, מהלוטו. אני מתנצל. </w:t>
      </w:r>
    </w:p>
    <w:p w14:paraId="2A5D4AFF" w14:textId="77777777" w:rsidR="00A6582B" w:rsidRPr="00A6582B" w:rsidRDefault="00A6582B" w:rsidP="00A6582B">
      <w:pPr>
        <w:bidi/>
        <w:jc w:val="both"/>
        <w:rPr>
          <w:rFonts w:cs="David" w:hint="cs"/>
          <w:rtl/>
        </w:rPr>
      </w:pPr>
    </w:p>
    <w:p w14:paraId="5812D7CD"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5EDB208" w14:textId="77777777" w:rsidR="00A6582B" w:rsidRPr="00A6582B" w:rsidRDefault="00A6582B" w:rsidP="00A6582B">
      <w:pPr>
        <w:bidi/>
        <w:jc w:val="both"/>
        <w:rPr>
          <w:rFonts w:cs="David" w:hint="cs"/>
          <w:rtl/>
        </w:rPr>
      </w:pPr>
    </w:p>
    <w:p w14:paraId="6AD3BF96" w14:textId="77777777" w:rsidR="00A6582B" w:rsidRPr="00A6582B" w:rsidRDefault="00A6582B" w:rsidP="00A6582B">
      <w:pPr>
        <w:bidi/>
        <w:jc w:val="both"/>
        <w:rPr>
          <w:rFonts w:cs="David" w:hint="cs"/>
          <w:rtl/>
        </w:rPr>
      </w:pPr>
      <w:r w:rsidRPr="00A6582B">
        <w:rPr>
          <w:rFonts w:cs="David" w:hint="cs"/>
          <w:rtl/>
        </w:rPr>
        <w:tab/>
        <w:t xml:space="preserve">תודה רבה. חבר הכנסת איתן כבל, בבקשה. </w:t>
      </w:r>
    </w:p>
    <w:p w14:paraId="5869BFCC" w14:textId="77777777" w:rsidR="00A6582B" w:rsidRPr="00A6582B" w:rsidRDefault="00A6582B" w:rsidP="00A6582B">
      <w:pPr>
        <w:bidi/>
        <w:jc w:val="both"/>
        <w:rPr>
          <w:rFonts w:cs="David" w:hint="cs"/>
          <w:rtl/>
        </w:rPr>
      </w:pPr>
    </w:p>
    <w:p w14:paraId="6BEFDAEF"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6BAEFD41" w14:textId="77777777" w:rsidR="00A6582B" w:rsidRPr="00A6582B" w:rsidRDefault="00A6582B" w:rsidP="00A6582B">
      <w:pPr>
        <w:bidi/>
        <w:jc w:val="both"/>
        <w:rPr>
          <w:rFonts w:cs="David" w:hint="cs"/>
          <w:u w:val="single"/>
          <w:rtl/>
        </w:rPr>
      </w:pPr>
    </w:p>
    <w:p w14:paraId="33369F53" w14:textId="77777777" w:rsidR="00A6582B" w:rsidRPr="00A6582B" w:rsidRDefault="00A6582B" w:rsidP="00A6582B">
      <w:pPr>
        <w:bidi/>
        <w:ind w:firstLine="720"/>
        <w:jc w:val="both"/>
        <w:rPr>
          <w:rFonts w:cs="David" w:hint="cs"/>
          <w:rtl/>
        </w:rPr>
      </w:pPr>
      <w:r w:rsidRPr="00A6582B">
        <w:rPr>
          <w:rFonts w:cs="David" w:hint="cs"/>
          <w:rtl/>
        </w:rPr>
        <w:t>אדוני היושב ראש, אדוני היועץ המשפטי, נשארתי רק לומר לך שאני עדיין לא יודע איך לקרוא למסמך שלך: מסמך איל או מסמך ינון. זה מסמך מכונן. הם עדיין בהלם, גם דודו. דודו, שדיבר קודם והתחיל להתנפל עליך ולומר את כל ה</w:t>
      </w:r>
      <w:smartTag w:uri="urn:schemas-microsoft-com:office:smarttags" w:element="PersonName">
        <w:r w:rsidRPr="00A6582B">
          <w:rPr>
            <w:rFonts w:cs="David" w:hint="cs"/>
            <w:rtl/>
          </w:rPr>
          <w:t>דב</w:t>
        </w:r>
      </w:smartTag>
      <w:r w:rsidRPr="00A6582B">
        <w:rPr>
          <w:rFonts w:cs="David" w:hint="cs"/>
          <w:rtl/>
        </w:rPr>
        <w:t xml:space="preserve">רים האלה - הוא בהלם, הוא עוד לא התאושש. </w:t>
      </w:r>
    </w:p>
    <w:p w14:paraId="518AFE9B" w14:textId="77777777" w:rsidR="00A6582B" w:rsidRPr="00A6582B" w:rsidRDefault="00A6582B" w:rsidP="00A6582B">
      <w:pPr>
        <w:bidi/>
        <w:jc w:val="both"/>
        <w:rPr>
          <w:rFonts w:cs="David" w:hint="cs"/>
          <w:rtl/>
        </w:rPr>
      </w:pPr>
    </w:p>
    <w:p w14:paraId="5C5656C6"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774BDB4B" w14:textId="77777777" w:rsidR="00A6582B" w:rsidRPr="00A6582B" w:rsidRDefault="00A6582B" w:rsidP="00A6582B">
      <w:pPr>
        <w:bidi/>
        <w:jc w:val="both"/>
        <w:rPr>
          <w:rFonts w:cs="David" w:hint="cs"/>
          <w:u w:val="single"/>
          <w:rtl/>
        </w:rPr>
      </w:pPr>
    </w:p>
    <w:p w14:paraId="3428C5A2" w14:textId="77777777" w:rsidR="00A6582B" w:rsidRPr="00A6582B" w:rsidRDefault="00A6582B" w:rsidP="00A6582B">
      <w:pPr>
        <w:bidi/>
        <w:ind w:firstLine="720"/>
        <w:jc w:val="both"/>
        <w:rPr>
          <w:rFonts w:cs="David" w:hint="cs"/>
          <w:rtl/>
        </w:rPr>
      </w:pPr>
      <w:r w:rsidRPr="00A6582B">
        <w:rPr>
          <w:rFonts w:cs="David" w:hint="cs"/>
          <w:rtl/>
        </w:rPr>
        <w:t xml:space="preserve">אתה טועה. התאוששתי. </w:t>
      </w:r>
    </w:p>
    <w:p w14:paraId="1B329538" w14:textId="77777777" w:rsidR="00A6582B" w:rsidRPr="00A6582B" w:rsidRDefault="00A6582B" w:rsidP="00A6582B">
      <w:pPr>
        <w:bidi/>
        <w:jc w:val="both"/>
        <w:rPr>
          <w:rFonts w:cs="David" w:hint="cs"/>
          <w:rtl/>
        </w:rPr>
      </w:pPr>
    </w:p>
    <w:p w14:paraId="7E93561D"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755B8F64" w14:textId="77777777" w:rsidR="00A6582B" w:rsidRPr="00A6582B" w:rsidRDefault="00A6582B" w:rsidP="00A6582B">
      <w:pPr>
        <w:bidi/>
        <w:jc w:val="both"/>
        <w:rPr>
          <w:rFonts w:cs="David" w:hint="cs"/>
          <w:u w:val="single"/>
          <w:rtl/>
        </w:rPr>
      </w:pPr>
    </w:p>
    <w:p w14:paraId="5498EF14" w14:textId="77777777" w:rsidR="00A6582B" w:rsidRPr="00A6582B" w:rsidRDefault="00A6582B" w:rsidP="00A6582B">
      <w:pPr>
        <w:bidi/>
        <w:ind w:firstLine="720"/>
        <w:jc w:val="both"/>
        <w:rPr>
          <w:rFonts w:cs="David" w:hint="cs"/>
          <w:rtl/>
        </w:rPr>
      </w:pPr>
      <w:r w:rsidRPr="00A6582B">
        <w:rPr>
          <w:rFonts w:cs="David" w:hint="cs"/>
          <w:rtl/>
        </w:rPr>
        <w:t xml:space="preserve">סליחה, דודו רותם. אתה לא בוועדה שלך. </w:t>
      </w:r>
    </w:p>
    <w:p w14:paraId="0A18C6EF" w14:textId="77777777" w:rsidR="00A6582B" w:rsidRPr="00A6582B" w:rsidRDefault="00A6582B" w:rsidP="00A6582B">
      <w:pPr>
        <w:bidi/>
        <w:ind w:firstLine="720"/>
        <w:jc w:val="both"/>
        <w:rPr>
          <w:rFonts w:cs="David" w:hint="cs"/>
          <w:rtl/>
        </w:rPr>
      </w:pPr>
    </w:p>
    <w:p w14:paraId="73946B2E"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1FE0B1EF" w14:textId="77777777" w:rsidR="00A6582B" w:rsidRPr="00A6582B" w:rsidRDefault="00A6582B" w:rsidP="00A6582B">
      <w:pPr>
        <w:bidi/>
        <w:ind w:firstLine="720"/>
        <w:jc w:val="both"/>
        <w:rPr>
          <w:rFonts w:cs="David" w:hint="cs"/>
          <w:rtl/>
        </w:rPr>
      </w:pPr>
    </w:p>
    <w:p w14:paraId="0A16D8CC" w14:textId="77777777" w:rsidR="00A6582B" w:rsidRPr="00A6582B" w:rsidRDefault="00A6582B" w:rsidP="00A6582B">
      <w:pPr>
        <w:bidi/>
        <w:ind w:firstLine="720"/>
        <w:jc w:val="both"/>
        <w:rPr>
          <w:rFonts w:cs="David" w:hint="cs"/>
          <w:rtl/>
        </w:rPr>
      </w:pPr>
      <w:r w:rsidRPr="00A6582B">
        <w:rPr>
          <w:rFonts w:cs="David" w:hint="cs"/>
          <w:rtl/>
        </w:rPr>
        <w:t xml:space="preserve">מה, אתה חושב שאני לא ידעתי מה הולך לכתוב מראש? הוא בא להתייעץ אתי. </w:t>
      </w:r>
    </w:p>
    <w:p w14:paraId="2987BBB7" w14:textId="77777777" w:rsidR="00A6582B" w:rsidRPr="00A6582B" w:rsidRDefault="00A6582B" w:rsidP="00A6582B">
      <w:pPr>
        <w:bidi/>
        <w:ind w:firstLine="720"/>
        <w:jc w:val="both"/>
        <w:rPr>
          <w:rFonts w:cs="David" w:hint="cs"/>
          <w:rtl/>
        </w:rPr>
      </w:pPr>
    </w:p>
    <w:p w14:paraId="57391865"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4469CE61" w14:textId="77777777" w:rsidR="00A6582B" w:rsidRPr="00A6582B" w:rsidRDefault="00A6582B" w:rsidP="00A6582B">
      <w:pPr>
        <w:bidi/>
        <w:ind w:firstLine="720"/>
        <w:jc w:val="both"/>
        <w:rPr>
          <w:rFonts w:cs="David" w:hint="cs"/>
          <w:rtl/>
        </w:rPr>
      </w:pPr>
    </w:p>
    <w:p w14:paraId="2A1F4A76" w14:textId="77777777" w:rsidR="00A6582B" w:rsidRPr="00A6582B" w:rsidRDefault="00A6582B" w:rsidP="00A6582B">
      <w:pPr>
        <w:bidi/>
        <w:ind w:firstLine="720"/>
        <w:jc w:val="both"/>
        <w:rPr>
          <w:rFonts w:cs="David" w:hint="cs"/>
          <w:rtl/>
        </w:rPr>
      </w:pPr>
      <w:r w:rsidRPr="00A6582B">
        <w:rPr>
          <w:rFonts w:cs="David" w:hint="cs"/>
          <w:rtl/>
        </w:rPr>
        <w:t xml:space="preserve">אני אומר את זה לכולנו, חברי הכנסת. אני לא מרגיש שום צורך להתנצל בפני אף אחד על מה שאני, על מה שאני חושב, על מה הן דעותיי ועל מי אני צריך להגן. אני אזרח בדיוק כמו כל אחד ואומר את כל אשר אני רוצה ללא מורא. אתם יכולים לשבת בוועדות שלכם, לשוחח ביניכם ולהתחרות ביניכם מי יאמר את האמירה היותר קיצונית, ואולי תקימו בתוככם ועדת חקירה - מי אומר מה. זה הרי פתטי. </w:t>
      </w:r>
    </w:p>
    <w:p w14:paraId="0D7867F0" w14:textId="77777777" w:rsidR="00A6582B" w:rsidRPr="00A6582B" w:rsidRDefault="00A6582B" w:rsidP="00A6582B">
      <w:pPr>
        <w:bidi/>
        <w:jc w:val="both"/>
        <w:rPr>
          <w:rFonts w:cs="David" w:hint="cs"/>
          <w:rtl/>
        </w:rPr>
      </w:pPr>
    </w:p>
    <w:p w14:paraId="5F381836"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0605A809" w14:textId="77777777" w:rsidR="00A6582B" w:rsidRPr="00A6582B" w:rsidRDefault="00A6582B" w:rsidP="00A6582B">
      <w:pPr>
        <w:bidi/>
        <w:jc w:val="both"/>
        <w:rPr>
          <w:rFonts w:cs="David" w:hint="cs"/>
          <w:u w:val="single"/>
          <w:rtl/>
        </w:rPr>
      </w:pPr>
    </w:p>
    <w:p w14:paraId="220C21A3" w14:textId="77777777" w:rsidR="00A6582B" w:rsidRPr="00A6582B" w:rsidRDefault="00A6582B" w:rsidP="00A6582B">
      <w:pPr>
        <w:bidi/>
        <w:ind w:firstLine="720"/>
        <w:jc w:val="both"/>
        <w:rPr>
          <w:rFonts w:cs="David" w:hint="cs"/>
          <w:rtl/>
        </w:rPr>
      </w:pPr>
      <w:r w:rsidRPr="00A6582B">
        <w:rPr>
          <w:rFonts w:cs="David" w:hint="cs"/>
          <w:rtl/>
        </w:rPr>
        <w:t xml:space="preserve">אז למה אתה לא בא לוועדה? אני מתחנן לפניך שתבוא ואתה לא בא. </w:t>
      </w:r>
    </w:p>
    <w:p w14:paraId="46731ED0" w14:textId="77777777" w:rsidR="00A6582B" w:rsidRPr="00A6582B" w:rsidRDefault="00A6582B" w:rsidP="00A6582B">
      <w:pPr>
        <w:bidi/>
        <w:jc w:val="both"/>
        <w:rPr>
          <w:rFonts w:cs="David" w:hint="cs"/>
          <w:rtl/>
        </w:rPr>
      </w:pPr>
    </w:p>
    <w:p w14:paraId="4971FF08"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3551BE35" w14:textId="77777777" w:rsidR="00A6582B" w:rsidRPr="00A6582B" w:rsidRDefault="00A6582B" w:rsidP="00A6582B">
      <w:pPr>
        <w:bidi/>
        <w:jc w:val="both"/>
        <w:rPr>
          <w:rFonts w:cs="David" w:hint="cs"/>
          <w:u w:val="single"/>
          <w:rtl/>
        </w:rPr>
      </w:pPr>
    </w:p>
    <w:p w14:paraId="1BFACB1A" w14:textId="77777777" w:rsidR="00A6582B" w:rsidRPr="00A6582B" w:rsidRDefault="00A6582B" w:rsidP="00A6582B">
      <w:pPr>
        <w:bidi/>
        <w:ind w:firstLine="720"/>
        <w:jc w:val="both"/>
        <w:rPr>
          <w:rFonts w:cs="David" w:hint="cs"/>
          <w:rtl/>
        </w:rPr>
      </w:pPr>
      <w:r w:rsidRPr="00A6582B">
        <w:rPr>
          <w:rFonts w:cs="David" w:hint="cs"/>
          <w:rtl/>
        </w:rPr>
        <w:t xml:space="preserve">דודו, אני מאוד מבקש ממך. המתנתי עד עכשיו. אתה הלכת, חזרת, המתנתי בכבוד רב. אני אומר לך, אדוני היועץ המשפטי, זה באמת מסמך יוצא דופן, גם בחריפותו. לא ציפיתי לזה. אף אחד מהאנשים שיושב כאן סביב השולחן לא המתין למסמך כל כך נוקב, כל כך ברור, שהאמת היא שמעמיד באופן מאוד פתטי כל מהלך של הקמת ועדה מן הסוג זה. את מי לחקור? את מה לחקור? כל מי שחושב אחרת? במה </w:t>
      </w:r>
      <w:smartTag w:uri="urn:schemas-microsoft-com:office:smarttags" w:element="PersonName">
        <w:r w:rsidRPr="00A6582B">
          <w:rPr>
            <w:rFonts w:cs="David" w:hint="cs"/>
            <w:rtl/>
          </w:rPr>
          <w:t>דב</w:t>
        </w:r>
      </w:smartTag>
      <w:r w:rsidRPr="00A6582B">
        <w:rPr>
          <w:rFonts w:cs="David" w:hint="cs"/>
          <w:rtl/>
        </w:rPr>
        <w:t>רים אמורים?</w:t>
      </w:r>
    </w:p>
    <w:p w14:paraId="7F4E61BC" w14:textId="77777777" w:rsidR="00A6582B" w:rsidRPr="00A6582B" w:rsidRDefault="00A6582B" w:rsidP="00A6582B">
      <w:pPr>
        <w:bidi/>
        <w:jc w:val="both"/>
        <w:rPr>
          <w:rFonts w:cs="David" w:hint="cs"/>
          <w:rtl/>
        </w:rPr>
      </w:pPr>
    </w:p>
    <w:p w14:paraId="7D085976"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45D00EC" w14:textId="77777777" w:rsidR="00A6582B" w:rsidRPr="00A6582B" w:rsidRDefault="00A6582B" w:rsidP="00A6582B">
      <w:pPr>
        <w:bidi/>
        <w:jc w:val="both"/>
        <w:rPr>
          <w:rFonts w:cs="David" w:hint="cs"/>
          <w:u w:val="single"/>
          <w:rtl/>
        </w:rPr>
      </w:pPr>
    </w:p>
    <w:p w14:paraId="3EF93DB8" w14:textId="77777777" w:rsidR="00A6582B" w:rsidRPr="00A6582B" w:rsidRDefault="00A6582B" w:rsidP="00A6582B">
      <w:pPr>
        <w:bidi/>
        <w:ind w:firstLine="720"/>
        <w:jc w:val="both"/>
        <w:rPr>
          <w:rFonts w:cs="David" w:hint="cs"/>
          <w:rtl/>
        </w:rPr>
      </w:pPr>
      <w:r w:rsidRPr="00A6582B">
        <w:rPr>
          <w:rFonts w:cs="David" w:hint="cs"/>
          <w:rtl/>
        </w:rPr>
        <w:t xml:space="preserve">זה לא מה שרשום במנדט. תקרא את המנדט של הוועדה. תקרא את המנדט, חמש נקודות ועוד ארבע נקודות. לא רשום לחקור, לא רשום שמאל. מאיפה הבאתם את זה? לא רשום. </w:t>
      </w:r>
    </w:p>
    <w:p w14:paraId="7AC18977" w14:textId="77777777" w:rsidR="00A6582B" w:rsidRPr="00A6582B" w:rsidRDefault="00A6582B" w:rsidP="00A6582B">
      <w:pPr>
        <w:bidi/>
        <w:ind w:firstLine="720"/>
        <w:jc w:val="both"/>
        <w:rPr>
          <w:rFonts w:cs="David" w:hint="cs"/>
          <w:rtl/>
        </w:rPr>
      </w:pPr>
    </w:p>
    <w:p w14:paraId="6DC3A153"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510DA2D" w14:textId="77777777" w:rsidR="00A6582B" w:rsidRPr="00A6582B" w:rsidRDefault="00A6582B" w:rsidP="00A6582B">
      <w:pPr>
        <w:bidi/>
        <w:ind w:firstLine="720"/>
        <w:jc w:val="both"/>
        <w:rPr>
          <w:rFonts w:cs="David" w:hint="cs"/>
          <w:rtl/>
        </w:rPr>
      </w:pPr>
    </w:p>
    <w:p w14:paraId="728EAEE9" w14:textId="77777777" w:rsidR="00A6582B" w:rsidRPr="00A6582B" w:rsidRDefault="00A6582B" w:rsidP="00A6582B">
      <w:pPr>
        <w:bidi/>
        <w:ind w:firstLine="720"/>
        <w:jc w:val="both"/>
        <w:rPr>
          <w:rFonts w:cs="David" w:hint="cs"/>
          <w:rtl/>
        </w:rPr>
      </w:pPr>
      <w:r w:rsidRPr="00A6582B">
        <w:rPr>
          <w:rFonts w:cs="David" w:hint="cs"/>
          <w:rtl/>
        </w:rPr>
        <w:t xml:space="preserve">זו ועדה בראשותו של דני דנון - - - </w:t>
      </w:r>
    </w:p>
    <w:p w14:paraId="66D9142F" w14:textId="77777777" w:rsidR="00A6582B" w:rsidRPr="00A6582B" w:rsidRDefault="00A6582B" w:rsidP="00A6582B">
      <w:pPr>
        <w:bidi/>
        <w:ind w:firstLine="720"/>
        <w:jc w:val="both"/>
        <w:rPr>
          <w:rFonts w:cs="David" w:hint="cs"/>
          <w:rtl/>
        </w:rPr>
      </w:pPr>
    </w:p>
    <w:p w14:paraId="30E82C83" w14:textId="77777777" w:rsidR="00A6582B" w:rsidRPr="00A6582B" w:rsidRDefault="00A6582B" w:rsidP="00A6582B">
      <w:pPr>
        <w:keepNext/>
        <w:bidi/>
        <w:jc w:val="both"/>
        <w:rPr>
          <w:rFonts w:cs="David" w:hint="cs"/>
          <w:u w:val="single"/>
          <w:rtl/>
        </w:rPr>
      </w:pPr>
      <w:r w:rsidRPr="00A6582B">
        <w:rPr>
          <w:rFonts w:cs="David" w:hint="cs"/>
          <w:u w:val="single"/>
          <w:rtl/>
        </w:rPr>
        <w:t>דני דנון:</w:t>
      </w:r>
    </w:p>
    <w:p w14:paraId="56006479" w14:textId="77777777" w:rsidR="00A6582B" w:rsidRPr="00A6582B" w:rsidRDefault="00A6582B" w:rsidP="00A6582B">
      <w:pPr>
        <w:bidi/>
        <w:ind w:firstLine="720"/>
        <w:jc w:val="both"/>
        <w:rPr>
          <w:rFonts w:cs="David" w:hint="cs"/>
          <w:rtl/>
        </w:rPr>
      </w:pPr>
    </w:p>
    <w:p w14:paraId="681B495A" w14:textId="77777777" w:rsidR="00A6582B" w:rsidRPr="00A6582B" w:rsidRDefault="00A6582B" w:rsidP="00A6582B">
      <w:pPr>
        <w:bidi/>
        <w:ind w:firstLine="720"/>
        <w:jc w:val="both"/>
        <w:rPr>
          <w:rFonts w:cs="David" w:hint="cs"/>
          <w:rtl/>
        </w:rPr>
      </w:pPr>
      <w:r w:rsidRPr="00A6582B">
        <w:rPr>
          <w:rFonts w:cs="David" w:hint="cs"/>
          <w:rtl/>
        </w:rPr>
        <w:t xml:space="preserve">התזמורת התקשורתית עשתה את זה, אבל לא רשום במנדט. </w:t>
      </w:r>
    </w:p>
    <w:p w14:paraId="79D9E1E6" w14:textId="77777777" w:rsidR="00A6582B" w:rsidRPr="00A6582B" w:rsidRDefault="00A6582B" w:rsidP="00A6582B">
      <w:pPr>
        <w:bidi/>
        <w:jc w:val="both"/>
        <w:rPr>
          <w:rFonts w:cs="David" w:hint="cs"/>
          <w:rtl/>
        </w:rPr>
      </w:pPr>
    </w:p>
    <w:p w14:paraId="36BC3D73" w14:textId="77777777" w:rsidR="00A6582B" w:rsidRPr="00A6582B" w:rsidRDefault="00A6582B" w:rsidP="00A6582B">
      <w:pPr>
        <w:bidi/>
        <w:jc w:val="both"/>
        <w:rPr>
          <w:rFonts w:cs="David" w:hint="cs"/>
          <w:u w:val="single"/>
          <w:rtl/>
        </w:rPr>
      </w:pPr>
      <w:r w:rsidRPr="00A6582B">
        <w:rPr>
          <w:rFonts w:cs="David" w:hint="cs"/>
          <w:u w:val="single"/>
          <w:rtl/>
        </w:rPr>
        <w:t>דוד רותם:</w:t>
      </w:r>
    </w:p>
    <w:p w14:paraId="6E8E3938" w14:textId="77777777" w:rsidR="00A6582B" w:rsidRPr="00A6582B" w:rsidRDefault="00A6582B" w:rsidP="00A6582B">
      <w:pPr>
        <w:bidi/>
        <w:jc w:val="both"/>
        <w:rPr>
          <w:rFonts w:cs="David" w:hint="cs"/>
          <w:u w:val="single"/>
          <w:rtl/>
        </w:rPr>
      </w:pPr>
    </w:p>
    <w:p w14:paraId="61360E61" w14:textId="77777777" w:rsidR="00A6582B" w:rsidRPr="00A6582B" w:rsidRDefault="00A6582B" w:rsidP="00A6582B">
      <w:pPr>
        <w:bidi/>
        <w:ind w:firstLine="720"/>
        <w:jc w:val="both"/>
        <w:rPr>
          <w:rFonts w:cs="David" w:hint="cs"/>
          <w:rtl/>
        </w:rPr>
      </w:pPr>
      <w:r w:rsidRPr="00A6582B">
        <w:rPr>
          <w:rFonts w:cs="David" w:hint="cs"/>
          <w:rtl/>
        </w:rPr>
        <w:t xml:space="preserve">זו חוות דעת של היועץ המשפטי. </w:t>
      </w:r>
    </w:p>
    <w:p w14:paraId="71D294F3" w14:textId="77777777" w:rsidR="00A6582B" w:rsidRPr="00A6582B" w:rsidRDefault="00A6582B" w:rsidP="00A6582B">
      <w:pPr>
        <w:bidi/>
        <w:jc w:val="both"/>
        <w:rPr>
          <w:rFonts w:cs="David" w:hint="cs"/>
          <w:rtl/>
        </w:rPr>
      </w:pPr>
    </w:p>
    <w:p w14:paraId="36A915D4"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0FB7410F" w14:textId="77777777" w:rsidR="00A6582B" w:rsidRPr="00A6582B" w:rsidRDefault="00A6582B" w:rsidP="00A6582B">
      <w:pPr>
        <w:bidi/>
        <w:jc w:val="both"/>
        <w:rPr>
          <w:rFonts w:cs="David" w:hint="cs"/>
          <w:u w:val="single"/>
          <w:rtl/>
        </w:rPr>
      </w:pPr>
    </w:p>
    <w:p w14:paraId="0447842A" w14:textId="77777777" w:rsidR="00A6582B" w:rsidRPr="00A6582B" w:rsidRDefault="00A6582B" w:rsidP="00A6582B">
      <w:pPr>
        <w:bidi/>
        <w:ind w:firstLine="720"/>
        <w:jc w:val="both"/>
        <w:rPr>
          <w:rFonts w:cs="David" w:hint="cs"/>
          <w:rtl/>
        </w:rPr>
      </w:pPr>
      <w:r w:rsidRPr="00A6582B">
        <w:rPr>
          <w:rFonts w:cs="David" w:hint="cs"/>
          <w:rtl/>
        </w:rPr>
        <w:t xml:space="preserve">אבל איפה זה רשום? יש תשע נקודות לשתי הוועדות, בשום אחת מהנקודות אין שום </w:t>
      </w:r>
      <w:smartTag w:uri="urn:schemas-microsoft-com:office:smarttags" w:element="PersonName">
        <w:r w:rsidRPr="00A6582B">
          <w:rPr>
            <w:rFonts w:cs="David" w:hint="cs"/>
            <w:rtl/>
          </w:rPr>
          <w:t>דב</w:t>
        </w:r>
      </w:smartTag>
      <w:r w:rsidRPr="00A6582B">
        <w:rPr>
          <w:rFonts w:cs="David" w:hint="cs"/>
          <w:rtl/>
        </w:rPr>
        <w:t>ר שאתם מ</w:t>
      </w:r>
      <w:smartTag w:uri="urn:schemas-microsoft-com:office:smarttags" w:element="PersonName">
        <w:r w:rsidRPr="00A6582B">
          <w:rPr>
            <w:rFonts w:cs="David" w:hint="cs"/>
            <w:rtl/>
          </w:rPr>
          <w:t>דב</w:t>
        </w:r>
      </w:smartTag>
      <w:r w:rsidRPr="00A6582B">
        <w:rPr>
          <w:rFonts w:cs="David" w:hint="cs"/>
          <w:rtl/>
        </w:rPr>
        <w:t>רים עליו. אולי אתם מ</w:t>
      </w:r>
      <w:smartTag w:uri="urn:schemas-microsoft-com:office:smarttags" w:element="PersonName">
        <w:r w:rsidRPr="00A6582B">
          <w:rPr>
            <w:rFonts w:cs="David" w:hint="cs"/>
            <w:rtl/>
          </w:rPr>
          <w:t>דב</w:t>
        </w:r>
      </w:smartTag>
      <w:r w:rsidRPr="00A6582B">
        <w:rPr>
          <w:rFonts w:cs="David" w:hint="cs"/>
          <w:rtl/>
        </w:rPr>
        <w:t>רים על ועדות אחרות. אולי יצאתי רגע ל</w:t>
      </w:r>
      <w:smartTag w:uri="urn:schemas-microsoft-com:office:smarttags" w:element="PersonName">
        <w:r w:rsidRPr="00A6582B">
          <w:rPr>
            <w:rFonts w:cs="David" w:hint="cs"/>
            <w:rtl/>
          </w:rPr>
          <w:t>דב</w:t>
        </w:r>
      </w:smartTag>
      <w:r w:rsidRPr="00A6582B">
        <w:rPr>
          <w:rFonts w:cs="David" w:hint="cs"/>
          <w:rtl/>
        </w:rPr>
        <w:t xml:space="preserve">ר ויש ועדה אחרת. </w:t>
      </w:r>
    </w:p>
    <w:p w14:paraId="46A5FD13" w14:textId="77777777" w:rsidR="00A6582B" w:rsidRPr="00A6582B" w:rsidRDefault="00A6582B" w:rsidP="00A6582B">
      <w:pPr>
        <w:bidi/>
        <w:jc w:val="both"/>
        <w:rPr>
          <w:rFonts w:cs="David" w:hint="cs"/>
          <w:rtl/>
        </w:rPr>
      </w:pPr>
    </w:p>
    <w:p w14:paraId="68EA961F"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A8E0366" w14:textId="77777777" w:rsidR="00A6582B" w:rsidRPr="00A6582B" w:rsidRDefault="00A6582B" w:rsidP="00A6582B">
      <w:pPr>
        <w:bidi/>
        <w:jc w:val="both"/>
        <w:rPr>
          <w:rFonts w:cs="David" w:hint="cs"/>
          <w:u w:val="single"/>
          <w:rtl/>
        </w:rPr>
      </w:pPr>
    </w:p>
    <w:p w14:paraId="05251542" w14:textId="77777777" w:rsidR="00A6582B" w:rsidRPr="00A6582B" w:rsidRDefault="00A6582B" w:rsidP="00A6582B">
      <w:pPr>
        <w:bidi/>
        <w:ind w:firstLine="720"/>
        <w:jc w:val="both"/>
        <w:rPr>
          <w:rFonts w:cs="David" w:hint="cs"/>
          <w:rtl/>
        </w:rPr>
      </w:pPr>
      <w:r w:rsidRPr="00A6582B">
        <w:rPr>
          <w:rFonts w:cs="David" w:hint="cs"/>
          <w:rtl/>
        </w:rPr>
        <w:t>חבר הכנסת דנון, למה אתה כועס עלי?</w:t>
      </w:r>
    </w:p>
    <w:p w14:paraId="7AAD371A" w14:textId="77777777" w:rsidR="00A6582B" w:rsidRPr="00A6582B" w:rsidRDefault="00A6582B" w:rsidP="00A6582B">
      <w:pPr>
        <w:bidi/>
        <w:jc w:val="both"/>
        <w:rPr>
          <w:rFonts w:cs="David" w:hint="cs"/>
          <w:rtl/>
        </w:rPr>
      </w:pPr>
    </w:p>
    <w:p w14:paraId="6227CE23"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2C1C11EC" w14:textId="77777777" w:rsidR="00A6582B" w:rsidRPr="00A6582B" w:rsidRDefault="00A6582B" w:rsidP="00A6582B">
      <w:pPr>
        <w:bidi/>
        <w:jc w:val="both"/>
        <w:rPr>
          <w:rFonts w:cs="David" w:hint="cs"/>
          <w:u w:val="single"/>
          <w:rtl/>
        </w:rPr>
      </w:pPr>
    </w:p>
    <w:p w14:paraId="4BE85237" w14:textId="77777777" w:rsidR="00A6582B" w:rsidRPr="00A6582B" w:rsidRDefault="00A6582B" w:rsidP="00A6582B">
      <w:pPr>
        <w:bidi/>
        <w:ind w:firstLine="720"/>
        <w:jc w:val="both"/>
        <w:rPr>
          <w:rFonts w:cs="David" w:hint="cs"/>
          <w:rtl/>
        </w:rPr>
      </w:pPr>
      <w:r w:rsidRPr="00A6582B">
        <w:rPr>
          <w:rFonts w:cs="David" w:hint="cs"/>
          <w:rtl/>
        </w:rPr>
        <w:t xml:space="preserve">אני לא כועס, להיפך. </w:t>
      </w:r>
    </w:p>
    <w:p w14:paraId="2AA6ECC3" w14:textId="77777777" w:rsidR="00A6582B" w:rsidRPr="00A6582B" w:rsidRDefault="00A6582B" w:rsidP="00A6582B">
      <w:pPr>
        <w:bidi/>
        <w:jc w:val="both"/>
        <w:rPr>
          <w:rFonts w:cs="David" w:hint="cs"/>
          <w:rtl/>
        </w:rPr>
      </w:pPr>
    </w:p>
    <w:p w14:paraId="60D5B414"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016A48CC" w14:textId="77777777" w:rsidR="00A6582B" w:rsidRPr="00A6582B" w:rsidRDefault="00A6582B" w:rsidP="00A6582B">
      <w:pPr>
        <w:bidi/>
        <w:jc w:val="both"/>
        <w:rPr>
          <w:rFonts w:cs="David" w:hint="cs"/>
          <w:u w:val="single"/>
          <w:rtl/>
        </w:rPr>
      </w:pPr>
    </w:p>
    <w:p w14:paraId="6577724E" w14:textId="77777777" w:rsidR="00A6582B" w:rsidRPr="00A6582B" w:rsidRDefault="00A6582B" w:rsidP="00A6582B">
      <w:pPr>
        <w:bidi/>
        <w:ind w:firstLine="720"/>
        <w:jc w:val="both"/>
        <w:rPr>
          <w:rFonts w:cs="David" w:hint="cs"/>
          <w:rtl/>
        </w:rPr>
      </w:pPr>
      <w:r w:rsidRPr="00A6582B">
        <w:rPr>
          <w:rFonts w:cs="David" w:hint="cs"/>
          <w:rtl/>
        </w:rPr>
        <w:t>מה העניין? אין בעיה, הכול בסדר. אני חוזר ואומר, אדוני היושב ראש, אני סבור, גם בהמשך ל</w:t>
      </w:r>
      <w:smartTag w:uri="urn:schemas-microsoft-com:office:smarttags" w:element="PersonName">
        <w:r w:rsidRPr="00A6582B">
          <w:rPr>
            <w:rFonts w:cs="David" w:hint="cs"/>
            <w:rtl/>
          </w:rPr>
          <w:t>דב</w:t>
        </w:r>
      </w:smartTag>
      <w:r w:rsidRPr="00A6582B">
        <w:rPr>
          <w:rFonts w:cs="David" w:hint="cs"/>
          <w:rtl/>
        </w:rPr>
        <w:t xml:space="preserve">רים של חיים אורון שאל, שיש כאן משמעות מאוד גדולה. אי-אפשר לעבור לסדר-היום גם בהצבעה שתיעשה מחר, בהשתתפותנו או באי השתתפותנו </w:t>
      </w:r>
      <w:r w:rsidRPr="00A6582B">
        <w:rPr>
          <w:rFonts w:cs="David"/>
          <w:rtl/>
        </w:rPr>
        <w:t>–</w:t>
      </w:r>
      <w:r w:rsidRPr="00A6582B">
        <w:rPr>
          <w:rFonts w:cs="David" w:hint="cs"/>
          <w:rtl/>
        </w:rPr>
        <w:t xml:space="preserve"> זה לא מה שחשוב, הרי זה יעבור. יש כאן אמירה. הרי היועץ המשפטי הוא לא מטרת דמות ורוב הוא לא בהכרח עניין אוטומטי. תמיד בשם הרוב אפשר להעביר את מה שאתה רוצה בכל מקום שאתה רוצה, אבל יחד עם זאת, יועץ משפטי אומר כאן </w:t>
      </w:r>
      <w:smartTag w:uri="urn:schemas-microsoft-com:office:smarttags" w:element="PersonName">
        <w:r w:rsidRPr="00A6582B">
          <w:rPr>
            <w:rFonts w:cs="David" w:hint="cs"/>
            <w:rtl/>
          </w:rPr>
          <w:t>דב</w:t>
        </w:r>
      </w:smartTag>
      <w:r w:rsidRPr="00A6582B">
        <w:rPr>
          <w:rFonts w:cs="David" w:hint="cs"/>
          <w:rtl/>
        </w:rPr>
        <w:t xml:space="preserve">רים ברורים, שראוי שנבחן אותם בצורה הרבה יותר עמוקה. </w:t>
      </w:r>
    </w:p>
    <w:p w14:paraId="3268FD05" w14:textId="77777777" w:rsidR="00A6582B" w:rsidRPr="00A6582B" w:rsidRDefault="00A6582B" w:rsidP="00A6582B">
      <w:pPr>
        <w:bidi/>
        <w:jc w:val="both"/>
        <w:rPr>
          <w:rFonts w:cs="David" w:hint="cs"/>
          <w:rtl/>
        </w:rPr>
      </w:pPr>
    </w:p>
    <w:p w14:paraId="00BF703A"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B411884" w14:textId="77777777" w:rsidR="00A6582B" w:rsidRPr="00A6582B" w:rsidRDefault="00A6582B" w:rsidP="00A6582B">
      <w:pPr>
        <w:bidi/>
        <w:jc w:val="both"/>
        <w:rPr>
          <w:rFonts w:cs="David" w:hint="cs"/>
          <w:u w:val="single"/>
          <w:rtl/>
        </w:rPr>
      </w:pPr>
    </w:p>
    <w:p w14:paraId="1B5669AE" w14:textId="77777777" w:rsidR="00A6582B" w:rsidRPr="00A6582B" w:rsidRDefault="00A6582B" w:rsidP="00A6582B">
      <w:pPr>
        <w:bidi/>
        <w:ind w:firstLine="720"/>
        <w:jc w:val="both"/>
        <w:rPr>
          <w:rFonts w:cs="David" w:hint="cs"/>
          <w:rtl/>
        </w:rPr>
      </w:pPr>
      <w:r w:rsidRPr="00A6582B">
        <w:rPr>
          <w:rFonts w:cs="David" w:hint="cs"/>
          <w:rtl/>
        </w:rPr>
        <w:t xml:space="preserve">הוא אומר את זה מהרהורי ליבו, לא כבסיס משפטי. בסיס משפטי הוא - - - </w:t>
      </w:r>
    </w:p>
    <w:p w14:paraId="5D210277" w14:textId="77777777" w:rsidR="00A6582B" w:rsidRPr="00A6582B" w:rsidRDefault="00A6582B" w:rsidP="00A6582B">
      <w:pPr>
        <w:bidi/>
        <w:jc w:val="both"/>
        <w:rPr>
          <w:rFonts w:cs="David" w:hint="cs"/>
          <w:rtl/>
        </w:rPr>
      </w:pPr>
    </w:p>
    <w:p w14:paraId="5668694B" w14:textId="77777777" w:rsidR="00A6582B" w:rsidRPr="00A6582B" w:rsidRDefault="00A6582B" w:rsidP="00A6582B">
      <w:pPr>
        <w:bidi/>
        <w:jc w:val="both"/>
        <w:rPr>
          <w:rFonts w:cs="David" w:hint="cs"/>
          <w:u w:val="single"/>
          <w:rtl/>
        </w:rPr>
      </w:pPr>
      <w:r w:rsidRPr="00A6582B">
        <w:rPr>
          <w:rFonts w:cs="David" w:hint="cs"/>
          <w:u w:val="single"/>
          <w:rtl/>
        </w:rPr>
        <w:t>איתן כבל:</w:t>
      </w:r>
    </w:p>
    <w:p w14:paraId="7E9C48D2" w14:textId="77777777" w:rsidR="00A6582B" w:rsidRPr="00A6582B" w:rsidRDefault="00A6582B" w:rsidP="00A6582B">
      <w:pPr>
        <w:bidi/>
        <w:jc w:val="both"/>
        <w:rPr>
          <w:rFonts w:cs="David" w:hint="cs"/>
          <w:u w:val="single"/>
          <w:rtl/>
        </w:rPr>
      </w:pPr>
    </w:p>
    <w:p w14:paraId="4CA293AE" w14:textId="77777777" w:rsidR="00A6582B" w:rsidRPr="00A6582B" w:rsidRDefault="00A6582B" w:rsidP="00A6582B">
      <w:pPr>
        <w:bidi/>
        <w:ind w:firstLine="720"/>
        <w:jc w:val="both"/>
        <w:rPr>
          <w:rFonts w:cs="David" w:hint="cs"/>
          <w:rtl/>
        </w:rPr>
      </w:pPr>
      <w:r w:rsidRPr="00A6582B">
        <w:rPr>
          <w:rFonts w:cs="David" w:hint="cs"/>
          <w:rtl/>
        </w:rPr>
        <w:t>חברת הכנסת פניה קירשנבאום יקירתי, ה</w:t>
      </w:r>
      <w:smartTag w:uri="urn:schemas-microsoft-com:office:smarttags" w:element="PersonName">
        <w:r w:rsidRPr="00A6582B">
          <w:rPr>
            <w:rFonts w:cs="David" w:hint="cs"/>
            <w:rtl/>
          </w:rPr>
          <w:t>דב</w:t>
        </w:r>
      </w:smartTag>
      <w:r w:rsidRPr="00A6582B">
        <w:rPr>
          <w:rFonts w:cs="David" w:hint="cs"/>
          <w:rtl/>
        </w:rPr>
        <w:t>ר היחיד שאת יכולה זה להוציא הודעה לפטר אותו. כל עוד הוא היועץ המשפטי של כנסת ישראל יש לו מעמד חוקי, משפטי, מרכזי בעבודת הכנסת. אתה יכול לא להסכים אתו, אתה לא יכול להתעלם ממה שהוא אומר, וגם לא יכול לנסות לנפנף את ה</w:t>
      </w:r>
      <w:smartTag w:uri="urn:schemas-microsoft-com:office:smarttags" w:element="PersonName">
        <w:r w:rsidRPr="00A6582B">
          <w:rPr>
            <w:rFonts w:cs="David" w:hint="cs"/>
            <w:rtl/>
          </w:rPr>
          <w:t>דב</w:t>
        </w:r>
      </w:smartTag>
      <w:r w:rsidRPr="00A6582B">
        <w:rPr>
          <w:rFonts w:cs="David" w:hint="cs"/>
          <w:rtl/>
        </w:rPr>
        <w:t xml:space="preserve">רים שהוא אומר. לפעמים גם אני הגשתי בג"צים ונאמרו </w:t>
      </w:r>
      <w:smartTag w:uri="urn:schemas-microsoft-com:office:smarttags" w:element="PersonName">
        <w:r w:rsidRPr="00A6582B">
          <w:rPr>
            <w:rFonts w:cs="David" w:hint="cs"/>
            <w:rtl/>
          </w:rPr>
          <w:t>דב</w:t>
        </w:r>
      </w:smartTag>
      <w:r w:rsidRPr="00A6582B">
        <w:rPr>
          <w:rFonts w:cs="David" w:hint="cs"/>
          <w:rtl/>
        </w:rPr>
        <w:t xml:space="preserve">רים שלא על פי דעתי. אני לא נפנפתי, לא אמרתי: לא מקובל עליי. אין </w:t>
      </w:r>
      <w:smartTag w:uri="urn:schemas-microsoft-com:office:smarttags" w:element="PersonName">
        <w:r w:rsidRPr="00A6582B">
          <w:rPr>
            <w:rFonts w:cs="David" w:hint="cs"/>
            <w:rtl/>
          </w:rPr>
          <w:t>דב</w:t>
        </w:r>
      </w:smartTag>
      <w:r w:rsidRPr="00A6582B">
        <w:rPr>
          <w:rFonts w:cs="David" w:hint="cs"/>
          <w:rtl/>
        </w:rPr>
        <w:t>ר כזה. או שיש מערכות משפט, או שיש יועץ משפטי, או שאין. לכן אני חוזר ואומר ליושב ראש הוועדה - אפשר להביא מחר להצביע, אפשר לעשות מה שרוצים. אבל אני אומר לכם: אי-אפשר להתעלם ואי-אפשר לעבור לסדר אחרי ה</w:t>
      </w:r>
      <w:smartTag w:uri="urn:schemas-microsoft-com:office:smarttags" w:element="PersonName">
        <w:r w:rsidRPr="00A6582B">
          <w:rPr>
            <w:rFonts w:cs="David" w:hint="cs"/>
            <w:rtl/>
          </w:rPr>
          <w:t>דב</w:t>
        </w:r>
      </w:smartTag>
      <w:r w:rsidRPr="00A6582B">
        <w:rPr>
          <w:rFonts w:cs="David" w:hint="cs"/>
          <w:rtl/>
        </w:rPr>
        <w:t xml:space="preserve">רים האלה. </w:t>
      </w:r>
    </w:p>
    <w:p w14:paraId="14084990" w14:textId="77777777" w:rsidR="00A6582B" w:rsidRPr="00A6582B" w:rsidRDefault="00A6582B" w:rsidP="00A6582B">
      <w:pPr>
        <w:bidi/>
        <w:jc w:val="both"/>
        <w:rPr>
          <w:rFonts w:cs="David" w:hint="cs"/>
          <w:rtl/>
        </w:rPr>
      </w:pPr>
    </w:p>
    <w:p w14:paraId="1CFADA81" w14:textId="77777777" w:rsidR="00A6582B" w:rsidRPr="00A6582B" w:rsidRDefault="00A6582B" w:rsidP="00A6582B">
      <w:pPr>
        <w:bidi/>
        <w:ind w:firstLine="720"/>
        <w:jc w:val="both"/>
        <w:rPr>
          <w:rFonts w:cs="David" w:hint="cs"/>
          <w:rtl/>
        </w:rPr>
      </w:pPr>
      <w:r w:rsidRPr="00A6582B">
        <w:rPr>
          <w:rFonts w:cs="David" w:hint="cs"/>
          <w:rtl/>
        </w:rPr>
        <w:t xml:space="preserve">הרי מה העניין? לגשת לבג"ץ </w:t>
      </w:r>
      <w:r w:rsidRPr="00A6582B">
        <w:rPr>
          <w:rFonts w:cs="David"/>
          <w:rtl/>
        </w:rPr>
        <w:t>–</w:t>
      </w:r>
      <w:r w:rsidRPr="00A6582B">
        <w:rPr>
          <w:rFonts w:cs="David" w:hint="cs"/>
          <w:rtl/>
        </w:rPr>
        <w:t xml:space="preserve"> אני אומר את זה לכולנו, כי גם אני עשיתי את זה - זה החלק הקל בעבודה. אתם מאלצים אותם, ברוב שלכם, לשמוט את הקרקע מתחת לרגליים שלנו כשנידרש שוב לפנות לבג"ץ על הפארסה הזאת. תודה. </w:t>
      </w:r>
    </w:p>
    <w:p w14:paraId="5E9D3B63" w14:textId="77777777" w:rsidR="00A6582B" w:rsidRPr="00A6582B" w:rsidRDefault="00A6582B" w:rsidP="00A6582B">
      <w:pPr>
        <w:bidi/>
        <w:ind w:firstLine="720"/>
        <w:jc w:val="both"/>
        <w:rPr>
          <w:rFonts w:cs="David" w:hint="cs"/>
          <w:rtl/>
        </w:rPr>
      </w:pPr>
    </w:p>
    <w:p w14:paraId="50FC2B77"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51C60A6" w14:textId="77777777" w:rsidR="00A6582B" w:rsidRPr="00A6582B" w:rsidRDefault="00A6582B" w:rsidP="00A6582B">
      <w:pPr>
        <w:bidi/>
        <w:ind w:firstLine="720"/>
        <w:jc w:val="both"/>
        <w:rPr>
          <w:rFonts w:cs="David" w:hint="cs"/>
          <w:rtl/>
        </w:rPr>
      </w:pPr>
    </w:p>
    <w:p w14:paraId="5CB4BA23" w14:textId="77777777" w:rsidR="00A6582B" w:rsidRPr="00A6582B" w:rsidRDefault="00A6582B" w:rsidP="00A6582B">
      <w:pPr>
        <w:bidi/>
        <w:ind w:firstLine="720"/>
        <w:jc w:val="both"/>
        <w:rPr>
          <w:rFonts w:cs="David" w:hint="cs"/>
          <w:rtl/>
        </w:rPr>
      </w:pPr>
      <w:r w:rsidRPr="00A6582B">
        <w:rPr>
          <w:rFonts w:cs="David" w:hint="cs"/>
          <w:rtl/>
        </w:rPr>
        <w:t xml:space="preserve">תודה. חבר הכנסת הורוביץ, בבקשה. </w:t>
      </w:r>
    </w:p>
    <w:p w14:paraId="1C55B80B" w14:textId="77777777" w:rsidR="00A6582B" w:rsidRPr="00A6582B" w:rsidRDefault="00A6582B" w:rsidP="00A6582B">
      <w:pPr>
        <w:bidi/>
        <w:jc w:val="both"/>
        <w:rPr>
          <w:rFonts w:cs="David" w:hint="cs"/>
          <w:rtl/>
        </w:rPr>
      </w:pPr>
    </w:p>
    <w:p w14:paraId="1F8243FB"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6376C0AF" w14:textId="77777777" w:rsidR="00A6582B" w:rsidRPr="00A6582B" w:rsidRDefault="00A6582B" w:rsidP="00A6582B">
      <w:pPr>
        <w:bidi/>
        <w:jc w:val="both"/>
        <w:rPr>
          <w:rFonts w:cs="David" w:hint="cs"/>
          <w:u w:val="single"/>
          <w:rtl/>
        </w:rPr>
      </w:pPr>
    </w:p>
    <w:p w14:paraId="5DCAE4DF" w14:textId="77777777" w:rsidR="00A6582B" w:rsidRPr="00A6582B" w:rsidRDefault="00A6582B" w:rsidP="00A6582B">
      <w:pPr>
        <w:bidi/>
        <w:ind w:firstLine="720"/>
        <w:jc w:val="both"/>
        <w:rPr>
          <w:rFonts w:cs="David" w:hint="cs"/>
          <w:rtl/>
        </w:rPr>
      </w:pPr>
      <w:r w:rsidRPr="00A6582B">
        <w:rPr>
          <w:rFonts w:cs="David" w:hint="cs"/>
          <w:rtl/>
        </w:rPr>
        <w:t xml:space="preserve">תודה, אדוני. מה שבוטה וקשה בכל הסיפור הזה, גם בדיון כאן ובכל המהלך של ועדת חקירה, זה השימוש שאתם עושים במראית עין של הדמוקרטיה ובסמלי הדמוקרטיה לתכלית שהיא לא דמוקרטית בעליל. אמרתי לך את זה בהתחלה, חבר הכנסת לוין, שאתה יושב כאן, למשל, כיושב ראש ועדה משום שנבחרת בהליך דמוקרטי. ברגע שאתה מכרסם בהליך הדמוקרטי הזה אז גם סמכותך נעלמת. כשלוקחים גוף כזה מטעם הכנסת, בשם הכנסת, בתקציב הכנסת, במשאבי הכנסת, כדי לנהל מערכה פוליטית - וכבר אמר היועץ המשפטי: מבקשים לטפל בגופים המזוהים רק עם צד אחד של המפה הפוליטית, המצוי כיום באופוזיציה - אז אתם משמיטים את הקרקע מתחת לרגלי כולנו. </w:t>
      </w:r>
    </w:p>
    <w:p w14:paraId="4BBB1D0C" w14:textId="77777777" w:rsidR="00A6582B" w:rsidRPr="00A6582B" w:rsidRDefault="00A6582B" w:rsidP="00A6582B">
      <w:pPr>
        <w:bidi/>
        <w:ind w:firstLine="720"/>
        <w:jc w:val="both"/>
        <w:rPr>
          <w:rFonts w:cs="David" w:hint="cs"/>
          <w:rtl/>
        </w:rPr>
      </w:pPr>
    </w:p>
    <w:p w14:paraId="64562D9F" w14:textId="77777777" w:rsidR="00A6582B" w:rsidRPr="00A6582B" w:rsidRDefault="00A6582B" w:rsidP="00A6582B">
      <w:pPr>
        <w:bidi/>
        <w:ind w:firstLine="720"/>
        <w:jc w:val="both"/>
        <w:rPr>
          <w:rFonts w:cs="David" w:hint="cs"/>
          <w:rtl/>
        </w:rPr>
      </w:pPr>
      <w:r w:rsidRPr="00A6582B">
        <w:rPr>
          <w:rFonts w:cs="David" w:hint="cs"/>
          <w:rtl/>
        </w:rPr>
        <w:t>מה שמעניין אותי בכל הסיפור הזה, והיה לנו כאן דיון ארוך ועוד יימשך, זה מה אוכל אתכם כל כך וממה אתם כל כך לחוצים. אתם בשלטון, אתם חזקים, יש לכם רוב פה בכנסת, אתם מעבירים כל חוק שאתם רוצים, הקואליציה הזאת היא בטון. מסתובב פה אלקין, לא עובר לא חוק ולא תקנה ובוועדה, תמיד יש לכם רוב בכל מקום. אתם מעבירים כל מה שאתם רוצים. מה מפחיד אתכם כל כך ומה אתם כל כך לחוצים מה</w:t>
      </w:r>
      <w:smartTag w:uri="urn:schemas-microsoft-com:office:smarttags" w:element="PersonName">
        <w:r w:rsidRPr="00A6582B">
          <w:rPr>
            <w:rFonts w:cs="David" w:hint="cs"/>
            <w:rtl/>
          </w:rPr>
          <w:t>דב</w:t>
        </w:r>
      </w:smartTag>
      <w:r w:rsidRPr="00A6582B">
        <w:rPr>
          <w:rFonts w:cs="David" w:hint="cs"/>
          <w:rtl/>
        </w:rPr>
        <w:t>ר הזה שנקרא ארגוני הזכויות או ארגוני השמאל?</w:t>
      </w:r>
    </w:p>
    <w:p w14:paraId="59212BEA" w14:textId="77777777" w:rsidR="00A6582B" w:rsidRPr="00A6582B" w:rsidRDefault="00A6582B" w:rsidP="00A6582B">
      <w:pPr>
        <w:bidi/>
        <w:jc w:val="both"/>
        <w:rPr>
          <w:rFonts w:cs="David" w:hint="cs"/>
          <w:rtl/>
        </w:rPr>
      </w:pPr>
    </w:p>
    <w:p w14:paraId="689E9336" w14:textId="77777777" w:rsidR="00A6582B" w:rsidRPr="00A6582B" w:rsidRDefault="00A6582B" w:rsidP="00A6582B">
      <w:pPr>
        <w:bidi/>
        <w:ind w:firstLine="720"/>
        <w:jc w:val="both"/>
        <w:rPr>
          <w:rFonts w:cs="David" w:hint="cs"/>
          <w:rtl/>
        </w:rPr>
      </w:pPr>
      <w:r w:rsidRPr="00A6582B">
        <w:rPr>
          <w:rFonts w:cs="David" w:hint="cs"/>
          <w:rtl/>
        </w:rPr>
        <w:t xml:space="preserve">אז אגיד לך משהו, חברת הכנסת קירשנבאום. ברוסיה הייתה פעם סיסמה: הכו ביהודים, הצילו את רוסיה. את בטח גם תגידי לי איך אומרים את זה ברוסית. האם היהודים אז ברוסיה באמת היו כזה איום? האם הם באמת איימו על רוסיה? אבל בכל פעם שהמשטר היה רוצה להפנות את היצרים האפלים כלפי שעיר לעזאזל היו מוצאים את היהודים - - -  </w:t>
      </w:r>
    </w:p>
    <w:p w14:paraId="26826B57" w14:textId="77777777" w:rsidR="00A6582B" w:rsidRPr="00A6582B" w:rsidRDefault="00A6582B" w:rsidP="00A6582B">
      <w:pPr>
        <w:bidi/>
        <w:jc w:val="both"/>
        <w:rPr>
          <w:rFonts w:cs="David" w:hint="cs"/>
          <w:rtl/>
        </w:rPr>
      </w:pPr>
    </w:p>
    <w:p w14:paraId="745CB195"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3159E30" w14:textId="77777777" w:rsidR="00A6582B" w:rsidRPr="00A6582B" w:rsidRDefault="00A6582B" w:rsidP="00A6582B">
      <w:pPr>
        <w:bidi/>
        <w:jc w:val="both"/>
        <w:rPr>
          <w:rFonts w:cs="David" w:hint="cs"/>
          <w:u w:val="single"/>
          <w:rtl/>
        </w:rPr>
      </w:pPr>
    </w:p>
    <w:p w14:paraId="0F625110" w14:textId="77777777" w:rsidR="00A6582B" w:rsidRPr="00A6582B" w:rsidRDefault="00A6582B" w:rsidP="00A6582B">
      <w:pPr>
        <w:bidi/>
        <w:ind w:firstLine="720"/>
        <w:jc w:val="both"/>
        <w:rPr>
          <w:rFonts w:cs="David" w:hint="cs"/>
          <w:rtl/>
        </w:rPr>
      </w:pPr>
      <w:r w:rsidRPr="00A6582B">
        <w:rPr>
          <w:rFonts w:cs="David" w:hint="cs"/>
          <w:rtl/>
        </w:rPr>
        <w:t xml:space="preserve">תראה לי איפה במנדט הוועדה כתוב שהיא פועלת נגד ארגונים. מילה אחת תראה לי, במקום אחד תראה לי. </w:t>
      </w:r>
    </w:p>
    <w:p w14:paraId="49CC7A13" w14:textId="77777777" w:rsidR="00A6582B" w:rsidRPr="00A6582B" w:rsidRDefault="00A6582B" w:rsidP="00A6582B">
      <w:pPr>
        <w:bidi/>
        <w:jc w:val="both"/>
        <w:rPr>
          <w:rFonts w:cs="David" w:hint="cs"/>
          <w:rtl/>
        </w:rPr>
      </w:pPr>
    </w:p>
    <w:p w14:paraId="44740BA3"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32EF32CC" w14:textId="77777777" w:rsidR="00A6582B" w:rsidRPr="00A6582B" w:rsidRDefault="00A6582B" w:rsidP="00A6582B">
      <w:pPr>
        <w:bidi/>
        <w:jc w:val="both"/>
        <w:rPr>
          <w:rFonts w:cs="David" w:hint="cs"/>
          <w:u w:val="single"/>
          <w:rtl/>
        </w:rPr>
      </w:pPr>
    </w:p>
    <w:p w14:paraId="1D7C99FF" w14:textId="77777777" w:rsidR="00A6582B" w:rsidRPr="00A6582B" w:rsidRDefault="00A6582B" w:rsidP="00A6582B">
      <w:pPr>
        <w:bidi/>
        <w:ind w:firstLine="720"/>
        <w:jc w:val="both"/>
        <w:rPr>
          <w:rFonts w:cs="David" w:hint="cs"/>
          <w:rtl/>
        </w:rPr>
      </w:pPr>
      <w:r w:rsidRPr="00A6582B">
        <w:rPr>
          <w:rFonts w:cs="David" w:hint="cs"/>
          <w:rtl/>
        </w:rPr>
        <w:t xml:space="preserve">אגיע לזה. פה אתם לוקחים קבוצה מסוימת: ארגונים, עמותות - - -  </w:t>
      </w:r>
    </w:p>
    <w:p w14:paraId="502C95F7" w14:textId="77777777" w:rsidR="00A6582B" w:rsidRPr="00A6582B" w:rsidRDefault="00A6582B" w:rsidP="00A6582B">
      <w:pPr>
        <w:bidi/>
        <w:jc w:val="both"/>
        <w:rPr>
          <w:rFonts w:cs="David" w:hint="cs"/>
          <w:rtl/>
        </w:rPr>
      </w:pPr>
    </w:p>
    <w:p w14:paraId="598205C3"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C23EC4B" w14:textId="77777777" w:rsidR="00A6582B" w:rsidRPr="00A6582B" w:rsidRDefault="00A6582B" w:rsidP="00A6582B">
      <w:pPr>
        <w:bidi/>
        <w:jc w:val="both"/>
        <w:rPr>
          <w:rFonts w:cs="David" w:hint="cs"/>
          <w:u w:val="single"/>
          <w:rtl/>
        </w:rPr>
      </w:pPr>
    </w:p>
    <w:p w14:paraId="392CED03" w14:textId="77777777" w:rsidR="00A6582B" w:rsidRPr="00A6582B" w:rsidRDefault="00A6582B" w:rsidP="00A6582B">
      <w:pPr>
        <w:bidi/>
        <w:ind w:firstLine="720"/>
        <w:jc w:val="both"/>
        <w:rPr>
          <w:rFonts w:cs="David" w:hint="cs"/>
          <w:rtl/>
        </w:rPr>
      </w:pPr>
      <w:r w:rsidRPr="00A6582B">
        <w:rPr>
          <w:rFonts w:cs="David" w:hint="cs"/>
          <w:rtl/>
        </w:rPr>
        <w:t xml:space="preserve">תראה לי איפה זה כתוב, אני מבקשת ממך לפני שאתה קובע. </w:t>
      </w:r>
    </w:p>
    <w:p w14:paraId="0B8D57FF" w14:textId="77777777" w:rsidR="00A6582B" w:rsidRPr="00A6582B" w:rsidRDefault="00A6582B" w:rsidP="00A6582B">
      <w:pPr>
        <w:bidi/>
        <w:ind w:firstLine="720"/>
        <w:jc w:val="both"/>
        <w:rPr>
          <w:rFonts w:cs="David" w:hint="cs"/>
          <w:rtl/>
        </w:rPr>
      </w:pPr>
    </w:p>
    <w:p w14:paraId="48758530"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5F835B13" w14:textId="77777777" w:rsidR="00A6582B" w:rsidRPr="00A6582B" w:rsidRDefault="00A6582B" w:rsidP="00A6582B">
      <w:pPr>
        <w:bidi/>
        <w:ind w:firstLine="720"/>
        <w:jc w:val="both"/>
        <w:rPr>
          <w:rFonts w:cs="David" w:hint="cs"/>
          <w:rtl/>
        </w:rPr>
      </w:pPr>
    </w:p>
    <w:p w14:paraId="4D49E389" w14:textId="77777777" w:rsidR="00A6582B" w:rsidRPr="00A6582B" w:rsidRDefault="00A6582B" w:rsidP="00A6582B">
      <w:pPr>
        <w:bidi/>
        <w:ind w:firstLine="720"/>
        <w:jc w:val="both"/>
        <w:rPr>
          <w:rFonts w:cs="David" w:hint="cs"/>
          <w:rtl/>
        </w:rPr>
      </w:pPr>
      <w:r w:rsidRPr="00A6582B">
        <w:rPr>
          <w:rFonts w:cs="David" w:hint="cs"/>
          <w:rtl/>
        </w:rPr>
        <w:t>אל תפריעי לי.</w:t>
      </w:r>
    </w:p>
    <w:p w14:paraId="26AACD5F" w14:textId="77777777" w:rsidR="00A6582B" w:rsidRPr="00A6582B" w:rsidRDefault="00A6582B" w:rsidP="00A6582B">
      <w:pPr>
        <w:bidi/>
        <w:jc w:val="both"/>
        <w:rPr>
          <w:rFonts w:cs="David" w:hint="cs"/>
          <w:rtl/>
        </w:rPr>
      </w:pPr>
    </w:p>
    <w:p w14:paraId="01957DBF"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F05BFC2" w14:textId="77777777" w:rsidR="00A6582B" w:rsidRPr="00A6582B" w:rsidRDefault="00A6582B" w:rsidP="00A6582B">
      <w:pPr>
        <w:bidi/>
        <w:jc w:val="both"/>
        <w:rPr>
          <w:rFonts w:cs="David" w:hint="cs"/>
          <w:u w:val="single"/>
          <w:rtl/>
        </w:rPr>
      </w:pPr>
    </w:p>
    <w:p w14:paraId="7A9A583B" w14:textId="77777777" w:rsidR="00A6582B" w:rsidRPr="00A6582B" w:rsidRDefault="00A6582B" w:rsidP="00A6582B">
      <w:pPr>
        <w:bidi/>
        <w:ind w:firstLine="720"/>
        <w:jc w:val="both"/>
        <w:rPr>
          <w:rFonts w:cs="David" w:hint="cs"/>
          <w:rtl/>
        </w:rPr>
      </w:pPr>
      <w:r w:rsidRPr="00A6582B">
        <w:rPr>
          <w:rFonts w:cs="David" w:hint="cs"/>
          <w:rtl/>
        </w:rPr>
        <w:t xml:space="preserve">חברת הכנסת קירשנבאום, בסעיף א'. </w:t>
      </w:r>
    </w:p>
    <w:p w14:paraId="0E37C42D" w14:textId="77777777" w:rsidR="00A6582B" w:rsidRPr="00A6582B" w:rsidRDefault="00A6582B" w:rsidP="00A6582B">
      <w:pPr>
        <w:bidi/>
        <w:jc w:val="both"/>
        <w:rPr>
          <w:rFonts w:cs="David" w:hint="cs"/>
          <w:rtl/>
        </w:rPr>
      </w:pPr>
    </w:p>
    <w:p w14:paraId="0C6DA5D4"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657F6152" w14:textId="77777777" w:rsidR="00A6582B" w:rsidRPr="00A6582B" w:rsidRDefault="00A6582B" w:rsidP="00A6582B">
      <w:pPr>
        <w:keepNext/>
        <w:bidi/>
        <w:jc w:val="both"/>
        <w:rPr>
          <w:rFonts w:cs="David" w:hint="cs"/>
          <w:u w:val="single"/>
          <w:rtl/>
        </w:rPr>
      </w:pPr>
    </w:p>
    <w:p w14:paraId="62C5868A" w14:textId="77777777" w:rsidR="00A6582B" w:rsidRPr="00A6582B" w:rsidRDefault="00A6582B" w:rsidP="00A6582B">
      <w:pPr>
        <w:keepNext/>
        <w:bidi/>
        <w:jc w:val="both"/>
        <w:rPr>
          <w:rFonts w:cs="David" w:hint="cs"/>
          <w:rtl/>
        </w:rPr>
      </w:pPr>
      <w:r w:rsidRPr="00A6582B">
        <w:rPr>
          <w:rFonts w:cs="David" w:hint="cs"/>
          <w:rtl/>
        </w:rPr>
        <w:t xml:space="preserve">מה כתוב? אין שם שום ארגונים. מימון ארגונים, לא ארגונים. </w:t>
      </w:r>
    </w:p>
    <w:p w14:paraId="4EC750B8" w14:textId="77777777" w:rsidR="00A6582B" w:rsidRPr="00A6582B" w:rsidRDefault="00A6582B" w:rsidP="00A6582B">
      <w:pPr>
        <w:bidi/>
        <w:jc w:val="both"/>
        <w:rPr>
          <w:rFonts w:cs="David" w:hint="cs"/>
          <w:rtl/>
        </w:rPr>
      </w:pPr>
    </w:p>
    <w:p w14:paraId="4F7094F5"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2D0F6D59" w14:textId="77777777" w:rsidR="00A6582B" w:rsidRPr="00A6582B" w:rsidRDefault="00A6582B" w:rsidP="00A6582B">
      <w:pPr>
        <w:bidi/>
        <w:jc w:val="both"/>
        <w:rPr>
          <w:rFonts w:cs="David" w:hint="cs"/>
          <w:u w:val="single"/>
          <w:rtl/>
        </w:rPr>
      </w:pPr>
    </w:p>
    <w:p w14:paraId="43E2A9DA" w14:textId="77777777" w:rsidR="00A6582B" w:rsidRPr="00A6582B" w:rsidRDefault="00A6582B" w:rsidP="00A6582B">
      <w:pPr>
        <w:bidi/>
        <w:ind w:firstLine="720"/>
        <w:jc w:val="both"/>
        <w:rPr>
          <w:rFonts w:cs="David" w:hint="cs"/>
          <w:rtl/>
        </w:rPr>
      </w:pPr>
      <w:r w:rsidRPr="00A6582B">
        <w:rPr>
          <w:rFonts w:cs="David" w:hint="cs"/>
          <w:rtl/>
        </w:rPr>
        <w:t xml:space="preserve">כתוב. </w:t>
      </w:r>
    </w:p>
    <w:p w14:paraId="699AE4B6" w14:textId="77777777" w:rsidR="00A6582B" w:rsidRPr="00A6582B" w:rsidRDefault="00A6582B" w:rsidP="00A6582B">
      <w:pPr>
        <w:bidi/>
        <w:ind w:firstLine="720"/>
        <w:jc w:val="both"/>
        <w:rPr>
          <w:rFonts w:cs="David" w:hint="cs"/>
          <w:rtl/>
        </w:rPr>
      </w:pPr>
    </w:p>
    <w:p w14:paraId="7645161F"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536E94B4" w14:textId="77777777" w:rsidR="00A6582B" w:rsidRPr="00A6582B" w:rsidRDefault="00A6582B" w:rsidP="00A6582B">
      <w:pPr>
        <w:bidi/>
        <w:ind w:firstLine="720"/>
        <w:jc w:val="both"/>
        <w:rPr>
          <w:rFonts w:cs="David" w:hint="cs"/>
          <w:rtl/>
        </w:rPr>
      </w:pPr>
    </w:p>
    <w:p w14:paraId="544B9787" w14:textId="77777777" w:rsidR="00A6582B" w:rsidRPr="00A6582B" w:rsidRDefault="00A6582B" w:rsidP="00A6582B">
      <w:pPr>
        <w:bidi/>
        <w:ind w:firstLine="720"/>
        <w:jc w:val="both"/>
        <w:rPr>
          <w:rFonts w:cs="David" w:hint="cs"/>
          <w:rtl/>
        </w:rPr>
      </w:pPr>
      <w:r w:rsidRPr="00A6582B">
        <w:rPr>
          <w:rFonts w:cs="David" w:hint="cs"/>
          <w:rtl/>
        </w:rPr>
        <w:t xml:space="preserve">חברת הכנסת קירשנבאום, תני לו לומר את </w:t>
      </w:r>
      <w:smartTag w:uri="urn:schemas-microsoft-com:office:smarttags" w:element="PersonName">
        <w:r w:rsidRPr="00A6582B">
          <w:rPr>
            <w:rFonts w:cs="David" w:hint="cs"/>
            <w:rtl/>
          </w:rPr>
          <w:t>דב</w:t>
        </w:r>
      </w:smartTag>
      <w:r w:rsidRPr="00A6582B">
        <w:rPr>
          <w:rFonts w:cs="David" w:hint="cs"/>
          <w:rtl/>
        </w:rPr>
        <w:t xml:space="preserve">רו. </w:t>
      </w:r>
    </w:p>
    <w:p w14:paraId="73010396" w14:textId="77777777" w:rsidR="00A6582B" w:rsidRPr="00A6582B" w:rsidRDefault="00A6582B" w:rsidP="00A6582B">
      <w:pPr>
        <w:bidi/>
        <w:jc w:val="both"/>
        <w:rPr>
          <w:rFonts w:cs="David" w:hint="cs"/>
          <w:rtl/>
        </w:rPr>
      </w:pPr>
    </w:p>
    <w:p w14:paraId="08F380C4"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009F88A5" w14:textId="77777777" w:rsidR="00A6582B" w:rsidRPr="00A6582B" w:rsidRDefault="00A6582B" w:rsidP="00A6582B">
      <w:pPr>
        <w:bidi/>
        <w:jc w:val="both"/>
        <w:rPr>
          <w:rFonts w:cs="David" w:hint="cs"/>
          <w:u w:val="single"/>
          <w:rtl/>
        </w:rPr>
      </w:pPr>
    </w:p>
    <w:p w14:paraId="0349C037" w14:textId="77777777" w:rsidR="00A6582B" w:rsidRPr="00A6582B" w:rsidRDefault="00A6582B" w:rsidP="00A6582B">
      <w:pPr>
        <w:bidi/>
        <w:ind w:firstLine="720"/>
        <w:jc w:val="both"/>
        <w:rPr>
          <w:rFonts w:cs="David" w:hint="cs"/>
          <w:rtl/>
        </w:rPr>
      </w:pPr>
      <w:r w:rsidRPr="00A6582B">
        <w:rPr>
          <w:rFonts w:cs="David" w:hint="cs"/>
          <w:rtl/>
        </w:rPr>
        <w:t>אגב, הגעתי לכאן מדיון קודם בחוק שגם אתם הייתם שותפים לו, בנושא העמותות. כל ה</w:t>
      </w:r>
      <w:smartTag w:uri="urn:schemas-microsoft-com:office:smarttags" w:element="PersonName">
        <w:r w:rsidRPr="00A6582B">
          <w:rPr>
            <w:rFonts w:cs="David" w:hint="cs"/>
            <w:rtl/>
          </w:rPr>
          <w:t>דב</w:t>
        </w:r>
      </w:smartTag>
      <w:r w:rsidRPr="00A6582B">
        <w:rPr>
          <w:rFonts w:cs="David" w:hint="cs"/>
          <w:rtl/>
        </w:rPr>
        <w:t xml:space="preserve">רים האלה הם חלק ממסכת אחת גדולה, גם הוועדות האלה כאן. הסיסמה היא: הכו בשמאל והצילו את המדינה. מטבעה של מגמה כזאת, מעצם הווייתה, היא לא עוצרת ולא יכולה לעצור. מכיוון שהאויב הוא דמיוני, אתם כל הזמן צריכים לטפח, לנפח ולהסית, ובאמצעות זה אתם מגייסים תמיכה מבחינה פוליטית. הכיוון הזה הוא מאוד ברור. </w:t>
      </w:r>
    </w:p>
    <w:p w14:paraId="3F5FC025" w14:textId="77777777" w:rsidR="00A6582B" w:rsidRPr="00A6582B" w:rsidRDefault="00A6582B" w:rsidP="00A6582B">
      <w:pPr>
        <w:bidi/>
        <w:ind w:firstLine="720"/>
        <w:jc w:val="both"/>
        <w:rPr>
          <w:rFonts w:cs="David" w:hint="cs"/>
          <w:rtl/>
        </w:rPr>
      </w:pPr>
    </w:p>
    <w:p w14:paraId="575B1953" w14:textId="77777777" w:rsidR="00A6582B" w:rsidRPr="00A6582B" w:rsidRDefault="00A6582B" w:rsidP="00A6582B">
      <w:pPr>
        <w:bidi/>
        <w:ind w:firstLine="720"/>
        <w:jc w:val="both"/>
        <w:rPr>
          <w:rFonts w:cs="David" w:hint="cs"/>
          <w:rtl/>
        </w:rPr>
      </w:pPr>
      <w:r w:rsidRPr="00A6582B">
        <w:rPr>
          <w:rFonts w:cs="David" w:hint="cs"/>
          <w:rtl/>
        </w:rPr>
        <w:t xml:space="preserve">אחרי החקירה-הרדיפה הזאת יבוא חוק </w:t>
      </w:r>
      <w:r w:rsidRPr="00A6582B">
        <w:rPr>
          <w:rFonts w:cs="David"/>
          <w:rtl/>
        </w:rPr>
        <w:t>–</w:t>
      </w:r>
      <w:r w:rsidRPr="00A6582B">
        <w:rPr>
          <w:rFonts w:cs="David" w:hint="cs"/>
          <w:rtl/>
        </w:rPr>
        <w:t xml:space="preserve"> ואמרו פה שיבוא חוק ואני בטוח שיבוא חוק. הרי את לא צריכה את החקירה הזאת, הרי בעצמך את יכולה לכתוב את המסקנות עכשיו. יבוא חוק, יבואו עונשים, יבואו העמדות לדין, והכול מול אותו איום, שאתם כל כך אוהבים לטפח. </w:t>
      </w:r>
    </w:p>
    <w:p w14:paraId="5CE77A7D" w14:textId="77777777" w:rsidR="00A6582B" w:rsidRPr="00A6582B" w:rsidRDefault="00A6582B" w:rsidP="00A6582B">
      <w:pPr>
        <w:bidi/>
        <w:jc w:val="both"/>
        <w:rPr>
          <w:rFonts w:cs="David" w:hint="cs"/>
          <w:rtl/>
        </w:rPr>
      </w:pPr>
    </w:p>
    <w:p w14:paraId="3752F87C" w14:textId="77777777" w:rsidR="00A6582B" w:rsidRPr="00A6582B" w:rsidRDefault="00A6582B" w:rsidP="00A6582B">
      <w:pPr>
        <w:bidi/>
        <w:ind w:firstLine="720"/>
        <w:jc w:val="both"/>
        <w:rPr>
          <w:rFonts w:cs="David" w:hint="cs"/>
          <w:rtl/>
        </w:rPr>
      </w:pPr>
      <w:r w:rsidRPr="00A6582B">
        <w:rPr>
          <w:rFonts w:cs="David" w:hint="cs"/>
          <w:rtl/>
        </w:rPr>
        <w:t>עכשיו בעניין צה"ל. יפה מאוד שלקחתם פטרונות על צבא ההגנה לישראל. אני רוצה לבדוק, אני רוצה לתהות: אם אתם באמת רוצים ל</w:t>
      </w:r>
      <w:smartTag w:uri="urn:schemas-microsoft-com:office:smarttags" w:element="PersonName">
        <w:r w:rsidRPr="00A6582B">
          <w:rPr>
            <w:rFonts w:cs="David" w:hint="cs"/>
            <w:rtl/>
          </w:rPr>
          <w:t>דב</w:t>
        </w:r>
      </w:smartTag>
      <w:r w:rsidRPr="00A6582B">
        <w:rPr>
          <w:rFonts w:cs="David" w:hint="cs"/>
          <w:rtl/>
        </w:rPr>
        <w:t>ר על מי שעושה דה-לגיטימציה, מדוע אינכם מ</w:t>
      </w:r>
      <w:smartTag w:uri="urn:schemas-microsoft-com:office:smarttags" w:element="PersonName">
        <w:r w:rsidRPr="00A6582B">
          <w:rPr>
            <w:rFonts w:cs="David" w:hint="cs"/>
            <w:rtl/>
          </w:rPr>
          <w:t>דב</w:t>
        </w:r>
      </w:smartTag>
      <w:r w:rsidRPr="00A6582B">
        <w:rPr>
          <w:rFonts w:cs="David" w:hint="cs"/>
          <w:rtl/>
        </w:rPr>
        <w:t xml:space="preserve">רים על ארגוני ימין שמטיפים לסירוב פקודה? על ארגוני - - -  </w:t>
      </w:r>
    </w:p>
    <w:p w14:paraId="0513762E" w14:textId="77777777" w:rsidR="00A6582B" w:rsidRPr="00A6582B" w:rsidRDefault="00A6582B" w:rsidP="00A6582B">
      <w:pPr>
        <w:bidi/>
        <w:jc w:val="both"/>
        <w:rPr>
          <w:rFonts w:cs="David" w:hint="cs"/>
          <w:rtl/>
        </w:rPr>
      </w:pPr>
    </w:p>
    <w:p w14:paraId="56A980FA"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FC5CE7D" w14:textId="77777777" w:rsidR="00A6582B" w:rsidRPr="00A6582B" w:rsidRDefault="00A6582B" w:rsidP="00A6582B">
      <w:pPr>
        <w:bidi/>
        <w:jc w:val="both"/>
        <w:rPr>
          <w:rFonts w:cs="David" w:hint="cs"/>
          <w:u w:val="single"/>
          <w:rtl/>
        </w:rPr>
      </w:pPr>
    </w:p>
    <w:p w14:paraId="228F58D2" w14:textId="77777777" w:rsidR="00A6582B" w:rsidRPr="00A6582B" w:rsidRDefault="00A6582B" w:rsidP="00A6582B">
      <w:pPr>
        <w:bidi/>
        <w:ind w:firstLine="720"/>
        <w:jc w:val="both"/>
        <w:rPr>
          <w:rFonts w:cs="David" w:hint="cs"/>
          <w:rtl/>
        </w:rPr>
      </w:pPr>
      <w:r w:rsidRPr="00A6582B">
        <w:rPr>
          <w:rFonts w:cs="David" w:hint="cs"/>
          <w:rtl/>
        </w:rPr>
        <w:t>איפה כתוב שלא מ</w:t>
      </w:r>
      <w:smartTag w:uri="urn:schemas-microsoft-com:office:smarttags" w:element="PersonName">
        <w:r w:rsidRPr="00A6582B">
          <w:rPr>
            <w:rFonts w:cs="David" w:hint="cs"/>
            <w:rtl/>
          </w:rPr>
          <w:t>דב</w:t>
        </w:r>
      </w:smartTag>
      <w:r w:rsidRPr="00A6582B">
        <w:rPr>
          <w:rFonts w:cs="David" w:hint="cs"/>
          <w:rtl/>
        </w:rPr>
        <w:t xml:space="preserve">רים בארגוני ימין או שמאל? איפה מצוין איזה ארגונים? </w:t>
      </w:r>
    </w:p>
    <w:p w14:paraId="704F27BC" w14:textId="77777777" w:rsidR="00A6582B" w:rsidRPr="00A6582B" w:rsidRDefault="00A6582B" w:rsidP="00A6582B">
      <w:pPr>
        <w:bidi/>
        <w:ind w:firstLine="720"/>
        <w:jc w:val="both"/>
        <w:rPr>
          <w:rFonts w:cs="David" w:hint="cs"/>
          <w:rtl/>
        </w:rPr>
      </w:pPr>
    </w:p>
    <w:p w14:paraId="27B44106"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492F420B" w14:textId="77777777" w:rsidR="00A6582B" w:rsidRPr="00A6582B" w:rsidRDefault="00A6582B" w:rsidP="00A6582B">
      <w:pPr>
        <w:bidi/>
        <w:ind w:firstLine="720"/>
        <w:jc w:val="both"/>
        <w:rPr>
          <w:rFonts w:cs="David" w:hint="cs"/>
          <w:rtl/>
        </w:rPr>
      </w:pPr>
    </w:p>
    <w:p w14:paraId="3505890C" w14:textId="77777777" w:rsidR="00A6582B" w:rsidRPr="00A6582B" w:rsidRDefault="00A6582B" w:rsidP="00A6582B">
      <w:pPr>
        <w:bidi/>
        <w:ind w:firstLine="720"/>
        <w:jc w:val="both"/>
        <w:rPr>
          <w:rFonts w:cs="David" w:hint="cs"/>
          <w:rtl/>
        </w:rPr>
      </w:pPr>
      <w:r w:rsidRPr="00A6582B">
        <w:rPr>
          <w:rFonts w:cs="David" w:hint="cs"/>
          <w:rtl/>
        </w:rPr>
        <w:t xml:space="preserve">תגידי עכשיו שאתם תחקרו את זה, ואנשים שעוסקים בהמרדה שיטתית נגד צה"ל - - - </w:t>
      </w:r>
    </w:p>
    <w:p w14:paraId="30675E2A" w14:textId="77777777" w:rsidR="00A6582B" w:rsidRPr="00A6582B" w:rsidRDefault="00A6582B" w:rsidP="00A6582B">
      <w:pPr>
        <w:bidi/>
        <w:ind w:firstLine="720"/>
        <w:jc w:val="both"/>
        <w:rPr>
          <w:rFonts w:cs="David" w:hint="cs"/>
          <w:rtl/>
        </w:rPr>
      </w:pPr>
    </w:p>
    <w:p w14:paraId="08942BB5"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75D65F1" w14:textId="77777777" w:rsidR="00A6582B" w:rsidRPr="00A6582B" w:rsidRDefault="00A6582B" w:rsidP="00A6582B">
      <w:pPr>
        <w:bidi/>
        <w:ind w:firstLine="720"/>
        <w:jc w:val="both"/>
        <w:rPr>
          <w:rFonts w:cs="David" w:hint="cs"/>
          <w:rtl/>
        </w:rPr>
      </w:pPr>
    </w:p>
    <w:p w14:paraId="151CA851" w14:textId="77777777" w:rsidR="00A6582B" w:rsidRPr="00A6582B" w:rsidRDefault="00A6582B" w:rsidP="00A6582B">
      <w:pPr>
        <w:bidi/>
        <w:ind w:firstLine="720"/>
        <w:jc w:val="both"/>
        <w:rPr>
          <w:rFonts w:cs="David" w:hint="cs"/>
          <w:rtl/>
        </w:rPr>
      </w:pPr>
      <w:r w:rsidRPr="00A6582B">
        <w:rPr>
          <w:rFonts w:cs="David" w:hint="cs"/>
          <w:rtl/>
        </w:rPr>
        <w:t xml:space="preserve">כל מי שקורא לסרבנות, אנחנו נבדוק גם את המימון של הארגונים האלה. </w:t>
      </w:r>
    </w:p>
    <w:p w14:paraId="0771F622" w14:textId="77777777" w:rsidR="00A6582B" w:rsidRPr="00A6582B" w:rsidRDefault="00A6582B" w:rsidP="00A6582B">
      <w:pPr>
        <w:bidi/>
        <w:jc w:val="both"/>
        <w:rPr>
          <w:rFonts w:cs="David" w:hint="cs"/>
          <w:rtl/>
        </w:rPr>
      </w:pPr>
    </w:p>
    <w:p w14:paraId="39FC2D80"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1A6A555A" w14:textId="77777777" w:rsidR="00A6582B" w:rsidRPr="00A6582B" w:rsidRDefault="00A6582B" w:rsidP="00A6582B">
      <w:pPr>
        <w:bidi/>
        <w:jc w:val="both"/>
        <w:rPr>
          <w:rFonts w:cs="David" w:hint="cs"/>
          <w:u w:val="single"/>
          <w:rtl/>
        </w:rPr>
      </w:pPr>
    </w:p>
    <w:p w14:paraId="7C592CF7" w14:textId="77777777" w:rsidR="00A6582B" w:rsidRPr="00A6582B" w:rsidRDefault="00A6582B" w:rsidP="00A6582B">
      <w:pPr>
        <w:bidi/>
        <w:ind w:firstLine="720"/>
        <w:jc w:val="both"/>
        <w:rPr>
          <w:rFonts w:cs="David" w:hint="cs"/>
          <w:rtl/>
        </w:rPr>
      </w:pPr>
      <w:r w:rsidRPr="00A6582B">
        <w:rPr>
          <w:rFonts w:cs="David" w:hint="cs"/>
          <w:rtl/>
        </w:rPr>
        <w:t>אני רוצה שתזמיני הנה את תת-אלוף תיבון ואת האלוף נווה ואת כל הקצינים הבכירים שמסתובבים עם אבטחה בגלל איומים שמגיעים מחוגי הימין הקיצוני, שגורמים לפגיעה קשה ביותר בצה"ל, פגיעה אמיתית, אפילו פגיעה עד כדי כך שיש חשש לנפש, שהאנשים האלה מצטיידים באבטחה. את מ</w:t>
      </w:r>
      <w:smartTag w:uri="urn:schemas-microsoft-com:office:smarttags" w:element="PersonName">
        <w:r w:rsidRPr="00A6582B">
          <w:rPr>
            <w:rFonts w:cs="David" w:hint="cs"/>
            <w:rtl/>
          </w:rPr>
          <w:t>דב</w:t>
        </w:r>
      </w:smartTag>
      <w:r w:rsidRPr="00A6582B">
        <w:rPr>
          <w:rFonts w:cs="David" w:hint="cs"/>
          <w:rtl/>
        </w:rPr>
        <w:t xml:space="preserve">רת על דה-לגיטימציה. </w:t>
      </w:r>
    </w:p>
    <w:p w14:paraId="041F06AE" w14:textId="77777777" w:rsidR="00A6582B" w:rsidRPr="00A6582B" w:rsidRDefault="00A6582B" w:rsidP="00A6582B">
      <w:pPr>
        <w:bidi/>
        <w:ind w:firstLine="720"/>
        <w:jc w:val="both"/>
        <w:rPr>
          <w:rFonts w:cs="David" w:hint="cs"/>
          <w:rtl/>
        </w:rPr>
      </w:pPr>
    </w:p>
    <w:p w14:paraId="354FF9EF" w14:textId="77777777" w:rsidR="00A6582B" w:rsidRPr="00A6582B" w:rsidRDefault="00A6582B" w:rsidP="00A6582B">
      <w:pPr>
        <w:bidi/>
        <w:ind w:firstLine="720"/>
        <w:jc w:val="both"/>
        <w:rPr>
          <w:rFonts w:cs="David" w:hint="cs"/>
          <w:rtl/>
        </w:rPr>
      </w:pPr>
      <w:r w:rsidRPr="00A6582B">
        <w:rPr>
          <w:rFonts w:cs="David" w:hint="cs"/>
          <w:rtl/>
        </w:rPr>
        <w:t xml:space="preserve">אני רוצה להגיד לך עוד </w:t>
      </w:r>
      <w:smartTag w:uri="urn:schemas-microsoft-com:office:smarttags" w:element="PersonName">
        <w:r w:rsidRPr="00A6582B">
          <w:rPr>
            <w:rFonts w:cs="David" w:hint="cs"/>
            <w:rtl/>
          </w:rPr>
          <w:t>דב</w:t>
        </w:r>
      </w:smartTag>
      <w:r w:rsidRPr="00A6582B">
        <w:rPr>
          <w:rFonts w:cs="David" w:hint="cs"/>
          <w:rtl/>
        </w:rPr>
        <w:t xml:space="preserve">ר של דה-לגיטימציה לצה"ל </w:t>
      </w:r>
      <w:r w:rsidRPr="00A6582B">
        <w:rPr>
          <w:rFonts w:cs="David"/>
          <w:rtl/>
        </w:rPr>
        <w:t>–</w:t>
      </w:r>
      <w:r w:rsidRPr="00A6582B">
        <w:rPr>
          <w:rFonts w:cs="David" w:hint="cs"/>
          <w:rtl/>
        </w:rPr>
        <w:t xml:space="preserve"> ההשתמטות הגורפת מצה"ל, שהממשלה שאת חברה בה נתנה לה הכשר. בפעם הראשונה מאז הקמת צה"ל, מאז קום המדינה, הממשלה הזאת נתנה פטור גורף, שיטתי, מוחלט, לכל אברך מעל גיל 22. פטרתם שכבה ענקית של ישראלים. המימון לעולות האלה לא מגיע מקרנות בין-לאומיות, רק מתקציב המדינה. מהכסף שלי הוא מגיע, אבל את זה לא תחקרי. את תחקרי מה ממשלת הולנד - - - </w:t>
      </w:r>
    </w:p>
    <w:p w14:paraId="58340C8E" w14:textId="77777777" w:rsidR="00A6582B" w:rsidRPr="00A6582B" w:rsidRDefault="00A6582B" w:rsidP="00A6582B">
      <w:pPr>
        <w:bidi/>
        <w:jc w:val="both"/>
        <w:rPr>
          <w:rFonts w:cs="David" w:hint="cs"/>
          <w:rtl/>
        </w:rPr>
      </w:pPr>
    </w:p>
    <w:p w14:paraId="5FD28F68"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2BD4713C" w14:textId="77777777" w:rsidR="00A6582B" w:rsidRPr="00A6582B" w:rsidRDefault="00A6582B" w:rsidP="00A6582B">
      <w:pPr>
        <w:keepNext/>
        <w:bidi/>
        <w:jc w:val="both"/>
        <w:rPr>
          <w:rFonts w:cs="David" w:hint="cs"/>
          <w:u w:val="single"/>
          <w:rtl/>
        </w:rPr>
      </w:pPr>
    </w:p>
    <w:p w14:paraId="1008C638" w14:textId="77777777" w:rsidR="00A6582B" w:rsidRPr="00A6582B" w:rsidRDefault="00A6582B" w:rsidP="00A6582B">
      <w:pPr>
        <w:keepNext/>
        <w:bidi/>
        <w:jc w:val="both"/>
        <w:rPr>
          <w:rFonts w:cs="David" w:hint="cs"/>
          <w:rtl/>
        </w:rPr>
      </w:pPr>
      <w:r w:rsidRPr="00A6582B">
        <w:rPr>
          <w:rFonts w:cs="David" w:hint="cs"/>
          <w:rtl/>
        </w:rPr>
        <w:t xml:space="preserve">כי זו מדיניות של מדינת ישראל. כמו שאנחנו לא מתערבים במדיניות של בריטניה בנושא האירים, כמו שאנחנו לא מתערבים בספרד בנושא הבסקים, כמו שאנחנו לא מתערבים בצרפת בנושא קורסיקה, כמו שאנחנו לא מתערבים בפלמים בבלגיה, אני לא מצפה שמישהו יתערב לי פה. </w:t>
      </w:r>
    </w:p>
    <w:p w14:paraId="3BA90765" w14:textId="77777777" w:rsidR="00A6582B" w:rsidRPr="00A6582B" w:rsidRDefault="00A6582B" w:rsidP="00A6582B">
      <w:pPr>
        <w:bidi/>
        <w:jc w:val="both"/>
        <w:rPr>
          <w:rFonts w:cs="David" w:hint="cs"/>
          <w:rtl/>
        </w:rPr>
      </w:pPr>
    </w:p>
    <w:p w14:paraId="5E8D783E" w14:textId="77777777" w:rsidR="00A6582B" w:rsidRPr="00A6582B" w:rsidRDefault="00A6582B" w:rsidP="00A6582B">
      <w:pPr>
        <w:bidi/>
        <w:jc w:val="both"/>
        <w:rPr>
          <w:rFonts w:cs="David" w:hint="cs"/>
          <w:rtl/>
        </w:rPr>
      </w:pPr>
      <w:r w:rsidRPr="00A6582B">
        <w:rPr>
          <w:rFonts w:cs="David" w:hint="cs"/>
          <w:u w:val="single"/>
          <w:rtl/>
        </w:rPr>
        <w:t>נינו אבסדזה:</w:t>
      </w:r>
    </w:p>
    <w:p w14:paraId="744AD875" w14:textId="77777777" w:rsidR="00A6582B" w:rsidRPr="00A6582B" w:rsidRDefault="00A6582B" w:rsidP="00A6582B">
      <w:pPr>
        <w:bidi/>
        <w:jc w:val="both"/>
        <w:rPr>
          <w:rFonts w:cs="David" w:hint="cs"/>
          <w:rtl/>
        </w:rPr>
      </w:pPr>
    </w:p>
    <w:p w14:paraId="765EFCF5" w14:textId="77777777" w:rsidR="00A6582B" w:rsidRPr="00A6582B" w:rsidRDefault="00A6582B" w:rsidP="00A6582B">
      <w:pPr>
        <w:bidi/>
        <w:ind w:firstLine="720"/>
        <w:jc w:val="both"/>
        <w:rPr>
          <w:rFonts w:cs="David" w:hint="cs"/>
          <w:rtl/>
        </w:rPr>
      </w:pPr>
      <w:r w:rsidRPr="00A6582B">
        <w:rPr>
          <w:rFonts w:cs="David" w:hint="cs"/>
          <w:rtl/>
        </w:rPr>
        <w:t>ואנחנו לא מתערבים בפעילות של ארגונים יהודים ברוסיה? מה את רוצה, שיתחילו לחקור אותנו שם, במוסקבה?</w:t>
      </w:r>
    </w:p>
    <w:p w14:paraId="351B37F8" w14:textId="77777777" w:rsidR="00A6582B" w:rsidRPr="00A6582B" w:rsidRDefault="00A6582B" w:rsidP="00A6582B">
      <w:pPr>
        <w:bidi/>
        <w:jc w:val="both"/>
        <w:rPr>
          <w:rFonts w:cs="David" w:hint="cs"/>
          <w:rtl/>
        </w:rPr>
      </w:pPr>
    </w:p>
    <w:p w14:paraId="703EED66" w14:textId="77777777" w:rsidR="00A6582B" w:rsidRPr="00A6582B" w:rsidRDefault="00A6582B" w:rsidP="00A6582B">
      <w:pPr>
        <w:bidi/>
        <w:jc w:val="both"/>
        <w:rPr>
          <w:rFonts w:cs="David" w:hint="cs"/>
          <w:u w:val="single"/>
          <w:rtl/>
        </w:rPr>
      </w:pPr>
      <w:r w:rsidRPr="00A6582B">
        <w:rPr>
          <w:rFonts w:cs="David" w:hint="cs"/>
          <w:u w:val="single"/>
          <w:rtl/>
        </w:rPr>
        <w:t>חיים אורון:</w:t>
      </w:r>
    </w:p>
    <w:p w14:paraId="392646C2" w14:textId="77777777" w:rsidR="00A6582B" w:rsidRPr="00A6582B" w:rsidRDefault="00A6582B" w:rsidP="00A6582B">
      <w:pPr>
        <w:bidi/>
        <w:jc w:val="both"/>
        <w:rPr>
          <w:rFonts w:cs="David" w:hint="cs"/>
          <w:u w:val="single"/>
          <w:rtl/>
        </w:rPr>
      </w:pPr>
    </w:p>
    <w:p w14:paraId="0C755F1D" w14:textId="77777777" w:rsidR="00A6582B" w:rsidRPr="00A6582B" w:rsidRDefault="00A6582B" w:rsidP="00A6582B">
      <w:pPr>
        <w:bidi/>
        <w:ind w:firstLine="720"/>
        <w:jc w:val="both"/>
        <w:rPr>
          <w:rFonts w:cs="David" w:hint="cs"/>
          <w:rtl/>
        </w:rPr>
      </w:pPr>
      <w:r w:rsidRPr="00A6582B">
        <w:rPr>
          <w:rFonts w:cs="David" w:hint="cs"/>
          <w:rtl/>
        </w:rPr>
        <w:t>או בארצות-הברית?</w:t>
      </w:r>
    </w:p>
    <w:p w14:paraId="0DCE9ED3" w14:textId="77777777" w:rsidR="00A6582B" w:rsidRPr="00A6582B" w:rsidRDefault="00A6582B" w:rsidP="00A6582B">
      <w:pPr>
        <w:bidi/>
        <w:jc w:val="both"/>
        <w:rPr>
          <w:rFonts w:cs="David" w:hint="cs"/>
          <w:rtl/>
        </w:rPr>
      </w:pPr>
    </w:p>
    <w:p w14:paraId="4AAFBC79"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52DE5429" w14:textId="77777777" w:rsidR="00A6582B" w:rsidRPr="00A6582B" w:rsidRDefault="00A6582B" w:rsidP="00A6582B">
      <w:pPr>
        <w:bidi/>
        <w:jc w:val="both"/>
        <w:rPr>
          <w:rFonts w:cs="David" w:hint="cs"/>
          <w:rtl/>
        </w:rPr>
      </w:pPr>
    </w:p>
    <w:p w14:paraId="364F7972" w14:textId="77777777" w:rsidR="00A6582B" w:rsidRPr="00A6582B" w:rsidRDefault="00A6582B" w:rsidP="00A6582B">
      <w:pPr>
        <w:bidi/>
        <w:jc w:val="both"/>
        <w:rPr>
          <w:rFonts w:cs="David" w:hint="cs"/>
          <w:rtl/>
        </w:rPr>
      </w:pPr>
      <w:r w:rsidRPr="00A6582B">
        <w:rPr>
          <w:rFonts w:cs="David" w:hint="cs"/>
          <w:rtl/>
        </w:rPr>
        <w:tab/>
        <w:t>כפי שאמרתי גם בדיון - - -</w:t>
      </w:r>
    </w:p>
    <w:p w14:paraId="21F2C802" w14:textId="77777777" w:rsidR="00A6582B" w:rsidRPr="00A6582B" w:rsidRDefault="00A6582B" w:rsidP="00A6582B">
      <w:pPr>
        <w:bidi/>
        <w:jc w:val="both"/>
        <w:rPr>
          <w:rFonts w:cs="David" w:hint="cs"/>
          <w:rtl/>
        </w:rPr>
      </w:pPr>
    </w:p>
    <w:p w14:paraId="79EFB40A"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7BDAD020" w14:textId="77777777" w:rsidR="00A6582B" w:rsidRPr="00A6582B" w:rsidRDefault="00A6582B" w:rsidP="00A6582B">
      <w:pPr>
        <w:bidi/>
        <w:jc w:val="both"/>
        <w:rPr>
          <w:rFonts w:cs="David" w:hint="cs"/>
          <w:u w:val="single"/>
          <w:rtl/>
        </w:rPr>
      </w:pPr>
    </w:p>
    <w:p w14:paraId="146F5C6E" w14:textId="77777777" w:rsidR="00A6582B" w:rsidRPr="00A6582B" w:rsidRDefault="00A6582B" w:rsidP="00A6582B">
      <w:pPr>
        <w:bidi/>
        <w:ind w:firstLine="720"/>
        <w:jc w:val="both"/>
        <w:rPr>
          <w:rFonts w:cs="David" w:hint="cs"/>
          <w:rtl/>
        </w:rPr>
      </w:pPr>
      <w:r w:rsidRPr="00A6582B">
        <w:rPr>
          <w:rFonts w:cs="David" w:hint="cs"/>
          <w:rtl/>
        </w:rPr>
        <w:t xml:space="preserve">או בדרום אמריקה. </w:t>
      </w:r>
    </w:p>
    <w:p w14:paraId="0F39A4BB" w14:textId="77777777" w:rsidR="00A6582B" w:rsidRPr="00A6582B" w:rsidRDefault="00A6582B" w:rsidP="00A6582B">
      <w:pPr>
        <w:bidi/>
        <w:ind w:firstLine="720"/>
        <w:jc w:val="both"/>
        <w:rPr>
          <w:rFonts w:cs="David" w:hint="cs"/>
          <w:rtl/>
        </w:rPr>
      </w:pPr>
    </w:p>
    <w:p w14:paraId="31715953" w14:textId="77777777" w:rsidR="00A6582B" w:rsidRPr="00A6582B" w:rsidRDefault="00A6582B" w:rsidP="00A6582B">
      <w:pPr>
        <w:bidi/>
        <w:jc w:val="both"/>
        <w:rPr>
          <w:rFonts w:cs="David" w:hint="cs"/>
          <w:u w:val="single"/>
          <w:rtl/>
        </w:rPr>
      </w:pPr>
      <w:r w:rsidRPr="00A6582B">
        <w:rPr>
          <w:rFonts w:cs="David" w:hint="cs"/>
          <w:u w:val="single"/>
          <w:rtl/>
        </w:rPr>
        <w:t>נינו אבסדזה:</w:t>
      </w:r>
    </w:p>
    <w:p w14:paraId="647C9240" w14:textId="77777777" w:rsidR="00A6582B" w:rsidRPr="00A6582B" w:rsidRDefault="00A6582B" w:rsidP="00A6582B">
      <w:pPr>
        <w:bidi/>
        <w:ind w:firstLine="720"/>
        <w:jc w:val="both"/>
        <w:rPr>
          <w:rFonts w:cs="David" w:hint="cs"/>
          <w:rtl/>
        </w:rPr>
      </w:pPr>
    </w:p>
    <w:p w14:paraId="1A039DEF" w14:textId="77777777" w:rsidR="00A6582B" w:rsidRPr="00A6582B" w:rsidRDefault="00A6582B" w:rsidP="00A6582B">
      <w:pPr>
        <w:bidi/>
        <w:ind w:firstLine="720"/>
        <w:jc w:val="both"/>
        <w:rPr>
          <w:rFonts w:cs="David" w:hint="cs"/>
          <w:rtl/>
        </w:rPr>
      </w:pPr>
      <w:r w:rsidRPr="00A6582B">
        <w:rPr>
          <w:rFonts w:cs="David" w:hint="cs"/>
          <w:rtl/>
        </w:rPr>
        <w:t>ובשוויץ לא מ</w:t>
      </w:r>
      <w:smartTag w:uri="urn:schemas-microsoft-com:office:smarttags" w:element="PersonName">
        <w:r w:rsidRPr="00A6582B">
          <w:rPr>
            <w:rFonts w:cs="David" w:hint="cs"/>
            <w:rtl/>
          </w:rPr>
          <w:t>דב</w:t>
        </w:r>
      </w:smartTag>
      <w:r w:rsidRPr="00A6582B">
        <w:rPr>
          <w:rFonts w:cs="David" w:hint="cs"/>
          <w:rtl/>
        </w:rPr>
        <w:t>רים? אז מה?</w:t>
      </w:r>
    </w:p>
    <w:p w14:paraId="17CE96E5" w14:textId="77777777" w:rsidR="00A6582B" w:rsidRPr="00A6582B" w:rsidRDefault="00A6582B" w:rsidP="00A6582B">
      <w:pPr>
        <w:bidi/>
        <w:ind w:firstLine="720"/>
        <w:jc w:val="both"/>
        <w:rPr>
          <w:rFonts w:cs="David" w:hint="cs"/>
          <w:rtl/>
        </w:rPr>
      </w:pPr>
    </w:p>
    <w:p w14:paraId="6B7F8417"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15FB4957" w14:textId="77777777" w:rsidR="00A6582B" w:rsidRPr="00A6582B" w:rsidRDefault="00A6582B" w:rsidP="00A6582B">
      <w:pPr>
        <w:bidi/>
        <w:ind w:firstLine="720"/>
        <w:jc w:val="both"/>
        <w:rPr>
          <w:rFonts w:cs="David" w:hint="cs"/>
          <w:rtl/>
        </w:rPr>
      </w:pPr>
    </w:p>
    <w:p w14:paraId="64394022" w14:textId="77777777" w:rsidR="00A6582B" w:rsidRPr="00A6582B" w:rsidRDefault="00A6582B" w:rsidP="00A6582B">
      <w:pPr>
        <w:bidi/>
        <w:ind w:firstLine="720"/>
        <w:jc w:val="both"/>
        <w:rPr>
          <w:rFonts w:cs="David" w:hint="cs"/>
          <w:rtl/>
        </w:rPr>
      </w:pPr>
      <w:r w:rsidRPr="00A6582B">
        <w:rPr>
          <w:rFonts w:cs="David" w:hint="cs"/>
          <w:rtl/>
        </w:rPr>
        <w:t xml:space="preserve">ומדינות אפריקה, פניה.  </w:t>
      </w:r>
    </w:p>
    <w:p w14:paraId="035E34AB" w14:textId="77777777" w:rsidR="00A6582B" w:rsidRPr="00A6582B" w:rsidRDefault="00A6582B" w:rsidP="00A6582B">
      <w:pPr>
        <w:bidi/>
        <w:jc w:val="both"/>
        <w:rPr>
          <w:rFonts w:cs="David" w:hint="cs"/>
          <w:rtl/>
        </w:rPr>
      </w:pPr>
    </w:p>
    <w:p w14:paraId="50172F34"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47AC8BE" w14:textId="77777777" w:rsidR="00A6582B" w:rsidRPr="00A6582B" w:rsidRDefault="00A6582B" w:rsidP="00A6582B">
      <w:pPr>
        <w:bidi/>
        <w:jc w:val="both"/>
        <w:rPr>
          <w:rFonts w:cs="David" w:hint="cs"/>
          <w:u w:val="single"/>
          <w:rtl/>
        </w:rPr>
      </w:pPr>
    </w:p>
    <w:p w14:paraId="1573D540" w14:textId="77777777" w:rsidR="00A6582B" w:rsidRPr="00A6582B" w:rsidRDefault="00A6582B" w:rsidP="00A6582B">
      <w:pPr>
        <w:bidi/>
        <w:ind w:firstLine="720"/>
        <w:jc w:val="both"/>
        <w:rPr>
          <w:rFonts w:cs="David" w:hint="cs"/>
          <w:rtl/>
        </w:rPr>
      </w:pPr>
      <w:r w:rsidRPr="00A6582B">
        <w:rPr>
          <w:rFonts w:cs="David" w:hint="cs"/>
          <w:rtl/>
        </w:rPr>
        <w:t>מה את מ</w:t>
      </w:r>
      <w:smartTag w:uri="urn:schemas-microsoft-com:office:smarttags" w:element="PersonName">
        <w:r w:rsidRPr="00A6582B">
          <w:rPr>
            <w:rFonts w:cs="David" w:hint="cs"/>
            <w:rtl/>
          </w:rPr>
          <w:t>דב</w:t>
        </w:r>
      </w:smartTag>
      <w:r w:rsidRPr="00A6582B">
        <w:rPr>
          <w:rFonts w:cs="David" w:hint="cs"/>
          <w:rtl/>
        </w:rPr>
        <w:t>רת? את בכלל לא יודעת.</w:t>
      </w:r>
    </w:p>
    <w:p w14:paraId="17C8C2E2" w14:textId="77777777" w:rsidR="00A6582B" w:rsidRPr="00A6582B" w:rsidRDefault="00A6582B" w:rsidP="00A6582B">
      <w:pPr>
        <w:bidi/>
        <w:jc w:val="both"/>
        <w:rPr>
          <w:rFonts w:cs="David" w:hint="cs"/>
          <w:rtl/>
        </w:rPr>
      </w:pPr>
    </w:p>
    <w:p w14:paraId="0BE90849"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5EF8422" w14:textId="77777777" w:rsidR="00A6582B" w:rsidRPr="00A6582B" w:rsidRDefault="00A6582B" w:rsidP="00A6582B">
      <w:pPr>
        <w:bidi/>
        <w:jc w:val="both"/>
        <w:rPr>
          <w:rFonts w:cs="David" w:hint="cs"/>
          <w:rtl/>
        </w:rPr>
      </w:pPr>
    </w:p>
    <w:p w14:paraId="50ACB4E3" w14:textId="77777777" w:rsidR="00A6582B" w:rsidRPr="00A6582B" w:rsidRDefault="00A6582B" w:rsidP="00A6582B">
      <w:pPr>
        <w:bidi/>
        <w:jc w:val="both"/>
        <w:rPr>
          <w:rFonts w:cs="David" w:hint="cs"/>
          <w:rtl/>
        </w:rPr>
      </w:pPr>
      <w:r w:rsidRPr="00A6582B">
        <w:rPr>
          <w:rFonts w:cs="David" w:hint="cs"/>
          <w:rtl/>
        </w:rPr>
        <w:tab/>
        <w:t xml:space="preserve">תפתחי את אתר משרד החוץ ותקראי מה כתוב שם, איפה אנחנו מתערבים ואיפה לא. </w:t>
      </w:r>
    </w:p>
    <w:p w14:paraId="0CA44C93" w14:textId="77777777" w:rsidR="00A6582B" w:rsidRPr="00A6582B" w:rsidRDefault="00A6582B" w:rsidP="00A6582B">
      <w:pPr>
        <w:bidi/>
        <w:jc w:val="both"/>
        <w:rPr>
          <w:rFonts w:cs="David" w:hint="cs"/>
          <w:u w:val="single"/>
          <w:rtl/>
        </w:rPr>
      </w:pPr>
    </w:p>
    <w:p w14:paraId="161A4A4B" w14:textId="77777777" w:rsidR="00A6582B" w:rsidRPr="00A6582B" w:rsidRDefault="00A6582B" w:rsidP="00A6582B">
      <w:pPr>
        <w:bidi/>
        <w:jc w:val="both"/>
        <w:rPr>
          <w:rFonts w:cs="David" w:hint="cs"/>
          <w:u w:val="single"/>
          <w:rtl/>
        </w:rPr>
      </w:pPr>
      <w:r w:rsidRPr="00A6582B">
        <w:rPr>
          <w:rFonts w:cs="David" w:hint="cs"/>
          <w:u w:val="single"/>
          <w:rtl/>
        </w:rPr>
        <w:t>ניצן הורוביץ:</w:t>
      </w:r>
    </w:p>
    <w:p w14:paraId="09A0DD24" w14:textId="77777777" w:rsidR="00A6582B" w:rsidRPr="00A6582B" w:rsidRDefault="00A6582B" w:rsidP="00A6582B">
      <w:pPr>
        <w:bidi/>
        <w:jc w:val="both"/>
        <w:rPr>
          <w:rFonts w:cs="David" w:hint="cs"/>
          <w:u w:val="single"/>
          <w:rtl/>
        </w:rPr>
      </w:pPr>
    </w:p>
    <w:p w14:paraId="7B5062E6" w14:textId="77777777" w:rsidR="00A6582B" w:rsidRPr="00A6582B" w:rsidRDefault="00A6582B" w:rsidP="00A6582B">
      <w:pPr>
        <w:bidi/>
        <w:ind w:firstLine="720"/>
        <w:jc w:val="both"/>
        <w:rPr>
          <w:rFonts w:cs="David" w:hint="cs"/>
          <w:rtl/>
        </w:rPr>
      </w:pPr>
      <w:r w:rsidRPr="00A6582B">
        <w:rPr>
          <w:rFonts w:cs="David" w:hint="cs"/>
          <w:rtl/>
        </w:rPr>
        <w:t>אני מתנגד באופן מוסרי הכי עמוק למה שאתם עושים פה, אבל מה שחבריי מנסים לומר שגם מבחינה פרקטית הכיוון הזה הוא חרב פיפיות והוא בומרנג. מצדי שירשמו את זה בפרוטוקול כי אני גאה בזה, אני ציוני - אני בעד פעילות של ישראל בעולם בכל מיני מקומות, כי אני חושב שיש קשר בין קהילות מסוימות למדינת ישראל. מה שאת עושה כאן, אם את אומרת שאין שום מקום לתמיכה בין-לאומית, את בראש ובראשונה פוגעת בעצמך, פוגעת בנו ואת הפגיעה הזאת אני מבקש למנוע. אני חושב שכדאי שתסתכלי בדיון שהיה קודם בוועדה של דודו, ושם נאמרו ה</w:t>
      </w:r>
      <w:smartTag w:uri="urn:schemas-microsoft-com:office:smarttags" w:element="PersonName">
        <w:r w:rsidRPr="00A6582B">
          <w:rPr>
            <w:rFonts w:cs="David" w:hint="cs"/>
            <w:rtl/>
          </w:rPr>
          <w:t>דב</w:t>
        </w:r>
      </w:smartTag>
      <w:r w:rsidRPr="00A6582B">
        <w:rPr>
          <w:rFonts w:cs="David" w:hint="cs"/>
          <w:rtl/>
        </w:rPr>
        <w:t>רים והיו גם דוגמאות. ה</w:t>
      </w:r>
      <w:smartTag w:uri="urn:schemas-microsoft-com:office:smarttags" w:element="PersonName">
        <w:r w:rsidRPr="00A6582B">
          <w:rPr>
            <w:rFonts w:cs="David" w:hint="cs"/>
            <w:rtl/>
          </w:rPr>
          <w:t>דב</w:t>
        </w:r>
      </w:smartTag>
      <w:r w:rsidRPr="00A6582B">
        <w:rPr>
          <w:rFonts w:cs="David" w:hint="cs"/>
          <w:rtl/>
        </w:rPr>
        <w:t xml:space="preserve">רים מאוד חמורים. </w:t>
      </w:r>
    </w:p>
    <w:p w14:paraId="55EF13EE" w14:textId="77777777" w:rsidR="00A6582B" w:rsidRPr="00A6582B" w:rsidRDefault="00A6582B" w:rsidP="00A6582B">
      <w:pPr>
        <w:bidi/>
        <w:jc w:val="both"/>
        <w:rPr>
          <w:rFonts w:cs="David" w:hint="cs"/>
          <w:rtl/>
        </w:rPr>
      </w:pPr>
    </w:p>
    <w:p w14:paraId="4FDC6D66" w14:textId="77777777" w:rsidR="00A6582B" w:rsidRPr="00A6582B" w:rsidRDefault="00A6582B" w:rsidP="00A6582B">
      <w:pPr>
        <w:bidi/>
        <w:ind w:firstLine="720"/>
        <w:jc w:val="both"/>
        <w:rPr>
          <w:rFonts w:cs="David" w:hint="cs"/>
          <w:rtl/>
        </w:rPr>
      </w:pPr>
      <w:r w:rsidRPr="00A6582B">
        <w:rPr>
          <w:rFonts w:cs="David" w:hint="cs"/>
          <w:rtl/>
        </w:rPr>
        <w:t xml:space="preserve">בסיכומו של </w:t>
      </w:r>
      <w:smartTag w:uri="urn:schemas-microsoft-com:office:smarttags" w:element="PersonName">
        <w:r w:rsidRPr="00A6582B">
          <w:rPr>
            <w:rFonts w:cs="David" w:hint="cs"/>
            <w:rtl/>
          </w:rPr>
          <w:t>דב</w:t>
        </w:r>
      </w:smartTag>
      <w:r w:rsidRPr="00A6582B">
        <w:rPr>
          <w:rFonts w:cs="David" w:hint="cs"/>
          <w:rtl/>
        </w:rPr>
        <w:t xml:space="preserve">ר, אדוני היושב ראש, החלטנו לא לקחת שום חלק בוועדה הזאת. זו ועדה שכולה שקר גס, מסקנותיה תפורות מראש בחוטים מאוד גסים. היא לא רק שלא תתרום ללגיטימציה של צה"ל או של מדינת ישראל, היא תפגע בהם פגיעה קשה ואפשר לראות מה כותבים ומה אומרים על הוועדה הזאת ועל הוועדות האלה כדי להבין שזה קורה כבר עכשיו. </w:t>
      </w:r>
    </w:p>
    <w:p w14:paraId="565DB706" w14:textId="77777777" w:rsidR="00A6582B" w:rsidRPr="00A6582B" w:rsidRDefault="00A6582B" w:rsidP="00A6582B">
      <w:pPr>
        <w:bidi/>
        <w:jc w:val="both"/>
        <w:rPr>
          <w:rFonts w:cs="David" w:hint="cs"/>
          <w:rtl/>
        </w:rPr>
      </w:pPr>
    </w:p>
    <w:p w14:paraId="64433A44" w14:textId="77777777" w:rsidR="00A6582B" w:rsidRPr="00A6582B" w:rsidRDefault="00A6582B" w:rsidP="00A6582B">
      <w:pPr>
        <w:bidi/>
        <w:ind w:firstLine="720"/>
        <w:jc w:val="both"/>
        <w:rPr>
          <w:rFonts w:cs="David" w:hint="cs"/>
          <w:rtl/>
        </w:rPr>
      </w:pPr>
      <w:r w:rsidRPr="00A6582B">
        <w:rPr>
          <w:rFonts w:cs="David" w:hint="cs"/>
          <w:rtl/>
        </w:rPr>
        <w:t xml:space="preserve">לסיום, אני רוצה לצטט מחוות דעתו של היועץ המשפטי לכנסת, שכבר מקבלת פה מעמד אייקוני. הוא אומר כך: עצם הקמתן של ועדות חקירה פרלמנטריות, שמתיאור תפקידן משתמעת הצרה והגבלה של גופים אזרחיים, יוצרת אווירה ציבורית המאיימת על חופש המחשבה והמחאה, אפקט הנתפס מבחינה משפטית כבעייתי במשטר דמוקרטי. </w:t>
      </w:r>
    </w:p>
    <w:p w14:paraId="021F41C9" w14:textId="77777777" w:rsidR="00A6582B" w:rsidRPr="00A6582B" w:rsidRDefault="00A6582B" w:rsidP="00A6582B">
      <w:pPr>
        <w:bidi/>
        <w:ind w:firstLine="720"/>
        <w:jc w:val="both"/>
        <w:rPr>
          <w:rFonts w:cs="David" w:hint="cs"/>
          <w:rtl/>
        </w:rPr>
      </w:pPr>
    </w:p>
    <w:p w14:paraId="042B71E6" w14:textId="77777777" w:rsidR="00A6582B" w:rsidRPr="00A6582B" w:rsidRDefault="00A6582B" w:rsidP="00A6582B">
      <w:pPr>
        <w:bidi/>
        <w:ind w:firstLine="720"/>
        <w:jc w:val="both"/>
        <w:rPr>
          <w:rFonts w:cs="David" w:hint="cs"/>
          <w:rtl/>
        </w:rPr>
      </w:pPr>
      <w:r w:rsidRPr="00A6582B">
        <w:rPr>
          <w:rFonts w:cs="David" w:hint="cs"/>
          <w:rtl/>
        </w:rPr>
        <w:t xml:space="preserve">והסיום של חוות הדעת שלו - אני אומר את זה שוב כדי שמי שחושב כאן שלא נאמרו </w:t>
      </w:r>
      <w:smartTag w:uri="urn:schemas-microsoft-com:office:smarttags" w:element="PersonName">
        <w:r w:rsidRPr="00A6582B">
          <w:rPr>
            <w:rFonts w:cs="David" w:hint="cs"/>
            <w:rtl/>
          </w:rPr>
          <w:t>דב</w:t>
        </w:r>
      </w:smartTag>
      <w:r w:rsidRPr="00A6582B">
        <w:rPr>
          <w:rFonts w:cs="David" w:hint="cs"/>
          <w:rtl/>
        </w:rPr>
        <w:t>רים מפורשים, אז שיבין שכן: מדובר בתקדים המעורר שאלות יסוד ב</w:t>
      </w:r>
      <w:smartTag w:uri="urn:schemas-microsoft-com:office:smarttags" w:element="PersonName">
        <w:r w:rsidRPr="00A6582B">
          <w:rPr>
            <w:rFonts w:cs="David" w:hint="cs"/>
            <w:rtl/>
          </w:rPr>
          <w:t>דב</w:t>
        </w:r>
      </w:smartTag>
      <w:r w:rsidRPr="00A6582B">
        <w:rPr>
          <w:rFonts w:cs="David" w:hint="cs"/>
          <w:rtl/>
        </w:rPr>
        <w:t xml:space="preserve">ר היקפן של זכויות המצויות בליבת המשטר הדמוקרטי. </w:t>
      </w:r>
    </w:p>
    <w:p w14:paraId="11BD28AD" w14:textId="77777777" w:rsidR="00A6582B" w:rsidRPr="00A6582B" w:rsidRDefault="00A6582B" w:rsidP="00A6582B">
      <w:pPr>
        <w:bidi/>
        <w:ind w:firstLine="720"/>
        <w:jc w:val="both"/>
        <w:rPr>
          <w:rFonts w:cs="David" w:hint="cs"/>
          <w:rtl/>
        </w:rPr>
      </w:pPr>
    </w:p>
    <w:p w14:paraId="20CE2E16" w14:textId="77777777" w:rsidR="00A6582B" w:rsidRPr="00A6582B" w:rsidRDefault="00A6582B" w:rsidP="00A6582B">
      <w:pPr>
        <w:bidi/>
        <w:ind w:firstLine="720"/>
        <w:jc w:val="both"/>
        <w:rPr>
          <w:rFonts w:cs="David" w:hint="cs"/>
          <w:rtl/>
        </w:rPr>
      </w:pPr>
      <w:r w:rsidRPr="00A6582B">
        <w:rPr>
          <w:rFonts w:cs="David" w:hint="cs"/>
          <w:rtl/>
        </w:rPr>
        <w:t xml:space="preserve">מי שרוצה, מתוך הבית הזה, לזרוק אבן על המשטר הדמוקרטי זה אתם במה שאתם עושים כאן היום. </w:t>
      </w:r>
    </w:p>
    <w:p w14:paraId="20CAC3E5" w14:textId="77777777" w:rsidR="00A6582B" w:rsidRPr="00A6582B" w:rsidRDefault="00A6582B" w:rsidP="00A6582B">
      <w:pPr>
        <w:bidi/>
        <w:ind w:firstLine="720"/>
        <w:jc w:val="both"/>
        <w:rPr>
          <w:rFonts w:cs="David" w:hint="cs"/>
          <w:rtl/>
        </w:rPr>
      </w:pPr>
    </w:p>
    <w:p w14:paraId="1DC9E55F" w14:textId="77777777" w:rsidR="00A6582B" w:rsidRPr="00A6582B" w:rsidRDefault="00A6582B" w:rsidP="00A6582B">
      <w:pPr>
        <w:bidi/>
        <w:jc w:val="both"/>
        <w:rPr>
          <w:rFonts w:cs="David" w:hint="cs"/>
          <w:rtl/>
        </w:rPr>
      </w:pPr>
    </w:p>
    <w:p w14:paraId="6571400B"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44B2D5FA" w14:textId="77777777" w:rsidR="00A6582B" w:rsidRPr="00A6582B" w:rsidRDefault="00A6582B" w:rsidP="00A6582B">
      <w:pPr>
        <w:bidi/>
        <w:jc w:val="both"/>
        <w:rPr>
          <w:rFonts w:cs="David" w:hint="cs"/>
          <w:u w:val="single"/>
          <w:rtl/>
        </w:rPr>
      </w:pPr>
    </w:p>
    <w:p w14:paraId="1BC7B03D" w14:textId="77777777" w:rsidR="00A6582B" w:rsidRPr="00A6582B" w:rsidRDefault="00A6582B" w:rsidP="00A6582B">
      <w:pPr>
        <w:bidi/>
        <w:ind w:firstLine="720"/>
        <w:jc w:val="both"/>
        <w:rPr>
          <w:rFonts w:cs="David" w:hint="cs"/>
          <w:rtl/>
        </w:rPr>
      </w:pPr>
      <w:r w:rsidRPr="00A6582B">
        <w:rPr>
          <w:rFonts w:cs="David" w:hint="cs"/>
          <w:rtl/>
        </w:rPr>
        <w:t xml:space="preserve">תודה. אבקש שחבר הכנסת מולה וחבר הכנסת דנון יהיו שני הדוברים האחרונים כדי שכל אחד מהם יסכם בשם הסיעה שלו. הגם שהם היו כאן לפניך, חבר הכנסת אגבאריה, אני רוצה לאפשר להם להיות שני הדוברים האחרונים, אחד בשם מפלגת האופוזיציה הראשית והשני כנציג של הליכוד, שהיא מפלגת השלטון.  </w:t>
      </w:r>
    </w:p>
    <w:p w14:paraId="56C0D486" w14:textId="77777777" w:rsidR="00A6582B" w:rsidRPr="00A6582B" w:rsidRDefault="00A6582B" w:rsidP="00A6582B">
      <w:pPr>
        <w:bidi/>
        <w:jc w:val="both"/>
        <w:rPr>
          <w:rFonts w:cs="David" w:hint="cs"/>
          <w:rtl/>
        </w:rPr>
      </w:pPr>
    </w:p>
    <w:p w14:paraId="3EA5F3A5" w14:textId="77777777" w:rsidR="00A6582B" w:rsidRPr="00A6582B" w:rsidRDefault="00A6582B" w:rsidP="00A6582B">
      <w:pPr>
        <w:bidi/>
        <w:jc w:val="both"/>
        <w:rPr>
          <w:rFonts w:cs="David" w:hint="cs"/>
          <w:u w:val="single"/>
          <w:rtl/>
        </w:rPr>
      </w:pPr>
      <w:r w:rsidRPr="00A6582B">
        <w:rPr>
          <w:rFonts w:cs="David" w:hint="cs"/>
          <w:u w:val="single"/>
          <w:rtl/>
        </w:rPr>
        <w:t>עפו אגבאריה:</w:t>
      </w:r>
    </w:p>
    <w:p w14:paraId="7F80C80B" w14:textId="77777777" w:rsidR="00A6582B" w:rsidRPr="00A6582B" w:rsidRDefault="00A6582B" w:rsidP="00A6582B">
      <w:pPr>
        <w:bidi/>
        <w:jc w:val="both"/>
        <w:rPr>
          <w:rFonts w:cs="David" w:hint="cs"/>
          <w:u w:val="single"/>
          <w:rtl/>
        </w:rPr>
      </w:pPr>
    </w:p>
    <w:p w14:paraId="0A875CAA" w14:textId="77777777" w:rsidR="00A6582B" w:rsidRPr="00A6582B" w:rsidRDefault="00A6582B" w:rsidP="00A6582B">
      <w:pPr>
        <w:bidi/>
        <w:ind w:firstLine="720"/>
        <w:jc w:val="both"/>
        <w:rPr>
          <w:rFonts w:cs="David" w:hint="cs"/>
          <w:rtl/>
        </w:rPr>
      </w:pPr>
      <w:r w:rsidRPr="00A6582B">
        <w:rPr>
          <w:rFonts w:cs="David" w:hint="cs"/>
          <w:rtl/>
        </w:rPr>
        <w:t>אני לא הייתי מופתע מהחקיקה הזו, שבאה מבית מדרש מפלגת ליברמן. אם נוסיף את זה לחקיקה הגזענית שהמפלגה הזו חרתה על דגלה להביא בכנסת הזו, שכל שבוע איזשהו חוק גזעני עוד יותר מקודמו, אז הנה עובדה שהחקיקה הזו כבר הגיעה מעבר לאוכלוסייה הערבית, הגיעה לאנשים שאמורים לצייר את מדינת ישראל כמדינה דמוקרטית. אז הם לא רוצים שהאנשים האלה י</w:t>
      </w:r>
      <w:smartTag w:uri="urn:schemas-microsoft-com:office:smarttags" w:element="PersonName">
        <w:r w:rsidRPr="00A6582B">
          <w:rPr>
            <w:rFonts w:cs="David" w:hint="cs"/>
            <w:rtl/>
          </w:rPr>
          <w:t>דב</w:t>
        </w:r>
      </w:smartTag>
      <w:r w:rsidRPr="00A6582B">
        <w:rPr>
          <w:rFonts w:cs="David" w:hint="cs"/>
          <w:rtl/>
        </w:rPr>
        <w:t xml:space="preserve">רו, אולי בעד זכויות אדם, בעד הדמוקרטיה, </w:t>
      </w:r>
      <w:smartTag w:uri="urn:schemas-microsoft-com:office:smarttags" w:element="PersonName">
        <w:r w:rsidRPr="00A6582B">
          <w:rPr>
            <w:rFonts w:cs="David" w:hint="cs"/>
            <w:rtl/>
          </w:rPr>
          <w:t>דב</w:t>
        </w:r>
      </w:smartTag>
      <w:r w:rsidRPr="00A6582B">
        <w:rPr>
          <w:rFonts w:cs="David" w:hint="cs"/>
          <w:rtl/>
        </w:rPr>
        <w:t>ר שמדינת ישראל הייתה בין המדינות שמאוד תמכו בזכויות אדם, גם באירופה וגם במדינות אחרות, כי ה</w:t>
      </w:r>
      <w:smartTag w:uri="urn:schemas-microsoft-com:office:smarttags" w:element="PersonName">
        <w:r w:rsidRPr="00A6582B">
          <w:rPr>
            <w:rFonts w:cs="David" w:hint="cs"/>
            <w:rtl/>
          </w:rPr>
          <w:t>דב</w:t>
        </w:r>
      </w:smartTag>
      <w:r w:rsidRPr="00A6582B">
        <w:rPr>
          <w:rFonts w:cs="David" w:hint="cs"/>
          <w:rtl/>
        </w:rPr>
        <w:t xml:space="preserve">ר הזה היה אחד העקרונות של המדינה הזו עד שהחלה ההקצנה והחלה הגזענות להתרחב. המפלגה הזו, שהיא מלב ליבו של הימין, בטוח שהיא לא תלך לחקור ארגונים ימניים. אפילו אם היא תחקור ארגונים ימניים אז זה כמו סחבק: נו, נו, נו, אתה יודע, זה לא ככה. אבל עצם העובדה וההרכב של הוועדה הזו, שהולכת להיות </w:t>
      </w:r>
      <w:r w:rsidRPr="00A6582B">
        <w:rPr>
          <w:rFonts w:cs="David"/>
          <w:rtl/>
        </w:rPr>
        <w:t>–</w:t>
      </w:r>
      <w:r w:rsidRPr="00A6582B">
        <w:rPr>
          <w:rFonts w:cs="David" w:hint="cs"/>
          <w:rtl/>
        </w:rPr>
        <w:t xml:space="preserve"> אני בטוח - ואין לה אפילו תדמית פרלמנטרית ואפילו אופי פרלמנטרי, שהיא תהיה רק מסיעות הימין, רק מהסיעות הקיצוניות, רק מהסיעות שמחוקקות חוקים גזעניים. לכן אני חושב שזאת, גם מבחינה פרלמנטרית, צריכה להיות ועדה פסולה ואין לה שום זכות לחקור את ה</w:t>
      </w:r>
      <w:smartTag w:uri="urn:schemas-microsoft-com:office:smarttags" w:element="PersonName">
        <w:r w:rsidRPr="00A6582B">
          <w:rPr>
            <w:rFonts w:cs="David" w:hint="cs"/>
            <w:rtl/>
          </w:rPr>
          <w:t>דב</w:t>
        </w:r>
      </w:smartTag>
      <w:r w:rsidRPr="00A6582B">
        <w:rPr>
          <w:rFonts w:cs="David" w:hint="cs"/>
          <w:rtl/>
        </w:rPr>
        <w:t xml:space="preserve">רים שהיא כאילו אמורה לחקור. </w:t>
      </w:r>
    </w:p>
    <w:p w14:paraId="05FA933E" w14:textId="77777777" w:rsidR="00A6582B" w:rsidRPr="00A6582B" w:rsidRDefault="00A6582B" w:rsidP="00A6582B">
      <w:pPr>
        <w:bidi/>
        <w:jc w:val="both"/>
        <w:rPr>
          <w:rFonts w:cs="David" w:hint="cs"/>
          <w:rtl/>
        </w:rPr>
      </w:pPr>
    </w:p>
    <w:p w14:paraId="78EF6ED0" w14:textId="77777777" w:rsidR="00A6582B" w:rsidRPr="00A6582B" w:rsidRDefault="00A6582B" w:rsidP="00A6582B">
      <w:pPr>
        <w:bidi/>
        <w:ind w:firstLine="720"/>
        <w:jc w:val="both"/>
        <w:rPr>
          <w:rFonts w:cs="David" w:hint="cs"/>
          <w:rtl/>
        </w:rPr>
      </w:pPr>
      <w:r w:rsidRPr="00A6582B">
        <w:rPr>
          <w:rFonts w:cs="David" w:hint="cs"/>
          <w:rtl/>
        </w:rPr>
        <w:t xml:space="preserve">עכשיו מה קורה? מה שהם אומרים בסעיף ד' - הצורך בתיקוני חקיקה ובהחלטות ממשלה. נכון, הקואליציה הזו היא די רחבה אז היא יכולה לחוקק כל חוק שהיא רוצה. כל חוק, נגד אוכלוסייה כזו, נגד אוכלוסייה כזו, נגד איזה שהן דעות פוליטיות כאלה או אחרות, אפילו לפסול אנשים מלהתמודד לכנסת, לפסול רשימות מלהתמודד לכנסת. אז תוהים ושואלים: מדוע הגזענות עולה ומדוע הגזענות הפכה להיות בצורה כזו בוטה במדינת ישראל? כי זה מההתנהגות של המפלגה והמפלגות הגזעניות שהשכם והערב מתכננות איך לחוקק חוקה יותר גזענית. </w:t>
      </w:r>
    </w:p>
    <w:p w14:paraId="147B11BC" w14:textId="77777777" w:rsidR="00A6582B" w:rsidRPr="00A6582B" w:rsidRDefault="00A6582B" w:rsidP="00A6582B">
      <w:pPr>
        <w:bidi/>
        <w:ind w:firstLine="720"/>
        <w:jc w:val="both"/>
        <w:rPr>
          <w:rFonts w:cs="David" w:hint="cs"/>
          <w:rtl/>
        </w:rPr>
      </w:pPr>
    </w:p>
    <w:p w14:paraId="506409A0" w14:textId="77777777" w:rsidR="00A6582B" w:rsidRPr="00A6582B" w:rsidRDefault="00A6582B" w:rsidP="00A6582B">
      <w:pPr>
        <w:bidi/>
        <w:ind w:firstLine="720"/>
        <w:jc w:val="both"/>
        <w:rPr>
          <w:rFonts w:cs="David" w:hint="cs"/>
          <w:rtl/>
        </w:rPr>
      </w:pPr>
      <w:r w:rsidRPr="00A6582B">
        <w:rPr>
          <w:rFonts w:cs="David" w:hint="cs"/>
          <w:rtl/>
        </w:rPr>
        <w:t>מ</w:t>
      </w:r>
      <w:smartTag w:uri="urn:schemas-microsoft-com:office:smarttags" w:element="PersonName">
        <w:r w:rsidRPr="00A6582B">
          <w:rPr>
            <w:rFonts w:cs="David" w:hint="cs"/>
            <w:rtl/>
          </w:rPr>
          <w:t>דב</w:t>
        </w:r>
      </w:smartTag>
      <w:r w:rsidRPr="00A6582B">
        <w:rPr>
          <w:rFonts w:cs="David" w:hint="cs"/>
          <w:rtl/>
        </w:rPr>
        <w:t xml:space="preserve">רים על דמוקרטיה, אני חושב על לאומנות יתר של המפלגות האלה. זה אנטי דמוקרטי וזה מה שמלבה את הגזענות. רק לזכור שבהיסטוריה המפלגות הכי ימניות, הכי קיצוניות והכי זכורות לשמצה באירופה או במקומות אחרים בעולם גם הגיעו בדרכים דמוקרטיות. </w:t>
      </w:r>
    </w:p>
    <w:p w14:paraId="28D21F09" w14:textId="77777777" w:rsidR="00A6582B" w:rsidRPr="00A6582B" w:rsidRDefault="00A6582B" w:rsidP="00A6582B">
      <w:pPr>
        <w:bidi/>
        <w:ind w:firstLine="720"/>
        <w:jc w:val="both"/>
        <w:rPr>
          <w:rFonts w:cs="David" w:hint="cs"/>
          <w:rtl/>
        </w:rPr>
      </w:pPr>
    </w:p>
    <w:p w14:paraId="1FFD62EE"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56C902F3" w14:textId="77777777" w:rsidR="00A6582B" w:rsidRPr="00A6582B" w:rsidRDefault="00A6582B" w:rsidP="00A6582B">
      <w:pPr>
        <w:bidi/>
        <w:ind w:firstLine="720"/>
        <w:jc w:val="both"/>
        <w:rPr>
          <w:rFonts w:cs="David" w:hint="cs"/>
          <w:rtl/>
        </w:rPr>
      </w:pPr>
    </w:p>
    <w:p w14:paraId="788310D8" w14:textId="77777777" w:rsidR="00A6582B" w:rsidRPr="00A6582B" w:rsidRDefault="00A6582B" w:rsidP="00A6582B">
      <w:pPr>
        <w:bidi/>
        <w:ind w:firstLine="720"/>
        <w:jc w:val="both"/>
        <w:rPr>
          <w:rFonts w:cs="David" w:hint="cs"/>
          <w:rtl/>
        </w:rPr>
      </w:pPr>
      <w:r w:rsidRPr="00A6582B">
        <w:rPr>
          <w:rFonts w:cs="David" w:hint="cs"/>
          <w:rtl/>
        </w:rPr>
        <w:t xml:space="preserve">תודה. חבר הכנסת מולה, בבקשה. </w:t>
      </w:r>
    </w:p>
    <w:p w14:paraId="572A363D" w14:textId="77777777" w:rsidR="00A6582B" w:rsidRPr="00A6582B" w:rsidRDefault="00A6582B" w:rsidP="00A6582B">
      <w:pPr>
        <w:bidi/>
        <w:jc w:val="both"/>
        <w:rPr>
          <w:rFonts w:cs="David" w:hint="cs"/>
          <w:rtl/>
        </w:rPr>
      </w:pPr>
    </w:p>
    <w:p w14:paraId="096FA119"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A83F4E1" w14:textId="77777777" w:rsidR="00A6582B" w:rsidRPr="00A6582B" w:rsidRDefault="00A6582B" w:rsidP="00A6582B">
      <w:pPr>
        <w:bidi/>
        <w:jc w:val="both"/>
        <w:rPr>
          <w:rFonts w:cs="David" w:hint="cs"/>
          <w:u w:val="single"/>
          <w:rtl/>
        </w:rPr>
      </w:pPr>
    </w:p>
    <w:p w14:paraId="53562970" w14:textId="77777777" w:rsidR="00A6582B" w:rsidRPr="00A6582B" w:rsidRDefault="00A6582B" w:rsidP="00A6582B">
      <w:pPr>
        <w:bidi/>
        <w:ind w:firstLine="720"/>
        <w:jc w:val="both"/>
        <w:rPr>
          <w:rFonts w:cs="David" w:hint="cs"/>
          <w:rtl/>
        </w:rPr>
      </w:pPr>
      <w:r w:rsidRPr="00A6582B">
        <w:rPr>
          <w:rFonts w:cs="David" w:hint="cs"/>
          <w:rtl/>
        </w:rPr>
        <w:t xml:space="preserve">אדוני היושב ראש, תודה רבה. האמת היא, אני עוד יותר השתכנעתי אחרי ששמעתי את איל. קיבלנו את ההחלטה לא להיות שותפים לוועדת החקירה הפרלמנטרית המוצעת. </w:t>
      </w:r>
    </w:p>
    <w:p w14:paraId="2B809564" w14:textId="77777777" w:rsidR="00A6582B" w:rsidRPr="00A6582B" w:rsidRDefault="00A6582B" w:rsidP="00A6582B">
      <w:pPr>
        <w:bidi/>
        <w:ind w:firstLine="720"/>
        <w:jc w:val="both"/>
        <w:rPr>
          <w:rFonts w:cs="David" w:hint="cs"/>
          <w:rtl/>
        </w:rPr>
      </w:pPr>
    </w:p>
    <w:p w14:paraId="7EEFDFC9" w14:textId="77777777" w:rsidR="00A6582B" w:rsidRPr="00A6582B" w:rsidRDefault="00A6582B" w:rsidP="00A6582B">
      <w:pPr>
        <w:bidi/>
        <w:ind w:firstLine="720"/>
        <w:jc w:val="both"/>
        <w:rPr>
          <w:rFonts w:cs="David" w:hint="cs"/>
          <w:rtl/>
        </w:rPr>
      </w:pPr>
      <w:r w:rsidRPr="00A6582B">
        <w:rPr>
          <w:rFonts w:cs="David" w:hint="cs"/>
          <w:rtl/>
        </w:rPr>
        <w:t xml:space="preserve">אני רוצה להגיד לפניה ידידתי: שמעי, אין לאף אחד, וגם לא לכם, זכות אפוטרופוס על צבא הגנה לישראל. אין לכם שום זכות יתר מאבי דיכטר אצלנו, שהיה ראש השב"כ, משאול מופז, שהיה רמטכ"ל ושר הביטחון, אין לכם זכות יתר מגדעון עזרא, שהיה - - -  </w:t>
      </w:r>
    </w:p>
    <w:p w14:paraId="536926A4" w14:textId="77777777" w:rsidR="00A6582B" w:rsidRPr="00A6582B" w:rsidRDefault="00A6582B" w:rsidP="00A6582B">
      <w:pPr>
        <w:bidi/>
        <w:jc w:val="both"/>
        <w:rPr>
          <w:rFonts w:cs="David" w:hint="cs"/>
          <w:rtl/>
        </w:rPr>
      </w:pPr>
    </w:p>
    <w:p w14:paraId="03FC4EE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16BA7EC" w14:textId="77777777" w:rsidR="00A6582B" w:rsidRPr="00A6582B" w:rsidRDefault="00A6582B" w:rsidP="00A6582B">
      <w:pPr>
        <w:bidi/>
        <w:jc w:val="both"/>
        <w:rPr>
          <w:rFonts w:cs="David" w:hint="cs"/>
          <w:u w:val="single"/>
          <w:rtl/>
        </w:rPr>
      </w:pPr>
    </w:p>
    <w:p w14:paraId="1A15BE76" w14:textId="77777777" w:rsidR="00A6582B" w:rsidRPr="00A6582B" w:rsidRDefault="00A6582B" w:rsidP="00A6582B">
      <w:pPr>
        <w:bidi/>
        <w:ind w:firstLine="720"/>
        <w:jc w:val="both"/>
        <w:rPr>
          <w:rFonts w:cs="David" w:hint="cs"/>
          <w:rtl/>
        </w:rPr>
      </w:pPr>
      <w:r w:rsidRPr="00A6582B">
        <w:rPr>
          <w:rFonts w:cs="David" w:hint="cs"/>
          <w:rtl/>
        </w:rPr>
        <w:t xml:space="preserve">תשאל אותם אם הם תומכים בוועדת החקירה הזאת, אם לא תטיל עליהם משמעת סיעתית. </w:t>
      </w:r>
    </w:p>
    <w:p w14:paraId="4F387169" w14:textId="77777777" w:rsidR="00A6582B" w:rsidRPr="00A6582B" w:rsidRDefault="00A6582B" w:rsidP="00A6582B">
      <w:pPr>
        <w:bidi/>
        <w:jc w:val="both"/>
        <w:rPr>
          <w:rFonts w:cs="David" w:hint="cs"/>
          <w:rtl/>
        </w:rPr>
      </w:pPr>
    </w:p>
    <w:p w14:paraId="4363A57E"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60D0BAEC" w14:textId="77777777" w:rsidR="00A6582B" w:rsidRPr="00A6582B" w:rsidRDefault="00A6582B" w:rsidP="00A6582B">
      <w:pPr>
        <w:bidi/>
        <w:jc w:val="both"/>
        <w:rPr>
          <w:rFonts w:cs="David" w:hint="cs"/>
          <w:u w:val="single"/>
          <w:rtl/>
        </w:rPr>
      </w:pPr>
    </w:p>
    <w:p w14:paraId="429FDC02" w14:textId="77777777" w:rsidR="00A6582B" w:rsidRPr="00A6582B" w:rsidRDefault="00A6582B" w:rsidP="00A6582B">
      <w:pPr>
        <w:bidi/>
        <w:ind w:firstLine="720"/>
        <w:jc w:val="both"/>
        <w:rPr>
          <w:rFonts w:cs="David" w:hint="cs"/>
          <w:rtl/>
        </w:rPr>
      </w:pPr>
      <w:r w:rsidRPr="00A6582B">
        <w:rPr>
          <w:rFonts w:cs="David" w:hint="cs"/>
          <w:rtl/>
        </w:rPr>
        <w:t xml:space="preserve">יש לי יותר מזה לומר לך. מי שנכחו, גם הצביעו נגד במליאה, ביניהם גדעון עזרא. אל תטיפו לנו מוסר על זה שאתם מגנים על חיילי צה"ל יותר מכל אחד אחר. אני חושב שזה לא ראוי ולא נכון. אי-אפשר להגיד שעל ציפי לבני לא הוציאו באנגליה צו מעצר. גם לנו יש דעות, אבל </w:t>
      </w:r>
      <w:r w:rsidRPr="00A6582B">
        <w:rPr>
          <w:rFonts w:cs="David"/>
          <w:rtl/>
        </w:rPr>
        <w:t>–</w:t>
      </w:r>
      <w:r w:rsidRPr="00A6582B">
        <w:rPr>
          <w:rFonts w:cs="David" w:hint="cs"/>
          <w:rtl/>
        </w:rPr>
        <w:t xml:space="preserve"> וזאת השאלה המרכזית - אם אנחנו רוצים להיות דמוקרטיה, לפעמים בדמוקרטיה צריך לקבל או להקשיב או לשמוע מה שלא נעים לשמוע. זה בדיוק ההבדל בין דמוקרטיה לדיקטטורה; בין סתימת פיות לבין אפשרות לתת לדיונים להתקיים בצורה חופשית ללא משוא פנים. זה </w:t>
      </w:r>
      <w:smartTag w:uri="urn:schemas-microsoft-com:office:smarttags" w:element="PersonName">
        <w:r w:rsidRPr="00A6582B">
          <w:rPr>
            <w:rFonts w:cs="David" w:hint="cs"/>
            <w:rtl/>
          </w:rPr>
          <w:t>דב</w:t>
        </w:r>
      </w:smartTag>
      <w:r w:rsidRPr="00A6582B">
        <w:rPr>
          <w:rFonts w:cs="David" w:hint="cs"/>
          <w:rtl/>
        </w:rPr>
        <w:t xml:space="preserve">ר אחד. </w:t>
      </w:r>
    </w:p>
    <w:p w14:paraId="09C7FE43" w14:textId="77777777" w:rsidR="00A6582B" w:rsidRPr="00A6582B" w:rsidRDefault="00A6582B" w:rsidP="00A6582B">
      <w:pPr>
        <w:bidi/>
        <w:jc w:val="both"/>
        <w:rPr>
          <w:rFonts w:cs="David" w:hint="cs"/>
          <w:rtl/>
        </w:rPr>
      </w:pPr>
    </w:p>
    <w:p w14:paraId="58721965" w14:textId="77777777" w:rsidR="00A6582B" w:rsidRPr="00A6582B" w:rsidRDefault="00A6582B" w:rsidP="00A6582B">
      <w:pPr>
        <w:bidi/>
        <w:ind w:firstLine="720"/>
        <w:jc w:val="both"/>
        <w:rPr>
          <w:rFonts w:cs="David" w:hint="cs"/>
          <w:rtl/>
        </w:rPr>
      </w:pPr>
      <w:r w:rsidRPr="00A6582B">
        <w:rPr>
          <w:rFonts w:cs="David" w:hint="cs"/>
          <w:rtl/>
        </w:rPr>
        <w:t>ה</w:t>
      </w:r>
      <w:smartTag w:uri="urn:schemas-microsoft-com:office:smarttags" w:element="PersonName">
        <w:r w:rsidRPr="00A6582B">
          <w:rPr>
            <w:rFonts w:cs="David" w:hint="cs"/>
            <w:rtl/>
          </w:rPr>
          <w:t>דב</w:t>
        </w:r>
      </w:smartTag>
      <w:r w:rsidRPr="00A6582B">
        <w:rPr>
          <w:rFonts w:cs="David" w:hint="cs"/>
          <w:rtl/>
        </w:rPr>
        <w:t xml:space="preserve">ר השני שאני רוצה להגיד, אדוני היושב ראש, אני יודע מה יהיה עכשיו. יצרפו את איל ינון לחוות הדעת המשפטית שלו ויגידו לו שהוא שמאלן. הוא שמאלן, הוא לא נותן לנו להקים ועדת חקירה או שם לנו מסמרים. </w:t>
      </w:r>
    </w:p>
    <w:p w14:paraId="2C45155A" w14:textId="77777777" w:rsidR="00A6582B" w:rsidRPr="00A6582B" w:rsidRDefault="00A6582B" w:rsidP="00A6582B">
      <w:pPr>
        <w:bidi/>
        <w:jc w:val="both"/>
        <w:rPr>
          <w:rFonts w:cs="David" w:hint="cs"/>
          <w:rtl/>
        </w:rPr>
      </w:pPr>
    </w:p>
    <w:p w14:paraId="7150F97B"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A7FD114" w14:textId="77777777" w:rsidR="00A6582B" w:rsidRPr="00A6582B" w:rsidRDefault="00A6582B" w:rsidP="00A6582B">
      <w:pPr>
        <w:bidi/>
        <w:jc w:val="both"/>
        <w:rPr>
          <w:rFonts w:cs="David" w:hint="cs"/>
          <w:u w:val="single"/>
          <w:rtl/>
        </w:rPr>
      </w:pPr>
    </w:p>
    <w:p w14:paraId="2484CD99" w14:textId="77777777" w:rsidR="00A6582B" w:rsidRPr="00A6582B" w:rsidRDefault="00A6582B" w:rsidP="00A6582B">
      <w:pPr>
        <w:bidi/>
        <w:ind w:firstLine="720"/>
        <w:jc w:val="both"/>
        <w:rPr>
          <w:rFonts w:cs="David" w:hint="cs"/>
          <w:rtl/>
        </w:rPr>
      </w:pPr>
      <w:r w:rsidRPr="00A6582B">
        <w:rPr>
          <w:rFonts w:cs="David" w:hint="cs"/>
          <w:rtl/>
        </w:rPr>
        <w:t xml:space="preserve">הוא יכול רק לתת חוות דעת שלו. </w:t>
      </w:r>
    </w:p>
    <w:p w14:paraId="15D03E8D" w14:textId="77777777" w:rsidR="00A6582B" w:rsidRPr="00A6582B" w:rsidRDefault="00A6582B" w:rsidP="00A6582B">
      <w:pPr>
        <w:bidi/>
        <w:jc w:val="both"/>
        <w:rPr>
          <w:rFonts w:cs="David" w:hint="cs"/>
          <w:rtl/>
        </w:rPr>
      </w:pPr>
    </w:p>
    <w:p w14:paraId="70FC6423"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1D9A8668" w14:textId="77777777" w:rsidR="00A6582B" w:rsidRPr="00A6582B" w:rsidRDefault="00A6582B" w:rsidP="00A6582B">
      <w:pPr>
        <w:bidi/>
        <w:jc w:val="both"/>
        <w:rPr>
          <w:rFonts w:cs="David" w:hint="cs"/>
          <w:u w:val="single"/>
          <w:rtl/>
        </w:rPr>
      </w:pPr>
    </w:p>
    <w:p w14:paraId="4C2308A4" w14:textId="77777777" w:rsidR="00A6582B" w:rsidRPr="00A6582B" w:rsidRDefault="00A6582B" w:rsidP="00A6582B">
      <w:pPr>
        <w:bidi/>
        <w:ind w:firstLine="720"/>
        <w:jc w:val="both"/>
        <w:rPr>
          <w:rFonts w:cs="David" w:hint="cs"/>
          <w:rtl/>
        </w:rPr>
      </w:pPr>
      <w:r w:rsidRPr="00A6582B">
        <w:rPr>
          <w:rFonts w:cs="David" w:hint="cs"/>
          <w:rtl/>
        </w:rPr>
        <w:t xml:space="preserve">הוא הופך להיות עכשיו האויב של הימין, שהם רצו לעשות משהו והוא בא פתאום ושם להם עניין. אני מציע לכם להיזהר בכבוד מוסד הייעוץ המשפטי. גם אם לא מסכימים צריך לדעת לכבד את זה ולא לומר </w:t>
      </w:r>
      <w:smartTag w:uri="urn:schemas-microsoft-com:office:smarttags" w:element="PersonName">
        <w:r w:rsidRPr="00A6582B">
          <w:rPr>
            <w:rFonts w:cs="David" w:hint="cs"/>
            <w:rtl/>
          </w:rPr>
          <w:t>דב</w:t>
        </w:r>
      </w:smartTag>
      <w:r w:rsidRPr="00A6582B">
        <w:rPr>
          <w:rFonts w:cs="David" w:hint="cs"/>
          <w:rtl/>
        </w:rPr>
        <w:t xml:space="preserve">רים שלא צריך שייאמרו. </w:t>
      </w:r>
    </w:p>
    <w:p w14:paraId="770F52A4" w14:textId="77777777" w:rsidR="00A6582B" w:rsidRPr="00A6582B" w:rsidRDefault="00A6582B" w:rsidP="00A6582B">
      <w:pPr>
        <w:bidi/>
        <w:jc w:val="both"/>
        <w:rPr>
          <w:rFonts w:cs="David" w:hint="cs"/>
          <w:rtl/>
        </w:rPr>
      </w:pPr>
    </w:p>
    <w:p w14:paraId="21E26055" w14:textId="77777777" w:rsidR="00A6582B" w:rsidRPr="00A6582B" w:rsidRDefault="00A6582B" w:rsidP="00A6582B">
      <w:pPr>
        <w:bidi/>
        <w:ind w:firstLine="720"/>
        <w:jc w:val="both"/>
        <w:rPr>
          <w:rFonts w:cs="David" w:hint="cs"/>
          <w:rtl/>
        </w:rPr>
      </w:pPr>
      <w:r w:rsidRPr="00A6582B">
        <w:rPr>
          <w:rFonts w:cs="David" w:hint="cs"/>
          <w:rtl/>
        </w:rPr>
        <w:t xml:space="preserve">משפט אחרון, אדוני היושב ראש. ההחלטה שלנו להחרים את הוועדות האלה היא מתוך הבנה עמוקה, אחרי שבדקנו את עצמנו היטב-היטב. ההחלטה שלנו לא להיות שותפים למשחק המכוער הזה, של רדיפת דעות ומחשבות. אנחנו לא רוצים להיות שותפים לכך. אנחנו מציעים לך, אדוני היושב ראש, אם נשארה לכם קצת הגינות פרלמנטרית, תשמעו מה שבני בגין אומר לכם, תשמעו מה שדן מרידור אומר, תשמעו מה רובי ריבלין אומר, תשמעו מה אחרים אומרים לכם. אומרים לכם: זה מסוכן. אתם לא צריכים להתחפש כל הזמן, להיות כמו ישראל ביתנו </w:t>
      </w:r>
      <w:r w:rsidRPr="00A6582B">
        <w:rPr>
          <w:rFonts w:cs="David"/>
          <w:rtl/>
        </w:rPr>
        <w:t>–</w:t>
      </w:r>
      <w:r w:rsidRPr="00A6582B">
        <w:rPr>
          <w:rFonts w:cs="David" w:hint="cs"/>
          <w:rtl/>
        </w:rPr>
        <w:t xml:space="preserve"> בעיקר אתם, הליכוד. התחרות על קולות הימין מוציאה אתכם מדעתכם. אתם לא חייבים, אתם לא צריכים להיות שותפים לכל מהלך. אני יודע מה קרה, כשפניה הציעה להקים ועדת חקירה התקיים דיון. ראש הממשלה אמר: רגע, אולי גם אנחנו נקים. התחרות הזאת, למה? תנו לליברמן להוביל, הציבור יגיד את דעתו. אתם לא חייבים להיות שותפים למהלכים אנטי-דמוקרטיים בעליל. </w:t>
      </w:r>
    </w:p>
    <w:p w14:paraId="04964F03" w14:textId="77777777" w:rsidR="00A6582B" w:rsidRPr="00A6582B" w:rsidRDefault="00A6582B" w:rsidP="00A6582B">
      <w:pPr>
        <w:bidi/>
        <w:jc w:val="both"/>
        <w:rPr>
          <w:rFonts w:cs="David" w:hint="cs"/>
          <w:rtl/>
        </w:rPr>
      </w:pPr>
    </w:p>
    <w:p w14:paraId="1561C710" w14:textId="77777777" w:rsidR="00A6582B" w:rsidRPr="00A6582B" w:rsidRDefault="00A6582B" w:rsidP="00A6582B">
      <w:pPr>
        <w:bidi/>
        <w:ind w:firstLine="720"/>
        <w:jc w:val="both"/>
        <w:rPr>
          <w:rFonts w:cs="David" w:hint="cs"/>
          <w:rtl/>
        </w:rPr>
      </w:pPr>
      <w:r w:rsidRPr="00A6582B">
        <w:rPr>
          <w:rFonts w:cs="David" w:hint="cs"/>
          <w:rtl/>
        </w:rPr>
        <w:t xml:space="preserve">דרך אגב, אני מאוד שמח, לפחות כשהשמאל בשלטון הוא לא בא לייצר כדי מקרתיזם נגד הימין. גם אלה שאומרים: תחקרו גם את עמותות הימין - לא בטוח שזה חכם, לא בטוח שזה נכון. מרחב התמרון של הדמוקרטיה מאפשר לך לשמוע את הימין וגם את השמאל. אם יש </w:t>
      </w:r>
      <w:smartTag w:uri="urn:schemas-microsoft-com:office:smarttags" w:element="PersonName">
        <w:r w:rsidRPr="00A6582B">
          <w:rPr>
            <w:rFonts w:cs="David" w:hint="cs"/>
            <w:rtl/>
          </w:rPr>
          <w:t>דב</w:t>
        </w:r>
      </w:smartTag>
      <w:r w:rsidRPr="00A6582B">
        <w:rPr>
          <w:rFonts w:cs="David" w:hint="cs"/>
          <w:rtl/>
        </w:rPr>
        <w:t xml:space="preserve">רים בגו, בהתנהגות של אותם גופים או ארגונים, שהם עברו על החוק, למה השב"כ לא עושה מה שהוא צריך לעשות? למה גופים משפטים אחרים, שיש להם את מלוא הסמכות? אתם יודעים מה? שהממשלה תואיל בטובה ותביא הצעת חוק ממשלתית לתיקון. אם יש מה לתקן - בבקשה. אבל לא יכול להיות שפוליטיקאים יחקרו פוליטיקאים. זה לא מתקבל על הדעת. לכן אנחנו נחרים את שתי ועדות החקירה. </w:t>
      </w:r>
    </w:p>
    <w:p w14:paraId="631E614A" w14:textId="77777777" w:rsidR="00A6582B" w:rsidRPr="00A6582B" w:rsidRDefault="00A6582B" w:rsidP="00A6582B">
      <w:pPr>
        <w:bidi/>
        <w:ind w:firstLine="720"/>
        <w:jc w:val="both"/>
        <w:rPr>
          <w:rFonts w:cs="David" w:hint="cs"/>
          <w:rtl/>
        </w:rPr>
      </w:pPr>
    </w:p>
    <w:p w14:paraId="1F8741BB"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2F1615A" w14:textId="77777777" w:rsidR="00A6582B" w:rsidRPr="00A6582B" w:rsidRDefault="00A6582B" w:rsidP="00A6582B">
      <w:pPr>
        <w:bidi/>
        <w:ind w:firstLine="720"/>
        <w:jc w:val="both"/>
        <w:rPr>
          <w:rFonts w:cs="David" w:hint="cs"/>
          <w:rtl/>
        </w:rPr>
      </w:pPr>
    </w:p>
    <w:p w14:paraId="213078F0" w14:textId="77777777" w:rsidR="00A6582B" w:rsidRPr="00A6582B" w:rsidRDefault="00A6582B" w:rsidP="00A6582B">
      <w:pPr>
        <w:bidi/>
        <w:ind w:firstLine="720"/>
        <w:jc w:val="both"/>
        <w:rPr>
          <w:rFonts w:cs="David" w:hint="cs"/>
          <w:rtl/>
        </w:rPr>
      </w:pPr>
      <w:r w:rsidRPr="00A6582B">
        <w:rPr>
          <w:rFonts w:cs="David" w:hint="cs"/>
          <w:rtl/>
        </w:rPr>
        <w:t xml:space="preserve">תודה. חבר הכנסת דנון, בבקשה. </w:t>
      </w:r>
    </w:p>
    <w:p w14:paraId="5B9C4E5A" w14:textId="77777777" w:rsidR="00A6582B" w:rsidRPr="00A6582B" w:rsidRDefault="00A6582B" w:rsidP="00A6582B">
      <w:pPr>
        <w:bidi/>
        <w:jc w:val="both"/>
        <w:rPr>
          <w:rFonts w:cs="David" w:hint="cs"/>
          <w:rtl/>
        </w:rPr>
      </w:pPr>
    </w:p>
    <w:p w14:paraId="1676B142" w14:textId="77777777" w:rsidR="00A6582B" w:rsidRPr="00A6582B" w:rsidRDefault="00A6582B" w:rsidP="00A6582B">
      <w:pPr>
        <w:bidi/>
        <w:jc w:val="both"/>
        <w:rPr>
          <w:rFonts w:cs="David" w:hint="cs"/>
          <w:u w:val="single"/>
          <w:rtl/>
        </w:rPr>
      </w:pPr>
      <w:r w:rsidRPr="00A6582B">
        <w:rPr>
          <w:rFonts w:cs="David" w:hint="cs"/>
          <w:u w:val="single"/>
          <w:rtl/>
        </w:rPr>
        <w:t xml:space="preserve">דני דנון: </w:t>
      </w:r>
    </w:p>
    <w:p w14:paraId="627AED4B" w14:textId="77777777" w:rsidR="00A6582B" w:rsidRPr="00A6582B" w:rsidRDefault="00A6582B" w:rsidP="00A6582B">
      <w:pPr>
        <w:bidi/>
        <w:jc w:val="both"/>
        <w:rPr>
          <w:rFonts w:cs="David" w:hint="cs"/>
          <w:u w:val="single"/>
          <w:rtl/>
        </w:rPr>
      </w:pPr>
    </w:p>
    <w:p w14:paraId="20EE388E" w14:textId="77777777" w:rsidR="00A6582B" w:rsidRPr="00A6582B" w:rsidRDefault="00A6582B" w:rsidP="00A6582B">
      <w:pPr>
        <w:bidi/>
        <w:ind w:firstLine="720"/>
        <w:jc w:val="both"/>
        <w:rPr>
          <w:rFonts w:cs="David" w:hint="cs"/>
          <w:rtl/>
        </w:rPr>
      </w:pPr>
      <w:r w:rsidRPr="00A6582B">
        <w:rPr>
          <w:rFonts w:cs="David" w:hint="cs"/>
          <w:rtl/>
        </w:rPr>
        <w:t>אהיה קצר ב</w:t>
      </w:r>
      <w:smartTag w:uri="urn:schemas-microsoft-com:office:smarttags" w:element="PersonName">
        <w:r w:rsidRPr="00A6582B">
          <w:rPr>
            <w:rFonts w:cs="David" w:hint="cs"/>
            <w:rtl/>
          </w:rPr>
          <w:t>דב</w:t>
        </w:r>
      </w:smartTag>
      <w:r w:rsidRPr="00A6582B">
        <w:rPr>
          <w:rFonts w:cs="David" w:hint="cs"/>
          <w:rtl/>
        </w:rPr>
        <w:t xml:space="preserve">ריי, כי יש פה אנשים שלא אכלו מהבוקר, אדוני. אפשר לחקור גם את זה בוועדת החקירה הפרלמנטרית. </w:t>
      </w:r>
    </w:p>
    <w:p w14:paraId="6DFC5F0C" w14:textId="77777777" w:rsidR="00A6582B" w:rsidRPr="00A6582B" w:rsidRDefault="00A6582B" w:rsidP="00A6582B">
      <w:pPr>
        <w:bidi/>
        <w:ind w:firstLine="720"/>
        <w:jc w:val="both"/>
        <w:rPr>
          <w:rFonts w:cs="David" w:hint="cs"/>
          <w:rtl/>
        </w:rPr>
      </w:pPr>
    </w:p>
    <w:p w14:paraId="05D749CC" w14:textId="77777777" w:rsidR="00A6582B" w:rsidRPr="00A6582B" w:rsidRDefault="00A6582B" w:rsidP="00A6582B">
      <w:pPr>
        <w:keepNext/>
        <w:bidi/>
        <w:jc w:val="both"/>
        <w:rPr>
          <w:rFonts w:cs="David" w:hint="cs"/>
          <w:u w:val="single"/>
          <w:rtl/>
        </w:rPr>
      </w:pPr>
      <w:r w:rsidRPr="00A6582B">
        <w:rPr>
          <w:rFonts w:cs="David" w:hint="cs"/>
          <w:u w:val="single"/>
          <w:rtl/>
        </w:rPr>
        <w:t>שלמה מולה:</w:t>
      </w:r>
    </w:p>
    <w:p w14:paraId="2F36C318" w14:textId="77777777" w:rsidR="00A6582B" w:rsidRPr="00A6582B" w:rsidRDefault="00A6582B" w:rsidP="00A6582B">
      <w:pPr>
        <w:keepNext/>
        <w:bidi/>
        <w:jc w:val="both"/>
        <w:rPr>
          <w:rFonts w:cs="David" w:hint="cs"/>
          <w:rtl/>
        </w:rPr>
      </w:pPr>
    </w:p>
    <w:p w14:paraId="62E73B18" w14:textId="77777777" w:rsidR="00A6582B" w:rsidRPr="00A6582B" w:rsidRDefault="00A6582B" w:rsidP="00A6582B">
      <w:pPr>
        <w:keepNext/>
        <w:bidi/>
        <w:jc w:val="both"/>
        <w:rPr>
          <w:rFonts w:cs="David" w:hint="cs"/>
          <w:rtl/>
        </w:rPr>
      </w:pPr>
      <w:r w:rsidRPr="00A6582B">
        <w:rPr>
          <w:rFonts w:cs="David" w:hint="cs"/>
          <w:rtl/>
        </w:rPr>
        <w:t>תמשיך להשתעשע, תאמין לי.</w:t>
      </w:r>
    </w:p>
    <w:p w14:paraId="5BD2FD94" w14:textId="77777777" w:rsidR="00A6582B" w:rsidRPr="00A6582B" w:rsidRDefault="00A6582B" w:rsidP="00A6582B">
      <w:pPr>
        <w:bidi/>
        <w:ind w:firstLine="720"/>
        <w:jc w:val="both"/>
        <w:rPr>
          <w:rFonts w:cs="David" w:hint="cs"/>
          <w:rtl/>
        </w:rPr>
      </w:pPr>
    </w:p>
    <w:p w14:paraId="48570C41" w14:textId="77777777" w:rsidR="00A6582B" w:rsidRPr="00A6582B" w:rsidRDefault="00A6582B" w:rsidP="00A6582B">
      <w:pPr>
        <w:keepNext/>
        <w:bidi/>
        <w:jc w:val="both"/>
        <w:rPr>
          <w:rFonts w:cs="David" w:hint="cs"/>
          <w:u w:val="single"/>
          <w:rtl/>
        </w:rPr>
      </w:pPr>
      <w:r w:rsidRPr="00A6582B">
        <w:rPr>
          <w:rFonts w:cs="David" w:hint="cs"/>
          <w:u w:val="single"/>
          <w:rtl/>
        </w:rPr>
        <w:t>דני דנון:</w:t>
      </w:r>
    </w:p>
    <w:p w14:paraId="4E7DEC42" w14:textId="77777777" w:rsidR="00A6582B" w:rsidRPr="00A6582B" w:rsidRDefault="00A6582B" w:rsidP="00A6582B">
      <w:pPr>
        <w:bidi/>
        <w:ind w:firstLine="720"/>
        <w:jc w:val="both"/>
        <w:rPr>
          <w:rFonts w:cs="David" w:hint="cs"/>
          <w:rtl/>
        </w:rPr>
      </w:pPr>
    </w:p>
    <w:p w14:paraId="4FDD873A" w14:textId="77777777" w:rsidR="00A6582B" w:rsidRPr="00A6582B" w:rsidRDefault="00A6582B" w:rsidP="00A6582B">
      <w:pPr>
        <w:bidi/>
        <w:ind w:firstLine="720"/>
        <w:jc w:val="both"/>
        <w:rPr>
          <w:rFonts w:cs="David" w:hint="cs"/>
          <w:rtl/>
        </w:rPr>
      </w:pPr>
      <w:r w:rsidRPr="00A6582B">
        <w:rPr>
          <w:rFonts w:cs="David" w:hint="cs"/>
          <w:rtl/>
        </w:rPr>
        <w:t xml:space="preserve">למרות כל מה שנאמר פה, בראשית </w:t>
      </w:r>
      <w:smartTag w:uri="urn:schemas-microsoft-com:office:smarttags" w:element="PersonName">
        <w:r w:rsidRPr="00A6582B">
          <w:rPr>
            <w:rFonts w:cs="David" w:hint="cs"/>
            <w:rtl/>
          </w:rPr>
          <w:t>דב</w:t>
        </w:r>
      </w:smartTag>
      <w:r w:rsidRPr="00A6582B">
        <w:rPr>
          <w:rFonts w:cs="David" w:hint="cs"/>
          <w:rtl/>
        </w:rPr>
        <w:t xml:space="preserve">רי אני רוצה לומר שאני מעריך מאוד את היועץ המשפטי של הכנסת. אני ומהמפלגה שהחליטה בישיבת סיעה, אנחנו דוגלים בעקרון השוויון ואנחנו בטוחים שמי שיגיע לוועדה, משמאל וימין, יראה זאת בפועל. </w:t>
      </w:r>
    </w:p>
    <w:p w14:paraId="0099A174" w14:textId="77777777" w:rsidR="00A6582B" w:rsidRPr="00A6582B" w:rsidRDefault="00A6582B" w:rsidP="00A6582B">
      <w:pPr>
        <w:bidi/>
        <w:ind w:firstLine="720"/>
        <w:jc w:val="both"/>
        <w:rPr>
          <w:rFonts w:cs="David" w:hint="cs"/>
          <w:rtl/>
        </w:rPr>
      </w:pPr>
    </w:p>
    <w:p w14:paraId="20D38967" w14:textId="77777777" w:rsidR="00A6582B" w:rsidRPr="00A6582B" w:rsidRDefault="00A6582B" w:rsidP="00A6582B">
      <w:pPr>
        <w:bidi/>
        <w:ind w:firstLine="720"/>
        <w:jc w:val="both"/>
        <w:rPr>
          <w:rFonts w:cs="David" w:hint="cs"/>
          <w:rtl/>
        </w:rPr>
      </w:pPr>
      <w:r w:rsidRPr="00A6582B">
        <w:rPr>
          <w:rFonts w:cs="David" w:hint="cs"/>
          <w:rtl/>
        </w:rPr>
        <w:t xml:space="preserve">אני חייב לחלוק על מספר קביעות של היועץ המשפטי של הכנסת. אבל לפני כן, בסוף </w:t>
      </w:r>
      <w:smartTag w:uri="urn:schemas-microsoft-com:office:smarttags" w:element="PersonName">
        <w:r w:rsidRPr="00A6582B">
          <w:rPr>
            <w:rFonts w:cs="David" w:hint="cs"/>
            <w:rtl/>
          </w:rPr>
          <w:t>דב</w:t>
        </w:r>
      </w:smartTag>
      <w:r w:rsidRPr="00A6582B">
        <w:rPr>
          <w:rFonts w:cs="David" w:hint="cs"/>
          <w:rtl/>
        </w:rPr>
        <w:t xml:space="preserve">ריו אומר היועץ המשפטי שלא ניתן לפגוע שיש פה פגם של חוסר סמכות או חוסר חוקיות במובן הצר, נקודה. שקל, ניתח, קבע, אמר: לא ניתן לקבוע שיש פה פגם של סמכות או חוקיות. נכון שיש אחרי זה המשך שמטיל עלינו את החובה לשקול בסמכות, באחריות </w:t>
      </w:r>
      <w:r w:rsidRPr="00A6582B">
        <w:rPr>
          <w:rFonts w:cs="David"/>
          <w:rtl/>
        </w:rPr>
        <w:t>–</w:t>
      </w:r>
      <w:r w:rsidRPr="00A6582B">
        <w:rPr>
          <w:rFonts w:cs="David" w:hint="cs"/>
          <w:rtl/>
        </w:rPr>
        <w:t xml:space="preserve"> וכך נעשה. אבל פה לא נכתב - ואל תשימו </w:t>
      </w:r>
      <w:smartTag w:uri="urn:schemas-microsoft-com:office:smarttags" w:element="PersonName">
        <w:r w:rsidRPr="00A6582B">
          <w:rPr>
            <w:rFonts w:cs="David" w:hint="cs"/>
            <w:rtl/>
          </w:rPr>
          <w:t>דב</w:t>
        </w:r>
      </w:smartTag>
      <w:r w:rsidRPr="00A6582B">
        <w:rPr>
          <w:rFonts w:cs="David" w:hint="cs"/>
          <w:rtl/>
        </w:rPr>
        <w:t xml:space="preserve">רים בפיו - שיש פה </w:t>
      </w:r>
      <w:smartTag w:uri="urn:schemas-microsoft-com:office:smarttags" w:element="PersonName">
        <w:r w:rsidRPr="00A6582B">
          <w:rPr>
            <w:rFonts w:cs="David" w:hint="cs"/>
            <w:rtl/>
          </w:rPr>
          <w:t>דב</w:t>
        </w:r>
      </w:smartTag>
      <w:r w:rsidRPr="00A6582B">
        <w:rPr>
          <w:rFonts w:cs="David" w:hint="cs"/>
          <w:rtl/>
        </w:rPr>
        <w:t xml:space="preserve">ר לא חוקי או בחוסר סמכות. </w:t>
      </w:r>
    </w:p>
    <w:p w14:paraId="6E4AF8FA" w14:textId="77777777" w:rsidR="00A6582B" w:rsidRPr="00A6582B" w:rsidRDefault="00A6582B" w:rsidP="00A6582B">
      <w:pPr>
        <w:bidi/>
        <w:jc w:val="both"/>
        <w:rPr>
          <w:rFonts w:cs="David" w:hint="cs"/>
          <w:rtl/>
        </w:rPr>
      </w:pPr>
    </w:p>
    <w:p w14:paraId="4D3E7BE1"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71233BEE" w14:textId="77777777" w:rsidR="00A6582B" w:rsidRPr="00A6582B" w:rsidRDefault="00A6582B" w:rsidP="00A6582B">
      <w:pPr>
        <w:bidi/>
        <w:jc w:val="both"/>
        <w:rPr>
          <w:rFonts w:cs="David" w:hint="cs"/>
          <w:u w:val="single"/>
          <w:rtl/>
        </w:rPr>
      </w:pPr>
    </w:p>
    <w:p w14:paraId="6FBF0774" w14:textId="77777777" w:rsidR="00A6582B" w:rsidRPr="00A6582B" w:rsidRDefault="00A6582B" w:rsidP="00A6582B">
      <w:pPr>
        <w:bidi/>
        <w:ind w:firstLine="720"/>
        <w:jc w:val="both"/>
        <w:rPr>
          <w:rFonts w:cs="David" w:hint="cs"/>
          <w:rtl/>
        </w:rPr>
      </w:pPr>
      <w:r w:rsidRPr="00A6582B">
        <w:rPr>
          <w:rFonts w:cs="David" w:hint="cs"/>
          <w:rtl/>
        </w:rPr>
        <w:t xml:space="preserve">אתה לוקח מה שנוח לך. </w:t>
      </w:r>
    </w:p>
    <w:p w14:paraId="0E8DDFDC" w14:textId="77777777" w:rsidR="00A6582B" w:rsidRPr="00A6582B" w:rsidRDefault="00A6582B" w:rsidP="00A6582B">
      <w:pPr>
        <w:bidi/>
        <w:jc w:val="both"/>
        <w:rPr>
          <w:rFonts w:cs="David" w:hint="cs"/>
          <w:rtl/>
        </w:rPr>
      </w:pPr>
    </w:p>
    <w:p w14:paraId="73D1B1FE"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4EA64A85" w14:textId="77777777" w:rsidR="00A6582B" w:rsidRPr="00A6582B" w:rsidRDefault="00A6582B" w:rsidP="00A6582B">
      <w:pPr>
        <w:bidi/>
        <w:jc w:val="both"/>
        <w:rPr>
          <w:rFonts w:cs="David" w:hint="cs"/>
          <w:u w:val="single"/>
          <w:rtl/>
        </w:rPr>
      </w:pPr>
    </w:p>
    <w:p w14:paraId="5C85A3DC" w14:textId="77777777" w:rsidR="00A6582B" w:rsidRPr="00A6582B" w:rsidRDefault="00A6582B" w:rsidP="00A6582B">
      <w:pPr>
        <w:bidi/>
        <w:ind w:firstLine="720"/>
        <w:jc w:val="both"/>
        <w:rPr>
          <w:rFonts w:cs="David" w:hint="cs"/>
          <w:rtl/>
        </w:rPr>
      </w:pPr>
      <w:r w:rsidRPr="00A6582B">
        <w:rPr>
          <w:rFonts w:cs="David" w:hint="cs"/>
          <w:rtl/>
        </w:rPr>
        <w:t xml:space="preserve">לא, זו המשמעות. יאמר היועץ המשפטי את </w:t>
      </w:r>
      <w:smartTag w:uri="urn:schemas-microsoft-com:office:smarttags" w:element="PersonName">
        <w:r w:rsidRPr="00A6582B">
          <w:rPr>
            <w:rFonts w:cs="David" w:hint="cs"/>
            <w:rtl/>
          </w:rPr>
          <w:t>דב</w:t>
        </w:r>
      </w:smartTag>
      <w:r w:rsidRPr="00A6582B">
        <w:rPr>
          <w:rFonts w:cs="David" w:hint="cs"/>
          <w:rtl/>
        </w:rPr>
        <w:t xml:space="preserve">רו, זו המשמעות של חוות הדעת. למרות זאת, אני חייב לחלוק על נקודה עיקרית של היועץ המשפטי. כתבת פה </w:t>
      </w:r>
      <w:smartTag w:uri="urn:schemas-microsoft-com:office:smarttags" w:element="PersonName">
        <w:r w:rsidRPr="00A6582B">
          <w:rPr>
            <w:rFonts w:cs="David" w:hint="cs"/>
            <w:rtl/>
          </w:rPr>
          <w:t>דב</w:t>
        </w:r>
      </w:smartTag>
      <w:r w:rsidRPr="00A6582B">
        <w:rPr>
          <w:rFonts w:cs="David" w:hint="cs"/>
          <w:rtl/>
        </w:rPr>
        <w:t xml:space="preserve">רים קשים, ואני קורא את המנדט שאנחנו מאשרים מחר בבוקר. יש פה תשע נקודות  - ארבע נקודות בוועדת החקירה הראשונה, של צה"ל, וחמש בשנייה. תשע נקודות בסך הכול, משפטים קצרים, מנומקים, שעברו גם את היועץ המשפטי של ועדת הכנסת. ואז אני קורא את הקביעות שלך, אדוני היועץ המשפטי, שכתוב שהוועדות עוסקות בנושאים אידיאולוגיים </w:t>
      </w:r>
      <w:r w:rsidRPr="00A6582B">
        <w:rPr>
          <w:rFonts w:cs="David"/>
          <w:rtl/>
        </w:rPr>
        <w:t>–</w:t>
      </w:r>
      <w:r w:rsidRPr="00A6582B">
        <w:rPr>
          <w:rFonts w:cs="David" w:hint="cs"/>
          <w:rtl/>
        </w:rPr>
        <w:t xml:space="preserve"> לא כתוב את זה פה, בנקודות; שנית, רשום: הוועדות מבקשות לטפל בגופים המזוהים רק עם צד אחד של המפה הפוליטית, המצוי כיום באופוזיציה </w:t>
      </w:r>
      <w:r w:rsidRPr="00A6582B">
        <w:rPr>
          <w:rFonts w:cs="David"/>
          <w:rtl/>
        </w:rPr>
        <w:t>–</w:t>
      </w:r>
      <w:r w:rsidRPr="00A6582B">
        <w:rPr>
          <w:rFonts w:cs="David" w:hint="cs"/>
          <w:rtl/>
        </w:rPr>
        <w:t xml:space="preserve"> לא רשום פה בשום מקום. נכון, בתקשורת, באמירות, בוויכוחים בינינו זה קיים, אבל במנדט של הוועדה אין התייחסות. הנושא השלישי </w:t>
      </w:r>
      <w:r w:rsidRPr="00A6582B">
        <w:rPr>
          <w:rFonts w:cs="David"/>
          <w:rtl/>
        </w:rPr>
        <w:t>–</w:t>
      </w:r>
      <w:r w:rsidRPr="00A6582B">
        <w:rPr>
          <w:rFonts w:cs="David" w:hint="cs"/>
          <w:rtl/>
        </w:rPr>
        <w:t xml:space="preserve"> הצרה והגבלה של זכויות יסוד במשטר דמוקרטי ובאין זכות היסוד לחופש הביטוי, חופש המחאה, חופש ההתאגדות הפוליטית, זכויות שהן בלב-ליבו של המשטר הדמוקרטי. שום </w:t>
      </w:r>
      <w:smartTag w:uri="urn:schemas-microsoft-com:office:smarttags" w:element="PersonName">
        <w:r w:rsidRPr="00A6582B">
          <w:rPr>
            <w:rFonts w:cs="David" w:hint="cs"/>
            <w:rtl/>
          </w:rPr>
          <w:t>דב</w:t>
        </w:r>
      </w:smartTag>
      <w:r w:rsidRPr="00A6582B">
        <w:rPr>
          <w:rFonts w:cs="David" w:hint="cs"/>
          <w:rtl/>
        </w:rPr>
        <w:t xml:space="preserve">ר לא רשום פה, בנקודות שאנחנו מצביעים עליהן מחר. זאת אומרת, נכון שאתה יכול להגיד: אני מסתכל כרגע על האווירה בציבור, לאן זה יכול להוביל, אבל במובן המשפטי אני חייב לחלוק עליך, כי זה לא מה שרשום בנקודות שאנחנו מצביעים עליהן, ולכן אני חושב - - - </w:t>
      </w:r>
    </w:p>
    <w:p w14:paraId="0DEC1D12" w14:textId="77777777" w:rsidR="00A6582B" w:rsidRPr="00A6582B" w:rsidRDefault="00A6582B" w:rsidP="00A6582B">
      <w:pPr>
        <w:bidi/>
        <w:jc w:val="both"/>
        <w:rPr>
          <w:rFonts w:cs="David" w:hint="cs"/>
          <w:rtl/>
        </w:rPr>
      </w:pPr>
    </w:p>
    <w:p w14:paraId="3623EF7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BA67D5A" w14:textId="77777777" w:rsidR="00A6582B" w:rsidRPr="00A6582B" w:rsidRDefault="00A6582B" w:rsidP="00A6582B">
      <w:pPr>
        <w:bidi/>
        <w:jc w:val="both"/>
        <w:rPr>
          <w:rFonts w:cs="David" w:hint="cs"/>
          <w:u w:val="single"/>
          <w:rtl/>
        </w:rPr>
      </w:pPr>
    </w:p>
    <w:p w14:paraId="5D23A65B" w14:textId="77777777" w:rsidR="00A6582B" w:rsidRPr="00A6582B" w:rsidRDefault="00A6582B" w:rsidP="00A6582B">
      <w:pPr>
        <w:bidi/>
        <w:ind w:firstLine="720"/>
        <w:jc w:val="both"/>
        <w:rPr>
          <w:rFonts w:cs="David" w:hint="cs"/>
          <w:rtl/>
        </w:rPr>
      </w:pPr>
      <w:r w:rsidRPr="00A6582B">
        <w:rPr>
          <w:rFonts w:cs="David" w:hint="cs"/>
          <w:rtl/>
        </w:rPr>
        <w:t xml:space="preserve">דרך אגב, זה לא הנקודות שאתה או אני מעלים. אלה הנקודות שהתקשורת והאופוזיציה מעלות. אנחנו מנסים כל הזמן להסביר בדיוק שזה לא הכיוון.  </w:t>
      </w:r>
    </w:p>
    <w:p w14:paraId="3BB1E7E5" w14:textId="77777777" w:rsidR="00A6582B" w:rsidRPr="00A6582B" w:rsidRDefault="00A6582B" w:rsidP="00A6582B">
      <w:pPr>
        <w:bidi/>
        <w:jc w:val="both"/>
        <w:rPr>
          <w:rFonts w:cs="David" w:hint="cs"/>
          <w:rtl/>
        </w:rPr>
      </w:pPr>
    </w:p>
    <w:p w14:paraId="331A192E"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0B44BD26" w14:textId="77777777" w:rsidR="00A6582B" w:rsidRPr="00A6582B" w:rsidRDefault="00A6582B" w:rsidP="00A6582B">
      <w:pPr>
        <w:bidi/>
        <w:jc w:val="both"/>
        <w:rPr>
          <w:rFonts w:cs="David" w:hint="cs"/>
          <w:u w:val="single"/>
          <w:rtl/>
        </w:rPr>
      </w:pPr>
    </w:p>
    <w:p w14:paraId="67192090" w14:textId="77777777" w:rsidR="00A6582B" w:rsidRPr="00A6582B" w:rsidRDefault="00A6582B" w:rsidP="00A6582B">
      <w:pPr>
        <w:bidi/>
        <w:ind w:firstLine="720"/>
        <w:jc w:val="both"/>
        <w:rPr>
          <w:rFonts w:cs="David" w:hint="cs"/>
          <w:rtl/>
        </w:rPr>
      </w:pPr>
      <w:r w:rsidRPr="00A6582B">
        <w:rPr>
          <w:rFonts w:cs="David" w:hint="cs"/>
          <w:rtl/>
        </w:rPr>
        <w:t xml:space="preserve">מה יש להסביר? הכול כתוב. </w:t>
      </w:r>
    </w:p>
    <w:p w14:paraId="4A031246" w14:textId="77777777" w:rsidR="00A6582B" w:rsidRPr="00A6582B" w:rsidRDefault="00A6582B" w:rsidP="00A6582B">
      <w:pPr>
        <w:bidi/>
        <w:jc w:val="both"/>
        <w:rPr>
          <w:rFonts w:cs="David" w:hint="cs"/>
          <w:rtl/>
        </w:rPr>
      </w:pPr>
    </w:p>
    <w:p w14:paraId="72E0D8B9"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6E7347B" w14:textId="77777777" w:rsidR="00A6582B" w:rsidRPr="00A6582B" w:rsidRDefault="00A6582B" w:rsidP="00A6582B">
      <w:pPr>
        <w:bidi/>
        <w:jc w:val="both"/>
        <w:rPr>
          <w:rFonts w:cs="David" w:hint="cs"/>
          <w:rtl/>
        </w:rPr>
      </w:pPr>
    </w:p>
    <w:p w14:paraId="5ED53583" w14:textId="77777777" w:rsidR="00A6582B" w:rsidRPr="00A6582B" w:rsidRDefault="00A6582B" w:rsidP="00A6582B">
      <w:pPr>
        <w:bidi/>
        <w:jc w:val="both"/>
        <w:rPr>
          <w:rFonts w:cs="David" w:hint="cs"/>
          <w:rtl/>
        </w:rPr>
      </w:pPr>
      <w:r w:rsidRPr="00A6582B">
        <w:rPr>
          <w:rFonts w:cs="David" w:hint="cs"/>
          <w:rtl/>
        </w:rPr>
        <w:tab/>
        <w:t xml:space="preserve">איפה כתוב? לא כתוב. </w:t>
      </w:r>
    </w:p>
    <w:p w14:paraId="3472D2D5" w14:textId="77777777" w:rsidR="00A6582B" w:rsidRPr="00A6582B" w:rsidRDefault="00A6582B" w:rsidP="00A6582B">
      <w:pPr>
        <w:bidi/>
        <w:jc w:val="both"/>
        <w:rPr>
          <w:rFonts w:cs="David" w:hint="cs"/>
          <w:rtl/>
        </w:rPr>
      </w:pPr>
    </w:p>
    <w:p w14:paraId="340F12F7"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4157628D" w14:textId="77777777" w:rsidR="00A6582B" w:rsidRPr="00A6582B" w:rsidRDefault="00A6582B" w:rsidP="00A6582B">
      <w:pPr>
        <w:bidi/>
        <w:jc w:val="both"/>
        <w:rPr>
          <w:rFonts w:cs="David" w:hint="cs"/>
          <w:rtl/>
        </w:rPr>
      </w:pPr>
    </w:p>
    <w:p w14:paraId="506C8660" w14:textId="77777777" w:rsidR="00A6582B" w:rsidRPr="00A6582B" w:rsidRDefault="00A6582B" w:rsidP="00A6582B">
      <w:pPr>
        <w:bidi/>
        <w:jc w:val="both"/>
        <w:rPr>
          <w:rFonts w:cs="David" w:hint="cs"/>
          <w:rtl/>
        </w:rPr>
      </w:pPr>
      <w:r w:rsidRPr="00A6582B">
        <w:rPr>
          <w:rFonts w:cs="David" w:hint="cs"/>
          <w:rtl/>
        </w:rPr>
        <w:tab/>
        <w:t xml:space="preserve">שחור על גבי לבן, פניה. </w:t>
      </w:r>
    </w:p>
    <w:p w14:paraId="6E6BF1D4" w14:textId="77777777" w:rsidR="00A6582B" w:rsidRPr="00A6582B" w:rsidRDefault="00A6582B" w:rsidP="00A6582B">
      <w:pPr>
        <w:bidi/>
        <w:jc w:val="both"/>
        <w:rPr>
          <w:rFonts w:cs="David" w:hint="cs"/>
          <w:rtl/>
        </w:rPr>
      </w:pPr>
    </w:p>
    <w:p w14:paraId="3E2953DE"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2833D3F" w14:textId="77777777" w:rsidR="00A6582B" w:rsidRPr="00A6582B" w:rsidRDefault="00A6582B" w:rsidP="00A6582B">
      <w:pPr>
        <w:bidi/>
        <w:jc w:val="both"/>
        <w:rPr>
          <w:rFonts w:cs="David" w:hint="cs"/>
          <w:rtl/>
        </w:rPr>
      </w:pPr>
    </w:p>
    <w:p w14:paraId="0FD16C50" w14:textId="77777777" w:rsidR="00A6582B" w:rsidRPr="00A6582B" w:rsidRDefault="00A6582B" w:rsidP="00A6582B">
      <w:pPr>
        <w:bidi/>
        <w:jc w:val="both"/>
        <w:rPr>
          <w:rFonts w:cs="David" w:hint="cs"/>
          <w:rtl/>
        </w:rPr>
      </w:pPr>
      <w:r w:rsidRPr="00A6582B">
        <w:rPr>
          <w:rFonts w:cs="David" w:hint="cs"/>
          <w:rtl/>
        </w:rPr>
        <w:tab/>
        <w:t xml:space="preserve">גם לקרוא את לא יודעת. </w:t>
      </w:r>
    </w:p>
    <w:p w14:paraId="7034E50B" w14:textId="77777777" w:rsidR="00A6582B" w:rsidRPr="00A6582B" w:rsidRDefault="00A6582B" w:rsidP="00A6582B">
      <w:pPr>
        <w:bidi/>
        <w:jc w:val="both"/>
        <w:rPr>
          <w:rFonts w:cs="David" w:hint="cs"/>
          <w:rtl/>
        </w:rPr>
      </w:pPr>
    </w:p>
    <w:p w14:paraId="3843C8BD" w14:textId="77777777" w:rsidR="00A6582B" w:rsidRPr="00A6582B" w:rsidRDefault="00A6582B" w:rsidP="00A6582B">
      <w:pPr>
        <w:bidi/>
        <w:jc w:val="both"/>
        <w:rPr>
          <w:rFonts w:cs="David" w:hint="cs"/>
          <w:u w:val="single"/>
          <w:rtl/>
        </w:rPr>
      </w:pPr>
      <w:r w:rsidRPr="00A6582B">
        <w:rPr>
          <w:rFonts w:cs="David" w:hint="cs"/>
          <w:u w:val="single"/>
          <w:rtl/>
        </w:rPr>
        <w:t>דני דנון:</w:t>
      </w:r>
    </w:p>
    <w:p w14:paraId="1B78CA50" w14:textId="77777777" w:rsidR="00A6582B" w:rsidRPr="00A6582B" w:rsidRDefault="00A6582B" w:rsidP="00A6582B">
      <w:pPr>
        <w:bidi/>
        <w:jc w:val="both"/>
        <w:rPr>
          <w:rFonts w:cs="David" w:hint="cs"/>
          <w:u w:val="single"/>
          <w:rtl/>
        </w:rPr>
      </w:pPr>
    </w:p>
    <w:p w14:paraId="03F615C4" w14:textId="77777777" w:rsidR="00A6582B" w:rsidRPr="00A6582B" w:rsidRDefault="00A6582B" w:rsidP="00A6582B">
      <w:pPr>
        <w:bidi/>
        <w:ind w:firstLine="720"/>
        <w:jc w:val="both"/>
        <w:rPr>
          <w:rFonts w:cs="David" w:hint="cs"/>
          <w:rtl/>
        </w:rPr>
      </w:pPr>
      <w:r w:rsidRPr="00A6582B">
        <w:rPr>
          <w:rFonts w:cs="David" w:hint="cs"/>
          <w:rtl/>
        </w:rPr>
        <w:t xml:space="preserve">אני חייב לומר שחלק מהנקודות שאני הצעתי נפסלו לאחר התייעצות, וכרגע אנחנו דנים במה שרשום פה. תודה. </w:t>
      </w:r>
    </w:p>
    <w:p w14:paraId="12ADA43F" w14:textId="77777777" w:rsidR="00A6582B" w:rsidRPr="00A6582B" w:rsidRDefault="00A6582B" w:rsidP="00A6582B">
      <w:pPr>
        <w:bidi/>
        <w:ind w:firstLine="720"/>
        <w:jc w:val="both"/>
        <w:rPr>
          <w:rFonts w:cs="David" w:hint="cs"/>
          <w:rtl/>
        </w:rPr>
      </w:pPr>
    </w:p>
    <w:p w14:paraId="2A82C687"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606E103" w14:textId="77777777" w:rsidR="00A6582B" w:rsidRPr="00A6582B" w:rsidRDefault="00A6582B" w:rsidP="00A6582B">
      <w:pPr>
        <w:bidi/>
        <w:ind w:firstLine="720"/>
        <w:jc w:val="both"/>
        <w:rPr>
          <w:rFonts w:cs="David" w:hint="cs"/>
          <w:rtl/>
        </w:rPr>
      </w:pPr>
    </w:p>
    <w:p w14:paraId="00F3243C" w14:textId="77777777" w:rsidR="00A6582B" w:rsidRPr="00A6582B" w:rsidRDefault="00A6582B" w:rsidP="00A6582B">
      <w:pPr>
        <w:bidi/>
        <w:ind w:firstLine="720"/>
        <w:jc w:val="both"/>
        <w:rPr>
          <w:rFonts w:cs="David" w:hint="cs"/>
          <w:rtl/>
        </w:rPr>
      </w:pPr>
      <w:r w:rsidRPr="00A6582B">
        <w:rPr>
          <w:rFonts w:cs="David" w:hint="cs"/>
          <w:rtl/>
        </w:rPr>
        <w:t>תודה. רבותיי, קיבלתי בקשה של נציגי תנועת "אם תרצו" לומר כאן כמה מילים. מישהו מהם נמצא כאן? רוצה לומר משהו?</w:t>
      </w:r>
    </w:p>
    <w:p w14:paraId="0AC1B3E5" w14:textId="77777777" w:rsidR="00A6582B" w:rsidRPr="00A6582B" w:rsidRDefault="00A6582B" w:rsidP="00A6582B">
      <w:pPr>
        <w:bidi/>
        <w:jc w:val="both"/>
        <w:rPr>
          <w:rFonts w:cs="David" w:hint="cs"/>
          <w:rtl/>
        </w:rPr>
      </w:pPr>
    </w:p>
    <w:p w14:paraId="441EFE1B" w14:textId="77777777" w:rsidR="00A6582B" w:rsidRPr="00A6582B" w:rsidRDefault="00A6582B" w:rsidP="00A6582B">
      <w:pPr>
        <w:bidi/>
        <w:jc w:val="both"/>
        <w:rPr>
          <w:rFonts w:cs="David" w:hint="cs"/>
          <w:rtl/>
        </w:rPr>
      </w:pPr>
      <w:r w:rsidRPr="00A6582B">
        <w:rPr>
          <w:rFonts w:cs="David" w:hint="cs"/>
          <w:u w:val="single"/>
          <w:rtl/>
        </w:rPr>
        <w:t>יריב אופנהיימר:</w:t>
      </w:r>
    </w:p>
    <w:p w14:paraId="740733B3" w14:textId="77777777" w:rsidR="00A6582B" w:rsidRPr="00A6582B" w:rsidRDefault="00A6582B" w:rsidP="00A6582B">
      <w:pPr>
        <w:bidi/>
        <w:jc w:val="both"/>
        <w:rPr>
          <w:rFonts w:cs="David" w:hint="cs"/>
          <w:rtl/>
        </w:rPr>
      </w:pPr>
    </w:p>
    <w:p w14:paraId="5357531C" w14:textId="77777777" w:rsidR="00A6582B" w:rsidRPr="00A6582B" w:rsidRDefault="00A6582B" w:rsidP="00A6582B">
      <w:pPr>
        <w:bidi/>
        <w:jc w:val="both"/>
        <w:rPr>
          <w:rFonts w:cs="David" w:hint="cs"/>
          <w:rtl/>
        </w:rPr>
      </w:pPr>
      <w:r w:rsidRPr="00A6582B">
        <w:rPr>
          <w:rFonts w:cs="David" w:hint="cs"/>
          <w:rtl/>
        </w:rPr>
        <w:tab/>
        <w:t>אני רוצה לומר כמה מילים, לא בשם "אם תרצו".</w:t>
      </w:r>
    </w:p>
    <w:p w14:paraId="581C4764" w14:textId="77777777" w:rsidR="00A6582B" w:rsidRPr="00A6582B" w:rsidRDefault="00A6582B" w:rsidP="00A6582B">
      <w:pPr>
        <w:bidi/>
        <w:jc w:val="both"/>
        <w:rPr>
          <w:rFonts w:cs="David" w:hint="cs"/>
          <w:rtl/>
        </w:rPr>
      </w:pPr>
    </w:p>
    <w:p w14:paraId="4FEBA896"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EAF537E" w14:textId="77777777" w:rsidR="00A6582B" w:rsidRPr="00A6582B" w:rsidRDefault="00A6582B" w:rsidP="00A6582B">
      <w:pPr>
        <w:bidi/>
        <w:jc w:val="both"/>
        <w:rPr>
          <w:rFonts w:cs="David" w:hint="cs"/>
          <w:rtl/>
        </w:rPr>
      </w:pPr>
    </w:p>
    <w:p w14:paraId="4722C9D0" w14:textId="77777777" w:rsidR="00A6582B" w:rsidRPr="00A6582B" w:rsidRDefault="00A6582B" w:rsidP="00A6582B">
      <w:pPr>
        <w:bidi/>
        <w:jc w:val="both"/>
        <w:rPr>
          <w:rFonts w:cs="David" w:hint="cs"/>
          <w:rtl/>
        </w:rPr>
      </w:pPr>
      <w:r w:rsidRPr="00A6582B">
        <w:rPr>
          <w:rFonts w:cs="David" w:hint="cs"/>
          <w:rtl/>
        </w:rPr>
        <w:tab/>
        <w:t xml:space="preserve">האם אינם. אם יש כאן איזה נציג של איזשהו ארגון, שמבקש לומר משהו, אז זאת ההזדמנות שלו. </w:t>
      </w:r>
    </w:p>
    <w:p w14:paraId="1CA4FD84" w14:textId="77777777" w:rsidR="00A6582B" w:rsidRPr="00A6582B" w:rsidRDefault="00A6582B" w:rsidP="00A6582B">
      <w:pPr>
        <w:bidi/>
        <w:jc w:val="both"/>
        <w:rPr>
          <w:rFonts w:cs="David" w:hint="cs"/>
          <w:rtl/>
        </w:rPr>
      </w:pPr>
    </w:p>
    <w:p w14:paraId="009E7957"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5AA19D8D" w14:textId="77777777" w:rsidR="00A6582B" w:rsidRPr="00A6582B" w:rsidRDefault="00A6582B" w:rsidP="00A6582B">
      <w:pPr>
        <w:bidi/>
        <w:jc w:val="both"/>
        <w:rPr>
          <w:rFonts w:cs="David" w:hint="cs"/>
          <w:rtl/>
        </w:rPr>
      </w:pPr>
    </w:p>
    <w:p w14:paraId="052604BE" w14:textId="77777777" w:rsidR="00A6582B" w:rsidRPr="00A6582B" w:rsidRDefault="00A6582B" w:rsidP="00A6582B">
      <w:pPr>
        <w:bidi/>
        <w:jc w:val="both"/>
        <w:rPr>
          <w:rFonts w:cs="David" w:hint="cs"/>
          <w:rtl/>
        </w:rPr>
      </w:pPr>
      <w:r w:rsidRPr="00A6582B">
        <w:rPr>
          <w:rFonts w:cs="David" w:hint="cs"/>
          <w:rtl/>
        </w:rPr>
        <w:tab/>
        <w:t xml:space="preserve">היו בבוקר שורה של מכונים. אנחנו עוסקים בסחר בנשים, יש שם הרבה מכונים. הבוקר היו הרבה מכונים שרצו לבדוק </w:t>
      </w:r>
      <w:smartTag w:uri="urn:schemas-microsoft-com:office:smarttags" w:element="PersonName">
        <w:r w:rsidRPr="00A6582B">
          <w:rPr>
            <w:rFonts w:cs="David" w:hint="cs"/>
            <w:rtl/>
          </w:rPr>
          <w:t>דב</w:t>
        </w:r>
      </w:smartTag>
      <w:r w:rsidRPr="00A6582B">
        <w:rPr>
          <w:rFonts w:cs="David" w:hint="cs"/>
          <w:rtl/>
        </w:rPr>
        <w:t xml:space="preserve">רים אחרים. </w:t>
      </w:r>
    </w:p>
    <w:p w14:paraId="1E9095C9" w14:textId="77777777" w:rsidR="00A6582B" w:rsidRPr="00A6582B" w:rsidRDefault="00A6582B" w:rsidP="00A6582B">
      <w:pPr>
        <w:bidi/>
        <w:jc w:val="both"/>
        <w:rPr>
          <w:rFonts w:cs="David" w:hint="cs"/>
          <w:rtl/>
        </w:rPr>
      </w:pPr>
    </w:p>
    <w:p w14:paraId="2BCF12AB"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420BEB02" w14:textId="77777777" w:rsidR="00A6582B" w:rsidRPr="00A6582B" w:rsidRDefault="00A6582B" w:rsidP="00A6582B">
      <w:pPr>
        <w:bidi/>
        <w:jc w:val="both"/>
        <w:rPr>
          <w:rFonts w:cs="David" w:hint="cs"/>
          <w:rtl/>
        </w:rPr>
      </w:pPr>
    </w:p>
    <w:p w14:paraId="5E43911A" w14:textId="77777777" w:rsidR="00A6582B" w:rsidRPr="00A6582B" w:rsidRDefault="00A6582B" w:rsidP="00A6582B">
      <w:pPr>
        <w:bidi/>
        <w:jc w:val="both"/>
        <w:rPr>
          <w:rFonts w:cs="David" w:hint="cs"/>
          <w:rtl/>
        </w:rPr>
      </w:pPr>
      <w:r w:rsidRPr="00A6582B">
        <w:rPr>
          <w:rFonts w:cs="David" w:hint="cs"/>
          <w:rtl/>
        </w:rPr>
        <w:tab/>
        <w:t xml:space="preserve">אני לא מציע שנשווה. אם יש כאן מי מנציגי הארגונים, זה הזמן לבקש ואאפשר לכל אחד לומר כמה מילים בקצרה. בבקשה. </w:t>
      </w:r>
    </w:p>
    <w:p w14:paraId="6122896E" w14:textId="77777777" w:rsidR="00A6582B" w:rsidRPr="00A6582B" w:rsidRDefault="00A6582B" w:rsidP="00A6582B">
      <w:pPr>
        <w:bidi/>
        <w:jc w:val="both"/>
        <w:rPr>
          <w:rFonts w:cs="David" w:hint="cs"/>
          <w:rtl/>
        </w:rPr>
      </w:pPr>
    </w:p>
    <w:p w14:paraId="04FF2BE3" w14:textId="77777777" w:rsidR="00A6582B" w:rsidRPr="00A6582B" w:rsidRDefault="00A6582B" w:rsidP="00A6582B">
      <w:pPr>
        <w:bidi/>
        <w:jc w:val="both"/>
        <w:rPr>
          <w:rFonts w:cs="David" w:hint="cs"/>
          <w:u w:val="single"/>
          <w:rtl/>
        </w:rPr>
      </w:pPr>
      <w:r w:rsidRPr="00A6582B">
        <w:rPr>
          <w:rFonts w:cs="David" w:hint="cs"/>
          <w:u w:val="single"/>
          <w:rtl/>
        </w:rPr>
        <w:t>יריב אופנהיימר:</w:t>
      </w:r>
    </w:p>
    <w:p w14:paraId="4C435EA8" w14:textId="77777777" w:rsidR="00A6582B" w:rsidRPr="00A6582B" w:rsidRDefault="00A6582B" w:rsidP="00A6582B">
      <w:pPr>
        <w:bidi/>
        <w:jc w:val="both"/>
        <w:rPr>
          <w:rFonts w:cs="David" w:hint="cs"/>
          <w:rtl/>
        </w:rPr>
      </w:pPr>
    </w:p>
    <w:p w14:paraId="4F933FE7" w14:textId="77777777" w:rsidR="00A6582B" w:rsidRPr="00A6582B" w:rsidRDefault="00A6582B" w:rsidP="00A6582B">
      <w:pPr>
        <w:bidi/>
        <w:ind w:firstLine="720"/>
        <w:jc w:val="both"/>
        <w:rPr>
          <w:rFonts w:cs="David" w:hint="cs"/>
          <w:rtl/>
        </w:rPr>
      </w:pPr>
      <w:r w:rsidRPr="00A6582B">
        <w:rPr>
          <w:rFonts w:cs="David" w:hint="cs"/>
          <w:rtl/>
        </w:rPr>
        <w:t xml:space="preserve">תודה, אדוני היושב ראש. נאמרו כבר הרבה </w:t>
      </w:r>
      <w:smartTag w:uri="urn:schemas-microsoft-com:office:smarttags" w:element="PersonName">
        <w:r w:rsidRPr="00A6582B">
          <w:rPr>
            <w:rFonts w:cs="David" w:hint="cs"/>
            <w:rtl/>
          </w:rPr>
          <w:t>דב</w:t>
        </w:r>
      </w:smartTag>
      <w:r w:rsidRPr="00A6582B">
        <w:rPr>
          <w:rFonts w:cs="David" w:hint="cs"/>
          <w:rtl/>
        </w:rPr>
        <w:t xml:space="preserve">רים, לא אחזור. בניגוד למה שחבר הכנסת דנון מצהיר פה ומה שאמרו חברי כנסת אחרים, המטרות הן לא ארגוניות, הן אישיות, כולל השם שלי. בראיונות ברדיו ובתקשורת חבר הכנסת דנון, שהוא יושב ראש הוועדה, לא איזה מישהו זוטר, אומר: אני אזמין את יריב אופנהיימר, הוא יבוא להיחקר אצלי. אני מציע ליריב אופנהיימר לשפץ את קורות החיים שלו כי הוא הולך לבוא להיחקר אצלי, ואני אסגור לו את הברז. </w:t>
      </w:r>
    </w:p>
    <w:p w14:paraId="5F0757D5" w14:textId="77777777" w:rsidR="00A6582B" w:rsidRPr="00A6582B" w:rsidRDefault="00A6582B" w:rsidP="00A6582B">
      <w:pPr>
        <w:bidi/>
        <w:jc w:val="both"/>
        <w:rPr>
          <w:rFonts w:cs="David" w:hint="cs"/>
          <w:rtl/>
        </w:rPr>
      </w:pPr>
    </w:p>
    <w:p w14:paraId="37C17B31"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49FE776" w14:textId="77777777" w:rsidR="00A6582B" w:rsidRPr="00A6582B" w:rsidRDefault="00A6582B" w:rsidP="00A6582B">
      <w:pPr>
        <w:bidi/>
        <w:jc w:val="both"/>
        <w:rPr>
          <w:rFonts w:cs="David" w:hint="cs"/>
          <w:u w:val="single"/>
          <w:rtl/>
        </w:rPr>
      </w:pPr>
    </w:p>
    <w:p w14:paraId="557F597B" w14:textId="77777777" w:rsidR="00A6582B" w:rsidRPr="00A6582B" w:rsidRDefault="00A6582B" w:rsidP="00A6582B">
      <w:pPr>
        <w:bidi/>
        <w:ind w:firstLine="720"/>
        <w:jc w:val="both"/>
        <w:rPr>
          <w:rFonts w:cs="David" w:hint="cs"/>
          <w:rtl/>
        </w:rPr>
      </w:pPr>
      <w:r w:rsidRPr="00A6582B">
        <w:rPr>
          <w:rFonts w:cs="David" w:hint="cs"/>
          <w:rtl/>
        </w:rPr>
        <w:t>הוא רצה לומר היו</w:t>
      </w:r>
      <w:r w:rsidRPr="00A6582B">
        <w:rPr>
          <w:rFonts w:cs="David"/>
          <w:rtl/>
        </w:rPr>
        <w:t>"</w:t>
      </w:r>
      <w:r w:rsidRPr="00A6582B">
        <w:rPr>
          <w:rFonts w:cs="David" w:hint="cs"/>
          <w:rtl/>
        </w:rPr>
        <w:t xml:space="preserve">ר יריב לוין. </w:t>
      </w:r>
    </w:p>
    <w:p w14:paraId="1198A5B1" w14:textId="77777777" w:rsidR="00A6582B" w:rsidRPr="00A6582B" w:rsidRDefault="00A6582B" w:rsidP="00A6582B">
      <w:pPr>
        <w:bidi/>
        <w:jc w:val="both"/>
        <w:rPr>
          <w:rFonts w:cs="David" w:hint="cs"/>
          <w:rtl/>
        </w:rPr>
      </w:pPr>
    </w:p>
    <w:p w14:paraId="28194142"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BE93F2A" w14:textId="77777777" w:rsidR="00A6582B" w:rsidRPr="00A6582B" w:rsidRDefault="00A6582B" w:rsidP="00A6582B">
      <w:pPr>
        <w:bidi/>
        <w:jc w:val="both"/>
        <w:rPr>
          <w:rFonts w:cs="David" w:hint="cs"/>
          <w:u w:val="single"/>
          <w:rtl/>
        </w:rPr>
      </w:pPr>
    </w:p>
    <w:p w14:paraId="6E292551" w14:textId="77777777" w:rsidR="00A6582B" w:rsidRPr="00A6582B" w:rsidRDefault="00A6582B" w:rsidP="00A6582B">
      <w:pPr>
        <w:bidi/>
        <w:ind w:firstLine="720"/>
        <w:jc w:val="both"/>
        <w:rPr>
          <w:rFonts w:cs="David" w:hint="cs"/>
          <w:rtl/>
        </w:rPr>
      </w:pPr>
      <w:r w:rsidRPr="00A6582B">
        <w:rPr>
          <w:rFonts w:cs="David" w:hint="cs"/>
          <w:rtl/>
        </w:rPr>
        <w:t xml:space="preserve">תאמין לי, אני לא יודעת מי אתה ובחיים לא השתמשתי בשם שלך. </w:t>
      </w:r>
    </w:p>
    <w:p w14:paraId="3B898664" w14:textId="77777777" w:rsidR="00A6582B" w:rsidRPr="00A6582B" w:rsidRDefault="00A6582B" w:rsidP="00A6582B">
      <w:pPr>
        <w:bidi/>
        <w:jc w:val="both"/>
        <w:rPr>
          <w:rFonts w:cs="David" w:hint="cs"/>
          <w:rtl/>
        </w:rPr>
      </w:pPr>
    </w:p>
    <w:p w14:paraId="25F58ECF" w14:textId="77777777" w:rsidR="00A6582B" w:rsidRPr="00A6582B" w:rsidRDefault="00A6582B" w:rsidP="00A6582B">
      <w:pPr>
        <w:bidi/>
        <w:jc w:val="both"/>
        <w:rPr>
          <w:rFonts w:cs="David" w:hint="cs"/>
          <w:u w:val="single"/>
          <w:rtl/>
        </w:rPr>
      </w:pPr>
      <w:r w:rsidRPr="00A6582B">
        <w:rPr>
          <w:rFonts w:cs="David" w:hint="cs"/>
          <w:u w:val="single"/>
          <w:rtl/>
        </w:rPr>
        <w:t>יריב אופנהיימר:</w:t>
      </w:r>
    </w:p>
    <w:p w14:paraId="587464ED" w14:textId="77777777" w:rsidR="00A6582B" w:rsidRPr="00A6582B" w:rsidRDefault="00A6582B" w:rsidP="00A6582B">
      <w:pPr>
        <w:bidi/>
        <w:jc w:val="both"/>
        <w:rPr>
          <w:rFonts w:cs="David" w:hint="cs"/>
          <w:rtl/>
        </w:rPr>
      </w:pPr>
    </w:p>
    <w:p w14:paraId="0450CE1D" w14:textId="77777777" w:rsidR="00A6582B" w:rsidRPr="00A6582B" w:rsidRDefault="00A6582B" w:rsidP="00A6582B">
      <w:pPr>
        <w:bidi/>
        <w:ind w:firstLine="720"/>
        <w:jc w:val="both"/>
        <w:rPr>
          <w:rFonts w:cs="David" w:hint="cs"/>
          <w:rtl/>
        </w:rPr>
      </w:pPr>
      <w:r w:rsidRPr="00A6582B">
        <w:rPr>
          <w:rFonts w:cs="David" w:hint="cs"/>
          <w:rtl/>
        </w:rPr>
        <w:t xml:space="preserve">אז תתנגדי לוועדה של דני דנון. אז בואו נוריד את המסכות, בואו נפסיק עם ההיתממות הזאת </w:t>
      </w:r>
      <w:r w:rsidRPr="00A6582B">
        <w:rPr>
          <w:rFonts w:cs="David"/>
          <w:rtl/>
        </w:rPr>
        <w:t>–</w:t>
      </w:r>
      <w:r w:rsidRPr="00A6582B">
        <w:rPr>
          <w:rFonts w:cs="David" w:hint="cs"/>
          <w:rtl/>
        </w:rPr>
        <w:t xml:space="preserve"> זאת ועדה פוליטית. לא פוליטית, כמעט אישית. אם מישהו שואל את עצמו מה מניע את חברי הכנסת, הרי אנחנו יודעים - הפריימריס בליכוד, הרצון להתבלט. צריכים להיבחר בארצי, צריך להוציא חבר מכהן אחר, ומי שיהיה קיצוני יותר ומי שיהיה יותר בוטה </w:t>
      </w:r>
      <w:r w:rsidRPr="00A6582B">
        <w:rPr>
          <w:rFonts w:cs="David"/>
          <w:rtl/>
        </w:rPr>
        <w:t>–</w:t>
      </w:r>
      <w:r w:rsidRPr="00A6582B">
        <w:rPr>
          <w:rFonts w:cs="David" w:hint="cs"/>
          <w:rtl/>
        </w:rPr>
        <w:t xml:space="preserve"> קדימה למשימה. זה האינטרס היחידי העומד מול חברי הכנסת, חלקם אנשים הגונים, שהפריימריס כנראה העבירו אותם קצת על דעתם ושינו את השקפת העולם הדמוקרטית. </w:t>
      </w:r>
    </w:p>
    <w:p w14:paraId="2AFFE53C" w14:textId="77777777" w:rsidR="00A6582B" w:rsidRPr="00A6582B" w:rsidRDefault="00A6582B" w:rsidP="00A6582B">
      <w:pPr>
        <w:bidi/>
        <w:jc w:val="both"/>
        <w:rPr>
          <w:rFonts w:cs="David" w:hint="cs"/>
          <w:rtl/>
        </w:rPr>
      </w:pPr>
    </w:p>
    <w:p w14:paraId="3609F934" w14:textId="77777777" w:rsidR="00A6582B" w:rsidRPr="00A6582B" w:rsidRDefault="00A6582B" w:rsidP="00A6582B">
      <w:pPr>
        <w:bidi/>
        <w:ind w:firstLine="720"/>
        <w:jc w:val="both"/>
        <w:rPr>
          <w:rFonts w:cs="David" w:hint="cs"/>
          <w:rtl/>
        </w:rPr>
      </w:pPr>
      <w:r w:rsidRPr="00A6582B">
        <w:rPr>
          <w:rFonts w:cs="David" w:hint="cs"/>
          <w:rtl/>
        </w:rPr>
        <w:t>עוד מילה אחת. בניגוד למה שנאמר פה, אם אני זוכר נכון, בפרוטוקולים במליאת הכנסת נאמרו שמות של ארגונים. אתם מ</w:t>
      </w:r>
      <w:smartTag w:uri="urn:schemas-microsoft-com:office:smarttags" w:element="PersonName">
        <w:r w:rsidRPr="00A6582B">
          <w:rPr>
            <w:rFonts w:cs="David" w:hint="cs"/>
            <w:rtl/>
          </w:rPr>
          <w:t>דב</w:t>
        </w:r>
      </w:smartTag>
      <w:r w:rsidRPr="00A6582B">
        <w:rPr>
          <w:rFonts w:cs="David" w:hint="cs"/>
          <w:rtl/>
        </w:rPr>
        <w:t xml:space="preserve">רים גם על ארגונים שמקבלים כסף - - - </w:t>
      </w:r>
    </w:p>
    <w:p w14:paraId="37AA0187" w14:textId="77777777" w:rsidR="00A6582B" w:rsidRPr="00A6582B" w:rsidRDefault="00A6582B" w:rsidP="00A6582B">
      <w:pPr>
        <w:bidi/>
        <w:jc w:val="both"/>
        <w:rPr>
          <w:rFonts w:cs="David" w:hint="cs"/>
          <w:rtl/>
        </w:rPr>
      </w:pPr>
    </w:p>
    <w:p w14:paraId="10097662"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560F3503" w14:textId="77777777" w:rsidR="00A6582B" w:rsidRPr="00A6582B" w:rsidRDefault="00A6582B" w:rsidP="00A6582B">
      <w:pPr>
        <w:keepNext/>
        <w:bidi/>
        <w:jc w:val="both"/>
        <w:rPr>
          <w:rFonts w:cs="David" w:hint="cs"/>
          <w:u w:val="single"/>
          <w:rtl/>
        </w:rPr>
      </w:pPr>
    </w:p>
    <w:p w14:paraId="2071A2C3" w14:textId="77777777" w:rsidR="00A6582B" w:rsidRPr="00A6582B" w:rsidRDefault="00A6582B" w:rsidP="00A6582B">
      <w:pPr>
        <w:keepNext/>
        <w:bidi/>
        <w:jc w:val="both"/>
        <w:rPr>
          <w:rFonts w:cs="David" w:hint="cs"/>
          <w:rtl/>
        </w:rPr>
      </w:pPr>
      <w:r w:rsidRPr="00A6582B">
        <w:rPr>
          <w:rFonts w:cs="David" w:hint="cs"/>
          <w:rtl/>
        </w:rPr>
        <w:t xml:space="preserve">מימון של ארגונים. </w:t>
      </w:r>
    </w:p>
    <w:p w14:paraId="427DD12E" w14:textId="77777777" w:rsidR="00A6582B" w:rsidRPr="00A6582B" w:rsidRDefault="00A6582B" w:rsidP="00A6582B">
      <w:pPr>
        <w:bidi/>
        <w:ind w:firstLine="720"/>
        <w:jc w:val="both"/>
        <w:rPr>
          <w:rFonts w:cs="David" w:hint="cs"/>
          <w:rtl/>
        </w:rPr>
      </w:pPr>
    </w:p>
    <w:p w14:paraId="6FCEB058" w14:textId="77777777" w:rsidR="00A6582B" w:rsidRPr="00A6582B" w:rsidRDefault="00A6582B" w:rsidP="00A6582B">
      <w:pPr>
        <w:bidi/>
        <w:jc w:val="both"/>
        <w:rPr>
          <w:rFonts w:cs="David" w:hint="cs"/>
          <w:u w:val="single"/>
          <w:rtl/>
        </w:rPr>
      </w:pPr>
      <w:r w:rsidRPr="00A6582B">
        <w:rPr>
          <w:rFonts w:cs="David" w:hint="cs"/>
          <w:u w:val="single"/>
          <w:rtl/>
        </w:rPr>
        <w:t>יריב אופנהיימר:</w:t>
      </w:r>
    </w:p>
    <w:p w14:paraId="6750099E" w14:textId="77777777" w:rsidR="00A6582B" w:rsidRPr="00A6582B" w:rsidRDefault="00A6582B" w:rsidP="00A6582B">
      <w:pPr>
        <w:bidi/>
        <w:ind w:firstLine="720"/>
        <w:jc w:val="both"/>
        <w:rPr>
          <w:rFonts w:cs="David" w:hint="cs"/>
          <w:rtl/>
        </w:rPr>
      </w:pPr>
    </w:p>
    <w:p w14:paraId="048DD0BD" w14:textId="77777777" w:rsidR="00A6582B" w:rsidRPr="00A6582B" w:rsidRDefault="00A6582B" w:rsidP="00A6582B">
      <w:pPr>
        <w:bidi/>
        <w:ind w:firstLine="720"/>
        <w:jc w:val="both"/>
        <w:rPr>
          <w:rFonts w:cs="David" w:hint="cs"/>
          <w:rtl/>
        </w:rPr>
      </w:pPr>
      <w:r w:rsidRPr="00A6582B">
        <w:rPr>
          <w:rFonts w:cs="David" w:hint="cs"/>
          <w:rtl/>
        </w:rPr>
        <w:t xml:space="preserve">לא, הזכרתם את שמות הארגונים. יושב ראש המפלגה שלך, נדמה לי גם נתן פטור לארגון שלי למשל. אנחנו בוועדה שלכם לא התקבלנו, אנחנו כנראה עוד לא מספיק בעייתיים, אבל לוועדה של דנון - - - </w:t>
      </w:r>
    </w:p>
    <w:p w14:paraId="4F8D8A12" w14:textId="77777777" w:rsidR="00A6582B" w:rsidRPr="00A6582B" w:rsidRDefault="00A6582B" w:rsidP="00A6582B">
      <w:pPr>
        <w:bidi/>
        <w:ind w:firstLine="720"/>
        <w:jc w:val="both"/>
        <w:rPr>
          <w:rFonts w:cs="David" w:hint="cs"/>
          <w:rtl/>
        </w:rPr>
      </w:pPr>
    </w:p>
    <w:p w14:paraId="03F6C336"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CABACF6" w14:textId="77777777" w:rsidR="00A6582B" w:rsidRPr="00A6582B" w:rsidRDefault="00A6582B" w:rsidP="00A6582B">
      <w:pPr>
        <w:bidi/>
        <w:ind w:left="720"/>
        <w:jc w:val="both"/>
        <w:rPr>
          <w:rFonts w:cs="David" w:hint="cs"/>
          <w:rtl/>
        </w:rPr>
      </w:pPr>
    </w:p>
    <w:p w14:paraId="511711A3" w14:textId="77777777" w:rsidR="00A6582B" w:rsidRPr="00A6582B" w:rsidRDefault="00A6582B" w:rsidP="00A6582B">
      <w:pPr>
        <w:bidi/>
        <w:ind w:left="720"/>
        <w:jc w:val="both"/>
        <w:rPr>
          <w:rFonts w:cs="David" w:hint="cs"/>
          <w:rtl/>
        </w:rPr>
      </w:pPr>
      <w:r w:rsidRPr="00A6582B">
        <w:rPr>
          <w:rFonts w:cs="David" w:hint="cs"/>
          <w:rtl/>
        </w:rPr>
        <w:t>כנראה שלא התעסקתם עם צה"ל.</w:t>
      </w:r>
    </w:p>
    <w:p w14:paraId="7D0C83DC" w14:textId="77777777" w:rsidR="00A6582B" w:rsidRPr="00A6582B" w:rsidRDefault="00A6582B" w:rsidP="00A6582B">
      <w:pPr>
        <w:bidi/>
        <w:jc w:val="both"/>
        <w:rPr>
          <w:rFonts w:cs="David" w:hint="cs"/>
          <w:rtl/>
        </w:rPr>
      </w:pPr>
    </w:p>
    <w:p w14:paraId="642B9378" w14:textId="77777777" w:rsidR="00A6582B" w:rsidRPr="00A6582B" w:rsidRDefault="00A6582B" w:rsidP="00A6582B">
      <w:pPr>
        <w:bidi/>
        <w:jc w:val="both"/>
        <w:rPr>
          <w:rFonts w:cs="David" w:hint="cs"/>
          <w:u w:val="single"/>
          <w:rtl/>
        </w:rPr>
      </w:pPr>
      <w:r w:rsidRPr="00A6582B">
        <w:rPr>
          <w:rFonts w:cs="David" w:hint="cs"/>
          <w:u w:val="single"/>
          <w:rtl/>
        </w:rPr>
        <w:t>יריב אופנהיימר:</w:t>
      </w:r>
    </w:p>
    <w:p w14:paraId="76C548DE" w14:textId="77777777" w:rsidR="00A6582B" w:rsidRPr="00A6582B" w:rsidRDefault="00A6582B" w:rsidP="00A6582B">
      <w:pPr>
        <w:bidi/>
        <w:jc w:val="both"/>
        <w:rPr>
          <w:rFonts w:cs="David" w:hint="cs"/>
          <w:rtl/>
        </w:rPr>
      </w:pPr>
    </w:p>
    <w:p w14:paraId="09896A88" w14:textId="77777777" w:rsidR="00A6582B" w:rsidRPr="00A6582B" w:rsidRDefault="00A6582B" w:rsidP="00A6582B">
      <w:pPr>
        <w:bidi/>
        <w:jc w:val="both"/>
        <w:rPr>
          <w:rFonts w:cs="David" w:hint="cs"/>
          <w:rtl/>
        </w:rPr>
      </w:pPr>
      <w:r w:rsidRPr="00A6582B">
        <w:rPr>
          <w:rFonts w:cs="David" w:hint="cs"/>
          <w:rtl/>
        </w:rPr>
        <w:tab/>
        <w:t xml:space="preserve">אבל הוא כבר שמות של ארגונים אחרים, אז אל תיתממו. גם הניסיון להציג את זה כאילו מדובר בארגונים לא פוליטיים או לא פוליטיים </w:t>
      </w:r>
      <w:r w:rsidRPr="00A6582B">
        <w:rPr>
          <w:rFonts w:cs="David"/>
          <w:rtl/>
        </w:rPr>
        <w:t>–</w:t>
      </w:r>
      <w:r w:rsidRPr="00A6582B">
        <w:rPr>
          <w:rFonts w:cs="David" w:hint="cs"/>
          <w:rtl/>
        </w:rPr>
        <w:t xml:space="preserve"> היועץ המשפטי הסיר את המסכות ואמר שברגע שאתם מ</w:t>
      </w:r>
      <w:smartTag w:uri="urn:schemas-microsoft-com:office:smarttags" w:element="PersonName">
        <w:r w:rsidRPr="00A6582B">
          <w:rPr>
            <w:rFonts w:cs="David" w:hint="cs"/>
            <w:rtl/>
          </w:rPr>
          <w:t>דב</w:t>
        </w:r>
      </w:smartTag>
      <w:r w:rsidRPr="00A6582B">
        <w:rPr>
          <w:rFonts w:cs="David" w:hint="cs"/>
          <w:rtl/>
        </w:rPr>
        <w:t xml:space="preserve">רים על ארגונים ואתם מאפיינים אותם, אפילו בשפה מכובסת, כאילו מדובר רק בארגונים שמקבלים כספים ממדינות זרות, אתם באותו רגע בעצם אומרים: אנחנו רוצים לחקור רק צד אחד של המפה. זה לא אידיאולוגי, זה סופר אידיאולוגי וזה בטח לא דמוקרטי. תודה. </w:t>
      </w:r>
    </w:p>
    <w:p w14:paraId="77C89CE0" w14:textId="77777777" w:rsidR="00A6582B" w:rsidRPr="00A6582B" w:rsidRDefault="00A6582B" w:rsidP="00A6582B">
      <w:pPr>
        <w:bidi/>
        <w:jc w:val="both"/>
        <w:rPr>
          <w:rFonts w:cs="David" w:hint="cs"/>
          <w:rtl/>
        </w:rPr>
      </w:pPr>
    </w:p>
    <w:p w14:paraId="6637236D"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6C56F5B8" w14:textId="77777777" w:rsidR="00A6582B" w:rsidRPr="00A6582B" w:rsidRDefault="00A6582B" w:rsidP="00A6582B">
      <w:pPr>
        <w:bidi/>
        <w:jc w:val="both"/>
        <w:rPr>
          <w:rFonts w:cs="David" w:hint="cs"/>
          <w:rtl/>
        </w:rPr>
      </w:pPr>
    </w:p>
    <w:p w14:paraId="5F1D8DFA" w14:textId="77777777" w:rsidR="00A6582B" w:rsidRPr="00A6582B" w:rsidRDefault="00A6582B" w:rsidP="00A6582B">
      <w:pPr>
        <w:bidi/>
        <w:jc w:val="both"/>
        <w:rPr>
          <w:rFonts w:cs="David" w:hint="cs"/>
          <w:rtl/>
        </w:rPr>
      </w:pPr>
      <w:r w:rsidRPr="00A6582B">
        <w:rPr>
          <w:rFonts w:cs="David" w:hint="cs"/>
          <w:rtl/>
        </w:rPr>
        <w:tab/>
        <w:t xml:space="preserve">היועץ המשפטי, בבקשה התייחסות להערות. </w:t>
      </w:r>
    </w:p>
    <w:p w14:paraId="0BDC8CA9" w14:textId="77777777" w:rsidR="00A6582B" w:rsidRPr="00A6582B" w:rsidRDefault="00A6582B" w:rsidP="00A6582B">
      <w:pPr>
        <w:bidi/>
        <w:jc w:val="both"/>
        <w:rPr>
          <w:rFonts w:cs="David" w:hint="cs"/>
          <w:rtl/>
        </w:rPr>
      </w:pPr>
    </w:p>
    <w:p w14:paraId="270CE4E5"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34B5F331" w14:textId="77777777" w:rsidR="00A6582B" w:rsidRPr="00A6582B" w:rsidRDefault="00A6582B" w:rsidP="00A6582B">
      <w:pPr>
        <w:bidi/>
        <w:jc w:val="both"/>
        <w:rPr>
          <w:rFonts w:cs="David" w:hint="cs"/>
          <w:rtl/>
        </w:rPr>
      </w:pPr>
    </w:p>
    <w:p w14:paraId="433F7C03" w14:textId="77777777" w:rsidR="00A6582B" w:rsidRPr="00A6582B" w:rsidRDefault="00A6582B" w:rsidP="00A6582B">
      <w:pPr>
        <w:bidi/>
        <w:jc w:val="both"/>
        <w:rPr>
          <w:rFonts w:cs="David" w:hint="cs"/>
          <w:rtl/>
        </w:rPr>
      </w:pPr>
      <w:r w:rsidRPr="00A6582B">
        <w:rPr>
          <w:rFonts w:cs="David" w:hint="cs"/>
          <w:rtl/>
        </w:rPr>
        <w:tab/>
        <w:t xml:space="preserve">התייחסות קצרה. קודם כול אני רוצה לפתוח בהתנצלות. אני באמת לא חשבתי שאני הנושא ולא התיימרתי </w:t>
      </w:r>
      <w:r w:rsidRPr="00A6582B">
        <w:rPr>
          <w:rFonts w:cs="David"/>
          <w:rtl/>
        </w:rPr>
        <w:t>–</w:t>
      </w:r>
      <w:r w:rsidRPr="00A6582B">
        <w:rPr>
          <w:rFonts w:cs="David" w:hint="cs"/>
          <w:rtl/>
        </w:rPr>
        <w:t xml:space="preserve"> אני אומר את זה לא באיזו צניעות מזויפת אלא באמת. אני חושב שהנושא הוא הוועדות ואופן פעולתה של הכנסת. להיפך, אני חושב שה</w:t>
      </w:r>
      <w:smartTag w:uri="urn:schemas-microsoft-com:office:smarttags" w:element="PersonName">
        <w:r w:rsidRPr="00A6582B">
          <w:rPr>
            <w:rFonts w:cs="David" w:hint="cs"/>
            <w:rtl/>
          </w:rPr>
          <w:t>דב</w:t>
        </w:r>
      </w:smartTag>
      <w:r w:rsidRPr="00A6582B">
        <w:rPr>
          <w:rFonts w:cs="David" w:hint="cs"/>
          <w:rtl/>
        </w:rPr>
        <w:t>רים שלי היו מאוד זהירים ומתונים.</w:t>
      </w:r>
    </w:p>
    <w:p w14:paraId="7585576D" w14:textId="77777777" w:rsidR="00A6582B" w:rsidRPr="00A6582B" w:rsidRDefault="00A6582B" w:rsidP="00A6582B">
      <w:pPr>
        <w:bidi/>
        <w:jc w:val="both"/>
        <w:rPr>
          <w:rFonts w:cs="David" w:hint="cs"/>
          <w:rtl/>
        </w:rPr>
      </w:pPr>
    </w:p>
    <w:p w14:paraId="1777F6B9" w14:textId="77777777" w:rsidR="00A6582B" w:rsidRPr="00A6582B" w:rsidRDefault="00A6582B" w:rsidP="00A6582B">
      <w:pPr>
        <w:bidi/>
        <w:ind w:firstLine="720"/>
        <w:jc w:val="both"/>
        <w:rPr>
          <w:rFonts w:cs="David" w:hint="cs"/>
          <w:rtl/>
        </w:rPr>
      </w:pPr>
      <w:r w:rsidRPr="00A6582B">
        <w:rPr>
          <w:rFonts w:cs="David" w:hint="cs"/>
          <w:rtl/>
        </w:rPr>
        <w:t xml:space="preserve">יותר מזה אומר, בשל חובתי כיועץ משפטי לכנסת, וכפי שאמר יושב ראש הוועדה, אני, יחד עם היועצת המשפטית לוועדת הכנסת, מצד אחד סייעתי בניסוח המנדט של שתי הוועדות, כי זו חובתי כיועץ המשפטי לכנסת, אבל מצד שני, חובה לא פחות חשובה הייתה לומר לחברי הוועדה את חוות דעתי המשפטית  - המשפטית, לא האישית - ביחס למצב המשפטי, שהוא מצב מורכב. אכן, כל צד פה ניסה לקחת מאותה חוות דעת, שהיא אגב לא חוות דעת אלא </w:t>
      </w:r>
      <w:smartTag w:uri="urn:schemas-microsoft-com:office:smarttags" w:element="PersonName">
        <w:r w:rsidRPr="00A6582B">
          <w:rPr>
            <w:rFonts w:cs="David" w:hint="cs"/>
            <w:rtl/>
          </w:rPr>
          <w:t>דב</w:t>
        </w:r>
      </w:smartTag>
      <w:r w:rsidRPr="00A6582B">
        <w:rPr>
          <w:rFonts w:cs="David" w:hint="cs"/>
          <w:rtl/>
        </w:rPr>
        <w:t>רים שהכנתי לקראת הדיון בוועדה ולא חוות דעת במובן הקלאסי של ה</w:t>
      </w:r>
      <w:smartTag w:uri="urn:schemas-microsoft-com:office:smarttags" w:element="PersonName">
        <w:r w:rsidRPr="00A6582B">
          <w:rPr>
            <w:rFonts w:cs="David" w:hint="cs"/>
            <w:rtl/>
          </w:rPr>
          <w:t>דב</w:t>
        </w:r>
      </w:smartTag>
      <w:r w:rsidRPr="00A6582B">
        <w:rPr>
          <w:rFonts w:cs="David" w:hint="cs"/>
          <w:rtl/>
        </w:rPr>
        <w:t>רים. ציינתי שעל-פי המצב המשפטי של הסמכות והחוקיות, במובן הצר של המושגים האלה, קרי של הסעיף המסמיך בחוק יסוד: הכנסת, של הסעיפים בתקנון הכנסת, ניתן להקים את הוועדות הרלוונטיות, שאם לא כן לא הייתי מסייע בניסוח המנדט והייתי בא לפה ואומר שחבל בכלל לקיים את הדיון כי מדובר בחוסר סמכות ובחוסר חוקיות שעולים על פני ה</w:t>
      </w:r>
      <w:smartTag w:uri="urn:schemas-microsoft-com:office:smarttags" w:element="PersonName">
        <w:r w:rsidRPr="00A6582B">
          <w:rPr>
            <w:rFonts w:cs="David" w:hint="cs"/>
            <w:rtl/>
          </w:rPr>
          <w:t>דב</w:t>
        </w:r>
      </w:smartTag>
      <w:r w:rsidRPr="00A6582B">
        <w:rPr>
          <w:rFonts w:cs="David" w:hint="cs"/>
          <w:rtl/>
        </w:rPr>
        <w:t xml:space="preserve">רים ולכן אין קיום בכלל לדיון הזה. </w:t>
      </w:r>
    </w:p>
    <w:p w14:paraId="7040D013" w14:textId="77777777" w:rsidR="00A6582B" w:rsidRPr="00A6582B" w:rsidRDefault="00A6582B" w:rsidP="00A6582B">
      <w:pPr>
        <w:bidi/>
        <w:jc w:val="both"/>
        <w:rPr>
          <w:rFonts w:cs="David" w:hint="cs"/>
          <w:rtl/>
        </w:rPr>
      </w:pPr>
    </w:p>
    <w:p w14:paraId="017B63F0" w14:textId="77777777" w:rsidR="00A6582B" w:rsidRPr="00A6582B" w:rsidRDefault="00A6582B" w:rsidP="00A6582B">
      <w:pPr>
        <w:bidi/>
        <w:ind w:firstLine="720"/>
        <w:jc w:val="both"/>
        <w:rPr>
          <w:rFonts w:cs="David" w:hint="cs"/>
          <w:rtl/>
        </w:rPr>
      </w:pPr>
      <w:r w:rsidRPr="00A6582B">
        <w:rPr>
          <w:rFonts w:cs="David" w:hint="cs"/>
          <w:rtl/>
        </w:rPr>
        <w:t>אלא מה? המצב המשפטי, כמו ביחס ל</w:t>
      </w:r>
      <w:smartTag w:uri="urn:schemas-microsoft-com:office:smarttags" w:element="PersonName">
        <w:r w:rsidRPr="00A6582B">
          <w:rPr>
            <w:rFonts w:cs="David" w:hint="cs"/>
            <w:rtl/>
          </w:rPr>
          <w:t>דב</w:t>
        </w:r>
      </w:smartTag>
      <w:r w:rsidRPr="00A6582B">
        <w:rPr>
          <w:rFonts w:cs="David" w:hint="cs"/>
          <w:rtl/>
        </w:rPr>
        <w:t xml:space="preserve">רים אחרים, הוא מצב מורכב. יש במצב המשפטי היבטים פרוצדוראליים, שאותם יותר קל לקבל כי הם יותר שחור ולבן, אם כי גם שם לפעמים יש מצבים מורכבים. לא זה המצב בעניינו. פה, בהיבט הפרוצדוראלי, המצב פשוט יותר. ולכן אלה שבעד הקמת הוועדה נאחזים באותו היבט פרוצדוראלי של המשפט. אבל במדינות דמוקרטיות ובשיטות משפט במדינות דמוקרטיות הצד הפרוצדוראלי הוא רק היבט אחד של השיטה המשפטית. לשיטה המשפטית יש גם היבטים מהותיים, שהם מסובכים יותר ומורכבים יותר, ובאמת גם חופפים ומתנגשים לעתים רבות בהיבטים ערכיים ואידיאולוגיים, שנתונים גם במחלוקת בזירה הפוליטית. אבל בסופו של </w:t>
      </w:r>
      <w:smartTag w:uri="urn:schemas-microsoft-com:office:smarttags" w:element="PersonName">
        <w:r w:rsidRPr="00A6582B">
          <w:rPr>
            <w:rFonts w:cs="David" w:hint="cs"/>
            <w:rtl/>
          </w:rPr>
          <w:t>דב</w:t>
        </w:r>
      </w:smartTag>
      <w:r w:rsidRPr="00A6582B">
        <w:rPr>
          <w:rFonts w:cs="David" w:hint="cs"/>
          <w:rtl/>
        </w:rPr>
        <w:t xml:space="preserve">ר, אני, כיועץ משפטי לכנסת, מחויב להביא בפני ועדת הכנסת או גופים אחרים של הכנסת את עמדת המשפט הישראלי, שכולל גם את החקיקה וגם את הפסיקה בנושאים שעומדים על סדר היום. הייתי חייב, והייתי חוטא לתפקידי אם לא הייתי מסביר ומזהיר את חברי הוועדה ופוקח את עיניהם שיש פה תקדים מסוים, שיש פה </w:t>
      </w:r>
      <w:smartTag w:uri="urn:schemas-microsoft-com:office:smarttags" w:element="PersonName">
        <w:r w:rsidRPr="00A6582B">
          <w:rPr>
            <w:rFonts w:cs="David" w:hint="cs"/>
            <w:rtl/>
          </w:rPr>
          <w:t>דב</w:t>
        </w:r>
      </w:smartTag>
      <w:r w:rsidRPr="00A6582B">
        <w:rPr>
          <w:rFonts w:cs="David" w:hint="cs"/>
          <w:rtl/>
        </w:rPr>
        <w:t>ר שעד היום הוא לא נעשה וייתכן שה</w:t>
      </w:r>
      <w:smartTag w:uri="urn:schemas-microsoft-com:office:smarttags" w:element="PersonName">
        <w:r w:rsidRPr="00A6582B">
          <w:rPr>
            <w:rFonts w:cs="David" w:hint="cs"/>
            <w:rtl/>
          </w:rPr>
          <w:t>דב</w:t>
        </w:r>
      </w:smartTag>
      <w:r w:rsidRPr="00A6582B">
        <w:rPr>
          <w:rFonts w:cs="David" w:hint="cs"/>
          <w:rtl/>
        </w:rPr>
        <w:t xml:space="preserve">ר הזה הוא בעייתי. הוא לא ברמה שהיועץ המשפטי לכנסת יפסול אותו, ולכן לא פסלתי אותו. ציינתי את הבעיות ואת התקדימיות שבהצעות שדנו בהן היום, ואני לא חושב שמישהו יכול לחלוק על התקדימיות של ההצעות האלה, בדיוק בשתי הנקודות שאותן ציינתי. האחת, שלראשונה הכנסת מבקשת לחקור נושאים אידיאולוגיים שמצויים במחלוקת אידיאולוגית. </w:t>
      </w:r>
    </w:p>
    <w:p w14:paraId="75B5AB8D" w14:textId="77777777" w:rsidR="00A6582B" w:rsidRPr="00A6582B" w:rsidRDefault="00A6582B" w:rsidP="00A6582B">
      <w:pPr>
        <w:bidi/>
        <w:jc w:val="both"/>
        <w:rPr>
          <w:rFonts w:cs="David" w:hint="cs"/>
          <w:rtl/>
        </w:rPr>
      </w:pPr>
    </w:p>
    <w:p w14:paraId="5583375C"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5EFA275" w14:textId="77777777" w:rsidR="00A6582B" w:rsidRPr="00A6582B" w:rsidRDefault="00A6582B" w:rsidP="00A6582B">
      <w:pPr>
        <w:bidi/>
        <w:jc w:val="both"/>
        <w:rPr>
          <w:rFonts w:cs="David" w:hint="cs"/>
          <w:u w:val="single"/>
          <w:rtl/>
        </w:rPr>
      </w:pPr>
    </w:p>
    <w:p w14:paraId="75383AC4" w14:textId="77777777" w:rsidR="00A6582B" w:rsidRPr="00A6582B" w:rsidRDefault="00A6582B" w:rsidP="00A6582B">
      <w:pPr>
        <w:bidi/>
        <w:ind w:firstLine="720"/>
        <w:jc w:val="both"/>
        <w:rPr>
          <w:rFonts w:cs="David" w:hint="cs"/>
          <w:rtl/>
        </w:rPr>
      </w:pPr>
      <w:r w:rsidRPr="00A6582B">
        <w:rPr>
          <w:rFonts w:cs="David" w:hint="cs"/>
          <w:rtl/>
        </w:rPr>
        <w:t>צהל זה אידיאולוגיה?</w:t>
      </w:r>
    </w:p>
    <w:p w14:paraId="0933705C" w14:textId="77777777" w:rsidR="00A6582B" w:rsidRPr="00A6582B" w:rsidRDefault="00A6582B" w:rsidP="00A6582B">
      <w:pPr>
        <w:bidi/>
        <w:jc w:val="both"/>
        <w:rPr>
          <w:rFonts w:cs="David" w:hint="cs"/>
          <w:rtl/>
        </w:rPr>
      </w:pPr>
    </w:p>
    <w:p w14:paraId="156A3657" w14:textId="77777777" w:rsidR="00A6582B" w:rsidRPr="00A6582B" w:rsidRDefault="00A6582B" w:rsidP="00A6582B">
      <w:pPr>
        <w:bidi/>
        <w:jc w:val="both"/>
        <w:rPr>
          <w:rFonts w:cs="David" w:hint="cs"/>
          <w:u w:val="single"/>
          <w:rtl/>
        </w:rPr>
      </w:pPr>
      <w:r w:rsidRPr="00A6582B">
        <w:rPr>
          <w:rFonts w:cs="David" w:hint="cs"/>
          <w:u w:val="single"/>
          <w:rtl/>
        </w:rPr>
        <w:t>איל ינון:</w:t>
      </w:r>
    </w:p>
    <w:p w14:paraId="26B374EF" w14:textId="77777777" w:rsidR="00A6582B" w:rsidRPr="00A6582B" w:rsidRDefault="00A6582B" w:rsidP="00A6582B">
      <w:pPr>
        <w:bidi/>
        <w:jc w:val="both"/>
        <w:rPr>
          <w:rFonts w:cs="David" w:hint="cs"/>
          <w:rtl/>
        </w:rPr>
      </w:pPr>
    </w:p>
    <w:p w14:paraId="4D99B9AF" w14:textId="77777777" w:rsidR="00A6582B" w:rsidRPr="00A6582B" w:rsidRDefault="00A6582B" w:rsidP="00A6582B">
      <w:pPr>
        <w:bidi/>
        <w:ind w:firstLine="720"/>
        <w:jc w:val="both"/>
        <w:rPr>
          <w:rFonts w:cs="David" w:hint="cs"/>
          <w:rtl/>
        </w:rPr>
      </w:pPr>
      <w:r w:rsidRPr="00A6582B">
        <w:rPr>
          <w:rFonts w:cs="David" w:hint="cs"/>
          <w:rtl/>
        </w:rPr>
        <w:t xml:space="preserve">כן, כן. </w:t>
      </w:r>
    </w:p>
    <w:p w14:paraId="1D7545A5" w14:textId="77777777" w:rsidR="00A6582B" w:rsidRPr="00A6582B" w:rsidRDefault="00A6582B" w:rsidP="00A6582B">
      <w:pPr>
        <w:bidi/>
        <w:ind w:firstLine="720"/>
        <w:jc w:val="both"/>
        <w:rPr>
          <w:rFonts w:cs="David" w:hint="cs"/>
          <w:rtl/>
        </w:rPr>
      </w:pPr>
    </w:p>
    <w:p w14:paraId="36FD80F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36495C26" w14:textId="77777777" w:rsidR="00A6582B" w:rsidRPr="00A6582B" w:rsidRDefault="00A6582B" w:rsidP="00A6582B">
      <w:pPr>
        <w:bidi/>
        <w:ind w:firstLine="720"/>
        <w:jc w:val="both"/>
        <w:rPr>
          <w:rFonts w:cs="David" w:hint="cs"/>
          <w:rtl/>
        </w:rPr>
      </w:pPr>
    </w:p>
    <w:p w14:paraId="3760DE2B" w14:textId="77777777" w:rsidR="00A6582B" w:rsidRPr="00A6582B" w:rsidRDefault="00A6582B" w:rsidP="00A6582B">
      <w:pPr>
        <w:bidi/>
        <w:ind w:firstLine="720"/>
        <w:jc w:val="both"/>
        <w:rPr>
          <w:rFonts w:cs="David" w:hint="cs"/>
          <w:rtl/>
        </w:rPr>
      </w:pPr>
      <w:r w:rsidRPr="00A6582B">
        <w:rPr>
          <w:rFonts w:cs="David" w:hint="cs"/>
          <w:rtl/>
        </w:rPr>
        <w:t xml:space="preserve">אוקיי. זו תשובה לך. </w:t>
      </w:r>
    </w:p>
    <w:p w14:paraId="1A37F296" w14:textId="77777777" w:rsidR="00A6582B" w:rsidRPr="00A6582B" w:rsidRDefault="00A6582B" w:rsidP="00A6582B">
      <w:pPr>
        <w:bidi/>
        <w:ind w:firstLine="720"/>
        <w:jc w:val="both"/>
        <w:rPr>
          <w:rFonts w:cs="David" w:hint="cs"/>
          <w:rtl/>
        </w:rPr>
      </w:pPr>
    </w:p>
    <w:p w14:paraId="6F622B99"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242F74E2" w14:textId="77777777" w:rsidR="00A6582B" w:rsidRPr="00A6582B" w:rsidRDefault="00A6582B" w:rsidP="00A6582B">
      <w:pPr>
        <w:bidi/>
        <w:ind w:firstLine="720"/>
        <w:jc w:val="both"/>
        <w:rPr>
          <w:rFonts w:cs="David" w:hint="cs"/>
          <w:rtl/>
        </w:rPr>
      </w:pPr>
    </w:p>
    <w:p w14:paraId="4BA3D5F2" w14:textId="77777777" w:rsidR="00A6582B" w:rsidRPr="00A6582B" w:rsidRDefault="00A6582B" w:rsidP="00A6582B">
      <w:pPr>
        <w:bidi/>
        <w:ind w:firstLine="720"/>
        <w:jc w:val="both"/>
        <w:rPr>
          <w:rFonts w:cs="David" w:hint="cs"/>
          <w:rtl/>
        </w:rPr>
      </w:pPr>
      <w:r w:rsidRPr="00A6582B">
        <w:rPr>
          <w:rFonts w:cs="David" w:hint="cs"/>
          <w:rtl/>
        </w:rPr>
        <w:t xml:space="preserve">אסביר לך, חברת הכנסת קירשנבאום. בדיוק כמו שחבר הכנסת אורון אמר </w:t>
      </w:r>
      <w:r w:rsidRPr="00A6582B">
        <w:rPr>
          <w:rFonts w:cs="David"/>
          <w:rtl/>
        </w:rPr>
        <w:t>–</w:t>
      </w:r>
      <w:r w:rsidRPr="00A6582B">
        <w:rPr>
          <w:rFonts w:cs="David" w:hint="cs"/>
          <w:rtl/>
        </w:rPr>
        <w:t xml:space="preserve"> מה שבעינייך הוא דה-לגיטימציה והוקעה של צה"ל בעיניו הוא ה</w:t>
      </w:r>
      <w:smartTag w:uri="urn:schemas-microsoft-com:office:smarttags" w:element="PersonName">
        <w:r w:rsidRPr="00A6582B">
          <w:rPr>
            <w:rFonts w:cs="David" w:hint="cs"/>
            <w:rtl/>
          </w:rPr>
          <w:t>דב</w:t>
        </w:r>
      </w:smartTag>
      <w:r w:rsidRPr="00A6582B">
        <w:rPr>
          <w:rFonts w:cs="David" w:hint="cs"/>
          <w:rtl/>
        </w:rPr>
        <w:t>ר הכי חשוב שהוא עושה למען צה"ל.</w:t>
      </w:r>
    </w:p>
    <w:p w14:paraId="67538891" w14:textId="77777777" w:rsidR="00A6582B" w:rsidRPr="00A6582B" w:rsidRDefault="00A6582B" w:rsidP="00A6582B">
      <w:pPr>
        <w:bidi/>
        <w:jc w:val="both"/>
        <w:rPr>
          <w:rFonts w:cs="David" w:hint="cs"/>
          <w:rtl/>
        </w:rPr>
      </w:pPr>
    </w:p>
    <w:p w14:paraId="0AAB12D9"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FFEBF16" w14:textId="77777777" w:rsidR="00A6582B" w:rsidRPr="00A6582B" w:rsidRDefault="00A6582B" w:rsidP="00A6582B">
      <w:pPr>
        <w:bidi/>
        <w:jc w:val="both"/>
        <w:rPr>
          <w:rFonts w:cs="David" w:hint="cs"/>
          <w:u w:val="single"/>
          <w:rtl/>
        </w:rPr>
      </w:pPr>
    </w:p>
    <w:p w14:paraId="4AF587EF" w14:textId="77777777" w:rsidR="00A6582B" w:rsidRPr="00A6582B" w:rsidRDefault="00A6582B" w:rsidP="00A6582B">
      <w:pPr>
        <w:bidi/>
        <w:ind w:firstLine="720"/>
        <w:jc w:val="both"/>
        <w:rPr>
          <w:rFonts w:cs="David" w:hint="cs"/>
          <w:rtl/>
        </w:rPr>
      </w:pPr>
      <w:r w:rsidRPr="00A6582B">
        <w:rPr>
          <w:rFonts w:cs="David" w:hint="cs"/>
          <w:rtl/>
        </w:rPr>
        <w:t xml:space="preserve">אני אומרת שכל מה שנעשה במדינת ישראל וביקורת על צה"ל בתוך מדינת ישראל מקובל גם עלי. אני רוצה שצה"ל יהיה מוסרי. כשהולכים ותובעים את יושבת ראש האופוזיציה ושאול מופז - - - </w:t>
      </w:r>
    </w:p>
    <w:p w14:paraId="486CA69A" w14:textId="77777777" w:rsidR="00A6582B" w:rsidRPr="00A6582B" w:rsidRDefault="00A6582B" w:rsidP="00A6582B">
      <w:pPr>
        <w:bidi/>
        <w:jc w:val="both"/>
        <w:rPr>
          <w:rFonts w:cs="David" w:hint="cs"/>
          <w:rtl/>
        </w:rPr>
      </w:pPr>
    </w:p>
    <w:p w14:paraId="0B40466D" w14:textId="77777777" w:rsidR="00A6582B" w:rsidRPr="00A6582B" w:rsidRDefault="00A6582B" w:rsidP="00A6582B">
      <w:pPr>
        <w:bidi/>
        <w:jc w:val="both"/>
        <w:rPr>
          <w:rFonts w:cs="David" w:hint="cs"/>
          <w:u w:val="single"/>
          <w:rtl/>
        </w:rPr>
      </w:pPr>
      <w:r w:rsidRPr="00A6582B">
        <w:rPr>
          <w:rFonts w:cs="David" w:hint="cs"/>
          <w:u w:val="single"/>
          <w:rtl/>
        </w:rPr>
        <w:t>אורית זוארץ:</w:t>
      </w:r>
    </w:p>
    <w:p w14:paraId="3BDA8D54" w14:textId="77777777" w:rsidR="00A6582B" w:rsidRPr="00A6582B" w:rsidRDefault="00A6582B" w:rsidP="00A6582B">
      <w:pPr>
        <w:bidi/>
        <w:jc w:val="both"/>
        <w:rPr>
          <w:rFonts w:cs="David" w:hint="cs"/>
          <w:u w:val="single"/>
          <w:rtl/>
        </w:rPr>
      </w:pPr>
    </w:p>
    <w:p w14:paraId="4A6C9F2A" w14:textId="77777777" w:rsidR="00A6582B" w:rsidRPr="00A6582B" w:rsidRDefault="00A6582B" w:rsidP="00A6582B">
      <w:pPr>
        <w:bidi/>
        <w:ind w:firstLine="720"/>
        <w:jc w:val="both"/>
        <w:rPr>
          <w:rFonts w:cs="David" w:hint="cs"/>
          <w:rtl/>
        </w:rPr>
      </w:pPr>
      <w:r w:rsidRPr="00A6582B">
        <w:rPr>
          <w:rFonts w:cs="David" w:hint="cs"/>
          <w:rtl/>
        </w:rPr>
        <w:t xml:space="preserve">ישראלים לא תובעים את יושבת ראש האופוזיציה. </w:t>
      </w:r>
    </w:p>
    <w:p w14:paraId="4422EB52" w14:textId="77777777" w:rsidR="00A6582B" w:rsidRPr="00A6582B" w:rsidRDefault="00A6582B" w:rsidP="00A6582B">
      <w:pPr>
        <w:bidi/>
        <w:jc w:val="both"/>
        <w:rPr>
          <w:rFonts w:cs="David" w:hint="cs"/>
          <w:rtl/>
        </w:rPr>
      </w:pPr>
    </w:p>
    <w:p w14:paraId="0AAA7332"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81206CD" w14:textId="77777777" w:rsidR="00A6582B" w:rsidRPr="00A6582B" w:rsidRDefault="00A6582B" w:rsidP="00A6582B">
      <w:pPr>
        <w:bidi/>
        <w:jc w:val="both"/>
        <w:rPr>
          <w:rFonts w:cs="David" w:hint="cs"/>
          <w:u w:val="single"/>
          <w:rtl/>
        </w:rPr>
      </w:pPr>
    </w:p>
    <w:p w14:paraId="769BC4CE" w14:textId="77777777" w:rsidR="00A6582B" w:rsidRPr="00A6582B" w:rsidRDefault="00A6582B" w:rsidP="00A6582B">
      <w:pPr>
        <w:bidi/>
        <w:ind w:firstLine="720"/>
        <w:jc w:val="both"/>
        <w:rPr>
          <w:rFonts w:cs="David" w:hint="cs"/>
          <w:rtl/>
        </w:rPr>
      </w:pPr>
      <w:r w:rsidRPr="00A6582B">
        <w:rPr>
          <w:rFonts w:cs="David" w:hint="cs"/>
          <w:rtl/>
        </w:rPr>
        <w:t xml:space="preserve">בוודאי. תבדקי איזה ארגון הגיש תביעה נגדה. </w:t>
      </w:r>
    </w:p>
    <w:p w14:paraId="50DA06F9" w14:textId="77777777" w:rsidR="00A6582B" w:rsidRPr="00A6582B" w:rsidRDefault="00A6582B" w:rsidP="00A6582B">
      <w:pPr>
        <w:bidi/>
        <w:jc w:val="both"/>
        <w:rPr>
          <w:rFonts w:cs="David" w:hint="cs"/>
          <w:rtl/>
        </w:rPr>
      </w:pPr>
    </w:p>
    <w:p w14:paraId="574A6D46"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5D4F0912" w14:textId="77777777" w:rsidR="00A6582B" w:rsidRPr="00A6582B" w:rsidRDefault="00A6582B" w:rsidP="00A6582B">
      <w:pPr>
        <w:bidi/>
        <w:jc w:val="both"/>
        <w:rPr>
          <w:rFonts w:cs="David" w:hint="cs"/>
          <w:rtl/>
        </w:rPr>
      </w:pPr>
    </w:p>
    <w:p w14:paraId="3C1BCDEF" w14:textId="77777777" w:rsidR="00A6582B" w:rsidRPr="00A6582B" w:rsidRDefault="00A6582B" w:rsidP="00A6582B">
      <w:pPr>
        <w:bidi/>
        <w:jc w:val="both"/>
        <w:rPr>
          <w:rFonts w:cs="David" w:hint="cs"/>
          <w:rtl/>
        </w:rPr>
      </w:pPr>
      <w:r w:rsidRPr="00A6582B">
        <w:rPr>
          <w:rFonts w:cs="David" w:hint="cs"/>
          <w:rtl/>
        </w:rPr>
        <w:tab/>
        <w:t xml:space="preserve">חברת הכנסת קירשנבאום, עמדתך - - - </w:t>
      </w:r>
    </w:p>
    <w:p w14:paraId="11B80DDD" w14:textId="77777777" w:rsidR="00A6582B" w:rsidRPr="00A6582B" w:rsidRDefault="00A6582B" w:rsidP="00A6582B">
      <w:pPr>
        <w:bidi/>
        <w:jc w:val="both"/>
        <w:rPr>
          <w:rFonts w:cs="David" w:hint="cs"/>
          <w:rtl/>
        </w:rPr>
      </w:pPr>
    </w:p>
    <w:p w14:paraId="5CF88810"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4588B12B" w14:textId="77777777" w:rsidR="00A6582B" w:rsidRPr="00A6582B" w:rsidRDefault="00A6582B" w:rsidP="00A6582B">
      <w:pPr>
        <w:bidi/>
        <w:jc w:val="both"/>
        <w:rPr>
          <w:rFonts w:cs="David" w:hint="cs"/>
          <w:u w:val="single"/>
          <w:rtl/>
        </w:rPr>
      </w:pPr>
    </w:p>
    <w:p w14:paraId="280192EB" w14:textId="77777777" w:rsidR="00A6582B" w:rsidRPr="00A6582B" w:rsidRDefault="00A6582B" w:rsidP="00A6582B">
      <w:pPr>
        <w:bidi/>
        <w:ind w:firstLine="720"/>
        <w:jc w:val="both"/>
        <w:rPr>
          <w:rFonts w:cs="David" w:hint="cs"/>
          <w:rtl/>
        </w:rPr>
      </w:pPr>
      <w:r w:rsidRPr="00A6582B">
        <w:rPr>
          <w:rFonts w:cs="David" w:hint="cs"/>
          <w:rtl/>
        </w:rPr>
        <w:t xml:space="preserve">לא, היא לא ביקשה שאנשי ישראל ביתנו יגנו עליה. היא לא ביקשה. אז היא מוותר על ההגנה הזאת. </w:t>
      </w:r>
    </w:p>
    <w:p w14:paraId="5F6E021C" w14:textId="77777777" w:rsidR="00A6582B" w:rsidRPr="00A6582B" w:rsidRDefault="00A6582B" w:rsidP="00A6582B">
      <w:pPr>
        <w:bidi/>
        <w:jc w:val="both"/>
        <w:rPr>
          <w:rFonts w:cs="David" w:hint="cs"/>
          <w:rtl/>
        </w:rPr>
      </w:pPr>
    </w:p>
    <w:p w14:paraId="1A53C39E" w14:textId="77777777" w:rsidR="00A6582B" w:rsidRPr="00A6582B" w:rsidRDefault="00A6582B" w:rsidP="00A6582B">
      <w:pPr>
        <w:bidi/>
        <w:jc w:val="both"/>
        <w:rPr>
          <w:rFonts w:cs="David" w:hint="cs"/>
          <w:u w:val="single"/>
          <w:rtl/>
        </w:rPr>
      </w:pPr>
      <w:r w:rsidRPr="00A6582B">
        <w:rPr>
          <w:rFonts w:cs="David" w:hint="cs"/>
          <w:u w:val="single"/>
          <w:rtl/>
        </w:rPr>
        <w:t>איל ינון:</w:t>
      </w:r>
    </w:p>
    <w:p w14:paraId="1A8436E7" w14:textId="77777777" w:rsidR="00A6582B" w:rsidRPr="00A6582B" w:rsidRDefault="00A6582B" w:rsidP="00A6582B">
      <w:pPr>
        <w:bidi/>
        <w:jc w:val="both"/>
        <w:rPr>
          <w:rFonts w:cs="David" w:hint="cs"/>
          <w:rtl/>
        </w:rPr>
      </w:pPr>
    </w:p>
    <w:p w14:paraId="5D3AFFBA" w14:textId="77777777" w:rsidR="00A6582B" w:rsidRPr="00A6582B" w:rsidRDefault="00A6582B" w:rsidP="00A6582B">
      <w:pPr>
        <w:bidi/>
        <w:ind w:firstLine="720"/>
        <w:jc w:val="both"/>
        <w:rPr>
          <w:rFonts w:cs="David" w:hint="cs"/>
          <w:rtl/>
        </w:rPr>
      </w:pPr>
      <w:r w:rsidRPr="00A6582B">
        <w:rPr>
          <w:rFonts w:cs="David" w:hint="cs"/>
          <w:rtl/>
        </w:rPr>
        <w:t xml:space="preserve">עמדתה של חברת הכנסת קירשנבאום לגיטימית לחלוטין, וכנראה גם זוכה כרגע לרוב בכנסת ובוועדה הזו. </w:t>
      </w:r>
    </w:p>
    <w:p w14:paraId="3B716B2C" w14:textId="77777777" w:rsidR="00A6582B" w:rsidRPr="00A6582B" w:rsidRDefault="00A6582B" w:rsidP="00A6582B">
      <w:pPr>
        <w:bidi/>
        <w:ind w:firstLine="720"/>
        <w:jc w:val="both"/>
        <w:rPr>
          <w:rFonts w:cs="David" w:hint="cs"/>
          <w:rtl/>
        </w:rPr>
      </w:pPr>
    </w:p>
    <w:p w14:paraId="09294058" w14:textId="77777777" w:rsidR="00A6582B" w:rsidRPr="00A6582B" w:rsidRDefault="00A6582B" w:rsidP="00A6582B">
      <w:pPr>
        <w:bidi/>
        <w:jc w:val="both"/>
        <w:rPr>
          <w:rFonts w:cs="David" w:hint="cs"/>
          <w:u w:val="single"/>
          <w:rtl/>
        </w:rPr>
      </w:pPr>
      <w:r w:rsidRPr="00A6582B">
        <w:rPr>
          <w:rFonts w:cs="David" w:hint="cs"/>
          <w:u w:val="single"/>
          <w:rtl/>
        </w:rPr>
        <w:t>שלמה מולה:</w:t>
      </w:r>
    </w:p>
    <w:p w14:paraId="0E961CC7" w14:textId="77777777" w:rsidR="00A6582B" w:rsidRPr="00A6582B" w:rsidRDefault="00A6582B" w:rsidP="00A6582B">
      <w:pPr>
        <w:bidi/>
        <w:ind w:firstLine="720"/>
        <w:jc w:val="both"/>
        <w:rPr>
          <w:rFonts w:cs="David" w:hint="cs"/>
          <w:rtl/>
        </w:rPr>
      </w:pPr>
    </w:p>
    <w:p w14:paraId="2FDAC999" w14:textId="77777777" w:rsidR="00A6582B" w:rsidRPr="00A6582B" w:rsidRDefault="00A6582B" w:rsidP="00A6582B">
      <w:pPr>
        <w:bidi/>
        <w:ind w:firstLine="720"/>
        <w:jc w:val="both"/>
        <w:rPr>
          <w:rFonts w:cs="David" w:hint="cs"/>
          <w:rtl/>
        </w:rPr>
      </w:pPr>
      <w:r w:rsidRPr="00A6582B">
        <w:rPr>
          <w:rFonts w:cs="David" w:hint="cs"/>
          <w:rtl/>
        </w:rPr>
        <w:t>למה אתה קובע?</w:t>
      </w:r>
    </w:p>
    <w:p w14:paraId="7774BB1C" w14:textId="77777777" w:rsidR="00A6582B" w:rsidRPr="00A6582B" w:rsidRDefault="00A6582B" w:rsidP="00A6582B">
      <w:pPr>
        <w:bidi/>
        <w:ind w:firstLine="720"/>
        <w:jc w:val="both"/>
        <w:rPr>
          <w:rFonts w:cs="David" w:hint="cs"/>
          <w:rtl/>
        </w:rPr>
      </w:pPr>
    </w:p>
    <w:p w14:paraId="543B1AC8"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7A7F3D00" w14:textId="77777777" w:rsidR="00A6582B" w:rsidRPr="00A6582B" w:rsidRDefault="00A6582B" w:rsidP="00A6582B">
      <w:pPr>
        <w:bidi/>
        <w:ind w:firstLine="720"/>
        <w:jc w:val="both"/>
        <w:rPr>
          <w:rFonts w:cs="David" w:hint="cs"/>
          <w:rtl/>
        </w:rPr>
      </w:pPr>
    </w:p>
    <w:p w14:paraId="7E541ABD" w14:textId="77777777" w:rsidR="00A6582B" w:rsidRPr="00A6582B" w:rsidRDefault="00A6582B" w:rsidP="00A6582B">
      <w:pPr>
        <w:bidi/>
        <w:ind w:firstLine="720"/>
        <w:jc w:val="both"/>
        <w:rPr>
          <w:rFonts w:cs="David" w:hint="cs"/>
          <w:rtl/>
        </w:rPr>
      </w:pPr>
      <w:r w:rsidRPr="00A6582B">
        <w:rPr>
          <w:rFonts w:cs="David" w:hint="cs"/>
          <w:rtl/>
        </w:rPr>
        <w:t>לכן, אני לא אמרתי שהיא לא לגיטימית, אבל לגיטימית גם עמדה אחרת, שאומרת שאנחנו עושים טובה גדולה למדינת ישראל בכך שאנחנו מופיעים בכל מיני פורומים בין-לאומיים - - -</w:t>
      </w:r>
    </w:p>
    <w:p w14:paraId="7B92BAAB" w14:textId="77777777" w:rsidR="00A6582B" w:rsidRPr="00A6582B" w:rsidRDefault="00A6582B" w:rsidP="00A6582B">
      <w:pPr>
        <w:bidi/>
        <w:ind w:firstLine="720"/>
        <w:jc w:val="both"/>
        <w:rPr>
          <w:rFonts w:cs="David" w:hint="cs"/>
          <w:rtl/>
        </w:rPr>
      </w:pPr>
    </w:p>
    <w:p w14:paraId="4710359F"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53E5E635" w14:textId="77777777" w:rsidR="00A6582B" w:rsidRPr="00A6582B" w:rsidRDefault="00A6582B" w:rsidP="00A6582B">
      <w:pPr>
        <w:bidi/>
        <w:ind w:firstLine="720"/>
        <w:jc w:val="both"/>
        <w:rPr>
          <w:rFonts w:cs="David" w:hint="cs"/>
          <w:rtl/>
        </w:rPr>
      </w:pPr>
    </w:p>
    <w:p w14:paraId="35BD6A1A" w14:textId="77777777" w:rsidR="00A6582B" w:rsidRPr="00A6582B" w:rsidRDefault="00A6582B" w:rsidP="00A6582B">
      <w:pPr>
        <w:bidi/>
        <w:ind w:firstLine="720"/>
        <w:jc w:val="both"/>
        <w:rPr>
          <w:rFonts w:cs="David" w:hint="cs"/>
          <w:rtl/>
        </w:rPr>
      </w:pPr>
      <w:r w:rsidRPr="00A6582B">
        <w:rPr>
          <w:rFonts w:cs="David" w:hint="cs"/>
          <w:rtl/>
        </w:rPr>
        <w:t>ומכפישים את צה"ל.</w:t>
      </w:r>
    </w:p>
    <w:p w14:paraId="3E9C4209" w14:textId="77777777" w:rsidR="00A6582B" w:rsidRPr="00A6582B" w:rsidRDefault="00A6582B" w:rsidP="00A6582B">
      <w:pPr>
        <w:bidi/>
        <w:ind w:firstLine="720"/>
        <w:jc w:val="both"/>
        <w:rPr>
          <w:rFonts w:cs="David" w:hint="cs"/>
          <w:rtl/>
        </w:rPr>
      </w:pPr>
    </w:p>
    <w:p w14:paraId="0B9E1DE7"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4BEDD719" w14:textId="77777777" w:rsidR="00A6582B" w:rsidRPr="00A6582B" w:rsidRDefault="00A6582B" w:rsidP="00A6582B">
      <w:pPr>
        <w:bidi/>
        <w:ind w:firstLine="720"/>
        <w:jc w:val="both"/>
        <w:rPr>
          <w:rFonts w:cs="David" w:hint="cs"/>
          <w:rtl/>
        </w:rPr>
      </w:pPr>
    </w:p>
    <w:p w14:paraId="7E61AC0D" w14:textId="77777777" w:rsidR="00A6582B" w:rsidRPr="00A6582B" w:rsidRDefault="00A6582B" w:rsidP="00A6582B">
      <w:pPr>
        <w:bidi/>
        <w:ind w:firstLine="720"/>
        <w:jc w:val="both"/>
        <w:rPr>
          <w:rFonts w:cs="David" w:hint="cs"/>
          <w:rtl/>
        </w:rPr>
      </w:pPr>
      <w:r w:rsidRPr="00A6582B">
        <w:rPr>
          <w:rFonts w:cs="David" w:hint="cs"/>
          <w:rtl/>
        </w:rPr>
        <w:t xml:space="preserve">מה שבעינייך נקרא מכפישים הוא מה שבעיניהם נקרא מתקנים. לכן אני אומר, זו סוגיה אידיאולוגית, זו סוגיה של השקפת עולם. זו לא סוגיה שדומה לחקר האלימות בספורט, זו לא סוגיה שדומה לחקר השבת הרכוש היהודי של נספי השואה ליורשיהם. זה סוג אחר של ועדה. </w:t>
      </w:r>
    </w:p>
    <w:p w14:paraId="041263FD" w14:textId="77777777" w:rsidR="00A6582B" w:rsidRPr="00A6582B" w:rsidRDefault="00A6582B" w:rsidP="00A6582B">
      <w:pPr>
        <w:bidi/>
        <w:jc w:val="both"/>
        <w:rPr>
          <w:rFonts w:cs="David" w:hint="cs"/>
          <w:rtl/>
        </w:rPr>
      </w:pPr>
    </w:p>
    <w:p w14:paraId="50929EBA"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23E019CB" w14:textId="77777777" w:rsidR="00A6582B" w:rsidRPr="00A6582B" w:rsidRDefault="00A6582B" w:rsidP="00A6582B">
      <w:pPr>
        <w:bidi/>
        <w:jc w:val="both"/>
        <w:rPr>
          <w:rFonts w:cs="David" w:hint="cs"/>
          <w:u w:val="single"/>
          <w:rtl/>
        </w:rPr>
      </w:pPr>
    </w:p>
    <w:p w14:paraId="674A3A84" w14:textId="77777777" w:rsidR="00A6582B" w:rsidRPr="00A6582B" w:rsidRDefault="00A6582B" w:rsidP="00A6582B">
      <w:pPr>
        <w:bidi/>
        <w:ind w:firstLine="720"/>
        <w:jc w:val="both"/>
        <w:rPr>
          <w:rFonts w:cs="David" w:hint="cs"/>
          <w:rtl/>
        </w:rPr>
      </w:pPr>
      <w:r w:rsidRPr="00A6582B">
        <w:rPr>
          <w:rFonts w:cs="David" w:hint="cs"/>
          <w:rtl/>
        </w:rPr>
        <w:t xml:space="preserve">לא אמרת איפה יש פגיעה בחופש ביטוי והתאגדות. </w:t>
      </w:r>
    </w:p>
    <w:p w14:paraId="25B3B584" w14:textId="77777777" w:rsidR="00A6582B" w:rsidRPr="00A6582B" w:rsidRDefault="00A6582B" w:rsidP="00A6582B">
      <w:pPr>
        <w:bidi/>
        <w:jc w:val="both"/>
        <w:rPr>
          <w:rFonts w:cs="David" w:hint="cs"/>
          <w:rtl/>
        </w:rPr>
      </w:pPr>
    </w:p>
    <w:p w14:paraId="7A476171"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1F7219C0" w14:textId="77777777" w:rsidR="00A6582B" w:rsidRPr="00A6582B" w:rsidRDefault="00A6582B" w:rsidP="00A6582B">
      <w:pPr>
        <w:bidi/>
        <w:jc w:val="both"/>
        <w:rPr>
          <w:rFonts w:cs="David" w:hint="cs"/>
          <w:rtl/>
        </w:rPr>
      </w:pPr>
    </w:p>
    <w:p w14:paraId="77528B3A" w14:textId="77777777" w:rsidR="00A6582B" w:rsidRPr="00A6582B" w:rsidRDefault="00A6582B" w:rsidP="00A6582B">
      <w:pPr>
        <w:bidi/>
        <w:ind w:firstLine="720"/>
        <w:jc w:val="both"/>
        <w:rPr>
          <w:rFonts w:cs="David" w:hint="cs"/>
          <w:rtl/>
        </w:rPr>
      </w:pPr>
      <w:r w:rsidRPr="00A6582B">
        <w:rPr>
          <w:rFonts w:cs="David" w:hint="cs"/>
          <w:rtl/>
        </w:rPr>
        <w:t xml:space="preserve">אסביר את העניין הזה. בית המשפט העליון בישראל קבע לא פעם בסוגיות בהקשר של חופש ביטוי, שהזכות של חופש ביטוי, חופש המחאה, חופש הביקורת וחופש ההתאגדות הפוליטית הן זכויות כל כך יסודיות וחשובות במשטר דמוקרטי, שגם אם אתה יוצר מה שהם קוראים "אפקט מצנן", </w:t>
      </w:r>
      <w:r w:rsidRPr="00A6582B">
        <w:rPr>
          <w:rFonts w:cs="David"/>
        </w:rPr>
        <w:t>chilling effect</w:t>
      </w:r>
      <w:r w:rsidRPr="00A6582B">
        <w:rPr>
          <w:rFonts w:cs="David" w:hint="cs"/>
          <w:rtl/>
        </w:rPr>
        <w:t xml:space="preserve">, על הזכויות האלה - לא שפוגעים בהן ישירות, לא שקובעים שהעמותה הזאת היא מחוץ לחוק, אבל יוצרים אווירה שמטרתה להכניס ללחץ ולפחד ולאימה ולמחשבה נוספת, האם זה נכון או לא נכון שאני אמחה בצורה כזו או אחרת, זה כשלעצמו בעייתי במשטר דמוקרטי. </w:t>
      </w:r>
    </w:p>
    <w:p w14:paraId="34B41DEB" w14:textId="77777777" w:rsidR="00A6582B" w:rsidRPr="00A6582B" w:rsidRDefault="00A6582B" w:rsidP="00A6582B">
      <w:pPr>
        <w:bidi/>
        <w:jc w:val="both"/>
        <w:rPr>
          <w:rFonts w:cs="David" w:hint="cs"/>
          <w:rtl/>
        </w:rPr>
      </w:pPr>
    </w:p>
    <w:p w14:paraId="7CEC7EEF"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7CE8A5E" w14:textId="77777777" w:rsidR="00A6582B" w:rsidRPr="00A6582B" w:rsidRDefault="00A6582B" w:rsidP="00A6582B">
      <w:pPr>
        <w:bidi/>
        <w:jc w:val="both"/>
        <w:rPr>
          <w:rFonts w:cs="David" w:hint="cs"/>
          <w:u w:val="single"/>
          <w:rtl/>
        </w:rPr>
      </w:pPr>
    </w:p>
    <w:p w14:paraId="699EEF38" w14:textId="77777777" w:rsidR="00A6582B" w:rsidRPr="00A6582B" w:rsidRDefault="00A6582B" w:rsidP="00A6582B">
      <w:pPr>
        <w:bidi/>
        <w:ind w:firstLine="720"/>
        <w:jc w:val="both"/>
        <w:rPr>
          <w:rFonts w:cs="David" w:hint="cs"/>
          <w:rtl/>
        </w:rPr>
      </w:pPr>
      <w:r w:rsidRPr="00A6582B">
        <w:rPr>
          <w:rFonts w:cs="David" w:hint="cs"/>
          <w:rtl/>
        </w:rPr>
        <w:t xml:space="preserve">אין בעיה למחות בשום צורה, רק לא במימון זר. </w:t>
      </w:r>
    </w:p>
    <w:p w14:paraId="114C2498" w14:textId="77777777" w:rsidR="00A6582B" w:rsidRPr="00A6582B" w:rsidRDefault="00A6582B" w:rsidP="00A6582B">
      <w:pPr>
        <w:bidi/>
        <w:jc w:val="both"/>
        <w:rPr>
          <w:rFonts w:cs="David" w:hint="cs"/>
          <w:rtl/>
        </w:rPr>
      </w:pPr>
    </w:p>
    <w:p w14:paraId="31248840"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618BDF75" w14:textId="77777777" w:rsidR="00A6582B" w:rsidRPr="00A6582B" w:rsidRDefault="00A6582B" w:rsidP="00A6582B">
      <w:pPr>
        <w:bidi/>
        <w:jc w:val="both"/>
        <w:rPr>
          <w:rFonts w:cs="David" w:hint="cs"/>
          <w:rtl/>
        </w:rPr>
      </w:pPr>
    </w:p>
    <w:p w14:paraId="4E086E09" w14:textId="77777777" w:rsidR="00A6582B" w:rsidRPr="00A6582B" w:rsidRDefault="00A6582B" w:rsidP="00A6582B">
      <w:pPr>
        <w:bidi/>
        <w:ind w:firstLine="720"/>
        <w:jc w:val="both"/>
        <w:rPr>
          <w:rFonts w:cs="David" w:hint="cs"/>
          <w:rtl/>
        </w:rPr>
      </w:pPr>
      <w:r w:rsidRPr="00A6582B">
        <w:rPr>
          <w:rFonts w:cs="David" w:hint="cs"/>
          <w:rtl/>
        </w:rPr>
        <w:t xml:space="preserve">זו דעתך, זה לגיטימי שזו דעתך, אבל אני אומר שזה בעייתי כי ברגע שאת מטילה מגבלה על המימון זה נושא לדיון. רק אני חייב להביא בפני חברי הכנסת שהנושא של מימון כזה או מימון אחר של עמותות, שהמהות שלהן והתכלית לעסוק בחופש מחאה, בחופש ביקורת, בחופש ביטוי, בחברה שאמורה להיות חברה פלורליסטית, שמקדשת את חופש הבעת הדעה והעמדה </w:t>
      </w:r>
      <w:r w:rsidRPr="00A6582B">
        <w:rPr>
          <w:rFonts w:cs="David"/>
          <w:rtl/>
        </w:rPr>
        <w:t>–</w:t>
      </w:r>
      <w:r w:rsidRPr="00A6582B">
        <w:rPr>
          <w:rFonts w:cs="David" w:hint="cs"/>
          <w:rtl/>
        </w:rPr>
        <w:t xml:space="preserve"> כי כמו שאמרו לך פה, מחר זה עלול להתהפך ולהשתנות ואז - - -  </w:t>
      </w:r>
    </w:p>
    <w:p w14:paraId="347223A4" w14:textId="77777777" w:rsidR="00A6582B" w:rsidRPr="00A6582B" w:rsidRDefault="00A6582B" w:rsidP="00A6582B">
      <w:pPr>
        <w:bidi/>
        <w:jc w:val="both"/>
        <w:rPr>
          <w:rFonts w:cs="David" w:hint="cs"/>
          <w:rtl/>
        </w:rPr>
      </w:pPr>
    </w:p>
    <w:p w14:paraId="19CE124A"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1A04DD8" w14:textId="77777777" w:rsidR="00A6582B" w:rsidRPr="00A6582B" w:rsidRDefault="00A6582B" w:rsidP="00A6582B">
      <w:pPr>
        <w:bidi/>
        <w:jc w:val="both"/>
        <w:rPr>
          <w:rFonts w:cs="David" w:hint="cs"/>
          <w:u w:val="single"/>
          <w:rtl/>
        </w:rPr>
      </w:pPr>
    </w:p>
    <w:p w14:paraId="4DD70A58" w14:textId="77777777" w:rsidR="00A6582B" w:rsidRPr="00A6582B" w:rsidRDefault="00A6582B" w:rsidP="00A6582B">
      <w:pPr>
        <w:bidi/>
        <w:ind w:firstLine="720"/>
        <w:jc w:val="both"/>
        <w:rPr>
          <w:rFonts w:cs="David" w:hint="cs"/>
          <w:rtl/>
        </w:rPr>
      </w:pPr>
      <w:r w:rsidRPr="00A6582B">
        <w:rPr>
          <w:rFonts w:cs="David" w:hint="cs"/>
          <w:rtl/>
        </w:rPr>
        <w:t xml:space="preserve">למה? אני רוצה שיבדקו את כולם, תאמין לי. אני רוצה שרשם העמותות ידרוש מהם להביא את כל מקורות המימון. שימשיכו את הפעילות, אבל שכל עם ישראל יידע מאיפה מגיע הכסף. זה מה שאני רוצה. אולי הדוחות יהיו מוגשים בצורה אחרת, כדי שהכול יהיה פתוח לציבור. </w:t>
      </w:r>
    </w:p>
    <w:p w14:paraId="4DB4B89F" w14:textId="77777777" w:rsidR="00A6582B" w:rsidRPr="00A6582B" w:rsidRDefault="00A6582B" w:rsidP="00A6582B">
      <w:pPr>
        <w:bidi/>
        <w:jc w:val="both"/>
        <w:rPr>
          <w:rFonts w:cs="David" w:hint="cs"/>
          <w:rtl/>
        </w:rPr>
      </w:pPr>
    </w:p>
    <w:p w14:paraId="291B7FC2" w14:textId="77777777" w:rsidR="00A6582B" w:rsidRPr="00A6582B" w:rsidRDefault="00A6582B" w:rsidP="00A6582B">
      <w:pPr>
        <w:bidi/>
        <w:jc w:val="both"/>
        <w:rPr>
          <w:rFonts w:cs="David" w:hint="cs"/>
          <w:u w:val="single"/>
          <w:rtl/>
        </w:rPr>
      </w:pPr>
      <w:r w:rsidRPr="00A6582B">
        <w:rPr>
          <w:rFonts w:cs="David" w:hint="cs"/>
          <w:u w:val="single"/>
          <w:rtl/>
        </w:rPr>
        <w:t>קריאות:</w:t>
      </w:r>
    </w:p>
    <w:p w14:paraId="1F0100B5" w14:textId="77777777" w:rsidR="00A6582B" w:rsidRPr="00A6582B" w:rsidRDefault="00A6582B" w:rsidP="00A6582B">
      <w:pPr>
        <w:bidi/>
        <w:jc w:val="both"/>
        <w:rPr>
          <w:rFonts w:cs="David" w:hint="cs"/>
          <w:rtl/>
        </w:rPr>
      </w:pPr>
    </w:p>
    <w:p w14:paraId="0484E152" w14:textId="77777777" w:rsidR="00A6582B" w:rsidRPr="00A6582B" w:rsidRDefault="00A6582B" w:rsidP="00A6582B">
      <w:pPr>
        <w:bidi/>
        <w:ind w:firstLine="720"/>
        <w:jc w:val="both"/>
        <w:rPr>
          <w:rFonts w:cs="David" w:hint="cs"/>
          <w:rtl/>
        </w:rPr>
      </w:pPr>
      <w:r w:rsidRPr="00A6582B">
        <w:rPr>
          <w:rFonts w:cs="David" w:hint="cs"/>
          <w:rtl/>
        </w:rPr>
        <w:t xml:space="preserve">זה בוועדה השניה.  </w:t>
      </w:r>
    </w:p>
    <w:p w14:paraId="78C4B7CA" w14:textId="77777777" w:rsidR="00A6582B" w:rsidRPr="00A6582B" w:rsidRDefault="00A6582B" w:rsidP="00A6582B">
      <w:pPr>
        <w:bidi/>
        <w:jc w:val="both"/>
        <w:rPr>
          <w:rFonts w:cs="David" w:hint="cs"/>
          <w:rtl/>
        </w:rPr>
      </w:pPr>
    </w:p>
    <w:p w14:paraId="2DCBB8A5"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B7759F2" w14:textId="77777777" w:rsidR="00A6582B" w:rsidRPr="00A6582B" w:rsidRDefault="00A6582B" w:rsidP="00A6582B">
      <w:pPr>
        <w:bidi/>
        <w:jc w:val="both"/>
        <w:rPr>
          <w:rFonts w:cs="David" w:hint="cs"/>
          <w:rtl/>
        </w:rPr>
      </w:pPr>
    </w:p>
    <w:p w14:paraId="2CC2881C" w14:textId="77777777" w:rsidR="00A6582B" w:rsidRPr="00A6582B" w:rsidRDefault="00A6582B" w:rsidP="00A6582B">
      <w:pPr>
        <w:bidi/>
        <w:jc w:val="both"/>
        <w:rPr>
          <w:rFonts w:cs="David" w:hint="cs"/>
          <w:rtl/>
        </w:rPr>
      </w:pPr>
      <w:r w:rsidRPr="00A6582B">
        <w:rPr>
          <w:rFonts w:cs="David" w:hint="cs"/>
          <w:rtl/>
        </w:rPr>
        <w:tab/>
        <w:t>רבותי, אתם, עם כל הכבוד, תקימו רשימה, תרוצו לכנסת. כשתיבחרו תפריעו לחברת הכנסת קירשנבאום באמצע ה</w:t>
      </w:r>
      <w:smartTag w:uri="urn:schemas-microsoft-com:office:smarttags" w:element="PersonName">
        <w:r w:rsidRPr="00A6582B">
          <w:rPr>
            <w:rFonts w:cs="David" w:hint="cs"/>
            <w:rtl/>
          </w:rPr>
          <w:t>דב</w:t>
        </w:r>
      </w:smartTag>
      <w:r w:rsidRPr="00A6582B">
        <w:rPr>
          <w:rFonts w:cs="David" w:hint="cs"/>
          <w:rtl/>
        </w:rPr>
        <w:t>רים .</w:t>
      </w:r>
    </w:p>
    <w:p w14:paraId="3DEC62ED" w14:textId="77777777" w:rsidR="00A6582B" w:rsidRPr="00A6582B" w:rsidRDefault="00A6582B" w:rsidP="00A6582B">
      <w:pPr>
        <w:bidi/>
        <w:jc w:val="both"/>
        <w:rPr>
          <w:rFonts w:cs="David" w:hint="cs"/>
          <w:rtl/>
        </w:rPr>
      </w:pPr>
    </w:p>
    <w:p w14:paraId="309C0640"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6CA88B28" w14:textId="77777777" w:rsidR="00A6582B" w:rsidRPr="00A6582B" w:rsidRDefault="00A6582B" w:rsidP="00A6582B">
      <w:pPr>
        <w:bidi/>
        <w:jc w:val="both"/>
        <w:rPr>
          <w:rFonts w:cs="David" w:hint="cs"/>
          <w:rtl/>
        </w:rPr>
      </w:pPr>
    </w:p>
    <w:p w14:paraId="18EF696E" w14:textId="77777777" w:rsidR="00A6582B" w:rsidRPr="00A6582B" w:rsidRDefault="00A6582B" w:rsidP="00A6582B">
      <w:pPr>
        <w:bidi/>
        <w:ind w:firstLine="720"/>
        <w:jc w:val="both"/>
        <w:rPr>
          <w:rFonts w:cs="David" w:hint="cs"/>
          <w:rtl/>
        </w:rPr>
      </w:pPr>
      <w:r w:rsidRPr="00A6582B">
        <w:rPr>
          <w:rFonts w:cs="David" w:hint="cs"/>
          <w:rtl/>
        </w:rPr>
        <w:t xml:space="preserve">חברת הכנסת קירשנבאום, בהקשרים מסוימים יצירת השוויון בין העמותות הוא באמת מועיל וטוב; בהקשרים אחרים הוא לא עוזר לנו, בגלל שגם ללכת ולבדוק אחר עמותות של הימין או של צד אחר במפה הפוליטית, זה לא מוצלח יותר מאשר לבדוק עמותות בצד שמאל של המפה הפוליטית. לכן אני אומר שיש פה בעיה עקרונית יסודית, של אופי המשטר הפרלמנטרי, של אופי המשטר הדמוקרטי. האם אנחנו רוצים שוועדת חקירה פרלמנטרית, שמורכבת מאנשים פוליטיים </w:t>
      </w:r>
      <w:r w:rsidRPr="00A6582B">
        <w:rPr>
          <w:rFonts w:cs="David"/>
          <w:rtl/>
        </w:rPr>
        <w:t>–</w:t>
      </w:r>
      <w:r w:rsidRPr="00A6582B">
        <w:rPr>
          <w:rFonts w:cs="David" w:hint="cs"/>
          <w:rtl/>
        </w:rPr>
        <w:t xml:space="preserve"> וזה לגיטימי, היא אמורה להיות מורכבת בכנסת מאנשים פוליטיים - אבל השאלה היא אם היא צריכה לעסוק בחקר של גורמים אחרים בזירה הפוליטית או לעסוק בנושאים אחרים. זו שאלה שחברי הכנסת צריכים לתת עליה את הדעת, והיא השאלה התקדימית. </w:t>
      </w:r>
    </w:p>
    <w:p w14:paraId="33AC6A04" w14:textId="77777777" w:rsidR="00A6582B" w:rsidRPr="00A6582B" w:rsidRDefault="00A6582B" w:rsidP="00A6582B">
      <w:pPr>
        <w:bidi/>
        <w:jc w:val="both"/>
        <w:rPr>
          <w:rFonts w:cs="David" w:hint="cs"/>
          <w:rtl/>
        </w:rPr>
      </w:pPr>
    </w:p>
    <w:p w14:paraId="786BF91C"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6140A952" w14:textId="77777777" w:rsidR="00A6582B" w:rsidRPr="00A6582B" w:rsidRDefault="00A6582B" w:rsidP="00A6582B">
      <w:pPr>
        <w:bidi/>
        <w:jc w:val="both"/>
        <w:rPr>
          <w:rFonts w:cs="David" w:hint="cs"/>
          <w:u w:val="single"/>
          <w:rtl/>
        </w:rPr>
      </w:pPr>
    </w:p>
    <w:p w14:paraId="08AC9C43" w14:textId="77777777" w:rsidR="00A6582B" w:rsidRPr="00A6582B" w:rsidRDefault="00A6582B" w:rsidP="00A6582B">
      <w:pPr>
        <w:bidi/>
        <w:ind w:firstLine="720"/>
        <w:jc w:val="both"/>
        <w:rPr>
          <w:rFonts w:cs="David" w:hint="cs"/>
          <w:rtl/>
        </w:rPr>
      </w:pPr>
      <w:r w:rsidRPr="00A6582B">
        <w:rPr>
          <w:rFonts w:cs="David" w:hint="cs"/>
          <w:rtl/>
        </w:rPr>
        <w:t xml:space="preserve">אבל אני פה בודקת את רשויות המדינה, כמו שאמרנו: את רשם העמותות, את רשות המסים וכל זה, לא בודקת את הארגונים. אם הם יגידו שיש להם את כל הכלים לבדוק את הפעילות והמימון אז בסדר גמור. ואם הם צריכים תוספת כלים לבדיקה אז נעזור להם, או בחקיקה או בתקנות או בהחלטות הממשלה. לא הולכת לבדוק ולא לחטט בזה ולא בשום </w:t>
      </w:r>
      <w:smartTag w:uri="urn:schemas-microsoft-com:office:smarttags" w:element="PersonName">
        <w:r w:rsidRPr="00A6582B">
          <w:rPr>
            <w:rFonts w:cs="David" w:hint="cs"/>
            <w:rtl/>
          </w:rPr>
          <w:t>דב</w:t>
        </w:r>
      </w:smartTag>
      <w:r w:rsidRPr="00A6582B">
        <w:rPr>
          <w:rFonts w:cs="David" w:hint="cs"/>
          <w:rtl/>
        </w:rPr>
        <w:t xml:space="preserve">ר. תקרא מה כתוב פה. </w:t>
      </w:r>
    </w:p>
    <w:p w14:paraId="60F37846" w14:textId="77777777" w:rsidR="00A6582B" w:rsidRPr="00A6582B" w:rsidRDefault="00A6582B" w:rsidP="00A6582B">
      <w:pPr>
        <w:bidi/>
        <w:ind w:firstLine="720"/>
        <w:jc w:val="both"/>
        <w:rPr>
          <w:rFonts w:cs="David" w:hint="cs"/>
          <w:rtl/>
        </w:rPr>
      </w:pPr>
    </w:p>
    <w:p w14:paraId="775A0FA2"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5516C3DE" w14:textId="77777777" w:rsidR="00A6582B" w:rsidRPr="00A6582B" w:rsidRDefault="00A6582B" w:rsidP="00A6582B">
      <w:pPr>
        <w:bidi/>
        <w:ind w:firstLine="720"/>
        <w:jc w:val="both"/>
        <w:rPr>
          <w:rFonts w:cs="David" w:hint="cs"/>
          <w:rtl/>
        </w:rPr>
      </w:pPr>
    </w:p>
    <w:p w14:paraId="65650BF7" w14:textId="77777777" w:rsidR="00A6582B" w:rsidRPr="00A6582B" w:rsidRDefault="00A6582B" w:rsidP="00A6582B">
      <w:pPr>
        <w:bidi/>
        <w:ind w:firstLine="720"/>
        <w:jc w:val="both"/>
        <w:rPr>
          <w:rFonts w:cs="David" w:hint="cs"/>
          <w:rtl/>
        </w:rPr>
      </w:pPr>
      <w:r w:rsidRPr="00A6582B">
        <w:rPr>
          <w:rFonts w:cs="David" w:hint="cs"/>
          <w:rtl/>
        </w:rPr>
        <w:t xml:space="preserve">אני קראתי - - - </w:t>
      </w:r>
    </w:p>
    <w:p w14:paraId="7088E748" w14:textId="77777777" w:rsidR="00A6582B" w:rsidRPr="00A6582B" w:rsidRDefault="00A6582B" w:rsidP="00A6582B">
      <w:pPr>
        <w:bidi/>
        <w:ind w:firstLine="720"/>
        <w:jc w:val="both"/>
        <w:rPr>
          <w:rFonts w:cs="David" w:hint="cs"/>
          <w:rtl/>
        </w:rPr>
      </w:pPr>
    </w:p>
    <w:p w14:paraId="4F1DAC3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064ABF2" w14:textId="77777777" w:rsidR="00A6582B" w:rsidRPr="00A6582B" w:rsidRDefault="00A6582B" w:rsidP="00A6582B">
      <w:pPr>
        <w:bidi/>
        <w:ind w:firstLine="720"/>
        <w:jc w:val="both"/>
        <w:rPr>
          <w:rFonts w:cs="David" w:hint="cs"/>
          <w:rtl/>
        </w:rPr>
      </w:pPr>
    </w:p>
    <w:p w14:paraId="71254751" w14:textId="77777777" w:rsidR="00A6582B" w:rsidRPr="00A6582B" w:rsidRDefault="00A6582B" w:rsidP="00A6582B">
      <w:pPr>
        <w:bidi/>
        <w:ind w:firstLine="720"/>
        <w:jc w:val="both"/>
        <w:rPr>
          <w:rFonts w:cs="David" w:hint="cs"/>
          <w:rtl/>
        </w:rPr>
      </w:pPr>
      <w:r w:rsidRPr="00A6582B">
        <w:rPr>
          <w:rFonts w:cs="David" w:hint="cs"/>
          <w:rtl/>
        </w:rPr>
        <w:t>אז אני אומרת, אם אנחנו הולכים ואם אנחנו נחליט שבאמת השב"כ צריך לבדוק או המשטרה צריכה לבדוק, אולי רשם העמותות צריך להטיל חלק מהביקורת על השב"כ והמשטרה, וזה אולי לא נעשה עד היום. מי הולך לפגוע בארגונים? איפה סתימת פיות?</w:t>
      </w:r>
    </w:p>
    <w:p w14:paraId="3E2DD78D" w14:textId="77777777" w:rsidR="00A6582B" w:rsidRPr="00A6582B" w:rsidRDefault="00A6582B" w:rsidP="00A6582B">
      <w:pPr>
        <w:bidi/>
        <w:ind w:firstLine="720"/>
        <w:jc w:val="both"/>
        <w:rPr>
          <w:rFonts w:cs="David" w:hint="cs"/>
          <w:rtl/>
        </w:rPr>
      </w:pPr>
    </w:p>
    <w:p w14:paraId="7FB31010"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137C3FD5" w14:textId="77777777" w:rsidR="00A6582B" w:rsidRPr="00A6582B" w:rsidRDefault="00A6582B" w:rsidP="00A6582B">
      <w:pPr>
        <w:bidi/>
        <w:ind w:firstLine="720"/>
        <w:jc w:val="both"/>
        <w:rPr>
          <w:rFonts w:cs="David" w:hint="cs"/>
          <w:rtl/>
        </w:rPr>
      </w:pPr>
    </w:p>
    <w:p w14:paraId="20A99856" w14:textId="77777777" w:rsidR="00A6582B" w:rsidRPr="00A6582B" w:rsidRDefault="00A6582B" w:rsidP="00A6582B">
      <w:pPr>
        <w:bidi/>
        <w:ind w:firstLine="720"/>
        <w:jc w:val="both"/>
        <w:rPr>
          <w:rFonts w:cs="David" w:hint="cs"/>
          <w:rtl/>
        </w:rPr>
      </w:pPr>
      <w:r w:rsidRPr="00A6582B">
        <w:rPr>
          <w:rFonts w:cs="David" w:hint="cs"/>
          <w:rtl/>
        </w:rPr>
        <w:t xml:space="preserve">בסדר גמור. </w:t>
      </w:r>
    </w:p>
    <w:p w14:paraId="2545D96F" w14:textId="77777777" w:rsidR="00A6582B" w:rsidRPr="00A6582B" w:rsidRDefault="00A6582B" w:rsidP="00A6582B">
      <w:pPr>
        <w:bidi/>
        <w:ind w:firstLine="720"/>
        <w:jc w:val="both"/>
        <w:rPr>
          <w:rFonts w:cs="David" w:hint="cs"/>
          <w:rtl/>
        </w:rPr>
      </w:pPr>
    </w:p>
    <w:p w14:paraId="03B34807"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FDED9B6" w14:textId="77777777" w:rsidR="00A6582B" w:rsidRPr="00A6582B" w:rsidRDefault="00A6582B" w:rsidP="00A6582B">
      <w:pPr>
        <w:bidi/>
        <w:ind w:firstLine="720"/>
        <w:jc w:val="both"/>
        <w:rPr>
          <w:rFonts w:cs="David" w:hint="cs"/>
          <w:rtl/>
        </w:rPr>
      </w:pPr>
    </w:p>
    <w:p w14:paraId="7352D230" w14:textId="77777777" w:rsidR="00A6582B" w:rsidRPr="00A6582B" w:rsidRDefault="00A6582B" w:rsidP="00A6582B">
      <w:pPr>
        <w:bidi/>
        <w:ind w:firstLine="720"/>
        <w:jc w:val="both"/>
        <w:rPr>
          <w:rFonts w:cs="David" w:hint="cs"/>
          <w:rtl/>
        </w:rPr>
      </w:pPr>
      <w:r w:rsidRPr="00A6582B">
        <w:rPr>
          <w:rFonts w:cs="David" w:hint="cs"/>
          <w:rtl/>
        </w:rPr>
        <w:t>אז איך זה נכתב בדוח שלך?</w:t>
      </w:r>
    </w:p>
    <w:p w14:paraId="4B5668AF" w14:textId="77777777" w:rsidR="00A6582B" w:rsidRPr="00A6582B" w:rsidRDefault="00A6582B" w:rsidP="00A6582B">
      <w:pPr>
        <w:bidi/>
        <w:jc w:val="both"/>
        <w:rPr>
          <w:rFonts w:cs="David" w:hint="cs"/>
          <w:rtl/>
        </w:rPr>
      </w:pPr>
    </w:p>
    <w:p w14:paraId="4CFAD51E"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4DCECE0B" w14:textId="77777777" w:rsidR="00A6582B" w:rsidRPr="00A6582B" w:rsidRDefault="00A6582B" w:rsidP="00A6582B">
      <w:pPr>
        <w:bidi/>
        <w:jc w:val="both"/>
        <w:rPr>
          <w:rFonts w:cs="David" w:hint="cs"/>
          <w:rtl/>
        </w:rPr>
      </w:pPr>
    </w:p>
    <w:p w14:paraId="11C3564A" w14:textId="77777777" w:rsidR="00A6582B" w:rsidRPr="00A6582B" w:rsidRDefault="00A6582B" w:rsidP="00A6582B">
      <w:pPr>
        <w:bidi/>
        <w:ind w:firstLine="720"/>
        <w:jc w:val="both"/>
        <w:rPr>
          <w:rFonts w:cs="David" w:hint="cs"/>
          <w:rtl/>
        </w:rPr>
      </w:pPr>
      <w:r w:rsidRPr="00A6582B">
        <w:rPr>
          <w:rFonts w:cs="David" w:hint="cs"/>
          <w:rtl/>
        </w:rPr>
        <w:t>אני חושב שה</w:t>
      </w:r>
      <w:smartTag w:uri="urn:schemas-microsoft-com:office:smarttags" w:element="PersonName">
        <w:r w:rsidRPr="00A6582B">
          <w:rPr>
            <w:rFonts w:cs="David" w:hint="cs"/>
            <w:rtl/>
          </w:rPr>
          <w:t>דב</w:t>
        </w:r>
      </w:smartTag>
      <w:r w:rsidRPr="00A6582B">
        <w:rPr>
          <w:rFonts w:cs="David" w:hint="cs"/>
          <w:rtl/>
        </w:rPr>
        <w:t xml:space="preserve">רים שלי היו מאוד זהירים ומבוקרים ומאוד לא חד חד-ערכיים. </w:t>
      </w:r>
    </w:p>
    <w:p w14:paraId="0DD203A4" w14:textId="77777777" w:rsidR="00A6582B" w:rsidRPr="00A6582B" w:rsidRDefault="00A6582B" w:rsidP="00A6582B">
      <w:pPr>
        <w:bidi/>
        <w:jc w:val="both"/>
        <w:rPr>
          <w:rFonts w:cs="David" w:hint="cs"/>
          <w:rtl/>
        </w:rPr>
      </w:pPr>
    </w:p>
    <w:p w14:paraId="4CE26B3E"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2538FA00" w14:textId="77777777" w:rsidR="00A6582B" w:rsidRPr="00A6582B" w:rsidRDefault="00A6582B" w:rsidP="00A6582B">
      <w:pPr>
        <w:bidi/>
        <w:jc w:val="both"/>
        <w:rPr>
          <w:rFonts w:cs="David" w:hint="cs"/>
          <w:u w:val="single"/>
          <w:rtl/>
        </w:rPr>
      </w:pPr>
    </w:p>
    <w:p w14:paraId="15DB88A0" w14:textId="77777777" w:rsidR="00A6582B" w:rsidRPr="00A6582B" w:rsidRDefault="00A6582B" w:rsidP="00A6582B">
      <w:pPr>
        <w:bidi/>
        <w:ind w:firstLine="720"/>
        <w:jc w:val="both"/>
        <w:rPr>
          <w:rFonts w:cs="David" w:hint="cs"/>
          <w:rtl/>
        </w:rPr>
      </w:pPr>
      <w:r w:rsidRPr="00A6582B">
        <w:rPr>
          <w:rFonts w:cs="David" w:hint="cs"/>
          <w:rtl/>
        </w:rPr>
        <w:t>מכובדי היועץ המשפטי, אני מוכרח להעיר הערה אחת - אם זו הייתה הכוונה, לא הצלחת לבטא אותה בכתובים. ה</w:t>
      </w:r>
      <w:smartTag w:uri="urn:schemas-microsoft-com:office:smarttags" w:element="PersonName">
        <w:r w:rsidRPr="00A6582B">
          <w:rPr>
            <w:rFonts w:cs="David" w:hint="cs"/>
            <w:rtl/>
          </w:rPr>
          <w:t>דב</w:t>
        </w:r>
      </w:smartTag>
      <w:r w:rsidRPr="00A6582B">
        <w:rPr>
          <w:rFonts w:cs="David" w:hint="cs"/>
          <w:rtl/>
        </w:rPr>
        <w:t xml:space="preserve">רים שלך לא נשמעו זהירים, הם נשמעו מאוד-מאוד - - - </w:t>
      </w:r>
    </w:p>
    <w:p w14:paraId="22152590" w14:textId="77777777" w:rsidR="00A6582B" w:rsidRPr="00A6582B" w:rsidRDefault="00A6582B" w:rsidP="00A6582B">
      <w:pPr>
        <w:bidi/>
        <w:ind w:firstLine="720"/>
        <w:jc w:val="both"/>
        <w:rPr>
          <w:rFonts w:cs="David" w:hint="cs"/>
          <w:rtl/>
        </w:rPr>
      </w:pPr>
    </w:p>
    <w:p w14:paraId="204ECB13"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9D14F81" w14:textId="77777777" w:rsidR="00A6582B" w:rsidRPr="00A6582B" w:rsidRDefault="00A6582B" w:rsidP="00A6582B">
      <w:pPr>
        <w:bidi/>
        <w:ind w:firstLine="720"/>
        <w:jc w:val="both"/>
        <w:rPr>
          <w:rFonts w:cs="David" w:hint="cs"/>
          <w:rtl/>
        </w:rPr>
      </w:pPr>
    </w:p>
    <w:p w14:paraId="3DE3B2CC" w14:textId="77777777" w:rsidR="00A6582B" w:rsidRPr="00A6582B" w:rsidRDefault="00A6582B" w:rsidP="00A6582B">
      <w:pPr>
        <w:bidi/>
        <w:ind w:firstLine="720"/>
        <w:jc w:val="both"/>
        <w:rPr>
          <w:rFonts w:cs="David" w:hint="cs"/>
          <w:rtl/>
        </w:rPr>
      </w:pPr>
      <w:r w:rsidRPr="00A6582B">
        <w:rPr>
          <w:rFonts w:cs="David" w:hint="cs"/>
          <w:rtl/>
        </w:rPr>
        <w:t xml:space="preserve">חד-צדדיים. </w:t>
      </w:r>
    </w:p>
    <w:p w14:paraId="634F1905" w14:textId="77777777" w:rsidR="00A6582B" w:rsidRPr="00A6582B" w:rsidRDefault="00A6582B" w:rsidP="00A6582B">
      <w:pPr>
        <w:bidi/>
        <w:ind w:firstLine="720"/>
        <w:jc w:val="both"/>
        <w:rPr>
          <w:rFonts w:cs="David" w:hint="cs"/>
          <w:rtl/>
        </w:rPr>
      </w:pPr>
    </w:p>
    <w:p w14:paraId="6C7FB7A5"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AB5252E" w14:textId="77777777" w:rsidR="00A6582B" w:rsidRPr="00A6582B" w:rsidRDefault="00A6582B" w:rsidP="00A6582B">
      <w:pPr>
        <w:bidi/>
        <w:ind w:firstLine="720"/>
        <w:jc w:val="both"/>
        <w:rPr>
          <w:rFonts w:cs="David" w:hint="cs"/>
          <w:rtl/>
        </w:rPr>
      </w:pPr>
    </w:p>
    <w:p w14:paraId="126059D0" w14:textId="77777777" w:rsidR="00A6582B" w:rsidRPr="00A6582B" w:rsidRDefault="00A6582B" w:rsidP="00A6582B">
      <w:pPr>
        <w:bidi/>
        <w:ind w:firstLine="720"/>
        <w:jc w:val="both"/>
        <w:rPr>
          <w:rFonts w:cs="David" w:hint="cs"/>
          <w:rtl/>
        </w:rPr>
      </w:pPr>
      <w:r w:rsidRPr="00A6582B">
        <w:rPr>
          <w:rFonts w:cs="David" w:hint="cs"/>
          <w:rtl/>
        </w:rPr>
        <w:t>לא הייתי רוצה להגיד חד-צדדיים, אבל הם נשמעו מאוד-מאוד מוטים לכיוון עמדה מסוימת מבלי שלפחות אני, שיושב ומקשיב, מצליח להבין כיצד ולמה. אם אתה אומר: רבותי, לא לכך התכוונתי, זה בסדר. אבל אני מוכרח לומר לך לפרוטוקול ש</w:t>
      </w:r>
      <w:smartTag w:uri="urn:schemas-microsoft-com:office:smarttags" w:element="PersonName">
        <w:r w:rsidRPr="00A6582B">
          <w:rPr>
            <w:rFonts w:cs="David" w:hint="cs"/>
            <w:rtl/>
          </w:rPr>
          <w:t>דב</w:t>
        </w:r>
      </w:smartTag>
      <w:r w:rsidRPr="00A6582B">
        <w:rPr>
          <w:rFonts w:cs="David" w:hint="cs"/>
          <w:rtl/>
        </w:rPr>
        <w:t xml:space="preserve">ריך היו ברורים. </w:t>
      </w:r>
    </w:p>
    <w:p w14:paraId="15623D08" w14:textId="77777777" w:rsidR="00A6582B" w:rsidRPr="00A6582B" w:rsidRDefault="00A6582B" w:rsidP="00A6582B">
      <w:pPr>
        <w:bidi/>
        <w:jc w:val="both"/>
        <w:rPr>
          <w:rFonts w:cs="David" w:hint="cs"/>
          <w:rtl/>
        </w:rPr>
      </w:pPr>
    </w:p>
    <w:p w14:paraId="74CC25C8"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56D26D9B" w14:textId="77777777" w:rsidR="00A6582B" w:rsidRPr="00A6582B" w:rsidRDefault="00A6582B" w:rsidP="00A6582B">
      <w:pPr>
        <w:bidi/>
        <w:jc w:val="both"/>
        <w:rPr>
          <w:rFonts w:cs="David" w:hint="cs"/>
          <w:rtl/>
        </w:rPr>
      </w:pPr>
    </w:p>
    <w:p w14:paraId="61C3A833" w14:textId="77777777" w:rsidR="00A6582B" w:rsidRPr="00A6582B" w:rsidRDefault="00A6582B" w:rsidP="00A6582B">
      <w:pPr>
        <w:bidi/>
        <w:ind w:firstLine="720"/>
        <w:jc w:val="both"/>
        <w:rPr>
          <w:rFonts w:cs="David" w:hint="cs"/>
          <w:rtl/>
        </w:rPr>
      </w:pPr>
      <w:r w:rsidRPr="00A6582B">
        <w:rPr>
          <w:rFonts w:cs="David" w:hint="cs"/>
          <w:rtl/>
        </w:rPr>
        <w:t>התכוונתי לכל מילה שאמרתי, רק אני חושב שה</w:t>
      </w:r>
      <w:smartTag w:uri="urn:schemas-microsoft-com:office:smarttags" w:element="PersonName">
        <w:r w:rsidRPr="00A6582B">
          <w:rPr>
            <w:rFonts w:cs="David" w:hint="cs"/>
            <w:rtl/>
          </w:rPr>
          <w:t>דב</w:t>
        </w:r>
      </w:smartTag>
      <w:r w:rsidRPr="00A6582B">
        <w:rPr>
          <w:rFonts w:cs="David" w:hint="cs"/>
          <w:rtl/>
        </w:rPr>
        <w:t>רים שאמרתי היו מאוד זהירים. לא אמרתי שיש לפסול את הוועדות האלה. אני חושב שזו חובתי האלמנטארית, אני כמעט חושב שזה אל"ף-בי"ת של תפקידו של יועץ משפטי של גוף ציבורי, בוודאי יועץ משפטי של הכנסת - אגב, ה</w:t>
      </w:r>
      <w:smartTag w:uri="urn:schemas-microsoft-com:office:smarttags" w:element="PersonName">
        <w:r w:rsidRPr="00A6582B">
          <w:rPr>
            <w:rFonts w:cs="David" w:hint="cs"/>
            <w:rtl/>
          </w:rPr>
          <w:t>דב</w:t>
        </w:r>
      </w:smartTag>
      <w:r w:rsidRPr="00A6582B">
        <w:rPr>
          <w:rFonts w:cs="David" w:hint="cs"/>
          <w:rtl/>
        </w:rPr>
        <w:t xml:space="preserve">רים האלה גם נעשים אצל היועץ המשפטי לממשלה יום ביומו מול הממשלה ומול החלטות הממשלה </w:t>
      </w:r>
      <w:r w:rsidRPr="00A6582B">
        <w:rPr>
          <w:rFonts w:cs="David"/>
          <w:rtl/>
        </w:rPr>
        <w:t>–</w:t>
      </w:r>
      <w:r w:rsidRPr="00A6582B">
        <w:rPr>
          <w:rFonts w:cs="David" w:hint="cs"/>
          <w:rtl/>
        </w:rPr>
        <w:t xml:space="preserve"> לציין ולהציף בפני הגורמים שצריכים לקבל את ההחלטה. ופה אין ספק </w:t>
      </w:r>
      <w:r w:rsidRPr="00A6582B">
        <w:rPr>
          <w:rFonts w:cs="David"/>
          <w:rtl/>
        </w:rPr>
        <w:t>–</w:t>
      </w:r>
      <w:r w:rsidRPr="00A6582B">
        <w:rPr>
          <w:rFonts w:cs="David" w:hint="cs"/>
          <w:rtl/>
        </w:rPr>
        <w:t xml:space="preserve"> לא היועץ המשפטי לכנסת מקבל את ההחלטה. בניגוד ליועץ המשפטי לממשלה, עמדתו אפילו לא מחייבת בנושאים פרלמנטריים את חברי הכנסת. חברי הכנסת יחליטו את אשר יחליטו וזה יהיה לגיטימי, ותיכף נתחבר לשאלת הייצוג בבג"ץ שקשורה לזה. אבל החובה שלי - - - </w:t>
      </w:r>
    </w:p>
    <w:p w14:paraId="2A18A504" w14:textId="77777777" w:rsidR="00A6582B" w:rsidRPr="00A6582B" w:rsidRDefault="00A6582B" w:rsidP="00A6582B">
      <w:pPr>
        <w:bidi/>
        <w:jc w:val="both"/>
        <w:rPr>
          <w:rFonts w:cs="David" w:hint="cs"/>
          <w:rtl/>
        </w:rPr>
      </w:pPr>
    </w:p>
    <w:p w14:paraId="0E7F40EE" w14:textId="77777777" w:rsidR="00A6582B" w:rsidRPr="00A6582B" w:rsidRDefault="00A6582B" w:rsidP="00A6582B">
      <w:pPr>
        <w:keepNext/>
        <w:bidi/>
        <w:jc w:val="both"/>
        <w:rPr>
          <w:rFonts w:cs="David" w:hint="cs"/>
          <w:u w:val="single"/>
          <w:rtl/>
        </w:rPr>
      </w:pPr>
      <w:r w:rsidRPr="00A6582B">
        <w:rPr>
          <w:rFonts w:cs="David" w:hint="cs"/>
          <w:u w:val="single"/>
          <w:rtl/>
        </w:rPr>
        <w:t>פניה קירשנבאום:</w:t>
      </w:r>
    </w:p>
    <w:p w14:paraId="42EA9FF6" w14:textId="77777777" w:rsidR="00A6582B" w:rsidRPr="00A6582B" w:rsidRDefault="00A6582B" w:rsidP="00A6582B">
      <w:pPr>
        <w:keepNext/>
        <w:bidi/>
        <w:jc w:val="both"/>
        <w:rPr>
          <w:rFonts w:cs="David" w:hint="cs"/>
          <w:u w:val="single"/>
          <w:rtl/>
        </w:rPr>
      </w:pPr>
    </w:p>
    <w:p w14:paraId="3E076E5E" w14:textId="77777777" w:rsidR="00A6582B" w:rsidRPr="00A6582B" w:rsidRDefault="00A6582B" w:rsidP="00A6582B">
      <w:pPr>
        <w:keepNext/>
        <w:bidi/>
        <w:jc w:val="both"/>
        <w:rPr>
          <w:rFonts w:cs="David" w:hint="cs"/>
          <w:rtl/>
        </w:rPr>
      </w:pPr>
      <w:r w:rsidRPr="00A6582B">
        <w:rPr>
          <w:rFonts w:cs="David" w:hint="cs"/>
          <w:rtl/>
        </w:rPr>
        <w:t xml:space="preserve">אבל כשאתה אומר את זה וכשהתקשורת אומרת את זה אז הם באים ואומרים: אם כבר היועץ המשפטי אומר שאת סותמת פיות ואין חופש התאגדות, ושאת הולכת לחקור ארגונים - כשאתה ניסחת את המנדט ואתה יודע שלא הולך להיות שם חקר של ארגונים אלא מקורות מימון. אתה כתבת שזה אנשי ביטחון, וזה יהיה משטרה, ושזה יהיה רשות המסים ושזה יהיה רשם העמותות, ואתה עדיין עומד על הדעה שזה חקר של הארגונים? ואתה מביע את העמדה, אז אתה מחזק את העמדה של התקשורת ושל השמאל, בדיוק בעמדה הזאת שלך. </w:t>
      </w:r>
    </w:p>
    <w:p w14:paraId="3E21E95C" w14:textId="77777777" w:rsidR="00A6582B" w:rsidRPr="00A6582B" w:rsidRDefault="00A6582B" w:rsidP="00A6582B">
      <w:pPr>
        <w:bidi/>
        <w:jc w:val="both"/>
        <w:rPr>
          <w:rFonts w:cs="David" w:hint="cs"/>
          <w:rtl/>
        </w:rPr>
      </w:pPr>
    </w:p>
    <w:p w14:paraId="360246C3"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1061869A" w14:textId="77777777" w:rsidR="00A6582B" w:rsidRPr="00A6582B" w:rsidRDefault="00A6582B" w:rsidP="00A6582B">
      <w:pPr>
        <w:bidi/>
        <w:jc w:val="both"/>
        <w:rPr>
          <w:rFonts w:cs="David" w:hint="cs"/>
          <w:rtl/>
        </w:rPr>
      </w:pPr>
    </w:p>
    <w:p w14:paraId="08757AAB" w14:textId="77777777" w:rsidR="00A6582B" w:rsidRPr="00A6582B" w:rsidRDefault="00A6582B" w:rsidP="00A6582B">
      <w:pPr>
        <w:bidi/>
        <w:ind w:firstLine="720"/>
        <w:jc w:val="both"/>
        <w:rPr>
          <w:rFonts w:cs="David" w:hint="cs"/>
          <w:rtl/>
        </w:rPr>
      </w:pPr>
      <w:r w:rsidRPr="00A6582B">
        <w:rPr>
          <w:rFonts w:cs="David" w:hint="cs"/>
          <w:rtl/>
        </w:rPr>
        <w:t xml:space="preserve">ניסיתי להסביר וכך גם כתבתי </w:t>
      </w:r>
      <w:r w:rsidRPr="00A6582B">
        <w:rPr>
          <w:rFonts w:cs="David"/>
          <w:rtl/>
        </w:rPr>
        <w:t>–</w:t>
      </w:r>
      <w:r w:rsidRPr="00A6582B">
        <w:rPr>
          <w:rFonts w:cs="David" w:hint="cs"/>
          <w:rtl/>
        </w:rPr>
        <w:t xml:space="preserve"> ומזל, כי האמת היא שלא כתבתי חוות דעת אלא כתבתי </w:t>
      </w:r>
      <w:smartTag w:uri="urn:schemas-microsoft-com:office:smarttags" w:element="PersonName">
        <w:r w:rsidRPr="00A6582B">
          <w:rPr>
            <w:rFonts w:cs="David" w:hint="cs"/>
            <w:rtl/>
          </w:rPr>
          <w:t>דב</w:t>
        </w:r>
      </w:smartTag>
      <w:r w:rsidRPr="00A6582B">
        <w:rPr>
          <w:rFonts w:cs="David" w:hint="cs"/>
          <w:rtl/>
        </w:rPr>
        <w:t xml:space="preserve">רים לומר אותם בעל-פה בוועדה. מזל שכתבתי אותם, כי עכשיו אי-אפשר לעשות בהם יותר מדי מניפולציות, מעבר למה שכבר עושים בהם. ציינתי, וחובתי הייתה לציין, את הבעייתיות שיש בעניין הזה. אני לא חושב שיש מישהו שבאופן אמיתי </w:t>
      </w:r>
      <w:r w:rsidRPr="00A6582B">
        <w:rPr>
          <w:rFonts w:cs="David"/>
          <w:rtl/>
        </w:rPr>
        <w:t>–</w:t>
      </w:r>
      <w:r w:rsidRPr="00A6582B">
        <w:rPr>
          <w:rFonts w:cs="David" w:hint="cs"/>
          <w:rtl/>
        </w:rPr>
        <w:t xml:space="preserve"> נדמה לי שגם יושב הוועדה, גם אם הוא תומך בוועדות, מבין את הבעייתיות הבסיסית שיש בהקמת הוועדות. הוא מבין שזה לא עניין טריוויאלי ועניין של יום ביומו. זה עניין תקדימי מסוים. ואם אני, כיועץ משפטי - - - </w:t>
      </w:r>
    </w:p>
    <w:p w14:paraId="1DEFB8DB" w14:textId="77777777" w:rsidR="00A6582B" w:rsidRPr="00A6582B" w:rsidRDefault="00A6582B" w:rsidP="00A6582B">
      <w:pPr>
        <w:bidi/>
        <w:jc w:val="both"/>
        <w:rPr>
          <w:rFonts w:cs="David" w:hint="cs"/>
          <w:rtl/>
        </w:rPr>
      </w:pPr>
    </w:p>
    <w:p w14:paraId="10936F05"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316D4E8" w14:textId="77777777" w:rsidR="00A6582B" w:rsidRPr="00A6582B" w:rsidRDefault="00A6582B" w:rsidP="00A6582B">
      <w:pPr>
        <w:bidi/>
        <w:jc w:val="both"/>
        <w:rPr>
          <w:rFonts w:cs="David" w:hint="cs"/>
          <w:u w:val="single"/>
          <w:rtl/>
        </w:rPr>
      </w:pPr>
    </w:p>
    <w:p w14:paraId="1DF283B4" w14:textId="77777777" w:rsidR="00A6582B" w:rsidRPr="00A6582B" w:rsidRDefault="00A6582B" w:rsidP="00A6582B">
      <w:pPr>
        <w:bidi/>
        <w:ind w:firstLine="720"/>
        <w:jc w:val="both"/>
        <w:rPr>
          <w:rFonts w:cs="David" w:hint="cs"/>
          <w:rtl/>
        </w:rPr>
      </w:pPr>
      <w:r w:rsidRPr="00A6582B">
        <w:rPr>
          <w:rFonts w:cs="David" w:hint="cs"/>
          <w:rtl/>
        </w:rPr>
        <w:t>25 ועדות חקירה זה לא היה תקדימי, שתי הוועדות האלה הן התקדימים?</w:t>
      </w:r>
    </w:p>
    <w:p w14:paraId="7BB34570" w14:textId="77777777" w:rsidR="00A6582B" w:rsidRPr="00A6582B" w:rsidRDefault="00A6582B" w:rsidP="00A6582B">
      <w:pPr>
        <w:bidi/>
        <w:jc w:val="both"/>
        <w:rPr>
          <w:rFonts w:cs="David" w:hint="cs"/>
          <w:rtl/>
        </w:rPr>
      </w:pPr>
    </w:p>
    <w:p w14:paraId="277BE19C"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568AE454" w14:textId="77777777" w:rsidR="00A6582B" w:rsidRPr="00A6582B" w:rsidRDefault="00A6582B" w:rsidP="00A6582B">
      <w:pPr>
        <w:bidi/>
        <w:jc w:val="both"/>
        <w:rPr>
          <w:rFonts w:cs="David" w:hint="cs"/>
          <w:rtl/>
        </w:rPr>
      </w:pPr>
    </w:p>
    <w:p w14:paraId="29664F5F" w14:textId="77777777" w:rsidR="00A6582B" w:rsidRPr="00A6582B" w:rsidRDefault="00A6582B" w:rsidP="00A6582B">
      <w:pPr>
        <w:bidi/>
        <w:ind w:firstLine="720"/>
        <w:jc w:val="both"/>
        <w:rPr>
          <w:rFonts w:cs="David" w:hint="cs"/>
          <w:rtl/>
        </w:rPr>
      </w:pPr>
      <w:r w:rsidRPr="00A6582B">
        <w:rPr>
          <w:rFonts w:cs="David" w:hint="cs"/>
          <w:rtl/>
        </w:rPr>
        <w:t xml:space="preserve">כן, כי הן מטפלות בנושאים שעד היום הכנסת, באמצעות הכלי של ועדת חקירה פרלמנטרית, לא טיפלה. זה לא אומר - - - </w:t>
      </w:r>
    </w:p>
    <w:p w14:paraId="54FFB5B8" w14:textId="77777777" w:rsidR="00A6582B" w:rsidRPr="00A6582B" w:rsidRDefault="00A6582B" w:rsidP="00A6582B">
      <w:pPr>
        <w:bidi/>
        <w:ind w:firstLine="720"/>
        <w:jc w:val="both"/>
        <w:rPr>
          <w:rFonts w:cs="David" w:hint="cs"/>
          <w:rtl/>
        </w:rPr>
      </w:pPr>
    </w:p>
    <w:p w14:paraId="70EB353F"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0A66B730" w14:textId="77777777" w:rsidR="00A6582B" w:rsidRPr="00A6582B" w:rsidRDefault="00A6582B" w:rsidP="00A6582B">
      <w:pPr>
        <w:bidi/>
        <w:ind w:firstLine="720"/>
        <w:jc w:val="both"/>
        <w:rPr>
          <w:rFonts w:cs="David" w:hint="cs"/>
          <w:rtl/>
        </w:rPr>
      </w:pPr>
    </w:p>
    <w:p w14:paraId="218E654F" w14:textId="77777777" w:rsidR="00A6582B" w:rsidRPr="00A6582B" w:rsidRDefault="00A6582B" w:rsidP="00A6582B">
      <w:pPr>
        <w:bidi/>
        <w:ind w:firstLine="720"/>
        <w:jc w:val="both"/>
        <w:rPr>
          <w:rFonts w:cs="David" w:hint="cs"/>
          <w:rtl/>
        </w:rPr>
      </w:pPr>
      <w:r w:rsidRPr="00A6582B">
        <w:rPr>
          <w:rFonts w:cs="David" w:hint="cs"/>
          <w:rtl/>
        </w:rPr>
        <w:t xml:space="preserve">זה לא אומר שזה לא חוקי. אנחנו כל פעם - - - </w:t>
      </w:r>
    </w:p>
    <w:p w14:paraId="6ED15C5E" w14:textId="77777777" w:rsidR="00A6582B" w:rsidRPr="00A6582B" w:rsidRDefault="00A6582B" w:rsidP="00A6582B">
      <w:pPr>
        <w:bidi/>
        <w:ind w:firstLine="720"/>
        <w:jc w:val="both"/>
        <w:rPr>
          <w:rFonts w:cs="David" w:hint="cs"/>
          <w:rtl/>
        </w:rPr>
      </w:pPr>
    </w:p>
    <w:p w14:paraId="70D165BA"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2C3879D9" w14:textId="77777777" w:rsidR="00A6582B" w:rsidRPr="00A6582B" w:rsidRDefault="00A6582B" w:rsidP="00A6582B">
      <w:pPr>
        <w:bidi/>
        <w:ind w:firstLine="720"/>
        <w:jc w:val="both"/>
        <w:rPr>
          <w:rFonts w:cs="David" w:hint="cs"/>
          <w:rtl/>
        </w:rPr>
      </w:pPr>
    </w:p>
    <w:p w14:paraId="0DA73541" w14:textId="77777777" w:rsidR="00A6582B" w:rsidRPr="00A6582B" w:rsidRDefault="00A6582B" w:rsidP="00A6582B">
      <w:pPr>
        <w:bidi/>
        <w:ind w:firstLine="720"/>
        <w:jc w:val="both"/>
        <w:rPr>
          <w:rFonts w:cs="David" w:hint="cs"/>
          <w:rtl/>
        </w:rPr>
      </w:pPr>
      <w:r w:rsidRPr="00A6582B">
        <w:rPr>
          <w:rFonts w:cs="David" w:hint="cs"/>
          <w:rtl/>
        </w:rPr>
        <w:t>זה לא אומר שזה בלתי חוקי לעשות את זה, זה לא אומר שאין לכם סמכות לעשות את זה. זה אומר שבדיון על הקמת הוועדות חשוב שה</w:t>
      </w:r>
      <w:smartTag w:uri="urn:schemas-microsoft-com:office:smarttags" w:element="PersonName">
        <w:r w:rsidRPr="00A6582B">
          <w:rPr>
            <w:rFonts w:cs="David" w:hint="cs"/>
            <w:rtl/>
          </w:rPr>
          <w:t>דב</w:t>
        </w:r>
      </w:smartTag>
      <w:r w:rsidRPr="00A6582B">
        <w:rPr>
          <w:rFonts w:cs="David" w:hint="cs"/>
          <w:rtl/>
        </w:rPr>
        <w:t xml:space="preserve">רים האלה ייאמרו, כדי שחברי הכנסת יוכלו לשקול את העניינים האלה. זה גם אומר שבבוא היום, כשהנושאים האלה יגיעו לבחינה בבית המשפט העליון </w:t>
      </w:r>
      <w:r w:rsidRPr="00A6582B">
        <w:rPr>
          <w:rFonts w:cs="David"/>
          <w:rtl/>
        </w:rPr>
        <w:t>–</w:t>
      </w:r>
      <w:r w:rsidRPr="00A6582B">
        <w:rPr>
          <w:rFonts w:cs="David" w:hint="cs"/>
          <w:rtl/>
        </w:rPr>
        <w:t xml:space="preserve"> וברור שהם יגיעו - אני מחויב מראש להסביר לכם מה יהיו גדרי הדיון שם ומה יכול להיות צפוי שם. </w:t>
      </w:r>
    </w:p>
    <w:p w14:paraId="62B2B3A9" w14:textId="77777777" w:rsidR="00A6582B" w:rsidRPr="00A6582B" w:rsidRDefault="00A6582B" w:rsidP="00A6582B">
      <w:pPr>
        <w:bidi/>
        <w:jc w:val="both"/>
        <w:rPr>
          <w:rFonts w:cs="David" w:hint="cs"/>
          <w:rtl/>
        </w:rPr>
      </w:pPr>
    </w:p>
    <w:p w14:paraId="7CA34B4F"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1F8D0BA3" w14:textId="77777777" w:rsidR="00A6582B" w:rsidRPr="00A6582B" w:rsidRDefault="00A6582B" w:rsidP="00A6582B">
      <w:pPr>
        <w:bidi/>
        <w:jc w:val="both"/>
        <w:rPr>
          <w:rFonts w:cs="David" w:hint="cs"/>
          <w:u w:val="single"/>
          <w:rtl/>
        </w:rPr>
      </w:pPr>
    </w:p>
    <w:p w14:paraId="01044276" w14:textId="77777777" w:rsidR="00A6582B" w:rsidRPr="00A6582B" w:rsidRDefault="00A6582B" w:rsidP="00A6582B">
      <w:pPr>
        <w:bidi/>
        <w:ind w:firstLine="720"/>
        <w:jc w:val="both"/>
        <w:rPr>
          <w:rFonts w:cs="David" w:hint="cs"/>
          <w:rtl/>
        </w:rPr>
      </w:pPr>
      <w:r w:rsidRPr="00A6582B">
        <w:rPr>
          <w:rFonts w:cs="David" w:hint="cs"/>
          <w:rtl/>
        </w:rPr>
        <w:t xml:space="preserve">מה יגיע לבג"ץ </w:t>
      </w:r>
      <w:r w:rsidRPr="00A6582B">
        <w:rPr>
          <w:rFonts w:cs="David"/>
          <w:rtl/>
        </w:rPr>
        <w:t>–</w:t>
      </w:r>
      <w:r w:rsidRPr="00A6582B">
        <w:rPr>
          <w:rFonts w:cs="David" w:hint="cs"/>
          <w:rtl/>
        </w:rPr>
        <w:t xml:space="preserve"> המלצות לממשלה? חקיקה? מה יגיע לבג"ץ?</w:t>
      </w:r>
    </w:p>
    <w:p w14:paraId="1B765EF8" w14:textId="77777777" w:rsidR="00A6582B" w:rsidRPr="00A6582B" w:rsidRDefault="00A6582B" w:rsidP="00A6582B">
      <w:pPr>
        <w:bidi/>
        <w:ind w:firstLine="720"/>
        <w:jc w:val="both"/>
        <w:rPr>
          <w:rFonts w:cs="David" w:hint="cs"/>
          <w:rtl/>
        </w:rPr>
      </w:pPr>
    </w:p>
    <w:p w14:paraId="2726091E"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79388BA4" w14:textId="77777777" w:rsidR="00A6582B" w:rsidRPr="00A6582B" w:rsidRDefault="00A6582B" w:rsidP="00A6582B">
      <w:pPr>
        <w:bidi/>
        <w:ind w:firstLine="720"/>
        <w:jc w:val="both"/>
        <w:rPr>
          <w:rFonts w:cs="David" w:hint="cs"/>
          <w:rtl/>
        </w:rPr>
      </w:pPr>
    </w:p>
    <w:p w14:paraId="0951FC91" w14:textId="77777777" w:rsidR="00A6582B" w:rsidRPr="00A6582B" w:rsidRDefault="00A6582B" w:rsidP="00A6582B">
      <w:pPr>
        <w:bidi/>
        <w:ind w:firstLine="720"/>
        <w:jc w:val="both"/>
        <w:rPr>
          <w:rFonts w:cs="David" w:hint="cs"/>
          <w:rtl/>
        </w:rPr>
      </w:pPr>
      <w:r w:rsidRPr="00A6582B">
        <w:rPr>
          <w:rFonts w:cs="David" w:hint="cs"/>
          <w:rtl/>
        </w:rPr>
        <w:t xml:space="preserve">האם הכנסת יכולה הייתה להקים את הוועדות שהיא הקימה. זה כבר נמצא בבג"ץ אגב, הוגשה כבר עתירה לבג"ץ ואנחנו הודענו לבג"ץ שהעתירה הזאת היא מוקדמת, שכן הוועדות האלה עדיין לא הוקמו. אבל בינתיים בג"ץ לא קיבל שום החלטה. מיהרנו להגיש את ההודעה הזאת כי חשבנו שלא נכון שמגישים עתירות עוד בטרם בכלל הוועדות האלה - - - </w:t>
      </w:r>
    </w:p>
    <w:p w14:paraId="29530ACA" w14:textId="77777777" w:rsidR="00A6582B" w:rsidRPr="00A6582B" w:rsidRDefault="00A6582B" w:rsidP="00A6582B">
      <w:pPr>
        <w:bidi/>
        <w:jc w:val="both"/>
        <w:rPr>
          <w:rFonts w:cs="David" w:hint="cs"/>
          <w:rtl/>
        </w:rPr>
      </w:pPr>
    </w:p>
    <w:p w14:paraId="71D19F20"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1D2943A" w14:textId="77777777" w:rsidR="00A6582B" w:rsidRPr="00A6582B" w:rsidRDefault="00A6582B" w:rsidP="00A6582B">
      <w:pPr>
        <w:bidi/>
        <w:jc w:val="both"/>
        <w:rPr>
          <w:rFonts w:cs="David" w:hint="cs"/>
          <w:u w:val="single"/>
          <w:rtl/>
        </w:rPr>
      </w:pPr>
    </w:p>
    <w:p w14:paraId="568D2373" w14:textId="77777777" w:rsidR="00A6582B" w:rsidRPr="00A6582B" w:rsidRDefault="00A6582B" w:rsidP="00A6582B">
      <w:pPr>
        <w:bidi/>
        <w:ind w:firstLine="720"/>
        <w:jc w:val="both"/>
        <w:rPr>
          <w:rFonts w:cs="David" w:hint="cs"/>
          <w:rtl/>
        </w:rPr>
      </w:pPr>
      <w:r w:rsidRPr="00A6582B">
        <w:rPr>
          <w:rFonts w:cs="David" w:hint="cs"/>
          <w:rtl/>
        </w:rPr>
        <w:t>אני חושב שלא נכון בכלל שמנסים לנהל את הכנסת דרך בג"ץ.</w:t>
      </w:r>
    </w:p>
    <w:p w14:paraId="7F95DD52" w14:textId="77777777" w:rsidR="00A6582B" w:rsidRPr="00A6582B" w:rsidRDefault="00A6582B" w:rsidP="00A6582B">
      <w:pPr>
        <w:bidi/>
        <w:jc w:val="both"/>
        <w:rPr>
          <w:rFonts w:cs="David" w:hint="cs"/>
          <w:rtl/>
        </w:rPr>
      </w:pPr>
    </w:p>
    <w:p w14:paraId="33589E3B"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69BB189E" w14:textId="77777777" w:rsidR="00A6582B" w:rsidRPr="00A6582B" w:rsidRDefault="00A6582B" w:rsidP="00A6582B">
      <w:pPr>
        <w:bidi/>
        <w:jc w:val="both"/>
        <w:rPr>
          <w:rFonts w:cs="David" w:hint="cs"/>
          <w:rtl/>
        </w:rPr>
      </w:pPr>
    </w:p>
    <w:p w14:paraId="49AC67C6" w14:textId="77777777" w:rsidR="00A6582B" w:rsidRPr="00A6582B" w:rsidRDefault="00A6582B" w:rsidP="00A6582B">
      <w:pPr>
        <w:bidi/>
        <w:jc w:val="both"/>
        <w:rPr>
          <w:rFonts w:cs="David" w:hint="cs"/>
          <w:rtl/>
        </w:rPr>
      </w:pPr>
      <w:r w:rsidRPr="00A6582B">
        <w:rPr>
          <w:rFonts w:cs="David" w:hint="cs"/>
          <w:rtl/>
        </w:rPr>
        <w:tab/>
        <w:t xml:space="preserve">בסדר, אבל אני חייב - - - </w:t>
      </w:r>
    </w:p>
    <w:p w14:paraId="7615F2DD" w14:textId="77777777" w:rsidR="00A6582B" w:rsidRPr="00A6582B" w:rsidRDefault="00A6582B" w:rsidP="00A6582B">
      <w:pPr>
        <w:bidi/>
        <w:jc w:val="both"/>
        <w:rPr>
          <w:rFonts w:cs="David" w:hint="cs"/>
          <w:u w:val="single"/>
          <w:rtl/>
        </w:rPr>
      </w:pPr>
    </w:p>
    <w:p w14:paraId="4313039E" w14:textId="77777777" w:rsidR="00A6582B" w:rsidRPr="00A6582B" w:rsidRDefault="00A6582B" w:rsidP="00A6582B">
      <w:pPr>
        <w:bidi/>
        <w:jc w:val="both"/>
        <w:rPr>
          <w:rFonts w:cs="David" w:hint="cs"/>
          <w:u w:val="single"/>
          <w:rtl/>
        </w:rPr>
      </w:pPr>
      <w:r w:rsidRPr="00A6582B">
        <w:rPr>
          <w:rFonts w:cs="David" w:hint="cs"/>
          <w:u w:val="single"/>
          <w:rtl/>
        </w:rPr>
        <w:t>פניה קירשנבאום:</w:t>
      </w:r>
    </w:p>
    <w:p w14:paraId="4B7E9DA3" w14:textId="77777777" w:rsidR="00A6582B" w:rsidRPr="00A6582B" w:rsidRDefault="00A6582B" w:rsidP="00A6582B">
      <w:pPr>
        <w:bidi/>
        <w:jc w:val="both"/>
        <w:rPr>
          <w:rFonts w:cs="David" w:hint="cs"/>
          <w:u w:val="single"/>
          <w:rtl/>
        </w:rPr>
      </w:pPr>
    </w:p>
    <w:p w14:paraId="53725CDE" w14:textId="77777777" w:rsidR="00A6582B" w:rsidRPr="00A6582B" w:rsidRDefault="00A6582B" w:rsidP="00A6582B">
      <w:pPr>
        <w:bidi/>
        <w:ind w:firstLine="720"/>
        <w:jc w:val="both"/>
        <w:rPr>
          <w:rFonts w:cs="David" w:hint="cs"/>
          <w:rtl/>
        </w:rPr>
      </w:pPr>
      <w:r w:rsidRPr="00A6582B">
        <w:rPr>
          <w:rFonts w:cs="David" w:hint="cs"/>
          <w:rtl/>
        </w:rPr>
        <w:t>אבל כל עוד הרשות המחוקקת שלנו היא הבג"ץ, אז מה לעשות?</w:t>
      </w:r>
    </w:p>
    <w:p w14:paraId="656184A4" w14:textId="77777777" w:rsidR="00A6582B" w:rsidRPr="00A6582B" w:rsidRDefault="00A6582B" w:rsidP="00A6582B">
      <w:pPr>
        <w:bidi/>
        <w:ind w:firstLine="720"/>
        <w:jc w:val="both"/>
        <w:rPr>
          <w:rFonts w:cs="David" w:hint="cs"/>
          <w:rtl/>
        </w:rPr>
      </w:pPr>
    </w:p>
    <w:p w14:paraId="692A792B"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1D774E8D" w14:textId="77777777" w:rsidR="00A6582B" w:rsidRPr="00A6582B" w:rsidRDefault="00A6582B" w:rsidP="00A6582B">
      <w:pPr>
        <w:bidi/>
        <w:ind w:firstLine="720"/>
        <w:jc w:val="both"/>
        <w:rPr>
          <w:rFonts w:cs="David" w:hint="cs"/>
          <w:rtl/>
        </w:rPr>
      </w:pPr>
    </w:p>
    <w:p w14:paraId="050D283B" w14:textId="77777777" w:rsidR="00A6582B" w:rsidRPr="00A6582B" w:rsidRDefault="00A6582B" w:rsidP="00A6582B">
      <w:pPr>
        <w:bidi/>
        <w:ind w:firstLine="720"/>
        <w:jc w:val="both"/>
        <w:rPr>
          <w:rFonts w:cs="David" w:hint="cs"/>
          <w:rtl/>
        </w:rPr>
      </w:pPr>
      <w:r w:rsidRPr="00A6582B">
        <w:rPr>
          <w:rFonts w:cs="David" w:hint="cs"/>
          <w:rtl/>
        </w:rPr>
        <w:t xml:space="preserve">אנחנו פונים כאן לוועדת השרים לענייני חקיקה, שתאפשר לנו לשרטט את הקו הזה באופן ברור. הגיע הזמן. </w:t>
      </w:r>
    </w:p>
    <w:p w14:paraId="64CD0AF7" w14:textId="77777777" w:rsidR="00A6582B" w:rsidRPr="00A6582B" w:rsidRDefault="00A6582B" w:rsidP="00A6582B">
      <w:pPr>
        <w:bidi/>
        <w:jc w:val="both"/>
        <w:rPr>
          <w:rFonts w:cs="David" w:hint="cs"/>
          <w:rtl/>
        </w:rPr>
      </w:pPr>
    </w:p>
    <w:p w14:paraId="292A9407" w14:textId="77777777" w:rsidR="00A6582B" w:rsidRPr="00A6582B" w:rsidRDefault="00A6582B" w:rsidP="00A6582B">
      <w:pPr>
        <w:bidi/>
        <w:jc w:val="both"/>
        <w:rPr>
          <w:rFonts w:cs="David" w:hint="cs"/>
          <w:u w:val="single"/>
          <w:rtl/>
        </w:rPr>
      </w:pPr>
      <w:r w:rsidRPr="00A6582B">
        <w:rPr>
          <w:rFonts w:cs="David" w:hint="cs"/>
          <w:u w:val="single"/>
          <w:rtl/>
        </w:rPr>
        <w:t>היועץ המשפטי לכנסת איל ינון:</w:t>
      </w:r>
    </w:p>
    <w:p w14:paraId="617D9267" w14:textId="77777777" w:rsidR="00A6582B" w:rsidRPr="00A6582B" w:rsidRDefault="00A6582B" w:rsidP="00A6582B">
      <w:pPr>
        <w:bidi/>
        <w:jc w:val="both"/>
        <w:rPr>
          <w:rFonts w:cs="David" w:hint="cs"/>
          <w:rtl/>
        </w:rPr>
      </w:pPr>
    </w:p>
    <w:p w14:paraId="29666CA9" w14:textId="77777777" w:rsidR="00A6582B" w:rsidRPr="00A6582B" w:rsidRDefault="00A6582B" w:rsidP="00A6582B">
      <w:pPr>
        <w:bidi/>
        <w:ind w:firstLine="720"/>
        <w:jc w:val="both"/>
        <w:rPr>
          <w:rFonts w:cs="David" w:hint="cs"/>
          <w:rtl/>
        </w:rPr>
      </w:pPr>
      <w:r w:rsidRPr="00A6582B">
        <w:rPr>
          <w:rFonts w:cs="David" w:hint="cs"/>
          <w:rtl/>
        </w:rPr>
        <w:t xml:space="preserve">עכשיו אני רוצה להשיב לשאלה של חבר הכנסת אורון, שנדמה לי שגם חבר הכנסת לוין העלה, שהיא חשובה. אם ההצעה הזו תאושר במליאה, נעשה כמיטב יכולתנו לייצג את הכנסת בעתירות האלה, בדיוק כמו שאנחנו עושים בעתירות רבות. </w:t>
      </w:r>
    </w:p>
    <w:p w14:paraId="596350CE" w14:textId="77777777" w:rsidR="00A6582B" w:rsidRPr="00A6582B" w:rsidRDefault="00A6582B" w:rsidP="00A6582B">
      <w:pPr>
        <w:bidi/>
        <w:ind w:firstLine="720"/>
        <w:jc w:val="both"/>
        <w:rPr>
          <w:rFonts w:cs="David" w:hint="cs"/>
          <w:rtl/>
        </w:rPr>
      </w:pPr>
    </w:p>
    <w:p w14:paraId="521FDEA1" w14:textId="77777777" w:rsidR="00A6582B" w:rsidRPr="00A6582B" w:rsidRDefault="00A6582B" w:rsidP="00A6582B">
      <w:pPr>
        <w:bidi/>
        <w:ind w:firstLine="720"/>
        <w:jc w:val="both"/>
        <w:rPr>
          <w:rFonts w:cs="David" w:hint="cs"/>
          <w:rtl/>
        </w:rPr>
      </w:pPr>
      <w:r w:rsidRPr="00A6582B">
        <w:rPr>
          <w:rFonts w:cs="David" w:hint="cs"/>
          <w:rtl/>
        </w:rPr>
        <w:t xml:space="preserve">צריך להבין, תפקידו של יועץ משפטי, בין לממשלה בין לכנסת, הוא תפקיד מאוד מורכב ומאוד מסובך. לפעמים יש לו מספר כובעים, וככה זה במקרה הזה. זה לא סותר את חובתי לבוא פה ולציין בפניכם את הקשיים, וזה לא סותר את חובתי בסוף היום, אם מליאת הכנסת ברוב קולות מחליטה לקבל את ההצעה להקים את הוועדות, להציג בפני בג"ץ את הנימוקים שבעד הנושא הזה ולא להסתיר את הקשיים שיש פה. זה התפקיד המורכב של יועץ משפטי. אני לא עורך דין פרטי, אני לא שכיר חרב שנתנו לו משימה ולכן הוא הולך עליה לכל אורך החזית. יש חזיתות שבהן יש לי חובה להציג </w:t>
      </w:r>
      <w:smartTag w:uri="urn:schemas-microsoft-com:office:smarttags" w:element="PersonName">
        <w:r w:rsidRPr="00A6582B">
          <w:rPr>
            <w:rFonts w:cs="David" w:hint="cs"/>
            <w:rtl/>
          </w:rPr>
          <w:t>דב</w:t>
        </w:r>
      </w:smartTag>
      <w:r w:rsidRPr="00A6582B">
        <w:rPr>
          <w:rFonts w:cs="David" w:hint="cs"/>
          <w:rtl/>
        </w:rPr>
        <w:t xml:space="preserve">רים מסוימים, ויש לי חזיתות אחרות שבהן אני בא כמי שמייצג את העמדה שנתקבלה בכנסת, וכך נעשה במקרה הזה, כמו במקרים רבים אחרים שאנחנו עושים את זה. זה לא איזשהו מקרה סופר קיצוני וחריג שבו הגיע הזמן לשבור את הכלים ולומר: היועץ המשפטי לכנסת לא ייצג את הכנסת. אני לא חושב שזה המקרה המדובר. תודה. </w:t>
      </w:r>
    </w:p>
    <w:p w14:paraId="2BACA0A1" w14:textId="77777777" w:rsidR="00A6582B" w:rsidRPr="00A6582B" w:rsidRDefault="00A6582B" w:rsidP="00A6582B">
      <w:pPr>
        <w:bidi/>
        <w:jc w:val="both"/>
        <w:rPr>
          <w:rFonts w:cs="David" w:hint="cs"/>
          <w:rtl/>
        </w:rPr>
      </w:pPr>
    </w:p>
    <w:p w14:paraId="189B07AC"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0E821A65" w14:textId="77777777" w:rsidR="00A6582B" w:rsidRPr="00A6582B" w:rsidRDefault="00A6582B" w:rsidP="00A6582B">
      <w:pPr>
        <w:bidi/>
        <w:jc w:val="both"/>
        <w:rPr>
          <w:rFonts w:cs="David" w:hint="cs"/>
          <w:u w:val="single"/>
          <w:rtl/>
        </w:rPr>
      </w:pPr>
    </w:p>
    <w:p w14:paraId="303B3E0E" w14:textId="77777777" w:rsidR="00A6582B" w:rsidRPr="00A6582B" w:rsidRDefault="00A6582B" w:rsidP="00A6582B">
      <w:pPr>
        <w:bidi/>
        <w:ind w:firstLine="720"/>
        <w:jc w:val="both"/>
        <w:rPr>
          <w:rFonts w:cs="David" w:hint="cs"/>
          <w:rtl/>
        </w:rPr>
      </w:pPr>
      <w:r w:rsidRPr="00A6582B">
        <w:rPr>
          <w:rFonts w:cs="David" w:hint="cs"/>
          <w:rtl/>
        </w:rPr>
        <w:t>רבותי, תודה רבה. המשך הדיון יהיה מחר בשעה 9:30 בבוקר. הסתייגויות לנושא המנדט של הועדה אפשר יהיה להגיש עד מחר בשעה 9:00 בבוקר על מנת שיתאפשר לייעוץ המשפטי להכין את ה</w:t>
      </w:r>
      <w:smartTag w:uri="urn:schemas-microsoft-com:office:smarttags" w:element="PersonName">
        <w:r w:rsidRPr="00A6582B">
          <w:rPr>
            <w:rFonts w:cs="David" w:hint="cs"/>
            <w:rtl/>
          </w:rPr>
          <w:t>דב</w:t>
        </w:r>
      </w:smartTag>
      <w:r w:rsidRPr="00A6582B">
        <w:rPr>
          <w:rFonts w:cs="David" w:hint="cs"/>
          <w:rtl/>
        </w:rPr>
        <w:t xml:space="preserve">רים בצורה טכנית כפי שצריך. </w:t>
      </w:r>
    </w:p>
    <w:p w14:paraId="6BC85CC0" w14:textId="77777777" w:rsidR="00A6582B" w:rsidRPr="00A6582B" w:rsidRDefault="00A6582B" w:rsidP="00A6582B">
      <w:pPr>
        <w:bidi/>
        <w:ind w:firstLine="720"/>
        <w:jc w:val="both"/>
        <w:rPr>
          <w:rFonts w:cs="David" w:hint="cs"/>
          <w:rtl/>
        </w:rPr>
      </w:pPr>
    </w:p>
    <w:p w14:paraId="009B1E66" w14:textId="77777777" w:rsidR="00A6582B" w:rsidRPr="00A6582B" w:rsidRDefault="00A6582B" w:rsidP="00A6582B">
      <w:pPr>
        <w:bidi/>
        <w:jc w:val="both"/>
        <w:rPr>
          <w:rFonts w:cs="David" w:hint="cs"/>
          <w:u w:val="single"/>
          <w:rtl/>
        </w:rPr>
      </w:pPr>
      <w:r w:rsidRPr="00A6582B">
        <w:rPr>
          <w:rFonts w:cs="David" w:hint="cs"/>
          <w:u w:val="single"/>
          <w:rtl/>
        </w:rPr>
        <w:t>ארבל אסטרחן:</w:t>
      </w:r>
    </w:p>
    <w:p w14:paraId="59E9F137" w14:textId="77777777" w:rsidR="00A6582B" w:rsidRPr="00A6582B" w:rsidRDefault="00A6582B" w:rsidP="00A6582B">
      <w:pPr>
        <w:bidi/>
        <w:ind w:firstLine="720"/>
        <w:jc w:val="both"/>
        <w:rPr>
          <w:rFonts w:cs="David" w:hint="cs"/>
          <w:rtl/>
        </w:rPr>
      </w:pPr>
    </w:p>
    <w:p w14:paraId="7ED7B3BA" w14:textId="77777777" w:rsidR="00A6582B" w:rsidRPr="00A6582B" w:rsidRDefault="00A6582B" w:rsidP="00A6582B">
      <w:pPr>
        <w:bidi/>
        <w:ind w:firstLine="720"/>
        <w:jc w:val="both"/>
        <w:rPr>
          <w:rFonts w:cs="David" w:hint="cs"/>
          <w:rtl/>
        </w:rPr>
      </w:pPr>
      <w:r w:rsidRPr="00A6582B">
        <w:rPr>
          <w:rFonts w:cs="David" w:hint="cs"/>
          <w:rtl/>
        </w:rPr>
        <w:t xml:space="preserve">צריך אולי להודיע - - - </w:t>
      </w:r>
    </w:p>
    <w:p w14:paraId="3416EFB1" w14:textId="77777777" w:rsidR="00A6582B" w:rsidRPr="00A6582B" w:rsidRDefault="00A6582B" w:rsidP="00A6582B">
      <w:pPr>
        <w:bidi/>
        <w:ind w:firstLine="720"/>
        <w:jc w:val="both"/>
        <w:rPr>
          <w:rFonts w:cs="David" w:hint="cs"/>
          <w:rtl/>
        </w:rPr>
      </w:pPr>
    </w:p>
    <w:p w14:paraId="6EF61C5C" w14:textId="77777777" w:rsidR="00A6582B" w:rsidRPr="00A6582B" w:rsidRDefault="00A6582B" w:rsidP="00A6582B">
      <w:pPr>
        <w:bidi/>
        <w:jc w:val="both"/>
        <w:rPr>
          <w:rFonts w:cs="David" w:hint="cs"/>
          <w:u w:val="single"/>
          <w:rtl/>
        </w:rPr>
      </w:pPr>
      <w:r w:rsidRPr="00A6582B">
        <w:rPr>
          <w:rFonts w:cs="David" w:hint="cs"/>
          <w:u w:val="single"/>
          <w:rtl/>
        </w:rPr>
        <w:t>היו</w:t>
      </w:r>
      <w:r w:rsidRPr="00A6582B">
        <w:rPr>
          <w:rFonts w:cs="David"/>
          <w:u w:val="single"/>
          <w:rtl/>
        </w:rPr>
        <w:t>"</w:t>
      </w:r>
      <w:r w:rsidRPr="00A6582B">
        <w:rPr>
          <w:rFonts w:cs="David" w:hint="cs"/>
          <w:u w:val="single"/>
          <w:rtl/>
        </w:rPr>
        <w:t>ר יריב לוין:</w:t>
      </w:r>
    </w:p>
    <w:p w14:paraId="72AAE510" w14:textId="77777777" w:rsidR="00A6582B" w:rsidRPr="00A6582B" w:rsidRDefault="00A6582B" w:rsidP="00A6582B">
      <w:pPr>
        <w:bidi/>
        <w:ind w:firstLine="720"/>
        <w:jc w:val="both"/>
        <w:rPr>
          <w:rFonts w:cs="David" w:hint="cs"/>
          <w:rtl/>
        </w:rPr>
      </w:pPr>
    </w:p>
    <w:p w14:paraId="21228988" w14:textId="77777777" w:rsidR="00A6582B" w:rsidRPr="00A6582B" w:rsidRDefault="00A6582B" w:rsidP="00A6582B">
      <w:pPr>
        <w:bidi/>
        <w:ind w:firstLine="720"/>
        <w:jc w:val="both"/>
        <w:rPr>
          <w:rFonts w:cs="David" w:hint="cs"/>
          <w:rtl/>
        </w:rPr>
      </w:pPr>
      <w:r w:rsidRPr="00A6582B">
        <w:rPr>
          <w:rFonts w:cs="David" w:hint="cs"/>
          <w:rtl/>
        </w:rPr>
        <w:t xml:space="preserve">אני מצדי מודיע את זה לפרוטוקול. אם חברי הוועדה לא נוכחים פה ולא נמצאים בישיבה, נדמה לי שזה ממצה את חובת ההודעה שלי. הישיבה נעולה, תודה רבה. </w:t>
      </w:r>
    </w:p>
    <w:p w14:paraId="4502DD7B" w14:textId="77777777" w:rsidR="00A6582B" w:rsidRPr="00A6582B" w:rsidRDefault="00A6582B" w:rsidP="00A6582B">
      <w:pPr>
        <w:bidi/>
        <w:jc w:val="both"/>
        <w:rPr>
          <w:rFonts w:cs="David" w:hint="cs"/>
          <w:rtl/>
        </w:rPr>
      </w:pPr>
    </w:p>
    <w:p w14:paraId="19F77E92" w14:textId="77777777" w:rsidR="00A6582B" w:rsidRPr="00A6582B" w:rsidRDefault="00A6582B" w:rsidP="00A6582B">
      <w:pPr>
        <w:bidi/>
        <w:ind w:firstLine="720"/>
        <w:jc w:val="both"/>
        <w:rPr>
          <w:rFonts w:cs="David" w:hint="cs"/>
          <w:u w:val="single"/>
          <w:rtl/>
        </w:rPr>
      </w:pPr>
      <w:r w:rsidRPr="00A6582B">
        <w:rPr>
          <w:rFonts w:cs="David" w:hint="cs"/>
          <w:u w:val="single"/>
          <w:rtl/>
        </w:rPr>
        <w:t>הישיבה ננעלה בשעה 15:20.</w:t>
      </w:r>
    </w:p>
    <w:p w14:paraId="46BF5412" w14:textId="77777777" w:rsidR="00A6582B" w:rsidRPr="00A6582B" w:rsidRDefault="00A6582B" w:rsidP="00A6582B">
      <w:pPr>
        <w:bidi/>
        <w:rPr>
          <w:rFonts w:cs="David" w:hint="cs"/>
          <w:rtl/>
        </w:rPr>
      </w:pPr>
    </w:p>
    <w:p w14:paraId="350916BF" w14:textId="77777777" w:rsidR="00552A80" w:rsidRPr="00A6582B" w:rsidRDefault="00552A80" w:rsidP="00A6582B">
      <w:pPr>
        <w:bidi/>
        <w:rPr>
          <w:rFonts w:cs="David"/>
          <w:rtl/>
        </w:rPr>
      </w:pPr>
    </w:p>
    <w:sectPr w:rsidR="00552A80" w:rsidRPr="00A6582B">
      <w:headerReference w:type="even" r:id="rId7"/>
      <w:headerReference w:type="default" r:id="rId8"/>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91DA" w14:textId="77777777" w:rsidR="00000000" w:rsidRDefault="00825F8D">
      <w:r>
        <w:separator/>
      </w:r>
    </w:p>
  </w:endnote>
  <w:endnote w:type="continuationSeparator" w:id="0">
    <w:p w14:paraId="2570DEFA" w14:textId="77777777" w:rsidR="00000000" w:rsidRDefault="0082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A7FEB" w14:textId="77777777" w:rsidR="00000000" w:rsidRDefault="00825F8D">
      <w:r>
        <w:separator/>
      </w:r>
    </w:p>
  </w:footnote>
  <w:footnote w:type="continuationSeparator" w:id="0">
    <w:p w14:paraId="186FF6BC" w14:textId="77777777" w:rsidR="00000000" w:rsidRDefault="00825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A43B" w14:textId="77777777" w:rsidR="00A6582B" w:rsidRDefault="00A6582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32443A0" w14:textId="77777777" w:rsidR="00A6582B" w:rsidRDefault="00A6582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853D" w14:textId="77777777" w:rsidR="00A6582B" w:rsidRDefault="00A6582B">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6A4930">
      <w:rPr>
        <w:rStyle w:val="PageNumber"/>
        <w:rFonts w:cs="David"/>
        <w:noProof/>
        <w:szCs w:val="24"/>
        <w:rtl/>
      </w:rPr>
      <w:t>83</w:t>
    </w:r>
    <w:r>
      <w:rPr>
        <w:rStyle w:val="PageNumber"/>
        <w:rFonts w:cs="David"/>
        <w:szCs w:val="24"/>
      </w:rPr>
      <w:fldChar w:fldCharType="end"/>
    </w:r>
  </w:p>
  <w:p w14:paraId="64246181" w14:textId="77777777" w:rsidR="00A6582B" w:rsidRDefault="00A6582B">
    <w:pPr>
      <w:pStyle w:val="Header"/>
      <w:ind w:right="360"/>
      <w:rPr>
        <w:rFonts w:cs="David" w:hint="cs"/>
        <w:sz w:val="24"/>
        <w:szCs w:val="24"/>
        <w:rtl/>
      </w:rPr>
    </w:pPr>
    <w:r>
      <w:rPr>
        <w:rFonts w:cs="David" w:hint="cs"/>
        <w:sz w:val="24"/>
        <w:szCs w:val="24"/>
        <w:rtl/>
      </w:rPr>
      <w:t xml:space="preserve">ועדת הכנסת </w:t>
    </w:r>
  </w:p>
  <w:p w14:paraId="62BD84E0" w14:textId="77777777" w:rsidR="00A6582B" w:rsidRDefault="00A6582B">
    <w:pPr>
      <w:pStyle w:val="Header"/>
      <w:ind w:right="360"/>
      <w:rPr>
        <w:rFonts w:cs="David" w:hint="cs"/>
        <w:sz w:val="24"/>
        <w:szCs w:val="24"/>
        <w:rtl/>
      </w:rPr>
    </w:pPr>
    <w:r>
      <w:rPr>
        <w:rFonts w:cs="David" w:hint="cs"/>
        <w:sz w:val="24"/>
        <w:szCs w:val="24"/>
        <w:rtl/>
      </w:rPr>
      <w:t>1.2.2011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5E6"/>
    <w:multiLevelType w:val="hybridMultilevel"/>
    <w:tmpl w:val="D368DCD8"/>
    <w:lvl w:ilvl="0" w:tplc="A544A934">
      <w:start w:val="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4135E9"/>
    <w:multiLevelType w:val="hybridMultilevel"/>
    <w:tmpl w:val="67C088BE"/>
    <w:lvl w:ilvl="0" w:tplc="3B022ED0">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76F5043"/>
    <w:multiLevelType w:val="hybridMultilevel"/>
    <w:tmpl w:val="02FA9F58"/>
    <w:lvl w:ilvl="0" w:tplc="AADC6D42">
      <w:numFmt w:val="bullet"/>
      <w:lvlText w:val="-"/>
      <w:lvlJc w:val="left"/>
      <w:pPr>
        <w:tabs>
          <w:tab w:val="num" w:pos="1575"/>
        </w:tabs>
        <w:ind w:left="1575" w:hanging="855"/>
      </w:pPr>
      <w:rPr>
        <w:rFonts w:ascii="Times New Roman" w:eastAsia="Times New Roman" w:hAnsi="Times New Roman" w:cs="David" w:hint="default"/>
        <w:u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EF6D91"/>
    <w:multiLevelType w:val="hybridMultilevel"/>
    <w:tmpl w:val="3FD66854"/>
    <w:lvl w:ilvl="0" w:tplc="DE4A3D8A">
      <w:start w:val="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B2D00CF"/>
    <w:multiLevelType w:val="hybridMultilevel"/>
    <w:tmpl w:val="F19C949C"/>
    <w:lvl w:ilvl="0" w:tplc="DD42BEB6">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C5719C8"/>
    <w:multiLevelType w:val="hybridMultilevel"/>
    <w:tmpl w:val="D52C9784"/>
    <w:lvl w:ilvl="0" w:tplc="1C34406C">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E613C5"/>
    <w:multiLevelType w:val="hybridMultilevel"/>
    <w:tmpl w:val="E7A66F8A"/>
    <w:lvl w:ilvl="0" w:tplc="96C802D4">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CF37401"/>
    <w:multiLevelType w:val="hybridMultilevel"/>
    <w:tmpl w:val="32BA78C2"/>
    <w:lvl w:ilvl="0" w:tplc="703C22D2">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A2D7763"/>
    <w:multiLevelType w:val="hybridMultilevel"/>
    <w:tmpl w:val="6F3A96E6"/>
    <w:lvl w:ilvl="0" w:tplc="1A2C4FA2">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7255FC9"/>
    <w:multiLevelType w:val="hybridMultilevel"/>
    <w:tmpl w:val="D8BE69E2"/>
    <w:lvl w:ilvl="0" w:tplc="EEF6E5E4">
      <w:start w:val="5"/>
      <w:numFmt w:val="bullet"/>
      <w:lvlText w:val="-"/>
      <w:lvlJc w:val="left"/>
      <w:pPr>
        <w:tabs>
          <w:tab w:val="num" w:pos="1575"/>
        </w:tabs>
        <w:ind w:left="1575" w:hanging="855"/>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1A13997"/>
    <w:multiLevelType w:val="hybridMultilevel"/>
    <w:tmpl w:val="1EB670A4"/>
    <w:lvl w:ilvl="0" w:tplc="B09E424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B9633EE"/>
    <w:multiLevelType w:val="hybridMultilevel"/>
    <w:tmpl w:val="57CA32F2"/>
    <w:lvl w:ilvl="0" w:tplc="73C275C4">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EA4567D"/>
    <w:multiLevelType w:val="hybridMultilevel"/>
    <w:tmpl w:val="AE626064"/>
    <w:lvl w:ilvl="0" w:tplc="8446F23C">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EB577DA"/>
    <w:multiLevelType w:val="hybridMultilevel"/>
    <w:tmpl w:val="FE1AB212"/>
    <w:lvl w:ilvl="0" w:tplc="7248A89C">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096669"/>
    <w:multiLevelType w:val="hybridMultilevel"/>
    <w:tmpl w:val="C7FC94FC"/>
    <w:lvl w:ilvl="0" w:tplc="155CC55A">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6" w15:restartNumberingAfterBreak="0">
    <w:nsid w:val="47E90BB3"/>
    <w:multiLevelType w:val="hybridMultilevel"/>
    <w:tmpl w:val="BC4A03C6"/>
    <w:lvl w:ilvl="0" w:tplc="882EDD3A">
      <w:numFmt w:val="bullet"/>
      <w:lvlText w:val="-"/>
      <w:lvlJc w:val="left"/>
      <w:pPr>
        <w:tabs>
          <w:tab w:val="num" w:pos="1575"/>
        </w:tabs>
        <w:ind w:left="1575" w:hanging="855"/>
      </w:pPr>
      <w:rPr>
        <w:rFonts w:ascii="Times New Roman" w:eastAsia="Times New Roman" w:hAnsi="Times New Roman" w:cs="David" w:hint="default"/>
        <w:u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702267"/>
    <w:multiLevelType w:val="hybridMultilevel"/>
    <w:tmpl w:val="76DC7416"/>
    <w:lvl w:ilvl="0" w:tplc="3CCA98F4">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A3D44E1"/>
    <w:multiLevelType w:val="hybridMultilevel"/>
    <w:tmpl w:val="379E0818"/>
    <w:lvl w:ilvl="0" w:tplc="3D94C3EE">
      <w:start w:val="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C6E5D70"/>
    <w:multiLevelType w:val="hybridMultilevel"/>
    <w:tmpl w:val="A3A4662A"/>
    <w:lvl w:ilvl="0" w:tplc="CF14DE5A">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27F2B55"/>
    <w:multiLevelType w:val="hybridMultilevel"/>
    <w:tmpl w:val="1D968686"/>
    <w:lvl w:ilvl="0" w:tplc="1DFA8AC4">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3897ACD"/>
    <w:multiLevelType w:val="hybridMultilevel"/>
    <w:tmpl w:val="A1907D1E"/>
    <w:lvl w:ilvl="0" w:tplc="202824EA">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5154C60"/>
    <w:multiLevelType w:val="hybridMultilevel"/>
    <w:tmpl w:val="B808B116"/>
    <w:lvl w:ilvl="0" w:tplc="6AE409C2">
      <w:start w:val="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62C7CF0"/>
    <w:multiLevelType w:val="hybridMultilevel"/>
    <w:tmpl w:val="0C60F8D6"/>
    <w:lvl w:ilvl="0" w:tplc="2042DFC4">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74A3DB5"/>
    <w:multiLevelType w:val="hybridMultilevel"/>
    <w:tmpl w:val="76CAB7AE"/>
    <w:lvl w:ilvl="0" w:tplc="E4E25864">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215606D"/>
    <w:multiLevelType w:val="hybridMultilevel"/>
    <w:tmpl w:val="E378007C"/>
    <w:lvl w:ilvl="0" w:tplc="B624355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4690311">
    <w:abstractNumId w:val="15"/>
  </w:num>
  <w:num w:numId="2" w16cid:durableId="50151389">
    <w:abstractNumId w:val="12"/>
  </w:num>
  <w:num w:numId="3" w16cid:durableId="1136950463">
    <w:abstractNumId w:val="20"/>
  </w:num>
  <w:num w:numId="4" w16cid:durableId="1937327707">
    <w:abstractNumId w:val="8"/>
  </w:num>
  <w:num w:numId="5" w16cid:durableId="1465931694">
    <w:abstractNumId w:val="13"/>
  </w:num>
  <w:num w:numId="6" w16cid:durableId="1978994917">
    <w:abstractNumId w:val="21"/>
  </w:num>
  <w:num w:numId="7" w16cid:durableId="1166552474">
    <w:abstractNumId w:val="5"/>
  </w:num>
  <w:num w:numId="8" w16cid:durableId="616642331">
    <w:abstractNumId w:val="4"/>
  </w:num>
  <w:num w:numId="9" w16cid:durableId="1422726878">
    <w:abstractNumId w:val="17"/>
  </w:num>
  <w:num w:numId="10" w16cid:durableId="1931112240">
    <w:abstractNumId w:val="6"/>
  </w:num>
  <w:num w:numId="11" w16cid:durableId="1396201754">
    <w:abstractNumId w:val="19"/>
  </w:num>
  <w:num w:numId="12" w16cid:durableId="2062318598">
    <w:abstractNumId w:val="23"/>
  </w:num>
  <w:num w:numId="13" w16cid:durableId="1355493331">
    <w:abstractNumId w:val="11"/>
  </w:num>
  <w:num w:numId="14" w16cid:durableId="1558475370">
    <w:abstractNumId w:val="24"/>
  </w:num>
  <w:num w:numId="15" w16cid:durableId="271938536">
    <w:abstractNumId w:val="7"/>
  </w:num>
  <w:num w:numId="16" w16cid:durableId="1588612020">
    <w:abstractNumId w:val="14"/>
  </w:num>
  <w:num w:numId="17" w16cid:durableId="1967616748">
    <w:abstractNumId w:val="1"/>
  </w:num>
  <w:num w:numId="18" w16cid:durableId="390426403">
    <w:abstractNumId w:val="25"/>
  </w:num>
  <w:num w:numId="19" w16cid:durableId="1947616019">
    <w:abstractNumId w:val="2"/>
  </w:num>
  <w:num w:numId="20" w16cid:durableId="2058311695">
    <w:abstractNumId w:val="16"/>
  </w:num>
  <w:num w:numId="21" w16cid:durableId="171066690">
    <w:abstractNumId w:val="0"/>
  </w:num>
  <w:num w:numId="22" w16cid:durableId="1182546691">
    <w:abstractNumId w:val="3"/>
  </w:num>
  <w:num w:numId="23" w16cid:durableId="248856057">
    <w:abstractNumId w:val="22"/>
  </w:num>
  <w:num w:numId="24" w16cid:durableId="1033193681">
    <w:abstractNumId w:val="9"/>
  </w:num>
  <w:num w:numId="25" w16cid:durableId="1210266710">
    <w:abstractNumId w:val="18"/>
  </w:num>
  <w:num w:numId="26" w16cid:durableId="1956013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071פרוטוקול_ישיבת_ועדה.doc"/>
    <w:docVar w:name="StartMode" w:val="3"/>
  </w:docVars>
  <w:rsids>
    <w:rsidRoot w:val="009B5294"/>
    <w:rsid w:val="00377D0C"/>
    <w:rsid w:val="00552A80"/>
    <w:rsid w:val="006A4930"/>
    <w:rsid w:val="00825F8D"/>
    <w:rsid w:val="00965806"/>
    <w:rsid w:val="009B5294"/>
    <w:rsid w:val="00A658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56E954A2"/>
  <w15:chartTrackingRefBased/>
  <w15:docId w15:val="{94681474-8DCB-42F1-82B5-872D029E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6582B"/>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6582B"/>
    <w:rPr>
      <w:rFonts w:cs="Miriam"/>
      <w:lang w:bidi="he-IL"/>
    </w:rPr>
  </w:style>
  <w:style w:type="paragraph" w:styleId="Footer">
    <w:name w:val="footer"/>
    <w:basedOn w:val="Normal"/>
    <w:rsid w:val="00A6582B"/>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19217</Words>
  <Characters>109542</Characters>
  <Application>Microsoft Office Word</Application>
  <DocSecurity>0</DocSecurity>
  <Lines>912</Lines>
  <Paragraphs>257</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p_shoshana</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