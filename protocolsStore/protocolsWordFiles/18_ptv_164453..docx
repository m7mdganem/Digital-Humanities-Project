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BA9D" w14:textId="77777777" w:rsidR="0000405A" w:rsidRDefault="0000405A" w:rsidP="0000405A">
      <w:pPr>
        <w:pStyle w:val="Heading5"/>
        <w:rPr>
          <w:rFonts w:cs="David"/>
          <w:b/>
          <w:bCs/>
          <w:sz w:val="24"/>
          <w:rtl/>
        </w:rPr>
      </w:pPr>
      <w:r>
        <w:rPr>
          <w:rFonts w:cs="David" w:hint="cs"/>
          <w:b/>
          <w:bCs/>
          <w:sz w:val="24"/>
          <w:rtl/>
        </w:rPr>
        <w:t xml:space="preserve">הכנסת </w:t>
      </w:r>
      <w:r>
        <w:rPr>
          <w:rFonts w:cs="David"/>
          <w:b/>
          <w:bCs/>
          <w:sz w:val="24"/>
          <w:rtl/>
        </w:rPr>
        <w:t>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14:paraId="24870575" w14:textId="77777777" w:rsidR="0000405A" w:rsidRDefault="0000405A" w:rsidP="0000405A">
      <w:pPr>
        <w:bidi/>
        <w:jc w:val="both"/>
        <w:rPr>
          <w:rFonts w:cs="David" w:hint="cs"/>
          <w:b/>
          <w:bCs/>
          <w:rtl/>
        </w:rPr>
      </w:pPr>
      <w:r>
        <w:rPr>
          <w:rFonts w:cs="David" w:hint="cs"/>
          <w:b/>
          <w:bCs/>
          <w:rtl/>
        </w:rPr>
        <w:t>מושב שלישי</w:t>
      </w:r>
    </w:p>
    <w:p w14:paraId="6AE92CF9" w14:textId="77777777" w:rsidR="0000405A" w:rsidRDefault="0000405A" w:rsidP="0000405A">
      <w:pPr>
        <w:bidi/>
        <w:jc w:val="center"/>
        <w:rPr>
          <w:rFonts w:cs="David" w:hint="cs"/>
          <w:b/>
          <w:bCs/>
          <w:rtl/>
        </w:rPr>
      </w:pPr>
    </w:p>
    <w:p w14:paraId="0E6F33A3" w14:textId="77777777" w:rsidR="0000405A" w:rsidRDefault="0000405A" w:rsidP="0000405A">
      <w:pPr>
        <w:bidi/>
        <w:jc w:val="center"/>
        <w:rPr>
          <w:rFonts w:cs="David" w:hint="cs"/>
          <w:b/>
          <w:bCs/>
          <w:rtl/>
        </w:rPr>
      </w:pPr>
    </w:p>
    <w:p w14:paraId="5B1CAC56" w14:textId="77777777" w:rsidR="0000405A" w:rsidRDefault="0000405A" w:rsidP="0000405A">
      <w:pPr>
        <w:bidi/>
        <w:jc w:val="center"/>
        <w:rPr>
          <w:rFonts w:cs="David" w:hint="cs"/>
          <w:b/>
          <w:bCs/>
          <w:rtl/>
        </w:rPr>
      </w:pPr>
      <w:r>
        <w:rPr>
          <w:rFonts w:cs="David" w:hint="cs"/>
          <w:b/>
          <w:bCs/>
          <w:rtl/>
        </w:rPr>
        <w:t>פרוטוקול מס' 17</w:t>
      </w:r>
    </w:p>
    <w:p w14:paraId="760C3AF4" w14:textId="77777777" w:rsidR="0000405A" w:rsidRDefault="0000405A" w:rsidP="0000405A">
      <w:pPr>
        <w:bidi/>
        <w:jc w:val="center"/>
        <w:rPr>
          <w:rFonts w:cs="David" w:hint="cs"/>
          <w:b/>
          <w:bCs/>
          <w:rtl/>
        </w:rPr>
      </w:pPr>
      <w:r>
        <w:rPr>
          <w:rFonts w:cs="David" w:hint="cs"/>
          <w:b/>
          <w:bCs/>
          <w:rtl/>
        </w:rPr>
        <w:t>מישיבת ועדת המשנה של ועדת הכנסת  לגיבוש כללי אתיקה לחברי הכנסת</w:t>
      </w:r>
    </w:p>
    <w:p w14:paraId="4E3E8911" w14:textId="77777777" w:rsidR="0000405A" w:rsidRDefault="0000405A" w:rsidP="0000405A">
      <w:pPr>
        <w:bidi/>
        <w:jc w:val="center"/>
        <w:rPr>
          <w:rFonts w:cs="David" w:hint="cs"/>
          <w:rtl/>
        </w:rPr>
      </w:pPr>
      <w:r>
        <w:rPr>
          <w:rFonts w:cs="David" w:hint="cs"/>
          <w:b/>
          <w:bCs/>
          <w:u w:val="single"/>
          <w:rtl/>
        </w:rPr>
        <w:t xml:space="preserve">יום שלישי, כ"ג בכסלו </w:t>
      </w:r>
      <w:proofErr w:type="spellStart"/>
      <w:r>
        <w:rPr>
          <w:rFonts w:cs="David" w:hint="cs"/>
          <w:b/>
          <w:bCs/>
          <w:u w:val="single"/>
          <w:rtl/>
        </w:rPr>
        <w:t>התשע"א</w:t>
      </w:r>
      <w:proofErr w:type="spellEnd"/>
      <w:r>
        <w:rPr>
          <w:rFonts w:cs="David" w:hint="cs"/>
          <w:b/>
          <w:bCs/>
          <w:u w:val="single"/>
          <w:rtl/>
        </w:rPr>
        <w:t xml:space="preserve"> (30 בנובמבר 2010), שעה 14:30</w:t>
      </w:r>
    </w:p>
    <w:p w14:paraId="501D36B4" w14:textId="77777777" w:rsidR="0000405A" w:rsidRDefault="0000405A" w:rsidP="0000405A">
      <w:pPr>
        <w:bidi/>
        <w:ind w:left="1466" w:hanging="1466"/>
        <w:jc w:val="both"/>
        <w:rPr>
          <w:rFonts w:cs="David" w:hint="cs"/>
          <w:rtl/>
        </w:rPr>
      </w:pPr>
    </w:p>
    <w:p w14:paraId="0BC875F4" w14:textId="77777777" w:rsidR="0000405A" w:rsidRDefault="0000405A" w:rsidP="0000405A">
      <w:pPr>
        <w:bidi/>
        <w:ind w:left="1466" w:hanging="1466"/>
        <w:jc w:val="both"/>
        <w:rPr>
          <w:rFonts w:cs="David" w:hint="cs"/>
          <w:rtl/>
        </w:rPr>
      </w:pPr>
    </w:p>
    <w:p w14:paraId="2461CDF6" w14:textId="77777777" w:rsidR="0000405A" w:rsidRDefault="0000405A" w:rsidP="0000405A">
      <w:pPr>
        <w:bidi/>
        <w:ind w:left="1466" w:hanging="1466"/>
        <w:jc w:val="both"/>
        <w:rPr>
          <w:rFonts w:cs="David" w:hint="cs"/>
          <w:rtl/>
        </w:rPr>
      </w:pPr>
    </w:p>
    <w:p w14:paraId="5727124F" w14:textId="77777777" w:rsidR="0000405A" w:rsidRDefault="0000405A" w:rsidP="0000405A">
      <w:pPr>
        <w:bidi/>
        <w:ind w:left="1466" w:hanging="1466"/>
        <w:jc w:val="both"/>
        <w:rPr>
          <w:rFonts w:cs="David" w:hint="cs"/>
          <w:rtl/>
        </w:rPr>
      </w:pPr>
      <w:r>
        <w:rPr>
          <w:rFonts w:cs="David" w:hint="cs"/>
          <w:b/>
          <w:bCs/>
          <w:u w:val="single"/>
          <w:rtl/>
        </w:rPr>
        <w:t>סדר היום</w:t>
      </w:r>
      <w:r>
        <w:rPr>
          <w:rFonts w:cs="David" w:hint="cs"/>
          <w:rtl/>
        </w:rPr>
        <w:t xml:space="preserve">:  </w:t>
      </w:r>
    </w:p>
    <w:p w14:paraId="10F64688" w14:textId="77777777" w:rsidR="0000405A" w:rsidRDefault="0000405A" w:rsidP="0000405A">
      <w:pPr>
        <w:bidi/>
        <w:jc w:val="both"/>
        <w:rPr>
          <w:rFonts w:cs="David" w:hint="cs"/>
          <w:b/>
          <w:bCs/>
          <w:rtl/>
        </w:rPr>
      </w:pPr>
      <w:r>
        <w:rPr>
          <w:rFonts w:cs="David" w:hint="cs"/>
          <w:rtl/>
        </w:rPr>
        <w:t>פרק י"ד: ועדת האתיקה</w:t>
      </w:r>
    </w:p>
    <w:p w14:paraId="52FC7D1D" w14:textId="77777777" w:rsidR="0000405A" w:rsidRDefault="0000405A" w:rsidP="0000405A">
      <w:pPr>
        <w:bidi/>
        <w:ind w:left="1286" w:hanging="1286"/>
        <w:jc w:val="both"/>
        <w:rPr>
          <w:rFonts w:cs="David" w:hint="cs"/>
          <w:rtl/>
        </w:rPr>
      </w:pPr>
      <w:r>
        <w:rPr>
          <w:rFonts w:cs="David" w:hint="cs"/>
          <w:rtl/>
        </w:rPr>
        <w:t xml:space="preserve">תלונות וקובלנות. </w:t>
      </w:r>
    </w:p>
    <w:p w14:paraId="3B5893BB" w14:textId="77777777" w:rsidR="0000405A" w:rsidRDefault="0000405A" w:rsidP="0000405A">
      <w:pPr>
        <w:bidi/>
        <w:ind w:left="1286" w:hanging="1286"/>
        <w:jc w:val="both"/>
        <w:rPr>
          <w:rFonts w:cs="David" w:hint="cs"/>
          <w:rtl/>
        </w:rPr>
      </w:pPr>
    </w:p>
    <w:p w14:paraId="502850BD" w14:textId="77777777" w:rsidR="0000405A" w:rsidRDefault="0000405A" w:rsidP="0000405A">
      <w:pPr>
        <w:bidi/>
        <w:ind w:left="1286" w:hanging="1286"/>
        <w:jc w:val="both"/>
        <w:rPr>
          <w:rFonts w:cs="David" w:hint="cs"/>
          <w:rtl/>
        </w:rPr>
      </w:pPr>
    </w:p>
    <w:p w14:paraId="35AE3A67" w14:textId="77777777" w:rsidR="0000405A" w:rsidRDefault="0000405A" w:rsidP="0000405A">
      <w:pPr>
        <w:bidi/>
        <w:ind w:left="1286" w:hanging="1286"/>
        <w:jc w:val="both"/>
        <w:rPr>
          <w:rFonts w:cs="David" w:hint="cs"/>
          <w:b/>
          <w:bCs/>
          <w:rtl/>
        </w:rPr>
      </w:pPr>
      <w:r>
        <w:rPr>
          <w:rFonts w:cs="David" w:hint="cs"/>
          <w:b/>
          <w:bCs/>
          <w:u w:val="single"/>
          <w:rtl/>
        </w:rPr>
        <w:t>נכחו</w:t>
      </w:r>
      <w:r>
        <w:rPr>
          <w:rFonts w:cs="David" w:hint="cs"/>
          <w:b/>
          <w:bCs/>
          <w:rtl/>
        </w:rPr>
        <w:t>:</w:t>
      </w:r>
    </w:p>
    <w:p w14:paraId="78034FCA" w14:textId="77777777" w:rsidR="0000405A" w:rsidRDefault="0000405A" w:rsidP="0000405A">
      <w:pPr>
        <w:bidi/>
        <w:ind w:left="1286" w:hanging="1286"/>
        <w:jc w:val="both"/>
        <w:rPr>
          <w:rFonts w:cs="David" w:hint="cs"/>
          <w:b/>
          <w:bCs/>
          <w:rtl/>
        </w:rPr>
      </w:pPr>
    </w:p>
    <w:p w14:paraId="3218F870" w14:textId="77777777" w:rsidR="0000405A" w:rsidRDefault="0000405A" w:rsidP="0000405A">
      <w:pPr>
        <w:bidi/>
        <w:ind w:left="1286" w:hanging="1286"/>
        <w:jc w:val="both"/>
        <w:rPr>
          <w:rFonts w:cs="David" w:hint="cs"/>
          <w:rtl/>
        </w:rPr>
      </w:pPr>
      <w:r>
        <w:rPr>
          <w:rFonts w:cs="David" w:hint="cs"/>
          <w:b/>
          <w:bCs/>
          <w:u w:val="single"/>
          <w:rtl/>
        </w:rPr>
        <w:t>חברי הוועדה</w:t>
      </w:r>
      <w:r>
        <w:rPr>
          <w:rFonts w:cs="David" w:hint="cs"/>
          <w:rtl/>
        </w:rPr>
        <w:t>:</w:t>
      </w:r>
    </w:p>
    <w:p w14:paraId="02FFA480" w14:textId="77777777" w:rsidR="0000405A" w:rsidRDefault="0000405A" w:rsidP="0000405A">
      <w:pPr>
        <w:bidi/>
        <w:ind w:left="1286" w:hanging="1286"/>
        <w:jc w:val="both"/>
        <w:rPr>
          <w:rFonts w:cs="David" w:hint="cs"/>
          <w:rtl/>
        </w:rPr>
      </w:pPr>
      <w:r>
        <w:rPr>
          <w:rFonts w:cs="David" w:hint="cs"/>
          <w:rtl/>
        </w:rPr>
        <w:t>חיים אורון - היו"ר</w:t>
      </w:r>
    </w:p>
    <w:p w14:paraId="245684BD" w14:textId="77777777" w:rsidR="0000405A" w:rsidRDefault="0000405A" w:rsidP="0000405A">
      <w:pPr>
        <w:bidi/>
        <w:ind w:left="1286" w:hanging="1286"/>
        <w:jc w:val="both"/>
        <w:rPr>
          <w:rFonts w:cs="David" w:hint="cs"/>
          <w:rtl/>
        </w:rPr>
      </w:pPr>
      <w:r>
        <w:rPr>
          <w:rFonts w:cs="David" w:hint="cs"/>
          <w:rtl/>
        </w:rPr>
        <w:t xml:space="preserve">יריב לוין </w:t>
      </w:r>
      <w:r>
        <w:rPr>
          <w:rFonts w:cs="David"/>
          <w:rtl/>
        </w:rPr>
        <w:t>–</w:t>
      </w:r>
      <w:r>
        <w:rPr>
          <w:rFonts w:cs="David" w:hint="cs"/>
          <w:rtl/>
        </w:rPr>
        <w:t xml:space="preserve"> יו"ר ועדת הכנסת</w:t>
      </w:r>
    </w:p>
    <w:p w14:paraId="262F1005" w14:textId="77777777" w:rsidR="0000405A" w:rsidRDefault="0000405A" w:rsidP="0000405A">
      <w:pPr>
        <w:bidi/>
        <w:ind w:left="1286" w:hanging="1286"/>
        <w:jc w:val="both"/>
        <w:rPr>
          <w:rFonts w:cs="David" w:hint="cs"/>
          <w:rtl/>
        </w:rPr>
      </w:pPr>
      <w:r>
        <w:rPr>
          <w:rFonts w:cs="David" w:hint="cs"/>
          <w:rtl/>
        </w:rPr>
        <w:t>שלי יחימוביץ</w:t>
      </w:r>
    </w:p>
    <w:p w14:paraId="768653A0" w14:textId="77777777" w:rsidR="0000405A" w:rsidRDefault="0000405A" w:rsidP="0000405A">
      <w:pPr>
        <w:bidi/>
        <w:ind w:left="1286" w:hanging="1286"/>
        <w:jc w:val="both"/>
        <w:rPr>
          <w:rFonts w:cs="David" w:hint="cs"/>
          <w:rtl/>
        </w:rPr>
      </w:pPr>
    </w:p>
    <w:p w14:paraId="1A4309BA" w14:textId="77777777" w:rsidR="0000405A" w:rsidRDefault="0000405A" w:rsidP="0000405A">
      <w:pPr>
        <w:bidi/>
        <w:ind w:left="1286" w:hanging="1286"/>
        <w:jc w:val="both"/>
        <w:rPr>
          <w:rFonts w:cs="David" w:hint="cs"/>
          <w:rtl/>
        </w:rPr>
      </w:pPr>
    </w:p>
    <w:p w14:paraId="18D8EDEE" w14:textId="77777777" w:rsidR="0000405A" w:rsidRDefault="0000405A" w:rsidP="0000405A">
      <w:pPr>
        <w:bidi/>
        <w:ind w:left="1286" w:hanging="1286"/>
        <w:jc w:val="both"/>
        <w:rPr>
          <w:rFonts w:cs="David" w:hint="cs"/>
          <w:rtl/>
        </w:rPr>
      </w:pPr>
      <w:r>
        <w:rPr>
          <w:rFonts w:cs="David" w:hint="cs"/>
          <w:rtl/>
        </w:rPr>
        <w:t xml:space="preserve"> </w:t>
      </w:r>
    </w:p>
    <w:p w14:paraId="552C7044" w14:textId="77777777" w:rsidR="0000405A" w:rsidRDefault="0000405A" w:rsidP="0000405A">
      <w:pPr>
        <w:bidi/>
        <w:ind w:left="1286" w:hanging="1286"/>
        <w:jc w:val="both"/>
        <w:rPr>
          <w:rFonts w:cs="David" w:hint="cs"/>
          <w:rtl/>
        </w:rPr>
      </w:pPr>
      <w:r>
        <w:rPr>
          <w:rFonts w:cs="David" w:hint="cs"/>
          <w:rtl/>
        </w:rPr>
        <w:t xml:space="preserve"> </w:t>
      </w:r>
    </w:p>
    <w:p w14:paraId="24DBD25F" w14:textId="77777777" w:rsidR="0000405A" w:rsidRDefault="0000405A" w:rsidP="0000405A">
      <w:pPr>
        <w:bidi/>
        <w:ind w:left="1286" w:hanging="1286"/>
        <w:jc w:val="both"/>
        <w:rPr>
          <w:rFonts w:cs="David" w:hint="cs"/>
          <w:rtl/>
        </w:rPr>
      </w:pPr>
      <w:r>
        <w:rPr>
          <w:rFonts w:cs="David" w:hint="cs"/>
          <w:b/>
          <w:bCs/>
          <w:u w:val="single"/>
          <w:rtl/>
        </w:rPr>
        <w:t>מוזמנים</w:t>
      </w:r>
      <w:r>
        <w:rPr>
          <w:rFonts w:cs="David" w:hint="cs"/>
          <w:rtl/>
        </w:rPr>
        <w:t>:</w:t>
      </w:r>
    </w:p>
    <w:p w14:paraId="20224F0B" w14:textId="77777777" w:rsidR="0000405A" w:rsidRDefault="0000405A" w:rsidP="0000405A">
      <w:pPr>
        <w:tabs>
          <w:tab w:val="left" w:pos="1646"/>
        </w:tabs>
        <w:bidi/>
        <w:jc w:val="both"/>
        <w:rPr>
          <w:rFonts w:cs="David"/>
        </w:rPr>
      </w:pPr>
      <w:r>
        <w:rPr>
          <w:rFonts w:cs="David" w:hint="eastAsia"/>
          <w:rtl/>
        </w:rPr>
        <w:t>היועץ</w:t>
      </w:r>
      <w:r>
        <w:rPr>
          <w:rFonts w:cs="David"/>
          <w:rtl/>
        </w:rPr>
        <w:t xml:space="preserve"> המשפטי לכנסת אייל ינון</w:t>
      </w:r>
      <w:r>
        <w:rPr>
          <w:rFonts w:cs="David"/>
          <w:rtl/>
        </w:rPr>
        <w:tab/>
      </w:r>
      <w:r>
        <w:rPr>
          <w:rFonts w:cs="David"/>
          <w:rtl/>
        </w:rPr>
        <w:tab/>
      </w:r>
    </w:p>
    <w:p w14:paraId="5F3F2C3D" w14:textId="77777777" w:rsidR="0000405A" w:rsidRDefault="0000405A" w:rsidP="0000405A">
      <w:pPr>
        <w:tabs>
          <w:tab w:val="left" w:pos="1646"/>
        </w:tabs>
        <w:bidi/>
        <w:jc w:val="both"/>
        <w:rPr>
          <w:rFonts w:cs="David"/>
          <w:rtl/>
        </w:rPr>
      </w:pPr>
      <w:proofErr w:type="spellStart"/>
      <w:r>
        <w:rPr>
          <w:rFonts w:cs="David" w:hint="eastAsia"/>
          <w:rtl/>
        </w:rPr>
        <w:t>פרופ</w:t>
      </w:r>
      <w:proofErr w:type="spellEnd"/>
      <w:r>
        <w:rPr>
          <w:rFonts w:cs="David"/>
          <w:rtl/>
        </w:rPr>
        <w:t>' יצחק זמיר</w:t>
      </w:r>
      <w:r>
        <w:rPr>
          <w:rFonts w:cs="David" w:hint="cs"/>
          <w:rtl/>
        </w:rPr>
        <w:t xml:space="preserve"> </w:t>
      </w:r>
      <w:r>
        <w:rPr>
          <w:rFonts w:cs="David"/>
          <w:rtl/>
        </w:rPr>
        <w:t xml:space="preserve">- יושב ראש הוועדה הציבורית לגיבוש כללי אתיקה </w:t>
      </w:r>
      <w:r>
        <w:rPr>
          <w:rFonts w:cs="David" w:hint="eastAsia"/>
          <w:rtl/>
        </w:rPr>
        <w:t>לחברי</w:t>
      </w:r>
      <w:r>
        <w:rPr>
          <w:rFonts w:cs="David"/>
          <w:rtl/>
        </w:rPr>
        <w:t xml:space="preserve"> הכנסת</w:t>
      </w:r>
    </w:p>
    <w:p w14:paraId="159118CC" w14:textId="77777777" w:rsidR="0000405A" w:rsidRDefault="0000405A" w:rsidP="0000405A">
      <w:pPr>
        <w:tabs>
          <w:tab w:val="left" w:pos="1646"/>
        </w:tabs>
        <w:bidi/>
        <w:jc w:val="both"/>
        <w:rPr>
          <w:rFonts w:cs="David" w:hint="cs"/>
          <w:rtl/>
        </w:rPr>
      </w:pPr>
      <w:smartTag w:uri="urn:schemas-microsoft-com:office:smarttags" w:element="PersonName">
        <w:r>
          <w:rPr>
            <w:rFonts w:cs="David" w:hint="cs"/>
            <w:rtl/>
          </w:rPr>
          <w:t>תמי בר</w:t>
        </w:r>
      </w:smartTag>
      <w:r>
        <w:rPr>
          <w:rFonts w:cs="David" w:hint="cs"/>
          <w:rtl/>
        </w:rPr>
        <w:t xml:space="preserve"> </w:t>
      </w:r>
      <w:r>
        <w:rPr>
          <w:rFonts w:cs="David"/>
          <w:rtl/>
        </w:rPr>
        <w:t>–</w:t>
      </w:r>
      <w:r>
        <w:rPr>
          <w:rFonts w:cs="David" w:hint="cs"/>
          <w:rtl/>
        </w:rPr>
        <w:t xml:space="preserve"> מנהל ועדת האתיקה של הכנסת </w:t>
      </w:r>
    </w:p>
    <w:p w14:paraId="7A710E84" w14:textId="77777777" w:rsidR="0000405A" w:rsidRDefault="0000405A" w:rsidP="0000405A">
      <w:pPr>
        <w:tabs>
          <w:tab w:val="left" w:pos="1646"/>
        </w:tabs>
        <w:bidi/>
        <w:jc w:val="both"/>
        <w:rPr>
          <w:rFonts w:cs="David" w:hint="cs"/>
          <w:rtl/>
        </w:rPr>
      </w:pPr>
    </w:p>
    <w:p w14:paraId="5E46D7EF" w14:textId="77777777" w:rsidR="0000405A" w:rsidRDefault="0000405A" w:rsidP="0000405A">
      <w:pPr>
        <w:tabs>
          <w:tab w:val="left" w:pos="1646"/>
        </w:tabs>
        <w:bidi/>
        <w:jc w:val="both"/>
        <w:rPr>
          <w:rFonts w:cs="David" w:hint="cs"/>
          <w:rtl/>
        </w:rPr>
      </w:pPr>
    </w:p>
    <w:p w14:paraId="5ED6E0F0" w14:textId="77777777" w:rsidR="0000405A" w:rsidRDefault="0000405A" w:rsidP="0000405A">
      <w:pPr>
        <w:tabs>
          <w:tab w:val="left" w:pos="1646"/>
        </w:tabs>
        <w:bidi/>
        <w:jc w:val="both"/>
        <w:rPr>
          <w:rFonts w:cs="David" w:hint="cs"/>
          <w:rtl/>
        </w:rPr>
      </w:pPr>
      <w:r>
        <w:rPr>
          <w:rFonts w:cs="David" w:hint="cs"/>
          <w:b/>
          <w:bCs/>
          <w:u w:val="single"/>
          <w:rtl/>
        </w:rPr>
        <w:t>מנהלת הוועדה</w:t>
      </w:r>
      <w:r>
        <w:rPr>
          <w:rFonts w:cs="David" w:hint="cs"/>
          <w:rtl/>
        </w:rPr>
        <w:t xml:space="preserve">: </w:t>
      </w:r>
    </w:p>
    <w:p w14:paraId="74802D5A" w14:textId="77777777" w:rsidR="0000405A" w:rsidRDefault="0000405A" w:rsidP="0000405A">
      <w:pPr>
        <w:bidi/>
        <w:jc w:val="both"/>
        <w:rPr>
          <w:rFonts w:cs="David" w:hint="cs"/>
          <w:rtl/>
        </w:rPr>
      </w:pPr>
      <w:r>
        <w:rPr>
          <w:rFonts w:cs="David" w:hint="cs"/>
          <w:rtl/>
        </w:rPr>
        <w:t>אתי בן יוסף</w:t>
      </w:r>
    </w:p>
    <w:p w14:paraId="7458D18D" w14:textId="77777777" w:rsidR="0000405A" w:rsidRDefault="0000405A" w:rsidP="0000405A">
      <w:pPr>
        <w:bidi/>
        <w:jc w:val="both"/>
        <w:rPr>
          <w:rFonts w:cs="David" w:hint="cs"/>
          <w:rtl/>
        </w:rPr>
      </w:pPr>
      <w:r>
        <w:rPr>
          <w:rFonts w:cs="David" w:hint="cs"/>
          <w:rtl/>
        </w:rPr>
        <w:tab/>
        <w:t xml:space="preserve"> </w:t>
      </w:r>
    </w:p>
    <w:p w14:paraId="0E6BF1CE" w14:textId="77777777" w:rsidR="0000405A" w:rsidRDefault="0000405A" w:rsidP="0000405A">
      <w:pPr>
        <w:bidi/>
        <w:jc w:val="both"/>
        <w:rPr>
          <w:rFonts w:cs="David" w:hint="cs"/>
          <w:rtl/>
        </w:rPr>
      </w:pPr>
      <w:r>
        <w:rPr>
          <w:rFonts w:cs="David" w:hint="cs"/>
          <w:b/>
          <w:bCs/>
          <w:u w:val="single"/>
          <w:rtl/>
        </w:rPr>
        <w:t>ייעוץ משפטי</w:t>
      </w:r>
      <w:r>
        <w:rPr>
          <w:rFonts w:cs="David" w:hint="cs"/>
          <w:rtl/>
        </w:rPr>
        <w:t>:</w:t>
      </w:r>
      <w:r>
        <w:rPr>
          <w:rFonts w:cs="David" w:hint="cs"/>
          <w:rtl/>
        </w:rPr>
        <w:tab/>
      </w:r>
    </w:p>
    <w:p w14:paraId="5E282EBF" w14:textId="77777777" w:rsidR="0000405A" w:rsidRDefault="0000405A" w:rsidP="0000405A">
      <w:pPr>
        <w:bidi/>
        <w:jc w:val="both"/>
        <w:rPr>
          <w:rFonts w:cs="David" w:hint="cs"/>
          <w:rtl/>
        </w:rPr>
      </w:pPr>
      <w:r>
        <w:rPr>
          <w:rFonts w:cs="David" w:hint="cs"/>
          <w:rtl/>
        </w:rPr>
        <w:t>ארבל אסטרחן</w:t>
      </w:r>
      <w:r>
        <w:rPr>
          <w:rFonts w:cs="David" w:hint="cs"/>
          <w:rtl/>
        </w:rPr>
        <w:tab/>
        <w:t xml:space="preserve"> </w:t>
      </w:r>
    </w:p>
    <w:p w14:paraId="46963718" w14:textId="77777777" w:rsidR="0000405A" w:rsidRDefault="0000405A" w:rsidP="0000405A">
      <w:pPr>
        <w:bidi/>
        <w:jc w:val="both"/>
        <w:rPr>
          <w:rFonts w:cs="David" w:hint="cs"/>
          <w:rtl/>
        </w:rPr>
      </w:pPr>
    </w:p>
    <w:p w14:paraId="0BCC682B" w14:textId="77777777" w:rsidR="0000405A" w:rsidRDefault="0000405A" w:rsidP="0000405A">
      <w:pPr>
        <w:bidi/>
        <w:jc w:val="both"/>
        <w:rPr>
          <w:rFonts w:cs="David" w:hint="cs"/>
          <w:rtl/>
        </w:rPr>
      </w:pPr>
    </w:p>
    <w:p w14:paraId="3BC4E1EF" w14:textId="77777777" w:rsidR="0000405A" w:rsidRDefault="0000405A" w:rsidP="0000405A">
      <w:pPr>
        <w:bidi/>
        <w:jc w:val="both"/>
        <w:rPr>
          <w:rFonts w:cs="David" w:hint="cs"/>
          <w:rtl/>
        </w:rPr>
      </w:pPr>
    </w:p>
    <w:p w14:paraId="0B1C5D07" w14:textId="77777777" w:rsidR="0000405A" w:rsidRDefault="0000405A" w:rsidP="0000405A">
      <w:pPr>
        <w:bidi/>
        <w:jc w:val="both"/>
        <w:rPr>
          <w:rFonts w:cs="David" w:hint="cs"/>
          <w:rtl/>
        </w:rPr>
      </w:pPr>
    </w:p>
    <w:p w14:paraId="5A2988CB" w14:textId="77777777" w:rsidR="0000405A" w:rsidRDefault="0000405A" w:rsidP="0000405A">
      <w:pPr>
        <w:bidi/>
        <w:jc w:val="both"/>
        <w:rPr>
          <w:rFonts w:cs="David" w:hint="cs"/>
          <w:rtl/>
        </w:rPr>
      </w:pPr>
    </w:p>
    <w:p w14:paraId="0671B6E1" w14:textId="77777777" w:rsidR="0000405A" w:rsidRDefault="0000405A" w:rsidP="0000405A">
      <w:pPr>
        <w:tabs>
          <w:tab w:val="left" w:pos="1930"/>
        </w:tabs>
        <w:bidi/>
        <w:jc w:val="both"/>
        <w:rPr>
          <w:rFonts w:cs="David" w:hint="cs"/>
          <w:b/>
          <w:bCs/>
          <w:rtl/>
        </w:rPr>
      </w:pPr>
      <w:r>
        <w:rPr>
          <w:rFonts w:cs="David"/>
          <w:b/>
          <w:bCs/>
          <w:u w:val="single"/>
          <w:rtl/>
        </w:rPr>
        <w:t>רשמה וערכה</w:t>
      </w:r>
      <w:r>
        <w:rPr>
          <w:rFonts w:cs="David"/>
          <w:b/>
          <w:bCs/>
          <w:rtl/>
        </w:rPr>
        <w:t>:</w:t>
      </w:r>
    </w:p>
    <w:p w14:paraId="53819520" w14:textId="77777777" w:rsidR="0000405A" w:rsidRDefault="0000405A" w:rsidP="0000405A">
      <w:pPr>
        <w:tabs>
          <w:tab w:val="left" w:pos="1930"/>
        </w:tabs>
        <w:bidi/>
        <w:jc w:val="both"/>
        <w:rPr>
          <w:rFonts w:cs="David"/>
          <w:rtl/>
        </w:rPr>
      </w:pPr>
      <w:r>
        <w:rPr>
          <w:rFonts w:cs="David" w:hint="cs"/>
          <w:rtl/>
        </w:rPr>
        <w:t xml:space="preserve">ס.ל. </w:t>
      </w:r>
      <w:r>
        <w:rPr>
          <w:rFonts w:cs="David"/>
          <w:rtl/>
        </w:rPr>
        <w:t>חבר המתרגמים בע"מ</w:t>
      </w:r>
    </w:p>
    <w:p w14:paraId="2D42E017" w14:textId="77777777" w:rsidR="0000405A" w:rsidRDefault="0000405A" w:rsidP="0000405A">
      <w:pPr>
        <w:bidi/>
        <w:jc w:val="center"/>
        <w:rPr>
          <w:rFonts w:cs="David" w:hint="cs"/>
          <w:b/>
          <w:bCs/>
          <w:u w:val="single"/>
          <w:rtl/>
        </w:rPr>
      </w:pPr>
      <w:r>
        <w:rPr>
          <w:rFonts w:cs="David"/>
          <w:rtl/>
        </w:rPr>
        <w:br w:type="page"/>
      </w:r>
      <w:r>
        <w:rPr>
          <w:rFonts w:cs="David" w:hint="cs"/>
          <w:b/>
          <w:bCs/>
          <w:u w:val="single"/>
          <w:rtl/>
        </w:rPr>
        <w:lastRenderedPageBreak/>
        <w:t>פרק י"ד: ועדת האתיקה</w:t>
      </w:r>
    </w:p>
    <w:p w14:paraId="799BA8AB" w14:textId="77777777" w:rsidR="0000405A" w:rsidRDefault="0000405A" w:rsidP="0000405A">
      <w:pPr>
        <w:bidi/>
        <w:jc w:val="center"/>
        <w:rPr>
          <w:rFonts w:cs="David" w:hint="cs"/>
          <w:b/>
          <w:bCs/>
          <w:u w:val="single"/>
          <w:rtl/>
        </w:rPr>
      </w:pPr>
      <w:r>
        <w:rPr>
          <w:rFonts w:cs="David" w:hint="cs"/>
          <w:b/>
          <w:bCs/>
          <w:u w:val="single"/>
          <w:rtl/>
        </w:rPr>
        <w:t>תלונות וקובלנות</w:t>
      </w:r>
    </w:p>
    <w:p w14:paraId="63A2B1EA" w14:textId="77777777" w:rsidR="0000405A" w:rsidRDefault="0000405A" w:rsidP="0000405A">
      <w:pPr>
        <w:bidi/>
        <w:jc w:val="center"/>
        <w:rPr>
          <w:rFonts w:cs="David" w:hint="cs"/>
          <w:b/>
          <w:bCs/>
          <w:u w:val="single"/>
          <w:rtl/>
        </w:rPr>
      </w:pPr>
    </w:p>
    <w:p w14:paraId="73903958" w14:textId="77777777" w:rsidR="0000405A" w:rsidRDefault="0000405A" w:rsidP="0000405A">
      <w:pPr>
        <w:bidi/>
        <w:ind w:firstLine="720"/>
        <w:jc w:val="both"/>
        <w:rPr>
          <w:rFonts w:cs="David" w:hint="cs"/>
          <w:rtl/>
        </w:rPr>
      </w:pPr>
      <w:r>
        <w:rPr>
          <w:rFonts w:cs="David" w:hint="cs"/>
          <w:u w:val="single"/>
          <w:rtl/>
        </w:rPr>
        <w:t xml:space="preserve"> </w:t>
      </w:r>
    </w:p>
    <w:p w14:paraId="7EF4CEEA" w14:textId="77777777" w:rsidR="0000405A" w:rsidRDefault="0000405A" w:rsidP="0000405A">
      <w:pPr>
        <w:bidi/>
        <w:jc w:val="both"/>
        <w:rPr>
          <w:rFonts w:cs="David" w:hint="cs"/>
          <w:rtl/>
        </w:rPr>
      </w:pPr>
      <w:r>
        <w:rPr>
          <w:rFonts w:cs="David" w:hint="cs"/>
          <w:rtl/>
        </w:rPr>
        <w:t xml:space="preserve"> </w:t>
      </w:r>
      <w:r>
        <w:rPr>
          <w:rFonts w:cs="David" w:hint="cs"/>
          <w:u w:val="single"/>
          <w:rtl/>
        </w:rPr>
        <w:t>היו"ר חיים אורון</w:t>
      </w:r>
      <w:r>
        <w:rPr>
          <w:rFonts w:cs="David" w:hint="cs"/>
          <w:rtl/>
        </w:rPr>
        <w:t>:</w:t>
      </w:r>
    </w:p>
    <w:p w14:paraId="10B2E138" w14:textId="77777777" w:rsidR="0000405A" w:rsidRDefault="0000405A" w:rsidP="0000405A">
      <w:pPr>
        <w:bidi/>
        <w:ind w:firstLine="720"/>
        <w:jc w:val="both"/>
        <w:rPr>
          <w:rFonts w:cs="David" w:hint="cs"/>
          <w:rtl/>
        </w:rPr>
      </w:pPr>
    </w:p>
    <w:p w14:paraId="3976DEB6" w14:textId="77777777" w:rsidR="0000405A" w:rsidRDefault="0000405A" w:rsidP="0000405A">
      <w:pPr>
        <w:bidi/>
        <w:ind w:firstLine="720"/>
        <w:jc w:val="both"/>
        <w:rPr>
          <w:rFonts w:cs="David" w:hint="cs"/>
          <w:rtl/>
        </w:rPr>
      </w:pPr>
      <w:r>
        <w:rPr>
          <w:rFonts w:cs="David" w:hint="cs"/>
          <w:rtl/>
        </w:rPr>
        <w:t>צהריים טובים. אנחנו נמשיך היום על פי סדר הסעיפים, נחזור לדיון על עיסוק נוסף רק בעוד שבועיים, חברי הכנסת לוין ויחימוביץ, ועל פי שיחה שקיימתי עם חבר הכנסת כץ, אני חושב שהדיון יהיה יותר קצר מכפי שחשבנו, אבל בפרק על עיסוק נוסף לא נדון היום. חבר הכנסת כץ לא יבוא לישיבה ונדמה לי שהגענו ל---</w:t>
      </w:r>
    </w:p>
    <w:p w14:paraId="204ABCE4" w14:textId="77777777" w:rsidR="0000405A" w:rsidRDefault="0000405A" w:rsidP="0000405A">
      <w:pPr>
        <w:bidi/>
        <w:ind w:firstLine="720"/>
        <w:jc w:val="both"/>
        <w:rPr>
          <w:rFonts w:cs="David" w:hint="cs"/>
          <w:rtl/>
        </w:rPr>
      </w:pPr>
    </w:p>
    <w:p w14:paraId="6E3D495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032CE78" w14:textId="77777777" w:rsidR="0000405A" w:rsidRDefault="0000405A" w:rsidP="0000405A">
      <w:pPr>
        <w:bidi/>
        <w:ind w:firstLine="720"/>
        <w:jc w:val="both"/>
        <w:rPr>
          <w:rFonts w:cs="David" w:hint="cs"/>
          <w:rtl/>
        </w:rPr>
      </w:pPr>
    </w:p>
    <w:p w14:paraId="782798D9" w14:textId="77777777" w:rsidR="0000405A" w:rsidRDefault="0000405A" w:rsidP="0000405A">
      <w:pPr>
        <w:bidi/>
        <w:ind w:firstLine="720"/>
        <w:jc w:val="both"/>
        <w:rPr>
          <w:rFonts w:cs="David" w:hint="cs"/>
          <w:rtl/>
        </w:rPr>
      </w:pPr>
      <w:r>
        <w:rPr>
          <w:rFonts w:cs="David" w:hint="cs"/>
          <w:rtl/>
        </w:rPr>
        <w:t xml:space="preserve">אני לא חושבת שצריך להפוך את זה לפרסונלי. </w:t>
      </w:r>
    </w:p>
    <w:p w14:paraId="221FB312" w14:textId="77777777" w:rsidR="0000405A" w:rsidRDefault="0000405A" w:rsidP="0000405A">
      <w:pPr>
        <w:bidi/>
        <w:jc w:val="both"/>
        <w:rPr>
          <w:rFonts w:cs="David" w:hint="cs"/>
          <w:u w:val="single"/>
          <w:rtl/>
        </w:rPr>
      </w:pPr>
    </w:p>
    <w:p w14:paraId="3525854B"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B775A38" w14:textId="77777777" w:rsidR="0000405A" w:rsidRDefault="0000405A" w:rsidP="0000405A">
      <w:pPr>
        <w:bidi/>
        <w:ind w:firstLine="720"/>
        <w:jc w:val="both"/>
        <w:rPr>
          <w:rFonts w:cs="David" w:hint="cs"/>
          <w:rtl/>
        </w:rPr>
      </w:pPr>
    </w:p>
    <w:p w14:paraId="2CCD1D97" w14:textId="77777777" w:rsidR="0000405A" w:rsidRDefault="0000405A" w:rsidP="0000405A">
      <w:pPr>
        <w:bidi/>
        <w:ind w:firstLine="720"/>
        <w:jc w:val="both"/>
        <w:rPr>
          <w:rFonts w:cs="David" w:hint="cs"/>
          <w:rtl/>
        </w:rPr>
      </w:pPr>
      <w:r>
        <w:rPr>
          <w:rFonts w:cs="David" w:hint="cs"/>
          <w:rtl/>
        </w:rPr>
        <w:t xml:space="preserve">לא, הוא רצה להציג נושא שהוא מכיר באופן כללי. זה בסדר שחבר כנסת מציג. </w:t>
      </w:r>
    </w:p>
    <w:p w14:paraId="53F4FE73" w14:textId="77777777" w:rsidR="0000405A" w:rsidRDefault="0000405A" w:rsidP="0000405A">
      <w:pPr>
        <w:bidi/>
        <w:ind w:firstLine="720"/>
        <w:jc w:val="both"/>
        <w:rPr>
          <w:rFonts w:cs="David" w:hint="cs"/>
          <w:rtl/>
        </w:rPr>
      </w:pPr>
    </w:p>
    <w:p w14:paraId="78D25E6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97BE949" w14:textId="77777777" w:rsidR="0000405A" w:rsidRDefault="0000405A" w:rsidP="0000405A">
      <w:pPr>
        <w:bidi/>
        <w:ind w:firstLine="720"/>
        <w:jc w:val="both"/>
        <w:rPr>
          <w:rFonts w:cs="David" w:hint="cs"/>
          <w:rtl/>
        </w:rPr>
      </w:pPr>
    </w:p>
    <w:p w14:paraId="61B16FF5" w14:textId="77777777" w:rsidR="0000405A" w:rsidRDefault="0000405A" w:rsidP="0000405A">
      <w:pPr>
        <w:bidi/>
        <w:ind w:firstLine="720"/>
        <w:jc w:val="both"/>
        <w:rPr>
          <w:rFonts w:cs="David" w:hint="cs"/>
          <w:rtl/>
        </w:rPr>
      </w:pPr>
      <w:r>
        <w:rPr>
          <w:rFonts w:cs="David" w:hint="cs"/>
          <w:rtl/>
        </w:rPr>
        <w:t>אנחנו נמצאים עכשיו בסעיף 99, אחרי שבישיבה הקודמת, שכולם השתתפו, הגענו להסכמות על מבנה ועדת האתיקה, על שלב של ערעור בתוך ועדת האתיקה, על ממלא מקום על פי סדר קבוע.</w:t>
      </w:r>
    </w:p>
    <w:p w14:paraId="6F20ED0E" w14:textId="77777777" w:rsidR="0000405A" w:rsidRDefault="0000405A" w:rsidP="0000405A">
      <w:pPr>
        <w:bidi/>
        <w:ind w:firstLine="720"/>
        <w:jc w:val="both"/>
        <w:rPr>
          <w:rFonts w:cs="David" w:hint="cs"/>
          <w:rtl/>
        </w:rPr>
      </w:pPr>
    </w:p>
    <w:p w14:paraId="5D33373B"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0DACA19" w14:textId="77777777" w:rsidR="0000405A" w:rsidRDefault="0000405A" w:rsidP="0000405A">
      <w:pPr>
        <w:bidi/>
        <w:ind w:firstLine="720"/>
        <w:jc w:val="both"/>
        <w:rPr>
          <w:rFonts w:cs="David" w:hint="cs"/>
          <w:rtl/>
        </w:rPr>
      </w:pPr>
    </w:p>
    <w:p w14:paraId="3487D7A1" w14:textId="77777777" w:rsidR="0000405A" w:rsidRDefault="0000405A" w:rsidP="0000405A">
      <w:pPr>
        <w:bidi/>
        <w:ind w:firstLine="720"/>
        <w:jc w:val="both"/>
        <w:rPr>
          <w:rFonts w:cs="David" w:hint="cs"/>
          <w:rtl/>
        </w:rPr>
      </w:pPr>
      <w:r>
        <w:rPr>
          <w:rFonts w:cs="David" w:hint="cs"/>
          <w:rtl/>
        </w:rPr>
        <w:t xml:space="preserve">בסעיף 97 נקבע, כמו שאמר יושב ראש הוועדה בישיבה הקודמת, שיושב ראש הכנסת יקבע מראש את הסדר של ממלאי המקום. זה נמצא בעמוד 54, "יושב ראש הכנסת יקבע לגבי חברי ועדת האתיקה, שאינם חברי ועדת הקובלנות, את הסדר שלפיו ישמשו כחברים בוועדת הקובלנות למקרה של נבצרות או פסילה". </w:t>
      </w:r>
    </w:p>
    <w:p w14:paraId="5A681E51" w14:textId="77777777" w:rsidR="0000405A" w:rsidRDefault="0000405A" w:rsidP="0000405A">
      <w:pPr>
        <w:bidi/>
        <w:ind w:firstLine="720"/>
        <w:jc w:val="both"/>
        <w:rPr>
          <w:rFonts w:cs="David" w:hint="cs"/>
          <w:rtl/>
        </w:rPr>
      </w:pPr>
    </w:p>
    <w:p w14:paraId="675FF9AB"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7F9F2B4" w14:textId="77777777" w:rsidR="0000405A" w:rsidRDefault="0000405A" w:rsidP="0000405A">
      <w:pPr>
        <w:bidi/>
        <w:ind w:firstLine="720"/>
        <w:jc w:val="both"/>
        <w:rPr>
          <w:rFonts w:cs="David" w:hint="cs"/>
          <w:rtl/>
        </w:rPr>
      </w:pPr>
    </w:p>
    <w:p w14:paraId="7AE0DE92" w14:textId="77777777" w:rsidR="0000405A" w:rsidRDefault="0000405A" w:rsidP="0000405A">
      <w:pPr>
        <w:bidi/>
        <w:ind w:firstLine="720"/>
        <w:jc w:val="both"/>
        <w:rPr>
          <w:rFonts w:cs="David" w:hint="cs"/>
          <w:rtl/>
        </w:rPr>
      </w:pPr>
      <w:r>
        <w:rPr>
          <w:rFonts w:cs="David" w:hint="cs"/>
          <w:rtl/>
        </w:rPr>
        <w:t>יקבע עם מינויָם, שיהיה ברור שהוא קובע את זה מיד עם המינוי שלהם.</w:t>
      </w:r>
    </w:p>
    <w:p w14:paraId="1FC7788F" w14:textId="77777777" w:rsidR="0000405A" w:rsidRDefault="0000405A" w:rsidP="0000405A">
      <w:pPr>
        <w:bidi/>
        <w:ind w:firstLine="720"/>
        <w:jc w:val="both"/>
        <w:rPr>
          <w:rFonts w:cs="David" w:hint="cs"/>
          <w:rtl/>
        </w:rPr>
      </w:pPr>
    </w:p>
    <w:p w14:paraId="4268C09E"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7B24FDB" w14:textId="77777777" w:rsidR="0000405A" w:rsidRDefault="0000405A" w:rsidP="0000405A">
      <w:pPr>
        <w:bidi/>
        <w:ind w:firstLine="720"/>
        <w:jc w:val="both"/>
        <w:rPr>
          <w:rFonts w:cs="David" w:hint="cs"/>
          <w:rtl/>
        </w:rPr>
      </w:pPr>
    </w:p>
    <w:p w14:paraId="1EAE51F6" w14:textId="77777777" w:rsidR="0000405A" w:rsidRDefault="0000405A" w:rsidP="0000405A">
      <w:pPr>
        <w:bidi/>
        <w:ind w:firstLine="720"/>
        <w:jc w:val="both"/>
        <w:rPr>
          <w:rFonts w:cs="David" w:hint="cs"/>
          <w:rtl/>
        </w:rPr>
      </w:pPr>
      <w:r>
        <w:rPr>
          <w:rFonts w:cs="David" w:hint="cs"/>
          <w:rtl/>
        </w:rPr>
        <w:t xml:space="preserve">כן, זה בסעיף של מינוי הוועדה. </w:t>
      </w:r>
    </w:p>
    <w:p w14:paraId="208B1632" w14:textId="77777777" w:rsidR="0000405A" w:rsidRDefault="0000405A" w:rsidP="0000405A">
      <w:pPr>
        <w:bidi/>
        <w:ind w:firstLine="720"/>
        <w:jc w:val="both"/>
        <w:rPr>
          <w:rFonts w:cs="David" w:hint="cs"/>
          <w:rtl/>
        </w:rPr>
      </w:pPr>
    </w:p>
    <w:p w14:paraId="12DF4F1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BEAC1F0" w14:textId="77777777" w:rsidR="0000405A" w:rsidRDefault="0000405A" w:rsidP="0000405A">
      <w:pPr>
        <w:bidi/>
        <w:ind w:firstLine="720"/>
        <w:jc w:val="both"/>
        <w:rPr>
          <w:rFonts w:cs="David" w:hint="cs"/>
          <w:rtl/>
        </w:rPr>
      </w:pPr>
    </w:p>
    <w:p w14:paraId="181EC2B9" w14:textId="77777777" w:rsidR="0000405A" w:rsidRDefault="0000405A" w:rsidP="0000405A">
      <w:pPr>
        <w:bidi/>
        <w:ind w:firstLine="720"/>
        <w:jc w:val="both"/>
        <w:rPr>
          <w:rFonts w:cs="David" w:hint="cs"/>
          <w:rtl/>
        </w:rPr>
      </w:pPr>
      <w:r>
        <w:rPr>
          <w:rFonts w:cs="David" w:hint="cs"/>
          <w:rtl/>
        </w:rPr>
        <w:t xml:space="preserve">בסדר, אבל שיהיה לגמרי ברור. </w:t>
      </w:r>
    </w:p>
    <w:p w14:paraId="6F20DEF6" w14:textId="77777777" w:rsidR="0000405A" w:rsidRDefault="0000405A" w:rsidP="0000405A">
      <w:pPr>
        <w:bidi/>
        <w:ind w:firstLine="720"/>
        <w:jc w:val="both"/>
        <w:rPr>
          <w:rFonts w:cs="David" w:hint="cs"/>
          <w:rtl/>
        </w:rPr>
      </w:pPr>
    </w:p>
    <w:p w14:paraId="5B168691"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A35449E" w14:textId="77777777" w:rsidR="0000405A" w:rsidRDefault="0000405A" w:rsidP="0000405A">
      <w:pPr>
        <w:bidi/>
        <w:ind w:firstLine="720"/>
        <w:jc w:val="both"/>
        <w:rPr>
          <w:rFonts w:cs="David" w:hint="cs"/>
          <w:rtl/>
        </w:rPr>
      </w:pPr>
    </w:p>
    <w:p w14:paraId="38961001" w14:textId="77777777" w:rsidR="0000405A" w:rsidRDefault="0000405A" w:rsidP="0000405A">
      <w:pPr>
        <w:bidi/>
        <w:ind w:firstLine="720"/>
        <w:jc w:val="both"/>
        <w:rPr>
          <w:rFonts w:cs="David" w:hint="cs"/>
          <w:rtl/>
        </w:rPr>
      </w:pPr>
      <w:r>
        <w:rPr>
          <w:rFonts w:cs="David" w:hint="cs"/>
          <w:rtl/>
        </w:rPr>
        <w:t xml:space="preserve">לא הבנתי. </w:t>
      </w:r>
    </w:p>
    <w:p w14:paraId="6FF0CF73" w14:textId="77777777" w:rsidR="0000405A" w:rsidRDefault="0000405A" w:rsidP="0000405A">
      <w:pPr>
        <w:bidi/>
        <w:ind w:firstLine="720"/>
        <w:jc w:val="both"/>
        <w:rPr>
          <w:rFonts w:cs="David" w:hint="cs"/>
          <w:rtl/>
        </w:rPr>
      </w:pPr>
    </w:p>
    <w:p w14:paraId="04536DD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FAA46CC" w14:textId="77777777" w:rsidR="0000405A" w:rsidRDefault="0000405A" w:rsidP="0000405A">
      <w:pPr>
        <w:bidi/>
        <w:ind w:firstLine="720"/>
        <w:jc w:val="both"/>
        <w:rPr>
          <w:rFonts w:cs="David" w:hint="cs"/>
          <w:rtl/>
        </w:rPr>
      </w:pPr>
    </w:p>
    <w:p w14:paraId="126ACA97" w14:textId="77777777" w:rsidR="0000405A" w:rsidRDefault="0000405A" w:rsidP="0000405A">
      <w:pPr>
        <w:bidi/>
        <w:ind w:firstLine="720"/>
        <w:jc w:val="both"/>
        <w:rPr>
          <w:rFonts w:cs="David" w:hint="cs"/>
          <w:rtl/>
        </w:rPr>
      </w:pPr>
      <w:r>
        <w:rPr>
          <w:rFonts w:cs="David" w:hint="cs"/>
          <w:rtl/>
        </w:rPr>
        <w:t>יושב ראש הכנסת ממנה ועדה אתיקה ומבין חבריה את חברי ועדת הקובלנות. מה שהציע יושב ראש הוועדה זה שמבין חברי ועדת האתיקה, שאינם חברי ועדת הקובלנות, אותם ארבעה---</w:t>
      </w:r>
    </w:p>
    <w:p w14:paraId="25EACB77" w14:textId="77777777" w:rsidR="0000405A" w:rsidRDefault="0000405A" w:rsidP="0000405A">
      <w:pPr>
        <w:bidi/>
        <w:ind w:firstLine="720"/>
        <w:jc w:val="both"/>
        <w:rPr>
          <w:rFonts w:cs="David" w:hint="cs"/>
          <w:rtl/>
        </w:rPr>
      </w:pPr>
    </w:p>
    <w:p w14:paraId="3B8C4815"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FB61BC8" w14:textId="77777777" w:rsidR="0000405A" w:rsidRDefault="0000405A" w:rsidP="0000405A">
      <w:pPr>
        <w:bidi/>
        <w:ind w:firstLine="720"/>
        <w:jc w:val="both"/>
        <w:rPr>
          <w:rFonts w:cs="David" w:hint="cs"/>
          <w:rtl/>
        </w:rPr>
      </w:pPr>
    </w:p>
    <w:p w14:paraId="58548C70" w14:textId="77777777" w:rsidR="0000405A" w:rsidRDefault="0000405A" w:rsidP="0000405A">
      <w:pPr>
        <w:bidi/>
        <w:ind w:firstLine="720"/>
        <w:jc w:val="both"/>
        <w:rPr>
          <w:rFonts w:cs="David" w:hint="cs"/>
          <w:rtl/>
        </w:rPr>
      </w:pPr>
      <w:r>
        <w:rPr>
          <w:rFonts w:cs="David" w:hint="cs"/>
          <w:rtl/>
        </w:rPr>
        <w:t xml:space="preserve">בקובלנות אתם מתכוונים לאותה ועדת ערר, בעצם. </w:t>
      </w:r>
    </w:p>
    <w:p w14:paraId="3E9C9B26" w14:textId="77777777" w:rsidR="0000405A" w:rsidRDefault="0000405A" w:rsidP="0000405A">
      <w:pPr>
        <w:bidi/>
        <w:ind w:firstLine="720"/>
        <w:jc w:val="both"/>
        <w:rPr>
          <w:rFonts w:cs="David" w:hint="cs"/>
          <w:rtl/>
        </w:rPr>
      </w:pPr>
    </w:p>
    <w:p w14:paraId="18F8E151" w14:textId="77777777" w:rsidR="0000405A" w:rsidRDefault="0000405A" w:rsidP="0000405A">
      <w:pPr>
        <w:keepLines/>
        <w:bidi/>
        <w:jc w:val="both"/>
        <w:rPr>
          <w:rFonts w:cs="David" w:hint="cs"/>
          <w:rtl/>
        </w:rPr>
      </w:pPr>
      <w:r>
        <w:rPr>
          <w:rFonts w:cs="David" w:hint="cs"/>
          <w:u w:val="single"/>
          <w:rtl/>
        </w:rPr>
        <w:t>ארבל אסטרחן</w:t>
      </w:r>
      <w:r>
        <w:rPr>
          <w:rFonts w:cs="David" w:hint="cs"/>
          <w:rtl/>
        </w:rPr>
        <w:t>:</w:t>
      </w:r>
    </w:p>
    <w:p w14:paraId="1EE8921B" w14:textId="77777777" w:rsidR="0000405A" w:rsidRDefault="0000405A" w:rsidP="0000405A">
      <w:pPr>
        <w:keepLines/>
        <w:bidi/>
        <w:ind w:firstLine="720"/>
        <w:jc w:val="both"/>
        <w:rPr>
          <w:rFonts w:cs="David" w:hint="cs"/>
          <w:rtl/>
        </w:rPr>
      </w:pPr>
    </w:p>
    <w:p w14:paraId="5B39D9B1" w14:textId="77777777" w:rsidR="0000405A" w:rsidRDefault="0000405A" w:rsidP="0000405A">
      <w:pPr>
        <w:keepLines/>
        <w:bidi/>
        <w:ind w:firstLine="720"/>
        <w:jc w:val="both"/>
        <w:rPr>
          <w:rFonts w:cs="David" w:hint="cs"/>
          <w:rtl/>
        </w:rPr>
      </w:pPr>
      <w:r>
        <w:rPr>
          <w:rFonts w:cs="David" w:hint="cs"/>
          <w:rtl/>
        </w:rPr>
        <w:lastRenderedPageBreak/>
        <w:t>לא, ועדת האתיקה היא הגדולה, מתוך שבעת חבריה יש שלושה שהם חברי ועדת הקובלנות. מה שביקש יושב ראש הוועדה זה שכשיושב ראש הכנסת ממנה את ועדת האתיקה וועדת הקובלנות, לגבי ארבעת חברי ועדת האתיקה שאינם חברים בוועדת הקובלנות, הוא יגיד את הסדר שבו הם ישמשו ממלאי מקום בוועדת הקובלנות, במקרה שאחד מחברי ועדת הקובלנות לא יכול או נבצר ממנו להשתתף בישיבה. מוצע עכשיו להוסיף עם מינוי הוועדה, לגבי חברי ועדת האתיקה שאינם חברי ועדת הקובלנות, את הסדר שלפיו ישמשו כחברים בוועדת הקובלנות במקרה של נבצרות או פסילה, ואז בסעיף 97, של הפסילה, כתוב: "נפסל חבר הוועדה מלהשתתף בדיון או נבצר ממנו להשתתף, ישמש אחד מחברי ועדת האתיקה, בהתאם לסדר שקבע יושב ראש הכנסת, כחבר ועדת הקובלנות". הנוסח שלפניכם כולל כבר את ההערות מהישיבה הקודמת.</w:t>
      </w:r>
    </w:p>
    <w:p w14:paraId="55614ADE" w14:textId="77777777" w:rsidR="0000405A" w:rsidRDefault="0000405A" w:rsidP="0000405A">
      <w:pPr>
        <w:bidi/>
        <w:ind w:firstLine="720"/>
        <w:jc w:val="both"/>
        <w:rPr>
          <w:rFonts w:cs="David" w:hint="cs"/>
          <w:rtl/>
        </w:rPr>
      </w:pPr>
    </w:p>
    <w:p w14:paraId="10821240" w14:textId="77777777" w:rsidR="0000405A" w:rsidRDefault="0000405A" w:rsidP="0000405A">
      <w:pPr>
        <w:bidi/>
        <w:ind w:firstLine="720"/>
        <w:jc w:val="both"/>
        <w:rPr>
          <w:rFonts w:cs="David" w:hint="cs"/>
          <w:rtl/>
        </w:rPr>
      </w:pPr>
      <w:r>
        <w:rPr>
          <w:rFonts w:cs="David" w:hint="cs"/>
          <w:rtl/>
        </w:rPr>
        <w:t xml:space="preserve">הגענו עד סעיף 99, סעיף אי תלות, שאומר ש"חבר ועדת האתיקה ימלא את תפקידו כחבר הוועדה באופן עצמאי ויונחה על ידי שיקולי אתיקה בלבד". סעיף 100, עניינו תפקידי ועדת האתיקה, "ועדת האתיקה תטפח את האתיקה בקרב חברי הכנסת, בשיתוף עם היועץ לאתיקה". </w:t>
      </w:r>
    </w:p>
    <w:p w14:paraId="6902CE6E" w14:textId="77777777" w:rsidR="0000405A" w:rsidRDefault="0000405A" w:rsidP="0000405A">
      <w:pPr>
        <w:bidi/>
        <w:ind w:firstLine="720"/>
        <w:jc w:val="both"/>
        <w:rPr>
          <w:rFonts w:cs="David" w:hint="cs"/>
          <w:rtl/>
        </w:rPr>
      </w:pPr>
    </w:p>
    <w:p w14:paraId="2BB6401B"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9C6261A" w14:textId="77777777" w:rsidR="0000405A" w:rsidRDefault="0000405A" w:rsidP="0000405A">
      <w:pPr>
        <w:bidi/>
        <w:ind w:firstLine="720"/>
        <w:jc w:val="both"/>
        <w:rPr>
          <w:rFonts w:cs="David" w:hint="cs"/>
          <w:rtl/>
        </w:rPr>
      </w:pPr>
    </w:p>
    <w:p w14:paraId="11B06234" w14:textId="77777777" w:rsidR="0000405A" w:rsidRDefault="0000405A" w:rsidP="0000405A">
      <w:pPr>
        <w:bidi/>
        <w:ind w:firstLine="720"/>
        <w:jc w:val="both"/>
        <w:rPr>
          <w:rFonts w:cs="David" w:hint="cs"/>
          <w:rtl/>
        </w:rPr>
      </w:pPr>
      <w:r>
        <w:rPr>
          <w:rFonts w:cs="David" w:hint="cs"/>
          <w:rtl/>
        </w:rPr>
        <w:t xml:space="preserve">מה זה </w:t>
      </w:r>
      <w:proofErr w:type="spellStart"/>
      <w:r>
        <w:rPr>
          <w:rFonts w:cs="David" w:hint="cs"/>
          <w:rtl/>
        </w:rPr>
        <w:t>ה'תטפח</w:t>
      </w:r>
      <w:proofErr w:type="spellEnd"/>
      <w:r>
        <w:rPr>
          <w:rFonts w:cs="David" w:hint="cs"/>
          <w:rtl/>
        </w:rPr>
        <w:t xml:space="preserve"> את האתיקה'? זה קצת טיפשי, תטפח את האתיקה. לוועדה יש תפקידים קונקרטיים, היא לא צריכה לטפח. </w:t>
      </w:r>
    </w:p>
    <w:p w14:paraId="36B4258E" w14:textId="77777777" w:rsidR="0000405A" w:rsidRDefault="0000405A" w:rsidP="0000405A">
      <w:pPr>
        <w:bidi/>
        <w:ind w:firstLine="720"/>
        <w:jc w:val="both"/>
        <w:rPr>
          <w:rFonts w:cs="David" w:hint="cs"/>
          <w:rtl/>
        </w:rPr>
      </w:pPr>
    </w:p>
    <w:p w14:paraId="3811890F"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3C3E170" w14:textId="77777777" w:rsidR="0000405A" w:rsidRDefault="0000405A" w:rsidP="0000405A">
      <w:pPr>
        <w:bidi/>
        <w:ind w:firstLine="720"/>
        <w:jc w:val="both"/>
        <w:rPr>
          <w:rFonts w:cs="David" w:hint="cs"/>
          <w:rtl/>
        </w:rPr>
      </w:pPr>
    </w:p>
    <w:p w14:paraId="5CAC491F" w14:textId="77777777" w:rsidR="0000405A" w:rsidRDefault="0000405A" w:rsidP="0000405A">
      <w:pPr>
        <w:bidi/>
        <w:ind w:firstLine="720"/>
        <w:jc w:val="both"/>
        <w:rPr>
          <w:rFonts w:cs="David" w:hint="cs"/>
          <w:rtl/>
        </w:rPr>
      </w:pPr>
      <w:r>
        <w:rPr>
          <w:rFonts w:cs="David" w:hint="cs"/>
          <w:rtl/>
        </w:rPr>
        <w:t xml:space="preserve">שלי, תהיי טיפה יותר רחבת לב עם ועדת זמיר, כי ועדת זמיר היתה מרכיב מאוד מחנך בנושא של טיפוח וגיבוש וכיוצא בזה, בואי לא נבטל את זה. </w:t>
      </w:r>
    </w:p>
    <w:p w14:paraId="587E1662" w14:textId="77777777" w:rsidR="0000405A" w:rsidRDefault="0000405A" w:rsidP="0000405A">
      <w:pPr>
        <w:bidi/>
        <w:ind w:firstLine="720"/>
        <w:jc w:val="both"/>
        <w:rPr>
          <w:rFonts w:cs="David" w:hint="cs"/>
          <w:rtl/>
        </w:rPr>
      </w:pPr>
    </w:p>
    <w:p w14:paraId="782D8B8F"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64FE49D" w14:textId="77777777" w:rsidR="0000405A" w:rsidRDefault="0000405A" w:rsidP="0000405A">
      <w:pPr>
        <w:bidi/>
        <w:ind w:firstLine="720"/>
        <w:jc w:val="both"/>
        <w:rPr>
          <w:rFonts w:cs="David" w:hint="cs"/>
          <w:rtl/>
        </w:rPr>
      </w:pPr>
    </w:p>
    <w:p w14:paraId="420211A8" w14:textId="77777777" w:rsidR="0000405A" w:rsidRDefault="0000405A" w:rsidP="0000405A">
      <w:pPr>
        <w:bidi/>
        <w:ind w:firstLine="720"/>
        <w:jc w:val="both"/>
        <w:rPr>
          <w:rFonts w:cs="David" w:hint="cs"/>
          <w:rtl/>
        </w:rPr>
      </w:pPr>
      <w:r>
        <w:rPr>
          <w:rFonts w:cs="David" w:hint="cs"/>
          <w:rtl/>
        </w:rPr>
        <w:t xml:space="preserve">סליחה, אני מתנצלת. </w:t>
      </w:r>
    </w:p>
    <w:p w14:paraId="646C43D4" w14:textId="77777777" w:rsidR="0000405A" w:rsidRDefault="0000405A" w:rsidP="0000405A">
      <w:pPr>
        <w:bidi/>
        <w:ind w:firstLine="720"/>
        <w:jc w:val="both"/>
        <w:rPr>
          <w:rFonts w:cs="David" w:hint="cs"/>
          <w:rtl/>
        </w:rPr>
      </w:pPr>
    </w:p>
    <w:p w14:paraId="28730824"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600C04AC" w14:textId="77777777" w:rsidR="0000405A" w:rsidRDefault="0000405A" w:rsidP="0000405A">
      <w:pPr>
        <w:bidi/>
        <w:ind w:firstLine="720"/>
        <w:jc w:val="both"/>
        <w:rPr>
          <w:rFonts w:cs="David" w:hint="cs"/>
          <w:rtl/>
        </w:rPr>
      </w:pPr>
    </w:p>
    <w:p w14:paraId="481C3225" w14:textId="77777777" w:rsidR="0000405A" w:rsidRDefault="0000405A" w:rsidP="0000405A">
      <w:pPr>
        <w:bidi/>
        <w:ind w:firstLine="720"/>
        <w:jc w:val="both"/>
        <w:rPr>
          <w:rFonts w:cs="David" w:hint="cs"/>
          <w:rtl/>
        </w:rPr>
      </w:pPr>
      <w:r>
        <w:rPr>
          <w:rFonts w:cs="David" w:hint="cs"/>
          <w:rtl/>
        </w:rPr>
        <w:t xml:space="preserve">המלה לא חשובה, אבל יש לה יותר מתפקידים קונקרטיים כאן. </w:t>
      </w:r>
    </w:p>
    <w:p w14:paraId="7CBC9259" w14:textId="77777777" w:rsidR="0000405A" w:rsidRDefault="0000405A" w:rsidP="0000405A">
      <w:pPr>
        <w:bidi/>
        <w:ind w:firstLine="720"/>
        <w:jc w:val="both"/>
        <w:rPr>
          <w:rFonts w:cs="David" w:hint="cs"/>
          <w:rtl/>
        </w:rPr>
      </w:pPr>
    </w:p>
    <w:p w14:paraId="69476986"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73A829FF" w14:textId="77777777" w:rsidR="0000405A" w:rsidRDefault="0000405A" w:rsidP="0000405A">
      <w:pPr>
        <w:bidi/>
        <w:ind w:firstLine="720"/>
        <w:jc w:val="both"/>
        <w:rPr>
          <w:rFonts w:cs="David" w:hint="cs"/>
          <w:rtl/>
        </w:rPr>
      </w:pPr>
    </w:p>
    <w:p w14:paraId="15600032" w14:textId="77777777" w:rsidR="0000405A" w:rsidRDefault="0000405A" w:rsidP="0000405A">
      <w:pPr>
        <w:bidi/>
        <w:ind w:firstLine="720"/>
        <w:jc w:val="both"/>
        <w:rPr>
          <w:rFonts w:cs="David" w:hint="cs"/>
          <w:rtl/>
        </w:rPr>
      </w:pPr>
      <w:r>
        <w:rPr>
          <w:rFonts w:cs="David" w:hint="cs"/>
          <w:rtl/>
        </w:rPr>
        <w:t xml:space="preserve">אולי תשקוד על האתיקה. </w:t>
      </w:r>
    </w:p>
    <w:p w14:paraId="1EF428A7" w14:textId="77777777" w:rsidR="0000405A" w:rsidRDefault="0000405A" w:rsidP="0000405A">
      <w:pPr>
        <w:bidi/>
        <w:ind w:firstLine="720"/>
        <w:jc w:val="both"/>
        <w:rPr>
          <w:rFonts w:cs="David" w:hint="cs"/>
          <w:rtl/>
        </w:rPr>
      </w:pPr>
    </w:p>
    <w:p w14:paraId="17C841C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88FF7C2" w14:textId="77777777" w:rsidR="0000405A" w:rsidRDefault="0000405A" w:rsidP="0000405A">
      <w:pPr>
        <w:bidi/>
        <w:ind w:firstLine="720"/>
        <w:jc w:val="both"/>
        <w:rPr>
          <w:rFonts w:cs="David" w:hint="cs"/>
          <w:rtl/>
        </w:rPr>
      </w:pPr>
    </w:p>
    <w:p w14:paraId="4620BB79" w14:textId="77777777" w:rsidR="0000405A" w:rsidRDefault="0000405A" w:rsidP="0000405A">
      <w:pPr>
        <w:bidi/>
        <w:ind w:firstLine="720"/>
        <w:jc w:val="both"/>
        <w:rPr>
          <w:rFonts w:cs="David" w:hint="cs"/>
          <w:rtl/>
        </w:rPr>
      </w:pPr>
      <w:r>
        <w:rPr>
          <w:rFonts w:cs="David" w:hint="cs"/>
          <w:rtl/>
        </w:rPr>
        <w:t>"ובכלל זה: (1) תיתן חוות דעת בענייני אתיקה של חברי הכנסת, לרבות עניינים שאין עליהם הוראה בכללים אלה; (2) תמליץ על תיקונים לחקיקה בתחום האתיקה של חברי הכנסת ולכללים אלה; (3) תדון בקובלנות שהוגשו נגד חברי הכנסת במסגרת ועדת הקובלנות ותקיים דיון נוסף בהן; (4) תפרסם חוות דעת---</w:t>
      </w:r>
    </w:p>
    <w:p w14:paraId="70C4DD4E" w14:textId="77777777" w:rsidR="0000405A" w:rsidRDefault="0000405A" w:rsidP="0000405A">
      <w:pPr>
        <w:bidi/>
        <w:ind w:firstLine="720"/>
        <w:jc w:val="both"/>
        <w:rPr>
          <w:rFonts w:cs="David" w:hint="cs"/>
          <w:rtl/>
        </w:rPr>
      </w:pPr>
    </w:p>
    <w:p w14:paraId="4B6AFD0F"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27B0EE0" w14:textId="77777777" w:rsidR="0000405A" w:rsidRDefault="0000405A" w:rsidP="0000405A">
      <w:pPr>
        <w:bidi/>
        <w:ind w:firstLine="720"/>
        <w:jc w:val="both"/>
        <w:rPr>
          <w:rFonts w:cs="David" w:hint="cs"/>
          <w:rtl/>
        </w:rPr>
      </w:pPr>
    </w:p>
    <w:p w14:paraId="25F68CD4" w14:textId="77777777" w:rsidR="0000405A" w:rsidRDefault="0000405A" w:rsidP="0000405A">
      <w:pPr>
        <w:bidi/>
        <w:ind w:firstLine="720"/>
        <w:jc w:val="both"/>
        <w:rPr>
          <w:rFonts w:cs="David" w:hint="cs"/>
          <w:rtl/>
        </w:rPr>
      </w:pPr>
      <w:r>
        <w:rPr>
          <w:rFonts w:cs="David" w:hint="cs"/>
          <w:rtl/>
        </w:rPr>
        <w:t xml:space="preserve">סליחה, יש לי שאלה. עד היום יש כל מיני הלכות שקבעו ועדות אתיקה בשנים קודמות, שאנחנו מתייחסים אליהן כאילו זה כבר קודקס מצטבר כתוב. בעצם מעכשיו ההלכות האלה יצטרכו לעבור חקיקה? </w:t>
      </w:r>
    </w:p>
    <w:p w14:paraId="7E85789A" w14:textId="77777777" w:rsidR="0000405A" w:rsidRDefault="0000405A" w:rsidP="0000405A">
      <w:pPr>
        <w:bidi/>
        <w:ind w:firstLine="720"/>
        <w:jc w:val="both"/>
        <w:rPr>
          <w:rFonts w:cs="David" w:hint="cs"/>
          <w:rtl/>
        </w:rPr>
      </w:pPr>
    </w:p>
    <w:p w14:paraId="6170B91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C7A491B" w14:textId="77777777" w:rsidR="0000405A" w:rsidRDefault="0000405A" w:rsidP="0000405A">
      <w:pPr>
        <w:bidi/>
        <w:ind w:firstLine="720"/>
        <w:jc w:val="both"/>
        <w:rPr>
          <w:rFonts w:cs="David" w:hint="cs"/>
          <w:rtl/>
        </w:rPr>
      </w:pPr>
    </w:p>
    <w:p w14:paraId="3A5353CC" w14:textId="77777777" w:rsidR="0000405A" w:rsidRDefault="0000405A" w:rsidP="0000405A">
      <w:pPr>
        <w:bidi/>
        <w:ind w:firstLine="720"/>
        <w:jc w:val="both"/>
        <w:rPr>
          <w:rFonts w:cs="David" w:hint="cs"/>
          <w:rtl/>
        </w:rPr>
      </w:pPr>
      <w:r>
        <w:rPr>
          <w:rFonts w:cs="David" w:hint="cs"/>
          <w:rtl/>
        </w:rPr>
        <w:t>לא. מבחינת מה שהיה קיים קודם, כללי האתיקה הקודמים בטלים, אבל יש שורת מעבר---</w:t>
      </w:r>
    </w:p>
    <w:p w14:paraId="29C27B6C" w14:textId="77777777" w:rsidR="0000405A" w:rsidRDefault="0000405A" w:rsidP="0000405A">
      <w:pPr>
        <w:bidi/>
        <w:ind w:firstLine="720"/>
        <w:jc w:val="both"/>
        <w:rPr>
          <w:rFonts w:cs="David" w:hint="cs"/>
          <w:rtl/>
        </w:rPr>
      </w:pPr>
    </w:p>
    <w:p w14:paraId="2505AE8F"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60672FF" w14:textId="77777777" w:rsidR="0000405A" w:rsidRDefault="0000405A" w:rsidP="0000405A">
      <w:pPr>
        <w:bidi/>
        <w:ind w:firstLine="720"/>
        <w:jc w:val="both"/>
        <w:rPr>
          <w:rFonts w:cs="David" w:hint="cs"/>
          <w:rtl/>
        </w:rPr>
      </w:pPr>
    </w:p>
    <w:p w14:paraId="207692AE" w14:textId="77777777" w:rsidR="0000405A" w:rsidRDefault="0000405A" w:rsidP="0000405A">
      <w:pPr>
        <w:bidi/>
        <w:ind w:firstLine="720"/>
        <w:jc w:val="both"/>
        <w:rPr>
          <w:rFonts w:cs="David" w:hint="cs"/>
          <w:rtl/>
        </w:rPr>
      </w:pPr>
      <w:r>
        <w:rPr>
          <w:rFonts w:cs="David" w:hint="cs"/>
          <w:rtl/>
        </w:rPr>
        <w:t xml:space="preserve">כן, אני יודעת. אני מדברת על כללים חדשים. </w:t>
      </w:r>
    </w:p>
    <w:p w14:paraId="7FE5E237" w14:textId="77777777" w:rsidR="0000405A" w:rsidRDefault="0000405A" w:rsidP="0000405A">
      <w:pPr>
        <w:bidi/>
        <w:ind w:firstLine="720"/>
        <w:jc w:val="both"/>
        <w:rPr>
          <w:rFonts w:cs="David" w:hint="cs"/>
          <w:rtl/>
        </w:rPr>
      </w:pPr>
    </w:p>
    <w:p w14:paraId="31246359"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5C04217A" w14:textId="77777777" w:rsidR="0000405A" w:rsidRDefault="0000405A" w:rsidP="0000405A">
      <w:pPr>
        <w:bidi/>
        <w:jc w:val="both"/>
        <w:rPr>
          <w:rFonts w:cs="David" w:hint="cs"/>
          <w:rtl/>
        </w:rPr>
      </w:pPr>
    </w:p>
    <w:p w14:paraId="25851E7D" w14:textId="77777777" w:rsidR="0000405A" w:rsidRDefault="0000405A" w:rsidP="0000405A">
      <w:pPr>
        <w:bidi/>
        <w:ind w:firstLine="720"/>
        <w:jc w:val="both"/>
        <w:rPr>
          <w:rFonts w:cs="David" w:hint="cs"/>
          <w:rtl/>
        </w:rPr>
      </w:pPr>
      <w:r>
        <w:rPr>
          <w:rFonts w:cs="David" w:hint="cs"/>
          <w:rtl/>
        </w:rPr>
        <w:t xml:space="preserve">תלוי, אם זה תיקון כלל, הם ימליצו על תיקון כלל לוועדת הכנסת. אם זה תיקון חקיקה, לפעמים רוצים משהו של עיסוק נוסף שמחייב תיקון בחוק, אז הם יכולים להמליץ על תיקון חקיקה. הם כמובן לא יכולים לחוקק. </w:t>
      </w:r>
    </w:p>
    <w:p w14:paraId="7EEF5ABA" w14:textId="77777777" w:rsidR="0000405A" w:rsidRDefault="0000405A" w:rsidP="0000405A">
      <w:pPr>
        <w:bidi/>
        <w:ind w:firstLine="720"/>
        <w:jc w:val="both"/>
        <w:rPr>
          <w:rFonts w:cs="David" w:hint="cs"/>
          <w:rtl/>
        </w:rPr>
      </w:pPr>
    </w:p>
    <w:p w14:paraId="3F78900D"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F3B0D94" w14:textId="77777777" w:rsidR="0000405A" w:rsidRDefault="0000405A" w:rsidP="0000405A">
      <w:pPr>
        <w:bidi/>
        <w:ind w:firstLine="720"/>
        <w:jc w:val="both"/>
        <w:rPr>
          <w:rFonts w:cs="David" w:hint="cs"/>
          <w:rtl/>
        </w:rPr>
      </w:pPr>
    </w:p>
    <w:p w14:paraId="6784ABD9" w14:textId="77777777" w:rsidR="0000405A" w:rsidRDefault="0000405A" w:rsidP="0000405A">
      <w:pPr>
        <w:bidi/>
        <w:ind w:firstLine="720"/>
        <w:jc w:val="both"/>
        <w:rPr>
          <w:rFonts w:cs="David" w:hint="cs"/>
          <w:rtl/>
        </w:rPr>
      </w:pPr>
      <w:r>
        <w:rPr>
          <w:rFonts w:cs="David" w:hint="cs"/>
          <w:rtl/>
        </w:rPr>
        <w:t xml:space="preserve">כי נכון להיום ועדת האתיקה יכולה להגיע להחלטות חדשות. </w:t>
      </w:r>
    </w:p>
    <w:p w14:paraId="67C18FCD" w14:textId="77777777" w:rsidR="0000405A" w:rsidRDefault="0000405A" w:rsidP="0000405A">
      <w:pPr>
        <w:bidi/>
        <w:ind w:firstLine="720"/>
        <w:jc w:val="both"/>
        <w:rPr>
          <w:rFonts w:cs="David" w:hint="cs"/>
          <w:rtl/>
        </w:rPr>
      </w:pPr>
    </w:p>
    <w:p w14:paraId="07B6A1D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46C4E77" w14:textId="77777777" w:rsidR="0000405A" w:rsidRDefault="0000405A" w:rsidP="0000405A">
      <w:pPr>
        <w:bidi/>
        <w:ind w:firstLine="720"/>
        <w:jc w:val="both"/>
        <w:rPr>
          <w:rFonts w:cs="David" w:hint="cs"/>
          <w:rtl/>
        </w:rPr>
      </w:pPr>
    </w:p>
    <w:p w14:paraId="4A0AE107" w14:textId="77777777" w:rsidR="0000405A" w:rsidRDefault="0000405A" w:rsidP="0000405A">
      <w:pPr>
        <w:bidi/>
        <w:ind w:firstLine="720"/>
        <w:jc w:val="both"/>
        <w:rPr>
          <w:rFonts w:cs="David" w:hint="cs"/>
          <w:rtl/>
        </w:rPr>
      </w:pPr>
      <w:r>
        <w:rPr>
          <w:rFonts w:cs="David" w:hint="cs"/>
          <w:rtl/>
        </w:rPr>
        <w:t xml:space="preserve">השינוי היחידי לעומת המצב הקיים, חברת הכנסת יחימוביץ, שזה עכשיו יהיה בשבעה ולא בארבעה. </w:t>
      </w:r>
    </w:p>
    <w:p w14:paraId="1E67B36B" w14:textId="77777777" w:rsidR="0000405A" w:rsidRDefault="0000405A" w:rsidP="0000405A">
      <w:pPr>
        <w:bidi/>
        <w:ind w:firstLine="720"/>
        <w:jc w:val="both"/>
        <w:rPr>
          <w:rFonts w:cs="David" w:hint="cs"/>
          <w:rtl/>
        </w:rPr>
      </w:pPr>
    </w:p>
    <w:p w14:paraId="0B5ADC9A"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7CDB36C" w14:textId="77777777" w:rsidR="0000405A" w:rsidRDefault="0000405A" w:rsidP="0000405A">
      <w:pPr>
        <w:bidi/>
        <w:ind w:firstLine="720"/>
        <w:jc w:val="both"/>
        <w:rPr>
          <w:rFonts w:cs="David" w:hint="cs"/>
          <w:rtl/>
        </w:rPr>
      </w:pPr>
    </w:p>
    <w:p w14:paraId="696907E7" w14:textId="77777777" w:rsidR="0000405A" w:rsidRDefault="0000405A" w:rsidP="0000405A">
      <w:pPr>
        <w:bidi/>
        <w:ind w:firstLine="720"/>
        <w:jc w:val="both"/>
        <w:rPr>
          <w:rFonts w:cs="David" w:hint="cs"/>
          <w:rtl/>
        </w:rPr>
      </w:pPr>
      <w:r>
        <w:rPr>
          <w:rFonts w:cs="David" w:hint="cs"/>
          <w:rtl/>
        </w:rPr>
        <w:t xml:space="preserve">(1) מאפשר לה לתת חוות דעת בענייני אתיקה. </w:t>
      </w:r>
    </w:p>
    <w:p w14:paraId="7D6128AB" w14:textId="77777777" w:rsidR="0000405A" w:rsidRDefault="0000405A" w:rsidP="0000405A">
      <w:pPr>
        <w:bidi/>
        <w:ind w:firstLine="720"/>
        <w:jc w:val="both"/>
        <w:rPr>
          <w:rFonts w:cs="David" w:hint="cs"/>
          <w:rtl/>
        </w:rPr>
      </w:pPr>
    </w:p>
    <w:p w14:paraId="13621CB6"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5F43DDF" w14:textId="77777777" w:rsidR="0000405A" w:rsidRDefault="0000405A" w:rsidP="0000405A">
      <w:pPr>
        <w:bidi/>
        <w:ind w:firstLine="720"/>
        <w:jc w:val="both"/>
        <w:rPr>
          <w:rFonts w:cs="David" w:hint="cs"/>
          <w:rtl/>
        </w:rPr>
      </w:pPr>
    </w:p>
    <w:p w14:paraId="75F65FFC" w14:textId="77777777" w:rsidR="0000405A" w:rsidRDefault="0000405A" w:rsidP="0000405A">
      <w:pPr>
        <w:bidi/>
        <w:ind w:firstLine="720"/>
        <w:jc w:val="both"/>
        <w:rPr>
          <w:rFonts w:cs="David" w:hint="cs"/>
          <w:rtl/>
        </w:rPr>
      </w:pPr>
      <w:r>
        <w:rPr>
          <w:rFonts w:cs="David" w:hint="cs"/>
          <w:rtl/>
        </w:rPr>
        <w:t xml:space="preserve">וזה גם מה שיהיה. זאת אומרת, אני מבין, אם אני לא מבין נכון, אז תתקנו אָתֶם, לא חל שינוי, בעצם יצרנו מחדש בסיס רחב מעודכן של כל מה שהיה עד עכשיו והוא יהיה בתוך הכלל, ומעכשיו תתחיל הקומה החדשה שתצטבר, כמו שהצטבר בעבר. </w:t>
      </w:r>
    </w:p>
    <w:p w14:paraId="07CD4DCC" w14:textId="77777777" w:rsidR="0000405A" w:rsidRDefault="0000405A" w:rsidP="0000405A">
      <w:pPr>
        <w:bidi/>
        <w:ind w:firstLine="720"/>
        <w:jc w:val="both"/>
        <w:rPr>
          <w:rFonts w:cs="David" w:hint="cs"/>
          <w:rtl/>
        </w:rPr>
      </w:pPr>
    </w:p>
    <w:p w14:paraId="6A2E395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A5A9B38" w14:textId="77777777" w:rsidR="0000405A" w:rsidRDefault="0000405A" w:rsidP="0000405A">
      <w:pPr>
        <w:bidi/>
        <w:ind w:firstLine="720"/>
        <w:jc w:val="both"/>
        <w:rPr>
          <w:rFonts w:cs="David" w:hint="cs"/>
          <w:rtl/>
        </w:rPr>
      </w:pPr>
    </w:p>
    <w:p w14:paraId="51017A4D" w14:textId="77777777" w:rsidR="0000405A" w:rsidRDefault="0000405A" w:rsidP="0000405A">
      <w:pPr>
        <w:bidi/>
        <w:ind w:firstLine="720"/>
        <w:jc w:val="both"/>
        <w:rPr>
          <w:rFonts w:cs="David" w:hint="cs"/>
          <w:rtl/>
        </w:rPr>
      </w:pPr>
      <w:r>
        <w:rPr>
          <w:rFonts w:cs="David" w:hint="cs"/>
          <w:rtl/>
        </w:rPr>
        <w:t>אבל נשארים המדרגים הנורמטיביים השונים. זאת אומרת, היא יכולה לקבל החלטות; אם היא חושבת שצריך לתקן כללים, היא ממליצה לוועדת הכנסת, אם היא חושבת שצריך לתקן חוק, היא ממליצה לוועדת הכנסת. היא מקבלת החלטות ודנה בכל---</w:t>
      </w:r>
    </w:p>
    <w:p w14:paraId="40BDB656" w14:textId="77777777" w:rsidR="0000405A" w:rsidRDefault="0000405A" w:rsidP="0000405A">
      <w:pPr>
        <w:bidi/>
        <w:ind w:firstLine="720"/>
        <w:jc w:val="both"/>
        <w:rPr>
          <w:rFonts w:cs="David" w:hint="cs"/>
          <w:rtl/>
        </w:rPr>
      </w:pPr>
    </w:p>
    <w:p w14:paraId="4908DD54"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41FC26B" w14:textId="77777777" w:rsidR="0000405A" w:rsidRDefault="0000405A" w:rsidP="0000405A">
      <w:pPr>
        <w:bidi/>
        <w:ind w:firstLine="720"/>
        <w:jc w:val="both"/>
        <w:rPr>
          <w:rFonts w:cs="David" w:hint="cs"/>
          <w:rtl/>
        </w:rPr>
      </w:pPr>
    </w:p>
    <w:p w14:paraId="01727A16" w14:textId="77777777" w:rsidR="0000405A" w:rsidRDefault="0000405A" w:rsidP="0000405A">
      <w:pPr>
        <w:bidi/>
        <w:ind w:firstLine="720"/>
        <w:jc w:val="both"/>
        <w:rPr>
          <w:rFonts w:cs="David" w:hint="cs"/>
          <w:rtl/>
        </w:rPr>
      </w:pPr>
      <w:r>
        <w:rPr>
          <w:rFonts w:cs="David" w:hint="cs"/>
          <w:rtl/>
        </w:rPr>
        <w:t xml:space="preserve">פה אין שינוי לעומת המצב הקיים. </w:t>
      </w:r>
    </w:p>
    <w:p w14:paraId="1FC2512C" w14:textId="77777777" w:rsidR="0000405A" w:rsidRDefault="0000405A" w:rsidP="0000405A">
      <w:pPr>
        <w:bidi/>
        <w:ind w:firstLine="720"/>
        <w:jc w:val="both"/>
        <w:rPr>
          <w:rFonts w:cs="David" w:hint="cs"/>
          <w:rtl/>
        </w:rPr>
      </w:pPr>
    </w:p>
    <w:p w14:paraId="7CB0BAC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2FA8009" w14:textId="77777777" w:rsidR="0000405A" w:rsidRDefault="0000405A" w:rsidP="0000405A">
      <w:pPr>
        <w:bidi/>
        <w:ind w:firstLine="720"/>
        <w:jc w:val="both"/>
        <w:rPr>
          <w:rFonts w:cs="David" w:hint="cs"/>
          <w:rtl/>
        </w:rPr>
      </w:pPr>
    </w:p>
    <w:p w14:paraId="7F0E8E64" w14:textId="77777777" w:rsidR="0000405A" w:rsidRDefault="0000405A" w:rsidP="0000405A">
      <w:pPr>
        <w:bidi/>
        <w:ind w:firstLine="720"/>
        <w:jc w:val="both"/>
        <w:rPr>
          <w:rFonts w:cs="David" w:hint="cs"/>
          <w:rtl/>
        </w:rPr>
      </w:pPr>
      <w:r>
        <w:rPr>
          <w:rFonts w:cs="David" w:hint="cs"/>
          <w:rtl/>
        </w:rPr>
        <w:t xml:space="preserve">נכון. </w:t>
      </w:r>
    </w:p>
    <w:p w14:paraId="6C798A36" w14:textId="77777777" w:rsidR="0000405A" w:rsidRDefault="0000405A" w:rsidP="0000405A">
      <w:pPr>
        <w:bidi/>
        <w:ind w:firstLine="720"/>
        <w:jc w:val="both"/>
        <w:rPr>
          <w:rFonts w:cs="David" w:hint="cs"/>
          <w:rtl/>
        </w:rPr>
      </w:pPr>
    </w:p>
    <w:p w14:paraId="0DB82B70" w14:textId="77777777" w:rsidR="0000405A" w:rsidRDefault="0000405A" w:rsidP="0000405A">
      <w:pPr>
        <w:bidi/>
        <w:ind w:firstLine="720"/>
        <w:jc w:val="both"/>
        <w:rPr>
          <w:rFonts w:cs="David" w:hint="cs"/>
          <w:rtl/>
        </w:rPr>
      </w:pPr>
      <w:r>
        <w:rPr>
          <w:rFonts w:cs="David" w:hint="cs"/>
          <w:rtl/>
        </w:rPr>
        <w:t>"(4) תפרסם חוות דעת, החלטות וחומר נוסף הנוגע לאתיקה של חברי הכנסת; (5) תמלא כל תפקיד אחר המוטל עליה לפי כללים אלה ולפי דין אחר". יש לה כל מיני תפקידים פה. זה סעיף 100.</w:t>
      </w:r>
    </w:p>
    <w:p w14:paraId="6D6717DD" w14:textId="77777777" w:rsidR="0000405A" w:rsidRDefault="0000405A" w:rsidP="0000405A">
      <w:pPr>
        <w:bidi/>
        <w:ind w:firstLine="720"/>
        <w:jc w:val="both"/>
        <w:rPr>
          <w:rFonts w:cs="David" w:hint="cs"/>
          <w:rtl/>
        </w:rPr>
      </w:pPr>
    </w:p>
    <w:p w14:paraId="270B719F"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D12AFCF" w14:textId="77777777" w:rsidR="0000405A" w:rsidRDefault="0000405A" w:rsidP="0000405A">
      <w:pPr>
        <w:bidi/>
        <w:ind w:firstLine="720"/>
        <w:jc w:val="both"/>
        <w:rPr>
          <w:rFonts w:cs="David" w:hint="cs"/>
          <w:rtl/>
        </w:rPr>
      </w:pPr>
    </w:p>
    <w:p w14:paraId="50EF8A3D" w14:textId="77777777" w:rsidR="0000405A" w:rsidRDefault="0000405A" w:rsidP="0000405A">
      <w:pPr>
        <w:bidi/>
        <w:ind w:firstLine="720"/>
        <w:jc w:val="both"/>
        <w:rPr>
          <w:rFonts w:cs="David" w:hint="cs"/>
          <w:rtl/>
        </w:rPr>
      </w:pPr>
      <w:r>
        <w:rPr>
          <w:rFonts w:cs="David" w:hint="cs"/>
          <w:rtl/>
        </w:rPr>
        <w:t xml:space="preserve">האם על 100 יש הערות? </w:t>
      </w:r>
    </w:p>
    <w:p w14:paraId="109731AF" w14:textId="77777777" w:rsidR="0000405A" w:rsidRDefault="0000405A" w:rsidP="0000405A">
      <w:pPr>
        <w:bidi/>
        <w:ind w:firstLine="720"/>
        <w:jc w:val="both"/>
        <w:rPr>
          <w:rFonts w:cs="David" w:hint="cs"/>
          <w:rtl/>
        </w:rPr>
      </w:pPr>
    </w:p>
    <w:p w14:paraId="1359D327"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8064B11" w14:textId="77777777" w:rsidR="0000405A" w:rsidRDefault="0000405A" w:rsidP="0000405A">
      <w:pPr>
        <w:bidi/>
        <w:jc w:val="both"/>
        <w:rPr>
          <w:rFonts w:cs="David" w:hint="cs"/>
          <w:rtl/>
        </w:rPr>
      </w:pPr>
    </w:p>
    <w:p w14:paraId="247ACB74" w14:textId="77777777" w:rsidR="0000405A" w:rsidRDefault="0000405A" w:rsidP="0000405A">
      <w:pPr>
        <w:bidi/>
        <w:ind w:firstLine="720"/>
        <w:jc w:val="both"/>
        <w:rPr>
          <w:rFonts w:cs="David" w:hint="cs"/>
          <w:rtl/>
        </w:rPr>
      </w:pPr>
      <w:r>
        <w:rPr>
          <w:rFonts w:cs="David" w:hint="cs"/>
          <w:rtl/>
        </w:rPr>
        <w:t xml:space="preserve">מצוין כאן בצד שחלק מהדברים קיימים היום. </w:t>
      </w:r>
    </w:p>
    <w:p w14:paraId="15DBF9C9" w14:textId="77777777" w:rsidR="0000405A" w:rsidRDefault="0000405A" w:rsidP="0000405A">
      <w:pPr>
        <w:bidi/>
        <w:ind w:firstLine="720"/>
        <w:jc w:val="both"/>
        <w:rPr>
          <w:rFonts w:cs="David" w:hint="cs"/>
          <w:rtl/>
        </w:rPr>
      </w:pPr>
    </w:p>
    <w:p w14:paraId="330A42ED"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2BB64CB3" w14:textId="77777777" w:rsidR="0000405A" w:rsidRDefault="0000405A" w:rsidP="0000405A">
      <w:pPr>
        <w:bidi/>
        <w:ind w:firstLine="720"/>
        <w:jc w:val="both"/>
        <w:rPr>
          <w:rFonts w:cs="David" w:hint="cs"/>
          <w:rtl/>
        </w:rPr>
      </w:pPr>
    </w:p>
    <w:p w14:paraId="0BA93743" w14:textId="77777777" w:rsidR="0000405A" w:rsidRDefault="0000405A" w:rsidP="0000405A">
      <w:pPr>
        <w:bidi/>
        <w:ind w:firstLine="720"/>
        <w:jc w:val="both"/>
        <w:rPr>
          <w:rFonts w:cs="David" w:hint="cs"/>
          <w:rtl/>
        </w:rPr>
      </w:pPr>
      <w:r>
        <w:rPr>
          <w:rFonts w:cs="David" w:hint="cs"/>
          <w:rtl/>
        </w:rPr>
        <w:t xml:space="preserve">ברישא ישנו היועץ לאתיקה. את זה אפשר למחוק. </w:t>
      </w:r>
    </w:p>
    <w:p w14:paraId="75B9BCB5" w14:textId="77777777" w:rsidR="0000405A" w:rsidRDefault="0000405A" w:rsidP="0000405A">
      <w:pPr>
        <w:bidi/>
        <w:ind w:firstLine="720"/>
        <w:jc w:val="both"/>
        <w:rPr>
          <w:rFonts w:cs="David" w:hint="cs"/>
          <w:rtl/>
        </w:rPr>
      </w:pPr>
    </w:p>
    <w:p w14:paraId="718974DF" w14:textId="77777777" w:rsidR="0000405A" w:rsidRDefault="0000405A" w:rsidP="0000405A">
      <w:pPr>
        <w:keepLines/>
        <w:bidi/>
        <w:jc w:val="both"/>
        <w:rPr>
          <w:rFonts w:cs="David" w:hint="cs"/>
          <w:rtl/>
        </w:rPr>
      </w:pPr>
      <w:r>
        <w:rPr>
          <w:rFonts w:cs="David" w:hint="cs"/>
          <w:u w:val="single"/>
          <w:rtl/>
        </w:rPr>
        <w:t>ארבל אסטרחן</w:t>
      </w:r>
      <w:r>
        <w:rPr>
          <w:rFonts w:cs="David" w:hint="cs"/>
          <w:rtl/>
        </w:rPr>
        <w:t>:</w:t>
      </w:r>
    </w:p>
    <w:p w14:paraId="41557870" w14:textId="77777777" w:rsidR="0000405A" w:rsidRDefault="0000405A" w:rsidP="0000405A">
      <w:pPr>
        <w:keepLines/>
        <w:bidi/>
        <w:ind w:firstLine="720"/>
        <w:jc w:val="both"/>
        <w:rPr>
          <w:rFonts w:cs="David" w:hint="cs"/>
          <w:rtl/>
        </w:rPr>
      </w:pPr>
    </w:p>
    <w:p w14:paraId="06FA2A0C" w14:textId="77777777" w:rsidR="0000405A" w:rsidRDefault="0000405A" w:rsidP="0000405A">
      <w:pPr>
        <w:keepLines/>
        <w:bidi/>
        <w:ind w:firstLine="720"/>
        <w:jc w:val="both"/>
        <w:rPr>
          <w:rFonts w:cs="David" w:hint="cs"/>
          <w:rtl/>
        </w:rPr>
      </w:pPr>
      <w:r>
        <w:rPr>
          <w:rFonts w:cs="David" w:hint="cs"/>
          <w:rtl/>
        </w:rPr>
        <w:t xml:space="preserve">אמרתי שזה יימחק. </w:t>
      </w:r>
    </w:p>
    <w:p w14:paraId="462BBB2B" w14:textId="77777777" w:rsidR="0000405A" w:rsidRDefault="0000405A" w:rsidP="0000405A">
      <w:pPr>
        <w:bidi/>
        <w:ind w:firstLine="720"/>
        <w:jc w:val="both"/>
        <w:rPr>
          <w:rFonts w:cs="David" w:hint="cs"/>
          <w:rtl/>
        </w:rPr>
      </w:pPr>
    </w:p>
    <w:p w14:paraId="16B82BE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279EBA1" w14:textId="77777777" w:rsidR="0000405A" w:rsidRDefault="0000405A" w:rsidP="0000405A">
      <w:pPr>
        <w:bidi/>
        <w:ind w:firstLine="720"/>
        <w:jc w:val="both"/>
        <w:rPr>
          <w:rFonts w:cs="David" w:hint="cs"/>
          <w:rtl/>
        </w:rPr>
      </w:pPr>
    </w:p>
    <w:p w14:paraId="0A5152BD" w14:textId="77777777" w:rsidR="0000405A" w:rsidRDefault="0000405A" w:rsidP="0000405A">
      <w:pPr>
        <w:bidi/>
        <w:ind w:firstLine="720"/>
        <w:jc w:val="both"/>
        <w:rPr>
          <w:rFonts w:cs="David" w:hint="cs"/>
          <w:rtl/>
        </w:rPr>
      </w:pPr>
      <w:r>
        <w:rPr>
          <w:rFonts w:cs="David" w:hint="cs"/>
          <w:rtl/>
        </w:rPr>
        <w:t>ההערה של חברת הכנסת יחימוביץ, פרופ' זמיר, לא נראית לכם יותר? ועדת האתיקה תשקוד על טיפוח. תטפח זה משהו כזה...</w:t>
      </w:r>
    </w:p>
    <w:p w14:paraId="6CDFC891" w14:textId="77777777" w:rsidR="0000405A" w:rsidRDefault="0000405A" w:rsidP="0000405A">
      <w:pPr>
        <w:bidi/>
        <w:ind w:firstLine="720"/>
        <w:jc w:val="both"/>
        <w:rPr>
          <w:rFonts w:cs="David" w:hint="cs"/>
          <w:rtl/>
        </w:rPr>
      </w:pPr>
    </w:p>
    <w:p w14:paraId="601E4D72"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058E087A" w14:textId="77777777" w:rsidR="0000405A" w:rsidRDefault="0000405A" w:rsidP="0000405A">
      <w:pPr>
        <w:bidi/>
        <w:ind w:firstLine="720"/>
        <w:jc w:val="both"/>
        <w:rPr>
          <w:rFonts w:cs="David" w:hint="cs"/>
          <w:rtl/>
        </w:rPr>
      </w:pPr>
    </w:p>
    <w:p w14:paraId="34E7DFAD" w14:textId="77777777" w:rsidR="0000405A" w:rsidRDefault="0000405A" w:rsidP="0000405A">
      <w:pPr>
        <w:bidi/>
        <w:ind w:firstLine="720"/>
        <w:jc w:val="both"/>
        <w:rPr>
          <w:rFonts w:cs="David" w:hint="cs"/>
          <w:rtl/>
        </w:rPr>
      </w:pPr>
      <w:r>
        <w:rPr>
          <w:rFonts w:cs="David" w:hint="cs"/>
          <w:rtl/>
        </w:rPr>
        <w:t xml:space="preserve">אפשר. </w:t>
      </w:r>
    </w:p>
    <w:p w14:paraId="3E7CC1E5" w14:textId="77777777" w:rsidR="0000405A" w:rsidRDefault="0000405A" w:rsidP="0000405A">
      <w:pPr>
        <w:bidi/>
        <w:ind w:firstLine="720"/>
        <w:jc w:val="both"/>
        <w:rPr>
          <w:rFonts w:cs="David" w:hint="cs"/>
          <w:rtl/>
        </w:rPr>
      </w:pPr>
    </w:p>
    <w:p w14:paraId="5327440F"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46AD36F" w14:textId="77777777" w:rsidR="0000405A" w:rsidRDefault="0000405A" w:rsidP="0000405A">
      <w:pPr>
        <w:bidi/>
        <w:ind w:firstLine="720"/>
        <w:jc w:val="both"/>
        <w:rPr>
          <w:rFonts w:cs="David" w:hint="cs"/>
          <w:rtl/>
        </w:rPr>
      </w:pPr>
    </w:p>
    <w:p w14:paraId="313E16F3" w14:textId="77777777" w:rsidR="0000405A" w:rsidRDefault="0000405A" w:rsidP="0000405A">
      <w:pPr>
        <w:bidi/>
        <w:ind w:firstLine="720"/>
        <w:jc w:val="both"/>
        <w:rPr>
          <w:rFonts w:cs="David" w:hint="cs"/>
          <w:rtl/>
        </w:rPr>
      </w:pPr>
      <w:r>
        <w:rPr>
          <w:rFonts w:cs="David" w:hint="cs"/>
          <w:rtl/>
        </w:rPr>
        <w:t xml:space="preserve">זה נשמע קצת יותר מרוכך, תשקוד על טיפוח. </w:t>
      </w:r>
    </w:p>
    <w:p w14:paraId="36034903" w14:textId="77777777" w:rsidR="0000405A" w:rsidRDefault="0000405A" w:rsidP="0000405A">
      <w:pPr>
        <w:bidi/>
        <w:ind w:firstLine="720"/>
        <w:jc w:val="both"/>
        <w:rPr>
          <w:rFonts w:cs="David" w:hint="cs"/>
          <w:rtl/>
        </w:rPr>
      </w:pPr>
    </w:p>
    <w:p w14:paraId="3714BEA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1E3AA5F" w14:textId="77777777" w:rsidR="0000405A" w:rsidRDefault="0000405A" w:rsidP="0000405A">
      <w:pPr>
        <w:bidi/>
        <w:ind w:firstLine="720"/>
        <w:jc w:val="both"/>
        <w:rPr>
          <w:rFonts w:cs="David" w:hint="cs"/>
          <w:rtl/>
        </w:rPr>
      </w:pPr>
    </w:p>
    <w:p w14:paraId="060BC8D8" w14:textId="77777777" w:rsidR="0000405A" w:rsidRDefault="0000405A" w:rsidP="0000405A">
      <w:pPr>
        <w:bidi/>
        <w:ind w:firstLine="720"/>
        <w:jc w:val="both"/>
        <w:rPr>
          <w:rFonts w:cs="David" w:hint="cs"/>
          <w:rtl/>
        </w:rPr>
      </w:pPr>
      <w:r>
        <w:rPr>
          <w:rFonts w:cs="David" w:hint="cs"/>
          <w:rtl/>
        </w:rPr>
        <w:t xml:space="preserve">אגב, כמו שאתם רואים, היום למשל היא כבר רשאית לכתוב חוות דעת ואם לחבר כנסת יש ספק אם מעשה שלו מתיישב עם כללי האתיקה, הוא יכול לבקש חוות דעת והיא רשאית לפרסם קבצים להדרכה וכולי. זה כולל דברים שקיימים היום בחוק ובכללים. </w:t>
      </w:r>
    </w:p>
    <w:p w14:paraId="0D24C124" w14:textId="77777777" w:rsidR="0000405A" w:rsidRDefault="0000405A" w:rsidP="0000405A">
      <w:pPr>
        <w:bidi/>
        <w:ind w:firstLine="720"/>
        <w:jc w:val="both"/>
        <w:rPr>
          <w:rFonts w:cs="David" w:hint="cs"/>
          <w:rtl/>
        </w:rPr>
      </w:pPr>
    </w:p>
    <w:p w14:paraId="56123E2B"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14E7EB63" w14:textId="77777777" w:rsidR="0000405A" w:rsidRDefault="0000405A" w:rsidP="0000405A">
      <w:pPr>
        <w:bidi/>
        <w:ind w:firstLine="720"/>
        <w:jc w:val="both"/>
        <w:rPr>
          <w:rFonts w:cs="David" w:hint="cs"/>
          <w:rtl/>
        </w:rPr>
      </w:pPr>
    </w:p>
    <w:p w14:paraId="203E00CB" w14:textId="77777777" w:rsidR="0000405A" w:rsidRDefault="0000405A" w:rsidP="0000405A">
      <w:pPr>
        <w:bidi/>
        <w:ind w:firstLine="720"/>
        <w:jc w:val="both"/>
        <w:rPr>
          <w:rFonts w:cs="David" w:hint="cs"/>
          <w:rtl/>
        </w:rPr>
      </w:pPr>
      <w:r>
        <w:rPr>
          <w:rFonts w:cs="David" w:hint="cs"/>
          <w:rtl/>
        </w:rPr>
        <w:t xml:space="preserve">בעניין 'תשקוד על האתיקה' זה קצת בעיה לשונית. </w:t>
      </w:r>
    </w:p>
    <w:p w14:paraId="05B13EB2" w14:textId="77777777" w:rsidR="0000405A" w:rsidRDefault="0000405A" w:rsidP="0000405A">
      <w:pPr>
        <w:bidi/>
        <w:ind w:firstLine="720"/>
        <w:jc w:val="both"/>
        <w:rPr>
          <w:rFonts w:cs="David" w:hint="cs"/>
          <w:rtl/>
        </w:rPr>
      </w:pPr>
    </w:p>
    <w:p w14:paraId="7BBEE90F"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5FFDFB4" w14:textId="77777777" w:rsidR="0000405A" w:rsidRDefault="0000405A" w:rsidP="0000405A">
      <w:pPr>
        <w:bidi/>
        <w:ind w:firstLine="720"/>
        <w:jc w:val="both"/>
        <w:rPr>
          <w:rFonts w:cs="David" w:hint="cs"/>
          <w:rtl/>
        </w:rPr>
      </w:pPr>
    </w:p>
    <w:p w14:paraId="2435F4F4" w14:textId="77777777" w:rsidR="0000405A" w:rsidRDefault="0000405A" w:rsidP="0000405A">
      <w:pPr>
        <w:bidi/>
        <w:ind w:firstLine="720"/>
        <w:jc w:val="both"/>
        <w:rPr>
          <w:rFonts w:cs="David" w:hint="cs"/>
          <w:rtl/>
        </w:rPr>
      </w:pPr>
      <w:r>
        <w:rPr>
          <w:rFonts w:cs="David" w:hint="cs"/>
          <w:rtl/>
        </w:rPr>
        <w:t xml:space="preserve">לא, תשקוד על טיפוח. </w:t>
      </w:r>
    </w:p>
    <w:p w14:paraId="4502F215" w14:textId="77777777" w:rsidR="0000405A" w:rsidRDefault="0000405A" w:rsidP="0000405A">
      <w:pPr>
        <w:bidi/>
        <w:ind w:firstLine="720"/>
        <w:jc w:val="both"/>
        <w:rPr>
          <w:rFonts w:cs="David" w:hint="cs"/>
          <w:rtl/>
        </w:rPr>
      </w:pPr>
    </w:p>
    <w:p w14:paraId="1D0DE75F"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3971F5E3" w14:textId="77777777" w:rsidR="0000405A" w:rsidRDefault="0000405A" w:rsidP="0000405A">
      <w:pPr>
        <w:bidi/>
        <w:ind w:firstLine="720"/>
        <w:jc w:val="both"/>
        <w:rPr>
          <w:rFonts w:cs="David" w:hint="cs"/>
          <w:rtl/>
        </w:rPr>
      </w:pPr>
    </w:p>
    <w:p w14:paraId="63F2DF27" w14:textId="77777777" w:rsidR="0000405A" w:rsidRDefault="0000405A" w:rsidP="0000405A">
      <w:pPr>
        <w:bidi/>
        <w:ind w:firstLine="720"/>
        <w:jc w:val="both"/>
        <w:rPr>
          <w:rFonts w:cs="David" w:hint="cs"/>
          <w:rtl/>
        </w:rPr>
      </w:pPr>
      <w:r>
        <w:rPr>
          <w:rFonts w:cs="David" w:hint="cs"/>
          <w:rtl/>
        </w:rPr>
        <w:t xml:space="preserve">או על קידום, אם אתם רוצים את זה. </w:t>
      </w:r>
    </w:p>
    <w:p w14:paraId="7767C543" w14:textId="77777777" w:rsidR="0000405A" w:rsidRDefault="0000405A" w:rsidP="0000405A">
      <w:pPr>
        <w:bidi/>
        <w:jc w:val="both"/>
        <w:rPr>
          <w:rFonts w:cs="David" w:hint="cs"/>
          <w:u w:val="single"/>
          <w:rtl/>
        </w:rPr>
      </w:pPr>
    </w:p>
    <w:p w14:paraId="6307A355"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711E7CB" w14:textId="77777777" w:rsidR="0000405A" w:rsidRDefault="0000405A" w:rsidP="0000405A">
      <w:pPr>
        <w:bidi/>
        <w:ind w:firstLine="720"/>
        <w:jc w:val="both"/>
        <w:rPr>
          <w:rFonts w:cs="David" w:hint="cs"/>
          <w:rtl/>
        </w:rPr>
      </w:pPr>
    </w:p>
    <w:p w14:paraId="44F63083" w14:textId="77777777" w:rsidR="0000405A" w:rsidRDefault="0000405A" w:rsidP="0000405A">
      <w:pPr>
        <w:bidi/>
        <w:ind w:firstLine="720"/>
        <w:jc w:val="both"/>
        <w:rPr>
          <w:rFonts w:cs="David" w:hint="cs"/>
          <w:rtl/>
        </w:rPr>
      </w:pPr>
      <w:r>
        <w:rPr>
          <w:rFonts w:cs="David" w:hint="cs"/>
          <w:rtl/>
        </w:rPr>
        <w:t xml:space="preserve">כן, קידום. </w:t>
      </w:r>
    </w:p>
    <w:p w14:paraId="33AFDC4B" w14:textId="77777777" w:rsidR="0000405A" w:rsidRDefault="0000405A" w:rsidP="0000405A">
      <w:pPr>
        <w:bidi/>
        <w:ind w:firstLine="720"/>
        <w:jc w:val="both"/>
        <w:rPr>
          <w:rFonts w:cs="David" w:hint="cs"/>
          <w:rtl/>
        </w:rPr>
      </w:pPr>
    </w:p>
    <w:p w14:paraId="7CA306C1"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5470E54" w14:textId="77777777" w:rsidR="0000405A" w:rsidRDefault="0000405A" w:rsidP="0000405A">
      <w:pPr>
        <w:bidi/>
        <w:ind w:firstLine="720"/>
        <w:jc w:val="both"/>
        <w:rPr>
          <w:rFonts w:cs="David" w:hint="cs"/>
          <w:rtl/>
        </w:rPr>
      </w:pPr>
    </w:p>
    <w:p w14:paraId="61FD7BDD" w14:textId="77777777" w:rsidR="0000405A" w:rsidRDefault="0000405A" w:rsidP="0000405A">
      <w:pPr>
        <w:bidi/>
        <w:ind w:firstLine="720"/>
        <w:jc w:val="both"/>
        <w:rPr>
          <w:rFonts w:cs="David" w:hint="cs"/>
          <w:rtl/>
        </w:rPr>
      </w:pPr>
      <w:r>
        <w:rPr>
          <w:rFonts w:cs="David" w:hint="cs"/>
          <w:rtl/>
        </w:rPr>
        <w:t xml:space="preserve">אין לי בעיה. </w:t>
      </w:r>
    </w:p>
    <w:p w14:paraId="5485B4D6" w14:textId="77777777" w:rsidR="0000405A" w:rsidRDefault="0000405A" w:rsidP="0000405A">
      <w:pPr>
        <w:bidi/>
        <w:ind w:firstLine="720"/>
        <w:jc w:val="both"/>
        <w:rPr>
          <w:rFonts w:cs="David" w:hint="cs"/>
          <w:rtl/>
        </w:rPr>
      </w:pPr>
    </w:p>
    <w:p w14:paraId="287750A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45D16FF" w14:textId="77777777" w:rsidR="0000405A" w:rsidRDefault="0000405A" w:rsidP="0000405A">
      <w:pPr>
        <w:bidi/>
        <w:ind w:firstLine="720"/>
        <w:jc w:val="both"/>
        <w:rPr>
          <w:rFonts w:cs="David" w:hint="cs"/>
          <w:rtl/>
        </w:rPr>
      </w:pPr>
    </w:p>
    <w:p w14:paraId="0247D456" w14:textId="77777777" w:rsidR="0000405A" w:rsidRDefault="0000405A" w:rsidP="0000405A">
      <w:pPr>
        <w:bidi/>
        <w:ind w:firstLine="720"/>
        <w:jc w:val="both"/>
        <w:rPr>
          <w:rFonts w:cs="David" w:hint="cs"/>
          <w:rtl/>
        </w:rPr>
      </w:pPr>
      <w:r>
        <w:rPr>
          <w:rFonts w:cs="David" w:hint="cs"/>
          <w:rtl/>
        </w:rPr>
        <w:t xml:space="preserve">אולי על שמירת האתיקה. </w:t>
      </w:r>
    </w:p>
    <w:p w14:paraId="18A9945A" w14:textId="77777777" w:rsidR="0000405A" w:rsidRDefault="0000405A" w:rsidP="0000405A">
      <w:pPr>
        <w:bidi/>
        <w:ind w:firstLine="720"/>
        <w:jc w:val="both"/>
        <w:rPr>
          <w:rFonts w:cs="David" w:hint="cs"/>
          <w:rtl/>
        </w:rPr>
      </w:pPr>
    </w:p>
    <w:p w14:paraId="3CAD018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41FCDA3" w14:textId="77777777" w:rsidR="0000405A" w:rsidRDefault="0000405A" w:rsidP="0000405A">
      <w:pPr>
        <w:bidi/>
        <w:ind w:firstLine="720"/>
        <w:jc w:val="both"/>
        <w:rPr>
          <w:rFonts w:cs="David" w:hint="cs"/>
          <w:rtl/>
        </w:rPr>
      </w:pPr>
    </w:p>
    <w:p w14:paraId="6320D841" w14:textId="77777777" w:rsidR="0000405A" w:rsidRDefault="0000405A" w:rsidP="0000405A">
      <w:pPr>
        <w:bidi/>
        <w:ind w:firstLine="720"/>
        <w:jc w:val="both"/>
        <w:rPr>
          <w:rFonts w:cs="David" w:hint="cs"/>
          <w:rtl/>
        </w:rPr>
      </w:pPr>
      <w:r>
        <w:rPr>
          <w:rFonts w:cs="David" w:hint="cs"/>
          <w:rtl/>
        </w:rPr>
        <w:t xml:space="preserve">לא, הוא התכוון פה ליותר משמירה. טיפוח זה יותר. </w:t>
      </w:r>
    </w:p>
    <w:p w14:paraId="7E1520FB" w14:textId="77777777" w:rsidR="0000405A" w:rsidRDefault="0000405A" w:rsidP="0000405A">
      <w:pPr>
        <w:bidi/>
        <w:ind w:firstLine="720"/>
        <w:jc w:val="both"/>
        <w:rPr>
          <w:rFonts w:cs="David" w:hint="cs"/>
          <w:rtl/>
        </w:rPr>
      </w:pPr>
    </w:p>
    <w:p w14:paraId="0B9F488E"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78AF1D5D" w14:textId="77777777" w:rsidR="0000405A" w:rsidRDefault="0000405A" w:rsidP="0000405A">
      <w:pPr>
        <w:bidi/>
        <w:ind w:firstLine="720"/>
        <w:jc w:val="both"/>
        <w:rPr>
          <w:rFonts w:cs="David" w:hint="cs"/>
          <w:rtl/>
        </w:rPr>
      </w:pPr>
    </w:p>
    <w:p w14:paraId="7106784F" w14:textId="77777777" w:rsidR="0000405A" w:rsidRDefault="0000405A" w:rsidP="0000405A">
      <w:pPr>
        <w:bidi/>
        <w:ind w:firstLine="720"/>
        <w:jc w:val="both"/>
        <w:rPr>
          <w:rFonts w:cs="David" w:hint="cs"/>
          <w:rtl/>
        </w:rPr>
      </w:pPr>
      <w:r>
        <w:rPr>
          <w:rFonts w:cs="David" w:hint="cs"/>
          <w:rtl/>
        </w:rPr>
        <w:t xml:space="preserve">אבל אם מבטלים את הטיפוח, צריך לבטל אותו גם בהתחלה, 'ועדת האתיקה תטפח'. </w:t>
      </w:r>
    </w:p>
    <w:p w14:paraId="204274E6" w14:textId="77777777" w:rsidR="0000405A" w:rsidRDefault="0000405A" w:rsidP="0000405A">
      <w:pPr>
        <w:bidi/>
        <w:ind w:firstLine="720"/>
        <w:jc w:val="both"/>
        <w:rPr>
          <w:rFonts w:cs="David" w:hint="cs"/>
          <w:rtl/>
        </w:rPr>
      </w:pPr>
    </w:p>
    <w:p w14:paraId="308B5B52"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D3B225E" w14:textId="77777777" w:rsidR="0000405A" w:rsidRDefault="0000405A" w:rsidP="0000405A">
      <w:pPr>
        <w:bidi/>
        <w:ind w:firstLine="720"/>
        <w:jc w:val="both"/>
        <w:rPr>
          <w:rFonts w:cs="David" w:hint="cs"/>
          <w:rtl/>
        </w:rPr>
      </w:pPr>
    </w:p>
    <w:p w14:paraId="10A2583A" w14:textId="77777777" w:rsidR="0000405A" w:rsidRDefault="0000405A" w:rsidP="0000405A">
      <w:pPr>
        <w:bidi/>
        <w:ind w:firstLine="720"/>
        <w:jc w:val="both"/>
        <w:rPr>
          <w:rFonts w:cs="David" w:hint="cs"/>
          <w:rtl/>
        </w:rPr>
      </w:pPr>
      <w:r>
        <w:rPr>
          <w:rFonts w:cs="David" w:hint="cs"/>
          <w:rtl/>
        </w:rPr>
        <w:t xml:space="preserve">ברישא של 100, רק על זה. </w:t>
      </w:r>
    </w:p>
    <w:p w14:paraId="3F1F6816" w14:textId="77777777" w:rsidR="0000405A" w:rsidRDefault="0000405A" w:rsidP="0000405A">
      <w:pPr>
        <w:bidi/>
        <w:ind w:firstLine="720"/>
        <w:jc w:val="both"/>
        <w:rPr>
          <w:rFonts w:cs="David" w:hint="cs"/>
          <w:rtl/>
        </w:rPr>
      </w:pPr>
    </w:p>
    <w:p w14:paraId="32E8E49E" w14:textId="77777777" w:rsidR="0000405A" w:rsidRDefault="0000405A" w:rsidP="0000405A">
      <w:pPr>
        <w:keepLines/>
        <w:bidi/>
        <w:jc w:val="both"/>
        <w:rPr>
          <w:rFonts w:cs="David" w:hint="cs"/>
          <w:rtl/>
        </w:rPr>
      </w:pPr>
      <w:r>
        <w:rPr>
          <w:rFonts w:cs="David" w:hint="cs"/>
          <w:u w:val="single"/>
          <w:rtl/>
        </w:rPr>
        <w:t>היו"ר חיים אורון</w:t>
      </w:r>
      <w:r>
        <w:rPr>
          <w:rFonts w:cs="David" w:hint="cs"/>
          <w:rtl/>
        </w:rPr>
        <w:t>:</w:t>
      </w:r>
    </w:p>
    <w:p w14:paraId="2B9745F6" w14:textId="77777777" w:rsidR="0000405A" w:rsidRDefault="0000405A" w:rsidP="0000405A">
      <w:pPr>
        <w:keepLines/>
        <w:bidi/>
        <w:ind w:firstLine="720"/>
        <w:jc w:val="both"/>
        <w:rPr>
          <w:rFonts w:cs="David" w:hint="cs"/>
          <w:rtl/>
        </w:rPr>
      </w:pPr>
    </w:p>
    <w:p w14:paraId="6563A98F" w14:textId="77777777" w:rsidR="0000405A" w:rsidRDefault="0000405A" w:rsidP="0000405A">
      <w:pPr>
        <w:keepLines/>
        <w:bidi/>
        <w:ind w:firstLine="720"/>
        <w:jc w:val="both"/>
        <w:rPr>
          <w:rFonts w:cs="David" w:hint="cs"/>
          <w:rtl/>
        </w:rPr>
      </w:pPr>
      <w:r>
        <w:rPr>
          <w:rFonts w:cs="David" w:hint="cs"/>
          <w:rtl/>
        </w:rPr>
        <w:t xml:space="preserve">תשקוד על קידום האתיקה בקרב חברי הכנסת. </w:t>
      </w:r>
    </w:p>
    <w:p w14:paraId="3B6CBFD2" w14:textId="77777777" w:rsidR="0000405A" w:rsidRDefault="0000405A" w:rsidP="0000405A">
      <w:pPr>
        <w:bidi/>
        <w:ind w:firstLine="720"/>
        <w:jc w:val="both"/>
        <w:rPr>
          <w:rFonts w:cs="David" w:hint="cs"/>
          <w:rtl/>
        </w:rPr>
      </w:pPr>
    </w:p>
    <w:p w14:paraId="5607B234"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04C69B5" w14:textId="77777777" w:rsidR="0000405A" w:rsidRDefault="0000405A" w:rsidP="0000405A">
      <w:pPr>
        <w:bidi/>
        <w:ind w:firstLine="720"/>
        <w:jc w:val="both"/>
        <w:rPr>
          <w:rFonts w:cs="David" w:hint="cs"/>
          <w:rtl/>
        </w:rPr>
      </w:pPr>
    </w:p>
    <w:p w14:paraId="0E7FFF0D" w14:textId="77777777" w:rsidR="0000405A" w:rsidRDefault="0000405A" w:rsidP="0000405A">
      <w:pPr>
        <w:bidi/>
        <w:ind w:firstLine="720"/>
        <w:jc w:val="both"/>
        <w:rPr>
          <w:rFonts w:cs="David" w:hint="cs"/>
          <w:rtl/>
        </w:rPr>
      </w:pPr>
    </w:p>
    <w:p w14:paraId="5F685556" w14:textId="77777777" w:rsidR="0000405A" w:rsidRDefault="0000405A" w:rsidP="0000405A">
      <w:pPr>
        <w:bidi/>
        <w:ind w:firstLine="720"/>
        <w:jc w:val="both"/>
        <w:rPr>
          <w:rFonts w:cs="David" w:hint="cs"/>
          <w:rtl/>
        </w:rPr>
      </w:pPr>
      <w:r>
        <w:rPr>
          <w:rFonts w:cs="David" w:hint="cs"/>
          <w:rtl/>
        </w:rPr>
        <w:t xml:space="preserve">סעיף 101 זה סעיף שדיברנו עליו הרבה במהלך הדיונים בנושאים שונים, הוא סעיף שלא קיים היום והוא מדבר על אישור חריגה מהכללים והוא אומר: "ועדת האתיקה רשאית, במקרים חריגים, לתת לחבר הכנסת אישור בכתב לנהוג בעתיד בעניין מסוים שלא לפי כללים אלה, בתנאים או בלא תנאים, כפי שתראה לראוי". </w:t>
      </w:r>
    </w:p>
    <w:p w14:paraId="409EB49E" w14:textId="77777777" w:rsidR="0000405A" w:rsidRDefault="0000405A" w:rsidP="0000405A">
      <w:pPr>
        <w:bidi/>
        <w:ind w:firstLine="720"/>
        <w:jc w:val="both"/>
        <w:rPr>
          <w:rFonts w:cs="David" w:hint="cs"/>
          <w:rtl/>
        </w:rPr>
      </w:pPr>
    </w:p>
    <w:p w14:paraId="2383DE6D"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4F8CAF3" w14:textId="77777777" w:rsidR="0000405A" w:rsidRDefault="0000405A" w:rsidP="0000405A">
      <w:pPr>
        <w:bidi/>
        <w:jc w:val="both"/>
        <w:rPr>
          <w:rFonts w:cs="David" w:hint="cs"/>
          <w:rtl/>
        </w:rPr>
      </w:pPr>
    </w:p>
    <w:p w14:paraId="278E8D77" w14:textId="77777777" w:rsidR="0000405A" w:rsidRDefault="0000405A" w:rsidP="0000405A">
      <w:pPr>
        <w:bidi/>
        <w:ind w:firstLine="720"/>
        <w:jc w:val="both"/>
        <w:rPr>
          <w:rFonts w:cs="David" w:hint="cs"/>
          <w:rtl/>
        </w:rPr>
      </w:pPr>
      <w:r>
        <w:rPr>
          <w:rFonts w:cs="David" w:hint="cs"/>
          <w:rtl/>
        </w:rPr>
        <w:t xml:space="preserve">בסדר גמור, זה בדיוק שיקול הדעת. </w:t>
      </w:r>
    </w:p>
    <w:p w14:paraId="22D5E91F" w14:textId="77777777" w:rsidR="0000405A" w:rsidRDefault="0000405A" w:rsidP="0000405A">
      <w:pPr>
        <w:bidi/>
        <w:ind w:firstLine="720"/>
        <w:jc w:val="both"/>
        <w:rPr>
          <w:rFonts w:cs="David" w:hint="cs"/>
          <w:rtl/>
        </w:rPr>
      </w:pPr>
    </w:p>
    <w:p w14:paraId="035D0A6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364D77A" w14:textId="77777777" w:rsidR="0000405A" w:rsidRDefault="0000405A" w:rsidP="0000405A">
      <w:pPr>
        <w:bidi/>
        <w:ind w:firstLine="720"/>
        <w:jc w:val="both"/>
        <w:rPr>
          <w:rFonts w:cs="David" w:hint="cs"/>
          <w:rtl/>
        </w:rPr>
      </w:pPr>
    </w:p>
    <w:p w14:paraId="6EAB36CA" w14:textId="77777777" w:rsidR="0000405A" w:rsidRDefault="0000405A" w:rsidP="0000405A">
      <w:pPr>
        <w:bidi/>
        <w:ind w:firstLine="720"/>
        <w:jc w:val="both"/>
        <w:rPr>
          <w:rFonts w:cs="David" w:hint="cs"/>
          <w:rtl/>
        </w:rPr>
      </w:pPr>
      <w:r>
        <w:rPr>
          <w:rFonts w:cs="David" w:hint="cs"/>
          <w:rtl/>
        </w:rPr>
        <w:t xml:space="preserve">נכון. כמובן שהחריגה לא יכולה להיות מהחוק, אבל ככל שמדובר בכללים, יש לה סמכות לאשר. מודגש פה שהאישור הוא בכתב והוא לגבי העתיד, הוא לא עבור מעשים שכבר נעשו. </w:t>
      </w:r>
    </w:p>
    <w:p w14:paraId="3961CA8F" w14:textId="77777777" w:rsidR="0000405A" w:rsidRDefault="0000405A" w:rsidP="0000405A">
      <w:pPr>
        <w:bidi/>
        <w:ind w:firstLine="720"/>
        <w:jc w:val="both"/>
        <w:rPr>
          <w:rFonts w:cs="David" w:hint="cs"/>
          <w:rtl/>
        </w:rPr>
      </w:pPr>
    </w:p>
    <w:p w14:paraId="77A4AE6E"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03C4B40A" w14:textId="77777777" w:rsidR="0000405A" w:rsidRDefault="0000405A" w:rsidP="0000405A">
      <w:pPr>
        <w:bidi/>
        <w:ind w:firstLine="720"/>
        <w:jc w:val="both"/>
        <w:rPr>
          <w:rFonts w:cs="David" w:hint="cs"/>
          <w:rtl/>
        </w:rPr>
      </w:pPr>
    </w:p>
    <w:p w14:paraId="2C3BA3B3" w14:textId="77777777" w:rsidR="0000405A" w:rsidRDefault="0000405A" w:rsidP="0000405A">
      <w:pPr>
        <w:bidi/>
        <w:ind w:firstLine="720"/>
        <w:jc w:val="both"/>
        <w:rPr>
          <w:rFonts w:cs="David" w:hint="cs"/>
          <w:rtl/>
        </w:rPr>
      </w:pPr>
      <w:r>
        <w:rPr>
          <w:rFonts w:cs="David" w:hint="cs"/>
          <w:rtl/>
        </w:rPr>
        <w:t>שוב היועץ לאתיקה צריך לרדת מה---</w:t>
      </w:r>
    </w:p>
    <w:p w14:paraId="0703C91F" w14:textId="77777777" w:rsidR="0000405A" w:rsidRDefault="0000405A" w:rsidP="0000405A">
      <w:pPr>
        <w:bidi/>
        <w:ind w:firstLine="720"/>
        <w:jc w:val="both"/>
        <w:rPr>
          <w:rFonts w:cs="David" w:hint="cs"/>
          <w:rtl/>
        </w:rPr>
      </w:pPr>
    </w:p>
    <w:p w14:paraId="37475B7E"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78DB136" w14:textId="77777777" w:rsidR="0000405A" w:rsidRDefault="0000405A" w:rsidP="0000405A">
      <w:pPr>
        <w:bidi/>
        <w:ind w:firstLine="720"/>
        <w:jc w:val="both"/>
        <w:rPr>
          <w:rFonts w:cs="David" w:hint="cs"/>
          <w:rtl/>
        </w:rPr>
      </w:pPr>
    </w:p>
    <w:p w14:paraId="21D4468D" w14:textId="77777777" w:rsidR="0000405A" w:rsidRDefault="0000405A" w:rsidP="0000405A">
      <w:pPr>
        <w:bidi/>
        <w:ind w:firstLine="720"/>
        <w:jc w:val="both"/>
        <w:rPr>
          <w:rFonts w:cs="David" w:hint="cs"/>
          <w:rtl/>
        </w:rPr>
      </w:pPr>
      <w:r>
        <w:rPr>
          <w:rFonts w:cs="David" w:hint="cs"/>
          <w:rtl/>
        </w:rPr>
        <w:t xml:space="preserve">זה חבר הכנסת המבקש אישור. אני בינתיים השארתי את זה, "חבר כנסת המבקש אישור חריגה", זה לא יהיה ליועץ לאתיקה, אלא "יגיש לוועדת האתיקה בקשה בכתב ובה יציג את כל העובדות הנוגעות לעניין ויפרט את הנסיבות המיוחדות המצדיקות מתן אישור חריגה. לבקשה יצורפו תצלומי מסמכים הנוגעים לעניין". </w:t>
      </w:r>
    </w:p>
    <w:p w14:paraId="67A35235" w14:textId="77777777" w:rsidR="0000405A" w:rsidRDefault="0000405A" w:rsidP="0000405A">
      <w:pPr>
        <w:bidi/>
        <w:ind w:firstLine="720"/>
        <w:jc w:val="both"/>
        <w:rPr>
          <w:rFonts w:cs="David" w:hint="cs"/>
          <w:rtl/>
        </w:rPr>
      </w:pPr>
    </w:p>
    <w:p w14:paraId="7F95A3E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ABEB1C9" w14:textId="77777777" w:rsidR="0000405A" w:rsidRDefault="0000405A" w:rsidP="0000405A">
      <w:pPr>
        <w:bidi/>
        <w:ind w:firstLine="720"/>
        <w:jc w:val="both"/>
        <w:rPr>
          <w:rFonts w:cs="David" w:hint="cs"/>
          <w:rtl/>
        </w:rPr>
      </w:pPr>
    </w:p>
    <w:p w14:paraId="70B73B11" w14:textId="77777777" w:rsidR="0000405A" w:rsidRDefault="0000405A" w:rsidP="0000405A">
      <w:pPr>
        <w:bidi/>
        <w:ind w:firstLine="720"/>
        <w:jc w:val="both"/>
        <w:rPr>
          <w:rFonts w:cs="David" w:hint="cs"/>
          <w:rtl/>
        </w:rPr>
      </w:pPr>
      <w:r>
        <w:rPr>
          <w:rFonts w:cs="David" w:hint="cs"/>
          <w:rtl/>
        </w:rPr>
        <w:t xml:space="preserve">למה להוסיף את המשפט האחרון? זה כמעט מובן מעצמו. אין לי בעיה שזה כתוב, אבל זה נראה קצת ירידה לפרט, כאילו צריך להביא מוצגים, הוא צריך להביא את כל החומר שצריך בשביל לקבל החלטה בעניינו. יצורפו תצלומי מסמכים? כמעט מובן מאליו. </w:t>
      </w:r>
    </w:p>
    <w:p w14:paraId="4061ED38" w14:textId="77777777" w:rsidR="0000405A" w:rsidRDefault="0000405A" w:rsidP="0000405A">
      <w:pPr>
        <w:bidi/>
        <w:ind w:firstLine="720"/>
        <w:jc w:val="both"/>
        <w:rPr>
          <w:rFonts w:cs="David" w:hint="cs"/>
          <w:rtl/>
        </w:rPr>
      </w:pPr>
    </w:p>
    <w:p w14:paraId="07D6428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1C21B71" w14:textId="77777777" w:rsidR="0000405A" w:rsidRDefault="0000405A" w:rsidP="0000405A">
      <w:pPr>
        <w:bidi/>
        <w:ind w:firstLine="720"/>
        <w:jc w:val="both"/>
        <w:rPr>
          <w:rFonts w:cs="David" w:hint="cs"/>
          <w:rtl/>
        </w:rPr>
      </w:pPr>
    </w:p>
    <w:p w14:paraId="4EA389F4" w14:textId="77777777" w:rsidR="0000405A" w:rsidRDefault="0000405A" w:rsidP="0000405A">
      <w:pPr>
        <w:bidi/>
        <w:ind w:firstLine="720"/>
        <w:jc w:val="both"/>
        <w:rPr>
          <w:rFonts w:cs="David" w:hint="cs"/>
          <w:rtl/>
        </w:rPr>
      </w:pPr>
      <w:r>
        <w:rPr>
          <w:rFonts w:cs="David" w:hint="cs"/>
          <w:rtl/>
        </w:rPr>
        <w:t xml:space="preserve">כן, כמעט אין דיון בוועדה בלי שמביאים מסמכים. </w:t>
      </w:r>
    </w:p>
    <w:p w14:paraId="72F02F8D" w14:textId="77777777" w:rsidR="0000405A" w:rsidRDefault="0000405A" w:rsidP="0000405A">
      <w:pPr>
        <w:bidi/>
        <w:ind w:firstLine="720"/>
        <w:jc w:val="both"/>
        <w:rPr>
          <w:rFonts w:cs="David" w:hint="cs"/>
          <w:rtl/>
        </w:rPr>
      </w:pPr>
    </w:p>
    <w:p w14:paraId="035D333B"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9830D6A" w14:textId="77777777" w:rsidR="0000405A" w:rsidRDefault="0000405A" w:rsidP="0000405A">
      <w:pPr>
        <w:bidi/>
        <w:ind w:firstLine="720"/>
        <w:jc w:val="both"/>
        <w:rPr>
          <w:rFonts w:cs="David" w:hint="cs"/>
          <w:rtl/>
        </w:rPr>
      </w:pPr>
    </w:p>
    <w:p w14:paraId="23A67114" w14:textId="77777777" w:rsidR="0000405A" w:rsidRDefault="0000405A" w:rsidP="0000405A">
      <w:pPr>
        <w:bidi/>
        <w:ind w:firstLine="720"/>
        <w:jc w:val="both"/>
        <w:rPr>
          <w:rFonts w:cs="David" w:hint="cs"/>
          <w:rtl/>
        </w:rPr>
      </w:pPr>
      <w:r>
        <w:rPr>
          <w:rFonts w:cs="David" w:hint="cs"/>
          <w:rtl/>
        </w:rPr>
        <w:t xml:space="preserve">לא שאני נגד, פשוט מבחינת ניקיון הטקסט. </w:t>
      </w:r>
    </w:p>
    <w:p w14:paraId="434CD060" w14:textId="77777777" w:rsidR="0000405A" w:rsidRDefault="0000405A" w:rsidP="0000405A">
      <w:pPr>
        <w:bidi/>
        <w:ind w:firstLine="720"/>
        <w:jc w:val="both"/>
        <w:rPr>
          <w:rFonts w:cs="David" w:hint="cs"/>
          <w:rtl/>
        </w:rPr>
      </w:pPr>
    </w:p>
    <w:p w14:paraId="74E2D0FB"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3C7832C8" w14:textId="77777777" w:rsidR="0000405A" w:rsidRDefault="0000405A" w:rsidP="0000405A">
      <w:pPr>
        <w:bidi/>
        <w:ind w:firstLine="720"/>
        <w:jc w:val="both"/>
        <w:rPr>
          <w:rFonts w:cs="David" w:hint="cs"/>
          <w:rtl/>
        </w:rPr>
      </w:pPr>
    </w:p>
    <w:p w14:paraId="6A40F766" w14:textId="77777777" w:rsidR="0000405A" w:rsidRDefault="0000405A" w:rsidP="0000405A">
      <w:pPr>
        <w:bidi/>
        <w:ind w:firstLine="720"/>
        <w:jc w:val="both"/>
        <w:rPr>
          <w:rFonts w:cs="David" w:hint="cs"/>
          <w:rtl/>
        </w:rPr>
      </w:pPr>
      <w:r>
        <w:rPr>
          <w:rFonts w:cs="David" w:hint="cs"/>
          <w:rtl/>
        </w:rPr>
        <w:t>נניח מישהו פונה לוועדה לצורך מימון נסיעה לחוץ לארץ---</w:t>
      </w:r>
    </w:p>
    <w:p w14:paraId="595FEE9A" w14:textId="77777777" w:rsidR="0000405A" w:rsidRDefault="0000405A" w:rsidP="0000405A">
      <w:pPr>
        <w:bidi/>
        <w:ind w:firstLine="720"/>
        <w:jc w:val="both"/>
        <w:rPr>
          <w:rFonts w:cs="David" w:hint="cs"/>
          <w:rtl/>
        </w:rPr>
      </w:pPr>
    </w:p>
    <w:p w14:paraId="50516F06"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F1D144A" w14:textId="77777777" w:rsidR="0000405A" w:rsidRDefault="0000405A" w:rsidP="0000405A">
      <w:pPr>
        <w:bidi/>
        <w:ind w:firstLine="720"/>
        <w:jc w:val="both"/>
        <w:rPr>
          <w:rFonts w:cs="David" w:hint="cs"/>
          <w:rtl/>
        </w:rPr>
      </w:pPr>
    </w:p>
    <w:p w14:paraId="79A05649" w14:textId="77777777" w:rsidR="0000405A" w:rsidRDefault="0000405A" w:rsidP="0000405A">
      <w:pPr>
        <w:bidi/>
        <w:ind w:firstLine="720"/>
        <w:jc w:val="both"/>
        <w:rPr>
          <w:rFonts w:cs="David" w:hint="cs"/>
          <w:rtl/>
        </w:rPr>
      </w:pPr>
      <w:r>
        <w:rPr>
          <w:rFonts w:cs="David" w:hint="cs"/>
          <w:rtl/>
        </w:rPr>
        <w:t xml:space="preserve">אז הוא חייב לצרף. </w:t>
      </w:r>
    </w:p>
    <w:p w14:paraId="171B34F2" w14:textId="77777777" w:rsidR="0000405A" w:rsidRDefault="0000405A" w:rsidP="0000405A">
      <w:pPr>
        <w:bidi/>
        <w:ind w:firstLine="720"/>
        <w:jc w:val="both"/>
        <w:rPr>
          <w:rFonts w:cs="David" w:hint="cs"/>
          <w:rtl/>
        </w:rPr>
      </w:pPr>
    </w:p>
    <w:p w14:paraId="09CAD64C"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58BE5CB" w14:textId="77777777" w:rsidR="0000405A" w:rsidRDefault="0000405A" w:rsidP="0000405A">
      <w:pPr>
        <w:bidi/>
        <w:ind w:firstLine="720"/>
        <w:jc w:val="both"/>
        <w:rPr>
          <w:rFonts w:cs="David" w:hint="cs"/>
          <w:rtl/>
        </w:rPr>
      </w:pPr>
    </w:p>
    <w:p w14:paraId="22FB81D4" w14:textId="77777777" w:rsidR="0000405A" w:rsidRDefault="0000405A" w:rsidP="0000405A">
      <w:pPr>
        <w:bidi/>
        <w:ind w:firstLine="720"/>
        <w:jc w:val="both"/>
        <w:rPr>
          <w:rFonts w:cs="David" w:hint="cs"/>
          <w:rtl/>
        </w:rPr>
      </w:pPr>
      <w:r>
        <w:rPr>
          <w:rFonts w:cs="David" w:hint="cs"/>
          <w:rtl/>
        </w:rPr>
        <w:t xml:space="preserve">ברור מאליו שהוא מצרף. </w:t>
      </w:r>
    </w:p>
    <w:p w14:paraId="25B056C4" w14:textId="77777777" w:rsidR="0000405A" w:rsidRDefault="0000405A" w:rsidP="0000405A">
      <w:pPr>
        <w:bidi/>
        <w:ind w:firstLine="720"/>
        <w:jc w:val="both"/>
        <w:rPr>
          <w:rFonts w:cs="David" w:hint="cs"/>
          <w:rtl/>
        </w:rPr>
      </w:pPr>
    </w:p>
    <w:p w14:paraId="78FD723E"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E14BAF2" w14:textId="77777777" w:rsidR="0000405A" w:rsidRDefault="0000405A" w:rsidP="0000405A">
      <w:pPr>
        <w:bidi/>
        <w:ind w:firstLine="720"/>
        <w:jc w:val="both"/>
        <w:rPr>
          <w:rFonts w:cs="David" w:hint="cs"/>
          <w:rtl/>
        </w:rPr>
      </w:pPr>
    </w:p>
    <w:p w14:paraId="6C54AAA8" w14:textId="77777777" w:rsidR="0000405A" w:rsidRDefault="0000405A" w:rsidP="0000405A">
      <w:pPr>
        <w:bidi/>
        <w:ind w:firstLine="720"/>
        <w:jc w:val="both"/>
        <w:rPr>
          <w:rFonts w:cs="David" w:hint="cs"/>
          <w:rtl/>
        </w:rPr>
      </w:pPr>
      <w:r>
        <w:rPr>
          <w:rFonts w:cs="David" w:hint="cs"/>
          <w:rtl/>
        </w:rPr>
        <w:t>כן, הוא מצרף את ההזמנה, או---</w:t>
      </w:r>
    </w:p>
    <w:p w14:paraId="0723D995" w14:textId="77777777" w:rsidR="0000405A" w:rsidRDefault="0000405A" w:rsidP="0000405A">
      <w:pPr>
        <w:bidi/>
        <w:ind w:firstLine="720"/>
        <w:jc w:val="both"/>
        <w:rPr>
          <w:rFonts w:cs="David" w:hint="cs"/>
          <w:rtl/>
        </w:rPr>
      </w:pPr>
    </w:p>
    <w:p w14:paraId="055EE7FF"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24F6E453" w14:textId="77777777" w:rsidR="0000405A" w:rsidRDefault="0000405A" w:rsidP="0000405A">
      <w:pPr>
        <w:bidi/>
        <w:ind w:firstLine="720"/>
        <w:jc w:val="both"/>
        <w:rPr>
          <w:rFonts w:cs="David" w:hint="cs"/>
          <w:rtl/>
        </w:rPr>
      </w:pPr>
    </w:p>
    <w:p w14:paraId="2EA210F5" w14:textId="77777777" w:rsidR="0000405A" w:rsidRDefault="0000405A" w:rsidP="0000405A">
      <w:pPr>
        <w:bidi/>
        <w:ind w:firstLine="720"/>
        <w:jc w:val="both"/>
        <w:rPr>
          <w:rFonts w:cs="David" w:hint="cs"/>
          <w:rtl/>
        </w:rPr>
      </w:pPr>
      <w:r>
        <w:rPr>
          <w:rFonts w:cs="David" w:hint="cs"/>
          <w:rtl/>
        </w:rPr>
        <w:t>לא, הוא מחויב לצרף טופס מסוים והזמנה ו---</w:t>
      </w:r>
    </w:p>
    <w:p w14:paraId="1A714173" w14:textId="77777777" w:rsidR="0000405A" w:rsidRDefault="0000405A" w:rsidP="0000405A">
      <w:pPr>
        <w:bidi/>
        <w:ind w:firstLine="720"/>
        <w:jc w:val="both"/>
        <w:rPr>
          <w:rFonts w:cs="David" w:hint="cs"/>
          <w:rtl/>
        </w:rPr>
      </w:pPr>
    </w:p>
    <w:p w14:paraId="05E8A655"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4941BE48" w14:textId="77777777" w:rsidR="0000405A" w:rsidRDefault="0000405A" w:rsidP="0000405A">
      <w:pPr>
        <w:bidi/>
        <w:ind w:firstLine="720"/>
        <w:jc w:val="both"/>
        <w:rPr>
          <w:rFonts w:cs="David" w:hint="cs"/>
          <w:rtl/>
        </w:rPr>
      </w:pPr>
    </w:p>
    <w:p w14:paraId="7A2D9ADB" w14:textId="77777777" w:rsidR="0000405A" w:rsidRDefault="0000405A" w:rsidP="0000405A">
      <w:pPr>
        <w:bidi/>
        <w:ind w:firstLine="720"/>
        <w:jc w:val="both"/>
        <w:rPr>
          <w:rFonts w:cs="David" w:hint="cs"/>
          <w:rtl/>
        </w:rPr>
      </w:pPr>
      <w:r>
        <w:rPr>
          <w:rFonts w:cs="David" w:hint="cs"/>
          <w:rtl/>
        </w:rPr>
        <w:t xml:space="preserve">בלי מסמכים בכתב, פרופ' זמיר, בכלל לא דנים בבקשה שלו. אין בקשות בעל פה לנסיעות לחוץ לארץ. </w:t>
      </w:r>
    </w:p>
    <w:p w14:paraId="429AC76F" w14:textId="77777777" w:rsidR="0000405A" w:rsidRDefault="0000405A" w:rsidP="0000405A">
      <w:pPr>
        <w:bidi/>
        <w:ind w:firstLine="720"/>
        <w:jc w:val="both"/>
        <w:rPr>
          <w:rFonts w:cs="David" w:hint="cs"/>
          <w:rtl/>
        </w:rPr>
      </w:pPr>
    </w:p>
    <w:p w14:paraId="46E1BB2D"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5CD67C9F" w14:textId="77777777" w:rsidR="0000405A" w:rsidRDefault="0000405A" w:rsidP="0000405A">
      <w:pPr>
        <w:bidi/>
        <w:ind w:firstLine="720"/>
        <w:jc w:val="both"/>
        <w:rPr>
          <w:rFonts w:cs="David" w:hint="cs"/>
          <w:rtl/>
        </w:rPr>
      </w:pPr>
    </w:p>
    <w:p w14:paraId="2B77C059" w14:textId="77777777" w:rsidR="0000405A" w:rsidRDefault="0000405A" w:rsidP="0000405A">
      <w:pPr>
        <w:bidi/>
        <w:ind w:firstLine="720"/>
        <w:jc w:val="both"/>
        <w:rPr>
          <w:rFonts w:cs="David" w:hint="cs"/>
          <w:rtl/>
        </w:rPr>
      </w:pPr>
      <w:r>
        <w:rPr>
          <w:rFonts w:cs="David" w:hint="cs"/>
          <w:rtl/>
        </w:rPr>
        <w:t xml:space="preserve">לא, בכתב, זה ברור, אבל מסמכים... אוקי, אם זה ברור. </w:t>
      </w:r>
    </w:p>
    <w:p w14:paraId="2C1ACEFB" w14:textId="77777777" w:rsidR="0000405A" w:rsidRDefault="0000405A" w:rsidP="0000405A">
      <w:pPr>
        <w:bidi/>
        <w:ind w:firstLine="720"/>
        <w:jc w:val="both"/>
        <w:rPr>
          <w:rFonts w:cs="David" w:hint="cs"/>
          <w:rtl/>
        </w:rPr>
      </w:pPr>
    </w:p>
    <w:p w14:paraId="1B8332F3"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3465DDC" w14:textId="77777777" w:rsidR="0000405A" w:rsidRDefault="0000405A" w:rsidP="0000405A">
      <w:pPr>
        <w:bidi/>
        <w:ind w:firstLine="720"/>
        <w:jc w:val="both"/>
        <w:rPr>
          <w:rFonts w:cs="David" w:hint="cs"/>
          <w:rtl/>
        </w:rPr>
      </w:pPr>
    </w:p>
    <w:p w14:paraId="0D8B82A3" w14:textId="77777777" w:rsidR="0000405A" w:rsidRDefault="0000405A" w:rsidP="0000405A">
      <w:pPr>
        <w:bidi/>
        <w:ind w:firstLine="720"/>
        <w:jc w:val="both"/>
        <w:rPr>
          <w:rFonts w:cs="David" w:hint="cs"/>
          <w:rtl/>
        </w:rPr>
      </w:pPr>
      <w:r>
        <w:rPr>
          <w:rFonts w:cs="David" w:hint="cs"/>
          <w:rtl/>
        </w:rPr>
        <w:t xml:space="preserve">אפשר אולי טיפה להרחיב במקום שכתוב עכשיו 'ובה יציג את כל העובדות הנוגעות לעניין ויפרט את הנסיבות'. ברור שהוא מצרף הכל, כי הבקשה היא בכתב. </w:t>
      </w:r>
    </w:p>
    <w:p w14:paraId="3C1F6628" w14:textId="77777777" w:rsidR="0000405A" w:rsidRDefault="0000405A" w:rsidP="0000405A">
      <w:pPr>
        <w:bidi/>
        <w:ind w:firstLine="720"/>
        <w:jc w:val="both"/>
        <w:rPr>
          <w:rFonts w:cs="David" w:hint="cs"/>
          <w:rtl/>
        </w:rPr>
      </w:pPr>
    </w:p>
    <w:p w14:paraId="1B9ED630" w14:textId="77777777" w:rsidR="0000405A" w:rsidRDefault="0000405A" w:rsidP="0000405A">
      <w:pPr>
        <w:bidi/>
        <w:ind w:firstLine="720"/>
        <w:jc w:val="both"/>
        <w:rPr>
          <w:rFonts w:cs="David" w:hint="cs"/>
          <w:rtl/>
        </w:rPr>
      </w:pPr>
      <w:r>
        <w:rPr>
          <w:rFonts w:cs="David" w:hint="cs"/>
          <w:rtl/>
        </w:rPr>
        <w:t xml:space="preserve">(ג) אומר שהיועץ יעביר חוות דעת, אפשר להוריד את זה, כי יש לנו סעיף אחר שאומר שהיועץ המשפטי לכנסת הוא היועץ המשפטי של ועדת האתיקה. אפשר להגיד פה שהוא יעביר חוות דעת, או פשוט לוותר על (ג), נראה לי יותר נכון. </w:t>
      </w:r>
    </w:p>
    <w:p w14:paraId="378BB81E" w14:textId="77777777" w:rsidR="0000405A" w:rsidRDefault="0000405A" w:rsidP="0000405A">
      <w:pPr>
        <w:bidi/>
        <w:ind w:firstLine="720"/>
        <w:jc w:val="both"/>
        <w:rPr>
          <w:rFonts w:cs="David" w:hint="cs"/>
          <w:rtl/>
        </w:rPr>
      </w:pPr>
    </w:p>
    <w:p w14:paraId="06233816"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02B47A9" w14:textId="77777777" w:rsidR="0000405A" w:rsidRDefault="0000405A" w:rsidP="0000405A">
      <w:pPr>
        <w:bidi/>
        <w:ind w:firstLine="720"/>
        <w:jc w:val="both"/>
        <w:rPr>
          <w:rFonts w:cs="David" w:hint="cs"/>
          <w:rtl/>
        </w:rPr>
      </w:pPr>
    </w:p>
    <w:p w14:paraId="6768E38D" w14:textId="77777777" w:rsidR="0000405A" w:rsidRDefault="0000405A" w:rsidP="0000405A">
      <w:pPr>
        <w:bidi/>
        <w:ind w:firstLine="720"/>
        <w:jc w:val="both"/>
        <w:rPr>
          <w:rFonts w:cs="David" w:hint="cs"/>
          <w:rtl/>
        </w:rPr>
      </w:pPr>
      <w:r>
        <w:rPr>
          <w:rFonts w:cs="David" w:hint="cs"/>
          <w:rtl/>
        </w:rPr>
        <w:t>אני בעד לוותר, משום שהדינמיקה של הייעוץ המשפטי לוועדה היא יותר... אפילו בסוף יש נושאים שהם בסמכותכם והוועדה בכלל---</w:t>
      </w:r>
    </w:p>
    <w:p w14:paraId="3DEE8B2A" w14:textId="77777777" w:rsidR="0000405A" w:rsidRDefault="0000405A" w:rsidP="0000405A">
      <w:pPr>
        <w:bidi/>
        <w:ind w:firstLine="720"/>
        <w:jc w:val="both"/>
        <w:rPr>
          <w:rFonts w:cs="David" w:hint="cs"/>
          <w:rtl/>
        </w:rPr>
      </w:pPr>
    </w:p>
    <w:p w14:paraId="035D962A"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8567CCF" w14:textId="77777777" w:rsidR="0000405A" w:rsidRDefault="0000405A" w:rsidP="0000405A">
      <w:pPr>
        <w:bidi/>
        <w:ind w:firstLine="720"/>
        <w:jc w:val="both"/>
        <w:rPr>
          <w:rFonts w:cs="David" w:hint="cs"/>
          <w:rtl/>
        </w:rPr>
      </w:pPr>
    </w:p>
    <w:p w14:paraId="68FEE9D6" w14:textId="77777777" w:rsidR="0000405A" w:rsidRDefault="0000405A" w:rsidP="0000405A">
      <w:pPr>
        <w:bidi/>
        <w:ind w:firstLine="720"/>
        <w:jc w:val="both"/>
        <w:rPr>
          <w:rFonts w:cs="David" w:hint="cs"/>
          <w:rtl/>
        </w:rPr>
      </w:pPr>
      <w:r>
        <w:rPr>
          <w:rFonts w:cs="David" w:hint="cs"/>
          <w:rtl/>
        </w:rPr>
        <w:t>פורמלית זה הוועדה, אבל---</w:t>
      </w:r>
    </w:p>
    <w:p w14:paraId="165DB260" w14:textId="77777777" w:rsidR="0000405A" w:rsidRDefault="0000405A" w:rsidP="0000405A">
      <w:pPr>
        <w:bidi/>
        <w:ind w:firstLine="720"/>
        <w:jc w:val="both"/>
        <w:rPr>
          <w:rFonts w:cs="David" w:hint="cs"/>
          <w:rtl/>
        </w:rPr>
      </w:pPr>
    </w:p>
    <w:p w14:paraId="2390DB7A"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7409F8E" w14:textId="77777777" w:rsidR="0000405A" w:rsidRDefault="0000405A" w:rsidP="0000405A">
      <w:pPr>
        <w:bidi/>
        <w:ind w:firstLine="720"/>
        <w:jc w:val="both"/>
        <w:rPr>
          <w:rFonts w:cs="David" w:hint="cs"/>
          <w:rtl/>
        </w:rPr>
      </w:pPr>
    </w:p>
    <w:p w14:paraId="5535C1F5" w14:textId="77777777" w:rsidR="0000405A" w:rsidRDefault="0000405A" w:rsidP="0000405A">
      <w:pPr>
        <w:bidi/>
        <w:ind w:firstLine="720"/>
        <w:jc w:val="both"/>
        <w:rPr>
          <w:rFonts w:cs="David" w:hint="cs"/>
          <w:rtl/>
        </w:rPr>
      </w:pPr>
      <w:r>
        <w:rPr>
          <w:rFonts w:cs="David" w:hint="cs"/>
          <w:rtl/>
        </w:rPr>
        <w:t xml:space="preserve">נכון, אבל יושבת הראש אומרת לכם, 'תשמעו, בבקשות האלה תדונו אתם'. </w:t>
      </w:r>
    </w:p>
    <w:p w14:paraId="0A5EB6C3" w14:textId="77777777" w:rsidR="0000405A" w:rsidRDefault="0000405A" w:rsidP="0000405A">
      <w:pPr>
        <w:bidi/>
        <w:ind w:firstLine="720"/>
        <w:jc w:val="both"/>
        <w:rPr>
          <w:rFonts w:cs="David" w:hint="cs"/>
          <w:rtl/>
        </w:rPr>
      </w:pPr>
    </w:p>
    <w:p w14:paraId="6E9619C0"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F66BC76" w14:textId="77777777" w:rsidR="0000405A" w:rsidRDefault="0000405A" w:rsidP="0000405A">
      <w:pPr>
        <w:bidi/>
        <w:ind w:firstLine="720"/>
        <w:jc w:val="both"/>
        <w:rPr>
          <w:rFonts w:cs="David" w:hint="cs"/>
          <w:rtl/>
        </w:rPr>
      </w:pPr>
    </w:p>
    <w:p w14:paraId="7358A8F2" w14:textId="77777777" w:rsidR="0000405A" w:rsidRDefault="0000405A" w:rsidP="0000405A">
      <w:pPr>
        <w:bidi/>
        <w:ind w:firstLine="720"/>
        <w:jc w:val="both"/>
        <w:rPr>
          <w:rFonts w:cs="David" w:hint="cs"/>
          <w:rtl/>
        </w:rPr>
      </w:pPr>
      <w:r>
        <w:rPr>
          <w:rFonts w:cs="David" w:hint="cs"/>
          <w:rtl/>
        </w:rPr>
        <w:t xml:space="preserve">זה מה שקורה בפועל. </w:t>
      </w:r>
    </w:p>
    <w:p w14:paraId="2B5640F4" w14:textId="77777777" w:rsidR="0000405A" w:rsidRDefault="0000405A" w:rsidP="0000405A">
      <w:pPr>
        <w:bidi/>
        <w:ind w:firstLine="720"/>
        <w:jc w:val="both"/>
        <w:rPr>
          <w:rFonts w:cs="David" w:hint="cs"/>
          <w:rtl/>
        </w:rPr>
      </w:pPr>
    </w:p>
    <w:p w14:paraId="27069FFE"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4349476" w14:textId="77777777" w:rsidR="0000405A" w:rsidRDefault="0000405A" w:rsidP="0000405A">
      <w:pPr>
        <w:bidi/>
        <w:ind w:firstLine="720"/>
        <w:jc w:val="both"/>
        <w:rPr>
          <w:rFonts w:cs="David" w:hint="cs"/>
          <w:rtl/>
        </w:rPr>
      </w:pPr>
    </w:p>
    <w:p w14:paraId="30304DC2" w14:textId="77777777" w:rsidR="0000405A" w:rsidRDefault="0000405A" w:rsidP="0000405A">
      <w:pPr>
        <w:bidi/>
        <w:ind w:firstLine="720"/>
        <w:jc w:val="both"/>
        <w:rPr>
          <w:rFonts w:cs="David" w:hint="cs"/>
          <w:rtl/>
        </w:rPr>
      </w:pPr>
      <w:r>
        <w:rPr>
          <w:rFonts w:cs="David" w:hint="cs"/>
          <w:rtl/>
        </w:rPr>
        <w:t>אגב, הסעיף של היועץ המשפטי הוא בעמוד הבא, תיכף תראה.</w:t>
      </w:r>
    </w:p>
    <w:p w14:paraId="4823CB9D" w14:textId="77777777" w:rsidR="0000405A" w:rsidRDefault="0000405A" w:rsidP="0000405A">
      <w:pPr>
        <w:bidi/>
        <w:ind w:firstLine="720"/>
        <w:jc w:val="both"/>
        <w:rPr>
          <w:rFonts w:cs="David" w:hint="cs"/>
          <w:rtl/>
        </w:rPr>
      </w:pPr>
    </w:p>
    <w:p w14:paraId="20473275" w14:textId="77777777" w:rsidR="0000405A" w:rsidRDefault="0000405A" w:rsidP="0000405A">
      <w:pPr>
        <w:bidi/>
        <w:ind w:firstLine="720"/>
        <w:jc w:val="both"/>
        <w:rPr>
          <w:rFonts w:cs="David" w:hint="cs"/>
          <w:rtl/>
        </w:rPr>
      </w:pPr>
      <w:r>
        <w:rPr>
          <w:rFonts w:cs="David" w:hint="cs"/>
          <w:rtl/>
        </w:rPr>
        <w:t xml:space="preserve">(ד) שיהפוך ל-(ג) יאמר ש"וועדת האתיקה תיתן אישור חריגה, רק אם לדעתה קיימות נסיבות מיוחדות המצדיקות סטייה מכללים אלה, ואם במתן האישור לא יהיה משום פגיעה או מראית עין של פגיעה בכבוד הכנסת, בטוהר המידות, או באמון הציבור בכנסת ובלבד שהסטייה מכללים אלה תהיה במידה שאינה עולה על הנדרש". כלומר מסייגים את הסמכות לאשר סטייה. </w:t>
      </w:r>
    </w:p>
    <w:p w14:paraId="666785F9" w14:textId="77777777" w:rsidR="0000405A" w:rsidRDefault="0000405A" w:rsidP="0000405A">
      <w:pPr>
        <w:bidi/>
        <w:ind w:firstLine="720"/>
        <w:jc w:val="both"/>
        <w:rPr>
          <w:rFonts w:cs="David" w:hint="cs"/>
          <w:rtl/>
        </w:rPr>
      </w:pPr>
    </w:p>
    <w:p w14:paraId="2C8B88A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0058D44" w14:textId="77777777" w:rsidR="0000405A" w:rsidRDefault="0000405A" w:rsidP="0000405A">
      <w:pPr>
        <w:bidi/>
        <w:ind w:firstLine="720"/>
        <w:jc w:val="both"/>
        <w:rPr>
          <w:rFonts w:cs="David" w:hint="cs"/>
          <w:rtl/>
        </w:rPr>
      </w:pPr>
    </w:p>
    <w:p w14:paraId="70091815" w14:textId="77777777" w:rsidR="0000405A" w:rsidRDefault="0000405A" w:rsidP="0000405A">
      <w:pPr>
        <w:bidi/>
        <w:ind w:firstLine="720"/>
        <w:jc w:val="both"/>
        <w:rPr>
          <w:rFonts w:cs="David" w:hint="cs"/>
          <w:rtl/>
        </w:rPr>
      </w:pPr>
      <w:r>
        <w:rPr>
          <w:rFonts w:cs="David" w:hint="cs"/>
          <w:rtl/>
        </w:rPr>
        <w:t xml:space="preserve">כי פה מדובר בסטייה מכללי האתיקה, לא מדובר בפירוש בתוך הכללים. </w:t>
      </w:r>
    </w:p>
    <w:p w14:paraId="27EDC82E" w14:textId="77777777" w:rsidR="0000405A" w:rsidRDefault="0000405A" w:rsidP="0000405A">
      <w:pPr>
        <w:bidi/>
        <w:ind w:firstLine="720"/>
        <w:jc w:val="both"/>
        <w:rPr>
          <w:rFonts w:cs="David" w:hint="cs"/>
          <w:rtl/>
        </w:rPr>
      </w:pPr>
    </w:p>
    <w:p w14:paraId="6825595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BE217A7" w14:textId="77777777" w:rsidR="0000405A" w:rsidRDefault="0000405A" w:rsidP="0000405A">
      <w:pPr>
        <w:bidi/>
        <w:ind w:firstLine="720"/>
        <w:jc w:val="both"/>
        <w:rPr>
          <w:rFonts w:cs="David" w:hint="cs"/>
          <w:rtl/>
        </w:rPr>
      </w:pPr>
    </w:p>
    <w:p w14:paraId="2BB25DD3" w14:textId="77777777" w:rsidR="0000405A" w:rsidRDefault="0000405A" w:rsidP="0000405A">
      <w:pPr>
        <w:bidi/>
        <w:ind w:firstLine="720"/>
        <w:jc w:val="both"/>
        <w:rPr>
          <w:rFonts w:cs="David" w:hint="cs"/>
          <w:rtl/>
        </w:rPr>
      </w:pPr>
      <w:r>
        <w:rPr>
          <w:rFonts w:cs="David" w:hint="cs"/>
          <w:rtl/>
        </w:rPr>
        <w:t>נכון, במפורש יש כלל שאומר משהו והיא מאשרת לעשות את---</w:t>
      </w:r>
    </w:p>
    <w:p w14:paraId="74C640BD" w14:textId="77777777" w:rsidR="0000405A" w:rsidRDefault="0000405A" w:rsidP="0000405A">
      <w:pPr>
        <w:bidi/>
        <w:ind w:firstLine="720"/>
        <w:jc w:val="both"/>
        <w:rPr>
          <w:rFonts w:cs="David" w:hint="cs"/>
          <w:rtl/>
        </w:rPr>
      </w:pPr>
    </w:p>
    <w:p w14:paraId="74AE91BC"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819DBE5" w14:textId="77777777" w:rsidR="0000405A" w:rsidRDefault="0000405A" w:rsidP="0000405A">
      <w:pPr>
        <w:bidi/>
        <w:ind w:firstLine="720"/>
        <w:jc w:val="both"/>
        <w:rPr>
          <w:rFonts w:cs="David" w:hint="cs"/>
          <w:rtl/>
        </w:rPr>
      </w:pPr>
    </w:p>
    <w:p w14:paraId="4315D11C" w14:textId="77777777" w:rsidR="0000405A" w:rsidRDefault="0000405A" w:rsidP="0000405A">
      <w:pPr>
        <w:bidi/>
        <w:ind w:firstLine="720"/>
        <w:jc w:val="both"/>
        <w:rPr>
          <w:rFonts w:cs="David" w:hint="cs"/>
          <w:rtl/>
        </w:rPr>
      </w:pPr>
      <w:r>
        <w:rPr>
          <w:rFonts w:cs="David" w:hint="cs"/>
          <w:rtl/>
        </w:rPr>
        <w:t>אתה אומר באופן נוגד את הכלל הקיים, וזה צריך להיות במידה הנדרשת, אחרת...</w:t>
      </w:r>
    </w:p>
    <w:p w14:paraId="3703EEBF" w14:textId="77777777" w:rsidR="0000405A" w:rsidRDefault="0000405A" w:rsidP="0000405A">
      <w:pPr>
        <w:bidi/>
        <w:ind w:firstLine="720"/>
        <w:jc w:val="both"/>
        <w:rPr>
          <w:rFonts w:cs="David" w:hint="cs"/>
          <w:rtl/>
        </w:rPr>
      </w:pPr>
    </w:p>
    <w:p w14:paraId="2CEAEB7B"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B589C35" w14:textId="77777777" w:rsidR="0000405A" w:rsidRDefault="0000405A" w:rsidP="0000405A">
      <w:pPr>
        <w:bidi/>
        <w:ind w:firstLine="720"/>
        <w:jc w:val="both"/>
        <w:rPr>
          <w:rFonts w:cs="David" w:hint="cs"/>
          <w:rtl/>
        </w:rPr>
      </w:pPr>
    </w:p>
    <w:p w14:paraId="216D84E2" w14:textId="77777777" w:rsidR="0000405A" w:rsidRDefault="0000405A" w:rsidP="0000405A">
      <w:pPr>
        <w:bidi/>
        <w:ind w:firstLine="720"/>
        <w:jc w:val="both"/>
        <w:rPr>
          <w:rFonts w:cs="David" w:hint="cs"/>
          <w:rtl/>
        </w:rPr>
      </w:pPr>
      <w:r>
        <w:rPr>
          <w:rFonts w:cs="David" w:hint="cs"/>
          <w:rtl/>
        </w:rPr>
        <w:t xml:space="preserve">אוקי. ואז מה שמופיע ב-(ה) שיהיה (ד), ש"ועדת האתיקה רשאית, ביוזמתה, או על פי הצעה של היועץ לאתיקה", זה שוב </w:t>
      </w:r>
      <w:proofErr w:type="spellStart"/>
      <w:r>
        <w:rPr>
          <w:rFonts w:cs="David" w:hint="cs"/>
          <w:rtl/>
        </w:rPr>
        <w:t>יירד</w:t>
      </w:r>
      <w:proofErr w:type="spellEnd"/>
      <w:r>
        <w:rPr>
          <w:rFonts w:cs="David" w:hint="cs"/>
          <w:rtl/>
        </w:rPr>
        <w:t>, "רשאית לבטל או לשנות אישור חריגה שנתנה, או להוסיף לו תנאים כפי שתראה לראוי".</w:t>
      </w:r>
    </w:p>
    <w:p w14:paraId="018F8D99" w14:textId="77777777" w:rsidR="0000405A" w:rsidRDefault="0000405A" w:rsidP="0000405A">
      <w:pPr>
        <w:bidi/>
        <w:ind w:firstLine="720"/>
        <w:jc w:val="both"/>
        <w:rPr>
          <w:rFonts w:cs="David" w:hint="cs"/>
          <w:rtl/>
        </w:rPr>
      </w:pPr>
    </w:p>
    <w:p w14:paraId="7B37E299" w14:textId="77777777" w:rsidR="0000405A" w:rsidRDefault="0000405A" w:rsidP="0000405A">
      <w:pPr>
        <w:bidi/>
        <w:ind w:firstLine="720"/>
        <w:jc w:val="both"/>
        <w:rPr>
          <w:rFonts w:cs="David" w:hint="cs"/>
          <w:rtl/>
        </w:rPr>
      </w:pPr>
      <w:r>
        <w:rPr>
          <w:rFonts w:cs="David" w:hint="cs"/>
          <w:rtl/>
        </w:rPr>
        <w:t xml:space="preserve">"(ו) החליטה ועדת האתיקה לתת אישור חריגה, תשקול באותו מועד האם ראוי להציע תיקון לכללים אלה, או קביעת כלל חדש ברוח האישור שנתנה". </w:t>
      </w:r>
    </w:p>
    <w:p w14:paraId="29FCF461" w14:textId="77777777" w:rsidR="0000405A" w:rsidRDefault="0000405A" w:rsidP="0000405A">
      <w:pPr>
        <w:bidi/>
        <w:ind w:firstLine="720"/>
        <w:jc w:val="both"/>
        <w:rPr>
          <w:rFonts w:cs="David" w:hint="cs"/>
          <w:rtl/>
        </w:rPr>
      </w:pPr>
    </w:p>
    <w:p w14:paraId="683808B9" w14:textId="77777777" w:rsidR="0000405A" w:rsidRDefault="0000405A" w:rsidP="0000405A">
      <w:pPr>
        <w:bidi/>
        <w:ind w:firstLine="720"/>
        <w:jc w:val="both"/>
        <w:rPr>
          <w:rFonts w:cs="David" w:hint="cs"/>
          <w:rtl/>
        </w:rPr>
      </w:pPr>
      <w:r>
        <w:rPr>
          <w:rFonts w:cs="David" w:hint="cs"/>
          <w:rtl/>
        </w:rPr>
        <w:t xml:space="preserve">פה היה רעיון שאם חבר כנסת מבקש לסטות מהכללים, שהוועדה תנסה לראות בראייה רחבה יותר אם יש מקום לשנות את הכללים. </w:t>
      </w:r>
    </w:p>
    <w:p w14:paraId="48B39918" w14:textId="77777777" w:rsidR="0000405A" w:rsidRDefault="0000405A" w:rsidP="0000405A">
      <w:pPr>
        <w:bidi/>
        <w:ind w:firstLine="720"/>
        <w:jc w:val="both"/>
        <w:rPr>
          <w:rFonts w:cs="David" w:hint="cs"/>
          <w:rtl/>
        </w:rPr>
      </w:pPr>
    </w:p>
    <w:p w14:paraId="2D04F92C"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2D7E374" w14:textId="77777777" w:rsidR="0000405A" w:rsidRDefault="0000405A" w:rsidP="0000405A">
      <w:pPr>
        <w:bidi/>
        <w:ind w:firstLine="720"/>
        <w:jc w:val="both"/>
        <w:rPr>
          <w:rFonts w:cs="David" w:hint="cs"/>
          <w:rtl/>
        </w:rPr>
      </w:pPr>
    </w:p>
    <w:p w14:paraId="1F3DA425" w14:textId="77777777" w:rsidR="0000405A" w:rsidRDefault="0000405A" w:rsidP="0000405A">
      <w:pPr>
        <w:bidi/>
        <w:ind w:firstLine="720"/>
        <w:jc w:val="both"/>
        <w:rPr>
          <w:rFonts w:cs="David" w:hint="cs"/>
          <w:rtl/>
        </w:rPr>
      </w:pPr>
      <w:r>
        <w:rPr>
          <w:rFonts w:cs="David" w:hint="cs"/>
          <w:rtl/>
        </w:rPr>
        <w:t>זה כאילו עולה מתוך עצם קיומם של הכללים, למה לפרט את זה? נניח מישהו העלה בעיה, שהיא כמובן חדשה והיא לא היתה עד היום והחלטנו לאשר אותה, ועדת האתיקה החליטה לאשר אותו, ברגע שהכלל הוא לא חריג---</w:t>
      </w:r>
    </w:p>
    <w:p w14:paraId="1ACEF277" w14:textId="77777777" w:rsidR="0000405A" w:rsidRDefault="0000405A" w:rsidP="0000405A">
      <w:pPr>
        <w:bidi/>
        <w:ind w:firstLine="720"/>
        <w:jc w:val="both"/>
        <w:rPr>
          <w:rFonts w:cs="David" w:hint="cs"/>
          <w:rtl/>
        </w:rPr>
      </w:pPr>
    </w:p>
    <w:p w14:paraId="10387C9A"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210CA5A" w14:textId="77777777" w:rsidR="0000405A" w:rsidRDefault="0000405A" w:rsidP="0000405A">
      <w:pPr>
        <w:bidi/>
        <w:ind w:firstLine="720"/>
        <w:jc w:val="both"/>
        <w:rPr>
          <w:rFonts w:cs="David" w:hint="cs"/>
          <w:rtl/>
        </w:rPr>
      </w:pPr>
    </w:p>
    <w:p w14:paraId="392FD78E" w14:textId="77777777" w:rsidR="0000405A" w:rsidRDefault="0000405A" w:rsidP="0000405A">
      <w:pPr>
        <w:bidi/>
        <w:ind w:firstLine="720"/>
        <w:jc w:val="both"/>
        <w:rPr>
          <w:rFonts w:cs="David" w:hint="cs"/>
          <w:rtl/>
        </w:rPr>
      </w:pPr>
      <w:r>
        <w:rPr>
          <w:rFonts w:cs="David" w:hint="cs"/>
          <w:rtl/>
        </w:rPr>
        <w:t>לא, זה חריג, 'לךָ אישרנו---</w:t>
      </w:r>
    </w:p>
    <w:p w14:paraId="7B6D3BE6" w14:textId="77777777" w:rsidR="0000405A" w:rsidRDefault="0000405A" w:rsidP="0000405A">
      <w:pPr>
        <w:bidi/>
        <w:ind w:firstLine="720"/>
        <w:jc w:val="both"/>
        <w:rPr>
          <w:rFonts w:cs="David" w:hint="cs"/>
          <w:rtl/>
        </w:rPr>
      </w:pPr>
    </w:p>
    <w:p w14:paraId="289FD42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69B924D" w14:textId="77777777" w:rsidR="0000405A" w:rsidRDefault="0000405A" w:rsidP="0000405A">
      <w:pPr>
        <w:bidi/>
        <w:ind w:firstLine="720"/>
        <w:jc w:val="both"/>
        <w:rPr>
          <w:rFonts w:cs="David" w:hint="cs"/>
          <w:rtl/>
        </w:rPr>
      </w:pPr>
    </w:p>
    <w:p w14:paraId="6948402E" w14:textId="77777777" w:rsidR="0000405A" w:rsidRDefault="0000405A" w:rsidP="0000405A">
      <w:pPr>
        <w:bidi/>
        <w:ind w:firstLine="720"/>
        <w:jc w:val="both"/>
        <w:rPr>
          <w:rFonts w:cs="David" w:hint="cs"/>
          <w:rtl/>
        </w:rPr>
      </w:pPr>
      <w:r>
        <w:rPr>
          <w:rFonts w:cs="David" w:hint="cs"/>
          <w:rtl/>
        </w:rPr>
        <w:t xml:space="preserve">לא, סליחה, הוא חריג לעומת הכללים, אבל ההנחה שלנו, שאם יבוא אדם נוסף ויבקש דבר דומה, אנחנו נאשר לו. </w:t>
      </w:r>
    </w:p>
    <w:p w14:paraId="13D304FF" w14:textId="77777777" w:rsidR="0000405A" w:rsidRDefault="0000405A" w:rsidP="0000405A">
      <w:pPr>
        <w:bidi/>
        <w:ind w:firstLine="720"/>
        <w:jc w:val="both"/>
        <w:rPr>
          <w:rFonts w:cs="David" w:hint="cs"/>
          <w:rtl/>
        </w:rPr>
      </w:pPr>
    </w:p>
    <w:p w14:paraId="21736DC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447152D" w14:textId="77777777" w:rsidR="0000405A" w:rsidRDefault="0000405A" w:rsidP="0000405A">
      <w:pPr>
        <w:bidi/>
        <w:ind w:firstLine="720"/>
        <w:jc w:val="both"/>
        <w:rPr>
          <w:rFonts w:cs="David" w:hint="cs"/>
          <w:rtl/>
        </w:rPr>
      </w:pPr>
    </w:p>
    <w:p w14:paraId="16044DCB" w14:textId="77777777" w:rsidR="0000405A" w:rsidRDefault="0000405A" w:rsidP="0000405A">
      <w:pPr>
        <w:bidi/>
        <w:ind w:firstLine="720"/>
        <w:jc w:val="both"/>
        <w:rPr>
          <w:rFonts w:cs="David" w:hint="cs"/>
          <w:rtl/>
        </w:rPr>
      </w:pPr>
      <w:r>
        <w:rPr>
          <w:rFonts w:cs="David" w:hint="cs"/>
          <w:rtl/>
        </w:rPr>
        <w:t xml:space="preserve">אולי הוא לא יידע שלמישהו אחר אישרו? </w:t>
      </w:r>
    </w:p>
    <w:p w14:paraId="3E29348C" w14:textId="77777777" w:rsidR="0000405A" w:rsidRDefault="0000405A" w:rsidP="0000405A">
      <w:pPr>
        <w:bidi/>
        <w:ind w:firstLine="720"/>
        <w:jc w:val="both"/>
        <w:rPr>
          <w:rFonts w:cs="David" w:hint="cs"/>
          <w:rtl/>
        </w:rPr>
      </w:pPr>
    </w:p>
    <w:p w14:paraId="4DD1A37E"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E7A014B" w14:textId="77777777" w:rsidR="0000405A" w:rsidRDefault="0000405A" w:rsidP="0000405A">
      <w:pPr>
        <w:bidi/>
        <w:jc w:val="both"/>
        <w:rPr>
          <w:rFonts w:cs="David" w:hint="cs"/>
          <w:rtl/>
        </w:rPr>
      </w:pPr>
    </w:p>
    <w:p w14:paraId="2990A95C" w14:textId="77777777" w:rsidR="0000405A" w:rsidRDefault="0000405A" w:rsidP="0000405A">
      <w:pPr>
        <w:bidi/>
        <w:ind w:firstLine="720"/>
        <w:jc w:val="both"/>
        <w:rPr>
          <w:rFonts w:cs="David" w:hint="cs"/>
          <w:rtl/>
        </w:rPr>
      </w:pPr>
      <w:r>
        <w:rPr>
          <w:rFonts w:cs="David" w:hint="cs"/>
          <w:rtl/>
        </w:rPr>
        <w:t>בואו נגדיר על מה אנחנו מדברים, בעיניי חריג זה משהו שיש כלל שיש לו שוליים מאוד ברורים ויש מקרה מיוחד שחורגים מהכלל ונותנים היתר לחבר כנסת מסיבות א' או ב'. מה שמופיע פה ב-(ו) זה כבר לא חריג, זה מקרה חדש, זה שינוי הלכה---</w:t>
      </w:r>
    </w:p>
    <w:p w14:paraId="2DBE05DD" w14:textId="77777777" w:rsidR="0000405A" w:rsidRDefault="0000405A" w:rsidP="0000405A">
      <w:pPr>
        <w:bidi/>
        <w:ind w:firstLine="720"/>
        <w:jc w:val="both"/>
        <w:rPr>
          <w:rFonts w:cs="David" w:hint="cs"/>
          <w:rtl/>
        </w:rPr>
      </w:pPr>
    </w:p>
    <w:p w14:paraId="6DF3C82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C5243FB" w14:textId="77777777" w:rsidR="0000405A" w:rsidRDefault="0000405A" w:rsidP="0000405A">
      <w:pPr>
        <w:bidi/>
        <w:ind w:firstLine="720"/>
        <w:jc w:val="both"/>
        <w:rPr>
          <w:rFonts w:cs="David" w:hint="cs"/>
          <w:rtl/>
        </w:rPr>
      </w:pPr>
    </w:p>
    <w:p w14:paraId="3B06B67F" w14:textId="77777777" w:rsidR="0000405A" w:rsidRDefault="0000405A" w:rsidP="0000405A">
      <w:pPr>
        <w:bidi/>
        <w:ind w:firstLine="720"/>
        <w:jc w:val="both"/>
        <w:rPr>
          <w:rFonts w:cs="David" w:hint="cs"/>
          <w:rtl/>
        </w:rPr>
      </w:pPr>
      <w:r>
        <w:rPr>
          <w:rFonts w:cs="David" w:hint="cs"/>
          <w:rtl/>
        </w:rPr>
        <w:t xml:space="preserve">חבר כנסת רוצה לצרף בן משפחה לנסיעה לחוץ לארץ במימון גוף חיצוני, כי הוא שבר את הרגל והוא 'תרשו להם לאשר לי לצרף בן זוג'. </w:t>
      </w:r>
    </w:p>
    <w:p w14:paraId="0B93F677" w14:textId="77777777" w:rsidR="0000405A" w:rsidRDefault="0000405A" w:rsidP="0000405A">
      <w:pPr>
        <w:bidi/>
        <w:ind w:firstLine="720"/>
        <w:jc w:val="both"/>
        <w:rPr>
          <w:rFonts w:cs="David" w:hint="cs"/>
          <w:rtl/>
        </w:rPr>
      </w:pPr>
    </w:p>
    <w:p w14:paraId="4662DBEB"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99B920C" w14:textId="77777777" w:rsidR="0000405A" w:rsidRDefault="0000405A" w:rsidP="0000405A">
      <w:pPr>
        <w:bidi/>
        <w:ind w:firstLine="720"/>
        <w:jc w:val="both"/>
        <w:rPr>
          <w:rFonts w:cs="David" w:hint="cs"/>
          <w:rtl/>
        </w:rPr>
      </w:pPr>
    </w:p>
    <w:p w14:paraId="403EC1BB" w14:textId="77777777" w:rsidR="0000405A" w:rsidRDefault="0000405A" w:rsidP="0000405A">
      <w:pPr>
        <w:bidi/>
        <w:ind w:firstLine="720"/>
        <w:jc w:val="both"/>
        <w:rPr>
          <w:rFonts w:cs="David" w:hint="cs"/>
          <w:rtl/>
        </w:rPr>
      </w:pPr>
      <w:r>
        <w:rPr>
          <w:rFonts w:cs="David" w:hint="cs"/>
          <w:rtl/>
        </w:rPr>
        <w:t xml:space="preserve">זה חריג. נכון. </w:t>
      </w:r>
    </w:p>
    <w:p w14:paraId="429B07F0" w14:textId="77777777" w:rsidR="0000405A" w:rsidRDefault="0000405A" w:rsidP="0000405A">
      <w:pPr>
        <w:bidi/>
        <w:ind w:firstLine="720"/>
        <w:jc w:val="both"/>
        <w:rPr>
          <w:rFonts w:cs="David" w:hint="cs"/>
          <w:rtl/>
        </w:rPr>
      </w:pPr>
    </w:p>
    <w:p w14:paraId="508C565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2D8D40B" w14:textId="77777777" w:rsidR="0000405A" w:rsidRDefault="0000405A" w:rsidP="0000405A">
      <w:pPr>
        <w:bidi/>
        <w:ind w:firstLine="720"/>
        <w:jc w:val="both"/>
        <w:rPr>
          <w:rFonts w:cs="David" w:hint="cs"/>
          <w:rtl/>
        </w:rPr>
      </w:pPr>
    </w:p>
    <w:p w14:paraId="434B89AE" w14:textId="77777777" w:rsidR="0000405A" w:rsidRDefault="0000405A" w:rsidP="0000405A">
      <w:pPr>
        <w:bidi/>
        <w:ind w:firstLine="720"/>
        <w:jc w:val="both"/>
        <w:rPr>
          <w:rFonts w:cs="David" w:hint="cs"/>
          <w:rtl/>
        </w:rPr>
      </w:pPr>
      <w:r>
        <w:rPr>
          <w:rFonts w:cs="David" w:hint="cs"/>
          <w:rtl/>
        </w:rPr>
        <w:t xml:space="preserve">זה חריג, עכשיו הכלל עדיין אומר שאסור לצרף בני זוג. אם מישהו אחר רוצה לצרף בני זוג, גם כי הוא שבר את הרגל, הוא לא יודע שלמישהו אישרו, כי זה היה חריג. </w:t>
      </w:r>
    </w:p>
    <w:p w14:paraId="43EDB054" w14:textId="77777777" w:rsidR="0000405A" w:rsidRDefault="0000405A" w:rsidP="0000405A">
      <w:pPr>
        <w:bidi/>
        <w:ind w:firstLine="720"/>
        <w:jc w:val="both"/>
        <w:rPr>
          <w:rFonts w:cs="David" w:hint="cs"/>
          <w:rtl/>
        </w:rPr>
      </w:pPr>
    </w:p>
    <w:p w14:paraId="1092515F"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58486E98" w14:textId="77777777" w:rsidR="0000405A" w:rsidRDefault="0000405A" w:rsidP="0000405A">
      <w:pPr>
        <w:bidi/>
        <w:ind w:firstLine="720"/>
        <w:jc w:val="both"/>
        <w:rPr>
          <w:rFonts w:cs="David" w:hint="cs"/>
          <w:rtl/>
        </w:rPr>
      </w:pPr>
    </w:p>
    <w:p w14:paraId="6DC7A930" w14:textId="77777777" w:rsidR="0000405A" w:rsidRDefault="0000405A" w:rsidP="0000405A">
      <w:pPr>
        <w:bidi/>
        <w:ind w:firstLine="720"/>
        <w:jc w:val="both"/>
        <w:rPr>
          <w:rFonts w:cs="David" w:hint="cs"/>
          <w:rtl/>
        </w:rPr>
      </w:pPr>
      <w:r>
        <w:rPr>
          <w:rFonts w:cs="David" w:hint="cs"/>
          <w:rtl/>
        </w:rPr>
        <w:t>אני אומר לכם מה הבעיה. אם המקרה הוא חריג במהותו, כלומר יכול להיות שעברו שנים עד שיבוא מקרה דומה מהסוג הזה, אז נתת לו היתר לחרוג מהכללים והכל בסדר. אם הוא מביא לך את המקרה הזה ומתברר לך שהוא מייצג קטגוריה, סוג של מקרים שחוזרים על עצמם, אז כדאי להתאים את הכללים למציאות, ואז---</w:t>
      </w:r>
    </w:p>
    <w:p w14:paraId="1FB28CD4" w14:textId="77777777" w:rsidR="0000405A" w:rsidRDefault="0000405A" w:rsidP="0000405A">
      <w:pPr>
        <w:bidi/>
        <w:ind w:firstLine="720"/>
        <w:jc w:val="both"/>
        <w:rPr>
          <w:rFonts w:cs="David" w:hint="cs"/>
          <w:rtl/>
        </w:rPr>
      </w:pPr>
    </w:p>
    <w:p w14:paraId="1FD1543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C97B7F7" w14:textId="77777777" w:rsidR="0000405A" w:rsidRDefault="0000405A" w:rsidP="0000405A">
      <w:pPr>
        <w:bidi/>
        <w:ind w:firstLine="720"/>
        <w:jc w:val="both"/>
        <w:rPr>
          <w:rFonts w:cs="David" w:hint="cs"/>
          <w:rtl/>
        </w:rPr>
      </w:pPr>
    </w:p>
    <w:p w14:paraId="2379423E" w14:textId="77777777" w:rsidR="0000405A" w:rsidRDefault="0000405A" w:rsidP="0000405A">
      <w:pPr>
        <w:bidi/>
        <w:ind w:firstLine="720"/>
        <w:jc w:val="both"/>
        <w:rPr>
          <w:rFonts w:cs="David" w:hint="cs"/>
          <w:rtl/>
        </w:rPr>
      </w:pPr>
      <w:r>
        <w:rPr>
          <w:rFonts w:cs="David" w:hint="cs"/>
          <w:rtl/>
        </w:rPr>
        <w:t xml:space="preserve">אז הם כבר לא חריג. </w:t>
      </w:r>
    </w:p>
    <w:p w14:paraId="7DEF113F" w14:textId="77777777" w:rsidR="0000405A" w:rsidRDefault="0000405A" w:rsidP="0000405A">
      <w:pPr>
        <w:bidi/>
        <w:ind w:firstLine="720"/>
        <w:jc w:val="both"/>
        <w:rPr>
          <w:rFonts w:cs="David" w:hint="cs"/>
          <w:rtl/>
        </w:rPr>
      </w:pPr>
    </w:p>
    <w:p w14:paraId="57759E17"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563EAA1A" w14:textId="77777777" w:rsidR="0000405A" w:rsidRDefault="0000405A" w:rsidP="0000405A">
      <w:pPr>
        <w:bidi/>
        <w:ind w:firstLine="720"/>
        <w:jc w:val="both"/>
        <w:rPr>
          <w:rFonts w:cs="David" w:hint="cs"/>
          <w:rtl/>
        </w:rPr>
      </w:pPr>
    </w:p>
    <w:p w14:paraId="3D1087CE" w14:textId="77777777" w:rsidR="0000405A" w:rsidRDefault="0000405A" w:rsidP="0000405A">
      <w:pPr>
        <w:bidi/>
        <w:ind w:firstLine="720"/>
        <w:jc w:val="both"/>
        <w:rPr>
          <w:rFonts w:cs="David" w:hint="cs"/>
          <w:rtl/>
        </w:rPr>
      </w:pPr>
      <w:r>
        <w:rPr>
          <w:rFonts w:cs="David" w:hint="cs"/>
          <w:rtl/>
        </w:rPr>
        <w:t>לא, ההיתר שאתה נתת הוא חריג. אם אתה מתקן את החריג, זה חדל---</w:t>
      </w:r>
    </w:p>
    <w:p w14:paraId="3E36B3F1" w14:textId="77777777" w:rsidR="0000405A" w:rsidRDefault="0000405A" w:rsidP="0000405A">
      <w:pPr>
        <w:bidi/>
        <w:ind w:firstLine="720"/>
        <w:jc w:val="both"/>
        <w:rPr>
          <w:rFonts w:cs="David" w:hint="cs"/>
          <w:rtl/>
        </w:rPr>
      </w:pPr>
    </w:p>
    <w:p w14:paraId="53A1F0A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69B0BAC" w14:textId="77777777" w:rsidR="0000405A" w:rsidRDefault="0000405A" w:rsidP="0000405A">
      <w:pPr>
        <w:bidi/>
        <w:ind w:firstLine="720"/>
        <w:jc w:val="both"/>
        <w:rPr>
          <w:rFonts w:cs="David" w:hint="cs"/>
          <w:rtl/>
        </w:rPr>
      </w:pPr>
    </w:p>
    <w:p w14:paraId="051B6B67" w14:textId="77777777" w:rsidR="0000405A" w:rsidRDefault="0000405A" w:rsidP="0000405A">
      <w:pPr>
        <w:bidi/>
        <w:ind w:firstLine="720"/>
        <w:jc w:val="both"/>
        <w:rPr>
          <w:rFonts w:cs="David" w:hint="cs"/>
          <w:rtl/>
        </w:rPr>
      </w:pPr>
      <w:r>
        <w:rPr>
          <w:rFonts w:cs="David" w:hint="cs"/>
          <w:rtl/>
        </w:rPr>
        <w:t>ברגע שאתה אומר שאדם עם רגל שבורה יוכל לקחת את אשתו---</w:t>
      </w:r>
    </w:p>
    <w:p w14:paraId="07F3FE73" w14:textId="77777777" w:rsidR="0000405A" w:rsidRDefault="0000405A" w:rsidP="0000405A">
      <w:pPr>
        <w:bidi/>
        <w:ind w:firstLine="720"/>
        <w:jc w:val="both"/>
        <w:rPr>
          <w:rFonts w:cs="David" w:hint="cs"/>
          <w:rtl/>
        </w:rPr>
      </w:pPr>
    </w:p>
    <w:p w14:paraId="367545D0"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C0413B4" w14:textId="77777777" w:rsidR="0000405A" w:rsidRDefault="0000405A" w:rsidP="0000405A">
      <w:pPr>
        <w:bidi/>
        <w:ind w:firstLine="720"/>
        <w:jc w:val="both"/>
        <w:rPr>
          <w:rFonts w:cs="David" w:hint="cs"/>
          <w:rtl/>
        </w:rPr>
      </w:pPr>
    </w:p>
    <w:p w14:paraId="5374C3BF" w14:textId="77777777" w:rsidR="0000405A" w:rsidRDefault="0000405A" w:rsidP="0000405A">
      <w:pPr>
        <w:bidi/>
        <w:ind w:firstLine="720"/>
        <w:jc w:val="both"/>
        <w:rPr>
          <w:rFonts w:cs="David" w:hint="cs"/>
          <w:rtl/>
        </w:rPr>
      </w:pPr>
      <w:r>
        <w:rPr>
          <w:rFonts w:cs="David" w:hint="cs"/>
          <w:rtl/>
        </w:rPr>
        <w:t>לא, זה עדיין נוגד את נוסח הכללים---</w:t>
      </w:r>
    </w:p>
    <w:p w14:paraId="41864AAE" w14:textId="77777777" w:rsidR="0000405A" w:rsidRDefault="0000405A" w:rsidP="0000405A">
      <w:pPr>
        <w:bidi/>
        <w:ind w:firstLine="720"/>
        <w:jc w:val="both"/>
        <w:rPr>
          <w:rFonts w:cs="David" w:hint="cs"/>
          <w:rtl/>
        </w:rPr>
      </w:pPr>
    </w:p>
    <w:p w14:paraId="57EBDC50"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E6FC082" w14:textId="77777777" w:rsidR="0000405A" w:rsidRDefault="0000405A" w:rsidP="0000405A">
      <w:pPr>
        <w:bidi/>
        <w:ind w:firstLine="720"/>
        <w:jc w:val="both"/>
        <w:rPr>
          <w:rFonts w:cs="David" w:hint="cs"/>
          <w:rtl/>
        </w:rPr>
      </w:pPr>
    </w:p>
    <w:p w14:paraId="7038EDBA" w14:textId="77777777" w:rsidR="0000405A" w:rsidRDefault="0000405A" w:rsidP="0000405A">
      <w:pPr>
        <w:bidi/>
        <w:ind w:firstLine="720"/>
        <w:jc w:val="both"/>
        <w:rPr>
          <w:rFonts w:cs="David" w:hint="cs"/>
          <w:rtl/>
        </w:rPr>
      </w:pPr>
      <w:r>
        <w:rPr>
          <w:rFonts w:cs="David" w:hint="cs"/>
          <w:rtl/>
        </w:rPr>
        <w:t>אבל הכלל עכשיו לעניין זה---</w:t>
      </w:r>
    </w:p>
    <w:p w14:paraId="5304E2BE" w14:textId="77777777" w:rsidR="0000405A" w:rsidRDefault="0000405A" w:rsidP="0000405A">
      <w:pPr>
        <w:bidi/>
        <w:ind w:firstLine="720"/>
        <w:jc w:val="both"/>
        <w:rPr>
          <w:rFonts w:cs="David" w:hint="cs"/>
          <w:rtl/>
        </w:rPr>
      </w:pPr>
    </w:p>
    <w:p w14:paraId="7D7B7BB2"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545525B" w14:textId="77777777" w:rsidR="0000405A" w:rsidRDefault="0000405A" w:rsidP="0000405A">
      <w:pPr>
        <w:bidi/>
        <w:ind w:firstLine="720"/>
        <w:jc w:val="both"/>
        <w:rPr>
          <w:rFonts w:cs="David" w:hint="cs"/>
          <w:rtl/>
        </w:rPr>
      </w:pPr>
    </w:p>
    <w:p w14:paraId="4F7515BE" w14:textId="77777777" w:rsidR="0000405A" w:rsidRDefault="0000405A" w:rsidP="0000405A">
      <w:pPr>
        <w:bidi/>
        <w:ind w:firstLine="720"/>
        <w:jc w:val="both"/>
        <w:rPr>
          <w:rFonts w:cs="David" w:hint="cs"/>
          <w:rtl/>
        </w:rPr>
      </w:pPr>
      <w:r>
        <w:rPr>
          <w:rFonts w:cs="David" w:hint="cs"/>
          <w:rtl/>
        </w:rPr>
        <w:t xml:space="preserve">לא, הכלל לא השתנה. מי שמשנה את הכלל זו ועדת הכנסת. </w:t>
      </w:r>
    </w:p>
    <w:p w14:paraId="59D00C10" w14:textId="77777777" w:rsidR="0000405A" w:rsidRDefault="0000405A" w:rsidP="0000405A">
      <w:pPr>
        <w:bidi/>
        <w:ind w:firstLine="720"/>
        <w:jc w:val="both"/>
        <w:rPr>
          <w:rFonts w:cs="David" w:hint="cs"/>
          <w:rtl/>
        </w:rPr>
      </w:pPr>
    </w:p>
    <w:p w14:paraId="1D6BAD30"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6DFC914" w14:textId="77777777" w:rsidR="0000405A" w:rsidRDefault="0000405A" w:rsidP="0000405A">
      <w:pPr>
        <w:bidi/>
        <w:ind w:firstLine="720"/>
        <w:jc w:val="both"/>
        <w:rPr>
          <w:rFonts w:cs="David" w:hint="cs"/>
          <w:rtl/>
        </w:rPr>
      </w:pPr>
    </w:p>
    <w:p w14:paraId="1231D86A" w14:textId="77777777" w:rsidR="0000405A" w:rsidRDefault="0000405A" w:rsidP="0000405A">
      <w:pPr>
        <w:bidi/>
        <w:ind w:firstLine="720"/>
        <w:jc w:val="both"/>
        <w:rPr>
          <w:rFonts w:cs="David" w:hint="cs"/>
          <w:rtl/>
        </w:rPr>
      </w:pPr>
      <w:r>
        <w:rPr>
          <w:rFonts w:cs="David" w:hint="cs"/>
          <w:rtl/>
        </w:rPr>
        <w:t xml:space="preserve">הכלל בחוברת שחברי הכנסת מקבלים אומר שאסור. כיוון שאתה התכוונת בעצם בחריג הזה לקבוע כלל שונה, סטייה לסוג מסוים של מקרים, כדאי שזה ייכנס לכללים. זה כל מה שנאמר כאן, שבמקרה כזה תשקלו את האפשרות להציע שינוי בכללים. זה הכל. </w:t>
      </w:r>
    </w:p>
    <w:p w14:paraId="1D480D50" w14:textId="77777777" w:rsidR="0000405A" w:rsidRDefault="0000405A" w:rsidP="0000405A">
      <w:pPr>
        <w:bidi/>
        <w:ind w:firstLine="720"/>
        <w:jc w:val="both"/>
        <w:rPr>
          <w:rFonts w:cs="David" w:hint="cs"/>
          <w:rtl/>
        </w:rPr>
      </w:pPr>
    </w:p>
    <w:p w14:paraId="70336F61"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044DAB9" w14:textId="77777777" w:rsidR="0000405A" w:rsidRDefault="0000405A" w:rsidP="0000405A">
      <w:pPr>
        <w:bidi/>
        <w:ind w:firstLine="720"/>
        <w:jc w:val="both"/>
        <w:rPr>
          <w:rFonts w:cs="David" w:hint="cs"/>
          <w:rtl/>
        </w:rPr>
      </w:pPr>
    </w:p>
    <w:p w14:paraId="6C878FB2" w14:textId="77777777" w:rsidR="0000405A" w:rsidRDefault="0000405A" w:rsidP="0000405A">
      <w:pPr>
        <w:bidi/>
        <w:ind w:firstLine="720"/>
        <w:jc w:val="both"/>
        <w:rPr>
          <w:rFonts w:cs="David" w:hint="cs"/>
          <w:rtl/>
        </w:rPr>
      </w:pPr>
      <w:r>
        <w:rPr>
          <w:rFonts w:cs="David" w:hint="cs"/>
          <w:rtl/>
        </w:rPr>
        <w:t xml:space="preserve">טוב. לפי דעתי זה מובן, אבל בסדר. </w:t>
      </w:r>
    </w:p>
    <w:p w14:paraId="27A08B1D" w14:textId="77777777" w:rsidR="0000405A" w:rsidRDefault="0000405A" w:rsidP="0000405A">
      <w:pPr>
        <w:bidi/>
        <w:ind w:firstLine="720"/>
        <w:jc w:val="both"/>
        <w:rPr>
          <w:rFonts w:cs="David" w:hint="cs"/>
          <w:rtl/>
        </w:rPr>
      </w:pPr>
    </w:p>
    <w:p w14:paraId="5505AB87"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55924BA2" w14:textId="77777777" w:rsidR="0000405A" w:rsidRDefault="0000405A" w:rsidP="0000405A">
      <w:pPr>
        <w:bidi/>
        <w:ind w:firstLine="720"/>
        <w:jc w:val="both"/>
        <w:rPr>
          <w:rFonts w:cs="David" w:hint="cs"/>
          <w:rtl/>
        </w:rPr>
      </w:pPr>
    </w:p>
    <w:p w14:paraId="686C6DC6" w14:textId="77777777" w:rsidR="0000405A" w:rsidRDefault="0000405A" w:rsidP="0000405A">
      <w:pPr>
        <w:bidi/>
        <w:ind w:firstLine="720"/>
        <w:jc w:val="both"/>
        <w:rPr>
          <w:rFonts w:cs="David" w:hint="cs"/>
          <w:rtl/>
        </w:rPr>
      </w:pPr>
      <w:r>
        <w:rPr>
          <w:rFonts w:cs="David" w:hint="cs"/>
          <w:rtl/>
        </w:rPr>
        <w:t>זה פשוט להפנות את תשומת לב ועדת האתיקה---</w:t>
      </w:r>
    </w:p>
    <w:p w14:paraId="22BC42A9" w14:textId="77777777" w:rsidR="0000405A" w:rsidRDefault="0000405A" w:rsidP="0000405A">
      <w:pPr>
        <w:bidi/>
        <w:ind w:firstLine="720"/>
        <w:jc w:val="both"/>
        <w:rPr>
          <w:rFonts w:cs="David" w:hint="cs"/>
          <w:rtl/>
        </w:rPr>
      </w:pPr>
    </w:p>
    <w:p w14:paraId="2B561F4B"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1FB482E" w14:textId="77777777" w:rsidR="0000405A" w:rsidRDefault="0000405A" w:rsidP="0000405A">
      <w:pPr>
        <w:bidi/>
        <w:ind w:firstLine="720"/>
        <w:jc w:val="both"/>
        <w:rPr>
          <w:rFonts w:cs="David" w:hint="cs"/>
          <w:rtl/>
        </w:rPr>
      </w:pPr>
    </w:p>
    <w:p w14:paraId="400CCE93" w14:textId="77777777" w:rsidR="0000405A" w:rsidRDefault="0000405A" w:rsidP="0000405A">
      <w:pPr>
        <w:bidi/>
        <w:ind w:firstLine="720"/>
        <w:jc w:val="both"/>
        <w:rPr>
          <w:rFonts w:cs="David" w:hint="cs"/>
          <w:rtl/>
        </w:rPr>
      </w:pPr>
      <w:r>
        <w:rPr>
          <w:rFonts w:cs="David" w:hint="cs"/>
          <w:rtl/>
        </w:rPr>
        <w:t>זה כמו המכתב ההוא, שכל הזמן---</w:t>
      </w:r>
    </w:p>
    <w:p w14:paraId="465DAA47" w14:textId="77777777" w:rsidR="0000405A" w:rsidRDefault="0000405A" w:rsidP="0000405A">
      <w:pPr>
        <w:bidi/>
        <w:ind w:firstLine="720"/>
        <w:jc w:val="both"/>
        <w:rPr>
          <w:rFonts w:cs="David" w:hint="cs"/>
          <w:rtl/>
        </w:rPr>
      </w:pPr>
    </w:p>
    <w:p w14:paraId="125A4D92"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D5EA378" w14:textId="77777777" w:rsidR="0000405A" w:rsidRDefault="0000405A" w:rsidP="0000405A">
      <w:pPr>
        <w:bidi/>
        <w:ind w:firstLine="720"/>
        <w:jc w:val="both"/>
        <w:rPr>
          <w:rFonts w:cs="David" w:hint="cs"/>
          <w:rtl/>
        </w:rPr>
      </w:pPr>
    </w:p>
    <w:p w14:paraId="22B20CBC" w14:textId="77777777" w:rsidR="0000405A" w:rsidRDefault="0000405A" w:rsidP="0000405A">
      <w:pPr>
        <w:bidi/>
        <w:ind w:firstLine="720"/>
        <w:jc w:val="both"/>
        <w:rPr>
          <w:rFonts w:cs="David" w:hint="cs"/>
          <w:rtl/>
        </w:rPr>
      </w:pPr>
      <w:r>
        <w:rPr>
          <w:rFonts w:cs="David" w:hint="cs"/>
          <w:rtl/>
        </w:rPr>
        <w:t xml:space="preserve">"102. דרכי עבודה של ועדת האתיקה", גם היום כתוב לנו בכללים שהיא תקבע לעצמה את דרכי עבודתה </w:t>
      </w:r>
      <w:proofErr w:type="spellStart"/>
      <w:r>
        <w:rPr>
          <w:rFonts w:cs="David" w:hint="cs"/>
          <w:rtl/>
        </w:rPr>
        <w:t>ומכח</w:t>
      </w:r>
      <w:proofErr w:type="spellEnd"/>
      <w:r>
        <w:rPr>
          <w:rFonts w:cs="David" w:hint="cs"/>
          <w:rtl/>
        </w:rPr>
        <w:t xml:space="preserve"> זה ייקבעו כל מיני נהלים, אז מוצע כך: "ועדת האתיקה תקבע נהלים לעבודתה ובכלל זה נהלים להגשת קובלנות ובקשות לדיון נוסף ולדיון בהם, ואת סדרי עבודתה ככל שלא נקבעו בכללים אלה. (2) ועדת האתיקה אינה כפופה לדיני הראיות ובכל עניין של ראיות וסדרי דיון שלא נקבעו בכללים אלה ובדין אחר, היא רשאית לנהוג בדרך שתיראה לה מועילה וטובה לעשיית צדק. (3) המניין החוקי בישיבות ועדת האתיקה, לרבות בדיון נוסף, הוא חמישה מחבריה ובהם יושב ראש הוועדה". כאן אני כבר מציינת שלגבי המניין בוועדת הקובלנות, זה תיכף בפרק הבא של הקובלנות, פה זה על ועדת האתיקה של השבעה, חייבים תמיד להשתתף חמישה ובהם היושב ראש. </w:t>
      </w:r>
    </w:p>
    <w:p w14:paraId="239F4F7B" w14:textId="77777777" w:rsidR="0000405A" w:rsidRDefault="0000405A" w:rsidP="0000405A">
      <w:pPr>
        <w:bidi/>
        <w:ind w:firstLine="720"/>
        <w:jc w:val="both"/>
        <w:rPr>
          <w:rFonts w:cs="David" w:hint="cs"/>
          <w:rtl/>
        </w:rPr>
      </w:pPr>
    </w:p>
    <w:p w14:paraId="31B8EA97"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E0C7295" w14:textId="77777777" w:rsidR="0000405A" w:rsidRDefault="0000405A" w:rsidP="0000405A">
      <w:pPr>
        <w:bidi/>
        <w:ind w:firstLine="720"/>
        <w:jc w:val="both"/>
        <w:rPr>
          <w:rFonts w:cs="David" w:hint="cs"/>
          <w:rtl/>
        </w:rPr>
      </w:pPr>
    </w:p>
    <w:p w14:paraId="5E947BCB" w14:textId="77777777" w:rsidR="0000405A" w:rsidRDefault="0000405A" w:rsidP="0000405A">
      <w:pPr>
        <w:bidi/>
        <w:ind w:firstLine="720"/>
        <w:jc w:val="both"/>
        <w:rPr>
          <w:rFonts w:cs="David" w:hint="cs"/>
          <w:rtl/>
        </w:rPr>
      </w:pPr>
      <w:r>
        <w:rPr>
          <w:rFonts w:cs="David" w:hint="cs"/>
          <w:rtl/>
        </w:rPr>
        <w:t xml:space="preserve">או ממלא מקומו, או מי שהיושב ראש מינה לממלא מקום. </w:t>
      </w:r>
    </w:p>
    <w:p w14:paraId="015E0765" w14:textId="77777777" w:rsidR="0000405A" w:rsidRDefault="0000405A" w:rsidP="0000405A">
      <w:pPr>
        <w:bidi/>
        <w:ind w:firstLine="720"/>
        <w:jc w:val="both"/>
        <w:rPr>
          <w:rFonts w:cs="David" w:hint="cs"/>
          <w:rtl/>
        </w:rPr>
      </w:pPr>
    </w:p>
    <w:p w14:paraId="0F4E6FB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F202734" w14:textId="77777777" w:rsidR="0000405A" w:rsidRDefault="0000405A" w:rsidP="0000405A">
      <w:pPr>
        <w:bidi/>
        <w:ind w:firstLine="720"/>
        <w:jc w:val="both"/>
        <w:rPr>
          <w:rFonts w:cs="David" w:hint="cs"/>
          <w:rtl/>
        </w:rPr>
      </w:pPr>
    </w:p>
    <w:p w14:paraId="1F8CE0EE" w14:textId="77777777" w:rsidR="0000405A" w:rsidRDefault="0000405A" w:rsidP="0000405A">
      <w:pPr>
        <w:bidi/>
        <w:ind w:firstLine="720"/>
        <w:jc w:val="both"/>
        <w:rPr>
          <w:rFonts w:cs="David" w:hint="cs"/>
          <w:rtl/>
        </w:rPr>
      </w:pPr>
      <w:r>
        <w:rPr>
          <w:rFonts w:cs="David" w:hint="cs"/>
          <w:rtl/>
        </w:rPr>
        <w:t xml:space="preserve">אם נבצר ממנו או הוא לא יכול, אז מישהו אחר משמש כיושב ראש. להגיד את זה? </w:t>
      </w:r>
    </w:p>
    <w:p w14:paraId="7A9DBCF6" w14:textId="77777777" w:rsidR="0000405A" w:rsidRDefault="0000405A" w:rsidP="0000405A">
      <w:pPr>
        <w:bidi/>
        <w:ind w:firstLine="720"/>
        <w:jc w:val="both"/>
        <w:rPr>
          <w:rFonts w:cs="David" w:hint="cs"/>
          <w:rtl/>
        </w:rPr>
      </w:pPr>
    </w:p>
    <w:p w14:paraId="1067138B"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5D657DCE" w14:textId="77777777" w:rsidR="0000405A" w:rsidRDefault="0000405A" w:rsidP="0000405A">
      <w:pPr>
        <w:bidi/>
        <w:ind w:firstLine="720"/>
        <w:jc w:val="both"/>
        <w:rPr>
          <w:rFonts w:cs="David" w:hint="cs"/>
          <w:rtl/>
        </w:rPr>
      </w:pPr>
    </w:p>
    <w:p w14:paraId="19983E86" w14:textId="77777777" w:rsidR="0000405A" w:rsidRDefault="0000405A" w:rsidP="0000405A">
      <w:pPr>
        <w:bidi/>
        <w:ind w:firstLine="720"/>
        <w:jc w:val="both"/>
        <w:rPr>
          <w:rFonts w:cs="David" w:hint="cs"/>
          <w:rtl/>
        </w:rPr>
      </w:pPr>
      <w:r>
        <w:rPr>
          <w:rFonts w:cs="David" w:hint="cs"/>
          <w:rtl/>
        </w:rPr>
        <w:t xml:space="preserve">זה מובן מאליו? </w:t>
      </w:r>
    </w:p>
    <w:p w14:paraId="00A369BC" w14:textId="77777777" w:rsidR="0000405A" w:rsidRDefault="0000405A" w:rsidP="0000405A">
      <w:pPr>
        <w:bidi/>
        <w:ind w:firstLine="720"/>
        <w:jc w:val="both"/>
        <w:rPr>
          <w:rFonts w:cs="David" w:hint="cs"/>
          <w:rtl/>
        </w:rPr>
      </w:pPr>
    </w:p>
    <w:p w14:paraId="181BF69D"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3D0AA0D" w14:textId="77777777" w:rsidR="0000405A" w:rsidRDefault="0000405A" w:rsidP="0000405A">
      <w:pPr>
        <w:bidi/>
        <w:ind w:firstLine="720"/>
        <w:jc w:val="both"/>
        <w:rPr>
          <w:rFonts w:cs="David" w:hint="cs"/>
          <w:rtl/>
        </w:rPr>
      </w:pPr>
    </w:p>
    <w:p w14:paraId="7718587F" w14:textId="77777777" w:rsidR="0000405A" w:rsidRDefault="0000405A" w:rsidP="0000405A">
      <w:pPr>
        <w:bidi/>
        <w:ind w:firstLine="720"/>
        <w:jc w:val="both"/>
        <w:rPr>
          <w:rFonts w:cs="David" w:hint="cs"/>
          <w:rtl/>
        </w:rPr>
      </w:pPr>
      <w:r>
        <w:rPr>
          <w:rFonts w:cs="David" w:hint="cs"/>
          <w:rtl/>
        </w:rPr>
        <w:t xml:space="preserve">אוקי, או מי שממלא את מקומו במקרה של היעדרות או נבצרות. </w:t>
      </w:r>
    </w:p>
    <w:p w14:paraId="7C08094A" w14:textId="77777777" w:rsidR="0000405A" w:rsidRDefault="0000405A" w:rsidP="0000405A">
      <w:pPr>
        <w:bidi/>
        <w:ind w:firstLine="720"/>
        <w:jc w:val="both"/>
        <w:rPr>
          <w:rFonts w:cs="David" w:hint="cs"/>
          <w:rtl/>
        </w:rPr>
      </w:pPr>
    </w:p>
    <w:p w14:paraId="5B595BEF"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E28CA00" w14:textId="77777777" w:rsidR="0000405A" w:rsidRDefault="0000405A" w:rsidP="0000405A">
      <w:pPr>
        <w:bidi/>
        <w:ind w:firstLine="720"/>
        <w:jc w:val="both"/>
        <w:rPr>
          <w:rFonts w:cs="David" w:hint="cs"/>
          <w:rtl/>
        </w:rPr>
      </w:pPr>
    </w:p>
    <w:p w14:paraId="4DDA243C" w14:textId="77777777" w:rsidR="0000405A" w:rsidRDefault="0000405A" w:rsidP="0000405A">
      <w:pPr>
        <w:bidi/>
        <w:ind w:firstLine="720"/>
        <w:jc w:val="both"/>
        <w:rPr>
          <w:rFonts w:cs="David" w:hint="cs"/>
          <w:rtl/>
        </w:rPr>
      </w:pPr>
      <w:r>
        <w:rPr>
          <w:rFonts w:cs="David" w:hint="cs"/>
          <w:rtl/>
        </w:rPr>
        <w:t>לא, בהיעדרו יוכל יושב ראש הוועדה למנות לו---</w:t>
      </w:r>
    </w:p>
    <w:p w14:paraId="44AD0184" w14:textId="77777777" w:rsidR="0000405A" w:rsidRDefault="0000405A" w:rsidP="0000405A">
      <w:pPr>
        <w:bidi/>
        <w:ind w:firstLine="720"/>
        <w:jc w:val="both"/>
        <w:rPr>
          <w:rFonts w:cs="David" w:hint="cs"/>
          <w:rtl/>
        </w:rPr>
      </w:pPr>
    </w:p>
    <w:p w14:paraId="3C1FF820"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17EAEEE" w14:textId="77777777" w:rsidR="0000405A" w:rsidRDefault="0000405A" w:rsidP="0000405A">
      <w:pPr>
        <w:bidi/>
        <w:ind w:firstLine="720"/>
        <w:jc w:val="both"/>
        <w:rPr>
          <w:rFonts w:cs="David" w:hint="cs"/>
          <w:rtl/>
        </w:rPr>
      </w:pPr>
    </w:p>
    <w:p w14:paraId="6409A8FD" w14:textId="77777777" w:rsidR="0000405A" w:rsidRDefault="0000405A" w:rsidP="0000405A">
      <w:pPr>
        <w:bidi/>
        <w:ind w:firstLine="720"/>
        <w:jc w:val="both"/>
        <w:rPr>
          <w:rFonts w:cs="David" w:hint="cs"/>
          <w:rtl/>
        </w:rPr>
      </w:pPr>
      <w:r>
        <w:rPr>
          <w:rFonts w:cs="David" w:hint="cs"/>
          <w:rtl/>
        </w:rPr>
        <w:t xml:space="preserve">לא, את כבר הולכת למקום אחר. אין ממלא מקום קבוע. </w:t>
      </w:r>
    </w:p>
    <w:p w14:paraId="61A4EB84" w14:textId="77777777" w:rsidR="0000405A" w:rsidRDefault="0000405A" w:rsidP="0000405A">
      <w:pPr>
        <w:bidi/>
        <w:ind w:firstLine="720"/>
        <w:jc w:val="both"/>
        <w:rPr>
          <w:rFonts w:cs="David" w:hint="cs"/>
          <w:rtl/>
        </w:rPr>
      </w:pPr>
    </w:p>
    <w:p w14:paraId="0EEC1F97"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384A845" w14:textId="77777777" w:rsidR="0000405A" w:rsidRDefault="0000405A" w:rsidP="0000405A">
      <w:pPr>
        <w:bidi/>
        <w:ind w:firstLine="720"/>
        <w:jc w:val="both"/>
        <w:rPr>
          <w:rFonts w:cs="David" w:hint="cs"/>
          <w:rtl/>
        </w:rPr>
      </w:pPr>
    </w:p>
    <w:p w14:paraId="63380C52" w14:textId="77777777" w:rsidR="0000405A" w:rsidRDefault="0000405A" w:rsidP="0000405A">
      <w:pPr>
        <w:bidi/>
        <w:ind w:firstLine="720"/>
        <w:jc w:val="both"/>
        <w:rPr>
          <w:rFonts w:cs="David" w:hint="cs"/>
          <w:rtl/>
        </w:rPr>
      </w:pPr>
      <w:r>
        <w:rPr>
          <w:rFonts w:cs="David" w:hint="cs"/>
          <w:rtl/>
        </w:rPr>
        <w:t xml:space="preserve">לא, אם נבצר מהיושב ראש לנהל את הישיבה, הוא יכול למנות מישהו שימלא את מקומו. </w:t>
      </w:r>
    </w:p>
    <w:p w14:paraId="783D9AE6" w14:textId="77777777" w:rsidR="0000405A" w:rsidRDefault="0000405A" w:rsidP="0000405A">
      <w:pPr>
        <w:bidi/>
        <w:ind w:firstLine="720"/>
        <w:jc w:val="both"/>
        <w:rPr>
          <w:rFonts w:cs="David" w:hint="cs"/>
          <w:rtl/>
        </w:rPr>
      </w:pPr>
    </w:p>
    <w:p w14:paraId="6E6C661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F952FA2" w14:textId="77777777" w:rsidR="0000405A" w:rsidRDefault="0000405A" w:rsidP="0000405A">
      <w:pPr>
        <w:bidi/>
        <w:ind w:firstLine="720"/>
        <w:jc w:val="both"/>
        <w:rPr>
          <w:rFonts w:cs="David" w:hint="cs"/>
          <w:rtl/>
        </w:rPr>
      </w:pPr>
    </w:p>
    <w:p w14:paraId="29514B5F" w14:textId="77777777" w:rsidR="0000405A" w:rsidRDefault="0000405A" w:rsidP="0000405A">
      <w:pPr>
        <w:bidi/>
        <w:ind w:firstLine="720"/>
        <w:jc w:val="both"/>
        <w:rPr>
          <w:rFonts w:cs="David" w:hint="cs"/>
          <w:rtl/>
        </w:rPr>
      </w:pPr>
      <w:r>
        <w:rPr>
          <w:rFonts w:cs="David" w:hint="cs"/>
          <w:rtl/>
        </w:rPr>
        <w:t>יש לנו את זה ב-97: "נפסל חבר ועדת האתיקה מלהשתתף בדיון נוסף...". (א) מדבר על מה קורה אם נפסל חבר ועדת הקובלנות, אז אמרנו שאחד מחברי האתיקה, בהתאם לסדר, ישמש חבר, ואם נפסל יושב ראש ועדת הקובלנות, או נבצר ממנו, יושב ראש הכנסת ימנה את אחד מחברי ועדת הקובלנות כיושב ראש ואחד מחברי ועדת האתיקה יהיה חבר. ואם נפסל חבר ועדת האתיקה של השבעה---</w:t>
      </w:r>
    </w:p>
    <w:p w14:paraId="2EC5361B" w14:textId="77777777" w:rsidR="0000405A" w:rsidRDefault="0000405A" w:rsidP="0000405A">
      <w:pPr>
        <w:bidi/>
        <w:jc w:val="both"/>
        <w:rPr>
          <w:rFonts w:cs="David" w:hint="cs"/>
          <w:u w:val="single"/>
          <w:rtl/>
        </w:rPr>
      </w:pPr>
    </w:p>
    <w:p w14:paraId="5EB9854B"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E3B8622" w14:textId="77777777" w:rsidR="0000405A" w:rsidRDefault="0000405A" w:rsidP="0000405A">
      <w:pPr>
        <w:bidi/>
        <w:ind w:firstLine="720"/>
        <w:jc w:val="both"/>
        <w:rPr>
          <w:rFonts w:cs="David" w:hint="cs"/>
          <w:rtl/>
        </w:rPr>
      </w:pPr>
    </w:p>
    <w:p w14:paraId="1C9591CF" w14:textId="77777777" w:rsidR="0000405A" w:rsidRDefault="0000405A" w:rsidP="0000405A">
      <w:pPr>
        <w:bidi/>
        <w:ind w:firstLine="720"/>
        <w:jc w:val="both"/>
        <w:rPr>
          <w:rFonts w:cs="David" w:hint="cs"/>
          <w:rtl/>
        </w:rPr>
      </w:pPr>
      <w:r>
        <w:rPr>
          <w:rFonts w:cs="David" w:hint="cs"/>
          <w:rtl/>
        </w:rPr>
        <w:t xml:space="preserve">אני לא רואה סיבה להכניס את היושב ראש בתוך התהליך היום יומי של הוועדה. </w:t>
      </w:r>
    </w:p>
    <w:p w14:paraId="3107624E" w14:textId="77777777" w:rsidR="0000405A" w:rsidRDefault="0000405A" w:rsidP="0000405A">
      <w:pPr>
        <w:bidi/>
        <w:ind w:firstLine="720"/>
        <w:jc w:val="both"/>
        <w:rPr>
          <w:rFonts w:cs="David" w:hint="cs"/>
          <w:rtl/>
        </w:rPr>
      </w:pPr>
    </w:p>
    <w:p w14:paraId="03531558" w14:textId="77777777" w:rsidR="0000405A" w:rsidRDefault="0000405A" w:rsidP="0000405A">
      <w:pPr>
        <w:bidi/>
        <w:jc w:val="both"/>
        <w:rPr>
          <w:rFonts w:cs="David" w:hint="cs"/>
          <w:u w:val="single"/>
          <w:rtl/>
        </w:rPr>
      </w:pPr>
      <w:r>
        <w:rPr>
          <w:rFonts w:cs="David" w:hint="cs"/>
          <w:u w:val="single"/>
          <w:rtl/>
        </w:rPr>
        <w:t>ארבל אסטרחן</w:t>
      </w:r>
      <w:r>
        <w:rPr>
          <w:rFonts w:cs="David" w:hint="cs"/>
          <w:rtl/>
        </w:rPr>
        <w:t>:</w:t>
      </w:r>
    </w:p>
    <w:p w14:paraId="25667DA1" w14:textId="77777777" w:rsidR="0000405A" w:rsidRDefault="0000405A" w:rsidP="0000405A">
      <w:pPr>
        <w:bidi/>
        <w:ind w:firstLine="720"/>
        <w:jc w:val="both"/>
        <w:rPr>
          <w:rFonts w:cs="David" w:hint="cs"/>
          <w:rtl/>
        </w:rPr>
      </w:pPr>
    </w:p>
    <w:p w14:paraId="67EE46DB" w14:textId="77777777" w:rsidR="0000405A" w:rsidRDefault="0000405A" w:rsidP="0000405A">
      <w:pPr>
        <w:bidi/>
        <w:ind w:firstLine="720"/>
        <w:jc w:val="both"/>
        <w:rPr>
          <w:rFonts w:cs="David" w:hint="cs"/>
          <w:rtl/>
        </w:rPr>
      </w:pPr>
      <w:r>
        <w:rPr>
          <w:rFonts w:cs="David" w:hint="cs"/>
          <w:rtl/>
        </w:rPr>
        <w:t xml:space="preserve">אז מי יהיה יושב ראש ועדת הקובלנות אם הוא לא יכול? </w:t>
      </w:r>
    </w:p>
    <w:p w14:paraId="3B212756" w14:textId="77777777" w:rsidR="0000405A" w:rsidRDefault="0000405A" w:rsidP="0000405A">
      <w:pPr>
        <w:bidi/>
        <w:ind w:firstLine="720"/>
        <w:jc w:val="both"/>
        <w:rPr>
          <w:rFonts w:cs="David" w:hint="cs"/>
          <w:rtl/>
        </w:rPr>
      </w:pPr>
    </w:p>
    <w:p w14:paraId="01EED7AD"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2D4BBA0" w14:textId="77777777" w:rsidR="0000405A" w:rsidRDefault="0000405A" w:rsidP="0000405A">
      <w:pPr>
        <w:bidi/>
        <w:ind w:firstLine="720"/>
        <w:jc w:val="both"/>
        <w:rPr>
          <w:rFonts w:cs="David" w:hint="cs"/>
          <w:rtl/>
        </w:rPr>
      </w:pPr>
    </w:p>
    <w:p w14:paraId="762EB04E" w14:textId="77777777" w:rsidR="0000405A" w:rsidRDefault="0000405A" w:rsidP="0000405A">
      <w:pPr>
        <w:bidi/>
        <w:ind w:firstLine="720"/>
        <w:jc w:val="both"/>
        <w:rPr>
          <w:rFonts w:cs="David" w:hint="cs"/>
          <w:rtl/>
        </w:rPr>
      </w:pPr>
      <w:r>
        <w:rPr>
          <w:rFonts w:cs="David" w:hint="cs"/>
          <w:rtl/>
        </w:rPr>
        <w:t xml:space="preserve">אחד מחברי ועדת הקובלנות. </w:t>
      </w:r>
    </w:p>
    <w:p w14:paraId="782EA69B" w14:textId="77777777" w:rsidR="0000405A" w:rsidRDefault="0000405A" w:rsidP="0000405A">
      <w:pPr>
        <w:bidi/>
        <w:ind w:firstLine="720"/>
        <w:jc w:val="both"/>
        <w:rPr>
          <w:rFonts w:cs="David" w:hint="cs"/>
          <w:rtl/>
        </w:rPr>
      </w:pPr>
    </w:p>
    <w:p w14:paraId="30BA755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C33FC71" w14:textId="77777777" w:rsidR="0000405A" w:rsidRDefault="0000405A" w:rsidP="0000405A">
      <w:pPr>
        <w:bidi/>
        <w:ind w:firstLine="720"/>
        <w:jc w:val="both"/>
        <w:rPr>
          <w:rFonts w:cs="David" w:hint="cs"/>
          <w:rtl/>
        </w:rPr>
      </w:pPr>
    </w:p>
    <w:p w14:paraId="71686E96" w14:textId="77777777" w:rsidR="0000405A" w:rsidRDefault="0000405A" w:rsidP="0000405A">
      <w:pPr>
        <w:bidi/>
        <w:ind w:firstLine="720"/>
        <w:jc w:val="both"/>
        <w:rPr>
          <w:rFonts w:cs="David" w:hint="cs"/>
          <w:rtl/>
        </w:rPr>
      </w:pPr>
      <w:r>
        <w:rPr>
          <w:rFonts w:cs="David" w:hint="cs"/>
          <w:rtl/>
        </w:rPr>
        <w:t xml:space="preserve">מי? </w:t>
      </w:r>
    </w:p>
    <w:p w14:paraId="4E67744A" w14:textId="77777777" w:rsidR="0000405A" w:rsidRDefault="0000405A" w:rsidP="0000405A">
      <w:pPr>
        <w:bidi/>
        <w:ind w:firstLine="720"/>
        <w:jc w:val="both"/>
        <w:rPr>
          <w:rFonts w:cs="David" w:hint="cs"/>
          <w:rtl/>
        </w:rPr>
      </w:pPr>
    </w:p>
    <w:p w14:paraId="71E5283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F442D40" w14:textId="77777777" w:rsidR="0000405A" w:rsidRDefault="0000405A" w:rsidP="0000405A">
      <w:pPr>
        <w:bidi/>
        <w:ind w:firstLine="720"/>
        <w:jc w:val="both"/>
        <w:rPr>
          <w:rFonts w:cs="David" w:hint="cs"/>
          <w:rtl/>
        </w:rPr>
      </w:pPr>
    </w:p>
    <w:p w14:paraId="7588F2D9" w14:textId="77777777" w:rsidR="0000405A" w:rsidRDefault="0000405A" w:rsidP="0000405A">
      <w:pPr>
        <w:bidi/>
        <w:ind w:firstLine="720"/>
        <w:jc w:val="both"/>
        <w:rPr>
          <w:rFonts w:cs="David" w:hint="cs"/>
          <w:rtl/>
        </w:rPr>
      </w:pPr>
      <w:r>
        <w:rPr>
          <w:rFonts w:cs="David" w:hint="cs"/>
          <w:rtl/>
        </w:rPr>
        <w:t xml:space="preserve">את מעלה נקודה אחרת. נבצר, זו לא הכוונה לישיבה אחת. </w:t>
      </w:r>
    </w:p>
    <w:p w14:paraId="21D95FC0" w14:textId="77777777" w:rsidR="0000405A" w:rsidRDefault="0000405A" w:rsidP="0000405A">
      <w:pPr>
        <w:bidi/>
        <w:ind w:firstLine="720"/>
        <w:jc w:val="both"/>
        <w:rPr>
          <w:rFonts w:cs="David" w:hint="cs"/>
          <w:rtl/>
        </w:rPr>
      </w:pPr>
    </w:p>
    <w:p w14:paraId="2B3B186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523DE1E" w14:textId="77777777" w:rsidR="0000405A" w:rsidRDefault="0000405A" w:rsidP="0000405A">
      <w:pPr>
        <w:bidi/>
        <w:ind w:firstLine="720"/>
        <w:jc w:val="both"/>
        <w:rPr>
          <w:rFonts w:cs="David" w:hint="cs"/>
          <w:rtl/>
        </w:rPr>
      </w:pPr>
    </w:p>
    <w:p w14:paraId="1C0CEF4E" w14:textId="77777777" w:rsidR="0000405A" w:rsidRDefault="0000405A" w:rsidP="0000405A">
      <w:pPr>
        <w:bidi/>
        <w:ind w:firstLine="720"/>
        <w:jc w:val="both"/>
        <w:rPr>
          <w:rFonts w:cs="David" w:hint="cs"/>
          <w:rtl/>
        </w:rPr>
      </w:pPr>
      <w:r>
        <w:rPr>
          <w:rFonts w:cs="David" w:hint="cs"/>
          <w:rtl/>
        </w:rPr>
        <w:t xml:space="preserve">זה יכול להיות גם ישיבה אחת. </w:t>
      </w:r>
    </w:p>
    <w:p w14:paraId="374544F9" w14:textId="77777777" w:rsidR="0000405A" w:rsidRDefault="0000405A" w:rsidP="0000405A">
      <w:pPr>
        <w:bidi/>
        <w:ind w:firstLine="720"/>
        <w:jc w:val="both"/>
        <w:rPr>
          <w:rFonts w:cs="David" w:hint="cs"/>
          <w:rtl/>
        </w:rPr>
      </w:pPr>
    </w:p>
    <w:p w14:paraId="7773E2CA"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33D05386" w14:textId="77777777" w:rsidR="0000405A" w:rsidRDefault="0000405A" w:rsidP="0000405A">
      <w:pPr>
        <w:bidi/>
        <w:ind w:firstLine="720"/>
        <w:jc w:val="both"/>
        <w:rPr>
          <w:rFonts w:cs="David" w:hint="cs"/>
          <w:rtl/>
        </w:rPr>
      </w:pPr>
    </w:p>
    <w:p w14:paraId="5A210422" w14:textId="77777777" w:rsidR="0000405A" w:rsidRDefault="0000405A" w:rsidP="0000405A">
      <w:pPr>
        <w:bidi/>
        <w:ind w:firstLine="720"/>
        <w:jc w:val="both"/>
        <w:rPr>
          <w:rFonts w:cs="David" w:hint="cs"/>
          <w:rtl/>
        </w:rPr>
      </w:pPr>
      <w:r>
        <w:rPr>
          <w:rFonts w:cs="David" w:hint="cs"/>
          <w:rtl/>
        </w:rPr>
        <w:t>אם אני מבין נכון את חברת הכנסת יחימוביץ, היא רוצה שכמו בוועדה רגילה, שיושב ראש לא יכול להגיע הוא יכול להגיד, '</w:t>
      </w:r>
      <w:proofErr w:type="spellStart"/>
      <w:r>
        <w:rPr>
          <w:rFonts w:cs="David" w:hint="cs"/>
          <w:rtl/>
        </w:rPr>
        <w:t>ג'ומס</w:t>
      </w:r>
      <w:proofErr w:type="spellEnd"/>
      <w:r>
        <w:rPr>
          <w:rFonts w:cs="David" w:hint="cs"/>
          <w:rtl/>
        </w:rPr>
        <w:t xml:space="preserve">, אתה תמלא את מקומי בישיבה הזאת'. </w:t>
      </w:r>
    </w:p>
    <w:p w14:paraId="3FA87EFE" w14:textId="77777777" w:rsidR="0000405A" w:rsidRDefault="0000405A" w:rsidP="0000405A">
      <w:pPr>
        <w:bidi/>
        <w:ind w:firstLine="720"/>
        <w:jc w:val="both"/>
        <w:rPr>
          <w:rFonts w:cs="David" w:hint="cs"/>
          <w:rtl/>
        </w:rPr>
      </w:pPr>
    </w:p>
    <w:p w14:paraId="3E1CACAB"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D18E027" w14:textId="77777777" w:rsidR="0000405A" w:rsidRDefault="0000405A" w:rsidP="0000405A">
      <w:pPr>
        <w:bidi/>
        <w:ind w:firstLine="720"/>
        <w:jc w:val="both"/>
        <w:rPr>
          <w:rFonts w:cs="David" w:hint="cs"/>
          <w:rtl/>
        </w:rPr>
      </w:pPr>
    </w:p>
    <w:p w14:paraId="6E5C35AC" w14:textId="77777777" w:rsidR="0000405A" w:rsidRDefault="0000405A" w:rsidP="0000405A">
      <w:pPr>
        <w:bidi/>
        <w:ind w:firstLine="720"/>
        <w:jc w:val="both"/>
        <w:rPr>
          <w:rFonts w:cs="David" w:hint="cs"/>
          <w:rtl/>
        </w:rPr>
      </w:pPr>
      <w:r>
        <w:rPr>
          <w:rFonts w:cs="David" w:hint="cs"/>
          <w:rtl/>
        </w:rPr>
        <w:t>כן. אגב, גם בפרקטיקה זה---</w:t>
      </w:r>
    </w:p>
    <w:p w14:paraId="6283EAEA" w14:textId="77777777" w:rsidR="0000405A" w:rsidRDefault="0000405A" w:rsidP="0000405A">
      <w:pPr>
        <w:bidi/>
        <w:ind w:firstLine="720"/>
        <w:jc w:val="both"/>
        <w:rPr>
          <w:rFonts w:cs="David" w:hint="cs"/>
          <w:rtl/>
        </w:rPr>
      </w:pPr>
    </w:p>
    <w:p w14:paraId="79D7EE5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BDF8FEA" w14:textId="77777777" w:rsidR="0000405A" w:rsidRDefault="0000405A" w:rsidP="0000405A">
      <w:pPr>
        <w:bidi/>
        <w:ind w:firstLine="720"/>
        <w:jc w:val="both"/>
        <w:rPr>
          <w:rFonts w:cs="David" w:hint="cs"/>
          <w:rtl/>
        </w:rPr>
      </w:pPr>
    </w:p>
    <w:p w14:paraId="7AA0FE36" w14:textId="77777777" w:rsidR="0000405A" w:rsidRDefault="0000405A" w:rsidP="0000405A">
      <w:pPr>
        <w:bidi/>
        <w:ind w:firstLine="720"/>
        <w:jc w:val="both"/>
        <w:rPr>
          <w:rFonts w:cs="David" w:hint="cs"/>
          <w:rtl/>
        </w:rPr>
      </w:pPr>
      <w:r>
        <w:rPr>
          <w:rFonts w:cs="David" w:hint="cs"/>
          <w:rtl/>
        </w:rPr>
        <w:t>בדרך כלל הוא נפסל כי זה עניין שלו שנדון ב---</w:t>
      </w:r>
    </w:p>
    <w:p w14:paraId="0D4567B7" w14:textId="77777777" w:rsidR="0000405A" w:rsidRDefault="0000405A" w:rsidP="0000405A">
      <w:pPr>
        <w:bidi/>
        <w:ind w:firstLine="720"/>
        <w:jc w:val="both"/>
        <w:rPr>
          <w:rFonts w:cs="David" w:hint="cs"/>
          <w:rtl/>
        </w:rPr>
      </w:pPr>
    </w:p>
    <w:p w14:paraId="3AA881F7"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D8EBA31" w14:textId="77777777" w:rsidR="0000405A" w:rsidRDefault="0000405A" w:rsidP="0000405A">
      <w:pPr>
        <w:bidi/>
        <w:ind w:firstLine="720"/>
        <w:jc w:val="both"/>
        <w:rPr>
          <w:rFonts w:cs="David" w:hint="cs"/>
          <w:rtl/>
        </w:rPr>
      </w:pPr>
    </w:p>
    <w:p w14:paraId="1789E55C" w14:textId="77777777" w:rsidR="0000405A" w:rsidRDefault="0000405A" w:rsidP="0000405A">
      <w:pPr>
        <w:bidi/>
        <w:ind w:firstLine="720"/>
        <w:jc w:val="both"/>
        <w:rPr>
          <w:rFonts w:cs="David" w:hint="cs"/>
          <w:rtl/>
        </w:rPr>
      </w:pPr>
      <w:r>
        <w:rPr>
          <w:rFonts w:cs="David" w:hint="cs"/>
          <w:rtl/>
        </w:rPr>
        <w:t>אני חייבת לוועדת---</w:t>
      </w:r>
    </w:p>
    <w:p w14:paraId="2030C221" w14:textId="77777777" w:rsidR="0000405A" w:rsidRDefault="0000405A" w:rsidP="0000405A">
      <w:pPr>
        <w:bidi/>
        <w:ind w:firstLine="720"/>
        <w:jc w:val="both"/>
        <w:rPr>
          <w:rFonts w:cs="David" w:hint="cs"/>
          <w:rtl/>
        </w:rPr>
      </w:pPr>
    </w:p>
    <w:p w14:paraId="09943F50"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174D92F1" w14:textId="77777777" w:rsidR="0000405A" w:rsidRDefault="0000405A" w:rsidP="0000405A">
      <w:pPr>
        <w:bidi/>
        <w:ind w:firstLine="720"/>
        <w:jc w:val="both"/>
        <w:rPr>
          <w:rFonts w:cs="David" w:hint="cs"/>
          <w:rtl/>
        </w:rPr>
      </w:pPr>
    </w:p>
    <w:p w14:paraId="160AE7D8" w14:textId="77777777" w:rsidR="0000405A" w:rsidRDefault="0000405A" w:rsidP="0000405A">
      <w:pPr>
        <w:bidi/>
        <w:ind w:firstLine="720"/>
        <w:jc w:val="both"/>
        <w:rPr>
          <w:rFonts w:cs="David" w:hint="cs"/>
          <w:rtl/>
        </w:rPr>
      </w:pPr>
      <w:r>
        <w:rPr>
          <w:rFonts w:cs="David" w:hint="cs"/>
          <w:rtl/>
        </w:rPr>
        <w:t>לא, לפעמים היא בחוץ לארץ ולא רוצים ש...</w:t>
      </w:r>
    </w:p>
    <w:p w14:paraId="3B6CF71A" w14:textId="77777777" w:rsidR="0000405A" w:rsidRDefault="0000405A" w:rsidP="0000405A">
      <w:pPr>
        <w:bidi/>
        <w:ind w:firstLine="720"/>
        <w:jc w:val="both"/>
        <w:rPr>
          <w:rFonts w:cs="David" w:hint="cs"/>
          <w:rtl/>
        </w:rPr>
      </w:pPr>
    </w:p>
    <w:p w14:paraId="5E506BAC"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E3F8D69" w14:textId="77777777" w:rsidR="0000405A" w:rsidRDefault="0000405A" w:rsidP="0000405A">
      <w:pPr>
        <w:bidi/>
        <w:ind w:firstLine="720"/>
        <w:jc w:val="both"/>
        <w:rPr>
          <w:rFonts w:cs="David" w:hint="cs"/>
          <w:rtl/>
        </w:rPr>
      </w:pPr>
    </w:p>
    <w:p w14:paraId="7720CC82" w14:textId="77777777" w:rsidR="0000405A" w:rsidRDefault="0000405A" w:rsidP="0000405A">
      <w:pPr>
        <w:bidi/>
        <w:ind w:firstLine="720"/>
        <w:jc w:val="both"/>
        <w:rPr>
          <w:rFonts w:cs="David" w:hint="cs"/>
          <w:rtl/>
        </w:rPr>
      </w:pPr>
      <w:r>
        <w:rPr>
          <w:rFonts w:cs="David" w:hint="cs"/>
          <w:rtl/>
        </w:rPr>
        <w:t xml:space="preserve">או סוגיה אחרת, כשיש קובלנה נגד היושב ראש, אז מישהו צריך להחליף אותו. </w:t>
      </w:r>
    </w:p>
    <w:p w14:paraId="40528F7D" w14:textId="77777777" w:rsidR="0000405A" w:rsidRDefault="0000405A" w:rsidP="0000405A">
      <w:pPr>
        <w:bidi/>
        <w:ind w:firstLine="720"/>
        <w:jc w:val="both"/>
        <w:rPr>
          <w:rFonts w:cs="David" w:hint="cs"/>
          <w:rtl/>
        </w:rPr>
      </w:pPr>
    </w:p>
    <w:p w14:paraId="3A57766B"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4866AFB4" w14:textId="77777777" w:rsidR="0000405A" w:rsidRDefault="0000405A" w:rsidP="0000405A">
      <w:pPr>
        <w:bidi/>
        <w:ind w:firstLine="720"/>
        <w:jc w:val="both"/>
        <w:rPr>
          <w:rFonts w:cs="David" w:hint="cs"/>
          <w:rtl/>
        </w:rPr>
      </w:pPr>
    </w:p>
    <w:p w14:paraId="266F5526" w14:textId="77777777" w:rsidR="0000405A" w:rsidRDefault="0000405A" w:rsidP="0000405A">
      <w:pPr>
        <w:bidi/>
        <w:ind w:firstLine="720"/>
        <w:jc w:val="both"/>
        <w:rPr>
          <w:rFonts w:cs="David" w:hint="cs"/>
          <w:rtl/>
        </w:rPr>
      </w:pPr>
      <w:r>
        <w:rPr>
          <w:rFonts w:cs="David" w:hint="cs"/>
          <w:rtl/>
        </w:rPr>
        <w:t xml:space="preserve">לזה מתייחסים עכשיו הכללים, לא להיעדרות מקרית, אלא להיעדרות שהיא נבצרות, שאת לא יכולה להשתתף, ואז הם אומרים שיושב ראש הכנסת ימנה. </w:t>
      </w:r>
    </w:p>
    <w:p w14:paraId="18225498" w14:textId="77777777" w:rsidR="0000405A" w:rsidRDefault="0000405A" w:rsidP="0000405A">
      <w:pPr>
        <w:bidi/>
        <w:jc w:val="both"/>
        <w:rPr>
          <w:rFonts w:cs="David" w:hint="cs"/>
          <w:u w:val="single"/>
          <w:rtl/>
        </w:rPr>
      </w:pPr>
    </w:p>
    <w:p w14:paraId="78141120"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4E1E486" w14:textId="77777777" w:rsidR="0000405A" w:rsidRDefault="0000405A" w:rsidP="0000405A">
      <w:pPr>
        <w:bidi/>
        <w:ind w:firstLine="720"/>
        <w:jc w:val="both"/>
        <w:rPr>
          <w:rFonts w:cs="David" w:hint="cs"/>
          <w:rtl/>
        </w:rPr>
      </w:pPr>
    </w:p>
    <w:p w14:paraId="5908B1BC" w14:textId="77777777" w:rsidR="0000405A" w:rsidRDefault="0000405A" w:rsidP="0000405A">
      <w:pPr>
        <w:bidi/>
        <w:ind w:firstLine="720"/>
        <w:jc w:val="both"/>
        <w:rPr>
          <w:rFonts w:cs="David" w:hint="cs"/>
          <w:rtl/>
        </w:rPr>
      </w:pPr>
      <w:r>
        <w:rPr>
          <w:rFonts w:cs="David" w:hint="cs"/>
          <w:rtl/>
        </w:rPr>
        <w:t xml:space="preserve">אבל זו גם נבצרות חד פעמית. </w:t>
      </w:r>
    </w:p>
    <w:p w14:paraId="3D9756F5" w14:textId="77777777" w:rsidR="0000405A" w:rsidRDefault="0000405A" w:rsidP="0000405A">
      <w:pPr>
        <w:bidi/>
        <w:ind w:firstLine="720"/>
        <w:jc w:val="both"/>
        <w:rPr>
          <w:rFonts w:cs="David" w:hint="cs"/>
          <w:rtl/>
        </w:rPr>
      </w:pPr>
    </w:p>
    <w:p w14:paraId="71EFD0CA"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829C2C8" w14:textId="77777777" w:rsidR="0000405A" w:rsidRDefault="0000405A" w:rsidP="0000405A">
      <w:pPr>
        <w:bidi/>
        <w:ind w:firstLine="720"/>
        <w:jc w:val="both"/>
        <w:rPr>
          <w:rFonts w:cs="David" w:hint="cs"/>
          <w:rtl/>
        </w:rPr>
      </w:pPr>
    </w:p>
    <w:p w14:paraId="15222DA1" w14:textId="77777777" w:rsidR="0000405A" w:rsidRDefault="0000405A" w:rsidP="0000405A">
      <w:pPr>
        <w:bidi/>
        <w:ind w:firstLine="720"/>
        <w:jc w:val="both"/>
        <w:rPr>
          <w:rFonts w:cs="David" w:hint="cs"/>
          <w:rtl/>
        </w:rPr>
      </w:pPr>
      <w:r>
        <w:rPr>
          <w:rFonts w:cs="David" w:hint="cs"/>
          <w:rtl/>
        </w:rPr>
        <w:t>חברת הכנסת יחימוביץ, אני מציע שנעשה הבחנה פה, לפני הניסוח המשפטי, בין היעדרות מהסוג שאת מדברת עליה, 'הלכתי לישיבת ועדה', או 'הייתי בחוץ לארץ וחשוב לקיים ישיבה בשבוע הבא כי 20 רוצים לנסוע לחוץ לארץ', ואז אפשר למנות, ובין נבצרות במובן---</w:t>
      </w:r>
    </w:p>
    <w:p w14:paraId="5B3D2B17" w14:textId="77777777" w:rsidR="0000405A" w:rsidRDefault="0000405A" w:rsidP="0000405A">
      <w:pPr>
        <w:bidi/>
        <w:ind w:firstLine="720"/>
        <w:jc w:val="both"/>
        <w:rPr>
          <w:rFonts w:cs="David" w:hint="cs"/>
          <w:rtl/>
        </w:rPr>
      </w:pPr>
    </w:p>
    <w:p w14:paraId="54AAF4A2"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D77DE8B" w14:textId="77777777" w:rsidR="0000405A" w:rsidRDefault="0000405A" w:rsidP="0000405A">
      <w:pPr>
        <w:bidi/>
        <w:ind w:firstLine="720"/>
        <w:jc w:val="both"/>
        <w:rPr>
          <w:rFonts w:cs="David" w:hint="cs"/>
          <w:rtl/>
        </w:rPr>
      </w:pPr>
    </w:p>
    <w:p w14:paraId="3AA13F5B" w14:textId="77777777" w:rsidR="0000405A" w:rsidRDefault="0000405A" w:rsidP="0000405A">
      <w:pPr>
        <w:bidi/>
        <w:ind w:firstLine="720"/>
        <w:jc w:val="both"/>
        <w:rPr>
          <w:rFonts w:cs="David" w:hint="cs"/>
          <w:rtl/>
        </w:rPr>
      </w:pPr>
      <w:r>
        <w:rPr>
          <w:rFonts w:cs="David" w:hint="cs"/>
          <w:rtl/>
        </w:rPr>
        <w:t xml:space="preserve">הוא פוסל את עצמו בשל ניגוד עניינים. </w:t>
      </w:r>
    </w:p>
    <w:p w14:paraId="57085D20" w14:textId="77777777" w:rsidR="0000405A" w:rsidRDefault="0000405A" w:rsidP="0000405A">
      <w:pPr>
        <w:bidi/>
        <w:ind w:firstLine="720"/>
        <w:jc w:val="both"/>
        <w:rPr>
          <w:rFonts w:cs="David" w:hint="cs"/>
          <w:rtl/>
        </w:rPr>
      </w:pPr>
    </w:p>
    <w:p w14:paraId="76E9710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4A15881" w14:textId="77777777" w:rsidR="0000405A" w:rsidRDefault="0000405A" w:rsidP="0000405A">
      <w:pPr>
        <w:bidi/>
        <w:ind w:firstLine="720"/>
        <w:jc w:val="both"/>
        <w:rPr>
          <w:rFonts w:cs="David" w:hint="cs"/>
          <w:rtl/>
        </w:rPr>
      </w:pPr>
    </w:p>
    <w:p w14:paraId="6CCD3396" w14:textId="77777777" w:rsidR="0000405A" w:rsidRDefault="0000405A" w:rsidP="0000405A">
      <w:pPr>
        <w:bidi/>
        <w:ind w:firstLine="720"/>
        <w:jc w:val="both"/>
        <w:rPr>
          <w:rFonts w:cs="David" w:hint="cs"/>
          <w:rtl/>
        </w:rPr>
      </w:pPr>
      <w:r>
        <w:rPr>
          <w:rFonts w:cs="David" w:hint="cs"/>
          <w:rtl/>
        </w:rPr>
        <w:t>לא, או בין נבצרות לפרק זמן יותר ארוך. יכול להיות מצב שאדם נעדר לפרק---</w:t>
      </w:r>
    </w:p>
    <w:p w14:paraId="174102E5" w14:textId="77777777" w:rsidR="0000405A" w:rsidRDefault="0000405A" w:rsidP="0000405A">
      <w:pPr>
        <w:bidi/>
        <w:ind w:firstLine="720"/>
        <w:jc w:val="both"/>
        <w:rPr>
          <w:rFonts w:cs="David" w:hint="cs"/>
          <w:rtl/>
        </w:rPr>
      </w:pPr>
    </w:p>
    <w:p w14:paraId="3418D95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856C9C1" w14:textId="77777777" w:rsidR="0000405A" w:rsidRDefault="0000405A" w:rsidP="0000405A">
      <w:pPr>
        <w:bidi/>
        <w:ind w:firstLine="720"/>
        <w:jc w:val="both"/>
        <w:rPr>
          <w:rFonts w:cs="David" w:hint="cs"/>
          <w:rtl/>
        </w:rPr>
      </w:pPr>
    </w:p>
    <w:p w14:paraId="7486C135" w14:textId="77777777" w:rsidR="0000405A" w:rsidRDefault="0000405A" w:rsidP="0000405A">
      <w:pPr>
        <w:bidi/>
        <w:ind w:firstLine="720"/>
        <w:jc w:val="both"/>
        <w:rPr>
          <w:rFonts w:cs="David" w:hint="cs"/>
          <w:rtl/>
        </w:rPr>
      </w:pPr>
      <w:r>
        <w:rPr>
          <w:rFonts w:cs="David" w:hint="cs"/>
          <w:rtl/>
        </w:rPr>
        <w:t xml:space="preserve">אם הוא נעדר לשבוע, אז לא תהיה ישיבה של ועדת האתיקה. </w:t>
      </w:r>
    </w:p>
    <w:p w14:paraId="70AF151F" w14:textId="77777777" w:rsidR="0000405A" w:rsidRDefault="0000405A" w:rsidP="0000405A">
      <w:pPr>
        <w:bidi/>
        <w:ind w:firstLine="720"/>
        <w:jc w:val="both"/>
        <w:rPr>
          <w:rFonts w:cs="David" w:hint="cs"/>
          <w:rtl/>
        </w:rPr>
      </w:pPr>
    </w:p>
    <w:p w14:paraId="07CA44AB"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5B91814" w14:textId="77777777" w:rsidR="0000405A" w:rsidRDefault="0000405A" w:rsidP="0000405A">
      <w:pPr>
        <w:bidi/>
        <w:ind w:firstLine="720"/>
        <w:jc w:val="both"/>
        <w:rPr>
          <w:rFonts w:cs="David" w:hint="cs"/>
          <w:rtl/>
        </w:rPr>
      </w:pPr>
    </w:p>
    <w:p w14:paraId="58DDADCD" w14:textId="77777777" w:rsidR="0000405A" w:rsidRDefault="0000405A" w:rsidP="0000405A">
      <w:pPr>
        <w:bidi/>
        <w:ind w:firstLine="720"/>
        <w:jc w:val="both"/>
        <w:rPr>
          <w:rFonts w:cs="David" w:hint="cs"/>
          <w:rtl/>
        </w:rPr>
      </w:pPr>
      <w:r>
        <w:rPr>
          <w:rFonts w:cs="David" w:hint="cs"/>
          <w:rtl/>
        </w:rPr>
        <w:t xml:space="preserve">לא, אני רוצה להציע פה מנגנון. ככל שמדובר בהליך שוטף, זה יכול להיות בתוך הוועדה, היא תגיד לאחד מחברי הוועדה 'תשב בראש הישיבה הזאת', זה גם היה בעבר. צריך ליצור מצב אחר, כשנבצר מהיושב ראש לפרק זמן ואז בכל זאת יש ליושב ראש פה מעמד, הוא לא כמו עוד אחד מחברי הוועדה, וזה צריך להיות על ידי יושב ראש הכנסת. </w:t>
      </w:r>
    </w:p>
    <w:p w14:paraId="4B617919" w14:textId="77777777" w:rsidR="0000405A" w:rsidRDefault="0000405A" w:rsidP="0000405A">
      <w:pPr>
        <w:bidi/>
        <w:ind w:firstLine="720"/>
        <w:jc w:val="both"/>
        <w:rPr>
          <w:rFonts w:cs="David" w:hint="cs"/>
          <w:rtl/>
        </w:rPr>
      </w:pPr>
    </w:p>
    <w:p w14:paraId="756F95EF"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54D7FA91" w14:textId="77777777" w:rsidR="0000405A" w:rsidRDefault="0000405A" w:rsidP="0000405A">
      <w:pPr>
        <w:bidi/>
        <w:ind w:firstLine="720"/>
        <w:jc w:val="both"/>
        <w:rPr>
          <w:rFonts w:cs="David" w:hint="cs"/>
          <w:rtl/>
        </w:rPr>
      </w:pPr>
    </w:p>
    <w:p w14:paraId="7CB4798B" w14:textId="77777777" w:rsidR="0000405A" w:rsidRDefault="0000405A" w:rsidP="0000405A">
      <w:pPr>
        <w:bidi/>
        <w:ind w:firstLine="720"/>
        <w:jc w:val="both"/>
        <w:rPr>
          <w:rFonts w:cs="David" w:hint="cs"/>
          <w:rtl/>
        </w:rPr>
      </w:pPr>
      <w:r>
        <w:rPr>
          <w:rFonts w:cs="David" w:hint="cs"/>
          <w:rtl/>
        </w:rPr>
        <w:t xml:space="preserve">ואם הוא פסל את עצמו כי הדיון הוא בעניין שנוגע אליו. </w:t>
      </w:r>
    </w:p>
    <w:p w14:paraId="32A7C6C7" w14:textId="77777777" w:rsidR="0000405A" w:rsidRDefault="0000405A" w:rsidP="0000405A">
      <w:pPr>
        <w:bidi/>
        <w:ind w:firstLine="720"/>
        <w:jc w:val="both"/>
        <w:rPr>
          <w:rFonts w:cs="David" w:hint="cs"/>
          <w:rtl/>
        </w:rPr>
      </w:pPr>
    </w:p>
    <w:p w14:paraId="69818EBE"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A4DEFAF" w14:textId="77777777" w:rsidR="0000405A" w:rsidRDefault="0000405A" w:rsidP="0000405A">
      <w:pPr>
        <w:bidi/>
        <w:ind w:firstLine="720"/>
        <w:jc w:val="both"/>
        <w:rPr>
          <w:rFonts w:cs="David" w:hint="cs"/>
          <w:rtl/>
        </w:rPr>
      </w:pPr>
    </w:p>
    <w:p w14:paraId="0AF0CC31" w14:textId="77777777" w:rsidR="0000405A" w:rsidRDefault="0000405A" w:rsidP="0000405A">
      <w:pPr>
        <w:bidi/>
        <w:ind w:firstLine="720"/>
        <w:jc w:val="both"/>
        <w:rPr>
          <w:rFonts w:cs="David" w:hint="cs"/>
          <w:rtl/>
        </w:rPr>
      </w:pPr>
      <w:r>
        <w:rPr>
          <w:rFonts w:cs="David" w:hint="cs"/>
          <w:rtl/>
        </w:rPr>
        <w:t>אז מישהו אחר---</w:t>
      </w:r>
    </w:p>
    <w:p w14:paraId="52D62F71" w14:textId="77777777" w:rsidR="0000405A" w:rsidRDefault="0000405A" w:rsidP="0000405A">
      <w:pPr>
        <w:bidi/>
        <w:jc w:val="both"/>
        <w:rPr>
          <w:rFonts w:cs="David" w:hint="cs"/>
          <w:u w:val="single"/>
          <w:rtl/>
        </w:rPr>
      </w:pPr>
    </w:p>
    <w:p w14:paraId="7DE6F25D"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FECE4B4" w14:textId="77777777" w:rsidR="0000405A" w:rsidRDefault="0000405A" w:rsidP="0000405A">
      <w:pPr>
        <w:bidi/>
        <w:ind w:firstLine="720"/>
        <w:jc w:val="both"/>
        <w:rPr>
          <w:rFonts w:cs="David" w:hint="cs"/>
          <w:rtl/>
        </w:rPr>
      </w:pPr>
    </w:p>
    <w:p w14:paraId="5E0E9E3D" w14:textId="77777777" w:rsidR="0000405A" w:rsidRDefault="0000405A" w:rsidP="0000405A">
      <w:pPr>
        <w:bidi/>
        <w:ind w:firstLine="720"/>
        <w:jc w:val="both"/>
        <w:rPr>
          <w:rFonts w:cs="David" w:hint="cs"/>
          <w:rtl/>
        </w:rPr>
      </w:pPr>
      <w:r>
        <w:rPr>
          <w:rFonts w:cs="David" w:hint="cs"/>
          <w:rtl/>
        </w:rPr>
        <w:t xml:space="preserve">---בכנסת ימנה את היושב ראש. </w:t>
      </w:r>
    </w:p>
    <w:p w14:paraId="71D9639F" w14:textId="77777777" w:rsidR="0000405A" w:rsidRDefault="0000405A" w:rsidP="0000405A">
      <w:pPr>
        <w:bidi/>
        <w:ind w:firstLine="720"/>
        <w:jc w:val="both"/>
        <w:rPr>
          <w:rFonts w:cs="David" w:hint="cs"/>
          <w:rtl/>
        </w:rPr>
      </w:pPr>
    </w:p>
    <w:p w14:paraId="3BCFC65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CF7FF7F" w14:textId="77777777" w:rsidR="0000405A" w:rsidRDefault="0000405A" w:rsidP="0000405A">
      <w:pPr>
        <w:bidi/>
        <w:ind w:firstLine="720"/>
        <w:jc w:val="both"/>
        <w:rPr>
          <w:rFonts w:cs="David" w:hint="cs"/>
          <w:rtl/>
        </w:rPr>
      </w:pPr>
    </w:p>
    <w:p w14:paraId="41117E75" w14:textId="77777777" w:rsidR="0000405A" w:rsidRDefault="0000405A" w:rsidP="0000405A">
      <w:pPr>
        <w:bidi/>
        <w:ind w:firstLine="720"/>
        <w:jc w:val="both"/>
        <w:rPr>
          <w:rFonts w:cs="David" w:hint="cs"/>
          <w:rtl/>
        </w:rPr>
      </w:pPr>
      <w:r>
        <w:rPr>
          <w:rFonts w:cs="David" w:hint="cs"/>
          <w:rtl/>
        </w:rPr>
        <w:t xml:space="preserve">לא. </w:t>
      </w:r>
    </w:p>
    <w:p w14:paraId="572D27BE" w14:textId="77777777" w:rsidR="0000405A" w:rsidRDefault="0000405A" w:rsidP="0000405A">
      <w:pPr>
        <w:bidi/>
        <w:ind w:firstLine="720"/>
        <w:jc w:val="both"/>
        <w:rPr>
          <w:rFonts w:cs="David" w:hint="cs"/>
          <w:rtl/>
        </w:rPr>
      </w:pPr>
    </w:p>
    <w:p w14:paraId="7A5A8AAC"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7E86E2D7" w14:textId="77777777" w:rsidR="0000405A" w:rsidRDefault="0000405A" w:rsidP="0000405A">
      <w:pPr>
        <w:bidi/>
        <w:ind w:firstLine="720"/>
        <w:jc w:val="both"/>
        <w:rPr>
          <w:rFonts w:cs="David" w:hint="cs"/>
          <w:rtl/>
        </w:rPr>
      </w:pPr>
    </w:p>
    <w:p w14:paraId="17B943C6" w14:textId="77777777" w:rsidR="0000405A" w:rsidRDefault="0000405A" w:rsidP="0000405A">
      <w:pPr>
        <w:bidi/>
        <w:ind w:firstLine="720"/>
        <w:jc w:val="both"/>
        <w:rPr>
          <w:rFonts w:cs="David" w:hint="cs"/>
          <w:rtl/>
        </w:rPr>
      </w:pPr>
      <w:r>
        <w:rPr>
          <w:rFonts w:cs="David" w:hint="cs"/>
          <w:rtl/>
        </w:rPr>
        <w:t xml:space="preserve">לא. </w:t>
      </w:r>
    </w:p>
    <w:p w14:paraId="3969CB89" w14:textId="77777777" w:rsidR="0000405A" w:rsidRDefault="0000405A" w:rsidP="0000405A">
      <w:pPr>
        <w:bidi/>
        <w:ind w:firstLine="720"/>
        <w:jc w:val="both"/>
        <w:rPr>
          <w:rFonts w:cs="David" w:hint="cs"/>
          <w:rtl/>
        </w:rPr>
      </w:pPr>
    </w:p>
    <w:p w14:paraId="2AB220FC"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0EA831B3" w14:textId="77777777" w:rsidR="0000405A" w:rsidRDefault="0000405A" w:rsidP="0000405A">
      <w:pPr>
        <w:bidi/>
        <w:ind w:firstLine="720"/>
        <w:jc w:val="both"/>
        <w:rPr>
          <w:rFonts w:cs="David" w:hint="cs"/>
          <w:rtl/>
        </w:rPr>
      </w:pPr>
    </w:p>
    <w:p w14:paraId="658764CF" w14:textId="77777777" w:rsidR="0000405A" w:rsidRDefault="0000405A" w:rsidP="0000405A">
      <w:pPr>
        <w:bidi/>
        <w:ind w:firstLine="720"/>
        <w:jc w:val="both"/>
        <w:rPr>
          <w:rFonts w:cs="David" w:hint="cs"/>
          <w:rtl/>
        </w:rPr>
      </w:pPr>
      <w:r>
        <w:rPr>
          <w:rFonts w:cs="David" w:hint="cs"/>
          <w:rtl/>
        </w:rPr>
        <w:t xml:space="preserve">לא, אז זה דווקא קצת מסוכן. יש פה עניין של מראית עין של הדברים. הרי הולכים לדון בקובלנה נגדו, לא טוב שהוא ימנה את יושב ראש הוועדה שעוסקת בקובלנה נגדו, זה יכול להיראות רע מאוד. </w:t>
      </w:r>
    </w:p>
    <w:p w14:paraId="16334FAA" w14:textId="77777777" w:rsidR="0000405A" w:rsidRDefault="0000405A" w:rsidP="0000405A">
      <w:pPr>
        <w:bidi/>
        <w:ind w:firstLine="720"/>
        <w:jc w:val="both"/>
        <w:rPr>
          <w:rFonts w:cs="David" w:hint="cs"/>
          <w:rtl/>
        </w:rPr>
      </w:pPr>
    </w:p>
    <w:p w14:paraId="4983E6E7"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43E03F5" w14:textId="77777777" w:rsidR="0000405A" w:rsidRDefault="0000405A" w:rsidP="0000405A">
      <w:pPr>
        <w:bidi/>
        <w:ind w:firstLine="720"/>
        <w:jc w:val="both"/>
        <w:rPr>
          <w:rFonts w:cs="David" w:hint="cs"/>
          <w:rtl/>
        </w:rPr>
      </w:pPr>
    </w:p>
    <w:p w14:paraId="3A2AB841" w14:textId="77777777" w:rsidR="0000405A" w:rsidRDefault="0000405A" w:rsidP="0000405A">
      <w:pPr>
        <w:bidi/>
        <w:ind w:firstLine="720"/>
        <w:jc w:val="both"/>
        <w:rPr>
          <w:rFonts w:cs="David" w:hint="cs"/>
          <w:rtl/>
        </w:rPr>
      </w:pPr>
      <w:r>
        <w:rPr>
          <w:rFonts w:cs="David" w:hint="cs"/>
          <w:rtl/>
        </w:rPr>
        <w:t xml:space="preserve">זה נעשה עד היום, באופן שוטף. </w:t>
      </w:r>
    </w:p>
    <w:p w14:paraId="13EB5ED2" w14:textId="77777777" w:rsidR="0000405A" w:rsidRDefault="0000405A" w:rsidP="0000405A">
      <w:pPr>
        <w:bidi/>
        <w:ind w:firstLine="720"/>
        <w:jc w:val="both"/>
        <w:rPr>
          <w:rFonts w:cs="David" w:hint="cs"/>
          <w:rtl/>
        </w:rPr>
      </w:pPr>
    </w:p>
    <w:p w14:paraId="47A1638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573DF3A" w14:textId="77777777" w:rsidR="0000405A" w:rsidRDefault="0000405A" w:rsidP="0000405A">
      <w:pPr>
        <w:bidi/>
        <w:ind w:firstLine="720"/>
        <w:jc w:val="both"/>
        <w:rPr>
          <w:rFonts w:cs="David" w:hint="cs"/>
          <w:rtl/>
        </w:rPr>
      </w:pPr>
    </w:p>
    <w:p w14:paraId="19477BDB" w14:textId="77777777" w:rsidR="0000405A" w:rsidRDefault="0000405A" w:rsidP="0000405A">
      <w:pPr>
        <w:bidi/>
        <w:ind w:firstLine="720"/>
        <w:jc w:val="both"/>
        <w:rPr>
          <w:rFonts w:cs="David" w:hint="cs"/>
          <w:rtl/>
        </w:rPr>
      </w:pPr>
      <w:r>
        <w:rPr>
          <w:rFonts w:cs="David" w:hint="cs"/>
          <w:rtl/>
        </w:rPr>
        <w:t>לא, לפי החוק היום יושב ראש הכנסת ממנה את ממלא המקום. תמיד כשמישהו נעדר הוא ממנה ממלא מקום. הדבר הזה שיש ממלאי מקום קבועים, הוא בכלל---</w:t>
      </w:r>
    </w:p>
    <w:p w14:paraId="6667347B" w14:textId="77777777" w:rsidR="0000405A" w:rsidRDefault="0000405A" w:rsidP="0000405A">
      <w:pPr>
        <w:bidi/>
        <w:ind w:firstLine="720"/>
        <w:jc w:val="both"/>
        <w:rPr>
          <w:rFonts w:cs="David" w:hint="cs"/>
          <w:rtl/>
        </w:rPr>
      </w:pPr>
    </w:p>
    <w:p w14:paraId="20554E2B" w14:textId="77777777" w:rsidR="0000405A" w:rsidRDefault="0000405A" w:rsidP="0000405A">
      <w:pPr>
        <w:bidi/>
        <w:jc w:val="both"/>
        <w:rPr>
          <w:rFonts w:cs="David" w:hint="cs"/>
          <w:u w:val="single"/>
          <w:rtl/>
        </w:rPr>
      </w:pPr>
      <w:r>
        <w:rPr>
          <w:rFonts w:cs="David" w:hint="cs"/>
          <w:u w:val="single"/>
          <w:rtl/>
        </w:rPr>
        <w:t>שלי יחימוביץ</w:t>
      </w:r>
      <w:r>
        <w:rPr>
          <w:rFonts w:cs="David" w:hint="cs"/>
          <w:rtl/>
        </w:rPr>
        <w:t>:</w:t>
      </w:r>
    </w:p>
    <w:p w14:paraId="03A4884A" w14:textId="77777777" w:rsidR="0000405A" w:rsidRDefault="0000405A" w:rsidP="0000405A">
      <w:pPr>
        <w:bidi/>
        <w:ind w:firstLine="720"/>
        <w:jc w:val="both"/>
        <w:rPr>
          <w:rFonts w:cs="David" w:hint="cs"/>
          <w:rtl/>
        </w:rPr>
      </w:pPr>
    </w:p>
    <w:p w14:paraId="5A0D28FE" w14:textId="77777777" w:rsidR="0000405A" w:rsidRDefault="0000405A" w:rsidP="0000405A">
      <w:pPr>
        <w:bidi/>
        <w:ind w:firstLine="720"/>
        <w:jc w:val="both"/>
        <w:rPr>
          <w:rFonts w:cs="David" w:hint="cs"/>
          <w:rtl/>
        </w:rPr>
      </w:pPr>
      <w:r>
        <w:rPr>
          <w:rFonts w:cs="David" w:hint="cs"/>
          <w:rtl/>
        </w:rPr>
        <w:t xml:space="preserve">לא, אני מדברת על דיון חד פעמי, לא על נבצרות קבועה. </w:t>
      </w:r>
    </w:p>
    <w:p w14:paraId="45EA7542" w14:textId="77777777" w:rsidR="0000405A" w:rsidRDefault="0000405A" w:rsidP="0000405A">
      <w:pPr>
        <w:bidi/>
        <w:ind w:firstLine="720"/>
        <w:jc w:val="both"/>
        <w:rPr>
          <w:rFonts w:cs="David" w:hint="cs"/>
          <w:rtl/>
        </w:rPr>
      </w:pPr>
    </w:p>
    <w:p w14:paraId="4EA14EC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D57EE0E" w14:textId="77777777" w:rsidR="0000405A" w:rsidRDefault="0000405A" w:rsidP="0000405A">
      <w:pPr>
        <w:bidi/>
        <w:ind w:firstLine="720"/>
        <w:jc w:val="both"/>
        <w:rPr>
          <w:rFonts w:cs="David" w:hint="cs"/>
          <w:rtl/>
        </w:rPr>
      </w:pPr>
    </w:p>
    <w:p w14:paraId="515446AF" w14:textId="77777777" w:rsidR="0000405A" w:rsidRDefault="0000405A" w:rsidP="0000405A">
      <w:pPr>
        <w:bidi/>
        <w:ind w:firstLine="720"/>
        <w:jc w:val="both"/>
        <w:rPr>
          <w:rFonts w:cs="David" w:hint="cs"/>
          <w:rtl/>
        </w:rPr>
      </w:pPr>
      <w:r>
        <w:rPr>
          <w:rFonts w:cs="David" w:hint="cs"/>
          <w:rtl/>
        </w:rPr>
        <w:t xml:space="preserve">היום אין התייחסות לזה. </w:t>
      </w:r>
    </w:p>
    <w:p w14:paraId="292878E0" w14:textId="77777777" w:rsidR="0000405A" w:rsidRDefault="0000405A" w:rsidP="0000405A">
      <w:pPr>
        <w:bidi/>
        <w:ind w:firstLine="720"/>
        <w:jc w:val="both"/>
        <w:rPr>
          <w:rFonts w:cs="David" w:hint="cs"/>
          <w:rtl/>
        </w:rPr>
      </w:pPr>
    </w:p>
    <w:p w14:paraId="10B1DFED"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12E84391" w14:textId="77777777" w:rsidR="0000405A" w:rsidRDefault="0000405A" w:rsidP="0000405A">
      <w:pPr>
        <w:bidi/>
        <w:ind w:firstLine="720"/>
        <w:jc w:val="both"/>
        <w:rPr>
          <w:rFonts w:cs="David" w:hint="cs"/>
          <w:rtl/>
        </w:rPr>
      </w:pPr>
    </w:p>
    <w:p w14:paraId="7374DB8D" w14:textId="77777777" w:rsidR="0000405A" w:rsidRDefault="0000405A" w:rsidP="0000405A">
      <w:pPr>
        <w:bidi/>
        <w:ind w:firstLine="720"/>
        <w:jc w:val="both"/>
        <w:rPr>
          <w:rFonts w:cs="David" w:hint="cs"/>
          <w:rtl/>
        </w:rPr>
      </w:pPr>
      <w:r>
        <w:rPr>
          <w:rFonts w:cs="David" w:hint="cs"/>
          <w:rtl/>
        </w:rPr>
        <w:t xml:space="preserve">אני ניסחתי, יכול להיות בהמשך לזה, לומר שיושב ראש הוועדה רשאי למנות ממלא מקום מבין חברי הוועדה לישיבה מסוימת. </w:t>
      </w:r>
    </w:p>
    <w:p w14:paraId="6517B42B" w14:textId="77777777" w:rsidR="0000405A" w:rsidRDefault="0000405A" w:rsidP="0000405A">
      <w:pPr>
        <w:bidi/>
        <w:ind w:firstLine="720"/>
        <w:jc w:val="both"/>
        <w:rPr>
          <w:rFonts w:cs="David" w:hint="cs"/>
          <w:rtl/>
        </w:rPr>
      </w:pPr>
      <w:r>
        <w:rPr>
          <w:rFonts w:cs="David" w:hint="cs"/>
          <w:u w:val="single"/>
          <w:rtl/>
        </w:rPr>
        <w:t xml:space="preserve"> </w:t>
      </w:r>
    </w:p>
    <w:p w14:paraId="5967D0E0"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EC519DB" w14:textId="77777777" w:rsidR="0000405A" w:rsidRDefault="0000405A" w:rsidP="0000405A">
      <w:pPr>
        <w:bidi/>
        <w:ind w:firstLine="720"/>
        <w:jc w:val="both"/>
        <w:rPr>
          <w:rFonts w:cs="David" w:hint="cs"/>
          <w:rtl/>
        </w:rPr>
      </w:pPr>
    </w:p>
    <w:p w14:paraId="6A7DE9C1" w14:textId="77777777" w:rsidR="0000405A" w:rsidRDefault="0000405A" w:rsidP="0000405A">
      <w:pPr>
        <w:bidi/>
        <w:ind w:firstLine="720"/>
        <w:jc w:val="both"/>
        <w:rPr>
          <w:rFonts w:cs="David" w:hint="cs"/>
          <w:rtl/>
        </w:rPr>
      </w:pPr>
      <w:r>
        <w:rPr>
          <w:rFonts w:cs="David" w:hint="cs"/>
          <w:rtl/>
        </w:rPr>
        <w:t xml:space="preserve">ומכאן עולה שאם זה לא לישיבה מסוימת, אלא לפרק זמן, אז היושב ראש. </w:t>
      </w:r>
    </w:p>
    <w:p w14:paraId="7B7D9369" w14:textId="77777777" w:rsidR="0000405A" w:rsidRDefault="0000405A" w:rsidP="0000405A">
      <w:pPr>
        <w:bidi/>
        <w:ind w:firstLine="720"/>
        <w:jc w:val="both"/>
        <w:rPr>
          <w:rFonts w:cs="David" w:hint="cs"/>
          <w:rtl/>
        </w:rPr>
      </w:pPr>
    </w:p>
    <w:p w14:paraId="1B8D1E7B"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0FD70790" w14:textId="77777777" w:rsidR="0000405A" w:rsidRDefault="0000405A" w:rsidP="0000405A">
      <w:pPr>
        <w:bidi/>
        <w:ind w:firstLine="720"/>
        <w:jc w:val="both"/>
        <w:rPr>
          <w:rFonts w:cs="David" w:hint="cs"/>
          <w:rtl/>
        </w:rPr>
      </w:pPr>
    </w:p>
    <w:p w14:paraId="4749DF9A" w14:textId="77777777" w:rsidR="0000405A" w:rsidRDefault="0000405A" w:rsidP="0000405A">
      <w:pPr>
        <w:bidi/>
        <w:ind w:firstLine="720"/>
        <w:jc w:val="both"/>
        <w:rPr>
          <w:rFonts w:cs="David" w:hint="cs"/>
          <w:rtl/>
        </w:rPr>
      </w:pPr>
      <w:r>
        <w:rPr>
          <w:rFonts w:cs="David" w:hint="cs"/>
          <w:rtl/>
        </w:rPr>
        <w:t xml:space="preserve">ואם הישיבה המסוימת עוסקת בעניינו של יושב ראש הוועדה, כי אפשר להגיש קובלנה גם נגד יושב ראש ועדת האתיקה? </w:t>
      </w:r>
    </w:p>
    <w:p w14:paraId="7813EAF0" w14:textId="77777777" w:rsidR="0000405A" w:rsidRDefault="0000405A" w:rsidP="0000405A">
      <w:pPr>
        <w:bidi/>
        <w:ind w:firstLine="720"/>
        <w:jc w:val="both"/>
        <w:rPr>
          <w:rFonts w:cs="David" w:hint="cs"/>
          <w:rtl/>
        </w:rPr>
      </w:pPr>
    </w:p>
    <w:p w14:paraId="2F28EAC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FC3BC38" w14:textId="77777777" w:rsidR="0000405A" w:rsidRDefault="0000405A" w:rsidP="0000405A">
      <w:pPr>
        <w:bidi/>
        <w:ind w:firstLine="720"/>
        <w:jc w:val="both"/>
        <w:rPr>
          <w:rFonts w:cs="David" w:hint="cs"/>
          <w:rtl/>
        </w:rPr>
      </w:pPr>
    </w:p>
    <w:p w14:paraId="231887B6" w14:textId="77777777" w:rsidR="0000405A" w:rsidRDefault="0000405A" w:rsidP="0000405A">
      <w:pPr>
        <w:bidi/>
        <w:ind w:firstLine="720"/>
        <w:jc w:val="both"/>
        <w:rPr>
          <w:rFonts w:cs="David" w:hint="cs"/>
          <w:rtl/>
        </w:rPr>
      </w:pPr>
      <w:r>
        <w:rPr>
          <w:rFonts w:cs="David" w:hint="cs"/>
          <w:rtl/>
        </w:rPr>
        <w:t>אז חלה פסילה, אז יושב ראש הכנסת ימנה את יושב ראש הוועדה וממלא מקום---</w:t>
      </w:r>
    </w:p>
    <w:p w14:paraId="7F1B2303" w14:textId="77777777" w:rsidR="0000405A" w:rsidRDefault="0000405A" w:rsidP="0000405A">
      <w:pPr>
        <w:bidi/>
        <w:ind w:firstLine="720"/>
        <w:jc w:val="both"/>
        <w:rPr>
          <w:rFonts w:cs="David" w:hint="cs"/>
          <w:rtl/>
        </w:rPr>
      </w:pPr>
    </w:p>
    <w:p w14:paraId="4F1B186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D834FD3" w14:textId="77777777" w:rsidR="0000405A" w:rsidRDefault="0000405A" w:rsidP="0000405A">
      <w:pPr>
        <w:bidi/>
        <w:ind w:firstLine="720"/>
        <w:jc w:val="both"/>
        <w:rPr>
          <w:rFonts w:cs="David" w:hint="cs"/>
          <w:rtl/>
        </w:rPr>
      </w:pPr>
    </w:p>
    <w:p w14:paraId="119A44E5" w14:textId="77777777" w:rsidR="0000405A" w:rsidRDefault="0000405A" w:rsidP="0000405A">
      <w:pPr>
        <w:bidi/>
        <w:ind w:firstLine="720"/>
        <w:jc w:val="both"/>
        <w:rPr>
          <w:rFonts w:cs="David" w:hint="cs"/>
          <w:rtl/>
        </w:rPr>
      </w:pPr>
      <w:r>
        <w:rPr>
          <w:rFonts w:cs="David" w:hint="cs"/>
          <w:rtl/>
        </w:rPr>
        <w:t xml:space="preserve">זה גם המצב הקיים היום? </w:t>
      </w:r>
    </w:p>
    <w:p w14:paraId="6651C69A" w14:textId="77777777" w:rsidR="0000405A" w:rsidRDefault="0000405A" w:rsidP="0000405A">
      <w:pPr>
        <w:bidi/>
        <w:ind w:firstLine="720"/>
        <w:jc w:val="both"/>
        <w:rPr>
          <w:rFonts w:cs="David" w:hint="cs"/>
          <w:rtl/>
        </w:rPr>
      </w:pPr>
    </w:p>
    <w:p w14:paraId="6A3CF1B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F12B9CD" w14:textId="77777777" w:rsidR="0000405A" w:rsidRDefault="0000405A" w:rsidP="0000405A">
      <w:pPr>
        <w:bidi/>
        <w:ind w:firstLine="720"/>
        <w:jc w:val="both"/>
        <w:rPr>
          <w:rFonts w:cs="David" w:hint="cs"/>
          <w:rtl/>
        </w:rPr>
      </w:pPr>
    </w:p>
    <w:p w14:paraId="4C6EB4A7" w14:textId="77777777" w:rsidR="0000405A" w:rsidRDefault="0000405A" w:rsidP="0000405A">
      <w:pPr>
        <w:bidi/>
        <w:ind w:firstLine="720"/>
        <w:jc w:val="both"/>
        <w:rPr>
          <w:rFonts w:cs="David" w:hint="cs"/>
          <w:rtl/>
        </w:rPr>
      </w:pPr>
      <w:r>
        <w:rPr>
          <w:rFonts w:cs="David" w:hint="cs"/>
          <w:rtl/>
        </w:rPr>
        <w:t>היום יושב ראש הכנסת בכל מקרה צריך למנות ממלא מקום כשחבר ועדה---</w:t>
      </w:r>
    </w:p>
    <w:p w14:paraId="4E1559F0" w14:textId="77777777" w:rsidR="0000405A" w:rsidRDefault="0000405A" w:rsidP="0000405A">
      <w:pPr>
        <w:bidi/>
        <w:ind w:firstLine="720"/>
        <w:jc w:val="both"/>
        <w:rPr>
          <w:rFonts w:cs="David" w:hint="cs"/>
          <w:rtl/>
        </w:rPr>
      </w:pPr>
    </w:p>
    <w:p w14:paraId="24281BEA"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1C39DAD" w14:textId="77777777" w:rsidR="0000405A" w:rsidRDefault="0000405A" w:rsidP="0000405A">
      <w:pPr>
        <w:bidi/>
        <w:jc w:val="both"/>
        <w:rPr>
          <w:rFonts w:cs="David" w:hint="cs"/>
          <w:rtl/>
        </w:rPr>
      </w:pPr>
    </w:p>
    <w:p w14:paraId="3884BC22" w14:textId="77777777" w:rsidR="0000405A" w:rsidRDefault="0000405A" w:rsidP="0000405A">
      <w:pPr>
        <w:bidi/>
        <w:ind w:firstLine="720"/>
        <w:jc w:val="both"/>
        <w:rPr>
          <w:rFonts w:cs="David" w:hint="cs"/>
          <w:rtl/>
        </w:rPr>
      </w:pPr>
      <w:r>
        <w:rPr>
          <w:rFonts w:cs="David" w:hint="cs"/>
          <w:rtl/>
        </w:rPr>
        <w:t xml:space="preserve">אני יכולה להגיד לכם שנגדי יש קובלנה, אמנם, ממש סתם, עדכנתי את חבר הכנסת רובי ריבלין, אבל לא חשבתי שאני צריכה לעדכן אותו. מיניתי את אחד החברים לדון בקובלנה במקומי ועדכנתי את יושב ראש הכנסת שעשיתי את זה. </w:t>
      </w:r>
    </w:p>
    <w:p w14:paraId="5732265D" w14:textId="77777777" w:rsidR="0000405A" w:rsidRDefault="0000405A" w:rsidP="0000405A">
      <w:pPr>
        <w:bidi/>
        <w:ind w:firstLine="720"/>
        <w:jc w:val="both"/>
        <w:rPr>
          <w:rFonts w:cs="David" w:hint="cs"/>
          <w:rtl/>
        </w:rPr>
      </w:pPr>
    </w:p>
    <w:p w14:paraId="39F69899"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449051E" w14:textId="77777777" w:rsidR="0000405A" w:rsidRDefault="0000405A" w:rsidP="0000405A">
      <w:pPr>
        <w:bidi/>
        <w:ind w:firstLine="720"/>
        <w:jc w:val="both"/>
        <w:rPr>
          <w:rFonts w:cs="David" w:hint="cs"/>
          <w:rtl/>
        </w:rPr>
      </w:pPr>
    </w:p>
    <w:p w14:paraId="40561A14" w14:textId="77777777" w:rsidR="0000405A" w:rsidRDefault="0000405A" w:rsidP="0000405A">
      <w:pPr>
        <w:bidi/>
        <w:ind w:firstLine="720"/>
        <w:jc w:val="both"/>
        <w:rPr>
          <w:rFonts w:cs="David" w:hint="cs"/>
          <w:rtl/>
        </w:rPr>
      </w:pPr>
      <w:r>
        <w:rPr>
          <w:rFonts w:cs="David" w:hint="cs"/>
          <w:rtl/>
        </w:rPr>
        <w:t xml:space="preserve">אני חושב שהיום זה לא מוסדר. </w:t>
      </w:r>
    </w:p>
    <w:p w14:paraId="4233445C" w14:textId="77777777" w:rsidR="0000405A" w:rsidRDefault="0000405A" w:rsidP="0000405A">
      <w:pPr>
        <w:bidi/>
        <w:ind w:firstLine="720"/>
        <w:jc w:val="both"/>
        <w:rPr>
          <w:rFonts w:cs="David" w:hint="cs"/>
          <w:rtl/>
        </w:rPr>
      </w:pPr>
    </w:p>
    <w:p w14:paraId="43D2681F"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79F139E9" w14:textId="77777777" w:rsidR="0000405A" w:rsidRDefault="0000405A" w:rsidP="0000405A">
      <w:pPr>
        <w:bidi/>
        <w:ind w:firstLine="720"/>
        <w:jc w:val="both"/>
        <w:rPr>
          <w:rFonts w:cs="David" w:hint="cs"/>
          <w:rtl/>
        </w:rPr>
      </w:pPr>
    </w:p>
    <w:p w14:paraId="364798E1" w14:textId="77777777" w:rsidR="0000405A" w:rsidRDefault="0000405A" w:rsidP="0000405A">
      <w:pPr>
        <w:bidi/>
        <w:ind w:firstLine="720"/>
        <w:jc w:val="both"/>
        <w:rPr>
          <w:rFonts w:cs="David" w:hint="cs"/>
          <w:rtl/>
        </w:rPr>
      </w:pPr>
      <w:r>
        <w:rPr>
          <w:rFonts w:cs="David" w:hint="cs"/>
          <w:rtl/>
        </w:rPr>
        <w:t xml:space="preserve">זה לא מוסדר. </w:t>
      </w:r>
    </w:p>
    <w:p w14:paraId="73C0C5AE" w14:textId="77777777" w:rsidR="0000405A" w:rsidRDefault="0000405A" w:rsidP="0000405A">
      <w:pPr>
        <w:bidi/>
        <w:ind w:firstLine="720"/>
        <w:jc w:val="both"/>
        <w:rPr>
          <w:rFonts w:cs="David" w:hint="cs"/>
          <w:rtl/>
        </w:rPr>
      </w:pPr>
    </w:p>
    <w:p w14:paraId="456C8B2A"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02393E9" w14:textId="77777777" w:rsidR="0000405A" w:rsidRDefault="0000405A" w:rsidP="0000405A">
      <w:pPr>
        <w:bidi/>
        <w:ind w:firstLine="720"/>
        <w:jc w:val="both"/>
        <w:rPr>
          <w:rFonts w:cs="David" w:hint="cs"/>
          <w:rtl/>
        </w:rPr>
      </w:pPr>
    </w:p>
    <w:p w14:paraId="1FEE40B1" w14:textId="77777777" w:rsidR="0000405A" w:rsidRDefault="0000405A" w:rsidP="0000405A">
      <w:pPr>
        <w:bidi/>
        <w:ind w:firstLine="720"/>
        <w:jc w:val="both"/>
        <w:rPr>
          <w:rFonts w:cs="David" w:hint="cs"/>
          <w:rtl/>
        </w:rPr>
      </w:pPr>
      <w:r>
        <w:rPr>
          <w:rFonts w:cs="David" w:hint="cs"/>
          <w:rtl/>
        </w:rPr>
        <w:t>השאלה שאייל מעלה היא שאלה, מבלי להתייחס לאף אחד מהנוכחים, כי אם יושב ראש ממנה את ההרכב---</w:t>
      </w:r>
    </w:p>
    <w:p w14:paraId="12348146" w14:textId="77777777" w:rsidR="0000405A" w:rsidRDefault="0000405A" w:rsidP="0000405A">
      <w:pPr>
        <w:bidi/>
        <w:ind w:firstLine="720"/>
        <w:jc w:val="both"/>
        <w:rPr>
          <w:rFonts w:cs="David" w:hint="cs"/>
          <w:rtl/>
        </w:rPr>
      </w:pPr>
    </w:p>
    <w:p w14:paraId="03500C09"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30EA7230" w14:textId="77777777" w:rsidR="0000405A" w:rsidRDefault="0000405A" w:rsidP="0000405A">
      <w:pPr>
        <w:bidi/>
        <w:ind w:firstLine="720"/>
        <w:jc w:val="both"/>
        <w:rPr>
          <w:rFonts w:cs="David" w:hint="cs"/>
          <w:rtl/>
        </w:rPr>
      </w:pPr>
    </w:p>
    <w:p w14:paraId="2D2B68C4" w14:textId="77777777" w:rsidR="0000405A" w:rsidRDefault="0000405A" w:rsidP="0000405A">
      <w:pPr>
        <w:bidi/>
        <w:ind w:firstLine="720"/>
        <w:jc w:val="both"/>
        <w:rPr>
          <w:rFonts w:cs="David" w:hint="cs"/>
          <w:rtl/>
        </w:rPr>
      </w:pPr>
      <w:r>
        <w:rPr>
          <w:rFonts w:cs="David" w:hint="cs"/>
          <w:rtl/>
        </w:rPr>
        <w:t xml:space="preserve">אני מפחד שיטענו נגד הדבר הזה. </w:t>
      </w:r>
    </w:p>
    <w:p w14:paraId="755F0310" w14:textId="77777777" w:rsidR="0000405A" w:rsidRDefault="0000405A" w:rsidP="0000405A">
      <w:pPr>
        <w:bidi/>
        <w:ind w:firstLine="720"/>
        <w:jc w:val="both"/>
        <w:rPr>
          <w:rFonts w:cs="David" w:hint="cs"/>
          <w:rtl/>
        </w:rPr>
      </w:pPr>
    </w:p>
    <w:p w14:paraId="5905712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0D3A8A2" w14:textId="77777777" w:rsidR="0000405A" w:rsidRDefault="0000405A" w:rsidP="0000405A">
      <w:pPr>
        <w:bidi/>
        <w:ind w:firstLine="720"/>
        <w:jc w:val="both"/>
        <w:rPr>
          <w:rFonts w:cs="David" w:hint="cs"/>
          <w:rtl/>
        </w:rPr>
      </w:pPr>
    </w:p>
    <w:p w14:paraId="12F92E2A" w14:textId="77777777" w:rsidR="0000405A" w:rsidRDefault="0000405A" w:rsidP="0000405A">
      <w:pPr>
        <w:bidi/>
        <w:ind w:firstLine="720"/>
        <w:jc w:val="both"/>
        <w:rPr>
          <w:rFonts w:cs="David" w:hint="cs"/>
          <w:rtl/>
        </w:rPr>
      </w:pPr>
      <w:r>
        <w:rPr>
          <w:rFonts w:cs="David" w:hint="cs"/>
          <w:rtl/>
        </w:rPr>
        <w:t xml:space="preserve">כן. </w:t>
      </w:r>
    </w:p>
    <w:p w14:paraId="7C6CB687" w14:textId="77777777" w:rsidR="0000405A" w:rsidRDefault="0000405A" w:rsidP="0000405A">
      <w:pPr>
        <w:bidi/>
        <w:ind w:firstLine="720"/>
        <w:jc w:val="both"/>
        <w:rPr>
          <w:rFonts w:cs="David" w:hint="cs"/>
          <w:rtl/>
        </w:rPr>
      </w:pPr>
    </w:p>
    <w:p w14:paraId="71A35EDD"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237B2E03" w14:textId="77777777" w:rsidR="0000405A" w:rsidRDefault="0000405A" w:rsidP="0000405A">
      <w:pPr>
        <w:bidi/>
        <w:ind w:firstLine="720"/>
        <w:jc w:val="both"/>
        <w:rPr>
          <w:rFonts w:cs="David" w:hint="cs"/>
          <w:rtl/>
        </w:rPr>
      </w:pPr>
    </w:p>
    <w:p w14:paraId="47A0E7F4" w14:textId="77777777" w:rsidR="0000405A" w:rsidRDefault="0000405A" w:rsidP="0000405A">
      <w:pPr>
        <w:bidi/>
        <w:ind w:firstLine="720"/>
        <w:jc w:val="both"/>
        <w:rPr>
          <w:rFonts w:cs="David" w:hint="cs"/>
          <w:rtl/>
        </w:rPr>
      </w:pPr>
      <w:r>
        <w:rPr>
          <w:rFonts w:cs="David" w:hint="cs"/>
          <w:rtl/>
        </w:rPr>
        <w:t xml:space="preserve">בסדר. </w:t>
      </w:r>
    </w:p>
    <w:p w14:paraId="02EF64B2" w14:textId="77777777" w:rsidR="0000405A" w:rsidRDefault="0000405A" w:rsidP="0000405A">
      <w:pPr>
        <w:bidi/>
        <w:ind w:firstLine="720"/>
        <w:jc w:val="both"/>
        <w:rPr>
          <w:rFonts w:cs="David" w:hint="cs"/>
          <w:rtl/>
        </w:rPr>
      </w:pPr>
    </w:p>
    <w:p w14:paraId="34F6A71A"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5757141" w14:textId="77777777" w:rsidR="0000405A" w:rsidRDefault="0000405A" w:rsidP="0000405A">
      <w:pPr>
        <w:bidi/>
        <w:ind w:firstLine="720"/>
        <w:jc w:val="both"/>
        <w:rPr>
          <w:rFonts w:cs="David" w:hint="cs"/>
          <w:rtl/>
        </w:rPr>
      </w:pPr>
    </w:p>
    <w:p w14:paraId="3586AF2B" w14:textId="77777777" w:rsidR="0000405A" w:rsidRDefault="0000405A" w:rsidP="0000405A">
      <w:pPr>
        <w:bidi/>
        <w:ind w:firstLine="720"/>
        <w:jc w:val="both"/>
        <w:rPr>
          <w:rFonts w:cs="David" w:hint="cs"/>
          <w:rtl/>
        </w:rPr>
      </w:pPr>
      <w:r>
        <w:rPr>
          <w:rFonts w:cs="David" w:hint="cs"/>
          <w:rtl/>
        </w:rPr>
        <w:t xml:space="preserve">אני אגיד מה יהיה המצב עם התוספת של פרופ' זמיר. </w:t>
      </w:r>
    </w:p>
    <w:p w14:paraId="0AFAD579" w14:textId="77777777" w:rsidR="0000405A" w:rsidRDefault="0000405A" w:rsidP="0000405A">
      <w:pPr>
        <w:bidi/>
        <w:ind w:firstLine="720"/>
        <w:jc w:val="both"/>
        <w:rPr>
          <w:rFonts w:cs="David" w:hint="cs"/>
          <w:rtl/>
        </w:rPr>
      </w:pPr>
    </w:p>
    <w:p w14:paraId="53DC360F"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212B2A5" w14:textId="77777777" w:rsidR="0000405A" w:rsidRDefault="0000405A" w:rsidP="0000405A">
      <w:pPr>
        <w:bidi/>
        <w:jc w:val="both"/>
        <w:rPr>
          <w:rFonts w:cs="David" w:hint="cs"/>
          <w:rtl/>
        </w:rPr>
      </w:pPr>
    </w:p>
    <w:p w14:paraId="625C2B92" w14:textId="77777777" w:rsidR="0000405A" w:rsidRDefault="0000405A" w:rsidP="0000405A">
      <w:pPr>
        <w:bidi/>
        <w:ind w:firstLine="720"/>
        <w:jc w:val="both"/>
        <w:rPr>
          <w:rFonts w:cs="David" w:hint="cs"/>
          <w:rtl/>
        </w:rPr>
      </w:pPr>
      <w:r>
        <w:rPr>
          <w:rFonts w:cs="David" w:hint="cs"/>
          <w:rtl/>
        </w:rPr>
        <w:t xml:space="preserve">אפשר להתחיל עם זה מעכשיו? </w:t>
      </w:r>
    </w:p>
    <w:p w14:paraId="050072C2" w14:textId="77777777" w:rsidR="0000405A" w:rsidRDefault="0000405A" w:rsidP="0000405A">
      <w:pPr>
        <w:bidi/>
        <w:ind w:firstLine="720"/>
        <w:jc w:val="both"/>
        <w:rPr>
          <w:rFonts w:cs="David" w:hint="cs"/>
          <w:rtl/>
        </w:rPr>
      </w:pPr>
    </w:p>
    <w:p w14:paraId="7D3F337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CA68F3B" w14:textId="77777777" w:rsidR="0000405A" w:rsidRDefault="0000405A" w:rsidP="0000405A">
      <w:pPr>
        <w:bidi/>
        <w:ind w:firstLine="720"/>
        <w:jc w:val="both"/>
        <w:rPr>
          <w:rFonts w:cs="David" w:hint="cs"/>
          <w:rtl/>
        </w:rPr>
      </w:pPr>
    </w:p>
    <w:p w14:paraId="1CD1C864" w14:textId="77777777" w:rsidR="0000405A" w:rsidRDefault="0000405A" w:rsidP="0000405A">
      <w:pPr>
        <w:bidi/>
        <w:ind w:firstLine="720"/>
        <w:jc w:val="both"/>
        <w:rPr>
          <w:rFonts w:cs="David" w:hint="cs"/>
          <w:rtl/>
        </w:rPr>
      </w:pPr>
      <w:r>
        <w:rPr>
          <w:rFonts w:cs="David" w:hint="cs"/>
          <w:rtl/>
        </w:rPr>
        <w:t xml:space="preserve">יושב ראש ועדה יהיה רשאי למנות ממלא מקום מקרב חברי הוועדה לישיבה מסוימת וזה יהיה גם בוועדת הקובלנות וגם בוועדת האתיקה. </w:t>
      </w:r>
    </w:p>
    <w:p w14:paraId="370164D8" w14:textId="77777777" w:rsidR="0000405A" w:rsidRDefault="0000405A" w:rsidP="0000405A">
      <w:pPr>
        <w:bidi/>
        <w:ind w:firstLine="720"/>
        <w:jc w:val="both"/>
        <w:rPr>
          <w:rFonts w:cs="David" w:hint="cs"/>
          <w:rtl/>
        </w:rPr>
      </w:pPr>
    </w:p>
    <w:p w14:paraId="4B867501"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00438C98" w14:textId="77777777" w:rsidR="0000405A" w:rsidRDefault="0000405A" w:rsidP="0000405A">
      <w:pPr>
        <w:bidi/>
        <w:ind w:firstLine="720"/>
        <w:jc w:val="both"/>
        <w:rPr>
          <w:rFonts w:cs="David" w:hint="cs"/>
          <w:rtl/>
        </w:rPr>
      </w:pPr>
    </w:p>
    <w:p w14:paraId="3A7565E8" w14:textId="77777777" w:rsidR="0000405A" w:rsidRDefault="0000405A" w:rsidP="0000405A">
      <w:pPr>
        <w:bidi/>
        <w:ind w:firstLine="720"/>
        <w:jc w:val="both"/>
        <w:rPr>
          <w:rFonts w:cs="David" w:hint="cs"/>
          <w:rtl/>
        </w:rPr>
      </w:pPr>
      <w:r>
        <w:rPr>
          <w:rFonts w:cs="David" w:hint="cs"/>
          <w:rtl/>
        </w:rPr>
        <w:t xml:space="preserve">אז את צריכה להוסיף גם ברישא שבהם יושב ראש הוועדה או ממלא מקום היושב ראש. </w:t>
      </w:r>
    </w:p>
    <w:p w14:paraId="44D34216" w14:textId="77777777" w:rsidR="0000405A" w:rsidRDefault="0000405A" w:rsidP="0000405A">
      <w:pPr>
        <w:bidi/>
        <w:ind w:firstLine="720"/>
        <w:jc w:val="both"/>
        <w:rPr>
          <w:rFonts w:cs="David" w:hint="cs"/>
          <w:rtl/>
        </w:rPr>
      </w:pPr>
    </w:p>
    <w:p w14:paraId="779B0ED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2947D69" w14:textId="77777777" w:rsidR="0000405A" w:rsidRDefault="0000405A" w:rsidP="0000405A">
      <w:pPr>
        <w:bidi/>
        <w:ind w:firstLine="720"/>
        <w:jc w:val="both"/>
        <w:rPr>
          <w:rFonts w:cs="David" w:hint="cs"/>
          <w:rtl/>
        </w:rPr>
      </w:pPr>
    </w:p>
    <w:p w14:paraId="659BE701" w14:textId="77777777" w:rsidR="0000405A" w:rsidRDefault="0000405A" w:rsidP="0000405A">
      <w:pPr>
        <w:bidi/>
        <w:ind w:firstLine="720"/>
        <w:jc w:val="both"/>
        <w:rPr>
          <w:rFonts w:cs="David" w:hint="cs"/>
          <w:rtl/>
        </w:rPr>
      </w:pPr>
      <w:r>
        <w:rPr>
          <w:rFonts w:cs="David" w:hint="cs"/>
          <w:rtl/>
        </w:rPr>
        <w:t xml:space="preserve">לא בוא לא ניצור מעמד של ממלא מקום. יש הבדל בין יצירת מעמד של ממלא מקום, כי אז כבר יש היררכיה, יש שם יושב ראש וממלא מקום וקובלנות ולא קובלנות... </w:t>
      </w:r>
    </w:p>
    <w:p w14:paraId="28FA049B" w14:textId="77777777" w:rsidR="0000405A" w:rsidRDefault="0000405A" w:rsidP="0000405A">
      <w:pPr>
        <w:bidi/>
        <w:ind w:firstLine="720"/>
        <w:jc w:val="both"/>
        <w:rPr>
          <w:rFonts w:cs="David" w:hint="cs"/>
          <w:rtl/>
        </w:rPr>
      </w:pPr>
    </w:p>
    <w:p w14:paraId="1A8F6FB9"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BBDD5A4" w14:textId="77777777" w:rsidR="0000405A" w:rsidRDefault="0000405A" w:rsidP="0000405A">
      <w:pPr>
        <w:bidi/>
        <w:ind w:firstLine="720"/>
        <w:jc w:val="both"/>
        <w:rPr>
          <w:rFonts w:cs="David" w:hint="cs"/>
          <w:rtl/>
        </w:rPr>
      </w:pPr>
    </w:p>
    <w:p w14:paraId="0CB9A85B" w14:textId="77777777" w:rsidR="0000405A" w:rsidRDefault="0000405A" w:rsidP="0000405A">
      <w:pPr>
        <w:bidi/>
        <w:ind w:firstLine="720"/>
        <w:jc w:val="both"/>
        <w:rPr>
          <w:rFonts w:cs="David" w:hint="cs"/>
          <w:rtl/>
        </w:rPr>
      </w:pPr>
      <w:r>
        <w:rPr>
          <w:rFonts w:cs="David" w:hint="cs"/>
          <w:rtl/>
        </w:rPr>
        <w:t xml:space="preserve">ויש את החבר שהכי לא שווה כלום. </w:t>
      </w:r>
    </w:p>
    <w:p w14:paraId="497C723D" w14:textId="77777777" w:rsidR="0000405A" w:rsidRDefault="0000405A" w:rsidP="0000405A">
      <w:pPr>
        <w:bidi/>
        <w:ind w:firstLine="720"/>
        <w:jc w:val="both"/>
        <w:rPr>
          <w:rFonts w:cs="David" w:hint="cs"/>
          <w:rtl/>
        </w:rPr>
      </w:pPr>
    </w:p>
    <w:p w14:paraId="46377D6E"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59D3B4AF" w14:textId="77777777" w:rsidR="0000405A" w:rsidRDefault="0000405A" w:rsidP="0000405A">
      <w:pPr>
        <w:bidi/>
        <w:ind w:firstLine="720"/>
        <w:jc w:val="both"/>
        <w:rPr>
          <w:rFonts w:cs="David" w:hint="cs"/>
          <w:rtl/>
        </w:rPr>
      </w:pPr>
    </w:p>
    <w:p w14:paraId="29C7819B" w14:textId="77777777" w:rsidR="0000405A" w:rsidRDefault="0000405A" w:rsidP="0000405A">
      <w:pPr>
        <w:bidi/>
        <w:ind w:firstLine="720"/>
        <w:jc w:val="both"/>
        <w:rPr>
          <w:rFonts w:cs="David" w:hint="cs"/>
          <w:rtl/>
        </w:rPr>
      </w:pPr>
      <w:r>
        <w:rPr>
          <w:rFonts w:cs="David" w:hint="cs"/>
          <w:rtl/>
        </w:rPr>
        <w:t xml:space="preserve">אבל אם יש פסילה או נבצרות שהם לא רק לישיבה אחת, אז אם זה בוועדת הקובלנות, אחד מחברי ועדת האתיקה, לפי הסדר, ישמש כחבר, ואם מי שנפסל זה יושב ראש ועדת הקובלנות שהוא גם יושב ראש ועדת האתיקה, אז יושב ראש הכנסת יגיד מי מחברי ועדת הקובלנות יהיה היושב ראש ואחד מהחברים ימלא מקום לפי הסדר. </w:t>
      </w:r>
    </w:p>
    <w:p w14:paraId="65C3DD97" w14:textId="77777777" w:rsidR="0000405A" w:rsidRDefault="0000405A" w:rsidP="0000405A">
      <w:pPr>
        <w:bidi/>
        <w:ind w:firstLine="720"/>
        <w:jc w:val="both"/>
        <w:rPr>
          <w:rFonts w:cs="David" w:hint="cs"/>
          <w:rtl/>
        </w:rPr>
      </w:pPr>
    </w:p>
    <w:p w14:paraId="2618D23C"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145FC40" w14:textId="77777777" w:rsidR="0000405A" w:rsidRDefault="0000405A" w:rsidP="0000405A">
      <w:pPr>
        <w:bidi/>
        <w:ind w:firstLine="720"/>
        <w:jc w:val="both"/>
        <w:rPr>
          <w:rFonts w:cs="David" w:hint="cs"/>
          <w:rtl/>
        </w:rPr>
      </w:pPr>
    </w:p>
    <w:p w14:paraId="14EADC6C" w14:textId="77777777" w:rsidR="0000405A" w:rsidRDefault="0000405A" w:rsidP="0000405A">
      <w:pPr>
        <w:bidi/>
        <w:ind w:firstLine="720"/>
        <w:jc w:val="both"/>
        <w:rPr>
          <w:rFonts w:cs="David" w:hint="cs"/>
          <w:rtl/>
        </w:rPr>
      </w:pPr>
      <w:r>
        <w:rPr>
          <w:rFonts w:cs="David" w:hint="cs"/>
          <w:rtl/>
        </w:rPr>
        <w:t xml:space="preserve">כן, זה לפי המנגנון הקיים. </w:t>
      </w:r>
    </w:p>
    <w:p w14:paraId="1116E56B" w14:textId="77777777" w:rsidR="0000405A" w:rsidRDefault="0000405A" w:rsidP="0000405A">
      <w:pPr>
        <w:bidi/>
        <w:ind w:firstLine="720"/>
        <w:jc w:val="both"/>
        <w:rPr>
          <w:rFonts w:cs="David" w:hint="cs"/>
          <w:rtl/>
        </w:rPr>
      </w:pPr>
    </w:p>
    <w:p w14:paraId="366BE69B"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47A8CA4" w14:textId="77777777" w:rsidR="0000405A" w:rsidRDefault="0000405A" w:rsidP="0000405A">
      <w:pPr>
        <w:bidi/>
        <w:ind w:firstLine="720"/>
        <w:jc w:val="both"/>
        <w:rPr>
          <w:rFonts w:cs="David" w:hint="cs"/>
          <w:rtl/>
        </w:rPr>
      </w:pPr>
    </w:p>
    <w:p w14:paraId="4C726298" w14:textId="77777777" w:rsidR="0000405A" w:rsidRDefault="0000405A" w:rsidP="0000405A">
      <w:pPr>
        <w:bidi/>
        <w:ind w:firstLine="720"/>
        <w:jc w:val="both"/>
        <w:rPr>
          <w:rFonts w:cs="David" w:hint="cs"/>
          <w:rtl/>
        </w:rPr>
      </w:pPr>
      <w:r>
        <w:rPr>
          <w:rFonts w:cs="David" w:hint="cs"/>
          <w:rtl/>
        </w:rPr>
        <w:t xml:space="preserve">ואם זה בוועדת האתיקה, יושב ראש הכנסת יכול למנות חבר כנסת אחר. </w:t>
      </w:r>
    </w:p>
    <w:p w14:paraId="5B3D3417" w14:textId="77777777" w:rsidR="0000405A" w:rsidRDefault="0000405A" w:rsidP="0000405A">
      <w:pPr>
        <w:bidi/>
        <w:ind w:firstLine="720"/>
        <w:jc w:val="both"/>
        <w:rPr>
          <w:rFonts w:cs="David" w:hint="cs"/>
          <w:rtl/>
        </w:rPr>
      </w:pPr>
    </w:p>
    <w:p w14:paraId="56042C26"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91E86D1" w14:textId="77777777" w:rsidR="0000405A" w:rsidRDefault="0000405A" w:rsidP="0000405A">
      <w:pPr>
        <w:bidi/>
        <w:ind w:firstLine="720"/>
        <w:jc w:val="both"/>
        <w:rPr>
          <w:rFonts w:cs="David" w:hint="cs"/>
          <w:rtl/>
        </w:rPr>
      </w:pPr>
    </w:p>
    <w:p w14:paraId="2326F80A" w14:textId="77777777" w:rsidR="0000405A" w:rsidRDefault="0000405A" w:rsidP="0000405A">
      <w:pPr>
        <w:bidi/>
        <w:ind w:firstLine="720"/>
        <w:jc w:val="both"/>
        <w:rPr>
          <w:rFonts w:cs="David" w:hint="cs"/>
          <w:rtl/>
        </w:rPr>
      </w:pPr>
      <w:r>
        <w:rPr>
          <w:rFonts w:cs="David" w:hint="cs"/>
          <w:rtl/>
        </w:rPr>
        <w:t>למה? היות והיא יכולה בחמישה... אם יש מגפה, אני לא יודע מה נעשה, אז נשאיר את זה. אם זה אחד ובחמישה יכולים לעבוד---</w:t>
      </w:r>
    </w:p>
    <w:p w14:paraId="290651B4" w14:textId="77777777" w:rsidR="0000405A" w:rsidRDefault="0000405A" w:rsidP="0000405A">
      <w:pPr>
        <w:bidi/>
        <w:ind w:firstLine="720"/>
        <w:jc w:val="both"/>
        <w:rPr>
          <w:rFonts w:cs="David" w:hint="cs"/>
          <w:rtl/>
        </w:rPr>
      </w:pPr>
    </w:p>
    <w:p w14:paraId="7279377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F51983D" w14:textId="77777777" w:rsidR="0000405A" w:rsidRDefault="0000405A" w:rsidP="0000405A">
      <w:pPr>
        <w:bidi/>
        <w:ind w:firstLine="720"/>
        <w:jc w:val="both"/>
        <w:rPr>
          <w:rFonts w:cs="David" w:hint="cs"/>
          <w:rtl/>
        </w:rPr>
      </w:pPr>
    </w:p>
    <w:p w14:paraId="684A2510" w14:textId="77777777" w:rsidR="0000405A" w:rsidRDefault="0000405A" w:rsidP="0000405A">
      <w:pPr>
        <w:bidi/>
        <w:ind w:firstLine="720"/>
        <w:jc w:val="both"/>
        <w:rPr>
          <w:rFonts w:cs="David" w:hint="cs"/>
          <w:rtl/>
        </w:rPr>
      </w:pPr>
      <w:r>
        <w:rPr>
          <w:rFonts w:cs="David" w:hint="cs"/>
          <w:rtl/>
        </w:rPr>
        <w:t xml:space="preserve">אפשר להגיד שיושב ראש הכנסת רשאי למנות. </w:t>
      </w:r>
    </w:p>
    <w:p w14:paraId="7F7CCCE5" w14:textId="77777777" w:rsidR="0000405A" w:rsidRDefault="0000405A" w:rsidP="0000405A">
      <w:pPr>
        <w:bidi/>
        <w:ind w:firstLine="720"/>
        <w:jc w:val="both"/>
        <w:rPr>
          <w:rFonts w:cs="David" w:hint="cs"/>
          <w:rtl/>
        </w:rPr>
      </w:pPr>
    </w:p>
    <w:p w14:paraId="71CD779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2717BD9" w14:textId="77777777" w:rsidR="0000405A" w:rsidRDefault="0000405A" w:rsidP="0000405A">
      <w:pPr>
        <w:bidi/>
        <w:ind w:firstLine="720"/>
        <w:jc w:val="both"/>
        <w:rPr>
          <w:rFonts w:cs="David" w:hint="cs"/>
          <w:rtl/>
        </w:rPr>
      </w:pPr>
    </w:p>
    <w:p w14:paraId="06A92341" w14:textId="77777777" w:rsidR="0000405A" w:rsidRDefault="0000405A" w:rsidP="0000405A">
      <w:pPr>
        <w:bidi/>
        <w:ind w:firstLine="720"/>
        <w:jc w:val="both"/>
        <w:rPr>
          <w:rFonts w:cs="David" w:hint="cs"/>
          <w:rtl/>
        </w:rPr>
      </w:pPr>
      <w:r>
        <w:rPr>
          <w:rFonts w:cs="David" w:hint="cs"/>
          <w:rtl/>
        </w:rPr>
        <w:t xml:space="preserve">אני לא מציע. גם ככה הגדלנו את זה לשבעה, עלולה להיות פה קצת רכבת גדולה מדי ואנשים מתחלפים וממלאי מקום. בואו נשאיר את השבעה, בהנחה שאנחנו רוצים שבראשית תקינותה של הכנסת, היושב ראש, אחרי ששקל טוב, מינה שבעה אנשים, הם ועדת האתיקה של הכנסת, ואם במקרה אחד מהם לא יכול, או היושב ראש לא יכול, הם יישבו בשישה. </w:t>
      </w:r>
    </w:p>
    <w:p w14:paraId="21BA2BFD" w14:textId="77777777" w:rsidR="0000405A" w:rsidRDefault="0000405A" w:rsidP="0000405A">
      <w:pPr>
        <w:bidi/>
        <w:ind w:firstLine="720"/>
        <w:jc w:val="both"/>
        <w:rPr>
          <w:rFonts w:cs="David" w:hint="cs"/>
          <w:rtl/>
        </w:rPr>
      </w:pPr>
    </w:p>
    <w:p w14:paraId="7E36454D"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30D8440" w14:textId="77777777" w:rsidR="0000405A" w:rsidRDefault="0000405A" w:rsidP="0000405A">
      <w:pPr>
        <w:bidi/>
        <w:ind w:firstLine="720"/>
        <w:jc w:val="both"/>
        <w:rPr>
          <w:rFonts w:cs="David" w:hint="cs"/>
          <w:rtl/>
        </w:rPr>
      </w:pPr>
    </w:p>
    <w:p w14:paraId="389746AB" w14:textId="77777777" w:rsidR="0000405A" w:rsidRDefault="0000405A" w:rsidP="0000405A">
      <w:pPr>
        <w:bidi/>
        <w:ind w:firstLine="720"/>
        <w:jc w:val="both"/>
        <w:rPr>
          <w:rFonts w:cs="David" w:hint="cs"/>
          <w:rtl/>
        </w:rPr>
      </w:pPr>
      <w:r>
        <w:rPr>
          <w:rFonts w:cs="David" w:hint="cs"/>
          <w:rtl/>
        </w:rPr>
        <w:t xml:space="preserve">אוקי, אבל כן צריך להגיד שאם היושב ראש של ועדת האתיקה הוא זה שפסול או נבצר, יושב ראש הכנסת ימנה את אחד מחברי הוועדה כיושב ראש. </w:t>
      </w:r>
    </w:p>
    <w:p w14:paraId="1E7EE98A" w14:textId="77777777" w:rsidR="0000405A" w:rsidRDefault="0000405A" w:rsidP="0000405A">
      <w:pPr>
        <w:bidi/>
        <w:ind w:firstLine="720"/>
        <w:jc w:val="both"/>
        <w:rPr>
          <w:rFonts w:cs="David" w:hint="cs"/>
          <w:rtl/>
        </w:rPr>
      </w:pPr>
    </w:p>
    <w:p w14:paraId="05D20E54"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67C7305" w14:textId="77777777" w:rsidR="0000405A" w:rsidRDefault="0000405A" w:rsidP="0000405A">
      <w:pPr>
        <w:bidi/>
        <w:ind w:firstLine="720"/>
        <w:jc w:val="both"/>
        <w:rPr>
          <w:rFonts w:cs="David" w:hint="cs"/>
          <w:rtl/>
        </w:rPr>
      </w:pPr>
    </w:p>
    <w:p w14:paraId="4F558419" w14:textId="77777777" w:rsidR="0000405A" w:rsidRDefault="0000405A" w:rsidP="0000405A">
      <w:pPr>
        <w:bidi/>
        <w:ind w:firstLine="720"/>
        <w:jc w:val="both"/>
        <w:rPr>
          <w:rFonts w:cs="David" w:hint="cs"/>
          <w:rtl/>
        </w:rPr>
      </w:pPr>
      <w:r>
        <w:rPr>
          <w:rFonts w:cs="David" w:hint="cs"/>
          <w:rtl/>
        </w:rPr>
        <w:t xml:space="preserve">נכון. </w:t>
      </w:r>
    </w:p>
    <w:p w14:paraId="1EB98189" w14:textId="77777777" w:rsidR="0000405A" w:rsidRDefault="0000405A" w:rsidP="0000405A">
      <w:pPr>
        <w:bidi/>
        <w:ind w:firstLine="720"/>
        <w:jc w:val="both"/>
        <w:rPr>
          <w:rFonts w:cs="David" w:hint="cs"/>
          <w:rtl/>
        </w:rPr>
      </w:pPr>
    </w:p>
    <w:p w14:paraId="4DAB1F10"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8D38ECA" w14:textId="77777777" w:rsidR="0000405A" w:rsidRDefault="0000405A" w:rsidP="0000405A">
      <w:pPr>
        <w:bidi/>
        <w:ind w:firstLine="720"/>
        <w:jc w:val="both"/>
        <w:rPr>
          <w:rFonts w:cs="David" w:hint="cs"/>
          <w:rtl/>
        </w:rPr>
      </w:pPr>
    </w:p>
    <w:p w14:paraId="2719BD64" w14:textId="77777777" w:rsidR="0000405A" w:rsidRDefault="0000405A" w:rsidP="0000405A">
      <w:pPr>
        <w:bidi/>
        <w:ind w:firstLine="720"/>
        <w:jc w:val="both"/>
        <w:rPr>
          <w:rFonts w:cs="David" w:hint="cs"/>
          <w:rtl/>
        </w:rPr>
      </w:pPr>
      <w:r>
        <w:rPr>
          <w:rFonts w:cs="David" w:hint="cs"/>
          <w:rtl/>
        </w:rPr>
        <w:t xml:space="preserve">יש סעיף אחד חדש, שמסומן באופן מודגש, של היועץ המשפטי, זה משהו שדיברנו עליו. </w:t>
      </w:r>
    </w:p>
    <w:p w14:paraId="21836F49" w14:textId="77777777" w:rsidR="0000405A" w:rsidRDefault="0000405A" w:rsidP="0000405A">
      <w:pPr>
        <w:bidi/>
        <w:ind w:firstLine="720"/>
        <w:jc w:val="both"/>
        <w:rPr>
          <w:rFonts w:cs="David" w:hint="cs"/>
          <w:rtl/>
        </w:rPr>
      </w:pPr>
    </w:p>
    <w:p w14:paraId="4A5101B6"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20BB73D1" w14:textId="77777777" w:rsidR="0000405A" w:rsidRDefault="0000405A" w:rsidP="0000405A">
      <w:pPr>
        <w:bidi/>
        <w:ind w:firstLine="720"/>
        <w:jc w:val="both"/>
        <w:rPr>
          <w:rFonts w:cs="David" w:hint="cs"/>
          <w:rtl/>
        </w:rPr>
      </w:pPr>
    </w:p>
    <w:p w14:paraId="5256E474" w14:textId="77777777" w:rsidR="0000405A" w:rsidRDefault="0000405A" w:rsidP="0000405A">
      <w:pPr>
        <w:bidi/>
        <w:ind w:firstLine="720"/>
        <w:jc w:val="both"/>
        <w:rPr>
          <w:rFonts w:cs="David" w:hint="cs"/>
          <w:rtl/>
        </w:rPr>
      </w:pPr>
      <w:r>
        <w:rPr>
          <w:rFonts w:cs="David" w:hint="cs"/>
          <w:rtl/>
        </w:rPr>
        <w:t xml:space="preserve">הסעיף הנוסף הזה, את קראת אותו? זה על סדר היום עכשיו? </w:t>
      </w:r>
    </w:p>
    <w:p w14:paraId="6A871393" w14:textId="77777777" w:rsidR="0000405A" w:rsidRDefault="0000405A" w:rsidP="0000405A">
      <w:pPr>
        <w:bidi/>
        <w:ind w:firstLine="720"/>
        <w:jc w:val="both"/>
        <w:rPr>
          <w:rFonts w:cs="David" w:hint="cs"/>
          <w:rtl/>
        </w:rPr>
      </w:pPr>
    </w:p>
    <w:p w14:paraId="5B06DBA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12542B3" w14:textId="77777777" w:rsidR="0000405A" w:rsidRDefault="0000405A" w:rsidP="0000405A">
      <w:pPr>
        <w:bidi/>
        <w:ind w:firstLine="720"/>
        <w:jc w:val="both"/>
        <w:rPr>
          <w:rFonts w:cs="David" w:hint="cs"/>
          <w:rtl/>
        </w:rPr>
      </w:pPr>
    </w:p>
    <w:p w14:paraId="7D7CAD3B" w14:textId="77777777" w:rsidR="0000405A" w:rsidRDefault="0000405A" w:rsidP="0000405A">
      <w:pPr>
        <w:bidi/>
        <w:ind w:firstLine="720"/>
        <w:jc w:val="both"/>
        <w:rPr>
          <w:rFonts w:cs="David" w:hint="cs"/>
          <w:rtl/>
        </w:rPr>
      </w:pPr>
      <w:r>
        <w:rPr>
          <w:rFonts w:cs="David" w:hint="cs"/>
          <w:rtl/>
        </w:rPr>
        <w:t xml:space="preserve">כן, זה סעיף שדיברנו עליו באחת הישיבות הקודמות, כאשר דובר על כך שמורידים את היועץ לאתיקה ורוצים בכל זאת להגיד שיהיה יועץ משפטי לכנסת ואולי מישהו בלשכה המשפטית של הכנסת שיהיה אחראי לאתיקה, שלא כל פעם ישאלו יועץ משפטי אחר. אם לחבר כנסת יש שאלה לגבי מתנה שהוא קיבל או אירוע שהוא צריך ללכת, הוא יודע שהוא הולך ליועץ המשפטי של הכנסת או לעובד הלשכה המשפטית. </w:t>
      </w:r>
    </w:p>
    <w:p w14:paraId="330EB954" w14:textId="77777777" w:rsidR="0000405A" w:rsidRDefault="0000405A" w:rsidP="0000405A">
      <w:pPr>
        <w:bidi/>
        <w:ind w:firstLine="720"/>
        <w:jc w:val="both"/>
        <w:rPr>
          <w:rFonts w:cs="David" w:hint="cs"/>
          <w:rtl/>
        </w:rPr>
      </w:pPr>
    </w:p>
    <w:p w14:paraId="56E89FF5"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54D6F0B" w14:textId="77777777" w:rsidR="0000405A" w:rsidRDefault="0000405A" w:rsidP="0000405A">
      <w:pPr>
        <w:bidi/>
        <w:ind w:firstLine="720"/>
        <w:jc w:val="both"/>
        <w:rPr>
          <w:rFonts w:cs="David" w:hint="cs"/>
          <w:rtl/>
        </w:rPr>
      </w:pPr>
    </w:p>
    <w:p w14:paraId="76A9C831" w14:textId="77777777" w:rsidR="0000405A" w:rsidRDefault="0000405A" w:rsidP="0000405A">
      <w:pPr>
        <w:bidi/>
        <w:ind w:firstLine="720"/>
        <w:jc w:val="both"/>
        <w:rPr>
          <w:rFonts w:cs="David" w:hint="cs"/>
          <w:rtl/>
        </w:rPr>
      </w:pPr>
      <w:r>
        <w:rPr>
          <w:rFonts w:cs="David" w:hint="cs"/>
          <w:rtl/>
        </w:rPr>
        <w:t>זה נראה לי סביר.</w:t>
      </w:r>
    </w:p>
    <w:p w14:paraId="6A71FFC7" w14:textId="77777777" w:rsidR="0000405A" w:rsidRDefault="0000405A" w:rsidP="0000405A">
      <w:pPr>
        <w:bidi/>
        <w:ind w:firstLine="720"/>
        <w:jc w:val="both"/>
        <w:rPr>
          <w:rFonts w:cs="David" w:hint="cs"/>
          <w:rtl/>
        </w:rPr>
      </w:pPr>
    </w:p>
    <w:p w14:paraId="326E586D"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4E430CFD" w14:textId="77777777" w:rsidR="0000405A" w:rsidRDefault="0000405A" w:rsidP="0000405A">
      <w:pPr>
        <w:bidi/>
        <w:ind w:firstLine="720"/>
        <w:jc w:val="both"/>
        <w:rPr>
          <w:rFonts w:cs="David" w:hint="cs"/>
          <w:rtl/>
        </w:rPr>
      </w:pPr>
    </w:p>
    <w:p w14:paraId="7D561302" w14:textId="77777777" w:rsidR="0000405A" w:rsidRDefault="0000405A" w:rsidP="0000405A">
      <w:pPr>
        <w:bidi/>
        <w:ind w:firstLine="720"/>
        <w:jc w:val="both"/>
        <w:rPr>
          <w:rFonts w:cs="David" w:hint="cs"/>
          <w:rtl/>
        </w:rPr>
      </w:pPr>
      <w:r>
        <w:rPr>
          <w:rFonts w:cs="David" w:hint="cs"/>
          <w:rtl/>
        </w:rPr>
        <w:t xml:space="preserve">לא, זה גם מראה את החשיבות של ועדת האתיקה, שהיועץ המשפטי לכנסת בעצמו הוא היועץ המשפטי של ועדת האתיקה ככלל. </w:t>
      </w:r>
    </w:p>
    <w:p w14:paraId="6A243068" w14:textId="77777777" w:rsidR="0000405A" w:rsidRDefault="0000405A" w:rsidP="0000405A">
      <w:pPr>
        <w:bidi/>
        <w:ind w:firstLine="720"/>
        <w:jc w:val="both"/>
        <w:rPr>
          <w:rFonts w:cs="David" w:hint="cs"/>
          <w:rtl/>
        </w:rPr>
      </w:pPr>
    </w:p>
    <w:p w14:paraId="0961E937"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C3C97E2" w14:textId="77777777" w:rsidR="0000405A" w:rsidRDefault="0000405A" w:rsidP="0000405A">
      <w:pPr>
        <w:bidi/>
        <w:ind w:firstLine="720"/>
        <w:jc w:val="both"/>
        <w:rPr>
          <w:rFonts w:cs="David" w:hint="cs"/>
          <w:rtl/>
        </w:rPr>
      </w:pPr>
    </w:p>
    <w:p w14:paraId="0B9B75B9" w14:textId="77777777" w:rsidR="0000405A" w:rsidRDefault="0000405A" w:rsidP="0000405A">
      <w:pPr>
        <w:bidi/>
        <w:ind w:firstLine="720"/>
        <w:jc w:val="both"/>
        <w:rPr>
          <w:rFonts w:cs="David" w:hint="cs"/>
          <w:rtl/>
        </w:rPr>
      </w:pPr>
      <w:r>
        <w:rPr>
          <w:rFonts w:cs="David" w:hint="cs"/>
          <w:rtl/>
        </w:rPr>
        <w:t>במיוחד כשמדובר באייל ינון...</w:t>
      </w:r>
    </w:p>
    <w:p w14:paraId="65FFEBA8" w14:textId="77777777" w:rsidR="0000405A" w:rsidRDefault="0000405A" w:rsidP="0000405A">
      <w:pPr>
        <w:bidi/>
        <w:ind w:firstLine="720"/>
        <w:jc w:val="both"/>
        <w:rPr>
          <w:rFonts w:cs="David" w:hint="cs"/>
          <w:rtl/>
        </w:rPr>
      </w:pPr>
    </w:p>
    <w:p w14:paraId="260087BD"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7D64333A" w14:textId="77777777" w:rsidR="0000405A" w:rsidRDefault="0000405A" w:rsidP="0000405A">
      <w:pPr>
        <w:bidi/>
        <w:ind w:firstLine="720"/>
        <w:jc w:val="both"/>
        <w:rPr>
          <w:rFonts w:cs="David" w:hint="cs"/>
          <w:rtl/>
        </w:rPr>
      </w:pPr>
    </w:p>
    <w:p w14:paraId="080E228C" w14:textId="77777777" w:rsidR="0000405A" w:rsidRDefault="0000405A" w:rsidP="0000405A">
      <w:pPr>
        <w:bidi/>
        <w:ind w:firstLine="720"/>
        <w:jc w:val="both"/>
        <w:rPr>
          <w:rFonts w:cs="David" w:hint="cs"/>
          <w:rtl/>
        </w:rPr>
      </w:pPr>
      <w:r>
        <w:rPr>
          <w:rFonts w:cs="David" w:hint="cs"/>
          <w:rtl/>
        </w:rPr>
        <w:t>השאלה שאני שואל היא אם לא כדאי לומר במקום 'והוא רשאי להיעזר לשם כך', מה שאומר שבכל עניין עדיין היועץ המשפטי מעורב, או רק נעזר, אם לא נאמר שהוא רשאי להסמיך לשם כך אחד מעובדי הלשכה, ואז---</w:t>
      </w:r>
    </w:p>
    <w:p w14:paraId="21500CAF" w14:textId="77777777" w:rsidR="0000405A" w:rsidRDefault="0000405A" w:rsidP="0000405A">
      <w:pPr>
        <w:bidi/>
        <w:ind w:firstLine="720"/>
        <w:jc w:val="both"/>
        <w:rPr>
          <w:rFonts w:cs="David" w:hint="cs"/>
          <w:rtl/>
        </w:rPr>
      </w:pPr>
    </w:p>
    <w:p w14:paraId="1703556A"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75F0940E" w14:textId="77777777" w:rsidR="0000405A" w:rsidRDefault="0000405A" w:rsidP="0000405A">
      <w:pPr>
        <w:bidi/>
        <w:ind w:firstLine="720"/>
        <w:jc w:val="both"/>
        <w:rPr>
          <w:rFonts w:cs="David" w:hint="cs"/>
          <w:rtl/>
        </w:rPr>
      </w:pPr>
    </w:p>
    <w:p w14:paraId="296CC10B" w14:textId="77777777" w:rsidR="0000405A" w:rsidRDefault="0000405A" w:rsidP="0000405A">
      <w:pPr>
        <w:bidi/>
        <w:ind w:firstLine="720"/>
        <w:jc w:val="both"/>
        <w:rPr>
          <w:rFonts w:cs="David" w:hint="cs"/>
          <w:rtl/>
        </w:rPr>
      </w:pPr>
      <w:r>
        <w:rPr>
          <w:rFonts w:cs="David" w:hint="cs"/>
          <w:rtl/>
        </w:rPr>
        <w:t>הפחד שלי הוא הפוך. הנושא של האתיקה ביום יום הוא נושא שיכול להיות לפעמים טורדני ואפור, יבוא יועץ משפטי ודווקא ירצה להשיל מעליו את הנושא הזה וימנה מישהו שהוא יהיה רפרנט האתיקה. אני לא בטוח שזה משיג את ה---</w:t>
      </w:r>
    </w:p>
    <w:p w14:paraId="4C368276" w14:textId="77777777" w:rsidR="0000405A" w:rsidRDefault="0000405A" w:rsidP="0000405A">
      <w:pPr>
        <w:bidi/>
        <w:ind w:firstLine="720"/>
        <w:jc w:val="both"/>
        <w:rPr>
          <w:rFonts w:cs="David" w:hint="cs"/>
          <w:rtl/>
        </w:rPr>
      </w:pPr>
    </w:p>
    <w:p w14:paraId="6237BCEF"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0F581563" w14:textId="77777777" w:rsidR="0000405A" w:rsidRDefault="0000405A" w:rsidP="0000405A">
      <w:pPr>
        <w:bidi/>
        <w:ind w:firstLine="720"/>
        <w:jc w:val="both"/>
        <w:rPr>
          <w:rFonts w:cs="David" w:hint="cs"/>
          <w:rtl/>
        </w:rPr>
      </w:pPr>
    </w:p>
    <w:p w14:paraId="41393468" w14:textId="77777777" w:rsidR="0000405A" w:rsidRDefault="0000405A" w:rsidP="0000405A">
      <w:pPr>
        <w:bidi/>
        <w:ind w:firstLine="720"/>
        <w:jc w:val="both"/>
        <w:rPr>
          <w:rFonts w:cs="David" w:hint="cs"/>
          <w:rtl/>
        </w:rPr>
      </w:pPr>
      <w:r>
        <w:rPr>
          <w:rFonts w:cs="David" w:hint="cs"/>
          <w:rtl/>
        </w:rPr>
        <w:t xml:space="preserve">ראשית כל, אם הוא עושה את זה, מבחינה משפטית מי שהוא הסמיך כפוף להוראות שלו והוא יכול בכל שעה לשנות את ההסמכה, ולקחת חזרה על עצמו את כל העניין או את כל התפקיד. </w:t>
      </w:r>
    </w:p>
    <w:p w14:paraId="4A9C5186" w14:textId="77777777" w:rsidR="0000405A" w:rsidRDefault="0000405A" w:rsidP="0000405A">
      <w:pPr>
        <w:bidi/>
        <w:ind w:firstLine="720"/>
        <w:jc w:val="both"/>
        <w:rPr>
          <w:rFonts w:cs="David" w:hint="cs"/>
          <w:rtl/>
        </w:rPr>
      </w:pPr>
    </w:p>
    <w:p w14:paraId="69F0500D"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33C02C6" w14:textId="77777777" w:rsidR="0000405A" w:rsidRDefault="0000405A" w:rsidP="0000405A">
      <w:pPr>
        <w:bidi/>
        <w:ind w:firstLine="720"/>
        <w:jc w:val="both"/>
        <w:rPr>
          <w:rFonts w:cs="David" w:hint="cs"/>
          <w:rtl/>
        </w:rPr>
      </w:pPr>
    </w:p>
    <w:p w14:paraId="70435007" w14:textId="77777777" w:rsidR="0000405A" w:rsidRDefault="0000405A" w:rsidP="0000405A">
      <w:pPr>
        <w:bidi/>
        <w:ind w:firstLine="720"/>
        <w:jc w:val="both"/>
        <w:rPr>
          <w:rFonts w:cs="David" w:hint="cs"/>
          <w:rtl/>
        </w:rPr>
      </w:pPr>
      <w:r>
        <w:rPr>
          <w:rFonts w:cs="David" w:hint="cs"/>
          <w:rtl/>
        </w:rPr>
        <w:t xml:space="preserve">עורך דין ינון מדבר על אחד שלא רוצה לקחת לעצמו בחזרה. </w:t>
      </w:r>
    </w:p>
    <w:p w14:paraId="6161FE2C" w14:textId="77777777" w:rsidR="0000405A" w:rsidRDefault="0000405A" w:rsidP="0000405A">
      <w:pPr>
        <w:bidi/>
        <w:ind w:firstLine="720"/>
        <w:jc w:val="both"/>
        <w:rPr>
          <w:rFonts w:cs="David" w:hint="cs"/>
          <w:rtl/>
        </w:rPr>
      </w:pPr>
    </w:p>
    <w:p w14:paraId="0760D1E7"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8613E52" w14:textId="77777777" w:rsidR="0000405A" w:rsidRDefault="0000405A" w:rsidP="0000405A">
      <w:pPr>
        <w:bidi/>
        <w:ind w:firstLine="720"/>
        <w:jc w:val="both"/>
        <w:rPr>
          <w:rFonts w:cs="David" w:hint="cs"/>
          <w:rtl/>
        </w:rPr>
      </w:pPr>
    </w:p>
    <w:p w14:paraId="35A09A7E" w14:textId="77777777" w:rsidR="0000405A" w:rsidRDefault="0000405A" w:rsidP="0000405A">
      <w:pPr>
        <w:bidi/>
        <w:ind w:firstLine="720"/>
        <w:jc w:val="both"/>
        <w:rPr>
          <w:rFonts w:cs="David" w:hint="cs"/>
          <w:rtl/>
        </w:rPr>
      </w:pPr>
      <w:r>
        <w:rPr>
          <w:rFonts w:cs="David" w:hint="cs"/>
          <w:rtl/>
        </w:rPr>
        <w:t xml:space="preserve">מה שכתוב פה משדרג את מעמדו, מה שכתוב פה בעצם אומר שהיועץ המשפטי של הכנסת, שהוא נבחר בהליך וכולי </w:t>
      </w:r>
      <w:proofErr w:type="spellStart"/>
      <w:r>
        <w:rPr>
          <w:rFonts w:cs="David" w:hint="cs"/>
          <w:rtl/>
        </w:rPr>
        <w:t>וכולי</w:t>
      </w:r>
      <w:proofErr w:type="spellEnd"/>
      <w:r>
        <w:rPr>
          <w:rFonts w:cs="David" w:hint="cs"/>
          <w:rtl/>
        </w:rPr>
        <w:t xml:space="preserve"> </w:t>
      </w:r>
      <w:proofErr w:type="spellStart"/>
      <w:r>
        <w:rPr>
          <w:rFonts w:cs="David" w:hint="cs"/>
          <w:rtl/>
        </w:rPr>
        <w:t>וכולי</w:t>
      </w:r>
      <w:proofErr w:type="spellEnd"/>
      <w:r>
        <w:rPr>
          <w:rFonts w:cs="David" w:hint="cs"/>
          <w:rtl/>
        </w:rPr>
        <w:t>---</w:t>
      </w:r>
    </w:p>
    <w:p w14:paraId="6D53B148" w14:textId="77777777" w:rsidR="0000405A" w:rsidRDefault="0000405A" w:rsidP="0000405A">
      <w:pPr>
        <w:bidi/>
        <w:ind w:firstLine="720"/>
        <w:jc w:val="both"/>
        <w:rPr>
          <w:rFonts w:cs="David" w:hint="cs"/>
          <w:rtl/>
        </w:rPr>
      </w:pPr>
    </w:p>
    <w:p w14:paraId="3EC50B5F"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28520ADD" w14:textId="77777777" w:rsidR="0000405A" w:rsidRDefault="0000405A" w:rsidP="0000405A">
      <w:pPr>
        <w:bidi/>
        <w:ind w:firstLine="720"/>
        <w:jc w:val="both"/>
        <w:rPr>
          <w:rFonts w:cs="David" w:hint="cs"/>
          <w:rtl/>
        </w:rPr>
      </w:pPr>
    </w:p>
    <w:p w14:paraId="6E778178" w14:textId="77777777" w:rsidR="0000405A" w:rsidRDefault="0000405A" w:rsidP="0000405A">
      <w:pPr>
        <w:bidi/>
        <w:ind w:firstLine="720"/>
        <w:jc w:val="both"/>
        <w:rPr>
          <w:rFonts w:cs="David" w:hint="cs"/>
          <w:rtl/>
        </w:rPr>
      </w:pPr>
      <w:r>
        <w:rPr>
          <w:rFonts w:cs="David" w:hint="cs"/>
          <w:rtl/>
        </w:rPr>
        <w:t xml:space="preserve">לא כל אחד רוצה להתעסק, לפעמים זה גם אי נעימות להתעסק עם העניין הזה. </w:t>
      </w:r>
    </w:p>
    <w:p w14:paraId="79AED9D8" w14:textId="77777777" w:rsidR="0000405A" w:rsidRDefault="0000405A" w:rsidP="0000405A">
      <w:pPr>
        <w:bidi/>
        <w:ind w:firstLine="720"/>
        <w:jc w:val="both"/>
        <w:rPr>
          <w:rFonts w:cs="David" w:hint="cs"/>
          <w:rtl/>
        </w:rPr>
      </w:pPr>
    </w:p>
    <w:p w14:paraId="43E81A0C"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A3C0B76" w14:textId="77777777" w:rsidR="0000405A" w:rsidRDefault="0000405A" w:rsidP="0000405A">
      <w:pPr>
        <w:bidi/>
        <w:ind w:firstLine="720"/>
        <w:jc w:val="both"/>
        <w:rPr>
          <w:rFonts w:cs="David" w:hint="cs"/>
          <w:rtl/>
        </w:rPr>
      </w:pPr>
    </w:p>
    <w:p w14:paraId="2C908430" w14:textId="77777777" w:rsidR="0000405A" w:rsidRDefault="0000405A" w:rsidP="0000405A">
      <w:pPr>
        <w:bidi/>
        <w:ind w:firstLine="720"/>
        <w:jc w:val="both"/>
        <w:rPr>
          <w:rFonts w:cs="David" w:hint="cs"/>
          <w:rtl/>
        </w:rPr>
      </w:pPr>
      <w:r>
        <w:rPr>
          <w:rFonts w:cs="David" w:hint="cs"/>
          <w:rtl/>
        </w:rPr>
        <w:t>זה גם לא נעים, זה לא דבר שכיף נורא לעשות אותו, זו גם עוד מטלה, זה גם לפעמים---</w:t>
      </w:r>
    </w:p>
    <w:p w14:paraId="3F2BE281" w14:textId="77777777" w:rsidR="0000405A" w:rsidRDefault="0000405A" w:rsidP="0000405A">
      <w:pPr>
        <w:bidi/>
        <w:ind w:firstLine="720"/>
        <w:jc w:val="both"/>
        <w:rPr>
          <w:rFonts w:cs="David" w:hint="cs"/>
          <w:rtl/>
        </w:rPr>
      </w:pPr>
    </w:p>
    <w:p w14:paraId="119D4A21"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5A31909B" w14:textId="77777777" w:rsidR="0000405A" w:rsidRDefault="0000405A" w:rsidP="0000405A">
      <w:pPr>
        <w:bidi/>
        <w:ind w:firstLine="720"/>
        <w:jc w:val="both"/>
        <w:rPr>
          <w:rFonts w:cs="David" w:hint="cs"/>
          <w:rtl/>
        </w:rPr>
      </w:pPr>
    </w:p>
    <w:p w14:paraId="3A856220" w14:textId="77777777" w:rsidR="0000405A" w:rsidRDefault="0000405A" w:rsidP="0000405A">
      <w:pPr>
        <w:bidi/>
        <w:ind w:firstLine="720"/>
        <w:jc w:val="both"/>
        <w:rPr>
          <w:rFonts w:cs="David" w:hint="cs"/>
          <w:rtl/>
        </w:rPr>
      </w:pPr>
      <w:r>
        <w:rPr>
          <w:rFonts w:cs="David" w:hint="cs"/>
          <w:rtl/>
        </w:rPr>
        <w:t xml:space="preserve">אני חושב שזו אחריות שצריך להטיל אותה על היועץ המשפטי לכנסת. </w:t>
      </w:r>
    </w:p>
    <w:p w14:paraId="2A123AF8" w14:textId="77777777" w:rsidR="0000405A" w:rsidRDefault="0000405A" w:rsidP="0000405A">
      <w:pPr>
        <w:bidi/>
        <w:ind w:firstLine="720"/>
        <w:jc w:val="both"/>
        <w:rPr>
          <w:rFonts w:cs="David" w:hint="cs"/>
          <w:rtl/>
        </w:rPr>
      </w:pPr>
    </w:p>
    <w:p w14:paraId="186D11AA"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2B4B6ADF" w14:textId="77777777" w:rsidR="0000405A" w:rsidRDefault="0000405A" w:rsidP="0000405A">
      <w:pPr>
        <w:bidi/>
        <w:ind w:firstLine="720"/>
        <w:jc w:val="both"/>
        <w:rPr>
          <w:rFonts w:cs="David" w:hint="cs"/>
          <w:rtl/>
        </w:rPr>
      </w:pPr>
    </w:p>
    <w:p w14:paraId="074FA4C3" w14:textId="77777777" w:rsidR="0000405A" w:rsidRDefault="0000405A" w:rsidP="0000405A">
      <w:pPr>
        <w:bidi/>
        <w:ind w:firstLine="720"/>
        <w:jc w:val="both"/>
        <w:rPr>
          <w:rFonts w:cs="David" w:hint="cs"/>
          <w:rtl/>
        </w:rPr>
      </w:pPr>
      <w:r>
        <w:rPr>
          <w:rFonts w:cs="David" w:hint="cs"/>
          <w:rtl/>
        </w:rPr>
        <w:t xml:space="preserve">נכון, זה גם לפעמים מכניס את היועץ המשפטי לדילמות מול חברי כנסת שלא בא לו להתעסק עם זה. </w:t>
      </w:r>
    </w:p>
    <w:p w14:paraId="157085B7" w14:textId="77777777" w:rsidR="0000405A" w:rsidRDefault="0000405A" w:rsidP="0000405A">
      <w:pPr>
        <w:bidi/>
        <w:ind w:firstLine="720"/>
        <w:jc w:val="both"/>
        <w:rPr>
          <w:rFonts w:cs="David" w:hint="cs"/>
          <w:rtl/>
        </w:rPr>
      </w:pPr>
    </w:p>
    <w:p w14:paraId="18C66BCA"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0F21E19A" w14:textId="77777777" w:rsidR="0000405A" w:rsidRDefault="0000405A" w:rsidP="0000405A">
      <w:pPr>
        <w:bidi/>
        <w:ind w:firstLine="720"/>
        <w:jc w:val="both"/>
        <w:rPr>
          <w:rFonts w:cs="David" w:hint="cs"/>
          <w:rtl/>
        </w:rPr>
      </w:pPr>
    </w:p>
    <w:p w14:paraId="21D893C9" w14:textId="77777777" w:rsidR="0000405A" w:rsidRDefault="0000405A" w:rsidP="0000405A">
      <w:pPr>
        <w:bidi/>
        <w:ind w:firstLine="720"/>
        <w:jc w:val="both"/>
        <w:rPr>
          <w:rFonts w:cs="David" w:hint="cs"/>
          <w:rtl/>
        </w:rPr>
      </w:pPr>
      <w:r>
        <w:rPr>
          <w:rFonts w:cs="David" w:hint="cs"/>
          <w:rtl/>
        </w:rPr>
        <w:t xml:space="preserve">פירושו של דבר שאתה מטפל בכל עניין שנוגע באתיקה. </w:t>
      </w:r>
    </w:p>
    <w:p w14:paraId="0CAA3A66" w14:textId="77777777" w:rsidR="0000405A" w:rsidRDefault="0000405A" w:rsidP="0000405A">
      <w:pPr>
        <w:bidi/>
        <w:ind w:firstLine="720"/>
        <w:jc w:val="both"/>
        <w:rPr>
          <w:rFonts w:cs="David" w:hint="cs"/>
          <w:rtl/>
        </w:rPr>
      </w:pPr>
    </w:p>
    <w:p w14:paraId="798F0D41"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FFC6B46" w14:textId="77777777" w:rsidR="0000405A" w:rsidRDefault="0000405A" w:rsidP="0000405A">
      <w:pPr>
        <w:bidi/>
        <w:ind w:firstLine="720"/>
        <w:jc w:val="both"/>
        <w:rPr>
          <w:rFonts w:cs="David" w:hint="cs"/>
          <w:rtl/>
        </w:rPr>
      </w:pPr>
    </w:p>
    <w:p w14:paraId="11AC5598" w14:textId="77777777" w:rsidR="0000405A" w:rsidRDefault="0000405A" w:rsidP="0000405A">
      <w:pPr>
        <w:bidi/>
        <w:ind w:firstLine="720"/>
        <w:jc w:val="both"/>
        <w:rPr>
          <w:rFonts w:cs="David" w:hint="cs"/>
          <w:rtl/>
        </w:rPr>
      </w:pPr>
      <w:r>
        <w:rPr>
          <w:rFonts w:cs="David" w:hint="cs"/>
          <w:rtl/>
        </w:rPr>
        <w:t xml:space="preserve">לא, רשאי להיעזר. </w:t>
      </w:r>
    </w:p>
    <w:p w14:paraId="1B5C50C2" w14:textId="77777777" w:rsidR="0000405A" w:rsidRDefault="0000405A" w:rsidP="0000405A">
      <w:pPr>
        <w:bidi/>
        <w:ind w:firstLine="720"/>
        <w:jc w:val="both"/>
        <w:rPr>
          <w:rFonts w:cs="David" w:hint="cs"/>
          <w:rtl/>
        </w:rPr>
      </w:pPr>
    </w:p>
    <w:p w14:paraId="3F92E038"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00B09199" w14:textId="77777777" w:rsidR="0000405A" w:rsidRDefault="0000405A" w:rsidP="0000405A">
      <w:pPr>
        <w:bidi/>
        <w:ind w:firstLine="720"/>
        <w:jc w:val="both"/>
        <w:rPr>
          <w:rFonts w:cs="David" w:hint="cs"/>
          <w:rtl/>
        </w:rPr>
      </w:pPr>
    </w:p>
    <w:p w14:paraId="10CE587A" w14:textId="77777777" w:rsidR="0000405A" w:rsidRDefault="0000405A" w:rsidP="0000405A">
      <w:pPr>
        <w:bidi/>
        <w:ind w:firstLine="720"/>
        <w:jc w:val="both"/>
        <w:rPr>
          <w:rFonts w:cs="David" w:hint="cs"/>
          <w:rtl/>
        </w:rPr>
      </w:pPr>
      <w:r>
        <w:rPr>
          <w:rFonts w:cs="David" w:hint="cs"/>
          <w:rtl/>
        </w:rPr>
        <w:t xml:space="preserve">זה בדגם שאנחנו עובדים בו עכשיו, שאני חושב שהוא דגם מאוזן, כי אם תהיה אפשרות לגמרי להתנצל מהעניין הזה ולהעביר אותו למישהו אחר, יכול לבוא מישהו ולהגיד 'למה אני צריך את כאב הראש הזה? להסתבך עם חברי כנסת, להגיד להם לא, להתווכח איתם, לריב איתם, נמנה איזה מישהו מהלשכה המשפטית שהוא ינהל את המלחמות האלה', אבל אני חושב שזה לא נכון, זו כן אחריות. </w:t>
      </w:r>
    </w:p>
    <w:p w14:paraId="5724F525" w14:textId="77777777" w:rsidR="0000405A" w:rsidRDefault="0000405A" w:rsidP="0000405A">
      <w:pPr>
        <w:bidi/>
        <w:ind w:firstLine="720"/>
        <w:jc w:val="both"/>
        <w:rPr>
          <w:rFonts w:cs="David" w:hint="cs"/>
          <w:rtl/>
        </w:rPr>
      </w:pPr>
    </w:p>
    <w:p w14:paraId="3FDD73F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DB64231" w14:textId="77777777" w:rsidR="0000405A" w:rsidRDefault="0000405A" w:rsidP="0000405A">
      <w:pPr>
        <w:bidi/>
        <w:ind w:firstLine="720"/>
        <w:jc w:val="both"/>
        <w:rPr>
          <w:rFonts w:cs="David" w:hint="cs"/>
          <w:rtl/>
        </w:rPr>
      </w:pPr>
    </w:p>
    <w:p w14:paraId="44161084" w14:textId="77777777" w:rsidR="0000405A" w:rsidRDefault="0000405A" w:rsidP="0000405A">
      <w:pPr>
        <w:bidi/>
        <w:ind w:firstLine="720"/>
        <w:jc w:val="both"/>
        <w:rPr>
          <w:rFonts w:cs="David" w:hint="cs"/>
          <w:rtl/>
        </w:rPr>
      </w:pPr>
      <w:r>
        <w:rPr>
          <w:rFonts w:cs="David" w:hint="cs"/>
          <w:rtl/>
        </w:rPr>
        <w:t>ומאידך, אם יהיה יועץ משפטי שיגיד, 'אני לא מעביר את הנושאים האלה לאף אחד, אני אישית אאשר כל נסיעה לחוץ לארץ', שיהיה בריא. יש לו אפשרות למנות, הסמכות בעצם היא מלאה שלו, מה שפה נאמר, זה שלא שהוא במקרה נתן למישהו סמכות, אלא אנחנו רואים לנגד עינינו שהוא רשאי להיעזר---</w:t>
      </w:r>
    </w:p>
    <w:p w14:paraId="1D847311" w14:textId="77777777" w:rsidR="0000405A" w:rsidRDefault="0000405A" w:rsidP="0000405A">
      <w:pPr>
        <w:bidi/>
        <w:ind w:firstLine="720"/>
        <w:jc w:val="both"/>
        <w:rPr>
          <w:rFonts w:cs="David" w:hint="cs"/>
          <w:rtl/>
        </w:rPr>
      </w:pPr>
    </w:p>
    <w:p w14:paraId="7D3F2837"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AF6CC66" w14:textId="77777777" w:rsidR="0000405A" w:rsidRDefault="0000405A" w:rsidP="0000405A">
      <w:pPr>
        <w:bidi/>
        <w:ind w:firstLine="720"/>
        <w:jc w:val="both"/>
        <w:rPr>
          <w:rFonts w:cs="David" w:hint="cs"/>
          <w:rtl/>
        </w:rPr>
      </w:pPr>
    </w:p>
    <w:p w14:paraId="690C6029" w14:textId="77777777" w:rsidR="0000405A" w:rsidRDefault="0000405A" w:rsidP="0000405A">
      <w:pPr>
        <w:bidi/>
        <w:ind w:firstLine="720"/>
        <w:jc w:val="both"/>
        <w:rPr>
          <w:rFonts w:cs="David" w:hint="cs"/>
          <w:rtl/>
        </w:rPr>
      </w:pPr>
      <w:r>
        <w:rPr>
          <w:rFonts w:cs="David" w:hint="cs"/>
          <w:rtl/>
        </w:rPr>
        <w:t xml:space="preserve">"הוא רשאי להיעזר לשם כך בעובד הלשכה המשפטית של הכנסת, שהסמיכו לסייע בטיפול בענייני האתיקה של חברי הכנסת", הוא כן מסמיך מישהו לסייע לו. </w:t>
      </w:r>
    </w:p>
    <w:p w14:paraId="1AD1EF85" w14:textId="77777777" w:rsidR="0000405A" w:rsidRDefault="0000405A" w:rsidP="0000405A">
      <w:pPr>
        <w:bidi/>
        <w:ind w:firstLine="720"/>
        <w:jc w:val="both"/>
        <w:rPr>
          <w:rFonts w:cs="David" w:hint="cs"/>
          <w:rtl/>
        </w:rPr>
      </w:pPr>
    </w:p>
    <w:p w14:paraId="02DE8701"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DEDE1FE" w14:textId="77777777" w:rsidR="0000405A" w:rsidRDefault="0000405A" w:rsidP="0000405A">
      <w:pPr>
        <w:bidi/>
        <w:ind w:firstLine="720"/>
        <w:jc w:val="both"/>
        <w:rPr>
          <w:rFonts w:cs="David" w:hint="cs"/>
          <w:rtl/>
        </w:rPr>
      </w:pPr>
    </w:p>
    <w:p w14:paraId="1A03A2B2" w14:textId="77777777" w:rsidR="0000405A" w:rsidRDefault="0000405A" w:rsidP="0000405A">
      <w:pPr>
        <w:bidi/>
        <w:ind w:firstLine="720"/>
        <w:jc w:val="both"/>
        <w:rPr>
          <w:rFonts w:cs="David" w:hint="cs"/>
          <w:rtl/>
        </w:rPr>
      </w:pPr>
      <w:r>
        <w:rPr>
          <w:rFonts w:cs="David" w:hint="cs"/>
          <w:rtl/>
        </w:rPr>
        <w:t>מישהו, זה לא אחד מהעובדים, כל שבוע מישהו אחר.</w:t>
      </w:r>
    </w:p>
    <w:p w14:paraId="188553D8" w14:textId="77777777" w:rsidR="0000405A" w:rsidRDefault="0000405A" w:rsidP="0000405A">
      <w:pPr>
        <w:bidi/>
        <w:ind w:firstLine="720"/>
        <w:jc w:val="both"/>
        <w:rPr>
          <w:rFonts w:cs="David" w:hint="cs"/>
          <w:rtl/>
        </w:rPr>
      </w:pPr>
    </w:p>
    <w:p w14:paraId="4DEE3C64"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78FA7A3" w14:textId="77777777" w:rsidR="0000405A" w:rsidRDefault="0000405A" w:rsidP="0000405A">
      <w:pPr>
        <w:bidi/>
        <w:ind w:firstLine="720"/>
        <w:jc w:val="both"/>
        <w:rPr>
          <w:rFonts w:cs="David" w:hint="cs"/>
          <w:rtl/>
        </w:rPr>
      </w:pPr>
    </w:p>
    <w:p w14:paraId="6D1EF3DA" w14:textId="77777777" w:rsidR="0000405A" w:rsidRDefault="0000405A" w:rsidP="0000405A">
      <w:pPr>
        <w:bidi/>
        <w:ind w:firstLine="720"/>
        <w:jc w:val="both"/>
        <w:rPr>
          <w:rFonts w:cs="David" w:hint="cs"/>
          <w:rtl/>
        </w:rPr>
      </w:pPr>
      <w:r>
        <w:rPr>
          <w:rFonts w:cs="David" w:hint="cs"/>
          <w:rtl/>
        </w:rPr>
        <w:t xml:space="preserve">כן, זה גם מה שדיברו פה, שזה יהיה מישהו מסוים לאורך זמן, שיתמקצע בענייני אתיקה וכולי. </w:t>
      </w:r>
    </w:p>
    <w:p w14:paraId="577DD1A7" w14:textId="77777777" w:rsidR="0000405A" w:rsidRDefault="0000405A" w:rsidP="0000405A">
      <w:pPr>
        <w:bidi/>
        <w:ind w:firstLine="720"/>
        <w:jc w:val="both"/>
        <w:rPr>
          <w:rFonts w:cs="David" w:hint="cs"/>
          <w:rtl/>
        </w:rPr>
      </w:pPr>
    </w:p>
    <w:p w14:paraId="10E0DD6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D9A2A7C" w14:textId="77777777" w:rsidR="0000405A" w:rsidRDefault="0000405A" w:rsidP="0000405A">
      <w:pPr>
        <w:bidi/>
        <w:ind w:firstLine="720"/>
        <w:jc w:val="both"/>
        <w:rPr>
          <w:rFonts w:cs="David" w:hint="cs"/>
          <w:rtl/>
        </w:rPr>
      </w:pPr>
    </w:p>
    <w:p w14:paraId="3E5C92C4" w14:textId="77777777" w:rsidR="0000405A" w:rsidRDefault="0000405A" w:rsidP="0000405A">
      <w:pPr>
        <w:bidi/>
        <w:ind w:firstLine="720"/>
        <w:jc w:val="both"/>
        <w:rPr>
          <w:rFonts w:cs="David" w:hint="cs"/>
          <w:rtl/>
        </w:rPr>
      </w:pPr>
      <w:r>
        <w:rPr>
          <w:rFonts w:cs="David" w:hint="cs"/>
          <w:rtl/>
        </w:rPr>
        <w:t xml:space="preserve">אנחנו הכנסנו את המבנה של אייל וארבל לתוך החוק ולתוך התקנון. אם זה יחזיק מעמד, נראה בהמשך. </w:t>
      </w:r>
    </w:p>
    <w:p w14:paraId="00773A21" w14:textId="77777777" w:rsidR="0000405A" w:rsidRDefault="0000405A" w:rsidP="0000405A">
      <w:pPr>
        <w:bidi/>
        <w:ind w:firstLine="720"/>
        <w:jc w:val="both"/>
        <w:rPr>
          <w:rFonts w:cs="David" w:hint="cs"/>
          <w:rtl/>
        </w:rPr>
      </w:pPr>
    </w:p>
    <w:p w14:paraId="78FDBE0E"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9711686" w14:textId="77777777" w:rsidR="0000405A" w:rsidRDefault="0000405A" w:rsidP="0000405A">
      <w:pPr>
        <w:bidi/>
        <w:ind w:firstLine="720"/>
        <w:jc w:val="both"/>
        <w:rPr>
          <w:rFonts w:cs="David" w:hint="cs"/>
          <w:rtl/>
        </w:rPr>
      </w:pPr>
    </w:p>
    <w:p w14:paraId="4279E63A" w14:textId="77777777" w:rsidR="0000405A" w:rsidRDefault="0000405A" w:rsidP="0000405A">
      <w:pPr>
        <w:bidi/>
        <w:ind w:firstLine="720"/>
        <w:jc w:val="both"/>
        <w:rPr>
          <w:rFonts w:cs="David" w:hint="cs"/>
          <w:rtl/>
        </w:rPr>
      </w:pPr>
      <w:r>
        <w:rPr>
          <w:rFonts w:cs="David" w:hint="cs"/>
          <w:rtl/>
        </w:rPr>
        <w:t xml:space="preserve">אז בזה סיימנו את פרק ועדת האתיקה, אבל בפרק שקשור לפרק הבא שעניינו תלונות וקובלנות. יש לו סעיף מטרה, ש"מטרת הכללים בפרק להסדיר טיפול הוגן ויעיל בתלונות וקובלנות כנגד חברי הכנסת בשל הפרה של כללים אלה". </w:t>
      </w:r>
    </w:p>
    <w:p w14:paraId="598206DA" w14:textId="77777777" w:rsidR="0000405A" w:rsidRDefault="0000405A" w:rsidP="0000405A">
      <w:pPr>
        <w:bidi/>
        <w:ind w:firstLine="720"/>
        <w:jc w:val="both"/>
        <w:rPr>
          <w:rFonts w:cs="David" w:hint="cs"/>
          <w:rtl/>
        </w:rPr>
      </w:pPr>
    </w:p>
    <w:p w14:paraId="6C4DB37B" w14:textId="77777777" w:rsidR="0000405A" w:rsidRDefault="0000405A" w:rsidP="0000405A">
      <w:pPr>
        <w:bidi/>
        <w:ind w:firstLine="720"/>
        <w:jc w:val="both"/>
        <w:rPr>
          <w:rFonts w:cs="David" w:hint="cs"/>
          <w:rtl/>
        </w:rPr>
      </w:pPr>
      <w:r>
        <w:rPr>
          <w:rFonts w:cs="David" w:hint="cs"/>
          <w:rtl/>
        </w:rPr>
        <w:t xml:space="preserve">כאן יש הוראה שהיא הוראה חשובה, היא עברה מסעיף קודם, שהפרת הכללים או אי קיום החלטה  של ועדת הקובלנות, או ועדת האתיקה, היא עילה להגשת תלונה. זה בעצם צריך להיות לוועדת הקובלנות. כלומר היום כתוב לנו בחוק שיש סמכות לוועדה להפעיל את סמכותה אם חבר כנסת הפר את כללי האתיקה ולא כתוב אם הוא הפר החלטות, ויש פה חשיבות שגם הפרה של החלטה יכולה להוות עילה להגשת קובלנה. </w:t>
      </w:r>
    </w:p>
    <w:p w14:paraId="7BEB7129" w14:textId="77777777" w:rsidR="0000405A" w:rsidRDefault="0000405A" w:rsidP="0000405A">
      <w:pPr>
        <w:bidi/>
        <w:ind w:firstLine="720"/>
        <w:jc w:val="both"/>
        <w:rPr>
          <w:rFonts w:cs="David" w:hint="cs"/>
          <w:rtl/>
        </w:rPr>
      </w:pPr>
    </w:p>
    <w:p w14:paraId="12613F4A"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37C5A411" w14:textId="77777777" w:rsidR="0000405A" w:rsidRDefault="0000405A" w:rsidP="0000405A">
      <w:pPr>
        <w:bidi/>
        <w:ind w:firstLine="720"/>
        <w:jc w:val="both"/>
        <w:rPr>
          <w:rFonts w:cs="David" w:hint="cs"/>
          <w:rtl/>
        </w:rPr>
      </w:pPr>
    </w:p>
    <w:p w14:paraId="34340422" w14:textId="77777777" w:rsidR="0000405A" w:rsidRDefault="0000405A" w:rsidP="0000405A">
      <w:pPr>
        <w:bidi/>
        <w:ind w:firstLine="720"/>
        <w:jc w:val="both"/>
        <w:rPr>
          <w:rFonts w:cs="David" w:hint="cs"/>
          <w:rtl/>
        </w:rPr>
      </w:pPr>
      <w:r>
        <w:rPr>
          <w:rFonts w:cs="David" w:hint="cs"/>
          <w:rtl/>
        </w:rPr>
        <w:t xml:space="preserve">זה דבר חשוב. אגב, זה גם נטען בטענות של חברי כנסת </w:t>
      </w:r>
      <w:proofErr w:type="spellStart"/>
      <w:r>
        <w:rPr>
          <w:rFonts w:cs="David" w:hint="cs"/>
          <w:rtl/>
        </w:rPr>
        <w:t>נקבלים</w:t>
      </w:r>
      <w:proofErr w:type="spellEnd"/>
      <w:r>
        <w:rPr>
          <w:rFonts w:cs="David" w:hint="cs"/>
          <w:rtl/>
        </w:rPr>
        <w:t xml:space="preserve"> שהם טענו 'לא עברתי על כלל מכללי האתיקה, אלא רק על החלטות ועדת האתיקה ולכן אין לכם סמכות להטיל עלינו סנקציות'. זה נועד להבהיר את הנקודה הזאת. </w:t>
      </w:r>
    </w:p>
    <w:p w14:paraId="4A8F4BAA" w14:textId="77777777" w:rsidR="0000405A" w:rsidRDefault="0000405A" w:rsidP="0000405A">
      <w:pPr>
        <w:bidi/>
        <w:ind w:firstLine="720"/>
        <w:jc w:val="both"/>
        <w:rPr>
          <w:rFonts w:cs="David" w:hint="cs"/>
          <w:rtl/>
        </w:rPr>
      </w:pPr>
    </w:p>
    <w:p w14:paraId="7656A540"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50E890C" w14:textId="77777777" w:rsidR="0000405A" w:rsidRDefault="0000405A" w:rsidP="0000405A">
      <w:pPr>
        <w:bidi/>
        <w:ind w:firstLine="720"/>
        <w:jc w:val="both"/>
        <w:rPr>
          <w:rFonts w:cs="David" w:hint="cs"/>
          <w:rtl/>
        </w:rPr>
      </w:pPr>
    </w:p>
    <w:p w14:paraId="49AC9ADA" w14:textId="77777777" w:rsidR="0000405A" w:rsidRDefault="0000405A" w:rsidP="0000405A">
      <w:pPr>
        <w:bidi/>
        <w:ind w:firstLine="720"/>
        <w:jc w:val="both"/>
        <w:rPr>
          <w:rFonts w:cs="David" w:hint="cs"/>
          <w:rtl/>
        </w:rPr>
      </w:pPr>
      <w:r>
        <w:rPr>
          <w:rFonts w:cs="David" w:hint="cs"/>
          <w:rtl/>
        </w:rPr>
        <w:t xml:space="preserve">יש כאן הבחנה בטרמינולוגיה בין תלונה לקובלנה שאנחנו נצטרך להחליט מה עושים איתה. היום מוצע שאדם מגיש תלונה נגד חבר הכנסת והיועץ לאתיקה בודק, מחליט; לדחות על הסף, לעשות כך או כך, והוא מגיש קובלנה. עכשיו כשהורדנו את המסננת של היועץ לאתיקה, אז קודם כל מה רוצים שאדם יגיש, תלונה או קובלנה. </w:t>
      </w:r>
    </w:p>
    <w:p w14:paraId="7DBD8305" w14:textId="77777777" w:rsidR="0000405A" w:rsidRDefault="0000405A" w:rsidP="0000405A">
      <w:pPr>
        <w:bidi/>
        <w:ind w:firstLine="720"/>
        <w:jc w:val="both"/>
        <w:rPr>
          <w:rFonts w:cs="David" w:hint="cs"/>
          <w:rtl/>
        </w:rPr>
      </w:pPr>
    </w:p>
    <w:p w14:paraId="6A58513F"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5931D698" w14:textId="77777777" w:rsidR="0000405A" w:rsidRDefault="0000405A" w:rsidP="0000405A">
      <w:pPr>
        <w:bidi/>
        <w:ind w:firstLine="720"/>
        <w:jc w:val="both"/>
        <w:rPr>
          <w:rFonts w:cs="David" w:hint="cs"/>
          <w:rtl/>
        </w:rPr>
      </w:pPr>
    </w:p>
    <w:p w14:paraId="680276F5" w14:textId="77777777" w:rsidR="0000405A" w:rsidRDefault="0000405A" w:rsidP="0000405A">
      <w:pPr>
        <w:bidi/>
        <w:ind w:firstLine="720"/>
        <w:jc w:val="both"/>
        <w:rPr>
          <w:rFonts w:cs="David" w:hint="cs"/>
          <w:rtl/>
        </w:rPr>
      </w:pPr>
      <w:r>
        <w:rPr>
          <w:rFonts w:cs="David" w:hint="cs"/>
          <w:rtl/>
        </w:rPr>
        <w:t xml:space="preserve">אני רוצה לומר כאן משהו. בפרק הזה צריך להבחין בין שני דברים. דבר אחד זה ההסמכה של היועץ לאתיקה, דבר שני זה הפרוצדורה של טיפול בתלונות וקובלנות. מגיעה תלונה מאזרח כנגד חבר כנסת מסוים, כיצד לטפל בה. לעניין היועץ לאתיקה, נתקבלה כאן החלטה, היועץ לאתיקה איננו, את התפקידים שלו ממלא היועץ המשפטי לכנסת. </w:t>
      </w:r>
    </w:p>
    <w:p w14:paraId="419A8ADE" w14:textId="77777777" w:rsidR="0000405A" w:rsidRDefault="0000405A" w:rsidP="0000405A">
      <w:pPr>
        <w:bidi/>
        <w:ind w:firstLine="720"/>
        <w:jc w:val="both"/>
        <w:rPr>
          <w:rFonts w:cs="David" w:hint="cs"/>
          <w:rtl/>
        </w:rPr>
      </w:pPr>
    </w:p>
    <w:p w14:paraId="60CE35C5"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61F1BF93" w14:textId="77777777" w:rsidR="0000405A" w:rsidRDefault="0000405A" w:rsidP="0000405A">
      <w:pPr>
        <w:bidi/>
        <w:ind w:firstLine="720"/>
        <w:jc w:val="both"/>
        <w:rPr>
          <w:rFonts w:cs="David" w:hint="cs"/>
          <w:rtl/>
        </w:rPr>
      </w:pPr>
    </w:p>
    <w:p w14:paraId="124F51A8" w14:textId="77777777" w:rsidR="0000405A" w:rsidRDefault="0000405A" w:rsidP="0000405A">
      <w:pPr>
        <w:bidi/>
        <w:ind w:firstLine="720"/>
        <w:jc w:val="both"/>
        <w:rPr>
          <w:rFonts w:cs="David" w:hint="cs"/>
          <w:rtl/>
        </w:rPr>
      </w:pPr>
      <w:r>
        <w:rPr>
          <w:rFonts w:cs="David" w:hint="cs"/>
          <w:rtl/>
        </w:rPr>
        <w:t xml:space="preserve">חלק מהתפקידים שלו. </w:t>
      </w:r>
    </w:p>
    <w:p w14:paraId="07FC590D" w14:textId="77777777" w:rsidR="0000405A" w:rsidRDefault="0000405A" w:rsidP="0000405A">
      <w:pPr>
        <w:bidi/>
        <w:ind w:firstLine="720"/>
        <w:jc w:val="both"/>
        <w:rPr>
          <w:rFonts w:cs="David" w:hint="cs"/>
          <w:rtl/>
        </w:rPr>
      </w:pPr>
    </w:p>
    <w:p w14:paraId="76F0F1FB"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1480151C" w14:textId="77777777" w:rsidR="0000405A" w:rsidRDefault="0000405A" w:rsidP="0000405A">
      <w:pPr>
        <w:bidi/>
        <w:ind w:firstLine="720"/>
        <w:jc w:val="both"/>
        <w:rPr>
          <w:rFonts w:cs="David" w:hint="cs"/>
          <w:rtl/>
        </w:rPr>
      </w:pPr>
    </w:p>
    <w:p w14:paraId="10B68E72" w14:textId="77777777" w:rsidR="0000405A" w:rsidRDefault="0000405A" w:rsidP="0000405A">
      <w:pPr>
        <w:bidi/>
        <w:ind w:firstLine="720"/>
        <w:jc w:val="both"/>
        <w:rPr>
          <w:rFonts w:cs="David" w:hint="cs"/>
          <w:rtl/>
        </w:rPr>
      </w:pPr>
      <w:r>
        <w:rPr>
          <w:rFonts w:cs="David" w:hint="cs"/>
          <w:rtl/>
        </w:rPr>
        <w:t xml:space="preserve">זה לא בהכרח משפיע על עניין הפרוצדורה. מה שאני מציע, יש כאן מן שינוי, אם תרצו רפורמה, בפרוצדורה, ואני מציע לשקול אותה לגופה כשמתעלמים מהעניין של היועץ לאתיקה, ולחשוב האם הפרוצדורה טובה כשאת התפקיד ימלא היועץ המשפטי לכנסת. למשל אחד הדברים כאן הוא, נניח, זו רק דוגמה אחת, אדם מן הציבור מגיש תלונה נגד חבר הכנסת. היום התלונה מגיעה ישר לוועדת האתיקה והיא צריכה לדון בה. כאן היועץ המשפטי לכנסת, אם הוא בא במקום היועץ לאתיקה, הוא מקבל את התלונה והוא עושה סינון ראשוני. אם זו תלונת סרק שעל פניו אין לה שום יסוד, הוא מוסמך לדחות אותה על הסף. יש בקרה עליו, אבל הוא קודם אומר שעל פניו אין כאן שום עברה על האתיקה. זו רק דוגמה. </w:t>
      </w:r>
    </w:p>
    <w:p w14:paraId="46835287" w14:textId="77777777" w:rsidR="0000405A" w:rsidRDefault="0000405A" w:rsidP="0000405A">
      <w:pPr>
        <w:bidi/>
        <w:ind w:firstLine="720"/>
        <w:jc w:val="both"/>
        <w:rPr>
          <w:rFonts w:cs="David" w:hint="cs"/>
          <w:rtl/>
        </w:rPr>
      </w:pPr>
    </w:p>
    <w:p w14:paraId="3701D7D7"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CC221EE" w14:textId="77777777" w:rsidR="0000405A" w:rsidRDefault="0000405A" w:rsidP="0000405A">
      <w:pPr>
        <w:bidi/>
        <w:ind w:firstLine="720"/>
        <w:jc w:val="both"/>
        <w:rPr>
          <w:rFonts w:cs="David" w:hint="cs"/>
          <w:rtl/>
        </w:rPr>
      </w:pPr>
    </w:p>
    <w:p w14:paraId="1E9C8499" w14:textId="77777777" w:rsidR="0000405A" w:rsidRDefault="0000405A" w:rsidP="0000405A">
      <w:pPr>
        <w:bidi/>
        <w:ind w:firstLine="720"/>
        <w:jc w:val="both"/>
        <w:rPr>
          <w:rFonts w:cs="David" w:hint="cs"/>
          <w:rtl/>
        </w:rPr>
      </w:pPr>
      <w:r>
        <w:rPr>
          <w:rFonts w:cs="David" w:hint="cs"/>
          <w:rtl/>
        </w:rPr>
        <w:t>היות וקראתי קצת קדימה כשאתם דיברתם, סעיף 105 עוסק בעניין הזה. 105 נותן סמכות מלאה ליועץ המשפטי---</w:t>
      </w:r>
    </w:p>
    <w:p w14:paraId="7597B2F4" w14:textId="77777777" w:rsidR="0000405A" w:rsidRDefault="0000405A" w:rsidP="0000405A">
      <w:pPr>
        <w:bidi/>
        <w:ind w:firstLine="720"/>
        <w:jc w:val="both"/>
        <w:rPr>
          <w:rFonts w:cs="David" w:hint="cs"/>
          <w:rtl/>
        </w:rPr>
      </w:pPr>
    </w:p>
    <w:p w14:paraId="57B91E8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3D4B319" w14:textId="77777777" w:rsidR="0000405A" w:rsidRDefault="0000405A" w:rsidP="0000405A">
      <w:pPr>
        <w:bidi/>
        <w:ind w:firstLine="720"/>
        <w:jc w:val="both"/>
        <w:rPr>
          <w:rFonts w:cs="David" w:hint="cs"/>
          <w:rtl/>
        </w:rPr>
      </w:pPr>
    </w:p>
    <w:p w14:paraId="41E7BDAB" w14:textId="77777777" w:rsidR="0000405A" w:rsidRDefault="0000405A" w:rsidP="0000405A">
      <w:pPr>
        <w:bidi/>
        <w:ind w:firstLine="720"/>
        <w:jc w:val="both"/>
        <w:rPr>
          <w:rFonts w:cs="David" w:hint="cs"/>
          <w:rtl/>
        </w:rPr>
      </w:pPr>
      <w:r>
        <w:rPr>
          <w:rFonts w:cs="David" w:hint="cs"/>
          <w:rtl/>
        </w:rPr>
        <w:t xml:space="preserve">אנחנו צריכים להחליט שזה היועץ המשפטי. היום זה היועץ לאתיקה. </w:t>
      </w:r>
    </w:p>
    <w:p w14:paraId="72641F10" w14:textId="77777777" w:rsidR="0000405A" w:rsidRDefault="0000405A" w:rsidP="0000405A">
      <w:pPr>
        <w:bidi/>
        <w:ind w:firstLine="720"/>
        <w:jc w:val="both"/>
        <w:rPr>
          <w:rFonts w:cs="David" w:hint="cs"/>
          <w:rtl/>
        </w:rPr>
      </w:pPr>
    </w:p>
    <w:p w14:paraId="06088FC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1801BDC" w14:textId="77777777" w:rsidR="0000405A" w:rsidRDefault="0000405A" w:rsidP="0000405A">
      <w:pPr>
        <w:bidi/>
        <w:ind w:firstLine="720"/>
        <w:jc w:val="both"/>
        <w:rPr>
          <w:rFonts w:cs="David" w:hint="cs"/>
          <w:rtl/>
        </w:rPr>
      </w:pPr>
    </w:p>
    <w:p w14:paraId="7AB98F99" w14:textId="77777777" w:rsidR="0000405A" w:rsidRDefault="0000405A" w:rsidP="0000405A">
      <w:pPr>
        <w:bidi/>
        <w:ind w:firstLine="720"/>
        <w:jc w:val="both"/>
        <w:rPr>
          <w:rFonts w:cs="David" w:hint="cs"/>
          <w:rtl/>
        </w:rPr>
      </w:pPr>
      <w:r>
        <w:rPr>
          <w:rFonts w:cs="David" w:hint="cs"/>
          <w:rtl/>
        </w:rPr>
        <w:t>בסדר, אבל אנחנו אמרנו כרגע שהיועץ לאתיקה הוא היועץ המשפטי. אני רוצה להציע פה תיקון קטן שאומר להשאיר את סעיף 105 כפי שהוא, אבל חובת דיווח, לא יכול להיות שתיעלם תלונה של חבר כנסת ושל אזרח, בין האזרח או בין חבר הכנסת ובין היועץ המשפטי בלבד. נגיד לצורך העניין, בראשית ישיבה בא היועץ המשפטי לכנסת ואומר 'תשמעו, הגיעו אליי שתי תלונות של אזרחים בנושא...', או של חבר כנסת ואזרח---</w:t>
      </w:r>
    </w:p>
    <w:p w14:paraId="3BC6E821" w14:textId="77777777" w:rsidR="0000405A" w:rsidRDefault="0000405A" w:rsidP="0000405A">
      <w:pPr>
        <w:bidi/>
        <w:ind w:firstLine="720"/>
        <w:jc w:val="both"/>
        <w:rPr>
          <w:rFonts w:cs="David" w:hint="cs"/>
          <w:rtl/>
        </w:rPr>
      </w:pPr>
    </w:p>
    <w:p w14:paraId="58C40417"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72DDD8D8" w14:textId="77777777" w:rsidR="0000405A" w:rsidRDefault="0000405A" w:rsidP="0000405A">
      <w:pPr>
        <w:bidi/>
        <w:ind w:firstLine="720"/>
        <w:jc w:val="both"/>
        <w:rPr>
          <w:rFonts w:cs="David" w:hint="cs"/>
          <w:rtl/>
        </w:rPr>
      </w:pPr>
    </w:p>
    <w:p w14:paraId="43D4C54A" w14:textId="77777777" w:rsidR="0000405A" w:rsidRDefault="0000405A" w:rsidP="0000405A">
      <w:pPr>
        <w:bidi/>
        <w:ind w:firstLine="720"/>
        <w:jc w:val="both"/>
        <w:rPr>
          <w:rFonts w:cs="David" w:hint="cs"/>
          <w:rtl/>
        </w:rPr>
      </w:pPr>
      <w:r>
        <w:rPr>
          <w:rFonts w:cs="David" w:hint="cs"/>
          <w:rtl/>
        </w:rPr>
        <w:t xml:space="preserve">זה סעיף 107, תקרא. </w:t>
      </w:r>
    </w:p>
    <w:p w14:paraId="54A1743C" w14:textId="77777777" w:rsidR="0000405A" w:rsidRDefault="0000405A" w:rsidP="0000405A">
      <w:pPr>
        <w:bidi/>
        <w:ind w:firstLine="720"/>
        <w:jc w:val="both"/>
        <w:rPr>
          <w:rFonts w:cs="David" w:hint="cs"/>
          <w:rtl/>
        </w:rPr>
      </w:pPr>
    </w:p>
    <w:p w14:paraId="50F4FF28"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1ED87CE" w14:textId="77777777" w:rsidR="0000405A" w:rsidRDefault="0000405A" w:rsidP="0000405A">
      <w:pPr>
        <w:bidi/>
        <w:ind w:firstLine="720"/>
        <w:jc w:val="both"/>
        <w:rPr>
          <w:rFonts w:cs="David" w:hint="cs"/>
          <w:rtl/>
        </w:rPr>
      </w:pPr>
    </w:p>
    <w:p w14:paraId="707FE7B6" w14:textId="77777777" w:rsidR="0000405A" w:rsidRDefault="0000405A" w:rsidP="0000405A">
      <w:pPr>
        <w:bidi/>
        <w:ind w:firstLine="720"/>
        <w:jc w:val="both"/>
        <w:rPr>
          <w:rFonts w:cs="David" w:hint="cs"/>
          <w:rtl/>
        </w:rPr>
      </w:pPr>
      <w:r>
        <w:rPr>
          <w:rFonts w:cs="David" w:hint="cs"/>
          <w:rtl/>
        </w:rPr>
        <w:t xml:space="preserve">לא הגעתי עד שם. אוקי, קלעתי לדעת גדולים. לכן, לחברי הכנסת לוין ויחימוביץ, שלא הייתם איתנו </w:t>
      </w:r>
      <w:proofErr w:type="spellStart"/>
      <w:r>
        <w:rPr>
          <w:rFonts w:cs="David" w:hint="cs"/>
          <w:rtl/>
        </w:rPr>
        <w:t>בלופ</w:t>
      </w:r>
      <w:proofErr w:type="spellEnd"/>
      <w:r>
        <w:rPr>
          <w:rFonts w:cs="David" w:hint="cs"/>
          <w:rtl/>
        </w:rPr>
        <w:t xml:space="preserve"> הזה, עולה פה שאלה, קודם כל מבחינת הטרמינולוגיה, אני מציע שההבדל בין תלונה לבין קובלנה יהיה בשלב שבו תלונה הופכת לנושא לדיון בוועדת האתיקה, ואז היא הופכת לקובלנה. </w:t>
      </w:r>
    </w:p>
    <w:p w14:paraId="75E93750" w14:textId="77777777" w:rsidR="0000405A" w:rsidRDefault="0000405A" w:rsidP="0000405A">
      <w:pPr>
        <w:bidi/>
        <w:ind w:firstLine="720"/>
        <w:jc w:val="both"/>
        <w:rPr>
          <w:rFonts w:cs="David" w:hint="cs"/>
          <w:rtl/>
        </w:rPr>
      </w:pPr>
    </w:p>
    <w:p w14:paraId="0EFBDE31"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F87C774" w14:textId="77777777" w:rsidR="0000405A" w:rsidRDefault="0000405A" w:rsidP="0000405A">
      <w:pPr>
        <w:bidi/>
        <w:ind w:firstLine="720"/>
        <w:jc w:val="both"/>
        <w:rPr>
          <w:rFonts w:cs="David" w:hint="cs"/>
          <w:rtl/>
        </w:rPr>
      </w:pPr>
    </w:p>
    <w:p w14:paraId="46FB9C2F" w14:textId="77777777" w:rsidR="0000405A" w:rsidRDefault="0000405A" w:rsidP="0000405A">
      <w:pPr>
        <w:bidi/>
        <w:ind w:firstLine="720"/>
        <w:jc w:val="both"/>
        <w:rPr>
          <w:rFonts w:cs="David" w:hint="cs"/>
          <w:rtl/>
        </w:rPr>
      </w:pPr>
      <w:r>
        <w:rPr>
          <w:rFonts w:cs="David" w:hint="cs"/>
          <w:rtl/>
        </w:rPr>
        <w:t xml:space="preserve">מי מגיש את הקובלנה? </w:t>
      </w:r>
    </w:p>
    <w:p w14:paraId="3DA39868" w14:textId="77777777" w:rsidR="0000405A" w:rsidRDefault="0000405A" w:rsidP="0000405A">
      <w:pPr>
        <w:bidi/>
        <w:ind w:firstLine="720"/>
        <w:jc w:val="both"/>
        <w:rPr>
          <w:rFonts w:cs="David" w:hint="cs"/>
          <w:rtl/>
        </w:rPr>
      </w:pPr>
    </w:p>
    <w:p w14:paraId="481AA5BF"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415573AB" w14:textId="77777777" w:rsidR="0000405A" w:rsidRDefault="0000405A" w:rsidP="0000405A">
      <w:pPr>
        <w:bidi/>
        <w:ind w:firstLine="720"/>
        <w:jc w:val="both"/>
        <w:rPr>
          <w:rFonts w:cs="David" w:hint="cs"/>
          <w:rtl/>
        </w:rPr>
      </w:pPr>
    </w:p>
    <w:p w14:paraId="06433473" w14:textId="77777777" w:rsidR="0000405A" w:rsidRDefault="0000405A" w:rsidP="0000405A">
      <w:pPr>
        <w:bidi/>
        <w:ind w:firstLine="720"/>
        <w:jc w:val="both"/>
        <w:rPr>
          <w:rFonts w:cs="David" w:hint="cs"/>
          <w:rtl/>
        </w:rPr>
      </w:pPr>
      <w:r>
        <w:rPr>
          <w:rFonts w:cs="David" w:hint="cs"/>
          <w:rtl/>
        </w:rPr>
        <w:t xml:space="preserve">את התלונה יגיש האזרח, לא היועץ לאתיקה. </w:t>
      </w:r>
    </w:p>
    <w:p w14:paraId="5B3FE4A3" w14:textId="77777777" w:rsidR="0000405A" w:rsidRDefault="0000405A" w:rsidP="0000405A">
      <w:pPr>
        <w:bidi/>
        <w:ind w:firstLine="720"/>
        <w:jc w:val="both"/>
        <w:rPr>
          <w:rFonts w:cs="David" w:hint="cs"/>
          <w:rtl/>
        </w:rPr>
      </w:pPr>
    </w:p>
    <w:p w14:paraId="3D331848"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C375E8A" w14:textId="77777777" w:rsidR="0000405A" w:rsidRDefault="0000405A" w:rsidP="0000405A">
      <w:pPr>
        <w:bidi/>
        <w:ind w:firstLine="720"/>
        <w:jc w:val="both"/>
        <w:rPr>
          <w:rFonts w:cs="David" w:hint="cs"/>
          <w:rtl/>
        </w:rPr>
      </w:pPr>
    </w:p>
    <w:p w14:paraId="2332D2EA" w14:textId="77777777" w:rsidR="0000405A" w:rsidRDefault="0000405A" w:rsidP="0000405A">
      <w:pPr>
        <w:bidi/>
        <w:ind w:firstLine="720"/>
        <w:jc w:val="both"/>
        <w:rPr>
          <w:rFonts w:cs="David" w:hint="cs"/>
          <w:rtl/>
        </w:rPr>
      </w:pPr>
      <w:r>
        <w:rPr>
          <w:rFonts w:cs="David" w:hint="cs"/>
          <w:rtl/>
        </w:rPr>
        <w:t xml:space="preserve">תלונה שלא התגבשה לכלל דיון בוועדת האתיקה, נשארה תלונה ונדחתה על הסף. </w:t>
      </w:r>
    </w:p>
    <w:p w14:paraId="6FD21B5E" w14:textId="77777777" w:rsidR="0000405A" w:rsidRDefault="0000405A" w:rsidP="0000405A">
      <w:pPr>
        <w:bidi/>
        <w:ind w:firstLine="720"/>
        <w:jc w:val="both"/>
        <w:rPr>
          <w:rFonts w:cs="David" w:hint="cs"/>
          <w:rtl/>
        </w:rPr>
      </w:pPr>
    </w:p>
    <w:p w14:paraId="6A70E679"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08469D95" w14:textId="77777777" w:rsidR="0000405A" w:rsidRDefault="0000405A" w:rsidP="0000405A">
      <w:pPr>
        <w:bidi/>
        <w:ind w:firstLine="720"/>
        <w:jc w:val="both"/>
        <w:rPr>
          <w:rFonts w:cs="David" w:hint="cs"/>
          <w:rtl/>
        </w:rPr>
      </w:pPr>
    </w:p>
    <w:p w14:paraId="181806A4" w14:textId="77777777" w:rsidR="0000405A" w:rsidRDefault="0000405A" w:rsidP="0000405A">
      <w:pPr>
        <w:bidi/>
        <w:ind w:firstLine="720"/>
        <w:jc w:val="both"/>
        <w:rPr>
          <w:rFonts w:cs="David" w:hint="cs"/>
          <w:rtl/>
        </w:rPr>
      </w:pPr>
      <w:r>
        <w:rPr>
          <w:rFonts w:cs="David" w:hint="cs"/>
          <w:rtl/>
        </w:rPr>
        <w:t>תלונה שהיועץ המשפטי או היועץ לאתיקה מחליט להעביר לדיון בוועדה, היא הופכת לקובלנה, אבל היא לא מוגשת כ---</w:t>
      </w:r>
    </w:p>
    <w:p w14:paraId="6CC38D2E" w14:textId="77777777" w:rsidR="0000405A" w:rsidRDefault="0000405A" w:rsidP="0000405A">
      <w:pPr>
        <w:bidi/>
        <w:ind w:firstLine="720"/>
        <w:jc w:val="both"/>
        <w:rPr>
          <w:rFonts w:cs="David" w:hint="cs"/>
          <w:rtl/>
        </w:rPr>
      </w:pPr>
    </w:p>
    <w:p w14:paraId="250C021E"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58B9FBA9" w14:textId="77777777" w:rsidR="0000405A" w:rsidRDefault="0000405A" w:rsidP="0000405A">
      <w:pPr>
        <w:bidi/>
        <w:ind w:firstLine="720"/>
        <w:jc w:val="both"/>
        <w:rPr>
          <w:rFonts w:cs="David" w:hint="cs"/>
          <w:rtl/>
        </w:rPr>
      </w:pPr>
    </w:p>
    <w:p w14:paraId="71F85629" w14:textId="77777777" w:rsidR="0000405A" w:rsidRDefault="0000405A" w:rsidP="0000405A">
      <w:pPr>
        <w:bidi/>
        <w:ind w:firstLine="720"/>
        <w:jc w:val="both"/>
        <w:rPr>
          <w:rFonts w:cs="David" w:hint="cs"/>
          <w:rtl/>
        </w:rPr>
      </w:pPr>
      <w:r>
        <w:rPr>
          <w:rFonts w:cs="David" w:hint="cs"/>
          <w:rtl/>
        </w:rPr>
        <w:t xml:space="preserve">כל התלונות עוברות דרך היועץ המשפטי? </w:t>
      </w:r>
    </w:p>
    <w:p w14:paraId="5F0E65F1" w14:textId="77777777" w:rsidR="0000405A" w:rsidRDefault="0000405A" w:rsidP="0000405A">
      <w:pPr>
        <w:bidi/>
        <w:ind w:firstLine="720"/>
        <w:jc w:val="both"/>
        <w:rPr>
          <w:rFonts w:cs="David" w:hint="cs"/>
          <w:rtl/>
        </w:rPr>
      </w:pPr>
    </w:p>
    <w:p w14:paraId="4669C2EA"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62676838" w14:textId="77777777" w:rsidR="0000405A" w:rsidRDefault="0000405A" w:rsidP="0000405A">
      <w:pPr>
        <w:bidi/>
        <w:ind w:firstLine="720"/>
        <w:jc w:val="both"/>
        <w:rPr>
          <w:rFonts w:cs="David" w:hint="cs"/>
          <w:rtl/>
        </w:rPr>
      </w:pPr>
    </w:p>
    <w:p w14:paraId="341604AF" w14:textId="77777777" w:rsidR="0000405A" w:rsidRDefault="0000405A" w:rsidP="0000405A">
      <w:pPr>
        <w:bidi/>
        <w:ind w:firstLine="720"/>
        <w:jc w:val="both"/>
        <w:rPr>
          <w:rFonts w:cs="David" w:hint="cs"/>
          <w:rtl/>
        </w:rPr>
      </w:pPr>
      <w:r>
        <w:rPr>
          <w:rFonts w:cs="David" w:hint="cs"/>
          <w:rtl/>
        </w:rPr>
        <w:t xml:space="preserve">זה הקונספט שמציעים פה. </w:t>
      </w:r>
    </w:p>
    <w:p w14:paraId="4BBE8D55" w14:textId="77777777" w:rsidR="0000405A" w:rsidRDefault="0000405A" w:rsidP="0000405A">
      <w:pPr>
        <w:bidi/>
        <w:ind w:firstLine="720"/>
        <w:jc w:val="both"/>
        <w:rPr>
          <w:rFonts w:cs="David" w:hint="cs"/>
          <w:rtl/>
        </w:rPr>
      </w:pPr>
    </w:p>
    <w:p w14:paraId="6840D4F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A36CE77" w14:textId="77777777" w:rsidR="0000405A" w:rsidRDefault="0000405A" w:rsidP="0000405A">
      <w:pPr>
        <w:bidi/>
        <w:ind w:firstLine="720"/>
        <w:jc w:val="both"/>
        <w:rPr>
          <w:rFonts w:cs="David" w:hint="cs"/>
          <w:rtl/>
        </w:rPr>
      </w:pPr>
    </w:p>
    <w:p w14:paraId="439B70B0" w14:textId="77777777" w:rsidR="0000405A" w:rsidRDefault="0000405A" w:rsidP="0000405A">
      <w:pPr>
        <w:bidi/>
        <w:ind w:firstLine="720"/>
        <w:jc w:val="both"/>
        <w:rPr>
          <w:rFonts w:cs="David" w:hint="cs"/>
          <w:rtl/>
        </w:rPr>
      </w:pPr>
      <w:r>
        <w:rPr>
          <w:rFonts w:cs="David" w:hint="cs"/>
          <w:rtl/>
        </w:rPr>
        <w:t xml:space="preserve">היום הכל מגיע לוועדת האתיקה, היא מתייעצת עם היועצת המשפטית, זה גם כתוב היום בכללים. </w:t>
      </w:r>
    </w:p>
    <w:p w14:paraId="3D3EF863" w14:textId="77777777" w:rsidR="0000405A" w:rsidRDefault="0000405A" w:rsidP="0000405A">
      <w:pPr>
        <w:bidi/>
        <w:ind w:firstLine="720"/>
        <w:jc w:val="both"/>
        <w:rPr>
          <w:rFonts w:cs="David" w:hint="cs"/>
          <w:rtl/>
        </w:rPr>
      </w:pPr>
    </w:p>
    <w:p w14:paraId="33CBCFBF" w14:textId="77777777" w:rsidR="0000405A" w:rsidRDefault="0000405A" w:rsidP="0000405A">
      <w:pPr>
        <w:bidi/>
        <w:jc w:val="both"/>
        <w:rPr>
          <w:rFonts w:cs="David" w:hint="cs"/>
          <w:u w:val="single"/>
          <w:rtl/>
        </w:rPr>
      </w:pPr>
      <w:r>
        <w:rPr>
          <w:rFonts w:cs="David" w:hint="cs"/>
          <w:u w:val="single"/>
          <w:rtl/>
        </w:rPr>
        <w:t>יריב לוין</w:t>
      </w:r>
      <w:r>
        <w:rPr>
          <w:rFonts w:cs="David" w:hint="cs"/>
          <w:rtl/>
        </w:rPr>
        <w:t>:</w:t>
      </w:r>
    </w:p>
    <w:p w14:paraId="2CEDADCD" w14:textId="77777777" w:rsidR="0000405A" w:rsidRDefault="0000405A" w:rsidP="0000405A">
      <w:pPr>
        <w:bidi/>
        <w:ind w:firstLine="720"/>
        <w:jc w:val="both"/>
        <w:rPr>
          <w:rFonts w:cs="David" w:hint="cs"/>
          <w:rtl/>
        </w:rPr>
      </w:pPr>
    </w:p>
    <w:p w14:paraId="35315C07" w14:textId="77777777" w:rsidR="0000405A" w:rsidRDefault="0000405A" w:rsidP="0000405A">
      <w:pPr>
        <w:bidi/>
        <w:ind w:firstLine="720"/>
        <w:jc w:val="both"/>
        <w:rPr>
          <w:rFonts w:cs="David" w:hint="cs"/>
          <w:rtl/>
        </w:rPr>
      </w:pPr>
      <w:r>
        <w:rPr>
          <w:rFonts w:cs="David" w:hint="cs"/>
          <w:rtl/>
        </w:rPr>
        <w:t xml:space="preserve">למה לא להשאיר את זה ככה? </w:t>
      </w:r>
    </w:p>
    <w:p w14:paraId="41A4481E" w14:textId="77777777" w:rsidR="0000405A" w:rsidRDefault="0000405A" w:rsidP="0000405A">
      <w:pPr>
        <w:bidi/>
        <w:jc w:val="both"/>
        <w:rPr>
          <w:rFonts w:cs="David" w:hint="cs"/>
          <w:u w:val="single"/>
          <w:rtl/>
        </w:rPr>
      </w:pPr>
    </w:p>
    <w:p w14:paraId="566F7CFD"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0E1AEACD" w14:textId="77777777" w:rsidR="0000405A" w:rsidRDefault="0000405A" w:rsidP="0000405A">
      <w:pPr>
        <w:bidi/>
        <w:ind w:firstLine="720"/>
        <w:jc w:val="both"/>
        <w:rPr>
          <w:rFonts w:cs="David" w:hint="cs"/>
          <w:rtl/>
        </w:rPr>
      </w:pPr>
    </w:p>
    <w:p w14:paraId="39AE7BBC" w14:textId="77777777" w:rsidR="0000405A" w:rsidRDefault="0000405A" w:rsidP="0000405A">
      <w:pPr>
        <w:bidi/>
        <w:ind w:firstLine="720"/>
        <w:jc w:val="both"/>
        <w:rPr>
          <w:rFonts w:cs="David" w:hint="cs"/>
          <w:rtl/>
        </w:rPr>
      </w:pPr>
      <w:r>
        <w:rPr>
          <w:rFonts w:cs="David" w:hint="cs"/>
          <w:rtl/>
        </w:rPr>
        <w:t xml:space="preserve">אני לא מבינה למה צריך את הפילטר של היועץ המשפטי. </w:t>
      </w:r>
    </w:p>
    <w:p w14:paraId="75CDBD26" w14:textId="77777777" w:rsidR="0000405A" w:rsidRDefault="0000405A" w:rsidP="0000405A">
      <w:pPr>
        <w:bidi/>
        <w:ind w:firstLine="720"/>
        <w:jc w:val="both"/>
        <w:rPr>
          <w:rFonts w:cs="David" w:hint="cs"/>
          <w:rtl/>
        </w:rPr>
      </w:pPr>
    </w:p>
    <w:p w14:paraId="70DE638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E9DDEBC" w14:textId="77777777" w:rsidR="0000405A" w:rsidRDefault="0000405A" w:rsidP="0000405A">
      <w:pPr>
        <w:bidi/>
        <w:ind w:firstLine="720"/>
        <w:jc w:val="both"/>
        <w:rPr>
          <w:rFonts w:cs="David" w:hint="cs"/>
          <w:rtl/>
        </w:rPr>
      </w:pPr>
    </w:p>
    <w:p w14:paraId="297682ED" w14:textId="77777777" w:rsidR="0000405A" w:rsidRDefault="0000405A" w:rsidP="0000405A">
      <w:pPr>
        <w:bidi/>
        <w:ind w:firstLine="720"/>
        <w:jc w:val="both"/>
        <w:rPr>
          <w:rFonts w:cs="David" w:hint="cs"/>
          <w:rtl/>
        </w:rPr>
      </w:pPr>
      <w:r>
        <w:rPr>
          <w:rFonts w:cs="David" w:hint="cs"/>
          <w:rtl/>
        </w:rPr>
        <w:t xml:space="preserve"> בוא נגיד אולי מה נעשה כאן, זה משהו חדש לגמרי. </w:t>
      </w:r>
    </w:p>
    <w:p w14:paraId="42899384" w14:textId="77777777" w:rsidR="0000405A" w:rsidRDefault="0000405A" w:rsidP="0000405A">
      <w:pPr>
        <w:bidi/>
        <w:ind w:firstLine="720"/>
        <w:jc w:val="both"/>
        <w:rPr>
          <w:rFonts w:cs="David" w:hint="cs"/>
          <w:rtl/>
        </w:rPr>
      </w:pPr>
    </w:p>
    <w:p w14:paraId="32ED0B7E"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ADEA0C3" w14:textId="77777777" w:rsidR="0000405A" w:rsidRDefault="0000405A" w:rsidP="0000405A">
      <w:pPr>
        <w:bidi/>
        <w:ind w:firstLine="720"/>
        <w:jc w:val="both"/>
        <w:rPr>
          <w:rFonts w:cs="David" w:hint="cs"/>
          <w:rtl/>
        </w:rPr>
      </w:pPr>
    </w:p>
    <w:p w14:paraId="59CA3753" w14:textId="77777777" w:rsidR="0000405A" w:rsidRDefault="0000405A" w:rsidP="0000405A">
      <w:pPr>
        <w:bidi/>
        <w:ind w:firstLine="720"/>
        <w:jc w:val="both"/>
        <w:rPr>
          <w:rFonts w:cs="David" w:hint="cs"/>
          <w:rtl/>
        </w:rPr>
      </w:pPr>
      <w:r>
        <w:rPr>
          <w:rFonts w:cs="David" w:hint="cs"/>
          <w:rtl/>
        </w:rPr>
        <w:t xml:space="preserve">כן, אבל אני לא מבינה את הצורך בו כשהסיפור עכשיו עובד מאוד טוב. אני לא רואה פגם </w:t>
      </w:r>
      <w:proofErr w:type="spellStart"/>
      <w:r>
        <w:rPr>
          <w:rFonts w:cs="David" w:hint="cs"/>
          <w:rtl/>
        </w:rPr>
        <w:t>באיך</w:t>
      </w:r>
      <w:proofErr w:type="spellEnd"/>
      <w:r>
        <w:rPr>
          <w:rFonts w:cs="David" w:hint="cs"/>
          <w:rtl/>
        </w:rPr>
        <w:t xml:space="preserve"> שזה---</w:t>
      </w:r>
    </w:p>
    <w:p w14:paraId="3DB946DD" w14:textId="77777777" w:rsidR="0000405A" w:rsidRDefault="0000405A" w:rsidP="0000405A">
      <w:pPr>
        <w:bidi/>
        <w:ind w:firstLine="720"/>
        <w:jc w:val="both"/>
        <w:rPr>
          <w:rFonts w:cs="David" w:hint="cs"/>
          <w:rtl/>
        </w:rPr>
      </w:pPr>
    </w:p>
    <w:p w14:paraId="07E072B7"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89D9592" w14:textId="77777777" w:rsidR="0000405A" w:rsidRDefault="0000405A" w:rsidP="0000405A">
      <w:pPr>
        <w:bidi/>
        <w:ind w:firstLine="720"/>
        <w:jc w:val="both"/>
        <w:rPr>
          <w:rFonts w:cs="David" w:hint="cs"/>
          <w:rtl/>
        </w:rPr>
      </w:pPr>
    </w:p>
    <w:p w14:paraId="607FD9A1" w14:textId="77777777" w:rsidR="0000405A" w:rsidRDefault="0000405A" w:rsidP="0000405A">
      <w:pPr>
        <w:bidi/>
        <w:ind w:firstLine="720"/>
        <w:jc w:val="both"/>
        <w:rPr>
          <w:rFonts w:cs="David" w:hint="cs"/>
          <w:rtl/>
        </w:rPr>
      </w:pPr>
      <w:r>
        <w:rPr>
          <w:rFonts w:cs="David" w:hint="cs"/>
          <w:rtl/>
        </w:rPr>
        <w:t xml:space="preserve">אני חושב שהמחלוקת פה היא יותר מצומצמת. התלונות מגיעות ליושבת ראש ועדת האתיקה ולוועדת האתיקה. חבר הכנסת קיבל השבוע תלונה, היא מגיעה לוועדת האתיקה. הפרוצדורה בתוך ועדת האתיקה, שראשון קורא אותה היועץ המשפטי, עוד לפני שמתכנסת הוועדה, והוא בא ואומר לחברי הוועדה, 'הגיעו בשבועיים שהיו מאז הישיבה 6 תלונות. 4 על פניהם הם נושא להפוך לקובלנה ואז נדון בהן בוועדה, 2, שעניינן א' ו-ב', אני חושב שאין להן בסיס ואני מציע לתת לי את הסמכות לענות לאזרח ולחברי הכנסת שאחרי שבחנו את התלונה, אין בה בסיס'. </w:t>
      </w:r>
    </w:p>
    <w:p w14:paraId="23CCDC4B" w14:textId="77777777" w:rsidR="0000405A" w:rsidRDefault="0000405A" w:rsidP="0000405A">
      <w:pPr>
        <w:bidi/>
        <w:ind w:firstLine="720"/>
        <w:jc w:val="both"/>
        <w:rPr>
          <w:rFonts w:cs="David" w:hint="cs"/>
          <w:rtl/>
        </w:rPr>
      </w:pPr>
    </w:p>
    <w:p w14:paraId="052BE4D1"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FF5E8E8" w14:textId="77777777" w:rsidR="0000405A" w:rsidRDefault="0000405A" w:rsidP="0000405A">
      <w:pPr>
        <w:bidi/>
        <w:ind w:firstLine="720"/>
        <w:jc w:val="both"/>
        <w:rPr>
          <w:rFonts w:cs="David" w:hint="cs"/>
          <w:rtl/>
        </w:rPr>
      </w:pPr>
    </w:p>
    <w:p w14:paraId="17F51B52" w14:textId="77777777" w:rsidR="0000405A" w:rsidRDefault="0000405A" w:rsidP="0000405A">
      <w:pPr>
        <w:bidi/>
        <w:ind w:firstLine="720"/>
        <w:jc w:val="both"/>
        <w:rPr>
          <w:rFonts w:cs="David" w:hint="cs"/>
          <w:rtl/>
        </w:rPr>
      </w:pPr>
      <w:r>
        <w:rPr>
          <w:rFonts w:cs="David" w:hint="cs"/>
          <w:rtl/>
        </w:rPr>
        <w:t xml:space="preserve">אז ההחלטה היא של הוועדה. </w:t>
      </w:r>
    </w:p>
    <w:p w14:paraId="3125E930" w14:textId="77777777" w:rsidR="0000405A" w:rsidRDefault="0000405A" w:rsidP="0000405A">
      <w:pPr>
        <w:bidi/>
        <w:ind w:firstLine="720"/>
        <w:jc w:val="both"/>
        <w:rPr>
          <w:rFonts w:cs="David" w:hint="cs"/>
          <w:rtl/>
        </w:rPr>
      </w:pPr>
    </w:p>
    <w:p w14:paraId="166FAC75"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5537CC0F" w14:textId="77777777" w:rsidR="0000405A" w:rsidRDefault="0000405A" w:rsidP="0000405A">
      <w:pPr>
        <w:bidi/>
        <w:ind w:firstLine="720"/>
        <w:jc w:val="both"/>
        <w:rPr>
          <w:rFonts w:cs="David" w:hint="cs"/>
          <w:rtl/>
        </w:rPr>
      </w:pPr>
    </w:p>
    <w:p w14:paraId="589C4732" w14:textId="77777777" w:rsidR="0000405A" w:rsidRDefault="0000405A" w:rsidP="0000405A">
      <w:pPr>
        <w:bidi/>
        <w:ind w:firstLine="720"/>
        <w:jc w:val="both"/>
        <w:rPr>
          <w:rFonts w:cs="David" w:hint="cs"/>
          <w:rtl/>
        </w:rPr>
      </w:pPr>
      <w:r>
        <w:rPr>
          <w:rFonts w:cs="David" w:hint="cs"/>
          <w:rtl/>
        </w:rPr>
        <w:t>אני מציע שהתשובה תהיה תשובה של הוועדה. בואו לא נעמיד את היועץ המשפטי במקום שבו הוא נותן תשובות והוא עונה שהוחלט---</w:t>
      </w:r>
    </w:p>
    <w:p w14:paraId="7E642AA4" w14:textId="77777777" w:rsidR="0000405A" w:rsidRDefault="0000405A" w:rsidP="0000405A">
      <w:pPr>
        <w:bidi/>
        <w:ind w:firstLine="720"/>
        <w:jc w:val="both"/>
        <w:rPr>
          <w:rFonts w:cs="David" w:hint="cs"/>
          <w:rtl/>
        </w:rPr>
      </w:pPr>
    </w:p>
    <w:p w14:paraId="63C4E1D8"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318F682" w14:textId="77777777" w:rsidR="0000405A" w:rsidRDefault="0000405A" w:rsidP="0000405A">
      <w:pPr>
        <w:bidi/>
        <w:ind w:firstLine="720"/>
        <w:jc w:val="both"/>
        <w:rPr>
          <w:rFonts w:cs="David" w:hint="cs"/>
          <w:rtl/>
        </w:rPr>
      </w:pPr>
    </w:p>
    <w:p w14:paraId="3FB5A74D" w14:textId="77777777" w:rsidR="0000405A" w:rsidRDefault="0000405A" w:rsidP="0000405A">
      <w:pPr>
        <w:bidi/>
        <w:ind w:firstLine="720"/>
        <w:jc w:val="both"/>
        <w:rPr>
          <w:rFonts w:cs="David" w:hint="cs"/>
          <w:rtl/>
        </w:rPr>
      </w:pPr>
      <w:r>
        <w:rPr>
          <w:rFonts w:cs="David" w:hint="cs"/>
          <w:rtl/>
        </w:rPr>
        <w:t xml:space="preserve">תמי, את רוצה להגיד משהו? </w:t>
      </w:r>
    </w:p>
    <w:p w14:paraId="36E01927" w14:textId="77777777" w:rsidR="0000405A" w:rsidRDefault="0000405A" w:rsidP="0000405A">
      <w:pPr>
        <w:bidi/>
        <w:ind w:firstLine="720"/>
        <w:jc w:val="both"/>
        <w:rPr>
          <w:rFonts w:cs="David" w:hint="cs"/>
          <w:rtl/>
        </w:rPr>
      </w:pPr>
    </w:p>
    <w:p w14:paraId="4E31C163" w14:textId="77777777" w:rsidR="0000405A" w:rsidRDefault="0000405A" w:rsidP="0000405A">
      <w:pPr>
        <w:bidi/>
        <w:jc w:val="both"/>
        <w:rPr>
          <w:rFonts w:cs="David" w:hint="cs"/>
          <w:rtl/>
        </w:rPr>
      </w:pPr>
      <w:smartTag w:uri="urn:schemas-microsoft-com:office:smarttags" w:element="PersonName">
        <w:r>
          <w:rPr>
            <w:rFonts w:cs="David" w:hint="cs"/>
            <w:u w:val="single"/>
            <w:rtl/>
          </w:rPr>
          <w:t>תמי בר</w:t>
        </w:r>
      </w:smartTag>
      <w:r>
        <w:rPr>
          <w:rFonts w:cs="David" w:hint="cs"/>
          <w:u w:val="single"/>
          <w:rtl/>
        </w:rPr>
        <w:t>:</w:t>
      </w:r>
    </w:p>
    <w:p w14:paraId="65D4D319" w14:textId="77777777" w:rsidR="0000405A" w:rsidRDefault="0000405A" w:rsidP="0000405A">
      <w:pPr>
        <w:bidi/>
        <w:ind w:firstLine="720"/>
        <w:jc w:val="both"/>
        <w:rPr>
          <w:rFonts w:cs="David" w:hint="cs"/>
          <w:rtl/>
        </w:rPr>
      </w:pPr>
    </w:p>
    <w:p w14:paraId="30B341A5" w14:textId="77777777" w:rsidR="0000405A" w:rsidRDefault="0000405A" w:rsidP="0000405A">
      <w:pPr>
        <w:bidi/>
        <w:ind w:firstLine="720"/>
        <w:jc w:val="both"/>
        <w:rPr>
          <w:rFonts w:cs="David" w:hint="cs"/>
          <w:rtl/>
        </w:rPr>
      </w:pPr>
      <w:r>
        <w:rPr>
          <w:rFonts w:cs="David" w:hint="cs"/>
          <w:rtl/>
        </w:rPr>
        <w:t xml:space="preserve">היום התלונה, הקובלנה, זה אותו דבר בשבילי, מגיעה ליושב ראש הוועדה ובשיתוף עם היועץ המשפטי. </w:t>
      </w:r>
    </w:p>
    <w:p w14:paraId="67EA2F6E" w14:textId="77777777" w:rsidR="0000405A" w:rsidRDefault="0000405A" w:rsidP="0000405A">
      <w:pPr>
        <w:bidi/>
        <w:ind w:firstLine="720"/>
        <w:jc w:val="both"/>
        <w:rPr>
          <w:rFonts w:cs="David" w:hint="cs"/>
          <w:rtl/>
        </w:rPr>
      </w:pPr>
    </w:p>
    <w:p w14:paraId="1E2A7CA9"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5EFD0FDF" w14:textId="77777777" w:rsidR="0000405A" w:rsidRDefault="0000405A" w:rsidP="0000405A">
      <w:pPr>
        <w:bidi/>
        <w:ind w:firstLine="720"/>
        <w:jc w:val="both"/>
        <w:rPr>
          <w:rFonts w:cs="David" w:hint="cs"/>
          <w:rtl/>
        </w:rPr>
      </w:pPr>
    </w:p>
    <w:p w14:paraId="2D56CBDC" w14:textId="77777777" w:rsidR="0000405A" w:rsidRDefault="0000405A" w:rsidP="0000405A">
      <w:pPr>
        <w:bidi/>
        <w:ind w:firstLine="720"/>
        <w:jc w:val="both"/>
        <w:rPr>
          <w:rFonts w:cs="David" w:hint="cs"/>
          <w:rtl/>
        </w:rPr>
      </w:pPr>
      <w:r>
        <w:rPr>
          <w:rFonts w:cs="David" w:hint="cs"/>
          <w:rtl/>
        </w:rPr>
        <w:t xml:space="preserve">נכון. אגב, זה תמיד נעשה בשיתוף. </w:t>
      </w:r>
    </w:p>
    <w:p w14:paraId="75D77556" w14:textId="77777777" w:rsidR="0000405A" w:rsidRDefault="0000405A" w:rsidP="0000405A">
      <w:pPr>
        <w:bidi/>
        <w:ind w:firstLine="720"/>
        <w:jc w:val="both"/>
        <w:rPr>
          <w:rFonts w:cs="David" w:hint="cs"/>
          <w:rtl/>
        </w:rPr>
      </w:pPr>
    </w:p>
    <w:p w14:paraId="65BD49D8"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9C6C900" w14:textId="77777777" w:rsidR="0000405A" w:rsidRDefault="0000405A" w:rsidP="0000405A">
      <w:pPr>
        <w:bidi/>
        <w:ind w:firstLine="720"/>
        <w:jc w:val="both"/>
        <w:rPr>
          <w:rFonts w:cs="David" w:hint="cs"/>
          <w:rtl/>
        </w:rPr>
      </w:pPr>
    </w:p>
    <w:p w14:paraId="4A19BD32" w14:textId="77777777" w:rsidR="0000405A" w:rsidRDefault="0000405A" w:rsidP="0000405A">
      <w:pPr>
        <w:bidi/>
        <w:ind w:firstLine="720"/>
        <w:jc w:val="both"/>
        <w:rPr>
          <w:rFonts w:cs="David" w:hint="cs"/>
          <w:rtl/>
        </w:rPr>
      </w:pPr>
      <w:r>
        <w:rPr>
          <w:rFonts w:cs="David" w:hint="cs"/>
          <w:rtl/>
        </w:rPr>
        <w:t xml:space="preserve">הפרקטיקה היא מה שדיברנו פה. רק פה עושים לה פורמליזציה. </w:t>
      </w:r>
    </w:p>
    <w:p w14:paraId="587C09D8" w14:textId="77777777" w:rsidR="0000405A" w:rsidRDefault="0000405A" w:rsidP="0000405A">
      <w:pPr>
        <w:bidi/>
        <w:ind w:firstLine="720"/>
        <w:jc w:val="both"/>
        <w:rPr>
          <w:rFonts w:cs="David" w:hint="cs"/>
          <w:rtl/>
        </w:rPr>
      </w:pPr>
    </w:p>
    <w:p w14:paraId="299285C7"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522E2C1" w14:textId="77777777" w:rsidR="0000405A" w:rsidRDefault="0000405A" w:rsidP="0000405A">
      <w:pPr>
        <w:bidi/>
        <w:ind w:firstLine="720"/>
        <w:jc w:val="both"/>
        <w:rPr>
          <w:rFonts w:cs="David" w:hint="cs"/>
          <w:rtl/>
        </w:rPr>
      </w:pPr>
    </w:p>
    <w:p w14:paraId="5662008C" w14:textId="77777777" w:rsidR="0000405A" w:rsidRDefault="0000405A" w:rsidP="0000405A">
      <w:pPr>
        <w:bidi/>
        <w:ind w:firstLine="720"/>
        <w:jc w:val="both"/>
        <w:rPr>
          <w:rFonts w:cs="David" w:hint="cs"/>
          <w:rtl/>
        </w:rPr>
      </w:pPr>
      <w:r>
        <w:rPr>
          <w:rFonts w:cs="David" w:hint="cs"/>
          <w:rtl/>
        </w:rPr>
        <w:t xml:space="preserve">לא, פה יש הסדר חדש. </w:t>
      </w:r>
    </w:p>
    <w:p w14:paraId="08BBCD36" w14:textId="77777777" w:rsidR="0000405A" w:rsidRDefault="0000405A" w:rsidP="0000405A">
      <w:pPr>
        <w:bidi/>
        <w:ind w:firstLine="720"/>
        <w:jc w:val="both"/>
        <w:rPr>
          <w:rFonts w:cs="David" w:hint="cs"/>
          <w:rtl/>
        </w:rPr>
      </w:pPr>
    </w:p>
    <w:p w14:paraId="27BC35A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A625759" w14:textId="77777777" w:rsidR="0000405A" w:rsidRDefault="0000405A" w:rsidP="0000405A">
      <w:pPr>
        <w:bidi/>
        <w:ind w:firstLine="720"/>
        <w:jc w:val="both"/>
        <w:rPr>
          <w:rFonts w:cs="David" w:hint="cs"/>
          <w:rtl/>
        </w:rPr>
      </w:pPr>
    </w:p>
    <w:p w14:paraId="29BDE6D2" w14:textId="77777777" w:rsidR="0000405A" w:rsidRDefault="0000405A" w:rsidP="0000405A">
      <w:pPr>
        <w:bidi/>
        <w:ind w:firstLine="720"/>
        <w:jc w:val="both"/>
        <w:rPr>
          <w:rFonts w:cs="David" w:hint="cs"/>
          <w:rtl/>
        </w:rPr>
      </w:pPr>
      <w:r>
        <w:rPr>
          <w:rFonts w:cs="David" w:hint="cs"/>
          <w:rtl/>
        </w:rPr>
        <w:t>מה חדש?</w:t>
      </w:r>
    </w:p>
    <w:p w14:paraId="754CD8EF" w14:textId="77777777" w:rsidR="0000405A" w:rsidRDefault="0000405A" w:rsidP="0000405A">
      <w:pPr>
        <w:bidi/>
        <w:jc w:val="both"/>
        <w:rPr>
          <w:rFonts w:cs="David" w:hint="cs"/>
          <w:u w:val="single"/>
          <w:rtl/>
        </w:rPr>
      </w:pPr>
    </w:p>
    <w:p w14:paraId="202B3014"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3E02E6E" w14:textId="77777777" w:rsidR="0000405A" w:rsidRDefault="0000405A" w:rsidP="0000405A">
      <w:pPr>
        <w:bidi/>
        <w:ind w:firstLine="720"/>
        <w:jc w:val="both"/>
        <w:rPr>
          <w:rFonts w:cs="David" w:hint="cs"/>
          <w:rtl/>
        </w:rPr>
      </w:pPr>
    </w:p>
    <w:p w14:paraId="3A621085" w14:textId="77777777" w:rsidR="0000405A" w:rsidRDefault="0000405A" w:rsidP="0000405A">
      <w:pPr>
        <w:bidi/>
        <w:ind w:firstLine="720"/>
        <w:jc w:val="both"/>
        <w:rPr>
          <w:rFonts w:cs="David" w:hint="cs"/>
          <w:rtl/>
        </w:rPr>
      </w:pPr>
      <w:r>
        <w:rPr>
          <w:rFonts w:cs="David" w:hint="cs"/>
          <w:rtl/>
        </w:rPr>
        <w:t xml:space="preserve">היום, כפי שהציעה ועדת זמיר, היועץ לאתיקה מבוטל, הוא יקבל את התלונות, יש לו סמכויות עצמאיות, הוא יכול לפנות למתלונן לבקש פרטים, לפנות לחברי הכנסת לברר עובדות, לפנות לאדם אחר שעלול להיפגע. </w:t>
      </w:r>
    </w:p>
    <w:p w14:paraId="5F20A0FF" w14:textId="77777777" w:rsidR="0000405A" w:rsidRDefault="0000405A" w:rsidP="0000405A">
      <w:pPr>
        <w:bidi/>
        <w:ind w:firstLine="720"/>
        <w:jc w:val="both"/>
        <w:rPr>
          <w:rFonts w:cs="David" w:hint="cs"/>
          <w:rtl/>
        </w:rPr>
      </w:pPr>
    </w:p>
    <w:p w14:paraId="01CD38F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90E5B61" w14:textId="77777777" w:rsidR="0000405A" w:rsidRDefault="0000405A" w:rsidP="0000405A">
      <w:pPr>
        <w:bidi/>
        <w:ind w:firstLine="720"/>
        <w:jc w:val="both"/>
        <w:rPr>
          <w:rFonts w:cs="David" w:hint="cs"/>
          <w:rtl/>
        </w:rPr>
      </w:pPr>
    </w:p>
    <w:p w14:paraId="76D46C4F" w14:textId="77777777" w:rsidR="0000405A" w:rsidRDefault="0000405A" w:rsidP="0000405A">
      <w:pPr>
        <w:bidi/>
        <w:ind w:firstLine="720"/>
        <w:jc w:val="both"/>
        <w:rPr>
          <w:rFonts w:cs="David" w:hint="cs"/>
          <w:rtl/>
        </w:rPr>
      </w:pPr>
      <w:r>
        <w:rPr>
          <w:rFonts w:cs="David" w:hint="cs"/>
          <w:rtl/>
        </w:rPr>
        <w:t xml:space="preserve">עורכת דין אסטרחן, אני מפסיקה אותך. אני חושבת שיש תלונות שמגיעות בשלב כל כך בוסרי, שבכלל לא צריך להביא אותן לוועדה ואז למשל תמי כותבת, 'אתה חייב להוסיף פרטים', כיוון שלא ברור היכן נאמרו הדברים, באיזה פורום וכן הלאה. </w:t>
      </w:r>
    </w:p>
    <w:p w14:paraId="4E4BFBE6" w14:textId="77777777" w:rsidR="0000405A" w:rsidRDefault="0000405A" w:rsidP="0000405A">
      <w:pPr>
        <w:bidi/>
        <w:ind w:firstLine="720"/>
        <w:jc w:val="both"/>
        <w:rPr>
          <w:rFonts w:cs="David" w:hint="cs"/>
          <w:rtl/>
        </w:rPr>
      </w:pPr>
    </w:p>
    <w:p w14:paraId="540B814B"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586BF2CF" w14:textId="77777777" w:rsidR="0000405A" w:rsidRDefault="0000405A" w:rsidP="0000405A">
      <w:pPr>
        <w:bidi/>
        <w:ind w:firstLine="720"/>
        <w:jc w:val="both"/>
        <w:rPr>
          <w:rFonts w:cs="David" w:hint="cs"/>
          <w:rtl/>
        </w:rPr>
      </w:pPr>
    </w:p>
    <w:p w14:paraId="404EE3DD" w14:textId="77777777" w:rsidR="0000405A" w:rsidRDefault="0000405A" w:rsidP="0000405A">
      <w:pPr>
        <w:bidi/>
        <w:ind w:firstLine="720"/>
        <w:jc w:val="both"/>
        <w:rPr>
          <w:rFonts w:cs="David" w:hint="cs"/>
          <w:rtl/>
        </w:rPr>
      </w:pPr>
      <w:r>
        <w:rPr>
          <w:rFonts w:cs="David" w:hint="cs"/>
          <w:rtl/>
        </w:rPr>
        <w:t xml:space="preserve">היא מתייעצת עם היועץ המשפטי. </w:t>
      </w:r>
    </w:p>
    <w:p w14:paraId="2D886802" w14:textId="77777777" w:rsidR="0000405A" w:rsidRDefault="0000405A" w:rsidP="0000405A">
      <w:pPr>
        <w:bidi/>
        <w:ind w:firstLine="720"/>
        <w:jc w:val="both"/>
        <w:rPr>
          <w:rFonts w:cs="David" w:hint="cs"/>
          <w:rtl/>
        </w:rPr>
      </w:pPr>
    </w:p>
    <w:p w14:paraId="650ADC95"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CBD2162" w14:textId="77777777" w:rsidR="0000405A" w:rsidRDefault="0000405A" w:rsidP="0000405A">
      <w:pPr>
        <w:bidi/>
        <w:ind w:firstLine="720"/>
        <w:jc w:val="both"/>
        <w:rPr>
          <w:rFonts w:cs="David" w:hint="cs"/>
          <w:rtl/>
        </w:rPr>
      </w:pPr>
    </w:p>
    <w:p w14:paraId="2EB6A3F7" w14:textId="77777777" w:rsidR="0000405A" w:rsidRDefault="0000405A" w:rsidP="0000405A">
      <w:pPr>
        <w:bidi/>
        <w:ind w:firstLine="720"/>
        <w:jc w:val="both"/>
        <w:rPr>
          <w:rFonts w:cs="David" w:hint="cs"/>
          <w:rtl/>
        </w:rPr>
      </w:pPr>
      <w:r>
        <w:rPr>
          <w:rFonts w:cs="David" w:hint="cs"/>
          <w:rtl/>
        </w:rPr>
        <w:t>למה? יש דברים שהם טכניים לחלוטין. כותב בן אדם, תמי העבירה לי עכשיו תלונה כזאת, מישהו אמר לו שחברת כנסת פלונית אמרה ככה וככה בפורום מסוים והוא מגיש קובלנה. זה בכלל לא צריך להגיע ליועץ המשפטי, תמי כותבת לו 'אבקשך להגיש את התלונה בצירוף יותר פרטים, היכן הדברים נאמרו---</w:t>
      </w:r>
    </w:p>
    <w:p w14:paraId="2FBCFBD8" w14:textId="77777777" w:rsidR="0000405A" w:rsidRDefault="0000405A" w:rsidP="0000405A">
      <w:pPr>
        <w:bidi/>
        <w:jc w:val="both"/>
        <w:rPr>
          <w:rFonts w:cs="David" w:hint="cs"/>
          <w:u w:val="single"/>
          <w:rtl/>
        </w:rPr>
      </w:pPr>
    </w:p>
    <w:p w14:paraId="0016616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5A2FD96" w14:textId="77777777" w:rsidR="0000405A" w:rsidRDefault="0000405A" w:rsidP="0000405A">
      <w:pPr>
        <w:bidi/>
        <w:ind w:firstLine="720"/>
        <w:jc w:val="both"/>
        <w:rPr>
          <w:rFonts w:cs="David" w:hint="cs"/>
          <w:rtl/>
        </w:rPr>
      </w:pPr>
    </w:p>
    <w:p w14:paraId="08E74F8B" w14:textId="77777777" w:rsidR="0000405A" w:rsidRDefault="0000405A" w:rsidP="0000405A">
      <w:pPr>
        <w:bidi/>
        <w:ind w:firstLine="720"/>
        <w:jc w:val="both"/>
        <w:rPr>
          <w:rFonts w:cs="David" w:hint="cs"/>
          <w:rtl/>
        </w:rPr>
      </w:pPr>
      <w:r>
        <w:rPr>
          <w:rFonts w:cs="David" w:hint="cs"/>
          <w:rtl/>
        </w:rPr>
        <w:t xml:space="preserve">תני לי להשלים. המנגנון הוא כזה, היועץ לאתיקה, מה שמוצע, יבדוק את כל הדברים, הוא יכול לפעול להשיג הסכמה בין המתלונן </w:t>
      </w:r>
      <w:proofErr w:type="spellStart"/>
      <w:r>
        <w:rPr>
          <w:rFonts w:cs="David" w:hint="cs"/>
          <w:rtl/>
        </w:rPr>
        <w:t>לנילון</w:t>
      </w:r>
      <w:proofErr w:type="spellEnd"/>
      <w:r>
        <w:rPr>
          <w:rFonts w:cs="David" w:hint="cs"/>
          <w:rtl/>
        </w:rPr>
        <w:t xml:space="preserve">, להציע </w:t>
      </w:r>
      <w:proofErr w:type="spellStart"/>
      <w:r>
        <w:rPr>
          <w:rFonts w:cs="David" w:hint="cs"/>
          <w:rtl/>
        </w:rPr>
        <w:t>לנילון</w:t>
      </w:r>
      <w:proofErr w:type="spellEnd"/>
      <w:r>
        <w:rPr>
          <w:rFonts w:cs="David" w:hint="cs"/>
          <w:rtl/>
        </w:rPr>
        <w:t xml:space="preserve"> לפרסם הודעה של התנצלות, הוא יכול להחליט לא להגיש קובלנה או להגיש קובלנה. </w:t>
      </w:r>
    </w:p>
    <w:p w14:paraId="2CE345EA" w14:textId="77777777" w:rsidR="0000405A" w:rsidRDefault="0000405A" w:rsidP="0000405A">
      <w:pPr>
        <w:bidi/>
        <w:ind w:firstLine="720"/>
        <w:jc w:val="both"/>
        <w:rPr>
          <w:rFonts w:cs="David" w:hint="cs"/>
          <w:rtl/>
        </w:rPr>
      </w:pPr>
    </w:p>
    <w:p w14:paraId="25FDE140"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7B7136B" w14:textId="77777777" w:rsidR="0000405A" w:rsidRDefault="0000405A" w:rsidP="0000405A">
      <w:pPr>
        <w:bidi/>
        <w:ind w:firstLine="720"/>
        <w:jc w:val="both"/>
        <w:rPr>
          <w:rFonts w:cs="David" w:hint="cs"/>
          <w:rtl/>
        </w:rPr>
      </w:pPr>
    </w:p>
    <w:p w14:paraId="6570A811" w14:textId="77777777" w:rsidR="0000405A" w:rsidRDefault="0000405A" w:rsidP="0000405A">
      <w:pPr>
        <w:bidi/>
        <w:ind w:firstLine="720"/>
        <w:jc w:val="both"/>
        <w:rPr>
          <w:rFonts w:cs="David" w:hint="cs"/>
          <w:rtl/>
        </w:rPr>
      </w:pPr>
      <w:r>
        <w:rPr>
          <w:rFonts w:cs="David" w:hint="cs"/>
          <w:rtl/>
        </w:rPr>
        <w:t xml:space="preserve">זה כל כך מסורבל. </w:t>
      </w:r>
    </w:p>
    <w:p w14:paraId="2DEC76DC" w14:textId="77777777" w:rsidR="0000405A" w:rsidRDefault="0000405A" w:rsidP="0000405A">
      <w:pPr>
        <w:bidi/>
        <w:ind w:firstLine="720"/>
        <w:jc w:val="both"/>
        <w:rPr>
          <w:rFonts w:cs="David" w:hint="cs"/>
          <w:rtl/>
        </w:rPr>
      </w:pPr>
    </w:p>
    <w:p w14:paraId="639891DD"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F20B11C" w14:textId="77777777" w:rsidR="0000405A" w:rsidRDefault="0000405A" w:rsidP="0000405A">
      <w:pPr>
        <w:bidi/>
        <w:ind w:firstLine="720"/>
        <w:jc w:val="both"/>
        <w:rPr>
          <w:rFonts w:cs="David" w:hint="cs"/>
          <w:rtl/>
        </w:rPr>
      </w:pPr>
    </w:p>
    <w:p w14:paraId="5437799B" w14:textId="77777777" w:rsidR="0000405A" w:rsidRDefault="0000405A" w:rsidP="0000405A">
      <w:pPr>
        <w:bidi/>
        <w:ind w:firstLine="720"/>
        <w:jc w:val="both"/>
        <w:rPr>
          <w:rFonts w:cs="David" w:hint="cs"/>
          <w:rtl/>
        </w:rPr>
      </w:pPr>
      <w:r>
        <w:rPr>
          <w:rFonts w:cs="David" w:hint="cs"/>
          <w:rtl/>
        </w:rPr>
        <w:t xml:space="preserve">אוקי, אבל צריך קודם להבין אותו. </w:t>
      </w:r>
    </w:p>
    <w:p w14:paraId="6F4101A7" w14:textId="77777777" w:rsidR="0000405A" w:rsidRDefault="0000405A" w:rsidP="0000405A">
      <w:pPr>
        <w:bidi/>
        <w:ind w:firstLine="720"/>
        <w:jc w:val="both"/>
        <w:rPr>
          <w:rFonts w:cs="David" w:hint="cs"/>
          <w:rtl/>
        </w:rPr>
      </w:pPr>
    </w:p>
    <w:p w14:paraId="2BE95569"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17E6CCB" w14:textId="77777777" w:rsidR="0000405A" w:rsidRDefault="0000405A" w:rsidP="0000405A">
      <w:pPr>
        <w:bidi/>
        <w:ind w:firstLine="720"/>
        <w:jc w:val="both"/>
        <w:rPr>
          <w:rFonts w:cs="David" w:hint="cs"/>
          <w:rtl/>
        </w:rPr>
      </w:pPr>
    </w:p>
    <w:p w14:paraId="5A2084CE" w14:textId="77777777" w:rsidR="0000405A" w:rsidRDefault="0000405A" w:rsidP="0000405A">
      <w:pPr>
        <w:bidi/>
        <w:ind w:firstLine="720"/>
        <w:jc w:val="both"/>
        <w:rPr>
          <w:rFonts w:cs="David" w:hint="cs"/>
          <w:rtl/>
        </w:rPr>
      </w:pPr>
      <w:r>
        <w:rPr>
          <w:rFonts w:cs="David" w:hint="cs"/>
          <w:rtl/>
        </w:rPr>
        <w:t xml:space="preserve">עוד דוגמה, מהחיים, מאחת הישיבות האחרונות. חבר כנסת הגיש קובלנה על חבר כנסת אחר, כיוון שהוא האשים אותו בפעילות עוינת, או מה שזה לא יהיה. מסתבר, בתגובה של אותו חבר כנסת הוא מספר שהוא כבר ניגש אליו, שהוא התנצל, שנפלה טעות. מתוך הוועדה התקשרנו אל חבר הכנסת הקובל ושאלנו אותו אם נוכח זה שהם כבר התנצלו ולחצו ידיים, האם הוא מעוניין אולי למשוך את התלונה, והוא אמר מיד כן. זו פרקטיקה שהיא מאוד הגיונית ומאוד אנושית והיא מתרחשת. להתחיל לתחם אותה בכל מיני גדרות, זה נראה לי נורא מסורבל. הרי בסוף תתנו איזה שהוא קרדיט גם לחברי הכנסת החברים בוועדה שהם יפעילו את שיקול הדעת. </w:t>
      </w:r>
    </w:p>
    <w:p w14:paraId="2C93C39B" w14:textId="77777777" w:rsidR="0000405A" w:rsidRDefault="0000405A" w:rsidP="0000405A">
      <w:pPr>
        <w:bidi/>
        <w:ind w:firstLine="720"/>
        <w:jc w:val="both"/>
        <w:rPr>
          <w:rFonts w:cs="David" w:hint="cs"/>
          <w:rtl/>
        </w:rPr>
      </w:pPr>
    </w:p>
    <w:p w14:paraId="3BC3D2F2"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2806C3F" w14:textId="77777777" w:rsidR="0000405A" w:rsidRDefault="0000405A" w:rsidP="0000405A">
      <w:pPr>
        <w:bidi/>
        <w:jc w:val="both"/>
        <w:rPr>
          <w:rFonts w:cs="David" w:hint="cs"/>
          <w:u w:val="single"/>
          <w:rtl/>
        </w:rPr>
      </w:pPr>
    </w:p>
    <w:p w14:paraId="73C5A106" w14:textId="77777777" w:rsidR="0000405A" w:rsidRDefault="0000405A" w:rsidP="0000405A">
      <w:pPr>
        <w:bidi/>
        <w:ind w:firstLine="720"/>
        <w:jc w:val="both"/>
        <w:rPr>
          <w:rFonts w:cs="David" w:hint="cs"/>
          <w:rtl/>
        </w:rPr>
      </w:pPr>
      <w:r>
        <w:rPr>
          <w:rFonts w:cs="David" w:hint="cs"/>
          <w:rtl/>
        </w:rPr>
        <w:t xml:space="preserve">מה הבעיה שמישהו יעזור להם? </w:t>
      </w:r>
    </w:p>
    <w:p w14:paraId="7FBF51D8" w14:textId="77777777" w:rsidR="0000405A" w:rsidRDefault="0000405A" w:rsidP="0000405A">
      <w:pPr>
        <w:bidi/>
        <w:ind w:firstLine="720"/>
        <w:jc w:val="both"/>
        <w:rPr>
          <w:rFonts w:cs="David" w:hint="cs"/>
          <w:rtl/>
        </w:rPr>
      </w:pPr>
    </w:p>
    <w:p w14:paraId="69B3D69C"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33D045A" w14:textId="77777777" w:rsidR="0000405A" w:rsidRDefault="0000405A" w:rsidP="0000405A">
      <w:pPr>
        <w:bidi/>
        <w:ind w:firstLine="720"/>
        <w:jc w:val="both"/>
        <w:rPr>
          <w:rFonts w:cs="David" w:hint="cs"/>
          <w:rtl/>
        </w:rPr>
      </w:pPr>
    </w:p>
    <w:p w14:paraId="46DCB6D4" w14:textId="77777777" w:rsidR="0000405A" w:rsidRDefault="0000405A" w:rsidP="0000405A">
      <w:pPr>
        <w:bidi/>
        <w:ind w:firstLine="720"/>
        <w:jc w:val="both"/>
        <w:rPr>
          <w:rFonts w:cs="David" w:hint="cs"/>
          <w:rtl/>
        </w:rPr>
      </w:pPr>
      <w:r>
        <w:rPr>
          <w:rFonts w:cs="David" w:hint="cs"/>
          <w:rtl/>
        </w:rPr>
        <w:t xml:space="preserve">כל מה שמופיע ב-106 הוא בתוך הפרקטיקה של ועדת האתיקה. </w:t>
      </w:r>
    </w:p>
    <w:p w14:paraId="1C5EBD75" w14:textId="77777777" w:rsidR="0000405A" w:rsidRDefault="0000405A" w:rsidP="0000405A">
      <w:pPr>
        <w:bidi/>
        <w:ind w:firstLine="720"/>
        <w:jc w:val="both"/>
        <w:rPr>
          <w:rFonts w:cs="David" w:hint="cs"/>
          <w:rtl/>
        </w:rPr>
      </w:pPr>
    </w:p>
    <w:p w14:paraId="7996EE31"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2E3CD2F3" w14:textId="77777777" w:rsidR="0000405A" w:rsidRDefault="0000405A" w:rsidP="0000405A">
      <w:pPr>
        <w:bidi/>
        <w:ind w:firstLine="720"/>
        <w:jc w:val="both"/>
        <w:rPr>
          <w:rFonts w:cs="David" w:hint="cs"/>
          <w:rtl/>
        </w:rPr>
      </w:pPr>
    </w:p>
    <w:p w14:paraId="6E758592" w14:textId="77777777" w:rsidR="0000405A" w:rsidRDefault="0000405A" w:rsidP="0000405A">
      <w:pPr>
        <w:bidi/>
        <w:ind w:firstLine="720"/>
        <w:jc w:val="both"/>
        <w:rPr>
          <w:rFonts w:cs="David" w:hint="cs"/>
          <w:rtl/>
        </w:rPr>
      </w:pPr>
      <w:r>
        <w:rPr>
          <w:rFonts w:cs="David" w:hint="cs"/>
          <w:rtl/>
        </w:rPr>
        <w:t xml:space="preserve">אני חושב שהקונספט צריך להיות כזה שבאופן עקרוני הגוף שמקבל החלטות ודן זה ועדת האתיקה. יש מנהלת ועדה שהיא יודעת לתת את המענה הראשוני לפניות שמגיעות, בין אם זה 'קיבלנו את פנייתך, הועברה לטיפול כך וכך', ובין אם זה 'אדוני, כתבת שצירפת מסמכים ולא צירפת', ובין אם אלה דברים שהם מעבר לזה, בהתאם לפרקטיקת העבודה שהיא קובעת עם יושבת ראש הוועדה. היועץ המשפטי הוא תמיד שם, הוא תמיד מייעץ, אבל בואו נשאיר אותו מייעץ, לא נעמיד אותו בחזית של מי שעונה, בחזית של מי שמקבל החלטות. זה לא נכון. היועץ צריך לשמור עליו כיועץ, אסור להפוך אותו ל... בדיוק בגלל זה יש מנהל ועדה ויש ועדה, הוועדה דנה לגופו של עניין ומנהל הוועדה דואג שהחומרים יגיעו אליה כשהם בשלים ומוכנים וערוכים לטיפול. </w:t>
      </w:r>
    </w:p>
    <w:p w14:paraId="2D923551" w14:textId="77777777" w:rsidR="0000405A" w:rsidRDefault="0000405A" w:rsidP="0000405A">
      <w:pPr>
        <w:bidi/>
        <w:ind w:firstLine="720"/>
        <w:jc w:val="both"/>
        <w:rPr>
          <w:rFonts w:cs="David" w:hint="cs"/>
          <w:rtl/>
        </w:rPr>
      </w:pPr>
    </w:p>
    <w:p w14:paraId="5D1420E4"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83EBB12" w14:textId="77777777" w:rsidR="0000405A" w:rsidRDefault="0000405A" w:rsidP="0000405A">
      <w:pPr>
        <w:bidi/>
        <w:jc w:val="both"/>
        <w:rPr>
          <w:rFonts w:cs="David" w:hint="cs"/>
          <w:rtl/>
        </w:rPr>
      </w:pPr>
    </w:p>
    <w:p w14:paraId="499B7F20" w14:textId="77777777" w:rsidR="0000405A" w:rsidRDefault="0000405A" w:rsidP="0000405A">
      <w:pPr>
        <w:bidi/>
        <w:ind w:firstLine="720"/>
        <w:jc w:val="both"/>
        <w:rPr>
          <w:rFonts w:cs="David" w:hint="cs"/>
          <w:rtl/>
        </w:rPr>
      </w:pPr>
      <w:r>
        <w:rPr>
          <w:rFonts w:cs="David" w:hint="cs"/>
          <w:rtl/>
        </w:rPr>
        <w:t xml:space="preserve">גם ממילא דעתו מאוד נחשבת. </w:t>
      </w:r>
    </w:p>
    <w:p w14:paraId="6D68C371" w14:textId="77777777" w:rsidR="0000405A" w:rsidRDefault="0000405A" w:rsidP="0000405A">
      <w:pPr>
        <w:bidi/>
        <w:jc w:val="both"/>
        <w:rPr>
          <w:rFonts w:cs="David" w:hint="cs"/>
          <w:u w:val="single"/>
          <w:rtl/>
        </w:rPr>
      </w:pPr>
    </w:p>
    <w:p w14:paraId="671EB791"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207516B6" w14:textId="77777777" w:rsidR="0000405A" w:rsidRDefault="0000405A" w:rsidP="0000405A">
      <w:pPr>
        <w:bidi/>
        <w:ind w:firstLine="720"/>
        <w:jc w:val="both"/>
        <w:rPr>
          <w:rFonts w:cs="David" w:hint="cs"/>
          <w:rtl/>
        </w:rPr>
      </w:pPr>
    </w:p>
    <w:p w14:paraId="46F50036" w14:textId="77777777" w:rsidR="0000405A" w:rsidRDefault="0000405A" w:rsidP="0000405A">
      <w:pPr>
        <w:bidi/>
        <w:ind w:firstLine="720"/>
        <w:jc w:val="both"/>
        <w:rPr>
          <w:rFonts w:cs="David" w:hint="cs"/>
          <w:rtl/>
        </w:rPr>
      </w:pPr>
      <w:r>
        <w:rPr>
          <w:rFonts w:cs="David" w:hint="cs"/>
          <w:rtl/>
        </w:rPr>
        <w:t xml:space="preserve">כן, והיועץ מייעץ לאורך כל התהליך, למנהלת הוועדה כשהיא צריכה ייעוץ, לוועדה כאשר היא צריכה ייעוץ, אבל הוא יועץ. בוא לא נהפוך אותו למחליט </w:t>
      </w:r>
      <w:proofErr w:type="spellStart"/>
      <w:r>
        <w:rPr>
          <w:rFonts w:cs="David" w:hint="cs"/>
          <w:rtl/>
        </w:rPr>
        <w:t>ול</w:t>
      </w:r>
      <w:proofErr w:type="spellEnd"/>
      <w:r>
        <w:rPr>
          <w:rFonts w:cs="David" w:hint="cs"/>
          <w:rtl/>
        </w:rPr>
        <w:t>---</w:t>
      </w:r>
    </w:p>
    <w:p w14:paraId="4015E505" w14:textId="77777777" w:rsidR="0000405A" w:rsidRDefault="0000405A" w:rsidP="0000405A">
      <w:pPr>
        <w:bidi/>
        <w:ind w:firstLine="720"/>
        <w:jc w:val="both"/>
        <w:rPr>
          <w:rFonts w:cs="David" w:hint="cs"/>
          <w:rtl/>
        </w:rPr>
      </w:pPr>
    </w:p>
    <w:p w14:paraId="22FFBCA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7F4D8E3" w14:textId="77777777" w:rsidR="0000405A" w:rsidRDefault="0000405A" w:rsidP="0000405A">
      <w:pPr>
        <w:bidi/>
        <w:ind w:firstLine="720"/>
        <w:jc w:val="both"/>
        <w:rPr>
          <w:rFonts w:cs="David" w:hint="cs"/>
          <w:rtl/>
        </w:rPr>
      </w:pPr>
    </w:p>
    <w:p w14:paraId="1731593B" w14:textId="77777777" w:rsidR="0000405A" w:rsidRDefault="0000405A" w:rsidP="0000405A">
      <w:pPr>
        <w:bidi/>
        <w:ind w:firstLine="720"/>
        <w:jc w:val="both"/>
        <w:rPr>
          <w:rFonts w:cs="David" w:hint="cs"/>
          <w:rtl/>
        </w:rPr>
      </w:pPr>
      <w:r>
        <w:rPr>
          <w:rFonts w:cs="David" w:hint="cs"/>
          <w:rtl/>
        </w:rPr>
        <w:t xml:space="preserve">פה יש לו סמכויות משמעותיות. </w:t>
      </w:r>
    </w:p>
    <w:p w14:paraId="5B38DAF6" w14:textId="77777777" w:rsidR="0000405A" w:rsidRDefault="0000405A" w:rsidP="0000405A">
      <w:pPr>
        <w:bidi/>
        <w:jc w:val="both"/>
        <w:rPr>
          <w:rFonts w:cs="David" w:hint="cs"/>
          <w:u w:val="single"/>
          <w:rtl/>
        </w:rPr>
      </w:pPr>
    </w:p>
    <w:p w14:paraId="2F3507DA"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207B1309" w14:textId="77777777" w:rsidR="0000405A" w:rsidRDefault="0000405A" w:rsidP="0000405A">
      <w:pPr>
        <w:bidi/>
        <w:ind w:firstLine="720"/>
        <w:jc w:val="both"/>
        <w:rPr>
          <w:rFonts w:cs="David" w:hint="cs"/>
          <w:rtl/>
        </w:rPr>
      </w:pPr>
    </w:p>
    <w:p w14:paraId="2C95F5C5" w14:textId="77777777" w:rsidR="0000405A" w:rsidRDefault="0000405A" w:rsidP="0000405A">
      <w:pPr>
        <w:bidi/>
        <w:ind w:firstLine="720"/>
        <w:jc w:val="both"/>
        <w:rPr>
          <w:rFonts w:cs="David" w:hint="cs"/>
          <w:rtl/>
        </w:rPr>
      </w:pPr>
      <w:r>
        <w:rPr>
          <w:rFonts w:cs="David" w:hint="cs"/>
          <w:rtl/>
        </w:rPr>
        <w:t xml:space="preserve">זה בעיניי דבר בסיסי בכל מערכת. </w:t>
      </w:r>
    </w:p>
    <w:p w14:paraId="10025492" w14:textId="77777777" w:rsidR="0000405A" w:rsidRDefault="0000405A" w:rsidP="0000405A">
      <w:pPr>
        <w:bidi/>
        <w:ind w:firstLine="720"/>
        <w:jc w:val="both"/>
        <w:rPr>
          <w:rFonts w:cs="David" w:hint="cs"/>
          <w:rtl/>
        </w:rPr>
      </w:pPr>
    </w:p>
    <w:p w14:paraId="44731BE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F01ABCF" w14:textId="77777777" w:rsidR="0000405A" w:rsidRDefault="0000405A" w:rsidP="0000405A">
      <w:pPr>
        <w:bidi/>
        <w:ind w:firstLine="720"/>
        <w:jc w:val="both"/>
        <w:rPr>
          <w:rFonts w:cs="David" w:hint="cs"/>
          <w:rtl/>
        </w:rPr>
      </w:pPr>
    </w:p>
    <w:p w14:paraId="4E28DD98" w14:textId="77777777" w:rsidR="0000405A" w:rsidRDefault="0000405A" w:rsidP="0000405A">
      <w:pPr>
        <w:bidi/>
        <w:ind w:firstLine="720"/>
        <w:jc w:val="both"/>
        <w:rPr>
          <w:rFonts w:cs="David" w:hint="cs"/>
          <w:rtl/>
        </w:rPr>
      </w:pPr>
      <w:r>
        <w:rPr>
          <w:rFonts w:cs="David" w:hint="cs"/>
          <w:rtl/>
        </w:rPr>
        <w:t xml:space="preserve">כל מה שמופיע בסעיף 106 הוא הפרקטיקה של עבודת הוועדה, שהיא יכולה אגב להיעזר ביועץ. יש מקרים מסוימים שאומרים ליועץ, 'תשמע, בין שני חברי הכנסת האלה, עדיף שאתה תדבר איתם', או מדובר באפשרות שאדם שלישי ייפגע ממה שכתוב, עדיף שאתה תרים לו טלפון ותגיד לו 'תשמע, הוזכר שמך כמה פעמים, תחליט אם אתה רוצה לבוא להגיד משהו', אבל בסך הכל ההליך כולו מתנהל בתוך ועדת האתיקה. </w:t>
      </w:r>
    </w:p>
    <w:p w14:paraId="10C9EF4E" w14:textId="77777777" w:rsidR="0000405A" w:rsidRDefault="0000405A" w:rsidP="0000405A">
      <w:pPr>
        <w:bidi/>
        <w:ind w:firstLine="720"/>
        <w:jc w:val="both"/>
        <w:rPr>
          <w:rFonts w:cs="David" w:hint="cs"/>
          <w:rtl/>
        </w:rPr>
      </w:pPr>
    </w:p>
    <w:p w14:paraId="2DEE4A1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299C5A00" w14:textId="77777777" w:rsidR="0000405A" w:rsidRDefault="0000405A" w:rsidP="0000405A">
      <w:pPr>
        <w:bidi/>
        <w:jc w:val="both"/>
        <w:rPr>
          <w:rFonts w:cs="David" w:hint="cs"/>
          <w:rtl/>
        </w:rPr>
      </w:pPr>
    </w:p>
    <w:p w14:paraId="6E357416" w14:textId="77777777" w:rsidR="0000405A" w:rsidRDefault="0000405A" w:rsidP="0000405A">
      <w:pPr>
        <w:bidi/>
        <w:ind w:firstLine="720"/>
        <w:jc w:val="both"/>
        <w:rPr>
          <w:rFonts w:cs="David" w:hint="cs"/>
          <w:rtl/>
        </w:rPr>
      </w:pPr>
      <w:r>
        <w:rPr>
          <w:rFonts w:cs="David" w:hint="cs"/>
          <w:rtl/>
        </w:rPr>
        <w:t>אני מתנגדת להבְנות את זה בצורה כזאת. זו ועדה שמופעלת על ידי חברי הכנסת, קיבלנו כבר החלטה עקרונית כזאת, ועל כן, כמו שאמר חבר הכנסת לוין, היועץ הוא היועץ. אמנם כבודו ומשקלו רבים מאוד, אבל הוא יועץ. אגב, לחברי הוועדה וליושב ראש הוועדה במיוחד יש עניין להכניס בכל שלב ובכל עניין את היועץ המשפטי, ולו כדי לקבל גיבוי משפטי. הדבר הזה נעשה ממילא.</w:t>
      </w:r>
    </w:p>
    <w:p w14:paraId="13B351C7" w14:textId="77777777" w:rsidR="0000405A" w:rsidRDefault="0000405A" w:rsidP="0000405A">
      <w:pPr>
        <w:bidi/>
        <w:ind w:firstLine="720"/>
        <w:jc w:val="both"/>
        <w:rPr>
          <w:rFonts w:cs="David" w:hint="cs"/>
          <w:rtl/>
        </w:rPr>
      </w:pPr>
    </w:p>
    <w:p w14:paraId="6154F46A"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13317E65" w14:textId="77777777" w:rsidR="0000405A" w:rsidRDefault="0000405A" w:rsidP="0000405A">
      <w:pPr>
        <w:bidi/>
        <w:ind w:firstLine="720"/>
        <w:jc w:val="both"/>
        <w:rPr>
          <w:rFonts w:cs="David" w:hint="cs"/>
          <w:rtl/>
        </w:rPr>
      </w:pPr>
    </w:p>
    <w:p w14:paraId="6CCAB424" w14:textId="77777777" w:rsidR="0000405A" w:rsidRDefault="0000405A" w:rsidP="0000405A">
      <w:pPr>
        <w:bidi/>
        <w:ind w:firstLine="720"/>
        <w:jc w:val="both"/>
        <w:rPr>
          <w:rFonts w:cs="David" w:hint="cs"/>
          <w:rtl/>
        </w:rPr>
      </w:pPr>
      <w:r>
        <w:rPr>
          <w:rFonts w:cs="David" w:hint="cs"/>
          <w:rtl/>
        </w:rPr>
        <w:t xml:space="preserve">אבל בסוף ההחלטה היא שלהם. אני לא רוצה שהוא יעמוד בחזית כמי שבסוף החליט להכריע בקובלנה לכאן ולכאן. </w:t>
      </w:r>
    </w:p>
    <w:p w14:paraId="376DC5E9" w14:textId="77777777" w:rsidR="0000405A" w:rsidRDefault="0000405A" w:rsidP="0000405A">
      <w:pPr>
        <w:bidi/>
        <w:ind w:firstLine="720"/>
        <w:jc w:val="both"/>
        <w:rPr>
          <w:rFonts w:cs="David" w:hint="cs"/>
          <w:rtl/>
        </w:rPr>
      </w:pPr>
    </w:p>
    <w:p w14:paraId="094E46CD"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AFEE112" w14:textId="77777777" w:rsidR="0000405A" w:rsidRDefault="0000405A" w:rsidP="0000405A">
      <w:pPr>
        <w:bidi/>
        <w:ind w:firstLine="720"/>
        <w:jc w:val="both"/>
        <w:rPr>
          <w:rFonts w:cs="David" w:hint="cs"/>
          <w:rtl/>
        </w:rPr>
      </w:pPr>
    </w:p>
    <w:p w14:paraId="3F0D24AA" w14:textId="77777777" w:rsidR="0000405A" w:rsidRDefault="0000405A" w:rsidP="0000405A">
      <w:pPr>
        <w:bidi/>
        <w:ind w:firstLine="720"/>
        <w:jc w:val="both"/>
        <w:rPr>
          <w:rFonts w:cs="David" w:hint="cs"/>
          <w:rtl/>
        </w:rPr>
      </w:pPr>
      <w:r>
        <w:rPr>
          <w:rFonts w:cs="David" w:hint="cs"/>
          <w:rtl/>
        </w:rPr>
        <w:t>הוא לא מכריע, אבל הוא ממליץ אם להגיש את התלונה---</w:t>
      </w:r>
    </w:p>
    <w:p w14:paraId="76445F47" w14:textId="77777777" w:rsidR="0000405A" w:rsidRDefault="0000405A" w:rsidP="0000405A">
      <w:pPr>
        <w:bidi/>
        <w:ind w:firstLine="720"/>
        <w:jc w:val="both"/>
        <w:rPr>
          <w:rFonts w:cs="David" w:hint="cs"/>
          <w:rtl/>
        </w:rPr>
      </w:pPr>
    </w:p>
    <w:p w14:paraId="3808189C"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29A4EF37" w14:textId="77777777" w:rsidR="0000405A" w:rsidRDefault="0000405A" w:rsidP="0000405A">
      <w:pPr>
        <w:bidi/>
        <w:ind w:firstLine="720"/>
        <w:jc w:val="both"/>
        <w:rPr>
          <w:rFonts w:cs="David" w:hint="cs"/>
          <w:rtl/>
        </w:rPr>
      </w:pPr>
    </w:p>
    <w:p w14:paraId="3779E2F4" w14:textId="77777777" w:rsidR="0000405A" w:rsidRDefault="0000405A" w:rsidP="0000405A">
      <w:pPr>
        <w:bidi/>
        <w:ind w:firstLine="720"/>
        <w:jc w:val="both"/>
        <w:rPr>
          <w:rFonts w:cs="David" w:hint="cs"/>
          <w:rtl/>
        </w:rPr>
      </w:pPr>
      <w:r>
        <w:rPr>
          <w:rFonts w:cs="David" w:hint="cs"/>
          <w:rtl/>
        </w:rPr>
        <w:t xml:space="preserve">בשביל זה יש מנהל ועדה, שיבוא ויגיד 'רבותיי, זה לא הובא אליי בצורה שמאפשרת דיון'. </w:t>
      </w:r>
    </w:p>
    <w:p w14:paraId="5A04798A" w14:textId="77777777" w:rsidR="0000405A" w:rsidRDefault="0000405A" w:rsidP="0000405A">
      <w:pPr>
        <w:bidi/>
        <w:ind w:firstLine="720"/>
        <w:jc w:val="both"/>
        <w:rPr>
          <w:rFonts w:cs="David" w:hint="cs"/>
          <w:rtl/>
        </w:rPr>
      </w:pPr>
    </w:p>
    <w:p w14:paraId="78B7873C"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3CBFC6A" w14:textId="77777777" w:rsidR="0000405A" w:rsidRDefault="0000405A" w:rsidP="0000405A">
      <w:pPr>
        <w:bidi/>
        <w:ind w:firstLine="720"/>
        <w:jc w:val="both"/>
        <w:rPr>
          <w:rFonts w:cs="David" w:hint="cs"/>
          <w:rtl/>
        </w:rPr>
      </w:pPr>
    </w:p>
    <w:p w14:paraId="339F2C79" w14:textId="77777777" w:rsidR="0000405A" w:rsidRDefault="0000405A" w:rsidP="0000405A">
      <w:pPr>
        <w:bidi/>
        <w:ind w:firstLine="720"/>
        <w:jc w:val="both"/>
        <w:rPr>
          <w:rFonts w:cs="David" w:hint="cs"/>
          <w:rtl/>
        </w:rPr>
      </w:pPr>
      <w:r>
        <w:rPr>
          <w:rFonts w:cs="David" w:hint="cs"/>
          <w:rtl/>
        </w:rPr>
        <w:t>עורכת דין אסטרחן, (ב) של סעיף 106---</w:t>
      </w:r>
    </w:p>
    <w:p w14:paraId="7C7A001C" w14:textId="77777777" w:rsidR="0000405A" w:rsidRDefault="0000405A" w:rsidP="0000405A">
      <w:pPr>
        <w:bidi/>
        <w:ind w:firstLine="720"/>
        <w:jc w:val="both"/>
        <w:rPr>
          <w:rFonts w:cs="David" w:hint="cs"/>
          <w:rtl/>
        </w:rPr>
      </w:pPr>
    </w:p>
    <w:p w14:paraId="6F63306C"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B45A1FC" w14:textId="77777777" w:rsidR="0000405A" w:rsidRDefault="0000405A" w:rsidP="0000405A">
      <w:pPr>
        <w:bidi/>
        <w:ind w:firstLine="720"/>
        <w:jc w:val="both"/>
        <w:rPr>
          <w:rFonts w:cs="David" w:hint="cs"/>
          <w:rtl/>
        </w:rPr>
      </w:pPr>
    </w:p>
    <w:p w14:paraId="49641909" w14:textId="77777777" w:rsidR="0000405A" w:rsidRDefault="0000405A" w:rsidP="0000405A">
      <w:pPr>
        <w:bidi/>
        <w:ind w:firstLine="720"/>
        <w:jc w:val="both"/>
        <w:rPr>
          <w:rFonts w:cs="David" w:hint="cs"/>
          <w:rtl/>
        </w:rPr>
      </w:pPr>
      <w:r>
        <w:rPr>
          <w:rFonts w:cs="David" w:hint="cs"/>
          <w:rtl/>
        </w:rPr>
        <w:t xml:space="preserve">רגע, אני רוצה להעלות עוד סוגיה אחת. </w:t>
      </w:r>
    </w:p>
    <w:p w14:paraId="20215BF8" w14:textId="77777777" w:rsidR="0000405A" w:rsidRDefault="0000405A" w:rsidP="0000405A">
      <w:pPr>
        <w:bidi/>
        <w:ind w:firstLine="720"/>
        <w:jc w:val="both"/>
        <w:rPr>
          <w:rFonts w:cs="David" w:hint="cs"/>
          <w:rtl/>
        </w:rPr>
      </w:pPr>
    </w:p>
    <w:p w14:paraId="3AD1E99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1FA73E3" w14:textId="77777777" w:rsidR="0000405A" w:rsidRDefault="0000405A" w:rsidP="0000405A">
      <w:pPr>
        <w:bidi/>
        <w:ind w:firstLine="720"/>
        <w:jc w:val="both"/>
        <w:rPr>
          <w:rFonts w:cs="David" w:hint="cs"/>
          <w:rtl/>
        </w:rPr>
      </w:pPr>
    </w:p>
    <w:p w14:paraId="203C89E2" w14:textId="77777777" w:rsidR="0000405A" w:rsidRDefault="0000405A" w:rsidP="0000405A">
      <w:pPr>
        <w:bidi/>
        <w:ind w:firstLine="720"/>
        <w:jc w:val="both"/>
        <w:rPr>
          <w:rFonts w:cs="David" w:hint="cs"/>
          <w:rtl/>
        </w:rPr>
      </w:pPr>
      <w:r>
        <w:rPr>
          <w:rFonts w:cs="David" w:hint="cs"/>
          <w:rtl/>
        </w:rPr>
        <w:t xml:space="preserve">אני בכל זאת רוצה להתייחס ל-(ב), כי אני חושב שהוא חלק מהעניין. כאן כתוב שהיועץ לאתיקה לא יגיש קובלנה אלא לאחר שפנה בכתב לחבר הכנסת </w:t>
      </w:r>
      <w:proofErr w:type="spellStart"/>
      <w:r>
        <w:rPr>
          <w:rFonts w:cs="David" w:hint="cs"/>
          <w:rtl/>
        </w:rPr>
        <w:t>הנילון</w:t>
      </w:r>
      <w:proofErr w:type="spellEnd"/>
      <w:r>
        <w:rPr>
          <w:rFonts w:cs="David" w:hint="cs"/>
          <w:rtl/>
        </w:rPr>
        <w:t xml:space="preserve"> וביקש את התייחסותו לתלונה. </w:t>
      </w:r>
    </w:p>
    <w:p w14:paraId="4D826257" w14:textId="77777777" w:rsidR="0000405A" w:rsidRDefault="0000405A" w:rsidP="0000405A">
      <w:pPr>
        <w:bidi/>
        <w:ind w:firstLine="720"/>
        <w:jc w:val="both"/>
        <w:rPr>
          <w:rFonts w:cs="David" w:hint="cs"/>
          <w:rtl/>
        </w:rPr>
      </w:pPr>
    </w:p>
    <w:p w14:paraId="1E038923"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08B0BBEA" w14:textId="77777777" w:rsidR="0000405A" w:rsidRDefault="0000405A" w:rsidP="0000405A">
      <w:pPr>
        <w:bidi/>
        <w:ind w:firstLine="720"/>
        <w:jc w:val="both"/>
        <w:rPr>
          <w:rFonts w:cs="David" w:hint="cs"/>
          <w:rtl/>
        </w:rPr>
      </w:pPr>
    </w:p>
    <w:p w14:paraId="7F25BC52" w14:textId="77777777" w:rsidR="0000405A" w:rsidRDefault="0000405A" w:rsidP="0000405A">
      <w:pPr>
        <w:bidi/>
        <w:ind w:firstLine="720"/>
        <w:jc w:val="both"/>
        <w:rPr>
          <w:rFonts w:cs="David" w:hint="cs"/>
          <w:rtl/>
        </w:rPr>
      </w:pPr>
      <w:r>
        <w:rPr>
          <w:rFonts w:cs="David" w:hint="cs"/>
          <w:rtl/>
        </w:rPr>
        <w:t xml:space="preserve">זה מה שמנהלת הוועדה עושה. </w:t>
      </w:r>
    </w:p>
    <w:p w14:paraId="65B69E75" w14:textId="77777777" w:rsidR="0000405A" w:rsidRDefault="0000405A" w:rsidP="0000405A">
      <w:pPr>
        <w:bidi/>
        <w:ind w:firstLine="720"/>
        <w:jc w:val="both"/>
        <w:rPr>
          <w:rFonts w:cs="David" w:hint="cs"/>
          <w:rtl/>
        </w:rPr>
      </w:pPr>
    </w:p>
    <w:p w14:paraId="29E9D45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A8394F4" w14:textId="77777777" w:rsidR="0000405A" w:rsidRDefault="0000405A" w:rsidP="0000405A">
      <w:pPr>
        <w:bidi/>
        <w:ind w:firstLine="720"/>
        <w:jc w:val="both"/>
        <w:rPr>
          <w:rFonts w:cs="David" w:hint="cs"/>
          <w:rtl/>
        </w:rPr>
      </w:pPr>
    </w:p>
    <w:p w14:paraId="74F60079" w14:textId="77777777" w:rsidR="0000405A" w:rsidRDefault="0000405A" w:rsidP="0000405A">
      <w:pPr>
        <w:bidi/>
        <w:ind w:firstLine="720"/>
        <w:jc w:val="both"/>
        <w:rPr>
          <w:rFonts w:cs="David" w:hint="cs"/>
          <w:rtl/>
        </w:rPr>
      </w:pPr>
      <w:r>
        <w:rPr>
          <w:rFonts w:cs="David" w:hint="cs"/>
          <w:rtl/>
        </w:rPr>
        <w:t>נכון. זאת אומרת שמה שמופיע פה כאיזה שלב, בעצם השלב הראשוני שהוועדה, לפחות מה שאני זוכר, היא באה ואומרת, 'חברים, יש פה סיפור ולפני שמתחילים לדבר עליו, תבקשו תגובה של---</w:t>
      </w:r>
    </w:p>
    <w:p w14:paraId="1C7D05C4" w14:textId="77777777" w:rsidR="0000405A" w:rsidRDefault="0000405A" w:rsidP="0000405A">
      <w:pPr>
        <w:bidi/>
        <w:ind w:firstLine="720"/>
        <w:jc w:val="both"/>
        <w:rPr>
          <w:rFonts w:cs="David" w:hint="cs"/>
          <w:rtl/>
        </w:rPr>
      </w:pPr>
    </w:p>
    <w:p w14:paraId="0352E19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DA4DF82" w14:textId="77777777" w:rsidR="0000405A" w:rsidRDefault="0000405A" w:rsidP="0000405A">
      <w:pPr>
        <w:bidi/>
        <w:ind w:firstLine="720"/>
        <w:jc w:val="both"/>
        <w:rPr>
          <w:rFonts w:cs="David" w:hint="cs"/>
          <w:rtl/>
        </w:rPr>
      </w:pPr>
    </w:p>
    <w:p w14:paraId="591F318E" w14:textId="77777777" w:rsidR="0000405A" w:rsidRDefault="0000405A" w:rsidP="0000405A">
      <w:pPr>
        <w:bidi/>
        <w:ind w:firstLine="720"/>
        <w:jc w:val="both"/>
        <w:rPr>
          <w:rFonts w:cs="David" w:hint="cs"/>
          <w:rtl/>
        </w:rPr>
      </w:pPr>
      <w:r>
        <w:rPr>
          <w:rFonts w:cs="David" w:hint="cs"/>
          <w:rtl/>
        </w:rPr>
        <w:t xml:space="preserve">אלא אם היא דוחה על הסף. </w:t>
      </w:r>
    </w:p>
    <w:p w14:paraId="1CBCEF54" w14:textId="77777777" w:rsidR="0000405A" w:rsidRDefault="0000405A" w:rsidP="0000405A">
      <w:pPr>
        <w:bidi/>
        <w:ind w:firstLine="720"/>
        <w:jc w:val="both"/>
        <w:rPr>
          <w:rFonts w:cs="David" w:hint="cs"/>
          <w:rtl/>
        </w:rPr>
      </w:pPr>
    </w:p>
    <w:p w14:paraId="17361BB8"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1D23026" w14:textId="77777777" w:rsidR="0000405A" w:rsidRDefault="0000405A" w:rsidP="0000405A">
      <w:pPr>
        <w:bidi/>
        <w:ind w:firstLine="720"/>
        <w:jc w:val="both"/>
        <w:rPr>
          <w:rFonts w:cs="David" w:hint="cs"/>
          <w:rtl/>
        </w:rPr>
      </w:pPr>
    </w:p>
    <w:p w14:paraId="478DCE29" w14:textId="77777777" w:rsidR="0000405A" w:rsidRDefault="0000405A" w:rsidP="0000405A">
      <w:pPr>
        <w:bidi/>
        <w:ind w:firstLine="720"/>
        <w:jc w:val="both"/>
        <w:rPr>
          <w:rFonts w:cs="David" w:hint="cs"/>
          <w:rtl/>
        </w:rPr>
      </w:pPr>
      <w:r>
        <w:rPr>
          <w:rFonts w:cs="David" w:hint="cs"/>
          <w:rtl/>
        </w:rPr>
        <w:t xml:space="preserve">לא, יש גם אפשרות לדון בלי לקבל תגובה. גם את זה אנחנו עושים. כשהעניין על פניו נראה ברור לגמרי, מביאים אותו לדיון, כל חברי הכנסת אומרים שלא צריך תגובה, דוחים אותו על הסף. </w:t>
      </w:r>
    </w:p>
    <w:p w14:paraId="262AE91E" w14:textId="77777777" w:rsidR="0000405A" w:rsidRDefault="0000405A" w:rsidP="0000405A">
      <w:pPr>
        <w:bidi/>
        <w:ind w:firstLine="720"/>
        <w:jc w:val="both"/>
        <w:rPr>
          <w:rFonts w:cs="David" w:hint="cs"/>
          <w:rtl/>
        </w:rPr>
      </w:pPr>
    </w:p>
    <w:p w14:paraId="573DDECA"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B98E2BE" w14:textId="77777777" w:rsidR="0000405A" w:rsidRDefault="0000405A" w:rsidP="0000405A">
      <w:pPr>
        <w:bidi/>
        <w:ind w:firstLine="720"/>
        <w:jc w:val="both"/>
        <w:rPr>
          <w:rFonts w:cs="David" w:hint="cs"/>
          <w:rtl/>
        </w:rPr>
      </w:pPr>
    </w:p>
    <w:p w14:paraId="333F7A6D" w14:textId="77777777" w:rsidR="0000405A" w:rsidRDefault="0000405A" w:rsidP="0000405A">
      <w:pPr>
        <w:bidi/>
        <w:ind w:firstLine="720"/>
        <w:jc w:val="both"/>
        <w:rPr>
          <w:rFonts w:cs="David" w:hint="cs"/>
          <w:rtl/>
        </w:rPr>
      </w:pPr>
      <w:r>
        <w:rPr>
          <w:rFonts w:cs="David" w:hint="cs"/>
          <w:rtl/>
        </w:rPr>
        <w:t xml:space="preserve">בעצם כשברור שרוצים לדחות על הסף, לא כשחושבים לעשות דיון ממש. </w:t>
      </w:r>
    </w:p>
    <w:p w14:paraId="2548748D" w14:textId="77777777" w:rsidR="0000405A" w:rsidRDefault="0000405A" w:rsidP="0000405A">
      <w:pPr>
        <w:bidi/>
        <w:ind w:firstLine="720"/>
        <w:jc w:val="both"/>
        <w:rPr>
          <w:rFonts w:cs="David" w:hint="cs"/>
          <w:rtl/>
        </w:rPr>
      </w:pPr>
    </w:p>
    <w:p w14:paraId="67AC0D9A"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E92B89E" w14:textId="77777777" w:rsidR="0000405A" w:rsidRDefault="0000405A" w:rsidP="0000405A">
      <w:pPr>
        <w:bidi/>
        <w:ind w:firstLine="720"/>
        <w:jc w:val="both"/>
        <w:rPr>
          <w:rFonts w:cs="David" w:hint="cs"/>
          <w:rtl/>
        </w:rPr>
      </w:pPr>
    </w:p>
    <w:p w14:paraId="6DC15FE9" w14:textId="77777777" w:rsidR="0000405A" w:rsidRDefault="0000405A" w:rsidP="0000405A">
      <w:pPr>
        <w:bidi/>
        <w:ind w:firstLine="720"/>
        <w:jc w:val="both"/>
        <w:rPr>
          <w:rFonts w:cs="David" w:hint="cs"/>
          <w:rtl/>
        </w:rPr>
      </w:pPr>
      <w:r>
        <w:rPr>
          <w:rFonts w:cs="David" w:hint="cs"/>
          <w:rtl/>
        </w:rPr>
        <w:t>נכון.</w:t>
      </w:r>
    </w:p>
    <w:p w14:paraId="2E8957AB" w14:textId="77777777" w:rsidR="0000405A" w:rsidRDefault="0000405A" w:rsidP="0000405A">
      <w:pPr>
        <w:bidi/>
        <w:ind w:firstLine="720"/>
        <w:jc w:val="both"/>
        <w:rPr>
          <w:rFonts w:cs="David" w:hint="cs"/>
          <w:rtl/>
        </w:rPr>
      </w:pPr>
      <w:r>
        <w:rPr>
          <w:rFonts w:cs="David" w:hint="cs"/>
          <w:rtl/>
        </w:rPr>
        <w:t xml:space="preserve"> </w:t>
      </w:r>
    </w:p>
    <w:p w14:paraId="65F515DB"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654717E" w14:textId="77777777" w:rsidR="0000405A" w:rsidRDefault="0000405A" w:rsidP="0000405A">
      <w:pPr>
        <w:bidi/>
        <w:ind w:firstLine="720"/>
        <w:jc w:val="both"/>
        <w:rPr>
          <w:rFonts w:cs="David" w:hint="cs"/>
          <w:rtl/>
        </w:rPr>
      </w:pPr>
    </w:p>
    <w:p w14:paraId="709296B5" w14:textId="77777777" w:rsidR="0000405A" w:rsidRDefault="0000405A" w:rsidP="0000405A">
      <w:pPr>
        <w:bidi/>
        <w:ind w:firstLine="720"/>
        <w:jc w:val="both"/>
        <w:rPr>
          <w:rFonts w:cs="David" w:hint="cs"/>
          <w:rtl/>
        </w:rPr>
      </w:pPr>
      <w:r>
        <w:rPr>
          <w:rFonts w:cs="David" w:hint="cs"/>
          <w:rtl/>
        </w:rPr>
        <w:t>נכון. אבל אני דווקא הולך לצד השני. לפי הפרקטיקה שאני זוכר, ההחלטה של הוועדה לבקש תגובה היא בעצם הפיכת התלונה לקובלנה, כי זה האקט הראשון שנעשה, אלא אם כן יש מקרים אחרים---</w:t>
      </w:r>
    </w:p>
    <w:p w14:paraId="42AC96D7" w14:textId="77777777" w:rsidR="0000405A" w:rsidRDefault="0000405A" w:rsidP="0000405A">
      <w:pPr>
        <w:bidi/>
        <w:ind w:firstLine="720"/>
        <w:jc w:val="both"/>
        <w:rPr>
          <w:rFonts w:cs="David" w:hint="cs"/>
          <w:rtl/>
        </w:rPr>
      </w:pPr>
    </w:p>
    <w:p w14:paraId="72237DF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56A427A0" w14:textId="77777777" w:rsidR="0000405A" w:rsidRDefault="0000405A" w:rsidP="0000405A">
      <w:pPr>
        <w:bidi/>
        <w:ind w:firstLine="720"/>
        <w:jc w:val="both"/>
        <w:rPr>
          <w:rFonts w:cs="David" w:hint="cs"/>
          <w:rtl/>
        </w:rPr>
      </w:pPr>
    </w:p>
    <w:p w14:paraId="7290F645" w14:textId="77777777" w:rsidR="0000405A" w:rsidRDefault="0000405A" w:rsidP="0000405A">
      <w:pPr>
        <w:bidi/>
        <w:ind w:firstLine="720"/>
        <w:jc w:val="both"/>
        <w:rPr>
          <w:rFonts w:cs="David" w:hint="cs"/>
          <w:rtl/>
        </w:rPr>
      </w:pPr>
      <w:r>
        <w:rPr>
          <w:rFonts w:cs="David" w:hint="cs"/>
          <w:rtl/>
        </w:rPr>
        <w:t xml:space="preserve">אז אני לא יודעת אם צריך את שני המינוחים האלה. </w:t>
      </w:r>
    </w:p>
    <w:p w14:paraId="3E44AA68" w14:textId="77777777" w:rsidR="0000405A" w:rsidRDefault="0000405A" w:rsidP="0000405A">
      <w:pPr>
        <w:bidi/>
        <w:ind w:firstLine="720"/>
        <w:jc w:val="both"/>
        <w:rPr>
          <w:rFonts w:cs="David" w:hint="cs"/>
          <w:rtl/>
        </w:rPr>
      </w:pPr>
    </w:p>
    <w:p w14:paraId="6B4A1CA3"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53996A6" w14:textId="77777777" w:rsidR="0000405A" w:rsidRDefault="0000405A" w:rsidP="0000405A">
      <w:pPr>
        <w:bidi/>
        <w:ind w:firstLine="720"/>
        <w:jc w:val="both"/>
        <w:rPr>
          <w:rFonts w:cs="David" w:hint="cs"/>
          <w:rtl/>
        </w:rPr>
      </w:pPr>
    </w:p>
    <w:p w14:paraId="5D55147A" w14:textId="77777777" w:rsidR="0000405A" w:rsidRDefault="0000405A" w:rsidP="0000405A">
      <w:pPr>
        <w:bidi/>
        <w:ind w:firstLine="720"/>
        <w:jc w:val="both"/>
        <w:rPr>
          <w:rFonts w:cs="David" w:hint="cs"/>
          <w:rtl/>
        </w:rPr>
      </w:pPr>
      <w:r>
        <w:rPr>
          <w:rFonts w:cs="David" w:hint="cs"/>
          <w:rtl/>
        </w:rPr>
        <w:t xml:space="preserve">נכון. </w:t>
      </w:r>
    </w:p>
    <w:p w14:paraId="23FF72AD" w14:textId="77777777" w:rsidR="0000405A" w:rsidRDefault="0000405A" w:rsidP="0000405A">
      <w:pPr>
        <w:bidi/>
        <w:ind w:firstLine="720"/>
        <w:jc w:val="both"/>
        <w:rPr>
          <w:rFonts w:cs="David" w:hint="cs"/>
          <w:rtl/>
        </w:rPr>
      </w:pPr>
    </w:p>
    <w:p w14:paraId="19DF0EF9"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1D4E1BCF" w14:textId="77777777" w:rsidR="0000405A" w:rsidRDefault="0000405A" w:rsidP="0000405A">
      <w:pPr>
        <w:bidi/>
        <w:ind w:firstLine="720"/>
        <w:jc w:val="both"/>
        <w:rPr>
          <w:rFonts w:cs="David" w:hint="cs"/>
          <w:rtl/>
        </w:rPr>
      </w:pPr>
    </w:p>
    <w:p w14:paraId="588D9443" w14:textId="77777777" w:rsidR="0000405A" w:rsidRDefault="0000405A" w:rsidP="0000405A">
      <w:pPr>
        <w:bidi/>
        <w:ind w:firstLine="720"/>
        <w:jc w:val="both"/>
        <w:rPr>
          <w:rFonts w:cs="David" w:hint="cs"/>
          <w:rtl/>
        </w:rPr>
      </w:pPr>
      <w:r>
        <w:rPr>
          <w:rFonts w:cs="David" w:hint="cs"/>
          <w:rtl/>
        </w:rPr>
        <w:t xml:space="preserve">נכון, הם מיותרים. </w:t>
      </w:r>
    </w:p>
    <w:p w14:paraId="4A7DB3CB" w14:textId="77777777" w:rsidR="0000405A" w:rsidRDefault="0000405A" w:rsidP="0000405A">
      <w:pPr>
        <w:bidi/>
        <w:ind w:firstLine="720"/>
        <w:jc w:val="both"/>
        <w:rPr>
          <w:rFonts w:cs="David" w:hint="cs"/>
          <w:rtl/>
        </w:rPr>
      </w:pPr>
    </w:p>
    <w:p w14:paraId="53674A56"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C9BAC0B" w14:textId="77777777" w:rsidR="0000405A" w:rsidRDefault="0000405A" w:rsidP="0000405A">
      <w:pPr>
        <w:bidi/>
        <w:ind w:firstLine="720"/>
        <w:jc w:val="both"/>
        <w:rPr>
          <w:rFonts w:cs="David" w:hint="cs"/>
          <w:rtl/>
        </w:rPr>
      </w:pPr>
    </w:p>
    <w:p w14:paraId="3B2403EE" w14:textId="77777777" w:rsidR="0000405A" w:rsidRDefault="0000405A" w:rsidP="0000405A">
      <w:pPr>
        <w:bidi/>
        <w:ind w:firstLine="720"/>
        <w:jc w:val="both"/>
        <w:rPr>
          <w:rFonts w:cs="David" w:hint="cs"/>
          <w:rtl/>
        </w:rPr>
      </w:pPr>
      <w:r>
        <w:rPr>
          <w:rFonts w:cs="David" w:hint="cs"/>
          <w:rtl/>
        </w:rPr>
        <w:t xml:space="preserve">מה, עכשיו נתחיל למנות ועדה שתחליט אם זה קובלנה או תלונה? </w:t>
      </w:r>
    </w:p>
    <w:p w14:paraId="6FB78472" w14:textId="77777777" w:rsidR="0000405A" w:rsidRDefault="0000405A" w:rsidP="0000405A">
      <w:pPr>
        <w:bidi/>
        <w:jc w:val="both"/>
        <w:rPr>
          <w:rFonts w:cs="David" w:hint="cs"/>
          <w:u w:val="single"/>
          <w:rtl/>
        </w:rPr>
      </w:pPr>
    </w:p>
    <w:p w14:paraId="6E60F216"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18342CC2" w14:textId="77777777" w:rsidR="0000405A" w:rsidRDefault="0000405A" w:rsidP="0000405A">
      <w:pPr>
        <w:bidi/>
        <w:ind w:firstLine="720"/>
        <w:jc w:val="both"/>
        <w:rPr>
          <w:rFonts w:cs="David" w:hint="cs"/>
          <w:rtl/>
        </w:rPr>
      </w:pPr>
    </w:p>
    <w:p w14:paraId="24A5BE35" w14:textId="77777777" w:rsidR="0000405A" w:rsidRDefault="0000405A" w:rsidP="0000405A">
      <w:pPr>
        <w:bidi/>
        <w:ind w:firstLine="720"/>
        <w:jc w:val="both"/>
        <w:rPr>
          <w:rFonts w:cs="David" w:hint="cs"/>
          <w:rtl/>
        </w:rPr>
      </w:pPr>
      <w:r>
        <w:rPr>
          <w:rFonts w:cs="David" w:hint="cs"/>
          <w:rtl/>
        </w:rPr>
        <w:t>ויתחיל קרב על השלב הראשוני הזה, האם---</w:t>
      </w:r>
    </w:p>
    <w:p w14:paraId="057EC5C8" w14:textId="77777777" w:rsidR="0000405A" w:rsidRDefault="0000405A" w:rsidP="0000405A">
      <w:pPr>
        <w:bidi/>
        <w:ind w:firstLine="720"/>
        <w:jc w:val="both"/>
        <w:rPr>
          <w:rFonts w:cs="David" w:hint="cs"/>
          <w:rtl/>
        </w:rPr>
      </w:pPr>
    </w:p>
    <w:p w14:paraId="6B764AEB"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424FB3A" w14:textId="77777777" w:rsidR="0000405A" w:rsidRDefault="0000405A" w:rsidP="0000405A">
      <w:pPr>
        <w:bidi/>
        <w:ind w:firstLine="720"/>
        <w:jc w:val="both"/>
        <w:rPr>
          <w:rFonts w:cs="David" w:hint="cs"/>
          <w:rtl/>
        </w:rPr>
      </w:pPr>
    </w:p>
    <w:p w14:paraId="09C6C29B" w14:textId="77777777" w:rsidR="0000405A" w:rsidRDefault="0000405A" w:rsidP="0000405A">
      <w:pPr>
        <w:bidi/>
        <w:ind w:firstLine="720"/>
        <w:jc w:val="both"/>
        <w:rPr>
          <w:rFonts w:cs="David" w:hint="cs"/>
          <w:rtl/>
        </w:rPr>
      </w:pPr>
      <w:r>
        <w:rPr>
          <w:rFonts w:cs="David" w:hint="cs"/>
          <w:rtl/>
        </w:rPr>
        <w:t>ברגע שדוחים את הקונספט העקרוני של ועדת זמיר, של מישהו אחר שעושה כל מיני דברים עבור הוועדה, אז חוזרים בעצם למה ש---</w:t>
      </w:r>
    </w:p>
    <w:p w14:paraId="29246251" w14:textId="77777777" w:rsidR="0000405A" w:rsidRDefault="0000405A" w:rsidP="0000405A">
      <w:pPr>
        <w:bidi/>
        <w:ind w:firstLine="720"/>
        <w:jc w:val="both"/>
        <w:rPr>
          <w:rFonts w:cs="David" w:hint="cs"/>
          <w:rtl/>
        </w:rPr>
      </w:pPr>
    </w:p>
    <w:p w14:paraId="73DC8521"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6DEC3CAB" w14:textId="77777777" w:rsidR="0000405A" w:rsidRDefault="0000405A" w:rsidP="0000405A">
      <w:pPr>
        <w:bidi/>
        <w:ind w:firstLine="720"/>
        <w:jc w:val="both"/>
        <w:rPr>
          <w:rFonts w:cs="David" w:hint="cs"/>
          <w:rtl/>
        </w:rPr>
      </w:pPr>
    </w:p>
    <w:p w14:paraId="1AE06BBA" w14:textId="77777777" w:rsidR="0000405A" w:rsidRDefault="0000405A" w:rsidP="0000405A">
      <w:pPr>
        <w:bidi/>
        <w:ind w:firstLine="720"/>
        <w:jc w:val="both"/>
        <w:rPr>
          <w:rFonts w:cs="David" w:hint="cs"/>
          <w:rtl/>
        </w:rPr>
      </w:pPr>
      <w:r>
        <w:rPr>
          <w:rFonts w:cs="David" w:hint="cs"/>
          <w:rtl/>
        </w:rPr>
        <w:t xml:space="preserve">אנחנו לא בורחים מאחריות. </w:t>
      </w:r>
    </w:p>
    <w:p w14:paraId="2E917EEF" w14:textId="77777777" w:rsidR="0000405A" w:rsidRDefault="0000405A" w:rsidP="0000405A">
      <w:pPr>
        <w:bidi/>
        <w:ind w:firstLine="720"/>
        <w:jc w:val="both"/>
        <w:rPr>
          <w:rFonts w:cs="David" w:hint="cs"/>
          <w:rtl/>
        </w:rPr>
      </w:pPr>
    </w:p>
    <w:p w14:paraId="1EBF71CA"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17D197E" w14:textId="77777777" w:rsidR="0000405A" w:rsidRDefault="0000405A" w:rsidP="0000405A">
      <w:pPr>
        <w:bidi/>
        <w:ind w:firstLine="720"/>
        <w:jc w:val="both"/>
        <w:rPr>
          <w:rFonts w:cs="David" w:hint="cs"/>
          <w:rtl/>
        </w:rPr>
      </w:pPr>
    </w:p>
    <w:p w14:paraId="2747B8B6" w14:textId="77777777" w:rsidR="0000405A" w:rsidRDefault="0000405A" w:rsidP="0000405A">
      <w:pPr>
        <w:bidi/>
        <w:ind w:firstLine="720"/>
        <w:jc w:val="both"/>
        <w:rPr>
          <w:rFonts w:cs="David" w:hint="cs"/>
          <w:rtl/>
        </w:rPr>
      </w:pPr>
      <w:r>
        <w:rPr>
          <w:rFonts w:cs="David" w:hint="cs"/>
          <w:rtl/>
        </w:rPr>
        <w:t xml:space="preserve">עוד דבר שאני רוצה להגיד. הרי המקלדת סובלת הכל ומגיעים לפעמים דברים באמת הזויים, שאני לא חושבת אפילו שהם צריכים להגיע לוועדה, אי אפשר שכל תשפוכת שמגיעה במייל תגיע לישיבת הוועדה והוועדה תכריע. אני כן חושבת שצריך להשאיר שיקול דעת במקרים האלה אפילו למנהלת הוועדה. יש דברים שהם באמת פסיכים. </w:t>
      </w:r>
    </w:p>
    <w:p w14:paraId="0585F1F7" w14:textId="77777777" w:rsidR="0000405A" w:rsidRDefault="0000405A" w:rsidP="0000405A">
      <w:pPr>
        <w:bidi/>
        <w:ind w:firstLine="720"/>
        <w:jc w:val="both"/>
        <w:rPr>
          <w:rFonts w:cs="David" w:hint="cs"/>
          <w:rtl/>
        </w:rPr>
      </w:pPr>
    </w:p>
    <w:p w14:paraId="7EA04E0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6DE05FB" w14:textId="77777777" w:rsidR="0000405A" w:rsidRDefault="0000405A" w:rsidP="0000405A">
      <w:pPr>
        <w:bidi/>
        <w:ind w:firstLine="720"/>
        <w:jc w:val="both"/>
        <w:rPr>
          <w:rFonts w:cs="David" w:hint="cs"/>
          <w:rtl/>
        </w:rPr>
      </w:pPr>
    </w:p>
    <w:p w14:paraId="6E986B3D" w14:textId="77777777" w:rsidR="0000405A" w:rsidRDefault="0000405A" w:rsidP="0000405A">
      <w:pPr>
        <w:bidi/>
        <w:ind w:firstLine="720"/>
        <w:jc w:val="both"/>
        <w:rPr>
          <w:rFonts w:cs="David" w:hint="cs"/>
          <w:rtl/>
        </w:rPr>
      </w:pPr>
      <w:r>
        <w:rPr>
          <w:rFonts w:cs="David" w:hint="cs"/>
          <w:rtl/>
        </w:rPr>
        <w:t xml:space="preserve">מה שאת אומרת זה נכון, אבל לא ניצור סינון על סינון על סינון. בואי נאמר דבר פשוט, הרי מה עושה יושב ראש ועדה כשהוא מגיע לדבר כזה? הוא אומר, חברים יקרים, קיבלתי פה תשפוכת על חבר כנסת, אני אפילו מתבייש להקריא לכם אותה, תסמכו עליי שאני הולך לענות לו. כי תשובה מישהו צריך לתת. לא יכול להיות מצב שמישהו שלח ומישהו יחליט שאפילו לא עונים לו. </w:t>
      </w:r>
    </w:p>
    <w:p w14:paraId="6856E311" w14:textId="77777777" w:rsidR="0000405A" w:rsidRDefault="0000405A" w:rsidP="0000405A">
      <w:pPr>
        <w:bidi/>
        <w:ind w:firstLine="720"/>
        <w:jc w:val="both"/>
        <w:rPr>
          <w:rFonts w:cs="David" w:hint="cs"/>
          <w:rtl/>
        </w:rPr>
      </w:pPr>
    </w:p>
    <w:p w14:paraId="6851F03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2A789305" w14:textId="77777777" w:rsidR="0000405A" w:rsidRDefault="0000405A" w:rsidP="0000405A">
      <w:pPr>
        <w:bidi/>
        <w:ind w:firstLine="720"/>
        <w:jc w:val="both"/>
        <w:rPr>
          <w:rFonts w:cs="David" w:hint="cs"/>
          <w:rtl/>
        </w:rPr>
      </w:pPr>
    </w:p>
    <w:p w14:paraId="6EACED06" w14:textId="77777777" w:rsidR="0000405A" w:rsidRDefault="0000405A" w:rsidP="0000405A">
      <w:pPr>
        <w:bidi/>
        <w:ind w:firstLine="720"/>
        <w:jc w:val="both"/>
        <w:rPr>
          <w:rFonts w:cs="David" w:hint="cs"/>
          <w:rtl/>
        </w:rPr>
      </w:pPr>
      <w:r>
        <w:rPr>
          <w:rFonts w:cs="David" w:hint="cs"/>
          <w:rtl/>
        </w:rPr>
        <w:t xml:space="preserve">לא, עונים תמיד. </w:t>
      </w:r>
    </w:p>
    <w:p w14:paraId="7B0DE095" w14:textId="77777777" w:rsidR="0000405A" w:rsidRDefault="0000405A" w:rsidP="0000405A">
      <w:pPr>
        <w:bidi/>
        <w:ind w:firstLine="720"/>
        <w:jc w:val="both"/>
        <w:rPr>
          <w:rFonts w:cs="David" w:hint="cs"/>
          <w:rtl/>
        </w:rPr>
      </w:pPr>
    </w:p>
    <w:p w14:paraId="5E6DB96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26F69D5" w14:textId="77777777" w:rsidR="0000405A" w:rsidRDefault="0000405A" w:rsidP="0000405A">
      <w:pPr>
        <w:bidi/>
        <w:ind w:firstLine="720"/>
        <w:jc w:val="both"/>
        <w:rPr>
          <w:rFonts w:cs="David" w:hint="cs"/>
          <w:rtl/>
        </w:rPr>
      </w:pPr>
    </w:p>
    <w:p w14:paraId="773BE50B" w14:textId="77777777" w:rsidR="0000405A" w:rsidRDefault="0000405A" w:rsidP="0000405A">
      <w:pPr>
        <w:bidi/>
        <w:ind w:firstLine="720"/>
        <w:jc w:val="both"/>
        <w:rPr>
          <w:rFonts w:cs="David" w:hint="cs"/>
          <w:rtl/>
        </w:rPr>
      </w:pPr>
      <w:r>
        <w:rPr>
          <w:rFonts w:cs="David" w:hint="cs"/>
          <w:rtl/>
        </w:rPr>
        <w:t xml:space="preserve">בסדר, אבל אני לא מניח שניצור, לפחות לא פה, מצב שבו תהיה קובלנה של מישהו שנעלמה באיזה שהוא מקום, כי מבחינתו היא נעלמה. </w:t>
      </w:r>
    </w:p>
    <w:p w14:paraId="4FCEE0F0" w14:textId="77777777" w:rsidR="0000405A" w:rsidRDefault="0000405A" w:rsidP="0000405A">
      <w:pPr>
        <w:bidi/>
        <w:ind w:firstLine="720"/>
        <w:jc w:val="both"/>
        <w:rPr>
          <w:rFonts w:cs="David" w:hint="cs"/>
          <w:rtl/>
        </w:rPr>
      </w:pPr>
    </w:p>
    <w:p w14:paraId="4E984076"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1EDD093" w14:textId="77777777" w:rsidR="0000405A" w:rsidRDefault="0000405A" w:rsidP="0000405A">
      <w:pPr>
        <w:bidi/>
        <w:ind w:firstLine="720"/>
        <w:jc w:val="both"/>
        <w:rPr>
          <w:rFonts w:cs="David" w:hint="cs"/>
          <w:rtl/>
        </w:rPr>
      </w:pPr>
    </w:p>
    <w:p w14:paraId="5B676BD8" w14:textId="77777777" w:rsidR="0000405A" w:rsidRDefault="0000405A" w:rsidP="0000405A">
      <w:pPr>
        <w:bidi/>
        <w:ind w:firstLine="720"/>
        <w:jc w:val="both"/>
        <w:rPr>
          <w:rFonts w:cs="David" w:hint="cs"/>
          <w:rtl/>
        </w:rPr>
      </w:pPr>
      <w:r>
        <w:rPr>
          <w:rFonts w:cs="David" w:hint="cs"/>
          <w:rtl/>
        </w:rPr>
        <w:t>כן, אבל אני לחלוטין לא מתכוונת לדברים האלה. אני מתכוונת לסוג של דברים שתמי כבר רואה שמספיק שהיא תענה שזה---</w:t>
      </w:r>
    </w:p>
    <w:p w14:paraId="29A13282" w14:textId="77777777" w:rsidR="0000405A" w:rsidRDefault="0000405A" w:rsidP="0000405A">
      <w:pPr>
        <w:bidi/>
        <w:ind w:firstLine="720"/>
        <w:jc w:val="both"/>
        <w:rPr>
          <w:rFonts w:cs="David" w:hint="cs"/>
          <w:rtl/>
        </w:rPr>
      </w:pPr>
    </w:p>
    <w:p w14:paraId="281B746D"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404E5336" w14:textId="77777777" w:rsidR="0000405A" w:rsidRDefault="0000405A" w:rsidP="0000405A">
      <w:pPr>
        <w:bidi/>
        <w:ind w:firstLine="720"/>
        <w:jc w:val="both"/>
        <w:rPr>
          <w:rFonts w:cs="David" w:hint="cs"/>
          <w:rtl/>
        </w:rPr>
      </w:pPr>
    </w:p>
    <w:p w14:paraId="17DB21C0" w14:textId="77777777" w:rsidR="0000405A" w:rsidRDefault="0000405A" w:rsidP="0000405A">
      <w:pPr>
        <w:bidi/>
        <w:ind w:firstLine="720"/>
        <w:jc w:val="both"/>
        <w:rPr>
          <w:rFonts w:cs="David" w:hint="cs"/>
          <w:rtl/>
        </w:rPr>
      </w:pPr>
      <w:r>
        <w:rPr>
          <w:rFonts w:cs="David" w:hint="cs"/>
          <w:rtl/>
        </w:rPr>
        <w:t>אין בעיה שהיא תענה, אבל ההחלטה היא של ועדת האתיקה. זה שאת מסמיכה אותה במקרים א' ו---</w:t>
      </w:r>
    </w:p>
    <w:p w14:paraId="4CAA8224" w14:textId="77777777" w:rsidR="0000405A" w:rsidRDefault="0000405A" w:rsidP="0000405A">
      <w:pPr>
        <w:bidi/>
        <w:ind w:firstLine="720"/>
        <w:jc w:val="both"/>
        <w:rPr>
          <w:rFonts w:cs="David" w:hint="cs"/>
          <w:rtl/>
        </w:rPr>
      </w:pPr>
    </w:p>
    <w:p w14:paraId="444F6C2E"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5F5F707" w14:textId="77777777" w:rsidR="0000405A" w:rsidRDefault="0000405A" w:rsidP="0000405A">
      <w:pPr>
        <w:bidi/>
        <w:ind w:firstLine="720"/>
        <w:jc w:val="both"/>
        <w:rPr>
          <w:rFonts w:cs="David" w:hint="cs"/>
          <w:rtl/>
        </w:rPr>
      </w:pPr>
    </w:p>
    <w:p w14:paraId="3812AAF9" w14:textId="77777777" w:rsidR="0000405A" w:rsidRDefault="0000405A" w:rsidP="0000405A">
      <w:pPr>
        <w:bidi/>
        <w:ind w:firstLine="720"/>
        <w:jc w:val="both"/>
        <w:rPr>
          <w:rFonts w:cs="David" w:hint="cs"/>
          <w:rtl/>
        </w:rPr>
      </w:pPr>
      <w:r>
        <w:rPr>
          <w:rFonts w:cs="David" w:hint="cs"/>
          <w:rtl/>
        </w:rPr>
        <w:t xml:space="preserve">אתם תהיו חשופים לפרי מקלדת של 50 איש בכל ישיבה. </w:t>
      </w:r>
    </w:p>
    <w:p w14:paraId="3F35EDB8" w14:textId="77777777" w:rsidR="0000405A" w:rsidRDefault="0000405A" w:rsidP="0000405A">
      <w:pPr>
        <w:bidi/>
        <w:ind w:firstLine="720"/>
        <w:jc w:val="both"/>
        <w:rPr>
          <w:rFonts w:cs="David" w:hint="cs"/>
          <w:rtl/>
        </w:rPr>
      </w:pPr>
    </w:p>
    <w:p w14:paraId="12ED8ED4"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3E8D0C78" w14:textId="77777777" w:rsidR="0000405A" w:rsidRDefault="0000405A" w:rsidP="0000405A">
      <w:pPr>
        <w:bidi/>
        <w:ind w:firstLine="720"/>
        <w:jc w:val="both"/>
        <w:rPr>
          <w:rFonts w:cs="David" w:hint="cs"/>
          <w:rtl/>
        </w:rPr>
      </w:pPr>
    </w:p>
    <w:p w14:paraId="44242CF0" w14:textId="77777777" w:rsidR="0000405A" w:rsidRDefault="0000405A" w:rsidP="0000405A">
      <w:pPr>
        <w:bidi/>
        <w:ind w:firstLine="720"/>
        <w:jc w:val="both"/>
        <w:rPr>
          <w:rFonts w:cs="David" w:hint="cs"/>
          <w:rtl/>
        </w:rPr>
      </w:pPr>
      <w:r>
        <w:rPr>
          <w:rFonts w:cs="David" w:hint="cs"/>
          <w:rtl/>
        </w:rPr>
        <w:t xml:space="preserve">לא, את מסמיכה. באה הוועדה ואומרת לתמי, 'תשמעי, במקרים א', ב', ג' ו-ד' אנחנו מסמיכים אותך להודיע שאין מקום לדיון, וזו ההחלטה', אבל ההחלטה שאין מקום לדיון היא החלטה של ועדת האתיקה. את לא יכולה להתפרק מהחובה שלך לקבל את ההחלטה שלא דנים. זה שאת מסמיכה אותה במקרים א', ב', ג' להודיע שההחלטה היא שלא דנים, כי אלה הכללים שנקבעו, אין בעיה, אבל היא מודיעה לא שתמי החליטה לא לדון, אלא שהוועדה החליטה. זה חייב להיות. </w:t>
      </w:r>
    </w:p>
    <w:p w14:paraId="3ADCC8C2" w14:textId="77777777" w:rsidR="0000405A" w:rsidRDefault="0000405A" w:rsidP="0000405A">
      <w:pPr>
        <w:bidi/>
        <w:ind w:firstLine="720"/>
        <w:jc w:val="both"/>
        <w:rPr>
          <w:rFonts w:cs="David" w:hint="cs"/>
          <w:rtl/>
        </w:rPr>
      </w:pPr>
    </w:p>
    <w:p w14:paraId="430E7E96" w14:textId="77777777" w:rsidR="0000405A" w:rsidRDefault="0000405A" w:rsidP="0000405A">
      <w:pPr>
        <w:bidi/>
        <w:jc w:val="both"/>
        <w:rPr>
          <w:rFonts w:cs="David" w:hint="cs"/>
          <w:rtl/>
        </w:rPr>
      </w:pPr>
      <w:smartTag w:uri="urn:schemas-microsoft-com:office:smarttags" w:element="PersonName">
        <w:r>
          <w:rPr>
            <w:rFonts w:cs="David" w:hint="cs"/>
            <w:u w:val="single"/>
            <w:rtl/>
          </w:rPr>
          <w:t>תמי בר</w:t>
        </w:r>
      </w:smartTag>
      <w:r>
        <w:rPr>
          <w:rFonts w:cs="David" w:hint="cs"/>
          <w:u w:val="single"/>
          <w:rtl/>
        </w:rPr>
        <w:t>:</w:t>
      </w:r>
    </w:p>
    <w:p w14:paraId="1E1B1E9B" w14:textId="77777777" w:rsidR="0000405A" w:rsidRDefault="0000405A" w:rsidP="0000405A">
      <w:pPr>
        <w:bidi/>
        <w:ind w:firstLine="720"/>
        <w:jc w:val="both"/>
        <w:rPr>
          <w:rFonts w:cs="David" w:hint="cs"/>
          <w:rtl/>
        </w:rPr>
      </w:pPr>
    </w:p>
    <w:p w14:paraId="1171D92F" w14:textId="77777777" w:rsidR="0000405A" w:rsidRDefault="0000405A" w:rsidP="0000405A">
      <w:pPr>
        <w:bidi/>
        <w:ind w:firstLine="720"/>
        <w:jc w:val="both"/>
        <w:rPr>
          <w:rFonts w:cs="David" w:hint="cs"/>
          <w:rtl/>
        </w:rPr>
      </w:pPr>
      <w:r>
        <w:rPr>
          <w:rFonts w:cs="David" w:hint="cs"/>
          <w:rtl/>
        </w:rPr>
        <w:t xml:space="preserve">אבל לא צריך להביא את הדברים לוועדה. </w:t>
      </w:r>
    </w:p>
    <w:p w14:paraId="57A58E61" w14:textId="77777777" w:rsidR="0000405A" w:rsidRDefault="0000405A" w:rsidP="0000405A">
      <w:pPr>
        <w:bidi/>
        <w:jc w:val="both"/>
        <w:rPr>
          <w:rFonts w:cs="David" w:hint="cs"/>
          <w:u w:val="single"/>
          <w:rtl/>
        </w:rPr>
      </w:pPr>
    </w:p>
    <w:p w14:paraId="055402D2"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02FCF521" w14:textId="77777777" w:rsidR="0000405A" w:rsidRDefault="0000405A" w:rsidP="0000405A">
      <w:pPr>
        <w:bidi/>
        <w:ind w:firstLine="720"/>
        <w:jc w:val="both"/>
        <w:rPr>
          <w:rFonts w:cs="David" w:hint="cs"/>
          <w:rtl/>
        </w:rPr>
      </w:pPr>
    </w:p>
    <w:p w14:paraId="3D54A75D" w14:textId="77777777" w:rsidR="0000405A" w:rsidRDefault="0000405A" w:rsidP="0000405A">
      <w:pPr>
        <w:bidi/>
        <w:ind w:firstLine="720"/>
        <w:jc w:val="both"/>
        <w:rPr>
          <w:rFonts w:cs="David" w:hint="cs"/>
          <w:rtl/>
        </w:rPr>
      </w:pPr>
      <w:r>
        <w:rPr>
          <w:rFonts w:cs="David" w:hint="cs"/>
          <w:rtl/>
        </w:rPr>
        <w:t xml:space="preserve">זה ברור לגמרי. </w:t>
      </w:r>
    </w:p>
    <w:p w14:paraId="73A5735A" w14:textId="77777777" w:rsidR="0000405A" w:rsidRDefault="0000405A" w:rsidP="0000405A">
      <w:pPr>
        <w:bidi/>
        <w:ind w:firstLine="720"/>
        <w:jc w:val="both"/>
        <w:rPr>
          <w:rFonts w:cs="David" w:hint="cs"/>
          <w:rtl/>
        </w:rPr>
      </w:pPr>
    </w:p>
    <w:p w14:paraId="2D472900" w14:textId="77777777" w:rsidR="0000405A" w:rsidRDefault="0000405A" w:rsidP="0000405A">
      <w:pPr>
        <w:bidi/>
        <w:jc w:val="both"/>
        <w:rPr>
          <w:rFonts w:cs="David" w:hint="cs"/>
          <w:rtl/>
        </w:rPr>
      </w:pPr>
      <w:smartTag w:uri="urn:schemas-microsoft-com:office:smarttags" w:element="PersonName">
        <w:r>
          <w:rPr>
            <w:rFonts w:cs="David" w:hint="cs"/>
            <w:u w:val="single"/>
            <w:rtl/>
          </w:rPr>
          <w:t>תמי בר</w:t>
        </w:r>
      </w:smartTag>
      <w:r>
        <w:rPr>
          <w:rFonts w:cs="David" w:hint="cs"/>
          <w:u w:val="single"/>
          <w:rtl/>
        </w:rPr>
        <w:t>:</w:t>
      </w:r>
    </w:p>
    <w:p w14:paraId="1DFCAEA8" w14:textId="77777777" w:rsidR="0000405A" w:rsidRDefault="0000405A" w:rsidP="0000405A">
      <w:pPr>
        <w:bidi/>
        <w:ind w:firstLine="720"/>
        <w:jc w:val="both"/>
        <w:rPr>
          <w:rFonts w:cs="David" w:hint="cs"/>
          <w:rtl/>
        </w:rPr>
      </w:pPr>
    </w:p>
    <w:p w14:paraId="01C52BB7" w14:textId="77777777" w:rsidR="0000405A" w:rsidRDefault="0000405A" w:rsidP="0000405A">
      <w:pPr>
        <w:bidi/>
        <w:ind w:firstLine="720"/>
        <w:jc w:val="both"/>
        <w:rPr>
          <w:rFonts w:cs="David" w:hint="cs"/>
          <w:rtl/>
        </w:rPr>
      </w:pPr>
      <w:r>
        <w:rPr>
          <w:rFonts w:cs="David" w:hint="cs"/>
          <w:rtl/>
        </w:rPr>
        <w:t xml:space="preserve">עם חוות דעת של היועץ המשפטי וחוות דעת של יושבת ראש הוועדה, זה מספק. </w:t>
      </w:r>
    </w:p>
    <w:p w14:paraId="042AC64E" w14:textId="77777777" w:rsidR="0000405A" w:rsidRDefault="0000405A" w:rsidP="0000405A">
      <w:pPr>
        <w:bidi/>
        <w:ind w:firstLine="720"/>
        <w:jc w:val="both"/>
        <w:rPr>
          <w:rFonts w:cs="David" w:hint="cs"/>
          <w:rtl/>
        </w:rPr>
      </w:pPr>
    </w:p>
    <w:p w14:paraId="78064200"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231EFC85" w14:textId="77777777" w:rsidR="0000405A" w:rsidRDefault="0000405A" w:rsidP="0000405A">
      <w:pPr>
        <w:bidi/>
        <w:ind w:firstLine="720"/>
        <w:jc w:val="both"/>
        <w:rPr>
          <w:rFonts w:cs="David" w:hint="cs"/>
          <w:rtl/>
        </w:rPr>
      </w:pPr>
    </w:p>
    <w:p w14:paraId="76CA2EB0" w14:textId="77777777" w:rsidR="0000405A" w:rsidRDefault="0000405A" w:rsidP="0000405A">
      <w:pPr>
        <w:bidi/>
        <w:ind w:firstLine="720"/>
        <w:jc w:val="both"/>
        <w:rPr>
          <w:rFonts w:cs="David" w:hint="cs"/>
          <w:rtl/>
        </w:rPr>
      </w:pPr>
      <w:r>
        <w:rPr>
          <w:rFonts w:cs="David" w:hint="cs"/>
          <w:rtl/>
        </w:rPr>
        <w:t xml:space="preserve">כן, זה ברור. </w:t>
      </w:r>
    </w:p>
    <w:p w14:paraId="456E14DE" w14:textId="77777777" w:rsidR="0000405A" w:rsidRDefault="0000405A" w:rsidP="0000405A">
      <w:pPr>
        <w:bidi/>
        <w:ind w:firstLine="720"/>
        <w:jc w:val="both"/>
        <w:rPr>
          <w:rFonts w:cs="David" w:hint="cs"/>
          <w:rtl/>
        </w:rPr>
      </w:pPr>
    </w:p>
    <w:p w14:paraId="2B23571A"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5D13ABE" w14:textId="77777777" w:rsidR="0000405A" w:rsidRDefault="0000405A" w:rsidP="0000405A">
      <w:pPr>
        <w:bidi/>
        <w:ind w:firstLine="720"/>
        <w:jc w:val="both"/>
        <w:rPr>
          <w:rFonts w:cs="David" w:hint="cs"/>
          <w:rtl/>
        </w:rPr>
      </w:pPr>
    </w:p>
    <w:p w14:paraId="46C74AA3" w14:textId="77777777" w:rsidR="0000405A" w:rsidRDefault="0000405A" w:rsidP="0000405A">
      <w:pPr>
        <w:bidi/>
        <w:ind w:firstLine="720"/>
        <w:jc w:val="both"/>
        <w:rPr>
          <w:rFonts w:cs="David" w:hint="cs"/>
          <w:rtl/>
        </w:rPr>
      </w:pPr>
      <w:r>
        <w:rPr>
          <w:rFonts w:cs="David" w:hint="cs"/>
          <w:rtl/>
        </w:rPr>
        <w:t xml:space="preserve">אמר חבר הכנסת לוין שצריך להיות לגמרי ברור, הסמכות היא בידי הוועדה. הוועדה יכולה להחליט בהחלטה עקרונית שאם זה דברי בלע, אל תראי לנו ותזרקי אותה, אבל היא החליטה שלא תביאי אותה. אני לא חושב שאפשר להיכנס פה לכל הדקויות. </w:t>
      </w:r>
    </w:p>
    <w:p w14:paraId="66873138" w14:textId="77777777" w:rsidR="0000405A" w:rsidRDefault="0000405A" w:rsidP="0000405A">
      <w:pPr>
        <w:bidi/>
        <w:ind w:firstLine="720"/>
        <w:jc w:val="both"/>
        <w:rPr>
          <w:rFonts w:cs="David" w:hint="cs"/>
          <w:rtl/>
        </w:rPr>
      </w:pPr>
    </w:p>
    <w:p w14:paraId="6B7821A9"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7AB034F2" w14:textId="77777777" w:rsidR="0000405A" w:rsidRDefault="0000405A" w:rsidP="0000405A">
      <w:pPr>
        <w:bidi/>
        <w:ind w:firstLine="720"/>
        <w:jc w:val="both"/>
        <w:rPr>
          <w:rFonts w:cs="David" w:hint="cs"/>
          <w:rtl/>
        </w:rPr>
      </w:pPr>
    </w:p>
    <w:p w14:paraId="54EC1F20" w14:textId="77777777" w:rsidR="0000405A" w:rsidRDefault="0000405A" w:rsidP="0000405A">
      <w:pPr>
        <w:bidi/>
        <w:ind w:firstLine="720"/>
        <w:jc w:val="both"/>
        <w:rPr>
          <w:rFonts w:cs="David" w:hint="cs"/>
          <w:rtl/>
        </w:rPr>
      </w:pPr>
      <w:r>
        <w:rPr>
          <w:rFonts w:cs="David" w:hint="cs"/>
          <w:rtl/>
        </w:rPr>
        <w:t xml:space="preserve">יש סוג שלם של תלונות שהן לא בגין מעשה של חבר כנסת, אלא בגין מי הוא, למי הוא נשוי ודברים מהסוג הזה, שלא מתייחסים לאירוע ספציפי, שברור שזה לא קובלנה, אבל הם רוצים שוועדת האתיקה תדון בזה. </w:t>
      </w:r>
    </w:p>
    <w:p w14:paraId="0172E82B" w14:textId="77777777" w:rsidR="0000405A" w:rsidRDefault="0000405A" w:rsidP="0000405A">
      <w:pPr>
        <w:bidi/>
        <w:ind w:firstLine="720"/>
        <w:jc w:val="both"/>
        <w:rPr>
          <w:rFonts w:cs="David" w:hint="cs"/>
          <w:rtl/>
        </w:rPr>
      </w:pPr>
    </w:p>
    <w:p w14:paraId="30416F6C"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595C45BF" w14:textId="77777777" w:rsidR="0000405A" w:rsidRDefault="0000405A" w:rsidP="0000405A">
      <w:pPr>
        <w:bidi/>
        <w:ind w:firstLine="720"/>
        <w:jc w:val="both"/>
        <w:rPr>
          <w:rFonts w:cs="David" w:hint="cs"/>
          <w:rtl/>
        </w:rPr>
      </w:pPr>
    </w:p>
    <w:p w14:paraId="43EC889D" w14:textId="77777777" w:rsidR="0000405A" w:rsidRDefault="0000405A" w:rsidP="0000405A">
      <w:pPr>
        <w:bidi/>
        <w:ind w:firstLine="720"/>
        <w:jc w:val="both"/>
        <w:rPr>
          <w:rFonts w:cs="David" w:hint="cs"/>
          <w:rtl/>
        </w:rPr>
      </w:pPr>
      <w:r>
        <w:rPr>
          <w:rFonts w:cs="David" w:hint="cs"/>
          <w:rtl/>
        </w:rPr>
        <w:t>אז תמי שולחת הודעה, על פי ההנחיה שהוועדה הנחתה אותה מלכתחילה, שבכל המקרים האלה היא מתייעצת עם הייעוץ המשפטי, או לא מתייעצת, כל פרקטיקה שלא תקבעי שם והיא שולחת בסוף הודעה שוועדת האתיקה החליטה שאין מקום לדון. נקודה. את הפונה זה לא מעניין אם ההחלטה הזאת היא תולדה של החלטה עקרונית שהתקבלה מזמן, או שבאמת היה דיון---</w:t>
      </w:r>
    </w:p>
    <w:p w14:paraId="6441D77C" w14:textId="77777777" w:rsidR="0000405A" w:rsidRDefault="0000405A" w:rsidP="0000405A">
      <w:pPr>
        <w:bidi/>
        <w:ind w:firstLine="720"/>
        <w:jc w:val="both"/>
        <w:rPr>
          <w:rFonts w:cs="David" w:hint="cs"/>
          <w:rtl/>
        </w:rPr>
      </w:pPr>
    </w:p>
    <w:p w14:paraId="4CF491D4"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D8B4D6D" w14:textId="77777777" w:rsidR="0000405A" w:rsidRDefault="0000405A" w:rsidP="0000405A">
      <w:pPr>
        <w:bidi/>
        <w:ind w:firstLine="720"/>
        <w:jc w:val="both"/>
        <w:rPr>
          <w:rFonts w:cs="David" w:hint="cs"/>
          <w:rtl/>
        </w:rPr>
      </w:pPr>
    </w:p>
    <w:p w14:paraId="44263F84" w14:textId="77777777" w:rsidR="0000405A" w:rsidRDefault="0000405A" w:rsidP="0000405A">
      <w:pPr>
        <w:bidi/>
        <w:ind w:firstLine="720"/>
        <w:jc w:val="both"/>
        <w:rPr>
          <w:rFonts w:cs="David" w:hint="cs"/>
          <w:rtl/>
        </w:rPr>
      </w:pPr>
      <w:r>
        <w:rPr>
          <w:rFonts w:cs="David" w:hint="cs"/>
          <w:rtl/>
        </w:rPr>
        <w:t xml:space="preserve">אולי זה מעניין אותו אבל לנו זה כבר לא משנה. </w:t>
      </w:r>
    </w:p>
    <w:p w14:paraId="0A5F7A88" w14:textId="77777777" w:rsidR="0000405A" w:rsidRDefault="0000405A" w:rsidP="0000405A">
      <w:pPr>
        <w:bidi/>
        <w:ind w:firstLine="720"/>
        <w:jc w:val="both"/>
        <w:rPr>
          <w:rFonts w:cs="David" w:hint="cs"/>
          <w:rtl/>
        </w:rPr>
      </w:pPr>
    </w:p>
    <w:p w14:paraId="0BEC6324"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06A4043E" w14:textId="77777777" w:rsidR="0000405A" w:rsidRDefault="0000405A" w:rsidP="0000405A">
      <w:pPr>
        <w:bidi/>
        <w:ind w:firstLine="720"/>
        <w:jc w:val="both"/>
        <w:rPr>
          <w:rFonts w:cs="David" w:hint="cs"/>
          <w:rtl/>
        </w:rPr>
      </w:pPr>
    </w:p>
    <w:p w14:paraId="5D437FC9" w14:textId="77777777" w:rsidR="0000405A" w:rsidRDefault="0000405A" w:rsidP="0000405A">
      <w:pPr>
        <w:bidi/>
        <w:ind w:firstLine="720"/>
        <w:jc w:val="both"/>
        <w:rPr>
          <w:rFonts w:cs="David" w:hint="cs"/>
          <w:rtl/>
        </w:rPr>
      </w:pPr>
      <w:r>
        <w:rPr>
          <w:rFonts w:cs="David" w:hint="cs"/>
          <w:rtl/>
        </w:rPr>
        <w:t xml:space="preserve">נכון, אבל הוא צריך לקבל החלטה של ועדת האתיקה. ועדת האתיקה לא יכולה להתפרק מהסמכות שלה, שמישהו אחר, ולא משנה מי הוא, ברמה הפורמלית, החליט שזה לא יבוא לפתחה. </w:t>
      </w:r>
    </w:p>
    <w:p w14:paraId="018A23E1" w14:textId="77777777" w:rsidR="0000405A" w:rsidRDefault="0000405A" w:rsidP="0000405A">
      <w:pPr>
        <w:bidi/>
        <w:ind w:firstLine="720"/>
        <w:jc w:val="both"/>
        <w:rPr>
          <w:rFonts w:cs="David" w:hint="cs"/>
          <w:rtl/>
        </w:rPr>
      </w:pPr>
    </w:p>
    <w:p w14:paraId="2B8F2AC2"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E681AE9" w14:textId="77777777" w:rsidR="0000405A" w:rsidRDefault="0000405A" w:rsidP="0000405A">
      <w:pPr>
        <w:bidi/>
        <w:ind w:firstLine="720"/>
        <w:jc w:val="both"/>
        <w:rPr>
          <w:rFonts w:cs="David" w:hint="cs"/>
          <w:rtl/>
        </w:rPr>
      </w:pPr>
    </w:p>
    <w:p w14:paraId="6ADD3818" w14:textId="77777777" w:rsidR="0000405A" w:rsidRDefault="0000405A" w:rsidP="0000405A">
      <w:pPr>
        <w:bidi/>
        <w:ind w:firstLine="720"/>
        <w:jc w:val="both"/>
        <w:rPr>
          <w:rFonts w:cs="David" w:hint="cs"/>
          <w:rtl/>
        </w:rPr>
      </w:pPr>
      <w:r>
        <w:rPr>
          <w:rFonts w:cs="David" w:hint="cs"/>
          <w:rtl/>
        </w:rPr>
        <w:t xml:space="preserve">אני רוצה לחזור לסעיף 104, כי לא ירדנו לפרטים, דיברנו על העיקרון שצריך לשנות אותו. ב-104, כל אדם רשאי להגיש קובלנה נגד חבר כנסת בשל הפרת כלל או אי קיום כלל מהכללים, הקובלנה תהיה בכתב, חתומה בידי המתלונן ויצוינו בה שם המתלונן ודרכי ההתקשרות עמו ובתלונה יפורטו העובדות שביסוד התלונה ויצורפו לה או יוזכרו בה הראיות להוכחת האמור בה והיא תוגש לוועדת הקובלנות. חתומה בידי המתלונן. היום הכל מגיע בדואר אלקטרוני, אין כבר חתימות. זה מבחינת ההגשה. </w:t>
      </w:r>
    </w:p>
    <w:p w14:paraId="43BDD1F0" w14:textId="77777777" w:rsidR="0000405A" w:rsidRDefault="0000405A" w:rsidP="0000405A">
      <w:pPr>
        <w:bidi/>
        <w:ind w:firstLine="720"/>
        <w:jc w:val="both"/>
        <w:rPr>
          <w:rFonts w:cs="David" w:hint="cs"/>
          <w:rtl/>
        </w:rPr>
      </w:pPr>
    </w:p>
    <w:p w14:paraId="642BC4EB" w14:textId="77777777" w:rsidR="0000405A" w:rsidRDefault="0000405A" w:rsidP="0000405A">
      <w:pPr>
        <w:bidi/>
        <w:ind w:firstLine="720"/>
        <w:jc w:val="both"/>
        <w:rPr>
          <w:rFonts w:cs="David" w:hint="cs"/>
          <w:rtl/>
        </w:rPr>
      </w:pPr>
      <w:r>
        <w:rPr>
          <w:rFonts w:cs="David" w:hint="cs"/>
          <w:rtl/>
        </w:rPr>
        <w:t xml:space="preserve">סעיף 105. הדחייה על הסף. בעצם הוגשה תלונה לוועדה קובלנה, היא תהיה רשאית לדחות אותה על הסף, אם היא מצאה שהיא קנטרנית או טרדנית, שאין לה בסיס בעובדות, שאין היא מראה הפרה של כללים אלה, או שאין בבירורה עניין בציבור. </w:t>
      </w:r>
    </w:p>
    <w:p w14:paraId="7E2E5850" w14:textId="77777777" w:rsidR="0000405A" w:rsidRDefault="0000405A" w:rsidP="0000405A">
      <w:pPr>
        <w:bidi/>
        <w:ind w:firstLine="720"/>
        <w:jc w:val="both"/>
        <w:rPr>
          <w:rFonts w:cs="David" w:hint="cs"/>
          <w:rtl/>
        </w:rPr>
      </w:pPr>
    </w:p>
    <w:p w14:paraId="52FEF94F" w14:textId="77777777" w:rsidR="0000405A" w:rsidRDefault="0000405A" w:rsidP="0000405A">
      <w:pPr>
        <w:bidi/>
        <w:ind w:firstLine="720"/>
        <w:jc w:val="both"/>
        <w:rPr>
          <w:rFonts w:cs="David" w:hint="cs"/>
          <w:rtl/>
        </w:rPr>
      </w:pPr>
      <w:r>
        <w:rPr>
          <w:rFonts w:cs="David" w:hint="cs"/>
          <w:rtl/>
        </w:rPr>
        <w:t xml:space="preserve">כאן היתה הצעה שאי אפשר יהיה לדחות על הסף תלונה שהוגשה על ידי יושב ראש הכנסת בכל הנושא, או על ידי סגן יושב ראש הכנסת בקשר לישיבה שהוא ניהל, האם רוצים להשאיר הוראה כזאת, מה שמופיע עכשיו ב-105. </w:t>
      </w:r>
    </w:p>
    <w:p w14:paraId="1AAF3C78" w14:textId="77777777" w:rsidR="0000405A" w:rsidRDefault="0000405A" w:rsidP="0000405A">
      <w:pPr>
        <w:bidi/>
        <w:ind w:firstLine="720"/>
        <w:jc w:val="both"/>
        <w:rPr>
          <w:rFonts w:cs="David" w:hint="cs"/>
          <w:rtl/>
        </w:rPr>
      </w:pPr>
    </w:p>
    <w:p w14:paraId="4FAF893B"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C307AC5" w14:textId="77777777" w:rsidR="0000405A" w:rsidRDefault="0000405A" w:rsidP="0000405A">
      <w:pPr>
        <w:bidi/>
        <w:ind w:firstLine="720"/>
        <w:jc w:val="both"/>
        <w:rPr>
          <w:rFonts w:cs="David" w:hint="cs"/>
          <w:rtl/>
        </w:rPr>
      </w:pPr>
    </w:p>
    <w:p w14:paraId="0AE2A558" w14:textId="77777777" w:rsidR="0000405A" w:rsidRDefault="0000405A" w:rsidP="0000405A">
      <w:pPr>
        <w:bidi/>
        <w:ind w:firstLine="720"/>
        <w:jc w:val="both"/>
        <w:rPr>
          <w:rFonts w:cs="David" w:hint="cs"/>
          <w:rtl/>
        </w:rPr>
      </w:pPr>
      <w:r>
        <w:rPr>
          <w:rFonts w:cs="David" w:hint="cs"/>
          <w:rtl/>
        </w:rPr>
        <w:t xml:space="preserve">זה קיים היום, לא? </w:t>
      </w:r>
    </w:p>
    <w:p w14:paraId="33EDE947" w14:textId="77777777" w:rsidR="0000405A" w:rsidRDefault="0000405A" w:rsidP="0000405A">
      <w:pPr>
        <w:bidi/>
        <w:ind w:firstLine="720"/>
        <w:jc w:val="both"/>
        <w:rPr>
          <w:rFonts w:cs="David" w:hint="cs"/>
          <w:rtl/>
        </w:rPr>
      </w:pPr>
    </w:p>
    <w:p w14:paraId="491B0722"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CED81FD" w14:textId="77777777" w:rsidR="0000405A" w:rsidRDefault="0000405A" w:rsidP="0000405A">
      <w:pPr>
        <w:bidi/>
        <w:ind w:firstLine="720"/>
        <w:jc w:val="both"/>
        <w:rPr>
          <w:rFonts w:cs="David" w:hint="cs"/>
          <w:rtl/>
        </w:rPr>
      </w:pPr>
    </w:p>
    <w:p w14:paraId="2EA08A32" w14:textId="77777777" w:rsidR="0000405A" w:rsidRDefault="0000405A" w:rsidP="0000405A">
      <w:pPr>
        <w:bidi/>
        <w:ind w:firstLine="720"/>
        <w:jc w:val="both"/>
        <w:rPr>
          <w:rFonts w:cs="David" w:hint="cs"/>
          <w:rtl/>
        </w:rPr>
      </w:pPr>
      <w:r>
        <w:rPr>
          <w:rFonts w:cs="David" w:hint="cs"/>
          <w:rtl/>
        </w:rPr>
        <w:t>לא, זה חדש.</w:t>
      </w:r>
    </w:p>
    <w:p w14:paraId="5FE27E59" w14:textId="77777777" w:rsidR="0000405A" w:rsidRDefault="0000405A" w:rsidP="0000405A">
      <w:pPr>
        <w:bidi/>
        <w:ind w:firstLine="720"/>
        <w:jc w:val="both"/>
        <w:rPr>
          <w:rFonts w:cs="David" w:hint="cs"/>
          <w:rtl/>
        </w:rPr>
      </w:pPr>
    </w:p>
    <w:p w14:paraId="0F16028A"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5A6C1251" w14:textId="77777777" w:rsidR="0000405A" w:rsidRDefault="0000405A" w:rsidP="0000405A">
      <w:pPr>
        <w:bidi/>
        <w:ind w:firstLine="720"/>
        <w:jc w:val="both"/>
        <w:rPr>
          <w:rFonts w:cs="David" w:hint="cs"/>
          <w:rtl/>
        </w:rPr>
      </w:pPr>
    </w:p>
    <w:p w14:paraId="7F079160" w14:textId="77777777" w:rsidR="0000405A" w:rsidRDefault="0000405A" w:rsidP="0000405A">
      <w:pPr>
        <w:bidi/>
        <w:ind w:firstLine="720"/>
        <w:jc w:val="both"/>
        <w:rPr>
          <w:rFonts w:cs="David" w:hint="cs"/>
          <w:rtl/>
        </w:rPr>
      </w:pPr>
      <w:r>
        <w:rPr>
          <w:rFonts w:cs="David" w:hint="cs"/>
          <w:rtl/>
        </w:rPr>
        <w:t xml:space="preserve">זה בנוי על המוסד של היועץ לאתיקה. </w:t>
      </w:r>
    </w:p>
    <w:p w14:paraId="60611BEA" w14:textId="77777777" w:rsidR="0000405A" w:rsidRDefault="0000405A" w:rsidP="0000405A">
      <w:pPr>
        <w:bidi/>
        <w:ind w:firstLine="720"/>
        <w:jc w:val="both"/>
        <w:rPr>
          <w:rFonts w:cs="David" w:hint="cs"/>
          <w:rtl/>
        </w:rPr>
      </w:pPr>
    </w:p>
    <w:p w14:paraId="0878CC95"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D4D2B2D" w14:textId="77777777" w:rsidR="0000405A" w:rsidRDefault="0000405A" w:rsidP="0000405A">
      <w:pPr>
        <w:bidi/>
        <w:ind w:firstLine="720"/>
        <w:jc w:val="both"/>
        <w:rPr>
          <w:rFonts w:cs="David" w:hint="cs"/>
          <w:rtl/>
        </w:rPr>
      </w:pPr>
    </w:p>
    <w:p w14:paraId="347E15EB" w14:textId="77777777" w:rsidR="0000405A" w:rsidRDefault="0000405A" w:rsidP="0000405A">
      <w:pPr>
        <w:bidi/>
        <w:ind w:firstLine="720"/>
        <w:jc w:val="both"/>
        <w:rPr>
          <w:rFonts w:cs="David" w:hint="cs"/>
          <w:rtl/>
        </w:rPr>
      </w:pPr>
      <w:r>
        <w:rPr>
          <w:rFonts w:cs="David" w:hint="cs"/>
          <w:rtl/>
        </w:rPr>
        <w:t>יושב ראש הכנסת הגיש קובלנה ב---</w:t>
      </w:r>
    </w:p>
    <w:p w14:paraId="641BB787" w14:textId="77777777" w:rsidR="0000405A" w:rsidRDefault="0000405A" w:rsidP="0000405A">
      <w:pPr>
        <w:bidi/>
        <w:ind w:firstLine="720"/>
        <w:jc w:val="both"/>
        <w:rPr>
          <w:rFonts w:cs="David" w:hint="cs"/>
          <w:rtl/>
        </w:rPr>
      </w:pPr>
    </w:p>
    <w:p w14:paraId="165CAA1C"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BF6B582" w14:textId="77777777" w:rsidR="0000405A" w:rsidRDefault="0000405A" w:rsidP="0000405A">
      <w:pPr>
        <w:bidi/>
        <w:ind w:firstLine="720"/>
        <w:jc w:val="both"/>
        <w:rPr>
          <w:rFonts w:cs="David" w:hint="cs"/>
          <w:rtl/>
        </w:rPr>
      </w:pPr>
    </w:p>
    <w:p w14:paraId="429E250D" w14:textId="77777777" w:rsidR="0000405A" w:rsidRDefault="0000405A" w:rsidP="0000405A">
      <w:pPr>
        <w:bidi/>
        <w:ind w:firstLine="720"/>
        <w:jc w:val="both"/>
        <w:rPr>
          <w:rFonts w:cs="David" w:hint="cs"/>
          <w:rtl/>
        </w:rPr>
      </w:pPr>
      <w:r>
        <w:rPr>
          <w:rFonts w:cs="David" w:hint="cs"/>
          <w:rtl/>
        </w:rPr>
        <w:t xml:space="preserve">אי אפשר לדחות אותה על הסף. </w:t>
      </w:r>
    </w:p>
    <w:p w14:paraId="4800420F" w14:textId="77777777" w:rsidR="0000405A" w:rsidRDefault="0000405A" w:rsidP="0000405A">
      <w:pPr>
        <w:bidi/>
        <w:ind w:firstLine="720"/>
        <w:jc w:val="both"/>
        <w:rPr>
          <w:rFonts w:cs="David" w:hint="cs"/>
          <w:rtl/>
        </w:rPr>
      </w:pPr>
    </w:p>
    <w:p w14:paraId="4CF30739"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2690461" w14:textId="77777777" w:rsidR="0000405A" w:rsidRDefault="0000405A" w:rsidP="0000405A">
      <w:pPr>
        <w:bidi/>
        <w:ind w:firstLine="720"/>
        <w:jc w:val="both"/>
        <w:rPr>
          <w:rFonts w:cs="David" w:hint="cs"/>
          <w:rtl/>
        </w:rPr>
      </w:pPr>
    </w:p>
    <w:p w14:paraId="31D9BB94" w14:textId="77777777" w:rsidR="0000405A" w:rsidRDefault="0000405A" w:rsidP="0000405A">
      <w:pPr>
        <w:bidi/>
        <w:ind w:firstLine="720"/>
        <w:jc w:val="both"/>
        <w:rPr>
          <w:rFonts w:cs="David" w:hint="cs"/>
          <w:rtl/>
        </w:rPr>
      </w:pPr>
      <w:r>
        <w:rPr>
          <w:rFonts w:cs="David" w:hint="cs"/>
          <w:rtl/>
        </w:rPr>
        <w:t xml:space="preserve">תלונה של יושב ראש הכנסת אי אפשר לדחות על הסף. </w:t>
      </w:r>
    </w:p>
    <w:p w14:paraId="08FDFB67" w14:textId="77777777" w:rsidR="0000405A" w:rsidRDefault="0000405A" w:rsidP="0000405A">
      <w:pPr>
        <w:bidi/>
        <w:ind w:firstLine="720"/>
        <w:jc w:val="both"/>
        <w:rPr>
          <w:rFonts w:cs="David" w:hint="cs"/>
          <w:rtl/>
        </w:rPr>
      </w:pPr>
    </w:p>
    <w:p w14:paraId="12A261B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A8B1492" w14:textId="77777777" w:rsidR="0000405A" w:rsidRDefault="0000405A" w:rsidP="0000405A">
      <w:pPr>
        <w:bidi/>
        <w:ind w:firstLine="720"/>
        <w:jc w:val="both"/>
        <w:rPr>
          <w:rFonts w:cs="David" w:hint="cs"/>
          <w:rtl/>
        </w:rPr>
      </w:pPr>
    </w:p>
    <w:p w14:paraId="44A1319B" w14:textId="77777777" w:rsidR="0000405A" w:rsidRDefault="0000405A" w:rsidP="0000405A">
      <w:pPr>
        <w:bidi/>
        <w:ind w:firstLine="720"/>
        <w:jc w:val="both"/>
        <w:rPr>
          <w:rFonts w:cs="David" w:hint="cs"/>
          <w:rtl/>
        </w:rPr>
      </w:pPr>
      <w:r>
        <w:rPr>
          <w:rFonts w:cs="David" w:hint="cs"/>
          <w:rtl/>
        </w:rPr>
        <w:t xml:space="preserve">אני חושב שזה כמעט מובן מעצמו. </w:t>
      </w:r>
    </w:p>
    <w:p w14:paraId="76F8D7DA" w14:textId="77777777" w:rsidR="0000405A" w:rsidRDefault="0000405A" w:rsidP="0000405A">
      <w:pPr>
        <w:bidi/>
        <w:ind w:firstLine="720"/>
        <w:jc w:val="both"/>
        <w:rPr>
          <w:rFonts w:cs="David" w:hint="cs"/>
          <w:rtl/>
        </w:rPr>
      </w:pPr>
    </w:p>
    <w:p w14:paraId="437DD083"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CB5176B" w14:textId="77777777" w:rsidR="0000405A" w:rsidRDefault="0000405A" w:rsidP="0000405A">
      <w:pPr>
        <w:bidi/>
        <w:ind w:firstLine="720"/>
        <w:jc w:val="both"/>
        <w:rPr>
          <w:rFonts w:cs="David" w:hint="cs"/>
          <w:rtl/>
        </w:rPr>
      </w:pPr>
    </w:p>
    <w:p w14:paraId="5A5037F0" w14:textId="77777777" w:rsidR="0000405A" w:rsidRDefault="0000405A" w:rsidP="0000405A">
      <w:pPr>
        <w:bidi/>
        <w:ind w:firstLine="720"/>
        <w:jc w:val="both"/>
        <w:rPr>
          <w:rFonts w:cs="David" w:hint="cs"/>
          <w:rtl/>
        </w:rPr>
      </w:pPr>
      <w:r>
        <w:rPr>
          <w:rFonts w:cs="David" w:hint="cs"/>
          <w:rtl/>
        </w:rPr>
        <w:t xml:space="preserve">זה מיותר. הצורך בזה היה כשהיה מדובר בהחלטה של היועץ לאתיקה. </w:t>
      </w:r>
    </w:p>
    <w:p w14:paraId="527EEABF" w14:textId="77777777" w:rsidR="0000405A" w:rsidRDefault="0000405A" w:rsidP="0000405A">
      <w:pPr>
        <w:bidi/>
        <w:ind w:firstLine="720"/>
        <w:jc w:val="both"/>
        <w:rPr>
          <w:rFonts w:cs="David" w:hint="cs"/>
          <w:rtl/>
        </w:rPr>
      </w:pPr>
    </w:p>
    <w:p w14:paraId="6A008530"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102808B" w14:textId="77777777" w:rsidR="0000405A" w:rsidRDefault="0000405A" w:rsidP="0000405A">
      <w:pPr>
        <w:bidi/>
        <w:ind w:firstLine="720"/>
        <w:jc w:val="both"/>
        <w:rPr>
          <w:rFonts w:cs="David" w:hint="cs"/>
          <w:rtl/>
        </w:rPr>
      </w:pPr>
    </w:p>
    <w:p w14:paraId="480A22DF" w14:textId="77777777" w:rsidR="0000405A" w:rsidRDefault="0000405A" w:rsidP="0000405A">
      <w:pPr>
        <w:bidi/>
        <w:ind w:firstLine="720"/>
        <w:jc w:val="both"/>
        <w:rPr>
          <w:rFonts w:cs="David" w:hint="cs"/>
          <w:rtl/>
        </w:rPr>
      </w:pPr>
      <w:r>
        <w:rPr>
          <w:rFonts w:cs="David" w:hint="cs"/>
          <w:rtl/>
        </w:rPr>
        <w:t xml:space="preserve">אני לא חושב שיש מצב שיושב ראש כנסת מתלונן על חבר כנסת וועדת האתיקה אומרת 'לך הביתה'. </w:t>
      </w:r>
    </w:p>
    <w:p w14:paraId="47E89EB3" w14:textId="77777777" w:rsidR="0000405A" w:rsidRDefault="0000405A" w:rsidP="0000405A">
      <w:pPr>
        <w:bidi/>
        <w:ind w:firstLine="720"/>
        <w:jc w:val="both"/>
        <w:rPr>
          <w:rFonts w:cs="David" w:hint="cs"/>
          <w:rtl/>
        </w:rPr>
      </w:pPr>
    </w:p>
    <w:p w14:paraId="421D2320"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2D96441" w14:textId="77777777" w:rsidR="0000405A" w:rsidRDefault="0000405A" w:rsidP="0000405A">
      <w:pPr>
        <w:bidi/>
        <w:ind w:firstLine="720"/>
        <w:jc w:val="both"/>
        <w:rPr>
          <w:rFonts w:cs="David" w:hint="cs"/>
          <w:rtl/>
        </w:rPr>
      </w:pPr>
    </w:p>
    <w:p w14:paraId="18E80575" w14:textId="77777777" w:rsidR="0000405A" w:rsidRDefault="0000405A" w:rsidP="0000405A">
      <w:pPr>
        <w:bidi/>
        <w:ind w:firstLine="720"/>
        <w:jc w:val="both"/>
        <w:rPr>
          <w:rFonts w:cs="David" w:hint="cs"/>
          <w:rtl/>
        </w:rPr>
      </w:pPr>
      <w:r>
        <w:rPr>
          <w:rFonts w:cs="David" w:hint="cs"/>
          <w:rtl/>
        </w:rPr>
        <w:t>אוקי. יש כאן סעיף שצריך לראות אם בכלל רוצים להשאיר אותו, 106, עם סמכויות שהוא נתן ליועץ לאתיקה. בעצם אפשר למחוק אותו, כי אני לא יודעת אם צריך להגיד שוועדת האתיקה יכולה לפנות ולברר ולפנות לכל---</w:t>
      </w:r>
    </w:p>
    <w:p w14:paraId="18260617" w14:textId="77777777" w:rsidR="0000405A" w:rsidRDefault="0000405A" w:rsidP="0000405A">
      <w:pPr>
        <w:bidi/>
        <w:ind w:firstLine="720"/>
        <w:jc w:val="both"/>
        <w:rPr>
          <w:rFonts w:cs="David" w:hint="cs"/>
          <w:rtl/>
        </w:rPr>
      </w:pPr>
    </w:p>
    <w:p w14:paraId="05C456C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840FF02" w14:textId="77777777" w:rsidR="0000405A" w:rsidRDefault="0000405A" w:rsidP="0000405A">
      <w:pPr>
        <w:bidi/>
        <w:ind w:firstLine="720"/>
        <w:jc w:val="both"/>
        <w:rPr>
          <w:rFonts w:cs="David" w:hint="cs"/>
          <w:rtl/>
        </w:rPr>
      </w:pPr>
    </w:p>
    <w:p w14:paraId="5083C1D9" w14:textId="77777777" w:rsidR="0000405A" w:rsidRDefault="0000405A" w:rsidP="0000405A">
      <w:pPr>
        <w:bidi/>
        <w:ind w:firstLine="720"/>
        <w:jc w:val="both"/>
        <w:rPr>
          <w:rFonts w:cs="David" w:hint="cs"/>
          <w:rtl/>
        </w:rPr>
      </w:pPr>
      <w:r>
        <w:rPr>
          <w:rFonts w:cs="David" w:hint="cs"/>
          <w:rtl/>
        </w:rPr>
        <w:t xml:space="preserve">לא, זה חלק מההליכים של ועדת האתיקה. </w:t>
      </w:r>
    </w:p>
    <w:p w14:paraId="69B07EAA" w14:textId="77777777" w:rsidR="0000405A" w:rsidRDefault="0000405A" w:rsidP="0000405A">
      <w:pPr>
        <w:bidi/>
        <w:ind w:firstLine="720"/>
        <w:jc w:val="both"/>
        <w:rPr>
          <w:rFonts w:cs="David" w:hint="cs"/>
          <w:rtl/>
        </w:rPr>
      </w:pPr>
    </w:p>
    <w:p w14:paraId="32F841F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9082E8B" w14:textId="77777777" w:rsidR="0000405A" w:rsidRDefault="0000405A" w:rsidP="0000405A">
      <w:pPr>
        <w:bidi/>
        <w:ind w:firstLine="720"/>
        <w:jc w:val="both"/>
        <w:rPr>
          <w:rFonts w:cs="David" w:hint="cs"/>
          <w:rtl/>
        </w:rPr>
      </w:pPr>
    </w:p>
    <w:p w14:paraId="49EE8E12" w14:textId="77777777" w:rsidR="0000405A" w:rsidRDefault="0000405A" w:rsidP="0000405A">
      <w:pPr>
        <w:bidi/>
        <w:ind w:firstLine="720"/>
        <w:jc w:val="both"/>
        <w:rPr>
          <w:rFonts w:cs="David" w:hint="cs"/>
          <w:rtl/>
        </w:rPr>
      </w:pPr>
      <w:r>
        <w:rPr>
          <w:rFonts w:cs="David" w:hint="cs"/>
          <w:rtl/>
        </w:rPr>
        <w:t xml:space="preserve">נכון. אז כל 106 יימחק. את (ב) תיכף נראה אם צריך, כי צריך לוודא שהיא פונה לחבר הכנסת שהתלוננו נגדו ומבקשת התייחסות. נראה אם זה מופיע בהמשך. </w:t>
      </w:r>
    </w:p>
    <w:p w14:paraId="5FCD20E1" w14:textId="77777777" w:rsidR="0000405A" w:rsidRDefault="0000405A" w:rsidP="0000405A">
      <w:pPr>
        <w:bidi/>
        <w:ind w:firstLine="720"/>
        <w:jc w:val="both"/>
        <w:rPr>
          <w:rFonts w:cs="David" w:hint="cs"/>
          <w:rtl/>
        </w:rPr>
      </w:pPr>
    </w:p>
    <w:p w14:paraId="5B73377F"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E24E238" w14:textId="77777777" w:rsidR="0000405A" w:rsidRDefault="0000405A" w:rsidP="0000405A">
      <w:pPr>
        <w:bidi/>
        <w:ind w:firstLine="720"/>
        <w:jc w:val="both"/>
        <w:rPr>
          <w:rFonts w:cs="David" w:hint="cs"/>
          <w:rtl/>
        </w:rPr>
      </w:pPr>
    </w:p>
    <w:p w14:paraId="18076B71" w14:textId="77777777" w:rsidR="0000405A" w:rsidRDefault="0000405A" w:rsidP="0000405A">
      <w:pPr>
        <w:bidi/>
        <w:ind w:firstLine="720"/>
        <w:jc w:val="both"/>
        <w:rPr>
          <w:rFonts w:cs="David" w:hint="cs"/>
          <w:rtl/>
        </w:rPr>
      </w:pPr>
      <w:r>
        <w:rPr>
          <w:rFonts w:cs="David" w:hint="cs"/>
          <w:rtl/>
        </w:rPr>
        <w:t>באיזה שהוא מקום צריך להיות כתוב, אלא אם כן החליטו אחרת, כפי שאמרה פה חברת הכנסת יחימוביץ, שתנאי---</w:t>
      </w:r>
    </w:p>
    <w:p w14:paraId="6FB19382" w14:textId="77777777" w:rsidR="0000405A" w:rsidRDefault="0000405A" w:rsidP="0000405A">
      <w:pPr>
        <w:bidi/>
        <w:ind w:firstLine="720"/>
        <w:jc w:val="both"/>
        <w:rPr>
          <w:rFonts w:cs="David" w:hint="cs"/>
          <w:rtl/>
        </w:rPr>
      </w:pPr>
    </w:p>
    <w:p w14:paraId="0A74CAAE"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D9030C8" w14:textId="77777777" w:rsidR="0000405A" w:rsidRDefault="0000405A" w:rsidP="0000405A">
      <w:pPr>
        <w:bidi/>
        <w:ind w:firstLine="720"/>
        <w:jc w:val="both"/>
        <w:rPr>
          <w:rFonts w:cs="David" w:hint="cs"/>
          <w:rtl/>
        </w:rPr>
      </w:pPr>
    </w:p>
    <w:p w14:paraId="5FAC2BA4" w14:textId="77777777" w:rsidR="0000405A" w:rsidRDefault="0000405A" w:rsidP="0000405A">
      <w:pPr>
        <w:bidi/>
        <w:ind w:firstLine="720"/>
        <w:jc w:val="both"/>
        <w:rPr>
          <w:rFonts w:cs="David" w:hint="cs"/>
          <w:rtl/>
        </w:rPr>
      </w:pPr>
      <w:r>
        <w:rPr>
          <w:rFonts w:cs="David" w:hint="cs"/>
          <w:rtl/>
        </w:rPr>
        <w:t xml:space="preserve">הנה, "ועדת הקובלנות תכריע בקובלנה רק לאחר שניתנה לחבר הכנסת </w:t>
      </w:r>
      <w:proofErr w:type="spellStart"/>
      <w:r>
        <w:rPr>
          <w:rFonts w:cs="David" w:hint="cs"/>
          <w:rtl/>
        </w:rPr>
        <w:t>הנקבל</w:t>
      </w:r>
      <w:proofErr w:type="spellEnd"/>
      <w:r>
        <w:rPr>
          <w:rFonts w:cs="David" w:hint="cs"/>
          <w:rtl/>
        </w:rPr>
        <w:t xml:space="preserve"> הזדמנות להשמיע את טענותיו". אז 106 (ב)---</w:t>
      </w:r>
    </w:p>
    <w:p w14:paraId="6B131B40" w14:textId="77777777" w:rsidR="0000405A" w:rsidRDefault="0000405A" w:rsidP="0000405A">
      <w:pPr>
        <w:bidi/>
        <w:ind w:firstLine="720"/>
        <w:jc w:val="both"/>
        <w:rPr>
          <w:rFonts w:cs="David" w:hint="cs"/>
          <w:rtl/>
        </w:rPr>
      </w:pPr>
    </w:p>
    <w:p w14:paraId="57095CEF"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D3F323D" w14:textId="77777777" w:rsidR="0000405A" w:rsidRDefault="0000405A" w:rsidP="0000405A">
      <w:pPr>
        <w:bidi/>
        <w:ind w:firstLine="720"/>
        <w:jc w:val="both"/>
        <w:rPr>
          <w:rFonts w:cs="David" w:hint="cs"/>
          <w:rtl/>
        </w:rPr>
      </w:pPr>
    </w:p>
    <w:p w14:paraId="1C7719D7" w14:textId="77777777" w:rsidR="0000405A" w:rsidRDefault="0000405A" w:rsidP="0000405A">
      <w:pPr>
        <w:bidi/>
        <w:ind w:firstLine="720"/>
        <w:jc w:val="both"/>
        <w:rPr>
          <w:rFonts w:cs="David" w:hint="cs"/>
          <w:rtl/>
        </w:rPr>
      </w:pPr>
      <w:r>
        <w:rPr>
          <w:rFonts w:cs="David" w:hint="cs"/>
          <w:rtl/>
        </w:rPr>
        <w:t>את אמרת שיש מצבים שאתם לא ביקשתם את---</w:t>
      </w:r>
    </w:p>
    <w:p w14:paraId="2027121E" w14:textId="77777777" w:rsidR="0000405A" w:rsidRDefault="0000405A" w:rsidP="0000405A">
      <w:pPr>
        <w:bidi/>
        <w:ind w:firstLine="720"/>
        <w:jc w:val="both"/>
        <w:rPr>
          <w:rFonts w:cs="David" w:hint="cs"/>
          <w:rtl/>
        </w:rPr>
      </w:pPr>
    </w:p>
    <w:p w14:paraId="15EEC78B"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0469CD48" w14:textId="77777777" w:rsidR="0000405A" w:rsidRDefault="0000405A" w:rsidP="0000405A">
      <w:pPr>
        <w:bidi/>
        <w:ind w:firstLine="720"/>
        <w:jc w:val="both"/>
        <w:rPr>
          <w:rFonts w:cs="David" w:hint="cs"/>
          <w:rtl/>
        </w:rPr>
      </w:pPr>
    </w:p>
    <w:p w14:paraId="69F4F5F5" w14:textId="77777777" w:rsidR="0000405A" w:rsidRDefault="0000405A" w:rsidP="0000405A">
      <w:pPr>
        <w:bidi/>
        <w:ind w:firstLine="720"/>
        <w:jc w:val="both"/>
        <w:rPr>
          <w:rFonts w:cs="David" w:hint="cs"/>
          <w:rtl/>
        </w:rPr>
      </w:pPr>
      <w:r>
        <w:rPr>
          <w:rFonts w:cs="David" w:hint="cs"/>
          <w:rtl/>
        </w:rPr>
        <w:t>לא, זה כי רוצים לדחות על הסף, לא בגלל ש---</w:t>
      </w:r>
    </w:p>
    <w:p w14:paraId="758C97AF" w14:textId="77777777" w:rsidR="0000405A" w:rsidRDefault="0000405A" w:rsidP="0000405A">
      <w:pPr>
        <w:bidi/>
        <w:ind w:firstLine="720"/>
        <w:jc w:val="both"/>
        <w:rPr>
          <w:rFonts w:cs="David" w:hint="cs"/>
          <w:rtl/>
        </w:rPr>
      </w:pPr>
    </w:p>
    <w:p w14:paraId="2DA4130E"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A7BCAF1" w14:textId="77777777" w:rsidR="0000405A" w:rsidRDefault="0000405A" w:rsidP="0000405A">
      <w:pPr>
        <w:bidi/>
        <w:ind w:firstLine="720"/>
        <w:jc w:val="both"/>
        <w:rPr>
          <w:rFonts w:cs="David" w:hint="cs"/>
          <w:rtl/>
        </w:rPr>
      </w:pPr>
    </w:p>
    <w:p w14:paraId="4A2544A2" w14:textId="77777777" w:rsidR="0000405A" w:rsidRDefault="0000405A" w:rsidP="0000405A">
      <w:pPr>
        <w:bidi/>
        <w:ind w:firstLine="720"/>
        <w:jc w:val="both"/>
        <w:rPr>
          <w:rFonts w:cs="David" w:hint="cs"/>
          <w:rtl/>
        </w:rPr>
      </w:pPr>
      <w:r>
        <w:rPr>
          <w:rFonts w:cs="David" w:hint="cs"/>
          <w:rtl/>
        </w:rPr>
        <w:t xml:space="preserve">בדחייה על הסף, לא בדיון בקובלנה. </w:t>
      </w:r>
    </w:p>
    <w:p w14:paraId="12C6E6D4" w14:textId="77777777" w:rsidR="0000405A" w:rsidRDefault="0000405A" w:rsidP="0000405A">
      <w:pPr>
        <w:bidi/>
        <w:ind w:firstLine="720"/>
        <w:jc w:val="both"/>
        <w:rPr>
          <w:rFonts w:cs="David" w:hint="cs"/>
          <w:rtl/>
        </w:rPr>
      </w:pPr>
    </w:p>
    <w:p w14:paraId="7391FCAC"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2975263" w14:textId="77777777" w:rsidR="0000405A" w:rsidRDefault="0000405A" w:rsidP="0000405A">
      <w:pPr>
        <w:bidi/>
        <w:ind w:firstLine="720"/>
        <w:jc w:val="both"/>
        <w:rPr>
          <w:rFonts w:cs="David" w:hint="cs"/>
          <w:rtl/>
        </w:rPr>
      </w:pPr>
    </w:p>
    <w:p w14:paraId="42407C34" w14:textId="77777777" w:rsidR="0000405A" w:rsidRDefault="0000405A" w:rsidP="0000405A">
      <w:pPr>
        <w:bidi/>
        <w:ind w:firstLine="720"/>
        <w:jc w:val="both"/>
        <w:rPr>
          <w:rFonts w:cs="David" w:hint="cs"/>
          <w:rtl/>
        </w:rPr>
      </w:pPr>
      <w:r>
        <w:rPr>
          <w:rFonts w:cs="David" w:hint="cs"/>
          <w:rtl/>
        </w:rPr>
        <w:t>בדחייה על הסף. אני מביאה ואני אומרת שנראה לי שלא צריך לבקש תגובה מפלוני, כי זה מובן מאליו ש...</w:t>
      </w:r>
    </w:p>
    <w:p w14:paraId="3EE9A15F" w14:textId="77777777" w:rsidR="0000405A" w:rsidRDefault="0000405A" w:rsidP="0000405A">
      <w:pPr>
        <w:bidi/>
        <w:ind w:firstLine="720"/>
        <w:jc w:val="both"/>
        <w:rPr>
          <w:rFonts w:cs="David" w:hint="cs"/>
          <w:rtl/>
        </w:rPr>
      </w:pPr>
    </w:p>
    <w:p w14:paraId="23E0821F"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6EC931C" w14:textId="77777777" w:rsidR="0000405A" w:rsidRDefault="0000405A" w:rsidP="0000405A">
      <w:pPr>
        <w:bidi/>
        <w:ind w:firstLine="720"/>
        <w:jc w:val="both"/>
        <w:rPr>
          <w:rFonts w:cs="David" w:hint="cs"/>
          <w:rtl/>
        </w:rPr>
      </w:pPr>
    </w:p>
    <w:p w14:paraId="6CD48DAF" w14:textId="77777777" w:rsidR="0000405A" w:rsidRDefault="0000405A" w:rsidP="0000405A">
      <w:pPr>
        <w:bidi/>
        <w:ind w:firstLine="720"/>
        <w:jc w:val="both"/>
        <w:rPr>
          <w:rFonts w:cs="David" w:hint="cs"/>
          <w:rtl/>
        </w:rPr>
      </w:pPr>
      <w:r>
        <w:rPr>
          <w:rFonts w:cs="David" w:hint="cs"/>
          <w:rtl/>
        </w:rPr>
        <w:t xml:space="preserve">107 גם לא רלוונטי, כי זו השגה על החלטת היועץ לאתיקה לא להגיש. ירד. </w:t>
      </w:r>
    </w:p>
    <w:p w14:paraId="314C5DCC" w14:textId="77777777" w:rsidR="0000405A" w:rsidRDefault="0000405A" w:rsidP="0000405A">
      <w:pPr>
        <w:bidi/>
        <w:ind w:firstLine="720"/>
        <w:jc w:val="both"/>
        <w:rPr>
          <w:rFonts w:cs="David" w:hint="cs"/>
          <w:rtl/>
        </w:rPr>
      </w:pPr>
    </w:p>
    <w:p w14:paraId="59B73240" w14:textId="77777777" w:rsidR="0000405A" w:rsidRDefault="0000405A" w:rsidP="0000405A">
      <w:pPr>
        <w:bidi/>
        <w:ind w:firstLine="720"/>
        <w:jc w:val="both"/>
        <w:rPr>
          <w:rFonts w:cs="David" w:hint="cs"/>
          <w:rtl/>
        </w:rPr>
      </w:pPr>
      <w:r>
        <w:rPr>
          <w:rFonts w:cs="David" w:hint="cs"/>
          <w:rtl/>
        </w:rPr>
        <w:t xml:space="preserve">108. פה יש הוראה, היא לא רלוונטית, אבל זה משהו חדש שהוועדה דיברה עליו, שלא תוגש קובלנה בתקופת 60 הימים לפני הבחירות. חשבו לקבוע פה הוראה שלא יוגשו קובלנות 60 ימים לפני הבחירות או לפני מועד של פריימריז. </w:t>
      </w:r>
    </w:p>
    <w:p w14:paraId="640FA49A" w14:textId="77777777" w:rsidR="0000405A" w:rsidRDefault="0000405A" w:rsidP="0000405A">
      <w:pPr>
        <w:bidi/>
        <w:ind w:firstLine="720"/>
        <w:jc w:val="both"/>
        <w:rPr>
          <w:rFonts w:cs="David" w:hint="cs"/>
          <w:rtl/>
        </w:rPr>
      </w:pPr>
    </w:p>
    <w:p w14:paraId="472AA29A"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49ACD50C" w14:textId="77777777" w:rsidR="0000405A" w:rsidRDefault="0000405A" w:rsidP="0000405A">
      <w:pPr>
        <w:bidi/>
        <w:jc w:val="both"/>
        <w:rPr>
          <w:rFonts w:cs="David" w:hint="cs"/>
          <w:rtl/>
        </w:rPr>
      </w:pPr>
    </w:p>
    <w:p w14:paraId="067604CE" w14:textId="77777777" w:rsidR="0000405A" w:rsidRDefault="0000405A" w:rsidP="0000405A">
      <w:pPr>
        <w:bidi/>
        <w:ind w:firstLine="720"/>
        <w:jc w:val="both"/>
        <w:rPr>
          <w:rFonts w:cs="David" w:hint="cs"/>
          <w:rtl/>
        </w:rPr>
      </w:pPr>
      <w:r>
        <w:rPr>
          <w:rFonts w:cs="David" w:hint="cs"/>
          <w:rtl/>
        </w:rPr>
        <w:t xml:space="preserve">יש בזה היגיון. </w:t>
      </w:r>
    </w:p>
    <w:p w14:paraId="78A30556" w14:textId="77777777" w:rsidR="0000405A" w:rsidRDefault="0000405A" w:rsidP="0000405A">
      <w:pPr>
        <w:bidi/>
        <w:ind w:firstLine="720"/>
        <w:jc w:val="both"/>
        <w:rPr>
          <w:rFonts w:cs="David" w:hint="cs"/>
          <w:rtl/>
        </w:rPr>
      </w:pPr>
    </w:p>
    <w:p w14:paraId="21109E6B"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59A3130" w14:textId="77777777" w:rsidR="0000405A" w:rsidRDefault="0000405A" w:rsidP="0000405A">
      <w:pPr>
        <w:bidi/>
        <w:ind w:firstLine="720"/>
        <w:jc w:val="both"/>
        <w:rPr>
          <w:rFonts w:cs="David" w:hint="cs"/>
          <w:rtl/>
        </w:rPr>
      </w:pPr>
    </w:p>
    <w:p w14:paraId="575DA865" w14:textId="77777777" w:rsidR="0000405A" w:rsidRDefault="0000405A" w:rsidP="0000405A">
      <w:pPr>
        <w:bidi/>
        <w:ind w:firstLine="720"/>
        <w:jc w:val="both"/>
        <w:rPr>
          <w:rFonts w:cs="David" w:hint="cs"/>
          <w:rtl/>
        </w:rPr>
      </w:pPr>
      <w:r>
        <w:rPr>
          <w:rFonts w:cs="David" w:hint="cs"/>
          <w:rtl/>
        </w:rPr>
        <w:t>זה גם היה בפרקטיקה. שגם אם הגישו, לא דנו כי היה ברור, לפחות במקרה אחד---</w:t>
      </w:r>
    </w:p>
    <w:p w14:paraId="3F12201B" w14:textId="77777777" w:rsidR="0000405A" w:rsidRDefault="0000405A" w:rsidP="0000405A">
      <w:pPr>
        <w:bidi/>
        <w:ind w:firstLine="720"/>
        <w:jc w:val="both"/>
        <w:rPr>
          <w:rFonts w:cs="David" w:hint="cs"/>
          <w:rtl/>
        </w:rPr>
      </w:pPr>
    </w:p>
    <w:p w14:paraId="3566777D"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702BB6C" w14:textId="77777777" w:rsidR="0000405A" w:rsidRDefault="0000405A" w:rsidP="0000405A">
      <w:pPr>
        <w:bidi/>
        <w:ind w:firstLine="720"/>
        <w:jc w:val="both"/>
        <w:rPr>
          <w:rFonts w:cs="David" w:hint="cs"/>
          <w:rtl/>
        </w:rPr>
      </w:pPr>
    </w:p>
    <w:p w14:paraId="7EDCDCDF" w14:textId="77777777" w:rsidR="0000405A" w:rsidRDefault="0000405A" w:rsidP="0000405A">
      <w:pPr>
        <w:bidi/>
        <w:ind w:firstLine="720"/>
        <w:jc w:val="both"/>
        <w:rPr>
          <w:rFonts w:cs="David" w:hint="cs"/>
          <w:rtl/>
        </w:rPr>
      </w:pPr>
      <w:r>
        <w:rPr>
          <w:rFonts w:cs="David" w:hint="cs"/>
          <w:rtl/>
        </w:rPr>
        <w:t xml:space="preserve"> אנחנו דנו בראשית הקדנציה בתלונות שאתם דחיתם בגלל הבחירות. </w:t>
      </w:r>
    </w:p>
    <w:p w14:paraId="7A125184" w14:textId="77777777" w:rsidR="0000405A" w:rsidRDefault="0000405A" w:rsidP="0000405A">
      <w:pPr>
        <w:bidi/>
        <w:ind w:firstLine="720"/>
        <w:jc w:val="both"/>
        <w:rPr>
          <w:rFonts w:cs="David" w:hint="cs"/>
          <w:rtl/>
        </w:rPr>
      </w:pPr>
    </w:p>
    <w:p w14:paraId="2BCE348F"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20C31251" w14:textId="77777777" w:rsidR="0000405A" w:rsidRDefault="0000405A" w:rsidP="0000405A">
      <w:pPr>
        <w:bidi/>
        <w:ind w:firstLine="720"/>
        <w:jc w:val="both"/>
        <w:rPr>
          <w:rFonts w:cs="David" w:hint="cs"/>
          <w:rtl/>
        </w:rPr>
      </w:pPr>
    </w:p>
    <w:p w14:paraId="76A26206" w14:textId="77777777" w:rsidR="0000405A" w:rsidRDefault="0000405A" w:rsidP="0000405A">
      <w:pPr>
        <w:bidi/>
        <w:ind w:firstLine="720"/>
        <w:jc w:val="both"/>
        <w:rPr>
          <w:rFonts w:cs="David" w:hint="cs"/>
          <w:rtl/>
        </w:rPr>
      </w:pPr>
      <w:r>
        <w:rPr>
          <w:rFonts w:cs="David" w:hint="cs"/>
          <w:rtl/>
        </w:rPr>
        <w:t xml:space="preserve">אבל אז יהיו טענות נגד הוועדה שהיא לא דנה. </w:t>
      </w:r>
    </w:p>
    <w:p w14:paraId="4E976DA6" w14:textId="77777777" w:rsidR="0000405A" w:rsidRDefault="0000405A" w:rsidP="0000405A">
      <w:pPr>
        <w:bidi/>
        <w:ind w:firstLine="720"/>
        <w:jc w:val="both"/>
        <w:rPr>
          <w:rFonts w:cs="David" w:hint="cs"/>
          <w:rtl/>
        </w:rPr>
      </w:pPr>
    </w:p>
    <w:p w14:paraId="225661AF"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6EE2B06" w14:textId="77777777" w:rsidR="0000405A" w:rsidRDefault="0000405A" w:rsidP="0000405A">
      <w:pPr>
        <w:bidi/>
        <w:ind w:firstLine="720"/>
        <w:jc w:val="both"/>
        <w:rPr>
          <w:rFonts w:cs="David" w:hint="cs"/>
          <w:rtl/>
        </w:rPr>
      </w:pPr>
    </w:p>
    <w:p w14:paraId="59F564B6" w14:textId="77777777" w:rsidR="0000405A" w:rsidRDefault="0000405A" w:rsidP="0000405A">
      <w:pPr>
        <w:bidi/>
        <w:ind w:firstLine="720"/>
        <w:jc w:val="both"/>
        <w:rPr>
          <w:rFonts w:cs="David" w:hint="cs"/>
          <w:rtl/>
        </w:rPr>
      </w:pPr>
      <w:r>
        <w:rPr>
          <w:rFonts w:cs="David" w:hint="cs"/>
          <w:rtl/>
        </w:rPr>
        <w:t>נכון, אבל היה רצון להשתמש בוועדה---</w:t>
      </w:r>
    </w:p>
    <w:p w14:paraId="36258AA9" w14:textId="77777777" w:rsidR="0000405A" w:rsidRDefault="0000405A" w:rsidP="0000405A">
      <w:pPr>
        <w:bidi/>
        <w:ind w:firstLine="720"/>
        <w:jc w:val="both"/>
        <w:rPr>
          <w:rFonts w:cs="David" w:hint="cs"/>
          <w:rtl/>
        </w:rPr>
      </w:pPr>
    </w:p>
    <w:p w14:paraId="5945487D"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51FACE1B" w14:textId="77777777" w:rsidR="0000405A" w:rsidRDefault="0000405A" w:rsidP="0000405A">
      <w:pPr>
        <w:bidi/>
        <w:ind w:firstLine="720"/>
        <w:jc w:val="both"/>
        <w:rPr>
          <w:rFonts w:cs="David" w:hint="cs"/>
          <w:rtl/>
        </w:rPr>
      </w:pPr>
    </w:p>
    <w:p w14:paraId="1DC1D4D3" w14:textId="77777777" w:rsidR="0000405A" w:rsidRDefault="0000405A" w:rsidP="0000405A">
      <w:pPr>
        <w:bidi/>
        <w:ind w:firstLine="720"/>
        <w:jc w:val="both"/>
        <w:rPr>
          <w:rFonts w:cs="David" w:hint="cs"/>
          <w:rtl/>
        </w:rPr>
      </w:pPr>
      <w:r>
        <w:rPr>
          <w:rFonts w:cs="David" w:hint="cs"/>
          <w:rtl/>
        </w:rPr>
        <w:t xml:space="preserve">נכון, אז כדאי לכתוב את זה, שלא יהיו טענות נגד הוועדה. </w:t>
      </w:r>
    </w:p>
    <w:p w14:paraId="300E7586" w14:textId="77777777" w:rsidR="0000405A" w:rsidRDefault="0000405A" w:rsidP="0000405A">
      <w:pPr>
        <w:bidi/>
        <w:ind w:firstLine="720"/>
        <w:jc w:val="both"/>
        <w:rPr>
          <w:rFonts w:cs="David" w:hint="cs"/>
          <w:rtl/>
        </w:rPr>
      </w:pPr>
    </w:p>
    <w:p w14:paraId="35BF6B79"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B8AD9FA" w14:textId="77777777" w:rsidR="0000405A" w:rsidRDefault="0000405A" w:rsidP="0000405A">
      <w:pPr>
        <w:bidi/>
        <w:ind w:firstLine="720"/>
        <w:jc w:val="both"/>
        <w:rPr>
          <w:rFonts w:cs="David" w:hint="cs"/>
          <w:rtl/>
        </w:rPr>
      </w:pPr>
    </w:p>
    <w:p w14:paraId="68D8F734" w14:textId="77777777" w:rsidR="0000405A" w:rsidRDefault="0000405A" w:rsidP="0000405A">
      <w:pPr>
        <w:bidi/>
        <w:ind w:firstLine="720"/>
        <w:jc w:val="both"/>
        <w:rPr>
          <w:rFonts w:cs="David" w:hint="cs"/>
          <w:rtl/>
        </w:rPr>
      </w:pPr>
      <w:r>
        <w:rPr>
          <w:rFonts w:cs="David" w:hint="cs"/>
          <w:rtl/>
        </w:rPr>
        <w:t xml:space="preserve">נגיד שהיא רשאית לא לדון. זה יכול להיות מבחינתה עילה לאי דיון, או כלל מוחלט? לא, היא רשאית לא לדון, כי לפעמים יש דברים מאוד בוטים שהיא צריכה לדון ושהם לא קשורים בכלל. </w:t>
      </w:r>
    </w:p>
    <w:p w14:paraId="6690663F" w14:textId="77777777" w:rsidR="0000405A" w:rsidRDefault="0000405A" w:rsidP="0000405A">
      <w:pPr>
        <w:bidi/>
        <w:ind w:firstLine="720"/>
        <w:jc w:val="both"/>
        <w:rPr>
          <w:rFonts w:cs="David" w:hint="cs"/>
          <w:rtl/>
        </w:rPr>
      </w:pPr>
    </w:p>
    <w:p w14:paraId="4CAF6F5B"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14FC231" w14:textId="77777777" w:rsidR="0000405A" w:rsidRDefault="0000405A" w:rsidP="0000405A">
      <w:pPr>
        <w:bidi/>
        <w:ind w:firstLine="720"/>
        <w:jc w:val="both"/>
        <w:rPr>
          <w:rFonts w:cs="David" w:hint="cs"/>
          <w:rtl/>
        </w:rPr>
      </w:pPr>
    </w:p>
    <w:p w14:paraId="6BD973E4" w14:textId="77777777" w:rsidR="0000405A" w:rsidRDefault="0000405A" w:rsidP="0000405A">
      <w:pPr>
        <w:bidi/>
        <w:ind w:firstLine="720"/>
        <w:jc w:val="both"/>
        <w:rPr>
          <w:rFonts w:cs="David" w:hint="cs"/>
          <w:rtl/>
        </w:rPr>
      </w:pPr>
      <w:r>
        <w:rPr>
          <w:rFonts w:cs="David" w:hint="cs"/>
          <w:rtl/>
        </w:rPr>
        <w:t xml:space="preserve">נכון. אני חושב שצריך להשאיר את זה </w:t>
      </w:r>
      <w:proofErr w:type="spellStart"/>
      <w:r>
        <w:rPr>
          <w:rFonts w:cs="David" w:hint="cs"/>
          <w:rtl/>
        </w:rPr>
        <w:t>ב'רשאית</w:t>
      </w:r>
      <w:proofErr w:type="spellEnd"/>
      <w:r>
        <w:rPr>
          <w:rFonts w:cs="David" w:hint="cs"/>
          <w:rtl/>
        </w:rPr>
        <w:t xml:space="preserve">'. </w:t>
      </w:r>
    </w:p>
    <w:p w14:paraId="103FE479" w14:textId="77777777" w:rsidR="0000405A" w:rsidRDefault="0000405A" w:rsidP="0000405A">
      <w:pPr>
        <w:bidi/>
        <w:jc w:val="both"/>
        <w:rPr>
          <w:rFonts w:cs="David" w:hint="cs"/>
          <w:rtl/>
        </w:rPr>
      </w:pPr>
      <w:r>
        <w:rPr>
          <w:rFonts w:cs="David"/>
          <w:rtl/>
        </w:rPr>
        <w:br/>
      </w:r>
      <w:r>
        <w:rPr>
          <w:rFonts w:cs="David" w:hint="cs"/>
          <w:u w:val="single"/>
          <w:rtl/>
        </w:rPr>
        <w:t>ארבל אסטרחן</w:t>
      </w:r>
      <w:r>
        <w:rPr>
          <w:rFonts w:cs="David" w:hint="cs"/>
          <w:rtl/>
        </w:rPr>
        <w:t>:</w:t>
      </w:r>
    </w:p>
    <w:p w14:paraId="7E2CB186" w14:textId="77777777" w:rsidR="0000405A" w:rsidRDefault="0000405A" w:rsidP="0000405A">
      <w:pPr>
        <w:bidi/>
        <w:ind w:firstLine="720"/>
        <w:jc w:val="both"/>
        <w:rPr>
          <w:rFonts w:cs="David" w:hint="cs"/>
          <w:rtl/>
        </w:rPr>
      </w:pPr>
    </w:p>
    <w:p w14:paraId="13A34B08" w14:textId="77777777" w:rsidR="0000405A" w:rsidRDefault="0000405A" w:rsidP="0000405A">
      <w:pPr>
        <w:bidi/>
        <w:ind w:firstLine="720"/>
        <w:jc w:val="both"/>
        <w:rPr>
          <w:rFonts w:cs="David" w:hint="cs"/>
          <w:rtl/>
        </w:rPr>
      </w:pPr>
      <w:r>
        <w:rPr>
          <w:rFonts w:cs="David" w:hint="cs"/>
          <w:rtl/>
        </w:rPr>
        <w:t xml:space="preserve">אז הוועדה רשאית לא לדון. </w:t>
      </w:r>
    </w:p>
    <w:p w14:paraId="7A82345D" w14:textId="77777777" w:rsidR="0000405A" w:rsidRDefault="0000405A" w:rsidP="0000405A">
      <w:pPr>
        <w:bidi/>
        <w:ind w:firstLine="720"/>
        <w:jc w:val="both"/>
        <w:rPr>
          <w:rFonts w:cs="David" w:hint="cs"/>
          <w:rtl/>
        </w:rPr>
      </w:pPr>
    </w:p>
    <w:p w14:paraId="701FD868"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10BDFB1B" w14:textId="77777777" w:rsidR="0000405A" w:rsidRDefault="0000405A" w:rsidP="0000405A">
      <w:pPr>
        <w:bidi/>
        <w:ind w:firstLine="720"/>
        <w:jc w:val="both"/>
        <w:rPr>
          <w:rFonts w:cs="David" w:hint="cs"/>
          <w:rtl/>
        </w:rPr>
      </w:pPr>
    </w:p>
    <w:p w14:paraId="6356EEE2" w14:textId="77777777" w:rsidR="0000405A" w:rsidRDefault="0000405A" w:rsidP="0000405A">
      <w:pPr>
        <w:bidi/>
        <w:ind w:firstLine="720"/>
        <w:jc w:val="both"/>
        <w:rPr>
          <w:rFonts w:cs="David" w:hint="cs"/>
          <w:rtl/>
        </w:rPr>
      </w:pPr>
      <w:r>
        <w:rPr>
          <w:rFonts w:cs="David" w:hint="cs"/>
          <w:rtl/>
        </w:rPr>
        <w:t xml:space="preserve">אני הייתי עושה את זה שהיא לא תדון, אלא אם יש נסיבות מיוחדות שמחייבות את הדיון. אז המשקל הוא הפוך.  </w:t>
      </w:r>
    </w:p>
    <w:p w14:paraId="19173729" w14:textId="77777777" w:rsidR="0000405A" w:rsidRDefault="0000405A" w:rsidP="0000405A">
      <w:pPr>
        <w:bidi/>
        <w:ind w:firstLine="720"/>
        <w:jc w:val="both"/>
        <w:rPr>
          <w:rFonts w:cs="David" w:hint="cs"/>
          <w:rtl/>
        </w:rPr>
      </w:pPr>
    </w:p>
    <w:p w14:paraId="2AABD851"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D966CA7" w14:textId="77777777" w:rsidR="0000405A" w:rsidRDefault="0000405A" w:rsidP="0000405A">
      <w:pPr>
        <w:bidi/>
        <w:ind w:firstLine="720"/>
        <w:jc w:val="both"/>
        <w:rPr>
          <w:rFonts w:cs="David" w:hint="cs"/>
          <w:rtl/>
        </w:rPr>
      </w:pPr>
    </w:p>
    <w:p w14:paraId="2ED2F240" w14:textId="77777777" w:rsidR="0000405A" w:rsidRDefault="0000405A" w:rsidP="0000405A">
      <w:pPr>
        <w:bidi/>
        <w:ind w:firstLine="720"/>
        <w:jc w:val="both"/>
        <w:rPr>
          <w:rFonts w:cs="David" w:hint="cs"/>
          <w:rtl/>
        </w:rPr>
      </w:pPr>
      <w:r>
        <w:rPr>
          <w:rFonts w:cs="David" w:hint="cs"/>
          <w:rtl/>
        </w:rPr>
        <w:t xml:space="preserve">אבל זה אומר שוועדת האתיקה אחרי הבחירות דנה. </w:t>
      </w:r>
    </w:p>
    <w:p w14:paraId="6DA441D6" w14:textId="77777777" w:rsidR="0000405A" w:rsidRDefault="0000405A" w:rsidP="0000405A">
      <w:pPr>
        <w:bidi/>
        <w:jc w:val="both"/>
        <w:rPr>
          <w:rFonts w:cs="David" w:hint="cs"/>
          <w:u w:val="single"/>
          <w:rtl/>
        </w:rPr>
      </w:pPr>
    </w:p>
    <w:p w14:paraId="517E9E9C"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0197A7DC" w14:textId="77777777" w:rsidR="0000405A" w:rsidRDefault="0000405A" w:rsidP="0000405A">
      <w:pPr>
        <w:bidi/>
        <w:ind w:firstLine="720"/>
        <w:jc w:val="both"/>
        <w:rPr>
          <w:rFonts w:cs="David" w:hint="cs"/>
          <w:rtl/>
        </w:rPr>
      </w:pPr>
    </w:p>
    <w:p w14:paraId="320F4697" w14:textId="77777777" w:rsidR="0000405A" w:rsidRDefault="0000405A" w:rsidP="0000405A">
      <w:pPr>
        <w:bidi/>
        <w:ind w:firstLine="720"/>
        <w:jc w:val="both"/>
        <w:rPr>
          <w:rFonts w:cs="David" w:hint="cs"/>
          <w:rtl/>
        </w:rPr>
      </w:pPr>
      <w:r>
        <w:rPr>
          <w:rFonts w:cs="David" w:hint="cs"/>
          <w:rtl/>
        </w:rPr>
        <w:t xml:space="preserve">כן, ודאי. </w:t>
      </w:r>
    </w:p>
    <w:p w14:paraId="0F13D405" w14:textId="77777777" w:rsidR="0000405A" w:rsidRDefault="0000405A" w:rsidP="0000405A">
      <w:pPr>
        <w:bidi/>
        <w:ind w:firstLine="720"/>
        <w:jc w:val="both"/>
        <w:rPr>
          <w:rFonts w:cs="David" w:hint="cs"/>
          <w:rtl/>
        </w:rPr>
      </w:pPr>
    </w:p>
    <w:p w14:paraId="06B97589" w14:textId="77777777" w:rsidR="0000405A" w:rsidRDefault="0000405A" w:rsidP="0000405A">
      <w:pPr>
        <w:bidi/>
        <w:jc w:val="both"/>
        <w:rPr>
          <w:rFonts w:cs="David" w:hint="cs"/>
          <w:u w:val="single"/>
          <w:rtl/>
        </w:rPr>
      </w:pPr>
      <w:r>
        <w:rPr>
          <w:rFonts w:cs="David" w:hint="cs"/>
          <w:u w:val="single"/>
          <w:rtl/>
        </w:rPr>
        <w:t>פרופ' יצחק זמיר</w:t>
      </w:r>
      <w:r>
        <w:rPr>
          <w:rFonts w:cs="David" w:hint="cs"/>
          <w:rtl/>
        </w:rPr>
        <w:t>:</w:t>
      </w:r>
    </w:p>
    <w:p w14:paraId="13DEBCF6" w14:textId="77777777" w:rsidR="0000405A" w:rsidRDefault="0000405A" w:rsidP="0000405A">
      <w:pPr>
        <w:bidi/>
        <w:ind w:firstLine="720"/>
        <w:jc w:val="both"/>
        <w:rPr>
          <w:rFonts w:cs="David" w:hint="cs"/>
          <w:rtl/>
        </w:rPr>
      </w:pPr>
    </w:p>
    <w:p w14:paraId="6303DD54" w14:textId="77777777" w:rsidR="0000405A" w:rsidRDefault="0000405A" w:rsidP="0000405A">
      <w:pPr>
        <w:bidi/>
        <w:ind w:firstLine="720"/>
        <w:jc w:val="both"/>
        <w:rPr>
          <w:rFonts w:cs="David" w:hint="cs"/>
          <w:rtl/>
        </w:rPr>
      </w:pPr>
      <w:r>
        <w:rPr>
          <w:rFonts w:cs="David" w:hint="cs"/>
          <w:rtl/>
        </w:rPr>
        <w:t xml:space="preserve">היא דנה, לפי מה שכתוב כאן, ראשית כל, אם הוא נבחר לכנסת, בוודאי. אם הוא לא נבחר לכנסת, יש לה שיקול דעת אם הדבר הזה הוא עניין ציבורי. </w:t>
      </w:r>
    </w:p>
    <w:p w14:paraId="264ECB4D" w14:textId="77777777" w:rsidR="0000405A" w:rsidRDefault="0000405A" w:rsidP="0000405A">
      <w:pPr>
        <w:bidi/>
        <w:ind w:firstLine="720"/>
        <w:jc w:val="both"/>
        <w:rPr>
          <w:rFonts w:cs="David" w:hint="cs"/>
          <w:rtl/>
        </w:rPr>
      </w:pPr>
    </w:p>
    <w:p w14:paraId="37DA1AC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542C512" w14:textId="77777777" w:rsidR="0000405A" w:rsidRDefault="0000405A" w:rsidP="0000405A">
      <w:pPr>
        <w:bidi/>
        <w:ind w:firstLine="720"/>
        <w:jc w:val="center"/>
        <w:rPr>
          <w:rFonts w:cs="David" w:hint="cs"/>
          <w:rtl/>
        </w:rPr>
      </w:pPr>
    </w:p>
    <w:p w14:paraId="2D8F2FE3" w14:textId="77777777" w:rsidR="0000405A" w:rsidRDefault="0000405A" w:rsidP="0000405A">
      <w:pPr>
        <w:bidi/>
        <w:ind w:firstLine="720"/>
        <w:jc w:val="both"/>
        <w:rPr>
          <w:rFonts w:cs="David" w:hint="cs"/>
          <w:rtl/>
        </w:rPr>
      </w:pPr>
      <w:r>
        <w:rPr>
          <w:rFonts w:cs="David" w:hint="cs"/>
          <w:rtl/>
        </w:rPr>
        <w:t xml:space="preserve">אז היא לא תדון בקובלנה שהוגשה ב-60 הימים, או שהיא לא תדון ב-60 ימים? </w:t>
      </w:r>
    </w:p>
    <w:p w14:paraId="692CE3F7" w14:textId="77777777" w:rsidR="0000405A" w:rsidRDefault="0000405A" w:rsidP="0000405A">
      <w:pPr>
        <w:bidi/>
        <w:ind w:firstLine="720"/>
        <w:jc w:val="both"/>
        <w:rPr>
          <w:rFonts w:cs="David" w:hint="cs"/>
          <w:rtl/>
        </w:rPr>
      </w:pPr>
    </w:p>
    <w:p w14:paraId="7A326606"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7A80F893" w14:textId="77777777" w:rsidR="0000405A" w:rsidRDefault="0000405A" w:rsidP="0000405A">
      <w:pPr>
        <w:bidi/>
        <w:ind w:firstLine="720"/>
        <w:jc w:val="both"/>
        <w:rPr>
          <w:rFonts w:cs="David" w:hint="cs"/>
          <w:rtl/>
        </w:rPr>
      </w:pPr>
    </w:p>
    <w:p w14:paraId="40CD1E1B" w14:textId="77777777" w:rsidR="0000405A" w:rsidRDefault="0000405A" w:rsidP="0000405A">
      <w:pPr>
        <w:bidi/>
        <w:ind w:firstLine="720"/>
        <w:jc w:val="both"/>
        <w:rPr>
          <w:rFonts w:cs="David" w:hint="cs"/>
          <w:rtl/>
        </w:rPr>
      </w:pPr>
      <w:r>
        <w:rPr>
          <w:rFonts w:cs="David" w:hint="cs"/>
          <w:rtl/>
        </w:rPr>
        <w:t xml:space="preserve">לא, לא תדון במהלך התקופה הזאת. </w:t>
      </w:r>
    </w:p>
    <w:p w14:paraId="1808D1A5" w14:textId="77777777" w:rsidR="0000405A" w:rsidRDefault="0000405A" w:rsidP="0000405A">
      <w:pPr>
        <w:bidi/>
        <w:ind w:firstLine="720"/>
        <w:jc w:val="both"/>
        <w:rPr>
          <w:rFonts w:cs="David" w:hint="cs"/>
          <w:rtl/>
        </w:rPr>
      </w:pPr>
    </w:p>
    <w:p w14:paraId="255F66A2"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57F11776" w14:textId="77777777" w:rsidR="0000405A" w:rsidRDefault="0000405A" w:rsidP="0000405A">
      <w:pPr>
        <w:bidi/>
        <w:ind w:firstLine="720"/>
        <w:jc w:val="both"/>
        <w:rPr>
          <w:rFonts w:cs="David" w:hint="cs"/>
          <w:rtl/>
        </w:rPr>
      </w:pPr>
    </w:p>
    <w:p w14:paraId="571DF610" w14:textId="77777777" w:rsidR="0000405A" w:rsidRDefault="0000405A" w:rsidP="0000405A">
      <w:pPr>
        <w:bidi/>
        <w:ind w:firstLine="720"/>
        <w:jc w:val="both"/>
        <w:rPr>
          <w:rFonts w:cs="David" w:hint="cs"/>
          <w:rtl/>
        </w:rPr>
      </w:pPr>
      <w:r>
        <w:rPr>
          <w:rFonts w:cs="David" w:hint="cs"/>
          <w:rtl/>
        </w:rPr>
        <w:t xml:space="preserve">היא לא תדון בתקופת 60 הימים, גם לפני יום הבחירות לכנסת וגם לפני מועד של פריימריז, אלא בנסיבות מיוחדות שתחליט עליהן, או אלא בנסיבות מיוחדות? </w:t>
      </w:r>
    </w:p>
    <w:p w14:paraId="3375A8BE" w14:textId="77777777" w:rsidR="0000405A" w:rsidRDefault="0000405A" w:rsidP="0000405A">
      <w:pPr>
        <w:bidi/>
        <w:ind w:firstLine="720"/>
        <w:jc w:val="both"/>
        <w:rPr>
          <w:rFonts w:cs="David" w:hint="cs"/>
          <w:rtl/>
        </w:rPr>
      </w:pPr>
    </w:p>
    <w:p w14:paraId="43D74E33"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35DFD7D0" w14:textId="77777777" w:rsidR="0000405A" w:rsidRDefault="0000405A" w:rsidP="0000405A">
      <w:pPr>
        <w:bidi/>
        <w:ind w:firstLine="720"/>
        <w:jc w:val="both"/>
        <w:rPr>
          <w:rFonts w:cs="David" w:hint="cs"/>
          <w:rtl/>
        </w:rPr>
      </w:pPr>
    </w:p>
    <w:p w14:paraId="676725DF" w14:textId="77777777" w:rsidR="0000405A" w:rsidRDefault="0000405A" w:rsidP="0000405A">
      <w:pPr>
        <w:bidi/>
        <w:ind w:firstLine="720"/>
        <w:jc w:val="both"/>
        <w:rPr>
          <w:rFonts w:cs="David" w:hint="cs"/>
          <w:rtl/>
        </w:rPr>
      </w:pPr>
      <w:r>
        <w:rPr>
          <w:rFonts w:cs="David" w:hint="cs"/>
          <w:rtl/>
        </w:rPr>
        <w:t xml:space="preserve">אני כן חושב שכדאי להבהיר אולי שאין בסעיף הזה כדי לגרוע מההחלטה שהתקבלה ושבדיעבד מסתבר שהיא בתוך 60 הימים. </w:t>
      </w:r>
    </w:p>
    <w:p w14:paraId="7B24B7A5" w14:textId="77777777" w:rsidR="0000405A" w:rsidRDefault="0000405A" w:rsidP="0000405A">
      <w:pPr>
        <w:bidi/>
        <w:ind w:firstLine="720"/>
        <w:jc w:val="both"/>
        <w:rPr>
          <w:rFonts w:cs="David" w:hint="cs"/>
          <w:rtl/>
        </w:rPr>
      </w:pPr>
    </w:p>
    <w:p w14:paraId="4AA63AC3"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6293490" w14:textId="77777777" w:rsidR="0000405A" w:rsidRDefault="0000405A" w:rsidP="0000405A">
      <w:pPr>
        <w:bidi/>
        <w:ind w:firstLine="720"/>
        <w:jc w:val="both"/>
        <w:rPr>
          <w:rFonts w:cs="David" w:hint="cs"/>
          <w:rtl/>
        </w:rPr>
      </w:pPr>
    </w:p>
    <w:p w14:paraId="55D25D77" w14:textId="77777777" w:rsidR="0000405A" w:rsidRDefault="0000405A" w:rsidP="0000405A">
      <w:pPr>
        <w:bidi/>
        <w:ind w:firstLine="720"/>
        <w:jc w:val="both"/>
        <w:rPr>
          <w:rFonts w:cs="David" w:hint="cs"/>
          <w:rtl/>
        </w:rPr>
      </w:pPr>
      <w:r>
        <w:rPr>
          <w:rFonts w:cs="David" w:hint="cs"/>
          <w:rtl/>
        </w:rPr>
        <w:t xml:space="preserve">כי לא ידעו מתי הפריימריז. </w:t>
      </w:r>
    </w:p>
    <w:p w14:paraId="02588051" w14:textId="77777777" w:rsidR="0000405A" w:rsidRDefault="0000405A" w:rsidP="0000405A">
      <w:pPr>
        <w:bidi/>
        <w:ind w:firstLine="720"/>
        <w:jc w:val="both"/>
        <w:rPr>
          <w:rFonts w:cs="David" w:hint="cs"/>
          <w:rtl/>
        </w:rPr>
      </w:pPr>
    </w:p>
    <w:p w14:paraId="183F4DFD"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4F9F9CFB" w14:textId="77777777" w:rsidR="0000405A" w:rsidRDefault="0000405A" w:rsidP="0000405A">
      <w:pPr>
        <w:bidi/>
        <w:ind w:firstLine="720"/>
        <w:jc w:val="both"/>
        <w:rPr>
          <w:rFonts w:cs="David" w:hint="cs"/>
          <w:rtl/>
        </w:rPr>
      </w:pPr>
    </w:p>
    <w:p w14:paraId="39563142" w14:textId="77777777" w:rsidR="0000405A" w:rsidRDefault="0000405A" w:rsidP="0000405A">
      <w:pPr>
        <w:bidi/>
        <w:ind w:firstLine="720"/>
        <w:jc w:val="both"/>
        <w:rPr>
          <w:rFonts w:cs="David" w:hint="cs"/>
          <w:rtl/>
        </w:rPr>
      </w:pPr>
      <w:r>
        <w:rPr>
          <w:rFonts w:cs="David" w:hint="cs"/>
          <w:rtl/>
        </w:rPr>
        <w:t xml:space="preserve">כן, הרבה פעמים הפריימריז זה בפרק זמן קצר. </w:t>
      </w:r>
    </w:p>
    <w:p w14:paraId="3AAC9648" w14:textId="77777777" w:rsidR="0000405A" w:rsidRDefault="0000405A" w:rsidP="0000405A">
      <w:pPr>
        <w:bidi/>
        <w:ind w:firstLine="720"/>
        <w:jc w:val="both"/>
        <w:rPr>
          <w:rFonts w:cs="David" w:hint="cs"/>
          <w:rtl/>
        </w:rPr>
      </w:pPr>
    </w:p>
    <w:p w14:paraId="0A0E11D0"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8CE213E" w14:textId="77777777" w:rsidR="0000405A" w:rsidRDefault="0000405A" w:rsidP="0000405A">
      <w:pPr>
        <w:bidi/>
        <w:ind w:firstLine="720"/>
        <w:jc w:val="both"/>
        <w:rPr>
          <w:rFonts w:cs="David" w:hint="cs"/>
          <w:rtl/>
        </w:rPr>
      </w:pPr>
    </w:p>
    <w:p w14:paraId="76DE28B4" w14:textId="77777777" w:rsidR="0000405A" w:rsidRDefault="0000405A" w:rsidP="0000405A">
      <w:pPr>
        <w:bidi/>
        <w:ind w:firstLine="720"/>
        <w:jc w:val="both"/>
        <w:rPr>
          <w:rFonts w:cs="David" w:hint="cs"/>
          <w:rtl/>
        </w:rPr>
      </w:pPr>
      <w:r>
        <w:rPr>
          <w:rFonts w:cs="David" w:hint="cs"/>
          <w:rtl/>
        </w:rPr>
        <w:t xml:space="preserve">לא הבנתי. </w:t>
      </w:r>
    </w:p>
    <w:p w14:paraId="43CC71C8" w14:textId="77777777" w:rsidR="0000405A" w:rsidRDefault="0000405A" w:rsidP="0000405A">
      <w:pPr>
        <w:bidi/>
        <w:ind w:firstLine="720"/>
        <w:jc w:val="both"/>
        <w:rPr>
          <w:rFonts w:cs="David" w:hint="cs"/>
          <w:rtl/>
        </w:rPr>
      </w:pPr>
    </w:p>
    <w:p w14:paraId="1535F12E"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51723E49" w14:textId="77777777" w:rsidR="0000405A" w:rsidRDefault="0000405A" w:rsidP="0000405A">
      <w:pPr>
        <w:bidi/>
        <w:ind w:firstLine="720"/>
        <w:jc w:val="both"/>
        <w:rPr>
          <w:rFonts w:cs="David" w:hint="cs"/>
          <w:rtl/>
        </w:rPr>
      </w:pPr>
    </w:p>
    <w:p w14:paraId="26CC68C9" w14:textId="77777777" w:rsidR="0000405A" w:rsidRDefault="0000405A" w:rsidP="0000405A">
      <w:pPr>
        <w:bidi/>
        <w:ind w:firstLine="720"/>
        <w:jc w:val="both"/>
        <w:rPr>
          <w:rFonts w:cs="David" w:hint="cs"/>
          <w:rtl/>
        </w:rPr>
      </w:pPr>
      <w:r>
        <w:rPr>
          <w:rFonts w:cs="David" w:hint="cs"/>
          <w:rtl/>
        </w:rPr>
        <w:t>נניח שהודיעו עכשיו על פריימריז תוך 30 יום, ועדת האתיקה קיבלה לפני שבוע החלטה בעניינו של חבר כנסת, אז הוא יבוא ויגיד 'אסור היה לכם, זה במסגרת 60 יום'. צריך להיות ברור שזה לא---</w:t>
      </w:r>
    </w:p>
    <w:p w14:paraId="0ADCC0F0" w14:textId="77777777" w:rsidR="0000405A" w:rsidRDefault="0000405A" w:rsidP="0000405A">
      <w:pPr>
        <w:bidi/>
        <w:ind w:firstLine="720"/>
        <w:jc w:val="both"/>
        <w:rPr>
          <w:rFonts w:cs="David" w:hint="cs"/>
          <w:rtl/>
        </w:rPr>
      </w:pPr>
    </w:p>
    <w:p w14:paraId="51E26977"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5F4CF7F" w14:textId="77777777" w:rsidR="0000405A" w:rsidRDefault="0000405A" w:rsidP="0000405A">
      <w:pPr>
        <w:bidi/>
        <w:ind w:firstLine="720"/>
        <w:jc w:val="both"/>
        <w:rPr>
          <w:rFonts w:cs="David" w:hint="cs"/>
          <w:rtl/>
        </w:rPr>
      </w:pPr>
    </w:p>
    <w:p w14:paraId="4BC93019" w14:textId="77777777" w:rsidR="0000405A" w:rsidRDefault="0000405A" w:rsidP="0000405A">
      <w:pPr>
        <w:bidi/>
        <w:ind w:firstLine="720"/>
        <w:jc w:val="both"/>
        <w:rPr>
          <w:rFonts w:cs="David" w:hint="cs"/>
          <w:rtl/>
        </w:rPr>
      </w:pPr>
      <w:r>
        <w:rPr>
          <w:rFonts w:cs="David" w:hint="cs"/>
          <w:rtl/>
        </w:rPr>
        <w:t xml:space="preserve">או 60 יום לפני הפריימריז, ככל שהמועד היה ידוע. משהו כזה. </w:t>
      </w:r>
    </w:p>
    <w:p w14:paraId="00471DC1" w14:textId="77777777" w:rsidR="0000405A" w:rsidRDefault="0000405A" w:rsidP="0000405A">
      <w:pPr>
        <w:bidi/>
        <w:ind w:firstLine="720"/>
        <w:jc w:val="both"/>
        <w:rPr>
          <w:rFonts w:cs="David" w:hint="cs"/>
          <w:rtl/>
        </w:rPr>
      </w:pPr>
    </w:p>
    <w:p w14:paraId="434D3374"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03BBC7C8" w14:textId="77777777" w:rsidR="0000405A" w:rsidRDefault="0000405A" w:rsidP="0000405A">
      <w:pPr>
        <w:bidi/>
        <w:ind w:firstLine="720"/>
        <w:jc w:val="both"/>
        <w:rPr>
          <w:rFonts w:cs="David" w:hint="cs"/>
          <w:rtl/>
        </w:rPr>
      </w:pPr>
    </w:p>
    <w:p w14:paraId="55EBEEF7" w14:textId="77777777" w:rsidR="0000405A" w:rsidRDefault="0000405A" w:rsidP="0000405A">
      <w:pPr>
        <w:bidi/>
        <w:ind w:firstLine="720"/>
        <w:jc w:val="both"/>
        <w:rPr>
          <w:rFonts w:cs="David" w:hint="cs"/>
          <w:rtl/>
        </w:rPr>
      </w:pPr>
      <w:r>
        <w:rPr>
          <w:rFonts w:cs="David" w:hint="cs"/>
          <w:rtl/>
        </w:rPr>
        <w:t>אני לא נכנס לניסוח, אבל צריך להחריג את---</w:t>
      </w:r>
    </w:p>
    <w:p w14:paraId="573B531E" w14:textId="77777777" w:rsidR="0000405A" w:rsidRDefault="0000405A" w:rsidP="0000405A">
      <w:pPr>
        <w:bidi/>
        <w:ind w:firstLine="720"/>
        <w:jc w:val="both"/>
        <w:rPr>
          <w:rFonts w:cs="David" w:hint="cs"/>
          <w:rtl/>
        </w:rPr>
      </w:pPr>
    </w:p>
    <w:p w14:paraId="19F09A7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E63792A" w14:textId="77777777" w:rsidR="0000405A" w:rsidRDefault="0000405A" w:rsidP="0000405A">
      <w:pPr>
        <w:bidi/>
        <w:ind w:firstLine="720"/>
        <w:jc w:val="both"/>
        <w:rPr>
          <w:rFonts w:cs="David" w:hint="cs"/>
          <w:rtl/>
        </w:rPr>
      </w:pPr>
    </w:p>
    <w:p w14:paraId="092C0C3D" w14:textId="77777777" w:rsidR="0000405A" w:rsidRDefault="0000405A" w:rsidP="0000405A">
      <w:pPr>
        <w:bidi/>
        <w:ind w:firstLine="720"/>
        <w:jc w:val="both"/>
        <w:rPr>
          <w:rFonts w:cs="David" w:hint="cs"/>
          <w:rtl/>
        </w:rPr>
      </w:pPr>
      <w:r>
        <w:rPr>
          <w:rFonts w:cs="David" w:hint="cs"/>
          <w:rtl/>
        </w:rPr>
        <w:t xml:space="preserve">זו הערה נכונה. לא יבטלו החלטה כי פתאום הגיעו הפריימריז. עוד מישהו יעשה פריימריז בשביל לבטל לעצמו החלטה. </w:t>
      </w:r>
    </w:p>
    <w:p w14:paraId="79DE3AAD" w14:textId="77777777" w:rsidR="0000405A" w:rsidRDefault="0000405A" w:rsidP="0000405A">
      <w:pPr>
        <w:bidi/>
        <w:ind w:firstLine="720"/>
        <w:jc w:val="both"/>
        <w:rPr>
          <w:rFonts w:cs="David" w:hint="cs"/>
          <w:rtl/>
        </w:rPr>
      </w:pPr>
    </w:p>
    <w:p w14:paraId="5D7DF9BB"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4E25094" w14:textId="77777777" w:rsidR="0000405A" w:rsidRDefault="0000405A" w:rsidP="0000405A">
      <w:pPr>
        <w:bidi/>
        <w:ind w:firstLine="720"/>
        <w:jc w:val="both"/>
        <w:rPr>
          <w:rFonts w:cs="David" w:hint="cs"/>
          <w:rtl/>
        </w:rPr>
      </w:pPr>
    </w:p>
    <w:p w14:paraId="393A08D8" w14:textId="77777777" w:rsidR="0000405A" w:rsidRDefault="0000405A" w:rsidP="0000405A">
      <w:pPr>
        <w:bidi/>
        <w:ind w:firstLine="720"/>
        <w:jc w:val="both"/>
        <w:rPr>
          <w:rFonts w:cs="David" w:hint="cs"/>
          <w:rtl/>
        </w:rPr>
      </w:pPr>
      <w:r>
        <w:rPr>
          <w:rFonts w:cs="David" w:hint="cs"/>
          <w:rtl/>
        </w:rPr>
        <w:t xml:space="preserve">אז 'ככל שהמועד היה ידוע'. יכול להיות שיש מפלגות קטנות שאף אחד מחבריהן הוא לא חבר ועדת האתיקה והיא לא יודעת בכלל שיש פריימריז בתאריך מסוים באיזה מפלגה. </w:t>
      </w:r>
    </w:p>
    <w:p w14:paraId="02722076" w14:textId="77777777" w:rsidR="0000405A" w:rsidRDefault="0000405A" w:rsidP="0000405A">
      <w:pPr>
        <w:bidi/>
        <w:ind w:firstLine="720"/>
        <w:jc w:val="both"/>
        <w:rPr>
          <w:rFonts w:cs="David" w:hint="cs"/>
          <w:rtl/>
        </w:rPr>
      </w:pPr>
    </w:p>
    <w:p w14:paraId="6F54081C" w14:textId="77777777" w:rsidR="0000405A" w:rsidRDefault="0000405A" w:rsidP="0000405A">
      <w:pPr>
        <w:bidi/>
        <w:ind w:firstLine="720"/>
        <w:jc w:val="both"/>
        <w:rPr>
          <w:rFonts w:cs="David" w:hint="cs"/>
          <w:rtl/>
        </w:rPr>
      </w:pPr>
      <w:r>
        <w:rPr>
          <w:rFonts w:cs="David" w:hint="cs"/>
          <w:rtl/>
        </w:rPr>
        <w:t>(ב) לא רלוונטי, הוא נמחק.</w:t>
      </w:r>
    </w:p>
    <w:p w14:paraId="05C811B0" w14:textId="77777777" w:rsidR="0000405A" w:rsidRDefault="0000405A" w:rsidP="0000405A">
      <w:pPr>
        <w:bidi/>
        <w:ind w:firstLine="720"/>
        <w:jc w:val="both"/>
        <w:rPr>
          <w:rFonts w:cs="David" w:hint="cs"/>
          <w:rtl/>
        </w:rPr>
      </w:pPr>
    </w:p>
    <w:p w14:paraId="675B4C8D" w14:textId="77777777" w:rsidR="0000405A" w:rsidRDefault="0000405A" w:rsidP="0000405A">
      <w:pPr>
        <w:bidi/>
        <w:ind w:firstLine="720"/>
        <w:jc w:val="both"/>
        <w:rPr>
          <w:rFonts w:cs="David" w:hint="cs"/>
          <w:rtl/>
        </w:rPr>
      </w:pPr>
      <w:r>
        <w:rPr>
          <w:rFonts w:cs="David" w:hint="cs"/>
          <w:rtl/>
        </w:rPr>
        <w:t xml:space="preserve">עכשיו יש לנו סעיף חשוב על קובלנה נגד חבר כנסת לשעבר. כן צריך להגיד פה שזה לא ימנע דיון אחרי הבחירות, כי יכול להיות שהוא לא חבר כנסת לשעבר, שהוא נבחר שוב. </w:t>
      </w:r>
    </w:p>
    <w:p w14:paraId="34949F3B" w14:textId="77777777" w:rsidR="0000405A" w:rsidRDefault="0000405A" w:rsidP="0000405A">
      <w:pPr>
        <w:bidi/>
        <w:ind w:firstLine="720"/>
        <w:jc w:val="both"/>
        <w:rPr>
          <w:rFonts w:cs="David" w:hint="cs"/>
          <w:rtl/>
        </w:rPr>
      </w:pPr>
    </w:p>
    <w:p w14:paraId="44AD646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AF10E85" w14:textId="77777777" w:rsidR="0000405A" w:rsidRDefault="0000405A" w:rsidP="0000405A">
      <w:pPr>
        <w:bidi/>
        <w:ind w:firstLine="720"/>
        <w:jc w:val="both"/>
        <w:rPr>
          <w:rFonts w:cs="David" w:hint="cs"/>
          <w:rtl/>
        </w:rPr>
      </w:pPr>
    </w:p>
    <w:p w14:paraId="1CC6D504" w14:textId="77777777" w:rsidR="0000405A" w:rsidRDefault="0000405A" w:rsidP="0000405A">
      <w:pPr>
        <w:bidi/>
        <w:ind w:firstLine="720"/>
        <w:jc w:val="both"/>
        <w:rPr>
          <w:rFonts w:cs="David" w:hint="cs"/>
          <w:rtl/>
        </w:rPr>
      </w:pPr>
      <w:r>
        <w:rPr>
          <w:rFonts w:cs="David" w:hint="cs"/>
          <w:rtl/>
        </w:rPr>
        <w:t xml:space="preserve">נכון. </w:t>
      </w:r>
    </w:p>
    <w:p w14:paraId="12E6C5FC" w14:textId="77777777" w:rsidR="0000405A" w:rsidRDefault="0000405A" w:rsidP="0000405A">
      <w:pPr>
        <w:bidi/>
        <w:ind w:firstLine="720"/>
        <w:jc w:val="both"/>
        <w:rPr>
          <w:rFonts w:cs="David" w:hint="cs"/>
          <w:rtl/>
        </w:rPr>
      </w:pPr>
    </w:p>
    <w:p w14:paraId="3A460B9F"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C3899A5" w14:textId="77777777" w:rsidR="0000405A" w:rsidRDefault="0000405A" w:rsidP="0000405A">
      <w:pPr>
        <w:bidi/>
        <w:ind w:firstLine="720"/>
        <w:jc w:val="both"/>
        <w:rPr>
          <w:rFonts w:cs="David" w:hint="cs"/>
          <w:rtl/>
        </w:rPr>
      </w:pPr>
    </w:p>
    <w:p w14:paraId="126B2257" w14:textId="77777777" w:rsidR="0000405A" w:rsidRDefault="0000405A" w:rsidP="0000405A">
      <w:pPr>
        <w:bidi/>
        <w:ind w:firstLine="720"/>
        <w:jc w:val="both"/>
        <w:rPr>
          <w:rFonts w:cs="David" w:hint="cs"/>
          <w:rtl/>
        </w:rPr>
      </w:pPr>
      <w:r>
        <w:rPr>
          <w:rFonts w:cs="David" w:hint="cs"/>
          <w:rtl/>
        </w:rPr>
        <w:t xml:space="preserve">109 מדבר על קובלנה נגד חבר כנסת לשעבר. "הוגשה קובלנה נגד חבר הכנסת והוא חדל לכהן כחבר הכנסת לאחר הגשת הקובלנה, תדון ועדת הקובלנות בעניין, רק אם מצאה כי יש בבירור הקובלנה עניין לציבור". </w:t>
      </w:r>
    </w:p>
    <w:p w14:paraId="33111D74" w14:textId="77777777" w:rsidR="0000405A" w:rsidRDefault="0000405A" w:rsidP="0000405A">
      <w:pPr>
        <w:bidi/>
        <w:ind w:firstLine="720"/>
        <w:jc w:val="both"/>
        <w:rPr>
          <w:rFonts w:cs="David" w:hint="cs"/>
          <w:rtl/>
        </w:rPr>
      </w:pPr>
    </w:p>
    <w:p w14:paraId="32A3A74F"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B565611" w14:textId="77777777" w:rsidR="0000405A" w:rsidRDefault="0000405A" w:rsidP="0000405A">
      <w:pPr>
        <w:bidi/>
        <w:ind w:firstLine="720"/>
        <w:jc w:val="both"/>
        <w:rPr>
          <w:rFonts w:cs="David" w:hint="cs"/>
          <w:rtl/>
        </w:rPr>
      </w:pPr>
    </w:p>
    <w:p w14:paraId="4A30B83F" w14:textId="77777777" w:rsidR="0000405A" w:rsidRDefault="0000405A" w:rsidP="0000405A">
      <w:pPr>
        <w:bidi/>
        <w:ind w:firstLine="720"/>
        <w:jc w:val="both"/>
        <w:rPr>
          <w:rFonts w:cs="David" w:hint="cs"/>
          <w:rtl/>
        </w:rPr>
      </w:pPr>
      <w:r>
        <w:rPr>
          <w:rFonts w:cs="David" w:hint="cs"/>
          <w:rtl/>
        </w:rPr>
        <w:t xml:space="preserve">אני חושב שזה בסדר. </w:t>
      </w:r>
    </w:p>
    <w:p w14:paraId="4A191C35" w14:textId="77777777" w:rsidR="0000405A" w:rsidRDefault="0000405A" w:rsidP="0000405A">
      <w:pPr>
        <w:bidi/>
        <w:ind w:firstLine="720"/>
        <w:jc w:val="both"/>
        <w:rPr>
          <w:rFonts w:cs="David" w:hint="cs"/>
          <w:rtl/>
        </w:rPr>
      </w:pPr>
    </w:p>
    <w:p w14:paraId="405BF67E"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30C266D" w14:textId="77777777" w:rsidR="0000405A" w:rsidRDefault="0000405A" w:rsidP="0000405A">
      <w:pPr>
        <w:bidi/>
        <w:ind w:firstLine="720"/>
        <w:jc w:val="both"/>
        <w:rPr>
          <w:rFonts w:cs="David" w:hint="cs"/>
          <w:rtl/>
        </w:rPr>
      </w:pPr>
    </w:p>
    <w:p w14:paraId="242AF798" w14:textId="77777777" w:rsidR="0000405A" w:rsidRDefault="0000405A" w:rsidP="0000405A">
      <w:pPr>
        <w:bidi/>
        <w:ind w:firstLine="720"/>
        <w:jc w:val="both"/>
        <w:rPr>
          <w:rFonts w:cs="David" w:hint="cs"/>
          <w:rtl/>
        </w:rPr>
      </w:pPr>
      <w:r>
        <w:rPr>
          <w:rFonts w:cs="David" w:hint="cs"/>
          <w:rtl/>
        </w:rPr>
        <w:t xml:space="preserve">"ועדת הקובלנות רשאית לדון בעניינו של מי שחדל לכהן כחבר הכנסת ולא הגיש הצהרת הון לאחר סיום הכהונה, או הגישה באיחור, ובלבד שטרם חלפה שנה מהמועד שבו היה חייב להגיש את הצהרת ההון". זה גם קיים היום. </w:t>
      </w:r>
    </w:p>
    <w:p w14:paraId="1F694D73" w14:textId="77777777" w:rsidR="0000405A" w:rsidRDefault="0000405A" w:rsidP="0000405A">
      <w:pPr>
        <w:bidi/>
        <w:ind w:firstLine="720"/>
        <w:jc w:val="both"/>
        <w:rPr>
          <w:rFonts w:cs="David" w:hint="cs"/>
          <w:rtl/>
        </w:rPr>
      </w:pPr>
    </w:p>
    <w:p w14:paraId="25CCF657"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3133EF9" w14:textId="77777777" w:rsidR="0000405A" w:rsidRDefault="0000405A" w:rsidP="0000405A">
      <w:pPr>
        <w:bidi/>
        <w:ind w:firstLine="720"/>
        <w:jc w:val="both"/>
        <w:rPr>
          <w:rFonts w:cs="David" w:hint="cs"/>
          <w:rtl/>
        </w:rPr>
      </w:pPr>
    </w:p>
    <w:p w14:paraId="5463A85A" w14:textId="77777777" w:rsidR="0000405A" w:rsidRDefault="0000405A" w:rsidP="0000405A">
      <w:pPr>
        <w:bidi/>
        <w:ind w:firstLine="720"/>
        <w:jc w:val="both"/>
        <w:rPr>
          <w:rFonts w:cs="David" w:hint="cs"/>
          <w:rtl/>
        </w:rPr>
      </w:pPr>
      <w:r>
        <w:rPr>
          <w:rFonts w:cs="David" w:hint="cs"/>
          <w:rtl/>
        </w:rPr>
        <w:t>אבל למה 'רשאית'? אני יודע שאנחנו ישבנו פעם על קבוצה לא קטנה... לא רשאית, היא חייבת, זה חלק מהחובה שלה עכשיו. היא לא רשאית לדון---</w:t>
      </w:r>
    </w:p>
    <w:p w14:paraId="0E3E72FE" w14:textId="77777777" w:rsidR="0000405A" w:rsidRDefault="0000405A" w:rsidP="0000405A">
      <w:pPr>
        <w:bidi/>
        <w:ind w:firstLine="720"/>
        <w:jc w:val="both"/>
        <w:rPr>
          <w:rFonts w:cs="David" w:hint="cs"/>
          <w:rtl/>
        </w:rPr>
      </w:pPr>
    </w:p>
    <w:p w14:paraId="0CCE3C24"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5EE5D797" w14:textId="77777777" w:rsidR="0000405A" w:rsidRDefault="0000405A" w:rsidP="0000405A">
      <w:pPr>
        <w:bidi/>
        <w:jc w:val="both"/>
        <w:rPr>
          <w:rFonts w:cs="David" w:hint="cs"/>
          <w:rtl/>
        </w:rPr>
      </w:pPr>
    </w:p>
    <w:p w14:paraId="328CA3A2" w14:textId="77777777" w:rsidR="0000405A" w:rsidRDefault="0000405A" w:rsidP="0000405A">
      <w:pPr>
        <w:bidi/>
        <w:ind w:firstLine="720"/>
        <w:jc w:val="both"/>
        <w:rPr>
          <w:rFonts w:cs="David" w:hint="cs"/>
          <w:rtl/>
        </w:rPr>
      </w:pPr>
      <w:r>
        <w:rPr>
          <w:rFonts w:cs="David" w:hint="cs"/>
          <w:rtl/>
        </w:rPr>
        <w:t xml:space="preserve">זה משהו שהוא בהגדרה אחרי סיום הכהונה. </w:t>
      </w:r>
    </w:p>
    <w:p w14:paraId="586E4748" w14:textId="77777777" w:rsidR="0000405A" w:rsidRDefault="0000405A" w:rsidP="0000405A">
      <w:pPr>
        <w:bidi/>
        <w:ind w:firstLine="720"/>
        <w:jc w:val="both"/>
        <w:rPr>
          <w:rFonts w:cs="David" w:hint="cs"/>
          <w:rtl/>
        </w:rPr>
      </w:pPr>
    </w:p>
    <w:p w14:paraId="19B16F4C"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7077DCB" w14:textId="77777777" w:rsidR="0000405A" w:rsidRDefault="0000405A" w:rsidP="0000405A">
      <w:pPr>
        <w:bidi/>
        <w:ind w:firstLine="720"/>
        <w:jc w:val="both"/>
        <w:rPr>
          <w:rFonts w:cs="David" w:hint="cs"/>
          <w:rtl/>
        </w:rPr>
      </w:pPr>
    </w:p>
    <w:p w14:paraId="05719DA8" w14:textId="77777777" w:rsidR="0000405A" w:rsidRDefault="0000405A" w:rsidP="0000405A">
      <w:pPr>
        <w:bidi/>
        <w:ind w:firstLine="720"/>
        <w:jc w:val="both"/>
        <w:rPr>
          <w:rFonts w:cs="David" w:hint="cs"/>
          <w:rtl/>
        </w:rPr>
      </w:pPr>
      <w:r>
        <w:rPr>
          <w:rFonts w:cs="David" w:hint="cs"/>
          <w:rtl/>
        </w:rPr>
        <w:t xml:space="preserve">נכון. חבר כנסת שמסיים תוך 60 יום צריך להגיש הצהרת הון, ואני זוכר שאנחנו דנו בכאלה שלא עשו את הדבר הזה, זה לא לבחירה. כל המשמעות שהצהרת הון קיימת אחרי שאתה מסיים, כשאתה חבר כנסת לשעבר. כל זמן שאתה חבר כנסת, אם לא לוקחים אותך לבית סוהר אז אף אחד לא מסתכל בהצהרת ההון שלך. </w:t>
      </w:r>
    </w:p>
    <w:p w14:paraId="72B9DF64" w14:textId="77777777" w:rsidR="0000405A" w:rsidRDefault="0000405A" w:rsidP="0000405A">
      <w:pPr>
        <w:bidi/>
        <w:ind w:firstLine="720"/>
        <w:jc w:val="both"/>
        <w:rPr>
          <w:rFonts w:cs="David" w:hint="cs"/>
          <w:rtl/>
        </w:rPr>
      </w:pPr>
    </w:p>
    <w:p w14:paraId="5FBBE35B"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60E06C8" w14:textId="77777777" w:rsidR="0000405A" w:rsidRDefault="0000405A" w:rsidP="0000405A">
      <w:pPr>
        <w:bidi/>
        <w:ind w:firstLine="720"/>
        <w:jc w:val="both"/>
        <w:rPr>
          <w:rFonts w:cs="David" w:hint="cs"/>
          <w:rtl/>
        </w:rPr>
      </w:pPr>
    </w:p>
    <w:p w14:paraId="2326EFA3" w14:textId="77777777" w:rsidR="0000405A" w:rsidRDefault="0000405A" w:rsidP="0000405A">
      <w:pPr>
        <w:bidi/>
        <w:ind w:firstLine="720"/>
        <w:jc w:val="both"/>
        <w:rPr>
          <w:rFonts w:cs="David" w:hint="cs"/>
          <w:rtl/>
        </w:rPr>
      </w:pPr>
      <w:r>
        <w:rPr>
          <w:rFonts w:cs="David" w:hint="cs"/>
          <w:rtl/>
        </w:rPr>
        <w:t>אוקי, אז היא תדון בעניינו של מי שחדל לכהן ובלבד שטרם חלפה שנה מהמועד שבו היה---</w:t>
      </w:r>
    </w:p>
    <w:p w14:paraId="27C416E9" w14:textId="77777777" w:rsidR="0000405A" w:rsidRDefault="0000405A" w:rsidP="0000405A">
      <w:pPr>
        <w:bidi/>
        <w:ind w:firstLine="720"/>
        <w:jc w:val="both"/>
        <w:rPr>
          <w:rFonts w:cs="David" w:hint="cs"/>
          <w:rtl/>
        </w:rPr>
      </w:pPr>
    </w:p>
    <w:p w14:paraId="28AFA231"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4EDF875" w14:textId="77777777" w:rsidR="0000405A" w:rsidRDefault="0000405A" w:rsidP="0000405A">
      <w:pPr>
        <w:bidi/>
        <w:ind w:firstLine="720"/>
        <w:jc w:val="both"/>
        <w:rPr>
          <w:rFonts w:cs="David" w:hint="cs"/>
          <w:rtl/>
        </w:rPr>
      </w:pPr>
    </w:p>
    <w:p w14:paraId="6861855B" w14:textId="77777777" w:rsidR="0000405A" w:rsidRDefault="0000405A" w:rsidP="0000405A">
      <w:pPr>
        <w:bidi/>
        <w:ind w:firstLine="720"/>
        <w:jc w:val="both"/>
        <w:rPr>
          <w:rFonts w:cs="David" w:hint="cs"/>
          <w:rtl/>
        </w:rPr>
      </w:pPr>
      <w:r>
        <w:rPr>
          <w:rFonts w:cs="David" w:hint="cs"/>
          <w:rtl/>
        </w:rPr>
        <w:t xml:space="preserve">בואי נעשה את זה טיפה אחרת. איפה מופיע הנושא של הצהרת הון? </w:t>
      </w:r>
    </w:p>
    <w:p w14:paraId="0045E0C9" w14:textId="77777777" w:rsidR="0000405A" w:rsidRDefault="0000405A" w:rsidP="0000405A">
      <w:pPr>
        <w:bidi/>
        <w:ind w:firstLine="720"/>
        <w:jc w:val="both"/>
        <w:rPr>
          <w:rFonts w:cs="David" w:hint="cs"/>
          <w:rtl/>
        </w:rPr>
      </w:pPr>
    </w:p>
    <w:p w14:paraId="13CD21A4"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F9040E9" w14:textId="77777777" w:rsidR="0000405A" w:rsidRDefault="0000405A" w:rsidP="0000405A">
      <w:pPr>
        <w:bidi/>
        <w:ind w:firstLine="720"/>
        <w:jc w:val="both"/>
        <w:rPr>
          <w:rFonts w:cs="David" w:hint="cs"/>
          <w:rtl/>
        </w:rPr>
      </w:pPr>
    </w:p>
    <w:p w14:paraId="1C16F28F" w14:textId="77777777" w:rsidR="0000405A" w:rsidRDefault="0000405A" w:rsidP="0000405A">
      <w:pPr>
        <w:bidi/>
        <w:ind w:firstLine="720"/>
        <w:jc w:val="both"/>
        <w:rPr>
          <w:rFonts w:cs="David" w:hint="cs"/>
          <w:rtl/>
        </w:rPr>
      </w:pPr>
      <w:r>
        <w:rPr>
          <w:rFonts w:cs="David" w:hint="cs"/>
          <w:rtl/>
        </w:rPr>
        <w:t xml:space="preserve">יש לנו פרק. </w:t>
      </w:r>
    </w:p>
    <w:p w14:paraId="376421AE" w14:textId="77777777" w:rsidR="0000405A" w:rsidRDefault="0000405A" w:rsidP="0000405A">
      <w:pPr>
        <w:bidi/>
        <w:ind w:firstLine="720"/>
        <w:jc w:val="both"/>
        <w:rPr>
          <w:rFonts w:cs="David" w:hint="cs"/>
          <w:rtl/>
        </w:rPr>
      </w:pPr>
    </w:p>
    <w:p w14:paraId="176CDFD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6D4D7FC" w14:textId="77777777" w:rsidR="0000405A" w:rsidRDefault="0000405A" w:rsidP="0000405A">
      <w:pPr>
        <w:bidi/>
        <w:ind w:firstLine="720"/>
        <w:jc w:val="both"/>
        <w:rPr>
          <w:rFonts w:cs="David" w:hint="cs"/>
          <w:rtl/>
        </w:rPr>
      </w:pPr>
    </w:p>
    <w:p w14:paraId="6E6EA8F3" w14:textId="77777777" w:rsidR="0000405A" w:rsidRDefault="0000405A" w:rsidP="0000405A">
      <w:pPr>
        <w:bidi/>
        <w:ind w:firstLine="720"/>
        <w:jc w:val="both"/>
        <w:rPr>
          <w:rFonts w:cs="David" w:hint="cs"/>
          <w:rtl/>
        </w:rPr>
      </w:pPr>
      <w:r>
        <w:rPr>
          <w:rFonts w:cs="David" w:hint="cs"/>
          <w:rtl/>
        </w:rPr>
        <w:t xml:space="preserve">אני מציע ששם יהיה כתוב שוועדת האתיקה עכשיו ממונה על העניין הזה,לא היושב ראש, ושם צריך להיות כתוב שחבר כנסת שלא הגיש הצהרת הון לסיום חברותו לאחר 60 יום, ועדת האתיקה תדון. יש פעמיים שמגישים הצהרת הון, פעם כשהוא חדש ופעם בסיום כהונתו. חבר כנסת שמתחיל קדנציה, מחדש את הצהרת ההון שלו. לפי דעתי זה צריך להיות שם. </w:t>
      </w:r>
    </w:p>
    <w:p w14:paraId="26545A48" w14:textId="77777777" w:rsidR="0000405A" w:rsidRDefault="0000405A" w:rsidP="0000405A">
      <w:pPr>
        <w:bidi/>
        <w:ind w:firstLine="720"/>
        <w:jc w:val="both"/>
        <w:rPr>
          <w:rFonts w:cs="David" w:hint="cs"/>
          <w:rtl/>
        </w:rPr>
      </w:pPr>
    </w:p>
    <w:p w14:paraId="0D18342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7494A3C3" w14:textId="77777777" w:rsidR="0000405A" w:rsidRDefault="0000405A" w:rsidP="0000405A">
      <w:pPr>
        <w:bidi/>
        <w:ind w:firstLine="720"/>
        <w:jc w:val="both"/>
        <w:rPr>
          <w:rFonts w:cs="David" w:hint="cs"/>
          <w:rtl/>
        </w:rPr>
      </w:pPr>
    </w:p>
    <w:p w14:paraId="055B5E83" w14:textId="77777777" w:rsidR="0000405A" w:rsidRDefault="0000405A" w:rsidP="0000405A">
      <w:pPr>
        <w:bidi/>
        <w:ind w:firstLine="720"/>
        <w:jc w:val="both"/>
        <w:rPr>
          <w:rFonts w:cs="David" w:hint="cs"/>
          <w:rtl/>
        </w:rPr>
      </w:pPr>
      <w:r>
        <w:rPr>
          <w:rFonts w:cs="David" w:hint="cs"/>
          <w:rtl/>
        </w:rPr>
        <w:t xml:space="preserve">למרות שהיו פעמים שבהן הצהרת ההון הראשונה היתה מאוד סמוכה למדי לעזיבה של אותו חבר כנסת. </w:t>
      </w:r>
    </w:p>
    <w:p w14:paraId="1D458602" w14:textId="77777777" w:rsidR="0000405A" w:rsidRDefault="0000405A" w:rsidP="0000405A">
      <w:pPr>
        <w:bidi/>
        <w:ind w:firstLine="720"/>
        <w:jc w:val="both"/>
        <w:rPr>
          <w:rFonts w:cs="David" w:hint="cs"/>
          <w:rtl/>
        </w:rPr>
      </w:pPr>
    </w:p>
    <w:p w14:paraId="0F32B9F8"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8151E43" w14:textId="77777777" w:rsidR="0000405A" w:rsidRDefault="0000405A" w:rsidP="0000405A">
      <w:pPr>
        <w:bidi/>
        <w:ind w:firstLine="720"/>
        <w:jc w:val="both"/>
        <w:rPr>
          <w:rFonts w:cs="David" w:hint="cs"/>
          <w:rtl/>
        </w:rPr>
      </w:pPr>
    </w:p>
    <w:p w14:paraId="4D36A889" w14:textId="77777777" w:rsidR="0000405A" w:rsidRDefault="0000405A" w:rsidP="0000405A">
      <w:pPr>
        <w:bidi/>
        <w:ind w:firstLine="720"/>
        <w:jc w:val="both"/>
        <w:rPr>
          <w:rFonts w:cs="David" w:hint="cs"/>
          <w:rtl/>
        </w:rPr>
      </w:pPr>
      <w:r>
        <w:rPr>
          <w:rFonts w:cs="David" w:hint="cs"/>
          <w:rtl/>
        </w:rPr>
        <w:t xml:space="preserve">אז זה שיקול דעת. </w:t>
      </w:r>
    </w:p>
    <w:p w14:paraId="44EC7273" w14:textId="77777777" w:rsidR="0000405A" w:rsidRDefault="0000405A" w:rsidP="0000405A">
      <w:pPr>
        <w:bidi/>
        <w:ind w:firstLine="720"/>
        <w:jc w:val="both"/>
        <w:rPr>
          <w:rFonts w:cs="David" w:hint="cs"/>
          <w:rtl/>
        </w:rPr>
      </w:pPr>
    </w:p>
    <w:p w14:paraId="3DEF8815"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9447375" w14:textId="77777777" w:rsidR="0000405A" w:rsidRDefault="0000405A" w:rsidP="0000405A">
      <w:pPr>
        <w:bidi/>
        <w:ind w:firstLine="720"/>
        <w:jc w:val="both"/>
        <w:rPr>
          <w:rFonts w:cs="David" w:hint="cs"/>
          <w:rtl/>
        </w:rPr>
      </w:pPr>
    </w:p>
    <w:p w14:paraId="420E2393" w14:textId="77777777" w:rsidR="0000405A" w:rsidRDefault="0000405A" w:rsidP="0000405A">
      <w:pPr>
        <w:bidi/>
        <w:ind w:firstLine="720"/>
        <w:jc w:val="both"/>
        <w:rPr>
          <w:rFonts w:cs="David" w:hint="cs"/>
          <w:rtl/>
        </w:rPr>
      </w:pPr>
      <w:r>
        <w:rPr>
          <w:rFonts w:cs="David" w:hint="cs"/>
          <w:rtl/>
        </w:rPr>
        <w:t>אני חושבת שכתבנו גם פה, בכללים החדשים, שמי שכיהן פחות מ-60 יום, אם אני לא טועה---</w:t>
      </w:r>
    </w:p>
    <w:p w14:paraId="3377909A" w14:textId="77777777" w:rsidR="0000405A" w:rsidRDefault="0000405A" w:rsidP="0000405A">
      <w:pPr>
        <w:bidi/>
        <w:jc w:val="both"/>
        <w:rPr>
          <w:rFonts w:cs="David" w:hint="cs"/>
          <w:u w:val="single"/>
          <w:rtl/>
        </w:rPr>
      </w:pPr>
    </w:p>
    <w:p w14:paraId="0CF32164"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654AAB4" w14:textId="77777777" w:rsidR="0000405A" w:rsidRDefault="0000405A" w:rsidP="0000405A">
      <w:pPr>
        <w:bidi/>
        <w:ind w:firstLine="720"/>
        <w:jc w:val="both"/>
        <w:rPr>
          <w:rFonts w:cs="David" w:hint="cs"/>
          <w:rtl/>
        </w:rPr>
      </w:pPr>
    </w:p>
    <w:p w14:paraId="5925B021" w14:textId="77777777" w:rsidR="0000405A" w:rsidRDefault="0000405A" w:rsidP="0000405A">
      <w:pPr>
        <w:bidi/>
        <w:ind w:firstLine="720"/>
        <w:jc w:val="both"/>
        <w:rPr>
          <w:rFonts w:cs="David" w:hint="cs"/>
          <w:rtl/>
        </w:rPr>
      </w:pPr>
      <w:r>
        <w:rPr>
          <w:rFonts w:cs="David" w:hint="cs"/>
          <w:rtl/>
        </w:rPr>
        <w:t xml:space="preserve">אם מישהו זה אך הגיש הצהרת הון, זה קצת מעיק. </w:t>
      </w:r>
    </w:p>
    <w:p w14:paraId="15E2BBAE" w14:textId="77777777" w:rsidR="0000405A" w:rsidRDefault="0000405A" w:rsidP="0000405A">
      <w:pPr>
        <w:bidi/>
        <w:ind w:firstLine="720"/>
        <w:jc w:val="both"/>
        <w:rPr>
          <w:rFonts w:cs="David" w:hint="cs"/>
          <w:rtl/>
        </w:rPr>
      </w:pPr>
    </w:p>
    <w:p w14:paraId="3646C5F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424B68B" w14:textId="77777777" w:rsidR="0000405A" w:rsidRDefault="0000405A" w:rsidP="0000405A">
      <w:pPr>
        <w:bidi/>
        <w:ind w:firstLine="720"/>
        <w:jc w:val="both"/>
        <w:rPr>
          <w:rFonts w:cs="David" w:hint="cs"/>
          <w:rtl/>
        </w:rPr>
      </w:pPr>
    </w:p>
    <w:p w14:paraId="1F7BE656" w14:textId="77777777" w:rsidR="0000405A" w:rsidRDefault="0000405A" w:rsidP="0000405A">
      <w:pPr>
        <w:bidi/>
        <w:ind w:firstLine="720"/>
        <w:jc w:val="both"/>
        <w:rPr>
          <w:rFonts w:cs="David" w:hint="cs"/>
          <w:rtl/>
        </w:rPr>
      </w:pPr>
      <w:r>
        <w:rPr>
          <w:rFonts w:cs="David" w:hint="cs"/>
          <w:rtl/>
        </w:rPr>
        <w:t xml:space="preserve">אני מקבל את מה שכתוב פה, אני אל"ף, מציע שזה לא יהיה 'רשאית', אלא 'חייבת', והמקום שזה צריך להיות זה בנושא של הצהרות הון. </w:t>
      </w:r>
    </w:p>
    <w:p w14:paraId="6F404409" w14:textId="77777777" w:rsidR="0000405A" w:rsidRDefault="0000405A" w:rsidP="0000405A">
      <w:pPr>
        <w:bidi/>
        <w:ind w:firstLine="720"/>
        <w:jc w:val="both"/>
        <w:rPr>
          <w:rFonts w:cs="David" w:hint="cs"/>
          <w:rtl/>
        </w:rPr>
      </w:pPr>
    </w:p>
    <w:p w14:paraId="0F7F027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68E1FA5" w14:textId="77777777" w:rsidR="0000405A" w:rsidRDefault="0000405A" w:rsidP="0000405A">
      <w:pPr>
        <w:bidi/>
        <w:ind w:firstLine="720"/>
        <w:jc w:val="both"/>
        <w:rPr>
          <w:rFonts w:cs="David" w:hint="cs"/>
          <w:rtl/>
        </w:rPr>
      </w:pPr>
    </w:p>
    <w:p w14:paraId="6560A7F3" w14:textId="77777777" w:rsidR="0000405A" w:rsidRDefault="0000405A" w:rsidP="0000405A">
      <w:pPr>
        <w:bidi/>
        <w:ind w:firstLine="720"/>
        <w:jc w:val="both"/>
        <w:rPr>
          <w:rFonts w:cs="David" w:hint="cs"/>
          <w:rtl/>
        </w:rPr>
      </w:pPr>
      <w:r>
        <w:rPr>
          <w:rFonts w:cs="David" w:hint="cs"/>
          <w:rtl/>
        </w:rPr>
        <w:t xml:space="preserve">הצהרת הון, זה עבר לוועדת האתיקה וקבעתם פה שהיועץ המשפטי של הכנסת יפתח את הצהרת ההון ויבדוק אותן ויוכל לדבר עם חבר הכנסת, הוא יוכל לדווח לוועדת האתיקה אם יש איזה שהיא הפרה.   </w:t>
      </w:r>
    </w:p>
    <w:p w14:paraId="4817F928" w14:textId="77777777" w:rsidR="0000405A" w:rsidRDefault="0000405A" w:rsidP="0000405A">
      <w:pPr>
        <w:bidi/>
        <w:ind w:firstLine="720"/>
        <w:jc w:val="both"/>
        <w:rPr>
          <w:rFonts w:cs="David" w:hint="cs"/>
          <w:rtl/>
        </w:rPr>
      </w:pPr>
    </w:p>
    <w:p w14:paraId="5ABE523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265DEC7" w14:textId="77777777" w:rsidR="0000405A" w:rsidRDefault="0000405A" w:rsidP="0000405A">
      <w:pPr>
        <w:bidi/>
        <w:ind w:firstLine="720"/>
        <w:jc w:val="both"/>
        <w:rPr>
          <w:rFonts w:cs="David" w:hint="cs"/>
          <w:rtl/>
        </w:rPr>
      </w:pPr>
    </w:p>
    <w:p w14:paraId="2920525C" w14:textId="77777777" w:rsidR="0000405A" w:rsidRDefault="0000405A" w:rsidP="0000405A">
      <w:pPr>
        <w:bidi/>
        <w:ind w:firstLine="720"/>
        <w:jc w:val="both"/>
        <w:rPr>
          <w:rFonts w:cs="David" w:hint="cs"/>
          <w:rtl/>
        </w:rPr>
      </w:pPr>
      <w:r>
        <w:rPr>
          <w:rFonts w:cs="David" w:hint="cs"/>
          <w:rtl/>
        </w:rPr>
        <w:t>אני מציע, שם כתוב שבתוך 60 יום הוא חייב להגיש הצהרת הון, בסיום הקדנציה, וצריך להיות סעיף נוסף, אם הוא לא הגיש, תוגש נגדו---</w:t>
      </w:r>
    </w:p>
    <w:p w14:paraId="580453A2" w14:textId="77777777" w:rsidR="0000405A" w:rsidRDefault="0000405A" w:rsidP="0000405A">
      <w:pPr>
        <w:bidi/>
        <w:ind w:firstLine="720"/>
        <w:jc w:val="both"/>
        <w:rPr>
          <w:rFonts w:cs="David" w:hint="cs"/>
          <w:rtl/>
        </w:rPr>
      </w:pPr>
    </w:p>
    <w:p w14:paraId="3909613E"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7E456E0" w14:textId="77777777" w:rsidR="0000405A" w:rsidRDefault="0000405A" w:rsidP="0000405A">
      <w:pPr>
        <w:bidi/>
        <w:ind w:firstLine="720"/>
        <w:jc w:val="both"/>
        <w:rPr>
          <w:rFonts w:cs="David" w:hint="cs"/>
          <w:rtl/>
        </w:rPr>
      </w:pPr>
    </w:p>
    <w:p w14:paraId="4DE59090" w14:textId="77777777" w:rsidR="0000405A" w:rsidRDefault="0000405A" w:rsidP="0000405A">
      <w:pPr>
        <w:bidi/>
        <w:ind w:firstLine="720"/>
        <w:jc w:val="both"/>
        <w:rPr>
          <w:rFonts w:cs="David" w:hint="cs"/>
          <w:rtl/>
        </w:rPr>
      </w:pPr>
      <w:r>
        <w:rPr>
          <w:rFonts w:cs="David" w:hint="cs"/>
          <w:rtl/>
        </w:rPr>
        <w:t xml:space="preserve">כמו שכתבנו בהיעדרות, שוועדת האתיקה תדון בכל מי שלא הגיש, גם אם הוא חבר כנסת לשעבר. </w:t>
      </w:r>
    </w:p>
    <w:p w14:paraId="7AE7BF32" w14:textId="77777777" w:rsidR="0000405A" w:rsidRDefault="0000405A" w:rsidP="0000405A">
      <w:pPr>
        <w:bidi/>
        <w:ind w:firstLine="720"/>
        <w:jc w:val="both"/>
        <w:rPr>
          <w:rFonts w:cs="David" w:hint="cs"/>
          <w:rtl/>
        </w:rPr>
      </w:pPr>
    </w:p>
    <w:p w14:paraId="279EEE08"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71E6EF8" w14:textId="77777777" w:rsidR="0000405A" w:rsidRDefault="0000405A" w:rsidP="0000405A">
      <w:pPr>
        <w:bidi/>
        <w:ind w:firstLine="720"/>
        <w:jc w:val="both"/>
        <w:rPr>
          <w:rFonts w:cs="David" w:hint="cs"/>
          <w:rtl/>
        </w:rPr>
      </w:pPr>
    </w:p>
    <w:p w14:paraId="0593CD34" w14:textId="77777777" w:rsidR="0000405A" w:rsidRDefault="0000405A" w:rsidP="0000405A">
      <w:pPr>
        <w:bidi/>
        <w:ind w:firstLine="720"/>
        <w:jc w:val="both"/>
        <w:rPr>
          <w:rFonts w:cs="David" w:hint="cs"/>
          <w:rtl/>
        </w:rPr>
      </w:pPr>
      <w:r>
        <w:rPr>
          <w:rFonts w:cs="David" w:hint="cs"/>
          <w:rtl/>
        </w:rPr>
        <w:t xml:space="preserve">נכון. </w:t>
      </w:r>
    </w:p>
    <w:p w14:paraId="123404B5" w14:textId="77777777" w:rsidR="0000405A" w:rsidRDefault="0000405A" w:rsidP="0000405A">
      <w:pPr>
        <w:bidi/>
        <w:ind w:firstLine="720"/>
        <w:jc w:val="both"/>
        <w:rPr>
          <w:rFonts w:cs="David" w:hint="cs"/>
          <w:rtl/>
        </w:rPr>
      </w:pPr>
    </w:p>
    <w:p w14:paraId="70A54BCC"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1059CC38" w14:textId="77777777" w:rsidR="0000405A" w:rsidRDefault="0000405A" w:rsidP="0000405A">
      <w:pPr>
        <w:bidi/>
        <w:ind w:firstLine="720"/>
        <w:jc w:val="both"/>
        <w:rPr>
          <w:rFonts w:cs="David" w:hint="cs"/>
          <w:rtl/>
        </w:rPr>
      </w:pPr>
    </w:p>
    <w:p w14:paraId="5FFC449A" w14:textId="77777777" w:rsidR="0000405A" w:rsidRDefault="0000405A" w:rsidP="0000405A">
      <w:pPr>
        <w:bidi/>
        <w:ind w:firstLine="720"/>
        <w:jc w:val="both"/>
        <w:rPr>
          <w:rFonts w:cs="David" w:hint="cs"/>
          <w:rtl/>
        </w:rPr>
      </w:pPr>
      <w:r>
        <w:rPr>
          <w:rFonts w:cs="David" w:hint="cs"/>
          <w:rtl/>
        </w:rPr>
        <w:t xml:space="preserve">אפרופו חברי כנסת לשעבר, עוד לפני כן, ב-109 (א) כתוב שהוועדה תדון בקובלנה נגד חבר כנסת לשעבר רק אם היא מצאה כי יש בבירור הקובלנה עניין לציבור. </w:t>
      </w:r>
    </w:p>
    <w:p w14:paraId="6BE0B3FD" w14:textId="77777777" w:rsidR="0000405A" w:rsidRDefault="0000405A" w:rsidP="0000405A">
      <w:pPr>
        <w:bidi/>
        <w:ind w:firstLine="720"/>
        <w:jc w:val="both"/>
        <w:rPr>
          <w:rFonts w:cs="David" w:hint="cs"/>
          <w:rtl/>
        </w:rPr>
      </w:pPr>
    </w:p>
    <w:p w14:paraId="2665EE44"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F727C33" w14:textId="77777777" w:rsidR="0000405A" w:rsidRDefault="0000405A" w:rsidP="0000405A">
      <w:pPr>
        <w:bidi/>
        <w:ind w:firstLine="720"/>
        <w:jc w:val="both"/>
        <w:rPr>
          <w:rFonts w:cs="David" w:hint="cs"/>
          <w:rtl/>
        </w:rPr>
      </w:pPr>
    </w:p>
    <w:p w14:paraId="56136DAB" w14:textId="77777777" w:rsidR="0000405A" w:rsidRDefault="0000405A" w:rsidP="0000405A">
      <w:pPr>
        <w:bidi/>
        <w:ind w:firstLine="720"/>
        <w:jc w:val="both"/>
        <w:rPr>
          <w:rFonts w:cs="David" w:hint="cs"/>
          <w:rtl/>
        </w:rPr>
      </w:pPr>
      <w:r>
        <w:rPr>
          <w:rFonts w:cs="David" w:hint="cs"/>
          <w:rtl/>
        </w:rPr>
        <w:t xml:space="preserve">בעניין הצהרת הון לפי דעתי זה לא עניין לציבור. </w:t>
      </w:r>
    </w:p>
    <w:p w14:paraId="42631B5A" w14:textId="77777777" w:rsidR="0000405A" w:rsidRDefault="0000405A" w:rsidP="0000405A">
      <w:pPr>
        <w:bidi/>
        <w:jc w:val="both"/>
        <w:rPr>
          <w:rFonts w:cs="David" w:hint="cs"/>
          <w:u w:val="single"/>
          <w:rtl/>
        </w:rPr>
      </w:pPr>
    </w:p>
    <w:p w14:paraId="6F1D2A8D"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4CF661C7" w14:textId="77777777" w:rsidR="0000405A" w:rsidRDefault="0000405A" w:rsidP="0000405A">
      <w:pPr>
        <w:bidi/>
        <w:ind w:firstLine="720"/>
        <w:jc w:val="both"/>
        <w:rPr>
          <w:rFonts w:cs="David" w:hint="cs"/>
          <w:rtl/>
        </w:rPr>
      </w:pPr>
    </w:p>
    <w:p w14:paraId="2311E131" w14:textId="77777777" w:rsidR="0000405A" w:rsidRDefault="0000405A" w:rsidP="0000405A">
      <w:pPr>
        <w:bidi/>
        <w:ind w:firstLine="720"/>
        <w:jc w:val="both"/>
        <w:rPr>
          <w:rFonts w:cs="David" w:hint="cs"/>
          <w:rtl/>
        </w:rPr>
      </w:pPr>
      <w:r>
        <w:rPr>
          <w:rFonts w:cs="David" w:hint="cs"/>
          <w:rtl/>
        </w:rPr>
        <w:t xml:space="preserve">לא, אני לא מדבר על הצהרת הון, זה סעיף ספציפי. אבל העניין לציבור, אולי עניין מיוחד לציבור, כי עניין לציבור במובנו הפשוט זה גם לגבי חברי כנסת מכהנים. אם אין עניין לציבור, לוועדה יש סמכות לדחות את זה על הסף והיא לא צריכה לדון בזה בכלל. ובסעיף 105(א) כתוב שהוועדה רשאית לדחות על הסף אם אין בבירור עניין לציבור. בחבר כנסת לשעבר צריך יותר מסתם עניין לציבור, צריך עניין מיוחד לציבור. </w:t>
      </w:r>
    </w:p>
    <w:p w14:paraId="7FF8DCBA" w14:textId="77777777" w:rsidR="0000405A" w:rsidRDefault="0000405A" w:rsidP="0000405A">
      <w:pPr>
        <w:bidi/>
        <w:ind w:firstLine="720"/>
        <w:jc w:val="both"/>
        <w:rPr>
          <w:rFonts w:cs="David" w:hint="cs"/>
          <w:rtl/>
        </w:rPr>
      </w:pPr>
    </w:p>
    <w:p w14:paraId="0938DA2A"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651623D8" w14:textId="77777777" w:rsidR="0000405A" w:rsidRDefault="0000405A" w:rsidP="0000405A">
      <w:pPr>
        <w:bidi/>
        <w:ind w:firstLine="720"/>
        <w:jc w:val="both"/>
        <w:rPr>
          <w:rFonts w:cs="David" w:hint="cs"/>
          <w:rtl/>
        </w:rPr>
      </w:pPr>
    </w:p>
    <w:p w14:paraId="1D6A0437" w14:textId="77777777" w:rsidR="0000405A" w:rsidRDefault="0000405A" w:rsidP="0000405A">
      <w:pPr>
        <w:bidi/>
        <w:ind w:firstLine="720"/>
        <w:jc w:val="both"/>
        <w:rPr>
          <w:rFonts w:cs="David" w:hint="cs"/>
          <w:rtl/>
        </w:rPr>
      </w:pPr>
      <w:r>
        <w:rPr>
          <w:rFonts w:cs="David" w:hint="cs"/>
          <w:rtl/>
        </w:rPr>
        <w:t xml:space="preserve">זה שיקול הדעת של הוועדה. אם היא חושבת שצריך לדון בדבר הזה, למרות שהוא כבר לא חבר כנסת, היא תאמר שיש עניין לציבור. אם היא תחשוב שלא, היא תגיד שאין עניין לציבור.  אני לא בטוח שצריך לעשות דרגות בתוך העניין לציבור. </w:t>
      </w:r>
    </w:p>
    <w:p w14:paraId="0730774B" w14:textId="77777777" w:rsidR="0000405A" w:rsidRDefault="0000405A" w:rsidP="0000405A">
      <w:pPr>
        <w:bidi/>
        <w:ind w:firstLine="720"/>
        <w:jc w:val="both"/>
        <w:rPr>
          <w:rFonts w:cs="David" w:hint="cs"/>
          <w:rtl/>
        </w:rPr>
      </w:pPr>
    </w:p>
    <w:p w14:paraId="695D2C6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67D08B7" w14:textId="77777777" w:rsidR="0000405A" w:rsidRDefault="0000405A" w:rsidP="0000405A">
      <w:pPr>
        <w:bidi/>
        <w:ind w:firstLine="720"/>
        <w:jc w:val="both"/>
        <w:rPr>
          <w:rFonts w:cs="David" w:hint="cs"/>
          <w:rtl/>
        </w:rPr>
      </w:pPr>
    </w:p>
    <w:p w14:paraId="75C42F24" w14:textId="77777777" w:rsidR="0000405A" w:rsidRDefault="0000405A" w:rsidP="0000405A">
      <w:pPr>
        <w:bidi/>
        <w:ind w:firstLine="720"/>
        <w:jc w:val="both"/>
        <w:rPr>
          <w:rFonts w:cs="David" w:hint="cs"/>
          <w:rtl/>
        </w:rPr>
      </w:pPr>
      <w:r>
        <w:rPr>
          <w:rFonts w:cs="David" w:hint="cs"/>
          <w:rtl/>
        </w:rPr>
        <w:t xml:space="preserve">נניח שיומיים לפני שהוא גמר הוא נתן סטירה לחבר כנסת אחר. זה יעבור ככה? </w:t>
      </w:r>
    </w:p>
    <w:p w14:paraId="0251700B" w14:textId="77777777" w:rsidR="0000405A" w:rsidRDefault="0000405A" w:rsidP="0000405A">
      <w:pPr>
        <w:bidi/>
        <w:ind w:firstLine="720"/>
        <w:jc w:val="both"/>
        <w:rPr>
          <w:rFonts w:cs="David" w:hint="cs"/>
          <w:rtl/>
        </w:rPr>
      </w:pPr>
    </w:p>
    <w:p w14:paraId="09440222"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1112854F" w14:textId="77777777" w:rsidR="0000405A" w:rsidRDefault="0000405A" w:rsidP="0000405A">
      <w:pPr>
        <w:bidi/>
        <w:ind w:firstLine="720"/>
        <w:jc w:val="both"/>
        <w:rPr>
          <w:rFonts w:cs="David" w:hint="cs"/>
          <w:rtl/>
        </w:rPr>
      </w:pPr>
    </w:p>
    <w:p w14:paraId="0E90DF97" w14:textId="77777777" w:rsidR="0000405A" w:rsidRDefault="0000405A" w:rsidP="0000405A">
      <w:pPr>
        <w:bidi/>
        <w:ind w:firstLine="720"/>
        <w:jc w:val="both"/>
        <w:rPr>
          <w:rFonts w:cs="David" w:hint="cs"/>
          <w:rtl/>
        </w:rPr>
      </w:pPr>
      <w:r>
        <w:rPr>
          <w:rFonts w:cs="David" w:hint="cs"/>
          <w:rtl/>
        </w:rPr>
        <w:t xml:space="preserve">זה שיקול דעת הוועדה. </w:t>
      </w:r>
    </w:p>
    <w:p w14:paraId="66DE5B6A" w14:textId="77777777" w:rsidR="0000405A" w:rsidRDefault="0000405A" w:rsidP="0000405A">
      <w:pPr>
        <w:bidi/>
        <w:ind w:firstLine="720"/>
        <w:jc w:val="both"/>
        <w:rPr>
          <w:rFonts w:cs="David" w:hint="cs"/>
          <w:rtl/>
        </w:rPr>
      </w:pPr>
    </w:p>
    <w:p w14:paraId="7B65D280"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C496AB2" w14:textId="77777777" w:rsidR="0000405A" w:rsidRDefault="0000405A" w:rsidP="0000405A">
      <w:pPr>
        <w:bidi/>
        <w:ind w:firstLine="720"/>
        <w:jc w:val="both"/>
        <w:rPr>
          <w:rFonts w:cs="David" w:hint="cs"/>
          <w:rtl/>
        </w:rPr>
      </w:pPr>
    </w:p>
    <w:p w14:paraId="778EDB3E" w14:textId="77777777" w:rsidR="0000405A" w:rsidRDefault="0000405A" w:rsidP="0000405A">
      <w:pPr>
        <w:bidi/>
        <w:ind w:firstLine="720"/>
        <w:jc w:val="both"/>
        <w:rPr>
          <w:rFonts w:cs="David" w:hint="cs"/>
          <w:rtl/>
        </w:rPr>
      </w:pPr>
      <w:r>
        <w:rPr>
          <w:rFonts w:cs="David" w:hint="cs"/>
          <w:rtl/>
        </w:rPr>
        <w:t>הוועדה תחליט.</w:t>
      </w:r>
    </w:p>
    <w:p w14:paraId="3E7DDCA6" w14:textId="77777777" w:rsidR="0000405A" w:rsidRDefault="0000405A" w:rsidP="0000405A">
      <w:pPr>
        <w:bidi/>
        <w:ind w:firstLine="720"/>
        <w:jc w:val="both"/>
        <w:rPr>
          <w:rFonts w:cs="David" w:hint="cs"/>
          <w:rtl/>
        </w:rPr>
      </w:pPr>
    </w:p>
    <w:p w14:paraId="7D86A15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0E8B364" w14:textId="77777777" w:rsidR="0000405A" w:rsidRDefault="0000405A" w:rsidP="0000405A">
      <w:pPr>
        <w:bidi/>
        <w:ind w:firstLine="720"/>
        <w:jc w:val="both"/>
        <w:rPr>
          <w:rFonts w:cs="David" w:hint="cs"/>
          <w:rtl/>
        </w:rPr>
      </w:pPr>
    </w:p>
    <w:p w14:paraId="6A36D812" w14:textId="77777777" w:rsidR="0000405A" w:rsidRDefault="0000405A" w:rsidP="0000405A">
      <w:pPr>
        <w:bidi/>
        <w:ind w:firstLine="720"/>
        <w:jc w:val="both"/>
        <w:rPr>
          <w:rFonts w:cs="David" w:hint="cs"/>
          <w:rtl/>
        </w:rPr>
      </w:pPr>
      <w:r>
        <w:rPr>
          <w:rFonts w:cs="David" w:hint="cs"/>
          <w:rtl/>
        </w:rPr>
        <w:t xml:space="preserve">לגבי הסעיף שנעביר לפרק הצהרות ההון, שהיא תדון במי שלא הגיש, אנחנו משאירים את הסייג, שמופיע גם היום בחוק, שטרם חלפה שנה מהמועד שהוא היה חייב להגיש. זאת אומרת חלפה שנה והוא לא הגיש ומשום מה הוועדה התרשלה ולא דנה בזה, לא ידונו בו כבר. </w:t>
      </w:r>
    </w:p>
    <w:p w14:paraId="550C1516" w14:textId="77777777" w:rsidR="0000405A" w:rsidRDefault="0000405A" w:rsidP="0000405A">
      <w:pPr>
        <w:bidi/>
        <w:ind w:firstLine="720"/>
        <w:jc w:val="both"/>
        <w:rPr>
          <w:rFonts w:cs="David" w:hint="cs"/>
          <w:rtl/>
        </w:rPr>
      </w:pPr>
    </w:p>
    <w:p w14:paraId="4B91D21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434D7A7" w14:textId="77777777" w:rsidR="0000405A" w:rsidRDefault="0000405A" w:rsidP="0000405A">
      <w:pPr>
        <w:bidi/>
        <w:ind w:firstLine="720"/>
        <w:jc w:val="both"/>
        <w:rPr>
          <w:rFonts w:cs="David" w:hint="cs"/>
          <w:rtl/>
        </w:rPr>
      </w:pPr>
    </w:p>
    <w:p w14:paraId="6A41F6B6" w14:textId="77777777" w:rsidR="0000405A" w:rsidRDefault="0000405A" w:rsidP="0000405A">
      <w:pPr>
        <w:bidi/>
        <w:ind w:firstLine="720"/>
        <w:jc w:val="both"/>
        <w:rPr>
          <w:rFonts w:cs="David" w:hint="cs"/>
          <w:rtl/>
        </w:rPr>
      </w:pPr>
      <w:r>
        <w:rPr>
          <w:rFonts w:cs="David" w:hint="cs"/>
          <w:rtl/>
        </w:rPr>
        <w:t xml:space="preserve">זה התיישנות כאילו. </w:t>
      </w:r>
    </w:p>
    <w:p w14:paraId="7FA2842C" w14:textId="77777777" w:rsidR="0000405A" w:rsidRDefault="0000405A" w:rsidP="0000405A">
      <w:pPr>
        <w:bidi/>
        <w:ind w:firstLine="720"/>
        <w:jc w:val="both"/>
        <w:rPr>
          <w:rFonts w:cs="David" w:hint="cs"/>
          <w:rtl/>
        </w:rPr>
      </w:pPr>
    </w:p>
    <w:p w14:paraId="18B586F2"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706A83E" w14:textId="77777777" w:rsidR="0000405A" w:rsidRDefault="0000405A" w:rsidP="0000405A">
      <w:pPr>
        <w:bidi/>
        <w:ind w:firstLine="720"/>
        <w:jc w:val="both"/>
        <w:rPr>
          <w:rFonts w:cs="David" w:hint="cs"/>
          <w:rtl/>
        </w:rPr>
      </w:pPr>
    </w:p>
    <w:p w14:paraId="2570FA16" w14:textId="77777777" w:rsidR="0000405A" w:rsidRDefault="0000405A" w:rsidP="0000405A">
      <w:pPr>
        <w:bidi/>
        <w:ind w:firstLine="720"/>
        <w:jc w:val="both"/>
        <w:rPr>
          <w:rFonts w:cs="David" w:hint="cs"/>
          <w:rtl/>
        </w:rPr>
      </w:pPr>
      <w:r>
        <w:rPr>
          <w:rFonts w:cs="David" w:hint="cs"/>
          <w:rtl/>
        </w:rPr>
        <w:t xml:space="preserve">נכון. אבל בתוך השנה היא כמובן צריכה לפעול שהוא יגיש, לפנות אליו. </w:t>
      </w:r>
    </w:p>
    <w:p w14:paraId="7A36F43B" w14:textId="77777777" w:rsidR="0000405A" w:rsidRDefault="0000405A" w:rsidP="0000405A">
      <w:pPr>
        <w:bidi/>
        <w:ind w:firstLine="720"/>
        <w:jc w:val="both"/>
        <w:rPr>
          <w:rFonts w:cs="David" w:hint="cs"/>
          <w:rtl/>
        </w:rPr>
      </w:pPr>
    </w:p>
    <w:p w14:paraId="29447E43"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3AC8983" w14:textId="77777777" w:rsidR="0000405A" w:rsidRDefault="0000405A" w:rsidP="0000405A">
      <w:pPr>
        <w:bidi/>
        <w:ind w:firstLine="720"/>
        <w:jc w:val="both"/>
        <w:rPr>
          <w:rFonts w:cs="David" w:hint="cs"/>
          <w:rtl/>
        </w:rPr>
      </w:pPr>
    </w:p>
    <w:p w14:paraId="4D2430C5" w14:textId="77777777" w:rsidR="0000405A" w:rsidRDefault="0000405A" w:rsidP="0000405A">
      <w:pPr>
        <w:bidi/>
        <w:ind w:firstLine="720"/>
        <w:jc w:val="both"/>
        <w:rPr>
          <w:rFonts w:cs="David" w:hint="cs"/>
          <w:rtl/>
        </w:rPr>
      </w:pPr>
      <w:r>
        <w:rPr>
          <w:rFonts w:cs="David" w:hint="cs"/>
          <w:rtl/>
        </w:rPr>
        <w:t xml:space="preserve">זה צריך להיות התפקיד של היועץ המשפטי. זה צריך להיות כתוב והוא צריך לשים לב לזה. </w:t>
      </w:r>
    </w:p>
    <w:p w14:paraId="006FC8AB" w14:textId="77777777" w:rsidR="0000405A" w:rsidRDefault="0000405A" w:rsidP="0000405A">
      <w:pPr>
        <w:bidi/>
        <w:ind w:firstLine="720"/>
        <w:jc w:val="both"/>
        <w:rPr>
          <w:rFonts w:cs="David" w:hint="cs"/>
          <w:rtl/>
        </w:rPr>
      </w:pPr>
    </w:p>
    <w:p w14:paraId="5B71E617"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B94F35F" w14:textId="77777777" w:rsidR="0000405A" w:rsidRDefault="0000405A" w:rsidP="0000405A">
      <w:pPr>
        <w:bidi/>
        <w:ind w:firstLine="720"/>
        <w:jc w:val="both"/>
        <w:rPr>
          <w:rFonts w:cs="David" w:hint="cs"/>
          <w:rtl/>
        </w:rPr>
      </w:pPr>
    </w:p>
    <w:p w14:paraId="5C4961D8" w14:textId="77777777" w:rsidR="0000405A" w:rsidRDefault="0000405A" w:rsidP="0000405A">
      <w:pPr>
        <w:bidi/>
        <w:ind w:firstLine="720"/>
        <w:jc w:val="both"/>
        <w:rPr>
          <w:rFonts w:cs="David" w:hint="cs"/>
          <w:rtl/>
        </w:rPr>
      </w:pPr>
      <w:r>
        <w:rPr>
          <w:rFonts w:cs="David" w:hint="cs"/>
          <w:rtl/>
        </w:rPr>
        <w:t xml:space="preserve">זה כתוב, לפי דעתי, שם, שצריך לפנות לחבר הכנסת. </w:t>
      </w:r>
    </w:p>
    <w:p w14:paraId="063B8F9D" w14:textId="77777777" w:rsidR="0000405A" w:rsidRDefault="0000405A" w:rsidP="0000405A">
      <w:pPr>
        <w:bidi/>
        <w:jc w:val="both"/>
        <w:rPr>
          <w:rFonts w:cs="David" w:hint="cs"/>
          <w:u w:val="single"/>
          <w:rtl/>
        </w:rPr>
      </w:pPr>
    </w:p>
    <w:p w14:paraId="36011BFB"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639B2A86" w14:textId="77777777" w:rsidR="0000405A" w:rsidRDefault="0000405A" w:rsidP="0000405A">
      <w:pPr>
        <w:bidi/>
        <w:ind w:firstLine="720"/>
        <w:jc w:val="both"/>
        <w:rPr>
          <w:rFonts w:cs="David" w:hint="cs"/>
          <w:rtl/>
        </w:rPr>
      </w:pPr>
    </w:p>
    <w:p w14:paraId="52BB3550" w14:textId="77777777" w:rsidR="0000405A" w:rsidRDefault="0000405A" w:rsidP="0000405A">
      <w:pPr>
        <w:bidi/>
        <w:ind w:firstLine="720"/>
        <w:jc w:val="both"/>
        <w:rPr>
          <w:rFonts w:cs="David" w:hint="cs"/>
          <w:rtl/>
        </w:rPr>
      </w:pPr>
      <w:r>
        <w:rPr>
          <w:rFonts w:cs="David" w:hint="cs"/>
          <w:rtl/>
        </w:rPr>
        <w:t>אני לא בטוח שזה---</w:t>
      </w:r>
    </w:p>
    <w:p w14:paraId="72F927B5" w14:textId="77777777" w:rsidR="0000405A" w:rsidRDefault="0000405A" w:rsidP="0000405A">
      <w:pPr>
        <w:bidi/>
        <w:ind w:firstLine="720"/>
        <w:jc w:val="both"/>
        <w:rPr>
          <w:rFonts w:cs="David" w:hint="cs"/>
          <w:rtl/>
        </w:rPr>
      </w:pPr>
    </w:p>
    <w:p w14:paraId="5B754F4D"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E702340" w14:textId="77777777" w:rsidR="0000405A" w:rsidRDefault="0000405A" w:rsidP="0000405A">
      <w:pPr>
        <w:bidi/>
        <w:ind w:firstLine="720"/>
        <w:jc w:val="both"/>
        <w:rPr>
          <w:rFonts w:cs="David" w:hint="cs"/>
          <w:rtl/>
        </w:rPr>
      </w:pPr>
    </w:p>
    <w:p w14:paraId="6F0525C4" w14:textId="77777777" w:rsidR="0000405A" w:rsidRDefault="0000405A" w:rsidP="0000405A">
      <w:pPr>
        <w:bidi/>
        <w:ind w:firstLine="720"/>
        <w:jc w:val="both"/>
        <w:rPr>
          <w:rFonts w:cs="David" w:hint="cs"/>
          <w:rtl/>
        </w:rPr>
      </w:pPr>
      <w:r>
        <w:rPr>
          <w:rFonts w:cs="David" w:hint="cs"/>
          <w:rtl/>
        </w:rPr>
        <w:t xml:space="preserve">זה כן כתוב. </w:t>
      </w:r>
    </w:p>
    <w:p w14:paraId="3386B00A" w14:textId="77777777" w:rsidR="0000405A" w:rsidRDefault="0000405A" w:rsidP="0000405A">
      <w:pPr>
        <w:bidi/>
        <w:ind w:firstLine="720"/>
        <w:jc w:val="both"/>
        <w:rPr>
          <w:rFonts w:cs="David" w:hint="cs"/>
          <w:rtl/>
        </w:rPr>
      </w:pPr>
    </w:p>
    <w:p w14:paraId="511C2F6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15325A2" w14:textId="77777777" w:rsidR="0000405A" w:rsidRDefault="0000405A" w:rsidP="0000405A">
      <w:pPr>
        <w:bidi/>
        <w:ind w:firstLine="720"/>
        <w:jc w:val="both"/>
        <w:rPr>
          <w:rFonts w:cs="David" w:hint="cs"/>
          <w:rtl/>
        </w:rPr>
      </w:pPr>
    </w:p>
    <w:p w14:paraId="2DD79FEE" w14:textId="77777777" w:rsidR="0000405A" w:rsidRDefault="0000405A" w:rsidP="0000405A">
      <w:pPr>
        <w:bidi/>
        <w:ind w:firstLine="720"/>
        <w:jc w:val="both"/>
        <w:rPr>
          <w:rFonts w:cs="David" w:hint="cs"/>
          <w:rtl/>
        </w:rPr>
      </w:pPr>
      <w:r>
        <w:rPr>
          <w:rFonts w:cs="David" w:hint="cs"/>
          <w:rtl/>
        </w:rPr>
        <w:t xml:space="preserve">יש פנייה של היועץ המשפטי, מאז שזה הועבר מהיושב ראש. פעם היושב ראש היה צריך לעשות את זה, הוא היה פונה לחבר כנסת חדש ואומר לו 'תדע שאתה צריך להגיש הצהרת הון'. </w:t>
      </w:r>
    </w:p>
    <w:p w14:paraId="441F2C67" w14:textId="77777777" w:rsidR="0000405A" w:rsidRDefault="0000405A" w:rsidP="0000405A">
      <w:pPr>
        <w:bidi/>
        <w:ind w:firstLine="720"/>
        <w:jc w:val="both"/>
        <w:rPr>
          <w:rFonts w:cs="David" w:hint="cs"/>
          <w:rtl/>
        </w:rPr>
      </w:pPr>
    </w:p>
    <w:p w14:paraId="7AF73512"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78BBE294" w14:textId="77777777" w:rsidR="0000405A" w:rsidRDefault="0000405A" w:rsidP="0000405A">
      <w:pPr>
        <w:bidi/>
        <w:ind w:firstLine="720"/>
        <w:jc w:val="both"/>
        <w:rPr>
          <w:rFonts w:cs="David" w:hint="cs"/>
          <w:rtl/>
        </w:rPr>
      </w:pPr>
    </w:p>
    <w:p w14:paraId="5AF04F76" w14:textId="77777777" w:rsidR="0000405A" w:rsidRDefault="0000405A" w:rsidP="0000405A">
      <w:pPr>
        <w:bidi/>
        <w:ind w:firstLine="720"/>
        <w:jc w:val="both"/>
        <w:rPr>
          <w:rFonts w:cs="David" w:hint="cs"/>
          <w:rtl/>
        </w:rPr>
      </w:pPr>
      <w:r>
        <w:rPr>
          <w:rFonts w:cs="David" w:hint="cs"/>
          <w:rtl/>
        </w:rPr>
        <w:t xml:space="preserve">אם תזיז את היועץ המשפטי מהחזית זה לא טוב, זה לא בריא. </w:t>
      </w:r>
    </w:p>
    <w:p w14:paraId="502539E8" w14:textId="77777777" w:rsidR="0000405A" w:rsidRDefault="0000405A" w:rsidP="0000405A">
      <w:pPr>
        <w:bidi/>
        <w:ind w:firstLine="720"/>
        <w:jc w:val="both"/>
        <w:rPr>
          <w:rFonts w:cs="David" w:hint="cs"/>
          <w:rtl/>
        </w:rPr>
      </w:pPr>
    </w:p>
    <w:p w14:paraId="3F2B6388" w14:textId="77777777" w:rsidR="0000405A" w:rsidRDefault="0000405A" w:rsidP="0000405A">
      <w:pPr>
        <w:bidi/>
        <w:jc w:val="both"/>
        <w:rPr>
          <w:rFonts w:cs="David" w:hint="cs"/>
          <w:rtl/>
        </w:rPr>
      </w:pPr>
      <w:smartTag w:uri="urn:schemas-microsoft-com:office:smarttags" w:element="PersonName">
        <w:r>
          <w:rPr>
            <w:rFonts w:cs="David" w:hint="cs"/>
            <w:u w:val="single"/>
            <w:rtl/>
          </w:rPr>
          <w:t>תמי בר</w:t>
        </w:r>
      </w:smartTag>
      <w:r>
        <w:rPr>
          <w:rFonts w:cs="David" w:hint="cs"/>
          <w:u w:val="single"/>
          <w:rtl/>
        </w:rPr>
        <w:t>:</w:t>
      </w:r>
    </w:p>
    <w:p w14:paraId="7E96219C" w14:textId="77777777" w:rsidR="0000405A" w:rsidRDefault="0000405A" w:rsidP="0000405A">
      <w:pPr>
        <w:bidi/>
        <w:ind w:firstLine="720"/>
        <w:jc w:val="both"/>
        <w:rPr>
          <w:rFonts w:cs="David" w:hint="cs"/>
          <w:rtl/>
        </w:rPr>
      </w:pPr>
    </w:p>
    <w:p w14:paraId="60944944" w14:textId="77777777" w:rsidR="0000405A" w:rsidRDefault="0000405A" w:rsidP="0000405A">
      <w:pPr>
        <w:bidi/>
        <w:ind w:firstLine="720"/>
        <w:jc w:val="both"/>
        <w:rPr>
          <w:rFonts w:cs="David" w:hint="cs"/>
          <w:rtl/>
        </w:rPr>
      </w:pPr>
      <w:r>
        <w:rPr>
          <w:rFonts w:cs="David" w:hint="cs"/>
          <w:rtl/>
        </w:rPr>
        <w:t xml:space="preserve">היום זה יושבת ראש הוועדה. </w:t>
      </w:r>
    </w:p>
    <w:p w14:paraId="33CBAF9D" w14:textId="77777777" w:rsidR="0000405A" w:rsidRDefault="0000405A" w:rsidP="0000405A">
      <w:pPr>
        <w:bidi/>
        <w:ind w:firstLine="720"/>
        <w:jc w:val="both"/>
        <w:rPr>
          <w:rFonts w:cs="David" w:hint="cs"/>
          <w:rtl/>
        </w:rPr>
      </w:pPr>
    </w:p>
    <w:p w14:paraId="281CE1D1"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770FE936" w14:textId="77777777" w:rsidR="0000405A" w:rsidRDefault="0000405A" w:rsidP="0000405A">
      <w:pPr>
        <w:bidi/>
        <w:ind w:firstLine="720"/>
        <w:jc w:val="both"/>
        <w:rPr>
          <w:rFonts w:cs="David" w:hint="cs"/>
          <w:rtl/>
        </w:rPr>
      </w:pPr>
    </w:p>
    <w:p w14:paraId="3872B81A" w14:textId="77777777" w:rsidR="0000405A" w:rsidRDefault="0000405A" w:rsidP="0000405A">
      <w:pPr>
        <w:bidi/>
        <w:ind w:firstLine="720"/>
        <w:jc w:val="both"/>
        <w:rPr>
          <w:rFonts w:cs="David" w:hint="cs"/>
          <w:rtl/>
        </w:rPr>
      </w:pPr>
      <w:r>
        <w:rPr>
          <w:rFonts w:cs="David" w:hint="cs"/>
          <w:rtl/>
        </w:rPr>
        <w:t xml:space="preserve">אז על הצהרות הון אולי צריך להגיד פה מלה, כי סוכם פה איזה שהוא שינוי, שהיועץ המשפטי לכנסת יפתח את הצהרות ההון. </w:t>
      </w:r>
    </w:p>
    <w:p w14:paraId="240D7E1C" w14:textId="77777777" w:rsidR="0000405A" w:rsidRDefault="0000405A" w:rsidP="0000405A">
      <w:pPr>
        <w:bidi/>
        <w:ind w:firstLine="720"/>
        <w:jc w:val="both"/>
        <w:rPr>
          <w:rFonts w:cs="David" w:hint="cs"/>
          <w:rtl/>
        </w:rPr>
      </w:pPr>
    </w:p>
    <w:p w14:paraId="34ABC8A5"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3D3D3EEE" w14:textId="77777777" w:rsidR="0000405A" w:rsidRDefault="0000405A" w:rsidP="0000405A">
      <w:pPr>
        <w:bidi/>
        <w:ind w:firstLine="720"/>
        <w:jc w:val="both"/>
        <w:rPr>
          <w:rFonts w:cs="David" w:hint="cs"/>
          <w:rtl/>
        </w:rPr>
      </w:pPr>
    </w:p>
    <w:p w14:paraId="71A3F3E5" w14:textId="77777777" w:rsidR="0000405A" w:rsidRDefault="0000405A" w:rsidP="0000405A">
      <w:pPr>
        <w:bidi/>
        <w:ind w:firstLine="720"/>
        <w:jc w:val="both"/>
        <w:rPr>
          <w:rFonts w:cs="David" w:hint="cs"/>
          <w:rtl/>
        </w:rPr>
      </w:pPr>
      <w:r>
        <w:rPr>
          <w:rFonts w:cs="David" w:hint="cs"/>
          <w:rtl/>
        </w:rPr>
        <w:t xml:space="preserve">הוא צריך להודיע אם לא הוגשה הצהרת הון. </w:t>
      </w:r>
    </w:p>
    <w:p w14:paraId="39D08450" w14:textId="77777777" w:rsidR="0000405A" w:rsidRDefault="0000405A" w:rsidP="0000405A">
      <w:pPr>
        <w:bidi/>
        <w:ind w:firstLine="720"/>
        <w:jc w:val="both"/>
        <w:rPr>
          <w:rFonts w:cs="David" w:hint="cs"/>
          <w:rtl/>
        </w:rPr>
      </w:pPr>
    </w:p>
    <w:p w14:paraId="0F70CF1A"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75C5CA58" w14:textId="77777777" w:rsidR="0000405A" w:rsidRDefault="0000405A" w:rsidP="0000405A">
      <w:pPr>
        <w:bidi/>
        <w:ind w:firstLine="720"/>
        <w:jc w:val="both"/>
        <w:rPr>
          <w:rFonts w:cs="David" w:hint="cs"/>
          <w:rtl/>
        </w:rPr>
      </w:pPr>
    </w:p>
    <w:p w14:paraId="3FF0911F" w14:textId="77777777" w:rsidR="0000405A" w:rsidRDefault="0000405A" w:rsidP="0000405A">
      <w:pPr>
        <w:bidi/>
        <w:ind w:firstLine="720"/>
        <w:jc w:val="both"/>
        <w:rPr>
          <w:rFonts w:cs="David" w:hint="cs"/>
          <w:rtl/>
        </w:rPr>
      </w:pPr>
      <w:r>
        <w:rPr>
          <w:rFonts w:cs="David" w:hint="cs"/>
          <w:rtl/>
        </w:rPr>
        <w:t xml:space="preserve">יש מנהלת ועדה שתודיע, היא עושה את זה. </w:t>
      </w:r>
    </w:p>
    <w:p w14:paraId="0AFC358C" w14:textId="77777777" w:rsidR="0000405A" w:rsidRDefault="0000405A" w:rsidP="0000405A">
      <w:pPr>
        <w:bidi/>
        <w:ind w:firstLine="720"/>
        <w:jc w:val="both"/>
        <w:rPr>
          <w:rFonts w:cs="David" w:hint="cs"/>
          <w:rtl/>
        </w:rPr>
      </w:pPr>
    </w:p>
    <w:p w14:paraId="089EE2D3"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52707D83" w14:textId="77777777" w:rsidR="0000405A" w:rsidRDefault="0000405A" w:rsidP="0000405A">
      <w:pPr>
        <w:bidi/>
        <w:ind w:firstLine="720"/>
        <w:jc w:val="both"/>
        <w:rPr>
          <w:rFonts w:cs="David" w:hint="cs"/>
          <w:rtl/>
        </w:rPr>
      </w:pPr>
    </w:p>
    <w:p w14:paraId="408BE1A8" w14:textId="77777777" w:rsidR="0000405A" w:rsidRDefault="0000405A" w:rsidP="0000405A">
      <w:pPr>
        <w:bidi/>
        <w:ind w:firstLine="720"/>
        <w:jc w:val="both"/>
        <w:rPr>
          <w:rFonts w:cs="David" w:hint="cs"/>
          <w:rtl/>
        </w:rPr>
      </w:pPr>
      <w:r>
        <w:rPr>
          <w:rFonts w:cs="David" w:hint="cs"/>
          <w:rtl/>
        </w:rPr>
        <w:t xml:space="preserve">רגע, למה שהיועץ המשפטי יפתח את הצהרות ההון? גם אני לא פותחת את הצהרות ההון. </w:t>
      </w:r>
    </w:p>
    <w:p w14:paraId="515CC66B" w14:textId="77777777" w:rsidR="0000405A" w:rsidRDefault="0000405A" w:rsidP="0000405A">
      <w:pPr>
        <w:bidi/>
        <w:ind w:firstLine="720"/>
        <w:jc w:val="both"/>
        <w:rPr>
          <w:rFonts w:cs="David" w:hint="cs"/>
          <w:rtl/>
        </w:rPr>
      </w:pPr>
    </w:p>
    <w:p w14:paraId="6F34CF49"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8010A3F" w14:textId="77777777" w:rsidR="0000405A" w:rsidRDefault="0000405A" w:rsidP="0000405A">
      <w:pPr>
        <w:bidi/>
        <w:ind w:firstLine="720"/>
        <w:jc w:val="both"/>
        <w:rPr>
          <w:rFonts w:cs="David" w:hint="cs"/>
          <w:rtl/>
        </w:rPr>
      </w:pPr>
    </w:p>
    <w:p w14:paraId="3AF2EDED" w14:textId="77777777" w:rsidR="0000405A" w:rsidRDefault="0000405A" w:rsidP="0000405A">
      <w:pPr>
        <w:bidi/>
        <w:ind w:firstLine="720"/>
        <w:jc w:val="both"/>
        <w:rPr>
          <w:rFonts w:cs="David" w:hint="cs"/>
          <w:rtl/>
        </w:rPr>
      </w:pPr>
      <w:r>
        <w:rPr>
          <w:rFonts w:cs="David" w:hint="cs"/>
          <w:rtl/>
        </w:rPr>
        <w:t xml:space="preserve">רגע, היה פה דיון. </w:t>
      </w:r>
    </w:p>
    <w:p w14:paraId="149E6B2D" w14:textId="77777777" w:rsidR="0000405A" w:rsidRDefault="0000405A" w:rsidP="0000405A">
      <w:pPr>
        <w:bidi/>
        <w:ind w:firstLine="720"/>
        <w:jc w:val="both"/>
        <w:rPr>
          <w:rFonts w:cs="David" w:hint="cs"/>
          <w:rtl/>
        </w:rPr>
      </w:pPr>
    </w:p>
    <w:p w14:paraId="1C825B2A"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4FF02E7A" w14:textId="77777777" w:rsidR="0000405A" w:rsidRDefault="0000405A" w:rsidP="0000405A">
      <w:pPr>
        <w:bidi/>
        <w:ind w:firstLine="720"/>
        <w:jc w:val="both"/>
        <w:rPr>
          <w:rFonts w:cs="David" w:hint="cs"/>
          <w:rtl/>
        </w:rPr>
      </w:pPr>
    </w:p>
    <w:p w14:paraId="4C33DE74" w14:textId="77777777" w:rsidR="0000405A" w:rsidRDefault="0000405A" w:rsidP="0000405A">
      <w:pPr>
        <w:bidi/>
        <w:ind w:firstLine="720"/>
        <w:jc w:val="both"/>
        <w:rPr>
          <w:rFonts w:cs="David" w:hint="cs"/>
          <w:rtl/>
        </w:rPr>
      </w:pPr>
      <w:r>
        <w:rPr>
          <w:rFonts w:cs="David" w:hint="cs"/>
          <w:rtl/>
        </w:rPr>
        <w:t>נכון, אחד מהשינויים שהציעה ועדת זמיר---</w:t>
      </w:r>
    </w:p>
    <w:p w14:paraId="7CE9E3B3" w14:textId="77777777" w:rsidR="0000405A" w:rsidRDefault="0000405A" w:rsidP="0000405A">
      <w:pPr>
        <w:bidi/>
        <w:ind w:firstLine="720"/>
        <w:jc w:val="both"/>
        <w:rPr>
          <w:rFonts w:cs="David" w:hint="cs"/>
          <w:rtl/>
        </w:rPr>
      </w:pPr>
    </w:p>
    <w:p w14:paraId="33D148E2" w14:textId="77777777" w:rsidR="0000405A" w:rsidRDefault="0000405A" w:rsidP="0000405A">
      <w:pPr>
        <w:bidi/>
        <w:jc w:val="both"/>
        <w:rPr>
          <w:rFonts w:cs="David" w:hint="cs"/>
          <w:u w:val="single"/>
          <w:rtl/>
        </w:rPr>
      </w:pPr>
      <w:r>
        <w:rPr>
          <w:rFonts w:cs="David" w:hint="cs"/>
          <w:u w:val="single"/>
          <w:rtl/>
        </w:rPr>
        <w:t>יריב לוין</w:t>
      </w:r>
      <w:r>
        <w:rPr>
          <w:rFonts w:cs="David" w:hint="cs"/>
          <w:rtl/>
        </w:rPr>
        <w:t>:</w:t>
      </w:r>
    </w:p>
    <w:p w14:paraId="7EE5CD81" w14:textId="77777777" w:rsidR="0000405A" w:rsidRDefault="0000405A" w:rsidP="0000405A">
      <w:pPr>
        <w:bidi/>
        <w:ind w:firstLine="720"/>
        <w:jc w:val="both"/>
        <w:rPr>
          <w:rFonts w:cs="David" w:hint="cs"/>
          <w:rtl/>
        </w:rPr>
      </w:pPr>
    </w:p>
    <w:p w14:paraId="5109D209" w14:textId="77777777" w:rsidR="0000405A" w:rsidRDefault="0000405A" w:rsidP="0000405A">
      <w:pPr>
        <w:bidi/>
        <w:ind w:firstLine="720"/>
        <w:jc w:val="both"/>
        <w:rPr>
          <w:rFonts w:cs="David" w:hint="cs"/>
          <w:rtl/>
        </w:rPr>
      </w:pPr>
      <w:r>
        <w:rPr>
          <w:rFonts w:cs="David" w:hint="cs"/>
          <w:rtl/>
        </w:rPr>
        <w:t xml:space="preserve">זה מנהל ועדת האתיקה עושה, לא היועץ המשפטי. </w:t>
      </w:r>
    </w:p>
    <w:p w14:paraId="00CB8CFF" w14:textId="77777777" w:rsidR="0000405A" w:rsidRDefault="0000405A" w:rsidP="0000405A">
      <w:pPr>
        <w:bidi/>
        <w:ind w:firstLine="720"/>
        <w:jc w:val="both"/>
        <w:rPr>
          <w:rFonts w:cs="David" w:hint="cs"/>
          <w:rtl/>
        </w:rPr>
      </w:pPr>
    </w:p>
    <w:p w14:paraId="1BECD16E"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72B24AE" w14:textId="77777777" w:rsidR="0000405A" w:rsidRDefault="0000405A" w:rsidP="0000405A">
      <w:pPr>
        <w:bidi/>
        <w:ind w:firstLine="720"/>
        <w:jc w:val="both"/>
        <w:rPr>
          <w:rFonts w:cs="David" w:hint="cs"/>
          <w:rtl/>
        </w:rPr>
      </w:pPr>
    </w:p>
    <w:p w14:paraId="7D2B03A2" w14:textId="77777777" w:rsidR="0000405A" w:rsidRDefault="0000405A" w:rsidP="0000405A">
      <w:pPr>
        <w:bidi/>
        <w:ind w:firstLine="720"/>
        <w:jc w:val="both"/>
        <w:rPr>
          <w:rFonts w:cs="David" w:hint="cs"/>
          <w:rtl/>
        </w:rPr>
      </w:pPr>
      <w:r>
        <w:rPr>
          <w:rFonts w:cs="David" w:hint="cs"/>
          <w:rtl/>
        </w:rPr>
        <w:t>היום הצהרות ההון מוגשות, מנהלת ועדת האתיקה בודקת שהכל הגיע, אם מישהו לא הגיש, היא מזכירה לו, 'לא הגשת', ואם הוא ממשיך לא להגיש, ועדת האתיקה דנה והיא יכולה להטיל עליו סנקציות, בין אם זה חבר כנסת מכהן או חבר כנסת לשעבר. ועדת זמיר הציעה, אמנם היא הטילה את זה על היועץ לאתיקה, אבל עזבו את זה לרגע---</w:t>
      </w:r>
    </w:p>
    <w:p w14:paraId="76374CE4" w14:textId="77777777" w:rsidR="0000405A" w:rsidRDefault="0000405A" w:rsidP="0000405A">
      <w:pPr>
        <w:bidi/>
        <w:jc w:val="both"/>
        <w:rPr>
          <w:rFonts w:cs="David" w:hint="cs"/>
          <w:u w:val="single"/>
          <w:rtl/>
        </w:rPr>
      </w:pPr>
    </w:p>
    <w:p w14:paraId="428DCE86"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5538C2B8" w14:textId="77777777" w:rsidR="0000405A" w:rsidRDefault="0000405A" w:rsidP="0000405A">
      <w:pPr>
        <w:bidi/>
        <w:ind w:firstLine="720"/>
        <w:jc w:val="both"/>
        <w:rPr>
          <w:rFonts w:cs="David" w:hint="cs"/>
          <w:rtl/>
        </w:rPr>
      </w:pPr>
    </w:p>
    <w:p w14:paraId="7D92F717" w14:textId="77777777" w:rsidR="0000405A" w:rsidRDefault="0000405A" w:rsidP="0000405A">
      <w:pPr>
        <w:bidi/>
        <w:ind w:firstLine="720"/>
        <w:jc w:val="both"/>
        <w:rPr>
          <w:rFonts w:cs="David" w:hint="cs"/>
          <w:rtl/>
        </w:rPr>
      </w:pPr>
      <w:r>
        <w:rPr>
          <w:rFonts w:cs="David" w:hint="cs"/>
          <w:rtl/>
        </w:rPr>
        <w:t xml:space="preserve">את צריכה לומר שזה מגיע במעטפה חתומה שאף אחד לא רואה. אתה יכול להכניס מעטפה ריקה. </w:t>
      </w:r>
    </w:p>
    <w:p w14:paraId="0A1E1CED" w14:textId="77777777" w:rsidR="0000405A" w:rsidRDefault="0000405A" w:rsidP="0000405A">
      <w:pPr>
        <w:bidi/>
        <w:jc w:val="both"/>
        <w:rPr>
          <w:rFonts w:cs="David" w:hint="cs"/>
          <w:u w:val="single"/>
          <w:rtl/>
        </w:rPr>
      </w:pPr>
    </w:p>
    <w:p w14:paraId="4048756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6CCF14C" w14:textId="77777777" w:rsidR="0000405A" w:rsidRDefault="0000405A" w:rsidP="0000405A">
      <w:pPr>
        <w:bidi/>
        <w:ind w:firstLine="720"/>
        <w:jc w:val="both"/>
        <w:rPr>
          <w:rFonts w:cs="David" w:hint="cs"/>
          <w:rtl/>
        </w:rPr>
      </w:pPr>
    </w:p>
    <w:p w14:paraId="6F51B444" w14:textId="77777777" w:rsidR="0000405A" w:rsidRDefault="0000405A" w:rsidP="0000405A">
      <w:pPr>
        <w:bidi/>
        <w:ind w:firstLine="720"/>
        <w:jc w:val="both"/>
        <w:rPr>
          <w:rFonts w:cs="David" w:hint="cs"/>
          <w:rtl/>
        </w:rPr>
      </w:pPr>
      <w:r>
        <w:rPr>
          <w:rFonts w:cs="David" w:hint="cs"/>
          <w:rtl/>
        </w:rPr>
        <w:t>אף אחד. לעולם זה לא נפתח, אלא לפי צו של בית משפט, ולנו היו מעט מקרים כאלה, ואנחנו לא יודעים באמת אם הוא מילא הכל, אם הוא מילא את בני המשפחה, אם הוא הגיש דף  ריק, לא יודעים. מה שהציעה ועדה זמיר, והוועדה פה אימצה כבר, זה מופיע אצלכם בעמוד 36, בפרק 'הצהרות הון', שזה כן ייפתח וכן ייבדק ויוכלו להעיר לחבר הכנסת גם על התוכן, 'אתה נשוי, למה שכחת---</w:t>
      </w:r>
    </w:p>
    <w:p w14:paraId="2C7D95BB" w14:textId="77777777" w:rsidR="0000405A" w:rsidRDefault="0000405A" w:rsidP="0000405A">
      <w:pPr>
        <w:bidi/>
        <w:ind w:firstLine="720"/>
        <w:jc w:val="both"/>
        <w:rPr>
          <w:rFonts w:cs="David" w:hint="cs"/>
          <w:rtl/>
        </w:rPr>
      </w:pPr>
    </w:p>
    <w:p w14:paraId="68E5F8AE"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59820B91" w14:textId="77777777" w:rsidR="0000405A" w:rsidRDefault="0000405A" w:rsidP="0000405A">
      <w:pPr>
        <w:bidi/>
        <w:ind w:firstLine="720"/>
        <w:jc w:val="both"/>
        <w:rPr>
          <w:rFonts w:cs="David" w:hint="cs"/>
          <w:rtl/>
        </w:rPr>
      </w:pPr>
    </w:p>
    <w:p w14:paraId="6D02AA24" w14:textId="77777777" w:rsidR="0000405A" w:rsidRDefault="0000405A" w:rsidP="0000405A">
      <w:pPr>
        <w:bidi/>
        <w:ind w:firstLine="720"/>
        <w:jc w:val="both"/>
        <w:rPr>
          <w:rFonts w:cs="David" w:hint="cs"/>
          <w:rtl/>
        </w:rPr>
      </w:pPr>
      <w:r>
        <w:rPr>
          <w:rFonts w:cs="David" w:hint="cs"/>
          <w:rtl/>
        </w:rPr>
        <w:t xml:space="preserve">בשום פנים ואופן. אני מתנגד לזה מכל וכל. </w:t>
      </w:r>
    </w:p>
    <w:p w14:paraId="1A461992" w14:textId="77777777" w:rsidR="0000405A" w:rsidRDefault="0000405A" w:rsidP="0000405A">
      <w:pPr>
        <w:bidi/>
        <w:ind w:firstLine="720"/>
        <w:jc w:val="both"/>
        <w:rPr>
          <w:rFonts w:cs="David" w:hint="cs"/>
          <w:rtl/>
        </w:rPr>
      </w:pPr>
    </w:p>
    <w:p w14:paraId="0E4FBE80" w14:textId="77777777" w:rsidR="0000405A" w:rsidRDefault="0000405A" w:rsidP="0000405A">
      <w:pPr>
        <w:bidi/>
        <w:jc w:val="both"/>
        <w:rPr>
          <w:rFonts w:cs="David" w:hint="cs"/>
          <w:u w:val="single"/>
          <w:rtl/>
        </w:rPr>
      </w:pPr>
      <w:r>
        <w:rPr>
          <w:rFonts w:cs="David" w:hint="cs"/>
          <w:u w:val="single"/>
          <w:rtl/>
        </w:rPr>
        <w:t>שלי יחימוביץ</w:t>
      </w:r>
      <w:r>
        <w:rPr>
          <w:rFonts w:cs="David" w:hint="cs"/>
          <w:rtl/>
        </w:rPr>
        <w:t>:</w:t>
      </w:r>
    </w:p>
    <w:p w14:paraId="244BDA6A" w14:textId="77777777" w:rsidR="0000405A" w:rsidRDefault="0000405A" w:rsidP="0000405A">
      <w:pPr>
        <w:bidi/>
        <w:ind w:firstLine="720"/>
        <w:jc w:val="both"/>
        <w:rPr>
          <w:rFonts w:cs="David" w:hint="cs"/>
          <w:rtl/>
        </w:rPr>
      </w:pPr>
    </w:p>
    <w:p w14:paraId="0D06EAE7" w14:textId="77777777" w:rsidR="0000405A" w:rsidRDefault="0000405A" w:rsidP="0000405A">
      <w:pPr>
        <w:bidi/>
        <w:ind w:firstLine="720"/>
        <w:jc w:val="both"/>
        <w:rPr>
          <w:rFonts w:cs="David" w:hint="cs"/>
          <w:rtl/>
        </w:rPr>
      </w:pPr>
      <w:r>
        <w:rPr>
          <w:rFonts w:cs="David" w:hint="cs"/>
          <w:rtl/>
        </w:rPr>
        <w:t xml:space="preserve">מי יעשה את זה? </w:t>
      </w:r>
    </w:p>
    <w:p w14:paraId="5D6E63F4" w14:textId="77777777" w:rsidR="0000405A" w:rsidRDefault="0000405A" w:rsidP="0000405A">
      <w:pPr>
        <w:bidi/>
        <w:ind w:firstLine="720"/>
        <w:jc w:val="both"/>
        <w:rPr>
          <w:rFonts w:cs="David" w:hint="cs"/>
          <w:rtl/>
        </w:rPr>
      </w:pPr>
    </w:p>
    <w:p w14:paraId="6EFD5EC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92A0204" w14:textId="77777777" w:rsidR="0000405A" w:rsidRDefault="0000405A" w:rsidP="0000405A">
      <w:pPr>
        <w:bidi/>
        <w:ind w:firstLine="720"/>
        <w:jc w:val="both"/>
        <w:rPr>
          <w:rFonts w:cs="David" w:hint="cs"/>
          <w:rtl/>
        </w:rPr>
      </w:pPr>
    </w:p>
    <w:p w14:paraId="2B9C0189" w14:textId="77777777" w:rsidR="0000405A" w:rsidRDefault="0000405A" w:rsidP="0000405A">
      <w:pPr>
        <w:bidi/>
        <w:ind w:firstLine="720"/>
        <w:jc w:val="both"/>
        <w:rPr>
          <w:rFonts w:cs="David" w:hint="cs"/>
          <w:rtl/>
        </w:rPr>
      </w:pPr>
      <w:r>
        <w:rPr>
          <w:rFonts w:cs="David" w:hint="cs"/>
          <w:rtl/>
        </w:rPr>
        <w:t xml:space="preserve">ועדת זמיר הציעה את היועץ לאתיקה ופה הסכימו שזה יהיה היועץ המשפטי של הכנסת. </w:t>
      </w:r>
    </w:p>
    <w:p w14:paraId="1AF3B372" w14:textId="77777777" w:rsidR="0000405A" w:rsidRDefault="0000405A" w:rsidP="0000405A">
      <w:pPr>
        <w:bidi/>
        <w:ind w:firstLine="720"/>
        <w:jc w:val="both"/>
        <w:rPr>
          <w:rFonts w:cs="David" w:hint="cs"/>
          <w:rtl/>
        </w:rPr>
      </w:pPr>
    </w:p>
    <w:p w14:paraId="1237EB9E"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0656BFA7" w14:textId="77777777" w:rsidR="0000405A" w:rsidRDefault="0000405A" w:rsidP="0000405A">
      <w:pPr>
        <w:bidi/>
        <w:ind w:firstLine="720"/>
        <w:jc w:val="both"/>
        <w:rPr>
          <w:rFonts w:cs="David" w:hint="cs"/>
          <w:rtl/>
        </w:rPr>
      </w:pPr>
    </w:p>
    <w:p w14:paraId="4903266F" w14:textId="77777777" w:rsidR="0000405A" w:rsidRDefault="0000405A" w:rsidP="0000405A">
      <w:pPr>
        <w:bidi/>
        <w:ind w:firstLine="720"/>
        <w:jc w:val="both"/>
        <w:rPr>
          <w:rFonts w:cs="David" w:hint="cs"/>
          <w:rtl/>
        </w:rPr>
      </w:pPr>
      <w:r>
        <w:rPr>
          <w:rFonts w:cs="David" w:hint="cs"/>
          <w:rtl/>
        </w:rPr>
        <w:t xml:space="preserve">אני מתנגד לזה מכל וכל. </w:t>
      </w:r>
    </w:p>
    <w:p w14:paraId="18E65614" w14:textId="77777777" w:rsidR="0000405A" w:rsidRDefault="0000405A" w:rsidP="0000405A">
      <w:pPr>
        <w:bidi/>
        <w:ind w:firstLine="720"/>
        <w:jc w:val="both"/>
        <w:rPr>
          <w:rFonts w:cs="David" w:hint="cs"/>
          <w:rtl/>
        </w:rPr>
      </w:pPr>
    </w:p>
    <w:p w14:paraId="57810A5E" w14:textId="77777777" w:rsidR="0000405A" w:rsidRDefault="0000405A" w:rsidP="0000405A">
      <w:pPr>
        <w:bidi/>
        <w:jc w:val="both"/>
        <w:rPr>
          <w:rFonts w:cs="David" w:hint="cs"/>
          <w:u w:val="single"/>
          <w:rtl/>
        </w:rPr>
      </w:pPr>
      <w:r>
        <w:rPr>
          <w:rFonts w:cs="David" w:hint="cs"/>
          <w:u w:val="single"/>
          <w:rtl/>
        </w:rPr>
        <w:t>ארבל אסטרחן</w:t>
      </w:r>
      <w:r>
        <w:rPr>
          <w:rFonts w:cs="David" w:hint="cs"/>
          <w:rtl/>
        </w:rPr>
        <w:t>:</w:t>
      </w:r>
    </w:p>
    <w:p w14:paraId="0C778E78" w14:textId="77777777" w:rsidR="0000405A" w:rsidRDefault="0000405A" w:rsidP="0000405A">
      <w:pPr>
        <w:bidi/>
        <w:ind w:firstLine="720"/>
        <w:jc w:val="both"/>
        <w:rPr>
          <w:rFonts w:cs="David" w:hint="cs"/>
          <w:rtl/>
        </w:rPr>
      </w:pPr>
    </w:p>
    <w:p w14:paraId="61A14EA9" w14:textId="77777777" w:rsidR="0000405A" w:rsidRDefault="0000405A" w:rsidP="0000405A">
      <w:pPr>
        <w:bidi/>
        <w:ind w:firstLine="720"/>
        <w:jc w:val="both"/>
        <w:rPr>
          <w:rFonts w:cs="David" w:hint="cs"/>
          <w:rtl/>
        </w:rPr>
      </w:pPr>
      <w:r>
        <w:rPr>
          <w:rFonts w:cs="David" w:hint="cs"/>
          <w:rtl/>
        </w:rPr>
        <w:t xml:space="preserve">זה היה הדיון ביולי. </w:t>
      </w:r>
    </w:p>
    <w:p w14:paraId="045384A9" w14:textId="77777777" w:rsidR="0000405A" w:rsidRDefault="0000405A" w:rsidP="0000405A">
      <w:pPr>
        <w:bidi/>
        <w:ind w:firstLine="720"/>
        <w:jc w:val="both"/>
        <w:rPr>
          <w:rFonts w:cs="David" w:hint="cs"/>
          <w:rtl/>
        </w:rPr>
      </w:pPr>
    </w:p>
    <w:p w14:paraId="13150404" w14:textId="77777777" w:rsidR="0000405A" w:rsidRDefault="0000405A" w:rsidP="0000405A">
      <w:pPr>
        <w:bidi/>
        <w:jc w:val="both"/>
        <w:rPr>
          <w:rFonts w:cs="David" w:hint="cs"/>
          <w:u w:val="single"/>
          <w:rtl/>
        </w:rPr>
      </w:pPr>
      <w:r>
        <w:rPr>
          <w:rFonts w:cs="David" w:hint="cs"/>
          <w:u w:val="single"/>
          <w:rtl/>
        </w:rPr>
        <w:t>שלי יחימוביץ</w:t>
      </w:r>
      <w:r>
        <w:rPr>
          <w:rFonts w:cs="David" w:hint="cs"/>
          <w:rtl/>
        </w:rPr>
        <w:t>:</w:t>
      </w:r>
    </w:p>
    <w:p w14:paraId="2847BEE8" w14:textId="77777777" w:rsidR="0000405A" w:rsidRDefault="0000405A" w:rsidP="0000405A">
      <w:pPr>
        <w:bidi/>
        <w:ind w:firstLine="720"/>
        <w:jc w:val="both"/>
        <w:rPr>
          <w:rFonts w:cs="David" w:hint="cs"/>
          <w:rtl/>
        </w:rPr>
      </w:pPr>
    </w:p>
    <w:p w14:paraId="63739F9F" w14:textId="77777777" w:rsidR="0000405A" w:rsidRDefault="0000405A" w:rsidP="0000405A">
      <w:pPr>
        <w:bidi/>
        <w:ind w:firstLine="720"/>
        <w:jc w:val="both"/>
        <w:rPr>
          <w:rFonts w:cs="David" w:hint="cs"/>
          <w:rtl/>
        </w:rPr>
      </w:pPr>
      <w:r>
        <w:rPr>
          <w:rFonts w:cs="David" w:hint="cs"/>
          <w:rtl/>
        </w:rPr>
        <w:t xml:space="preserve">אני לא מתנגדת, אבל אני גם לא מוצאת את התועלת. </w:t>
      </w:r>
    </w:p>
    <w:p w14:paraId="65BF92B1" w14:textId="77777777" w:rsidR="0000405A" w:rsidRDefault="0000405A" w:rsidP="0000405A">
      <w:pPr>
        <w:bidi/>
        <w:ind w:firstLine="720"/>
        <w:jc w:val="both"/>
        <w:rPr>
          <w:rFonts w:cs="David" w:hint="cs"/>
          <w:rtl/>
        </w:rPr>
      </w:pPr>
    </w:p>
    <w:p w14:paraId="016B7AC7"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1351DC0B" w14:textId="77777777" w:rsidR="0000405A" w:rsidRDefault="0000405A" w:rsidP="0000405A">
      <w:pPr>
        <w:bidi/>
        <w:ind w:firstLine="720"/>
        <w:jc w:val="both"/>
        <w:rPr>
          <w:rFonts w:cs="David" w:hint="cs"/>
          <w:rtl/>
        </w:rPr>
      </w:pPr>
    </w:p>
    <w:p w14:paraId="46734ADE" w14:textId="77777777" w:rsidR="0000405A" w:rsidRDefault="0000405A" w:rsidP="0000405A">
      <w:pPr>
        <w:bidi/>
        <w:ind w:firstLine="720"/>
        <w:jc w:val="both"/>
        <w:rPr>
          <w:rFonts w:cs="David" w:hint="cs"/>
          <w:rtl/>
        </w:rPr>
      </w:pPr>
      <w:r>
        <w:rPr>
          <w:rFonts w:cs="David" w:hint="cs"/>
          <w:rtl/>
        </w:rPr>
        <w:t>אני מאוד אוהב את עורך דין אייל ינון, אבל זה לא עסקו---</w:t>
      </w:r>
    </w:p>
    <w:p w14:paraId="500C06D1" w14:textId="77777777" w:rsidR="0000405A" w:rsidRDefault="0000405A" w:rsidP="0000405A">
      <w:pPr>
        <w:bidi/>
        <w:ind w:firstLine="720"/>
        <w:jc w:val="both"/>
        <w:rPr>
          <w:rFonts w:cs="David" w:hint="cs"/>
          <w:rtl/>
        </w:rPr>
      </w:pPr>
    </w:p>
    <w:p w14:paraId="786E721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01CBBD8" w14:textId="77777777" w:rsidR="0000405A" w:rsidRDefault="0000405A" w:rsidP="0000405A">
      <w:pPr>
        <w:bidi/>
        <w:ind w:firstLine="720"/>
        <w:jc w:val="both"/>
        <w:rPr>
          <w:rFonts w:cs="David" w:hint="cs"/>
          <w:rtl/>
        </w:rPr>
      </w:pPr>
    </w:p>
    <w:p w14:paraId="295F2A4E" w14:textId="77777777" w:rsidR="0000405A" w:rsidRDefault="0000405A" w:rsidP="0000405A">
      <w:pPr>
        <w:bidi/>
        <w:ind w:firstLine="720"/>
        <w:jc w:val="both"/>
        <w:rPr>
          <w:rFonts w:cs="David" w:hint="cs"/>
          <w:rtl/>
        </w:rPr>
      </w:pPr>
      <w:r>
        <w:rPr>
          <w:rFonts w:cs="David" w:hint="cs"/>
          <w:rtl/>
        </w:rPr>
        <w:t xml:space="preserve">חבר הכנסת לוין, היות והם עוד לא התיישנו, אלה שהיו בדיון ההוא, חלק לפחות, אז אני רוצה להגיד מה היה הרעיון. קודם כל אתם זוכרים שהיו הצעות שהצהרות ההון תהיינה פומביות וכולי </w:t>
      </w:r>
      <w:proofErr w:type="spellStart"/>
      <w:r>
        <w:rPr>
          <w:rFonts w:cs="David" w:hint="cs"/>
          <w:rtl/>
        </w:rPr>
        <w:t>וכולי</w:t>
      </w:r>
      <w:proofErr w:type="spellEnd"/>
      <w:r>
        <w:rPr>
          <w:rFonts w:cs="David" w:hint="cs"/>
          <w:rtl/>
        </w:rPr>
        <w:t xml:space="preserve"> </w:t>
      </w:r>
      <w:proofErr w:type="spellStart"/>
      <w:r>
        <w:rPr>
          <w:rFonts w:cs="David" w:hint="cs"/>
          <w:rtl/>
        </w:rPr>
        <w:t>וכולי</w:t>
      </w:r>
      <w:proofErr w:type="spellEnd"/>
      <w:r>
        <w:rPr>
          <w:rFonts w:cs="David" w:hint="cs"/>
          <w:rtl/>
        </w:rPr>
        <w:t>, אז בואו נכניס לקונטקסט. מה בעצם המהות של העניין? זה בבחינת אולי להסיר מכשול בפני עיוור. מה זה אומר? הוא לא הולך לבדוק ולעשות בדיקה האם אני כתבתי את חשבון הבנק שלי, אבל אם למשל, כמו שהוא אומר, כולם יודעים שאתה אדם נשוי וכאן לא כתוב שאתה נשוי, הבעיה היא לעבור על הטופס ולראות שהוא מולא פחות או יותר על פי הכללים, זה הכל. אין לו סמכות לבדוק האם רימיתי במספר המכוניות שיש לי, או רימיתי בדברים הללו, כי ההנחה שאתה חתמת על זה, אבל לא שייווצר מצב שאם חס וחלילה יידרש שימוש, בואו נסתכל מנקודת המבט הזה, כי מתי יידרש שימוש? כאשר תהיה עילה משפטית לפתוח את התיק, אז פתאום יתברר שיש נושא בכלל שהצהרת ההון היא לא הצהרת ההון, היא היתה לא רצינית, וחבר הכנסת יגיד 'תשמעו, כשאני כתבתי אותה...', אגב לפעמים זה יכול להיות מקדנציה לקדנציה שהוא מעתיק את ההצהרה הקודמת שלו---</w:t>
      </w:r>
    </w:p>
    <w:p w14:paraId="42E6CE33" w14:textId="77777777" w:rsidR="0000405A" w:rsidRDefault="0000405A" w:rsidP="0000405A">
      <w:pPr>
        <w:bidi/>
        <w:ind w:firstLine="720"/>
        <w:jc w:val="both"/>
        <w:rPr>
          <w:rFonts w:cs="David" w:hint="cs"/>
          <w:rtl/>
        </w:rPr>
      </w:pPr>
    </w:p>
    <w:p w14:paraId="2B814887"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9C84042" w14:textId="77777777" w:rsidR="0000405A" w:rsidRDefault="0000405A" w:rsidP="0000405A">
      <w:pPr>
        <w:bidi/>
        <w:ind w:firstLine="720"/>
        <w:jc w:val="both"/>
        <w:rPr>
          <w:rFonts w:cs="David" w:hint="cs"/>
          <w:rtl/>
        </w:rPr>
      </w:pPr>
    </w:p>
    <w:p w14:paraId="3255D5F4" w14:textId="77777777" w:rsidR="0000405A" w:rsidRDefault="0000405A" w:rsidP="0000405A">
      <w:pPr>
        <w:bidi/>
        <w:ind w:firstLine="720"/>
        <w:jc w:val="both"/>
        <w:rPr>
          <w:rFonts w:cs="David" w:hint="cs"/>
          <w:rtl/>
        </w:rPr>
      </w:pPr>
      <w:r>
        <w:rPr>
          <w:rFonts w:cs="David" w:hint="cs"/>
          <w:rtl/>
        </w:rPr>
        <w:t xml:space="preserve">הוא רק אומר 'לא חל שינוי', הוא אפילו לא מעתיק. </w:t>
      </w:r>
    </w:p>
    <w:p w14:paraId="21FDD167" w14:textId="77777777" w:rsidR="0000405A" w:rsidRDefault="0000405A" w:rsidP="0000405A">
      <w:pPr>
        <w:bidi/>
        <w:ind w:firstLine="720"/>
        <w:jc w:val="both"/>
        <w:rPr>
          <w:rFonts w:cs="David" w:hint="cs"/>
          <w:rtl/>
        </w:rPr>
      </w:pPr>
    </w:p>
    <w:p w14:paraId="21571524"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4D2CCD0" w14:textId="77777777" w:rsidR="0000405A" w:rsidRDefault="0000405A" w:rsidP="0000405A">
      <w:pPr>
        <w:bidi/>
        <w:ind w:firstLine="720"/>
        <w:jc w:val="both"/>
        <w:rPr>
          <w:rFonts w:cs="David" w:hint="cs"/>
          <w:rtl/>
        </w:rPr>
      </w:pPr>
    </w:p>
    <w:p w14:paraId="46080D05" w14:textId="77777777" w:rsidR="0000405A" w:rsidRDefault="0000405A" w:rsidP="0000405A">
      <w:pPr>
        <w:bidi/>
        <w:ind w:firstLine="720"/>
        <w:jc w:val="both"/>
        <w:rPr>
          <w:rFonts w:cs="David" w:hint="cs"/>
          <w:rtl/>
        </w:rPr>
      </w:pPr>
      <w:r>
        <w:rPr>
          <w:rFonts w:cs="David" w:hint="cs"/>
          <w:rtl/>
        </w:rPr>
        <w:t xml:space="preserve">הוא אומר 'לא חל שינוי, אני כתבתי אותה לפני עשר שנים, בכלל לא זכרתי, עכשיו הפכתם את זה נגדי ככתב אשמה', בואו נסתכל על זה גם מהצד הזה. 'ובכלל אני לא כתבתי, לא חשבתי שאני צריך לכתוב את מספר המכוניות וכמה דירות יש לי, בסך הכל מילאתי את חשבון הבנק שלי', אני סתם אומר, זו היתה נקודת המבט, לפחות שלי, כשאני אמרתי... לא חבר כנסת ולא מישהו אחר חס וחלילה, יראה את זה יועץ משפטי שכמובן חתום ממילא על סודיות וכולי </w:t>
      </w:r>
      <w:proofErr w:type="spellStart"/>
      <w:r>
        <w:rPr>
          <w:rFonts w:cs="David" w:hint="cs"/>
          <w:rtl/>
        </w:rPr>
        <w:t>וכולי</w:t>
      </w:r>
      <w:proofErr w:type="spellEnd"/>
      <w:r>
        <w:rPr>
          <w:rFonts w:cs="David" w:hint="cs"/>
          <w:rtl/>
        </w:rPr>
        <w:t xml:space="preserve">, יעבור על הדפים. </w:t>
      </w:r>
    </w:p>
    <w:p w14:paraId="3DE86144" w14:textId="77777777" w:rsidR="0000405A" w:rsidRDefault="0000405A" w:rsidP="0000405A">
      <w:pPr>
        <w:bidi/>
        <w:ind w:firstLine="720"/>
        <w:jc w:val="both"/>
        <w:rPr>
          <w:rFonts w:cs="David" w:hint="cs"/>
          <w:rtl/>
        </w:rPr>
      </w:pPr>
    </w:p>
    <w:p w14:paraId="16E84F7D"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693E2375" w14:textId="77777777" w:rsidR="0000405A" w:rsidRDefault="0000405A" w:rsidP="0000405A">
      <w:pPr>
        <w:bidi/>
        <w:ind w:firstLine="720"/>
        <w:jc w:val="both"/>
        <w:rPr>
          <w:rFonts w:cs="David" w:hint="cs"/>
          <w:rtl/>
        </w:rPr>
      </w:pPr>
    </w:p>
    <w:p w14:paraId="0FE3306D" w14:textId="77777777" w:rsidR="0000405A" w:rsidRDefault="0000405A" w:rsidP="0000405A">
      <w:pPr>
        <w:bidi/>
        <w:ind w:firstLine="720"/>
        <w:jc w:val="both"/>
        <w:rPr>
          <w:rFonts w:cs="David" w:hint="cs"/>
          <w:rtl/>
        </w:rPr>
      </w:pPr>
      <w:r>
        <w:rPr>
          <w:rFonts w:cs="David" w:hint="cs"/>
          <w:rtl/>
        </w:rPr>
        <w:t>זה מאוד בעייתי. אני חושב שאתה לא יכול לקבוע את זה כדבר שבחובה. לא יכול. אני סומך על עצמי שאני מסוגל למלא את הטופס הזה כמו שצריך, אני לא רוצה ש---</w:t>
      </w:r>
    </w:p>
    <w:p w14:paraId="19C56ED0" w14:textId="77777777" w:rsidR="0000405A" w:rsidRDefault="0000405A" w:rsidP="0000405A">
      <w:pPr>
        <w:bidi/>
        <w:ind w:firstLine="720"/>
        <w:jc w:val="both"/>
        <w:rPr>
          <w:rFonts w:cs="David" w:hint="cs"/>
          <w:rtl/>
        </w:rPr>
      </w:pPr>
    </w:p>
    <w:p w14:paraId="4638D14B"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CC1F8C6" w14:textId="77777777" w:rsidR="0000405A" w:rsidRDefault="0000405A" w:rsidP="0000405A">
      <w:pPr>
        <w:bidi/>
        <w:ind w:firstLine="720"/>
        <w:jc w:val="both"/>
        <w:rPr>
          <w:rFonts w:cs="David" w:hint="cs"/>
          <w:rtl/>
        </w:rPr>
      </w:pPr>
    </w:p>
    <w:p w14:paraId="08718532" w14:textId="77777777" w:rsidR="0000405A" w:rsidRDefault="0000405A" w:rsidP="0000405A">
      <w:pPr>
        <w:bidi/>
        <w:ind w:firstLine="720"/>
        <w:jc w:val="both"/>
        <w:rPr>
          <w:rFonts w:cs="David" w:hint="cs"/>
          <w:rtl/>
        </w:rPr>
      </w:pPr>
      <w:r>
        <w:rPr>
          <w:rFonts w:cs="David" w:hint="cs"/>
          <w:rtl/>
        </w:rPr>
        <w:t xml:space="preserve">אגב, לשרים מבקר המדינה פותח ובודק. </w:t>
      </w:r>
    </w:p>
    <w:p w14:paraId="060F8AA9" w14:textId="77777777" w:rsidR="0000405A" w:rsidRDefault="0000405A" w:rsidP="0000405A">
      <w:pPr>
        <w:bidi/>
        <w:ind w:firstLine="720"/>
        <w:jc w:val="both"/>
        <w:rPr>
          <w:rFonts w:cs="David" w:hint="cs"/>
          <w:rtl/>
        </w:rPr>
      </w:pPr>
    </w:p>
    <w:p w14:paraId="1D47316A"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F3F75F1" w14:textId="77777777" w:rsidR="0000405A" w:rsidRDefault="0000405A" w:rsidP="0000405A">
      <w:pPr>
        <w:bidi/>
        <w:ind w:firstLine="720"/>
        <w:jc w:val="both"/>
        <w:rPr>
          <w:rFonts w:cs="David" w:hint="cs"/>
          <w:rtl/>
        </w:rPr>
      </w:pPr>
    </w:p>
    <w:p w14:paraId="509C6E80" w14:textId="77777777" w:rsidR="0000405A" w:rsidRDefault="0000405A" w:rsidP="0000405A">
      <w:pPr>
        <w:bidi/>
        <w:ind w:firstLine="720"/>
        <w:jc w:val="both"/>
        <w:rPr>
          <w:rFonts w:cs="David" w:hint="cs"/>
          <w:rtl/>
        </w:rPr>
      </w:pPr>
      <w:r>
        <w:rPr>
          <w:rFonts w:cs="David" w:hint="cs"/>
          <w:rtl/>
        </w:rPr>
        <w:t xml:space="preserve">יש חוק שקובע את החובה הזאת, והחוק גם מפרט את הפרטים של הצהרת ההון. נניח אתה צריך לכלול בהצהרה גם נכסים שרשומים על שם בן הזוג. זה די מורכב. יש מקרים שחברי הכנסת, בתום לב, ממלאים הצהרת הון בלי למלא את הפרטים של בן זוג או של בן שנכסים רשומים על שמו. כשצריכים בבוא הזמן, אם קורה המקרה, בדרך כלל זה לא קורה, לפתוח את הצהרת ההון, כל הדברים החשובים שלמענם נדרשת הצהרת הון אינם שם. זה לא שווה כלום ואף אחד לא מסתכל ולא מעיר לחבר הכנסת, 'תשמע, החוק מחייב אותך להכניס כאן אם יש נכסים שרשומים על בן הזוג', הכוונה היא שמישהו שבקי בנושא הזה יפנה את תשומת הלב. הוא לא בודק מה ההון שלך, הוא רק בודק שמילאת את ההצהרה על פי החוק. </w:t>
      </w:r>
    </w:p>
    <w:p w14:paraId="1C47F713" w14:textId="77777777" w:rsidR="0000405A" w:rsidRDefault="0000405A" w:rsidP="0000405A">
      <w:pPr>
        <w:bidi/>
        <w:ind w:firstLine="720"/>
        <w:jc w:val="both"/>
        <w:rPr>
          <w:rFonts w:cs="David" w:hint="cs"/>
          <w:rtl/>
        </w:rPr>
      </w:pPr>
    </w:p>
    <w:p w14:paraId="0FDE4DD3"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5E5C5AC9" w14:textId="77777777" w:rsidR="0000405A" w:rsidRDefault="0000405A" w:rsidP="0000405A">
      <w:pPr>
        <w:bidi/>
        <w:ind w:firstLine="720"/>
        <w:jc w:val="both"/>
        <w:rPr>
          <w:rFonts w:cs="David" w:hint="cs"/>
          <w:rtl/>
        </w:rPr>
      </w:pPr>
    </w:p>
    <w:p w14:paraId="1813C7A2" w14:textId="77777777" w:rsidR="0000405A" w:rsidRDefault="0000405A" w:rsidP="0000405A">
      <w:pPr>
        <w:bidi/>
        <w:ind w:firstLine="720"/>
        <w:jc w:val="both"/>
        <w:rPr>
          <w:rFonts w:cs="David" w:hint="cs"/>
          <w:rtl/>
        </w:rPr>
      </w:pPr>
      <w:r>
        <w:rPr>
          <w:rFonts w:cs="David" w:hint="cs"/>
          <w:rtl/>
        </w:rPr>
        <w:t xml:space="preserve">אגב, חבר הכנסת לוין, המבקר עושה את זה לשרים. השרים שנותנים הצהרת הון, הוא לא מבקר אותם, הוא לא בודק אותם, אבל הוא כותב 'הצהרת שאין בביתך פריטים שמחירם פחות מ-10,000 שקלים, האם אתה משוכנע שזה וזה?', כדי לא להכשיל אותו. </w:t>
      </w:r>
    </w:p>
    <w:p w14:paraId="49DE59EF" w14:textId="77777777" w:rsidR="0000405A" w:rsidRDefault="0000405A" w:rsidP="0000405A">
      <w:pPr>
        <w:bidi/>
        <w:ind w:firstLine="720"/>
        <w:jc w:val="both"/>
        <w:rPr>
          <w:rFonts w:cs="David" w:hint="cs"/>
          <w:rtl/>
        </w:rPr>
      </w:pPr>
    </w:p>
    <w:p w14:paraId="722CF59F"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1D7BFC2" w14:textId="77777777" w:rsidR="0000405A" w:rsidRDefault="0000405A" w:rsidP="0000405A">
      <w:pPr>
        <w:bidi/>
        <w:ind w:firstLine="720"/>
        <w:jc w:val="both"/>
        <w:rPr>
          <w:rFonts w:cs="David" w:hint="cs"/>
          <w:rtl/>
        </w:rPr>
      </w:pPr>
    </w:p>
    <w:p w14:paraId="0CE45E01" w14:textId="77777777" w:rsidR="0000405A" w:rsidRDefault="0000405A" w:rsidP="0000405A">
      <w:pPr>
        <w:bidi/>
        <w:ind w:firstLine="720"/>
        <w:jc w:val="both"/>
        <w:rPr>
          <w:rFonts w:cs="David" w:hint="cs"/>
          <w:rtl/>
        </w:rPr>
      </w:pPr>
      <w:r>
        <w:rPr>
          <w:rFonts w:cs="David" w:hint="cs"/>
          <w:rtl/>
        </w:rPr>
        <w:t xml:space="preserve">אני רוצה לומר שהיתה ביקורת, מפעם לפעם צצה ביקורת בתקשורת על העניין הזה ומביאים לדוגמה מדינות אחרות שבהן הצהרת ההון המלאה מתפרסמת באינטרנט. </w:t>
      </w:r>
    </w:p>
    <w:p w14:paraId="2FF70EC0" w14:textId="77777777" w:rsidR="0000405A" w:rsidRDefault="0000405A" w:rsidP="0000405A">
      <w:pPr>
        <w:bidi/>
        <w:ind w:firstLine="720"/>
        <w:jc w:val="both"/>
        <w:rPr>
          <w:rFonts w:cs="David" w:hint="cs"/>
          <w:rtl/>
        </w:rPr>
      </w:pPr>
    </w:p>
    <w:p w14:paraId="33FDB30B"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26CA77ED" w14:textId="77777777" w:rsidR="0000405A" w:rsidRDefault="0000405A" w:rsidP="0000405A">
      <w:pPr>
        <w:bidi/>
        <w:ind w:firstLine="720"/>
        <w:jc w:val="both"/>
        <w:rPr>
          <w:rFonts w:cs="David" w:hint="cs"/>
          <w:rtl/>
        </w:rPr>
      </w:pPr>
    </w:p>
    <w:p w14:paraId="40678B26" w14:textId="77777777" w:rsidR="0000405A" w:rsidRDefault="0000405A" w:rsidP="0000405A">
      <w:pPr>
        <w:bidi/>
        <w:ind w:firstLine="720"/>
        <w:jc w:val="both"/>
        <w:rPr>
          <w:rFonts w:cs="David" w:hint="cs"/>
          <w:rtl/>
        </w:rPr>
      </w:pPr>
      <w:r>
        <w:rPr>
          <w:rFonts w:cs="David" w:hint="cs"/>
          <w:rtl/>
        </w:rPr>
        <w:t xml:space="preserve">זו חקיקה. יש לי הצעת חוק כזאת שלא עוברת, כי יש רוב נגדה, אבל זה כבר שינוי בחקיקה. </w:t>
      </w:r>
    </w:p>
    <w:p w14:paraId="5F5218A7" w14:textId="77777777" w:rsidR="0000405A" w:rsidRDefault="0000405A" w:rsidP="0000405A">
      <w:pPr>
        <w:bidi/>
        <w:ind w:firstLine="720"/>
        <w:jc w:val="both"/>
        <w:rPr>
          <w:rFonts w:cs="David" w:hint="cs"/>
          <w:rtl/>
        </w:rPr>
      </w:pPr>
    </w:p>
    <w:p w14:paraId="6B88B56D"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76A512FA" w14:textId="77777777" w:rsidR="0000405A" w:rsidRDefault="0000405A" w:rsidP="0000405A">
      <w:pPr>
        <w:bidi/>
        <w:ind w:firstLine="720"/>
        <w:jc w:val="both"/>
        <w:rPr>
          <w:rFonts w:cs="David" w:hint="cs"/>
          <w:rtl/>
        </w:rPr>
      </w:pPr>
    </w:p>
    <w:p w14:paraId="35D5EEBE" w14:textId="77777777" w:rsidR="0000405A" w:rsidRDefault="0000405A" w:rsidP="0000405A">
      <w:pPr>
        <w:bidi/>
        <w:ind w:firstLine="720"/>
        <w:jc w:val="both"/>
        <w:rPr>
          <w:rFonts w:cs="David" w:hint="cs"/>
          <w:rtl/>
        </w:rPr>
      </w:pPr>
      <w:r>
        <w:rPr>
          <w:rFonts w:cs="David" w:hint="cs"/>
          <w:rtl/>
        </w:rPr>
        <w:t xml:space="preserve">זה לא מוצע, אני רק אומר שזו ביקורת. אני חושב שזו ביקורת מוצדקת על חברי כנסת שהיום הם כאילו ממלאים את חובתם ואף אחד לא יודע. כמו שנאמר, אם יושב ראש הכנסת היה מסתכל, הוא לא רוצה להסתכל, הוא מקבל את המעטפות, מכניס את זה לכספת וזה לא יוצא משם וזה ידוע, התקשורת יודעת על זה וכותבת על זה, היא אומרת שעושים צחוק מהחוק ולכן אני חושב שאם היועץ המשפטי מסתכל, רק כדי לראות שמילאת את הפרטים שהחוק מחייב אותך... זה הכל.  </w:t>
      </w:r>
    </w:p>
    <w:p w14:paraId="6B34B47B" w14:textId="77777777" w:rsidR="0000405A" w:rsidRDefault="0000405A" w:rsidP="0000405A">
      <w:pPr>
        <w:bidi/>
        <w:jc w:val="both"/>
        <w:rPr>
          <w:rFonts w:cs="David" w:hint="cs"/>
          <w:u w:val="single"/>
          <w:rtl/>
        </w:rPr>
      </w:pPr>
    </w:p>
    <w:p w14:paraId="5FFCBB2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7DA3E948" w14:textId="77777777" w:rsidR="0000405A" w:rsidRDefault="0000405A" w:rsidP="0000405A">
      <w:pPr>
        <w:bidi/>
        <w:ind w:firstLine="720"/>
        <w:jc w:val="both"/>
        <w:rPr>
          <w:rFonts w:cs="David" w:hint="cs"/>
          <w:rtl/>
        </w:rPr>
      </w:pPr>
    </w:p>
    <w:p w14:paraId="14395882" w14:textId="77777777" w:rsidR="0000405A" w:rsidRDefault="0000405A" w:rsidP="0000405A">
      <w:pPr>
        <w:bidi/>
        <w:ind w:firstLine="720"/>
        <w:jc w:val="both"/>
        <w:rPr>
          <w:rFonts w:cs="David" w:hint="cs"/>
          <w:rtl/>
        </w:rPr>
      </w:pPr>
      <w:r>
        <w:rPr>
          <w:rFonts w:cs="David" w:hint="cs"/>
          <w:rtl/>
        </w:rPr>
        <w:t xml:space="preserve">למען הפרוטוקול אני רוצה לציין שאני חושבת שאנחנו, חברי הכנסת, מחויבים בחשיפת כל רכושם והכנסותיהם. על פי דעתי, על פי השקפת עולמי. </w:t>
      </w:r>
    </w:p>
    <w:p w14:paraId="770535AF" w14:textId="77777777" w:rsidR="0000405A" w:rsidRDefault="0000405A" w:rsidP="0000405A">
      <w:pPr>
        <w:bidi/>
        <w:ind w:firstLine="720"/>
        <w:jc w:val="both"/>
        <w:rPr>
          <w:rFonts w:cs="David" w:hint="cs"/>
          <w:rtl/>
        </w:rPr>
      </w:pPr>
    </w:p>
    <w:p w14:paraId="1DE97F33"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21C18E7D" w14:textId="77777777" w:rsidR="0000405A" w:rsidRDefault="0000405A" w:rsidP="0000405A">
      <w:pPr>
        <w:bidi/>
        <w:ind w:firstLine="720"/>
        <w:jc w:val="both"/>
        <w:rPr>
          <w:rFonts w:cs="David" w:hint="cs"/>
          <w:rtl/>
        </w:rPr>
      </w:pPr>
    </w:p>
    <w:p w14:paraId="1984056A" w14:textId="77777777" w:rsidR="0000405A" w:rsidRDefault="0000405A" w:rsidP="0000405A">
      <w:pPr>
        <w:bidi/>
        <w:ind w:firstLine="720"/>
        <w:jc w:val="both"/>
        <w:rPr>
          <w:rFonts w:cs="David" w:hint="cs"/>
          <w:rtl/>
        </w:rPr>
      </w:pPr>
      <w:r>
        <w:rPr>
          <w:rFonts w:cs="David" w:hint="cs"/>
          <w:rtl/>
        </w:rPr>
        <w:t xml:space="preserve">את חושבת שאני צריך להגיד איזה חסכונות יש לילדים שלי? </w:t>
      </w:r>
    </w:p>
    <w:p w14:paraId="78D0693A" w14:textId="77777777" w:rsidR="0000405A" w:rsidRDefault="0000405A" w:rsidP="0000405A">
      <w:pPr>
        <w:bidi/>
        <w:ind w:firstLine="720"/>
        <w:jc w:val="both"/>
        <w:rPr>
          <w:rFonts w:cs="David" w:hint="cs"/>
          <w:rtl/>
        </w:rPr>
      </w:pPr>
    </w:p>
    <w:p w14:paraId="6E61DF56"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BC1DD74" w14:textId="77777777" w:rsidR="0000405A" w:rsidRDefault="0000405A" w:rsidP="0000405A">
      <w:pPr>
        <w:bidi/>
        <w:ind w:firstLine="720"/>
        <w:jc w:val="both"/>
        <w:rPr>
          <w:rFonts w:cs="David" w:hint="cs"/>
          <w:rtl/>
        </w:rPr>
      </w:pPr>
    </w:p>
    <w:p w14:paraId="175984AF" w14:textId="77777777" w:rsidR="0000405A" w:rsidRDefault="0000405A" w:rsidP="0000405A">
      <w:pPr>
        <w:bidi/>
        <w:ind w:firstLine="720"/>
        <w:jc w:val="both"/>
        <w:rPr>
          <w:rFonts w:cs="David" w:hint="cs"/>
          <w:rtl/>
        </w:rPr>
      </w:pPr>
      <w:r>
        <w:rPr>
          <w:rFonts w:cs="David" w:hint="cs"/>
          <w:rtl/>
        </w:rPr>
        <w:t xml:space="preserve">כן. </w:t>
      </w:r>
    </w:p>
    <w:p w14:paraId="6043E35F" w14:textId="77777777" w:rsidR="0000405A" w:rsidRDefault="0000405A" w:rsidP="0000405A">
      <w:pPr>
        <w:bidi/>
        <w:ind w:firstLine="720"/>
        <w:jc w:val="both"/>
        <w:rPr>
          <w:rFonts w:cs="David" w:hint="cs"/>
          <w:rtl/>
        </w:rPr>
      </w:pPr>
    </w:p>
    <w:p w14:paraId="27769D63"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0C80ABB2" w14:textId="77777777" w:rsidR="0000405A" w:rsidRDefault="0000405A" w:rsidP="0000405A">
      <w:pPr>
        <w:bidi/>
        <w:ind w:firstLine="720"/>
        <w:jc w:val="both"/>
        <w:rPr>
          <w:rFonts w:cs="David" w:hint="cs"/>
          <w:rtl/>
        </w:rPr>
      </w:pPr>
    </w:p>
    <w:p w14:paraId="3F477F24" w14:textId="77777777" w:rsidR="0000405A" w:rsidRDefault="0000405A" w:rsidP="0000405A">
      <w:pPr>
        <w:bidi/>
        <w:ind w:firstLine="720"/>
        <w:jc w:val="both"/>
        <w:rPr>
          <w:rFonts w:cs="David" w:hint="cs"/>
          <w:rtl/>
        </w:rPr>
      </w:pPr>
      <w:r>
        <w:rPr>
          <w:rFonts w:cs="David" w:hint="cs"/>
          <w:rtl/>
        </w:rPr>
        <w:t xml:space="preserve">לא בטוח. </w:t>
      </w:r>
    </w:p>
    <w:p w14:paraId="34E559C0" w14:textId="77777777" w:rsidR="0000405A" w:rsidRDefault="0000405A" w:rsidP="0000405A">
      <w:pPr>
        <w:bidi/>
        <w:ind w:firstLine="720"/>
        <w:jc w:val="both"/>
        <w:rPr>
          <w:rFonts w:cs="David" w:hint="cs"/>
          <w:rtl/>
        </w:rPr>
      </w:pPr>
    </w:p>
    <w:p w14:paraId="5DB0F42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892D74D" w14:textId="77777777" w:rsidR="0000405A" w:rsidRDefault="0000405A" w:rsidP="0000405A">
      <w:pPr>
        <w:bidi/>
        <w:ind w:firstLine="720"/>
        <w:jc w:val="both"/>
        <w:rPr>
          <w:rFonts w:cs="David" w:hint="cs"/>
          <w:rtl/>
        </w:rPr>
      </w:pPr>
    </w:p>
    <w:p w14:paraId="645A9716" w14:textId="77777777" w:rsidR="0000405A" w:rsidRDefault="0000405A" w:rsidP="0000405A">
      <w:pPr>
        <w:bidi/>
        <w:ind w:firstLine="720"/>
        <w:jc w:val="both"/>
        <w:rPr>
          <w:rFonts w:cs="David" w:hint="cs"/>
          <w:rtl/>
        </w:rPr>
      </w:pPr>
      <w:r>
        <w:rPr>
          <w:rFonts w:cs="David" w:hint="cs"/>
          <w:rtl/>
        </w:rPr>
        <w:t xml:space="preserve">אבל, חבר הכנסת לוין, הרציונל לפחות שאני תמכתי בעניין היה, היות ואני לא הולך את כל הדרך עם חברת הכנסת יחימוביץ, לפחות שנהיה בטוחים שאנחנו עשינו דבר רציני. </w:t>
      </w:r>
    </w:p>
    <w:p w14:paraId="02631956" w14:textId="77777777" w:rsidR="0000405A" w:rsidRDefault="0000405A" w:rsidP="0000405A">
      <w:pPr>
        <w:bidi/>
        <w:ind w:firstLine="720"/>
        <w:jc w:val="both"/>
        <w:rPr>
          <w:rFonts w:cs="David" w:hint="cs"/>
          <w:rtl/>
        </w:rPr>
      </w:pPr>
    </w:p>
    <w:p w14:paraId="2ECFB2C3"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7109B75C" w14:textId="77777777" w:rsidR="0000405A" w:rsidRDefault="0000405A" w:rsidP="0000405A">
      <w:pPr>
        <w:bidi/>
        <w:ind w:firstLine="720"/>
        <w:jc w:val="both"/>
        <w:rPr>
          <w:rFonts w:cs="David" w:hint="cs"/>
          <w:rtl/>
        </w:rPr>
      </w:pPr>
    </w:p>
    <w:p w14:paraId="1CCC3112" w14:textId="77777777" w:rsidR="0000405A" w:rsidRDefault="0000405A" w:rsidP="0000405A">
      <w:pPr>
        <w:bidi/>
        <w:ind w:firstLine="720"/>
        <w:jc w:val="both"/>
        <w:rPr>
          <w:rFonts w:cs="David" w:hint="cs"/>
          <w:rtl/>
        </w:rPr>
      </w:pPr>
      <w:r>
        <w:rPr>
          <w:rFonts w:cs="David" w:hint="cs"/>
          <w:rtl/>
        </w:rPr>
        <w:t xml:space="preserve">אני רוצה להציע, ברשותך, רק שינוי אחד, שהבדיקה הזאת תיעשה בנוכחות חבר הכנסת, אלא אם הוא ויתר על זכותו. </w:t>
      </w:r>
    </w:p>
    <w:p w14:paraId="608341B3" w14:textId="77777777" w:rsidR="0000405A" w:rsidRDefault="0000405A" w:rsidP="0000405A">
      <w:pPr>
        <w:bidi/>
        <w:ind w:firstLine="720"/>
        <w:jc w:val="both"/>
        <w:rPr>
          <w:rFonts w:cs="David" w:hint="cs"/>
          <w:rtl/>
        </w:rPr>
      </w:pPr>
    </w:p>
    <w:p w14:paraId="267C58C7"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B66A197" w14:textId="77777777" w:rsidR="0000405A" w:rsidRDefault="0000405A" w:rsidP="0000405A">
      <w:pPr>
        <w:bidi/>
        <w:ind w:firstLine="720"/>
        <w:jc w:val="both"/>
        <w:rPr>
          <w:rFonts w:cs="David" w:hint="cs"/>
          <w:rtl/>
        </w:rPr>
      </w:pPr>
    </w:p>
    <w:p w14:paraId="7B51C26B" w14:textId="77777777" w:rsidR="0000405A" w:rsidRDefault="0000405A" w:rsidP="0000405A">
      <w:pPr>
        <w:bidi/>
        <w:ind w:firstLine="720"/>
        <w:jc w:val="both"/>
        <w:rPr>
          <w:rFonts w:cs="David" w:hint="cs"/>
          <w:rtl/>
        </w:rPr>
      </w:pPr>
      <w:r>
        <w:rPr>
          <w:rFonts w:cs="David" w:hint="cs"/>
          <w:rtl/>
        </w:rPr>
        <w:t xml:space="preserve">בסדר, אין לי בעיה. </w:t>
      </w:r>
    </w:p>
    <w:p w14:paraId="0A9C754A" w14:textId="77777777" w:rsidR="0000405A" w:rsidRDefault="0000405A" w:rsidP="0000405A">
      <w:pPr>
        <w:bidi/>
        <w:ind w:firstLine="720"/>
        <w:jc w:val="both"/>
        <w:rPr>
          <w:rFonts w:cs="David" w:hint="cs"/>
          <w:rtl/>
        </w:rPr>
      </w:pPr>
    </w:p>
    <w:p w14:paraId="2F4C597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F1041C8" w14:textId="77777777" w:rsidR="0000405A" w:rsidRDefault="0000405A" w:rsidP="0000405A">
      <w:pPr>
        <w:bidi/>
        <w:ind w:firstLine="720"/>
        <w:jc w:val="both"/>
        <w:rPr>
          <w:rFonts w:cs="David" w:hint="cs"/>
          <w:rtl/>
        </w:rPr>
      </w:pPr>
    </w:p>
    <w:p w14:paraId="4DB8678D" w14:textId="77777777" w:rsidR="0000405A" w:rsidRDefault="0000405A" w:rsidP="0000405A">
      <w:pPr>
        <w:bidi/>
        <w:ind w:firstLine="720"/>
        <w:jc w:val="both"/>
        <w:rPr>
          <w:rFonts w:cs="David" w:hint="cs"/>
          <w:rtl/>
        </w:rPr>
      </w:pPr>
      <w:r>
        <w:rPr>
          <w:rFonts w:cs="David" w:hint="cs"/>
          <w:rtl/>
        </w:rPr>
        <w:t xml:space="preserve">כן, זה במקום. </w:t>
      </w:r>
    </w:p>
    <w:p w14:paraId="36697A85" w14:textId="77777777" w:rsidR="0000405A" w:rsidRDefault="0000405A" w:rsidP="0000405A">
      <w:pPr>
        <w:bidi/>
        <w:ind w:firstLine="720"/>
        <w:jc w:val="both"/>
        <w:rPr>
          <w:rFonts w:cs="David" w:hint="cs"/>
          <w:rtl/>
        </w:rPr>
      </w:pPr>
    </w:p>
    <w:p w14:paraId="078E022F"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6DF66B96" w14:textId="77777777" w:rsidR="0000405A" w:rsidRDefault="0000405A" w:rsidP="0000405A">
      <w:pPr>
        <w:bidi/>
        <w:ind w:firstLine="720"/>
        <w:jc w:val="both"/>
        <w:rPr>
          <w:rFonts w:cs="David" w:hint="cs"/>
          <w:rtl/>
        </w:rPr>
      </w:pPr>
    </w:p>
    <w:p w14:paraId="218A4145" w14:textId="77777777" w:rsidR="0000405A" w:rsidRDefault="0000405A" w:rsidP="0000405A">
      <w:pPr>
        <w:bidi/>
        <w:ind w:firstLine="720"/>
        <w:jc w:val="both"/>
        <w:rPr>
          <w:rFonts w:cs="David" w:hint="cs"/>
          <w:rtl/>
        </w:rPr>
      </w:pPr>
      <w:r>
        <w:rPr>
          <w:rFonts w:cs="David" w:hint="cs"/>
          <w:rtl/>
        </w:rPr>
        <w:t xml:space="preserve">שהוא יידע שמסתכלים על זה, סוגרים והולכים. </w:t>
      </w:r>
    </w:p>
    <w:p w14:paraId="4FF6BD92" w14:textId="77777777" w:rsidR="0000405A" w:rsidRDefault="0000405A" w:rsidP="0000405A">
      <w:pPr>
        <w:bidi/>
        <w:ind w:firstLine="720"/>
        <w:jc w:val="both"/>
        <w:rPr>
          <w:rFonts w:cs="David" w:hint="cs"/>
          <w:rtl/>
        </w:rPr>
      </w:pPr>
    </w:p>
    <w:p w14:paraId="47D36B25"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4C253DE" w14:textId="77777777" w:rsidR="0000405A" w:rsidRDefault="0000405A" w:rsidP="0000405A">
      <w:pPr>
        <w:bidi/>
        <w:ind w:firstLine="720"/>
        <w:jc w:val="both"/>
        <w:rPr>
          <w:rFonts w:cs="David" w:hint="cs"/>
          <w:rtl/>
        </w:rPr>
      </w:pPr>
    </w:p>
    <w:p w14:paraId="7E1834ED" w14:textId="77777777" w:rsidR="0000405A" w:rsidRDefault="0000405A" w:rsidP="0000405A">
      <w:pPr>
        <w:bidi/>
        <w:ind w:firstLine="720"/>
        <w:jc w:val="both"/>
        <w:rPr>
          <w:rFonts w:cs="David" w:hint="cs"/>
          <w:rtl/>
        </w:rPr>
      </w:pPr>
      <w:r>
        <w:rPr>
          <w:rFonts w:cs="David" w:hint="cs"/>
          <w:rtl/>
        </w:rPr>
        <w:t xml:space="preserve">אלא אם הוא אומר 'לא מעניין אותי, תבדקו ותגידו לי'. </w:t>
      </w:r>
    </w:p>
    <w:p w14:paraId="01B35AAB" w14:textId="77777777" w:rsidR="0000405A" w:rsidRDefault="0000405A" w:rsidP="0000405A">
      <w:pPr>
        <w:bidi/>
        <w:ind w:firstLine="720"/>
        <w:jc w:val="both"/>
        <w:rPr>
          <w:rFonts w:cs="David" w:hint="cs"/>
          <w:rtl/>
        </w:rPr>
      </w:pPr>
    </w:p>
    <w:p w14:paraId="58A9FB41"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0C18E21B" w14:textId="77777777" w:rsidR="0000405A" w:rsidRDefault="0000405A" w:rsidP="0000405A">
      <w:pPr>
        <w:bidi/>
        <w:ind w:firstLine="720"/>
        <w:jc w:val="both"/>
        <w:rPr>
          <w:rFonts w:cs="David" w:hint="cs"/>
          <w:rtl/>
        </w:rPr>
      </w:pPr>
    </w:p>
    <w:p w14:paraId="31A6E918" w14:textId="77777777" w:rsidR="0000405A" w:rsidRDefault="0000405A" w:rsidP="0000405A">
      <w:pPr>
        <w:bidi/>
        <w:ind w:firstLine="720"/>
        <w:jc w:val="both"/>
        <w:rPr>
          <w:rFonts w:cs="David" w:hint="cs"/>
          <w:rtl/>
        </w:rPr>
      </w:pPr>
      <w:r>
        <w:rPr>
          <w:rFonts w:cs="David" w:hint="cs"/>
          <w:rtl/>
        </w:rPr>
        <w:t xml:space="preserve">אין לי בעיה. </w:t>
      </w:r>
    </w:p>
    <w:p w14:paraId="6B491BE7" w14:textId="77777777" w:rsidR="0000405A" w:rsidRDefault="0000405A" w:rsidP="0000405A">
      <w:pPr>
        <w:bidi/>
        <w:ind w:firstLine="720"/>
        <w:jc w:val="both"/>
        <w:rPr>
          <w:rFonts w:cs="David" w:hint="cs"/>
          <w:rtl/>
        </w:rPr>
      </w:pPr>
    </w:p>
    <w:p w14:paraId="6EC0531E" w14:textId="77777777" w:rsidR="0000405A" w:rsidRDefault="0000405A" w:rsidP="0000405A">
      <w:pPr>
        <w:bidi/>
        <w:jc w:val="both"/>
        <w:rPr>
          <w:rFonts w:cs="David" w:hint="cs"/>
          <w:u w:val="single"/>
          <w:rtl/>
        </w:rPr>
      </w:pPr>
      <w:r>
        <w:rPr>
          <w:rFonts w:cs="David" w:hint="cs"/>
          <w:u w:val="single"/>
          <w:rtl/>
        </w:rPr>
        <w:t>יריב לוין</w:t>
      </w:r>
      <w:r>
        <w:rPr>
          <w:rFonts w:cs="David" w:hint="cs"/>
          <w:rtl/>
        </w:rPr>
        <w:t>:</w:t>
      </w:r>
    </w:p>
    <w:p w14:paraId="63419CCF" w14:textId="77777777" w:rsidR="0000405A" w:rsidRDefault="0000405A" w:rsidP="0000405A">
      <w:pPr>
        <w:bidi/>
        <w:ind w:firstLine="720"/>
        <w:jc w:val="both"/>
        <w:rPr>
          <w:rFonts w:cs="David" w:hint="cs"/>
          <w:rtl/>
        </w:rPr>
      </w:pPr>
    </w:p>
    <w:p w14:paraId="6729953A" w14:textId="77777777" w:rsidR="0000405A" w:rsidRDefault="0000405A" w:rsidP="0000405A">
      <w:pPr>
        <w:bidi/>
        <w:ind w:firstLine="720"/>
        <w:jc w:val="both"/>
        <w:rPr>
          <w:rFonts w:cs="David" w:hint="cs"/>
          <w:rtl/>
        </w:rPr>
      </w:pPr>
      <w:r>
        <w:rPr>
          <w:rFonts w:cs="David" w:hint="cs"/>
          <w:rtl/>
        </w:rPr>
        <w:t xml:space="preserve">אבל, שוב, ההגשה והכל צריכים להיעשות למנהלת הוועדה. </w:t>
      </w:r>
    </w:p>
    <w:p w14:paraId="414EBEB7" w14:textId="77777777" w:rsidR="0000405A" w:rsidRDefault="0000405A" w:rsidP="0000405A">
      <w:pPr>
        <w:bidi/>
        <w:ind w:firstLine="720"/>
        <w:jc w:val="both"/>
        <w:rPr>
          <w:rFonts w:cs="David" w:hint="cs"/>
          <w:rtl/>
        </w:rPr>
      </w:pPr>
    </w:p>
    <w:p w14:paraId="04F75ADC"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0655E60" w14:textId="77777777" w:rsidR="0000405A" w:rsidRDefault="0000405A" w:rsidP="0000405A">
      <w:pPr>
        <w:bidi/>
        <w:ind w:firstLine="720"/>
        <w:jc w:val="both"/>
        <w:rPr>
          <w:rFonts w:cs="David" w:hint="cs"/>
          <w:rtl/>
        </w:rPr>
      </w:pPr>
    </w:p>
    <w:p w14:paraId="6BE2420B" w14:textId="77777777" w:rsidR="0000405A" w:rsidRDefault="0000405A" w:rsidP="0000405A">
      <w:pPr>
        <w:bidi/>
        <w:ind w:firstLine="720"/>
        <w:jc w:val="both"/>
        <w:rPr>
          <w:rFonts w:cs="David" w:hint="cs"/>
          <w:rtl/>
        </w:rPr>
      </w:pPr>
      <w:r>
        <w:rPr>
          <w:rFonts w:cs="David" w:hint="cs"/>
          <w:rtl/>
        </w:rPr>
        <w:t xml:space="preserve">כן. </w:t>
      </w:r>
    </w:p>
    <w:p w14:paraId="620C9089" w14:textId="77777777" w:rsidR="0000405A" w:rsidRDefault="0000405A" w:rsidP="0000405A">
      <w:pPr>
        <w:bidi/>
        <w:jc w:val="both"/>
        <w:rPr>
          <w:rFonts w:cs="David" w:hint="cs"/>
          <w:u w:val="single"/>
          <w:rtl/>
        </w:rPr>
      </w:pPr>
    </w:p>
    <w:p w14:paraId="1711D162"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219A4883" w14:textId="77777777" w:rsidR="0000405A" w:rsidRDefault="0000405A" w:rsidP="0000405A">
      <w:pPr>
        <w:bidi/>
        <w:ind w:firstLine="720"/>
        <w:jc w:val="both"/>
        <w:rPr>
          <w:rFonts w:cs="David" w:hint="cs"/>
          <w:rtl/>
        </w:rPr>
      </w:pPr>
    </w:p>
    <w:p w14:paraId="36DC8E00" w14:textId="77777777" w:rsidR="0000405A" w:rsidRDefault="0000405A" w:rsidP="0000405A">
      <w:pPr>
        <w:bidi/>
        <w:ind w:firstLine="720"/>
        <w:jc w:val="both"/>
        <w:rPr>
          <w:rFonts w:cs="David" w:hint="cs"/>
          <w:rtl/>
        </w:rPr>
      </w:pPr>
      <w:r>
        <w:rPr>
          <w:rFonts w:cs="David" w:hint="cs"/>
          <w:rtl/>
        </w:rPr>
        <w:t>כי ברגע שאתה מעביר את זה ליועץ המשפטי לממשלה, אתה כבר הופך אותו למבקר הצהרת ההון.</w:t>
      </w:r>
    </w:p>
    <w:p w14:paraId="4640699F" w14:textId="77777777" w:rsidR="0000405A" w:rsidRDefault="0000405A" w:rsidP="0000405A">
      <w:pPr>
        <w:bidi/>
        <w:ind w:firstLine="720"/>
        <w:jc w:val="both"/>
        <w:rPr>
          <w:rFonts w:cs="David" w:hint="cs"/>
          <w:rtl/>
        </w:rPr>
      </w:pPr>
    </w:p>
    <w:p w14:paraId="3020C78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492C2C1" w14:textId="77777777" w:rsidR="0000405A" w:rsidRDefault="0000405A" w:rsidP="0000405A">
      <w:pPr>
        <w:bidi/>
        <w:ind w:firstLine="720"/>
        <w:jc w:val="both"/>
        <w:rPr>
          <w:rFonts w:cs="David" w:hint="cs"/>
          <w:rtl/>
        </w:rPr>
      </w:pPr>
    </w:p>
    <w:p w14:paraId="3D4661F8" w14:textId="77777777" w:rsidR="0000405A" w:rsidRDefault="0000405A" w:rsidP="0000405A">
      <w:pPr>
        <w:bidi/>
        <w:ind w:firstLine="720"/>
        <w:jc w:val="both"/>
        <w:rPr>
          <w:rFonts w:cs="David" w:hint="cs"/>
          <w:rtl/>
        </w:rPr>
      </w:pPr>
      <w:r>
        <w:rPr>
          <w:rFonts w:cs="David" w:hint="cs"/>
          <w:rtl/>
        </w:rPr>
        <w:t xml:space="preserve">כל הנושא של הצהרת הון הוא בסמכות של הוועדה. היא מאצילה את הסמכות הטכנית למנהלת הוועדה. </w:t>
      </w:r>
    </w:p>
    <w:p w14:paraId="50294AAC" w14:textId="77777777" w:rsidR="0000405A" w:rsidRDefault="0000405A" w:rsidP="0000405A">
      <w:pPr>
        <w:bidi/>
        <w:ind w:firstLine="720"/>
        <w:jc w:val="both"/>
        <w:rPr>
          <w:rFonts w:cs="David" w:hint="cs"/>
          <w:rtl/>
        </w:rPr>
      </w:pPr>
    </w:p>
    <w:p w14:paraId="5B2291AF"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583BC150" w14:textId="77777777" w:rsidR="0000405A" w:rsidRDefault="0000405A" w:rsidP="0000405A">
      <w:pPr>
        <w:bidi/>
        <w:ind w:firstLine="720"/>
        <w:jc w:val="both"/>
        <w:rPr>
          <w:rFonts w:cs="David" w:hint="cs"/>
          <w:rtl/>
        </w:rPr>
      </w:pPr>
    </w:p>
    <w:p w14:paraId="0773F2A2" w14:textId="77777777" w:rsidR="0000405A" w:rsidRDefault="0000405A" w:rsidP="0000405A">
      <w:pPr>
        <w:bidi/>
        <w:ind w:firstLine="720"/>
        <w:jc w:val="both"/>
        <w:rPr>
          <w:rFonts w:cs="David" w:hint="cs"/>
          <w:rtl/>
        </w:rPr>
      </w:pPr>
      <w:r>
        <w:rPr>
          <w:rFonts w:cs="David" w:hint="cs"/>
          <w:rtl/>
        </w:rPr>
        <w:t xml:space="preserve">אתם יכולים לראות, זה גם מופיע ב-36, שזה נוסח שמתוקן, מתי חבר הכנסת יגיש, הוא מגיש לוועדת האתיקה, הפירוט ואז, "הצהרות ההון שהוגשו לוועדת האתיקה, יועברו מבלי שנפתחו לעיונו של היועץ המשפטי לכנסת", בסעיף 59, "היועץ המשפטי לכנסת יבדוק את הצהרות ההון", פה אפשר להוסיף את מה שהציע חבר הכנסת לוין, "ינחה את חברי הכנסת לגבי הגשתן בהתאם לכללים אלה, לרבות בדבר הצורך בתיקונים והשלמות וידווח לוועדת האתיקה על אי קיום הוראות פרק זה או על סטייה מהן על ידי חבר הכנסת". </w:t>
      </w:r>
    </w:p>
    <w:p w14:paraId="062FD8CB" w14:textId="77777777" w:rsidR="0000405A" w:rsidRDefault="0000405A" w:rsidP="0000405A">
      <w:pPr>
        <w:bidi/>
        <w:ind w:firstLine="720"/>
        <w:jc w:val="both"/>
        <w:rPr>
          <w:rFonts w:cs="David" w:hint="cs"/>
          <w:rtl/>
        </w:rPr>
      </w:pPr>
    </w:p>
    <w:p w14:paraId="749C901A"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355123AA" w14:textId="77777777" w:rsidR="0000405A" w:rsidRDefault="0000405A" w:rsidP="0000405A">
      <w:pPr>
        <w:bidi/>
        <w:ind w:firstLine="720"/>
        <w:jc w:val="both"/>
        <w:rPr>
          <w:rFonts w:cs="David" w:hint="cs"/>
          <w:rtl/>
        </w:rPr>
      </w:pPr>
    </w:p>
    <w:p w14:paraId="04D21218" w14:textId="77777777" w:rsidR="0000405A" w:rsidRDefault="0000405A" w:rsidP="0000405A">
      <w:pPr>
        <w:bidi/>
        <w:ind w:firstLine="720"/>
        <w:jc w:val="both"/>
        <w:rPr>
          <w:rFonts w:cs="David" w:hint="cs"/>
          <w:rtl/>
        </w:rPr>
      </w:pPr>
      <w:r>
        <w:rPr>
          <w:rFonts w:cs="David" w:hint="cs"/>
          <w:rtl/>
        </w:rPr>
        <w:t xml:space="preserve">צריך להיות תהליך ופה נשאלת השאלה, </w:t>
      </w:r>
      <w:proofErr w:type="spellStart"/>
      <w:r>
        <w:rPr>
          <w:rFonts w:cs="David" w:hint="cs"/>
          <w:rtl/>
        </w:rPr>
        <w:t>ה'ידווח</w:t>
      </w:r>
      <w:proofErr w:type="spellEnd"/>
      <w:r>
        <w:rPr>
          <w:rFonts w:cs="David" w:hint="cs"/>
          <w:rtl/>
        </w:rPr>
        <w:t xml:space="preserve">', זה לא כזה אלמנטרי. קודם כל הוא צריך יהיה להגיד לחבר הכנסת 'תשמע, אני מציע לך לתקן', זה שלב א' שצריך להיות, ובשלב ב' נשאלת השאלה, אם אומר לך חבר הכנסת, 'אדוני, עם כל הכבוד לפרשנותך את החוק, למה שאתה חושב, אני חושב שאני את שלי עשיתי כמו שצריך, אני עומד מאחורי זה ואני לא רוצה לתקן כלום', אז מה? אז זה הפך למשהו שוועדת האתיקה תגיד שזו אפשרות לעברה אתית? לא, זה לא פשוט. </w:t>
      </w:r>
    </w:p>
    <w:p w14:paraId="0A0CD453" w14:textId="77777777" w:rsidR="0000405A" w:rsidRDefault="0000405A" w:rsidP="0000405A">
      <w:pPr>
        <w:bidi/>
        <w:ind w:firstLine="720"/>
        <w:jc w:val="both"/>
        <w:rPr>
          <w:rFonts w:cs="David" w:hint="cs"/>
          <w:rtl/>
        </w:rPr>
      </w:pPr>
    </w:p>
    <w:p w14:paraId="293A3112"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8794CDE" w14:textId="77777777" w:rsidR="0000405A" w:rsidRDefault="0000405A" w:rsidP="0000405A">
      <w:pPr>
        <w:bidi/>
        <w:ind w:firstLine="720"/>
        <w:jc w:val="both"/>
        <w:rPr>
          <w:rFonts w:cs="David" w:hint="cs"/>
          <w:rtl/>
        </w:rPr>
      </w:pPr>
    </w:p>
    <w:p w14:paraId="2086A583" w14:textId="77777777" w:rsidR="0000405A" w:rsidRDefault="0000405A" w:rsidP="0000405A">
      <w:pPr>
        <w:bidi/>
        <w:ind w:firstLine="720"/>
        <w:jc w:val="both"/>
        <w:rPr>
          <w:rFonts w:cs="David" w:hint="cs"/>
          <w:rtl/>
        </w:rPr>
      </w:pPr>
      <w:r>
        <w:rPr>
          <w:rFonts w:cs="David" w:hint="cs"/>
          <w:rtl/>
        </w:rPr>
        <w:t xml:space="preserve">רגע, אני דווקא פה הולך איתך. אני חושב שאז, אני לא יודע איך לנסח את זה, יהיה כתוב שהיועץ המשפטי לכנסת העיר לחבר הכנסת אורון אחת, שתיים, שלוש, חבר הכנסת אורון דחה את הטענות הללו וזה יהיה בתוך התיק. </w:t>
      </w:r>
    </w:p>
    <w:p w14:paraId="6888434B" w14:textId="77777777" w:rsidR="0000405A" w:rsidRDefault="0000405A" w:rsidP="0000405A">
      <w:pPr>
        <w:bidi/>
        <w:ind w:firstLine="720"/>
        <w:jc w:val="both"/>
        <w:rPr>
          <w:rFonts w:cs="David" w:hint="cs"/>
          <w:rtl/>
        </w:rPr>
      </w:pPr>
    </w:p>
    <w:p w14:paraId="4E8A70A2"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300FCF45" w14:textId="77777777" w:rsidR="0000405A" w:rsidRDefault="0000405A" w:rsidP="0000405A">
      <w:pPr>
        <w:bidi/>
        <w:ind w:firstLine="720"/>
        <w:jc w:val="both"/>
        <w:rPr>
          <w:rFonts w:cs="David" w:hint="cs"/>
          <w:rtl/>
        </w:rPr>
      </w:pPr>
    </w:p>
    <w:p w14:paraId="698F4A6D" w14:textId="77777777" w:rsidR="0000405A" w:rsidRDefault="0000405A" w:rsidP="0000405A">
      <w:pPr>
        <w:bidi/>
        <w:ind w:firstLine="720"/>
        <w:jc w:val="both"/>
        <w:rPr>
          <w:rFonts w:cs="David" w:hint="cs"/>
          <w:rtl/>
        </w:rPr>
      </w:pPr>
      <w:r>
        <w:rPr>
          <w:rFonts w:cs="David" w:hint="cs"/>
          <w:rtl/>
        </w:rPr>
        <w:t>זה מה שצריך.</w:t>
      </w:r>
    </w:p>
    <w:p w14:paraId="392738ED" w14:textId="77777777" w:rsidR="0000405A" w:rsidRDefault="0000405A" w:rsidP="0000405A">
      <w:pPr>
        <w:bidi/>
        <w:ind w:firstLine="720"/>
        <w:jc w:val="both"/>
        <w:rPr>
          <w:rFonts w:cs="David" w:hint="cs"/>
          <w:rtl/>
        </w:rPr>
      </w:pPr>
    </w:p>
    <w:p w14:paraId="30BFA33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2E4EA31" w14:textId="77777777" w:rsidR="0000405A" w:rsidRDefault="0000405A" w:rsidP="0000405A">
      <w:pPr>
        <w:bidi/>
        <w:ind w:firstLine="720"/>
        <w:jc w:val="both"/>
        <w:rPr>
          <w:rFonts w:cs="David" w:hint="cs"/>
          <w:rtl/>
        </w:rPr>
      </w:pPr>
    </w:p>
    <w:p w14:paraId="62F92DA5" w14:textId="77777777" w:rsidR="0000405A" w:rsidRDefault="0000405A" w:rsidP="0000405A">
      <w:pPr>
        <w:bidi/>
        <w:ind w:firstLine="720"/>
        <w:jc w:val="both"/>
        <w:rPr>
          <w:rFonts w:cs="David" w:hint="cs"/>
          <w:rtl/>
        </w:rPr>
      </w:pPr>
      <w:r>
        <w:rPr>
          <w:rFonts w:cs="David" w:hint="cs"/>
          <w:rtl/>
        </w:rPr>
        <w:t xml:space="preserve">ואם זה ייפתח מתי שהוא, אז הוא ישא בתוצאות. אבל אני גם חושב שלהתחיל דיון בוועדת האתיקה על טיבן של הצהרות הון זה בסוף יביא לזה ש... אז אתה צריך להביא את הכל, הוא יגיד 'תשמע, אני כתבתי בסעיף ההוא על הזה והחשבון הזה בעצם מופיע פה', אני גם לא רואה את הכלים שיעשו את זה. מה שלנו חשוב בעניין הזה, אם לא מקבלים את הגישה שחבר כנסת צריך להראות את הונו בציבור, זה לאותו מצב שבו יזדקקו להצהרת ההון על פי החלטה של בית משפט ואז אם ההצהרה היא לא אמינה, מישהו ראה קודם ואמר שהיא לא אמינה. ואם הוא לא ראה את זה, אז הוא יהיה חלק מהמשפט, זה חלק מהעניין הפלילי, שרימית בהצהרת ההון שלך, כי הוא חתום עליה. </w:t>
      </w:r>
    </w:p>
    <w:p w14:paraId="0C58F699" w14:textId="77777777" w:rsidR="0000405A" w:rsidRDefault="0000405A" w:rsidP="0000405A">
      <w:pPr>
        <w:bidi/>
        <w:jc w:val="both"/>
        <w:rPr>
          <w:rFonts w:cs="David" w:hint="cs"/>
          <w:u w:val="single"/>
          <w:rtl/>
        </w:rPr>
      </w:pPr>
    </w:p>
    <w:p w14:paraId="4BF91563"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DB64D95" w14:textId="77777777" w:rsidR="0000405A" w:rsidRDefault="0000405A" w:rsidP="0000405A">
      <w:pPr>
        <w:bidi/>
        <w:ind w:firstLine="720"/>
        <w:jc w:val="both"/>
        <w:rPr>
          <w:rFonts w:cs="David" w:hint="cs"/>
          <w:rtl/>
        </w:rPr>
      </w:pPr>
    </w:p>
    <w:p w14:paraId="45CB2612" w14:textId="77777777" w:rsidR="0000405A" w:rsidRDefault="0000405A" w:rsidP="0000405A">
      <w:pPr>
        <w:bidi/>
        <w:ind w:firstLine="720"/>
        <w:jc w:val="both"/>
        <w:rPr>
          <w:rFonts w:cs="David" w:hint="cs"/>
          <w:rtl/>
        </w:rPr>
      </w:pPr>
      <w:r>
        <w:rPr>
          <w:rFonts w:cs="David" w:hint="cs"/>
          <w:rtl/>
        </w:rPr>
        <w:t>בעצם מה שיגיע לוועדת האתיקה יהיה רק  מי שלא הגיש בכלל.</w:t>
      </w:r>
    </w:p>
    <w:p w14:paraId="1D804B52" w14:textId="77777777" w:rsidR="0000405A" w:rsidRDefault="0000405A" w:rsidP="0000405A">
      <w:pPr>
        <w:bidi/>
        <w:ind w:firstLine="720"/>
        <w:jc w:val="both"/>
        <w:rPr>
          <w:rFonts w:cs="David" w:hint="cs"/>
          <w:rtl/>
        </w:rPr>
      </w:pPr>
    </w:p>
    <w:p w14:paraId="5DD646E7"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006AFC04" w14:textId="77777777" w:rsidR="0000405A" w:rsidRDefault="0000405A" w:rsidP="0000405A">
      <w:pPr>
        <w:bidi/>
        <w:ind w:firstLine="720"/>
        <w:jc w:val="both"/>
        <w:rPr>
          <w:rFonts w:cs="David" w:hint="cs"/>
          <w:rtl/>
        </w:rPr>
      </w:pPr>
    </w:p>
    <w:p w14:paraId="2352CEBE" w14:textId="77777777" w:rsidR="0000405A" w:rsidRDefault="0000405A" w:rsidP="0000405A">
      <w:pPr>
        <w:bidi/>
        <w:ind w:firstLine="720"/>
        <w:jc w:val="both"/>
        <w:rPr>
          <w:rFonts w:cs="David" w:hint="cs"/>
          <w:rtl/>
        </w:rPr>
      </w:pPr>
      <w:r>
        <w:rPr>
          <w:rFonts w:cs="David" w:hint="cs"/>
          <w:rtl/>
        </w:rPr>
        <w:t xml:space="preserve">נכון </w:t>
      </w:r>
    </w:p>
    <w:p w14:paraId="3AD205B9" w14:textId="77777777" w:rsidR="0000405A" w:rsidRDefault="0000405A" w:rsidP="0000405A">
      <w:pPr>
        <w:bidi/>
        <w:ind w:firstLine="720"/>
        <w:jc w:val="both"/>
        <w:rPr>
          <w:rFonts w:cs="David" w:hint="cs"/>
          <w:rtl/>
        </w:rPr>
      </w:pPr>
    </w:p>
    <w:p w14:paraId="2632601D"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59E08DB" w14:textId="77777777" w:rsidR="0000405A" w:rsidRDefault="0000405A" w:rsidP="0000405A">
      <w:pPr>
        <w:bidi/>
        <w:ind w:firstLine="720"/>
        <w:jc w:val="both"/>
        <w:rPr>
          <w:rFonts w:cs="David" w:hint="cs"/>
          <w:rtl/>
        </w:rPr>
      </w:pPr>
    </w:p>
    <w:p w14:paraId="4AC6AEF9" w14:textId="77777777" w:rsidR="0000405A" w:rsidRDefault="0000405A" w:rsidP="0000405A">
      <w:pPr>
        <w:bidi/>
        <w:ind w:firstLine="720"/>
        <w:jc w:val="both"/>
        <w:rPr>
          <w:rFonts w:cs="David" w:hint="cs"/>
          <w:rtl/>
        </w:rPr>
      </w:pPr>
      <w:r>
        <w:rPr>
          <w:rFonts w:cs="David" w:hint="cs"/>
          <w:rtl/>
        </w:rPr>
        <w:t xml:space="preserve">כן. </w:t>
      </w:r>
    </w:p>
    <w:p w14:paraId="43335236" w14:textId="77777777" w:rsidR="0000405A" w:rsidRDefault="0000405A" w:rsidP="0000405A">
      <w:pPr>
        <w:bidi/>
        <w:ind w:firstLine="720"/>
        <w:jc w:val="both"/>
        <w:rPr>
          <w:rFonts w:cs="David" w:hint="cs"/>
          <w:rtl/>
        </w:rPr>
      </w:pPr>
    </w:p>
    <w:p w14:paraId="22E5AD99"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60418119" w14:textId="77777777" w:rsidR="0000405A" w:rsidRDefault="0000405A" w:rsidP="0000405A">
      <w:pPr>
        <w:bidi/>
        <w:ind w:firstLine="720"/>
        <w:jc w:val="both"/>
        <w:rPr>
          <w:rFonts w:cs="David" w:hint="cs"/>
          <w:rtl/>
        </w:rPr>
      </w:pPr>
    </w:p>
    <w:p w14:paraId="4C0296F7" w14:textId="77777777" w:rsidR="0000405A" w:rsidRDefault="0000405A" w:rsidP="0000405A">
      <w:pPr>
        <w:bidi/>
        <w:ind w:firstLine="720"/>
        <w:jc w:val="both"/>
        <w:rPr>
          <w:rFonts w:cs="David" w:hint="cs"/>
          <w:rtl/>
        </w:rPr>
      </w:pPr>
      <w:r>
        <w:rPr>
          <w:rFonts w:cs="David" w:hint="cs"/>
          <w:rtl/>
        </w:rPr>
        <w:t xml:space="preserve">למה? מישהו הגיש והתעלם בכלל מרכוש של בן זוג. </w:t>
      </w:r>
    </w:p>
    <w:p w14:paraId="1A665760" w14:textId="77777777" w:rsidR="0000405A" w:rsidRDefault="0000405A" w:rsidP="0000405A">
      <w:pPr>
        <w:bidi/>
        <w:ind w:firstLine="720"/>
        <w:jc w:val="both"/>
        <w:rPr>
          <w:rFonts w:cs="David" w:hint="cs"/>
          <w:rtl/>
        </w:rPr>
      </w:pPr>
    </w:p>
    <w:p w14:paraId="6332C8F4"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2E5412A2" w14:textId="77777777" w:rsidR="0000405A" w:rsidRDefault="0000405A" w:rsidP="0000405A">
      <w:pPr>
        <w:bidi/>
        <w:ind w:firstLine="720"/>
        <w:jc w:val="both"/>
        <w:rPr>
          <w:rFonts w:cs="David" w:hint="cs"/>
          <w:rtl/>
        </w:rPr>
      </w:pPr>
    </w:p>
    <w:p w14:paraId="6A5B8A18" w14:textId="77777777" w:rsidR="0000405A" w:rsidRDefault="0000405A" w:rsidP="0000405A">
      <w:pPr>
        <w:bidi/>
        <w:ind w:firstLine="720"/>
        <w:jc w:val="both"/>
        <w:rPr>
          <w:rFonts w:cs="David" w:hint="cs"/>
          <w:rtl/>
        </w:rPr>
      </w:pPr>
      <w:r>
        <w:rPr>
          <w:rFonts w:cs="David" w:hint="cs"/>
          <w:rtl/>
        </w:rPr>
        <w:t xml:space="preserve">והם לא רוצים להביא את זה לוועדת האתיקה. </w:t>
      </w:r>
    </w:p>
    <w:p w14:paraId="54CDB23A" w14:textId="77777777" w:rsidR="0000405A" w:rsidRDefault="0000405A" w:rsidP="0000405A">
      <w:pPr>
        <w:bidi/>
        <w:jc w:val="both"/>
        <w:rPr>
          <w:rFonts w:cs="David" w:hint="cs"/>
          <w:u w:val="single"/>
          <w:rtl/>
        </w:rPr>
      </w:pPr>
    </w:p>
    <w:p w14:paraId="723B506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88890DA" w14:textId="77777777" w:rsidR="0000405A" w:rsidRDefault="0000405A" w:rsidP="0000405A">
      <w:pPr>
        <w:bidi/>
        <w:ind w:firstLine="720"/>
        <w:jc w:val="both"/>
        <w:rPr>
          <w:rFonts w:cs="David" w:hint="cs"/>
          <w:rtl/>
        </w:rPr>
      </w:pPr>
    </w:p>
    <w:p w14:paraId="5A29EAC3" w14:textId="77777777" w:rsidR="0000405A" w:rsidRDefault="0000405A" w:rsidP="0000405A">
      <w:pPr>
        <w:bidi/>
        <w:ind w:firstLine="720"/>
        <w:jc w:val="both"/>
        <w:rPr>
          <w:rFonts w:cs="David" w:hint="cs"/>
          <w:rtl/>
        </w:rPr>
      </w:pPr>
      <w:r>
        <w:rPr>
          <w:rFonts w:cs="David" w:hint="cs"/>
          <w:rtl/>
        </w:rPr>
        <w:t xml:space="preserve">והיועץ המשפטי אומר לו 'תראה, שכחת לכתוב את בן הזוג', והוא אומר 'אני לא רוצה'. </w:t>
      </w:r>
    </w:p>
    <w:p w14:paraId="15202671" w14:textId="77777777" w:rsidR="0000405A" w:rsidRDefault="0000405A" w:rsidP="0000405A">
      <w:pPr>
        <w:bidi/>
        <w:ind w:firstLine="720"/>
        <w:jc w:val="both"/>
        <w:rPr>
          <w:rFonts w:cs="David" w:hint="cs"/>
          <w:rtl/>
        </w:rPr>
      </w:pPr>
    </w:p>
    <w:p w14:paraId="0D6F6A3C" w14:textId="77777777" w:rsidR="0000405A" w:rsidRDefault="0000405A" w:rsidP="0000405A">
      <w:pPr>
        <w:bidi/>
        <w:jc w:val="both"/>
        <w:rPr>
          <w:rFonts w:cs="David" w:hint="cs"/>
          <w:rtl/>
        </w:rPr>
      </w:pPr>
      <w:r>
        <w:rPr>
          <w:rFonts w:cs="David" w:hint="cs"/>
          <w:u w:val="single"/>
          <w:rtl/>
        </w:rPr>
        <w:t>יצחק זמיר</w:t>
      </w:r>
      <w:r>
        <w:rPr>
          <w:rFonts w:cs="David" w:hint="cs"/>
          <w:rtl/>
        </w:rPr>
        <w:t>:</w:t>
      </w:r>
    </w:p>
    <w:p w14:paraId="064B4795" w14:textId="77777777" w:rsidR="0000405A" w:rsidRDefault="0000405A" w:rsidP="0000405A">
      <w:pPr>
        <w:bidi/>
        <w:ind w:firstLine="720"/>
        <w:jc w:val="both"/>
        <w:rPr>
          <w:rFonts w:cs="David" w:hint="cs"/>
          <w:rtl/>
        </w:rPr>
      </w:pPr>
    </w:p>
    <w:p w14:paraId="1105D30F" w14:textId="77777777" w:rsidR="0000405A" w:rsidRDefault="0000405A" w:rsidP="0000405A">
      <w:pPr>
        <w:bidi/>
        <w:ind w:firstLine="720"/>
        <w:jc w:val="both"/>
        <w:rPr>
          <w:rFonts w:cs="David" w:hint="cs"/>
          <w:rtl/>
        </w:rPr>
      </w:pPr>
      <w:r>
        <w:rPr>
          <w:rFonts w:cs="David" w:hint="cs"/>
          <w:rtl/>
        </w:rPr>
        <w:t xml:space="preserve">אז מה קורה אז? </w:t>
      </w:r>
    </w:p>
    <w:p w14:paraId="277E9535" w14:textId="77777777" w:rsidR="0000405A" w:rsidRDefault="0000405A" w:rsidP="0000405A">
      <w:pPr>
        <w:bidi/>
        <w:ind w:firstLine="720"/>
        <w:jc w:val="both"/>
        <w:rPr>
          <w:rFonts w:cs="David" w:hint="cs"/>
          <w:rtl/>
        </w:rPr>
      </w:pPr>
    </w:p>
    <w:p w14:paraId="3E2ED2EB"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55E51D9" w14:textId="77777777" w:rsidR="0000405A" w:rsidRDefault="0000405A" w:rsidP="0000405A">
      <w:pPr>
        <w:bidi/>
        <w:ind w:firstLine="720"/>
        <w:jc w:val="both"/>
        <w:rPr>
          <w:rFonts w:cs="David" w:hint="cs"/>
          <w:rtl/>
        </w:rPr>
      </w:pPr>
    </w:p>
    <w:p w14:paraId="2E76A875" w14:textId="77777777" w:rsidR="0000405A" w:rsidRDefault="0000405A" w:rsidP="0000405A">
      <w:pPr>
        <w:bidi/>
        <w:ind w:firstLine="720"/>
        <w:jc w:val="both"/>
        <w:rPr>
          <w:rFonts w:cs="David" w:hint="cs"/>
          <w:rtl/>
        </w:rPr>
      </w:pPr>
      <w:r>
        <w:rPr>
          <w:rFonts w:cs="David" w:hint="cs"/>
          <w:rtl/>
        </w:rPr>
        <w:t xml:space="preserve">הוא כותב בתוך התיק, 'הערתי לחבר הזה', הוא רואה שהוא כותב, זה חלק מהתיק, בתוך המעטפה. </w:t>
      </w:r>
    </w:p>
    <w:p w14:paraId="192953F1" w14:textId="77777777" w:rsidR="0000405A" w:rsidRDefault="0000405A" w:rsidP="0000405A">
      <w:pPr>
        <w:bidi/>
        <w:ind w:firstLine="720"/>
        <w:jc w:val="both"/>
        <w:rPr>
          <w:rFonts w:cs="David" w:hint="cs"/>
          <w:rtl/>
        </w:rPr>
      </w:pPr>
    </w:p>
    <w:p w14:paraId="61860A4F" w14:textId="77777777" w:rsidR="0000405A" w:rsidRDefault="0000405A" w:rsidP="0000405A">
      <w:pPr>
        <w:bidi/>
        <w:jc w:val="both"/>
        <w:rPr>
          <w:rFonts w:cs="David" w:hint="cs"/>
          <w:u w:val="single"/>
          <w:rtl/>
        </w:rPr>
      </w:pPr>
      <w:r>
        <w:rPr>
          <w:rFonts w:cs="David" w:hint="cs"/>
          <w:u w:val="single"/>
          <w:rtl/>
        </w:rPr>
        <w:t>ארבל אסטרחן</w:t>
      </w:r>
      <w:r>
        <w:rPr>
          <w:rFonts w:cs="David" w:hint="cs"/>
          <w:rtl/>
        </w:rPr>
        <w:t>:</w:t>
      </w:r>
    </w:p>
    <w:p w14:paraId="6E4656A8" w14:textId="77777777" w:rsidR="0000405A" w:rsidRDefault="0000405A" w:rsidP="0000405A">
      <w:pPr>
        <w:bidi/>
        <w:ind w:firstLine="720"/>
        <w:jc w:val="both"/>
        <w:rPr>
          <w:rFonts w:cs="David" w:hint="cs"/>
          <w:rtl/>
        </w:rPr>
      </w:pPr>
    </w:p>
    <w:p w14:paraId="1B7762B2" w14:textId="77777777" w:rsidR="0000405A" w:rsidRDefault="0000405A" w:rsidP="0000405A">
      <w:pPr>
        <w:bidi/>
        <w:ind w:firstLine="720"/>
        <w:jc w:val="both"/>
        <w:rPr>
          <w:rFonts w:cs="David" w:hint="cs"/>
          <w:rtl/>
        </w:rPr>
      </w:pPr>
      <w:r>
        <w:rPr>
          <w:rFonts w:cs="David" w:hint="cs"/>
          <w:rtl/>
        </w:rPr>
        <w:t xml:space="preserve">זה לא יגיע לוועדת האתיקה, זו לא עילה לקובלנה לוועדת האתיקה. </w:t>
      </w:r>
    </w:p>
    <w:p w14:paraId="4E11FD49" w14:textId="77777777" w:rsidR="0000405A" w:rsidRDefault="0000405A" w:rsidP="0000405A">
      <w:pPr>
        <w:bidi/>
        <w:ind w:firstLine="720"/>
        <w:jc w:val="both"/>
        <w:rPr>
          <w:rFonts w:cs="David" w:hint="cs"/>
          <w:rtl/>
        </w:rPr>
      </w:pPr>
    </w:p>
    <w:p w14:paraId="232EC352"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5407E68C" w14:textId="77777777" w:rsidR="0000405A" w:rsidRDefault="0000405A" w:rsidP="0000405A">
      <w:pPr>
        <w:bidi/>
        <w:ind w:firstLine="720"/>
        <w:jc w:val="both"/>
        <w:rPr>
          <w:rFonts w:cs="David" w:hint="cs"/>
          <w:rtl/>
        </w:rPr>
      </w:pPr>
    </w:p>
    <w:p w14:paraId="4E2466D2" w14:textId="77777777" w:rsidR="0000405A" w:rsidRDefault="0000405A" w:rsidP="0000405A">
      <w:pPr>
        <w:bidi/>
        <w:ind w:firstLine="720"/>
        <w:jc w:val="both"/>
        <w:rPr>
          <w:rFonts w:cs="David" w:hint="cs"/>
          <w:rtl/>
        </w:rPr>
      </w:pPr>
      <w:r>
        <w:rPr>
          <w:rFonts w:cs="David" w:hint="cs"/>
          <w:rtl/>
        </w:rPr>
        <w:t xml:space="preserve">בסדר, אבל ההערה שלו ישנה בתוך התיק. </w:t>
      </w:r>
    </w:p>
    <w:p w14:paraId="65895796" w14:textId="77777777" w:rsidR="0000405A" w:rsidRDefault="0000405A" w:rsidP="0000405A">
      <w:pPr>
        <w:bidi/>
        <w:ind w:firstLine="720"/>
        <w:jc w:val="both"/>
        <w:rPr>
          <w:rFonts w:cs="David" w:hint="cs"/>
          <w:rtl/>
        </w:rPr>
      </w:pPr>
    </w:p>
    <w:p w14:paraId="60F1F267"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3CED3C40" w14:textId="77777777" w:rsidR="0000405A" w:rsidRDefault="0000405A" w:rsidP="0000405A">
      <w:pPr>
        <w:bidi/>
        <w:ind w:firstLine="720"/>
        <w:jc w:val="both"/>
        <w:rPr>
          <w:rFonts w:cs="David" w:hint="cs"/>
          <w:rtl/>
        </w:rPr>
      </w:pPr>
    </w:p>
    <w:p w14:paraId="742D2D20" w14:textId="77777777" w:rsidR="0000405A" w:rsidRDefault="0000405A" w:rsidP="0000405A">
      <w:pPr>
        <w:bidi/>
        <w:ind w:firstLine="720"/>
        <w:jc w:val="both"/>
        <w:rPr>
          <w:rFonts w:cs="David" w:hint="cs"/>
          <w:rtl/>
        </w:rPr>
      </w:pPr>
      <w:r>
        <w:rPr>
          <w:rFonts w:cs="David" w:hint="cs"/>
          <w:rtl/>
        </w:rPr>
        <w:t xml:space="preserve">כן, זה די והותר. </w:t>
      </w:r>
    </w:p>
    <w:p w14:paraId="04292894" w14:textId="77777777" w:rsidR="0000405A" w:rsidRDefault="0000405A" w:rsidP="0000405A">
      <w:pPr>
        <w:bidi/>
        <w:ind w:firstLine="720"/>
        <w:jc w:val="both"/>
        <w:rPr>
          <w:rFonts w:cs="David" w:hint="cs"/>
          <w:rtl/>
        </w:rPr>
      </w:pPr>
    </w:p>
    <w:p w14:paraId="3A06644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24289BC" w14:textId="77777777" w:rsidR="0000405A" w:rsidRDefault="0000405A" w:rsidP="0000405A">
      <w:pPr>
        <w:bidi/>
        <w:ind w:firstLine="720"/>
        <w:jc w:val="both"/>
        <w:rPr>
          <w:rFonts w:cs="David" w:hint="cs"/>
          <w:rtl/>
        </w:rPr>
      </w:pPr>
    </w:p>
    <w:p w14:paraId="6DAAA7C4" w14:textId="77777777" w:rsidR="0000405A" w:rsidRDefault="0000405A" w:rsidP="0000405A">
      <w:pPr>
        <w:bidi/>
        <w:ind w:firstLine="720"/>
        <w:jc w:val="both"/>
        <w:rPr>
          <w:rFonts w:cs="David" w:hint="cs"/>
          <w:rtl/>
        </w:rPr>
      </w:pPr>
      <w:r>
        <w:rPr>
          <w:rFonts w:cs="David" w:hint="cs"/>
          <w:rtl/>
        </w:rPr>
        <w:t xml:space="preserve">ויש לנו הוראה שתזכיר את זה. כשדיברנו על הפרק של הצהרות הון, שאם נדרשה ועדת האתיקה לתוכנה של הצהרת הון, לצורך דיון בקובלנה או לצורך דיון לפי פרק זה... אבל האמת היא שלצורך דיון פרק זה היא לא תידרש לתוכן, אם כך, אבל נגיד יש איזה שהוא דיון שטוענים נגד חבר כנסת שהוא קיבל משהו והיא צריכה את התוכן של הצהרת ההון, כתוב 'שיבדוק היועץ המשפטי לכנסת את הצהרת ההון וידווח לוועדת האתיקה על המוצהר'. </w:t>
      </w:r>
    </w:p>
    <w:p w14:paraId="46F30C6E" w14:textId="77777777" w:rsidR="0000405A" w:rsidRDefault="0000405A" w:rsidP="0000405A">
      <w:pPr>
        <w:bidi/>
        <w:ind w:firstLine="720"/>
        <w:jc w:val="both"/>
        <w:rPr>
          <w:rFonts w:cs="David" w:hint="cs"/>
          <w:rtl/>
        </w:rPr>
      </w:pPr>
    </w:p>
    <w:p w14:paraId="7530A61C"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66616B51" w14:textId="77777777" w:rsidR="0000405A" w:rsidRDefault="0000405A" w:rsidP="0000405A">
      <w:pPr>
        <w:bidi/>
        <w:ind w:firstLine="720"/>
        <w:jc w:val="both"/>
        <w:rPr>
          <w:rFonts w:cs="David" w:hint="cs"/>
          <w:rtl/>
        </w:rPr>
      </w:pPr>
    </w:p>
    <w:p w14:paraId="425EF90A" w14:textId="77777777" w:rsidR="0000405A" w:rsidRDefault="0000405A" w:rsidP="0000405A">
      <w:pPr>
        <w:bidi/>
        <w:ind w:firstLine="720"/>
        <w:jc w:val="both"/>
        <w:rPr>
          <w:rFonts w:cs="David" w:hint="cs"/>
          <w:rtl/>
        </w:rPr>
      </w:pPr>
      <w:r>
        <w:rPr>
          <w:rFonts w:cs="David" w:hint="cs"/>
          <w:rtl/>
        </w:rPr>
        <w:t xml:space="preserve">מה פתאום? אתם יודעים איזה פתח אתם פותחים פה? בשום פנים ואופן לא. </w:t>
      </w:r>
    </w:p>
    <w:p w14:paraId="5084BCB7" w14:textId="77777777" w:rsidR="0000405A" w:rsidRDefault="0000405A" w:rsidP="0000405A">
      <w:pPr>
        <w:bidi/>
        <w:ind w:firstLine="720"/>
        <w:jc w:val="both"/>
        <w:rPr>
          <w:rFonts w:cs="David" w:hint="cs"/>
          <w:rtl/>
        </w:rPr>
      </w:pPr>
    </w:p>
    <w:p w14:paraId="0F488848"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6CA0F6CA" w14:textId="77777777" w:rsidR="0000405A" w:rsidRDefault="0000405A" w:rsidP="0000405A">
      <w:pPr>
        <w:bidi/>
        <w:ind w:firstLine="720"/>
        <w:jc w:val="both"/>
        <w:rPr>
          <w:rFonts w:cs="David" w:hint="cs"/>
          <w:rtl/>
        </w:rPr>
      </w:pPr>
    </w:p>
    <w:p w14:paraId="76288BE8" w14:textId="77777777" w:rsidR="0000405A" w:rsidRDefault="0000405A" w:rsidP="0000405A">
      <w:pPr>
        <w:bidi/>
        <w:ind w:firstLine="720"/>
        <w:jc w:val="both"/>
        <w:rPr>
          <w:rFonts w:cs="David" w:hint="cs"/>
          <w:rtl/>
        </w:rPr>
      </w:pPr>
      <w:r>
        <w:rPr>
          <w:rFonts w:cs="David" w:hint="cs"/>
          <w:rtl/>
        </w:rPr>
        <w:t xml:space="preserve">היה מקרה אחד בהיסטוריה של הכנסת שוועדת האתיקה נזקקה להצהרת ההון של חבר הכנסת? </w:t>
      </w:r>
    </w:p>
    <w:p w14:paraId="0C8C2C1C" w14:textId="77777777" w:rsidR="0000405A" w:rsidRDefault="0000405A" w:rsidP="0000405A">
      <w:pPr>
        <w:bidi/>
        <w:ind w:firstLine="720"/>
        <w:jc w:val="both"/>
        <w:rPr>
          <w:rFonts w:cs="David" w:hint="cs"/>
          <w:rtl/>
        </w:rPr>
      </w:pPr>
    </w:p>
    <w:p w14:paraId="7884E624"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1D7DE738" w14:textId="77777777" w:rsidR="0000405A" w:rsidRDefault="0000405A" w:rsidP="0000405A">
      <w:pPr>
        <w:bidi/>
        <w:ind w:firstLine="720"/>
        <w:jc w:val="both"/>
        <w:rPr>
          <w:rFonts w:cs="David" w:hint="cs"/>
          <w:rtl/>
        </w:rPr>
      </w:pPr>
    </w:p>
    <w:p w14:paraId="021C17CE" w14:textId="77777777" w:rsidR="0000405A" w:rsidRDefault="0000405A" w:rsidP="0000405A">
      <w:pPr>
        <w:bidi/>
        <w:ind w:firstLine="720"/>
        <w:jc w:val="both"/>
        <w:rPr>
          <w:rFonts w:cs="David" w:hint="cs"/>
          <w:rtl/>
        </w:rPr>
      </w:pPr>
      <w:r>
        <w:rPr>
          <w:rFonts w:cs="David" w:hint="cs"/>
          <w:rtl/>
        </w:rPr>
        <w:t xml:space="preserve">לא להצהרת ההון. פנו אלינו חברי כנסת בשאלה האם נוכח הבעלות שלהם בכך וכך </w:t>
      </w:r>
      <w:proofErr w:type="spellStart"/>
      <w:r>
        <w:rPr>
          <w:rFonts w:cs="David" w:hint="cs"/>
          <w:rtl/>
        </w:rPr>
        <w:t>וכך</w:t>
      </w:r>
      <w:proofErr w:type="spellEnd"/>
      <w:r>
        <w:rPr>
          <w:rFonts w:cs="David" w:hint="cs"/>
          <w:rtl/>
        </w:rPr>
        <w:t xml:space="preserve"> </w:t>
      </w:r>
      <w:proofErr w:type="spellStart"/>
      <w:r>
        <w:rPr>
          <w:rFonts w:cs="David" w:hint="cs"/>
          <w:rtl/>
        </w:rPr>
        <w:t>וכך</w:t>
      </w:r>
      <w:proofErr w:type="spellEnd"/>
      <w:r>
        <w:rPr>
          <w:rFonts w:cs="David" w:hint="cs"/>
          <w:rtl/>
        </w:rPr>
        <w:t xml:space="preserve"> הם יכולים להשתתף בוועדת---</w:t>
      </w:r>
    </w:p>
    <w:p w14:paraId="0AC9DFC1" w14:textId="77777777" w:rsidR="0000405A" w:rsidRDefault="0000405A" w:rsidP="0000405A">
      <w:pPr>
        <w:bidi/>
        <w:ind w:firstLine="720"/>
        <w:jc w:val="both"/>
        <w:rPr>
          <w:rFonts w:cs="David" w:hint="cs"/>
          <w:rtl/>
        </w:rPr>
      </w:pPr>
    </w:p>
    <w:p w14:paraId="7D999F24"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097B2979" w14:textId="77777777" w:rsidR="0000405A" w:rsidRDefault="0000405A" w:rsidP="0000405A">
      <w:pPr>
        <w:bidi/>
        <w:ind w:firstLine="720"/>
        <w:jc w:val="both"/>
        <w:rPr>
          <w:rFonts w:cs="David" w:hint="cs"/>
          <w:rtl/>
        </w:rPr>
      </w:pPr>
    </w:p>
    <w:p w14:paraId="54F2C5D2" w14:textId="77777777" w:rsidR="0000405A" w:rsidRDefault="0000405A" w:rsidP="0000405A">
      <w:pPr>
        <w:bidi/>
        <w:ind w:firstLine="720"/>
        <w:jc w:val="both"/>
        <w:rPr>
          <w:rFonts w:cs="David" w:hint="cs"/>
          <w:rtl/>
        </w:rPr>
      </w:pPr>
      <w:r>
        <w:rPr>
          <w:rFonts w:cs="David" w:hint="cs"/>
          <w:rtl/>
        </w:rPr>
        <w:t>ואז אנחנו יכולים לשאול אותם ישירות, 'תסביר לי מה מהות הבעלות', 'מה---</w:t>
      </w:r>
    </w:p>
    <w:p w14:paraId="009BF258" w14:textId="77777777" w:rsidR="0000405A" w:rsidRDefault="0000405A" w:rsidP="0000405A">
      <w:pPr>
        <w:bidi/>
        <w:ind w:firstLine="720"/>
        <w:jc w:val="both"/>
        <w:rPr>
          <w:rFonts w:cs="David" w:hint="cs"/>
          <w:rtl/>
        </w:rPr>
      </w:pPr>
    </w:p>
    <w:p w14:paraId="79ACC067"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35E3696" w14:textId="77777777" w:rsidR="0000405A" w:rsidRDefault="0000405A" w:rsidP="0000405A">
      <w:pPr>
        <w:bidi/>
        <w:ind w:firstLine="720"/>
        <w:jc w:val="both"/>
        <w:rPr>
          <w:rFonts w:cs="David" w:hint="cs"/>
          <w:rtl/>
        </w:rPr>
      </w:pPr>
    </w:p>
    <w:p w14:paraId="006117F3" w14:textId="77777777" w:rsidR="0000405A" w:rsidRDefault="0000405A" w:rsidP="0000405A">
      <w:pPr>
        <w:bidi/>
        <w:ind w:firstLine="720"/>
        <w:jc w:val="both"/>
        <w:rPr>
          <w:rFonts w:cs="David" w:hint="cs"/>
          <w:rtl/>
        </w:rPr>
      </w:pPr>
      <w:r>
        <w:rPr>
          <w:rFonts w:cs="David" w:hint="cs"/>
          <w:rtl/>
        </w:rPr>
        <w:t xml:space="preserve">בסדר גמור, זה בתחום של ניגוד עניינים, זה בסדר גמור. אני לא זוכר מקרה שאפילו התקרבו לאזור של הצהרת ההון, אז למה לנו להכניס את העניין הזה? </w:t>
      </w:r>
    </w:p>
    <w:p w14:paraId="27E077B5" w14:textId="77777777" w:rsidR="0000405A" w:rsidRDefault="0000405A" w:rsidP="0000405A">
      <w:pPr>
        <w:bidi/>
        <w:ind w:firstLine="720"/>
        <w:jc w:val="both"/>
        <w:rPr>
          <w:rFonts w:cs="David" w:hint="cs"/>
          <w:rtl/>
        </w:rPr>
      </w:pPr>
    </w:p>
    <w:p w14:paraId="695D1798"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335F1D54" w14:textId="77777777" w:rsidR="0000405A" w:rsidRDefault="0000405A" w:rsidP="0000405A">
      <w:pPr>
        <w:bidi/>
        <w:ind w:firstLine="720"/>
        <w:jc w:val="both"/>
        <w:rPr>
          <w:rFonts w:cs="David" w:hint="cs"/>
          <w:rtl/>
        </w:rPr>
      </w:pPr>
    </w:p>
    <w:p w14:paraId="62F4E3B3" w14:textId="77777777" w:rsidR="0000405A" w:rsidRDefault="0000405A" w:rsidP="0000405A">
      <w:pPr>
        <w:bidi/>
        <w:ind w:firstLine="720"/>
        <w:jc w:val="both"/>
        <w:rPr>
          <w:rFonts w:cs="David" w:hint="cs"/>
          <w:rtl/>
        </w:rPr>
      </w:pPr>
      <w:r>
        <w:rPr>
          <w:rFonts w:cs="David" w:hint="cs"/>
          <w:rtl/>
        </w:rPr>
        <w:t xml:space="preserve">עוד ייפתח פה ספורט של להגיש קובלנות כאלה שייאלצו להוציא את המידע על הצהרות ההון. </w:t>
      </w:r>
    </w:p>
    <w:p w14:paraId="67D02F1A" w14:textId="77777777" w:rsidR="0000405A" w:rsidRDefault="0000405A" w:rsidP="0000405A">
      <w:pPr>
        <w:bidi/>
        <w:ind w:firstLine="720"/>
        <w:jc w:val="both"/>
        <w:rPr>
          <w:rFonts w:cs="David" w:hint="cs"/>
          <w:rtl/>
        </w:rPr>
      </w:pPr>
    </w:p>
    <w:p w14:paraId="38ABF9EC"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389FA7C7" w14:textId="77777777" w:rsidR="0000405A" w:rsidRDefault="0000405A" w:rsidP="0000405A">
      <w:pPr>
        <w:bidi/>
        <w:ind w:firstLine="720"/>
        <w:jc w:val="both"/>
        <w:rPr>
          <w:rFonts w:cs="David" w:hint="cs"/>
          <w:rtl/>
        </w:rPr>
      </w:pPr>
    </w:p>
    <w:p w14:paraId="5FF45D59" w14:textId="77777777" w:rsidR="0000405A" w:rsidRDefault="0000405A" w:rsidP="0000405A">
      <w:pPr>
        <w:bidi/>
        <w:ind w:firstLine="720"/>
        <w:jc w:val="both"/>
        <w:rPr>
          <w:rFonts w:cs="David" w:hint="cs"/>
          <w:rtl/>
        </w:rPr>
      </w:pPr>
      <w:r>
        <w:rPr>
          <w:rFonts w:cs="David" w:hint="cs"/>
          <w:rtl/>
        </w:rPr>
        <w:t xml:space="preserve">בואו נזכור, אנחנו כולנו במישור האתי ואם יש חשד שמישהו קיבל נכס והוא לא מופיע, אז תסלחו לי, זה יהיה בוועדת האתיקה או בבית משפט או במשטרה? </w:t>
      </w:r>
      <w:proofErr w:type="spellStart"/>
      <w:r>
        <w:rPr>
          <w:rFonts w:cs="David" w:hint="cs"/>
          <w:rtl/>
        </w:rPr>
        <w:t>שיילכו</w:t>
      </w:r>
      <w:proofErr w:type="spellEnd"/>
      <w:r>
        <w:rPr>
          <w:rFonts w:cs="David" w:hint="cs"/>
          <w:rtl/>
        </w:rPr>
        <w:t xml:space="preserve"> למשטרה. </w:t>
      </w:r>
    </w:p>
    <w:p w14:paraId="3CAE1A4A" w14:textId="77777777" w:rsidR="0000405A" w:rsidRDefault="0000405A" w:rsidP="0000405A">
      <w:pPr>
        <w:bidi/>
        <w:jc w:val="both"/>
        <w:rPr>
          <w:rFonts w:cs="David" w:hint="cs"/>
          <w:u w:val="single"/>
          <w:rtl/>
        </w:rPr>
      </w:pPr>
    </w:p>
    <w:p w14:paraId="7E33657E"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14C98019" w14:textId="77777777" w:rsidR="0000405A" w:rsidRDefault="0000405A" w:rsidP="0000405A">
      <w:pPr>
        <w:bidi/>
        <w:ind w:firstLine="720"/>
        <w:jc w:val="both"/>
        <w:rPr>
          <w:rFonts w:cs="David" w:hint="cs"/>
          <w:rtl/>
        </w:rPr>
      </w:pPr>
    </w:p>
    <w:p w14:paraId="1143F329" w14:textId="77777777" w:rsidR="0000405A" w:rsidRDefault="0000405A" w:rsidP="0000405A">
      <w:pPr>
        <w:bidi/>
        <w:ind w:firstLine="720"/>
        <w:jc w:val="both"/>
        <w:rPr>
          <w:rFonts w:cs="David" w:hint="cs"/>
          <w:rtl/>
        </w:rPr>
      </w:pPr>
      <w:r>
        <w:rPr>
          <w:rFonts w:cs="David" w:hint="cs"/>
          <w:rtl/>
        </w:rPr>
        <w:t xml:space="preserve">נכון. </w:t>
      </w:r>
    </w:p>
    <w:p w14:paraId="76D42895" w14:textId="77777777" w:rsidR="0000405A" w:rsidRDefault="0000405A" w:rsidP="0000405A">
      <w:pPr>
        <w:bidi/>
        <w:ind w:firstLine="720"/>
        <w:jc w:val="both"/>
        <w:rPr>
          <w:rFonts w:cs="David" w:hint="cs"/>
          <w:rtl/>
        </w:rPr>
      </w:pPr>
    </w:p>
    <w:p w14:paraId="4425E147"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C403216" w14:textId="77777777" w:rsidR="0000405A" w:rsidRDefault="0000405A" w:rsidP="0000405A">
      <w:pPr>
        <w:bidi/>
        <w:ind w:firstLine="720"/>
        <w:jc w:val="both"/>
        <w:rPr>
          <w:rFonts w:cs="David" w:hint="cs"/>
          <w:rtl/>
        </w:rPr>
      </w:pPr>
    </w:p>
    <w:p w14:paraId="45CE7944" w14:textId="77777777" w:rsidR="0000405A" w:rsidRDefault="0000405A" w:rsidP="0000405A">
      <w:pPr>
        <w:bidi/>
        <w:ind w:firstLine="720"/>
        <w:jc w:val="both"/>
        <w:rPr>
          <w:rFonts w:cs="David" w:hint="cs"/>
          <w:rtl/>
        </w:rPr>
      </w:pPr>
      <w:r>
        <w:rPr>
          <w:rFonts w:cs="David" w:hint="cs"/>
          <w:rtl/>
        </w:rPr>
        <w:t xml:space="preserve">מישהו יגיש נגדי תלונה שקיבלתי בית בפתח תקוה ולא רשמתי עליו דיווח וזה יהיה עילה לדיון בוועדת האתיקה? זה דיון במשטרה. ועדת האתיקה תעביר את זה למשטרה. </w:t>
      </w:r>
    </w:p>
    <w:p w14:paraId="1D0F0889" w14:textId="77777777" w:rsidR="0000405A" w:rsidRDefault="0000405A" w:rsidP="0000405A">
      <w:pPr>
        <w:bidi/>
        <w:ind w:firstLine="720"/>
        <w:jc w:val="both"/>
        <w:rPr>
          <w:rFonts w:cs="David" w:hint="cs"/>
          <w:rtl/>
        </w:rPr>
      </w:pPr>
    </w:p>
    <w:p w14:paraId="64C739A6"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49FB72E4" w14:textId="77777777" w:rsidR="0000405A" w:rsidRDefault="0000405A" w:rsidP="0000405A">
      <w:pPr>
        <w:bidi/>
        <w:ind w:firstLine="720"/>
        <w:jc w:val="both"/>
        <w:rPr>
          <w:rFonts w:cs="David" w:hint="cs"/>
          <w:rtl/>
        </w:rPr>
      </w:pPr>
    </w:p>
    <w:p w14:paraId="4E7369A5" w14:textId="77777777" w:rsidR="0000405A" w:rsidRDefault="0000405A" w:rsidP="0000405A">
      <w:pPr>
        <w:bidi/>
        <w:ind w:firstLine="720"/>
        <w:jc w:val="both"/>
        <w:rPr>
          <w:rFonts w:cs="David" w:hint="cs"/>
          <w:rtl/>
        </w:rPr>
      </w:pPr>
      <w:r>
        <w:rPr>
          <w:rFonts w:cs="David" w:hint="cs"/>
          <w:rtl/>
        </w:rPr>
        <w:t xml:space="preserve">ודאי. </w:t>
      </w:r>
    </w:p>
    <w:p w14:paraId="3CA8D075" w14:textId="77777777" w:rsidR="0000405A" w:rsidRDefault="0000405A" w:rsidP="0000405A">
      <w:pPr>
        <w:bidi/>
        <w:ind w:firstLine="720"/>
        <w:jc w:val="both"/>
        <w:rPr>
          <w:rFonts w:cs="David" w:hint="cs"/>
          <w:rtl/>
        </w:rPr>
      </w:pPr>
    </w:p>
    <w:p w14:paraId="3351F976"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ADBFF5A" w14:textId="77777777" w:rsidR="0000405A" w:rsidRDefault="0000405A" w:rsidP="0000405A">
      <w:pPr>
        <w:bidi/>
        <w:ind w:firstLine="720"/>
        <w:jc w:val="both"/>
        <w:rPr>
          <w:rFonts w:cs="David" w:hint="cs"/>
          <w:rtl/>
        </w:rPr>
      </w:pPr>
    </w:p>
    <w:p w14:paraId="14E01795" w14:textId="77777777" w:rsidR="0000405A" w:rsidRDefault="0000405A" w:rsidP="0000405A">
      <w:pPr>
        <w:bidi/>
        <w:ind w:firstLine="720"/>
        <w:jc w:val="both"/>
        <w:rPr>
          <w:rFonts w:cs="David" w:hint="cs"/>
          <w:rtl/>
        </w:rPr>
      </w:pPr>
      <w:r>
        <w:rPr>
          <w:rFonts w:cs="David" w:hint="cs"/>
          <w:rtl/>
        </w:rPr>
        <w:t xml:space="preserve">אז ועדת האתיקה יכולה רק לדון במי שלא הגיש, ואצל תמי אין רישום שהוא הגיש. </w:t>
      </w:r>
    </w:p>
    <w:p w14:paraId="73F57A94" w14:textId="77777777" w:rsidR="0000405A" w:rsidRDefault="0000405A" w:rsidP="0000405A">
      <w:pPr>
        <w:bidi/>
        <w:ind w:firstLine="720"/>
        <w:jc w:val="both"/>
        <w:rPr>
          <w:rFonts w:cs="David" w:hint="cs"/>
          <w:rtl/>
        </w:rPr>
      </w:pPr>
    </w:p>
    <w:p w14:paraId="2B6C7C99"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BF4C4BB" w14:textId="77777777" w:rsidR="0000405A" w:rsidRDefault="0000405A" w:rsidP="0000405A">
      <w:pPr>
        <w:bidi/>
        <w:ind w:firstLine="720"/>
        <w:jc w:val="both"/>
        <w:rPr>
          <w:rFonts w:cs="David" w:hint="cs"/>
          <w:rtl/>
        </w:rPr>
      </w:pPr>
    </w:p>
    <w:p w14:paraId="782C4140" w14:textId="77777777" w:rsidR="0000405A" w:rsidRDefault="0000405A" w:rsidP="0000405A">
      <w:pPr>
        <w:bidi/>
        <w:ind w:firstLine="720"/>
        <w:jc w:val="both"/>
        <w:rPr>
          <w:rFonts w:cs="David" w:hint="cs"/>
          <w:rtl/>
        </w:rPr>
      </w:pPr>
      <w:r>
        <w:rPr>
          <w:rFonts w:cs="David" w:hint="cs"/>
          <w:rtl/>
        </w:rPr>
        <w:t xml:space="preserve">נכון, זו עברה אתית. </w:t>
      </w:r>
    </w:p>
    <w:p w14:paraId="54D03640" w14:textId="77777777" w:rsidR="0000405A" w:rsidRDefault="0000405A" w:rsidP="0000405A">
      <w:pPr>
        <w:bidi/>
        <w:ind w:firstLine="720"/>
        <w:jc w:val="both"/>
        <w:rPr>
          <w:rFonts w:cs="David" w:hint="cs"/>
          <w:rtl/>
        </w:rPr>
      </w:pPr>
    </w:p>
    <w:p w14:paraId="52BE14C8"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61302D32" w14:textId="77777777" w:rsidR="0000405A" w:rsidRDefault="0000405A" w:rsidP="0000405A">
      <w:pPr>
        <w:bidi/>
        <w:ind w:firstLine="720"/>
        <w:jc w:val="both"/>
        <w:rPr>
          <w:rFonts w:cs="David" w:hint="cs"/>
          <w:rtl/>
        </w:rPr>
      </w:pPr>
    </w:p>
    <w:p w14:paraId="1042D0A0" w14:textId="77777777" w:rsidR="0000405A" w:rsidRDefault="0000405A" w:rsidP="0000405A">
      <w:pPr>
        <w:bidi/>
        <w:ind w:firstLine="720"/>
        <w:jc w:val="both"/>
        <w:rPr>
          <w:rFonts w:cs="David" w:hint="cs"/>
          <w:rtl/>
        </w:rPr>
      </w:pPr>
      <w:r>
        <w:rPr>
          <w:rFonts w:cs="David" w:hint="cs"/>
          <w:rtl/>
        </w:rPr>
        <w:t>וחוץ מזה היועץ יצטרך בתחילת כנסת לשבת עם 80 חברי כנסת, לפתוח את הצהרות ההון איתם---</w:t>
      </w:r>
    </w:p>
    <w:p w14:paraId="6E4A4E75" w14:textId="77777777" w:rsidR="0000405A" w:rsidRDefault="0000405A" w:rsidP="0000405A">
      <w:pPr>
        <w:bidi/>
        <w:ind w:firstLine="720"/>
        <w:jc w:val="both"/>
        <w:rPr>
          <w:rFonts w:cs="David" w:hint="cs"/>
          <w:rtl/>
        </w:rPr>
      </w:pPr>
    </w:p>
    <w:p w14:paraId="33B0D185"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2162AE44" w14:textId="77777777" w:rsidR="0000405A" w:rsidRDefault="0000405A" w:rsidP="0000405A">
      <w:pPr>
        <w:bidi/>
        <w:ind w:firstLine="720"/>
        <w:jc w:val="both"/>
        <w:rPr>
          <w:rFonts w:cs="David" w:hint="cs"/>
          <w:rtl/>
        </w:rPr>
      </w:pPr>
    </w:p>
    <w:p w14:paraId="61C41D19" w14:textId="77777777" w:rsidR="0000405A" w:rsidRDefault="0000405A" w:rsidP="0000405A">
      <w:pPr>
        <w:bidi/>
        <w:ind w:firstLine="720"/>
        <w:jc w:val="both"/>
        <w:rPr>
          <w:rFonts w:cs="David" w:hint="cs"/>
          <w:rtl/>
        </w:rPr>
      </w:pPr>
      <w:r>
        <w:rPr>
          <w:rFonts w:cs="David" w:hint="cs"/>
          <w:rtl/>
        </w:rPr>
        <w:t>לפי דעתי, רובם, נדמה לי ככה, יגידו לפתוח את זה וזהו, ואם יש לך הערות, תשאל אותי. ואם יתברר שטעינו ואחרי כנסת אחת יתברר שמה שאת אומרת זה נכון, ארבל, אז תשב פה הוועדה---</w:t>
      </w:r>
    </w:p>
    <w:p w14:paraId="3B9D4357" w14:textId="77777777" w:rsidR="0000405A" w:rsidRDefault="0000405A" w:rsidP="0000405A">
      <w:pPr>
        <w:bidi/>
        <w:ind w:firstLine="720"/>
        <w:jc w:val="both"/>
        <w:rPr>
          <w:rFonts w:cs="David" w:hint="cs"/>
          <w:rtl/>
        </w:rPr>
      </w:pPr>
    </w:p>
    <w:p w14:paraId="1B2D32BB"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2FFFE668" w14:textId="77777777" w:rsidR="0000405A" w:rsidRDefault="0000405A" w:rsidP="0000405A">
      <w:pPr>
        <w:bidi/>
        <w:ind w:firstLine="720"/>
        <w:jc w:val="both"/>
        <w:rPr>
          <w:rFonts w:cs="David" w:hint="cs"/>
          <w:rtl/>
        </w:rPr>
      </w:pPr>
    </w:p>
    <w:p w14:paraId="0736FFA6" w14:textId="77777777" w:rsidR="0000405A" w:rsidRDefault="0000405A" w:rsidP="0000405A">
      <w:pPr>
        <w:bidi/>
        <w:ind w:firstLine="720"/>
        <w:jc w:val="both"/>
        <w:rPr>
          <w:rFonts w:cs="David" w:hint="cs"/>
          <w:rtl/>
        </w:rPr>
      </w:pPr>
      <w:r>
        <w:rPr>
          <w:rFonts w:cs="David" w:hint="cs"/>
          <w:rtl/>
        </w:rPr>
        <w:t xml:space="preserve">אני חושב שבעניין הזה ארבל לא תרצה לעזור לי, יש לי הרגשה. </w:t>
      </w:r>
    </w:p>
    <w:p w14:paraId="63FA2AF1" w14:textId="77777777" w:rsidR="0000405A" w:rsidRDefault="0000405A" w:rsidP="0000405A">
      <w:pPr>
        <w:bidi/>
        <w:ind w:firstLine="720"/>
        <w:jc w:val="both"/>
        <w:rPr>
          <w:rFonts w:cs="David" w:hint="cs"/>
          <w:rtl/>
        </w:rPr>
      </w:pPr>
    </w:p>
    <w:p w14:paraId="0F4E3CC4"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77DDD2E" w14:textId="77777777" w:rsidR="0000405A" w:rsidRDefault="0000405A" w:rsidP="0000405A">
      <w:pPr>
        <w:bidi/>
        <w:ind w:firstLine="720"/>
        <w:jc w:val="both"/>
        <w:rPr>
          <w:rFonts w:cs="David" w:hint="cs"/>
          <w:rtl/>
        </w:rPr>
      </w:pPr>
    </w:p>
    <w:p w14:paraId="429B0D78" w14:textId="77777777" w:rsidR="0000405A" w:rsidRDefault="0000405A" w:rsidP="0000405A">
      <w:pPr>
        <w:bidi/>
        <w:ind w:firstLine="720"/>
        <w:jc w:val="both"/>
        <w:rPr>
          <w:rFonts w:cs="David" w:hint="cs"/>
          <w:rtl/>
        </w:rPr>
      </w:pPr>
      <w:r>
        <w:rPr>
          <w:rFonts w:cs="David" w:hint="cs"/>
          <w:rtl/>
        </w:rPr>
        <w:t xml:space="preserve">יש משהו שמעורר בי שאלה, אמרת את זה כדרך אגב, שאם מוגשת תלונה לוועדת האתיקה בגין התנהגות של חבר כנסת שעשויה להיות פלילית, ועדת האתיקה מחויבת להעביר את זה למשטרה? </w:t>
      </w:r>
    </w:p>
    <w:p w14:paraId="516093AD" w14:textId="77777777" w:rsidR="0000405A" w:rsidRDefault="0000405A" w:rsidP="0000405A">
      <w:pPr>
        <w:bidi/>
        <w:ind w:firstLine="720"/>
        <w:jc w:val="both"/>
        <w:rPr>
          <w:rFonts w:cs="David" w:hint="cs"/>
          <w:rtl/>
        </w:rPr>
      </w:pPr>
    </w:p>
    <w:p w14:paraId="010E40F3"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ADE4960" w14:textId="77777777" w:rsidR="0000405A" w:rsidRDefault="0000405A" w:rsidP="0000405A">
      <w:pPr>
        <w:bidi/>
        <w:ind w:firstLine="720"/>
        <w:jc w:val="both"/>
        <w:rPr>
          <w:rFonts w:cs="David" w:hint="cs"/>
          <w:rtl/>
        </w:rPr>
      </w:pPr>
    </w:p>
    <w:p w14:paraId="5CB1A9F6" w14:textId="77777777" w:rsidR="0000405A" w:rsidRDefault="0000405A" w:rsidP="0000405A">
      <w:pPr>
        <w:bidi/>
        <w:ind w:firstLine="720"/>
        <w:jc w:val="both"/>
        <w:rPr>
          <w:rFonts w:cs="David" w:hint="cs"/>
          <w:rtl/>
        </w:rPr>
      </w:pPr>
      <w:r>
        <w:rPr>
          <w:rFonts w:cs="David" w:hint="cs"/>
          <w:rtl/>
        </w:rPr>
        <w:t>היא לא חייבת להעביר את זה למשטרה, אבל אם זה---</w:t>
      </w:r>
    </w:p>
    <w:p w14:paraId="26D22FA7" w14:textId="77777777" w:rsidR="0000405A" w:rsidRDefault="0000405A" w:rsidP="0000405A">
      <w:pPr>
        <w:bidi/>
        <w:ind w:firstLine="720"/>
        <w:jc w:val="both"/>
        <w:rPr>
          <w:rFonts w:cs="David" w:hint="cs"/>
          <w:rtl/>
        </w:rPr>
      </w:pPr>
    </w:p>
    <w:p w14:paraId="687ADD67"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4C8C9A0D" w14:textId="77777777" w:rsidR="0000405A" w:rsidRDefault="0000405A" w:rsidP="0000405A">
      <w:pPr>
        <w:bidi/>
        <w:ind w:firstLine="720"/>
        <w:jc w:val="both"/>
        <w:rPr>
          <w:rFonts w:cs="David" w:hint="cs"/>
          <w:rtl/>
        </w:rPr>
      </w:pPr>
    </w:p>
    <w:p w14:paraId="48FEB233" w14:textId="77777777" w:rsidR="0000405A" w:rsidRDefault="0000405A" w:rsidP="0000405A">
      <w:pPr>
        <w:bidi/>
        <w:ind w:firstLine="720"/>
        <w:jc w:val="both"/>
        <w:rPr>
          <w:rFonts w:cs="David" w:hint="cs"/>
          <w:rtl/>
        </w:rPr>
      </w:pPr>
      <w:r>
        <w:rPr>
          <w:rFonts w:cs="David" w:hint="cs"/>
          <w:rtl/>
        </w:rPr>
        <w:t xml:space="preserve">היא בוודאי יכולה לענות לקובל שמדובר לא בתחום האתיקה אלא בתחום הפלילי, השאלה אם חלה אחריות נוספת על ועדת האתיקה. </w:t>
      </w:r>
    </w:p>
    <w:p w14:paraId="6E072152" w14:textId="77777777" w:rsidR="0000405A" w:rsidRDefault="0000405A" w:rsidP="0000405A">
      <w:pPr>
        <w:bidi/>
        <w:ind w:firstLine="720"/>
        <w:jc w:val="both"/>
        <w:rPr>
          <w:rFonts w:cs="David" w:hint="cs"/>
          <w:rtl/>
        </w:rPr>
      </w:pPr>
    </w:p>
    <w:p w14:paraId="22963BFB"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7887C2F4" w14:textId="77777777" w:rsidR="0000405A" w:rsidRDefault="0000405A" w:rsidP="0000405A">
      <w:pPr>
        <w:bidi/>
        <w:ind w:firstLine="720"/>
        <w:jc w:val="both"/>
        <w:rPr>
          <w:rFonts w:cs="David" w:hint="cs"/>
          <w:rtl/>
        </w:rPr>
      </w:pPr>
    </w:p>
    <w:p w14:paraId="0B4F0261" w14:textId="77777777" w:rsidR="0000405A" w:rsidRDefault="0000405A" w:rsidP="0000405A">
      <w:pPr>
        <w:bidi/>
        <w:ind w:firstLine="720"/>
        <w:jc w:val="both"/>
        <w:rPr>
          <w:rFonts w:cs="David" w:hint="cs"/>
          <w:rtl/>
        </w:rPr>
      </w:pPr>
      <w:r>
        <w:rPr>
          <w:rFonts w:cs="David" w:hint="cs"/>
          <w:rtl/>
        </w:rPr>
        <w:t xml:space="preserve">הנושא היום לא מוסדר ולפי הכללים כאן היועץ המשפטי לכנסת, כשהוא חושב שיש לו חומר לעברה פלילית, הוא מעביר את זה ליועץ המשפטי לממשלה. </w:t>
      </w:r>
    </w:p>
    <w:p w14:paraId="711B00E7" w14:textId="77777777" w:rsidR="0000405A" w:rsidRDefault="0000405A" w:rsidP="0000405A">
      <w:pPr>
        <w:bidi/>
        <w:ind w:firstLine="720"/>
        <w:jc w:val="both"/>
        <w:rPr>
          <w:rFonts w:cs="David" w:hint="cs"/>
          <w:rtl/>
        </w:rPr>
      </w:pPr>
    </w:p>
    <w:p w14:paraId="33FE8A91"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47169ED6" w14:textId="77777777" w:rsidR="0000405A" w:rsidRDefault="0000405A" w:rsidP="0000405A">
      <w:pPr>
        <w:bidi/>
        <w:ind w:firstLine="720"/>
        <w:jc w:val="both"/>
        <w:rPr>
          <w:rFonts w:cs="David" w:hint="cs"/>
          <w:rtl/>
        </w:rPr>
      </w:pPr>
    </w:p>
    <w:p w14:paraId="49D8607E" w14:textId="77777777" w:rsidR="0000405A" w:rsidRDefault="0000405A" w:rsidP="0000405A">
      <w:pPr>
        <w:bidi/>
        <w:ind w:firstLine="720"/>
        <w:jc w:val="both"/>
        <w:rPr>
          <w:rFonts w:cs="David" w:hint="cs"/>
          <w:rtl/>
        </w:rPr>
      </w:pPr>
      <w:r>
        <w:rPr>
          <w:rFonts w:cs="David" w:hint="cs"/>
          <w:rtl/>
        </w:rPr>
        <w:t xml:space="preserve">זה הסדר מוצע? </w:t>
      </w:r>
    </w:p>
    <w:p w14:paraId="0CFA9911" w14:textId="77777777" w:rsidR="0000405A" w:rsidRDefault="0000405A" w:rsidP="0000405A">
      <w:pPr>
        <w:bidi/>
        <w:ind w:firstLine="720"/>
        <w:jc w:val="both"/>
        <w:rPr>
          <w:rFonts w:cs="David" w:hint="cs"/>
          <w:rtl/>
        </w:rPr>
      </w:pPr>
    </w:p>
    <w:p w14:paraId="04CEEC1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14493DD" w14:textId="77777777" w:rsidR="0000405A" w:rsidRDefault="0000405A" w:rsidP="0000405A">
      <w:pPr>
        <w:bidi/>
        <w:ind w:firstLine="720"/>
        <w:jc w:val="both"/>
        <w:rPr>
          <w:rFonts w:cs="David" w:hint="cs"/>
          <w:rtl/>
        </w:rPr>
      </w:pPr>
    </w:p>
    <w:p w14:paraId="0EE946C7" w14:textId="77777777" w:rsidR="0000405A" w:rsidRDefault="0000405A" w:rsidP="0000405A">
      <w:pPr>
        <w:bidi/>
        <w:ind w:firstLine="720"/>
        <w:jc w:val="both"/>
        <w:rPr>
          <w:rFonts w:cs="David" w:hint="cs"/>
          <w:rtl/>
        </w:rPr>
      </w:pPr>
      <w:r>
        <w:rPr>
          <w:rFonts w:cs="David" w:hint="cs"/>
          <w:rtl/>
        </w:rPr>
        <w:t xml:space="preserve">כן, יש את זה פה. זה היה בפרק של היועץ לאתיקה. סעיף 90, חשש לעברה פלילית. </w:t>
      </w:r>
    </w:p>
    <w:p w14:paraId="264CEA54" w14:textId="77777777" w:rsidR="0000405A" w:rsidRDefault="0000405A" w:rsidP="0000405A">
      <w:pPr>
        <w:bidi/>
        <w:ind w:firstLine="720"/>
        <w:jc w:val="both"/>
        <w:rPr>
          <w:rFonts w:cs="David" w:hint="cs"/>
          <w:rtl/>
        </w:rPr>
      </w:pPr>
    </w:p>
    <w:p w14:paraId="6FC66E88"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2A8B4554" w14:textId="77777777" w:rsidR="0000405A" w:rsidRDefault="0000405A" w:rsidP="0000405A">
      <w:pPr>
        <w:bidi/>
        <w:ind w:firstLine="720"/>
        <w:jc w:val="both"/>
        <w:rPr>
          <w:rFonts w:cs="David" w:hint="cs"/>
          <w:rtl/>
        </w:rPr>
      </w:pPr>
    </w:p>
    <w:p w14:paraId="3BEF6CFA" w14:textId="77777777" w:rsidR="0000405A" w:rsidRDefault="0000405A" w:rsidP="0000405A">
      <w:pPr>
        <w:bidi/>
        <w:ind w:firstLine="720"/>
        <w:jc w:val="both"/>
        <w:rPr>
          <w:rFonts w:cs="David" w:hint="cs"/>
          <w:rtl/>
        </w:rPr>
      </w:pPr>
      <w:r>
        <w:rPr>
          <w:rFonts w:cs="David" w:hint="cs"/>
          <w:rtl/>
        </w:rPr>
        <w:t>מה קורה באמת אם יש חשש לעברה פלילית שמגיעה דרך קובלנה. חומר מבוסס, ראיות רציניות, מה קורה עם זה? אז הקשר הישיר עם המשטרה הוא לא קשר טוב, אני חושב שכן צריך למצוא דרך להעביר את זה ואנחנו הצענו שהיועץ המשפטי לכנסת---</w:t>
      </w:r>
    </w:p>
    <w:p w14:paraId="6B3474E8" w14:textId="77777777" w:rsidR="0000405A" w:rsidRDefault="0000405A" w:rsidP="0000405A">
      <w:pPr>
        <w:bidi/>
        <w:ind w:firstLine="720"/>
        <w:jc w:val="both"/>
        <w:rPr>
          <w:rFonts w:cs="David" w:hint="cs"/>
          <w:rtl/>
        </w:rPr>
      </w:pPr>
    </w:p>
    <w:p w14:paraId="5675CA10"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7FD5A34C" w14:textId="77777777" w:rsidR="0000405A" w:rsidRDefault="0000405A" w:rsidP="0000405A">
      <w:pPr>
        <w:bidi/>
        <w:ind w:firstLine="720"/>
        <w:jc w:val="both"/>
        <w:rPr>
          <w:rFonts w:cs="David" w:hint="cs"/>
          <w:rtl/>
        </w:rPr>
      </w:pPr>
    </w:p>
    <w:p w14:paraId="41E6927F" w14:textId="77777777" w:rsidR="0000405A" w:rsidRDefault="0000405A" w:rsidP="0000405A">
      <w:pPr>
        <w:bidi/>
        <w:ind w:firstLine="720"/>
        <w:jc w:val="both"/>
        <w:rPr>
          <w:rFonts w:cs="David" w:hint="cs"/>
          <w:rtl/>
        </w:rPr>
      </w:pPr>
      <w:r>
        <w:rPr>
          <w:rFonts w:cs="David" w:hint="cs"/>
          <w:rtl/>
        </w:rPr>
        <w:t xml:space="preserve">לפעמים אזרחים פונים בכל מיני תלונות שכאילו הגוון שלהם הוא גוון פלילי ואז אנחנו אומרים שאנחנו לא עוסקים בנושאים האלה וזה עניינים שהיועץ המשפטי לממשלה אחראי עליהם. </w:t>
      </w:r>
    </w:p>
    <w:p w14:paraId="458EDD97" w14:textId="77777777" w:rsidR="0000405A" w:rsidRDefault="0000405A" w:rsidP="0000405A">
      <w:pPr>
        <w:bidi/>
        <w:ind w:firstLine="720"/>
        <w:jc w:val="both"/>
        <w:rPr>
          <w:rFonts w:cs="David" w:hint="cs"/>
          <w:rtl/>
        </w:rPr>
      </w:pPr>
    </w:p>
    <w:p w14:paraId="14D7C053"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33F9FB28" w14:textId="77777777" w:rsidR="0000405A" w:rsidRDefault="0000405A" w:rsidP="0000405A">
      <w:pPr>
        <w:bidi/>
        <w:ind w:firstLine="720"/>
        <w:jc w:val="both"/>
        <w:rPr>
          <w:rFonts w:cs="David" w:hint="cs"/>
          <w:rtl/>
        </w:rPr>
      </w:pPr>
    </w:p>
    <w:p w14:paraId="1825008E" w14:textId="77777777" w:rsidR="0000405A" w:rsidRDefault="0000405A" w:rsidP="0000405A">
      <w:pPr>
        <w:bidi/>
        <w:ind w:firstLine="720"/>
        <w:jc w:val="both"/>
        <w:rPr>
          <w:rFonts w:cs="David" w:hint="cs"/>
          <w:rtl/>
        </w:rPr>
      </w:pPr>
      <w:r>
        <w:rPr>
          <w:rFonts w:cs="David" w:hint="cs"/>
          <w:rtl/>
        </w:rPr>
        <w:t xml:space="preserve">לא אזרח פונה, יש לך ידיעה על מעשה פלילי שנעשה בכנסת. </w:t>
      </w:r>
    </w:p>
    <w:p w14:paraId="5E9304F3" w14:textId="77777777" w:rsidR="0000405A" w:rsidRDefault="0000405A" w:rsidP="0000405A">
      <w:pPr>
        <w:bidi/>
        <w:ind w:firstLine="720"/>
        <w:jc w:val="both"/>
        <w:rPr>
          <w:rFonts w:cs="David" w:hint="cs"/>
          <w:rtl/>
        </w:rPr>
      </w:pPr>
    </w:p>
    <w:p w14:paraId="4931D56A"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17D51602" w14:textId="77777777" w:rsidR="0000405A" w:rsidRDefault="0000405A" w:rsidP="0000405A">
      <w:pPr>
        <w:bidi/>
        <w:ind w:firstLine="720"/>
        <w:jc w:val="both"/>
        <w:rPr>
          <w:rFonts w:cs="David" w:hint="cs"/>
          <w:rtl/>
        </w:rPr>
      </w:pPr>
    </w:p>
    <w:p w14:paraId="64B9FDAD" w14:textId="77777777" w:rsidR="0000405A" w:rsidRDefault="0000405A" w:rsidP="0000405A">
      <w:pPr>
        <w:bidi/>
        <w:ind w:firstLine="720"/>
        <w:jc w:val="both"/>
        <w:rPr>
          <w:rFonts w:cs="David" w:hint="cs"/>
          <w:rtl/>
        </w:rPr>
      </w:pPr>
      <w:r>
        <w:rPr>
          <w:rFonts w:cs="David" w:hint="cs"/>
          <w:rtl/>
        </w:rPr>
        <w:t xml:space="preserve">---היה בעבר שהיועץ המשפטי ביקש שהמשטרה תתערב. </w:t>
      </w:r>
    </w:p>
    <w:p w14:paraId="4E45C378" w14:textId="77777777" w:rsidR="0000405A" w:rsidRDefault="0000405A" w:rsidP="0000405A">
      <w:pPr>
        <w:bidi/>
        <w:ind w:firstLine="720"/>
        <w:jc w:val="both"/>
        <w:rPr>
          <w:rFonts w:cs="David" w:hint="cs"/>
          <w:rtl/>
        </w:rPr>
      </w:pPr>
    </w:p>
    <w:p w14:paraId="6568A277" w14:textId="77777777" w:rsidR="0000405A" w:rsidRDefault="0000405A" w:rsidP="0000405A">
      <w:pPr>
        <w:bidi/>
        <w:jc w:val="both"/>
        <w:rPr>
          <w:rFonts w:cs="David" w:hint="cs"/>
          <w:u w:val="single"/>
          <w:rtl/>
        </w:rPr>
      </w:pPr>
      <w:r>
        <w:rPr>
          <w:rFonts w:cs="David" w:hint="cs"/>
          <w:u w:val="single"/>
          <w:rtl/>
        </w:rPr>
        <w:t>יריב לוין</w:t>
      </w:r>
      <w:r>
        <w:rPr>
          <w:rFonts w:cs="David" w:hint="cs"/>
          <w:rtl/>
        </w:rPr>
        <w:t>:</w:t>
      </w:r>
    </w:p>
    <w:p w14:paraId="7A2DA131" w14:textId="77777777" w:rsidR="0000405A" w:rsidRDefault="0000405A" w:rsidP="0000405A">
      <w:pPr>
        <w:bidi/>
        <w:ind w:firstLine="720"/>
        <w:jc w:val="both"/>
        <w:rPr>
          <w:rFonts w:cs="David" w:hint="cs"/>
          <w:rtl/>
        </w:rPr>
      </w:pPr>
    </w:p>
    <w:p w14:paraId="438DDF91" w14:textId="77777777" w:rsidR="0000405A" w:rsidRDefault="0000405A" w:rsidP="0000405A">
      <w:pPr>
        <w:bidi/>
        <w:ind w:firstLine="720"/>
        <w:jc w:val="both"/>
        <w:rPr>
          <w:rFonts w:cs="David" w:hint="cs"/>
          <w:rtl/>
        </w:rPr>
      </w:pPr>
      <w:r>
        <w:rPr>
          <w:rFonts w:cs="David" w:hint="cs"/>
          <w:rtl/>
        </w:rPr>
        <w:t xml:space="preserve">ועדת האתיקה היא לא הצינור להגיע למשטרה. </w:t>
      </w:r>
      <w:proofErr w:type="spellStart"/>
      <w:r>
        <w:rPr>
          <w:rFonts w:cs="David" w:hint="cs"/>
          <w:rtl/>
        </w:rPr>
        <w:t>שיילך</w:t>
      </w:r>
      <w:proofErr w:type="spellEnd"/>
      <w:r>
        <w:rPr>
          <w:rFonts w:cs="David" w:hint="cs"/>
          <w:rtl/>
        </w:rPr>
        <w:t xml:space="preserve"> להתלונן במשטרה. </w:t>
      </w:r>
    </w:p>
    <w:p w14:paraId="34C6A6CD" w14:textId="77777777" w:rsidR="0000405A" w:rsidRDefault="0000405A" w:rsidP="0000405A">
      <w:pPr>
        <w:bidi/>
        <w:ind w:firstLine="720"/>
        <w:jc w:val="both"/>
        <w:rPr>
          <w:rFonts w:cs="David" w:hint="cs"/>
          <w:rtl/>
        </w:rPr>
      </w:pPr>
    </w:p>
    <w:p w14:paraId="43F9DA3E"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3365935" w14:textId="77777777" w:rsidR="0000405A" w:rsidRDefault="0000405A" w:rsidP="0000405A">
      <w:pPr>
        <w:bidi/>
        <w:ind w:firstLine="720"/>
        <w:jc w:val="both"/>
        <w:rPr>
          <w:rFonts w:cs="David" w:hint="cs"/>
          <w:rtl/>
        </w:rPr>
      </w:pPr>
    </w:p>
    <w:p w14:paraId="37093A8B" w14:textId="77777777" w:rsidR="0000405A" w:rsidRDefault="0000405A" w:rsidP="0000405A">
      <w:pPr>
        <w:bidi/>
        <w:ind w:firstLine="720"/>
        <w:jc w:val="both"/>
        <w:rPr>
          <w:rFonts w:cs="David" w:hint="cs"/>
          <w:rtl/>
        </w:rPr>
      </w:pPr>
      <w:r>
        <w:rPr>
          <w:rFonts w:cs="David" w:hint="cs"/>
          <w:rtl/>
        </w:rPr>
        <w:t>היא יכולה באופן הזה להפוך כלי לקיצור הליכים---</w:t>
      </w:r>
    </w:p>
    <w:p w14:paraId="7817BCBC" w14:textId="77777777" w:rsidR="0000405A" w:rsidRDefault="0000405A" w:rsidP="0000405A">
      <w:pPr>
        <w:bidi/>
        <w:jc w:val="both"/>
        <w:rPr>
          <w:rFonts w:cs="David" w:hint="cs"/>
          <w:u w:val="single"/>
          <w:rtl/>
        </w:rPr>
      </w:pPr>
    </w:p>
    <w:p w14:paraId="41B07B1F"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2A7033CC" w14:textId="77777777" w:rsidR="0000405A" w:rsidRDefault="0000405A" w:rsidP="0000405A">
      <w:pPr>
        <w:bidi/>
        <w:ind w:firstLine="720"/>
        <w:jc w:val="both"/>
        <w:rPr>
          <w:rFonts w:cs="David" w:hint="cs"/>
          <w:rtl/>
        </w:rPr>
      </w:pPr>
    </w:p>
    <w:p w14:paraId="2D7FE34A" w14:textId="77777777" w:rsidR="0000405A" w:rsidRDefault="0000405A" w:rsidP="0000405A">
      <w:pPr>
        <w:bidi/>
        <w:ind w:firstLine="720"/>
        <w:jc w:val="both"/>
        <w:rPr>
          <w:rFonts w:cs="David" w:hint="cs"/>
          <w:rtl/>
        </w:rPr>
      </w:pPr>
      <w:r>
        <w:rPr>
          <w:rFonts w:cs="David" w:hint="cs"/>
          <w:rtl/>
        </w:rPr>
        <w:t xml:space="preserve">לא, ההצעה לא היתה ועדת האתיקה, השאלה היא מה קורה כשיש ידיעה על עברה פלילית שנעשתה בכנסת. </w:t>
      </w:r>
    </w:p>
    <w:p w14:paraId="1E3F60FB" w14:textId="77777777" w:rsidR="0000405A" w:rsidRDefault="0000405A" w:rsidP="0000405A">
      <w:pPr>
        <w:bidi/>
        <w:ind w:firstLine="720"/>
        <w:jc w:val="both"/>
        <w:rPr>
          <w:rFonts w:cs="David" w:hint="cs"/>
          <w:rtl/>
        </w:rPr>
      </w:pPr>
    </w:p>
    <w:p w14:paraId="00784186"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207657F8" w14:textId="77777777" w:rsidR="0000405A" w:rsidRDefault="0000405A" w:rsidP="0000405A">
      <w:pPr>
        <w:bidi/>
        <w:ind w:firstLine="720"/>
        <w:jc w:val="both"/>
        <w:rPr>
          <w:rFonts w:cs="David" w:hint="cs"/>
          <w:rtl/>
        </w:rPr>
      </w:pPr>
    </w:p>
    <w:p w14:paraId="771997F6" w14:textId="77777777" w:rsidR="0000405A" w:rsidRDefault="0000405A" w:rsidP="0000405A">
      <w:pPr>
        <w:bidi/>
        <w:ind w:firstLine="720"/>
        <w:jc w:val="both"/>
        <w:rPr>
          <w:rFonts w:cs="David" w:hint="cs"/>
          <w:rtl/>
        </w:rPr>
      </w:pPr>
      <w:r>
        <w:rPr>
          <w:rFonts w:cs="David" w:hint="cs"/>
          <w:rtl/>
        </w:rPr>
        <w:t xml:space="preserve">אז שיגישו תלונה במשטרה. </w:t>
      </w:r>
    </w:p>
    <w:p w14:paraId="2BE7C007" w14:textId="77777777" w:rsidR="0000405A" w:rsidRDefault="0000405A" w:rsidP="0000405A">
      <w:pPr>
        <w:bidi/>
        <w:ind w:firstLine="720"/>
        <w:jc w:val="both"/>
        <w:rPr>
          <w:rFonts w:cs="David" w:hint="cs"/>
          <w:rtl/>
        </w:rPr>
      </w:pPr>
    </w:p>
    <w:p w14:paraId="74BE8DF4"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D58B96F" w14:textId="77777777" w:rsidR="0000405A" w:rsidRDefault="0000405A" w:rsidP="0000405A">
      <w:pPr>
        <w:bidi/>
        <w:ind w:firstLine="720"/>
        <w:jc w:val="both"/>
        <w:rPr>
          <w:rFonts w:cs="David" w:hint="cs"/>
          <w:rtl/>
        </w:rPr>
      </w:pPr>
    </w:p>
    <w:p w14:paraId="5FCEB176" w14:textId="77777777" w:rsidR="0000405A" w:rsidRDefault="0000405A" w:rsidP="0000405A">
      <w:pPr>
        <w:bidi/>
        <w:ind w:firstLine="720"/>
        <w:jc w:val="both"/>
        <w:rPr>
          <w:rFonts w:cs="David" w:hint="cs"/>
          <w:rtl/>
        </w:rPr>
      </w:pPr>
      <w:r>
        <w:rPr>
          <w:rFonts w:cs="David" w:hint="cs"/>
          <w:rtl/>
        </w:rPr>
        <w:t xml:space="preserve">מי יגיש? </w:t>
      </w:r>
    </w:p>
    <w:p w14:paraId="177AE96A" w14:textId="77777777" w:rsidR="0000405A" w:rsidRDefault="0000405A" w:rsidP="0000405A">
      <w:pPr>
        <w:bidi/>
        <w:ind w:firstLine="720"/>
        <w:jc w:val="both"/>
        <w:rPr>
          <w:rFonts w:cs="David" w:hint="cs"/>
          <w:rtl/>
        </w:rPr>
      </w:pPr>
    </w:p>
    <w:p w14:paraId="61595069" w14:textId="77777777" w:rsidR="0000405A" w:rsidRDefault="0000405A" w:rsidP="0000405A">
      <w:pPr>
        <w:bidi/>
        <w:jc w:val="both"/>
        <w:rPr>
          <w:rFonts w:cs="David" w:hint="cs"/>
          <w:rtl/>
        </w:rPr>
      </w:pPr>
      <w:r>
        <w:rPr>
          <w:rFonts w:cs="David" w:hint="cs"/>
          <w:u w:val="single"/>
          <w:rtl/>
        </w:rPr>
        <w:t>יריב לוין</w:t>
      </w:r>
      <w:r>
        <w:rPr>
          <w:rFonts w:cs="David" w:hint="cs"/>
          <w:rtl/>
        </w:rPr>
        <w:t>:</w:t>
      </w:r>
    </w:p>
    <w:p w14:paraId="3A6EC23B" w14:textId="77777777" w:rsidR="0000405A" w:rsidRDefault="0000405A" w:rsidP="0000405A">
      <w:pPr>
        <w:bidi/>
        <w:ind w:firstLine="720"/>
        <w:jc w:val="both"/>
        <w:rPr>
          <w:rFonts w:cs="David" w:hint="cs"/>
          <w:rtl/>
        </w:rPr>
      </w:pPr>
    </w:p>
    <w:p w14:paraId="461E3576" w14:textId="77777777" w:rsidR="0000405A" w:rsidRDefault="0000405A" w:rsidP="0000405A">
      <w:pPr>
        <w:bidi/>
        <w:ind w:firstLine="720"/>
        <w:jc w:val="both"/>
        <w:rPr>
          <w:rFonts w:cs="David" w:hint="cs"/>
          <w:rtl/>
        </w:rPr>
      </w:pPr>
      <w:r>
        <w:rPr>
          <w:rFonts w:cs="David" w:hint="cs"/>
          <w:rtl/>
        </w:rPr>
        <w:t xml:space="preserve">המתלונן. הרי איך זה הגיע לוועדת האתיקה? </w:t>
      </w:r>
    </w:p>
    <w:p w14:paraId="0FF5DC84" w14:textId="77777777" w:rsidR="0000405A" w:rsidRDefault="0000405A" w:rsidP="0000405A">
      <w:pPr>
        <w:bidi/>
        <w:ind w:firstLine="720"/>
        <w:jc w:val="both"/>
        <w:rPr>
          <w:rFonts w:cs="David" w:hint="cs"/>
          <w:rtl/>
        </w:rPr>
      </w:pPr>
    </w:p>
    <w:p w14:paraId="661975F7"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9CF5F8A" w14:textId="77777777" w:rsidR="0000405A" w:rsidRDefault="0000405A" w:rsidP="0000405A">
      <w:pPr>
        <w:bidi/>
        <w:ind w:firstLine="720"/>
        <w:jc w:val="both"/>
        <w:rPr>
          <w:rFonts w:cs="David" w:hint="cs"/>
          <w:rtl/>
        </w:rPr>
      </w:pPr>
    </w:p>
    <w:p w14:paraId="23913708" w14:textId="77777777" w:rsidR="0000405A" w:rsidRDefault="0000405A" w:rsidP="0000405A">
      <w:pPr>
        <w:bidi/>
        <w:ind w:firstLine="720"/>
        <w:jc w:val="both"/>
        <w:rPr>
          <w:rFonts w:cs="David" w:hint="cs"/>
          <w:rtl/>
        </w:rPr>
      </w:pPr>
      <w:r>
        <w:rPr>
          <w:rFonts w:cs="David" w:hint="cs"/>
          <w:rtl/>
        </w:rPr>
        <w:t xml:space="preserve">פעם היה חשד שגנבו אביזר מתוך הכנסת, יושב ראש הכנסת הלך למשטרה ואמר 'תחקרו את זה'. זה לא במגרש הזה. חבר כנסת גנב ארנק ממישהו אחר והגיעה תלונה ליושב ראש הכנסת, ועדת האתיקה לא צריכה להיות צינור בעניין הזה. יושב ראש הכנסת יפעל כמו שהוא חושב לנכון לפעול במקרים שיש בהם חשד לעברה פלילית. </w:t>
      </w:r>
    </w:p>
    <w:p w14:paraId="14F8F82A" w14:textId="77777777" w:rsidR="0000405A" w:rsidRDefault="0000405A" w:rsidP="0000405A">
      <w:pPr>
        <w:bidi/>
        <w:ind w:firstLine="720"/>
        <w:jc w:val="both"/>
        <w:rPr>
          <w:rFonts w:cs="David" w:hint="cs"/>
          <w:rtl/>
        </w:rPr>
      </w:pPr>
    </w:p>
    <w:p w14:paraId="2E5516F6"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115E9B95" w14:textId="77777777" w:rsidR="0000405A" w:rsidRDefault="0000405A" w:rsidP="0000405A">
      <w:pPr>
        <w:bidi/>
        <w:ind w:firstLine="720"/>
        <w:jc w:val="both"/>
        <w:rPr>
          <w:rFonts w:cs="David" w:hint="cs"/>
          <w:rtl/>
        </w:rPr>
      </w:pPr>
    </w:p>
    <w:p w14:paraId="75837027" w14:textId="77777777" w:rsidR="0000405A" w:rsidRDefault="0000405A" w:rsidP="0000405A">
      <w:pPr>
        <w:bidi/>
        <w:ind w:firstLine="720"/>
        <w:jc w:val="both"/>
        <w:rPr>
          <w:rFonts w:cs="David" w:hint="cs"/>
          <w:rtl/>
        </w:rPr>
      </w:pPr>
      <w:r>
        <w:rPr>
          <w:rFonts w:cs="David" w:hint="cs"/>
          <w:rtl/>
        </w:rPr>
        <w:t xml:space="preserve">אני לא מדבר על ועדת האתיקה, מדובר ביועץ המשפטי. </w:t>
      </w:r>
    </w:p>
    <w:p w14:paraId="4E727DE1" w14:textId="77777777" w:rsidR="0000405A" w:rsidRDefault="0000405A" w:rsidP="0000405A">
      <w:pPr>
        <w:bidi/>
        <w:ind w:firstLine="720"/>
        <w:jc w:val="both"/>
        <w:rPr>
          <w:rFonts w:cs="David" w:hint="cs"/>
          <w:rtl/>
        </w:rPr>
      </w:pPr>
    </w:p>
    <w:p w14:paraId="1954085E"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7D1B9A4" w14:textId="77777777" w:rsidR="0000405A" w:rsidRDefault="0000405A" w:rsidP="0000405A">
      <w:pPr>
        <w:bidi/>
        <w:ind w:firstLine="720"/>
        <w:jc w:val="both"/>
        <w:rPr>
          <w:rFonts w:cs="David" w:hint="cs"/>
          <w:rtl/>
        </w:rPr>
      </w:pPr>
    </w:p>
    <w:p w14:paraId="53CBAAF5" w14:textId="77777777" w:rsidR="0000405A" w:rsidRDefault="0000405A" w:rsidP="0000405A">
      <w:pPr>
        <w:bidi/>
        <w:ind w:firstLine="720"/>
        <w:jc w:val="both"/>
        <w:rPr>
          <w:rFonts w:cs="David" w:hint="cs"/>
          <w:rtl/>
        </w:rPr>
      </w:pPr>
      <w:r>
        <w:rPr>
          <w:rFonts w:cs="David" w:hint="cs"/>
          <w:rtl/>
        </w:rPr>
        <w:t>אני חושב שלנו יש עניין ליצור את ההפרדה. יותר מזה, אני אמרתי מה שאמרתי, שברגע שבדיון בוועדת האתיקה עולה חשד שלנושא יש גם היבט פלילי, היו מקרים, יותר מאחד---</w:t>
      </w:r>
    </w:p>
    <w:p w14:paraId="476A65CD" w14:textId="77777777" w:rsidR="0000405A" w:rsidRDefault="0000405A" w:rsidP="0000405A">
      <w:pPr>
        <w:bidi/>
        <w:ind w:firstLine="720"/>
        <w:jc w:val="both"/>
        <w:rPr>
          <w:rFonts w:cs="David" w:hint="cs"/>
          <w:rtl/>
        </w:rPr>
      </w:pPr>
    </w:p>
    <w:p w14:paraId="57D0396C"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A37B6CE" w14:textId="77777777" w:rsidR="0000405A" w:rsidRDefault="0000405A" w:rsidP="0000405A">
      <w:pPr>
        <w:bidi/>
        <w:ind w:firstLine="720"/>
        <w:jc w:val="both"/>
        <w:rPr>
          <w:rFonts w:cs="David" w:hint="cs"/>
          <w:rtl/>
        </w:rPr>
      </w:pPr>
    </w:p>
    <w:p w14:paraId="766CDD1E" w14:textId="77777777" w:rsidR="0000405A" w:rsidRDefault="0000405A" w:rsidP="0000405A">
      <w:pPr>
        <w:bidi/>
        <w:ind w:firstLine="720"/>
        <w:jc w:val="both"/>
        <w:rPr>
          <w:rFonts w:cs="David" w:hint="cs"/>
          <w:rtl/>
        </w:rPr>
      </w:pPr>
      <w:r>
        <w:rPr>
          <w:rFonts w:cs="David" w:hint="cs"/>
          <w:rtl/>
        </w:rPr>
        <w:t xml:space="preserve">כל הזמן זה קיים. בגלל זה הנוהל שאנחנו לא דנים בנושא בוועדה כל עוד הוא בהליך פלילי. </w:t>
      </w:r>
    </w:p>
    <w:p w14:paraId="496BB166" w14:textId="77777777" w:rsidR="0000405A" w:rsidRDefault="0000405A" w:rsidP="0000405A">
      <w:pPr>
        <w:bidi/>
        <w:ind w:firstLine="720"/>
        <w:jc w:val="both"/>
        <w:rPr>
          <w:rFonts w:cs="David" w:hint="cs"/>
          <w:rtl/>
        </w:rPr>
      </w:pPr>
    </w:p>
    <w:p w14:paraId="4381664E"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63E866A" w14:textId="77777777" w:rsidR="0000405A" w:rsidRDefault="0000405A" w:rsidP="0000405A">
      <w:pPr>
        <w:bidi/>
        <w:ind w:firstLine="720"/>
        <w:jc w:val="both"/>
        <w:rPr>
          <w:rFonts w:cs="David" w:hint="cs"/>
          <w:rtl/>
        </w:rPr>
      </w:pPr>
    </w:p>
    <w:p w14:paraId="37B786AC" w14:textId="77777777" w:rsidR="0000405A" w:rsidRDefault="0000405A" w:rsidP="0000405A">
      <w:pPr>
        <w:bidi/>
        <w:ind w:firstLine="720"/>
        <w:jc w:val="both"/>
        <w:rPr>
          <w:rFonts w:cs="David" w:hint="cs"/>
          <w:rtl/>
        </w:rPr>
      </w:pPr>
      <w:r>
        <w:rPr>
          <w:rFonts w:cs="David" w:hint="cs"/>
          <w:rtl/>
        </w:rPr>
        <w:t xml:space="preserve">נכון. לא רק זה, ברוב המקרים אנחנו זזים הצדה עד שההליך הפלילי ימוצה, יסתיים, ייסגר וכיוצא בזה. </w:t>
      </w:r>
    </w:p>
    <w:p w14:paraId="16B6391F" w14:textId="77777777" w:rsidR="0000405A" w:rsidRDefault="0000405A" w:rsidP="0000405A">
      <w:pPr>
        <w:bidi/>
        <w:ind w:firstLine="720"/>
        <w:jc w:val="both"/>
        <w:rPr>
          <w:rFonts w:cs="David" w:hint="cs"/>
          <w:rtl/>
        </w:rPr>
      </w:pPr>
    </w:p>
    <w:p w14:paraId="67BA1C6C" w14:textId="77777777" w:rsidR="0000405A" w:rsidRDefault="0000405A" w:rsidP="0000405A">
      <w:pPr>
        <w:bidi/>
        <w:jc w:val="both"/>
        <w:rPr>
          <w:rFonts w:cs="David" w:hint="cs"/>
          <w:rtl/>
        </w:rPr>
      </w:pPr>
      <w:r>
        <w:rPr>
          <w:rFonts w:cs="David" w:hint="cs"/>
          <w:u w:val="single"/>
          <w:rtl/>
        </w:rPr>
        <w:t>שלי יחימוביץ</w:t>
      </w:r>
      <w:r>
        <w:rPr>
          <w:rFonts w:cs="David" w:hint="cs"/>
          <w:rtl/>
        </w:rPr>
        <w:t>:</w:t>
      </w:r>
    </w:p>
    <w:p w14:paraId="69E143FB" w14:textId="77777777" w:rsidR="0000405A" w:rsidRDefault="0000405A" w:rsidP="0000405A">
      <w:pPr>
        <w:bidi/>
        <w:ind w:firstLine="720"/>
        <w:jc w:val="both"/>
        <w:rPr>
          <w:rFonts w:cs="David" w:hint="cs"/>
          <w:rtl/>
        </w:rPr>
      </w:pPr>
    </w:p>
    <w:p w14:paraId="01F9F1D8" w14:textId="77777777" w:rsidR="0000405A" w:rsidRDefault="0000405A" w:rsidP="0000405A">
      <w:pPr>
        <w:bidi/>
        <w:ind w:firstLine="720"/>
        <w:jc w:val="both"/>
        <w:rPr>
          <w:rFonts w:cs="David" w:hint="cs"/>
          <w:rtl/>
        </w:rPr>
      </w:pPr>
      <w:r>
        <w:rPr>
          <w:rFonts w:cs="David" w:hint="cs"/>
          <w:rtl/>
        </w:rPr>
        <w:t xml:space="preserve">פלילים, מבקר מדינה, יועץ משפטי, יועץ משפטי </w:t>
      </w:r>
      <w:proofErr w:type="spellStart"/>
      <w:r>
        <w:rPr>
          <w:rFonts w:cs="David" w:hint="cs"/>
          <w:rtl/>
        </w:rPr>
        <w:t>לתמ"ת</w:t>
      </w:r>
      <w:proofErr w:type="spellEnd"/>
      <w:r>
        <w:rPr>
          <w:rFonts w:cs="David" w:hint="cs"/>
          <w:rtl/>
        </w:rPr>
        <w:t xml:space="preserve">. </w:t>
      </w:r>
    </w:p>
    <w:p w14:paraId="6CBF9008" w14:textId="77777777" w:rsidR="0000405A" w:rsidRDefault="0000405A" w:rsidP="0000405A">
      <w:pPr>
        <w:bidi/>
        <w:ind w:firstLine="720"/>
        <w:jc w:val="both"/>
        <w:rPr>
          <w:rFonts w:cs="David" w:hint="cs"/>
          <w:rtl/>
        </w:rPr>
      </w:pPr>
    </w:p>
    <w:p w14:paraId="0C057554" w14:textId="77777777" w:rsidR="0000405A" w:rsidRDefault="0000405A" w:rsidP="0000405A">
      <w:pPr>
        <w:bidi/>
        <w:jc w:val="both"/>
        <w:rPr>
          <w:rFonts w:cs="David" w:hint="cs"/>
          <w:u w:val="single"/>
          <w:rtl/>
        </w:rPr>
      </w:pPr>
      <w:r>
        <w:rPr>
          <w:rFonts w:cs="David" w:hint="cs"/>
          <w:u w:val="single"/>
          <w:rtl/>
        </w:rPr>
        <w:t>ארבל אסטרחן</w:t>
      </w:r>
      <w:r>
        <w:rPr>
          <w:rFonts w:cs="David" w:hint="cs"/>
          <w:rtl/>
        </w:rPr>
        <w:t>:</w:t>
      </w:r>
    </w:p>
    <w:p w14:paraId="4872C9A4" w14:textId="77777777" w:rsidR="0000405A" w:rsidRDefault="0000405A" w:rsidP="0000405A">
      <w:pPr>
        <w:bidi/>
        <w:ind w:firstLine="720"/>
        <w:jc w:val="both"/>
        <w:rPr>
          <w:rFonts w:cs="David" w:hint="cs"/>
          <w:rtl/>
        </w:rPr>
      </w:pPr>
    </w:p>
    <w:p w14:paraId="76AE8645" w14:textId="77777777" w:rsidR="0000405A" w:rsidRDefault="0000405A" w:rsidP="0000405A">
      <w:pPr>
        <w:bidi/>
        <w:ind w:firstLine="720"/>
        <w:jc w:val="both"/>
        <w:rPr>
          <w:rFonts w:cs="David" w:hint="cs"/>
          <w:rtl/>
        </w:rPr>
      </w:pPr>
      <w:r>
        <w:rPr>
          <w:rFonts w:cs="David" w:hint="cs"/>
          <w:rtl/>
        </w:rPr>
        <w:t xml:space="preserve">סיימנו את סעיף 109. </w:t>
      </w:r>
    </w:p>
    <w:p w14:paraId="20620246" w14:textId="77777777" w:rsidR="0000405A" w:rsidRDefault="0000405A" w:rsidP="0000405A">
      <w:pPr>
        <w:bidi/>
        <w:ind w:firstLine="720"/>
        <w:jc w:val="both"/>
        <w:rPr>
          <w:rFonts w:cs="David" w:hint="cs"/>
          <w:rtl/>
        </w:rPr>
      </w:pPr>
      <w:r>
        <w:rPr>
          <w:rFonts w:cs="David" w:hint="cs"/>
          <w:rtl/>
        </w:rPr>
        <w:t xml:space="preserve"> </w:t>
      </w:r>
    </w:p>
    <w:p w14:paraId="6AFDFEFC"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2D2BF54C" w14:textId="77777777" w:rsidR="0000405A" w:rsidRDefault="0000405A" w:rsidP="0000405A">
      <w:pPr>
        <w:bidi/>
        <w:ind w:firstLine="720"/>
        <w:jc w:val="both"/>
        <w:rPr>
          <w:rFonts w:cs="David" w:hint="cs"/>
          <w:rtl/>
        </w:rPr>
      </w:pPr>
    </w:p>
    <w:p w14:paraId="0A6E1FE2" w14:textId="77777777" w:rsidR="0000405A" w:rsidRDefault="0000405A" w:rsidP="0000405A">
      <w:pPr>
        <w:bidi/>
        <w:ind w:firstLine="720"/>
        <w:jc w:val="both"/>
        <w:rPr>
          <w:rFonts w:cs="David" w:hint="cs"/>
          <w:rtl/>
        </w:rPr>
      </w:pPr>
      <w:r>
        <w:rPr>
          <w:rFonts w:cs="David" w:hint="cs"/>
          <w:rtl/>
        </w:rPr>
        <w:t xml:space="preserve">בישיבה הבאה יהיה עיסוק נוסף והמשך של זה. </w:t>
      </w:r>
    </w:p>
    <w:p w14:paraId="3DC9C837" w14:textId="77777777" w:rsidR="0000405A" w:rsidRDefault="0000405A" w:rsidP="0000405A">
      <w:pPr>
        <w:bidi/>
        <w:ind w:firstLine="720"/>
        <w:jc w:val="both"/>
        <w:rPr>
          <w:rFonts w:cs="David" w:hint="cs"/>
          <w:rtl/>
        </w:rPr>
      </w:pPr>
    </w:p>
    <w:p w14:paraId="0112B8C8"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647791E" w14:textId="77777777" w:rsidR="0000405A" w:rsidRDefault="0000405A" w:rsidP="0000405A">
      <w:pPr>
        <w:bidi/>
        <w:ind w:firstLine="720"/>
        <w:jc w:val="both"/>
        <w:rPr>
          <w:rFonts w:cs="David" w:hint="cs"/>
          <w:rtl/>
        </w:rPr>
      </w:pPr>
    </w:p>
    <w:p w14:paraId="3EFE5109" w14:textId="77777777" w:rsidR="0000405A" w:rsidRDefault="0000405A" w:rsidP="0000405A">
      <w:pPr>
        <w:bidi/>
        <w:ind w:firstLine="720"/>
        <w:jc w:val="both"/>
        <w:rPr>
          <w:rFonts w:cs="David" w:hint="cs"/>
          <w:rtl/>
        </w:rPr>
      </w:pPr>
      <w:r>
        <w:rPr>
          <w:rFonts w:cs="David" w:hint="cs"/>
          <w:rtl/>
        </w:rPr>
        <w:t>על פי הסיכום שהיה לי עם חבר הכנסת יריב לוין, שאנחנו נדלג על השלב של ועדת הכנסת, הוועדה הזאת תניח את הכל להערות של חברי הכנסת ואחרי שיתקבלו ההערות של חברי הכנסת, אז נקיים את ה---</w:t>
      </w:r>
    </w:p>
    <w:p w14:paraId="3D77A31B" w14:textId="77777777" w:rsidR="0000405A" w:rsidRDefault="0000405A" w:rsidP="0000405A">
      <w:pPr>
        <w:bidi/>
        <w:ind w:firstLine="720"/>
        <w:jc w:val="both"/>
        <w:rPr>
          <w:rFonts w:cs="David" w:hint="cs"/>
          <w:rtl/>
        </w:rPr>
      </w:pPr>
    </w:p>
    <w:p w14:paraId="31B91EAC"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25DA7A7D" w14:textId="77777777" w:rsidR="0000405A" w:rsidRDefault="0000405A" w:rsidP="0000405A">
      <w:pPr>
        <w:bidi/>
        <w:ind w:firstLine="720"/>
        <w:jc w:val="both"/>
        <w:rPr>
          <w:rFonts w:cs="David" w:hint="cs"/>
          <w:rtl/>
        </w:rPr>
      </w:pPr>
    </w:p>
    <w:p w14:paraId="4999C442" w14:textId="77777777" w:rsidR="0000405A" w:rsidRDefault="0000405A" w:rsidP="0000405A">
      <w:pPr>
        <w:bidi/>
        <w:ind w:firstLine="720"/>
        <w:jc w:val="both"/>
        <w:rPr>
          <w:rFonts w:cs="David" w:hint="cs"/>
          <w:rtl/>
        </w:rPr>
      </w:pPr>
      <w:r>
        <w:rPr>
          <w:rFonts w:cs="David" w:hint="cs"/>
          <w:rtl/>
        </w:rPr>
        <w:t xml:space="preserve">נצטרך לדון בהערות. </w:t>
      </w:r>
    </w:p>
    <w:p w14:paraId="2B0AF052" w14:textId="77777777" w:rsidR="0000405A" w:rsidRDefault="0000405A" w:rsidP="0000405A">
      <w:pPr>
        <w:bidi/>
        <w:ind w:firstLine="720"/>
        <w:jc w:val="both"/>
        <w:rPr>
          <w:rFonts w:cs="David" w:hint="cs"/>
          <w:rtl/>
        </w:rPr>
      </w:pPr>
    </w:p>
    <w:p w14:paraId="5DB2332F"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18627129" w14:textId="77777777" w:rsidR="0000405A" w:rsidRDefault="0000405A" w:rsidP="0000405A">
      <w:pPr>
        <w:bidi/>
        <w:ind w:firstLine="720"/>
        <w:jc w:val="both"/>
        <w:rPr>
          <w:rFonts w:cs="David" w:hint="cs"/>
          <w:rtl/>
        </w:rPr>
      </w:pPr>
    </w:p>
    <w:p w14:paraId="139BF8A1" w14:textId="77777777" w:rsidR="0000405A" w:rsidRDefault="0000405A" w:rsidP="0000405A">
      <w:pPr>
        <w:bidi/>
        <w:ind w:firstLine="720"/>
        <w:jc w:val="both"/>
        <w:rPr>
          <w:rFonts w:cs="David" w:hint="cs"/>
          <w:rtl/>
        </w:rPr>
      </w:pPr>
      <w:r>
        <w:rPr>
          <w:rFonts w:cs="David" w:hint="cs"/>
          <w:rtl/>
        </w:rPr>
        <w:t xml:space="preserve">צריך לדון בהערות. </w:t>
      </w:r>
    </w:p>
    <w:p w14:paraId="619DFDF2" w14:textId="77777777" w:rsidR="0000405A" w:rsidRDefault="0000405A" w:rsidP="0000405A">
      <w:pPr>
        <w:bidi/>
        <w:ind w:firstLine="720"/>
        <w:jc w:val="both"/>
        <w:rPr>
          <w:rFonts w:cs="David" w:hint="cs"/>
          <w:rtl/>
        </w:rPr>
      </w:pPr>
    </w:p>
    <w:p w14:paraId="0524155E" w14:textId="77777777" w:rsidR="0000405A" w:rsidRDefault="0000405A" w:rsidP="0000405A">
      <w:pPr>
        <w:bidi/>
        <w:jc w:val="both"/>
        <w:rPr>
          <w:rFonts w:cs="David" w:hint="cs"/>
          <w:rtl/>
        </w:rPr>
      </w:pPr>
      <w:r>
        <w:rPr>
          <w:rFonts w:cs="David" w:hint="cs"/>
          <w:u w:val="single"/>
          <w:rtl/>
        </w:rPr>
        <w:t>אייל ינון</w:t>
      </w:r>
      <w:r>
        <w:rPr>
          <w:rFonts w:cs="David" w:hint="cs"/>
          <w:rtl/>
        </w:rPr>
        <w:t>:</w:t>
      </w:r>
    </w:p>
    <w:p w14:paraId="54547291" w14:textId="77777777" w:rsidR="0000405A" w:rsidRDefault="0000405A" w:rsidP="0000405A">
      <w:pPr>
        <w:bidi/>
        <w:ind w:firstLine="720"/>
        <w:jc w:val="both"/>
        <w:rPr>
          <w:rFonts w:cs="David" w:hint="cs"/>
          <w:rtl/>
        </w:rPr>
      </w:pPr>
    </w:p>
    <w:p w14:paraId="46BC0017" w14:textId="77777777" w:rsidR="0000405A" w:rsidRDefault="0000405A" w:rsidP="0000405A">
      <w:pPr>
        <w:bidi/>
        <w:ind w:firstLine="720"/>
        <w:jc w:val="both"/>
        <w:rPr>
          <w:rFonts w:cs="David" w:hint="cs"/>
          <w:rtl/>
        </w:rPr>
      </w:pPr>
      <w:r>
        <w:rPr>
          <w:rFonts w:cs="David" w:hint="cs"/>
          <w:rtl/>
        </w:rPr>
        <w:t xml:space="preserve">בוועדת הכנסת או בוועדה הזאת? </w:t>
      </w:r>
    </w:p>
    <w:p w14:paraId="355C3CE9" w14:textId="77777777" w:rsidR="0000405A" w:rsidRDefault="0000405A" w:rsidP="0000405A">
      <w:pPr>
        <w:bidi/>
        <w:ind w:firstLine="720"/>
        <w:jc w:val="both"/>
        <w:rPr>
          <w:rFonts w:cs="David" w:hint="cs"/>
          <w:rtl/>
        </w:rPr>
      </w:pPr>
    </w:p>
    <w:p w14:paraId="2E998638"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52BEE86F" w14:textId="77777777" w:rsidR="0000405A" w:rsidRDefault="0000405A" w:rsidP="0000405A">
      <w:pPr>
        <w:bidi/>
        <w:ind w:firstLine="720"/>
        <w:jc w:val="both"/>
        <w:rPr>
          <w:rFonts w:cs="David" w:hint="cs"/>
          <w:rtl/>
        </w:rPr>
      </w:pPr>
    </w:p>
    <w:p w14:paraId="00E7DF37" w14:textId="77777777" w:rsidR="0000405A" w:rsidRDefault="0000405A" w:rsidP="0000405A">
      <w:pPr>
        <w:bidi/>
        <w:ind w:firstLine="720"/>
        <w:jc w:val="both"/>
        <w:rPr>
          <w:rFonts w:cs="David" w:hint="cs"/>
          <w:rtl/>
        </w:rPr>
      </w:pPr>
      <w:r>
        <w:rPr>
          <w:rFonts w:cs="David" w:hint="cs"/>
          <w:rtl/>
        </w:rPr>
        <w:t xml:space="preserve">אמרנו שנשקול, נראה מה יגיע ומה יהיה. אם יהיו רק הערות נודניקיות, נדון פה, אם יהיו דברים מהותיים, כמו להחזיר את היועץ לאתיקה, או להקטין את הרכב הוועדה, נצטרך לראות על פי מה שיגיע. ההערכה פה היתה שהם לא יגיבו, אני לא בטוח. </w:t>
      </w:r>
    </w:p>
    <w:p w14:paraId="5A6B023E" w14:textId="77777777" w:rsidR="0000405A" w:rsidRDefault="0000405A" w:rsidP="0000405A">
      <w:pPr>
        <w:bidi/>
        <w:ind w:firstLine="720"/>
        <w:jc w:val="both"/>
        <w:rPr>
          <w:rFonts w:cs="David" w:hint="cs"/>
          <w:rtl/>
        </w:rPr>
      </w:pPr>
    </w:p>
    <w:p w14:paraId="5641E661"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39300515" w14:textId="77777777" w:rsidR="0000405A" w:rsidRDefault="0000405A" w:rsidP="0000405A">
      <w:pPr>
        <w:bidi/>
        <w:ind w:firstLine="720"/>
        <w:jc w:val="both"/>
        <w:rPr>
          <w:rFonts w:cs="David" w:hint="cs"/>
          <w:rtl/>
        </w:rPr>
      </w:pPr>
    </w:p>
    <w:p w14:paraId="023FDB69" w14:textId="77777777" w:rsidR="0000405A" w:rsidRDefault="0000405A" w:rsidP="0000405A">
      <w:pPr>
        <w:bidi/>
        <w:ind w:firstLine="720"/>
        <w:jc w:val="both"/>
        <w:rPr>
          <w:rFonts w:cs="David" w:hint="cs"/>
          <w:rtl/>
        </w:rPr>
      </w:pPr>
      <w:r>
        <w:rPr>
          <w:rFonts w:cs="David" w:hint="cs"/>
          <w:rtl/>
        </w:rPr>
        <w:t xml:space="preserve">כשהוועדה הציבורית הגישה טיוטת דוח, הם קיבלו הערות שהובילו לשינוי. כשאנחנו הגשנו אז טיוטה, היו הערות שהובילו לשינויים. </w:t>
      </w:r>
    </w:p>
    <w:p w14:paraId="66D10A62" w14:textId="77777777" w:rsidR="0000405A" w:rsidRDefault="0000405A" w:rsidP="0000405A">
      <w:pPr>
        <w:bidi/>
        <w:ind w:firstLine="720"/>
        <w:jc w:val="both"/>
        <w:rPr>
          <w:rFonts w:cs="David" w:hint="cs"/>
          <w:rtl/>
        </w:rPr>
      </w:pPr>
    </w:p>
    <w:p w14:paraId="7C883721"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10B7E28E" w14:textId="77777777" w:rsidR="0000405A" w:rsidRDefault="0000405A" w:rsidP="0000405A">
      <w:pPr>
        <w:bidi/>
        <w:ind w:firstLine="720"/>
        <w:jc w:val="both"/>
        <w:rPr>
          <w:rFonts w:cs="David" w:hint="cs"/>
          <w:rtl/>
        </w:rPr>
      </w:pPr>
    </w:p>
    <w:p w14:paraId="797B14E9" w14:textId="77777777" w:rsidR="0000405A" w:rsidRDefault="0000405A" w:rsidP="0000405A">
      <w:pPr>
        <w:bidi/>
        <w:ind w:firstLine="720"/>
        <w:jc w:val="both"/>
        <w:rPr>
          <w:rFonts w:cs="David" w:hint="cs"/>
          <w:rtl/>
        </w:rPr>
      </w:pPr>
      <w:r>
        <w:rPr>
          <w:rFonts w:cs="David" w:hint="cs"/>
          <w:rtl/>
        </w:rPr>
        <w:t xml:space="preserve">כן, היו, מעט מאוד. </w:t>
      </w:r>
    </w:p>
    <w:p w14:paraId="01DE18BF" w14:textId="77777777" w:rsidR="0000405A" w:rsidRDefault="0000405A" w:rsidP="0000405A">
      <w:pPr>
        <w:bidi/>
        <w:ind w:firstLine="720"/>
        <w:jc w:val="both"/>
        <w:rPr>
          <w:rFonts w:cs="David" w:hint="cs"/>
          <w:rtl/>
        </w:rPr>
      </w:pPr>
    </w:p>
    <w:p w14:paraId="406812A8"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73A08482" w14:textId="77777777" w:rsidR="0000405A" w:rsidRDefault="0000405A" w:rsidP="0000405A">
      <w:pPr>
        <w:bidi/>
        <w:ind w:firstLine="720"/>
        <w:jc w:val="both"/>
        <w:rPr>
          <w:rFonts w:cs="David" w:hint="cs"/>
          <w:rtl/>
        </w:rPr>
      </w:pPr>
    </w:p>
    <w:p w14:paraId="70085906" w14:textId="77777777" w:rsidR="0000405A" w:rsidRDefault="0000405A" w:rsidP="0000405A">
      <w:pPr>
        <w:bidi/>
        <w:ind w:firstLine="720"/>
        <w:jc w:val="both"/>
        <w:rPr>
          <w:rFonts w:cs="David" w:hint="cs"/>
          <w:rtl/>
        </w:rPr>
      </w:pPr>
      <w:r>
        <w:rPr>
          <w:rFonts w:cs="David" w:hint="cs"/>
          <w:rtl/>
        </w:rPr>
        <w:t xml:space="preserve">רוב המעירים יושבים פה. </w:t>
      </w:r>
    </w:p>
    <w:p w14:paraId="0B4C274E" w14:textId="77777777" w:rsidR="0000405A" w:rsidRDefault="0000405A" w:rsidP="0000405A">
      <w:pPr>
        <w:bidi/>
        <w:ind w:firstLine="720"/>
        <w:jc w:val="both"/>
        <w:rPr>
          <w:rFonts w:cs="David" w:hint="cs"/>
          <w:rtl/>
        </w:rPr>
      </w:pPr>
    </w:p>
    <w:p w14:paraId="038C9303"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42F08BFE" w14:textId="77777777" w:rsidR="0000405A" w:rsidRDefault="0000405A" w:rsidP="0000405A">
      <w:pPr>
        <w:bidi/>
        <w:ind w:firstLine="720"/>
        <w:jc w:val="both"/>
        <w:rPr>
          <w:rFonts w:cs="David" w:hint="cs"/>
          <w:rtl/>
        </w:rPr>
      </w:pPr>
    </w:p>
    <w:p w14:paraId="21376811" w14:textId="77777777" w:rsidR="0000405A" w:rsidRDefault="0000405A" w:rsidP="0000405A">
      <w:pPr>
        <w:bidi/>
        <w:ind w:firstLine="720"/>
        <w:jc w:val="both"/>
        <w:rPr>
          <w:rFonts w:cs="David" w:hint="cs"/>
          <w:rtl/>
        </w:rPr>
      </w:pPr>
      <w:r>
        <w:rPr>
          <w:rFonts w:cs="David" w:hint="cs"/>
          <w:rtl/>
        </w:rPr>
        <w:t xml:space="preserve">בישיבה הבאה סוזי או אסא יהיו ואני אומר להם שזה עיסוק נוסף והמשך הדיון בפרק הזה. </w:t>
      </w:r>
    </w:p>
    <w:p w14:paraId="65A01104" w14:textId="77777777" w:rsidR="0000405A" w:rsidRDefault="0000405A" w:rsidP="0000405A">
      <w:pPr>
        <w:bidi/>
        <w:ind w:firstLine="720"/>
        <w:jc w:val="both"/>
        <w:rPr>
          <w:rFonts w:cs="David" w:hint="cs"/>
          <w:rtl/>
        </w:rPr>
      </w:pPr>
    </w:p>
    <w:p w14:paraId="48B9B32D" w14:textId="77777777" w:rsidR="0000405A" w:rsidRDefault="0000405A" w:rsidP="0000405A">
      <w:pPr>
        <w:bidi/>
        <w:jc w:val="both"/>
        <w:rPr>
          <w:rFonts w:cs="David" w:hint="cs"/>
          <w:rtl/>
        </w:rPr>
      </w:pPr>
      <w:r>
        <w:rPr>
          <w:rFonts w:cs="David" w:hint="cs"/>
          <w:u w:val="single"/>
          <w:rtl/>
        </w:rPr>
        <w:t>ארבל אסטרחן</w:t>
      </w:r>
      <w:r>
        <w:rPr>
          <w:rFonts w:cs="David" w:hint="cs"/>
          <w:rtl/>
        </w:rPr>
        <w:t>:</w:t>
      </w:r>
    </w:p>
    <w:p w14:paraId="171B8E55" w14:textId="77777777" w:rsidR="0000405A" w:rsidRDefault="0000405A" w:rsidP="0000405A">
      <w:pPr>
        <w:bidi/>
        <w:ind w:firstLine="720"/>
        <w:jc w:val="both"/>
        <w:rPr>
          <w:rFonts w:cs="David" w:hint="cs"/>
          <w:rtl/>
        </w:rPr>
      </w:pPr>
    </w:p>
    <w:p w14:paraId="17300336" w14:textId="77777777" w:rsidR="0000405A" w:rsidRDefault="0000405A" w:rsidP="0000405A">
      <w:pPr>
        <w:bidi/>
        <w:ind w:firstLine="720"/>
        <w:jc w:val="both"/>
        <w:rPr>
          <w:rFonts w:cs="David" w:hint="cs"/>
          <w:rtl/>
        </w:rPr>
      </w:pPr>
      <w:r>
        <w:rPr>
          <w:rFonts w:cs="David" w:hint="cs"/>
          <w:rtl/>
        </w:rPr>
        <w:t xml:space="preserve">כן, שזה קובלנות, העיצומים. </w:t>
      </w:r>
    </w:p>
    <w:p w14:paraId="27F7E82A" w14:textId="77777777" w:rsidR="0000405A" w:rsidRDefault="0000405A" w:rsidP="0000405A">
      <w:pPr>
        <w:bidi/>
        <w:ind w:firstLine="720"/>
        <w:jc w:val="both"/>
        <w:rPr>
          <w:rFonts w:cs="David" w:hint="cs"/>
          <w:rtl/>
        </w:rPr>
      </w:pPr>
    </w:p>
    <w:p w14:paraId="6C9259EA" w14:textId="77777777" w:rsidR="0000405A" w:rsidRDefault="0000405A" w:rsidP="0000405A">
      <w:pPr>
        <w:bidi/>
        <w:jc w:val="both"/>
        <w:rPr>
          <w:rFonts w:cs="David" w:hint="cs"/>
          <w:rtl/>
        </w:rPr>
      </w:pPr>
      <w:r>
        <w:rPr>
          <w:rFonts w:cs="David" w:hint="cs"/>
          <w:u w:val="single"/>
          <w:rtl/>
        </w:rPr>
        <w:t>היו"ר חיים אורון</w:t>
      </w:r>
      <w:r>
        <w:rPr>
          <w:rFonts w:cs="David" w:hint="cs"/>
          <w:rtl/>
        </w:rPr>
        <w:t>:</w:t>
      </w:r>
    </w:p>
    <w:p w14:paraId="45904ADC" w14:textId="77777777" w:rsidR="0000405A" w:rsidRDefault="0000405A" w:rsidP="0000405A">
      <w:pPr>
        <w:bidi/>
        <w:ind w:firstLine="720"/>
        <w:jc w:val="both"/>
        <w:rPr>
          <w:rFonts w:cs="David" w:hint="cs"/>
          <w:rtl/>
        </w:rPr>
      </w:pPr>
    </w:p>
    <w:p w14:paraId="4B94C6A4" w14:textId="77777777" w:rsidR="0000405A" w:rsidRDefault="0000405A" w:rsidP="0000405A">
      <w:pPr>
        <w:bidi/>
        <w:ind w:firstLine="720"/>
        <w:jc w:val="both"/>
        <w:rPr>
          <w:rFonts w:cs="David" w:hint="cs"/>
          <w:rtl/>
        </w:rPr>
      </w:pPr>
      <w:r>
        <w:rPr>
          <w:rFonts w:cs="David" w:hint="cs"/>
          <w:rtl/>
        </w:rPr>
        <w:t>אמרת שאתה רוצה להיות נוכח, אבל בואו לא נעכב, אם זה לא ממש אכפת לך שיהיה מישהו אחר---</w:t>
      </w:r>
    </w:p>
    <w:p w14:paraId="259570EC" w14:textId="77777777" w:rsidR="0000405A" w:rsidRDefault="0000405A" w:rsidP="0000405A">
      <w:pPr>
        <w:bidi/>
        <w:ind w:firstLine="720"/>
        <w:jc w:val="both"/>
        <w:rPr>
          <w:rFonts w:cs="David" w:hint="cs"/>
          <w:rtl/>
        </w:rPr>
      </w:pPr>
    </w:p>
    <w:p w14:paraId="7119E46C" w14:textId="77777777" w:rsidR="0000405A" w:rsidRDefault="0000405A" w:rsidP="0000405A">
      <w:pPr>
        <w:bidi/>
        <w:jc w:val="both"/>
        <w:rPr>
          <w:rFonts w:cs="David" w:hint="cs"/>
          <w:rtl/>
        </w:rPr>
      </w:pPr>
      <w:r>
        <w:rPr>
          <w:rFonts w:cs="David" w:hint="cs"/>
          <w:u w:val="single"/>
          <w:rtl/>
        </w:rPr>
        <w:t>פרופ' יצחק זמיר</w:t>
      </w:r>
      <w:r>
        <w:rPr>
          <w:rFonts w:cs="David" w:hint="cs"/>
          <w:rtl/>
        </w:rPr>
        <w:t>:</w:t>
      </w:r>
    </w:p>
    <w:p w14:paraId="095D0982" w14:textId="77777777" w:rsidR="0000405A" w:rsidRDefault="0000405A" w:rsidP="0000405A">
      <w:pPr>
        <w:bidi/>
        <w:ind w:firstLine="720"/>
        <w:jc w:val="both"/>
        <w:rPr>
          <w:rFonts w:cs="David" w:hint="cs"/>
          <w:rtl/>
        </w:rPr>
      </w:pPr>
      <w:r>
        <w:rPr>
          <w:rFonts w:cs="David" w:hint="cs"/>
          <w:rtl/>
        </w:rPr>
        <w:t xml:space="preserve">טוב, תודה רבה לכם. </w:t>
      </w:r>
    </w:p>
    <w:p w14:paraId="514286E2" w14:textId="77777777" w:rsidR="0000405A" w:rsidRDefault="0000405A" w:rsidP="0000405A">
      <w:pPr>
        <w:bidi/>
        <w:ind w:firstLine="720"/>
        <w:jc w:val="both"/>
        <w:rPr>
          <w:rFonts w:cs="David" w:hint="cs"/>
          <w:rtl/>
        </w:rPr>
      </w:pPr>
    </w:p>
    <w:p w14:paraId="003D70F6" w14:textId="77777777" w:rsidR="00552A80" w:rsidRPr="0000405A" w:rsidRDefault="0000405A" w:rsidP="0000405A">
      <w:pPr>
        <w:bidi/>
        <w:jc w:val="both"/>
      </w:pPr>
      <w:r>
        <w:rPr>
          <w:rFonts w:cs="David" w:hint="cs"/>
          <w:b/>
          <w:bCs/>
          <w:u w:val="single"/>
          <w:rtl/>
        </w:rPr>
        <w:t xml:space="preserve">הישיבה ננעלה בשעה 16:00 </w:t>
      </w:r>
    </w:p>
    <w:sectPr w:rsidR="00552A80" w:rsidRPr="0000405A" w:rsidSect="0000405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073D" w14:textId="77777777" w:rsidR="0000405A" w:rsidRDefault="0000405A">
      <w:r>
        <w:separator/>
      </w:r>
    </w:p>
  </w:endnote>
  <w:endnote w:type="continuationSeparator" w:id="0">
    <w:p w14:paraId="78DD0BFE" w14:textId="77777777" w:rsidR="0000405A" w:rsidRDefault="0000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32D36" w14:textId="77777777" w:rsidR="0000405A" w:rsidRDefault="0000405A">
      <w:r>
        <w:separator/>
      </w:r>
    </w:p>
  </w:footnote>
  <w:footnote w:type="continuationSeparator" w:id="0">
    <w:p w14:paraId="05799D81" w14:textId="77777777" w:rsidR="0000405A" w:rsidRDefault="00004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67B0" w14:textId="77777777" w:rsidR="0000405A" w:rsidRDefault="0000405A" w:rsidP="0000405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84CBB2E" w14:textId="77777777" w:rsidR="0000405A" w:rsidRDefault="000040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856D" w14:textId="77777777" w:rsidR="0000405A" w:rsidRDefault="0000405A" w:rsidP="0000405A">
    <w:pPr>
      <w:pStyle w:val="Header"/>
      <w:framePr w:wrap="around" w:vAnchor="text" w:hAnchor="margin" w:y="1"/>
      <w:rPr>
        <w:rStyle w:val="PageNumber"/>
        <w:rFonts w:cs="David"/>
      </w:rPr>
    </w:pPr>
    <w:r>
      <w:rPr>
        <w:rStyle w:val="PageNumber"/>
        <w:rFonts w:cs="David"/>
        <w:rtl/>
      </w:rPr>
      <w:fldChar w:fldCharType="begin"/>
    </w:r>
    <w:r>
      <w:rPr>
        <w:rStyle w:val="PageNumber"/>
        <w:rFonts w:cs="David"/>
      </w:rPr>
      <w:instrText xml:space="preserve">PAGE  </w:instrText>
    </w:r>
    <w:r>
      <w:rPr>
        <w:rStyle w:val="PageNumber"/>
        <w:rFonts w:cs="David"/>
        <w:rtl/>
      </w:rPr>
      <w:fldChar w:fldCharType="separate"/>
    </w:r>
    <w:r>
      <w:rPr>
        <w:rStyle w:val="PageNumber"/>
        <w:rFonts w:cs="David"/>
        <w:noProof/>
        <w:rtl/>
      </w:rPr>
      <w:t>40</w:t>
    </w:r>
    <w:r>
      <w:rPr>
        <w:rStyle w:val="PageNumber"/>
        <w:rFonts w:cs="David"/>
        <w:rtl/>
      </w:rPr>
      <w:fldChar w:fldCharType="end"/>
    </w:r>
  </w:p>
  <w:p w14:paraId="6E8E981D" w14:textId="77777777" w:rsidR="0000405A" w:rsidRDefault="0000405A" w:rsidP="0000405A">
    <w:pPr>
      <w:ind w:right="360" w:firstLine="360"/>
      <w:jc w:val="right"/>
      <w:rPr>
        <w:rFonts w:cs="David" w:hint="cs"/>
        <w:rtl/>
      </w:rPr>
    </w:pPr>
    <w:r>
      <w:rPr>
        <w:rFonts w:cs="David" w:hint="cs"/>
        <w:rtl/>
      </w:rPr>
      <w:t>ועדת המשנה לגיבוש כללי אתיקה לחברי הכנסת</w:t>
    </w:r>
  </w:p>
  <w:p w14:paraId="6F6E717D" w14:textId="77777777" w:rsidR="0000405A" w:rsidRDefault="0000405A" w:rsidP="0000405A">
    <w:pPr>
      <w:jc w:val="right"/>
      <w:rPr>
        <w:rFonts w:cs="David" w:hint="cs"/>
        <w:rtl/>
      </w:rPr>
    </w:pPr>
    <w:r>
      <w:rPr>
        <w:rFonts w:cs="David" w:hint="cs"/>
        <w:rtl/>
      </w:rPr>
      <w:t>30.11.2010</w:t>
    </w:r>
  </w:p>
  <w:p w14:paraId="7B04CA68" w14:textId="77777777" w:rsidR="0000405A" w:rsidRDefault="000040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1177פרוטוקול_ישיבת_ועדה.doc"/>
    <w:docVar w:name="StartMode" w:val="3"/>
  </w:docVars>
  <w:rsids>
    <w:rsidRoot w:val="00EA11B9"/>
    <w:rsid w:val="0000405A"/>
    <w:rsid w:val="00552A80"/>
    <w:rsid w:val="00965806"/>
    <w:rsid w:val="00A21C40"/>
    <w:rsid w:val="00DC76DE"/>
    <w:rsid w:val="00EA11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6BA43D2"/>
  <w15:chartTrackingRefBased/>
  <w15:docId w15:val="{6AE014C7-7FBE-4BEA-8A88-C2A7D5A2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0405A"/>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00405A"/>
  </w:style>
  <w:style w:type="paragraph" w:styleId="Header">
    <w:name w:val="header"/>
    <w:basedOn w:val="Normal"/>
    <w:rsid w:val="0000405A"/>
    <w:pPr>
      <w:tabs>
        <w:tab w:val="center" w:pos="4153"/>
        <w:tab w:val="right" w:pos="8306"/>
      </w:tabs>
      <w:bidi/>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8523</Words>
  <Characters>48583</Characters>
  <Application>Microsoft Office Word</Application>
  <DocSecurity>0</DocSecurity>
  <Lines>404</Lines>
  <Paragraphs>113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