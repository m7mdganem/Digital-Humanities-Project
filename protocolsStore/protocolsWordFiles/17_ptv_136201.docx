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CFA50" w14:textId="77777777" w:rsidR="00D9634E" w:rsidRPr="00D9634E" w:rsidRDefault="00D9634E" w:rsidP="00D9634E">
      <w:pPr>
        <w:pStyle w:val="Heading5"/>
        <w:jc w:val="left"/>
        <w:rPr>
          <w:b/>
          <w:bCs/>
          <w:sz w:val="24"/>
          <w:rtl/>
        </w:rPr>
      </w:pPr>
      <w:r w:rsidRPr="00D9634E">
        <w:rPr>
          <w:b/>
          <w:bCs/>
          <w:sz w:val="24"/>
          <w:rtl/>
        </w:rPr>
        <w:t xml:space="preserve">הכנסת </w:t>
      </w:r>
      <w:r w:rsidRPr="00D9634E">
        <w:rPr>
          <w:rFonts w:hint="cs"/>
          <w:b/>
          <w:bCs/>
          <w:sz w:val="24"/>
          <w:rtl/>
        </w:rPr>
        <w:t>השבע-עשרה</w:t>
      </w:r>
      <w:r w:rsidRPr="00D9634E">
        <w:rPr>
          <w:b/>
          <w:bCs/>
          <w:sz w:val="24"/>
          <w:rtl/>
        </w:rPr>
        <w:tab/>
      </w:r>
      <w:r w:rsidRPr="00D9634E">
        <w:rPr>
          <w:b/>
          <w:bCs/>
          <w:sz w:val="24"/>
          <w:rtl/>
        </w:rPr>
        <w:tab/>
      </w:r>
      <w:r w:rsidRPr="00D9634E">
        <w:rPr>
          <w:b/>
          <w:bCs/>
          <w:sz w:val="24"/>
          <w:rtl/>
        </w:rPr>
        <w:tab/>
      </w:r>
      <w:r w:rsidRPr="00D9634E">
        <w:rPr>
          <w:b/>
          <w:bCs/>
          <w:sz w:val="24"/>
          <w:rtl/>
        </w:rPr>
        <w:tab/>
      </w:r>
      <w:r w:rsidRPr="00D9634E">
        <w:rPr>
          <w:b/>
          <w:bCs/>
          <w:sz w:val="24"/>
          <w:rtl/>
        </w:rPr>
        <w:tab/>
      </w:r>
      <w:r w:rsidRPr="00D9634E">
        <w:rPr>
          <w:b/>
          <w:bCs/>
          <w:sz w:val="24"/>
          <w:rtl/>
        </w:rPr>
        <w:tab/>
      </w:r>
      <w:r w:rsidRPr="00D9634E">
        <w:rPr>
          <w:b/>
          <w:bCs/>
          <w:sz w:val="24"/>
          <w:rtl/>
        </w:rPr>
        <w:tab/>
        <w:t>נוסח לא מתוקן</w:t>
      </w:r>
    </w:p>
    <w:p w14:paraId="63CB8BFA" w14:textId="77777777" w:rsidR="00D9634E" w:rsidRPr="00D9634E" w:rsidRDefault="00D9634E" w:rsidP="00D9634E">
      <w:pPr>
        <w:bidi/>
        <w:rPr>
          <w:rFonts w:cs="David" w:hint="cs"/>
          <w:b/>
          <w:bCs/>
          <w:rtl/>
        </w:rPr>
      </w:pPr>
      <w:r w:rsidRPr="00D9634E">
        <w:rPr>
          <w:rFonts w:cs="David"/>
          <w:b/>
          <w:bCs/>
          <w:rtl/>
        </w:rPr>
        <w:t xml:space="preserve">מושב </w:t>
      </w:r>
      <w:r w:rsidRPr="00D9634E">
        <w:rPr>
          <w:rFonts w:cs="David" w:hint="cs"/>
          <w:b/>
          <w:bCs/>
          <w:rtl/>
        </w:rPr>
        <w:t>שלישי</w:t>
      </w:r>
    </w:p>
    <w:p w14:paraId="12C5E983" w14:textId="77777777" w:rsidR="00D9634E" w:rsidRPr="00D9634E" w:rsidRDefault="00D9634E" w:rsidP="00D9634E">
      <w:pPr>
        <w:bidi/>
        <w:rPr>
          <w:rFonts w:cs="David"/>
          <w:b/>
          <w:bCs/>
          <w:rtl/>
        </w:rPr>
      </w:pPr>
    </w:p>
    <w:p w14:paraId="4D9C0B73" w14:textId="77777777" w:rsidR="00D9634E" w:rsidRPr="00D9634E" w:rsidRDefault="00D9634E" w:rsidP="00D9634E">
      <w:pPr>
        <w:bidi/>
        <w:rPr>
          <w:rFonts w:cs="David"/>
          <w:b/>
          <w:bCs/>
          <w:rtl/>
        </w:rPr>
      </w:pPr>
    </w:p>
    <w:p w14:paraId="767011D7" w14:textId="77777777" w:rsidR="00D9634E" w:rsidRPr="00D9634E" w:rsidRDefault="00D9634E" w:rsidP="00D9634E">
      <w:pPr>
        <w:bidi/>
        <w:rPr>
          <w:rFonts w:cs="David"/>
          <w:b/>
          <w:bCs/>
          <w:rtl/>
        </w:rPr>
      </w:pPr>
    </w:p>
    <w:p w14:paraId="446967DB" w14:textId="77777777" w:rsidR="00D9634E" w:rsidRPr="00D9634E" w:rsidRDefault="00D9634E" w:rsidP="00D9634E">
      <w:pPr>
        <w:bidi/>
        <w:rPr>
          <w:rFonts w:cs="David"/>
          <w:b/>
          <w:bCs/>
          <w:rtl/>
        </w:rPr>
      </w:pPr>
    </w:p>
    <w:p w14:paraId="1AC2150D" w14:textId="77777777" w:rsidR="00D9634E" w:rsidRPr="00D9634E" w:rsidRDefault="00D9634E" w:rsidP="00D9634E">
      <w:pPr>
        <w:bidi/>
        <w:jc w:val="center"/>
        <w:rPr>
          <w:rFonts w:cs="David" w:hint="cs"/>
          <w:b/>
          <w:bCs/>
          <w:rtl/>
        </w:rPr>
      </w:pPr>
      <w:r w:rsidRPr="00D9634E">
        <w:rPr>
          <w:rFonts w:cs="David"/>
          <w:b/>
          <w:bCs/>
          <w:rtl/>
        </w:rPr>
        <w:t>פרוטוקול מס'</w:t>
      </w:r>
      <w:r w:rsidRPr="00D9634E">
        <w:rPr>
          <w:rFonts w:cs="David" w:hint="cs"/>
          <w:b/>
          <w:bCs/>
          <w:rtl/>
        </w:rPr>
        <w:t xml:space="preserve"> 7</w:t>
      </w:r>
    </w:p>
    <w:p w14:paraId="22AE5B0E" w14:textId="77777777" w:rsidR="00D9634E" w:rsidRPr="00D9634E" w:rsidRDefault="00D9634E" w:rsidP="00D9634E">
      <w:pPr>
        <w:bidi/>
        <w:jc w:val="center"/>
        <w:rPr>
          <w:rFonts w:cs="David" w:hint="cs"/>
          <w:b/>
          <w:bCs/>
          <w:rtl/>
        </w:rPr>
      </w:pPr>
      <w:r w:rsidRPr="00D9634E">
        <w:rPr>
          <w:rFonts w:cs="David" w:hint="cs"/>
          <w:b/>
          <w:bCs/>
          <w:rtl/>
        </w:rPr>
        <w:t>מישיבת הוועדה המשותפת לוועדת הכנסת ולוועדת החוקה חוק ומשפט</w:t>
      </w:r>
    </w:p>
    <w:p w14:paraId="15E7FEEE" w14:textId="77777777" w:rsidR="00D9634E" w:rsidRPr="00D9634E" w:rsidRDefault="00D9634E" w:rsidP="00D9634E">
      <w:pPr>
        <w:bidi/>
        <w:jc w:val="center"/>
        <w:rPr>
          <w:rFonts w:cs="David" w:hint="cs"/>
          <w:b/>
          <w:bCs/>
          <w:u w:val="single"/>
          <w:rtl/>
        </w:rPr>
      </w:pPr>
      <w:r w:rsidRPr="00D9634E">
        <w:rPr>
          <w:rFonts w:cs="David" w:hint="cs"/>
          <w:b/>
          <w:bCs/>
          <w:u w:val="single"/>
          <w:rtl/>
        </w:rPr>
        <w:t>יום שני, י"ד באייר התשס"ח (19 במאי 2008), שעה 13:00</w:t>
      </w:r>
    </w:p>
    <w:p w14:paraId="002BB7F2" w14:textId="77777777" w:rsidR="00D9634E" w:rsidRPr="00D9634E" w:rsidRDefault="00D9634E" w:rsidP="00D9634E">
      <w:pPr>
        <w:bidi/>
        <w:rPr>
          <w:rFonts w:cs="David"/>
          <w:b/>
          <w:bCs/>
          <w:rtl/>
        </w:rPr>
      </w:pPr>
    </w:p>
    <w:p w14:paraId="283C7D55" w14:textId="77777777" w:rsidR="00D9634E" w:rsidRPr="00D9634E" w:rsidRDefault="00D9634E" w:rsidP="00D9634E">
      <w:pPr>
        <w:bidi/>
        <w:rPr>
          <w:rFonts w:cs="David"/>
          <w:b/>
          <w:bCs/>
          <w:rtl/>
        </w:rPr>
      </w:pPr>
    </w:p>
    <w:p w14:paraId="33A0E51F" w14:textId="77777777" w:rsidR="00D9634E" w:rsidRPr="00D9634E" w:rsidRDefault="00D9634E" w:rsidP="00D9634E">
      <w:pPr>
        <w:tabs>
          <w:tab w:val="left" w:pos="1221"/>
        </w:tabs>
        <w:bidi/>
        <w:rPr>
          <w:rFonts w:cs="David" w:hint="cs"/>
          <w:b/>
          <w:bCs/>
          <w:u w:val="single"/>
          <w:rtl/>
        </w:rPr>
      </w:pPr>
    </w:p>
    <w:p w14:paraId="3E82A3D0" w14:textId="77777777" w:rsidR="00D9634E" w:rsidRPr="00D9634E" w:rsidRDefault="00D9634E" w:rsidP="00D9634E">
      <w:pPr>
        <w:tabs>
          <w:tab w:val="left" w:pos="1221"/>
        </w:tabs>
        <w:bidi/>
        <w:rPr>
          <w:rFonts w:cs="David" w:hint="cs"/>
          <w:b/>
          <w:bCs/>
          <w:rtl/>
        </w:rPr>
      </w:pPr>
      <w:r w:rsidRPr="00D9634E">
        <w:rPr>
          <w:rFonts w:cs="David"/>
          <w:b/>
          <w:bCs/>
          <w:u w:val="single"/>
          <w:rtl/>
        </w:rPr>
        <w:t>סדר היום</w:t>
      </w:r>
      <w:r w:rsidRPr="00D9634E">
        <w:rPr>
          <w:rFonts w:cs="David"/>
          <w:rtl/>
        </w:rPr>
        <w:t>:</w:t>
      </w:r>
      <w:r w:rsidRPr="00D9634E">
        <w:rPr>
          <w:rFonts w:cs="David" w:hint="cs"/>
          <w:rtl/>
        </w:rPr>
        <w:tab/>
        <w:t>הצעת חוק סדרי השלטון והמשפט</w:t>
      </w:r>
    </w:p>
    <w:p w14:paraId="34D33C54" w14:textId="77777777" w:rsidR="00D9634E" w:rsidRPr="00D9634E" w:rsidRDefault="00D9634E" w:rsidP="00D9634E">
      <w:pPr>
        <w:bidi/>
        <w:rPr>
          <w:rFonts w:cs="David" w:hint="cs"/>
          <w:b/>
          <w:bCs/>
          <w:rtl/>
        </w:rPr>
      </w:pPr>
    </w:p>
    <w:p w14:paraId="26BE2D39" w14:textId="77777777" w:rsidR="00D9634E" w:rsidRPr="00D9634E" w:rsidRDefault="00D9634E" w:rsidP="00D9634E">
      <w:pPr>
        <w:bidi/>
        <w:rPr>
          <w:rFonts w:cs="David" w:hint="cs"/>
          <w:rtl/>
        </w:rPr>
      </w:pPr>
    </w:p>
    <w:p w14:paraId="68D99ADA" w14:textId="77777777" w:rsidR="00D9634E" w:rsidRPr="00D9634E" w:rsidRDefault="00D9634E" w:rsidP="00D9634E">
      <w:pPr>
        <w:bidi/>
        <w:rPr>
          <w:rFonts w:cs="David"/>
          <w:rtl/>
        </w:rPr>
      </w:pPr>
    </w:p>
    <w:p w14:paraId="7F169168" w14:textId="77777777" w:rsidR="00D9634E" w:rsidRPr="00D9634E" w:rsidRDefault="00D9634E" w:rsidP="00D9634E">
      <w:pPr>
        <w:bidi/>
        <w:rPr>
          <w:rFonts w:cs="David"/>
          <w:b/>
          <w:bCs/>
          <w:u w:val="single"/>
          <w:rtl/>
        </w:rPr>
      </w:pPr>
      <w:r w:rsidRPr="00D9634E">
        <w:rPr>
          <w:rFonts w:cs="David"/>
          <w:b/>
          <w:bCs/>
          <w:u w:val="single"/>
          <w:rtl/>
        </w:rPr>
        <w:t>נכחו</w:t>
      </w:r>
      <w:r w:rsidRPr="00D9634E">
        <w:rPr>
          <w:rFonts w:cs="David"/>
          <w:rtl/>
        </w:rPr>
        <w:t>:</w:t>
      </w:r>
    </w:p>
    <w:p w14:paraId="1FD5386C" w14:textId="77777777" w:rsidR="00D9634E" w:rsidRPr="00D9634E" w:rsidRDefault="00D9634E" w:rsidP="00D9634E">
      <w:pPr>
        <w:bidi/>
        <w:rPr>
          <w:rFonts w:cs="David"/>
          <w:rtl/>
        </w:rPr>
      </w:pPr>
    </w:p>
    <w:p w14:paraId="51E2419A" w14:textId="77777777" w:rsidR="00D9634E" w:rsidRPr="00D9634E" w:rsidRDefault="00D9634E" w:rsidP="00D9634E">
      <w:pPr>
        <w:tabs>
          <w:tab w:val="left" w:pos="1788"/>
        </w:tabs>
        <w:bidi/>
        <w:rPr>
          <w:rFonts w:cs="David"/>
          <w:rtl/>
        </w:rPr>
      </w:pPr>
      <w:r w:rsidRPr="00D9634E">
        <w:rPr>
          <w:rFonts w:cs="David"/>
          <w:b/>
          <w:bCs/>
          <w:u w:val="single"/>
          <w:rtl/>
        </w:rPr>
        <w:t>חברי הוועדה</w:t>
      </w:r>
      <w:r w:rsidRPr="00D9634E">
        <w:rPr>
          <w:rFonts w:cs="David"/>
          <w:rtl/>
        </w:rPr>
        <w:t>:</w:t>
      </w:r>
    </w:p>
    <w:p w14:paraId="6FFB9DE3" w14:textId="77777777" w:rsidR="00D9634E" w:rsidRPr="00D9634E" w:rsidRDefault="00D9634E" w:rsidP="00D9634E">
      <w:pPr>
        <w:bidi/>
        <w:rPr>
          <w:rFonts w:cs="David" w:hint="cs"/>
          <w:rtl/>
        </w:rPr>
      </w:pPr>
      <w:r w:rsidRPr="00D9634E">
        <w:rPr>
          <w:rFonts w:cs="David" w:hint="cs"/>
          <w:rtl/>
        </w:rPr>
        <w:t>דוד טל  -  היו"ר</w:t>
      </w:r>
    </w:p>
    <w:p w14:paraId="22E511B7" w14:textId="77777777" w:rsidR="00D9634E" w:rsidRPr="00D9634E" w:rsidRDefault="00D9634E" w:rsidP="00D9634E">
      <w:pPr>
        <w:bidi/>
        <w:rPr>
          <w:rFonts w:cs="David" w:hint="cs"/>
          <w:rtl/>
        </w:rPr>
      </w:pPr>
      <w:r w:rsidRPr="00D9634E">
        <w:rPr>
          <w:rFonts w:cs="David" w:hint="cs"/>
          <w:rtl/>
        </w:rPr>
        <w:t>מנחם בן-ששון</w:t>
      </w:r>
    </w:p>
    <w:p w14:paraId="48E563E2" w14:textId="77777777" w:rsidR="00D9634E" w:rsidRPr="00D9634E" w:rsidRDefault="00D9634E" w:rsidP="00D9634E">
      <w:pPr>
        <w:bidi/>
        <w:rPr>
          <w:rFonts w:cs="David" w:hint="cs"/>
          <w:rtl/>
        </w:rPr>
      </w:pPr>
      <w:r w:rsidRPr="00D9634E">
        <w:rPr>
          <w:rFonts w:cs="David" w:hint="cs"/>
          <w:rtl/>
        </w:rPr>
        <w:t>יולי יואל אדלשטיין</w:t>
      </w:r>
    </w:p>
    <w:p w14:paraId="2335BD1B" w14:textId="77777777" w:rsidR="00D9634E" w:rsidRPr="00D9634E" w:rsidRDefault="00D9634E" w:rsidP="00D9634E">
      <w:pPr>
        <w:bidi/>
        <w:rPr>
          <w:rFonts w:cs="David" w:hint="cs"/>
          <w:rtl/>
        </w:rPr>
      </w:pPr>
      <w:r w:rsidRPr="00D9634E">
        <w:rPr>
          <w:rFonts w:cs="David" w:hint="cs"/>
          <w:rtl/>
        </w:rPr>
        <w:t>זהבה גלאון</w:t>
      </w:r>
    </w:p>
    <w:p w14:paraId="5FA46CC7" w14:textId="77777777" w:rsidR="00D9634E" w:rsidRPr="00D9634E" w:rsidRDefault="00D9634E" w:rsidP="00D9634E">
      <w:pPr>
        <w:bidi/>
        <w:rPr>
          <w:rFonts w:cs="David" w:hint="cs"/>
          <w:rtl/>
        </w:rPr>
      </w:pPr>
      <w:r w:rsidRPr="00D9634E">
        <w:rPr>
          <w:rFonts w:cs="David" w:hint="cs"/>
          <w:rtl/>
        </w:rPr>
        <w:t>שמואל הלפרט</w:t>
      </w:r>
    </w:p>
    <w:p w14:paraId="41EE026F" w14:textId="77777777" w:rsidR="00D9634E" w:rsidRPr="00D9634E" w:rsidRDefault="00D9634E" w:rsidP="00D9634E">
      <w:pPr>
        <w:bidi/>
        <w:rPr>
          <w:rFonts w:cs="David" w:hint="cs"/>
          <w:rtl/>
        </w:rPr>
      </w:pPr>
      <w:r w:rsidRPr="00D9634E">
        <w:rPr>
          <w:rFonts w:cs="David" w:hint="cs"/>
          <w:rtl/>
        </w:rPr>
        <w:t>אחמד טיבי</w:t>
      </w:r>
    </w:p>
    <w:p w14:paraId="62E024A1" w14:textId="77777777" w:rsidR="00D9634E" w:rsidRPr="00D9634E" w:rsidRDefault="00D9634E" w:rsidP="00D9634E">
      <w:pPr>
        <w:bidi/>
        <w:rPr>
          <w:rFonts w:cs="David" w:hint="cs"/>
          <w:rtl/>
        </w:rPr>
      </w:pPr>
      <w:r w:rsidRPr="00D9634E">
        <w:rPr>
          <w:rFonts w:cs="David" w:hint="cs"/>
          <w:rtl/>
        </w:rPr>
        <w:t>אסתרינה טרטמן</w:t>
      </w:r>
    </w:p>
    <w:p w14:paraId="4BEA1931" w14:textId="77777777" w:rsidR="00D9634E" w:rsidRPr="00D9634E" w:rsidRDefault="00D9634E" w:rsidP="00D9634E">
      <w:pPr>
        <w:bidi/>
        <w:rPr>
          <w:rFonts w:cs="David" w:hint="cs"/>
          <w:rtl/>
        </w:rPr>
      </w:pPr>
      <w:r w:rsidRPr="00D9634E">
        <w:rPr>
          <w:rFonts w:cs="David" w:hint="cs"/>
          <w:rtl/>
        </w:rPr>
        <w:t>שלי יחימוביץ</w:t>
      </w:r>
    </w:p>
    <w:p w14:paraId="6ED54B6F" w14:textId="77777777" w:rsidR="00D9634E" w:rsidRPr="00D9634E" w:rsidRDefault="00D9634E" w:rsidP="00D9634E">
      <w:pPr>
        <w:bidi/>
        <w:rPr>
          <w:rFonts w:cs="David" w:hint="cs"/>
          <w:rtl/>
        </w:rPr>
      </w:pPr>
      <w:r w:rsidRPr="00D9634E">
        <w:rPr>
          <w:rFonts w:cs="David" w:hint="cs"/>
          <w:rtl/>
        </w:rPr>
        <w:t>אברהם מיכאלי</w:t>
      </w:r>
    </w:p>
    <w:p w14:paraId="07BBCAFA" w14:textId="77777777" w:rsidR="00D9634E" w:rsidRPr="00D9634E" w:rsidRDefault="00D9634E" w:rsidP="00D9634E">
      <w:pPr>
        <w:bidi/>
        <w:rPr>
          <w:rFonts w:cs="David" w:hint="cs"/>
          <w:rtl/>
        </w:rPr>
      </w:pPr>
      <w:r w:rsidRPr="00D9634E">
        <w:rPr>
          <w:rFonts w:cs="David" w:hint="cs"/>
          <w:rtl/>
        </w:rPr>
        <w:t>שלמה מולה נגוסאי</w:t>
      </w:r>
    </w:p>
    <w:p w14:paraId="4A6690CB" w14:textId="77777777" w:rsidR="00D9634E" w:rsidRPr="00D9634E" w:rsidRDefault="00D9634E" w:rsidP="00D9634E">
      <w:pPr>
        <w:bidi/>
        <w:rPr>
          <w:rFonts w:cs="David" w:hint="cs"/>
          <w:rtl/>
        </w:rPr>
      </w:pPr>
      <w:r w:rsidRPr="00D9634E">
        <w:rPr>
          <w:rFonts w:cs="David" w:hint="cs"/>
          <w:rtl/>
        </w:rPr>
        <w:t>דוד רותם</w:t>
      </w:r>
    </w:p>
    <w:p w14:paraId="5BCD8985" w14:textId="77777777" w:rsidR="00D9634E" w:rsidRPr="00D9634E" w:rsidRDefault="00D9634E" w:rsidP="00D9634E">
      <w:pPr>
        <w:bidi/>
        <w:rPr>
          <w:rFonts w:cs="David" w:hint="cs"/>
          <w:rtl/>
        </w:rPr>
      </w:pPr>
      <w:r w:rsidRPr="00D9634E">
        <w:rPr>
          <w:rFonts w:cs="David" w:hint="cs"/>
          <w:rtl/>
        </w:rPr>
        <w:t>רונית תירוש</w:t>
      </w:r>
    </w:p>
    <w:p w14:paraId="7721A1FC" w14:textId="77777777" w:rsidR="00D9634E" w:rsidRPr="00D9634E" w:rsidRDefault="00D9634E" w:rsidP="00D9634E">
      <w:pPr>
        <w:bidi/>
        <w:rPr>
          <w:rFonts w:cs="David" w:hint="cs"/>
          <w:rtl/>
        </w:rPr>
      </w:pPr>
    </w:p>
    <w:p w14:paraId="60502540" w14:textId="77777777" w:rsidR="00D9634E" w:rsidRPr="00D9634E" w:rsidRDefault="00D9634E" w:rsidP="00D9634E">
      <w:pPr>
        <w:bidi/>
        <w:rPr>
          <w:rFonts w:cs="David"/>
          <w:rtl/>
        </w:rPr>
      </w:pPr>
    </w:p>
    <w:p w14:paraId="7DB1E6E2" w14:textId="77777777" w:rsidR="00D9634E" w:rsidRPr="00D9634E" w:rsidRDefault="00D9634E" w:rsidP="00D9634E">
      <w:pPr>
        <w:tabs>
          <w:tab w:val="left" w:pos="1788"/>
          <w:tab w:val="left" w:pos="3631"/>
        </w:tabs>
        <w:bidi/>
        <w:rPr>
          <w:rFonts w:cs="David" w:hint="cs"/>
          <w:rtl/>
        </w:rPr>
      </w:pPr>
      <w:r w:rsidRPr="00D9634E">
        <w:rPr>
          <w:rFonts w:cs="David"/>
          <w:b/>
          <w:bCs/>
          <w:u w:val="single"/>
          <w:rtl/>
        </w:rPr>
        <w:t>מוזמנים</w:t>
      </w:r>
      <w:r w:rsidRPr="00D9634E">
        <w:rPr>
          <w:rFonts w:cs="David"/>
          <w:rtl/>
        </w:rPr>
        <w:t>:</w:t>
      </w:r>
    </w:p>
    <w:p w14:paraId="2CF355C1" w14:textId="77777777" w:rsidR="00D9634E" w:rsidRPr="00D9634E" w:rsidRDefault="00D9634E" w:rsidP="00D9634E">
      <w:pPr>
        <w:tabs>
          <w:tab w:val="left" w:pos="1788"/>
          <w:tab w:val="left" w:pos="3631"/>
        </w:tabs>
        <w:bidi/>
        <w:rPr>
          <w:rFonts w:cs="David" w:hint="cs"/>
          <w:rtl/>
        </w:rPr>
      </w:pPr>
      <w:r w:rsidRPr="00D9634E">
        <w:rPr>
          <w:rFonts w:cs="David" w:hint="cs"/>
          <w:rtl/>
        </w:rPr>
        <w:t>תמי אדרי, מנהל ועדת הבחירות המרכזית</w:t>
      </w:r>
    </w:p>
    <w:p w14:paraId="0E2D8517" w14:textId="77777777" w:rsidR="00D9634E" w:rsidRPr="00D9634E" w:rsidRDefault="00D9634E" w:rsidP="00D9634E">
      <w:pPr>
        <w:bidi/>
        <w:rPr>
          <w:rFonts w:cs="David" w:hint="cs"/>
          <w:rtl/>
        </w:rPr>
      </w:pPr>
      <w:r w:rsidRPr="00D9634E">
        <w:rPr>
          <w:rFonts w:cs="David" w:hint="cs"/>
          <w:rtl/>
        </w:rPr>
        <w:t>שילה רולף וולף, הממ"מ</w:t>
      </w:r>
    </w:p>
    <w:p w14:paraId="03576AC6" w14:textId="77777777" w:rsidR="00D9634E" w:rsidRPr="00D9634E" w:rsidRDefault="00D9634E" w:rsidP="00D9634E">
      <w:pPr>
        <w:bidi/>
        <w:rPr>
          <w:rFonts w:cs="David" w:hint="cs"/>
          <w:rtl/>
        </w:rPr>
      </w:pPr>
      <w:r w:rsidRPr="00D9634E">
        <w:rPr>
          <w:rFonts w:cs="David" w:hint="cs"/>
          <w:rtl/>
        </w:rPr>
        <w:t>???, משרד המשפטים</w:t>
      </w:r>
    </w:p>
    <w:p w14:paraId="4BA7CFDF" w14:textId="77777777" w:rsidR="00D9634E" w:rsidRPr="00D9634E" w:rsidRDefault="00D9634E" w:rsidP="00D9634E">
      <w:pPr>
        <w:bidi/>
        <w:rPr>
          <w:rFonts w:cs="David"/>
          <w:rtl/>
        </w:rPr>
      </w:pPr>
    </w:p>
    <w:p w14:paraId="7FDE82B6" w14:textId="77777777" w:rsidR="00D9634E" w:rsidRPr="00D9634E" w:rsidRDefault="00D9634E" w:rsidP="00D9634E">
      <w:pPr>
        <w:tabs>
          <w:tab w:val="left" w:pos="1930"/>
        </w:tabs>
        <w:bidi/>
        <w:rPr>
          <w:rFonts w:cs="David" w:hint="cs"/>
          <w:rtl/>
        </w:rPr>
      </w:pPr>
      <w:r w:rsidRPr="00D9634E">
        <w:rPr>
          <w:rFonts w:cs="David"/>
          <w:b/>
          <w:bCs/>
          <w:u w:val="single"/>
          <w:rtl/>
        </w:rPr>
        <w:t>יוע</w:t>
      </w:r>
      <w:r w:rsidRPr="00D9634E">
        <w:rPr>
          <w:rFonts w:cs="David" w:hint="cs"/>
          <w:b/>
          <w:bCs/>
          <w:u w:val="single"/>
          <w:rtl/>
        </w:rPr>
        <w:t>צת</w:t>
      </w:r>
      <w:r w:rsidRPr="00D9634E">
        <w:rPr>
          <w:rFonts w:cs="David"/>
          <w:b/>
          <w:bCs/>
          <w:u w:val="single"/>
          <w:rtl/>
        </w:rPr>
        <w:t xml:space="preserve"> משפטי</w:t>
      </w:r>
      <w:r w:rsidRPr="00D9634E">
        <w:rPr>
          <w:rFonts w:cs="David" w:hint="cs"/>
          <w:b/>
          <w:bCs/>
          <w:u w:val="single"/>
          <w:rtl/>
        </w:rPr>
        <w:t>ת</w:t>
      </w:r>
      <w:r w:rsidRPr="00D9634E">
        <w:rPr>
          <w:rFonts w:cs="David"/>
          <w:rtl/>
        </w:rPr>
        <w:t>:</w:t>
      </w:r>
      <w:r w:rsidRPr="00D9634E">
        <w:rPr>
          <w:rFonts w:cs="David" w:hint="cs"/>
          <w:rtl/>
        </w:rPr>
        <w:tab/>
      </w:r>
    </w:p>
    <w:p w14:paraId="1649851E" w14:textId="77777777" w:rsidR="00D9634E" w:rsidRPr="00D9634E" w:rsidRDefault="00D9634E" w:rsidP="00D9634E">
      <w:pPr>
        <w:bidi/>
        <w:rPr>
          <w:rFonts w:cs="David" w:hint="cs"/>
          <w:rtl/>
        </w:rPr>
      </w:pPr>
      <w:r w:rsidRPr="00D9634E">
        <w:rPr>
          <w:rFonts w:cs="David" w:hint="cs"/>
          <w:rtl/>
        </w:rPr>
        <w:t>עו"ד ארבל אסטרחן</w:t>
      </w:r>
    </w:p>
    <w:p w14:paraId="1D849343" w14:textId="77777777" w:rsidR="00D9634E" w:rsidRPr="00D9634E" w:rsidRDefault="00D9634E" w:rsidP="00D9634E">
      <w:pPr>
        <w:bidi/>
        <w:rPr>
          <w:rFonts w:cs="David" w:hint="cs"/>
          <w:rtl/>
        </w:rPr>
      </w:pPr>
      <w:r w:rsidRPr="00D9634E">
        <w:rPr>
          <w:rFonts w:cs="David" w:hint="cs"/>
          <w:rtl/>
        </w:rPr>
        <w:t>עו"ד איל זנדברג</w:t>
      </w:r>
    </w:p>
    <w:p w14:paraId="02123022" w14:textId="77777777" w:rsidR="00D9634E" w:rsidRPr="00D9634E" w:rsidRDefault="00D9634E" w:rsidP="00D9634E">
      <w:pPr>
        <w:bidi/>
        <w:rPr>
          <w:rFonts w:cs="David" w:hint="cs"/>
          <w:rtl/>
        </w:rPr>
      </w:pPr>
    </w:p>
    <w:p w14:paraId="0ECD4413" w14:textId="77777777" w:rsidR="00D9634E" w:rsidRPr="00D9634E" w:rsidRDefault="00D9634E" w:rsidP="00D9634E">
      <w:pPr>
        <w:tabs>
          <w:tab w:val="left" w:pos="1930"/>
        </w:tabs>
        <w:bidi/>
        <w:rPr>
          <w:rFonts w:cs="David" w:hint="cs"/>
          <w:b/>
          <w:bCs/>
          <w:rtl/>
        </w:rPr>
      </w:pPr>
      <w:r w:rsidRPr="00D9634E">
        <w:rPr>
          <w:rFonts w:cs="David"/>
          <w:b/>
          <w:bCs/>
          <w:u w:val="single"/>
          <w:rtl/>
        </w:rPr>
        <w:t>מנהל/ת הוועדה</w:t>
      </w:r>
      <w:r w:rsidRPr="00D9634E">
        <w:rPr>
          <w:rFonts w:cs="David"/>
          <w:rtl/>
        </w:rPr>
        <w:t>:</w:t>
      </w:r>
    </w:p>
    <w:p w14:paraId="73B93776" w14:textId="77777777" w:rsidR="00D9634E" w:rsidRPr="00D9634E" w:rsidRDefault="00D9634E" w:rsidP="00D9634E">
      <w:pPr>
        <w:bidi/>
        <w:rPr>
          <w:rFonts w:cs="David" w:hint="cs"/>
          <w:rtl/>
        </w:rPr>
      </w:pPr>
      <w:r w:rsidRPr="00D9634E">
        <w:rPr>
          <w:rFonts w:cs="David" w:hint="cs"/>
          <w:rtl/>
        </w:rPr>
        <w:t xml:space="preserve">אתי בן יוסף </w:t>
      </w:r>
    </w:p>
    <w:p w14:paraId="2391A14E" w14:textId="77777777" w:rsidR="00D9634E" w:rsidRPr="00D9634E" w:rsidRDefault="00D9634E" w:rsidP="00D9634E">
      <w:pPr>
        <w:bidi/>
        <w:rPr>
          <w:rFonts w:cs="David" w:hint="cs"/>
          <w:rtl/>
        </w:rPr>
      </w:pPr>
    </w:p>
    <w:p w14:paraId="24E5F57E" w14:textId="77777777" w:rsidR="00D9634E" w:rsidRPr="00D9634E" w:rsidRDefault="00D9634E" w:rsidP="00D9634E">
      <w:pPr>
        <w:tabs>
          <w:tab w:val="left" w:pos="1930"/>
        </w:tabs>
        <w:bidi/>
        <w:rPr>
          <w:rFonts w:cs="David" w:hint="cs"/>
          <w:rtl/>
        </w:rPr>
      </w:pPr>
      <w:r w:rsidRPr="00D9634E">
        <w:rPr>
          <w:rFonts w:cs="David" w:hint="cs"/>
          <w:b/>
          <w:bCs/>
          <w:u w:val="single"/>
          <w:rtl/>
        </w:rPr>
        <w:t>קצרנית פרלמנטרית</w:t>
      </w:r>
      <w:r w:rsidRPr="00D9634E">
        <w:rPr>
          <w:rFonts w:cs="David"/>
          <w:rtl/>
        </w:rPr>
        <w:t>:</w:t>
      </w:r>
      <w:r w:rsidRPr="00D9634E">
        <w:rPr>
          <w:rFonts w:cs="David" w:hint="cs"/>
          <w:rtl/>
        </w:rPr>
        <w:tab/>
      </w:r>
    </w:p>
    <w:p w14:paraId="2507B98B" w14:textId="77777777" w:rsidR="00D9634E" w:rsidRPr="00D9634E" w:rsidRDefault="00D9634E" w:rsidP="00D9634E">
      <w:pPr>
        <w:bidi/>
        <w:rPr>
          <w:rFonts w:cs="David" w:hint="cs"/>
          <w:rtl/>
        </w:rPr>
      </w:pPr>
      <w:r w:rsidRPr="00D9634E">
        <w:rPr>
          <w:rFonts w:cs="David" w:hint="cs"/>
          <w:rtl/>
        </w:rPr>
        <w:t>אסתר מימון</w:t>
      </w:r>
    </w:p>
    <w:p w14:paraId="3465CA03" w14:textId="77777777" w:rsidR="00D9634E" w:rsidRPr="00D9634E" w:rsidRDefault="00D9634E" w:rsidP="00D9634E">
      <w:pPr>
        <w:pStyle w:val="Heading5"/>
        <w:jc w:val="left"/>
        <w:rPr>
          <w:rFonts w:hint="cs"/>
          <w:sz w:val="24"/>
          <w:rtl/>
        </w:rPr>
      </w:pPr>
    </w:p>
    <w:p w14:paraId="400397A0" w14:textId="77777777" w:rsidR="00D9634E" w:rsidRPr="00D9634E" w:rsidRDefault="00D9634E" w:rsidP="00D9634E">
      <w:pPr>
        <w:pStyle w:val="Heading5"/>
        <w:jc w:val="left"/>
        <w:rPr>
          <w:sz w:val="24"/>
          <w:rtl/>
        </w:rPr>
      </w:pPr>
      <w:r w:rsidRPr="00D9634E">
        <w:rPr>
          <w:sz w:val="24"/>
          <w:rtl/>
        </w:rPr>
        <w:t xml:space="preserve"> </w:t>
      </w:r>
    </w:p>
    <w:p w14:paraId="64DCBA5A" w14:textId="77777777" w:rsidR="00D9634E" w:rsidRPr="00D9634E" w:rsidRDefault="00D9634E" w:rsidP="00D9634E">
      <w:pPr>
        <w:bidi/>
        <w:rPr>
          <w:rFonts w:cs="David" w:hint="cs"/>
          <w:rtl/>
        </w:rPr>
      </w:pPr>
    </w:p>
    <w:p w14:paraId="02E5F7C0" w14:textId="77777777" w:rsidR="00D9634E" w:rsidRDefault="00D9634E" w:rsidP="00D9634E">
      <w:pPr>
        <w:bidi/>
        <w:jc w:val="center"/>
        <w:rPr>
          <w:rFonts w:cs="David" w:hint="cs"/>
          <w:b/>
          <w:bCs/>
          <w:u w:val="single"/>
          <w:rtl/>
        </w:rPr>
      </w:pPr>
      <w:r w:rsidRPr="00D9634E">
        <w:rPr>
          <w:rFonts w:cs="David"/>
          <w:rtl/>
        </w:rPr>
        <w:br w:type="page"/>
      </w:r>
    </w:p>
    <w:p w14:paraId="4B5E2730" w14:textId="77777777" w:rsidR="00D9634E" w:rsidRDefault="00D9634E" w:rsidP="00D9634E">
      <w:pPr>
        <w:bidi/>
        <w:jc w:val="center"/>
        <w:rPr>
          <w:rFonts w:cs="David" w:hint="cs"/>
          <w:b/>
          <w:bCs/>
          <w:u w:val="single"/>
          <w:rtl/>
        </w:rPr>
      </w:pPr>
    </w:p>
    <w:p w14:paraId="76123D3F" w14:textId="77777777" w:rsidR="00D9634E" w:rsidRDefault="00D9634E" w:rsidP="00D9634E">
      <w:pPr>
        <w:bidi/>
        <w:jc w:val="center"/>
        <w:rPr>
          <w:rFonts w:cs="David" w:hint="cs"/>
          <w:b/>
          <w:bCs/>
          <w:u w:val="single"/>
          <w:rtl/>
        </w:rPr>
      </w:pPr>
    </w:p>
    <w:p w14:paraId="34C47E71" w14:textId="77777777" w:rsidR="00D9634E" w:rsidRPr="00D9634E" w:rsidRDefault="00D9634E" w:rsidP="00D9634E">
      <w:pPr>
        <w:bidi/>
        <w:jc w:val="center"/>
        <w:rPr>
          <w:rFonts w:cs="David" w:hint="cs"/>
          <w:b/>
          <w:bCs/>
          <w:u w:val="single"/>
          <w:rtl/>
        </w:rPr>
      </w:pPr>
      <w:r w:rsidRPr="00D9634E">
        <w:rPr>
          <w:rFonts w:cs="David" w:hint="cs"/>
          <w:b/>
          <w:bCs/>
          <w:u w:val="single"/>
          <w:rtl/>
        </w:rPr>
        <w:t>הצעת חוק סדרי השלטון והמשפט</w:t>
      </w:r>
    </w:p>
    <w:p w14:paraId="713385E5" w14:textId="77777777" w:rsidR="00D9634E" w:rsidRPr="00D9634E" w:rsidRDefault="00D9634E" w:rsidP="00D9634E">
      <w:pPr>
        <w:bidi/>
        <w:rPr>
          <w:rFonts w:cs="David" w:hint="cs"/>
          <w:rtl/>
        </w:rPr>
      </w:pPr>
    </w:p>
    <w:p w14:paraId="60A4A204" w14:textId="77777777" w:rsidR="00D9634E" w:rsidRDefault="00D9634E" w:rsidP="00D9634E">
      <w:pPr>
        <w:bidi/>
        <w:rPr>
          <w:rFonts w:cs="David" w:hint="cs"/>
          <w:u w:val="single"/>
          <w:rtl/>
        </w:rPr>
      </w:pPr>
    </w:p>
    <w:p w14:paraId="26E86F29" w14:textId="77777777" w:rsidR="00D9634E" w:rsidRDefault="00D9634E" w:rsidP="00D9634E">
      <w:pPr>
        <w:bidi/>
        <w:rPr>
          <w:rFonts w:cs="David" w:hint="cs"/>
          <w:u w:val="single"/>
          <w:rtl/>
        </w:rPr>
      </w:pPr>
    </w:p>
    <w:p w14:paraId="3DFD4D77" w14:textId="77777777" w:rsidR="00D9634E" w:rsidRPr="00D9634E" w:rsidRDefault="00D9634E" w:rsidP="00D9634E">
      <w:pPr>
        <w:bidi/>
        <w:rPr>
          <w:rFonts w:cs="David" w:hint="cs"/>
          <w:rtl/>
        </w:rPr>
      </w:pPr>
      <w:r w:rsidRPr="00D9634E">
        <w:rPr>
          <w:rFonts w:cs="David" w:hint="cs"/>
          <w:u w:val="single"/>
          <w:rtl/>
        </w:rPr>
        <w:t>היו"ר דוד טל:</w:t>
      </w:r>
    </w:p>
    <w:p w14:paraId="39919257" w14:textId="77777777" w:rsidR="00D9634E" w:rsidRPr="00D9634E" w:rsidRDefault="00D9634E" w:rsidP="00D9634E">
      <w:pPr>
        <w:bidi/>
        <w:rPr>
          <w:rFonts w:cs="David" w:hint="cs"/>
          <w:rtl/>
        </w:rPr>
      </w:pPr>
    </w:p>
    <w:p w14:paraId="20A7F1B8" w14:textId="77777777" w:rsidR="00D9634E" w:rsidRPr="00D9634E" w:rsidRDefault="00D9634E" w:rsidP="00D9634E">
      <w:pPr>
        <w:bidi/>
        <w:rPr>
          <w:rFonts w:cs="David" w:hint="cs"/>
          <w:rtl/>
        </w:rPr>
      </w:pPr>
      <w:r w:rsidRPr="00D9634E">
        <w:rPr>
          <w:rFonts w:cs="David" w:hint="cs"/>
          <w:rtl/>
        </w:rPr>
        <w:tab/>
        <w:t>צהרים טובים, אני מתכבד לפתוח את ישיבת הוועדה המשותפת לוועדת הכנסת ולוועדת החוקה, חוק ומשפט, על סדר יומנו הצעת חוק סדרי השלטון והמשפט (ביטול החלת המשפט, השיפוט והמינהל) (תיקון) (עריכת משאל עם), התשס"ח-2008. רבותי חברי הכנסת, גבירותי ורבותי האורחים, הצעת החוק גובשה עד לרגע זה על-פי הדברים שעלו בדיונים הקודמים. אנחנו נתחיל בקריאת הצעת החוק, ולאחר מכן, אם נסיים את הקריאה והדיון בהצעת החוק, נביא את זה להצבעה, אם לא, נשאיר את זה לעוד דיון אחד.</w:t>
      </w:r>
    </w:p>
    <w:p w14:paraId="65F0D8B6" w14:textId="77777777" w:rsidR="00D9634E" w:rsidRPr="00D9634E" w:rsidRDefault="00D9634E" w:rsidP="00D9634E">
      <w:pPr>
        <w:bidi/>
        <w:rPr>
          <w:rFonts w:cs="David" w:hint="cs"/>
          <w:rtl/>
        </w:rPr>
      </w:pPr>
    </w:p>
    <w:p w14:paraId="63B6B926" w14:textId="77777777" w:rsidR="00D9634E" w:rsidRPr="00D9634E" w:rsidRDefault="00D9634E" w:rsidP="00D9634E">
      <w:pPr>
        <w:bidi/>
        <w:rPr>
          <w:rFonts w:cs="David" w:hint="cs"/>
          <w:rtl/>
        </w:rPr>
      </w:pPr>
      <w:r w:rsidRPr="00D9634E">
        <w:rPr>
          <w:rFonts w:cs="David" w:hint="cs"/>
          <w:u w:val="single"/>
          <w:rtl/>
        </w:rPr>
        <w:t>שלי יחימוביץ:</w:t>
      </w:r>
    </w:p>
    <w:p w14:paraId="73E9CA62" w14:textId="77777777" w:rsidR="00D9634E" w:rsidRPr="00D9634E" w:rsidRDefault="00D9634E" w:rsidP="00D9634E">
      <w:pPr>
        <w:bidi/>
        <w:rPr>
          <w:rFonts w:cs="David" w:hint="cs"/>
          <w:rtl/>
        </w:rPr>
      </w:pPr>
    </w:p>
    <w:p w14:paraId="6B05FACC" w14:textId="77777777" w:rsidR="00D9634E" w:rsidRPr="00D9634E" w:rsidRDefault="00D9634E" w:rsidP="00D9634E">
      <w:pPr>
        <w:bidi/>
        <w:rPr>
          <w:rFonts w:cs="David" w:hint="cs"/>
          <w:rtl/>
        </w:rPr>
      </w:pPr>
      <w:r w:rsidRPr="00D9634E">
        <w:rPr>
          <w:rFonts w:cs="David" w:hint="cs"/>
          <w:rtl/>
        </w:rPr>
        <w:tab/>
        <w:t xml:space="preserve"> כמה זמן ייקח הדיון?</w:t>
      </w:r>
    </w:p>
    <w:p w14:paraId="5F736536" w14:textId="77777777" w:rsidR="00D9634E" w:rsidRPr="00D9634E" w:rsidRDefault="00D9634E" w:rsidP="00D9634E">
      <w:pPr>
        <w:bidi/>
        <w:rPr>
          <w:rFonts w:cs="David" w:hint="cs"/>
          <w:rtl/>
        </w:rPr>
      </w:pPr>
    </w:p>
    <w:p w14:paraId="68FEA141" w14:textId="77777777" w:rsidR="00D9634E" w:rsidRPr="00D9634E" w:rsidRDefault="00D9634E" w:rsidP="00D9634E">
      <w:pPr>
        <w:bidi/>
        <w:rPr>
          <w:rFonts w:cs="David" w:hint="cs"/>
          <w:rtl/>
        </w:rPr>
      </w:pPr>
      <w:r w:rsidRPr="00D9634E">
        <w:rPr>
          <w:rFonts w:cs="David" w:hint="cs"/>
          <w:u w:val="single"/>
          <w:rtl/>
        </w:rPr>
        <w:t>היו"ר דוד טל:</w:t>
      </w:r>
    </w:p>
    <w:p w14:paraId="0B7D3640" w14:textId="77777777" w:rsidR="00D9634E" w:rsidRPr="00D9634E" w:rsidRDefault="00D9634E" w:rsidP="00D9634E">
      <w:pPr>
        <w:bidi/>
        <w:rPr>
          <w:rFonts w:cs="David" w:hint="cs"/>
          <w:rtl/>
        </w:rPr>
      </w:pPr>
    </w:p>
    <w:p w14:paraId="5D96DD7C" w14:textId="77777777" w:rsidR="00D9634E" w:rsidRPr="00D9634E" w:rsidRDefault="00D9634E" w:rsidP="00D9634E">
      <w:pPr>
        <w:bidi/>
        <w:rPr>
          <w:rFonts w:cs="David" w:hint="cs"/>
          <w:rtl/>
        </w:rPr>
      </w:pPr>
      <w:r w:rsidRPr="00D9634E">
        <w:rPr>
          <w:rFonts w:cs="David" w:hint="cs"/>
          <w:rtl/>
        </w:rPr>
        <w:tab/>
        <w:t xml:space="preserve">אם גברתי תעזור לי, אני מניח שבתוך רבע שעה, עשרים דקות, אפשר להגיע להצבעה, אם לא, את יכולה לעשות פיליבסטר. אם כן, אני קורא את הצעת החוק, אני מונע את זה מהיועצת המשפטית שלנו. </w:t>
      </w:r>
    </w:p>
    <w:p w14:paraId="7FBBCCA3" w14:textId="77777777" w:rsidR="00D9634E" w:rsidRPr="00D9634E" w:rsidRDefault="00D9634E" w:rsidP="00D9634E">
      <w:pPr>
        <w:bidi/>
        <w:rPr>
          <w:rFonts w:cs="David" w:hint="cs"/>
          <w:rtl/>
        </w:rPr>
      </w:pPr>
    </w:p>
    <w:p w14:paraId="62A68D50" w14:textId="77777777" w:rsidR="00D9634E" w:rsidRPr="00D9634E" w:rsidRDefault="00D9634E" w:rsidP="00D9634E">
      <w:pPr>
        <w:bidi/>
        <w:rPr>
          <w:rFonts w:cs="David" w:hint="cs"/>
          <w:rtl/>
        </w:rPr>
      </w:pPr>
      <w:r w:rsidRPr="00D9634E">
        <w:rPr>
          <w:rFonts w:cs="David" w:hint="cs"/>
          <w:i/>
          <w:iCs/>
          <w:u w:val="single"/>
          <w:rtl/>
        </w:rPr>
        <w:t>הוספת כותרת פרק א'</w:t>
      </w:r>
    </w:p>
    <w:p w14:paraId="2A8818E5" w14:textId="77777777" w:rsidR="00D9634E" w:rsidRPr="00D9634E" w:rsidRDefault="00D9634E" w:rsidP="00D9634E">
      <w:pPr>
        <w:bidi/>
        <w:rPr>
          <w:rFonts w:cs="David" w:hint="cs"/>
          <w:rtl/>
        </w:rPr>
      </w:pPr>
    </w:p>
    <w:p w14:paraId="422FD312" w14:textId="77777777" w:rsidR="00D9634E" w:rsidRPr="00D9634E" w:rsidRDefault="00D9634E" w:rsidP="00D9634E">
      <w:pPr>
        <w:bidi/>
        <w:rPr>
          <w:rFonts w:cs="David" w:hint="cs"/>
          <w:rtl/>
        </w:rPr>
      </w:pPr>
      <w:r w:rsidRPr="00D9634E">
        <w:rPr>
          <w:rFonts w:cs="David" w:hint="cs"/>
          <w:rtl/>
        </w:rPr>
        <w:tab/>
        <w:t xml:space="preserve">"1. בחוק סדרי השלטון והמשפט (ביטול החלת המשפט, השיפוט והמינהל), התשנ"ט-1999 (להלן </w:t>
      </w:r>
      <w:r w:rsidRPr="00D9634E">
        <w:rPr>
          <w:rFonts w:cs="David"/>
          <w:rtl/>
        </w:rPr>
        <w:t>–</w:t>
      </w:r>
      <w:r w:rsidRPr="00D9634E">
        <w:rPr>
          <w:rFonts w:cs="David" w:hint="cs"/>
          <w:rtl/>
        </w:rPr>
        <w:t xml:space="preserve"> החוק העיקרי), לפני סעיף 1 יבוא: 'פרק א': אישור הכנסת ומשאל עם'."</w:t>
      </w:r>
    </w:p>
    <w:p w14:paraId="3FC13720" w14:textId="77777777" w:rsidR="00D9634E" w:rsidRPr="00D9634E" w:rsidRDefault="00D9634E" w:rsidP="00D9634E">
      <w:pPr>
        <w:bidi/>
        <w:rPr>
          <w:rFonts w:cs="David" w:hint="cs"/>
          <w:rtl/>
        </w:rPr>
      </w:pPr>
    </w:p>
    <w:p w14:paraId="726C9B71" w14:textId="77777777" w:rsidR="00D9634E" w:rsidRPr="00D9634E" w:rsidRDefault="00D9634E" w:rsidP="00D9634E">
      <w:pPr>
        <w:bidi/>
        <w:rPr>
          <w:rFonts w:cs="David" w:hint="cs"/>
          <w:rtl/>
        </w:rPr>
      </w:pPr>
      <w:r w:rsidRPr="00D9634E">
        <w:rPr>
          <w:rFonts w:cs="David" w:hint="cs"/>
          <w:i/>
          <w:iCs/>
          <w:u w:val="single"/>
          <w:rtl/>
        </w:rPr>
        <w:t>תיקון סעיף 3</w:t>
      </w:r>
    </w:p>
    <w:p w14:paraId="4B942F91" w14:textId="77777777" w:rsidR="00D9634E" w:rsidRPr="00D9634E" w:rsidRDefault="00D9634E" w:rsidP="00D9634E">
      <w:pPr>
        <w:bidi/>
        <w:rPr>
          <w:rFonts w:cs="David" w:hint="cs"/>
          <w:rtl/>
        </w:rPr>
      </w:pPr>
    </w:p>
    <w:p w14:paraId="0EF1AEB6" w14:textId="77777777" w:rsidR="00D9634E" w:rsidRPr="00D9634E" w:rsidRDefault="00D9634E" w:rsidP="00D9634E">
      <w:pPr>
        <w:bidi/>
        <w:rPr>
          <w:rFonts w:cs="David" w:hint="cs"/>
          <w:rtl/>
        </w:rPr>
      </w:pPr>
      <w:r w:rsidRPr="00D9634E">
        <w:rPr>
          <w:rFonts w:cs="David" w:hint="cs"/>
          <w:rtl/>
        </w:rPr>
        <w:tab/>
        <w:t>"בסעיף 3 לחוק העיקרי, האמור בו יסומן 'א' ואחריו יבוא: '(ב) על אף האמור בסעיף קטן (א), החלטת ממשלה כאמור בסעיף 2 [גרסה ב': הנוגעת לשטח בהיקף מזערי] שהכנסת אישרה ברוב של 80 חברי הכנסת אינה טעונה גם אישור במשאל עם."</w:t>
      </w:r>
      <w:r w:rsidRPr="00D9634E">
        <w:rPr>
          <w:rFonts w:cs="David" w:hint="cs"/>
          <w:rtl/>
        </w:rPr>
        <w:tab/>
      </w:r>
    </w:p>
    <w:p w14:paraId="68C83835" w14:textId="77777777" w:rsidR="00D9634E" w:rsidRPr="00D9634E" w:rsidRDefault="00D9634E" w:rsidP="00D9634E">
      <w:pPr>
        <w:bidi/>
        <w:rPr>
          <w:rFonts w:cs="David" w:hint="cs"/>
          <w:rtl/>
        </w:rPr>
      </w:pPr>
    </w:p>
    <w:p w14:paraId="64213D04" w14:textId="77777777" w:rsidR="00D9634E" w:rsidRPr="00D9634E" w:rsidRDefault="00D9634E" w:rsidP="00D9634E">
      <w:pPr>
        <w:bidi/>
        <w:rPr>
          <w:rFonts w:cs="David" w:hint="cs"/>
          <w:rtl/>
        </w:rPr>
      </w:pPr>
      <w:r w:rsidRPr="00D9634E">
        <w:rPr>
          <w:rFonts w:cs="David" w:hint="cs"/>
          <w:rtl/>
        </w:rPr>
        <w:tab/>
        <w:t>בדיון אנחנו צריכים לגעת בשאלה מי יקבע מהו שטח בהיקף מזערי, והאם נדרשות הצבעות נפרדות בכנסת. ידידי ומכובדי, יושב-ראש ועדת החוקה.</w:t>
      </w:r>
    </w:p>
    <w:p w14:paraId="6A2EB4A4" w14:textId="77777777" w:rsidR="00D9634E" w:rsidRPr="00D9634E" w:rsidRDefault="00D9634E" w:rsidP="00D9634E">
      <w:pPr>
        <w:bidi/>
        <w:rPr>
          <w:rFonts w:cs="David" w:hint="cs"/>
          <w:rtl/>
        </w:rPr>
      </w:pPr>
    </w:p>
    <w:p w14:paraId="1CD4F0E4" w14:textId="77777777" w:rsidR="00D9634E" w:rsidRPr="00D9634E" w:rsidRDefault="00D9634E" w:rsidP="00D9634E">
      <w:pPr>
        <w:bidi/>
        <w:rPr>
          <w:rFonts w:cs="David" w:hint="cs"/>
          <w:rtl/>
        </w:rPr>
      </w:pPr>
      <w:r w:rsidRPr="00D9634E">
        <w:rPr>
          <w:rFonts w:cs="David" w:hint="cs"/>
          <w:u w:val="single"/>
          <w:rtl/>
        </w:rPr>
        <w:t>מנחם בן-ששון:</w:t>
      </w:r>
    </w:p>
    <w:p w14:paraId="302A113A" w14:textId="77777777" w:rsidR="00D9634E" w:rsidRPr="00D9634E" w:rsidRDefault="00D9634E" w:rsidP="00D9634E">
      <w:pPr>
        <w:bidi/>
        <w:rPr>
          <w:rFonts w:cs="David" w:hint="cs"/>
          <w:rtl/>
        </w:rPr>
      </w:pPr>
    </w:p>
    <w:p w14:paraId="58E3B2F6" w14:textId="77777777" w:rsidR="00D9634E" w:rsidRPr="00D9634E" w:rsidRDefault="00D9634E" w:rsidP="00D9634E">
      <w:pPr>
        <w:bidi/>
        <w:rPr>
          <w:rFonts w:cs="David" w:hint="cs"/>
          <w:rtl/>
        </w:rPr>
      </w:pPr>
      <w:r w:rsidRPr="00D9634E">
        <w:rPr>
          <w:rFonts w:cs="David" w:hint="cs"/>
          <w:rtl/>
        </w:rPr>
        <w:tab/>
        <w:t>יש לי שאלה עוד לפני שהתחלנו את הגדרת פרק א'. האם משאל העם הזה נוגע אך ורק לחוק סדרי שלטון ומשפט או נוכל להכין ממנו גם סדרי משאל עם בעניינים אחרים?</w:t>
      </w:r>
    </w:p>
    <w:p w14:paraId="32557FDA" w14:textId="77777777" w:rsidR="00D9634E" w:rsidRPr="00D9634E" w:rsidRDefault="00D9634E" w:rsidP="00D9634E">
      <w:pPr>
        <w:bidi/>
        <w:rPr>
          <w:rFonts w:cs="David" w:hint="cs"/>
          <w:rtl/>
        </w:rPr>
      </w:pPr>
    </w:p>
    <w:p w14:paraId="1516AB09" w14:textId="77777777" w:rsidR="00D9634E" w:rsidRPr="00D9634E" w:rsidRDefault="00D9634E" w:rsidP="00D9634E">
      <w:pPr>
        <w:bidi/>
        <w:rPr>
          <w:rFonts w:cs="David" w:hint="cs"/>
          <w:rtl/>
        </w:rPr>
      </w:pPr>
      <w:r w:rsidRPr="00D9634E">
        <w:rPr>
          <w:rFonts w:cs="David" w:hint="cs"/>
          <w:u w:val="single"/>
          <w:rtl/>
        </w:rPr>
        <w:t>היו"ר דוד טל:</w:t>
      </w:r>
    </w:p>
    <w:p w14:paraId="21AC2DC5" w14:textId="77777777" w:rsidR="00D9634E" w:rsidRPr="00D9634E" w:rsidRDefault="00D9634E" w:rsidP="00D9634E">
      <w:pPr>
        <w:bidi/>
        <w:rPr>
          <w:rFonts w:cs="David" w:hint="cs"/>
          <w:rtl/>
        </w:rPr>
      </w:pPr>
    </w:p>
    <w:p w14:paraId="6564AC91" w14:textId="77777777" w:rsidR="00D9634E" w:rsidRPr="00D9634E" w:rsidRDefault="00D9634E" w:rsidP="00D9634E">
      <w:pPr>
        <w:bidi/>
        <w:rPr>
          <w:rFonts w:cs="David" w:hint="cs"/>
          <w:rtl/>
        </w:rPr>
      </w:pPr>
      <w:r w:rsidRPr="00D9634E">
        <w:rPr>
          <w:rFonts w:cs="David" w:hint="cs"/>
          <w:rtl/>
        </w:rPr>
        <w:tab/>
        <w:t>אני סבור, כפי שכבר נאמר בעבר, אבל טוב שאדוני מעלה את זה, שהדבר הזה ישמש מעין מטריצה לגבי העתיד. אם יתקבל חוק משאל עם, ומחר ירצו לדבר על החזרת שטחים בירושלים או חילופי שטחים באום אל פאחם ובמקומות אחרים--</w:t>
      </w:r>
    </w:p>
    <w:p w14:paraId="623D13E3" w14:textId="77777777" w:rsidR="00D9634E" w:rsidRPr="00D9634E" w:rsidRDefault="00D9634E" w:rsidP="00D9634E">
      <w:pPr>
        <w:bidi/>
        <w:rPr>
          <w:rFonts w:cs="David" w:hint="cs"/>
          <w:rtl/>
        </w:rPr>
      </w:pPr>
    </w:p>
    <w:p w14:paraId="5C30C3CE" w14:textId="77777777" w:rsidR="00D9634E" w:rsidRPr="00D9634E" w:rsidRDefault="00D9634E" w:rsidP="00D9634E">
      <w:pPr>
        <w:bidi/>
        <w:rPr>
          <w:rFonts w:cs="David" w:hint="cs"/>
          <w:rtl/>
        </w:rPr>
      </w:pPr>
      <w:r w:rsidRPr="00D9634E">
        <w:rPr>
          <w:rFonts w:cs="David" w:hint="cs"/>
          <w:u w:val="single"/>
          <w:rtl/>
        </w:rPr>
        <w:t>שלמה מולה נגוסאי:</w:t>
      </w:r>
    </w:p>
    <w:p w14:paraId="55D49598" w14:textId="77777777" w:rsidR="00D9634E" w:rsidRPr="00D9634E" w:rsidRDefault="00D9634E" w:rsidP="00D9634E">
      <w:pPr>
        <w:bidi/>
        <w:rPr>
          <w:rFonts w:cs="David" w:hint="cs"/>
          <w:rtl/>
        </w:rPr>
      </w:pPr>
    </w:p>
    <w:p w14:paraId="577BC74D" w14:textId="77777777" w:rsidR="00D9634E" w:rsidRPr="00D9634E" w:rsidRDefault="00D9634E" w:rsidP="00D9634E">
      <w:pPr>
        <w:bidi/>
        <w:rPr>
          <w:rFonts w:cs="David" w:hint="cs"/>
          <w:rtl/>
        </w:rPr>
      </w:pPr>
      <w:r w:rsidRPr="00D9634E">
        <w:rPr>
          <w:rFonts w:cs="David" w:hint="cs"/>
          <w:rtl/>
        </w:rPr>
        <w:tab/>
        <w:t>או על השבת.</w:t>
      </w:r>
    </w:p>
    <w:p w14:paraId="4299C212" w14:textId="77777777" w:rsidR="00D9634E" w:rsidRPr="00D9634E" w:rsidRDefault="00D9634E" w:rsidP="00D9634E">
      <w:pPr>
        <w:bidi/>
        <w:rPr>
          <w:rFonts w:cs="David" w:hint="cs"/>
          <w:rtl/>
        </w:rPr>
      </w:pPr>
    </w:p>
    <w:p w14:paraId="1FB6F200" w14:textId="77777777" w:rsidR="00D9634E" w:rsidRPr="00D9634E" w:rsidRDefault="00D9634E" w:rsidP="00D9634E">
      <w:pPr>
        <w:bidi/>
        <w:rPr>
          <w:rFonts w:cs="David" w:hint="cs"/>
          <w:rtl/>
        </w:rPr>
      </w:pPr>
      <w:r w:rsidRPr="00D9634E">
        <w:rPr>
          <w:rFonts w:cs="David" w:hint="cs"/>
          <w:u w:val="single"/>
          <w:rtl/>
        </w:rPr>
        <w:t>היו"ר דוד טל:</w:t>
      </w:r>
    </w:p>
    <w:p w14:paraId="486EAC16" w14:textId="77777777" w:rsidR="00D9634E" w:rsidRPr="00D9634E" w:rsidRDefault="00D9634E" w:rsidP="00D9634E">
      <w:pPr>
        <w:bidi/>
        <w:rPr>
          <w:rFonts w:cs="David" w:hint="cs"/>
          <w:rtl/>
        </w:rPr>
      </w:pPr>
    </w:p>
    <w:p w14:paraId="58CCA9C6" w14:textId="77777777" w:rsidR="00D9634E" w:rsidRPr="00D9634E" w:rsidRDefault="00D9634E" w:rsidP="00D9634E">
      <w:pPr>
        <w:bidi/>
        <w:rPr>
          <w:rFonts w:cs="David" w:hint="cs"/>
          <w:rtl/>
        </w:rPr>
      </w:pPr>
      <w:r w:rsidRPr="00D9634E">
        <w:rPr>
          <w:rFonts w:cs="David" w:hint="cs"/>
          <w:rtl/>
        </w:rPr>
        <w:tab/>
        <w:t>--בהחלט אפשר יהיה להכניס את זה לאותה מטריצה.</w:t>
      </w:r>
    </w:p>
    <w:p w14:paraId="3E99EC58" w14:textId="77777777" w:rsidR="00D9634E" w:rsidRPr="00D9634E" w:rsidRDefault="00D9634E" w:rsidP="00D9634E">
      <w:pPr>
        <w:bidi/>
        <w:rPr>
          <w:rFonts w:cs="David" w:hint="cs"/>
          <w:rtl/>
        </w:rPr>
      </w:pPr>
    </w:p>
    <w:p w14:paraId="320CB686" w14:textId="77777777" w:rsidR="00D9634E" w:rsidRDefault="00D9634E" w:rsidP="00D9634E">
      <w:pPr>
        <w:bidi/>
        <w:rPr>
          <w:rFonts w:cs="David" w:hint="cs"/>
          <w:u w:val="single"/>
          <w:rtl/>
        </w:rPr>
      </w:pPr>
    </w:p>
    <w:p w14:paraId="2CC30241" w14:textId="77777777" w:rsidR="00D9634E" w:rsidRDefault="00D9634E" w:rsidP="00D9634E">
      <w:pPr>
        <w:bidi/>
        <w:rPr>
          <w:rFonts w:cs="David" w:hint="cs"/>
          <w:u w:val="single"/>
          <w:rtl/>
        </w:rPr>
      </w:pPr>
    </w:p>
    <w:p w14:paraId="503A4DB5" w14:textId="77777777" w:rsidR="00D9634E" w:rsidRPr="00D9634E" w:rsidRDefault="00D9634E" w:rsidP="00D9634E">
      <w:pPr>
        <w:bidi/>
        <w:rPr>
          <w:rFonts w:cs="David" w:hint="cs"/>
          <w:rtl/>
        </w:rPr>
      </w:pPr>
      <w:r w:rsidRPr="00D9634E">
        <w:rPr>
          <w:rFonts w:cs="David" w:hint="cs"/>
          <w:u w:val="single"/>
          <w:rtl/>
        </w:rPr>
        <w:t>מנחם בן-ששון:</w:t>
      </w:r>
    </w:p>
    <w:p w14:paraId="67C3E747" w14:textId="77777777" w:rsidR="00D9634E" w:rsidRPr="00D9634E" w:rsidRDefault="00D9634E" w:rsidP="00D9634E">
      <w:pPr>
        <w:bidi/>
        <w:rPr>
          <w:rFonts w:cs="David" w:hint="cs"/>
          <w:rtl/>
        </w:rPr>
      </w:pPr>
    </w:p>
    <w:p w14:paraId="618C766B" w14:textId="77777777" w:rsidR="00D9634E" w:rsidRPr="00D9634E" w:rsidRDefault="00D9634E" w:rsidP="00D9634E">
      <w:pPr>
        <w:bidi/>
        <w:rPr>
          <w:rFonts w:cs="David" w:hint="cs"/>
          <w:rtl/>
        </w:rPr>
      </w:pPr>
      <w:r w:rsidRPr="00D9634E">
        <w:rPr>
          <w:rFonts w:cs="David" w:hint="cs"/>
          <w:rtl/>
        </w:rPr>
        <w:tab/>
        <w:t xml:space="preserve"> האם בצורה שזה מנוסח עכשיו, זה ייגע אך ורק בחוק הנתון או לא? אני רוצה לתפוס את החוק המקורי בנוסחו.</w:t>
      </w:r>
    </w:p>
    <w:p w14:paraId="64A7C8BA" w14:textId="77777777" w:rsidR="00D9634E" w:rsidRPr="00D9634E" w:rsidRDefault="00D9634E" w:rsidP="00D9634E">
      <w:pPr>
        <w:bidi/>
        <w:rPr>
          <w:rFonts w:cs="David" w:hint="cs"/>
          <w:rtl/>
        </w:rPr>
      </w:pPr>
    </w:p>
    <w:p w14:paraId="13CC69F4" w14:textId="77777777" w:rsidR="00D9634E" w:rsidRPr="00D9634E" w:rsidRDefault="00D9634E" w:rsidP="00D9634E">
      <w:pPr>
        <w:bidi/>
        <w:rPr>
          <w:rFonts w:cs="David" w:hint="cs"/>
          <w:rtl/>
        </w:rPr>
      </w:pPr>
      <w:r w:rsidRPr="00D9634E">
        <w:rPr>
          <w:rFonts w:cs="David" w:hint="cs"/>
          <w:u w:val="single"/>
          <w:rtl/>
        </w:rPr>
        <w:t>ארבל אסטרחן:</w:t>
      </w:r>
    </w:p>
    <w:p w14:paraId="24097C13" w14:textId="77777777" w:rsidR="00D9634E" w:rsidRPr="00D9634E" w:rsidRDefault="00D9634E" w:rsidP="00D9634E">
      <w:pPr>
        <w:bidi/>
        <w:rPr>
          <w:rFonts w:cs="David" w:hint="cs"/>
          <w:rtl/>
        </w:rPr>
      </w:pPr>
    </w:p>
    <w:p w14:paraId="1AE9B4DA" w14:textId="77777777" w:rsidR="00D9634E" w:rsidRPr="00D9634E" w:rsidRDefault="00D9634E" w:rsidP="00D9634E">
      <w:pPr>
        <w:bidi/>
        <w:rPr>
          <w:rFonts w:cs="David" w:hint="cs"/>
          <w:rtl/>
        </w:rPr>
      </w:pPr>
      <w:r w:rsidRPr="00D9634E">
        <w:rPr>
          <w:rFonts w:cs="David" w:hint="cs"/>
          <w:rtl/>
        </w:rPr>
        <w:tab/>
        <w:t>בעמוד 433.</w:t>
      </w:r>
    </w:p>
    <w:p w14:paraId="12CBE1C5" w14:textId="77777777" w:rsidR="00D9634E" w:rsidRPr="00D9634E" w:rsidRDefault="00D9634E" w:rsidP="00D9634E">
      <w:pPr>
        <w:bidi/>
        <w:rPr>
          <w:rFonts w:cs="David" w:hint="cs"/>
          <w:rtl/>
        </w:rPr>
      </w:pPr>
    </w:p>
    <w:p w14:paraId="32A0FC7D" w14:textId="77777777" w:rsidR="00D9634E" w:rsidRPr="00D9634E" w:rsidRDefault="00D9634E" w:rsidP="00D9634E">
      <w:pPr>
        <w:bidi/>
        <w:rPr>
          <w:rFonts w:cs="David" w:hint="cs"/>
          <w:u w:val="single"/>
          <w:rtl/>
        </w:rPr>
      </w:pPr>
      <w:r w:rsidRPr="00D9634E">
        <w:rPr>
          <w:rFonts w:cs="David" w:hint="cs"/>
          <w:u w:val="single"/>
          <w:rtl/>
        </w:rPr>
        <w:t>היו"ר מנחם בן-ששון:</w:t>
      </w:r>
    </w:p>
    <w:p w14:paraId="65030A8B" w14:textId="77777777" w:rsidR="00D9634E" w:rsidRPr="00D9634E" w:rsidRDefault="00D9634E" w:rsidP="00D9634E">
      <w:pPr>
        <w:bidi/>
        <w:rPr>
          <w:rFonts w:cs="David" w:hint="cs"/>
          <w:u w:val="single"/>
          <w:rtl/>
        </w:rPr>
      </w:pPr>
    </w:p>
    <w:p w14:paraId="40B86D1C" w14:textId="77777777" w:rsidR="00D9634E" w:rsidRPr="00D9634E" w:rsidRDefault="00D9634E" w:rsidP="00D9634E">
      <w:pPr>
        <w:bidi/>
        <w:rPr>
          <w:rFonts w:cs="David" w:hint="cs"/>
          <w:rtl/>
        </w:rPr>
      </w:pPr>
      <w:r w:rsidRPr="00D9634E">
        <w:rPr>
          <w:rFonts w:cs="David" w:hint="cs"/>
          <w:rtl/>
        </w:rPr>
        <w:tab/>
        <w:t xml:space="preserve">כתוב שם כך: "2. החלטת ממשלה לפי המשפט, השיפוט והמינהל של מדינת ישראל לא יחולו עוד על שטח" </w:t>
      </w:r>
      <w:r w:rsidRPr="00D9634E">
        <w:rPr>
          <w:rFonts w:cs="David"/>
          <w:rtl/>
        </w:rPr>
        <w:t>–</w:t>
      </w:r>
      <w:r w:rsidRPr="00D9634E">
        <w:rPr>
          <w:rFonts w:cs="David" w:hint="cs"/>
          <w:rtl/>
        </w:rPr>
        <w:t xml:space="preserve"> ועכשיו הגעת לשטח מזערי </w:t>
      </w:r>
      <w:r w:rsidRPr="00D9634E">
        <w:rPr>
          <w:rFonts w:cs="David"/>
          <w:rtl/>
        </w:rPr>
        <w:t>–</w:t>
      </w:r>
      <w:r w:rsidRPr="00D9634E">
        <w:rPr>
          <w:rFonts w:cs="David" w:hint="cs"/>
          <w:rtl/>
        </w:rPr>
        <w:t xml:space="preserve"> "טעונה אישור של הכנסת בהחלטה שתקבל ברוב חבריה". "3. החלטת ממשלה, שאושרה על ידי הכנסת, כאמור בסעיף 2" </w:t>
      </w:r>
      <w:r w:rsidRPr="00D9634E">
        <w:rPr>
          <w:rFonts w:cs="David"/>
          <w:rtl/>
        </w:rPr>
        <w:t>–</w:t>
      </w:r>
      <w:r w:rsidRPr="00D9634E">
        <w:rPr>
          <w:rFonts w:cs="David" w:hint="cs"/>
          <w:rtl/>
        </w:rPr>
        <w:t xml:space="preserve"> זה מה שקראתי לפני רגע </w:t>
      </w:r>
      <w:r w:rsidRPr="00D9634E">
        <w:rPr>
          <w:rFonts w:cs="David"/>
          <w:rtl/>
        </w:rPr>
        <w:t>–</w:t>
      </w:r>
      <w:r w:rsidRPr="00D9634E">
        <w:rPr>
          <w:rFonts w:cs="David" w:hint="cs"/>
          <w:rtl/>
        </w:rPr>
        <w:t xml:space="preserve"> "טעונה גם אישור במשאל עם, שיתקבל ברוב הקולות הכשרים של המשתתפים". "4. תחילתו של סעיף 3 ביום תחילת תוקפו של חוק-יסוד אשר יסדיר את עריכתו של משאל עם". </w:t>
      </w:r>
    </w:p>
    <w:p w14:paraId="7E3E9340" w14:textId="77777777" w:rsidR="00D9634E" w:rsidRPr="00D9634E" w:rsidRDefault="00D9634E" w:rsidP="00D9634E">
      <w:pPr>
        <w:bidi/>
        <w:rPr>
          <w:rFonts w:cs="David" w:hint="cs"/>
          <w:rtl/>
        </w:rPr>
      </w:pPr>
    </w:p>
    <w:p w14:paraId="41A3F46A" w14:textId="77777777" w:rsidR="00D9634E" w:rsidRPr="00D9634E" w:rsidRDefault="00D9634E" w:rsidP="00D9634E">
      <w:pPr>
        <w:bidi/>
        <w:rPr>
          <w:rFonts w:cs="David" w:hint="cs"/>
          <w:rtl/>
        </w:rPr>
      </w:pPr>
      <w:r w:rsidRPr="00D9634E">
        <w:rPr>
          <w:rFonts w:cs="David" w:hint="cs"/>
          <w:rtl/>
        </w:rPr>
        <w:tab/>
        <w:t xml:space="preserve">בנוסח המקורי הדבר היה תלוי בחוק-יסוד: משאל עם, שלפי דעתי צריך לחוקק, וכאן יש לנו חוק רגיל. האם זה תחליפו של חוק-היסוד, והוא כולל הכול? איך העיר כאן חבר הכנסת מולה? הוא אומר: גם על שבת, חס וחלילה. </w:t>
      </w:r>
    </w:p>
    <w:p w14:paraId="49E44B37" w14:textId="77777777" w:rsidR="00D9634E" w:rsidRPr="00D9634E" w:rsidRDefault="00D9634E" w:rsidP="00D9634E">
      <w:pPr>
        <w:bidi/>
        <w:rPr>
          <w:rFonts w:cs="David" w:hint="cs"/>
          <w:rtl/>
        </w:rPr>
      </w:pPr>
    </w:p>
    <w:p w14:paraId="56266C79" w14:textId="77777777" w:rsidR="00D9634E" w:rsidRPr="00D9634E" w:rsidRDefault="00D9634E" w:rsidP="00D9634E">
      <w:pPr>
        <w:bidi/>
        <w:rPr>
          <w:rFonts w:cs="David" w:hint="cs"/>
          <w:rtl/>
        </w:rPr>
      </w:pPr>
      <w:r w:rsidRPr="00D9634E">
        <w:rPr>
          <w:rFonts w:cs="David" w:hint="cs"/>
          <w:rtl/>
        </w:rPr>
        <w:tab/>
        <w:t>שאלה אחת, האם הוא החלופה של חוק-היסוד שכתוצאה ממנו אפשר יהיה להחיל גם על סוגיות אחרות? שאלה שנייה, האם לא צריך, כתוצאה מזה, גם לשנות חוק-יסוד: סדרי ממשל, סעיף 4?</w:t>
      </w:r>
    </w:p>
    <w:p w14:paraId="1B1C4297" w14:textId="77777777" w:rsidR="00D9634E" w:rsidRPr="00D9634E" w:rsidRDefault="00D9634E" w:rsidP="00D9634E">
      <w:pPr>
        <w:bidi/>
        <w:rPr>
          <w:rFonts w:cs="David" w:hint="cs"/>
          <w:rtl/>
        </w:rPr>
      </w:pPr>
    </w:p>
    <w:p w14:paraId="26334C29" w14:textId="77777777" w:rsidR="00D9634E" w:rsidRPr="00D9634E" w:rsidRDefault="00D9634E" w:rsidP="00D9634E">
      <w:pPr>
        <w:bidi/>
        <w:rPr>
          <w:rFonts w:cs="David" w:hint="cs"/>
          <w:rtl/>
        </w:rPr>
      </w:pPr>
      <w:r w:rsidRPr="00D9634E">
        <w:rPr>
          <w:rFonts w:cs="David" w:hint="cs"/>
          <w:u w:val="single"/>
          <w:rtl/>
        </w:rPr>
        <w:t>ארבל אסטרחן:</w:t>
      </w:r>
    </w:p>
    <w:p w14:paraId="18FD884E" w14:textId="77777777" w:rsidR="00D9634E" w:rsidRPr="00D9634E" w:rsidRDefault="00D9634E" w:rsidP="00D9634E">
      <w:pPr>
        <w:bidi/>
        <w:rPr>
          <w:rFonts w:cs="David" w:hint="cs"/>
          <w:rtl/>
        </w:rPr>
      </w:pPr>
    </w:p>
    <w:p w14:paraId="5162CFC8" w14:textId="77777777" w:rsidR="00D9634E" w:rsidRPr="00D9634E" w:rsidRDefault="00D9634E" w:rsidP="00D9634E">
      <w:pPr>
        <w:bidi/>
        <w:rPr>
          <w:rFonts w:cs="David" w:hint="cs"/>
          <w:rtl/>
        </w:rPr>
      </w:pPr>
      <w:r w:rsidRPr="00D9634E">
        <w:rPr>
          <w:rFonts w:cs="David" w:hint="cs"/>
          <w:rtl/>
        </w:rPr>
        <w:tab/>
        <w:t>הוועדה דנה בשאלה האם ההסדרים בדבר משאל העם חייבים להיות בחוק-יסוד כפי שקבוע בחוק מ-1999 או יכולים להיות גם בחוק רגיל. חבר הכנסת בן-ששון ודאי זוכר שהוזמנו לעניין הזה גם אנשי אקדמיה, נשמעו דעות שונות, ובסופו של דבר החליטה הוועדה הזאת שהיא רוצה להתקדם עם חוק רגיל, ולמחוק את סעיף- - -</w:t>
      </w:r>
    </w:p>
    <w:p w14:paraId="56CA1561" w14:textId="77777777" w:rsidR="00D9634E" w:rsidRPr="00D9634E" w:rsidRDefault="00D9634E" w:rsidP="00D9634E">
      <w:pPr>
        <w:bidi/>
        <w:rPr>
          <w:rFonts w:cs="David" w:hint="cs"/>
          <w:rtl/>
        </w:rPr>
      </w:pPr>
    </w:p>
    <w:p w14:paraId="21A30F65" w14:textId="77777777" w:rsidR="00D9634E" w:rsidRPr="00D9634E" w:rsidRDefault="00D9634E" w:rsidP="00D9634E">
      <w:pPr>
        <w:bidi/>
        <w:rPr>
          <w:rFonts w:cs="David" w:hint="cs"/>
          <w:rtl/>
        </w:rPr>
      </w:pPr>
      <w:r w:rsidRPr="00D9634E">
        <w:rPr>
          <w:rFonts w:cs="David" w:hint="cs"/>
          <w:u w:val="single"/>
          <w:rtl/>
        </w:rPr>
        <w:t>מנחם בן-ששון:</w:t>
      </w:r>
    </w:p>
    <w:p w14:paraId="0792516A" w14:textId="77777777" w:rsidR="00D9634E" w:rsidRPr="00D9634E" w:rsidRDefault="00D9634E" w:rsidP="00D9634E">
      <w:pPr>
        <w:bidi/>
        <w:rPr>
          <w:rFonts w:cs="David" w:hint="cs"/>
          <w:rtl/>
        </w:rPr>
      </w:pPr>
    </w:p>
    <w:p w14:paraId="1349FA12" w14:textId="77777777" w:rsidR="00D9634E" w:rsidRPr="00D9634E" w:rsidRDefault="00D9634E" w:rsidP="00D9634E">
      <w:pPr>
        <w:bidi/>
        <w:rPr>
          <w:rFonts w:cs="David" w:hint="cs"/>
          <w:rtl/>
        </w:rPr>
      </w:pPr>
      <w:r w:rsidRPr="00D9634E">
        <w:rPr>
          <w:rFonts w:cs="David" w:hint="cs"/>
          <w:rtl/>
        </w:rPr>
        <w:tab/>
        <w:t>היא לא הצביעה.</w:t>
      </w:r>
    </w:p>
    <w:p w14:paraId="180B3E9C" w14:textId="77777777" w:rsidR="00D9634E" w:rsidRPr="00D9634E" w:rsidRDefault="00D9634E" w:rsidP="00D9634E">
      <w:pPr>
        <w:bidi/>
        <w:rPr>
          <w:rFonts w:cs="David" w:hint="cs"/>
          <w:rtl/>
        </w:rPr>
      </w:pPr>
    </w:p>
    <w:p w14:paraId="026DB7C0" w14:textId="77777777" w:rsidR="00D9634E" w:rsidRPr="00D9634E" w:rsidRDefault="00D9634E" w:rsidP="00D9634E">
      <w:pPr>
        <w:bidi/>
        <w:rPr>
          <w:rFonts w:cs="David" w:hint="cs"/>
          <w:rtl/>
        </w:rPr>
      </w:pPr>
      <w:r w:rsidRPr="00D9634E">
        <w:rPr>
          <w:rFonts w:cs="David" w:hint="cs"/>
          <w:u w:val="single"/>
          <w:rtl/>
        </w:rPr>
        <w:t>ארבל אסטרחן:</w:t>
      </w:r>
    </w:p>
    <w:p w14:paraId="462EE265" w14:textId="77777777" w:rsidR="00D9634E" w:rsidRPr="00D9634E" w:rsidRDefault="00D9634E" w:rsidP="00D9634E">
      <w:pPr>
        <w:bidi/>
        <w:rPr>
          <w:rFonts w:cs="David" w:hint="cs"/>
          <w:rtl/>
        </w:rPr>
      </w:pPr>
    </w:p>
    <w:p w14:paraId="0FB00587" w14:textId="77777777" w:rsidR="00D9634E" w:rsidRPr="00D9634E" w:rsidRDefault="00D9634E" w:rsidP="00D9634E">
      <w:pPr>
        <w:bidi/>
        <w:rPr>
          <w:rFonts w:cs="David" w:hint="cs"/>
          <w:rtl/>
        </w:rPr>
      </w:pPr>
      <w:r w:rsidRPr="00D9634E">
        <w:rPr>
          <w:rFonts w:cs="David" w:hint="cs"/>
          <w:rtl/>
        </w:rPr>
        <w:tab/>
        <w:t>עוד לא הצביעו על כלום.</w:t>
      </w:r>
    </w:p>
    <w:p w14:paraId="6ED0C56F" w14:textId="77777777" w:rsidR="00D9634E" w:rsidRPr="00D9634E" w:rsidRDefault="00D9634E" w:rsidP="00D9634E">
      <w:pPr>
        <w:bidi/>
        <w:rPr>
          <w:rFonts w:cs="David" w:hint="cs"/>
          <w:rtl/>
        </w:rPr>
      </w:pPr>
    </w:p>
    <w:p w14:paraId="5A3338C5" w14:textId="77777777" w:rsidR="00D9634E" w:rsidRPr="00D9634E" w:rsidRDefault="00D9634E" w:rsidP="00D9634E">
      <w:pPr>
        <w:bidi/>
        <w:rPr>
          <w:rFonts w:cs="David" w:hint="cs"/>
          <w:u w:val="single"/>
          <w:rtl/>
        </w:rPr>
      </w:pPr>
      <w:r w:rsidRPr="00D9634E">
        <w:rPr>
          <w:rFonts w:cs="David" w:hint="cs"/>
          <w:u w:val="single"/>
          <w:rtl/>
        </w:rPr>
        <w:t>מנחם בן-ששון:</w:t>
      </w:r>
    </w:p>
    <w:p w14:paraId="7A15CABC" w14:textId="77777777" w:rsidR="00D9634E" w:rsidRPr="00D9634E" w:rsidRDefault="00D9634E" w:rsidP="00D9634E">
      <w:pPr>
        <w:bidi/>
        <w:rPr>
          <w:rFonts w:cs="David" w:hint="cs"/>
          <w:u w:val="single"/>
          <w:rtl/>
        </w:rPr>
      </w:pPr>
    </w:p>
    <w:p w14:paraId="310F8117" w14:textId="77777777" w:rsidR="00D9634E" w:rsidRPr="00D9634E" w:rsidRDefault="00D9634E" w:rsidP="00D9634E">
      <w:pPr>
        <w:bidi/>
        <w:rPr>
          <w:rFonts w:cs="David" w:hint="cs"/>
          <w:rtl/>
        </w:rPr>
      </w:pPr>
      <w:r w:rsidRPr="00D9634E">
        <w:rPr>
          <w:rFonts w:cs="David" w:hint="cs"/>
          <w:rtl/>
        </w:rPr>
        <w:tab/>
        <w:t xml:space="preserve"> אני מתנגד חריף מאוד לזה והבעתי את עמדתי.</w:t>
      </w:r>
    </w:p>
    <w:p w14:paraId="3AD80D52" w14:textId="77777777" w:rsidR="00D9634E" w:rsidRPr="00D9634E" w:rsidRDefault="00D9634E" w:rsidP="00D9634E">
      <w:pPr>
        <w:bidi/>
        <w:rPr>
          <w:rFonts w:cs="David" w:hint="cs"/>
          <w:rtl/>
        </w:rPr>
      </w:pPr>
    </w:p>
    <w:p w14:paraId="0D83E4F3" w14:textId="77777777" w:rsidR="00D9634E" w:rsidRPr="00D9634E" w:rsidRDefault="00D9634E" w:rsidP="00D9634E">
      <w:pPr>
        <w:bidi/>
        <w:rPr>
          <w:rFonts w:cs="David" w:hint="cs"/>
          <w:rtl/>
        </w:rPr>
      </w:pPr>
      <w:r w:rsidRPr="00D9634E">
        <w:rPr>
          <w:rFonts w:cs="David" w:hint="cs"/>
          <w:u w:val="single"/>
          <w:rtl/>
        </w:rPr>
        <w:t>היו"ר דוד טל:</w:t>
      </w:r>
    </w:p>
    <w:p w14:paraId="17F2EFCF" w14:textId="77777777" w:rsidR="00D9634E" w:rsidRPr="00D9634E" w:rsidRDefault="00D9634E" w:rsidP="00D9634E">
      <w:pPr>
        <w:bidi/>
        <w:rPr>
          <w:rFonts w:cs="David" w:hint="cs"/>
          <w:rtl/>
        </w:rPr>
      </w:pPr>
    </w:p>
    <w:p w14:paraId="5DE68E25" w14:textId="77777777" w:rsidR="00D9634E" w:rsidRPr="00D9634E" w:rsidRDefault="00D9634E" w:rsidP="00D9634E">
      <w:pPr>
        <w:bidi/>
        <w:rPr>
          <w:rFonts w:cs="David" w:hint="cs"/>
          <w:rtl/>
        </w:rPr>
      </w:pPr>
      <w:r w:rsidRPr="00D9634E">
        <w:rPr>
          <w:rFonts w:cs="David" w:hint="cs"/>
          <w:rtl/>
        </w:rPr>
        <w:tab/>
        <w:t>לכן תצביע נגד הצעת החוק הזאת.</w:t>
      </w:r>
    </w:p>
    <w:p w14:paraId="70E81940" w14:textId="77777777" w:rsidR="00D9634E" w:rsidRPr="00D9634E" w:rsidRDefault="00D9634E" w:rsidP="00D9634E">
      <w:pPr>
        <w:bidi/>
        <w:rPr>
          <w:rFonts w:cs="David" w:hint="cs"/>
          <w:rtl/>
        </w:rPr>
      </w:pPr>
    </w:p>
    <w:p w14:paraId="131D971A" w14:textId="77777777" w:rsidR="00D9634E" w:rsidRPr="00D9634E" w:rsidRDefault="00D9634E" w:rsidP="00D9634E">
      <w:pPr>
        <w:bidi/>
        <w:rPr>
          <w:rFonts w:cs="David" w:hint="cs"/>
          <w:rtl/>
        </w:rPr>
      </w:pPr>
      <w:r w:rsidRPr="00D9634E">
        <w:rPr>
          <w:rFonts w:cs="David" w:hint="cs"/>
          <w:u w:val="single"/>
          <w:rtl/>
        </w:rPr>
        <w:t>מנחם בן-ששון:</w:t>
      </w:r>
    </w:p>
    <w:p w14:paraId="713A74D1" w14:textId="77777777" w:rsidR="00D9634E" w:rsidRPr="00D9634E" w:rsidRDefault="00D9634E" w:rsidP="00D9634E">
      <w:pPr>
        <w:bidi/>
        <w:rPr>
          <w:rFonts w:cs="David" w:hint="cs"/>
          <w:rtl/>
        </w:rPr>
      </w:pPr>
    </w:p>
    <w:p w14:paraId="6AA074DA" w14:textId="77777777" w:rsidR="00D9634E" w:rsidRPr="00D9634E" w:rsidRDefault="00D9634E" w:rsidP="00D9634E">
      <w:pPr>
        <w:bidi/>
        <w:rPr>
          <w:rFonts w:cs="David" w:hint="cs"/>
          <w:rtl/>
        </w:rPr>
      </w:pPr>
      <w:r w:rsidRPr="00D9634E">
        <w:rPr>
          <w:rFonts w:cs="David" w:hint="cs"/>
          <w:rtl/>
        </w:rPr>
        <w:tab/>
        <w:t>אם היא בכלל תגיע להצבעה, אני מקווה שאני אשכנע אותך לעשות חוק-יסוד.</w:t>
      </w:r>
    </w:p>
    <w:p w14:paraId="28AFC403" w14:textId="77777777" w:rsidR="00D9634E" w:rsidRPr="00D9634E" w:rsidRDefault="00D9634E" w:rsidP="00D9634E">
      <w:pPr>
        <w:bidi/>
        <w:rPr>
          <w:rFonts w:cs="David" w:hint="cs"/>
          <w:rtl/>
        </w:rPr>
      </w:pPr>
    </w:p>
    <w:p w14:paraId="79FF6161" w14:textId="77777777" w:rsidR="00D9634E" w:rsidRPr="00D9634E" w:rsidRDefault="00D9634E" w:rsidP="00D9634E">
      <w:pPr>
        <w:bidi/>
        <w:rPr>
          <w:rFonts w:cs="David" w:hint="cs"/>
          <w:rtl/>
        </w:rPr>
      </w:pPr>
      <w:r w:rsidRPr="00D9634E">
        <w:rPr>
          <w:rFonts w:cs="David" w:hint="cs"/>
          <w:u w:val="single"/>
          <w:rtl/>
        </w:rPr>
        <w:t>יולי יואל אדלשטיין:</w:t>
      </w:r>
    </w:p>
    <w:p w14:paraId="5547D294" w14:textId="77777777" w:rsidR="00D9634E" w:rsidRPr="00D9634E" w:rsidRDefault="00D9634E" w:rsidP="00D9634E">
      <w:pPr>
        <w:bidi/>
        <w:rPr>
          <w:rFonts w:cs="David" w:hint="cs"/>
          <w:rtl/>
        </w:rPr>
      </w:pPr>
    </w:p>
    <w:p w14:paraId="3F6659D9" w14:textId="77777777" w:rsidR="00D9634E" w:rsidRPr="00D9634E" w:rsidRDefault="00D9634E" w:rsidP="00D9634E">
      <w:pPr>
        <w:bidi/>
        <w:rPr>
          <w:rFonts w:cs="David" w:hint="cs"/>
          <w:rtl/>
        </w:rPr>
      </w:pPr>
      <w:r w:rsidRPr="00D9634E">
        <w:rPr>
          <w:rFonts w:cs="David" w:hint="cs"/>
          <w:rtl/>
        </w:rPr>
        <w:tab/>
        <w:t>עמדתך תשתנה אם זה יהיה חוק-יסוד?</w:t>
      </w:r>
    </w:p>
    <w:p w14:paraId="5491AAC1" w14:textId="77777777" w:rsidR="00D9634E" w:rsidRDefault="00D9634E" w:rsidP="00D9634E">
      <w:pPr>
        <w:bidi/>
        <w:rPr>
          <w:rFonts w:cs="David" w:hint="cs"/>
          <w:u w:val="single"/>
          <w:rtl/>
        </w:rPr>
      </w:pPr>
      <w:r w:rsidRPr="00D9634E">
        <w:rPr>
          <w:rFonts w:cs="David"/>
          <w:u w:val="single"/>
          <w:rtl/>
        </w:rPr>
        <w:br w:type="page"/>
      </w:r>
    </w:p>
    <w:p w14:paraId="73508E8B" w14:textId="77777777" w:rsidR="00D9634E" w:rsidRDefault="00D9634E" w:rsidP="00D9634E">
      <w:pPr>
        <w:bidi/>
        <w:rPr>
          <w:rFonts w:cs="David" w:hint="cs"/>
          <w:u w:val="single"/>
          <w:rtl/>
        </w:rPr>
      </w:pPr>
    </w:p>
    <w:p w14:paraId="747961EE" w14:textId="77777777" w:rsidR="00D9634E" w:rsidRDefault="00D9634E" w:rsidP="00D9634E">
      <w:pPr>
        <w:bidi/>
        <w:rPr>
          <w:rFonts w:cs="David" w:hint="cs"/>
          <w:u w:val="single"/>
          <w:rtl/>
        </w:rPr>
      </w:pPr>
    </w:p>
    <w:p w14:paraId="6FAED5FA" w14:textId="77777777" w:rsidR="00D9634E" w:rsidRPr="00D9634E" w:rsidRDefault="00D9634E" w:rsidP="00D9634E">
      <w:pPr>
        <w:bidi/>
        <w:rPr>
          <w:rFonts w:cs="David" w:hint="cs"/>
          <w:u w:val="single"/>
          <w:rtl/>
        </w:rPr>
      </w:pPr>
      <w:r w:rsidRPr="00D9634E">
        <w:rPr>
          <w:rFonts w:cs="David" w:hint="cs"/>
          <w:u w:val="single"/>
          <w:rtl/>
        </w:rPr>
        <w:t>מנחם בן-ששון:</w:t>
      </w:r>
    </w:p>
    <w:p w14:paraId="2153D507" w14:textId="77777777" w:rsidR="00D9634E" w:rsidRPr="00D9634E" w:rsidRDefault="00D9634E" w:rsidP="00D9634E">
      <w:pPr>
        <w:bidi/>
        <w:rPr>
          <w:rFonts w:cs="David" w:hint="cs"/>
          <w:u w:val="single"/>
          <w:rtl/>
        </w:rPr>
      </w:pPr>
    </w:p>
    <w:p w14:paraId="2820351A" w14:textId="77777777" w:rsidR="00D9634E" w:rsidRPr="00D9634E" w:rsidRDefault="00D9634E" w:rsidP="00D9634E">
      <w:pPr>
        <w:bidi/>
        <w:rPr>
          <w:rFonts w:cs="David" w:hint="cs"/>
          <w:rtl/>
        </w:rPr>
      </w:pPr>
      <w:r w:rsidRPr="00D9634E">
        <w:rPr>
          <w:rFonts w:cs="David" w:hint="cs"/>
          <w:rtl/>
        </w:rPr>
        <w:tab/>
        <w:t xml:space="preserve"> עמדתי תשתנה.</w:t>
      </w:r>
    </w:p>
    <w:p w14:paraId="76A1EBD3" w14:textId="77777777" w:rsidR="00D9634E" w:rsidRPr="00D9634E" w:rsidRDefault="00D9634E" w:rsidP="00D9634E">
      <w:pPr>
        <w:bidi/>
        <w:rPr>
          <w:rFonts w:cs="David" w:hint="cs"/>
          <w:rtl/>
        </w:rPr>
      </w:pPr>
    </w:p>
    <w:p w14:paraId="3CE1057F" w14:textId="77777777" w:rsidR="00D9634E" w:rsidRPr="00D9634E" w:rsidRDefault="00D9634E" w:rsidP="00D9634E">
      <w:pPr>
        <w:bidi/>
        <w:rPr>
          <w:rFonts w:cs="David" w:hint="cs"/>
          <w:rtl/>
        </w:rPr>
      </w:pPr>
      <w:r w:rsidRPr="00D9634E">
        <w:rPr>
          <w:rFonts w:cs="David" w:hint="cs"/>
          <w:u w:val="single"/>
          <w:rtl/>
        </w:rPr>
        <w:t>היו"ר דוד טל:</w:t>
      </w:r>
    </w:p>
    <w:p w14:paraId="1F9CBF1E" w14:textId="77777777" w:rsidR="00D9634E" w:rsidRPr="00D9634E" w:rsidRDefault="00D9634E" w:rsidP="00D9634E">
      <w:pPr>
        <w:bidi/>
        <w:rPr>
          <w:rFonts w:cs="David" w:hint="cs"/>
          <w:rtl/>
        </w:rPr>
      </w:pPr>
    </w:p>
    <w:p w14:paraId="5B5C9D8A" w14:textId="77777777" w:rsidR="00D9634E" w:rsidRPr="00D9634E" w:rsidRDefault="00D9634E" w:rsidP="00D9634E">
      <w:pPr>
        <w:bidi/>
        <w:rPr>
          <w:rFonts w:cs="David" w:hint="cs"/>
          <w:rtl/>
        </w:rPr>
      </w:pPr>
      <w:r w:rsidRPr="00D9634E">
        <w:rPr>
          <w:rFonts w:cs="David" w:hint="cs"/>
          <w:rtl/>
        </w:rPr>
        <w:tab/>
        <w:t>אם אני צריך להעלות את זה בחוק-יסוד, אני צריך להיבחר לעוד שתי כנסות.</w:t>
      </w:r>
    </w:p>
    <w:p w14:paraId="0B14A774" w14:textId="77777777" w:rsidR="00D9634E" w:rsidRPr="00D9634E" w:rsidRDefault="00D9634E" w:rsidP="00D9634E">
      <w:pPr>
        <w:bidi/>
        <w:rPr>
          <w:rFonts w:cs="David" w:hint="cs"/>
          <w:rtl/>
        </w:rPr>
      </w:pPr>
    </w:p>
    <w:p w14:paraId="3268CB55" w14:textId="77777777" w:rsidR="00D9634E" w:rsidRPr="00D9634E" w:rsidRDefault="00D9634E" w:rsidP="00D9634E">
      <w:pPr>
        <w:bidi/>
        <w:rPr>
          <w:rFonts w:cs="David" w:hint="cs"/>
          <w:rtl/>
        </w:rPr>
      </w:pPr>
      <w:r w:rsidRPr="00D9634E">
        <w:rPr>
          <w:rFonts w:cs="David" w:hint="cs"/>
          <w:u w:val="single"/>
          <w:rtl/>
        </w:rPr>
        <w:t>ארבל אסטרחן:</w:t>
      </w:r>
    </w:p>
    <w:p w14:paraId="794D4C93" w14:textId="77777777" w:rsidR="00D9634E" w:rsidRPr="00D9634E" w:rsidRDefault="00D9634E" w:rsidP="00D9634E">
      <w:pPr>
        <w:bidi/>
        <w:rPr>
          <w:rFonts w:cs="David" w:hint="cs"/>
          <w:rtl/>
        </w:rPr>
      </w:pPr>
    </w:p>
    <w:p w14:paraId="257F954C" w14:textId="77777777" w:rsidR="00D9634E" w:rsidRPr="00D9634E" w:rsidRDefault="00D9634E" w:rsidP="00D9634E">
      <w:pPr>
        <w:bidi/>
        <w:rPr>
          <w:rFonts w:cs="David" w:hint="cs"/>
          <w:rtl/>
        </w:rPr>
      </w:pPr>
      <w:r w:rsidRPr="00D9634E">
        <w:rPr>
          <w:rFonts w:cs="David" w:hint="cs"/>
          <w:rtl/>
        </w:rPr>
        <w:tab/>
        <w:t xml:space="preserve">הנוסח שמונח בפניכם זה נוסח שהכנו לבקשת יושב-ראש הוועדה. כשאתה אומר שלא הצבענו, יש כאן נקודות שלא ממש לובנו ונדונו עד הסוף. </w:t>
      </w:r>
    </w:p>
    <w:p w14:paraId="2A8F3BAF" w14:textId="77777777" w:rsidR="00D9634E" w:rsidRPr="00D9634E" w:rsidRDefault="00D9634E" w:rsidP="00D9634E">
      <w:pPr>
        <w:bidi/>
        <w:rPr>
          <w:rFonts w:cs="David" w:hint="cs"/>
          <w:rtl/>
        </w:rPr>
      </w:pPr>
    </w:p>
    <w:p w14:paraId="53F16F75" w14:textId="77777777" w:rsidR="00D9634E" w:rsidRPr="00D9634E" w:rsidRDefault="00D9634E" w:rsidP="00D9634E">
      <w:pPr>
        <w:bidi/>
        <w:rPr>
          <w:rFonts w:cs="David" w:hint="cs"/>
          <w:u w:val="single"/>
          <w:rtl/>
        </w:rPr>
      </w:pPr>
      <w:r w:rsidRPr="00D9634E">
        <w:rPr>
          <w:rFonts w:cs="David" w:hint="cs"/>
          <w:u w:val="single"/>
          <w:rtl/>
        </w:rPr>
        <w:t>מנחם בן-ששון:</w:t>
      </w:r>
    </w:p>
    <w:p w14:paraId="704DAEE5" w14:textId="77777777" w:rsidR="00D9634E" w:rsidRPr="00D9634E" w:rsidRDefault="00D9634E" w:rsidP="00D9634E">
      <w:pPr>
        <w:bidi/>
        <w:rPr>
          <w:rFonts w:cs="David" w:hint="cs"/>
          <w:u w:val="single"/>
          <w:rtl/>
        </w:rPr>
      </w:pPr>
    </w:p>
    <w:p w14:paraId="6F3B8DC3" w14:textId="77777777" w:rsidR="00D9634E" w:rsidRPr="00D9634E" w:rsidRDefault="00D9634E" w:rsidP="00D9634E">
      <w:pPr>
        <w:bidi/>
        <w:rPr>
          <w:rFonts w:cs="David" w:hint="cs"/>
          <w:rtl/>
        </w:rPr>
      </w:pPr>
      <w:r w:rsidRPr="00D9634E">
        <w:rPr>
          <w:rFonts w:cs="David" w:hint="cs"/>
          <w:rtl/>
        </w:rPr>
        <w:tab/>
        <w:t>ראיתי את הרשימה בסוף, בדעתי לשאול עליהן כשנגיע אליהן.</w:t>
      </w:r>
    </w:p>
    <w:p w14:paraId="5ABA545F" w14:textId="77777777" w:rsidR="00D9634E" w:rsidRPr="00D9634E" w:rsidRDefault="00D9634E" w:rsidP="00D9634E">
      <w:pPr>
        <w:bidi/>
        <w:rPr>
          <w:rFonts w:cs="David" w:hint="cs"/>
          <w:rtl/>
        </w:rPr>
      </w:pPr>
    </w:p>
    <w:p w14:paraId="394394F5" w14:textId="77777777" w:rsidR="00D9634E" w:rsidRPr="00D9634E" w:rsidRDefault="00D9634E" w:rsidP="00D9634E">
      <w:pPr>
        <w:bidi/>
        <w:rPr>
          <w:rFonts w:cs="David" w:hint="cs"/>
          <w:rtl/>
        </w:rPr>
      </w:pPr>
      <w:r w:rsidRPr="00D9634E">
        <w:rPr>
          <w:rFonts w:cs="David" w:hint="cs"/>
          <w:u w:val="single"/>
          <w:rtl/>
        </w:rPr>
        <w:t>ארבל אסטרחן:</w:t>
      </w:r>
    </w:p>
    <w:p w14:paraId="70B649AD" w14:textId="77777777" w:rsidR="00D9634E" w:rsidRPr="00D9634E" w:rsidRDefault="00D9634E" w:rsidP="00D9634E">
      <w:pPr>
        <w:bidi/>
        <w:rPr>
          <w:rFonts w:cs="David" w:hint="cs"/>
          <w:rtl/>
        </w:rPr>
      </w:pPr>
    </w:p>
    <w:p w14:paraId="1C35676A" w14:textId="77777777" w:rsidR="00D9634E" w:rsidRPr="00D9634E" w:rsidRDefault="00D9634E" w:rsidP="00D9634E">
      <w:pPr>
        <w:bidi/>
        <w:rPr>
          <w:rFonts w:cs="David" w:hint="cs"/>
          <w:rtl/>
        </w:rPr>
      </w:pPr>
      <w:r w:rsidRPr="00D9634E">
        <w:rPr>
          <w:rFonts w:cs="David" w:hint="cs"/>
          <w:rtl/>
        </w:rPr>
        <w:tab/>
        <w:t>גם הדברים שכבר נראים כמנוסחים, חלק מהם לא ממש נדונו והוחלטו, זה ממש נוסח לדיון. לגבי חוק-היסוד, כאמור, סוכם לנסות ולהמשיך במסלול של חקיקה רגילה, למרות שכל המומחים סברו שראוי לעשות את הדבר בחוק-יסוד. כזכור, בהצעה המקורית, דובר על כך שהעניינים יוסדרו בתקנות.</w:t>
      </w:r>
    </w:p>
    <w:p w14:paraId="47CD00D5" w14:textId="77777777" w:rsidR="00D9634E" w:rsidRPr="00D9634E" w:rsidRDefault="00D9634E" w:rsidP="00D9634E">
      <w:pPr>
        <w:bidi/>
        <w:rPr>
          <w:rFonts w:cs="David" w:hint="cs"/>
          <w:rtl/>
        </w:rPr>
      </w:pPr>
    </w:p>
    <w:p w14:paraId="1EA5D57B" w14:textId="77777777" w:rsidR="00D9634E" w:rsidRPr="00D9634E" w:rsidRDefault="00D9634E" w:rsidP="00D9634E">
      <w:pPr>
        <w:bidi/>
        <w:rPr>
          <w:rFonts w:cs="David" w:hint="cs"/>
          <w:rtl/>
        </w:rPr>
      </w:pPr>
      <w:r w:rsidRPr="00D9634E">
        <w:rPr>
          <w:rFonts w:cs="David" w:hint="cs"/>
          <w:u w:val="single"/>
          <w:rtl/>
        </w:rPr>
        <w:t>היו"ר דוד טל:</w:t>
      </w:r>
    </w:p>
    <w:p w14:paraId="5AFB8AF3" w14:textId="77777777" w:rsidR="00D9634E" w:rsidRPr="00D9634E" w:rsidRDefault="00D9634E" w:rsidP="00D9634E">
      <w:pPr>
        <w:bidi/>
        <w:rPr>
          <w:rFonts w:cs="David" w:hint="cs"/>
          <w:rtl/>
        </w:rPr>
      </w:pPr>
    </w:p>
    <w:p w14:paraId="7F0E801D" w14:textId="77777777" w:rsidR="00D9634E" w:rsidRPr="00D9634E" w:rsidRDefault="00D9634E" w:rsidP="00D9634E">
      <w:pPr>
        <w:bidi/>
        <w:rPr>
          <w:rFonts w:cs="David" w:hint="cs"/>
          <w:rtl/>
        </w:rPr>
      </w:pPr>
      <w:r w:rsidRPr="00D9634E">
        <w:rPr>
          <w:rFonts w:cs="David" w:hint="cs"/>
          <w:rtl/>
        </w:rPr>
        <w:tab/>
        <w:t xml:space="preserve"> פרופסור שטרית דיבר על חוק רגיל. </w:t>
      </w:r>
    </w:p>
    <w:p w14:paraId="6A55D1B1" w14:textId="77777777" w:rsidR="00D9634E" w:rsidRPr="00D9634E" w:rsidRDefault="00D9634E" w:rsidP="00D9634E">
      <w:pPr>
        <w:bidi/>
        <w:rPr>
          <w:rFonts w:cs="David" w:hint="cs"/>
          <w:rtl/>
        </w:rPr>
      </w:pPr>
    </w:p>
    <w:p w14:paraId="795A688F" w14:textId="77777777" w:rsidR="00D9634E" w:rsidRPr="00D9634E" w:rsidRDefault="00D9634E" w:rsidP="00D9634E">
      <w:pPr>
        <w:bidi/>
        <w:rPr>
          <w:rFonts w:cs="David" w:hint="cs"/>
          <w:rtl/>
        </w:rPr>
      </w:pPr>
      <w:r w:rsidRPr="00D9634E">
        <w:rPr>
          <w:rFonts w:cs="David" w:hint="cs"/>
          <w:u w:val="single"/>
          <w:rtl/>
        </w:rPr>
        <w:t>ארבל אסטרחן:</w:t>
      </w:r>
    </w:p>
    <w:p w14:paraId="1C6A406B" w14:textId="77777777" w:rsidR="00D9634E" w:rsidRPr="00D9634E" w:rsidRDefault="00D9634E" w:rsidP="00D9634E">
      <w:pPr>
        <w:bidi/>
        <w:rPr>
          <w:rFonts w:cs="David" w:hint="cs"/>
          <w:rtl/>
        </w:rPr>
      </w:pPr>
    </w:p>
    <w:p w14:paraId="33361620" w14:textId="77777777" w:rsidR="00D9634E" w:rsidRPr="00D9634E" w:rsidRDefault="00D9634E" w:rsidP="00D9634E">
      <w:pPr>
        <w:bidi/>
        <w:rPr>
          <w:rFonts w:cs="David" w:hint="cs"/>
          <w:rtl/>
        </w:rPr>
      </w:pPr>
      <w:r w:rsidRPr="00D9634E">
        <w:rPr>
          <w:rFonts w:cs="David" w:hint="cs"/>
          <w:rtl/>
        </w:rPr>
        <w:tab/>
        <w:t>כולם אמרו שראוי לחוק יסוד, יש שסברו שאפשר חוק רגיל.</w:t>
      </w:r>
    </w:p>
    <w:p w14:paraId="3CFB8784" w14:textId="77777777" w:rsidR="00D9634E" w:rsidRPr="00D9634E" w:rsidRDefault="00D9634E" w:rsidP="00D9634E">
      <w:pPr>
        <w:bidi/>
        <w:rPr>
          <w:rFonts w:cs="David" w:hint="cs"/>
          <w:rtl/>
        </w:rPr>
      </w:pPr>
    </w:p>
    <w:p w14:paraId="188AAE25" w14:textId="77777777" w:rsidR="00D9634E" w:rsidRPr="00D9634E" w:rsidRDefault="00D9634E" w:rsidP="00D9634E">
      <w:pPr>
        <w:bidi/>
        <w:rPr>
          <w:rFonts w:cs="David" w:hint="cs"/>
          <w:rtl/>
        </w:rPr>
      </w:pPr>
      <w:r w:rsidRPr="00D9634E">
        <w:rPr>
          <w:rFonts w:cs="David" w:hint="cs"/>
          <w:u w:val="single"/>
          <w:rtl/>
        </w:rPr>
        <w:t>היו"ר דוד טל:</w:t>
      </w:r>
    </w:p>
    <w:p w14:paraId="1B477718" w14:textId="77777777" w:rsidR="00D9634E" w:rsidRPr="00D9634E" w:rsidRDefault="00D9634E" w:rsidP="00D9634E">
      <w:pPr>
        <w:bidi/>
        <w:rPr>
          <w:rFonts w:cs="David" w:hint="cs"/>
          <w:rtl/>
        </w:rPr>
      </w:pPr>
    </w:p>
    <w:p w14:paraId="1FB0894B" w14:textId="77777777" w:rsidR="00D9634E" w:rsidRPr="00D9634E" w:rsidRDefault="00D9634E" w:rsidP="00D9634E">
      <w:pPr>
        <w:bidi/>
        <w:rPr>
          <w:rFonts w:cs="David" w:hint="cs"/>
          <w:rtl/>
        </w:rPr>
      </w:pPr>
      <w:r w:rsidRPr="00D9634E">
        <w:rPr>
          <w:rFonts w:cs="David" w:hint="cs"/>
          <w:rtl/>
        </w:rPr>
        <w:tab/>
        <w:t>סברתי שראוי חוק-יסוד, וכל שאר הדברים לעשות בחוק רגיל, ולא לעשות את זה בחוק רגיל ושאר הדברים לעשות בתקנות. ניסינו למצוא את דרך הביניים, ולכן הגענו למצב כזה.</w:t>
      </w:r>
    </w:p>
    <w:p w14:paraId="528FD737" w14:textId="77777777" w:rsidR="00D9634E" w:rsidRPr="00D9634E" w:rsidRDefault="00D9634E" w:rsidP="00D9634E">
      <w:pPr>
        <w:bidi/>
        <w:rPr>
          <w:rFonts w:cs="David" w:hint="cs"/>
          <w:rtl/>
        </w:rPr>
      </w:pPr>
    </w:p>
    <w:p w14:paraId="73403211" w14:textId="77777777" w:rsidR="00D9634E" w:rsidRPr="00D9634E" w:rsidRDefault="00D9634E" w:rsidP="00D9634E">
      <w:pPr>
        <w:bidi/>
        <w:rPr>
          <w:rFonts w:cs="David" w:hint="cs"/>
          <w:u w:val="single"/>
          <w:rtl/>
        </w:rPr>
      </w:pPr>
      <w:r w:rsidRPr="00D9634E">
        <w:rPr>
          <w:rFonts w:cs="David" w:hint="cs"/>
          <w:u w:val="single"/>
          <w:rtl/>
        </w:rPr>
        <w:t>מנחם בן-ששון:</w:t>
      </w:r>
    </w:p>
    <w:p w14:paraId="00CDB542" w14:textId="77777777" w:rsidR="00D9634E" w:rsidRPr="00D9634E" w:rsidRDefault="00D9634E" w:rsidP="00D9634E">
      <w:pPr>
        <w:bidi/>
        <w:rPr>
          <w:rFonts w:cs="David" w:hint="cs"/>
          <w:u w:val="single"/>
          <w:rtl/>
        </w:rPr>
      </w:pPr>
    </w:p>
    <w:p w14:paraId="6EAF5AD9" w14:textId="77777777" w:rsidR="00D9634E" w:rsidRPr="00D9634E" w:rsidRDefault="00D9634E" w:rsidP="00D9634E">
      <w:pPr>
        <w:bidi/>
        <w:rPr>
          <w:rFonts w:cs="David" w:hint="cs"/>
          <w:rtl/>
        </w:rPr>
      </w:pPr>
      <w:r w:rsidRPr="00D9634E">
        <w:rPr>
          <w:rFonts w:cs="David" w:hint="cs"/>
          <w:rtl/>
        </w:rPr>
        <w:tab/>
        <w:t>לא קיבלתי תשובה לשאלה שלי אחרי שעסקנו בהיסטוריה.</w:t>
      </w:r>
    </w:p>
    <w:p w14:paraId="583D27AD" w14:textId="77777777" w:rsidR="00D9634E" w:rsidRPr="00D9634E" w:rsidRDefault="00D9634E" w:rsidP="00D9634E">
      <w:pPr>
        <w:bidi/>
        <w:rPr>
          <w:rFonts w:cs="David" w:hint="cs"/>
          <w:rtl/>
        </w:rPr>
      </w:pPr>
    </w:p>
    <w:p w14:paraId="3D27EBFE" w14:textId="77777777" w:rsidR="00D9634E" w:rsidRPr="00D9634E" w:rsidRDefault="00D9634E" w:rsidP="00D9634E">
      <w:pPr>
        <w:bidi/>
        <w:rPr>
          <w:rFonts w:cs="David" w:hint="cs"/>
          <w:rtl/>
        </w:rPr>
      </w:pPr>
      <w:r w:rsidRPr="00D9634E">
        <w:rPr>
          <w:rFonts w:cs="David" w:hint="cs"/>
          <w:u w:val="single"/>
          <w:rtl/>
        </w:rPr>
        <w:t>ארבל אסטרחן:</w:t>
      </w:r>
    </w:p>
    <w:p w14:paraId="3F954870" w14:textId="77777777" w:rsidR="00D9634E" w:rsidRPr="00D9634E" w:rsidRDefault="00D9634E" w:rsidP="00D9634E">
      <w:pPr>
        <w:bidi/>
        <w:rPr>
          <w:rFonts w:cs="David" w:hint="cs"/>
          <w:rtl/>
        </w:rPr>
      </w:pPr>
    </w:p>
    <w:p w14:paraId="5D08D05F" w14:textId="77777777" w:rsidR="00D9634E" w:rsidRPr="00D9634E" w:rsidRDefault="00D9634E" w:rsidP="00D9634E">
      <w:pPr>
        <w:bidi/>
        <w:rPr>
          <w:rFonts w:cs="David" w:hint="cs"/>
          <w:rtl/>
        </w:rPr>
      </w:pPr>
      <w:r w:rsidRPr="00D9634E">
        <w:rPr>
          <w:rFonts w:cs="David" w:hint="cs"/>
          <w:rtl/>
        </w:rPr>
        <w:tab/>
        <w:t>הנוסח הזה מדבר על משאל עם אך ורק לחוק הזה.</w:t>
      </w:r>
    </w:p>
    <w:p w14:paraId="362EA4A1" w14:textId="77777777" w:rsidR="00D9634E" w:rsidRPr="00D9634E" w:rsidRDefault="00D9634E" w:rsidP="00D9634E">
      <w:pPr>
        <w:bidi/>
        <w:rPr>
          <w:rFonts w:cs="David" w:hint="cs"/>
          <w:rtl/>
        </w:rPr>
      </w:pPr>
    </w:p>
    <w:p w14:paraId="366E7F58" w14:textId="77777777" w:rsidR="00D9634E" w:rsidRPr="00D9634E" w:rsidRDefault="00D9634E" w:rsidP="00D9634E">
      <w:pPr>
        <w:bidi/>
        <w:rPr>
          <w:rFonts w:cs="David" w:hint="cs"/>
          <w:rtl/>
        </w:rPr>
      </w:pPr>
      <w:r w:rsidRPr="00D9634E">
        <w:rPr>
          <w:rFonts w:cs="David" w:hint="cs"/>
          <w:u w:val="single"/>
          <w:rtl/>
        </w:rPr>
        <w:t>איל זנדברג:</w:t>
      </w:r>
    </w:p>
    <w:p w14:paraId="4818180D" w14:textId="77777777" w:rsidR="00D9634E" w:rsidRPr="00D9634E" w:rsidRDefault="00D9634E" w:rsidP="00D9634E">
      <w:pPr>
        <w:bidi/>
        <w:rPr>
          <w:rFonts w:cs="David" w:hint="cs"/>
          <w:rtl/>
        </w:rPr>
      </w:pPr>
    </w:p>
    <w:p w14:paraId="5F5F96B1" w14:textId="77777777" w:rsidR="00D9634E" w:rsidRPr="00D9634E" w:rsidRDefault="00D9634E" w:rsidP="00D9634E">
      <w:pPr>
        <w:bidi/>
        <w:rPr>
          <w:rFonts w:cs="David" w:hint="cs"/>
          <w:rtl/>
        </w:rPr>
      </w:pPr>
      <w:r w:rsidRPr="00D9634E">
        <w:rPr>
          <w:rFonts w:cs="David" w:hint="cs"/>
          <w:rtl/>
        </w:rPr>
        <w:tab/>
        <w:t>התשובה היא בסעיף 4 שבטל.</w:t>
      </w:r>
    </w:p>
    <w:p w14:paraId="7124FAAF" w14:textId="77777777" w:rsidR="00D9634E" w:rsidRPr="00D9634E" w:rsidRDefault="00D9634E" w:rsidP="00D9634E">
      <w:pPr>
        <w:bidi/>
        <w:rPr>
          <w:rFonts w:cs="David" w:hint="cs"/>
          <w:rtl/>
        </w:rPr>
      </w:pPr>
    </w:p>
    <w:p w14:paraId="32B20B7A" w14:textId="77777777" w:rsidR="00D9634E" w:rsidRPr="00D9634E" w:rsidRDefault="00D9634E" w:rsidP="00D9634E">
      <w:pPr>
        <w:bidi/>
        <w:rPr>
          <w:rFonts w:cs="David" w:hint="cs"/>
          <w:u w:val="single"/>
          <w:rtl/>
        </w:rPr>
      </w:pPr>
      <w:r w:rsidRPr="00D9634E">
        <w:rPr>
          <w:rFonts w:cs="David" w:hint="cs"/>
          <w:u w:val="single"/>
          <w:rtl/>
        </w:rPr>
        <w:t>מנחם בן-ששון:</w:t>
      </w:r>
    </w:p>
    <w:p w14:paraId="736F238E" w14:textId="77777777" w:rsidR="00D9634E" w:rsidRPr="00D9634E" w:rsidRDefault="00D9634E" w:rsidP="00D9634E">
      <w:pPr>
        <w:bidi/>
        <w:rPr>
          <w:rFonts w:cs="David" w:hint="cs"/>
          <w:u w:val="single"/>
          <w:rtl/>
        </w:rPr>
      </w:pPr>
    </w:p>
    <w:p w14:paraId="09B3EF6E" w14:textId="77777777" w:rsidR="00D9634E" w:rsidRPr="00D9634E" w:rsidRDefault="00D9634E" w:rsidP="00D9634E">
      <w:pPr>
        <w:bidi/>
        <w:rPr>
          <w:rFonts w:cs="David" w:hint="cs"/>
          <w:rtl/>
        </w:rPr>
      </w:pPr>
      <w:r w:rsidRPr="00D9634E">
        <w:rPr>
          <w:rFonts w:cs="David" w:hint="cs"/>
          <w:rtl/>
        </w:rPr>
        <w:tab/>
        <w:t xml:space="preserve"> הבנתי. אנחנו מבטלים את סעיף 4 בחוק-יסוד: משאל עם. חבר הכנסת גפני הציע לבטל אותו, הא ותו לא, ובכך לגמור את העבודה, אולי גם את סעיף 3.</w:t>
      </w:r>
    </w:p>
    <w:p w14:paraId="56F517B7" w14:textId="77777777" w:rsidR="00D9634E" w:rsidRPr="00D9634E" w:rsidRDefault="00D9634E" w:rsidP="00D9634E">
      <w:pPr>
        <w:bidi/>
        <w:rPr>
          <w:rFonts w:cs="David" w:hint="cs"/>
          <w:rtl/>
        </w:rPr>
      </w:pPr>
    </w:p>
    <w:p w14:paraId="139BAFA2" w14:textId="77777777" w:rsidR="00D9634E" w:rsidRDefault="00D9634E" w:rsidP="00D9634E">
      <w:pPr>
        <w:bidi/>
        <w:rPr>
          <w:rFonts w:cs="David" w:hint="cs"/>
          <w:u w:val="single"/>
          <w:rtl/>
        </w:rPr>
      </w:pPr>
    </w:p>
    <w:p w14:paraId="56AD9FC2" w14:textId="77777777" w:rsidR="00D9634E" w:rsidRDefault="00D9634E" w:rsidP="00D9634E">
      <w:pPr>
        <w:bidi/>
        <w:rPr>
          <w:rFonts w:cs="David" w:hint="cs"/>
          <w:u w:val="single"/>
          <w:rtl/>
        </w:rPr>
      </w:pPr>
    </w:p>
    <w:p w14:paraId="5DD6C15F" w14:textId="77777777" w:rsidR="00D9634E" w:rsidRDefault="00D9634E" w:rsidP="00D9634E">
      <w:pPr>
        <w:bidi/>
        <w:rPr>
          <w:rFonts w:cs="David" w:hint="cs"/>
          <w:u w:val="single"/>
          <w:rtl/>
        </w:rPr>
      </w:pPr>
    </w:p>
    <w:p w14:paraId="12C548EF" w14:textId="77777777" w:rsidR="00D9634E" w:rsidRDefault="00D9634E" w:rsidP="00D9634E">
      <w:pPr>
        <w:bidi/>
        <w:rPr>
          <w:rFonts w:cs="David" w:hint="cs"/>
          <w:u w:val="single"/>
          <w:rtl/>
        </w:rPr>
      </w:pPr>
    </w:p>
    <w:p w14:paraId="358BB01F" w14:textId="77777777" w:rsidR="00D9634E" w:rsidRPr="00D9634E" w:rsidRDefault="00D9634E" w:rsidP="00D9634E">
      <w:pPr>
        <w:bidi/>
        <w:rPr>
          <w:rFonts w:cs="David" w:hint="cs"/>
          <w:rtl/>
        </w:rPr>
      </w:pPr>
      <w:r w:rsidRPr="00D9634E">
        <w:rPr>
          <w:rFonts w:cs="David" w:hint="cs"/>
          <w:u w:val="single"/>
          <w:rtl/>
        </w:rPr>
        <w:t>ארבל אסטרחן:</w:t>
      </w:r>
    </w:p>
    <w:p w14:paraId="4AF0710C" w14:textId="77777777" w:rsidR="00D9634E" w:rsidRPr="00D9634E" w:rsidRDefault="00D9634E" w:rsidP="00D9634E">
      <w:pPr>
        <w:bidi/>
        <w:rPr>
          <w:rFonts w:cs="David" w:hint="cs"/>
          <w:rtl/>
        </w:rPr>
      </w:pPr>
    </w:p>
    <w:p w14:paraId="052DC6C2" w14:textId="77777777" w:rsidR="00D9634E" w:rsidRPr="00D9634E" w:rsidRDefault="00D9634E" w:rsidP="00D9634E">
      <w:pPr>
        <w:bidi/>
        <w:rPr>
          <w:rFonts w:cs="David" w:hint="cs"/>
          <w:rtl/>
        </w:rPr>
      </w:pPr>
      <w:r w:rsidRPr="00D9634E">
        <w:rPr>
          <w:rFonts w:cs="David" w:hint="cs"/>
          <w:rtl/>
        </w:rPr>
        <w:tab/>
        <w:t>איך עושים משאל עם?</w:t>
      </w:r>
    </w:p>
    <w:p w14:paraId="482EBB72" w14:textId="77777777" w:rsidR="00D9634E" w:rsidRPr="00D9634E" w:rsidRDefault="00D9634E" w:rsidP="00D9634E">
      <w:pPr>
        <w:bidi/>
        <w:rPr>
          <w:rFonts w:cs="David" w:hint="cs"/>
          <w:rtl/>
        </w:rPr>
      </w:pPr>
    </w:p>
    <w:p w14:paraId="43D9DC61" w14:textId="77777777" w:rsidR="00D9634E" w:rsidRPr="00D9634E" w:rsidRDefault="00D9634E" w:rsidP="00D9634E">
      <w:pPr>
        <w:bidi/>
        <w:rPr>
          <w:rFonts w:cs="David" w:hint="cs"/>
          <w:rtl/>
        </w:rPr>
      </w:pPr>
      <w:r w:rsidRPr="00D9634E">
        <w:rPr>
          <w:rFonts w:cs="David" w:hint="cs"/>
          <w:u w:val="single"/>
          <w:rtl/>
        </w:rPr>
        <w:t>היו"ר דוד טל:</w:t>
      </w:r>
    </w:p>
    <w:p w14:paraId="17E85885" w14:textId="77777777" w:rsidR="00D9634E" w:rsidRPr="00D9634E" w:rsidRDefault="00D9634E" w:rsidP="00D9634E">
      <w:pPr>
        <w:bidi/>
        <w:rPr>
          <w:rFonts w:cs="David" w:hint="cs"/>
          <w:rtl/>
        </w:rPr>
      </w:pPr>
    </w:p>
    <w:p w14:paraId="4798B3A4" w14:textId="77777777" w:rsidR="00D9634E" w:rsidRPr="00D9634E" w:rsidRDefault="00D9634E" w:rsidP="00D9634E">
      <w:pPr>
        <w:bidi/>
        <w:rPr>
          <w:rFonts w:cs="David" w:hint="cs"/>
          <w:rtl/>
        </w:rPr>
      </w:pPr>
      <w:r w:rsidRPr="00D9634E">
        <w:rPr>
          <w:rFonts w:cs="David" w:hint="cs"/>
          <w:rtl/>
        </w:rPr>
        <w:tab/>
        <w:t>איך נעשה משאל עם?</w:t>
      </w:r>
    </w:p>
    <w:p w14:paraId="483085CD" w14:textId="77777777" w:rsidR="00D9634E" w:rsidRPr="00D9634E" w:rsidRDefault="00D9634E" w:rsidP="00D9634E">
      <w:pPr>
        <w:bidi/>
        <w:rPr>
          <w:rFonts w:cs="David" w:hint="cs"/>
          <w:rtl/>
        </w:rPr>
      </w:pPr>
    </w:p>
    <w:p w14:paraId="0889E08B" w14:textId="77777777" w:rsidR="00D9634E" w:rsidRPr="00D9634E" w:rsidRDefault="00D9634E" w:rsidP="00D9634E">
      <w:pPr>
        <w:bidi/>
        <w:rPr>
          <w:rFonts w:cs="David" w:hint="cs"/>
          <w:u w:val="single"/>
          <w:rtl/>
        </w:rPr>
      </w:pPr>
      <w:r w:rsidRPr="00D9634E">
        <w:rPr>
          <w:rFonts w:cs="David" w:hint="cs"/>
          <w:u w:val="single"/>
          <w:rtl/>
        </w:rPr>
        <w:t>מנחם בן-ששון:</w:t>
      </w:r>
    </w:p>
    <w:p w14:paraId="2C77EA85" w14:textId="77777777" w:rsidR="00D9634E" w:rsidRPr="00D9634E" w:rsidRDefault="00D9634E" w:rsidP="00D9634E">
      <w:pPr>
        <w:bidi/>
        <w:rPr>
          <w:rFonts w:cs="David" w:hint="cs"/>
          <w:u w:val="single"/>
          <w:rtl/>
        </w:rPr>
      </w:pPr>
    </w:p>
    <w:p w14:paraId="0F6CC8BC" w14:textId="77777777" w:rsidR="00D9634E" w:rsidRPr="00D9634E" w:rsidRDefault="00D9634E" w:rsidP="00D9634E">
      <w:pPr>
        <w:bidi/>
        <w:rPr>
          <w:rFonts w:cs="David" w:hint="cs"/>
          <w:rtl/>
        </w:rPr>
      </w:pPr>
      <w:r w:rsidRPr="00D9634E">
        <w:rPr>
          <w:rFonts w:cs="David" w:hint="cs"/>
          <w:rtl/>
        </w:rPr>
        <w:tab/>
        <w:t xml:space="preserve"> לא יהיה משאל עם.</w:t>
      </w:r>
    </w:p>
    <w:p w14:paraId="5B5D94A9" w14:textId="77777777" w:rsidR="00D9634E" w:rsidRPr="00D9634E" w:rsidRDefault="00D9634E" w:rsidP="00D9634E">
      <w:pPr>
        <w:bidi/>
        <w:rPr>
          <w:rFonts w:cs="David" w:hint="cs"/>
          <w:rtl/>
        </w:rPr>
      </w:pPr>
    </w:p>
    <w:p w14:paraId="301CF25C" w14:textId="77777777" w:rsidR="00D9634E" w:rsidRPr="00D9634E" w:rsidRDefault="00D9634E" w:rsidP="00D9634E">
      <w:pPr>
        <w:bidi/>
        <w:rPr>
          <w:rFonts w:cs="David" w:hint="cs"/>
          <w:rtl/>
        </w:rPr>
      </w:pPr>
      <w:r w:rsidRPr="00D9634E">
        <w:rPr>
          <w:rFonts w:cs="David" w:hint="cs"/>
          <w:u w:val="single"/>
          <w:rtl/>
        </w:rPr>
        <w:t>היו"ר דוד טל:</w:t>
      </w:r>
    </w:p>
    <w:p w14:paraId="618A7A87" w14:textId="77777777" w:rsidR="00D9634E" w:rsidRPr="00D9634E" w:rsidRDefault="00D9634E" w:rsidP="00D9634E">
      <w:pPr>
        <w:bidi/>
        <w:rPr>
          <w:rFonts w:cs="David" w:hint="cs"/>
          <w:rtl/>
        </w:rPr>
      </w:pPr>
    </w:p>
    <w:p w14:paraId="188B7559" w14:textId="77777777" w:rsidR="00D9634E" w:rsidRPr="00D9634E" w:rsidRDefault="00D9634E" w:rsidP="00D9634E">
      <w:pPr>
        <w:bidi/>
        <w:rPr>
          <w:rFonts w:cs="David" w:hint="cs"/>
          <w:rtl/>
        </w:rPr>
      </w:pPr>
      <w:r w:rsidRPr="00D9634E">
        <w:rPr>
          <w:rFonts w:cs="David" w:hint="cs"/>
          <w:rtl/>
        </w:rPr>
        <w:tab/>
        <w:t>מי יממן? כמה יממן? מי יעשה אמצעי תעמולה?</w:t>
      </w:r>
    </w:p>
    <w:p w14:paraId="392184D0" w14:textId="77777777" w:rsidR="00D9634E" w:rsidRPr="00D9634E" w:rsidRDefault="00D9634E" w:rsidP="00D9634E">
      <w:pPr>
        <w:bidi/>
        <w:rPr>
          <w:rFonts w:cs="David" w:hint="cs"/>
          <w:rtl/>
        </w:rPr>
      </w:pPr>
    </w:p>
    <w:p w14:paraId="55F10337" w14:textId="77777777" w:rsidR="00D9634E" w:rsidRPr="00D9634E" w:rsidRDefault="00D9634E" w:rsidP="00D9634E">
      <w:pPr>
        <w:bidi/>
        <w:rPr>
          <w:rFonts w:cs="David" w:hint="cs"/>
          <w:u w:val="single"/>
          <w:rtl/>
        </w:rPr>
      </w:pPr>
      <w:r w:rsidRPr="00D9634E">
        <w:rPr>
          <w:rFonts w:cs="David" w:hint="cs"/>
          <w:u w:val="single"/>
          <w:rtl/>
        </w:rPr>
        <w:t>מנחם בן-ששון:</w:t>
      </w:r>
    </w:p>
    <w:p w14:paraId="1A154527" w14:textId="77777777" w:rsidR="00D9634E" w:rsidRPr="00D9634E" w:rsidRDefault="00D9634E" w:rsidP="00D9634E">
      <w:pPr>
        <w:bidi/>
        <w:rPr>
          <w:rFonts w:cs="David" w:hint="cs"/>
          <w:u w:val="single"/>
          <w:rtl/>
        </w:rPr>
      </w:pPr>
    </w:p>
    <w:p w14:paraId="3D0A996C" w14:textId="77777777" w:rsidR="00D9634E" w:rsidRPr="00D9634E" w:rsidRDefault="00D9634E" w:rsidP="00D9634E">
      <w:pPr>
        <w:bidi/>
        <w:rPr>
          <w:rFonts w:cs="David" w:hint="cs"/>
          <w:rtl/>
        </w:rPr>
      </w:pPr>
      <w:r w:rsidRPr="00D9634E">
        <w:rPr>
          <w:rFonts w:cs="David" w:hint="cs"/>
          <w:rtl/>
        </w:rPr>
        <w:tab/>
        <w:t>אדוני, אלה שאלות כבדות.</w:t>
      </w:r>
    </w:p>
    <w:p w14:paraId="5AAC9D2C" w14:textId="77777777" w:rsidR="00D9634E" w:rsidRPr="00D9634E" w:rsidRDefault="00D9634E" w:rsidP="00D9634E">
      <w:pPr>
        <w:bidi/>
        <w:rPr>
          <w:rFonts w:cs="David" w:hint="cs"/>
          <w:rtl/>
        </w:rPr>
      </w:pPr>
    </w:p>
    <w:p w14:paraId="2B169221" w14:textId="77777777" w:rsidR="00D9634E" w:rsidRPr="00D9634E" w:rsidRDefault="00D9634E" w:rsidP="00D9634E">
      <w:pPr>
        <w:bidi/>
        <w:rPr>
          <w:rFonts w:cs="David" w:hint="cs"/>
          <w:rtl/>
        </w:rPr>
      </w:pPr>
      <w:r w:rsidRPr="00D9634E">
        <w:rPr>
          <w:rFonts w:cs="David" w:hint="cs"/>
          <w:u w:val="single"/>
          <w:rtl/>
        </w:rPr>
        <w:t>היו"ר דוד טל:</w:t>
      </w:r>
    </w:p>
    <w:p w14:paraId="1BF0BA1B" w14:textId="77777777" w:rsidR="00D9634E" w:rsidRPr="00D9634E" w:rsidRDefault="00D9634E" w:rsidP="00D9634E">
      <w:pPr>
        <w:bidi/>
        <w:rPr>
          <w:rFonts w:cs="David" w:hint="cs"/>
          <w:rtl/>
        </w:rPr>
      </w:pPr>
    </w:p>
    <w:p w14:paraId="7D206789" w14:textId="77777777" w:rsidR="00D9634E" w:rsidRPr="00D9634E" w:rsidRDefault="00D9634E" w:rsidP="00D9634E">
      <w:pPr>
        <w:bidi/>
        <w:rPr>
          <w:rFonts w:cs="David" w:hint="cs"/>
          <w:rtl/>
        </w:rPr>
      </w:pPr>
      <w:r w:rsidRPr="00D9634E">
        <w:rPr>
          <w:rFonts w:cs="David" w:hint="cs"/>
          <w:rtl/>
        </w:rPr>
        <w:tab/>
        <w:t>אנחנו רוצים לדון בזה.</w:t>
      </w:r>
    </w:p>
    <w:p w14:paraId="5F30E8C8" w14:textId="77777777" w:rsidR="00D9634E" w:rsidRPr="00D9634E" w:rsidRDefault="00D9634E" w:rsidP="00D9634E">
      <w:pPr>
        <w:bidi/>
        <w:rPr>
          <w:rFonts w:cs="David" w:hint="cs"/>
          <w:rtl/>
        </w:rPr>
      </w:pPr>
    </w:p>
    <w:p w14:paraId="725F1DCA" w14:textId="77777777" w:rsidR="00D9634E" w:rsidRPr="00D9634E" w:rsidRDefault="00D9634E" w:rsidP="00D9634E">
      <w:pPr>
        <w:bidi/>
        <w:rPr>
          <w:rFonts w:cs="David" w:hint="cs"/>
          <w:rtl/>
        </w:rPr>
      </w:pPr>
      <w:r w:rsidRPr="00D9634E">
        <w:rPr>
          <w:rFonts w:cs="David" w:hint="cs"/>
          <w:u w:val="single"/>
          <w:rtl/>
        </w:rPr>
        <w:t>זהבה גלאון:</w:t>
      </w:r>
    </w:p>
    <w:p w14:paraId="4606C61E" w14:textId="77777777" w:rsidR="00D9634E" w:rsidRPr="00D9634E" w:rsidRDefault="00D9634E" w:rsidP="00D9634E">
      <w:pPr>
        <w:bidi/>
        <w:rPr>
          <w:rFonts w:cs="David" w:hint="cs"/>
          <w:rtl/>
        </w:rPr>
      </w:pPr>
    </w:p>
    <w:p w14:paraId="0CEB50EE" w14:textId="77777777" w:rsidR="00D9634E" w:rsidRPr="00D9634E" w:rsidRDefault="00D9634E" w:rsidP="00D9634E">
      <w:pPr>
        <w:bidi/>
        <w:rPr>
          <w:rFonts w:cs="David" w:hint="cs"/>
          <w:rtl/>
        </w:rPr>
      </w:pPr>
      <w:r w:rsidRPr="00D9634E">
        <w:rPr>
          <w:rFonts w:cs="David" w:hint="cs"/>
          <w:rtl/>
        </w:rPr>
        <w:tab/>
        <w:t xml:space="preserve"> מי אמר שחייבים משאל עם?</w:t>
      </w:r>
    </w:p>
    <w:p w14:paraId="3A8C80BF" w14:textId="77777777" w:rsidR="00D9634E" w:rsidRPr="00D9634E" w:rsidRDefault="00D9634E" w:rsidP="00D9634E">
      <w:pPr>
        <w:bidi/>
        <w:rPr>
          <w:rFonts w:cs="David" w:hint="cs"/>
          <w:rtl/>
        </w:rPr>
      </w:pPr>
    </w:p>
    <w:p w14:paraId="3B33E166" w14:textId="77777777" w:rsidR="00D9634E" w:rsidRPr="00D9634E" w:rsidRDefault="00D9634E" w:rsidP="00D9634E">
      <w:pPr>
        <w:bidi/>
        <w:rPr>
          <w:rFonts w:cs="David" w:hint="cs"/>
          <w:u w:val="single"/>
          <w:rtl/>
        </w:rPr>
      </w:pPr>
      <w:r w:rsidRPr="00D9634E">
        <w:rPr>
          <w:rFonts w:cs="David" w:hint="cs"/>
          <w:u w:val="single"/>
          <w:rtl/>
        </w:rPr>
        <w:t>מנחם בן-ששון:</w:t>
      </w:r>
    </w:p>
    <w:p w14:paraId="505AE0DE" w14:textId="77777777" w:rsidR="00D9634E" w:rsidRPr="00D9634E" w:rsidRDefault="00D9634E" w:rsidP="00D9634E">
      <w:pPr>
        <w:bidi/>
        <w:rPr>
          <w:rFonts w:cs="David" w:hint="cs"/>
          <w:u w:val="single"/>
          <w:rtl/>
        </w:rPr>
      </w:pPr>
    </w:p>
    <w:p w14:paraId="4971842F" w14:textId="77777777" w:rsidR="00D9634E" w:rsidRPr="00D9634E" w:rsidRDefault="00D9634E" w:rsidP="00D9634E">
      <w:pPr>
        <w:bidi/>
        <w:rPr>
          <w:rFonts w:cs="David" w:hint="cs"/>
          <w:rtl/>
        </w:rPr>
      </w:pPr>
      <w:r w:rsidRPr="00D9634E">
        <w:rPr>
          <w:rFonts w:cs="David" w:hint="cs"/>
          <w:rtl/>
        </w:rPr>
        <w:tab/>
        <w:t xml:space="preserve"> גברתי, אני איתך.</w:t>
      </w:r>
    </w:p>
    <w:p w14:paraId="22E8C941" w14:textId="77777777" w:rsidR="00D9634E" w:rsidRPr="00D9634E" w:rsidRDefault="00D9634E" w:rsidP="00D9634E">
      <w:pPr>
        <w:bidi/>
        <w:rPr>
          <w:rFonts w:cs="David" w:hint="cs"/>
          <w:rtl/>
        </w:rPr>
      </w:pPr>
    </w:p>
    <w:p w14:paraId="577D95B5" w14:textId="77777777" w:rsidR="00D9634E" w:rsidRPr="00D9634E" w:rsidRDefault="00D9634E" w:rsidP="00D9634E">
      <w:pPr>
        <w:bidi/>
        <w:rPr>
          <w:rFonts w:cs="David" w:hint="cs"/>
          <w:rtl/>
        </w:rPr>
      </w:pPr>
      <w:r w:rsidRPr="00D9634E">
        <w:rPr>
          <w:rFonts w:cs="David" w:hint="cs"/>
          <w:u w:val="single"/>
          <w:rtl/>
        </w:rPr>
        <w:t>היו"ר דוד טל:</w:t>
      </w:r>
    </w:p>
    <w:p w14:paraId="07E52B75" w14:textId="77777777" w:rsidR="00D9634E" w:rsidRPr="00D9634E" w:rsidRDefault="00D9634E" w:rsidP="00D9634E">
      <w:pPr>
        <w:bidi/>
        <w:rPr>
          <w:rFonts w:cs="David" w:hint="cs"/>
          <w:rtl/>
        </w:rPr>
      </w:pPr>
    </w:p>
    <w:p w14:paraId="7DC0CDCA" w14:textId="77777777" w:rsidR="00D9634E" w:rsidRPr="00D9634E" w:rsidRDefault="00D9634E" w:rsidP="00D9634E">
      <w:pPr>
        <w:bidi/>
        <w:rPr>
          <w:rFonts w:cs="David" w:hint="cs"/>
          <w:rtl/>
        </w:rPr>
      </w:pPr>
      <w:r w:rsidRPr="00D9634E">
        <w:rPr>
          <w:rFonts w:cs="David" w:hint="cs"/>
          <w:rtl/>
        </w:rPr>
        <w:tab/>
        <w:t>במקרה הזה בן-ששון איתך, ואני אופוזיציה לך.</w:t>
      </w:r>
    </w:p>
    <w:p w14:paraId="68A3B79D" w14:textId="77777777" w:rsidR="00D9634E" w:rsidRPr="00D9634E" w:rsidRDefault="00D9634E" w:rsidP="00D9634E">
      <w:pPr>
        <w:bidi/>
        <w:rPr>
          <w:rFonts w:cs="David" w:hint="cs"/>
          <w:rtl/>
        </w:rPr>
      </w:pPr>
    </w:p>
    <w:p w14:paraId="6BC7FE57" w14:textId="77777777" w:rsidR="00D9634E" w:rsidRPr="00D9634E" w:rsidRDefault="00D9634E" w:rsidP="00D9634E">
      <w:pPr>
        <w:bidi/>
        <w:rPr>
          <w:rFonts w:cs="David" w:hint="cs"/>
          <w:rtl/>
        </w:rPr>
      </w:pPr>
      <w:r w:rsidRPr="00D9634E">
        <w:rPr>
          <w:rFonts w:cs="David" w:hint="cs"/>
          <w:u w:val="single"/>
          <w:rtl/>
        </w:rPr>
        <w:t>ארבל אסטרחן:</w:t>
      </w:r>
    </w:p>
    <w:p w14:paraId="7275368E" w14:textId="77777777" w:rsidR="00D9634E" w:rsidRPr="00D9634E" w:rsidRDefault="00D9634E" w:rsidP="00D9634E">
      <w:pPr>
        <w:bidi/>
        <w:rPr>
          <w:rFonts w:cs="David" w:hint="cs"/>
          <w:rtl/>
        </w:rPr>
      </w:pPr>
    </w:p>
    <w:p w14:paraId="15BAD59B" w14:textId="77777777" w:rsidR="00D9634E" w:rsidRPr="00D9634E" w:rsidRDefault="00D9634E" w:rsidP="00D9634E">
      <w:pPr>
        <w:bidi/>
        <w:rPr>
          <w:rFonts w:cs="David" w:hint="cs"/>
          <w:rtl/>
        </w:rPr>
      </w:pPr>
      <w:r w:rsidRPr="00D9634E">
        <w:rPr>
          <w:rFonts w:cs="David" w:hint="cs"/>
          <w:rtl/>
        </w:rPr>
        <w:tab/>
        <w:t>ביטול סעיף 4 בלבד ישאיר חוק נכה.</w:t>
      </w:r>
    </w:p>
    <w:p w14:paraId="3BA16411" w14:textId="77777777" w:rsidR="00D9634E" w:rsidRPr="00D9634E" w:rsidRDefault="00D9634E" w:rsidP="00D9634E">
      <w:pPr>
        <w:bidi/>
        <w:rPr>
          <w:rFonts w:cs="David" w:hint="cs"/>
          <w:rtl/>
        </w:rPr>
      </w:pPr>
    </w:p>
    <w:p w14:paraId="3988A1F7" w14:textId="77777777" w:rsidR="00D9634E" w:rsidRPr="00D9634E" w:rsidRDefault="00D9634E" w:rsidP="00D9634E">
      <w:pPr>
        <w:bidi/>
        <w:rPr>
          <w:rFonts w:cs="David" w:hint="cs"/>
          <w:u w:val="single"/>
          <w:rtl/>
        </w:rPr>
      </w:pPr>
      <w:r w:rsidRPr="00D9634E">
        <w:rPr>
          <w:rFonts w:cs="David" w:hint="cs"/>
          <w:u w:val="single"/>
          <w:rtl/>
        </w:rPr>
        <w:t>מנחם בן-ששון:</w:t>
      </w:r>
    </w:p>
    <w:p w14:paraId="49BA46A3" w14:textId="77777777" w:rsidR="00D9634E" w:rsidRPr="00D9634E" w:rsidRDefault="00D9634E" w:rsidP="00D9634E">
      <w:pPr>
        <w:bidi/>
        <w:rPr>
          <w:rFonts w:cs="David" w:hint="cs"/>
          <w:u w:val="single"/>
          <w:rtl/>
        </w:rPr>
      </w:pPr>
    </w:p>
    <w:p w14:paraId="0A34C71D" w14:textId="77777777" w:rsidR="00D9634E" w:rsidRPr="00D9634E" w:rsidRDefault="00D9634E" w:rsidP="00D9634E">
      <w:pPr>
        <w:bidi/>
        <w:rPr>
          <w:rFonts w:cs="David" w:hint="cs"/>
          <w:rtl/>
        </w:rPr>
      </w:pPr>
      <w:r w:rsidRPr="00D9634E">
        <w:rPr>
          <w:rFonts w:cs="David" w:hint="cs"/>
          <w:rtl/>
        </w:rPr>
        <w:tab/>
        <w:t xml:space="preserve"> לא קיבלתי תשובה לשאלה.</w:t>
      </w:r>
    </w:p>
    <w:p w14:paraId="25C76C98" w14:textId="77777777" w:rsidR="00D9634E" w:rsidRPr="00D9634E" w:rsidRDefault="00D9634E" w:rsidP="00D9634E">
      <w:pPr>
        <w:bidi/>
        <w:rPr>
          <w:rFonts w:cs="David" w:hint="cs"/>
          <w:rtl/>
        </w:rPr>
      </w:pPr>
    </w:p>
    <w:p w14:paraId="6E9DBA83" w14:textId="77777777" w:rsidR="00D9634E" w:rsidRPr="00D9634E" w:rsidRDefault="00D9634E" w:rsidP="00D9634E">
      <w:pPr>
        <w:bidi/>
        <w:rPr>
          <w:rFonts w:cs="David" w:hint="cs"/>
          <w:rtl/>
        </w:rPr>
      </w:pPr>
      <w:r w:rsidRPr="00D9634E">
        <w:rPr>
          <w:rFonts w:cs="David" w:hint="cs"/>
          <w:u w:val="single"/>
          <w:rtl/>
        </w:rPr>
        <w:t>ארבל אסטרחן:</w:t>
      </w:r>
    </w:p>
    <w:p w14:paraId="340935BE" w14:textId="77777777" w:rsidR="00D9634E" w:rsidRPr="00D9634E" w:rsidRDefault="00D9634E" w:rsidP="00D9634E">
      <w:pPr>
        <w:bidi/>
        <w:rPr>
          <w:rFonts w:cs="David" w:hint="cs"/>
          <w:rtl/>
        </w:rPr>
      </w:pPr>
    </w:p>
    <w:p w14:paraId="605F8121" w14:textId="77777777" w:rsidR="00D9634E" w:rsidRPr="00D9634E" w:rsidRDefault="00D9634E" w:rsidP="00D9634E">
      <w:pPr>
        <w:bidi/>
        <w:rPr>
          <w:rFonts w:cs="David" w:hint="cs"/>
          <w:rtl/>
        </w:rPr>
      </w:pPr>
      <w:r w:rsidRPr="00D9634E">
        <w:rPr>
          <w:rFonts w:cs="David" w:hint="cs"/>
          <w:rtl/>
        </w:rPr>
        <w:tab/>
        <w:t>אם מוצע כאן לבטל את סעיף 4, לא יהיה יותר צורך בחוק-יסוד, וכל ההסדרים ייקבעו- - -</w:t>
      </w:r>
    </w:p>
    <w:p w14:paraId="4AE9B74A" w14:textId="77777777" w:rsidR="00D9634E" w:rsidRPr="00D9634E" w:rsidRDefault="00D9634E" w:rsidP="00D9634E">
      <w:pPr>
        <w:bidi/>
        <w:rPr>
          <w:rFonts w:cs="David" w:hint="cs"/>
          <w:u w:val="single"/>
          <w:rtl/>
        </w:rPr>
      </w:pPr>
    </w:p>
    <w:p w14:paraId="032965BB" w14:textId="77777777" w:rsidR="00D9634E" w:rsidRPr="00D9634E" w:rsidRDefault="00D9634E" w:rsidP="00D9634E">
      <w:pPr>
        <w:bidi/>
        <w:rPr>
          <w:rFonts w:cs="David" w:hint="cs"/>
          <w:u w:val="single"/>
          <w:rtl/>
        </w:rPr>
      </w:pPr>
      <w:r w:rsidRPr="00D9634E">
        <w:rPr>
          <w:rFonts w:cs="David" w:hint="cs"/>
          <w:u w:val="single"/>
          <w:rtl/>
        </w:rPr>
        <w:t>היו"ר מנחם בן-ששון:</w:t>
      </w:r>
    </w:p>
    <w:p w14:paraId="66307439" w14:textId="77777777" w:rsidR="00D9634E" w:rsidRPr="00D9634E" w:rsidRDefault="00D9634E" w:rsidP="00D9634E">
      <w:pPr>
        <w:bidi/>
        <w:rPr>
          <w:rFonts w:cs="David" w:hint="cs"/>
          <w:u w:val="single"/>
          <w:rtl/>
        </w:rPr>
      </w:pPr>
    </w:p>
    <w:p w14:paraId="6BE79EE0" w14:textId="77777777" w:rsidR="00D9634E" w:rsidRDefault="00D9634E" w:rsidP="00D9634E">
      <w:pPr>
        <w:bidi/>
        <w:rPr>
          <w:rFonts w:cs="David" w:hint="cs"/>
          <w:rtl/>
        </w:rPr>
      </w:pPr>
      <w:r w:rsidRPr="00D9634E">
        <w:rPr>
          <w:rFonts w:cs="David" w:hint="cs"/>
          <w:rtl/>
        </w:rPr>
        <w:tab/>
        <w:t xml:space="preserve">אני סבור שאסור לעשות חוק של משאל עם שהוא לא חוק-יסוד, וזה לא מסיבות טקטיות, אלא מסיבות מהותיות. יש פה סוגיה שעוסקת בשינוי כללי העבודה הדמוקרטיים של מדינת ישראל. מותר לנו להכניס משאל עם, אבל צריך לעשות אותו כמו שהוא נעשה במתוקנות </w:t>
      </w:r>
    </w:p>
    <w:p w14:paraId="2FC6E4FF" w14:textId="77777777" w:rsidR="00D9634E" w:rsidRDefault="00D9634E" w:rsidP="00D9634E">
      <w:pPr>
        <w:bidi/>
        <w:rPr>
          <w:rFonts w:cs="David" w:hint="cs"/>
          <w:rtl/>
        </w:rPr>
      </w:pPr>
    </w:p>
    <w:p w14:paraId="7C4BDA95" w14:textId="77777777" w:rsidR="00D9634E" w:rsidRDefault="00D9634E" w:rsidP="00D9634E">
      <w:pPr>
        <w:bidi/>
        <w:rPr>
          <w:rFonts w:cs="David" w:hint="cs"/>
          <w:rtl/>
        </w:rPr>
      </w:pPr>
    </w:p>
    <w:p w14:paraId="050D7F11" w14:textId="77777777" w:rsidR="00D9634E" w:rsidRDefault="00D9634E" w:rsidP="00D9634E">
      <w:pPr>
        <w:bidi/>
        <w:rPr>
          <w:rFonts w:cs="David" w:hint="cs"/>
          <w:rtl/>
        </w:rPr>
      </w:pPr>
    </w:p>
    <w:p w14:paraId="71D0693E" w14:textId="77777777" w:rsidR="00D9634E" w:rsidRDefault="00D9634E" w:rsidP="00D9634E">
      <w:pPr>
        <w:bidi/>
        <w:rPr>
          <w:rFonts w:cs="David" w:hint="cs"/>
          <w:rtl/>
        </w:rPr>
      </w:pPr>
    </w:p>
    <w:p w14:paraId="636266F5" w14:textId="77777777" w:rsidR="00D9634E" w:rsidRDefault="00D9634E" w:rsidP="00D9634E">
      <w:pPr>
        <w:bidi/>
        <w:rPr>
          <w:rFonts w:cs="David" w:hint="cs"/>
          <w:rtl/>
        </w:rPr>
      </w:pPr>
    </w:p>
    <w:p w14:paraId="5114B386" w14:textId="77777777" w:rsidR="00D9634E" w:rsidRDefault="00D9634E" w:rsidP="00D9634E">
      <w:pPr>
        <w:bidi/>
        <w:rPr>
          <w:rFonts w:cs="David" w:hint="cs"/>
          <w:rtl/>
        </w:rPr>
      </w:pPr>
    </w:p>
    <w:p w14:paraId="2237F273" w14:textId="77777777" w:rsidR="00D9634E" w:rsidRDefault="00D9634E" w:rsidP="00D9634E">
      <w:pPr>
        <w:bidi/>
        <w:rPr>
          <w:rFonts w:cs="David" w:hint="cs"/>
          <w:rtl/>
        </w:rPr>
      </w:pPr>
    </w:p>
    <w:p w14:paraId="575CE64A" w14:textId="77777777" w:rsidR="00D9634E" w:rsidRPr="00D9634E" w:rsidRDefault="00D9634E" w:rsidP="00D9634E">
      <w:pPr>
        <w:bidi/>
        <w:rPr>
          <w:rFonts w:cs="David" w:hint="cs"/>
          <w:rtl/>
        </w:rPr>
      </w:pPr>
      <w:r w:rsidRPr="00D9634E">
        <w:rPr>
          <w:rFonts w:cs="David" w:hint="cs"/>
          <w:rtl/>
        </w:rPr>
        <w:t xml:space="preserve">שבמדינות, בצורה של חוק-יסוד. אחרי שאמרתי את זה, אדוני רשאי בוודאי להמשיך לנהל את הישיבה כרצונו. </w:t>
      </w:r>
    </w:p>
    <w:p w14:paraId="21FB8DC9" w14:textId="77777777" w:rsidR="00D9634E" w:rsidRPr="00D9634E" w:rsidRDefault="00D9634E" w:rsidP="00D9634E">
      <w:pPr>
        <w:bidi/>
        <w:rPr>
          <w:rFonts w:cs="David" w:hint="cs"/>
          <w:rtl/>
        </w:rPr>
      </w:pPr>
    </w:p>
    <w:p w14:paraId="4A7B16E2" w14:textId="77777777" w:rsidR="00D9634E" w:rsidRPr="00D9634E" w:rsidRDefault="00D9634E" w:rsidP="00D9634E">
      <w:pPr>
        <w:bidi/>
        <w:rPr>
          <w:rFonts w:cs="David" w:hint="cs"/>
          <w:rtl/>
        </w:rPr>
      </w:pPr>
      <w:r w:rsidRPr="00D9634E">
        <w:rPr>
          <w:rFonts w:cs="David" w:hint="cs"/>
          <w:u w:val="single"/>
          <w:rtl/>
        </w:rPr>
        <w:t>היו"ר דוד טל:</w:t>
      </w:r>
    </w:p>
    <w:p w14:paraId="6F29C526" w14:textId="77777777" w:rsidR="00D9634E" w:rsidRPr="00D9634E" w:rsidRDefault="00D9634E" w:rsidP="00D9634E">
      <w:pPr>
        <w:bidi/>
        <w:rPr>
          <w:rFonts w:cs="David" w:hint="cs"/>
          <w:rtl/>
        </w:rPr>
      </w:pPr>
    </w:p>
    <w:p w14:paraId="307D35F9" w14:textId="77777777" w:rsidR="00D9634E" w:rsidRPr="00D9634E" w:rsidRDefault="00D9634E" w:rsidP="00D9634E">
      <w:pPr>
        <w:bidi/>
        <w:rPr>
          <w:rFonts w:cs="David" w:hint="cs"/>
          <w:rtl/>
        </w:rPr>
      </w:pPr>
      <w:r w:rsidRPr="00D9634E">
        <w:rPr>
          <w:rFonts w:cs="David" w:hint="cs"/>
          <w:rtl/>
        </w:rPr>
        <w:tab/>
        <w:t>אנחנו עוברים להוספת סעיף 3א.</w:t>
      </w:r>
    </w:p>
    <w:p w14:paraId="4E8C4BFA" w14:textId="77777777" w:rsidR="00D9634E" w:rsidRDefault="00D9634E" w:rsidP="00D9634E">
      <w:pPr>
        <w:bidi/>
        <w:rPr>
          <w:rFonts w:cs="David" w:hint="cs"/>
          <w:u w:val="single"/>
          <w:rtl/>
        </w:rPr>
      </w:pPr>
    </w:p>
    <w:p w14:paraId="774B8A56" w14:textId="77777777" w:rsidR="00D9634E" w:rsidRPr="00D9634E" w:rsidRDefault="00D9634E" w:rsidP="00D9634E">
      <w:pPr>
        <w:bidi/>
        <w:rPr>
          <w:rFonts w:cs="David" w:hint="cs"/>
          <w:u w:val="single"/>
          <w:rtl/>
        </w:rPr>
      </w:pPr>
      <w:r w:rsidRPr="00D9634E">
        <w:rPr>
          <w:rFonts w:cs="David" w:hint="cs"/>
          <w:u w:val="single"/>
          <w:rtl/>
        </w:rPr>
        <w:t>מנחם בן-ששון:</w:t>
      </w:r>
    </w:p>
    <w:p w14:paraId="28070140" w14:textId="77777777" w:rsidR="00D9634E" w:rsidRPr="00D9634E" w:rsidRDefault="00D9634E" w:rsidP="00D9634E">
      <w:pPr>
        <w:bidi/>
        <w:rPr>
          <w:rFonts w:cs="David" w:hint="cs"/>
          <w:u w:val="single"/>
          <w:rtl/>
        </w:rPr>
      </w:pPr>
    </w:p>
    <w:p w14:paraId="2FC7BF68" w14:textId="77777777" w:rsidR="00D9634E" w:rsidRPr="00D9634E" w:rsidRDefault="00D9634E" w:rsidP="00D9634E">
      <w:pPr>
        <w:bidi/>
        <w:rPr>
          <w:rFonts w:cs="David" w:hint="cs"/>
          <w:rtl/>
        </w:rPr>
      </w:pPr>
      <w:r w:rsidRPr="00D9634E">
        <w:rPr>
          <w:rFonts w:cs="David" w:hint="cs"/>
          <w:rtl/>
        </w:rPr>
        <w:tab/>
        <w:t xml:space="preserve">עוד לא קיבלנו תשובה לשאלה של סעיף 2. עד כאן היתה שאלתי המקדמית, עכשיו מגיעה שאלתי שרצית שאשאל. עכשיו אני רוצה שסעיף 4 באמת עונה על הבעיה. קראת כך "בסעיף 3 לחוק העיקרי, האמור בו יסומן "א" ואחריו יבוא: "(ב) על אף האמור בסעיף קטן (א), החלטת ממשלה- - - הנוגעת לשטח בהיקף מזערי, שהכנסת אישרה ברוב של 80 חברי הכנסת אינה טעונה גם אישור במשאל עם". זאת השאלה שאני מניח שאתה והייעוץ המשפטי ביקשתם שאני אשאל </w:t>
      </w:r>
      <w:r w:rsidRPr="00D9634E">
        <w:rPr>
          <w:rFonts w:cs="David"/>
          <w:rtl/>
        </w:rPr>
        <w:t>–</w:t>
      </w:r>
      <w:r w:rsidRPr="00D9634E">
        <w:rPr>
          <w:rFonts w:cs="David" w:hint="cs"/>
          <w:rtl/>
        </w:rPr>
        <w:t xml:space="preserve"> מי קובע מהו שטח מזערי, ואני שואל את עצמי גם מהו שטח מזערי. אני רוצה לחזור ולחדד את השאלה ששאלתי בפעם הקודמת, והיא שאלה שנוגעת בלב הסוגיות הללו. לו יצויר שתגיד, בירושלים לא אכפת לנו, אנחנו עוסקים בבעיות גדולות, אבל האזור של מתחם הר הבית הוא שטח מזערי ועליו אפשר לדבר. השאלה אם אתה הולך לפי חשבון הורדוס או אפילו לפי החשבון של בית ראשון. זה שטח מזערי. זה שטח מזערי? כן. אתם רוצים להוריד מזערי, ולהגיד שאפשר לוותר עליו, אני חושב שאתם צודקים, אם בכלל מחוקקים את החוק. אבל מהו שטח מזערי, והשאלה היא אחר כך איך קובעים את השטח המזערי, ואחרי זה השאלה הפרוצדורלית שאתה שואל אותי כשאלה מנחה, האם אני צריך שתי הצבעות. אזור הכותל הוא שטח מזערי או אזור עטרות- - -</w:t>
      </w:r>
    </w:p>
    <w:p w14:paraId="1D06B361" w14:textId="77777777" w:rsidR="00D9634E" w:rsidRPr="00D9634E" w:rsidRDefault="00D9634E" w:rsidP="00D9634E">
      <w:pPr>
        <w:bidi/>
        <w:rPr>
          <w:rFonts w:cs="David" w:hint="cs"/>
          <w:rtl/>
        </w:rPr>
      </w:pPr>
    </w:p>
    <w:p w14:paraId="251C455D" w14:textId="77777777" w:rsidR="00D9634E" w:rsidRPr="00D9634E" w:rsidRDefault="00D9634E" w:rsidP="00D9634E">
      <w:pPr>
        <w:bidi/>
        <w:rPr>
          <w:rFonts w:cs="David" w:hint="cs"/>
          <w:rtl/>
        </w:rPr>
      </w:pPr>
      <w:r w:rsidRPr="00D9634E">
        <w:rPr>
          <w:rFonts w:cs="David" w:hint="cs"/>
          <w:u w:val="single"/>
          <w:rtl/>
        </w:rPr>
        <w:t>היו"ר דוד טל:</w:t>
      </w:r>
    </w:p>
    <w:p w14:paraId="489DD24F" w14:textId="77777777" w:rsidR="00D9634E" w:rsidRPr="00D9634E" w:rsidRDefault="00D9634E" w:rsidP="00D9634E">
      <w:pPr>
        <w:bidi/>
        <w:rPr>
          <w:rFonts w:cs="David" w:hint="cs"/>
          <w:rtl/>
        </w:rPr>
      </w:pPr>
    </w:p>
    <w:p w14:paraId="6999EC26" w14:textId="77777777" w:rsidR="00D9634E" w:rsidRPr="00D9634E" w:rsidRDefault="00D9634E" w:rsidP="00D9634E">
      <w:pPr>
        <w:bidi/>
        <w:rPr>
          <w:rFonts w:cs="David" w:hint="cs"/>
          <w:rtl/>
        </w:rPr>
      </w:pPr>
      <w:r w:rsidRPr="00D9634E">
        <w:rPr>
          <w:rFonts w:cs="David" w:hint="cs"/>
          <w:rtl/>
        </w:rPr>
        <w:tab/>
        <w:t>אום אל פאחם זה שטח מזערי?</w:t>
      </w:r>
    </w:p>
    <w:p w14:paraId="51056AA2" w14:textId="77777777" w:rsidR="00D9634E" w:rsidRPr="00D9634E" w:rsidRDefault="00D9634E" w:rsidP="00D9634E">
      <w:pPr>
        <w:bidi/>
        <w:rPr>
          <w:rFonts w:cs="David" w:hint="cs"/>
          <w:rtl/>
        </w:rPr>
      </w:pPr>
    </w:p>
    <w:p w14:paraId="57D8BA38" w14:textId="77777777" w:rsidR="00D9634E" w:rsidRPr="00D9634E" w:rsidRDefault="00D9634E" w:rsidP="00D9634E">
      <w:pPr>
        <w:bidi/>
        <w:rPr>
          <w:rFonts w:cs="David" w:hint="cs"/>
          <w:rtl/>
        </w:rPr>
      </w:pPr>
      <w:r w:rsidRPr="00D9634E">
        <w:rPr>
          <w:rFonts w:cs="David" w:hint="cs"/>
          <w:u w:val="single"/>
          <w:rtl/>
        </w:rPr>
        <w:t>מנחם בן-ששון:</w:t>
      </w:r>
    </w:p>
    <w:p w14:paraId="306CC95E" w14:textId="77777777" w:rsidR="00D9634E" w:rsidRPr="00D9634E" w:rsidRDefault="00D9634E" w:rsidP="00D9634E">
      <w:pPr>
        <w:bidi/>
        <w:rPr>
          <w:rFonts w:cs="David" w:hint="cs"/>
          <w:rtl/>
        </w:rPr>
      </w:pPr>
    </w:p>
    <w:p w14:paraId="5875D883" w14:textId="77777777" w:rsidR="00D9634E" w:rsidRPr="00D9634E" w:rsidRDefault="00D9634E" w:rsidP="00D9634E">
      <w:pPr>
        <w:bidi/>
        <w:rPr>
          <w:rFonts w:cs="David" w:hint="cs"/>
          <w:rtl/>
        </w:rPr>
      </w:pPr>
      <w:r w:rsidRPr="00D9634E">
        <w:rPr>
          <w:rFonts w:cs="David" w:hint="cs"/>
          <w:rtl/>
        </w:rPr>
        <w:tab/>
        <w:t>אני לא יודע. השאלה היא מהו שטח מזערי, מי קובע לא רק את הגודל אלא גם את שאלת המהות, ואחרי זה השאלה של ההצבעות הנפרדות, שלפי דעתי היא שאלה שלישית. את השאלות האלה צריך ללבן, לפחות נדבר בינינו אם לחברים אין עמדה. ננסה ללבן בינינו את השאלה.</w:t>
      </w:r>
    </w:p>
    <w:p w14:paraId="3C0010BA" w14:textId="77777777" w:rsidR="00D9634E" w:rsidRPr="00D9634E" w:rsidRDefault="00D9634E" w:rsidP="00D9634E">
      <w:pPr>
        <w:bidi/>
        <w:rPr>
          <w:rFonts w:cs="David" w:hint="cs"/>
          <w:rtl/>
        </w:rPr>
      </w:pPr>
    </w:p>
    <w:p w14:paraId="698E8210" w14:textId="77777777" w:rsidR="00D9634E" w:rsidRPr="00D9634E" w:rsidRDefault="00D9634E" w:rsidP="00D9634E">
      <w:pPr>
        <w:bidi/>
        <w:rPr>
          <w:rFonts w:cs="David" w:hint="cs"/>
          <w:rtl/>
        </w:rPr>
      </w:pPr>
      <w:r w:rsidRPr="00D9634E">
        <w:rPr>
          <w:rFonts w:cs="David" w:hint="cs"/>
          <w:u w:val="single"/>
          <w:rtl/>
        </w:rPr>
        <w:t>שלמה מולה נגוסאי:</w:t>
      </w:r>
    </w:p>
    <w:p w14:paraId="1B209F7E" w14:textId="77777777" w:rsidR="00D9634E" w:rsidRPr="00D9634E" w:rsidRDefault="00D9634E" w:rsidP="00D9634E">
      <w:pPr>
        <w:bidi/>
        <w:rPr>
          <w:rFonts w:cs="David" w:hint="cs"/>
          <w:rtl/>
        </w:rPr>
      </w:pPr>
    </w:p>
    <w:p w14:paraId="4D936C08" w14:textId="77777777" w:rsidR="00D9634E" w:rsidRPr="00D9634E" w:rsidRDefault="00D9634E" w:rsidP="00D9634E">
      <w:pPr>
        <w:bidi/>
        <w:rPr>
          <w:rFonts w:cs="David" w:hint="cs"/>
          <w:rtl/>
        </w:rPr>
      </w:pPr>
      <w:r w:rsidRPr="00D9634E">
        <w:rPr>
          <w:rFonts w:cs="David" w:hint="cs"/>
          <w:rtl/>
        </w:rPr>
        <w:tab/>
        <w:t>אני בקונספט לא קשור לשאלה הזאת. אולי זאת הפעם השנייה שאני משתתף בדיון חוקתי. עצם העלאת השאלה של משאל עם היא בעייתית במדינה שלנו, במבנה השלטון שלנו, אין לנו חוקה. במיוחד כשאני מסתכל בציטטה בסעיף קטן (ב), אומרים ש-80 חברי כנסת אישרו. יש פה שאלות מאוד בעייתיות שמעלות שאלות של מיעוטים- - -</w:t>
      </w:r>
    </w:p>
    <w:p w14:paraId="2BA43EC8" w14:textId="77777777" w:rsidR="00D9634E" w:rsidRPr="00D9634E" w:rsidRDefault="00D9634E" w:rsidP="00D9634E">
      <w:pPr>
        <w:bidi/>
        <w:rPr>
          <w:rFonts w:cs="David" w:hint="cs"/>
          <w:rtl/>
        </w:rPr>
      </w:pPr>
    </w:p>
    <w:p w14:paraId="57094A42" w14:textId="77777777" w:rsidR="00D9634E" w:rsidRPr="00D9634E" w:rsidRDefault="00D9634E" w:rsidP="00D9634E">
      <w:pPr>
        <w:bidi/>
        <w:rPr>
          <w:rFonts w:cs="David" w:hint="cs"/>
          <w:rtl/>
        </w:rPr>
      </w:pPr>
      <w:r w:rsidRPr="00D9634E">
        <w:rPr>
          <w:rFonts w:cs="David" w:hint="cs"/>
          <w:u w:val="single"/>
          <w:rtl/>
        </w:rPr>
        <w:t>היו"ר דוד טל:</w:t>
      </w:r>
    </w:p>
    <w:p w14:paraId="1A72AA62" w14:textId="77777777" w:rsidR="00D9634E" w:rsidRPr="00D9634E" w:rsidRDefault="00D9634E" w:rsidP="00D9634E">
      <w:pPr>
        <w:bidi/>
        <w:rPr>
          <w:rFonts w:cs="David" w:hint="cs"/>
          <w:rtl/>
        </w:rPr>
      </w:pPr>
    </w:p>
    <w:p w14:paraId="3BFF345D" w14:textId="77777777" w:rsidR="00D9634E" w:rsidRPr="00D9634E" w:rsidRDefault="00D9634E" w:rsidP="00D9634E">
      <w:pPr>
        <w:bidi/>
        <w:rPr>
          <w:rFonts w:cs="David" w:hint="cs"/>
          <w:rtl/>
        </w:rPr>
      </w:pPr>
      <w:r w:rsidRPr="00D9634E">
        <w:rPr>
          <w:rFonts w:cs="David" w:hint="cs"/>
          <w:rtl/>
        </w:rPr>
        <w:tab/>
        <w:t>מה השאלה בקשר ל-80 חברי כנסת?</w:t>
      </w:r>
    </w:p>
    <w:p w14:paraId="4888A78E" w14:textId="77777777" w:rsidR="00D9634E" w:rsidRPr="00D9634E" w:rsidRDefault="00D9634E" w:rsidP="00D9634E">
      <w:pPr>
        <w:bidi/>
        <w:rPr>
          <w:rFonts w:cs="David" w:hint="cs"/>
          <w:rtl/>
        </w:rPr>
      </w:pPr>
    </w:p>
    <w:p w14:paraId="3D90CF46" w14:textId="77777777" w:rsidR="00D9634E" w:rsidRPr="00D9634E" w:rsidRDefault="00D9634E" w:rsidP="00D9634E">
      <w:pPr>
        <w:bidi/>
        <w:rPr>
          <w:rFonts w:cs="David" w:hint="cs"/>
          <w:rtl/>
        </w:rPr>
      </w:pPr>
      <w:r w:rsidRPr="00D9634E">
        <w:rPr>
          <w:rFonts w:cs="David" w:hint="cs"/>
          <w:u w:val="single"/>
          <w:rtl/>
        </w:rPr>
        <w:t>שלמה מולה נגוסאי:</w:t>
      </w:r>
    </w:p>
    <w:p w14:paraId="776C7E5A" w14:textId="77777777" w:rsidR="00D9634E" w:rsidRPr="00D9634E" w:rsidRDefault="00D9634E" w:rsidP="00D9634E">
      <w:pPr>
        <w:bidi/>
        <w:rPr>
          <w:rFonts w:cs="David" w:hint="cs"/>
          <w:rtl/>
        </w:rPr>
      </w:pPr>
    </w:p>
    <w:p w14:paraId="18383F4E" w14:textId="77777777" w:rsidR="00D9634E" w:rsidRPr="00D9634E" w:rsidRDefault="00D9634E" w:rsidP="00D9634E">
      <w:pPr>
        <w:bidi/>
        <w:rPr>
          <w:rFonts w:cs="David" w:hint="cs"/>
          <w:rtl/>
        </w:rPr>
      </w:pPr>
      <w:r w:rsidRPr="00D9634E">
        <w:rPr>
          <w:rFonts w:cs="David" w:hint="cs"/>
          <w:rtl/>
        </w:rPr>
        <w:tab/>
        <w:t>כל השאלות שמופיעות גם בדרך עקיפין, למשל, רוב מיוחס בכנסת וכן הלאה, הן בעייתיות. כל שאלת משאל עם היא שאלה בעייתית.</w:t>
      </w:r>
    </w:p>
    <w:p w14:paraId="40E14982" w14:textId="77777777" w:rsidR="00D9634E" w:rsidRDefault="00D9634E" w:rsidP="00D9634E">
      <w:pPr>
        <w:bidi/>
        <w:rPr>
          <w:rFonts w:cs="David" w:hint="cs"/>
          <w:rtl/>
        </w:rPr>
      </w:pPr>
    </w:p>
    <w:p w14:paraId="1DCDE695" w14:textId="77777777" w:rsidR="00D9634E" w:rsidRDefault="00D9634E" w:rsidP="00D9634E">
      <w:pPr>
        <w:bidi/>
        <w:rPr>
          <w:rFonts w:cs="David" w:hint="cs"/>
          <w:rtl/>
        </w:rPr>
      </w:pPr>
    </w:p>
    <w:p w14:paraId="7F139A3F" w14:textId="77777777" w:rsidR="00D9634E" w:rsidRDefault="00D9634E" w:rsidP="00D9634E">
      <w:pPr>
        <w:bidi/>
        <w:rPr>
          <w:rFonts w:cs="David" w:hint="cs"/>
          <w:rtl/>
        </w:rPr>
      </w:pPr>
    </w:p>
    <w:p w14:paraId="2E1164F7" w14:textId="77777777" w:rsidR="00D9634E" w:rsidRDefault="00D9634E" w:rsidP="00D9634E">
      <w:pPr>
        <w:bidi/>
        <w:rPr>
          <w:rFonts w:cs="David" w:hint="cs"/>
          <w:rtl/>
        </w:rPr>
      </w:pPr>
    </w:p>
    <w:p w14:paraId="6C5B17CB" w14:textId="77777777" w:rsidR="00D9634E" w:rsidRDefault="00D9634E" w:rsidP="00D9634E">
      <w:pPr>
        <w:bidi/>
        <w:rPr>
          <w:rFonts w:cs="David" w:hint="cs"/>
          <w:rtl/>
        </w:rPr>
      </w:pPr>
    </w:p>
    <w:p w14:paraId="7DACAC32" w14:textId="77777777" w:rsidR="00D9634E" w:rsidRPr="00D9634E" w:rsidRDefault="00D9634E" w:rsidP="00D9634E">
      <w:pPr>
        <w:bidi/>
        <w:rPr>
          <w:rFonts w:cs="David" w:hint="cs"/>
          <w:rtl/>
        </w:rPr>
      </w:pPr>
    </w:p>
    <w:p w14:paraId="6456F844" w14:textId="77777777" w:rsidR="00D9634E" w:rsidRPr="00D9634E" w:rsidRDefault="00D9634E" w:rsidP="00D9634E">
      <w:pPr>
        <w:bidi/>
        <w:rPr>
          <w:rFonts w:cs="David" w:hint="cs"/>
          <w:rtl/>
        </w:rPr>
      </w:pPr>
      <w:r w:rsidRPr="00D9634E">
        <w:rPr>
          <w:rFonts w:cs="David" w:hint="cs"/>
          <w:u w:val="single"/>
          <w:rtl/>
        </w:rPr>
        <w:t>היו"ר דוד טל:</w:t>
      </w:r>
    </w:p>
    <w:p w14:paraId="777F3D83" w14:textId="77777777" w:rsidR="00D9634E" w:rsidRPr="00D9634E" w:rsidRDefault="00D9634E" w:rsidP="00D9634E">
      <w:pPr>
        <w:bidi/>
        <w:rPr>
          <w:rFonts w:cs="David" w:hint="cs"/>
          <w:rtl/>
        </w:rPr>
      </w:pPr>
    </w:p>
    <w:p w14:paraId="6767D19C" w14:textId="77777777" w:rsidR="00D9634E" w:rsidRPr="00D9634E" w:rsidRDefault="00D9634E" w:rsidP="00D9634E">
      <w:pPr>
        <w:bidi/>
        <w:rPr>
          <w:rFonts w:cs="David" w:hint="cs"/>
          <w:rtl/>
        </w:rPr>
      </w:pPr>
      <w:r w:rsidRPr="00D9634E">
        <w:rPr>
          <w:rFonts w:cs="David" w:hint="cs"/>
          <w:rtl/>
        </w:rPr>
        <w:tab/>
        <w:t>אנחנו יודעים מהיום הראשון שהתחלנו לדון בזה. אנחנו אומרים שאם יש רוב של 80 חברי הכנסת לא צריך משאל עם.</w:t>
      </w:r>
    </w:p>
    <w:p w14:paraId="14E133CD" w14:textId="77777777" w:rsidR="00D9634E" w:rsidRPr="00D9634E" w:rsidRDefault="00D9634E" w:rsidP="00D9634E">
      <w:pPr>
        <w:bidi/>
        <w:rPr>
          <w:rFonts w:cs="David" w:hint="cs"/>
          <w:rtl/>
        </w:rPr>
      </w:pPr>
    </w:p>
    <w:p w14:paraId="1E8D090E" w14:textId="77777777" w:rsidR="00D9634E" w:rsidRPr="00D9634E" w:rsidRDefault="00D9634E" w:rsidP="00D9634E">
      <w:pPr>
        <w:bidi/>
        <w:rPr>
          <w:rFonts w:cs="David" w:hint="cs"/>
          <w:rtl/>
        </w:rPr>
      </w:pPr>
      <w:r w:rsidRPr="00D9634E">
        <w:rPr>
          <w:rFonts w:cs="David" w:hint="cs"/>
          <w:u w:val="single"/>
          <w:rtl/>
        </w:rPr>
        <w:t>שלמה מולה נגוסאי:</w:t>
      </w:r>
    </w:p>
    <w:p w14:paraId="23A11FCD" w14:textId="77777777" w:rsidR="00D9634E" w:rsidRPr="00D9634E" w:rsidRDefault="00D9634E" w:rsidP="00D9634E">
      <w:pPr>
        <w:bidi/>
        <w:rPr>
          <w:rFonts w:cs="David" w:hint="cs"/>
          <w:rtl/>
        </w:rPr>
      </w:pPr>
    </w:p>
    <w:p w14:paraId="774DBA69" w14:textId="77777777" w:rsidR="00D9634E" w:rsidRPr="00D9634E" w:rsidRDefault="00D9634E" w:rsidP="00D9634E">
      <w:pPr>
        <w:bidi/>
        <w:rPr>
          <w:rFonts w:cs="David" w:hint="cs"/>
          <w:rtl/>
        </w:rPr>
      </w:pPr>
      <w:r w:rsidRPr="00D9634E">
        <w:rPr>
          <w:rFonts w:cs="David" w:hint="cs"/>
          <w:rtl/>
        </w:rPr>
        <w:tab/>
        <w:t>עצם ההעלאה של 80 חברי כנסת במשטר דמוקרטי זו בעיה. 61 זה רוב, הוא לא יכול להיות משהו אחר.</w:t>
      </w:r>
    </w:p>
    <w:p w14:paraId="7BF53E29" w14:textId="77777777" w:rsidR="00D9634E" w:rsidRPr="00D9634E" w:rsidRDefault="00D9634E" w:rsidP="00D9634E">
      <w:pPr>
        <w:bidi/>
        <w:rPr>
          <w:rFonts w:cs="David" w:hint="cs"/>
          <w:rtl/>
        </w:rPr>
      </w:pPr>
    </w:p>
    <w:p w14:paraId="0A5E9A04" w14:textId="77777777" w:rsidR="00D9634E" w:rsidRPr="00D9634E" w:rsidRDefault="00D9634E" w:rsidP="00D9634E">
      <w:pPr>
        <w:bidi/>
        <w:rPr>
          <w:rFonts w:cs="David" w:hint="cs"/>
          <w:rtl/>
        </w:rPr>
      </w:pPr>
      <w:r w:rsidRPr="00D9634E">
        <w:rPr>
          <w:rFonts w:cs="David" w:hint="cs"/>
          <w:u w:val="single"/>
          <w:rtl/>
        </w:rPr>
        <w:t>היו"ר דוד טל:</w:t>
      </w:r>
    </w:p>
    <w:p w14:paraId="6A474D50" w14:textId="77777777" w:rsidR="00D9634E" w:rsidRPr="00D9634E" w:rsidRDefault="00D9634E" w:rsidP="00D9634E">
      <w:pPr>
        <w:bidi/>
        <w:rPr>
          <w:rFonts w:cs="David" w:hint="cs"/>
          <w:rtl/>
        </w:rPr>
      </w:pPr>
    </w:p>
    <w:p w14:paraId="4C6DE94D" w14:textId="77777777" w:rsidR="00D9634E" w:rsidRPr="00D9634E" w:rsidRDefault="00D9634E" w:rsidP="00D9634E">
      <w:pPr>
        <w:bidi/>
        <w:rPr>
          <w:rFonts w:cs="David" w:hint="cs"/>
          <w:rtl/>
        </w:rPr>
      </w:pPr>
      <w:r w:rsidRPr="00D9634E">
        <w:rPr>
          <w:rFonts w:cs="David" w:hint="cs"/>
          <w:rtl/>
        </w:rPr>
        <w:tab/>
        <w:t>הוא יכול להיות 80 חברי הכנסת, הוא יכול להיות 90 חברי הכנסת, הוא יכול להיות 70 חברי הכנסת. נקבע שזה יהיה 80 חברי הכנסת.</w:t>
      </w:r>
    </w:p>
    <w:p w14:paraId="2F9C16C0" w14:textId="77777777" w:rsidR="00D9634E" w:rsidRDefault="00D9634E" w:rsidP="00D9634E">
      <w:pPr>
        <w:bidi/>
        <w:rPr>
          <w:rFonts w:cs="David" w:hint="cs"/>
          <w:u w:val="single"/>
          <w:rtl/>
        </w:rPr>
      </w:pPr>
    </w:p>
    <w:p w14:paraId="12218D2F" w14:textId="77777777" w:rsidR="00D9634E" w:rsidRPr="00D9634E" w:rsidRDefault="00D9634E" w:rsidP="00D9634E">
      <w:pPr>
        <w:bidi/>
        <w:rPr>
          <w:rFonts w:cs="David" w:hint="cs"/>
          <w:rtl/>
        </w:rPr>
      </w:pPr>
      <w:r w:rsidRPr="00D9634E">
        <w:rPr>
          <w:rFonts w:cs="David" w:hint="cs"/>
          <w:u w:val="single"/>
          <w:rtl/>
        </w:rPr>
        <w:t>יולי-יואל אדלשטיין:</w:t>
      </w:r>
    </w:p>
    <w:p w14:paraId="2C31F7DA" w14:textId="77777777" w:rsidR="00D9634E" w:rsidRPr="00D9634E" w:rsidRDefault="00D9634E" w:rsidP="00D9634E">
      <w:pPr>
        <w:bidi/>
        <w:rPr>
          <w:rFonts w:cs="David" w:hint="cs"/>
          <w:rtl/>
        </w:rPr>
      </w:pPr>
    </w:p>
    <w:p w14:paraId="13FE2D61" w14:textId="77777777" w:rsidR="00D9634E" w:rsidRPr="00D9634E" w:rsidRDefault="00D9634E" w:rsidP="00D9634E">
      <w:pPr>
        <w:bidi/>
        <w:rPr>
          <w:rFonts w:cs="David" w:hint="cs"/>
          <w:rtl/>
        </w:rPr>
      </w:pPr>
      <w:r w:rsidRPr="00D9634E">
        <w:rPr>
          <w:rFonts w:cs="David" w:hint="cs"/>
          <w:rtl/>
        </w:rPr>
        <w:tab/>
        <w:t>להעביר יושב-ראש כנסת מכהונתו נדרש רוב של 80 חברי הכנסת. עם כל הכבוד שאני רוחש לתפקידים האלה, ויתור על שטח ריבוני של מדינה זאת החלטה לא פחות כבדה.</w:t>
      </w:r>
    </w:p>
    <w:p w14:paraId="191FAB25" w14:textId="77777777" w:rsidR="00D9634E" w:rsidRPr="00D9634E" w:rsidRDefault="00D9634E" w:rsidP="00D9634E">
      <w:pPr>
        <w:bidi/>
        <w:rPr>
          <w:rFonts w:cs="David" w:hint="cs"/>
          <w:rtl/>
        </w:rPr>
      </w:pPr>
    </w:p>
    <w:p w14:paraId="6EF57A2A" w14:textId="77777777" w:rsidR="00D9634E" w:rsidRPr="00D9634E" w:rsidRDefault="00D9634E" w:rsidP="00D9634E">
      <w:pPr>
        <w:bidi/>
        <w:rPr>
          <w:rFonts w:cs="David" w:hint="cs"/>
          <w:rtl/>
        </w:rPr>
      </w:pPr>
      <w:r w:rsidRPr="00D9634E">
        <w:rPr>
          <w:rFonts w:cs="David" w:hint="cs"/>
          <w:u w:val="single"/>
          <w:rtl/>
        </w:rPr>
        <w:t>מנחם בן-ששון:</w:t>
      </w:r>
    </w:p>
    <w:p w14:paraId="5A5C8149" w14:textId="77777777" w:rsidR="00D9634E" w:rsidRPr="00D9634E" w:rsidRDefault="00D9634E" w:rsidP="00D9634E">
      <w:pPr>
        <w:bidi/>
        <w:rPr>
          <w:rFonts w:cs="David" w:hint="cs"/>
          <w:rtl/>
        </w:rPr>
      </w:pPr>
    </w:p>
    <w:p w14:paraId="29D8BA3E" w14:textId="77777777" w:rsidR="00D9634E" w:rsidRPr="00D9634E" w:rsidRDefault="00D9634E" w:rsidP="00D9634E">
      <w:pPr>
        <w:bidi/>
        <w:rPr>
          <w:rFonts w:cs="David" w:hint="cs"/>
          <w:rtl/>
        </w:rPr>
      </w:pPr>
      <w:r w:rsidRPr="00D9634E">
        <w:rPr>
          <w:rFonts w:cs="David" w:hint="cs"/>
          <w:rtl/>
        </w:rPr>
        <w:tab/>
        <w:t xml:space="preserve"> הייתי מבקש מיועץ משפטי או ממישהו אחר שיכול לעזור לנו, מבין המומחים שנמצאים פה, שייתן לנו את המדרגים של רוב מיוחס. חבר הכנסת מולה כיוון אותנו לשאלה הזאת. אתה צריך מדרג שיש בו סבירות, מהו המיוחס, מהו המיוחס שבמיוחס, מהו המיוחס שבמיוחס שבמיוחס. בדיוק בחדר הזה עסקנו בשאלה של נבצרות נשיא מדינה, וחלק מאיתנו לפחות מרט את שערות ראשו ואמר: מי אמר 80, למה הציעו מספר כזה, למה לא 66 למה לא 70 אני עוד לא אומר את המדרג, אבל הייתי שמח לדעת מה זה 61, מה זה 66. למה זה קשור במה שחבר הכנסת מולה אמר? משום שחבר הכנסת מולה העלה את זה בזיקה החוקתית. אנחנו בחוקה היום, כשאנחנו עוסקים בשאלה של פרק החקיקה, אם אינני טועה, שאלנו את עצמנו מהם המדרגים, האם המדרג של 61 מספיק לנו לשינוי חוקה, 66 לשינוי חוקה, 70 לשינוי חוק-יסוד, ואני לא זוכר שהכנת לנו אז את זה, אבל למה לא נקבל את זה עכשיו? זאת שאלה רביעית לסעיף הזה.</w:t>
      </w:r>
    </w:p>
    <w:p w14:paraId="7A6DA580" w14:textId="77777777" w:rsidR="00D9634E" w:rsidRPr="00D9634E" w:rsidRDefault="00D9634E" w:rsidP="00D9634E">
      <w:pPr>
        <w:bidi/>
        <w:rPr>
          <w:rFonts w:cs="David" w:hint="cs"/>
          <w:rtl/>
        </w:rPr>
      </w:pPr>
    </w:p>
    <w:p w14:paraId="5B731C8E" w14:textId="77777777" w:rsidR="00D9634E" w:rsidRPr="00D9634E" w:rsidRDefault="00D9634E" w:rsidP="00D9634E">
      <w:pPr>
        <w:bidi/>
        <w:rPr>
          <w:rFonts w:cs="David" w:hint="cs"/>
          <w:rtl/>
        </w:rPr>
      </w:pPr>
      <w:r w:rsidRPr="00D9634E">
        <w:rPr>
          <w:rFonts w:cs="David" w:hint="cs"/>
          <w:u w:val="single"/>
          <w:rtl/>
        </w:rPr>
        <w:t>אסתרינה טרטמן:</w:t>
      </w:r>
    </w:p>
    <w:p w14:paraId="6A1B5391" w14:textId="77777777" w:rsidR="00D9634E" w:rsidRPr="00D9634E" w:rsidRDefault="00D9634E" w:rsidP="00D9634E">
      <w:pPr>
        <w:bidi/>
        <w:rPr>
          <w:rFonts w:cs="David" w:hint="cs"/>
          <w:rtl/>
        </w:rPr>
      </w:pPr>
    </w:p>
    <w:p w14:paraId="3561D5AA" w14:textId="77777777" w:rsidR="00D9634E" w:rsidRPr="00D9634E" w:rsidRDefault="00D9634E" w:rsidP="00D9634E">
      <w:pPr>
        <w:bidi/>
        <w:rPr>
          <w:rFonts w:cs="David" w:hint="cs"/>
          <w:rtl/>
        </w:rPr>
      </w:pPr>
      <w:r w:rsidRPr="00D9634E">
        <w:rPr>
          <w:rFonts w:cs="David" w:hint="cs"/>
          <w:rtl/>
        </w:rPr>
        <w:tab/>
        <w:t xml:space="preserve"> יש לי שאלה הנוגעת לשטח בהיקף מזערי. מה מקורה? האם זאת ההצעה המונחת עכשיו?</w:t>
      </w:r>
    </w:p>
    <w:p w14:paraId="054EBB7F" w14:textId="77777777" w:rsidR="00D9634E" w:rsidRPr="00D9634E" w:rsidRDefault="00D9634E" w:rsidP="00D9634E">
      <w:pPr>
        <w:bidi/>
        <w:rPr>
          <w:rFonts w:cs="David" w:hint="cs"/>
          <w:rtl/>
        </w:rPr>
      </w:pPr>
    </w:p>
    <w:p w14:paraId="387B975B" w14:textId="77777777" w:rsidR="00D9634E" w:rsidRPr="00D9634E" w:rsidRDefault="00D9634E" w:rsidP="00D9634E">
      <w:pPr>
        <w:bidi/>
        <w:rPr>
          <w:rFonts w:cs="David" w:hint="cs"/>
          <w:rtl/>
        </w:rPr>
      </w:pPr>
      <w:r w:rsidRPr="00D9634E">
        <w:rPr>
          <w:rFonts w:cs="David" w:hint="cs"/>
          <w:u w:val="single"/>
          <w:rtl/>
        </w:rPr>
        <w:t>ארבל אסטרחן:</w:t>
      </w:r>
    </w:p>
    <w:p w14:paraId="786A5BF1" w14:textId="77777777" w:rsidR="00D9634E" w:rsidRPr="00D9634E" w:rsidRDefault="00D9634E" w:rsidP="00D9634E">
      <w:pPr>
        <w:bidi/>
        <w:rPr>
          <w:rFonts w:cs="David" w:hint="cs"/>
          <w:rtl/>
        </w:rPr>
      </w:pPr>
    </w:p>
    <w:p w14:paraId="23561D3F" w14:textId="77777777" w:rsidR="00D9634E" w:rsidRPr="00D9634E" w:rsidRDefault="00D9634E" w:rsidP="00D9634E">
      <w:pPr>
        <w:bidi/>
        <w:rPr>
          <w:rFonts w:cs="David" w:hint="cs"/>
          <w:rtl/>
        </w:rPr>
      </w:pPr>
      <w:r w:rsidRPr="00D9634E">
        <w:rPr>
          <w:rFonts w:cs="David" w:hint="cs"/>
          <w:rtl/>
        </w:rPr>
        <w:tab/>
        <w:t>דובר בוועדה על כך שתמיד רוצים שיהיה משאל עם, אבל אז נשאל מה קורה אם יש תיקוני גבול שיש עליהם הסכמה, דברים שמחד גיסא הכנסת מסכימה עליהם, מאידך גיסא הם בשטח קטן, ומזה הגיע הנוסח הזה, שכמובן הוא פתוח לדיון, גם מבחינת הרוב גם מבחינת השטח.</w:t>
      </w:r>
    </w:p>
    <w:p w14:paraId="39ACB48E" w14:textId="77777777" w:rsidR="00D9634E" w:rsidRPr="00D9634E" w:rsidRDefault="00D9634E" w:rsidP="00D9634E">
      <w:pPr>
        <w:bidi/>
        <w:rPr>
          <w:rFonts w:cs="David" w:hint="cs"/>
          <w:rtl/>
        </w:rPr>
      </w:pPr>
    </w:p>
    <w:p w14:paraId="31978E0B" w14:textId="77777777" w:rsidR="00D9634E" w:rsidRPr="00D9634E" w:rsidRDefault="00D9634E" w:rsidP="00D9634E">
      <w:pPr>
        <w:bidi/>
        <w:rPr>
          <w:rFonts w:cs="David" w:hint="cs"/>
          <w:rtl/>
        </w:rPr>
      </w:pPr>
      <w:r w:rsidRPr="00D9634E">
        <w:rPr>
          <w:rFonts w:cs="David" w:hint="cs"/>
          <w:u w:val="single"/>
          <w:rtl/>
        </w:rPr>
        <w:t>אסתרינה טרטמן:</w:t>
      </w:r>
    </w:p>
    <w:p w14:paraId="1E310966" w14:textId="77777777" w:rsidR="00D9634E" w:rsidRPr="00D9634E" w:rsidRDefault="00D9634E" w:rsidP="00D9634E">
      <w:pPr>
        <w:bidi/>
        <w:rPr>
          <w:rFonts w:cs="David" w:hint="cs"/>
          <w:rtl/>
        </w:rPr>
      </w:pPr>
    </w:p>
    <w:p w14:paraId="5A4259E1" w14:textId="77777777" w:rsidR="00D9634E" w:rsidRPr="00D9634E" w:rsidRDefault="00D9634E" w:rsidP="00D9634E">
      <w:pPr>
        <w:bidi/>
        <w:rPr>
          <w:rFonts w:cs="David" w:hint="cs"/>
          <w:rtl/>
        </w:rPr>
      </w:pPr>
      <w:r w:rsidRPr="00D9634E">
        <w:rPr>
          <w:rFonts w:cs="David" w:hint="cs"/>
          <w:rtl/>
        </w:rPr>
        <w:tab/>
        <w:t>את אומרת שכל הניסוח פה של שטח מזערי, היקף מזערי, הוא דבר שטעון תיקון במהות, כיוון שתיקון גבול זה גם דבר שיכול להשתמע לשתי פנים, יכול להיות תיקון גבול שבסך הכול מזיזים מוט מכיוון לכיוון במרחק של שני מטר, ותיקון גבול יכול להיעשות עד הפסקת האש של 1967.</w:t>
      </w:r>
    </w:p>
    <w:p w14:paraId="3E7F060C" w14:textId="77777777" w:rsidR="00D9634E" w:rsidRPr="00D9634E" w:rsidRDefault="00D9634E" w:rsidP="00D9634E">
      <w:pPr>
        <w:bidi/>
        <w:rPr>
          <w:rFonts w:cs="David" w:hint="cs"/>
          <w:rtl/>
        </w:rPr>
      </w:pPr>
    </w:p>
    <w:p w14:paraId="2A17D71F" w14:textId="77777777" w:rsidR="00D9634E" w:rsidRPr="00D9634E" w:rsidRDefault="00D9634E" w:rsidP="00D9634E">
      <w:pPr>
        <w:bidi/>
        <w:rPr>
          <w:rFonts w:cs="David" w:hint="cs"/>
          <w:rtl/>
        </w:rPr>
      </w:pPr>
      <w:r w:rsidRPr="00D9634E">
        <w:rPr>
          <w:rFonts w:cs="David" w:hint="cs"/>
          <w:u w:val="single"/>
          <w:rtl/>
        </w:rPr>
        <w:t>יולי-יואל אדלשטיין:</w:t>
      </w:r>
    </w:p>
    <w:p w14:paraId="6FA49527" w14:textId="77777777" w:rsidR="00D9634E" w:rsidRPr="00D9634E" w:rsidRDefault="00D9634E" w:rsidP="00D9634E">
      <w:pPr>
        <w:bidi/>
        <w:rPr>
          <w:rFonts w:cs="David" w:hint="cs"/>
          <w:rtl/>
        </w:rPr>
      </w:pPr>
    </w:p>
    <w:p w14:paraId="17FAF1A8" w14:textId="77777777" w:rsidR="00D9634E" w:rsidRPr="00D9634E" w:rsidRDefault="00D9634E" w:rsidP="00D9634E">
      <w:pPr>
        <w:bidi/>
        <w:rPr>
          <w:rFonts w:cs="David" w:hint="cs"/>
          <w:rtl/>
        </w:rPr>
      </w:pPr>
      <w:r w:rsidRPr="00D9634E">
        <w:rPr>
          <w:rFonts w:cs="David" w:hint="cs"/>
          <w:rtl/>
        </w:rPr>
        <w:tab/>
        <w:t xml:space="preserve"> יש לזה קו הגנה של 80 חברי הכנסת.</w:t>
      </w:r>
    </w:p>
    <w:p w14:paraId="11157082" w14:textId="77777777" w:rsidR="00D9634E" w:rsidRPr="00D9634E" w:rsidRDefault="00D9634E" w:rsidP="00D9634E">
      <w:pPr>
        <w:bidi/>
        <w:rPr>
          <w:rFonts w:cs="David" w:hint="cs"/>
          <w:rtl/>
        </w:rPr>
      </w:pPr>
    </w:p>
    <w:p w14:paraId="7E89E0B9" w14:textId="77777777" w:rsidR="00D9634E" w:rsidRDefault="00D9634E" w:rsidP="00D9634E">
      <w:pPr>
        <w:bidi/>
        <w:rPr>
          <w:rFonts w:cs="David" w:hint="cs"/>
          <w:u w:val="single"/>
          <w:rtl/>
        </w:rPr>
      </w:pPr>
    </w:p>
    <w:p w14:paraId="0A7F0D93" w14:textId="77777777" w:rsidR="00D9634E" w:rsidRDefault="00D9634E" w:rsidP="00D9634E">
      <w:pPr>
        <w:bidi/>
        <w:rPr>
          <w:rFonts w:cs="David" w:hint="cs"/>
          <w:u w:val="single"/>
          <w:rtl/>
        </w:rPr>
      </w:pPr>
    </w:p>
    <w:p w14:paraId="47387753" w14:textId="77777777" w:rsidR="00D9634E" w:rsidRPr="00D9634E" w:rsidRDefault="00D9634E" w:rsidP="00D9634E">
      <w:pPr>
        <w:bidi/>
        <w:rPr>
          <w:rFonts w:cs="David" w:hint="cs"/>
          <w:rtl/>
        </w:rPr>
      </w:pPr>
      <w:r w:rsidRPr="00D9634E">
        <w:rPr>
          <w:rFonts w:cs="David" w:hint="cs"/>
          <w:u w:val="single"/>
          <w:rtl/>
        </w:rPr>
        <w:t>ארבל אסטרחן:</w:t>
      </w:r>
    </w:p>
    <w:p w14:paraId="5C468A76" w14:textId="77777777" w:rsidR="00D9634E" w:rsidRPr="00D9634E" w:rsidRDefault="00D9634E" w:rsidP="00D9634E">
      <w:pPr>
        <w:bidi/>
        <w:rPr>
          <w:rFonts w:cs="David" w:hint="cs"/>
          <w:rtl/>
        </w:rPr>
      </w:pPr>
    </w:p>
    <w:p w14:paraId="193AAC82" w14:textId="77777777" w:rsidR="00D9634E" w:rsidRPr="00D9634E" w:rsidRDefault="00D9634E" w:rsidP="00D9634E">
      <w:pPr>
        <w:bidi/>
        <w:rPr>
          <w:rFonts w:cs="David" w:hint="cs"/>
          <w:rtl/>
        </w:rPr>
      </w:pPr>
      <w:r w:rsidRPr="00D9634E">
        <w:rPr>
          <w:rFonts w:cs="David" w:hint="cs"/>
          <w:rtl/>
        </w:rPr>
        <w:tab/>
        <w:t>בדיוק, לכן זה שני התנאים.</w:t>
      </w:r>
    </w:p>
    <w:p w14:paraId="7AF8B052" w14:textId="77777777" w:rsidR="00D9634E" w:rsidRPr="00D9634E" w:rsidRDefault="00D9634E" w:rsidP="00D9634E">
      <w:pPr>
        <w:bidi/>
        <w:rPr>
          <w:rFonts w:cs="David" w:hint="cs"/>
          <w:rtl/>
        </w:rPr>
      </w:pPr>
    </w:p>
    <w:p w14:paraId="3191235D" w14:textId="77777777" w:rsidR="00D9634E" w:rsidRPr="00D9634E" w:rsidRDefault="00D9634E" w:rsidP="00D9634E">
      <w:pPr>
        <w:bidi/>
        <w:rPr>
          <w:rFonts w:cs="David" w:hint="cs"/>
          <w:rtl/>
        </w:rPr>
      </w:pPr>
      <w:r w:rsidRPr="00D9634E">
        <w:rPr>
          <w:rFonts w:cs="David" w:hint="cs"/>
          <w:u w:val="single"/>
          <w:rtl/>
        </w:rPr>
        <w:t>אסתרינה טרטמן:</w:t>
      </w:r>
    </w:p>
    <w:p w14:paraId="28067E14" w14:textId="77777777" w:rsidR="00D9634E" w:rsidRPr="00D9634E" w:rsidRDefault="00D9634E" w:rsidP="00D9634E">
      <w:pPr>
        <w:bidi/>
        <w:rPr>
          <w:rFonts w:cs="David" w:hint="cs"/>
          <w:rtl/>
        </w:rPr>
      </w:pPr>
    </w:p>
    <w:p w14:paraId="1C1F9032" w14:textId="77777777" w:rsidR="00D9634E" w:rsidRPr="00D9634E" w:rsidRDefault="00D9634E" w:rsidP="00D9634E">
      <w:pPr>
        <w:bidi/>
        <w:rPr>
          <w:rFonts w:cs="David" w:hint="cs"/>
          <w:rtl/>
        </w:rPr>
      </w:pPr>
      <w:r w:rsidRPr="00D9634E">
        <w:rPr>
          <w:rFonts w:cs="David" w:hint="cs"/>
          <w:rtl/>
        </w:rPr>
        <w:tab/>
        <w:t>יש לי תפיסות של ארץ-ישראל, שכל אמה בארץ-ישראל וכל צעד בארץ-ישראל יש להם משקל, ולכן כל המינוח הזה בשטח של היקף מזערי הוא דבר שצריך לבטל אותו מהיסוד. מצד שני, אני מבינה את הסוגיה שאי אפשר על כל הזזת מוט לעשות משאל עם, ויש בזה מן ההיגיון. אני מציעה שהמלומדים ינסחו את זה כדבר שכרוך לא מעל מרחק של 100 מטרים לצורך העניין או 50 מטרים. אם לא ניתן לעשות הגבלה בצורה כזאת, ההגדרה של שטח מזערי זו פרצה שתביא יותר צרות מאשר פתרונות.</w:t>
      </w:r>
    </w:p>
    <w:p w14:paraId="01EB9A38" w14:textId="77777777" w:rsidR="00D9634E" w:rsidRPr="00D9634E" w:rsidRDefault="00D9634E" w:rsidP="00D9634E">
      <w:pPr>
        <w:bidi/>
        <w:rPr>
          <w:rFonts w:cs="David" w:hint="cs"/>
          <w:rtl/>
        </w:rPr>
      </w:pPr>
    </w:p>
    <w:p w14:paraId="468817D5" w14:textId="77777777" w:rsidR="00D9634E" w:rsidRPr="00D9634E" w:rsidRDefault="00D9634E" w:rsidP="00D9634E">
      <w:pPr>
        <w:bidi/>
        <w:rPr>
          <w:rFonts w:cs="David" w:hint="cs"/>
          <w:rtl/>
        </w:rPr>
      </w:pPr>
      <w:r w:rsidRPr="00D9634E">
        <w:rPr>
          <w:rFonts w:cs="David" w:hint="cs"/>
          <w:u w:val="single"/>
          <w:rtl/>
        </w:rPr>
        <w:t>מנחם בן-ששון:</w:t>
      </w:r>
    </w:p>
    <w:p w14:paraId="6E0716C7" w14:textId="77777777" w:rsidR="00D9634E" w:rsidRPr="00D9634E" w:rsidRDefault="00D9634E" w:rsidP="00D9634E">
      <w:pPr>
        <w:bidi/>
        <w:rPr>
          <w:rFonts w:cs="David" w:hint="cs"/>
          <w:rtl/>
        </w:rPr>
      </w:pPr>
    </w:p>
    <w:p w14:paraId="2101BD51" w14:textId="77777777" w:rsidR="00D9634E" w:rsidRPr="00D9634E" w:rsidRDefault="00D9634E" w:rsidP="00D9634E">
      <w:pPr>
        <w:bidi/>
        <w:rPr>
          <w:rFonts w:cs="David" w:hint="cs"/>
          <w:rtl/>
        </w:rPr>
      </w:pPr>
      <w:r w:rsidRPr="00D9634E">
        <w:rPr>
          <w:rFonts w:cs="David" w:hint="cs"/>
          <w:rtl/>
        </w:rPr>
        <w:tab/>
        <w:t xml:space="preserve"> 50 מטר על 50 מטר באזור הר הבית, לא את ולא אני נהיה פשרניים, לכן את לא יכולה לקבוע לפי גודל שטח. לכן הערתי את ההערה הקודמת.</w:t>
      </w:r>
    </w:p>
    <w:p w14:paraId="5AC88AFD" w14:textId="77777777" w:rsidR="00D9634E" w:rsidRDefault="00D9634E" w:rsidP="00D9634E">
      <w:pPr>
        <w:bidi/>
        <w:rPr>
          <w:rFonts w:cs="David" w:hint="cs"/>
          <w:u w:val="single"/>
          <w:rtl/>
        </w:rPr>
      </w:pPr>
    </w:p>
    <w:p w14:paraId="5A88FF73" w14:textId="77777777" w:rsidR="00D9634E" w:rsidRPr="00D9634E" w:rsidRDefault="00D9634E" w:rsidP="00D9634E">
      <w:pPr>
        <w:bidi/>
        <w:rPr>
          <w:rFonts w:cs="David" w:hint="cs"/>
          <w:rtl/>
        </w:rPr>
      </w:pPr>
      <w:r w:rsidRPr="00D9634E">
        <w:rPr>
          <w:rFonts w:cs="David" w:hint="cs"/>
          <w:u w:val="single"/>
          <w:rtl/>
        </w:rPr>
        <w:t>אסתרינה טרטמן:</w:t>
      </w:r>
    </w:p>
    <w:p w14:paraId="54BCBC10" w14:textId="77777777" w:rsidR="00D9634E" w:rsidRPr="00D9634E" w:rsidRDefault="00D9634E" w:rsidP="00D9634E">
      <w:pPr>
        <w:bidi/>
        <w:rPr>
          <w:rFonts w:cs="David" w:hint="cs"/>
          <w:rtl/>
        </w:rPr>
      </w:pPr>
    </w:p>
    <w:p w14:paraId="6787911F" w14:textId="77777777" w:rsidR="00D9634E" w:rsidRPr="00D9634E" w:rsidRDefault="00D9634E" w:rsidP="00D9634E">
      <w:pPr>
        <w:bidi/>
        <w:rPr>
          <w:rFonts w:cs="David" w:hint="cs"/>
          <w:rtl/>
        </w:rPr>
      </w:pPr>
      <w:r w:rsidRPr="00D9634E">
        <w:rPr>
          <w:rFonts w:cs="David" w:hint="cs"/>
          <w:rtl/>
        </w:rPr>
        <w:tab/>
        <w:t xml:space="preserve"> נבטל שטח מזערי.</w:t>
      </w:r>
    </w:p>
    <w:p w14:paraId="56D72DE6" w14:textId="77777777" w:rsidR="00D9634E" w:rsidRPr="00D9634E" w:rsidRDefault="00D9634E" w:rsidP="00D9634E">
      <w:pPr>
        <w:bidi/>
        <w:rPr>
          <w:rFonts w:cs="David" w:hint="cs"/>
          <w:rtl/>
        </w:rPr>
      </w:pPr>
    </w:p>
    <w:p w14:paraId="1808B004" w14:textId="77777777" w:rsidR="00D9634E" w:rsidRPr="00D9634E" w:rsidRDefault="00D9634E" w:rsidP="00D9634E">
      <w:pPr>
        <w:bidi/>
        <w:rPr>
          <w:rFonts w:cs="David" w:hint="cs"/>
          <w:rtl/>
        </w:rPr>
      </w:pPr>
      <w:r w:rsidRPr="00D9634E">
        <w:rPr>
          <w:rFonts w:cs="David" w:hint="cs"/>
          <w:u w:val="single"/>
          <w:rtl/>
        </w:rPr>
        <w:t>איל זנדברג:</w:t>
      </w:r>
    </w:p>
    <w:p w14:paraId="20554CAB" w14:textId="77777777" w:rsidR="00D9634E" w:rsidRPr="00D9634E" w:rsidRDefault="00D9634E" w:rsidP="00D9634E">
      <w:pPr>
        <w:bidi/>
        <w:rPr>
          <w:rFonts w:cs="David" w:hint="cs"/>
          <w:rtl/>
        </w:rPr>
      </w:pPr>
    </w:p>
    <w:p w14:paraId="036AECFA" w14:textId="77777777" w:rsidR="00D9634E" w:rsidRPr="00D9634E" w:rsidRDefault="00D9634E" w:rsidP="00D9634E">
      <w:pPr>
        <w:bidi/>
        <w:rPr>
          <w:rFonts w:cs="David" w:hint="cs"/>
          <w:rtl/>
        </w:rPr>
      </w:pPr>
      <w:r w:rsidRPr="00D9634E">
        <w:rPr>
          <w:rFonts w:cs="David" w:hint="cs"/>
          <w:rtl/>
        </w:rPr>
        <w:tab/>
        <w:t>הסעיף אומנם מקורו ברעיונות שעלו כאן בוועדה, אבל זה מודל חוקתי, שאומר שקובעים כלל משחק נוקשה של משאל עם כאשר מבטלים את השיפוט, המשפט והמינהל על שטח של המדינה. זה כלל נוקשה. מבינים שלכלל הנוקשה הזה יש עלות, לערוך משאל עם יש עלות גבוהה, הוא לא יכול להתקיים בכל סיטואציה עתידית שקשה להעריך, ולכן מחפשים חריג מגמיש. ההגמשה הזאת יכולה להיות אחת משני סוגים, או על דרך המהות או על דרך ההליך. על דרך המהות, זה הניסיון להגדיר כאן היקף מזערי, נוח עם זה שמדובר בשטח קטן, הקושי הוא שגם שטח קטן, כפי שנאמר כאן, יכול להיות בעייתי. הדרך האחרת, כאשר יש כלל חוקתי, רוצים להגמיש אותו, ואנחנו לא יכולים לחזות מראש את הנסיבות, את העילות, גם אם נעשה רשימה ארוכה, הולכים לפעמים לדרך פרוצדורלית. אומרים שאם רוב מסוים יסכים, אנחנו מניחים מראש שיהיו הנסיבות אשר יהיו, אם לצורך העניין 80 חברי כנסת יסכימו על המהלך, אפשר למחול על משאל עם, זה לא שהרוב של ה-80 כאן גובר על רצון העם, אלא זה פשוט מייתר, זו הנחה שיש קונצנזוס על העניין. לכן החלופות שמופיעות בפניכם בנוסח הן חלופות זו לזו, אין הכרח שזה יהיה גם תנאי מהותי של היקף מזערי וגם תנאי של 80 חברי הכנסת, זה משקף שני רעיונות: רעיון הליכי, ואז סומכים שהרוב ישקול את הנסיבות מעת לעת, ורעיון מהותי של היקף מזערי, שאולי לא נוח לחלק מחברי הכנסת מסיבות ברורות, שהוא לא אומר לנו מה יהיה, האם היקף מזערי יהיה בנקודת מחלוקת של 50 מטר או היקף מזערי זה תיקוני גבולות בערבה.</w:t>
      </w:r>
    </w:p>
    <w:p w14:paraId="3811F6C8" w14:textId="77777777" w:rsidR="00D9634E" w:rsidRPr="00D9634E" w:rsidRDefault="00D9634E" w:rsidP="00D9634E">
      <w:pPr>
        <w:bidi/>
        <w:rPr>
          <w:rFonts w:cs="David" w:hint="cs"/>
          <w:rtl/>
        </w:rPr>
      </w:pPr>
    </w:p>
    <w:p w14:paraId="243526D5" w14:textId="77777777" w:rsidR="00D9634E" w:rsidRPr="00D9634E" w:rsidRDefault="00D9634E" w:rsidP="00D9634E">
      <w:pPr>
        <w:bidi/>
        <w:rPr>
          <w:rFonts w:cs="David" w:hint="cs"/>
          <w:rtl/>
        </w:rPr>
      </w:pPr>
      <w:r w:rsidRPr="00D9634E">
        <w:rPr>
          <w:rFonts w:cs="David" w:hint="cs"/>
          <w:u w:val="single"/>
          <w:rtl/>
        </w:rPr>
        <w:t>היו"ר דוד טל:</w:t>
      </w:r>
    </w:p>
    <w:p w14:paraId="261F7A7E" w14:textId="77777777" w:rsidR="00D9634E" w:rsidRPr="00D9634E" w:rsidRDefault="00D9634E" w:rsidP="00D9634E">
      <w:pPr>
        <w:bidi/>
        <w:rPr>
          <w:rFonts w:cs="David" w:hint="cs"/>
          <w:rtl/>
        </w:rPr>
      </w:pPr>
    </w:p>
    <w:p w14:paraId="20AB07B2" w14:textId="77777777" w:rsidR="00D9634E" w:rsidRPr="00D9634E" w:rsidRDefault="00D9634E" w:rsidP="00D9634E">
      <w:pPr>
        <w:bidi/>
        <w:rPr>
          <w:rFonts w:cs="David" w:hint="cs"/>
          <w:rtl/>
        </w:rPr>
      </w:pPr>
      <w:r w:rsidRPr="00D9634E">
        <w:rPr>
          <w:rFonts w:cs="David" w:hint="cs"/>
          <w:rtl/>
        </w:rPr>
        <w:tab/>
        <w:t>אולי נדלג על הנושא המזערי, ונשאיר רק 80 חברי הכנסת?</w:t>
      </w:r>
    </w:p>
    <w:p w14:paraId="5C52FBEC" w14:textId="77777777" w:rsidR="00D9634E" w:rsidRPr="00D9634E" w:rsidRDefault="00D9634E" w:rsidP="00D9634E">
      <w:pPr>
        <w:bidi/>
        <w:rPr>
          <w:rFonts w:cs="David" w:hint="cs"/>
          <w:rtl/>
        </w:rPr>
      </w:pPr>
    </w:p>
    <w:p w14:paraId="769778C7" w14:textId="77777777" w:rsidR="00D9634E" w:rsidRPr="00D9634E" w:rsidRDefault="00D9634E" w:rsidP="00D9634E">
      <w:pPr>
        <w:bidi/>
        <w:rPr>
          <w:rFonts w:cs="David" w:hint="cs"/>
          <w:rtl/>
        </w:rPr>
      </w:pPr>
      <w:r w:rsidRPr="00D9634E">
        <w:rPr>
          <w:rFonts w:cs="David" w:hint="cs"/>
          <w:u w:val="single"/>
          <w:rtl/>
        </w:rPr>
        <w:t>אופיר פינס-פז:</w:t>
      </w:r>
    </w:p>
    <w:p w14:paraId="2C0167A6" w14:textId="77777777" w:rsidR="00D9634E" w:rsidRPr="00D9634E" w:rsidRDefault="00D9634E" w:rsidP="00D9634E">
      <w:pPr>
        <w:bidi/>
        <w:rPr>
          <w:rFonts w:cs="David" w:hint="cs"/>
          <w:rtl/>
        </w:rPr>
      </w:pPr>
    </w:p>
    <w:p w14:paraId="4CF220CC" w14:textId="77777777" w:rsidR="00D9634E" w:rsidRPr="00D9634E" w:rsidRDefault="00D9634E" w:rsidP="00D9634E">
      <w:pPr>
        <w:bidi/>
        <w:rPr>
          <w:rFonts w:cs="David" w:hint="cs"/>
          <w:rtl/>
        </w:rPr>
      </w:pPr>
      <w:r w:rsidRPr="00D9634E">
        <w:rPr>
          <w:rFonts w:cs="David" w:hint="cs"/>
          <w:rtl/>
        </w:rPr>
        <w:tab/>
        <w:t xml:space="preserve"> זה חוק-יסוד.</w:t>
      </w:r>
    </w:p>
    <w:p w14:paraId="7FE1159C" w14:textId="77777777" w:rsidR="00D9634E" w:rsidRPr="00D9634E" w:rsidRDefault="00D9634E" w:rsidP="00D9634E">
      <w:pPr>
        <w:bidi/>
        <w:rPr>
          <w:rFonts w:cs="David" w:hint="cs"/>
          <w:rtl/>
        </w:rPr>
      </w:pPr>
    </w:p>
    <w:p w14:paraId="79070A43" w14:textId="77777777" w:rsidR="00D9634E" w:rsidRPr="00D9634E" w:rsidRDefault="00D9634E" w:rsidP="00D9634E">
      <w:pPr>
        <w:bidi/>
        <w:rPr>
          <w:rFonts w:cs="David" w:hint="cs"/>
          <w:rtl/>
        </w:rPr>
      </w:pPr>
      <w:r w:rsidRPr="00D9634E">
        <w:rPr>
          <w:rFonts w:cs="David" w:hint="cs"/>
          <w:u w:val="single"/>
          <w:rtl/>
        </w:rPr>
        <w:t>היו"ר דוד טל:</w:t>
      </w:r>
    </w:p>
    <w:p w14:paraId="1E21B1A4" w14:textId="77777777" w:rsidR="00D9634E" w:rsidRPr="00D9634E" w:rsidRDefault="00D9634E" w:rsidP="00D9634E">
      <w:pPr>
        <w:bidi/>
        <w:rPr>
          <w:rFonts w:cs="David" w:hint="cs"/>
          <w:rtl/>
        </w:rPr>
      </w:pPr>
    </w:p>
    <w:p w14:paraId="0DA89974" w14:textId="77777777" w:rsidR="00D9634E" w:rsidRPr="00D9634E" w:rsidRDefault="00D9634E" w:rsidP="00D9634E">
      <w:pPr>
        <w:bidi/>
        <w:rPr>
          <w:rFonts w:cs="David" w:hint="cs"/>
          <w:rtl/>
        </w:rPr>
      </w:pPr>
      <w:r w:rsidRPr="00D9634E">
        <w:rPr>
          <w:rFonts w:cs="David" w:hint="cs"/>
          <w:rtl/>
        </w:rPr>
        <w:tab/>
        <w:t>היתה דעה של פרופסור שטרית, שהוא יוצא מפלגת העבודה- - -</w:t>
      </w:r>
    </w:p>
    <w:p w14:paraId="1813A573" w14:textId="77777777" w:rsidR="00D9634E" w:rsidRDefault="00D9634E" w:rsidP="00D9634E">
      <w:pPr>
        <w:bidi/>
        <w:rPr>
          <w:rFonts w:cs="David" w:hint="cs"/>
          <w:rtl/>
        </w:rPr>
      </w:pPr>
    </w:p>
    <w:p w14:paraId="44BEE9FE" w14:textId="77777777" w:rsidR="00D9634E" w:rsidRDefault="00D9634E" w:rsidP="00D9634E">
      <w:pPr>
        <w:bidi/>
        <w:rPr>
          <w:rFonts w:cs="David" w:hint="cs"/>
          <w:rtl/>
        </w:rPr>
      </w:pPr>
    </w:p>
    <w:p w14:paraId="6B239E78" w14:textId="77777777" w:rsidR="00D9634E" w:rsidRDefault="00D9634E" w:rsidP="00D9634E">
      <w:pPr>
        <w:bidi/>
        <w:rPr>
          <w:rFonts w:cs="David" w:hint="cs"/>
          <w:rtl/>
        </w:rPr>
      </w:pPr>
    </w:p>
    <w:p w14:paraId="508362B2" w14:textId="77777777" w:rsidR="00D9634E" w:rsidRDefault="00D9634E" w:rsidP="00D9634E">
      <w:pPr>
        <w:bidi/>
        <w:rPr>
          <w:rFonts w:cs="David" w:hint="cs"/>
          <w:rtl/>
        </w:rPr>
      </w:pPr>
    </w:p>
    <w:p w14:paraId="5B6E1F4E" w14:textId="77777777" w:rsidR="00D9634E" w:rsidRDefault="00D9634E" w:rsidP="00D9634E">
      <w:pPr>
        <w:bidi/>
        <w:rPr>
          <w:rFonts w:cs="David" w:hint="cs"/>
          <w:rtl/>
        </w:rPr>
      </w:pPr>
    </w:p>
    <w:p w14:paraId="2AB3C89B" w14:textId="77777777" w:rsidR="00D9634E" w:rsidRPr="00D9634E" w:rsidRDefault="00D9634E" w:rsidP="00D9634E">
      <w:pPr>
        <w:bidi/>
        <w:rPr>
          <w:rFonts w:cs="David" w:hint="cs"/>
          <w:rtl/>
        </w:rPr>
      </w:pPr>
    </w:p>
    <w:p w14:paraId="4E23B0E8" w14:textId="77777777" w:rsidR="00D9634E" w:rsidRPr="00D9634E" w:rsidRDefault="00D9634E" w:rsidP="00D9634E">
      <w:pPr>
        <w:bidi/>
        <w:rPr>
          <w:rFonts w:cs="David" w:hint="cs"/>
          <w:rtl/>
        </w:rPr>
      </w:pPr>
      <w:r w:rsidRPr="00D9634E">
        <w:rPr>
          <w:rFonts w:cs="David" w:hint="cs"/>
          <w:u w:val="single"/>
          <w:rtl/>
        </w:rPr>
        <w:t>אופיר פינס-פז:</w:t>
      </w:r>
    </w:p>
    <w:p w14:paraId="4A46A2E0" w14:textId="77777777" w:rsidR="00D9634E" w:rsidRPr="00D9634E" w:rsidRDefault="00D9634E" w:rsidP="00D9634E">
      <w:pPr>
        <w:bidi/>
        <w:rPr>
          <w:rFonts w:cs="David" w:hint="cs"/>
          <w:rtl/>
        </w:rPr>
      </w:pPr>
    </w:p>
    <w:p w14:paraId="12E3491D" w14:textId="77777777" w:rsidR="00D9634E" w:rsidRPr="00D9634E" w:rsidRDefault="00D9634E" w:rsidP="00D9634E">
      <w:pPr>
        <w:bidi/>
        <w:rPr>
          <w:rFonts w:cs="David" w:hint="cs"/>
          <w:rtl/>
        </w:rPr>
      </w:pPr>
      <w:r w:rsidRPr="00D9634E">
        <w:rPr>
          <w:rFonts w:cs="David" w:hint="cs"/>
          <w:rtl/>
        </w:rPr>
        <w:tab/>
        <w:t xml:space="preserve"> הוא מחזיק דעות שונות מאיתנו.</w:t>
      </w:r>
    </w:p>
    <w:p w14:paraId="347899EE" w14:textId="77777777" w:rsidR="00D9634E" w:rsidRPr="00D9634E" w:rsidRDefault="00D9634E" w:rsidP="00D9634E">
      <w:pPr>
        <w:bidi/>
        <w:rPr>
          <w:rFonts w:cs="David" w:hint="cs"/>
          <w:rtl/>
        </w:rPr>
      </w:pPr>
    </w:p>
    <w:p w14:paraId="11B60260" w14:textId="77777777" w:rsidR="00D9634E" w:rsidRPr="00D9634E" w:rsidRDefault="00D9634E" w:rsidP="00D9634E">
      <w:pPr>
        <w:bidi/>
        <w:rPr>
          <w:rFonts w:cs="David" w:hint="cs"/>
          <w:rtl/>
        </w:rPr>
      </w:pPr>
      <w:r w:rsidRPr="00D9634E">
        <w:rPr>
          <w:rFonts w:cs="David" w:hint="cs"/>
          <w:u w:val="single"/>
          <w:rtl/>
        </w:rPr>
        <w:t>היו"ר דוד טל:</w:t>
      </w:r>
    </w:p>
    <w:p w14:paraId="0E85D839" w14:textId="77777777" w:rsidR="00D9634E" w:rsidRPr="00D9634E" w:rsidRDefault="00D9634E" w:rsidP="00D9634E">
      <w:pPr>
        <w:bidi/>
        <w:rPr>
          <w:rFonts w:cs="David" w:hint="cs"/>
          <w:rtl/>
        </w:rPr>
      </w:pPr>
    </w:p>
    <w:p w14:paraId="3FC4B0CA" w14:textId="77777777" w:rsidR="00D9634E" w:rsidRPr="00D9634E" w:rsidRDefault="00D9634E" w:rsidP="00D9634E">
      <w:pPr>
        <w:bidi/>
        <w:rPr>
          <w:rFonts w:cs="David" w:hint="cs"/>
          <w:rtl/>
        </w:rPr>
      </w:pPr>
      <w:r w:rsidRPr="00D9634E">
        <w:rPr>
          <w:rFonts w:cs="David" w:hint="cs"/>
          <w:rtl/>
        </w:rPr>
        <w:tab/>
        <w:t>זה לא משנה. הוא סבר אחרת ממה שסברו פרופסורים אחרים בעלי שיעור קומה.</w:t>
      </w:r>
    </w:p>
    <w:p w14:paraId="77BF040E" w14:textId="77777777" w:rsidR="00D9634E" w:rsidRPr="00D9634E" w:rsidRDefault="00D9634E" w:rsidP="00D9634E">
      <w:pPr>
        <w:bidi/>
        <w:rPr>
          <w:rFonts w:cs="David" w:hint="cs"/>
          <w:rtl/>
        </w:rPr>
      </w:pPr>
    </w:p>
    <w:p w14:paraId="760B82A5" w14:textId="77777777" w:rsidR="00D9634E" w:rsidRPr="00D9634E" w:rsidRDefault="00D9634E" w:rsidP="00D9634E">
      <w:pPr>
        <w:bidi/>
        <w:rPr>
          <w:rFonts w:cs="David" w:hint="cs"/>
          <w:rtl/>
        </w:rPr>
      </w:pPr>
      <w:r w:rsidRPr="00D9634E">
        <w:rPr>
          <w:rFonts w:cs="David" w:hint="cs"/>
          <w:rtl/>
        </w:rPr>
        <w:tab/>
        <w:t>מאוד הייתי רוצה שזה יהיה בחוק-יסוד, אבל לא הייתי מצליח להעביר את זה בחוק-יסוד. אני סבור שחוק-יסוד לא יעבור, לכן נאמר לנו על ידי פרופסור שטרית שאפשרי גם אפשרי לעשות את זה בחוק רגיל, והכוונה שלי היא ללכת בחוק רגיל.</w:t>
      </w:r>
    </w:p>
    <w:p w14:paraId="329FF3FF" w14:textId="77777777" w:rsidR="00D9634E" w:rsidRPr="00D9634E" w:rsidRDefault="00D9634E" w:rsidP="00D9634E">
      <w:pPr>
        <w:bidi/>
        <w:rPr>
          <w:rFonts w:cs="David" w:hint="cs"/>
          <w:rtl/>
        </w:rPr>
      </w:pPr>
    </w:p>
    <w:p w14:paraId="3D604173" w14:textId="77777777" w:rsidR="00D9634E" w:rsidRPr="00D9634E" w:rsidRDefault="00D9634E" w:rsidP="00D9634E">
      <w:pPr>
        <w:bidi/>
        <w:rPr>
          <w:rFonts w:cs="David" w:hint="cs"/>
          <w:rtl/>
        </w:rPr>
      </w:pPr>
      <w:r w:rsidRPr="00D9634E">
        <w:rPr>
          <w:rFonts w:cs="David" w:hint="cs"/>
          <w:u w:val="single"/>
          <w:rtl/>
        </w:rPr>
        <w:t>יולי-יואל אדלשטיין:</w:t>
      </w:r>
    </w:p>
    <w:p w14:paraId="30BB9B04" w14:textId="77777777" w:rsidR="00D9634E" w:rsidRPr="00D9634E" w:rsidRDefault="00D9634E" w:rsidP="00D9634E">
      <w:pPr>
        <w:bidi/>
        <w:rPr>
          <w:rFonts w:cs="David" w:hint="cs"/>
          <w:rtl/>
        </w:rPr>
      </w:pPr>
    </w:p>
    <w:p w14:paraId="2836B1CF" w14:textId="77777777" w:rsidR="00D9634E" w:rsidRPr="00D9634E" w:rsidRDefault="00D9634E" w:rsidP="00D9634E">
      <w:pPr>
        <w:bidi/>
        <w:rPr>
          <w:rFonts w:cs="David" w:hint="cs"/>
          <w:rtl/>
        </w:rPr>
      </w:pPr>
      <w:r w:rsidRPr="00D9634E">
        <w:rPr>
          <w:rFonts w:cs="David" w:hint="cs"/>
          <w:rtl/>
        </w:rPr>
        <w:tab/>
        <w:t xml:space="preserve"> לסעיף של המזערי וה-80, במיוחד לאחר הדברים של היועץ המשפטי. כן הייתי קצת חוזר לחשיבה על הסעיף הזה, גם בהמשך למה שאמרה חברת הכנסת טרטמן. יש כאן מלכוד מסוים. למשל, ראינו לפני שעה-שעתיים עד כמה משפטי וחוקתי יכול להיות פוליטי. יש לי קואליציה של 65 וכל השאר אופוזיציה. אני, כקואליציה של 65 הגעתי להסכם מצוין, לצורך העניין עם לבנון, דווקא דוגמה לא אקטואלית, ובמסגרת ההסכם צריך שני מטר של תיקוני גבול, זה נותן לאופוזיציה אפשרות לגרור אותי למשאל עם ולהשבית את פעילות הממשלה לתקופה ארוכה על ידי תרגיל.</w:t>
      </w:r>
    </w:p>
    <w:p w14:paraId="5550255E" w14:textId="77777777" w:rsidR="00D9634E" w:rsidRDefault="00D9634E" w:rsidP="00D9634E">
      <w:pPr>
        <w:bidi/>
        <w:rPr>
          <w:rFonts w:cs="David" w:hint="cs"/>
          <w:u w:val="single"/>
          <w:rtl/>
        </w:rPr>
      </w:pPr>
    </w:p>
    <w:p w14:paraId="7EB678D0" w14:textId="77777777" w:rsidR="00D9634E" w:rsidRPr="00D9634E" w:rsidRDefault="00D9634E" w:rsidP="00D9634E">
      <w:pPr>
        <w:bidi/>
        <w:rPr>
          <w:rFonts w:cs="David" w:hint="cs"/>
          <w:rtl/>
        </w:rPr>
      </w:pPr>
      <w:r w:rsidRPr="00D9634E">
        <w:rPr>
          <w:rFonts w:cs="David" w:hint="cs"/>
          <w:u w:val="single"/>
          <w:rtl/>
        </w:rPr>
        <w:t>היו"ר דוד טל:</w:t>
      </w:r>
    </w:p>
    <w:p w14:paraId="3945B275" w14:textId="77777777" w:rsidR="00D9634E" w:rsidRPr="00D9634E" w:rsidRDefault="00D9634E" w:rsidP="00D9634E">
      <w:pPr>
        <w:bidi/>
        <w:rPr>
          <w:rFonts w:cs="David" w:hint="cs"/>
          <w:rtl/>
        </w:rPr>
      </w:pPr>
    </w:p>
    <w:p w14:paraId="41DC05C0" w14:textId="77777777" w:rsidR="00D9634E" w:rsidRPr="00D9634E" w:rsidRDefault="00D9634E" w:rsidP="00D9634E">
      <w:pPr>
        <w:bidi/>
        <w:rPr>
          <w:rFonts w:cs="David" w:hint="cs"/>
          <w:rtl/>
        </w:rPr>
      </w:pPr>
      <w:r w:rsidRPr="00D9634E">
        <w:rPr>
          <w:rFonts w:cs="David" w:hint="cs"/>
          <w:rtl/>
        </w:rPr>
        <w:tab/>
        <w:t>אנחנו רוצים שאם איזו ממשלה תוותר על שטחים מסוימים, שיהיה רוב, קונצנזוס בציבור. אם אני לא עושה את זה במשאל עם, אני רוצה לפחות- - -</w:t>
      </w:r>
    </w:p>
    <w:p w14:paraId="30D56906" w14:textId="77777777" w:rsidR="00D9634E" w:rsidRPr="00D9634E" w:rsidRDefault="00D9634E" w:rsidP="00D9634E">
      <w:pPr>
        <w:bidi/>
        <w:rPr>
          <w:rFonts w:cs="David" w:hint="cs"/>
          <w:rtl/>
        </w:rPr>
      </w:pPr>
    </w:p>
    <w:p w14:paraId="062ACF98" w14:textId="77777777" w:rsidR="00D9634E" w:rsidRPr="00D9634E" w:rsidRDefault="00D9634E" w:rsidP="00D9634E">
      <w:pPr>
        <w:bidi/>
        <w:rPr>
          <w:rFonts w:cs="David" w:hint="cs"/>
          <w:rtl/>
        </w:rPr>
      </w:pPr>
      <w:r w:rsidRPr="00D9634E">
        <w:rPr>
          <w:rFonts w:cs="David" w:hint="cs"/>
          <w:u w:val="single"/>
          <w:rtl/>
        </w:rPr>
        <w:t>יולי-יואל אדלשטיין:</w:t>
      </w:r>
    </w:p>
    <w:p w14:paraId="336AA77A" w14:textId="77777777" w:rsidR="00D9634E" w:rsidRPr="00D9634E" w:rsidRDefault="00D9634E" w:rsidP="00D9634E">
      <w:pPr>
        <w:bidi/>
        <w:rPr>
          <w:rFonts w:cs="David" w:hint="cs"/>
          <w:rtl/>
        </w:rPr>
      </w:pPr>
    </w:p>
    <w:p w14:paraId="1DA7C213" w14:textId="77777777" w:rsidR="00D9634E" w:rsidRPr="00D9634E" w:rsidRDefault="00D9634E" w:rsidP="00D9634E">
      <w:pPr>
        <w:bidi/>
        <w:rPr>
          <w:rFonts w:cs="David" w:hint="cs"/>
          <w:rtl/>
        </w:rPr>
      </w:pPr>
      <w:r w:rsidRPr="00D9634E">
        <w:rPr>
          <w:rFonts w:cs="David" w:hint="cs"/>
          <w:rtl/>
        </w:rPr>
        <w:tab/>
        <w:t xml:space="preserve"> אני מביא את זה כדוגמה, אני לא בא עם פתרון. בסעיף הזה, כמו שכבר נאמר כאן על ידי גברתי, יכול להיות מלכוד מסוים, פתח לצרות. התיקון שמוצע הוא טכני לגמרי, אבל זה נותן לאופוזיציה, אם מצב הממשלה לא מזהיר, והאופוזיציה רוצה לעשות כל דבר להשבית את הממשלה, זה נותן לה לגרור אותה למשאל עם על חצי מטר של חול באיזה תיקון גבול בערבה.</w:t>
      </w:r>
    </w:p>
    <w:p w14:paraId="47CD02B5" w14:textId="77777777" w:rsidR="00D9634E" w:rsidRPr="00D9634E" w:rsidRDefault="00D9634E" w:rsidP="00D9634E">
      <w:pPr>
        <w:bidi/>
        <w:rPr>
          <w:rFonts w:cs="David" w:hint="cs"/>
          <w:rtl/>
        </w:rPr>
      </w:pPr>
    </w:p>
    <w:p w14:paraId="1EEDAF40" w14:textId="77777777" w:rsidR="00D9634E" w:rsidRPr="00D9634E" w:rsidRDefault="00D9634E" w:rsidP="00D9634E">
      <w:pPr>
        <w:bidi/>
        <w:rPr>
          <w:rFonts w:cs="David" w:hint="cs"/>
          <w:rtl/>
        </w:rPr>
      </w:pPr>
      <w:r w:rsidRPr="00D9634E">
        <w:rPr>
          <w:rFonts w:cs="David" w:hint="cs"/>
          <w:u w:val="single"/>
          <w:rtl/>
        </w:rPr>
        <w:t>זהבה גלאון:</w:t>
      </w:r>
    </w:p>
    <w:p w14:paraId="1F68E765" w14:textId="77777777" w:rsidR="00D9634E" w:rsidRPr="00D9634E" w:rsidRDefault="00D9634E" w:rsidP="00D9634E">
      <w:pPr>
        <w:bidi/>
        <w:rPr>
          <w:rFonts w:cs="David" w:hint="cs"/>
          <w:rtl/>
        </w:rPr>
      </w:pPr>
    </w:p>
    <w:p w14:paraId="1681C990" w14:textId="77777777" w:rsidR="00D9634E" w:rsidRPr="00D9634E" w:rsidRDefault="00D9634E" w:rsidP="00D9634E">
      <w:pPr>
        <w:bidi/>
        <w:rPr>
          <w:rFonts w:cs="David" w:hint="cs"/>
          <w:rtl/>
        </w:rPr>
      </w:pPr>
      <w:r w:rsidRPr="00D9634E">
        <w:rPr>
          <w:rFonts w:cs="David" w:hint="cs"/>
          <w:rtl/>
        </w:rPr>
        <w:tab/>
        <w:t xml:space="preserve"> עוד לא שמעתי שאופוזיציה גוררת את הממשלה למשאל עם. בדרך כלל ממשלות מחוקקות את זה לאינטרסים שלהן, שזה גם מעוות, שממשלה נבחרת ברוב בצורה דמוקרטית, מייצגת את רצון הציבור, צריכה לקדם את המדיניות שלה.</w:t>
      </w:r>
    </w:p>
    <w:p w14:paraId="0C1E51D0" w14:textId="77777777" w:rsidR="00D9634E" w:rsidRPr="00D9634E" w:rsidRDefault="00D9634E" w:rsidP="00D9634E">
      <w:pPr>
        <w:bidi/>
        <w:rPr>
          <w:rFonts w:cs="David" w:hint="cs"/>
          <w:rtl/>
        </w:rPr>
      </w:pPr>
    </w:p>
    <w:p w14:paraId="02354A65" w14:textId="77777777" w:rsidR="00D9634E" w:rsidRPr="00D9634E" w:rsidRDefault="00D9634E" w:rsidP="00D9634E">
      <w:pPr>
        <w:bidi/>
        <w:rPr>
          <w:rFonts w:cs="David" w:hint="cs"/>
          <w:rtl/>
        </w:rPr>
      </w:pPr>
      <w:r w:rsidRPr="00D9634E">
        <w:rPr>
          <w:rFonts w:cs="David" w:hint="cs"/>
          <w:u w:val="single"/>
          <w:rtl/>
        </w:rPr>
        <w:t>אסתרינה טרטמן:</w:t>
      </w:r>
    </w:p>
    <w:p w14:paraId="5173B026" w14:textId="77777777" w:rsidR="00D9634E" w:rsidRPr="00D9634E" w:rsidRDefault="00D9634E" w:rsidP="00D9634E">
      <w:pPr>
        <w:bidi/>
        <w:rPr>
          <w:rFonts w:cs="David" w:hint="cs"/>
          <w:rtl/>
        </w:rPr>
      </w:pPr>
    </w:p>
    <w:p w14:paraId="5E398922" w14:textId="77777777" w:rsidR="00D9634E" w:rsidRPr="00D9634E" w:rsidRDefault="00D9634E" w:rsidP="00D9634E">
      <w:pPr>
        <w:bidi/>
        <w:rPr>
          <w:rFonts w:cs="David" w:hint="cs"/>
          <w:rtl/>
        </w:rPr>
      </w:pPr>
      <w:r w:rsidRPr="00D9634E">
        <w:rPr>
          <w:rFonts w:cs="David" w:hint="cs"/>
          <w:rtl/>
        </w:rPr>
        <w:tab/>
        <w:t xml:space="preserve"> הכנסת נבחרת לא הממשלה.</w:t>
      </w:r>
    </w:p>
    <w:p w14:paraId="604EBA56" w14:textId="77777777" w:rsidR="00D9634E" w:rsidRPr="00D9634E" w:rsidRDefault="00D9634E" w:rsidP="00D9634E">
      <w:pPr>
        <w:bidi/>
        <w:rPr>
          <w:rFonts w:cs="David" w:hint="cs"/>
          <w:rtl/>
        </w:rPr>
      </w:pPr>
    </w:p>
    <w:p w14:paraId="474F5F0A" w14:textId="77777777" w:rsidR="00D9634E" w:rsidRPr="00D9634E" w:rsidRDefault="00D9634E" w:rsidP="00D9634E">
      <w:pPr>
        <w:bidi/>
        <w:rPr>
          <w:rFonts w:cs="David" w:hint="cs"/>
          <w:rtl/>
        </w:rPr>
      </w:pPr>
      <w:r w:rsidRPr="00D9634E">
        <w:rPr>
          <w:rFonts w:cs="David" w:hint="cs"/>
          <w:u w:val="single"/>
          <w:rtl/>
        </w:rPr>
        <w:t>זהבה גלאון:</w:t>
      </w:r>
    </w:p>
    <w:p w14:paraId="4AFDEEC1" w14:textId="77777777" w:rsidR="00D9634E" w:rsidRPr="00D9634E" w:rsidRDefault="00D9634E" w:rsidP="00D9634E">
      <w:pPr>
        <w:bidi/>
        <w:rPr>
          <w:rFonts w:cs="David" w:hint="cs"/>
          <w:rtl/>
        </w:rPr>
      </w:pPr>
    </w:p>
    <w:p w14:paraId="0ABD4014" w14:textId="77777777" w:rsidR="00D9634E" w:rsidRPr="00D9634E" w:rsidRDefault="00D9634E" w:rsidP="00D9634E">
      <w:pPr>
        <w:bidi/>
        <w:rPr>
          <w:rFonts w:cs="David" w:hint="cs"/>
          <w:rtl/>
        </w:rPr>
      </w:pPr>
      <w:r w:rsidRPr="00D9634E">
        <w:rPr>
          <w:rFonts w:cs="David" w:hint="cs"/>
          <w:rtl/>
        </w:rPr>
        <w:tab/>
        <w:t>הממשלה מורכבת, נכון. אז אומרים שלממשלה לגיטימית אין מנדט לוותר על שטחי ארץ, נעשה משאל עם. קל וחומר אומר חבר הכנסת אדלשטיין, זה בכלל לא משרת את האינטרסים של הממשלה, זה יכול עוד לשרת את האינטרסים של האופוזיציה. זאת הסמטוחה שמתפתחת מהחוק הזה.</w:t>
      </w:r>
    </w:p>
    <w:p w14:paraId="194FEA34" w14:textId="77777777" w:rsidR="00D9634E" w:rsidRPr="00D9634E" w:rsidRDefault="00D9634E" w:rsidP="00D9634E">
      <w:pPr>
        <w:bidi/>
        <w:rPr>
          <w:rFonts w:cs="David" w:hint="cs"/>
          <w:rtl/>
        </w:rPr>
      </w:pPr>
    </w:p>
    <w:p w14:paraId="29D88371" w14:textId="77777777" w:rsidR="00D9634E" w:rsidRPr="00D9634E" w:rsidRDefault="00D9634E" w:rsidP="00D9634E">
      <w:pPr>
        <w:bidi/>
        <w:rPr>
          <w:rFonts w:cs="David" w:hint="cs"/>
          <w:rtl/>
        </w:rPr>
      </w:pPr>
      <w:r w:rsidRPr="00D9634E">
        <w:rPr>
          <w:rFonts w:cs="David" w:hint="cs"/>
          <w:u w:val="single"/>
          <w:rtl/>
        </w:rPr>
        <w:t>מנחם בן-ששון:</w:t>
      </w:r>
    </w:p>
    <w:p w14:paraId="72374284" w14:textId="77777777" w:rsidR="00D9634E" w:rsidRPr="00D9634E" w:rsidRDefault="00D9634E" w:rsidP="00D9634E">
      <w:pPr>
        <w:bidi/>
        <w:rPr>
          <w:rFonts w:cs="David" w:hint="cs"/>
          <w:rtl/>
        </w:rPr>
      </w:pPr>
    </w:p>
    <w:p w14:paraId="4CFFB232" w14:textId="77777777" w:rsidR="00D9634E" w:rsidRPr="00D9634E" w:rsidRDefault="00D9634E" w:rsidP="00D9634E">
      <w:pPr>
        <w:bidi/>
        <w:rPr>
          <w:rFonts w:cs="David" w:hint="cs"/>
          <w:rtl/>
        </w:rPr>
      </w:pPr>
      <w:r w:rsidRPr="00D9634E">
        <w:rPr>
          <w:rFonts w:cs="David" w:hint="cs"/>
          <w:rtl/>
        </w:rPr>
        <w:tab/>
        <w:t xml:space="preserve"> זה בכל רוב של 80. רוב של 80 הוא ניצחון המיעוט, על זה דיברנו.</w:t>
      </w:r>
    </w:p>
    <w:p w14:paraId="086405E7" w14:textId="77777777" w:rsidR="00D9634E" w:rsidRPr="00D9634E" w:rsidRDefault="00D9634E" w:rsidP="00D9634E">
      <w:pPr>
        <w:bidi/>
        <w:rPr>
          <w:rFonts w:cs="David" w:hint="cs"/>
          <w:rtl/>
        </w:rPr>
      </w:pPr>
    </w:p>
    <w:p w14:paraId="00432B50" w14:textId="77777777" w:rsidR="00D9634E" w:rsidRDefault="00D9634E" w:rsidP="00D9634E">
      <w:pPr>
        <w:bidi/>
        <w:rPr>
          <w:rFonts w:cs="David" w:hint="cs"/>
          <w:u w:val="single"/>
          <w:rtl/>
        </w:rPr>
      </w:pPr>
    </w:p>
    <w:p w14:paraId="2BE15EFA" w14:textId="77777777" w:rsidR="00D9634E" w:rsidRDefault="00D9634E" w:rsidP="00D9634E">
      <w:pPr>
        <w:bidi/>
        <w:rPr>
          <w:rFonts w:cs="David" w:hint="cs"/>
          <w:u w:val="single"/>
          <w:rtl/>
        </w:rPr>
      </w:pPr>
    </w:p>
    <w:p w14:paraId="0005582B" w14:textId="77777777" w:rsidR="00D9634E" w:rsidRPr="00D9634E" w:rsidRDefault="00D9634E" w:rsidP="00D9634E">
      <w:pPr>
        <w:bidi/>
        <w:rPr>
          <w:rFonts w:cs="David" w:hint="cs"/>
          <w:rtl/>
        </w:rPr>
      </w:pPr>
      <w:r w:rsidRPr="00D9634E">
        <w:rPr>
          <w:rFonts w:cs="David" w:hint="cs"/>
          <w:u w:val="single"/>
          <w:rtl/>
        </w:rPr>
        <w:t>זהבה גלאון:</w:t>
      </w:r>
    </w:p>
    <w:p w14:paraId="68142616" w14:textId="77777777" w:rsidR="00D9634E" w:rsidRPr="00D9634E" w:rsidRDefault="00D9634E" w:rsidP="00D9634E">
      <w:pPr>
        <w:bidi/>
        <w:rPr>
          <w:rFonts w:cs="David" w:hint="cs"/>
          <w:rtl/>
        </w:rPr>
      </w:pPr>
    </w:p>
    <w:p w14:paraId="68060A3C" w14:textId="77777777" w:rsidR="00D9634E" w:rsidRPr="00D9634E" w:rsidRDefault="00D9634E" w:rsidP="00D9634E">
      <w:pPr>
        <w:bidi/>
        <w:rPr>
          <w:rFonts w:cs="David" w:hint="cs"/>
          <w:rtl/>
        </w:rPr>
      </w:pPr>
      <w:r w:rsidRPr="00D9634E">
        <w:rPr>
          <w:rFonts w:cs="David" w:hint="cs"/>
          <w:rtl/>
        </w:rPr>
        <w:tab/>
        <w:t>אדוני, רוב של 80 הוא בעייתי, כי זו גזענות במהות, כי זה יוצר רוב מיוחס. איך אפשר להעלות על הדעת שכנסת יכולה לחוקק חוקים עם רוב מיוחס, אנחנו בדיוק יודעים כנגד מי זה בא, ולמנוע ממי השתתפות בתהליכים דמוקרטיים, ואחר כך יגידו שזה לא קביל, כי הנה הערבים הכריעו. אתם לא נורמלים במה שאתם מחוקקים כאן, אז עכשיו בכלל האופוזיציה תשתמש בזה, תגרור על כל חור שבגבינה למשאל עם, זה מה שהוא אומר.</w:t>
      </w:r>
    </w:p>
    <w:p w14:paraId="4AC38B3E" w14:textId="77777777" w:rsidR="00D9634E" w:rsidRPr="00D9634E" w:rsidRDefault="00D9634E" w:rsidP="00D9634E">
      <w:pPr>
        <w:bidi/>
        <w:rPr>
          <w:rFonts w:cs="David" w:hint="cs"/>
          <w:rtl/>
        </w:rPr>
      </w:pPr>
    </w:p>
    <w:p w14:paraId="4AC1B57F" w14:textId="77777777" w:rsidR="00D9634E" w:rsidRPr="00D9634E" w:rsidRDefault="00D9634E" w:rsidP="00D9634E">
      <w:pPr>
        <w:bidi/>
        <w:rPr>
          <w:rFonts w:cs="David" w:hint="cs"/>
          <w:rtl/>
        </w:rPr>
      </w:pPr>
      <w:r w:rsidRPr="00D9634E">
        <w:rPr>
          <w:rFonts w:cs="David" w:hint="cs"/>
          <w:u w:val="single"/>
          <w:rtl/>
        </w:rPr>
        <w:t>היו"ר דוד טל:</w:t>
      </w:r>
    </w:p>
    <w:p w14:paraId="045C992A" w14:textId="77777777" w:rsidR="00D9634E" w:rsidRPr="00D9634E" w:rsidRDefault="00D9634E" w:rsidP="00D9634E">
      <w:pPr>
        <w:bidi/>
        <w:rPr>
          <w:rFonts w:cs="David" w:hint="cs"/>
          <w:rtl/>
        </w:rPr>
      </w:pPr>
    </w:p>
    <w:p w14:paraId="6F6C936E" w14:textId="77777777" w:rsidR="00D9634E" w:rsidRPr="00D9634E" w:rsidRDefault="00D9634E" w:rsidP="00D9634E">
      <w:pPr>
        <w:bidi/>
        <w:rPr>
          <w:rFonts w:cs="David" w:hint="cs"/>
          <w:rtl/>
        </w:rPr>
      </w:pPr>
      <w:r w:rsidRPr="00D9634E">
        <w:rPr>
          <w:rFonts w:cs="David" w:hint="cs"/>
          <w:rtl/>
        </w:rPr>
        <w:tab/>
        <w:t>למי גברתי התכוונה שאנחנו לא נורמלים?</w:t>
      </w:r>
    </w:p>
    <w:p w14:paraId="3360E57D" w14:textId="77777777" w:rsidR="00D9634E" w:rsidRPr="00D9634E" w:rsidRDefault="00D9634E" w:rsidP="00D9634E">
      <w:pPr>
        <w:bidi/>
        <w:rPr>
          <w:rFonts w:cs="David" w:hint="cs"/>
          <w:rtl/>
        </w:rPr>
      </w:pPr>
    </w:p>
    <w:p w14:paraId="2750B012" w14:textId="77777777" w:rsidR="00D9634E" w:rsidRPr="00D9634E" w:rsidRDefault="00D9634E" w:rsidP="00D9634E">
      <w:pPr>
        <w:bidi/>
        <w:rPr>
          <w:rFonts w:cs="David" w:hint="cs"/>
          <w:rtl/>
        </w:rPr>
      </w:pPr>
      <w:r w:rsidRPr="00D9634E">
        <w:rPr>
          <w:rFonts w:cs="David" w:hint="cs"/>
          <w:u w:val="single"/>
          <w:rtl/>
        </w:rPr>
        <w:t>זהבה גלאון:</w:t>
      </w:r>
    </w:p>
    <w:p w14:paraId="5D7F7D33" w14:textId="77777777" w:rsidR="00D9634E" w:rsidRPr="00D9634E" w:rsidRDefault="00D9634E" w:rsidP="00D9634E">
      <w:pPr>
        <w:bidi/>
        <w:rPr>
          <w:rFonts w:cs="David" w:hint="cs"/>
          <w:rtl/>
        </w:rPr>
      </w:pPr>
    </w:p>
    <w:p w14:paraId="7EF3057C" w14:textId="77777777" w:rsidR="00D9634E" w:rsidRPr="00D9634E" w:rsidRDefault="00D9634E" w:rsidP="00D9634E">
      <w:pPr>
        <w:bidi/>
        <w:rPr>
          <w:rFonts w:cs="David" w:hint="cs"/>
          <w:rtl/>
        </w:rPr>
      </w:pPr>
      <w:r w:rsidRPr="00D9634E">
        <w:rPr>
          <w:rFonts w:cs="David" w:hint="cs"/>
          <w:rtl/>
        </w:rPr>
        <w:tab/>
        <w:t xml:space="preserve">סליחה, אני חוזרת בי. </w:t>
      </w:r>
    </w:p>
    <w:p w14:paraId="4C265ED5" w14:textId="77777777" w:rsidR="00D9634E" w:rsidRPr="00D9634E" w:rsidRDefault="00D9634E" w:rsidP="00D9634E">
      <w:pPr>
        <w:bidi/>
        <w:rPr>
          <w:rFonts w:cs="David" w:hint="cs"/>
          <w:rtl/>
        </w:rPr>
      </w:pPr>
    </w:p>
    <w:p w14:paraId="7710E3B9" w14:textId="77777777" w:rsidR="00D9634E" w:rsidRPr="00D9634E" w:rsidRDefault="00D9634E" w:rsidP="00D9634E">
      <w:pPr>
        <w:bidi/>
        <w:rPr>
          <w:rFonts w:cs="David" w:hint="cs"/>
          <w:rtl/>
        </w:rPr>
      </w:pPr>
      <w:r w:rsidRPr="00D9634E">
        <w:rPr>
          <w:rFonts w:cs="David" w:hint="cs"/>
          <w:u w:val="single"/>
          <w:rtl/>
        </w:rPr>
        <w:t>אסתרינה טרטמן:</w:t>
      </w:r>
    </w:p>
    <w:p w14:paraId="5DFD21F2" w14:textId="77777777" w:rsidR="00D9634E" w:rsidRPr="00D9634E" w:rsidRDefault="00D9634E" w:rsidP="00D9634E">
      <w:pPr>
        <w:bidi/>
        <w:rPr>
          <w:rFonts w:cs="David" w:hint="cs"/>
          <w:rtl/>
        </w:rPr>
      </w:pPr>
    </w:p>
    <w:p w14:paraId="530C36ED" w14:textId="77777777" w:rsidR="00D9634E" w:rsidRPr="00D9634E" w:rsidRDefault="00D9634E" w:rsidP="00D9634E">
      <w:pPr>
        <w:bidi/>
        <w:rPr>
          <w:rFonts w:cs="David" w:hint="cs"/>
          <w:rtl/>
        </w:rPr>
      </w:pPr>
      <w:r w:rsidRPr="00D9634E">
        <w:rPr>
          <w:rFonts w:cs="David" w:hint="cs"/>
          <w:rtl/>
        </w:rPr>
        <w:tab/>
        <w:t>הוא לא הציג פתרון, הוא הציג בעיה. יש פה בעיה.</w:t>
      </w:r>
    </w:p>
    <w:p w14:paraId="16A3FF29" w14:textId="77777777" w:rsidR="00D9634E" w:rsidRPr="00D9634E" w:rsidRDefault="00D9634E" w:rsidP="00D9634E">
      <w:pPr>
        <w:bidi/>
        <w:rPr>
          <w:rFonts w:cs="David" w:hint="cs"/>
          <w:rtl/>
        </w:rPr>
      </w:pPr>
    </w:p>
    <w:p w14:paraId="2C80924D" w14:textId="77777777" w:rsidR="00D9634E" w:rsidRPr="00D9634E" w:rsidRDefault="00D9634E" w:rsidP="00D9634E">
      <w:pPr>
        <w:bidi/>
        <w:rPr>
          <w:rFonts w:cs="David" w:hint="cs"/>
          <w:rtl/>
        </w:rPr>
      </w:pPr>
      <w:r w:rsidRPr="00D9634E">
        <w:rPr>
          <w:rFonts w:cs="David" w:hint="cs"/>
          <w:u w:val="single"/>
          <w:rtl/>
        </w:rPr>
        <w:t>זהבה גלאון:</w:t>
      </w:r>
    </w:p>
    <w:p w14:paraId="5B79559C" w14:textId="77777777" w:rsidR="00D9634E" w:rsidRPr="00D9634E" w:rsidRDefault="00D9634E" w:rsidP="00D9634E">
      <w:pPr>
        <w:bidi/>
        <w:rPr>
          <w:rFonts w:cs="David" w:hint="cs"/>
          <w:rtl/>
        </w:rPr>
      </w:pPr>
    </w:p>
    <w:p w14:paraId="58D62001" w14:textId="77777777" w:rsidR="00D9634E" w:rsidRPr="00D9634E" w:rsidRDefault="00D9634E" w:rsidP="00D9634E">
      <w:pPr>
        <w:bidi/>
        <w:rPr>
          <w:rFonts w:cs="David" w:hint="cs"/>
          <w:rtl/>
        </w:rPr>
      </w:pPr>
      <w:r w:rsidRPr="00D9634E">
        <w:rPr>
          <w:rFonts w:cs="David" w:hint="cs"/>
          <w:rtl/>
        </w:rPr>
        <w:tab/>
        <w:t>הבעיה שחבר הכנסת אדלשטיין מציג בצדק, מראה את האבסורד בניסיון לעשות שעטנז. זה התחיל מחוק-יסוד, זה התחיל מוועדת הבחירות.</w:t>
      </w:r>
    </w:p>
    <w:p w14:paraId="2996BA81" w14:textId="77777777" w:rsidR="00D9634E" w:rsidRPr="00D9634E" w:rsidRDefault="00D9634E" w:rsidP="00D9634E">
      <w:pPr>
        <w:bidi/>
        <w:rPr>
          <w:rFonts w:cs="David" w:hint="cs"/>
          <w:rtl/>
        </w:rPr>
      </w:pPr>
    </w:p>
    <w:p w14:paraId="167DAF2C" w14:textId="77777777" w:rsidR="00D9634E" w:rsidRPr="00D9634E" w:rsidRDefault="00D9634E" w:rsidP="00D9634E">
      <w:pPr>
        <w:bidi/>
        <w:rPr>
          <w:rFonts w:cs="David" w:hint="cs"/>
          <w:rtl/>
        </w:rPr>
      </w:pPr>
      <w:r w:rsidRPr="00D9634E">
        <w:rPr>
          <w:rFonts w:cs="David" w:hint="cs"/>
          <w:u w:val="single"/>
          <w:rtl/>
        </w:rPr>
        <w:t>יולי-יואל אדלשטיין:</w:t>
      </w:r>
    </w:p>
    <w:p w14:paraId="6EB5E952" w14:textId="77777777" w:rsidR="00D9634E" w:rsidRPr="00D9634E" w:rsidRDefault="00D9634E" w:rsidP="00D9634E">
      <w:pPr>
        <w:bidi/>
        <w:rPr>
          <w:rFonts w:cs="David" w:hint="cs"/>
          <w:rtl/>
        </w:rPr>
      </w:pPr>
    </w:p>
    <w:p w14:paraId="53C4F3C9" w14:textId="77777777" w:rsidR="00D9634E" w:rsidRPr="00D9634E" w:rsidRDefault="00D9634E" w:rsidP="00D9634E">
      <w:pPr>
        <w:bidi/>
        <w:rPr>
          <w:rFonts w:cs="David" w:hint="cs"/>
          <w:rtl/>
        </w:rPr>
      </w:pPr>
      <w:r w:rsidRPr="00D9634E">
        <w:rPr>
          <w:rFonts w:cs="David" w:hint="cs"/>
          <w:rtl/>
        </w:rPr>
        <w:tab/>
        <w:t>אילו היית מסכימה איתי על האבסורד בוויתור שטח ריבוני של מדינה, לא היינו מגיעים לאבסורדים אחרים.</w:t>
      </w:r>
    </w:p>
    <w:p w14:paraId="45C94FBE" w14:textId="77777777" w:rsidR="00D9634E" w:rsidRPr="00D9634E" w:rsidRDefault="00D9634E" w:rsidP="00D9634E">
      <w:pPr>
        <w:bidi/>
        <w:rPr>
          <w:rFonts w:cs="David" w:hint="cs"/>
          <w:rtl/>
        </w:rPr>
      </w:pPr>
    </w:p>
    <w:p w14:paraId="5705112D" w14:textId="77777777" w:rsidR="00D9634E" w:rsidRPr="00D9634E" w:rsidRDefault="00D9634E" w:rsidP="00D9634E">
      <w:pPr>
        <w:bidi/>
        <w:rPr>
          <w:rFonts w:cs="David" w:hint="cs"/>
          <w:rtl/>
        </w:rPr>
      </w:pPr>
      <w:r w:rsidRPr="00D9634E">
        <w:rPr>
          <w:rFonts w:cs="David" w:hint="cs"/>
          <w:u w:val="single"/>
          <w:rtl/>
        </w:rPr>
        <w:t>זהבה גלאון:</w:t>
      </w:r>
    </w:p>
    <w:p w14:paraId="7870CD6D" w14:textId="77777777" w:rsidR="00D9634E" w:rsidRPr="00D9634E" w:rsidRDefault="00D9634E" w:rsidP="00D9634E">
      <w:pPr>
        <w:bidi/>
        <w:rPr>
          <w:rFonts w:cs="David" w:hint="cs"/>
          <w:rtl/>
        </w:rPr>
      </w:pPr>
    </w:p>
    <w:p w14:paraId="1A85C5E3" w14:textId="77777777" w:rsidR="00D9634E" w:rsidRPr="00D9634E" w:rsidRDefault="00D9634E" w:rsidP="00D9634E">
      <w:pPr>
        <w:bidi/>
        <w:rPr>
          <w:rFonts w:cs="David" w:hint="cs"/>
          <w:rtl/>
        </w:rPr>
      </w:pPr>
      <w:r w:rsidRPr="00D9634E">
        <w:rPr>
          <w:rFonts w:cs="David" w:hint="cs"/>
          <w:rtl/>
        </w:rPr>
        <w:tab/>
        <w:t xml:space="preserve"> לא נעים לי להגיד, אני מקווה שלא תקפצו, אני חושבת שבדיוק על זה רבין נרצח, אמרו שאין לו מנדט לוותר על שטחי ארץ.</w:t>
      </w:r>
    </w:p>
    <w:p w14:paraId="19054F89" w14:textId="77777777" w:rsidR="00D9634E" w:rsidRPr="00D9634E" w:rsidRDefault="00D9634E" w:rsidP="00D9634E">
      <w:pPr>
        <w:bidi/>
        <w:rPr>
          <w:rFonts w:cs="David" w:hint="cs"/>
          <w:rtl/>
        </w:rPr>
      </w:pPr>
    </w:p>
    <w:p w14:paraId="7BC90BD7" w14:textId="77777777" w:rsidR="00D9634E" w:rsidRPr="00D9634E" w:rsidRDefault="00D9634E" w:rsidP="00D9634E">
      <w:pPr>
        <w:bidi/>
        <w:rPr>
          <w:rFonts w:cs="David" w:hint="cs"/>
          <w:rtl/>
        </w:rPr>
      </w:pPr>
      <w:r w:rsidRPr="00D9634E">
        <w:rPr>
          <w:rFonts w:cs="David" w:hint="cs"/>
          <w:u w:val="single"/>
          <w:rtl/>
        </w:rPr>
        <w:t>היו"ר דוד טל:</w:t>
      </w:r>
    </w:p>
    <w:p w14:paraId="6AD82579" w14:textId="77777777" w:rsidR="00D9634E" w:rsidRPr="00D9634E" w:rsidRDefault="00D9634E" w:rsidP="00D9634E">
      <w:pPr>
        <w:bidi/>
        <w:rPr>
          <w:rFonts w:cs="David" w:hint="cs"/>
          <w:rtl/>
        </w:rPr>
      </w:pPr>
    </w:p>
    <w:p w14:paraId="0122823B" w14:textId="77777777" w:rsidR="00D9634E" w:rsidRPr="00D9634E" w:rsidRDefault="00D9634E" w:rsidP="00D9634E">
      <w:pPr>
        <w:bidi/>
        <w:rPr>
          <w:rFonts w:cs="David" w:hint="cs"/>
          <w:rtl/>
        </w:rPr>
      </w:pPr>
      <w:r w:rsidRPr="00D9634E">
        <w:rPr>
          <w:rFonts w:cs="David" w:hint="cs"/>
          <w:rtl/>
        </w:rPr>
        <w:tab/>
        <w:t>אל תביאי אותנו לשם.</w:t>
      </w:r>
    </w:p>
    <w:p w14:paraId="23EABADF" w14:textId="77777777" w:rsidR="00D9634E" w:rsidRPr="00D9634E" w:rsidRDefault="00D9634E" w:rsidP="00D9634E">
      <w:pPr>
        <w:bidi/>
        <w:rPr>
          <w:rFonts w:cs="David" w:hint="cs"/>
          <w:rtl/>
        </w:rPr>
      </w:pPr>
    </w:p>
    <w:p w14:paraId="7F0FC1A5" w14:textId="77777777" w:rsidR="00D9634E" w:rsidRPr="00D9634E" w:rsidRDefault="00D9634E" w:rsidP="00D9634E">
      <w:pPr>
        <w:bidi/>
        <w:rPr>
          <w:rFonts w:cs="David" w:hint="cs"/>
          <w:rtl/>
        </w:rPr>
      </w:pPr>
      <w:r w:rsidRPr="00D9634E">
        <w:rPr>
          <w:rFonts w:cs="David" w:hint="cs"/>
          <w:u w:val="single"/>
          <w:rtl/>
        </w:rPr>
        <w:t>זהבה גלאון:</w:t>
      </w:r>
    </w:p>
    <w:p w14:paraId="1A84CAF8" w14:textId="77777777" w:rsidR="00D9634E" w:rsidRPr="00D9634E" w:rsidRDefault="00D9634E" w:rsidP="00D9634E">
      <w:pPr>
        <w:bidi/>
        <w:rPr>
          <w:rFonts w:cs="David" w:hint="cs"/>
          <w:rtl/>
        </w:rPr>
      </w:pPr>
    </w:p>
    <w:p w14:paraId="736B5D3D" w14:textId="77777777" w:rsidR="00D9634E" w:rsidRPr="00D9634E" w:rsidRDefault="00D9634E" w:rsidP="00D9634E">
      <w:pPr>
        <w:bidi/>
        <w:rPr>
          <w:rFonts w:cs="David" w:hint="cs"/>
          <w:rtl/>
        </w:rPr>
      </w:pPr>
      <w:r w:rsidRPr="00D9634E">
        <w:rPr>
          <w:rFonts w:cs="David" w:hint="cs"/>
          <w:rtl/>
        </w:rPr>
        <w:tab/>
        <w:t xml:space="preserve"> אתה שם. אדוני, איפה האבסורד? כל אחד מביא את הפרופסור שלו, שזה מתאים לו. אתה הבאת עכשיו את פרופסור שטרית.</w:t>
      </w:r>
    </w:p>
    <w:p w14:paraId="78E4E27F" w14:textId="77777777" w:rsidR="00D9634E" w:rsidRPr="00D9634E" w:rsidRDefault="00D9634E" w:rsidP="00D9634E">
      <w:pPr>
        <w:bidi/>
        <w:rPr>
          <w:rFonts w:cs="David" w:hint="cs"/>
          <w:rtl/>
        </w:rPr>
      </w:pPr>
    </w:p>
    <w:p w14:paraId="7FD20D5B" w14:textId="77777777" w:rsidR="00D9634E" w:rsidRPr="00D9634E" w:rsidRDefault="00D9634E" w:rsidP="00D9634E">
      <w:pPr>
        <w:bidi/>
        <w:rPr>
          <w:rFonts w:cs="David" w:hint="cs"/>
          <w:rtl/>
        </w:rPr>
      </w:pPr>
      <w:r w:rsidRPr="00D9634E">
        <w:rPr>
          <w:rFonts w:cs="David" w:hint="cs"/>
          <w:u w:val="single"/>
          <w:rtl/>
        </w:rPr>
        <w:t>היו"ר דוד טל:</w:t>
      </w:r>
    </w:p>
    <w:p w14:paraId="38575990" w14:textId="77777777" w:rsidR="00D9634E" w:rsidRPr="00D9634E" w:rsidRDefault="00D9634E" w:rsidP="00D9634E">
      <w:pPr>
        <w:bidi/>
        <w:rPr>
          <w:rFonts w:cs="David" w:hint="cs"/>
          <w:rtl/>
        </w:rPr>
      </w:pPr>
    </w:p>
    <w:p w14:paraId="0A13CCBF" w14:textId="77777777" w:rsidR="00D9634E" w:rsidRPr="00D9634E" w:rsidRDefault="00D9634E" w:rsidP="00D9634E">
      <w:pPr>
        <w:bidi/>
        <w:rPr>
          <w:rFonts w:cs="David" w:hint="cs"/>
          <w:rtl/>
        </w:rPr>
      </w:pPr>
      <w:r w:rsidRPr="00D9634E">
        <w:rPr>
          <w:rFonts w:cs="David" w:hint="cs"/>
          <w:rtl/>
        </w:rPr>
        <w:tab/>
        <w:t>הבאתי אותו כדוגמה, יכולתי להביא את פרופסור גרוס, שתומך בזה, יכולתי להביא את פרופסור אשר מעוז, שתומך בחוק רגיל, יכולתי להביא עוד אנשים.</w:t>
      </w:r>
    </w:p>
    <w:p w14:paraId="34A2704A" w14:textId="77777777" w:rsidR="00D9634E" w:rsidRPr="00D9634E" w:rsidRDefault="00D9634E" w:rsidP="00D9634E">
      <w:pPr>
        <w:bidi/>
        <w:rPr>
          <w:rFonts w:cs="David" w:hint="cs"/>
          <w:rtl/>
        </w:rPr>
      </w:pPr>
    </w:p>
    <w:p w14:paraId="56BA8380" w14:textId="77777777" w:rsidR="00D9634E" w:rsidRPr="00D9634E" w:rsidRDefault="00D9634E" w:rsidP="00D9634E">
      <w:pPr>
        <w:bidi/>
        <w:rPr>
          <w:rFonts w:cs="David" w:hint="cs"/>
          <w:rtl/>
        </w:rPr>
      </w:pPr>
      <w:r w:rsidRPr="00D9634E">
        <w:rPr>
          <w:rFonts w:cs="David" w:hint="cs"/>
          <w:u w:val="single"/>
          <w:rtl/>
        </w:rPr>
        <w:t>אחמד טיבי:</w:t>
      </w:r>
    </w:p>
    <w:p w14:paraId="4C539D51" w14:textId="77777777" w:rsidR="00D9634E" w:rsidRPr="00D9634E" w:rsidRDefault="00D9634E" w:rsidP="00D9634E">
      <w:pPr>
        <w:bidi/>
        <w:rPr>
          <w:rFonts w:cs="David" w:hint="cs"/>
          <w:rtl/>
        </w:rPr>
      </w:pPr>
    </w:p>
    <w:p w14:paraId="3EC701C5" w14:textId="77777777" w:rsidR="00D9634E" w:rsidRPr="00D9634E" w:rsidRDefault="00D9634E" w:rsidP="00D9634E">
      <w:pPr>
        <w:bidi/>
        <w:rPr>
          <w:rFonts w:cs="David" w:hint="cs"/>
          <w:rtl/>
        </w:rPr>
      </w:pPr>
      <w:r w:rsidRPr="00D9634E">
        <w:rPr>
          <w:rFonts w:cs="David" w:hint="cs"/>
          <w:rtl/>
        </w:rPr>
        <w:tab/>
        <w:t xml:space="preserve"> אתה תומך בהצעה שלך, אדוני?</w:t>
      </w:r>
    </w:p>
    <w:p w14:paraId="739BB822" w14:textId="77777777" w:rsidR="00D9634E" w:rsidRPr="00D9634E" w:rsidRDefault="00D9634E" w:rsidP="00D9634E">
      <w:pPr>
        <w:bidi/>
        <w:rPr>
          <w:rFonts w:cs="David" w:hint="cs"/>
          <w:rtl/>
        </w:rPr>
      </w:pPr>
    </w:p>
    <w:p w14:paraId="37F3DAD3" w14:textId="77777777" w:rsidR="00D9634E" w:rsidRPr="00D9634E" w:rsidRDefault="00D9634E" w:rsidP="00D9634E">
      <w:pPr>
        <w:bidi/>
        <w:rPr>
          <w:rFonts w:cs="David" w:hint="cs"/>
          <w:rtl/>
        </w:rPr>
      </w:pPr>
      <w:r w:rsidRPr="00D9634E">
        <w:rPr>
          <w:rFonts w:cs="David" w:hint="cs"/>
          <w:u w:val="single"/>
          <w:rtl/>
        </w:rPr>
        <w:t>היו"ר דוד טל:</w:t>
      </w:r>
    </w:p>
    <w:p w14:paraId="211EAED7" w14:textId="77777777" w:rsidR="00D9634E" w:rsidRPr="00D9634E" w:rsidRDefault="00D9634E" w:rsidP="00D9634E">
      <w:pPr>
        <w:bidi/>
        <w:rPr>
          <w:rFonts w:cs="David" w:hint="cs"/>
          <w:rtl/>
        </w:rPr>
      </w:pPr>
    </w:p>
    <w:p w14:paraId="31262DF2" w14:textId="77777777" w:rsidR="00D9634E" w:rsidRPr="00D9634E" w:rsidRDefault="00D9634E" w:rsidP="00D9634E">
      <w:pPr>
        <w:bidi/>
        <w:rPr>
          <w:rFonts w:cs="David" w:hint="cs"/>
          <w:rtl/>
        </w:rPr>
      </w:pPr>
      <w:r w:rsidRPr="00D9634E">
        <w:rPr>
          <w:rFonts w:cs="David" w:hint="cs"/>
          <w:rtl/>
        </w:rPr>
        <w:tab/>
        <w:t xml:space="preserve">אני תומך בהצעה של פרופסור שטרית. </w:t>
      </w:r>
    </w:p>
    <w:p w14:paraId="20BD6D77" w14:textId="77777777" w:rsidR="00D9634E" w:rsidRPr="00D9634E" w:rsidRDefault="00D9634E" w:rsidP="00D9634E">
      <w:pPr>
        <w:bidi/>
        <w:rPr>
          <w:rFonts w:cs="David" w:hint="cs"/>
          <w:rtl/>
        </w:rPr>
      </w:pPr>
    </w:p>
    <w:p w14:paraId="1E1D2BD3" w14:textId="77777777" w:rsidR="00D9634E" w:rsidRDefault="00D9634E" w:rsidP="00D9634E">
      <w:pPr>
        <w:bidi/>
        <w:rPr>
          <w:rFonts w:cs="David" w:hint="cs"/>
          <w:u w:val="single"/>
          <w:rtl/>
        </w:rPr>
      </w:pPr>
    </w:p>
    <w:p w14:paraId="6026FCF7" w14:textId="77777777" w:rsidR="00D9634E" w:rsidRDefault="00D9634E" w:rsidP="00D9634E">
      <w:pPr>
        <w:bidi/>
        <w:rPr>
          <w:rFonts w:cs="David" w:hint="cs"/>
          <w:u w:val="single"/>
          <w:rtl/>
        </w:rPr>
      </w:pPr>
    </w:p>
    <w:p w14:paraId="52C37C3A" w14:textId="77777777" w:rsidR="00D9634E" w:rsidRPr="00D9634E" w:rsidRDefault="00D9634E" w:rsidP="00D9634E">
      <w:pPr>
        <w:bidi/>
        <w:rPr>
          <w:rFonts w:cs="David" w:hint="cs"/>
          <w:rtl/>
        </w:rPr>
      </w:pPr>
      <w:r w:rsidRPr="00D9634E">
        <w:rPr>
          <w:rFonts w:cs="David" w:hint="cs"/>
          <w:u w:val="single"/>
          <w:rtl/>
        </w:rPr>
        <w:t>יולי יואל אדלשטיין:</w:t>
      </w:r>
    </w:p>
    <w:p w14:paraId="30819783" w14:textId="77777777" w:rsidR="00D9634E" w:rsidRPr="00D9634E" w:rsidRDefault="00D9634E" w:rsidP="00D9634E">
      <w:pPr>
        <w:bidi/>
        <w:rPr>
          <w:rFonts w:cs="David" w:hint="cs"/>
          <w:rtl/>
        </w:rPr>
      </w:pPr>
    </w:p>
    <w:p w14:paraId="769E3947" w14:textId="77777777" w:rsidR="00D9634E" w:rsidRPr="00D9634E" w:rsidRDefault="00D9634E" w:rsidP="00D9634E">
      <w:pPr>
        <w:bidi/>
        <w:rPr>
          <w:rFonts w:cs="David" w:hint="cs"/>
          <w:rtl/>
        </w:rPr>
      </w:pPr>
      <w:r w:rsidRPr="00D9634E">
        <w:rPr>
          <w:rFonts w:cs="David" w:hint="cs"/>
          <w:rtl/>
        </w:rPr>
        <w:tab/>
        <w:t xml:space="preserve"> למען הדיוק ההיסטורי, יצחק רבין דרש משאל עם בנושא הגולן.</w:t>
      </w:r>
    </w:p>
    <w:p w14:paraId="2F085DF1" w14:textId="77777777" w:rsidR="00D9634E" w:rsidRPr="00D9634E" w:rsidRDefault="00D9634E" w:rsidP="00D9634E">
      <w:pPr>
        <w:bidi/>
        <w:rPr>
          <w:rFonts w:cs="David" w:hint="cs"/>
          <w:rtl/>
        </w:rPr>
      </w:pPr>
    </w:p>
    <w:p w14:paraId="6F08B7D8" w14:textId="77777777" w:rsidR="00D9634E" w:rsidRPr="00D9634E" w:rsidRDefault="00D9634E" w:rsidP="00D9634E">
      <w:pPr>
        <w:bidi/>
        <w:rPr>
          <w:rFonts w:cs="David" w:hint="cs"/>
          <w:rtl/>
        </w:rPr>
      </w:pPr>
      <w:r w:rsidRPr="00D9634E">
        <w:rPr>
          <w:rFonts w:cs="David" w:hint="cs"/>
          <w:u w:val="single"/>
          <w:rtl/>
        </w:rPr>
        <w:t>דוד רותם:</w:t>
      </w:r>
    </w:p>
    <w:p w14:paraId="3C81DCBE" w14:textId="77777777" w:rsidR="00D9634E" w:rsidRPr="00D9634E" w:rsidRDefault="00D9634E" w:rsidP="00D9634E">
      <w:pPr>
        <w:bidi/>
        <w:rPr>
          <w:rFonts w:cs="David" w:hint="cs"/>
          <w:rtl/>
        </w:rPr>
      </w:pPr>
    </w:p>
    <w:p w14:paraId="5CFE47DA" w14:textId="77777777" w:rsidR="00D9634E" w:rsidRPr="00D9634E" w:rsidRDefault="00D9634E" w:rsidP="00D9634E">
      <w:pPr>
        <w:bidi/>
        <w:rPr>
          <w:rFonts w:cs="David" w:hint="cs"/>
          <w:rtl/>
        </w:rPr>
      </w:pPr>
      <w:r w:rsidRPr="00D9634E">
        <w:rPr>
          <w:rFonts w:cs="David" w:hint="cs"/>
          <w:rtl/>
        </w:rPr>
        <w:tab/>
        <w:t xml:space="preserve"> היחידה בחדר הזה שחושבת שהממשלה של היום מייצגת את העם, זאת זהבה גלאון. </w:t>
      </w:r>
    </w:p>
    <w:p w14:paraId="22176671" w14:textId="77777777" w:rsidR="00D9634E" w:rsidRPr="00D9634E" w:rsidRDefault="00D9634E" w:rsidP="00D9634E">
      <w:pPr>
        <w:bidi/>
        <w:rPr>
          <w:rFonts w:cs="David" w:hint="cs"/>
          <w:rtl/>
        </w:rPr>
      </w:pPr>
    </w:p>
    <w:p w14:paraId="76C1B445" w14:textId="77777777" w:rsidR="00D9634E" w:rsidRPr="00D9634E" w:rsidRDefault="00D9634E" w:rsidP="00D9634E">
      <w:pPr>
        <w:bidi/>
        <w:rPr>
          <w:rFonts w:cs="David" w:hint="cs"/>
          <w:rtl/>
        </w:rPr>
      </w:pPr>
      <w:r w:rsidRPr="00D9634E">
        <w:rPr>
          <w:rFonts w:cs="David" w:hint="cs"/>
          <w:u w:val="single"/>
          <w:rtl/>
        </w:rPr>
        <w:t>זהבה גלאון:</w:t>
      </w:r>
    </w:p>
    <w:p w14:paraId="002DB641" w14:textId="77777777" w:rsidR="00D9634E" w:rsidRPr="00D9634E" w:rsidRDefault="00D9634E" w:rsidP="00D9634E">
      <w:pPr>
        <w:bidi/>
        <w:rPr>
          <w:rFonts w:cs="David" w:hint="cs"/>
          <w:rtl/>
        </w:rPr>
      </w:pPr>
    </w:p>
    <w:p w14:paraId="74B58066" w14:textId="77777777" w:rsidR="00D9634E" w:rsidRPr="00D9634E" w:rsidRDefault="00D9634E" w:rsidP="00D9634E">
      <w:pPr>
        <w:bidi/>
        <w:rPr>
          <w:rFonts w:cs="David" w:hint="cs"/>
          <w:rtl/>
        </w:rPr>
      </w:pPr>
      <w:r w:rsidRPr="00D9634E">
        <w:rPr>
          <w:rFonts w:cs="David" w:hint="cs"/>
          <w:rtl/>
        </w:rPr>
        <w:tab/>
        <w:t xml:space="preserve"> אני מדברת על ממשלה. גם אם זאת ממשלה שאני חברה בה, זה לא רלוונטי. </w:t>
      </w:r>
    </w:p>
    <w:p w14:paraId="720BD060" w14:textId="77777777" w:rsidR="00D9634E" w:rsidRPr="00D9634E" w:rsidRDefault="00D9634E" w:rsidP="00D9634E">
      <w:pPr>
        <w:bidi/>
        <w:rPr>
          <w:rFonts w:cs="David" w:hint="cs"/>
          <w:rtl/>
        </w:rPr>
      </w:pPr>
    </w:p>
    <w:p w14:paraId="4A45DCC0" w14:textId="77777777" w:rsidR="00D9634E" w:rsidRPr="00D9634E" w:rsidRDefault="00D9634E" w:rsidP="00D9634E">
      <w:pPr>
        <w:bidi/>
        <w:rPr>
          <w:rFonts w:cs="David" w:hint="cs"/>
          <w:rtl/>
        </w:rPr>
      </w:pPr>
      <w:r w:rsidRPr="00D9634E">
        <w:rPr>
          <w:rFonts w:cs="David" w:hint="cs"/>
          <w:rtl/>
        </w:rPr>
        <w:tab/>
        <w:t>אדוני, הדוגמה שלי היתה רק להראות את האבסורד, כשמנסים לעשות שעטנז ולקחת קצת משם וקצת פה, לעשות איזה חוק עקום שבא לקדם תפיסה פוליטית. זה לא נכון לחוקק כך. כמו שאמר לך חבר הכנסת טיבי, אני מציעה לעשות שיקול מחודש בעניין הזה.</w:t>
      </w:r>
    </w:p>
    <w:p w14:paraId="75327E8C" w14:textId="77777777" w:rsidR="00D9634E" w:rsidRPr="00D9634E" w:rsidRDefault="00D9634E" w:rsidP="00D9634E">
      <w:pPr>
        <w:bidi/>
        <w:rPr>
          <w:rFonts w:cs="David" w:hint="cs"/>
          <w:rtl/>
        </w:rPr>
      </w:pPr>
    </w:p>
    <w:p w14:paraId="2D2DC808" w14:textId="77777777" w:rsidR="00D9634E" w:rsidRPr="00D9634E" w:rsidRDefault="00D9634E" w:rsidP="00D9634E">
      <w:pPr>
        <w:bidi/>
        <w:rPr>
          <w:rFonts w:cs="David" w:hint="cs"/>
          <w:rtl/>
        </w:rPr>
      </w:pPr>
      <w:r w:rsidRPr="00D9634E">
        <w:rPr>
          <w:rFonts w:cs="David" w:hint="cs"/>
          <w:u w:val="single"/>
          <w:rtl/>
        </w:rPr>
        <w:t>היו"ר דוד טל:</w:t>
      </w:r>
    </w:p>
    <w:p w14:paraId="505FA875" w14:textId="77777777" w:rsidR="00D9634E" w:rsidRPr="00D9634E" w:rsidRDefault="00D9634E" w:rsidP="00D9634E">
      <w:pPr>
        <w:bidi/>
        <w:rPr>
          <w:rFonts w:cs="David" w:hint="cs"/>
          <w:rtl/>
        </w:rPr>
      </w:pPr>
    </w:p>
    <w:p w14:paraId="00CE6A46" w14:textId="77777777" w:rsidR="00D9634E" w:rsidRPr="00D9634E" w:rsidRDefault="00D9634E" w:rsidP="00D9634E">
      <w:pPr>
        <w:bidi/>
        <w:rPr>
          <w:rFonts w:cs="David" w:hint="cs"/>
          <w:rtl/>
        </w:rPr>
      </w:pPr>
      <w:r w:rsidRPr="00D9634E">
        <w:rPr>
          <w:rFonts w:cs="David" w:hint="cs"/>
          <w:rtl/>
        </w:rPr>
        <w:tab/>
        <w:t>אני לא מתכוון למסמס את הצעת החוק, אנחנו סך הכול מכינים אותה לקריאה הראשונה. אני סבור שאחרי הקריאה הראשונה נשמע דעות כאלה ואחרות, ודעות שלא באו לידי ביטוי כאן בוועדה, נשכיל כולנו, נאמץ עמדה כזאת, עמדה אחרת, נגבש עמדה טובה יותר, ובהחלט יכול להיות שיש דברים שנשנה בהמשך לדיון שיתקיים, ואני מניח שכמעט כל חברי הכנסת יבואו לידי ביטוי בדיון הזה בקריאה הראשונה, ואז הוועדה הזאת יכולה לראות את הרוח של חברי הכנסת, וללכת בכיוון הזה.</w:t>
      </w:r>
    </w:p>
    <w:p w14:paraId="09CFA3C6" w14:textId="77777777" w:rsidR="00D9634E" w:rsidRDefault="00D9634E" w:rsidP="00D9634E">
      <w:pPr>
        <w:bidi/>
        <w:rPr>
          <w:rFonts w:cs="David" w:hint="cs"/>
          <w:u w:val="single"/>
          <w:rtl/>
        </w:rPr>
      </w:pPr>
    </w:p>
    <w:p w14:paraId="7DCA9A13" w14:textId="77777777" w:rsidR="00D9634E" w:rsidRPr="00D9634E" w:rsidRDefault="00D9634E" w:rsidP="00D9634E">
      <w:pPr>
        <w:bidi/>
        <w:rPr>
          <w:rFonts w:cs="David" w:hint="cs"/>
          <w:rtl/>
        </w:rPr>
      </w:pPr>
      <w:r w:rsidRPr="00D9634E">
        <w:rPr>
          <w:rFonts w:cs="David" w:hint="cs"/>
          <w:u w:val="single"/>
          <w:rtl/>
        </w:rPr>
        <w:t>זהבה גלאון:</w:t>
      </w:r>
    </w:p>
    <w:p w14:paraId="6085CA9E" w14:textId="77777777" w:rsidR="00D9634E" w:rsidRPr="00D9634E" w:rsidRDefault="00D9634E" w:rsidP="00D9634E">
      <w:pPr>
        <w:bidi/>
        <w:rPr>
          <w:rFonts w:cs="David" w:hint="cs"/>
          <w:rtl/>
        </w:rPr>
      </w:pPr>
    </w:p>
    <w:p w14:paraId="07BAED70" w14:textId="77777777" w:rsidR="00D9634E" w:rsidRPr="00D9634E" w:rsidRDefault="00D9634E" w:rsidP="00D9634E">
      <w:pPr>
        <w:bidi/>
        <w:rPr>
          <w:rFonts w:cs="David" w:hint="cs"/>
          <w:rtl/>
        </w:rPr>
      </w:pPr>
      <w:r w:rsidRPr="00D9634E">
        <w:rPr>
          <w:rFonts w:cs="David" w:hint="cs"/>
          <w:rtl/>
        </w:rPr>
        <w:tab/>
        <w:t xml:space="preserve"> יש כאן משהו שאני לא יודעת? מחזירים מחר את הגולן?</w:t>
      </w:r>
    </w:p>
    <w:p w14:paraId="29339397" w14:textId="77777777" w:rsidR="00D9634E" w:rsidRPr="00D9634E" w:rsidRDefault="00D9634E" w:rsidP="00D9634E">
      <w:pPr>
        <w:bidi/>
        <w:rPr>
          <w:rFonts w:cs="David" w:hint="cs"/>
          <w:rtl/>
        </w:rPr>
      </w:pPr>
    </w:p>
    <w:p w14:paraId="3AB1E0A5" w14:textId="77777777" w:rsidR="00D9634E" w:rsidRPr="00D9634E" w:rsidRDefault="00D9634E" w:rsidP="00D9634E">
      <w:pPr>
        <w:bidi/>
        <w:rPr>
          <w:rFonts w:cs="David" w:hint="cs"/>
          <w:rtl/>
        </w:rPr>
      </w:pPr>
      <w:r w:rsidRPr="00D9634E">
        <w:rPr>
          <w:rFonts w:cs="David" w:hint="cs"/>
          <w:u w:val="single"/>
          <w:rtl/>
        </w:rPr>
        <w:t>שלי יחימוביץ:</w:t>
      </w:r>
    </w:p>
    <w:p w14:paraId="5503FD25" w14:textId="77777777" w:rsidR="00D9634E" w:rsidRPr="00D9634E" w:rsidRDefault="00D9634E" w:rsidP="00D9634E">
      <w:pPr>
        <w:bidi/>
        <w:rPr>
          <w:rFonts w:cs="David" w:hint="cs"/>
          <w:rtl/>
        </w:rPr>
      </w:pPr>
    </w:p>
    <w:p w14:paraId="1513612A" w14:textId="77777777" w:rsidR="00D9634E" w:rsidRPr="00D9634E" w:rsidRDefault="00D9634E" w:rsidP="00D9634E">
      <w:pPr>
        <w:bidi/>
        <w:rPr>
          <w:rFonts w:cs="David" w:hint="cs"/>
          <w:rtl/>
        </w:rPr>
      </w:pPr>
      <w:r w:rsidRPr="00D9634E">
        <w:rPr>
          <w:rFonts w:cs="David" w:hint="cs"/>
          <w:rtl/>
        </w:rPr>
        <w:tab/>
        <w:t xml:space="preserve"> לא שמעת על זה שראש הממשלה מקדם שלום כולל במזרח התיכון? לא שמעת על זה?</w:t>
      </w:r>
    </w:p>
    <w:p w14:paraId="2383513D" w14:textId="77777777" w:rsidR="00D9634E" w:rsidRPr="00D9634E" w:rsidRDefault="00D9634E" w:rsidP="00D9634E">
      <w:pPr>
        <w:bidi/>
        <w:rPr>
          <w:rFonts w:cs="David" w:hint="cs"/>
          <w:rtl/>
        </w:rPr>
      </w:pPr>
    </w:p>
    <w:p w14:paraId="7FD067D9" w14:textId="77777777" w:rsidR="00D9634E" w:rsidRPr="00D9634E" w:rsidRDefault="00D9634E" w:rsidP="00D9634E">
      <w:pPr>
        <w:bidi/>
        <w:rPr>
          <w:rFonts w:cs="David" w:hint="cs"/>
          <w:rtl/>
        </w:rPr>
      </w:pPr>
      <w:r w:rsidRPr="00D9634E">
        <w:rPr>
          <w:rFonts w:cs="David" w:hint="cs"/>
          <w:u w:val="single"/>
          <w:rtl/>
        </w:rPr>
        <w:t>אופיר פינס-פז:</w:t>
      </w:r>
    </w:p>
    <w:p w14:paraId="792CF61A" w14:textId="77777777" w:rsidR="00D9634E" w:rsidRPr="00D9634E" w:rsidRDefault="00D9634E" w:rsidP="00D9634E">
      <w:pPr>
        <w:bidi/>
        <w:rPr>
          <w:rFonts w:cs="David" w:hint="cs"/>
          <w:rtl/>
        </w:rPr>
      </w:pPr>
    </w:p>
    <w:p w14:paraId="4CEA3077" w14:textId="77777777" w:rsidR="00D9634E" w:rsidRPr="00D9634E" w:rsidRDefault="00D9634E" w:rsidP="00D9634E">
      <w:pPr>
        <w:bidi/>
        <w:rPr>
          <w:rFonts w:cs="David" w:hint="cs"/>
          <w:rtl/>
        </w:rPr>
      </w:pPr>
      <w:r w:rsidRPr="00D9634E">
        <w:rPr>
          <w:rFonts w:cs="David" w:hint="cs"/>
          <w:rtl/>
        </w:rPr>
        <w:tab/>
        <w:t>אדוני היושב-ראש, אני מחכה בכיליון עיניים לתוצאות ההצבעה הזאת, כי כל מה שמותר לך כיושב-ראש ועדת הכנסת, נציגה של קדימה עלי אדמות, מותר לי כפל כפליים כיושב-ראש ועדת הפנים מטעם מפלגת העבודה.</w:t>
      </w:r>
    </w:p>
    <w:p w14:paraId="4F522A29" w14:textId="77777777" w:rsidR="00D9634E" w:rsidRPr="00D9634E" w:rsidRDefault="00D9634E" w:rsidP="00D9634E">
      <w:pPr>
        <w:bidi/>
        <w:rPr>
          <w:rFonts w:cs="David" w:hint="cs"/>
          <w:rtl/>
        </w:rPr>
      </w:pPr>
    </w:p>
    <w:p w14:paraId="1E283413" w14:textId="77777777" w:rsidR="00D9634E" w:rsidRPr="00D9634E" w:rsidRDefault="00D9634E" w:rsidP="00D9634E">
      <w:pPr>
        <w:bidi/>
        <w:rPr>
          <w:rFonts w:cs="David" w:hint="cs"/>
          <w:rtl/>
        </w:rPr>
      </w:pPr>
      <w:r w:rsidRPr="00D9634E">
        <w:rPr>
          <w:rFonts w:cs="David" w:hint="cs"/>
          <w:u w:val="single"/>
          <w:rtl/>
        </w:rPr>
        <w:t>היו"ר דוד טל:</w:t>
      </w:r>
    </w:p>
    <w:p w14:paraId="076273D4" w14:textId="77777777" w:rsidR="00D9634E" w:rsidRPr="00D9634E" w:rsidRDefault="00D9634E" w:rsidP="00D9634E">
      <w:pPr>
        <w:bidi/>
        <w:rPr>
          <w:rFonts w:cs="David" w:hint="cs"/>
          <w:rtl/>
        </w:rPr>
      </w:pPr>
    </w:p>
    <w:p w14:paraId="670244F6" w14:textId="77777777" w:rsidR="00D9634E" w:rsidRPr="00D9634E" w:rsidRDefault="00D9634E" w:rsidP="00D9634E">
      <w:pPr>
        <w:bidi/>
        <w:rPr>
          <w:rFonts w:cs="David" w:hint="cs"/>
          <w:rtl/>
        </w:rPr>
      </w:pPr>
      <w:r w:rsidRPr="00D9634E">
        <w:rPr>
          <w:rFonts w:cs="David" w:hint="cs"/>
          <w:rtl/>
        </w:rPr>
        <w:tab/>
        <w:t>יש דוגמה של שלי יחימוביץ, אני למדתי ממנה.</w:t>
      </w:r>
    </w:p>
    <w:p w14:paraId="5D1C6D01" w14:textId="77777777" w:rsidR="00D9634E" w:rsidRPr="00D9634E" w:rsidRDefault="00D9634E" w:rsidP="00D9634E">
      <w:pPr>
        <w:bidi/>
        <w:rPr>
          <w:rFonts w:cs="David" w:hint="cs"/>
          <w:rtl/>
        </w:rPr>
      </w:pPr>
    </w:p>
    <w:p w14:paraId="268E9ED3" w14:textId="77777777" w:rsidR="00D9634E" w:rsidRPr="00D9634E" w:rsidRDefault="00D9634E" w:rsidP="00D9634E">
      <w:pPr>
        <w:bidi/>
        <w:rPr>
          <w:rFonts w:cs="David" w:hint="cs"/>
          <w:rtl/>
        </w:rPr>
      </w:pPr>
      <w:r w:rsidRPr="00D9634E">
        <w:rPr>
          <w:rFonts w:cs="David" w:hint="cs"/>
          <w:u w:val="single"/>
          <w:rtl/>
        </w:rPr>
        <w:t>שלי יחימוביץ:</w:t>
      </w:r>
    </w:p>
    <w:p w14:paraId="486FC7DD" w14:textId="77777777" w:rsidR="00D9634E" w:rsidRPr="00D9634E" w:rsidRDefault="00D9634E" w:rsidP="00D9634E">
      <w:pPr>
        <w:bidi/>
        <w:rPr>
          <w:rFonts w:cs="David" w:hint="cs"/>
          <w:rtl/>
        </w:rPr>
      </w:pPr>
    </w:p>
    <w:p w14:paraId="03534081" w14:textId="77777777" w:rsidR="00D9634E" w:rsidRPr="00D9634E" w:rsidRDefault="00D9634E" w:rsidP="00D9634E">
      <w:pPr>
        <w:bidi/>
        <w:rPr>
          <w:rFonts w:cs="David" w:hint="cs"/>
          <w:rtl/>
        </w:rPr>
      </w:pPr>
      <w:r w:rsidRPr="00D9634E">
        <w:rPr>
          <w:rFonts w:cs="David" w:hint="cs"/>
          <w:rtl/>
        </w:rPr>
        <w:tab/>
        <w:t xml:space="preserve"> אני לא יושבת-ראש ועדה.</w:t>
      </w:r>
    </w:p>
    <w:p w14:paraId="2BDE58D3" w14:textId="77777777" w:rsidR="00D9634E" w:rsidRPr="00D9634E" w:rsidRDefault="00D9634E" w:rsidP="00D9634E">
      <w:pPr>
        <w:bidi/>
        <w:rPr>
          <w:rFonts w:cs="David" w:hint="cs"/>
          <w:rtl/>
        </w:rPr>
      </w:pPr>
    </w:p>
    <w:p w14:paraId="0C0266D5" w14:textId="77777777" w:rsidR="00D9634E" w:rsidRPr="00D9634E" w:rsidRDefault="00D9634E" w:rsidP="00D9634E">
      <w:pPr>
        <w:bidi/>
        <w:rPr>
          <w:rFonts w:cs="David" w:hint="cs"/>
          <w:rtl/>
        </w:rPr>
      </w:pPr>
      <w:r w:rsidRPr="00D9634E">
        <w:rPr>
          <w:rFonts w:cs="David" w:hint="cs"/>
          <w:u w:val="single"/>
          <w:rtl/>
        </w:rPr>
        <w:t>אופיר פינס-פז:</w:t>
      </w:r>
    </w:p>
    <w:p w14:paraId="532FAB21" w14:textId="77777777" w:rsidR="00D9634E" w:rsidRPr="00D9634E" w:rsidRDefault="00D9634E" w:rsidP="00D9634E">
      <w:pPr>
        <w:bidi/>
        <w:rPr>
          <w:rFonts w:cs="David" w:hint="cs"/>
          <w:rtl/>
        </w:rPr>
      </w:pPr>
    </w:p>
    <w:p w14:paraId="66C50234" w14:textId="77777777" w:rsidR="00D9634E" w:rsidRPr="00D9634E" w:rsidRDefault="00D9634E" w:rsidP="00D9634E">
      <w:pPr>
        <w:bidi/>
        <w:rPr>
          <w:rFonts w:cs="David" w:hint="cs"/>
          <w:rtl/>
        </w:rPr>
      </w:pPr>
      <w:r w:rsidRPr="00D9634E">
        <w:rPr>
          <w:rFonts w:cs="David" w:hint="cs"/>
          <w:rtl/>
        </w:rPr>
        <w:tab/>
        <w:t>אני מתחייב בפניך, אני אומר את זה לאנשי קדימה: כל מה שמותר לך, יהיה מותר לי כפל כפליים.</w:t>
      </w:r>
    </w:p>
    <w:p w14:paraId="2EF27057" w14:textId="77777777" w:rsidR="00D9634E" w:rsidRPr="00D9634E" w:rsidRDefault="00D9634E" w:rsidP="00D9634E">
      <w:pPr>
        <w:bidi/>
        <w:rPr>
          <w:rFonts w:cs="David" w:hint="cs"/>
          <w:rtl/>
        </w:rPr>
      </w:pPr>
    </w:p>
    <w:p w14:paraId="25CC7F37" w14:textId="77777777" w:rsidR="00D9634E" w:rsidRPr="00D9634E" w:rsidRDefault="00D9634E" w:rsidP="00D9634E">
      <w:pPr>
        <w:bidi/>
        <w:rPr>
          <w:rFonts w:cs="David" w:hint="cs"/>
          <w:rtl/>
        </w:rPr>
      </w:pPr>
      <w:r w:rsidRPr="00D9634E">
        <w:rPr>
          <w:rFonts w:cs="David" w:hint="cs"/>
          <w:u w:val="single"/>
          <w:rtl/>
        </w:rPr>
        <w:t>היו"ר דוד טל:</w:t>
      </w:r>
    </w:p>
    <w:p w14:paraId="31393101" w14:textId="77777777" w:rsidR="00D9634E" w:rsidRPr="00D9634E" w:rsidRDefault="00D9634E" w:rsidP="00D9634E">
      <w:pPr>
        <w:bidi/>
        <w:rPr>
          <w:rFonts w:cs="David" w:hint="cs"/>
          <w:rtl/>
        </w:rPr>
      </w:pPr>
    </w:p>
    <w:p w14:paraId="7A19CCE6" w14:textId="77777777" w:rsidR="00D9634E" w:rsidRPr="00D9634E" w:rsidRDefault="00D9634E" w:rsidP="00D9634E">
      <w:pPr>
        <w:bidi/>
        <w:rPr>
          <w:rFonts w:cs="David" w:hint="cs"/>
          <w:rtl/>
        </w:rPr>
      </w:pPr>
      <w:r w:rsidRPr="00D9634E">
        <w:rPr>
          <w:rFonts w:cs="David" w:hint="cs"/>
          <w:rtl/>
        </w:rPr>
        <w:tab/>
        <w:t>את זה אתה צריך להגיד לאפללו, לא לי.</w:t>
      </w:r>
    </w:p>
    <w:p w14:paraId="4AD69614" w14:textId="77777777" w:rsidR="00D9634E" w:rsidRPr="00D9634E" w:rsidRDefault="00D9634E" w:rsidP="00D9634E">
      <w:pPr>
        <w:bidi/>
        <w:rPr>
          <w:rFonts w:cs="David" w:hint="cs"/>
          <w:rtl/>
        </w:rPr>
      </w:pPr>
    </w:p>
    <w:p w14:paraId="2548674B" w14:textId="77777777" w:rsidR="00D9634E" w:rsidRDefault="00D9634E" w:rsidP="00D9634E">
      <w:pPr>
        <w:bidi/>
        <w:rPr>
          <w:rFonts w:cs="David" w:hint="cs"/>
          <w:u w:val="single"/>
          <w:rtl/>
        </w:rPr>
      </w:pPr>
    </w:p>
    <w:p w14:paraId="65AF5C8B" w14:textId="77777777" w:rsidR="00D9634E" w:rsidRDefault="00D9634E" w:rsidP="00D9634E">
      <w:pPr>
        <w:bidi/>
        <w:rPr>
          <w:rFonts w:cs="David" w:hint="cs"/>
          <w:u w:val="single"/>
          <w:rtl/>
        </w:rPr>
      </w:pPr>
    </w:p>
    <w:p w14:paraId="137E3876" w14:textId="77777777" w:rsidR="00D9634E" w:rsidRPr="00D9634E" w:rsidRDefault="00D9634E" w:rsidP="00D9634E">
      <w:pPr>
        <w:bidi/>
        <w:rPr>
          <w:rFonts w:cs="David" w:hint="cs"/>
          <w:rtl/>
        </w:rPr>
      </w:pPr>
      <w:r w:rsidRPr="00D9634E">
        <w:rPr>
          <w:rFonts w:cs="David" w:hint="cs"/>
          <w:u w:val="single"/>
          <w:rtl/>
        </w:rPr>
        <w:t>זהבה גלאון:</w:t>
      </w:r>
    </w:p>
    <w:p w14:paraId="6C48B2EC" w14:textId="77777777" w:rsidR="00D9634E" w:rsidRPr="00D9634E" w:rsidRDefault="00D9634E" w:rsidP="00D9634E">
      <w:pPr>
        <w:bidi/>
        <w:rPr>
          <w:rFonts w:cs="David" w:hint="cs"/>
          <w:rtl/>
        </w:rPr>
      </w:pPr>
    </w:p>
    <w:p w14:paraId="3C050072" w14:textId="77777777" w:rsidR="00D9634E" w:rsidRPr="00D9634E" w:rsidRDefault="00D9634E" w:rsidP="00D9634E">
      <w:pPr>
        <w:bidi/>
        <w:rPr>
          <w:rFonts w:cs="David" w:hint="cs"/>
          <w:rtl/>
        </w:rPr>
      </w:pPr>
      <w:r w:rsidRPr="00D9634E">
        <w:rPr>
          <w:rFonts w:cs="David" w:hint="cs"/>
          <w:rtl/>
        </w:rPr>
        <w:tab/>
        <w:t xml:space="preserve"> פה יש ויכוח בין עוקרי הרים, זה יושב-ראש ועדה, זה יושב-ראש ועדה, מה יגידו אזובי הקיר? </w:t>
      </w:r>
    </w:p>
    <w:p w14:paraId="26EEE0DE" w14:textId="77777777" w:rsidR="00D9634E" w:rsidRPr="00D9634E" w:rsidRDefault="00D9634E" w:rsidP="00D9634E">
      <w:pPr>
        <w:bidi/>
        <w:rPr>
          <w:rFonts w:cs="David" w:hint="cs"/>
          <w:rtl/>
        </w:rPr>
      </w:pPr>
    </w:p>
    <w:p w14:paraId="35357B1E" w14:textId="77777777" w:rsidR="00D9634E" w:rsidRPr="00D9634E" w:rsidRDefault="00D9634E" w:rsidP="00D9634E">
      <w:pPr>
        <w:bidi/>
        <w:rPr>
          <w:rFonts w:cs="David" w:hint="cs"/>
          <w:rtl/>
        </w:rPr>
      </w:pPr>
      <w:r w:rsidRPr="00D9634E">
        <w:rPr>
          <w:rFonts w:cs="David" w:hint="cs"/>
          <w:u w:val="single"/>
          <w:rtl/>
        </w:rPr>
        <w:t>היו"ר דוד טל:</w:t>
      </w:r>
    </w:p>
    <w:p w14:paraId="5FC0F8E6" w14:textId="77777777" w:rsidR="00D9634E" w:rsidRPr="00D9634E" w:rsidRDefault="00D9634E" w:rsidP="00D9634E">
      <w:pPr>
        <w:bidi/>
        <w:rPr>
          <w:rFonts w:cs="David" w:hint="cs"/>
          <w:rtl/>
        </w:rPr>
      </w:pPr>
    </w:p>
    <w:p w14:paraId="091988F1" w14:textId="77777777" w:rsidR="00D9634E" w:rsidRPr="00D9634E" w:rsidRDefault="00D9634E" w:rsidP="00D9634E">
      <w:pPr>
        <w:bidi/>
        <w:rPr>
          <w:rFonts w:cs="David" w:hint="cs"/>
          <w:rtl/>
        </w:rPr>
      </w:pPr>
      <w:r w:rsidRPr="00D9634E">
        <w:rPr>
          <w:rFonts w:cs="David" w:hint="cs"/>
          <w:rtl/>
        </w:rPr>
        <w:tab/>
        <w:t xml:space="preserve"> את בקיר ואת אזוב? באמת, זהבה גלאון. אני לא רוצה להיות ציני. לאחר שנגבש את הנושא הזה פחות או יותר, אני בטוח שיהיו הרבה דברים שנהיה חייבים לגבש ולרדת לרזולוציה גדולה יותר. נוכל לעשות את זה אחרי הדיון בקריאה הראשונה, ונהיה הרבה יותר חכמים.</w:t>
      </w:r>
    </w:p>
    <w:p w14:paraId="33A742EB" w14:textId="77777777" w:rsidR="00D9634E" w:rsidRPr="00D9634E" w:rsidRDefault="00D9634E" w:rsidP="00D9634E">
      <w:pPr>
        <w:bidi/>
        <w:rPr>
          <w:rFonts w:cs="David" w:hint="cs"/>
          <w:rtl/>
        </w:rPr>
      </w:pPr>
    </w:p>
    <w:p w14:paraId="32BF0225" w14:textId="77777777" w:rsidR="00D9634E" w:rsidRPr="00D9634E" w:rsidRDefault="00D9634E" w:rsidP="00D9634E">
      <w:pPr>
        <w:bidi/>
        <w:rPr>
          <w:rFonts w:cs="David" w:hint="cs"/>
          <w:rtl/>
        </w:rPr>
      </w:pPr>
      <w:r w:rsidRPr="00D9634E">
        <w:rPr>
          <w:rFonts w:cs="David" w:hint="cs"/>
          <w:u w:val="single"/>
          <w:rtl/>
        </w:rPr>
        <w:t>זהבה גלאון:</w:t>
      </w:r>
    </w:p>
    <w:p w14:paraId="64C217EF" w14:textId="77777777" w:rsidR="00D9634E" w:rsidRPr="00D9634E" w:rsidRDefault="00D9634E" w:rsidP="00D9634E">
      <w:pPr>
        <w:bidi/>
        <w:rPr>
          <w:rFonts w:cs="David" w:hint="cs"/>
          <w:rtl/>
        </w:rPr>
      </w:pPr>
    </w:p>
    <w:p w14:paraId="051D2B82" w14:textId="77777777" w:rsidR="00D9634E" w:rsidRPr="00D9634E" w:rsidRDefault="00D9634E" w:rsidP="00D9634E">
      <w:pPr>
        <w:bidi/>
        <w:rPr>
          <w:rFonts w:cs="David" w:hint="cs"/>
          <w:rtl/>
        </w:rPr>
      </w:pPr>
      <w:r w:rsidRPr="00D9634E">
        <w:rPr>
          <w:rFonts w:cs="David" w:hint="cs"/>
          <w:rtl/>
        </w:rPr>
        <w:tab/>
        <w:t xml:space="preserve"> אני מציעה שתעשה את זה לפני הדיון בקריאה הראשונה.</w:t>
      </w:r>
    </w:p>
    <w:p w14:paraId="4B1ABB1F" w14:textId="77777777" w:rsidR="00D9634E" w:rsidRPr="00D9634E" w:rsidRDefault="00D9634E" w:rsidP="00D9634E">
      <w:pPr>
        <w:bidi/>
        <w:rPr>
          <w:rFonts w:cs="David" w:hint="cs"/>
          <w:rtl/>
        </w:rPr>
      </w:pPr>
    </w:p>
    <w:p w14:paraId="5B896422" w14:textId="77777777" w:rsidR="00D9634E" w:rsidRPr="00D9634E" w:rsidRDefault="00D9634E" w:rsidP="00D9634E">
      <w:pPr>
        <w:bidi/>
        <w:rPr>
          <w:rFonts w:cs="David" w:hint="cs"/>
          <w:rtl/>
        </w:rPr>
      </w:pPr>
      <w:r w:rsidRPr="00D9634E">
        <w:rPr>
          <w:rFonts w:cs="David" w:hint="cs"/>
          <w:u w:val="single"/>
          <w:rtl/>
        </w:rPr>
        <w:t>היו"ר דוד טל:</w:t>
      </w:r>
    </w:p>
    <w:p w14:paraId="40D35E51" w14:textId="77777777" w:rsidR="00D9634E" w:rsidRPr="00D9634E" w:rsidRDefault="00D9634E" w:rsidP="00D9634E">
      <w:pPr>
        <w:bidi/>
        <w:rPr>
          <w:rFonts w:cs="David" w:hint="cs"/>
          <w:rtl/>
        </w:rPr>
      </w:pPr>
    </w:p>
    <w:p w14:paraId="07D62DD5" w14:textId="77777777" w:rsidR="00D9634E" w:rsidRPr="00D9634E" w:rsidRDefault="00D9634E" w:rsidP="00D9634E">
      <w:pPr>
        <w:bidi/>
        <w:rPr>
          <w:rFonts w:cs="David" w:hint="cs"/>
          <w:rtl/>
        </w:rPr>
      </w:pPr>
      <w:r w:rsidRPr="00D9634E">
        <w:rPr>
          <w:rFonts w:cs="David" w:hint="cs"/>
          <w:rtl/>
        </w:rPr>
        <w:tab/>
        <w:t>אני לא מקבל את הצעתה של גברתי.</w:t>
      </w:r>
    </w:p>
    <w:p w14:paraId="3EA90724" w14:textId="77777777" w:rsidR="00D9634E" w:rsidRPr="00D9634E" w:rsidRDefault="00D9634E" w:rsidP="00D9634E">
      <w:pPr>
        <w:bidi/>
        <w:rPr>
          <w:rFonts w:cs="David" w:hint="cs"/>
          <w:rtl/>
        </w:rPr>
      </w:pPr>
    </w:p>
    <w:p w14:paraId="7583C3D8" w14:textId="77777777" w:rsidR="00D9634E" w:rsidRPr="00D9634E" w:rsidRDefault="00D9634E" w:rsidP="00D9634E">
      <w:pPr>
        <w:bidi/>
        <w:rPr>
          <w:rFonts w:cs="David" w:hint="cs"/>
          <w:rtl/>
        </w:rPr>
      </w:pPr>
      <w:r w:rsidRPr="00D9634E">
        <w:rPr>
          <w:rFonts w:cs="David" w:hint="cs"/>
          <w:u w:val="single"/>
          <w:rtl/>
        </w:rPr>
        <w:t>אופיר פינס-פז:</w:t>
      </w:r>
    </w:p>
    <w:p w14:paraId="5AFD3884" w14:textId="77777777" w:rsidR="00D9634E" w:rsidRPr="00D9634E" w:rsidRDefault="00D9634E" w:rsidP="00D9634E">
      <w:pPr>
        <w:bidi/>
        <w:rPr>
          <w:rFonts w:cs="David" w:hint="cs"/>
          <w:rtl/>
        </w:rPr>
      </w:pPr>
    </w:p>
    <w:p w14:paraId="3F6E1451" w14:textId="77777777" w:rsidR="00D9634E" w:rsidRPr="00D9634E" w:rsidRDefault="00D9634E" w:rsidP="00D9634E">
      <w:pPr>
        <w:bidi/>
        <w:rPr>
          <w:rFonts w:cs="David" w:hint="cs"/>
          <w:rtl/>
        </w:rPr>
      </w:pPr>
      <w:r w:rsidRPr="00D9634E">
        <w:rPr>
          <w:rFonts w:cs="David" w:hint="cs"/>
          <w:rtl/>
        </w:rPr>
        <w:tab/>
        <w:t xml:space="preserve"> בואו נצביע.</w:t>
      </w:r>
    </w:p>
    <w:p w14:paraId="7D0E44A2" w14:textId="77777777" w:rsidR="00D9634E" w:rsidRDefault="00D9634E" w:rsidP="00D9634E">
      <w:pPr>
        <w:bidi/>
        <w:rPr>
          <w:rFonts w:cs="David" w:hint="cs"/>
          <w:u w:val="single"/>
          <w:rtl/>
        </w:rPr>
      </w:pPr>
    </w:p>
    <w:p w14:paraId="276BF98F" w14:textId="77777777" w:rsidR="00D9634E" w:rsidRPr="00D9634E" w:rsidRDefault="00D9634E" w:rsidP="00D9634E">
      <w:pPr>
        <w:bidi/>
        <w:rPr>
          <w:rFonts w:cs="David" w:hint="cs"/>
          <w:rtl/>
        </w:rPr>
      </w:pPr>
      <w:r w:rsidRPr="00D9634E">
        <w:rPr>
          <w:rFonts w:cs="David" w:hint="cs"/>
          <w:u w:val="single"/>
          <w:rtl/>
        </w:rPr>
        <w:t>היו"ר דוד טל:</w:t>
      </w:r>
    </w:p>
    <w:p w14:paraId="74519C6B" w14:textId="77777777" w:rsidR="00D9634E" w:rsidRPr="00D9634E" w:rsidRDefault="00D9634E" w:rsidP="00D9634E">
      <w:pPr>
        <w:bidi/>
        <w:rPr>
          <w:rFonts w:cs="David" w:hint="cs"/>
          <w:rtl/>
        </w:rPr>
      </w:pPr>
    </w:p>
    <w:p w14:paraId="79EA9AEC" w14:textId="77777777" w:rsidR="00D9634E" w:rsidRPr="00D9634E" w:rsidRDefault="00D9634E" w:rsidP="00D9634E">
      <w:pPr>
        <w:bidi/>
        <w:rPr>
          <w:rFonts w:cs="David" w:hint="cs"/>
          <w:rtl/>
        </w:rPr>
      </w:pPr>
      <w:r w:rsidRPr="00D9634E">
        <w:rPr>
          <w:rFonts w:cs="David" w:hint="cs"/>
          <w:rtl/>
        </w:rPr>
        <w:tab/>
        <w:t>אם אדוני רוצה, אני אשמח מאוד, אני רק רוצה לערוך את ההליך כאן בצורה תקנית, לעבור על כל הנושאים, ואני בטוח שזה לא יהיה שלם, יהיה לנו עדיין מה לתקן. בין הקריאה הראשונה לשנייה אני מבטיח לכם דיונים עמוקים, אם תרצו, אפילו אל תוך הלילה.</w:t>
      </w:r>
    </w:p>
    <w:p w14:paraId="384638DC" w14:textId="77777777" w:rsidR="00D9634E" w:rsidRPr="00D9634E" w:rsidRDefault="00D9634E" w:rsidP="00D9634E">
      <w:pPr>
        <w:bidi/>
        <w:rPr>
          <w:rFonts w:cs="David" w:hint="cs"/>
          <w:rtl/>
        </w:rPr>
      </w:pPr>
    </w:p>
    <w:p w14:paraId="790023C3" w14:textId="77777777" w:rsidR="00D9634E" w:rsidRPr="00D9634E" w:rsidRDefault="00D9634E" w:rsidP="00D9634E">
      <w:pPr>
        <w:bidi/>
        <w:rPr>
          <w:rFonts w:cs="David" w:hint="cs"/>
          <w:rtl/>
        </w:rPr>
      </w:pPr>
      <w:r w:rsidRPr="00D9634E">
        <w:rPr>
          <w:rFonts w:cs="David" w:hint="cs"/>
          <w:u w:val="single"/>
          <w:rtl/>
        </w:rPr>
        <w:t>מנחם בן-ששון:</w:t>
      </w:r>
    </w:p>
    <w:p w14:paraId="1568F9DC" w14:textId="77777777" w:rsidR="00D9634E" w:rsidRPr="00D9634E" w:rsidRDefault="00D9634E" w:rsidP="00D9634E">
      <w:pPr>
        <w:bidi/>
        <w:rPr>
          <w:rFonts w:cs="David" w:hint="cs"/>
          <w:rtl/>
        </w:rPr>
      </w:pPr>
    </w:p>
    <w:p w14:paraId="774636E0" w14:textId="77777777" w:rsidR="00D9634E" w:rsidRPr="00D9634E" w:rsidRDefault="00D9634E" w:rsidP="00D9634E">
      <w:pPr>
        <w:bidi/>
        <w:rPr>
          <w:rFonts w:cs="David" w:hint="cs"/>
          <w:rtl/>
        </w:rPr>
      </w:pPr>
      <w:r w:rsidRPr="00D9634E">
        <w:rPr>
          <w:rFonts w:cs="David" w:hint="cs"/>
          <w:rtl/>
        </w:rPr>
        <w:tab/>
        <w:t xml:space="preserve"> אנחנו עדיין בשאלות על סעיף 2, ולא ענינו עליהן לדעתי, רק במקום שתי שאלות, יש עכשיו ארבע שאלות. יש כאן שאלות כבדות.</w:t>
      </w:r>
    </w:p>
    <w:p w14:paraId="5BB413ED" w14:textId="77777777" w:rsidR="00D9634E" w:rsidRPr="00D9634E" w:rsidRDefault="00D9634E" w:rsidP="00D9634E">
      <w:pPr>
        <w:bidi/>
        <w:rPr>
          <w:rFonts w:cs="David" w:hint="cs"/>
          <w:rtl/>
        </w:rPr>
      </w:pPr>
    </w:p>
    <w:p w14:paraId="266D624F" w14:textId="77777777" w:rsidR="00D9634E" w:rsidRPr="00D9634E" w:rsidRDefault="00D9634E" w:rsidP="00D9634E">
      <w:pPr>
        <w:bidi/>
        <w:rPr>
          <w:rFonts w:cs="David" w:hint="cs"/>
          <w:rtl/>
        </w:rPr>
      </w:pPr>
      <w:r w:rsidRPr="00D9634E">
        <w:rPr>
          <w:rFonts w:cs="David" w:hint="cs"/>
          <w:u w:val="single"/>
          <w:rtl/>
        </w:rPr>
        <w:t>אחמד טיבי:</w:t>
      </w:r>
    </w:p>
    <w:p w14:paraId="4D614A2A" w14:textId="77777777" w:rsidR="00D9634E" w:rsidRPr="00D9634E" w:rsidRDefault="00D9634E" w:rsidP="00D9634E">
      <w:pPr>
        <w:bidi/>
        <w:rPr>
          <w:rFonts w:cs="David" w:hint="cs"/>
          <w:rtl/>
        </w:rPr>
      </w:pPr>
    </w:p>
    <w:p w14:paraId="28670274" w14:textId="77777777" w:rsidR="00D9634E" w:rsidRPr="00D9634E" w:rsidRDefault="00D9634E" w:rsidP="00D9634E">
      <w:pPr>
        <w:bidi/>
        <w:rPr>
          <w:rFonts w:cs="David" w:hint="cs"/>
          <w:rtl/>
        </w:rPr>
      </w:pPr>
      <w:r w:rsidRPr="00D9634E">
        <w:rPr>
          <w:rFonts w:cs="David" w:hint="cs"/>
          <w:rtl/>
        </w:rPr>
        <w:tab/>
        <w:t xml:space="preserve"> מתי אדוני מעריך שתהיה הצבעה על הגולן?</w:t>
      </w:r>
    </w:p>
    <w:p w14:paraId="12D5E3C6" w14:textId="77777777" w:rsidR="00D9634E" w:rsidRPr="00D9634E" w:rsidRDefault="00D9634E" w:rsidP="00D9634E">
      <w:pPr>
        <w:bidi/>
        <w:rPr>
          <w:rFonts w:cs="David" w:hint="cs"/>
          <w:rtl/>
        </w:rPr>
      </w:pPr>
    </w:p>
    <w:p w14:paraId="328FEF48" w14:textId="77777777" w:rsidR="00D9634E" w:rsidRPr="00D9634E" w:rsidRDefault="00D9634E" w:rsidP="00D9634E">
      <w:pPr>
        <w:bidi/>
        <w:rPr>
          <w:rFonts w:cs="David" w:hint="cs"/>
          <w:rtl/>
        </w:rPr>
      </w:pPr>
      <w:r w:rsidRPr="00D9634E">
        <w:rPr>
          <w:rFonts w:cs="David" w:hint="cs"/>
          <w:u w:val="single"/>
          <w:rtl/>
        </w:rPr>
        <w:t>דוד רותם:</w:t>
      </w:r>
    </w:p>
    <w:p w14:paraId="56DB7A84" w14:textId="77777777" w:rsidR="00D9634E" w:rsidRPr="00D9634E" w:rsidRDefault="00D9634E" w:rsidP="00D9634E">
      <w:pPr>
        <w:bidi/>
        <w:rPr>
          <w:rFonts w:cs="David" w:hint="cs"/>
          <w:rtl/>
        </w:rPr>
      </w:pPr>
    </w:p>
    <w:p w14:paraId="3CF8003B" w14:textId="77777777" w:rsidR="00D9634E" w:rsidRPr="00D9634E" w:rsidRDefault="00D9634E" w:rsidP="00D9634E">
      <w:pPr>
        <w:bidi/>
        <w:rPr>
          <w:rFonts w:cs="David" w:hint="cs"/>
          <w:rtl/>
        </w:rPr>
      </w:pPr>
      <w:r w:rsidRPr="00D9634E">
        <w:rPr>
          <w:rFonts w:cs="David" w:hint="cs"/>
          <w:rtl/>
        </w:rPr>
        <w:tab/>
        <w:t xml:space="preserve"> כשתדע את ההחלטה של בית המשפט העליון, תדע מתי יש הצבעה על רמת הגולן.</w:t>
      </w:r>
    </w:p>
    <w:p w14:paraId="112DAEF4" w14:textId="77777777" w:rsidR="00D9634E" w:rsidRPr="00D9634E" w:rsidRDefault="00D9634E" w:rsidP="00D9634E">
      <w:pPr>
        <w:bidi/>
        <w:rPr>
          <w:rFonts w:cs="David" w:hint="cs"/>
          <w:rtl/>
        </w:rPr>
      </w:pPr>
    </w:p>
    <w:p w14:paraId="209D801D" w14:textId="77777777" w:rsidR="00D9634E" w:rsidRPr="00D9634E" w:rsidRDefault="00D9634E" w:rsidP="00D9634E">
      <w:pPr>
        <w:bidi/>
        <w:rPr>
          <w:rFonts w:cs="David" w:hint="cs"/>
          <w:rtl/>
        </w:rPr>
      </w:pPr>
      <w:r w:rsidRPr="00D9634E">
        <w:rPr>
          <w:rFonts w:cs="David" w:hint="cs"/>
          <w:u w:val="single"/>
          <w:rtl/>
        </w:rPr>
        <w:t>היו"ר דוד טל:</w:t>
      </w:r>
    </w:p>
    <w:p w14:paraId="55489839" w14:textId="77777777" w:rsidR="00D9634E" w:rsidRPr="00D9634E" w:rsidRDefault="00D9634E" w:rsidP="00D9634E">
      <w:pPr>
        <w:bidi/>
        <w:rPr>
          <w:rFonts w:cs="David" w:hint="cs"/>
          <w:rtl/>
        </w:rPr>
      </w:pPr>
    </w:p>
    <w:p w14:paraId="5D04ABAE" w14:textId="77777777" w:rsidR="00D9634E" w:rsidRPr="00D9634E" w:rsidRDefault="00D9634E" w:rsidP="00D9634E">
      <w:pPr>
        <w:bidi/>
        <w:rPr>
          <w:rFonts w:cs="David" w:hint="cs"/>
          <w:rtl/>
        </w:rPr>
      </w:pPr>
      <w:r w:rsidRPr="00D9634E">
        <w:rPr>
          <w:rFonts w:cs="David" w:hint="cs"/>
          <w:rtl/>
        </w:rPr>
        <w:tab/>
        <w:t>אחמד טיבי, אם תעזור לי לעבור על כל הנושאים, בלי בקשות להבהרה כזאת והבהרה אחרת, הצעה כזאת והצעה אחרת, אני מניח שאפשר בתוך רבע שעה להגיע להצבעה.</w:t>
      </w:r>
    </w:p>
    <w:p w14:paraId="173B1E69" w14:textId="77777777" w:rsidR="00D9634E" w:rsidRPr="00D9634E" w:rsidRDefault="00D9634E" w:rsidP="00D9634E">
      <w:pPr>
        <w:bidi/>
        <w:rPr>
          <w:rFonts w:cs="David" w:hint="cs"/>
          <w:rtl/>
        </w:rPr>
      </w:pPr>
    </w:p>
    <w:p w14:paraId="520A60B5" w14:textId="77777777" w:rsidR="00D9634E" w:rsidRPr="00D9634E" w:rsidRDefault="00D9634E" w:rsidP="00D9634E">
      <w:pPr>
        <w:bidi/>
        <w:rPr>
          <w:rFonts w:cs="David" w:hint="cs"/>
          <w:rtl/>
        </w:rPr>
      </w:pPr>
      <w:r w:rsidRPr="00D9634E">
        <w:rPr>
          <w:rFonts w:cs="David" w:hint="cs"/>
          <w:u w:val="single"/>
          <w:rtl/>
        </w:rPr>
        <w:t>מנחם בן-ששון:</w:t>
      </w:r>
    </w:p>
    <w:p w14:paraId="732CF34A" w14:textId="77777777" w:rsidR="00D9634E" w:rsidRPr="00D9634E" w:rsidRDefault="00D9634E" w:rsidP="00D9634E">
      <w:pPr>
        <w:bidi/>
        <w:rPr>
          <w:rFonts w:cs="David" w:hint="cs"/>
          <w:rtl/>
        </w:rPr>
      </w:pPr>
    </w:p>
    <w:p w14:paraId="1E7E6189" w14:textId="77777777" w:rsidR="00D9634E" w:rsidRPr="00D9634E" w:rsidRDefault="00D9634E" w:rsidP="00D9634E">
      <w:pPr>
        <w:bidi/>
        <w:rPr>
          <w:rFonts w:cs="David" w:hint="cs"/>
          <w:rtl/>
        </w:rPr>
      </w:pPr>
      <w:r w:rsidRPr="00D9634E">
        <w:rPr>
          <w:rFonts w:cs="David" w:hint="cs"/>
          <w:rtl/>
        </w:rPr>
        <w:tab/>
        <w:t xml:space="preserve"> אי אפשר. ד"ר טיבי, אתה יודע שאי אפשר.</w:t>
      </w:r>
    </w:p>
    <w:p w14:paraId="71707DCA" w14:textId="77777777" w:rsidR="00D9634E" w:rsidRPr="00D9634E" w:rsidRDefault="00D9634E" w:rsidP="00D9634E">
      <w:pPr>
        <w:bidi/>
        <w:rPr>
          <w:rFonts w:cs="David" w:hint="cs"/>
          <w:rtl/>
        </w:rPr>
      </w:pPr>
    </w:p>
    <w:p w14:paraId="039690FE" w14:textId="77777777" w:rsidR="00D9634E" w:rsidRPr="00D9634E" w:rsidRDefault="00D9634E" w:rsidP="00D9634E">
      <w:pPr>
        <w:bidi/>
        <w:rPr>
          <w:rFonts w:cs="David" w:hint="cs"/>
          <w:rtl/>
        </w:rPr>
      </w:pPr>
      <w:r w:rsidRPr="00D9634E">
        <w:rPr>
          <w:rFonts w:cs="David" w:hint="cs"/>
          <w:u w:val="single"/>
          <w:rtl/>
        </w:rPr>
        <w:t>דוד טל:</w:t>
      </w:r>
    </w:p>
    <w:p w14:paraId="4245153F" w14:textId="77777777" w:rsidR="00D9634E" w:rsidRPr="00D9634E" w:rsidRDefault="00D9634E" w:rsidP="00D9634E">
      <w:pPr>
        <w:bidi/>
        <w:rPr>
          <w:rFonts w:cs="David" w:hint="cs"/>
          <w:rtl/>
        </w:rPr>
      </w:pPr>
    </w:p>
    <w:p w14:paraId="6F4CFBD5" w14:textId="77777777" w:rsidR="00D9634E" w:rsidRPr="00D9634E" w:rsidRDefault="00D9634E" w:rsidP="00D9634E">
      <w:pPr>
        <w:bidi/>
        <w:rPr>
          <w:rFonts w:cs="David" w:hint="cs"/>
          <w:rtl/>
        </w:rPr>
      </w:pPr>
      <w:r w:rsidRPr="00D9634E">
        <w:rPr>
          <w:rFonts w:cs="David" w:hint="cs"/>
          <w:rtl/>
        </w:rPr>
        <w:tab/>
        <w:t xml:space="preserve"> אם לא יהיו שאלות.</w:t>
      </w:r>
    </w:p>
    <w:p w14:paraId="7766146F" w14:textId="77777777" w:rsidR="00D9634E" w:rsidRPr="00D9634E" w:rsidRDefault="00D9634E" w:rsidP="00D9634E">
      <w:pPr>
        <w:bidi/>
        <w:rPr>
          <w:rFonts w:cs="David" w:hint="cs"/>
          <w:rtl/>
        </w:rPr>
      </w:pPr>
    </w:p>
    <w:p w14:paraId="222AE27C" w14:textId="77777777" w:rsidR="00D9634E" w:rsidRDefault="00D9634E" w:rsidP="00D9634E">
      <w:pPr>
        <w:bidi/>
        <w:rPr>
          <w:rFonts w:cs="David" w:hint="cs"/>
          <w:u w:val="single"/>
          <w:rtl/>
        </w:rPr>
      </w:pPr>
    </w:p>
    <w:p w14:paraId="623F61C6" w14:textId="77777777" w:rsidR="00D9634E" w:rsidRDefault="00D9634E" w:rsidP="00D9634E">
      <w:pPr>
        <w:bidi/>
        <w:rPr>
          <w:rFonts w:cs="David" w:hint="cs"/>
          <w:u w:val="single"/>
          <w:rtl/>
        </w:rPr>
      </w:pPr>
    </w:p>
    <w:p w14:paraId="3496C1A5" w14:textId="77777777" w:rsidR="00D9634E" w:rsidRDefault="00D9634E" w:rsidP="00D9634E">
      <w:pPr>
        <w:bidi/>
        <w:rPr>
          <w:rFonts w:cs="David" w:hint="cs"/>
          <w:u w:val="single"/>
          <w:rtl/>
        </w:rPr>
      </w:pPr>
    </w:p>
    <w:p w14:paraId="168FB32E" w14:textId="77777777" w:rsidR="00D9634E" w:rsidRPr="00D9634E" w:rsidRDefault="00D9634E" w:rsidP="00D9634E">
      <w:pPr>
        <w:bidi/>
        <w:rPr>
          <w:rFonts w:cs="David" w:hint="cs"/>
          <w:rtl/>
        </w:rPr>
      </w:pPr>
      <w:r w:rsidRPr="00D9634E">
        <w:rPr>
          <w:rFonts w:cs="David" w:hint="cs"/>
          <w:u w:val="single"/>
          <w:rtl/>
        </w:rPr>
        <w:t>מנחם בן-ששון:</w:t>
      </w:r>
    </w:p>
    <w:p w14:paraId="21D9B631" w14:textId="77777777" w:rsidR="00D9634E" w:rsidRPr="00D9634E" w:rsidRDefault="00D9634E" w:rsidP="00D9634E">
      <w:pPr>
        <w:bidi/>
        <w:rPr>
          <w:rFonts w:cs="David" w:hint="cs"/>
          <w:rtl/>
        </w:rPr>
      </w:pPr>
    </w:p>
    <w:p w14:paraId="382F3E68" w14:textId="77777777" w:rsidR="00D9634E" w:rsidRPr="00D9634E" w:rsidRDefault="00D9634E" w:rsidP="00D9634E">
      <w:pPr>
        <w:bidi/>
        <w:rPr>
          <w:rFonts w:cs="David" w:hint="cs"/>
          <w:rtl/>
        </w:rPr>
      </w:pPr>
      <w:r w:rsidRPr="00D9634E">
        <w:rPr>
          <w:rFonts w:cs="David" w:hint="cs"/>
          <w:rtl/>
        </w:rPr>
        <w:tab/>
        <w:t xml:space="preserve"> יש שאלות.</w:t>
      </w:r>
    </w:p>
    <w:p w14:paraId="0779F600" w14:textId="77777777" w:rsidR="00D9634E" w:rsidRPr="00D9634E" w:rsidRDefault="00D9634E" w:rsidP="00D9634E">
      <w:pPr>
        <w:bidi/>
        <w:rPr>
          <w:rFonts w:cs="David" w:hint="cs"/>
          <w:rtl/>
        </w:rPr>
      </w:pPr>
    </w:p>
    <w:p w14:paraId="6CDF05C9" w14:textId="77777777" w:rsidR="00D9634E" w:rsidRPr="00D9634E" w:rsidRDefault="00D9634E" w:rsidP="00D9634E">
      <w:pPr>
        <w:bidi/>
        <w:rPr>
          <w:rFonts w:cs="David" w:hint="cs"/>
          <w:rtl/>
        </w:rPr>
      </w:pPr>
      <w:r w:rsidRPr="00D9634E">
        <w:rPr>
          <w:rFonts w:cs="David" w:hint="cs"/>
          <w:u w:val="single"/>
          <w:rtl/>
        </w:rPr>
        <w:t>היו"ר דוד טל:</w:t>
      </w:r>
    </w:p>
    <w:p w14:paraId="42EDDB2B" w14:textId="77777777" w:rsidR="00D9634E" w:rsidRPr="00D9634E" w:rsidRDefault="00D9634E" w:rsidP="00D9634E">
      <w:pPr>
        <w:bidi/>
        <w:rPr>
          <w:rFonts w:cs="David" w:hint="cs"/>
          <w:rtl/>
        </w:rPr>
      </w:pPr>
    </w:p>
    <w:p w14:paraId="39FDD0DF" w14:textId="77777777" w:rsidR="00D9634E" w:rsidRPr="00D9634E" w:rsidRDefault="00D9634E" w:rsidP="00D9634E">
      <w:pPr>
        <w:bidi/>
        <w:rPr>
          <w:rFonts w:cs="David" w:hint="cs"/>
          <w:rtl/>
        </w:rPr>
      </w:pPr>
      <w:r w:rsidRPr="00D9634E">
        <w:rPr>
          <w:rFonts w:cs="David" w:hint="cs"/>
          <w:rtl/>
        </w:rPr>
        <w:tab/>
        <w:t>מה השאלה שמפריעה לך, חבר הכנסת מולה?</w:t>
      </w:r>
    </w:p>
    <w:p w14:paraId="5942C317" w14:textId="77777777" w:rsidR="00D9634E" w:rsidRPr="00D9634E" w:rsidRDefault="00D9634E" w:rsidP="00D9634E">
      <w:pPr>
        <w:bidi/>
        <w:rPr>
          <w:rFonts w:cs="David" w:hint="cs"/>
          <w:rtl/>
        </w:rPr>
      </w:pPr>
    </w:p>
    <w:p w14:paraId="71433F84" w14:textId="77777777" w:rsidR="00D9634E" w:rsidRPr="00D9634E" w:rsidRDefault="00D9634E" w:rsidP="00D9634E">
      <w:pPr>
        <w:bidi/>
        <w:rPr>
          <w:rFonts w:cs="David" w:hint="cs"/>
          <w:rtl/>
        </w:rPr>
      </w:pPr>
      <w:r w:rsidRPr="00D9634E">
        <w:rPr>
          <w:rFonts w:cs="David" w:hint="cs"/>
          <w:u w:val="single"/>
          <w:rtl/>
        </w:rPr>
        <w:t>שלמה מולה נגוסאי:</w:t>
      </w:r>
    </w:p>
    <w:p w14:paraId="3BE895F4" w14:textId="77777777" w:rsidR="00D9634E" w:rsidRPr="00D9634E" w:rsidRDefault="00D9634E" w:rsidP="00D9634E">
      <w:pPr>
        <w:bidi/>
        <w:rPr>
          <w:rFonts w:cs="David" w:hint="cs"/>
          <w:rtl/>
        </w:rPr>
      </w:pPr>
    </w:p>
    <w:p w14:paraId="64CD73CD" w14:textId="77777777" w:rsidR="00D9634E" w:rsidRPr="00D9634E" w:rsidRDefault="00D9634E" w:rsidP="00D9634E">
      <w:pPr>
        <w:bidi/>
        <w:rPr>
          <w:rFonts w:cs="David" w:hint="cs"/>
          <w:rtl/>
        </w:rPr>
      </w:pPr>
      <w:r w:rsidRPr="00D9634E">
        <w:rPr>
          <w:rFonts w:cs="David" w:hint="cs"/>
          <w:rtl/>
        </w:rPr>
        <w:tab/>
        <w:t>לא קיבלתי תשובה על השאלה הקודמת.</w:t>
      </w:r>
    </w:p>
    <w:p w14:paraId="38E06839" w14:textId="77777777" w:rsidR="00D9634E" w:rsidRPr="00D9634E" w:rsidRDefault="00D9634E" w:rsidP="00D9634E">
      <w:pPr>
        <w:bidi/>
        <w:rPr>
          <w:rFonts w:cs="David" w:hint="cs"/>
          <w:rtl/>
        </w:rPr>
      </w:pPr>
    </w:p>
    <w:p w14:paraId="140B2A00" w14:textId="77777777" w:rsidR="00D9634E" w:rsidRPr="00D9634E" w:rsidRDefault="00D9634E" w:rsidP="00D9634E">
      <w:pPr>
        <w:bidi/>
        <w:rPr>
          <w:rFonts w:cs="David" w:hint="cs"/>
          <w:rtl/>
        </w:rPr>
      </w:pPr>
      <w:r w:rsidRPr="00D9634E">
        <w:rPr>
          <w:rFonts w:cs="David" w:hint="cs"/>
          <w:u w:val="single"/>
          <w:rtl/>
        </w:rPr>
        <w:t>היו"ר דוד טל:</w:t>
      </w:r>
    </w:p>
    <w:p w14:paraId="0B570CEF" w14:textId="77777777" w:rsidR="00D9634E" w:rsidRPr="00D9634E" w:rsidRDefault="00D9634E" w:rsidP="00D9634E">
      <w:pPr>
        <w:bidi/>
        <w:rPr>
          <w:rFonts w:cs="David" w:hint="cs"/>
          <w:rtl/>
        </w:rPr>
      </w:pPr>
    </w:p>
    <w:p w14:paraId="2597D284" w14:textId="77777777" w:rsidR="00D9634E" w:rsidRPr="00D9634E" w:rsidRDefault="00D9634E" w:rsidP="00D9634E">
      <w:pPr>
        <w:bidi/>
        <w:rPr>
          <w:rFonts w:cs="David" w:hint="cs"/>
          <w:rtl/>
        </w:rPr>
      </w:pPr>
      <w:r w:rsidRPr="00D9634E">
        <w:rPr>
          <w:rFonts w:cs="David" w:hint="cs"/>
          <w:rtl/>
        </w:rPr>
        <w:tab/>
        <w:t>לגבי 80 חברי הכנסת קיבלת תשובה.</w:t>
      </w:r>
    </w:p>
    <w:p w14:paraId="4C73D371" w14:textId="77777777" w:rsidR="00D9634E" w:rsidRPr="00D9634E" w:rsidRDefault="00D9634E" w:rsidP="00D9634E">
      <w:pPr>
        <w:bidi/>
        <w:rPr>
          <w:rFonts w:cs="David" w:hint="cs"/>
          <w:rtl/>
        </w:rPr>
      </w:pPr>
    </w:p>
    <w:p w14:paraId="12836674" w14:textId="77777777" w:rsidR="00D9634E" w:rsidRPr="00D9634E" w:rsidRDefault="00D9634E" w:rsidP="00D9634E">
      <w:pPr>
        <w:bidi/>
        <w:rPr>
          <w:rFonts w:cs="David" w:hint="cs"/>
          <w:rtl/>
        </w:rPr>
      </w:pPr>
      <w:r w:rsidRPr="00D9634E">
        <w:rPr>
          <w:rFonts w:cs="David" w:hint="cs"/>
          <w:u w:val="single"/>
          <w:rtl/>
        </w:rPr>
        <w:t>שלמה מולה נגוסאי:</w:t>
      </w:r>
    </w:p>
    <w:p w14:paraId="55FE1FCB" w14:textId="77777777" w:rsidR="00D9634E" w:rsidRPr="00D9634E" w:rsidRDefault="00D9634E" w:rsidP="00D9634E">
      <w:pPr>
        <w:bidi/>
        <w:rPr>
          <w:rFonts w:cs="David" w:hint="cs"/>
          <w:rtl/>
        </w:rPr>
      </w:pPr>
    </w:p>
    <w:p w14:paraId="11169CAB" w14:textId="77777777" w:rsidR="00D9634E" w:rsidRPr="00D9634E" w:rsidRDefault="00D9634E" w:rsidP="00D9634E">
      <w:pPr>
        <w:bidi/>
        <w:rPr>
          <w:rFonts w:cs="David" w:hint="cs"/>
          <w:rtl/>
        </w:rPr>
      </w:pPr>
      <w:r w:rsidRPr="00D9634E">
        <w:rPr>
          <w:rFonts w:cs="David" w:hint="cs"/>
          <w:rtl/>
        </w:rPr>
        <w:tab/>
        <w:t xml:space="preserve"> אני לא חושב שצריכים להיות 80 חברי כנסת.</w:t>
      </w:r>
    </w:p>
    <w:p w14:paraId="2B851182" w14:textId="77777777" w:rsidR="00D9634E" w:rsidRPr="00D9634E" w:rsidRDefault="00D9634E" w:rsidP="00D9634E">
      <w:pPr>
        <w:bidi/>
        <w:rPr>
          <w:rFonts w:cs="David" w:hint="cs"/>
          <w:rtl/>
        </w:rPr>
      </w:pPr>
    </w:p>
    <w:p w14:paraId="2AFD6359" w14:textId="77777777" w:rsidR="00D9634E" w:rsidRPr="00D9634E" w:rsidRDefault="00D9634E" w:rsidP="00D9634E">
      <w:pPr>
        <w:bidi/>
        <w:rPr>
          <w:rFonts w:cs="David" w:hint="cs"/>
          <w:rtl/>
        </w:rPr>
      </w:pPr>
      <w:r w:rsidRPr="00D9634E">
        <w:rPr>
          <w:rFonts w:cs="David" w:hint="cs"/>
          <w:u w:val="single"/>
          <w:rtl/>
        </w:rPr>
        <w:t>היו"ר דוד טל:</w:t>
      </w:r>
    </w:p>
    <w:p w14:paraId="55D90CDF" w14:textId="77777777" w:rsidR="00D9634E" w:rsidRPr="00D9634E" w:rsidRDefault="00D9634E" w:rsidP="00D9634E">
      <w:pPr>
        <w:bidi/>
        <w:rPr>
          <w:rFonts w:cs="David" w:hint="cs"/>
          <w:rtl/>
        </w:rPr>
      </w:pPr>
    </w:p>
    <w:p w14:paraId="02CFA20E" w14:textId="77777777" w:rsidR="00D9634E" w:rsidRPr="00D9634E" w:rsidRDefault="00D9634E" w:rsidP="00D9634E">
      <w:pPr>
        <w:bidi/>
        <w:rPr>
          <w:rFonts w:cs="David" w:hint="cs"/>
          <w:rtl/>
        </w:rPr>
      </w:pPr>
      <w:r w:rsidRPr="00D9634E">
        <w:rPr>
          <w:rFonts w:cs="David" w:hint="cs"/>
          <w:rtl/>
        </w:rPr>
        <w:tab/>
        <w:t>תצביע נגד הצעת החוק.</w:t>
      </w:r>
    </w:p>
    <w:p w14:paraId="72889ACC" w14:textId="77777777" w:rsidR="00D9634E" w:rsidRDefault="00D9634E" w:rsidP="00D9634E">
      <w:pPr>
        <w:bidi/>
        <w:rPr>
          <w:rFonts w:cs="David" w:hint="cs"/>
          <w:u w:val="single"/>
          <w:rtl/>
        </w:rPr>
      </w:pPr>
    </w:p>
    <w:p w14:paraId="7DA7684A" w14:textId="77777777" w:rsidR="00D9634E" w:rsidRPr="00D9634E" w:rsidRDefault="00D9634E" w:rsidP="00D9634E">
      <w:pPr>
        <w:bidi/>
        <w:rPr>
          <w:rFonts w:cs="David" w:hint="cs"/>
          <w:u w:val="single"/>
          <w:rtl/>
        </w:rPr>
      </w:pPr>
      <w:r w:rsidRPr="00D9634E">
        <w:rPr>
          <w:rFonts w:cs="David" w:hint="cs"/>
          <w:u w:val="single"/>
          <w:rtl/>
        </w:rPr>
        <w:t>מנחם בן-ששון:</w:t>
      </w:r>
    </w:p>
    <w:p w14:paraId="1A58CA1C" w14:textId="77777777" w:rsidR="00D9634E" w:rsidRPr="00D9634E" w:rsidRDefault="00D9634E" w:rsidP="00D9634E">
      <w:pPr>
        <w:bidi/>
        <w:rPr>
          <w:rFonts w:cs="David" w:hint="cs"/>
          <w:u w:val="single"/>
          <w:rtl/>
        </w:rPr>
      </w:pPr>
    </w:p>
    <w:p w14:paraId="5B4E44F3" w14:textId="77777777" w:rsidR="00D9634E" w:rsidRPr="00D9634E" w:rsidRDefault="00D9634E" w:rsidP="00D9634E">
      <w:pPr>
        <w:bidi/>
        <w:rPr>
          <w:rFonts w:cs="David" w:hint="cs"/>
          <w:rtl/>
        </w:rPr>
      </w:pPr>
      <w:r w:rsidRPr="00D9634E">
        <w:rPr>
          <w:rFonts w:cs="David" w:hint="cs"/>
          <w:rtl/>
        </w:rPr>
        <w:tab/>
        <w:t xml:space="preserve"> לא קיבלתי את המדרגים.</w:t>
      </w:r>
    </w:p>
    <w:p w14:paraId="64B801A1" w14:textId="77777777" w:rsidR="00D9634E" w:rsidRPr="00D9634E" w:rsidRDefault="00D9634E" w:rsidP="00D9634E">
      <w:pPr>
        <w:bidi/>
        <w:rPr>
          <w:rFonts w:cs="David" w:hint="cs"/>
          <w:rtl/>
        </w:rPr>
      </w:pPr>
    </w:p>
    <w:p w14:paraId="02237826" w14:textId="77777777" w:rsidR="00D9634E" w:rsidRPr="00D9634E" w:rsidRDefault="00D9634E" w:rsidP="00D9634E">
      <w:pPr>
        <w:bidi/>
        <w:rPr>
          <w:rFonts w:cs="David" w:hint="cs"/>
          <w:rtl/>
        </w:rPr>
      </w:pPr>
      <w:r w:rsidRPr="00D9634E">
        <w:rPr>
          <w:rFonts w:cs="David" w:hint="cs"/>
          <w:u w:val="single"/>
          <w:rtl/>
        </w:rPr>
        <w:t>אסתרינה טרטמן:</w:t>
      </w:r>
    </w:p>
    <w:p w14:paraId="25C50A8B" w14:textId="77777777" w:rsidR="00D9634E" w:rsidRPr="00D9634E" w:rsidRDefault="00D9634E" w:rsidP="00D9634E">
      <w:pPr>
        <w:bidi/>
        <w:rPr>
          <w:rFonts w:cs="David" w:hint="cs"/>
          <w:rtl/>
        </w:rPr>
      </w:pPr>
    </w:p>
    <w:p w14:paraId="13324DF1" w14:textId="77777777" w:rsidR="00D9634E" w:rsidRPr="00D9634E" w:rsidRDefault="00D9634E" w:rsidP="00D9634E">
      <w:pPr>
        <w:bidi/>
        <w:rPr>
          <w:rFonts w:cs="David" w:hint="cs"/>
          <w:rtl/>
        </w:rPr>
      </w:pPr>
      <w:r w:rsidRPr="00D9634E">
        <w:rPr>
          <w:rFonts w:cs="David" w:hint="cs"/>
          <w:rtl/>
        </w:rPr>
        <w:tab/>
        <w:t xml:space="preserve"> יש מקצה שיפורים אחרי הקריאה ראשונה, אז נשב ונדון בזה, ברחל ביתך הקטנה.</w:t>
      </w:r>
    </w:p>
    <w:p w14:paraId="0BE4E00F" w14:textId="77777777" w:rsidR="00D9634E" w:rsidRPr="00D9634E" w:rsidRDefault="00D9634E" w:rsidP="00D9634E">
      <w:pPr>
        <w:bidi/>
        <w:rPr>
          <w:rFonts w:cs="David" w:hint="cs"/>
          <w:rtl/>
        </w:rPr>
      </w:pPr>
    </w:p>
    <w:p w14:paraId="66745A31" w14:textId="77777777" w:rsidR="00D9634E" w:rsidRPr="00D9634E" w:rsidRDefault="00D9634E" w:rsidP="00D9634E">
      <w:pPr>
        <w:bidi/>
        <w:rPr>
          <w:rFonts w:cs="David" w:hint="cs"/>
          <w:rtl/>
        </w:rPr>
      </w:pPr>
      <w:r w:rsidRPr="00D9634E">
        <w:rPr>
          <w:rFonts w:cs="David" w:hint="cs"/>
          <w:u w:val="single"/>
          <w:rtl/>
        </w:rPr>
        <w:t>יולי-יואל אדלשטיין:</w:t>
      </w:r>
    </w:p>
    <w:p w14:paraId="18B4F33A" w14:textId="77777777" w:rsidR="00D9634E" w:rsidRPr="00D9634E" w:rsidRDefault="00D9634E" w:rsidP="00D9634E">
      <w:pPr>
        <w:bidi/>
        <w:rPr>
          <w:rFonts w:cs="David" w:hint="cs"/>
          <w:rtl/>
        </w:rPr>
      </w:pPr>
    </w:p>
    <w:p w14:paraId="70E3C159" w14:textId="77777777" w:rsidR="00D9634E" w:rsidRPr="00D9634E" w:rsidRDefault="00D9634E" w:rsidP="00D9634E">
      <w:pPr>
        <w:bidi/>
        <w:rPr>
          <w:rFonts w:cs="David" w:hint="cs"/>
          <w:rtl/>
        </w:rPr>
      </w:pPr>
      <w:r w:rsidRPr="00D9634E">
        <w:rPr>
          <w:rFonts w:cs="David" w:hint="cs"/>
          <w:rtl/>
        </w:rPr>
        <w:tab/>
        <w:t xml:space="preserve"> כולל הסתייגות במליאה ברגע האחרון, שזה לא 80 חברי הכנסת, אלא 70 חברי הכנסת.</w:t>
      </w:r>
    </w:p>
    <w:p w14:paraId="6C7D65E5" w14:textId="77777777" w:rsidR="00D9634E" w:rsidRPr="00D9634E" w:rsidRDefault="00D9634E" w:rsidP="00D9634E">
      <w:pPr>
        <w:bidi/>
        <w:rPr>
          <w:rFonts w:cs="David" w:hint="cs"/>
          <w:rtl/>
        </w:rPr>
      </w:pPr>
    </w:p>
    <w:p w14:paraId="21BAF80E" w14:textId="77777777" w:rsidR="00D9634E" w:rsidRPr="00D9634E" w:rsidRDefault="00D9634E" w:rsidP="00D9634E">
      <w:pPr>
        <w:bidi/>
        <w:rPr>
          <w:rFonts w:cs="David" w:hint="cs"/>
          <w:rtl/>
        </w:rPr>
      </w:pPr>
      <w:r w:rsidRPr="00D9634E">
        <w:rPr>
          <w:rFonts w:cs="David" w:hint="cs"/>
          <w:u w:val="single"/>
          <w:rtl/>
        </w:rPr>
        <w:t>אסתרינה טרטמן:</w:t>
      </w:r>
    </w:p>
    <w:p w14:paraId="1CCB004A" w14:textId="77777777" w:rsidR="00D9634E" w:rsidRPr="00D9634E" w:rsidRDefault="00D9634E" w:rsidP="00D9634E">
      <w:pPr>
        <w:bidi/>
        <w:rPr>
          <w:rFonts w:cs="David" w:hint="cs"/>
          <w:rtl/>
        </w:rPr>
      </w:pPr>
    </w:p>
    <w:p w14:paraId="32D6CA23" w14:textId="77777777" w:rsidR="00D9634E" w:rsidRPr="00D9634E" w:rsidRDefault="00D9634E" w:rsidP="00D9634E">
      <w:pPr>
        <w:bidi/>
        <w:rPr>
          <w:rFonts w:cs="David" w:hint="cs"/>
          <w:rtl/>
        </w:rPr>
      </w:pPr>
      <w:r w:rsidRPr="00D9634E">
        <w:rPr>
          <w:rFonts w:cs="David" w:hint="cs"/>
          <w:rtl/>
        </w:rPr>
        <w:tab/>
        <w:t>יש לך כל הזמן הזדמנויות לזה, לא צריך לשפוך את התינוק עם המים.</w:t>
      </w:r>
    </w:p>
    <w:p w14:paraId="75155D7B" w14:textId="77777777" w:rsidR="00D9634E" w:rsidRPr="00D9634E" w:rsidRDefault="00D9634E" w:rsidP="00D9634E">
      <w:pPr>
        <w:bidi/>
        <w:rPr>
          <w:rFonts w:cs="David" w:hint="cs"/>
          <w:rtl/>
        </w:rPr>
      </w:pPr>
    </w:p>
    <w:p w14:paraId="4FB01D70" w14:textId="77777777" w:rsidR="00D9634E" w:rsidRPr="00D9634E" w:rsidRDefault="00D9634E" w:rsidP="00D9634E">
      <w:pPr>
        <w:bidi/>
        <w:rPr>
          <w:rFonts w:cs="David" w:hint="cs"/>
          <w:rtl/>
        </w:rPr>
      </w:pPr>
      <w:r w:rsidRPr="00D9634E">
        <w:rPr>
          <w:rFonts w:cs="David" w:hint="cs"/>
          <w:u w:val="single"/>
          <w:rtl/>
        </w:rPr>
        <w:t>מנחם בן-ששון:</w:t>
      </w:r>
    </w:p>
    <w:p w14:paraId="32661EF1" w14:textId="77777777" w:rsidR="00D9634E" w:rsidRPr="00D9634E" w:rsidRDefault="00D9634E" w:rsidP="00D9634E">
      <w:pPr>
        <w:bidi/>
        <w:rPr>
          <w:rFonts w:cs="David" w:hint="cs"/>
          <w:rtl/>
        </w:rPr>
      </w:pPr>
    </w:p>
    <w:p w14:paraId="12BDC172" w14:textId="77777777" w:rsidR="00D9634E" w:rsidRPr="00D9634E" w:rsidRDefault="00D9634E" w:rsidP="00D9634E">
      <w:pPr>
        <w:bidi/>
        <w:rPr>
          <w:rFonts w:cs="David" w:hint="cs"/>
          <w:rtl/>
        </w:rPr>
      </w:pPr>
      <w:r w:rsidRPr="00D9634E">
        <w:rPr>
          <w:rFonts w:cs="David" w:hint="cs"/>
          <w:rtl/>
        </w:rPr>
        <w:tab/>
        <w:t>חברים, אפשר להסתכל על זה כאילו מי שלא מעוניין בחוק, שואל שאלות שהן אינן לעניין, אבל זה לא נכון, השאלות הללו הן שאלות של מהות, בסוגיה שהיא מן המהותיות ביותר בחיים הפוליטיים במדינת ישראל. זה לא שאני יכול לעצור ולהגיד שנעבור לסעיף הבא, לא קיבלתי תשובה מהיועץ המשפטי לגבי מדרגים ברוב מיוחס. חברת הכנסת טרטמן רק חידדה את זה עוד יותר לגבי השאלה מה זה מזערי, כן או לא, אומר חבר הכנסת אדלשטיין שתיזהר זה לא רק לא מזערי כמות וזה לא רק לא מזערי איכות, אלא מחר בבוקר זה מזערי פוליטי, שילמד אותך לקח, כמו שעשיתם לי באתיקה של עורכי דין, שכולכם הייתם בעד והצבעתם נגד.</w:t>
      </w:r>
    </w:p>
    <w:p w14:paraId="14B2E73E" w14:textId="77777777" w:rsidR="00D9634E" w:rsidRPr="00D9634E" w:rsidRDefault="00D9634E" w:rsidP="00D9634E">
      <w:pPr>
        <w:bidi/>
        <w:rPr>
          <w:rFonts w:cs="David" w:hint="cs"/>
          <w:rtl/>
        </w:rPr>
      </w:pPr>
    </w:p>
    <w:p w14:paraId="2E5DEB2C" w14:textId="77777777" w:rsidR="00D9634E" w:rsidRPr="00D9634E" w:rsidRDefault="00D9634E" w:rsidP="00D9634E">
      <w:pPr>
        <w:bidi/>
        <w:rPr>
          <w:rFonts w:cs="David" w:hint="cs"/>
          <w:rtl/>
        </w:rPr>
      </w:pPr>
      <w:r w:rsidRPr="00D9634E">
        <w:rPr>
          <w:rFonts w:cs="David" w:hint="cs"/>
          <w:u w:val="single"/>
          <w:rtl/>
        </w:rPr>
        <w:t>היו"ר דוד טל:</w:t>
      </w:r>
    </w:p>
    <w:p w14:paraId="6413D2EB" w14:textId="77777777" w:rsidR="00D9634E" w:rsidRPr="00D9634E" w:rsidRDefault="00D9634E" w:rsidP="00D9634E">
      <w:pPr>
        <w:bidi/>
        <w:rPr>
          <w:rFonts w:cs="David" w:hint="cs"/>
          <w:rtl/>
        </w:rPr>
      </w:pPr>
    </w:p>
    <w:p w14:paraId="678F7CB3" w14:textId="77777777" w:rsidR="00D9634E" w:rsidRPr="00D9634E" w:rsidRDefault="00D9634E" w:rsidP="00D9634E">
      <w:pPr>
        <w:bidi/>
        <w:rPr>
          <w:rFonts w:cs="David" w:hint="cs"/>
          <w:rtl/>
        </w:rPr>
      </w:pPr>
      <w:r w:rsidRPr="00D9634E">
        <w:rPr>
          <w:rFonts w:cs="David" w:hint="cs"/>
          <w:rtl/>
        </w:rPr>
        <w:tab/>
        <w:t>רבותי, קיבלתי כרגע הודעה שאנחנו צריכים לפנות את החדר ב-14:00, היות והגברת ננסי פלוסי מגיעה, ולא ידעתי. אני ממש מצטער ומתנצל. סברתי שיש לנו זמן מספיק כדי לדון בזה ולהגיע גם להחלטות בסוף.</w:t>
      </w:r>
    </w:p>
    <w:p w14:paraId="06AFDE7C" w14:textId="77777777" w:rsidR="00D9634E" w:rsidRPr="00D9634E" w:rsidRDefault="00D9634E" w:rsidP="00D9634E">
      <w:pPr>
        <w:bidi/>
        <w:rPr>
          <w:rFonts w:cs="David" w:hint="cs"/>
          <w:rtl/>
        </w:rPr>
      </w:pPr>
    </w:p>
    <w:p w14:paraId="23F6ED67" w14:textId="77777777" w:rsidR="00D9634E" w:rsidRDefault="00D9634E" w:rsidP="00D9634E">
      <w:pPr>
        <w:bidi/>
        <w:rPr>
          <w:rFonts w:cs="David" w:hint="cs"/>
          <w:rtl/>
        </w:rPr>
      </w:pPr>
      <w:r w:rsidRPr="00D9634E">
        <w:rPr>
          <w:rFonts w:cs="David" w:hint="cs"/>
          <w:rtl/>
        </w:rPr>
        <w:tab/>
      </w:r>
    </w:p>
    <w:p w14:paraId="52FE3E4A" w14:textId="77777777" w:rsidR="00D9634E" w:rsidRDefault="00D9634E" w:rsidP="00D9634E">
      <w:pPr>
        <w:bidi/>
        <w:rPr>
          <w:rFonts w:cs="David" w:hint="cs"/>
          <w:rtl/>
        </w:rPr>
      </w:pPr>
    </w:p>
    <w:p w14:paraId="7EA88DB9" w14:textId="77777777" w:rsidR="00D9634E" w:rsidRDefault="00D9634E" w:rsidP="00D9634E">
      <w:pPr>
        <w:bidi/>
        <w:rPr>
          <w:rFonts w:cs="David" w:hint="cs"/>
          <w:rtl/>
        </w:rPr>
      </w:pPr>
    </w:p>
    <w:p w14:paraId="2351E12E" w14:textId="77777777" w:rsidR="00D9634E" w:rsidRPr="00D9634E" w:rsidRDefault="00D9634E" w:rsidP="00D9634E">
      <w:pPr>
        <w:bidi/>
        <w:rPr>
          <w:rFonts w:cs="David" w:hint="cs"/>
          <w:rtl/>
        </w:rPr>
      </w:pPr>
      <w:r w:rsidRPr="00D9634E">
        <w:rPr>
          <w:rFonts w:cs="David" w:hint="cs"/>
          <w:rtl/>
        </w:rPr>
        <w:t>אדוני היועץ המשפטי, האם יש לך תשובה ליושב-ראש ועדת החוקה?</w:t>
      </w:r>
    </w:p>
    <w:p w14:paraId="173855A4" w14:textId="77777777" w:rsidR="00D9634E" w:rsidRPr="00D9634E" w:rsidRDefault="00D9634E" w:rsidP="00D9634E">
      <w:pPr>
        <w:bidi/>
        <w:rPr>
          <w:rFonts w:cs="David" w:hint="cs"/>
          <w:rtl/>
        </w:rPr>
      </w:pPr>
    </w:p>
    <w:p w14:paraId="673A2355" w14:textId="77777777" w:rsidR="00D9634E" w:rsidRPr="00D9634E" w:rsidRDefault="00D9634E" w:rsidP="00D9634E">
      <w:pPr>
        <w:bidi/>
        <w:rPr>
          <w:rFonts w:cs="David" w:hint="cs"/>
          <w:rtl/>
        </w:rPr>
      </w:pPr>
      <w:r w:rsidRPr="00D9634E">
        <w:rPr>
          <w:rFonts w:cs="David" w:hint="cs"/>
          <w:u w:val="single"/>
          <w:rtl/>
        </w:rPr>
        <w:t>מנחם בן-ששון:</w:t>
      </w:r>
    </w:p>
    <w:p w14:paraId="3C6A5AE8" w14:textId="77777777" w:rsidR="00D9634E" w:rsidRPr="00D9634E" w:rsidRDefault="00D9634E" w:rsidP="00D9634E">
      <w:pPr>
        <w:bidi/>
        <w:rPr>
          <w:rFonts w:cs="David" w:hint="cs"/>
          <w:rtl/>
        </w:rPr>
      </w:pPr>
    </w:p>
    <w:p w14:paraId="572E46C1" w14:textId="77777777" w:rsidR="00D9634E" w:rsidRPr="00D9634E" w:rsidRDefault="00D9634E" w:rsidP="00D9634E">
      <w:pPr>
        <w:bidi/>
        <w:rPr>
          <w:rFonts w:cs="David" w:hint="cs"/>
          <w:rtl/>
        </w:rPr>
      </w:pPr>
      <w:r w:rsidRPr="00D9634E">
        <w:rPr>
          <w:rFonts w:cs="David" w:hint="cs"/>
          <w:rtl/>
        </w:rPr>
        <w:tab/>
        <w:t xml:space="preserve"> גם לחברים האחרים.</w:t>
      </w:r>
    </w:p>
    <w:p w14:paraId="255D371A" w14:textId="77777777" w:rsidR="00D9634E" w:rsidRPr="00D9634E" w:rsidRDefault="00D9634E" w:rsidP="00D9634E">
      <w:pPr>
        <w:bidi/>
        <w:rPr>
          <w:rFonts w:cs="David" w:hint="cs"/>
          <w:rtl/>
        </w:rPr>
      </w:pPr>
    </w:p>
    <w:p w14:paraId="0417A3E2" w14:textId="77777777" w:rsidR="00D9634E" w:rsidRPr="00D9634E" w:rsidRDefault="00D9634E" w:rsidP="00D9634E">
      <w:pPr>
        <w:bidi/>
        <w:rPr>
          <w:rFonts w:cs="David" w:hint="cs"/>
          <w:rtl/>
        </w:rPr>
      </w:pPr>
      <w:r w:rsidRPr="00D9634E">
        <w:rPr>
          <w:rFonts w:cs="David" w:hint="cs"/>
          <w:u w:val="single"/>
          <w:rtl/>
        </w:rPr>
        <w:t>איל זנדברג:</w:t>
      </w:r>
    </w:p>
    <w:p w14:paraId="19F6DADD" w14:textId="77777777" w:rsidR="00D9634E" w:rsidRPr="00D9634E" w:rsidRDefault="00D9634E" w:rsidP="00D9634E">
      <w:pPr>
        <w:bidi/>
        <w:rPr>
          <w:rFonts w:cs="David" w:hint="cs"/>
          <w:rtl/>
        </w:rPr>
      </w:pPr>
    </w:p>
    <w:p w14:paraId="2E3707E2" w14:textId="77777777" w:rsidR="00D9634E" w:rsidRPr="00D9634E" w:rsidRDefault="00D9634E" w:rsidP="00D9634E">
      <w:pPr>
        <w:bidi/>
        <w:rPr>
          <w:rFonts w:cs="David" w:hint="cs"/>
          <w:rtl/>
        </w:rPr>
      </w:pPr>
      <w:r w:rsidRPr="00D9634E">
        <w:rPr>
          <w:rFonts w:cs="David" w:hint="cs"/>
          <w:rtl/>
        </w:rPr>
        <w:tab/>
        <w:t xml:space="preserve">השאלה מהו הרוב הנדרש בהחלטות שונות שמקבלת הכנסת. ככל שמדובר בהליכי חקיקה ממש, כלומר, תיקון של חוקים או חוק-יסוד, ששם המשמעות של הרוב גדולה יותר, ואולי לכך כיוון חבר הכנסת אדלשטיין, כאשר סעיפים משוריינים שנדרש לגביהם רוב מיוחד, בדרך כלל הרוב המיוחד הוא של 61. יש מקרים בודדים שהכנסת בחרה בחוק-יסוד לקבוע שהרוב יהיה גדול מ-61 חברי הכנסת, המקרים הם בחוק-יסוד הכנסת, כאשר האחד הוא הדוגמה הברורה לכול, שהכנסת מחליטה בנסיבות מיוחדות להאריך את תקופת כהונתה, שזה יורד לשורש העניין של היכולת להחליף את השלטון במשטר דמוקרטי, ושם הרוב הדרוש הוא 80. בחוק-יסוד: הכנסת, בסופו, יש סעיפי נוקשות שמדברים על הגנה על החוק, סעיף 45, שגם שם מדובר על 80, שזה הגנה על החוק מפני תקנות לשעת חירום, גם כאן מתוך חשש, תקנות שעת חירום, כלי בידי הממשלה, הגנה מפניו אל מול חוק-היסוד. כך שהמדרג, אם חבר הכנסת בן-ששון שאל על המדרג, רוב של 80 במקרה חריג וקיצוני, במקרים האקוטיים המשמעותיים. סעיפים שראו צורך לשריין אותם, זה הביטוי הפופולרי, אבל בעצם להבטיח ששינויים יהיה ברוב מיוחד, בהליך מיוחד, זה 61, וזה נכון לגבי חלק מסעיפי חוקי-היסוד </w:t>
      </w:r>
      <w:r w:rsidRPr="00D9634E">
        <w:rPr>
          <w:rFonts w:cs="David"/>
          <w:rtl/>
        </w:rPr>
        <w:t>–</w:t>
      </w:r>
      <w:r w:rsidRPr="00D9634E">
        <w:rPr>
          <w:rFonts w:cs="David" w:hint="cs"/>
          <w:rtl/>
        </w:rPr>
        <w:t xml:space="preserve"> חוק-יסוד: הממשלה כולו, למשל, דורש שינויים ב-61; לעומתו חוק-יסוד: הכנסת מחייב רק בסעיפים מסוימים; סעיף 4 על אופי הבחירות מחייב 61; חוק-יסוד: כבוד האדם וחירותו איננו משוריין כלל. זאת אומרת, אין אחידות וסדר, אבל המדרג הוא של 80, 61 או רוב נמוך מזה. אני אזכיר גם את הרוב של ה-50, שהוא מספר הזהב שהוצמד להצעת חוק תקציבית, שזאת חקיקה רגילה, ובכל זאת היא מחייבת תמיכה של 50 חברי כנסת לפחות. הטעמים שם שונים.</w:t>
      </w:r>
    </w:p>
    <w:p w14:paraId="10363A67" w14:textId="77777777" w:rsidR="00D9634E" w:rsidRPr="00D9634E" w:rsidRDefault="00D9634E" w:rsidP="00D9634E">
      <w:pPr>
        <w:bidi/>
        <w:rPr>
          <w:rFonts w:cs="David" w:hint="cs"/>
          <w:rtl/>
        </w:rPr>
      </w:pPr>
      <w:r w:rsidRPr="00D9634E">
        <w:rPr>
          <w:rFonts w:cs="David" w:hint="cs"/>
          <w:u w:val="single"/>
          <w:rtl/>
        </w:rPr>
        <w:t>מנחם בן-ששון:</w:t>
      </w:r>
    </w:p>
    <w:p w14:paraId="0B6B37F8" w14:textId="77777777" w:rsidR="00D9634E" w:rsidRPr="00D9634E" w:rsidRDefault="00D9634E" w:rsidP="00D9634E">
      <w:pPr>
        <w:bidi/>
        <w:rPr>
          <w:rFonts w:cs="David" w:hint="cs"/>
          <w:rtl/>
        </w:rPr>
      </w:pPr>
    </w:p>
    <w:p w14:paraId="2B4EE190" w14:textId="77777777" w:rsidR="00D9634E" w:rsidRPr="00D9634E" w:rsidRDefault="00D9634E" w:rsidP="00D9634E">
      <w:pPr>
        <w:bidi/>
        <w:rPr>
          <w:rFonts w:cs="David" w:hint="cs"/>
          <w:rtl/>
        </w:rPr>
      </w:pPr>
      <w:r w:rsidRPr="00D9634E">
        <w:rPr>
          <w:rFonts w:cs="David" w:hint="cs"/>
          <w:rtl/>
        </w:rPr>
        <w:tab/>
        <w:t xml:space="preserve"> זה מעוגן בחוק-יסוד.</w:t>
      </w:r>
    </w:p>
    <w:p w14:paraId="0C301B32" w14:textId="77777777" w:rsidR="00D9634E" w:rsidRPr="00D9634E" w:rsidRDefault="00D9634E" w:rsidP="00D9634E">
      <w:pPr>
        <w:bidi/>
        <w:rPr>
          <w:rFonts w:cs="David" w:hint="cs"/>
          <w:rtl/>
        </w:rPr>
      </w:pPr>
    </w:p>
    <w:p w14:paraId="2C900463" w14:textId="77777777" w:rsidR="00D9634E" w:rsidRPr="00D9634E" w:rsidRDefault="00D9634E" w:rsidP="00D9634E">
      <w:pPr>
        <w:bidi/>
        <w:rPr>
          <w:rFonts w:cs="David" w:hint="cs"/>
          <w:rtl/>
        </w:rPr>
      </w:pPr>
      <w:r w:rsidRPr="00D9634E">
        <w:rPr>
          <w:rFonts w:cs="David" w:hint="cs"/>
          <w:u w:val="single"/>
          <w:rtl/>
        </w:rPr>
        <w:t>איל זנדברג:</w:t>
      </w:r>
    </w:p>
    <w:p w14:paraId="2C051EC9" w14:textId="77777777" w:rsidR="00D9634E" w:rsidRPr="00D9634E" w:rsidRDefault="00D9634E" w:rsidP="00D9634E">
      <w:pPr>
        <w:bidi/>
        <w:rPr>
          <w:rFonts w:cs="David" w:hint="cs"/>
          <w:rtl/>
        </w:rPr>
      </w:pPr>
    </w:p>
    <w:p w14:paraId="5B7AD02C" w14:textId="77777777" w:rsidR="00D9634E" w:rsidRPr="00D9634E" w:rsidRDefault="00D9634E" w:rsidP="00D9634E">
      <w:pPr>
        <w:bidi/>
        <w:rPr>
          <w:rFonts w:cs="David" w:hint="cs"/>
          <w:rtl/>
        </w:rPr>
      </w:pPr>
      <w:r w:rsidRPr="00D9634E">
        <w:rPr>
          <w:rFonts w:cs="David" w:hint="cs"/>
          <w:rtl/>
        </w:rPr>
        <w:tab/>
        <w:t xml:space="preserve">הוא מעוגן בחוק-יסוד, אבל מדובר בחקיקה רגילה, במובן שזה חוק רגיל שמחייב רוב מיוחד. </w:t>
      </w:r>
    </w:p>
    <w:p w14:paraId="119108F2" w14:textId="77777777" w:rsidR="00D9634E" w:rsidRPr="00D9634E" w:rsidRDefault="00D9634E" w:rsidP="00D9634E">
      <w:pPr>
        <w:bidi/>
        <w:rPr>
          <w:rFonts w:cs="David" w:hint="cs"/>
          <w:rtl/>
        </w:rPr>
      </w:pPr>
    </w:p>
    <w:p w14:paraId="0410E10B" w14:textId="77777777" w:rsidR="00D9634E" w:rsidRPr="00D9634E" w:rsidRDefault="00D9634E" w:rsidP="00D9634E">
      <w:pPr>
        <w:bidi/>
        <w:rPr>
          <w:rFonts w:cs="David" w:hint="cs"/>
          <w:rtl/>
        </w:rPr>
      </w:pPr>
      <w:r w:rsidRPr="00D9634E">
        <w:rPr>
          <w:rFonts w:cs="David" w:hint="cs"/>
          <w:rtl/>
        </w:rPr>
        <w:tab/>
        <w:t>לגבי החלטות אחרות של הכנסת, שהן אולי ההחלטות המקבילות כאן, כי מדובר בסופו של דבר בהצעת חוק שלפנינו בהחלטה של הכנסת לוותר על הצורך במשאל עם ולא בתיקון החוק עצמו, לא שינוי הנורמה, אלא חריגה במקרה מסוים, אפשר להשוות את זה להחלטות שנוגעות בדרך כלל להעברה של בעלי תפקידים מכהונה, וגם כאן חבר הכנסת אדלשטיין כבר נתן את התשובה לפני שאני נתתי.</w:t>
      </w:r>
    </w:p>
    <w:p w14:paraId="16960E28" w14:textId="77777777" w:rsidR="00D9634E" w:rsidRPr="00D9634E" w:rsidRDefault="00D9634E" w:rsidP="00D9634E">
      <w:pPr>
        <w:bidi/>
        <w:rPr>
          <w:rFonts w:cs="David" w:hint="cs"/>
          <w:rtl/>
        </w:rPr>
      </w:pPr>
    </w:p>
    <w:p w14:paraId="15A9DFFD" w14:textId="77777777" w:rsidR="00D9634E" w:rsidRPr="00D9634E" w:rsidRDefault="00D9634E" w:rsidP="00D9634E">
      <w:pPr>
        <w:bidi/>
        <w:rPr>
          <w:rFonts w:cs="David" w:hint="cs"/>
          <w:rtl/>
        </w:rPr>
      </w:pPr>
      <w:r w:rsidRPr="00D9634E">
        <w:rPr>
          <w:rFonts w:cs="David" w:hint="cs"/>
          <w:u w:val="single"/>
          <w:rtl/>
        </w:rPr>
        <w:t>מנחם בן-ששון:</w:t>
      </w:r>
    </w:p>
    <w:p w14:paraId="31029D04" w14:textId="77777777" w:rsidR="00D9634E" w:rsidRPr="00D9634E" w:rsidRDefault="00D9634E" w:rsidP="00D9634E">
      <w:pPr>
        <w:bidi/>
        <w:rPr>
          <w:rFonts w:cs="David" w:hint="cs"/>
          <w:rtl/>
        </w:rPr>
      </w:pPr>
    </w:p>
    <w:p w14:paraId="4C4E6D75" w14:textId="77777777" w:rsidR="00D9634E" w:rsidRPr="00D9634E" w:rsidRDefault="00D9634E" w:rsidP="00D9634E">
      <w:pPr>
        <w:bidi/>
        <w:rPr>
          <w:rFonts w:cs="David" w:hint="cs"/>
          <w:rtl/>
        </w:rPr>
      </w:pPr>
      <w:r w:rsidRPr="00D9634E">
        <w:rPr>
          <w:rFonts w:cs="David" w:hint="cs"/>
          <w:rtl/>
        </w:rPr>
        <w:tab/>
        <w:t xml:space="preserve"> ראש ממשלה ונשיא.</w:t>
      </w:r>
    </w:p>
    <w:p w14:paraId="77C9F485" w14:textId="77777777" w:rsidR="00D9634E" w:rsidRPr="00D9634E" w:rsidRDefault="00D9634E" w:rsidP="00D9634E">
      <w:pPr>
        <w:bidi/>
        <w:rPr>
          <w:rFonts w:cs="David" w:hint="cs"/>
          <w:rtl/>
        </w:rPr>
      </w:pPr>
    </w:p>
    <w:p w14:paraId="19B69C69" w14:textId="77777777" w:rsidR="00D9634E" w:rsidRPr="00D9634E" w:rsidRDefault="00D9634E" w:rsidP="00D9634E">
      <w:pPr>
        <w:bidi/>
        <w:rPr>
          <w:rFonts w:cs="David" w:hint="cs"/>
          <w:rtl/>
        </w:rPr>
      </w:pPr>
      <w:r w:rsidRPr="00D9634E">
        <w:rPr>
          <w:rFonts w:cs="David" w:hint="cs"/>
          <w:u w:val="single"/>
          <w:rtl/>
        </w:rPr>
        <w:t>איל זנדברג:</w:t>
      </w:r>
    </w:p>
    <w:p w14:paraId="0D9B38FF" w14:textId="77777777" w:rsidR="00D9634E" w:rsidRPr="00D9634E" w:rsidRDefault="00D9634E" w:rsidP="00D9634E">
      <w:pPr>
        <w:bidi/>
        <w:rPr>
          <w:rFonts w:cs="David" w:hint="cs"/>
          <w:rtl/>
        </w:rPr>
      </w:pPr>
    </w:p>
    <w:p w14:paraId="16E641BE" w14:textId="77777777" w:rsidR="00D9634E" w:rsidRPr="00D9634E" w:rsidRDefault="00D9634E" w:rsidP="00D9634E">
      <w:pPr>
        <w:bidi/>
        <w:rPr>
          <w:rFonts w:cs="David" w:hint="cs"/>
          <w:rtl/>
        </w:rPr>
      </w:pPr>
      <w:r w:rsidRPr="00D9634E">
        <w:rPr>
          <w:rFonts w:cs="David" w:hint="cs"/>
          <w:rtl/>
        </w:rPr>
        <w:tab/>
        <w:t>יושב-ראש הכנסת או סגנו לפי חוק יסוד-הכנסת, עם השלמה בחוק הכנסת, שם מדובר על רוב של 90. העברה מכהונה של מבקר המדינה לפי חוק-יסוד: מבקר המדינה, גם שם מדובר על 90.</w:t>
      </w:r>
    </w:p>
    <w:p w14:paraId="1A74C4DB" w14:textId="77777777" w:rsidR="00D9634E" w:rsidRPr="00D9634E" w:rsidRDefault="00D9634E" w:rsidP="00D9634E">
      <w:pPr>
        <w:bidi/>
        <w:rPr>
          <w:rFonts w:cs="David" w:hint="cs"/>
          <w:rtl/>
        </w:rPr>
      </w:pPr>
    </w:p>
    <w:p w14:paraId="0CB0CD32" w14:textId="77777777" w:rsidR="00D9634E" w:rsidRPr="00D9634E" w:rsidRDefault="00D9634E" w:rsidP="00D9634E">
      <w:pPr>
        <w:bidi/>
        <w:rPr>
          <w:rFonts w:cs="David" w:hint="cs"/>
          <w:rtl/>
        </w:rPr>
      </w:pPr>
      <w:r w:rsidRPr="00D9634E">
        <w:rPr>
          <w:rFonts w:cs="David" w:hint="cs"/>
          <w:u w:val="single"/>
          <w:rtl/>
        </w:rPr>
        <w:t>היו"ר דוד טל:</w:t>
      </w:r>
    </w:p>
    <w:p w14:paraId="75BC9D26" w14:textId="77777777" w:rsidR="00D9634E" w:rsidRPr="00D9634E" w:rsidRDefault="00D9634E" w:rsidP="00D9634E">
      <w:pPr>
        <w:bidi/>
        <w:rPr>
          <w:rFonts w:cs="David" w:hint="cs"/>
          <w:rtl/>
        </w:rPr>
      </w:pPr>
    </w:p>
    <w:p w14:paraId="5FE5BE87" w14:textId="77777777" w:rsidR="00D9634E" w:rsidRPr="00D9634E" w:rsidRDefault="00D9634E" w:rsidP="00D9634E">
      <w:pPr>
        <w:bidi/>
        <w:rPr>
          <w:rFonts w:cs="David" w:hint="cs"/>
          <w:rtl/>
        </w:rPr>
      </w:pPr>
      <w:r w:rsidRPr="00D9634E">
        <w:rPr>
          <w:rFonts w:cs="David" w:hint="cs"/>
          <w:rtl/>
        </w:rPr>
        <w:tab/>
        <w:t>למה 90?</w:t>
      </w:r>
    </w:p>
    <w:p w14:paraId="0BCB2779" w14:textId="77777777" w:rsidR="00D9634E" w:rsidRPr="00D9634E" w:rsidRDefault="00D9634E" w:rsidP="00D9634E">
      <w:pPr>
        <w:bidi/>
        <w:rPr>
          <w:rFonts w:cs="David" w:hint="cs"/>
          <w:rtl/>
        </w:rPr>
      </w:pPr>
    </w:p>
    <w:p w14:paraId="0BB60C0D" w14:textId="77777777" w:rsidR="00D9634E" w:rsidRDefault="00D9634E" w:rsidP="00D9634E">
      <w:pPr>
        <w:bidi/>
        <w:rPr>
          <w:rFonts w:cs="David" w:hint="cs"/>
          <w:u w:val="single"/>
          <w:rtl/>
        </w:rPr>
      </w:pPr>
    </w:p>
    <w:p w14:paraId="61F8FFF3" w14:textId="77777777" w:rsidR="00D9634E" w:rsidRDefault="00D9634E" w:rsidP="00D9634E">
      <w:pPr>
        <w:bidi/>
        <w:rPr>
          <w:rFonts w:cs="David" w:hint="cs"/>
          <w:u w:val="single"/>
          <w:rtl/>
        </w:rPr>
      </w:pPr>
    </w:p>
    <w:p w14:paraId="287FF415" w14:textId="77777777" w:rsidR="00D9634E" w:rsidRPr="00D9634E" w:rsidRDefault="00D9634E" w:rsidP="00D9634E">
      <w:pPr>
        <w:bidi/>
        <w:rPr>
          <w:rFonts w:cs="David" w:hint="cs"/>
          <w:rtl/>
        </w:rPr>
      </w:pPr>
      <w:r w:rsidRPr="00D9634E">
        <w:rPr>
          <w:rFonts w:cs="David" w:hint="cs"/>
          <w:u w:val="single"/>
          <w:rtl/>
        </w:rPr>
        <w:t>איל זנדברג:</w:t>
      </w:r>
    </w:p>
    <w:p w14:paraId="4FC38532" w14:textId="77777777" w:rsidR="00D9634E" w:rsidRPr="00D9634E" w:rsidRDefault="00D9634E" w:rsidP="00D9634E">
      <w:pPr>
        <w:bidi/>
        <w:rPr>
          <w:rFonts w:cs="David" w:hint="cs"/>
          <w:rtl/>
        </w:rPr>
      </w:pPr>
    </w:p>
    <w:p w14:paraId="1AD9B884" w14:textId="77777777" w:rsidR="00D9634E" w:rsidRPr="00D9634E" w:rsidRDefault="00D9634E" w:rsidP="00D9634E">
      <w:pPr>
        <w:bidi/>
        <w:rPr>
          <w:rFonts w:cs="David" w:hint="cs"/>
          <w:rtl/>
        </w:rPr>
      </w:pPr>
      <w:r w:rsidRPr="00D9634E">
        <w:rPr>
          <w:rFonts w:cs="David" w:hint="cs"/>
          <w:rtl/>
        </w:rPr>
        <w:tab/>
        <w:t>שלושת רבעי מהחברים. גם העברת נשיא מכהונה. יש שלושה מצבים. אם פספסתי משהו אני מתנצל.</w:t>
      </w:r>
    </w:p>
    <w:p w14:paraId="2D886244" w14:textId="77777777" w:rsidR="00D9634E" w:rsidRPr="00D9634E" w:rsidRDefault="00D9634E" w:rsidP="00D9634E">
      <w:pPr>
        <w:bidi/>
        <w:rPr>
          <w:rFonts w:cs="David" w:hint="cs"/>
          <w:rtl/>
        </w:rPr>
      </w:pPr>
    </w:p>
    <w:p w14:paraId="642E9B06" w14:textId="77777777" w:rsidR="00D9634E" w:rsidRPr="00D9634E" w:rsidRDefault="00D9634E" w:rsidP="00D9634E">
      <w:pPr>
        <w:bidi/>
        <w:rPr>
          <w:rFonts w:cs="David" w:hint="cs"/>
          <w:rtl/>
        </w:rPr>
      </w:pPr>
      <w:r w:rsidRPr="00D9634E">
        <w:rPr>
          <w:rFonts w:cs="David" w:hint="cs"/>
          <w:u w:val="single"/>
          <w:rtl/>
        </w:rPr>
        <w:t>מנחם בן-ששון:</w:t>
      </w:r>
    </w:p>
    <w:p w14:paraId="6AFE2A97" w14:textId="77777777" w:rsidR="00D9634E" w:rsidRPr="00D9634E" w:rsidRDefault="00D9634E" w:rsidP="00D9634E">
      <w:pPr>
        <w:bidi/>
        <w:rPr>
          <w:rFonts w:cs="David" w:hint="cs"/>
          <w:rtl/>
        </w:rPr>
      </w:pPr>
    </w:p>
    <w:p w14:paraId="33B4D4E6" w14:textId="77777777" w:rsidR="00D9634E" w:rsidRPr="00D9634E" w:rsidRDefault="00D9634E" w:rsidP="00D9634E">
      <w:pPr>
        <w:bidi/>
        <w:rPr>
          <w:rFonts w:cs="David" w:hint="cs"/>
          <w:rtl/>
        </w:rPr>
      </w:pPr>
      <w:r w:rsidRPr="00D9634E">
        <w:rPr>
          <w:rFonts w:cs="David" w:hint="cs"/>
          <w:rtl/>
        </w:rPr>
        <w:tab/>
        <w:t xml:space="preserve"> החמצת סעיף 16 או 17 בחוק-יסוד: הממשלה, שנדרש 80.</w:t>
      </w:r>
    </w:p>
    <w:p w14:paraId="3B5840B7" w14:textId="77777777" w:rsidR="00D9634E" w:rsidRPr="00D9634E" w:rsidRDefault="00D9634E" w:rsidP="00D9634E">
      <w:pPr>
        <w:bidi/>
        <w:rPr>
          <w:rFonts w:cs="David" w:hint="cs"/>
          <w:rtl/>
        </w:rPr>
      </w:pPr>
    </w:p>
    <w:p w14:paraId="43B7790F" w14:textId="77777777" w:rsidR="00D9634E" w:rsidRPr="00D9634E" w:rsidRDefault="00D9634E" w:rsidP="00D9634E">
      <w:pPr>
        <w:bidi/>
        <w:rPr>
          <w:rFonts w:cs="David" w:hint="cs"/>
          <w:rtl/>
        </w:rPr>
      </w:pPr>
      <w:r w:rsidRPr="00D9634E">
        <w:rPr>
          <w:rFonts w:cs="David" w:hint="cs"/>
          <w:u w:val="single"/>
          <w:rtl/>
        </w:rPr>
        <w:t>איל זנדברג:</w:t>
      </w:r>
    </w:p>
    <w:p w14:paraId="70AC0059" w14:textId="77777777" w:rsidR="00D9634E" w:rsidRPr="00D9634E" w:rsidRDefault="00D9634E" w:rsidP="00D9634E">
      <w:pPr>
        <w:bidi/>
        <w:rPr>
          <w:rFonts w:cs="David" w:hint="cs"/>
          <w:rtl/>
        </w:rPr>
      </w:pPr>
    </w:p>
    <w:p w14:paraId="1196569D" w14:textId="77777777" w:rsidR="00D9634E" w:rsidRPr="00D9634E" w:rsidRDefault="00D9634E" w:rsidP="00D9634E">
      <w:pPr>
        <w:bidi/>
        <w:rPr>
          <w:rFonts w:cs="David" w:hint="cs"/>
          <w:rtl/>
        </w:rPr>
      </w:pPr>
      <w:r w:rsidRPr="00D9634E">
        <w:rPr>
          <w:rFonts w:cs="David" w:hint="cs"/>
          <w:rtl/>
        </w:rPr>
        <w:tab/>
        <w:t xml:space="preserve">נבדוק את העניין הזה. מכל מקום, זה המדרג המדובר בו. </w:t>
      </w:r>
    </w:p>
    <w:p w14:paraId="4F857750" w14:textId="77777777" w:rsidR="00D9634E" w:rsidRPr="00D9634E" w:rsidRDefault="00D9634E" w:rsidP="00D9634E">
      <w:pPr>
        <w:bidi/>
        <w:rPr>
          <w:rFonts w:cs="David" w:hint="cs"/>
          <w:rtl/>
        </w:rPr>
      </w:pPr>
    </w:p>
    <w:p w14:paraId="4E3F0D55" w14:textId="77777777" w:rsidR="00D9634E" w:rsidRPr="00D9634E" w:rsidRDefault="00D9634E" w:rsidP="00D9634E">
      <w:pPr>
        <w:bidi/>
        <w:rPr>
          <w:rFonts w:cs="David" w:hint="cs"/>
          <w:rtl/>
        </w:rPr>
      </w:pPr>
      <w:r w:rsidRPr="00D9634E">
        <w:rPr>
          <w:rFonts w:cs="David" w:hint="cs"/>
          <w:rtl/>
        </w:rPr>
        <w:tab/>
        <w:t>השאלה אם בהקשר של משאל עם נדרשים 80 חברי כנסת או מתאים לדרוש 80, זאת שאלה אחרת.</w:t>
      </w:r>
    </w:p>
    <w:p w14:paraId="63EF447A" w14:textId="77777777" w:rsidR="00D9634E" w:rsidRPr="00D9634E" w:rsidRDefault="00D9634E" w:rsidP="00D9634E">
      <w:pPr>
        <w:bidi/>
        <w:rPr>
          <w:rFonts w:cs="David" w:hint="cs"/>
          <w:rtl/>
        </w:rPr>
      </w:pPr>
    </w:p>
    <w:p w14:paraId="6D22EAE9" w14:textId="77777777" w:rsidR="00D9634E" w:rsidRPr="00D9634E" w:rsidRDefault="00D9634E" w:rsidP="00D9634E">
      <w:pPr>
        <w:bidi/>
        <w:rPr>
          <w:rFonts w:cs="David" w:hint="cs"/>
          <w:rtl/>
        </w:rPr>
      </w:pPr>
      <w:r w:rsidRPr="00D9634E">
        <w:rPr>
          <w:rFonts w:cs="David" w:hint="cs"/>
          <w:u w:val="single"/>
          <w:rtl/>
        </w:rPr>
        <w:t>היו"ר דוד טל:</w:t>
      </w:r>
    </w:p>
    <w:p w14:paraId="6F9AF0BE" w14:textId="77777777" w:rsidR="00D9634E" w:rsidRPr="00D9634E" w:rsidRDefault="00D9634E" w:rsidP="00D9634E">
      <w:pPr>
        <w:bidi/>
        <w:rPr>
          <w:rFonts w:cs="David" w:hint="cs"/>
          <w:rtl/>
        </w:rPr>
      </w:pPr>
    </w:p>
    <w:p w14:paraId="26128BDB" w14:textId="77777777" w:rsidR="00D9634E" w:rsidRPr="00D9634E" w:rsidRDefault="00D9634E" w:rsidP="00D9634E">
      <w:pPr>
        <w:bidi/>
        <w:rPr>
          <w:rFonts w:cs="David" w:hint="cs"/>
          <w:rtl/>
        </w:rPr>
      </w:pPr>
      <w:r w:rsidRPr="00D9634E">
        <w:rPr>
          <w:rFonts w:cs="David" w:hint="cs"/>
          <w:rtl/>
        </w:rPr>
        <w:tab/>
        <w:t>80 זה שני שלישים.</w:t>
      </w:r>
    </w:p>
    <w:p w14:paraId="308C1A84" w14:textId="77777777" w:rsidR="00D9634E" w:rsidRPr="00D9634E" w:rsidRDefault="00D9634E" w:rsidP="00D9634E">
      <w:pPr>
        <w:bidi/>
        <w:rPr>
          <w:rFonts w:cs="David" w:hint="cs"/>
          <w:rtl/>
        </w:rPr>
      </w:pPr>
    </w:p>
    <w:p w14:paraId="09E1F826" w14:textId="77777777" w:rsidR="00D9634E" w:rsidRPr="00D9634E" w:rsidRDefault="00D9634E" w:rsidP="00D9634E">
      <w:pPr>
        <w:bidi/>
        <w:rPr>
          <w:rFonts w:cs="David" w:hint="cs"/>
          <w:rtl/>
        </w:rPr>
      </w:pPr>
      <w:r w:rsidRPr="00D9634E">
        <w:rPr>
          <w:rFonts w:cs="David" w:hint="cs"/>
          <w:u w:val="single"/>
          <w:rtl/>
        </w:rPr>
        <w:t>מנחם בן-ששון:</w:t>
      </w:r>
    </w:p>
    <w:p w14:paraId="3CF97424" w14:textId="77777777" w:rsidR="00D9634E" w:rsidRPr="00D9634E" w:rsidRDefault="00D9634E" w:rsidP="00D9634E">
      <w:pPr>
        <w:bidi/>
        <w:rPr>
          <w:rFonts w:cs="David" w:hint="cs"/>
          <w:rtl/>
        </w:rPr>
      </w:pPr>
    </w:p>
    <w:p w14:paraId="48E9549B" w14:textId="77777777" w:rsidR="00D9634E" w:rsidRPr="00D9634E" w:rsidRDefault="00D9634E" w:rsidP="00D9634E">
      <w:pPr>
        <w:bidi/>
        <w:rPr>
          <w:rFonts w:cs="David" w:hint="cs"/>
          <w:rtl/>
        </w:rPr>
      </w:pPr>
      <w:r w:rsidRPr="00D9634E">
        <w:rPr>
          <w:rFonts w:cs="David" w:hint="cs"/>
          <w:rtl/>
        </w:rPr>
        <w:tab/>
        <w:t xml:space="preserve"> אדוני היושב-ראש, האם אני צודק שכל המקרים שאדוני ציטט, כולם נשענים על חוקי-יסוד?</w:t>
      </w:r>
    </w:p>
    <w:p w14:paraId="3A5F9BBF" w14:textId="77777777" w:rsidR="00D9634E" w:rsidRPr="00D9634E" w:rsidRDefault="00D9634E" w:rsidP="00D9634E">
      <w:pPr>
        <w:bidi/>
        <w:rPr>
          <w:rFonts w:cs="David" w:hint="cs"/>
          <w:rtl/>
        </w:rPr>
      </w:pPr>
    </w:p>
    <w:p w14:paraId="00E6B546" w14:textId="77777777" w:rsidR="00D9634E" w:rsidRPr="00D9634E" w:rsidRDefault="00D9634E" w:rsidP="00D9634E">
      <w:pPr>
        <w:bidi/>
        <w:rPr>
          <w:rFonts w:cs="David" w:hint="cs"/>
          <w:rtl/>
        </w:rPr>
      </w:pPr>
      <w:r w:rsidRPr="00D9634E">
        <w:rPr>
          <w:rFonts w:cs="David" w:hint="cs"/>
          <w:u w:val="single"/>
          <w:rtl/>
        </w:rPr>
        <w:t>איל זנדברג:</w:t>
      </w:r>
    </w:p>
    <w:p w14:paraId="2DC4EB77" w14:textId="77777777" w:rsidR="00D9634E" w:rsidRPr="00D9634E" w:rsidRDefault="00D9634E" w:rsidP="00D9634E">
      <w:pPr>
        <w:bidi/>
        <w:rPr>
          <w:rFonts w:cs="David" w:hint="cs"/>
          <w:rtl/>
        </w:rPr>
      </w:pPr>
    </w:p>
    <w:p w14:paraId="7689EE13" w14:textId="77777777" w:rsidR="00D9634E" w:rsidRPr="00D9634E" w:rsidRDefault="00D9634E" w:rsidP="00D9634E">
      <w:pPr>
        <w:bidi/>
        <w:rPr>
          <w:rFonts w:cs="David" w:hint="cs"/>
          <w:rtl/>
        </w:rPr>
      </w:pPr>
      <w:r w:rsidRPr="00D9634E">
        <w:rPr>
          <w:rFonts w:cs="David" w:hint="cs"/>
          <w:rtl/>
        </w:rPr>
        <w:tab/>
        <w:t xml:space="preserve">כן. כולם נסמכים על חוק-יסוד. חוק הכנסת הוא חוק שמשלים את חוק-יסוד: הכנסת, אבל הרוב הוא בחוק-יסוד: הכנסת. </w:t>
      </w:r>
    </w:p>
    <w:p w14:paraId="247F3CF0" w14:textId="77777777" w:rsidR="00D9634E" w:rsidRPr="00D9634E" w:rsidRDefault="00D9634E" w:rsidP="00D9634E">
      <w:pPr>
        <w:bidi/>
        <w:rPr>
          <w:rFonts w:cs="David" w:hint="cs"/>
          <w:rtl/>
        </w:rPr>
      </w:pPr>
    </w:p>
    <w:p w14:paraId="40517FF4" w14:textId="77777777" w:rsidR="00D9634E" w:rsidRPr="00D9634E" w:rsidRDefault="00D9634E" w:rsidP="00D9634E">
      <w:pPr>
        <w:bidi/>
        <w:rPr>
          <w:rFonts w:cs="David" w:hint="cs"/>
          <w:rtl/>
        </w:rPr>
      </w:pPr>
      <w:r w:rsidRPr="00D9634E">
        <w:rPr>
          <w:rFonts w:cs="David" w:hint="cs"/>
          <w:u w:val="single"/>
          <w:rtl/>
        </w:rPr>
        <w:t>היו"ר דוד טל:</w:t>
      </w:r>
    </w:p>
    <w:p w14:paraId="11A69965" w14:textId="77777777" w:rsidR="00D9634E" w:rsidRPr="00D9634E" w:rsidRDefault="00D9634E" w:rsidP="00D9634E">
      <w:pPr>
        <w:bidi/>
        <w:rPr>
          <w:rFonts w:cs="David" w:hint="cs"/>
          <w:rtl/>
        </w:rPr>
      </w:pPr>
    </w:p>
    <w:p w14:paraId="3F5784CB" w14:textId="77777777" w:rsidR="00D9634E" w:rsidRPr="00D9634E" w:rsidRDefault="00D9634E" w:rsidP="00D9634E">
      <w:pPr>
        <w:bidi/>
        <w:rPr>
          <w:rFonts w:cs="David" w:hint="cs"/>
          <w:rtl/>
        </w:rPr>
      </w:pPr>
      <w:r w:rsidRPr="00D9634E">
        <w:rPr>
          <w:rFonts w:cs="David" w:hint="cs"/>
          <w:rtl/>
        </w:rPr>
        <w:tab/>
        <w:t xml:space="preserve"> רבותי, אנחנו כבר אחרי הנושא של חוק רגיל. אני רוצה להזכיר שפרופסור אשר מעוז, אני חושב שאתה המלצת להביא אותו--</w:t>
      </w:r>
    </w:p>
    <w:p w14:paraId="1B8E3611" w14:textId="77777777" w:rsidR="00D9634E" w:rsidRPr="00D9634E" w:rsidRDefault="00D9634E" w:rsidP="00D9634E">
      <w:pPr>
        <w:bidi/>
        <w:rPr>
          <w:rFonts w:cs="David" w:hint="cs"/>
          <w:rtl/>
        </w:rPr>
      </w:pPr>
    </w:p>
    <w:p w14:paraId="39BCE73E" w14:textId="77777777" w:rsidR="00D9634E" w:rsidRPr="00D9634E" w:rsidRDefault="00D9634E" w:rsidP="00D9634E">
      <w:pPr>
        <w:bidi/>
        <w:rPr>
          <w:rFonts w:cs="David" w:hint="cs"/>
          <w:u w:val="single"/>
          <w:rtl/>
        </w:rPr>
      </w:pPr>
      <w:r w:rsidRPr="00D9634E">
        <w:rPr>
          <w:rFonts w:cs="David" w:hint="cs"/>
          <w:u w:val="single"/>
          <w:rtl/>
        </w:rPr>
        <w:t>מנחם בן-ששון:</w:t>
      </w:r>
    </w:p>
    <w:p w14:paraId="1F0010CA" w14:textId="77777777" w:rsidR="00D9634E" w:rsidRPr="00D9634E" w:rsidRDefault="00D9634E" w:rsidP="00D9634E">
      <w:pPr>
        <w:bidi/>
        <w:rPr>
          <w:rFonts w:cs="David" w:hint="cs"/>
          <w:u w:val="single"/>
          <w:rtl/>
        </w:rPr>
      </w:pPr>
    </w:p>
    <w:p w14:paraId="6090D200" w14:textId="77777777" w:rsidR="00D9634E" w:rsidRPr="00D9634E" w:rsidRDefault="00D9634E" w:rsidP="00D9634E">
      <w:pPr>
        <w:bidi/>
        <w:rPr>
          <w:rFonts w:cs="David" w:hint="cs"/>
          <w:rtl/>
        </w:rPr>
      </w:pPr>
      <w:r w:rsidRPr="00D9634E">
        <w:rPr>
          <w:rFonts w:cs="David" w:hint="cs"/>
          <w:rtl/>
        </w:rPr>
        <w:tab/>
        <w:t xml:space="preserve"> לא, אבל שמחתי לשמוע אותו. אני מאוד נהנה מהדיונים אצל אדוני.</w:t>
      </w:r>
    </w:p>
    <w:p w14:paraId="2ED521D1" w14:textId="77777777" w:rsidR="00D9634E" w:rsidRPr="00D9634E" w:rsidRDefault="00D9634E" w:rsidP="00D9634E">
      <w:pPr>
        <w:bidi/>
        <w:rPr>
          <w:rFonts w:cs="David" w:hint="cs"/>
          <w:rtl/>
        </w:rPr>
      </w:pPr>
    </w:p>
    <w:p w14:paraId="417F2445" w14:textId="77777777" w:rsidR="00D9634E" w:rsidRPr="00D9634E" w:rsidRDefault="00D9634E" w:rsidP="00D9634E">
      <w:pPr>
        <w:bidi/>
        <w:rPr>
          <w:rFonts w:cs="David" w:hint="cs"/>
          <w:rtl/>
        </w:rPr>
      </w:pPr>
      <w:r w:rsidRPr="00D9634E">
        <w:rPr>
          <w:rFonts w:cs="David" w:hint="cs"/>
          <w:u w:val="single"/>
          <w:rtl/>
        </w:rPr>
        <w:t>היו"ר דוד טל:</w:t>
      </w:r>
    </w:p>
    <w:p w14:paraId="459F40A2" w14:textId="77777777" w:rsidR="00D9634E" w:rsidRPr="00D9634E" w:rsidRDefault="00D9634E" w:rsidP="00D9634E">
      <w:pPr>
        <w:bidi/>
        <w:rPr>
          <w:rFonts w:cs="David" w:hint="cs"/>
          <w:rtl/>
        </w:rPr>
      </w:pPr>
    </w:p>
    <w:p w14:paraId="097F7154" w14:textId="77777777" w:rsidR="00D9634E" w:rsidRPr="00D9634E" w:rsidRDefault="00D9634E" w:rsidP="00D9634E">
      <w:pPr>
        <w:bidi/>
        <w:rPr>
          <w:rFonts w:cs="David" w:hint="cs"/>
          <w:rtl/>
        </w:rPr>
      </w:pPr>
      <w:r w:rsidRPr="00D9634E">
        <w:rPr>
          <w:rFonts w:cs="David" w:hint="cs"/>
          <w:rtl/>
        </w:rPr>
        <w:tab/>
        <w:t>--פרופסור שטרית ופרופסור עמנואל גרוס, שגם הם תמכו בחוק רגיל. אם הם לא היו תומכים, לי היתה בעיה לתמוך בעניין הזה בחוק רגיל, הייתי עומד על זה שיהיה חוק-יסוד, ואני יודע שזה לא היה קורה, אבל מאחר שהם נתנו את חוות דעתם שזה אפשרי, כפי שיש פרופסורים אחרים מכובדים שסבורים שזה חייב להיות בחוק-יסוד, יש כאלה שחושבים שמספיק חוק רגיל, וזה עדיין יותר טוב מאשר להתקין תקנות על ידי ועדת הבחירות של תמי אדרי.</w:t>
      </w:r>
    </w:p>
    <w:p w14:paraId="792B5B42" w14:textId="77777777" w:rsidR="00D9634E" w:rsidRPr="00D9634E" w:rsidRDefault="00D9634E" w:rsidP="00D9634E">
      <w:pPr>
        <w:bidi/>
        <w:rPr>
          <w:rFonts w:cs="David" w:hint="cs"/>
          <w:rtl/>
        </w:rPr>
      </w:pPr>
    </w:p>
    <w:p w14:paraId="0F58F894" w14:textId="77777777" w:rsidR="00D9634E" w:rsidRPr="00D9634E" w:rsidRDefault="00D9634E" w:rsidP="00D9634E">
      <w:pPr>
        <w:bidi/>
        <w:rPr>
          <w:rFonts w:cs="David" w:hint="cs"/>
          <w:rtl/>
        </w:rPr>
      </w:pPr>
      <w:r w:rsidRPr="00D9634E">
        <w:rPr>
          <w:rFonts w:cs="David" w:hint="cs"/>
          <w:u w:val="single"/>
          <w:rtl/>
        </w:rPr>
        <w:t>מנחם בן-ששון:</w:t>
      </w:r>
    </w:p>
    <w:p w14:paraId="6344F425" w14:textId="77777777" w:rsidR="00D9634E" w:rsidRPr="00D9634E" w:rsidRDefault="00D9634E" w:rsidP="00D9634E">
      <w:pPr>
        <w:bidi/>
        <w:rPr>
          <w:rFonts w:cs="David" w:hint="cs"/>
          <w:rtl/>
        </w:rPr>
      </w:pPr>
    </w:p>
    <w:p w14:paraId="675719FD" w14:textId="77777777" w:rsidR="00D9634E" w:rsidRPr="00D9634E" w:rsidRDefault="00D9634E" w:rsidP="00D9634E">
      <w:pPr>
        <w:bidi/>
        <w:rPr>
          <w:rFonts w:cs="David" w:hint="cs"/>
          <w:rtl/>
        </w:rPr>
      </w:pPr>
      <w:r w:rsidRPr="00D9634E">
        <w:rPr>
          <w:rFonts w:cs="David" w:hint="cs"/>
          <w:rtl/>
        </w:rPr>
        <w:tab/>
        <w:t xml:space="preserve">על זה יש הסכמה כוללת, למרות שיש לנו הערכה גדולה לגברת אדרי. </w:t>
      </w:r>
    </w:p>
    <w:p w14:paraId="138CE3FE" w14:textId="77777777" w:rsidR="00D9634E" w:rsidRPr="00D9634E" w:rsidRDefault="00D9634E" w:rsidP="00D9634E">
      <w:pPr>
        <w:bidi/>
        <w:rPr>
          <w:rFonts w:cs="David" w:hint="cs"/>
          <w:rtl/>
        </w:rPr>
      </w:pPr>
    </w:p>
    <w:p w14:paraId="1F133C06" w14:textId="77777777" w:rsidR="00D9634E" w:rsidRPr="00D9634E" w:rsidRDefault="00D9634E" w:rsidP="00D9634E">
      <w:pPr>
        <w:bidi/>
        <w:rPr>
          <w:rFonts w:cs="David" w:hint="cs"/>
          <w:rtl/>
        </w:rPr>
      </w:pPr>
      <w:r w:rsidRPr="00D9634E">
        <w:rPr>
          <w:rFonts w:cs="David" w:hint="cs"/>
          <w:rtl/>
        </w:rPr>
        <w:tab/>
        <w:t>יש לוז הגיוני, ולפעמים אתה אומר שאתה שומע שישה פרופסורים, אבל הם לא עירניים למה שאמר היועץ המשפטי הרגע, שכל מיני דברים שקשורים בשינויים ברוב מיוחס יוצאים מתוך חוק-יסוד, אז אתה אומר לעצמך, מה אני הולך ליצור פה, איזה מין חמור-גמל, זה גם התיאור שאמר קודם מר אדלשטיין.</w:t>
      </w:r>
    </w:p>
    <w:p w14:paraId="3FF28739" w14:textId="77777777" w:rsidR="00D9634E" w:rsidRPr="00D9634E" w:rsidRDefault="00D9634E" w:rsidP="00D9634E">
      <w:pPr>
        <w:bidi/>
        <w:rPr>
          <w:rFonts w:cs="David" w:hint="cs"/>
          <w:rtl/>
        </w:rPr>
      </w:pPr>
    </w:p>
    <w:p w14:paraId="563A75C4" w14:textId="77777777" w:rsidR="00D9634E" w:rsidRDefault="00D9634E" w:rsidP="00D9634E">
      <w:pPr>
        <w:bidi/>
        <w:rPr>
          <w:rFonts w:cs="David" w:hint="cs"/>
          <w:u w:val="single"/>
          <w:rtl/>
        </w:rPr>
      </w:pPr>
    </w:p>
    <w:p w14:paraId="1BC4B4CD" w14:textId="77777777" w:rsidR="00D9634E" w:rsidRDefault="00D9634E" w:rsidP="00D9634E">
      <w:pPr>
        <w:bidi/>
        <w:rPr>
          <w:rFonts w:cs="David" w:hint="cs"/>
          <w:u w:val="single"/>
          <w:rtl/>
        </w:rPr>
      </w:pPr>
    </w:p>
    <w:p w14:paraId="6458D2B8" w14:textId="77777777" w:rsidR="00D9634E" w:rsidRPr="00D9634E" w:rsidRDefault="00D9634E" w:rsidP="00D9634E">
      <w:pPr>
        <w:bidi/>
        <w:rPr>
          <w:rFonts w:cs="David" w:hint="cs"/>
          <w:rtl/>
        </w:rPr>
      </w:pPr>
      <w:r w:rsidRPr="00D9634E">
        <w:rPr>
          <w:rFonts w:cs="David" w:hint="cs"/>
          <w:u w:val="single"/>
          <w:rtl/>
        </w:rPr>
        <w:t>אסתרינה טרטמן:</w:t>
      </w:r>
    </w:p>
    <w:p w14:paraId="3E98CA2A" w14:textId="77777777" w:rsidR="00D9634E" w:rsidRPr="00D9634E" w:rsidRDefault="00D9634E" w:rsidP="00D9634E">
      <w:pPr>
        <w:bidi/>
        <w:rPr>
          <w:rFonts w:cs="David" w:hint="cs"/>
          <w:rtl/>
        </w:rPr>
      </w:pPr>
    </w:p>
    <w:p w14:paraId="069087A0" w14:textId="77777777" w:rsidR="00D9634E" w:rsidRPr="00D9634E" w:rsidRDefault="00D9634E" w:rsidP="00D9634E">
      <w:pPr>
        <w:bidi/>
        <w:rPr>
          <w:rFonts w:cs="David" w:hint="cs"/>
          <w:rtl/>
        </w:rPr>
      </w:pPr>
      <w:r w:rsidRPr="00D9634E">
        <w:rPr>
          <w:rFonts w:cs="David" w:hint="cs"/>
          <w:rtl/>
        </w:rPr>
        <w:tab/>
        <w:t xml:space="preserve"> אולי יצקו את זה לחוק-היסוד מכוח זה שיש היגיון ב-80. </w:t>
      </w:r>
    </w:p>
    <w:p w14:paraId="71AFBAD9" w14:textId="77777777" w:rsidR="00D9634E" w:rsidRPr="00D9634E" w:rsidRDefault="00D9634E" w:rsidP="00D9634E">
      <w:pPr>
        <w:bidi/>
        <w:rPr>
          <w:rFonts w:cs="David" w:hint="cs"/>
          <w:rtl/>
        </w:rPr>
      </w:pPr>
    </w:p>
    <w:p w14:paraId="7D9FF9BC" w14:textId="77777777" w:rsidR="00D9634E" w:rsidRPr="00D9634E" w:rsidRDefault="00D9634E" w:rsidP="00D9634E">
      <w:pPr>
        <w:bidi/>
        <w:rPr>
          <w:rFonts w:cs="David" w:hint="cs"/>
          <w:u w:val="single"/>
          <w:rtl/>
        </w:rPr>
      </w:pPr>
      <w:r w:rsidRPr="00D9634E">
        <w:rPr>
          <w:rFonts w:cs="David" w:hint="cs"/>
          <w:u w:val="single"/>
          <w:rtl/>
        </w:rPr>
        <w:t>מנחם בן-ששון:</w:t>
      </w:r>
    </w:p>
    <w:p w14:paraId="7D3C9881" w14:textId="77777777" w:rsidR="00D9634E" w:rsidRPr="00D9634E" w:rsidRDefault="00D9634E" w:rsidP="00D9634E">
      <w:pPr>
        <w:bidi/>
        <w:rPr>
          <w:rFonts w:cs="David" w:hint="cs"/>
          <w:u w:val="single"/>
          <w:rtl/>
        </w:rPr>
      </w:pPr>
    </w:p>
    <w:p w14:paraId="18B38CC5" w14:textId="77777777" w:rsidR="00D9634E" w:rsidRPr="00D9634E" w:rsidRDefault="00D9634E" w:rsidP="00D9634E">
      <w:pPr>
        <w:bidi/>
        <w:rPr>
          <w:rFonts w:cs="David" w:hint="cs"/>
          <w:rtl/>
        </w:rPr>
      </w:pPr>
      <w:r w:rsidRPr="00D9634E">
        <w:rPr>
          <w:rFonts w:cs="David" w:hint="cs"/>
          <w:rtl/>
        </w:rPr>
        <w:tab/>
        <w:t xml:space="preserve"> אני רוצה חוק-יסוד.</w:t>
      </w:r>
    </w:p>
    <w:p w14:paraId="3B2C1771" w14:textId="77777777" w:rsidR="00D9634E" w:rsidRPr="00D9634E" w:rsidRDefault="00D9634E" w:rsidP="00D9634E">
      <w:pPr>
        <w:bidi/>
        <w:rPr>
          <w:rFonts w:cs="David" w:hint="cs"/>
          <w:rtl/>
        </w:rPr>
      </w:pPr>
    </w:p>
    <w:p w14:paraId="258C1488" w14:textId="77777777" w:rsidR="00D9634E" w:rsidRPr="00D9634E" w:rsidRDefault="00D9634E" w:rsidP="00D9634E">
      <w:pPr>
        <w:bidi/>
        <w:rPr>
          <w:rFonts w:cs="David" w:hint="cs"/>
          <w:rtl/>
        </w:rPr>
      </w:pPr>
      <w:r w:rsidRPr="00D9634E">
        <w:rPr>
          <w:rFonts w:cs="David" w:hint="cs"/>
          <w:u w:val="single"/>
          <w:rtl/>
        </w:rPr>
        <w:t>אסתרינה טרטמן:</w:t>
      </w:r>
    </w:p>
    <w:p w14:paraId="09FC6E04" w14:textId="77777777" w:rsidR="00D9634E" w:rsidRPr="00D9634E" w:rsidRDefault="00D9634E" w:rsidP="00D9634E">
      <w:pPr>
        <w:bidi/>
        <w:rPr>
          <w:rFonts w:cs="David" w:hint="cs"/>
          <w:rtl/>
        </w:rPr>
      </w:pPr>
    </w:p>
    <w:p w14:paraId="3415434E" w14:textId="77777777" w:rsidR="00D9634E" w:rsidRPr="00D9634E" w:rsidRDefault="00D9634E" w:rsidP="00D9634E">
      <w:pPr>
        <w:bidi/>
        <w:rPr>
          <w:rFonts w:cs="David" w:hint="cs"/>
          <w:rtl/>
        </w:rPr>
      </w:pPr>
      <w:r w:rsidRPr="00D9634E">
        <w:rPr>
          <w:rFonts w:cs="David" w:hint="cs"/>
          <w:rtl/>
        </w:rPr>
        <w:tab/>
        <w:t xml:space="preserve"> אולי את ה-80 חברי הכנסת יצקו לחוק-היסוד מכוח ההיגיון, את ההיגיון הזה אפשר להעתיק גם לחוק רגיל. זאת שאלה של גישה.</w:t>
      </w:r>
    </w:p>
    <w:p w14:paraId="2EC3D57D" w14:textId="77777777" w:rsidR="00D9634E" w:rsidRPr="00D9634E" w:rsidRDefault="00D9634E" w:rsidP="00D9634E">
      <w:pPr>
        <w:bidi/>
        <w:rPr>
          <w:rFonts w:cs="David" w:hint="cs"/>
          <w:rtl/>
        </w:rPr>
      </w:pPr>
    </w:p>
    <w:p w14:paraId="29E1E132" w14:textId="77777777" w:rsidR="00D9634E" w:rsidRPr="00D9634E" w:rsidRDefault="00D9634E" w:rsidP="00D9634E">
      <w:pPr>
        <w:bidi/>
        <w:rPr>
          <w:rFonts w:cs="David" w:hint="cs"/>
          <w:rtl/>
        </w:rPr>
      </w:pPr>
      <w:r w:rsidRPr="00D9634E">
        <w:rPr>
          <w:rFonts w:cs="David" w:hint="cs"/>
          <w:u w:val="single"/>
          <w:rtl/>
        </w:rPr>
        <w:t>היו"ר דוד טל:</w:t>
      </w:r>
    </w:p>
    <w:p w14:paraId="59890B43" w14:textId="77777777" w:rsidR="00D9634E" w:rsidRPr="00D9634E" w:rsidRDefault="00D9634E" w:rsidP="00D9634E">
      <w:pPr>
        <w:bidi/>
        <w:rPr>
          <w:rFonts w:cs="David" w:hint="cs"/>
          <w:rtl/>
        </w:rPr>
      </w:pPr>
    </w:p>
    <w:p w14:paraId="7981E9D8" w14:textId="77777777" w:rsidR="00D9634E" w:rsidRPr="00D9634E" w:rsidRDefault="00D9634E" w:rsidP="00D9634E">
      <w:pPr>
        <w:bidi/>
        <w:rPr>
          <w:rFonts w:cs="David" w:hint="cs"/>
          <w:rtl/>
        </w:rPr>
      </w:pPr>
      <w:r w:rsidRPr="00D9634E">
        <w:rPr>
          <w:rFonts w:cs="David" w:hint="cs"/>
          <w:rtl/>
        </w:rPr>
        <w:tab/>
        <w:t>איך אנחנו פותרים את הבעיה של מזערי?</w:t>
      </w:r>
    </w:p>
    <w:p w14:paraId="07F501E0" w14:textId="77777777" w:rsidR="00D9634E" w:rsidRPr="00D9634E" w:rsidRDefault="00D9634E" w:rsidP="00D9634E">
      <w:pPr>
        <w:bidi/>
        <w:rPr>
          <w:rFonts w:cs="David" w:hint="cs"/>
          <w:rtl/>
        </w:rPr>
      </w:pPr>
    </w:p>
    <w:p w14:paraId="5D55B255" w14:textId="77777777" w:rsidR="00D9634E" w:rsidRPr="00D9634E" w:rsidRDefault="00D9634E" w:rsidP="00D9634E">
      <w:pPr>
        <w:bidi/>
        <w:rPr>
          <w:rFonts w:cs="David" w:hint="cs"/>
          <w:rtl/>
        </w:rPr>
      </w:pPr>
      <w:r w:rsidRPr="00D9634E">
        <w:rPr>
          <w:rFonts w:cs="David" w:hint="cs"/>
          <w:u w:val="single"/>
          <w:rtl/>
        </w:rPr>
        <w:t>איל זנדברג:</w:t>
      </w:r>
    </w:p>
    <w:p w14:paraId="3BA75D6B" w14:textId="77777777" w:rsidR="00D9634E" w:rsidRPr="00D9634E" w:rsidRDefault="00D9634E" w:rsidP="00D9634E">
      <w:pPr>
        <w:bidi/>
        <w:rPr>
          <w:rFonts w:cs="David" w:hint="cs"/>
          <w:rtl/>
        </w:rPr>
      </w:pPr>
    </w:p>
    <w:p w14:paraId="1EB792FC" w14:textId="77777777" w:rsidR="00D9634E" w:rsidRPr="00D9634E" w:rsidRDefault="00D9634E" w:rsidP="00D9634E">
      <w:pPr>
        <w:bidi/>
        <w:rPr>
          <w:rFonts w:cs="David" w:hint="cs"/>
          <w:rtl/>
        </w:rPr>
      </w:pPr>
      <w:r w:rsidRPr="00D9634E">
        <w:rPr>
          <w:rFonts w:cs="David" w:hint="cs"/>
          <w:rtl/>
        </w:rPr>
        <w:tab/>
        <w:t>זה הקושי של מבחן מהותי, שצריך להכריע על תוכנו.</w:t>
      </w:r>
    </w:p>
    <w:p w14:paraId="038EA178" w14:textId="77777777" w:rsidR="00D9634E" w:rsidRPr="00D9634E" w:rsidRDefault="00D9634E" w:rsidP="00D9634E">
      <w:pPr>
        <w:bidi/>
        <w:rPr>
          <w:rFonts w:cs="David" w:hint="cs"/>
          <w:rtl/>
        </w:rPr>
      </w:pPr>
    </w:p>
    <w:p w14:paraId="11D53CDB" w14:textId="77777777" w:rsidR="00D9634E" w:rsidRPr="00D9634E" w:rsidRDefault="00D9634E" w:rsidP="00D9634E">
      <w:pPr>
        <w:bidi/>
        <w:rPr>
          <w:rFonts w:cs="David" w:hint="cs"/>
          <w:rtl/>
        </w:rPr>
      </w:pPr>
      <w:r w:rsidRPr="00D9634E">
        <w:rPr>
          <w:rFonts w:cs="David" w:hint="cs"/>
          <w:u w:val="single"/>
          <w:rtl/>
        </w:rPr>
        <w:t>היו"ר דוד טל:</w:t>
      </w:r>
    </w:p>
    <w:p w14:paraId="3C8C633E" w14:textId="77777777" w:rsidR="00D9634E" w:rsidRPr="00D9634E" w:rsidRDefault="00D9634E" w:rsidP="00D9634E">
      <w:pPr>
        <w:bidi/>
        <w:rPr>
          <w:rFonts w:cs="David" w:hint="cs"/>
          <w:rtl/>
        </w:rPr>
      </w:pPr>
    </w:p>
    <w:p w14:paraId="70C81883" w14:textId="77777777" w:rsidR="00D9634E" w:rsidRPr="00D9634E" w:rsidRDefault="00D9634E" w:rsidP="00D9634E">
      <w:pPr>
        <w:bidi/>
        <w:rPr>
          <w:rFonts w:cs="David" w:hint="cs"/>
          <w:rtl/>
        </w:rPr>
      </w:pPr>
      <w:r w:rsidRPr="00D9634E">
        <w:rPr>
          <w:rFonts w:cs="David" w:hint="cs"/>
          <w:rtl/>
        </w:rPr>
        <w:tab/>
        <w:t>אני רוצה פחות שאלות, יותר תשובות. אתם עורכי הדין.</w:t>
      </w:r>
    </w:p>
    <w:p w14:paraId="4761555F" w14:textId="77777777" w:rsidR="00D9634E" w:rsidRPr="00D9634E" w:rsidRDefault="00D9634E" w:rsidP="00D9634E">
      <w:pPr>
        <w:bidi/>
        <w:rPr>
          <w:rFonts w:cs="David" w:hint="cs"/>
          <w:rtl/>
        </w:rPr>
      </w:pPr>
    </w:p>
    <w:p w14:paraId="7C14FA0B" w14:textId="77777777" w:rsidR="00D9634E" w:rsidRPr="00D9634E" w:rsidRDefault="00D9634E" w:rsidP="00D9634E">
      <w:pPr>
        <w:bidi/>
        <w:rPr>
          <w:rFonts w:cs="David" w:hint="cs"/>
          <w:rtl/>
        </w:rPr>
      </w:pPr>
      <w:r w:rsidRPr="00D9634E">
        <w:rPr>
          <w:rFonts w:cs="David" w:hint="cs"/>
          <w:u w:val="single"/>
          <w:rtl/>
        </w:rPr>
        <w:t>ארבל אסטרחן:</w:t>
      </w:r>
    </w:p>
    <w:p w14:paraId="4BC984B6" w14:textId="77777777" w:rsidR="00D9634E" w:rsidRPr="00D9634E" w:rsidRDefault="00D9634E" w:rsidP="00D9634E">
      <w:pPr>
        <w:bidi/>
        <w:rPr>
          <w:rFonts w:cs="David" w:hint="cs"/>
          <w:rtl/>
        </w:rPr>
      </w:pPr>
    </w:p>
    <w:p w14:paraId="0CF518C1" w14:textId="77777777" w:rsidR="00D9634E" w:rsidRPr="00D9634E" w:rsidRDefault="00D9634E" w:rsidP="00D9634E">
      <w:pPr>
        <w:bidi/>
        <w:rPr>
          <w:rFonts w:cs="David" w:hint="cs"/>
          <w:rtl/>
        </w:rPr>
      </w:pPr>
      <w:r w:rsidRPr="00D9634E">
        <w:rPr>
          <w:rFonts w:cs="David" w:hint="cs"/>
          <w:rtl/>
        </w:rPr>
        <w:tab/>
        <w:t>רק כשהכנסת תאשר ברוב של 80.</w:t>
      </w:r>
    </w:p>
    <w:p w14:paraId="31C36766" w14:textId="77777777" w:rsidR="00D9634E" w:rsidRDefault="00D9634E" w:rsidP="00D9634E">
      <w:pPr>
        <w:bidi/>
        <w:rPr>
          <w:rFonts w:cs="David" w:hint="cs"/>
          <w:u w:val="single"/>
          <w:rtl/>
        </w:rPr>
      </w:pPr>
    </w:p>
    <w:p w14:paraId="3062923E" w14:textId="77777777" w:rsidR="00D9634E" w:rsidRPr="00D9634E" w:rsidRDefault="00D9634E" w:rsidP="00D9634E">
      <w:pPr>
        <w:bidi/>
        <w:rPr>
          <w:rFonts w:cs="David" w:hint="cs"/>
          <w:rtl/>
        </w:rPr>
      </w:pPr>
      <w:r w:rsidRPr="00D9634E">
        <w:rPr>
          <w:rFonts w:cs="David" w:hint="cs"/>
          <w:u w:val="single"/>
          <w:rtl/>
        </w:rPr>
        <w:t>מנחם בן-ששון:</w:t>
      </w:r>
    </w:p>
    <w:p w14:paraId="5091145D" w14:textId="77777777" w:rsidR="00D9634E" w:rsidRPr="00D9634E" w:rsidRDefault="00D9634E" w:rsidP="00D9634E">
      <w:pPr>
        <w:bidi/>
        <w:rPr>
          <w:rFonts w:cs="David" w:hint="cs"/>
          <w:rtl/>
        </w:rPr>
      </w:pPr>
    </w:p>
    <w:p w14:paraId="68C70455" w14:textId="77777777" w:rsidR="00D9634E" w:rsidRPr="00D9634E" w:rsidRDefault="00D9634E" w:rsidP="00D9634E">
      <w:pPr>
        <w:bidi/>
        <w:rPr>
          <w:rFonts w:cs="David" w:hint="cs"/>
          <w:rtl/>
        </w:rPr>
      </w:pPr>
      <w:r w:rsidRPr="00D9634E">
        <w:rPr>
          <w:rFonts w:cs="David" w:hint="cs"/>
          <w:rtl/>
        </w:rPr>
        <w:tab/>
        <w:t>עדיין שאלה אחת נשארה לא פתורה, והיא שאלת מספר ההצבעות. האם צריך הצבעות נפרדות בכנסת?</w:t>
      </w:r>
    </w:p>
    <w:p w14:paraId="35FE14D6" w14:textId="77777777" w:rsidR="00D9634E" w:rsidRPr="00D9634E" w:rsidRDefault="00D9634E" w:rsidP="00D9634E">
      <w:pPr>
        <w:bidi/>
        <w:rPr>
          <w:rFonts w:cs="David" w:hint="cs"/>
          <w:rtl/>
        </w:rPr>
      </w:pPr>
    </w:p>
    <w:p w14:paraId="6F72150E" w14:textId="77777777" w:rsidR="00D9634E" w:rsidRPr="00D9634E" w:rsidRDefault="00D9634E" w:rsidP="00D9634E">
      <w:pPr>
        <w:bidi/>
        <w:rPr>
          <w:rFonts w:cs="David" w:hint="cs"/>
          <w:rtl/>
        </w:rPr>
      </w:pPr>
      <w:r w:rsidRPr="00D9634E">
        <w:rPr>
          <w:rFonts w:cs="David" w:hint="cs"/>
          <w:u w:val="single"/>
          <w:rtl/>
        </w:rPr>
        <w:t>היו"ר דוד טל:</w:t>
      </w:r>
    </w:p>
    <w:p w14:paraId="069EA696" w14:textId="77777777" w:rsidR="00D9634E" w:rsidRPr="00D9634E" w:rsidRDefault="00D9634E" w:rsidP="00D9634E">
      <w:pPr>
        <w:bidi/>
        <w:rPr>
          <w:rFonts w:cs="David" w:hint="cs"/>
          <w:rtl/>
        </w:rPr>
      </w:pPr>
    </w:p>
    <w:p w14:paraId="0F697C92" w14:textId="77777777" w:rsidR="00D9634E" w:rsidRPr="00D9634E" w:rsidRDefault="00D9634E" w:rsidP="00D9634E">
      <w:pPr>
        <w:bidi/>
        <w:rPr>
          <w:rFonts w:cs="David" w:hint="cs"/>
          <w:rtl/>
        </w:rPr>
      </w:pPr>
      <w:r w:rsidRPr="00D9634E">
        <w:rPr>
          <w:rFonts w:cs="David" w:hint="cs"/>
          <w:rtl/>
        </w:rPr>
        <w:tab/>
        <w:t>אם מורידים מזערי, לא צריך.</w:t>
      </w:r>
    </w:p>
    <w:p w14:paraId="5CDCA9BB" w14:textId="77777777" w:rsidR="00D9634E" w:rsidRPr="00D9634E" w:rsidRDefault="00D9634E" w:rsidP="00D9634E">
      <w:pPr>
        <w:bidi/>
        <w:rPr>
          <w:rFonts w:cs="David" w:hint="cs"/>
          <w:rtl/>
        </w:rPr>
      </w:pPr>
    </w:p>
    <w:p w14:paraId="186849B8" w14:textId="77777777" w:rsidR="00D9634E" w:rsidRPr="00D9634E" w:rsidRDefault="00D9634E" w:rsidP="00D9634E">
      <w:pPr>
        <w:bidi/>
        <w:rPr>
          <w:rFonts w:cs="David" w:hint="cs"/>
          <w:rtl/>
        </w:rPr>
      </w:pPr>
      <w:r w:rsidRPr="00D9634E">
        <w:rPr>
          <w:rFonts w:cs="David" w:hint="cs"/>
          <w:u w:val="single"/>
          <w:rtl/>
        </w:rPr>
        <w:t>מנחם בן-ששון:</w:t>
      </w:r>
    </w:p>
    <w:p w14:paraId="73E0E910" w14:textId="77777777" w:rsidR="00D9634E" w:rsidRPr="00D9634E" w:rsidRDefault="00D9634E" w:rsidP="00D9634E">
      <w:pPr>
        <w:bidi/>
        <w:rPr>
          <w:rFonts w:cs="David" w:hint="cs"/>
          <w:rtl/>
        </w:rPr>
      </w:pPr>
    </w:p>
    <w:p w14:paraId="165A071F" w14:textId="77777777" w:rsidR="00D9634E" w:rsidRPr="00D9634E" w:rsidRDefault="00D9634E" w:rsidP="00D9634E">
      <w:pPr>
        <w:bidi/>
        <w:rPr>
          <w:rFonts w:cs="David" w:hint="cs"/>
          <w:rtl/>
        </w:rPr>
      </w:pPr>
      <w:r w:rsidRPr="00D9634E">
        <w:rPr>
          <w:rFonts w:cs="David" w:hint="cs"/>
          <w:rtl/>
        </w:rPr>
        <w:tab/>
        <w:t xml:space="preserve"> אני רוצה להשאיר מזערי, ואני מבין את הבעיות איתו, אבל הרב לוי בזמנו היה זה שהעלה את הנושא.  </w:t>
      </w:r>
    </w:p>
    <w:p w14:paraId="16CFF0ED" w14:textId="77777777" w:rsidR="00D9634E" w:rsidRPr="00D9634E" w:rsidRDefault="00D9634E" w:rsidP="00D9634E">
      <w:pPr>
        <w:bidi/>
        <w:rPr>
          <w:rFonts w:cs="David" w:hint="cs"/>
          <w:rtl/>
        </w:rPr>
      </w:pPr>
    </w:p>
    <w:p w14:paraId="425A8492" w14:textId="77777777" w:rsidR="00D9634E" w:rsidRPr="00D9634E" w:rsidRDefault="00D9634E" w:rsidP="00D9634E">
      <w:pPr>
        <w:bidi/>
        <w:rPr>
          <w:rFonts w:cs="David" w:hint="cs"/>
          <w:rtl/>
        </w:rPr>
      </w:pPr>
      <w:r w:rsidRPr="00D9634E">
        <w:rPr>
          <w:rFonts w:cs="David" w:hint="cs"/>
          <w:u w:val="single"/>
          <w:rtl/>
        </w:rPr>
        <w:t>היו"ר דוד טל:</w:t>
      </w:r>
    </w:p>
    <w:p w14:paraId="259CB207" w14:textId="77777777" w:rsidR="00D9634E" w:rsidRPr="00D9634E" w:rsidRDefault="00D9634E" w:rsidP="00D9634E">
      <w:pPr>
        <w:bidi/>
        <w:rPr>
          <w:rFonts w:cs="David" w:hint="cs"/>
          <w:rtl/>
        </w:rPr>
      </w:pPr>
    </w:p>
    <w:p w14:paraId="076679FB" w14:textId="77777777" w:rsidR="00D9634E" w:rsidRPr="00D9634E" w:rsidRDefault="00D9634E" w:rsidP="00D9634E">
      <w:pPr>
        <w:bidi/>
        <w:rPr>
          <w:rFonts w:cs="David" w:hint="cs"/>
          <w:rtl/>
        </w:rPr>
      </w:pPr>
      <w:r w:rsidRPr="00D9634E">
        <w:rPr>
          <w:rFonts w:cs="David" w:hint="cs"/>
          <w:rtl/>
        </w:rPr>
        <w:tab/>
        <w:t>אני מציע שתגיש את זה כהסתייגות להצעת החוק.</w:t>
      </w:r>
    </w:p>
    <w:p w14:paraId="016257F2" w14:textId="77777777" w:rsidR="00D9634E" w:rsidRPr="00D9634E" w:rsidRDefault="00D9634E" w:rsidP="00D9634E">
      <w:pPr>
        <w:bidi/>
        <w:rPr>
          <w:rFonts w:cs="David" w:hint="cs"/>
          <w:rtl/>
        </w:rPr>
      </w:pPr>
    </w:p>
    <w:p w14:paraId="34D49683" w14:textId="77777777" w:rsidR="00D9634E" w:rsidRPr="00D9634E" w:rsidRDefault="00D9634E" w:rsidP="00D9634E">
      <w:pPr>
        <w:bidi/>
        <w:rPr>
          <w:rFonts w:cs="David" w:hint="cs"/>
          <w:rtl/>
        </w:rPr>
      </w:pPr>
      <w:r w:rsidRPr="00D9634E">
        <w:rPr>
          <w:rFonts w:cs="David" w:hint="cs"/>
          <w:u w:val="single"/>
          <w:rtl/>
        </w:rPr>
        <w:t>מנחם בן-ששון:</w:t>
      </w:r>
    </w:p>
    <w:p w14:paraId="5A9EF0E3" w14:textId="77777777" w:rsidR="00D9634E" w:rsidRPr="00D9634E" w:rsidRDefault="00D9634E" w:rsidP="00D9634E">
      <w:pPr>
        <w:bidi/>
        <w:rPr>
          <w:rFonts w:cs="David" w:hint="cs"/>
          <w:rtl/>
        </w:rPr>
      </w:pPr>
    </w:p>
    <w:p w14:paraId="1E8C1CE1" w14:textId="77777777" w:rsidR="00D9634E" w:rsidRPr="00D9634E" w:rsidRDefault="00D9634E" w:rsidP="00D9634E">
      <w:pPr>
        <w:bidi/>
        <w:rPr>
          <w:rFonts w:cs="David" w:hint="cs"/>
          <w:rtl/>
        </w:rPr>
      </w:pPr>
      <w:r w:rsidRPr="00D9634E">
        <w:rPr>
          <w:rFonts w:cs="David" w:hint="cs"/>
          <w:rtl/>
        </w:rPr>
        <w:tab/>
        <w:t>לא צריך הסתייגות. אתה מצביע בשתי גרסאות. במקרה הזה הרב לוי יצביע איתי יחד, ויהיה לנו רוב...</w:t>
      </w:r>
    </w:p>
    <w:p w14:paraId="003CAED2" w14:textId="77777777" w:rsidR="00D9634E" w:rsidRDefault="00D9634E" w:rsidP="00D9634E">
      <w:pPr>
        <w:bidi/>
        <w:rPr>
          <w:rFonts w:cs="David" w:hint="cs"/>
          <w:rtl/>
        </w:rPr>
      </w:pPr>
    </w:p>
    <w:p w14:paraId="330B61EA" w14:textId="77777777" w:rsidR="00D9634E" w:rsidRDefault="00D9634E" w:rsidP="00D9634E">
      <w:pPr>
        <w:bidi/>
        <w:rPr>
          <w:rFonts w:cs="David" w:hint="cs"/>
          <w:rtl/>
        </w:rPr>
      </w:pPr>
    </w:p>
    <w:p w14:paraId="56B82D9E" w14:textId="77777777" w:rsidR="00D9634E" w:rsidRDefault="00D9634E" w:rsidP="00D9634E">
      <w:pPr>
        <w:bidi/>
        <w:rPr>
          <w:rFonts w:cs="David" w:hint="cs"/>
          <w:rtl/>
        </w:rPr>
      </w:pPr>
    </w:p>
    <w:p w14:paraId="72BAE5EE" w14:textId="77777777" w:rsidR="00D9634E" w:rsidRDefault="00D9634E" w:rsidP="00D9634E">
      <w:pPr>
        <w:bidi/>
        <w:rPr>
          <w:rFonts w:cs="David" w:hint="cs"/>
          <w:rtl/>
        </w:rPr>
      </w:pPr>
    </w:p>
    <w:p w14:paraId="0713CC02" w14:textId="77777777" w:rsidR="00D9634E" w:rsidRDefault="00D9634E" w:rsidP="00D9634E">
      <w:pPr>
        <w:bidi/>
        <w:rPr>
          <w:rFonts w:cs="David" w:hint="cs"/>
          <w:rtl/>
        </w:rPr>
      </w:pPr>
    </w:p>
    <w:p w14:paraId="1D86159C" w14:textId="77777777" w:rsidR="00D9634E" w:rsidRPr="00D9634E" w:rsidRDefault="00D9634E" w:rsidP="00D9634E">
      <w:pPr>
        <w:bidi/>
        <w:rPr>
          <w:rFonts w:cs="David" w:hint="cs"/>
          <w:rtl/>
        </w:rPr>
      </w:pPr>
    </w:p>
    <w:p w14:paraId="3BF7D3F2" w14:textId="77777777" w:rsidR="00D9634E" w:rsidRPr="00D9634E" w:rsidRDefault="00D9634E" w:rsidP="00D9634E">
      <w:pPr>
        <w:bidi/>
        <w:rPr>
          <w:rFonts w:cs="David" w:hint="cs"/>
          <w:rtl/>
        </w:rPr>
      </w:pPr>
      <w:r w:rsidRPr="00D9634E">
        <w:rPr>
          <w:rFonts w:cs="David" w:hint="cs"/>
          <w:u w:val="single"/>
          <w:rtl/>
        </w:rPr>
        <w:t>איל זנדברג:</w:t>
      </w:r>
    </w:p>
    <w:p w14:paraId="2D8AAF53" w14:textId="77777777" w:rsidR="00D9634E" w:rsidRPr="00D9634E" w:rsidRDefault="00D9634E" w:rsidP="00D9634E">
      <w:pPr>
        <w:bidi/>
        <w:rPr>
          <w:rFonts w:cs="David" w:hint="cs"/>
          <w:rtl/>
        </w:rPr>
      </w:pPr>
    </w:p>
    <w:p w14:paraId="3C74D6C6" w14:textId="77777777" w:rsidR="00D9634E" w:rsidRPr="00D9634E" w:rsidRDefault="00D9634E" w:rsidP="00D9634E">
      <w:pPr>
        <w:bidi/>
        <w:rPr>
          <w:rFonts w:cs="David" w:hint="cs"/>
          <w:rtl/>
        </w:rPr>
      </w:pPr>
      <w:r w:rsidRPr="00D9634E">
        <w:rPr>
          <w:rFonts w:cs="David" w:hint="cs"/>
          <w:rtl/>
        </w:rPr>
        <w:tab/>
        <w:t>יש כאן שני רעיונות ואפשר לשלב ביניהם. לדעתי, זה לא מפשט, אבל אולי זה עונה לאיזה צורך בפשרה. הרי אם המבחן המהותי הוא היקף מזערי, והחשש הוא איך הוא ייקבע, אפשר לומר שהחלטה ברוב של 80 לא תהיה לכך שאין משאל עם, אלא ש-80 חברי כנסת אישרו שמדובר בהיקף מזערי או משהו דומה. זה מעורר עוד קשיים שאני יכול להצביע עליהם. הנוסח פה אומר שהרוב של 80 הוא לעצם זה שלא צריך משאל עם, בלי כל קשר להיקף המזערי, ואפשר לומר שאם 80 חברי הכנסת תמכו ברעיון שזה היקף מזערי- - -</w:t>
      </w:r>
    </w:p>
    <w:p w14:paraId="696038AD" w14:textId="77777777" w:rsidR="00D9634E" w:rsidRPr="00D9634E" w:rsidRDefault="00D9634E" w:rsidP="00D9634E">
      <w:pPr>
        <w:bidi/>
        <w:rPr>
          <w:rFonts w:cs="David" w:hint="cs"/>
          <w:rtl/>
        </w:rPr>
      </w:pPr>
    </w:p>
    <w:p w14:paraId="2B6B4161" w14:textId="77777777" w:rsidR="00D9634E" w:rsidRPr="00D9634E" w:rsidRDefault="00D9634E" w:rsidP="00D9634E">
      <w:pPr>
        <w:bidi/>
        <w:rPr>
          <w:rFonts w:cs="David" w:hint="cs"/>
          <w:rtl/>
        </w:rPr>
      </w:pPr>
      <w:r w:rsidRPr="00D9634E">
        <w:rPr>
          <w:rFonts w:cs="David" w:hint="cs"/>
          <w:u w:val="single"/>
          <w:rtl/>
        </w:rPr>
        <w:t>היו"ר דוד טל:</w:t>
      </w:r>
    </w:p>
    <w:p w14:paraId="4CB7FBBB" w14:textId="77777777" w:rsidR="00D9634E" w:rsidRPr="00D9634E" w:rsidRDefault="00D9634E" w:rsidP="00D9634E">
      <w:pPr>
        <w:bidi/>
        <w:rPr>
          <w:rFonts w:cs="David" w:hint="cs"/>
          <w:rtl/>
        </w:rPr>
      </w:pPr>
    </w:p>
    <w:p w14:paraId="49411870" w14:textId="77777777" w:rsidR="00D9634E" w:rsidRPr="00D9634E" w:rsidRDefault="00D9634E" w:rsidP="00D9634E">
      <w:pPr>
        <w:bidi/>
        <w:rPr>
          <w:rFonts w:cs="David" w:hint="cs"/>
          <w:rtl/>
        </w:rPr>
      </w:pPr>
      <w:r w:rsidRPr="00D9634E">
        <w:rPr>
          <w:rFonts w:cs="David" w:hint="cs"/>
          <w:rtl/>
        </w:rPr>
        <w:tab/>
        <w:t>אתה בהחלט לא מפשט את זה.</w:t>
      </w:r>
    </w:p>
    <w:p w14:paraId="615362EB" w14:textId="77777777" w:rsidR="00D9634E" w:rsidRPr="00D9634E" w:rsidRDefault="00D9634E" w:rsidP="00D9634E">
      <w:pPr>
        <w:bidi/>
        <w:rPr>
          <w:rFonts w:cs="David" w:hint="cs"/>
          <w:rtl/>
        </w:rPr>
      </w:pPr>
    </w:p>
    <w:p w14:paraId="5706B03B" w14:textId="77777777" w:rsidR="00D9634E" w:rsidRPr="00D9634E" w:rsidRDefault="00D9634E" w:rsidP="00D9634E">
      <w:pPr>
        <w:bidi/>
        <w:rPr>
          <w:rFonts w:cs="David" w:hint="cs"/>
          <w:rtl/>
        </w:rPr>
      </w:pPr>
      <w:r w:rsidRPr="00D9634E">
        <w:rPr>
          <w:rFonts w:cs="David" w:hint="cs"/>
          <w:u w:val="single"/>
          <w:rtl/>
        </w:rPr>
        <w:t>איל זנדברג:</w:t>
      </w:r>
    </w:p>
    <w:p w14:paraId="36A39FA0" w14:textId="77777777" w:rsidR="00D9634E" w:rsidRPr="00D9634E" w:rsidRDefault="00D9634E" w:rsidP="00D9634E">
      <w:pPr>
        <w:bidi/>
        <w:rPr>
          <w:rFonts w:cs="David" w:hint="cs"/>
          <w:rtl/>
        </w:rPr>
      </w:pPr>
    </w:p>
    <w:p w14:paraId="3E2F8EF2" w14:textId="77777777" w:rsidR="00D9634E" w:rsidRPr="00D9634E" w:rsidRDefault="00D9634E" w:rsidP="00D9634E">
      <w:pPr>
        <w:bidi/>
        <w:rPr>
          <w:rFonts w:cs="David" w:hint="cs"/>
          <w:rtl/>
        </w:rPr>
      </w:pPr>
      <w:r w:rsidRPr="00D9634E">
        <w:rPr>
          <w:rFonts w:cs="David" w:hint="cs"/>
          <w:rtl/>
        </w:rPr>
        <w:tab/>
        <w:t>מובן שאם המניע הוא פוליטי, יצביעו ויאמרו שגם 100 מטר זה לא היקף מזערי או להפך, אבל זה מקשה מבחינת ביקורת ציבורית, כי יש איזה יסוד עובדתי שחבר כנסת המצביע אמור להסתמך עליו.</w:t>
      </w:r>
    </w:p>
    <w:p w14:paraId="418BC13E" w14:textId="77777777" w:rsidR="00D9634E" w:rsidRPr="00D9634E" w:rsidRDefault="00D9634E" w:rsidP="00D9634E">
      <w:pPr>
        <w:bidi/>
        <w:rPr>
          <w:rFonts w:cs="David" w:hint="cs"/>
          <w:rtl/>
        </w:rPr>
      </w:pPr>
    </w:p>
    <w:p w14:paraId="29812D82" w14:textId="77777777" w:rsidR="00D9634E" w:rsidRPr="00D9634E" w:rsidRDefault="00D9634E" w:rsidP="00D9634E">
      <w:pPr>
        <w:bidi/>
        <w:rPr>
          <w:rFonts w:cs="David" w:hint="cs"/>
          <w:rtl/>
        </w:rPr>
      </w:pPr>
      <w:r w:rsidRPr="00D9634E">
        <w:rPr>
          <w:rFonts w:cs="David" w:hint="cs"/>
          <w:u w:val="single"/>
          <w:rtl/>
        </w:rPr>
        <w:t>מנחם בן-ששון:</w:t>
      </w:r>
    </w:p>
    <w:p w14:paraId="5BBBA0BA" w14:textId="77777777" w:rsidR="00D9634E" w:rsidRPr="00D9634E" w:rsidRDefault="00D9634E" w:rsidP="00D9634E">
      <w:pPr>
        <w:bidi/>
        <w:rPr>
          <w:rFonts w:cs="David" w:hint="cs"/>
          <w:rtl/>
        </w:rPr>
      </w:pPr>
    </w:p>
    <w:p w14:paraId="4811EADE" w14:textId="77777777" w:rsidR="00D9634E" w:rsidRPr="00D9634E" w:rsidRDefault="00D9634E" w:rsidP="00D9634E">
      <w:pPr>
        <w:bidi/>
        <w:rPr>
          <w:rFonts w:cs="David" w:hint="cs"/>
          <w:rtl/>
        </w:rPr>
      </w:pPr>
      <w:r w:rsidRPr="00D9634E">
        <w:rPr>
          <w:rFonts w:cs="David" w:hint="cs"/>
          <w:rtl/>
        </w:rPr>
        <w:tab/>
        <w:t>אני רוצה לתקן אותך. הם יגידו שזה לא מזערי ברוב רגיל, והם יצביעו נגד אחרי זה ברוב המיוחס.</w:t>
      </w:r>
    </w:p>
    <w:p w14:paraId="726C24AE" w14:textId="77777777" w:rsidR="00D9634E" w:rsidRPr="00D9634E" w:rsidRDefault="00D9634E" w:rsidP="00D9634E">
      <w:pPr>
        <w:bidi/>
        <w:rPr>
          <w:rFonts w:cs="David" w:hint="cs"/>
          <w:rtl/>
        </w:rPr>
      </w:pPr>
    </w:p>
    <w:p w14:paraId="39C825D7" w14:textId="77777777" w:rsidR="00D9634E" w:rsidRPr="00D9634E" w:rsidRDefault="00D9634E" w:rsidP="00D9634E">
      <w:pPr>
        <w:bidi/>
        <w:rPr>
          <w:rFonts w:cs="David" w:hint="cs"/>
          <w:rtl/>
        </w:rPr>
      </w:pPr>
      <w:r w:rsidRPr="00D9634E">
        <w:rPr>
          <w:rFonts w:cs="David" w:hint="cs"/>
          <w:u w:val="single"/>
          <w:rtl/>
        </w:rPr>
        <w:t>היו"ר דוד טל:</w:t>
      </w:r>
    </w:p>
    <w:p w14:paraId="4E60820B" w14:textId="77777777" w:rsidR="00D9634E" w:rsidRPr="00D9634E" w:rsidRDefault="00D9634E" w:rsidP="00D9634E">
      <w:pPr>
        <w:bidi/>
        <w:rPr>
          <w:rFonts w:cs="David" w:hint="cs"/>
          <w:rtl/>
        </w:rPr>
      </w:pPr>
    </w:p>
    <w:p w14:paraId="6769D123" w14:textId="77777777" w:rsidR="00D9634E" w:rsidRPr="00D9634E" w:rsidRDefault="00D9634E" w:rsidP="00D9634E">
      <w:pPr>
        <w:bidi/>
        <w:rPr>
          <w:rFonts w:cs="David" w:hint="cs"/>
          <w:rtl/>
        </w:rPr>
      </w:pPr>
      <w:r w:rsidRPr="00D9634E">
        <w:rPr>
          <w:rFonts w:cs="David" w:hint="cs"/>
          <w:rtl/>
        </w:rPr>
        <w:tab/>
        <w:t>נשאיר את הגרסה הראשונה והגרסה השנייה כדי שמי שירצה להצטרף לחבר הכנסת לוי יוכל להצטרף.</w:t>
      </w:r>
    </w:p>
    <w:p w14:paraId="61891031" w14:textId="77777777" w:rsidR="00D9634E" w:rsidRPr="00D9634E" w:rsidRDefault="00D9634E" w:rsidP="00D9634E">
      <w:pPr>
        <w:bidi/>
        <w:rPr>
          <w:rFonts w:cs="David" w:hint="cs"/>
          <w:rtl/>
        </w:rPr>
      </w:pPr>
    </w:p>
    <w:p w14:paraId="623F17E4" w14:textId="77777777" w:rsidR="00D9634E" w:rsidRPr="00D9634E" w:rsidRDefault="00D9634E" w:rsidP="00D9634E">
      <w:pPr>
        <w:bidi/>
        <w:rPr>
          <w:rFonts w:cs="David" w:hint="cs"/>
          <w:rtl/>
        </w:rPr>
      </w:pPr>
      <w:r w:rsidRPr="00D9634E">
        <w:rPr>
          <w:rFonts w:cs="David" w:hint="cs"/>
          <w:u w:val="single"/>
          <w:rtl/>
        </w:rPr>
        <w:t>איל זנדברג:</w:t>
      </w:r>
    </w:p>
    <w:p w14:paraId="29847BD8" w14:textId="77777777" w:rsidR="00D9634E" w:rsidRPr="00D9634E" w:rsidRDefault="00D9634E" w:rsidP="00D9634E">
      <w:pPr>
        <w:bidi/>
        <w:rPr>
          <w:rFonts w:cs="David" w:hint="cs"/>
          <w:rtl/>
        </w:rPr>
      </w:pPr>
    </w:p>
    <w:p w14:paraId="5A8FC42A" w14:textId="77777777" w:rsidR="00D9634E" w:rsidRPr="00D9634E" w:rsidRDefault="00D9634E" w:rsidP="00D9634E">
      <w:pPr>
        <w:bidi/>
        <w:rPr>
          <w:rFonts w:cs="David" w:hint="cs"/>
          <w:rtl/>
        </w:rPr>
      </w:pPr>
      <w:r w:rsidRPr="00D9634E">
        <w:rPr>
          <w:rFonts w:cs="David" w:hint="cs"/>
          <w:rtl/>
        </w:rPr>
        <w:tab/>
        <w:t>האם גרסאות חלופיות זו לזו?</w:t>
      </w:r>
    </w:p>
    <w:p w14:paraId="58657006" w14:textId="77777777" w:rsidR="00D9634E" w:rsidRDefault="00D9634E" w:rsidP="00D9634E">
      <w:pPr>
        <w:bidi/>
        <w:rPr>
          <w:rFonts w:cs="David" w:hint="cs"/>
          <w:u w:val="single"/>
          <w:rtl/>
        </w:rPr>
      </w:pPr>
    </w:p>
    <w:p w14:paraId="46877E2E" w14:textId="77777777" w:rsidR="00D9634E" w:rsidRPr="00D9634E" w:rsidRDefault="00D9634E" w:rsidP="00D9634E">
      <w:pPr>
        <w:bidi/>
        <w:rPr>
          <w:rFonts w:cs="David" w:hint="cs"/>
          <w:rtl/>
        </w:rPr>
      </w:pPr>
      <w:r w:rsidRPr="00D9634E">
        <w:rPr>
          <w:rFonts w:cs="David" w:hint="cs"/>
          <w:u w:val="single"/>
          <w:rtl/>
        </w:rPr>
        <w:t>היו"ר דוד טל:</w:t>
      </w:r>
    </w:p>
    <w:p w14:paraId="5700890B" w14:textId="77777777" w:rsidR="00D9634E" w:rsidRPr="00D9634E" w:rsidRDefault="00D9634E" w:rsidP="00D9634E">
      <w:pPr>
        <w:bidi/>
        <w:rPr>
          <w:rFonts w:cs="David" w:hint="cs"/>
          <w:rtl/>
        </w:rPr>
      </w:pPr>
    </w:p>
    <w:p w14:paraId="4A965F22" w14:textId="77777777" w:rsidR="00D9634E" w:rsidRPr="00D9634E" w:rsidRDefault="00D9634E" w:rsidP="00D9634E">
      <w:pPr>
        <w:bidi/>
        <w:rPr>
          <w:rFonts w:cs="David" w:hint="cs"/>
          <w:rtl/>
        </w:rPr>
      </w:pPr>
      <w:r w:rsidRPr="00D9634E">
        <w:rPr>
          <w:rFonts w:cs="David" w:hint="cs"/>
          <w:rtl/>
        </w:rPr>
        <w:tab/>
        <w:t>זה יהיה חלופי.</w:t>
      </w:r>
    </w:p>
    <w:p w14:paraId="05CC8A06" w14:textId="77777777" w:rsidR="00D9634E" w:rsidRPr="00D9634E" w:rsidRDefault="00D9634E" w:rsidP="00D9634E">
      <w:pPr>
        <w:bidi/>
        <w:rPr>
          <w:rFonts w:cs="David" w:hint="cs"/>
          <w:rtl/>
        </w:rPr>
      </w:pPr>
    </w:p>
    <w:p w14:paraId="12D7C686" w14:textId="77777777" w:rsidR="00D9634E" w:rsidRPr="00D9634E" w:rsidRDefault="00D9634E" w:rsidP="00D9634E">
      <w:pPr>
        <w:bidi/>
        <w:rPr>
          <w:rFonts w:cs="David" w:hint="cs"/>
          <w:rtl/>
        </w:rPr>
      </w:pPr>
      <w:r w:rsidRPr="00D9634E">
        <w:rPr>
          <w:rFonts w:cs="David" w:hint="cs"/>
          <w:u w:val="single"/>
          <w:rtl/>
        </w:rPr>
        <w:t>איל זנדברג:</w:t>
      </w:r>
    </w:p>
    <w:p w14:paraId="7AE7BAF3" w14:textId="77777777" w:rsidR="00D9634E" w:rsidRPr="00D9634E" w:rsidRDefault="00D9634E" w:rsidP="00D9634E">
      <w:pPr>
        <w:bidi/>
        <w:rPr>
          <w:rFonts w:cs="David" w:hint="cs"/>
          <w:rtl/>
        </w:rPr>
      </w:pPr>
    </w:p>
    <w:p w14:paraId="26FBE5EE" w14:textId="77777777" w:rsidR="00D9634E" w:rsidRPr="00D9634E" w:rsidRDefault="00D9634E" w:rsidP="00D9634E">
      <w:pPr>
        <w:bidi/>
        <w:rPr>
          <w:rFonts w:cs="David" w:hint="cs"/>
          <w:rtl/>
        </w:rPr>
      </w:pPr>
      <w:r w:rsidRPr="00D9634E">
        <w:rPr>
          <w:rFonts w:cs="David" w:hint="cs"/>
          <w:rtl/>
        </w:rPr>
        <w:tab/>
        <w:t>או היקף מזערי או רוב של 80.</w:t>
      </w:r>
    </w:p>
    <w:p w14:paraId="28B0936F" w14:textId="77777777" w:rsidR="00D9634E" w:rsidRPr="00D9634E" w:rsidRDefault="00D9634E" w:rsidP="00D9634E">
      <w:pPr>
        <w:bidi/>
        <w:rPr>
          <w:rFonts w:cs="David" w:hint="cs"/>
          <w:rtl/>
        </w:rPr>
      </w:pPr>
    </w:p>
    <w:p w14:paraId="1914D71A" w14:textId="77777777" w:rsidR="00D9634E" w:rsidRPr="00D9634E" w:rsidRDefault="00D9634E" w:rsidP="00D9634E">
      <w:pPr>
        <w:bidi/>
        <w:rPr>
          <w:rFonts w:cs="David" w:hint="cs"/>
          <w:rtl/>
        </w:rPr>
      </w:pPr>
      <w:r w:rsidRPr="00D9634E">
        <w:rPr>
          <w:rFonts w:cs="David" w:hint="cs"/>
          <w:u w:val="single"/>
          <w:rtl/>
        </w:rPr>
        <w:t>ארבל אסטרחן:</w:t>
      </w:r>
    </w:p>
    <w:p w14:paraId="4F8CC8C0" w14:textId="77777777" w:rsidR="00D9634E" w:rsidRPr="00D9634E" w:rsidRDefault="00D9634E" w:rsidP="00D9634E">
      <w:pPr>
        <w:bidi/>
        <w:rPr>
          <w:rFonts w:cs="David" w:hint="cs"/>
          <w:rtl/>
        </w:rPr>
      </w:pPr>
    </w:p>
    <w:p w14:paraId="66FE5274" w14:textId="77777777" w:rsidR="00D9634E" w:rsidRPr="00D9634E" w:rsidRDefault="00D9634E" w:rsidP="00D9634E">
      <w:pPr>
        <w:bidi/>
        <w:rPr>
          <w:rFonts w:cs="David" w:hint="cs"/>
          <w:rtl/>
        </w:rPr>
      </w:pPr>
      <w:r w:rsidRPr="00D9634E">
        <w:rPr>
          <w:rFonts w:cs="David" w:hint="cs"/>
          <w:rtl/>
        </w:rPr>
        <w:tab/>
        <w:t>להשאיר כשתי חלופות?</w:t>
      </w:r>
    </w:p>
    <w:p w14:paraId="45AE0AC6" w14:textId="77777777" w:rsidR="00D9634E" w:rsidRPr="00D9634E" w:rsidRDefault="00D9634E" w:rsidP="00D9634E">
      <w:pPr>
        <w:bidi/>
        <w:rPr>
          <w:rFonts w:cs="David" w:hint="cs"/>
          <w:rtl/>
        </w:rPr>
      </w:pPr>
    </w:p>
    <w:p w14:paraId="40E03794" w14:textId="77777777" w:rsidR="00D9634E" w:rsidRPr="00D9634E" w:rsidRDefault="00D9634E" w:rsidP="00D9634E">
      <w:pPr>
        <w:bidi/>
        <w:rPr>
          <w:rFonts w:cs="David" w:hint="cs"/>
          <w:rtl/>
        </w:rPr>
      </w:pPr>
      <w:r w:rsidRPr="00D9634E">
        <w:rPr>
          <w:rFonts w:cs="David" w:hint="cs"/>
          <w:u w:val="single"/>
          <w:rtl/>
        </w:rPr>
        <w:t>היו"ר דוד טל:</w:t>
      </w:r>
    </w:p>
    <w:p w14:paraId="74C106F3" w14:textId="77777777" w:rsidR="00D9634E" w:rsidRPr="00D9634E" w:rsidRDefault="00D9634E" w:rsidP="00D9634E">
      <w:pPr>
        <w:bidi/>
        <w:rPr>
          <w:rFonts w:cs="David" w:hint="cs"/>
          <w:rtl/>
        </w:rPr>
      </w:pPr>
    </w:p>
    <w:p w14:paraId="2C347E7B" w14:textId="77777777" w:rsidR="00D9634E" w:rsidRPr="00D9634E" w:rsidRDefault="00D9634E" w:rsidP="00D9634E">
      <w:pPr>
        <w:bidi/>
        <w:rPr>
          <w:rFonts w:cs="David" w:hint="cs"/>
          <w:rtl/>
        </w:rPr>
      </w:pPr>
      <w:r w:rsidRPr="00D9634E">
        <w:rPr>
          <w:rFonts w:cs="David" w:hint="cs"/>
          <w:rtl/>
        </w:rPr>
        <w:tab/>
        <w:t>כן.</w:t>
      </w:r>
    </w:p>
    <w:p w14:paraId="74E5053B" w14:textId="77777777" w:rsidR="00D9634E" w:rsidRPr="00D9634E" w:rsidRDefault="00D9634E" w:rsidP="00D9634E">
      <w:pPr>
        <w:bidi/>
        <w:rPr>
          <w:rFonts w:cs="David" w:hint="cs"/>
          <w:rtl/>
        </w:rPr>
      </w:pPr>
    </w:p>
    <w:p w14:paraId="11068C64" w14:textId="77777777" w:rsidR="00D9634E" w:rsidRPr="00D9634E" w:rsidRDefault="00D9634E" w:rsidP="00D9634E">
      <w:pPr>
        <w:bidi/>
        <w:rPr>
          <w:rFonts w:cs="David" w:hint="cs"/>
          <w:rtl/>
        </w:rPr>
      </w:pPr>
      <w:r w:rsidRPr="00D9634E">
        <w:rPr>
          <w:rFonts w:cs="David" w:hint="cs"/>
          <w:u w:val="single"/>
          <w:rtl/>
        </w:rPr>
        <w:t>מנחם בן-ששון:</w:t>
      </w:r>
    </w:p>
    <w:p w14:paraId="434497CB" w14:textId="77777777" w:rsidR="00D9634E" w:rsidRPr="00D9634E" w:rsidRDefault="00D9634E" w:rsidP="00D9634E">
      <w:pPr>
        <w:bidi/>
        <w:rPr>
          <w:rFonts w:cs="David" w:hint="cs"/>
          <w:rtl/>
        </w:rPr>
      </w:pPr>
    </w:p>
    <w:p w14:paraId="39801AD1" w14:textId="77777777" w:rsidR="00D9634E" w:rsidRPr="00D9634E" w:rsidRDefault="00D9634E" w:rsidP="00D9634E">
      <w:pPr>
        <w:bidi/>
        <w:rPr>
          <w:rFonts w:cs="David" w:hint="cs"/>
          <w:rtl/>
        </w:rPr>
      </w:pPr>
      <w:r w:rsidRPr="00D9634E">
        <w:rPr>
          <w:rFonts w:cs="David" w:hint="cs"/>
          <w:rtl/>
        </w:rPr>
        <w:tab/>
        <w:t>אם אישרנו את שתי החלופות, ואנחנו הולכים על רוב מזערי, צריך להגדיר אם זה שתי הצבעות או הצבעה אחת.</w:t>
      </w:r>
    </w:p>
    <w:p w14:paraId="02919620" w14:textId="77777777" w:rsidR="00D9634E" w:rsidRDefault="00D9634E" w:rsidP="00D9634E">
      <w:pPr>
        <w:bidi/>
        <w:rPr>
          <w:rFonts w:cs="David" w:hint="cs"/>
          <w:rtl/>
        </w:rPr>
      </w:pPr>
    </w:p>
    <w:p w14:paraId="26390711" w14:textId="77777777" w:rsidR="00D9634E" w:rsidRDefault="00D9634E" w:rsidP="00D9634E">
      <w:pPr>
        <w:bidi/>
        <w:rPr>
          <w:rFonts w:cs="David" w:hint="cs"/>
          <w:rtl/>
        </w:rPr>
      </w:pPr>
    </w:p>
    <w:p w14:paraId="74D0EEEB" w14:textId="77777777" w:rsidR="00D9634E" w:rsidRDefault="00D9634E" w:rsidP="00D9634E">
      <w:pPr>
        <w:bidi/>
        <w:rPr>
          <w:rFonts w:cs="David" w:hint="cs"/>
          <w:rtl/>
        </w:rPr>
      </w:pPr>
    </w:p>
    <w:p w14:paraId="0E6A92C1" w14:textId="77777777" w:rsidR="00D9634E" w:rsidRDefault="00D9634E" w:rsidP="00D9634E">
      <w:pPr>
        <w:bidi/>
        <w:rPr>
          <w:rFonts w:cs="David" w:hint="cs"/>
          <w:rtl/>
        </w:rPr>
      </w:pPr>
    </w:p>
    <w:p w14:paraId="298CA073" w14:textId="77777777" w:rsidR="00D9634E" w:rsidRPr="00D9634E" w:rsidRDefault="00D9634E" w:rsidP="00D9634E">
      <w:pPr>
        <w:bidi/>
        <w:rPr>
          <w:rFonts w:cs="David" w:hint="cs"/>
          <w:rtl/>
        </w:rPr>
      </w:pPr>
    </w:p>
    <w:p w14:paraId="12F4274F" w14:textId="77777777" w:rsidR="00D9634E" w:rsidRPr="00D9634E" w:rsidRDefault="00D9634E" w:rsidP="00D9634E">
      <w:pPr>
        <w:bidi/>
        <w:rPr>
          <w:rFonts w:cs="David" w:hint="cs"/>
          <w:rtl/>
        </w:rPr>
      </w:pPr>
      <w:r w:rsidRPr="00D9634E">
        <w:rPr>
          <w:rFonts w:cs="David" w:hint="cs"/>
          <w:u w:val="single"/>
          <w:rtl/>
        </w:rPr>
        <w:t>אסתרינה טרטמן:</w:t>
      </w:r>
    </w:p>
    <w:p w14:paraId="3B94B8C6" w14:textId="77777777" w:rsidR="00D9634E" w:rsidRPr="00D9634E" w:rsidRDefault="00D9634E" w:rsidP="00D9634E">
      <w:pPr>
        <w:bidi/>
        <w:rPr>
          <w:rFonts w:cs="David" w:hint="cs"/>
          <w:rtl/>
        </w:rPr>
      </w:pPr>
    </w:p>
    <w:p w14:paraId="53814AD0" w14:textId="77777777" w:rsidR="00D9634E" w:rsidRPr="00D9634E" w:rsidRDefault="00D9634E" w:rsidP="00D9634E">
      <w:pPr>
        <w:bidi/>
        <w:rPr>
          <w:rFonts w:cs="David" w:hint="cs"/>
          <w:rtl/>
        </w:rPr>
      </w:pPr>
      <w:r w:rsidRPr="00D9634E">
        <w:rPr>
          <w:rFonts w:cs="David" w:hint="cs"/>
          <w:rtl/>
        </w:rPr>
        <w:tab/>
        <w:t xml:space="preserve"> אם אין סוגיה של היקף מזערי, למה צריך 80 חברי כנסת? אז יש משאל עם.</w:t>
      </w:r>
    </w:p>
    <w:p w14:paraId="221FE0F6" w14:textId="77777777" w:rsidR="00D9634E" w:rsidRPr="00D9634E" w:rsidRDefault="00D9634E" w:rsidP="00D9634E">
      <w:pPr>
        <w:bidi/>
        <w:rPr>
          <w:rFonts w:cs="David" w:hint="cs"/>
          <w:rtl/>
        </w:rPr>
      </w:pPr>
    </w:p>
    <w:p w14:paraId="3C05F736" w14:textId="77777777" w:rsidR="00D9634E" w:rsidRPr="00D9634E" w:rsidRDefault="00D9634E" w:rsidP="00D9634E">
      <w:pPr>
        <w:bidi/>
        <w:rPr>
          <w:rFonts w:cs="David" w:hint="cs"/>
          <w:rtl/>
        </w:rPr>
      </w:pPr>
      <w:r w:rsidRPr="00D9634E">
        <w:rPr>
          <w:rFonts w:cs="David" w:hint="cs"/>
          <w:u w:val="single"/>
          <w:rtl/>
        </w:rPr>
        <w:t>היו"ר דוד טל:</w:t>
      </w:r>
    </w:p>
    <w:p w14:paraId="4BE9B526" w14:textId="77777777" w:rsidR="00D9634E" w:rsidRPr="00D9634E" w:rsidRDefault="00D9634E" w:rsidP="00D9634E">
      <w:pPr>
        <w:bidi/>
        <w:rPr>
          <w:rFonts w:cs="David" w:hint="cs"/>
          <w:rtl/>
        </w:rPr>
      </w:pPr>
    </w:p>
    <w:p w14:paraId="5FD7472C" w14:textId="77777777" w:rsidR="00D9634E" w:rsidRPr="00D9634E" w:rsidRDefault="00D9634E" w:rsidP="00D9634E">
      <w:pPr>
        <w:bidi/>
        <w:rPr>
          <w:rFonts w:cs="David" w:hint="cs"/>
          <w:rtl/>
        </w:rPr>
      </w:pPr>
      <w:r w:rsidRPr="00D9634E">
        <w:rPr>
          <w:rFonts w:cs="David" w:hint="cs"/>
          <w:rtl/>
        </w:rPr>
        <w:tab/>
        <w:t>אם יש 80 חברי הכנסת, אין משאל עם.</w:t>
      </w:r>
    </w:p>
    <w:p w14:paraId="60D2510D" w14:textId="77777777" w:rsidR="00D9634E" w:rsidRPr="00D9634E" w:rsidRDefault="00D9634E" w:rsidP="00D9634E">
      <w:pPr>
        <w:bidi/>
        <w:rPr>
          <w:rFonts w:cs="David" w:hint="cs"/>
          <w:rtl/>
        </w:rPr>
      </w:pPr>
    </w:p>
    <w:p w14:paraId="7F7C5967" w14:textId="77777777" w:rsidR="00D9634E" w:rsidRPr="00D9634E" w:rsidRDefault="00D9634E" w:rsidP="00D9634E">
      <w:pPr>
        <w:bidi/>
        <w:rPr>
          <w:rFonts w:cs="David" w:hint="cs"/>
          <w:rtl/>
        </w:rPr>
      </w:pPr>
      <w:r w:rsidRPr="00D9634E">
        <w:rPr>
          <w:rFonts w:cs="David" w:hint="cs"/>
          <w:u w:val="single"/>
          <w:rtl/>
        </w:rPr>
        <w:t>אסתרינה טרטמן:</w:t>
      </w:r>
    </w:p>
    <w:p w14:paraId="607EC405" w14:textId="77777777" w:rsidR="00D9634E" w:rsidRPr="00D9634E" w:rsidRDefault="00D9634E" w:rsidP="00D9634E">
      <w:pPr>
        <w:bidi/>
        <w:rPr>
          <w:rFonts w:cs="David" w:hint="cs"/>
          <w:rtl/>
        </w:rPr>
      </w:pPr>
    </w:p>
    <w:p w14:paraId="7A32DA8A" w14:textId="77777777" w:rsidR="00D9634E" w:rsidRPr="00D9634E" w:rsidRDefault="00D9634E" w:rsidP="00D9634E">
      <w:pPr>
        <w:bidi/>
        <w:rPr>
          <w:rFonts w:cs="David" w:hint="cs"/>
          <w:rtl/>
        </w:rPr>
      </w:pPr>
      <w:r w:rsidRPr="00D9634E">
        <w:rPr>
          <w:rFonts w:cs="David" w:hint="cs"/>
          <w:rtl/>
        </w:rPr>
        <w:tab/>
        <w:t xml:space="preserve"> כשמגיעים לסוגיה של ויתור, הבנתי שאם מדובר בחלק מזערי, זה יהיה חייב הצבעה ברוב של 80 חברי הכנסת, אם זה לא חלק מזערי, ויש קונצנזוס שזה חלק מזערי, זה בכלל לא רלוונטי, הולכים ישר למשאל עם. האם אני טועה?</w:t>
      </w:r>
    </w:p>
    <w:p w14:paraId="0BF6E176" w14:textId="77777777" w:rsidR="00D9634E" w:rsidRPr="00D9634E" w:rsidRDefault="00D9634E" w:rsidP="00D9634E">
      <w:pPr>
        <w:bidi/>
        <w:rPr>
          <w:rFonts w:cs="David" w:hint="cs"/>
          <w:u w:val="single"/>
          <w:rtl/>
        </w:rPr>
      </w:pPr>
    </w:p>
    <w:p w14:paraId="19343320" w14:textId="77777777" w:rsidR="00D9634E" w:rsidRPr="00D9634E" w:rsidRDefault="00D9634E" w:rsidP="00D9634E">
      <w:pPr>
        <w:bidi/>
        <w:rPr>
          <w:rFonts w:cs="David" w:hint="cs"/>
          <w:rtl/>
        </w:rPr>
      </w:pPr>
      <w:r w:rsidRPr="00D9634E">
        <w:rPr>
          <w:rFonts w:cs="David" w:hint="cs"/>
          <w:u w:val="single"/>
          <w:rtl/>
        </w:rPr>
        <w:t>ארבל אסטרחן:</w:t>
      </w:r>
    </w:p>
    <w:p w14:paraId="029A2281" w14:textId="77777777" w:rsidR="00D9634E" w:rsidRPr="00D9634E" w:rsidRDefault="00D9634E" w:rsidP="00D9634E">
      <w:pPr>
        <w:bidi/>
        <w:rPr>
          <w:rFonts w:cs="David" w:hint="cs"/>
          <w:rtl/>
        </w:rPr>
      </w:pPr>
    </w:p>
    <w:p w14:paraId="6E2A541A" w14:textId="77777777" w:rsidR="00D9634E" w:rsidRPr="00D9634E" w:rsidRDefault="00D9634E" w:rsidP="00D9634E">
      <w:pPr>
        <w:bidi/>
        <w:rPr>
          <w:rFonts w:cs="David" w:hint="cs"/>
          <w:rtl/>
        </w:rPr>
      </w:pPr>
      <w:r w:rsidRPr="00D9634E">
        <w:rPr>
          <w:rFonts w:cs="David" w:hint="cs"/>
          <w:rtl/>
        </w:rPr>
        <w:tab/>
        <w:t>את טועה. לפי מה שמוצג כאן, תמיד, כשיש רוב של 80 חברי הכנסת לא הולכים למשאל עם.</w:t>
      </w:r>
    </w:p>
    <w:p w14:paraId="68E94DD9" w14:textId="77777777" w:rsidR="00D9634E" w:rsidRPr="00D9634E" w:rsidRDefault="00D9634E" w:rsidP="00D9634E">
      <w:pPr>
        <w:bidi/>
        <w:rPr>
          <w:rFonts w:cs="David" w:hint="cs"/>
          <w:rtl/>
        </w:rPr>
      </w:pPr>
    </w:p>
    <w:p w14:paraId="595C7E08" w14:textId="77777777" w:rsidR="00D9634E" w:rsidRPr="00D9634E" w:rsidRDefault="00D9634E" w:rsidP="00D9634E">
      <w:pPr>
        <w:bidi/>
        <w:rPr>
          <w:rFonts w:cs="David" w:hint="cs"/>
          <w:rtl/>
        </w:rPr>
      </w:pPr>
      <w:r w:rsidRPr="00D9634E">
        <w:rPr>
          <w:rFonts w:cs="David" w:hint="cs"/>
          <w:u w:val="single"/>
          <w:rtl/>
        </w:rPr>
        <w:t>אסתרינה טרטמן:</w:t>
      </w:r>
    </w:p>
    <w:p w14:paraId="4C5BF0F1" w14:textId="77777777" w:rsidR="00D9634E" w:rsidRPr="00D9634E" w:rsidRDefault="00D9634E" w:rsidP="00D9634E">
      <w:pPr>
        <w:bidi/>
        <w:rPr>
          <w:rFonts w:cs="David" w:hint="cs"/>
          <w:rtl/>
        </w:rPr>
      </w:pPr>
    </w:p>
    <w:p w14:paraId="7E3726F0" w14:textId="77777777" w:rsidR="00D9634E" w:rsidRPr="00D9634E" w:rsidRDefault="00D9634E" w:rsidP="00D9634E">
      <w:pPr>
        <w:bidi/>
        <w:rPr>
          <w:rFonts w:cs="David" w:hint="cs"/>
          <w:rtl/>
        </w:rPr>
      </w:pPr>
      <w:r w:rsidRPr="00D9634E">
        <w:rPr>
          <w:rFonts w:cs="David" w:hint="cs"/>
          <w:rtl/>
        </w:rPr>
        <w:tab/>
        <w:t>בכל מקרה צריך את 80 חברי הכנסת למשאל עם. זה מה שאת אומרת?</w:t>
      </w:r>
    </w:p>
    <w:p w14:paraId="24DDB9C7" w14:textId="77777777" w:rsidR="00D9634E" w:rsidRPr="00D9634E" w:rsidRDefault="00D9634E" w:rsidP="00D9634E">
      <w:pPr>
        <w:bidi/>
        <w:rPr>
          <w:rFonts w:cs="David" w:hint="cs"/>
          <w:rtl/>
        </w:rPr>
      </w:pPr>
    </w:p>
    <w:p w14:paraId="692CD30B" w14:textId="77777777" w:rsidR="00D9634E" w:rsidRPr="00D9634E" w:rsidRDefault="00D9634E" w:rsidP="00D9634E">
      <w:pPr>
        <w:bidi/>
        <w:rPr>
          <w:rFonts w:cs="David" w:hint="cs"/>
          <w:rtl/>
        </w:rPr>
      </w:pPr>
      <w:r w:rsidRPr="00D9634E">
        <w:rPr>
          <w:rFonts w:cs="David" w:hint="cs"/>
          <w:u w:val="single"/>
          <w:rtl/>
        </w:rPr>
        <w:t>היו"ר דוד טל:</w:t>
      </w:r>
    </w:p>
    <w:p w14:paraId="77A93F55" w14:textId="77777777" w:rsidR="00D9634E" w:rsidRPr="00D9634E" w:rsidRDefault="00D9634E" w:rsidP="00D9634E">
      <w:pPr>
        <w:bidi/>
        <w:rPr>
          <w:rFonts w:cs="David" w:hint="cs"/>
          <w:rtl/>
        </w:rPr>
      </w:pPr>
    </w:p>
    <w:p w14:paraId="32EFA720" w14:textId="77777777" w:rsidR="00D9634E" w:rsidRPr="00D9634E" w:rsidRDefault="00D9634E" w:rsidP="00D9634E">
      <w:pPr>
        <w:bidi/>
        <w:rPr>
          <w:rFonts w:cs="David" w:hint="cs"/>
          <w:rtl/>
        </w:rPr>
      </w:pPr>
      <w:r w:rsidRPr="00D9634E">
        <w:rPr>
          <w:rFonts w:cs="David" w:hint="cs"/>
          <w:rtl/>
        </w:rPr>
        <w:tab/>
        <w:t>אם יש 80 חברי הכנסת אין משאל עם.</w:t>
      </w:r>
    </w:p>
    <w:p w14:paraId="2EEB4B38" w14:textId="77777777" w:rsidR="00D9634E" w:rsidRPr="00D9634E" w:rsidRDefault="00D9634E" w:rsidP="00D9634E">
      <w:pPr>
        <w:bidi/>
        <w:rPr>
          <w:rFonts w:cs="David" w:hint="cs"/>
          <w:rtl/>
        </w:rPr>
      </w:pPr>
    </w:p>
    <w:p w14:paraId="13B17FF5" w14:textId="77777777" w:rsidR="00D9634E" w:rsidRPr="00D9634E" w:rsidRDefault="00D9634E" w:rsidP="00D9634E">
      <w:pPr>
        <w:bidi/>
        <w:rPr>
          <w:rFonts w:cs="David" w:hint="cs"/>
          <w:rtl/>
        </w:rPr>
      </w:pPr>
      <w:r w:rsidRPr="00D9634E">
        <w:rPr>
          <w:rFonts w:cs="David" w:hint="cs"/>
          <w:u w:val="single"/>
          <w:rtl/>
        </w:rPr>
        <w:t>אסתרינה טרטמן:</w:t>
      </w:r>
    </w:p>
    <w:p w14:paraId="1B86A0F7" w14:textId="77777777" w:rsidR="00D9634E" w:rsidRPr="00D9634E" w:rsidRDefault="00D9634E" w:rsidP="00D9634E">
      <w:pPr>
        <w:bidi/>
        <w:rPr>
          <w:rFonts w:cs="David" w:hint="cs"/>
          <w:rtl/>
        </w:rPr>
      </w:pPr>
    </w:p>
    <w:p w14:paraId="16D9D7BC" w14:textId="77777777" w:rsidR="00D9634E" w:rsidRPr="00D9634E" w:rsidRDefault="00D9634E" w:rsidP="00D9634E">
      <w:pPr>
        <w:bidi/>
        <w:rPr>
          <w:rFonts w:cs="David" w:hint="cs"/>
          <w:rtl/>
        </w:rPr>
      </w:pPr>
      <w:r w:rsidRPr="00D9634E">
        <w:rPr>
          <w:rFonts w:cs="David" w:hint="cs"/>
          <w:rtl/>
        </w:rPr>
        <w:tab/>
        <w:t xml:space="preserve"> מתי יש משאל עם?</w:t>
      </w:r>
    </w:p>
    <w:p w14:paraId="3E35FD05" w14:textId="77777777" w:rsidR="00D9634E" w:rsidRPr="00D9634E" w:rsidRDefault="00D9634E" w:rsidP="00D9634E">
      <w:pPr>
        <w:bidi/>
        <w:rPr>
          <w:rFonts w:cs="David" w:hint="cs"/>
          <w:rtl/>
        </w:rPr>
      </w:pPr>
    </w:p>
    <w:p w14:paraId="38388BB9" w14:textId="77777777" w:rsidR="00D9634E" w:rsidRPr="00D9634E" w:rsidRDefault="00D9634E" w:rsidP="00D9634E">
      <w:pPr>
        <w:bidi/>
        <w:rPr>
          <w:rFonts w:cs="David" w:hint="cs"/>
          <w:rtl/>
        </w:rPr>
      </w:pPr>
      <w:r w:rsidRPr="00D9634E">
        <w:rPr>
          <w:rFonts w:cs="David" w:hint="cs"/>
          <w:u w:val="single"/>
          <w:rtl/>
        </w:rPr>
        <w:t>ארבל אסטרחן:</w:t>
      </w:r>
    </w:p>
    <w:p w14:paraId="6C55090D" w14:textId="77777777" w:rsidR="00D9634E" w:rsidRPr="00D9634E" w:rsidRDefault="00D9634E" w:rsidP="00D9634E">
      <w:pPr>
        <w:bidi/>
        <w:rPr>
          <w:rFonts w:cs="David" w:hint="cs"/>
          <w:rtl/>
        </w:rPr>
      </w:pPr>
    </w:p>
    <w:p w14:paraId="1549378E" w14:textId="77777777" w:rsidR="00D9634E" w:rsidRPr="00D9634E" w:rsidRDefault="00D9634E" w:rsidP="00D9634E">
      <w:pPr>
        <w:bidi/>
        <w:rPr>
          <w:rFonts w:cs="David" w:hint="cs"/>
          <w:rtl/>
        </w:rPr>
      </w:pPr>
      <w:r w:rsidRPr="00D9634E">
        <w:rPr>
          <w:rFonts w:cs="David" w:hint="cs"/>
          <w:rtl/>
        </w:rPr>
        <w:tab/>
        <w:t>כשהכנסת אישרה ב-61 אבל לא ב-80.</w:t>
      </w:r>
    </w:p>
    <w:p w14:paraId="34E4F191" w14:textId="77777777" w:rsidR="00D9634E" w:rsidRDefault="00D9634E" w:rsidP="00D9634E">
      <w:pPr>
        <w:bidi/>
        <w:rPr>
          <w:rFonts w:cs="David" w:hint="cs"/>
          <w:u w:val="single"/>
          <w:rtl/>
        </w:rPr>
      </w:pPr>
    </w:p>
    <w:p w14:paraId="4E141D3E" w14:textId="77777777" w:rsidR="00D9634E" w:rsidRPr="00D9634E" w:rsidRDefault="00D9634E" w:rsidP="00D9634E">
      <w:pPr>
        <w:bidi/>
        <w:rPr>
          <w:rFonts w:cs="David" w:hint="cs"/>
          <w:rtl/>
        </w:rPr>
      </w:pPr>
      <w:r w:rsidRPr="00D9634E">
        <w:rPr>
          <w:rFonts w:cs="David" w:hint="cs"/>
          <w:u w:val="single"/>
          <w:rtl/>
        </w:rPr>
        <w:t>היו"ר דוד טל:</w:t>
      </w:r>
    </w:p>
    <w:p w14:paraId="74B2BDFE" w14:textId="77777777" w:rsidR="00D9634E" w:rsidRPr="00D9634E" w:rsidRDefault="00D9634E" w:rsidP="00D9634E">
      <w:pPr>
        <w:bidi/>
        <w:rPr>
          <w:rFonts w:cs="David" w:hint="cs"/>
          <w:rtl/>
        </w:rPr>
      </w:pPr>
    </w:p>
    <w:p w14:paraId="082FBDC0" w14:textId="77777777" w:rsidR="00D9634E" w:rsidRPr="00D9634E" w:rsidRDefault="00D9634E" w:rsidP="00D9634E">
      <w:pPr>
        <w:bidi/>
        <w:rPr>
          <w:rFonts w:cs="David" w:hint="cs"/>
          <w:rtl/>
        </w:rPr>
      </w:pPr>
      <w:r w:rsidRPr="00D9634E">
        <w:rPr>
          <w:rFonts w:cs="David" w:hint="cs"/>
          <w:rtl/>
        </w:rPr>
        <w:tab/>
        <w:t>רבותי, אני עצמי בנושא הזה לא מגובש. היה לי רצון לקדם את החוק הזה, ואמרתי כפי שאמרתי קודם, שבין הקריאה הראשונה לקריאה השנייה נעמיק ועל כל תג נדון פה שעות כדי שנגבש משהו בריא יותר ונכון יותר.</w:t>
      </w:r>
    </w:p>
    <w:p w14:paraId="2A8F279F" w14:textId="77777777" w:rsidR="00D9634E" w:rsidRPr="00D9634E" w:rsidRDefault="00D9634E" w:rsidP="00D9634E">
      <w:pPr>
        <w:bidi/>
        <w:rPr>
          <w:rFonts w:cs="David" w:hint="cs"/>
          <w:rtl/>
        </w:rPr>
      </w:pPr>
    </w:p>
    <w:p w14:paraId="50EFD36E" w14:textId="77777777" w:rsidR="00D9634E" w:rsidRPr="00D9634E" w:rsidRDefault="00D9634E" w:rsidP="00D9634E">
      <w:pPr>
        <w:bidi/>
        <w:rPr>
          <w:rFonts w:cs="David" w:hint="cs"/>
          <w:rtl/>
        </w:rPr>
      </w:pPr>
      <w:r w:rsidRPr="00D9634E">
        <w:rPr>
          <w:rFonts w:cs="David" w:hint="cs"/>
          <w:u w:val="single"/>
          <w:rtl/>
        </w:rPr>
        <w:t>ארבל אסטרחן:</w:t>
      </w:r>
    </w:p>
    <w:p w14:paraId="1B8F068B" w14:textId="77777777" w:rsidR="00D9634E" w:rsidRPr="00D9634E" w:rsidRDefault="00D9634E" w:rsidP="00D9634E">
      <w:pPr>
        <w:bidi/>
        <w:rPr>
          <w:rFonts w:cs="David" w:hint="cs"/>
          <w:rtl/>
        </w:rPr>
      </w:pPr>
    </w:p>
    <w:p w14:paraId="58FAC555" w14:textId="77777777" w:rsidR="00D9634E" w:rsidRPr="00D9634E" w:rsidRDefault="00D9634E" w:rsidP="00D9634E">
      <w:pPr>
        <w:bidi/>
        <w:rPr>
          <w:rFonts w:cs="David" w:hint="cs"/>
          <w:rtl/>
        </w:rPr>
      </w:pPr>
      <w:r w:rsidRPr="00D9634E">
        <w:rPr>
          <w:rFonts w:cs="David" w:hint="cs"/>
          <w:rtl/>
        </w:rPr>
        <w:tab/>
        <w:t>אם משאירים את החלופה של שטח מזערי, מי יקבע שזה שטח מזערי? האם הממשלה, הכנסת?</w:t>
      </w:r>
    </w:p>
    <w:p w14:paraId="2771289E" w14:textId="77777777" w:rsidR="00D9634E" w:rsidRPr="00D9634E" w:rsidRDefault="00D9634E" w:rsidP="00D9634E">
      <w:pPr>
        <w:bidi/>
        <w:rPr>
          <w:rFonts w:cs="David" w:hint="cs"/>
          <w:rtl/>
        </w:rPr>
      </w:pPr>
    </w:p>
    <w:p w14:paraId="3B300DF7" w14:textId="77777777" w:rsidR="00D9634E" w:rsidRPr="00D9634E" w:rsidRDefault="00D9634E" w:rsidP="00D9634E">
      <w:pPr>
        <w:bidi/>
        <w:rPr>
          <w:rFonts w:cs="David" w:hint="cs"/>
          <w:rtl/>
        </w:rPr>
      </w:pPr>
      <w:r w:rsidRPr="00D9634E">
        <w:rPr>
          <w:rFonts w:cs="David" w:hint="cs"/>
          <w:u w:val="single"/>
          <w:rtl/>
        </w:rPr>
        <w:t>מנחם בן-ששון:</w:t>
      </w:r>
    </w:p>
    <w:p w14:paraId="3D948B08" w14:textId="77777777" w:rsidR="00D9634E" w:rsidRPr="00D9634E" w:rsidRDefault="00D9634E" w:rsidP="00D9634E">
      <w:pPr>
        <w:bidi/>
        <w:rPr>
          <w:rFonts w:cs="David" w:hint="cs"/>
          <w:rtl/>
        </w:rPr>
      </w:pPr>
    </w:p>
    <w:p w14:paraId="06A684A2" w14:textId="77777777" w:rsidR="00D9634E" w:rsidRDefault="00D9634E" w:rsidP="00D9634E">
      <w:pPr>
        <w:bidi/>
        <w:rPr>
          <w:rFonts w:cs="David" w:hint="cs"/>
          <w:rtl/>
        </w:rPr>
      </w:pPr>
      <w:r w:rsidRPr="00D9634E">
        <w:rPr>
          <w:rFonts w:cs="David" w:hint="cs"/>
          <w:rtl/>
        </w:rPr>
        <w:tab/>
        <w:t xml:space="preserve"> הממשלה תציע והכנסת תקבע. אמר חבר הכנסת אדלשטיין שלפעמים זה עניין של קביעת מדיניות. הוא אמר שמי שרוצה לקבוע את המזערי, ולפי דעתי זה הקו שהנחה את הרב לוי, אם אני יכול לפרש את ההערה שלו, זאת הממשלה. לכן תן לממשלה להגיד שזה מזערי, היא תבוא לכנסת ותבקש שזה מזערי, הכנסת תחליט שזה מזערי, מבחינתי אפשר ברוב רגיל. אתה רוצה ברוב של 80 חברי הכנסת, שיהיה ברוב של 80 חברי הכנסת, ואחרי זה תעבור להצבעת 80 חברי הכנסת. אומר אדלשטיין את מה שהוא אומר, וההערה במקום. אין לי תשובה טובה אליה. ההערה של פוליטיקה במקרה הזה היא נכונה. אני רק רוצה להיות רגוע במה שחברת הכנסת </w:t>
      </w:r>
    </w:p>
    <w:p w14:paraId="3D3ADC58" w14:textId="77777777" w:rsidR="00D9634E" w:rsidRDefault="00D9634E" w:rsidP="00D9634E">
      <w:pPr>
        <w:bidi/>
        <w:rPr>
          <w:rFonts w:cs="David" w:hint="cs"/>
          <w:rtl/>
        </w:rPr>
      </w:pPr>
    </w:p>
    <w:p w14:paraId="1623FD3B" w14:textId="77777777" w:rsidR="00D9634E" w:rsidRDefault="00D9634E" w:rsidP="00D9634E">
      <w:pPr>
        <w:bidi/>
        <w:rPr>
          <w:rFonts w:cs="David" w:hint="cs"/>
          <w:rtl/>
        </w:rPr>
      </w:pPr>
    </w:p>
    <w:p w14:paraId="7DB66B10" w14:textId="77777777" w:rsidR="00D9634E" w:rsidRDefault="00D9634E" w:rsidP="00D9634E">
      <w:pPr>
        <w:bidi/>
        <w:rPr>
          <w:rFonts w:cs="David" w:hint="cs"/>
          <w:rtl/>
        </w:rPr>
      </w:pPr>
    </w:p>
    <w:p w14:paraId="5A365293" w14:textId="77777777" w:rsidR="00D9634E" w:rsidRDefault="00D9634E" w:rsidP="00D9634E">
      <w:pPr>
        <w:bidi/>
        <w:rPr>
          <w:rFonts w:cs="David" w:hint="cs"/>
          <w:rtl/>
        </w:rPr>
      </w:pPr>
    </w:p>
    <w:p w14:paraId="710AC4B7" w14:textId="77777777" w:rsidR="00D9634E" w:rsidRPr="00D9634E" w:rsidRDefault="00D9634E" w:rsidP="00D9634E">
      <w:pPr>
        <w:bidi/>
        <w:rPr>
          <w:rFonts w:cs="David" w:hint="cs"/>
          <w:rtl/>
        </w:rPr>
      </w:pPr>
      <w:r w:rsidRPr="00D9634E">
        <w:rPr>
          <w:rFonts w:cs="David" w:hint="cs"/>
          <w:rtl/>
        </w:rPr>
        <w:t>טרטמן ואני שאלנו עליו, שמטרים בהחלט נספרים בשעה שעוסקים בשאלות מהותיות, שזה לא שולי. הדוגמה שלי היא לא מקרית.</w:t>
      </w:r>
    </w:p>
    <w:p w14:paraId="45298F39" w14:textId="77777777" w:rsidR="00D9634E" w:rsidRPr="00D9634E" w:rsidRDefault="00D9634E" w:rsidP="00D9634E">
      <w:pPr>
        <w:bidi/>
        <w:rPr>
          <w:rFonts w:cs="David" w:hint="cs"/>
          <w:rtl/>
        </w:rPr>
      </w:pPr>
    </w:p>
    <w:p w14:paraId="66686987" w14:textId="77777777" w:rsidR="00D9634E" w:rsidRPr="00D9634E" w:rsidRDefault="00D9634E" w:rsidP="00D9634E">
      <w:pPr>
        <w:bidi/>
        <w:rPr>
          <w:rFonts w:cs="David" w:hint="cs"/>
          <w:rtl/>
        </w:rPr>
      </w:pPr>
      <w:r w:rsidRPr="00D9634E">
        <w:rPr>
          <w:rFonts w:cs="David" w:hint="cs"/>
          <w:u w:val="single"/>
          <w:rtl/>
        </w:rPr>
        <w:t>ארבל אסטרחן:</w:t>
      </w:r>
    </w:p>
    <w:p w14:paraId="4EA5487E" w14:textId="77777777" w:rsidR="00D9634E" w:rsidRPr="00D9634E" w:rsidRDefault="00D9634E" w:rsidP="00D9634E">
      <w:pPr>
        <w:bidi/>
        <w:rPr>
          <w:rFonts w:cs="David" w:hint="cs"/>
          <w:rtl/>
        </w:rPr>
      </w:pPr>
    </w:p>
    <w:p w14:paraId="35DAEB8E" w14:textId="77777777" w:rsidR="00D9634E" w:rsidRPr="00D9634E" w:rsidRDefault="00D9634E" w:rsidP="00D9634E">
      <w:pPr>
        <w:bidi/>
        <w:rPr>
          <w:rFonts w:cs="David" w:hint="cs"/>
          <w:rtl/>
        </w:rPr>
      </w:pPr>
      <w:r w:rsidRPr="00D9634E">
        <w:rPr>
          <w:rFonts w:cs="David" w:hint="cs"/>
          <w:rtl/>
        </w:rPr>
        <w:tab/>
        <w:t>אולי כשיש המזערי צריך להשאיר גם את ה-80.</w:t>
      </w:r>
    </w:p>
    <w:p w14:paraId="2A8B8200" w14:textId="77777777" w:rsidR="00D9634E" w:rsidRPr="00D9634E" w:rsidRDefault="00D9634E" w:rsidP="00D9634E">
      <w:pPr>
        <w:bidi/>
        <w:rPr>
          <w:rFonts w:cs="David" w:hint="cs"/>
          <w:rtl/>
        </w:rPr>
      </w:pPr>
    </w:p>
    <w:p w14:paraId="4507048E" w14:textId="77777777" w:rsidR="00D9634E" w:rsidRPr="00D9634E" w:rsidRDefault="00D9634E" w:rsidP="00D9634E">
      <w:pPr>
        <w:bidi/>
        <w:rPr>
          <w:rFonts w:cs="David" w:hint="cs"/>
          <w:rtl/>
        </w:rPr>
      </w:pPr>
      <w:r w:rsidRPr="00D9634E">
        <w:rPr>
          <w:rFonts w:cs="David" w:hint="cs"/>
          <w:u w:val="single"/>
          <w:rtl/>
        </w:rPr>
        <w:t>אסתרינה טרטמן:</w:t>
      </w:r>
    </w:p>
    <w:p w14:paraId="39468B29" w14:textId="77777777" w:rsidR="00D9634E" w:rsidRPr="00D9634E" w:rsidRDefault="00D9634E" w:rsidP="00D9634E">
      <w:pPr>
        <w:bidi/>
        <w:rPr>
          <w:rFonts w:cs="David" w:hint="cs"/>
          <w:rtl/>
        </w:rPr>
      </w:pPr>
    </w:p>
    <w:p w14:paraId="625579FC" w14:textId="77777777" w:rsidR="00D9634E" w:rsidRPr="00D9634E" w:rsidRDefault="00D9634E" w:rsidP="00D9634E">
      <w:pPr>
        <w:bidi/>
        <w:rPr>
          <w:rFonts w:cs="David" w:hint="cs"/>
          <w:rtl/>
        </w:rPr>
      </w:pPr>
      <w:r w:rsidRPr="00D9634E">
        <w:rPr>
          <w:rFonts w:cs="David" w:hint="cs"/>
          <w:rtl/>
        </w:rPr>
        <w:tab/>
        <w:t xml:space="preserve"> זה מה שרציתי, שבכללי יש משאל עם, אם מדובר רק במזערי, בהנחה שזה אכן מזערי, אז צריך 80.</w:t>
      </w:r>
    </w:p>
    <w:p w14:paraId="0435AD70" w14:textId="77777777" w:rsidR="00D9634E" w:rsidRPr="00D9634E" w:rsidRDefault="00D9634E" w:rsidP="00D9634E">
      <w:pPr>
        <w:bidi/>
        <w:rPr>
          <w:rFonts w:cs="David" w:hint="cs"/>
          <w:rtl/>
        </w:rPr>
      </w:pPr>
    </w:p>
    <w:p w14:paraId="1A4B62F4" w14:textId="77777777" w:rsidR="00D9634E" w:rsidRPr="00D9634E" w:rsidRDefault="00D9634E" w:rsidP="00D9634E">
      <w:pPr>
        <w:bidi/>
        <w:rPr>
          <w:rFonts w:cs="David" w:hint="cs"/>
          <w:u w:val="single"/>
          <w:rtl/>
        </w:rPr>
      </w:pPr>
      <w:r w:rsidRPr="00D9634E">
        <w:rPr>
          <w:rFonts w:cs="David" w:hint="cs"/>
          <w:u w:val="single"/>
          <w:rtl/>
        </w:rPr>
        <w:t>מנחם בן-ששון:</w:t>
      </w:r>
    </w:p>
    <w:p w14:paraId="591FE622" w14:textId="77777777" w:rsidR="00D9634E" w:rsidRPr="00D9634E" w:rsidRDefault="00D9634E" w:rsidP="00D9634E">
      <w:pPr>
        <w:bidi/>
        <w:rPr>
          <w:rFonts w:cs="David" w:hint="cs"/>
          <w:u w:val="single"/>
          <w:rtl/>
        </w:rPr>
      </w:pPr>
    </w:p>
    <w:p w14:paraId="37CC88BC" w14:textId="77777777" w:rsidR="00D9634E" w:rsidRPr="00D9634E" w:rsidRDefault="00D9634E" w:rsidP="00D9634E">
      <w:pPr>
        <w:bidi/>
        <w:rPr>
          <w:rFonts w:cs="David" w:hint="cs"/>
          <w:rtl/>
        </w:rPr>
      </w:pPr>
      <w:r w:rsidRPr="00D9634E">
        <w:rPr>
          <w:rFonts w:cs="David" w:hint="cs"/>
          <w:rtl/>
        </w:rPr>
        <w:tab/>
        <w:t xml:space="preserve"> אני חושב שהיא צודקת.</w:t>
      </w:r>
    </w:p>
    <w:p w14:paraId="3CA65ABB" w14:textId="77777777" w:rsidR="00D9634E" w:rsidRPr="00D9634E" w:rsidRDefault="00D9634E" w:rsidP="00D9634E">
      <w:pPr>
        <w:bidi/>
        <w:rPr>
          <w:rFonts w:cs="David" w:hint="cs"/>
          <w:rtl/>
        </w:rPr>
      </w:pPr>
    </w:p>
    <w:p w14:paraId="54F387E2" w14:textId="77777777" w:rsidR="00D9634E" w:rsidRPr="00D9634E" w:rsidRDefault="00D9634E" w:rsidP="00D9634E">
      <w:pPr>
        <w:bidi/>
        <w:rPr>
          <w:rFonts w:cs="David" w:hint="cs"/>
          <w:rtl/>
        </w:rPr>
      </w:pPr>
      <w:r w:rsidRPr="00D9634E">
        <w:rPr>
          <w:rFonts w:cs="David" w:hint="cs"/>
          <w:u w:val="single"/>
          <w:rtl/>
        </w:rPr>
        <w:t>היו"ר דוד טל:</w:t>
      </w:r>
    </w:p>
    <w:p w14:paraId="1DB0BBAD" w14:textId="77777777" w:rsidR="00D9634E" w:rsidRPr="00D9634E" w:rsidRDefault="00D9634E" w:rsidP="00D9634E">
      <w:pPr>
        <w:bidi/>
        <w:rPr>
          <w:rFonts w:cs="David" w:hint="cs"/>
          <w:rtl/>
        </w:rPr>
      </w:pPr>
    </w:p>
    <w:p w14:paraId="201C95C5" w14:textId="77777777" w:rsidR="00D9634E" w:rsidRPr="00D9634E" w:rsidRDefault="00D9634E" w:rsidP="00D9634E">
      <w:pPr>
        <w:bidi/>
        <w:rPr>
          <w:rFonts w:cs="David" w:hint="cs"/>
          <w:rtl/>
        </w:rPr>
      </w:pPr>
      <w:r w:rsidRPr="00D9634E">
        <w:rPr>
          <w:rFonts w:cs="David" w:hint="cs"/>
          <w:rtl/>
        </w:rPr>
        <w:tab/>
        <w:t>ואז, מה זה מזערי? הממשלה תקבע אם זה מזערי?</w:t>
      </w:r>
    </w:p>
    <w:p w14:paraId="03AA69B5" w14:textId="77777777" w:rsidR="00D9634E" w:rsidRPr="00D9634E" w:rsidRDefault="00D9634E" w:rsidP="00D9634E">
      <w:pPr>
        <w:bidi/>
        <w:rPr>
          <w:rFonts w:cs="David" w:hint="cs"/>
          <w:rtl/>
        </w:rPr>
      </w:pPr>
    </w:p>
    <w:p w14:paraId="3BA5EEA4" w14:textId="77777777" w:rsidR="00D9634E" w:rsidRPr="00D9634E" w:rsidRDefault="00D9634E" w:rsidP="00D9634E">
      <w:pPr>
        <w:bidi/>
        <w:rPr>
          <w:rFonts w:cs="David" w:hint="cs"/>
          <w:u w:val="single"/>
          <w:rtl/>
        </w:rPr>
      </w:pPr>
      <w:r w:rsidRPr="00D9634E">
        <w:rPr>
          <w:rFonts w:cs="David" w:hint="cs"/>
          <w:u w:val="single"/>
          <w:rtl/>
        </w:rPr>
        <w:t>מנחם בן-ששון:</w:t>
      </w:r>
    </w:p>
    <w:p w14:paraId="67C0D1A8" w14:textId="77777777" w:rsidR="00D9634E" w:rsidRPr="00D9634E" w:rsidRDefault="00D9634E" w:rsidP="00D9634E">
      <w:pPr>
        <w:bidi/>
        <w:rPr>
          <w:rFonts w:cs="David" w:hint="cs"/>
          <w:u w:val="single"/>
          <w:rtl/>
        </w:rPr>
      </w:pPr>
    </w:p>
    <w:p w14:paraId="6B381031" w14:textId="77777777" w:rsidR="00D9634E" w:rsidRPr="00D9634E" w:rsidRDefault="00D9634E" w:rsidP="00D9634E">
      <w:pPr>
        <w:bidi/>
        <w:rPr>
          <w:rFonts w:cs="David" w:hint="cs"/>
          <w:rtl/>
        </w:rPr>
      </w:pPr>
      <w:r w:rsidRPr="00D9634E">
        <w:rPr>
          <w:rFonts w:cs="David" w:hint="cs"/>
          <w:rtl/>
        </w:rPr>
        <w:tab/>
        <w:t xml:space="preserve"> היא תציע לי, אני אבוא לכנסת ואני אגיד אם זה מזערי או לא.</w:t>
      </w:r>
    </w:p>
    <w:p w14:paraId="60D212CC" w14:textId="77777777" w:rsidR="00D9634E" w:rsidRPr="00D9634E" w:rsidRDefault="00D9634E" w:rsidP="00D9634E">
      <w:pPr>
        <w:bidi/>
        <w:rPr>
          <w:rFonts w:cs="David" w:hint="cs"/>
          <w:rtl/>
        </w:rPr>
      </w:pPr>
    </w:p>
    <w:p w14:paraId="762804A2" w14:textId="77777777" w:rsidR="00D9634E" w:rsidRPr="00D9634E" w:rsidRDefault="00D9634E" w:rsidP="00D9634E">
      <w:pPr>
        <w:bidi/>
        <w:rPr>
          <w:rFonts w:cs="David" w:hint="cs"/>
          <w:rtl/>
        </w:rPr>
      </w:pPr>
      <w:r w:rsidRPr="00D9634E">
        <w:rPr>
          <w:rFonts w:cs="David" w:hint="cs"/>
          <w:u w:val="single"/>
          <w:rtl/>
        </w:rPr>
        <w:t>אסתרינה טרטמן:</w:t>
      </w:r>
    </w:p>
    <w:p w14:paraId="7846A399" w14:textId="77777777" w:rsidR="00D9634E" w:rsidRPr="00D9634E" w:rsidRDefault="00D9634E" w:rsidP="00D9634E">
      <w:pPr>
        <w:bidi/>
        <w:rPr>
          <w:rFonts w:cs="David" w:hint="cs"/>
          <w:rtl/>
        </w:rPr>
      </w:pPr>
    </w:p>
    <w:p w14:paraId="48FF2263" w14:textId="77777777" w:rsidR="00D9634E" w:rsidRPr="00D9634E" w:rsidRDefault="00D9634E" w:rsidP="00D9634E">
      <w:pPr>
        <w:bidi/>
        <w:rPr>
          <w:rFonts w:cs="David" w:hint="cs"/>
          <w:rtl/>
        </w:rPr>
      </w:pPr>
      <w:r w:rsidRPr="00D9634E">
        <w:rPr>
          <w:rFonts w:cs="David" w:hint="cs"/>
          <w:rtl/>
        </w:rPr>
        <w:tab/>
        <w:t xml:space="preserve"> בשביל להחליט אם זה מזערי או לא, נצטרך 80.</w:t>
      </w:r>
    </w:p>
    <w:p w14:paraId="7ED708E7" w14:textId="77777777" w:rsidR="00D9634E" w:rsidRPr="00D9634E" w:rsidRDefault="00D9634E" w:rsidP="00D9634E">
      <w:pPr>
        <w:bidi/>
        <w:rPr>
          <w:rFonts w:cs="David" w:hint="cs"/>
          <w:rtl/>
        </w:rPr>
      </w:pPr>
    </w:p>
    <w:p w14:paraId="1A7D7710" w14:textId="77777777" w:rsidR="00D9634E" w:rsidRPr="00D9634E" w:rsidRDefault="00D9634E" w:rsidP="00D9634E">
      <w:pPr>
        <w:bidi/>
        <w:rPr>
          <w:rFonts w:cs="David" w:hint="cs"/>
          <w:u w:val="single"/>
          <w:rtl/>
        </w:rPr>
      </w:pPr>
      <w:r w:rsidRPr="00D9634E">
        <w:rPr>
          <w:rFonts w:cs="David" w:hint="cs"/>
          <w:u w:val="single"/>
          <w:rtl/>
        </w:rPr>
        <w:t>מנחם בן-ששון:</w:t>
      </w:r>
    </w:p>
    <w:p w14:paraId="5A4D5F14" w14:textId="77777777" w:rsidR="00D9634E" w:rsidRPr="00D9634E" w:rsidRDefault="00D9634E" w:rsidP="00D9634E">
      <w:pPr>
        <w:bidi/>
        <w:rPr>
          <w:rFonts w:cs="David" w:hint="cs"/>
          <w:u w:val="single"/>
          <w:rtl/>
        </w:rPr>
      </w:pPr>
    </w:p>
    <w:p w14:paraId="654559EE" w14:textId="77777777" w:rsidR="00D9634E" w:rsidRPr="00D9634E" w:rsidRDefault="00D9634E" w:rsidP="00D9634E">
      <w:pPr>
        <w:bidi/>
        <w:rPr>
          <w:rFonts w:cs="David" w:hint="cs"/>
          <w:rtl/>
        </w:rPr>
      </w:pPr>
      <w:r w:rsidRPr="00D9634E">
        <w:rPr>
          <w:rFonts w:cs="David" w:hint="cs"/>
          <w:rtl/>
        </w:rPr>
        <w:tab/>
        <w:t xml:space="preserve"> אני אפיל אותה במזערי, ואם אני לא אפיל אותה במזערי, אני אפיל אותה במשאל עם.</w:t>
      </w:r>
    </w:p>
    <w:p w14:paraId="3097ED3B" w14:textId="77777777" w:rsidR="00D9634E" w:rsidRPr="00D9634E" w:rsidRDefault="00D9634E" w:rsidP="00D9634E">
      <w:pPr>
        <w:bidi/>
        <w:rPr>
          <w:rFonts w:cs="David" w:hint="cs"/>
          <w:rtl/>
        </w:rPr>
      </w:pPr>
    </w:p>
    <w:p w14:paraId="4F74CE3E" w14:textId="77777777" w:rsidR="00D9634E" w:rsidRPr="00D9634E" w:rsidRDefault="00D9634E" w:rsidP="00D9634E">
      <w:pPr>
        <w:bidi/>
        <w:rPr>
          <w:rFonts w:cs="David" w:hint="cs"/>
          <w:rtl/>
        </w:rPr>
      </w:pPr>
      <w:r w:rsidRPr="00D9634E">
        <w:rPr>
          <w:rFonts w:cs="David" w:hint="cs"/>
          <w:u w:val="single"/>
          <w:rtl/>
        </w:rPr>
        <w:t>איל זנדברג:</w:t>
      </w:r>
    </w:p>
    <w:p w14:paraId="4F190A3F" w14:textId="77777777" w:rsidR="00D9634E" w:rsidRPr="00D9634E" w:rsidRDefault="00D9634E" w:rsidP="00D9634E">
      <w:pPr>
        <w:bidi/>
        <w:rPr>
          <w:rFonts w:cs="David" w:hint="cs"/>
          <w:rtl/>
        </w:rPr>
      </w:pPr>
    </w:p>
    <w:p w14:paraId="0EAAF80B" w14:textId="77777777" w:rsidR="00D9634E" w:rsidRPr="00D9634E" w:rsidRDefault="00D9634E" w:rsidP="00D9634E">
      <w:pPr>
        <w:bidi/>
        <w:rPr>
          <w:rFonts w:cs="David" w:hint="cs"/>
          <w:rtl/>
        </w:rPr>
      </w:pPr>
      <w:r w:rsidRPr="00D9634E">
        <w:rPr>
          <w:rFonts w:cs="David" w:hint="cs"/>
          <w:rtl/>
        </w:rPr>
        <w:tab/>
        <w:t>חברת הכנסת טרטמן, לא מדובר בהיקף מזערי, אבל יש קונצנזוס של 80 חברי כנסת שאין כאן בעיה, האם לא כדאי שתהיה אופציה חוקתית לחסוך את משאל העם, שהוא דבר שיש לו עלות גדולה?</w:t>
      </w:r>
    </w:p>
    <w:p w14:paraId="4FFA79B7" w14:textId="77777777" w:rsidR="00D9634E" w:rsidRDefault="00D9634E" w:rsidP="00D9634E">
      <w:pPr>
        <w:bidi/>
        <w:rPr>
          <w:rFonts w:cs="David" w:hint="cs"/>
          <w:u w:val="single"/>
          <w:rtl/>
        </w:rPr>
      </w:pPr>
    </w:p>
    <w:p w14:paraId="571C3267" w14:textId="77777777" w:rsidR="00D9634E" w:rsidRPr="00D9634E" w:rsidRDefault="00D9634E" w:rsidP="00D9634E">
      <w:pPr>
        <w:bidi/>
        <w:rPr>
          <w:rFonts w:cs="David" w:hint="cs"/>
          <w:rtl/>
        </w:rPr>
      </w:pPr>
      <w:r w:rsidRPr="00D9634E">
        <w:rPr>
          <w:rFonts w:cs="David" w:hint="cs"/>
          <w:u w:val="single"/>
          <w:rtl/>
        </w:rPr>
        <w:t>אסתרינה טרטמן:</w:t>
      </w:r>
    </w:p>
    <w:p w14:paraId="6FC679D9" w14:textId="77777777" w:rsidR="00D9634E" w:rsidRPr="00D9634E" w:rsidRDefault="00D9634E" w:rsidP="00D9634E">
      <w:pPr>
        <w:bidi/>
        <w:rPr>
          <w:rFonts w:cs="David" w:hint="cs"/>
          <w:rtl/>
        </w:rPr>
      </w:pPr>
    </w:p>
    <w:p w14:paraId="2C3D7145" w14:textId="77777777" w:rsidR="00D9634E" w:rsidRPr="00D9634E" w:rsidRDefault="00D9634E" w:rsidP="00D9634E">
      <w:pPr>
        <w:bidi/>
        <w:rPr>
          <w:rFonts w:cs="David" w:hint="cs"/>
          <w:rtl/>
        </w:rPr>
      </w:pPr>
      <w:r w:rsidRPr="00D9634E">
        <w:rPr>
          <w:rFonts w:cs="David" w:hint="cs"/>
          <w:rtl/>
        </w:rPr>
        <w:tab/>
        <w:t xml:space="preserve"> ממש לא. זה הרעיון של המהות של החקיקה הזאת, אחרת לא היו מציעים משאל עם, היו אומרים שנסתפק ב-80 חברי הכנסת. עצם העובדה של חוק משאל עם היא לתת ביטוי לכל העם בסוגיות מהותיות, אקוטיות, עקרוניות של קיום המדינה שלנו, זה הרבה יותר שורשי. לכן פה צריך לשמע את דבר העם. משאל עם זה המהות של מה שמונח כאן על השולחן. אני מקבלת את הבעיה שהצגתם פה, ונוח לי לקחת מקום שיש מקל גבול, שמזיזים מטר וחצי או שני מטר, ראה עניין טאבה, שזה פחות קריטי לעניין ארץ-ישראל, למרות שבעיני כל מטר הוא מטר. בסוגיות כאלה מפעילים היגיון. בסוגיות כאלה, במצב כזה, שתציג הממשלה שזה באמת מזערי, שתביא לכנסת שזה מזערי, שהכנסת תסכים ברוב של 80 חברי כנסת שאכן יש הסכמה למזערי, דיינו. אם זה לא סוגיה של מזערי, זה בכלל לא הסוגיה הזאת, זה ישר הולך למשאל עם, אין חניות ביניים.</w:t>
      </w:r>
    </w:p>
    <w:p w14:paraId="4C2F2C39" w14:textId="77777777" w:rsidR="00D9634E" w:rsidRPr="00D9634E" w:rsidRDefault="00D9634E" w:rsidP="00D9634E">
      <w:pPr>
        <w:bidi/>
        <w:rPr>
          <w:rFonts w:cs="David" w:hint="cs"/>
          <w:rtl/>
        </w:rPr>
      </w:pPr>
    </w:p>
    <w:p w14:paraId="48C05D79" w14:textId="77777777" w:rsidR="00D9634E" w:rsidRPr="00D9634E" w:rsidRDefault="00D9634E" w:rsidP="00D9634E">
      <w:pPr>
        <w:bidi/>
        <w:rPr>
          <w:rFonts w:cs="David" w:hint="cs"/>
          <w:rtl/>
        </w:rPr>
      </w:pPr>
      <w:r w:rsidRPr="00D9634E">
        <w:rPr>
          <w:rFonts w:cs="David" w:hint="cs"/>
          <w:u w:val="single"/>
          <w:rtl/>
        </w:rPr>
        <w:t>איל זנדברג:</w:t>
      </w:r>
    </w:p>
    <w:p w14:paraId="16CED1D6" w14:textId="77777777" w:rsidR="00D9634E" w:rsidRPr="00D9634E" w:rsidRDefault="00D9634E" w:rsidP="00D9634E">
      <w:pPr>
        <w:bidi/>
        <w:rPr>
          <w:rFonts w:cs="David" w:hint="cs"/>
          <w:rtl/>
        </w:rPr>
      </w:pPr>
    </w:p>
    <w:p w14:paraId="1754C148" w14:textId="77777777" w:rsidR="00D9634E" w:rsidRPr="00D9634E" w:rsidRDefault="00D9634E" w:rsidP="00D9634E">
      <w:pPr>
        <w:bidi/>
        <w:rPr>
          <w:rFonts w:cs="David" w:hint="cs"/>
          <w:rtl/>
        </w:rPr>
      </w:pPr>
      <w:r w:rsidRPr="00D9634E">
        <w:rPr>
          <w:rFonts w:cs="David" w:hint="cs"/>
          <w:rtl/>
        </w:rPr>
        <w:tab/>
        <w:t>את רוצה תנאים מצטברים אם כך.</w:t>
      </w:r>
    </w:p>
    <w:p w14:paraId="2987A606" w14:textId="77777777" w:rsidR="00D9634E" w:rsidRDefault="00D9634E" w:rsidP="00D9634E">
      <w:pPr>
        <w:bidi/>
        <w:rPr>
          <w:rFonts w:cs="David" w:hint="cs"/>
          <w:rtl/>
        </w:rPr>
      </w:pPr>
    </w:p>
    <w:p w14:paraId="53F8F6DD" w14:textId="77777777" w:rsidR="00D9634E" w:rsidRDefault="00D9634E" w:rsidP="00D9634E">
      <w:pPr>
        <w:bidi/>
        <w:rPr>
          <w:rFonts w:cs="David" w:hint="cs"/>
          <w:rtl/>
        </w:rPr>
      </w:pPr>
    </w:p>
    <w:p w14:paraId="11236F74" w14:textId="77777777" w:rsidR="00D9634E" w:rsidRDefault="00D9634E" w:rsidP="00D9634E">
      <w:pPr>
        <w:bidi/>
        <w:rPr>
          <w:rFonts w:cs="David" w:hint="cs"/>
          <w:rtl/>
        </w:rPr>
      </w:pPr>
    </w:p>
    <w:p w14:paraId="17776F96" w14:textId="77777777" w:rsidR="00D9634E" w:rsidRDefault="00D9634E" w:rsidP="00D9634E">
      <w:pPr>
        <w:bidi/>
        <w:rPr>
          <w:rFonts w:cs="David" w:hint="cs"/>
          <w:rtl/>
        </w:rPr>
      </w:pPr>
    </w:p>
    <w:p w14:paraId="5C009B0B" w14:textId="77777777" w:rsidR="00D9634E" w:rsidRPr="00D9634E" w:rsidRDefault="00D9634E" w:rsidP="00D9634E">
      <w:pPr>
        <w:bidi/>
        <w:rPr>
          <w:rFonts w:cs="David" w:hint="cs"/>
          <w:rtl/>
        </w:rPr>
      </w:pPr>
    </w:p>
    <w:p w14:paraId="1E48CEC3" w14:textId="77777777" w:rsidR="00D9634E" w:rsidRPr="00D9634E" w:rsidRDefault="00D9634E" w:rsidP="00D9634E">
      <w:pPr>
        <w:bidi/>
        <w:rPr>
          <w:rFonts w:cs="David" w:hint="cs"/>
          <w:rtl/>
        </w:rPr>
      </w:pPr>
      <w:r w:rsidRPr="00D9634E">
        <w:rPr>
          <w:rFonts w:cs="David" w:hint="cs"/>
          <w:u w:val="single"/>
          <w:rtl/>
        </w:rPr>
        <w:t>אסתרינה טרטמן:</w:t>
      </w:r>
    </w:p>
    <w:p w14:paraId="6A30D98B" w14:textId="77777777" w:rsidR="00D9634E" w:rsidRPr="00D9634E" w:rsidRDefault="00D9634E" w:rsidP="00D9634E">
      <w:pPr>
        <w:bidi/>
        <w:rPr>
          <w:rFonts w:cs="David" w:hint="cs"/>
          <w:rtl/>
        </w:rPr>
      </w:pPr>
    </w:p>
    <w:p w14:paraId="6F168701" w14:textId="77777777" w:rsidR="00D9634E" w:rsidRPr="00D9634E" w:rsidRDefault="00D9634E" w:rsidP="00D9634E">
      <w:pPr>
        <w:bidi/>
        <w:rPr>
          <w:rFonts w:cs="David" w:hint="cs"/>
          <w:rtl/>
        </w:rPr>
      </w:pPr>
      <w:r w:rsidRPr="00D9634E">
        <w:rPr>
          <w:rFonts w:cs="David" w:hint="cs"/>
          <w:rtl/>
        </w:rPr>
        <w:tab/>
        <w:t>זו הבנתי, וכך נראה לי בהיגיון פשוט שזאת הכוונה. אני חושבת שלקו הזה צריך להתקדם. קודם כול לעשות הבחנה לעניין של מתי בכלל מגיעים להצבעה של 80 חברי הכנסת, ושזה לא יהיה גורם בכל מצב של משאל עם. משאל עם הוא משאל עם בעצם המהות של החקיקה. תודה.</w:t>
      </w:r>
    </w:p>
    <w:p w14:paraId="4E462594" w14:textId="77777777" w:rsidR="00D9634E" w:rsidRPr="00D9634E" w:rsidRDefault="00D9634E" w:rsidP="00D9634E">
      <w:pPr>
        <w:bidi/>
        <w:rPr>
          <w:rFonts w:cs="David" w:hint="cs"/>
          <w:rtl/>
        </w:rPr>
      </w:pPr>
    </w:p>
    <w:p w14:paraId="741C6E1D" w14:textId="77777777" w:rsidR="00D9634E" w:rsidRPr="00D9634E" w:rsidRDefault="00D9634E" w:rsidP="00D9634E">
      <w:pPr>
        <w:bidi/>
        <w:rPr>
          <w:rFonts w:cs="David" w:hint="cs"/>
          <w:rtl/>
        </w:rPr>
      </w:pPr>
      <w:r w:rsidRPr="00D9634E">
        <w:rPr>
          <w:rFonts w:cs="David" w:hint="cs"/>
          <w:u w:val="single"/>
          <w:rtl/>
        </w:rPr>
        <w:t>היו"ר דוד טל:</w:t>
      </w:r>
    </w:p>
    <w:p w14:paraId="01B93617" w14:textId="77777777" w:rsidR="00D9634E" w:rsidRPr="00D9634E" w:rsidRDefault="00D9634E" w:rsidP="00D9634E">
      <w:pPr>
        <w:bidi/>
        <w:rPr>
          <w:rFonts w:cs="David" w:hint="cs"/>
          <w:rtl/>
        </w:rPr>
      </w:pPr>
    </w:p>
    <w:p w14:paraId="395CC508" w14:textId="77777777" w:rsidR="00D9634E" w:rsidRPr="00D9634E" w:rsidRDefault="00D9634E" w:rsidP="00D9634E">
      <w:pPr>
        <w:bidi/>
        <w:rPr>
          <w:rFonts w:cs="David" w:hint="cs"/>
          <w:rtl/>
        </w:rPr>
      </w:pPr>
      <w:r w:rsidRPr="00D9634E">
        <w:rPr>
          <w:rFonts w:cs="David" w:hint="cs"/>
          <w:rtl/>
        </w:rPr>
        <w:tab/>
        <w:t>נשארנו בצריך עיון בנושא הזה. כאן אנחנו מסיימים את הדיון בנושא הזה. צר לי שהודעתי לכמה אנשים שיהיה דיון ארוך. אני מצטער ומתנצל. לא ידעתי שצריך לפנות כאן.</w:t>
      </w:r>
    </w:p>
    <w:p w14:paraId="36FF91FC" w14:textId="77777777" w:rsidR="00D9634E" w:rsidRDefault="00D9634E" w:rsidP="00D9634E">
      <w:pPr>
        <w:bidi/>
        <w:rPr>
          <w:rFonts w:cs="David" w:hint="cs"/>
          <w:rtl/>
        </w:rPr>
      </w:pPr>
    </w:p>
    <w:p w14:paraId="0590455F" w14:textId="77777777" w:rsidR="00D9634E" w:rsidRDefault="00D9634E" w:rsidP="00D9634E">
      <w:pPr>
        <w:bidi/>
        <w:rPr>
          <w:rFonts w:cs="David" w:hint="cs"/>
          <w:rtl/>
        </w:rPr>
      </w:pPr>
    </w:p>
    <w:p w14:paraId="0AC1F24E" w14:textId="77777777" w:rsidR="00D9634E" w:rsidRDefault="00D9634E" w:rsidP="00D9634E">
      <w:pPr>
        <w:bidi/>
        <w:rPr>
          <w:rFonts w:cs="David" w:hint="cs"/>
          <w:rtl/>
        </w:rPr>
      </w:pPr>
    </w:p>
    <w:p w14:paraId="4D7954EE" w14:textId="77777777" w:rsidR="00D9634E" w:rsidRPr="00D9634E" w:rsidRDefault="00D9634E" w:rsidP="00D9634E">
      <w:pPr>
        <w:bidi/>
        <w:rPr>
          <w:rFonts w:cs="David" w:hint="cs"/>
          <w:rtl/>
        </w:rPr>
      </w:pPr>
    </w:p>
    <w:p w14:paraId="42BC09F3" w14:textId="77777777" w:rsidR="00D9634E" w:rsidRPr="00D9634E" w:rsidRDefault="00D9634E" w:rsidP="00D9634E">
      <w:pPr>
        <w:bidi/>
        <w:rPr>
          <w:rFonts w:cs="David" w:hint="cs"/>
          <w:b/>
          <w:bCs/>
          <w:u w:val="single"/>
          <w:rtl/>
        </w:rPr>
      </w:pPr>
      <w:r w:rsidRPr="00D9634E">
        <w:rPr>
          <w:rFonts w:cs="David" w:hint="cs"/>
          <w:b/>
          <w:bCs/>
          <w:u w:val="single"/>
          <w:rtl/>
        </w:rPr>
        <w:t>הישיבה ננעלה בשעה 14:00</w:t>
      </w:r>
    </w:p>
    <w:p w14:paraId="42D680CD" w14:textId="77777777" w:rsidR="00552A80" w:rsidRPr="00D9634E" w:rsidRDefault="00552A80" w:rsidP="00D9634E">
      <w:pPr>
        <w:bidi/>
        <w:rPr>
          <w:rFonts w:cs="David"/>
        </w:rPr>
      </w:pPr>
    </w:p>
    <w:sectPr w:rsidR="00552A80" w:rsidRPr="00D9634E" w:rsidSect="00D9634E">
      <w:headerReference w:type="even" r:id="rId9"/>
      <w:head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7EB2A" w14:textId="77777777" w:rsidR="00D5335B" w:rsidRDefault="00D5335B">
      <w:r>
        <w:separator/>
      </w:r>
    </w:p>
  </w:endnote>
  <w:endnote w:type="continuationSeparator" w:id="0">
    <w:p w14:paraId="5B0DB467" w14:textId="77777777" w:rsidR="00D5335B" w:rsidRDefault="00D53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803ED" w14:textId="77777777" w:rsidR="00D5335B" w:rsidRDefault="00D5335B">
      <w:r>
        <w:separator/>
      </w:r>
    </w:p>
  </w:footnote>
  <w:footnote w:type="continuationSeparator" w:id="0">
    <w:p w14:paraId="3D2092AE" w14:textId="77777777" w:rsidR="00D5335B" w:rsidRDefault="00D53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56F8F" w14:textId="77777777" w:rsidR="00D9634E" w:rsidRDefault="00D9634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7556A76" w14:textId="77777777" w:rsidR="00D9634E" w:rsidRDefault="00D9634E">
    <w:pPr>
      <w:pStyle w:val="Header"/>
      <w:ind w:right="360"/>
      <w:jc w:val="both"/>
      <w:rPr>
        <w:rtl/>
      </w:rPr>
    </w:pPr>
  </w:p>
  <w:p w14:paraId="32E1FC79" w14:textId="77777777" w:rsidR="00D9634E" w:rsidRDefault="00D9634E"/>
  <w:p w14:paraId="229F6C00" w14:textId="77777777" w:rsidR="00D9634E" w:rsidRDefault="00D9634E"/>
  <w:p w14:paraId="58FEFEC3" w14:textId="77777777" w:rsidR="00D9634E" w:rsidRDefault="00D9634E"/>
  <w:p w14:paraId="4980529C" w14:textId="77777777" w:rsidR="00D9634E" w:rsidRDefault="00D9634E"/>
  <w:p w14:paraId="5AEE075B" w14:textId="77777777" w:rsidR="00D9634E" w:rsidRDefault="00D9634E"/>
  <w:p w14:paraId="789D2258" w14:textId="77777777" w:rsidR="00D9634E" w:rsidRDefault="00D9634E"/>
  <w:p w14:paraId="3F3B8693" w14:textId="77777777" w:rsidR="00D9634E" w:rsidRDefault="00D9634E"/>
  <w:p w14:paraId="69A691F0" w14:textId="77777777" w:rsidR="00D9634E" w:rsidRDefault="00D9634E"/>
  <w:p w14:paraId="36398A8A" w14:textId="77777777" w:rsidR="00D9634E" w:rsidRDefault="00D963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BBF1C" w14:textId="77777777" w:rsidR="00D9634E" w:rsidRDefault="00D9634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075498">
      <w:rPr>
        <w:rStyle w:val="PageNumber"/>
        <w:noProof/>
        <w:rtl/>
      </w:rPr>
      <w:t>1</w:t>
    </w:r>
    <w:r>
      <w:rPr>
        <w:rStyle w:val="PageNumber"/>
        <w:rtl/>
      </w:rPr>
      <w:fldChar w:fldCharType="end"/>
    </w:r>
  </w:p>
  <w:p w14:paraId="2A4F7B9A" w14:textId="77777777" w:rsidR="00D9634E" w:rsidRDefault="00D9634E">
    <w:pPr>
      <w:pStyle w:val="Header"/>
      <w:ind w:right="360"/>
      <w:jc w:val="both"/>
      <w:rPr>
        <w:rFonts w:hint="cs"/>
        <w:rtl/>
      </w:rPr>
    </w:pPr>
    <w:r>
      <w:rPr>
        <w:rtl/>
      </w:rPr>
      <w:t>ועד</w:t>
    </w:r>
    <w:r>
      <w:rPr>
        <w:rFonts w:hint="cs"/>
        <w:rtl/>
      </w:rPr>
      <w:t>ה משותפת לוועדת הכנסת ולוועדת החוקה חוק ומשפט</w:t>
    </w:r>
  </w:p>
  <w:p w14:paraId="4645821C" w14:textId="77777777" w:rsidR="00D9634E" w:rsidRDefault="00D9634E">
    <w:pPr>
      <w:pStyle w:val="Header"/>
      <w:ind w:right="360"/>
      <w:jc w:val="both"/>
      <w:rPr>
        <w:rFonts w:hint="cs"/>
        <w:rtl/>
      </w:rPr>
    </w:pPr>
    <w:r>
      <w:rPr>
        <w:rFonts w:hint="cs"/>
        <w:rtl/>
      </w:rPr>
      <w:t>לדיון בהצעת חוק סדרי השלטון והמשפט</w:t>
    </w:r>
  </w:p>
  <w:p w14:paraId="739D4ABB" w14:textId="77777777" w:rsidR="00D9634E" w:rsidRDefault="00D9634E">
    <w:pPr>
      <w:pStyle w:val="Header"/>
      <w:ind w:right="360"/>
      <w:jc w:val="both"/>
      <w:rPr>
        <w:rStyle w:val="PageNumber"/>
        <w:rFonts w:hint="cs"/>
        <w:rtl/>
      </w:rPr>
    </w:pPr>
    <w:r>
      <w:rPr>
        <w:rFonts w:hint="cs"/>
        <w:rtl/>
      </w:rPr>
      <w:t>19.5.2008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93711פרוטוקול_ישיבת_ועדה.doc"/>
    <w:docVar w:name="StartMode" w:val="3"/>
  </w:docVars>
  <w:rsids>
    <w:rsidRoot w:val="00F21E3F"/>
    <w:rsid w:val="00075498"/>
    <w:rsid w:val="00166AD4"/>
    <w:rsid w:val="00552A80"/>
    <w:rsid w:val="005C2B35"/>
    <w:rsid w:val="00965806"/>
    <w:rsid w:val="00D5335B"/>
    <w:rsid w:val="00D9634E"/>
    <w:rsid w:val="00F21E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4A3F627"/>
  <w15:chartTrackingRefBased/>
  <w15:docId w15:val="{179579BC-ED4E-4EF7-8378-DB4E2BB97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D9634E"/>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D9634E"/>
  </w:style>
  <w:style w:type="paragraph" w:styleId="Header">
    <w:name w:val="header"/>
    <w:basedOn w:val="Normal"/>
    <w:rsid w:val="00D9634E"/>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E61B5B636C1D3346A367D91174AF0833" ma:contentTypeVersion="0" ma:contentTypeDescription="צור מסמך חדש." ma:contentTypeScope="" ma:versionID="2cd3a6a1124a41b0116a164a5e1b80be">
  <xsd:schema xmlns:xsd="http://www.w3.org/2001/XMLSchema" xmlns:xs="http://www.w3.org/2001/XMLSchema" xmlns:p="http://schemas.microsoft.com/office/2006/metadata/properties" targetNamespace="http://schemas.microsoft.com/office/2006/metadata/properties" ma:root="true" ma:fieldsID="11ec9ca63ef1dfba155cc40b866cc39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82B142-E455-49B4-B2AE-7FBFE31D50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AB004F1-C342-434F-8460-2E46F21E8185}">
  <ds:schemaRefs>
    <ds:schemaRef ds:uri="http://schemas.microsoft.com/sharepoint/v3/contenttype/forms"/>
  </ds:schemaRefs>
</ds:datastoreItem>
</file>

<file path=customXml/itemProps3.xml><?xml version="1.0" encoding="utf-8"?>
<ds:datastoreItem xmlns:ds="http://schemas.openxmlformats.org/officeDocument/2006/customXml" ds:itemID="{D7666CA9-2D8F-4391-9DE1-EA3DAFB34D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4317</Words>
  <Characters>24610</Characters>
  <Application>Microsoft Office Word</Application>
  <DocSecurity>0</DocSecurity>
  <Lines>205</Lines>
  <Paragraphs>57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2022-07-09T13:28:00Z</dcterms:created>
  <dcterms:modified xsi:type="dcterms:W3CDTF">2022-07-09T13:28:00Z</dcterms:modified>
</cp:coreProperties>
</file>