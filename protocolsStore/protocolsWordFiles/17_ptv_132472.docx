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A81F" w14:textId="77777777" w:rsidR="0047689D" w:rsidRPr="0047689D" w:rsidRDefault="0047689D" w:rsidP="0047689D">
      <w:pPr>
        <w:pStyle w:val="Heading5"/>
        <w:jc w:val="left"/>
        <w:rPr>
          <w:b/>
          <w:bCs/>
          <w:rtl/>
        </w:rPr>
      </w:pPr>
      <w:r w:rsidRPr="0047689D">
        <w:rPr>
          <w:b/>
          <w:bCs/>
          <w:rtl/>
        </w:rPr>
        <w:t xml:space="preserve">הכנסת </w:t>
      </w:r>
      <w:r w:rsidRPr="0047689D">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47689D">
        <w:rPr>
          <w:b/>
          <w:bCs/>
          <w:rtl/>
        </w:rPr>
        <w:tab/>
        <w:t>נוסח לא מתוקן</w:t>
      </w:r>
    </w:p>
    <w:p w14:paraId="08B06FE0" w14:textId="77777777" w:rsidR="0047689D" w:rsidRPr="0047689D" w:rsidRDefault="0047689D" w:rsidP="0047689D">
      <w:pPr>
        <w:bidi/>
        <w:jc w:val="both"/>
        <w:rPr>
          <w:rFonts w:cs="David" w:hint="cs"/>
          <w:b/>
          <w:bCs/>
          <w:rtl/>
        </w:rPr>
      </w:pPr>
      <w:r w:rsidRPr="0047689D">
        <w:rPr>
          <w:rFonts w:cs="David"/>
          <w:b/>
          <w:bCs/>
          <w:rtl/>
        </w:rPr>
        <w:t xml:space="preserve">מושב </w:t>
      </w:r>
      <w:r>
        <w:rPr>
          <w:rFonts w:cs="David" w:hint="cs"/>
          <w:b/>
          <w:bCs/>
          <w:rtl/>
        </w:rPr>
        <w:t>שני</w:t>
      </w:r>
    </w:p>
    <w:p w14:paraId="73C0AA35" w14:textId="77777777" w:rsidR="0047689D" w:rsidRPr="0047689D" w:rsidRDefault="0047689D" w:rsidP="0047689D">
      <w:pPr>
        <w:bidi/>
        <w:jc w:val="both"/>
        <w:rPr>
          <w:rFonts w:cs="David"/>
          <w:b/>
          <w:bCs/>
          <w:rtl/>
        </w:rPr>
      </w:pPr>
    </w:p>
    <w:p w14:paraId="414E982F" w14:textId="77777777" w:rsidR="0047689D" w:rsidRPr="0047689D" w:rsidRDefault="0047689D" w:rsidP="0047689D">
      <w:pPr>
        <w:bidi/>
        <w:jc w:val="both"/>
        <w:rPr>
          <w:rFonts w:cs="David"/>
          <w:b/>
          <w:bCs/>
          <w:rtl/>
        </w:rPr>
      </w:pPr>
    </w:p>
    <w:p w14:paraId="7F311052" w14:textId="77777777" w:rsidR="0047689D" w:rsidRPr="0047689D" w:rsidRDefault="0047689D" w:rsidP="0047689D">
      <w:pPr>
        <w:bidi/>
        <w:jc w:val="both"/>
        <w:rPr>
          <w:rFonts w:cs="David"/>
          <w:b/>
          <w:bCs/>
          <w:rtl/>
        </w:rPr>
      </w:pPr>
    </w:p>
    <w:p w14:paraId="184C2469" w14:textId="77777777" w:rsidR="0047689D" w:rsidRPr="0047689D" w:rsidRDefault="0047689D" w:rsidP="0047689D">
      <w:pPr>
        <w:bidi/>
        <w:jc w:val="both"/>
        <w:rPr>
          <w:rFonts w:cs="David"/>
          <w:b/>
          <w:bCs/>
          <w:rtl/>
        </w:rPr>
      </w:pPr>
    </w:p>
    <w:p w14:paraId="3C1D851F" w14:textId="77777777" w:rsidR="0047689D" w:rsidRPr="0047689D" w:rsidRDefault="0047689D" w:rsidP="0047689D">
      <w:pPr>
        <w:bidi/>
        <w:jc w:val="center"/>
        <w:rPr>
          <w:rFonts w:cs="David" w:hint="cs"/>
          <w:b/>
          <w:bCs/>
          <w:rtl/>
        </w:rPr>
      </w:pPr>
      <w:r w:rsidRPr="0047689D">
        <w:rPr>
          <w:rFonts w:cs="David"/>
          <w:b/>
          <w:bCs/>
          <w:rtl/>
        </w:rPr>
        <w:t>פרוטוקול מס'</w:t>
      </w:r>
      <w:r w:rsidRPr="0047689D">
        <w:rPr>
          <w:rFonts w:cs="David" w:hint="cs"/>
          <w:b/>
          <w:bCs/>
          <w:rtl/>
        </w:rPr>
        <w:t xml:space="preserve"> 44</w:t>
      </w:r>
    </w:p>
    <w:p w14:paraId="5388B9D9" w14:textId="77777777" w:rsidR="0047689D" w:rsidRPr="0047689D" w:rsidRDefault="0047689D" w:rsidP="0047689D">
      <w:pPr>
        <w:bidi/>
        <w:jc w:val="center"/>
        <w:rPr>
          <w:rFonts w:cs="David" w:hint="cs"/>
          <w:b/>
          <w:bCs/>
          <w:rtl/>
        </w:rPr>
      </w:pPr>
      <w:r w:rsidRPr="0047689D">
        <w:rPr>
          <w:rFonts w:cs="David" w:hint="cs"/>
          <w:b/>
          <w:bCs/>
          <w:rtl/>
        </w:rPr>
        <w:t>מישיבת ועדת הכנסת</w:t>
      </w:r>
    </w:p>
    <w:p w14:paraId="3F4E8D87" w14:textId="77777777" w:rsidR="0047689D" w:rsidRPr="0047689D" w:rsidRDefault="0047689D" w:rsidP="0047689D">
      <w:pPr>
        <w:bidi/>
        <w:jc w:val="center"/>
        <w:rPr>
          <w:rFonts w:cs="David" w:hint="cs"/>
          <w:b/>
          <w:bCs/>
          <w:u w:val="single"/>
          <w:rtl/>
        </w:rPr>
      </w:pPr>
      <w:r w:rsidRPr="0047689D">
        <w:rPr>
          <w:rFonts w:cs="David" w:hint="cs"/>
          <w:b/>
          <w:bCs/>
          <w:u w:val="single"/>
          <w:rtl/>
        </w:rPr>
        <w:t>יום שלישי, ב' בחשון התשס"ז, (24.10.2006) בשעה 14:00</w:t>
      </w:r>
    </w:p>
    <w:p w14:paraId="439849C3" w14:textId="77777777" w:rsidR="0047689D" w:rsidRPr="0047689D" w:rsidRDefault="0047689D" w:rsidP="0047689D">
      <w:pPr>
        <w:bidi/>
        <w:jc w:val="both"/>
        <w:rPr>
          <w:rFonts w:cs="David"/>
          <w:b/>
          <w:bCs/>
          <w:rtl/>
        </w:rPr>
      </w:pPr>
    </w:p>
    <w:p w14:paraId="44528FE3" w14:textId="77777777" w:rsidR="0047689D" w:rsidRPr="0047689D" w:rsidRDefault="0047689D" w:rsidP="0047689D">
      <w:pPr>
        <w:bidi/>
        <w:jc w:val="both"/>
        <w:rPr>
          <w:rFonts w:cs="David"/>
          <w:b/>
          <w:bCs/>
          <w:rtl/>
        </w:rPr>
      </w:pPr>
    </w:p>
    <w:p w14:paraId="2E66CD56" w14:textId="77777777" w:rsidR="0047689D" w:rsidRPr="0047689D" w:rsidRDefault="0047689D" w:rsidP="0047689D">
      <w:pPr>
        <w:tabs>
          <w:tab w:val="left" w:pos="1221"/>
        </w:tabs>
        <w:bidi/>
        <w:jc w:val="both"/>
        <w:rPr>
          <w:rFonts w:cs="David" w:hint="cs"/>
          <w:b/>
          <w:bCs/>
          <w:u w:val="single"/>
          <w:rtl/>
        </w:rPr>
      </w:pPr>
    </w:p>
    <w:p w14:paraId="38E015DD" w14:textId="77777777" w:rsidR="0047689D" w:rsidRPr="0047689D" w:rsidRDefault="0047689D" w:rsidP="0047689D">
      <w:pPr>
        <w:tabs>
          <w:tab w:val="left" w:pos="1221"/>
        </w:tabs>
        <w:bidi/>
        <w:jc w:val="both"/>
        <w:rPr>
          <w:rFonts w:cs="David" w:hint="cs"/>
          <w:b/>
          <w:bCs/>
          <w:rtl/>
        </w:rPr>
      </w:pPr>
      <w:r w:rsidRPr="0047689D">
        <w:rPr>
          <w:rFonts w:cs="David"/>
          <w:b/>
          <w:bCs/>
          <w:u w:val="single"/>
          <w:rtl/>
        </w:rPr>
        <w:t>סדר היום</w:t>
      </w:r>
      <w:r w:rsidRPr="0047689D">
        <w:rPr>
          <w:rFonts w:cs="David"/>
          <w:rtl/>
        </w:rPr>
        <w:t>:</w:t>
      </w:r>
      <w:r w:rsidRPr="0047689D">
        <w:rPr>
          <w:rFonts w:cs="David" w:hint="cs"/>
          <w:b/>
          <w:bCs/>
          <w:rtl/>
        </w:rPr>
        <w:tab/>
        <w:t xml:space="preserve">הכלים הפרלמנטריים הקיימים כיום והצעות לשיפורם </w:t>
      </w:r>
      <w:r w:rsidRPr="0047689D">
        <w:rPr>
          <w:rFonts w:cs="David"/>
          <w:b/>
          <w:bCs/>
          <w:rtl/>
        </w:rPr>
        <w:t>–</w:t>
      </w:r>
      <w:r w:rsidRPr="0047689D">
        <w:rPr>
          <w:rFonts w:cs="David" w:hint="cs"/>
          <w:b/>
          <w:bCs/>
          <w:rtl/>
        </w:rPr>
        <w:t xml:space="preserve"> </w:t>
      </w:r>
    </w:p>
    <w:p w14:paraId="07B38CEA" w14:textId="77777777" w:rsidR="0047689D" w:rsidRDefault="0047689D" w:rsidP="0047689D">
      <w:pPr>
        <w:numPr>
          <w:ilvl w:val="0"/>
          <w:numId w:val="1"/>
        </w:numPr>
        <w:tabs>
          <w:tab w:val="left" w:pos="1221"/>
        </w:tabs>
        <w:overflowPunct w:val="0"/>
        <w:autoSpaceDE w:val="0"/>
        <w:autoSpaceDN w:val="0"/>
        <w:bidi/>
        <w:adjustRightInd w:val="0"/>
        <w:jc w:val="both"/>
        <w:textAlignment w:val="baseline"/>
        <w:rPr>
          <w:rFonts w:cs="David" w:hint="cs"/>
          <w:b/>
          <w:bCs/>
        </w:rPr>
      </w:pPr>
      <w:r w:rsidRPr="0047689D">
        <w:rPr>
          <w:rFonts w:cs="David" w:hint="cs"/>
          <w:b/>
          <w:bCs/>
          <w:rtl/>
        </w:rPr>
        <w:t xml:space="preserve">הצעות חה"כ גדעון סער </w:t>
      </w:r>
      <w:r w:rsidRPr="0047689D">
        <w:rPr>
          <w:rFonts w:cs="David"/>
          <w:b/>
          <w:bCs/>
          <w:rtl/>
        </w:rPr>
        <w:t>–</w:t>
      </w:r>
    </w:p>
    <w:p w14:paraId="0E31A761" w14:textId="77777777" w:rsidR="0047689D" w:rsidRPr="0047689D" w:rsidRDefault="0047689D" w:rsidP="0047689D">
      <w:pPr>
        <w:tabs>
          <w:tab w:val="left" w:pos="1221"/>
        </w:tabs>
        <w:overflowPunct w:val="0"/>
        <w:autoSpaceDE w:val="0"/>
        <w:autoSpaceDN w:val="0"/>
        <w:bidi/>
        <w:adjustRightInd w:val="0"/>
        <w:ind w:left="1215"/>
        <w:jc w:val="both"/>
        <w:textAlignment w:val="baseline"/>
        <w:rPr>
          <w:rFonts w:cs="David" w:hint="cs"/>
          <w:b/>
          <w:bCs/>
        </w:rPr>
      </w:pPr>
      <w:r w:rsidRPr="0047689D">
        <w:rPr>
          <w:rFonts w:cs="David"/>
          <w:b/>
          <w:bCs/>
          <w:rtl/>
        </w:rPr>
        <w:br/>
      </w:r>
      <w:r w:rsidRPr="0047689D">
        <w:rPr>
          <w:rFonts w:cs="David" w:hint="cs"/>
          <w:b/>
          <w:bCs/>
          <w:rtl/>
        </w:rPr>
        <w:t>1.</w:t>
      </w:r>
      <w:r w:rsidRPr="0047689D">
        <w:rPr>
          <w:rFonts w:cs="David" w:hint="cs"/>
          <w:b/>
          <w:bCs/>
          <w:rtl/>
        </w:rPr>
        <w:tab/>
        <w:t xml:space="preserve">לביטול סעיף 43ב בתקנון הכנסת בעניין מועד מתן תשובות   </w:t>
      </w:r>
      <w:r w:rsidRPr="0047689D">
        <w:rPr>
          <w:rFonts w:cs="David"/>
          <w:b/>
          <w:bCs/>
          <w:rtl/>
        </w:rPr>
        <w:br/>
      </w:r>
      <w:r w:rsidRPr="0047689D">
        <w:rPr>
          <w:rFonts w:cs="David" w:hint="cs"/>
          <w:b/>
          <w:bCs/>
          <w:rtl/>
        </w:rPr>
        <w:t xml:space="preserve">             לשאילתות.</w:t>
      </w:r>
      <w:r w:rsidRPr="0047689D">
        <w:rPr>
          <w:rFonts w:cs="David"/>
          <w:b/>
          <w:bCs/>
          <w:rtl/>
        </w:rPr>
        <w:br/>
      </w:r>
      <w:r w:rsidRPr="0047689D">
        <w:rPr>
          <w:rFonts w:cs="David" w:hint="cs"/>
          <w:b/>
          <w:bCs/>
          <w:rtl/>
        </w:rPr>
        <w:t>2.</w:t>
      </w:r>
      <w:r w:rsidRPr="0047689D">
        <w:rPr>
          <w:rFonts w:cs="David" w:hint="cs"/>
          <w:b/>
          <w:bCs/>
          <w:rtl/>
        </w:rPr>
        <w:tab/>
        <w:t xml:space="preserve">לתיקון סעיף 113ג לתקנון הכנסת בעניין שינוי מועדי הדין בהצעות </w:t>
      </w:r>
      <w:r w:rsidRPr="0047689D">
        <w:rPr>
          <w:rFonts w:cs="David"/>
          <w:b/>
          <w:bCs/>
          <w:rtl/>
        </w:rPr>
        <w:br/>
      </w:r>
      <w:r w:rsidRPr="0047689D">
        <w:rPr>
          <w:rFonts w:cs="David" w:hint="cs"/>
          <w:b/>
          <w:bCs/>
          <w:rtl/>
        </w:rPr>
        <w:t xml:space="preserve">             חוק ממשלתיות.</w:t>
      </w:r>
    </w:p>
    <w:p w14:paraId="21EEFAD3" w14:textId="77777777" w:rsidR="0047689D" w:rsidRPr="0047689D" w:rsidRDefault="0047689D" w:rsidP="0047689D">
      <w:pPr>
        <w:bidi/>
        <w:jc w:val="both"/>
        <w:rPr>
          <w:rFonts w:cs="David" w:hint="cs"/>
          <w:b/>
          <w:bCs/>
          <w:rtl/>
        </w:rPr>
      </w:pPr>
    </w:p>
    <w:p w14:paraId="6819282C" w14:textId="77777777" w:rsidR="0047689D" w:rsidRPr="0047689D" w:rsidRDefault="0047689D" w:rsidP="0047689D">
      <w:pPr>
        <w:bidi/>
        <w:jc w:val="both"/>
        <w:rPr>
          <w:rFonts w:cs="David" w:hint="cs"/>
          <w:rtl/>
        </w:rPr>
      </w:pPr>
    </w:p>
    <w:p w14:paraId="282710AE" w14:textId="77777777" w:rsidR="0047689D" w:rsidRPr="0047689D" w:rsidRDefault="0047689D" w:rsidP="0047689D">
      <w:pPr>
        <w:bidi/>
        <w:jc w:val="both"/>
        <w:rPr>
          <w:rFonts w:cs="David"/>
          <w:rtl/>
        </w:rPr>
      </w:pPr>
    </w:p>
    <w:p w14:paraId="7DB79DE0" w14:textId="77777777" w:rsidR="0047689D" w:rsidRPr="0047689D" w:rsidRDefault="0047689D" w:rsidP="0047689D">
      <w:pPr>
        <w:bidi/>
        <w:jc w:val="both"/>
        <w:rPr>
          <w:rFonts w:cs="David"/>
          <w:b/>
          <w:bCs/>
          <w:u w:val="single"/>
          <w:rtl/>
        </w:rPr>
      </w:pPr>
      <w:r w:rsidRPr="0047689D">
        <w:rPr>
          <w:rFonts w:cs="David"/>
          <w:b/>
          <w:bCs/>
          <w:u w:val="single"/>
          <w:rtl/>
        </w:rPr>
        <w:t>נכחו</w:t>
      </w:r>
      <w:r w:rsidRPr="0047689D">
        <w:rPr>
          <w:rFonts w:cs="David"/>
          <w:rtl/>
        </w:rPr>
        <w:t>:</w:t>
      </w:r>
    </w:p>
    <w:p w14:paraId="0830A333" w14:textId="77777777" w:rsidR="0047689D" w:rsidRPr="0047689D" w:rsidRDefault="0047689D" w:rsidP="0047689D">
      <w:pPr>
        <w:bidi/>
        <w:jc w:val="both"/>
        <w:rPr>
          <w:rFonts w:cs="David"/>
          <w:rtl/>
        </w:rPr>
      </w:pPr>
    </w:p>
    <w:p w14:paraId="4CF182B7" w14:textId="77777777" w:rsidR="0047689D" w:rsidRPr="0047689D" w:rsidRDefault="0047689D" w:rsidP="0047689D">
      <w:pPr>
        <w:tabs>
          <w:tab w:val="left" w:pos="1788"/>
        </w:tabs>
        <w:bidi/>
        <w:jc w:val="both"/>
        <w:rPr>
          <w:rFonts w:cs="David"/>
          <w:rtl/>
        </w:rPr>
      </w:pPr>
      <w:r w:rsidRPr="0047689D">
        <w:rPr>
          <w:rFonts w:cs="David"/>
          <w:b/>
          <w:bCs/>
          <w:u w:val="single"/>
          <w:rtl/>
        </w:rPr>
        <w:t>חברי הוועדה</w:t>
      </w:r>
      <w:r w:rsidRPr="0047689D">
        <w:rPr>
          <w:rFonts w:cs="David"/>
          <w:rtl/>
        </w:rPr>
        <w:t>:</w:t>
      </w:r>
    </w:p>
    <w:p w14:paraId="6830803E" w14:textId="77777777" w:rsidR="0047689D" w:rsidRPr="0047689D" w:rsidRDefault="0047689D" w:rsidP="0047689D">
      <w:pPr>
        <w:bidi/>
        <w:jc w:val="both"/>
        <w:rPr>
          <w:rFonts w:cs="David" w:hint="cs"/>
          <w:rtl/>
        </w:rPr>
      </w:pPr>
    </w:p>
    <w:p w14:paraId="27B4BB98" w14:textId="77777777" w:rsidR="0047689D" w:rsidRPr="0047689D" w:rsidRDefault="0047689D" w:rsidP="0047689D">
      <w:pPr>
        <w:bidi/>
        <w:jc w:val="both"/>
        <w:rPr>
          <w:rFonts w:cs="David" w:hint="cs"/>
          <w:rtl/>
        </w:rPr>
      </w:pPr>
      <w:r w:rsidRPr="0047689D">
        <w:rPr>
          <w:rFonts w:cs="David" w:hint="cs"/>
          <w:rtl/>
        </w:rPr>
        <w:t>היו"ר רוחמה אברהם</w:t>
      </w:r>
    </w:p>
    <w:p w14:paraId="5B8D6D5D" w14:textId="77777777" w:rsidR="0047689D" w:rsidRPr="0047689D" w:rsidRDefault="0047689D" w:rsidP="0047689D">
      <w:pPr>
        <w:bidi/>
        <w:jc w:val="both"/>
        <w:rPr>
          <w:rFonts w:cs="David" w:hint="cs"/>
          <w:rtl/>
        </w:rPr>
      </w:pPr>
      <w:r w:rsidRPr="0047689D">
        <w:rPr>
          <w:rFonts w:cs="David" w:hint="cs"/>
          <w:rtl/>
        </w:rPr>
        <w:t>אליהו גבאי</w:t>
      </w:r>
    </w:p>
    <w:p w14:paraId="5BA97CFF" w14:textId="77777777" w:rsidR="0047689D" w:rsidRPr="0047689D" w:rsidRDefault="0047689D" w:rsidP="0047689D">
      <w:pPr>
        <w:bidi/>
        <w:jc w:val="both"/>
        <w:rPr>
          <w:rFonts w:cs="David" w:hint="cs"/>
          <w:rtl/>
        </w:rPr>
      </w:pPr>
      <w:r w:rsidRPr="0047689D">
        <w:rPr>
          <w:rFonts w:cs="David" w:hint="cs"/>
          <w:rtl/>
        </w:rPr>
        <w:t>זהבה גלאון</w:t>
      </w:r>
    </w:p>
    <w:p w14:paraId="102D3847" w14:textId="77777777" w:rsidR="0047689D" w:rsidRPr="0047689D" w:rsidRDefault="0047689D" w:rsidP="0047689D">
      <w:pPr>
        <w:bidi/>
        <w:jc w:val="both"/>
        <w:rPr>
          <w:rFonts w:cs="David" w:hint="cs"/>
          <w:rtl/>
        </w:rPr>
      </w:pPr>
      <w:r w:rsidRPr="0047689D">
        <w:rPr>
          <w:rFonts w:cs="David" w:hint="cs"/>
          <w:rtl/>
        </w:rPr>
        <w:t>דב חנין</w:t>
      </w:r>
    </w:p>
    <w:p w14:paraId="31D4B603" w14:textId="77777777" w:rsidR="0047689D" w:rsidRPr="0047689D" w:rsidRDefault="0047689D" w:rsidP="0047689D">
      <w:pPr>
        <w:bidi/>
        <w:jc w:val="both"/>
        <w:rPr>
          <w:rFonts w:cs="David" w:hint="cs"/>
          <w:rtl/>
        </w:rPr>
      </w:pPr>
      <w:r w:rsidRPr="0047689D">
        <w:rPr>
          <w:rFonts w:cs="David" w:hint="cs"/>
          <w:rtl/>
        </w:rPr>
        <w:t>אחמד טיבי</w:t>
      </w:r>
    </w:p>
    <w:p w14:paraId="48577019" w14:textId="77777777" w:rsidR="0047689D" w:rsidRPr="0047689D" w:rsidRDefault="0047689D" w:rsidP="0047689D">
      <w:pPr>
        <w:bidi/>
        <w:jc w:val="both"/>
        <w:rPr>
          <w:rFonts w:cs="David" w:hint="cs"/>
          <w:rtl/>
        </w:rPr>
      </w:pPr>
      <w:r w:rsidRPr="0047689D">
        <w:rPr>
          <w:rFonts w:cs="David" w:hint="cs"/>
          <w:rtl/>
        </w:rPr>
        <w:t>אביגדור יצחקי</w:t>
      </w:r>
    </w:p>
    <w:p w14:paraId="5D745535" w14:textId="77777777" w:rsidR="0047689D" w:rsidRPr="0047689D" w:rsidRDefault="0047689D" w:rsidP="0047689D">
      <w:pPr>
        <w:bidi/>
        <w:jc w:val="both"/>
        <w:rPr>
          <w:rFonts w:cs="David" w:hint="cs"/>
          <w:rtl/>
        </w:rPr>
      </w:pPr>
      <w:r w:rsidRPr="0047689D">
        <w:rPr>
          <w:rFonts w:cs="David" w:hint="cs"/>
          <w:rtl/>
        </w:rPr>
        <w:t>גדעון סער</w:t>
      </w:r>
    </w:p>
    <w:p w14:paraId="52F5C232" w14:textId="77777777" w:rsidR="0047689D" w:rsidRPr="0047689D" w:rsidRDefault="0047689D" w:rsidP="0047689D">
      <w:pPr>
        <w:bidi/>
        <w:jc w:val="both"/>
        <w:rPr>
          <w:rFonts w:cs="David" w:hint="cs"/>
          <w:rtl/>
        </w:rPr>
      </w:pPr>
      <w:r w:rsidRPr="0047689D">
        <w:rPr>
          <w:rFonts w:cs="David" w:hint="cs"/>
          <w:rtl/>
        </w:rPr>
        <w:t>מאיר פרוש</w:t>
      </w:r>
    </w:p>
    <w:p w14:paraId="3927E03D" w14:textId="77777777" w:rsidR="0047689D" w:rsidRPr="0047689D" w:rsidRDefault="0047689D" w:rsidP="0047689D">
      <w:pPr>
        <w:bidi/>
        <w:jc w:val="both"/>
        <w:rPr>
          <w:rFonts w:cs="David" w:hint="cs"/>
          <w:rtl/>
        </w:rPr>
      </w:pPr>
      <w:r w:rsidRPr="0047689D">
        <w:rPr>
          <w:rFonts w:cs="David" w:hint="cs"/>
          <w:rtl/>
        </w:rPr>
        <w:t>ראובן ריבלין</w:t>
      </w:r>
    </w:p>
    <w:p w14:paraId="49D26977" w14:textId="77777777" w:rsidR="0047689D" w:rsidRPr="0047689D" w:rsidRDefault="0047689D" w:rsidP="0047689D">
      <w:pPr>
        <w:tabs>
          <w:tab w:val="left" w:pos="1788"/>
          <w:tab w:val="left" w:pos="3631"/>
        </w:tabs>
        <w:bidi/>
        <w:jc w:val="both"/>
        <w:rPr>
          <w:rFonts w:cs="David" w:hint="cs"/>
          <w:b/>
          <w:bCs/>
          <w:u w:val="single"/>
          <w:rtl/>
        </w:rPr>
      </w:pPr>
    </w:p>
    <w:p w14:paraId="2824C3E3" w14:textId="77777777" w:rsidR="0047689D" w:rsidRPr="0047689D" w:rsidRDefault="0047689D" w:rsidP="0047689D">
      <w:pPr>
        <w:tabs>
          <w:tab w:val="left" w:pos="1788"/>
          <w:tab w:val="left" w:pos="3631"/>
        </w:tabs>
        <w:bidi/>
        <w:jc w:val="both"/>
        <w:rPr>
          <w:rFonts w:cs="David" w:hint="cs"/>
          <w:rtl/>
        </w:rPr>
      </w:pPr>
      <w:r w:rsidRPr="0047689D">
        <w:rPr>
          <w:rFonts w:cs="David"/>
          <w:b/>
          <w:bCs/>
          <w:u w:val="single"/>
          <w:rtl/>
        </w:rPr>
        <w:t>מוזמנים</w:t>
      </w:r>
      <w:r w:rsidRPr="0047689D">
        <w:rPr>
          <w:rFonts w:cs="David"/>
          <w:rtl/>
        </w:rPr>
        <w:t>:</w:t>
      </w:r>
    </w:p>
    <w:p w14:paraId="257BA426" w14:textId="77777777" w:rsidR="0047689D" w:rsidRPr="0047689D" w:rsidRDefault="0047689D" w:rsidP="0047689D">
      <w:pPr>
        <w:bidi/>
        <w:jc w:val="both"/>
        <w:rPr>
          <w:rFonts w:cs="David" w:hint="cs"/>
          <w:rtl/>
        </w:rPr>
      </w:pPr>
    </w:p>
    <w:p w14:paraId="135500A0" w14:textId="77777777" w:rsidR="0047689D" w:rsidRPr="0047689D" w:rsidRDefault="0047689D" w:rsidP="0047689D">
      <w:pPr>
        <w:bidi/>
        <w:jc w:val="both"/>
        <w:rPr>
          <w:rFonts w:cs="David" w:hint="cs"/>
          <w:rtl/>
        </w:rPr>
      </w:pPr>
      <w:r w:rsidRPr="0047689D">
        <w:rPr>
          <w:rFonts w:cs="David" w:hint="cs"/>
          <w:rtl/>
        </w:rPr>
        <w:t>יו"ר הכנסת - דליה איציק</w:t>
      </w:r>
    </w:p>
    <w:p w14:paraId="3F05C428" w14:textId="77777777" w:rsidR="0047689D" w:rsidRPr="0047689D" w:rsidRDefault="0047689D" w:rsidP="0047689D">
      <w:pPr>
        <w:bidi/>
        <w:jc w:val="both"/>
        <w:rPr>
          <w:rFonts w:cs="David" w:hint="cs"/>
          <w:rtl/>
        </w:rPr>
      </w:pPr>
      <w:r w:rsidRPr="0047689D">
        <w:rPr>
          <w:rFonts w:cs="David" w:hint="cs"/>
          <w:rtl/>
        </w:rPr>
        <w:t xml:space="preserve">מנכ"ל הכנסת </w:t>
      </w:r>
      <w:r w:rsidRPr="0047689D">
        <w:rPr>
          <w:rFonts w:cs="David"/>
          <w:rtl/>
        </w:rPr>
        <w:t>–</w:t>
      </w:r>
      <w:r w:rsidRPr="0047689D">
        <w:rPr>
          <w:rFonts w:cs="David" w:hint="cs"/>
          <w:rtl/>
        </w:rPr>
        <w:t xml:space="preserve"> אבי בלשניקוב</w:t>
      </w:r>
    </w:p>
    <w:p w14:paraId="5B42F7B0" w14:textId="77777777" w:rsidR="0047689D" w:rsidRPr="0047689D" w:rsidRDefault="0047689D" w:rsidP="0047689D">
      <w:pPr>
        <w:bidi/>
        <w:jc w:val="both"/>
        <w:rPr>
          <w:rFonts w:cs="David" w:hint="cs"/>
          <w:rtl/>
        </w:rPr>
      </w:pPr>
      <w:r w:rsidRPr="0047689D">
        <w:rPr>
          <w:rFonts w:cs="David" w:hint="cs"/>
          <w:rtl/>
        </w:rPr>
        <w:t xml:space="preserve">מזכיר הכנסת </w:t>
      </w:r>
      <w:r w:rsidRPr="0047689D">
        <w:rPr>
          <w:rFonts w:cs="David"/>
          <w:rtl/>
        </w:rPr>
        <w:t>–</w:t>
      </w:r>
      <w:r w:rsidRPr="0047689D">
        <w:rPr>
          <w:rFonts w:cs="David" w:hint="cs"/>
          <w:rtl/>
        </w:rPr>
        <w:t xml:space="preserve"> אריה האן</w:t>
      </w:r>
    </w:p>
    <w:p w14:paraId="33250DE1" w14:textId="77777777" w:rsidR="0047689D" w:rsidRPr="0047689D" w:rsidRDefault="0047689D" w:rsidP="0047689D">
      <w:pPr>
        <w:bidi/>
        <w:jc w:val="both"/>
        <w:rPr>
          <w:rFonts w:cs="David" w:hint="cs"/>
          <w:rtl/>
        </w:rPr>
      </w:pPr>
      <w:r w:rsidRPr="0047689D">
        <w:rPr>
          <w:rFonts w:cs="David" w:hint="cs"/>
          <w:rtl/>
        </w:rPr>
        <w:t xml:space="preserve">סגן מזכיר הכנסת </w:t>
      </w:r>
      <w:r w:rsidRPr="0047689D">
        <w:rPr>
          <w:rFonts w:cs="David"/>
          <w:rtl/>
        </w:rPr>
        <w:t>–</w:t>
      </w:r>
      <w:r w:rsidRPr="0047689D">
        <w:rPr>
          <w:rFonts w:cs="David" w:hint="cs"/>
          <w:rtl/>
        </w:rPr>
        <w:t xml:space="preserve"> נאזם בדר</w:t>
      </w:r>
    </w:p>
    <w:p w14:paraId="2F923CA4" w14:textId="77777777" w:rsidR="0047689D" w:rsidRPr="0047689D" w:rsidRDefault="0047689D" w:rsidP="0047689D">
      <w:pPr>
        <w:bidi/>
        <w:jc w:val="both"/>
        <w:rPr>
          <w:rFonts w:cs="David" w:hint="cs"/>
          <w:rtl/>
        </w:rPr>
      </w:pPr>
    </w:p>
    <w:p w14:paraId="182D397F" w14:textId="77777777" w:rsidR="0047689D" w:rsidRPr="0047689D" w:rsidRDefault="0047689D" w:rsidP="0047689D">
      <w:pPr>
        <w:bidi/>
        <w:jc w:val="both"/>
        <w:rPr>
          <w:rFonts w:cs="David" w:hint="cs"/>
          <w:rtl/>
        </w:rPr>
      </w:pPr>
      <w:r w:rsidRPr="0047689D">
        <w:rPr>
          <w:rFonts w:cs="David" w:hint="cs"/>
          <w:rtl/>
        </w:rPr>
        <w:t xml:space="preserve">דלית דרור </w:t>
      </w:r>
      <w:r w:rsidRPr="0047689D">
        <w:rPr>
          <w:rFonts w:cs="David"/>
          <w:rtl/>
        </w:rPr>
        <w:t>–</w:t>
      </w:r>
      <w:r w:rsidRPr="0047689D">
        <w:rPr>
          <w:rFonts w:cs="David" w:hint="cs"/>
          <w:rtl/>
        </w:rPr>
        <w:t xml:space="preserve"> משרד המשפטים</w:t>
      </w:r>
    </w:p>
    <w:p w14:paraId="1A036F6B" w14:textId="77777777" w:rsidR="0047689D" w:rsidRPr="0047689D" w:rsidRDefault="0047689D" w:rsidP="0047689D">
      <w:pPr>
        <w:bidi/>
        <w:jc w:val="both"/>
        <w:rPr>
          <w:rFonts w:cs="David" w:hint="cs"/>
          <w:rtl/>
        </w:rPr>
      </w:pPr>
      <w:r w:rsidRPr="0047689D">
        <w:rPr>
          <w:rFonts w:cs="David" w:hint="cs"/>
          <w:rtl/>
        </w:rPr>
        <w:t xml:space="preserve">שאול דנאי </w:t>
      </w:r>
      <w:r w:rsidRPr="0047689D">
        <w:rPr>
          <w:rFonts w:cs="David"/>
          <w:rtl/>
        </w:rPr>
        <w:t>–</w:t>
      </w:r>
      <w:r w:rsidRPr="0047689D">
        <w:rPr>
          <w:rFonts w:cs="David" w:hint="cs"/>
          <w:rtl/>
        </w:rPr>
        <w:t xml:space="preserve"> סגן מזכיר הממשלה</w:t>
      </w:r>
    </w:p>
    <w:p w14:paraId="10D60AC8" w14:textId="77777777" w:rsidR="0047689D" w:rsidRPr="0047689D" w:rsidRDefault="0047689D" w:rsidP="0047689D">
      <w:pPr>
        <w:bidi/>
        <w:jc w:val="both"/>
        <w:rPr>
          <w:rFonts w:cs="David"/>
          <w:rtl/>
        </w:rPr>
      </w:pPr>
    </w:p>
    <w:p w14:paraId="7E6842E4" w14:textId="77777777" w:rsidR="0047689D" w:rsidRPr="0047689D" w:rsidRDefault="0047689D" w:rsidP="0047689D">
      <w:pPr>
        <w:bidi/>
        <w:jc w:val="both"/>
        <w:rPr>
          <w:rFonts w:cs="David"/>
          <w:rtl/>
        </w:rPr>
      </w:pPr>
    </w:p>
    <w:p w14:paraId="00DB136D" w14:textId="77777777" w:rsidR="0047689D" w:rsidRPr="0047689D" w:rsidRDefault="0047689D" w:rsidP="0047689D">
      <w:pPr>
        <w:tabs>
          <w:tab w:val="left" w:pos="1930"/>
        </w:tabs>
        <w:bidi/>
        <w:jc w:val="both"/>
        <w:rPr>
          <w:rFonts w:cs="David" w:hint="cs"/>
          <w:rtl/>
        </w:rPr>
      </w:pPr>
      <w:r w:rsidRPr="0047689D">
        <w:rPr>
          <w:rFonts w:cs="David"/>
          <w:b/>
          <w:bCs/>
          <w:u w:val="single"/>
          <w:rtl/>
        </w:rPr>
        <w:t>י</w:t>
      </w:r>
      <w:r w:rsidRPr="0047689D">
        <w:rPr>
          <w:rFonts w:cs="David" w:hint="cs"/>
          <w:b/>
          <w:bCs/>
          <w:u w:val="single"/>
          <w:rtl/>
        </w:rPr>
        <w:t>יעוץ משפטי</w:t>
      </w:r>
      <w:r w:rsidRPr="0047689D">
        <w:rPr>
          <w:rFonts w:cs="David"/>
          <w:b/>
          <w:bCs/>
          <w:u w:val="single"/>
          <w:rtl/>
        </w:rPr>
        <w:t>:</w:t>
      </w:r>
    </w:p>
    <w:p w14:paraId="6F84F3F8" w14:textId="77777777" w:rsidR="0047689D" w:rsidRPr="0047689D" w:rsidRDefault="0047689D" w:rsidP="0047689D">
      <w:pPr>
        <w:bidi/>
        <w:jc w:val="both"/>
        <w:rPr>
          <w:rFonts w:cs="David" w:hint="cs"/>
          <w:rtl/>
        </w:rPr>
      </w:pPr>
      <w:r w:rsidRPr="0047689D">
        <w:rPr>
          <w:rFonts w:cs="David" w:hint="cs"/>
          <w:rtl/>
        </w:rPr>
        <w:t>ארבל אסטרחן</w:t>
      </w:r>
    </w:p>
    <w:p w14:paraId="5A9053D9" w14:textId="77777777" w:rsidR="0047689D" w:rsidRPr="0047689D" w:rsidRDefault="0047689D" w:rsidP="0047689D">
      <w:pPr>
        <w:tabs>
          <w:tab w:val="left" w:pos="1930"/>
        </w:tabs>
        <w:bidi/>
        <w:jc w:val="both"/>
        <w:rPr>
          <w:rFonts w:cs="David" w:hint="cs"/>
          <w:b/>
          <w:bCs/>
          <w:u w:val="single"/>
          <w:rtl/>
        </w:rPr>
      </w:pPr>
    </w:p>
    <w:p w14:paraId="6DEDA0A5" w14:textId="77777777" w:rsidR="0047689D" w:rsidRPr="0047689D" w:rsidRDefault="0047689D" w:rsidP="0047689D">
      <w:pPr>
        <w:tabs>
          <w:tab w:val="left" w:pos="1930"/>
        </w:tabs>
        <w:bidi/>
        <w:jc w:val="both"/>
        <w:rPr>
          <w:rFonts w:cs="David" w:hint="cs"/>
          <w:b/>
          <w:bCs/>
          <w:rtl/>
        </w:rPr>
      </w:pPr>
      <w:r w:rsidRPr="0047689D">
        <w:rPr>
          <w:rFonts w:cs="David"/>
          <w:b/>
          <w:bCs/>
          <w:u w:val="single"/>
          <w:rtl/>
        </w:rPr>
        <w:t>מנהלת הוועדה</w:t>
      </w:r>
      <w:r w:rsidRPr="0047689D">
        <w:rPr>
          <w:rFonts w:cs="David"/>
          <w:rtl/>
        </w:rPr>
        <w:t>:</w:t>
      </w:r>
    </w:p>
    <w:p w14:paraId="5038BA99" w14:textId="77777777" w:rsidR="0047689D" w:rsidRPr="0047689D" w:rsidRDefault="0047689D" w:rsidP="0047689D">
      <w:pPr>
        <w:bidi/>
        <w:jc w:val="both"/>
        <w:rPr>
          <w:rFonts w:cs="David" w:hint="cs"/>
          <w:rtl/>
        </w:rPr>
      </w:pPr>
      <w:r w:rsidRPr="0047689D">
        <w:rPr>
          <w:rFonts w:cs="David" w:hint="cs"/>
          <w:rtl/>
        </w:rPr>
        <w:t>אתי בן-יוסף</w:t>
      </w:r>
    </w:p>
    <w:p w14:paraId="2B5B65B6" w14:textId="77777777" w:rsidR="0047689D" w:rsidRPr="0047689D" w:rsidRDefault="0047689D" w:rsidP="0047689D">
      <w:pPr>
        <w:tabs>
          <w:tab w:val="left" w:pos="1930"/>
        </w:tabs>
        <w:bidi/>
        <w:jc w:val="both"/>
        <w:rPr>
          <w:rFonts w:cs="David" w:hint="cs"/>
          <w:b/>
          <w:bCs/>
          <w:u w:val="single"/>
          <w:rtl/>
        </w:rPr>
      </w:pPr>
    </w:p>
    <w:p w14:paraId="6C59C0B2" w14:textId="77777777" w:rsidR="0047689D" w:rsidRPr="0047689D" w:rsidRDefault="0047689D" w:rsidP="0047689D">
      <w:pPr>
        <w:tabs>
          <w:tab w:val="left" w:pos="1930"/>
        </w:tabs>
        <w:bidi/>
        <w:jc w:val="both"/>
        <w:rPr>
          <w:rFonts w:cs="David" w:hint="cs"/>
          <w:rtl/>
        </w:rPr>
      </w:pPr>
      <w:r w:rsidRPr="0047689D">
        <w:rPr>
          <w:rFonts w:cs="David" w:hint="cs"/>
          <w:b/>
          <w:bCs/>
          <w:u w:val="single"/>
          <w:rtl/>
        </w:rPr>
        <w:t>רשמת פרלמנטרית</w:t>
      </w:r>
      <w:r w:rsidRPr="0047689D">
        <w:rPr>
          <w:rFonts w:cs="David"/>
          <w:rtl/>
        </w:rPr>
        <w:t>:</w:t>
      </w:r>
      <w:r w:rsidRPr="0047689D">
        <w:rPr>
          <w:rFonts w:cs="David" w:hint="cs"/>
          <w:rtl/>
        </w:rPr>
        <w:tab/>
      </w:r>
    </w:p>
    <w:p w14:paraId="4A4254BD" w14:textId="77777777" w:rsidR="0047689D" w:rsidRPr="0047689D" w:rsidRDefault="0047689D" w:rsidP="0047689D">
      <w:pPr>
        <w:bidi/>
        <w:jc w:val="both"/>
        <w:rPr>
          <w:rFonts w:cs="David" w:hint="cs"/>
          <w:rtl/>
        </w:rPr>
      </w:pPr>
      <w:r w:rsidRPr="0047689D">
        <w:rPr>
          <w:rFonts w:cs="David" w:hint="cs"/>
          <w:rtl/>
        </w:rPr>
        <w:t>אתי אפלבוים</w:t>
      </w:r>
    </w:p>
    <w:p w14:paraId="6DB9BC09" w14:textId="77777777" w:rsidR="0047689D" w:rsidRPr="0047689D" w:rsidRDefault="0047689D" w:rsidP="0047689D">
      <w:pPr>
        <w:pStyle w:val="Heading5"/>
        <w:rPr>
          <w:rFonts w:hint="cs"/>
          <w:rtl/>
        </w:rPr>
      </w:pPr>
    </w:p>
    <w:p w14:paraId="096F9C42" w14:textId="77777777" w:rsidR="0047689D" w:rsidRPr="0047689D" w:rsidRDefault="0047689D" w:rsidP="006E45EB">
      <w:pPr>
        <w:pStyle w:val="Heading5"/>
        <w:rPr>
          <w:rFonts w:hint="cs"/>
          <w:rtl/>
        </w:rPr>
      </w:pPr>
      <w:r w:rsidRPr="0047689D">
        <w:rPr>
          <w:rtl/>
        </w:rPr>
        <w:t xml:space="preserve"> </w:t>
      </w:r>
    </w:p>
    <w:p w14:paraId="19CA548A" w14:textId="77777777" w:rsidR="0047689D" w:rsidRPr="0047689D" w:rsidRDefault="0047689D" w:rsidP="0047689D">
      <w:pPr>
        <w:numPr>
          <w:ilvl w:val="0"/>
          <w:numId w:val="2"/>
        </w:numPr>
        <w:tabs>
          <w:tab w:val="left" w:pos="1221"/>
        </w:tabs>
        <w:overflowPunct w:val="0"/>
        <w:autoSpaceDE w:val="0"/>
        <w:autoSpaceDN w:val="0"/>
        <w:bidi/>
        <w:adjustRightInd w:val="0"/>
        <w:jc w:val="both"/>
        <w:textAlignment w:val="baseline"/>
        <w:rPr>
          <w:rFonts w:cs="David" w:hint="cs"/>
          <w:b/>
          <w:bCs/>
          <w:u w:val="single"/>
        </w:rPr>
      </w:pPr>
      <w:r w:rsidRPr="0047689D">
        <w:rPr>
          <w:rFonts w:cs="David"/>
          <w:rtl/>
        </w:rPr>
        <w:br w:type="page"/>
      </w:r>
      <w:r w:rsidRPr="0047689D">
        <w:rPr>
          <w:rFonts w:cs="David" w:hint="cs"/>
          <w:b/>
          <w:bCs/>
          <w:u w:val="single"/>
          <w:rtl/>
        </w:rPr>
        <w:lastRenderedPageBreak/>
        <w:t>תיקון סעיף 113ג לתקנון הכנסת בעניין שינוי מועדי הדין בהצעות חוק ממשלתיות.</w:t>
      </w:r>
    </w:p>
    <w:p w14:paraId="0219ED55" w14:textId="77777777" w:rsidR="0047689D" w:rsidRPr="0047689D" w:rsidRDefault="0047689D" w:rsidP="0047689D">
      <w:pPr>
        <w:bidi/>
        <w:jc w:val="both"/>
        <w:rPr>
          <w:rFonts w:cs="David" w:hint="cs"/>
          <w:u w:val="single"/>
          <w:rtl/>
        </w:rPr>
      </w:pPr>
    </w:p>
    <w:p w14:paraId="37B27606" w14:textId="77777777" w:rsidR="0047689D" w:rsidRPr="0047689D" w:rsidRDefault="0047689D" w:rsidP="0047689D">
      <w:pPr>
        <w:bidi/>
        <w:jc w:val="both"/>
        <w:rPr>
          <w:rFonts w:cs="David" w:hint="cs"/>
          <w:u w:val="single"/>
          <w:rtl/>
        </w:rPr>
      </w:pPr>
      <w:r w:rsidRPr="0047689D">
        <w:rPr>
          <w:rFonts w:cs="David" w:hint="cs"/>
          <w:u w:val="single"/>
          <w:rtl/>
        </w:rPr>
        <w:t>היו"ר רוחמה אברהם:</w:t>
      </w:r>
    </w:p>
    <w:p w14:paraId="54669B19" w14:textId="77777777" w:rsidR="0047689D" w:rsidRPr="0047689D" w:rsidRDefault="0047689D" w:rsidP="0047689D">
      <w:pPr>
        <w:bidi/>
        <w:jc w:val="both"/>
        <w:rPr>
          <w:rFonts w:cs="David" w:hint="cs"/>
          <w:rtl/>
        </w:rPr>
      </w:pPr>
    </w:p>
    <w:p w14:paraId="7F58F388" w14:textId="77777777" w:rsidR="0047689D" w:rsidRPr="0047689D" w:rsidRDefault="0047689D" w:rsidP="0047689D">
      <w:pPr>
        <w:bidi/>
        <w:ind w:firstLine="567"/>
        <w:jc w:val="both"/>
        <w:rPr>
          <w:rFonts w:cs="David" w:hint="cs"/>
          <w:rtl/>
        </w:rPr>
      </w:pPr>
      <w:r w:rsidRPr="0047689D">
        <w:rPr>
          <w:rFonts w:cs="David" w:hint="cs"/>
          <w:rtl/>
        </w:rPr>
        <w:t>שלום לכולם. אני פותחת את ישיבת ועדת הכנסת. על סדר היום: הצעות חבר הכנסת גדעון סער. 1. לביטול סעיף 43 ב' בתקנון הכנסת בעניין מועד מתן תשובות לשאילתות. 2. לתיקון סעיף 31 לתקנון הכנסת בעניין מועד מסירת סדר היום לחברי הכנסת. 3. לתיקון סעיף 113ג לתקנון הכנסת בעניין שינוי מועדי הדיון בהצעות חוק ממשלתיות.</w:t>
      </w:r>
    </w:p>
    <w:p w14:paraId="1283A65D" w14:textId="77777777" w:rsidR="0047689D" w:rsidRPr="0047689D" w:rsidRDefault="0047689D" w:rsidP="0047689D">
      <w:pPr>
        <w:bidi/>
        <w:ind w:firstLine="567"/>
        <w:jc w:val="both"/>
        <w:rPr>
          <w:rFonts w:cs="David" w:hint="cs"/>
          <w:rtl/>
        </w:rPr>
      </w:pPr>
    </w:p>
    <w:p w14:paraId="5F91FE4C" w14:textId="77777777" w:rsidR="0047689D" w:rsidRPr="0047689D" w:rsidRDefault="0047689D" w:rsidP="0047689D">
      <w:pPr>
        <w:bidi/>
        <w:ind w:firstLine="567"/>
        <w:jc w:val="both"/>
        <w:rPr>
          <w:rFonts w:cs="David" w:hint="cs"/>
          <w:rtl/>
        </w:rPr>
      </w:pPr>
      <w:r w:rsidRPr="0047689D">
        <w:rPr>
          <w:rFonts w:cs="David" w:hint="cs"/>
          <w:rtl/>
        </w:rPr>
        <w:t xml:space="preserve">בשבוע שעבר שוחחנו על כל הנושא של שאילתות. יו"ר הכנסת שלחה לנו מכתב והיא תצטרף לדיון בשעה 14:30. אני מציעה שתתחיל מהנושא השני, תיקון סעיף 31 לתקנון הכנסת. </w:t>
      </w:r>
    </w:p>
    <w:p w14:paraId="7ED59281" w14:textId="77777777" w:rsidR="0047689D" w:rsidRPr="0047689D" w:rsidRDefault="0047689D" w:rsidP="0047689D">
      <w:pPr>
        <w:bidi/>
        <w:jc w:val="both"/>
        <w:rPr>
          <w:rFonts w:cs="David" w:hint="cs"/>
          <w:rtl/>
        </w:rPr>
      </w:pPr>
    </w:p>
    <w:p w14:paraId="62626A74" w14:textId="77777777" w:rsidR="0047689D" w:rsidRPr="0047689D" w:rsidRDefault="0047689D" w:rsidP="0047689D">
      <w:pPr>
        <w:bidi/>
        <w:jc w:val="both"/>
        <w:rPr>
          <w:rFonts w:cs="David" w:hint="cs"/>
          <w:rtl/>
        </w:rPr>
      </w:pPr>
      <w:r w:rsidRPr="0047689D">
        <w:rPr>
          <w:rFonts w:cs="David" w:hint="cs"/>
          <w:u w:val="single"/>
          <w:rtl/>
        </w:rPr>
        <w:t>גדעון סער:</w:t>
      </w:r>
    </w:p>
    <w:p w14:paraId="749ACD43" w14:textId="77777777" w:rsidR="0047689D" w:rsidRPr="0047689D" w:rsidRDefault="0047689D" w:rsidP="0047689D">
      <w:pPr>
        <w:bidi/>
        <w:jc w:val="both"/>
        <w:rPr>
          <w:rFonts w:cs="David" w:hint="cs"/>
          <w:rtl/>
        </w:rPr>
      </w:pPr>
    </w:p>
    <w:p w14:paraId="71C17D78" w14:textId="77777777" w:rsidR="0047689D" w:rsidRPr="0047689D" w:rsidRDefault="0047689D" w:rsidP="0047689D">
      <w:pPr>
        <w:bidi/>
        <w:ind w:firstLine="567"/>
        <w:jc w:val="both"/>
        <w:rPr>
          <w:rFonts w:cs="David" w:hint="cs"/>
          <w:rtl/>
        </w:rPr>
      </w:pPr>
      <w:r w:rsidRPr="0047689D">
        <w:rPr>
          <w:rFonts w:cs="David" w:hint="cs"/>
          <w:rtl/>
        </w:rPr>
        <w:t xml:space="preserve">אני מבקש להתחיל בסעיף 113ג'. </w:t>
      </w:r>
    </w:p>
    <w:p w14:paraId="26F767CC" w14:textId="77777777" w:rsidR="0047689D" w:rsidRPr="0047689D" w:rsidRDefault="0047689D" w:rsidP="0047689D">
      <w:pPr>
        <w:bidi/>
        <w:ind w:firstLine="567"/>
        <w:jc w:val="both"/>
        <w:rPr>
          <w:rFonts w:cs="David" w:hint="cs"/>
          <w:rtl/>
        </w:rPr>
      </w:pPr>
    </w:p>
    <w:p w14:paraId="7C55B2AE" w14:textId="77777777" w:rsidR="0047689D" w:rsidRPr="0047689D" w:rsidRDefault="0047689D" w:rsidP="0047689D">
      <w:pPr>
        <w:bidi/>
        <w:ind w:firstLine="567"/>
        <w:jc w:val="both"/>
        <w:rPr>
          <w:rFonts w:cs="David" w:hint="cs"/>
          <w:rtl/>
        </w:rPr>
      </w:pPr>
      <w:r w:rsidRPr="0047689D">
        <w:rPr>
          <w:rFonts w:cs="David" w:hint="cs"/>
          <w:rtl/>
        </w:rPr>
        <w:t xml:space="preserve">סעיף 113 ג', גברתי היושבת ראש, הוא סעיף שמגדיר את משך ההנחה של הצעת חוק ממשלתית על שולחן הכנסת. הוא קובע שהתקופה המינימאלית להנחה היא תקופה של יומיים, כאשר גם תקופה זאת ניתנת לקיצור, על ידי החלטה של הוועדה הנכבדה שלנו, שיכולה לתת פטור מחובת הנחה להצעה הממשלתית. </w:t>
      </w:r>
    </w:p>
    <w:p w14:paraId="7EB4B88A" w14:textId="77777777" w:rsidR="0047689D" w:rsidRPr="0047689D" w:rsidRDefault="0047689D" w:rsidP="0047689D">
      <w:pPr>
        <w:bidi/>
        <w:jc w:val="both"/>
        <w:rPr>
          <w:rFonts w:cs="David" w:hint="cs"/>
          <w:rtl/>
        </w:rPr>
      </w:pPr>
    </w:p>
    <w:p w14:paraId="761885BC" w14:textId="77777777" w:rsidR="0047689D" w:rsidRPr="0047689D" w:rsidRDefault="0047689D" w:rsidP="0047689D">
      <w:pPr>
        <w:bidi/>
        <w:ind w:firstLine="567"/>
        <w:jc w:val="both"/>
        <w:rPr>
          <w:rFonts w:cs="David" w:hint="cs"/>
          <w:rtl/>
        </w:rPr>
      </w:pPr>
      <w:r w:rsidRPr="0047689D">
        <w:rPr>
          <w:rFonts w:cs="David" w:hint="cs"/>
          <w:rtl/>
        </w:rPr>
        <w:t xml:space="preserve">ההוראה הזאת בעייתית כי קשה מאוד לטעון שהצעת חוק פרטית צריכה 45 ימים, כאשר הימים הללו מיועדים לכך שהממשלה תוכל ללמוד את ההצעה. לממשלה יש יכולות מקצועיות ללמוד נושאים, הן באמצעות משרדי הממשלה והן באמצעות משרד המשפטים, הרבה יותר מחברי הכנסת. יש גם דבר שנקרא זיכרון ארגוני, שאי אפשר לבטל אותו. היא מקבלת את אותם 45 ימים כדי ללמוד. </w:t>
      </w:r>
    </w:p>
    <w:p w14:paraId="25CF6407" w14:textId="77777777" w:rsidR="0047689D" w:rsidRPr="0047689D" w:rsidRDefault="0047689D" w:rsidP="0047689D">
      <w:pPr>
        <w:bidi/>
        <w:jc w:val="both"/>
        <w:rPr>
          <w:rFonts w:cs="David" w:hint="cs"/>
          <w:rtl/>
        </w:rPr>
      </w:pPr>
    </w:p>
    <w:p w14:paraId="203D1538" w14:textId="77777777" w:rsidR="0047689D" w:rsidRPr="0047689D" w:rsidRDefault="0047689D" w:rsidP="0047689D">
      <w:pPr>
        <w:bidi/>
        <w:ind w:firstLine="567"/>
        <w:jc w:val="both"/>
        <w:rPr>
          <w:rFonts w:cs="David" w:hint="cs"/>
          <w:rtl/>
        </w:rPr>
      </w:pPr>
      <w:r w:rsidRPr="0047689D">
        <w:rPr>
          <w:rFonts w:cs="David" w:hint="cs"/>
          <w:rtl/>
        </w:rPr>
        <w:t xml:space="preserve">לעומת זאת, אנחנו כחברי כנסת פרטיים </w:t>
      </w:r>
      <w:r w:rsidRPr="0047689D">
        <w:rPr>
          <w:rFonts w:cs="David"/>
          <w:rtl/>
        </w:rPr>
        <w:t>–</w:t>
      </w:r>
      <w:r w:rsidRPr="0047689D">
        <w:rPr>
          <w:rFonts w:cs="David" w:hint="cs"/>
          <w:rtl/>
        </w:rPr>
        <w:t xml:space="preserve"> אני רוצה להזכיר שרוב הצעות החוק הפרטיות הן עמוד אחד. זאת אומרת, הם לא הסברים מפורטים אלא הן מאוד נקודתיים. לעומת זאת, הצעות החוק הממשלתיות הרבה יותר מורכבות והרבה פעמים הן מופיעות בחוברות דקות. כאשר אין זמן ללמוד אותן, המסקנה הבלתי נמנעת היא שחברי הכנסת מצביעים מבלי לדעת על מה הם מצביעים. </w:t>
      </w:r>
    </w:p>
    <w:p w14:paraId="6263D36B" w14:textId="77777777" w:rsidR="0047689D" w:rsidRPr="0047689D" w:rsidRDefault="0047689D" w:rsidP="0047689D">
      <w:pPr>
        <w:bidi/>
        <w:ind w:firstLine="567"/>
        <w:jc w:val="both"/>
        <w:rPr>
          <w:rFonts w:cs="David" w:hint="cs"/>
          <w:rtl/>
        </w:rPr>
      </w:pPr>
    </w:p>
    <w:p w14:paraId="2AB2940D" w14:textId="77777777" w:rsidR="0047689D" w:rsidRPr="0047689D" w:rsidRDefault="0047689D" w:rsidP="0047689D">
      <w:pPr>
        <w:bidi/>
        <w:ind w:firstLine="567"/>
        <w:jc w:val="both"/>
        <w:rPr>
          <w:rFonts w:cs="David" w:hint="cs"/>
          <w:rtl/>
        </w:rPr>
      </w:pPr>
      <w:r w:rsidRPr="0047689D">
        <w:rPr>
          <w:rFonts w:cs="David" w:hint="cs"/>
          <w:rtl/>
        </w:rPr>
        <w:t xml:space="preserve">אני יודע שלפעמים יש כורח, לפעמים יש הוראת חוק שעומדת לפוג וצריך לעשות את זה מהר. מישהו בממשלה שכח ואז לא צריך לפגוע באינטרס אחר ואפשר לעשות חריג. אני מדבר עכשיו על הכלל. הרי אותה יכולת שיש לכנסת לתת פטור מחובת הנחה, תהיה קיימת גם אז. אני הלכתי אל המינימום שבמינימום. לא השוויתי בין חברי הכנסת לממשלה, אלא אמרתי שנעשה שבוע של הנחה. </w:t>
      </w:r>
    </w:p>
    <w:p w14:paraId="1FE68AF2" w14:textId="77777777" w:rsidR="0047689D" w:rsidRPr="0047689D" w:rsidRDefault="0047689D" w:rsidP="0047689D">
      <w:pPr>
        <w:bidi/>
        <w:jc w:val="both"/>
        <w:rPr>
          <w:rFonts w:cs="David" w:hint="cs"/>
          <w:rtl/>
        </w:rPr>
      </w:pPr>
    </w:p>
    <w:p w14:paraId="6A6D1FAE" w14:textId="77777777" w:rsidR="0047689D" w:rsidRPr="0047689D" w:rsidRDefault="0047689D" w:rsidP="0047689D">
      <w:pPr>
        <w:bidi/>
        <w:jc w:val="both"/>
        <w:rPr>
          <w:rFonts w:cs="David" w:hint="cs"/>
          <w:u w:val="single"/>
          <w:rtl/>
        </w:rPr>
      </w:pPr>
      <w:r w:rsidRPr="0047689D">
        <w:rPr>
          <w:rFonts w:cs="David" w:hint="cs"/>
          <w:u w:val="single"/>
          <w:rtl/>
        </w:rPr>
        <w:t xml:space="preserve"> היו"ר רוחמה אברהם:</w:t>
      </w:r>
    </w:p>
    <w:p w14:paraId="77655822" w14:textId="77777777" w:rsidR="0047689D" w:rsidRPr="0047689D" w:rsidRDefault="0047689D" w:rsidP="0047689D">
      <w:pPr>
        <w:bidi/>
        <w:jc w:val="both"/>
        <w:rPr>
          <w:rFonts w:cs="David" w:hint="cs"/>
          <w:rtl/>
        </w:rPr>
      </w:pPr>
    </w:p>
    <w:p w14:paraId="05F30F36" w14:textId="77777777" w:rsidR="0047689D" w:rsidRPr="0047689D" w:rsidRDefault="0047689D" w:rsidP="0047689D">
      <w:pPr>
        <w:bidi/>
        <w:ind w:firstLine="567"/>
        <w:jc w:val="both"/>
        <w:rPr>
          <w:rFonts w:cs="David" w:hint="cs"/>
          <w:rtl/>
        </w:rPr>
      </w:pPr>
      <w:r w:rsidRPr="0047689D">
        <w:rPr>
          <w:rFonts w:cs="David" w:hint="cs"/>
          <w:rtl/>
        </w:rPr>
        <w:t>ללא קשר לקואליציה אופוזיציה, אנחנו מנסים לשפר ולייעל את עבודתה של הכנסת, האם ניסית לראות את זה מהכובע הקודם שלך כמזכיר ממשלה וכיושב ראש הקואליציה?</w:t>
      </w:r>
    </w:p>
    <w:p w14:paraId="589B2BA9" w14:textId="77777777" w:rsidR="0047689D" w:rsidRPr="0047689D" w:rsidRDefault="0047689D" w:rsidP="0047689D">
      <w:pPr>
        <w:bidi/>
        <w:jc w:val="both"/>
        <w:rPr>
          <w:rFonts w:cs="David" w:hint="cs"/>
          <w:rtl/>
        </w:rPr>
      </w:pPr>
    </w:p>
    <w:p w14:paraId="53E6D034" w14:textId="77777777" w:rsidR="0047689D" w:rsidRPr="0047689D" w:rsidRDefault="0047689D" w:rsidP="0047689D">
      <w:pPr>
        <w:bidi/>
        <w:jc w:val="both"/>
        <w:rPr>
          <w:rFonts w:cs="David" w:hint="cs"/>
          <w:rtl/>
        </w:rPr>
      </w:pPr>
      <w:r w:rsidRPr="0047689D">
        <w:rPr>
          <w:rFonts w:cs="David" w:hint="cs"/>
          <w:u w:val="single"/>
          <w:rtl/>
        </w:rPr>
        <w:t>גדעון סער:</w:t>
      </w:r>
    </w:p>
    <w:p w14:paraId="58CE449D" w14:textId="77777777" w:rsidR="0047689D" w:rsidRPr="0047689D" w:rsidRDefault="0047689D" w:rsidP="0047689D">
      <w:pPr>
        <w:bidi/>
        <w:jc w:val="both"/>
        <w:rPr>
          <w:rFonts w:cs="David" w:hint="cs"/>
          <w:rtl/>
        </w:rPr>
      </w:pPr>
    </w:p>
    <w:p w14:paraId="7C2B202F" w14:textId="77777777" w:rsidR="0047689D" w:rsidRPr="0047689D" w:rsidRDefault="0047689D" w:rsidP="0047689D">
      <w:pPr>
        <w:bidi/>
        <w:ind w:firstLine="567"/>
        <w:jc w:val="both"/>
        <w:rPr>
          <w:rFonts w:cs="David" w:hint="cs"/>
          <w:rtl/>
        </w:rPr>
      </w:pPr>
      <w:r w:rsidRPr="0047689D">
        <w:rPr>
          <w:rFonts w:cs="David" w:hint="cs"/>
          <w:rtl/>
        </w:rPr>
        <w:t xml:space="preserve">חד משמעית כן ואני אסביר למה. אם לא הייתי מסתכל על הכובע השני שלי והייתי מציג את זה בצורה פופוליסטית, הייתי אומר שהממשלה, לפחות כמו חברי הכנסת, תמתין 45 יום. אני לא אומר את זה כי אני יודע שגם הממשלה, מבחינת ההיגיון, אמונה על הדברים שדחופים לעשות אותם, הרבה יותר מחבר כנסת פרטי. אבל, יחד עם זאת, שבוע ימים זה אומר שמניחים את הצעת החוק ביום רביעי בשעה 16:00 אחר הצהריים, כשכמעט אין חברי כנסת בבניין, וביום שני כבר אפשר להצביע עליה. אין שום סיכוי בעולם, כמעט, שמישהו ילמד אותה לפני שהוא מצביע עליה, אלא אם כן הנושא מאוד תקשורתי. לכן אני אומר שבזה אני עושה את המינימום להגן על הליכי החקיקה. </w:t>
      </w:r>
    </w:p>
    <w:p w14:paraId="1D7EB385" w14:textId="77777777" w:rsidR="0047689D" w:rsidRPr="0047689D" w:rsidRDefault="0047689D" w:rsidP="0047689D">
      <w:pPr>
        <w:bidi/>
        <w:jc w:val="both"/>
        <w:rPr>
          <w:rFonts w:cs="David" w:hint="cs"/>
          <w:rtl/>
        </w:rPr>
      </w:pPr>
    </w:p>
    <w:p w14:paraId="20B9C651" w14:textId="77777777" w:rsidR="0047689D" w:rsidRPr="0047689D" w:rsidRDefault="0047689D" w:rsidP="0047689D">
      <w:pPr>
        <w:bidi/>
        <w:ind w:firstLine="567"/>
        <w:jc w:val="both"/>
        <w:rPr>
          <w:rFonts w:cs="David" w:hint="cs"/>
          <w:rtl/>
        </w:rPr>
      </w:pPr>
      <w:r w:rsidRPr="0047689D">
        <w:rPr>
          <w:rFonts w:cs="David" w:hint="cs"/>
          <w:rtl/>
        </w:rPr>
        <w:t xml:space="preserve">לממשלה עדיין יש את הכלי שהיא נשענת על רוב והיא יכולה לבוא לוועדת הכנסת ולבקש פטור מחובת הנחה. מקסימום הממשלה תגיש קצת יותר בקשות לפטור מחובת הנחה וקצת יותר תגיע לוועדה הזאת. לדעתי זה הסדר מאוזן, הסדר טוב, שמגן על הליכי החקיקה בכנסת. </w:t>
      </w:r>
    </w:p>
    <w:p w14:paraId="11F9D277" w14:textId="77777777" w:rsidR="0047689D" w:rsidRPr="0047689D" w:rsidRDefault="0047689D" w:rsidP="0047689D">
      <w:pPr>
        <w:bidi/>
        <w:jc w:val="both"/>
        <w:rPr>
          <w:rFonts w:cs="David" w:hint="cs"/>
          <w:rtl/>
        </w:rPr>
      </w:pPr>
    </w:p>
    <w:p w14:paraId="380BEC2F" w14:textId="77777777" w:rsidR="0047689D" w:rsidRPr="0047689D" w:rsidRDefault="0047689D" w:rsidP="0047689D">
      <w:pPr>
        <w:bidi/>
        <w:jc w:val="both"/>
        <w:rPr>
          <w:rFonts w:cs="David" w:hint="cs"/>
          <w:u w:val="single"/>
          <w:rtl/>
        </w:rPr>
      </w:pPr>
      <w:r w:rsidRPr="0047689D">
        <w:rPr>
          <w:rFonts w:cs="David" w:hint="cs"/>
          <w:u w:val="single"/>
          <w:rtl/>
        </w:rPr>
        <w:t>ראובן ריבלין:</w:t>
      </w:r>
    </w:p>
    <w:p w14:paraId="3C708F75" w14:textId="77777777" w:rsidR="0047689D" w:rsidRPr="0047689D" w:rsidRDefault="0047689D" w:rsidP="0047689D">
      <w:pPr>
        <w:bidi/>
        <w:jc w:val="both"/>
        <w:rPr>
          <w:rFonts w:cs="David" w:hint="cs"/>
          <w:rtl/>
        </w:rPr>
      </w:pPr>
    </w:p>
    <w:p w14:paraId="453C40D0" w14:textId="77777777" w:rsidR="0047689D" w:rsidRPr="0047689D" w:rsidRDefault="0047689D" w:rsidP="0047689D">
      <w:pPr>
        <w:bidi/>
        <w:ind w:firstLine="567"/>
        <w:jc w:val="both"/>
        <w:rPr>
          <w:rFonts w:cs="David" w:hint="cs"/>
          <w:rtl/>
        </w:rPr>
      </w:pPr>
      <w:r w:rsidRPr="0047689D">
        <w:rPr>
          <w:rFonts w:cs="David" w:hint="cs"/>
          <w:rtl/>
        </w:rPr>
        <w:t>בהצעה יש הגיון רב וצריך לשמוע את מי שמתנגד.</w:t>
      </w:r>
    </w:p>
    <w:p w14:paraId="338F4614" w14:textId="77777777" w:rsidR="0047689D" w:rsidRPr="0047689D" w:rsidRDefault="0047689D" w:rsidP="0047689D">
      <w:pPr>
        <w:bidi/>
        <w:jc w:val="both"/>
        <w:rPr>
          <w:rFonts w:cs="David" w:hint="cs"/>
          <w:rtl/>
        </w:rPr>
      </w:pPr>
    </w:p>
    <w:p w14:paraId="1A8030EE" w14:textId="77777777" w:rsidR="0047689D" w:rsidRPr="0047689D" w:rsidRDefault="0047689D" w:rsidP="0047689D">
      <w:pPr>
        <w:bidi/>
        <w:jc w:val="both"/>
        <w:rPr>
          <w:rFonts w:cs="David" w:hint="cs"/>
          <w:rtl/>
        </w:rPr>
      </w:pPr>
      <w:r w:rsidRPr="0047689D">
        <w:rPr>
          <w:rFonts w:cs="David" w:hint="cs"/>
          <w:u w:val="single"/>
          <w:rtl/>
        </w:rPr>
        <w:t>דלית דרור:</w:t>
      </w:r>
    </w:p>
    <w:p w14:paraId="42E1CEC3" w14:textId="77777777" w:rsidR="0047689D" w:rsidRPr="0047689D" w:rsidRDefault="0047689D" w:rsidP="0047689D">
      <w:pPr>
        <w:bidi/>
        <w:jc w:val="both"/>
        <w:rPr>
          <w:rFonts w:cs="David" w:hint="cs"/>
          <w:rtl/>
        </w:rPr>
      </w:pPr>
    </w:p>
    <w:p w14:paraId="6BC5E06F" w14:textId="77777777" w:rsidR="0047689D" w:rsidRPr="0047689D" w:rsidRDefault="0047689D" w:rsidP="0047689D">
      <w:pPr>
        <w:bidi/>
        <w:ind w:firstLine="567"/>
        <w:jc w:val="both"/>
        <w:rPr>
          <w:rFonts w:cs="David" w:hint="cs"/>
          <w:rtl/>
        </w:rPr>
      </w:pPr>
      <w:r w:rsidRPr="0047689D">
        <w:rPr>
          <w:rFonts w:cs="David" w:hint="cs"/>
          <w:rtl/>
        </w:rPr>
        <w:t xml:space="preserve">הממשלה מתנגדת לתיקון הזה בתקנון. כידוע, הצעות החוק הממשלתיות שונות מאוד מהצעות של חברי הכנסת. הרבה מאוד עבודה נעשית לפני. </w:t>
      </w:r>
    </w:p>
    <w:p w14:paraId="213FFB1C" w14:textId="77777777" w:rsidR="0047689D" w:rsidRPr="0047689D" w:rsidRDefault="0047689D" w:rsidP="0047689D">
      <w:pPr>
        <w:bidi/>
        <w:jc w:val="both"/>
        <w:rPr>
          <w:rFonts w:cs="David" w:hint="cs"/>
          <w:rtl/>
        </w:rPr>
      </w:pPr>
    </w:p>
    <w:p w14:paraId="2E913385" w14:textId="77777777" w:rsidR="0047689D" w:rsidRPr="0047689D" w:rsidRDefault="0047689D" w:rsidP="0047689D">
      <w:pPr>
        <w:bidi/>
        <w:jc w:val="both"/>
        <w:rPr>
          <w:rFonts w:cs="David" w:hint="cs"/>
          <w:rtl/>
        </w:rPr>
      </w:pPr>
      <w:r w:rsidRPr="0047689D">
        <w:rPr>
          <w:rFonts w:cs="David" w:hint="cs"/>
          <w:u w:val="single"/>
          <w:rtl/>
        </w:rPr>
        <w:t>היו"ר רוחמה אברהם</w:t>
      </w:r>
      <w:r w:rsidRPr="0047689D">
        <w:rPr>
          <w:rFonts w:cs="David" w:hint="cs"/>
          <w:rtl/>
        </w:rPr>
        <w:t>:</w:t>
      </w:r>
    </w:p>
    <w:p w14:paraId="137240B3" w14:textId="77777777" w:rsidR="0047689D" w:rsidRPr="0047689D" w:rsidRDefault="0047689D" w:rsidP="0047689D">
      <w:pPr>
        <w:bidi/>
        <w:jc w:val="both"/>
        <w:rPr>
          <w:rFonts w:cs="David" w:hint="cs"/>
          <w:rtl/>
        </w:rPr>
      </w:pPr>
    </w:p>
    <w:p w14:paraId="2128BC2A" w14:textId="77777777" w:rsidR="0047689D" w:rsidRPr="0047689D" w:rsidRDefault="0047689D" w:rsidP="0047689D">
      <w:pPr>
        <w:bidi/>
        <w:ind w:firstLine="567"/>
        <w:jc w:val="both"/>
        <w:rPr>
          <w:rFonts w:cs="David" w:hint="cs"/>
          <w:rtl/>
        </w:rPr>
      </w:pPr>
      <w:r w:rsidRPr="0047689D">
        <w:rPr>
          <w:rFonts w:cs="David" w:hint="cs"/>
          <w:rtl/>
        </w:rPr>
        <w:t>בלי לזלזל בעבודתם של חברי הכנסת, שעושים גם כן עבודה נרחבת ומקיפה יחד עם היועצים המשפטיים.</w:t>
      </w:r>
    </w:p>
    <w:p w14:paraId="32C76662" w14:textId="77777777" w:rsidR="0047689D" w:rsidRPr="0047689D" w:rsidRDefault="0047689D" w:rsidP="0047689D">
      <w:pPr>
        <w:bidi/>
        <w:jc w:val="both"/>
        <w:rPr>
          <w:rFonts w:cs="David" w:hint="cs"/>
          <w:rtl/>
        </w:rPr>
      </w:pPr>
    </w:p>
    <w:p w14:paraId="26AF9040" w14:textId="77777777" w:rsidR="0047689D" w:rsidRPr="0047689D" w:rsidRDefault="0047689D" w:rsidP="0047689D">
      <w:pPr>
        <w:bidi/>
        <w:jc w:val="both"/>
        <w:rPr>
          <w:rFonts w:cs="David" w:hint="cs"/>
          <w:u w:val="single"/>
          <w:rtl/>
        </w:rPr>
      </w:pPr>
      <w:r w:rsidRPr="0047689D">
        <w:rPr>
          <w:rFonts w:cs="David" w:hint="cs"/>
          <w:u w:val="single"/>
          <w:rtl/>
        </w:rPr>
        <w:t>דלית דרור:</w:t>
      </w:r>
    </w:p>
    <w:p w14:paraId="383DA824" w14:textId="77777777" w:rsidR="0047689D" w:rsidRPr="0047689D" w:rsidRDefault="0047689D" w:rsidP="0047689D">
      <w:pPr>
        <w:bidi/>
        <w:jc w:val="both"/>
        <w:rPr>
          <w:rFonts w:cs="David" w:hint="cs"/>
          <w:u w:val="single"/>
          <w:rtl/>
        </w:rPr>
      </w:pPr>
    </w:p>
    <w:p w14:paraId="30682C18" w14:textId="77777777" w:rsidR="0047689D" w:rsidRPr="0047689D" w:rsidRDefault="0047689D" w:rsidP="0047689D">
      <w:pPr>
        <w:bidi/>
        <w:jc w:val="both"/>
        <w:rPr>
          <w:rFonts w:cs="David" w:hint="cs"/>
          <w:rtl/>
        </w:rPr>
      </w:pPr>
      <w:r w:rsidRPr="0047689D">
        <w:rPr>
          <w:rFonts w:cs="David" w:hint="cs"/>
          <w:rtl/>
        </w:rPr>
        <w:tab/>
        <w:t xml:space="preserve">אבל בדרך כלל אחרי ולא לפני, דיברנו על זה בשבוע שעבר. </w:t>
      </w:r>
    </w:p>
    <w:p w14:paraId="27706558" w14:textId="77777777" w:rsidR="0047689D" w:rsidRPr="0047689D" w:rsidRDefault="0047689D" w:rsidP="0047689D">
      <w:pPr>
        <w:bidi/>
        <w:jc w:val="both"/>
        <w:rPr>
          <w:rFonts w:cs="David" w:hint="cs"/>
          <w:rtl/>
        </w:rPr>
      </w:pPr>
    </w:p>
    <w:p w14:paraId="1DECA588"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1A970D9A" w14:textId="77777777" w:rsidR="0047689D" w:rsidRPr="0047689D" w:rsidRDefault="0047689D" w:rsidP="0047689D">
      <w:pPr>
        <w:bidi/>
        <w:jc w:val="both"/>
        <w:rPr>
          <w:rFonts w:cs="David" w:hint="cs"/>
          <w:rtl/>
        </w:rPr>
      </w:pPr>
    </w:p>
    <w:p w14:paraId="2FF19374" w14:textId="77777777" w:rsidR="0047689D" w:rsidRPr="0047689D" w:rsidRDefault="0047689D" w:rsidP="0047689D">
      <w:pPr>
        <w:bidi/>
        <w:ind w:firstLine="567"/>
        <w:jc w:val="both"/>
        <w:rPr>
          <w:rFonts w:cs="David" w:hint="cs"/>
          <w:rtl/>
        </w:rPr>
      </w:pPr>
      <w:r w:rsidRPr="0047689D">
        <w:rPr>
          <w:rFonts w:cs="David" w:hint="cs"/>
          <w:rtl/>
        </w:rPr>
        <w:t xml:space="preserve">גם לפני. המחלקה המשפטית עובדת מרגע שחבר הכנסת מעלה את הרעיון או את הצעת החוק. אם ההצעה רצינית וחבר הכנסת רציני, אז היו פה מקרים שהמחלקה המשפטית ישבה שעות וימים על מנת לנסח הצעת חוק.  </w:t>
      </w:r>
    </w:p>
    <w:p w14:paraId="61B2A00E" w14:textId="77777777" w:rsidR="0047689D" w:rsidRPr="0047689D" w:rsidRDefault="0047689D" w:rsidP="0047689D">
      <w:pPr>
        <w:bidi/>
        <w:jc w:val="both"/>
        <w:rPr>
          <w:rFonts w:cs="David" w:hint="cs"/>
          <w:rtl/>
        </w:rPr>
      </w:pPr>
    </w:p>
    <w:p w14:paraId="1CB32DE7" w14:textId="77777777" w:rsidR="0047689D" w:rsidRPr="0047689D" w:rsidRDefault="0047689D" w:rsidP="0047689D">
      <w:pPr>
        <w:bidi/>
        <w:jc w:val="both"/>
        <w:rPr>
          <w:rFonts w:cs="David" w:hint="cs"/>
          <w:rtl/>
        </w:rPr>
      </w:pPr>
      <w:r w:rsidRPr="0047689D">
        <w:rPr>
          <w:rFonts w:cs="David" w:hint="cs"/>
          <w:u w:val="single"/>
          <w:rtl/>
        </w:rPr>
        <w:t>דלית דרור:</w:t>
      </w:r>
    </w:p>
    <w:p w14:paraId="20F4B137" w14:textId="77777777" w:rsidR="0047689D" w:rsidRPr="0047689D" w:rsidRDefault="0047689D" w:rsidP="0047689D">
      <w:pPr>
        <w:bidi/>
        <w:jc w:val="both"/>
        <w:rPr>
          <w:rFonts w:cs="David" w:hint="cs"/>
          <w:rtl/>
        </w:rPr>
      </w:pPr>
    </w:p>
    <w:p w14:paraId="663F4A98" w14:textId="77777777" w:rsidR="0047689D" w:rsidRPr="0047689D" w:rsidRDefault="0047689D" w:rsidP="0047689D">
      <w:pPr>
        <w:bidi/>
        <w:ind w:firstLine="567"/>
        <w:jc w:val="both"/>
        <w:rPr>
          <w:rFonts w:cs="David" w:hint="cs"/>
          <w:rtl/>
        </w:rPr>
      </w:pPr>
      <w:r w:rsidRPr="0047689D">
        <w:rPr>
          <w:rFonts w:cs="David" w:hint="cs"/>
          <w:rtl/>
        </w:rPr>
        <w:t xml:space="preserve">זאת לא תחרות של תחרות ושל קרדיטים. פשוט, יש תהליך לפי תקנון הממשלה שהצעת חוק ממשלתית עוברת. </w:t>
      </w:r>
    </w:p>
    <w:p w14:paraId="251D8B3A" w14:textId="77777777" w:rsidR="0047689D" w:rsidRPr="0047689D" w:rsidRDefault="0047689D" w:rsidP="0047689D">
      <w:pPr>
        <w:bidi/>
        <w:jc w:val="both"/>
        <w:rPr>
          <w:rFonts w:cs="David" w:hint="cs"/>
          <w:rtl/>
        </w:rPr>
      </w:pPr>
    </w:p>
    <w:p w14:paraId="7972FA05" w14:textId="77777777" w:rsidR="0047689D" w:rsidRPr="0047689D" w:rsidRDefault="0047689D" w:rsidP="0047689D">
      <w:pPr>
        <w:bidi/>
        <w:jc w:val="both"/>
        <w:rPr>
          <w:rFonts w:cs="David" w:hint="cs"/>
          <w:rtl/>
        </w:rPr>
      </w:pPr>
      <w:r w:rsidRPr="0047689D">
        <w:rPr>
          <w:rFonts w:cs="David" w:hint="cs"/>
          <w:u w:val="single"/>
          <w:rtl/>
        </w:rPr>
        <w:t>ראובן ריבלין:</w:t>
      </w:r>
    </w:p>
    <w:p w14:paraId="4AEE9CBC" w14:textId="77777777" w:rsidR="0047689D" w:rsidRPr="0047689D" w:rsidRDefault="0047689D" w:rsidP="0047689D">
      <w:pPr>
        <w:bidi/>
        <w:jc w:val="both"/>
        <w:rPr>
          <w:rFonts w:cs="David" w:hint="cs"/>
          <w:rtl/>
        </w:rPr>
      </w:pPr>
    </w:p>
    <w:p w14:paraId="3EFFA925" w14:textId="77777777" w:rsidR="0047689D" w:rsidRPr="0047689D" w:rsidRDefault="0047689D" w:rsidP="0047689D">
      <w:pPr>
        <w:bidi/>
        <w:ind w:firstLine="567"/>
        <w:jc w:val="both"/>
        <w:rPr>
          <w:rFonts w:cs="David" w:hint="cs"/>
          <w:rtl/>
        </w:rPr>
      </w:pPr>
      <w:r w:rsidRPr="0047689D">
        <w:rPr>
          <w:rFonts w:cs="David" w:hint="cs"/>
          <w:rtl/>
        </w:rPr>
        <w:t xml:space="preserve">גברתי ממשרד המשפטים, אם חבר כנסת עובד בסדר או לא בסדר יש תמיד מי שיתקן אותו, בוודאי שיש מי שיבחר אותו. אוי ואבוי אם יש הצעות יותר טובות ופחות טובות למשרד המשפטים. שם השלמות היא מחויבת בכל הצעה ובכל מקרה. </w:t>
      </w:r>
    </w:p>
    <w:p w14:paraId="7108C9E7" w14:textId="77777777" w:rsidR="0047689D" w:rsidRPr="0047689D" w:rsidRDefault="0047689D" w:rsidP="0047689D">
      <w:pPr>
        <w:bidi/>
        <w:jc w:val="both"/>
        <w:rPr>
          <w:rFonts w:cs="David" w:hint="cs"/>
          <w:rtl/>
        </w:rPr>
      </w:pPr>
    </w:p>
    <w:p w14:paraId="79369E79" w14:textId="77777777" w:rsidR="0047689D" w:rsidRPr="0047689D" w:rsidRDefault="0047689D" w:rsidP="0047689D">
      <w:pPr>
        <w:bidi/>
        <w:jc w:val="both"/>
        <w:rPr>
          <w:rFonts w:cs="David" w:hint="cs"/>
          <w:rtl/>
        </w:rPr>
      </w:pPr>
      <w:r w:rsidRPr="0047689D">
        <w:rPr>
          <w:rFonts w:cs="David" w:hint="cs"/>
          <w:u w:val="single"/>
          <w:rtl/>
        </w:rPr>
        <w:t>דלית דרור:</w:t>
      </w:r>
    </w:p>
    <w:p w14:paraId="3F6A7607" w14:textId="77777777" w:rsidR="0047689D" w:rsidRPr="0047689D" w:rsidRDefault="0047689D" w:rsidP="0047689D">
      <w:pPr>
        <w:bidi/>
        <w:jc w:val="both"/>
        <w:rPr>
          <w:rFonts w:cs="David" w:hint="cs"/>
          <w:rtl/>
        </w:rPr>
      </w:pPr>
    </w:p>
    <w:p w14:paraId="723EBDEF" w14:textId="77777777" w:rsidR="0047689D" w:rsidRPr="0047689D" w:rsidRDefault="0047689D" w:rsidP="0047689D">
      <w:pPr>
        <w:bidi/>
        <w:ind w:firstLine="567"/>
        <w:jc w:val="both"/>
        <w:rPr>
          <w:rFonts w:cs="David" w:hint="cs"/>
          <w:rtl/>
        </w:rPr>
      </w:pPr>
      <w:r w:rsidRPr="0047689D">
        <w:rPr>
          <w:rFonts w:cs="David" w:hint="cs"/>
          <w:rtl/>
        </w:rPr>
        <w:t>אני ממש לא מתכוונת לחלק ציונים. אני רק אומרת שיש תהליך מוקדם שהצעת חוק עוברת בממשלה והצעת חוק פרטית איננה עוברת, ולכן יש לה קריאה נוספת כי יש הכרה בכך. היא לא עברה את התהליך שעוברות הצעות ממשלתיות. כאשר מגיעה הצעה ממשלתית וחברי הכנסת רוצים לגבש עליה עמדה, בדרך כלל לא נכנסים לפרטי הנוסח אלא רק הבנה עקרונית של העניין ועמדה עקרונית בנושא.</w:t>
      </w:r>
    </w:p>
    <w:p w14:paraId="6C098065" w14:textId="77777777" w:rsidR="0047689D" w:rsidRPr="0047689D" w:rsidRDefault="0047689D" w:rsidP="0047689D">
      <w:pPr>
        <w:bidi/>
        <w:jc w:val="both"/>
        <w:rPr>
          <w:rFonts w:cs="David" w:hint="cs"/>
          <w:rtl/>
        </w:rPr>
      </w:pPr>
    </w:p>
    <w:p w14:paraId="438F8539" w14:textId="77777777" w:rsidR="0047689D" w:rsidRPr="0047689D" w:rsidRDefault="0047689D" w:rsidP="0047689D">
      <w:pPr>
        <w:bidi/>
        <w:jc w:val="both"/>
        <w:rPr>
          <w:rFonts w:cs="David" w:hint="cs"/>
          <w:u w:val="single"/>
          <w:rtl/>
        </w:rPr>
      </w:pPr>
      <w:r w:rsidRPr="0047689D">
        <w:rPr>
          <w:rFonts w:cs="David" w:hint="cs"/>
          <w:u w:val="single"/>
          <w:rtl/>
        </w:rPr>
        <w:t>מאיר פרוש:</w:t>
      </w:r>
    </w:p>
    <w:p w14:paraId="73F6B026" w14:textId="77777777" w:rsidR="0047689D" w:rsidRPr="0047689D" w:rsidRDefault="0047689D" w:rsidP="0047689D">
      <w:pPr>
        <w:bidi/>
        <w:jc w:val="both"/>
        <w:rPr>
          <w:rFonts w:cs="David" w:hint="cs"/>
          <w:u w:val="single"/>
          <w:rtl/>
        </w:rPr>
      </w:pPr>
    </w:p>
    <w:p w14:paraId="59D096D7" w14:textId="77777777" w:rsidR="0047689D" w:rsidRPr="0047689D" w:rsidRDefault="0047689D" w:rsidP="0047689D">
      <w:pPr>
        <w:bidi/>
        <w:jc w:val="both"/>
        <w:rPr>
          <w:rFonts w:cs="David" w:hint="cs"/>
          <w:rtl/>
        </w:rPr>
      </w:pPr>
      <w:r w:rsidRPr="0047689D">
        <w:rPr>
          <w:rFonts w:cs="David" w:hint="cs"/>
          <w:rtl/>
        </w:rPr>
        <w:tab/>
        <w:t xml:space="preserve">זאת כאשר אפשר לקרוא את הצעת החוק שמביאים בפנינו. לא תמיד אפשר לקרוא כי יש צילומים שאי אפשר לקרוא. </w:t>
      </w:r>
    </w:p>
    <w:p w14:paraId="3237ABD2" w14:textId="77777777" w:rsidR="0047689D" w:rsidRPr="0047689D" w:rsidRDefault="0047689D" w:rsidP="0047689D">
      <w:pPr>
        <w:bidi/>
        <w:jc w:val="both"/>
        <w:rPr>
          <w:rFonts w:cs="David" w:hint="cs"/>
          <w:rtl/>
        </w:rPr>
      </w:pPr>
    </w:p>
    <w:p w14:paraId="1CC7587B" w14:textId="77777777" w:rsidR="0047689D" w:rsidRPr="0047689D" w:rsidRDefault="0047689D" w:rsidP="0047689D">
      <w:pPr>
        <w:bidi/>
        <w:jc w:val="both"/>
        <w:rPr>
          <w:rFonts w:cs="David" w:hint="cs"/>
          <w:u w:val="single"/>
          <w:rtl/>
        </w:rPr>
      </w:pPr>
      <w:r w:rsidRPr="0047689D">
        <w:rPr>
          <w:rFonts w:cs="David" w:hint="cs"/>
          <w:u w:val="single"/>
          <w:rtl/>
        </w:rPr>
        <w:t>היו"ר רוחמה אברהם:</w:t>
      </w:r>
    </w:p>
    <w:p w14:paraId="269A1B36" w14:textId="77777777" w:rsidR="0047689D" w:rsidRPr="0047689D" w:rsidRDefault="0047689D" w:rsidP="0047689D">
      <w:pPr>
        <w:bidi/>
        <w:jc w:val="both"/>
        <w:rPr>
          <w:rFonts w:cs="David" w:hint="cs"/>
          <w:u w:val="single"/>
          <w:rtl/>
        </w:rPr>
      </w:pPr>
    </w:p>
    <w:p w14:paraId="0112A6C3" w14:textId="77777777" w:rsidR="0047689D" w:rsidRPr="0047689D" w:rsidRDefault="0047689D" w:rsidP="0047689D">
      <w:pPr>
        <w:bidi/>
        <w:jc w:val="both"/>
        <w:rPr>
          <w:rFonts w:cs="David" w:hint="cs"/>
          <w:rtl/>
        </w:rPr>
      </w:pPr>
      <w:r w:rsidRPr="0047689D">
        <w:rPr>
          <w:rFonts w:cs="David" w:hint="cs"/>
          <w:rtl/>
        </w:rPr>
        <w:tab/>
        <w:t xml:space="preserve">גם בהיבט שהעלה חבר הכנסת סער, שלעיתים מונחת הצעת חוק ממשלתית ביום רביעי בלילה וביום שני אתה יכול להצביע עליה.  </w:t>
      </w:r>
    </w:p>
    <w:p w14:paraId="43942689" w14:textId="77777777" w:rsidR="0047689D" w:rsidRPr="0047689D" w:rsidRDefault="0047689D" w:rsidP="0047689D">
      <w:pPr>
        <w:bidi/>
        <w:jc w:val="both"/>
        <w:rPr>
          <w:rFonts w:cs="David" w:hint="cs"/>
          <w:rtl/>
        </w:rPr>
      </w:pPr>
      <w:r w:rsidRPr="0047689D">
        <w:rPr>
          <w:rFonts w:cs="David"/>
          <w:rtl/>
        </w:rPr>
        <w:br w:type="page"/>
      </w:r>
    </w:p>
    <w:p w14:paraId="2597293E" w14:textId="77777777" w:rsidR="0047689D" w:rsidRPr="0047689D" w:rsidRDefault="0047689D" w:rsidP="0047689D">
      <w:pPr>
        <w:bidi/>
        <w:jc w:val="both"/>
        <w:rPr>
          <w:rFonts w:cs="David" w:hint="cs"/>
          <w:rtl/>
        </w:rPr>
      </w:pPr>
      <w:r w:rsidRPr="0047689D">
        <w:rPr>
          <w:rFonts w:cs="David" w:hint="cs"/>
          <w:u w:val="single"/>
          <w:rtl/>
        </w:rPr>
        <w:t>גדעון סער:</w:t>
      </w:r>
    </w:p>
    <w:p w14:paraId="3315FBCD" w14:textId="77777777" w:rsidR="0047689D" w:rsidRPr="0047689D" w:rsidRDefault="0047689D" w:rsidP="0047689D">
      <w:pPr>
        <w:bidi/>
        <w:jc w:val="both"/>
        <w:rPr>
          <w:rFonts w:cs="David" w:hint="cs"/>
          <w:rtl/>
        </w:rPr>
      </w:pPr>
    </w:p>
    <w:p w14:paraId="6D69BDDD" w14:textId="77777777" w:rsidR="0047689D" w:rsidRPr="0047689D" w:rsidRDefault="0047689D" w:rsidP="0047689D">
      <w:pPr>
        <w:bidi/>
        <w:jc w:val="both"/>
        <w:rPr>
          <w:rFonts w:cs="David" w:hint="cs"/>
          <w:rtl/>
        </w:rPr>
      </w:pPr>
      <w:r w:rsidRPr="0047689D">
        <w:rPr>
          <w:rFonts w:cs="David" w:hint="cs"/>
          <w:rtl/>
        </w:rPr>
        <w:tab/>
        <w:t xml:space="preserve">לפעמים זה משני עד רביעי אבל אם היושב ראש מתיר להביא הצעת ממשלה ביום רביעי, והרבה פעמים הוא מתיר - - - </w:t>
      </w:r>
    </w:p>
    <w:p w14:paraId="0CA5B1B0" w14:textId="77777777" w:rsidR="0047689D" w:rsidRPr="0047689D" w:rsidRDefault="0047689D" w:rsidP="0047689D">
      <w:pPr>
        <w:bidi/>
        <w:jc w:val="both"/>
        <w:rPr>
          <w:rFonts w:cs="David" w:hint="cs"/>
          <w:rtl/>
        </w:rPr>
      </w:pPr>
    </w:p>
    <w:p w14:paraId="4B9E5DB7" w14:textId="77777777" w:rsidR="0047689D" w:rsidRPr="0047689D" w:rsidRDefault="0047689D" w:rsidP="0047689D">
      <w:pPr>
        <w:bidi/>
        <w:jc w:val="both"/>
        <w:rPr>
          <w:rFonts w:cs="David" w:hint="cs"/>
          <w:rtl/>
        </w:rPr>
      </w:pPr>
      <w:r w:rsidRPr="0047689D">
        <w:rPr>
          <w:rFonts w:cs="David" w:hint="cs"/>
          <w:u w:val="single"/>
          <w:rtl/>
        </w:rPr>
        <w:t>ראובן ריבלין:</w:t>
      </w:r>
    </w:p>
    <w:p w14:paraId="157E18D7" w14:textId="77777777" w:rsidR="0047689D" w:rsidRPr="0047689D" w:rsidRDefault="0047689D" w:rsidP="0047689D">
      <w:pPr>
        <w:bidi/>
        <w:jc w:val="both"/>
        <w:rPr>
          <w:rFonts w:cs="David" w:hint="cs"/>
          <w:rtl/>
        </w:rPr>
      </w:pPr>
    </w:p>
    <w:p w14:paraId="218B9E0A" w14:textId="77777777" w:rsidR="0047689D" w:rsidRPr="0047689D" w:rsidRDefault="0047689D" w:rsidP="0047689D">
      <w:pPr>
        <w:bidi/>
        <w:ind w:firstLine="567"/>
        <w:jc w:val="both"/>
        <w:rPr>
          <w:rFonts w:cs="David" w:hint="cs"/>
          <w:rtl/>
        </w:rPr>
      </w:pPr>
      <w:r w:rsidRPr="0047689D">
        <w:rPr>
          <w:rFonts w:cs="David" w:hint="cs"/>
          <w:rtl/>
        </w:rPr>
        <w:t xml:space="preserve">הכנסת צריכה להיות פעילה כל זמן שהיא פתוחה. </w:t>
      </w:r>
    </w:p>
    <w:p w14:paraId="043AA660" w14:textId="77777777" w:rsidR="0047689D" w:rsidRPr="0047689D" w:rsidRDefault="0047689D" w:rsidP="0047689D">
      <w:pPr>
        <w:bidi/>
        <w:jc w:val="both"/>
        <w:rPr>
          <w:rFonts w:cs="David" w:hint="cs"/>
          <w:rtl/>
        </w:rPr>
      </w:pPr>
    </w:p>
    <w:p w14:paraId="590D61F4" w14:textId="77777777" w:rsidR="0047689D" w:rsidRPr="0047689D" w:rsidRDefault="0047689D" w:rsidP="0047689D">
      <w:pPr>
        <w:bidi/>
        <w:jc w:val="both"/>
        <w:rPr>
          <w:rFonts w:cs="David" w:hint="cs"/>
          <w:rtl/>
        </w:rPr>
      </w:pPr>
      <w:r w:rsidRPr="0047689D">
        <w:rPr>
          <w:rFonts w:cs="David" w:hint="cs"/>
          <w:u w:val="single"/>
          <w:rtl/>
        </w:rPr>
        <w:t>דלית דרור:</w:t>
      </w:r>
    </w:p>
    <w:p w14:paraId="7173A681" w14:textId="77777777" w:rsidR="0047689D" w:rsidRPr="0047689D" w:rsidRDefault="0047689D" w:rsidP="0047689D">
      <w:pPr>
        <w:bidi/>
        <w:jc w:val="both"/>
        <w:rPr>
          <w:rFonts w:cs="David" w:hint="cs"/>
          <w:rtl/>
        </w:rPr>
      </w:pPr>
    </w:p>
    <w:p w14:paraId="7CC78D09" w14:textId="77777777" w:rsidR="0047689D" w:rsidRPr="0047689D" w:rsidRDefault="0047689D" w:rsidP="0047689D">
      <w:pPr>
        <w:bidi/>
        <w:ind w:firstLine="567"/>
        <w:jc w:val="both"/>
        <w:rPr>
          <w:rFonts w:cs="David" w:hint="cs"/>
          <w:rtl/>
        </w:rPr>
      </w:pPr>
      <w:r w:rsidRPr="0047689D">
        <w:rPr>
          <w:rFonts w:cs="David" w:hint="cs"/>
          <w:rtl/>
        </w:rPr>
        <w:t xml:space="preserve">התוצאה המעשית של ההצעה היא שהוועדה תוצף בבקשות לפטור מהנחה. </w:t>
      </w:r>
    </w:p>
    <w:p w14:paraId="0E7A7AF3" w14:textId="77777777" w:rsidR="0047689D" w:rsidRPr="0047689D" w:rsidRDefault="0047689D" w:rsidP="0047689D">
      <w:pPr>
        <w:bidi/>
        <w:jc w:val="both"/>
        <w:rPr>
          <w:rFonts w:cs="David" w:hint="cs"/>
          <w:rtl/>
        </w:rPr>
      </w:pPr>
    </w:p>
    <w:p w14:paraId="0BCB6651" w14:textId="77777777" w:rsidR="0047689D" w:rsidRPr="0047689D" w:rsidRDefault="0047689D" w:rsidP="0047689D">
      <w:pPr>
        <w:bidi/>
        <w:jc w:val="both"/>
        <w:rPr>
          <w:rFonts w:cs="David" w:hint="cs"/>
          <w:u w:val="single"/>
          <w:rtl/>
        </w:rPr>
      </w:pPr>
      <w:r w:rsidRPr="0047689D">
        <w:rPr>
          <w:rFonts w:cs="David" w:hint="cs"/>
          <w:u w:val="single"/>
          <w:rtl/>
        </w:rPr>
        <w:t>גדעון סער:</w:t>
      </w:r>
    </w:p>
    <w:p w14:paraId="1520E115" w14:textId="77777777" w:rsidR="0047689D" w:rsidRPr="0047689D" w:rsidRDefault="0047689D" w:rsidP="0047689D">
      <w:pPr>
        <w:bidi/>
        <w:jc w:val="both"/>
        <w:rPr>
          <w:rFonts w:cs="David" w:hint="cs"/>
          <w:u w:val="single"/>
          <w:rtl/>
        </w:rPr>
      </w:pPr>
    </w:p>
    <w:p w14:paraId="2967AA30" w14:textId="77777777" w:rsidR="0047689D" w:rsidRPr="0047689D" w:rsidRDefault="0047689D" w:rsidP="0047689D">
      <w:pPr>
        <w:bidi/>
        <w:jc w:val="both"/>
        <w:rPr>
          <w:rFonts w:cs="David" w:hint="cs"/>
          <w:rtl/>
        </w:rPr>
      </w:pPr>
      <w:r w:rsidRPr="0047689D">
        <w:rPr>
          <w:rFonts w:cs="David" w:hint="cs"/>
          <w:rtl/>
        </w:rPr>
        <w:tab/>
        <w:t>בכמה היא תוצף?</w:t>
      </w:r>
    </w:p>
    <w:p w14:paraId="08F8B8D3" w14:textId="77777777" w:rsidR="0047689D" w:rsidRPr="0047689D" w:rsidRDefault="0047689D" w:rsidP="0047689D">
      <w:pPr>
        <w:bidi/>
        <w:jc w:val="both"/>
        <w:rPr>
          <w:rFonts w:cs="David" w:hint="cs"/>
          <w:rtl/>
        </w:rPr>
      </w:pPr>
    </w:p>
    <w:p w14:paraId="48D731C5" w14:textId="77777777" w:rsidR="0047689D" w:rsidRPr="0047689D" w:rsidRDefault="0047689D" w:rsidP="0047689D">
      <w:pPr>
        <w:bidi/>
        <w:jc w:val="both"/>
        <w:rPr>
          <w:rFonts w:cs="David" w:hint="cs"/>
          <w:u w:val="single"/>
          <w:rtl/>
        </w:rPr>
      </w:pPr>
      <w:r w:rsidRPr="0047689D">
        <w:rPr>
          <w:rFonts w:cs="David" w:hint="cs"/>
          <w:u w:val="single"/>
          <w:rtl/>
        </w:rPr>
        <w:t>שאול דנאי:</w:t>
      </w:r>
    </w:p>
    <w:p w14:paraId="029D3879" w14:textId="77777777" w:rsidR="0047689D" w:rsidRPr="0047689D" w:rsidRDefault="0047689D" w:rsidP="0047689D">
      <w:pPr>
        <w:bidi/>
        <w:jc w:val="both"/>
        <w:rPr>
          <w:rFonts w:cs="David" w:hint="cs"/>
          <w:rtl/>
        </w:rPr>
      </w:pPr>
    </w:p>
    <w:p w14:paraId="648C2EA1" w14:textId="77777777" w:rsidR="0047689D" w:rsidRPr="0047689D" w:rsidRDefault="0047689D" w:rsidP="0047689D">
      <w:pPr>
        <w:bidi/>
        <w:ind w:firstLine="567"/>
        <w:jc w:val="both"/>
        <w:rPr>
          <w:rFonts w:cs="David" w:hint="cs"/>
          <w:rtl/>
        </w:rPr>
      </w:pPr>
      <w:r w:rsidRPr="0047689D">
        <w:rPr>
          <w:rFonts w:cs="David" w:hint="cs"/>
          <w:rtl/>
        </w:rPr>
        <w:t xml:space="preserve">אם זה יוגש ביום רביעי, בעצם הדיון יתקיים רק 10 ימים לאחר מכן. </w:t>
      </w:r>
    </w:p>
    <w:p w14:paraId="70E5CAED" w14:textId="77777777" w:rsidR="0047689D" w:rsidRPr="0047689D" w:rsidRDefault="0047689D" w:rsidP="0047689D">
      <w:pPr>
        <w:bidi/>
        <w:jc w:val="both"/>
        <w:rPr>
          <w:rFonts w:cs="David" w:hint="cs"/>
          <w:rtl/>
        </w:rPr>
      </w:pPr>
    </w:p>
    <w:p w14:paraId="3AA6E148" w14:textId="77777777" w:rsidR="0047689D" w:rsidRPr="0047689D" w:rsidRDefault="0047689D" w:rsidP="0047689D">
      <w:pPr>
        <w:bidi/>
        <w:jc w:val="both"/>
        <w:rPr>
          <w:rFonts w:cs="David" w:hint="cs"/>
          <w:rtl/>
        </w:rPr>
      </w:pPr>
      <w:r w:rsidRPr="0047689D">
        <w:rPr>
          <w:rFonts w:cs="David" w:hint="cs"/>
          <w:u w:val="single"/>
          <w:rtl/>
        </w:rPr>
        <w:t>גדעון סער:</w:t>
      </w:r>
    </w:p>
    <w:p w14:paraId="2F1D5250" w14:textId="77777777" w:rsidR="0047689D" w:rsidRPr="0047689D" w:rsidRDefault="0047689D" w:rsidP="0047689D">
      <w:pPr>
        <w:bidi/>
        <w:jc w:val="both"/>
        <w:rPr>
          <w:rFonts w:cs="David" w:hint="cs"/>
          <w:rtl/>
        </w:rPr>
      </w:pPr>
    </w:p>
    <w:p w14:paraId="12EB81A9" w14:textId="77777777" w:rsidR="0047689D" w:rsidRPr="0047689D" w:rsidRDefault="0047689D" w:rsidP="0047689D">
      <w:pPr>
        <w:bidi/>
        <w:jc w:val="both"/>
        <w:rPr>
          <w:rFonts w:cs="David" w:hint="cs"/>
          <w:rtl/>
        </w:rPr>
      </w:pPr>
      <w:r w:rsidRPr="0047689D">
        <w:rPr>
          <w:rFonts w:cs="David" w:hint="cs"/>
          <w:rtl/>
        </w:rPr>
        <w:tab/>
        <w:t xml:space="preserve">אם היושב ראש רוצה, הוא בהחלט יכול לשלבם, אחרי סדר היום של ההצעות הפרטיות. אני יכול לתת לך כמה דוגמאות. </w:t>
      </w:r>
    </w:p>
    <w:p w14:paraId="6FD9E584" w14:textId="77777777" w:rsidR="0047689D" w:rsidRPr="0047689D" w:rsidRDefault="0047689D" w:rsidP="0047689D">
      <w:pPr>
        <w:bidi/>
        <w:jc w:val="both"/>
        <w:rPr>
          <w:rFonts w:cs="David" w:hint="cs"/>
          <w:rtl/>
        </w:rPr>
      </w:pPr>
    </w:p>
    <w:p w14:paraId="1546F0D7"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5D92338F" w14:textId="77777777" w:rsidR="0047689D" w:rsidRPr="0047689D" w:rsidRDefault="0047689D" w:rsidP="0047689D">
      <w:pPr>
        <w:bidi/>
        <w:jc w:val="both"/>
        <w:rPr>
          <w:rFonts w:cs="David" w:hint="cs"/>
          <w:rtl/>
        </w:rPr>
      </w:pPr>
    </w:p>
    <w:p w14:paraId="4CD0CB6A" w14:textId="77777777" w:rsidR="0047689D" w:rsidRPr="0047689D" w:rsidRDefault="0047689D" w:rsidP="0047689D">
      <w:pPr>
        <w:bidi/>
        <w:ind w:firstLine="567"/>
        <w:jc w:val="both"/>
        <w:rPr>
          <w:rFonts w:cs="David" w:hint="cs"/>
          <w:rtl/>
        </w:rPr>
      </w:pPr>
      <w:r w:rsidRPr="0047689D">
        <w:rPr>
          <w:rFonts w:cs="David" w:hint="cs"/>
          <w:rtl/>
        </w:rPr>
        <w:t xml:space="preserve">גדעון, אולי נחשוב על שלושה ימי עבודתה של הכנסת כשבוע עבודה. </w:t>
      </w:r>
    </w:p>
    <w:p w14:paraId="011892E1" w14:textId="77777777" w:rsidR="0047689D" w:rsidRPr="0047689D" w:rsidRDefault="0047689D" w:rsidP="0047689D">
      <w:pPr>
        <w:bidi/>
        <w:jc w:val="both"/>
        <w:rPr>
          <w:rFonts w:cs="David" w:hint="cs"/>
          <w:rtl/>
        </w:rPr>
      </w:pPr>
    </w:p>
    <w:p w14:paraId="26C76E66" w14:textId="77777777" w:rsidR="0047689D" w:rsidRPr="0047689D" w:rsidRDefault="0047689D" w:rsidP="0047689D">
      <w:pPr>
        <w:bidi/>
        <w:jc w:val="both"/>
        <w:rPr>
          <w:rFonts w:cs="David" w:hint="cs"/>
          <w:u w:val="single"/>
          <w:rtl/>
        </w:rPr>
      </w:pPr>
      <w:r w:rsidRPr="0047689D">
        <w:rPr>
          <w:rFonts w:cs="David" w:hint="cs"/>
          <w:u w:val="single"/>
          <w:rtl/>
        </w:rPr>
        <w:t>שאול דנאי:</w:t>
      </w:r>
    </w:p>
    <w:p w14:paraId="4BE2FC6C" w14:textId="77777777" w:rsidR="0047689D" w:rsidRPr="0047689D" w:rsidRDefault="0047689D" w:rsidP="0047689D">
      <w:pPr>
        <w:bidi/>
        <w:jc w:val="both"/>
        <w:rPr>
          <w:rFonts w:cs="David" w:hint="cs"/>
          <w:rtl/>
        </w:rPr>
      </w:pPr>
    </w:p>
    <w:p w14:paraId="5DFA9782" w14:textId="77777777" w:rsidR="0047689D" w:rsidRPr="0047689D" w:rsidRDefault="0047689D" w:rsidP="0047689D">
      <w:pPr>
        <w:bidi/>
        <w:ind w:firstLine="567"/>
        <w:jc w:val="both"/>
        <w:rPr>
          <w:rFonts w:cs="David" w:hint="cs"/>
          <w:rtl/>
        </w:rPr>
      </w:pPr>
      <w:r w:rsidRPr="0047689D">
        <w:rPr>
          <w:rFonts w:cs="David" w:hint="cs"/>
          <w:rtl/>
        </w:rPr>
        <w:t xml:space="preserve">הצעת חוק ממשלתית מופצת 21 יום מראש בתפוצה מאוד מאוד גדולה. </w:t>
      </w:r>
    </w:p>
    <w:p w14:paraId="71933755" w14:textId="77777777" w:rsidR="0047689D" w:rsidRPr="0047689D" w:rsidRDefault="0047689D" w:rsidP="0047689D">
      <w:pPr>
        <w:bidi/>
        <w:jc w:val="both"/>
        <w:rPr>
          <w:rFonts w:cs="David" w:hint="cs"/>
          <w:rtl/>
        </w:rPr>
      </w:pPr>
    </w:p>
    <w:p w14:paraId="37BEA14E" w14:textId="77777777" w:rsidR="0047689D" w:rsidRPr="0047689D" w:rsidRDefault="0047689D" w:rsidP="0047689D">
      <w:pPr>
        <w:bidi/>
        <w:jc w:val="both"/>
        <w:rPr>
          <w:rFonts w:cs="David" w:hint="cs"/>
          <w:rtl/>
        </w:rPr>
      </w:pPr>
      <w:r w:rsidRPr="0047689D">
        <w:rPr>
          <w:rFonts w:cs="David" w:hint="cs"/>
          <w:u w:val="single"/>
          <w:rtl/>
        </w:rPr>
        <w:t>גדעון סער:</w:t>
      </w:r>
    </w:p>
    <w:p w14:paraId="273EF6B1" w14:textId="77777777" w:rsidR="0047689D" w:rsidRPr="0047689D" w:rsidRDefault="0047689D" w:rsidP="0047689D">
      <w:pPr>
        <w:bidi/>
        <w:jc w:val="both"/>
        <w:rPr>
          <w:rFonts w:cs="David" w:hint="cs"/>
          <w:rtl/>
        </w:rPr>
      </w:pPr>
    </w:p>
    <w:p w14:paraId="358AB779" w14:textId="77777777" w:rsidR="0047689D" w:rsidRPr="0047689D" w:rsidRDefault="0047689D" w:rsidP="0047689D">
      <w:pPr>
        <w:bidi/>
        <w:ind w:firstLine="567"/>
        <w:jc w:val="both"/>
        <w:rPr>
          <w:rFonts w:cs="David" w:hint="cs"/>
          <w:rtl/>
        </w:rPr>
      </w:pPr>
      <w:r w:rsidRPr="0047689D">
        <w:rPr>
          <w:rFonts w:cs="David" w:hint="cs"/>
          <w:rtl/>
        </w:rPr>
        <w:t xml:space="preserve">לא לחברי הכנסת. </w:t>
      </w:r>
    </w:p>
    <w:p w14:paraId="25AD6843" w14:textId="77777777" w:rsidR="0047689D" w:rsidRPr="0047689D" w:rsidRDefault="0047689D" w:rsidP="0047689D">
      <w:pPr>
        <w:bidi/>
        <w:jc w:val="both"/>
        <w:rPr>
          <w:rFonts w:cs="David" w:hint="cs"/>
          <w:rtl/>
        </w:rPr>
      </w:pPr>
    </w:p>
    <w:p w14:paraId="08859AE0" w14:textId="77777777" w:rsidR="0047689D" w:rsidRPr="0047689D" w:rsidRDefault="0047689D" w:rsidP="0047689D">
      <w:pPr>
        <w:bidi/>
        <w:jc w:val="both"/>
        <w:rPr>
          <w:rFonts w:cs="David" w:hint="cs"/>
          <w:u w:val="single"/>
          <w:rtl/>
        </w:rPr>
      </w:pPr>
      <w:r w:rsidRPr="0047689D">
        <w:rPr>
          <w:rFonts w:cs="David" w:hint="cs"/>
          <w:u w:val="single"/>
          <w:rtl/>
        </w:rPr>
        <w:t>שאול דנאי:</w:t>
      </w:r>
    </w:p>
    <w:p w14:paraId="08933043" w14:textId="77777777" w:rsidR="0047689D" w:rsidRPr="0047689D" w:rsidRDefault="0047689D" w:rsidP="0047689D">
      <w:pPr>
        <w:bidi/>
        <w:jc w:val="both"/>
        <w:rPr>
          <w:rFonts w:cs="David" w:hint="cs"/>
          <w:u w:val="single"/>
          <w:rtl/>
        </w:rPr>
      </w:pPr>
    </w:p>
    <w:p w14:paraId="11AF2640" w14:textId="77777777" w:rsidR="0047689D" w:rsidRPr="0047689D" w:rsidRDefault="0047689D" w:rsidP="0047689D">
      <w:pPr>
        <w:bidi/>
        <w:jc w:val="both"/>
        <w:rPr>
          <w:rFonts w:cs="David" w:hint="cs"/>
          <w:rtl/>
        </w:rPr>
      </w:pPr>
      <w:r w:rsidRPr="0047689D">
        <w:rPr>
          <w:rFonts w:cs="David" w:hint="cs"/>
          <w:rtl/>
        </w:rPr>
        <w:tab/>
        <w:t>מה הבעיה? נפיץ אותה גם לחברי הכנסת. אפשר להפיץ לחברי הכנסת כמו שמפיצים לאוניברסיטאות, ליועצים המשפטיים במשרדי הממשלה וכדומה. זה מופץ גם באתר האינטרנט.</w:t>
      </w:r>
    </w:p>
    <w:p w14:paraId="075B29AA" w14:textId="77777777" w:rsidR="0047689D" w:rsidRPr="0047689D" w:rsidRDefault="0047689D" w:rsidP="0047689D">
      <w:pPr>
        <w:bidi/>
        <w:jc w:val="both"/>
        <w:rPr>
          <w:rFonts w:cs="David" w:hint="cs"/>
          <w:u w:val="single"/>
          <w:rtl/>
        </w:rPr>
      </w:pPr>
    </w:p>
    <w:p w14:paraId="4F5A0C04"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4C8BC434" w14:textId="77777777" w:rsidR="0047689D" w:rsidRPr="0047689D" w:rsidRDefault="0047689D" w:rsidP="0047689D">
      <w:pPr>
        <w:bidi/>
        <w:jc w:val="both"/>
        <w:rPr>
          <w:rFonts w:cs="David" w:hint="cs"/>
          <w:rtl/>
        </w:rPr>
      </w:pPr>
    </w:p>
    <w:p w14:paraId="28F2D50F" w14:textId="77777777" w:rsidR="0047689D" w:rsidRPr="0047689D" w:rsidRDefault="0047689D" w:rsidP="0047689D">
      <w:pPr>
        <w:bidi/>
        <w:ind w:firstLine="567"/>
        <w:jc w:val="both"/>
        <w:rPr>
          <w:rFonts w:cs="David" w:hint="cs"/>
          <w:rtl/>
        </w:rPr>
      </w:pPr>
      <w:r w:rsidRPr="0047689D">
        <w:rPr>
          <w:rFonts w:cs="David" w:hint="cs"/>
          <w:rtl/>
        </w:rPr>
        <w:t xml:space="preserve">ראשית, אף פעם אנחנו לא יודעים ולא יכולים לשלוט על מה שאתם מתכוונים להביא באותו שבוע. שנית, זה נראה מאוד מאוד לא סביר, שכל העולם וחבריו מקבל את הצעת החוק, ומי שמחוקק כחותמת גומי, בסופו של דבר, אלה חברי הכנסת. אם הם חרוצים מאוד ולא ישנים בלילה, אז הם מספיקים לקרוא את הצעת החוק. לא פעם אנחנו נתקלנו בסוגיות שלא כל מה שהממשלה מחוקקת זה הכי נכון. צריך לראות מה ההשלכות של זה לגבי כל סוגיה וסוגיה. </w:t>
      </w:r>
    </w:p>
    <w:p w14:paraId="06E475F2" w14:textId="77777777" w:rsidR="0047689D" w:rsidRPr="0047689D" w:rsidRDefault="0047689D" w:rsidP="0047689D">
      <w:pPr>
        <w:bidi/>
        <w:ind w:firstLine="567"/>
        <w:jc w:val="both"/>
        <w:rPr>
          <w:rFonts w:cs="David" w:hint="cs"/>
          <w:rtl/>
        </w:rPr>
      </w:pPr>
    </w:p>
    <w:p w14:paraId="058D820F" w14:textId="77777777" w:rsidR="0047689D" w:rsidRPr="0047689D" w:rsidRDefault="0047689D" w:rsidP="0047689D">
      <w:pPr>
        <w:bidi/>
        <w:ind w:firstLine="567"/>
        <w:jc w:val="both"/>
        <w:rPr>
          <w:rFonts w:cs="David" w:hint="cs"/>
          <w:rtl/>
        </w:rPr>
      </w:pPr>
      <w:r w:rsidRPr="0047689D">
        <w:rPr>
          <w:rFonts w:cs="David" w:hint="cs"/>
          <w:rtl/>
        </w:rPr>
        <w:t xml:space="preserve">בהחלט, אני מקבלת את העמדה של חבר הכנסת גדעון סער, שלפי איך שזה מוצג היום, הכנסת מהווה כחותמת גומי להצעת הממשלתיות. ראה וקדש </w:t>
      </w:r>
      <w:r w:rsidRPr="0047689D">
        <w:rPr>
          <w:rFonts w:cs="David"/>
          <w:rtl/>
        </w:rPr>
        <w:t>–</w:t>
      </w:r>
      <w:r w:rsidRPr="0047689D">
        <w:rPr>
          <w:rFonts w:cs="David" w:hint="cs"/>
          <w:rtl/>
        </w:rPr>
        <w:t xml:space="preserve"> קיבלתם את זה, את זה אתם מעבירים.</w:t>
      </w:r>
    </w:p>
    <w:p w14:paraId="20C33552" w14:textId="77777777" w:rsidR="0047689D" w:rsidRPr="0047689D" w:rsidRDefault="0047689D" w:rsidP="0047689D">
      <w:pPr>
        <w:bidi/>
        <w:jc w:val="both"/>
        <w:rPr>
          <w:rFonts w:cs="David" w:hint="cs"/>
          <w:rtl/>
        </w:rPr>
      </w:pPr>
      <w:r w:rsidRPr="0047689D">
        <w:rPr>
          <w:rFonts w:cs="David"/>
          <w:rtl/>
        </w:rPr>
        <w:br w:type="page"/>
      </w:r>
    </w:p>
    <w:p w14:paraId="7BE14348" w14:textId="77777777" w:rsidR="0047689D" w:rsidRPr="0047689D" w:rsidRDefault="0047689D" w:rsidP="0047689D">
      <w:pPr>
        <w:bidi/>
        <w:jc w:val="both"/>
        <w:rPr>
          <w:rFonts w:cs="David" w:hint="cs"/>
          <w:rtl/>
        </w:rPr>
      </w:pPr>
      <w:r w:rsidRPr="0047689D">
        <w:rPr>
          <w:rFonts w:cs="David" w:hint="cs"/>
          <w:u w:val="single"/>
          <w:rtl/>
        </w:rPr>
        <w:t>גדעון סער:</w:t>
      </w:r>
    </w:p>
    <w:p w14:paraId="0BDF1FB7" w14:textId="77777777" w:rsidR="0047689D" w:rsidRPr="0047689D" w:rsidRDefault="0047689D" w:rsidP="0047689D">
      <w:pPr>
        <w:bidi/>
        <w:jc w:val="both"/>
        <w:rPr>
          <w:rFonts w:cs="David" w:hint="cs"/>
          <w:rtl/>
        </w:rPr>
      </w:pPr>
    </w:p>
    <w:p w14:paraId="09D05B04" w14:textId="77777777" w:rsidR="0047689D" w:rsidRPr="0047689D" w:rsidRDefault="0047689D" w:rsidP="0047689D">
      <w:pPr>
        <w:bidi/>
        <w:ind w:firstLine="567"/>
        <w:jc w:val="both"/>
        <w:rPr>
          <w:rFonts w:cs="David" w:hint="cs"/>
          <w:rtl/>
        </w:rPr>
      </w:pPr>
      <w:r w:rsidRPr="0047689D">
        <w:rPr>
          <w:rFonts w:cs="David" w:hint="cs"/>
          <w:rtl/>
        </w:rPr>
        <w:t xml:space="preserve">אני תמיד יודע על מה אני מצביע, לא כי אני יותר חכם, אלה מהסיבה הפשוטה שאני צריך להגיד לחבריי איך הם צריכים להצביע. כך זה היה בקדנציה הקודמת, רק שהפעם יש לי פחות חברים להגיד להם איך להצביע. </w:t>
      </w:r>
    </w:p>
    <w:p w14:paraId="19407063" w14:textId="77777777" w:rsidR="0047689D" w:rsidRPr="0047689D" w:rsidRDefault="0047689D" w:rsidP="0047689D">
      <w:pPr>
        <w:bidi/>
        <w:ind w:firstLine="567"/>
        <w:jc w:val="both"/>
        <w:rPr>
          <w:rFonts w:cs="David" w:hint="cs"/>
          <w:rtl/>
        </w:rPr>
      </w:pPr>
    </w:p>
    <w:p w14:paraId="582447D3" w14:textId="77777777" w:rsidR="0047689D" w:rsidRPr="0047689D" w:rsidRDefault="0047689D" w:rsidP="0047689D">
      <w:pPr>
        <w:bidi/>
        <w:ind w:firstLine="567"/>
        <w:jc w:val="both"/>
        <w:rPr>
          <w:rFonts w:cs="David" w:hint="cs"/>
          <w:rtl/>
        </w:rPr>
      </w:pPr>
      <w:r w:rsidRPr="0047689D">
        <w:rPr>
          <w:rFonts w:cs="David" w:hint="cs"/>
          <w:rtl/>
        </w:rPr>
        <w:t>הרעיון שהעלה המשנה למזכיר הממשלה, שתהיה הפצה של הצעות חוק ממשלתיות לחברי הכנסת,  זה רעיון מבורך ומצוין וייתן לנו תמונה מה קורה לפני שהדברים מגיעים אלינו.</w:t>
      </w:r>
    </w:p>
    <w:p w14:paraId="02E45CE5" w14:textId="77777777" w:rsidR="0047689D" w:rsidRPr="0047689D" w:rsidRDefault="0047689D" w:rsidP="0047689D">
      <w:pPr>
        <w:bidi/>
        <w:jc w:val="both"/>
        <w:rPr>
          <w:rFonts w:cs="David" w:hint="cs"/>
          <w:rtl/>
        </w:rPr>
      </w:pPr>
    </w:p>
    <w:p w14:paraId="0DCC7E9B" w14:textId="77777777" w:rsidR="0047689D" w:rsidRPr="0047689D" w:rsidRDefault="0047689D" w:rsidP="0047689D">
      <w:pPr>
        <w:bidi/>
        <w:ind w:firstLine="567"/>
        <w:jc w:val="both"/>
        <w:rPr>
          <w:rFonts w:cs="David" w:hint="cs"/>
          <w:rtl/>
        </w:rPr>
      </w:pPr>
      <w:r w:rsidRPr="0047689D">
        <w:rPr>
          <w:rFonts w:cs="David" w:hint="cs"/>
          <w:rtl/>
        </w:rPr>
        <w:t xml:space="preserve">אני רוצה לקשור בין שלב ההצבעה לבין שלב הלימוד. כל העבודה, שהגברת דלית דרור ציינה, ואני מסכים עם כל דבר שהיא אמרה - מתבצעת עבודה אדירה, אבל השלב שזה מגיע אלינו הוא לא שלב טכני. זאת לא עבודה שמתבצעת בבית הזה. הקריאה הראשונה היא דבר שאי אפשר להתייחס אליו כאל משוכה טכנית, שכן יש עיקרון של הפרדת רשויות והעבודה שנעשית ברשות המבצעת היא מצוינת. אבל כאשר היא באה לרשות המחוקקת ואומרת: "תאשרי חוק שאני הכנתי", אני מציע לעשות את המינימום שבמינימום. מה אני מציע? שאם הצעה מוגשת השבוע, בשבוע הבא אפשר להצביע עליה. לפי דעתי באתי בדבר שהוא לא קנטרני, לא מכביד על הממשלה כמעט בכלל. יכול להיות שיבואו יותר לגברתי בבקשות. </w:t>
      </w:r>
    </w:p>
    <w:p w14:paraId="7921C9BD" w14:textId="77777777" w:rsidR="0047689D" w:rsidRPr="0047689D" w:rsidRDefault="0047689D" w:rsidP="0047689D">
      <w:pPr>
        <w:bidi/>
        <w:jc w:val="both"/>
        <w:rPr>
          <w:rFonts w:cs="David" w:hint="cs"/>
          <w:rtl/>
        </w:rPr>
      </w:pPr>
    </w:p>
    <w:p w14:paraId="204548CE"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1D06C51B" w14:textId="77777777" w:rsidR="0047689D" w:rsidRPr="0047689D" w:rsidRDefault="0047689D" w:rsidP="0047689D">
      <w:pPr>
        <w:bidi/>
        <w:jc w:val="both"/>
        <w:rPr>
          <w:rFonts w:cs="David" w:hint="cs"/>
          <w:rtl/>
        </w:rPr>
      </w:pPr>
    </w:p>
    <w:p w14:paraId="27C44E1D" w14:textId="77777777" w:rsidR="0047689D" w:rsidRPr="0047689D" w:rsidRDefault="0047689D" w:rsidP="0047689D">
      <w:pPr>
        <w:bidi/>
        <w:jc w:val="both"/>
        <w:rPr>
          <w:rFonts w:cs="David" w:hint="cs"/>
          <w:rtl/>
        </w:rPr>
      </w:pPr>
      <w:r w:rsidRPr="0047689D">
        <w:rPr>
          <w:rFonts w:cs="David" w:hint="cs"/>
          <w:rtl/>
        </w:rPr>
        <w:tab/>
        <w:t xml:space="preserve">אנחנו לא חוששים מזה. ממילא אנחנו עושים את סדר היום שלנו מוקדם מאוד. </w:t>
      </w:r>
    </w:p>
    <w:p w14:paraId="30F575F1" w14:textId="77777777" w:rsidR="0047689D" w:rsidRPr="0047689D" w:rsidRDefault="0047689D" w:rsidP="0047689D">
      <w:pPr>
        <w:bidi/>
        <w:jc w:val="both"/>
        <w:rPr>
          <w:rFonts w:cs="David" w:hint="cs"/>
          <w:rtl/>
        </w:rPr>
      </w:pPr>
    </w:p>
    <w:p w14:paraId="53BA7C5C" w14:textId="77777777" w:rsidR="0047689D" w:rsidRPr="0047689D" w:rsidRDefault="0047689D" w:rsidP="0047689D">
      <w:pPr>
        <w:bidi/>
        <w:jc w:val="both"/>
        <w:rPr>
          <w:rFonts w:cs="David" w:hint="cs"/>
          <w:rtl/>
        </w:rPr>
      </w:pPr>
      <w:r w:rsidRPr="0047689D">
        <w:rPr>
          <w:rFonts w:cs="David" w:hint="cs"/>
          <w:u w:val="single"/>
          <w:rtl/>
        </w:rPr>
        <w:t>גדעון סער:</w:t>
      </w:r>
    </w:p>
    <w:p w14:paraId="3441BF26" w14:textId="77777777" w:rsidR="0047689D" w:rsidRPr="0047689D" w:rsidRDefault="0047689D" w:rsidP="0047689D">
      <w:pPr>
        <w:bidi/>
        <w:jc w:val="both"/>
        <w:rPr>
          <w:rFonts w:cs="David" w:hint="cs"/>
          <w:rtl/>
        </w:rPr>
      </w:pPr>
    </w:p>
    <w:p w14:paraId="594ED398" w14:textId="77777777" w:rsidR="0047689D" w:rsidRPr="0047689D" w:rsidRDefault="0047689D" w:rsidP="0047689D">
      <w:pPr>
        <w:bidi/>
        <w:ind w:firstLine="567"/>
        <w:jc w:val="both"/>
        <w:rPr>
          <w:rFonts w:cs="David" w:hint="cs"/>
          <w:rtl/>
        </w:rPr>
      </w:pPr>
      <w:r w:rsidRPr="0047689D">
        <w:rPr>
          <w:rFonts w:cs="David" w:hint="cs"/>
          <w:rtl/>
        </w:rPr>
        <w:t xml:space="preserve">גם אז לממשלה יש רוב בוועדה. כך יתייחסו יותר ברצינות לחברי הכנסת ולהליכי החקיקה, שהם יכולים לשקול ולפחות לדעת על מה הם מצביעים. אני אומר לך, אפילו שאתה בא ולומד על דין הרציפות, ומה מגיע לקריאה ראשונה השבוע, זה עומס מאוד גדול - זה אם רוצים להתמצא. אם לא רוצים להתמצא, אין בעיה, אפשר לומר גם יום. אני חושב ששבוע זה המינימום שבמינימום. </w:t>
      </w:r>
    </w:p>
    <w:p w14:paraId="4018504D" w14:textId="77777777" w:rsidR="0047689D" w:rsidRPr="0047689D" w:rsidRDefault="0047689D" w:rsidP="0047689D">
      <w:pPr>
        <w:bidi/>
        <w:jc w:val="both"/>
        <w:rPr>
          <w:rFonts w:cs="David" w:hint="cs"/>
          <w:rtl/>
        </w:rPr>
      </w:pPr>
    </w:p>
    <w:p w14:paraId="7FCD6AE4" w14:textId="77777777" w:rsidR="0047689D" w:rsidRPr="0047689D" w:rsidRDefault="0047689D" w:rsidP="0047689D">
      <w:pPr>
        <w:bidi/>
        <w:jc w:val="both"/>
        <w:rPr>
          <w:rFonts w:cs="David" w:hint="cs"/>
          <w:rtl/>
        </w:rPr>
      </w:pPr>
      <w:r w:rsidRPr="0047689D">
        <w:rPr>
          <w:rFonts w:cs="David" w:hint="cs"/>
          <w:u w:val="single"/>
          <w:rtl/>
        </w:rPr>
        <w:t>ראובן ריבלין:</w:t>
      </w:r>
    </w:p>
    <w:p w14:paraId="068AB3A1" w14:textId="77777777" w:rsidR="0047689D" w:rsidRPr="0047689D" w:rsidRDefault="0047689D" w:rsidP="0047689D">
      <w:pPr>
        <w:bidi/>
        <w:jc w:val="both"/>
        <w:rPr>
          <w:rFonts w:cs="David" w:hint="cs"/>
          <w:rtl/>
        </w:rPr>
      </w:pPr>
    </w:p>
    <w:p w14:paraId="1219D247" w14:textId="77777777" w:rsidR="0047689D" w:rsidRPr="0047689D" w:rsidRDefault="0047689D" w:rsidP="0047689D">
      <w:pPr>
        <w:bidi/>
        <w:ind w:firstLine="567"/>
        <w:jc w:val="both"/>
        <w:rPr>
          <w:rFonts w:cs="David" w:hint="cs"/>
          <w:rtl/>
        </w:rPr>
      </w:pPr>
      <w:r w:rsidRPr="0047689D">
        <w:rPr>
          <w:rFonts w:cs="David" w:hint="cs"/>
          <w:rtl/>
        </w:rPr>
        <w:t xml:space="preserve">אני רוצה לציין שההערה והרצון של חבר הכנסת סער לתקן דבר, הוא דבר שיורד לשורש עבודת הכנסת. בכנסת יש דבר שנקרא הנחת ידיעה. זאת אומרת, כולנו יודעים שחברי הכנסת, ברובם, אינם יודעים על מה הם מצביעים, לפחות בקריאה. בקריאה שניה ושלישית חברי הכנסת כבר נכנסים לעובי הקורה ואם יש דבר שהוא בבחינת סדין אדום מבחינת השקפת עולמם, אז כל אחת מהסיעות הפעילות בכנסת, מפנות את תשומת לב כל הסיעה בעניין זה. </w:t>
      </w:r>
    </w:p>
    <w:p w14:paraId="03A49668" w14:textId="77777777" w:rsidR="0047689D" w:rsidRPr="0047689D" w:rsidRDefault="0047689D" w:rsidP="0047689D">
      <w:pPr>
        <w:bidi/>
        <w:ind w:firstLine="567"/>
        <w:jc w:val="both"/>
        <w:rPr>
          <w:rFonts w:cs="David" w:hint="cs"/>
          <w:rtl/>
        </w:rPr>
      </w:pPr>
    </w:p>
    <w:p w14:paraId="5C2AD87D" w14:textId="77777777" w:rsidR="0047689D" w:rsidRPr="0047689D" w:rsidRDefault="0047689D" w:rsidP="0047689D">
      <w:pPr>
        <w:bidi/>
        <w:ind w:firstLine="567"/>
        <w:jc w:val="both"/>
        <w:rPr>
          <w:rFonts w:cs="David" w:hint="cs"/>
          <w:rtl/>
        </w:rPr>
      </w:pPr>
      <w:r w:rsidRPr="0047689D">
        <w:rPr>
          <w:rFonts w:cs="David" w:hint="cs"/>
          <w:rtl/>
        </w:rPr>
        <w:t>אבל יש הנחה, לכאורה, שכאשר מניחים על שולחן הכנסת כל אחד יודע. יש חברי כנסת שגם אם ביום רביעי אחר הצהריים יונח על שולחן הכנסת דבר מה, הם ידאגו לכך שזה יבוא לידיעתם. אבל הואיל והממוצע, והנוהג שהוא נחלתם של רבים מחברי הכנסת, שעד שלא מפנים את תשומת לבם, הם לא מבחינים בדיוק מה הונח ומה לא הונח. חבר כנסת מניח שאפילו הוא לא צריך לקרוא את הצעות החוק בקריאה ראשונה. העובדה שיש הנחה שהוא קורא את החוק, למרות שהוא לא קורא את החוק, כבר מעבירה אותו לנהלים כאלה שהוא ממילא לא קורא את החוק. לכן אני רואה חשיבות רבה להערתו של סגן מזכיר הממשלה.</w:t>
      </w:r>
    </w:p>
    <w:p w14:paraId="72C022E7" w14:textId="77777777" w:rsidR="0047689D" w:rsidRPr="0047689D" w:rsidRDefault="0047689D" w:rsidP="0047689D">
      <w:pPr>
        <w:bidi/>
        <w:jc w:val="both"/>
        <w:rPr>
          <w:rFonts w:cs="David" w:hint="cs"/>
          <w:rtl/>
        </w:rPr>
      </w:pPr>
    </w:p>
    <w:p w14:paraId="5007DC8C" w14:textId="77777777" w:rsidR="0047689D" w:rsidRPr="0047689D" w:rsidRDefault="0047689D" w:rsidP="0047689D">
      <w:pPr>
        <w:bidi/>
        <w:ind w:firstLine="567"/>
        <w:jc w:val="both"/>
        <w:rPr>
          <w:rFonts w:cs="David" w:hint="cs"/>
          <w:rtl/>
        </w:rPr>
      </w:pPr>
      <w:r w:rsidRPr="0047689D">
        <w:rPr>
          <w:rFonts w:cs="David" w:hint="cs"/>
          <w:rtl/>
        </w:rPr>
        <w:t xml:space="preserve">אם באמת חברי הכנסת יוכלו לקבל את הצעות החוק הממשלתיות, כפי שמופץ לשרים וכפי שמופץ במשרדים, והצעת החוק תובא לחברי הכנסת, אין בעיה למזכירות לשלוח לכל אחד מחברי הכנסת. </w:t>
      </w:r>
    </w:p>
    <w:p w14:paraId="58A4BE99" w14:textId="77777777" w:rsidR="0047689D" w:rsidRPr="0047689D" w:rsidRDefault="0047689D" w:rsidP="0047689D">
      <w:pPr>
        <w:bidi/>
        <w:jc w:val="both"/>
        <w:rPr>
          <w:rFonts w:cs="David" w:hint="cs"/>
          <w:rtl/>
        </w:rPr>
      </w:pPr>
    </w:p>
    <w:p w14:paraId="4330E852"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464D6B7A" w14:textId="77777777" w:rsidR="0047689D" w:rsidRPr="0047689D" w:rsidRDefault="0047689D" w:rsidP="0047689D">
      <w:pPr>
        <w:bidi/>
        <w:jc w:val="both"/>
        <w:rPr>
          <w:rFonts w:cs="David" w:hint="cs"/>
          <w:rtl/>
        </w:rPr>
      </w:pPr>
    </w:p>
    <w:p w14:paraId="2321116C" w14:textId="77777777" w:rsidR="0047689D" w:rsidRPr="0047689D" w:rsidRDefault="0047689D" w:rsidP="0047689D">
      <w:pPr>
        <w:bidi/>
        <w:ind w:firstLine="567"/>
        <w:jc w:val="both"/>
        <w:rPr>
          <w:rFonts w:cs="David" w:hint="cs"/>
          <w:rtl/>
        </w:rPr>
      </w:pPr>
      <w:r w:rsidRPr="0047689D">
        <w:rPr>
          <w:rFonts w:cs="David" w:hint="cs"/>
          <w:rtl/>
        </w:rPr>
        <w:t>אפשר להניח על שולחן הכנסת כפי שמניחים את הכחול.</w:t>
      </w:r>
    </w:p>
    <w:p w14:paraId="46A61781" w14:textId="77777777" w:rsidR="0047689D" w:rsidRPr="0047689D" w:rsidRDefault="0047689D" w:rsidP="0047689D">
      <w:pPr>
        <w:bidi/>
        <w:jc w:val="both"/>
        <w:rPr>
          <w:rFonts w:cs="David" w:hint="cs"/>
          <w:rtl/>
        </w:rPr>
      </w:pPr>
      <w:r w:rsidRPr="0047689D">
        <w:rPr>
          <w:rFonts w:cs="David"/>
          <w:rtl/>
        </w:rPr>
        <w:br w:type="page"/>
      </w:r>
    </w:p>
    <w:p w14:paraId="6CE07D56" w14:textId="77777777" w:rsidR="0047689D" w:rsidRPr="0047689D" w:rsidRDefault="0047689D" w:rsidP="0047689D">
      <w:pPr>
        <w:bidi/>
        <w:jc w:val="both"/>
        <w:rPr>
          <w:rFonts w:cs="David" w:hint="cs"/>
          <w:rtl/>
        </w:rPr>
      </w:pPr>
      <w:r w:rsidRPr="0047689D">
        <w:rPr>
          <w:rFonts w:cs="David" w:hint="cs"/>
          <w:u w:val="single"/>
          <w:rtl/>
        </w:rPr>
        <w:t>ראובן ריבלין:</w:t>
      </w:r>
    </w:p>
    <w:p w14:paraId="7B354566" w14:textId="77777777" w:rsidR="0047689D" w:rsidRPr="0047689D" w:rsidRDefault="0047689D" w:rsidP="0047689D">
      <w:pPr>
        <w:bidi/>
        <w:jc w:val="both"/>
        <w:rPr>
          <w:rFonts w:cs="David" w:hint="cs"/>
          <w:rtl/>
        </w:rPr>
      </w:pPr>
    </w:p>
    <w:p w14:paraId="45B44F51" w14:textId="77777777" w:rsidR="0047689D" w:rsidRPr="0047689D" w:rsidRDefault="0047689D" w:rsidP="0047689D">
      <w:pPr>
        <w:bidi/>
        <w:ind w:firstLine="567"/>
        <w:jc w:val="both"/>
        <w:rPr>
          <w:rFonts w:cs="David" w:hint="cs"/>
          <w:rtl/>
        </w:rPr>
      </w:pPr>
      <w:r w:rsidRPr="0047689D">
        <w:rPr>
          <w:rFonts w:cs="David" w:hint="cs"/>
          <w:rtl/>
        </w:rPr>
        <w:t xml:space="preserve">צריכים להבחין בין הידיעה למעשה ובין הנחת הידיעה, שהיא מחויבת על פי החוק. אם אכן הוא יניח את החוק 21 יום לפני שהוא רוצה להניח אותו על שולחן הכנסת </w:t>
      </w:r>
      <w:r w:rsidRPr="0047689D">
        <w:rPr>
          <w:rFonts w:cs="David"/>
          <w:rtl/>
        </w:rPr>
        <w:t>–</w:t>
      </w:r>
      <w:r w:rsidRPr="0047689D">
        <w:rPr>
          <w:rFonts w:cs="David" w:hint="cs"/>
          <w:rtl/>
        </w:rPr>
        <w:t xml:space="preserve"> החוק הונח על שולחן הכנסת. </w:t>
      </w:r>
    </w:p>
    <w:p w14:paraId="3153BA9B" w14:textId="77777777" w:rsidR="0047689D" w:rsidRPr="0047689D" w:rsidRDefault="0047689D" w:rsidP="0047689D">
      <w:pPr>
        <w:bidi/>
        <w:ind w:firstLine="567"/>
        <w:jc w:val="both"/>
        <w:rPr>
          <w:rFonts w:cs="David" w:hint="cs"/>
          <w:rtl/>
        </w:rPr>
      </w:pPr>
    </w:p>
    <w:p w14:paraId="742AA086" w14:textId="77777777" w:rsidR="0047689D" w:rsidRPr="0047689D" w:rsidRDefault="0047689D" w:rsidP="0047689D">
      <w:pPr>
        <w:bidi/>
        <w:jc w:val="both"/>
        <w:rPr>
          <w:rFonts w:cs="David" w:hint="cs"/>
          <w:u w:val="single"/>
          <w:rtl/>
        </w:rPr>
      </w:pPr>
      <w:r w:rsidRPr="0047689D">
        <w:rPr>
          <w:rFonts w:cs="David" w:hint="cs"/>
          <w:u w:val="single"/>
          <w:rtl/>
        </w:rPr>
        <w:t>היו"ר רוחמה אברהם:</w:t>
      </w:r>
    </w:p>
    <w:p w14:paraId="225D3B2E" w14:textId="77777777" w:rsidR="0047689D" w:rsidRPr="0047689D" w:rsidRDefault="0047689D" w:rsidP="0047689D">
      <w:pPr>
        <w:bidi/>
        <w:ind w:firstLine="567"/>
        <w:jc w:val="both"/>
        <w:rPr>
          <w:rFonts w:cs="David" w:hint="cs"/>
          <w:u w:val="single"/>
          <w:rtl/>
        </w:rPr>
      </w:pPr>
    </w:p>
    <w:p w14:paraId="6DB408FC" w14:textId="77777777" w:rsidR="0047689D" w:rsidRPr="0047689D" w:rsidRDefault="0047689D" w:rsidP="0047689D">
      <w:pPr>
        <w:bidi/>
        <w:ind w:firstLine="567"/>
        <w:jc w:val="both"/>
        <w:rPr>
          <w:rFonts w:cs="David" w:hint="cs"/>
          <w:rtl/>
        </w:rPr>
      </w:pPr>
      <w:r w:rsidRPr="0047689D">
        <w:rPr>
          <w:rFonts w:cs="David" w:hint="cs"/>
          <w:rtl/>
        </w:rPr>
        <w:t xml:space="preserve">שלום לגברתי, יושבת ראש הכנסת. </w:t>
      </w:r>
    </w:p>
    <w:p w14:paraId="2EC98B02" w14:textId="77777777" w:rsidR="0047689D" w:rsidRPr="0047689D" w:rsidRDefault="0047689D" w:rsidP="0047689D">
      <w:pPr>
        <w:bidi/>
        <w:jc w:val="both"/>
        <w:rPr>
          <w:rFonts w:cs="David" w:hint="cs"/>
          <w:u w:val="single"/>
          <w:rtl/>
        </w:rPr>
      </w:pPr>
    </w:p>
    <w:p w14:paraId="04E68F17" w14:textId="77777777" w:rsidR="0047689D" w:rsidRPr="0047689D" w:rsidRDefault="0047689D" w:rsidP="0047689D">
      <w:pPr>
        <w:bidi/>
        <w:jc w:val="both"/>
        <w:rPr>
          <w:rFonts w:cs="David" w:hint="cs"/>
          <w:u w:val="single"/>
          <w:rtl/>
        </w:rPr>
      </w:pPr>
      <w:r w:rsidRPr="0047689D">
        <w:rPr>
          <w:rFonts w:cs="David" w:hint="cs"/>
          <w:u w:val="single"/>
          <w:rtl/>
        </w:rPr>
        <w:t>ראובן ריבלין:</w:t>
      </w:r>
    </w:p>
    <w:p w14:paraId="1C0C2426" w14:textId="77777777" w:rsidR="0047689D" w:rsidRPr="0047689D" w:rsidRDefault="0047689D" w:rsidP="0047689D">
      <w:pPr>
        <w:bidi/>
        <w:jc w:val="both"/>
        <w:rPr>
          <w:rFonts w:cs="David" w:hint="cs"/>
          <w:u w:val="single"/>
          <w:rtl/>
        </w:rPr>
      </w:pPr>
    </w:p>
    <w:p w14:paraId="18D38186" w14:textId="77777777" w:rsidR="0047689D" w:rsidRPr="0047689D" w:rsidRDefault="0047689D" w:rsidP="0047689D">
      <w:pPr>
        <w:bidi/>
        <w:jc w:val="both"/>
        <w:rPr>
          <w:rFonts w:cs="David" w:hint="cs"/>
          <w:rtl/>
        </w:rPr>
      </w:pPr>
      <w:r w:rsidRPr="0047689D">
        <w:rPr>
          <w:rFonts w:cs="David" w:hint="cs"/>
          <w:rtl/>
        </w:rPr>
        <w:tab/>
        <w:t xml:space="preserve">זאת אומרת שאי אפשר להבחין בין הנחה שהיא לידיעה קונסטרוקטיבית לבין הנחה של ידיעה חוקית. </w:t>
      </w:r>
    </w:p>
    <w:p w14:paraId="051CC29B" w14:textId="77777777" w:rsidR="0047689D" w:rsidRPr="0047689D" w:rsidRDefault="0047689D" w:rsidP="0047689D">
      <w:pPr>
        <w:bidi/>
        <w:jc w:val="both"/>
        <w:rPr>
          <w:rFonts w:cs="David" w:hint="cs"/>
          <w:rtl/>
        </w:rPr>
      </w:pPr>
    </w:p>
    <w:p w14:paraId="3B626E61" w14:textId="77777777" w:rsidR="0047689D" w:rsidRPr="0047689D" w:rsidRDefault="0047689D" w:rsidP="0047689D">
      <w:pPr>
        <w:bidi/>
        <w:jc w:val="both"/>
        <w:rPr>
          <w:rFonts w:cs="David" w:hint="cs"/>
          <w:u w:val="single"/>
          <w:rtl/>
        </w:rPr>
      </w:pPr>
      <w:r w:rsidRPr="0047689D">
        <w:rPr>
          <w:rFonts w:cs="David" w:hint="cs"/>
          <w:u w:val="single"/>
          <w:rtl/>
        </w:rPr>
        <w:t>היו"ר רוחמה אברהם:</w:t>
      </w:r>
    </w:p>
    <w:p w14:paraId="4A31504F" w14:textId="77777777" w:rsidR="0047689D" w:rsidRPr="0047689D" w:rsidRDefault="0047689D" w:rsidP="0047689D">
      <w:pPr>
        <w:bidi/>
        <w:jc w:val="both"/>
        <w:rPr>
          <w:rFonts w:cs="David" w:hint="cs"/>
          <w:u w:val="single"/>
          <w:rtl/>
        </w:rPr>
      </w:pPr>
    </w:p>
    <w:p w14:paraId="60E2D511" w14:textId="77777777" w:rsidR="0047689D" w:rsidRPr="0047689D" w:rsidRDefault="0047689D" w:rsidP="0047689D">
      <w:pPr>
        <w:bidi/>
        <w:jc w:val="both"/>
        <w:rPr>
          <w:rFonts w:cs="David" w:hint="cs"/>
          <w:rtl/>
        </w:rPr>
      </w:pPr>
      <w:r w:rsidRPr="0047689D">
        <w:rPr>
          <w:rFonts w:cs="David" w:hint="cs"/>
          <w:rtl/>
        </w:rPr>
        <w:tab/>
        <w:t>זה אפילו יותר ממה שמבקש חבר הכנסת סער.</w:t>
      </w:r>
    </w:p>
    <w:p w14:paraId="7914DC5E" w14:textId="77777777" w:rsidR="0047689D" w:rsidRPr="0047689D" w:rsidRDefault="0047689D" w:rsidP="0047689D">
      <w:pPr>
        <w:bidi/>
        <w:jc w:val="both"/>
        <w:rPr>
          <w:rFonts w:cs="David" w:hint="cs"/>
          <w:rtl/>
        </w:rPr>
      </w:pPr>
    </w:p>
    <w:p w14:paraId="3056F145" w14:textId="77777777" w:rsidR="0047689D" w:rsidRPr="0047689D" w:rsidRDefault="0047689D" w:rsidP="0047689D">
      <w:pPr>
        <w:bidi/>
        <w:jc w:val="both"/>
        <w:rPr>
          <w:rFonts w:cs="David" w:hint="cs"/>
          <w:u w:val="single"/>
          <w:rtl/>
        </w:rPr>
      </w:pPr>
      <w:r w:rsidRPr="0047689D">
        <w:rPr>
          <w:rFonts w:cs="David" w:hint="cs"/>
          <w:u w:val="single"/>
          <w:rtl/>
        </w:rPr>
        <w:t>ראובן ריבלין:</w:t>
      </w:r>
    </w:p>
    <w:p w14:paraId="1272A5EE" w14:textId="77777777" w:rsidR="0047689D" w:rsidRPr="0047689D" w:rsidRDefault="0047689D" w:rsidP="0047689D">
      <w:pPr>
        <w:bidi/>
        <w:jc w:val="both"/>
        <w:rPr>
          <w:rFonts w:cs="David" w:hint="cs"/>
          <w:u w:val="single"/>
          <w:rtl/>
        </w:rPr>
      </w:pPr>
    </w:p>
    <w:p w14:paraId="53546856" w14:textId="77777777" w:rsidR="0047689D" w:rsidRPr="0047689D" w:rsidRDefault="0047689D" w:rsidP="0047689D">
      <w:pPr>
        <w:bidi/>
        <w:jc w:val="both"/>
        <w:rPr>
          <w:rFonts w:cs="David" w:hint="cs"/>
          <w:rtl/>
        </w:rPr>
      </w:pPr>
      <w:r w:rsidRPr="0047689D">
        <w:rPr>
          <w:rFonts w:cs="David" w:hint="cs"/>
          <w:rtl/>
        </w:rPr>
        <w:tab/>
        <w:t>בוודאי. התיקון הוא בעייתי מבחינת הנחות היסוד שקיימות בחוק, דהיינו, משהונח על שולחן הכנסת חזקה על חבר הכנסת שהוא יודע. אם כך זאת חזקה שאין לסתור אותה. גם אם יבוא חבר הכנסת ויאמר שלא ראה יאמרו לו שהוא יכול היה לראות, בדיוק כמו פרסום בפרסומי הממשלה.</w:t>
      </w:r>
    </w:p>
    <w:p w14:paraId="68339304" w14:textId="77777777" w:rsidR="0047689D" w:rsidRPr="0047689D" w:rsidRDefault="0047689D" w:rsidP="0047689D">
      <w:pPr>
        <w:bidi/>
        <w:jc w:val="both"/>
        <w:rPr>
          <w:rFonts w:cs="David" w:hint="cs"/>
          <w:rtl/>
        </w:rPr>
      </w:pPr>
    </w:p>
    <w:p w14:paraId="1D9BF040"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025C7B08" w14:textId="77777777" w:rsidR="0047689D" w:rsidRPr="0047689D" w:rsidRDefault="0047689D" w:rsidP="0047689D">
      <w:pPr>
        <w:bidi/>
        <w:jc w:val="both"/>
        <w:rPr>
          <w:rFonts w:cs="David" w:hint="cs"/>
          <w:rtl/>
        </w:rPr>
      </w:pPr>
    </w:p>
    <w:p w14:paraId="30E882BA" w14:textId="77777777" w:rsidR="0047689D" w:rsidRPr="0047689D" w:rsidRDefault="0047689D" w:rsidP="0047689D">
      <w:pPr>
        <w:bidi/>
        <w:ind w:firstLine="567"/>
        <w:jc w:val="both"/>
        <w:rPr>
          <w:rFonts w:cs="David" w:hint="cs"/>
          <w:rtl/>
        </w:rPr>
      </w:pPr>
      <w:r w:rsidRPr="0047689D">
        <w:rPr>
          <w:rFonts w:cs="David" w:hint="cs"/>
          <w:rtl/>
        </w:rPr>
        <w:t xml:space="preserve">שאול אומר שבכוונתו לחלק לחברי הכנסת את הצעות החוק הממשלתיות ברגע שהוא מפיץ את זה, קרי 21 יום  - - - </w:t>
      </w:r>
    </w:p>
    <w:p w14:paraId="62EBE27A" w14:textId="77777777" w:rsidR="0047689D" w:rsidRPr="0047689D" w:rsidRDefault="0047689D" w:rsidP="0047689D">
      <w:pPr>
        <w:bidi/>
        <w:jc w:val="both"/>
        <w:rPr>
          <w:rFonts w:cs="David" w:hint="cs"/>
          <w:rtl/>
        </w:rPr>
      </w:pPr>
    </w:p>
    <w:p w14:paraId="0E5C490D" w14:textId="77777777" w:rsidR="0047689D" w:rsidRPr="0047689D" w:rsidRDefault="0047689D" w:rsidP="0047689D">
      <w:pPr>
        <w:bidi/>
        <w:jc w:val="both"/>
        <w:rPr>
          <w:rFonts w:cs="David" w:hint="cs"/>
          <w:rtl/>
        </w:rPr>
      </w:pPr>
      <w:r w:rsidRPr="0047689D">
        <w:rPr>
          <w:rFonts w:cs="David" w:hint="cs"/>
          <w:u w:val="single"/>
          <w:rtl/>
        </w:rPr>
        <w:t>גדעון סער:</w:t>
      </w:r>
    </w:p>
    <w:p w14:paraId="056B2C54" w14:textId="77777777" w:rsidR="0047689D" w:rsidRPr="0047689D" w:rsidRDefault="0047689D" w:rsidP="0047689D">
      <w:pPr>
        <w:bidi/>
        <w:jc w:val="both"/>
        <w:rPr>
          <w:rFonts w:cs="David" w:hint="cs"/>
          <w:rtl/>
        </w:rPr>
      </w:pPr>
    </w:p>
    <w:p w14:paraId="7B903342" w14:textId="77777777" w:rsidR="0047689D" w:rsidRPr="0047689D" w:rsidRDefault="0047689D" w:rsidP="0047689D">
      <w:pPr>
        <w:bidi/>
        <w:ind w:firstLine="567"/>
        <w:jc w:val="both"/>
        <w:rPr>
          <w:rFonts w:cs="David" w:hint="cs"/>
          <w:rtl/>
        </w:rPr>
      </w:pPr>
      <w:r w:rsidRPr="0047689D">
        <w:rPr>
          <w:rFonts w:cs="David" w:hint="cs"/>
          <w:rtl/>
        </w:rPr>
        <w:t xml:space="preserve">אגב, זה מחייב תיקון תקנון הממשלה. </w:t>
      </w:r>
    </w:p>
    <w:p w14:paraId="660B5346" w14:textId="77777777" w:rsidR="0047689D" w:rsidRPr="0047689D" w:rsidRDefault="0047689D" w:rsidP="0047689D">
      <w:pPr>
        <w:bidi/>
        <w:jc w:val="both"/>
        <w:rPr>
          <w:rFonts w:cs="David" w:hint="cs"/>
          <w:rtl/>
        </w:rPr>
      </w:pPr>
    </w:p>
    <w:p w14:paraId="5B869EA3"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5680B6DE" w14:textId="77777777" w:rsidR="0047689D" w:rsidRPr="0047689D" w:rsidRDefault="0047689D" w:rsidP="0047689D">
      <w:pPr>
        <w:bidi/>
        <w:jc w:val="both"/>
        <w:rPr>
          <w:rFonts w:cs="David" w:hint="cs"/>
          <w:rtl/>
        </w:rPr>
      </w:pPr>
    </w:p>
    <w:p w14:paraId="22F452D1" w14:textId="77777777" w:rsidR="0047689D" w:rsidRPr="0047689D" w:rsidRDefault="0047689D" w:rsidP="0047689D">
      <w:pPr>
        <w:bidi/>
        <w:ind w:firstLine="567"/>
        <w:jc w:val="both"/>
        <w:rPr>
          <w:rFonts w:cs="David" w:hint="cs"/>
          <w:rtl/>
        </w:rPr>
      </w:pPr>
      <w:r w:rsidRPr="0047689D">
        <w:rPr>
          <w:rFonts w:cs="David" w:hint="cs"/>
          <w:rtl/>
        </w:rPr>
        <w:t xml:space="preserve">שאלה למזכיר הכנסת. ברגע שהצעות חוק מונחות על שולחן הכנסת אתה מקריא אותן בסדר היום. ברגע שיש העברה, מזכיר הכנסת אומר: "כמו כן הונחו הצעות חוק מטעם הממשלה". </w:t>
      </w:r>
    </w:p>
    <w:p w14:paraId="1219F28C" w14:textId="77777777" w:rsidR="0047689D" w:rsidRPr="0047689D" w:rsidRDefault="0047689D" w:rsidP="0047689D">
      <w:pPr>
        <w:bidi/>
        <w:ind w:firstLine="567"/>
        <w:jc w:val="both"/>
        <w:rPr>
          <w:rFonts w:cs="David" w:hint="cs"/>
          <w:rtl/>
        </w:rPr>
      </w:pPr>
    </w:p>
    <w:p w14:paraId="087A9771" w14:textId="77777777" w:rsidR="0047689D" w:rsidRPr="0047689D" w:rsidRDefault="0047689D" w:rsidP="0047689D">
      <w:pPr>
        <w:bidi/>
        <w:jc w:val="both"/>
        <w:rPr>
          <w:rFonts w:cs="David" w:hint="cs"/>
          <w:u w:val="single"/>
          <w:rtl/>
        </w:rPr>
      </w:pPr>
      <w:r w:rsidRPr="0047689D">
        <w:rPr>
          <w:rFonts w:cs="David" w:hint="cs"/>
          <w:u w:val="single"/>
          <w:rtl/>
        </w:rPr>
        <w:t>ראובן ריבלין:</w:t>
      </w:r>
    </w:p>
    <w:p w14:paraId="62106E77" w14:textId="77777777" w:rsidR="0047689D" w:rsidRPr="0047689D" w:rsidRDefault="0047689D" w:rsidP="0047689D">
      <w:pPr>
        <w:bidi/>
        <w:jc w:val="both"/>
        <w:rPr>
          <w:rFonts w:cs="David" w:hint="cs"/>
          <w:u w:val="single"/>
          <w:rtl/>
        </w:rPr>
      </w:pPr>
    </w:p>
    <w:p w14:paraId="2B6AAFB6" w14:textId="77777777" w:rsidR="0047689D" w:rsidRPr="0047689D" w:rsidRDefault="0047689D" w:rsidP="0047689D">
      <w:pPr>
        <w:bidi/>
        <w:jc w:val="both"/>
        <w:rPr>
          <w:rFonts w:cs="David" w:hint="cs"/>
          <w:rtl/>
        </w:rPr>
      </w:pPr>
      <w:r w:rsidRPr="0047689D">
        <w:rPr>
          <w:rFonts w:cs="David" w:hint="cs"/>
          <w:rtl/>
        </w:rPr>
        <w:tab/>
        <w:t xml:space="preserve">הכל זה מטעם הממשלה. </w:t>
      </w:r>
    </w:p>
    <w:p w14:paraId="36E3A2D9" w14:textId="77777777" w:rsidR="0047689D" w:rsidRPr="0047689D" w:rsidRDefault="0047689D" w:rsidP="0047689D">
      <w:pPr>
        <w:bidi/>
        <w:jc w:val="both"/>
        <w:rPr>
          <w:rFonts w:cs="David" w:hint="cs"/>
          <w:rtl/>
        </w:rPr>
      </w:pPr>
    </w:p>
    <w:p w14:paraId="55EB2E7B" w14:textId="77777777" w:rsidR="0047689D" w:rsidRPr="0047689D" w:rsidRDefault="0047689D" w:rsidP="0047689D">
      <w:pPr>
        <w:bidi/>
        <w:jc w:val="both"/>
        <w:rPr>
          <w:rFonts w:cs="David" w:hint="cs"/>
          <w:u w:val="single"/>
          <w:rtl/>
        </w:rPr>
      </w:pPr>
      <w:r w:rsidRPr="0047689D">
        <w:rPr>
          <w:rFonts w:cs="David" w:hint="cs"/>
          <w:u w:val="single"/>
          <w:rtl/>
        </w:rPr>
        <w:t>והיו"ר רוחמה אברהם:</w:t>
      </w:r>
    </w:p>
    <w:p w14:paraId="3A6301BF" w14:textId="77777777" w:rsidR="0047689D" w:rsidRPr="0047689D" w:rsidRDefault="0047689D" w:rsidP="0047689D">
      <w:pPr>
        <w:bidi/>
        <w:jc w:val="both"/>
        <w:rPr>
          <w:rFonts w:cs="David" w:hint="cs"/>
          <w:rtl/>
        </w:rPr>
      </w:pPr>
    </w:p>
    <w:p w14:paraId="0346C6CB" w14:textId="77777777" w:rsidR="0047689D" w:rsidRPr="0047689D" w:rsidRDefault="0047689D" w:rsidP="0047689D">
      <w:pPr>
        <w:bidi/>
        <w:ind w:firstLine="567"/>
        <w:jc w:val="both"/>
        <w:rPr>
          <w:rFonts w:cs="David" w:hint="cs"/>
          <w:rtl/>
        </w:rPr>
      </w:pPr>
      <w:r w:rsidRPr="0047689D">
        <w:rPr>
          <w:rFonts w:cs="David" w:hint="cs"/>
          <w:rtl/>
        </w:rPr>
        <w:t xml:space="preserve">לא, יש את הצעות החוק הפרטיות של חברי הכנסת, שאותן הוא מקריא. אני מדברת בשלב של ה-21 יום. </w:t>
      </w:r>
    </w:p>
    <w:p w14:paraId="4D451B62" w14:textId="77777777" w:rsidR="0047689D" w:rsidRPr="0047689D" w:rsidRDefault="0047689D" w:rsidP="0047689D">
      <w:pPr>
        <w:bidi/>
        <w:jc w:val="both"/>
        <w:rPr>
          <w:rFonts w:cs="David" w:hint="cs"/>
          <w:rtl/>
        </w:rPr>
      </w:pPr>
    </w:p>
    <w:p w14:paraId="6F385CF0" w14:textId="77777777" w:rsidR="0047689D" w:rsidRPr="0047689D" w:rsidRDefault="0047689D" w:rsidP="0047689D">
      <w:pPr>
        <w:bidi/>
        <w:jc w:val="both"/>
        <w:rPr>
          <w:rFonts w:cs="David" w:hint="cs"/>
          <w:u w:val="single"/>
          <w:rtl/>
        </w:rPr>
      </w:pPr>
      <w:r w:rsidRPr="0047689D">
        <w:rPr>
          <w:rFonts w:cs="David" w:hint="cs"/>
          <w:u w:val="single"/>
          <w:rtl/>
        </w:rPr>
        <w:t>דלית דרור:</w:t>
      </w:r>
    </w:p>
    <w:p w14:paraId="605247F7" w14:textId="77777777" w:rsidR="0047689D" w:rsidRPr="0047689D" w:rsidRDefault="0047689D" w:rsidP="0047689D">
      <w:pPr>
        <w:bidi/>
        <w:jc w:val="both"/>
        <w:rPr>
          <w:rFonts w:cs="David" w:hint="cs"/>
          <w:rtl/>
        </w:rPr>
      </w:pPr>
    </w:p>
    <w:p w14:paraId="4F9FB468" w14:textId="77777777" w:rsidR="0047689D" w:rsidRPr="0047689D" w:rsidRDefault="0047689D" w:rsidP="0047689D">
      <w:pPr>
        <w:bidi/>
        <w:ind w:firstLine="567"/>
        <w:jc w:val="both"/>
        <w:rPr>
          <w:rFonts w:cs="David" w:hint="cs"/>
          <w:rtl/>
        </w:rPr>
      </w:pPr>
      <w:r w:rsidRPr="0047689D">
        <w:rPr>
          <w:rFonts w:cs="David" w:hint="cs"/>
          <w:rtl/>
        </w:rPr>
        <w:t>את מדברת על התזכיר?</w:t>
      </w:r>
    </w:p>
    <w:p w14:paraId="3CD8E647" w14:textId="77777777" w:rsidR="0047689D" w:rsidRPr="0047689D" w:rsidRDefault="0047689D" w:rsidP="0047689D">
      <w:pPr>
        <w:bidi/>
        <w:jc w:val="both"/>
        <w:rPr>
          <w:rFonts w:cs="David" w:hint="cs"/>
          <w:rtl/>
        </w:rPr>
      </w:pPr>
    </w:p>
    <w:p w14:paraId="68070C3B" w14:textId="77777777" w:rsidR="0047689D" w:rsidRPr="0047689D" w:rsidRDefault="0047689D" w:rsidP="0047689D">
      <w:pPr>
        <w:bidi/>
        <w:jc w:val="both"/>
        <w:rPr>
          <w:rFonts w:cs="David" w:hint="cs"/>
          <w:u w:val="single"/>
          <w:rtl/>
        </w:rPr>
      </w:pPr>
      <w:r w:rsidRPr="0047689D">
        <w:rPr>
          <w:rFonts w:cs="David" w:hint="cs"/>
          <w:u w:val="single"/>
          <w:rtl/>
        </w:rPr>
        <w:t>והיו"ר רוחמה אברהם:</w:t>
      </w:r>
    </w:p>
    <w:p w14:paraId="716D167C" w14:textId="77777777" w:rsidR="0047689D" w:rsidRPr="0047689D" w:rsidRDefault="0047689D" w:rsidP="0047689D">
      <w:pPr>
        <w:bidi/>
        <w:jc w:val="both"/>
        <w:rPr>
          <w:rFonts w:cs="David" w:hint="cs"/>
          <w:rtl/>
        </w:rPr>
      </w:pPr>
    </w:p>
    <w:p w14:paraId="01049833" w14:textId="77777777" w:rsidR="0047689D" w:rsidRPr="0047689D" w:rsidRDefault="0047689D" w:rsidP="0047689D">
      <w:pPr>
        <w:bidi/>
        <w:ind w:firstLine="567"/>
        <w:jc w:val="both"/>
        <w:rPr>
          <w:rFonts w:cs="David" w:hint="cs"/>
          <w:rtl/>
        </w:rPr>
      </w:pPr>
      <w:r w:rsidRPr="0047689D">
        <w:rPr>
          <w:rFonts w:cs="David" w:hint="cs"/>
          <w:rtl/>
        </w:rPr>
        <w:t xml:space="preserve">כן. </w:t>
      </w:r>
    </w:p>
    <w:p w14:paraId="284F8777" w14:textId="77777777" w:rsidR="0047689D" w:rsidRPr="0047689D" w:rsidRDefault="0047689D" w:rsidP="0047689D">
      <w:pPr>
        <w:bidi/>
        <w:ind w:firstLine="567"/>
        <w:jc w:val="both"/>
        <w:rPr>
          <w:rFonts w:cs="David" w:hint="cs"/>
          <w:rtl/>
        </w:rPr>
      </w:pPr>
    </w:p>
    <w:p w14:paraId="0E0C96C8" w14:textId="77777777" w:rsidR="0047689D" w:rsidRPr="0047689D" w:rsidRDefault="0047689D" w:rsidP="0047689D">
      <w:pPr>
        <w:bidi/>
        <w:jc w:val="both"/>
        <w:rPr>
          <w:rFonts w:cs="David" w:hint="cs"/>
          <w:u w:val="single"/>
          <w:rtl/>
        </w:rPr>
      </w:pPr>
      <w:r w:rsidRPr="0047689D">
        <w:rPr>
          <w:rFonts w:cs="David" w:hint="cs"/>
          <w:u w:val="single"/>
          <w:rtl/>
        </w:rPr>
        <w:t>דלית דרור:</w:t>
      </w:r>
    </w:p>
    <w:p w14:paraId="14013EA1" w14:textId="77777777" w:rsidR="0047689D" w:rsidRPr="0047689D" w:rsidRDefault="0047689D" w:rsidP="0047689D">
      <w:pPr>
        <w:bidi/>
        <w:ind w:firstLine="567"/>
        <w:jc w:val="both"/>
        <w:rPr>
          <w:rFonts w:cs="David" w:hint="cs"/>
          <w:rtl/>
        </w:rPr>
      </w:pPr>
    </w:p>
    <w:p w14:paraId="0ECC58A8" w14:textId="77777777" w:rsidR="0047689D" w:rsidRPr="0047689D" w:rsidRDefault="0047689D" w:rsidP="0047689D">
      <w:pPr>
        <w:bidi/>
        <w:ind w:firstLine="567"/>
        <w:jc w:val="both"/>
        <w:rPr>
          <w:rFonts w:cs="David" w:hint="cs"/>
          <w:rtl/>
        </w:rPr>
      </w:pPr>
      <w:r w:rsidRPr="0047689D">
        <w:rPr>
          <w:rFonts w:cs="David" w:hint="cs"/>
          <w:rtl/>
        </w:rPr>
        <w:t>למרות שיכול להיות שאחר כך זה ישתנה לגמרי?</w:t>
      </w:r>
    </w:p>
    <w:p w14:paraId="5071DCAA" w14:textId="77777777" w:rsidR="0047689D" w:rsidRPr="0047689D" w:rsidRDefault="0047689D" w:rsidP="0047689D">
      <w:pPr>
        <w:bidi/>
        <w:jc w:val="both"/>
        <w:rPr>
          <w:rFonts w:cs="David" w:hint="cs"/>
          <w:rtl/>
        </w:rPr>
      </w:pPr>
    </w:p>
    <w:p w14:paraId="3B2B4DB9" w14:textId="77777777" w:rsidR="0047689D" w:rsidRPr="0047689D" w:rsidRDefault="0047689D" w:rsidP="0047689D">
      <w:pPr>
        <w:bidi/>
        <w:jc w:val="both"/>
        <w:rPr>
          <w:rFonts w:cs="David" w:hint="cs"/>
          <w:u w:val="single"/>
          <w:rtl/>
        </w:rPr>
      </w:pPr>
      <w:r w:rsidRPr="0047689D">
        <w:rPr>
          <w:rFonts w:cs="David" w:hint="cs"/>
          <w:u w:val="single"/>
          <w:rtl/>
        </w:rPr>
        <w:t>שאול דנאי:</w:t>
      </w:r>
    </w:p>
    <w:p w14:paraId="075179D8" w14:textId="77777777" w:rsidR="0047689D" w:rsidRPr="0047689D" w:rsidRDefault="0047689D" w:rsidP="0047689D">
      <w:pPr>
        <w:bidi/>
        <w:jc w:val="both"/>
        <w:rPr>
          <w:rFonts w:cs="David" w:hint="cs"/>
          <w:rtl/>
        </w:rPr>
      </w:pPr>
    </w:p>
    <w:p w14:paraId="5BBBF975" w14:textId="77777777" w:rsidR="0047689D" w:rsidRPr="0047689D" w:rsidRDefault="0047689D" w:rsidP="0047689D">
      <w:pPr>
        <w:bidi/>
        <w:ind w:firstLine="567"/>
        <w:jc w:val="both"/>
        <w:rPr>
          <w:rFonts w:cs="David" w:hint="cs"/>
          <w:rtl/>
        </w:rPr>
      </w:pPr>
      <w:r w:rsidRPr="0047689D">
        <w:rPr>
          <w:rFonts w:cs="David" w:hint="cs"/>
          <w:rtl/>
        </w:rPr>
        <w:t xml:space="preserve">דיברתי על התזכיר. </w:t>
      </w:r>
    </w:p>
    <w:p w14:paraId="555DDADD" w14:textId="77777777" w:rsidR="0047689D" w:rsidRPr="0047689D" w:rsidRDefault="0047689D" w:rsidP="0047689D">
      <w:pPr>
        <w:bidi/>
        <w:jc w:val="both"/>
        <w:rPr>
          <w:rFonts w:cs="David" w:hint="cs"/>
          <w:rtl/>
        </w:rPr>
      </w:pPr>
    </w:p>
    <w:p w14:paraId="0CA23691" w14:textId="77777777" w:rsidR="0047689D" w:rsidRPr="0047689D" w:rsidRDefault="0047689D" w:rsidP="0047689D">
      <w:pPr>
        <w:bidi/>
        <w:jc w:val="both"/>
        <w:rPr>
          <w:rFonts w:cs="David" w:hint="cs"/>
          <w:rtl/>
        </w:rPr>
      </w:pPr>
      <w:r w:rsidRPr="0047689D">
        <w:rPr>
          <w:rFonts w:cs="David" w:hint="cs"/>
          <w:u w:val="single"/>
          <w:rtl/>
        </w:rPr>
        <w:t>ראובן ריבלין:</w:t>
      </w:r>
    </w:p>
    <w:p w14:paraId="461409D4" w14:textId="77777777" w:rsidR="0047689D" w:rsidRPr="0047689D" w:rsidRDefault="0047689D" w:rsidP="0047689D">
      <w:pPr>
        <w:bidi/>
        <w:jc w:val="both"/>
        <w:rPr>
          <w:rFonts w:cs="David" w:hint="cs"/>
          <w:rtl/>
        </w:rPr>
      </w:pPr>
    </w:p>
    <w:p w14:paraId="09C9E9DA" w14:textId="77777777" w:rsidR="0047689D" w:rsidRPr="0047689D" w:rsidRDefault="0047689D" w:rsidP="0047689D">
      <w:pPr>
        <w:bidi/>
        <w:ind w:firstLine="567"/>
        <w:jc w:val="both"/>
        <w:rPr>
          <w:rFonts w:cs="David" w:hint="cs"/>
          <w:rtl/>
        </w:rPr>
      </w:pPr>
      <w:r w:rsidRPr="0047689D">
        <w:rPr>
          <w:rFonts w:cs="David" w:hint="cs"/>
          <w:rtl/>
        </w:rPr>
        <w:t>הואיל ומצב כזה עדיין לא קיים. מזכיר הממשלה יוכל להאיר את עינינו איך הממשלה יכולה לנהוג ומהם הדרכים ומהם ההליכים שצריך לנקוט על מנת שתתגבש הצעה שחברי כנסת יוכלו לקבל תזכירי חוק.</w:t>
      </w:r>
    </w:p>
    <w:p w14:paraId="221D0FE3" w14:textId="77777777" w:rsidR="0047689D" w:rsidRPr="0047689D" w:rsidRDefault="0047689D" w:rsidP="0047689D">
      <w:pPr>
        <w:bidi/>
        <w:jc w:val="both"/>
        <w:rPr>
          <w:rFonts w:cs="David" w:hint="cs"/>
          <w:rtl/>
        </w:rPr>
      </w:pPr>
    </w:p>
    <w:p w14:paraId="4FF73A13" w14:textId="77777777" w:rsidR="0047689D" w:rsidRPr="0047689D" w:rsidRDefault="0047689D" w:rsidP="0047689D">
      <w:pPr>
        <w:bidi/>
        <w:ind w:firstLine="567"/>
        <w:jc w:val="both"/>
        <w:rPr>
          <w:rFonts w:cs="David" w:hint="cs"/>
          <w:rtl/>
        </w:rPr>
      </w:pPr>
      <w:r w:rsidRPr="0047689D">
        <w:rPr>
          <w:rFonts w:cs="David" w:hint="cs"/>
          <w:rtl/>
        </w:rPr>
        <w:t xml:space="preserve">פעמים לא מעט יושבי ראש כנסת, מהכנסת הראשונה ועד הכנסת הזאת, שהם אחראים על קביעת סדר היום, היו מקבלים בקשות מחברי הכנסת שאמרו שהונחה על שולחן הכנסת הצעת חוק ביום רביעי אחר הצהריים, וביקשו ממנו שלא להניח את זה, משום שעדיין הם לא מוכנים ומשום שהם רוצים לקרוא. כמובן שדבר זה נתון לשיקול דעת יושב הראש. </w:t>
      </w:r>
    </w:p>
    <w:p w14:paraId="5A7BD719" w14:textId="77777777" w:rsidR="0047689D" w:rsidRPr="0047689D" w:rsidRDefault="0047689D" w:rsidP="0047689D">
      <w:pPr>
        <w:bidi/>
        <w:jc w:val="both"/>
        <w:rPr>
          <w:rFonts w:cs="David" w:hint="cs"/>
          <w:rtl/>
        </w:rPr>
      </w:pPr>
    </w:p>
    <w:p w14:paraId="5BF7BF02" w14:textId="77777777" w:rsidR="0047689D" w:rsidRPr="0047689D" w:rsidRDefault="0047689D" w:rsidP="0047689D">
      <w:pPr>
        <w:bidi/>
        <w:jc w:val="both"/>
        <w:rPr>
          <w:rFonts w:cs="David" w:hint="cs"/>
          <w:u w:val="single"/>
          <w:rtl/>
        </w:rPr>
      </w:pPr>
      <w:r w:rsidRPr="0047689D">
        <w:rPr>
          <w:rFonts w:cs="David" w:hint="cs"/>
          <w:u w:val="single"/>
          <w:rtl/>
        </w:rPr>
        <w:t>והיו"ר רוחמה אברהם:</w:t>
      </w:r>
    </w:p>
    <w:p w14:paraId="4A67A344" w14:textId="77777777" w:rsidR="0047689D" w:rsidRPr="0047689D" w:rsidRDefault="0047689D" w:rsidP="0047689D">
      <w:pPr>
        <w:bidi/>
        <w:jc w:val="both"/>
        <w:rPr>
          <w:rFonts w:cs="David" w:hint="cs"/>
          <w:rtl/>
        </w:rPr>
      </w:pPr>
    </w:p>
    <w:p w14:paraId="04EF44FE" w14:textId="77777777" w:rsidR="0047689D" w:rsidRPr="0047689D" w:rsidRDefault="0047689D" w:rsidP="0047689D">
      <w:pPr>
        <w:bidi/>
        <w:jc w:val="both"/>
        <w:rPr>
          <w:rFonts w:cs="David" w:hint="cs"/>
          <w:rtl/>
        </w:rPr>
      </w:pPr>
      <w:r w:rsidRPr="0047689D">
        <w:rPr>
          <w:rFonts w:cs="David" w:hint="cs"/>
          <w:rtl/>
        </w:rPr>
        <w:tab/>
        <w:t>מה הצעתך, אדוני?</w:t>
      </w:r>
    </w:p>
    <w:p w14:paraId="6A367D37" w14:textId="77777777" w:rsidR="0047689D" w:rsidRPr="0047689D" w:rsidRDefault="0047689D" w:rsidP="0047689D">
      <w:pPr>
        <w:bidi/>
        <w:jc w:val="both"/>
        <w:rPr>
          <w:rFonts w:cs="David" w:hint="cs"/>
          <w:rtl/>
        </w:rPr>
      </w:pPr>
    </w:p>
    <w:p w14:paraId="476EA8FB" w14:textId="77777777" w:rsidR="0047689D" w:rsidRPr="0047689D" w:rsidRDefault="0047689D" w:rsidP="0047689D">
      <w:pPr>
        <w:bidi/>
        <w:jc w:val="both"/>
        <w:rPr>
          <w:rFonts w:cs="David" w:hint="cs"/>
          <w:u w:val="single"/>
          <w:rtl/>
        </w:rPr>
      </w:pPr>
      <w:r w:rsidRPr="0047689D">
        <w:rPr>
          <w:rFonts w:cs="David" w:hint="cs"/>
          <w:u w:val="single"/>
          <w:rtl/>
        </w:rPr>
        <w:t>ראובן ריבלין:</w:t>
      </w:r>
    </w:p>
    <w:p w14:paraId="7B5584A4" w14:textId="77777777" w:rsidR="0047689D" w:rsidRPr="0047689D" w:rsidRDefault="0047689D" w:rsidP="0047689D">
      <w:pPr>
        <w:bidi/>
        <w:jc w:val="both"/>
        <w:rPr>
          <w:rFonts w:cs="David" w:hint="cs"/>
          <w:u w:val="single"/>
          <w:rtl/>
        </w:rPr>
      </w:pPr>
    </w:p>
    <w:p w14:paraId="1ACE7128" w14:textId="77777777" w:rsidR="0047689D" w:rsidRPr="0047689D" w:rsidRDefault="0047689D" w:rsidP="0047689D">
      <w:pPr>
        <w:bidi/>
        <w:ind w:firstLine="567"/>
        <w:jc w:val="both"/>
        <w:rPr>
          <w:rFonts w:cs="David" w:hint="cs"/>
          <w:rtl/>
        </w:rPr>
      </w:pPr>
      <w:r w:rsidRPr="0047689D">
        <w:rPr>
          <w:rFonts w:cs="David" w:hint="cs"/>
          <w:rtl/>
        </w:rPr>
        <w:t xml:space="preserve">אין ויכוח שיש בעיה. ההצעה של חבר הכנסת סער נשמעת באוזניי הגיונית מאוד. </w:t>
      </w:r>
    </w:p>
    <w:p w14:paraId="7CD7BC75" w14:textId="77777777" w:rsidR="0047689D" w:rsidRPr="0047689D" w:rsidRDefault="0047689D" w:rsidP="0047689D">
      <w:pPr>
        <w:bidi/>
        <w:jc w:val="both"/>
        <w:rPr>
          <w:rFonts w:cs="David" w:hint="cs"/>
          <w:rtl/>
        </w:rPr>
      </w:pPr>
    </w:p>
    <w:p w14:paraId="7B65C5CB"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0A61EF2A" w14:textId="77777777" w:rsidR="0047689D" w:rsidRPr="0047689D" w:rsidRDefault="0047689D" w:rsidP="0047689D">
      <w:pPr>
        <w:bidi/>
        <w:jc w:val="both"/>
        <w:rPr>
          <w:rFonts w:cs="David" w:hint="cs"/>
          <w:rtl/>
        </w:rPr>
      </w:pPr>
    </w:p>
    <w:p w14:paraId="6A20DFD1" w14:textId="77777777" w:rsidR="0047689D" w:rsidRPr="0047689D" w:rsidRDefault="0047689D" w:rsidP="0047689D">
      <w:pPr>
        <w:bidi/>
        <w:jc w:val="both"/>
        <w:rPr>
          <w:rFonts w:cs="David" w:hint="cs"/>
          <w:rtl/>
        </w:rPr>
      </w:pPr>
      <w:r w:rsidRPr="0047689D">
        <w:rPr>
          <w:rFonts w:cs="David" w:hint="cs"/>
          <w:rtl/>
        </w:rPr>
        <w:tab/>
        <w:t>למרות ההצעה שהתזכיר יחולק לחברי הכנסת?</w:t>
      </w:r>
    </w:p>
    <w:p w14:paraId="0A3752A9" w14:textId="77777777" w:rsidR="0047689D" w:rsidRPr="0047689D" w:rsidRDefault="0047689D" w:rsidP="0047689D">
      <w:pPr>
        <w:bidi/>
        <w:jc w:val="both"/>
        <w:rPr>
          <w:rFonts w:cs="David" w:hint="cs"/>
          <w:rtl/>
        </w:rPr>
      </w:pPr>
    </w:p>
    <w:p w14:paraId="076AC8EF" w14:textId="77777777" w:rsidR="0047689D" w:rsidRPr="0047689D" w:rsidRDefault="0047689D" w:rsidP="0047689D">
      <w:pPr>
        <w:bidi/>
        <w:jc w:val="both"/>
        <w:rPr>
          <w:rFonts w:cs="David" w:hint="cs"/>
          <w:rtl/>
        </w:rPr>
      </w:pPr>
      <w:r w:rsidRPr="0047689D">
        <w:rPr>
          <w:rFonts w:cs="David" w:hint="cs"/>
          <w:u w:val="single"/>
          <w:rtl/>
        </w:rPr>
        <w:t>ראובן ריבלין:</w:t>
      </w:r>
    </w:p>
    <w:p w14:paraId="26AB1A65" w14:textId="77777777" w:rsidR="0047689D" w:rsidRPr="0047689D" w:rsidRDefault="0047689D" w:rsidP="0047689D">
      <w:pPr>
        <w:bidi/>
        <w:jc w:val="both"/>
        <w:rPr>
          <w:rFonts w:cs="David" w:hint="cs"/>
          <w:rtl/>
        </w:rPr>
      </w:pPr>
    </w:p>
    <w:p w14:paraId="0D20568F" w14:textId="77777777" w:rsidR="0047689D" w:rsidRPr="0047689D" w:rsidRDefault="0047689D" w:rsidP="0047689D">
      <w:pPr>
        <w:bidi/>
        <w:ind w:firstLine="567"/>
        <w:jc w:val="both"/>
        <w:rPr>
          <w:rFonts w:cs="David" w:hint="cs"/>
          <w:rtl/>
        </w:rPr>
      </w:pPr>
      <w:r w:rsidRPr="0047689D">
        <w:rPr>
          <w:rFonts w:cs="David" w:hint="cs"/>
          <w:rtl/>
        </w:rPr>
        <w:t xml:space="preserve">אפשר לומר שבשבוע שבו יש רק 3 ימי דיון תניח ממשלת ישראל על שולחן הכנסת הצעות חוק עד יום שלישי אחר הצהריים, או אחרי שחלפו 24 שעות מזמן שישיבה מתנהלת. </w:t>
      </w:r>
    </w:p>
    <w:p w14:paraId="2CA55277" w14:textId="77777777" w:rsidR="0047689D" w:rsidRPr="0047689D" w:rsidRDefault="0047689D" w:rsidP="0047689D">
      <w:pPr>
        <w:bidi/>
        <w:jc w:val="both"/>
        <w:rPr>
          <w:rFonts w:cs="David" w:hint="cs"/>
          <w:rtl/>
        </w:rPr>
      </w:pPr>
    </w:p>
    <w:p w14:paraId="5D5960A4" w14:textId="77777777" w:rsidR="0047689D" w:rsidRPr="0047689D" w:rsidRDefault="0047689D" w:rsidP="0047689D">
      <w:pPr>
        <w:bidi/>
        <w:jc w:val="both"/>
        <w:rPr>
          <w:rFonts w:cs="David" w:hint="cs"/>
          <w:u w:val="single"/>
          <w:rtl/>
        </w:rPr>
      </w:pPr>
      <w:r w:rsidRPr="0047689D">
        <w:rPr>
          <w:rFonts w:cs="David" w:hint="cs"/>
          <w:u w:val="single"/>
          <w:rtl/>
        </w:rPr>
        <w:t>מאיר פרוש:</w:t>
      </w:r>
    </w:p>
    <w:p w14:paraId="48DD635F" w14:textId="77777777" w:rsidR="0047689D" w:rsidRPr="0047689D" w:rsidRDefault="0047689D" w:rsidP="0047689D">
      <w:pPr>
        <w:bidi/>
        <w:jc w:val="both"/>
        <w:rPr>
          <w:rFonts w:cs="David" w:hint="cs"/>
          <w:rtl/>
        </w:rPr>
      </w:pPr>
    </w:p>
    <w:p w14:paraId="703A0DA6" w14:textId="77777777" w:rsidR="0047689D" w:rsidRPr="0047689D" w:rsidRDefault="0047689D" w:rsidP="0047689D">
      <w:pPr>
        <w:bidi/>
        <w:ind w:firstLine="567"/>
        <w:jc w:val="both"/>
        <w:rPr>
          <w:rFonts w:cs="David" w:hint="cs"/>
          <w:rtl/>
        </w:rPr>
      </w:pPr>
      <w:r w:rsidRPr="0047689D">
        <w:rPr>
          <w:rFonts w:cs="David" w:hint="cs"/>
          <w:rtl/>
        </w:rPr>
        <w:t xml:space="preserve">אני  חושב שטוב עושה חבר הכנסת גדעון סער כשהוא מעלה את ההצעה הזאת. כמי שנמצא בוועדת הכנסת לא מעט שנים, הבקשה הזאת נשמעה לא אחת מחברי הכנסת. בדרך כלל בקשה כזאת נשמעת מחברי כנסת שנמצאים באופוזיציה. לפעמים זה כאקט קינטור - - - </w:t>
      </w:r>
    </w:p>
    <w:p w14:paraId="7E2A86D9" w14:textId="77777777" w:rsidR="0047689D" w:rsidRPr="0047689D" w:rsidRDefault="0047689D" w:rsidP="0047689D">
      <w:pPr>
        <w:bidi/>
        <w:jc w:val="both"/>
        <w:rPr>
          <w:rFonts w:cs="David" w:hint="cs"/>
          <w:rtl/>
        </w:rPr>
      </w:pPr>
    </w:p>
    <w:p w14:paraId="40842240"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2822CEFD" w14:textId="77777777" w:rsidR="0047689D" w:rsidRPr="0047689D" w:rsidRDefault="0047689D" w:rsidP="0047689D">
      <w:pPr>
        <w:bidi/>
        <w:jc w:val="both"/>
        <w:rPr>
          <w:rFonts w:cs="David" w:hint="cs"/>
          <w:rtl/>
        </w:rPr>
      </w:pPr>
    </w:p>
    <w:p w14:paraId="5A6B7C4D" w14:textId="77777777" w:rsidR="0047689D" w:rsidRPr="0047689D" w:rsidRDefault="0047689D" w:rsidP="0047689D">
      <w:pPr>
        <w:bidi/>
        <w:ind w:firstLine="567"/>
        <w:jc w:val="both"/>
        <w:rPr>
          <w:rFonts w:cs="David" w:hint="cs"/>
          <w:rtl/>
        </w:rPr>
      </w:pPr>
      <w:r w:rsidRPr="0047689D">
        <w:rPr>
          <w:rFonts w:cs="David" w:hint="cs"/>
          <w:rtl/>
        </w:rPr>
        <w:t>לכן שאלתי את חבר הכנסת סער. בוועדה הזאת אין קואליציה ואופוזיציה, בנוגע למה שקשור לתקנון כי היום אתה פה ומחר אתה שם. חבר הכנסת סער התייחס לבקשה בכל כובעיו הקודמים.</w:t>
      </w:r>
    </w:p>
    <w:p w14:paraId="688C7F3F" w14:textId="77777777" w:rsidR="0047689D" w:rsidRPr="0047689D" w:rsidRDefault="0047689D" w:rsidP="0047689D">
      <w:pPr>
        <w:bidi/>
        <w:jc w:val="both"/>
        <w:rPr>
          <w:rFonts w:cs="David" w:hint="cs"/>
          <w:rtl/>
        </w:rPr>
      </w:pPr>
    </w:p>
    <w:p w14:paraId="70FA7597" w14:textId="77777777" w:rsidR="0047689D" w:rsidRPr="0047689D" w:rsidRDefault="0047689D" w:rsidP="0047689D">
      <w:pPr>
        <w:bidi/>
        <w:jc w:val="both"/>
        <w:rPr>
          <w:rFonts w:cs="David" w:hint="cs"/>
          <w:u w:val="single"/>
          <w:rtl/>
        </w:rPr>
      </w:pPr>
      <w:r w:rsidRPr="0047689D">
        <w:rPr>
          <w:rFonts w:cs="David" w:hint="cs"/>
          <w:u w:val="single"/>
          <w:rtl/>
        </w:rPr>
        <w:t>מאיר פרוש:</w:t>
      </w:r>
    </w:p>
    <w:p w14:paraId="537E1CA9" w14:textId="77777777" w:rsidR="0047689D" w:rsidRPr="0047689D" w:rsidRDefault="0047689D" w:rsidP="0047689D">
      <w:pPr>
        <w:bidi/>
        <w:jc w:val="both"/>
        <w:rPr>
          <w:rFonts w:cs="David" w:hint="cs"/>
          <w:rtl/>
        </w:rPr>
      </w:pPr>
    </w:p>
    <w:p w14:paraId="281E7482" w14:textId="77777777" w:rsidR="0047689D" w:rsidRPr="0047689D" w:rsidRDefault="0047689D" w:rsidP="0047689D">
      <w:pPr>
        <w:bidi/>
        <w:ind w:firstLine="567"/>
        <w:jc w:val="both"/>
        <w:rPr>
          <w:rFonts w:cs="David" w:hint="cs"/>
          <w:rtl/>
        </w:rPr>
      </w:pPr>
      <w:r w:rsidRPr="0047689D">
        <w:rPr>
          <w:rFonts w:cs="David" w:hint="cs"/>
          <w:rtl/>
        </w:rPr>
        <w:t xml:space="preserve">אני משבח את חבר הכנסת סער, ברגע שהוא הניח על שולחן הכנסת בכתב ידו ובחתימתו, ואם נקבל את זה זה יירשם על שמו ובוודאי שהוא מתכוון לכך. </w:t>
      </w:r>
    </w:p>
    <w:p w14:paraId="33687565" w14:textId="77777777" w:rsidR="0047689D" w:rsidRPr="0047689D" w:rsidRDefault="0047689D" w:rsidP="0047689D">
      <w:pPr>
        <w:bidi/>
        <w:jc w:val="both"/>
        <w:rPr>
          <w:rFonts w:cs="David" w:hint="cs"/>
          <w:rtl/>
        </w:rPr>
      </w:pPr>
    </w:p>
    <w:p w14:paraId="496C792F" w14:textId="77777777" w:rsidR="0047689D" w:rsidRPr="0047689D" w:rsidRDefault="0047689D" w:rsidP="0047689D">
      <w:pPr>
        <w:bidi/>
        <w:jc w:val="both"/>
        <w:rPr>
          <w:rFonts w:cs="David" w:hint="cs"/>
          <w:rtl/>
        </w:rPr>
      </w:pPr>
      <w:r w:rsidRPr="0047689D">
        <w:rPr>
          <w:rFonts w:cs="David" w:hint="cs"/>
          <w:u w:val="single"/>
          <w:rtl/>
        </w:rPr>
        <w:t>גדעון סער:</w:t>
      </w:r>
    </w:p>
    <w:p w14:paraId="6171E394" w14:textId="77777777" w:rsidR="0047689D" w:rsidRPr="0047689D" w:rsidRDefault="0047689D" w:rsidP="0047689D">
      <w:pPr>
        <w:bidi/>
        <w:jc w:val="both"/>
        <w:rPr>
          <w:rFonts w:cs="David" w:hint="cs"/>
          <w:rtl/>
        </w:rPr>
      </w:pPr>
    </w:p>
    <w:p w14:paraId="693486FF" w14:textId="77777777" w:rsidR="0047689D" w:rsidRPr="0047689D" w:rsidRDefault="0047689D" w:rsidP="0047689D">
      <w:pPr>
        <w:bidi/>
        <w:ind w:firstLine="567"/>
        <w:jc w:val="both"/>
        <w:rPr>
          <w:rFonts w:cs="David" w:hint="cs"/>
          <w:rtl/>
        </w:rPr>
      </w:pPr>
      <w:r w:rsidRPr="0047689D">
        <w:rPr>
          <w:rFonts w:cs="David" w:hint="cs"/>
          <w:rtl/>
        </w:rPr>
        <w:t>מי יזכור את זה חוץ ממני וממך?</w:t>
      </w:r>
    </w:p>
    <w:p w14:paraId="1F2BC380" w14:textId="77777777" w:rsidR="0047689D" w:rsidRPr="0047689D" w:rsidRDefault="0047689D" w:rsidP="0047689D">
      <w:pPr>
        <w:bidi/>
        <w:jc w:val="both"/>
        <w:rPr>
          <w:rFonts w:cs="David" w:hint="cs"/>
          <w:rtl/>
        </w:rPr>
      </w:pPr>
    </w:p>
    <w:p w14:paraId="6CF7B753" w14:textId="77777777" w:rsidR="0047689D" w:rsidRPr="0047689D" w:rsidRDefault="0047689D" w:rsidP="0047689D">
      <w:pPr>
        <w:bidi/>
        <w:jc w:val="both"/>
        <w:rPr>
          <w:rFonts w:cs="David" w:hint="cs"/>
          <w:u w:val="single"/>
          <w:rtl/>
        </w:rPr>
      </w:pPr>
      <w:r w:rsidRPr="0047689D">
        <w:rPr>
          <w:rFonts w:cs="David" w:hint="cs"/>
          <w:u w:val="single"/>
          <w:rtl/>
        </w:rPr>
        <w:t>ראובן ריבלין:</w:t>
      </w:r>
    </w:p>
    <w:p w14:paraId="7640E356" w14:textId="77777777" w:rsidR="0047689D" w:rsidRPr="0047689D" w:rsidRDefault="0047689D" w:rsidP="0047689D">
      <w:pPr>
        <w:bidi/>
        <w:jc w:val="both"/>
        <w:rPr>
          <w:rFonts w:cs="David" w:hint="cs"/>
          <w:u w:val="single"/>
          <w:rtl/>
        </w:rPr>
      </w:pPr>
    </w:p>
    <w:p w14:paraId="325E4192" w14:textId="77777777" w:rsidR="0047689D" w:rsidRPr="0047689D" w:rsidRDefault="0047689D" w:rsidP="0047689D">
      <w:pPr>
        <w:bidi/>
        <w:jc w:val="both"/>
        <w:rPr>
          <w:rFonts w:cs="David" w:hint="cs"/>
          <w:rtl/>
        </w:rPr>
      </w:pPr>
      <w:r w:rsidRPr="0047689D">
        <w:rPr>
          <w:rFonts w:cs="David" w:hint="cs"/>
          <w:rtl/>
        </w:rPr>
        <w:tab/>
        <w:t>הפרוטוקול.</w:t>
      </w:r>
    </w:p>
    <w:p w14:paraId="65064418" w14:textId="77777777" w:rsidR="0047689D" w:rsidRPr="0047689D" w:rsidRDefault="0047689D" w:rsidP="0047689D">
      <w:pPr>
        <w:bidi/>
        <w:jc w:val="both"/>
        <w:rPr>
          <w:rFonts w:cs="David" w:hint="cs"/>
          <w:rtl/>
        </w:rPr>
      </w:pPr>
    </w:p>
    <w:p w14:paraId="3C6F468D" w14:textId="77777777" w:rsidR="0047689D" w:rsidRPr="0047689D" w:rsidRDefault="0047689D" w:rsidP="0047689D">
      <w:pPr>
        <w:bidi/>
        <w:jc w:val="both"/>
        <w:rPr>
          <w:rFonts w:cs="David" w:hint="cs"/>
          <w:u w:val="single"/>
          <w:rtl/>
        </w:rPr>
      </w:pPr>
      <w:r w:rsidRPr="0047689D">
        <w:rPr>
          <w:rFonts w:cs="David" w:hint="cs"/>
          <w:u w:val="single"/>
          <w:rtl/>
        </w:rPr>
        <w:t>מאיר פרוש:</w:t>
      </w:r>
    </w:p>
    <w:p w14:paraId="13F27667" w14:textId="77777777" w:rsidR="0047689D" w:rsidRPr="0047689D" w:rsidRDefault="0047689D" w:rsidP="0047689D">
      <w:pPr>
        <w:bidi/>
        <w:jc w:val="both"/>
        <w:rPr>
          <w:rFonts w:cs="David" w:hint="cs"/>
          <w:rtl/>
        </w:rPr>
      </w:pPr>
    </w:p>
    <w:p w14:paraId="57B50577" w14:textId="77777777" w:rsidR="0047689D" w:rsidRPr="0047689D" w:rsidRDefault="0047689D" w:rsidP="0047689D">
      <w:pPr>
        <w:bidi/>
        <w:ind w:firstLine="567"/>
        <w:jc w:val="both"/>
        <w:rPr>
          <w:rFonts w:cs="David" w:hint="cs"/>
          <w:rtl/>
        </w:rPr>
      </w:pPr>
      <w:r w:rsidRPr="0047689D">
        <w:rPr>
          <w:rFonts w:cs="David" w:hint="cs"/>
          <w:rtl/>
        </w:rPr>
        <w:t xml:space="preserve">בחדר הזה הבקשה הזאת נשמעה לא אחת. דבר פשוט ובסיסי, שחברי הכנסת צריכים לקבל את ההצעות הממשלתיות, בסדר גודל של זמן ולא כפי שזה מתנהל פה. לפעמים יושב הראש מקבל את זה בבוקר, ותוך כדי ישיבה הוא מוסר את זה. כן צילמו טוב, לא צילמו, הממשלה יש לה רוב והיא מעבירה את זה. </w:t>
      </w:r>
    </w:p>
    <w:p w14:paraId="569F7AF9" w14:textId="77777777" w:rsidR="0047689D" w:rsidRPr="0047689D" w:rsidRDefault="0047689D" w:rsidP="0047689D">
      <w:pPr>
        <w:bidi/>
        <w:ind w:firstLine="567"/>
        <w:jc w:val="both"/>
        <w:rPr>
          <w:rFonts w:cs="David" w:hint="cs"/>
          <w:rtl/>
        </w:rPr>
      </w:pPr>
    </w:p>
    <w:p w14:paraId="3F3D8D01" w14:textId="77777777" w:rsidR="0047689D" w:rsidRPr="0047689D" w:rsidRDefault="0047689D" w:rsidP="0047689D">
      <w:pPr>
        <w:bidi/>
        <w:ind w:firstLine="567"/>
        <w:jc w:val="both"/>
        <w:rPr>
          <w:rFonts w:cs="David" w:hint="cs"/>
          <w:rtl/>
        </w:rPr>
      </w:pPr>
      <w:r w:rsidRPr="0047689D">
        <w:rPr>
          <w:rFonts w:cs="David" w:hint="cs"/>
          <w:rtl/>
        </w:rPr>
        <w:t xml:space="preserve">לא מדובר בי. אני לא רואה מתי אני אהיה במפלגה שלטת. לא נראה לי שזה יהיה בקרוב. אבל אולי גדעון יהיה בקרוב מפלגה שלטת. אני, בכל אופן, הייתי נותן לממשלה אפשרות שבמקרים יוצאים מן הכלל - - - </w:t>
      </w:r>
    </w:p>
    <w:p w14:paraId="37574471" w14:textId="77777777" w:rsidR="0047689D" w:rsidRPr="0047689D" w:rsidRDefault="0047689D" w:rsidP="0047689D">
      <w:pPr>
        <w:bidi/>
        <w:jc w:val="both"/>
        <w:rPr>
          <w:rFonts w:cs="David" w:hint="cs"/>
          <w:rtl/>
        </w:rPr>
      </w:pPr>
    </w:p>
    <w:p w14:paraId="29E97E2A" w14:textId="77777777" w:rsidR="0047689D" w:rsidRPr="0047689D" w:rsidRDefault="0047689D" w:rsidP="0047689D">
      <w:pPr>
        <w:bidi/>
        <w:jc w:val="both"/>
        <w:rPr>
          <w:rFonts w:cs="David" w:hint="cs"/>
          <w:u w:val="single"/>
          <w:rtl/>
        </w:rPr>
      </w:pPr>
      <w:r w:rsidRPr="0047689D">
        <w:rPr>
          <w:rFonts w:cs="David" w:hint="cs"/>
          <w:u w:val="single"/>
          <w:rtl/>
        </w:rPr>
        <w:t>מזכיר הכנסת אריה האן:</w:t>
      </w:r>
    </w:p>
    <w:p w14:paraId="7D99E64C" w14:textId="77777777" w:rsidR="0047689D" w:rsidRPr="0047689D" w:rsidRDefault="0047689D" w:rsidP="0047689D">
      <w:pPr>
        <w:bidi/>
        <w:jc w:val="both"/>
        <w:rPr>
          <w:rFonts w:cs="David" w:hint="cs"/>
          <w:rtl/>
        </w:rPr>
      </w:pPr>
    </w:p>
    <w:p w14:paraId="1424F809" w14:textId="77777777" w:rsidR="0047689D" w:rsidRPr="0047689D" w:rsidRDefault="0047689D" w:rsidP="0047689D">
      <w:pPr>
        <w:bidi/>
        <w:ind w:firstLine="567"/>
        <w:jc w:val="both"/>
        <w:rPr>
          <w:rFonts w:cs="David" w:hint="cs"/>
          <w:rtl/>
        </w:rPr>
      </w:pPr>
      <w:r w:rsidRPr="0047689D">
        <w:rPr>
          <w:rFonts w:cs="David" w:hint="cs"/>
          <w:rtl/>
        </w:rPr>
        <w:t xml:space="preserve">יש פטור מחובת הנחה. </w:t>
      </w:r>
    </w:p>
    <w:p w14:paraId="694C1FA6" w14:textId="77777777" w:rsidR="0047689D" w:rsidRPr="0047689D" w:rsidRDefault="0047689D" w:rsidP="0047689D">
      <w:pPr>
        <w:bidi/>
        <w:jc w:val="both"/>
        <w:rPr>
          <w:rFonts w:cs="David" w:hint="cs"/>
          <w:rtl/>
        </w:rPr>
      </w:pPr>
    </w:p>
    <w:p w14:paraId="28670DDB" w14:textId="77777777" w:rsidR="0047689D" w:rsidRPr="0047689D" w:rsidRDefault="0047689D" w:rsidP="0047689D">
      <w:pPr>
        <w:bidi/>
        <w:jc w:val="both"/>
        <w:rPr>
          <w:rFonts w:cs="David" w:hint="cs"/>
          <w:u w:val="single"/>
          <w:rtl/>
        </w:rPr>
      </w:pPr>
      <w:r w:rsidRPr="0047689D">
        <w:rPr>
          <w:rFonts w:cs="David" w:hint="cs"/>
          <w:u w:val="single"/>
          <w:rtl/>
        </w:rPr>
        <w:t>והיו"ר רוחמה אברהם:</w:t>
      </w:r>
    </w:p>
    <w:p w14:paraId="148B4947" w14:textId="77777777" w:rsidR="0047689D" w:rsidRPr="0047689D" w:rsidRDefault="0047689D" w:rsidP="0047689D">
      <w:pPr>
        <w:bidi/>
        <w:jc w:val="both"/>
        <w:rPr>
          <w:rFonts w:cs="David" w:hint="cs"/>
          <w:rtl/>
        </w:rPr>
      </w:pPr>
    </w:p>
    <w:p w14:paraId="3E86DD8B" w14:textId="77777777" w:rsidR="0047689D" w:rsidRPr="0047689D" w:rsidRDefault="0047689D" w:rsidP="0047689D">
      <w:pPr>
        <w:bidi/>
        <w:ind w:firstLine="567"/>
        <w:jc w:val="both"/>
        <w:rPr>
          <w:rFonts w:cs="David" w:hint="cs"/>
          <w:rtl/>
        </w:rPr>
      </w:pPr>
      <w:r w:rsidRPr="0047689D">
        <w:rPr>
          <w:rFonts w:cs="David" w:hint="cs"/>
          <w:rtl/>
        </w:rPr>
        <w:t>אין בעיה.</w:t>
      </w:r>
    </w:p>
    <w:p w14:paraId="56EDF28A" w14:textId="77777777" w:rsidR="0047689D" w:rsidRPr="0047689D" w:rsidRDefault="0047689D" w:rsidP="0047689D">
      <w:pPr>
        <w:bidi/>
        <w:jc w:val="both"/>
        <w:rPr>
          <w:rFonts w:cs="David" w:hint="cs"/>
          <w:rtl/>
        </w:rPr>
      </w:pPr>
    </w:p>
    <w:p w14:paraId="017E7832" w14:textId="77777777" w:rsidR="0047689D" w:rsidRPr="0047689D" w:rsidRDefault="0047689D" w:rsidP="0047689D">
      <w:pPr>
        <w:bidi/>
        <w:jc w:val="both"/>
        <w:rPr>
          <w:rFonts w:cs="David" w:hint="cs"/>
          <w:u w:val="single"/>
          <w:rtl/>
        </w:rPr>
      </w:pPr>
      <w:r w:rsidRPr="0047689D">
        <w:rPr>
          <w:rFonts w:cs="David" w:hint="cs"/>
          <w:u w:val="single"/>
          <w:rtl/>
        </w:rPr>
        <w:t>מאיר פרוש:</w:t>
      </w:r>
    </w:p>
    <w:p w14:paraId="6BD5C464" w14:textId="77777777" w:rsidR="0047689D" w:rsidRPr="0047689D" w:rsidRDefault="0047689D" w:rsidP="0047689D">
      <w:pPr>
        <w:bidi/>
        <w:jc w:val="both"/>
        <w:rPr>
          <w:rFonts w:cs="David" w:hint="cs"/>
          <w:rtl/>
        </w:rPr>
      </w:pPr>
    </w:p>
    <w:p w14:paraId="02DC334F" w14:textId="77777777" w:rsidR="0047689D" w:rsidRPr="0047689D" w:rsidRDefault="0047689D" w:rsidP="0047689D">
      <w:pPr>
        <w:bidi/>
        <w:ind w:firstLine="567"/>
        <w:jc w:val="both"/>
        <w:rPr>
          <w:rFonts w:cs="David" w:hint="cs"/>
          <w:rtl/>
        </w:rPr>
      </w:pPr>
      <w:r w:rsidRPr="0047689D">
        <w:rPr>
          <w:rFonts w:cs="David" w:hint="cs"/>
          <w:rtl/>
        </w:rPr>
        <w:t xml:space="preserve">האם אנחנו יכולים לקבל סייג שהממשלה תוכל לבוא מתי שהיא רוצה? </w:t>
      </w:r>
    </w:p>
    <w:p w14:paraId="54A909D5" w14:textId="77777777" w:rsidR="0047689D" w:rsidRPr="0047689D" w:rsidRDefault="0047689D" w:rsidP="0047689D">
      <w:pPr>
        <w:bidi/>
        <w:jc w:val="both"/>
        <w:rPr>
          <w:rFonts w:cs="David" w:hint="cs"/>
          <w:rtl/>
        </w:rPr>
      </w:pPr>
    </w:p>
    <w:p w14:paraId="73EB09B1"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1ADFCFED" w14:textId="77777777" w:rsidR="0047689D" w:rsidRPr="0047689D" w:rsidRDefault="0047689D" w:rsidP="0047689D">
      <w:pPr>
        <w:bidi/>
        <w:jc w:val="both"/>
        <w:rPr>
          <w:rFonts w:cs="David" w:hint="cs"/>
          <w:rtl/>
        </w:rPr>
      </w:pPr>
    </w:p>
    <w:p w14:paraId="17387E0F" w14:textId="77777777" w:rsidR="0047689D" w:rsidRPr="0047689D" w:rsidRDefault="0047689D" w:rsidP="0047689D">
      <w:pPr>
        <w:bidi/>
        <w:ind w:firstLine="567"/>
        <w:jc w:val="both"/>
        <w:rPr>
          <w:rFonts w:cs="David" w:hint="cs"/>
          <w:rtl/>
        </w:rPr>
      </w:pPr>
      <w:r w:rsidRPr="0047689D">
        <w:rPr>
          <w:rFonts w:cs="David" w:hint="cs"/>
          <w:rtl/>
        </w:rPr>
        <w:t xml:space="preserve">אין עם כך בעיה. </w:t>
      </w:r>
    </w:p>
    <w:p w14:paraId="6D48B972" w14:textId="77777777" w:rsidR="0047689D" w:rsidRPr="0047689D" w:rsidRDefault="0047689D" w:rsidP="0047689D">
      <w:pPr>
        <w:bidi/>
        <w:jc w:val="both"/>
        <w:rPr>
          <w:rFonts w:cs="David" w:hint="cs"/>
          <w:rtl/>
        </w:rPr>
      </w:pPr>
    </w:p>
    <w:p w14:paraId="19FF4CDE" w14:textId="77777777" w:rsidR="0047689D" w:rsidRPr="0047689D" w:rsidRDefault="0047689D" w:rsidP="0047689D">
      <w:pPr>
        <w:bidi/>
        <w:jc w:val="both"/>
        <w:rPr>
          <w:rFonts w:cs="David" w:hint="cs"/>
          <w:u w:val="single"/>
          <w:rtl/>
        </w:rPr>
      </w:pPr>
      <w:r w:rsidRPr="0047689D">
        <w:rPr>
          <w:rFonts w:cs="David" w:hint="cs"/>
          <w:u w:val="single"/>
          <w:rtl/>
        </w:rPr>
        <w:t>מאיר פרוש:</w:t>
      </w:r>
    </w:p>
    <w:p w14:paraId="72349D43" w14:textId="77777777" w:rsidR="0047689D" w:rsidRPr="0047689D" w:rsidRDefault="0047689D" w:rsidP="0047689D">
      <w:pPr>
        <w:bidi/>
        <w:jc w:val="both"/>
        <w:rPr>
          <w:rFonts w:cs="David" w:hint="cs"/>
          <w:rtl/>
        </w:rPr>
      </w:pPr>
    </w:p>
    <w:p w14:paraId="67821184" w14:textId="77777777" w:rsidR="0047689D" w:rsidRPr="0047689D" w:rsidRDefault="0047689D" w:rsidP="0047689D">
      <w:pPr>
        <w:bidi/>
        <w:ind w:firstLine="567"/>
        <w:jc w:val="both"/>
        <w:rPr>
          <w:rFonts w:cs="David" w:hint="cs"/>
          <w:rtl/>
        </w:rPr>
      </w:pPr>
      <w:r w:rsidRPr="0047689D">
        <w:rPr>
          <w:rFonts w:cs="David" w:hint="cs"/>
          <w:rtl/>
        </w:rPr>
        <w:t xml:space="preserve">עד היום היו מגישים את זה במסגרת בקשה לפטור מחובת הנחה, גם כאשר היה מוצדק וגם כאשר לא היה מוצדק. הם פשוט ידעו שבוועדת הכנסת יאשרו הכל, אז בשביל מה להביא את זה שבועיים קודם? אפשר להביא את זה ברגע האחרון. הפטור מחובת הנחה צריך להיות מלווה עם דברים אמיתיים שמצדיקים את הנושא הזה. </w:t>
      </w:r>
    </w:p>
    <w:p w14:paraId="03E6F0AA" w14:textId="77777777" w:rsidR="0047689D" w:rsidRPr="0047689D" w:rsidRDefault="0047689D" w:rsidP="0047689D">
      <w:pPr>
        <w:bidi/>
        <w:ind w:firstLine="567"/>
        <w:jc w:val="both"/>
        <w:rPr>
          <w:rFonts w:cs="David" w:hint="cs"/>
          <w:rtl/>
        </w:rPr>
      </w:pPr>
    </w:p>
    <w:p w14:paraId="4DAB58F6" w14:textId="77777777" w:rsidR="0047689D" w:rsidRPr="0047689D" w:rsidRDefault="0047689D" w:rsidP="0047689D">
      <w:pPr>
        <w:bidi/>
        <w:ind w:firstLine="567"/>
        <w:jc w:val="both"/>
        <w:rPr>
          <w:rFonts w:cs="David" w:hint="cs"/>
          <w:rtl/>
        </w:rPr>
      </w:pPr>
      <w:r w:rsidRPr="0047689D">
        <w:rPr>
          <w:rFonts w:cs="David" w:hint="cs"/>
          <w:rtl/>
        </w:rPr>
        <w:t xml:space="preserve">אני אומר לגדעון שלא ייקח על עצמו יותר מידי "שלייקס", כי יכול להיות שמחר תרצה לשנות את זה. היום תחשוב מתי הממשלה כן תוכל, במידה כזאת או אחרת, להביא את זה בהליך יותר מזורז, בוודאי שלא כפי שזה היה עד היום. </w:t>
      </w:r>
    </w:p>
    <w:p w14:paraId="4180BFD7" w14:textId="77777777" w:rsidR="0047689D" w:rsidRPr="0047689D" w:rsidRDefault="0047689D" w:rsidP="0047689D">
      <w:pPr>
        <w:bidi/>
        <w:jc w:val="both"/>
        <w:rPr>
          <w:rFonts w:cs="David" w:hint="cs"/>
          <w:rtl/>
        </w:rPr>
      </w:pPr>
    </w:p>
    <w:p w14:paraId="034C7938"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27D31237" w14:textId="77777777" w:rsidR="0047689D" w:rsidRPr="0047689D" w:rsidRDefault="0047689D" w:rsidP="0047689D">
      <w:pPr>
        <w:bidi/>
        <w:jc w:val="both"/>
        <w:rPr>
          <w:rFonts w:cs="David" w:hint="cs"/>
          <w:rtl/>
        </w:rPr>
      </w:pPr>
    </w:p>
    <w:p w14:paraId="676E9CA6" w14:textId="77777777" w:rsidR="0047689D" w:rsidRPr="0047689D" w:rsidRDefault="0047689D" w:rsidP="0047689D">
      <w:pPr>
        <w:bidi/>
        <w:ind w:firstLine="567"/>
        <w:jc w:val="both"/>
        <w:rPr>
          <w:rFonts w:cs="David" w:hint="cs"/>
          <w:rtl/>
        </w:rPr>
      </w:pPr>
      <w:r w:rsidRPr="0047689D">
        <w:rPr>
          <w:rFonts w:cs="David" w:hint="cs"/>
          <w:rtl/>
        </w:rPr>
        <w:t xml:space="preserve">אם יש את הקטליזטור, שזאת ועדת הכנסת, והיא מאשרת פטורים מחובת הנחה וזה יכול להיות מונח על סדר יומה של הוועדה. כאשר הוועדה מקבלת את זה מראש, אין בכך בעיה. </w:t>
      </w:r>
    </w:p>
    <w:p w14:paraId="197C86E4" w14:textId="77777777" w:rsidR="0047689D" w:rsidRPr="0047689D" w:rsidRDefault="0047689D" w:rsidP="0047689D">
      <w:pPr>
        <w:bidi/>
        <w:ind w:firstLine="567"/>
        <w:jc w:val="both"/>
        <w:rPr>
          <w:rFonts w:cs="David" w:hint="cs"/>
          <w:rtl/>
        </w:rPr>
      </w:pPr>
    </w:p>
    <w:p w14:paraId="594F9299" w14:textId="77777777" w:rsidR="0047689D" w:rsidRPr="0047689D" w:rsidRDefault="0047689D" w:rsidP="0047689D">
      <w:pPr>
        <w:bidi/>
        <w:jc w:val="both"/>
        <w:rPr>
          <w:rFonts w:cs="David" w:hint="cs"/>
          <w:u w:val="single"/>
          <w:rtl/>
        </w:rPr>
      </w:pPr>
      <w:r w:rsidRPr="0047689D">
        <w:rPr>
          <w:rFonts w:cs="David" w:hint="cs"/>
          <w:u w:val="single"/>
          <w:rtl/>
        </w:rPr>
        <w:t>מאיר פרוש:</w:t>
      </w:r>
    </w:p>
    <w:p w14:paraId="5CB7D325" w14:textId="77777777" w:rsidR="0047689D" w:rsidRPr="0047689D" w:rsidRDefault="0047689D" w:rsidP="0047689D">
      <w:pPr>
        <w:bidi/>
        <w:jc w:val="both"/>
        <w:rPr>
          <w:rFonts w:cs="David" w:hint="cs"/>
          <w:u w:val="single"/>
          <w:rtl/>
        </w:rPr>
      </w:pPr>
    </w:p>
    <w:p w14:paraId="132C0AEF" w14:textId="77777777" w:rsidR="0047689D" w:rsidRPr="0047689D" w:rsidRDefault="0047689D" w:rsidP="0047689D">
      <w:pPr>
        <w:bidi/>
        <w:jc w:val="both"/>
        <w:rPr>
          <w:rFonts w:cs="David" w:hint="cs"/>
          <w:rtl/>
        </w:rPr>
      </w:pPr>
      <w:r w:rsidRPr="0047689D">
        <w:rPr>
          <w:rFonts w:cs="David" w:hint="cs"/>
          <w:rtl/>
        </w:rPr>
        <w:tab/>
        <w:t xml:space="preserve">אם כך, אני חושב שהפטור מחובת הנחה גם צריך להיות ממניעים אמיתיים. </w:t>
      </w:r>
    </w:p>
    <w:p w14:paraId="1BAC3A29" w14:textId="77777777" w:rsidR="0047689D" w:rsidRPr="0047689D" w:rsidRDefault="0047689D" w:rsidP="0047689D">
      <w:pPr>
        <w:bidi/>
        <w:jc w:val="both"/>
        <w:rPr>
          <w:rFonts w:cs="David" w:hint="cs"/>
          <w:rtl/>
        </w:rPr>
      </w:pPr>
    </w:p>
    <w:p w14:paraId="393FE760" w14:textId="77777777" w:rsidR="0047689D" w:rsidRPr="0047689D" w:rsidRDefault="0047689D" w:rsidP="0047689D">
      <w:pPr>
        <w:bidi/>
        <w:jc w:val="both"/>
        <w:rPr>
          <w:rFonts w:cs="David" w:hint="cs"/>
          <w:u w:val="single"/>
          <w:rtl/>
        </w:rPr>
      </w:pPr>
      <w:r w:rsidRPr="0047689D">
        <w:rPr>
          <w:rFonts w:cs="David" w:hint="cs"/>
          <w:u w:val="single"/>
          <w:rtl/>
        </w:rPr>
        <w:t>והיו"ר רוחמה אברהם:</w:t>
      </w:r>
    </w:p>
    <w:p w14:paraId="639C155B" w14:textId="77777777" w:rsidR="0047689D" w:rsidRPr="0047689D" w:rsidRDefault="0047689D" w:rsidP="0047689D">
      <w:pPr>
        <w:bidi/>
        <w:jc w:val="both"/>
        <w:rPr>
          <w:rFonts w:cs="David" w:hint="cs"/>
          <w:rtl/>
        </w:rPr>
      </w:pPr>
    </w:p>
    <w:p w14:paraId="75EC28D6" w14:textId="77777777" w:rsidR="0047689D" w:rsidRPr="0047689D" w:rsidRDefault="0047689D" w:rsidP="0047689D">
      <w:pPr>
        <w:bidi/>
        <w:ind w:firstLine="567"/>
        <w:jc w:val="both"/>
        <w:rPr>
          <w:rFonts w:cs="David" w:hint="cs"/>
          <w:rtl/>
        </w:rPr>
      </w:pPr>
      <w:r w:rsidRPr="0047689D">
        <w:rPr>
          <w:rFonts w:cs="David" w:hint="cs"/>
          <w:rtl/>
        </w:rPr>
        <w:t xml:space="preserve">ברור שזה יהיה עם טעמים אמיתיים. </w:t>
      </w:r>
    </w:p>
    <w:p w14:paraId="7FE77F57" w14:textId="77777777" w:rsidR="0047689D" w:rsidRPr="0047689D" w:rsidRDefault="0047689D" w:rsidP="0047689D">
      <w:pPr>
        <w:bidi/>
        <w:jc w:val="both"/>
        <w:rPr>
          <w:rFonts w:cs="David" w:hint="cs"/>
          <w:rtl/>
        </w:rPr>
      </w:pPr>
    </w:p>
    <w:p w14:paraId="6F0D387E" w14:textId="77777777" w:rsidR="0047689D" w:rsidRPr="0047689D" w:rsidRDefault="0047689D" w:rsidP="0047689D">
      <w:pPr>
        <w:bidi/>
        <w:jc w:val="both"/>
        <w:rPr>
          <w:rFonts w:cs="David" w:hint="cs"/>
          <w:u w:val="single"/>
          <w:rtl/>
        </w:rPr>
      </w:pPr>
      <w:r w:rsidRPr="0047689D">
        <w:rPr>
          <w:rFonts w:cs="David" w:hint="cs"/>
          <w:u w:val="single"/>
          <w:rtl/>
        </w:rPr>
        <w:t>מאיר פרוש:</w:t>
      </w:r>
    </w:p>
    <w:p w14:paraId="693D3EC5" w14:textId="77777777" w:rsidR="0047689D" w:rsidRPr="0047689D" w:rsidRDefault="0047689D" w:rsidP="0047689D">
      <w:pPr>
        <w:bidi/>
        <w:jc w:val="both"/>
        <w:rPr>
          <w:rFonts w:cs="David" w:hint="cs"/>
          <w:u w:val="single"/>
          <w:rtl/>
        </w:rPr>
      </w:pPr>
    </w:p>
    <w:p w14:paraId="6D9DF54A" w14:textId="77777777" w:rsidR="0047689D" w:rsidRPr="0047689D" w:rsidRDefault="0047689D" w:rsidP="0047689D">
      <w:pPr>
        <w:bidi/>
        <w:jc w:val="both"/>
        <w:rPr>
          <w:rFonts w:cs="David" w:hint="cs"/>
          <w:rtl/>
        </w:rPr>
      </w:pPr>
      <w:r w:rsidRPr="0047689D">
        <w:rPr>
          <w:rFonts w:cs="David" w:hint="cs"/>
          <w:rtl/>
        </w:rPr>
        <w:tab/>
        <w:t>אפשר להעלות את זה על הכתב?</w:t>
      </w:r>
    </w:p>
    <w:p w14:paraId="5FD7FD09" w14:textId="77777777" w:rsidR="0047689D" w:rsidRPr="0047689D" w:rsidRDefault="0047689D" w:rsidP="0047689D">
      <w:pPr>
        <w:bidi/>
        <w:jc w:val="both"/>
        <w:rPr>
          <w:rFonts w:cs="David" w:hint="cs"/>
          <w:rtl/>
        </w:rPr>
      </w:pPr>
    </w:p>
    <w:p w14:paraId="7C13247F" w14:textId="77777777" w:rsidR="0047689D" w:rsidRPr="0047689D" w:rsidRDefault="0047689D" w:rsidP="0047689D">
      <w:pPr>
        <w:bidi/>
        <w:jc w:val="both"/>
        <w:rPr>
          <w:rFonts w:cs="David" w:hint="cs"/>
          <w:u w:val="single"/>
          <w:rtl/>
        </w:rPr>
      </w:pPr>
      <w:r w:rsidRPr="0047689D">
        <w:rPr>
          <w:rFonts w:cs="David" w:hint="cs"/>
          <w:u w:val="single"/>
          <w:rtl/>
        </w:rPr>
        <w:t>והיו"ר רוחמה אברהם:</w:t>
      </w:r>
    </w:p>
    <w:p w14:paraId="056C215D" w14:textId="77777777" w:rsidR="0047689D" w:rsidRPr="0047689D" w:rsidRDefault="0047689D" w:rsidP="0047689D">
      <w:pPr>
        <w:bidi/>
        <w:jc w:val="both"/>
        <w:rPr>
          <w:rFonts w:cs="David" w:hint="cs"/>
          <w:rtl/>
        </w:rPr>
      </w:pPr>
    </w:p>
    <w:p w14:paraId="20489EC4" w14:textId="77777777" w:rsidR="0047689D" w:rsidRPr="0047689D" w:rsidRDefault="0047689D" w:rsidP="0047689D">
      <w:pPr>
        <w:bidi/>
        <w:jc w:val="both"/>
        <w:rPr>
          <w:rFonts w:cs="David" w:hint="cs"/>
          <w:rtl/>
        </w:rPr>
      </w:pPr>
      <w:r w:rsidRPr="0047689D">
        <w:rPr>
          <w:rFonts w:cs="David" w:hint="cs"/>
          <w:rtl/>
        </w:rPr>
        <w:tab/>
        <w:t>כל יום שלישי יש דיונים בנושא התקנון, שיפור וייעול, בין השעות 14:00 עד 16:00 ואני אשמח אם תשתתפו.</w:t>
      </w:r>
    </w:p>
    <w:p w14:paraId="1CFF7E9A" w14:textId="77777777" w:rsidR="0047689D" w:rsidRPr="0047689D" w:rsidRDefault="0047689D" w:rsidP="0047689D">
      <w:pPr>
        <w:bidi/>
        <w:ind w:firstLine="567"/>
        <w:jc w:val="both"/>
        <w:rPr>
          <w:rFonts w:cs="David" w:hint="cs"/>
          <w:rtl/>
        </w:rPr>
      </w:pPr>
    </w:p>
    <w:p w14:paraId="10A892AB" w14:textId="77777777" w:rsidR="0047689D" w:rsidRPr="0047689D" w:rsidRDefault="0047689D" w:rsidP="0047689D">
      <w:pPr>
        <w:bidi/>
        <w:ind w:firstLine="567"/>
        <w:jc w:val="both"/>
        <w:rPr>
          <w:rFonts w:cs="David" w:hint="cs"/>
          <w:rtl/>
        </w:rPr>
      </w:pPr>
      <w:r w:rsidRPr="0047689D">
        <w:rPr>
          <w:rFonts w:cs="David" w:hint="cs"/>
          <w:rtl/>
        </w:rPr>
        <w:t xml:space="preserve">אני רוצה לעשות הפסקה בנושא הזה. </w:t>
      </w:r>
    </w:p>
    <w:p w14:paraId="2E0F70DB" w14:textId="77777777" w:rsidR="0047689D" w:rsidRPr="0047689D" w:rsidRDefault="0047689D" w:rsidP="0047689D">
      <w:pPr>
        <w:bidi/>
        <w:ind w:firstLine="567"/>
        <w:jc w:val="both"/>
        <w:rPr>
          <w:rFonts w:cs="David" w:hint="cs"/>
          <w:rtl/>
        </w:rPr>
      </w:pPr>
    </w:p>
    <w:p w14:paraId="21694705" w14:textId="77777777" w:rsidR="0047689D" w:rsidRPr="0047689D" w:rsidRDefault="0047689D" w:rsidP="0047689D">
      <w:pPr>
        <w:bidi/>
        <w:ind w:firstLine="567"/>
        <w:jc w:val="both"/>
        <w:rPr>
          <w:rFonts w:cs="David" w:hint="cs"/>
          <w:u w:val="single"/>
          <w:rtl/>
        </w:rPr>
      </w:pPr>
      <w:r w:rsidRPr="0047689D">
        <w:rPr>
          <w:rFonts w:cs="David"/>
          <w:rtl/>
        </w:rPr>
        <w:br w:type="page"/>
      </w:r>
      <w:r w:rsidRPr="0047689D">
        <w:rPr>
          <w:rFonts w:cs="David" w:hint="cs"/>
          <w:b/>
          <w:bCs/>
          <w:u w:val="single"/>
          <w:rtl/>
        </w:rPr>
        <w:t>1. ביטול סעיף 43ב בתקנון הכנסת בעניין מועד מתן תשובות לשאילתות.</w:t>
      </w:r>
      <w:r w:rsidRPr="0047689D">
        <w:rPr>
          <w:rFonts w:cs="David"/>
          <w:b/>
          <w:bCs/>
          <w:u w:val="single"/>
          <w:rtl/>
        </w:rPr>
        <w:br/>
      </w:r>
    </w:p>
    <w:p w14:paraId="5ED64CE7" w14:textId="77777777" w:rsidR="0047689D" w:rsidRPr="0047689D" w:rsidRDefault="0047689D" w:rsidP="0047689D">
      <w:pPr>
        <w:bidi/>
        <w:jc w:val="both"/>
        <w:rPr>
          <w:rFonts w:cs="David" w:hint="cs"/>
          <w:u w:val="single"/>
          <w:rtl/>
        </w:rPr>
      </w:pPr>
      <w:r w:rsidRPr="0047689D">
        <w:rPr>
          <w:rFonts w:cs="David" w:hint="cs"/>
          <w:u w:val="single"/>
          <w:rtl/>
        </w:rPr>
        <w:t>והיו"ר רוחמה אברהם:</w:t>
      </w:r>
    </w:p>
    <w:p w14:paraId="5E511BB3" w14:textId="77777777" w:rsidR="0047689D" w:rsidRPr="0047689D" w:rsidRDefault="0047689D" w:rsidP="0047689D">
      <w:pPr>
        <w:bidi/>
        <w:ind w:firstLine="567"/>
        <w:jc w:val="both"/>
        <w:rPr>
          <w:rFonts w:cs="David" w:hint="cs"/>
          <w:rtl/>
        </w:rPr>
      </w:pPr>
    </w:p>
    <w:p w14:paraId="68A07D70" w14:textId="77777777" w:rsidR="0047689D" w:rsidRPr="0047689D" w:rsidRDefault="0047689D" w:rsidP="0047689D">
      <w:pPr>
        <w:bidi/>
        <w:ind w:firstLine="567"/>
        <w:jc w:val="both"/>
        <w:rPr>
          <w:rFonts w:cs="David" w:hint="cs"/>
          <w:rtl/>
        </w:rPr>
      </w:pPr>
      <w:r w:rsidRPr="0047689D">
        <w:rPr>
          <w:rFonts w:cs="David" w:hint="cs"/>
          <w:rtl/>
        </w:rPr>
        <w:t xml:space="preserve">יו"ר הכנסת מכבדת אותנו בנוכחותה בישיבה. בישיבה בשבוע שעבר דיברנו בכל הסוגיה הקשורה לשאילתה. שלחנו אלייך מכתב, אני שמחה שנענית לו והעלית רעיון, שאני אשמח אם תציגי אותו. </w:t>
      </w:r>
    </w:p>
    <w:p w14:paraId="6FF9229A" w14:textId="77777777" w:rsidR="0047689D" w:rsidRPr="0047689D" w:rsidRDefault="0047689D" w:rsidP="0047689D">
      <w:pPr>
        <w:bidi/>
        <w:jc w:val="both"/>
        <w:rPr>
          <w:rFonts w:cs="David" w:hint="cs"/>
          <w:rtl/>
        </w:rPr>
      </w:pPr>
    </w:p>
    <w:p w14:paraId="43B163E2" w14:textId="77777777" w:rsidR="0047689D" w:rsidRPr="0047689D" w:rsidRDefault="0047689D" w:rsidP="0047689D">
      <w:pPr>
        <w:bidi/>
        <w:ind w:firstLine="567"/>
        <w:jc w:val="both"/>
        <w:rPr>
          <w:rFonts w:cs="David" w:hint="cs"/>
          <w:rtl/>
        </w:rPr>
      </w:pPr>
      <w:r w:rsidRPr="0047689D">
        <w:rPr>
          <w:rFonts w:cs="David" w:hint="cs"/>
          <w:rtl/>
        </w:rPr>
        <w:t>כאשר בידי חבר כנסת יש את הכלי של שאילתה רגילה, אז על פי רוב הוא זוכה למענה מהשר כעבור 21 יום, במקרה הטוב. לאחר מכן יש לו אפשרות להאריך בעוד 21 יום. על ה-42 ימים יש עוד 7 ימים, כאשר לפעמים הנושא הופך להיות שולי. אני אשמח אם גברתי היושבת ראש תתייחס גם לבעיה הזאת ותציע פיתרון. הגשתי את מכתבך לכל חברי הוועדה.</w:t>
      </w:r>
    </w:p>
    <w:p w14:paraId="0751AB59" w14:textId="77777777" w:rsidR="0047689D" w:rsidRPr="0047689D" w:rsidRDefault="0047689D" w:rsidP="0047689D">
      <w:pPr>
        <w:bidi/>
        <w:jc w:val="both"/>
        <w:rPr>
          <w:rFonts w:cs="David" w:hint="cs"/>
          <w:rtl/>
        </w:rPr>
      </w:pPr>
    </w:p>
    <w:p w14:paraId="63272B6E" w14:textId="77777777" w:rsidR="0047689D" w:rsidRPr="0047689D" w:rsidRDefault="0047689D" w:rsidP="0047689D">
      <w:pPr>
        <w:bidi/>
        <w:ind w:firstLine="567"/>
        <w:jc w:val="both"/>
        <w:rPr>
          <w:rFonts w:cs="David" w:hint="cs"/>
          <w:rtl/>
        </w:rPr>
      </w:pPr>
      <w:r w:rsidRPr="0047689D">
        <w:rPr>
          <w:rFonts w:cs="David" w:hint="cs"/>
          <w:rtl/>
        </w:rPr>
        <w:t xml:space="preserve">אבקש התייחסותך לסוגיה נוספת. מצד אחד, חברי הכנסת מגישים, מצד אחד, את השאילתות ומצד שני, גם מגישים הצעות לסדר. נניח ועברנו את כל התקופה של ה-48 יום, מגיע השר להשיב על השאילתה וחבר הכנסת לא נמצא כדי לשמוע. אני רוצה לשמוע את חברי הכנסת גם בסוגיה הזאת, הרי אנחנו הולכים לקראת שינוי מסוים. הדבר החשוב בעיני הוא שהשינוי צריך להיות הדדי. מצד אחד  אנחנו נשפר את הכלי של שאילתה רגילה ומצד שני ואנחנו צריכים לחשוב על פתרון לבעיה כאשר אחד מחברי הכנסת מגיש שאילתה ישירה ולא נמצא באולם כדי לשמוע את התשובה. אולי צריך להטיל סנקציה כדי שבפעם הבאה לא יגיש שאילתה. </w:t>
      </w:r>
    </w:p>
    <w:p w14:paraId="70B9FA58" w14:textId="77777777" w:rsidR="0047689D" w:rsidRPr="0047689D" w:rsidRDefault="0047689D" w:rsidP="0047689D">
      <w:pPr>
        <w:bidi/>
        <w:jc w:val="both"/>
        <w:rPr>
          <w:rFonts w:cs="David" w:hint="cs"/>
          <w:rtl/>
        </w:rPr>
      </w:pPr>
    </w:p>
    <w:p w14:paraId="29C5E493" w14:textId="77777777" w:rsidR="0047689D" w:rsidRPr="0047689D" w:rsidRDefault="0047689D" w:rsidP="0047689D">
      <w:pPr>
        <w:bidi/>
        <w:ind w:firstLine="567"/>
        <w:jc w:val="both"/>
        <w:rPr>
          <w:rFonts w:cs="David" w:hint="cs"/>
          <w:rtl/>
        </w:rPr>
      </w:pPr>
      <w:r w:rsidRPr="0047689D">
        <w:rPr>
          <w:rFonts w:cs="David" w:hint="cs"/>
          <w:rtl/>
        </w:rPr>
        <w:t xml:space="preserve">אותו דבר לגבי הצעות לסדר. כולנו מתאמצים שההצעות הדחופות לסדר יכנסו לסדר היום של אותו שבוע. לפעמים זה מגיע לדיון כאן כאשר חברי הכנסת מערערים. ישנם מצבים שיושב הראש קורא לחבר הכנסת להציג את הבעיה, והוא לא נמצא. אני לא חושבת שזה פייר וראוי משום שחברי הכנסת שהצליחו להיכנס לאותה רשימה לא מנצלים את פרק הזמן שניתן להם על ידי הכנסת, שלא לדבר על הזמן שמקדישה להם הנשיאות. </w:t>
      </w:r>
    </w:p>
    <w:p w14:paraId="27DEB6BE" w14:textId="77777777" w:rsidR="0047689D" w:rsidRPr="0047689D" w:rsidRDefault="0047689D" w:rsidP="0047689D">
      <w:pPr>
        <w:bidi/>
        <w:jc w:val="both"/>
        <w:rPr>
          <w:rFonts w:cs="David" w:hint="cs"/>
          <w:rtl/>
        </w:rPr>
      </w:pPr>
    </w:p>
    <w:p w14:paraId="26155A9C" w14:textId="77777777" w:rsidR="0047689D" w:rsidRPr="0047689D" w:rsidRDefault="0047689D" w:rsidP="0047689D">
      <w:pPr>
        <w:bidi/>
        <w:jc w:val="both"/>
        <w:rPr>
          <w:rFonts w:cs="David" w:hint="cs"/>
          <w:u w:val="single"/>
          <w:rtl/>
        </w:rPr>
      </w:pPr>
      <w:r w:rsidRPr="0047689D">
        <w:rPr>
          <w:rFonts w:cs="David" w:hint="cs"/>
          <w:u w:val="single"/>
          <w:rtl/>
        </w:rPr>
        <w:t>אחמד טיבי:</w:t>
      </w:r>
    </w:p>
    <w:p w14:paraId="1C41E65F" w14:textId="77777777" w:rsidR="0047689D" w:rsidRPr="0047689D" w:rsidRDefault="0047689D" w:rsidP="0047689D">
      <w:pPr>
        <w:bidi/>
        <w:jc w:val="both"/>
        <w:rPr>
          <w:rFonts w:cs="David" w:hint="cs"/>
          <w:rtl/>
        </w:rPr>
      </w:pPr>
    </w:p>
    <w:p w14:paraId="272F79DE" w14:textId="77777777" w:rsidR="0047689D" w:rsidRPr="0047689D" w:rsidRDefault="0047689D" w:rsidP="0047689D">
      <w:pPr>
        <w:bidi/>
        <w:ind w:firstLine="567"/>
        <w:jc w:val="both"/>
        <w:rPr>
          <w:rFonts w:cs="David" w:hint="cs"/>
          <w:rtl/>
        </w:rPr>
      </w:pPr>
      <w:r w:rsidRPr="0047689D">
        <w:rPr>
          <w:rFonts w:cs="David" w:hint="cs"/>
          <w:rtl/>
        </w:rPr>
        <w:t xml:space="preserve">את מדברת על מקרים בהם הצעה דחופה מתקבלת וחבר הכנסת לא נמצא במליאה, אלה מקרים לא שכיחים. </w:t>
      </w:r>
    </w:p>
    <w:p w14:paraId="63630BB1" w14:textId="77777777" w:rsidR="0047689D" w:rsidRPr="0047689D" w:rsidRDefault="0047689D" w:rsidP="0047689D">
      <w:pPr>
        <w:bidi/>
        <w:ind w:firstLine="567"/>
        <w:jc w:val="both"/>
        <w:rPr>
          <w:rFonts w:cs="David" w:hint="cs"/>
          <w:rtl/>
        </w:rPr>
      </w:pPr>
    </w:p>
    <w:p w14:paraId="69C48188" w14:textId="77777777" w:rsidR="0047689D" w:rsidRPr="0047689D" w:rsidRDefault="0047689D" w:rsidP="0047689D">
      <w:pPr>
        <w:bidi/>
        <w:jc w:val="both"/>
        <w:rPr>
          <w:rFonts w:cs="David" w:hint="cs"/>
          <w:u w:val="single"/>
          <w:rtl/>
        </w:rPr>
      </w:pPr>
      <w:r w:rsidRPr="0047689D">
        <w:rPr>
          <w:rFonts w:cs="David"/>
          <w:rtl/>
        </w:rPr>
        <w:softHyphen/>
      </w:r>
      <w:r w:rsidRPr="0047689D">
        <w:rPr>
          <w:rFonts w:cs="David" w:hint="cs"/>
          <w:u w:val="single"/>
          <w:rtl/>
        </w:rPr>
        <w:t>היו"ר רוחמה אברהם:</w:t>
      </w:r>
    </w:p>
    <w:p w14:paraId="32AA1E64" w14:textId="77777777" w:rsidR="0047689D" w:rsidRPr="0047689D" w:rsidRDefault="0047689D" w:rsidP="0047689D">
      <w:pPr>
        <w:bidi/>
        <w:ind w:firstLine="567"/>
        <w:jc w:val="both"/>
        <w:rPr>
          <w:rFonts w:cs="David" w:hint="cs"/>
          <w:rtl/>
        </w:rPr>
      </w:pPr>
    </w:p>
    <w:p w14:paraId="435CAFF4" w14:textId="77777777" w:rsidR="0047689D" w:rsidRPr="0047689D" w:rsidRDefault="0047689D" w:rsidP="0047689D">
      <w:pPr>
        <w:bidi/>
        <w:ind w:firstLine="567"/>
        <w:jc w:val="both"/>
        <w:rPr>
          <w:rFonts w:cs="David" w:hint="cs"/>
          <w:rtl/>
        </w:rPr>
      </w:pPr>
      <w:r w:rsidRPr="0047689D">
        <w:rPr>
          <w:rFonts w:cs="David" w:hint="cs"/>
          <w:rtl/>
        </w:rPr>
        <w:t>נכון, אלה מקרים לא שכיחים.</w:t>
      </w:r>
    </w:p>
    <w:p w14:paraId="55D7045F" w14:textId="77777777" w:rsidR="0047689D" w:rsidRPr="0047689D" w:rsidRDefault="0047689D" w:rsidP="0047689D">
      <w:pPr>
        <w:bidi/>
        <w:ind w:firstLine="567"/>
        <w:jc w:val="both"/>
        <w:rPr>
          <w:rFonts w:cs="David" w:hint="cs"/>
          <w:rtl/>
        </w:rPr>
      </w:pPr>
    </w:p>
    <w:p w14:paraId="34CF9D75" w14:textId="77777777" w:rsidR="0047689D" w:rsidRPr="0047689D" w:rsidRDefault="0047689D" w:rsidP="0047689D">
      <w:pPr>
        <w:bidi/>
        <w:ind w:firstLine="567"/>
        <w:jc w:val="both"/>
        <w:rPr>
          <w:rFonts w:cs="David" w:hint="cs"/>
          <w:rtl/>
        </w:rPr>
      </w:pPr>
      <w:r w:rsidRPr="0047689D">
        <w:rPr>
          <w:rFonts w:cs="David" w:hint="cs"/>
          <w:rtl/>
        </w:rPr>
        <w:t xml:space="preserve">בבקשה, גברתי היושבת ראש. </w:t>
      </w:r>
    </w:p>
    <w:p w14:paraId="1BD86F64" w14:textId="77777777" w:rsidR="0047689D" w:rsidRPr="0047689D" w:rsidRDefault="0047689D" w:rsidP="0047689D">
      <w:pPr>
        <w:bidi/>
        <w:jc w:val="both"/>
        <w:rPr>
          <w:rFonts w:cs="David" w:hint="cs"/>
          <w:rtl/>
        </w:rPr>
      </w:pPr>
    </w:p>
    <w:p w14:paraId="593619A8" w14:textId="77777777" w:rsidR="0047689D" w:rsidRPr="0047689D" w:rsidRDefault="0047689D" w:rsidP="0047689D">
      <w:pPr>
        <w:bidi/>
        <w:jc w:val="both"/>
        <w:rPr>
          <w:rFonts w:cs="David" w:hint="cs"/>
          <w:rtl/>
        </w:rPr>
      </w:pPr>
      <w:r w:rsidRPr="0047689D">
        <w:rPr>
          <w:rFonts w:cs="David" w:hint="cs"/>
          <w:u w:val="single"/>
          <w:rtl/>
        </w:rPr>
        <w:t>יו</w:t>
      </w:r>
      <w:r w:rsidRPr="0047689D">
        <w:rPr>
          <w:rFonts w:cs="David"/>
          <w:u w:val="single"/>
          <w:rtl/>
        </w:rPr>
        <w:t>"</w:t>
      </w:r>
      <w:r w:rsidRPr="0047689D">
        <w:rPr>
          <w:rFonts w:cs="David" w:hint="cs"/>
          <w:u w:val="single"/>
          <w:rtl/>
        </w:rPr>
        <w:t>ר הכנסת דליה איציק:</w:t>
      </w:r>
    </w:p>
    <w:p w14:paraId="0B832311" w14:textId="77777777" w:rsidR="0047689D" w:rsidRPr="0047689D" w:rsidRDefault="0047689D" w:rsidP="0047689D">
      <w:pPr>
        <w:bidi/>
        <w:jc w:val="both"/>
        <w:rPr>
          <w:rFonts w:cs="David" w:hint="cs"/>
          <w:rtl/>
        </w:rPr>
      </w:pPr>
    </w:p>
    <w:p w14:paraId="40E4FF45" w14:textId="77777777" w:rsidR="0047689D" w:rsidRPr="0047689D" w:rsidRDefault="0047689D" w:rsidP="0047689D">
      <w:pPr>
        <w:bidi/>
        <w:ind w:firstLine="567"/>
        <w:jc w:val="both"/>
        <w:rPr>
          <w:rFonts w:cs="David" w:hint="cs"/>
          <w:rtl/>
        </w:rPr>
      </w:pPr>
      <w:r w:rsidRPr="0047689D">
        <w:rPr>
          <w:rFonts w:cs="David" w:hint="cs"/>
          <w:rtl/>
        </w:rPr>
        <w:t xml:space="preserve">גברתי היושבת ראש, חבריי חברי הכנסת, שלום לכם. עוד לא דיברתי עם יושבת ראש הוועדה כדי להגיד לה שהיא עושה עבודה מצוינת ותורמת תרומה של ממש להשבחתו של הבית הזה. </w:t>
      </w:r>
    </w:p>
    <w:p w14:paraId="2C21C778" w14:textId="77777777" w:rsidR="0047689D" w:rsidRPr="0047689D" w:rsidRDefault="0047689D" w:rsidP="0047689D">
      <w:pPr>
        <w:bidi/>
        <w:ind w:firstLine="567"/>
        <w:jc w:val="both"/>
        <w:rPr>
          <w:rFonts w:cs="David" w:hint="cs"/>
          <w:rtl/>
        </w:rPr>
      </w:pPr>
    </w:p>
    <w:p w14:paraId="26EE126C" w14:textId="77777777" w:rsidR="0047689D" w:rsidRPr="0047689D" w:rsidRDefault="0047689D" w:rsidP="0047689D">
      <w:pPr>
        <w:bidi/>
        <w:ind w:firstLine="567"/>
        <w:jc w:val="both"/>
        <w:rPr>
          <w:rFonts w:cs="David" w:hint="cs"/>
          <w:rtl/>
        </w:rPr>
      </w:pPr>
      <w:r w:rsidRPr="0047689D">
        <w:rPr>
          <w:rFonts w:cs="David" w:hint="cs"/>
          <w:rtl/>
        </w:rPr>
        <w:t>ברשותכם, אני רוצה לומר שני דברים. אחד, היה ראיון מאוד קשה עם חבר הכנסת יורי שטרן. קראתי את הראיון וכמובן אני מאחלת לו, בשמכם, רפואה מהירה ושלמה. האיש בא בטענות, אני לא רוצה להיכנס לתוכן הדברים. המסקנה שאני הסקתי היא, שבכל גוף ממשלתי יש בדיקה רפואית לעובד פעם בשנה. ישראל מובילה בתחום הרפואה ויש לה הרבה מה לעשות בתחום המניעה. אין לנו מודעות מניעתית בהרבה מאוד תחומים וגם לא בתחום הזה.</w:t>
      </w:r>
    </w:p>
    <w:p w14:paraId="16458C2F" w14:textId="77777777" w:rsidR="0047689D" w:rsidRPr="0047689D" w:rsidRDefault="0047689D" w:rsidP="0047689D">
      <w:pPr>
        <w:bidi/>
        <w:jc w:val="both"/>
        <w:rPr>
          <w:rFonts w:cs="David" w:hint="cs"/>
          <w:rtl/>
        </w:rPr>
      </w:pPr>
    </w:p>
    <w:p w14:paraId="051F9D7A" w14:textId="77777777" w:rsidR="0047689D" w:rsidRPr="0047689D" w:rsidRDefault="0047689D" w:rsidP="0047689D">
      <w:pPr>
        <w:bidi/>
        <w:ind w:firstLine="567"/>
        <w:jc w:val="both"/>
        <w:rPr>
          <w:rFonts w:cs="David" w:hint="cs"/>
          <w:rtl/>
        </w:rPr>
      </w:pPr>
      <w:r w:rsidRPr="0047689D">
        <w:rPr>
          <w:rFonts w:cs="David" w:hint="cs"/>
          <w:rtl/>
        </w:rPr>
        <w:t xml:space="preserve">אשר על כן, פניתי לוועדה ציבורית. החלטתי שזה לא נכון שאקח על עצמי אחריות והוקמה וועדה שפרופסור גורנאו עומד בראשה והיא נתנה את המלצתה. כבר דיברתי עם ח"כ רוחמה אברהם על העניין הזה. </w:t>
      </w:r>
    </w:p>
    <w:p w14:paraId="28E8FFDA" w14:textId="77777777" w:rsidR="0047689D" w:rsidRPr="0047689D" w:rsidRDefault="0047689D" w:rsidP="0047689D">
      <w:pPr>
        <w:bidi/>
        <w:ind w:firstLine="567"/>
        <w:jc w:val="both"/>
        <w:rPr>
          <w:rFonts w:cs="David" w:hint="cs"/>
          <w:rtl/>
        </w:rPr>
      </w:pPr>
    </w:p>
    <w:p w14:paraId="0DAC2052" w14:textId="77777777" w:rsidR="0047689D" w:rsidRPr="0047689D" w:rsidRDefault="0047689D" w:rsidP="0047689D">
      <w:pPr>
        <w:bidi/>
        <w:ind w:firstLine="567"/>
        <w:jc w:val="both"/>
        <w:rPr>
          <w:rFonts w:cs="David" w:hint="cs"/>
          <w:rtl/>
        </w:rPr>
      </w:pPr>
      <w:r w:rsidRPr="0047689D">
        <w:rPr>
          <w:rFonts w:cs="David" w:hint="cs"/>
          <w:rtl/>
        </w:rPr>
        <w:t xml:space="preserve">בהתאם להוראות סעיף 55א לחוק הכנסת, ממליצה הוועדה הציבורית כי: "חברי הכנסת יהיו זכאים, פעם בשנה, להשתתפות בסך של עד 750 שקל לבדיקות רפואיות תקופתיות במכון רפואי שיאושר בידי רופא הכנסת, על סמך חשבונית שתוצג לחשב הכנסת". יש פה דברי הסבר. ההמלצה היא שהכנסת תשתתף בסך של 750 שקל. יש מכונים שסל הבדיקות שלהם הוא יותר רחב ומי שרוצה לעשות סל רחב יותר יוסיף מכספו הוא. חשבתי שאנחנו לא צריכים להיות יותר צדיקים, הבריאות שלנו לא יותר חשובה מבריאותו של כל אזרח אחר. הלכנו גם להדסה עין כרם, שלא עשתה את הבדיקות האלה עד עכשיו, אבל הסכימה לעשותם כדי שיהיה נוח לאלה שרוצים לעשות את זה בירושלים. </w:t>
      </w:r>
    </w:p>
    <w:p w14:paraId="1F60A044" w14:textId="77777777" w:rsidR="0047689D" w:rsidRPr="0047689D" w:rsidRDefault="0047689D" w:rsidP="0047689D">
      <w:pPr>
        <w:bidi/>
        <w:jc w:val="both"/>
        <w:rPr>
          <w:rFonts w:cs="David" w:hint="cs"/>
          <w:rtl/>
        </w:rPr>
      </w:pPr>
    </w:p>
    <w:p w14:paraId="58F10633" w14:textId="77777777" w:rsidR="0047689D" w:rsidRPr="0047689D" w:rsidRDefault="0047689D" w:rsidP="0047689D">
      <w:pPr>
        <w:bidi/>
        <w:jc w:val="both"/>
        <w:rPr>
          <w:rFonts w:cs="David" w:hint="cs"/>
          <w:u w:val="single"/>
          <w:rtl/>
        </w:rPr>
      </w:pPr>
      <w:r w:rsidRPr="0047689D">
        <w:rPr>
          <w:rFonts w:cs="David" w:hint="cs"/>
          <w:u w:val="single"/>
          <w:rtl/>
        </w:rPr>
        <w:t>מנכ"ל הכנסת אבי בלשניקוב:</w:t>
      </w:r>
    </w:p>
    <w:p w14:paraId="3187C6E4" w14:textId="77777777" w:rsidR="0047689D" w:rsidRPr="0047689D" w:rsidRDefault="0047689D" w:rsidP="0047689D">
      <w:pPr>
        <w:bidi/>
        <w:jc w:val="both"/>
        <w:rPr>
          <w:rFonts w:cs="David" w:hint="cs"/>
          <w:rtl/>
        </w:rPr>
      </w:pPr>
    </w:p>
    <w:p w14:paraId="40E5F60A" w14:textId="77777777" w:rsidR="0047689D" w:rsidRPr="0047689D" w:rsidRDefault="0047689D" w:rsidP="0047689D">
      <w:pPr>
        <w:bidi/>
        <w:ind w:firstLine="567"/>
        <w:jc w:val="both"/>
        <w:rPr>
          <w:rFonts w:cs="David" w:hint="cs"/>
          <w:rtl/>
        </w:rPr>
      </w:pPr>
      <w:r w:rsidRPr="0047689D">
        <w:rPr>
          <w:rFonts w:cs="David" w:hint="cs"/>
          <w:rtl/>
        </w:rPr>
        <w:t>אנחנו מדברים על בית חולים הדסה עין כרם, בית חולים תל השומר, בית חולים רמב"ם.</w:t>
      </w:r>
    </w:p>
    <w:p w14:paraId="511CB5F9" w14:textId="77777777" w:rsidR="0047689D" w:rsidRPr="0047689D" w:rsidRDefault="0047689D" w:rsidP="0047689D">
      <w:pPr>
        <w:bidi/>
        <w:jc w:val="both"/>
        <w:rPr>
          <w:rFonts w:cs="David" w:hint="cs"/>
          <w:rtl/>
        </w:rPr>
      </w:pPr>
    </w:p>
    <w:p w14:paraId="557DF137" w14:textId="77777777" w:rsidR="0047689D" w:rsidRPr="0047689D" w:rsidRDefault="0047689D" w:rsidP="0047689D">
      <w:pPr>
        <w:bidi/>
        <w:jc w:val="both"/>
        <w:rPr>
          <w:rFonts w:cs="David" w:hint="cs"/>
          <w:rtl/>
        </w:rPr>
      </w:pPr>
      <w:r w:rsidRPr="0047689D">
        <w:rPr>
          <w:rFonts w:cs="David" w:hint="cs"/>
          <w:u w:val="single"/>
          <w:rtl/>
        </w:rPr>
        <w:t>יו</w:t>
      </w:r>
      <w:r w:rsidRPr="0047689D">
        <w:rPr>
          <w:rFonts w:cs="David"/>
          <w:u w:val="single"/>
          <w:rtl/>
        </w:rPr>
        <w:t>"</w:t>
      </w:r>
      <w:r w:rsidRPr="0047689D">
        <w:rPr>
          <w:rFonts w:cs="David" w:hint="cs"/>
          <w:u w:val="single"/>
          <w:rtl/>
        </w:rPr>
        <w:t>ר הכנסת דליה איציק:</w:t>
      </w:r>
    </w:p>
    <w:p w14:paraId="5B9BAA10" w14:textId="77777777" w:rsidR="0047689D" w:rsidRPr="0047689D" w:rsidRDefault="0047689D" w:rsidP="0047689D">
      <w:pPr>
        <w:bidi/>
        <w:jc w:val="both"/>
        <w:rPr>
          <w:rFonts w:cs="David" w:hint="cs"/>
          <w:rtl/>
        </w:rPr>
      </w:pPr>
    </w:p>
    <w:p w14:paraId="7DD814E8" w14:textId="77777777" w:rsidR="0047689D" w:rsidRPr="0047689D" w:rsidRDefault="0047689D" w:rsidP="0047689D">
      <w:pPr>
        <w:bidi/>
        <w:ind w:firstLine="567"/>
        <w:jc w:val="both"/>
        <w:rPr>
          <w:rFonts w:cs="David" w:hint="cs"/>
          <w:rtl/>
        </w:rPr>
      </w:pPr>
      <w:r w:rsidRPr="0047689D">
        <w:rPr>
          <w:rFonts w:cs="David" w:hint="cs"/>
          <w:rtl/>
        </w:rPr>
        <w:t xml:space="preserve">חברי הכנסת יוכלו לבחור. אני חושבת שזה הוגן ונכון ואני חושבת שזאת דוגמא לשאר המוסדות ללכת אחרינו, להקפיד על הבריאות של עצמם. יש כוח במניעה של הדברים הללו. הייתי מבקשת לאשר את הדבר הזה. </w:t>
      </w:r>
    </w:p>
    <w:p w14:paraId="65A6F41A" w14:textId="77777777" w:rsidR="0047689D" w:rsidRPr="0047689D" w:rsidRDefault="0047689D" w:rsidP="0047689D">
      <w:pPr>
        <w:bidi/>
        <w:jc w:val="both"/>
        <w:rPr>
          <w:rFonts w:cs="David" w:hint="cs"/>
          <w:rtl/>
        </w:rPr>
      </w:pPr>
    </w:p>
    <w:p w14:paraId="50EF71F8" w14:textId="77777777" w:rsidR="0047689D" w:rsidRPr="0047689D" w:rsidRDefault="0047689D" w:rsidP="0047689D">
      <w:pPr>
        <w:bidi/>
        <w:jc w:val="both"/>
        <w:rPr>
          <w:rFonts w:cs="David" w:hint="cs"/>
          <w:rtl/>
        </w:rPr>
      </w:pPr>
    </w:p>
    <w:p w14:paraId="0CF41FD9" w14:textId="77777777" w:rsidR="0047689D" w:rsidRPr="0047689D" w:rsidRDefault="0047689D" w:rsidP="0047689D">
      <w:pPr>
        <w:bidi/>
        <w:jc w:val="both"/>
        <w:rPr>
          <w:rFonts w:cs="David" w:hint="cs"/>
          <w:rtl/>
        </w:rPr>
      </w:pPr>
      <w:r w:rsidRPr="0047689D">
        <w:rPr>
          <w:rFonts w:cs="David" w:hint="cs"/>
          <w:u w:val="single"/>
          <w:rtl/>
        </w:rPr>
        <w:t>גדעון סער:</w:t>
      </w:r>
    </w:p>
    <w:p w14:paraId="0C7678C4" w14:textId="77777777" w:rsidR="0047689D" w:rsidRPr="0047689D" w:rsidRDefault="0047689D" w:rsidP="0047689D">
      <w:pPr>
        <w:bidi/>
        <w:jc w:val="both"/>
        <w:rPr>
          <w:rFonts w:cs="David" w:hint="cs"/>
          <w:rtl/>
        </w:rPr>
      </w:pPr>
    </w:p>
    <w:p w14:paraId="38039BC5" w14:textId="77777777" w:rsidR="0047689D" w:rsidRPr="0047689D" w:rsidRDefault="0047689D" w:rsidP="0047689D">
      <w:pPr>
        <w:bidi/>
        <w:ind w:firstLine="567"/>
        <w:jc w:val="both"/>
        <w:rPr>
          <w:rFonts w:cs="David" w:hint="cs"/>
          <w:rtl/>
        </w:rPr>
      </w:pPr>
      <w:r w:rsidRPr="0047689D">
        <w:rPr>
          <w:rFonts w:cs="David" w:hint="cs"/>
          <w:rtl/>
        </w:rPr>
        <w:t>יש מסמך בנושא הראשון?</w:t>
      </w:r>
    </w:p>
    <w:p w14:paraId="7D7BA09D" w14:textId="77777777" w:rsidR="0047689D" w:rsidRPr="0047689D" w:rsidRDefault="0047689D" w:rsidP="0047689D">
      <w:pPr>
        <w:bidi/>
        <w:jc w:val="both"/>
        <w:rPr>
          <w:rFonts w:cs="David" w:hint="cs"/>
          <w:rtl/>
        </w:rPr>
      </w:pPr>
    </w:p>
    <w:p w14:paraId="0ACDB541" w14:textId="77777777" w:rsidR="0047689D" w:rsidRPr="0047689D" w:rsidRDefault="0047689D" w:rsidP="0047689D">
      <w:pPr>
        <w:bidi/>
        <w:jc w:val="both"/>
        <w:rPr>
          <w:rFonts w:cs="David" w:hint="cs"/>
          <w:rtl/>
        </w:rPr>
      </w:pPr>
      <w:r w:rsidRPr="0047689D">
        <w:rPr>
          <w:rFonts w:cs="David" w:hint="cs"/>
          <w:u w:val="single"/>
          <w:rtl/>
        </w:rPr>
        <w:t>יו</w:t>
      </w:r>
      <w:r w:rsidRPr="0047689D">
        <w:rPr>
          <w:rFonts w:cs="David"/>
          <w:u w:val="single"/>
          <w:rtl/>
        </w:rPr>
        <w:t>"</w:t>
      </w:r>
      <w:r w:rsidRPr="0047689D">
        <w:rPr>
          <w:rFonts w:cs="David" w:hint="cs"/>
          <w:u w:val="single"/>
          <w:rtl/>
        </w:rPr>
        <w:t>ר הכנסת דליה איציק:</w:t>
      </w:r>
    </w:p>
    <w:p w14:paraId="10AF28CD" w14:textId="77777777" w:rsidR="0047689D" w:rsidRPr="0047689D" w:rsidRDefault="0047689D" w:rsidP="0047689D">
      <w:pPr>
        <w:bidi/>
        <w:jc w:val="both"/>
        <w:rPr>
          <w:rFonts w:cs="David" w:hint="cs"/>
          <w:rtl/>
        </w:rPr>
      </w:pPr>
    </w:p>
    <w:p w14:paraId="2ABCFE11" w14:textId="77777777" w:rsidR="0047689D" w:rsidRPr="0047689D" w:rsidRDefault="0047689D" w:rsidP="0047689D">
      <w:pPr>
        <w:bidi/>
        <w:ind w:firstLine="567"/>
        <w:jc w:val="both"/>
        <w:rPr>
          <w:rFonts w:cs="David" w:hint="cs"/>
          <w:rtl/>
        </w:rPr>
      </w:pPr>
      <w:r w:rsidRPr="0047689D">
        <w:rPr>
          <w:rFonts w:cs="David" w:hint="cs"/>
          <w:rtl/>
        </w:rPr>
        <w:t xml:space="preserve">כן, תכף תראה אותו. </w:t>
      </w:r>
    </w:p>
    <w:p w14:paraId="2F6B917E" w14:textId="77777777" w:rsidR="0047689D" w:rsidRPr="0047689D" w:rsidRDefault="0047689D" w:rsidP="0047689D">
      <w:pPr>
        <w:bidi/>
        <w:jc w:val="both"/>
        <w:rPr>
          <w:rFonts w:cs="David" w:hint="cs"/>
          <w:rtl/>
        </w:rPr>
      </w:pPr>
    </w:p>
    <w:p w14:paraId="4CB954E8" w14:textId="77777777" w:rsidR="0047689D" w:rsidRPr="0047689D" w:rsidRDefault="0047689D" w:rsidP="0047689D">
      <w:pPr>
        <w:bidi/>
        <w:ind w:firstLine="567"/>
        <w:jc w:val="both"/>
        <w:rPr>
          <w:rFonts w:cs="David" w:hint="cs"/>
          <w:rtl/>
        </w:rPr>
      </w:pPr>
      <w:r w:rsidRPr="0047689D">
        <w:rPr>
          <w:rFonts w:cs="David" w:hint="cs"/>
          <w:rtl/>
        </w:rPr>
        <w:t xml:space="preserve">הדבר השני שאני רוצה לבקש. דברים שרואים מכאן לא רואים משם. בהיותי יו"ר הכנסת אני מנהלת את הוועדות ולא מעט פעמים אני ממש מרגישה מבוכה. כל הרעיון של השאילתה הוא שתהיה מיידיות של התשובה.  הרי אם חבר הכנסת קורא משהו והוא מזועזע עד מאוד והוא רוצה שיתנו לו תשובה, הרעיון הוא לא שתינתן לו תשובה 21 יום ועוד 21 יום ועוד 7 ימים, שזה המצב הקיים. גם אני הייתי שרה. לשר יש 7 עוזרים שיכולים להשיב. מה עושה שר שמקבל שאילתה? הוא לוקח את השאילתה מפנה אותה לאנשי המקצוע ומבקש מהם להשיב. אני הסכמתי רק ל- 21 יום. חבר הכנסת סער, כשהתייעצנו בנשיאות, אמר שאולי נוסיף בכל זאת עוד 7 ימים. זה נראה לי סביר די והותר. אין סיבה, ואני חושבת שצריך לקצר במחצית את זמן השהות שיש לשר להשיב. </w:t>
      </w:r>
    </w:p>
    <w:p w14:paraId="7CFB22B7" w14:textId="77777777" w:rsidR="0047689D" w:rsidRPr="0047689D" w:rsidRDefault="0047689D" w:rsidP="0047689D">
      <w:pPr>
        <w:bidi/>
        <w:ind w:firstLine="567"/>
        <w:jc w:val="both"/>
        <w:rPr>
          <w:rFonts w:cs="David" w:hint="cs"/>
          <w:rtl/>
        </w:rPr>
      </w:pPr>
    </w:p>
    <w:p w14:paraId="496FCFE6" w14:textId="77777777" w:rsidR="0047689D" w:rsidRPr="0047689D" w:rsidRDefault="0047689D" w:rsidP="0047689D">
      <w:pPr>
        <w:bidi/>
        <w:ind w:firstLine="567"/>
        <w:jc w:val="both"/>
        <w:rPr>
          <w:rFonts w:cs="David" w:hint="cs"/>
          <w:rtl/>
        </w:rPr>
      </w:pPr>
      <w:r w:rsidRPr="0047689D">
        <w:rPr>
          <w:rFonts w:cs="David" w:hint="cs"/>
          <w:rtl/>
        </w:rPr>
        <w:t xml:space="preserve">זה מסוג הדברים שמחזק את הפיקוח הפרלמנטרי של חברי הכנסת על הרשות המבצעת. יש לזה שני צדדים. אחד, קיצור משמעותי בזמן ושניים, בדמות המשיב. שאילתה דחופה, כל אחד יודע, היא מיני דיון. אם היא תידחה לשבוע הבא היא לא תהיה רלוונטית. לכן כשהנשיאות מאשרת שאילתה דחופה היא צריכה לחשוב גם על הדחיפות של העניין. </w:t>
      </w:r>
    </w:p>
    <w:p w14:paraId="6187897D" w14:textId="77777777" w:rsidR="0047689D" w:rsidRPr="0047689D" w:rsidRDefault="0047689D" w:rsidP="0047689D">
      <w:pPr>
        <w:bidi/>
        <w:ind w:firstLine="567"/>
        <w:jc w:val="both"/>
        <w:rPr>
          <w:rFonts w:cs="David" w:hint="cs"/>
          <w:rtl/>
        </w:rPr>
      </w:pPr>
    </w:p>
    <w:p w14:paraId="27B25F92" w14:textId="77777777" w:rsidR="0047689D" w:rsidRPr="0047689D" w:rsidRDefault="0047689D" w:rsidP="0047689D">
      <w:pPr>
        <w:bidi/>
        <w:ind w:firstLine="567"/>
        <w:jc w:val="both"/>
        <w:rPr>
          <w:rFonts w:cs="David" w:hint="cs"/>
          <w:rtl/>
        </w:rPr>
      </w:pPr>
      <w:r w:rsidRPr="0047689D">
        <w:rPr>
          <w:rFonts w:cs="David" w:hint="cs"/>
          <w:rtl/>
        </w:rPr>
        <w:t>אבל אתם יודעים שיש אפשרות לחבר הכנסת השואל לשאול שאלה נוספת. הרבה פעמים חבר הכנסת לא מכיר את התקנון והוא שואל שאלות מתחום אחר. כל הרעיון הוא גם לא להביך את השר ושהוא יבוא מוכן. השאילתה הנוספת קשורה לאותו תחום שהוא שואל. השר המתאם פנה אלי ואמר: "את לא יודעת כמה פעמים אני במבוכה. שואלים אותי שאלות ואני לא יודע מה להגיד". אין סיבה המשיב לא יהיה השר הרלוונטי. לכן, אין ברירה, אנחנו נצטרך להדק את ידנו על נוכחותם של השרים. הם צריכים לבוא.</w:t>
      </w:r>
    </w:p>
    <w:p w14:paraId="010931BE" w14:textId="77777777" w:rsidR="0047689D" w:rsidRPr="0047689D" w:rsidRDefault="0047689D" w:rsidP="0047689D">
      <w:pPr>
        <w:bidi/>
        <w:jc w:val="both"/>
        <w:rPr>
          <w:rFonts w:cs="David" w:hint="cs"/>
          <w:rtl/>
        </w:rPr>
      </w:pPr>
    </w:p>
    <w:p w14:paraId="58C6075C" w14:textId="77777777" w:rsidR="0047689D" w:rsidRPr="0047689D" w:rsidRDefault="0047689D" w:rsidP="0047689D">
      <w:pPr>
        <w:bidi/>
        <w:ind w:firstLine="567"/>
        <w:jc w:val="both"/>
        <w:rPr>
          <w:rFonts w:cs="David" w:hint="cs"/>
          <w:rtl/>
        </w:rPr>
      </w:pPr>
      <w:r w:rsidRPr="0047689D">
        <w:rPr>
          <w:rFonts w:cs="David" w:hint="cs"/>
          <w:rtl/>
        </w:rPr>
        <w:t xml:space="preserve">השבוע היתה שאילתה של זהבה גלאון ובאמת זה היה מביך לראות את זה. אפשרתי לה, לפנים משורת הדין, לשאול פעם נוספת. במקרה נוכחתי שם. אני רוצה לומר שזה יוצר שני דברים - קיצור משמעותי של הזמן ושהשר הרלוונטי הוא זה שצריך להשיב וא באמצעות שליח. </w:t>
      </w:r>
    </w:p>
    <w:p w14:paraId="40153D3F" w14:textId="77777777" w:rsidR="0047689D" w:rsidRPr="0047689D" w:rsidRDefault="0047689D" w:rsidP="0047689D">
      <w:pPr>
        <w:bidi/>
        <w:ind w:firstLine="567"/>
        <w:jc w:val="both"/>
        <w:rPr>
          <w:rFonts w:cs="David" w:hint="cs"/>
          <w:rtl/>
        </w:rPr>
      </w:pPr>
    </w:p>
    <w:p w14:paraId="09DB839D" w14:textId="77777777" w:rsidR="0047689D" w:rsidRPr="0047689D" w:rsidRDefault="0047689D" w:rsidP="0047689D">
      <w:pPr>
        <w:bidi/>
        <w:ind w:firstLine="567"/>
        <w:jc w:val="both"/>
        <w:rPr>
          <w:rFonts w:cs="David" w:hint="cs"/>
          <w:rtl/>
        </w:rPr>
      </w:pPr>
      <w:r w:rsidRPr="0047689D">
        <w:rPr>
          <w:rFonts w:cs="David" w:hint="cs"/>
          <w:rtl/>
        </w:rPr>
        <w:t xml:space="preserve">אני מודה שאין לי היום מנוף להפעיל על השרים, אבל יש לי מנוף,שאני רוצה להציע לכם אותו. אם שר לא מגיע וזה באופן חריג והוא מתאם עם מזכיר הכנסת, זה קורה, כולנו בני אדם. במקרה כזה הוא זקוק לעוד 7 ימים. זה קורה ל- 3-4 שרים, שבאורח פרמננטי לא באים להופיע כאן. יכול להיות שהממשלה תחליט שחבר כנסת ושר זה מיותר. יש מספיק חברי כנסת ברשימה שיכולים להופיע. </w:t>
      </w:r>
    </w:p>
    <w:p w14:paraId="4554DCD3" w14:textId="77777777" w:rsidR="0047689D" w:rsidRPr="0047689D" w:rsidRDefault="0047689D" w:rsidP="0047689D">
      <w:pPr>
        <w:bidi/>
        <w:ind w:firstLine="567"/>
        <w:jc w:val="both"/>
        <w:rPr>
          <w:rFonts w:cs="David" w:hint="cs"/>
          <w:rtl/>
        </w:rPr>
      </w:pPr>
    </w:p>
    <w:p w14:paraId="63A86CBB" w14:textId="77777777" w:rsidR="0047689D" w:rsidRPr="0047689D" w:rsidRDefault="0047689D" w:rsidP="0047689D">
      <w:pPr>
        <w:bidi/>
        <w:ind w:firstLine="567"/>
        <w:jc w:val="both"/>
        <w:rPr>
          <w:rFonts w:cs="David" w:hint="cs"/>
          <w:rtl/>
        </w:rPr>
      </w:pPr>
      <w:r w:rsidRPr="0047689D">
        <w:rPr>
          <w:rFonts w:cs="David" w:hint="cs"/>
          <w:rtl/>
        </w:rPr>
        <w:t xml:space="preserve">אני לא אסכים ואני צריכה שזה יבוא מכם. אסור שאנחנו נסכים שיהיה מצב מן הסוג הזה. צריך לחפש את אותו מנוף. יכול להיות ששר כזה, כשהוא יביא הצעת חוק, הכנסת לא תיתן לו לקדם אותה, גם זאת אפשרות. יכול להיות שהוא לא יוכל להופיע בוועדות, יכול להיות שהוא יראה בזה פרס. בוודאי יכול מאוד להיות שהוא לא יוכל לנאום בכנסת, גם זאת אפשרות. מוכרחים, מוכרחים. </w:t>
      </w:r>
    </w:p>
    <w:p w14:paraId="4F603938" w14:textId="77777777" w:rsidR="0047689D" w:rsidRPr="0047689D" w:rsidRDefault="0047689D" w:rsidP="0047689D">
      <w:pPr>
        <w:bidi/>
        <w:jc w:val="both"/>
        <w:rPr>
          <w:rFonts w:cs="David" w:hint="cs"/>
          <w:rtl/>
        </w:rPr>
      </w:pPr>
    </w:p>
    <w:p w14:paraId="397FF9C7" w14:textId="77777777" w:rsidR="0047689D" w:rsidRPr="0047689D" w:rsidRDefault="0047689D" w:rsidP="0047689D">
      <w:pPr>
        <w:bidi/>
        <w:ind w:firstLine="567"/>
        <w:jc w:val="both"/>
        <w:rPr>
          <w:rFonts w:cs="David" w:hint="cs"/>
          <w:rtl/>
        </w:rPr>
      </w:pPr>
      <w:r w:rsidRPr="0047689D">
        <w:rPr>
          <w:rFonts w:cs="David" w:hint="cs"/>
          <w:rtl/>
        </w:rPr>
        <w:t xml:space="preserve">תראו, יש משהו ברשות הזאת. אמרתי שדברים שרואים מכאן לא רואים משם. אני היום רואה את זה בעוצמה יותר גדולה. הרשות הזאת היא חלשה לעומת האחרות. בעובדה היא חלשה לעומת האחרות. אין סיבה שזה יקרה וזה הרבה בידיים שלנו. אנחנו מייצרים את החוקים, זה אנחנו. אסור שזה ייראה, חלילה, כנגד הרשות המבצעת. היא לא יריבה ולא אויבת שלנו ואין לנו עניין להחליש אותה. יש לנו עניין לפקח עליה באופן שיעניקו לנו את הכלים הראויים. </w:t>
      </w:r>
    </w:p>
    <w:p w14:paraId="7D9E185D" w14:textId="77777777" w:rsidR="0047689D" w:rsidRPr="0047689D" w:rsidRDefault="0047689D" w:rsidP="0047689D">
      <w:pPr>
        <w:bidi/>
        <w:ind w:firstLine="567"/>
        <w:jc w:val="both"/>
        <w:rPr>
          <w:rFonts w:cs="David" w:hint="cs"/>
          <w:rtl/>
        </w:rPr>
      </w:pPr>
    </w:p>
    <w:p w14:paraId="35199628" w14:textId="77777777" w:rsidR="0047689D" w:rsidRPr="0047689D" w:rsidRDefault="0047689D" w:rsidP="0047689D">
      <w:pPr>
        <w:bidi/>
        <w:ind w:firstLine="567"/>
        <w:jc w:val="both"/>
        <w:rPr>
          <w:rFonts w:cs="David" w:hint="cs"/>
          <w:rtl/>
        </w:rPr>
      </w:pPr>
      <w:r w:rsidRPr="0047689D">
        <w:rPr>
          <w:rFonts w:cs="David" w:hint="cs"/>
          <w:rtl/>
        </w:rPr>
        <w:t xml:space="preserve">צדקה יושבת ראש הוועדה שאמרה שלעיתים נדירות קורה ששר מטריח עצמו לבוא ואז חבר הכנסת איננו, שזה גם מביך ביותר. גם כאן תצטרכו להידרש לסוגיה הזאת. </w:t>
      </w:r>
    </w:p>
    <w:p w14:paraId="31A24570" w14:textId="77777777" w:rsidR="0047689D" w:rsidRPr="0047689D" w:rsidRDefault="0047689D" w:rsidP="0047689D">
      <w:pPr>
        <w:bidi/>
        <w:jc w:val="both"/>
        <w:rPr>
          <w:rFonts w:cs="David" w:hint="cs"/>
          <w:rtl/>
        </w:rPr>
      </w:pPr>
    </w:p>
    <w:p w14:paraId="394EA969" w14:textId="77777777" w:rsidR="0047689D" w:rsidRPr="0047689D" w:rsidRDefault="0047689D" w:rsidP="0047689D">
      <w:pPr>
        <w:bidi/>
        <w:ind w:firstLine="567"/>
        <w:jc w:val="both"/>
        <w:rPr>
          <w:rFonts w:cs="David" w:hint="cs"/>
          <w:rtl/>
        </w:rPr>
      </w:pPr>
      <w:r w:rsidRPr="0047689D">
        <w:rPr>
          <w:rFonts w:cs="David" w:hint="cs"/>
          <w:rtl/>
        </w:rPr>
        <w:t xml:space="preserve">אשר על כן, אני מציעה להעביר את ההצעה האומרת שקיצור משמעותי של הזמן צריך להתקבל. אני גם מציעה שהמקריא לא יהיה  מקריא מקצועי. כלומר קיצור משמעותי של הזמן ודמותו של המשיב. לאחר מכן נצטרך לחשוב על היתר. </w:t>
      </w:r>
    </w:p>
    <w:p w14:paraId="19C6052D" w14:textId="77777777" w:rsidR="0047689D" w:rsidRPr="0047689D" w:rsidRDefault="0047689D" w:rsidP="0047689D">
      <w:pPr>
        <w:bidi/>
        <w:jc w:val="both"/>
        <w:rPr>
          <w:rFonts w:cs="David" w:hint="cs"/>
          <w:rtl/>
        </w:rPr>
      </w:pPr>
    </w:p>
    <w:p w14:paraId="5CC155A1" w14:textId="77777777" w:rsidR="0047689D" w:rsidRPr="0047689D" w:rsidRDefault="0047689D" w:rsidP="0047689D">
      <w:pPr>
        <w:bidi/>
        <w:jc w:val="both"/>
        <w:rPr>
          <w:rFonts w:cs="David" w:hint="cs"/>
          <w:u w:val="single"/>
          <w:rtl/>
        </w:rPr>
      </w:pPr>
      <w:r w:rsidRPr="0047689D">
        <w:rPr>
          <w:rFonts w:cs="David"/>
          <w:rtl/>
        </w:rPr>
        <w:softHyphen/>
      </w:r>
      <w:r w:rsidRPr="0047689D">
        <w:rPr>
          <w:rFonts w:cs="David" w:hint="cs"/>
          <w:u w:val="single"/>
          <w:rtl/>
        </w:rPr>
        <w:t>היו"ר רוחמה אברהם:</w:t>
      </w:r>
    </w:p>
    <w:p w14:paraId="7FFEE9DC" w14:textId="77777777" w:rsidR="0047689D" w:rsidRPr="0047689D" w:rsidRDefault="0047689D" w:rsidP="0047689D">
      <w:pPr>
        <w:bidi/>
        <w:jc w:val="both"/>
        <w:rPr>
          <w:rFonts w:cs="David" w:hint="cs"/>
          <w:rtl/>
        </w:rPr>
      </w:pPr>
    </w:p>
    <w:p w14:paraId="715E9E18" w14:textId="77777777" w:rsidR="0047689D" w:rsidRPr="0047689D" w:rsidRDefault="0047689D" w:rsidP="0047689D">
      <w:pPr>
        <w:bidi/>
        <w:jc w:val="both"/>
        <w:rPr>
          <w:rFonts w:cs="David" w:hint="cs"/>
          <w:rtl/>
        </w:rPr>
      </w:pPr>
      <w:r w:rsidRPr="0047689D">
        <w:rPr>
          <w:rFonts w:cs="David" w:hint="cs"/>
          <w:rtl/>
        </w:rPr>
        <w:tab/>
        <w:t xml:space="preserve">תודה רבה גברתי, אני פותחת את זה לדיון. ראשון הדוברים חבר הכנסת סער, בבקשה. </w:t>
      </w:r>
    </w:p>
    <w:p w14:paraId="55E4049D" w14:textId="77777777" w:rsidR="0047689D" w:rsidRPr="0047689D" w:rsidRDefault="0047689D" w:rsidP="0047689D">
      <w:pPr>
        <w:bidi/>
        <w:jc w:val="both"/>
        <w:rPr>
          <w:rFonts w:cs="David" w:hint="cs"/>
          <w:rtl/>
        </w:rPr>
      </w:pPr>
    </w:p>
    <w:p w14:paraId="2791EBA7" w14:textId="77777777" w:rsidR="0047689D" w:rsidRPr="0047689D" w:rsidRDefault="0047689D" w:rsidP="0047689D">
      <w:pPr>
        <w:bidi/>
        <w:jc w:val="both"/>
        <w:rPr>
          <w:rFonts w:cs="David" w:hint="cs"/>
          <w:rtl/>
        </w:rPr>
      </w:pPr>
      <w:r w:rsidRPr="0047689D">
        <w:rPr>
          <w:rFonts w:cs="David" w:hint="cs"/>
          <w:u w:val="single"/>
          <w:rtl/>
        </w:rPr>
        <w:t>גדעון סער:</w:t>
      </w:r>
    </w:p>
    <w:p w14:paraId="240A3FBC" w14:textId="77777777" w:rsidR="0047689D" w:rsidRPr="0047689D" w:rsidRDefault="0047689D" w:rsidP="0047689D">
      <w:pPr>
        <w:bidi/>
        <w:jc w:val="both"/>
        <w:rPr>
          <w:rFonts w:cs="David" w:hint="cs"/>
          <w:rtl/>
        </w:rPr>
      </w:pPr>
    </w:p>
    <w:p w14:paraId="383BCF83" w14:textId="77777777" w:rsidR="0047689D" w:rsidRPr="0047689D" w:rsidRDefault="0047689D" w:rsidP="0047689D">
      <w:pPr>
        <w:bidi/>
        <w:ind w:firstLine="567"/>
        <w:jc w:val="both"/>
        <w:rPr>
          <w:rFonts w:cs="David" w:hint="cs"/>
          <w:rtl/>
        </w:rPr>
      </w:pPr>
      <w:r w:rsidRPr="0047689D">
        <w:rPr>
          <w:rFonts w:cs="David" w:hint="cs"/>
          <w:rtl/>
        </w:rPr>
        <w:t xml:space="preserve">גברתי היושבת ראש. אני שמח על - - - </w:t>
      </w:r>
    </w:p>
    <w:p w14:paraId="6994A19D" w14:textId="77777777" w:rsidR="0047689D" w:rsidRPr="0047689D" w:rsidRDefault="0047689D" w:rsidP="0047689D">
      <w:pPr>
        <w:bidi/>
        <w:jc w:val="both"/>
        <w:rPr>
          <w:rFonts w:cs="David" w:hint="cs"/>
          <w:rtl/>
        </w:rPr>
      </w:pPr>
    </w:p>
    <w:p w14:paraId="0608F9C0"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2161FBF1" w14:textId="77777777" w:rsidR="0047689D" w:rsidRPr="0047689D" w:rsidRDefault="0047689D" w:rsidP="0047689D">
      <w:pPr>
        <w:bidi/>
        <w:jc w:val="both"/>
        <w:rPr>
          <w:rFonts w:cs="David" w:hint="cs"/>
          <w:rtl/>
        </w:rPr>
      </w:pPr>
    </w:p>
    <w:p w14:paraId="470B0113" w14:textId="77777777" w:rsidR="0047689D" w:rsidRPr="0047689D" w:rsidRDefault="0047689D" w:rsidP="0047689D">
      <w:pPr>
        <w:bidi/>
        <w:ind w:firstLine="567"/>
        <w:jc w:val="both"/>
        <w:rPr>
          <w:rFonts w:cs="David" w:hint="cs"/>
          <w:rtl/>
        </w:rPr>
      </w:pPr>
      <w:r w:rsidRPr="0047689D">
        <w:rPr>
          <w:rFonts w:cs="David" w:hint="cs"/>
          <w:rtl/>
        </w:rPr>
        <w:t xml:space="preserve">סליחה שאני קוטעת אותך. משפט אחד לגבי העניין הראשון שהעלית בנושא בדיקות רפואיות לחברי הכנסת. הנושא הוא מבורך וזאת יוזמה ברוכה. לצערי היוזמה הזאת באה לאחר שאחד מחברינו נקלע למצב והעלה את הנושא על סדר היום. מבחינה תקנונית, ההחלטה תונח על שולחן הכנסת ורק עוד שבוע נוכל להביא את זה לדיון בוועדה ואז נצביע על זה. כל אחד מחברי הכנסת רשאי להתייחס לזה, כאשר ההצבעה על הנושא של הבדיקות הרפואיות יובא לישיבתה השניה של הוועדה. </w:t>
      </w:r>
    </w:p>
    <w:p w14:paraId="0C351C68" w14:textId="77777777" w:rsidR="0047689D" w:rsidRPr="0047689D" w:rsidRDefault="0047689D" w:rsidP="0047689D">
      <w:pPr>
        <w:bidi/>
        <w:jc w:val="both"/>
        <w:rPr>
          <w:rFonts w:cs="David" w:hint="cs"/>
          <w:rtl/>
        </w:rPr>
      </w:pPr>
    </w:p>
    <w:p w14:paraId="6C8F87D6" w14:textId="77777777" w:rsidR="0047689D" w:rsidRPr="0047689D" w:rsidRDefault="0047689D" w:rsidP="0047689D">
      <w:pPr>
        <w:bidi/>
        <w:jc w:val="both"/>
        <w:rPr>
          <w:rFonts w:cs="David" w:hint="cs"/>
          <w:rtl/>
        </w:rPr>
      </w:pPr>
      <w:r w:rsidRPr="0047689D">
        <w:rPr>
          <w:rFonts w:cs="David" w:hint="cs"/>
          <w:u w:val="single"/>
          <w:rtl/>
        </w:rPr>
        <w:t>יו</w:t>
      </w:r>
      <w:r w:rsidRPr="0047689D">
        <w:rPr>
          <w:rFonts w:cs="David"/>
          <w:u w:val="single"/>
          <w:rtl/>
        </w:rPr>
        <w:t>"</w:t>
      </w:r>
      <w:r w:rsidRPr="0047689D">
        <w:rPr>
          <w:rFonts w:cs="David" w:hint="cs"/>
          <w:u w:val="single"/>
          <w:rtl/>
        </w:rPr>
        <w:t>ר הכנסת דליה איציק:</w:t>
      </w:r>
    </w:p>
    <w:p w14:paraId="595B1693" w14:textId="77777777" w:rsidR="0047689D" w:rsidRPr="0047689D" w:rsidRDefault="0047689D" w:rsidP="0047689D">
      <w:pPr>
        <w:bidi/>
        <w:jc w:val="both"/>
        <w:rPr>
          <w:rFonts w:cs="David" w:hint="cs"/>
          <w:rtl/>
        </w:rPr>
      </w:pPr>
    </w:p>
    <w:p w14:paraId="167DECBB" w14:textId="77777777" w:rsidR="0047689D" w:rsidRPr="0047689D" w:rsidRDefault="0047689D" w:rsidP="0047689D">
      <w:pPr>
        <w:bidi/>
        <w:ind w:firstLine="567"/>
        <w:jc w:val="both"/>
        <w:rPr>
          <w:rFonts w:cs="David" w:hint="cs"/>
          <w:rtl/>
        </w:rPr>
      </w:pPr>
      <w:r w:rsidRPr="0047689D">
        <w:rPr>
          <w:rFonts w:cs="David" w:hint="cs"/>
          <w:rtl/>
        </w:rPr>
        <w:t xml:space="preserve">מיותר לומר שזה חסוי לחלוטין. אני מבינה שאתם מבינים שהכל חסוי לחלוטין. </w:t>
      </w:r>
    </w:p>
    <w:p w14:paraId="77EF87EA" w14:textId="77777777" w:rsidR="0047689D" w:rsidRPr="0047689D" w:rsidRDefault="0047689D" w:rsidP="0047689D">
      <w:pPr>
        <w:bidi/>
        <w:jc w:val="both"/>
        <w:rPr>
          <w:rFonts w:cs="David" w:hint="cs"/>
          <w:rtl/>
        </w:rPr>
      </w:pPr>
    </w:p>
    <w:p w14:paraId="3B3E0EE0" w14:textId="77777777" w:rsidR="0047689D" w:rsidRPr="0047689D" w:rsidRDefault="0047689D" w:rsidP="0047689D">
      <w:pPr>
        <w:bidi/>
        <w:jc w:val="both"/>
        <w:rPr>
          <w:rFonts w:cs="David" w:hint="cs"/>
          <w:rtl/>
        </w:rPr>
      </w:pPr>
      <w:r w:rsidRPr="0047689D">
        <w:rPr>
          <w:rFonts w:cs="David" w:hint="cs"/>
          <w:rtl/>
        </w:rPr>
        <w:tab/>
        <w:t>אגב, כשיהיה סגן שר, אני מציעה שבתקנון יאפשר לשר להאציל סמכויות על סגן השר.</w:t>
      </w:r>
    </w:p>
    <w:p w14:paraId="56CD6C62" w14:textId="77777777" w:rsidR="0047689D" w:rsidRPr="0047689D" w:rsidRDefault="0047689D" w:rsidP="0047689D">
      <w:pPr>
        <w:bidi/>
        <w:jc w:val="both"/>
        <w:rPr>
          <w:rFonts w:cs="David" w:hint="cs"/>
          <w:rtl/>
        </w:rPr>
      </w:pPr>
    </w:p>
    <w:p w14:paraId="21C3D09B" w14:textId="77777777" w:rsidR="0047689D" w:rsidRPr="0047689D" w:rsidRDefault="0047689D" w:rsidP="0047689D">
      <w:pPr>
        <w:bidi/>
        <w:jc w:val="both"/>
        <w:rPr>
          <w:rFonts w:cs="David" w:hint="cs"/>
          <w:rtl/>
        </w:rPr>
      </w:pPr>
      <w:r w:rsidRPr="0047689D">
        <w:rPr>
          <w:rFonts w:cs="David" w:hint="cs"/>
          <w:u w:val="single"/>
          <w:rtl/>
        </w:rPr>
        <w:t>גדעון סער:</w:t>
      </w:r>
    </w:p>
    <w:p w14:paraId="70269E73" w14:textId="77777777" w:rsidR="0047689D" w:rsidRPr="0047689D" w:rsidRDefault="0047689D" w:rsidP="0047689D">
      <w:pPr>
        <w:bidi/>
        <w:jc w:val="both"/>
        <w:rPr>
          <w:rFonts w:cs="David" w:hint="cs"/>
          <w:rtl/>
        </w:rPr>
      </w:pPr>
    </w:p>
    <w:p w14:paraId="1499A14F" w14:textId="77777777" w:rsidR="0047689D" w:rsidRPr="0047689D" w:rsidRDefault="0047689D" w:rsidP="0047689D">
      <w:pPr>
        <w:bidi/>
        <w:ind w:firstLine="567"/>
        <w:jc w:val="both"/>
        <w:rPr>
          <w:rFonts w:cs="David" w:hint="cs"/>
          <w:rtl/>
        </w:rPr>
      </w:pPr>
      <w:r w:rsidRPr="0047689D">
        <w:rPr>
          <w:rFonts w:cs="David" w:hint="cs"/>
          <w:rtl/>
        </w:rPr>
        <w:t xml:space="preserve">גברתי היושבת ראש, גברתי יושבת ראש הכנסת. אני רוצה לשבח את יושבת ראש הכנסת. אני חושב שעמדתה בהחלט מוסיפה, בהנחה שהיא תתקבל כאן, למוסד של השאילתה כאחד מהכלים הפרלמנטריים שעומדים באופן אפקטיבי לרשות חברי הכנסת. אפקטיבי - זה בין היתר מועד סביר. אם לוקחים 48 יום, חודשיים אחרי הגשת השאילתה, בהנחה שזה באותו מושב, זה בוודאי הרבה פעמים דבר שהוא לא אקטואלי. </w:t>
      </w:r>
    </w:p>
    <w:p w14:paraId="64CE0D2B" w14:textId="77777777" w:rsidR="0047689D" w:rsidRPr="0047689D" w:rsidRDefault="0047689D" w:rsidP="0047689D">
      <w:pPr>
        <w:bidi/>
        <w:jc w:val="both"/>
        <w:rPr>
          <w:rFonts w:cs="David" w:hint="cs"/>
          <w:rtl/>
        </w:rPr>
      </w:pPr>
    </w:p>
    <w:p w14:paraId="4FDC10AC" w14:textId="77777777" w:rsidR="0047689D" w:rsidRPr="0047689D" w:rsidRDefault="0047689D" w:rsidP="0047689D">
      <w:pPr>
        <w:bidi/>
        <w:ind w:firstLine="567"/>
        <w:jc w:val="both"/>
        <w:rPr>
          <w:rFonts w:cs="David" w:hint="cs"/>
          <w:rtl/>
        </w:rPr>
      </w:pPr>
      <w:r w:rsidRPr="0047689D">
        <w:rPr>
          <w:rFonts w:cs="David" w:hint="cs"/>
          <w:rtl/>
        </w:rPr>
        <w:t>בחודש יוני הגשתי בקשה לביטול סעיף 43ב, שהוא התקופה של ה-21 יום השניים.</w:t>
      </w:r>
    </w:p>
    <w:p w14:paraId="48787F75" w14:textId="77777777" w:rsidR="0047689D" w:rsidRPr="0047689D" w:rsidRDefault="0047689D" w:rsidP="0047689D">
      <w:pPr>
        <w:bidi/>
        <w:jc w:val="both"/>
        <w:rPr>
          <w:rFonts w:cs="David" w:hint="cs"/>
          <w:rtl/>
        </w:rPr>
      </w:pPr>
    </w:p>
    <w:p w14:paraId="51BE97B3" w14:textId="77777777" w:rsidR="0047689D" w:rsidRPr="0047689D" w:rsidRDefault="0047689D" w:rsidP="0047689D">
      <w:pPr>
        <w:bidi/>
        <w:ind w:firstLine="567"/>
        <w:jc w:val="both"/>
        <w:rPr>
          <w:rFonts w:cs="David" w:hint="cs"/>
          <w:rtl/>
        </w:rPr>
      </w:pPr>
      <w:r w:rsidRPr="0047689D">
        <w:rPr>
          <w:rFonts w:cs="David" w:hint="cs"/>
          <w:rtl/>
        </w:rPr>
        <w:t xml:space="preserve">לגבי הסיפה, דהיינו, אותה הודעה של חבר הכנסת שהמזכירות תודיע לו והוא יבקש להיות במועד אחר, אני בהחלט חושב שזה הסדר טוב. אני בספק אם אנחנו צריכים להכניס את זה כתיקון לתקנון, כחלק מהשמטת סעיף 43ב, אלא יותר פרקטיקה של עבודה בין המזכירות לחברי הכנסת. </w:t>
      </w:r>
    </w:p>
    <w:p w14:paraId="17CE92F5" w14:textId="77777777" w:rsidR="0047689D" w:rsidRPr="0047689D" w:rsidRDefault="0047689D" w:rsidP="0047689D">
      <w:pPr>
        <w:bidi/>
        <w:jc w:val="both"/>
        <w:rPr>
          <w:rFonts w:cs="David" w:hint="cs"/>
          <w:rtl/>
        </w:rPr>
      </w:pPr>
    </w:p>
    <w:p w14:paraId="6AE88E2E"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76A357FE" w14:textId="77777777" w:rsidR="0047689D" w:rsidRPr="0047689D" w:rsidRDefault="0047689D" w:rsidP="0047689D">
      <w:pPr>
        <w:bidi/>
        <w:jc w:val="both"/>
        <w:rPr>
          <w:rFonts w:cs="David" w:hint="cs"/>
          <w:rtl/>
        </w:rPr>
      </w:pPr>
    </w:p>
    <w:p w14:paraId="7373B105" w14:textId="77777777" w:rsidR="0047689D" w:rsidRPr="0047689D" w:rsidRDefault="0047689D" w:rsidP="0047689D">
      <w:pPr>
        <w:bidi/>
        <w:ind w:firstLine="567"/>
        <w:jc w:val="both"/>
        <w:rPr>
          <w:rFonts w:cs="David" w:hint="cs"/>
          <w:rtl/>
        </w:rPr>
      </w:pPr>
      <w:r w:rsidRPr="0047689D">
        <w:rPr>
          <w:rFonts w:cs="David" w:hint="cs"/>
          <w:rtl/>
        </w:rPr>
        <w:t>אולי עם כוכבית?</w:t>
      </w:r>
    </w:p>
    <w:p w14:paraId="385AEF7F" w14:textId="77777777" w:rsidR="0047689D" w:rsidRPr="0047689D" w:rsidRDefault="0047689D" w:rsidP="0047689D">
      <w:pPr>
        <w:bidi/>
        <w:jc w:val="both"/>
        <w:rPr>
          <w:rFonts w:cs="David" w:hint="cs"/>
          <w:rtl/>
        </w:rPr>
      </w:pPr>
    </w:p>
    <w:p w14:paraId="13A2BD85" w14:textId="77777777" w:rsidR="0047689D" w:rsidRPr="0047689D" w:rsidRDefault="0047689D" w:rsidP="0047689D">
      <w:pPr>
        <w:bidi/>
        <w:jc w:val="both"/>
        <w:rPr>
          <w:rFonts w:cs="David" w:hint="cs"/>
          <w:rtl/>
        </w:rPr>
      </w:pPr>
      <w:r w:rsidRPr="0047689D">
        <w:rPr>
          <w:rFonts w:cs="David" w:hint="cs"/>
          <w:u w:val="single"/>
          <w:rtl/>
        </w:rPr>
        <w:t>גדעון סער:</w:t>
      </w:r>
    </w:p>
    <w:p w14:paraId="654D5DBF" w14:textId="77777777" w:rsidR="0047689D" w:rsidRPr="0047689D" w:rsidRDefault="0047689D" w:rsidP="0047689D">
      <w:pPr>
        <w:bidi/>
        <w:jc w:val="both"/>
        <w:rPr>
          <w:rFonts w:cs="David" w:hint="cs"/>
          <w:rtl/>
        </w:rPr>
      </w:pPr>
    </w:p>
    <w:p w14:paraId="64125EB2" w14:textId="77777777" w:rsidR="0047689D" w:rsidRPr="0047689D" w:rsidRDefault="0047689D" w:rsidP="0047689D">
      <w:pPr>
        <w:bidi/>
        <w:ind w:firstLine="567"/>
        <w:jc w:val="both"/>
        <w:rPr>
          <w:rFonts w:cs="David" w:hint="cs"/>
          <w:rtl/>
        </w:rPr>
      </w:pPr>
      <w:r w:rsidRPr="0047689D">
        <w:rPr>
          <w:rFonts w:cs="David" w:hint="cs"/>
          <w:rtl/>
        </w:rPr>
        <w:t xml:space="preserve">אפילו לא עם כוכבית, ואני אומר למה. גם כאשר נרשמים להצעת חוק לקריאה ראשונה אז הרבה פעמים מקריאים את שמם והם לא נמצאים. אגב, אני תמיד ניגש למזכיר ואומר שאני לא אהיה ושיוריד אותי. אני צופה קבוע בתכנית של אייכלר וכבר בתכנית הראשונה שלו, בפתיחת המושב, הוא הראה את זה שקוראים בשמות חברי כנסת והם לא נמצאים. מאחר שאני חרד לכך שיום אחד הוא יעולל לי את זה, אני תמיד ניגש. אבל ברמה המהותית זאת אותה בעיה. פה הבעיה קצת יותר קשה כי השאילתה, בניגוד לקריאה ראשונה ובניגוד להצעת חוק, הרבה פעמים חבר הכנסת לא יודע שהיא מועלית. הנושא הראשון הוא שינוי תקנון, הנושא השני, בעיניי, הוא יותר שינוי פרקטיקה של עבודה. </w:t>
      </w:r>
    </w:p>
    <w:p w14:paraId="2FC7CB9A" w14:textId="77777777" w:rsidR="0047689D" w:rsidRPr="0047689D" w:rsidRDefault="0047689D" w:rsidP="0047689D">
      <w:pPr>
        <w:bidi/>
        <w:jc w:val="both"/>
        <w:rPr>
          <w:rFonts w:cs="David" w:hint="cs"/>
          <w:rtl/>
        </w:rPr>
      </w:pPr>
    </w:p>
    <w:p w14:paraId="1EDA8CDE" w14:textId="77777777" w:rsidR="0047689D" w:rsidRPr="0047689D" w:rsidRDefault="0047689D" w:rsidP="0047689D">
      <w:pPr>
        <w:bidi/>
        <w:ind w:firstLine="567"/>
        <w:jc w:val="both"/>
        <w:rPr>
          <w:rFonts w:cs="David" w:hint="cs"/>
          <w:rtl/>
        </w:rPr>
      </w:pPr>
      <w:r w:rsidRPr="0047689D">
        <w:rPr>
          <w:rFonts w:cs="David" w:hint="cs"/>
          <w:rtl/>
        </w:rPr>
        <w:t xml:space="preserve">הצעתי להשמיט את סעיף 43ב', שזה ביטול ה- 21 יום השניים ועוד 7 ימים. </w:t>
      </w:r>
    </w:p>
    <w:p w14:paraId="415AE3C9" w14:textId="77777777" w:rsidR="0047689D" w:rsidRPr="0047689D" w:rsidRDefault="0047689D" w:rsidP="0047689D">
      <w:pPr>
        <w:bidi/>
        <w:jc w:val="both"/>
        <w:rPr>
          <w:rFonts w:cs="David" w:hint="cs"/>
          <w:rtl/>
        </w:rPr>
      </w:pPr>
    </w:p>
    <w:p w14:paraId="56E16644"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201D2D26" w14:textId="77777777" w:rsidR="0047689D" w:rsidRPr="0047689D" w:rsidRDefault="0047689D" w:rsidP="0047689D">
      <w:pPr>
        <w:bidi/>
        <w:jc w:val="both"/>
        <w:rPr>
          <w:rFonts w:cs="David" w:hint="cs"/>
          <w:rtl/>
        </w:rPr>
      </w:pPr>
    </w:p>
    <w:p w14:paraId="1A59DA9B" w14:textId="77777777" w:rsidR="0047689D" w:rsidRPr="0047689D" w:rsidRDefault="0047689D" w:rsidP="0047689D">
      <w:pPr>
        <w:bidi/>
        <w:ind w:firstLine="567"/>
        <w:jc w:val="both"/>
        <w:rPr>
          <w:rFonts w:cs="David" w:hint="cs"/>
          <w:rtl/>
        </w:rPr>
      </w:pPr>
      <w:r w:rsidRPr="0047689D">
        <w:rPr>
          <w:rFonts w:cs="David" w:hint="cs"/>
          <w:rtl/>
        </w:rPr>
        <w:t xml:space="preserve">למה לא להשאיר רק 21 יום? למה הם צריכים 21 פלוס 7? </w:t>
      </w:r>
    </w:p>
    <w:p w14:paraId="042430F2" w14:textId="77777777" w:rsidR="0047689D" w:rsidRPr="0047689D" w:rsidRDefault="0047689D" w:rsidP="0047689D">
      <w:pPr>
        <w:bidi/>
        <w:jc w:val="both"/>
        <w:rPr>
          <w:rFonts w:cs="David" w:hint="cs"/>
          <w:rtl/>
        </w:rPr>
      </w:pPr>
    </w:p>
    <w:p w14:paraId="7B767613" w14:textId="77777777" w:rsidR="0047689D" w:rsidRPr="0047689D" w:rsidRDefault="0047689D" w:rsidP="0047689D">
      <w:pPr>
        <w:bidi/>
        <w:jc w:val="both"/>
        <w:rPr>
          <w:rFonts w:cs="David" w:hint="cs"/>
          <w:rtl/>
        </w:rPr>
      </w:pPr>
      <w:r w:rsidRPr="0047689D">
        <w:rPr>
          <w:rFonts w:cs="David" w:hint="cs"/>
          <w:u w:val="single"/>
          <w:rtl/>
        </w:rPr>
        <w:t>גדעון סער:</w:t>
      </w:r>
    </w:p>
    <w:p w14:paraId="0A9C9FA8" w14:textId="77777777" w:rsidR="0047689D" w:rsidRPr="0047689D" w:rsidRDefault="0047689D" w:rsidP="0047689D">
      <w:pPr>
        <w:bidi/>
        <w:jc w:val="both"/>
        <w:rPr>
          <w:rFonts w:cs="David" w:hint="cs"/>
          <w:rtl/>
        </w:rPr>
      </w:pPr>
    </w:p>
    <w:p w14:paraId="35A5A11C" w14:textId="77777777" w:rsidR="0047689D" w:rsidRPr="0047689D" w:rsidRDefault="0047689D" w:rsidP="0047689D">
      <w:pPr>
        <w:bidi/>
        <w:ind w:firstLine="567"/>
        <w:jc w:val="both"/>
        <w:rPr>
          <w:rFonts w:cs="David" w:hint="cs"/>
          <w:rtl/>
        </w:rPr>
      </w:pPr>
      <w:r w:rsidRPr="0047689D">
        <w:rPr>
          <w:rFonts w:cs="David" w:hint="cs"/>
          <w:rtl/>
        </w:rPr>
        <w:t xml:space="preserve">החיים מלאים הפתעות ואת לא רוצה ליצור מצב שאין תשובה, אז תמיד תוסיפי. אפשר להשאיר את זה 14 פלוס 7. אני חושב שצריך לאפשר משחק כלשהו. פה אני מוכיח שאני גם חושב על כובעי הקודם. תמיד רוב יכול להפוך למיעוט ומיעוט יכול להפוך לרוב. אני חושב שצריך להיות "שפיל". 21 פלוס 7 נראה לי מתאים. יכול להיות שבעתיד נקצר גם את ה-21 הראשונים. בואו לא נלך למהפכה מאוד מאוד קיצונית. אם הורדנו 21 יום, עשינו צעד מאוד משמעותי. </w:t>
      </w:r>
    </w:p>
    <w:p w14:paraId="2E22880A" w14:textId="77777777" w:rsidR="0047689D" w:rsidRPr="0047689D" w:rsidRDefault="0047689D" w:rsidP="0047689D">
      <w:pPr>
        <w:bidi/>
        <w:jc w:val="both"/>
        <w:rPr>
          <w:rFonts w:cs="David" w:hint="cs"/>
          <w:rtl/>
        </w:rPr>
      </w:pPr>
    </w:p>
    <w:p w14:paraId="7DC9AB71"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3CC2F6A7" w14:textId="77777777" w:rsidR="0047689D" w:rsidRPr="0047689D" w:rsidRDefault="0047689D" w:rsidP="0047689D">
      <w:pPr>
        <w:bidi/>
        <w:jc w:val="both"/>
        <w:rPr>
          <w:rFonts w:cs="David" w:hint="cs"/>
          <w:rtl/>
        </w:rPr>
      </w:pPr>
    </w:p>
    <w:p w14:paraId="1E7D2E06" w14:textId="77777777" w:rsidR="0047689D" w:rsidRPr="0047689D" w:rsidRDefault="0047689D" w:rsidP="0047689D">
      <w:pPr>
        <w:bidi/>
        <w:ind w:firstLine="567"/>
        <w:jc w:val="both"/>
        <w:rPr>
          <w:rFonts w:cs="David" w:hint="cs"/>
          <w:rtl/>
        </w:rPr>
      </w:pPr>
      <w:r w:rsidRPr="0047689D">
        <w:rPr>
          <w:rFonts w:cs="David" w:hint="cs"/>
          <w:rtl/>
        </w:rPr>
        <w:t xml:space="preserve">במאמר מוסגר, דיברתי עם מזכיר הכנסת. הוא אמר שיושבת ראש הכנסת צודקת כי כשכתבו את התקנון והעלו את כל הסוגיה, הרי שבשעתו הטכנולוגיה היתה כזאת שהיו צריכים להדפיס במכונת כתיבה, וזה היה לוקח זמן. אחרי זה היו צריכים שליח מיוחד כדי להעביר למשרד.  </w:t>
      </w:r>
    </w:p>
    <w:p w14:paraId="435B6F5A" w14:textId="77777777" w:rsidR="0047689D" w:rsidRPr="0047689D" w:rsidRDefault="0047689D" w:rsidP="0047689D">
      <w:pPr>
        <w:bidi/>
        <w:jc w:val="both"/>
        <w:rPr>
          <w:rFonts w:cs="David" w:hint="cs"/>
          <w:rtl/>
        </w:rPr>
      </w:pPr>
    </w:p>
    <w:p w14:paraId="25CB9B00" w14:textId="77777777" w:rsidR="0047689D" w:rsidRPr="0047689D" w:rsidRDefault="0047689D" w:rsidP="0047689D">
      <w:pPr>
        <w:bidi/>
        <w:jc w:val="both"/>
        <w:rPr>
          <w:rFonts w:cs="David" w:hint="cs"/>
          <w:u w:val="single"/>
          <w:rtl/>
        </w:rPr>
      </w:pPr>
      <w:r w:rsidRPr="0047689D">
        <w:rPr>
          <w:rFonts w:cs="David" w:hint="cs"/>
          <w:u w:val="single"/>
          <w:rtl/>
        </w:rPr>
        <w:t>אביגדור יצחקי:</w:t>
      </w:r>
    </w:p>
    <w:p w14:paraId="0F061789" w14:textId="77777777" w:rsidR="0047689D" w:rsidRPr="0047689D" w:rsidRDefault="0047689D" w:rsidP="0047689D">
      <w:pPr>
        <w:bidi/>
        <w:jc w:val="both"/>
        <w:rPr>
          <w:rFonts w:cs="David" w:hint="cs"/>
          <w:rtl/>
        </w:rPr>
      </w:pPr>
    </w:p>
    <w:p w14:paraId="77C18FA6" w14:textId="77777777" w:rsidR="0047689D" w:rsidRPr="0047689D" w:rsidRDefault="0047689D" w:rsidP="0047689D">
      <w:pPr>
        <w:bidi/>
        <w:jc w:val="both"/>
        <w:rPr>
          <w:rFonts w:cs="David" w:hint="cs"/>
          <w:rtl/>
        </w:rPr>
      </w:pPr>
      <w:r w:rsidRPr="0047689D">
        <w:rPr>
          <w:rFonts w:cs="David" w:hint="cs"/>
          <w:rtl/>
        </w:rPr>
        <w:tab/>
        <w:t>בואו לא נפתח לדיון מוסדות שהוקמו לפני הרבה שנים וחוקים מלפני הרבה שנים. יש גם מוסדות אישיים שהוקמו לפני הרבה שנים. למה לגעת בדברים האלה?</w:t>
      </w:r>
    </w:p>
    <w:p w14:paraId="57B0CBF0" w14:textId="77777777" w:rsidR="0047689D" w:rsidRPr="0047689D" w:rsidRDefault="0047689D" w:rsidP="0047689D">
      <w:pPr>
        <w:bidi/>
        <w:jc w:val="both"/>
        <w:rPr>
          <w:rFonts w:cs="David" w:hint="cs"/>
          <w:rtl/>
        </w:rPr>
      </w:pPr>
    </w:p>
    <w:p w14:paraId="348CA11C"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120D90BB" w14:textId="77777777" w:rsidR="0047689D" w:rsidRPr="0047689D" w:rsidRDefault="0047689D" w:rsidP="0047689D">
      <w:pPr>
        <w:bidi/>
        <w:jc w:val="both"/>
        <w:rPr>
          <w:rFonts w:cs="David" w:hint="cs"/>
          <w:rtl/>
        </w:rPr>
      </w:pPr>
    </w:p>
    <w:p w14:paraId="2D761C71" w14:textId="77777777" w:rsidR="0047689D" w:rsidRPr="0047689D" w:rsidRDefault="0047689D" w:rsidP="0047689D">
      <w:pPr>
        <w:bidi/>
        <w:ind w:firstLine="567"/>
        <w:jc w:val="both"/>
        <w:rPr>
          <w:rFonts w:cs="David" w:hint="cs"/>
          <w:rtl/>
        </w:rPr>
      </w:pPr>
      <w:r w:rsidRPr="0047689D">
        <w:rPr>
          <w:rFonts w:cs="David" w:hint="cs"/>
          <w:rtl/>
        </w:rPr>
        <w:t>בגלל הקידמה ובגלל שבכנסת יש מחשבים וטכנולוגיה ובתוך שניות מעבירים באי-מייל וזה מתקבל במשרד.  יש פה קיצור זמנים, כך שגם ה-21 יום הופכים להיות ארוכים מאוד.</w:t>
      </w:r>
    </w:p>
    <w:p w14:paraId="272DF1F8" w14:textId="77777777" w:rsidR="0047689D" w:rsidRPr="0047689D" w:rsidRDefault="0047689D" w:rsidP="0047689D">
      <w:pPr>
        <w:bidi/>
        <w:ind w:firstLine="567"/>
        <w:jc w:val="both"/>
        <w:rPr>
          <w:rFonts w:cs="David" w:hint="cs"/>
          <w:rtl/>
        </w:rPr>
      </w:pPr>
    </w:p>
    <w:p w14:paraId="28A8858C" w14:textId="77777777" w:rsidR="0047689D" w:rsidRPr="0047689D" w:rsidRDefault="0047689D" w:rsidP="0047689D">
      <w:pPr>
        <w:bidi/>
        <w:jc w:val="both"/>
        <w:rPr>
          <w:rFonts w:cs="David" w:hint="cs"/>
          <w:u w:val="single"/>
          <w:rtl/>
        </w:rPr>
      </w:pPr>
      <w:r w:rsidRPr="0047689D">
        <w:rPr>
          <w:rFonts w:cs="David" w:hint="cs"/>
          <w:u w:val="single"/>
          <w:rtl/>
        </w:rPr>
        <w:t>אביגדור יצחקי:</w:t>
      </w:r>
    </w:p>
    <w:p w14:paraId="64180627" w14:textId="77777777" w:rsidR="0047689D" w:rsidRPr="0047689D" w:rsidRDefault="0047689D" w:rsidP="0047689D">
      <w:pPr>
        <w:bidi/>
        <w:jc w:val="both"/>
        <w:rPr>
          <w:rFonts w:cs="David" w:hint="cs"/>
          <w:rtl/>
        </w:rPr>
      </w:pPr>
    </w:p>
    <w:p w14:paraId="08B0EC26" w14:textId="77777777" w:rsidR="0047689D" w:rsidRPr="0047689D" w:rsidRDefault="0047689D" w:rsidP="0047689D">
      <w:pPr>
        <w:bidi/>
        <w:ind w:firstLine="567"/>
        <w:jc w:val="both"/>
        <w:rPr>
          <w:rFonts w:cs="David" w:hint="cs"/>
          <w:rtl/>
        </w:rPr>
      </w:pPr>
      <w:r w:rsidRPr="0047689D">
        <w:rPr>
          <w:rFonts w:cs="David" w:hint="cs"/>
          <w:rtl/>
        </w:rPr>
        <w:t xml:space="preserve">אני חושב שהדברים האלה כבר נדונו. רוב השאילתות הן אקוטיות. עד שהכותב מחבר אותן ועד שמישהו בא לענות לו, אז גם ככה עבר זמנו ובטל קורבנו. אני רואה בשאילתות דברים שכבר פסו מהעולם והתשובה כבר לא מעניינת את השואל ולא את העונה. לכן אנחנו צריכים לצמצם את פרק הזמן. </w:t>
      </w:r>
    </w:p>
    <w:p w14:paraId="06602974" w14:textId="77777777" w:rsidR="0047689D" w:rsidRPr="0047689D" w:rsidRDefault="0047689D" w:rsidP="0047689D">
      <w:pPr>
        <w:bidi/>
        <w:jc w:val="both"/>
        <w:rPr>
          <w:rFonts w:cs="David" w:hint="cs"/>
          <w:rtl/>
        </w:rPr>
      </w:pPr>
    </w:p>
    <w:p w14:paraId="3222EABC" w14:textId="77777777" w:rsidR="0047689D" w:rsidRPr="0047689D" w:rsidRDefault="0047689D" w:rsidP="0047689D">
      <w:pPr>
        <w:bidi/>
        <w:jc w:val="both"/>
        <w:rPr>
          <w:rFonts w:cs="David" w:hint="cs"/>
          <w:rtl/>
        </w:rPr>
      </w:pPr>
      <w:r w:rsidRPr="0047689D">
        <w:rPr>
          <w:rFonts w:cs="David" w:hint="cs"/>
          <w:u w:val="single"/>
          <w:rtl/>
        </w:rPr>
        <w:t>גדעון סער:</w:t>
      </w:r>
    </w:p>
    <w:p w14:paraId="0093EC7E" w14:textId="77777777" w:rsidR="0047689D" w:rsidRPr="0047689D" w:rsidRDefault="0047689D" w:rsidP="0047689D">
      <w:pPr>
        <w:bidi/>
        <w:jc w:val="both"/>
        <w:rPr>
          <w:rFonts w:cs="David" w:hint="cs"/>
          <w:rtl/>
        </w:rPr>
      </w:pPr>
    </w:p>
    <w:p w14:paraId="45E4481C" w14:textId="77777777" w:rsidR="0047689D" w:rsidRPr="0047689D" w:rsidRDefault="0047689D" w:rsidP="0047689D">
      <w:pPr>
        <w:bidi/>
        <w:jc w:val="both"/>
        <w:rPr>
          <w:rFonts w:cs="David" w:hint="cs"/>
          <w:rtl/>
        </w:rPr>
      </w:pPr>
      <w:r w:rsidRPr="0047689D">
        <w:rPr>
          <w:rFonts w:cs="David" w:hint="cs"/>
          <w:rtl/>
        </w:rPr>
        <w:tab/>
        <w:t xml:space="preserve">וגם העיתון שצריך לפרסם את הידיעה. </w:t>
      </w:r>
    </w:p>
    <w:p w14:paraId="61AF25B3" w14:textId="77777777" w:rsidR="0047689D" w:rsidRPr="0047689D" w:rsidRDefault="0047689D" w:rsidP="0047689D">
      <w:pPr>
        <w:bidi/>
        <w:jc w:val="both"/>
        <w:rPr>
          <w:rFonts w:cs="David" w:hint="cs"/>
          <w:rtl/>
        </w:rPr>
      </w:pPr>
    </w:p>
    <w:p w14:paraId="17462CEE" w14:textId="77777777" w:rsidR="0047689D" w:rsidRPr="0047689D" w:rsidRDefault="0047689D" w:rsidP="0047689D">
      <w:pPr>
        <w:bidi/>
        <w:jc w:val="both"/>
        <w:rPr>
          <w:rFonts w:cs="David" w:hint="cs"/>
          <w:rtl/>
        </w:rPr>
      </w:pPr>
      <w:r w:rsidRPr="0047689D">
        <w:rPr>
          <w:rFonts w:cs="David" w:hint="cs"/>
          <w:u w:val="single"/>
          <w:rtl/>
        </w:rPr>
        <w:t>זהבה גלאון:</w:t>
      </w:r>
    </w:p>
    <w:p w14:paraId="7A366553" w14:textId="77777777" w:rsidR="0047689D" w:rsidRPr="0047689D" w:rsidRDefault="0047689D" w:rsidP="0047689D">
      <w:pPr>
        <w:bidi/>
        <w:jc w:val="both"/>
        <w:rPr>
          <w:rFonts w:cs="David" w:hint="cs"/>
          <w:rtl/>
        </w:rPr>
      </w:pPr>
    </w:p>
    <w:p w14:paraId="13DA0A34" w14:textId="77777777" w:rsidR="0047689D" w:rsidRPr="0047689D" w:rsidRDefault="0047689D" w:rsidP="0047689D">
      <w:pPr>
        <w:bidi/>
        <w:jc w:val="both"/>
        <w:rPr>
          <w:rFonts w:cs="David" w:hint="cs"/>
          <w:rtl/>
        </w:rPr>
      </w:pPr>
      <w:r w:rsidRPr="0047689D">
        <w:rPr>
          <w:rFonts w:cs="David" w:hint="cs"/>
          <w:rtl/>
        </w:rPr>
        <w:tab/>
        <w:t xml:space="preserve">גדעון כבר העביר התשובה לשאילתה לפני שהיא נכתבה. </w:t>
      </w:r>
    </w:p>
    <w:p w14:paraId="2EC639D8" w14:textId="77777777" w:rsidR="0047689D" w:rsidRPr="0047689D" w:rsidRDefault="0047689D" w:rsidP="0047689D">
      <w:pPr>
        <w:bidi/>
        <w:jc w:val="both"/>
        <w:rPr>
          <w:rFonts w:cs="David" w:hint="cs"/>
          <w:rtl/>
        </w:rPr>
      </w:pPr>
      <w:r w:rsidRPr="0047689D">
        <w:rPr>
          <w:rFonts w:cs="David"/>
          <w:rtl/>
        </w:rPr>
        <w:br w:type="page"/>
      </w:r>
    </w:p>
    <w:p w14:paraId="05A5DBDA" w14:textId="77777777" w:rsidR="0047689D" w:rsidRPr="0047689D" w:rsidRDefault="0047689D" w:rsidP="0047689D">
      <w:pPr>
        <w:bidi/>
        <w:jc w:val="both"/>
        <w:rPr>
          <w:rFonts w:cs="David" w:hint="cs"/>
          <w:rtl/>
        </w:rPr>
      </w:pPr>
      <w:r w:rsidRPr="0047689D">
        <w:rPr>
          <w:rFonts w:cs="David" w:hint="cs"/>
          <w:u w:val="single"/>
          <w:rtl/>
        </w:rPr>
        <w:t>גדעון סער:</w:t>
      </w:r>
    </w:p>
    <w:p w14:paraId="46EFFF81" w14:textId="77777777" w:rsidR="0047689D" w:rsidRPr="0047689D" w:rsidRDefault="0047689D" w:rsidP="0047689D">
      <w:pPr>
        <w:bidi/>
        <w:jc w:val="both"/>
        <w:rPr>
          <w:rFonts w:cs="David" w:hint="cs"/>
          <w:rtl/>
        </w:rPr>
      </w:pPr>
    </w:p>
    <w:p w14:paraId="0029D262" w14:textId="77777777" w:rsidR="0047689D" w:rsidRPr="0047689D" w:rsidRDefault="0047689D" w:rsidP="0047689D">
      <w:pPr>
        <w:bidi/>
        <w:jc w:val="both"/>
        <w:rPr>
          <w:rFonts w:cs="David" w:hint="cs"/>
          <w:rtl/>
        </w:rPr>
      </w:pPr>
      <w:r w:rsidRPr="0047689D">
        <w:rPr>
          <w:rFonts w:cs="David" w:hint="cs"/>
          <w:rtl/>
        </w:rPr>
        <w:tab/>
        <w:t xml:space="preserve">אם לא עונים אני צריך לשער מה תהיה התשובה. </w:t>
      </w:r>
    </w:p>
    <w:p w14:paraId="5F7896E6" w14:textId="77777777" w:rsidR="0047689D" w:rsidRPr="0047689D" w:rsidRDefault="0047689D" w:rsidP="0047689D">
      <w:pPr>
        <w:bidi/>
        <w:jc w:val="both"/>
        <w:rPr>
          <w:rFonts w:cs="David" w:hint="cs"/>
          <w:rtl/>
        </w:rPr>
      </w:pPr>
    </w:p>
    <w:p w14:paraId="3041D038" w14:textId="77777777" w:rsidR="0047689D" w:rsidRPr="0047689D" w:rsidRDefault="0047689D" w:rsidP="0047689D">
      <w:pPr>
        <w:bidi/>
        <w:jc w:val="both"/>
        <w:rPr>
          <w:rFonts w:cs="David" w:hint="cs"/>
          <w:u w:val="single"/>
          <w:rtl/>
        </w:rPr>
      </w:pPr>
      <w:r w:rsidRPr="0047689D">
        <w:rPr>
          <w:rFonts w:cs="David" w:hint="cs"/>
          <w:u w:val="single"/>
          <w:rtl/>
        </w:rPr>
        <w:t>אחמד טיבי:</w:t>
      </w:r>
    </w:p>
    <w:p w14:paraId="67DDD453" w14:textId="77777777" w:rsidR="0047689D" w:rsidRPr="0047689D" w:rsidRDefault="0047689D" w:rsidP="0047689D">
      <w:pPr>
        <w:bidi/>
        <w:jc w:val="both"/>
        <w:rPr>
          <w:rFonts w:cs="David" w:hint="cs"/>
          <w:rtl/>
        </w:rPr>
      </w:pPr>
    </w:p>
    <w:p w14:paraId="44276824" w14:textId="77777777" w:rsidR="0047689D" w:rsidRPr="0047689D" w:rsidRDefault="0047689D" w:rsidP="0047689D">
      <w:pPr>
        <w:bidi/>
        <w:jc w:val="both"/>
        <w:rPr>
          <w:rFonts w:cs="David" w:hint="cs"/>
          <w:rtl/>
        </w:rPr>
      </w:pPr>
      <w:r w:rsidRPr="0047689D">
        <w:rPr>
          <w:rFonts w:cs="David" w:hint="cs"/>
          <w:rtl/>
        </w:rPr>
        <w:tab/>
        <w:t>בן כספית נמצא בחו"ל.</w:t>
      </w:r>
    </w:p>
    <w:p w14:paraId="36D30DD0" w14:textId="77777777" w:rsidR="0047689D" w:rsidRPr="0047689D" w:rsidRDefault="0047689D" w:rsidP="0047689D">
      <w:pPr>
        <w:bidi/>
        <w:jc w:val="both"/>
        <w:rPr>
          <w:rFonts w:cs="David" w:hint="cs"/>
          <w:rtl/>
        </w:rPr>
      </w:pPr>
    </w:p>
    <w:p w14:paraId="59C5AB25" w14:textId="77777777" w:rsidR="0047689D" w:rsidRPr="0047689D" w:rsidRDefault="0047689D" w:rsidP="0047689D">
      <w:pPr>
        <w:bidi/>
        <w:jc w:val="both"/>
        <w:rPr>
          <w:rFonts w:cs="David" w:hint="cs"/>
          <w:rtl/>
        </w:rPr>
      </w:pPr>
      <w:r w:rsidRPr="0047689D">
        <w:rPr>
          <w:rFonts w:cs="David" w:hint="cs"/>
          <w:u w:val="single"/>
          <w:rtl/>
        </w:rPr>
        <w:t>גדעון סער:</w:t>
      </w:r>
    </w:p>
    <w:p w14:paraId="0F438854" w14:textId="77777777" w:rsidR="0047689D" w:rsidRPr="0047689D" w:rsidRDefault="0047689D" w:rsidP="0047689D">
      <w:pPr>
        <w:bidi/>
        <w:jc w:val="both"/>
        <w:rPr>
          <w:rFonts w:cs="David" w:hint="cs"/>
          <w:rtl/>
        </w:rPr>
      </w:pPr>
    </w:p>
    <w:p w14:paraId="2CD1C8D9" w14:textId="77777777" w:rsidR="0047689D" w:rsidRPr="0047689D" w:rsidRDefault="0047689D" w:rsidP="0047689D">
      <w:pPr>
        <w:bidi/>
        <w:ind w:firstLine="567"/>
        <w:jc w:val="both"/>
        <w:rPr>
          <w:rFonts w:cs="David" w:hint="cs"/>
          <w:rtl/>
        </w:rPr>
      </w:pPr>
      <w:r w:rsidRPr="0047689D">
        <w:rPr>
          <w:rFonts w:cs="David" w:hint="cs"/>
          <w:rtl/>
        </w:rPr>
        <w:t xml:space="preserve">אני מזכיר לחבר הכנסת טיבי שבוועדה הזאת גם נרשם פרוטוקול והיא גם מצולמת. </w:t>
      </w:r>
    </w:p>
    <w:p w14:paraId="0712E781" w14:textId="77777777" w:rsidR="0047689D" w:rsidRPr="0047689D" w:rsidRDefault="0047689D" w:rsidP="0047689D">
      <w:pPr>
        <w:bidi/>
        <w:jc w:val="both"/>
        <w:rPr>
          <w:rFonts w:cs="David" w:hint="cs"/>
          <w:rtl/>
        </w:rPr>
      </w:pPr>
    </w:p>
    <w:p w14:paraId="7B47FBF4" w14:textId="77777777" w:rsidR="0047689D" w:rsidRPr="0047689D" w:rsidRDefault="0047689D" w:rsidP="0047689D">
      <w:pPr>
        <w:bidi/>
        <w:jc w:val="both"/>
        <w:rPr>
          <w:rFonts w:cs="David" w:hint="cs"/>
          <w:u w:val="single"/>
          <w:rtl/>
        </w:rPr>
      </w:pPr>
      <w:r w:rsidRPr="0047689D">
        <w:rPr>
          <w:rFonts w:cs="David" w:hint="cs"/>
          <w:u w:val="single"/>
          <w:rtl/>
        </w:rPr>
        <w:t>אחמד טיבי:</w:t>
      </w:r>
    </w:p>
    <w:p w14:paraId="1399B368" w14:textId="77777777" w:rsidR="0047689D" w:rsidRPr="0047689D" w:rsidRDefault="0047689D" w:rsidP="0047689D">
      <w:pPr>
        <w:bidi/>
        <w:jc w:val="both"/>
        <w:rPr>
          <w:rFonts w:cs="David" w:hint="cs"/>
          <w:rtl/>
        </w:rPr>
      </w:pPr>
    </w:p>
    <w:p w14:paraId="0A8468B0" w14:textId="77777777" w:rsidR="0047689D" w:rsidRPr="0047689D" w:rsidRDefault="0047689D" w:rsidP="0047689D">
      <w:pPr>
        <w:bidi/>
        <w:ind w:firstLine="567"/>
        <w:jc w:val="both"/>
        <w:rPr>
          <w:rFonts w:cs="David" w:hint="cs"/>
          <w:rtl/>
        </w:rPr>
      </w:pPr>
      <w:r w:rsidRPr="0047689D">
        <w:rPr>
          <w:rFonts w:cs="David" w:hint="cs"/>
          <w:rtl/>
        </w:rPr>
        <w:t xml:space="preserve">זאת הסיבה שאמרתי את זה בקול רם. </w:t>
      </w:r>
    </w:p>
    <w:p w14:paraId="14B0DB7E" w14:textId="77777777" w:rsidR="0047689D" w:rsidRPr="0047689D" w:rsidRDefault="0047689D" w:rsidP="0047689D">
      <w:pPr>
        <w:bidi/>
        <w:jc w:val="both"/>
        <w:rPr>
          <w:rFonts w:cs="David" w:hint="cs"/>
          <w:rtl/>
        </w:rPr>
      </w:pPr>
    </w:p>
    <w:p w14:paraId="5FE1230C" w14:textId="77777777" w:rsidR="0047689D" w:rsidRPr="0047689D" w:rsidRDefault="0047689D" w:rsidP="0047689D">
      <w:pPr>
        <w:bidi/>
        <w:jc w:val="both"/>
        <w:rPr>
          <w:rFonts w:cs="David" w:hint="cs"/>
          <w:u w:val="single"/>
          <w:rtl/>
        </w:rPr>
      </w:pPr>
      <w:r w:rsidRPr="0047689D">
        <w:rPr>
          <w:rFonts w:cs="David" w:hint="cs"/>
          <w:u w:val="single"/>
          <w:rtl/>
        </w:rPr>
        <w:t>אביגדור יצחקי:</w:t>
      </w:r>
    </w:p>
    <w:p w14:paraId="5B0A7EFD" w14:textId="77777777" w:rsidR="0047689D" w:rsidRPr="0047689D" w:rsidRDefault="0047689D" w:rsidP="0047689D">
      <w:pPr>
        <w:bidi/>
        <w:jc w:val="both"/>
        <w:rPr>
          <w:rFonts w:cs="David" w:hint="cs"/>
          <w:rtl/>
        </w:rPr>
      </w:pPr>
    </w:p>
    <w:p w14:paraId="3CB6A4E0" w14:textId="77777777" w:rsidR="0047689D" w:rsidRPr="0047689D" w:rsidRDefault="0047689D" w:rsidP="0047689D">
      <w:pPr>
        <w:bidi/>
        <w:ind w:firstLine="567"/>
        <w:jc w:val="both"/>
        <w:rPr>
          <w:rFonts w:cs="David" w:hint="cs"/>
          <w:rtl/>
        </w:rPr>
      </w:pPr>
      <w:r w:rsidRPr="0047689D">
        <w:rPr>
          <w:rFonts w:cs="David" w:hint="cs"/>
          <w:rtl/>
        </w:rPr>
        <w:t>לכן לעצם העניין, אני מקבל את עמדתו של חבר הכנסת סער לגבי הנושא של 7 ימים. לפעמים החיים יותר חזקים מאיתנו וחזקה על שרי ישראל שלא יעשו שימוש לרעה בתוספת הזאת של ה-7 ימים ולא ינצלו אותה שלא לעניין. 21 ועוד 7 ימים, אני חושב שזה פרק זמן סביר. גם כשעושים שינוי, לא כדאי לעשות את זה במאסות.</w:t>
      </w:r>
    </w:p>
    <w:p w14:paraId="45DFED9B" w14:textId="77777777" w:rsidR="0047689D" w:rsidRPr="0047689D" w:rsidRDefault="0047689D" w:rsidP="0047689D">
      <w:pPr>
        <w:bidi/>
        <w:jc w:val="both"/>
        <w:rPr>
          <w:rFonts w:cs="David" w:hint="cs"/>
          <w:rtl/>
        </w:rPr>
      </w:pPr>
    </w:p>
    <w:p w14:paraId="3AAB310B" w14:textId="77777777" w:rsidR="0047689D" w:rsidRPr="0047689D" w:rsidRDefault="0047689D" w:rsidP="0047689D">
      <w:pPr>
        <w:bidi/>
        <w:ind w:firstLine="567"/>
        <w:jc w:val="both"/>
        <w:rPr>
          <w:rFonts w:cs="David" w:hint="cs"/>
          <w:rtl/>
        </w:rPr>
      </w:pPr>
      <w:r w:rsidRPr="0047689D">
        <w:rPr>
          <w:rFonts w:cs="David" w:hint="cs"/>
          <w:rtl/>
        </w:rPr>
        <w:t xml:space="preserve">בנוגע לבדיקות הרפואיות, אני בהחלט חושב שזה נכון, גם בשם השוויוניות וגם בשם כל הדברים האחרים, שהבדיקות ייעשו על פי סל מסוים. אם מישהו רוצה משהו מיוחד, ואם זה משהו שהוא חריג, אפשר לעשות ועדת חריגים, מבין חברי הכנסת, שתאשר את החריג הזה. </w:t>
      </w:r>
    </w:p>
    <w:p w14:paraId="548555C0" w14:textId="77777777" w:rsidR="0047689D" w:rsidRPr="0047689D" w:rsidRDefault="0047689D" w:rsidP="0047689D">
      <w:pPr>
        <w:bidi/>
        <w:jc w:val="both"/>
        <w:rPr>
          <w:rFonts w:cs="David" w:hint="cs"/>
          <w:rtl/>
        </w:rPr>
      </w:pPr>
    </w:p>
    <w:p w14:paraId="1A379007" w14:textId="77777777" w:rsidR="0047689D" w:rsidRPr="0047689D" w:rsidRDefault="0047689D" w:rsidP="0047689D">
      <w:pPr>
        <w:bidi/>
        <w:jc w:val="both"/>
        <w:rPr>
          <w:rFonts w:cs="David" w:hint="cs"/>
          <w:rtl/>
        </w:rPr>
      </w:pPr>
      <w:r w:rsidRPr="0047689D">
        <w:rPr>
          <w:rFonts w:cs="David" w:hint="cs"/>
          <w:u w:val="single"/>
          <w:rtl/>
        </w:rPr>
        <w:t>יו</w:t>
      </w:r>
      <w:r w:rsidRPr="0047689D">
        <w:rPr>
          <w:rFonts w:cs="David"/>
          <w:u w:val="single"/>
          <w:rtl/>
        </w:rPr>
        <w:t>"</w:t>
      </w:r>
      <w:r w:rsidRPr="0047689D">
        <w:rPr>
          <w:rFonts w:cs="David" w:hint="cs"/>
          <w:u w:val="single"/>
          <w:rtl/>
        </w:rPr>
        <w:t>ר הכנסת דליה איציק:</w:t>
      </w:r>
    </w:p>
    <w:p w14:paraId="609D17E2" w14:textId="77777777" w:rsidR="0047689D" w:rsidRPr="0047689D" w:rsidRDefault="0047689D" w:rsidP="0047689D">
      <w:pPr>
        <w:bidi/>
        <w:jc w:val="both"/>
        <w:rPr>
          <w:rFonts w:cs="David" w:hint="cs"/>
          <w:rtl/>
        </w:rPr>
      </w:pPr>
    </w:p>
    <w:p w14:paraId="05AA33EA" w14:textId="77777777" w:rsidR="0047689D" w:rsidRPr="0047689D" w:rsidRDefault="0047689D" w:rsidP="0047689D">
      <w:pPr>
        <w:bidi/>
        <w:ind w:firstLine="567"/>
        <w:jc w:val="both"/>
        <w:rPr>
          <w:rFonts w:cs="David" w:hint="cs"/>
          <w:rtl/>
        </w:rPr>
      </w:pPr>
      <w:r w:rsidRPr="0047689D">
        <w:rPr>
          <w:rFonts w:cs="David" w:hint="cs"/>
          <w:rtl/>
        </w:rPr>
        <w:t xml:space="preserve">תהיה ועדה ציבורית. </w:t>
      </w:r>
    </w:p>
    <w:p w14:paraId="6D964051" w14:textId="77777777" w:rsidR="0047689D" w:rsidRPr="0047689D" w:rsidRDefault="0047689D" w:rsidP="0047689D">
      <w:pPr>
        <w:bidi/>
        <w:jc w:val="both"/>
        <w:rPr>
          <w:rFonts w:cs="David" w:hint="cs"/>
          <w:rtl/>
        </w:rPr>
      </w:pPr>
    </w:p>
    <w:p w14:paraId="382E58FD" w14:textId="77777777" w:rsidR="0047689D" w:rsidRPr="0047689D" w:rsidRDefault="0047689D" w:rsidP="0047689D">
      <w:pPr>
        <w:bidi/>
        <w:jc w:val="both"/>
        <w:rPr>
          <w:rFonts w:cs="David" w:hint="cs"/>
          <w:u w:val="single"/>
          <w:rtl/>
        </w:rPr>
      </w:pPr>
      <w:r w:rsidRPr="0047689D">
        <w:rPr>
          <w:rFonts w:cs="David" w:hint="cs"/>
          <w:u w:val="single"/>
          <w:rtl/>
        </w:rPr>
        <w:t>אביגדור יצחקי:</w:t>
      </w:r>
    </w:p>
    <w:p w14:paraId="6518BB99" w14:textId="77777777" w:rsidR="0047689D" w:rsidRPr="0047689D" w:rsidRDefault="0047689D" w:rsidP="0047689D">
      <w:pPr>
        <w:bidi/>
        <w:jc w:val="both"/>
        <w:rPr>
          <w:rFonts w:cs="David" w:hint="cs"/>
          <w:rtl/>
        </w:rPr>
      </w:pPr>
    </w:p>
    <w:p w14:paraId="00E1C6AF" w14:textId="77777777" w:rsidR="0047689D" w:rsidRPr="0047689D" w:rsidRDefault="0047689D" w:rsidP="0047689D">
      <w:pPr>
        <w:bidi/>
        <w:ind w:firstLine="567"/>
        <w:jc w:val="both"/>
        <w:rPr>
          <w:rFonts w:cs="David" w:hint="cs"/>
          <w:rtl/>
        </w:rPr>
      </w:pPr>
      <w:r w:rsidRPr="0047689D">
        <w:rPr>
          <w:rFonts w:cs="David" w:hint="cs"/>
          <w:rtl/>
        </w:rPr>
        <w:t xml:space="preserve">שיהיה מישהו שיוכל לבקש חריג. דרך אגב, כשמישהו צריך לבקש חריג, בדרך כלל זה כבר מבטל את העניין. </w:t>
      </w:r>
    </w:p>
    <w:p w14:paraId="708FE2D7" w14:textId="77777777" w:rsidR="0047689D" w:rsidRPr="0047689D" w:rsidRDefault="0047689D" w:rsidP="0047689D">
      <w:pPr>
        <w:bidi/>
        <w:ind w:firstLine="567"/>
        <w:jc w:val="both"/>
        <w:rPr>
          <w:rFonts w:cs="David" w:hint="cs"/>
          <w:rtl/>
        </w:rPr>
      </w:pPr>
    </w:p>
    <w:p w14:paraId="5AFE45F2" w14:textId="77777777" w:rsidR="0047689D" w:rsidRPr="0047689D" w:rsidRDefault="0047689D" w:rsidP="0047689D">
      <w:pPr>
        <w:bidi/>
        <w:ind w:firstLine="567"/>
        <w:jc w:val="both"/>
        <w:rPr>
          <w:rFonts w:cs="David" w:hint="cs"/>
          <w:rtl/>
        </w:rPr>
      </w:pPr>
      <w:r w:rsidRPr="0047689D">
        <w:rPr>
          <w:rFonts w:cs="David" w:hint="cs"/>
          <w:rtl/>
        </w:rPr>
        <w:t xml:space="preserve">אני רוצה להתייחס לנושא אחד שאמורים להעלות לסדר היום. שני הנושאים האלה עוד סוכמו עוד קודם. לכן הנושאים של הארכת הזמן של הצעות ממשלתיות - - - </w:t>
      </w:r>
    </w:p>
    <w:p w14:paraId="67CE333F" w14:textId="77777777" w:rsidR="0047689D" w:rsidRPr="0047689D" w:rsidRDefault="0047689D" w:rsidP="0047689D">
      <w:pPr>
        <w:bidi/>
        <w:jc w:val="both"/>
        <w:rPr>
          <w:rFonts w:cs="David" w:hint="cs"/>
          <w:rtl/>
        </w:rPr>
      </w:pPr>
    </w:p>
    <w:p w14:paraId="6C90EC06"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0EBB90DA" w14:textId="77777777" w:rsidR="0047689D" w:rsidRPr="0047689D" w:rsidRDefault="0047689D" w:rsidP="0047689D">
      <w:pPr>
        <w:bidi/>
        <w:jc w:val="both"/>
        <w:rPr>
          <w:rFonts w:cs="David" w:hint="cs"/>
          <w:rtl/>
        </w:rPr>
      </w:pPr>
    </w:p>
    <w:p w14:paraId="4CB0B99C" w14:textId="77777777" w:rsidR="0047689D" w:rsidRPr="0047689D" w:rsidRDefault="0047689D" w:rsidP="0047689D">
      <w:pPr>
        <w:bidi/>
        <w:ind w:firstLine="567"/>
        <w:jc w:val="both"/>
        <w:rPr>
          <w:rFonts w:cs="David" w:hint="cs"/>
          <w:rtl/>
        </w:rPr>
      </w:pPr>
      <w:r w:rsidRPr="0047689D">
        <w:rPr>
          <w:rFonts w:cs="David" w:hint="cs"/>
          <w:rtl/>
        </w:rPr>
        <w:t>לא, הפסקתי את הדיון הזה באמצע. זה לא הוגן, חבר הכנסת דב חנין היה באמצע דבריו.</w:t>
      </w:r>
    </w:p>
    <w:p w14:paraId="32CD7B47" w14:textId="77777777" w:rsidR="0047689D" w:rsidRPr="0047689D" w:rsidRDefault="0047689D" w:rsidP="0047689D">
      <w:pPr>
        <w:bidi/>
        <w:jc w:val="both"/>
        <w:rPr>
          <w:rFonts w:cs="David" w:hint="cs"/>
          <w:rtl/>
        </w:rPr>
      </w:pPr>
    </w:p>
    <w:p w14:paraId="0FFF11F6" w14:textId="77777777" w:rsidR="0047689D" w:rsidRPr="0047689D" w:rsidRDefault="0047689D" w:rsidP="0047689D">
      <w:pPr>
        <w:bidi/>
        <w:jc w:val="both"/>
        <w:rPr>
          <w:rFonts w:cs="David" w:hint="cs"/>
          <w:u w:val="single"/>
          <w:rtl/>
        </w:rPr>
      </w:pPr>
      <w:r w:rsidRPr="0047689D">
        <w:rPr>
          <w:rFonts w:cs="David" w:hint="cs"/>
          <w:u w:val="single"/>
          <w:rtl/>
        </w:rPr>
        <w:t>אביגדור מיכאלי:</w:t>
      </w:r>
    </w:p>
    <w:p w14:paraId="4760C290" w14:textId="77777777" w:rsidR="0047689D" w:rsidRPr="0047689D" w:rsidRDefault="0047689D" w:rsidP="0047689D">
      <w:pPr>
        <w:bidi/>
        <w:jc w:val="both"/>
        <w:rPr>
          <w:rFonts w:cs="David" w:hint="cs"/>
          <w:rtl/>
        </w:rPr>
      </w:pPr>
    </w:p>
    <w:p w14:paraId="6614F0FE" w14:textId="77777777" w:rsidR="0047689D" w:rsidRPr="0047689D" w:rsidRDefault="0047689D" w:rsidP="0047689D">
      <w:pPr>
        <w:bidi/>
        <w:ind w:firstLine="567"/>
        <w:jc w:val="both"/>
        <w:rPr>
          <w:rFonts w:cs="David" w:hint="cs"/>
          <w:rtl/>
        </w:rPr>
      </w:pPr>
      <w:r w:rsidRPr="0047689D">
        <w:rPr>
          <w:rFonts w:cs="David" w:hint="cs"/>
          <w:rtl/>
        </w:rPr>
        <w:t xml:space="preserve">אני מציע שננסה לתאם את העמדות שלנו לפני שאנחנו באים לפה. </w:t>
      </w:r>
    </w:p>
    <w:p w14:paraId="4C6E2294" w14:textId="77777777" w:rsidR="0047689D" w:rsidRPr="0047689D" w:rsidRDefault="0047689D" w:rsidP="0047689D">
      <w:pPr>
        <w:bidi/>
        <w:jc w:val="both"/>
        <w:rPr>
          <w:rFonts w:cs="David" w:hint="cs"/>
          <w:rtl/>
        </w:rPr>
      </w:pPr>
    </w:p>
    <w:p w14:paraId="38316D98" w14:textId="77777777" w:rsidR="0047689D" w:rsidRPr="0047689D" w:rsidRDefault="0047689D" w:rsidP="0047689D">
      <w:pPr>
        <w:bidi/>
        <w:jc w:val="both"/>
        <w:rPr>
          <w:rFonts w:cs="David" w:hint="cs"/>
          <w:rtl/>
        </w:rPr>
      </w:pPr>
      <w:r w:rsidRPr="0047689D">
        <w:rPr>
          <w:rFonts w:cs="David" w:hint="cs"/>
          <w:u w:val="single"/>
          <w:rtl/>
        </w:rPr>
        <w:t>גדעון סער:</w:t>
      </w:r>
    </w:p>
    <w:p w14:paraId="5B463449" w14:textId="77777777" w:rsidR="0047689D" w:rsidRPr="0047689D" w:rsidRDefault="0047689D" w:rsidP="0047689D">
      <w:pPr>
        <w:bidi/>
        <w:jc w:val="both"/>
        <w:rPr>
          <w:rFonts w:cs="David" w:hint="cs"/>
          <w:rtl/>
        </w:rPr>
      </w:pPr>
    </w:p>
    <w:p w14:paraId="2F50CD15" w14:textId="77777777" w:rsidR="0047689D" w:rsidRPr="0047689D" w:rsidRDefault="0047689D" w:rsidP="0047689D">
      <w:pPr>
        <w:bidi/>
        <w:ind w:firstLine="567"/>
        <w:jc w:val="both"/>
        <w:rPr>
          <w:rFonts w:cs="David" w:hint="cs"/>
          <w:rtl/>
        </w:rPr>
      </w:pPr>
      <w:r w:rsidRPr="0047689D">
        <w:rPr>
          <w:rFonts w:cs="David" w:hint="cs"/>
          <w:rtl/>
        </w:rPr>
        <w:t xml:space="preserve">אבל המכתב שלי הוא מיוני, יושב ראש הקואליציה. </w:t>
      </w:r>
    </w:p>
    <w:p w14:paraId="49D85C12" w14:textId="77777777" w:rsidR="0047689D" w:rsidRPr="0047689D" w:rsidRDefault="0047689D" w:rsidP="0047689D">
      <w:pPr>
        <w:bidi/>
        <w:ind w:firstLine="567"/>
        <w:jc w:val="both"/>
        <w:rPr>
          <w:rFonts w:cs="David" w:hint="cs"/>
          <w:rtl/>
        </w:rPr>
      </w:pPr>
    </w:p>
    <w:p w14:paraId="0C50F649" w14:textId="77777777" w:rsidR="0047689D" w:rsidRPr="0047689D" w:rsidRDefault="0047689D" w:rsidP="0047689D">
      <w:pPr>
        <w:bidi/>
        <w:jc w:val="both"/>
        <w:rPr>
          <w:rFonts w:cs="David" w:hint="cs"/>
          <w:u w:val="single"/>
          <w:rtl/>
        </w:rPr>
      </w:pPr>
      <w:r w:rsidRPr="0047689D">
        <w:rPr>
          <w:rFonts w:cs="David" w:hint="cs"/>
          <w:u w:val="single"/>
          <w:rtl/>
        </w:rPr>
        <w:t>אביגדור יצחקי:</w:t>
      </w:r>
    </w:p>
    <w:p w14:paraId="1904F689" w14:textId="77777777" w:rsidR="0047689D" w:rsidRPr="0047689D" w:rsidRDefault="0047689D" w:rsidP="0047689D">
      <w:pPr>
        <w:bidi/>
        <w:ind w:firstLine="567"/>
        <w:jc w:val="both"/>
        <w:rPr>
          <w:rFonts w:cs="David" w:hint="cs"/>
          <w:u w:val="single"/>
          <w:rtl/>
        </w:rPr>
      </w:pPr>
    </w:p>
    <w:p w14:paraId="6E729918" w14:textId="77777777" w:rsidR="0047689D" w:rsidRPr="0047689D" w:rsidRDefault="0047689D" w:rsidP="0047689D">
      <w:pPr>
        <w:bidi/>
        <w:ind w:firstLine="567"/>
        <w:jc w:val="both"/>
        <w:rPr>
          <w:rFonts w:cs="David" w:hint="cs"/>
          <w:rtl/>
        </w:rPr>
      </w:pPr>
      <w:r w:rsidRPr="0047689D">
        <w:rPr>
          <w:rFonts w:cs="David" w:hint="cs"/>
          <w:rtl/>
        </w:rPr>
        <w:tab/>
        <w:t xml:space="preserve">מי ראה אותו? בתקנון כתוב 17 חודש ועוד 17 חודש. לא שיגרת אותו אלינו. </w:t>
      </w:r>
    </w:p>
    <w:p w14:paraId="3D6817D1" w14:textId="77777777" w:rsidR="0047689D" w:rsidRPr="0047689D" w:rsidRDefault="0047689D" w:rsidP="0047689D">
      <w:pPr>
        <w:bidi/>
        <w:jc w:val="both"/>
        <w:rPr>
          <w:rFonts w:cs="David" w:hint="cs"/>
          <w:rtl/>
        </w:rPr>
      </w:pPr>
      <w:r w:rsidRPr="0047689D">
        <w:rPr>
          <w:rFonts w:cs="David"/>
          <w:rtl/>
        </w:rPr>
        <w:br w:type="page"/>
      </w:r>
    </w:p>
    <w:p w14:paraId="5D668E8E" w14:textId="77777777" w:rsidR="0047689D" w:rsidRPr="0047689D" w:rsidRDefault="0047689D" w:rsidP="0047689D">
      <w:pPr>
        <w:bidi/>
        <w:jc w:val="both"/>
        <w:rPr>
          <w:rFonts w:cs="David" w:hint="cs"/>
          <w:u w:val="single"/>
          <w:rtl/>
        </w:rPr>
      </w:pPr>
      <w:r w:rsidRPr="0047689D">
        <w:rPr>
          <w:rFonts w:cs="David"/>
          <w:rtl/>
        </w:rPr>
        <w:softHyphen/>
      </w:r>
      <w:r w:rsidRPr="0047689D">
        <w:rPr>
          <w:rFonts w:cs="David" w:hint="cs"/>
          <w:u w:val="single"/>
          <w:rtl/>
        </w:rPr>
        <w:t>היו"ר רוחמה אברהם:</w:t>
      </w:r>
    </w:p>
    <w:p w14:paraId="4277D16D" w14:textId="77777777" w:rsidR="0047689D" w:rsidRPr="0047689D" w:rsidRDefault="0047689D" w:rsidP="0047689D">
      <w:pPr>
        <w:bidi/>
        <w:jc w:val="both"/>
        <w:rPr>
          <w:rFonts w:cs="David" w:hint="cs"/>
          <w:rtl/>
        </w:rPr>
      </w:pPr>
    </w:p>
    <w:p w14:paraId="09AA1566" w14:textId="77777777" w:rsidR="0047689D" w:rsidRPr="0047689D" w:rsidRDefault="0047689D" w:rsidP="0047689D">
      <w:pPr>
        <w:bidi/>
        <w:jc w:val="both"/>
        <w:rPr>
          <w:rFonts w:cs="David" w:hint="cs"/>
          <w:rtl/>
        </w:rPr>
      </w:pPr>
      <w:r w:rsidRPr="0047689D">
        <w:rPr>
          <w:rFonts w:cs="David" w:hint="cs"/>
          <w:rtl/>
        </w:rPr>
        <w:tab/>
        <w:t xml:space="preserve">אבל אני מביאה לכם את זה לדיונים. </w:t>
      </w:r>
    </w:p>
    <w:p w14:paraId="5D039284" w14:textId="77777777" w:rsidR="0047689D" w:rsidRPr="0047689D" w:rsidRDefault="0047689D" w:rsidP="0047689D">
      <w:pPr>
        <w:bidi/>
        <w:jc w:val="both"/>
        <w:rPr>
          <w:rFonts w:cs="David" w:hint="cs"/>
          <w:rtl/>
        </w:rPr>
      </w:pPr>
    </w:p>
    <w:p w14:paraId="6D18AF16" w14:textId="77777777" w:rsidR="0047689D" w:rsidRPr="0047689D" w:rsidRDefault="0047689D" w:rsidP="0047689D">
      <w:pPr>
        <w:bidi/>
        <w:jc w:val="both"/>
        <w:rPr>
          <w:rFonts w:cs="David" w:hint="cs"/>
          <w:u w:val="single"/>
          <w:rtl/>
        </w:rPr>
      </w:pPr>
      <w:r w:rsidRPr="0047689D">
        <w:rPr>
          <w:rFonts w:cs="David" w:hint="cs"/>
          <w:u w:val="single"/>
          <w:rtl/>
        </w:rPr>
        <w:t>גדעון סער:</w:t>
      </w:r>
    </w:p>
    <w:p w14:paraId="6701D6BA" w14:textId="77777777" w:rsidR="0047689D" w:rsidRPr="0047689D" w:rsidRDefault="0047689D" w:rsidP="0047689D">
      <w:pPr>
        <w:bidi/>
        <w:jc w:val="both"/>
        <w:rPr>
          <w:rFonts w:cs="David" w:hint="cs"/>
          <w:u w:val="single"/>
          <w:rtl/>
        </w:rPr>
      </w:pPr>
    </w:p>
    <w:p w14:paraId="4C978199" w14:textId="77777777" w:rsidR="0047689D" w:rsidRPr="0047689D" w:rsidRDefault="0047689D" w:rsidP="0047689D">
      <w:pPr>
        <w:bidi/>
        <w:ind w:firstLine="567"/>
        <w:jc w:val="both"/>
        <w:rPr>
          <w:rFonts w:cs="David" w:hint="cs"/>
          <w:rtl/>
        </w:rPr>
      </w:pPr>
      <w:r w:rsidRPr="0047689D">
        <w:rPr>
          <w:rFonts w:cs="David" w:hint="cs"/>
          <w:rtl/>
        </w:rPr>
        <w:t xml:space="preserve">אם יושב ראש הקואליציה מבקש, אני בהחלט מוכן, אם כי אני חושב שאני יכול להסביר את זה בדקה. </w:t>
      </w:r>
    </w:p>
    <w:p w14:paraId="6B53B73A" w14:textId="77777777" w:rsidR="0047689D" w:rsidRPr="0047689D" w:rsidRDefault="0047689D" w:rsidP="0047689D">
      <w:pPr>
        <w:bidi/>
        <w:jc w:val="both"/>
        <w:rPr>
          <w:rFonts w:cs="David" w:hint="cs"/>
          <w:rtl/>
        </w:rPr>
      </w:pPr>
    </w:p>
    <w:p w14:paraId="05A91473" w14:textId="77777777" w:rsidR="0047689D" w:rsidRPr="0047689D" w:rsidRDefault="0047689D" w:rsidP="0047689D">
      <w:pPr>
        <w:bidi/>
        <w:jc w:val="both"/>
        <w:rPr>
          <w:rFonts w:cs="David" w:hint="cs"/>
          <w:u w:val="single"/>
          <w:rtl/>
        </w:rPr>
      </w:pPr>
      <w:r w:rsidRPr="0047689D">
        <w:rPr>
          <w:rFonts w:cs="David"/>
          <w:rtl/>
        </w:rPr>
        <w:softHyphen/>
      </w:r>
      <w:r w:rsidRPr="0047689D">
        <w:rPr>
          <w:rFonts w:cs="David" w:hint="cs"/>
          <w:u w:val="single"/>
          <w:rtl/>
        </w:rPr>
        <w:t>היו"ר רוחמה אברהם:</w:t>
      </w:r>
    </w:p>
    <w:p w14:paraId="4282344D" w14:textId="77777777" w:rsidR="0047689D" w:rsidRPr="0047689D" w:rsidRDefault="0047689D" w:rsidP="0047689D">
      <w:pPr>
        <w:bidi/>
        <w:jc w:val="both"/>
        <w:rPr>
          <w:rFonts w:cs="David" w:hint="cs"/>
          <w:rtl/>
        </w:rPr>
      </w:pPr>
    </w:p>
    <w:p w14:paraId="181D547A" w14:textId="77777777" w:rsidR="0047689D" w:rsidRPr="0047689D" w:rsidRDefault="0047689D" w:rsidP="0047689D">
      <w:pPr>
        <w:bidi/>
        <w:jc w:val="both"/>
        <w:rPr>
          <w:rFonts w:cs="David" w:hint="cs"/>
          <w:rtl/>
        </w:rPr>
      </w:pPr>
      <w:r w:rsidRPr="0047689D">
        <w:rPr>
          <w:rFonts w:cs="David" w:hint="cs"/>
          <w:rtl/>
        </w:rPr>
        <w:tab/>
        <w:t xml:space="preserve">לא עכשיו. כרגע אנחנו באמצע הנושא של השאילתות. הישיבה עוד תימשך. אני רוצה לסיים את הנושא של השאילתות. יש לנו עוד שלושה דוברים: חברת הכנסת גלאון, חבר הכנסת אחמד טיבי וחבר הכנסת חנין ונעבור להצבעה בעניין. </w:t>
      </w:r>
    </w:p>
    <w:p w14:paraId="383E9261" w14:textId="77777777" w:rsidR="0047689D" w:rsidRPr="0047689D" w:rsidRDefault="0047689D" w:rsidP="0047689D">
      <w:pPr>
        <w:bidi/>
        <w:jc w:val="both"/>
        <w:rPr>
          <w:rFonts w:cs="David" w:hint="cs"/>
          <w:rtl/>
        </w:rPr>
      </w:pPr>
    </w:p>
    <w:p w14:paraId="538266B5" w14:textId="77777777" w:rsidR="0047689D" w:rsidRPr="0047689D" w:rsidRDefault="0047689D" w:rsidP="0047689D">
      <w:pPr>
        <w:bidi/>
        <w:jc w:val="both"/>
        <w:rPr>
          <w:rFonts w:cs="David" w:hint="cs"/>
          <w:rtl/>
        </w:rPr>
      </w:pPr>
      <w:r w:rsidRPr="0047689D">
        <w:rPr>
          <w:rFonts w:cs="David" w:hint="cs"/>
          <w:rtl/>
        </w:rPr>
        <w:tab/>
        <w:t>חברת הכנסת גלאון בבקשה.</w:t>
      </w:r>
    </w:p>
    <w:p w14:paraId="4CAB14EE" w14:textId="77777777" w:rsidR="0047689D" w:rsidRPr="0047689D" w:rsidRDefault="0047689D" w:rsidP="0047689D">
      <w:pPr>
        <w:bidi/>
        <w:jc w:val="both"/>
        <w:rPr>
          <w:rFonts w:cs="David" w:hint="cs"/>
          <w:rtl/>
        </w:rPr>
      </w:pPr>
    </w:p>
    <w:p w14:paraId="5A4ECCDF" w14:textId="77777777" w:rsidR="0047689D" w:rsidRPr="0047689D" w:rsidRDefault="0047689D" w:rsidP="0047689D">
      <w:pPr>
        <w:bidi/>
        <w:jc w:val="both"/>
        <w:rPr>
          <w:rFonts w:cs="David" w:hint="cs"/>
          <w:rtl/>
        </w:rPr>
      </w:pPr>
      <w:r w:rsidRPr="0047689D">
        <w:rPr>
          <w:rFonts w:cs="David" w:hint="cs"/>
          <w:u w:val="single"/>
          <w:rtl/>
        </w:rPr>
        <w:t>זהבה גלאון:</w:t>
      </w:r>
    </w:p>
    <w:p w14:paraId="1C165BC2" w14:textId="77777777" w:rsidR="0047689D" w:rsidRPr="0047689D" w:rsidRDefault="0047689D" w:rsidP="0047689D">
      <w:pPr>
        <w:bidi/>
        <w:jc w:val="both"/>
        <w:rPr>
          <w:rFonts w:cs="David" w:hint="cs"/>
          <w:rtl/>
        </w:rPr>
      </w:pPr>
    </w:p>
    <w:p w14:paraId="20CAE5AA" w14:textId="77777777" w:rsidR="0047689D" w:rsidRPr="0047689D" w:rsidRDefault="0047689D" w:rsidP="0047689D">
      <w:pPr>
        <w:bidi/>
        <w:ind w:firstLine="567"/>
        <w:jc w:val="both"/>
        <w:rPr>
          <w:rFonts w:cs="David" w:hint="cs"/>
          <w:rtl/>
        </w:rPr>
      </w:pPr>
      <w:r w:rsidRPr="0047689D">
        <w:rPr>
          <w:rFonts w:cs="David" w:hint="cs"/>
          <w:rtl/>
        </w:rPr>
        <w:t xml:space="preserve">אני רוצה לפתוח בברכות, אין לי הרבה הזדמנויות לזה. אני רוצה לברך על היוזמות של יושבת ראש הכנסת ויושבת ראש הוועדה. אני רוצה לתמוך בנוסחה שהציע חבר הכנסת סער. בגלל כל הקדמה והטכנולוגיה והאפקטיביות של המוסד הזה, אפשר לקצר מאוד את השהות. אני מציעה 14 פלוס 7. </w:t>
      </w:r>
    </w:p>
    <w:p w14:paraId="22D9697A" w14:textId="77777777" w:rsidR="0047689D" w:rsidRPr="0047689D" w:rsidRDefault="0047689D" w:rsidP="0047689D">
      <w:pPr>
        <w:bidi/>
        <w:jc w:val="both"/>
        <w:rPr>
          <w:rFonts w:cs="David" w:hint="cs"/>
          <w:rtl/>
        </w:rPr>
      </w:pPr>
    </w:p>
    <w:p w14:paraId="09B02213" w14:textId="77777777" w:rsidR="0047689D" w:rsidRPr="0047689D" w:rsidRDefault="0047689D" w:rsidP="0047689D">
      <w:pPr>
        <w:bidi/>
        <w:jc w:val="both"/>
        <w:rPr>
          <w:rFonts w:cs="David" w:hint="cs"/>
          <w:u w:val="single"/>
          <w:rtl/>
        </w:rPr>
      </w:pPr>
      <w:r w:rsidRPr="0047689D">
        <w:rPr>
          <w:rFonts w:cs="David"/>
          <w:rtl/>
        </w:rPr>
        <w:softHyphen/>
      </w:r>
      <w:r w:rsidRPr="0047689D">
        <w:rPr>
          <w:rFonts w:cs="David" w:hint="cs"/>
          <w:u w:val="single"/>
          <w:rtl/>
        </w:rPr>
        <w:t>היו"ר רוחמה אברהם:</w:t>
      </w:r>
    </w:p>
    <w:p w14:paraId="4517E195" w14:textId="77777777" w:rsidR="0047689D" w:rsidRPr="0047689D" w:rsidRDefault="0047689D" w:rsidP="0047689D">
      <w:pPr>
        <w:bidi/>
        <w:jc w:val="both"/>
        <w:rPr>
          <w:rFonts w:cs="David" w:hint="cs"/>
          <w:rtl/>
        </w:rPr>
      </w:pPr>
    </w:p>
    <w:p w14:paraId="4035F130" w14:textId="77777777" w:rsidR="0047689D" w:rsidRPr="0047689D" w:rsidRDefault="0047689D" w:rsidP="0047689D">
      <w:pPr>
        <w:bidi/>
        <w:jc w:val="both"/>
        <w:rPr>
          <w:rFonts w:cs="David" w:hint="cs"/>
          <w:rtl/>
        </w:rPr>
      </w:pPr>
      <w:r w:rsidRPr="0047689D">
        <w:rPr>
          <w:rFonts w:cs="David" w:hint="cs"/>
          <w:rtl/>
        </w:rPr>
        <w:tab/>
        <w:t>14 פלוס 7. בואו נלך נעשה מהפכה.</w:t>
      </w:r>
    </w:p>
    <w:p w14:paraId="70729307" w14:textId="77777777" w:rsidR="0047689D" w:rsidRPr="0047689D" w:rsidRDefault="0047689D" w:rsidP="0047689D">
      <w:pPr>
        <w:bidi/>
        <w:jc w:val="both"/>
        <w:rPr>
          <w:rFonts w:cs="David" w:hint="cs"/>
          <w:rtl/>
        </w:rPr>
      </w:pPr>
    </w:p>
    <w:p w14:paraId="767F7684" w14:textId="77777777" w:rsidR="0047689D" w:rsidRPr="0047689D" w:rsidRDefault="0047689D" w:rsidP="0047689D">
      <w:pPr>
        <w:bidi/>
        <w:jc w:val="both"/>
        <w:rPr>
          <w:rFonts w:cs="David" w:hint="cs"/>
          <w:rtl/>
        </w:rPr>
      </w:pPr>
      <w:r w:rsidRPr="0047689D">
        <w:rPr>
          <w:rFonts w:cs="David" w:hint="cs"/>
          <w:u w:val="single"/>
          <w:rtl/>
        </w:rPr>
        <w:t>גדעון סער:</w:t>
      </w:r>
    </w:p>
    <w:p w14:paraId="12F29347" w14:textId="77777777" w:rsidR="0047689D" w:rsidRPr="0047689D" w:rsidRDefault="0047689D" w:rsidP="0047689D">
      <w:pPr>
        <w:bidi/>
        <w:jc w:val="both"/>
        <w:rPr>
          <w:rFonts w:cs="David" w:hint="cs"/>
          <w:rtl/>
        </w:rPr>
      </w:pPr>
    </w:p>
    <w:p w14:paraId="7F08BEDD" w14:textId="77777777" w:rsidR="0047689D" w:rsidRPr="0047689D" w:rsidRDefault="0047689D" w:rsidP="0047689D">
      <w:pPr>
        <w:bidi/>
        <w:ind w:firstLine="567"/>
        <w:jc w:val="both"/>
        <w:rPr>
          <w:rFonts w:cs="David" w:hint="cs"/>
          <w:rtl/>
        </w:rPr>
      </w:pPr>
      <w:r w:rsidRPr="0047689D">
        <w:rPr>
          <w:rFonts w:cs="David" w:hint="cs"/>
          <w:rtl/>
        </w:rPr>
        <w:t xml:space="preserve">אני מוכן גם לזה. כל דבר שתרצו להקשות על הממשלה אני לא אעמוד בדרככם. אני הצעתי 21 פלוס 7 אבל אם יש הצעה ל-14 פלוס 7, אני מסכים. </w:t>
      </w:r>
    </w:p>
    <w:p w14:paraId="0D8F2DB5" w14:textId="77777777" w:rsidR="0047689D" w:rsidRPr="0047689D" w:rsidRDefault="0047689D" w:rsidP="0047689D">
      <w:pPr>
        <w:bidi/>
        <w:jc w:val="both"/>
        <w:rPr>
          <w:rFonts w:cs="David" w:hint="cs"/>
          <w:rtl/>
        </w:rPr>
      </w:pPr>
    </w:p>
    <w:p w14:paraId="48D93153" w14:textId="77777777" w:rsidR="0047689D" w:rsidRPr="0047689D" w:rsidRDefault="0047689D" w:rsidP="0047689D">
      <w:pPr>
        <w:bidi/>
        <w:jc w:val="both"/>
        <w:rPr>
          <w:rFonts w:cs="David" w:hint="cs"/>
          <w:u w:val="single"/>
          <w:rtl/>
        </w:rPr>
      </w:pPr>
      <w:r w:rsidRPr="0047689D">
        <w:rPr>
          <w:rFonts w:cs="David" w:hint="cs"/>
          <w:u w:val="single"/>
          <w:rtl/>
        </w:rPr>
        <w:t>אביגדור יצחקי:</w:t>
      </w:r>
    </w:p>
    <w:p w14:paraId="4F461C50" w14:textId="77777777" w:rsidR="0047689D" w:rsidRPr="0047689D" w:rsidRDefault="0047689D" w:rsidP="0047689D">
      <w:pPr>
        <w:bidi/>
        <w:jc w:val="both"/>
        <w:rPr>
          <w:rFonts w:cs="David" w:hint="cs"/>
          <w:u w:val="single"/>
          <w:rtl/>
        </w:rPr>
      </w:pPr>
    </w:p>
    <w:p w14:paraId="4FB8F6C3" w14:textId="77777777" w:rsidR="0047689D" w:rsidRPr="0047689D" w:rsidRDefault="0047689D" w:rsidP="0047689D">
      <w:pPr>
        <w:bidi/>
        <w:jc w:val="both"/>
        <w:rPr>
          <w:rFonts w:cs="David" w:hint="cs"/>
          <w:rtl/>
        </w:rPr>
      </w:pPr>
      <w:r w:rsidRPr="0047689D">
        <w:rPr>
          <w:rFonts w:cs="David" w:hint="cs"/>
          <w:rtl/>
        </w:rPr>
        <w:tab/>
        <w:t xml:space="preserve">דיברנו על 21 פלוס 7, אנחנו צריכים ללכת לפי הסיכום שהיה לנו. </w:t>
      </w:r>
    </w:p>
    <w:p w14:paraId="05DF7E8B" w14:textId="77777777" w:rsidR="0047689D" w:rsidRPr="0047689D" w:rsidRDefault="0047689D" w:rsidP="0047689D">
      <w:pPr>
        <w:bidi/>
        <w:jc w:val="both"/>
        <w:rPr>
          <w:rFonts w:cs="David" w:hint="cs"/>
          <w:rtl/>
        </w:rPr>
      </w:pPr>
    </w:p>
    <w:p w14:paraId="6A065CF5" w14:textId="77777777" w:rsidR="0047689D" w:rsidRPr="0047689D" w:rsidRDefault="0047689D" w:rsidP="0047689D">
      <w:pPr>
        <w:bidi/>
        <w:jc w:val="both"/>
        <w:rPr>
          <w:rFonts w:cs="David" w:hint="cs"/>
          <w:rtl/>
        </w:rPr>
      </w:pPr>
      <w:r w:rsidRPr="0047689D">
        <w:rPr>
          <w:rFonts w:cs="David" w:hint="cs"/>
          <w:u w:val="single"/>
          <w:rtl/>
        </w:rPr>
        <w:t>זהבה גלאון:</w:t>
      </w:r>
    </w:p>
    <w:p w14:paraId="11290144" w14:textId="77777777" w:rsidR="0047689D" w:rsidRPr="0047689D" w:rsidRDefault="0047689D" w:rsidP="0047689D">
      <w:pPr>
        <w:bidi/>
        <w:jc w:val="both"/>
        <w:rPr>
          <w:rFonts w:cs="David" w:hint="cs"/>
          <w:rtl/>
        </w:rPr>
      </w:pPr>
    </w:p>
    <w:p w14:paraId="6D225482" w14:textId="77777777" w:rsidR="0047689D" w:rsidRPr="0047689D" w:rsidRDefault="0047689D" w:rsidP="0047689D">
      <w:pPr>
        <w:bidi/>
        <w:ind w:firstLine="567"/>
        <w:jc w:val="both"/>
        <w:rPr>
          <w:rFonts w:cs="David" w:hint="cs"/>
          <w:rtl/>
        </w:rPr>
      </w:pPr>
      <w:r w:rsidRPr="0047689D">
        <w:rPr>
          <w:rFonts w:cs="David" w:hint="cs"/>
          <w:rtl/>
        </w:rPr>
        <w:t xml:space="preserve">ההערה של יושבת ראש הכנסת לגבי שרים שאין להם סגנים היא נכונה. הדברים האלה, לדעתי, צריכים להיפתר בנוהל ולא בשינוי תקנון. נניח שהמזכירות תודיע לחברי הכנסת. אם נניח שאותו שר נבצר, אז בסדר, החיים חזקים מהכל. </w:t>
      </w:r>
    </w:p>
    <w:p w14:paraId="5910F204" w14:textId="77777777" w:rsidR="0047689D" w:rsidRPr="0047689D" w:rsidRDefault="0047689D" w:rsidP="0047689D">
      <w:pPr>
        <w:bidi/>
        <w:ind w:firstLine="567"/>
        <w:jc w:val="both"/>
        <w:rPr>
          <w:rFonts w:cs="David" w:hint="cs"/>
          <w:rtl/>
        </w:rPr>
      </w:pPr>
    </w:p>
    <w:p w14:paraId="7A2167C7" w14:textId="77777777" w:rsidR="0047689D" w:rsidRPr="0047689D" w:rsidRDefault="0047689D" w:rsidP="0047689D">
      <w:pPr>
        <w:bidi/>
        <w:jc w:val="both"/>
        <w:rPr>
          <w:rFonts w:cs="David" w:hint="cs"/>
          <w:u w:val="single"/>
          <w:rtl/>
        </w:rPr>
      </w:pPr>
      <w:r w:rsidRPr="0047689D">
        <w:rPr>
          <w:rFonts w:cs="David"/>
          <w:rtl/>
        </w:rPr>
        <w:softHyphen/>
      </w:r>
      <w:r w:rsidRPr="0047689D">
        <w:rPr>
          <w:rFonts w:cs="David" w:hint="cs"/>
          <w:u w:val="single"/>
          <w:rtl/>
        </w:rPr>
        <w:t>היו"ר רוחמה אברהם:</w:t>
      </w:r>
    </w:p>
    <w:p w14:paraId="6E9745CF" w14:textId="77777777" w:rsidR="0047689D" w:rsidRPr="0047689D" w:rsidRDefault="0047689D" w:rsidP="0047689D">
      <w:pPr>
        <w:bidi/>
        <w:jc w:val="both"/>
        <w:rPr>
          <w:rFonts w:cs="David" w:hint="cs"/>
          <w:rtl/>
        </w:rPr>
      </w:pPr>
    </w:p>
    <w:p w14:paraId="3C5E149B" w14:textId="77777777" w:rsidR="0047689D" w:rsidRPr="0047689D" w:rsidRDefault="0047689D" w:rsidP="0047689D">
      <w:pPr>
        <w:bidi/>
        <w:jc w:val="both"/>
        <w:rPr>
          <w:rFonts w:cs="David" w:hint="cs"/>
          <w:rtl/>
        </w:rPr>
      </w:pPr>
      <w:r w:rsidRPr="0047689D">
        <w:rPr>
          <w:rFonts w:cs="David" w:hint="cs"/>
          <w:rtl/>
        </w:rPr>
        <w:tab/>
        <w:t>מה קורה כששר וחבר כנסת נעדרים? מה קורה אז?</w:t>
      </w:r>
    </w:p>
    <w:p w14:paraId="00494246" w14:textId="77777777" w:rsidR="0047689D" w:rsidRPr="0047689D" w:rsidRDefault="0047689D" w:rsidP="0047689D">
      <w:pPr>
        <w:bidi/>
        <w:jc w:val="both"/>
        <w:rPr>
          <w:rFonts w:cs="David" w:hint="cs"/>
          <w:rtl/>
        </w:rPr>
      </w:pPr>
    </w:p>
    <w:p w14:paraId="1580213E" w14:textId="77777777" w:rsidR="0047689D" w:rsidRPr="0047689D" w:rsidRDefault="0047689D" w:rsidP="0047689D">
      <w:pPr>
        <w:bidi/>
        <w:jc w:val="both"/>
        <w:rPr>
          <w:rFonts w:cs="David" w:hint="cs"/>
          <w:u w:val="single"/>
          <w:rtl/>
        </w:rPr>
      </w:pPr>
      <w:r w:rsidRPr="0047689D">
        <w:rPr>
          <w:rFonts w:cs="David" w:hint="cs"/>
          <w:u w:val="single"/>
          <w:rtl/>
        </w:rPr>
        <w:t>זהבה גלאון:</w:t>
      </w:r>
    </w:p>
    <w:p w14:paraId="6F8808A3" w14:textId="77777777" w:rsidR="0047689D" w:rsidRPr="0047689D" w:rsidRDefault="0047689D" w:rsidP="0047689D">
      <w:pPr>
        <w:bidi/>
        <w:jc w:val="both"/>
        <w:rPr>
          <w:rFonts w:cs="David" w:hint="cs"/>
          <w:u w:val="single"/>
          <w:rtl/>
        </w:rPr>
      </w:pPr>
    </w:p>
    <w:p w14:paraId="50C03780" w14:textId="77777777" w:rsidR="0047689D" w:rsidRPr="0047689D" w:rsidRDefault="0047689D" w:rsidP="0047689D">
      <w:pPr>
        <w:bidi/>
        <w:ind w:firstLine="567"/>
        <w:jc w:val="both"/>
        <w:rPr>
          <w:rFonts w:cs="David" w:hint="cs"/>
          <w:rtl/>
        </w:rPr>
      </w:pPr>
      <w:r w:rsidRPr="0047689D">
        <w:rPr>
          <w:rFonts w:cs="David" w:hint="cs"/>
          <w:rtl/>
        </w:rPr>
        <w:t xml:space="preserve">אני בעד לעשות איזו סנקציה. אני חושבת שלא יהיה מצב שחבר כנסת נעדר ללא תאום. אם יודיעו לו מהמזכירות שזה באותו יום, אז הוא יודע שהוא צריך להתכונן לזה.  </w:t>
      </w:r>
    </w:p>
    <w:p w14:paraId="791E1744" w14:textId="77777777" w:rsidR="0047689D" w:rsidRPr="0047689D" w:rsidRDefault="0047689D" w:rsidP="0047689D">
      <w:pPr>
        <w:bidi/>
        <w:jc w:val="both"/>
        <w:rPr>
          <w:rFonts w:cs="David" w:hint="cs"/>
          <w:rtl/>
        </w:rPr>
      </w:pPr>
    </w:p>
    <w:p w14:paraId="126F8FE1"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5CEF6E19" w14:textId="77777777" w:rsidR="0047689D" w:rsidRPr="0047689D" w:rsidRDefault="0047689D" w:rsidP="0047689D">
      <w:pPr>
        <w:bidi/>
        <w:jc w:val="both"/>
        <w:rPr>
          <w:rFonts w:cs="David" w:hint="cs"/>
          <w:rtl/>
        </w:rPr>
      </w:pPr>
    </w:p>
    <w:p w14:paraId="685F9A3C" w14:textId="77777777" w:rsidR="0047689D" w:rsidRPr="0047689D" w:rsidRDefault="0047689D" w:rsidP="0047689D">
      <w:pPr>
        <w:bidi/>
        <w:ind w:firstLine="567"/>
        <w:jc w:val="both"/>
        <w:rPr>
          <w:rFonts w:cs="David" w:hint="cs"/>
          <w:rtl/>
        </w:rPr>
      </w:pPr>
      <w:r w:rsidRPr="0047689D">
        <w:rPr>
          <w:rFonts w:cs="David" w:hint="cs"/>
          <w:rtl/>
        </w:rPr>
        <w:t xml:space="preserve">כדאי שננסה במושב הזה, לתקופה של 3 חודשים, את הסוגיה של הודעות מראש. היה ולא, אז נלך על סנקציה גם מצידם של חברי הכנסת. </w:t>
      </w:r>
    </w:p>
    <w:p w14:paraId="36ACD1E1" w14:textId="77777777" w:rsidR="0047689D" w:rsidRPr="0047689D" w:rsidRDefault="0047689D" w:rsidP="0047689D">
      <w:pPr>
        <w:bidi/>
        <w:jc w:val="both"/>
        <w:rPr>
          <w:rFonts w:cs="David" w:hint="cs"/>
          <w:rtl/>
        </w:rPr>
      </w:pPr>
    </w:p>
    <w:p w14:paraId="1EFC75AA" w14:textId="77777777" w:rsidR="0047689D" w:rsidRPr="0047689D" w:rsidRDefault="0047689D" w:rsidP="0047689D">
      <w:pPr>
        <w:bidi/>
        <w:jc w:val="both"/>
        <w:rPr>
          <w:rFonts w:cs="David" w:hint="cs"/>
          <w:u w:val="single"/>
          <w:rtl/>
        </w:rPr>
      </w:pPr>
      <w:r w:rsidRPr="0047689D">
        <w:rPr>
          <w:rFonts w:cs="David" w:hint="cs"/>
          <w:u w:val="single"/>
          <w:rtl/>
        </w:rPr>
        <w:t>אחמד טיבי:</w:t>
      </w:r>
    </w:p>
    <w:p w14:paraId="563AB4D4" w14:textId="77777777" w:rsidR="0047689D" w:rsidRPr="0047689D" w:rsidRDefault="0047689D" w:rsidP="0047689D">
      <w:pPr>
        <w:bidi/>
        <w:jc w:val="both"/>
        <w:rPr>
          <w:rFonts w:cs="David" w:hint="cs"/>
          <w:rtl/>
        </w:rPr>
      </w:pPr>
    </w:p>
    <w:p w14:paraId="2537FA17" w14:textId="77777777" w:rsidR="0047689D" w:rsidRPr="0047689D" w:rsidRDefault="0047689D" w:rsidP="0047689D">
      <w:pPr>
        <w:bidi/>
        <w:ind w:firstLine="567"/>
        <w:jc w:val="both"/>
        <w:rPr>
          <w:rFonts w:cs="David" w:hint="cs"/>
          <w:rtl/>
        </w:rPr>
      </w:pPr>
      <w:r w:rsidRPr="0047689D">
        <w:rPr>
          <w:rFonts w:cs="David" w:hint="cs"/>
          <w:rtl/>
        </w:rPr>
        <w:t>אני נאלץ להסכים עם החלק הראשון של דברי היושבת ראש. לגבי בדיקות רפואיות, זאת הצעה חשובה. שלושת המרכזים שהוזכרו על ידי המנכ"ל הם מרכזים מתקדמים וחשובים וגם המחיר של 750 שקל לבדיקה הוא מחיר נמוך יחסית. בטח יישמעו פופוליסטים שיגידו שחברי הכנסת צריכים לשלם את זה מכיסם הפרטי, אני מתפלא שעד עכשיו אף אחד לא אמר את זה, אבל זאת תהיה אמירה פופוליסטית כי בכל מוסד מממנים את הבדיקות האלה לעובדים הבכירים ולהנהלה.</w:t>
      </w:r>
    </w:p>
    <w:p w14:paraId="6F820C5C" w14:textId="77777777" w:rsidR="0047689D" w:rsidRPr="0047689D" w:rsidRDefault="0047689D" w:rsidP="0047689D">
      <w:pPr>
        <w:bidi/>
        <w:jc w:val="both"/>
        <w:rPr>
          <w:rFonts w:cs="David" w:hint="cs"/>
          <w:rtl/>
        </w:rPr>
      </w:pPr>
    </w:p>
    <w:p w14:paraId="6B21149D" w14:textId="77777777" w:rsidR="0047689D" w:rsidRPr="0047689D" w:rsidRDefault="0047689D" w:rsidP="0047689D">
      <w:pPr>
        <w:bidi/>
        <w:jc w:val="both"/>
        <w:rPr>
          <w:rFonts w:cs="David" w:hint="cs"/>
          <w:u w:val="single"/>
          <w:rtl/>
        </w:rPr>
      </w:pPr>
      <w:r w:rsidRPr="0047689D">
        <w:rPr>
          <w:rFonts w:cs="David" w:hint="cs"/>
          <w:u w:val="single"/>
          <w:rtl/>
        </w:rPr>
        <w:t>מנכ"ל הכנסת אבי בלשניקוב:</w:t>
      </w:r>
    </w:p>
    <w:p w14:paraId="6F20BA27" w14:textId="77777777" w:rsidR="0047689D" w:rsidRPr="0047689D" w:rsidRDefault="0047689D" w:rsidP="0047689D">
      <w:pPr>
        <w:bidi/>
        <w:jc w:val="both"/>
        <w:rPr>
          <w:rFonts w:cs="David" w:hint="cs"/>
          <w:rtl/>
        </w:rPr>
      </w:pPr>
    </w:p>
    <w:p w14:paraId="55925264" w14:textId="77777777" w:rsidR="0047689D" w:rsidRPr="0047689D" w:rsidRDefault="0047689D" w:rsidP="0047689D">
      <w:pPr>
        <w:bidi/>
        <w:ind w:firstLine="567"/>
        <w:jc w:val="both"/>
        <w:rPr>
          <w:rFonts w:cs="David" w:hint="cs"/>
          <w:rtl/>
        </w:rPr>
      </w:pPr>
      <w:r w:rsidRPr="0047689D">
        <w:rPr>
          <w:rFonts w:cs="David" w:hint="cs"/>
          <w:rtl/>
        </w:rPr>
        <w:t>גם את העובדים הזוטרים בשירות המדינה.</w:t>
      </w:r>
    </w:p>
    <w:p w14:paraId="696FB9A4" w14:textId="77777777" w:rsidR="0047689D" w:rsidRPr="0047689D" w:rsidRDefault="0047689D" w:rsidP="0047689D">
      <w:pPr>
        <w:bidi/>
        <w:jc w:val="both"/>
        <w:rPr>
          <w:rFonts w:cs="David" w:hint="cs"/>
          <w:rtl/>
        </w:rPr>
      </w:pPr>
    </w:p>
    <w:p w14:paraId="7E31B752" w14:textId="77777777" w:rsidR="0047689D" w:rsidRPr="0047689D" w:rsidRDefault="0047689D" w:rsidP="0047689D">
      <w:pPr>
        <w:bidi/>
        <w:jc w:val="both"/>
        <w:rPr>
          <w:rFonts w:cs="David" w:hint="cs"/>
          <w:u w:val="single"/>
          <w:rtl/>
        </w:rPr>
      </w:pPr>
      <w:r w:rsidRPr="0047689D">
        <w:rPr>
          <w:rFonts w:cs="David" w:hint="cs"/>
          <w:u w:val="single"/>
          <w:rtl/>
        </w:rPr>
        <w:t>אחמד טיבי:</w:t>
      </w:r>
    </w:p>
    <w:p w14:paraId="5452B076" w14:textId="77777777" w:rsidR="0047689D" w:rsidRPr="0047689D" w:rsidRDefault="0047689D" w:rsidP="0047689D">
      <w:pPr>
        <w:bidi/>
        <w:jc w:val="both"/>
        <w:rPr>
          <w:rFonts w:cs="David" w:hint="cs"/>
          <w:rtl/>
        </w:rPr>
      </w:pPr>
    </w:p>
    <w:p w14:paraId="03487976" w14:textId="77777777" w:rsidR="0047689D" w:rsidRPr="0047689D" w:rsidRDefault="0047689D" w:rsidP="0047689D">
      <w:pPr>
        <w:bidi/>
        <w:ind w:firstLine="567"/>
        <w:jc w:val="both"/>
        <w:rPr>
          <w:rFonts w:cs="David" w:hint="cs"/>
          <w:rtl/>
        </w:rPr>
      </w:pPr>
      <w:r w:rsidRPr="0047689D">
        <w:rPr>
          <w:rFonts w:cs="David" w:hint="cs"/>
          <w:rtl/>
        </w:rPr>
        <w:t xml:space="preserve">נכון. לכן כך צריכה לנהוג הכנסת לגבי חברי הכנסת. </w:t>
      </w:r>
    </w:p>
    <w:p w14:paraId="0E684823" w14:textId="77777777" w:rsidR="0047689D" w:rsidRPr="0047689D" w:rsidRDefault="0047689D" w:rsidP="0047689D">
      <w:pPr>
        <w:bidi/>
        <w:jc w:val="both"/>
        <w:rPr>
          <w:rFonts w:cs="David" w:hint="cs"/>
          <w:rtl/>
        </w:rPr>
      </w:pPr>
    </w:p>
    <w:p w14:paraId="51A416E5" w14:textId="77777777" w:rsidR="0047689D" w:rsidRPr="0047689D" w:rsidRDefault="0047689D" w:rsidP="0047689D">
      <w:pPr>
        <w:bidi/>
        <w:ind w:firstLine="567"/>
        <w:jc w:val="both"/>
        <w:rPr>
          <w:rFonts w:cs="David" w:hint="cs"/>
          <w:rtl/>
        </w:rPr>
      </w:pPr>
      <w:r w:rsidRPr="0047689D">
        <w:rPr>
          <w:rFonts w:cs="David" w:hint="cs"/>
          <w:rtl/>
        </w:rPr>
        <w:t>אין ספק שההצעה הזאת, וגם ההצעה לגבי השאילתות, המובאות כאן על ידי יושבת ראש הכנסת, מחזקות את מעמדו ובריאותו של חבר הכנסת. לגבי השאילתות ולגבי כל הדיון שמתנהל בוועדה לאורך שבועות, יש כאן ניסיון חשוב, שאני מברך עליו, לחזק את הפיקוח הפרלמנטרי על הרשות המבצעת. כך גם קיצור תקופת השאילתות. אני תומך בתקופה של 14 פלוס 7, 21 יום ולא יותר מזה. יש שרים, שמצפצפים צפצוף ארוך על הכנסת ולא מגיעים.</w:t>
      </w:r>
    </w:p>
    <w:p w14:paraId="1F0F382B" w14:textId="77777777" w:rsidR="0047689D" w:rsidRPr="0047689D" w:rsidRDefault="0047689D" w:rsidP="0047689D">
      <w:pPr>
        <w:bidi/>
        <w:ind w:firstLine="567"/>
        <w:jc w:val="both"/>
        <w:rPr>
          <w:rFonts w:cs="David" w:hint="cs"/>
          <w:rtl/>
        </w:rPr>
      </w:pPr>
    </w:p>
    <w:p w14:paraId="25EA8F75" w14:textId="77777777" w:rsidR="0047689D" w:rsidRPr="0047689D" w:rsidRDefault="0047689D" w:rsidP="0047689D">
      <w:pPr>
        <w:bidi/>
        <w:jc w:val="both"/>
        <w:rPr>
          <w:rFonts w:cs="David" w:hint="cs"/>
          <w:u w:val="single"/>
          <w:rtl/>
        </w:rPr>
      </w:pPr>
      <w:r w:rsidRPr="0047689D">
        <w:rPr>
          <w:rFonts w:cs="David" w:hint="cs"/>
          <w:u w:val="single"/>
          <w:rtl/>
        </w:rPr>
        <w:t>גדעון סער:</w:t>
      </w:r>
    </w:p>
    <w:p w14:paraId="328E3A12" w14:textId="77777777" w:rsidR="0047689D" w:rsidRPr="0047689D" w:rsidRDefault="0047689D" w:rsidP="0047689D">
      <w:pPr>
        <w:bidi/>
        <w:ind w:firstLine="567"/>
        <w:jc w:val="both"/>
        <w:rPr>
          <w:rFonts w:cs="David" w:hint="cs"/>
          <w:u w:val="single"/>
          <w:rtl/>
        </w:rPr>
      </w:pPr>
    </w:p>
    <w:p w14:paraId="155691B8" w14:textId="77777777" w:rsidR="0047689D" w:rsidRPr="0047689D" w:rsidRDefault="0047689D" w:rsidP="0047689D">
      <w:pPr>
        <w:bidi/>
        <w:ind w:firstLine="567"/>
        <w:jc w:val="both"/>
        <w:rPr>
          <w:rFonts w:cs="David" w:hint="cs"/>
          <w:rtl/>
        </w:rPr>
      </w:pPr>
      <w:r w:rsidRPr="0047689D">
        <w:rPr>
          <w:rFonts w:cs="David" w:hint="cs"/>
          <w:rtl/>
        </w:rPr>
        <w:t xml:space="preserve">מי למשל? </w:t>
      </w:r>
    </w:p>
    <w:p w14:paraId="3520F6C4" w14:textId="77777777" w:rsidR="0047689D" w:rsidRPr="0047689D" w:rsidRDefault="0047689D" w:rsidP="0047689D">
      <w:pPr>
        <w:bidi/>
        <w:ind w:firstLine="567"/>
        <w:jc w:val="both"/>
        <w:rPr>
          <w:rFonts w:cs="David" w:hint="cs"/>
          <w:rtl/>
        </w:rPr>
      </w:pPr>
    </w:p>
    <w:p w14:paraId="4CA79C83" w14:textId="77777777" w:rsidR="0047689D" w:rsidRPr="0047689D" w:rsidRDefault="0047689D" w:rsidP="0047689D">
      <w:pPr>
        <w:bidi/>
        <w:jc w:val="both"/>
        <w:rPr>
          <w:rFonts w:cs="David" w:hint="cs"/>
          <w:u w:val="single"/>
          <w:rtl/>
        </w:rPr>
      </w:pPr>
      <w:r w:rsidRPr="0047689D">
        <w:rPr>
          <w:rFonts w:cs="David" w:hint="cs"/>
          <w:u w:val="single"/>
          <w:rtl/>
        </w:rPr>
        <w:t>אחמד טיבי:</w:t>
      </w:r>
    </w:p>
    <w:p w14:paraId="552C293A" w14:textId="77777777" w:rsidR="0047689D" w:rsidRPr="0047689D" w:rsidRDefault="0047689D" w:rsidP="0047689D">
      <w:pPr>
        <w:bidi/>
        <w:jc w:val="both"/>
        <w:rPr>
          <w:rFonts w:cs="David" w:hint="cs"/>
          <w:u w:val="single"/>
          <w:rtl/>
        </w:rPr>
      </w:pPr>
    </w:p>
    <w:p w14:paraId="1A367588" w14:textId="77777777" w:rsidR="0047689D" w:rsidRPr="0047689D" w:rsidRDefault="0047689D" w:rsidP="0047689D">
      <w:pPr>
        <w:bidi/>
        <w:ind w:firstLine="567"/>
        <w:jc w:val="both"/>
        <w:rPr>
          <w:rFonts w:cs="David" w:hint="cs"/>
          <w:rtl/>
        </w:rPr>
      </w:pPr>
      <w:r w:rsidRPr="0047689D">
        <w:rPr>
          <w:rFonts w:cs="David" w:hint="cs"/>
          <w:rtl/>
        </w:rPr>
        <w:t xml:space="preserve">יש רשימה אצל יושב ראש הכנסת. לדעתי צריך לפרסם אותה, כמו שמפרסמים נוכחות של חברי הכנסת. מי לא בא לקיים את חובותיו בכנסת מול הפרלמנט. אני חושב שצריך לפרסם את זה. </w:t>
      </w:r>
    </w:p>
    <w:p w14:paraId="3647A59E" w14:textId="77777777" w:rsidR="0047689D" w:rsidRPr="0047689D" w:rsidRDefault="0047689D" w:rsidP="0047689D">
      <w:pPr>
        <w:bidi/>
        <w:jc w:val="both"/>
        <w:rPr>
          <w:rFonts w:cs="David" w:hint="cs"/>
          <w:rtl/>
        </w:rPr>
      </w:pPr>
    </w:p>
    <w:p w14:paraId="75A9759D" w14:textId="77777777" w:rsidR="0047689D" w:rsidRPr="0047689D" w:rsidRDefault="0047689D" w:rsidP="0047689D">
      <w:pPr>
        <w:bidi/>
        <w:ind w:firstLine="567"/>
        <w:jc w:val="both"/>
        <w:rPr>
          <w:rFonts w:cs="David" w:hint="cs"/>
          <w:rtl/>
        </w:rPr>
      </w:pPr>
      <w:r w:rsidRPr="0047689D">
        <w:rPr>
          <w:rFonts w:cs="David" w:hint="cs"/>
          <w:rtl/>
        </w:rPr>
        <w:t xml:space="preserve">חוץ מזה, עוד מעט יהיו הרבה שרים, יהיו שרים אסטרטגיים, שרים טקטיים - - - </w:t>
      </w:r>
    </w:p>
    <w:p w14:paraId="0111F25D" w14:textId="77777777" w:rsidR="0047689D" w:rsidRPr="0047689D" w:rsidRDefault="0047689D" w:rsidP="0047689D">
      <w:pPr>
        <w:bidi/>
        <w:jc w:val="both"/>
        <w:rPr>
          <w:rFonts w:cs="David" w:hint="cs"/>
          <w:rtl/>
        </w:rPr>
      </w:pPr>
    </w:p>
    <w:p w14:paraId="288B83AC" w14:textId="77777777" w:rsidR="0047689D" w:rsidRPr="0047689D" w:rsidRDefault="0047689D" w:rsidP="0047689D">
      <w:pPr>
        <w:bidi/>
        <w:jc w:val="both"/>
        <w:rPr>
          <w:rFonts w:cs="David" w:hint="cs"/>
          <w:rtl/>
        </w:rPr>
      </w:pPr>
      <w:r w:rsidRPr="0047689D">
        <w:rPr>
          <w:rFonts w:cs="David" w:hint="cs"/>
          <w:u w:val="single"/>
          <w:rtl/>
        </w:rPr>
        <w:t>גדעון סער:</w:t>
      </w:r>
    </w:p>
    <w:p w14:paraId="0B472592" w14:textId="77777777" w:rsidR="0047689D" w:rsidRPr="0047689D" w:rsidRDefault="0047689D" w:rsidP="0047689D">
      <w:pPr>
        <w:bidi/>
        <w:jc w:val="both"/>
        <w:rPr>
          <w:rFonts w:cs="David" w:hint="cs"/>
          <w:rtl/>
        </w:rPr>
      </w:pPr>
    </w:p>
    <w:p w14:paraId="437906FA" w14:textId="77777777" w:rsidR="0047689D" w:rsidRPr="0047689D" w:rsidRDefault="0047689D" w:rsidP="0047689D">
      <w:pPr>
        <w:bidi/>
        <w:ind w:firstLine="567"/>
        <w:jc w:val="both"/>
        <w:rPr>
          <w:rFonts w:cs="David" w:hint="cs"/>
          <w:rtl/>
        </w:rPr>
      </w:pPr>
      <w:r w:rsidRPr="0047689D">
        <w:rPr>
          <w:rFonts w:cs="David" w:hint="cs"/>
          <w:rtl/>
        </w:rPr>
        <w:t xml:space="preserve">אני רק רוצה להעיר לגבי דיון שהיה אתמול במליאה, בהצעת החוק של משרד הביטחון בנוגע לחצי השנה הנוספת. בלתי סביר, ואמרתי זאת במליאה, ששר הביטחון, שבתופים ובמצילתיים סיפר על המהפכה שהולכים לקצר את שרות החובה בחצי שנה, כאשר זה מבוטל, הוא שולח את השר המתאם עם הכנסת. בעיקר, כאשר כבר יש שר שמופקד על האיומים האסטרטגיים וזה מקל על שר הביטחון באופן שהוא יכול להופיע פה. </w:t>
      </w:r>
    </w:p>
    <w:p w14:paraId="150D781B" w14:textId="77777777" w:rsidR="0047689D" w:rsidRPr="0047689D" w:rsidRDefault="0047689D" w:rsidP="0047689D">
      <w:pPr>
        <w:bidi/>
        <w:jc w:val="both"/>
        <w:rPr>
          <w:rFonts w:cs="David" w:hint="cs"/>
          <w:rtl/>
        </w:rPr>
      </w:pPr>
    </w:p>
    <w:p w14:paraId="40C56658" w14:textId="77777777" w:rsidR="0047689D" w:rsidRPr="0047689D" w:rsidRDefault="0047689D" w:rsidP="0047689D">
      <w:pPr>
        <w:bidi/>
        <w:jc w:val="both"/>
        <w:rPr>
          <w:rFonts w:cs="David" w:hint="cs"/>
          <w:u w:val="single"/>
          <w:rtl/>
        </w:rPr>
      </w:pPr>
      <w:r w:rsidRPr="0047689D">
        <w:rPr>
          <w:rFonts w:cs="David" w:hint="cs"/>
          <w:u w:val="single"/>
          <w:rtl/>
        </w:rPr>
        <w:t>אחמד טיבי:</w:t>
      </w:r>
    </w:p>
    <w:p w14:paraId="6FF42332" w14:textId="77777777" w:rsidR="0047689D" w:rsidRPr="0047689D" w:rsidRDefault="0047689D" w:rsidP="0047689D">
      <w:pPr>
        <w:bidi/>
        <w:jc w:val="both"/>
        <w:rPr>
          <w:rFonts w:cs="David" w:hint="cs"/>
          <w:rtl/>
        </w:rPr>
      </w:pPr>
    </w:p>
    <w:p w14:paraId="03F71E38" w14:textId="77777777" w:rsidR="0047689D" w:rsidRPr="0047689D" w:rsidRDefault="0047689D" w:rsidP="0047689D">
      <w:pPr>
        <w:bidi/>
        <w:ind w:firstLine="567"/>
        <w:jc w:val="both"/>
        <w:rPr>
          <w:rFonts w:cs="David" w:hint="cs"/>
          <w:rtl/>
        </w:rPr>
      </w:pPr>
      <w:r w:rsidRPr="0047689D">
        <w:rPr>
          <w:rFonts w:cs="David" w:hint="cs"/>
          <w:rtl/>
        </w:rPr>
        <w:t xml:space="preserve">אגב, מאז אתמול אחמדי ניג'אד הפסיק להופיע בכנסים פומביים. </w:t>
      </w:r>
    </w:p>
    <w:p w14:paraId="3A4EF0EF" w14:textId="77777777" w:rsidR="0047689D" w:rsidRPr="0047689D" w:rsidRDefault="0047689D" w:rsidP="0047689D">
      <w:pPr>
        <w:bidi/>
        <w:jc w:val="both"/>
        <w:rPr>
          <w:rFonts w:cs="David" w:hint="cs"/>
          <w:rtl/>
        </w:rPr>
      </w:pPr>
    </w:p>
    <w:p w14:paraId="017DC936" w14:textId="77777777" w:rsidR="0047689D" w:rsidRPr="0047689D" w:rsidRDefault="0047689D" w:rsidP="0047689D">
      <w:pPr>
        <w:bidi/>
        <w:jc w:val="both"/>
        <w:rPr>
          <w:rFonts w:cs="David" w:hint="cs"/>
          <w:rtl/>
        </w:rPr>
      </w:pPr>
      <w:r w:rsidRPr="0047689D">
        <w:rPr>
          <w:rFonts w:cs="David" w:hint="cs"/>
          <w:u w:val="single"/>
          <w:rtl/>
        </w:rPr>
        <w:t>יו</w:t>
      </w:r>
      <w:r w:rsidRPr="0047689D">
        <w:rPr>
          <w:rFonts w:cs="David"/>
          <w:u w:val="single"/>
          <w:rtl/>
        </w:rPr>
        <w:t>"</w:t>
      </w:r>
      <w:r w:rsidRPr="0047689D">
        <w:rPr>
          <w:rFonts w:cs="David" w:hint="cs"/>
          <w:u w:val="single"/>
          <w:rtl/>
        </w:rPr>
        <w:t>ר הכנסת דליה איציק:</w:t>
      </w:r>
    </w:p>
    <w:p w14:paraId="519CBB90" w14:textId="77777777" w:rsidR="0047689D" w:rsidRPr="0047689D" w:rsidRDefault="0047689D" w:rsidP="0047689D">
      <w:pPr>
        <w:bidi/>
        <w:jc w:val="both"/>
        <w:rPr>
          <w:rFonts w:cs="David" w:hint="cs"/>
          <w:rtl/>
        </w:rPr>
      </w:pPr>
    </w:p>
    <w:p w14:paraId="04D45DD5" w14:textId="77777777" w:rsidR="0047689D" w:rsidRPr="0047689D" w:rsidRDefault="0047689D" w:rsidP="0047689D">
      <w:pPr>
        <w:bidi/>
        <w:ind w:firstLine="567"/>
        <w:jc w:val="both"/>
        <w:rPr>
          <w:rFonts w:cs="David" w:hint="cs"/>
          <w:rtl/>
        </w:rPr>
      </w:pPr>
      <w:r w:rsidRPr="0047689D">
        <w:rPr>
          <w:rFonts w:cs="David" w:hint="cs"/>
          <w:rtl/>
        </w:rPr>
        <w:t xml:space="preserve">אני רוצה להעיר הערה אחת ואני מתנצלת שאני צריכה לעזוב. אני רוצה להגיד שהצעתי לוועדת גרונאו שחבר כנסת ישלם 200 שקל מכיסו. הם דחו פה אחד את ה הצעה שלי. הם אמרו לי שאין דבר כזה ושזאת חובתו של המוסד, וזה בכל המוסדות. אני רוצה שתדעו שהתנדבתי, בשמכם, לעשות את זה והם לא הסכימו. תודה רבה לכולכם. </w:t>
      </w:r>
    </w:p>
    <w:p w14:paraId="62205D23" w14:textId="77777777" w:rsidR="0047689D" w:rsidRPr="0047689D" w:rsidRDefault="0047689D" w:rsidP="0047689D">
      <w:pPr>
        <w:bidi/>
        <w:jc w:val="both"/>
        <w:rPr>
          <w:rFonts w:cs="David" w:hint="cs"/>
          <w:rtl/>
        </w:rPr>
      </w:pPr>
    </w:p>
    <w:p w14:paraId="0EA200BA"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7802A075" w14:textId="77777777" w:rsidR="0047689D" w:rsidRPr="0047689D" w:rsidRDefault="0047689D" w:rsidP="0047689D">
      <w:pPr>
        <w:bidi/>
        <w:jc w:val="both"/>
        <w:rPr>
          <w:rFonts w:cs="David" w:hint="cs"/>
          <w:rtl/>
        </w:rPr>
      </w:pPr>
    </w:p>
    <w:p w14:paraId="17D28DE2" w14:textId="77777777" w:rsidR="0047689D" w:rsidRPr="0047689D" w:rsidRDefault="0047689D" w:rsidP="0047689D">
      <w:pPr>
        <w:bidi/>
        <w:ind w:firstLine="567"/>
        <w:jc w:val="both"/>
        <w:rPr>
          <w:rFonts w:cs="David" w:hint="cs"/>
          <w:rtl/>
        </w:rPr>
      </w:pPr>
      <w:r w:rsidRPr="0047689D">
        <w:rPr>
          <w:rFonts w:cs="David" w:hint="cs"/>
          <w:rtl/>
        </w:rPr>
        <w:t xml:space="preserve">אני מודה לגברתי. חבר הכנסת חנין בבקשה. </w:t>
      </w:r>
    </w:p>
    <w:p w14:paraId="0399E7CE" w14:textId="77777777" w:rsidR="0047689D" w:rsidRPr="0047689D" w:rsidRDefault="0047689D" w:rsidP="0047689D">
      <w:pPr>
        <w:bidi/>
        <w:jc w:val="both"/>
        <w:rPr>
          <w:rFonts w:cs="David" w:hint="cs"/>
          <w:rtl/>
        </w:rPr>
      </w:pPr>
    </w:p>
    <w:p w14:paraId="425E6F00" w14:textId="77777777" w:rsidR="0047689D" w:rsidRPr="0047689D" w:rsidRDefault="0047689D" w:rsidP="0047689D">
      <w:pPr>
        <w:bidi/>
        <w:jc w:val="both"/>
        <w:rPr>
          <w:rFonts w:cs="David" w:hint="cs"/>
          <w:u w:val="single"/>
          <w:rtl/>
        </w:rPr>
      </w:pPr>
      <w:r w:rsidRPr="0047689D">
        <w:rPr>
          <w:rFonts w:cs="David" w:hint="cs"/>
          <w:u w:val="single"/>
          <w:rtl/>
        </w:rPr>
        <w:t>דב חנין:</w:t>
      </w:r>
    </w:p>
    <w:p w14:paraId="3BD53070" w14:textId="77777777" w:rsidR="0047689D" w:rsidRPr="0047689D" w:rsidRDefault="0047689D" w:rsidP="0047689D">
      <w:pPr>
        <w:bidi/>
        <w:jc w:val="both"/>
        <w:rPr>
          <w:rFonts w:cs="David" w:hint="cs"/>
          <w:rtl/>
        </w:rPr>
      </w:pPr>
    </w:p>
    <w:p w14:paraId="7CAFFF91" w14:textId="77777777" w:rsidR="0047689D" w:rsidRPr="0047689D" w:rsidRDefault="0047689D" w:rsidP="0047689D">
      <w:pPr>
        <w:bidi/>
        <w:ind w:firstLine="567"/>
        <w:jc w:val="both"/>
        <w:rPr>
          <w:rFonts w:cs="David" w:hint="cs"/>
          <w:rtl/>
        </w:rPr>
      </w:pPr>
      <w:r w:rsidRPr="0047689D">
        <w:rPr>
          <w:rFonts w:cs="David" w:hint="cs"/>
          <w:rtl/>
        </w:rPr>
        <w:t xml:space="preserve">גברתי יושבת ראש הוועדה, אני מצטרף לברכות על יוזמתה של יושבת ראש הכנסת. כחבר כנסת חדש מצאתי שהכלי של שאילתה הוא כלי לחלוטין לא אפקטיבי, לעומת הצעות לסדר שהן לפחות כלי מהיר. לכן, באופן אישי, החלטתי שמבחינת עלויות מול תועלות, אני משתמש בשאילתה ישירה. העלות של שאילתה ישירה היא אפס. אין לה שום עלויות משום בחינה שהיא.  אני מקבל את אותה תוצאה של תשובה כזאת או אחרת, באותה מסגרת זמן פחות או יותר, לכן זה כלי הרבה יותר יעיל. </w:t>
      </w:r>
    </w:p>
    <w:p w14:paraId="06EC5770" w14:textId="77777777" w:rsidR="0047689D" w:rsidRPr="0047689D" w:rsidRDefault="0047689D" w:rsidP="0047689D">
      <w:pPr>
        <w:bidi/>
        <w:jc w:val="both"/>
        <w:rPr>
          <w:rFonts w:cs="David" w:hint="cs"/>
          <w:rtl/>
        </w:rPr>
      </w:pPr>
    </w:p>
    <w:p w14:paraId="33E31D9C" w14:textId="77777777" w:rsidR="0047689D" w:rsidRPr="0047689D" w:rsidRDefault="0047689D" w:rsidP="0047689D">
      <w:pPr>
        <w:bidi/>
        <w:ind w:firstLine="567"/>
        <w:jc w:val="both"/>
        <w:rPr>
          <w:rFonts w:cs="David" w:hint="cs"/>
          <w:rtl/>
        </w:rPr>
      </w:pPr>
      <w:r w:rsidRPr="0047689D">
        <w:rPr>
          <w:rFonts w:cs="David" w:hint="cs"/>
          <w:rtl/>
        </w:rPr>
        <w:t xml:space="preserve">זה כמובן חבל כי השאילתה הרגילה היא כלי שיש מאחוריו מטרה ושכל. לכן, ההצעה שלכן לשנות את מסגרת הזמן היא ראויה בזמן ובמקום. אני בהחלט תומך בוורסיה של 14 פלוס 7 . אחת המשמעויות המרכזיות של השאילתה זאת העובדה מעלים נושא שנמצא על סדר היום. 21 יום אחרי, זה בקושי על סדר היום. אם ממשיכים את זה לחודש אחרי, הסיכוי שזה יהיה באמת על סדר היום הוא בהחלט נמוך. לכן 21 יום כמסגרת כוללת זה בהחלט אפשרי, אביגדור, ואתה יכול, לדעתי, להרגיש מאוד נוח עם האפשרות הזאת. </w:t>
      </w:r>
    </w:p>
    <w:p w14:paraId="2AF3ACCF" w14:textId="77777777" w:rsidR="0047689D" w:rsidRPr="0047689D" w:rsidRDefault="0047689D" w:rsidP="0047689D">
      <w:pPr>
        <w:bidi/>
        <w:jc w:val="both"/>
        <w:rPr>
          <w:rFonts w:cs="David" w:hint="cs"/>
          <w:rtl/>
        </w:rPr>
      </w:pPr>
    </w:p>
    <w:p w14:paraId="61395172" w14:textId="77777777" w:rsidR="0047689D" w:rsidRPr="0047689D" w:rsidRDefault="0047689D" w:rsidP="0047689D">
      <w:pPr>
        <w:bidi/>
        <w:ind w:firstLine="567"/>
        <w:jc w:val="both"/>
        <w:rPr>
          <w:rFonts w:cs="David" w:hint="cs"/>
          <w:rtl/>
        </w:rPr>
      </w:pPr>
      <w:r w:rsidRPr="0047689D">
        <w:rPr>
          <w:rFonts w:cs="David" w:hint="cs"/>
          <w:rtl/>
        </w:rPr>
        <w:t xml:space="preserve">אני רוצה להתייחס להצעתו השניה של חבר הכנסת סער לגבי הצעות החוק הממשלתיות. </w:t>
      </w:r>
    </w:p>
    <w:p w14:paraId="6EF670DB" w14:textId="77777777" w:rsidR="0047689D" w:rsidRPr="0047689D" w:rsidRDefault="0047689D" w:rsidP="0047689D">
      <w:pPr>
        <w:bidi/>
        <w:ind w:firstLine="567"/>
        <w:jc w:val="both"/>
        <w:rPr>
          <w:rFonts w:cs="David" w:hint="cs"/>
          <w:rtl/>
        </w:rPr>
      </w:pPr>
    </w:p>
    <w:p w14:paraId="7F5477B8" w14:textId="77777777" w:rsidR="0047689D" w:rsidRPr="0047689D" w:rsidRDefault="0047689D" w:rsidP="0047689D">
      <w:pPr>
        <w:bidi/>
        <w:jc w:val="both"/>
        <w:rPr>
          <w:rFonts w:cs="David" w:hint="cs"/>
          <w:u w:val="single"/>
          <w:rtl/>
        </w:rPr>
      </w:pPr>
      <w:r w:rsidRPr="0047689D">
        <w:rPr>
          <w:rFonts w:cs="David"/>
          <w:rtl/>
        </w:rPr>
        <w:softHyphen/>
      </w:r>
      <w:r w:rsidRPr="0047689D">
        <w:rPr>
          <w:rFonts w:cs="David" w:hint="cs"/>
          <w:u w:val="single"/>
          <w:rtl/>
        </w:rPr>
        <w:t>היו"ר רוחמה אברהם:</w:t>
      </w:r>
    </w:p>
    <w:p w14:paraId="6681B8EA" w14:textId="77777777" w:rsidR="0047689D" w:rsidRPr="0047689D" w:rsidRDefault="0047689D" w:rsidP="0047689D">
      <w:pPr>
        <w:bidi/>
        <w:jc w:val="both"/>
        <w:rPr>
          <w:rFonts w:cs="David" w:hint="cs"/>
          <w:rtl/>
        </w:rPr>
      </w:pPr>
    </w:p>
    <w:p w14:paraId="199FD894" w14:textId="77777777" w:rsidR="0047689D" w:rsidRPr="0047689D" w:rsidRDefault="0047689D" w:rsidP="0047689D">
      <w:pPr>
        <w:bidi/>
        <w:jc w:val="both"/>
        <w:rPr>
          <w:rFonts w:cs="David" w:hint="cs"/>
          <w:rtl/>
        </w:rPr>
      </w:pPr>
      <w:r w:rsidRPr="0047689D">
        <w:rPr>
          <w:rFonts w:cs="David" w:hint="cs"/>
          <w:rtl/>
        </w:rPr>
        <w:tab/>
        <w:t xml:space="preserve">בואו נסיים את נושא השאילתות. </w:t>
      </w:r>
    </w:p>
    <w:p w14:paraId="24446B00" w14:textId="77777777" w:rsidR="0047689D" w:rsidRPr="0047689D" w:rsidRDefault="0047689D" w:rsidP="0047689D">
      <w:pPr>
        <w:bidi/>
        <w:jc w:val="both"/>
        <w:rPr>
          <w:rFonts w:cs="David" w:hint="cs"/>
          <w:rtl/>
        </w:rPr>
      </w:pPr>
    </w:p>
    <w:p w14:paraId="6FC9B28B" w14:textId="77777777" w:rsidR="0047689D" w:rsidRPr="0047689D" w:rsidRDefault="0047689D" w:rsidP="0047689D">
      <w:pPr>
        <w:bidi/>
        <w:jc w:val="both"/>
        <w:rPr>
          <w:rFonts w:cs="David" w:hint="cs"/>
          <w:u w:val="single"/>
          <w:rtl/>
        </w:rPr>
      </w:pPr>
      <w:r w:rsidRPr="0047689D">
        <w:rPr>
          <w:rFonts w:cs="David" w:hint="cs"/>
          <w:u w:val="single"/>
          <w:rtl/>
        </w:rPr>
        <w:t>דב חנין:</w:t>
      </w:r>
    </w:p>
    <w:p w14:paraId="27D36CA4" w14:textId="77777777" w:rsidR="0047689D" w:rsidRPr="0047689D" w:rsidRDefault="0047689D" w:rsidP="0047689D">
      <w:pPr>
        <w:bidi/>
        <w:jc w:val="both"/>
        <w:rPr>
          <w:rFonts w:cs="David" w:hint="cs"/>
          <w:u w:val="single"/>
          <w:rtl/>
        </w:rPr>
      </w:pPr>
    </w:p>
    <w:p w14:paraId="74FBAA03" w14:textId="77777777" w:rsidR="0047689D" w:rsidRPr="0047689D" w:rsidRDefault="0047689D" w:rsidP="0047689D">
      <w:pPr>
        <w:bidi/>
        <w:ind w:firstLine="567"/>
        <w:jc w:val="both"/>
        <w:rPr>
          <w:rFonts w:cs="David" w:hint="cs"/>
          <w:rtl/>
        </w:rPr>
      </w:pPr>
      <w:r w:rsidRPr="0047689D">
        <w:rPr>
          <w:rFonts w:cs="David" w:hint="cs"/>
          <w:rtl/>
        </w:rPr>
        <w:t xml:space="preserve">אני רק רוצה לומר עוד דבר אחד. לפי הבנתי, המצב הקיים היום הוא הפרה של תקנון הכנסת. תקנון הכנסת, בסעיף 45ב אומר בצורה מפורשת: "בהסכמת השואל, השר יכול לבקש ששר אחר יענה, או בנסיבות מיוחדות, באישור יושב ראש הכנסת". הדבר הזה מופר - - - </w:t>
      </w:r>
    </w:p>
    <w:p w14:paraId="75B63E81" w14:textId="77777777" w:rsidR="0047689D" w:rsidRPr="0047689D" w:rsidRDefault="0047689D" w:rsidP="0047689D">
      <w:pPr>
        <w:bidi/>
        <w:jc w:val="both"/>
        <w:rPr>
          <w:rFonts w:cs="David" w:hint="cs"/>
          <w:rtl/>
        </w:rPr>
      </w:pPr>
    </w:p>
    <w:p w14:paraId="6B88E029" w14:textId="77777777" w:rsidR="0047689D" w:rsidRPr="0047689D" w:rsidRDefault="0047689D" w:rsidP="0047689D">
      <w:pPr>
        <w:bidi/>
        <w:jc w:val="both"/>
        <w:rPr>
          <w:rFonts w:cs="David" w:hint="cs"/>
          <w:rtl/>
        </w:rPr>
      </w:pPr>
      <w:r w:rsidRPr="0047689D">
        <w:rPr>
          <w:rFonts w:cs="David" w:hint="cs"/>
          <w:u w:val="single"/>
          <w:rtl/>
        </w:rPr>
        <w:t>ראובן ריבלין:</w:t>
      </w:r>
    </w:p>
    <w:p w14:paraId="7D0C6420" w14:textId="77777777" w:rsidR="0047689D" w:rsidRPr="0047689D" w:rsidRDefault="0047689D" w:rsidP="0047689D">
      <w:pPr>
        <w:bidi/>
        <w:jc w:val="both"/>
        <w:rPr>
          <w:rFonts w:cs="David" w:hint="cs"/>
          <w:rtl/>
        </w:rPr>
      </w:pPr>
    </w:p>
    <w:p w14:paraId="5F6A1ABB" w14:textId="77777777" w:rsidR="0047689D" w:rsidRPr="0047689D" w:rsidRDefault="0047689D" w:rsidP="0047689D">
      <w:pPr>
        <w:bidi/>
        <w:ind w:firstLine="567"/>
        <w:jc w:val="both"/>
        <w:rPr>
          <w:rFonts w:cs="David" w:hint="cs"/>
          <w:rtl/>
        </w:rPr>
      </w:pPr>
      <w:r w:rsidRPr="0047689D">
        <w:rPr>
          <w:rFonts w:cs="David" w:hint="cs"/>
          <w:rtl/>
        </w:rPr>
        <w:t>אם ראש הממשלה יבקש, תינתן.</w:t>
      </w:r>
    </w:p>
    <w:p w14:paraId="0490628F" w14:textId="77777777" w:rsidR="0047689D" w:rsidRPr="0047689D" w:rsidRDefault="0047689D" w:rsidP="0047689D">
      <w:pPr>
        <w:bidi/>
        <w:jc w:val="both"/>
        <w:rPr>
          <w:rFonts w:cs="David" w:hint="cs"/>
          <w:rtl/>
        </w:rPr>
      </w:pPr>
    </w:p>
    <w:p w14:paraId="3221CDA2" w14:textId="77777777" w:rsidR="0047689D" w:rsidRPr="0047689D" w:rsidRDefault="0047689D" w:rsidP="0047689D">
      <w:pPr>
        <w:bidi/>
        <w:jc w:val="both"/>
        <w:rPr>
          <w:rFonts w:cs="David" w:hint="cs"/>
          <w:u w:val="single"/>
          <w:rtl/>
        </w:rPr>
      </w:pPr>
      <w:r w:rsidRPr="0047689D">
        <w:rPr>
          <w:rFonts w:cs="David" w:hint="cs"/>
          <w:u w:val="single"/>
          <w:rtl/>
        </w:rPr>
        <w:t>דב חנין:</w:t>
      </w:r>
    </w:p>
    <w:p w14:paraId="55DA96D8" w14:textId="77777777" w:rsidR="0047689D" w:rsidRPr="0047689D" w:rsidRDefault="0047689D" w:rsidP="0047689D">
      <w:pPr>
        <w:bidi/>
        <w:jc w:val="both"/>
        <w:rPr>
          <w:rFonts w:cs="David" w:hint="cs"/>
          <w:rtl/>
        </w:rPr>
      </w:pPr>
    </w:p>
    <w:p w14:paraId="3DD9B1E3" w14:textId="77777777" w:rsidR="0047689D" w:rsidRPr="0047689D" w:rsidRDefault="0047689D" w:rsidP="0047689D">
      <w:pPr>
        <w:bidi/>
        <w:ind w:firstLine="567"/>
        <w:jc w:val="both"/>
        <w:rPr>
          <w:rFonts w:cs="David" w:hint="cs"/>
          <w:rtl/>
        </w:rPr>
      </w:pPr>
      <w:r w:rsidRPr="0047689D">
        <w:rPr>
          <w:rFonts w:cs="David" w:hint="cs"/>
          <w:rtl/>
        </w:rPr>
        <w:t xml:space="preserve">אם ראש הממשלה יבקש, אני מניח שיושב ראש הכנסת אולי ייעתר לזה, אבל זה לא קורה עם ראש הממשלה. זה קורה חדשות לבקרים עם כל השרים כמעט, שרים יותר מרכזיים, וגם שרים פחות עסוקים ופחות מרכזיים. לכן גם המצב הקיים היום הוא הפרה של תקנון הכנסת. אנחנו צריכים את אותה הוראה שאנחנו מאמצים בתקנון הכנסת, לוודא שאנחנו מתכוונים לאכוף אותה במציאות ולגרום לה להיות מיושמת במציאות. תודה רבה. </w:t>
      </w:r>
    </w:p>
    <w:p w14:paraId="638A2E00" w14:textId="77777777" w:rsidR="0047689D" w:rsidRPr="0047689D" w:rsidRDefault="0047689D" w:rsidP="0047689D">
      <w:pPr>
        <w:bidi/>
        <w:jc w:val="both"/>
        <w:rPr>
          <w:rFonts w:cs="David" w:hint="cs"/>
          <w:rtl/>
        </w:rPr>
      </w:pPr>
    </w:p>
    <w:p w14:paraId="47139C5A" w14:textId="77777777" w:rsidR="0047689D" w:rsidRPr="0047689D" w:rsidRDefault="0047689D" w:rsidP="0047689D">
      <w:pPr>
        <w:bidi/>
        <w:jc w:val="both"/>
        <w:rPr>
          <w:rFonts w:cs="David" w:hint="cs"/>
          <w:rtl/>
        </w:rPr>
      </w:pPr>
      <w:r w:rsidRPr="0047689D">
        <w:rPr>
          <w:rFonts w:cs="David" w:hint="cs"/>
          <w:u w:val="single"/>
          <w:rtl/>
        </w:rPr>
        <w:t>ראובן ריבלין:</w:t>
      </w:r>
    </w:p>
    <w:p w14:paraId="5662072E" w14:textId="77777777" w:rsidR="0047689D" w:rsidRPr="0047689D" w:rsidRDefault="0047689D" w:rsidP="0047689D">
      <w:pPr>
        <w:bidi/>
        <w:jc w:val="both"/>
        <w:rPr>
          <w:rFonts w:cs="David" w:hint="cs"/>
          <w:rtl/>
        </w:rPr>
      </w:pPr>
    </w:p>
    <w:p w14:paraId="09BA4B6D" w14:textId="77777777" w:rsidR="0047689D" w:rsidRPr="0047689D" w:rsidRDefault="0047689D" w:rsidP="0047689D">
      <w:pPr>
        <w:bidi/>
        <w:ind w:firstLine="567"/>
        <w:jc w:val="both"/>
        <w:rPr>
          <w:rFonts w:cs="David" w:hint="cs"/>
          <w:rtl/>
        </w:rPr>
      </w:pPr>
      <w:r w:rsidRPr="0047689D">
        <w:rPr>
          <w:rFonts w:cs="David" w:hint="cs"/>
          <w:rtl/>
        </w:rPr>
        <w:t>אני רוצה להזהיר את כולנו שלא נתפוס מרובה ולא נתפוס כלום. אסור שיהיה מצב שבו תהיה תקנה שהשר לא יוכל לעמוד בה. לכן אני לא מציע לכפות עליו 21 יום אלא לעשות זאת ב-28 יום, זאת אומרת 21 יום ועוד 7 ימים, על מנת  שלא יהיה שום תירוץ למה לא נתן את התשובה שלו. אם תבואו ותאמרו 14 פלוס 7, התוצאה תהיה - - -</w:t>
      </w:r>
    </w:p>
    <w:p w14:paraId="4AEC54A9" w14:textId="77777777" w:rsidR="0047689D" w:rsidRPr="0047689D" w:rsidRDefault="0047689D" w:rsidP="0047689D">
      <w:pPr>
        <w:bidi/>
        <w:ind w:firstLine="567"/>
        <w:jc w:val="both"/>
        <w:rPr>
          <w:rFonts w:cs="David" w:hint="cs"/>
          <w:rtl/>
        </w:rPr>
      </w:pPr>
    </w:p>
    <w:p w14:paraId="6778BCD8" w14:textId="77777777" w:rsidR="0047689D" w:rsidRPr="0047689D" w:rsidRDefault="0047689D" w:rsidP="0047689D">
      <w:pPr>
        <w:bidi/>
        <w:ind w:firstLine="567"/>
        <w:jc w:val="both"/>
        <w:rPr>
          <w:rFonts w:cs="David" w:hint="cs"/>
          <w:rtl/>
        </w:rPr>
      </w:pPr>
      <w:r w:rsidRPr="0047689D">
        <w:rPr>
          <w:rFonts w:cs="David" w:hint="cs"/>
          <w:rtl/>
        </w:rPr>
        <w:t xml:space="preserve">בסעיף 43ב, שגדעון סער ביקש למחוק אותו, בדין הוא מבקש למחוק אותו כי 43ב' הפך להיות הנורמה. 43א' בכלל לא שמנו לב אליו. לכן אני מציע 28 יום. אנחנו לא צריכים להיות פזיזים. אנחנו מבינים את מצוקות השרים ואת הצורך שלהם להתנהל. אני גם לא רוצה, חלילה,שחברי גדעון סער יאלץ בקדנציה הבאה, או אפילו בקדנציה הזאת, לבוא ולבקש לשנות את התקנה שהוא מבקש לשנות אותה, בגלל נסיבות כאלה ואחרות. </w:t>
      </w:r>
    </w:p>
    <w:p w14:paraId="1DF1A86D" w14:textId="77777777" w:rsidR="0047689D" w:rsidRPr="0047689D" w:rsidRDefault="0047689D" w:rsidP="0047689D">
      <w:pPr>
        <w:bidi/>
        <w:jc w:val="both"/>
        <w:rPr>
          <w:rFonts w:cs="David" w:hint="cs"/>
          <w:rtl/>
        </w:rPr>
      </w:pPr>
    </w:p>
    <w:p w14:paraId="5AD71E09"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09A82134" w14:textId="77777777" w:rsidR="0047689D" w:rsidRPr="0047689D" w:rsidRDefault="0047689D" w:rsidP="0047689D">
      <w:pPr>
        <w:bidi/>
        <w:jc w:val="both"/>
        <w:rPr>
          <w:rFonts w:cs="David" w:hint="cs"/>
          <w:rtl/>
        </w:rPr>
      </w:pPr>
    </w:p>
    <w:p w14:paraId="120E8AE1" w14:textId="77777777" w:rsidR="0047689D" w:rsidRPr="0047689D" w:rsidRDefault="0047689D" w:rsidP="0047689D">
      <w:pPr>
        <w:bidi/>
        <w:jc w:val="both"/>
        <w:rPr>
          <w:rFonts w:cs="David" w:hint="cs"/>
          <w:rtl/>
        </w:rPr>
      </w:pPr>
      <w:r w:rsidRPr="0047689D">
        <w:rPr>
          <w:rFonts w:cs="David" w:hint="cs"/>
          <w:rtl/>
        </w:rPr>
        <w:tab/>
        <w:t>האם אדוני רומז על משהו קואליציוני שעתיד להתרחש בימים הקרובים?</w:t>
      </w:r>
    </w:p>
    <w:p w14:paraId="52F29C0D" w14:textId="77777777" w:rsidR="0047689D" w:rsidRPr="0047689D" w:rsidRDefault="0047689D" w:rsidP="0047689D">
      <w:pPr>
        <w:bidi/>
        <w:jc w:val="both"/>
        <w:rPr>
          <w:rFonts w:cs="David" w:hint="cs"/>
          <w:rtl/>
        </w:rPr>
      </w:pPr>
      <w:r w:rsidRPr="0047689D">
        <w:rPr>
          <w:rFonts w:cs="David"/>
          <w:rtl/>
        </w:rPr>
        <w:br w:type="page"/>
      </w:r>
    </w:p>
    <w:p w14:paraId="40596F0C" w14:textId="77777777" w:rsidR="0047689D" w:rsidRPr="0047689D" w:rsidRDefault="0047689D" w:rsidP="0047689D">
      <w:pPr>
        <w:bidi/>
        <w:jc w:val="both"/>
        <w:rPr>
          <w:rFonts w:cs="David" w:hint="cs"/>
          <w:rtl/>
        </w:rPr>
      </w:pPr>
      <w:r w:rsidRPr="0047689D">
        <w:rPr>
          <w:rFonts w:cs="David" w:hint="cs"/>
          <w:u w:val="single"/>
          <w:rtl/>
        </w:rPr>
        <w:t>ראובן ריבלין:</w:t>
      </w:r>
    </w:p>
    <w:p w14:paraId="4205EE69" w14:textId="77777777" w:rsidR="0047689D" w:rsidRPr="0047689D" w:rsidRDefault="0047689D" w:rsidP="0047689D">
      <w:pPr>
        <w:bidi/>
        <w:jc w:val="both"/>
        <w:rPr>
          <w:rFonts w:cs="David" w:hint="cs"/>
          <w:rtl/>
        </w:rPr>
      </w:pPr>
    </w:p>
    <w:p w14:paraId="7897FDD2" w14:textId="77777777" w:rsidR="0047689D" w:rsidRPr="0047689D" w:rsidRDefault="0047689D" w:rsidP="0047689D">
      <w:pPr>
        <w:bidi/>
        <w:ind w:firstLine="567"/>
        <w:jc w:val="both"/>
        <w:rPr>
          <w:rFonts w:cs="David" w:hint="cs"/>
          <w:rtl/>
        </w:rPr>
      </w:pPr>
      <w:r w:rsidRPr="0047689D">
        <w:rPr>
          <w:rFonts w:cs="David" w:hint="cs"/>
          <w:rtl/>
        </w:rPr>
        <w:t xml:space="preserve">אני רומז על התעתועים של הפוליטיקה. </w:t>
      </w:r>
    </w:p>
    <w:p w14:paraId="79F14CA8" w14:textId="77777777" w:rsidR="0047689D" w:rsidRPr="0047689D" w:rsidRDefault="0047689D" w:rsidP="0047689D">
      <w:pPr>
        <w:bidi/>
        <w:jc w:val="both"/>
        <w:rPr>
          <w:rFonts w:cs="David" w:hint="cs"/>
          <w:rtl/>
        </w:rPr>
      </w:pPr>
    </w:p>
    <w:p w14:paraId="3916D479" w14:textId="77777777" w:rsidR="0047689D" w:rsidRPr="0047689D" w:rsidRDefault="0047689D" w:rsidP="0047689D">
      <w:pPr>
        <w:bidi/>
        <w:ind w:firstLine="567"/>
        <w:jc w:val="both"/>
        <w:rPr>
          <w:rFonts w:cs="David" w:hint="cs"/>
          <w:rtl/>
        </w:rPr>
      </w:pPr>
      <w:r w:rsidRPr="0047689D">
        <w:rPr>
          <w:rFonts w:cs="David" w:hint="cs"/>
          <w:rtl/>
        </w:rPr>
        <w:t xml:space="preserve">היה לי מזכיר ממשלה שהיה ליושב ראש קואליציה ואני הייתי במצב שהייתי צריך לומר לו שיש תהפוכות בפוליטיקה. הוא לא רצה לשמוע. יש לי חבר שהוא היה מנכ"ל משרד ראש הממשלה ואני אומר לו שיש תהפוכות בפוליטיקה. הכל יכול להיות. בשבוע הבא אתה יכול לשבת פה, וגדעון יכול לשבת שם. לכן אני מציע שנקבע דבר שאולי הוא נראה בעינינו מופרז </w:t>
      </w:r>
      <w:r w:rsidRPr="0047689D">
        <w:rPr>
          <w:rFonts w:cs="David"/>
          <w:rtl/>
        </w:rPr>
        <w:t>–</w:t>
      </w:r>
      <w:r w:rsidRPr="0047689D">
        <w:rPr>
          <w:rFonts w:cs="David" w:hint="cs"/>
          <w:rtl/>
        </w:rPr>
        <w:t xml:space="preserve"> אני רואה שחבר הכנסת חנין יצא. צריכים, אולי, לעשות תקנה שחבר כנסת שנכנס לישיבת ועדה, לא יוצא ממנה, אם הוא דיבר. </w:t>
      </w:r>
    </w:p>
    <w:p w14:paraId="3BE20125" w14:textId="77777777" w:rsidR="0047689D" w:rsidRPr="0047689D" w:rsidRDefault="0047689D" w:rsidP="0047689D">
      <w:pPr>
        <w:bidi/>
        <w:jc w:val="both"/>
        <w:rPr>
          <w:rFonts w:cs="David" w:hint="cs"/>
          <w:rtl/>
        </w:rPr>
      </w:pPr>
    </w:p>
    <w:p w14:paraId="6852C474" w14:textId="77777777" w:rsidR="0047689D" w:rsidRPr="0047689D" w:rsidRDefault="0047689D" w:rsidP="0047689D">
      <w:pPr>
        <w:bidi/>
        <w:jc w:val="both"/>
        <w:rPr>
          <w:rFonts w:cs="David" w:hint="cs"/>
          <w:rtl/>
        </w:rPr>
      </w:pPr>
      <w:r w:rsidRPr="0047689D">
        <w:rPr>
          <w:rFonts w:cs="David" w:hint="cs"/>
          <w:rtl/>
        </w:rPr>
        <w:tab/>
        <w:t xml:space="preserve">הואיל ולא נשארו מצביעים אז אני אצביע יחד איתכם. </w:t>
      </w:r>
    </w:p>
    <w:p w14:paraId="4A477214" w14:textId="77777777" w:rsidR="0047689D" w:rsidRPr="0047689D" w:rsidRDefault="0047689D" w:rsidP="0047689D">
      <w:pPr>
        <w:bidi/>
        <w:jc w:val="both"/>
        <w:rPr>
          <w:rFonts w:cs="David" w:hint="cs"/>
          <w:rtl/>
        </w:rPr>
      </w:pPr>
    </w:p>
    <w:p w14:paraId="31F03E3C" w14:textId="77777777" w:rsidR="0047689D" w:rsidRPr="0047689D" w:rsidRDefault="0047689D" w:rsidP="0047689D">
      <w:pPr>
        <w:bidi/>
        <w:jc w:val="both"/>
        <w:rPr>
          <w:rFonts w:cs="David" w:hint="cs"/>
          <w:rtl/>
        </w:rPr>
      </w:pPr>
      <w:r w:rsidRPr="0047689D">
        <w:rPr>
          <w:rFonts w:cs="David" w:hint="cs"/>
          <w:u w:val="single"/>
          <w:rtl/>
        </w:rPr>
        <w:t>דלית דרור:</w:t>
      </w:r>
    </w:p>
    <w:p w14:paraId="68905CE2" w14:textId="77777777" w:rsidR="0047689D" w:rsidRPr="0047689D" w:rsidRDefault="0047689D" w:rsidP="0047689D">
      <w:pPr>
        <w:bidi/>
        <w:jc w:val="both"/>
        <w:rPr>
          <w:rFonts w:cs="David" w:hint="cs"/>
          <w:rtl/>
        </w:rPr>
      </w:pPr>
    </w:p>
    <w:p w14:paraId="0548492F" w14:textId="77777777" w:rsidR="0047689D" w:rsidRPr="0047689D" w:rsidRDefault="0047689D" w:rsidP="0047689D">
      <w:pPr>
        <w:bidi/>
        <w:ind w:firstLine="567"/>
        <w:jc w:val="both"/>
        <w:rPr>
          <w:rFonts w:cs="David" w:hint="cs"/>
          <w:rtl/>
        </w:rPr>
      </w:pPr>
      <w:r w:rsidRPr="0047689D">
        <w:rPr>
          <w:rFonts w:cs="David" w:hint="cs"/>
          <w:rtl/>
        </w:rPr>
        <w:t xml:space="preserve">בעניין נוכחות חברי הכנסת אין לי מה לומר, זה לא עניין של הממשלה. </w:t>
      </w:r>
    </w:p>
    <w:p w14:paraId="412C45F3" w14:textId="77777777" w:rsidR="0047689D" w:rsidRPr="0047689D" w:rsidRDefault="0047689D" w:rsidP="0047689D">
      <w:pPr>
        <w:bidi/>
        <w:jc w:val="both"/>
        <w:rPr>
          <w:rFonts w:cs="David" w:hint="cs"/>
          <w:rtl/>
        </w:rPr>
      </w:pPr>
    </w:p>
    <w:p w14:paraId="5A8445C1" w14:textId="77777777" w:rsidR="0047689D" w:rsidRPr="0047689D" w:rsidRDefault="0047689D" w:rsidP="0047689D">
      <w:pPr>
        <w:bidi/>
        <w:jc w:val="both"/>
        <w:rPr>
          <w:rFonts w:cs="David" w:hint="cs"/>
          <w:rtl/>
        </w:rPr>
      </w:pPr>
      <w:r w:rsidRPr="0047689D">
        <w:rPr>
          <w:rFonts w:cs="David" w:hint="cs"/>
          <w:rtl/>
        </w:rPr>
        <w:t xml:space="preserve">;לגבי המועדים לממשלה, אני מניחה שלמרבית השאילתות 21 פלוס 7 זה מספיק. יחד עם זאת ישנן שאילתות שבשל המורכבות וההיקף שלהן, יידרש זמן נוסף. רק כדי לסבר את האוזן, בחוק חופש המידע, המועדים הם 30 פלוס 30 פלוס 60. </w:t>
      </w:r>
    </w:p>
    <w:p w14:paraId="1F74EC16" w14:textId="77777777" w:rsidR="0047689D" w:rsidRPr="0047689D" w:rsidRDefault="0047689D" w:rsidP="0047689D">
      <w:pPr>
        <w:bidi/>
        <w:jc w:val="both"/>
        <w:rPr>
          <w:rFonts w:cs="David" w:hint="cs"/>
          <w:rtl/>
        </w:rPr>
      </w:pPr>
    </w:p>
    <w:p w14:paraId="6391BBD7" w14:textId="77777777" w:rsidR="0047689D" w:rsidRPr="0047689D" w:rsidRDefault="0047689D" w:rsidP="0047689D">
      <w:pPr>
        <w:bidi/>
        <w:jc w:val="both"/>
        <w:rPr>
          <w:rFonts w:cs="David" w:hint="cs"/>
          <w:rtl/>
        </w:rPr>
      </w:pPr>
      <w:r w:rsidRPr="0047689D">
        <w:rPr>
          <w:rFonts w:cs="David" w:hint="cs"/>
          <w:u w:val="single"/>
          <w:rtl/>
        </w:rPr>
        <w:t>גדעון סער:</w:t>
      </w:r>
    </w:p>
    <w:p w14:paraId="68E01B9E" w14:textId="77777777" w:rsidR="0047689D" w:rsidRPr="0047689D" w:rsidRDefault="0047689D" w:rsidP="0047689D">
      <w:pPr>
        <w:bidi/>
        <w:jc w:val="both"/>
        <w:rPr>
          <w:rFonts w:cs="David" w:hint="cs"/>
          <w:rtl/>
        </w:rPr>
      </w:pPr>
    </w:p>
    <w:p w14:paraId="7890678B" w14:textId="77777777" w:rsidR="0047689D" w:rsidRPr="0047689D" w:rsidRDefault="0047689D" w:rsidP="0047689D">
      <w:pPr>
        <w:bidi/>
        <w:jc w:val="both"/>
        <w:rPr>
          <w:rFonts w:cs="David" w:hint="cs"/>
          <w:rtl/>
        </w:rPr>
      </w:pPr>
      <w:r w:rsidRPr="0047689D">
        <w:rPr>
          <w:rFonts w:cs="David" w:hint="cs"/>
          <w:rtl/>
        </w:rPr>
        <w:tab/>
        <w:t>איזו מן דוגמא זאת?</w:t>
      </w:r>
    </w:p>
    <w:p w14:paraId="56E135F5" w14:textId="77777777" w:rsidR="0047689D" w:rsidRPr="0047689D" w:rsidRDefault="0047689D" w:rsidP="0047689D">
      <w:pPr>
        <w:bidi/>
        <w:jc w:val="both"/>
        <w:rPr>
          <w:rFonts w:cs="David" w:hint="cs"/>
          <w:rtl/>
        </w:rPr>
      </w:pPr>
    </w:p>
    <w:p w14:paraId="18DFD897" w14:textId="77777777" w:rsidR="0047689D" w:rsidRPr="0047689D" w:rsidRDefault="0047689D" w:rsidP="0047689D">
      <w:pPr>
        <w:bidi/>
        <w:jc w:val="both"/>
        <w:rPr>
          <w:rFonts w:cs="David" w:hint="cs"/>
          <w:rtl/>
        </w:rPr>
      </w:pPr>
      <w:r w:rsidRPr="0047689D">
        <w:rPr>
          <w:rFonts w:cs="David" w:hint="cs"/>
          <w:u w:val="single"/>
          <w:rtl/>
        </w:rPr>
        <w:t>דלית דרור:</w:t>
      </w:r>
    </w:p>
    <w:p w14:paraId="5E84D180" w14:textId="77777777" w:rsidR="0047689D" w:rsidRPr="0047689D" w:rsidRDefault="0047689D" w:rsidP="0047689D">
      <w:pPr>
        <w:bidi/>
        <w:jc w:val="both"/>
        <w:rPr>
          <w:rFonts w:cs="David" w:hint="cs"/>
          <w:rtl/>
        </w:rPr>
      </w:pPr>
    </w:p>
    <w:p w14:paraId="286601A1" w14:textId="77777777" w:rsidR="0047689D" w:rsidRPr="0047689D" w:rsidRDefault="0047689D" w:rsidP="0047689D">
      <w:pPr>
        <w:bidi/>
        <w:ind w:firstLine="567"/>
        <w:jc w:val="both"/>
        <w:rPr>
          <w:rFonts w:cs="David" w:hint="cs"/>
          <w:rtl/>
        </w:rPr>
      </w:pPr>
      <w:r w:rsidRPr="0047689D">
        <w:rPr>
          <w:rFonts w:cs="David" w:hint="cs"/>
          <w:rtl/>
        </w:rPr>
        <w:t xml:space="preserve">בחוק חופש המידע זה כל אדם שלא צריך להוכיח את האינטרס שלו במידע, ופה מדובר על סמכות הכנסת לפקח על הממשלה מתוקף המשטר הקונסטיטוציוני שלנו. יחד עם זאת, שם ה-60 יום הנוספים הם לצורך שאילתות שיש בהן היקף או מורכבות מיוחדים. תשאירו לנו "שפיל" במקרה של היקפים מיוחדים. </w:t>
      </w:r>
    </w:p>
    <w:p w14:paraId="6C594711" w14:textId="77777777" w:rsidR="0047689D" w:rsidRPr="0047689D" w:rsidRDefault="0047689D" w:rsidP="0047689D">
      <w:pPr>
        <w:bidi/>
        <w:jc w:val="both"/>
        <w:rPr>
          <w:rFonts w:cs="David" w:hint="cs"/>
          <w:rtl/>
        </w:rPr>
      </w:pPr>
    </w:p>
    <w:p w14:paraId="38083F41"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2F6F5FA1" w14:textId="77777777" w:rsidR="0047689D" w:rsidRPr="0047689D" w:rsidRDefault="0047689D" w:rsidP="0047689D">
      <w:pPr>
        <w:bidi/>
        <w:jc w:val="both"/>
        <w:rPr>
          <w:rFonts w:cs="David" w:hint="cs"/>
          <w:rtl/>
        </w:rPr>
      </w:pPr>
    </w:p>
    <w:p w14:paraId="5EB4741C" w14:textId="77777777" w:rsidR="0047689D" w:rsidRPr="0047689D" w:rsidRDefault="0047689D" w:rsidP="0047689D">
      <w:pPr>
        <w:bidi/>
        <w:ind w:firstLine="567"/>
        <w:jc w:val="both"/>
        <w:rPr>
          <w:rFonts w:cs="David" w:hint="cs"/>
          <w:rtl/>
        </w:rPr>
      </w:pPr>
      <w:r w:rsidRPr="0047689D">
        <w:rPr>
          <w:rFonts w:cs="David" w:hint="cs"/>
          <w:rtl/>
        </w:rPr>
        <w:t xml:space="preserve">את רואה כאן את הלך הרוח של החברים שרובם רוצים 14 פלוס 7. אנחנו הולכים ל-21 פלוס 7, למרות שהטכנולוגיה הולכת ומתקדמת וכך גם רמת המידע וגם רמת ההתקשרות.  </w:t>
      </w:r>
    </w:p>
    <w:p w14:paraId="4BD74118" w14:textId="77777777" w:rsidR="0047689D" w:rsidRPr="0047689D" w:rsidRDefault="0047689D" w:rsidP="0047689D">
      <w:pPr>
        <w:bidi/>
        <w:jc w:val="both"/>
        <w:rPr>
          <w:rFonts w:cs="David" w:hint="cs"/>
          <w:rtl/>
        </w:rPr>
      </w:pPr>
    </w:p>
    <w:p w14:paraId="1BE91747" w14:textId="77777777" w:rsidR="0047689D" w:rsidRPr="0047689D" w:rsidRDefault="0047689D" w:rsidP="0047689D">
      <w:pPr>
        <w:bidi/>
        <w:ind w:firstLine="567"/>
        <w:jc w:val="both"/>
        <w:rPr>
          <w:rFonts w:cs="David" w:hint="cs"/>
          <w:rtl/>
        </w:rPr>
      </w:pPr>
      <w:r w:rsidRPr="0047689D">
        <w:rPr>
          <w:rFonts w:cs="David" w:hint="cs"/>
          <w:rtl/>
        </w:rPr>
        <w:t>אני מציעה לחבריי חברי הכנסת ללכת לשינוי תקנון של 21 יום פלוס 7 נוספים, כאשר אני מודיעה, ואני מבקשת שתעבירו את זה לשרים ולממשלה: הסוגיה הזאת תיבחן במושב החורף הנוכחי. היה ושרי הממשלה לא יעמדו בזה, אני אומרת שאני אכנס את הוועדה שוב ואשכנע את חבריי ששרי הממשלה ייענו בפרק זמן של 14 פלוס 7. אז כדאי לכולנו להתארגן לפי הנוסחה שהובאה כאן כרגע, וזאת כדי להביא למצב שהכנסת באמת תוכל לפקח על פעולות הממשלה.</w:t>
      </w:r>
    </w:p>
    <w:p w14:paraId="582EC54D" w14:textId="77777777" w:rsidR="0047689D" w:rsidRPr="0047689D" w:rsidRDefault="0047689D" w:rsidP="0047689D">
      <w:pPr>
        <w:bidi/>
        <w:ind w:firstLine="567"/>
        <w:jc w:val="both"/>
        <w:rPr>
          <w:rFonts w:cs="David" w:hint="cs"/>
          <w:rtl/>
        </w:rPr>
      </w:pPr>
    </w:p>
    <w:p w14:paraId="1553F1E4" w14:textId="77777777" w:rsidR="0047689D" w:rsidRPr="0047689D" w:rsidRDefault="0047689D" w:rsidP="0047689D">
      <w:pPr>
        <w:bidi/>
        <w:ind w:firstLine="567"/>
        <w:jc w:val="both"/>
        <w:rPr>
          <w:rFonts w:cs="David" w:hint="cs"/>
          <w:rtl/>
        </w:rPr>
      </w:pPr>
      <w:r w:rsidRPr="0047689D">
        <w:rPr>
          <w:rFonts w:cs="David" w:hint="cs"/>
          <w:rtl/>
        </w:rPr>
        <w:t xml:space="preserve">אני עוברת להצבעה על השינוי של 21 פלוס 7. למען הפרוטוקול, תיקון סעיף 43 - סעיף קטן ב' בטל. </w:t>
      </w:r>
    </w:p>
    <w:p w14:paraId="50738647" w14:textId="77777777" w:rsidR="0047689D" w:rsidRPr="0047689D" w:rsidRDefault="0047689D" w:rsidP="0047689D">
      <w:pPr>
        <w:bidi/>
        <w:jc w:val="both"/>
        <w:rPr>
          <w:rFonts w:cs="David" w:hint="cs"/>
          <w:rtl/>
        </w:rPr>
      </w:pPr>
    </w:p>
    <w:p w14:paraId="7AF33272" w14:textId="77777777" w:rsidR="0047689D" w:rsidRPr="0047689D" w:rsidRDefault="0047689D" w:rsidP="0047689D">
      <w:pPr>
        <w:bidi/>
        <w:jc w:val="both"/>
        <w:rPr>
          <w:rFonts w:cs="David" w:hint="cs"/>
          <w:u w:val="single"/>
          <w:rtl/>
        </w:rPr>
      </w:pPr>
      <w:r w:rsidRPr="0047689D">
        <w:rPr>
          <w:rFonts w:cs="David" w:hint="cs"/>
          <w:u w:val="single"/>
          <w:rtl/>
        </w:rPr>
        <w:t>גדעון סער:</w:t>
      </w:r>
    </w:p>
    <w:p w14:paraId="5EE34BC1" w14:textId="77777777" w:rsidR="0047689D" w:rsidRPr="0047689D" w:rsidRDefault="0047689D" w:rsidP="0047689D">
      <w:pPr>
        <w:bidi/>
        <w:jc w:val="both"/>
        <w:rPr>
          <w:rFonts w:cs="David" w:hint="cs"/>
          <w:u w:val="single"/>
          <w:rtl/>
        </w:rPr>
      </w:pPr>
    </w:p>
    <w:p w14:paraId="50DE0D32" w14:textId="77777777" w:rsidR="0047689D" w:rsidRPr="0047689D" w:rsidRDefault="0047689D" w:rsidP="0047689D">
      <w:pPr>
        <w:bidi/>
        <w:jc w:val="both"/>
        <w:rPr>
          <w:rFonts w:cs="David" w:hint="cs"/>
          <w:rtl/>
        </w:rPr>
      </w:pPr>
      <w:r w:rsidRPr="0047689D">
        <w:rPr>
          <w:rFonts w:cs="David" w:hint="cs"/>
          <w:rtl/>
        </w:rPr>
        <w:tab/>
        <w:t xml:space="preserve">אפשר להגיד שהצעתי מ-26.6 התקבלה במלואה. </w:t>
      </w:r>
    </w:p>
    <w:p w14:paraId="71AD0815" w14:textId="77777777" w:rsidR="0047689D" w:rsidRPr="0047689D" w:rsidRDefault="0047689D" w:rsidP="0047689D">
      <w:pPr>
        <w:bidi/>
        <w:jc w:val="both"/>
        <w:rPr>
          <w:rFonts w:cs="David" w:hint="cs"/>
          <w:rtl/>
        </w:rPr>
      </w:pPr>
    </w:p>
    <w:p w14:paraId="161C146E" w14:textId="77777777" w:rsidR="0047689D" w:rsidRPr="0047689D" w:rsidRDefault="0047689D" w:rsidP="0047689D">
      <w:pPr>
        <w:bidi/>
        <w:jc w:val="both"/>
        <w:rPr>
          <w:rFonts w:cs="David" w:hint="cs"/>
          <w:u w:val="single"/>
          <w:rtl/>
        </w:rPr>
      </w:pPr>
      <w:r w:rsidRPr="0047689D">
        <w:rPr>
          <w:rFonts w:cs="David"/>
          <w:rtl/>
        </w:rPr>
        <w:softHyphen/>
      </w:r>
      <w:r w:rsidRPr="0047689D">
        <w:rPr>
          <w:rFonts w:cs="David" w:hint="cs"/>
          <w:u w:val="single"/>
          <w:rtl/>
        </w:rPr>
        <w:t>היו"ר רוחמה אברהם:</w:t>
      </w:r>
    </w:p>
    <w:p w14:paraId="4E486ABF" w14:textId="77777777" w:rsidR="0047689D" w:rsidRPr="0047689D" w:rsidRDefault="0047689D" w:rsidP="0047689D">
      <w:pPr>
        <w:bidi/>
        <w:jc w:val="both"/>
        <w:rPr>
          <w:rFonts w:cs="David" w:hint="cs"/>
          <w:rtl/>
        </w:rPr>
      </w:pPr>
    </w:p>
    <w:p w14:paraId="4B33F05C" w14:textId="77777777" w:rsidR="0047689D" w:rsidRPr="0047689D" w:rsidRDefault="0047689D" w:rsidP="0047689D">
      <w:pPr>
        <w:bidi/>
        <w:ind w:firstLine="567"/>
        <w:jc w:val="both"/>
        <w:rPr>
          <w:rFonts w:cs="David" w:hint="cs"/>
          <w:rtl/>
        </w:rPr>
      </w:pPr>
      <w:r w:rsidRPr="0047689D">
        <w:rPr>
          <w:rFonts w:cs="David" w:hint="cs"/>
          <w:rtl/>
        </w:rPr>
        <w:t>הצעתו של חבר הכנסת גדעון סער עומדת להתקבל פה אחד. מי בעד ההצעה? מי נגד?</w:t>
      </w:r>
    </w:p>
    <w:p w14:paraId="2298E47F" w14:textId="77777777" w:rsidR="0047689D" w:rsidRPr="0047689D" w:rsidRDefault="0047689D" w:rsidP="0047689D">
      <w:pPr>
        <w:bidi/>
        <w:jc w:val="both"/>
        <w:rPr>
          <w:rFonts w:cs="David" w:hint="cs"/>
          <w:rtl/>
        </w:rPr>
      </w:pPr>
      <w:r w:rsidRPr="0047689D">
        <w:rPr>
          <w:rFonts w:cs="David"/>
          <w:rtl/>
        </w:rPr>
        <w:br w:type="page"/>
      </w:r>
    </w:p>
    <w:p w14:paraId="5E82A544" w14:textId="77777777" w:rsidR="0047689D" w:rsidRPr="0047689D" w:rsidRDefault="0047689D" w:rsidP="0047689D">
      <w:pPr>
        <w:bidi/>
        <w:jc w:val="both"/>
        <w:rPr>
          <w:rFonts w:cs="David" w:hint="cs"/>
          <w:b/>
          <w:bCs/>
          <w:rtl/>
        </w:rPr>
      </w:pPr>
      <w:r w:rsidRPr="0047689D">
        <w:rPr>
          <w:rFonts w:cs="David" w:hint="cs"/>
          <w:b/>
          <w:bCs/>
          <w:rtl/>
        </w:rPr>
        <w:t>הצבעה</w:t>
      </w:r>
    </w:p>
    <w:p w14:paraId="550B0655" w14:textId="77777777" w:rsidR="0047689D" w:rsidRPr="0047689D" w:rsidRDefault="0047689D" w:rsidP="0047689D">
      <w:pPr>
        <w:bidi/>
        <w:jc w:val="both"/>
        <w:rPr>
          <w:rFonts w:cs="David" w:hint="cs"/>
          <w:rtl/>
        </w:rPr>
      </w:pPr>
      <w:r w:rsidRPr="0047689D">
        <w:rPr>
          <w:rFonts w:cs="David" w:hint="cs"/>
          <w:rtl/>
        </w:rPr>
        <w:t xml:space="preserve">בעד </w:t>
      </w:r>
      <w:r w:rsidRPr="0047689D">
        <w:rPr>
          <w:rFonts w:cs="David"/>
          <w:rtl/>
        </w:rPr>
        <w:t>–</w:t>
      </w:r>
      <w:r w:rsidRPr="0047689D">
        <w:rPr>
          <w:rFonts w:cs="David" w:hint="cs"/>
          <w:rtl/>
        </w:rPr>
        <w:t xml:space="preserve"> רוב</w:t>
      </w:r>
    </w:p>
    <w:p w14:paraId="22FEC28C" w14:textId="77777777" w:rsidR="0047689D" w:rsidRPr="0047689D" w:rsidRDefault="0047689D" w:rsidP="0047689D">
      <w:pPr>
        <w:bidi/>
        <w:jc w:val="both"/>
        <w:rPr>
          <w:rFonts w:cs="David" w:hint="cs"/>
          <w:rtl/>
        </w:rPr>
      </w:pPr>
      <w:r w:rsidRPr="0047689D">
        <w:rPr>
          <w:rFonts w:cs="David" w:hint="cs"/>
          <w:rtl/>
        </w:rPr>
        <w:t xml:space="preserve">נגד </w:t>
      </w:r>
      <w:r w:rsidRPr="0047689D">
        <w:rPr>
          <w:rFonts w:cs="David"/>
          <w:rtl/>
        </w:rPr>
        <w:t>–</w:t>
      </w:r>
      <w:r w:rsidRPr="0047689D">
        <w:rPr>
          <w:rFonts w:cs="David" w:hint="cs"/>
          <w:rtl/>
        </w:rPr>
        <w:t xml:space="preserve"> אין</w:t>
      </w:r>
    </w:p>
    <w:p w14:paraId="227A3C45" w14:textId="77777777" w:rsidR="0047689D" w:rsidRPr="0047689D" w:rsidRDefault="0047689D" w:rsidP="0047689D">
      <w:pPr>
        <w:bidi/>
        <w:jc w:val="both"/>
        <w:rPr>
          <w:rFonts w:cs="David" w:hint="cs"/>
          <w:rtl/>
        </w:rPr>
      </w:pPr>
      <w:r w:rsidRPr="0047689D">
        <w:rPr>
          <w:rFonts w:cs="David" w:hint="cs"/>
          <w:rtl/>
        </w:rPr>
        <w:t>נמנעים אין</w:t>
      </w:r>
    </w:p>
    <w:p w14:paraId="4666DA83" w14:textId="77777777" w:rsidR="0047689D" w:rsidRPr="0047689D" w:rsidRDefault="0047689D" w:rsidP="0047689D">
      <w:pPr>
        <w:bidi/>
        <w:jc w:val="both"/>
        <w:rPr>
          <w:rFonts w:cs="David" w:hint="cs"/>
          <w:rtl/>
        </w:rPr>
      </w:pPr>
      <w:r w:rsidRPr="0047689D">
        <w:rPr>
          <w:rFonts w:cs="David" w:hint="cs"/>
          <w:rtl/>
        </w:rPr>
        <w:t>ההצעה של חבר הכנסת גדעון סער לבטל את סעיף 43ב לתקנון הכנסת נתקבלה.</w:t>
      </w:r>
    </w:p>
    <w:p w14:paraId="72D9BD50" w14:textId="77777777" w:rsidR="0047689D" w:rsidRPr="0047689D" w:rsidRDefault="0047689D" w:rsidP="0047689D">
      <w:pPr>
        <w:bidi/>
        <w:jc w:val="both"/>
        <w:rPr>
          <w:rFonts w:cs="David" w:hint="cs"/>
          <w:rtl/>
        </w:rPr>
      </w:pPr>
    </w:p>
    <w:p w14:paraId="26408B38" w14:textId="77777777" w:rsidR="0047689D" w:rsidRPr="0047689D" w:rsidRDefault="0047689D" w:rsidP="0047689D">
      <w:pPr>
        <w:bidi/>
        <w:jc w:val="both"/>
        <w:rPr>
          <w:rFonts w:cs="David" w:hint="cs"/>
          <w:rtl/>
        </w:rPr>
      </w:pPr>
    </w:p>
    <w:p w14:paraId="15299F37" w14:textId="77777777" w:rsidR="0047689D" w:rsidRPr="0047689D" w:rsidRDefault="0047689D" w:rsidP="0047689D">
      <w:pPr>
        <w:bidi/>
        <w:jc w:val="both"/>
        <w:rPr>
          <w:rFonts w:cs="David" w:hint="cs"/>
          <w:u w:val="single"/>
          <w:rtl/>
        </w:rPr>
      </w:pPr>
      <w:r w:rsidRPr="0047689D">
        <w:rPr>
          <w:rFonts w:cs="David"/>
          <w:rtl/>
        </w:rPr>
        <w:softHyphen/>
      </w:r>
      <w:r w:rsidRPr="0047689D">
        <w:rPr>
          <w:rFonts w:cs="David" w:hint="cs"/>
          <w:u w:val="single"/>
          <w:rtl/>
        </w:rPr>
        <w:t>היו"ר רוחמה אברהם:</w:t>
      </w:r>
    </w:p>
    <w:p w14:paraId="78CDB979" w14:textId="77777777" w:rsidR="0047689D" w:rsidRPr="0047689D" w:rsidRDefault="0047689D" w:rsidP="0047689D">
      <w:pPr>
        <w:bidi/>
        <w:jc w:val="both"/>
        <w:rPr>
          <w:rFonts w:cs="David" w:hint="cs"/>
          <w:rtl/>
        </w:rPr>
      </w:pPr>
    </w:p>
    <w:p w14:paraId="07515584" w14:textId="77777777" w:rsidR="0047689D" w:rsidRPr="0047689D" w:rsidRDefault="0047689D" w:rsidP="0047689D">
      <w:pPr>
        <w:bidi/>
        <w:ind w:firstLine="567"/>
        <w:jc w:val="both"/>
        <w:rPr>
          <w:rFonts w:cs="David" w:hint="cs"/>
          <w:rtl/>
        </w:rPr>
      </w:pPr>
      <w:r w:rsidRPr="0047689D">
        <w:rPr>
          <w:rFonts w:cs="David" w:hint="cs"/>
          <w:rtl/>
        </w:rPr>
        <w:t xml:space="preserve">פה אחד, אין נמנעים אין מתנגדים, הצעתך נתקבלה פה אחד. אני מודה לחברי הכנסת. </w:t>
      </w:r>
    </w:p>
    <w:p w14:paraId="564A547C" w14:textId="77777777" w:rsidR="0047689D" w:rsidRPr="0047689D" w:rsidRDefault="0047689D" w:rsidP="0047689D">
      <w:pPr>
        <w:bidi/>
        <w:jc w:val="both"/>
        <w:rPr>
          <w:rFonts w:cs="David" w:hint="cs"/>
          <w:rtl/>
        </w:rPr>
      </w:pPr>
    </w:p>
    <w:p w14:paraId="7C980757" w14:textId="77777777" w:rsidR="0047689D" w:rsidRPr="0047689D" w:rsidRDefault="0047689D" w:rsidP="0047689D">
      <w:pPr>
        <w:bidi/>
        <w:jc w:val="both"/>
        <w:rPr>
          <w:rFonts w:cs="David" w:hint="cs"/>
          <w:rtl/>
        </w:rPr>
      </w:pPr>
      <w:r w:rsidRPr="0047689D">
        <w:rPr>
          <w:rFonts w:cs="David" w:hint="cs"/>
          <w:u w:val="single"/>
          <w:rtl/>
        </w:rPr>
        <w:t>יו</w:t>
      </w:r>
      <w:r w:rsidRPr="0047689D">
        <w:rPr>
          <w:rFonts w:cs="David"/>
          <w:u w:val="single"/>
          <w:rtl/>
        </w:rPr>
        <w:t>"</w:t>
      </w:r>
      <w:r w:rsidRPr="0047689D">
        <w:rPr>
          <w:rFonts w:cs="David" w:hint="cs"/>
          <w:u w:val="single"/>
          <w:rtl/>
        </w:rPr>
        <w:t>ר רוחמה אברהם:</w:t>
      </w:r>
    </w:p>
    <w:p w14:paraId="6F5E7CD4" w14:textId="77777777" w:rsidR="0047689D" w:rsidRPr="0047689D" w:rsidRDefault="0047689D" w:rsidP="0047689D">
      <w:pPr>
        <w:bidi/>
        <w:jc w:val="both"/>
        <w:rPr>
          <w:rFonts w:cs="David" w:hint="cs"/>
          <w:rtl/>
        </w:rPr>
      </w:pPr>
    </w:p>
    <w:p w14:paraId="16E7C455" w14:textId="77777777" w:rsidR="0047689D" w:rsidRPr="0047689D" w:rsidRDefault="0047689D" w:rsidP="0047689D">
      <w:pPr>
        <w:bidi/>
        <w:jc w:val="both"/>
        <w:rPr>
          <w:rFonts w:cs="David" w:hint="cs"/>
          <w:rtl/>
        </w:rPr>
      </w:pPr>
      <w:r w:rsidRPr="0047689D">
        <w:rPr>
          <w:rFonts w:cs="David" w:hint="cs"/>
          <w:rtl/>
        </w:rPr>
        <w:tab/>
        <w:t>אתה רוצה שנחזור לדיון הראשון?</w:t>
      </w:r>
    </w:p>
    <w:p w14:paraId="5463B955" w14:textId="77777777" w:rsidR="0047689D" w:rsidRPr="0047689D" w:rsidRDefault="0047689D" w:rsidP="0047689D">
      <w:pPr>
        <w:bidi/>
        <w:jc w:val="both"/>
        <w:rPr>
          <w:rFonts w:cs="David" w:hint="cs"/>
          <w:rtl/>
        </w:rPr>
      </w:pPr>
    </w:p>
    <w:p w14:paraId="10C9E486" w14:textId="77777777" w:rsidR="0047689D" w:rsidRPr="0047689D" w:rsidRDefault="0047689D" w:rsidP="0047689D">
      <w:pPr>
        <w:bidi/>
        <w:jc w:val="both"/>
        <w:rPr>
          <w:rFonts w:cs="David" w:hint="cs"/>
          <w:rtl/>
        </w:rPr>
      </w:pPr>
      <w:r w:rsidRPr="0047689D">
        <w:rPr>
          <w:rFonts w:cs="David" w:hint="cs"/>
          <w:u w:val="single"/>
          <w:rtl/>
        </w:rPr>
        <w:t>גדעון סער:</w:t>
      </w:r>
    </w:p>
    <w:p w14:paraId="2C5098B6" w14:textId="77777777" w:rsidR="0047689D" w:rsidRPr="0047689D" w:rsidRDefault="0047689D" w:rsidP="0047689D">
      <w:pPr>
        <w:bidi/>
        <w:jc w:val="both"/>
        <w:rPr>
          <w:rFonts w:cs="David" w:hint="cs"/>
          <w:rtl/>
        </w:rPr>
      </w:pPr>
    </w:p>
    <w:p w14:paraId="2AFF4227" w14:textId="77777777" w:rsidR="0047689D" w:rsidRPr="0047689D" w:rsidRDefault="0047689D" w:rsidP="0047689D">
      <w:pPr>
        <w:bidi/>
        <w:ind w:firstLine="567"/>
        <w:jc w:val="both"/>
        <w:rPr>
          <w:rFonts w:cs="David" w:hint="cs"/>
          <w:rtl/>
        </w:rPr>
      </w:pPr>
      <w:r w:rsidRPr="0047689D">
        <w:rPr>
          <w:rFonts w:cs="David" w:hint="cs"/>
          <w:rtl/>
        </w:rPr>
        <w:t xml:space="preserve">אם יושב ראש הקואליציה מבקש שהות לשוחח על כך, אני מכבד את בקשתו. </w:t>
      </w:r>
    </w:p>
    <w:p w14:paraId="1D99A950" w14:textId="77777777" w:rsidR="0047689D" w:rsidRPr="0047689D" w:rsidRDefault="0047689D" w:rsidP="0047689D">
      <w:pPr>
        <w:bidi/>
        <w:jc w:val="both"/>
        <w:rPr>
          <w:rFonts w:cs="David" w:hint="cs"/>
          <w:rtl/>
        </w:rPr>
      </w:pPr>
    </w:p>
    <w:p w14:paraId="2B011F0E"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65113061" w14:textId="77777777" w:rsidR="0047689D" w:rsidRPr="0047689D" w:rsidRDefault="0047689D" w:rsidP="0047689D">
      <w:pPr>
        <w:bidi/>
        <w:jc w:val="both"/>
        <w:rPr>
          <w:rFonts w:cs="David" w:hint="cs"/>
          <w:rtl/>
        </w:rPr>
      </w:pPr>
    </w:p>
    <w:p w14:paraId="5F79E057" w14:textId="77777777" w:rsidR="0047689D" w:rsidRPr="0047689D" w:rsidRDefault="0047689D" w:rsidP="0047689D">
      <w:pPr>
        <w:bidi/>
        <w:ind w:firstLine="567"/>
        <w:jc w:val="both"/>
        <w:rPr>
          <w:rFonts w:cs="David" w:hint="cs"/>
          <w:rtl/>
        </w:rPr>
      </w:pPr>
      <w:r w:rsidRPr="0047689D">
        <w:rPr>
          <w:rFonts w:cs="David" w:hint="cs"/>
          <w:rtl/>
        </w:rPr>
        <w:t xml:space="preserve">אני רוצה להביא לתשומת לב חבריי שבשבוע הבא, ביום שלישי, ועדת הכנסת תערוך יום עיון בנושא חוק ההסדרים. ביום הזה אמורים להגיע מיטב בכירי המשק, שרי אוצר לשעבר ומי שייצג את העמדה של בית המשפט העליון הוא השופט בדימוס מישאל חשין. אני מבקשת מכל חברי הכנסת להיות נוכחים ביום הזה. זה יום חשוב לכנסת ולוועדת הכנסת תהיה אמירה חשובה מאוד לגבי ההתנהלות של ועדת הכנסת אל מול הממשלה. </w:t>
      </w:r>
    </w:p>
    <w:p w14:paraId="61A0410C" w14:textId="77777777" w:rsidR="0047689D" w:rsidRPr="0047689D" w:rsidRDefault="0047689D" w:rsidP="0047689D">
      <w:pPr>
        <w:bidi/>
        <w:jc w:val="both"/>
        <w:rPr>
          <w:rFonts w:cs="David" w:hint="cs"/>
          <w:rtl/>
        </w:rPr>
      </w:pPr>
      <w:r w:rsidRPr="0047689D">
        <w:rPr>
          <w:rFonts w:cs="David" w:hint="cs"/>
          <w:rtl/>
        </w:rPr>
        <w:t xml:space="preserve"> </w:t>
      </w:r>
    </w:p>
    <w:p w14:paraId="5BEC4239" w14:textId="77777777" w:rsidR="0047689D" w:rsidRPr="0047689D" w:rsidRDefault="0047689D" w:rsidP="0047689D">
      <w:pPr>
        <w:bidi/>
        <w:jc w:val="both"/>
        <w:rPr>
          <w:rFonts w:cs="David" w:hint="cs"/>
          <w:u w:val="single"/>
          <w:rtl/>
        </w:rPr>
      </w:pPr>
      <w:r w:rsidRPr="0047689D">
        <w:rPr>
          <w:rFonts w:cs="David" w:hint="cs"/>
          <w:u w:val="single"/>
          <w:rtl/>
        </w:rPr>
        <w:t>שאול דנאי:</w:t>
      </w:r>
    </w:p>
    <w:p w14:paraId="11B56EE2" w14:textId="77777777" w:rsidR="0047689D" w:rsidRPr="0047689D" w:rsidRDefault="0047689D" w:rsidP="0047689D">
      <w:pPr>
        <w:bidi/>
        <w:jc w:val="both"/>
        <w:rPr>
          <w:rFonts w:cs="David" w:hint="cs"/>
          <w:rtl/>
        </w:rPr>
      </w:pPr>
    </w:p>
    <w:p w14:paraId="786B9656" w14:textId="77777777" w:rsidR="0047689D" w:rsidRPr="0047689D" w:rsidRDefault="0047689D" w:rsidP="0047689D">
      <w:pPr>
        <w:bidi/>
        <w:jc w:val="both"/>
        <w:rPr>
          <w:rFonts w:cs="David" w:hint="cs"/>
          <w:rtl/>
        </w:rPr>
      </w:pPr>
      <w:r w:rsidRPr="0047689D">
        <w:rPr>
          <w:rFonts w:cs="David" w:hint="cs"/>
          <w:rtl/>
        </w:rPr>
        <w:tab/>
        <w:t xml:space="preserve">ההצעה בעניין 21 יום של תזכיר היא מחייבת תיקון של תקנון עבודת הממשלה והמשמעות של זה שזה כפוף להחלטת ממשלה. </w:t>
      </w:r>
    </w:p>
    <w:p w14:paraId="527350F6" w14:textId="77777777" w:rsidR="0047689D" w:rsidRPr="0047689D" w:rsidRDefault="0047689D" w:rsidP="0047689D">
      <w:pPr>
        <w:bidi/>
        <w:jc w:val="both"/>
        <w:rPr>
          <w:rFonts w:cs="David" w:hint="cs"/>
          <w:rtl/>
        </w:rPr>
      </w:pPr>
    </w:p>
    <w:p w14:paraId="2CF5C09D" w14:textId="77777777" w:rsidR="0047689D" w:rsidRPr="0047689D" w:rsidRDefault="0047689D" w:rsidP="0047689D">
      <w:pPr>
        <w:bidi/>
        <w:jc w:val="both"/>
        <w:rPr>
          <w:rFonts w:cs="David" w:hint="cs"/>
          <w:rtl/>
        </w:rPr>
      </w:pPr>
      <w:r w:rsidRPr="0047689D">
        <w:rPr>
          <w:rFonts w:cs="David" w:hint="cs"/>
          <w:u w:val="single"/>
          <w:rtl/>
        </w:rPr>
        <w:t>היו</w:t>
      </w:r>
      <w:r w:rsidRPr="0047689D">
        <w:rPr>
          <w:rFonts w:cs="David"/>
          <w:u w:val="single"/>
          <w:rtl/>
        </w:rPr>
        <w:t>"</w:t>
      </w:r>
      <w:r w:rsidRPr="0047689D">
        <w:rPr>
          <w:rFonts w:cs="David" w:hint="cs"/>
          <w:u w:val="single"/>
          <w:rtl/>
        </w:rPr>
        <w:t>ר רוחמה אברהם:</w:t>
      </w:r>
    </w:p>
    <w:p w14:paraId="6AEB194E" w14:textId="77777777" w:rsidR="0047689D" w:rsidRPr="0047689D" w:rsidRDefault="0047689D" w:rsidP="0047689D">
      <w:pPr>
        <w:bidi/>
        <w:jc w:val="both"/>
        <w:rPr>
          <w:rFonts w:cs="David" w:hint="cs"/>
          <w:rtl/>
        </w:rPr>
      </w:pPr>
    </w:p>
    <w:p w14:paraId="5836B01C" w14:textId="77777777" w:rsidR="0047689D" w:rsidRPr="0047689D" w:rsidRDefault="0047689D" w:rsidP="0047689D">
      <w:pPr>
        <w:bidi/>
        <w:ind w:firstLine="567"/>
        <w:jc w:val="both"/>
        <w:rPr>
          <w:rFonts w:cs="David" w:hint="cs"/>
          <w:rtl/>
        </w:rPr>
      </w:pPr>
      <w:r w:rsidRPr="0047689D">
        <w:rPr>
          <w:rFonts w:cs="David" w:hint="cs"/>
          <w:rtl/>
        </w:rPr>
        <w:t>הנושא הזה עוד לא נסגר. הישיבה נעולה.</w:t>
      </w:r>
    </w:p>
    <w:p w14:paraId="450EF5DE" w14:textId="77777777" w:rsidR="0047689D" w:rsidRPr="0047689D" w:rsidRDefault="0047689D" w:rsidP="0047689D">
      <w:pPr>
        <w:bidi/>
        <w:jc w:val="both"/>
        <w:rPr>
          <w:rFonts w:cs="David" w:hint="cs"/>
          <w:rtl/>
        </w:rPr>
      </w:pPr>
    </w:p>
    <w:p w14:paraId="69FB1B5D" w14:textId="77777777" w:rsidR="0047689D" w:rsidRPr="0047689D" w:rsidRDefault="0047689D" w:rsidP="0047689D">
      <w:pPr>
        <w:bidi/>
        <w:jc w:val="both"/>
        <w:rPr>
          <w:rFonts w:cs="David" w:hint="cs"/>
          <w:b/>
          <w:bCs/>
          <w:rtl/>
        </w:rPr>
      </w:pPr>
      <w:r w:rsidRPr="0047689D">
        <w:rPr>
          <w:rFonts w:cs="David" w:hint="cs"/>
          <w:b/>
          <w:bCs/>
          <w:rtl/>
        </w:rPr>
        <w:t>הישיבה ננעלה בשעה 15:10</w:t>
      </w:r>
    </w:p>
    <w:p w14:paraId="6155B731" w14:textId="77777777" w:rsidR="00552A80" w:rsidRPr="0047689D" w:rsidRDefault="00552A80" w:rsidP="0047689D">
      <w:pPr>
        <w:bidi/>
        <w:rPr>
          <w:rFonts w:cs="David" w:hint="cs"/>
          <w:rtl/>
        </w:rPr>
      </w:pPr>
    </w:p>
    <w:sectPr w:rsidR="00552A80" w:rsidRPr="0047689D" w:rsidSect="0047689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A62F6" w14:textId="77777777" w:rsidR="00000000" w:rsidRDefault="00CA21A4">
      <w:r>
        <w:separator/>
      </w:r>
    </w:p>
  </w:endnote>
  <w:endnote w:type="continuationSeparator" w:id="0">
    <w:p w14:paraId="51106AE6" w14:textId="77777777" w:rsidR="00000000" w:rsidRDefault="00CA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1CF08" w14:textId="77777777" w:rsidR="00000000" w:rsidRDefault="00CA21A4">
      <w:r>
        <w:separator/>
      </w:r>
    </w:p>
  </w:footnote>
  <w:footnote w:type="continuationSeparator" w:id="0">
    <w:p w14:paraId="29960975" w14:textId="77777777" w:rsidR="00000000" w:rsidRDefault="00CA2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5D2C" w14:textId="77777777" w:rsidR="0047689D" w:rsidRDefault="0047689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EB64DB5" w14:textId="77777777" w:rsidR="0047689D" w:rsidRDefault="0047689D">
    <w:pPr>
      <w:pStyle w:val="Header"/>
      <w:ind w:right="360"/>
      <w:jc w:val="both"/>
      <w:rPr>
        <w:rtl/>
      </w:rPr>
    </w:pPr>
  </w:p>
  <w:p w14:paraId="02CFE1BD" w14:textId="77777777" w:rsidR="0047689D" w:rsidRDefault="0047689D"/>
  <w:p w14:paraId="7C13BFFC" w14:textId="77777777" w:rsidR="0047689D" w:rsidRDefault="0047689D"/>
  <w:p w14:paraId="1CB92CD3" w14:textId="77777777" w:rsidR="0047689D" w:rsidRDefault="0047689D"/>
  <w:p w14:paraId="06F95207" w14:textId="77777777" w:rsidR="0047689D" w:rsidRDefault="0047689D"/>
  <w:p w14:paraId="25CC92F0" w14:textId="77777777" w:rsidR="0047689D" w:rsidRDefault="0047689D"/>
  <w:p w14:paraId="342DC419" w14:textId="77777777" w:rsidR="0047689D" w:rsidRDefault="0047689D"/>
  <w:p w14:paraId="5AC8D4CA" w14:textId="77777777" w:rsidR="0047689D" w:rsidRDefault="0047689D"/>
  <w:p w14:paraId="65981DD3" w14:textId="77777777" w:rsidR="0047689D" w:rsidRDefault="0047689D"/>
  <w:p w14:paraId="17BD1CB1" w14:textId="77777777" w:rsidR="0047689D" w:rsidRDefault="004768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E51D" w14:textId="77777777" w:rsidR="0047689D" w:rsidRDefault="0047689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6E45EB">
      <w:rPr>
        <w:rStyle w:val="PageNumber"/>
        <w:noProof/>
        <w:rtl/>
      </w:rPr>
      <w:t>1</w:t>
    </w:r>
    <w:r>
      <w:rPr>
        <w:rStyle w:val="PageNumber"/>
        <w:rtl/>
      </w:rPr>
      <w:fldChar w:fldCharType="end"/>
    </w:r>
  </w:p>
  <w:p w14:paraId="46186CAA" w14:textId="77777777" w:rsidR="0047689D" w:rsidRDefault="0047689D">
    <w:pPr>
      <w:pStyle w:val="Header"/>
      <w:ind w:right="360"/>
      <w:jc w:val="both"/>
      <w:rPr>
        <w:rStyle w:val="PageNumber"/>
        <w:rFonts w:hint="cs"/>
        <w:rtl/>
      </w:rPr>
    </w:pPr>
    <w:r>
      <w:rPr>
        <w:rtl/>
      </w:rPr>
      <w:t>ועדת</w:t>
    </w:r>
    <w:r>
      <w:rPr>
        <w:rStyle w:val="PageNumber"/>
        <w:rFonts w:hint="cs"/>
        <w:rtl/>
      </w:rPr>
      <w:t xml:space="preserve"> הכנסת</w:t>
    </w:r>
  </w:p>
  <w:p w14:paraId="320D9B96" w14:textId="77777777" w:rsidR="0047689D" w:rsidRDefault="0047689D">
    <w:pPr>
      <w:pStyle w:val="Header"/>
      <w:ind w:right="360"/>
      <w:jc w:val="both"/>
      <w:rPr>
        <w:rStyle w:val="PageNumber"/>
        <w:rFonts w:hint="cs"/>
        <w:rtl/>
      </w:rPr>
    </w:pPr>
    <w:r>
      <w:rPr>
        <w:rStyle w:val="PageNumber"/>
        <w:rFonts w:hint="cs"/>
        <w:rtl/>
      </w:rPr>
      <w:t>24/10/2006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78B"/>
    <w:multiLevelType w:val="hybridMultilevel"/>
    <w:tmpl w:val="AAFCF088"/>
    <w:lvl w:ilvl="0" w:tplc="EC7CEA36">
      <w:start w:val="1"/>
      <w:numFmt w:val="hebrew1"/>
      <w:lvlText w:val="%1."/>
      <w:lvlJc w:val="left"/>
      <w:pPr>
        <w:tabs>
          <w:tab w:val="num" w:pos="1575"/>
        </w:tabs>
        <w:ind w:left="1575" w:hanging="360"/>
      </w:pPr>
      <w:rPr>
        <w:rFonts w:hint="default"/>
      </w:rPr>
    </w:lvl>
    <w:lvl w:ilvl="1" w:tplc="04090019" w:tentative="1">
      <w:start w:val="1"/>
      <w:numFmt w:val="lowerLetter"/>
      <w:lvlText w:val="%2."/>
      <w:lvlJc w:val="left"/>
      <w:pPr>
        <w:tabs>
          <w:tab w:val="num" w:pos="2295"/>
        </w:tabs>
        <w:ind w:left="2295" w:hanging="360"/>
      </w:pPr>
    </w:lvl>
    <w:lvl w:ilvl="2" w:tplc="0409001B" w:tentative="1">
      <w:start w:val="1"/>
      <w:numFmt w:val="lowerRoman"/>
      <w:lvlText w:val="%3."/>
      <w:lvlJc w:val="right"/>
      <w:pPr>
        <w:tabs>
          <w:tab w:val="num" w:pos="3015"/>
        </w:tabs>
        <w:ind w:left="3015" w:hanging="180"/>
      </w:pPr>
    </w:lvl>
    <w:lvl w:ilvl="3" w:tplc="0409000F" w:tentative="1">
      <w:start w:val="1"/>
      <w:numFmt w:val="decimal"/>
      <w:lvlText w:val="%4."/>
      <w:lvlJc w:val="left"/>
      <w:pPr>
        <w:tabs>
          <w:tab w:val="num" w:pos="3735"/>
        </w:tabs>
        <w:ind w:left="3735" w:hanging="360"/>
      </w:pPr>
    </w:lvl>
    <w:lvl w:ilvl="4" w:tplc="04090019" w:tentative="1">
      <w:start w:val="1"/>
      <w:numFmt w:val="lowerLetter"/>
      <w:lvlText w:val="%5."/>
      <w:lvlJc w:val="left"/>
      <w:pPr>
        <w:tabs>
          <w:tab w:val="num" w:pos="4455"/>
        </w:tabs>
        <w:ind w:left="4455" w:hanging="360"/>
      </w:pPr>
    </w:lvl>
    <w:lvl w:ilvl="5" w:tplc="0409001B" w:tentative="1">
      <w:start w:val="1"/>
      <w:numFmt w:val="lowerRoman"/>
      <w:lvlText w:val="%6."/>
      <w:lvlJc w:val="right"/>
      <w:pPr>
        <w:tabs>
          <w:tab w:val="num" w:pos="5175"/>
        </w:tabs>
        <w:ind w:left="5175" w:hanging="180"/>
      </w:pPr>
    </w:lvl>
    <w:lvl w:ilvl="6" w:tplc="0409000F" w:tentative="1">
      <w:start w:val="1"/>
      <w:numFmt w:val="decimal"/>
      <w:lvlText w:val="%7."/>
      <w:lvlJc w:val="left"/>
      <w:pPr>
        <w:tabs>
          <w:tab w:val="num" w:pos="5895"/>
        </w:tabs>
        <w:ind w:left="5895" w:hanging="360"/>
      </w:pPr>
    </w:lvl>
    <w:lvl w:ilvl="7" w:tplc="04090019" w:tentative="1">
      <w:start w:val="1"/>
      <w:numFmt w:val="lowerLetter"/>
      <w:lvlText w:val="%8."/>
      <w:lvlJc w:val="left"/>
      <w:pPr>
        <w:tabs>
          <w:tab w:val="num" w:pos="6615"/>
        </w:tabs>
        <w:ind w:left="6615" w:hanging="360"/>
      </w:pPr>
    </w:lvl>
    <w:lvl w:ilvl="8" w:tplc="0409001B" w:tentative="1">
      <w:start w:val="1"/>
      <w:numFmt w:val="lowerRoman"/>
      <w:lvlText w:val="%9."/>
      <w:lvlJc w:val="right"/>
      <w:pPr>
        <w:tabs>
          <w:tab w:val="num" w:pos="7335"/>
        </w:tabs>
        <w:ind w:left="7335" w:hanging="180"/>
      </w:pPr>
    </w:lvl>
  </w:abstractNum>
  <w:abstractNum w:abstractNumId="1" w15:restartNumberingAfterBreak="0">
    <w:nsid w:val="3EE47A96"/>
    <w:multiLevelType w:val="hybridMultilevel"/>
    <w:tmpl w:val="D2BC0472"/>
    <w:lvl w:ilvl="0" w:tplc="2DBAB0EC">
      <w:start w:val="3"/>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03798597">
    <w:abstractNumId w:val="0"/>
  </w:num>
  <w:num w:numId="2" w16cid:durableId="199711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7518פרוטוקול_ישיבת_ועדה.doc"/>
    <w:docVar w:name="StartMode" w:val="3"/>
  </w:docVars>
  <w:rsids>
    <w:rsidRoot w:val="000D2A02"/>
    <w:rsid w:val="000D2A02"/>
    <w:rsid w:val="0047689D"/>
    <w:rsid w:val="00523969"/>
    <w:rsid w:val="00552A80"/>
    <w:rsid w:val="006E45EB"/>
    <w:rsid w:val="00965806"/>
    <w:rsid w:val="00CA21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53B4A6"/>
  <w15:chartTrackingRefBased/>
  <w15:docId w15:val="{5C3D1391-7886-471F-89D6-11E5F843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47689D"/>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47689D"/>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47689D"/>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47689D"/>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7689D"/>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47689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7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5058</Words>
  <Characters>28837</Characters>
  <Application>Microsoft Office Word</Application>
  <DocSecurity>0</DocSecurity>
  <Lines>240</Lines>
  <Paragraphs>67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