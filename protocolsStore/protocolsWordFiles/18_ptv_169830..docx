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77D7" w14:textId="77777777" w:rsidR="00C200F9" w:rsidRDefault="00C200F9" w:rsidP="00C200F9">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08DA685F" w14:textId="77777777" w:rsidR="00C200F9" w:rsidRDefault="00C200F9" w:rsidP="00C200F9">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3DE2C241" w14:textId="77777777" w:rsidR="00C200F9" w:rsidRDefault="00C200F9" w:rsidP="00C200F9">
      <w:pPr>
        <w:bidi/>
        <w:jc w:val="both"/>
        <w:rPr>
          <w:rFonts w:cs="David"/>
          <w:b/>
          <w:bCs/>
          <w:rtl/>
        </w:rPr>
      </w:pPr>
    </w:p>
    <w:p w14:paraId="3F4304DD" w14:textId="77777777" w:rsidR="00C200F9" w:rsidRDefault="00C200F9" w:rsidP="00C200F9">
      <w:pPr>
        <w:bidi/>
        <w:jc w:val="center"/>
        <w:outlineLvl w:val="0"/>
        <w:rPr>
          <w:rFonts w:cs="David" w:hint="cs"/>
          <w:b/>
          <w:bCs/>
          <w:rtl/>
        </w:rPr>
      </w:pPr>
    </w:p>
    <w:p w14:paraId="091E768B" w14:textId="77777777" w:rsidR="00C200F9" w:rsidRDefault="00C200F9" w:rsidP="00C200F9">
      <w:pPr>
        <w:bidi/>
        <w:jc w:val="center"/>
        <w:outlineLvl w:val="0"/>
        <w:rPr>
          <w:rFonts w:cs="David" w:hint="cs"/>
          <w:b/>
          <w:bCs/>
          <w:rtl/>
        </w:rPr>
      </w:pPr>
    </w:p>
    <w:p w14:paraId="70B66751" w14:textId="77777777" w:rsidR="00C200F9" w:rsidRDefault="00C200F9" w:rsidP="00C200F9">
      <w:pPr>
        <w:bidi/>
        <w:jc w:val="center"/>
        <w:outlineLvl w:val="0"/>
        <w:rPr>
          <w:rFonts w:cs="David" w:hint="cs"/>
          <w:b/>
          <w:bCs/>
          <w:rtl/>
        </w:rPr>
      </w:pPr>
    </w:p>
    <w:p w14:paraId="20A690CE" w14:textId="77777777" w:rsidR="00C200F9" w:rsidRDefault="00C200F9" w:rsidP="00C200F9">
      <w:pPr>
        <w:bidi/>
        <w:jc w:val="center"/>
        <w:outlineLvl w:val="0"/>
        <w:rPr>
          <w:rFonts w:cs="David" w:hint="cs"/>
          <w:b/>
          <w:bCs/>
          <w:rtl/>
        </w:rPr>
      </w:pPr>
      <w:r>
        <w:rPr>
          <w:rFonts w:cs="David"/>
          <w:b/>
          <w:bCs/>
          <w:rtl/>
        </w:rPr>
        <w:t xml:space="preserve">פרוטוקול מס' </w:t>
      </w:r>
      <w:r>
        <w:rPr>
          <w:rFonts w:cs="David" w:hint="cs"/>
          <w:b/>
          <w:bCs/>
          <w:rtl/>
        </w:rPr>
        <w:t>173</w:t>
      </w:r>
    </w:p>
    <w:p w14:paraId="310DE469" w14:textId="77777777" w:rsidR="00C200F9" w:rsidRDefault="00C200F9" w:rsidP="00C200F9">
      <w:pPr>
        <w:bidi/>
        <w:jc w:val="center"/>
        <w:outlineLvl w:val="0"/>
        <w:rPr>
          <w:rFonts w:cs="David" w:hint="cs"/>
          <w:b/>
          <w:bCs/>
          <w:rtl/>
        </w:rPr>
      </w:pPr>
      <w:r>
        <w:rPr>
          <w:rFonts w:cs="David"/>
          <w:b/>
          <w:bCs/>
          <w:rtl/>
        </w:rPr>
        <w:t>מישיב</w:t>
      </w:r>
      <w:r>
        <w:rPr>
          <w:rFonts w:cs="David" w:hint="cs"/>
          <w:b/>
          <w:bCs/>
          <w:rtl/>
        </w:rPr>
        <w:t>ת ועדת הכנסת</w:t>
      </w:r>
    </w:p>
    <w:p w14:paraId="7D00651C" w14:textId="77777777" w:rsidR="00C200F9" w:rsidRPr="0020136F" w:rsidRDefault="00C200F9" w:rsidP="00C200F9">
      <w:pPr>
        <w:bidi/>
        <w:jc w:val="center"/>
        <w:outlineLvl w:val="0"/>
        <w:rPr>
          <w:rFonts w:cs="David" w:hint="cs"/>
          <w:b/>
          <w:bCs/>
          <w:u w:val="single"/>
          <w:rtl/>
        </w:rPr>
      </w:pPr>
      <w:r>
        <w:rPr>
          <w:rFonts w:cs="David" w:hint="cs"/>
          <w:b/>
          <w:bCs/>
          <w:u w:val="single"/>
          <w:rtl/>
        </w:rPr>
        <w:t>שהתקיימה ביום שני כ"ב באדר ב' התשע"א (28 במרס 2011) בשעה 13:45</w:t>
      </w:r>
    </w:p>
    <w:p w14:paraId="1333E2A1" w14:textId="77777777" w:rsidR="00C200F9" w:rsidRDefault="00C200F9" w:rsidP="00C200F9">
      <w:pPr>
        <w:bidi/>
        <w:rPr>
          <w:rFonts w:cs="David"/>
          <w:b/>
          <w:bCs/>
          <w:u w:val="single"/>
          <w:rtl/>
        </w:rPr>
      </w:pPr>
    </w:p>
    <w:p w14:paraId="4889ECEA" w14:textId="77777777" w:rsidR="00C200F9" w:rsidRDefault="00C200F9" w:rsidP="00C200F9">
      <w:pPr>
        <w:bidi/>
        <w:rPr>
          <w:rFonts w:cs="David" w:hint="cs"/>
          <w:b/>
          <w:bCs/>
          <w:u w:val="single"/>
          <w:rtl/>
        </w:rPr>
      </w:pPr>
    </w:p>
    <w:p w14:paraId="6E52B036" w14:textId="77777777" w:rsidR="00C200F9" w:rsidRDefault="00C200F9" w:rsidP="00C200F9">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rtl/>
        </w:rPr>
        <w:t xml:space="preserve">1. בקשת הממשלה להקדמת הדיון בהצעת חוק שירותי הדת היהודיים (נוסח משולב) (תיקון </w:t>
      </w:r>
    </w:p>
    <w:p w14:paraId="753EF456" w14:textId="77777777" w:rsidR="00C200F9" w:rsidRDefault="00C200F9" w:rsidP="00C200F9">
      <w:pPr>
        <w:bidi/>
        <w:jc w:val="both"/>
        <w:rPr>
          <w:rFonts w:cs="David" w:hint="cs"/>
          <w:b/>
          <w:bCs/>
          <w:rtl/>
        </w:rPr>
      </w:pPr>
      <w:r>
        <w:rPr>
          <w:rFonts w:cs="David" w:hint="cs"/>
          <w:b/>
          <w:bCs/>
          <w:rtl/>
        </w:rPr>
        <w:t xml:space="preserve">                       מס' 17), התשע"א-2011 (מ/579), בקריאה הראשונה. </w:t>
      </w:r>
    </w:p>
    <w:p w14:paraId="0B3076AA" w14:textId="77777777" w:rsidR="00C200F9" w:rsidRDefault="00C200F9" w:rsidP="00C200F9">
      <w:pPr>
        <w:bidi/>
        <w:jc w:val="both"/>
        <w:rPr>
          <w:rFonts w:cs="David" w:hint="cs"/>
          <w:b/>
          <w:bCs/>
          <w:rtl/>
        </w:rPr>
      </w:pPr>
    </w:p>
    <w:p w14:paraId="5D450F21" w14:textId="77777777" w:rsidR="00C200F9" w:rsidRPr="00A8539C" w:rsidRDefault="00C200F9" w:rsidP="00C200F9">
      <w:pPr>
        <w:bidi/>
        <w:jc w:val="both"/>
        <w:rPr>
          <w:rFonts w:cs="David" w:hint="cs"/>
          <w:b/>
          <w:bCs/>
          <w:rtl/>
        </w:rPr>
      </w:pPr>
      <w:r>
        <w:rPr>
          <w:rFonts w:cs="David" w:hint="cs"/>
          <w:b/>
          <w:bCs/>
          <w:rtl/>
        </w:rPr>
        <w:t xml:space="preserve">  </w:t>
      </w:r>
      <w:r>
        <w:rPr>
          <w:rFonts w:cs="David" w:hint="cs"/>
          <w:b/>
          <w:bCs/>
          <w:rtl/>
        </w:rPr>
        <w:tab/>
        <w:t xml:space="preserve">      2. בחירת ממלא מקום ליושב ראש הכנסת בעת היעדרו מהארץ.</w:t>
      </w:r>
    </w:p>
    <w:p w14:paraId="3D6247BF" w14:textId="77777777" w:rsidR="00C200F9" w:rsidRDefault="00C200F9" w:rsidP="00C200F9">
      <w:pPr>
        <w:bidi/>
        <w:jc w:val="both"/>
        <w:rPr>
          <w:rFonts w:cs="David" w:hint="cs"/>
          <w:b/>
          <w:bCs/>
          <w:u w:val="single"/>
          <w:rtl/>
        </w:rPr>
      </w:pPr>
    </w:p>
    <w:p w14:paraId="7E672D4B" w14:textId="77777777" w:rsidR="00C200F9" w:rsidRDefault="00C200F9" w:rsidP="00C200F9">
      <w:pPr>
        <w:bidi/>
        <w:jc w:val="both"/>
        <w:rPr>
          <w:rFonts w:cs="David" w:hint="cs"/>
          <w:b/>
          <w:bCs/>
          <w:u w:val="single"/>
          <w:rtl/>
        </w:rPr>
      </w:pPr>
    </w:p>
    <w:p w14:paraId="57419E51" w14:textId="77777777" w:rsidR="00C200F9" w:rsidRDefault="00C200F9" w:rsidP="00C200F9">
      <w:pPr>
        <w:bidi/>
        <w:jc w:val="both"/>
        <w:rPr>
          <w:rFonts w:cs="David"/>
          <w:b/>
          <w:bCs/>
          <w:rtl/>
        </w:rPr>
      </w:pPr>
    </w:p>
    <w:p w14:paraId="0B635DE0" w14:textId="77777777" w:rsidR="00C200F9" w:rsidRDefault="00C200F9" w:rsidP="00C200F9">
      <w:pPr>
        <w:bidi/>
        <w:jc w:val="both"/>
        <w:outlineLvl w:val="0"/>
        <w:rPr>
          <w:rFonts w:cs="David"/>
          <w:b/>
          <w:bCs/>
          <w:u w:val="single"/>
          <w:rtl/>
        </w:rPr>
      </w:pPr>
      <w:r>
        <w:rPr>
          <w:rFonts w:cs="David"/>
          <w:b/>
          <w:bCs/>
          <w:u w:val="single"/>
          <w:rtl/>
        </w:rPr>
        <w:t>נכחו:</w:t>
      </w:r>
    </w:p>
    <w:p w14:paraId="7E1502AF" w14:textId="77777777" w:rsidR="00C200F9" w:rsidRDefault="00C200F9" w:rsidP="00C200F9">
      <w:pPr>
        <w:bidi/>
        <w:jc w:val="both"/>
        <w:outlineLvl w:val="0"/>
        <w:rPr>
          <w:rFonts w:cs="David" w:hint="cs"/>
          <w:rtl/>
        </w:rPr>
      </w:pPr>
      <w:r>
        <w:rPr>
          <w:rFonts w:cs="David"/>
          <w:b/>
          <w:bCs/>
          <w:u w:val="single"/>
          <w:rtl/>
        </w:rPr>
        <w:t>חברי הוועדה</w:t>
      </w:r>
      <w:r>
        <w:rPr>
          <w:rFonts w:cs="David"/>
          <w:rtl/>
        </w:rPr>
        <w:t>:</w:t>
      </w:r>
      <w:r>
        <w:rPr>
          <w:rFonts w:cs="David"/>
          <w:rtl/>
        </w:rPr>
        <w:tab/>
      </w:r>
    </w:p>
    <w:p w14:paraId="0714E924" w14:textId="77777777" w:rsidR="00C200F9" w:rsidRDefault="00C200F9" w:rsidP="00C200F9">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 </w:t>
      </w:r>
    </w:p>
    <w:p w14:paraId="4840BD67" w14:textId="77777777" w:rsidR="00C200F9" w:rsidRDefault="00C200F9" w:rsidP="00C200F9">
      <w:pPr>
        <w:bidi/>
        <w:jc w:val="both"/>
        <w:outlineLvl w:val="0"/>
        <w:rPr>
          <w:rFonts w:cs="David" w:hint="cs"/>
          <w:rtl/>
        </w:rPr>
      </w:pPr>
      <w:r>
        <w:rPr>
          <w:rFonts w:cs="David" w:hint="cs"/>
          <w:rtl/>
        </w:rPr>
        <w:t xml:space="preserve">נינו אבסדזה </w:t>
      </w:r>
    </w:p>
    <w:p w14:paraId="76AF0283" w14:textId="77777777" w:rsidR="00C200F9" w:rsidRDefault="00C200F9" w:rsidP="00C200F9">
      <w:pPr>
        <w:bidi/>
        <w:jc w:val="both"/>
        <w:outlineLvl w:val="0"/>
        <w:rPr>
          <w:rFonts w:cs="David" w:hint="cs"/>
          <w:rtl/>
        </w:rPr>
      </w:pPr>
      <w:r>
        <w:rPr>
          <w:rFonts w:cs="David" w:hint="cs"/>
          <w:rtl/>
        </w:rPr>
        <w:t>אורי אורבך</w:t>
      </w:r>
    </w:p>
    <w:p w14:paraId="33006396" w14:textId="77777777" w:rsidR="00C200F9" w:rsidRDefault="00C200F9" w:rsidP="00C200F9">
      <w:pPr>
        <w:bidi/>
        <w:jc w:val="both"/>
        <w:outlineLvl w:val="0"/>
        <w:rPr>
          <w:rFonts w:cs="David" w:hint="cs"/>
          <w:rtl/>
        </w:rPr>
      </w:pPr>
      <w:r>
        <w:rPr>
          <w:rFonts w:cs="David" w:hint="cs"/>
          <w:rtl/>
        </w:rPr>
        <w:t xml:space="preserve">ישראל אייכלר </w:t>
      </w:r>
    </w:p>
    <w:p w14:paraId="30F93F0B" w14:textId="77777777" w:rsidR="00C200F9" w:rsidRDefault="00C200F9" w:rsidP="00C200F9">
      <w:pPr>
        <w:bidi/>
        <w:jc w:val="both"/>
        <w:outlineLvl w:val="0"/>
        <w:rPr>
          <w:rFonts w:cs="David" w:hint="cs"/>
          <w:rtl/>
        </w:rPr>
      </w:pPr>
      <w:r>
        <w:rPr>
          <w:rFonts w:cs="David" w:hint="cs"/>
          <w:rtl/>
        </w:rPr>
        <w:t>רוברט אילטוב</w:t>
      </w:r>
    </w:p>
    <w:p w14:paraId="64F462C2" w14:textId="77777777" w:rsidR="00C200F9" w:rsidRDefault="00C200F9" w:rsidP="00C200F9">
      <w:pPr>
        <w:bidi/>
        <w:jc w:val="both"/>
        <w:outlineLvl w:val="0"/>
        <w:rPr>
          <w:rFonts w:cs="David" w:hint="cs"/>
          <w:rtl/>
        </w:rPr>
      </w:pPr>
      <w:r>
        <w:rPr>
          <w:rFonts w:cs="David" w:hint="cs"/>
          <w:rtl/>
        </w:rPr>
        <w:t xml:space="preserve">זאב אלקין </w:t>
      </w:r>
    </w:p>
    <w:p w14:paraId="0E7D9D8C" w14:textId="77777777" w:rsidR="00C200F9" w:rsidRDefault="00C200F9" w:rsidP="00C200F9">
      <w:pPr>
        <w:bidi/>
        <w:jc w:val="both"/>
        <w:outlineLvl w:val="0"/>
        <w:rPr>
          <w:rFonts w:cs="David" w:hint="cs"/>
          <w:rtl/>
        </w:rPr>
      </w:pPr>
      <w:r>
        <w:rPr>
          <w:rFonts w:cs="David" w:hint="cs"/>
          <w:rtl/>
        </w:rPr>
        <w:t>אופיר אקוניס</w:t>
      </w:r>
    </w:p>
    <w:p w14:paraId="0411BB03" w14:textId="77777777" w:rsidR="00C200F9" w:rsidRDefault="00C200F9" w:rsidP="00C200F9">
      <w:pPr>
        <w:bidi/>
        <w:jc w:val="both"/>
        <w:outlineLvl w:val="0"/>
        <w:rPr>
          <w:rFonts w:cs="David" w:hint="cs"/>
          <w:rtl/>
        </w:rPr>
      </w:pPr>
      <w:r>
        <w:rPr>
          <w:rFonts w:cs="David" w:hint="cs"/>
          <w:rtl/>
        </w:rPr>
        <w:t>נסים זאב</w:t>
      </w:r>
    </w:p>
    <w:p w14:paraId="37400994" w14:textId="77777777" w:rsidR="00C200F9" w:rsidRDefault="00C200F9" w:rsidP="00C200F9">
      <w:pPr>
        <w:bidi/>
        <w:jc w:val="both"/>
        <w:outlineLvl w:val="0"/>
        <w:rPr>
          <w:rFonts w:cs="David" w:hint="cs"/>
          <w:rtl/>
        </w:rPr>
      </w:pPr>
      <w:r>
        <w:rPr>
          <w:rFonts w:cs="David" w:hint="cs"/>
          <w:rtl/>
        </w:rPr>
        <w:t>שלמה מולה</w:t>
      </w:r>
    </w:p>
    <w:p w14:paraId="2EBC420B" w14:textId="77777777" w:rsidR="00C200F9" w:rsidRDefault="00C200F9" w:rsidP="00C200F9">
      <w:pPr>
        <w:bidi/>
        <w:jc w:val="both"/>
        <w:outlineLvl w:val="0"/>
        <w:rPr>
          <w:rFonts w:cs="David" w:hint="cs"/>
          <w:rtl/>
        </w:rPr>
      </w:pPr>
      <w:r>
        <w:rPr>
          <w:rFonts w:cs="David" w:hint="cs"/>
          <w:rtl/>
        </w:rPr>
        <w:t>אורי מקלב</w:t>
      </w:r>
    </w:p>
    <w:p w14:paraId="073E5A38" w14:textId="77777777" w:rsidR="00C200F9" w:rsidRDefault="00C200F9" w:rsidP="00C200F9">
      <w:pPr>
        <w:bidi/>
        <w:jc w:val="both"/>
        <w:outlineLvl w:val="0"/>
        <w:rPr>
          <w:rFonts w:cs="David" w:hint="cs"/>
          <w:rtl/>
        </w:rPr>
      </w:pPr>
      <w:r>
        <w:rPr>
          <w:rFonts w:cs="David" w:hint="cs"/>
          <w:rtl/>
        </w:rPr>
        <w:t>ציון פיניאן</w:t>
      </w:r>
    </w:p>
    <w:p w14:paraId="7E17CEFC" w14:textId="77777777" w:rsidR="00C200F9" w:rsidRDefault="00C200F9" w:rsidP="00C200F9">
      <w:pPr>
        <w:bidi/>
        <w:jc w:val="both"/>
        <w:outlineLvl w:val="0"/>
        <w:rPr>
          <w:rFonts w:cs="David" w:hint="cs"/>
          <w:rtl/>
        </w:rPr>
      </w:pPr>
      <w:r>
        <w:rPr>
          <w:rFonts w:cs="David" w:hint="cs"/>
          <w:rtl/>
        </w:rPr>
        <w:t>דוד רותם</w:t>
      </w:r>
    </w:p>
    <w:p w14:paraId="726CA609" w14:textId="77777777" w:rsidR="00C200F9" w:rsidRDefault="00C200F9" w:rsidP="00C200F9">
      <w:pPr>
        <w:bidi/>
        <w:jc w:val="both"/>
        <w:outlineLvl w:val="0"/>
        <w:rPr>
          <w:rFonts w:cs="David" w:hint="cs"/>
          <w:b/>
          <w:bCs/>
          <w:u w:val="single"/>
          <w:rtl/>
        </w:rPr>
      </w:pPr>
    </w:p>
    <w:p w14:paraId="4D2A9749" w14:textId="77777777" w:rsidR="00C200F9" w:rsidRDefault="00C200F9" w:rsidP="00C200F9">
      <w:pPr>
        <w:bidi/>
        <w:jc w:val="both"/>
        <w:outlineLvl w:val="0"/>
        <w:rPr>
          <w:rFonts w:cs="David" w:hint="cs"/>
          <w:rtl/>
        </w:rPr>
      </w:pPr>
      <w:r>
        <w:rPr>
          <w:rFonts w:cs="David"/>
          <w:b/>
          <w:bCs/>
          <w:u w:val="single"/>
          <w:rtl/>
        </w:rPr>
        <w:t>מוזמנים</w:t>
      </w:r>
      <w:r>
        <w:rPr>
          <w:rFonts w:cs="David"/>
          <w:rtl/>
        </w:rPr>
        <w:t>:</w:t>
      </w:r>
    </w:p>
    <w:p w14:paraId="75FABAA3" w14:textId="77777777" w:rsidR="00C200F9" w:rsidRDefault="00C200F9" w:rsidP="00C200F9">
      <w:pPr>
        <w:bidi/>
        <w:jc w:val="both"/>
        <w:outlineLvl w:val="0"/>
        <w:rPr>
          <w:rFonts w:cs="David" w:hint="cs"/>
          <w:rtl/>
        </w:rPr>
      </w:pPr>
      <w:r>
        <w:rPr>
          <w:rFonts w:cs="David" w:hint="cs"/>
          <w:rtl/>
        </w:rPr>
        <w:t xml:space="preserve">ח"כ יעקב מרגי </w:t>
      </w:r>
      <w:r>
        <w:rPr>
          <w:rFonts w:cs="David"/>
          <w:rtl/>
        </w:rPr>
        <w:t>–</w:t>
      </w:r>
      <w:r>
        <w:rPr>
          <w:rFonts w:cs="David" w:hint="cs"/>
          <w:rtl/>
        </w:rPr>
        <w:t xml:space="preserve"> השר לשירותי דת</w:t>
      </w:r>
    </w:p>
    <w:p w14:paraId="2ED6E75E" w14:textId="77777777" w:rsidR="00C200F9" w:rsidRDefault="00C200F9" w:rsidP="00C200F9">
      <w:pPr>
        <w:bidi/>
        <w:jc w:val="both"/>
        <w:outlineLvl w:val="0"/>
        <w:rPr>
          <w:rFonts w:cs="David" w:hint="cs"/>
          <w:rtl/>
        </w:rPr>
      </w:pPr>
      <w:r>
        <w:rPr>
          <w:rFonts w:cs="David" w:hint="cs"/>
          <w:rtl/>
        </w:rPr>
        <w:t xml:space="preserve">ירדנה מלר-הורוביץ </w:t>
      </w:r>
      <w:r>
        <w:rPr>
          <w:rFonts w:cs="David"/>
          <w:rtl/>
        </w:rPr>
        <w:t>–</w:t>
      </w:r>
      <w:r>
        <w:rPr>
          <w:rFonts w:cs="David" w:hint="cs"/>
          <w:rtl/>
        </w:rPr>
        <w:t xml:space="preserve"> מזכירת הכנסת</w:t>
      </w:r>
    </w:p>
    <w:p w14:paraId="0576C736" w14:textId="77777777" w:rsidR="00C200F9" w:rsidRDefault="00C200F9" w:rsidP="00C200F9">
      <w:pPr>
        <w:bidi/>
        <w:jc w:val="both"/>
        <w:outlineLvl w:val="0"/>
        <w:rPr>
          <w:rFonts w:cs="David" w:hint="cs"/>
          <w:rtl/>
        </w:rPr>
      </w:pPr>
      <w:r>
        <w:rPr>
          <w:rFonts w:cs="David" w:hint="cs"/>
          <w:rtl/>
        </w:rPr>
        <w:t xml:space="preserve">שגית אפיק </w:t>
      </w:r>
      <w:r>
        <w:rPr>
          <w:rFonts w:cs="David"/>
          <w:rtl/>
        </w:rPr>
        <w:t>–</w:t>
      </w:r>
      <w:r>
        <w:rPr>
          <w:rFonts w:cs="David" w:hint="cs"/>
          <w:rtl/>
        </w:rPr>
        <w:t xml:space="preserve"> יועצת משפטית לוועדת הכספים, כנסת</w:t>
      </w:r>
    </w:p>
    <w:p w14:paraId="38C50FBA" w14:textId="77777777" w:rsidR="00C200F9" w:rsidRDefault="00C200F9" w:rsidP="00C200F9">
      <w:pPr>
        <w:bidi/>
        <w:jc w:val="both"/>
        <w:outlineLvl w:val="0"/>
        <w:rPr>
          <w:rFonts w:cs="David" w:hint="cs"/>
          <w:rtl/>
        </w:rPr>
      </w:pPr>
    </w:p>
    <w:p w14:paraId="7AF91361" w14:textId="77777777" w:rsidR="00C200F9" w:rsidRDefault="00C200F9" w:rsidP="00C200F9">
      <w:pPr>
        <w:bidi/>
        <w:jc w:val="both"/>
        <w:outlineLvl w:val="0"/>
        <w:rPr>
          <w:rFonts w:cs="David" w:hint="cs"/>
          <w:rtl/>
        </w:rPr>
      </w:pPr>
    </w:p>
    <w:p w14:paraId="40697503" w14:textId="77777777" w:rsidR="00C200F9" w:rsidRDefault="00C200F9" w:rsidP="00C200F9">
      <w:pPr>
        <w:bidi/>
        <w:jc w:val="both"/>
        <w:outlineLvl w:val="0"/>
        <w:rPr>
          <w:rFonts w:cs="David" w:hint="cs"/>
          <w:rtl/>
        </w:rPr>
      </w:pPr>
      <w:r>
        <w:rPr>
          <w:rFonts w:cs="David" w:hint="cs"/>
          <w:b/>
          <w:bCs/>
          <w:u w:val="single"/>
          <w:rtl/>
        </w:rPr>
        <w:t>ייעוץ משפטי:</w:t>
      </w:r>
      <w:r>
        <w:rPr>
          <w:rFonts w:cs="David" w:hint="cs"/>
          <w:rtl/>
        </w:rPr>
        <w:t xml:space="preserve"> ארבל אסטרחן</w:t>
      </w:r>
    </w:p>
    <w:p w14:paraId="28BAC8D6" w14:textId="77777777" w:rsidR="00C200F9" w:rsidRPr="00557A2D" w:rsidRDefault="00C200F9" w:rsidP="00C200F9">
      <w:pPr>
        <w:bidi/>
        <w:jc w:val="both"/>
        <w:outlineLvl w:val="0"/>
        <w:rPr>
          <w:rFonts w:cs="David" w:hint="cs"/>
          <w:rtl/>
        </w:rPr>
      </w:pPr>
    </w:p>
    <w:p w14:paraId="20B77DEE" w14:textId="77777777" w:rsidR="00C200F9" w:rsidRDefault="00C200F9" w:rsidP="00C200F9">
      <w:pPr>
        <w:bidi/>
        <w:jc w:val="both"/>
        <w:outlineLvl w:val="0"/>
        <w:rPr>
          <w:rFonts w:cs="David" w:hint="cs"/>
          <w:b/>
          <w:bCs/>
          <w:u w:val="single"/>
          <w:rtl/>
        </w:rPr>
      </w:pPr>
      <w:r>
        <w:rPr>
          <w:rFonts w:cs="David"/>
          <w:b/>
          <w:bCs/>
          <w:u w:val="single"/>
          <w:rtl/>
        </w:rPr>
        <w:t>מנהלת הוועדה</w:t>
      </w:r>
      <w:r>
        <w:rPr>
          <w:rFonts w:cs="David"/>
          <w:rtl/>
        </w:rPr>
        <w:t>:</w:t>
      </w:r>
      <w:r>
        <w:rPr>
          <w:rFonts w:cs="David"/>
          <w:rtl/>
        </w:rPr>
        <w:tab/>
      </w:r>
      <w:r>
        <w:rPr>
          <w:rFonts w:cs="David" w:hint="cs"/>
          <w:rtl/>
        </w:rPr>
        <w:t>אתי בן יוסף</w:t>
      </w:r>
    </w:p>
    <w:p w14:paraId="3A66D22D" w14:textId="77777777" w:rsidR="00C200F9" w:rsidRDefault="00C200F9" w:rsidP="00C200F9">
      <w:pPr>
        <w:bidi/>
        <w:jc w:val="both"/>
        <w:outlineLvl w:val="0"/>
        <w:rPr>
          <w:rFonts w:cs="David" w:hint="cs"/>
          <w:b/>
          <w:bCs/>
          <w:u w:val="single"/>
          <w:rtl/>
        </w:rPr>
      </w:pPr>
    </w:p>
    <w:p w14:paraId="1599E377" w14:textId="77777777" w:rsidR="00C200F9" w:rsidRDefault="00C200F9" w:rsidP="00C200F9">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p>
    <w:p w14:paraId="4BB7FAE9" w14:textId="77777777" w:rsidR="00C200F9" w:rsidRPr="00F60A07" w:rsidRDefault="00C200F9" w:rsidP="00C200F9">
      <w:pPr>
        <w:bidi/>
        <w:jc w:val="center"/>
        <w:rPr>
          <w:rFonts w:cs="David" w:hint="cs"/>
          <w:b/>
          <w:bCs/>
          <w:u w:val="single"/>
          <w:rtl/>
        </w:rPr>
      </w:pPr>
      <w:r>
        <w:rPr>
          <w:rFonts w:cs="David"/>
          <w:rtl/>
        </w:rPr>
        <w:br w:type="page"/>
      </w:r>
      <w:r w:rsidRPr="00F60A07">
        <w:rPr>
          <w:rFonts w:cs="David" w:hint="cs"/>
          <w:b/>
          <w:bCs/>
          <w:u w:val="single"/>
          <w:rtl/>
        </w:rPr>
        <w:lastRenderedPageBreak/>
        <w:t>1. בקשת הממשלה להקדמת הדיון בהצעת חוק שירותי הדת היהודיים (נוסח משולב) (תיקון</w:t>
      </w:r>
    </w:p>
    <w:p w14:paraId="6C219CB3" w14:textId="77777777" w:rsidR="00C200F9" w:rsidRPr="00F60A07" w:rsidRDefault="00C200F9" w:rsidP="00C200F9">
      <w:pPr>
        <w:bidi/>
        <w:jc w:val="center"/>
        <w:rPr>
          <w:rFonts w:cs="David" w:hint="cs"/>
          <w:b/>
          <w:bCs/>
          <w:u w:val="single"/>
          <w:rtl/>
        </w:rPr>
      </w:pPr>
      <w:r w:rsidRPr="00F60A07">
        <w:rPr>
          <w:rFonts w:cs="David" w:hint="cs"/>
          <w:b/>
          <w:bCs/>
          <w:u w:val="single"/>
          <w:rtl/>
        </w:rPr>
        <w:t>מס' 17), התשע"א-2011 (מ/579), בקריאה הראשונה.</w:t>
      </w:r>
    </w:p>
    <w:p w14:paraId="608579FC" w14:textId="77777777" w:rsidR="00C200F9" w:rsidRPr="00F60A07" w:rsidRDefault="00C200F9" w:rsidP="00C200F9">
      <w:pPr>
        <w:bidi/>
        <w:jc w:val="center"/>
        <w:rPr>
          <w:rFonts w:cs="David" w:hint="cs"/>
          <w:b/>
          <w:bCs/>
          <w:u w:val="single"/>
          <w:rtl/>
        </w:rPr>
      </w:pPr>
    </w:p>
    <w:p w14:paraId="7BA5953B" w14:textId="77777777" w:rsidR="00C200F9" w:rsidRDefault="00C200F9" w:rsidP="00C200F9">
      <w:pPr>
        <w:bidi/>
        <w:jc w:val="center"/>
        <w:rPr>
          <w:rFonts w:cs="David" w:hint="cs"/>
          <w:b/>
          <w:bCs/>
          <w:rtl/>
        </w:rPr>
      </w:pPr>
    </w:p>
    <w:p w14:paraId="1A5AECBA" w14:textId="77777777" w:rsidR="00C200F9" w:rsidRPr="00A8539C" w:rsidRDefault="00C200F9" w:rsidP="00C200F9">
      <w:pPr>
        <w:bidi/>
        <w:jc w:val="center"/>
        <w:rPr>
          <w:rFonts w:cs="David" w:hint="cs"/>
          <w:b/>
          <w:bCs/>
          <w:rtl/>
        </w:rPr>
      </w:pPr>
    </w:p>
    <w:p w14:paraId="2D384B73" w14:textId="77777777" w:rsidR="00C200F9" w:rsidRDefault="00C200F9" w:rsidP="00C200F9">
      <w:pPr>
        <w:keepNext/>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63B3573D" w14:textId="77777777" w:rsidR="00C200F9" w:rsidRDefault="00C200F9" w:rsidP="00C200F9">
      <w:pPr>
        <w:bidi/>
        <w:jc w:val="both"/>
        <w:rPr>
          <w:rFonts w:cs="David" w:hint="cs"/>
          <w:u w:val="single"/>
          <w:rtl/>
        </w:rPr>
      </w:pPr>
    </w:p>
    <w:p w14:paraId="72269E8B" w14:textId="77777777" w:rsidR="00C200F9" w:rsidRDefault="00C200F9" w:rsidP="00C200F9">
      <w:pPr>
        <w:bidi/>
        <w:jc w:val="both"/>
        <w:rPr>
          <w:rFonts w:cs="David" w:hint="cs"/>
          <w:rtl/>
        </w:rPr>
      </w:pPr>
      <w:r>
        <w:rPr>
          <w:rFonts w:cs="David" w:hint="cs"/>
          <w:rtl/>
        </w:rPr>
        <w:tab/>
        <w:t xml:space="preserve">רבותיי, צהריים טובים. אני פותח את הישיבה. יש לנו שני נושאים על סדר היום, ואנחנו נפתח בנושא הראשון </w:t>
      </w:r>
      <w:r>
        <w:rPr>
          <w:rFonts w:cs="David"/>
          <w:rtl/>
        </w:rPr>
        <w:t>–</w:t>
      </w:r>
      <w:r>
        <w:rPr>
          <w:rFonts w:cs="David" w:hint="cs"/>
          <w:rtl/>
        </w:rPr>
        <w:t xml:space="preserve"> בקשת הממשלה להקדמת הדיון בהצעת חוק שירותי הדת היהודיים (נוסח משולב) (תיקון מס' 17), התשע"א-2011 (מ/579) בקריאה ראשונה. מכבד אותנו כבוד השר מרגי בנוכחותו כאן. בבקשה. </w:t>
      </w:r>
    </w:p>
    <w:p w14:paraId="4E9D1D1A" w14:textId="77777777" w:rsidR="00C200F9" w:rsidRDefault="00C200F9" w:rsidP="00C200F9">
      <w:pPr>
        <w:bidi/>
        <w:jc w:val="both"/>
        <w:rPr>
          <w:rFonts w:cs="David" w:hint="cs"/>
          <w:rtl/>
        </w:rPr>
      </w:pPr>
    </w:p>
    <w:p w14:paraId="7C7249C8" w14:textId="77777777" w:rsidR="00C200F9" w:rsidRDefault="00C200F9" w:rsidP="00C200F9">
      <w:pPr>
        <w:bidi/>
        <w:jc w:val="both"/>
        <w:rPr>
          <w:rFonts w:cs="David" w:hint="cs"/>
          <w:u w:val="single"/>
          <w:rtl/>
        </w:rPr>
      </w:pPr>
      <w:r>
        <w:rPr>
          <w:rFonts w:cs="David" w:hint="cs"/>
          <w:u w:val="single"/>
          <w:rtl/>
        </w:rPr>
        <w:t>השר לענייני דת יעקב מרגי</w:t>
      </w:r>
      <w:r w:rsidRPr="00E36EB4">
        <w:rPr>
          <w:rFonts w:cs="David" w:hint="cs"/>
          <w:u w:val="single"/>
          <w:rtl/>
        </w:rPr>
        <w:t>:</w:t>
      </w:r>
    </w:p>
    <w:p w14:paraId="4785679B" w14:textId="77777777" w:rsidR="00C200F9" w:rsidRDefault="00C200F9" w:rsidP="00C200F9">
      <w:pPr>
        <w:bidi/>
        <w:jc w:val="both"/>
        <w:rPr>
          <w:rFonts w:cs="David" w:hint="cs"/>
          <w:u w:val="single"/>
          <w:rtl/>
        </w:rPr>
      </w:pPr>
    </w:p>
    <w:p w14:paraId="63E47927" w14:textId="77777777" w:rsidR="00C200F9" w:rsidRDefault="00C200F9" w:rsidP="00C200F9">
      <w:pPr>
        <w:bidi/>
        <w:jc w:val="both"/>
        <w:rPr>
          <w:rFonts w:cs="David" w:hint="cs"/>
          <w:rtl/>
        </w:rPr>
      </w:pPr>
      <w:r>
        <w:rPr>
          <w:rFonts w:cs="David" w:hint="cs"/>
          <w:rtl/>
        </w:rPr>
        <w:tab/>
        <w:t>אני ברשותכם אסביר רק למה הדחיפות, לא מה החוק. הדחיפות היא בכך שבגלל אילוצים של ועדת הכספים, סדר יום עמוס, ששינסקי, לא הספקנו להעביר תיקון לאישור של אמות המידה לתקצוב המועצות הדתיות. יצא מכך ששיעור התקצוב של המועצות הדתיות חוזר להיות מה שהיה לפני התיקון מכיוון שכל שנה, תוך 60 יום מאישור התקציב, חייב לעבור לאישור ועדת הכספים. היום המצב הזה גורם לקרוב ל-80 רשויות מקומיות נזק תקציבי כי הן יצטרכו לתקצב יותר את המועצות הדתיות כי אמות המידה קובעות- -</w:t>
      </w:r>
    </w:p>
    <w:p w14:paraId="4F08B0D2" w14:textId="77777777" w:rsidR="00C200F9" w:rsidRDefault="00C200F9" w:rsidP="00C200F9">
      <w:pPr>
        <w:bidi/>
        <w:jc w:val="both"/>
        <w:rPr>
          <w:rFonts w:cs="David" w:hint="cs"/>
          <w:rtl/>
        </w:rPr>
      </w:pPr>
    </w:p>
    <w:p w14:paraId="1B745876" w14:textId="77777777" w:rsidR="00C200F9" w:rsidRDefault="00C200F9" w:rsidP="00C200F9">
      <w:pPr>
        <w:bidi/>
        <w:jc w:val="both"/>
        <w:rPr>
          <w:rFonts w:cs="David" w:hint="cs"/>
          <w:u w:val="single"/>
          <w:rtl/>
        </w:rPr>
      </w:pPr>
      <w:r>
        <w:rPr>
          <w:rFonts w:cs="David" w:hint="cs"/>
          <w:u w:val="single"/>
          <w:rtl/>
        </w:rPr>
        <w:t>קריאה:</w:t>
      </w:r>
    </w:p>
    <w:p w14:paraId="5972571F" w14:textId="77777777" w:rsidR="00C200F9" w:rsidRDefault="00C200F9" w:rsidP="00C200F9">
      <w:pPr>
        <w:bidi/>
        <w:jc w:val="both"/>
        <w:rPr>
          <w:rFonts w:cs="David" w:hint="cs"/>
          <w:u w:val="single"/>
          <w:rtl/>
        </w:rPr>
      </w:pPr>
    </w:p>
    <w:p w14:paraId="12851934" w14:textId="77777777" w:rsidR="00C200F9" w:rsidRDefault="00C200F9" w:rsidP="00C200F9">
      <w:pPr>
        <w:bidi/>
        <w:jc w:val="both"/>
        <w:rPr>
          <w:rFonts w:cs="David" w:hint="cs"/>
          <w:rtl/>
        </w:rPr>
      </w:pPr>
      <w:r>
        <w:rPr>
          <w:rFonts w:cs="David" w:hint="cs"/>
          <w:rtl/>
        </w:rPr>
        <w:tab/>
        <w:t>40-60.</w:t>
      </w:r>
    </w:p>
    <w:p w14:paraId="1724AAAC" w14:textId="77777777" w:rsidR="00C200F9" w:rsidRDefault="00C200F9" w:rsidP="00C200F9">
      <w:pPr>
        <w:bidi/>
        <w:jc w:val="both"/>
        <w:rPr>
          <w:rFonts w:cs="David" w:hint="cs"/>
          <w:rtl/>
        </w:rPr>
      </w:pPr>
    </w:p>
    <w:p w14:paraId="74B44699" w14:textId="77777777" w:rsidR="00C200F9" w:rsidRDefault="00C200F9" w:rsidP="00C200F9">
      <w:pPr>
        <w:bidi/>
        <w:jc w:val="both"/>
        <w:rPr>
          <w:rFonts w:cs="David"/>
          <w:u w:val="single"/>
        </w:rPr>
      </w:pPr>
      <w:r>
        <w:rPr>
          <w:rFonts w:cs="David" w:hint="cs"/>
          <w:u w:val="single"/>
          <w:rtl/>
        </w:rPr>
        <w:t>השר לענייני דת יעקב מרגי:</w:t>
      </w:r>
    </w:p>
    <w:p w14:paraId="43054BAD" w14:textId="77777777" w:rsidR="00C200F9" w:rsidRDefault="00C200F9" w:rsidP="00C200F9">
      <w:pPr>
        <w:bidi/>
        <w:jc w:val="both"/>
        <w:rPr>
          <w:rFonts w:cs="David" w:hint="cs"/>
          <w:u w:val="single"/>
          <w:rtl/>
        </w:rPr>
      </w:pPr>
    </w:p>
    <w:p w14:paraId="3D34FB7F" w14:textId="77777777" w:rsidR="00C200F9" w:rsidRPr="00FF7C6B" w:rsidRDefault="00C200F9" w:rsidP="00C200F9">
      <w:pPr>
        <w:bidi/>
        <w:jc w:val="both"/>
        <w:rPr>
          <w:rFonts w:cs="David" w:hint="cs"/>
          <w:rtl/>
        </w:rPr>
      </w:pPr>
      <w:r>
        <w:rPr>
          <w:rFonts w:cs="David" w:hint="cs"/>
          <w:rtl/>
        </w:rPr>
        <w:tab/>
        <w:t>לא, חוק שירותי הדת היו במקור 60-40- -</w:t>
      </w:r>
    </w:p>
    <w:p w14:paraId="34A11433" w14:textId="77777777" w:rsidR="00C200F9" w:rsidRDefault="00C200F9" w:rsidP="00C200F9">
      <w:pPr>
        <w:bidi/>
        <w:jc w:val="both"/>
        <w:rPr>
          <w:rFonts w:cs="David" w:hint="cs"/>
          <w:rtl/>
        </w:rPr>
      </w:pPr>
    </w:p>
    <w:p w14:paraId="2290B2EF" w14:textId="77777777" w:rsidR="00C200F9" w:rsidRDefault="00C200F9" w:rsidP="00C200F9">
      <w:pPr>
        <w:bidi/>
        <w:jc w:val="both"/>
        <w:rPr>
          <w:rFonts w:cs="David" w:hint="cs"/>
          <w:u w:val="single"/>
          <w:rtl/>
        </w:rPr>
      </w:pPr>
      <w:r>
        <w:rPr>
          <w:rFonts w:cs="David" w:hint="cs"/>
          <w:u w:val="single"/>
          <w:rtl/>
        </w:rPr>
        <w:t>אורי אורבך</w:t>
      </w:r>
      <w:r w:rsidRPr="00E36EB4">
        <w:rPr>
          <w:rFonts w:cs="David" w:hint="cs"/>
          <w:u w:val="single"/>
          <w:rtl/>
        </w:rPr>
        <w:t>:</w:t>
      </w:r>
    </w:p>
    <w:p w14:paraId="242D3C77" w14:textId="77777777" w:rsidR="00C200F9" w:rsidRDefault="00C200F9" w:rsidP="00C200F9">
      <w:pPr>
        <w:bidi/>
        <w:jc w:val="both"/>
        <w:rPr>
          <w:rFonts w:cs="David" w:hint="cs"/>
          <w:u w:val="single"/>
          <w:rtl/>
        </w:rPr>
      </w:pPr>
    </w:p>
    <w:p w14:paraId="76755933" w14:textId="77777777" w:rsidR="00C200F9" w:rsidRDefault="00C200F9" w:rsidP="00C200F9">
      <w:pPr>
        <w:bidi/>
        <w:jc w:val="both"/>
        <w:rPr>
          <w:rFonts w:cs="David" w:hint="cs"/>
          <w:rtl/>
        </w:rPr>
      </w:pPr>
      <w:r>
        <w:rPr>
          <w:rFonts w:cs="David" w:hint="cs"/>
          <w:rtl/>
        </w:rPr>
        <w:tab/>
        <w:t>חוץ מהרשויות החזקות.</w:t>
      </w:r>
    </w:p>
    <w:p w14:paraId="0EEBEDAB" w14:textId="77777777" w:rsidR="00C200F9" w:rsidRDefault="00C200F9" w:rsidP="00C200F9">
      <w:pPr>
        <w:bidi/>
        <w:jc w:val="both"/>
        <w:rPr>
          <w:rFonts w:cs="David" w:hint="cs"/>
          <w:rtl/>
        </w:rPr>
      </w:pPr>
    </w:p>
    <w:p w14:paraId="0C098195" w14:textId="77777777" w:rsidR="00C200F9" w:rsidRDefault="00C200F9" w:rsidP="00C200F9">
      <w:pPr>
        <w:bidi/>
        <w:jc w:val="both"/>
        <w:rPr>
          <w:rFonts w:cs="David"/>
          <w:u w:val="single"/>
        </w:rPr>
      </w:pPr>
      <w:r>
        <w:rPr>
          <w:rFonts w:cs="David" w:hint="cs"/>
          <w:u w:val="single"/>
          <w:rtl/>
        </w:rPr>
        <w:t>השר לענייני דת יעקב מרגי:</w:t>
      </w:r>
    </w:p>
    <w:p w14:paraId="63BCD70A" w14:textId="77777777" w:rsidR="00C200F9" w:rsidRDefault="00C200F9" w:rsidP="00C200F9">
      <w:pPr>
        <w:bidi/>
        <w:jc w:val="both"/>
        <w:rPr>
          <w:rFonts w:cs="David" w:hint="cs"/>
          <w:u w:val="single"/>
          <w:rtl/>
        </w:rPr>
      </w:pPr>
    </w:p>
    <w:p w14:paraId="5E929763" w14:textId="77777777" w:rsidR="00C200F9" w:rsidRDefault="00C200F9" w:rsidP="00C200F9">
      <w:pPr>
        <w:bidi/>
        <w:jc w:val="both"/>
        <w:rPr>
          <w:rFonts w:cs="David" w:hint="cs"/>
          <w:rtl/>
        </w:rPr>
      </w:pPr>
      <w:r>
        <w:rPr>
          <w:rFonts w:cs="David" w:hint="cs"/>
          <w:rtl/>
        </w:rPr>
        <w:tab/>
        <w:t>- - בתיקון יוצא שכ-20 רשויות חזקות מתקצבות יותר, ואז כל הרשויות האחרות מתקצבות פחות. ללא האישור של ועדת הכספים אנחנו נאלצים לחזור ל-60-40. היום במצב הביניים שכולם ממתינים ראשי הרשויות החלשות לא מעבירות 60-40, אלא מעבירות לפי מה שהיה בשנה שעברה, אנחנו לא יכולים להעביר לפי שיעור תקציב, אלא מעבירים כדי שתהיה לנו רשת ביטחון שנוכל לגבות, ויוצא מכך שיש להם משבר תקציבי.</w:t>
      </w:r>
    </w:p>
    <w:p w14:paraId="38C69B5D" w14:textId="77777777" w:rsidR="00C200F9" w:rsidRDefault="00C200F9" w:rsidP="00C200F9">
      <w:pPr>
        <w:bidi/>
        <w:jc w:val="both"/>
        <w:rPr>
          <w:rFonts w:cs="David" w:hint="cs"/>
          <w:rtl/>
        </w:rPr>
      </w:pPr>
    </w:p>
    <w:p w14:paraId="364315ED" w14:textId="77777777" w:rsidR="00C200F9" w:rsidRDefault="00C200F9" w:rsidP="00C200F9">
      <w:pPr>
        <w:bidi/>
        <w:jc w:val="both"/>
        <w:rPr>
          <w:rFonts w:cs="David" w:hint="cs"/>
          <w:u w:val="single"/>
          <w:rtl/>
        </w:rPr>
      </w:pPr>
      <w:r>
        <w:rPr>
          <w:rFonts w:cs="David" w:hint="cs"/>
          <w:u w:val="single"/>
          <w:rtl/>
        </w:rPr>
        <w:t>שלמה מולה:</w:t>
      </w:r>
    </w:p>
    <w:p w14:paraId="46AD0874" w14:textId="77777777" w:rsidR="00C200F9" w:rsidRDefault="00C200F9" w:rsidP="00C200F9">
      <w:pPr>
        <w:bidi/>
        <w:jc w:val="both"/>
        <w:rPr>
          <w:rFonts w:cs="David" w:hint="cs"/>
          <w:u w:val="single"/>
          <w:rtl/>
        </w:rPr>
      </w:pPr>
    </w:p>
    <w:p w14:paraId="772A1E6F" w14:textId="77777777" w:rsidR="00C200F9" w:rsidRPr="00BB0747" w:rsidRDefault="00C200F9" w:rsidP="00C200F9">
      <w:pPr>
        <w:bidi/>
        <w:jc w:val="both"/>
        <w:rPr>
          <w:rFonts w:cs="David" w:hint="cs"/>
          <w:rtl/>
        </w:rPr>
      </w:pPr>
      <w:r>
        <w:rPr>
          <w:rFonts w:cs="David" w:hint="cs"/>
          <w:rtl/>
        </w:rPr>
        <w:tab/>
        <w:t>לא הבנתי, למה ועדת כספים- - -</w:t>
      </w:r>
    </w:p>
    <w:p w14:paraId="25DE6F6D" w14:textId="77777777" w:rsidR="00C200F9" w:rsidRDefault="00C200F9" w:rsidP="00C200F9">
      <w:pPr>
        <w:bidi/>
        <w:jc w:val="both"/>
        <w:rPr>
          <w:rFonts w:cs="David" w:hint="cs"/>
          <w:rtl/>
        </w:rPr>
      </w:pPr>
    </w:p>
    <w:p w14:paraId="6165800A" w14:textId="77777777" w:rsidR="00C200F9" w:rsidRDefault="00C200F9" w:rsidP="00C200F9">
      <w:pPr>
        <w:bidi/>
        <w:jc w:val="both"/>
        <w:rPr>
          <w:rFonts w:cs="David" w:hint="cs"/>
          <w:u w:val="single"/>
          <w:rtl/>
        </w:rPr>
      </w:pPr>
      <w:r>
        <w:rPr>
          <w:rFonts w:cs="David" w:hint="cs"/>
          <w:u w:val="single"/>
          <w:rtl/>
        </w:rPr>
        <w:t>אורי אורבך</w:t>
      </w:r>
      <w:r w:rsidRPr="00E36EB4">
        <w:rPr>
          <w:rFonts w:cs="David" w:hint="cs"/>
          <w:u w:val="single"/>
          <w:rtl/>
        </w:rPr>
        <w:t>:</w:t>
      </w:r>
    </w:p>
    <w:p w14:paraId="0DEDD880" w14:textId="77777777" w:rsidR="00C200F9" w:rsidRDefault="00C200F9" w:rsidP="00C200F9">
      <w:pPr>
        <w:bidi/>
        <w:jc w:val="both"/>
        <w:rPr>
          <w:rFonts w:cs="David" w:hint="cs"/>
          <w:u w:val="single"/>
          <w:rtl/>
        </w:rPr>
      </w:pPr>
    </w:p>
    <w:p w14:paraId="78976A4F" w14:textId="77777777" w:rsidR="00C200F9" w:rsidRDefault="00C200F9" w:rsidP="00C200F9">
      <w:pPr>
        <w:bidi/>
        <w:jc w:val="both"/>
        <w:rPr>
          <w:rFonts w:cs="David" w:hint="cs"/>
          <w:rtl/>
        </w:rPr>
      </w:pPr>
      <w:r>
        <w:rPr>
          <w:rFonts w:cs="David" w:hint="cs"/>
          <w:rtl/>
        </w:rPr>
        <w:tab/>
        <w:t>אז אתה מבטל את האישור של ועדת כספים?</w:t>
      </w:r>
    </w:p>
    <w:p w14:paraId="63D6414C" w14:textId="77777777" w:rsidR="00C200F9" w:rsidRDefault="00C200F9" w:rsidP="00C200F9">
      <w:pPr>
        <w:bidi/>
        <w:jc w:val="both"/>
        <w:rPr>
          <w:rFonts w:cs="David" w:hint="cs"/>
          <w:rtl/>
        </w:rPr>
      </w:pPr>
    </w:p>
    <w:p w14:paraId="2D93F054" w14:textId="77777777" w:rsidR="00C200F9" w:rsidRDefault="00C200F9" w:rsidP="00C200F9">
      <w:pPr>
        <w:bidi/>
        <w:jc w:val="both"/>
        <w:rPr>
          <w:rFonts w:cs="David" w:hint="cs"/>
          <w:u w:val="single"/>
          <w:rtl/>
        </w:rPr>
      </w:pPr>
      <w:r>
        <w:rPr>
          <w:rFonts w:cs="David" w:hint="cs"/>
          <w:u w:val="single"/>
          <w:rtl/>
        </w:rPr>
        <w:t>יעקב מרגי</w:t>
      </w:r>
      <w:r w:rsidRPr="00E36EB4">
        <w:rPr>
          <w:rFonts w:cs="David" w:hint="cs"/>
          <w:u w:val="single"/>
          <w:rtl/>
        </w:rPr>
        <w:t>:</w:t>
      </w:r>
    </w:p>
    <w:p w14:paraId="1F7799B0" w14:textId="77777777" w:rsidR="00C200F9" w:rsidRDefault="00C200F9" w:rsidP="00C200F9">
      <w:pPr>
        <w:bidi/>
        <w:jc w:val="both"/>
        <w:rPr>
          <w:rFonts w:cs="David" w:hint="cs"/>
          <w:u w:val="single"/>
          <w:rtl/>
        </w:rPr>
      </w:pPr>
    </w:p>
    <w:p w14:paraId="4A4FC03D" w14:textId="77777777" w:rsidR="00C200F9" w:rsidRDefault="00C200F9" w:rsidP="00C200F9">
      <w:pPr>
        <w:bidi/>
        <w:jc w:val="both"/>
        <w:rPr>
          <w:rFonts w:cs="David" w:hint="cs"/>
          <w:rtl/>
        </w:rPr>
      </w:pPr>
      <w:r>
        <w:rPr>
          <w:rFonts w:cs="David" w:hint="cs"/>
          <w:rtl/>
        </w:rPr>
        <w:tab/>
        <w:t>לא. אני אתן את הרקע.</w:t>
      </w:r>
    </w:p>
    <w:p w14:paraId="708ED30D" w14:textId="77777777" w:rsidR="00C200F9" w:rsidRDefault="00C200F9" w:rsidP="00C200F9">
      <w:pPr>
        <w:bidi/>
        <w:jc w:val="both"/>
        <w:rPr>
          <w:rFonts w:cs="David" w:hint="cs"/>
          <w:rtl/>
        </w:rPr>
      </w:pPr>
    </w:p>
    <w:p w14:paraId="32439355" w14:textId="77777777" w:rsidR="00C200F9" w:rsidRDefault="00C200F9" w:rsidP="00C200F9">
      <w:pPr>
        <w:bidi/>
        <w:jc w:val="both"/>
        <w:rPr>
          <w:rFonts w:cs="David" w:hint="cs"/>
          <w:u w:val="single"/>
          <w:rtl/>
        </w:rPr>
      </w:pPr>
      <w:r>
        <w:rPr>
          <w:rFonts w:cs="David" w:hint="cs"/>
          <w:u w:val="single"/>
          <w:rtl/>
        </w:rPr>
        <w:t>נסים זאב</w:t>
      </w:r>
      <w:r w:rsidRPr="00E36EB4">
        <w:rPr>
          <w:rFonts w:cs="David" w:hint="cs"/>
          <w:u w:val="single"/>
          <w:rtl/>
        </w:rPr>
        <w:t>:</w:t>
      </w:r>
    </w:p>
    <w:p w14:paraId="6577F639" w14:textId="77777777" w:rsidR="00C200F9" w:rsidRDefault="00C200F9" w:rsidP="00C200F9">
      <w:pPr>
        <w:bidi/>
        <w:jc w:val="both"/>
        <w:rPr>
          <w:rFonts w:cs="David" w:hint="cs"/>
          <w:u w:val="single"/>
          <w:rtl/>
        </w:rPr>
      </w:pPr>
    </w:p>
    <w:p w14:paraId="462DDA73" w14:textId="77777777" w:rsidR="00C200F9" w:rsidRDefault="00C200F9" w:rsidP="00C200F9">
      <w:pPr>
        <w:bidi/>
        <w:jc w:val="both"/>
        <w:rPr>
          <w:rFonts w:cs="David" w:hint="cs"/>
          <w:rtl/>
        </w:rPr>
      </w:pPr>
      <w:r>
        <w:rPr>
          <w:rFonts w:cs="David" w:hint="cs"/>
          <w:rtl/>
        </w:rPr>
        <w:tab/>
        <w:t>תגיד מה היה, מה עכשיו ומה אתה רוצה לעשות. אנחנו כאן בוועדת הכנסת, ויש לנו את יריב לוין. הוא חוזר אולי 101 פעם עד שאנחנו מבינים משהו.</w:t>
      </w:r>
    </w:p>
    <w:p w14:paraId="68223D46" w14:textId="77777777" w:rsidR="00C200F9" w:rsidRDefault="00C200F9" w:rsidP="00C200F9">
      <w:pPr>
        <w:bidi/>
        <w:jc w:val="both"/>
        <w:rPr>
          <w:rFonts w:cs="David" w:hint="cs"/>
          <w:rtl/>
        </w:rPr>
      </w:pPr>
    </w:p>
    <w:p w14:paraId="04959BEC" w14:textId="77777777" w:rsidR="00C200F9" w:rsidRDefault="00C200F9" w:rsidP="00C200F9">
      <w:pPr>
        <w:bidi/>
        <w:jc w:val="both"/>
        <w:rPr>
          <w:rFonts w:cs="David"/>
          <w:u w:val="single"/>
        </w:rPr>
      </w:pPr>
      <w:r>
        <w:rPr>
          <w:rFonts w:cs="David" w:hint="cs"/>
          <w:u w:val="single"/>
          <w:rtl/>
        </w:rPr>
        <w:lastRenderedPageBreak/>
        <w:t>השר לענייני דת יעקב מרגי:</w:t>
      </w:r>
    </w:p>
    <w:p w14:paraId="7A8B5904" w14:textId="77777777" w:rsidR="00C200F9" w:rsidRDefault="00C200F9" w:rsidP="00C200F9">
      <w:pPr>
        <w:bidi/>
        <w:jc w:val="both"/>
        <w:rPr>
          <w:rFonts w:cs="David" w:hint="cs"/>
          <w:u w:val="single"/>
          <w:rtl/>
        </w:rPr>
      </w:pPr>
    </w:p>
    <w:p w14:paraId="4EE2D5B4" w14:textId="77777777" w:rsidR="00C200F9" w:rsidRDefault="00C200F9" w:rsidP="00C200F9">
      <w:pPr>
        <w:bidi/>
        <w:jc w:val="both"/>
        <w:rPr>
          <w:rFonts w:cs="David" w:hint="cs"/>
          <w:rtl/>
        </w:rPr>
      </w:pPr>
      <w:r>
        <w:rPr>
          <w:rFonts w:cs="David" w:hint="cs"/>
          <w:rtl/>
        </w:rPr>
        <w:tab/>
        <w:t xml:space="preserve">אז אני יודע מה כושר הקליטה. אם תיתן לי, אני אצליח. תסלח לי שאני מתיימר להיות יריב לוין בחריפות. </w:t>
      </w:r>
    </w:p>
    <w:p w14:paraId="6F2D3FEA" w14:textId="77777777" w:rsidR="00C200F9" w:rsidRDefault="00C200F9" w:rsidP="00C200F9">
      <w:pPr>
        <w:bidi/>
        <w:jc w:val="both"/>
        <w:rPr>
          <w:rFonts w:cs="David" w:hint="cs"/>
          <w:rtl/>
        </w:rPr>
      </w:pPr>
    </w:p>
    <w:p w14:paraId="35F9F8EE" w14:textId="77777777" w:rsidR="00C200F9" w:rsidRDefault="00C200F9" w:rsidP="00C200F9">
      <w:pPr>
        <w:bidi/>
        <w:jc w:val="both"/>
        <w:rPr>
          <w:rFonts w:cs="David" w:hint="cs"/>
          <w:u w:val="single"/>
          <w:rtl/>
        </w:rPr>
      </w:pPr>
      <w:r>
        <w:rPr>
          <w:rFonts w:cs="David" w:hint="cs"/>
          <w:u w:val="single"/>
          <w:rtl/>
        </w:rPr>
        <w:t>רוברט אילטוב:</w:t>
      </w:r>
    </w:p>
    <w:p w14:paraId="51CFA54A" w14:textId="77777777" w:rsidR="00C200F9" w:rsidRDefault="00C200F9" w:rsidP="00C200F9">
      <w:pPr>
        <w:bidi/>
        <w:jc w:val="both"/>
        <w:rPr>
          <w:rFonts w:cs="David" w:hint="cs"/>
          <w:u w:val="single"/>
          <w:rtl/>
        </w:rPr>
      </w:pPr>
    </w:p>
    <w:p w14:paraId="2604F821" w14:textId="77777777" w:rsidR="00C200F9" w:rsidRPr="00D3308E" w:rsidRDefault="00C200F9" w:rsidP="00C200F9">
      <w:pPr>
        <w:bidi/>
        <w:jc w:val="both"/>
        <w:rPr>
          <w:rFonts w:cs="David" w:hint="cs"/>
          <w:rtl/>
        </w:rPr>
      </w:pPr>
      <w:r>
        <w:rPr>
          <w:rFonts w:cs="David" w:hint="cs"/>
          <w:rtl/>
        </w:rPr>
        <w:tab/>
        <w:t>תגיד לי, אין לכם ישיבת סיעה?</w:t>
      </w:r>
    </w:p>
    <w:p w14:paraId="27AFC136" w14:textId="77777777" w:rsidR="00C200F9" w:rsidRDefault="00C200F9" w:rsidP="00C200F9">
      <w:pPr>
        <w:bidi/>
        <w:jc w:val="both"/>
        <w:rPr>
          <w:rFonts w:cs="David" w:hint="cs"/>
          <w:rtl/>
        </w:rPr>
      </w:pPr>
    </w:p>
    <w:p w14:paraId="1C940970" w14:textId="77777777" w:rsidR="00C200F9" w:rsidRDefault="00C200F9" w:rsidP="00C200F9">
      <w:pPr>
        <w:bidi/>
        <w:jc w:val="both"/>
        <w:rPr>
          <w:rFonts w:cs="David"/>
          <w:u w:val="single"/>
        </w:rPr>
      </w:pPr>
      <w:r>
        <w:rPr>
          <w:rFonts w:cs="David" w:hint="cs"/>
          <w:u w:val="single"/>
          <w:rtl/>
        </w:rPr>
        <w:t>השר לענייני דת יעקב מרגי:</w:t>
      </w:r>
    </w:p>
    <w:p w14:paraId="763AD8D6" w14:textId="77777777" w:rsidR="00C200F9" w:rsidRDefault="00C200F9" w:rsidP="00C200F9">
      <w:pPr>
        <w:bidi/>
        <w:jc w:val="both"/>
        <w:rPr>
          <w:rFonts w:cs="David" w:hint="cs"/>
          <w:u w:val="single"/>
          <w:rtl/>
        </w:rPr>
      </w:pPr>
    </w:p>
    <w:p w14:paraId="4A9D9110" w14:textId="77777777" w:rsidR="00C200F9" w:rsidRDefault="00C200F9" w:rsidP="00C200F9">
      <w:pPr>
        <w:bidi/>
        <w:jc w:val="both"/>
        <w:rPr>
          <w:rFonts w:cs="David" w:hint="cs"/>
          <w:rtl/>
        </w:rPr>
      </w:pPr>
      <w:r>
        <w:rPr>
          <w:rFonts w:cs="David" w:hint="cs"/>
          <w:rtl/>
        </w:rPr>
        <w:tab/>
        <w:t xml:space="preserve">לא, ביטלו אותה. </w:t>
      </w:r>
    </w:p>
    <w:p w14:paraId="19D2EE74" w14:textId="77777777" w:rsidR="00C200F9" w:rsidRDefault="00C200F9" w:rsidP="00C200F9">
      <w:pPr>
        <w:bidi/>
        <w:jc w:val="both"/>
        <w:rPr>
          <w:rFonts w:cs="David" w:hint="cs"/>
          <w:rtl/>
        </w:rPr>
      </w:pPr>
    </w:p>
    <w:p w14:paraId="4C12913C" w14:textId="77777777" w:rsidR="00C200F9" w:rsidRDefault="00C200F9" w:rsidP="00C200F9">
      <w:pPr>
        <w:keepNext/>
        <w:bidi/>
        <w:jc w:val="both"/>
        <w:rPr>
          <w:rFonts w:cs="David"/>
          <w:u w:val="single"/>
        </w:rPr>
      </w:pPr>
      <w:r>
        <w:rPr>
          <w:rFonts w:cs="David" w:hint="cs"/>
          <w:u w:val="single"/>
          <w:rtl/>
        </w:rPr>
        <w:t>היו"ר יריב לוין:</w:t>
      </w:r>
    </w:p>
    <w:p w14:paraId="7F5A945E" w14:textId="77777777" w:rsidR="00C200F9" w:rsidRDefault="00C200F9" w:rsidP="00C200F9">
      <w:pPr>
        <w:bidi/>
        <w:jc w:val="both"/>
        <w:rPr>
          <w:rFonts w:cs="David" w:hint="cs"/>
          <w:u w:val="single"/>
          <w:rtl/>
        </w:rPr>
      </w:pPr>
    </w:p>
    <w:p w14:paraId="50FAD7BA" w14:textId="77777777" w:rsidR="00C200F9" w:rsidRDefault="00C200F9" w:rsidP="00C200F9">
      <w:pPr>
        <w:bidi/>
        <w:jc w:val="both"/>
        <w:rPr>
          <w:rFonts w:cs="David" w:hint="cs"/>
          <w:rtl/>
        </w:rPr>
      </w:pPr>
      <w:r>
        <w:rPr>
          <w:rFonts w:cs="David" w:hint="cs"/>
          <w:rtl/>
        </w:rPr>
        <w:tab/>
        <w:t>היום באופן חריג הוועדה היא בניהול ש"ס ולא בניהול חבר הכנסת אילטוב, כמקובל.</w:t>
      </w:r>
    </w:p>
    <w:p w14:paraId="4232E4E5" w14:textId="77777777" w:rsidR="00C200F9" w:rsidRDefault="00C200F9" w:rsidP="00C200F9">
      <w:pPr>
        <w:bidi/>
        <w:jc w:val="both"/>
        <w:rPr>
          <w:rFonts w:cs="David" w:hint="cs"/>
          <w:rtl/>
        </w:rPr>
      </w:pPr>
    </w:p>
    <w:p w14:paraId="3583F55E" w14:textId="77777777" w:rsidR="00C200F9" w:rsidRDefault="00C200F9" w:rsidP="00C200F9">
      <w:pPr>
        <w:bidi/>
        <w:jc w:val="both"/>
        <w:rPr>
          <w:rFonts w:cs="David"/>
          <w:u w:val="single"/>
        </w:rPr>
      </w:pPr>
      <w:r>
        <w:rPr>
          <w:rFonts w:cs="David" w:hint="cs"/>
          <w:u w:val="single"/>
          <w:rtl/>
        </w:rPr>
        <w:t>השר לענייני דת יעקב מרגי:</w:t>
      </w:r>
    </w:p>
    <w:p w14:paraId="2268D843" w14:textId="77777777" w:rsidR="00C200F9" w:rsidRDefault="00C200F9" w:rsidP="00C200F9">
      <w:pPr>
        <w:bidi/>
        <w:jc w:val="both"/>
        <w:rPr>
          <w:rFonts w:cs="David" w:hint="cs"/>
          <w:u w:val="single"/>
          <w:rtl/>
        </w:rPr>
      </w:pPr>
    </w:p>
    <w:p w14:paraId="2B3D5643" w14:textId="77777777" w:rsidR="00C200F9" w:rsidRDefault="00C200F9" w:rsidP="00C200F9">
      <w:pPr>
        <w:bidi/>
        <w:jc w:val="both"/>
        <w:rPr>
          <w:rFonts w:cs="David" w:hint="cs"/>
          <w:rtl/>
        </w:rPr>
      </w:pPr>
      <w:r>
        <w:rPr>
          <w:rFonts w:cs="David" w:hint="cs"/>
          <w:rtl/>
        </w:rPr>
        <w:tab/>
        <w:t>רבותיי, אתם יודעים, אני תמיד אוהב להיות בוועדות הכנסת, ובמיוחד בוועדה הזאת. יש לי קצת- -</w:t>
      </w:r>
    </w:p>
    <w:p w14:paraId="6B230C99" w14:textId="77777777" w:rsidR="00C200F9" w:rsidRDefault="00C200F9" w:rsidP="00C200F9">
      <w:pPr>
        <w:bidi/>
        <w:jc w:val="both"/>
        <w:rPr>
          <w:rFonts w:cs="David" w:hint="cs"/>
          <w:rtl/>
        </w:rPr>
      </w:pPr>
    </w:p>
    <w:p w14:paraId="3AA735A1" w14:textId="77777777" w:rsidR="00C200F9" w:rsidRDefault="00C200F9" w:rsidP="00C200F9">
      <w:pPr>
        <w:keepNext/>
        <w:bidi/>
        <w:jc w:val="both"/>
        <w:rPr>
          <w:rFonts w:cs="David"/>
          <w:u w:val="single"/>
        </w:rPr>
      </w:pPr>
      <w:r>
        <w:rPr>
          <w:rFonts w:cs="David" w:hint="cs"/>
          <w:u w:val="single"/>
          <w:rtl/>
        </w:rPr>
        <w:t>היו"ר יריב לוין:</w:t>
      </w:r>
    </w:p>
    <w:p w14:paraId="3BC138A1" w14:textId="77777777" w:rsidR="00C200F9" w:rsidRDefault="00C200F9" w:rsidP="00C200F9">
      <w:pPr>
        <w:bidi/>
        <w:jc w:val="both"/>
        <w:rPr>
          <w:rFonts w:cs="David" w:hint="cs"/>
          <w:u w:val="single"/>
          <w:rtl/>
        </w:rPr>
      </w:pPr>
    </w:p>
    <w:p w14:paraId="7EA65BD7" w14:textId="77777777" w:rsidR="00C200F9" w:rsidRDefault="00C200F9" w:rsidP="00C200F9">
      <w:pPr>
        <w:bidi/>
        <w:jc w:val="both"/>
        <w:rPr>
          <w:rFonts w:cs="David" w:hint="cs"/>
          <w:rtl/>
        </w:rPr>
      </w:pPr>
      <w:r>
        <w:rPr>
          <w:rFonts w:cs="David" w:hint="cs"/>
          <w:rtl/>
        </w:rPr>
        <w:tab/>
        <w:t>ניסיון.</w:t>
      </w:r>
    </w:p>
    <w:p w14:paraId="4F1E41C3" w14:textId="77777777" w:rsidR="00C200F9" w:rsidRDefault="00C200F9" w:rsidP="00C200F9">
      <w:pPr>
        <w:bidi/>
        <w:jc w:val="both"/>
        <w:rPr>
          <w:rFonts w:cs="David" w:hint="cs"/>
          <w:rtl/>
        </w:rPr>
      </w:pPr>
    </w:p>
    <w:p w14:paraId="56CDBD04" w14:textId="77777777" w:rsidR="00C200F9" w:rsidRDefault="00C200F9" w:rsidP="00C200F9">
      <w:pPr>
        <w:bidi/>
        <w:jc w:val="both"/>
        <w:rPr>
          <w:rFonts w:cs="David"/>
          <w:u w:val="single"/>
        </w:rPr>
      </w:pPr>
      <w:r>
        <w:rPr>
          <w:rFonts w:cs="David" w:hint="cs"/>
          <w:u w:val="single"/>
          <w:rtl/>
        </w:rPr>
        <w:t>רוברט אילטוב:</w:t>
      </w:r>
    </w:p>
    <w:p w14:paraId="2DD920DD" w14:textId="77777777" w:rsidR="00C200F9" w:rsidRDefault="00C200F9" w:rsidP="00C200F9">
      <w:pPr>
        <w:bidi/>
        <w:jc w:val="both"/>
        <w:rPr>
          <w:rFonts w:cs="David" w:hint="cs"/>
          <w:u w:val="single"/>
          <w:rtl/>
        </w:rPr>
      </w:pPr>
    </w:p>
    <w:p w14:paraId="7DCE9307" w14:textId="77777777" w:rsidR="00C200F9" w:rsidRDefault="00C200F9" w:rsidP="00C200F9">
      <w:pPr>
        <w:bidi/>
        <w:jc w:val="both"/>
        <w:rPr>
          <w:rFonts w:cs="David" w:hint="cs"/>
          <w:rtl/>
        </w:rPr>
      </w:pPr>
      <w:r>
        <w:rPr>
          <w:rFonts w:cs="David" w:hint="cs"/>
          <w:rtl/>
        </w:rPr>
        <w:tab/>
        <w:t>סנטימנטים.</w:t>
      </w:r>
    </w:p>
    <w:p w14:paraId="78EB5E16" w14:textId="77777777" w:rsidR="00C200F9" w:rsidRDefault="00C200F9" w:rsidP="00C200F9">
      <w:pPr>
        <w:bidi/>
        <w:jc w:val="both"/>
        <w:rPr>
          <w:rFonts w:cs="David" w:hint="cs"/>
          <w:rtl/>
        </w:rPr>
      </w:pPr>
    </w:p>
    <w:p w14:paraId="78857D95" w14:textId="77777777" w:rsidR="00C200F9" w:rsidRDefault="00C200F9" w:rsidP="00C200F9">
      <w:pPr>
        <w:bidi/>
        <w:jc w:val="both"/>
        <w:rPr>
          <w:rFonts w:cs="David"/>
          <w:u w:val="single"/>
        </w:rPr>
      </w:pPr>
      <w:r>
        <w:rPr>
          <w:rFonts w:cs="David" w:hint="cs"/>
          <w:u w:val="single"/>
          <w:rtl/>
        </w:rPr>
        <w:t>השר לענייני דת יעקב מרגי:</w:t>
      </w:r>
    </w:p>
    <w:p w14:paraId="342FA641" w14:textId="77777777" w:rsidR="00C200F9" w:rsidRDefault="00C200F9" w:rsidP="00C200F9">
      <w:pPr>
        <w:bidi/>
        <w:jc w:val="both"/>
        <w:rPr>
          <w:rFonts w:cs="David" w:hint="cs"/>
          <w:u w:val="single"/>
          <w:rtl/>
        </w:rPr>
      </w:pPr>
    </w:p>
    <w:p w14:paraId="2309DF76" w14:textId="77777777" w:rsidR="00C200F9" w:rsidRDefault="00C200F9" w:rsidP="00C200F9">
      <w:pPr>
        <w:bidi/>
        <w:jc w:val="both"/>
        <w:rPr>
          <w:rFonts w:cs="David" w:hint="cs"/>
          <w:rtl/>
        </w:rPr>
      </w:pPr>
      <w:r>
        <w:rPr>
          <w:rFonts w:cs="David" w:hint="cs"/>
          <w:rtl/>
        </w:rPr>
        <w:tab/>
        <w:t>סנטימנטים יותר מניסיון. הניסיון קצר.</w:t>
      </w:r>
    </w:p>
    <w:p w14:paraId="4CCE6F28" w14:textId="77777777" w:rsidR="00C200F9" w:rsidRDefault="00C200F9" w:rsidP="00C200F9">
      <w:pPr>
        <w:bidi/>
        <w:jc w:val="both"/>
        <w:rPr>
          <w:rFonts w:cs="David" w:hint="cs"/>
          <w:rtl/>
        </w:rPr>
      </w:pPr>
    </w:p>
    <w:p w14:paraId="268B41B3" w14:textId="77777777" w:rsidR="00C200F9" w:rsidRDefault="00C200F9" w:rsidP="00C200F9">
      <w:pPr>
        <w:bidi/>
        <w:ind w:firstLine="720"/>
        <w:jc w:val="both"/>
        <w:rPr>
          <w:rFonts w:cs="David" w:hint="cs"/>
          <w:rtl/>
        </w:rPr>
      </w:pPr>
      <w:r>
        <w:rPr>
          <w:rFonts w:cs="David" w:hint="cs"/>
          <w:rtl/>
        </w:rPr>
        <w:t xml:space="preserve">העניין הוא כזה שהיום, גם בערב החג, המועצות הדתיות לא יוכלו להעביר משכורות לעובדים שלהם בגלל </w:t>
      </w:r>
      <w:r w:rsidRPr="003F5724">
        <w:rPr>
          <w:rFonts w:cs="David" w:hint="cs"/>
          <w:rtl/>
        </w:rPr>
        <w:t>המשבר הזה. למה</w:t>
      </w:r>
      <w:r>
        <w:rPr>
          <w:rFonts w:cs="David" w:hint="cs"/>
          <w:rtl/>
        </w:rPr>
        <w:t xml:space="preserve"> הדחיפות? הרי זה יכול להיעשות אחרי הפגרה- -</w:t>
      </w:r>
    </w:p>
    <w:p w14:paraId="476446A5" w14:textId="77777777" w:rsidR="00C200F9" w:rsidRDefault="00C200F9" w:rsidP="00C200F9">
      <w:pPr>
        <w:bidi/>
        <w:jc w:val="both"/>
        <w:rPr>
          <w:rFonts w:cs="David" w:hint="cs"/>
          <w:rtl/>
        </w:rPr>
      </w:pPr>
    </w:p>
    <w:p w14:paraId="6CF700E1" w14:textId="77777777" w:rsidR="00C200F9" w:rsidRDefault="00C200F9" w:rsidP="00C200F9">
      <w:pPr>
        <w:bidi/>
        <w:jc w:val="both"/>
        <w:rPr>
          <w:rFonts w:cs="David" w:hint="cs"/>
          <w:u w:val="single"/>
          <w:rtl/>
        </w:rPr>
      </w:pPr>
      <w:r>
        <w:rPr>
          <w:rFonts w:cs="David" w:hint="cs"/>
          <w:u w:val="single"/>
          <w:rtl/>
        </w:rPr>
        <w:t>נסים זאב</w:t>
      </w:r>
      <w:r w:rsidRPr="00E36EB4">
        <w:rPr>
          <w:rFonts w:cs="David" w:hint="cs"/>
          <w:u w:val="single"/>
          <w:rtl/>
        </w:rPr>
        <w:t>:</w:t>
      </w:r>
    </w:p>
    <w:p w14:paraId="5AE9A8E1" w14:textId="77777777" w:rsidR="00C200F9" w:rsidRDefault="00C200F9" w:rsidP="00C200F9">
      <w:pPr>
        <w:bidi/>
        <w:jc w:val="both"/>
        <w:rPr>
          <w:rFonts w:cs="David" w:hint="cs"/>
          <w:u w:val="single"/>
          <w:rtl/>
        </w:rPr>
      </w:pPr>
    </w:p>
    <w:p w14:paraId="5100A45E" w14:textId="77777777" w:rsidR="00C200F9" w:rsidRDefault="00C200F9" w:rsidP="00C200F9">
      <w:pPr>
        <w:bidi/>
        <w:jc w:val="both"/>
        <w:rPr>
          <w:rFonts w:cs="David" w:hint="cs"/>
          <w:rtl/>
        </w:rPr>
      </w:pPr>
      <w:r>
        <w:rPr>
          <w:rFonts w:cs="David" w:hint="cs"/>
          <w:rtl/>
        </w:rPr>
        <w:tab/>
        <w:t>אבל מה אתה רוצה לעשות?</w:t>
      </w:r>
    </w:p>
    <w:p w14:paraId="20AE81D1" w14:textId="77777777" w:rsidR="00C200F9" w:rsidRDefault="00C200F9" w:rsidP="00C200F9">
      <w:pPr>
        <w:bidi/>
        <w:jc w:val="both"/>
        <w:rPr>
          <w:rFonts w:cs="David" w:hint="cs"/>
          <w:rtl/>
        </w:rPr>
      </w:pPr>
    </w:p>
    <w:p w14:paraId="61B6F655" w14:textId="77777777" w:rsidR="00C200F9" w:rsidRDefault="00C200F9" w:rsidP="00C200F9">
      <w:pPr>
        <w:bidi/>
        <w:jc w:val="both"/>
        <w:rPr>
          <w:rFonts w:cs="David"/>
          <w:u w:val="single"/>
        </w:rPr>
      </w:pPr>
      <w:r>
        <w:rPr>
          <w:rFonts w:cs="David" w:hint="cs"/>
          <w:u w:val="single"/>
          <w:rtl/>
        </w:rPr>
        <w:t>השר לענייני דת יעקב מרגי:</w:t>
      </w:r>
    </w:p>
    <w:p w14:paraId="4314F8B0" w14:textId="77777777" w:rsidR="00C200F9" w:rsidRDefault="00C200F9" w:rsidP="00C200F9">
      <w:pPr>
        <w:bidi/>
        <w:jc w:val="both"/>
        <w:rPr>
          <w:rFonts w:cs="David"/>
          <w:u w:val="single"/>
        </w:rPr>
      </w:pPr>
    </w:p>
    <w:p w14:paraId="169561AA" w14:textId="77777777" w:rsidR="00C200F9" w:rsidRDefault="00C200F9" w:rsidP="00C200F9">
      <w:pPr>
        <w:bidi/>
        <w:jc w:val="both"/>
        <w:rPr>
          <w:rFonts w:cs="David" w:hint="cs"/>
          <w:rtl/>
        </w:rPr>
      </w:pPr>
      <w:r>
        <w:rPr>
          <w:rFonts w:cs="David" w:hint="cs"/>
          <w:rtl/>
        </w:rPr>
        <w:tab/>
        <w:t>אני רוצה לקבל פטור מחובת הנחה- -</w:t>
      </w:r>
    </w:p>
    <w:p w14:paraId="7BD0758B" w14:textId="77777777" w:rsidR="00C200F9" w:rsidRDefault="00C200F9" w:rsidP="00C200F9">
      <w:pPr>
        <w:bidi/>
        <w:jc w:val="both"/>
        <w:rPr>
          <w:rFonts w:cs="David" w:hint="cs"/>
          <w:rtl/>
        </w:rPr>
      </w:pPr>
    </w:p>
    <w:p w14:paraId="073A5DF2" w14:textId="77777777" w:rsidR="00C200F9" w:rsidRDefault="00C200F9" w:rsidP="00C200F9">
      <w:pPr>
        <w:bidi/>
        <w:jc w:val="both"/>
        <w:rPr>
          <w:rFonts w:cs="David"/>
          <w:u w:val="single"/>
        </w:rPr>
      </w:pPr>
      <w:r>
        <w:rPr>
          <w:rFonts w:cs="David" w:hint="cs"/>
          <w:u w:val="single"/>
          <w:rtl/>
        </w:rPr>
        <w:t>נסים זאב:</w:t>
      </w:r>
    </w:p>
    <w:p w14:paraId="6532B78C" w14:textId="77777777" w:rsidR="00C200F9" w:rsidRDefault="00C200F9" w:rsidP="00C200F9">
      <w:pPr>
        <w:bidi/>
        <w:jc w:val="both"/>
        <w:rPr>
          <w:rFonts w:cs="David" w:hint="cs"/>
          <w:u w:val="single"/>
          <w:rtl/>
        </w:rPr>
      </w:pPr>
    </w:p>
    <w:p w14:paraId="65B85D42" w14:textId="77777777" w:rsidR="00C200F9" w:rsidRDefault="00C200F9" w:rsidP="00C200F9">
      <w:pPr>
        <w:bidi/>
        <w:jc w:val="both"/>
        <w:rPr>
          <w:rFonts w:cs="David" w:hint="cs"/>
          <w:rtl/>
        </w:rPr>
      </w:pPr>
      <w:r>
        <w:rPr>
          <w:rFonts w:cs="David" w:hint="cs"/>
          <w:rtl/>
        </w:rPr>
        <w:tab/>
        <w:t>באיזה עניין?</w:t>
      </w:r>
    </w:p>
    <w:p w14:paraId="6CDEA04A" w14:textId="77777777" w:rsidR="00C200F9" w:rsidRDefault="00C200F9" w:rsidP="00C200F9">
      <w:pPr>
        <w:bidi/>
        <w:jc w:val="both"/>
        <w:rPr>
          <w:rFonts w:cs="David" w:hint="cs"/>
          <w:rtl/>
        </w:rPr>
      </w:pPr>
    </w:p>
    <w:p w14:paraId="33B825A1" w14:textId="77777777" w:rsidR="00C200F9" w:rsidRDefault="00C200F9" w:rsidP="00C200F9">
      <w:pPr>
        <w:bidi/>
        <w:jc w:val="both"/>
        <w:rPr>
          <w:rFonts w:cs="David"/>
          <w:u w:val="single"/>
        </w:rPr>
      </w:pPr>
      <w:r>
        <w:rPr>
          <w:rFonts w:cs="David" w:hint="cs"/>
          <w:u w:val="single"/>
          <w:rtl/>
        </w:rPr>
        <w:t>השר לענייני דת יעקב מרגי:</w:t>
      </w:r>
    </w:p>
    <w:p w14:paraId="3A8856F3" w14:textId="77777777" w:rsidR="00C200F9" w:rsidRDefault="00C200F9" w:rsidP="00C200F9">
      <w:pPr>
        <w:bidi/>
        <w:jc w:val="both"/>
        <w:rPr>
          <w:rFonts w:cs="David"/>
          <w:u w:val="single"/>
        </w:rPr>
      </w:pPr>
    </w:p>
    <w:p w14:paraId="1B7C6A5E" w14:textId="77777777" w:rsidR="00C200F9" w:rsidRDefault="00C200F9" w:rsidP="00C200F9">
      <w:pPr>
        <w:bidi/>
        <w:jc w:val="both"/>
        <w:rPr>
          <w:rFonts w:cs="David" w:hint="cs"/>
          <w:rtl/>
        </w:rPr>
      </w:pPr>
      <w:r>
        <w:rPr>
          <w:rFonts w:cs="David" w:hint="cs"/>
          <w:rtl/>
        </w:rPr>
        <w:tab/>
        <w:t xml:space="preserve">תתאזר בסבלנות ותשמע. </w:t>
      </w:r>
    </w:p>
    <w:p w14:paraId="0F095392" w14:textId="77777777" w:rsidR="00C200F9" w:rsidRDefault="00C200F9" w:rsidP="00C200F9">
      <w:pPr>
        <w:bidi/>
        <w:jc w:val="both"/>
        <w:rPr>
          <w:rFonts w:cs="David" w:hint="cs"/>
          <w:rtl/>
        </w:rPr>
      </w:pPr>
    </w:p>
    <w:p w14:paraId="73D7BD16" w14:textId="77777777" w:rsidR="00C200F9" w:rsidRDefault="00C200F9" w:rsidP="00C200F9">
      <w:pPr>
        <w:bidi/>
        <w:ind w:firstLine="720"/>
        <w:jc w:val="both"/>
        <w:rPr>
          <w:rFonts w:cs="David" w:hint="cs"/>
          <w:rtl/>
        </w:rPr>
      </w:pPr>
      <w:r>
        <w:rPr>
          <w:rFonts w:cs="David" w:hint="cs"/>
          <w:rtl/>
        </w:rPr>
        <w:t xml:space="preserve">תזכיר החוק שהגשתי לממשלה עניינה לעקוף את ועדת הכספים. דיברתי עם היועצת המשפטית וגם עם גפני, והגעתי איתו להבנה </w:t>
      </w:r>
      <w:r>
        <w:rPr>
          <w:rFonts w:cs="David"/>
          <w:rtl/>
        </w:rPr>
        <w:t>–</w:t>
      </w:r>
      <w:r>
        <w:rPr>
          <w:rFonts w:cs="David" w:hint="cs"/>
          <w:rtl/>
        </w:rPr>
        <w:t xml:space="preserve"> אנחנו לא עוקפים את ועדת הכספים. יהיה דיון בוועדת הכספים, זה יתוקן בהתאם לכך בתיאום ובאישור ועדת הכספים כדי שנוכל להחיל את זה כבר השנה לשינוי אמות המידה.</w:t>
      </w:r>
    </w:p>
    <w:p w14:paraId="367DE5E9" w14:textId="77777777" w:rsidR="00C200F9" w:rsidRDefault="00C200F9" w:rsidP="00C200F9">
      <w:pPr>
        <w:bidi/>
        <w:jc w:val="both"/>
        <w:rPr>
          <w:rFonts w:cs="David" w:hint="cs"/>
          <w:rtl/>
        </w:rPr>
      </w:pPr>
    </w:p>
    <w:p w14:paraId="16E9EB4C"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26F4794F" w14:textId="77777777" w:rsidR="00C200F9" w:rsidRDefault="00C200F9" w:rsidP="00C200F9">
      <w:pPr>
        <w:bidi/>
        <w:jc w:val="both"/>
        <w:rPr>
          <w:rFonts w:cs="David" w:hint="cs"/>
          <w:u w:val="single"/>
          <w:rtl/>
        </w:rPr>
      </w:pPr>
    </w:p>
    <w:p w14:paraId="0BDE961B" w14:textId="77777777" w:rsidR="00C200F9" w:rsidRDefault="00C200F9" w:rsidP="00C200F9">
      <w:pPr>
        <w:bidi/>
        <w:jc w:val="both"/>
        <w:rPr>
          <w:rFonts w:cs="David" w:hint="cs"/>
          <w:rtl/>
        </w:rPr>
      </w:pPr>
      <w:r>
        <w:rPr>
          <w:rFonts w:cs="David" w:hint="cs"/>
          <w:rtl/>
        </w:rPr>
        <w:tab/>
        <w:t>אני לא הצלחתי להבין למה זה דחוף.</w:t>
      </w:r>
    </w:p>
    <w:p w14:paraId="75314B71" w14:textId="77777777" w:rsidR="00C200F9" w:rsidRDefault="00C200F9" w:rsidP="00C200F9">
      <w:pPr>
        <w:bidi/>
        <w:jc w:val="both"/>
        <w:rPr>
          <w:rFonts w:cs="David" w:hint="cs"/>
          <w:rtl/>
        </w:rPr>
      </w:pPr>
    </w:p>
    <w:p w14:paraId="7F2832BF" w14:textId="77777777" w:rsidR="00C200F9" w:rsidRDefault="00C200F9" w:rsidP="00C200F9">
      <w:pPr>
        <w:bidi/>
        <w:jc w:val="both"/>
        <w:rPr>
          <w:rFonts w:cs="David" w:hint="cs"/>
          <w:u w:val="single"/>
          <w:rtl/>
        </w:rPr>
      </w:pPr>
      <w:r>
        <w:rPr>
          <w:rFonts w:cs="David" w:hint="cs"/>
          <w:u w:val="single"/>
          <w:rtl/>
        </w:rPr>
        <w:t>שגית אפיק:</w:t>
      </w:r>
    </w:p>
    <w:p w14:paraId="442FBD9A" w14:textId="77777777" w:rsidR="00C200F9" w:rsidRDefault="00C200F9" w:rsidP="00C200F9">
      <w:pPr>
        <w:bidi/>
        <w:jc w:val="both"/>
        <w:rPr>
          <w:rFonts w:cs="David" w:hint="cs"/>
          <w:u w:val="single"/>
          <w:rtl/>
        </w:rPr>
      </w:pPr>
    </w:p>
    <w:p w14:paraId="76898C4B" w14:textId="77777777" w:rsidR="00C200F9" w:rsidRPr="00C2117E" w:rsidRDefault="00C200F9" w:rsidP="00C200F9">
      <w:pPr>
        <w:bidi/>
        <w:jc w:val="both"/>
        <w:rPr>
          <w:rFonts w:cs="David" w:hint="cs"/>
          <w:rtl/>
        </w:rPr>
      </w:pPr>
      <w:r>
        <w:rPr>
          <w:rFonts w:cs="David" w:hint="cs"/>
          <w:rtl/>
        </w:rPr>
        <w:tab/>
        <w:t>כי המועד חלף.</w:t>
      </w:r>
    </w:p>
    <w:p w14:paraId="15D800CD" w14:textId="77777777" w:rsidR="00C200F9" w:rsidRDefault="00C200F9" w:rsidP="00C200F9">
      <w:pPr>
        <w:bidi/>
        <w:jc w:val="both"/>
        <w:rPr>
          <w:rFonts w:cs="David" w:hint="cs"/>
          <w:rtl/>
        </w:rPr>
      </w:pPr>
    </w:p>
    <w:p w14:paraId="1AA36D26"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0A9F18E2" w14:textId="77777777" w:rsidR="00C200F9" w:rsidRDefault="00C200F9" w:rsidP="00C200F9">
      <w:pPr>
        <w:bidi/>
        <w:jc w:val="both"/>
        <w:rPr>
          <w:rFonts w:cs="David" w:hint="cs"/>
          <w:u w:val="single"/>
          <w:rtl/>
        </w:rPr>
      </w:pPr>
    </w:p>
    <w:p w14:paraId="148A53EC" w14:textId="77777777" w:rsidR="00C200F9" w:rsidRDefault="00C200F9" w:rsidP="00C200F9">
      <w:pPr>
        <w:bidi/>
        <w:jc w:val="both"/>
        <w:rPr>
          <w:rFonts w:cs="David" w:hint="cs"/>
          <w:rtl/>
        </w:rPr>
      </w:pPr>
      <w:r>
        <w:rPr>
          <w:rFonts w:cs="David" w:hint="cs"/>
          <w:rtl/>
        </w:rPr>
        <w:tab/>
        <w:t xml:space="preserve">אם אתה אומר שוועדת הכספים לא עושה את עבודתה, ואתה עוקף את ועדת הכספים </w:t>
      </w:r>
      <w:r>
        <w:rPr>
          <w:rFonts w:cs="David"/>
          <w:rtl/>
        </w:rPr>
        <w:t>–</w:t>
      </w:r>
      <w:r>
        <w:rPr>
          <w:rFonts w:cs="David" w:hint="cs"/>
          <w:rtl/>
        </w:rPr>
        <w:t xml:space="preserve"> אני מבין. אתה רוצה עכשיו לפתור את הבעיה. מה דחוף? מה קרה עכשיו? היום? הרב גפני מקיים ישיבות אוטוסטראדה בלי בעיות. יש לך בעיה עם הרב גפני? אני אדבר איתו. </w:t>
      </w:r>
    </w:p>
    <w:p w14:paraId="19C23298" w14:textId="77777777" w:rsidR="00C200F9" w:rsidRDefault="00C200F9" w:rsidP="00C200F9">
      <w:pPr>
        <w:bidi/>
        <w:jc w:val="both"/>
        <w:rPr>
          <w:rFonts w:cs="David" w:hint="cs"/>
          <w:rtl/>
        </w:rPr>
      </w:pPr>
    </w:p>
    <w:p w14:paraId="4A1BAAFD" w14:textId="77777777" w:rsidR="00C200F9" w:rsidRDefault="00C200F9" w:rsidP="00C200F9">
      <w:pPr>
        <w:bidi/>
        <w:jc w:val="both"/>
        <w:rPr>
          <w:rFonts w:cs="David"/>
          <w:u w:val="single"/>
        </w:rPr>
      </w:pPr>
      <w:r>
        <w:rPr>
          <w:rFonts w:cs="David" w:hint="cs"/>
          <w:u w:val="single"/>
          <w:rtl/>
        </w:rPr>
        <w:t>השר לענייני דת יעקב מרגי:</w:t>
      </w:r>
    </w:p>
    <w:p w14:paraId="227B877A" w14:textId="77777777" w:rsidR="00C200F9" w:rsidRDefault="00C200F9" w:rsidP="00C200F9">
      <w:pPr>
        <w:bidi/>
        <w:jc w:val="both"/>
        <w:rPr>
          <w:rFonts w:cs="David"/>
          <w:u w:val="single"/>
        </w:rPr>
      </w:pPr>
    </w:p>
    <w:p w14:paraId="78090572" w14:textId="77777777" w:rsidR="00C200F9" w:rsidRDefault="00C200F9" w:rsidP="00C200F9">
      <w:pPr>
        <w:bidi/>
        <w:jc w:val="both"/>
        <w:rPr>
          <w:rFonts w:cs="David" w:hint="cs"/>
          <w:rtl/>
        </w:rPr>
      </w:pPr>
      <w:r>
        <w:rPr>
          <w:rFonts w:cs="David" w:hint="cs"/>
          <w:rtl/>
        </w:rPr>
        <w:tab/>
        <w:t>אתה רוצה את ההצגה יותר מאשר - - -</w:t>
      </w:r>
    </w:p>
    <w:p w14:paraId="0D22D41D" w14:textId="77777777" w:rsidR="00C200F9" w:rsidRDefault="00C200F9" w:rsidP="00C200F9">
      <w:pPr>
        <w:bidi/>
        <w:jc w:val="both"/>
        <w:rPr>
          <w:rFonts w:cs="David" w:hint="cs"/>
          <w:rtl/>
        </w:rPr>
      </w:pPr>
    </w:p>
    <w:p w14:paraId="0C300D04" w14:textId="77777777" w:rsidR="00C200F9" w:rsidRDefault="00C200F9" w:rsidP="00C200F9">
      <w:pPr>
        <w:bidi/>
        <w:jc w:val="both"/>
        <w:rPr>
          <w:rFonts w:cs="David"/>
          <w:u w:val="single"/>
        </w:rPr>
      </w:pPr>
      <w:r>
        <w:rPr>
          <w:rFonts w:cs="David" w:hint="cs"/>
          <w:u w:val="single"/>
          <w:rtl/>
        </w:rPr>
        <w:t>שלמה מולה:</w:t>
      </w:r>
    </w:p>
    <w:p w14:paraId="2A7019F0" w14:textId="77777777" w:rsidR="00C200F9" w:rsidRDefault="00C200F9" w:rsidP="00C200F9">
      <w:pPr>
        <w:bidi/>
        <w:jc w:val="both"/>
        <w:rPr>
          <w:rFonts w:cs="David" w:hint="cs"/>
          <w:u w:val="single"/>
          <w:rtl/>
        </w:rPr>
      </w:pPr>
    </w:p>
    <w:p w14:paraId="299FCA9B" w14:textId="77777777" w:rsidR="00C200F9" w:rsidRDefault="00C200F9" w:rsidP="00C200F9">
      <w:pPr>
        <w:bidi/>
        <w:jc w:val="both"/>
        <w:rPr>
          <w:rFonts w:cs="David" w:hint="cs"/>
          <w:rtl/>
        </w:rPr>
      </w:pPr>
      <w:r>
        <w:rPr>
          <w:rFonts w:cs="David" w:hint="cs"/>
          <w:rtl/>
        </w:rPr>
        <w:tab/>
        <w:t xml:space="preserve">איזו הצגה? לשאול שאלות זאת הצגה? למה הצגה? </w:t>
      </w:r>
    </w:p>
    <w:p w14:paraId="722C5B8C" w14:textId="77777777" w:rsidR="00C200F9" w:rsidRDefault="00C200F9" w:rsidP="00C200F9">
      <w:pPr>
        <w:bidi/>
        <w:jc w:val="both"/>
        <w:rPr>
          <w:rFonts w:cs="David" w:hint="cs"/>
          <w:rtl/>
        </w:rPr>
      </w:pPr>
    </w:p>
    <w:p w14:paraId="2AC0EF64" w14:textId="77777777" w:rsidR="00C200F9" w:rsidRDefault="00C200F9" w:rsidP="00C200F9">
      <w:pPr>
        <w:keepNext/>
        <w:bidi/>
        <w:jc w:val="both"/>
        <w:rPr>
          <w:rFonts w:cs="David"/>
          <w:u w:val="single"/>
        </w:rPr>
      </w:pPr>
      <w:r>
        <w:rPr>
          <w:rFonts w:cs="David" w:hint="cs"/>
          <w:u w:val="single"/>
          <w:rtl/>
        </w:rPr>
        <w:t>היו"ר יריב לוין:</w:t>
      </w:r>
    </w:p>
    <w:p w14:paraId="46AC8799" w14:textId="77777777" w:rsidR="00C200F9" w:rsidRPr="00C2117E" w:rsidRDefault="00C200F9" w:rsidP="00C200F9">
      <w:pPr>
        <w:bidi/>
        <w:jc w:val="both"/>
        <w:rPr>
          <w:rFonts w:cs="David"/>
          <w:u w:val="single"/>
        </w:rPr>
      </w:pPr>
    </w:p>
    <w:p w14:paraId="63DAE23B" w14:textId="77777777" w:rsidR="00C200F9" w:rsidRDefault="00C200F9" w:rsidP="00C200F9">
      <w:pPr>
        <w:bidi/>
        <w:jc w:val="both"/>
        <w:rPr>
          <w:rFonts w:cs="David" w:hint="cs"/>
          <w:rtl/>
        </w:rPr>
      </w:pPr>
      <w:r>
        <w:rPr>
          <w:rFonts w:cs="David" w:hint="cs"/>
          <w:rtl/>
        </w:rPr>
        <w:tab/>
        <w:t xml:space="preserve">אני אנסה לתרגם את השר לשפת חברי הכנסת. </w:t>
      </w:r>
    </w:p>
    <w:p w14:paraId="5F25CF9E" w14:textId="77777777" w:rsidR="00C200F9" w:rsidRDefault="00C200F9" w:rsidP="00C200F9">
      <w:pPr>
        <w:bidi/>
        <w:jc w:val="both"/>
        <w:rPr>
          <w:rFonts w:cs="David" w:hint="cs"/>
          <w:rtl/>
        </w:rPr>
      </w:pPr>
    </w:p>
    <w:p w14:paraId="489AC69A"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74C1D27E" w14:textId="77777777" w:rsidR="00C200F9" w:rsidRDefault="00C200F9" w:rsidP="00C200F9">
      <w:pPr>
        <w:bidi/>
        <w:jc w:val="both"/>
        <w:rPr>
          <w:rFonts w:cs="David" w:hint="cs"/>
          <w:u w:val="single"/>
          <w:rtl/>
        </w:rPr>
      </w:pPr>
    </w:p>
    <w:p w14:paraId="4AB50FBA" w14:textId="77777777" w:rsidR="00C200F9" w:rsidRDefault="00C200F9" w:rsidP="00C200F9">
      <w:pPr>
        <w:bidi/>
        <w:jc w:val="both"/>
        <w:rPr>
          <w:rFonts w:cs="David" w:hint="cs"/>
          <w:rtl/>
        </w:rPr>
      </w:pPr>
      <w:r>
        <w:rPr>
          <w:rFonts w:cs="David" w:hint="cs"/>
          <w:rtl/>
        </w:rPr>
        <w:tab/>
        <w:t>אני יכול לקבל רשות דיבור?</w:t>
      </w:r>
    </w:p>
    <w:p w14:paraId="1F293866" w14:textId="77777777" w:rsidR="00C200F9" w:rsidRDefault="00C200F9" w:rsidP="00C200F9">
      <w:pPr>
        <w:bidi/>
        <w:jc w:val="both"/>
        <w:rPr>
          <w:rFonts w:cs="David" w:hint="cs"/>
          <w:rtl/>
        </w:rPr>
      </w:pPr>
    </w:p>
    <w:p w14:paraId="0B657521" w14:textId="77777777" w:rsidR="00C200F9" w:rsidRDefault="00C200F9" w:rsidP="00C200F9">
      <w:pPr>
        <w:bidi/>
        <w:jc w:val="both"/>
        <w:rPr>
          <w:rFonts w:cs="David"/>
          <w:u w:val="single"/>
        </w:rPr>
      </w:pPr>
      <w:r>
        <w:rPr>
          <w:rFonts w:cs="David" w:hint="cs"/>
          <w:u w:val="single"/>
          <w:rtl/>
        </w:rPr>
        <w:t>נסים זאב:</w:t>
      </w:r>
    </w:p>
    <w:p w14:paraId="4E4B1ED2" w14:textId="77777777" w:rsidR="00C200F9" w:rsidRDefault="00C200F9" w:rsidP="00C200F9">
      <w:pPr>
        <w:bidi/>
        <w:jc w:val="both"/>
        <w:rPr>
          <w:rFonts w:cs="David" w:hint="cs"/>
          <w:u w:val="single"/>
          <w:rtl/>
        </w:rPr>
      </w:pPr>
    </w:p>
    <w:p w14:paraId="32EA4218" w14:textId="77777777" w:rsidR="00C200F9" w:rsidRDefault="00C200F9" w:rsidP="00C200F9">
      <w:pPr>
        <w:bidi/>
        <w:jc w:val="both"/>
        <w:rPr>
          <w:rFonts w:cs="David" w:hint="cs"/>
          <w:rtl/>
        </w:rPr>
      </w:pPr>
      <w:r>
        <w:rPr>
          <w:rFonts w:cs="David" w:hint="cs"/>
          <w:rtl/>
        </w:rPr>
        <w:tab/>
        <w:t>אחרי שהוא יסביר.</w:t>
      </w:r>
    </w:p>
    <w:p w14:paraId="5FF66A75" w14:textId="77777777" w:rsidR="00C200F9" w:rsidRDefault="00C200F9" w:rsidP="00C200F9">
      <w:pPr>
        <w:bidi/>
        <w:jc w:val="both"/>
        <w:rPr>
          <w:rFonts w:cs="David" w:hint="cs"/>
          <w:rtl/>
        </w:rPr>
      </w:pPr>
    </w:p>
    <w:p w14:paraId="0B5EFF3F"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5672C736" w14:textId="77777777" w:rsidR="00C200F9" w:rsidRDefault="00C200F9" w:rsidP="00C200F9">
      <w:pPr>
        <w:bidi/>
        <w:jc w:val="both"/>
        <w:rPr>
          <w:rFonts w:cs="David" w:hint="cs"/>
          <w:u w:val="single"/>
          <w:rtl/>
        </w:rPr>
      </w:pPr>
    </w:p>
    <w:p w14:paraId="0C514CB8" w14:textId="77777777" w:rsidR="00C200F9" w:rsidRDefault="00C200F9" w:rsidP="00C200F9">
      <w:pPr>
        <w:bidi/>
        <w:jc w:val="both"/>
        <w:rPr>
          <w:rFonts w:cs="David" w:hint="cs"/>
          <w:rtl/>
        </w:rPr>
      </w:pPr>
      <w:r>
        <w:rPr>
          <w:rFonts w:cs="David" w:hint="cs"/>
          <w:rtl/>
        </w:rPr>
        <w:tab/>
        <w:t>חבר הכנסת רותם, כשהתחלנו את הישיבה לא הבנתי איך יכול להיות שנושא כמו מועצות דתיות יתקיים כשאתה לא כאן. כשראיתי אותך נכנס הבנתי שהכול בסדר. אני מבטיח לך שתהיה לך זכות דיבור, אבל תן לי רגע, קודם כול, כדי שנתכנס כולם- -</w:t>
      </w:r>
    </w:p>
    <w:p w14:paraId="25F8EA1D" w14:textId="77777777" w:rsidR="00C200F9" w:rsidRDefault="00C200F9" w:rsidP="00C200F9">
      <w:pPr>
        <w:bidi/>
        <w:jc w:val="both"/>
        <w:rPr>
          <w:rFonts w:cs="David" w:hint="cs"/>
          <w:rtl/>
        </w:rPr>
      </w:pPr>
    </w:p>
    <w:p w14:paraId="593A2803" w14:textId="77777777" w:rsidR="00C200F9" w:rsidRDefault="00C200F9" w:rsidP="00C200F9">
      <w:pPr>
        <w:bidi/>
        <w:jc w:val="both"/>
        <w:rPr>
          <w:rFonts w:cs="David" w:hint="cs"/>
          <w:u w:val="single"/>
          <w:rtl/>
        </w:rPr>
      </w:pPr>
      <w:r>
        <w:rPr>
          <w:rFonts w:cs="David" w:hint="cs"/>
          <w:u w:val="single"/>
          <w:rtl/>
        </w:rPr>
        <w:t>אברהם מיכאלי:</w:t>
      </w:r>
    </w:p>
    <w:p w14:paraId="271DCDE3" w14:textId="77777777" w:rsidR="00C200F9" w:rsidRDefault="00C200F9" w:rsidP="00C200F9">
      <w:pPr>
        <w:bidi/>
        <w:jc w:val="both"/>
        <w:rPr>
          <w:rFonts w:cs="David" w:hint="cs"/>
          <w:u w:val="single"/>
          <w:rtl/>
        </w:rPr>
      </w:pPr>
    </w:p>
    <w:p w14:paraId="3D704C4A" w14:textId="77777777" w:rsidR="00C200F9" w:rsidRDefault="00C200F9" w:rsidP="00C200F9">
      <w:pPr>
        <w:bidi/>
        <w:jc w:val="both"/>
        <w:rPr>
          <w:rFonts w:cs="David" w:hint="cs"/>
          <w:rtl/>
        </w:rPr>
      </w:pPr>
      <w:r>
        <w:rPr>
          <w:rFonts w:cs="David" w:hint="cs"/>
          <w:rtl/>
        </w:rPr>
        <w:tab/>
        <w:t>אבל יש להם ישיבת סיעה.</w:t>
      </w:r>
    </w:p>
    <w:p w14:paraId="182B9005" w14:textId="77777777" w:rsidR="00C200F9" w:rsidRDefault="00C200F9" w:rsidP="00C200F9">
      <w:pPr>
        <w:bidi/>
        <w:jc w:val="both"/>
        <w:rPr>
          <w:rFonts w:cs="David" w:hint="cs"/>
          <w:rtl/>
        </w:rPr>
      </w:pPr>
    </w:p>
    <w:p w14:paraId="5A40E130" w14:textId="77777777" w:rsidR="00C200F9" w:rsidRDefault="00C200F9" w:rsidP="00C200F9">
      <w:pPr>
        <w:keepNext/>
        <w:bidi/>
        <w:jc w:val="both"/>
        <w:rPr>
          <w:rFonts w:cs="David"/>
          <w:u w:val="single"/>
        </w:rPr>
      </w:pPr>
      <w:r>
        <w:rPr>
          <w:rFonts w:cs="David" w:hint="cs"/>
          <w:u w:val="single"/>
          <w:rtl/>
        </w:rPr>
        <w:t>היו"ר יריב לוין:</w:t>
      </w:r>
    </w:p>
    <w:p w14:paraId="060BD252" w14:textId="77777777" w:rsidR="00C200F9" w:rsidRDefault="00C200F9" w:rsidP="00C200F9">
      <w:pPr>
        <w:bidi/>
        <w:jc w:val="both"/>
        <w:rPr>
          <w:rFonts w:cs="David"/>
          <w:u w:val="single"/>
        </w:rPr>
      </w:pPr>
    </w:p>
    <w:p w14:paraId="0E904C23" w14:textId="77777777" w:rsidR="00C200F9" w:rsidRDefault="00C200F9" w:rsidP="00C200F9">
      <w:pPr>
        <w:bidi/>
        <w:jc w:val="both"/>
        <w:rPr>
          <w:rFonts w:cs="David" w:hint="cs"/>
          <w:rtl/>
        </w:rPr>
      </w:pPr>
      <w:r>
        <w:rPr>
          <w:rFonts w:cs="David" w:hint="cs"/>
          <w:rtl/>
        </w:rPr>
        <w:tab/>
        <w:t>- - להבנה על מה אנחנו מדברים.</w:t>
      </w:r>
    </w:p>
    <w:p w14:paraId="50C5A4F8" w14:textId="77777777" w:rsidR="00C200F9" w:rsidRDefault="00C200F9" w:rsidP="00C200F9">
      <w:pPr>
        <w:bidi/>
        <w:jc w:val="both"/>
        <w:rPr>
          <w:rFonts w:cs="David" w:hint="cs"/>
          <w:rtl/>
        </w:rPr>
      </w:pPr>
    </w:p>
    <w:p w14:paraId="49569828" w14:textId="77777777" w:rsidR="00C200F9" w:rsidRDefault="00C200F9" w:rsidP="00C200F9">
      <w:pPr>
        <w:bidi/>
        <w:ind w:firstLine="720"/>
        <w:jc w:val="both"/>
        <w:rPr>
          <w:rFonts w:cs="David" w:hint="cs"/>
          <w:rtl/>
        </w:rPr>
      </w:pPr>
      <w:r>
        <w:rPr>
          <w:rFonts w:cs="David" w:hint="cs"/>
          <w:rtl/>
        </w:rPr>
        <w:t>החוק הקיים קובע חובה לקבוע את אותם קריטריונים וחלוקה של התקצוב בתוך 60 יום. 60 יום חלפו. עכשיו מחפשים את הדרך שבה אפשר להתגבר על  המכשול.</w:t>
      </w:r>
    </w:p>
    <w:p w14:paraId="1A181D1C" w14:textId="77777777" w:rsidR="00C200F9" w:rsidRDefault="00C200F9" w:rsidP="00C200F9">
      <w:pPr>
        <w:bidi/>
        <w:jc w:val="both"/>
        <w:rPr>
          <w:rFonts w:cs="David" w:hint="cs"/>
          <w:rtl/>
        </w:rPr>
      </w:pPr>
    </w:p>
    <w:p w14:paraId="2A218833"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6372DBE0" w14:textId="77777777" w:rsidR="00C200F9" w:rsidRDefault="00C200F9" w:rsidP="00C200F9">
      <w:pPr>
        <w:bidi/>
        <w:jc w:val="both"/>
        <w:rPr>
          <w:rFonts w:cs="David" w:hint="cs"/>
          <w:u w:val="single"/>
          <w:rtl/>
        </w:rPr>
      </w:pPr>
    </w:p>
    <w:p w14:paraId="486A07ED" w14:textId="77777777" w:rsidR="00C200F9" w:rsidRDefault="00C200F9" w:rsidP="00C200F9">
      <w:pPr>
        <w:bidi/>
        <w:jc w:val="both"/>
        <w:rPr>
          <w:rFonts w:cs="David" w:hint="cs"/>
          <w:rtl/>
        </w:rPr>
      </w:pPr>
      <w:r>
        <w:rPr>
          <w:rFonts w:cs="David" w:hint="cs"/>
          <w:rtl/>
        </w:rPr>
        <w:tab/>
        <w:t>למה חלפו?</w:t>
      </w:r>
    </w:p>
    <w:p w14:paraId="26BEE9FD" w14:textId="77777777" w:rsidR="00C200F9" w:rsidRDefault="00C200F9" w:rsidP="00C200F9">
      <w:pPr>
        <w:bidi/>
        <w:jc w:val="both"/>
        <w:rPr>
          <w:rFonts w:cs="David" w:hint="cs"/>
          <w:rtl/>
        </w:rPr>
      </w:pPr>
    </w:p>
    <w:p w14:paraId="05234F0D"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369C6BC8" w14:textId="77777777" w:rsidR="00C200F9" w:rsidRDefault="00C200F9" w:rsidP="00C200F9">
      <w:pPr>
        <w:bidi/>
        <w:jc w:val="both"/>
        <w:rPr>
          <w:rFonts w:cs="David" w:hint="cs"/>
          <w:u w:val="single"/>
          <w:rtl/>
        </w:rPr>
      </w:pPr>
    </w:p>
    <w:p w14:paraId="29DFAB21" w14:textId="77777777" w:rsidR="00C200F9" w:rsidRDefault="00C200F9" w:rsidP="00C200F9">
      <w:pPr>
        <w:bidi/>
        <w:ind w:firstLine="720"/>
        <w:jc w:val="both"/>
        <w:rPr>
          <w:rFonts w:cs="David" w:hint="cs"/>
          <w:rtl/>
        </w:rPr>
      </w:pPr>
      <w:r>
        <w:rPr>
          <w:rFonts w:cs="David" w:hint="cs"/>
          <w:rtl/>
        </w:rPr>
        <w:t xml:space="preserve">חלפו, לא בוצע העניין. </w:t>
      </w:r>
    </w:p>
    <w:p w14:paraId="04B4D1CE" w14:textId="77777777" w:rsidR="00C200F9" w:rsidRDefault="00C200F9" w:rsidP="00C200F9">
      <w:pPr>
        <w:bidi/>
        <w:jc w:val="both"/>
        <w:rPr>
          <w:rFonts w:cs="David" w:hint="cs"/>
          <w:rtl/>
        </w:rPr>
      </w:pPr>
    </w:p>
    <w:p w14:paraId="27E183E2" w14:textId="77777777" w:rsidR="00C200F9" w:rsidRDefault="00C200F9" w:rsidP="00C200F9">
      <w:pPr>
        <w:bidi/>
        <w:jc w:val="both"/>
        <w:rPr>
          <w:rFonts w:cs="David"/>
          <w:u w:val="single"/>
        </w:rPr>
      </w:pPr>
      <w:r>
        <w:rPr>
          <w:rFonts w:cs="David" w:hint="cs"/>
          <w:u w:val="single"/>
          <w:rtl/>
        </w:rPr>
        <w:t>השר לענייני דת יעקב מרגי:</w:t>
      </w:r>
    </w:p>
    <w:p w14:paraId="118D49D9" w14:textId="77777777" w:rsidR="00C200F9" w:rsidRDefault="00C200F9" w:rsidP="00C200F9">
      <w:pPr>
        <w:bidi/>
        <w:jc w:val="both"/>
        <w:rPr>
          <w:rFonts w:cs="David"/>
          <w:u w:val="single"/>
        </w:rPr>
      </w:pPr>
    </w:p>
    <w:p w14:paraId="7456CE04" w14:textId="77777777" w:rsidR="00C200F9" w:rsidRDefault="00C200F9" w:rsidP="00C200F9">
      <w:pPr>
        <w:bidi/>
        <w:jc w:val="both"/>
        <w:rPr>
          <w:rFonts w:cs="David" w:hint="cs"/>
          <w:rtl/>
        </w:rPr>
      </w:pPr>
      <w:r>
        <w:rPr>
          <w:rFonts w:cs="David" w:hint="cs"/>
          <w:rtl/>
        </w:rPr>
        <w:tab/>
        <w:t xml:space="preserve">סדר יום עמוס בוועדת הכספים. </w:t>
      </w:r>
    </w:p>
    <w:p w14:paraId="412A5488" w14:textId="77777777" w:rsidR="00C200F9" w:rsidRDefault="00C200F9" w:rsidP="00C200F9">
      <w:pPr>
        <w:bidi/>
        <w:jc w:val="both"/>
        <w:rPr>
          <w:rFonts w:cs="David" w:hint="cs"/>
          <w:rtl/>
        </w:rPr>
      </w:pPr>
    </w:p>
    <w:p w14:paraId="0FF9C099" w14:textId="77777777" w:rsidR="00C200F9" w:rsidRDefault="00C200F9" w:rsidP="00C200F9">
      <w:pPr>
        <w:bidi/>
        <w:jc w:val="both"/>
        <w:rPr>
          <w:rFonts w:cs="David"/>
          <w:u w:val="single"/>
        </w:rPr>
      </w:pPr>
      <w:r>
        <w:rPr>
          <w:rFonts w:cs="David" w:hint="cs"/>
          <w:u w:val="single"/>
          <w:rtl/>
        </w:rPr>
        <w:t>אברהם מיכאלי:</w:t>
      </w:r>
    </w:p>
    <w:p w14:paraId="7B5E633A" w14:textId="77777777" w:rsidR="00C200F9" w:rsidRDefault="00C200F9" w:rsidP="00C200F9">
      <w:pPr>
        <w:bidi/>
        <w:jc w:val="both"/>
        <w:rPr>
          <w:rFonts w:cs="David" w:hint="cs"/>
          <w:u w:val="single"/>
          <w:rtl/>
        </w:rPr>
      </w:pPr>
    </w:p>
    <w:p w14:paraId="6F11AA5E" w14:textId="77777777" w:rsidR="00C200F9" w:rsidRDefault="00C200F9" w:rsidP="00C200F9">
      <w:pPr>
        <w:bidi/>
        <w:jc w:val="both"/>
        <w:rPr>
          <w:rFonts w:cs="David" w:hint="cs"/>
          <w:rtl/>
        </w:rPr>
      </w:pPr>
      <w:r>
        <w:rPr>
          <w:rFonts w:cs="David" w:hint="cs"/>
          <w:rtl/>
        </w:rPr>
        <w:tab/>
        <w:t xml:space="preserve">ששינסקי </w:t>
      </w:r>
      <w:r>
        <w:rPr>
          <w:rFonts w:cs="David"/>
          <w:rtl/>
        </w:rPr>
        <w:t>–</w:t>
      </w:r>
      <w:r>
        <w:rPr>
          <w:rFonts w:cs="David" w:hint="cs"/>
          <w:rtl/>
        </w:rPr>
        <w:t xml:space="preserve"> היו עסוקים.</w:t>
      </w:r>
    </w:p>
    <w:p w14:paraId="13C1D38F" w14:textId="77777777" w:rsidR="00C200F9" w:rsidRDefault="00C200F9" w:rsidP="00C200F9">
      <w:pPr>
        <w:bidi/>
        <w:jc w:val="both"/>
        <w:rPr>
          <w:rFonts w:cs="David" w:hint="cs"/>
          <w:rtl/>
        </w:rPr>
      </w:pPr>
    </w:p>
    <w:p w14:paraId="0DDDCEB9" w14:textId="77777777" w:rsidR="00C200F9" w:rsidRDefault="00C200F9" w:rsidP="00C200F9">
      <w:pPr>
        <w:keepNext/>
        <w:bidi/>
        <w:jc w:val="both"/>
        <w:rPr>
          <w:rFonts w:cs="David"/>
          <w:u w:val="single"/>
        </w:rPr>
      </w:pPr>
      <w:r>
        <w:rPr>
          <w:rFonts w:cs="David" w:hint="cs"/>
          <w:u w:val="single"/>
          <w:rtl/>
        </w:rPr>
        <w:t>היו"ר יריב לוין:</w:t>
      </w:r>
    </w:p>
    <w:p w14:paraId="11504469" w14:textId="77777777" w:rsidR="00C200F9" w:rsidRDefault="00C200F9" w:rsidP="00C200F9">
      <w:pPr>
        <w:bidi/>
        <w:jc w:val="both"/>
        <w:rPr>
          <w:rFonts w:cs="David"/>
          <w:u w:val="single"/>
        </w:rPr>
      </w:pPr>
    </w:p>
    <w:p w14:paraId="4F5D2245" w14:textId="77777777" w:rsidR="00C200F9" w:rsidRDefault="00C200F9" w:rsidP="00C200F9">
      <w:pPr>
        <w:bidi/>
        <w:jc w:val="both"/>
        <w:rPr>
          <w:rFonts w:cs="David" w:hint="cs"/>
          <w:rtl/>
        </w:rPr>
      </w:pPr>
      <w:r>
        <w:rPr>
          <w:rFonts w:cs="David" w:hint="cs"/>
          <w:rtl/>
        </w:rPr>
        <w:tab/>
        <w:t xml:space="preserve">היו כל מיני דברים אחרים </w:t>
      </w:r>
      <w:r>
        <w:rPr>
          <w:rFonts w:cs="David"/>
          <w:rtl/>
        </w:rPr>
        <w:t>–</w:t>
      </w:r>
      <w:r>
        <w:rPr>
          <w:rFonts w:cs="David" w:hint="cs"/>
          <w:rtl/>
        </w:rPr>
        <w:t xml:space="preserve"> זה לא קרה. עכשיו מחפשים את הדרך להתגבר על הבעיה כי אף אחד מאתנו לא רוצה להביא למצב שחס וחלילה המועצות הדתיות ישותקו או שאנשים לא יוכלו לקבל משכורות.</w:t>
      </w:r>
    </w:p>
    <w:p w14:paraId="42F89EC3" w14:textId="77777777" w:rsidR="00C200F9" w:rsidRDefault="00C200F9" w:rsidP="00C200F9">
      <w:pPr>
        <w:bidi/>
        <w:jc w:val="both"/>
        <w:rPr>
          <w:rFonts w:cs="David" w:hint="cs"/>
          <w:rtl/>
        </w:rPr>
      </w:pPr>
    </w:p>
    <w:p w14:paraId="56EF75AE"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3B82820E" w14:textId="77777777" w:rsidR="00C200F9" w:rsidRDefault="00C200F9" w:rsidP="00C200F9">
      <w:pPr>
        <w:bidi/>
        <w:jc w:val="both"/>
        <w:rPr>
          <w:rFonts w:cs="David" w:hint="cs"/>
          <w:u w:val="single"/>
          <w:rtl/>
        </w:rPr>
      </w:pPr>
    </w:p>
    <w:p w14:paraId="18C437DE" w14:textId="77777777" w:rsidR="00C200F9" w:rsidRDefault="00C200F9" w:rsidP="00C200F9">
      <w:pPr>
        <w:bidi/>
        <w:jc w:val="both"/>
        <w:rPr>
          <w:rFonts w:cs="David" w:hint="cs"/>
          <w:rtl/>
        </w:rPr>
      </w:pPr>
      <w:r>
        <w:rPr>
          <w:rFonts w:cs="David" w:hint="cs"/>
          <w:rtl/>
        </w:rPr>
        <w:tab/>
        <w:t xml:space="preserve">מאיפה אתה לוקח את זה שאף אחד מאתנו? </w:t>
      </w:r>
    </w:p>
    <w:p w14:paraId="3A9FFEE3" w14:textId="77777777" w:rsidR="00C200F9" w:rsidRDefault="00C200F9" w:rsidP="00C200F9">
      <w:pPr>
        <w:bidi/>
        <w:jc w:val="both"/>
        <w:rPr>
          <w:rFonts w:cs="David" w:hint="cs"/>
          <w:rtl/>
        </w:rPr>
      </w:pPr>
    </w:p>
    <w:p w14:paraId="27022FFF" w14:textId="77777777" w:rsidR="00C200F9" w:rsidRDefault="00C200F9" w:rsidP="00C200F9">
      <w:pPr>
        <w:keepNext/>
        <w:bidi/>
        <w:jc w:val="both"/>
        <w:rPr>
          <w:rFonts w:cs="David"/>
          <w:u w:val="single"/>
        </w:rPr>
      </w:pPr>
      <w:r>
        <w:rPr>
          <w:rFonts w:cs="David" w:hint="cs"/>
          <w:u w:val="single"/>
          <w:rtl/>
        </w:rPr>
        <w:t>היו"ר יריב לוין:</w:t>
      </w:r>
    </w:p>
    <w:p w14:paraId="19F801D6" w14:textId="77777777" w:rsidR="00C200F9" w:rsidRDefault="00C200F9" w:rsidP="00C200F9">
      <w:pPr>
        <w:bidi/>
        <w:jc w:val="both"/>
        <w:rPr>
          <w:rFonts w:cs="David"/>
          <w:u w:val="single"/>
        </w:rPr>
      </w:pPr>
    </w:p>
    <w:p w14:paraId="5A6B2B0F" w14:textId="77777777" w:rsidR="00C200F9" w:rsidRDefault="00C200F9" w:rsidP="00C200F9">
      <w:pPr>
        <w:bidi/>
        <w:jc w:val="both"/>
        <w:rPr>
          <w:rFonts w:cs="David" w:hint="cs"/>
          <w:rtl/>
        </w:rPr>
      </w:pPr>
      <w:r>
        <w:rPr>
          <w:rFonts w:cs="David" w:hint="cs"/>
          <w:rtl/>
        </w:rPr>
        <w:tab/>
        <w:t>חבר הכנסת רותם, זה שותף קואליציוני- -</w:t>
      </w:r>
    </w:p>
    <w:p w14:paraId="5C5FC0C1" w14:textId="77777777" w:rsidR="00C200F9" w:rsidRDefault="00C200F9" w:rsidP="00C200F9">
      <w:pPr>
        <w:bidi/>
        <w:jc w:val="both"/>
        <w:rPr>
          <w:rFonts w:cs="David" w:hint="cs"/>
          <w:rtl/>
        </w:rPr>
      </w:pPr>
    </w:p>
    <w:p w14:paraId="607291F0"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26559E9F" w14:textId="77777777" w:rsidR="00C200F9" w:rsidRDefault="00C200F9" w:rsidP="00C200F9">
      <w:pPr>
        <w:bidi/>
        <w:jc w:val="both"/>
        <w:rPr>
          <w:rFonts w:cs="David" w:hint="cs"/>
          <w:u w:val="single"/>
          <w:rtl/>
        </w:rPr>
      </w:pPr>
    </w:p>
    <w:p w14:paraId="3DB30BF5" w14:textId="77777777" w:rsidR="00C200F9" w:rsidRDefault="00C200F9" w:rsidP="00C200F9">
      <w:pPr>
        <w:bidi/>
        <w:jc w:val="both"/>
        <w:rPr>
          <w:rFonts w:cs="David" w:hint="cs"/>
          <w:rtl/>
        </w:rPr>
      </w:pPr>
      <w:r>
        <w:rPr>
          <w:rFonts w:cs="David" w:hint="cs"/>
          <w:rtl/>
        </w:rPr>
        <w:tab/>
        <w:t xml:space="preserve"> אני דווקא בעד זה שהמועצות הדתיות יפורקו לחלוטין.</w:t>
      </w:r>
    </w:p>
    <w:p w14:paraId="18DE99D0" w14:textId="77777777" w:rsidR="00C200F9" w:rsidRDefault="00C200F9" w:rsidP="00C200F9">
      <w:pPr>
        <w:bidi/>
        <w:jc w:val="both"/>
        <w:rPr>
          <w:rFonts w:cs="David" w:hint="cs"/>
          <w:rtl/>
        </w:rPr>
      </w:pPr>
    </w:p>
    <w:p w14:paraId="2EBF71F1" w14:textId="77777777" w:rsidR="00C200F9" w:rsidRDefault="00C200F9" w:rsidP="00C200F9">
      <w:pPr>
        <w:keepNext/>
        <w:bidi/>
        <w:jc w:val="both"/>
        <w:rPr>
          <w:rFonts w:cs="David"/>
          <w:u w:val="single"/>
        </w:rPr>
      </w:pPr>
      <w:r>
        <w:rPr>
          <w:rFonts w:cs="David" w:hint="cs"/>
          <w:u w:val="single"/>
          <w:rtl/>
        </w:rPr>
        <w:t>היו"ר יריב לוין:</w:t>
      </w:r>
    </w:p>
    <w:p w14:paraId="0182F8EE" w14:textId="77777777" w:rsidR="00C200F9" w:rsidRDefault="00C200F9" w:rsidP="00C200F9">
      <w:pPr>
        <w:bidi/>
        <w:jc w:val="both"/>
        <w:rPr>
          <w:rFonts w:cs="David"/>
          <w:u w:val="single"/>
        </w:rPr>
      </w:pPr>
    </w:p>
    <w:p w14:paraId="189475CA" w14:textId="77777777" w:rsidR="00C200F9" w:rsidRDefault="00C200F9" w:rsidP="00C200F9">
      <w:pPr>
        <w:bidi/>
        <w:jc w:val="both"/>
        <w:rPr>
          <w:rFonts w:cs="David" w:hint="cs"/>
          <w:rtl/>
        </w:rPr>
      </w:pPr>
      <w:r>
        <w:rPr>
          <w:rFonts w:cs="David" w:hint="cs"/>
          <w:rtl/>
        </w:rPr>
        <w:tab/>
        <w:t xml:space="preserve">זה אנחנו נראה בהצבעה שלך תכף. </w:t>
      </w:r>
    </w:p>
    <w:p w14:paraId="12778A1F" w14:textId="77777777" w:rsidR="00C200F9" w:rsidRDefault="00C200F9" w:rsidP="00C200F9">
      <w:pPr>
        <w:bidi/>
        <w:jc w:val="both"/>
        <w:rPr>
          <w:rFonts w:cs="David" w:hint="cs"/>
          <w:rtl/>
        </w:rPr>
      </w:pPr>
    </w:p>
    <w:p w14:paraId="0EFA8E09" w14:textId="77777777" w:rsidR="00C200F9" w:rsidRDefault="00C200F9" w:rsidP="00C200F9">
      <w:pPr>
        <w:bidi/>
        <w:jc w:val="both"/>
        <w:rPr>
          <w:rFonts w:cs="David"/>
          <w:u w:val="single"/>
        </w:rPr>
      </w:pPr>
      <w:r>
        <w:rPr>
          <w:rFonts w:cs="David" w:hint="cs"/>
          <w:u w:val="single"/>
          <w:rtl/>
        </w:rPr>
        <w:t>השר לענייני דת יעקב מרגי:</w:t>
      </w:r>
    </w:p>
    <w:p w14:paraId="3D27A508" w14:textId="77777777" w:rsidR="00C200F9" w:rsidRDefault="00C200F9" w:rsidP="00C200F9">
      <w:pPr>
        <w:bidi/>
        <w:jc w:val="both"/>
        <w:rPr>
          <w:rFonts w:cs="David"/>
          <w:u w:val="single"/>
        </w:rPr>
      </w:pPr>
    </w:p>
    <w:p w14:paraId="34F2F71D" w14:textId="77777777" w:rsidR="00C200F9" w:rsidRDefault="00C200F9" w:rsidP="00C200F9">
      <w:pPr>
        <w:bidi/>
        <w:jc w:val="both"/>
        <w:rPr>
          <w:rFonts w:cs="David" w:hint="cs"/>
          <w:rtl/>
        </w:rPr>
      </w:pPr>
      <w:r>
        <w:rPr>
          <w:rFonts w:cs="David" w:hint="cs"/>
          <w:rtl/>
        </w:rPr>
        <w:tab/>
        <w:t>ועד שיפורקו?</w:t>
      </w:r>
    </w:p>
    <w:p w14:paraId="67FEF58A" w14:textId="77777777" w:rsidR="00C200F9" w:rsidRDefault="00C200F9" w:rsidP="00C200F9">
      <w:pPr>
        <w:bidi/>
        <w:jc w:val="both"/>
        <w:rPr>
          <w:rFonts w:cs="David" w:hint="cs"/>
          <w:rtl/>
        </w:rPr>
      </w:pPr>
    </w:p>
    <w:p w14:paraId="3B1E9F73"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20D7E355" w14:textId="77777777" w:rsidR="00C200F9" w:rsidRDefault="00C200F9" w:rsidP="00C200F9">
      <w:pPr>
        <w:bidi/>
        <w:jc w:val="both"/>
        <w:rPr>
          <w:rFonts w:cs="David" w:hint="cs"/>
          <w:u w:val="single"/>
          <w:rtl/>
        </w:rPr>
      </w:pPr>
    </w:p>
    <w:p w14:paraId="15390494" w14:textId="77777777" w:rsidR="00C200F9" w:rsidRDefault="00C200F9" w:rsidP="00C200F9">
      <w:pPr>
        <w:bidi/>
        <w:jc w:val="both"/>
        <w:rPr>
          <w:rFonts w:cs="David" w:hint="cs"/>
          <w:rtl/>
        </w:rPr>
      </w:pPr>
      <w:r>
        <w:rPr>
          <w:rFonts w:cs="David" w:hint="cs"/>
          <w:rtl/>
        </w:rPr>
        <w:tab/>
        <w:t>אפשר לפרק אותן היום.</w:t>
      </w:r>
    </w:p>
    <w:p w14:paraId="47716D4B" w14:textId="77777777" w:rsidR="00C200F9" w:rsidRDefault="00C200F9" w:rsidP="00C200F9">
      <w:pPr>
        <w:bidi/>
        <w:jc w:val="both"/>
        <w:rPr>
          <w:rFonts w:cs="David" w:hint="cs"/>
          <w:rtl/>
        </w:rPr>
      </w:pPr>
    </w:p>
    <w:p w14:paraId="657AB3AE" w14:textId="77777777" w:rsidR="00C200F9" w:rsidRDefault="00C200F9" w:rsidP="00C200F9">
      <w:pPr>
        <w:keepNext/>
        <w:bidi/>
        <w:jc w:val="both"/>
        <w:rPr>
          <w:rFonts w:cs="David"/>
          <w:u w:val="single"/>
        </w:rPr>
      </w:pPr>
      <w:r>
        <w:rPr>
          <w:rFonts w:cs="David" w:hint="cs"/>
          <w:u w:val="single"/>
          <w:rtl/>
        </w:rPr>
        <w:t>היו"ר יריב לוין:</w:t>
      </w:r>
    </w:p>
    <w:p w14:paraId="2F4C0775" w14:textId="77777777" w:rsidR="00C200F9" w:rsidRDefault="00C200F9" w:rsidP="00C200F9">
      <w:pPr>
        <w:bidi/>
        <w:jc w:val="both"/>
        <w:rPr>
          <w:rFonts w:cs="David"/>
          <w:u w:val="single"/>
        </w:rPr>
      </w:pPr>
    </w:p>
    <w:p w14:paraId="12C6E6E7" w14:textId="77777777" w:rsidR="00C200F9" w:rsidRDefault="00C200F9" w:rsidP="00C200F9">
      <w:pPr>
        <w:bidi/>
        <w:jc w:val="both"/>
        <w:rPr>
          <w:rFonts w:cs="David" w:hint="cs"/>
          <w:rtl/>
        </w:rPr>
      </w:pPr>
      <w:r>
        <w:rPr>
          <w:rFonts w:cs="David" w:hint="cs"/>
          <w:rtl/>
        </w:rPr>
        <w:tab/>
        <w:t>רוברט, שליטה.</w:t>
      </w:r>
    </w:p>
    <w:p w14:paraId="7394E5C3" w14:textId="77777777" w:rsidR="00C200F9" w:rsidRDefault="00C200F9" w:rsidP="00C200F9">
      <w:pPr>
        <w:bidi/>
        <w:jc w:val="both"/>
        <w:rPr>
          <w:rFonts w:cs="David" w:hint="cs"/>
          <w:rtl/>
        </w:rPr>
      </w:pPr>
    </w:p>
    <w:p w14:paraId="323F4C5F" w14:textId="77777777" w:rsidR="00C200F9" w:rsidRDefault="00C200F9" w:rsidP="00C200F9">
      <w:pPr>
        <w:bidi/>
        <w:jc w:val="both"/>
        <w:rPr>
          <w:rFonts w:cs="David" w:hint="cs"/>
          <w:u w:val="single"/>
          <w:rtl/>
        </w:rPr>
      </w:pPr>
      <w:r>
        <w:rPr>
          <w:rFonts w:cs="David" w:hint="cs"/>
          <w:u w:val="single"/>
          <w:rtl/>
        </w:rPr>
        <w:t>רוברט אילטוב</w:t>
      </w:r>
      <w:r w:rsidRPr="00E36EB4">
        <w:rPr>
          <w:rFonts w:cs="David" w:hint="cs"/>
          <w:u w:val="single"/>
          <w:rtl/>
        </w:rPr>
        <w:t>:</w:t>
      </w:r>
    </w:p>
    <w:p w14:paraId="4161ACF5" w14:textId="77777777" w:rsidR="00C200F9" w:rsidRDefault="00C200F9" w:rsidP="00C200F9">
      <w:pPr>
        <w:bidi/>
        <w:jc w:val="both"/>
        <w:rPr>
          <w:rFonts w:cs="David" w:hint="cs"/>
          <w:u w:val="single"/>
          <w:rtl/>
        </w:rPr>
      </w:pPr>
    </w:p>
    <w:p w14:paraId="5B3501AD" w14:textId="77777777" w:rsidR="00C200F9" w:rsidRDefault="00C200F9" w:rsidP="00C200F9">
      <w:pPr>
        <w:bidi/>
        <w:jc w:val="both"/>
        <w:rPr>
          <w:rFonts w:cs="David" w:hint="cs"/>
          <w:rtl/>
        </w:rPr>
      </w:pPr>
      <w:r>
        <w:rPr>
          <w:rFonts w:cs="David" w:hint="cs"/>
          <w:rtl/>
        </w:rPr>
        <w:tab/>
        <w:t xml:space="preserve">הוא דיבר, יש חופש דיבור. אני לא מבין. </w:t>
      </w:r>
    </w:p>
    <w:p w14:paraId="1B8E3F6A" w14:textId="77777777" w:rsidR="00C200F9" w:rsidRDefault="00C200F9" w:rsidP="00C200F9">
      <w:pPr>
        <w:bidi/>
        <w:jc w:val="both"/>
        <w:rPr>
          <w:rFonts w:cs="David" w:hint="cs"/>
          <w:rtl/>
        </w:rPr>
      </w:pPr>
    </w:p>
    <w:p w14:paraId="3B2378C2" w14:textId="77777777" w:rsidR="00C200F9" w:rsidRDefault="00C200F9" w:rsidP="00C200F9">
      <w:pPr>
        <w:keepNext/>
        <w:bidi/>
        <w:jc w:val="both"/>
        <w:rPr>
          <w:rFonts w:cs="David"/>
          <w:u w:val="single"/>
        </w:rPr>
      </w:pPr>
      <w:r>
        <w:rPr>
          <w:rFonts w:cs="David" w:hint="cs"/>
          <w:u w:val="single"/>
          <w:rtl/>
        </w:rPr>
        <w:t>היו"ר יריב לוין:</w:t>
      </w:r>
    </w:p>
    <w:p w14:paraId="5ADC8D9B" w14:textId="77777777" w:rsidR="00C200F9" w:rsidRDefault="00C200F9" w:rsidP="00C200F9">
      <w:pPr>
        <w:bidi/>
        <w:jc w:val="both"/>
        <w:rPr>
          <w:rFonts w:cs="David"/>
          <w:u w:val="single"/>
        </w:rPr>
      </w:pPr>
    </w:p>
    <w:p w14:paraId="5A31590F" w14:textId="77777777" w:rsidR="00C200F9" w:rsidRDefault="00C200F9" w:rsidP="00C200F9">
      <w:pPr>
        <w:bidi/>
        <w:jc w:val="both"/>
        <w:rPr>
          <w:rFonts w:cs="David" w:hint="cs"/>
          <w:rtl/>
        </w:rPr>
      </w:pPr>
      <w:r>
        <w:rPr>
          <w:rFonts w:cs="David" w:hint="cs"/>
          <w:rtl/>
        </w:rPr>
        <w:tab/>
        <w:t>יש כאן השפעות מסוכנות.</w:t>
      </w:r>
    </w:p>
    <w:p w14:paraId="323287EA" w14:textId="77777777" w:rsidR="00C200F9" w:rsidRDefault="00C200F9" w:rsidP="00C200F9">
      <w:pPr>
        <w:bidi/>
        <w:jc w:val="both"/>
        <w:rPr>
          <w:rFonts w:cs="David" w:hint="cs"/>
          <w:rtl/>
        </w:rPr>
      </w:pPr>
    </w:p>
    <w:p w14:paraId="5794F253" w14:textId="77777777" w:rsidR="00C200F9" w:rsidRDefault="00C200F9" w:rsidP="00C200F9">
      <w:pPr>
        <w:bidi/>
        <w:jc w:val="both"/>
        <w:rPr>
          <w:rFonts w:cs="David" w:hint="cs"/>
          <w:u w:val="single"/>
          <w:rtl/>
        </w:rPr>
      </w:pPr>
      <w:r>
        <w:rPr>
          <w:rFonts w:cs="David" w:hint="cs"/>
          <w:u w:val="single"/>
          <w:rtl/>
        </w:rPr>
        <w:t>קריאות:</w:t>
      </w:r>
    </w:p>
    <w:p w14:paraId="08213D96" w14:textId="77777777" w:rsidR="00C200F9" w:rsidRDefault="00C200F9" w:rsidP="00C200F9">
      <w:pPr>
        <w:bidi/>
        <w:jc w:val="both"/>
        <w:rPr>
          <w:rFonts w:cs="David" w:hint="cs"/>
          <w:u w:val="single"/>
          <w:rtl/>
        </w:rPr>
      </w:pPr>
    </w:p>
    <w:p w14:paraId="7E445863" w14:textId="77777777" w:rsidR="00C200F9" w:rsidRPr="00B12FEC" w:rsidRDefault="00C200F9" w:rsidP="00C200F9">
      <w:pPr>
        <w:bidi/>
        <w:jc w:val="both"/>
        <w:rPr>
          <w:rFonts w:cs="David" w:hint="cs"/>
          <w:rtl/>
        </w:rPr>
      </w:pPr>
      <w:r>
        <w:rPr>
          <w:rFonts w:cs="David" w:hint="cs"/>
          <w:rtl/>
        </w:rPr>
        <w:tab/>
        <w:t>- - -</w:t>
      </w:r>
    </w:p>
    <w:p w14:paraId="1EFFD750" w14:textId="77777777" w:rsidR="00C200F9" w:rsidRDefault="00C200F9" w:rsidP="00C200F9">
      <w:pPr>
        <w:bidi/>
        <w:jc w:val="both"/>
        <w:rPr>
          <w:rFonts w:cs="David" w:hint="cs"/>
          <w:u w:val="single"/>
          <w:rtl/>
        </w:rPr>
      </w:pPr>
    </w:p>
    <w:p w14:paraId="57F3C997" w14:textId="77777777" w:rsidR="00C200F9" w:rsidRDefault="00C200F9" w:rsidP="00C200F9">
      <w:pPr>
        <w:bidi/>
        <w:jc w:val="both"/>
        <w:rPr>
          <w:rFonts w:cs="David" w:hint="cs"/>
          <w:u w:val="single"/>
          <w:rtl/>
        </w:rPr>
      </w:pPr>
      <w:r>
        <w:rPr>
          <w:rFonts w:cs="David" w:hint="cs"/>
          <w:u w:val="single"/>
          <w:rtl/>
        </w:rPr>
        <w:t>זאב אלקין</w:t>
      </w:r>
      <w:r w:rsidRPr="00E36EB4">
        <w:rPr>
          <w:rFonts w:cs="David" w:hint="cs"/>
          <w:u w:val="single"/>
          <w:rtl/>
        </w:rPr>
        <w:t>:</w:t>
      </w:r>
    </w:p>
    <w:p w14:paraId="3E89822B" w14:textId="77777777" w:rsidR="00C200F9" w:rsidRDefault="00C200F9" w:rsidP="00C200F9">
      <w:pPr>
        <w:bidi/>
        <w:jc w:val="both"/>
        <w:rPr>
          <w:rFonts w:cs="David" w:hint="cs"/>
          <w:u w:val="single"/>
          <w:rtl/>
        </w:rPr>
      </w:pPr>
    </w:p>
    <w:p w14:paraId="3C537D12" w14:textId="77777777" w:rsidR="00C200F9" w:rsidRDefault="00C200F9" w:rsidP="00C200F9">
      <w:pPr>
        <w:bidi/>
        <w:jc w:val="both"/>
        <w:rPr>
          <w:rFonts w:cs="David" w:hint="cs"/>
          <w:rtl/>
        </w:rPr>
      </w:pPr>
      <w:r>
        <w:rPr>
          <w:rFonts w:cs="David" w:hint="cs"/>
          <w:rtl/>
        </w:rPr>
        <w:tab/>
        <w:t xml:space="preserve">רוברט, אני חייב לגלות לך משהו. גם אני אמרתי את זה בתחילת הקדנציה, אבל למדתי שמחופש דיבור מגיעים גם לחופש הצבעה. זאת הבעיה. </w:t>
      </w:r>
    </w:p>
    <w:p w14:paraId="69F1E005" w14:textId="77777777" w:rsidR="00C200F9" w:rsidRDefault="00C200F9" w:rsidP="00C200F9">
      <w:pPr>
        <w:bidi/>
        <w:jc w:val="both"/>
        <w:rPr>
          <w:rFonts w:cs="David" w:hint="cs"/>
          <w:rtl/>
        </w:rPr>
      </w:pPr>
    </w:p>
    <w:p w14:paraId="7F2C20C4" w14:textId="77777777" w:rsidR="00C200F9" w:rsidRDefault="00C200F9" w:rsidP="00C200F9">
      <w:pPr>
        <w:bidi/>
        <w:jc w:val="both"/>
        <w:rPr>
          <w:rFonts w:cs="David" w:hint="cs"/>
          <w:u w:val="single"/>
          <w:rtl/>
        </w:rPr>
      </w:pPr>
      <w:r>
        <w:rPr>
          <w:rFonts w:cs="David" w:hint="cs"/>
          <w:u w:val="single"/>
          <w:rtl/>
        </w:rPr>
        <w:t>רוברט אילטוב</w:t>
      </w:r>
      <w:r w:rsidRPr="00E36EB4">
        <w:rPr>
          <w:rFonts w:cs="David" w:hint="cs"/>
          <w:u w:val="single"/>
          <w:rtl/>
        </w:rPr>
        <w:t>:</w:t>
      </w:r>
    </w:p>
    <w:p w14:paraId="5AF1F032" w14:textId="77777777" w:rsidR="00C200F9" w:rsidRDefault="00C200F9" w:rsidP="00C200F9">
      <w:pPr>
        <w:bidi/>
        <w:jc w:val="both"/>
        <w:rPr>
          <w:rFonts w:cs="David" w:hint="cs"/>
          <w:u w:val="single"/>
          <w:rtl/>
        </w:rPr>
      </w:pPr>
    </w:p>
    <w:p w14:paraId="0E9884B6" w14:textId="77777777" w:rsidR="00C200F9" w:rsidRDefault="00C200F9" w:rsidP="00C200F9">
      <w:pPr>
        <w:bidi/>
        <w:jc w:val="both"/>
        <w:rPr>
          <w:rFonts w:cs="David" w:hint="cs"/>
          <w:rtl/>
        </w:rPr>
      </w:pPr>
      <w:r>
        <w:rPr>
          <w:rFonts w:cs="David" w:hint="cs"/>
          <w:rtl/>
        </w:rPr>
        <w:tab/>
        <w:t xml:space="preserve"> הגענו לתחילת אמצע הקדנציה.</w:t>
      </w:r>
    </w:p>
    <w:p w14:paraId="0C27E5BB" w14:textId="77777777" w:rsidR="00C200F9" w:rsidRDefault="00C200F9" w:rsidP="00C200F9">
      <w:pPr>
        <w:bidi/>
        <w:jc w:val="both"/>
        <w:rPr>
          <w:rFonts w:cs="David" w:hint="cs"/>
          <w:rtl/>
        </w:rPr>
      </w:pPr>
    </w:p>
    <w:p w14:paraId="71A4DF78" w14:textId="77777777" w:rsidR="00C200F9" w:rsidRDefault="00C200F9" w:rsidP="00C200F9">
      <w:pPr>
        <w:bidi/>
        <w:jc w:val="both"/>
        <w:rPr>
          <w:rFonts w:cs="David" w:hint="cs"/>
          <w:u w:val="single"/>
          <w:rtl/>
        </w:rPr>
      </w:pPr>
      <w:r>
        <w:rPr>
          <w:rFonts w:cs="David" w:hint="cs"/>
          <w:u w:val="single"/>
          <w:rtl/>
        </w:rPr>
        <w:t>אורי אורבך</w:t>
      </w:r>
      <w:r w:rsidRPr="00E36EB4">
        <w:rPr>
          <w:rFonts w:cs="David" w:hint="cs"/>
          <w:u w:val="single"/>
          <w:rtl/>
        </w:rPr>
        <w:t>:</w:t>
      </w:r>
    </w:p>
    <w:p w14:paraId="5D1DE2B2" w14:textId="77777777" w:rsidR="00C200F9" w:rsidRDefault="00C200F9" w:rsidP="00C200F9">
      <w:pPr>
        <w:bidi/>
        <w:jc w:val="both"/>
        <w:rPr>
          <w:rFonts w:cs="David" w:hint="cs"/>
          <w:u w:val="single"/>
          <w:rtl/>
        </w:rPr>
      </w:pPr>
    </w:p>
    <w:p w14:paraId="5E8EBA47" w14:textId="77777777" w:rsidR="00C200F9" w:rsidRDefault="00C200F9" w:rsidP="00C200F9">
      <w:pPr>
        <w:bidi/>
        <w:ind w:firstLine="720"/>
        <w:jc w:val="both"/>
        <w:rPr>
          <w:rFonts w:cs="David" w:hint="cs"/>
          <w:rtl/>
        </w:rPr>
      </w:pPr>
      <w:r>
        <w:rPr>
          <w:rFonts w:cs="David" w:hint="cs"/>
          <w:rtl/>
        </w:rPr>
        <w:t>כל אחד יכול להגיד מה שהוא רוצה, רק ש"הוא" זה ליברמן.</w:t>
      </w:r>
    </w:p>
    <w:p w14:paraId="248D1A0D" w14:textId="77777777" w:rsidR="00C200F9" w:rsidRDefault="00C200F9" w:rsidP="00C200F9">
      <w:pPr>
        <w:bidi/>
        <w:jc w:val="both"/>
        <w:rPr>
          <w:rFonts w:cs="David" w:hint="cs"/>
          <w:rtl/>
        </w:rPr>
      </w:pPr>
    </w:p>
    <w:p w14:paraId="542D198C"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6139EBDF" w14:textId="77777777" w:rsidR="00C200F9" w:rsidRDefault="00C200F9" w:rsidP="00C200F9">
      <w:pPr>
        <w:bidi/>
        <w:jc w:val="both"/>
        <w:rPr>
          <w:rFonts w:cs="David" w:hint="cs"/>
          <w:u w:val="single"/>
          <w:rtl/>
        </w:rPr>
      </w:pPr>
    </w:p>
    <w:p w14:paraId="061AA5F4" w14:textId="77777777" w:rsidR="00C200F9" w:rsidRDefault="00C200F9" w:rsidP="00C200F9">
      <w:pPr>
        <w:bidi/>
        <w:jc w:val="both"/>
        <w:rPr>
          <w:rFonts w:cs="David" w:hint="cs"/>
          <w:rtl/>
        </w:rPr>
      </w:pPr>
      <w:r>
        <w:rPr>
          <w:rFonts w:cs="David" w:hint="cs"/>
          <w:rtl/>
        </w:rPr>
        <w:tab/>
        <w:t xml:space="preserve">רוברט, קח בחשבון שגם אצלנו זה התחיל ככה. </w:t>
      </w:r>
    </w:p>
    <w:p w14:paraId="475D303F" w14:textId="77777777" w:rsidR="00C200F9" w:rsidRDefault="00C200F9" w:rsidP="00C200F9">
      <w:pPr>
        <w:bidi/>
        <w:jc w:val="both"/>
        <w:rPr>
          <w:rFonts w:cs="David" w:hint="cs"/>
          <w:rtl/>
        </w:rPr>
      </w:pPr>
    </w:p>
    <w:p w14:paraId="5D10B9FA" w14:textId="77777777" w:rsidR="00C200F9" w:rsidRDefault="00C200F9" w:rsidP="00C200F9">
      <w:pPr>
        <w:bidi/>
        <w:jc w:val="both"/>
        <w:rPr>
          <w:rFonts w:cs="David" w:hint="cs"/>
          <w:u w:val="single"/>
          <w:rtl/>
        </w:rPr>
      </w:pPr>
      <w:r>
        <w:rPr>
          <w:rFonts w:cs="David" w:hint="cs"/>
          <w:u w:val="single"/>
          <w:rtl/>
        </w:rPr>
        <w:t>זאב אלקין</w:t>
      </w:r>
      <w:r w:rsidRPr="00E36EB4">
        <w:rPr>
          <w:rFonts w:cs="David" w:hint="cs"/>
          <w:u w:val="single"/>
          <w:rtl/>
        </w:rPr>
        <w:t>:</w:t>
      </w:r>
    </w:p>
    <w:p w14:paraId="65BB8489" w14:textId="77777777" w:rsidR="00C200F9" w:rsidRDefault="00C200F9" w:rsidP="00C200F9">
      <w:pPr>
        <w:bidi/>
        <w:jc w:val="both"/>
        <w:rPr>
          <w:rFonts w:cs="David" w:hint="cs"/>
          <w:u w:val="single"/>
          <w:rtl/>
        </w:rPr>
      </w:pPr>
    </w:p>
    <w:p w14:paraId="65D85801" w14:textId="77777777" w:rsidR="00C200F9" w:rsidRDefault="00C200F9" w:rsidP="00C200F9">
      <w:pPr>
        <w:bidi/>
        <w:jc w:val="both"/>
        <w:rPr>
          <w:rFonts w:cs="David" w:hint="cs"/>
          <w:rtl/>
        </w:rPr>
      </w:pPr>
      <w:r>
        <w:rPr>
          <w:rFonts w:cs="David" w:hint="cs"/>
          <w:rtl/>
        </w:rPr>
        <w:tab/>
        <w:t xml:space="preserve"> זה בדיוק מה שאמרתי.</w:t>
      </w:r>
    </w:p>
    <w:p w14:paraId="37B50F35" w14:textId="77777777" w:rsidR="00C200F9" w:rsidRDefault="00C200F9" w:rsidP="00C200F9">
      <w:pPr>
        <w:bidi/>
        <w:jc w:val="both"/>
        <w:rPr>
          <w:rFonts w:cs="David" w:hint="cs"/>
          <w:rtl/>
        </w:rPr>
      </w:pPr>
    </w:p>
    <w:p w14:paraId="38152CDC"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1F66CE23" w14:textId="77777777" w:rsidR="00C200F9" w:rsidRDefault="00C200F9" w:rsidP="00C200F9">
      <w:pPr>
        <w:bidi/>
        <w:jc w:val="both"/>
        <w:rPr>
          <w:rFonts w:cs="David" w:hint="cs"/>
          <w:u w:val="single"/>
          <w:rtl/>
        </w:rPr>
      </w:pPr>
    </w:p>
    <w:p w14:paraId="45FEE2DD" w14:textId="77777777" w:rsidR="00C200F9" w:rsidRDefault="00C200F9" w:rsidP="00C200F9">
      <w:pPr>
        <w:bidi/>
        <w:jc w:val="both"/>
        <w:rPr>
          <w:rFonts w:cs="David" w:hint="cs"/>
          <w:rtl/>
        </w:rPr>
      </w:pPr>
      <w:r>
        <w:rPr>
          <w:rFonts w:cs="David" w:hint="cs"/>
          <w:rtl/>
        </w:rPr>
        <w:tab/>
        <w:t xml:space="preserve"> אורי, אתה צודק, ראיתי - - - </w:t>
      </w:r>
    </w:p>
    <w:p w14:paraId="5E52236E" w14:textId="77777777" w:rsidR="00C200F9" w:rsidRDefault="00C200F9" w:rsidP="00C200F9">
      <w:pPr>
        <w:bidi/>
        <w:jc w:val="both"/>
        <w:rPr>
          <w:rFonts w:cs="David" w:hint="cs"/>
          <w:rtl/>
        </w:rPr>
      </w:pPr>
    </w:p>
    <w:p w14:paraId="1026296D" w14:textId="77777777" w:rsidR="00C200F9" w:rsidRDefault="00C200F9" w:rsidP="00C200F9">
      <w:pPr>
        <w:keepNext/>
        <w:bidi/>
        <w:jc w:val="both"/>
        <w:rPr>
          <w:rFonts w:cs="David"/>
          <w:u w:val="single"/>
        </w:rPr>
      </w:pPr>
      <w:r>
        <w:rPr>
          <w:rFonts w:cs="David" w:hint="cs"/>
          <w:u w:val="single"/>
          <w:rtl/>
        </w:rPr>
        <w:t>היו"ר יריב לוין:</w:t>
      </w:r>
    </w:p>
    <w:p w14:paraId="230FF4BE" w14:textId="77777777" w:rsidR="00C200F9" w:rsidRDefault="00C200F9" w:rsidP="00C200F9">
      <w:pPr>
        <w:bidi/>
        <w:jc w:val="both"/>
        <w:rPr>
          <w:rFonts w:cs="David"/>
          <w:u w:val="single"/>
        </w:rPr>
      </w:pPr>
    </w:p>
    <w:p w14:paraId="362CF511" w14:textId="77777777" w:rsidR="00C200F9" w:rsidRDefault="00C200F9" w:rsidP="00C200F9">
      <w:pPr>
        <w:bidi/>
        <w:jc w:val="both"/>
        <w:rPr>
          <w:rFonts w:cs="David" w:hint="cs"/>
          <w:rtl/>
        </w:rPr>
      </w:pPr>
      <w:r>
        <w:rPr>
          <w:rFonts w:cs="David" w:hint="cs"/>
          <w:rtl/>
        </w:rPr>
        <w:tab/>
        <w:t xml:space="preserve">רבותיי, עכשיו נשאלת השאלה איך אנחנו פותרים את הבעיה. הוצעה בהצעת החוק הזאת דרך שהיא </w:t>
      </w:r>
      <w:r>
        <w:rPr>
          <w:rFonts w:cs="David"/>
          <w:rtl/>
        </w:rPr>
        <w:t>–</w:t>
      </w:r>
      <w:r>
        <w:rPr>
          <w:rFonts w:cs="David" w:hint="cs"/>
          <w:rtl/>
        </w:rPr>
        <w:t xml:space="preserve"> אני אומר לכבוד השר, וכך נדמה לי שגם היום יש על כך הסכמה </w:t>
      </w:r>
      <w:r>
        <w:rPr>
          <w:rFonts w:cs="David"/>
          <w:rtl/>
        </w:rPr>
        <w:t>–</w:t>
      </w:r>
      <w:r>
        <w:rPr>
          <w:rFonts w:cs="David" w:hint="cs"/>
          <w:rtl/>
        </w:rPr>
        <w:t xml:space="preserve"> בעייתית. הדרך שהוצעה בהצעת החוק בעצם אומרת שנייתר את הצורך באישור ועדת הכספים, ובדרך הזאת אפשר יהיה לפתור את העניין. </w:t>
      </w:r>
    </w:p>
    <w:p w14:paraId="75C2510F" w14:textId="77777777" w:rsidR="00C200F9" w:rsidRDefault="00C200F9" w:rsidP="00C200F9">
      <w:pPr>
        <w:bidi/>
        <w:jc w:val="both"/>
        <w:rPr>
          <w:rFonts w:cs="David" w:hint="cs"/>
          <w:rtl/>
        </w:rPr>
      </w:pPr>
    </w:p>
    <w:p w14:paraId="3AAC9C05" w14:textId="77777777" w:rsidR="00C200F9" w:rsidRDefault="00C200F9" w:rsidP="00C200F9">
      <w:pPr>
        <w:bidi/>
        <w:jc w:val="both"/>
        <w:rPr>
          <w:rFonts w:cs="David"/>
          <w:u w:val="single"/>
        </w:rPr>
      </w:pPr>
      <w:r>
        <w:rPr>
          <w:rFonts w:cs="David" w:hint="cs"/>
          <w:u w:val="single"/>
          <w:rtl/>
        </w:rPr>
        <w:t>השר לענייני דת יעקב מרגי:</w:t>
      </w:r>
    </w:p>
    <w:p w14:paraId="0AEA3121" w14:textId="77777777" w:rsidR="00C200F9" w:rsidRDefault="00C200F9" w:rsidP="00C200F9">
      <w:pPr>
        <w:bidi/>
        <w:jc w:val="both"/>
        <w:rPr>
          <w:rFonts w:cs="David"/>
          <w:u w:val="single"/>
        </w:rPr>
      </w:pPr>
    </w:p>
    <w:p w14:paraId="556B7323" w14:textId="77777777" w:rsidR="00C200F9" w:rsidRDefault="00C200F9" w:rsidP="00C200F9">
      <w:pPr>
        <w:bidi/>
        <w:jc w:val="both"/>
        <w:rPr>
          <w:rFonts w:cs="David" w:hint="cs"/>
          <w:rtl/>
        </w:rPr>
      </w:pPr>
      <w:r>
        <w:rPr>
          <w:rFonts w:cs="David" w:hint="cs"/>
          <w:rtl/>
        </w:rPr>
        <w:tab/>
        <w:t>אמרתי: חזרנו בנו, וזה - - -</w:t>
      </w:r>
    </w:p>
    <w:p w14:paraId="162CEFBE" w14:textId="77777777" w:rsidR="00C200F9" w:rsidRDefault="00C200F9" w:rsidP="00C200F9">
      <w:pPr>
        <w:bidi/>
        <w:jc w:val="both"/>
        <w:rPr>
          <w:rFonts w:cs="David" w:hint="cs"/>
          <w:rtl/>
        </w:rPr>
      </w:pPr>
    </w:p>
    <w:p w14:paraId="54F60053"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7C7741BF" w14:textId="77777777" w:rsidR="00C200F9" w:rsidRDefault="00C200F9" w:rsidP="00C200F9">
      <w:pPr>
        <w:bidi/>
        <w:jc w:val="both"/>
        <w:rPr>
          <w:rFonts w:cs="David" w:hint="cs"/>
          <w:u w:val="single"/>
          <w:rtl/>
        </w:rPr>
      </w:pPr>
    </w:p>
    <w:p w14:paraId="0622352D" w14:textId="77777777" w:rsidR="00C200F9" w:rsidRDefault="00C200F9" w:rsidP="00C200F9">
      <w:pPr>
        <w:bidi/>
        <w:jc w:val="both"/>
        <w:rPr>
          <w:rFonts w:cs="David" w:hint="cs"/>
          <w:rtl/>
        </w:rPr>
      </w:pPr>
      <w:r>
        <w:rPr>
          <w:rFonts w:cs="David" w:hint="cs"/>
          <w:rtl/>
        </w:rPr>
        <w:tab/>
        <w:t>- - -את החוק רטרואקטיבית מ-1 בינואר.</w:t>
      </w:r>
    </w:p>
    <w:p w14:paraId="695EAB54" w14:textId="77777777" w:rsidR="00C200F9" w:rsidRDefault="00C200F9" w:rsidP="00C200F9">
      <w:pPr>
        <w:bidi/>
        <w:jc w:val="both"/>
        <w:rPr>
          <w:rFonts w:cs="David" w:hint="cs"/>
          <w:rtl/>
        </w:rPr>
      </w:pPr>
    </w:p>
    <w:p w14:paraId="6FDFA741" w14:textId="77777777" w:rsidR="00C200F9" w:rsidRDefault="00C200F9" w:rsidP="00C200F9">
      <w:pPr>
        <w:bidi/>
        <w:jc w:val="both"/>
        <w:rPr>
          <w:rFonts w:cs="David"/>
          <w:u w:val="single"/>
        </w:rPr>
      </w:pPr>
      <w:r>
        <w:rPr>
          <w:rFonts w:cs="David" w:hint="cs"/>
          <w:u w:val="single"/>
          <w:rtl/>
        </w:rPr>
        <w:t>השר לענייני דת יעקב מרגי:</w:t>
      </w:r>
    </w:p>
    <w:p w14:paraId="72205E79" w14:textId="77777777" w:rsidR="00C200F9" w:rsidRDefault="00C200F9" w:rsidP="00C200F9">
      <w:pPr>
        <w:bidi/>
        <w:jc w:val="both"/>
        <w:rPr>
          <w:rFonts w:cs="David"/>
          <w:u w:val="single"/>
        </w:rPr>
      </w:pPr>
    </w:p>
    <w:p w14:paraId="5ED53D85" w14:textId="77777777" w:rsidR="00C200F9" w:rsidRDefault="00C200F9" w:rsidP="00C200F9">
      <w:pPr>
        <w:bidi/>
        <w:jc w:val="both"/>
        <w:rPr>
          <w:rFonts w:cs="David" w:hint="cs"/>
          <w:rtl/>
        </w:rPr>
      </w:pPr>
      <w:r>
        <w:rPr>
          <w:rFonts w:cs="David" w:hint="cs"/>
          <w:rtl/>
        </w:rPr>
        <w:tab/>
        <w:t xml:space="preserve">כדי שיחול השנה. </w:t>
      </w:r>
    </w:p>
    <w:p w14:paraId="35A5F102" w14:textId="77777777" w:rsidR="00C200F9" w:rsidRDefault="00C200F9" w:rsidP="00C200F9">
      <w:pPr>
        <w:bidi/>
        <w:jc w:val="both"/>
        <w:rPr>
          <w:rFonts w:cs="David" w:hint="cs"/>
          <w:rtl/>
        </w:rPr>
      </w:pPr>
    </w:p>
    <w:p w14:paraId="3A1B9D76"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50749980" w14:textId="77777777" w:rsidR="00C200F9" w:rsidRDefault="00C200F9" w:rsidP="00C200F9">
      <w:pPr>
        <w:bidi/>
        <w:jc w:val="both"/>
        <w:rPr>
          <w:rFonts w:cs="David" w:hint="cs"/>
          <w:u w:val="single"/>
          <w:rtl/>
        </w:rPr>
      </w:pPr>
    </w:p>
    <w:p w14:paraId="243190FA" w14:textId="77777777" w:rsidR="00C200F9" w:rsidRDefault="00C200F9" w:rsidP="00C200F9">
      <w:pPr>
        <w:bidi/>
        <w:jc w:val="both"/>
        <w:rPr>
          <w:rFonts w:cs="David" w:hint="cs"/>
          <w:rtl/>
        </w:rPr>
      </w:pPr>
      <w:r>
        <w:rPr>
          <w:rFonts w:cs="David" w:hint="cs"/>
          <w:rtl/>
        </w:rPr>
        <w:tab/>
        <w:t>אמר השר שאחרי שיקול שני, ולאחר שהוא גם שוחח עם יושב ראש ועדת הכספים ועם היועצת המשפטית של ועדת הכספים שלא לשם מתכוונים ללכת, אלא מתכוונים לאיזשהו מהלך שבסופו של דבר יאפשר לדחות את המועד בדרך כזאת שאפשר יהיה לבצע את התהליך הטכני הזה ולהשלים את המהלך. אני אומר לכם גם כאן שזה לא כתוב פה בתוך הצעת החוק, אבל זאת אמירה שאתה עומד מאחוריה בכל מאת האחוזים.</w:t>
      </w:r>
    </w:p>
    <w:p w14:paraId="1C93999E" w14:textId="77777777" w:rsidR="00C200F9" w:rsidRDefault="00C200F9" w:rsidP="00C200F9">
      <w:pPr>
        <w:bidi/>
        <w:jc w:val="both"/>
        <w:rPr>
          <w:rFonts w:cs="David" w:hint="cs"/>
          <w:rtl/>
        </w:rPr>
      </w:pPr>
    </w:p>
    <w:p w14:paraId="65791139" w14:textId="77777777" w:rsidR="00C200F9" w:rsidRDefault="00C200F9" w:rsidP="00C200F9">
      <w:pPr>
        <w:keepNext/>
        <w:bidi/>
        <w:jc w:val="both"/>
        <w:rPr>
          <w:rFonts w:cs="David"/>
          <w:u w:val="single"/>
        </w:rPr>
      </w:pPr>
      <w:r>
        <w:rPr>
          <w:rFonts w:cs="David" w:hint="cs"/>
          <w:u w:val="single"/>
          <w:rtl/>
        </w:rPr>
        <w:t>השר לענייני דת יעקב מרגי:</w:t>
      </w:r>
    </w:p>
    <w:p w14:paraId="709694D7" w14:textId="77777777" w:rsidR="00C200F9" w:rsidRDefault="00C200F9" w:rsidP="00C200F9">
      <w:pPr>
        <w:keepNext/>
        <w:bidi/>
        <w:jc w:val="both"/>
        <w:rPr>
          <w:rFonts w:cs="David"/>
          <w:u w:val="single"/>
        </w:rPr>
      </w:pPr>
    </w:p>
    <w:p w14:paraId="5BD8F3D7" w14:textId="77777777" w:rsidR="00C200F9" w:rsidRDefault="00C200F9" w:rsidP="00C200F9">
      <w:pPr>
        <w:keepNext/>
        <w:bidi/>
        <w:jc w:val="both"/>
        <w:rPr>
          <w:rFonts w:cs="David" w:hint="cs"/>
          <w:rtl/>
        </w:rPr>
      </w:pPr>
      <w:r>
        <w:rPr>
          <w:rFonts w:cs="David" w:hint="cs"/>
          <w:rtl/>
        </w:rPr>
        <w:tab/>
        <w:t xml:space="preserve">גם בישיבת הממשלה אמרתי שהדיון יתקיים בוועדת הכספים בתיאום עם יושב ראש ועדת הכספים. </w:t>
      </w:r>
    </w:p>
    <w:p w14:paraId="2D0F6323" w14:textId="77777777" w:rsidR="00C200F9" w:rsidRDefault="00C200F9" w:rsidP="00C200F9">
      <w:pPr>
        <w:bidi/>
        <w:jc w:val="both"/>
        <w:rPr>
          <w:rFonts w:cs="David" w:hint="cs"/>
          <w:rtl/>
        </w:rPr>
      </w:pPr>
    </w:p>
    <w:p w14:paraId="425AFBFF"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37824E03" w14:textId="77777777" w:rsidR="00C200F9" w:rsidRDefault="00C200F9" w:rsidP="00C200F9">
      <w:pPr>
        <w:bidi/>
        <w:jc w:val="both"/>
        <w:rPr>
          <w:rFonts w:cs="David" w:hint="cs"/>
          <w:u w:val="single"/>
          <w:rtl/>
        </w:rPr>
      </w:pPr>
    </w:p>
    <w:p w14:paraId="1CF7A3E8" w14:textId="77777777" w:rsidR="00C200F9" w:rsidRDefault="00C200F9" w:rsidP="00C200F9">
      <w:pPr>
        <w:bidi/>
        <w:jc w:val="both"/>
        <w:rPr>
          <w:rFonts w:cs="David" w:hint="cs"/>
          <w:rtl/>
        </w:rPr>
      </w:pPr>
      <w:r>
        <w:rPr>
          <w:rFonts w:cs="David" w:hint="cs"/>
          <w:rtl/>
        </w:rPr>
        <w:tab/>
        <w:t>כמובן, אני אומר את הדברים האלה בלי להביע דעה בשאלה מה המשמעות של שינוי כזה בחוק. אם נצטרך והדבר הזה יובא לפתחנו אז נדון בזה, אם וכאשר זה יקרה. אבל כרגע המטרה היא לייצר את המסלול הטכני כמעט שיאפשר לפתור את הבעיה שנוצרה ולאפשר דיון ענייני שיביא להסדר שיהיה הכי נכון והכי טוב, כפי שבסופו של דבר תמצא לנכון לאשר ועדת הכספים ולא תוך דילוג עליה.</w:t>
      </w:r>
    </w:p>
    <w:p w14:paraId="6357B473" w14:textId="77777777" w:rsidR="00C200F9" w:rsidRDefault="00C200F9" w:rsidP="00C200F9">
      <w:pPr>
        <w:bidi/>
        <w:jc w:val="both"/>
        <w:rPr>
          <w:rFonts w:cs="David" w:hint="cs"/>
          <w:rtl/>
        </w:rPr>
      </w:pPr>
    </w:p>
    <w:p w14:paraId="36B29052" w14:textId="77777777" w:rsidR="00C200F9" w:rsidRPr="009E255B" w:rsidRDefault="00C200F9" w:rsidP="00C200F9">
      <w:pPr>
        <w:bidi/>
        <w:jc w:val="both"/>
        <w:rPr>
          <w:rFonts w:cs="David" w:hint="cs"/>
          <w:u w:val="single"/>
          <w:rtl/>
        </w:rPr>
      </w:pPr>
      <w:r w:rsidRPr="009E255B">
        <w:rPr>
          <w:rFonts w:cs="David" w:hint="cs"/>
          <w:u w:val="single"/>
          <w:rtl/>
        </w:rPr>
        <w:t>נינו אבסדזה:</w:t>
      </w:r>
    </w:p>
    <w:p w14:paraId="7B576CE2" w14:textId="77777777" w:rsidR="00C200F9" w:rsidRDefault="00C200F9" w:rsidP="00C200F9">
      <w:pPr>
        <w:bidi/>
        <w:jc w:val="both"/>
        <w:rPr>
          <w:rFonts w:cs="David" w:hint="cs"/>
          <w:rtl/>
        </w:rPr>
      </w:pPr>
    </w:p>
    <w:p w14:paraId="63F904CC" w14:textId="77777777" w:rsidR="00C200F9" w:rsidRDefault="00C200F9" w:rsidP="00C200F9">
      <w:pPr>
        <w:bidi/>
        <w:jc w:val="both"/>
        <w:rPr>
          <w:rFonts w:cs="David" w:hint="cs"/>
          <w:rtl/>
        </w:rPr>
      </w:pPr>
      <w:r>
        <w:rPr>
          <w:rFonts w:cs="David" w:hint="cs"/>
          <w:rtl/>
        </w:rPr>
        <w:tab/>
        <w:t>ואז אנחנו צריכים להסתמך על הבטחות השר.</w:t>
      </w:r>
    </w:p>
    <w:p w14:paraId="6339F91F" w14:textId="77777777" w:rsidR="00C200F9" w:rsidRDefault="00C200F9" w:rsidP="00C200F9">
      <w:pPr>
        <w:bidi/>
        <w:jc w:val="both"/>
        <w:rPr>
          <w:rFonts w:cs="David" w:hint="cs"/>
          <w:rtl/>
        </w:rPr>
      </w:pPr>
    </w:p>
    <w:p w14:paraId="4217137F"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0A53C4EF" w14:textId="77777777" w:rsidR="00C200F9" w:rsidRDefault="00C200F9" w:rsidP="00C200F9">
      <w:pPr>
        <w:bidi/>
        <w:jc w:val="both"/>
        <w:rPr>
          <w:rFonts w:cs="David" w:hint="cs"/>
          <w:u w:val="single"/>
          <w:rtl/>
        </w:rPr>
      </w:pPr>
    </w:p>
    <w:p w14:paraId="4AB6B77A" w14:textId="77777777" w:rsidR="00C200F9" w:rsidRDefault="00C200F9" w:rsidP="00C200F9">
      <w:pPr>
        <w:bidi/>
        <w:jc w:val="both"/>
        <w:rPr>
          <w:rFonts w:cs="David" w:hint="cs"/>
          <w:rtl/>
        </w:rPr>
      </w:pPr>
      <w:r>
        <w:rPr>
          <w:rFonts w:cs="David" w:hint="cs"/>
          <w:rtl/>
        </w:rPr>
        <w:tab/>
        <w:t>לא, לא, לא. בהכירי את השר אפשר לסמוך עליו- -</w:t>
      </w:r>
    </w:p>
    <w:p w14:paraId="5EA99511" w14:textId="77777777" w:rsidR="00C200F9" w:rsidRDefault="00C200F9" w:rsidP="00C200F9">
      <w:pPr>
        <w:bidi/>
        <w:jc w:val="both"/>
        <w:rPr>
          <w:rFonts w:cs="David" w:hint="cs"/>
          <w:rtl/>
        </w:rPr>
      </w:pPr>
    </w:p>
    <w:p w14:paraId="2AC88D89" w14:textId="77777777" w:rsidR="00C200F9" w:rsidRPr="009E255B" w:rsidRDefault="00C200F9" w:rsidP="00C200F9">
      <w:pPr>
        <w:bidi/>
        <w:jc w:val="both"/>
        <w:rPr>
          <w:rFonts w:cs="David" w:hint="cs"/>
          <w:u w:val="single"/>
          <w:rtl/>
        </w:rPr>
      </w:pPr>
      <w:r w:rsidRPr="009E255B">
        <w:rPr>
          <w:rFonts w:cs="David" w:hint="cs"/>
          <w:u w:val="single"/>
          <w:rtl/>
        </w:rPr>
        <w:t>נינו אבסדזה:</w:t>
      </w:r>
    </w:p>
    <w:p w14:paraId="6AEA8ADF" w14:textId="77777777" w:rsidR="00C200F9" w:rsidRDefault="00C200F9" w:rsidP="00C200F9">
      <w:pPr>
        <w:bidi/>
        <w:jc w:val="both"/>
        <w:rPr>
          <w:rFonts w:cs="David" w:hint="cs"/>
          <w:rtl/>
        </w:rPr>
      </w:pPr>
    </w:p>
    <w:p w14:paraId="42DE7F81" w14:textId="77777777" w:rsidR="00C200F9" w:rsidRDefault="00C200F9" w:rsidP="00C200F9">
      <w:pPr>
        <w:bidi/>
        <w:jc w:val="both"/>
        <w:rPr>
          <w:rFonts w:cs="David" w:hint="cs"/>
          <w:rtl/>
        </w:rPr>
      </w:pPr>
      <w:r>
        <w:rPr>
          <w:rFonts w:cs="David" w:hint="cs"/>
          <w:rtl/>
        </w:rPr>
        <w:tab/>
        <w:t xml:space="preserve"> אני סומכת עליו.</w:t>
      </w:r>
    </w:p>
    <w:p w14:paraId="6CCE4051" w14:textId="77777777" w:rsidR="00C200F9" w:rsidRDefault="00C200F9" w:rsidP="00C200F9">
      <w:pPr>
        <w:bidi/>
        <w:jc w:val="both"/>
        <w:rPr>
          <w:rFonts w:cs="David" w:hint="cs"/>
          <w:rtl/>
        </w:rPr>
      </w:pPr>
    </w:p>
    <w:p w14:paraId="3F865611" w14:textId="77777777" w:rsidR="00C200F9" w:rsidRDefault="00C200F9" w:rsidP="00C200F9">
      <w:pPr>
        <w:keepNext/>
        <w:bidi/>
        <w:jc w:val="both"/>
        <w:rPr>
          <w:rFonts w:cs="David"/>
          <w:u w:val="single"/>
        </w:rPr>
      </w:pPr>
      <w:r>
        <w:rPr>
          <w:rFonts w:cs="David" w:hint="cs"/>
          <w:u w:val="single"/>
          <w:rtl/>
        </w:rPr>
        <w:t>היו"ר יריב לוין:</w:t>
      </w:r>
    </w:p>
    <w:p w14:paraId="1FA0A0B8" w14:textId="77777777" w:rsidR="00C200F9" w:rsidRDefault="00C200F9" w:rsidP="00C200F9">
      <w:pPr>
        <w:bidi/>
        <w:jc w:val="both"/>
        <w:rPr>
          <w:rFonts w:cs="David"/>
          <w:u w:val="single"/>
        </w:rPr>
      </w:pPr>
    </w:p>
    <w:p w14:paraId="704284D0" w14:textId="77777777" w:rsidR="00C200F9" w:rsidRDefault="00C200F9" w:rsidP="00C200F9">
      <w:pPr>
        <w:bidi/>
        <w:jc w:val="both"/>
        <w:rPr>
          <w:rFonts w:cs="David" w:hint="cs"/>
          <w:rtl/>
        </w:rPr>
      </w:pPr>
      <w:r>
        <w:rPr>
          <w:rFonts w:cs="David" w:hint="cs"/>
          <w:rtl/>
        </w:rPr>
        <w:tab/>
        <w:t>שנית זה נאמר לפרוטוקול ועדת הכנסת כחלק אינהרנטי מההחלטה.</w:t>
      </w:r>
    </w:p>
    <w:p w14:paraId="42EE14D3" w14:textId="77777777" w:rsidR="00C200F9" w:rsidRDefault="00C200F9" w:rsidP="00C200F9">
      <w:pPr>
        <w:bidi/>
        <w:jc w:val="both"/>
        <w:rPr>
          <w:rFonts w:cs="David" w:hint="cs"/>
          <w:rtl/>
        </w:rPr>
      </w:pPr>
    </w:p>
    <w:p w14:paraId="42A1C6D5" w14:textId="77777777" w:rsidR="00C200F9" w:rsidRDefault="00C200F9" w:rsidP="00C200F9">
      <w:pPr>
        <w:bidi/>
        <w:jc w:val="both"/>
        <w:rPr>
          <w:rFonts w:cs="David"/>
          <w:u w:val="single"/>
        </w:rPr>
      </w:pPr>
      <w:r>
        <w:rPr>
          <w:rFonts w:cs="David" w:hint="cs"/>
          <w:u w:val="single"/>
          <w:rtl/>
        </w:rPr>
        <w:t>השר לענייני דת יעקב מרגי:</w:t>
      </w:r>
    </w:p>
    <w:p w14:paraId="5355AD99" w14:textId="77777777" w:rsidR="00C200F9" w:rsidRDefault="00C200F9" w:rsidP="00C200F9">
      <w:pPr>
        <w:bidi/>
        <w:jc w:val="both"/>
        <w:rPr>
          <w:rFonts w:cs="David"/>
          <w:u w:val="single"/>
        </w:rPr>
      </w:pPr>
    </w:p>
    <w:p w14:paraId="18F1A6B8" w14:textId="77777777" w:rsidR="00C200F9" w:rsidRDefault="00C200F9" w:rsidP="00C200F9">
      <w:pPr>
        <w:bidi/>
        <w:jc w:val="both"/>
        <w:rPr>
          <w:rFonts w:cs="David" w:hint="cs"/>
          <w:rtl/>
        </w:rPr>
      </w:pPr>
      <w:r>
        <w:rPr>
          <w:rFonts w:cs="David" w:hint="cs"/>
          <w:rtl/>
        </w:rPr>
        <w:tab/>
        <w:t xml:space="preserve">מרגע שאמרתי שהתיקון יידון בוועדת הכספים בתיאום עם יושב ראש ועדת הכספים </w:t>
      </w:r>
      <w:r>
        <w:rPr>
          <w:rFonts w:cs="David"/>
          <w:rtl/>
        </w:rPr>
        <w:t>–</w:t>
      </w:r>
      <w:r>
        <w:rPr>
          <w:rFonts w:cs="David" w:hint="cs"/>
          <w:rtl/>
        </w:rPr>
        <w:t xml:space="preserve"> זאת הצהרה. זה לא רק הצהרה, זה גם עובר למעשה. אם הייתי לוקח את זה לוועדה אחרת יכול להיות שהייתי יכול לעשות מחטף.</w:t>
      </w:r>
    </w:p>
    <w:p w14:paraId="0995960C" w14:textId="77777777" w:rsidR="00C200F9" w:rsidRDefault="00C200F9" w:rsidP="00C200F9">
      <w:pPr>
        <w:bidi/>
        <w:jc w:val="both"/>
        <w:rPr>
          <w:rFonts w:cs="David" w:hint="cs"/>
          <w:rtl/>
        </w:rPr>
      </w:pPr>
    </w:p>
    <w:p w14:paraId="4AA9FC7C" w14:textId="77777777" w:rsidR="00C200F9" w:rsidRDefault="00C200F9" w:rsidP="00C200F9">
      <w:pPr>
        <w:keepNext/>
        <w:bidi/>
        <w:jc w:val="both"/>
        <w:rPr>
          <w:rFonts w:cs="David"/>
          <w:u w:val="single"/>
        </w:rPr>
      </w:pPr>
      <w:r>
        <w:rPr>
          <w:rFonts w:cs="David" w:hint="cs"/>
          <w:u w:val="single"/>
          <w:rtl/>
        </w:rPr>
        <w:t>היו"ר יריב לוין:</w:t>
      </w:r>
    </w:p>
    <w:p w14:paraId="76480EBD" w14:textId="77777777" w:rsidR="00C200F9" w:rsidRDefault="00C200F9" w:rsidP="00C200F9">
      <w:pPr>
        <w:bidi/>
        <w:jc w:val="both"/>
        <w:rPr>
          <w:rFonts w:cs="David"/>
          <w:u w:val="single"/>
        </w:rPr>
      </w:pPr>
    </w:p>
    <w:p w14:paraId="456A65DE" w14:textId="77777777" w:rsidR="00C200F9" w:rsidRDefault="00C200F9" w:rsidP="00C200F9">
      <w:pPr>
        <w:bidi/>
        <w:jc w:val="both"/>
        <w:rPr>
          <w:rFonts w:cs="David" w:hint="cs"/>
          <w:rtl/>
        </w:rPr>
      </w:pPr>
      <w:r>
        <w:rPr>
          <w:rFonts w:cs="David" w:hint="cs"/>
          <w:rtl/>
        </w:rPr>
        <w:tab/>
        <w:t xml:space="preserve">ממילא החוק הזה הולך להידון בוועדת הכספים. </w:t>
      </w:r>
    </w:p>
    <w:p w14:paraId="1DD2BD35" w14:textId="77777777" w:rsidR="00C200F9" w:rsidRDefault="00C200F9" w:rsidP="00C200F9">
      <w:pPr>
        <w:bidi/>
        <w:jc w:val="both"/>
        <w:rPr>
          <w:rFonts w:cs="David" w:hint="cs"/>
          <w:rtl/>
        </w:rPr>
      </w:pPr>
    </w:p>
    <w:p w14:paraId="38B15FA3"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07AED1B3" w14:textId="77777777" w:rsidR="00C200F9" w:rsidRDefault="00C200F9" w:rsidP="00C200F9">
      <w:pPr>
        <w:bidi/>
        <w:jc w:val="both"/>
        <w:rPr>
          <w:rFonts w:cs="David" w:hint="cs"/>
          <w:u w:val="single"/>
          <w:rtl/>
        </w:rPr>
      </w:pPr>
    </w:p>
    <w:p w14:paraId="58AF7F91" w14:textId="77777777" w:rsidR="00C200F9" w:rsidRDefault="00C200F9" w:rsidP="00C200F9">
      <w:pPr>
        <w:bidi/>
        <w:jc w:val="both"/>
        <w:rPr>
          <w:rFonts w:cs="David" w:hint="cs"/>
          <w:rtl/>
        </w:rPr>
      </w:pPr>
      <w:r>
        <w:rPr>
          <w:rFonts w:cs="David" w:hint="cs"/>
          <w:rtl/>
        </w:rPr>
        <w:tab/>
        <w:t xml:space="preserve">הבעיה שלי היא </w:t>
      </w:r>
      <w:r>
        <w:rPr>
          <w:rFonts w:cs="David"/>
          <w:rtl/>
        </w:rPr>
        <w:t>–</w:t>
      </w:r>
      <w:r>
        <w:rPr>
          <w:rFonts w:cs="David" w:hint="cs"/>
          <w:rtl/>
        </w:rPr>
        <w:t xml:space="preserve"> יש היום קריטריונים שכאשר יש בעיר, בודקים כמה יהודים יש שם וכמה שאינם יהודים. משרד הדתות יצר פטנט חדש </w:t>
      </w:r>
      <w:r>
        <w:rPr>
          <w:rFonts w:cs="David"/>
          <w:rtl/>
        </w:rPr>
        <w:t>–</w:t>
      </w:r>
      <w:r>
        <w:rPr>
          <w:rFonts w:cs="David" w:hint="cs"/>
          <w:rtl/>
        </w:rPr>
        <w:t xml:space="preserve"> כאלה שהם ספק יהודים. אותם הוא מכליל כיהודים אף על פי שהם לא מקבלים שירות. מה שקורה זה שכל הזמן מנסים להטיל עוד ועוד כדי לקצץ בהשתתפות המשרד לענייני דתות ובהשתתפות המדינה ולהגדיל את השתתפויות הרשויות. זה מסוג הדברים שצריך לעשות אותם בבדיקה רצינית, ולכן כשאמרו שזה באישור ועדת הכספים הייתה לזה מטרה מאוד ברורה כדי שיבדקו באמת האם אין פה השתוללות כי בוא נאמר ככה </w:t>
      </w:r>
      <w:r>
        <w:rPr>
          <w:rFonts w:cs="David"/>
          <w:rtl/>
        </w:rPr>
        <w:t>–</w:t>
      </w:r>
      <w:r>
        <w:rPr>
          <w:rFonts w:cs="David" w:hint="cs"/>
          <w:rtl/>
        </w:rPr>
        <w:t xml:space="preserve"> במועצות דתיות אפשר לעשות מה שרוצים. לכן אפשר היה למצוא דרך אחרת, ואני יכול להציע אותה כבר ברגע זה: להוסיף בחוק שירותי הדת היהודיים </w:t>
      </w:r>
      <w:r>
        <w:rPr>
          <w:rFonts w:cs="David"/>
          <w:rtl/>
        </w:rPr>
        <w:t>–</w:t>
      </w:r>
      <w:r>
        <w:rPr>
          <w:rFonts w:cs="David" w:hint="cs"/>
          <w:rtl/>
        </w:rPr>
        <w:t xml:space="preserve"> במקום למחוק את "באישור ועדת הכספים", להכניס סעיף אחר שיאמר: "בשנת 2011 המועד יהיה לא 60 יום, אלא 180 יום".</w:t>
      </w:r>
    </w:p>
    <w:p w14:paraId="5FBDB8B6" w14:textId="77777777" w:rsidR="00C200F9" w:rsidRDefault="00C200F9" w:rsidP="00C200F9">
      <w:pPr>
        <w:bidi/>
        <w:jc w:val="both"/>
        <w:rPr>
          <w:rFonts w:cs="David" w:hint="cs"/>
          <w:rtl/>
        </w:rPr>
      </w:pPr>
    </w:p>
    <w:p w14:paraId="0C64128F" w14:textId="77777777" w:rsidR="00C200F9" w:rsidRDefault="00C200F9" w:rsidP="00C200F9">
      <w:pPr>
        <w:keepNext/>
        <w:bidi/>
        <w:jc w:val="both"/>
        <w:rPr>
          <w:rFonts w:cs="David"/>
          <w:u w:val="single"/>
        </w:rPr>
      </w:pPr>
      <w:r>
        <w:rPr>
          <w:rFonts w:cs="David" w:hint="cs"/>
          <w:u w:val="single"/>
          <w:rtl/>
        </w:rPr>
        <w:t>היו"ר יריב לוין:</w:t>
      </w:r>
    </w:p>
    <w:p w14:paraId="7628B5C3" w14:textId="77777777" w:rsidR="00C200F9" w:rsidRDefault="00C200F9" w:rsidP="00C200F9">
      <w:pPr>
        <w:bidi/>
        <w:jc w:val="both"/>
        <w:rPr>
          <w:rFonts w:cs="David"/>
          <w:u w:val="single"/>
        </w:rPr>
      </w:pPr>
    </w:p>
    <w:p w14:paraId="12D1F46D" w14:textId="77777777" w:rsidR="00C200F9" w:rsidRDefault="00C200F9" w:rsidP="00C200F9">
      <w:pPr>
        <w:bidi/>
        <w:jc w:val="both"/>
        <w:rPr>
          <w:rFonts w:cs="David" w:hint="cs"/>
          <w:rtl/>
        </w:rPr>
      </w:pPr>
      <w:r>
        <w:rPr>
          <w:rFonts w:cs="David" w:hint="cs"/>
          <w:rtl/>
        </w:rPr>
        <w:tab/>
        <w:t>על זה מדובר.</w:t>
      </w:r>
    </w:p>
    <w:p w14:paraId="1B9AB35F" w14:textId="77777777" w:rsidR="00C200F9" w:rsidRDefault="00C200F9" w:rsidP="00C200F9">
      <w:pPr>
        <w:bidi/>
        <w:jc w:val="both"/>
        <w:rPr>
          <w:rFonts w:cs="David" w:hint="cs"/>
          <w:rtl/>
        </w:rPr>
      </w:pPr>
    </w:p>
    <w:p w14:paraId="18DFF8B7" w14:textId="77777777" w:rsidR="00C200F9" w:rsidRDefault="00C200F9" w:rsidP="00C200F9">
      <w:pPr>
        <w:bidi/>
        <w:jc w:val="both"/>
        <w:rPr>
          <w:rFonts w:cs="David" w:hint="cs"/>
          <w:u w:val="single"/>
          <w:rtl/>
        </w:rPr>
      </w:pPr>
      <w:r>
        <w:rPr>
          <w:rFonts w:cs="David" w:hint="cs"/>
          <w:u w:val="single"/>
          <w:rtl/>
        </w:rPr>
        <w:t>יעקב מרגי</w:t>
      </w:r>
      <w:r w:rsidRPr="00E36EB4">
        <w:rPr>
          <w:rFonts w:cs="David" w:hint="cs"/>
          <w:u w:val="single"/>
          <w:rtl/>
        </w:rPr>
        <w:t>:</w:t>
      </w:r>
    </w:p>
    <w:p w14:paraId="6355369B" w14:textId="77777777" w:rsidR="00C200F9" w:rsidRDefault="00C200F9" w:rsidP="00C200F9">
      <w:pPr>
        <w:bidi/>
        <w:jc w:val="both"/>
        <w:rPr>
          <w:rFonts w:cs="David" w:hint="cs"/>
          <w:u w:val="single"/>
          <w:rtl/>
        </w:rPr>
      </w:pPr>
    </w:p>
    <w:p w14:paraId="571CC601" w14:textId="77777777" w:rsidR="00C200F9" w:rsidRDefault="00C200F9" w:rsidP="00C200F9">
      <w:pPr>
        <w:bidi/>
        <w:jc w:val="both"/>
        <w:rPr>
          <w:rFonts w:cs="David" w:hint="cs"/>
          <w:rtl/>
        </w:rPr>
      </w:pPr>
      <w:r>
        <w:rPr>
          <w:rFonts w:cs="David" w:hint="cs"/>
          <w:rtl/>
        </w:rPr>
        <w:tab/>
        <w:t>אין בעיה, מה שתציע היועצת המשפטית.</w:t>
      </w:r>
    </w:p>
    <w:p w14:paraId="05E4EB36"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3A2017BC" w14:textId="77777777" w:rsidR="00C200F9" w:rsidRDefault="00C200F9" w:rsidP="00C200F9">
      <w:pPr>
        <w:bidi/>
        <w:jc w:val="both"/>
        <w:rPr>
          <w:rFonts w:cs="David" w:hint="cs"/>
          <w:u w:val="single"/>
          <w:rtl/>
        </w:rPr>
      </w:pPr>
    </w:p>
    <w:p w14:paraId="7C3B6C12" w14:textId="77777777" w:rsidR="00C200F9" w:rsidRDefault="00C200F9" w:rsidP="00C200F9">
      <w:pPr>
        <w:bidi/>
        <w:jc w:val="both"/>
        <w:rPr>
          <w:rFonts w:cs="David" w:hint="cs"/>
          <w:rtl/>
        </w:rPr>
      </w:pPr>
      <w:r>
        <w:rPr>
          <w:rFonts w:cs="David" w:hint="cs"/>
          <w:rtl/>
        </w:rPr>
        <w:tab/>
        <w:t xml:space="preserve"> אם היועצת המשפטית תציע היא צודקת.</w:t>
      </w:r>
    </w:p>
    <w:p w14:paraId="0EADFA82" w14:textId="77777777" w:rsidR="00C200F9" w:rsidRDefault="00C200F9" w:rsidP="00C200F9">
      <w:pPr>
        <w:bidi/>
        <w:jc w:val="both"/>
        <w:rPr>
          <w:rFonts w:cs="David" w:hint="cs"/>
          <w:rtl/>
        </w:rPr>
      </w:pPr>
    </w:p>
    <w:p w14:paraId="43700C64" w14:textId="77777777" w:rsidR="00C200F9" w:rsidRDefault="00C200F9" w:rsidP="00C200F9">
      <w:pPr>
        <w:bidi/>
        <w:jc w:val="both"/>
        <w:rPr>
          <w:rFonts w:cs="David"/>
          <w:u w:val="single"/>
        </w:rPr>
      </w:pPr>
      <w:r>
        <w:rPr>
          <w:rFonts w:cs="David" w:hint="cs"/>
          <w:u w:val="single"/>
          <w:rtl/>
        </w:rPr>
        <w:t>השר לענייני דת יעקב מרגי:</w:t>
      </w:r>
    </w:p>
    <w:p w14:paraId="3C9836E3" w14:textId="77777777" w:rsidR="00C200F9" w:rsidRDefault="00C200F9" w:rsidP="00C200F9">
      <w:pPr>
        <w:bidi/>
        <w:jc w:val="both"/>
        <w:rPr>
          <w:rFonts w:cs="David"/>
          <w:u w:val="single"/>
        </w:rPr>
      </w:pPr>
    </w:p>
    <w:p w14:paraId="367E8525" w14:textId="77777777" w:rsidR="00C200F9" w:rsidRDefault="00C200F9" w:rsidP="00C200F9">
      <w:pPr>
        <w:bidi/>
        <w:jc w:val="both"/>
        <w:rPr>
          <w:rFonts w:cs="David" w:hint="cs"/>
          <w:rtl/>
        </w:rPr>
      </w:pPr>
      <w:r>
        <w:rPr>
          <w:rFonts w:cs="David" w:hint="cs"/>
          <w:rtl/>
        </w:rPr>
        <w:tab/>
        <w:t>זה הכיוון.</w:t>
      </w:r>
    </w:p>
    <w:p w14:paraId="2EC6BEC0" w14:textId="77777777" w:rsidR="00C200F9" w:rsidRDefault="00C200F9" w:rsidP="00C200F9">
      <w:pPr>
        <w:bidi/>
        <w:jc w:val="both"/>
        <w:rPr>
          <w:rFonts w:cs="David" w:hint="cs"/>
          <w:rtl/>
        </w:rPr>
      </w:pPr>
    </w:p>
    <w:p w14:paraId="19908B38" w14:textId="77777777" w:rsidR="00C200F9" w:rsidRDefault="00C200F9" w:rsidP="00C200F9">
      <w:pPr>
        <w:keepNext/>
        <w:bidi/>
        <w:jc w:val="both"/>
        <w:rPr>
          <w:rFonts w:cs="David"/>
          <w:u w:val="single"/>
        </w:rPr>
      </w:pPr>
      <w:r>
        <w:rPr>
          <w:rFonts w:cs="David" w:hint="cs"/>
          <w:u w:val="single"/>
          <w:rtl/>
        </w:rPr>
        <w:t>היו"ר יריב לוין:</w:t>
      </w:r>
    </w:p>
    <w:p w14:paraId="5939910C" w14:textId="77777777" w:rsidR="00C200F9" w:rsidRDefault="00C200F9" w:rsidP="00C200F9">
      <w:pPr>
        <w:bidi/>
        <w:jc w:val="both"/>
        <w:rPr>
          <w:rFonts w:cs="David"/>
          <w:u w:val="single"/>
        </w:rPr>
      </w:pPr>
    </w:p>
    <w:p w14:paraId="107E71EC" w14:textId="77777777" w:rsidR="00C200F9" w:rsidRDefault="00C200F9" w:rsidP="00C200F9">
      <w:pPr>
        <w:bidi/>
        <w:jc w:val="both"/>
        <w:rPr>
          <w:rFonts w:cs="David" w:hint="cs"/>
          <w:rtl/>
        </w:rPr>
      </w:pPr>
      <w:r>
        <w:rPr>
          <w:rFonts w:cs="David" w:hint="cs"/>
          <w:rtl/>
        </w:rPr>
        <w:tab/>
        <w:t>חבר הכנסת מולה, בבקשה.</w:t>
      </w:r>
    </w:p>
    <w:p w14:paraId="5DE5282D" w14:textId="77777777" w:rsidR="00C200F9" w:rsidRDefault="00C200F9" w:rsidP="00C200F9">
      <w:pPr>
        <w:bidi/>
        <w:jc w:val="both"/>
        <w:rPr>
          <w:rFonts w:cs="David" w:hint="cs"/>
          <w:rtl/>
        </w:rPr>
      </w:pPr>
    </w:p>
    <w:p w14:paraId="3B431E17"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18E626BC" w14:textId="77777777" w:rsidR="00C200F9" w:rsidRDefault="00C200F9" w:rsidP="00C200F9">
      <w:pPr>
        <w:bidi/>
        <w:jc w:val="both"/>
        <w:rPr>
          <w:rFonts w:cs="David" w:hint="cs"/>
          <w:u w:val="single"/>
          <w:rtl/>
        </w:rPr>
      </w:pPr>
    </w:p>
    <w:p w14:paraId="5068AD9F" w14:textId="77777777" w:rsidR="00C200F9" w:rsidRDefault="00C200F9" w:rsidP="00C200F9">
      <w:pPr>
        <w:bidi/>
        <w:jc w:val="both"/>
        <w:rPr>
          <w:rFonts w:cs="David" w:hint="cs"/>
          <w:rtl/>
        </w:rPr>
      </w:pPr>
      <w:r>
        <w:rPr>
          <w:rFonts w:cs="David" w:hint="cs"/>
          <w:rtl/>
        </w:rPr>
        <w:tab/>
        <w:t>בהתחלה חשבתי שאנחנו נמצאים במועדון תחרות בין אגודת ישראל לבין ש"ס. שבוע שעבר הביאו לנו את הצעת החוק של הסגנים, ופתאום התעוררו בש"ס שזה לא כמו איזה "קניפל". אני רגוע אחרי שקיבלתי את ההסבר של השר- -</w:t>
      </w:r>
    </w:p>
    <w:p w14:paraId="5AD996DC" w14:textId="77777777" w:rsidR="00C200F9" w:rsidRDefault="00C200F9" w:rsidP="00C200F9">
      <w:pPr>
        <w:bidi/>
        <w:jc w:val="both"/>
        <w:rPr>
          <w:rFonts w:cs="David" w:hint="cs"/>
          <w:rtl/>
        </w:rPr>
      </w:pPr>
    </w:p>
    <w:p w14:paraId="687D578D"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2B94B010" w14:textId="77777777" w:rsidR="00C200F9" w:rsidRDefault="00C200F9" w:rsidP="00C200F9">
      <w:pPr>
        <w:bidi/>
        <w:jc w:val="both"/>
        <w:rPr>
          <w:rFonts w:cs="David" w:hint="cs"/>
          <w:u w:val="single"/>
          <w:rtl/>
        </w:rPr>
      </w:pPr>
    </w:p>
    <w:p w14:paraId="0233289D" w14:textId="77777777" w:rsidR="00C200F9" w:rsidRDefault="00C200F9" w:rsidP="00C200F9">
      <w:pPr>
        <w:bidi/>
        <w:jc w:val="both"/>
        <w:rPr>
          <w:rFonts w:cs="David" w:hint="cs"/>
          <w:rtl/>
        </w:rPr>
      </w:pPr>
      <w:r>
        <w:rPr>
          <w:rFonts w:cs="David" w:hint="cs"/>
          <w:rtl/>
        </w:rPr>
        <w:tab/>
        <w:t>מה אתה רגוע, שאתה חושב שהם לא קיבלו?</w:t>
      </w:r>
    </w:p>
    <w:p w14:paraId="7FA9B77E" w14:textId="77777777" w:rsidR="00C200F9" w:rsidRDefault="00C200F9" w:rsidP="00C200F9">
      <w:pPr>
        <w:bidi/>
        <w:jc w:val="both"/>
        <w:rPr>
          <w:rFonts w:cs="David" w:hint="cs"/>
          <w:rtl/>
        </w:rPr>
      </w:pPr>
    </w:p>
    <w:p w14:paraId="2CF16047"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430745CE" w14:textId="77777777" w:rsidR="00C200F9" w:rsidRDefault="00C200F9" w:rsidP="00C200F9">
      <w:pPr>
        <w:bidi/>
        <w:jc w:val="both"/>
        <w:rPr>
          <w:rFonts w:cs="David" w:hint="cs"/>
          <w:u w:val="single"/>
          <w:rtl/>
        </w:rPr>
      </w:pPr>
    </w:p>
    <w:p w14:paraId="090DCAA7" w14:textId="77777777" w:rsidR="00C200F9" w:rsidRDefault="00C200F9" w:rsidP="00C200F9">
      <w:pPr>
        <w:bidi/>
        <w:jc w:val="both"/>
        <w:rPr>
          <w:rFonts w:cs="David" w:hint="cs"/>
          <w:rtl/>
        </w:rPr>
      </w:pPr>
      <w:r>
        <w:rPr>
          <w:rFonts w:cs="David" w:hint="cs"/>
          <w:rtl/>
        </w:rPr>
        <w:tab/>
        <w:t>אני מוכן לעשות הנחות, בסדר?</w:t>
      </w:r>
    </w:p>
    <w:p w14:paraId="712421D6" w14:textId="77777777" w:rsidR="00C200F9" w:rsidRDefault="00C200F9" w:rsidP="00C200F9">
      <w:pPr>
        <w:bidi/>
        <w:jc w:val="both"/>
        <w:rPr>
          <w:rFonts w:cs="David" w:hint="cs"/>
          <w:rtl/>
        </w:rPr>
      </w:pPr>
    </w:p>
    <w:p w14:paraId="1232FF4A"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497866C4" w14:textId="77777777" w:rsidR="00C200F9" w:rsidRDefault="00C200F9" w:rsidP="00C200F9">
      <w:pPr>
        <w:bidi/>
        <w:jc w:val="both"/>
        <w:rPr>
          <w:rFonts w:cs="David" w:hint="cs"/>
          <w:u w:val="single"/>
          <w:rtl/>
        </w:rPr>
      </w:pPr>
    </w:p>
    <w:p w14:paraId="2B0B3F7A" w14:textId="77777777" w:rsidR="00C200F9" w:rsidRDefault="00C200F9" w:rsidP="00C200F9">
      <w:pPr>
        <w:bidi/>
        <w:jc w:val="both"/>
        <w:rPr>
          <w:rFonts w:cs="David" w:hint="cs"/>
          <w:rtl/>
        </w:rPr>
      </w:pPr>
      <w:r>
        <w:rPr>
          <w:rFonts w:cs="David" w:hint="cs"/>
          <w:rtl/>
        </w:rPr>
        <w:tab/>
        <w:t xml:space="preserve"> זה משהו אחר. אל תדאג.</w:t>
      </w:r>
    </w:p>
    <w:p w14:paraId="698EEFBA" w14:textId="77777777" w:rsidR="00C200F9" w:rsidRDefault="00C200F9" w:rsidP="00C200F9">
      <w:pPr>
        <w:bidi/>
        <w:jc w:val="both"/>
        <w:rPr>
          <w:rFonts w:cs="David" w:hint="cs"/>
          <w:rtl/>
        </w:rPr>
      </w:pPr>
    </w:p>
    <w:p w14:paraId="2B8FAC8E"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41DB9256" w14:textId="77777777" w:rsidR="00C200F9" w:rsidRDefault="00C200F9" w:rsidP="00C200F9">
      <w:pPr>
        <w:bidi/>
        <w:jc w:val="both"/>
        <w:rPr>
          <w:rFonts w:cs="David" w:hint="cs"/>
          <w:u w:val="single"/>
          <w:rtl/>
        </w:rPr>
      </w:pPr>
    </w:p>
    <w:p w14:paraId="1F89C369" w14:textId="77777777" w:rsidR="00C200F9" w:rsidRDefault="00C200F9" w:rsidP="00C200F9">
      <w:pPr>
        <w:bidi/>
        <w:jc w:val="both"/>
        <w:rPr>
          <w:rFonts w:cs="David" w:hint="cs"/>
          <w:rtl/>
        </w:rPr>
      </w:pPr>
      <w:r>
        <w:rPr>
          <w:rFonts w:cs="David" w:hint="cs"/>
          <w:rtl/>
        </w:rPr>
        <w:tab/>
        <w:t xml:space="preserve"> אבל, אדוני היושב ראש, השיטה שמישהו לא עושה את העבודה שלו, ואנחנו הופכים להיות כסת"חים של מישהו </w:t>
      </w:r>
      <w:r>
        <w:rPr>
          <w:rFonts w:cs="David"/>
          <w:rtl/>
        </w:rPr>
        <w:t>–</w:t>
      </w:r>
      <w:r>
        <w:rPr>
          <w:rFonts w:cs="David" w:hint="cs"/>
          <w:rtl/>
        </w:rPr>
        <w:t xml:space="preserve"> זה דבר רע. הדבר היחיד שטוב בחוק הזה בעיקרון הוא שלוקחים מהרשויות הגדולות לרשויות הקטנות שהן במצוקה. זה לא רע בכלל באופן כללי.</w:t>
      </w:r>
    </w:p>
    <w:p w14:paraId="031A68A4" w14:textId="77777777" w:rsidR="00C200F9" w:rsidRDefault="00C200F9" w:rsidP="00C200F9">
      <w:pPr>
        <w:bidi/>
        <w:jc w:val="both"/>
        <w:rPr>
          <w:rFonts w:cs="David" w:hint="cs"/>
          <w:rtl/>
        </w:rPr>
      </w:pPr>
    </w:p>
    <w:p w14:paraId="272D18B9"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081A2D15" w14:textId="77777777" w:rsidR="00C200F9" w:rsidRDefault="00C200F9" w:rsidP="00C200F9">
      <w:pPr>
        <w:bidi/>
        <w:jc w:val="both"/>
        <w:rPr>
          <w:rFonts w:cs="David" w:hint="cs"/>
          <w:u w:val="single"/>
          <w:rtl/>
        </w:rPr>
      </w:pPr>
    </w:p>
    <w:p w14:paraId="6F4027C3" w14:textId="77777777" w:rsidR="00C200F9" w:rsidRDefault="00C200F9" w:rsidP="00C200F9">
      <w:pPr>
        <w:bidi/>
        <w:jc w:val="both"/>
        <w:rPr>
          <w:rFonts w:cs="David" w:hint="cs"/>
          <w:rtl/>
        </w:rPr>
      </w:pPr>
      <w:r>
        <w:rPr>
          <w:rFonts w:cs="David" w:hint="cs"/>
          <w:rtl/>
        </w:rPr>
        <w:tab/>
        <w:t>זאת עשויה להיות התוצאה. זה לא אומר שזה החוק כרגע, אבל זה בהחלט תוצאה אפשרית שלו.</w:t>
      </w:r>
    </w:p>
    <w:p w14:paraId="0B425955" w14:textId="77777777" w:rsidR="00C200F9" w:rsidRDefault="00C200F9" w:rsidP="00C200F9">
      <w:pPr>
        <w:bidi/>
        <w:jc w:val="both"/>
        <w:rPr>
          <w:rFonts w:cs="David" w:hint="cs"/>
          <w:rtl/>
        </w:rPr>
      </w:pPr>
    </w:p>
    <w:p w14:paraId="0B69BE2A" w14:textId="77777777" w:rsidR="00C200F9" w:rsidRDefault="00C200F9" w:rsidP="00C200F9">
      <w:pPr>
        <w:bidi/>
        <w:jc w:val="both"/>
        <w:rPr>
          <w:rFonts w:cs="David"/>
          <w:u w:val="single"/>
        </w:rPr>
      </w:pPr>
      <w:r>
        <w:rPr>
          <w:rFonts w:cs="David" w:hint="cs"/>
          <w:u w:val="single"/>
          <w:rtl/>
        </w:rPr>
        <w:t>שלמה מולה:</w:t>
      </w:r>
    </w:p>
    <w:p w14:paraId="72B11225" w14:textId="77777777" w:rsidR="00C200F9" w:rsidRDefault="00C200F9" w:rsidP="00C200F9">
      <w:pPr>
        <w:bidi/>
        <w:jc w:val="both"/>
        <w:rPr>
          <w:rFonts w:cs="David" w:hint="cs"/>
          <w:u w:val="single"/>
          <w:rtl/>
        </w:rPr>
      </w:pPr>
    </w:p>
    <w:p w14:paraId="0E11FAD3" w14:textId="77777777" w:rsidR="00C200F9" w:rsidRDefault="00C200F9" w:rsidP="00C200F9">
      <w:pPr>
        <w:bidi/>
        <w:jc w:val="both"/>
        <w:rPr>
          <w:rFonts w:cs="David" w:hint="cs"/>
          <w:rtl/>
        </w:rPr>
      </w:pPr>
      <w:r>
        <w:rPr>
          <w:rFonts w:cs="David" w:hint="cs"/>
          <w:rtl/>
        </w:rPr>
        <w:tab/>
        <w:t xml:space="preserve">זה כשלעצמו. גם כשהחוק חוקק אנחנו דיברנו על זה אף על פי שהיו כאלה שמאוד ביקרו אותנו על העמדה הזאת. אבל כל הרצון לעקוף את ועדת הכספים ולייתר את הקהילה הפרלמנטרית של הפיקוח - - </w:t>
      </w:r>
    </w:p>
    <w:p w14:paraId="62D01AFC" w14:textId="77777777" w:rsidR="00C200F9" w:rsidRDefault="00C200F9" w:rsidP="00C200F9">
      <w:pPr>
        <w:bidi/>
        <w:jc w:val="both"/>
        <w:rPr>
          <w:rFonts w:cs="David" w:hint="cs"/>
          <w:rtl/>
        </w:rPr>
      </w:pPr>
    </w:p>
    <w:p w14:paraId="64A82770" w14:textId="77777777" w:rsidR="00C200F9" w:rsidRDefault="00C200F9" w:rsidP="00C200F9">
      <w:pPr>
        <w:keepNext/>
        <w:bidi/>
        <w:jc w:val="both"/>
        <w:rPr>
          <w:rFonts w:cs="David"/>
          <w:u w:val="single"/>
        </w:rPr>
      </w:pPr>
      <w:r>
        <w:rPr>
          <w:rFonts w:cs="David" w:hint="cs"/>
          <w:u w:val="single"/>
          <w:rtl/>
        </w:rPr>
        <w:t>היו"ר יריב לוין:</w:t>
      </w:r>
    </w:p>
    <w:p w14:paraId="21FDD120" w14:textId="77777777" w:rsidR="00C200F9" w:rsidRDefault="00C200F9" w:rsidP="00C200F9">
      <w:pPr>
        <w:bidi/>
        <w:jc w:val="both"/>
        <w:rPr>
          <w:rFonts w:cs="David"/>
          <w:u w:val="single"/>
        </w:rPr>
      </w:pPr>
    </w:p>
    <w:p w14:paraId="214C7F82" w14:textId="77777777" w:rsidR="00C200F9" w:rsidRDefault="00C200F9" w:rsidP="00C200F9">
      <w:pPr>
        <w:bidi/>
        <w:jc w:val="both"/>
        <w:rPr>
          <w:rFonts w:cs="David" w:hint="cs"/>
          <w:rtl/>
        </w:rPr>
      </w:pPr>
      <w:r>
        <w:rPr>
          <w:rFonts w:cs="David" w:hint="cs"/>
          <w:rtl/>
        </w:rPr>
        <w:tab/>
        <w:t>זה ירד.</w:t>
      </w:r>
    </w:p>
    <w:p w14:paraId="0EC471A0" w14:textId="77777777" w:rsidR="00C200F9" w:rsidRDefault="00C200F9" w:rsidP="00C200F9">
      <w:pPr>
        <w:bidi/>
        <w:jc w:val="both"/>
        <w:rPr>
          <w:rFonts w:cs="David" w:hint="cs"/>
          <w:rtl/>
        </w:rPr>
      </w:pPr>
    </w:p>
    <w:p w14:paraId="2147C0F9" w14:textId="77777777" w:rsidR="00C200F9" w:rsidRDefault="00C200F9" w:rsidP="00C200F9">
      <w:pPr>
        <w:bidi/>
        <w:jc w:val="both"/>
        <w:rPr>
          <w:rFonts w:cs="David" w:hint="cs"/>
          <w:u w:val="single"/>
          <w:rtl/>
        </w:rPr>
      </w:pPr>
      <w:r>
        <w:rPr>
          <w:rFonts w:cs="David" w:hint="cs"/>
          <w:u w:val="single"/>
          <w:rtl/>
        </w:rPr>
        <w:t>אברהם מיכאלי</w:t>
      </w:r>
      <w:r w:rsidRPr="00E36EB4">
        <w:rPr>
          <w:rFonts w:cs="David" w:hint="cs"/>
          <w:u w:val="single"/>
          <w:rtl/>
        </w:rPr>
        <w:t>:</w:t>
      </w:r>
    </w:p>
    <w:p w14:paraId="58C2CCA0" w14:textId="77777777" w:rsidR="00C200F9" w:rsidRDefault="00C200F9" w:rsidP="00C200F9">
      <w:pPr>
        <w:bidi/>
        <w:jc w:val="both"/>
        <w:rPr>
          <w:rFonts w:cs="David" w:hint="cs"/>
          <w:u w:val="single"/>
          <w:rtl/>
        </w:rPr>
      </w:pPr>
    </w:p>
    <w:p w14:paraId="4430EA7F" w14:textId="77777777" w:rsidR="00C200F9" w:rsidRDefault="00C200F9" w:rsidP="00C200F9">
      <w:pPr>
        <w:bidi/>
        <w:jc w:val="both"/>
        <w:rPr>
          <w:rFonts w:cs="David" w:hint="cs"/>
          <w:rtl/>
        </w:rPr>
      </w:pPr>
      <w:r>
        <w:rPr>
          <w:rFonts w:cs="David" w:hint="cs"/>
          <w:rtl/>
        </w:rPr>
        <w:tab/>
        <w:t>הוא אומר ההיפך.</w:t>
      </w:r>
    </w:p>
    <w:p w14:paraId="23A0D1D8" w14:textId="77777777" w:rsidR="00C200F9" w:rsidRDefault="00C200F9" w:rsidP="00C200F9">
      <w:pPr>
        <w:bidi/>
        <w:jc w:val="both"/>
        <w:rPr>
          <w:rFonts w:cs="David" w:hint="cs"/>
          <w:rtl/>
        </w:rPr>
      </w:pPr>
    </w:p>
    <w:p w14:paraId="6B9F1EC9" w14:textId="77777777" w:rsidR="00C200F9" w:rsidRDefault="00C200F9" w:rsidP="00C200F9">
      <w:pPr>
        <w:keepNext/>
        <w:bidi/>
        <w:jc w:val="both"/>
        <w:rPr>
          <w:rFonts w:cs="David"/>
          <w:u w:val="single"/>
        </w:rPr>
      </w:pPr>
      <w:r>
        <w:rPr>
          <w:rFonts w:cs="David" w:hint="cs"/>
          <w:u w:val="single"/>
          <w:rtl/>
        </w:rPr>
        <w:t>היו"ר יריב לוין:</w:t>
      </w:r>
    </w:p>
    <w:p w14:paraId="526D049F" w14:textId="77777777" w:rsidR="00C200F9" w:rsidRDefault="00C200F9" w:rsidP="00C200F9">
      <w:pPr>
        <w:bidi/>
        <w:jc w:val="both"/>
        <w:rPr>
          <w:rFonts w:cs="David"/>
          <w:u w:val="single"/>
        </w:rPr>
      </w:pPr>
    </w:p>
    <w:p w14:paraId="3B572E7D" w14:textId="77777777" w:rsidR="00C200F9" w:rsidRDefault="00C200F9" w:rsidP="00C200F9">
      <w:pPr>
        <w:bidi/>
        <w:jc w:val="both"/>
        <w:rPr>
          <w:rFonts w:cs="David" w:hint="cs"/>
          <w:rtl/>
        </w:rPr>
      </w:pPr>
      <w:r>
        <w:rPr>
          <w:rFonts w:cs="David" w:hint="cs"/>
          <w:rtl/>
        </w:rPr>
        <w:tab/>
        <w:t>בעניין הזה אתה צודק מאה אחוז, והעניין הזה ירד.</w:t>
      </w:r>
    </w:p>
    <w:p w14:paraId="1A9F4C60" w14:textId="77777777" w:rsidR="00C200F9" w:rsidRDefault="00C200F9" w:rsidP="00C200F9">
      <w:pPr>
        <w:bidi/>
        <w:jc w:val="both"/>
        <w:rPr>
          <w:rFonts w:cs="David" w:hint="cs"/>
          <w:rtl/>
        </w:rPr>
      </w:pPr>
    </w:p>
    <w:p w14:paraId="6C41C5FB"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3255167C" w14:textId="77777777" w:rsidR="00C200F9" w:rsidRDefault="00C200F9" w:rsidP="00C200F9">
      <w:pPr>
        <w:bidi/>
        <w:jc w:val="both"/>
        <w:rPr>
          <w:rFonts w:cs="David" w:hint="cs"/>
          <w:u w:val="single"/>
          <w:rtl/>
        </w:rPr>
      </w:pPr>
    </w:p>
    <w:p w14:paraId="054C66E5" w14:textId="77777777" w:rsidR="00C200F9" w:rsidRDefault="00C200F9" w:rsidP="00C200F9">
      <w:pPr>
        <w:bidi/>
        <w:jc w:val="both"/>
        <w:rPr>
          <w:rFonts w:cs="David" w:hint="cs"/>
          <w:rtl/>
        </w:rPr>
      </w:pPr>
      <w:r>
        <w:rPr>
          <w:rFonts w:cs="David" w:hint="cs"/>
          <w:rtl/>
        </w:rPr>
        <w:tab/>
        <w:t>אני מציע שלא נגיע לשם בכלל. אבל הבעיה שלי היא שלמרות שהשר אומר, זה לא מה שמשתמע. אני הייתי רוצה לשמוע את היועצת המשפטית של ועדת הכספים אם הדבר הזה מקובל עליהם, על הרב הגפני.</w:t>
      </w:r>
    </w:p>
    <w:p w14:paraId="5F141C7B" w14:textId="77777777" w:rsidR="00C200F9" w:rsidRDefault="00C200F9" w:rsidP="00C200F9">
      <w:pPr>
        <w:bidi/>
        <w:jc w:val="both"/>
        <w:rPr>
          <w:rFonts w:cs="David" w:hint="cs"/>
          <w:rtl/>
        </w:rPr>
      </w:pPr>
    </w:p>
    <w:p w14:paraId="21958ADA"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00FCA3D1" w14:textId="77777777" w:rsidR="00C200F9" w:rsidRDefault="00C200F9" w:rsidP="00C200F9">
      <w:pPr>
        <w:bidi/>
        <w:jc w:val="both"/>
        <w:rPr>
          <w:rFonts w:cs="David" w:hint="cs"/>
          <w:u w:val="single"/>
          <w:rtl/>
        </w:rPr>
      </w:pPr>
    </w:p>
    <w:p w14:paraId="77253B80" w14:textId="77777777" w:rsidR="00C200F9" w:rsidRDefault="00C200F9" w:rsidP="00C200F9">
      <w:pPr>
        <w:bidi/>
        <w:jc w:val="both"/>
        <w:rPr>
          <w:rFonts w:cs="David" w:hint="cs"/>
          <w:rtl/>
        </w:rPr>
      </w:pPr>
      <w:r>
        <w:rPr>
          <w:rFonts w:cs="David" w:hint="cs"/>
          <w:rtl/>
        </w:rPr>
        <w:tab/>
        <w:t>אני שוחחתי עם חבר הכנסת גפני, והמתווה הזה מקובל עליו כפוף להצהרה הברורה הזאת של השר ולהסכמה הזאת. זה מקובל עליו לחלוטין. אני יכול לומר את זה לפרוטוקול אחרי שיחה שהייתה לי איתו. הייתי לי בדיוק אותה שאלה ושאלתי אותו.</w:t>
      </w:r>
    </w:p>
    <w:p w14:paraId="6A688EA4" w14:textId="77777777" w:rsidR="00C200F9" w:rsidRDefault="00C200F9" w:rsidP="00C200F9">
      <w:pPr>
        <w:bidi/>
        <w:jc w:val="both"/>
        <w:rPr>
          <w:rFonts w:cs="David" w:hint="cs"/>
          <w:rtl/>
        </w:rPr>
      </w:pPr>
    </w:p>
    <w:p w14:paraId="48351999" w14:textId="77777777" w:rsidR="00C200F9" w:rsidRDefault="00C200F9" w:rsidP="00C200F9">
      <w:pPr>
        <w:bidi/>
        <w:jc w:val="both"/>
        <w:rPr>
          <w:rFonts w:cs="David" w:hint="cs"/>
          <w:u w:val="single"/>
          <w:rtl/>
        </w:rPr>
      </w:pPr>
      <w:r>
        <w:rPr>
          <w:rFonts w:cs="David" w:hint="cs"/>
          <w:u w:val="single"/>
          <w:rtl/>
        </w:rPr>
        <w:t>אברהם מיכאלי</w:t>
      </w:r>
      <w:r w:rsidRPr="00E36EB4">
        <w:rPr>
          <w:rFonts w:cs="David" w:hint="cs"/>
          <w:u w:val="single"/>
          <w:rtl/>
        </w:rPr>
        <w:t>:</w:t>
      </w:r>
    </w:p>
    <w:p w14:paraId="3823CB43" w14:textId="77777777" w:rsidR="00C200F9" w:rsidRDefault="00C200F9" w:rsidP="00C200F9">
      <w:pPr>
        <w:bidi/>
        <w:jc w:val="both"/>
        <w:rPr>
          <w:rFonts w:cs="David" w:hint="cs"/>
          <w:u w:val="single"/>
          <w:rtl/>
        </w:rPr>
      </w:pPr>
    </w:p>
    <w:p w14:paraId="5039AA85" w14:textId="77777777" w:rsidR="00C200F9" w:rsidRDefault="00C200F9" w:rsidP="00C200F9">
      <w:pPr>
        <w:bidi/>
        <w:jc w:val="both"/>
        <w:rPr>
          <w:rFonts w:cs="David" w:hint="cs"/>
          <w:rtl/>
        </w:rPr>
      </w:pPr>
      <w:r>
        <w:rPr>
          <w:rFonts w:cs="David" w:hint="cs"/>
          <w:rtl/>
        </w:rPr>
        <w:tab/>
        <w:t xml:space="preserve"> טוב שנזכרת בזה. הוא מדבר ומדבר בלי סוף.</w:t>
      </w:r>
    </w:p>
    <w:p w14:paraId="4F4FA0B5" w14:textId="77777777" w:rsidR="00C200F9" w:rsidRDefault="00C200F9" w:rsidP="00C200F9">
      <w:pPr>
        <w:bidi/>
        <w:jc w:val="both"/>
        <w:rPr>
          <w:rFonts w:cs="David" w:hint="cs"/>
          <w:rtl/>
        </w:rPr>
      </w:pPr>
    </w:p>
    <w:p w14:paraId="3CD52B47" w14:textId="77777777" w:rsidR="00C200F9" w:rsidRDefault="00C200F9" w:rsidP="00C200F9">
      <w:pPr>
        <w:keepNext/>
        <w:bidi/>
        <w:jc w:val="both"/>
        <w:rPr>
          <w:rFonts w:cs="David"/>
          <w:u w:val="single"/>
        </w:rPr>
      </w:pPr>
      <w:r>
        <w:rPr>
          <w:rFonts w:cs="David" w:hint="cs"/>
          <w:u w:val="single"/>
          <w:rtl/>
        </w:rPr>
        <w:t>היו"ר יריב לוין:</w:t>
      </w:r>
    </w:p>
    <w:p w14:paraId="58EA0F5E" w14:textId="77777777" w:rsidR="00C200F9" w:rsidRDefault="00C200F9" w:rsidP="00C200F9">
      <w:pPr>
        <w:bidi/>
        <w:jc w:val="both"/>
        <w:rPr>
          <w:rFonts w:cs="David"/>
          <w:u w:val="single"/>
        </w:rPr>
      </w:pPr>
    </w:p>
    <w:p w14:paraId="265C7B6A" w14:textId="77777777" w:rsidR="00C200F9" w:rsidRDefault="00C200F9" w:rsidP="00C200F9">
      <w:pPr>
        <w:bidi/>
        <w:jc w:val="both"/>
        <w:rPr>
          <w:rFonts w:cs="David" w:hint="cs"/>
          <w:rtl/>
        </w:rPr>
      </w:pPr>
      <w:r>
        <w:rPr>
          <w:rFonts w:cs="David" w:hint="cs"/>
          <w:rtl/>
        </w:rPr>
        <w:tab/>
        <w:t>תנו לו עוד משפט.</w:t>
      </w:r>
    </w:p>
    <w:p w14:paraId="44F76B6C" w14:textId="77777777" w:rsidR="00C200F9" w:rsidRDefault="00C200F9" w:rsidP="00C200F9">
      <w:pPr>
        <w:bidi/>
        <w:jc w:val="both"/>
        <w:rPr>
          <w:rFonts w:cs="David" w:hint="cs"/>
          <w:rtl/>
        </w:rPr>
      </w:pPr>
    </w:p>
    <w:p w14:paraId="62E0E6DF"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6905F4A4" w14:textId="77777777" w:rsidR="00C200F9" w:rsidRDefault="00C200F9" w:rsidP="00C200F9">
      <w:pPr>
        <w:bidi/>
        <w:jc w:val="both"/>
        <w:rPr>
          <w:rFonts w:cs="David" w:hint="cs"/>
          <w:u w:val="single"/>
          <w:rtl/>
        </w:rPr>
      </w:pPr>
    </w:p>
    <w:p w14:paraId="24872C8B" w14:textId="77777777" w:rsidR="00C200F9" w:rsidRDefault="00C200F9" w:rsidP="00C200F9">
      <w:pPr>
        <w:bidi/>
        <w:jc w:val="both"/>
        <w:rPr>
          <w:rFonts w:cs="David" w:hint="cs"/>
          <w:rtl/>
        </w:rPr>
      </w:pPr>
      <w:r>
        <w:rPr>
          <w:rFonts w:cs="David" w:hint="cs"/>
          <w:rtl/>
        </w:rPr>
        <w:tab/>
        <w:t xml:space="preserve">כל חקיקה מזורזת </w:t>
      </w:r>
      <w:r>
        <w:rPr>
          <w:rFonts w:cs="David"/>
          <w:rtl/>
        </w:rPr>
        <w:t>–</w:t>
      </w:r>
      <w:r>
        <w:rPr>
          <w:rFonts w:cs="David" w:hint="cs"/>
          <w:rtl/>
        </w:rPr>
        <w:t xml:space="preserve"> כדאי לפתור את הבעיה של המועצות - - - בוועדת כנסת, צריך להיתקל בהיתקלות עזה. </w:t>
      </w:r>
    </w:p>
    <w:p w14:paraId="70C498B9" w14:textId="77777777" w:rsidR="00C200F9" w:rsidRDefault="00C200F9" w:rsidP="00C200F9">
      <w:pPr>
        <w:bidi/>
        <w:jc w:val="both"/>
        <w:rPr>
          <w:rFonts w:cs="David" w:hint="cs"/>
          <w:rtl/>
        </w:rPr>
      </w:pPr>
    </w:p>
    <w:p w14:paraId="4123F54E"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1B86942B" w14:textId="77777777" w:rsidR="00C200F9" w:rsidRDefault="00C200F9" w:rsidP="00C200F9">
      <w:pPr>
        <w:bidi/>
        <w:jc w:val="both"/>
        <w:rPr>
          <w:rFonts w:cs="David" w:hint="cs"/>
          <w:u w:val="single"/>
          <w:rtl/>
        </w:rPr>
      </w:pPr>
    </w:p>
    <w:p w14:paraId="14EEFF81" w14:textId="77777777" w:rsidR="00C200F9" w:rsidRDefault="00C200F9" w:rsidP="00C200F9">
      <w:pPr>
        <w:bidi/>
        <w:jc w:val="both"/>
        <w:rPr>
          <w:rFonts w:cs="David" w:hint="cs"/>
          <w:rtl/>
        </w:rPr>
      </w:pPr>
      <w:r>
        <w:rPr>
          <w:rFonts w:cs="David" w:hint="cs"/>
          <w:rtl/>
        </w:rPr>
        <w:tab/>
        <w:t xml:space="preserve">אני אעיר משפט אחד, ואני אעבור להצבעה. חבר הכנסת מולה, אני רוצה לומר לך, ואני מציע לך לבדוק את זה: נדמה לי שמעולם ועדת הכנסת לא אישרה כל-כך מעט פטורים כפי שקרה בקדנציה הזאת. אנחנו ערב סיום המושב, וזה הפטור היחיד של הממשלה שבא לשולחן, לא משום שלא היו בקשות, אלא משום שאני שותף לגישתך שזה לא צריך להיות עניין שבשגרה. </w:t>
      </w:r>
    </w:p>
    <w:p w14:paraId="2FCCAF16" w14:textId="77777777" w:rsidR="00C200F9" w:rsidRDefault="00C200F9" w:rsidP="00C200F9">
      <w:pPr>
        <w:bidi/>
        <w:jc w:val="both"/>
        <w:rPr>
          <w:rFonts w:cs="David" w:hint="cs"/>
          <w:rtl/>
        </w:rPr>
      </w:pPr>
    </w:p>
    <w:p w14:paraId="5A65B3CF" w14:textId="77777777" w:rsidR="00C200F9" w:rsidRDefault="00C200F9" w:rsidP="00C200F9">
      <w:pPr>
        <w:bidi/>
        <w:jc w:val="both"/>
        <w:rPr>
          <w:rFonts w:cs="David"/>
          <w:u w:val="single"/>
        </w:rPr>
      </w:pPr>
      <w:r>
        <w:rPr>
          <w:rFonts w:cs="David" w:hint="cs"/>
          <w:u w:val="single"/>
          <w:rtl/>
        </w:rPr>
        <w:t>השר לענייני דת יעקב מרגי:</w:t>
      </w:r>
    </w:p>
    <w:p w14:paraId="0AAFFDB8" w14:textId="77777777" w:rsidR="00C200F9" w:rsidRDefault="00C200F9" w:rsidP="00C200F9">
      <w:pPr>
        <w:bidi/>
        <w:jc w:val="both"/>
        <w:rPr>
          <w:rFonts w:cs="David"/>
          <w:u w:val="single"/>
        </w:rPr>
      </w:pPr>
    </w:p>
    <w:p w14:paraId="1CA53671" w14:textId="77777777" w:rsidR="00C200F9" w:rsidRDefault="00C200F9" w:rsidP="00C200F9">
      <w:pPr>
        <w:bidi/>
        <w:jc w:val="both"/>
        <w:rPr>
          <w:rFonts w:cs="David" w:hint="cs"/>
          <w:rtl/>
        </w:rPr>
      </w:pPr>
      <w:r>
        <w:rPr>
          <w:rFonts w:cs="David" w:hint="cs"/>
          <w:rtl/>
        </w:rPr>
        <w:tab/>
        <w:t>בעבר היו כמויות גדולות.</w:t>
      </w:r>
    </w:p>
    <w:p w14:paraId="0926422E" w14:textId="77777777" w:rsidR="00C200F9" w:rsidRDefault="00C200F9" w:rsidP="00C200F9">
      <w:pPr>
        <w:bidi/>
        <w:jc w:val="both"/>
        <w:rPr>
          <w:rFonts w:cs="David" w:hint="cs"/>
          <w:rtl/>
        </w:rPr>
      </w:pPr>
    </w:p>
    <w:p w14:paraId="1BC589DF" w14:textId="77777777" w:rsidR="00C200F9" w:rsidRDefault="00C200F9" w:rsidP="00C200F9">
      <w:pPr>
        <w:keepNext/>
        <w:bidi/>
        <w:jc w:val="both"/>
        <w:rPr>
          <w:rFonts w:cs="David"/>
          <w:u w:val="single"/>
        </w:rPr>
      </w:pPr>
      <w:r>
        <w:rPr>
          <w:rFonts w:cs="David" w:hint="cs"/>
          <w:u w:val="single"/>
          <w:rtl/>
        </w:rPr>
        <w:t>היו"ר יריב לוין:</w:t>
      </w:r>
    </w:p>
    <w:p w14:paraId="0446FB78" w14:textId="77777777" w:rsidR="00C200F9" w:rsidRDefault="00C200F9" w:rsidP="00C200F9">
      <w:pPr>
        <w:bidi/>
        <w:jc w:val="both"/>
        <w:rPr>
          <w:rFonts w:cs="David"/>
          <w:u w:val="single"/>
        </w:rPr>
      </w:pPr>
    </w:p>
    <w:p w14:paraId="3229DAB3" w14:textId="77777777" w:rsidR="00C200F9" w:rsidRDefault="00C200F9" w:rsidP="00C200F9">
      <w:pPr>
        <w:bidi/>
        <w:jc w:val="both"/>
        <w:rPr>
          <w:rFonts w:cs="David" w:hint="cs"/>
          <w:rtl/>
        </w:rPr>
      </w:pPr>
      <w:r>
        <w:rPr>
          <w:rFonts w:cs="David" w:hint="cs"/>
          <w:rtl/>
        </w:rPr>
        <w:tab/>
        <w:t xml:space="preserve">ודאי. </w:t>
      </w:r>
    </w:p>
    <w:p w14:paraId="0AB7D009" w14:textId="77777777" w:rsidR="00C200F9" w:rsidRDefault="00C200F9" w:rsidP="00C200F9">
      <w:pPr>
        <w:bidi/>
        <w:jc w:val="both"/>
        <w:rPr>
          <w:rFonts w:cs="David" w:hint="cs"/>
          <w:rtl/>
        </w:rPr>
      </w:pPr>
    </w:p>
    <w:p w14:paraId="48B495ED"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52E888D4" w14:textId="77777777" w:rsidR="00C200F9" w:rsidRDefault="00C200F9" w:rsidP="00C200F9">
      <w:pPr>
        <w:bidi/>
        <w:jc w:val="both"/>
        <w:rPr>
          <w:rFonts w:cs="David" w:hint="cs"/>
          <w:u w:val="single"/>
          <w:rtl/>
        </w:rPr>
      </w:pPr>
    </w:p>
    <w:p w14:paraId="3DD5FDCA" w14:textId="77777777" w:rsidR="00C200F9" w:rsidRDefault="00C200F9" w:rsidP="00C200F9">
      <w:pPr>
        <w:bidi/>
        <w:jc w:val="both"/>
        <w:rPr>
          <w:rFonts w:cs="David" w:hint="cs"/>
          <w:rtl/>
        </w:rPr>
      </w:pPr>
      <w:r>
        <w:rPr>
          <w:rFonts w:cs="David" w:hint="cs"/>
          <w:rtl/>
        </w:rPr>
        <w:tab/>
        <w:t>ולכן כפי שאדוני ראה היום הוא הצליח להעביר חוקים.</w:t>
      </w:r>
    </w:p>
    <w:p w14:paraId="557600E1" w14:textId="77777777" w:rsidR="00C200F9" w:rsidRDefault="00C200F9" w:rsidP="00C200F9">
      <w:pPr>
        <w:bidi/>
        <w:jc w:val="both"/>
        <w:rPr>
          <w:rFonts w:cs="David" w:hint="cs"/>
          <w:rtl/>
        </w:rPr>
      </w:pPr>
    </w:p>
    <w:p w14:paraId="2B0C910E"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1C258D58" w14:textId="77777777" w:rsidR="00C200F9" w:rsidRDefault="00C200F9" w:rsidP="00C200F9">
      <w:pPr>
        <w:bidi/>
        <w:jc w:val="both"/>
        <w:rPr>
          <w:rFonts w:cs="David" w:hint="cs"/>
          <w:u w:val="single"/>
          <w:rtl/>
        </w:rPr>
      </w:pPr>
    </w:p>
    <w:p w14:paraId="67AC38D7" w14:textId="77777777" w:rsidR="00C200F9" w:rsidRDefault="00C200F9" w:rsidP="00C200F9">
      <w:pPr>
        <w:bidi/>
        <w:jc w:val="both"/>
        <w:rPr>
          <w:rFonts w:cs="David" w:hint="cs"/>
          <w:rtl/>
        </w:rPr>
      </w:pPr>
      <w:r>
        <w:rPr>
          <w:rFonts w:cs="David" w:hint="cs"/>
          <w:rtl/>
        </w:rPr>
        <w:tab/>
        <w:t>אתה יודע, חבר הכנסת מולה, שאני התחייבתי בעניין הזה לעמוד באופן כזה שנידרש לזה רק במקרים לא רבים ושהם מוצדקים, ונדמה לי שזה בדיוק סוג המקרה שזה נכון.</w:t>
      </w:r>
    </w:p>
    <w:p w14:paraId="550D8212" w14:textId="77777777" w:rsidR="00C200F9" w:rsidRDefault="00C200F9" w:rsidP="00C200F9">
      <w:pPr>
        <w:bidi/>
        <w:jc w:val="both"/>
        <w:rPr>
          <w:rFonts w:cs="David" w:hint="cs"/>
          <w:rtl/>
        </w:rPr>
      </w:pPr>
    </w:p>
    <w:p w14:paraId="0243D0F2" w14:textId="77777777" w:rsidR="00C200F9" w:rsidRDefault="00C200F9" w:rsidP="00C200F9">
      <w:pPr>
        <w:bidi/>
        <w:jc w:val="both"/>
        <w:rPr>
          <w:rFonts w:cs="David" w:hint="cs"/>
          <w:u w:val="single"/>
          <w:rtl/>
        </w:rPr>
      </w:pPr>
      <w:r>
        <w:rPr>
          <w:rFonts w:cs="David" w:hint="cs"/>
          <w:u w:val="single"/>
          <w:rtl/>
        </w:rPr>
        <w:t>יעקב מרגי</w:t>
      </w:r>
      <w:r w:rsidRPr="00E36EB4">
        <w:rPr>
          <w:rFonts w:cs="David" w:hint="cs"/>
          <w:u w:val="single"/>
          <w:rtl/>
        </w:rPr>
        <w:t>:</w:t>
      </w:r>
    </w:p>
    <w:p w14:paraId="7EB396AC" w14:textId="77777777" w:rsidR="00C200F9" w:rsidRDefault="00C200F9" w:rsidP="00C200F9">
      <w:pPr>
        <w:bidi/>
        <w:jc w:val="both"/>
        <w:rPr>
          <w:rFonts w:cs="David" w:hint="cs"/>
          <w:u w:val="single"/>
          <w:rtl/>
        </w:rPr>
      </w:pPr>
    </w:p>
    <w:p w14:paraId="4AA83E9F" w14:textId="77777777" w:rsidR="00C200F9" w:rsidRDefault="00C200F9" w:rsidP="00C200F9">
      <w:pPr>
        <w:bidi/>
        <w:jc w:val="both"/>
        <w:rPr>
          <w:rFonts w:cs="David" w:hint="cs"/>
          <w:rtl/>
        </w:rPr>
      </w:pPr>
      <w:r>
        <w:rPr>
          <w:rFonts w:cs="David" w:hint="cs"/>
          <w:rtl/>
        </w:rPr>
        <w:tab/>
        <w:t>רובי אומר תמיד ממרום מושבו: תדעו לכם, חברי הכנסת, שלפעמים יושבים פה ולפעמים יושבים שם.</w:t>
      </w:r>
    </w:p>
    <w:p w14:paraId="3377272A" w14:textId="77777777" w:rsidR="00C200F9" w:rsidRDefault="00C200F9" w:rsidP="00C200F9">
      <w:pPr>
        <w:bidi/>
        <w:jc w:val="both"/>
        <w:rPr>
          <w:rFonts w:cs="David" w:hint="cs"/>
          <w:rtl/>
        </w:rPr>
      </w:pPr>
    </w:p>
    <w:p w14:paraId="7D264215" w14:textId="77777777" w:rsidR="00C200F9" w:rsidRDefault="00C200F9" w:rsidP="00C200F9">
      <w:pPr>
        <w:bidi/>
        <w:jc w:val="both"/>
        <w:rPr>
          <w:rFonts w:cs="David" w:hint="cs"/>
          <w:u w:val="single"/>
          <w:rtl/>
        </w:rPr>
      </w:pPr>
      <w:r>
        <w:rPr>
          <w:rFonts w:cs="David" w:hint="cs"/>
          <w:u w:val="single"/>
          <w:rtl/>
        </w:rPr>
        <w:t>אורי אורבך</w:t>
      </w:r>
      <w:r w:rsidRPr="00E36EB4">
        <w:rPr>
          <w:rFonts w:cs="David" w:hint="cs"/>
          <w:u w:val="single"/>
          <w:rtl/>
        </w:rPr>
        <w:t>:</w:t>
      </w:r>
    </w:p>
    <w:p w14:paraId="3FC218F0" w14:textId="77777777" w:rsidR="00C200F9" w:rsidRDefault="00C200F9" w:rsidP="00C200F9">
      <w:pPr>
        <w:bidi/>
        <w:jc w:val="both"/>
        <w:rPr>
          <w:rFonts w:cs="David" w:hint="cs"/>
          <w:u w:val="single"/>
          <w:rtl/>
        </w:rPr>
      </w:pPr>
    </w:p>
    <w:p w14:paraId="14438C07" w14:textId="77777777" w:rsidR="00C200F9" w:rsidRDefault="00C200F9" w:rsidP="00C200F9">
      <w:pPr>
        <w:bidi/>
        <w:jc w:val="both"/>
        <w:rPr>
          <w:rFonts w:cs="David" w:hint="cs"/>
          <w:rtl/>
        </w:rPr>
      </w:pPr>
      <w:r>
        <w:rPr>
          <w:rFonts w:cs="David" w:hint="cs"/>
          <w:rtl/>
        </w:rPr>
        <w:tab/>
        <w:t>לא במקרה שלכם.</w:t>
      </w:r>
    </w:p>
    <w:p w14:paraId="7E5F9E0A" w14:textId="77777777" w:rsidR="00C200F9" w:rsidRDefault="00C200F9" w:rsidP="00C200F9">
      <w:pPr>
        <w:bidi/>
        <w:jc w:val="both"/>
        <w:rPr>
          <w:rFonts w:cs="David" w:hint="cs"/>
          <w:rtl/>
        </w:rPr>
      </w:pPr>
    </w:p>
    <w:p w14:paraId="353ED9FF" w14:textId="77777777" w:rsidR="00C200F9" w:rsidRDefault="00C200F9" w:rsidP="00C200F9">
      <w:pPr>
        <w:bidi/>
        <w:jc w:val="both"/>
        <w:rPr>
          <w:rFonts w:cs="David"/>
          <w:u w:val="single"/>
        </w:rPr>
      </w:pPr>
      <w:r>
        <w:rPr>
          <w:rFonts w:cs="David" w:hint="cs"/>
          <w:u w:val="single"/>
          <w:rtl/>
        </w:rPr>
        <w:t>השר לענייני דת יעקב מרגי:</w:t>
      </w:r>
    </w:p>
    <w:p w14:paraId="473DE8EC" w14:textId="77777777" w:rsidR="00C200F9" w:rsidRDefault="00C200F9" w:rsidP="00C200F9">
      <w:pPr>
        <w:bidi/>
        <w:jc w:val="both"/>
        <w:rPr>
          <w:rFonts w:cs="David"/>
          <w:u w:val="single"/>
        </w:rPr>
      </w:pPr>
    </w:p>
    <w:p w14:paraId="2D1D850B" w14:textId="77777777" w:rsidR="00C200F9" w:rsidRDefault="00C200F9" w:rsidP="00C200F9">
      <w:pPr>
        <w:bidi/>
        <w:jc w:val="both"/>
        <w:rPr>
          <w:rFonts w:cs="David" w:hint="cs"/>
          <w:rtl/>
        </w:rPr>
      </w:pPr>
      <w:r>
        <w:rPr>
          <w:rFonts w:cs="David" w:hint="cs"/>
          <w:rtl/>
        </w:rPr>
        <w:tab/>
        <w:t xml:space="preserve">היו, היו. היה מקרה חריג אחד. </w:t>
      </w:r>
    </w:p>
    <w:p w14:paraId="6085D2A2" w14:textId="77777777" w:rsidR="00C200F9" w:rsidRDefault="00C200F9" w:rsidP="00C200F9">
      <w:pPr>
        <w:bidi/>
        <w:jc w:val="both"/>
        <w:rPr>
          <w:rFonts w:cs="David" w:hint="cs"/>
          <w:rtl/>
        </w:rPr>
      </w:pPr>
    </w:p>
    <w:p w14:paraId="08EE7050"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3E577046" w14:textId="77777777" w:rsidR="00C200F9" w:rsidRDefault="00C200F9" w:rsidP="00C200F9">
      <w:pPr>
        <w:bidi/>
        <w:jc w:val="both"/>
        <w:rPr>
          <w:rFonts w:cs="David" w:hint="cs"/>
          <w:u w:val="single"/>
          <w:rtl/>
        </w:rPr>
      </w:pPr>
    </w:p>
    <w:p w14:paraId="3B7B04A6" w14:textId="77777777" w:rsidR="00C200F9" w:rsidRDefault="00C200F9" w:rsidP="00C200F9">
      <w:pPr>
        <w:bidi/>
        <w:jc w:val="both"/>
        <w:rPr>
          <w:rFonts w:cs="David" w:hint="cs"/>
          <w:rtl/>
        </w:rPr>
      </w:pPr>
      <w:r>
        <w:rPr>
          <w:rFonts w:cs="David" w:hint="cs"/>
          <w:rtl/>
        </w:rPr>
        <w:tab/>
        <w:t>אני עובר להצבעה.</w:t>
      </w:r>
    </w:p>
    <w:p w14:paraId="796E1843" w14:textId="77777777" w:rsidR="00C200F9" w:rsidRDefault="00C200F9" w:rsidP="00C200F9">
      <w:pPr>
        <w:bidi/>
        <w:jc w:val="both"/>
        <w:rPr>
          <w:rFonts w:cs="David" w:hint="cs"/>
          <w:rtl/>
        </w:rPr>
      </w:pPr>
    </w:p>
    <w:p w14:paraId="0FA5B8E1"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63B25100" w14:textId="77777777" w:rsidR="00C200F9" w:rsidRDefault="00C200F9" w:rsidP="00C200F9">
      <w:pPr>
        <w:bidi/>
        <w:jc w:val="both"/>
        <w:rPr>
          <w:rFonts w:cs="David" w:hint="cs"/>
          <w:u w:val="single"/>
          <w:rtl/>
        </w:rPr>
      </w:pPr>
    </w:p>
    <w:p w14:paraId="4ADA4EDB" w14:textId="77777777" w:rsidR="00C200F9" w:rsidRDefault="00C200F9" w:rsidP="00C200F9">
      <w:pPr>
        <w:bidi/>
        <w:jc w:val="both"/>
        <w:rPr>
          <w:rFonts w:cs="David" w:hint="cs"/>
          <w:rtl/>
        </w:rPr>
      </w:pPr>
      <w:r>
        <w:rPr>
          <w:rFonts w:cs="David" w:hint="cs"/>
          <w:rtl/>
        </w:rPr>
        <w:tab/>
        <w:t xml:space="preserve"> לא בנוסח הזה.</w:t>
      </w:r>
    </w:p>
    <w:p w14:paraId="341009F1" w14:textId="77777777" w:rsidR="00C200F9" w:rsidRDefault="00C200F9" w:rsidP="00C200F9">
      <w:pPr>
        <w:bidi/>
        <w:jc w:val="both"/>
        <w:rPr>
          <w:rFonts w:cs="David" w:hint="cs"/>
          <w:rtl/>
        </w:rPr>
      </w:pPr>
    </w:p>
    <w:p w14:paraId="665A28FB" w14:textId="77777777" w:rsidR="00C200F9" w:rsidRDefault="00C200F9" w:rsidP="00C200F9">
      <w:pPr>
        <w:keepNext/>
        <w:bidi/>
        <w:jc w:val="both"/>
        <w:rPr>
          <w:rFonts w:cs="David"/>
          <w:u w:val="single"/>
        </w:rPr>
      </w:pPr>
      <w:r>
        <w:rPr>
          <w:rFonts w:cs="David" w:hint="cs"/>
          <w:u w:val="single"/>
          <w:rtl/>
        </w:rPr>
        <w:t>היו"ר יריב לוין:</w:t>
      </w:r>
    </w:p>
    <w:p w14:paraId="2BE31B7F" w14:textId="77777777" w:rsidR="00C200F9" w:rsidRDefault="00C200F9" w:rsidP="00C200F9">
      <w:pPr>
        <w:bidi/>
        <w:jc w:val="both"/>
        <w:rPr>
          <w:rFonts w:cs="David"/>
          <w:u w:val="single"/>
        </w:rPr>
      </w:pPr>
    </w:p>
    <w:p w14:paraId="42A2A9B5" w14:textId="77777777" w:rsidR="00C200F9" w:rsidRDefault="00C200F9" w:rsidP="00C200F9">
      <w:pPr>
        <w:bidi/>
        <w:jc w:val="both"/>
        <w:rPr>
          <w:rFonts w:cs="David" w:hint="cs"/>
          <w:rtl/>
        </w:rPr>
      </w:pPr>
      <w:r>
        <w:rPr>
          <w:rFonts w:cs="David" w:hint="cs"/>
          <w:rtl/>
        </w:rPr>
        <w:tab/>
        <w:t>אני לא מאשר את נוסח החוק, אני מאשר פטור מחובת הנחה. מי בעד אישור בקשת הפטור בקריאה ראשונה? מי נגד? מי נמנע?</w:t>
      </w:r>
    </w:p>
    <w:p w14:paraId="75556509" w14:textId="77777777" w:rsidR="00C200F9" w:rsidRDefault="00C200F9" w:rsidP="00C200F9">
      <w:pPr>
        <w:bidi/>
        <w:jc w:val="both"/>
        <w:rPr>
          <w:rFonts w:cs="David" w:hint="cs"/>
          <w:rtl/>
        </w:rPr>
      </w:pPr>
    </w:p>
    <w:p w14:paraId="6811F3C4" w14:textId="77777777" w:rsidR="00C200F9" w:rsidRDefault="00C200F9" w:rsidP="00C200F9">
      <w:pPr>
        <w:bidi/>
        <w:jc w:val="center"/>
        <w:rPr>
          <w:rFonts w:cs="David" w:hint="cs"/>
          <w:rtl/>
        </w:rPr>
      </w:pPr>
      <w:r>
        <w:rPr>
          <w:rFonts w:cs="David" w:hint="cs"/>
          <w:rtl/>
        </w:rPr>
        <w:t>הצבעה</w:t>
      </w:r>
    </w:p>
    <w:p w14:paraId="13C19CD1" w14:textId="77777777" w:rsidR="00C200F9" w:rsidRDefault="00C200F9" w:rsidP="00C200F9">
      <w:pPr>
        <w:bidi/>
        <w:jc w:val="center"/>
        <w:rPr>
          <w:rFonts w:cs="David" w:hint="cs"/>
          <w:rtl/>
        </w:rPr>
      </w:pPr>
    </w:p>
    <w:p w14:paraId="05A9C603" w14:textId="77777777" w:rsidR="00C200F9" w:rsidRDefault="00C200F9" w:rsidP="00C200F9">
      <w:pPr>
        <w:bidi/>
        <w:jc w:val="center"/>
        <w:rPr>
          <w:rFonts w:cs="David" w:hint="cs"/>
          <w:rtl/>
        </w:rPr>
      </w:pPr>
      <w:r>
        <w:rPr>
          <w:rFonts w:cs="David" w:hint="cs"/>
          <w:rtl/>
        </w:rPr>
        <w:t xml:space="preserve">בעד אישור בקשת הפטור </w:t>
      </w:r>
      <w:r>
        <w:rPr>
          <w:rFonts w:cs="David"/>
          <w:rtl/>
        </w:rPr>
        <w:t>–</w:t>
      </w:r>
      <w:r>
        <w:rPr>
          <w:rFonts w:cs="David" w:hint="cs"/>
          <w:rtl/>
        </w:rPr>
        <w:t xml:space="preserve"> 10</w:t>
      </w:r>
    </w:p>
    <w:p w14:paraId="5D1E0A86" w14:textId="77777777" w:rsidR="00C200F9" w:rsidRDefault="00C200F9" w:rsidP="00C200F9">
      <w:pPr>
        <w:bidi/>
        <w:jc w:val="center"/>
        <w:rPr>
          <w:rFonts w:cs="David" w:hint="cs"/>
          <w:rtl/>
        </w:rPr>
      </w:pPr>
      <w:r>
        <w:rPr>
          <w:rFonts w:cs="David" w:hint="cs"/>
          <w:rtl/>
        </w:rPr>
        <w:t xml:space="preserve">נגד </w:t>
      </w:r>
      <w:r>
        <w:rPr>
          <w:rFonts w:cs="David"/>
          <w:rtl/>
        </w:rPr>
        <w:t>–</w:t>
      </w:r>
      <w:r>
        <w:rPr>
          <w:rFonts w:cs="David" w:hint="cs"/>
          <w:rtl/>
        </w:rPr>
        <w:t xml:space="preserve"> 2</w:t>
      </w:r>
    </w:p>
    <w:p w14:paraId="6486A1AD" w14:textId="77777777" w:rsidR="00C200F9" w:rsidRDefault="00C200F9" w:rsidP="00C200F9">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BF55260" w14:textId="77777777" w:rsidR="00C200F9" w:rsidRDefault="00C200F9" w:rsidP="00C200F9">
      <w:pPr>
        <w:bidi/>
        <w:jc w:val="center"/>
        <w:rPr>
          <w:rFonts w:cs="David" w:hint="cs"/>
          <w:rtl/>
        </w:rPr>
      </w:pPr>
      <w:r>
        <w:rPr>
          <w:rFonts w:cs="David" w:hint="cs"/>
          <w:rtl/>
        </w:rPr>
        <w:t>אישור בקשת הפטור התקבל.</w:t>
      </w:r>
    </w:p>
    <w:p w14:paraId="2D65EF43" w14:textId="77777777" w:rsidR="00C200F9" w:rsidRDefault="00C200F9" w:rsidP="00C200F9">
      <w:pPr>
        <w:bidi/>
        <w:jc w:val="both"/>
        <w:rPr>
          <w:rFonts w:cs="David" w:hint="cs"/>
          <w:rtl/>
        </w:rPr>
      </w:pPr>
    </w:p>
    <w:p w14:paraId="3A98B4A2" w14:textId="77777777" w:rsidR="00C200F9" w:rsidRDefault="00C200F9" w:rsidP="00C200F9">
      <w:pPr>
        <w:keepNext/>
        <w:bidi/>
        <w:jc w:val="both"/>
        <w:rPr>
          <w:rFonts w:cs="David"/>
          <w:u w:val="single"/>
        </w:rPr>
      </w:pPr>
      <w:r>
        <w:rPr>
          <w:rFonts w:cs="David" w:hint="cs"/>
          <w:u w:val="single"/>
          <w:rtl/>
        </w:rPr>
        <w:t>היו"ר יריב לוין:</w:t>
      </w:r>
    </w:p>
    <w:p w14:paraId="0F5675C8" w14:textId="77777777" w:rsidR="00C200F9" w:rsidRDefault="00C200F9" w:rsidP="00C200F9">
      <w:pPr>
        <w:bidi/>
        <w:jc w:val="both"/>
        <w:rPr>
          <w:rFonts w:cs="David"/>
          <w:u w:val="single"/>
        </w:rPr>
      </w:pPr>
    </w:p>
    <w:p w14:paraId="02F145B6" w14:textId="77777777" w:rsidR="00C200F9" w:rsidRDefault="00C200F9" w:rsidP="00C200F9">
      <w:pPr>
        <w:bidi/>
        <w:jc w:val="both"/>
        <w:rPr>
          <w:rFonts w:cs="David" w:hint="cs"/>
          <w:rtl/>
        </w:rPr>
      </w:pPr>
      <w:r>
        <w:rPr>
          <w:rFonts w:cs="David" w:hint="cs"/>
          <w:rtl/>
        </w:rPr>
        <w:tab/>
        <w:t xml:space="preserve">בעד- 10, נגד- 2, נמנעים- אין. לפיכך ברוב של 10 כנגד 2 ללא נמנעים, אני קובע שהבקשה אושרה. </w:t>
      </w:r>
    </w:p>
    <w:p w14:paraId="7D0C189A" w14:textId="77777777" w:rsidR="00C200F9" w:rsidRDefault="00C200F9" w:rsidP="00C200F9">
      <w:pPr>
        <w:bidi/>
        <w:jc w:val="both"/>
        <w:rPr>
          <w:rFonts w:cs="David" w:hint="cs"/>
          <w:rtl/>
        </w:rPr>
      </w:pPr>
    </w:p>
    <w:p w14:paraId="5418C2B5" w14:textId="77777777" w:rsidR="00C200F9" w:rsidRDefault="00C200F9" w:rsidP="00C200F9">
      <w:pPr>
        <w:bidi/>
        <w:jc w:val="both"/>
        <w:rPr>
          <w:rFonts w:cs="David" w:hint="cs"/>
          <w:u w:val="single"/>
          <w:rtl/>
        </w:rPr>
      </w:pPr>
      <w:r>
        <w:rPr>
          <w:rFonts w:cs="David" w:hint="cs"/>
          <w:u w:val="single"/>
          <w:rtl/>
        </w:rPr>
        <w:t>זאב אלקין</w:t>
      </w:r>
      <w:r w:rsidRPr="00E36EB4">
        <w:rPr>
          <w:rFonts w:cs="David" w:hint="cs"/>
          <w:u w:val="single"/>
          <w:rtl/>
        </w:rPr>
        <w:t>:</w:t>
      </w:r>
    </w:p>
    <w:p w14:paraId="54F286C6" w14:textId="77777777" w:rsidR="00C200F9" w:rsidRDefault="00C200F9" w:rsidP="00C200F9">
      <w:pPr>
        <w:bidi/>
        <w:jc w:val="both"/>
        <w:rPr>
          <w:rFonts w:cs="David" w:hint="cs"/>
          <w:u w:val="single"/>
          <w:rtl/>
        </w:rPr>
      </w:pPr>
    </w:p>
    <w:p w14:paraId="77293EC8" w14:textId="77777777" w:rsidR="00C200F9" w:rsidRDefault="00C200F9" w:rsidP="00C200F9">
      <w:pPr>
        <w:bidi/>
        <w:jc w:val="both"/>
        <w:rPr>
          <w:rFonts w:cs="David" w:hint="cs"/>
          <w:rtl/>
        </w:rPr>
      </w:pPr>
      <w:r>
        <w:rPr>
          <w:rFonts w:cs="David" w:hint="cs"/>
          <w:rtl/>
        </w:rPr>
        <w:tab/>
        <w:t xml:space="preserve"> נגד הפטור, לא נגד החוק. </w:t>
      </w:r>
    </w:p>
    <w:p w14:paraId="045A6B3B" w14:textId="77777777" w:rsidR="00C200F9" w:rsidRDefault="00C200F9" w:rsidP="00C200F9">
      <w:pPr>
        <w:bidi/>
        <w:jc w:val="both"/>
        <w:rPr>
          <w:rFonts w:cs="David" w:hint="cs"/>
          <w:rtl/>
        </w:rPr>
      </w:pPr>
    </w:p>
    <w:p w14:paraId="1BD0718E"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26A11421" w14:textId="77777777" w:rsidR="00C200F9" w:rsidRDefault="00C200F9" w:rsidP="00C200F9">
      <w:pPr>
        <w:bidi/>
        <w:jc w:val="both"/>
        <w:rPr>
          <w:rFonts w:cs="David" w:hint="cs"/>
          <w:u w:val="single"/>
          <w:rtl/>
        </w:rPr>
      </w:pPr>
    </w:p>
    <w:p w14:paraId="0C8DEAAB" w14:textId="77777777" w:rsidR="00C200F9" w:rsidRDefault="00C200F9" w:rsidP="00C200F9">
      <w:pPr>
        <w:bidi/>
        <w:jc w:val="both"/>
        <w:rPr>
          <w:rFonts w:cs="David" w:hint="cs"/>
          <w:rtl/>
        </w:rPr>
      </w:pPr>
      <w:r>
        <w:rPr>
          <w:rFonts w:cs="David" w:hint="cs"/>
          <w:rtl/>
        </w:rPr>
        <w:tab/>
        <w:t xml:space="preserve">אנחנו לא נגד החוק. </w:t>
      </w:r>
    </w:p>
    <w:p w14:paraId="3B7049D5" w14:textId="77777777" w:rsidR="00C200F9" w:rsidRDefault="00C200F9" w:rsidP="00C200F9">
      <w:pPr>
        <w:bidi/>
        <w:jc w:val="both"/>
        <w:rPr>
          <w:rFonts w:cs="David" w:hint="cs"/>
          <w:rtl/>
        </w:rPr>
      </w:pPr>
    </w:p>
    <w:p w14:paraId="5DCD548E" w14:textId="77777777" w:rsidR="00C200F9" w:rsidRPr="009E255B" w:rsidRDefault="00C200F9" w:rsidP="00C200F9">
      <w:pPr>
        <w:bidi/>
        <w:jc w:val="both"/>
        <w:rPr>
          <w:rFonts w:cs="David" w:hint="cs"/>
          <w:u w:val="single"/>
          <w:rtl/>
        </w:rPr>
      </w:pPr>
      <w:r w:rsidRPr="009E255B">
        <w:rPr>
          <w:rFonts w:cs="David" w:hint="cs"/>
          <w:u w:val="single"/>
          <w:rtl/>
        </w:rPr>
        <w:t>נינו אבסדזה:</w:t>
      </w:r>
    </w:p>
    <w:p w14:paraId="2931C62C" w14:textId="77777777" w:rsidR="00C200F9" w:rsidRDefault="00C200F9" w:rsidP="00C200F9">
      <w:pPr>
        <w:bidi/>
        <w:jc w:val="both"/>
        <w:rPr>
          <w:rFonts w:cs="David" w:hint="cs"/>
          <w:rtl/>
        </w:rPr>
      </w:pPr>
    </w:p>
    <w:p w14:paraId="758C3FC0" w14:textId="77777777" w:rsidR="00C200F9" w:rsidRDefault="00C200F9" w:rsidP="00C200F9">
      <w:pPr>
        <w:bidi/>
        <w:jc w:val="both"/>
        <w:rPr>
          <w:rFonts w:cs="David" w:hint="cs"/>
          <w:rtl/>
        </w:rPr>
      </w:pPr>
      <w:r>
        <w:rPr>
          <w:rFonts w:cs="David" w:hint="cs"/>
          <w:rtl/>
        </w:rPr>
        <w:tab/>
        <w:t>נגד הפטור, חד משמעית.</w:t>
      </w:r>
    </w:p>
    <w:p w14:paraId="2076AAAE" w14:textId="77777777" w:rsidR="00C200F9" w:rsidRDefault="00C200F9" w:rsidP="00C200F9">
      <w:pPr>
        <w:bidi/>
        <w:jc w:val="both"/>
        <w:rPr>
          <w:rFonts w:cs="David" w:hint="cs"/>
          <w:rtl/>
        </w:rPr>
      </w:pPr>
    </w:p>
    <w:p w14:paraId="037E877E" w14:textId="77777777" w:rsidR="00C200F9" w:rsidRDefault="00C200F9" w:rsidP="00C200F9">
      <w:pPr>
        <w:bidi/>
        <w:jc w:val="both"/>
        <w:rPr>
          <w:rFonts w:cs="David" w:hint="cs"/>
          <w:rtl/>
        </w:rPr>
      </w:pPr>
    </w:p>
    <w:p w14:paraId="28209BAE" w14:textId="77777777" w:rsidR="00C200F9" w:rsidRDefault="00C200F9" w:rsidP="00C200F9">
      <w:pPr>
        <w:bidi/>
        <w:jc w:val="both"/>
        <w:rPr>
          <w:rFonts w:cs="David" w:hint="cs"/>
          <w:rtl/>
        </w:rPr>
      </w:pPr>
    </w:p>
    <w:p w14:paraId="060130D1" w14:textId="77777777" w:rsidR="00C200F9" w:rsidRDefault="00C200F9" w:rsidP="00C200F9">
      <w:pPr>
        <w:bidi/>
        <w:jc w:val="both"/>
        <w:rPr>
          <w:rFonts w:cs="David" w:hint="cs"/>
          <w:rtl/>
        </w:rPr>
      </w:pPr>
    </w:p>
    <w:p w14:paraId="76BA63CA" w14:textId="77777777" w:rsidR="00C200F9" w:rsidRDefault="00C200F9" w:rsidP="00C200F9">
      <w:pPr>
        <w:bidi/>
        <w:jc w:val="both"/>
        <w:rPr>
          <w:rFonts w:cs="David" w:hint="cs"/>
          <w:rtl/>
        </w:rPr>
      </w:pPr>
    </w:p>
    <w:p w14:paraId="6793407B" w14:textId="77777777" w:rsidR="00C200F9" w:rsidRDefault="00C200F9" w:rsidP="00C200F9">
      <w:pPr>
        <w:bidi/>
        <w:jc w:val="both"/>
        <w:rPr>
          <w:rFonts w:cs="David" w:hint="cs"/>
          <w:rtl/>
        </w:rPr>
      </w:pPr>
    </w:p>
    <w:p w14:paraId="171D9184" w14:textId="77777777" w:rsidR="00C200F9" w:rsidRDefault="00C200F9" w:rsidP="00C200F9">
      <w:pPr>
        <w:bidi/>
        <w:jc w:val="both"/>
        <w:rPr>
          <w:rFonts w:cs="David" w:hint="cs"/>
          <w:rtl/>
        </w:rPr>
      </w:pPr>
    </w:p>
    <w:p w14:paraId="64643ED5" w14:textId="77777777" w:rsidR="00C200F9" w:rsidRDefault="00C200F9" w:rsidP="00C200F9">
      <w:pPr>
        <w:bidi/>
        <w:jc w:val="both"/>
        <w:rPr>
          <w:rFonts w:cs="David" w:hint="cs"/>
          <w:rtl/>
        </w:rPr>
      </w:pPr>
    </w:p>
    <w:p w14:paraId="74CB4EF6" w14:textId="77777777" w:rsidR="00C200F9" w:rsidRDefault="00C200F9" w:rsidP="00C200F9">
      <w:pPr>
        <w:bidi/>
        <w:jc w:val="both"/>
        <w:rPr>
          <w:rFonts w:cs="David" w:hint="cs"/>
          <w:rtl/>
        </w:rPr>
      </w:pPr>
    </w:p>
    <w:p w14:paraId="36A12E8D" w14:textId="77777777" w:rsidR="00C200F9" w:rsidRDefault="00C200F9" w:rsidP="00C200F9">
      <w:pPr>
        <w:bidi/>
        <w:jc w:val="both"/>
        <w:rPr>
          <w:rFonts w:cs="David" w:hint="cs"/>
          <w:rtl/>
        </w:rPr>
      </w:pPr>
    </w:p>
    <w:p w14:paraId="6083A260" w14:textId="77777777" w:rsidR="00C200F9" w:rsidRDefault="00C200F9" w:rsidP="00C200F9">
      <w:pPr>
        <w:bidi/>
        <w:jc w:val="both"/>
        <w:rPr>
          <w:rFonts w:cs="David" w:hint="cs"/>
          <w:rtl/>
        </w:rPr>
      </w:pPr>
    </w:p>
    <w:p w14:paraId="34F91DD5" w14:textId="77777777" w:rsidR="00C200F9" w:rsidRDefault="00C200F9" w:rsidP="00C200F9">
      <w:pPr>
        <w:bidi/>
        <w:jc w:val="both"/>
        <w:rPr>
          <w:rFonts w:cs="David" w:hint="cs"/>
          <w:rtl/>
        </w:rPr>
      </w:pPr>
    </w:p>
    <w:p w14:paraId="53FA4FDE" w14:textId="77777777" w:rsidR="00C200F9" w:rsidRDefault="00C200F9" w:rsidP="00C200F9">
      <w:pPr>
        <w:bidi/>
        <w:jc w:val="both"/>
        <w:rPr>
          <w:rFonts w:cs="David" w:hint="cs"/>
          <w:rtl/>
        </w:rPr>
      </w:pPr>
    </w:p>
    <w:p w14:paraId="44D6C92C" w14:textId="77777777" w:rsidR="00C200F9" w:rsidRDefault="00C200F9" w:rsidP="00C200F9">
      <w:pPr>
        <w:bidi/>
        <w:jc w:val="both"/>
        <w:rPr>
          <w:rFonts w:cs="David" w:hint="cs"/>
          <w:rtl/>
        </w:rPr>
      </w:pPr>
    </w:p>
    <w:p w14:paraId="7EF0686F" w14:textId="77777777" w:rsidR="00C200F9" w:rsidRDefault="00C200F9" w:rsidP="00C200F9">
      <w:pPr>
        <w:bidi/>
        <w:jc w:val="both"/>
        <w:rPr>
          <w:rFonts w:cs="David" w:hint="cs"/>
          <w:rtl/>
        </w:rPr>
      </w:pPr>
    </w:p>
    <w:p w14:paraId="67E36727" w14:textId="77777777" w:rsidR="00C200F9" w:rsidRDefault="00C200F9" w:rsidP="00C200F9">
      <w:pPr>
        <w:bidi/>
        <w:jc w:val="both"/>
        <w:rPr>
          <w:rFonts w:cs="David" w:hint="cs"/>
          <w:rtl/>
        </w:rPr>
      </w:pPr>
    </w:p>
    <w:p w14:paraId="19F934B0" w14:textId="77777777" w:rsidR="00C200F9" w:rsidRDefault="00C200F9" w:rsidP="00C200F9">
      <w:pPr>
        <w:bidi/>
        <w:jc w:val="both"/>
        <w:rPr>
          <w:rFonts w:cs="David" w:hint="cs"/>
          <w:rtl/>
        </w:rPr>
      </w:pPr>
    </w:p>
    <w:p w14:paraId="0866FE89" w14:textId="77777777" w:rsidR="00C200F9" w:rsidRDefault="00C200F9" w:rsidP="00C200F9">
      <w:pPr>
        <w:bidi/>
        <w:jc w:val="both"/>
        <w:rPr>
          <w:rFonts w:cs="David" w:hint="cs"/>
          <w:rtl/>
        </w:rPr>
      </w:pPr>
    </w:p>
    <w:p w14:paraId="723F82E4" w14:textId="77777777" w:rsidR="00C200F9" w:rsidRDefault="00C200F9" w:rsidP="00C200F9">
      <w:pPr>
        <w:bidi/>
        <w:jc w:val="both"/>
        <w:rPr>
          <w:rFonts w:cs="David" w:hint="cs"/>
          <w:rtl/>
        </w:rPr>
      </w:pPr>
    </w:p>
    <w:p w14:paraId="098D5CB8" w14:textId="77777777" w:rsidR="00C200F9" w:rsidRPr="00F60A07" w:rsidRDefault="00C200F9" w:rsidP="00C200F9">
      <w:pPr>
        <w:bidi/>
        <w:jc w:val="center"/>
        <w:rPr>
          <w:rFonts w:cs="David" w:hint="cs"/>
          <w:b/>
          <w:bCs/>
          <w:u w:val="single"/>
          <w:rtl/>
        </w:rPr>
      </w:pPr>
      <w:r w:rsidRPr="00F60A07">
        <w:rPr>
          <w:rFonts w:cs="David" w:hint="cs"/>
          <w:b/>
          <w:bCs/>
          <w:u w:val="single"/>
          <w:rtl/>
        </w:rPr>
        <w:t>2. בחירת ממלא מקום ליושב ראש הכנסת בעת היעדרו מהארץ.</w:t>
      </w:r>
    </w:p>
    <w:p w14:paraId="0F2AA3F0" w14:textId="77777777" w:rsidR="00C200F9" w:rsidRDefault="00C200F9" w:rsidP="00C200F9">
      <w:pPr>
        <w:bidi/>
        <w:jc w:val="both"/>
        <w:rPr>
          <w:rFonts w:cs="David" w:hint="cs"/>
          <w:rtl/>
        </w:rPr>
      </w:pPr>
    </w:p>
    <w:p w14:paraId="71DFDE4A"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345FAE40" w14:textId="77777777" w:rsidR="00C200F9" w:rsidRDefault="00C200F9" w:rsidP="00C200F9">
      <w:pPr>
        <w:bidi/>
        <w:jc w:val="both"/>
        <w:rPr>
          <w:rFonts w:cs="David" w:hint="cs"/>
          <w:u w:val="single"/>
          <w:rtl/>
        </w:rPr>
      </w:pPr>
    </w:p>
    <w:p w14:paraId="55ACA058" w14:textId="77777777" w:rsidR="00C200F9" w:rsidRDefault="00C200F9" w:rsidP="00C200F9">
      <w:pPr>
        <w:bidi/>
        <w:jc w:val="both"/>
        <w:rPr>
          <w:rFonts w:cs="David" w:hint="cs"/>
          <w:rtl/>
        </w:rPr>
      </w:pPr>
      <w:r>
        <w:rPr>
          <w:rFonts w:cs="David" w:hint="cs"/>
          <w:rtl/>
        </w:rPr>
        <w:tab/>
        <w:t>אני עובר לנושא השני שעל סדר היום. היום הוועדה בסימן ש"ס. הנושא השני שעל סדר היום הוא בחירת ממלא מקום ליושב ראש הכנסת בעת היעדרו מן הארץ. מזכירת הכנסת פנתה אליי. את רוצה שאקריא את המכתב או את רוצה להציג אותו בקצרה?</w:t>
      </w:r>
    </w:p>
    <w:p w14:paraId="5A903AAA" w14:textId="77777777" w:rsidR="00C200F9" w:rsidRDefault="00C200F9" w:rsidP="00C200F9">
      <w:pPr>
        <w:bidi/>
        <w:jc w:val="both"/>
        <w:rPr>
          <w:rFonts w:cs="David" w:hint="cs"/>
          <w:rtl/>
        </w:rPr>
      </w:pPr>
    </w:p>
    <w:p w14:paraId="6A277EC5" w14:textId="77777777" w:rsidR="00C200F9" w:rsidRDefault="00C200F9" w:rsidP="00C200F9">
      <w:pPr>
        <w:bidi/>
        <w:jc w:val="both"/>
        <w:rPr>
          <w:rFonts w:cs="David" w:hint="cs"/>
          <w:u w:val="single"/>
          <w:rtl/>
        </w:rPr>
      </w:pPr>
      <w:r>
        <w:rPr>
          <w:rFonts w:cs="David" w:hint="cs"/>
          <w:u w:val="single"/>
          <w:rtl/>
        </w:rPr>
        <w:t>מזכירת הכנסת ירדנה מלר-הורוביץ:</w:t>
      </w:r>
    </w:p>
    <w:p w14:paraId="083744CE" w14:textId="77777777" w:rsidR="00C200F9" w:rsidRDefault="00C200F9" w:rsidP="00C200F9">
      <w:pPr>
        <w:bidi/>
        <w:jc w:val="both"/>
        <w:rPr>
          <w:rFonts w:cs="David" w:hint="cs"/>
          <w:u w:val="single"/>
          <w:rtl/>
        </w:rPr>
      </w:pPr>
    </w:p>
    <w:p w14:paraId="4B574244" w14:textId="77777777" w:rsidR="00C200F9" w:rsidRDefault="00C200F9" w:rsidP="00C200F9">
      <w:pPr>
        <w:bidi/>
        <w:ind w:firstLine="720"/>
        <w:jc w:val="both"/>
        <w:rPr>
          <w:rFonts w:cs="David" w:hint="cs"/>
          <w:rtl/>
        </w:rPr>
      </w:pPr>
      <w:r>
        <w:rPr>
          <w:rFonts w:cs="David" w:hint="cs"/>
          <w:rtl/>
        </w:rPr>
        <w:t>לא, אתה יכול.</w:t>
      </w:r>
    </w:p>
    <w:p w14:paraId="6D9603B7" w14:textId="77777777" w:rsidR="00C200F9" w:rsidRDefault="00C200F9" w:rsidP="00C200F9">
      <w:pPr>
        <w:bidi/>
        <w:jc w:val="both"/>
        <w:rPr>
          <w:rFonts w:cs="David" w:hint="cs"/>
          <w:rtl/>
        </w:rPr>
      </w:pPr>
    </w:p>
    <w:p w14:paraId="2F197B98" w14:textId="77777777" w:rsidR="00C200F9" w:rsidRDefault="00C200F9" w:rsidP="00C200F9">
      <w:pPr>
        <w:keepNext/>
        <w:bidi/>
        <w:jc w:val="both"/>
        <w:rPr>
          <w:rFonts w:cs="David"/>
          <w:u w:val="single"/>
        </w:rPr>
      </w:pPr>
      <w:r>
        <w:rPr>
          <w:rFonts w:cs="David" w:hint="cs"/>
          <w:u w:val="single"/>
          <w:rtl/>
        </w:rPr>
        <w:t>היו"ר יריב לוין:</w:t>
      </w:r>
    </w:p>
    <w:p w14:paraId="7FA73049" w14:textId="77777777" w:rsidR="00C200F9" w:rsidRDefault="00C200F9" w:rsidP="00C200F9">
      <w:pPr>
        <w:bidi/>
        <w:jc w:val="both"/>
        <w:rPr>
          <w:rFonts w:cs="David"/>
          <w:u w:val="single"/>
        </w:rPr>
      </w:pPr>
    </w:p>
    <w:p w14:paraId="4BF457F4" w14:textId="77777777" w:rsidR="00C200F9" w:rsidRDefault="00C200F9" w:rsidP="00C200F9">
      <w:pPr>
        <w:bidi/>
        <w:jc w:val="both"/>
        <w:rPr>
          <w:rFonts w:cs="David" w:hint="cs"/>
          <w:rtl/>
        </w:rPr>
      </w:pPr>
      <w:r>
        <w:rPr>
          <w:rFonts w:cs="David" w:hint="cs"/>
          <w:rtl/>
        </w:rPr>
        <w:tab/>
        <w:t>מזכירת הכנסת פנתה אליי בכתב והודיעני כי "יושב ראש הכנסת עתיד לצאת את גבולות המדינה ביום כ"ד באדר ב' התשע"א, 30 במרס 2011, ולשוב ארצה ביום י' בניסן התשע"א, 14 באפריל 2011". לאור הוראות סעיפים 20א(א), 20א(ד) לחוק יסוד: הכנסת אנחנו מתבקשים לבחור אחד מסגני יושב ראש הכנסת שיכהן ממלא מקום ליושב ראש בעת היעדרו בתקופה האמורה. יושב ראש הכנסת המליץ כי את מקומות ימלא סגן יושב ראש הכנסת חבר הכנסת יצחק וקנין. מאחר שגם נשיא המדינה נעדר בחלק מהימים אני מבין שהזדמנה לנו האפשרות- -</w:t>
      </w:r>
    </w:p>
    <w:p w14:paraId="77DF1A28" w14:textId="77777777" w:rsidR="00C200F9" w:rsidRDefault="00C200F9" w:rsidP="00C200F9">
      <w:pPr>
        <w:bidi/>
        <w:jc w:val="both"/>
        <w:rPr>
          <w:rFonts w:cs="David" w:hint="cs"/>
          <w:rtl/>
        </w:rPr>
      </w:pPr>
    </w:p>
    <w:p w14:paraId="44FB6DA9" w14:textId="77777777" w:rsidR="00C200F9" w:rsidRDefault="00C200F9" w:rsidP="00C200F9">
      <w:pPr>
        <w:bidi/>
        <w:jc w:val="both"/>
        <w:rPr>
          <w:rFonts w:cs="David" w:hint="cs"/>
          <w:u w:val="single"/>
          <w:rtl/>
        </w:rPr>
      </w:pPr>
      <w:r>
        <w:rPr>
          <w:rFonts w:cs="David" w:hint="cs"/>
          <w:u w:val="single"/>
          <w:rtl/>
        </w:rPr>
        <w:t>אברהם מיכאלי</w:t>
      </w:r>
      <w:r w:rsidRPr="00E36EB4">
        <w:rPr>
          <w:rFonts w:cs="David" w:hint="cs"/>
          <w:u w:val="single"/>
          <w:rtl/>
        </w:rPr>
        <w:t>:</w:t>
      </w:r>
    </w:p>
    <w:p w14:paraId="7CAAD36B" w14:textId="77777777" w:rsidR="00C200F9" w:rsidRDefault="00C200F9" w:rsidP="00C200F9">
      <w:pPr>
        <w:bidi/>
        <w:jc w:val="both"/>
        <w:rPr>
          <w:rFonts w:cs="David" w:hint="cs"/>
          <w:u w:val="single"/>
          <w:rtl/>
        </w:rPr>
      </w:pPr>
    </w:p>
    <w:p w14:paraId="407DA6B5" w14:textId="77777777" w:rsidR="00C200F9" w:rsidRDefault="00C200F9" w:rsidP="00C200F9">
      <w:pPr>
        <w:bidi/>
        <w:jc w:val="both"/>
        <w:rPr>
          <w:rFonts w:cs="David" w:hint="cs"/>
          <w:rtl/>
        </w:rPr>
      </w:pPr>
      <w:r>
        <w:rPr>
          <w:rFonts w:cs="David" w:hint="cs"/>
          <w:rtl/>
        </w:rPr>
        <w:tab/>
        <w:t>- - -</w:t>
      </w:r>
    </w:p>
    <w:p w14:paraId="2F714AE4" w14:textId="77777777" w:rsidR="00C200F9" w:rsidRDefault="00C200F9" w:rsidP="00C200F9">
      <w:pPr>
        <w:bidi/>
        <w:jc w:val="both"/>
        <w:rPr>
          <w:rFonts w:cs="David" w:hint="cs"/>
          <w:rtl/>
        </w:rPr>
      </w:pPr>
    </w:p>
    <w:p w14:paraId="2852DE34" w14:textId="77777777" w:rsidR="00C200F9" w:rsidRDefault="00C200F9" w:rsidP="00C200F9">
      <w:pPr>
        <w:keepNext/>
        <w:bidi/>
        <w:jc w:val="both"/>
        <w:rPr>
          <w:rFonts w:cs="David"/>
          <w:u w:val="single"/>
        </w:rPr>
      </w:pPr>
      <w:r>
        <w:rPr>
          <w:rFonts w:cs="David" w:hint="cs"/>
          <w:u w:val="single"/>
          <w:rtl/>
        </w:rPr>
        <w:t>היו"ר יריב לוין:</w:t>
      </w:r>
    </w:p>
    <w:p w14:paraId="0E232E69" w14:textId="77777777" w:rsidR="00C200F9" w:rsidRDefault="00C200F9" w:rsidP="00C200F9">
      <w:pPr>
        <w:bidi/>
        <w:jc w:val="both"/>
        <w:rPr>
          <w:rFonts w:cs="David"/>
          <w:u w:val="single"/>
        </w:rPr>
      </w:pPr>
    </w:p>
    <w:p w14:paraId="76B82A7D" w14:textId="77777777" w:rsidR="00C200F9" w:rsidRDefault="00C200F9" w:rsidP="00C200F9">
      <w:pPr>
        <w:bidi/>
        <w:jc w:val="both"/>
        <w:rPr>
          <w:rFonts w:cs="David" w:hint="cs"/>
          <w:rtl/>
        </w:rPr>
      </w:pPr>
      <w:r>
        <w:rPr>
          <w:rFonts w:cs="David" w:hint="cs"/>
          <w:rtl/>
        </w:rPr>
        <w:tab/>
        <w:t xml:space="preserve">- - לבחור את נשיא המדינה ליומיים או לשלושה. </w:t>
      </w:r>
    </w:p>
    <w:p w14:paraId="1242EE08" w14:textId="77777777" w:rsidR="00C200F9" w:rsidRDefault="00C200F9" w:rsidP="00C200F9">
      <w:pPr>
        <w:bidi/>
        <w:jc w:val="both"/>
        <w:rPr>
          <w:rFonts w:cs="David" w:hint="cs"/>
          <w:rtl/>
        </w:rPr>
      </w:pPr>
    </w:p>
    <w:p w14:paraId="2CB25CAF"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519A6CC1" w14:textId="77777777" w:rsidR="00C200F9" w:rsidRDefault="00C200F9" w:rsidP="00C200F9">
      <w:pPr>
        <w:bidi/>
        <w:jc w:val="both"/>
        <w:rPr>
          <w:rFonts w:cs="David" w:hint="cs"/>
          <w:u w:val="single"/>
          <w:rtl/>
        </w:rPr>
      </w:pPr>
    </w:p>
    <w:p w14:paraId="2C4B1762" w14:textId="77777777" w:rsidR="00C200F9" w:rsidRDefault="00C200F9" w:rsidP="00C200F9">
      <w:pPr>
        <w:bidi/>
        <w:jc w:val="both"/>
        <w:rPr>
          <w:rFonts w:cs="David" w:hint="cs"/>
          <w:rtl/>
        </w:rPr>
      </w:pPr>
      <w:r>
        <w:rPr>
          <w:rFonts w:cs="David" w:hint="cs"/>
          <w:rtl/>
        </w:rPr>
        <w:tab/>
        <w:t>אני מבין שחבר הכנסת וקנין הוא גם יושב ראש ועדת האתיקה.</w:t>
      </w:r>
    </w:p>
    <w:p w14:paraId="57CCDA53" w14:textId="77777777" w:rsidR="00C200F9" w:rsidRDefault="00C200F9" w:rsidP="00C200F9">
      <w:pPr>
        <w:bidi/>
        <w:jc w:val="both"/>
        <w:rPr>
          <w:rFonts w:cs="David" w:hint="cs"/>
          <w:rtl/>
        </w:rPr>
      </w:pPr>
    </w:p>
    <w:p w14:paraId="68E0862E"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08887F5C" w14:textId="77777777" w:rsidR="00C200F9" w:rsidRDefault="00C200F9" w:rsidP="00C200F9">
      <w:pPr>
        <w:bidi/>
        <w:jc w:val="both"/>
        <w:rPr>
          <w:rFonts w:cs="David" w:hint="cs"/>
          <w:u w:val="single"/>
          <w:rtl/>
        </w:rPr>
      </w:pPr>
    </w:p>
    <w:p w14:paraId="778AAE6E" w14:textId="77777777" w:rsidR="00C200F9" w:rsidRDefault="00C200F9" w:rsidP="00C200F9">
      <w:pPr>
        <w:bidi/>
        <w:jc w:val="both"/>
        <w:rPr>
          <w:rFonts w:cs="David" w:hint="cs"/>
          <w:rtl/>
        </w:rPr>
      </w:pPr>
      <w:r>
        <w:rPr>
          <w:rFonts w:cs="David" w:hint="cs"/>
          <w:rtl/>
        </w:rPr>
        <w:tab/>
        <w:t xml:space="preserve">חבר הכנסת רותם, מכיוון שאנחנו בוחרים את נציג ש"ס גם ליושב ראש הכנסת וגם לנשיא, אם תבקש אני אסכים לקיים הצבעה שמית כדי שנראה איך אתם מצביעים בעניין הזה. </w:t>
      </w:r>
    </w:p>
    <w:p w14:paraId="1E52B324" w14:textId="77777777" w:rsidR="00C200F9" w:rsidRDefault="00C200F9" w:rsidP="00C200F9">
      <w:pPr>
        <w:bidi/>
        <w:jc w:val="both"/>
        <w:rPr>
          <w:rFonts w:cs="David" w:hint="cs"/>
          <w:rtl/>
        </w:rPr>
      </w:pPr>
    </w:p>
    <w:p w14:paraId="65AF253F" w14:textId="77777777" w:rsidR="00C200F9" w:rsidRDefault="00C200F9" w:rsidP="00C200F9">
      <w:pPr>
        <w:bidi/>
        <w:jc w:val="both"/>
        <w:rPr>
          <w:rFonts w:cs="David" w:hint="cs"/>
          <w:u w:val="single"/>
          <w:rtl/>
        </w:rPr>
      </w:pPr>
      <w:r>
        <w:rPr>
          <w:rFonts w:cs="David" w:hint="cs"/>
          <w:u w:val="single"/>
          <w:rtl/>
        </w:rPr>
        <w:t>אברהם מיכאלי</w:t>
      </w:r>
      <w:r w:rsidRPr="00E36EB4">
        <w:rPr>
          <w:rFonts w:cs="David" w:hint="cs"/>
          <w:u w:val="single"/>
          <w:rtl/>
        </w:rPr>
        <w:t>:</w:t>
      </w:r>
    </w:p>
    <w:p w14:paraId="0B34D26F" w14:textId="77777777" w:rsidR="00C200F9" w:rsidRDefault="00C200F9" w:rsidP="00C200F9">
      <w:pPr>
        <w:bidi/>
        <w:jc w:val="both"/>
        <w:rPr>
          <w:rFonts w:cs="David" w:hint="cs"/>
          <w:u w:val="single"/>
          <w:rtl/>
        </w:rPr>
      </w:pPr>
    </w:p>
    <w:p w14:paraId="0479990F" w14:textId="77777777" w:rsidR="00C200F9" w:rsidRDefault="00C200F9" w:rsidP="00C200F9">
      <w:pPr>
        <w:bidi/>
        <w:jc w:val="both"/>
        <w:rPr>
          <w:rFonts w:cs="David" w:hint="cs"/>
          <w:rtl/>
        </w:rPr>
      </w:pPr>
      <w:r>
        <w:rPr>
          <w:rFonts w:cs="David" w:hint="cs"/>
          <w:rtl/>
        </w:rPr>
        <w:tab/>
        <w:t>יש לו שלושה תפקידים: גם נשיא, גם יושב ראש הכנסת, גם יושב ראש האתיקה.</w:t>
      </w:r>
    </w:p>
    <w:p w14:paraId="47F198C9" w14:textId="77777777" w:rsidR="00C200F9" w:rsidRDefault="00C200F9" w:rsidP="00C200F9">
      <w:pPr>
        <w:bidi/>
        <w:jc w:val="both"/>
        <w:rPr>
          <w:rFonts w:cs="David" w:hint="cs"/>
          <w:rtl/>
        </w:rPr>
      </w:pPr>
    </w:p>
    <w:p w14:paraId="1A7F23AC" w14:textId="77777777" w:rsidR="00C200F9" w:rsidRDefault="00C200F9" w:rsidP="00C200F9">
      <w:pPr>
        <w:bidi/>
        <w:jc w:val="both"/>
        <w:rPr>
          <w:rFonts w:cs="David" w:hint="cs"/>
          <w:u w:val="single"/>
          <w:rtl/>
        </w:rPr>
      </w:pPr>
      <w:r>
        <w:rPr>
          <w:rFonts w:cs="David" w:hint="cs"/>
          <w:u w:val="single"/>
          <w:rtl/>
        </w:rPr>
        <w:t>שלמה מולה</w:t>
      </w:r>
      <w:r w:rsidRPr="00E36EB4">
        <w:rPr>
          <w:rFonts w:cs="David" w:hint="cs"/>
          <w:u w:val="single"/>
          <w:rtl/>
        </w:rPr>
        <w:t>:</w:t>
      </w:r>
    </w:p>
    <w:p w14:paraId="1A88505C" w14:textId="77777777" w:rsidR="00C200F9" w:rsidRDefault="00C200F9" w:rsidP="00C200F9">
      <w:pPr>
        <w:bidi/>
        <w:jc w:val="both"/>
        <w:rPr>
          <w:rFonts w:cs="David" w:hint="cs"/>
          <w:u w:val="single"/>
          <w:rtl/>
        </w:rPr>
      </w:pPr>
    </w:p>
    <w:p w14:paraId="7A7F88D9" w14:textId="77777777" w:rsidR="00C200F9" w:rsidRDefault="00C200F9" w:rsidP="00C200F9">
      <w:pPr>
        <w:bidi/>
        <w:jc w:val="both"/>
        <w:rPr>
          <w:rFonts w:cs="David" w:hint="cs"/>
          <w:rtl/>
        </w:rPr>
      </w:pPr>
      <w:r>
        <w:rPr>
          <w:rFonts w:cs="David" w:hint="cs"/>
          <w:rtl/>
        </w:rPr>
        <w:tab/>
        <w:t xml:space="preserve"> אני יכול להציע את נציג הליכוד?</w:t>
      </w:r>
    </w:p>
    <w:p w14:paraId="09B1EC37" w14:textId="77777777" w:rsidR="00C200F9" w:rsidRDefault="00C200F9" w:rsidP="00C200F9">
      <w:pPr>
        <w:bidi/>
        <w:jc w:val="both"/>
        <w:rPr>
          <w:rFonts w:cs="David" w:hint="cs"/>
          <w:rtl/>
        </w:rPr>
      </w:pPr>
    </w:p>
    <w:p w14:paraId="09BFA55E"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1837C125" w14:textId="77777777" w:rsidR="00C200F9" w:rsidRDefault="00C200F9" w:rsidP="00C200F9">
      <w:pPr>
        <w:bidi/>
        <w:jc w:val="both"/>
        <w:rPr>
          <w:rFonts w:cs="David" w:hint="cs"/>
          <w:u w:val="single"/>
          <w:rtl/>
        </w:rPr>
      </w:pPr>
    </w:p>
    <w:p w14:paraId="2DF9728C" w14:textId="77777777" w:rsidR="00C200F9" w:rsidRDefault="00C200F9" w:rsidP="00C200F9">
      <w:pPr>
        <w:bidi/>
        <w:jc w:val="both"/>
        <w:rPr>
          <w:rFonts w:cs="David" w:hint="cs"/>
          <w:rtl/>
        </w:rPr>
      </w:pPr>
      <w:r>
        <w:rPr>
          <w:rFonts w:cs="David" w:hint="cs"/>
          <w:rtl/>
        </w:rPr>
        <w:tab/>
        <w:t xml:space="preserve">לא. הצעות מציע רק יושב ראש הכנסת. </w:t>
      </w:r>
    </w:p>
    <w:p w14:paraId="55AC30FC" w14:textId="77777777" w:rsidR="00C200F9" w:rsidRDefault="00C200F9" w:rsidP="00C200F9">
      <w:pPr>
        <w:bidi/>
        <w:jc w:val="both"/>
        <w:rPr>
          <w:rFonts w:cs="David" w:hint="cs"/>
          <w:rtl/>
        </w:rPr>
      </w:pPr>
    </w:p>
    <w:p w14:paraId="49E0225E" w14:textId="77777777" w:rsidR="00C200F9" w:rsidRDefault="00C200F9" w:rsidP="00C200F9">
      <w:pPr>
        <w:bidi/>
        <w:jc w:val="both"/>
        <w:rPr>
          <w:rFonts w:cs="David" w:hint="cs"/>
          <w:u w:val="single"/>
          <w:rtl/>
        </w:rPr>
      </w:pPr>
      <w:r>
        <w:rPr>
          <w:rFonts w:cs="David" w:hint="cs"/>
          <w:u w:val="single"/>
          <w:rtl/>
        </w:rPr>
        <w:t>זאב אלקין</w:t>
      </w:r>
      <w:r w:rsidRPr="00E36EB4">
        <w:rPr>
          <w:rFonts w:cs="David" w:hint="cs"/>
          <w:u w:val="single"/>
          <w:rtl/>
        </w:rPr>
        <w:t>:</w:t>
      </w:r>
    </w:p>
    <w:p w14:paraId="36933C6D" w14:textId="77777777" w:rsidR="00C200F9" w:rsidRDefault="00C200F9" w:rsidP="00C200F9">
      <w:pPr>
        <w:bidi/>
        <w:jc w:val="both"/>
        <w:rPr>
          <w:rFonts w:cs="David" w:hint="cs"/>
          <w:u w:val="single"/>
          <w:rtl/>
        </w:rPr>
      </w:pPr>
    </w:p>
    <w:p w14:paraId="4981F7FD" w14:textId="77777777" w:rsidR="00C200F9" w:rsidRDefault="00C200F9" w:rsidP="00C200F9">
      <w:pPr>
        <w:bidi/>
        <w:jc w:val="both"/>
        <w:rPr>
          <w:rFonts w:cs="David" w:hint="cs"/>
          <w:rtl/>
        </w:rPr>
      </w:pPr>
      <w:r>
        <w:rPr>
          <w:rFonts w:cs="David" w:hint="cs"/>
          <w:rtl/>
        </w:rPr>
        <w:tab/>
        <w:t xml:space="preserve"> אתה לא מבין, כל נציגי הליכוד נוסעים יחד עם היושב ראש. </w:t>
      </w:r>
    </w:p>
    <w:p w14:paraId="1A138F50" w14:textId="77777777" w:rsidR="00C200F9" w:rsidRDefault="00C200F9" w:rsidP="00C200F9">
      <w:pPr>
        <w:bidi/>
        <w:jc w:val="both"/>
        <w:rPr>
          <w:rFonts w:cs="David" w:hint="cs"/>
          <w:rtl/>
        </w:rPr>
      </w:pPr>
    </w:p>
    <w:p w14:paraId="7B6DA0D6" w14:textId="77777777" w:rsidR="00C200F9" w:rsidRDefault="00C200F9" w:rsidP="00C200F9">
      <w:pPr>
        <w:keepNext/>
        <w:bidi/>
        <w:jc w:val="both"/>
        <w:rPr>
          <w:rFonts w:cs="David" w:hint="cs"/>
          <w:u w:val="single"/>
          <w:rtl/>
        </w:rPr>
      </w:pPr>
      <w:r>
        <w:rPr>
          <w:rFonts w:cs="David" w:hint="cs"/>
          <w:u w:val="single"/>
          <w:rtl/>
        </w:rPr>
        <w:t>קריאות:</w:t>
      </w:r>
    </w:p>
    <w:p w14:paraId="37C03B76" w14:textId="77777777" w:rsidR="00C200F9" w:rsidRPr="000E50CF" w:rsidRDefault="00C200F9" w:rsidP="00C200F9">
      <w:pPr>
        <w:keepNext/>
        <w:bidi/>
        <w:jc w:val="both"/>
        <w:rPr>
          <w:rFonts w:cs="David" w:hint="cs"/>
          <w:rtl/>
        </w:rPr>
      </w:pPr>
      <w:r>
        <w:rPr>
          <w:rFonts w:cs="David" w:hint="cs"/>
          <w:rtl/>
        </w:rPr>
        <w:tab/>
        <w:t>- - -</w:t>
      </w:r>
    </w:p>
    <w:p w14:paraId="64B5F24F" w14:textId="77777777" w:rsidR="00C200F9" w:rsidRDefault="00C200F9" w:rsidP="00C200F9">
      <w:pPr>
        <w:bidi/>
        <w:jc w:val="both"/>
        <w:rPr>
          <w:rFonts w:cs="David" w:hint="cs"/>
          <w:rtl/>
        </w:rPr>
      </w:pPr>
    </w:p>
    <w:p w14:paraId="331DB5BD" w14:textId="77777777" w:rsidR="00C200F9" w:rsidRDefault="00C200F9" w:rsidP="00C200F9">
      <w:pPr>
        <w:keepNext/>
        <w:bidi/>
        <w:jc w:val="both"/>
        <w:rPr>
          <w:rFonts w:cs="David"/>
          <w:u w:val="single"/>
        </w:rPr>
      </w:pPr>
      <w:r>
        <w:rPr>
          <w:rFonts w:cs="David" w:hint="cs"/>
          <w:u w:val="single"/>
          <w:rtl/>
        </w:rPr>
        <w:t>היו"ר יריב לוין:</w:t>
      </w:r>
    </w:p>
    <w:p w14:paraId="15D1E2DD" w14:textId="77777777" w:rsidR="00C200F9" w:rsidRDefault="00C200F9" w:rsidP="00C200F9">
      <w:pPr>
        <w:bidi/>
        <w:jc w:val="both"/>
        <w:rPr>
          <w:rFonts w:cs="David"/>
          <w:u w:val="single"/>
        </w:rPr>
      </w:pPr>
    </w:p>
    <w:p w14:paraId="2FF8EB8A" w14:textId="77777777" w:rsidR="00C200F9" w:rsidRDefault="00C200F9" w:rsidP="00C200F9">
      <w:pPr>
        <w:bidi/>
        <w:jc w:val="both"/>
        <w:rPr>
          <w:rFonts w:cs="David" w:hint="cs"/>
          <w:rtl/>
        </w:rPr>
      </w:pPr>
      <w:r>
        <w:rPr>
          <w:rFonts w:cs="David" w:hint="cs"/>
          <w:rtl/>
        </w:rPr>
        <w:tab/>
        <w:t xml:space="preserve">אם עצתו לא תתקבל אני אחזיר את העניין אליו, והוא יביא המלצה אחרת. </w:t>
      </w:r>
    </w:p>
    <w:p w14:paraId="7B70C9E5" w14:textId="77777777" w:rsidR="00C200F9" w:rsidRDefault="00C200F9" w:rsidP="00C200F9">
      <w:pPr>
        <w:bidi/>
        <w:jc w:val="both"/>
        <w:rPr>
          <w:rFonts w:cs="David" w:hint="cs"/>
          <w:rtl/>
        </w:rPr>
      </w:pPr>
    </w:p>
    <w:p w14:paraId="30FE624F" w14:textId="77777777" w:rsidR="00C200F9" w:rsidRDefault="00C200F9" w:rsidP="00C200F9">
      <w:pPr>
        <w:bidi/>
        <w:ind w:firstLine="720"/>
        <w:jc w:val="both"/>
        <w:rPr>
          <w:rFonts w:cs="David" w:hint="cs"/>
          <w:rtl/>
        </w:rPr>
      </w:pPr>
      <w:r>
        <w:rPr>
          <w:rFonts w:cs="David" w:hint="cs"/>
          <w:rtl/>
        </w:rPr>
        <w:t>אני מבקש לרשום שחבר הכנסת רותם מבקש להמליץ על עצמו כאשר יכהן כסגן יושב ראש הכנסת להיות ממלא מקום.</w:t>
      </w:r>
    </w:p>
    <w:p w14:paraId="2A0E3DF4" w14:textId="77777777" w:rsidR="00C200F9" w:rsidRDefault="00C200F9" w:rsidP="00C200F9">
      <w:pPr>
        <w:bidi/>
        <w:jc w:val="both"/>
        <w:rPr>
          <w:rFonts w:cs="David" w:hint="cs"/>
          <w:rtl/>
        </w:rPr>
      </w:pPr>
    </w:p>
    <w:p w14:paraId="7F6B7787" w14:textId="77777777" w:rsidR="00C200F9" w:rsidRDefault="00C200F9" w:rsidP="00C200F9">
      <w:pPr>
        <w:bidi/>
        <w:jc w:val="both"/>
        <w:rPr>
          <w:rFonts w:cs="David" w:hint="cs"/>
          <w:u w:val="single"/>
          <w:rtl/>
        </w:rPr>
      </w:pPr>
      <w:r>
        <w:rPr>
          <w:rFonts w:cs="David" w:hint="cs"/>
          <w:u w:val="single"/>
          <w:rtl/>
        </w:rPr>
        <w:t>דוד רותם</w:t>
      </w:r>
      <w:r w:rsidRPr="00E36EB4">
        <w:rPr>
          <w:rFonts w:cs="David" w:hint="cs"/>
          <w:u w:val="single"/>
          <w:rtl/>
        </w:rPr>
        <w:t>:</w:t>
      </w:r>
    </w:p>
    <w:p w14:paraId="58D57798" w14:textId="77777777" w:rsidR="00C200F9" w:rsidRDefault="00C200F9" w:rsidP="00C200F9">
      <w:pPr>
        <w:bidi/>
        <w:jc w:val="both"/>
        <w:rPr>
          <w:rFonts w:cs="David" w:hint="cs"/>
          <w:u w:val="single"/>
          <w:rtl/>
        </w:rPr>
      </w:pPr>
    </w:p>
    <w:p w14:paraId="1059DE4F" w14:textId="77777777" w:rsidR="00C200F9" w:rsidRDefault="00C200F9" w:rsidP="00C200F9">
      <w:pPr>
        <w:bidi/>
        <w:jc w:val="both"/>
        <w:rPr>
          <w:rFonts w:cs="David" w:hint="cs"/>
          <w:rtl/>
        </w:rPr>
      </w:pPr>
      <w:r>
        <w:rPr>
          <w:rFonts w:cs="David" w:hint="cs"/>
          <w:rtl/>
        </w:rPr>
        <w:tab/>
        <w:t>לא, כיהנתי בעבר.</w:t>
      </w:r>
    </w:p>
    <w:p w14:paraId="62B2393D" w14:textId="77777777" w:rsidR="00C200F9" w:rsidRDefault="00C200F9" w:rsidP="00C200F9">
      <w:pPr>
        <w:bidi/>
        <w:jc w:val="both"/>
        <w:rPr>
          <w:rFonts w:cs="David" w:hint="cs"/>
          <w:rtl/>
        </w:rPr>
      </w:pPr>
    </w:p>
    <w:p w14:paraId="6A4AD05E" w14:textId="77777777" w:rsidR="00C200F9" w:rsidRDefault="00C200F9" w:rsidP="00C200F9">
      <w:pPr>
        <w:bidi/>
        <w:jc w:val="both"/>
        <w:rPr>
          <w:rFonts w:cs="David" w:hint="cs"/>
          <w:u w:val="single"/>
          <w:rtl/>
        </w:rPr>
      </w:pPr>
      <w:r w:rsidRPr="009A255C">
        <w:rPr>
          <w:rFonts w:cs="David" w:hint="cs"/>
          <w:u w:val="single"/>
          <w:rtl/>
        </w:rPr>
        <w:t>היו</w:t>
      </w:r>
      <w:r w:rsidRPr="009A255C">
        <w:rPr>
          <w:rFonts w:cs="David"/>
          <w:u w:val="single"/>
          <w:rtl/>
        </w:rPr>
        <w:t>"</w:t>
      </w:r>
      <w:r w:rsidRPr="009A255C">
        <w:rPr>
          <w:rFonts w:cs="David" w:hint="cs"/>
          <w:u w:val="single"/>
          <w:rtl/>
        </w:rPr>
        <w:t>ר יריב לוין:</w:t>
      </w:r>
    </w:p>
    <w:p w14:paraId="5328A5FA" w14:textId="77777777" w:rsidR="00C200F9" w:rsidRDefault="00C200F9" w:rsidP="00C200F9">
      <w:pPr>
        <w:bidi/>
        <w:jc w:val="both"/>
        <w:rPr>
          <w:rFonts w:cs="David" w:hint="cs"/>
          <w:u w:val="single"/>
          <w:rtl/>
        </w:rPr>
      </w:pPr>
    </w:p>
    <w:p w14:paraId="59743D03" w14:textId="77777777" w:rsidR="00C200F9" w:rsidRDefault="00C200F9" w:rsidP="00C200F9">
      <w:pPr>
        <w:bidi/>
        <w:jc w:val="both"/>
        <w:rPr>
          <w:rFonts w:cs="David" w:hint="cs"/>
          <w:rtl/>
        </w:rPr>
      </w:pPr>
      <w:r>
        <w:rPr>
          <w:rFonts w:cs="David" w:hint="cs"/>
          <w:rtl/>
        </w:rPr>
        <w:tab/>
        <w:t xml:space="preserve">אנחנו נעבור להצבעה. מי בעד אישור הבקשה ומינוי של חבר הכנסת וקנין לממלא מקומו של יושב ראש הכנסת? מי נגד? מי נמנע? </w:t>
      </w:r>
    </w:p>
    <w:p w14:paraId="5B558A15" w14:textId="77777777" w:rsidR="00C200F9" w:rsidRDefault="00C200F9" w:rsidP="00C200F9">
      <w:pPr>
        <w:bidi/>
        <w:jc w:val="both"/>
        <w:rPr>
          <w:rFonts w:cs="David" w:hint="cs"/>
          <w:rtl/>
        </w:rPr>
      </w:pPr>
    </w:p>
    <w:p w14:paraId="7B9F3A57" w14:textId="77777777" w:rsidR="00C200F9" w:rsidRDefault="00C200F9" w:rsidP="00C200F9">
      <w:pPr>
        <w:bidi/>
        <w:jc w:val="center"/>
        <w:rPr>
          <w:rFonts w:cs="David" w:hint="cs"/>
          <w:rtl/>
        </w:rPr>
      </w:pPr>
      <w:r>
        <w:rPr>
          <w:rFonts w:cs="David" w:hint="cs"/>
          <w:rtl/>
        </w:rPr>
        <w:t>הצבעה</w:t>
      </w:r>
    </w:p>
    <w:p w14:paraId="268E1F55" w14:textId="77777777" w:rsidR="00C200F9" w:rsidRDefault="00C200F9" w:rsidP="00C200F9">
      <w:pPr>
        <w:bidi/>
        <w:jc w:val="center"/>
        <w:rPr>
          <w:rFonts w:cs="David" w:hint="cs"/>
          <w:rtl/>
        </w:rPr>
      </w:pPr>
    </w:p>
    <w:p w14:paraId="3554BFF2" w14:textId="77777777" w:rsidR="00C200F9" w:rsidRDefault="00C200F9" w:rsidP="00C200F9">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0F546602" w14:textId="77777777" w:rsidR="00C200F9" w:rsidRDefault="00C200F9" w:rsidP="00C200F9">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33DA0BF5" w14:textId="77777777" w:rsidR="00C200F9" w:rsidRDefault="00C200F9" w:rsidP="00C200F9">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4F097671" w14:textId="77777777" w:rsidR="00C200F9" w:rsidRDefault="00C200F9" w:rsidP="00C200F9">
      <w:pPr>
        <w:bidi/>
        <w:jc w:val="center"/>
        <w:rPr>
          <w:rFonts w:cs="David" w:hint="cs"/>
          <w:rtl/>
        </w:rPr>
      </w:pPr>
      <w:r>
        <w:rPr>
          <w:rFonts w:cs="David" w:hint="cs"/>
          <w:rtl/>
        </w:rPr>
        <w:t xml:space="preserve">הבקשה התקבלה. </w:t>
      </w:r>
    </w:p>
    <w:p w14:paraId="3911AEFC" w14:textId="77777777" w:rsidR="00C200F9" w:rsidRDefault="00C200F9" w:rsidP="00C200F9">
      <w:pPr>
        <w:bidi/>
        <w:rPr>
          <w:rFonts w:cs="David" w:hint="cs"/>
          <w:rtl/>
        </w:rPr>
      </w:pPr>
    </w:p>
    <w:p w14:paraId="7672BC88" w14:textId="77777777" w:rsidR="00C200F9" w:rsidRDefault="00C200F9" w:rsidP="00C200F9">
      <w:pPr>
        <w:bidi/>
        <w:rPr>
          <w:rFonts w:cs="David" w:hint="cs"/>
          <w:rtl/>
        </w:rPr>
      </w:pPr>
    </w:p>
    <w:p w14:paraId="2AB79615" w14:textId="77777777" w:rsidR="00C200F9" w:rsidRDefault="00C200F9" w:rsidP="00C200F9">
      <w:pPr>
        <w:keepNext/>
        <w:bidi/>
        <w:jc w:val="both"/>
        <w:rPr>
          <w:rFonts w:cs="David"/>
          <w:u w:val="single"/>
        </w:rPr>
      </w:pPr>
      <w:r>
        <w:rPr>
          <w:rFonts w:cs="David" w:hint="cs"/>
          <w:u w:val="single"/>
          <w:rtl/>
        </w:rPr>
        <w:t>היו"ר יריב לוין:</w:t>
      </w:r>
    </w:p>
    <w:p w14:paraId="60057406" w14:textId="77777777" w:rsidR="00C200F9" w:rsidRDefault="00C200F9" w:rsidP="00C200F9">
      <w:pPr>
        <w:bidi/>
        <w:jc w:val="both"/>
        <w:rPr>
          <w:rFonts w:cs="David"/>
          <w:u w:val="single"/>
        </w:rPr>
      </w:pPr>
    </w:p>
    <w:p w14:paraId="4C41068F" w14:textId="77777777" w:rsidR="00C200F9" w:rsidRDefault="00C200F9" w:rsidP="00C200F9">
      <w:pPr>
        <w:bidi/>
        <w:rPr>
          <w:rFonts w:cs="David" w:hint="cs"/>
          <w:rtl/>
        </w:rPr>
      </w:pPr>
      <w:r>
        <w:rPr>
          <w:rFonts w:cs="David" w:hint="cs"/>
          <w:rtl/>
        </w:rPr>
        <w:tab/>
        <w:t xml:space="preserve">בעד- רוב, נגד- אין, נמנעים </w:t>
      </w:r>
      <w:r>
        <w:rPr>
          <w:rFonts w:cs="David"/>
          <w:rtl/>
        </w:rPr>
        <w:t>–</w:t>
      </w:r>
      <w:r>
        <w:rPr>
          <w:rFonts w:cs="David" w:hint="cs"/>
          <w:rtl/>
        </w:rPr>
        <w:t xml:space="preserve"> אין. לפיכך אושר פה אחד. תודה רבה, הישיבה נעולה. </w:t>
      </w:r>
    </w:p>
    <w:p w14:paraId="75A589DE" w14:textId="77777777" w:rsidR="00C200F9" w:rsidRDefault="00C200F9" w:rsidP="00C200F9">
      <w:pPr>
        <w:bidi/>
        <w:rPr>
          <w:rFonts w:cs="David" w:hint="cs"/>
          <w:rtl/>
        </w:rPr>
      </w:pPr>
    </w:p>
    <w:p w14:paraId="6AA6F565" w14:textId="77777777" w:rsidR="00C200F9" w:rsidRDefault="00C200F9" w:rsidP="00C200F9">
      <w:pPr>
        <w:bidi/>
        <w:jc w:val="both"/>
        <w:rPr>
          <w:rFonts w:cs="David" w:hint="cs"/>
          <w:rtl/>
        </w:rPr>
      </w:pPr>
    </w:p>
    <w:p w14:paraId="22210553" w14:textId="77777777" w:rsidR="00C200F9" w:rsidRPr="00C200F9" w:rsidRDefault="00C200F9" w:rsidP="00C200F9">
      <w:pPr>
        <w:bidi/>
        <w:jc w:val="both"/>
        <w:rPr>
          <w:rFonts w:cs="David" w:hint="cs"/>
          <w:u w:val="single"/>
          <w:rtl/>
        </w:rPr>
      </w:pPr>
      <w:r w:rsidRPr="00C200F9">
        <w:rPr>
          <w:rFonts w:cs="David" w:hint="cs"/>
          <w:u w:val="single"/>
          <w:rtl/>
        </w:rPr>
        <w:t>הישיבה ננעלה ב-14:05</w:t>
      </w:r>
    </w:p>
    <w:p w14:paraId="67D60EA0" w14:textId="77777777" w:rsidR="00552A80" w:rsidRPr="00C200F9" w:rsidRDefault="00552A80" w:rsidP="00C200F9">
      <w:pPr>
        <w:bidi/>
        <w:rPr>
          <w:rFonts w:hint="cs"/>
          <w:rtl/>
        </w:rPr>
      </w:pPr>
    </w:p>
    <w:sectPr w:rsidR="00552A80" w:rsidRPr="00C200F9">
      <w:headerReference w:type="even" r:id="rId6"/>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3A75" w14:textId="77777777" w:rsidR="00000000" w:rsidRDefault="00A26F4B">
      <w:r>
        <w:separator/>
      </w:r>
    </w:p>
  </w:endnote>
  <w:endnote w:type="continuationSeparator" w:id="0">
    <w:p w14:paraId="400C61E0" w14:textId="77777777" w:rsidR="00000000" w:rsidRDefault="00A2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C0949" w14:textId="77777777" w:rsidR="00000000" w:rsidRDefault="00A26F4B">
      <w:r>
        <w:separator/>
      </w:r>
    </w:p>
  </w:footnote>
  <w:footnote w:type="continuationSeparator" w:id="0">
    <w:p w14:paraId="299C811B" w14:textId="77777777" w:rsidR="00000000" w:rsidRDefault="00A26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6B92" w14:textId="77777777" w:rsidR="00FC1EA2" w:rsidRDefault="00FC1EA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C2187E6" w14:textId="77777777" w:rsidR="00FC1EA2" w:rsidRDefault="00FC1E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35C5" w14:textId="77777777" w:rsidR="00FC1EA2" w:rsidRDefault="00FC1EA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12</w:t>
    </w:r>
    <w:r>
      <w:rPr>
        <w:rStyle w:val="PageNumber"/>
        <w:rFonts w:cs="David"/>
        <w:szCs w:val="24"/>
      </w:rPr>
      <w:fldChar w:fldCharType="end"/>
    </w:r>
  </w:p>
  <w:p w14:paraId="1BF4D468" w14:textId="77777777" w:rsidR="00FC1EA2" w:rsidRDefault="00FC1EA2" w:rsidP="00C200F9">
    <w:pPr>
      <w:pStyle w:val="Header"/>
      <w:ind w:right="360"/>
      <w:rPr>
        <w:rFonts w:cs="David" w:hint="cs"/>
        <w:sz w:val="24"/>
        <w:szCs w:val="24"/>
        <w:rtl/>
      </w:rPr>
    </w:pPr>
    <w:r>
      <w:rPr>
        <w:rFonts w:cs="David" w:hint="cs"/>
        <w:sz w:val="24"/>
        <w:szCs w:val="24"/>
        <w:rtl/>
      </w:rPr>
      <w:t>ועדת הכנסת</w:t>
    </w:r>
  </w:p>
  <w:p w14:paraId="1A856DC7" w14:textId="77777777" w:rsidR="00FC1EA2" w:rsidRDefault="00FC1EA2" w:rsidP="00C200F9">
    <w:pPr>
      <w:pStyle w:val="Header"/>
      <w:ind w:right="360"/>
      <w:rPr>
        <w:rFonts w:cs="David" w:hint="cs"/>
        <w:sz w:val="24"/>
        <w:szCs w:val="24"/>
        <w:rtl/>
      </w:rPr>
    </w:pPr>
    <w:r>
      <w:rPr>
        <w:rFonts w:cs="David" w:hint="cs"/>
        <w:sz w:val="24"/>
        <w:szCs w:val="24"/>
        <w:rtl/>
      </w:rPr>
      <w:t>28.3.2011</w:t>
    </w:r>
  </w:p>
  <w:p w14:paraId="0BD13686" w14:textId="77777777" w:rsidR="00FC1EA2" w:rsidRDefault="00FC1EA2">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902פרוטוקול_ישיבת_ועדה.doc"/>
    <w:docVar w:name="StartMode" w:val="3"/>
  </w:docVars>
  <w:rsids>
    <w:rsidRoot w:val="00960948"/>
    <w:rsid w:val="0035508F"/>
    <w:rsid w:val="00552A80"/>
    <w:rsid w:val="00960948"/>
    <w:rsid w:val="00965806"/>
    <w:rsid w:val="009E66E6"/>
    <w:rsid w:val="00A26F4B"/>
    <w:rsid w:val="00C200F9"/>
    <w:rsid w:val="00EB3E0B"/>
    <w:rsid w:val="00FC1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203E"/>
  <w15:chartTrackingRefBased/>
  <w15:docId w15:val="{B19F7DCA-996D-46AF-8569-CB8A9DAA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200F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200F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2022</Words>
  <Characters>11526</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p_shoshana</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