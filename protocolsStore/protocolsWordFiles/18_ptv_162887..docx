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529E" w14:textId="77777777" w:rsidR="004E578F" w:rsidRPr="00821337" w:rsidRDefault="004E578F" w:rsidP="004E578F">
      <w:pPr>
        <w:bidi/>
        <w:jc w:val="both"/>
        <w:rPr>
          <w:rFonts w:cs="David" w:hint="cs"/>
          <w:b/>
          <w:bCs/>
          <w:rtl/>
        </w:rPr>
      </w:pPr>
      <w:r w:rsidRPr="00821337">
        <w:rPr>
          <w:rFonts w:cs="David" w:hint="cs"/>
          <w:b/>
          <w:bCs/>
          <w:rtl/>
        </w:rPr>
        <w:t>ה</w:t>
      </w:r>
      <w:r w:rsidRPr="00821337">
        <w:rPr>
          <w:rFonts w:cs="David"/>
          <w:b/>
          <w:bCs/>
          <w:rtl/>
        </w:rPr>
        <w:t xml:space="preserve">כנסת </w:t>
      </w:r>
      <w:r w:rsidRPr="00821337">
        <w:rPr>
          <w:rFonts w:cs="David" w:hint="cs"/>
          <w:b/>
          <w:bCs/>
          <w:rtl/>
        </w:rPr>
        <w:t>השמונה-עשרה</w:t>
      </w:r>
      <w:r w:rsidRPr="00821337">
        <w:rPr>
          <w:rFonts w:cs="David" w:hint="cs"/>
          <w:b/>
          <w:bCs/>
          <w:rtl/>
        </w:rPr>
        <w:tab/>
      </w:r>
      <w:r w:rsidRPr="00821337">
        <w:rPr>
          <w:rFonts w:cs="David" w:hint="cs"/>
          <w:b/>
          <w:bCs/>
          <w:rtl/>
        </w:rPr>
        <w:tab/>
        <w:t xml:space="preserve">                                                                נוסח לא מתוקן              </w:t>
      </w:r>
    </w:p>
    <w:p w14:paraId="178D2BA0" w14:textId="77777777" w:rsidR="004E578F" w:rsidRPr="00821337" w:rsidRDefault="004E578F" w:rsidP="004E578F">
      <w:pPr>
        <w:bidi/>
        <w:jc w:val="both"/>
        <w:outlineLvl w:val="0"/>
        <w:rPr>
          <w:rFonts w:cs="David" w:hint="cs"/>
          <w:b/>
          <w:bCs/>
          <w:rtl/>
        </w:rPr>
      </w:pPr>
      <w:r w:rsidRPr="00821337">
        <w:rPr>
          <w:rFonts w:cs="David" w:hint="cs"/>
          <w:b/>
          <w:bCs/>
          <w:rtl/>
        </w:rPr>
        <w:t>מושב שלישי</w:t>
      </w:r>
      <w:r w:rsidRPr="00821337">
        <w:rPr>
          <w:rFonts w:cs="David" w:hint="cs"/>
          <w:b/>
          <w:bCs/>
          <w:rtl/>
        </w:rPr>
        <w:tab/>
      </w:r>
      <w:r w:rsidRPr="00821337">
        <w:rPr>
          <w:rFonts w:cs="David" w:hint="cs"/>
          <w:b/>
          <w:bCs/>
          <w:rtl/>
        </w:rPr>
        <w:tab/>
      </w:r>
      <w:r w:rsidRPr="00821337">
        <w:rPr>
          <w:rFonts w:cs="David" w:hint="cs"/>
          <w:b/>
          <w:bCs/>
          <w:rtl/>
        </w:rPr>
        <w:tab/>
      </w:r>
      <w:r w:rsidRPr="00821337">
        <w:rPr>
          <w:rFonts w:cs="David" w:hint="cs"/>
          <w:b/>
          <w:bCs/>
          <w:rtl/>
        </w:rPr>
        <w:tab/>
      </w:r>
      <w:r w:rsidRPr="00821337">
        <w:rPr>
          <w:rFonts w:cs="David" w:hint="cs"/>
          <w:b/>
          <w:bCs/>
          <w:rtl/>
        </w:rPr>
        <w:tab/>
      </w:r>
      <w:r w:rsidRPr="00821337">
        <w:rPr>
          <w:rFonts w:cs="David" w:hint="cs"/>
          <w:b/>
          <w:bCs/>
          <w:rtl/>
        </w:rPr>
        <w:tab/>
      </w:r>
      <w:r w:rsidRPr="00821337">
        <w:rPr>
          <w:rFonts w:cs="David"/>
          <w:b/>
          <w:bCs/>
          <w:rtl/>
        </w:rPr>
        <w:tab/>
      </w:r>
      <w:r w:rsidRPr="00821337">
        <w:rPr>
          <w:rFonts w:cs="David" w:hint="cs"/>
          <w:b/>
          <w:bCs/>
          <w:rtl/>
        </w:rPr>
        <w:t xml:space="preserve">         </w:t>
      </w:r>
    </w:p>
    <w:p w14:paraId="1DCF63C2" w14:textId="77777777" w:rsidR="004E578F" w:rsidRPr="00821337" w:rsidRDefault="004E578F" w:rsidP="004E578F">
      <w:pPr>
        <w:bidi/>
        <w:jc w:val="both"/>
        <w:rPr>
          <w:rFonts w:cs="David"/>
          <w:b/>
          <w:bCs/>
          <w:rtl/>
        </w:rPr>
      </w:pPr>
    </w:p>
    <w:p w14:paraId="3832B9A8" w14:textId="77777777" w:rsidR="004E578F" w:rsidRPr="00821337" w:rsidRDefault="004E578F" w:rsidP="004E578F">
      <w:pPr>
        <w:bidi/>
        <w:jc w:val="center"/>
        <w:outlineLvl w:val="0"/>
        <w:rPr>
          <w:rFonts w:cs="David" w:hint="cs"/>
          <w:b/>
          <w:bCs/>
          <w:rtl/>
        </w:rPr>
      </w:pPr>
    </w:p>
    <w:p w14:paraId="0D093402" w14:textId="77777777" w:rsidR="004E578F" w:rsidRPr="00821337" w:rsidRDefault="004E578F" w:rsidP="004E578F">
      <w:pPr>
        <w:bidi/>
        <w:jc w:val="center"/>
        <w:outlineLvl w:val="0"/>
        <w:rPr>
          <w:rFonts w:cs="David" w:hint="cs"/>
          <w:b/>
          <w:bCs/>
          <w:rtl/>
        </w:rPr>
      </w:pPr>
      <w:r w:rsidRPr="00821337">
        <w:rPr>
          <w:rFonts w:cs="David"/>
          <w:b/>
          <w:bCs/>
          <w:rtl/>
        </w:rPr>
        <w:t xml:space="preserve">פרוטוקול מס' </w:t>
      </w:r>
      <w:r w:rsidRPr="00821337">
        <w:rPr>
          <w:rFonts w:cs="David" w:hint="cs"/>
          <w:b/>
          <w:bCs/>
          <w:rtl/>
        </w:rPr>
        <w:t>117</w:t>
      </w:r>
    </w:p>
    <w:p w14:paraId="351CD944" w14:textId="77777777" w:rsidR="004E578F" w:rsidRPr="00821337" w:rsidRDefault="004E578F" w:rsidP="004E578F">
      <w:pPr>
        <w:bidi/>
        <w:jc w:val="center"/>
        <w:outlineLvl w:val="0"/>
        <w:rPr>
          <w:rFonts w:cs="David" w:hint="cs"/>
          <w:b/>
          <w:bCs/>
          <w:rtl/>
        </w:rPr>
      </w:pPr>
      <w:r w:rsidRPr="00821337">
        <w:rPr>
          <w:rFonts w:cs="David"/>
          <w:b/>
          <w:bCs/>
          <w:rtl/>
        </w:rPr>
        <w:t>מישיב</w:t>
      </w:r>
      <w:r w:rsidRPr="00821337">
        <w:rPr>
          <w:rFonts w:cs="David" w:hint="cs"/>
          <w:b/>
          <w:bCs/>
          <w:rtl/>
        </w:rPr>
        <w:t>ת ועדת הכנסת</w:t>
      </w:r>
    </w:p>
    <w:p w14:paraId="2EC7C372" w14:textId="77777777" w:rsidR="004E578F" w:rsidRPr="00821337" w:rsidRDefault="004E578F" w:rsidP="004E578F">
      <w:pPr>
        <w:bidi/>
        <w:jc w:val="center"/>
        <w:outlineLvl w:val="0"/>
        <w:rPr>
          <w:rFonts w:cs="David" w:hint="cs"/>
          <w:b/>
          <w:bCs/>
          <w:u w:val="single"/>
          <w:rtl/>
        </w:rPr>
      </w:pPr>
      <w:r w:rsidRPr="00821337">
        <w:rPr>
          <w:rFonts w:cs="David" w:hint="cs"/>
          <w:b/>
          <w:bCs/>
          <w:u w:val="single"/>
          <w:rtl/>
        </w:rPr>
        <w:t xml:space="preserve">יום ראשון, כ"ג חשוון </w:t>
      </w:r>
      <w:proofErr w:type="spellStart"/>
      <w:r w:rsidRPr="00821337">
        <w:rPr>
          <w:rFonts w:cs="David" w:hint="cs"/>
          <w:b/>
          <w:bCs/>
          <w:u w:val="single"/>
          <w:rtl/>
        </w:rPr>
        <w:t>התשע"א</w:t>
      </w:r>
      <w:proofErr w:type="spellEnd"/>
      <w:r w:rsidRPr="00821337">
        <w:rPr>
          <w:rFonts w:cs="David" w:hint="cs"/>
          <w:b/>
          <w:bCs/>
          <w:u w:val="single"/>
          <w:rtl/>
        </w:rPr>
        <w:t xml:space="preserve"> (31.10.10), שעה: 11:00</w:t>
      </w:r>
    </w:p>
    <w:p w14:paraId="40A1B9AA" w14:textId="77777777" w:rsidR="004E578F" w:rsidRPr="00821337" w:rsidRDefault="004E578F" w:rsidP="004E578F">
      <w:pPr>
        <w:bidi/>
        <w:rPr>
          <w:rFonts w:cs="David"/>
          <w:b/>
          <w:bCs/>
          <w:u w:val="single"/>
          <w:rtl/>
        </w:rPr>
      </w:pPr>
    </w:p>
    <w:p w14:paraId="175C9304" w14:textId="77777777" w:rsidR="004E578F" w:rsidRPr="00821337" w:rsidRDefault="004E578F" w:rsidP="004E578F">
      <w:pPr>
        <w:bidi/>
        <w:rPr>
          <w:rFonts w:cs="David" w:hint="cs"/>
          <w:b/>
          <w:bCs/>
          <w:u w:val="single"/>
          <w:rtl/>
        </w:rPr>
      </w:pPr>
    </w:p>
    <w:p w14:paraId="5580B547" w14:textId="77777777" w:rsidR="004E578F" w:rsidRPr="00821337" w:rsidRDefault="004E578F" w:rsidP="004E578F">
      <w:pPr>
        <w:bidi/>
        <w:rPr>
          <w:rFonts w:cs="David" w:hint="cs"/>
          <w:rtl/>
        </w:rPr>
      </w:pPr>
      <w:r w:rsidRPr="00821337">
        <w:rPr>
          <w:rFonts w:cs="David" w:hint="cs"/>
          <w:b/>
          <w:bCs/>
          <w:u w:val="single"/>
          <w:rtl/>
        </w:rPr>
        <w:t>סדר היום</w:t>
      </w:r>
      <w:r w:rsidRPr="00821337">
        <w:rPr>
          <w:rFonts w:cs="David"/>
          <w:b/>
          <w:bCs/>
          <w:u w:val="single"/>
          <w:rtl/>
        </w:rPr>
        <w:t>:</w:t>
      </w:r>
      <w:r w:rsidRPr="00821337">
        <w:rPr>
          <w:rFonts w:cs="David"/>
          <w:rtl/>
        </w:rPr>
        <w:t xml:space="preserve"> </w:t>
      </w:r>
    </w:p>
    <w:p w14:paraId="45B740CE" w14:textId="77777777" w:rsidR="004E578F" w:rsidRPr="00821337" w:rsidRDefault="004E578F" w:rsidP="004E578F">
      <w:pPr>
        <w:bidi/>
        <w:rPr>
          <w:rFonts w:cs="David" w:hint="cs"/>
          <w:rtl/>
        </w:rPr>
      </w:pPr>
      <w:r w:rsidRPr="00821337">
        <w:rPr>
          <w:rFonts w:cs="David" w:hint="cs"/>
          <w:rtl/>
        </w:rPr>
        <w:t xml:space="preserve">הצעת חוק המדיניות הכלכלית לשנים 2011 ו-2012 (תיקוני חקיקה), </w:t>
      </w:r>
      <w:proofErr w:type="spellStart"/>
      <w:r w:rsidRPr="00821337">
        <w:rPr>
          <w:rFonts w:cs="David" w:hint="cs"/>
          <w:rtl/>
        </w:rPr>
        <w:t>התשע"א</w:t>
      </w:r>
      <w:proofErr w:type="spellEnd"/>
      <w:r w:rsidRPr="00821337">
        <w:rPr>
          <w:rFonts w:cs="David" w:hint="cs"/>
          <w:rtl/>
        </w:rPr>
        <w:t>-2010</w:t>
      </w:r>
    </w:p>
    <w:p w14:paraId="223DFAC6" w14:textId="77777777" w:rsidR="004E578F" w:rsidRPr="00821337" w:rsidRDefault="004E578F" w:rsidP="004E578F">
      <w:pPr>
        <w:bidi/>
        <w:rPr>
          <w:rFonts w:cs="David" w:hint="cs"/>
          <w:rtl/>
        </w:rPr>
      </w:pPr>
      <w:r w:rsidRPr="00821337">
        <w:rPr>
          <w:rFonts w:cs="David" w:hint="cs"/>
          <w:rtl/>
        </w:rPr>
        <w:t xml:space="preserve">(חלוקת הצעת החוק וקביעת ועדות לדיון) </w:t>
      </w:r>
    </w:p>
    <w:p w14:paraId="3ECA52E6" w14:textId="77777777" w:rsidR="004E578F" w:rsidRPr="00821337" w:rsidRDefault="004E578F" w:rsidP="004E578F">
      <w:pPr>
        <w:bidi/>
        <w:jc w:val="center"/>
        <w:rPr>
          <w:rFonts w:cs="David" w:hint="cs"/>
          <w:b/>
          <w:bCs/>
          <w:u w:val="single"/>
          <w:rtl/>
        </w:rPr>
      </w:pPr>
    </w:p>
    <w:p w14:paraId="72DB1AA4" w14:textId="77777777" w:rsidR="004E578F" w:rsidRPr="00821337" w:rsidRDefault="004E578F" w:rsidP="004E578F">
      <w:pPr>
        <w:bidi/>
        <w:jc w:val="both"/>
        <w:rPr>
          <w:rFonts w:cs="David"/>
          <w:b/>
          <w:bCs/>
          <w:rtl/>
        </w:rPr>
      </w:pPr>
    </w:p>
    <w:p w14:paraId="5A9A04A8" w14:textId="77777777" w:rsidR="004E578F" w:rsidRPr="00821337" w:rsidRDefault="004E578F" w:rsidP="004E578F">
      <w:pPr>
        <w:bidi/>
        <w:jc w:val="both"/>
        <w:outlineLvl w:val="0"/>
        <w:rPr>
          <w:rFonts w:cs="David"/>
          <w:b/>
          <w:bCs/>
          <w:u w:val="single"/>
          <w:rtl/>
        </w:rPr>
      </w:pPr>
      <w:r w:rsidRPr="00821337">
        <w:rPr>
          <w:rFonts w:cs="David"/>
          <w:b/>
          <w:bCs/>
          <w:u w:val="single"/>
          <w:rtl/>
        </w:rPr>
        <w:t>נכחו:</w:t>
      </w:r>
    </w:p>
    <w:p w14:paraId="61B17D44" w14:textId="77777777" w:rsidR="004E578F" w:rsidRPr="00821337" w:rsidRDefault="004E578F" w:rsidP="004E578F">
      <w:pPr>
        <w:bidi/>
        <w:jc w:val="both"/>
        <w:outlineLvl w:val="0"/>
        <w:rPr>
          <w:rFonts w:cs="David" w:hint="cs"/>
          <w:rtl/>
        </w:rPr>
      </w:pPr>
      <w:r w:rsidRPr="00821337">
        <w:rPr>
          <w:rFonts w:cs="David"/>
          <w:b/>
          <w:bCs/>
          <w:u w:val="single"/>
          <w:rtl/>
        </w:rPr>
        <w:t>חברי הוועדה</w:t>
      </w:r>
      <w:r w:rsidRPr="00821337">
        <w:rPr>
          <w:rFonts w:cs="David"/>
          <w:rtl/>
        </w:rPr>
        <w:t>:</w:t>
      </w:r>
      <w:r w:rsidRPr="00821337">
        <w:rPr>
          <w:rFonts w:cs="David"/>
          <w:rtl/>
        </w:rPr>
        <w:tab/>
      </w:r>
    </w:p>
    <w:p w14:paraId="711F8A8B" w14:textId="77777777" w:rsidR="004E578F" w:rsidRPr="00821337" w:rsidRDefault="004E578F" w:rsidP="004E578F">
      <w:pPr>
        <w:bidi/>
        <w:jc w:val="both"/>
        <w:outlineLvl w:val="0"/>
        <w:rPr>
          <w:rFonts w:cs="David" w:hint="cs"/>
          <w:rtl/>
        </w:rPr>
      </w:pPr>
      <w:r w:rsidRPr="00821337">
        <w:rPr>
          <w:rFonts w:cs="David" w:hint="cs"/>
          <w:rtl/>
        </w:rPr>
        <w:t xml:space="preserve">יריב </w:t>
      </w:r>
      <w:proofErr w:type="spellStart"/>
      <w:r w:rsidRPr="00821337">
        <w:rPr>
          <w:rFonts w:cs="David" w:hint="cs"/>
          <w:rtl/>
        </w:rPr>
        <w:t>לוין</w:t>
      </w:r>
      <w:proofErr w:type="spellEnd"/>
      <w:r w:rsidRPr="00821337">
        <w:rPr>
          <w:rFonts w:cs="David" w:hint="cs"/>
          <w:rtl/>
        </w:rPr>
        <w:t xml:space="preserve"> </w:t>
      </w:r>
      <w:r w:rsidRPr="00821337">
        <w:rPr>
          <w:rFonts w:cs="David"/>
          <w:rtl/>
        </w:rPr>
        <w:t>–</w:t>
      </w:r>
      <w:r w:rsidRPr="00821337">
        <w:rPr>
          <w:rFonts w:cs="David" w:hint="cs"/>
          <w:rtl/>
        </w:rPr>
        <w:t xml:space="preserve"> היו"ר</w:t>
      </w:r>
    </w:p>
    <w:p w14:paraId="6212E577" w14:textId="77777777" w:rsidR="004E578F" w:rsidRPr="00821337" w:rsidRDefault="004E578F" w:rsidP="004E578F">
      <w:pPr>
        <w:bidi/>
        <w:jc w:val="both"/>
        <w:outlineLvl w:val="0"/>
        <w:rPr>
          <w:rFonts w:cs="David" w:hint="cs"/>
          <w:rtl/>
        </w:rPr>
      </w:pPr>
      <w:r w:rsidRPr="00821337">
        <w:rPr>
          <w:rFonts w:cs="David" w:hint="cs"/>
          <w:rtl/>
        </w:rPr>
        <w:t>רוחמה אברהם-בלילא</w:t>
      </w:r>
    </w:p>
    <w:p w14:paraId="09F9E086" w14:textId="77777777" w:rsidR="004E578F" w:rsidRPr="00821337" w:rsidRDefault="004E578F" w:rsidP="004E578F">
      <w:pPr>
        <w:bidi/>
        <w:jc w:val="both"/>
        <w:outlineLvl w:val="0"/>
        <w:rPr>
          <w:rFonts w:cs="David" w:hint="cs"/>
          <w:rtl/>
        </w:rPr>
      </w:pPr>
      <w:r w:rsidRPr="00821337">
        <w:rPr>
          <w:rFonts w:cs="David" w:hint="cs"/>
          <w:rtl/>
        </w:rPr>
        <w:t>רחל אדטו</w:t>
      </w:r>
    </w:p>
    <w:p w14:paraId="5227236F" w14:textId="77777777" w:rsidR="004E578F" w:rsidRPr="00821337" w:rsidRDefault="004E578F" w:rsidP="004E578F">
      <w:pPr>
        <w:bidi/>
        <w:jc w:val="both"/>
        <w:outlineLvl w:val="0"/>
        <w:rPr>
          <w:rFonts w:cs="David" w:hint="cs"/>
          <w:rtl/>
        </w:rPr>
      </w:pPr>
      <w:r w:rsidRPr="00821337">
        <w:rPr>
          <w:rFonts w:cs="David" w:hint="cs"/>
          <w:rtl/>
        </w:rPr>
        <w:t xml:space="preserve">אורי </w:t>
      </w:r>
      <w:proofErr w:type="spellStart"/>
      <w:r w:rsidRPr="00821337">
        <w:rPr>
          <w:rFonts w:cs="David" w:hint="cs"/>
          <w:rtl/>
        </w:rPr>
        <w:t>אורבך</w:t>
      </w:r>
      <w:proofErr w:type="spellEnd"/>
      <w:r w:rsidRPr="00821337">
        <w:rPr>
          <w:rFonts w:cs="David" w:hint="cs"/>
          <w:rtl/>
        </w:rPr>
        <w:t xml:space="preserve"> </w:t>
      </w:r>
    </w:p>
    <w:p w14:paraId="4287405A" w14:textId="77777777" w:rsidR="004E578F" w:rsidRPr="00821337" w:rsidRDefault="004E578F" w:rsidP="004E578F">
      <w:pPr>
        <w:bidi/>
        <w:jc w:val="both"/>
        <w:outlineLvl w:val="0"/>
        <w:rPr>
          <w:rFonts w:cs="David" w:hint="cs"/>
          <w:rtl/>
        </w:rPr>
      </w:pPr>
      <w:r w:rsidRPr="00821337">
        <w:rPr>
          <w:rFonts w:cs="David" w:hint="cs"/>
          <w:rtl/>
        </w:rPr>
        <w:t>חיים אורון</w:t>
      </w:r>
    </w:p>
    <w:p w14:paraId="59BC8D2B" w14:textId="77777777" w:rsidR="004E578F" w:rsidRPr="00821337" w:rsidRDefault="004E578F" w:rsidP="004E578F">
      <w:pPr>
        <w:bidi/>
        <w:jc w:val="both"/>
        <w:outlineLvl w:val="0"/>
        <w:rPr>
          <w:rFonts w:cs="David" w:hint="cs"/>
          <w:rtl/>
        </w:rPr>
      </w:pPr>
      <w:r w:rsidRPr="00821337">
        <w:rPr>
          <w:rFonts w:cs="David" w:hint="cs"/>
          <w:rtl/>
        </w:rPr>
        <w:t xml:space="preserve">זאב </w:t>
      </w:r>
      <w:proofErr w:type="spellStart"/>
      <w:r w:rsidRPr="00821337">
        <w:rPr>
          <w:rFonts w:cs="David" w:hint="cs"/>
          <w:rtl/>
        </w:rPr>
        <w:t>אלקין</w:t>
      </w:r>
      <w:proofErr w:type="spellEnd"/>
    </w:p>
    <w:p w14:paraId="3180879C" w14:textId="77777777" w:rsidR="004E578F" w:rsidRPr="00821337" w:rsidRDefault="004E578F" w:rsidP="004E578F">
      <w:pPr>
        <w:bidi/>
        <w:jc w:val="both"/>
        <w:outlineLvl w:val="0"/>
        <w:rPr>
          <w:rFonts w:cs="David" w:hint="cs"/>
          <w:rtl/>
        </w:rPr>
      </w:pPr>
      <w:r w:rsidRPr="00821337">
        <w:rPr>
          <w:rFonts w:cs="David" w:hint="cs"/>
          <w:rtl/>
        </w:rPr>
        <w:t>אחמד טיבי</w:t>
      </w:r>
    </w:p>
    <w:p w14:paraId="2ADF2F1C" w14:textId="77777777" w:rsidR="004E578F" w:rsidRPr="00821337" w:rsidRDefault="004E578F" w:rsidP="004E578F">
      <w:pPr>
        <w:bidi/>
        <w:jc w:val="both"/>
        <w:outlineLvl w:val="0"/>
        <w:rPr>
          <w:rFonts w:cs="David" w:hint="cs"/>
          <w:rtl/>
        </w:rPr>
      </w:pPr>
      <w:r w:rsidRPr="00821337">
        <w:rPr>
          <w:rFonts w:cs="David" w:hint="cs"/>
          <w:rtl/>
        </w:rPr>
        <w:t>אברהם מיכאלי</w:t>
      </w:r>
    </w:p>
    <w:p w14:paraId="4F1F0AEE" w14:textId="77777777" w:rsidR="004E578F" w:rsidRPr="00821337" w:rsidRDefault="004E578F" w:rsidP="004E578F">
      <w:pPr>
        <w:bidi/>
        <w:jc w:val="both"/>
        <w:outlineLvl w:val="0"/>
        <w:rPr>
          <w:rFonts w:cs="David" w:hint="cs"/>
          <w:rtl/>
        </w:rPr>
      </w:pPr>
      <w:smartTag w:uri="urn:schemas-microsoft-com:office:smarttags" w:element="PersonName">
        <w:r w:rsidRPr="00821337">
          <w:rPr>
            <w:rFonts w:cs="David" w:hint="cs"/>
            <w:rtl/>
          </w:rPr>
          <w:t>אלכס מילר</w:t>
        </w:r>
      </w:smartTag>
    </w:p>
    <w:p w14:paraId="74F32A6B" w14:textId="77777777" w:rsidR="004E578F" w:rsidRPr="00821337" w:rsidRDefault="004E578F" w:rsidP="004E578F">
      <w:pPr>
        <w:bidi/>
        <w:jc w:val="both"/>
        <w:outlineLvl w:val="0"/>
        <w:rPr>
          <w:rFonts w:cs="David" w:hint="cs"/>
          <w:rtl/>
        </w:rPr>
      </w:pPr>
      <w:r w:rsidRPr="00821337">
        <w:rPr>
          <w:rFonts w:cs="David" w:hint="cs"/>
          <w:rtl/>
        </w:rPr>
        <w:t>כרמל שאמה</w:t>
      </w:r>
    </w:p>
    <w:p w14:paraId="2FAF4288" w14:textId="77777777" w:rsidR="004E578F" w:rsidRPr="00821337" w:rsidRDefault="004E578F" w:rsidP="004E578F">
      <w:pPr>
        <w:bidi/>
        <w:jc w:val="both"/>
        <w:outlineLvl w:val="0"/>
        <w:rPr>
          <w:rFonts w:cs="David" w:hint="cs"/>
          <w:rtl/>
        </w:rPr>
      </w:pPr>
      <w:r w:rsidRPr="00821337">
        <w:rPr>
          <w:rFonts w:cs="David" w:hint="cs"/>
          <w:rtl/>
        </w:rPr>
        <w:t>נחמן שי</w:t>
      </w:r>
    </w:p>
    <w:p w14:paraId="71983864" w14:textId="77777777" w:rsidR="004E578F" w:rsidRPr="00821337" w:rsidRDefault="004E578F" w:rsidP="004E578F">
      <w:pPr>
        <w:bidi/>
        <w:jc w:val="both"/>
        <w:outlineLvl w:val="0"/>
        <w:rPr>
          <w:rFonts w:cs="David" w:hint="cs"/>
          <w:rtl/>
        </w:rPr>
      </w:pPr>
    </w:p>
    <w:p w14:paraId="77B83E20" w14:textId="77777777" w:rsidR="004E578F" w:rsidRPr="00821337" w:rsidRDefault="004E578F" w:rsidP="004E578F">
      <w:pPr>
        <w:bidi/>
        <w:jc w:val="both"/>
        <w:outlineLvl w:val="0"/>
        <w:rPr>
          <w:rFonts w:cs="David" w:hint="cs"/>
          <w:rtl/>
        </w:rPr>
      </w:pPr>
    </w:p>
    <w:p w14:paraId="72343DBE" w14:textId="77777777" w:rsidR="004E578F" w:rsidRPr="00821337" w:rsidRDefault="004E578F" w:rsidP="004E578F">
      <w:pPr>
        <w:bidi/>
        <w:jc w:val="both"/>
        <w:outlineLvl w:val="0"/>
        <w:rPr>
          <w:rFonts w:cs="David" w:hint="cs"/>
          <w:rtl/>
        </w:rPr>
      </w:pPr>
      <w:r w:rsidRPr="00821337">
        <w:rPr>
          <w:rFonts w:cs="David"/>
          <w:b/>
          <w:bCs/>
          <w:u w:val="single"/>
          <w:rtl/>
        </w:rPr>
        <w:t>מוזמנים</w:t>
      </w:r>
      <w:r w:rsidRPr="00821337">
        <w:rPr>
          <w:rFonts w:cs="David"/>
          <w:rtl/>
        </w:rPr>
        <w:t>:</w:t>
      </w:r>
    </w:p>
    <w:p w14:paraId="5931A66C" w14:textId="77777777" w:rsidR="004E578F" w:rsidRPr="00821337" w:rsidRDefault="004E578F" w:rsidP="004E578F">
      <w:pPr>
        <w:bidi/>
        <w:jc w:val="both"/>
        <w:outlineLvl w:val="0"/>
        <w:rPr>
          <w:rFonts w:cs="David" w:hint="cs"/>
          <w:rtl/>
        </w:rPr>
      </w:pPr>
      <w:r w:rsidRPr="00821337">
        <w:rPr>
          <w:rFonts w:cs="David" w:hint="cs"/>
          <w:rtl/>
        </w:rPr>
        <w:t>יצחק כהן, סגן שר האוצר</w:t>
      </w:r>
    </w:p>
    <w:p w14:paraId="60CA5593" w14:textId="77777777" w:rsidR="004E578F" w:rsidRPr="00821337" w:rsidRDefault="004E578F" w:rsidP="004E578F">
      <w:pPr>
        <w:bidi/>
        <w:jc w:val="both"/>
        <w:outlineLvl w:val="0"/>
        <w:rPr>
          <w:rFonts w:cs="David" w:hint="cs"/>
          <w:rtl/>
        </w:rPr>
      </w:pPr>
    </w:p>
    <w:p w14:paraId="4D41C829" w14:textId="77777777" w:rsidR="004E578F" w:rsidRPr="00821337" w:rsidRDefault="004E578F" w:rsidP="004E578F">
      <w:pPr>
        <w:bidi/>
        <w:jc w:val="both"/>
        <w:outlineLvl w:val="0"/>
        <w:rPr>
          <w:rFonts w:cs="David" w:hint="cs"/>
          <w:rtl/>
        </w:rPr>
      </w:pPr>
      <w:r w:rsidRPr="00821337">
        <w:rPr>
          <w:rFonts w:cs="David" w:hint="cs"/>
          <w:rtl/>
        </w:rPr>
        <w:t>יואל בריס, יועץ משפטי, משרד האוצר</w:t>
      </w:r>
    </w:p>
    <w:p w14:paraId="6FA8ABFA" w14:textId="77777777" w:rsidR="004E578F" w:rsidRPr="00821337" w:rsidRDefault="004E578F" w:rsidP="004E578F">
      <w:pPr>
        <w:bidi/>
        <w:jc w:val="both"/>
        <w:outlineLvl w:val="0"/>
        <w:rPr>
          <w:rFonts w:cs="David" w:hint="cs"/>
          <w:rtl/>
        </w:rPr>
      </w:pPr>
      <w:r w:rsidRPr="00821337">
        <w:rPr>
          <w:rFonts w:cs="David" w:hint="cs"/>
          <w:rtl/>
        </w:rPr>
        <w:t xml:space="preserve">עו"ד אסי </w:t>
      </w:r>
      <w:proofErr w:type="spellStart"/>
      <w:r w:rsidRPr="00821337">
        <w:rPr>
          <w:rFonts w:cs="David" w:hint="cs"/>
          <w:rtl/>
        </w:rPr>
        <w:t>מסינג</w:t>
      </w:r>
      <w:proofErr w:type="spellEnd"/>
      <w:r w:rsidRPr="00821337">
        <w:rPr>
          <w:rFonts w:cs="David" w:hint="cs"/>
          <w:rtl/>
        </w:rPr>
        <w:t>, ייעוץ משפטי, באוצר</w:t>
      </w:r>
    </w:p>
    <w:p w14:paraId="34DA82EB" w14:textId="77777777" w:rsidR="004E578F" w:rsidRPr="00821337" w:rsidRDefault="004E578F" w:rsidP="004E578F">
      <w:pPr>
        <w:bidi/>
        <w:jc w:val="both"/>
        <w:outlineLvl w:val="0"/>
        <w:rPr>
          <w:rFonts w:cs="David" w:hint="cs"/>
          <w:rtl/>
        </w:rPr>
      </w:pPr>
      <w:r w:rsidRPr="00821337">
        <w:rPr>
          <w:rFonts w:cs="David" w:hint="cs"/>
          <w:rtl/>
        </w:rPr>
        <w:t>איל אפשטיין, סגן הממונה על התקציבים, משרד האוצר</w:t>
      </w:r>
    </w:p>
    <w:p w14:paraId="3DDD36D5" w14:textId="77777777" w:rsidR="004E578F" w:rsidRDefault="004E578F" w:rsidP="004E578F">
      <w:pPr>
        <w:bidi/>
        <w:jc w:val="both"/>
        <w:outlineLvl w:val="0"/>
        <w:rPr>
          <w:rFonts w:cs="David" w:hint="cs"/>
          <w:rtl/>
        </w:rPr>
      </w:pPr>
      <w:r w:rsidRPr="00821337">
        <w:rPr>
          <w:rFonts w:cs="David" w:hint="cs"/>
          <w:rtl/>
        </w:rPr>
        <w:t xml:space="preserve">אוהד </w:t>
      </w:r>
      <w:proofErr w:type="spellStart"/>
      <w:r w:rsidRPr="00821337">
        <w:rPr>
          <w:rFonts w:cs="David" w:hint="cs"/>
          <w:rtl/>
        </w:rPr>
        <w:t>רייפל</w:t>
      </w:r>
      <w:proofErr w:type="spellEnd"/>
      <w:r w:rsidRPr="00821337">
        <w:rPr>
          <w:rFonts w:cs="David" w:hint="cs"/>
          <w:rtl/>
        </w:rPr>
        <w:t>, אגף התקציבים, משרד האוצר</w:t>
      </w:r>
    </w:p>
    <w:p w14:paraId="6A8D4B77" w14:textId="77777777" w:rsidR="004E578F" w:rsidRDefault="004E578F" w:rsidP="004E578F">
      <w:pPr>
        <w:bidi/>
        <w:jc w:val="both"/>
        <w:outlineLvl w:val="0"/>
        <w:rPr>
          <w:rFonts w:cs="David" w:hint="cs"/>
          <w:rtl/>
        </w:rPr>
      </w:pPr>
      <w:r>
        <w:rPr>
          <w:rFonts w:cs="David" w:hint="cs"/>
          <w:rtl/>
        </w:rPr>
        <w:t>רותם פלג, אגף התקציבים, משרד האוצר</w:t>
      </w:r>
    </w:p>
    <w:p w14:paraId="4994F603" w14:textId="77777777" w:rsidR="004E578F" w:rsidRPr="00821337" w:rsidRDefault="004E578F" w:rsidP="004E578F">
      <w:pPr>
        <w:bidi/>
        <w:jc w:val="both"/>
        <w:outlineLvl w:val="0"/>
        <w:rPr>
          <w:rFonts w:cs="David" w:hint="cs"/>
          <w:rtl/>
        </w:rPr>
      </w:pPr>
      <w:r>
        <w:rPr>
          <w:rFonts w:cs="David" w:hint="cs"/>
          <w:rtl/>
        </w:rPr>
        <w:t>רותם רהב, אגף התקציבים, משרד האוצר</w:t>
      </w:r>
    </w:p>
    <w:p w14:paraId="72AEAC80" w14:textId="77777777" w:rsidR="004E578F" w:rsidRPr="00821337" w:rsidRDefault="004E578F" w:rsidP="004E578F">
      <w:pPr>
        <w:bidi/>
        <w:jc w:val="both"/>
        <w:outlineLvl w:val="0"/>
        <w:rPr>
          <w:rFonts w:cs="David" w:hint="cs"/>
          <w:rtl/>
        </w:rPr>
      </w:pPr>
    </w:p>
    <w:p w14:paraId="321C9B6B" w14:textId="77777777" w:rsidR="004E578F" w:rsidRPr="00821337" w:rsidRDefault="004E578F" w:rsidP="004E578F">
      <w:pPr>
        <w:bidi/>
        <w:jc w:val="both"/>
        <w:outlineLvl w:val="0"/>
        <w:rPr>
          <w:rFonts w:cs="David" w:hint="cs"/>
          <w:rtl/>
        </w:rPr>
      </w:pPr>
      <w:r w:rsidRPr="00821337">
        <w:rPr>
          <w:rFonts w:cs="David" w:hint="cs"/>
          <w:rtl/>
        </w:rPr>
        <w:t xml:space="preserve">עו"ד מאיר </w:t>
      </w:r>
      <w:proofErr w:type="spellStart"/>
      <w:r w:rsidRPr="00821337">
        <w:rPr>
          <w:rFonts w:cs="David" w:hint="cs"/>
          <w:rtl/>
        </w:rPr>
        <w:t>אסרף</w:t>
      </w:r>
      <w:proofErr w:type="spellEnd"/>
      <w:r w:rsidRPr="00821337">
        <w:rPr>
          <w:rFonts w:cs="David" w:hint="cs"/>
          <w:rtl/>
        </w:rPr>
        <w:t>, בא כוח נציגות העובדים, הרשות לשיקום האסיר</w:t>
      </w:r>
    </w:p>
    <w:p w14:paraId="0E832786" w14:textId="77777777" w:rsidR="004E578F" w:rsidRPr="00821337" w:rsidRDefault="004E578F" w:rsidP="004E578F">
      <w:pPr>
        <w:bidi/>
        <w:jc w:val="both"/>
        <w:outlineLvl w:val="0"/>
        <w:rPr>
          <w:rFonts w:cs="David" w:hint="cs"/>
          <w:rtl/>
        </w:rPr>
      </w:pPr>
      <w:r w:rsidRPr="00821337">
        <w:rPr>
          <w:rFonts w:cs="David" w:hint="cs"/>
          <w:rtl/>
        </w:rPr>
        <w:t xml:space="preserve">עו"ד יוסי אשכנזי, </w:t>
      </w:r>
      <w:proofErr w:type="spellStart"/>
      <w:r w:rsidRPr="00821337">
        <w:rPr>
          <w:rFonts w:cs="David" w:hint="cs"/>
          <w:rtl/>
        </w:rPr>
        <w:t>סניגור</w:t>
      </w:r>
      <w:proofErr w:type="spellEnd"/>
      <w:r w:rsidRPr="00821337">
        <w:rPr>
          <w:rFonts w:cs="David" w:hint="cs"/>
          <w:rtl/>
        </w:rPr>
        <w:t xml:space="preserve"> פרטי</w:t>
      </w:r>
    </w:p>
    <w:p w14:paraId="588FF660" w14:textId="77777777" w:rsidR="004E578F" w:rsidRPr="00821337" w:rsidRDefault="004E578F" w:rsidP="004E578F">
      <w:pPr>
        <w:bidi/>
        <w:jc w:val="both"/>
        <w:outlineLvl w:val="0"/>
        <w:rPr>
          <w:rFonts w:cs="David" w:hint="cs"/>
          <w:rtl/>
        </w:rPr>
      </w:pPr>
    </w:p>
    <w:p w14:paraId="25EBB1A5" w14:textId="77777777" w:rsidR="004E578F" w:rsidRPr="00821337" w:rsidRDefault="004E578F" w:rsidP="004E578F">
      <w:pPr>
        <w:bidi/>
        <w:jc w:val="both"/>
        <w:outlineLvl w:val="0"/>
        <w:rPr>
          <w:rFonts w:cs="David" w:hint="cs"/>
          <w:rtl/>
        </w:rPr>
      </w:pPr>
      <w:smartTag w:uri="urn:schemas-microsoft-com:office:smarttags" w:element="PersonName">
        <w:r w:rsidRPr="00821337">
          <w:rPr>
            <w:rFonts w:cs="David" w:hint="cs"/>
            <w:rtl/>
          </w:rPr>
          <w:t xml:space="preserve">ירדנה </w:t>
        </w:r>
        <w:proofErr w:type="spellStart"/>
        <w:r w:rsidRPr="00821337">
          <w:rPr>
            <w:rFonts w:cs="David" w:hint="cs"/>
            <w:rtl/>
          </w:rPr>
          <w:t>מלר</w:t>
        </w:r>
        <w:proofErr w:type="spellEnd"/>
        <w:r w:rsidRPr="00821337">
          <w:rPr>
            <w:rFonts w:cs="David" w:hint="cs"/>
            <w:rtl/>
          </w:rPr>
          <w:t>-הורוביץ</w:t>
        </w:r>
      </w:smartTag>
      <w:r w:rsidRPr="00821337">
        <w:rPr>
          <w:rFonts w:cs="David" w:hint="cs"/>
          <w:rtl/>
        </w:rPr>
        <w:t>, מזכירת הכנסת</w:t>
      </w:r>
    </w:p>
    <w:p w14:paraId="5E0AC894" w14:textId="77777777" w:rsidR="004E578F" w:rsidRPr="00821337" w:rsidRDefault="004E578F" w:rsidP="004E578F">
      <w:pPr>
        <w:bidi/>
        <w:jc w:val="both"/>
        <w:outlineLvl w:val="0"/>
        <w:rPr>
          <w:rFonts w:cs="David" w:hint="cs"/>
          <w:rtl/>
        </w:rPr>
      </w:pPr>
    </w:p>
    <w:p w14:paraId="5EBDB419" w14:textId="77777777" w:rsidR="004E578F" w:rsidRPr="00821337" w:rsidRDefault="004E578F" w:rsidP="004E578F">
      <w:pPr>
        <w:bidi/>
        <w:jc w:val="both"/>
        <w:outlineLvl w:val="0"/>
        <w:rPr>
          <w:rFonts w:cs="David" w:hint="cs"/>
          <w:rtl/>
        </w:rPr>
      </w:pPr>
    </w:p>
    <w:p w14:paraId="2EB31739" w14:textId="77777777" w:rsidR="004E578F" w:rsidRPr="00821337" w:rsidRDefault="004E578F" w:rsidP="004E578F">
      <w:pPr>
        <w:bidi/>
        <w:jc w:val="both"/>
        <w:outlineLvl w:val="0"/>
        <w:rPr>
          <w:rFonts w:cs="David" w:hint="cs"/>
          <w:b/>
          <w:bCs/>
          <w:rtl/>
        </w:rPr>
      </w:pPr>
      <w:r w:rsidRPr="00821337">
        <w:rPr>
          <w:rFonts w:cs="David" w:hint="cs"/>
          <w:b/>
          <w:bCs/>
          <w:u w:val="single"/>
          <w:rtl/>
        </w:rPr>
        <w:t>ייעוץ משפטי:</w:t>
      </w:r>
    </w:p>
    <w:p w14:paraId="278EAE04" w14:textId="77777777" w:rsidR="004E578F" w:rsidRPr="00821337" w:rsidRDefault="004E578F" w:rsidP="004E578F">
      <w:pPr>
        <w:bidi/>
        <w:jc w:val="both"/>
        <w:outlineLvl w:val="0"/>
        <w:rPr>
          <w:rFonts w:cs="David" w:hint="cs"/>
          <w:rtl/>
        </w:rPr>
      </w:pPr>
      <w:r w:rsidRPr="00821337">
        <w:rPr>
          <w:rFonts w:cs="David" w:hint="cs"/>
          <w:rtl/>
        </w:rPr>
        <w:t>איל ינון, יועץ משפטי לכנסת</w:t>
      </w:r>
    </w:p>
    <w:p w14:paraId="27B68DCC" w14:textId="77777777" w:rsidR="004E578F" w:rsidRPr="00821337" w:rsidRDefault="004E578F" w:rsidP="004E578F">
      <w:pPr>
        <w:bidi/>
        <w:jc w:val="both"/>
        <w:outlineLvl w:val="0"/>
        <w:rPr>
          <w:rFonts w:cs="David" w:hint="cs"/>
          <w:b/>
          <w:bCs/>
          <w:rtl/>
        </w:rPr>
      </w:pPr>
      <w:r w:rsidRPr="00821337">
        <w:rPr>
          <w:rFonts w:cs="David" w:hint="cs"/>
          <w:rtl/>
        </w:rPr>
        <w:t>ארבל אסטרחן</w:t>
      </w:r>
      <w:r w:rsidRPr="00821337">
        <w:rPr>
          <w:rFonts w:cs="David" w:hint="cs"/>
          <w:b/>
          <w:bCs/>
          <w:rtl/>
        </w:rPr>
        <w:t xml:space="preserve">, </w:t>
      </w:r>
      <w:r w:rsidRPr="00821337">
        <w:rPr>
          <w:rFonts w:cs="David" w:hint="cs"/>
          <w:rtl/>
        </w:rPr>
        <w:t>יועצת משפטית לוועדה</w:t>
      </w:r>
    </w:p>
    <w:p w14:paraId="216A8362" w14:textId="77777777" w:rsidR="004E578F" w:rsidRPr="00821337" w:rsidRDefault="004E578F" w:rsidP="004E578F">
      <w:pPr>
        <w:bidi/>
        <w:jc w:val="both"/>
        <w:outlineLvl w:val="0"/>
        <w:rPr>
          <w:rFonts w:cs="David" w:hint="cs"/>
          <w:b/>
          <w:bCs/>
          <w:rtl/>
        </w:rPr>
      </w:pPr>
    </w:p>
    <w:p w14:paraId="0E3F09E4" w14:textId="77777777" w:rsidR="004E578F" w:rsidRPr="00821337" w:rsidRDefault="004E578F" w:rsidP="004E578F">
      <w:pPr>
        <w:bidi/>
        <w:jc w:val="both"/>
        <w:outlineLvl w:val="0"/>
        <w:rPr>
          <w:rFonts w:cs="David" w:hint="cs"/>
          <w:b/>
          <w:bCs/>
          <w:rtl/>
        </w:rPr>
      </w:pPr>
    </w:p>
    <w:p w14:paraId="236B27A7" w14:textId="77777777" w:rsidR="004E578F" w:rsidRPr="00821337" w:rsidRDefault="004E578F" w:rsidP="004E578F">
      <w:pPr>
        <w:bidi/>
        <w:jc w:val="both"/>
        <w:outlineLvl w:val="0"/>
        <w:rPr>
          <w:rFonts w:cs="David" w:hint="cs"/>
          <w:rtl/>
        </w:rPr>
      </w:pPr>
      <w:r w:rsidRPr="00821337">
        <w:rPr>
          <w:rFonts w:cs="David"/>
          <w:b/>
          <w:bCs/>
          <w:u w:val="single"/>
          <w:rtl/>
        </w:rPr>
        <w:t>מנהלת הוועדה</w:t>
      </w:r>
      <w:r w:rsidRPr="00821337">
        <w:rPr>
          <w:rFonts w:cs="David"/>
          <w:rtl/>
        </w:rPr>
        <w:t>:</w:t>
      </w:r>
    </w:p>
    <w:p w14:paraId="60DCF181" w14:textId="77777777" w:rsidR="004E578F" w:rsidRPr="00821337" w:rsidRDefault="004E578F" w:rsidP="004E578F">
      <w:pPr>
        <w:bidi/>
        <w:jc w:val="both"/>
        <w:outlineLvl w:val="0"/>
        <w:rPr>
          <w:rFonts w:cs="David" w:hint="cs"/>
          <w:rtl/>
        </w:rPr>
      </w:pPr>
      <w:r w:rsidRPr="00821337">
        <w:rPr>
          <w:rFonts w:cs="David" w:hint="cs"/>
          <w:rtl/>
        </w:rPr>
        <w:t>אתי בן-יוסף</w:t>
      </w:r>
    </w:p>
    <w:p w14:paraId="1729D8C7" w14:textId="77777777" w:rsidR="004E578F" w:rsidRPr="00821337" w:rsidRDefault="004E578F" w:rsidP="004E578F">
      <w:pPr>
        <w:bidi/>
        <w:jc w:val="both"/>
        <w:rPr>
          <w:rFonts w:cs="David" w:hint="cs"/>
          <w:b/>
          <w:bCs/>
          <w:u w:val="single"/>
          <w:rtl/>
        </w:rPr>
      </w:pPr>
    </w:p>
    <w:p w14:paraId="3B6E07E2" w14:textId="77777777" w:rsidR="004E578F" w:rsidRPr="00821337" w:rsidRDefault="004E578F" w:rsidP="004E578F">
      <w:pPr>
        <w:bidi/>
        <w:jc w:val="both"/>
        <w:rPr>
          <w:rFonts w:cs="David" w:hint="cs"/>
          <w:b/>
          <w:bCs/>
          <w:u w:val="single"/>
          <w:rtl/>
        </w:rPr>
      </w:pPr>
    </w:p>
    <w:p w14:paraId="07314EC8" w14:textId="77777777" w:rsidR="004E578F" w:rsidRPr="00821337" w:rsidRDefault="004E578F" w:rsidP="004E578F">
      <w:pPr>
        <w:bidi/>
        <w:jc w:val="both"/>
        <w:outlineLvl w:val="0"/>
        <w:rPr>
          <w:rFonts w:cs="David" w:hint="cs"/>
          <w:rtl/>
        </w:rPr>
      </w:pPr>
      <w:r w:rsidRPr="00821337">
        <w:rPr>
          <w:rFonts w:cs="David" w:hint="cs"/>
          <w:b/>
          <w:bCs/>
          <w:u w:val="single"/>
          <w:rtl/>
        </w:rPr>
        <w:t xml:space="preserve">רשמות </w:t>
      </w:r>
      <w:proofErr w:type="spellStart"/>
      <w:r w:rsidRPr="00821337">
        <w:rPr>
          <w:rFonts w:cs="David" w:hint="cs"/>
          <w:b/>
          <w:bCs/>
          <w:u w:val="single"/>
          <w:rtl/>
        </w:rPr>
        <w:t>פרלמנטריות</w:t>
      </w:r>
      <w:proofErr w:type="spellEnd"/>
      <w:r w:rsidRPr="00821337">
        <w:rPr>
          <w:rFonts w:cs="David"/>
          <w:rtl/>
        </w:rPr>
        <w:t>:</w:t>
      </w:r>
      <w:r w:rsidRPr="00821337">
        <w:rPr>
          <w:rFonts w:cs="David"/>
          <w:rtl/>
        </w:rPr>
        <w:tab/>
      </w:r>
    </w:p>
    <w:p w14:paraId="09A814CB" w14:textId="77777777" w:rsidR="004E578F" w:rsidRPr="00821337" w:rsidRDefault="004E578F" w:rsidP="004E578F">
      <w:pPr>
        <w:bidi/>
        <w:jc w:val="both"/>
        <w:outlineLvl w:val="0"/>
        <w:rPr>
          <w:rFonts w:cs="David" w:hint="cs"/>
          <w:rtl/>
        </w:rPr>
      </w:pPr>
      <w:smartTag w:uri="urn:schemas-microsoft-com:office:smarttags" w:element="PersonName">
        <w:r w:rsidRPr="00821337">
          <w:rPr>
            <w:rFonts w:cs="David" w:hint="cs"/>
            <w:rtl/>
          </w:rPr>
          <w:t>דרורה רשף</w:t>
        </w:r>
      </w:smartTag>
    </w:p>
    <w:p w14:paraId="103263D3" w14:textId="77777777" w:rsidR="004E578F" w:rsidRPr="00821337" w:rsidRDefault="004E578F" w:rsidP="004E578F">
      <w:pPr>
        <w:bidi/>
        <w:jc w:val="both"/>
        <w:outlineLvl w:val="0"/>
        <w:rPr>
          <w:rFonts w:cs="David" w:hint="cs"/>
          <w:rtl/>
        </w:rPr>
      </w:pPr>
      <w:r w:rsidRPr="00821337">
        <w:rPr>
          <w:rFonts w:cs="David" w:hint="cs"/>
          <w:rtl/>
        </w:rPr>
        <w:t>שלומית כהן</w:t>
      </w:r>
    </w:p>
    <w:p w14:paraId="782C5257" w14:textId="77777777" w:rsidR="004E578F" w:rsidRPr="00821337" w:rsidRDefault="004E578F" w:rsidP="004E578F">
      <w:pPr>
        <w:bidi/>
        <w:jc w:val="both"/>
        <w:outlineLvl w:val="0"/>
        <w:rPr>
          <w:rFonts w:cs="David" w:hint="cs"/>
          <w:rtl/>
        </w:rPr>
      </w:pPr>
      <w:r w:rsidRPr="00821337">
        <w:rPr>
          <w:rFonts w:cs="David" w:hint="cs"/>
          <w:rtl/>
        </w:rPr>
        <w:t>יפעת שפרכר</w:t>
      </w:r>
    </w:p>
    <w:p w14:paraId="575FD8C0" w14:textId="77777777" w:rsidR="004E578F" w:rsidRPr="00821337" w:rsidRDefault="004E578F" w:rsidP="004E578F">
      <w:pPr>
        <w:keepNext/>
        <w:bidi/>
        <w:jc w:val="both"/>
        <w:rPr>
          <w:rFonts w:cs="David" w:hint="cs"/>
          <w:rtl/>
        </w:rPr>
      </w:pPr>
      <w:r w:rsidRPr="00821337">
        <w:rPr>
          <w:rFonts w:cs="David"/>
          <w:rtl/>
        </w:rPr>
        <w:br w:type="page"/>
      </w:r>
    </w:p>
    <w:p w14:paraId="130B356A" w14:textId="77777777" w:rsidR="004E578F" w:rsidRPr="00821337" w:rsidRDefault="004E578F" w:rsidP="004E578F">
      <w:pPr>
        <w:keepNext/>
        <w:bidi/>
        <w:jc w:val="center"/>
        <w:rPr>
          <w:rFonts w:cs="David" w:hint="cs"/>
          <w:b/>
          <w:bCs/>
          <w:rtl/>
        </w:rPr>
      </w:pPr>
    </w:p>
    <w:p w14:paraId="300CDA0F" w14:textId="77777777" w:rsidR="004E578F" w:rsidRPr="00821337" w:rsidRDefault="004E578F" w:rsidP="004E578F">
      <w:pPr>
        <w:keepNext/>
        <w:bidi/>
        <w:jc w:val="center"/>
        <w:rPr>
          <w:rFonts w:cs="David" w:hint="cs"/>
          <w:b/>
          <w:bCs/>
          <w:rtl/>
        </w:rPr>
      </w:pPr>
    </w:p>
    <w:p w14:paraId="78162DEA" w14:textId="77777777" w:rsidR="004E578F" w:rsidRPr="00821337" w:rsidRDefault="004E578F" w:rsidP="004E578F">
      <w:pPr>
        <w:keepNext/>
        <w:bidi/>
        <w:jc w:val="center"/>
        <w:rPr>
          <w:rFonts w:cs="David" w:hint="cs"/>
          <w:b/>
          <w:bCs/>
          <w:rtl/>
        </w:rPr>
      </w:pPr>
      <w:r w:rsidRPr="00821337">
        <w:rPr>
          <w:rFonts w:cs="David" w:hint="cs"/>
          <w:b/>
          <w:bCs/>
          <w:rtl/>
        </w:rPr>
        <w:t xml:space="preserve">הצעת חוק המדיניות הכלכלית לשנים 2011 ו-2012 (תיקוני חקיקה), </w:t>
      </w:r>
      <w:proofErr w:type="spellStart"/>
      <w:r w:rsidRPr="00821337">
        <w:rPr>
          <w:rFonts w:cs="David" w:hint="cs"/>
          <w:b/>
          <w:bCs/>
          <w:rtl/>
        </w:rPr>
        <w:t>התשע"א</w:t>
      </w:r>
      <w:proofErr w:type="spellEnd"/>
      <w:r w:rsidRPr="00821337">
        <w:rPr>
          <w:rFonts w:cs="David" w:hint="cs"/>
          <w:b/>
          <w:bCs/>
          <w:rtl/>
        </w:rPr>
        <w:t>-2010</w:t>
      </w:r>
    </w:p>
    <w:p w14:paraId="05EC5A41" w14:textId="77777777" w:rsidR="004E578F" w:rsidRPr="00821337" w:rsidRDefault="004E578F" w:rsidP="004E578F">
      <w:pPr>
        <w:keepNext/>
        <w:bidi/>
        <w:jc w:val="center"/>
        <w:rPr>
          <w:rFonts w:cs="David" w:hint="cs"/>
          <w:b/>
          <w:bCs/>
          <w:u w:val="single"/>
          <w:rtl/>
        </w:rPr>
      </w:pPr>
      <w:r w:rsidRPr="00821337">
        <w:rPr>
          <w:rFonts w:cs="David" w:hint="cs"/>
          <w:b/>
          <w:bCs/>
          <w:u w:val="single"/>
          <w:rtl/>
        </w:rPr>
        <w:t>(חלוקת הצעת החוק וקביעת ועדות לדיון)</w:t>
      </w:r>
    </w:p>
    <w:p w14:paraId="574F26FC" w14:textId="77777777" w:rsidR="004E578F" w:rsidRPr="00821337" w:rsidRDefault="004E578F" w:rsidP="004E578F">
      <w:pPr>
        <w:keepNext/>
        <w:bidi/>
        <w:jc w:val="center"/>
        <w:rPr>
          <w:rFonts w:cs="David" w:hint="cs"/>
          <w:b/>
          <w:bCs/>
          <w:u w:val="single"/>
          <w:rtl/>
        </w:rPr>
      </w:pPr>
    </w:p>
    <w:p w14:paraId="1297744E" w14:textId="77777777" w:rsidR="004E578F" w:rsidRPr="00821337" w:rsidRDefault="004E578F" w:rsidP="004E578F">
      <w:pPr>
        <w:keepNext/>
        <w:bidi/>
        <w:jc w:val="center"/>
        <w:rPr>
          <w:rFonts w:cs="David" w:hint="cs"/>
          <w:b/>
          <w:bCs/>
          <w:u w:val="single"/>
          <w:rtl/>
        </w:rPr>
      </w:pPr>
    </w:p>
    <w:p w14:paraId="5755973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9982D99" w14:textId="77777777" w:rsidR="004E578F" w:rsidRPr="00821337" w:rsidRDefault="004E578F" w:rsidP="004E578F">
      <w:pPr>
        <w:keepNext/>
        <w:bidi/>
        <w:jc w:val="both"/>
        <w:rPr>
          <w:rFonts w:cs="David" w:hint="cs"/>
          <w:b/>
          <w:bCs/>
          <w:u w:val="single"/>
          <w:rtl/>
        </w:rPr>
      </w:pPr>
    </w:p>
    <w:p w14:paraId="2E19F4AA" w14:textId="77777777" w:rsidR="004E578F" w:rsidRPr="00821337" w:rsidRDefault="004E578F" w:rsidP="004E578F">
      <w:pPr>
        <w:keepNext/>
        <w:bidi/>
        <w:jc w:val="both"/>
        <w:rPr>
          <w:rFonts w:cs="David" w:hint="cs"/>
          <w:rtl/>
        </w:rPr>
      </w:pPr>
      <w:r w:rsidRPr="00821337">
        <w:rPr>
          <w:rFonts w:cs="David" w:hint="cs"/>
          <w:rtl/>
        </w:rPr>
        <w:t xml:space="preserve"> </w:t>
      </w:r>
      <w:r w:rsidRPr="00821337">
        <w:rPr>
          <w:rFonts w:cs="David" w:hint="cs"/>
          <w:rtl/>
        </w:rPr>
        <w:tab/>
        <w:t xml:space="preserve">בוקר טוב </w:t>
      </w:r>
      <w:r w:rsidRPr="00821337">
        <w:rPr>
          <w:rFonts w:cs="David"/>
          <w:rtl/>
        </w:rPr>
        <w:t>–</w:t>
      </w:r>
      <w:r w:rsidRPr="00821337">
        <w:rPr>
          <w:rFonts w:cs="David" w:hint="cs"/>
          <w:rtl/>
        </w:rPr>
        <w:t xml:space="preserve"> צהרים טובים </w:t>
      </w:r>
      <w:r w:rsidRPr="00821337">
        <w:rPr>
          <w:rFonts w:cs="David"/>
          <w:rtl/>
        </w:rPr>
        <w:t>–</w:t>
      </w:r>
      <w:r w:rsidRPr="00821337">
        <w:rPr>
          <w:rFonts w:cs="David" w:hint="cs"/>
          <w:rtl/>
        </w:rPr>
        <w:t xml:space="preserve"> בבקשה לשבת. על סדר היום הצעת חוק המדיניות הכלכלית לשנים 2011-2012, תיקוני חקיקה, </w:t>
      </w:r>
      <w:proofErr w:type="spellStart"/>
      <w:r w:rsidRPr="00821337">
        <w:rPr>
          <w:rFonts w:cs="David" w:hint="cs"/>
          <w:rtl/>
        </w:rPr>
        <w:t>התשע"א</w:t>
      </w:r>
      <w:proofErr w:type="spellEnd"/>
      <w:r w:rsidRPr="00821337">
        <w:rPr>
          <w:rFonts w:cs="David" w:hint="cs"/>
          <w:rtl/>
        </w:rPr>
        <w:t xml:space="preserve">-2010. חלוקת הצעת החוק וקביעת ועדות לדיון </w:t>
      </w:r>
      <w:r w:rsidRPr="00821337">
        <w:rPr>
          <w:rFonts w:cs="David"/>
          <w:rtl/>
        </w:rPr>
        <w:t>–</w:t>
      </w:r>
      <w:r w:rsidRPr="00821337">
        <w:rPr>
          <w:rFonts w:cs="David" w:hint="cs"/>
          <w:rtl/>
        </w:rPr>
        <w:t xml:space="preserve"> מה שידוע בשמו העממי והישן: חוק ההסדרים. </w:t>
      </w:r>
    </w:p>
    <w:p w14:paraId="34CBEC6F" w14:textId="77777777" w:rsidR="004E578F" w:rsidRPr="00821337" w:rsidRDefault="004E578F" w:rsidP="004E578F">
      <w:pPr>
        <w:keepNext/>
        <w:bidi/>
        <w:jc w:val="both"/>
        <w:rPr>
          <w:rFonts w:cs="David" w:hint="cs"/>
          <w:rtl/>
        </w:rPr>
      </w:pPr>
    </w:p>
    <w:p w14:paraId="0E3A2D87" w14:textId="77777777" w:rsidR="004E578F" w:rsidRPr="00821337" w:rsidRDefault="004E578F" w:rsidP="004E578F">
      <w:pPr>
        <w:keepNext/>
        <w:bidi/>
        <w:jc w:val="both"/>
        <w:rPr>
          <w:rFonts w:cs="David" w:hint="cs"/>
          <w:rtl/>
        </w:rPr>
      </w:pPr>
      <w:r w:rsidRPr="00821337">
        <w:rPr>
          <w:rFonts w:cs="David" w:hint="cs"/>
          <w:rtl/>
        </w:rPr>
        <w:tab/>
        <w:t xml:space="preserve">נמצא אתנו כבוד סגן שר האוצר, ביקשתי, עד כמה שניתן שהוא ישתתף בישיבה וייצג את עמדת משרד האוצר כפי שאני חושב שנכון שיהיה, ואני מודה לך שהסכמת להגיע. וכמובן, ילוו אותנו בכל מהלך הדיון הזה, היועץ המשפטי של הכנסת איל ינון והיועצת המשפטית של הוועדה, ארבל אסטרחן, שיאירו את עינינו ככל </w:t>
      </w:r>
      <w:proofErr w:type="spellStart"/>
      <w:r w:rsidRPr="00821337">
        <w:rPr>
          <w:rFonts w:cs="David" w:hint="cs"/>
          <w:rtl/>
        </w:rPr>
        <w:t>שידרש</w:t>
      </w:r>
      <w:proofErr w:type="spellEnd"/>
      <w:r w:rsidRPr="00821337">
        <w:rPr>
          <w:rFonts w:cs="David" w:hint="cs"/>
          <w:rtl/>
        </w:rPr>
        <w:t xml:space="preserve">, גם מעבר למסמך שהופץ לחברי הוועדה באשר לעמדתם ביחס לפרקים השונים של הצעת החוק. </w:t>
      </w:r>
    </w:p>
    <w:p w14:paraId="68F1474B" w14:textId="77777777" w:rsidR="004E578F" w:rsidRPr="00821337" w:rsidRDefault="004E578F" w:rsidP="004E578F">
      <w:pPr>
        <w:keepNext/>
        <w:bidi/>
        <w:jc w:val="both"/>
        <w:rPr>
          <w:rFonts w:cs="David" w:hint="cs"/>
          <w:rtl/>
        </w:rPr>
      </w:pPr>
    </w:p>
    <w:p w14:paraId="0B48EB61" w14:textId="77777777" w:rsidR="004E578F" w:rsidRPr="00821337" w:rsidRDefault="004E578F" w:rsidP="004E578F">
      <w:pPr>
        <w:keepNext/>
        <w:bidi/>
        <w:jc w:val="both"/>
        <w:rPr>
          <w:rFonts w:cs="David" w:hint="cs"/>
          <w:rtl/>
        </w:rPr>
      </w:pPr>
      <w:r w:rsidRPr="00821337">
        <w:rPr>
          <w:rFonts w:cs="David" w:hint="cs"/>
          <w:rtl/>
        </w:rPr>
        <w:tab/>
        <w:t xml:space="preserve">אני מבקש, ברשותכם, כמה הערות מקדמיות. קודם כל אני מבקש להבהיר, שבניגוד למה שנעשה, למיטב זכרוני, בפעם הקודמת, כאשר נעשתה הצבעה פרק </w:t>
      </w:r>
      <w:proofErr w:type="spellStart"/>
      <w:r w:rsidRPr="00821337">
        <w:rPr>
          <w:rFonts w:cs="David" w:hint="cs"/>
          <w:rtl/>
        </w:rPr>
        <w:t>פרק</w:t>
      </w:r>
      <w:proofErr w:type="spellEnd"/>
      <w:r w:rsidRPr="00821337">
        <w:rPr>
          <w:rFonts w:cs="David" w:hint="cs"/>
          <w:rtl/>
        </w:rPr>
        <w:t xml:space="preserve">, אני מתכוון בשלב הזה לקיים את הדיון מבלי שנקבעו שעה ומועד להצבעה, והדבר הזה נובע משתי סיבות. הסיבה הראשונה היא שלמרות שלגבי רובם המוחלט של הפרקים, למעשה כמעט כולם, לפחות בין מרכיבי הקואליציה ישנה הסכמה לגבי ניתובם ולגבי השאלה אם הם נשארים כחלק מהחוק או לא, אני סבור שנכון לקיים את ההצבעה רק כשיש תמונה כוללת, מלאה, ביחס לכל המרכיבים של החוק, והתמונה הזו </w:t>
      </w:r>
      <w:r w:rsidRPr="00821337">
        <w:rPr>
          <w:rFonts w:cs="David"/>
          <w:rtl/>
        </w:rPr>
        <w:t>–</w:t>
      </w:r>
      <w:r w:rsidRPr="00821337">
        <w:rPr>
          <w:rFonts w:cs="David" w:hint="cs"/>
          <w:rtl/>
        </w:rPr>
        <w:t xml:space="preserve"> חבר הכנסת אורון, טיפה סבלנות. אני באמצע המשפט. עוד לא סיימתי את המשפט, אולי - - -</w:t>
      </w:r>
    </w:p>
    <w:p w14:paraId="077AA7A2" w14:textId="77777777" w:rsidR="004E578F" w:rsidRPr="00821337" w:rsidRDefault="004E578F" w:rsidP="004E578F">
      <w:pPr>
        <w:keepNext/>
        <w:bidi/>
        <w:jc w:val="both"/>
        <w:rPr>
          <w:rFonts w:cs="David" w:hint="cs"/>
          <w:rtl/>
        </w:rPr>
      </w:pPr>
    </w:p>
    <w:p w14:paraId="077D9898"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7853AF2B" w14:textId="77777777" w:rsidR="004E578F" w:rsidRPr="00821337" w:rsidRDefault="004E578F" w:rsidP="004E578F">
      <w:pPr>
        <w:bidi/>
        <w:jc w:val="both"/>
        <w:rPr>
          <w:rFonts w:cs="David" w:hint="cs"/>
          <w:u w:val="single"/>
          <w:rtl/>
        </w:rPr>
      </w:pPr>
    </w:p>
    <w:p w14:paraId="3D740E6A" w14:textId="77777777" w:rsidR="004E578F" w:rsidRPr="00821337" w:rsidRDefault="004E578F" w:rsidP="004E578F">
      <w:pPr>
        <w:keepNext/>
        <w:bidi/>
        <w:jc w:val="both"/>
        <w:rPr>
          <w:rFonts w:cs="David" w:hint="cs"/>
          <w:rtl/>
        </w:rPr>
      </w:pPr>
      <w:r w:rsidRPr="00821337">
        <w:rPr>
          <w:rFonts w:cs="David" w:hint="cs"/>
          <w:rtl/>
        </w:rPr>
        <w:tab/>
        <w:t>רק ביקשתי רשות דיבור, מה קרה?</w:t>
      </w:r>
      <w:r>
        <w:rPr>
          <w:rFonts w:cs="David" w:hint="cs"/>
          <w:rtl/>
        </w:rPr>
        <w:t xml:space="preserve"> </w:t>
      </w:r>
      <w:r w:rsidRPr="00821337">
        <w:rPr>
          <w:rFonts w:cs="David" w:hint="cs"/>
          <w:rtl/>
        </w:rPr>
        <w:t>אתה משדר לחץ מ</w:t>
      </w:r>
      <w:r>
        <w:rPr>
          <w:rFonts w:cs="David" w:hint="cs"/>
          <w:rtl/>
        </w:rPr>
        <w:t>ה</w:t>
      </w:r>
      <w:r w:rsidRPr="00821337">
        <w:rPr>
          <w:rFonts w:cs="David" w:hint="cs"/>
          <w:rtl/>
        </w:rPr>
        <w:t xml:space="preserve">התחלה. זה לא טוב. </w:t>
      </w:r>
    </w:p>
    <w:p w14:paraId="2859D3D9" w14:textId="77777777" w:rsidR="004E578F" w:rsidRPr="00821337" w:rsidRDefault="004E578F" w:rsidP="004E578F">
      <w:pPr>
        <w:keepNext/>
        <w:bidi/>
        <w:jc w:val="both"/>
        <w:rPr>
          <w:rFonts w:cs="David" w:hint="cs"/>
          <w:rtl/>
        </w:rPr>
      </w:pPr>
    </w:p>
    <w:p w14:paraId="1920EF6C"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F8DAF91" w14:textId="77777777" w:rsidR="004E578F" w:rsidRPr="00821337" w:rsidRDefault="004E578F" w:rsidP="004E578F">
      <w:pPr>
        <w:keepNext/>
        <w:bidi/>
        <w:jc w:val="both"/>
        <w:rPr>
          <w:rFonts w:cs="David" w:hint="cs"/>
          <w:rtl/>
        </w:rPr>
      </w:pPr>
    </w:p>
    <w:p w14:paraId="19952365" w14:textId="77777777" w:rsidR="004E578F" w:rsidRPr="00821337" w:rsidRDefault="004E578F" w:rsidP="004E578F">
      <w:pPr>
        <w:keepNext/>
        <w:bidi/>
        <w:jc w:val="both"/>
        <w:rPr>
          <w:rFonts w:cs="David" w:hint="cs"/>
          <w:rtl/>
        </w:rPr>
      </w:pPr>
      <w:r w:rsidRPr="00821337">
        <w:rPr>
          <w:rFonts w:cs="David" w:hint="cs"/>
          <w:rtl/>
        </w:rPr>
        <w:tab/>
        <w:t xml:space="preserve">רגע, אני אתן לך. אבל תקשיב. </w:t>
      </w:r>
    </w:p>
    <w:p w14:paraId="097BABBE" w14:textId="77777777" w:rsidR="004E578F" w:rsidRPr="00821337" w:rsidRDefault="004E578F" w:rsidP="004E578F">
      <w:pPr>
        <w:keepNext/>
        <w:bidi/>
        <w:jc w:val="both"/>
        <w:rPr>
          <w:rFonts w:cs="David" w:hint="cs"/>
          <w:rtl/>
        </w:rPr>
      </w:pPr>
    </w:p>
    <w:p w14:paraId="68784787"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95CE606" w14:textId="77777777" w:rsidR="004E578F" w:rsidRPr="00821337" w:rsidRDefault="004E578F" w:rsidP="004E578F">
      <w:pPr>
        <w:keepNext/>
        <w:bidi/>
        <w:jc w:val="both"/>
        <w:rPr>
          <w:rFonts w:cs="David" w:hint="cs"/>
          <w:rtl/>
        </w:rPr>
      </w:pPr>
    </w:p>
    <w:p w14:paraId="2BF1682C" w14:textId="77777777" w:rsidR="004E578F" w:rsidRPr="00821337" w:rsidRDefault="004E578F" w:rsidP="004E578F">
      <w:pPr>
        <w:keepNext/>
        <w:bidi/>
        <w:jc w:val="both"/>
        <w:rPr>
          <w:rFonts w:cs="David" w:hint="cs"/>
          <w:rtl/>
        </w:rPr>
      </w:pPr>
      <w:r w:rsidRPr="00821337">
        <w:rPr>
          <w:rFonts w:cs="David" w:hint="cs"/>
          <w:rtl/>
        </w:rPr>
        <w:tab/>
        <w:t>אני מקשיב מצוין.</w:t>
      </w:r>
    </w:p>
    <w:p w14:paraId="67361A5A" w14:textId="77777777" w:rsidR="004E578F" w:rsidRPr="00821337" w:rsidRDefault="004E578F" w:rsidP="004E578F">
      <w:pPr>
        <w:keepNext/>
        <w:bidi/>
        <w:jc w:val="both"/>
        <w:rPr>
          <w:rFonts w:cs="David" w:hint="cs"/>
          <w:rtl/>
        </w:rPr>
      </w:pPr>
    </w:p>
    <w:p w14:paraId="219DDBA5"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0000077" w14:textId="77777777" w:rsidR="004E578F" w:rsidRPr="00821337" w:rsidRDefault="004E578F" w:rsidP="004E578F">
      <w:pPr>
        <w:keepNext/>
        <w:bidi/>
        <w:jc w:val="both"/>
        <w:rPr>
          <w:rFonts w:cs="David" w:hint="cs"/>
          <w:rtl/>
        </w:rPr>
      </w:pPr>
    </w:p>
    <w:p w14:paraId="5B1E9F8F" w14:textId="77777777" w:rsidR="004E578F" w:rsidRPr="00821337" w:rsidRDefault="004E578F" w:rsidP="004E578F">
      <w:pPr>
        <w:keepNext/>
        <w:bidi/>
        <w:jc w:val="both"/>
        <w:rPr>
          <w:rFonts w:cs="David" w:hint="cs"/>
          <w:rtl/>
        </w:rPr>
      </w:pPr>
      <w:r w:rsidRPr="00821337">
        <w:rPr>
          <w:rFonts w:cs="David" w:hint="cs"/>
          <w:rtl/>
        </w:rPr>
        <w:tab/>
        <w:t xml:space="preserve">תודה. יכול להיות שמה שאתה רוצה לומר, יתייתר. תן לי רגע לסיים. </w:t>
      </w:r>
    </w:p>
    <w:p w14:paraId="40DC11FB" w14:textId="77777777" w:rsidR="004E578F" w:rsidRPr="00821337" w:rsidRDefault="004E578F" w:rsidP="004E578F">
      <w:pPr>
        <w:keepNext/>
        <w:bidi/>
        <w:jc w:val="both"/>
        <w:rPr>
          <w:rFonts w:cs="David" w:hint="cs"/>
          <w:rtl/>
        </w:rPr>
      </w:pPr>
    </w:p>
    <w:p w14:paraId="55AAACA3"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0FADDCFB" w14:textId="77777777" w:rsidR="004E578F" w:rsidRPr="00821337" w:rsidRDefault="004E578F" w:rsidP="004E578F">
      <w:pPr>
        <w:keepNext/>
        <w:bidi/>
        <w:jc w:val="both"/>
        <w:rPr>
          <w:rFonts w:cs="David" w:hint="cs"/>
          <w:rtl/>
        </w:rPr>
      </w:pPr>
    </w:p>
    <w:p w14:paraId="1C035503" w14:textId="77777777" w:rsidR="004E578F" w:rsidRPr="00821337" w:rsidRDefault="004E578F" w:rsidP="004E578F">
      <w:pPr>
        <w:keepNext/>
        <w:bidi/>
        <w:jc w:val="both"/>
        <w:rPr>
          <w:rFonts w:cs="David" w:hint="cs"/>
          <w:rtl/>
        </w:rPr>
      </w:pPr>
      <w:r w:rsidRPr="00821337">
        <w:rPr>
          <w:rFonts w:cs="David" w:hint="cs"/>
          <w:rtl/>
        </w:rPr>
        <w:tab/>
        <w:t>יכול להיות. אז אני אבקש לא לדבר.</w:t>
      </w:r>
    </w:p>
    <w:p w14:paraId="46E12709" w14:textId="77777777" w:rsidR="004E578F" w:rsidRPr="00821337" w:rsidRDefault="004E578F" w:rsidP="004E578F">
      <w:pPr>
        <w:keepNext/>
        <w:bidi/>
        <w:jc w:val="both"/>
        <w:rPr>
          <w:rFonts w:cs="David" w:hint="cs"/>
          <w:rtl/>
        </w:rPr>
      </w:pPr>
    </w:p>
    <w:p w14:paraId="46A36108"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4CE44CE" w14:textId="77777777" w:rsidR="004E578F" w:rsidRPr="00821337" w:rsidRDefault="004E578F" w:rsidP="004E578F">
      <w:pPr>
        <w:keepNext/>
        <w:bidi/>
        <w:jc w:val="both"/>
        <w:rPr>
          <w:rFonts w:cs="David" w:hint="cs"/>
          <w:rtl/>
        </w:rPr>
      </w:pPr>
    </w:p>
    <w:p w14:paraId="78323E97" w14:textId="77777777" w:rsidR="004E578F" w:rsidRPr="00821337" w:rsidRDefault="004E578F" w:rsidP="004E578F">
      <w:pPr>
        <w:keepNext/>
        <w:bidi/>
        <w:jc w:val="both"/>
        <w:rPr>
          <w:rFonts w:cs="David" w:hint="cs"/>
          <w:rtl/>
        </w:rPr>
      </w:pPr>
      <w:r w:rsidRPr="00821337">
        <w:rPr>
          <w:rFonts w:cs="David" w:hint="cs"/>
          <w:rtl/>
        </w:rPr>
        <w:tab/>
        <w:t xml:space="preserve">אני סבור שלא נכון, ובעיני גם לא יהיה נכון מבחינת חברי הוועדה, לקיים הצבעה על כל מרכיב בנפרד, מבלי שישנה תמונה כוללת, מבלי שאפשר לראות את חלוקת הדברים, לא רק ברמה העניינית, אלא גם ברמת העומס בין הוועדות, ומהסיבה הזאת סברתי שזה יהיה נכון יותר לקיים הצבעה על המכלול כולו, כמובן, כל פרק בנפרד, אבל מתוך ראיה כוללת של כל התמונה. </w:t>
      </w:r>
    </w:p>
    <w:p w14:paraId="3A982A0E" w14:textId="77777777" w:rsidR="004E578F" w:rsidRPr="00821337" w:rsidRDefault="004E578F" w:rsidP="004E578F">
      <w:pPr>
        <w:keepNext/>
        <w:bidi/>
        <w:jc w:val="both"/>
        <w:rPr>
          <w:rFonts w:cs="David" w:hint="cs"/>
          <w:rtl/>
        </w:rPr>
      </w:pPr>
    </w:p>
    <w:p w14:paraId="7A923705" w14:textId="77777777" w:rsidR="004E578F" w:rsidRPr="00821337" w:rsidRDefault="004E578F" w:rsidP="004E578F">
      <w:pPr>
        <w:keepNext/>
        <w:bidi/>
        <w:jc w:val="both"/>
        <w:rPr>
          <w:rFonts w:cs="David" w:hint="cs"/>
          <w:rtl/>
        </w:rPr>
      </w:pPr>
      <w:r w:rsidRPr="00821337">
        <w:rPr>
          <w:rFonts w:cs="David" w:hint="cs"/>
          <w:rtl/>
        </w:rPr>
        <w:tab/>
        <w:t>בי"ת, ובעיני לא פחות חשוב - - -</w:t>
      </w:r>
    </w:p>
    <w:p w14:paraId="5655B626" w14:textId="77777777" w:rsidR="004E578F" w:rsidRPr="00821337" w:rsidRDefault="004E578F" w:rsidP="004E578F">
      <w:pPr>
        <w:keepNext/>
        <w:bidi/>
        <w:jc w:val="both"/>
        <w:rPr>
          <w:rFonts w:cs="David" w:hint="cs"/>
          <w:rtl/>
        </w:rPr>
      </w:pPr>
    </w:p>
    <w:p w14:paraId="3139A90C" w14:textId="77777777" w:rsidR="004E578F" w:rsidRPr="00821337" w:rsidRDefault="004E578F" w:rsidP="004E578F">
      <w:pPr>
        <w:keepLines/>
        <w:bidi/>
        <w:jc w:val="both"/>
        <w:rPr>
          <w:rFonts w:cs="David" w:hint="cs"/>
          <w:u w:val="single"/>
          <w:rtl/>
        </w:rPr>
      </w:pPr>
      <w:r w:rsidRPr="00821337">
        <w:rPr>
          <w:rFonts w:cs="David" w:hint="cs"/>
          <w:u w:val="single"/>
          <w:rtl/>
        </w:rPr>
        <w:t>רוחמה אברהם-בלילא:</w:t>
      </w:r>
    </w:p>
    <w:p w14:paraId="0C16F1A7" w14:textId="77777777" w:rsidR="004E578F" w:rsidRPr="00821337" w:rsidRDefault="004E578F" w:rsidP="004E578F">
      <w:pPr>
        <w:keepLines/>
        <w:bidi/>
        <w:jc w:val="both"/>
        <w:rPr>
          <w:rFonts w:cs="David" w:hint="cs"/>
          <w:u w:val="single"/>
          <w:rtl/>
        </w:rPr>
      </w:pPr>
    </w:p>
    <w:p w14:paraId="6741414C" w14:textId="77777777" w:rsidR="004E578F" w:rsidRPr="00821337" w:rsidRDefault="004E578F" w:rsidP="004E578F">
      <w:pPr>
        <w:keepLines/>
        <w:bidi/>
        <w:jc w:val="both"/>
        <w:rPr>
          <w:rFonts w:cs="David" w:hint="cs"/>
          <w:rtl/>
        </w:rPr>
      </w:pPr>
      <w:r w:rsidRPr="00821337">
        <w:rPr>
          <w:rFonts w:cs="David" w:hint="cs"/>
          <w:rtl/>
        </w:rPr>
        <w:lastRenderedPageBreak/>
        <w:tab/>
        <w:t xml:space="preserve">תסביר את המשפט הזה </w:t>
      </w:r>
      <w:r w:rsidRPr="00821337">
        <w:rPr>
          <w:rFonts w:cs="David"/>
          <w:rtl/>
        </w:rPr>
        <w:t>–</w:t>
      </w:r>
      <w:r w:rsidRPr="00821337">
        <w:rPr>
          <w:rFonts w:cs="David" w:hint="cs"/>
          <w:rtl/>
        </w:rPr>
        <w:t xml:space="preserve"> ראיה כוללת של כל התמונה. זאת אומרת: ברמה הטכנית אנחנו דנים סעיף </w:t>
      </w:r>
      <w:proofErr w:type="spellStart"/>
      <w:r w:rsidRPr="00821337">
        <w:rPr>
          <w:rFonts w:cs="David" w:hint="cs"/>
          <w:rtl/>
        </w:rPr>
        <w:t>סעיף</w:t>
      </w:r>
      <w:proofErr w:type="spellEnd"/>
      <w:r w:rsidRPr="00821337">
        <w:rPr>
          <w:rFonts w:cs="David" w:hint="cs"/>
          <w:rtl/>
        </w:rPr>
        <w:t>?</w:t>
      </w:r>
    </w:p>
    <w:p w14:paraId="4D72F233" w14:textId="77777777" w:rsidR="004E578F" w:rsidRPr="00821337" w:rsidRDefault="004E578F" w:rsidP="004E578F">
      <w:pPr>
        <w:bidi/>
        <w:jc w:val="both"/>
        <w:rPr>
          <w:rFonts w:cs="David" w:hint="cs"/>
          <w:rtl/>
        </w:rPr>
      </w:pPr>
    </w:p>
    <w:p w14:paraId="4DC27674"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8471782" w14:textId="77777777" w:rsidR="004E578F" w:rsidRPr="00821337" w:rsidRDefault="004E578F" w:rsidP="004E578F">
      <w:pPr>
        <w:bidi/>
        <w:jc w:val="both"/>
        <w:rPr>
          <w:rFonts w:cs="David" w:hint="cs"/>
          <w:rtl/>
        </w:rPr>
      </w:pPr>
    </w:p>
    <w:p w14:paraId="1A5DA820" w14:textId="77777777" w:rsidR="004E578F" w:rsidRPr="00821337" w:rsidRDefault="004E578F" w:rsidP="004E578F">
      <w:pPr>
        <w:bidi/>
        <w:jc w:val="both"/>
        <w:rPr>
          <w:rFonts w:cs="David" w:hint="cs"/>
          <w:rtl/>
        </w:rPr>
      </w:pPr>
      <w:r w:rsidRPr="00821337">
        <w:rPr>
          <w:rFonts w:cs="David" w:hint="cs"/>
          <w:rtl/>
        </w:rPr>
        <w:tab/>
        <w:t>נכון.</w:t>
      </w:r>
    </w:p>
    <w:p w14:paraId="16079B8F" w14:textId="77777777" w:rsidR="004E578F" w:rsidRPr="00821337" w:rsidRDefault="004E578F" w:rsidP="004E578F">
      <w:pPr>
        <w:bidi/>
        <w:jc w:val="both"/>
        <w:rPr>
          <w:rFonts w:cs="David" w:hint="cs"/>
          <w:rtl/>
        </w:rPr>
      </w:pPr>
    </w:p>
    <w:p w14:paraId="3CE77ED0"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17F8BE71" w14:textId="77777777" w:rsidR="004E578F" w:rsidRPr="00821337" w:rsidRDefault="004E578F" w:rsidP="004E578F">
      <w:pPr>
        <w:bidi/>
        <w:jc w:val="both"/>
        <w:rPr>
          <w:rFonts w:cs="David" w:hint="cs"/>
          <w:rtl/>
        </w:rPr>
      </w:pPr>
    </w:p>
    <w:p w14:paraId="3CAEB677" w14:textId="77777777" w:rsidR="004E578F" w:rsidRPr="00821337" w:rsidRDefault="004E578F" w:rsidP="004E578F">
      <w:pPr>
        <w:bidi/>
        <w:jc w:val="both"/>
        <w:rPr>
          <w:rFonts w:cs="David" w:hint="cs"/>
          <w:rtl/>
        </w:rPr>
      </w:pPr>
      <w:r w:rsidRPr="00821337">
        <w:rPr>
          <w:rFonts w:cs="David" w:hint="cs"/>
          <w:rtl/>
        </w:rPr>
        <w:tab/>
        <w:t xml:space="preserve">ואחרי שאנחנו דנים סעיף </w:t>
      </w:r>
      <w:proofErr w:type="spellStart"/>
      <w:r w:rsidRPr="00821337">
        <w:rPr>
          <w:rFonts w:cs="David" w:hint="cs"/>
          <w:rtl/>
        </w:rPr>
        <w:t>סעיף</w:t>
      </w:r>
      <w:proofErr w:type="spellEnd"/>
      <w:r w:rsidRPr="00821337">
        <w:rPr>
          <w:rFonts w:cs="David" w:hint="cs"/>
          <w:rtl/>
        </w:rPr>
        <w:t xml:space="preserve">, אנחנו מצביעים סעיף </w:t>
      </w:r>
      <w:proofErr w:type="spellStart"/>
      <w:r w:rsidRPr="00821337">
        <w:rPr>
          <w:rFonts w:cs="David" w:hint="cs"/>
          <w:rtl/>
        </w:rPr>
        <w:t>סעיף</w:t>
      </w:r>
      <w:proofErr w:type="spellEnd"/>
      <w:r w:rsidRPr="00821337">
        <w:rPr>
          <w:rFonts w:cs="David" w:hint="cs"/>
          <w:rtl/>
        </w:rPr>
        <w:t>?</w:t>
      </w:r>
    </w:p>
    <w:p w14:paraId="159ABCAA" w14:textId="77777777" w:rsidR="004E578F" w:rsidRPr="00821337" w:rsidRDefault="004E578F" w:rsidP="004E578F">
      <w:pPr>
        <w:bidi/>
        <w:jc w:val="both"/>
        <w:rPr>
          <w:rFonts w:cs="David" w:hint="cs"/>
          <w:rtl/>
        </w:rPr>
      </w:pPr>
    </w:p>
    <w:p w14:paraId="6C447988"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9F743F4" w14:textId="77777777" w:rsidR="004E578F" w:rsidRPr="00821337" w:rsidRDefault="004E578F" w:rsidP="004E578F">
      <w:pPr>
        <w:bidi/>
        <w:jc w:val="both"/>
        <w:rPr>
          <w:rFonts w:cs="David" w:hint="cs"/>
          <w:rtl/>
        </w:rPr>
      </w:pPr>
    </w:p>
    <w:p w14:paraId="3DF6B0B2" w14:textId="77777777" w:rsidR="004E578F" w:rsidRPr="00821337" w:rsidRDefault="004E578F" w:rsidP="004E578F">
      <w:pPr>
        <w:bidi/>
        <w:jc w:val="both"/>
        <w:rPr>
          <w:rFonts w:cs="David" w:hint="cs"/>
          <w:rtl/>
        </w:rPr>
      </w:pPr>
      <w:r w:rsidRPr="00821337">
        <w:rPr>
          <w:rFonts w:cs="David" w:hint="cs"/>
          <w:rtl/>
        </w:rPr>
        <w:tab/>
        <w:t xml:space="preserve">לא, אנחנו נצביע </w:t>
      </w:r>
      <w:r w:rsidRPr="00821337">
        <w:rPr>
          <w:rFonts w:cs="David"/>
          <w:rtl/>
        </w:rPr>
        <w:t>–</w:t>
      </w:r>
      <w:r w:rsidRPr="00821337">
        <w:rPr>
          <w:rFonts w:cs="David" w:hint="cs"/>
          <w:rtl/>
        </w:rPr>
        <w:t xml:space="preserve"> אחרי שנסיים את הדיון </w:t>
      </w:r>
      <w:r w:rsidRPr="00821337">
        <w:rPr>
          <w:rFonts w:cs="David"/>
          <w:rtl/>
        </w:rPr>
        <w:t>–</w:t>
      </w:r>
      <w:r w:rsidRPr="00821337">
        <w:rPr>
          <w:rFonts w:cs="David" w:hint="cs"/>
          <w:rtl/>
        </w:rPr>
        <w:t xml:space="preserve"> על כל סעיף בנפרד.</w:t>
      </w:r>
    </w:p>
    <w:p w14:paraId="3BE57A53" w14:textId="77777777" w:rsidR="004E578F" w:rsidRPr="00821337" w:rsidRDefault="004E578F" w:rsidP="004E578F">
      <w:pPr>
        <w:bidi/>
        <w:jc w:val="both"/>
        <w:rPr>
          <w:rFonts w:cs="David" w:hint="cs"/>
          <w:rtl/>
        </w:rPr>
      </w:pPr>
    </w:p>
    <w:p w14:paraId="6D929DF0"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CC1ED96" w14:textId="77777777" w:rsidR="004E578F" w:rsidRPr="00821337" w:rsidRDefault="004E578F" w:rsidP="004E578F">
      <w:pPr>
        <w:bidi/>
        <w:jc w:val="both"/>
        <w:rPr>
          <w:rFonts w:cs="David" w:hint="cs"/>
          <w:rtl/>
        </w:rPr>
      </w:pPr>
    </w:p>
    <w:p w14:paraId="26C44E76" w14:textId="77777777" w:rsidR="004E578F" w:rsidRPr="00821337" w:rsidRDefault="004E578F" w:rsidP="004E578F">
      <w:pPr>
        <w:bidi/>
        <w:jc w:val="both"/>
        <w:rPr>
          <w:rFonts w:cs="David" w:hint="cs"/>
          <w:rtl/>
        </w:rPr>
      </w:pPr>
      <w:r w:rsidRPr="00821337">
        <w:rPr>
          <w:rFonts w:cs="David" w:hint="cs"/>
          <w:rtl/>
        </w:rPr>
        <w:tab/>
        <w:t>מה זה נסיים את הדיון?</w:t>
      </w:r>
    </w:p>
    <w:p w14:paraId="5402DCD5" w14:textId="77777777" w:rsidR="004E578F" w:rsidRPr="00821337" w:rsidRDefault="004E578F" w:rsidP="004E578F">
      <w:pPr>
        <w:bidi/>
        <w:jc w:val="both"/>
        <w:rPr>
          <w:rFonts w:cs="David" w:hint="cs"/>
          <w:rtl/>
        </w:rPr>
      </w:pPr>
    </w:p>
    <w:p w14:paraId="0CDEBAAA"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7ABB2B8" w14:textId="77777777" w:rsidR="004E578F" w:rsidRPr="00821337" w:rsidRDefault="004E578F" w:rsidP="004E578F">
      <w:pPr>
        <w:bidi/>
        <w:jc w:val="both"/>
        <w:rPr>
          <w:rFonts w:cs="David" w:hint="cs"/>
          <w:rtl/>
        </w:rPr>
      </w:pPr>
    </w:p>
    <w:p w14:paraId="70F42810" w14:textId="77777777" w:rsidR="004E578F" w:rsidRPr="00821337" w:rsidRDefault="004E578F" w:rsidP="004E578F">
      <w:pPr>
        <w:bidi/>
        <w:jc w:val="both"/>
        <w:rPr>
          <w:rFonts w:cs="David" w:hint="cs"/>
          <w:rtl/>
        </w:rPr>
      </w:pPr>
      <w:r w:rsidRPr="00821337">
        <w:rPr>
          <w:rFonts w:cs="David" w:hint="cs"/>
          <w:rtl/>
        </w:rPr>
        <w:tab/>
        <w:t>אחרי שנסיים את כל הדיון בחוק, נצביע על כל סעיף בנפרד, כמובן, אבל אחרי שאנחנו נראה איזושהי הצעת עמדה כוללת. ההצבעה תהיה על כל סעיף בנפרד, זה ברור לחלוטין. אין שאלה בכלל.</w:t>
      </w:r>
    </w:p>
    <w:p w14:paraId="61B1EB3E" w14:textId="77777777" w:rsidR="004E578F" w:rsidRPr="00821337" w:rsidRDefault="004E578F" w:rsidP="004E578F">
      <w:pPr>
        <w:bidi/>
        <w:jc w:val="both"/>
        <w:rPr>
          <w:rFonts w:cs="David" w:hint="cs"/>
          <w:rtl/>
        </w:rPr>
      </w:pPr>
    </w:p>
    <w:p w14:paraId="019A8610"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015D3CE" w14:textId="77777777" w:rsidR="004E578F" w:rsidRPr="00821337" w:rsidRDefault="004E578F" w:rsidP="004E578F">
      <w:pPr>
        <w:bidi/>
        <w:jc w:val="both"/>
        <w:rPr>
          <w:rFonts w:cs="David" w:hint="cs"/>
          <w:rtl/>
        </w:rPr>
      </w:pPr>
    </w:p>
    <w:p w14:paraId="006B3DF6" w14:textId="77777777" w:rsidR="004E578F" w:rsidRPr="00821337" w:rsidRDefault="004E578F" w:rsidP="004E578F">
      <w:pPr>
        <w:bidi/>
        <w:jc w:val="both"/>
        <w:rPr>
          <w:rFonts w:cs="David" w:hint="cs"/>
          <w:rtl/>
        </w:rPr>
      </w:pPr>
      <w:r w:rsidRPr="00821337">
        <w:rPr>
          <w:rFonts w:cs="David" w:hint="cs"/>
          <w:rtl/>
        </w:rPr>
        <w:tab/>
        <w:t xml:space="preserve">אבל מיד בתום הדיון? </w:t>
      </w:r>
    </w:p>
    <w:p w14:paraId="2D34C738" w14:textId="77777777" w:rsidR="004E578F" w:rsidRPr="00821337" w:rsidRDefault="004E578F" w:rsidP="004E578F">
      <w:pPr>
        <w:bidi/>
        <w:jc w:val="both"/>
        <w:rPr>
          <w:rFonts w:cs="David" w:hint="cs"/>
          <w:rtl/>
        </w:rPr>
      </w:pPr>
    </w:p>
    <w:p w14:paraId="5CCB7E0E"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5AFD075" w14:textId="77777777" w:rsidR="004E578F" w:rsidRPr="00821337" w:rsidRDefault="004E578F" w:rsidP="004E578F">
      <w:pPr>
        <w:bidi/>
        <w:jc w:val="both"/>
        <w:rPr>
          <w:rFonts w:cs="David" w:hint="cs"/>
          <w:rtl/>
        </w:rPr>
      </w:pPr>
    </w:p>
    <w:p w14:paraId="44DCC529" w14:textId="77777777" w:rsidR="004E578F" w:rsidRPr="00821337" w:rsidRDefault="004E578F" w:rsidP="004E578F">
      <w:pPr>
        <w:bidi/>
        <w:jc w:val="both"/>
        <w:rPr>
          <w:rFonts w:cs="David" w:hint="cs"/>
          <w:rtl/>
        </w:rPr>
      </w:pPr>
      <w:r w:rsidRPr="00821337">
        <w:rPr>
          <w:rFonts w:cs="David" w:hint="cs"/>
          <w:rtl/>
        </w:rPr>
        <w:tab/>
        <w:t xml:space="preserve">בתום הדיון. מיד </w:t>
      </w:r>
      <w:r w:rsidRPr="00821337">
        <w:rPr>
          <w:rFonts w:cs="David"/>
          <w:rtl/>
        </w:rPr>
        <w:t>–</w:t>
      </w:r>
      <w:r w:rsidRPr="00821337">
        <w:rPr>
          <w:rFonts w:cs="David" w:hint="cs"/>
          <w:rtl/>
        </w:rPr>
        <w:t xml:space="preserve"> את יודעת, מה זה מיד? </w:t>
      </w:r>
      <w:r>
        <w:rPr>
          <w:rFonts w:cs="David"/>
          <w:rtl/>
        </w:rPr>
        <w:t>–</w:t>
      </w:r>
      <w:r>
        <w:rPr>
          <w:rFonts w:cs="David" w:hint="cs"/>
          <w:rtl/>
        </w:rPr>
        <w:t xml:space="preserve"> לא, </w:t>
      </w:r>
      <w:r w:rsidRPr="00821337">
        <w:rPr>
          <w:rFonts w:cs="David" w:hint="cs"/>
          <w:rtl/>
        </w:rPr>
        <w:t>לא</w:t>
      </w:r>
      <w:r>
        <w:rPr>
          <w:rFonts w:cs="David" w:hint="cs"/>
          <w:rtl/>
        </w:rPr>
        <w:t>,</w:t>
      </w:r>
      <w:r w:rsidRPr="00821337">
        <w:rPr>
          <w:rFonts w:cs="David" w:hint="cs"/>
          <w:rtl/>
        </w:rPr>
        <w:t xml:space="preserve"> לא. ההצבעה תהיה בתום הדיון בכל הסעיפים.</w:t>
      </w:r>
    </w:p>
    <w:p w14:paraId="6484999F" w14:textId="77777777" w:rsidR="004E578F" w:rsidRPr="00821337" w:rsidRDefault="004E578F" w:rsidP="004E578F">
      <w:pPr>
        <w:bidi/>
        <w:jc w:val="both"/>
        <w:rPr>
          <w:rFonts w:cs="David" w:hint="cs"/>
          <w:rtl/>
        </w:rPr>
      </w:pPr>
    </w:p>
    <w:p w14:paraId="4E065FE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599CD0C" w14:textId="77777777" w:rsidR="004E578F" w:rsidRPr="00821337" w:rsidRDefault="004E578F" w:rsidP="004E578F">
      <w:pPr>
        <w:bidi/>
        <w:jc w:val="both"/>
        <w:rPr>
          <w:rFonts w:cs="David" w:hint="cs"/>
          <w:rtl/>
        </w:rPr>
      </w:pPr>
    </w:p>
    <w:p w14:paraId="585C4509" w14:textId="77777777" w:rsidR="004E578F" w:rsidRPr="00821337" w:rsidRDefault="004E578F" w:rsidP="004E578F">
      <w:pPr>
        <w:bidi/>
        <w:jc w:val="both"/>
        <w:rPr>
          <w:rFonts w:cs="David" w:hint="cs"/>
          <w:rtl/>
        </w:rPr>
      </w:pPr>
      <w:r w:rsidRPr="00821337">
        <w:rPr>
          <w:rFonts w:cs="David" w:hint="cs"/>
          <w:rtl/>
        </w:rPr>
        <w:tab/>
        <w:t xml:space="preserve">זאת אומרת: בסוף הדיונים </w:t>
      </w:r>
      <w:r w:rsidRPr="00821337">
        <w:rPr>
          <w:rFonts w:cs="David"/>
          <w:rtl/>
        </w:rPr>
        <w:t>–</w:t>
      </w:r>
      <w:r w:rsidRPr="00821337">
        <w:rPr>
          <w:rFonts w:cs="David" w:hint="cs"/>
          <w:rtl/>
        </w:rPr>
        <w:t xml:space="preserve"> אתה פותח את </w:t>
      </w:r>
      <w:proofErr w:type="spellStart"/>
      <w:r w:rsidRPr="00821337">
        <w:rPr>
          <w:rFonts w:cs="David" w:hint="cs"/>
          <w:rtl/>
        </w:rPr>
        <w:t>הכל</w:t>
      </w:r>
      <w:proofErr w:type="spellEnd"/>
      <w:r w:rsidRPr="00821337">
        <w:rPr>
          <w:rFonts w:cs="David" w:hint="cs"/>
          <w:rtl/>
        </w:rPr>
        <w:t xml:space="preserve"> לדיונים</w:t>
      </w:r>
      <w:r>
        <w:rPr>
          <w:rFonts w:cs="David" w:hint="cs"/>
          <w:rtl/>
        </w:rPr>
        <w:t>.</w:t>
      </w:r>
    </w:p>
    <w:p w14:paraId="66D157E3" w14:textId="77777777" w:rsidR="004E578F" w:rsidRPr="00821337" w:rsidRDefault="004E578F" w:rsidP="004E578F">
      <w:pPr>
        <w:bidi/>
        <w:jc w:val="both"/>
        <w:rPr>
          <w:rFonts w:cs="David" w:hint="cs"/>
          <w:rtl/>
        </w:rPr>
      </w:pPr>
    </w:p>
    <w:p w14:paraId="082595B5"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4ECE5FF" w14:textId="77777777" w:rsidR="004E578F" w:rsidRPr="00821337" w:rsidRDefault="004E578F" w:rsidP="004E578F">
      <w:pPr>
        <w:bidi/>
        <w:jc w:val="both"/>
        <w:rPr>
          <w:rFonts w:cs="David" w:hint="cs"/>
          <w:rtl/>
        </w:rPr>
      </w:pPr>
    </w:p>
    <w:p w14:paraId="2F4025AE" w14:textId="77777777" w:rsidR="004E578F" w:rsidRPr="00821337" w:rsidRDefault="004E578F" w:rsidP="004E578F">
      <w:pPr>
        <w:bidi/>
        <w:jc w:val="both"/>
        <w:rPr>
          <w:rFonts w:cs="David" w:hint="cs"/>
          <w:rtl/>
        </w:rPr>
      </w:pPr>
      <w:r w:rsidRPr="00821337">
        <w:rPr>
          <w:rFonts w:cs="David" w:hint="cs"/>
          <w:rtl/>
        </w:rPr>
        <w:tab/>
        <w:t>נכון. נכון.</w:t>
      </w:r>
    </w:p>
    <w:p w14:paraId="4AF246F9" w14:textId="77777777" w:rsidR="004E578F" w:rsidRPr="00821337" w:rsidRDefault="004E578F" w:rsidP="004E578F">
      <w:pPr>
        <w:bidi/>
        <w:jc w:val="both"/>
        <w:rPr>
          <w:rFonts w:cs="David" w:hint="cs"/>
          <w:rtl/>
        </w:rPr>
      </w:pPr>
    </w:p>
    <w:p w14:paraId="4B99923A"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5D8B97C1" w14:textId="77777777" w:rsidR="004E578F" w:rsidRPr="00821337" w:rsidRDefault="004E578F" w:rsidP="004E578F">
      <w:pPr>
        <w:bidi/>
        <w:jc w:val="both"/>
        <w:rPr>
          <w:rFonts w:cs="David" w:hint="cs"/>
          <w:rtl/>
        </w:rPr>
      </w:pPr>
    </w:p>
    <w:p w14:paraId="4F49BB67" w14:textId="77777777" w:rsidR="004E578F" w:rsidRPr="00821337" w:rsidRDefault="004E578F" w:rsidP="004E578F">
      <w:pPr>
        <w:bidi/>
        <w:jc w:val="both"/>
        <w:rPr>
          <w:rFonts w:cs="David" w:hint="cs"/>
          <w:rtl/>
        </w:rPr>
      </w:pPr>
      <w:r w:rsidRPr="00821337">
        <w:rPr>
          <w:rFonts w:cs="David" w:hint="cs"/>
          <w:rtl/>
        </w:rPr>
        <w:tab/>
        <w:t>וכשייגמרו כל חילוקי הדעות בין מרכיבי הקואליציה - - -</w:t>
      </w:r>
    </w:p>
    <w:p w14:paraId="5AA734A9" w14:textId="77777777" w:rsidR="004E578F" w:rsidRPr="00821337" w:rsidRDefault="004E578F" w:rsidP="004E578F">
      <w:pPr>
        <w:bidi/>
        <w:jc w:val="both"/>
        <w:rPr>
          <w:rFonts w:cs="David" w:hint="cs"/>
          <w:rtl/>
        </w:rPr>
      </w:pPr>
    </w:p>
    <w:p w14:paraId="5B9C13DB"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DB297F2" w14:textId="77777777" w:rsidR="004E578F" w:rsidRPr="00821337" w:rsidRDefault="004E578F" w:rsidP="004E578F">
      <w:pPr>
        <w:bidi/>
        <w:jc w:val="both"/>
        <w:rPr>
          <w:rFonts w:cs="David" w:hint="cs"/>
          <w:rtl/>
        </w:rPr>
      </w:pPr>
    </w:p>
    <w:p w14:paraId="177BDB29" w14:textId="77777777" w:rsidR="004E578F" w:rsidRPr="00821337" w:rsidRDefault="004E578F" w:rsidP="004E578F">
      <w:pPr>
        <w:bidi/>
        <w:jc w:val="both"/>
        <w:rPr>
          <w:rFonts w:cs="David" w:hint="cs"/>
          <w:rtl/>
        </w:rPr>
      </w:pPr>
      <w:r w:rsidRPr="00821337">
        <w:rPr>
          <w:rFonts w:cs="David" w:hint="cs"/>
          <w:rtl/>
        </w:rPr>
        <w:tab/>
        <w:t xml:space="preserve">ואני מבקש ברשותך להשלים </w:t>
      </w:r>
      <w:r w:rsidRPr="00821337">
        <w:rPr>
          <w:rFonts w:cs="David"/>
          <w:rtl/>
        </w:rPr>
        <w:t>–</w:t>
      </w:r>
      <w:r w:rsidRPr="00821337">
        <w:rPr>
          <w:rFonts w:cs="David" w:hint="cs"/>
          <w:rtl/>
        </w:rPr>
        <w:t xml:space="preserve"> חברת הכנסת אברהם, אם תרשי לי להשלים עוד משפט, אולי הדברים יהיו יותר ברורים.</w:t>
      </w:r>
    </w:p>
    <w:p w14:paraId="059368DF" w14:textId="77777777" w:rsidR="004E578F" w:rsidRPr="00821337" w:rsidRDefault="004E578F" w:rsidP="004E578F">
      <w:pPr>
        <w:bidi/>
        <w:jc w:val="both"/>
        <w:rPr>
          <w:rFonts w:cs="David" w:hint="cs"/>
          <w:rtl/>
        </w:rPr>
      </w:pPr>
    </w:p>
    <w:p w14:paraId="032AF69A" w14:textId="77777777" w:rsidR="004E578F" w:rsidRPr="00821337" w:rsidRDefault="004E578F" w:rsidP="004E578F">
      <w:pPr>
        <w:bidi/>
        <w:jc w:val="both"/>
        <w:rPr>
          <w:rFonts w:cs="David" w:hint="cs"/>
          <w:rtl/>
        </w:rPr>
      </w:pPr>
      <w:r w:rsidRPr="00821337">
        <w:rPr>
          <w:rFonts w:cs="David" w:hint="cs"/>
          <w:u w:val="single"/>
          <w:rtl/>
        </w:rPr>
        <w:t>רחל אדטו:</w:t>
      </w:r>
    </w:p>
    <w:p w14:paraId="22431F47" w14:textId="77777777" w:rsidR="004E578F" w:rsidRPr="00821337" w:rsidRDefault="004E578F" w:rsidP="004E578F">
      <w:pPr>
        <w:bidi/>
        <w:jc w:val="both"/>
        <w:rPr>
          <w:rFonts w:cs="David" w:hint="cs"/>
          <w:rtl/>
        </w:rPr>
      </w:pPr>
    </w:p>
    <w:p w14:paraId="0413BC84" w14:textId="77777777" w:rsidR="004E578F" w:rsidRPr="00821337" w:rsidRDefault="004E578F" w:rsidP="004E578F">
      <w:pPr>
        <w:bidi/>
        <w:jc w:val="both"/>
        <w:rPr>
          <w:rFonts w:cs="David" w:hint="cs"/>
          <w:rtl/>
        </w:rPr>
      </w:pPr>
      <w:r w:rsidRPr="00821337">
        <w:rPr>
          <w:rFonts w:cs="David" w:hint="cs"/>
          <w:rtl/>
        </w:rPr>
        <w:tab/>
        <w:t>זה בטח יהיה בהפתעה.</w:t>
      </w:r>
    </w:p>
    <w:p w14:paraId="0433D6A5" w14:textId="77777777" w:rsidR="004E578F" w:rsidRPr="00821337" w:rsidRDefault="004E578F" w:rsidP="004E578F">
      <w:pPr>
        <w:bidi/>
        <w:jc w:val="both"/>
        <w:rPr>
          <w:rFonts w:cs="David" w:hint="cs"/>
          <w:rtl/>
        </w:rPr>
      </w:pPr>
    </w:p>
    <w:p w14:paraId="53BE1E61" w14:textId="77777777" w:rsidR="004E578F" w:rsidRPr="00821337" w:rsidRDefault="004E578F" w:rsidP="004E578F">
      <w:pPr>
        <w:keepLines/>
        <w:bidi/>
        <w:jc w:val="both"/>
        <w:rPr>
          <w:rFonts w:cs="David" w:hint="cs"/>
          <w:u w:val="single"/>
          <w:rtl/>
        </w:rPr>
      </w:pPr>
      <w:r w:rsidRPr="00821337">
        <w:rPr>
          <w:rFonts w:cs="David" w:hint="cs"/>
          <w:u w:val="single"/>
          <w:rtl/>
        </w:rPr>
        <w:t>רוחמה אברהם-בלילא:</w:t>
      </w:r>
    </w:p>
    <w:p w14:paraId="3FA0500C" w14:textId="77777777" w:rsidR="004E578F" w:rsidRPr="00821337" w:rsidRDefault="004E578F" w:rsidP="004E578F">
      <w:pPr>
        <w:keepLines/>
        <w:bidi/>
        <w:jc w:val="both"/>
        <w:rPr>
          <w:rFonts w:cs="David" w:hint="cs"/>
          <w:rtl/>
        </w:rPr>
      </w:pPr>
    </w:p>
    <w:p w14:paraId="042BA9EA" w14:textId="77777777" w:rsidR="004E578F" w:rsidRPr="00821337" w:rsidRDefault="004E578F" w:rsidP="004E578F">
      <w:pPr>
        <w:keepLines/>
        <w:bidi/>
        <w:jc w:val="both"/>
        <w:rPr>
          <w:rFonts w:cs="David" w:hint="cs"/>
          <w:rtl/>
        </w:rPr>
      </w:pPr>
      <w:r w:rsidRPr="00821337">
        <w:rPr>
          <w:rFonts w:cs="David" w:hint="cs"/>
          <w:rtl/>
        </w:rPr>
        <w:tab/>
        <w:t>ההצבעה תהיה היום?</w:t>
      </w:r>
    </w:p>
    <w:p w14:paraId="1A222969" w14:textId="77777777" w:rsidR="004E578F" w:rsidRPr="00821337" w:rsidRDefault="004E578F" w:rsidP="004E578F">
      <w:pPr>
        <w:bidi/>
        <w:jc w:val="both"/>
        <w:rPr>
          <w:rFonts w:cs="David" w:hint="cs"/>
          <w:rtl/>
        </w:rPr>
      </w:pPr>
    </w:p>
    <w:p w14:paraId="2B9B6BDA"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4854159" w14:textId="77777777" w:rsidR="004E578F" w:rsidRPr="00821337" w:rsidRDefault="004E578F" w:rsidP="004E578F">
      <w:pPr>
        <w:bidi/>
        <w:jc w:val="both"/>
        <w:rPr>
          <w:rFonts w:cs="David" w:hint="cs"/>
          <w:rtl/>
        </w:rPr>
      </w:pPr>
    </w:p>
    <w:p w14:paraId="07289AD3" w14:textId="77777777" w:rsidR="004E578F" w:rsidRPr="00821337" w:rsidRDefault="004E578F" w:rsidP="004E578F">
      <w:pPr>
        <w:bidi/>
        <w:jc w:val="both"/>
        <w:rPr>
          <w:rFonts w:cs="David" w:hint="cs"/>
          <w:rtl/>
        </w:rPr>
      </w:pPr>
      <w:r w:rsidRPr="00821337">
        <w:rPr>
          <w:rFonts w:cs="David" w:hint="cs"/>
          <w:rtl/>
        </w:rPr>
        <w:tab/>
        <w:t xml:space="preserve">המרכיב השני, חברת הכנסת אברהם, שבעיני הוא חשוב מאד, אני לא יודע מה היה נהוג כאן בעבר, מי שיושב בוועדה הזאת יודע שאני נוהג לשמוע גם עמדות של חברי כנסת מהאופוזיציה </w:t>
      </w:r>
      <w:r w:rsidRPr="00821337">
        <w:rPr>
          <w:rFonts w:cs="David"/>
          <w:rtl/>
        </w:rPr>
        <w:t>–</w:t>
      </w:r>
      <w:r w:rsidRPr="00821337">
        <w:rPr>
          <w:rFonts w:cs="David" w:hint="cs"/>
          <w:rtl/>
        </w:rPr>
        <w:t xml:space="preserve"> ולפעמים גם משתכנע מהן </w:t>
      </w:r>
      <w:r w:rsidRPr="00821337">
        <w:rPr>
          <w:rFonts w:cs="David"/>
          <w:rtl/>
        </w:rPr>
        <w:t>–</w:t>
      </w:r>
      <w:r w:rsidRPr="00821337">
        <w:rPr>
          <w:rFonts w:cs="David" w:hint="cs"/>
          <w:rtl/>
        </w:rPr>
        <w:t xml:space="preserve"> וגם נאבק כדי שהן יתקבלו.</w:t>
      </w:r>
    </w:p>
    <w:p w14:paraId="3BC83990" w14:textId="77777777" w:rsidR="004E578F" w:rsidRPr="00821337" w:rsidRDefault="004E578F" w:rsidP="004E578F">
      <w:pPr>
        <w:bidi/>
        <w:jc w:val="both"/>
        <w:rPr>
          <w:rFonts w:cs="David" w:hint="cs"/>
          <w:rtl/>
        </w:rPr>
      </w:pPr>
    </w:p>
    <w:p w14:paraId="0B5529E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5D351533" w14:textId="77777777" w:rsidR="004E578F" w:rsidRPr="00821337" w:rsidRDefault="004E578F" w:rsidP="004E578F">
      <w:pPr>
        <w:bidi/>
        <w:jc w:val="both"/>
        <w:rPr>
          <w:rFonts w:cs="David" w:hint="cs"/>
          <w:rtl/>
        </w:rPr>
      </w:pPr>
    </w:p>
    <w:p w14:paraId="587B2BA7" w14:textId="77777777" w:rsidR="004E578F" w:rsidRPr="00821337" w:rsidRDefault="004E578F" w:rsidP="004E578F">
      <w:pPr>
        <w:bidi/>
        <w:jc w:val="both"/>
        <w:rPr>
          <w:rFonts w:cs="David" w:hint="cs"/>
          <w:rtl/>
        </w:rPr>
      </w:pPr>
      <w:r w:rsidRPr="00821337">
        <w:rPr>
          <w:rFonts w:cs="David" w:hint="cs"/>
          <w:rtl/>
        </w:rPr>
        <w:tab/>
        <w:t>אבל הכוונה היא שההצבעה תהיה היום?</w:t>
      </w:r>
    </w:p>
    <w:p w14:paraId="0846959D" w14:textId="77777777" w:rsidR="004E578F" w:rsidRPr="00821337" w:rsidRDefault="004E578F" w:rsidP="004E578F">
      <w:pPr>
        <w:bidi/>
        <w:jc w:val="both"/>
        <w:rPr>
          <w:rFonts w:cs="David" w:hint="cs"/>
          <w:rtl/>
        </w:rPr>
      </w:pPr>
    </w:p>
    <w:p w14:paraId="16E669C0"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073A9B1" w14:textId="77777777" w:rsidR="004E578F" w:rsidRPr="00821337" w:rsidRDefault="004E578F" w:rsidP="004E578F">
      <w:pPr>
        <w:bidi/>
        <w:jc w:val="both"/>
        <w:rPr>
          <w:rFonts w:cs="David" w:hint="cs"/>
          <w:rtl/>
        </w:rPr>
      </w:pPr>
    </w:p>
    <w:p w14:paraId="1041B4F5" w14:textId="77777777" w:rsidR="004E578F" w:rsidRPr="00821337" w:rsidRDefault="004E578F" w:rsidP="004E578F">
      <w:pPr>
        <w:bidi/>
        <w:jc w:val="both"/>
        <w:rPr>
          <w:rFonts w:cs="David" w:hint="cs"/>
          <w:rtl/>
        </w:rPr>
      </w:pPr>
      <w:r w:rsidRPr="00821337">
        <w:rPr>
          <w:rFonts w:cs="David" w:hint="cs"/>
          <w:rtl/>
        </w:rPr>
        <w:tab/>
        <w:t xml:space="preserve">חברת הכנסת אברהם, אני לא יודע. </w:t>
      </w:r>
    </w:p>
    <w:p w14:paraId="43C7E3AF" w14:textId="77777777" w:rsidR="004E578F" w:rsidRPr="00821337" w:rsidRDefault="004E578F" w:rsidP="004E578F">
      <w:pPr>
        <w:bidi/>
        <w:jc w:val="both"/>
        <w:rPr>
          <w:rFonts w:cs="David" w:hint="cs"/>
          <w:rtl/>
        </w:rPr>
      </w:pPr>
    </w:p>
    <w:p w14:paraId="667691C1"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DC28981" w14:textId="77777777" w:rsidR="004E578F" w:rsidRPr="00821337" w:rsidRDefault="004E578F" w:rsidP="004E578F">
      <w:pPr>
        <w:bidi/>
        <w:jc w:val="both"/>
        <w:rPr>
          <w:rFonts w:cs="David" w:hint="cs"/>
          <w:rtl/>
        </w:rPr>
      </w:pPr>
    </w:p>
    <w:p w14:paraId="5B220562" w14:textId="77777777" w:rsidR="004E578F" w:rsidRPr="00821337" w:rsidRDefault="004E578F" w:rsidP="004E578F">
      <w:pPr>
        <w:bidi/>
        <w:jc w:val="both"/>
        <w:rPr>
          <w:rFonts w:cs="David" w:hint="cs"/>
          <w:rtl/>
        </w:rPr>
      </w:pPr>
      <w:r w:rsidRPr="00821337">
        <w:rPr>
          <w:rFonts w:cs="David" w:hint="cs"/>
          <w:rtl/>
        </w:rPr>
        <w:tab/>
        <w:t>אתה לא יודע?</w:t>
      </w:r>
    </w:p>
    <w:p w14:paraId="4335739E" w14:textId="77777777" w:rsidR="004E578F" w:rsidRPr="00821337" w:rsidRDefault="004E578F" w:rsidP="004E578F">
      <w:pPr>
        <w:bidi/>
        <w:jc w:val="both"/>
        <w:rPr>
          <w:rFonts w:cs="David" w:hint="cs"/>
          <w:rtl/>
        </w:rPr>
      </w:pPr>
    </w:p>
    <w:p w14:paraId="74A14744"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A37F7DB" w14:textId="77777777" w:rsidR="004E578F" w:rsidRPr="00821337" w:rsidRDefault="004E578F" w:rsidP="004E578F">
      <w:pPr>
        <w:bidi/>
        <w:jc w:val="both"/>
        <w:rPr>
          <w:rFonts w:cs="David" w:hint="cs"/>
          <w:rtl/>
        </w:rPr>
      </w:pPr>
    </w:p>
    <w:p w14:paraId="002C8C04" w14:textId="77777777" w:rsidR="004E578F" w:rsidRPr="00821337" w:rsidRDefault="004E578F" w:rsidP="004E578F">
      <w:pPr>
        <w:bidi/>
        <w:jc w:val="both"/>
        <w:rPr>
          <w:rFonts w:cs="David" w:hint="cs"/>
          <w:rtl/>
        </w:rPr>
      </w:pPr>
      <w:r w:rsidRPr="00821337">
        <w:rPr>
          <w:rFonts w:cs="David" w:hint="cs"/>
          <w:rtl/>
        </w:rPr>
        <w:tab/>
        <w:t xml:space="preserve">לא, אני לא יודע. </w:t>
      </w:r>
    </w:p>
    <w:p w14:paraId="480427CE" w14:textId="77777777" w:rsidR="004E578F" w:rsidRPr="00821337" w:rsidRDefault="004E578F" w:rsidP="004E578F">
      <w:pPr>
        <w:bidi/>
        <w:jc w:val="both"/>
        <w:rPr>
          <w:rFonts w:cs="David" w:hint="cs"/>
          <w:rtl/>
        </w:rPr>
      </w:pPr>
    </w:p>
    <w:p w14:paraId="6277E613"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2CC23FC5" w14:textId="77777777" w:rsidR="004E578F" w:rsidRPr="00821337" w:rsidRDefault="004E578F" w:rsidP="004E578F">
      <w:pPr>
        <w:bidi/>
        <w:jc w:val="both"/>
        <w:rPr>
          <w:rFonts w:cs="David" w:hint="cs"/>
          <w:rtl/>
        </w:rPr>
      </w:pPr>
    </w:p>
    <w:p w14:paraId="33152C61" w14:textId="77777777" w:rsidR="004E578F" w:rsidRPr="00821337" w:rsidRDefault="004E578F" w:rsidP="004E578F">
      <w:pPr>
        <w:bidi/>
        <w:jc w:val="both"/>
        <w:rPr>
          <w:rFonts w:cs="David" w:hint="cs"/>
          <w:rtl/>
        </w:rPr>
      </w:pPr>
      <w:r w:rsidRPr="00821337">
        <w:rPr>
          <w:rFonts w:cs="David" w:hint="cs"/>
          <w:rtl/>
        </w:rPr>
        <w:tab/>
        <w:t>זאת הפתעה.</w:t>
      </w:r>
    </w:p>
    <w:p w14:paraId="4E544779" w14:textId="77777777" w:rsidR="004E578F" w:rsidRPr="00821337" w:rsidRDefault="004E578F" w:rsidP="004E578F">
      <w:pPr>
        <w:bidi/>
        <w:jc w:val="both"/>
        <w:rPr>
          <w:rFonts w:cs="David" w:hint="cs"/>
          <w:rtl/>
        </w:rPr>
      </w:pPr>
    </w:p>
    <w:p w14:paraId="1246DCAE"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438CAC05" w14:textId="77777777" w:rsidR="004E578F" w:rsidRPr="00821337" w:rsidRDefault="004E578F" w:rsidP="004E578F">
      <w:pPr>
        <w:bidi/>
        <w:jc w:val="both"/>
        <w:rPr>
          <w:rFonts w:cs="David" w:hint="cs"/>
          <w:rtl/>
        </w:rPr>
      </w:pPr>
    </w:p>
    <w:p w14:paraId="06B00720" w14:textId="77777777" w:rsidR="004E578F" w:rsidRPr="00821337" w:rsidRDefault="004E578F" w:rsidP="004E578F">
      <w:pPr>
        <w:bidi/>
        <w:jc w:val="both"/>
        <w:rPr>
          <w:rFonts w:cs="David" w:hint="cs"/>
          <w:rtl/>
        </w:rPr>
      </w:pPr>
      <w:r w:rsidRPr="00821337">
        <w:rPr>
          <w:rFonts w:cs="David" w:hint="cs"/>
          <w:rtl/>
        </w:rPr>
        <w:tab/>
        <w:t>אף אחד כמעט ממרכיבי הקואליציה לא נמצא פה.</w:t>
      </w:r>
    </w:p>
    <w:p w14:paraId="2A0DF8CB" w14:textId="77777777" w:rsidR="004E578F" w:rsidRPr="00821337" w:rsidRDefault="004E578F" w:rsidP="004E578F">
      <w:pPr>
        <w:bidi/>
        <w:jc w:val="both"/>
        <w:rPr>
          <w:rFonts w:cs="David" w:hint="cs"/>
          <w:rtl/>
        </w:rPr>
      </w:pPr>
    </w:p>
    <w:p w14:paraId="750E56FD"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22C208B" w14:textId="77777777" w:rsidR="004E578F" w:rsidRPr="00821337" w:rsidRDefault="004E578F" w:rsidP="004E578F">
      <w:pPr>
        <w:bidi/>
        <w:jc w:val="both"/>
        <w:rPr>
          <w:rFonts w:cs="David" w:hint="cs"/>
          <w:rtl/>
        </w:rPr>
      </w:pPr>
    </w:p>
    <w:p w14:paraId="31E95F6C" w14:textId="77777777" w:rsidR="004E578F" w:rsidRDefault="004E578F" w:rsidP="004E578F">
      <w:pPr>
        <w:bidi/>
        <w:jc w:val="both"/>
        <w:rPr>
          <w:rFonts w:cs="David" w:hint="cs"/>
          <w:rtl/>
        </w:rPr>
      </w:pPr>
      <w:r w:rsidRPr="00821337">
        <w:rPr>
          <w:rFonts w:cs="David" w:hint="cs"/>
          <w:rtl/>
        </w:rPr>
        <w:tab/>
        <w:t xml:space="preserve">אני לא יודע. אנחנו נמצאים פה, לפחות, שלושה חברי קואליציה, שזה מספר לא קטן. </w:t>
      </w:r>
    </w:p>
    <w:p w14:paraId="60FE6D6D" w14:textId="77777777" w:rsidR="004E578F" w:rsidRPr="00821337" w:rsidRDefault="004E578F" w:rsidP="004E578F">
      <w:pPr>
        <w:bidi/>
        <w:jc w:val="both"/>
        <w:rPr>
          <w:rFonts w:cs="David" w:hint="cs"/>
          <w:rtl/>
        </w:rPr>
      </w:pPr>
    </w:p>
    <w:p w14:paraId="1BB8DB79"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1DC86183" w14:textId="77777777" w:rsidR="004E578F" w:rsidRPr="00821337" w:rsidRDefault="004E578F" w:rsidP="004E578F">
      <w:pPr>
        <w:bidi/>
        <w:jc w:val="both"/>
        <w:rPr>
          <w:rFonts w:cs="David" w:hint="cs"/>
          <w:u w:val="single"/>
          <w:rtl/>
        </w:rPr>
      </w:pPr>
    </w:p>
    <w:p w14:paraId="2B51AD0B" w14:textId="77777777" w:rsidR="004E578F" w:rsidRPr="00821337" w:rsidRDefault="004E578F" w:rsidP="004E578F">
      <w:pPr>
        <w:bidi/>
        <w:jc w:val="both"/>
        <w:rPr>
          <w:rFonts w:cs="David" w:hint="cs"/>
          <w:rtl/>
        </w:rPr>
      </w:pPr>
      <w:r>
        <w:rPr>
          <w:rFonts w:cs="David" w:hint="cs"/>
          <w:rtl/>
        </w:rPr>
        <w:tab/>
        <w:t>שלושה מרכיבי קואליציה.</w:t>
      </w:r>
    </w:p>
    <w:p w14:paraId="7768394A" w14:textId="77777777" w:rsidR="004E578F" w:rsidRPr="00821337" w:rsidRDefault="004E578F" w:rsidP="004E578F">
      <w:pPr>
        <w:bidi/>
        <w:jc w:val="both"/>
        <w:rPr>
          <w:rFonts w:cs="David" w:hint="cs"/>
          <w:rtl/>
        </w:rPr>
      </w:pPr>
    </w:p>
    <w:p w14:paraId="746AB1DB"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C362701" w14:textId="77777777" w:rsidR="004E578F" w:rsidRPr="00821337" w:rsidRDefault="004E578F" w:rsidP="004E578F">
      <w:pPr>
        <w:bidi/>
        <w:jc w:val="both"/>
        <w:rPr>
          <w:rFonts w:cs="David" w:hint="cs"/>
          <w:rtl/>
        </w:rPr>
      </w:pPr>
    </w:p>
    <w:p w14:paraId="0483225D" w14:textId="77777777" w:rsidR="004E578F" w:rsidRPr="00821337" w:rsidRDefault="004E578F" w:rsidP="004E578F">
      <w:pPr>
        <w:bidi/>
        <w:jc w:val="both"/>
        <w:rPr>
          <w:rFonts w:cs="David" w:hint="cs"/>
          <w:rtl/>
        </w:rPr>
      </w:pPr>
      <w:r>
        <w:rPr>
          <w:rFonts w:cs="David" w:hint="cs"/>
          <w:rtl/>
        </w:rPr>
        <w:tab/>
        <w:t>חברת הכנסת אברהם.</w:t>
      </w:r>
    </w:p>
    <w:p w14:paraId="35CA0AD3" w14:textId="77777777" w:rsidR="004E578F" w:rsidRPr="00821337" w:rsidRDefault="004E578F" w:rsidP="004E578F">
      <w:pPr>
        <w:bidi/>
        <w:jc w:val="both"/>
        <w:rPr>
          <w:rFonts w:cs="David" w:hint="cs"/>
          <w:rtl/>
        </w:rPr>
      </w:pPr>
    </w:p>
    <w:p w14:paraId="230E0D9B" w14:textId="77777777" w:rsidR="004E578F" w:rsidRPr="00821337" w:rsidRDefault="004E578F" w:rsidP="004E578F">
      <w:pPr>
        <w:bidi/>
        <w:jc w:val="both"/>
        <w:rPr>
          <w:rFonts w:cs="David" w:hint="cs"/>
          <w:u w:val="single"/>
          <w:rtl/>
        </w:rPr>
      </w:pPr>
      <w:r w:rsidRPr="00821337">
        <w:rPr>
          <w:rFonts w:cs="David" w:hint="cs"/>
          <w:u w:val="single"/>
          <w:rtl/>
        </w:rPr>
        <w:t>קריאות:</w:t>
      </w:r>
    </w:p>
    <w:p w14:paraId="6D2CBBB0" w14:textId="77777777" w:rsidR="004E578F" w:rsidRPr="00821337" w:rsidRDefault="004E578F" w:rsidP="004E578F">
      <w:pPr>
        <w:bidi/>
        <w:jc w:val="both"/>
        <w:rPr>
          <w:rFonts w:cs="David" w:hint="cs"/>
          <w:u w:val="single"/>
          <w:rtl/>
        </w:rPr>
      </w:pPr>
    </w:p>
    <w:p w14:paraId="68293A9B" w14:textId="77777777" w:rsidR="004E578F" w:rsidRPr="00821337" w:rsidRDefault="004E578F" w:rsidP="004E578F">
      <w:pPr>
        <w:bidi/>
        <w:jc w:val="both"/>
        <w:rPr>
          <w:rFonts w:cs="David" w:hint="cs"/>
          <w:rtl/>
        </w:rPr>
      </w:pPr>
      <w:r w:rsidRPr="00821337">
        <w:rPr>
          <w:rFonts w:cs="David" w:hint="cs"/>
          <w:rtl/>
        </w:rPr>
        <w:tab/>
        <w:t>- - -</w:t>
      </w:r>
    </w:p>
    <w:p w14:paraId="10BA4D43" w14:textId="77777777" w:rsidR="004E578F" w:rsidRPr="00821337" w:rsidRDefault="004E578F" w:rsidP="004E578F">
      <w:pPr>
        <w:bidi/>
        <w:jc w:val="both"/>
        <w:rPr>
          <w:rFonts w:cs="David" w:hint="cs"/>
          <w:rtl/>
        </w:rPr>
      </w:pPr>
    </w:p>
    <w:p w14:paraId="5632CDF8"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61479A2" w14:textId="77777777" w:rsidR="004E578F" w:rsidRPr="00821337" w:rsidRDefault="004E578F" w:rsidP="004E578F">
      <w:pPr>
        <w:bidi/>
        <w:jc w:val="both"/>
        <w:rPr>
          <w:rFonts w:cs="David" w:hint="cs"/>
          <w:rtl/>
        </w:rPr>
      </w:pPr>
    </w:p>
    <w:p w14:paraId="0A8B3431" w14:textId="77777777" w:rsidR="004E578F" w:rsidRPr="00821337" w:rsidRDefault="004E578F" w:rsidP="004E578F">
      <w:pPr>
        <w:bidi/>
        <w:jc w:val="both"/>
        <w:rPr>
          <w:rFonts w:cs="David" w:hint="cs"/>
          <w:rtl/>
        </w:rPr>
      </w:pPr>
      <w:r w:rsidRPr="00821337">
        <w:rPr>
          <w:rFonts w:cs="David" w:hint="cs"/>
          <w:rtl/>
        </w:rPr>
        <w:tab/>
        <w:t>יש 17 חברים בוועדה.</w:t>
      </w:r>
    </w:p>
    <w:p w14:paraId="195DE47D" w14:textId="77777777" w:rsidR="004E578F" w:rsidRPr="00821337" w:rsidRDefault="004E578F" w:rsidP="004E578F">
      <w:pPr>
        <w:bidi/>
        <w:jc w:val="both"/>
        <w:rPr>
          <w:rFonts w:cs="David" w:hint="cs"/>
          <w:rtl/>
        </w:rPr>
      </w:pPr>
    </w:p>
    <w:p w14:paraId="42135B17"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7B9A465C" w14:textId="77777777" w:rsidR="004E578F" w:rsidRPr="00821337" w:rsidRDefault="004E578F" w:rsidP="004E578F">
      <w:pPr>
        <w:bidi/>
        <w:jc w:val="both"/>
        <w:rPr>
          <w:rFonts w:cs="David" w:hint="cs"/>
          <w:rtl/>
        </w:rPr>
      </w:pPr>
    </w:p>
    <w:p w14:paraId="688A42C9" w14:textId="77777777" w:rsidR="004E578F" w:rsidRPr="00821337" w:rsidRDefault="004E578F" w:rsidP="004E578F">
      <w:pPr>
        <w:bidi/>
        <w:jc w:val="both"/>
        <w:rPr>
          <w:rFonts w:cs="David" w:hint="cs"/>
          <w:rtl/>
        </w:rPr>
      </w:pPr>
      <w:r w:rsidRPr="00821337">
        <w:rPr>
          <w:rFonts w:cs="David" w:hint="cs"/>
          <w:rtl/>
        </w:rPr>
        <w:tab/>
        <w:t>אתם מאוזנים</w:t>
      </w:r>
      <w:r>
        <w:rPr>
          <w:rFonts w:cs="David" w:hint="cs"/>
          <w:rtl/>
        </w:rPr>
        <w:t>.</w:t>
      </w:r>
    </w:p>
    <w:p w14:paraId="1B311388" w14:textId="77777777" w:rsidR="004E578F" w:rsidRPr="00821337" w:rsidRDefault="004E578F" w:rsidP="004E578F">
      <w:pPr>
        <w:bidi/>
        <w:jc w:val="both"/>
        <w:rPr>
          <w:rFonts w:cs="David" w:hint="cs"/>
          <w:rtl/>
        </w:rPr>
      </w:pPr>
    </w:p>
    <w:p w14:paraId="44C6FB35" w14:textId="77777777" w:rsidR="004E578F" w:rsidRPr="00821337" w:rsidRDefault="004E578F" w:rsidP="004E578F">
      <w:pPr>
        <w:keepLines/>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09FFFF1" w14:textId="77777777" w:rsidR="004E578F" w:rsidRPr="00821337" w:rsidRDefault="004E578F" w:rsidP="004E578F">
      <w:pPr>
        <w:keepLines/>
        <w:bidi/>
        <w:jc w:val="both"/>
        <w:rPr>
          <w:rFonts w:cs="David" w:hint="cs"/>
          <w:rtl/>
        </w:rPr>
      </w:pPr>
    </w:p>
    <w:p w14:paraId="352A724E" w14:textId="77777777" w:rsidR="004E578F" w:rsidRPr="00821337" w:rsidRDefault="004E578F" w:rsidP="004E578F">
      <w:pPr>
        <w:keepLines/>
        <w:bidi/>
        <w:jc w:val="both"/>
        <w:rPr>
          <w:rFonts w:cs="David" w:hint="cs"/>
          <w:rtl/>
        </w:rPr>
      </w:pPr>
      <w:r w:rsidRPr="00821337">
        <w:rPr>
          <w:rFonts w:cs="David" w:hint="cs"/>
          <w:rtl/>
        </w:rPr>
        <w:tab/>
        <w:t>חברת הכנסת אברהם, לצערי הנוכחות של חברי האופוזיציה במרבית הישיבות שאני מקיים כאן היא כזאת, שאני לא בטוח שיש לכם אפשרות - - -</w:t>
      </w:r>
    </w:p>
    <w:p w14:paraId="386FE531" w14:textId="77777777" w:rsidR="004E578F" w:rsidRPr="00821337" w:rsidRDefault="004E578F" w:rsidP="004E578F">
      <w:pPr>
        <w:bidi/>
        <w:jc w:val="both"/>
        <w:rPr>
          <w:rFonts w:cs="David" w:hint="cs"/>
          <w:rtl/>
        </w:rPr>
      </w:pPr>
    </w:p>
    <w:p w14:paraId="37B84DE3"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3490C313" w14:textId="77777777" w:rsidR="004E578F" w:rsidRPr="00821337" w:rsidRDefault="004E578F" w:rsidP="004E578F">
      <w:pPr>
        <w:bidi/>
        <w:jc w:val="both"/>
        <w:rPr>
          <w:rFonts w:cs="David" w:hint="cs"/>
          <w:u w:val="single"/>
          <w:rtl/>
        </w:rPr>
      </w:pPr>
    </w:p>
    <w:p w14:paraId="30987FED" w14:textId="77777777" w:rsidR="004E578F" w:rsidRPr="00821337" w:rsidRDefault="004E578F" w:rsidP="004E578F">
      <w:pPr>
        <w:bidi/>
        <w:jc w:val="both"/>
        <w:rPr>
          <w:rFonts w:cs="David" w:hint="cs"/>
          <w:rtl/>
        </w:rPr>
      </w:pPr>
      <w:r w:rsidRPr="00821337">
        <w:rPr>
          <w:rFonts w:cs="David" w:hint="cs"/>
          <w:rtl/>
        </w:rPr>
        <w:tab/>
        <w:t>מה זה קשור למרבית הנוכחות בוועדות?</w:t>
      </w:r>
      <w:r>
        <w:rPr>
          <w:rFonts w:cs="David" w:hint="cs"/>
          <w:rtl/>
        </w:rPr>
        <w:t xml:space="preserve"> </w:t>
      </w:r>
      <w:r w:rsidRPr="00821337">
        <w:rPr>
          <w:rFonts w:cs="David" w:hint="cs"/>
          <w:rtl/>
        </w:rPr>
        <w:t>זאת אחת מן הישיבות הכי חשובות - - - איפה הקואליציה?</w:t>
      </w:r>
    </w:p>
    <w:p w14:paraId="657080A3" w14:textId="77777777" w:rsidR="004E578F" w:rsidRPr="00821337" w:rsidRDefault="004E578F" w:rsidP="004E578F">
      <w:pPr>
        <w:bidi/>
        <w:jc w:val="both"/>
        <w:rPr>
          <w:rFonts w:cs="David" w:hint="cs"/>
          <w:rtl/>
        </w:rPr>
      </w:pPr>
    </w:p>
    <w:p w14:paraId="2803C961"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45151C0" w14:textId="77777777" w:rsidR="004E578F" w:rsidRPr="00821337" w:rsidRDefault="004E578F" w:rsidP="004E578F">
      <w:pPr>
        <w:bidi/>
        <w:jc w:val="both"/>
        <w:rPr>
          <w:rFonts w:cs="David" w:hint="cs"/>
          <w:rtl/>
        </w:rPr>
      </w:pPr>
    </w:p>
    <w:p w14:paraId="2EB9FF7A" w14:textId="77777777" w:rsidR="004E578F" w:rsidRPr="00821337" w:rsidRDefault="004E578F" w:rsidP="004E578F">
      <w:pPr>
        <w:bidi/>
        <w:jc w:val="both"/>
        <w:rPr>
          <w:rFonts w:cs="David" w:hint="cs"/>
          <w:rtl/>
        </w:rPr>
      </w:pPr>
      <w:r w:rsidRPr="00821337">
        <w:rPr>
          <w:rFonts w:cs="David" w:hint="cs"/>
          <w:rtl/>
        </w:rPr>
        <w:tab/>
        <w:t xml:space="preserve">חברת הכנסת אברהם, אני לא יודע מה היה נהוג פה בעבר, אבל אני מתכוון לשמוע בקשב רב את כל חברי הכנסת, לרבות חברי הכנסת של האופוזיציה. לשמוע את ההערות שלכם, שאני מקווה שתהיינה באמת ענייניות, ולא בסגנון של זמרה, כמו שהיה פה בישיבה הקודמת </w:t>
      </w:r>
      <w:proofErr w:type="spellStart"/>
      <w:r w:rsidRPr="00821337">
        <w:rPr>
          <w:rFonts w:cs="David" w:hint="cs"/>
          <w:rtl/>
        </w:rPr>
        <w:t>שהיתה</w:t>
      </w:r>
      <w:proofErr w:type="spellEnd"/>
      <w:r w:rsidRPr="00821337">
        <w:rPr>
          <w:rFonts w:cs="David" w:hint="cs"/>
          <w:rtl/>
        </w:rPr>
        <w:t>, ובהנחה שהדיון יהיה באמת דיון ענייני והטענות תהיינה ענייניות, אני מבקש שהות לעצמי לצורך ההתדיינות גם עם משרד האוצר, כדי לנסות להביא, בסופו של דבר, לידי ביטוי בהצעות שיובאו מטעם משרד האוצר להצבעה כאן, על דעתי, גם את העמדות שאתם תשמיעו כאן ותביעו כאן. אני חושב שכך נכון לעשות. אני, לפחות, מתכוון להתייחס במלוא הרצינות להערות שלכם, ואני מקווה שהדבר הזה יהיה באמת הדדי והדיון יהיה באמת רציני וענייני.</w:t>
      </w:r>
    </w:p>
    <w:p w14:paraId="308AC529" w14:textId="77777777" w:rsidR="004E578F" w:rsidRPr="00821337" w:rsidRDefault="004E578F" w:rsidP="004E578F">
      <w:pPr>
        <w:bidi/>
        <w:jc w:val="both"/>
        <w:rPr>
          <w:rFonts w:cs="David" w:hint="cs"/>
          <w:rtl/>
        </w:rPr>
      </w:pPr>
    </w:p>
    <w:p w14:paraId="56BA8791"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4CEF9F11" w14:textId="77777777" w:rsidR="004E578F" w:rsidRPr="00821337" w:rsidRDefault="004E578F" w:rsidP="004E578F">
      <w:pPr>
        <w:bidi/>
        <w:jc w:val="both"/>
        <w:rPr>
          <w:rFonts w:cs="David" w:hint="cs"/>
          <w:u w:val="single"/>
          <w:rtl/>
        </w:rPr>
      </w:pPr>
    </w:p>
    <w:p w14:paraId="1FB61D67" w14:textId="77777777" w:rsidR="004E578F" w:rsidRPr="00821337" w:rsidRDefault="004E578F" w:rsidP="004E578F">
      <w:pPr>
        <w:bidi/>
        <w:jc w:val="both"/>
        <w:rPr>
          <w:rFonts w:cs="David" w:hint="cs"/>
          <w:rtl/>
        </w:rPr>
      </w:pPr>
      <w:r w:rsidRPr="00821337">
        <w:rPr>
          <w:rFonts w:cs="David" w:hint="cs"/>
          <w:rtl/>
        </w:rPr>
        <w:tab/>
        <w:t xml:space="preserve">רק להבין את מה שאמרת: אתה תעבור עכשיו את </w:t>
      </w:r>
      <w:proofErr w:type="spellStart"/>
      <w:r w:rsidRPr="00821337">
        <w:rPr>
          <w:rFonts w:cs="David" w:hint="cs"/>
          <w:rtl/>
        </w:rPr>
        <w:t>הכל</w:t>
      </w:r>
      <w:proofErr w:type="spellEnd"/>
      <w:r w:rsidRPr="00821337">
        <w:rPr>
          <w:rFonts w:cs="David" w:hint="cs"/>
          <w:rtl/>
        </w:rPr>
        <w:t>, אחר כך אתה הולך לדון עם משרד האוצר, ובסוף היום, בשעה עלומה, תגיע הקואליציה - - -</w:t>
      </w:r>
    </w:p>
    <w:p w14:paraId="2892C42C" w14:textId="77777777" w:rsidR="004E578F" w:rsidRPr="00821337" w:rsidRDefault="004E578F" w:rsidP="004E578F">
      <w:pPr>
        <w:bidi/>
        <w:jc w:val="both"/>
        <w:rPr>
          <w:rFonts w:cs="David" w:hint="cs"/>
          <w:rtl/>
        </w:rPr>
      </w:pPr>
    </w:p>
    <w:p w14:paraId="217C97F7"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3DE9940" w14:textId="77777777" w:rsidR="004E578F" w:rsidRPr="00821337" w:rsidRDefault="004E578F" w:rsidP="004E578F">
      <w:pPr>
        <w:bidi/>
        <w:jc w:val="both"/>
        <w:rPr>
          <w:rFonts w:cs="David" w:hint="cs"/>
          <w:rtl/>
        </w:rPr>
      </w:pPr>
    </w:p>
    <w:p w14:paraId="4DAA00C5" w14:textId="77777777" w:rsidR="004E578F" w:rsidRPr="00821337" w:rsidRDefault="004E578F" w:rsidP="004E578F">
      <w:pPr>
        <w:bidi/>
        <w:jc w:val="both"/>
        <w:rPr>
          <w:rFonts w:cs="David" w:hint="cs"/>
          <w:rtl/>
        </w:rPr>
      </w:pPr>
      <w:r w:rsidRPr="00821337">
        <w:rPr>
          <w:rFonts w:cs="David" w:hint="cs"/>
          <w:rtl/>
        </w:rPr>
        <w:tab/>
        <w:t xml:space="preserve">לא, לא. אני כבר אומר כאן שאני אתן, במידה שנוכל לקיים היום הצבעה </w:t>
      </w:r>
      <w:r w:rsidRPr="00821337">
        <w:rPr>
          <w:rFonts w:cs="David"/>
          <w:rtl/>
        </w:rPr>
        <w:t>–</w:t>
      </w:r>
      <w:r w:rsidRPr="00821337">
        <w:rPr>
          <w:rFonts w:cs="David" w:hint="cs"/>
          <w:rtl/>
        </w:rPr>
        <w:t xml:space="preserve"> ואני אומר שוב: אני לא יודע, משום שאני באמת מתכוון לשמוע אתכם ואני מתכוון להתדיין אתם על מה שאתם תאמרו. ולכן אני לא יודע מה יהיה וכמה זמן זה ייקח. אבל בהנחה שנצליח להגיע לאיזושהי נוסחה שתהיה מוסכמת לפחות על הרוב בוועדה הזו, אני בוודאי אתן התראה שלא תפחת משלוש שעות לפני ההצבעה, לא יהיה כאן, בוודאי לא מחטף, ולא שום דבר כזה. </w:t>
      </w:r>
    </w:p>
    <w:p w14:paraId="0DEC5B36" w14:textId="77777777" w:rsidR="004E578F" w:rsidRPr="00821337" w:rsidRDefault="004E578F" w:rsidP="004E578F">
      <w:pPr>
        <w:bidi/>
        <w:jc w:val="both"/>
        <w:rPr>
          <w:rFonts w:cs="David" w:hint="cs"/>
          <w:rtl/>
        </w:rPr>
      </w:pPr>
    </w:p>
    <w:p w14:paraId="3F73F1B2" w14:textId="77777777" w:rsidR="004E578F" w:rsidRPr="00821337" w:rsidRDefault="004E578F" w:rsidP="004E578F">
      <w:pPr>
        <w:bidi/>
        <w:jc w:val="both"/>
        <w:rPr>
          <w:rFonts w:cs="David" w:hint="cs"/>
          <w:rtl/>
        </w:rPr>
      </w:pPr>
      <w:r w:rsidRPr="00821337">
        <w:rPr>
          <w:rFonts w:cs="David" w:hint="cs"/>
          <w:rtl/>
        </w:rPr>
        <w:tab/>
        <w:t>חבר הכנסת אורון, ביקשת רשות דיבור, בבקשה.</w:t>
      </w:r>
    </w:p>
    <w:p w14:paraId="5E0C13A7" w14:textId="77777777" w:rsidR="004E578F" w:rsidRPr="00821337" w:rsidRDefault="004E578F" w:rsidP="004E578F">
      <w:pPr>
        <w:bidi/>
        <w:jc w:val="both"/>
        <w:rPr>
          <w:rFonts w:cs="David" w:hint="cs"/>
          <w:rtl/>
        </w:rPr>
      </w:pPr>
    </w:p>
    <w:p w14:paraId="105ACD48"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0681EDF2" w14:textId="77777777" w:rsidR="004E578F" w:rsidRPr="00821337" w:rsidRDefault="004E578F" w:rsidP="004E578F">
      <w:pPr>
        <w:bidi/>
        <w:jc w:val="both"/>
        <w:rPr>
          <w:rFonts w:cs="David" w:hint="cs"/>
          <w:u w:val="single"/>
          <w:rtl/>
        </w:rPr>
      </w:pPr>
    </w:p>
    <w:p w14:paraId="41920587" w14:textId="77777777" w:rsidR="004E578F" w:rsidRPr="00821337" w:rsidRDefault="004E578F" w:rsidP="004E578F">
      <w:pPr>
        <w:bidi/>
        <w:jc w:val="both"/>
        <w:rPr>
          <w:rFonts w:cs="David" w:hint="cs"/>
          <w:rtl/>
        </w:rPr>
      </w:pPr>
      <w:r w:rsidRPr="00821337">
        <w:rPr>
          <w:rFonts w:cs="David" w:hint="cs"/>
          <w:rtl/>
        </w:rPr>
        <w:tab/>
        <w:t>אני לא מבקש הצעה לסדר, אני מבקש להגיד באופן פשוט, ולפי דעתי זה גם יכול להיות מאד קצר, אבל אם קבעת שזה לא יהיה לפני עוד שלוש שעות, אז אני מבין שאין פה מה לדבר, כי בעצם צריך לדבר אתך. כי אין פה עם מי לדבר, בעצם. - - -</w:t>
      </w:r>
    </w:p>
    <w:p w14:paraId="19EAD0C1" w14:textId="77777777" w:rsidR="004E578F" w:rsidRPr="00821337" w:rsidRDefault="004E578F" w:rsidP="004E578F">
      <w:pPr>
        <w:bidi/>
        <w:jc w:val="both"/>
        <w:rPr>
          <w:rFonts w:cs="David" w:hint="cs"/>
          <w:rtl/>
        </w:rPr>
      </w:pPr>
    </w:p>
    <w:p w14:paraId="6057453E"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F084028" w14:textId="77777777" w:rsidR="004E578F" w:rsidRPr="00821337" w:rsidRDefault="004E578F" w:rsidP="004E578F">
      <w:pPr>
        <w:bidi/>
        <w:jc w:val="both"/>
        <w:rPr>
          <w:rFonts w:cs="David" w:hint="cs"/>
          <w:rtl/>
        </w:rPr>
      </w:pPr>
    </w:p>
    <w:p w14:paraId="4A91EFD5" w14:textId="77777777" w:rsidR="004E578F" w:rsidRPr="00821337" w:rsidRDefault="004E578F" w:rsidP="004E578F">
      <w:pPr>
        <w:bidi/>
        <w:jc w:val="both"/>
        <w:rPr>
          <w:rFonts w:cs="David" w:hint="cs"/>
          <w:rtl/>
        </w:rPr>
      </w:pPr>
      <w:r w:rsidRPr="00821337">
        <w:rPr>
          <w:rFonts w:cs="David" w:hint="cs"/>
          <w:rtl/>
        </w:rPr>
        <w:tab/>
        <w:t>לא נכון, נמצא פה סגן שר האוצר, הוא יודע - - -</w:t>
      </w:r>
    </w:p>
    <w:p w14:paraId="5BAAAC26" w14:textId="77777777" w:rsidR="004E578F" w:rsidRPr="00821337" w:rsidRDefault="004E578F" w:rsidP="004E578F">
      <w:pPr>
        <w:bidi/>
        <w:jc w:val="both"/>
        <w:rPr>
          <w:rFonts w:cs="David" w:hint="cs"/>
          <w:rtl/>
        </w:rPr>
      </w:pPr>
    </w:p>
    <w:p w14:paraId="3D9B0B9E"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00196FC3" w14:textId="77777777" w:rsidR="004E578F" w:rsidRPr="00821337" w:rsidRDefault="004E578F" w:rsidP="004E578F">
      <w:pPr>
        <w:bidi/>
        <w:jc w:val="both"/>
        <w:rPr>
          <w:rFonts w:cs="David" w:hint="cs"/>
          <w:rtl/>
        </w:rPr>
      </w:pPr>
    </w:p>
    <w:p w14:paraId="6AE14AA1" w14:textId="77777777" w:rsidR="004E578F" w:rsidRPr="00821337" w:rsidRDefault="004E578F" w:rsidP="004E578F">
      <w:pPr>
        <w:bidi/>
        <w:jc w:val="both"/>
        <w:rPr>
          <w:rFonts w:cs="David" w:hint="cs"/>
          <w:rtl/>
        </w:rPr>
      </w:pPr>
      <w:r w:rsidRPr="00821337">
        <w:rPr>
          <w:rFonts w:cs="David" w:hint="cs"/>
          <w:rtl/>
        </w:rPr>
        <w:tab/>
        <w:t xml:space="preserve">אני רוצה להגיד דבר שאני יודע שסגן שר האוצר לא מקבל אותו: מבחינתי מדובר בחוק תומך תקציב. כל נושא שהוא לא תומך תקציב, צריך להיות מפוצל מפה. ובהמשך, מבחינתי, שהיועץ המשפטי של הכנסת יחליט לאיזה ועדה ללכת. זה יכול להיגמר בחמש דקות, אם מדברים לעניין. אם רוצים דברים אחרים, אז אני לא מבין עם מי לנהל ויכוח. כי הוויכוח הזה כבר התנהל, הוא לא אתנו, עם האופוזיציה, הוא כולו בתוך הקואליציה. כמו שכל חוק ההסדרים הוא חוק שמבטא את חולשתה של הקואליציה להעביר חוקים </w:t>
      </w:r>
      <w:r w:rsidRPr="00821337">
        <w:rPr>
          <w:rFonts w:cs="David"/>
          <w:rtl/>
        </w:rPr>
        <w:t>–</w:t>
      </w:r>
      <w:r w:rsidRPr="00821337">
        <w:rPr>
          <w:rFonts w:cs="David" w:hint="cs"/>
          <w:rtl/>
        </w:rPr>
        <w:t xml:space="preserve"> אם לקואליציה היה רוב, והיא </w:t>
      </w:r>
      <w:proofErr w:type="spellStart"/>
      <w:r w:rsidRPr="00821337">
        <w:rPr>
          <w:rFonts w:cs="David" w:hint="cs"/>
          <w:rtl/>
        </w:rPr>
        <w:t>היתה</w:t>
      </w:r>
      <w:proofErr w:type="spellEnd"/>
      <w:r w:rsidRPr="00821337">
        <w:rPr>
          <w:rFonts w:cs="David" w:hint="cs"/>
          <w:rtl/>
        </w:rPr>
        <w:t xml:space="preserve"> סומכת עליו, הין מפצלים את חוק התקשורת, כמו את חוק רשות השידור, היו מביאים אותו לוועדת כלכלה, היו משיגים רוב, והיו מעבירים מה שהם רוצים. אבל היות שהקואליציה חלשה </w:t>
      </w:r>
      <w:r w:rsidRPr="00821337">
        <w:rPr>
          <w:rFonts w:cs="David"/>
          <w:rtl/>
        </w:rPr>
        <w:t>–</w:t>
      </w:r>
      <w:r w:rsidRPr="00821337">
        <w:rPr>
          <w:rFonts w:cs="David" w:hint="cs"/>
          <w:rtl/>
        </w:rPr>
        <w:t xml:space="preserve"> אבל איפה היא חזקה? להודיע, שב-20:00 </w:t>
      </w:r>
      <w:r w:rsidRPr="00821337">
        <w:rPr>
          <w:rFonts w:cs="David"/>
          <w:rtl/>
        </w:rPr>
        <w:t>–</w:t>
      </w:r>
      <w:r w:rsidRPr="00821337">
        <w:rPr>
          <w:rFonts w:cs="David" w:hint="cs"/>
          <w:rtl/>
        </w:rPr>
        <w:t xml:space="preserve"> תבואו מהר להצביע, לא משנה על מה, על פי הוראות היושב ראש או המצליף, ולקרוא לזה כנסת.</w:t>
      </w:r>
    </w:p>
    <w:p w14:paraId="5FF8E492" w14:textId="77777777" w:rsidR="004E578F" w:rsidRPr="00821337" w:rsidRDefault="004E578F" w:rsidP="004E578F">
      <w:pPr>
        <w:bidi/>
        <w:jc w:val="both"/>
        <w:rPr>
          <w:rFonts w:cs="David" w:hint="cs"/>
          <w:rtl/>
        </w:rPr>
      </w:pPr>
    </w:p>
    <w:p w14:paraId="6A6593AC" w14:textId="77777777" w:rsidR="004E578F" w:rsidRPr="00821337" w:rsidRDefault="004E578F" w:rsidP="004E578F">
      <w:pPr>
        <w:keepLines/>
        <w:bidi/>
        <w:jc w:val="both"/>
        <w:rPr>
          <w:rFonts w:cs="David" w:hint="cs"/>
          <w:u w:val="single"/>
          <w:rtl/>
        </w:rPr>
      </w:pPr>
      <w:r w:rsidRPr="00821337">
        <w:rPr>
          <w:rFonts w:cs="David" w:hint="cs"/>
          <w:u w:val="single"/>
          <w:rtl/>
        </w:rPr>
        <w:t>רוחמה אברהם-בלילא:</w:t>
      </w:r>
    </w:p>
    <w:p w14:paraId="55DF1722" w14:textId="77777777" w:rsidR="004E578F" w:rsidRPr="00821337" w:rsidRDefault="004E578F" w:rsidP="004E578F">
      <w:pPr>
        <w:keepLines/>
        <w:bidi/>
        <w:jc w:val="both"/>
        <w:rPr>
          <w:rFonts w:cs="David" w:hint="cs"/>
          <w:rtl/>
        </w:rPr>
      </w:pPr>
    </w:p>
    <w:p w14:paraId="6A875189" w14:textId="77777777" w:rsidR="004E578F" w:rsidRPr="00821337" w:rsidRDefault="004E578F" w:rsidP="004E578F">
      <w:pPr>
        <w:keepLines/>
        <w:bidi/>
        <w:jc w:val="both"/>
        <w:rPr>
          <w:rFonts w:cs="David" w:hint="cs"/>
          <w:rtl/>
        </w:rPr>
      </w:pPr>
      <w:r w:rsidRPr="00821337">
        <w:rPr>
          <w:rFonts w:cs="David" w:hint="cs"/>
          <w:rtl/>
        </w:rPr>
        <w:tab/>
        <w:t>נכון.</w:t>
      </w:r>
    </w:p>
    <w:p w14:paraId="644FDAF8" w14:textId="77777777" w:rsidR="004E578F" w:rsidRPr="00821337" w:rsidRDefault="004E578F" w:rsidP="004E578F">
      <w:pPr>
        <w:bidi/>
        <w:jc w:val="both"/>
        <w:rPr>
          <w:rFonts w:cs="David" w:hint="cs"/>
          <w:rtl/>
        </w:rPr>
      </w:pPr>
    </w:p>
    <w:p w14:paraId="66905301"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49CD3151" w14:textId="77777777" w:rsidR="004E578F" w:rsidRPr="00821337" w:rsidRDefault="004E578F" w:rsidP="004E578F">
      <w:pPr>
        <w:bidi/>
        <w:jc w:val="both"/>
        <w:rPr>
          <w:rFonts w:cs="David" w:hint="cs"/>
          <w:rtl/>
        </w:rPr>
      </w:pPr>
    </w:p>
    <w:p w14:paraId="5FE9D61A" w14:textId="77777777" w:rsidR="004E578F" w:rsidRPr="00821337" w:rsidRDefault="004E578F" w:rsidP="004E578F">
      <w:pPr>
        <w:bidi/>
        <w:jc w:val="both"/>
        <w:rPr>
          <w:rFonts w:cs="David" w:hint="cs"/>
          <w:rtl/>
        </w:rPr>
      </w:pPr>
      <w:r w:rsidRPr="00821337">
        <w:rPr>
          <w:rFonts w:cs="David" w:hint="cs"/>
          <w:rtl/>
        </w:rPr>
        <w:tab/>
        <w:t xml:space="preserve">אז אל תקראו לזה כנסת. אני, לכן, מבקש: תודיע עכשיו על הצבעה בעוד שלוש שעות, ואז נצביע. </w:t>
      </w:r>
    </w:p>
    <w:p w14:paraId="28C78FF1" w14:textId="77777777" w:rsidR="004E578F" w:rsidRPr="00821337" w:rsidRDefault="004E578F" w:rsidP="004E578F">
      <w:pPr>
        <w:bidi/>
        <w:jc w:val="both"/>
        <w:rPr>
          <w:rFonts w:cs="David" w:hint="cs"/>
          <w:rtl/>
        </w:rPr>
      </w:pPr>
    </w:p>
    <w:p w14:paraId="0AE9EAF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AE8CEF7" w14:textId="77777777" w:rsidR="004E578F" w:rsidRPr="00821337" w:rsidRDefault="004E578F" w:rsidP="004E578F">
      <w:pPr>
        <w:bidi/>
        <w:jc w:val="both"/>
        <w:rPr>
          <w:rFonts w:cs="David" w:hint="cs"/>
          <w:rtl/>
        </w:rPr>
      </w:pPr>
    </w:p>
    <w:p w14:paraId="6058B883" w14:textId="77777777" w:rsidR="004E578F" w:rsidRPr="00821337" w:rsidRDefault="004E578F" w:rsidP="004E578F">
      <w:pPr>
        <w:bidi/>
        <w:jc w:val="both"/>
        <w:rPr>
          <w:rFonts w:cs="David" w:hint="cs"/>
          <w:rtl/>
        </w:rPr>
      </w:pPr>
      <w:r w:rsidRPr="00821337">
        <w:rPr>
          <w:rFonts w:cs="David" w:hint="cs"/>
          <w:rtl/>
        </w:rPr>
        <w:tab/>
        <w:t xml:space="preserve">חבר הכנסת אורון, אני לא יודע מה זה תומך תקציב. אולי אני רואה דברים תומכי תקציב שאתה חושב שזה לא כך, ולהפך? בוא, בשביל זה יש דיון. אני חושב שזה מאד מוזר שדווקא נציגי האופוזיציה באים לכאן ואומרים: אנחנו לא רוצים לקיים דיון. נראה לי מוזר. </w:t>
      </w:r>
    </w:p>
    <w:p w14:paraId="46AB712D" w14:textId="77777777" w:rsidR="004E578F" w:rsidRPr="00821337" w:rsidRDefault="004E578F" w:rsidP="004E578F">
      <w:pPr>
        <w:bidi/>
        <w:jc w:val="both"/>
        <w:rPr>
          <w:rFonts w:cs="David" w:hint="cs"/>
          <w:rtl/>
        </w:rPr>
      </w:pPr>
    </w:p>
    <w:p w14:paraId="3A21A14B" w14:textId="77777777" w:rsidR="004E578F" w:rsidRPr="00821337" w:rsidRDefault="004E578F" w:rsidP="004E578F">
      <w:pPr>
        <w:bidi/>
        <w:jc w:val="both"/>
        <w:rPr>
          <w:rFonts w:cs="David" w:hint="cs"/>
          <w:u w:val="single"/>
          <w:rtl/>
        </w:rPr>
      </w:pPr>
      <w:r w:rsidRPr="00821337">
        <w:rPr>
          <w:rFonts w:cs="David" w:hint="cs"/>
          <w:u w:val="single"/>
          <w:rtl/>
        </w:rPr>
        <w:t>קריאות:</w:t>
      </w:r>
    </w:p>
    <w:p w14:paraId="37357AD6" w14:textId="77777777" w:rsidR="004E578F" w:rsidRPr="00821337" w:rsidRDefault="004E578F" w:rsidP="004E578F">
      <w:pPr>
        <w:bidi/>
        <w:jc w:val="both"/>
        <w:rPr>
          <w:rFonts w:cs="David" w:hint="cs"/>
          <w:rtl/>
        </w:rPr>
      </w:pPr>
    </w:p>
    <w:p w14:paraId="19B62D40" w14:textId="77777777" w:rsidR="004E578F" w:rsidRPr="00821337" w:rsidRDefault="004E578F" w:rsidP="004E578F">
      <w:pPr>
        <w:bidi/>
        <w:jc w:val="both"/>
        <w:rPr>
          <w:rFonts w:cs="David" w:hint="cs"/>
          <w:rtl/>
        </w:rPr>
      </w:pPr>
      <w:r w:rsidRPr="00821337">
        <w:rPr>
          <w:rFonts w:cs="David" w:hint="cs"/>
          <w:rtl/>
        </w:rPr>
        <w:tab/>
        <w:t>- - -</w:t>
      </w:r>
    </w:p>
    <w:p w14:paraId="7CF2AAFE" w14:textId="77777777" w:rsidR="004E578F" w:rsidRPr="00821337" w:rsidRDefault="004E578F" w:rsidP="004E578F">
      <w:pPr>
        <w:bidi/>
        <w:jc w:val="both"/>
        <w:rPr>
          <w:rFonts w:cs="David" w:hint="cs"/>
          <w:rtl/>
        </w:rPr>
      </w:pPr>
    </w:p>
    <w:p w14:paraId="0496BBB4" w14:textId="77777777" w:rsidR="004E578F" w:rsidRPr="00821337" w:rsidRDefault="004E578F" w:rsidP="004E578F">
      <w:pPr>
        <w:bidi/>
        <w:jc w:val="both"/>
        <w:rPr>
          <w:rFonts w:cs="David" w:hint="cs"/>
          <w:rtl/>
        </w:rPr>
      </w:pPr>
    </w:p>
    <w:p w14:paraId="25AB8B62"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410F01C6" w14:textId="77777777" w:rsidR="004E578F" w:rsidRPr="00821337" w:rsidRDefault="004E578F" w:rsidP="004E578F">
      <w:pPr>
        <w:bidi/>
        <w:jc w:val="both"/>
        <w:rPr>
          <w:rFonts w:cs="David" w:hint="cs"/>
          <w:u w:val="single"/>
          <w:rtl/>
        </w:rPr>
      </w:pPr>
    </w:p>
    <w:p w14:paraId="77C3D43B" w14:textId="77777777" w:rsidR="004E578F" w:rsidRPr="00821337" w:rsidRDefault="004E578F" w:rsidP="004E578F">
      <w:pPr>
        <w:bidi/>
        <w:jc w:val="both"/>
        <w:rPr>
          <w:rFonts w:cs="David" w:hint="cs"/>
          <w:rtl/>
        </w:rPr>
      </w:pPr>
      <w:r w:rsidRPr="00821337">
        <w:rPr>
          <w:rFonts w:cs="David" w:hint="cs"/>
          <w:rtl/>
        </w:rPr>
        <w:tab/>
        <w:t xml:space="preserve"> אם אתה לא מצביע, זה מיותר.</w:t>
      </w:r>
    </w:p>
    <w:p w14:paraId="2EB1CA54" w14:textId="77777777" w:rsidR="004E578F" w:rsidRPr="00821337" w:rsidRDefault="004E578F" w:rsidP="004E578F">
      <w:pPr>
        <w:bidi/>
        <w:jc w:val="both"/>
        <w:rPr>
          <w:rFonts w:cs="David" w:hint="cs"/>
          <w:rtl/>
        </w:rPr>
      </w:pPr>
    </w:p>
    <w:p w14:paraId="75ABCBC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AB4CA1C" w14:textId="77777777" w:rsidR="004E578F" w:rsidRPr="00821337" w:rsidRDefault="004E578F" w:rsidP="004E578F">
      <w:pPr>
        <w:bidi/>
        <w:jc w:val="both"/>
        <w:rPr>
          <w:rFonts w:cs="David" w:hint="cs"/>
          <w:rtl/>
        </w:rPr>
      </w:pPr>
    </w:p>
    <w:p w14:paraId="64BA7F18" w14:textId="77777777" w:rsidR="004E578F" w:rsidRPr="00821337" w:rsidRDefault="004E578F" w:rsidP="004E578F">
      <w:pPr>
        <w:bidi/>
        <w:jc w:val="both"/>
        <w:rPr>
          <w:rFonts w:cs="David" w:hint="cs"/>
          <w:rtl/>
        </w:rPr>
      </w:pPr>
      <w:r w:rsidRPr="00821337">
        <w:rPr>
          <w:rFonts w:cs="David" w:hint="cs"/>
          <w:rtl/>
        </w:rPr>
        <w:tab/>
        <w:t xml:space="preserve">נראה לי מוזר. אני חושב שהדיון הוא לא מיותר, אני - - - לעבור פרק </w:t>
      </w:r>
      <w:proofErr w:type="spellStart"/>
      <w:r w:rsidRPr="00821337">
        <w:rPr>
          <w:rFonts w:cs="David" w:hint="cs"/>
          <w:rtl/>
        </w:rPr>
        <w:t>פרק</w:t>
      </w:r>
      <w:proofErr w:type="spellEnd"/>
      <w:r w:rsidRPr="00821337">
        <w:rPr>
          <w:rFonts w:cs="David" w:hint="cs"/>
          <w:rtl/>
        </w:rPr>
        <w:t xml:space="preserve">, אני רוצה לדעת מה עמדתכם ביחס לכל אחד מהפרקים בנפרד וזה </w:t>
      </w:r>
      <w:proofErr w:type="spellStart"/>
      <w:r w:rsidRPr="00821337">
        <w:rPr>
          <w:rFonts w:cs="David" w:hint="cs"/>
          <w:rtl/>
        </w:rPr>
        <w:t>הכל</w:t>
      </w:r>
      <w:proofErr w:type="spellEnd"/>
      <w:r w:rsidRPr="00821337">
        <w:rPr>
          <w:rFonts w:cs="David" w:hint="cs"/>
          <w:rtl/>
        </w:rPr>
        <w:t>.</w:t>
      </w:r>
    </w:p>
    <w:p w14:paraId="61AA9D46" w14:textId="77777777" w:rsidR="004E578F" w:rsidRPr="00821337" w:rsidRDefault="004E578F" w:rsidP="004E578F">
      <w:pPr>
        <w:bidi/>
        <w:jc w:val="both"/>
        <w:rPr>
          <w:rFonts w:cs="David" w:hint="cs"/>
          <w:rtl/>
        </w:rPr>
      </w:pPr>
    </w:p>
    <w:p w14:paraId="6960734C"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343427E4" w14:textId="77777777" w:rsidR="004E578F" w:rsidRPr="00821337" w:rsidRDefault="004E578F" w:rsidP="004E578F">
      <w:pPr>
        <w:bidi/>
        <w:jc w:val="both"/>
        <w:rPr>
          <w:rFonts w:cs="David" w:hint="cs"/>
          <w:u w:val="single"/>
          <w:rtl/>
        </w:rPr>
      </w:pPr>
    </w:p>
    <w:p w14:paraId="4FEB2447" w14:textId="77777777" w:rsidR="004E578F" w:rsidRPr="00821337" w:rsidRDefault="004E578F" w:rsidP="004E578F">
      <w:pPr>
        <w:bidi/>
        <w:jc w:val="both"/>
        <w:rPr>
          <w:rFonts w:cs="David" w:hint="cs"/>
          <w:rtl/>
        </w:rPr>
      </w:pPr>
      <w:r w:rsidRPr="00821337">
        <w:rPr>
          <w:rFonts w:cs="David" w:hint="cs"/>
          <w:rtl/>
        </w:rPr>
        <w:tab/>
        <w:t xml:space="preserve">העובדה שאין פה קואליציה היא משמעותית. היא רק מראה על רוח הדברים. </w:t>
      </w:r>
    </w:p>
    <w:p w14:paraId="0ADB9874" w14:textId="77777777" w:rsidR="004E578F" w:rsidRPr="00821337" w:rsidRDefault="004E578F" w:rsidP="004E578F">
      <w:pPr>
        <w:bidi/>
        <w:jc w:val="both"/>
        <w:rPr>
          <w:rFonts w:cs="David" w:hint="cs"/>
          <w:rtl/>
        </w:rPr>
      </w:pPr>
    </w:p>
    <w:p w14:paraId="257459C2"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7BA4231E" w14:textId="77777777" w:rsidR="004E578F" w:rsidRPr="00821337" w:rsidRDefault="004E578F" w:rsidP="004E578F">
      <w:pPr>
        <w:bidi/>
        <w:jc w:val="both"/>
        <w:rPr>
          <w:rFonts w:cs="David" w:hint="cs"/>
          <w:u w:val="single"/>
          <w:rtl/>
        </w:rPr>
      </w:pPr>
    </w:p>
    <w:p w14:paraId="62E42637" w14:textId="77777777" w:rsidR="004E578F" w:rsidRPr="00821337" w:rsidRDefault="004E578F" w:rsidP="004E578F">
      <w:pPr>
        <w:bidi/>
        <w:jc w:val="both"/>
        <w:rPr>
          <w:rFonts w:cs="David" w:hint="cs"/>
          <w:rtl/>
        </w:rPr>
      </w:pPr>
      <w:r w:rsidRPr="00821337">
        <w:rPr>
          <w:rFonts w:cs="David" w:hint="cs"/>
          <w:rtl/>
        </w:rPr>
        <w:tab/>
        <w:t xml:space="preserve">תן לי רק </w:t>
      </w:r>
      <w:r w:rsidRPr="00821337">
        <w:rPr>
          <w:rFonts w:cs="David"/>
          <w:rtl/>
        </w:rPr>
        <w:t>–</w:t>
      </w:r>
      <w:r w:rsidRPr="00821337">
        <w:rPr>
          <w:rFonts w:cs="David" w:hint="cs"/>
          <w:rtl/>
        </w:rPr>
        <w:t xml:space="preserve"> אם אני יכול רק להשלים. אני מראש אומר: אני מקבל את ההגדרה תומך תקציב, באופן הכי רחב שהיועץ המשפטי יקבל אותה. אתה יודע מה? </w:t>
      </w:r>
      <w:r w:rsidRPr="00821337">
        <w:rPr>
          <w:rFonts w:cs="David"/>
          <w:rtl/>
        </w:rPr>
        <w:t>–</w:t>
      </w:r>
      <w:r w:rsidRPr="00821337">
        <w:rPr>
          <w:rFonts w:cs="David" w:hint="cs"/>
          <w:rtl/>
        </w:rPr>
        <w:t xml:space="preserve"> אני כבר הסכמתי. כל מה שתומך תקציב, בהגדרה הכי רחבה שלו. אני מקווה שהרוחב הזה לא יהפוך לבדיחה.</w:t>
      </w:r>
    </w:p>
    <w:p w14:paraId="659AF09B" w14:textId="77777777" w:rsidR="004E578F" w:rsidRPr="00821337" w:rsidRDefault="004E578F" w:rsidP="004E578F">
      <w:pPr>
        <w:bidi/>
        <w:jc w:val="both"/>
        <w:rPr>
          <w:rFonts w:cs="David" w:hint="cs"/>
          <w:rtl/>
        </w:rPr>
      </w:pPr>
      <w:r w:rsidRPr="00821337">
        <w:rPr>
          <w:rFonts w:cs="David" w:hint="cs"/>
          <w:rtl/>
        </w:rPr>
        <w:tab/>
      </w:r>
    </w:p>
    <w:p w14:paraId="040D6858"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1689904" w14:textId="77777777" w:rsidR="004E578F" w:rsidRPr="00821337" w:rsidRDefault="004E578F" w:rsidP="004E578F">
      <w:pPr>
        <w:bidi/>
        <w:jc w:val="both"/>
        <w:rPr>
          <w:rFonts w:cs="David" w:hint="cs"/>
          <w:rtl/>
        </w:rPr>
      </w:pPr>
    </w:p>
    <w:p w14:paraId="74C2E5E6" w14:textId="77777777" w:rsidR="004E578F" w:rsidRPr="00821337" w:rsidRDefault="004E578F" w:rsidP="004E578F">
      <w:pPr>
        <w:bidi/>
        <w:jc w:val="both"/>
        <w:rPr>
          <w:rFonts w:cs="David" w:hint="cs"/>
          <w:rtl/>
        </w:rPr>
      </w:pPr>
      <w:r w:rsidRPr="00821337">
        <w:rPr>
          <w:rFonts w:cs="David" w:hint="cs"/>
          <w:rtl/>
        </w:rPr>
        <w:tab/>
        <w:t xml:space="preserve">חבר הכנסת אורון, אם תחשוב שאין צורך שתתייחס לכל פרק, אני לא אכריח אותך. אבל, אני חייב לאפשר לך את זה. </w:t>
      </w:r>
    </w:p>
    <w:p w14:paraId="73FA9247" w14:textId="77777777" w:rsidR="004E578F" w:rsidRPr="00821337" w:rsidRDefault="004E578F" w:rsidP="004E578F">
      <w:pPr>
        <w:bidi/>
        <w:jc w:val="both"/>
        <w:rPr>
          <w:rFonts w:cs="David" w:hint="cs"/>
          <w:rtl/>
        </w:rPr>
      </w:pPr>
    </w:p>
    <w:p w14:paraId="6ECA9305"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C770FF0" w14:textId="77777777" w:rsidR="004E578F" w:rsidRPr="00821337" w:rsidRDefault="004E578F" w:rsidP="004E578F">
      <w:pPr>
        <w:bidi/>
        <w:jc w:val="both"/>
        <w:rPr>
          <w:rFonts w:cs="David" w:hint="cs"/>
          <w:u w:val="single"/>
          <w:rtl/>
        </w:rPr>
      </w:pPr>
    </w:p>
    <w:p w14:paraId="2EAB6466" w14:textId="77777777" w:rsidR="004E578F" w:rsidRPr="00821337" w:rsidRDefault="004E578F" w:rsidP="004E578F">
      <w:pPr>
        <w:bidi/>
        <w:jc w:val="both"/>
        <w:rPr>
          <w:rFonts w:cs="David" w:hint="cs"/>
          <w:rtl/>
        </w:rPr>
      </w:pPr>
      <w:r w:rsidRPr="00821337">
        <w:rPr>
          <w:rFonts w:cs="David" w:hint="cs"/>
          <w:rtl/>
        </w:rPr>
        <w:tab/>
        <w:t>כל הכבוד. כל הכבוד.</w:t>
      </w:r>
    </w:p>
    <w:p w14:paraId="00375A6D" w14:textId="77777777" w:rsidR="004E578F" w:rsidRPr="00821337" w:rsidRDefault="004E578F" w:rsidP="004E578F">
      <w:pPr>
        <w:bidi/>
        <w:jc w:val="both"/>
        <w:rPr>
          <w:rFonts w:cs="David" w:hint="cs"/>
          <w:rtl/>
        </w:rPr>
      </w:pPr>
    </w:p>
    <w:p w14:paraId="6694B201"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17DC939" w14:textId="77777777" w:rsidR="004E578F" w:rsidRPr="00821337" w:rsidRDefault="004E578F" w:rsidP="004E578F">
      <w:pPr>
        <w:bidi/>
        <w:jc w:val="both"/>
        <w:rPr>
          <w:rFonts w:cs="David" w:hint="cs"/>
          <w:rtl/>
        </w:rPr>
      </w:pPr>
    </w:p>
    <w:p w14:paraId="019D7769" w14:textId="77777777" w:rsidR="004E578F" w:rsidRDefault="004E578F" w:rsidP="004E578F">
      <w:pPr>
        <w:bidi/>
        <w:jc w:val="both"/>
        <w:rPr>
          <w:rFonts w:cs="David" w:hint="cs"/>
          <w:rtl/>
        </w:rPr>
      </w:pPr>
      <w:r w:rsidRPr="00821337">
        <w:rPr>
          <w:rFonts w:cs="David" w:hint="cs"/>
          <w:rtl/>
        </w:rPr>
        <w:tab/>
        <w:t xml:space="preserve">אני חושב. לא? הלוא אם לא הייתי מאפשר את זה והייתי אומר: רבותיי, בואו נסתפק בחמש דקות כלליות של הגדרת תומך תקציב, אז הייתם באים בטענות שסותמים פיות. </w:t>
      </w:r>
    </w:p>
    <w:p w14:paraId="10FAB99C" w14:textId="77777777" w:rsidR="004E578F" w:rsidRPr="00821337" w:rsidRDefault="004E578F" w:rsidP="004E578F">
      <w:pPr>
        <w:bidi/>
        <w:jc w:val="both"/>
        <w:rPr>
          <w:rFonts w:cs="David" w:hint="cs"/>
          <w:rtl/>
        </w:rPr>
      </w:pPr>
    </w:p>
    <w:p w14:paraId="7DAF4D91"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493FAC59" w14:textId="77777777" w:rsidR="004E578F" w:rsidRPr="00821337" w:rsidRDefault="004E578F" w:rsidP="004E578F">
      <w:pPr>
        <w:bidi/>
        <w:jc w:val="both"/>
        <w:rPr>
          <w:rFonts w:cs="David" w:hint="cs"/>
          <w:rtl/>
        </w:rPr>
      </w:pPr>
    </w:p>
    <w:p w14:paraId="2AC3AD85" w14:textId="77777777" w:rsidR="004E578F" w:rsidRPr="00821337" w:rsidRDefault="004E578F" w:rsidP="004E578F">
      <w:pPr>
        <w:bidi/>
        <w:jc w:val="both"/>
        <w:rPr>
          <w:rFonts w:cs="David" w:hint="cs"/>
          <w:rtl/>
        </w:rPr>
      </w:pPr>
      <w:r w:rsidRPr="00821337">
        <w:rPr>
          <w:rFonts w:cs="David" w:hint="cs"/>
          <w:rtl/>
        </w:rPr>
        <w:tab/>
        <w:t xml:space="preserve">קודם כל, אני לא הייתי תומך, לא הייתי בא אליך בשום זה </w:t>
      </w:r>
      <w:r w:rsidRPr="00821337">
        <w:rPr>
          <w:rFonts w:cs="David"/>
          <w:rtl/>
        </w:rPr>
        <w:t>–</w:t>
      </w:r>
      <w:r w:rsidRPr="00821337">
        <w:rPr>
          <w:rFonts w:cs="David" w:hint="cs"/>
          <w:rtl/>
        </w:rPr>
        <w:t xml:space="preserve"> כי אני לא מאמין שמישהו חושב פה בחדר הזה, בין חברי הכנסת, שיש משהו אחד שישתנה בדיון הזה כתוצאה מהדיון שלנו </w:t>
      </w:r>
      <w:r w:rsidRPr="00821337">
        <w:rPr>
          <w:rFonts w:cs="David"/>
          <w:rtl/>
        </w:rPr>
        <w:t>–</w:t>
      </w:r>
      <w:r w:rsidRPr="00821337">
        <w:rPr>
          <w:rFonts w:cs="David" w:hint="cs"/>
          <w:rtl/>
        </w:rPr>
        <w:t xml:space="preserve"> יש דברים שישתנו, כי חיים כץ לא מסכים עם גפני וגפני לא מסכים עם רותם ורותם לא מסכים אתך </w:t>
      </w:r>
      <w:r w:rsidRPr="00821337">
        <w:rPr>
          <w:rFonts w:cs="David"/>
          <w:rtl/>
        </w:rPr>
        <w:t>–</w:t>
      </w:r>
      <w:r w:rsidRPr="00821337">
        <w:rPr>
          <w:rFonts w:cs="David" w:hint="cs"/>
          <w:rtl/>
        </w:rPr>
        <w:t xml:space="preserve"> ככה הסיפור.</w:t>
      </w:r>
    </w:p>
    <w:p w14:paraId="2FE4A354" w14:textId="77777777" w:rsidR="004E578F" w:rsidRPr="00821337" w:rsidRDefault="004E578F" w:rsidP="004E578F">
      <w:pPr>
        <w:bidi/>
        <w:jc w:val="both"/>
        <w:rPr>
          <w:rFonts w:cs="David" w:hint="cs"/>
          <w:rtl/>
        </w:rPr>
      </w:pPr>
    </w:p>
    <w:p w14:paraId="715AA973"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E239C1C" w14:textId="77777777" w:rsidR="004E578F" w:rsidRPr="00821337" w:rsidRDefault="004E578F" w:rsidP="004E578F">
      <w:pPr>
        <w:bidi/>
        <w:jc w:val="both"/>
        <w:rPr>
          <w:rFonts w:cs="David" w:hint="cs"/>
          <w:rtl/>
        </w:rPr>
      </w:pPr>
    </w:p>
    <w:p w14:paraId="7728B769" w14:textId="77777777" w:rsidR="004E578F" w:rsidRPr="00821337" w:rsidRDefault="004E578F" w:rsidP="004E578F">
      <w:pPr>
        <w:bidi/>
        <w:jc w:val="both"/>
        <w:rPr>
          <w:rFonts w:cs="David" w:hint="cs"/>
          <w:rtl/>
        </w:rPr>
      </w:pPr>
      <w:r w:rsidRPr="00821337">
        <w:rPr>
          <w:rFonts w:cs="David" w:hint="cs"/>
          <w:rtl/>
        </w:rPr>
        <w:tab/>
        <w:t>אני אומר לך שאני חושב שיש שינוי.</w:t>
      </w:r>
    </w:p>
    <w:p w14:paraId="70111DCB" w14:textId="77777777" w:rsidR="004E578F" w:rsidRPr="00821337" w:rsidRDefault="004E578F" w:rsidP="004E578F">
      <w:pPr>
        <w:bidi/>
        <w:jc w:val="both"/>
        <w:rPr>
          <w:rFonts w:cs="David" w:hint="cs"/>
          <w:rtl/>
        </w:rPr>
      </w:pPr>
    </w:p>
    <w:p w14:paraId="5BB0EF41"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2DD769DB" w14:textId="77777777" w:rsidR="004E578F" w:rsidRPr="00821337" w:rsidRDefault="004E578F" w:rsidP="004E578F">
      <w:pPr>
        <w:bidi/>
        <w:jc w:val="both"/>
        <w:rPr>
          <w:rFonts w:cs="David" w:hint="cs"/>
          <w:rtl/>
        </w:rPr>
      </w:pPr>
    </w:p>
    <w:p w14:paraId="3C04B6D9" w14:textId="77777777" w:rsidR="004E578F" w:rsidRPr="00821337" w:rsidRDefault="004E578F" w:rsidP="004E578F">
      <w:pPr>
        <w:bidi/>
        <w:jc w:val="both"/>
        <w:rPr>
          <w:rFonts w:cs="David" w:hint="cs"/>
          <w:rtl/>
        </w:rPr>
      </w:pPr>
      <w:r w:rsidRPr="00821337">
        <w:rPr>
          <w:rFonts w:cs="David" w:hint="cs"/>
          <w:rtl/>
        </w:rPr>
        <w:tab/>
        <w:t xml:space="preserve">אבל תן לי לדבר חופשי. איך אמרת קודם? רגע. </w:t>
      </w:r>
    </w:p>
    <w:p w14:paraId="1BE776D4" w14:textId="77777777" w:rsidR="004E578F" w:rsidRPr="00821337" w:rsidRDefault="004E578F" w:rsidP="004E578F">
      <w:pPr>
        <w:bidi/>
        <w:jc w:val="both"/>
        <w:rPr>
          <w:rFonts w:cs="David" w:hint="cs"/>
          <w:rtl/>
        </w:rPr>
      </w:pPr>
    </w:p>
    <w:p w14:paraId="19C66E3F" w14:textId="77777777" w:rsidR="004E578F" w:rsidRPr="00821337" w:rsidRDefault="004E578F" w:rsidP="004E578F">
      <w:pPr>
        <w:bidi/>
        <w:jc w:val="both"/>
        <w:rPr>
          <w:rFonts w:cs="David" w:hint="cs"/>
          <w:rtl/>
        </w:rPr>
      </w:pPr>
      <w:r>
        <w:rPr>
          <w:rFonts w:cs="David" w:hint="cs"/>
          <w:rtl/>
        </w:rPr>
        <w:tab/>
      </w:r>
      <w:r w:rsidRPr="00821337">
        <w:rPr>
          <w:rFonts w:cs="David" w:hint="cs"/>
          <w:rtl/>
        </w:rPr>
        <w:t xml:space="preserve">אל תשתמשו בנו במילוי חובתנו </w:t>
      </w:r>
      <w:proofErr w:type="spellStart"/>
      <w:r w:rsidRPr="00821337">
        <w:rPr>
          <w:rFonts w:cs="David" w:hint="cs"/>
          <w:rtl/>
        </w:rPr>
        <w:t>הפרלמנטרית</w:t>
      </w:r>
      <w:proofErr w:type="spellEnd"/>
      <w:r w:rsidRPr="00821337">
        <w:rPr>
          <w:rFonts w:cs="David" w:hint="cs"/>
          <w:rtl/>
        </w:rPr>
        <w:t xml:space="preserve"> להיות נוכחים בישיבה, כמסך. כי פה לא מתנהל שום דיון אמיתי. שום דיון אמיתי לא מתנהל פה. אני אומר את זה לפני הדיון, אני בטוח שבסוף הדיון יהיה אותו דבר. אנחנו גם כולנו חיים בארץ, ושמענו פחות או יותר מה קורה. והוויכוח העליון האם הפנסיה תידון בוועדת הכספים או בוועדת הכלכלה </w:t>
      </w:r>
      <w:r w:rsidRPr="00821337">
        <w:rPr>
          <w:rFonts w:cs="David"/>
          <w:rtl/>
        </w:rPr>
        <w:t>–</w:t>
      </w:r>
      <w:r w:rsidRPr="00821337">
        <w:rPr>
          <w:rFonts w:cs="David" w:hint="cs"/>
          <w:rtl/>
        </w:rPr>
        <w:t xml:space="preserve"> אגב, אני חבר בוועדה המשותפת כך שאין לי בעיה עם זה </w:t>
      </w:r>
      <w:r w:rsidRPr="00821337">
        <w:rPr>
          <w:rFonts w:cs="David"/>
          <w:rtl/>
        </w:rPr>
        <w:t>–</w:t>
      </w:r>
      <w:r w:rsidRPr="00821337">
        <w:rPr>
          <w:rFonts w:cs="David" w:hint="cs"/>
          <w:rtl/>
        </w:rPr>
        <w:t xml:space="preserve"> תאמין לי, אין לזה שום משמעות מבחינת העניין עצמו. יש לזה משמעות, אנשים רוצים כוח, הפנסיה אצלי</w:t>
      </w:r>
      <w:r>
        <w:rPr>
          <w:rFonts w:cs="David" w:hint="cs"/>
          <w:rtl/>
        </w:rPr>
        <w:t>.</w:t>
      </w:r>
    </w:p>
    <w:p w14:paraId="6C802872" w14:textId="77777777" w:rsidR="004E578F" w:rsidRPr="00821337" w:rsidRDefault="004E578F" w:rsidP="004E578F">
      <w:pPr>
        <w:bidi/>
        <w:jc w:val="both"/>
        <w:rPr>
          <w:rFonts w:cs="David" w:hint="cs"/>
          <w:rtl/>
        </w:rPr>
      </w:pPr>
    </w:p>
    <w:p w14:paraId="0B9C9B26"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1F8AC7E" w14:textId="77777777" w:rsidR="004E578F" w:rsidRPr="00821337" w:rsidRDefault="004E578F" w:rsidP="004E578F">
      <w:pPr>
        <w:bidi/>
        <w:jc w:val="both"/>
        <w:rPr>
          <w:rFonts w:cs="David" w:hint="cs"/>
          <w:rtl/>
        </w:rPr>
      </w:pPr>
    </w:p>
    <w:p w14:paraId="0BFE0D48" w14:textId="77777777" w:rsidR="004E578F" w:rsidRPr="00821337" w:rsidRDefault="004E578F" w:rsidP="004E578F">
      <w:pPr>
        <w:bidi/>
        <w:jc w:val="both"/>
        <w:rPr>
          <w:rFonts w:cs="David" w:hint="cs"/>
          <w:rtl/>
        </w:rPr>
      </w:pPr>
      <w:r w:rsidRPr="00821337">
        <w:rPr>
          <w:rFonts w:cs="David" w:hint="cs"/>
          <w:rtl/>
        </w:rPr>
        <w:tab/>
        <w:t>אני יכול לעדכן אותך שדווקא בעניין הפנסיה יש הבנות.</w:t>
      </w:r>
    </w:p>
    <w:p w14:paraId="2C503CC7" w14:textId="77777777" w:rsidR="004E578F" w:rsidRPr="00821337" w:rsidRDefault="004E578F" w:rsidP="004E578F">
      <w:pPr>
        <w:bidi/>
        <w:jc w:val="both"/>
        <w:rPr>
          <w:rFonts w:cs="David" w:hint="cs"/>
          <w:rtl/>
        </w:rPr>
      </w:pPr>
    </w:p>
    <w:p w14:paraId="1D386BEC"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1890F71B" w14:textId="77777777" w:rsidR="004E578F" w:rsidRPr="00821337" w:rsidRDefault="004E578F" w:rsidP="004E578F">
      <w:pPr>
        <w:bidi/>
        <w:jc w:val="both"/>
        <w:rPr>
          <w:rFonts w:cs="David" w:hint="cs"/>
          <w:rtl/>
        </w:rPr>
      </w:pPr>
    </w:p>
    <w:p w14:paraId="0C648D65" w14:textId="77777777" w:rsidR="004E578F" w:rsidRPr="00821337" w:rsidRDefault="004E578F" w:rsidP="004E578F">
      <w:pPr>
        <w:bidi/>
        <w:jc w:val="both"/>
        <w:rPr>
          <w:rFonts w:cs="David" w:hint="cs"/>
          <w:rtl/>
        </w:rPr>
      </w:pPr>
      <w:r w:rsidRPr="00821337">
        <w:rPr>
          <w:rFonts w:cs="David" w:hint="cs"/>
          <w:rtl/>
        </w:rPr>
        <w:tab/>
        <w:t>אה. יש הבנות?</w:t>
      </w:r>
    </w:p>
    <w:p w14:paraId="08911338" w14:textId="77777777" w:rsidR="004E578F" w:rsidRPr="00821337" w:rsidRDefault="004E578F" w:rsidP="004E578F">
      <w:pPr>
        <w:bidi/>
        <w:jc w:val="both"/>
        <w:rPr>
          <w:rFonts w:cs="David" w:hint="cs"/>
          <w:rtl/>
        </w:rPr>
      </w:pPr>
    </w:p>
    <w:p w14:paraId="409AEF4F"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2DB8ABC" w14:textId="77777777" w:rsidR="004E578F" w:rsidRPr="00821337" w:rsidRDefault="004E578F" w:rsidP="004E578F">
      <w:pPr>
        <w:bidi/>
        <w:jc w:val="both"/>
        <w:rPr>
          <w:rFonts w:cs="David" w:hint="cs"/>
          <w:rtl/>
        </w:rPr>
      </w:pPr>
    </w:p>
    <w:p w14:paraId="0B660A65" w14:textId="77777777" w:rsidR="004E578F" w:rsidRPr="00821337" w:rsidRDefault="004E578F" w:rsidP="004E578F">
      <w:pPr>
        <w:bidi/>
        <w:jc w:val="both"/>
        <w:rPr>
          <w:rFonts w:cs="David" w:hint="cs"/>
          <w:rtl/>
        </w:rPr>
      </w:pPr>
      <w:r w:rsidRPr="00821337">
        <w:rPr>
          <w:rFonts w:cs="David" w:hint="cs"/>
          <w:rtl/>
        </w:rPr>
        <w:tab/>
        <w:t>לא זו הבעיה. בוא, אני במפורש אומר לך, חבר הכנסת אורון: אני לא יודע מה האחרים, אני לא יודע מה הוועדה. אני יכול להעיד על עצמי: אני באתי בנפש חפצה, לשמוע. מי שרוצה להאמין יכול להאמין, מי שחושב שזה לא המצב זו גם זכותו</w:t>
      </w:r>
      <w:r>
        <w:rPr>
          <w:rFonts w:cs="David" w:hint="cs"/>
          <w:rtl/>
        </w:rPr>
        <w:t>.</w:t>
      </w:r>
      <w:r w:rsidRPr="00821337">
        <w:rPr>
          <w:rFonts w:cs="David" w:hint="cs"/>
          <w:rtl/>
        </w:rPr>
        <w:t xml:space="preserve"> </w:t>
      </w:r>
    </w:p>
    <w:p w14:paraId="64A96BBA" w14:textId="77777777" w:rsidR="004E578F" w:rsidRPr="00821337" w:rsidRDefault="004E578F" w:rsidP="004E578F">
      <w:pPr>
        <w:bidi/>
        <w:jc w:val="both"/>
        <w:rPr>
          <w:rFonts w:cs="David" w:hint="cs"/>
          <w:rtl/>
        </w:rPr>
      </w:pPr>
    </w:p>
    <w:p w14:paraId="5296B0C3"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7A07FBC8" w14:textId="77777777" w:rsidR="004E578F" w:rsidRPr="00821337" w:rsidRDefault="004E578F" w:rsidP="004E578F">
      <w:pPr>
        <w:bidi/>
        <w:jc w:val="both"/>
        <w:rPr>
          <w:rFonts w:cs="David" w:hint="cs"/>
          <w:rtl/>
        </w:rPr>
      </w:pPr>
    </w:p>
    <w:p w14:paraId="1F532AC8" w14:textId="77777777" w:rsidR="004E578F" w:rsidRPr="00821337" w:rsidRDefault="004E578F" w:rsidP="004E578F">
      <w:pPr>
        <w:bidi/>
        <w:jc w:val="both"/>
        <w:rPr>
          <w:rFonts w:cs="David" w:hint="cs"/>
          <w:rtl/>
        </w:rPr>
      </w:pPr>
      <w:r w:rsidRPr="00821337">
        <w:rPr>
          <w:rFonts w:cs="David" w:hint="cs"/>
          <w:rtl/>
        </w:rPr>
        <w:tab/>
        <w:t xml:space="preserve">אנחנו מאמינים. </w:t>
      </w:r>
    </w:p>
    <w:p w14:paraId="549D0FB3" w14:textId="77777777" w:rsidR="004E578F" w:rsidRPr="00821337" w:rsidRDefault="004E578F" w:rsidP="004E578F">
      <w:pPr>
        <w:bidi/>
        <w:jc w:val="both"/>
        <w:rPr>
          <w:rFonts w:cs="David" w:hint="cs"/>
          <w:rtl/>
        </w:rPr>
      </w:pPr>
    </w:p>
    <w:p w14:paraId="28702616"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171EE95" w14:textId="77777777" w:rsidR="004E578F" w:rsidRPr="00821337" w:rsidRDefault="004E578F" w:rsidP="004E578F">
      <w:pPr>
        <w:bidi/>
        <w:jc w:val="both"/>
        <w:rPr>
          <w:rFonts w:cs="David" w:hint="cs"/>
          <w:rtl/>
        </w:rPr>
      </w:pPr>
    </w:p>
    <w:p w14:paraId="3ADACD1B" w14:textId="77777777" w:rsidR="004E578F" w:rsidRPr="00821337" w:rsidRDefault="004E578F" w:rsidP="004E578F">
      <w:pPr>
        <w:bidi/>
        <w:jc w:val="both"/>
        <w:rPr>
          <w:rFonts w:cs="David" w:hint="cs"/>
          <w:rtl/>
        </w:rPr>
      </w:pPr>
      <w:r w:rsidRPr="00821337">
        <w:rPr>
          <w:rFonts w:cs="David" w:hint="cs"/>
          <w:rtl/>
        </w:rPr>
        <w:tab/>
        <w:t>האמן לי שיכולתי גם, לו רציתי, פשוט להודיע שהישיבה נדחית ולק</w:t>
      </w:r>
      <w:r>
        <w:rPr>
          <w:rFonts w:cs="David" w:hint="cs"/>
          <w:rtl/>
        </w:rPr>
        <w:t>יים אותה אחרי שיש סיכומים.</w:t>
      </w:r>
    </w:p>
    <w:p w14:paraId="76FB4BC3" w14:textId="77777777" w:rsidR="004E578F" w:rsidRPr="00821337" w:rsidRDefault="004E578F" w:rsidP="004E578F">
      <w:pPr>
        <w:bidi/>
        <w:jc w:val="both"/>
        <w:rPr>
          <w:rFonts w:cs="David" w:hint="cs"/>
          <w:rtl/>
        </w:rPr>
      </w:pPr>
    </w:p>
    <w:p w14:paraId="21967892"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49C2EEA" w14:textId="77777777" w:rsidR="004E578F" w:rsidRPr="00821337" w:rsidRDefault="004E578F" w:rsidP="004E578F">
      <w:pPr>
        <w:bidi/>
        <w:jc w:val="both"/>
        <w:rPr>
          <w:rFonts w:cs="David" w:hint="cs"/>
          <w:rtl/>
        </w:rPr>
      </w:pPr>
    </w:p>
    <w:p w14:paraId="16C0917D" w14:textId="77777777" w:rsidR="004E578F" w:rsidRPr="00821337" w:rsidRDefault="004E578F" w:rsidP="004E578F">
      <w:pPr>
        <w:bidi/>
        <w:jc w:val="both"/>
        <w:rPr>
          <w:rFonts w:cs="David" w:hint="cs"/>
          <w:rtl/>
        </w:rPr>
      </w:pPr>
      <w:r w:rsidRPr="00821337">
        <w:rPr>
          <w:rFonts w:cs="David" w:hint="cs"/>
          <w:rtl/>
        </w:rPr>
        <w:tab/>
        <w:t>זה עדיף.</w:t>
      </w:r>
    </w:p>
    <w:p w14:paraId="749A3103" w14:textId="77777777" w:rsidR="004E578F" w:rsidRPr="00821337" w:rsidRDefault="004E578F" w:rsidP="004E578F">
      <w:pPr>
        <w:bidi/>
        <w:jc w:val="both"/>
        <w:rPr>
          <w:rFonts w:cs="David" w:hint="cs"/>
          <w:rtl/>
        </w:rPr>
      </w:pPr>
    </w:p>
    <w:p w14:paraId="5A5740AA"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058AE45" w14:textId="77777777" w:rsidR="004E578F" w:rsidRPr="00821337" w:rsidRDefault="004E578F" w:rsidP="004E578F">
      <w:pPr>
        <w:bidi/>
        <w:jc w:val="both"/>
        <w:rPr>
          <w:rFonts w:cs="David" w:hint="cs"/>
          <w:u w:val="single"/>
          <w:rtl/>
        </w:rPr>
      </w:pPr>
    </w:p>
    <w:p w14:paraId="45227837" w14:textId="77777777" w:rsidR="004E578F" w:rsidRPr="00821337" w:rsidRDefault="004E578F" w:rsidP="004E578F">
      <w:pPr>
        <w:bidi/>
        <w:jc w:val="both"/>
        <w:rPr>
          <w:rFonts w:cs="David" w:hint="cs"/>
          <w:rtl/>
        </w:rPr>
      </w:pPr>
      <w:r w:rsidRPr="00821337">
        <w:rPr>
          <w:rFonts w:cs="David" w:hint="cs"/>
          <w:rtl/>
        </w:rPr>
        <w:tab/>
        <w:t xml:space="preserve"> זה עדיף.</w:t>
      </w:r>
    </w:p>
    <w:p w14:paraId="566AA614" w14:textId="77777777" w:rsidR="004E578F" w:rsidRPr="00821337" w:rsidRDefault="004E578F" w:rsidP="004E578F">
      <w:pPr>
        <w:bidi/>
        <w:jc w:val="both"/>
        <w:rPr>
          <w:rFonts w:cs="David" w:hint="cs"/>
          <w:rtl/>
        </w:rPr>
      </w:pPr>
    </w:p>
    <w:p w14:paraId="54722DC6"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B52DCF9" w14:textId="77777777" w:rsidR="004E578F" w:rsidRPr="00821337" w:rsidRDefault="004E578F" w:rsidP="004E578F">
      <w:pPr>
        <w:bidi/>
        <w:jc w:val="both"/>
        <w:rPr>
          <w:rFonts w:cs="David" w:hint="cs"/>
          <w:rtl/>
        </w:rPr>
      </w:pPr>
    </w:p>
    <w:p w14:paraId="74F40057" w14:textId="77777777" w:rsidR="004E578F" w:rsidRPr="00821337" w:rsidRDefault="004E578F" w:rsidP="004E578F">
      <w:pPr>
        <w:bidi/>
        <w:jc w:val="both"/>
        <w:rPr>
          <w:rFonts w:cs="David" w:hint="cs"/>
          <w:rtl/>
        </w:rPr>
      </w:pPr>
      <w:r w:rsidRPr="00821337">
        <w:rPr>
          <w:rFonts w:cs="David" w:hint="cs"/>
          <w:rtl/>
        </w:rPr>
        <w:tab/>
        <w:t>בעיניכם זה עדי</w:t>
      </w:r>
      <w:r>
        <w:rPr>
          <w:rFonts w:cs="David" w:hint="cs"/>
          <w:rtl/>
        </w:rPr>
        <w:t>ף, בעיני זה לא עדיף.</w:t>
      </w:r>
    </w:p>
    <w:p w14:paraId="4FBDF92C" w14:textId="77777777" w:rsidR="004E578F" w:rsidRPr="00821337" w:rsidRDefault="004E578F" w:rsidP="004E578F">
      <w:pPr>
        <w:bidi/>
        <w:jc w:val="both"/>
        <w:rPr>
          <w:rFonts w:cs="David" w:hint="cs"/>
          <w:rtl/>
        </w:rPr>
      </w:pPr>
    </w:p>
    <w:p w14:paraId="460CF8A8"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7AAC1F8B" w14:textId="77777777" w:rsidR="004E578F" w:rsidRPr="00821337" w:rsidRDefault="004E578F" w:rsidP="004E578F">
      <w:pPr>
        <w:bidi/>
        <w:jc w:val="both"/>
        <w:rPr>
          <w:rFonts w:cs="David" w:hint="cs"/>
          <w:rtl/>
        </w:rPr>
      </w:pPr>
    </w:p>
    <w:p w14:paraId="38430185" w14:textId="77777777" w:rsidR="004E578F" w:rsidRPr="00821337" w:rsidRDefault="004E578F" w:rsidP="004E578F">
      <w:pPr>
        <w:bidi/>
        <w:jc w:val="both"/>
        <w:rPr>
          <w:rFonts w:cs="David" w:hint="cs"/>
          <w:rtl/>
        </w:rPr>
      </w:pPr>
      <w:r w:rsidRPr="00821337">
        <w:rPr>
          <w:rFonts w:cs="David" w:hint="cs"/>
          <w:rtl/>
        </w:rPr>
        <w:tab/>
        <w:t xml:space="preserve">באנו ביום ראשון, הרגנו יום </w:t>
      </w:r>
      <w:r w:rsidRPr="00821337">
        <w:rPr>
          <w:rFonts w:cs="David"/>
          <w:rtl/>
        </w:rPr>
        <w:t>–</w:t>
      </w:r>
      <w:r w:rsidRPr="00821337">
        <w:rPr>
          <w:rFonts w:cs="David" w:hint="cs"/>
          <w:rtl/>
        </w:rPr>
        <w:t xml:space="preserve"> כלום. </w:t>
      </w:r>
    </w:p>
    <w:p w14:paraId="7D9E260D" w14:textId="77777777" w:rsidR="004E578F" w:rsidRPr="00821337" w:rsidRDefault="004E578F" w:rsidP="004E578F">
      <w:pPr>
        <w:bidi/>
        <w:jc w:val="both"/>
        <w:rPr>
          <w:rFonts w:cs="David" w:hint="cs"/>
          <w:rtl/>
        </w:rPr>
      </w:pPr>
    </w:p>
    <w:p w14:paraId="3726BFA7"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493381E" w14:textId="77777777" w:rsidR="004E578F" w:rsidRPr="00821337" w:rsidRDefault="004E578F" w:rsidP="004E578F">
      <w:pPr>
        <w:bidi/>
        <w:jc w:val="both"/>
        <w:rPr>
          <w:rFonts w:cs="David" w:hint="cs"/>
          <w:rtl/>
        </w:rPr>
      </w:pPr>
    </w:p>
    <w:p w14:paraId="7EDCB78D" w14:textId="77777777" w:rsidR="004E578F" w:rsidRPr="00821337" w:rsidRDefault="004E578F" w:rsidP="004E578F">
      <w:pPr>
        <w:keepLines/>
        <w:bidi/>
        <w:jc w:val="both"/>
        <w:rPr>
          <w:rFonts w:cs="David" w:hint="cs"/>
          <w:rtl/>
        </w:rPr>
      </w:pPr>
      <w:r w:rsidRPr="00821337">
        <w:rPr>
          <w:rFonts w:cs="David" w:hint="cs"/>
          <w:rtl/>
        </w:rPr>
        <w:tab/>
        <w:t xml:space="preserve">אני רוצה לשמוע אתכם. זה </w:t>
      </w:r>
      <w:proofErr w:type="spellStart"/>
      <w:r w:rsidRPr="00821337">
        <w:rPr>
          <w:rFonts w:cs="David" w:hint="cs"/>
          <w:rtl/>
        </w:rPr>
        <w:t>הכל</w:t>
      </w:r>
      <w:proofErr w:type="spellEnd"/>
      <w:r w:rsidRPr="00821337">
        <w:rPr>
          <w:rFonts w:cs="David" w:hint="cs"/>
          <w:rtl/>
        </w:rPr>
        <w:t xml:space="preserve">. </w:t>
      </w:r>
    </w:p>
    <w:p w14:paraId="747AA88F" w14:textId="77777777" w:rsidR="004E578F" w:rsidRPr="00821337" w:rsidRDefault="004E578F" w:rsidP="004E578F">
      <w:pPr>
        <w:keepLines/>
        <w:bidi/>
        <w:jc w:val="both"/>
        <w:rPr>
          <w:rFonts w:cs="David" w:hint="cs"/>
          <w:rtl/>
        </w:rPr>
      </w:pPr>
    </w:p>
    <w:p w14:paraId="20A17E65" w14:textId="77777777" w:rsidR="004E578F" w:rsidRPr="00821337" w:rsidRDefault="004E578F" w:rsidP="004E578F">
      <w:pPr>
        <w:keepLines/>
        <w:bidi/>
        <w:jc w:val="both"/>
        <w:rPr>
          <w:rFonts w:cs="David" w:hint="cs"/>
          <w:rtl/>
        </w:rPr>
      </w:pPr>
      <w:r w:rsidRPr="00821337">
        <w:rPr>
          <w:rFonts w:cs="David" w:hint="cs"/>
          <w:rtl/>
        </w:rPr>
        <w:tab/>
        <w:t xml:space="preserve">חברת הכנסת אברהם, בבקשה. </w:t>
      </w:r>
    </w:p>
    <w:p w14:paraId="6E7AB9B0" w14:textId="77777777" w:rsidR="004E578F" w:rsidRPr="00821337" w:rsidRDefault="004E578F" w:rsidP="004E578F">
      <w:pPr>
        <w:bidi/>
        <w:jc w:val="both"/>
        <w:rPr>
          <w:rFonts w:cs="David" w:hint="cs"/>
          <w:rtl/>
        </w:rPr>
      </w:pPr>
    </w:p>
    <w:p w14:paraId="75327C5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CD8E28F" w14:textId="77777777" w:rsidR="004E578F" w:rsidRPr="00821337" w:rsidRDefault="004E578F" w:rsidP="004E578F">
      <w:pPr>
        <w:bidi/>
        <w:jc w:val="both"/>
        <w:rPr>
          <w:rFonts w:cs="David" w:hint="cs"/>
          <w:u w:val="single"/>
          <w:rtl/>
        </w:rPr>
      </w:pPr>
    </w:p>
    <w:p w14:paraId="17785068" w14:textId="77777777" w:rsidR="004E578F" w:rsidRPr="00821337" w:rsidRDefault="004E578F" w:rsidP="004E578F">
      <w:pPr>
        <w:bidi/>
        <w:jc w:val="both"/>
        <w:rPr>
          <w:rFonts w:cs="David" w:hint="cs"/>
          <w:rtl/>
        </w:rPr>
      </w:pPr>
      <w:r w:rsidRPr="00821337">
        <w:rPr>
          <w:rFonts w:cs="David" w:hint="cs"/>
          <w:rtl/>
        </w:rPr>
        <w:tab/>
        <w:t>טוב. אדוני היושב ראש.</w:t>
      </w:r>
      <w:r>
        <w:rPr>
          <w:rFonts w:cs="David" w:hint="cs"/>
          <w:rtl/>
        </w:rPr>
        <w:t xml:space="preserve"> </w:t>
      </w:r>
    </w:p>
    <w:p w14:paraId="7DB1720E" w14:textId="77777777" w:rsidR="004E578F" w:rsidRPr="00821337" w:rsidRDefault="004E578F" w:rsidP="004E578F">
      <w:pPr>
        <w:bidi/>
        <w:jc w:val="both"/>
        <w:rPr>
          <w:rFonts w:cs="David" w:hint="cs"/>
          <w:rtl/>
        </w:rPr>
      </w:pPr>
    </w:p>
    <w:p w14:paraId="1B717FD8"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C424594" w14:textId="77777777" w:rsidR="004E578F" w:rsidRPr="00821337" w:rsidRDefault="004E578F" w:rsidP="004E578F">
      <w:pPr>
        <w:bidi/>
        <w:jc w:val="both"/>
        <w:rPr>
          <w:rFonts w:cs="David" w:hint="cs"/>
          <w:rtl/>
        </w:rPr>
      </w:pPr>
    </w:p>
    <w:p w14:paraId="45741CE0" w14:textId="77777777" w:rsidR="004E578F" w:rsidRPr="00821337" w:rsidRDefault="004E578F" w:rsidP="004E578F">
      <w:pPr>
        <w:bidi/>
        <w:jc w:val="both"/>
        <w:rPr>
          <w:rFonts w:cs="David" w:hint="cs"/>
          <w:rtl/>
        </w:rPr>
      </w:pPr>
      <w:r w:rsidRPr="00821337">
        <w:rPr>
          <w:rFonts w:cs="David" w:hint="cs"/>
          <w:rtl/>
        </w:rPr>
        <w:tab/>
        <w:t>ואחרי הדברים האלה אנחנו נעבור לדברי פתיחה של סגן שר האוצר ונתחיל בדיון לגופו. בבקשה.</w:t>
      </w:r>
    </w:p>
    <w:p w14:paraId="12849C9D" w14:textId="77777777" w:rsidR="004E578F" w:rsidRPr="00821337" w:rsidRDefault="004E578F" w:rsidP="004E578F">
      <w:pPr>
        <w:bidi/>
        <w:jc w:val="both"/>
        <w:rPr>
          <w:rFonts w:cs="David" w:hint="cs"/>
          <w:rtl/>
        </w:rPr>
      </w:pPr>
    </w:p>
    <w:p w14:paraId="0478E158"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C69AA30" w14:textId="77777777" w:rsidR="004E578F" w:rsidRPr="00821337" w:rsidRDefault="004E578F" w:rsidP="004E578F">
      <w:pPr>
        <w:bidi/>
        <w:jc w:val="both"/>
        <w:rPr>
          <w:rFonts w:cs="David" w:hint="cs"/>
          <w:rtl/>
        </w:rPr>
      </w:pPr>
    </w:p>
    <w:p w14:paraId="6CB2B645" w14:textId="77777777" w:rsidR="004E578F" w:rsidRPr="00821337" w:rsidRDefault="004E578F" w:rsidP="004E578F">
      <w:pPr>
        <w:bidi/>
        <w:jc w:val="both"/>
        <w:rPr>
          <w:rFonts w:cs="David" w:hint="cs"/>
          <w:rtl/>
        </w:rPr>
      </w:pPr>
      <w:r w:rsidRPr="00821337">
        <w:rPr>
          <w:rFonts w:cs="David" w:hint="cs"/>
          <w:rtl/>
        </w:rPr>
        <w:tab/>
        <w:t xml:space="preserve">תראה, אין עוררין שאני מאד מכבדת את הרצינות שלך והעבודה שלך. אבל, אני רוצה להחזיר את ועדת הכנסת לימים הטובים שלה, ל-2005, כאשר אני הייתי יושבת ראש הוועדה, ובה, בניגוד לעמדה הקואליציונית נתנו מעמד גם לוועדת הכנסת וגם לכנסת עצמה. זאת אומרת: בעצם הקביעה שחוק ההסדרים עצמו יחולק לוועדות השונות, תוך הנחיה של פרק זמן מתי כל רפורמה, מתי כל חוק, אמורים להסתיים. אנחנו בבית הזה דאגנו לחזק את מעמדה של הכנסת. לפי דברי הפתיחה שלך </w:t>
      </w:r>
      <w:r w:rsidRPr="00821337">
        <w:rPr>
          <w:rFonts w:cs="David"/>
          <w:rtl/>
        </w:rPr>
        <w:t>–</w:t>
      </w:r>
      <w:r w:rsidRPr="00821337">
        <w:rPr>
          <w:rFonts w:cs="David" w:hint="cs"/>
          <w:rtl/>
        </w:rPr>
        <w:t xml:space="preserve"> אני אמשיך את דברי חברי, חבר הכנסת </w:t>
      </w:r>
      <w:proofErr w:type="spellStart"/>
      <w:r w:rsidRPr="00821337">
        <w:rPr>
          <w:rFonts w:cs="David" w:hint="cs"/>
          <w:rtl/>
        </w:rPr>
        <w:t>ג'ומס</w:t>
      </w:r>
      <w:proofErr w:type="spellEnd"/>
      <w:r w:rsidRPr="00821337">
        <w:rPr>
          <w:rFonts w:cs="David" w:hint="cs"/>
          <w:rtl/>
        </w:rPr>
        <w:t xml:space="preserve"> </w:t>
      </w:r>
      <w:r w:rsidRPr="00821337">
        <w:rPr>
          <w:rFonts w:cs="David"/>
          <w:rtl/>
        </w:rPr>
        <w:t>–</w:t>
      </w:r>
      <w:r w:rsidRPr="00821337">
        <w:rPr>
          <w:rFonts w:cs="David" w:hint="cs"/>
          <w:rtl/>
        </w:rPr>
        <w:t xml:space="preserve"> אנחנו פה באנו רק כדי לשמש משחק. זאת אומרת: אתה בא, ואתה אומר: אוקי, בואו תוציאו את כל מה שיש לכם להוציא, אני כולי אוזן קשבת, כאשר בפועל, אף אחד מקרב </w:t>
      </w:r>
      <w:r w:rsidRPr="00821337">
        <w:rPr>
          <w:rFonts w:cs="David"/>
          <w:rtl/>
        </w:rPr>
        <w:t>–</w:t>
      </w:r>
      <w:r w:rsidRPr="00821337">
        <w:rPr>
          <w:rFonts w:cs="David" w:hint="cs"/>
          <w:rtl/>
        </w:rPr>
        <w:t xml:space="preserve"> למעט שלושה </w:t>
      </w:r>
      <w:r w:rsidRPr="00821337">
        <w:rPr>
          <w:rFonts w:cs="David"/>
          <w:rtl/>
        </w:rPr>
        <w:t>–</w:t>
      </w:r>
      <w:r w:rsidRPr="00821337">
        <w:rPr>
          <w:rFonts w:cs="David" w:hint="cs"/>
          <w:rtl/>
        </w:rPr>
        <w:t xml:space="preserve"> אני מזכירה: חברי ועדת הכנסת הם 17 </w:t>
      </w:r>
      <w:r w:rsidRPr="00821337">
        <w:rPr>
          <w:rFonts w:cs="David"/>
          <w:rtl/>
        </w:rPr>
        <w:t>–</w:t>
      </w:r>
      <w:r w:rsidRPr="00821337">
        <w:rPr>
          <w:rFonts w:cs="David" w:hint="cs"/>
          <w:rtl/>
        </w:rPr>
        <w:t xml:space="preserve"> אין פה את יושב ראש הקואליציה שבפעם הקודמת היה, אין פה את שאר החברים, אין פה את מרכיבי ישראל ביתנו, יש פה נציג אחד מש"ס, שני נציגים מהליכוד - - -</w:t>
      </w:r>
    </w:p>
    <w:p w14:paraId="1F07762C" w14:textId="77777777" w:rsidR="004E578F" w:rsidRPr="00821337" w:rsidRDefault="004E578F" w:rsidP="004E578F">
      <w:pPr>
        <w:bidi/>
        <w:jc w:val="both"/>
        <w:rPr>
          <w:rFonts w:cs="David" w:hint="cs"/>
          <w:rtl/>
        </w:rPr>
      </w:pPr>
    </w:p>
    <w:p w14:paraId="7C4D2842" w14:textId="77777777" w:rsidR="004E578F" w:rsidRPr="00821337" w:rsidRDefault="004E578F" w:rsidP="004E578F">
      <w:pPr>
        <w:bidi/>
        <w:jc w:val="both"/>
        <w:rPr>
          <w:rFonts w:cs="David" w:hint="cs"/>
          <w:u w:val="single"/>
          <w:rtl/>
        </w:rPr>
      </w:pPr>
      <w:r w:rsidRPr="00821337">
        <w:rPr>
          <w:rFonts w:cs="David" w:hint="cs"/>
          <w:u w:val="single"/>
          <w:rtl/>
        </w:rPr>
        <w:t>קריאה:</w:t>
      </w:r>
    </w:p>
    <w:p w14:paraId="370E679C" w14:textId="77777777" w:rsidR="004E578F" w:rsidRPr="00821337" w:rsidRDefault="004E578F" w:rsidP="004E578F">
      <w:pPr>
        <w:bidi/>
        <w:jc w:val="both"/>
        <w:rPr>
          <w:rFonts w:cs="David" w:hint="cs"/>
          <w:rtl/>
        </w:rPr>
      </w:pPr>
    </w:p>
    <w:p w14:paraId="3EA99A6C" w14:textId="77777777" w:rsidR="004E578F" w:rsidRPr="00821337" w:rsidRDefault="004E578F" w:rsidP="004E578F">
      <w:pPr>
        <w:bidi/>
        <w:jc w:val="both"/>
        <w:rPr>
          <w:rFonts w:cs="David" w:hint="cs"/>
          <w:rtl/>
        </w:rPr>
      </w:pPr>
      <w:r w:rsidRPr="00821337">
        <w:rPr>
          <w:rFonts w:cs="David" w:hint="cs"/>
          <w:rtl/>
        </w:rPr>
        <w:tab/>
        <w:t xml:space="preserve">שניים. </w:t>
      </w:r>
    </w:p>
    <w:p w14:paraId="0B95F768" w14:textId="77777777" w:rsidR="004E578F" w:rsidRPr="00821337" w:rsidRDefault="004E578F" w:rsidP="004E578F">
      <w:pPr>
        <w:bidi/>
        <w:jc w:val="both"/>
        <w:rPr>
          <w:rFonts w:cs="David" w:hint="cs"/>
          <w:rtl/>
        </w:rPr>
      </w:pPr>
    </w:p>
    <w:p w14:paraId="1340FFEA"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3FA67126" w14:textId="77777777" w:rsidR="004E578F" w:rsidRPr="00821337" w:rsidRDefault="004E578F" w:rsidP="004E578F">
      <w:pPr>
        <w:bidi/>
        <w:jc w:val="both"/>
        <w:rPr>
          <w:rFonts w:cs="David" w:hint="cs"/>
          <w:u w:val="single"/>
          <w:rtl/>
        </w:rPr>
      </w:pPr>
    </w:p>
    <w:p w14:paraId="6F4FA108" w14:textId="77777777" w:rsidR="004E578F" w:rsidRPr="00821337" w:rsidRDefault="004E578F" w:rsidP="004E578F">
      <w:pPr>
        <w:bidi/>
        <w:jc w:val="both"/>
        <w:rPr>
          <w:rFonts w:cs="David" w:hint="cs"/>
          <w:rtl/>
        </w:rPr>
      </w:pPr>
      <w:r w:rsidRPr="00821337">
        <w:rPr>
          <w:rFonts w:cs="David" w:hint="cs"/>
          <w:rtl/>
        </w:rPr>
        <w:tab/>
        <w:t xml:space="preserve"> סליחה, יושב ראש סיעת ש"ס.</w:t>
      </w:r>
    </w:p>
    <w:p w14:paraId="5CE1B521" w14:textId="77777777" w:rsidR="004E578F" w:rsidRPr="00821337" w:rsidRDefault="004E578F" w:rsidP="004E578F">
      <w:pPr>
        <w:bidi/>
        <w:jc w:val="both"/>
        <w:rPr>
          <w:rFonts w:cs="David" w:hint="cs"/>
          <w:rtl/>
        </w:rPr>
      </w:pPr>
    </w:p>
    <w:p w14:paraId="59EE8B54"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2F63F546" w14:textId="77777777" w:rsidR="004E578F" w:rsidRPr="00821337" w:rsidRDefault="004E578F" w:rsidP="004E578F">
      <w:pPr>
        <w:bidi/>
        <w:jc w:val="both"/>
        <w:rPr>
          <w:rFonts w:cs="David" w:hint="cs"/>
          <w:rtl/>
        </w:rPr>
      </w:pPr>
    </w:p>
    <w:p w14:paraId="28C55D84" w14:textId="77777777" w:rsidR="004E578F" w:rsidRPr="00821337" w:rsidRDefault="004E578F" w:rsidP="004E578F">
      <w:pPr>
        <w:bidi/>
        <w:jc w:val="both"/>
        <w:rPr>
          <w:rFonts w:cs="David" w:hint="cs"/>
          <w:rtl/>
        </w:rPr>
      </w:pPr>
      <w:r w:rsidRPr="00821337">
        <w:rPr>
          <w:rFonts w:cs="David" w:hint="cs"/>
          <w:rtl/>
        </w:rPr>
        <w:tab/>
        <w:t>יש לך קול כפול.</w:t>
      </w:r>
    </w:p>
    <w:p w14:paraId="36A157B0" w14:textId="77777777" w:rsidR="004E578F" w:rsidRPr="00821337" w:rsidRDefault="004E578F" w:rsidP="004E578F">
      <w:pPr>
        <w:bidi/>
        <w:jc w:val="both"/>
        <w:rPr>
          <w:rFonts w:cs="David" w:hint="cs"/>
          <w:rtl/>
        </w:rPr>
      </w:pPr>
    </w:p>
    <w:p w14:paraId="66ADC065"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32BACB25" w14:textId="77777777" w:rsidR="004E578F" w:rsidRPr="00821337" w:rsidRDefault="004E578F" w:rsidP="004E578F">
      <w:pPr>
        <w:bidi/>
        <w:jc w:val="both"/>
        <w:rPr>
          <w:rFonts w:cs="David" w:hint="cs"/>
          <w:rtl/>
        </w:rPr>
      </w:pPr>
    </w:p>
    <w:p w14:paraId="431005DC" w14:textId="77777777" w:rsidR="004E578F" w:rsidRPr="00821337" w:rsidRDefault="004E578F" w:rsidP="004E578F">
      <w:pPr>
        <w:bidi/>
        <w:jc w:val="both"/>
        <w:rPr>
          <w:rFonts w:cs="David" w:hint="cs"/>
          <w:rtl/>
        </w:rPr>
      </w:pPr>
      <w:r w:rsidRPr="00821337">
        <w:rPr>
          <w:rFonts w:cs="David" w:hint="cs"/>
          <w:rtl/>
        </w:rPr>
        <w:tab/>
        <w:t>לא. אחד. סליחה. אני לא רוצה לפגוע בכבודו של אף אחד, וכל מי שהגיע לפה, כל הכבוד לו. אבל, למעט העובדה הזו, שיש פה איזושהי תחושה אמיתית שמתנהלים פה דיונים בחוסר שקיפות מלאה. כיוון שאם היו באים לפה כולם הייתי מצפה לראות פה את ד</w:t>
      </w:r>
      <w:r>
        <w:rPr>
          <w:rFonts w:cs="David" w:hint="cs"/>
          <w:rtl/>
        </w:rPr>
        <w:t>ודו רותם, באמת. את חיים כץ.</w:t>
      </w:r>
    </w:p>
    <w:p w14:paraId="58BDA455" w14:textId="77777777" w:rsidR="004E578F" w:rsidRPr="00821337" w:rsidRDefault="004E578F" w:rsidP="004E578F">
      <w:pPr>
        <w:bidi/>
        <w:jc w:val="both"/>
        <w:rPr>
          <w:rFonts w:cs="David" w:hint="cs"/>
          <w:rtl/>
        </w:rPr>
      </w:pPr>
    </w:p>
    <w:p w14:paraId="7E5641CB"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4E26FEAF" w14:textId="77777777" w:rsidR="004E578F" w:rsidRPr="00821337" w:rsidRDefault="004E578F" w:rsidP="004E578F">
      <w:pPr>
        <w:bidi/>
        <w:jc w:val="both"/>
        <w:rPr>
          <w:rFonts w:cs="David" w:hint="cs"/>
          <w:rtl/>
        </w:rPr>
      </w:pPr>
    </w:p>
    <w:p w14:paraId="490555D1" w14:textId="77777777" w:rsidR="004E578F" w:rsidRPr="00821337" w:rsidRDefault="004E578F" w:rsidP="004E578F">
      <w:pPr>
        <w:bidi/>
        <w:jc w:val="both"/>
        <w:rPr>
          <w:rFonts w:cs="David" w:hint="cs"/>
          <w:rtl/>
        </w:rPr>
      </w:pPr>
      <w:r w:rsidRPr="00821337">
        <w:rPr>
          <w:rFonts w:cs="David" w:hint="cs"/>
          <w:rtl/>
        </w:rPr>
        <w:tab/>
      </w:r>
      <w:proofErr w:type="spellStart"/>
      <w:r w:rsidRPr="00821337">
        <w:rPr>
          <w:rFonts w:cs="David" w:hint="cs"/>
          <w:rtl/>
        </w:rPr>
        <w:t>אלקין</w:t>
      </w:r>
      <w:proofErr w:type="spellEnd"/>
      <w:r w:rsidRPr="00821337">
        <w:rPr>
          <w:rFonts w:cs="David" w:hint="cs"/>
          <w:rtl/>
        </w:rPr>
        <w:t xml:space="preserve">. איפה </w:t>
      </w:r>
      <w:proofErr w:type="spellStart"/>
      <w:r w:rsidRPr="00821337">
        <w:rPr>
          <w:rFonts w:cs="David" w:hint="cs"/>
          <w:rtl/>
        </w:rPr>
        <w:t>אלקין</w:t>
      </w:r>
      <w:proofErr w:type="spellEnd"/>
      <w:r w:rsidRPr="00821337">
        <w:rPr>
          <w:rFonts w:cs="David" w:hint="cs"/>
          <w:rtl/>
        </w:rPr>
        <w:t>?</w:t>
      </w:r>
    </w:p>
    <w:p w14:paraId="6CBA0F63" w14:textId="77777777" w:rsidR="004E578F" w:rsidRPr="00821337" w:rsidRDefault="004E578F" w:rsidP="004E578F">
      <w:pPr>
        <w:bidi/>
        <w:jc w:val="both"/>
        <w:rPr>
          <w:rFonts w:cs="David" w:hint="cs"/>
          <w:rtl/>
        </w:rPr>
      </w:pPr>
    </w:p>
    <w:p w14:paraId="38ED2859"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D31C102" w14:textId="77777777" w:rsidR="004E578F" w:rsidRPr="00821337" w:rsidRDefault="004E578F" w:rsidP="004E578F">
      <w:pPr>
        <w:bidi/>
        <w:jc w:val="both"/>
        <w:rPr>
          <w:rFonts w:cs="David" w:hint="cs"/>
          <w:u w:val="single"/>
          <w:rtl/>
        </w:rPr>
      </w:pPr>
    </w:p>
    <w:p w14:paraId="78C67265" w14:textId="77777777" w:rsidR="004E578F" w:rsidRPr="00821337" w:rsidRDefault="004E578F" w:rsidP="004E578F">
      <w:pPr>
        <w:bidi/>
        <w:jc w:val="both"/>
        <w:rPr>
          <w:rFonts w:cs="David" w:hint="cs"/>
          <w:rtl/>
        </w:rPr>
      </w:pPr>
      <w:r w:rsidRPr="00821337">
        <w:rPr>
          <w:rFonts w:cs="David" w:hint="cs"/>
          <w:rtl/>
        </w:rPr>
        <w:tab/>
        <w:t xml:space="preserve">הייתי מצפה לראות את שאר מרכיבי הקואליציה. אבל מה שאדוני עושה, אתה בא ואומר: יש כאן הסכמות. אנחנו לא רואים שיש הסכמות. איזה מין דיון יהיה כאן? שאנחנו נבוא, נשמיע את הטרוניות שלנו, ואז, באיזושהי שעה מסוימת, שלוש שעות מראש, אתה תיתן פרק זמן להצבעה, תגייס את כולם ואז יתייתר הדיון. בואו נסכם שאם כך פני הדברים, לא תהיה משמעות, לא לחלוקה לוועדות כי אתם לא סיכמתם עדיין ביניכם, ואולי במהלך היום תסכמו </w:t>
      </w:r>
      <w:r w:rsidRPr="00821337">
        <w:rPr>
          <w:rFonts w:cs="David"/>
          <w:rtl/>
        </w:rPr>
        <w:t>–</w:t>
      </w:r>
      <w:r w:rsidRPr="00821337">
        <w:rPr>
          <w:rFonts w:cs="David" w:hint="cs"/>
          <w:rtl/>
        </w:rPr>
        <w:t xml:space="preserve"> אז בשביל מה ועדת הכנסת מתכנסת? למה אנחנו מבזבזים את זמנו של הציבור? למה אנחנו מבזבזים את זמנם של חברי הכנסת? למה אנחנו מבזבזים את זמנה של הוועדה? בואו נבטל את הישיבה הזאת, כי הרי ממילא </w:t>
      </w:r>
      <w:r w:rsidRPr="00821337">
        <w:rPr>
          <w:rFonts w:cs="David"/>
          <w:rtl/>
        </w:rPr>
        <w:t>–</w:t>
      </w:r>
      <w:r w:rsidRPr="00821337">
        <w:rPr>
          <w:rFonts w:cs="David" w:hint="cs"/>
          <w:rtl/>
        </w:rPr>
        <w:t xml:space="preserve"> אתה רוצה לשמוע, אבל שום דבר לא ייקבע לפי השמיעה.</w:t>
      </w:r>
    </w:p>
    <w:p w14:paraId="701F7284" w14:textId="77777777" w:rsidR="004E578F" w:rsidRPr="00821337" w:rsidRDefault="004E578F" w:rsidP="004E578F">
      <w:pPr>
        <w:bidi/>
        <w:jc w:val="both"/>
        <w:rPr>
          <w:rFonts w:cs="David" w:hint="cs"/>
          <w:rtl/>
        </w:rPr>
      </w:pPr>
    </w:p>
    <w:p w14:paraId="01792C77"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0AB841C" w14:textId="77777777" w:rsidR="004E578F" w:rsidRPr="00821337" w:rsidRDefault="004E578F" w:rsidP="004E578F">
      <w:pPr>
        <w:bidi/>
        <w:jc w:val="both"/>
        <w:rPr>
          <w:rFonts w:cs="David" w:hint="cs"/>
          <w:rtl/>
        </w:rPr>
      </w:pPr>
    </w:p>
    <w:p w14:paraId="6EF7E675" w14:textId="77777777" w:rsidR="004E578F" w:rsidRPr="00821337" w:rsidRDefault="004E578F" w:rsidP="004E578F">
      <w:pPr>
        <w:bidi/>
        <w:jc w:val="both"/>
        <w:rPr>
          <w:rFonts w:cs="David" w:hint="cs"/>
          <w:rtl/>
        </w:rPr>
      </w:pPr>
      <w:r w:rsidRPr="00821337">
        <w:rPr>
          <w:rFonts w:cs="David" w:hint="cs"/>
          <w:rtl/>
        </w:rPr>
        <w:tab/>
        <w:t>חברת הכנסת אברהם, את יודעת - - -</w:t>
      </w:r>
    </w:p>
    <w:p w14:paraId="37511C5D" w14:textId="77777777" w:rsidR="004E578F" w:rsidRPr="00821337" w:rsidRDefault="004E578F" w:rsidP="004E578F">
      <w:pPr>
        <w:bidi/>
        <w:jc w:val="both"/>
        <w:rPr>
          <w:rFonts w:cs="David" w:hint="cs"/>
          <w:rtl/>
        </w:rPr>
      </w:pPr>
    </w:p>
    <w:p w14:paraId="3DB9F5C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2168C8A" w14:textId="77777777" w:rsidR="004E578F" w:rsidRPr="00821337" w:rsidRDefault="004E578F" w:rsidP="004E578F">
      <w:pPr>
        <w:bidi/>
        <w:jc w:val="both"/>
        <w:rPr>
          <w:rFonts w:cs="David" w:hint="cs"/>
          <w:rtl/>
        </w:rPr>
      </w:pPr>
    </w:p>
    <w:p w14:paraId="561A5B47" w14:textId="77777777" w:rsidR="004E578F" w:rsidRPr="00821337" w:rsidRDefault="004E578F" w:rsidP="004E578F">
      <w:pPr>
        <w:bidi/>
        <w:jc w:val="both"/>
        <w:rPr>
          <w:rFonts w:cs="David" w:hint="cs"/>
          <w:rtl/>
        </w:rPr>
      </w:pPr>
      <w:r w:rsidRPr="00821337">
        <w:rPr>
          <w:rFonts w:cs="David" w:hint="cs"/>
          <w:rtl/>
        </w:rPr>
        <w:tab/>
        <w:t>אבל אני רוצה להציע הצעה לסדר.</w:t>
      </w:r>
    </w:p>
    <w:p w14:paraId="4C2CA821" w14:textId="77777777" w:rsidR="004E578F" w:rsidRPr="00821337" w:rsidRDefault="004E578F" w:rsidP="004E578F">
      <w:pPr>
        <w:bidi/>
        <w:jc w:val="both"/>
        <w:rPr>
          <w:rFonts w:cs="David" w:hint="cs"/>
          <w:rtl/>
        </w:rPr>
      </w:pPr>
    </w:p>
    <w:p w14:paraId="683AE50F"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6725FF2" w14:textId="77777777" w:rsidR="004E578F" w:rsidRPr="00821337" w:rsidRDefault="004E578F" w:rsidP="004E578F">
      <w:pPr>
        <w:bidi/>
        <w:jc w:val="both"/>
        <w:rPr>
          <w:rFonts w:cs="David" w:hint="cs"/>
          <w:rtl/>
        </w:rPr>
      </w:pPr>
    </w:p>
    <w:p w14:paraId="5CD7852E" w14:textId="77777777" w:rsidR="004E578F" w:rsidRPr="00821337" w:rsidRDefault="004E578F" w:rsidP="004E578F">
      <w:pPr>
        <w:bidi/>
        <w:jc w:val="both"/>
        <w:rPr>
          <w:rFonts w:cs="David" w:hint="cs"/>
          <w:rtl/>
        </w:rPr>
      </w:pPr>
      <w:r w:rsidRPr="00821337">
        <w:rPr>
          <w:rFonts w:cs="David" w:hint="cs"/>
          <w:rtl/>
        </w:rPr>
        <w:tab/>
        <w:t>לא, לא.</w:t>
      </w:r>
    </w:p>
    <w:p w14:paraId="531D0D60" w14:textId="77777777" w:rsidR="004E578F" w:rsidRPr="00821337" w:rsidRDefault="004E578F" w:rsidP="004E578F">
      <w:pPr>
        <w:bidi/>
        <w:jc w:val="both"/>
        <w:rPr>
          <w:rFonts w:cs="David" w:hint="cs"/>
          <w:rtl/>
        </w:rPr>
      </w:pPr>
    </w:p>
    <w:p w14:paraId="1C9709A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959DCC0" w14:textId="77777777" w:rsidR="004E578F" w:rsidRPr="00821337" w:rsidRDefault="004E578F" w:rsidP="004E578F">
      <w:pPr>
        <w:bidi/>
        <w:jc w:val="both"/>
        <w:rPr>
          <w:rFonts w:cs="David" w:hint="cs"/>
          <w:rtl/>
        </w:rPr>
      </w:pPr>
    </w:p>
    <w:p w14:paraId="37769B7A" w14:textId="77777777" w:rsidR="004E578F" w:rsidRPr="00821337" w:rsidRDefault="004E578F" w:rsidP="004E578F">
      <w:pPr>
        <w:bidi/>
        <w:jc w:val="both"/>
        <w:rPr>
          <w:rFonts w:cs="David" w:hint="cs"/>
          <w:rtl/>
        </w:rPr>
      </w:pPr>
      <w:r w:rsidRPr="00821337">
        <w:rPr>
          <w:rFonts w:cs="David" w:hint="cs"/>
          <w:rtl/>
        </w:rPr>
        <w:tab/>
        <w:t>לא, לא. רק עוד משפט אחד, משפט אחד ואני אסיים.</w:t>
      </w:r>
    </w:p>
    <w:p w14:paraId="5C37561C" w14:textId="77777777" w:rsidR="004E578F" w:rsidRPr="00821337" w:rsidRDefault="004E578F" w:rsidP="004E578F">
      <w:pPr>
        <w:bidi/>
        <w:jc w:val="both"/>
        <w:rPr>
          <w:rFonts w:cs="David" w:hint="cs"/>
          <w:rtl/>
        </w:rPr>
      </w:pPr>
    </w:p>
    <w:p w14:paraId="51EF5241"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5335889" w14:textId="77777777" w:rsidR="004E578F" w:rsidRPr="00821337" w:rsidRDefault="004E578F" w:rsidP="004E578F">
      <w:pPr>
        <w:bidi/>
        <w:jc w:val="both"/>
        <w:rPr>
          <w:rFonts w:cs="David" w:hint="cs"/>
          <w:rtl/>
        </w:rPr>
      </w:pPr>
    </w:p>
    <w:p w14:paraId="7DD86033" w14:textId="77777777" w:rsidR="004E578F" w:rsidRPr="00821337" w:rsidRDefault="004E578F" w:rsidP="004E578F">
      <w:pPr>
        <w:bidi/>
        <w:jc w:val="both"/>
        <w:rPr>
          <w:rFonts w:cs="David" w:hint="cs"/>
          <w:rtl/>
        </w:rPr>
      </w:pPr>
      <w:r w:rsidRPr="00821337">
        <w:rPr>
          <w:rFonts w:cs="David" w:hint="cs"/>
          <w:rtl/>
        </w:rPr>
        <w:tab/>
        <w:t>משפט אחד אחרון, בבקשה.</w:t>
      </w:r>
    </w:p>
    <w:p w14:paraId="70EF7BF6" w14:textId="77777777" w:rsidR="004E578F" w:rsidRPr="00821337" w:rsidRDefault="004E578F" w:rsidP="004E578F">
      <w:pPr>
        <w:bidi/>
        <w:jc w:val="both"/>
        <w:rPr>
          <w:rFonts w:cs="David" w:hint="cs"/>
          <w:rtl/>
        </w:rPr>
      </w:pPr>
    </w:p>
    <w:p w14:paraId="2E737AE3"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1F3E2D4F" w14:textId="77777777" w:rsidR="004E578F" w:rsidRPr="00821337" w:rsidRDefault="004E578F" w:rsidP="004E578F">
      <w:pPr>
        <w:bidi/>
        <w:jc w:val="both"/>
        <w:rPr>
          <w:rFonts w:cs="David" w:hint="cs"/>
          <w:rtl/>
        </w:rPr>
      </w:pPr>
    </w:p>
    <w:p w14:paraId="2F5CF72F" w14:textId="77777777" w:rsidR="004E578F" w:rsidRPr="00821337" w:rsidRDefault="004E578F" w:rsidP="004E578F">
      <w:pPr>
        <w:bidi/>
        <w:jc w:val="both"/>
        <w:rPr>
          <w:rFonts w:cs="David" w:hint="cs"/>
          <w:rtl/>
        </w:rPr>
      </w:pPr>
      <w:r w:rsidRPr="00821337">
        <w:rPr>
          <w:rFonts w:cs="David" w:hint="cs"/>
          <w:rtl/>
        </w:rPr>
        <w:tab/>
        <w:t xml:space="preserve">אדוני היושב ראש, אני מבקשת הצעה לסדר. אני מבקשת שהדיונים בוועדת הכנסת יתנהלו כפי שהתנהלו בשנים האחרונות. </w:t>
      </w:r>
    </w:p>
    <w:p w14:paraId="1C83847E" w14:textId="77777777" w:rsidR="004E578F" w:rsidRPr="00821337" w:rsidRDefault="004E578F" w:rsidP="004E578F">
      <w:pPr>
        <w:bidi/>
        <w:jc w:val="both"/>
        <w:rPr>
          <w:rFonts w:cs="David" w:hint="cs"/>
          <w:rtl/>
        </w:rPr>
      </w:pPr>
    </w:p>
    <w:p w14:paraId="7C7E950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F27799F" w14:textId="77777777" w:rsidR="004E578F" w:rsidRPr="00821337" w:rsidRDefault="004E578F" w:rsidP="004E578F">
      <w:pPr>
        <w:bidi/>
        <w:jc w:val="both"/>
        <w:rPr>
          <w:rFonts w:cs="David" w:hint="cs"/>
          <w:rtl/>
        </w:rPr>
      </w:pPr>
    </w:p>
    <w:p w14:paraId="48718108" w14:textId="77777777" w:rsidR="004E578F" w:rsidRPr="00821337" w:rsidRDefault="004E578F" w:rsidP="004E578F">
      <w:pPr>
        <w:bidi/>
        <w:jc w:val="both"/>
        <w:rPr>
          <w:rFonts w:cs="David" w:hint="cs"/>
          <w:rtl/>
        </w:rPr>
      </w:pPr>
      <w:r w:rsidRPr="00821337">
        <w:rPr>
          <w:rFonts w:cs="David" w:hint="cs"/>
          <w:rtl/>
        </w:rPr>
        <w:tab/>
        <w:t xml:space="preserve">איך, עם זמרה? אתם תביאו לכאן אנשים שישירו פה? זה מה שאת מציעה? לא, אני רוצה להבין. הצורה הלא עניינית שזה היה עד היום, כאשר </w:t>
      </w:r>
      <w:proofErr w:type="spellStart"/>
      <w:r w:rsidRPr="00821337">
        <w:rPr>
          <w:rFonts w:cs="David" w:hint="cs"/>
          <w:rtl/>
        </w:rPr>
        <w:t>הכל</w:t>
      </w:r>
      <w:proofErr w:type="spellEnd"/>
      <w:r w:rsidRPr="00821337">
        <w:rPr>
          <w:rFonts w:cs="David" w:hint="cs"/>
          <w:rtl/>
        </w:rPr>
        <w:t xml:space="preserve"> נסגר מראש, שאתם סגרתם, נסגר מראש, ופה </w:t>
      </w:r>
      <w:proofErr w:type="spellStart"/>
      <w:r w:rsidRPr="00821337">
        <w:rPr>
          <w:rFonts w:cs="David" w:hint="cs"/>
          <w:rtl/>
        </w:rPr>
        <w:t>היתה</w:t>
      </w:r>
      <w:proofErr w:type="spellEnd"/>
      <w:r w:rsidRPr="00821337">
        <w:rPr>
          <w:rFonts w:cs="David" w:hint="cs"/>
          <w:rtl/>
        </w:rPr>
        <w:t xml:space="preserve"> הצגה? לא הצליחה.</w:t>
      </w:r>
    </w:p>
    <w:p w14:paraId="456FF98E" w14:textId="77777777" w:rsidR="004E578F" w:rsidRPr="00821337" w:rsidRDefault="004E578F" w:rsidP="004E578F">
      <w:pPr>
        <w:bidi/>
        <w:jc w:val="both"/>
        <w:rPr>
          <w:rFonts w:cs="David" w:hint="cs"/>
          <w:rtl/>
        </w:rPr>
      </w:pPr>
    </w:p>
    <w:p w14:paraId="73C59AC5"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ECF5DC4" w14:textId="77777777" w:rsidR="004E578F" w:rsidRPr="00821337" w:rsidRDefault="004E578F" w:rsidP="004E578F">
      <w:pPr>
        <w:bidi/>
        <w:jc w:val="both"/>
        <w:rPr>
          <w:rFonts w:cs="David" w:hint="cs"/>
          <w:rtl/>
        </w:rPr>
      </w:pPr>
    </w:p>
    <w:p w14:paraId="744D1F1D" w14:textId="77777777" w:rsidR="004E578F" w:rsidRPr="00821337" w:rsidRDefault="004E578F" w:rsidP="004E578F">
      <w:pPr>
        <w:bidi/>
        <w:jc w:val="both"/>
        <w:rPr>
          <w:rFonts w:cs="David" w:hint="cs"/>
          <w:rtl/>
        </w:rPr>
      </w:pPr>
      <w:r w:rsidRPr="00821337">
        <w:rPr>
          <w:rFonts w:cs="David" w:hint="cs"/>
          <w:rtl/>
        </w:rPr>
        <w:tab/>
        <w:t>אני רוצה להציע הצעה לסדר ולהצביע עליה, בבקשה.</w:t>
      </w:r>
      <w:r>
        <w:rPr>
          <w:rFonts w:cs="David" w:hint="cs"/>
          <w:rtl/>
        </w:rPr>
        <w:t xml:space="preserve"> הצעה לסדר.</w:t>
      </w:r>
    </w:p>
    <w:p w14:paraId="4DAF7F90" w14:textId="77777777" w:rsidR="004E578F" w:rsidRPr="00821337" w:rsidRDefault="004E578F" w:rsidP="004E578F">
      <w:pPr>
        <w:bidi/>
        <w:jc w:val="both"/>
        <w:rPr>
          <w:rFonts w:cs="David" w:hint="cs"/>
          <w:rtl/>
        </w:rPr>
      </w:pPr>
    </w:p>
    <w:p w14:paraId="60BDA408"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64AB63F" w14:textId="77777777" w:rsidR="004E578F" w:rsidRPr="00821337" w:rsidRDefault="004E578F" w:rsidP="004E578F">
      <w:pPr>
        <w:bidi/>
        <w:jc w:val="both"/>
        <w:rPr>
          <w:rFonts w:cs="David" w:hint="cs"/>
          <w:rtl/>
        </w:rPr>
      </w:pPr>
    </w:p>
    <w:p w14:paraId="5B3E8BF1" w14:textId="77777777" w:rsidR="004E578F" w:rsidRPr="00821337" w:rsidRDefault="004E578F" w:rsidP="004E578F">
      <w:pPr>
        <w:keepNext/>
        <w:bidi/>
        <w:jc w:val="both"/>
        <w:rPr>
          <w:rFonts w:cs="David" w:hint="cs"/>
          <w:rtl/>
        </w:rPr>
      </w:pPr>
      <w:r w:rsidRPr="00821337">
        <w:rPr>
          <w:rFonts w:cs="David" w:hint="cs"/>
          <w:rtl/>
        </w:rPr>
        <w:tab/>
        <w:t>את יכולה להציע</w:t>
      </w:r>
      <w:r>
        <w:rPr>
          <w:rFonts w:cs="David" w:hint="cs"/>
          <w:rtl/>
        </w:rPr>
        <w:t xml:space="preserve">. </w:t>
      </w:r>
      <w:r w:rsidRPr="00821337">
        <w:rPr>
          <w:rFonts w:cs="David" w:hint="cs"/>
          <w:rtl/>
        </w:rPr>
        <w:t>הצבעה על הצעות לסדר לא תהיה עכשיו, אני אומר חד משמעית.</w:t>
      </w:r>
      <w:r>
        <w:rPr>
          <w:rFonts w:cs="David" w:hint="cs"/>
          <w:rtl/>
        </w:rPr>
        <w:t xml:space="preserve"> </w:t>
      </w:r>
      <w:r w:rsidRPr="00821337">
        <w:rPr>
          <w:rFonts w:cs="David" w:hint="cs"/>
          <w:rtl/>
        </w:rPr>
        <w:t>את סדרי הדיון כאן, אני קובע. מה לעשות.</w:t>
      </w:r>
    </w:p>
    <w:p w14:paraId="098B7C76" w14:textId="77777777" w:rsidR="004E578F" w:rsidRPr="00821337" w:rsidRDefault="004E578F" w:rsidP="004E578F">
      <w:pPr>
        <w:bidi/>
        <w:jc w:val="both"/>
        <w:rPr>
          <w:rFonts w:cs="David" w:hint="cs"/>
          <w:rtl/>
        </w:rPr>
      </w:pPr>
    </w:p>
    <w:p w14:paraId="4732818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79FD688" w14:textId="77777777" w:rsidR="004E578F" w:rsidRPr="00821337" w:rsidRDefault="004E578F" w:rsidP="004E578F">
      <w:pPr>
        <w:bidi/>
        <w:jc w:val="both"/>
        <w:rPr>
          <w:rFonts w:cs="David" w:hint="cs"/>
          <w:rtl/>
        </w:rPr>
      </w:pPr>
    </w:p>
    <w:p w14:paraId="49F60BFA" w14:textId="77777777" w:rsidR="004E578F" w:rsidRPr="00821337" w:rsidRDefault="004E578F" w:rsidP="004E578F">
      <w:pPr>
        <w:bidi/>
        <w:jc w:val="both"/>
        <w:rPr>
          <w:rFonts w:cs="David" w:hint="cs"/>
          <w:rtl/>
        </w:rPr>
      </w:pPr>
      <w:r w:rsidRPr="00821337">
        <w:rPr>
          <w:rFonts w:cs="David" w:hint="cs"/>
          <w:rtl/>
        </w:rPr>
        <w:tab/>
        <w:t>אדוני היושב ראש, זכותי</w:t>
      </w:r>
      <w:r>
        <w:rPr>
          <w:rFonts w:cs="David" w:hint="cs"/>
          <w:rtl/>
        </w:rPr>
        <w:t xml:space="preserve"> כחברה להעלות הצעה לסדר - -</w:t>
      </w:r>
    </w:p>
    <w:p w14:paraId="7F36574C" w14:textId="77777777" w:rsidR="004E578F" w:rsidRPr="00821337" w:rsidRDefault="004E578F" w:rsidP="004E578F">
      <w:pPr>
        <w:bidi/>
        <w:jc w:val="both"/>
        <w:rPr>
          <w:rFonts w:cs="David" w:hint="cs"/>
          <w:rtl/>
        </w:rPr>
      </w:pPr>
    </w:p>
    <w:p w14:paraId="62C00AE0"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C6E0E69" w14:textId="77777777" w:rsidR="004E578F" w:rsidRPr="00821337" w:rsidRDefault="004E578F" w:rsidP="004E578F">
      <w:pPr>
        <w:bidi/>
        <w:jc w:val="both"/>
        <w:rPr>
          <w:rFonts w:cs="David" w:hint="cs"/>
          <w:rtl/>
        </w:rPr>
      </w:pPr>
    </w:p>
    <w:p w14:paraId="252BC696" w14:textId="77777777" w:rsidR="004E578F" w:rsidRPr="00821337" w:rsidRDefault="004E578F" w:rsidP="004E578F">
      <w:pPr>
        <w:bidi/>
        <w:jc w:val="both"/>
        <w:rPr>
          <w:rFonts w:cs="David" w:hint="cs"/>
          <w:rtl/>
        </w:rPr>
      </w:pPr>
      <w:r w:rsidRPr="00821337">
        <w:rPr>
          <w:rFonts w:cs="David" w:hint="cs"/>
          <w:rtl/>
        </w:rPr>
        <w:tab/>
        <w:t>זכותך להע</w:t>
      </w:r>
      <w:r>
        <w:rPr>
          <w:rFonts w:cs="David" w:hint="cs"/>
          <w:rtl/>
        </w:rPr>
        <w:t>לות, וזכותי להודיע לך מראש - -</w:t>
      </w:r>
    </w:p>
    <w:p w14:paraId="1B6E2676" w14:textId="77777777" w:rsidR="004E578F" w:rsidRPr="00821337" w:rsidRDefault="004E578F" w:rsidP="004E578F">
      <w:pPr>
        <w:bidi/>
        <w:jc w:val="both"/>
        <w:rPr>
          <w:rFonts w:cs="David" w:hint="cs"/>
          <w:rtl/>
        </w:rPr>
      </w:pPr>
    </w:p>
    <w:p w14:paraId="6BC638A8"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E788349" w14:textId="77777777" w:rsidR="004E578F" w:rsidRPr="00821337" w:rsidRDefault="004E578F" w:rsidP="004E578F">
      <w:pPr>
        <w:bidi/>
        <w:jc w:val="both"/>
        <w:rPr>
          <w:rFonts w:cs="David" w:hint="cs"/>
          <w:rtl/>
        </w:rPr>
      </w:pPr>
    </w:p>
    <w:p w14:paraId="605163E8" w14:textId="77777777" w:rsidR="004E578F" w:rsidRPr="00821337" w:rsidRDefault="004E578F" w:rsidP="004E578F">
      <w:pPr>
        <w:bidi/>
        <w:jc w:val="both"/>
        <w:rPr>
          <w:rFonts w:cs="David" w:hint="cs"/>
          <w:rtl/>
        </w:rPr>
      </w:pPr>
      <w:r>
        <w:rPr>
          <w:rFonts w:cs="David" w:hint="cs"/>
          <w:rtl/>
        </w:rPr>
        <w:tab/>
        <w:t>בפתח הדיון, ולבקש הצבעה.</w:t>
      </w:r>
    </w:p>
    <w:p w14:paraId="2D7293B3" w14:textId="77777777" w:rsidR="004E578F" w:rsidRPr="00821337" w:rsidRDefault="004E578F" w:rsidP="004E578F">
      <w:pPr>
        <w:bidi/>
        <w:jc w:val="both"/>
        <w:rPr>
          <w:rFonts w:cs="David" w:hint="cs"/>
          <w:rtl/>
        </w:rPr>
      </w:pPr>
    </w:p>
    <w:p w14:paraId="1F98FA65"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ACAA94A" w14:textId="77777777" w:rsidR="004E578F" w:rsidRPr="00821337" w:rsidRDefault="004E578F" w:rsidP="004E578F">
      <w:pPr>
        <w:bidi/>
        <w:jc w:val="both"/>
        <w:rPr>
          <w:rFonts w:cs="David" w:hint="cs"/>
          <w:rtl/>
        </w:rPr>
      </w:pPr>
    </w:p>
    <w:p w14:paraId="5BCD695A" w14:textId="77777777" w:rsidR="004E578F" w:rsidRPr="00821337" w:rsidRDefault="004E578F" w:rsidP="004E578F">
      <w:pPr>
        <w:bidi/>
        <w:jc w:val="both"/>
        <w:rPr>
          <w:rFonts w:cs="David" w:hint="cs"/>
          <w:rtl/>
        </w:rPr>
      </w:pPr>
      <w:r w:rsidRPr="00821337">
        <w:rPr>
          <w:rFonts w:cs="David" w:hint="cs"/>
          <w:rtl/>
        </w:rPr>
        <w:tab/>
        <w:t>את יכולה לבקש, ואני מודיע שלא אאפשר לא להעלות הצעה לסדר ולא להצביע, כי אני מנהל את הדיון.</w:t>
      </w:r>
    </w:p>
    <w:p w14:paraId="724F89FE" w14:textId="77777777" w:rsidR="004E578F" w:rsidRPr="00821337" w:rsidRDefault="004E578F" w:rsidP="004E578F">
      <w:pPr>
        <w:bidi/>
        <w:jc w:val="both"/>
        <w:rPr>
          <w:rFonts w:cs="David" w:hint="cs"/>
          <w:u w:val="single"/>
          <w:rtl/>
        </w:rPr>
      </w:pPr>
    </w:p>
    <w:p w14:paraId="706DCF7B"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3FBD856A" w14:textId="77777777" w:rsidR="004E578F" w:rsidRPr="00821337" w:rsidRDefault="004E578F" w:rsidP="004E578F">
      <w:pPr>
        <w:bidi/>
        <w:jc w:val="both"/>
        <w:rPr>
          <w:rFonts w:cs="David" w:hint="cs"/>
          <w:u w:val="single"/>
          <w:rtl/>
        </w:rPr>
      </w:pPr>
    </w:p>
    <w:p w14:paraId="64B4045B" w14:textId="77777777" w:rsidR="004E578F" w:rsidRPr="00821337" w:rsidRDefault="004E578F" w:rsidP="004E578F">
      <w:pPr>
        <w:bidi/>
        <w:jc w:val="both"/>
        <w:rPr>
          <w:rFonts w:cs="David" w:hint="cs"/>
          <w:rtl/>
        </w:rPr>
      </w:pPr>
      <w:r w:rsidRPr="00821337">
        <w:rPr>
          <w:rFonts w:cs="David" w:hint="cs"/>
          <w:rtl/>
        </w:rPr>
        <w:tab/>
        <w:t>אתה לא מאפשר הצעה לסדר. למה אתה לא מאפשר הצעה לסדר?</w:t>
      </w:r>
    </w:p>
    <w:p w14:paraId="6917F085" w14:textId="77777777" w:rsidR="004E578F" w:rsidRPr="00821337" w:rsidRDefault="004E578F" w:rsidP="004E578F">
      <w:pPr>
        <w:bidi/>
        <w:jc w:val="both"/>
        <w:rPr>
          <w:rFonts w:cs="David" w:hint="cs"/>
          <w:rtl/>
        </w:rPr>
      </w:pPr>
    </w:p>
    <w:p w14:paraId="567319D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8B46E02" w14:textId="77777777" w:rsidR="004E578F" w:rsidRPr="00821337" w:rsidRDefault="004E578F" w:rsidP="004E578F">
      <w:pPr>
        <w:bidi/>
        <w:jc w:val="both"/>
        <w:rPr>
          <w:rFonts w:cs="David" w:hint="cs"/>
          <w:rtl/>
        </w:rPr>
      </w:pPr>
    </w:p>
    <w:p w14:paraId="5CED0F14" w14:textId="77777777" w:rsidR="004E578F" w:rsidRPr="00821337" w:rsidRDefault="004E578F" w:rsidP="004E578F">
      <w:pPr>
        <w:bidi/>
        <w:jc w:val="both"/>
        <w:rPr>
          <w:rFonts w:cs="David" w:hint="cs"/>
          <w:rtl/>
        </w:rPr>
      </w:pPr>
      <w:r w:rsidRPr="00821337">
        <w:rPr>
          <w:rFonts w:cs="David" w:hint="cs"/>
          <w:rtl/>
        </w:rPr>
        <w:tab/>
        <w:t>אני אומר לך בדיוק</w:t>
      </w:r>
      <w:r>
        <w:rPr>
          <w:rFonts w:cs="David" w:hint="cs"/>
          <w:rtl/>
        </w:rPr>
        <w:t xml:space="preserve"> מדוע. </w:t>
      </w:r>
      <w:r w:rsidRPr="00821337">
        <w:rPr>
          <w:rFonts w:cs="David" w:hint="cs"/>
          <w:rtl/>
        </w:rPr>
        <w:t xml:space="preserve">משום ש- יש לכם הרי בעיה. באתם עם הנאום על זה </w:t>
      </w:r>
      <w:proofErr w:type="spellStart"/>
      <w:r w:rsidRPr="00821337">
        <w:rPr>
          <w:rFonts w:cs="David" w:hint="cs"/>
          <w:rtl/>
        </w:rPr>
        <w:t>שהכל</w:t>
      </w:r>
      <w:proofErr w:type="spellEnd"/>
      <w:r w:rsidRPr="00821337">
        <w:rPr>
          <w:rFonts w:cs="David" w:hint="cs"/>
          <w:rtl/>
        </w:rPr>
        <w:t xml:space="preserve"> נסגר מחוץ לחדר הזה. </w:t>
      </w:r>
    </w:p>
    <w:p w14:paraId="0D684FA1" w14:textId="77777777" w:rsidR="004E578F" w:rsidRPr="00821337" w:rsidRDefault="004E578F" w:rsidP="004E578F">
      <w:pPr>
        <w:bidi/>
        <w:jc w:val="both"/>
        <w:rPr>
          <w:rFonts w:cs="David" w:hint="cs"/>
          <w:rtl/>
        </w:rPr>
      </w:pPr>
    </w:p>
    <w:p w14:paraId="75C3936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AFAADEF" w14:textId="77777777" w:rsidR="004E578F" w:rsidRPr="00821337" w:rsidRDefault="004E578F" w:rsidP="004E578F">
      <w:pPr>
        <w:bidi/>
        <w:jc w:val="both"/>
        <w:rPr>
          <w:rFonts w:cs="David" w:hint="cs"/>
          <w:rtl/>
        </w:rPr>
      </w:pPr>
    </w:p>
    <w:p w14:paraId="2DEF89A9" w14:textId="77777777" w:rsidR="004E578F" w:rsidRPr="00821337" w:rsidRDefault="004E578F" w:rsidP="004E578F">
      <w:pPr>
        <w:bidi/>
        <w:jc w:val="both"/>
        <w:rPr>
          <w:rFonts w:cs="David" w:hint="cs"/>
          <w:rtl/>
        </w:rPr>
      </w:pPr>
      <w:r>
        <w:rPr>
          <w:rFonts w:cs="David" w:hint="cs"/>
          <w:rtl/>
        </w:rPr>
        <w:t xml:space="preserve"> </w:t>
      </w:r>
      <w:r>
        <w:rPr>
          <w:rFonts w:cs="David" w:hint="cs"/>
          <w:rtl/>
        </w:rPr>
        <w:tab/>
        <w:t>- - -</w:t>
      </w:r>
    </w:p>
    <w:p w14:paraId="5980D828" w14:textId="77777777" w:rsidR="004E578F" w:rsidRPr="00821337" w:rsidRDefault="004E578F" w:rsidP="004E578F">
      <w:pPr>
        <w:bidi/>
        <w:jc w:val="both"/>
        <w:rPr>
          <w:rFonts w:cs="David" w:hint="cs"/>
          <w:rtl/>
        </w:rPr>
      </w:pPr>
    </w:p>
    <w:p w14:paraId="3EF16679" w14:textId="77777777" w:rsidR="004E578F" w:rsidRPr="00821337" w:rsidRDefault="004E578F" w:rsidP="004E578F">
      <w:pPr>
        <w:bidi/>
        <w:jc w:val="both"/>
        <w:rPr>
          <w:rFonts w:cs="David" w:hint="cs"/>
          <w:rtl/>
        </w:rPr>
      </w:pPr>
      <w:r w:rsidRPr="00821337">
        <w:rPr>
          <w:rFonts w:cs="David" w:hint="cs"/>
          <w:rtl/>
        </w:rPr>
        <w:tab/>
        <w:t xml:space="preserve">12 לעומת חמישה? יש לכם רוב עצום. </w:t>
      </w:r>
    </w:p>
    <w:p w14:paraId="4DF51808" w14:textId="77777777" w:rsidR="004E578F" w:rsidRPr="00821337" w:rsidRDefault="004E578F" w:rsidP="004E578F">
      <w:pPr>
        <w:bidi/>
        <w:jc w:val="both"/>
        <w:rPr>
          <w:rFonts w:cs="David" w:hint="cs"/>
          <w:rtl/>
        </w:rPr>
      </w:pPr>
    </w:p>
    <w:p w14:paraId="4EA7D035"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6EB7146" w14:textId="77777777" w:rsidR="004E578F" w:rsidRPr="00821337" w:rsidRDefault="004E578F" w:rsidP="004E578F">
      <w:pPr>
        <w:bidi/>
        <w:jc w:val="both"/>
        <w:rPr>
          <w:rFonts w:cs="David" w:hint="cs"/>
          <w:rtl/>
        </w:rPr>
      </w:pPr>
    </w:p>
    <w:p w14:paraId="6165531C" w14:textId="77777777" w:rsidR="004E578F" w:rsidRPr="00821337" w:rsidRDefault="004E578F" w:rsidP="004E578F">
      <w:pPr>
        <w:bidi/>
        <w:jc w:val="both"/>
        <w:rPr>
          <w:rFonts w:cs="David" w:hint="cs"/>
          <w:rtl/>
        </w:rPr>
      </w:pPr>
      <w:r w:rsidRPr="00821337">
        <w:rPr>
          <w:rFonts w:cs="David" w:hint="cs"/>
          <w:rtl/>
        </w:rPr>
        <w:tab/>
        <w:t>ופתאום גיליתם שיושב מולכם אדם שמתייחס לדיון הזה ברצינות, ורוצה לשמוע לגופו של עניין לפני שמקבלים החלטות. לא אחרי.</w:t>
      </w:r>
      <w:r>
        <w:rPr>
          <w:rFonts w:cs="David" w:hint="cs"/>
          <w:rtl/>
        </w:rPr>
        <w:t xml:space="preserve"> </w:t>
      </w:r>
      <w:r w:rsidRPr="00821337">
        <w:rPr>
          <w:rFonts w:cs="David" w:hint="cs"/>
          <w:rtl/>
        </w:rPr>
        <w:t>אז עכשיו זו דמגוגיה. צריך להפוך את זה.</w:t>
      </w:r>
    </w:p>
    <w:p w14:paraId="07323A5C" w14:textId="77777777" w:rsidR="004E578F" w:rsidRPr="00821337" w:rsidRDefault="004E578F" w:rsidP="004E578F">
      <w:pPr>
        <w:bidi/>
        <w:jc w:val="both"/>
        <w:rPr>
          <w:rFonts w:cs="David" w:hint="cs"/>
          <w:rtl/>
        </w:rPr>
      </w:pPr>
    </w:p>
    <w:p w14:paraId="2CF57F17"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1195A83" w14:textId="77777777" w:rsidR="004E578F" w:rsidRPr="00821337" w:rsidRDefault="004E578F" w:rsidP="004E578F">
      <w:pPr>
        <w:bidi/>
        <w:jc w:val="both"/>
        <w:rPr>
          <w:rFonts w:cs="David" w:hint="cs"/>
          <w:u w:val="single"/>
          <w:rtl/>
        </w:rPr>
      </w:pPr>
    </w:p>
    <w:p w14:paraId="24B24688" w14:textId="77777777" w:rsidR="004E578F" w:rsidRPr="00821337" w:rsidRDefault="004E578F" w:rsidP="004E578F">
      <w:pPr>
        <w:bidi/>
        <w:jc w:val="both"/>
        <w:rPr>
          <w:rFonts w:cs="David" w:hint="cs"/>
          <w:rtl/>
        </w:rPr>
      </w:pPr>
      <w:r w:rsidRPr="00821337">
        <w:rPr>
          <w:rFonts w:cs="David" w:hint="cs"/>
          <w:rtl/>
        </w:rPr>
        <w:tab/>
        <w:t xml:space="preserve"> אני</w:t>
      </w:r>
      <w:r>
        <w:rPr>
          <w:rFonts w:cs="David" w:hint="cs"/>
          <w:rtl/>
        </w:rPr>
        <w:t xml:space="preserve"> אמרתי שאני לא פוגעת בכבודך.</w:t>
      </w:r>
    </w:p>
    <w:p w14:paraId="66489B4E" w14:textId="77777777" w:rsidR="004E578F" w:rsidRPr="00821337" w:rsidRDefault="004E578F" w:rsidP="004E578F">
      <w:pPr>
        <w:bidi/>
        <w:jc w:val="both"/>
        <w:rPr>
          <w:rFonts w:cs="David" w:hint="cs"/>
          <w:rtl/>
        </w:rPr>
      </w:pPr>
    </w:p>
    <w:p w14:paraId="0A7AFF9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BAD02AD" w14:textId="77777777" w:rsidR="004E578F" w:rsidRPr="00821337" w:rsidRDefault="004E578F" w:rsidP="004E578F">
      <w:pPr>
        <w:bidi/>
        <w:jc w:val="both"/>
        <w:rPr>
          <w:rFonts w:cs="David" w:hint="cs"/>
          <w:rtl/>
        </w:rPr>
      </w:pPr>
    </w:p>
    <w:p w14:paraId="274C7C1E" w14:textId="77777777" w:rsidR="004E578F" w:rsidRPr="00821337" w:rsidRDefault="004E578F" w:rsidP="004E578F">
      <w:pPr>
        <w:bidi/>
        <w:jc w:val="both"/>
        <w:rPr>
          <w:rFonts w:cs="David" w:hint="cs"/>
          <w:rtl/>
        </w:rPr>
      </w:pPr>
      <w:r w:rsidRPr="00821337">
        <w:rPr>
          <w:rFonts w:cs="David" w:hint="cs"/>
          <w:rtl/>
        </w:rPr>
        <w:tab/>
        <w:t>זה לא ילך, העניין, חברת הכנסת אברהם. יהיה כאן דיון ענייני, מי שירצה להשמיע את הדברים לגופו של עניין יוכל להשמיע</w:t>
      </w:r>
      <w:r>
        <w:rPr>
          <w:rFonts w:cs="David" w:hint="cs"/>
          <w:rtl/>
        </w:rPr>
        <w:t xml:space="preserve">. </w:t>
      </w:r>
      <w:r w:rsidRPr="00821337">
        <w:rPr>
          <w:rFonts w:cs="David" w:hint="cs"/>
          <w:rtl/>
        </w:rPr>
        <w:t xml:space="preserve">אני, רק אחרי שאשמע את הדברים </w:t>
      </w:r>
      <w:r w:rsidRPr="00821337">
        <w:rPr>
          <w:rFonts w:cs="David"/>
          <w:rtl/>
        </w:rPr>
        <w:t>–</w:t>
      </w:r>
      <w:r w:rsidRPr="00821337">
        <w:rPr>
          <w:rFonts w:cs="David" w:hint="cs"/>
          <w:rtl/>
        </w:rPr>
        <w:t xml:space="preserve"> ואני מתכוון להתייחס אליהם ברצינות, רק אז אני אדון עם כבוד סגן שר האוצר ועם יושב ראש הקואליציה ועם ראשי הוועדות, ואנסה להביא לכאן נוסחה שתהיה הטובה ביותר ושתשקף נאמנה גם את הלכי הרוח שנשמעו כאן. </w:t>
      </w:r>
    </w:p>
    <w:p w14:paraId="3C425980" w14:textId="77777777" w:rsidR="004E578F" w:rsidRPr="00821337" w:rsidRDefault="004E578F" w:rsidP="004E578F">
      <w:pPr>
        <w:bidi/>
        <w:jc w:val="both"/>
        <w:rPr>
          <w:rFonts w:cs="David" w:hint="cs"/>
          <w:rtl/>
        </w:rPr>
      </w:pPr>
    </w:p>
    <w:p w14:paraId="58704BBB"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671622AB" w14:textId="77777777" w:rsidR="004E578F" w:rsidRPr="00821337" w:rsidRDefault="004E578F" w:rsidP="004E578F">
      <w:pPr>
        <w:bidi/>
        <w:jc w:val="both"/>
        <w:rPr>
          <w:rFonts w:cs="David" w:hint="cs"/>
          <w:u w:val="single"/>
          <w:rtl/>
        </w:rPr>
      </w:pPr>
    </w:p>
    <w:p w14:paraId="573CDCE0" w14:textId="77777777" w:rsidR="004E578F" w:rsidRPr="00821337" w:rsidRDefault="004E578F" w:rsidP="004E578F">
      <w:pPr>
        <w:bidi/>
        <w:jc w:val="both"/>
        <w:rPr>
          <w:rFonts w:cs="David" w:hint="cs"/>
          <w:rtl/>
        </w:rPr>
      </w:pPr>
      <w:r w:rsidRPr="00821337">
        <w:rPr>
          <w:rFonts w:cs="David" w:hint="cs"/>
          <w:rtl/>
        </w:rPr>
        <w:tab/>
        <w:t xml:space="preserve"> איפה ראשי הוועדות?</w:t>
      </w:r>
    </w:p>
    <w:p w14:paraId="54F266A6" w14:textId="77777777" w:rsidR="004E578F" w:rsidRPr="00821337" w:rsidRDefault="004E578F" w:rsidP="004E578F">
      <w:pPr>
        <w:bidi/>
        <w:jc w:val="both"/>
        <w:rPr>
          <w:rFonts w:cs="David" w:hint="cs"/>
          <w:rtl/>
        </w:rPr>
      </w:pPr>
    </w:p>
    <w:p w14:paraId="7258D002"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430D788" w14:textId="77777777" w:rsidR="004E578F" w:rsidRPr="00821337" w:rsidRDefault="004E578F" w:rsidP="004E578F">
      <w:pPr>
        <w:bidi/>
        <w:jc w:val="both"/>
        <w:rPr>
          <w:rFonts w:cs="David" w:hint="cs"/>
          <w:rtl/>
        </w:rPr>
      </w:pPr>
    </w:p>
    <w:p w14:paraId="70C97184" w14:textId="77777777" w:rsidR="004E578F" w:rsidRPr="00821337" w:rsidRDefault="004E578F" w:rsidP="004E578F">
      <w:pPr>
        <w:bidi/>
        <w:jc w:val="both"/>
        <w:rPr>
          <w:rFonts w:cs="David" w:hint="cs"/>
          <w:rtl/>
        </w:rPr>
      </w:pPr>
      <w:r w:rsidRPr="00821337">
        <w:rPr>
          <w:rFonts w:cs="David" w:hint="cs"/>
          <w:rtl/>
        </w:rPr>
        <w:tab/>
        <w:t>זאת הבנתי.</w:t>
      </w:r>
      <w:r>
        <w:rPr>
          <w:rFonts w:cs="David" w:hint="cs"/>
          <w:rtl/>
        </w:rPr>
        <w:t xml:space="preserve"> </w:t>
      </w:r>
      <w:r w:rsidRPr="00821337">
        <w:rPr>
          <w:rFonts w:cs="David" w:hint="cs"/>
          <w:rtl/>
        </w:rPr>
        <w:t>חשבתי שאתם תברכו על זה, חשבתי שתתייחסו לזה ברצינות, חבל ששוב, מעבר לדמגוגיה אין שום דבר.</w:t>
      </w:r>
    </w:p>
    <w:p w14:paraId="7B14D17B" w14:textId="77777777" w:rsidR="004E578F" w:rsidRPr="00821337" w:rsidRDefault="004E578F" w:rsidP="004E578F">
      <w:pPr>
        <w:bidi/>
        <w:jc w:val="both"/>
        <w:rPr>
          <w:rFonts w:cs="David" w:hint="cs"/>
          <w:rtl/>
        </w:rPr>
      </w:pPr>
    </w:p>
    <w:p w14:paraId="68B557B0" w14:textId="77777777" w:rsidR="004E578F" w:rsidRPr="00821337" w:rsidRDefault="004E578F" w:rsidP="004E578F">
      <w:pPr>
        <w:keepNext/>
        <w:bidi/>
        <w:jc w:val="both"/>
        <w:rPr>
          <w:rFonts w:cs="David" w:hint="cs"/>
          <w:rtl/>
        </w:rPr>
      </w:pPr>
      <w:r w:rsidRPr="00821337">
        <w:rPr>
          <w:rFonts w:cs="David" w:hint="cs"/>
          <w:rtl/>
        </w:rPr>
        <w:tab/>
        <w:t>רבותיי, אני בזה - -</w:t>
      </w:r>
      <w:r>
        <w:rPr>
          <w:rFonts w:cs="David" w:hint="cs"/>
          <w:rtl/>
        </w:rPr>
        <w:t xml:space="preserve"> -</w:t>
      </w:r>
    </w:p>
    <w:p w14:paraId="0FF1EC75" w14:textId="77777777" w:rsidR="004E578F" w:rsidRPr="00821337" w:rsidRDefault="004E578F" w:rsidP="004E578F">
      <w:pPr>
        <w:keepNext/>
        <w:bidi/>
        <w:jc w:val="both"/>
        <w:rPr>
          <w:rFonts w:cs="David" w:hint="cs"/>
          <w:rtl/>
        </w:rPr>
      </w:pPr>
    </w:p>
    <w:p w14:paraId="4F08FF19"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72F3D92" w14:textId="77777777" w:rsidR="004E578F" w:rsidRPr="00821337" w:rsidRDefault="004E578F" w:rsidP="004E578F">
      <w:pPr>
        <w:keepNext/>
        <w:bidi/>
        <w:jc w:val="both"/>
        <w:rPr>
          <w:rFonts w:cs="David" w:hint="cs"/>
          <w:rtl/>
        </w:rPr>
      </w:pPr>
    </w:p>
    <w:p w14:paraId="5A59DB8F" w14:textId="77777777" w:rsidR="004E578F" w:rsidRPr="00821337" w:rsidRDefault="004E578F" w:rsidP="004E578F">
      <w:pPr>
        <w:keepNext/>
        <w:bidi/>
        <w:jc w:val="both"/>
        <w:rPr>
          <w:rFonts w:cs="David" w:hint="cs"/>
          <w:rtl/>
        </w:rPr>
      </w:pPr>
      <w:r w:rsidRPr="00821337">
        <w:rPr>
          <w:rFonts w:cs="David" w:hint="cs"/>
          <w:rtl/>
        </w:rPr>
        <w:tab/>
        <w:t>אני עוד לא סיימתי.</w:t>
      </w:r>
    </w:p>
    <w:p w14:paraId="4448EEC4" w14:textId="77777777" w:rsidR="004E578F" w:rsidRPr="00821337" w:rsidRDefault="004E578F" w:rsidP="004E578F">
      <w:pPr>
        <w:keepNext/>
        <w:bidi/>
        <w:jc w:val="both"/>
        <w:rPr>
          <w:rFonts w:cs="David" w:hint="cs"/>
          <w:rtl/>
        </w:rPr>
      </w:pPr>
    </w:p>
    <w:p w14:paraId="3CFCABAC"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452B07D" w14:textId="77777777" w:rsidR="004E578F" w:rsidRPr="00821337" w:rsidRDefault="004E578F" w:rsidP="004E578F">
      <w:pPr>
        <w:keepNext/>
        <w:bidi/>
        <w:jc w:val="both"/>
        <w:rPr>
          <w:rFonts w:cs="David" w:hint="cs"/>
          <w:rtl/>
        </w:rPr>
      </w:pPr>
    </w:p>
    <w:p w14:paraId="33497E6F" w14:textId="77777777" w:rsidR="004E578F" w:rsidRPr="00821337" w:rsidRDefault="004E578F" w:rsidP="004E578F">
      <w:pPr>
        <w:keepNext/>
        <w:bidi/>
        <w:jc w:val="both"/>
        <w:rPr>
          <w:rFonts w:cs="David" w:hint="cs"/>
          <w:rtl/>
        </w:rPr>
      </w:pPr>
      <w:r w:rsidRPr="00821337">
        <w:rPr>
          <w:rFonts w:cs="David" w:hint="cs"/>
          <w:rtl/>
        </w:rPr>
        <w:tab/>
        <w:t>חברת הכנסת אברהם, משפט אחרון אני אאפשר לך, ומכאן אני עובר לדיון לגופו של עניין.</w:t>
      </w:r>
    </w:p>
    <w:p w14:paraId="258425B1" w14:textId="77777777" w:rsidR="004E578F" w:rsidRPr="00821337" w:rsidRDefault="004E578F" w:rsidP="004E578F">
      <w:pPr>
        <w:bidi/>
        <w:jc w:val="both"/>
        <w:rPr>
          <w:rFonts w:cs="David" w:hint="cs"/>
          <w:rtl/>
        </w:rPr>
      </w:pPr>
    </w:p>
    <w:p w14:paraId="59A6C812"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E565365" w14:textId="77777777" w:rsidR="004E578F" w:rsidRPr="00821337" w:rsidRDefault="004E578F" w:rsidP="004E578F">
      <w:pPr>
        <w:bidi/>
        <w:jc w:val="both"/>
        <w:rPr>
          <w:rFonts w:cs="David" w:hint="cs"/>
          <w:u w:val="single"/>
          <w:rtl/>
        </w:rPr>
      </w:pPr>
    </w:p>
    <w:p w14:paraId="00CA4960" w14:textId="77777777" w:rsidR="004E578F" w:rsidRPr="00821337" w:rsidRDefault="004E578F" w:rsidP="004E578F">
      <w:pPr>
        <w:bidi/>
        <w:jc w:val="both"/>
        <w:rPr>
          <w:rFonts w:cs="David" w:hint="cs"/>
          <w:rtl/>
        </w:rPr>
      </w:pPr>
      <w:r w:rsidRPr="00821337">
        <w:rPr>
          <w:rFonts w:cs="David" w:hint="cs"/>
          <w:rtl/>
        </w:rPr>
        <w:tab/>
        <w:t xml:space="preserve"> חבר הכנסת יריב </w:t>
      </w:r>
      <w:proofErr w:type="spellStart"/>
      <w:r w:rsidRPr="00821337">
        <w:rPr>
          <w:rFonts w:cs="David" w:hint="cs"/>
          <w:rtl/>
        </w:rPr>
        <w:t>לוין</w:t>
      </w:r>
      <w:proofErr w:type="spellEnd"/>
      <w:r w:rsidRPr="00821337">
        <w:rPr>
          <w:rFonts w:cs="David" w:hint="cs"/>
          <w:rtl/>
        </w:rPr>
        <w:t xml:space="preserve">. אנחנו עוד לא טענו את טענותינו. והטענות שלנו </w:t>
      </w:r>
      <w:r>
        <w:rPr>
          <w:rFonts w:cs="David" w:hint="cs"/>
          <w:rtl/>
        </w:rPr>
        <w:t>מתכוונות להיות מאד רציניות.</w:t>
      </w:r>
    </w:p>
    <w:p w14:paraId="6B6D88C4" w14:textId="77777777" w:rsidR="004E578F" w:rsidRPr="00821337" w:rsidRDefault="004E578F" w:rsidP="004E578F">
      <w:pPr>
        <w:bidi/>
        <w:jc w:val="both"/>
        <w:rPr>
          <w:rFonts w:cs="David" w:hint="cs"/>
          <w:rtl/>
        </w:rPr>
      </w:pPr>
    </w:p>
    <w:p w14:paraId="6424BD70"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0846F31" w14:textId="77777777" w:rsidR="004E578F" w:rsidRPr="00821337" w:rsidRDefault="004E578F" w:rsidP="004E578F">
      <w:pPr>
        <w:bidi/>
        <w:jc w:val="both"/>
        <w:rPr>
          <w:rFonts w:cs="David" w:hint="cs"/>
          <w:rtl/>
        </w:rPr>
      </w:pPr>
    </w:p>
    <w:p w14:paraId="23AA8E28" w14:textId="77777777" w:rsidR="004E578F" w:rsidRPr="00821337" w:rsidRDefault="004E578F" w:rsidP="004E578F">
      <w:pPr>
        <w:bidi/>
        <w:jc w:val="both"/>
        <w:rPr>
          <w:rFonts w:cs="David" w:hint="cs"/>
          <w:rtl/>
        </w:rPr>
      </w:pPr>
      <w:r w:rsidRPr="00821337">
        <w:rPr>
          <w:rFonts w:cs="David" w:hint="cs"/>
          <w:rtl/>
        </w:rPr>
        <w:tab/>
        <w:t>יופי. אז אנ</w:t>
      </w:r>
      <w:r>
        <w:rPr>
          <w:rFonts w:cs="David" w:hint="cs"/>
          <w:rtl/>
        </w:rPr>
        <w:t xml:space="preserve">י מציע שנעבור לדיון הענייני. </w:t>
      </w:r>
    </w:p>
    <w:p w14:paraId="611C68F9" w14:textId="77777777" w:rsidR="004E578F" w:rsidRPr="00821337" w:rsidRDefault="004E578F" w:rsidP="004E578F">
      <w:pPr>
        <w:bidi/>
        <w:jc w:val="both"/>
        <w:rPr>
          <w:rFonts w:cs="David" w:hint="cs"/>
          <w:rtl/>
        </w:rPr>
      </w:pPr>
    </w:p>
    <w:p w14:paraId="19F40D7F"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42B69056" w14:textId="77777777" w:rsidR="004E578F" w:rsidRPr="00821337" w:rsidRDefault="004E578F" w:rsidP="004E578F">
      <w:pPr>
        <w:bidi/>
        <w:jc w:val="both"/>
        <w:rPr>
          <w:rFonts w:cs="David" w:hint="cs"/>
          <w:rtl/>
        </w:rPr>
      </w:pPr>
    </w:p>
    <w:p w14:paraId="70CC0CDB" w14:textId="77777777" w:rsidR="004E578F" w:rsidRPr="00821337" w:rsidRDefault="004E578F" w:rsidP="004E578F">
      <w:pPr>
        <w:bidi/>
        <w:jc w:val="both"/>
        <w:rPr>
          <w:rFonts w:cs="David" w:hint="cs"/>
          <w:rtl/>
        </w:rPr>
      </w:pPr>
      <w:r w:rsidRPr="00821337">
        <w:rPr>
          <w:rFonts w:cs="David" w:hint="cs"/>
          <w:rtl/>
        </w:rPr>
        <w:tab/>
        <w:t>אל תסתום לי את הפה. לא, אל תסתום לי את הפה.</w:t>
      </w:r>
    </w:p>
    <w:p w14:paraId="5F1610B0" w14:textId="77777777" w:rsidR="004E578F" w:rsidRPr="00821337" w:rsidRDefault="004E578F" w:rsidP="004E578F">
      <w:pPr>
        <w:bidi/>
        <w:jc w:val="both"/>
        <w:rPr>
          <w:rFonts w:cs="David" w:hint="cs"/>
          <w:rtl/>
        </w:rPr>
      </w:pPr>
    </w:p>
    <w:p w14:paraId="6C8B15C3"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ECED446" w14:textId="77777777" w:rsidR="004E578F" w:rsidRPr="00821337" w:rsidRDefault="004E578F" w:rsidP="004E578F">
      <w:pPr>
        <w:bidi/>
        <w:jc w:val="both"/>
        <w:rPr>
          <w:rFonts w:cs="David" w:hint="cs"/>
          <w:rtl/>
        </w:rPr>
      </w:pPr>
    </w:p>
    <w:p w14:paraId="4FB253C6" w14:textId="77777777" w:rsidR="004E578F" w:rsidRPr="00821337" w:rsidRDefault="004E578F" w:rsidP="004E578F">
      <w:pPr>
        <w:bidi/>
        <w:jc w:val="both"/>
        <w:rPr>
          <w:rFonts w:cs="David" w:hint="cs"/>
          <w:rtl/>
        </w:rPr>
      </w:pPr>
      <w:r w:rsidRPr="00821337">
        <w:rPr>
          <w:rFonts w:cs="David" w:hint="cs"/>
          <w:rtl/>
        </w:rPr>
        <w:tab/>
        <w:t xml:space="preserve">בואו נעבור </w:t>
      </w:r>
      <w:r w:rsidRPr="00821337">
        <w:rPr>
          <w:rFonts w:cs="David"/>
          <w:rtl/>
        </w:rPr>
        <w:t>–</w:t>
      </w:r>
      <w:r w:rsidRPr="00821337">
        <w:rPr>
          <w:rFonts w:cs="David" w:hint="cs"/>
          <w:rtl/>
        </w:rPr>
        <w:t xml:space="preserve"> חברת הכנסת אברהם, מי שביקש לפני רגע לייתר את הדיון זה לא היה אני. זה לא היה אני.</w:t>
      </w:r>
    </w:p>
    <w:p w14:paraId="0744C4AD" w14:textId="77777777" w:rsidR="004E578F" w:rsidRPr="00821337" w:rsidRDefault="004E578F" w:rsidP="004E578F">
      <w:pPr>
        <w:bidi/>
        <w:jc w:val="both"/>
        <w:rPr>
          <w:rFonts w:cs="David" w:hint="cs"/>
          <w:rtl/>
        </w:rPr>
      </w:pPr>
    </w:p>
    <w:p w14:paraId="7439C9FB"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80697AB" w14:textId="77777777" w:rsidR="004E578F" w:rsidRPr="00821337" w:rsidRDefault="004E578F" w:rsidP="004E578F">
      <w:pPr>
        <w:bidi/>
        <w:jc w:val="both"/>
        <w:rPr>
          <w:rFonts w:cs="David" w:hint="cs"/>
          <w:rtl/>
        </w:rPr>
      </w:pPr>
    </w:p>
    <w:p w14:paraId="5FF57421" w14:textId="77777777" w:rsidR="004E578F" w:rsidRPr="00821337" w:rsidRDefault="004E578F" w:rsidP="004E578F">
      <w:pPr>
        <w:bidi/>
        <w:jc w:val="both"/>
        <w:rPr>
          <w:rFonts w:cs="David" w:hint="cs"/>
          <w:rtl/>
        </w:rPr>
      </w:pPr>
      <w:r w:rsidRPr="00821337">
        <w:rPr>
          <w:rFonts w:cs="David" w:hint="cs"/>
          <w:rtl/>
        </w:rPr>
        <w:tab/>
        <w:t>תשמע גם מה שלא נוח לך.</w:t>
      </w:r>
    </w:p>
    <w:p w14:paraId="6674FD3D" w14:textId="77777777" w:rsidR="004E578F" w:rsidRPr="00821337" w:rsidRDefault="004E578F" w:rsidP="004E578F">
      <w:pPr>
        <w:bidi/>
        <w:jc w:val="both"/>
        <w:rPr>
          <w:rFonts w:cs="David" w:hint="cs"/>
          <w:rtl/>
        </w:rPr>
      </w:pPr>
    </w:p>
    <w:p w14:paraId="3123F28A"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B1C68C1" w14:textId="77777777" w:rsidR="004E578F" w:rsidRPr="00821337" w:rsidRDefault="004E578F" w:rsidP="004E578F">
      <w:pPr>
        <w:bidi/>
        <w:jc w:val="both"/>
        <w:rPr>
          <w:rFonts w:cs="David" w:hint="cs"/>
          <w:rtl/>
        </w:rPr>
      </w:pPr>
    </w:p>
    <w:p w14:paraId="1BEB9F0A" w14:textId="77777777" w:rsidR="004E578F" w:rsidRPr="00821337" w:rsidRDefault="004E578F" w:rsidP="004E578F">
      <w:pPr>
        <w:bidi/>
        <w:jc w:val="both"/>
        <w:rPr>
          <w:rFonts w:cs="David" w:hint="cs"/>
          <w:rtl/>
        </w:rPr>
      </w:pPr>
      <w:r w:rsidRPr="00821337">
        <w:rPr>
          <w:rFonts w:cs="David" w:hint="cs"/>
          <w:rtl/>
        </w:rPr>
        <w:tab/>
        <w:t>זו האופוזיציה המוזרה שיש בכנסת הזאת, שלא רוצה להביא את דעתה גם כשנותנים לה, ושמתקוממת כאשר באים ואומרים לה: לא נחליט מראש, אלא נשמע אתכם ואז נחליט. באמת מוזר.</w:t>
      </w:r>
    </w:p>
    <w:p w14:paraId="3940FDD4" w14:textId="77777777" w:rsidR="004E578F" w:rsidRPr="00821337" w:rsidRDefault="004E578F" w:rsidP="004E578F">
      <w:pPr>
        <w:bidi/>
        <w:jc w:val="both"/>
        <w:rPr>
          <w:rFonts w:cs="David" w:hint="cs"/>
          <w:rtl/>
        </w:rPr>
      </w:pPr>
    </w:p>
    <w:p w14:paraId="0D567487"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48C10F99" w14:textId="77777777" w:rsidR="004E578F" w:rsidRPr="00821337" w:rsidRDefault="004E578F" w:rsidP="004E578F">
      <w:pPr>
        <w:bidi/>
        <w:jc w:val="both"/>
        <w:rPr>
          <w:rFonts w:cs="David" w:hint="cs"/>
          <w:u w:val="single"/>
          <w:rtl/>
        </w:rPr>
      </w:pPr>
    </w:p>
    <w:p w14:paraId="31802F08" w14:textId="77777777" w:rsidR="004E578F" w:rsidRPr="00821337" w:rsidRDefault="004E578F" w:rsidP="004E578F">
      <w:pPr>
        <w:bidi/>
        <w:jc w:val="both"/>
        <w:rPr>
          <w:rFonts w:cs="David" w:hint="cs"/>
          <w:rtl/>
        </w:rPr>
      </w:pPr>
      <w:r w:rsidRPr="00821337">
        <w:rPr>
          <w:rFonts w:cs="David" w:hint="cs"/>
          <w:rtl/>
        </w:rPr>
        <w:tab/>
        <w:t xml:space="preserve"> יריב, תשאיר את הציונים לקראת הצבעה, כי אז נחלק את הציונים באופן הדדי. </w:t>
      </w:r>
    </w:p>
    <w:p w14:paraId="1D992691" w14:textId="77777777" w:rsidR="004E578F" w:rsidRPr="00821337" w:rsidRDefault="004E578F" w:rsidP="004E578F">
      <w:pPr>
        <w:bidi/>
        <w:jc w:val="both"/>
        <w:rPr>
          <w:rFonts w:cs="David" w:hint="cs"/>
          <w:rtl/>
        </w:rPr>
      </w:pPr>
    </w:p>
    <w:p w14:paraId="1769484B"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D0720E4" w14:textId="77777777" w:rsidR="004E578F" w:rsidRPr="00821337" w:rsidRDefault="004E578F" w:rsidP="004E578F">
      <w:pPr>
        <w:bidi/>
        <w:jc w:val="both"/>
        <w:rPr>
          <w:rFonts w:cs="David" w:hint="cs"/>
          <w:rtl/>
        </w:rPr>
      </w:pPr>
    </w:p>
    <w:p w14:paraId="558594C8" w14:textId="77777777" w:rsidR="004E578F" w:rsidRPr="00821337" w:rsidRDefault="004E578F" w:rsidP="004E578F">
      <w:pPr>
        <w:bidi/>
        <w:jc w:val="both"/>
        <w:rPr>
          <w:rFonts w:cs="David" w:hint="cs"/>
          <w:rtl/>
        </w:rPr>
      </w:pPr>
      <w:r w:rsidRPr="00821337">
        <w:rPr>
          <w:rFonts w:cs="David" w:hint="cs"/>
          <w:rtl/>
        </w:rPr>
        <w:tab/>
        <w:t>אני מוכרח לומר: מוזר. מוזר.</w:t>
      </w:r>
    </w:p>
    <w:p w14:paraId="00A9A137" w14:textId="77777777" w:rsidR="004E578F" w:rsidRPr="00821337" w:rsidRDefault="004E578F" w:rsidP="004E578F">
      <w:pPr>
        <w:bidi/>
        <w:jc w:val="both"/>
        <w:rPr>
          <w:rFonts w:cs="David" w:hint="cs"/>
          <w:rtl/>
        </w:rPr>
      </w:pPr>
    </w:p>
    <w:p w14:paraId="069A6552"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C2D9FF4" w14:textId="77777777" w:rsidR="004E578F" w:rsidRPr="00821337" w:rsidRDefault="004E578F" w:rsidP="004E578F">
      <w:pPr>
        <w:bidi/>
        <w:jc w:val="both"/>
        <w:rPr>
          <w:rFonts w:cs="David" w:hint="cs"/>
          <w:rtl/>
        </w:rPr>
      </w:pPr>
    </w:p>
    <w:p w14:paraId="2D5E3C93" w14:textId="77777777" w:rsidR="004E578F" w:rsidRPr="00821337" w:rsidRDefault="004E578F" w:rsidP="004E578F">
      <w:pPr>
        <w:bidi/>
        <w:jc w:val="both"/>
        <w:rPr>
          <w:rFonts w:cs="David" w:hint="cs"/>
          <w:rtl/>
        </w:rPr>
      </w:pPr>
      <w:r w:rsidRPr="00821337">
        <w:rPr>
          <w:rFonts w:cs="David" w:hint="cs"/>
          <w:rtl/>
        </w:rPr>
        <w:tab/>
        <w:t>הקואליציה - - - והאופוזיציה רצינית. חכה עם זה קצת.</w:t>
      </w:r>
    </w:p>
    <w:p w14:paraId="1346A168" w14:textId="77777777" w:rsidR="004E578F" w:rsidRPr="00821337" w:rsidRDefault="004E578F" w:rsidP="004E578F">
      <w:pPr>
        <w:bidi/>
        <w:jc w:val="both"/>
        <w:rPr>
          <w:rFonts w:cs="David" w:hint="cs"/>
          <w:rtl/>
        </w:rPr>
      </w:pPr>
    </w:p>
    <w:p w14:paraId="17AAC9A2"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E05FDD5" w14:textId="77777777" w:rsidR="004E578F" w:rsidRPr="00821337" w:rsidRDefault="004E578F" w:rsidP="004E578F">
      <w:pPr>
        <w:bidi/>
        <w:jc w:val="both"/>
        <w:rPr>
          <w:rFonts w:cs="David" w:hint="cs"/>
          <w:rtl/>
        </w:rPr>
      </w:pPr>
    </w:p>
    <w:p w14:paraId="16E78DC7" w14:textId="77777777" w:rsidR="004E578F" w:rsidRPr="00821337" w:rsidRDefault="004E578F" w:rsidP="004E578F">
      <w:pPr>
        <w:bidi/>
        <w:jc w:val="both"/>
        <w:rPr>
          <w:rFonts w:cs="David" w:hint="cs"/>
          <w:rtl/>
        </w:rPr>
      </w:pPr>
      <w:r w:rsidRPr="00821337">
        <w:rPr>
          <w:rFonts w:cs="David" w:hint="cs"/>
          <w:rtl/>
        </w:rPr>
        <w:tab/>
        <w:t>לא, לא אמרתי לא רצינית. אמרתי מוזרה, חבר הכנסת אורון. מוזרה.</w:t>
      </w:r>
    </w:p>
    <w:p w14:paraId="4C36C403" w14:textId="77777777" w:rsidR="004E578F" w:rsidRPr="00821337" w:rsidRDefault="004E578F" w:rsidP="004E578F">
      <w:pPr>
        <w:bidi/>
        <w:jc w:val="both"/>
        <w:rPr>
          <w:rFonts w:cs="David" w:hint="cs"/>
          <w:rtl/>
        </w:rPr>
      </w:pPr>
    </w:p>
    <w:p w14:paraId="6C0A942F"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CE3BAE5" w14:textId="77777777" w:rsidR="004E578F" w:rsidRPr="00821337" w:rsidRDefault="004E578F" w:rsidP="004E578F">
      <w:pPr>
        <w:bidi/>
        <w:jc w:val="both"/>
        <w:rPr>
          <w:rFonts w:cs="David" w:hint="cs"/>
          <w:rtl/>
        </w:rPr>
      </w:pPr>
    </w:p>
    <w:p w14:paraId="7785CBB7" w14:textId="77777777" w:rsidR="004E578F" w:rsidRPr="00821337" w:rsidRDefault="004E578F" w:rsidP="004E578F">
      <w:pPr>
        <w:bidi/>
        <w:jc w:val="both"/>
        <w:rPr>
          <w:rFonts w:cs="David" w:hint="cs"/>
          <w:rtl/>
        </w:rPr>
      </w:pPr>
      <w:r w:rsidRPr="00821337">
        <w:rPr>
          <w:rFonts w:cs="David" w:hint="cs"/>
          <w:rtl/>
        </w:rPr>
        <w:tab/>
        <w:t>אבל, אני עוד לא סיימתי.</w:t>
      </w:r>
    </w:p>
    <w:p w14:paraId="62E5144E" w14:textId="77777777" w:rsidR="004E578F" w:rsidRPr="00821337" w:rsidRDefault="004E578F" w:rsidP="004E578F">
      <w:pPr>
        <w:bidi/>
        <w:jc w:val="both"/>
        <w:rPr>
          <w:rFonts w:cs="David" w:hint="cs"/>
          <w:rtl/>
        </w:rPr>
      </w:pPr>
    </w:p>
    <w:p w14:paraId="0948D2AD" w14:textId="77777777" w:rsidR="004E578F" w:rsidRPr="00821337" w:rsidRDefault="004E578F" w:rsidP="004E578F">
      <w:pPr>
        <w:keepNext/>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9C6DE42" w14:textId="77777777" w:rsidR="004E578F" w:rsidRPr="00821337" w:rsidRDefault="004E578F" w:rsidP="004E578F">
      <w:pPr>
        <w:bidi/>
        <w:jc w:val="both"/>
        <w:rPr>
          <w:rFonts w:cs="David" w:hint="cs"/>
          <w:rtl/>
        </w:rPr>
      </w:pPr>
    </w:p>
    <w:p w14:paraId="6D4978A5" w14:textId="77777777" w:rsidR="004E578F" w:rsidRPr="00821337" w:rsidRDefault="004E578F" w:rsidP="004E578F">
      <w:pPr>
        <w:bidi/>
        <w:jc w:val="both"/>
        <w:rPr>
          <w:rFonts w:cs="David" w:hint="cs"/>
          <w:rtl/>
        </w:rPr>
      </w:pPr>
      <w:r w:rsidRPr="00821337">
        <w:rPr>
          <w:rFonts w:cs="David" w:hint="cs"/>
          <w:rtl/>
        </w:rPr>
        <w:tab/>
        <w:t>באמת יצור מוזר.</w:t>
      </w:r>
    </w:p>
    <w:p w14:paraId="36A636A5" w14:textId="77777777" w:rsidR="004E578F" w:rsidRPr="00821337" w:rsidRDefault="004E578F" w:rsidP="004E578F">
      <w:pPr>
        <w:bidi/>
        <w:jc w:val="both"/>
        <w:rPr>
          <w:rFonts w:cs="David" w:hint="cs"/>
          <w:rtl/>
        </w:rPr>
      </w:pPr>
    </w:p>
    <w:p w14:paraId="218B3694" w14:textId="77777777" w:rsidR="004E578F" w:rsidRPr="00821337" w:rsidRDefault="004E578F" w:rsidP="004E578F">
      <w:pPr>
        <w:bidi/>
        <w:jc w:val="both"/>
        <w:rPr>
          <w:rFonts w:cs="David" w:hint="cs"/>
          <w:rtl/>
        </w:rPr>
      </w:pPr>
      <w:r w:rsidRPr="00821337">
        <w:rPr>
          <w:rFonts w:cs="David" w:hint="cs"/>
          <w:rtl/>
        </w:rPr>
        <w:tab/>
        <w:t xml:space="preserve">כן. </w:t>
      </w:r>
    </w:p>
    <w:p w14:paraId="74B98F0C" w14:textId="77777777" w:rsidR="004E578F" w:rsidRPr="00821337" w:rsidRDefault="004E578F" w:rsidP="004E578F">
      <w:pPr>
        <w:bidi/>
        <w:jc w:val="both"/>
        <w:rPr>
          <w:rFonts w:cs="David" w:hint="cs"/>
          <w:rtl/>
        </w:rPr>
      </w:pPr>
    </w:p>
    <w:p w14:paraId="0DB1C3E9"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7B5818E" w14:textId="77777777" w:rsidR="004E578F" w:rsidRPr="00821337" w:rsidRDefault="004E578F" w:rsidP="004E578F">
      <w:pPr>
        <w:bidi/>
        <w:jc w:val="both"/>
        <w:rPr>
          <w:rFonts w:cs="David" w:hint="cs"/>
          <w:u w:val="single"/>
          <w:rtl/>
        </w:rPr>
      </w:pPr>
    </w:p>
    <w:p w14:paraId="09382278" w14:textId="77777777" w:rsidR="004E578F" w:rsidRPr="00821337" w:rsidRDefault="004E578F" w:rsidP="004E578F">
      <w:pPr>
        <w:bidi/>
        <w:jc w:val="both"/>
        <w:rPr>
          <w:rFonts w:cs="David" w:hint="cs"/>
          <w:rtl/>
        </w:rPr>
      </w:pPr>
      <w:r w:rsidRPr="00821337">
        <w:rPr>
          <w:rFonts w:cs="David" w:hint="cs"/>
          <w:rtl/>
        </w:rPr>
        <w:tab/>
        <w:t xml:space="preserve">אני עוד לא סיימתי. קשה </w:t>
      </w:r>
      <w:r w:rsidRPr="00821337">
        <w:rPr>
          <w:rFonts w:cs="David"/>
          <w:rtl/>
        </w:rPr>
        <w:t>–</w:t>
      </w:r>
      <w:r w:rsidRPr="00821337">
        <w:rPr>
          <w:rFonts w:cs="David" w:hint="cs"/>
          <w:rtl/>
        </w:rPr>
        <w:t xml:space="preserve"> באמת, קשה לי לשמוע </w:t>
      </w:r>
      <w:r w:rsidRPr="00821337">
        <w:rPr>
          <w:rFonts w:cs="David"/>
          <w:rtl/>
        </w:rPr>
        <w:t>–</w:t>
      </w:r>
      <w:r w:rsidRPr="00821337">
        <w:rPr>
          <w:rFonts w:cs="David" w:hint="cs"/>
          <w:rtl/>
        </w:rPr>
        <w:t xml:space="preserve"> אמרתי: אני מכבדת אותך, מכבדת את הרצינות שלך, אבל להעביר את זה לפסים של ציונים כשעוד לא התחלנו את הדיון </w:t>
      </w:r>
      <w:r w:rsidRPr="00821337">
        <w:rPr>
          <w:rFonts w:cs="David"/>
          <w:rtl/>
        </w:rPr>
        <w:t>–</w:t>
      </w:r>
      <w:r w:rsidRPr="00821337">
        <w:rPr>
          <w:rFonts w:cs="David" w:hint="cs"/>
          <w:rtl/>
        </w:rPr>
        <w:t xml:space="preserve"> מאיפה אתה יודע איך</w:t>
      </w:r>
      <w:r>
        <w:rPr>
          <w:rFonts w:cs="David" w:hint="cs"/>
          <w:rtl/>
        </w:rPr>
        <w:t xml:space="preserve"> אנחנו רוצים לנהל את הדיון? </w:t>
      </w:r>
    </w:p>
    <w:p w14:paraId="498F0F10" w14:textId="77777777" w:rsidR="004E578F" w:rsidRPr="00821337" w:rsidRDefault="004E578F" w:rsidP="004E578F">
      <w:pPr>
        <w:bidi/>
        <w:jc w:val="both"/>
        <w:rPr>
          <w:rFonts w:cs="David" w:hint="cs"/>
          <w:rtl/>
        </w:rPr>
      </w:pPr>
    </w:p>
    <w:p w14:paraId="1041BED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5440D42" w14:textId="77777777" w:rsidR="004E578F" w:rsidRPr="00821337" w:rsidRDefault="004E578F" w:rsidP="004E578F">
      <w:pPr>
        <w:bidi/>
        <w:jc w:val="both"/>
        <w:rPr>
          <w:rFonts w:cs="David" w:hint="cs"/>
          <w:rtl/>
        </w:rPr>
      </w:pPr>
    </w:p>
    <w:p w14:paraId="5EBD892C" w14:textId="77777777" w:rsidR="004E578F" w:rsidRPr="00821337" w:rsidRDefault="004E578F" w:rsidP="004E578F">
      <w:pPr>
        <w:bidi/>
        <w:jc w:val="both"/>
        <w:rPr>
          <w:rFonts w:cs="David" w:hint="cs"/>
          <w:rtl/>
        </w:rPr>
      </w:pPr>
      <w:r w:rsidRPr="00821337">
        <w:rPr>
          <w:rFonts w:cs="David" w:hint="cs"/>
          <w:rtl/>
        </w:rPr>
        <w:tab/>
        <w:t>אני שומע אתכם.</w:t>
      </w:r>
    </w:p>
    <w:p w14:paraId="284441EA" w14:textId="77777777" w:rsidR="004E578F" w:rsidRPr="00821337" w:rsidRDefault="004E578F" w:rsidP="004E578F">
      <w:pPr>
        <w:bidi/>
        <w:jc w:val="both"/>
        <w:rPr>
          <w:rFonts w:cs="David" w:hint="cs"/>
          <w:rtl/>
        </w:rPr>
      </w:pPr>
    </w:p>
    <w:p w14:paraId="5DA17B2F"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16FF975D" w14:textId="77777777" w:rsidR="004E578F" w:rsidRPr="00821337" w:rsidRDefault="004E578F" w:rsidP="004E578F">
      <w:pPr>
        <w:bidi/>
        <w:jc w:val="both"/>
        <w:rPr>
          <w:rFonts w:cs="David" w:hint="cs"/>
          <w:rtl/>
        </w:rPr>
      </w:pPr>
    </w:p>
    <w:p w14:paraId="665E83BB" w14:textId="77777777" w:rsidR="004E578F" w:rsidRPr="00821337" w:rsidRDefault="004E578F" w:rsidP="004E578F">
      <w:pPr>
        <w:bidi/>
        <w:jc w:val="both"/>
        <w:rPr>
          <w:rFonts w:cs="David" w:hint="cs"/>
          <w:rtl/>
        </w:rPr>
      </w:pPr>
      <w:r w:rsidRPr="00821337">
        <w:rPr>
          <w:rFonts w:cs="David" w:hint="cs"/>
          <w:rtl/>
        </w:rPr>
        <w:tab/>
        <w:t>באנו בהרכב מלא - - -</w:t>
      </w:r>
    </w:p>
    <w:p w14:paraId="52F07892" w14:textId="77777777" w:rsidR="004E578F" w:rsidRPr="00821337" w:rsidRDefault="004E578F" w:rsidP="004E578F">
      <w:pPr>
        <w:bidi/>
        <w:jc w:val="both"/>
        <w:rPr>
          <w:rFonts w:cs="David" w:hint="cs"/>
          <w:rtl/>
        </w:rPr>
      </w:pPr>
    </w:p>
    <w:p w14:paraId="6E4E587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EA5E9B6" w14:textId="77777777" w:rsidR="004E578F" w:rsidRPr="00821337" w:rsidRDefault="004E578F" w:rsidP="004E578F">
      <w:pPr>
        <w:bidi/>
        <w:jc w:val="both"/>
        <w:rPr>
          <w:rFonts w:cs="David" w:hint="cs"/>
          <w:rtl/>
        </w:rPr>
      </w:pPr>
    </w:p>
    <w:p w14:paraId="4E03C268" w14:textId="77777777" w:rsidR="004E578F" w:rsidRPr="00821337" w:rsidRDefault="004E578F" w:rsidP="004E578F">
      <w:pPr>
        <w:bidi/>
        <w:jc w:val="both"/>
        <w:rPr>
          <w:rFonts w:cs="David" w:hint="cs"/>
          <w:rtl/>
        </w:rPr>
      </w:pPr>
      <w:r w:rsidRPr="00821337">
        <w:rPr>
          <w:rFonts w:cs="David" w:hint="cs"/>
          <w:rtl/>
        </w:rPr>
        <w:tab/>
        <w:t>זה הרכב מלא, חברת הכנסת אברהם? אתם בהרכב מלא?</w:t>
      </w:r>
    </w:p>
    <w:p w14:paraId="01460114" w14:textId="77777777" w:rsidR="004E578F" w:rsidRPr="00821337" w:rsidRDefault="004E578F" w:rsidP="004E578F">
      <w:pPr>
        <w:bidi/>
        <w:jc w:val="both"/>
        <w:rPr>
          <w:rFonts w:cs="David" w:hint="cs"/>
          <w:rtl/>
        </w:rPr>
      </w:pPr>
    </w:p>
    <w:p w14:paraId="75A401F4"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FEBD57E" w14:textId="77777777" w:rsidR="004E578F" w:rsidRPr="00821337" w:rsidRDefault="004E578F" w:rsidP="004E578F">
      <w:pPr>
        <w:bidi/>
        <w:jc w:val="both"/>
        <w:rPr>
          <w:rFonts w:cs="David" w:hint="cs"/>
          <w:u w:val="single"/>
          <w:rtl/>
        </w:rPr>
      </w:pPr>
    </w:p>
    <w:p w14:paraId="056A1EB7" w14:textId="77777777" w:rsidR="004E578F" w:rsidRPr="00821337" w:rsidRDefault="004E578F" w:rsidP="004E578F">
      <w:pPr>
        <w:bidi/>
        <w:jc w:val="both"/>
        <w:rPr>
          <w:rFonts w:cs="David" w:hint="cs"/>
          <w:rtl/>
        </w:rPr>
      </w:pPr>
      <w:r w:rsidRPr="00821337">
        <w:rPr>
          <w:rFonts w:cs="David" w:hint="cs"/>
          <w:rtl/>
        </w:rPr>
        <w:tab/>
        <w:t>אנחנו ארבעה חברי אופוזיציה. אתם לא בהרכב מלא.</w:t>
      </w:r>
    </w:p>
    <w:p w14:paraId="53290116" w14:textId="77777777" w:rsidR="004E578F" w:rsidRPr="00821337" w:rsidRDefault="004E578F" w:rsidP="004E578F">
      <w:pPr>
        <w:bidi/>
        <w:jc w:val="both"/>
        <w:rPr>
          <w:rFonts w:cs="David" w:hint="cs"/>
          <w:rtl/>
        </w:rPr>
      </w:pPr>
    </w:p>
    <w:p w14:paraId="671B8214" w14:textId="77777777" w:rsidR="004E578F" w:rsidRPr="00821337" w:rsidRDefault="004E578F" w:rsidP="004E578F">
      <w:pPr>
        <w:bidi/>
        <w:ind w:firstLine="720"/>
        <w:jc w:val="both"/>
        <w:rPr>
          <w:rFonts w:cs="David" w:hint="cs"/>
          <w:rtl/>
        </w:rPr>
      </w:pPr>
      <w:r w:rsidRPr="00821337">
        <w:rPr>
          <w:rFonts w:cs="David" w:hint="cs"/>
          <w:rtl/>
        </w:rPr>
        <w:t xml:space="preserve">אבל, אדוני היושב ראש, עצם העובדה שאתה לא נותן לי להעלות אפילו הצעה לסדר בתחילת הדיון עצמו </w:t>
      </w:r>
      <w:r w:rsidRPr="00821337">
        <w:rPr>
          <w:rFonts w:cs="David"/>
          <w:rtl/>
        </w:rPr>
        <w:t>–</w:t>
      </w:r>
      <w:r w:rsidRPr="00821337">
        <w:rPr>
          <w:rFonts w:cs="David" w:hint="cs"/>
          <w:rtl/>
        </w:rPr>
        <w:t xml:space="preserve"> מה זה אומר? מה זה אומר?</w:t>
      </w:r>
    </w:p>
    <w:p w14:paraId="255A3859" w14:textId="77777777" w:rsidR="004E578F" w:rsidRPr="00821337" w:rsidRDefault="004E578F" w:rsidP="004E578F">
      <w:pPr>
        <w:bidi/>
        <w:ind w:firstLine="720"/>
        <w:jc w:val="both"/>
        <w:rPr>
          <w:rFonts w:cs="David" w:hint="cs"/>
          <w:rtl/>
        </w:rPr>
      </w:pPr>
    </w:p>
    <w:p w14:paraId="11306435"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8810FBD" w14:textId="77777777" w:rsidR="004E578F" w:rsidRPr="00821337" w:rsidRDefault="004E578F" w:rsidP="004E578F">
      <w:pPr>
        <w:keepNext/>
        <w:tabs>
          <w:tab w:val="left" w:pos="3303"/>
        </w:tabs>
        <w:bidi/>
        <w:jc w:val="both"/>
        <w:rPr>
          <w:rFonts w:cs="David" w:hint="cs"/>
          <w:u w:val="single"/>
          <w:rtl/>
        </w:rPr>
      </w:pPr>
    </w:p>
    <w:p w14:paraId="5A4567E7" w14:textId="77777777" w:rsidR="004E578F" w:rsidRPr="00821337" w:rsidRDefault="004E578F" w:rsidP="004E578F">
      <w:pPr>
        <w:bidi/>
        <w:ind w:firstLine="720"/>
        <w:jc w:val="both"/>
        <w:rPr>
          <w:rFonts w:cs="David" w:hint="cs"/>
          <w:rtl/>
        </w:rPr>
      </w:pPr>
      <w:r w:rsidRPr="00821337">
        <w:rPr>
          <w:rFonts w:cs="David" w:hint="cs"/>
          <w:rtl/>
        </w:rPr>
        <w:t>זה אומר שבאתי לנהל דיון ענייני ולא הצגה לתקשורת. זה מה שזה אומר.</w:t>
      </w:r>
    </w:p>
    <w:p w14:paraId="33AFE322" w14:textId="77777777" w:rsidR="004E578F" w:rsidRPr="00821337" w:rsidRDefault="004E578F" w:rsidP="004E578F">
      <w:pPr>
        <w:bidi/>
        <w:jc w:val="both"/>
        <w:rPr>
          <w:rFonts w:cs="David" w:hint="cs"/>
          <w:highlight w:val="yellow"/>
          <w:rtl/>
        </w:rPr>
      </w:pPr>
    </w:p>
    <w:p w14:paraId="7DA95D80"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574E2A5" w14:textId="77777777" w:rsidR="004E578F" w:rsidRPr="00821337" w:rsidRDefault="004E578F" w:rsidP="004E578F">
      <w:pPr>
        <w:bidi/>
        <w:ind w:firstLine="720"/>
        <w:jc w:val="both"/>
        <w:rPr>
          <w:rFonts w:cs="David" w:hint="cs"/>
          <w:rtl/>
        </w:rPr>
      </w:pPr>
    </w:p>
    <w:p w14:paraId="5027CA8D" w14:textId="77777777" w:rsidR="004E578F" w:rsidRPr="00821337" w:rsidRDefault="004E578F" w:rsidP="004E578F">
      <w:pPr>
        <w:bidi/>
        <w:ind w:firstLine="720"/>
        <w:jc w:val="both"/>
        <w:rPr>
          <w:rFonts w:cs="David" w:hint="cs"/>
          <w:rtl/>
        </w:rPr>
      </w:pPr>
      <w:r w:rsidRPr="00821337">
        <w:rPr>
          <w:rFonts w:cs="David" w:hint="cs"/>
          <w:rtl/>
        </w:rPr>
        <w:t>איזו הצגה לתקשורת? אתה מעביר את זה לפסים שהם לא רלוונטיים. חבל.</w:t>
      </w:r>
    </w:p>
    <w:p w14:paraId="219271AB" w14:textId="77777777" w:rsidR="004E578F" w:rsidRPr="00821337" w:rsidRDefault="004E578F" w:rsidP="004E578F">
      <w:pPr>
        <w:bidi/>
        <w:ind w:firstLine="720"/>
        <w:jc w:val="both"/>
        <w:rPr>
          <w:rFonts w:cs="David" w:hint="cs"/>
          <w:rtl/>
        </w:rPr>
      </w:pPr>
    </w:p>
    <w:p w14:paraId="0A1F7CEC"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5082E5E" w14:textId="77777777" w:rsidR="004E578F" w:rsidRPr="00821337" w:rsidRDefault="004E578F" w:rsidP="004E578F">
      <w:pPr>
        <w:bidi/>
        <w:ind w:firstLine="720"/>
        <w:jc w:val="both"/>
        <w:rPr>
          <w:rFonts w:cs="David" w:hint="cs"/>
          <w:rtl/>
        </w:rPr>
      </w:pPr>
    </w:p>
    <w:p w14:paraId="55E7B4AC" w14:textId="77777777" w:rsidR="004E578F" w:rsidRPr="00821337" w:rsidRDefault="004E578F" w:rsidP="004E578F">
      <w:pPr>
        <w:bidi/>
        <w:ind w:firstLine="720"/>
        <w:jc w:val="both"/>
        <w:rPr>
          <w:rFonts w:cs="David" w:hint="cs"/>
          <w:rtl/>
        </w:rPr>
      </w:pPr>
      <w:r w:rsidRPr="00821337">
        <w:rPr>
          <w:rFonts w:cs="David" w:hint="cs"/>
          <w:rtl/>
        </w:rPr>
        <w:t>יכול להיות.</w:t>
      </w:r>
    </w:p>
    <w:p w14:paraId="350B134F" w14:textId="77777777" w:rsidR="004E578F" w:rsidRPr="00821337" w:rsidRDefault="004E578F" w:rsidP="004E578F">
      <w:pPr>
        <w:bidi/>
        <w:ind w:firstLine="720"/>
        <w:jc w:val="both"/>
        <w:rPr>
          <w:rFonts w:cs="David" w:hint="cs"/>
          <w:rtl/>
        </w:rPr>
      </w:pPr>
    </w:p>
    <w:p w14:paraId="04F09BF7"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1D9BF32D" w14:textId="77777777" w:rsidR="004E578F" w:rsidRPr="00821337" w:rsidRDefault="004E578F" w:rsidP="004E578F">
      <w:pPr>
        <w:bidi/>
        <w:ind w:firstLine="720"/>
        <w:jc w:val="both"/>
        <w:rPr>
          <w:rFonts w:cs="David" w:hint="cs"/>
          <w:rtl/>
        </w:rPr>
      </w:pPr>
    </w:p>
    <w:p w14:paraId="02CCD1C7" w14:textId="77777777" w:rsidR="004E578F" w:rsidRPr="00821337" w:rsidRDefault="004E578F" w:rsidP="004E578F">
      <w:pPr>
        <w:bidi/>
        <w:ind w:firstLine="720"/>
        <w:jc w:val="both"/>
        <w:rPr>
          <w:rFonts w:cs="David" w:hint="cs"/>
          <w:rtl/>
        </w:rPr>
      </w:pPr>
    </w:p>
    <w:p w14:paraId="06987D43" w14:textId="77777777" w:rsidR="004E578F" w:rsidRPr="00821337" w:rsidRDefault="004E578F" w:rsidP="004E578F">
      <w:pPr>
        <w:bidi/>
        <w:ind w:firstLine="720"/>
        <w:jc w:val="both"/>
        <w:rPr>
          <w:rFonts w:cs="David" w:hint="cs"/>
          <w:rtl/>
        </w:rPr>
      </w:pPr>
      <w:r w:rsidRPr="00821337">
        <w:rPr>
          <w:rFonts w:cs="David" w:hint="cs"/>
          <w:rtl/>
        </w:rPr>
        <w:t xml:space="preserve">אני מבקשת בכל זאת </w:t>
      </w:r>
      <w:r w:rsidRPr="00821337">
        <w:rPr>
          <w:rFonts w:cs="David"/>
          <w:rtl/>
        </w:rPr>
        <w:t>–</w:t>
      </w:r>
      <w:r w:rsidRPr="00821337">
        <w:rPr>
          <w:rFonts w:cs="David" w:hint="cs"/>
          <w:rtl/>
        </w:rPr>
        <w:t xml:space="preserve"> אני עומדת על זכותי להעלות הצעה לסדר.</w:t>
      </w:r>
    </w:p>
    <w:p w14:paraId="230A2F23" w14:textId="77777777" w:rsidR="004E578F" w:rsidRPr="00821337" w:rsidRDefault="004E578F" w:rsidP="004E578F">
      <w:pPr>
        <w:bidi/>
        <w:jc w:val="both"/>
        <w:rPr>
          <w:rFonts w:cs="David" w:hint="cs"/>
          <w:rtl/>
        </w:rPr>
      </w:pPr>
    </w:p>
    <w:p w14:paraId="58BF1A3C"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65E5A29" w14:textId="77777777" w:rsidR="004E578F" w:rsidRPr="00821337" w:rsidRDefault="004E578F" w:rsidP="004E578F">
      <w:pPr>
        <w:bidi/>
        <w:jc w:val="both"/>
        <w:rPr>
          <w:rFonts w:cs="David" w:hint="cs"/>
          <w:rtl/>
        </w:rPr>
      </w:pPr>
    </w:p>
    <w:p w14:paraId="5CB59755" w14:textId="77777777" w:rsidR="004E578F" w:rsidRPr="00821337" w:rsidRDefault="004E578F" w:rsidP="004E578F">
      <w:pPr>
        <w:bidi/>
        <w:jc w:val="both"/>
        <w:rPr>
          <w:rFonts w:cs="David" w:hint="cs"/>
          <w:rtl/>
        </w:rPr>
      </w:pPr>
      <w:r w:rsidRPr="00821337">
        <w:rPr>
          <w:rFonts w:cs="David" w:hint="cs"/>
          <w:rtl/>
        </w:rPr>
        <w:tab/>
        <w:t>את יכולה להעלות כל רעיון, הצעה לסדר לא תהיה והצבעה לא תהיה עכשיו, בשום מצב.</w:t>
      </w:r>
    </w:p>
    <w:p w14:paraId="3D7B79D0" w14:textId="77777777" w:rsidR="004E578F" w:rsidRPr="00821337" w:rsidRDefault="004E578F" w:rsidP="004E578F">
      <w:pPr>
        <w:bidi/>
        <w:jc w:val="both"/>
        <w:rPr>
          <w:rFonts w:cs="David" w:hint="cs"/>
          <w:rtl/>
        </w:rPr>
      </w:pPr>
    </w:p>
    <w:p w14:paraId="44FCE38C"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34B25A89" w14:textId="77777777" w:rsidR="004E578F" w:rsidRPr="00821337" w:rsidRDefault="004E578F" w:rsidP="004E578F">
      <w:pPr>
        <w:bidi/>
        <w:jc w:val="both"/>
        <w:rPr>
          <w:rFonts w:cs="David" w:hint="cs"/>
          <w:rtl/>
        </w:rPr>
      </w:pPr>
    </w:p>
    <w:p w14:paraId="39480A18" w14:textId="77777777" w:rsidR="004E578F" w:rsidRPr="00821337" w:rsidRDefault="004E578F" w:rsidP="004E578F">
      <w:pPr>
        <w:bidi/>
        <w:jc w:val="both"/>
        <w:rPr>
          <w:rFonts w:cs="David" w:hint="cs"/>
          <w:rtl/>
        </w:rPr>
      </w:pPr>
      <w:r w:rsidRPr="00821337">
        <w:rPr>
          <w:rFonts w:cs="David" w:hint="cs"/>
          <w:rtl/>
        </w:rPr>
        <w:tab/>
        <w:t>אני מבקשת עוד מילה אחת.</w:t>
      </w:r>
    </w:p>
    <w:p w14:paraId="1BB809C5" w14:textId="77777777" w:rsidR="004E578F" w:rsidRPr="00821337" w:rsidRDefault="004E578F" w:rsidP="004E578F">
      <w:pPr>
        <w:bidi/>
        <w:jc w:val="both"/>
        <w:rPr>
          <w:rFonts w:cs="David" w:hint="cs"/>
          <w:rtl/>
        </w:rPr>
      </w:pPr>
    </w:p>
    <w:p w14:paraId="7E5B963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A9FB3E6" w14:textId="77777777" w:rsidR="004E578F" w:rsidRPr="00821337" w:rsidRDefault="004E578F" w:rsidP="004E578F">
      <w:pPr>
        <w:bidi/>
        <w:jc w:val="both"/>
        <w:rPr>
          <w:rFonts w:cs="David" w:hint="cs"/>
          <w:rtl/>
        </w:rPr>
      </w:pPr>
    </w:p>
    <w:p w14:paraId="7BC53D44" w14:textId="77777777" w:rsidR="004E578F" w:rsidRPr="00821337" w:rsidRDefault="004E578F" w:rsidP="004E578F">
      <w:pPr>
        <w:bidi/>
        <w:jc w:val="both"/>
        <w:rPr>
          <w:rFonts w:cs="David" w:hint="cs"/>
          <w:rtl/>
        </w:rPr>
      </w:pPr>
      <w:r w:rsidRPr="00821337">
        <w:rPr>
          <w:rFonts w:cs="David" w:hint="cs"/>
          <w:rtl/>
        </w:rPr>
        <w:tab/>
        <w:t>חברת הכנסת אדטו, למרות שכבר דיברת, אני אתן לך עוד משפט אחד בקצרה, ומכאן אני עובר לסגן שר האוצר, בבקשה.</w:t>
      </w:r>
    </w:p>
    <w:p w14:paraId="58CC5B2E" w14:textId="77777777" w:rsidR="004E578F" w:rsidRPr="00821337" w:rsidRDefault="004E578F" w:rsidP="004E578F">
      <w:pPr>
        <w:bidi/>
        <w:jc w:val="both"/>
        <w:rPr>
          <w:rFonts w:cs="David" w:hint="cs"/>
          <w:rtl/>
        </w:rPr>
      </w:pPr>
    </w:p>
    <w:p w14:paraId="32D2C8C1"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5B6C742C" w14:textId="77777777" w:rsidR="004E578F" w:rsidRPr="00821337" w:rsidRDefault="004E578F" w:rsidP="004E578F">
      <w:pPr>
        <w:bidi/>
        <w:jc w:val="both"/>
        <w:rPr>
          <w:rFonts w:cs="David" w:hint="cs"/>
          <w:u w:val="single"/>
          <w:rtl/>
        </w:rPr>
      </w:pPr>
    </w:p>
    <w:p w14:paraId="6AB19093" w14:textId="77777777" w:rsidR="004E578F" w:rsidRPr="00821337" w:rsidRDefault="004E578F" w:rsidP="004E578F">
      <w:pPr>
        <w:bidi/>
        <w:jc w:val="both"/>
        <w:rPr>
          <w:rFonts w:cs="David" w:hint="cs"/>
          <w:rtl/>
        </w:rPr>
      </w:pPr>
      <w:r w:rsidRPr="00821337">
        <w:rPr>
          <w:rFonts w:cs="David" w:hint="cs"/>
          <w:rtl/>
        </w:rPr>
        <w:tab/>
        <w:t xml:space="preserve"> אני רוצה להצטרף לשני קודמיי ולומר דבר אחד: אני מאמינה למשפט המפתח שלך, שאתה עושה את זה בנפש חפצה, עשית את זה במשך כל השנה שהיית יושב ראש ועדה, ואתה שמעת דברים ושינית דעתך. העובדה שלא יושבים פה אנשי הקואליציה, אומרת דבר אחד: שכל מה שאנחנו עושים כאן זה משחק. כי אם הם היו יודעים שהולך להיות כאן משהו רציני, אין ספק </w:t>
      </w:r>
      <w:proofErr w:type="spellStart"/>
      <w:r w:rsidRPr="00821337">
        <w:rPr>
          <w:rFonts w:cs="David" w:hint="cs"/>
          <w:rtl/>
        </w:rPr>
        <w:t>שאלקין</w:t>
      </w:r>
      <w:proofErr w:type="spellEnd"/>
      <w:r w:rsidRPr="00821337">
        <w:rPr>
          <w:rFonts w:cs="David" w:hint="cs"/>
          <w:rtl/>
        </w:rPr>
        <w:t xml:space="preserve"> כבר היה מתרוצץ ומגייס ומביא וכדומה. העובדה שהם בכלל לא טרחו להגיע לכאן </w:t>
      </w:r>
      <w:r w:rsidRPr="00821337">
        <w:rPr>
          <w:rFonts w:cs="David"/>
          <w:rtl/>
        </w:rPr>
        <w:t>–</w:t>
      </w:r>
      <w:r w:rsidRPr="00821337">
        <w:rPr>
          <w:rFonts w:cs="David" w:hint="cs"/>
          <w:rtl/>
        </w:rPr>
        <w:t xml:space="preserve"> זה אומר שאנחנו הולכים לעשות קתרזיס. רק לדבר. ולכן, השאלה היא מה המשמעות. אתה עושה בנפש חפצה </w:t>
      </w:r>
      <w:r w:rsidRPr="00821337">
        <w:rPr>
          <w:rFonts w:cs="David"/>
          <w:rtl/>
        </w:rPr>
        <w:t>–</w:t>
      </w:r>
      <w:r w:rsidRPr="00821337">
        <w:rPr>
          <w:rFonts w:cs="David" w:hint="cs"/>
          <w:rtl/>
        </w:rPr>
        <w:t xml:space="preserve"> אני מסכימה. אתה תשמע, אתה תשמיע, נשמיע לך. אין לזה שום משמעות. איפה כל האחרים של הקואליציה? זה לא בכדי.</w:t>
      </w:r>
    </w:p>
    <w:p w14:paraId="39045A61" w14:textId="77777777" w:rsidR="004E578F" w:rsidRPr="00821337" w:rsidRDefault="004E578F" w:rsidP="004E578F">
      <w:pPr>
        <w:bidi/>
        <w:jc w:val="both"/>
        <w:rPr>
          <w:rFonts w:cs="David" w:hint="cs"/>
          <w:rtl/>
        </w:rPr>
      </w:pPr>
    </w:p>
    <w:p w14:paraId="770C0231"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2BD1288" w14:textId="77777777" w:rsidR="004E578F" w:rsidRPr="00821337" w:rsidRDefault="004E578F" w:rsidP="004E578F">
      <w:pPr>
        <w:bidi/>
        <w:jc w:val="both"/>
        <w:rPr>
          <w:rFonts w:cs="David" w:hint="cs"/>
          <w:rtl/>
        </w:rPr>
      </w:pPr>
    </w:p>
    <w:p w14:paraId="4A7CA148" w14:textId="77777777" w:rsidR="004E578F" w:rsidRPr="00821337" w:rsidRDefault="004E578F" w:rsidP="004E578F">
      <w:pPr>
        <w:bidi/>
        <w:jc w:val="both"/>
        <w:rPr>
          <w:rFonts w:cs="David" w:hint="cs"/>
          <w:rtl/>
        </w:rPr>
      </w:pPr>
      <w:r w:rsidRPr="00821337">
        <w:rPr>
          <w:rFonts w:cs="David" w:hint="cs"/>
          <w:rtl/>
        </w:rPr>
        <w:tab/>
        <w:t>נמצא פה בעל הדבר שהוא סגן שר האוצר, לא פקיד, אלא סגן השר, שהוא מוסמך לבוא, וביקשתי ממנו במיוחד להגיע משום שאני מתייחס לעניין ברצינות.</w:t>
      </w:r>
    </w:p>
    <w:p w14:paraId="2A4411A3" w14:textId="77777777" w:rsidR="004E578F" w:rsidRPr="00821337" w:rsidRDefault="004E578F" w:rsidP="004E578F">
      <w:pPr>
        <w:bidi/>
        <w:jc w:val="both"/>
        <w:rPr>
          <w:rFonts w:cs="David" w:hint="cs"/>
          <w:rtl/>
        </w:rPr>
      </w:pPr>
    </w:p>
    <w:p w14:paraId="106562D3"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1C8CEC81" w14:textId="77777777" w:rsidR="004E578F" w:rsidRPr="00821337" w:rsidRDefault="004E578F" w:rsidP="004E578F">
      <w:pPr>
        <w:bidi/>
        <w:jc w:val="both"/>
        <w:rPr>
          <w:rFonts w:cs="David" w:hint="cs"/>
          <w:rtl/>
        </w:rPr>
      </w:pPr>
    </w:p>
    <w:p w14:paraId="6559DF03" w14:textId="77777777" w:rsidR="004E578F" w:rsidRPr="00821337" w:rsidRDefault="004E578F" w:rsidP="004E578F">
      <w:pPr>
        <w:bidi/>
        <w:jc w:val="both"/>
        <w:rPr>
          <w:rFonts w:cs="David" w:hint="cs"/>
          <w:rtl/>
        </w:rPr>
      </w:pPr>
      <w:r w:rsidRPr="00821337">
        <w:rPr>
          <w:rFonts w:cs="David" w:hint="cs"/>
          <w:rtl/>
        </w:rPr>
        <w:tab/>
        <w:t xml:space="preserve">אבל </w:t>
      </w:r>
      <w:r>
        <w:rPr>
          <w:rFonts w:cs="David" w:hint="cs"/>
          <w:rtl/>
        </w:rPr>
        <w:t>אנחנו לא מתווכחים בינינו.</w:t>
      </w:r>
    </w:p>
    <w:p w14:paraId="43CD613D" w14:textId="77777777" w:rsidR="004E578F" w:rsidRPr="00821337" w:rsidRDefault="004E578F" w:rsidP="004E578F">
      <w:pPr>
        <w:bidi/>
        <w:jc w:val="both"/>
        <w:rPr>
          <w:rFonts w:cs="David" w:hint="cs"/>
          <w:rtl/>
        </w:rPr>
      </w:pPr>
    </w:p>
    <w:p w14:paraId="3918314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026917B" w14:textId="77777777" w:rsidR="004E578F" w:rsidRPr="00821337" w:rsidRDefault="004E578F" w:rsidP="004E578F">
      <w:pPr>
        <w:bidi/>
        <w:jc w:val="both"/>
        <w:rPr>
          <w:rFonts w:cs="David" w:hint="cs"/>
          <w:rtl/>
        </w:rPr>
      </w:pPr>
    </w:p>
    <w:p w14:paraId="12A81A17" w14:textId="77777777" w:rsidR="004E578F" w:rsidRPr="00821337" w:rsidRDefault="004E578F" w:rsidP="004E578F">
      <w:pPr>
        <w:bidi/>
        <w:jc w:val="both"/>
        <w:rPr>
          <w:rFonts w:cs="David" w:hint="cs"/>
          <w:rtl/>
        </w:rPr>
      </w:pPr>
      <w:r w:rsidRPr="00821337">
        <w:rPr>
          <w:rFonts w:cs="David" w:hint="cs"/>
          <w:rtl/>
        </w:rPr>
        <w:tab/>
        <w:t xml:space="preserve">רבותיי </w:t>
      </w:r>
      <w:r w:rsidRPr="00821337">
        <w:rPr>
          <w:rFonts w:cs="David"/>
          <w:rtl/>
        </w:rPr>
        <w:t>–</w:t>
      </w:r>
      <w:r w:rsidRPr="00821337">
        <w:rPr>
          <w:rFonts w:cs="David" w:hint="cs"/>
          <w:rtl/>
        </w:rPr>
        <w:t xml:space="preserve"> ואם חבר הכנסת </w:t>
      </w:r>
      <w:proofErr w:type="spellStart"/>
      <w:r w:rsidRPr="00821337">
        <w:rPr>
          <w:rFonts w:cs="David" w:hint="cs"/>
          <w:rtl/>
        </w:rPr>
        <w:t>אלקין</w:t>
      </w:r>
      <w:proofErr w:type="spellEnd"/>
      <w:r w:rsidRPr="00821337">
        <w:rPr>
          <w:rFonts w:cs="David" w:hint="cs"/>
          <w:rtl/>
        </w:rPr>
        <w:t xml:space="preserve"> יגיע בעוד עשר דקות או בעוד רבע שעה או בעוד עשרים דקות, זה בוודאי הרי לא משנה.</w:t>
      </w:r>
    </w:p>
    <w:p w14:paraId="55FDA850" w14:textId="77777777" w:rsidR="004E578F" w:rsidRPr="00821337" w:rsidRDefault="004E578F" w:rsidP="004E578F">
      <w:pPr>
        <w:bidi/>
        <w:jc w:val="both"/>
        <w:rPr>
          <w:rFonts w:cs="David" w:hint="cs"/>
          <w:rtl/>
        </w:rPr>
      </w:pPr>
    </w:p>
    <w:p w14:paraId="7F2EFB98"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4877040F" w14:textId="77777777" w:rsidR="004E578F" w:rsidRPr="00821337" w:rsidRDefault="004E578F" w:rsidP="004E578F">
      <w:pPr>
        <w:bidi/>
        <w:jc w:val="both"/>
        <w:rPr>
          <w:rFonts w:cs="David" w:hint="cs"/>
          <w:rtl/>
        </w:rPr>
      </w:pPr>
    </w:p>
    <w:p w14:paraId="18E38772" w14:textId="77777777" w:rsidR="004E578F" w:rsidRPr="00821337" w:rsidRDefault="004E578F" w:rsidP="004E578F">
      <w:pPr>
        <w:bidi/>
        <w:jc w:val="both"/>
        <w:rPr>
          <w:rFonts w:cs="David" w:hint="cs"/>
          <w:rtl/>
        </w:rPr>
      </w:pPr>
      <w:r w:rsidRPr="00821337">
        <w:rPr>
          <w:rFonts w:cs="David" w:hint="cs"/>
          <w:rtl/>
        </w:rPr>
        <w:tab/>
        <w:t xml:space="preserve">אבל אנחנו הרי לא הולכים להתווכח בינינו, אנשי האופוזיציה, אתך. </w:t>
      </w:r>
    </w:p>
    <w:p w14:paraId="6BCFEBA4" w14:textId="77777777" w:rsidR="004E578F" w:rsidRPr="00821337" w:rsidRDefault="004E578F" w:rsidP="004E578F">
      <w:pPr>
        <w:bidi/>
        <w:jc w:val="both"/>
        <w:rPr>
          <w:rFonts w:cs="David" w:hint="cs"/>
          <w:rtl/>
        </w:rPr>
      </w:pPr>
    </w:p>
    <w:p w14:paraId="228FDA81"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3BE5E4F" w14:textId="77777777" w:rsidR="004E578F" w:rsidRPr="00821337" w:rsidRDefault="004E578F" w:rsidP="004E578F">
      <w:pPr>
        <w:bidi/>
        <w:jc w:val="both"/>
        <w:rPr>
          <w:rFonts w:cs="David" w:hint="cs"/>
          <w:rtl/>
        </w:rPr>
      </w:pPr>
    </w:p>
    <w:p w14:paraId="3934AF34" w14:textId="77777777" w:rsidR="004E578F" w:rsidRPr="00821337" w:rsidRDefault="004E578F" w:rsidP="004E578F">
      <w:pPr>
        <w:bidi/>
        <w:jc w:val="both"/>
        <w:rPr>
          <w:rFonts w:cs="David" w:hint="cs"/>
          <w:rtl/>
        </w:rPr>
      </w:pPr>
      <w:r w:rsidRPr="00821337">
        <w:rPr>
          <w:rFonts w:cs="David" w:hint="cs"/>
          <w:rtl/>
        </w:rPr>
        <w:tab/>
        <w:t>אנחנו בכלל לא מנהלים ויכוח. אני רוצה לשמוע אתכם. אולי אני בכלל מסכים אתכם?</w:t>
      </w:r>
    </w:p>
    <w:p w14:paraId="353221B4" w14:textId="77777777" w:rsidR="004E578F" w:rsidRPr="00821337" w:rsidRDefault="004E578F" w:rsidP="004E578F">
      <w:pPr>
        <w:bidi/>
        <w:jc w:val="both"/>
        <w:rPr>
          <w:rFonts w:cs="David" w:hint="cs"/>
          <w:rtl/>
        </w:rPr>
      </w:pPr>
    </w:p>
    <w:p w14:paraId="5F43B8A0"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440EC1D8" w14:textId="77777777" w:rsidR="004E578F" w:rsidRPr="00821337" w:rsidRDefault="004E578F" w:rsidP="004E578F">
      <w:pPr>
        <w:bidi/>
        <w:jc w:val="both"/>
        <w:rPr>
          <w:rFonts w:cs="David" w:hint="cs"/>
          <w:rtl/>
        </w:rPr>
      </w:pPr>
    </w:p>
    <w:p w14:paraId="052F4EA5" w14:textId="77777777" w:rsidR="004E578F" w:rsidRPr="00821337" w:rsidRDefault="004E578F" w:rsidP="004E578F">
      <w:pPr>
        <w:bidi/>
        <w:jc w:val="both"/>
        <w:rPr>
          <w:rFonts w:cs="David" w:hint="cs"/>
          <w:rtl/>
        </w:rPr>
      </w:pPr>
      <w:r w:rsidRPr="00821337">
        <w:rPr>
          <w:rFonts w:cs="David" w:hint="cs"/>
          <w:rtl/>
        </w:rPr>
        <w:tab/>
        <w:t xml:space="preserve">אם לגופו של עניין </w:t>
      </w:r>
      <w:r w:rsidRPr="00821337">
        <w:rPr>
          <w:rFonts w:cs="David"/>
          <w:rtl/>
        </w:rPr>
        <w:t>–</w:t>
      </w:r>
      <w:r w:rsidRPr="00821337">
        <w:rPr>
          <w:rFonts w:cs="David" w:hint="cs"/>
          <w:rtl/>
        </w:rPr>
        <w:t xml:space="preserve"> איפה הקואליציה. ואם הקואליציה לא נמצאת פה, סימן שאין שום משמעות לדיון הזה, היום.</w:t>
      </w:r>
    </w:p>
    <w:p w14:paraId="02E8B4E3" w14:textId="77777777" w:rsidR="004E578F" w:rsidRPr="00821337" w:rsidRDefault="004E578F" w:rsidP="004E578F">
      <w:pPr>
        <w:bidi/>
        <w:jc w:val="both"/>
        <w:rPr>
          <w:rFonts w:cs="David" w:hint="cs"/>
          <w:rtl/>
        </w:rPr>
      </w:pPr>
    </w:p>
    <w:p w14:paraId="34700AA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954BC19" w14:textId="77777777" w:rsidR="004E578F" w:rsidRPr="00821337" w:rsidRDefault="004E578F" w:rsidP="004E578F">
      <w:pPr>
        <w:bidi/>
        <w:jc w:val="both"/>
        <w:rPr>
          <w:rFonts w:cs="David" w:hint="cs"/>
          <w:rtl/>
        </w:rPr>
      </w:pPr>
    </w:p>
    <w:p w14:paraId="52C0F45B" w14:textId="77777777" w:rsidR="004E578F" w:rsidRPr="00821337" w:rsidRDefault="004E578F" w:rsidP="004E578F">
      <w:pPr>
        <w:bidi/>
        <w:jc w:val="both"/>
        <w:rPr>
          <w:rFonts w:cs="David" w:hint="cs"/>
          <w:rtl/>
        </w:rPr>
      </w:pPr>
      <w:r w:rsidRPr="00821337">
        <w:rPr>
          <w:rFonts w:cs="David" w:hint="cs"/>
          <w:rtl/>
        </w:rPr>
        <w:tab/>
        <w:t>נמצאים פה שני אנשים, לפחות, שמעורבים בכל פרטי ההתדיינות בעניין הזה, ויושב ראש של סיעה שבלעדיה שום דבר בקואליציה לא קורה, כפי שכולם יודעים.</w:t>
      </w:r>
    </w:p>
    <w:p w14:paraId="4F6B28C4" w14:textId="77777777" w:rsidR="004E578F" w:rsidRPr="00821337" w:rsidRDefault="004E578F" w:rsidP="004E578F">
      <w:pPr>
        <w:bidi/>
        <w:jc w:val="both"/>
        <w:rPr>
          <w:rFonts w:cs="David" w:hint="cs"/>
          <w:rtl/>
        </w:rPr>
      </w:pPr>
    </w:p>
    <w:p w14:paraId="5D07BBA5"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0CB69DFC" w14:textId="77777777" w:rsidR="004E578F" w:rsidRPr="00821337" w:rsidRDefault="004E578F" w:rsidP="004E578F">
      <w:pPr>
        <w:bidi/>
        <w:jc w:val="both"/>
        <w:rPr>
          <w:rFonts w:cs="David" w:hint="cs"/>
          <w:u w:val="single"/>
          <w:rtl/>
        </w:rPr>
      </w:pPr>
    </w:p>
    <w:p w14:paraId="54D77562" w14:textId="77777777" w:rsidR="004E578F" w:rsidRPr="00821337" w:rsidRDefault="004E578F" w:rsidP="004E578F">
      <w:pPr>
        <w:bidi/>
        <w:jc w:val="both"/>
        <w:rPr>
          <w:rFonts w:cs="David" w:hint="cs"/>
          <w:rtl/>
        </w:rPr>
      </w:pPr>
      <w:r w:rsidRPr="00821337">
        <w:rPr>
          <w:rFonts w:cs="David" w:hint="cs"/>
          <w:rtl/>
        </w:rPr>
        <w:tab/>
        <w:t xml:space="preserve">בקשה לעיון, אפשר? אנחנו דנים בכל סעיף וסעיף. לא מקובל עלי סיכום הדיון שלך, אבל  </w:t>
      </w:r>
      <w:r w:rsidRPr="00821337">
        <w:rPr>
          <w:rFonts w:cs="David"/>
          <w:rtl/>
        </w:rPr>
        <w:t>–</w:t>
      </w:r>
      <w:r w:rsidRPr="00821337">
        <w:rPr>
          <w:rFonts w:cs="David" w:hint="cs"/>
          <w:rtl/>
        </w:rPr>
        <w:t xml:space="preserve"> לא יודעת איך נחיה עם זה, נדון בינינו לבין עצמנו. רק מה שאני מבקשת, שבהצגה של כל סעיף וסעיף יאמר היועץ המשפטי של הכנסת אל"ף, לאיזה ועדה הוא ממליץ </w:t>
      </w:r>
      <w:r w:rsidRPr="00821337">
        <w:rPr>
          <w:rFonts w:cs="David"/>
          <w:rtl/>
        </w:rPr>
        <w:t>–</w:t>
      </w:r>
      <w:r w:rsidRPr="00821337">
        <w:rPr>
          <w:rFonts w:cs="David" w:hint="cs"/>
          <w:rtl/>
        </w:rPr>
        <w:t xml:space="preserve"> למרות שהוא עשה פה עבודה נפלאה, בעיני, זה אחת.</w:t>
      </w:r>
    </w:p>
    <w:p w14:paraId="68BF0A37" w14:textId="77777777" w:rsidR="004E578F" w:rsidRPr="00821337" w:rsidRDefault="004E578F" w:rsidP="004E578F">
      <w:pPr>
        <w:bidi/>
        <w:jc w:val="both"/>
        <w:rPr>
          <w:rFonts w:cs="David" w:hint="cs"/>
          <w:rtl/>
        </w:rPr>
      </w:pPr>
    </w:p>
    <w:p w14:paraId="03F7C31D" w14:textId="77777777" w:rsidR="004E578F" w:rsidRPr="00821337" w:rsidRDefault="004E578F" w:rsidP="004E578F">
      <w:pPr>
        <w:bidi/>
        <w:ind w:firstLine="720"/>
        <w:jc w:val="both"/>
        <w:rPr>
          <w:rFonts w:cs="David" w:hint="cs"/>
          <w:rtl/>
        </w:rPr>
      </w:pPr>
      <w:r w:rsidRPr="00821337">
        <w:rPr>
          <w:rFonts w:cs="David" w:hint="cs"/>
          <w:rtl/>
        </w:rPr>
        <w:t>שתיים, לגבי ההשלכות שלו על התקציב עצמו. אם יש לזה השלכה ישירה ובמה זה נוגע. אבל לגבי כל סעיף וסעיף.</w:t>
      </w:r>
    </w:p>
    <w:p w14:paraId="5304EEEC" w14:textId="77777777" w:rsidR="004E578F" w:rsidRPr="00821337" w:rsidRDefault="004E578F" w:rsidP="004E578F">
      <w:pPr>
        <w:bidi/>
        <w:jc w:val="both"/>
        <w:rPr>
          <w:rFonts w:cs="David" w:hint="cs"/>
          <w:rtl/>
        </w:rPr>
      </w:pPr>
    </w:p>
    <w:p w14:paraId="7F4EC73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C3CC5D9" w14:textId="77777777" w:rsidR="004E578F" w:rsidRPr="00821337" w:rsidRDefault="004E578F" w:rsidP="004E578F">
      <w:pPr>
        <w:bidi/>
        <w:jc w:val="both"/>
        <w:rPr>
          <w:rFonts w:cs="David" w:hint="cs"/>
          <w:rtl/>
        </w:rPr>
      </w:pPr>
    </w:p>
    <w:p w14:paraId="127ED2E7" w14:textId="77777777" w:rsidR="004E578F" w:rsidRPr="00821337" w:rsidRDefault="004E578F" w:rsidP="004E578F">
      <w:pPr>
        <w:bidi/>
        <w:jc w:val="both"/>
        <w:rPr>
          <w:rFonts w:cs="David" w:hint="cs"/>
          <w:rtl/>
        </w:rPr>
      </w:pPr>
      <w:r w:rsidRPr="00821337">
        <w:rPr>
          <w:rFonts w:cs="David" w:hint="cs"/>
          <w:rtl/>
        </w:rPr>
        <w:tab/>
        <w:t>מקובל לחלוטין, אין שום בעיה. מקובל לחלוטין. נדמה לי שבדיוק בשביל זה הוא כאן. המטרה היא באמת להבין את הדברים לעומק ולשמוע, ולדון לגופו של עניין.</w:t>
      </w:r>
    </w:p>
    <w:p w14:paraId="266D9CD2" w14:textId="77777777" w:rsidR="004E578F" w:rsidRPr="00821337" w:rsidRDefault="004E578F" w:rsidP="004E578F">
      <w:pPr>
        <w:bidi/>
        <w:jc w:val="both"/>
        <w:rPr>
          <w:rFonts w:cs="David" w:hint="cs"/>
          <w:rtl/>
        </w:rPr>
      </w:pPr>
    </w:p>
    <w:p w14:paraId="5625E0E8" w14:textId="77777777" w:rsidR="004E578F" w:rsidRPr="00821337" w:rsidRDefault="004E578F" w:rsidP="004E578F">
      <w:pPr>
        <w:bidi/>
        <w:jc w:val="both"/>
        <w:rPr>
          <w:rFonts w:cs="David" w:hint="cs"/>
          <w:rtl/>
        </w:rPr>
      </w:pPr>
      <w:r w:rsidRPr="00821337">
        <w:rPr>
          <w:rFonts w:cs="David" w:hint="cs"/>
          <w:rtl/>
        </w:rPr>
        <w:tab/>
        <w:t>אדוני, סגן שר האוצר, בבקשה.</w:t>
      </w:r>
    </w:p>
    <w:p w14:paraId="0631FC1A" w14:textId="77777777" w:rsidR="004E578F" w:rsidRPr="00821337" w:rsidRDefault="004E578F" w:rsidP="004E578F">
      <w:pPr>
        <w:bidi/>
        <w:jc w:val="both"/>
        <w:rPr>
          <w:rFonts w:cs="David" w:hint="cs"/>
          <w:rtl/>
        </w:rPr>
      </w:pPr>
    </w:p>
    <w:p w14:paraId="46A1206D"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2E65CB2B" w14:textId="77777777" w:rsidR="004E578F" w:rsidRPr="00821337" w:rsidRDefault="004E578F" w:rsidP="004E578F">
      <w:pPr>
        <w:bidi/>
        <w:jc w:val="both"/>
        <w:rPr>
          <w:rFonts w:cs="David" w:hint="cs"/>
          <w:rtl/>
        </w:rPr>
      </w:pPr>
    </w:p>
    <w:p w14:paraId="122FF4BC" w14:textId="77777777" w:rsidR="004E578F" w:rsidRPr="00821337" w:rsidRDefault="004E578F" w:rsidP="004E578F">
      <w:pPr>
        <w:bidi/>
        <w:jc w:val="both"/>
        <w:rPr>
          <w:rFonts w:cs="David" w:hint="cs"/>
          <w:rtl/>
        </w:rPr>
      </w:pPr>
      <w:r w:rsidRPr="00821337">
        <w:rPr>
          <w:rFonts w:cs="David" w:hint="cs"/>
          <w:rtl/>
        </w:rPr>
        <w:tab/>
        <w:t xml:space="preserve">שלום, תודה, אדוני היושב ראש. לשמחתי, אדוני היושב ראש, הייתי בקואליציות עם כל החברים שיושבים פה, מסביב לשולחן הזה. </w:t>
      </w:r>
    </w:p>
    <w:p w14:paraId="54CC880B" w14:textId="77777777" w:rsidR="004E578F" w:rsidRPr="00821337" w:rsidRDefault="004E578F" w:rsidP="004E578F">
      <w:pPr>
        <w:bidi/>
        <w:jc w:val="both"/>
        <w:rPr>
          <w:rFonts w:cs="David" w:hint="cs"/>
          <w:rtl/>
        </w:rPr>
      </w:pPr>
    </w:p>
    <w:p w14:paraId="458BED3B"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2418C51B" w14:textId="77777777" w:rsidR="004E578F" w:rsidRPr="00821337" w:rsidRDefault="004E578F" w:rsidP="004E578F">
      <w:pPr>
        <w:bidi/>
        <w:jc w:val="both"/>
        <w:rPr>
          <w:rFonts w:cs="David" w:hint="cs"/>
          <w:rtl/>
        </w:rPr>
      </w:pPr>
    </w:p>
    <w:p w14:paraId="654E5A06" w14:textId="77777777" w:rsidR="004E578F" w:rsidRPr="00821337" w:rsidRDefault="004E578F" w:rsidP="004E578F">
      <w:pPr>
        <w:bidi/>
        <w:jc w:val="both"/>
        <w:rPr>
          <w:rFonts w:cs="David" w:hint="cs"/>
          <w:rtl/>
        </w:rPr>
      </w:pPr>
      <w:r w:rsidRPr="00821337">
        <w:rPr>
          <w:rFonts w:cs="David" w:hint="cs"/>
          <w:rtl/>
        </w:rPr>
        <w:tab/>
        <w:t>עם רוב, עם רוב.</w:t>
      </w:r>
    </w:p>
    <w:p w14:paraId="09E08162" w14:textId="77777777" w:rsidR="004E578F" w:rsidRPr="00821337" w:rsidRDefault="004E578F" w:rsidP="004E578F">
      <w:pPr>
        <w:bidi/>
        <w:jc w:val="both"/>
        <w:rPr>
          <w:rFonts w:cs="David" w:hint="cs"/>
          <w:rtl/>
        </w:rPr>
      </w:pPr>
    </w:p>
    <w:p w14:paraId="04D040FB"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44598F63" w14:textId="77777777" w:rsidR="004E578F" w:rsidRPr="00821337" w:rsidRDefault="004E578F" w:rsidP="004E578F">
      <w:pPr>
        <w:bidi/>
        <w:jc w:val="both"/>
        <w:rPr>
          <w:rFonts w:cs="David" w:hint="cs"/>
          <w:rtl/>
        </w:rPr>
      </w:pPr>
    </w:p>
    <w:p w14:paraId="3ADE9744" w14:textId="77777777" w:rsidR="004E578F" w:rsidRPr="00821337" w:rsidRDefault="004E578F" w:rsidP="004E578F">
      <w:pPr>
        <w:bidi/>
        <w:jc w:val="both"/>
        <w:rPr>
          <w:rFonts w:cs="David" w:hint="cs"/>
          <w:rtl/>
        </w:rPr>
      </w:pPr>
      <w:r w:rsidRPr="00821337">
        <w:rPr>
          <w:rFonts w:cs="David" w:hint="cs"/>
          <w:rtl/>
        </w:rPr>
        <w:tab/>
        <w:t xml:space="preserve">לא, לא. גם אתך. היית שר החקלאות כשהייתי שר הדתות. אני זוכר היטב, גם את הרפורמות של משרד החקלאות בחוק ההסדרים, כשהיית שר החקלאות. אז לא עם רוב, עם כולם. חוץ מד"ר טיבי, שהייתי מאד רוצה להיות בקואליציה אתו, אבל מה לעשות </w:t>
      </w:r>
      <w:r w:rsidRPr="00821337">
        <w:rPr>
          <w:rFonts w:cs="David"/>
          <w:rtl/>
        </w:rPr>
        <w:t>–</w:t>
      </w:r>
      <w:r w:rsidRPr="00821337">
        <w:rPr>
          <w:rFonts w:cs="David" w:hint="cs"/>
          <w:rtl/>
        </w:rPr>
        <w:t xml:space="preserve"> לא מסתייע.</w:t>
      </w:r>
    </w:p>
    <w:p w14:paraId="085DDE6D" w14:textId="77777777" w:rsidR="004E578F" w:rsidRPr="00821337" w:rsidRDefault="004E578F" w:rsidP="004E578F">
      <w:pPr>
        <w:bidi/>
        <w:jc w:val="both"/>
        <w:rPr>
          <w:rFonts w:cs="David" w:hint="cs"/>
          <w:rtl/>
        </w:rPr>
      </w:pPr>
    </w:p>
    <w:p w14:paraId="142AC375"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47991A66" w14:textId="77777777" w:rsidR="004E578F" w:rsidRPr="00821337" w:rsidRDefault="004E578F" w:rsidP="004E578F">
      <w:pPr>
        <w:bidi/>
        <w:jc w:val="both"/>
        <w:rPr>
          <w:rFonts w:cs="David" w:hint="cs"/>
          <w:u w:val="single"/>
          <w:rtl/>
        </w:rPr>
      </w:pPr>
    </w:p>
    <w:p w14:paraId="57968C0D" w14:textId="77777777" w:rsidR="004E578F" w:rsidRPr="00821337" w:rsidRDefault="004E578F" w:rsidP="004E578F">
      <w:pPr>
        <w:bidi/>
        <w:jc w:val="both"/>
        <w:rPr>
          <w:rFonts w:cs="David" w:hint="cs"/>
          <w:rtl/>
        </w:rPr>
      </w:pPr>
      <w:r w:rsidRPr="00821337">
        <w:rPr>
          <w:rFonts w:cs="David" w:hint="cs"/>
          <w:rtl/>
        </w:rPr>
        <w:tab/>
        <w:t xml:space="preserve"> סוף </w:t>
      </w:r>
      <w:proofErr w:type="spellStart"/>
      <w:r w:rsidRPr="00821337">
        <w:rPr>
          <w:rFonts w:cs="David" w:hint="cs"/>
          <w:rtl/>
        </w:rPr>
        <w:t>סוף</w:t>
      </w:r>
      <w:proofErr w:type="spellEnd"/>
      <w:r w:rsidRPr="00821337">
        <w:rPr>
          <w:rFonts w:cs="David" w:hint="cs"/>
          <w:rtl/>
        </w:rPr>
        <w:t xml:space="preserve"> אני נהנה להגיד לא.</w:t>
      </w:r>
    </w:p>
    <w:p w14:paraId="4587B620" w14:textId="77777777" w:rsidR="004E578F" w:rsidRPr="00821337" w:rsidRDefault="004E578F" w:rsidP="004E578F">
      <w:pPr>
        <w:bidi/>
        <w:jc w:val="both"/>
        <w:rPr>
          <w:rFonts w:cs="David" w:hint="cs"/>
          <w:rtl/>
        </w:rPr>
      </w:pPr>
    </w:p>
    <w:p w14:paraId="0262B695"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20031426" w14:textId="77777777" w:rsidR="004E578F" w:rsidRPr="00821337" w:rsidRDefault="004E578F" w:rsidP="004E578F">
      <w:pPr>
        <w:bidi/>
        <w:jc w:val="both"/>
        <w:rPr>
          <w:rFonts w:cs="David" w:hint="cs"/>
          <w:rtl/>
        </w:rPr>
      </w:pPr>
    </w:p>
    <w:p w14:paraId="3128BB1E" w14:textId="77777777" w:rsidR="004E578F" w:rsidRPr="00821337" w:rsidRDefault="004E578F" w:rsidP="004E578F">
      <w:pPr>
        <w:bidi/>
        <w:jc w:val="both"/>
        <w:rPr>
          <w:rFonts w:cs="David" w:hint="cs"/>
          <w:rtl/>
        </w:rPr>
      </w:pPr>
      <w:r w:rsidRPr="00821337">
        <w:rPr>
          <w:rFonts w:cs="David" w:hint="cs"/>
          <w:rtl/>
        </w:rPr>
        <w:tab/>
        <w:t>אז כל הדיבורים שאני שומע פה משתנים בהתאם למיקום של החברים. ואני זוכר גם, אדוני היושב ראש, את שר האוצר של קדימה, שהיה יושב ראש ועדת הכנסת, מר רוני בר-און, איך הוא הכניס סעיפים דרקוניים בתקנון, כדי לנפנף מאות, אולי אלפי, הסתייגויות שהיו.</w:t>
      </w:r>
    </w:p>
    <w:p w14:paraId="029F390E" w14:textId="77777777" w:rsidR="004E578F" w:rsidRPr="00821337" w:rsidRDefault="004E578F" w:rsidP="004E578F">
      <w:pPr>
        <w:bidi/>
        <w:jc w:val="both"/>
        <w:rPr>
          <w:rFonts w:cs="David" w:hint="cs"/>
          <w:rtl/>
        </w:rPr>
      </w:pPr>
    </w:p>
    <w:p w14:paraId="315C88AE"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45F456B3" w14:textId="77777777" w:rsidR="004E578F" w:rsidRPr="00821337" w:rsidRDefault="004E578F" w:rsidP="004E578F">
      <w:pPr>
        <w:bidi/>
        <w:jc w:val="both"/>
        <w:rPr>
          <w:rFonts w:cs="David" w:hint="cs"/>
          <w:u w:val="single"/>
          <w:rtl/>
        </w:rPr>
      </w:pPr>
    </w:p>
    <w:p w14:paraId="49AEF98D" w14:textId="77777777" w:rsidR="004E578F" w:rsidRDefault="004E578F" w:rsidP="004E578F">
      <w:pPr>
        <w:bidi/>
        <w:jc w:val="both"/>
        <w:rPr>
          <w:rFonts w:cs="David" w:hint="cs"/>
          <w:rtl/>
        </w:rPr>
      </w:pPr>
      <w:r w:rsidRPr="00821337">
        <w:rPr>
          <w:rFonts w:cs="David" w:hint="cs"/>
          <w:rtl/>
        </w:rPr>
        <w:tab/>
        <w:t xml:space="preserve"> תתייחס לוועדה מאז שהיא התחילה לקבל שיניים, אדוני, כבוד סגן השר שאני מעריכה מאד.</w:t>
      </w:r>
      <w:r>
        <w:rPr>
          <w:rFonts w:cs="David" w:hint="cs"/>
          <w:rtl/>
        </w:rPr>
        <w:t xml:space="preserve"> </w:t>
      </w:r>
    </w:p>
    <w:p w14:paraId="58A87EF9" w14:textId="77777777" w:rsidR="004E578F" w:rsidRDefault="004E578F" w:rsidP="004E578F">
      <w:pPr>
        <w:bidi/>
        <w:jc w:val="both"/>
        <w:rPr>
          <w:rFonts w:cs="David" w:hint="cs"/>
          <w:rtl/>
        </w:rPr>
      </w:pPr>
    </w:p>
    <w:p w14:paraId="531BEDBF" w14:textId="77777777" w:rsidR="004E578F" w:rsidRDefault="004E578F" w:rsidP="004E578F">
      <w:pPr>
        <w:bidi/>
        <w:jc w:val="both"/>
        <w:rPr>
          <w:rFonts w:cs="David" w:hint="cs"/>
          <w:u w:val="single"/>
          <w:rtl/>
        </w:rPr>
      </w:pPr>
      <w:r>
        <w:rPr>
          <w:rFonts w:cs="David" w:hint="cs"/>
          <w:u w:val="single"/>
          <w:rtl/>
        </w:rPr>
        <w:t>סגן שר האוצר יצחק כהן:</w:t>
      </w:r>
    </w:p>
    <w:p w14:paraId="717CA9AD" w14:textId="77777777" w:rsidR="004E578F" w:rsidRDefault="004E578F" w:rsidP="004E578F">
      <w:pPr>
        <w:bidi/>
        <w:jc w:val="both"/>
        <w:rPr>
          <w:rFonts w:cs="David" w:hint="cs"/>
          <w:rtl/>
        </w:rPr>
      </w:pPr>
    </w:p>
    <w:p w14:paraId="56864443" w14:textId="77777777" w:rsidR="004E578F" w:rsidRDefault="004E578F" w:rsidP="004E578F">
      <w:pPr>
        <w:bidi/>
        <w:jc w:val="both"/>
        <w:rPr>
          <w:rFonts w:cs="David" w:hint="cs"/>
          <w:rtl/>
        </w:rPr>
      </w:pPr>
      <w:r>
        <w:rPr>
          <w:rFonts w:cs="David" w:hint="cs"/>
          <w:rtl/>
        </w:rPr>
        <w:tab/>
        <w:t>תודה רבה.</w:t>
      </w:r>
    </w:p>
    <w:p w14:paraId="77F5A643" w14:textId="77777777" w:rsidR="004E578F" w:rsidRDefault="004E578F" w:rsidP="004E578F">
      <w:pPr>
        <w:bidi/>
        <w:jc w:val="both"/>
        <w:rPr>
          <w:rFonts w:cs="David" w:hint="cs"/>
          <w:rtl/>
        </w:rPr>
      </w:pPr>
    </w:p>
    <w:p w14:paraId="25F85612" w14:textId="77777777" w:rsidR="004E578F" w:rsidRDefault="004E578F" w:rsidP="004E578F">
      <w:pPr>
        <w:bidi/>
        <w:jc w:val="both"/>
        <w:rPr>
          <w:rFonts w:cs="David" w:hint="cs"/>
          <w:u w:val="single"/>
          <w:rtl/>
        </w:rPr>
      </w:pPr>
      <w:r>
        <w:rPr>
          <w:rFonts w:cs="David" w:hint="cs"/>
          <w:u w:val="single"/>
          <w:rtl/>
        </w:rPr>
        <w:t>רוחמה אברהם-בלילא</w:t>
      </w:r>
      <w:r w:rsidRPr="00E36EB4">
        <w:rPr>
          <w:rFonts w:cs="David" w:hint="cs"/>
          <w:u w:val="single"/>
          <w:rtl/>
        </w:rPr>
        <w:t>:</w:t>
      </w:r>
    </w:p>
    <w:p w14:paraId="430AC296" w14:textId="77777777" w:rsidR="004E578F" w:rsidRDefault="004E578F" w:rsidP="004E578F">
      <w:pPr>
        <w:bidi/>
        <w:jc w:val="both"/>
        <w:rPr>
          <w:rFonts w:cs="David" w:hint="cs"/>
          <w:rtl/>
        </w:rPr>
      </w:pPr>
    </w:p>
    <w:p w14:paraId="0ED7CA5D" w14:textId="77777777" w:rsidR="004E578F" w:rsidRPr="00821337" w:rsidRDefault="004E578F" w:rsidP="004E578F">
      <w:pPr>
        <w:bidi/>
        <w:jc w:val="both"/>
        <w:rPr>
          <w:rFonts w:cs="David" w:hint="cs"/>
          <w:rtl/>
        </w:rPr>
      </w:pPr>
      <w:r>
        <w:rPr>
          <w:rFonts w:cs="David" w:hint="cs"/>
          <w:rtl/>
        </w:rPr>
        <w:tab/>
      </w:r>
      <w:r w:rsidRPr="00821337">
        <w:rPr>
          <w:rFonts w:cs="David" w:hint="cs"/>
          <w:rtl/>
        </w:rPr>
        <w:t>קרו דברים מאז, שונו דברים מאז. ועדת הכנסת - - - משמעותי וחשוב בפיצול חוק ההסדרים מאז.</w:t>
      </w:r>
    </w:p>
    <w:p w14:paraId="077B0B69" w14:textId="77777777" w:rsidR="004E578F" w:rsidRPr="00821337" w:rsidRDefault="004E578F" w:rsidP="004E578F">
      <w:pPr>
        <w:bidi/>
        <w:jc w:val="both"/>
        <w:rPr>
          <w:rFonts w:cs="David" w:hint="cs"/>
          <w:rtl/>
        </w:rPr>
      </w:pPr>
    </w:p>
    <w:p w14:paraId="16716269"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16D91084" w14:textId="77777777" w:rsidR="004E578F" w:rsidRPr="00821337" w:rsidRDefault="004E578F" w:rsidP="004E578F">
      <w:pPr>
        <w:bidi/>
        <w:jc w:val="both"/>
        <w:rPr>
          <w:rFonts w:cs="David" w:hint="cs"/>
          <w:rtl/>
        </w:rPr>
      </w:pPr>
    </w:p>
    <w:p w14:paraId="205B5E8A" w14:textId="77777777" w:rsidR="004E578F" w:rsidRPr="00821337" w:rsidRDefault="004E578F" w:rsidP="004E578F">
      <w:pPr>
        <w:bidi/>
        <w:jc w:val="both"/>
        <w:rPr>
          <w:rFonts w:cs="David" w:hint="cs"/>
          <w:rtl/>
        </w:rPr>
      </w:pPr>
      <w:r w:rsidRPr="00821337">
        <w:rPr>
          <w:rFonts w:cs="David" w:hint="cs"/>
          <w:rtl/>
        </w:rPr>
        <w:tab/>
        <w:t xml:space="preserve">את יודעת כמה אני מעריך </w:t>
      </w:r>
      <w:r w:rsidRPr="00821337">
        <w:rPr>
          <w:rFonts w:cs="David"/>
          <w:rtl/>
        </w:rPr>
        <w:t>–</w:t>
      </w:r>
      <w:r w:rsidRPr="00821337">
        <w:rPr>
          <w:rFonts w:cs="David" w:hint="cs"/>
          <w:rtl/>
        </w:rPr>
        <w:t xml:space="preserve"> את יודעת, מה שהשתנה זה רק המיקומים של החברים. אבל חוק ההסדרים עד 1985 היה במתכונת קבועה, עד דווקא לשנה האחרונה, השנה הזו, לתקציב 2011-2012, שפה קיבלנו את ההצעה של </w:t>
      </w:r>
      <w:proofErr w:type="spellStart"/>
      <w:r w:rsidRPr="00821337">
        <w:rPr>
          <w:rFonts w:cs="David" w:hint="cs"/>
          <w:rtl/>
        </w:rPr>
        <w:t>ג'ומס</w:t>
      </w:r>
      <w:proofErr w:type="spellEnd"/>
      <w:r w:rsidRPr="00821337">
        <w:rPr>
          <w:rFonts w:cs="David" w:hint="cs"/>
          <w:rtl/>
        </w:rPr>
        <w:t xml:space="preserve"> עוד לפני שדיברנו אתו בכלל, לפני ששמענו אותו, את ההצעה שהוא הציע פה, כנראה כיוונו לדעת גדולים, וישבנו עם יושב ראש הכנסת ועם היועץ המשפטי של הכנסת דיונים ארוכים מאד ומאד מעמיקים. ועל פי ההמלצות של היועץ המשפטי של הכנסת, היועץ המשפטי של משרד האוצר, באמת קבענו מה ייכנס לחוק ומה יצא מהחוק. ומונחת לפניכם היום לדיון הצעת חוק המדיניות הכלכלית </w:t>
      </w:r>
      <w:r w:rsidRPr="00821337">
        <w:rPr>
          <w:rFonts w:cs="David"/>
          <w:rtl/>
        </w:rPr>
        <w:t>–</w:t>
      </w:r>
      <w:r w:rsidRPr="00821337">
        <w:rPr>
          <w:rFonts w:cs="David" w:hint="cs"/>
          <w:rtl/>
        </w:rPr>
        <w:t xml:space="preserve"> שהוא חוק התקציב </w:t>
      </w:r>
      <w:r w:rsidRPr="00821337">
        <w:rPr>
          <w:rFonts w:cs="David"/>
          <w:rtl/>
        </w:rPr>
        <w:t>–</w:t>
      </w:r>
      <w:r w:rsidRPr="00821337">
        <w:rPr>
          <w:rFonts w:cs="David" w:hint="cs"/>
          <w:rtl/>
        </w:rPr>
        <w:t xml:space="preserve"> לפני הזמן הקבוע בחוק. גם כן פעם ראשונה, אני חושב, שזה קרה. אני לא יודע אם בעבר זה קרה שהנחנו אותו לפני הזמן.</w:t>
      </w:r>
    </w:p>
    <w:p w14:paraId="6C468BA7" w14:textId="77777777" w:rsidR="004E578F" w:rsidRPr="00821337" w:rsidRDefault="004E578F" w:rsidP="004E578F">
      <w:pPr>
        <w:bidi/>
        <w:jc w:val="both"/>
        <w:rPr>
          <w:rFonts w:cs="David" w:hint="cs"/>
          <w:rtl/>
        </w:rPr>
      </w:pPr>
    </w:p>
    <w:p w14:paraId="6968765C" w14:textId="77777777" w:rsidR="004E578F" w:rsidRPr="00B75819" w:rsidRDefault="004E578F" w:rsidP="004E578F">
      <w:pPr>
        <w:bidi/>
        <w:jc w:val="both"/>
        <w:rPr>
          <w:rFonts w:cs="David" w:hint="cs"/>
          <w:rtl/>
        </w:rPr>
      </w:pPr>
      <w:r w:rsidRPr="00821337">
        <w:rPr>
          <w:rFonts w:cs="David" w:hint="cs"/>
          <w:rtl/>
        </w:rPr>
        <w:tab/>
        <w:t>ה</w:t>
      </w:r>
      <w:r w:rsidRPr="00B75819">
        <w:rPr>
          <w:rFonts w:cs="David" w:hint="cs"/>
          <w:rtl/>
        </w:rPr>
        <w:t xml:space="preserve">חוק מונח בחוברת כחולה אחת, נחלק לשני חלקים, בהתאם להבנות שהושגו עם יושב ראש הכנסת, המחלקה המשפטית, בראשה איל ינון ושר האוצר, המחלקה המשפטית ואגף התקציבים. החוברת מכילה, כפי שאמרתי </w:t>
      </w:r>
      <w:r w:rsidRPr="00B75819">
        <w:rPr>
          <w:rFonts w:cs="David"/>
          <w:rtl/>
        </w:rPr>
        <w:t>–</w:t>
      </w:r>
      <w:r w:rsidRPr="00B75819">
        <w:rPr>
          <w:rFonts w:cs="David" w:hint="cs"/>
          <w:rtl/>
        </w:rPr>
        <w:t xml:space="preserve"> חוק ההסדרים </w:t>
      </w:r>
      <w:r w:rsidRPr="00B75819">
        <w:rPr>
          <w:rFonts w:cs="David"/>
          <w:rtl/>
        </w:rPr>
        <w:t>–</w:t>
      </w:r>
      <w:r w:rsidRPr="00B75819">
        <w:rPr>
          <w:rFonts w:cs="David" w:hint="cs"/>
          <w:rtl/>
        </w:rPr>
        <w:t xml:space="preserve"> רפורמות חשובות שיסדירו את שוק ההון, רפורמות מבניות בתשתיות, בתקשורת בחוק עידוד השקעות הון, גיל פרישה מצה"ל ועוד. </w:t>
      </w:r>
    </w:p>
    <w:p w14:paraId="67918874" w14:textId="77777777" w:rsidR="004E578F" w:rsidRPr="00B75819" w:rsidRDefault="004E578F" w:rsidP="004E578F">
      <w:pPr>
        <w:bidi/>
        <w:jc w:val="both"/>
        <w:rPr>
          <w:rFonts w:cs="David" w:hint="cs"/>
          <w:rtl/>
        </w:rPr>
      </w:pPr>
    </w:p>
    <w:p w14:paraId="552CAC98" w14:textId="77777777" w:rsidR="004E578F" w:rsidRPr="00B75819" w:rsidRDefault="004E578F" w:rsidP="004E578F">
      <w:pPr>
        <w:bidi/>
        <w:ind w:firstLine="720"/>
        <w:jc w:val="both"/>
        <w:rPr>
          <w:rFonts w:cs="David" w:hint="cs"/>
          <w:rtl/>
        </w:rPr>
      </w:pPr>
      <w:r w:rsidRPr="00B75819">
        <w:rPr>
          <w:rFonts w:cs="David" w:hint="cs"/>
          <w:rtl/>
        </w:rPr>
        <w:t>אני מאד מבקש שתדונו, כפי שביקש יושב ראש הוועדה, בצורה מאד עניינית. אני מכיר אתכם ואתם כולכם אנשים מאד ענייניים, ולא יהיו פה נאומים לא לעניין, ואני מאד מבקש שתאשרו את זה בזמן ונוכל להגיע למליאה בזמן.</w:t>
      </w:r>
    </w:p>
    <w:p w14:paraId="2DE636FC" w14:textId="77777777" w:rsidR="004E578F" w:rsidRPr="00B75819" w:rsidRDefault="004E578F" w:rsidP="004E578F">
      <w:pPr>
        <w:bidi/>
        <w:jc w:val="both"/>
        <w:rPr>
          <w:rFonts w:cs="David" w:hint="cs"/>
          <w:rtl/>
        </w:rPr>
      </w:pPr>
    </w:p>
    <w:p w14:paraId="73D82D5F" w14:textId="77777777" w:rsidR="004E578F" w:rsidRPr="00B75819" w:rsidRDefault="004E578F" w:rsidP="004E578F">
      <w:pPr>
        <w:bidi/>
        <w:jc w:val="both"/>
        <w:rPr>
          <w:rFonts w:cs="David" w:hint="cs"/>
          <w:u w:val="single"/>
          <w:rtl/>
        </w:rPr>
      </w:pPr>
      <w:r w:rsidRPr="00B75819">
        <w:rPr>
          <w:rFonts w:cs="David" w:hint="cs"/>
          <w:u w:val="single"/>
          <w:rtl/>
        </w:rPr>
        <w:t>רוחמה אברהם-בלילא:</w:t>
      </w:r>
    </w:p>
    <w:p w14:paraId="47518ED2" w14:textId="77777777" w:rsidR="004E578F" w:rsidRPr="00B75819" w:rsidRDefault="004E578F" w:rsidP="004E578F">
      <w:pPr>
        <w:bidi/>
        <w:jc w:val="both"/>
        <w:rPr>
          <w:rFonts w:cs="David" w:hint="cs"/>
          <w:u w:val="single"/>
          <w:rtl/>
        </w:rPr>
      </w:pPr>
    </w:p>
    <w:p w14:paraId="1EE0EB21" w14:textId="77777777" w:rsidR="004E578F" w:rsidRDefault="004E578F" w:rsidP="004E578F">
      <w:pPr>
        <w:bidi/>
        <w:jc w:val="both"/>
        <w:rPr>
          <w:rFonts w:cs="David" w:hint="cs"/>
          <w:rtl/>
        </w:rPr>
      </w:pPr>
      <w:r w:rsidRPr="00B75819">
        <w:rPr>
          <w:rFonts w:cs="David" w:hint="cs"/>
          <w:rtl/>
        </w:rPr>
        <w:tab/>
        <w:t xml:space="preserve"> בזמן? זה תלוי בזמן של הקואליציה. </w:t>
      </w:r>
    </w:p>
    <w:p w14:paraId="35A9067D" w14:textId="77777777" w:rsidR="004E578F" w:rsidRPr="00B75819" w:rsidRDefault="004E578F" w:rsidP="004E578F">
      <w:pPr>
        <w:bidi/>
        <w:jc w:val="both"/>
        <w:rPr>
          <w:rFonts w:cs="David" w:hint="cs"/>
          <w:rtl/>
        </w:rPr>
      </w:pPr>
    </w:p>
    <w:p w14:paraId="306AB769" w14:textId="77777777" w:rsidR="004E578F" w:rsidRPr="00B75819" w:rsidRDefault="004E578F" w:rsidP="004E578F">
      <w:pPr>
        <w:bidi/>
        <w:jc w:val="both"/>
        <w:rPr>
          <w:rFonts w:cs="David" w:hint="cs"/>
          <w:u w:val="single"/>
          <w:rtl/>
        </w:rPr>
      </w:pPr>
      <w:r w:rsidRPr="00B75819">
        <w:rPr>
          <w:rFonts w:cs="David" w:hint="cs"/>
          <w:u w:val="single"/>
          <w:rtl/>
        </w:rPr>
        <w:t>רחל אדטו:</w:t>
      </w:r>
    </w:p>
    <w:p w14:paraId="090B145C" w14:textId="77777777" w:rsidR="004E578F" w:rsidRPr="00B75819" w:rsidRDefault="004E578F" w:rsidP="004E578F">
      <w:pPr>
        <w:bidi/>
        <w:jc w:val="both"/>
        <w:rPr>
          <w:rFonts w:cs="David" w:hint="cs"/>
          <w:u w:val="single"/>
          <w:rtl/>
        </w:rPr>
      </w:pPr>
    </w:p>
    <w:p w14:paraId="0918BF67" w14:textId="77777777" w:rsidR="004E578F" w:rsidRPr="00B75819" w:rsidRDefault="004E578F" w:rsidP="004E578F">
      <w:pPr>
        <w:bidi/>
        <w:jc w:val="both"/>
        <w:rPr>
          <w:rFonts w:cs="David" w:hint="cs"/>
          <w:rtl/>
        </w:rPr>
      </w:pPr>
      <w:r w:rsidRPr="00B75819">
        <w:rPr>
          <w:rFonts w:cs="David" w:hint="cs"/>
          <w:rtl/>
        </w:rPr>
        <w:tab/>
        <w:t xml:space="preserve"> אם אנחנו לא מצביעים היום, זה לא יכול להיות בזמן.</w:t>
      </w:r>
    </w:p>
    <w:p w14:paraId="15738BD1" w14:textId="77777777" w:rsidR="004E578F" w:rsidRPr="00B75819" w:rsidRDefault="004E578F" w:rsidP="004E578F">
      <w:pPr>
        <w:bidi/>
        <w:jc w:val="both"/>
        <w:rPr>
          <w:rFonts w:cs="David" w:hint="cs"/>
          <w:rtl/>
        </w:rPr>
      </w:pPr>
    </w:p>
    <w:p w14:paraId="0CC789A6" w14:textId="77777777" w:rsidR="004E578F" w:rsidRPr="00B75819" w:rsidRDefault="004E578F" w:rsidP="004E578F">
      <w:pPr>
        <w:bidi/>
        <w:jc w:val="both"/>
        <w:rPr>
          <w:rFonts w:cs="David" w:hint="cs"/>
          <w:u w:val="single"/>
          <w:rtl/>
        </w:rPr>
      </w:pPr>
      <w:r w:rsidRPr="00B75819">
        <w:rPr>
          <w:rFonts w:cs="David" w:hint="cs"/>
          <w:u w:val="single"/>
          <w:rtl/>
        </w:rPr>
        <w:t>סגן שר האוצר יצחק כהן:</w:t>
      </w:r>
    </w:p>
    <w:p w14:paraId="5DF86C09" w14:textId="77777777" w:rsidR="004E578F" w:rsidRPr="00B75819" w:rsidRDefault="004E578F" w:rsidP="004E578F">
      <w:pPr>
        <w:bidi/>
        <w:jc w:val="both"/>
        <w:rPr>
          <w:rFonts w:cs="David" w:hint="cs"/>
          <w:rtl/>
        </w:rPr>
      </w:pPr>
    </w:p>
    <w:p w14:paraId="1E558118" w14:textId="77777777" w:rsidR="004E578F" w:rsidRPr="00B75819" w:rsidRDefault="004E578F" w:rsidP="004E578F">
      <w:pPr>
        <w:bidi/>
        <w:jc w:val="both"/>
        <w:rPr>
          <w:rFonts w:cs="David" w:hint="cs"/>
          <w:rtl/>
        </w:rPr>
      </w:pPr>
      <w:r w:rsidRPr="00B75819">
        <w:rPr>
          <w:rFonts w:cs="David" w:hint="cs"/>
          <w:rtl/>
        </w:rPr>
        <w:tab/>
        <w:t>מצדנו הנחנו את זה לפני הזמן, שזו פעם ראשונה שזה קרה, שהממשלה מניחה את החוק הרבה לפני התאריך הקבוע בחוק. תודה רבה אדוני, ואני מאחל לכם דיונים פוריים ומעניינים.</w:t>
      </w:r>
    </w:p>
    <w:p w14:paraId="514637CE" w14:textId="77777777" w:rsidR="004E578F" w:rsidRPr="00B75819" w:rsidRDefault="004E578F" w:rsidP="004E578F">
      <w:pPr>
        <w:bidi/>
        <w:jc w:val="both"/>
        <w:rPr>
          <w:rFonts w:cs="David" w:hint="cs"/>
          <w:rtl/>
        </w:rPr>
      </w:pPr>
    </w:p>
    <w:p w14:paraId="0DD7BB9F" w14:textId="77777777" w:rsidR="004E578F" w:rsidRPr="00B75819" w:rsidRDefault="004E578F" w:rsidP="004E578F">
      <w:pPr>
        <w:keepNext/>
        <w:tabs>
          <w:tab w:val="left" w:pos="3303"/>
        </w:tabs>
        <w:bidi/>
        <w:jc w:val="both"/>
        <w:rPr>
          <w:rFonts w:cs="David" w:hint="cs"/>
          <w:u w:val="single"/>
          <w:rtl/>
        </w:rPr>
      </w:pPr>
      <w:r w:rsidRPr="00B75819">
        <w:rPr>
          <w:rFonts w:cs="David" w:hint="cs"/>
          <w:u w:val="single"/>
          <w:rtl/>
        </w:rPr>
        <w:t xml:space="preserve">היו"ר יריב </w:t>
      </w:r>
      <w:proofErr w:type="spellStart"/>
      <w:r w:rsidRPr="00B75819">
        <w:rPr>
          <w:rFonts w:cs="David" w:hint="cs"/>
          <w:u w:val="single"/>
          <w:rtl/>
        </w:rPr>
        <w:t>לוין</w:t>
      </w:r>
      <w:proofErr w:type="spellEnd"/>
      <w:r w:rsidRPr="00B75819">
        <w:rPr>
          <w:rFonts w:cs="David" w:hint="cs"/>
          <w:u w:val="single"/>
          <w:rtl/>
        </w:rPr>
        <w:t>:</w:t>
      </w:r>
    </w:p>
    <w:p w14:paraId="284577D0" w14:textId="77777777" w:rsidR="004E578F" w:rsidRPr="00B75819" w:rsidRDefault="004E578F" w:rsidP="004E578F">
      <w:pPr>
        <w:bidi/>
        <w:jc w:val="both"/>
        <w:rPr>
          <w:rFonts w:cs="David" w:hint="cs"/>
          <w:rtl/>
        </w:rPr>
      </w:pPr>
    </w:p>
    <w:p w14:paraId="0C12311F" w14:textId="77777777" w:rsidR="004E578F" w:rsidRPr="00B75819" w:rsidRDefault="004E578F" w:rsidP="004E578F">
      <w:pPr>
        <w:bidi/>
        <w:jc w:val="both"/>
        <w:rPr>
          <w:rFonts w:cs="David" w:hint="cs"/>
          <w:rtl/>
        </w:rPr>
      </w:pPr>
      <w:r w:rsidRPr="00B75819">
        <w:rPr>
          <w:rFonts w:cs="David" w:hint="cs"/>
          <w:rtl/>
        </w:rPr>
        <w:tab/>
        <w:t xml:space="preserve">תודה רבה, אדוני היועץ המשפטי באופן כללי, ואז אני מציע שנעבור לפרקי החוק. נעשה את מטרת החוק ואת נושא התקשורת. </w:t>
      </w:r>
      <w:r w:rsidRPr="00B75819">
        <w:rPr>
          <w:rFonts w:cs="David"/>
          <w:rtl/>
        </w:rPr>
        <w:t>–</w:t>
      </w:r>
      <w:r w:rsidRPr="00B75819">
        <w:rPr>
          <w:rFonts w:cs="David" w:hint="cs"/>
          <w:rtl/>
        </w:rPr>
        <w:t xml:space="preserve"> אני אאפשר לך, אם תרצה התייחסות לכל פרק אחר כך בנפרד, ליועץ המשפטי ולאחר מכן נפתח את הדיון וכך נעשה פרק אחר פרק.</w:t>
      </w:r>
    </w:p>
    <w:p w14:paraId="30F31B79" w14:textId="77777777" w:rsidR="004E578F" w:rsidRPr="00B75819" w:rsidRDefault="004E578F" w:rsidP="004E578F">
      <w:pPr>
        <w:bidi/>
        <w:jc w:val="both"/>
        <w:rPr>
          <w:rFonts w:cs="David" w:hint="cs"/>
          <w:rtl/>
        </w:rPr>
      </w:pPr>
    </w:p>
    <w:p w14:paraId="7971C70C" w14:textId="77777777" w:rsidR="004E578F" w:rsidRPr="00B75819" w:rsidRDefault="004E578F" w:rsidP="004E578F">
      <w:pPr>
        <w:bidi/>
        <w:jc w:val="both"/>
        <w:rPr>
          <w:rFonts w:cs="David" w:hint="cs"/>
          <w:u w:val="single"/>
          <w:rtl/>
        </w:rPr>
      </w:pPr>
      <w:r w:rsidRPr="00B75819">
        <w:rPr>
          <w:rFonts w:cs="David" w:hint="cs"/>
          <w:u w:val="single"/>
          <w:rtl/>
        </w:rPr>
        <w:t>רחל אדטו:</w:t>
      </w:r>
    </w:p>
    <w:p w14:paraId="1CEE0C40" w14:textId="77777777" w:rsidR="004E578F" w:rsidRPr="00B75819" w:rsidRDefault="004E578F" w:rsidP="004E578F">
      <w:pPr>
        <w:bidi/>
        <w:jc w:val="both"/>
        <w:rPr>
          <w:rFonts w:cs="David" w:hint="cs"/>
          <w:rtl/>
        </w:rPr>
      </w:pPr>
    </w:p>
    <w:p w14:paraId="7358B482" w14:textId="77777777" w:rsidR="004E578F" w:rsidRPr="00B75819" w:rsidRDefault="004E578F" w:rsidP="004E578F">
      <w:pPr>
        <w:bidi/>
        <w:jc w:val="both"/>
        <w:rPr>
          <w:rFonts w:cs="David" w:hint="cs"/>
          <w:rtl/>
        </w:rPr>
      </w:pPr>
      <w:r w:rsidRPr="00B75819">
        <w:rPr>
          <w:rFonts w:cs="David" w:hint="cs"/>
          <w:rtl/>
        </w:rPr>
        <w:tab/>
        <w:t>מי זה יושב ראש ועדת הכלכלה שאתה מדבר אתו?</w:t>
      </w:r>
    </w:p>
    <w:p w14:paraId="2D11E773" w14:textId="77777777" w:rsidR="004E578F" w:rsidRPr="00B75819" w:rsidRDefault="004E578F" w:rsidP="004E578F">
      <w:pPr>
        <w:bidi/>
        <w:jc w:val="both"/>
        <w:rPr>
          <w:rFonts w:cs="David" w:hint="cs"/>
          <w:rtl/>
        </w:rPr>
      </w:pPr>
    </w:p>
    <w:p w14:paraId="22E8E2F2" w14:textId="77777777" w:rsidR="004E578F" w:rsidRPr="00B75819" w:rsidRDefault="004E578F" w:rsidP="004E578F">
      <w:pPr>
        <w:keepNext/>
        <w:tabs>
          <w:tab w:val="left" w:pos="3303"/>
        </w:tabs>
        <w:bidi/>
        <w:jc w:val="both"/>
        <w:rPr>
          <w:rFonts w:cs="David" w:hint="cs"/>
          <w:u w:val="single"/>
          <w:rtl/>
        </w:rPr>
      </w:pPr>
      <w:r w:rsidRPr="00B75819">
        <w:rPr>
          <w:rFonts w:cs="David" w:hint="cs"/>
          <w:u w:val="single"/>
          <w:rtl/>
        </w:rPr>
        <w:t xml:space="preserve">היו"ר יריב </w:t>
      </w:r>
      <w:proofErr w:type="spellStart"/>
      <w:r w:rsidRPr="00B75819">
        <w:rPr>
          <w:rFonts w:cs="David" w:hint="cs"/>
          <w:u w:val="single"/>
          <w:rtl/>
        </w:rPr>
        <w:t>לוין</w:t>
      </w:r>
      <w:proofErr w:type="spellEnd"/>
      <w:r w:rsidRPr="00B75819">
        <w:rPr>
          <w:rFonts w:cs="David" w:hint="cs"/>
          <w:u w:val="single"/>
          <w:rtl/>
        </w:rPr>
        <w:t>:</w:t>
      </w:r>
    </w:p>
    <w:p w14:paraId="5B573248" w14:textId="77777777" w:rsidR="004E578F" w:rsidRPr="00B75819" w:rsidRDefault="004E578F" w:rsidP="004E578F">
      <w:pPr>
        <w:bidi/>
        <w:jc w:val="both"/>
        <w:rPr>
          <w:rFonts w:cs="David" w:hint="cs"/>
          <w:rtl/>
        </w:rPr>
      </w:pPr>
    </w:p>
    <w:p w14:paraId="3B30E23A" w14:textId="77777777" w:rsidR="004E578F" w:rsidRPr="00B75819" w:rsidRDefault="004E578F" w:rsidP="004E578F">
      <w:pPr>
        <w:bidi/>
        <w:jc w:val="both"/>
        <w:rPr>
          <w:rFonts w:cs="David" w:hint="cs"/>
          <w:rtl/>
        </w:rPr>
      </w:pPr>
      <w:r w:rsidRPr="00B75819">
        <w:rPr>
          <w:rFonts w:cs="David" w:hint="cs"/>
          <w:rtl/>
        </w:rPr>
        <w:tab/>
        <w:t xml:space="preserve">בבקשה. </w:t>
      </w:r>
    </w:p>
    <w:p w14:paraId="5D639E64" w14:textId="77777777" w:rsidR="004E578F" w:rsidRPr="00B75819" w:rsidRDefault="004E578F" w:rsidP="004E578F">
      <w:pPr>
        <w:bidi/>
        <w:jc w:val="both"/>
        <w:rPr>
          <w:rFonts w:cs="David" w:hint="cs"/>
          <w:rtl/>
        </w:rPr>
      </w:pPr>
    </w:p>
    <w:p w14:paraId="51C03B91" w14:textId="77777777" w:rsidR="004E578F" w:rsidRPr="00B75819" w:rsidRDefault="004E578F" w:rsidP="004E578F">
      <w:pPr>
        <w:bidi/>
        <w:jc w:val="both"/>
        <w:rPr>
          <w:rFonts w:cs="David" w:hint="cs"/>
          <w:rtl/>
        </w:rPr>
      </w:pPr>
      <w:r w:rsidRPr="00B75819">
        <w:rPr>
          <w:rFonts w:cs="David" w:hint="cs"/>
          <w:u w:val="single"/>
          <w:rtl/>
        </w:rPr>
        <w:t>איל ינון:</w:t>
      </w:r>
    </w:p>
    <w:p w14:paraId="56BA1054" w14:textId="77777777" w:rsidR="004E578F" w:rsidRPr="00B75819" w:rsidRDefault="004E578F" w:rsidP="004E578F">
      <w:pPr>
        <w:bidi/>
        <w:jc w:val="both"/>
        <w:rPr>
          <w:rFonts w:cs="David" w:hint="cs"/>
          <w:rtl/>
        </w:rPr>
      </w:pPr>
    </w:p>
    <w:p w14:paraId="3B113A83" w14:textId="77777777" w:rsidR="004E578F" w:rsidRPr="00B75819" w:rsidRDefault="004E578F" w:rsidP="004E578F">
      <w:pPr>
        <w:bidi/>
        <w:ind w:firstLine="720"/>
        <w:jc w:val="both"/>
        <w:rPr>
          <w:rFonts w:cs="David" w:hint="cs"/>
          <w:rtl/>
        </w:rPr>
      </w:pPr>
      <w:r w:rsidRPr="00B75819">
        <w:rPr>
          <w:rFonts w:cs="David" w:hint="cs"/>
          <w:rtl/>
        </w:rPr>
        <w:t xml:space="preserve">אדוני היושב ראש, חברי הוועדה. בטרם יחל הדיון בדבר ניתוב הנושאים השונים שבהצעת חוק ההסדרים לוועדות השונות והפיצולים של נושאים מסוימים להליך חקיקה רגיל, ברצוני לסקור בפניכם בתמצית את התהליך שאנו מצויים בעיצומו ואת הסמכויות של ועדת הכנסת בהקשר זה. </w:t>
      </w:r>
    </w:p>
    <w:p w14:paraId="1EFE7ED2" w14:textId="77777777" w:rsidR="004E578F" w:rsidRPr="00B75819" w:rsidRDefault="004E578F" w:rsidP="004E578F">
      <w:pPr>
        <w:bidi/>
        <w:jc w:val="both"/>
        <w:rPr>
          <w:rFonts w:cs="David" w:hint="cs"/>
          <w:rtl/>
        </w:rPr>
      </w:pPr>
    </w:p>
    <w:p w14:paraId="2453FFDA" w14:textId="77777777" w:rsidR="004E578F" w:rsidRPr="00B75819" w:rsidRDefault="004E578F" w:rsidP="004E578F">
      <w:pPr>
        <w:bidi/>
        <w:ind w:firstLine="720"/>
        <w:jc w:val="both"/>
        <w:rPr>
          <w:rFonts w:cs="David" w:hint="cs"/>
          <w:rtl/>
        </w:rPr>
      </w:pPr>
      <w:r w:rsidRPr="00B75819">
        <w:rPr>
          <w:rFonts w:cs="David" w:hint="cs"/>
          <w:rtl/>
        </w:rPr>
        <w:t xml:space="preserve">כידוע, חוק ההסדרים, בשמות השונים שניתנו לו במהלך השנים, לידתו ב-1985 בעת שהמדינה </w:t>
      </w:r>
      <w:proofErr w:type="spellStart"/>
      <w:r w:rsidRPr="00B75819">
        <w:rPr>
          <w:rFonts w:cs="David" w:hint="cs"/>
          <w:rtl/>
        </w:rPr>
        <w:t>היתה</w:t>
      </w:r>
      <w:proofErr w:type="spellEnd"/>
      <w:r w:rsidRPr="00B75819">
        <w:rPr>
          <w:rFonts w:cs="David" w:hint="cs"/>
          <w:rtl/>
        </w:rPr>
        <w:t xml:space="preserve"> נתונה במשבר כלכלי חמור, ומאז הוא עימנו ומהווה את אחד החוקים התופסים נתח משמעותי ביותר בעבודת הכנסת. </w:t>
      </w:r>
    </w:p>
    <w:p w14:paraId="458B2590" w14:textId="77777777" w:rsidR="004E578F" w:rsidRPr="00B75819" w:rsidRDefault="004E578F" w:rsidP="004E578F">
      <w:pPr>
        <w:bidi/>
        <w:jc w:val="both"/>
        <w:rPr>
          <w:rFonts w:cs="David" w:hint="cs"/>
          <w:rtl/>
        </w:rPr>
      </w:pPr>
    </w:p>
    <w:p w14:paraId="062CD737" w14:textId="77777777" w:rsidR="004E578F" w:rsidRPr="00B75819" w:rsidRDefault="004E578F" w:rsidP="004E578F">
      <w:pPr>
        <w:bidi/>
        <w:ind w:firstLine="720"/>
        <w:jc w:val="both"/>
        <w:rPr>
          <w:rFonts w:cs="David" w:hint="cs"/>
          <w:rtl/>
        </w:rPr>
      </w:pPr>
      <w:r w:rsidRPr="00B75819">
        <w:rPr>
          <w:rFonts w:cs="David" w:hint="cs"/>
          <w:rtl/>
        </w:rPr>
        <w:t>אין זה סוד שבמשך השנים נשמעה ביקורת נוקבת על חוק ההסדרים הן מצד חברי הכנסת, הן מצד בית המשפט העליון והן מצד היועצים המשפטיים לממשלה ולכנסת. הביקורת נוגעת הן לאופיים של הדיונים בחוק ההסדרים וסד הזמנים שהוא נתון בו, והן לפגיעה הכרוכה בהצבעה אחת הנוטלת מחברי הכנסת את הזכות להצביע בכל עניין ועניין לפי מיטב הכרתם.</w:t>
      </w:r>
    </w:p>
    <w:p w14:paraId="0148FA8D" w14:textId="77777777" w:rsidR="004E578F" w:rsidRPr="00B75819" w:rsidRDefault="004E578F" w:rsidP="004E578F">
      <w:pPr>
        <w:bidi/>
        <w:jc w:val="both"/>
        <w:rPr>
          <w:rFonts w:cs="David" w:hint="cs"/>
          <w:rtl/>
        </w:rPr>
      </w:pPr>
    </w:p>
    <w:p w14:paraId="67C0B515" w14:textId="77777777" w:rsidR="004E578F" w:rsidRPr="00B75819" w:rsidRDefault="004E578F" w:rsidP="004E578F">
      <w:pPr>
        <w:bidi/>
        <w:ind w:firstLine="720"/>
        <w:jc w:val="both"/>
        <w:rPr>
          <w:rFonts w:cs="David" w:hint="cs"/>
          <w:rtl/>
        </w:rPr>
      </w:pPr>
      <w:r w:rsidRPr="00B75819">
        <w:rPr>
          <w:rFonts w:cs="David" w:hint="cs"/>
          <w:rtl/>
        </w:rPr>
        <w:t xml:space="preserve">במהלך השנים הטיפול בחוק ההסדרים בכנסת ידע תמורות ושינויים, וזאת במטרה לנסות ולצמצם את הפגיעה בהליכי החקיקה התקינים ואת הפגיעה בדיון הציבורי וביכולתם של חברי הכנסת להשתתף בדיונים ולהשפיע על ההסדרים השונים. </w:t>
      </w:r>
    </w:p>
    <w:p w14:paraId="66EFD9DE" w14:textId="77777777" w:rsidR="004E578F" w:rsidRPr="00B75819" w:rsidRDefault="004E578F" w:rsidP="004E578F">
      <w:pPr>
        <w:bidi/>
        <w:jc w:val="both"/>
        <w:rPr>
          <w:rFonts w:cs="David" w:hint="cs"/>
          <w:rtl/>
        </w:rPr>
      </w:pPr>
    </w:p>
    <w:p w14:paraId="1A860CE4" w14:textId="77777777" w:rsidR="004E578F" w:rsidRPr="00B75819" w:rsidRDefault="004E578F" w:rsidP="004E578F">
      <w:pPr>
        <w:bidi/>
        <w:ind w:firstLine="720"/>
        <w:jc w:val="both"/>
        <w:rPr>
          <w:rFonts w:cs="David" w:hint="cs"/>
          <w:rtl/>
        </w:rPr>
      </w:pPr>
      <w:r w:rsidRPr="00B75819">
        <w:rPr>
          <w:rFonts w:cs="David" w:hint="cs"/>
          <w:rtl/>
        </w:rPr>
        <w:t>אם בעבר החוק עבר כמקשה אחת לוועדת הכספים שנדרשה לדון בו בתקופה קצרה, לצד דיוניה בחוק התקציב, לפני מספר שנים החלה ועדת הכנסת לפצל את החוק בין הוועדות השונות לפי תחומי עבודתן, דבר שכמובן מאפשר דיון מעמיק יותר.</w:t>
      </w:r>
    </w:p>
    <w:p w14:paraId="23A9483E" w14:textId="77777777" w:rsidR="004E578F" w:rsidRPr="00B75819" w:rsidRDefault="004E578F" w:rsidP="004E578F">
      <w:pPr>
        <w:bidi/>
        <w:jc w:val="both"/>
        <w:rPr>
          <w:rFonts w:cs="David" w:hint="cs"/>
          <w:rtl/>
        </w:rPr>
      </w:pPr>
    </w:p>
    <w:p w14:paraId="30453BF4" w14:textId="77777777" w:rsidR="004E578F" w:rsidRPr="00B75819" w:rsidRDefault="004E578F" w:rsidP="004E578F">
      <w:pPr>
        <w:bidi/>
        <w:ind w:firstLine="720"/>
        <w:jc w:val="both"/>
        <w:rPr>
          <w:rFonts w:cs="David" w:hint="cs"/>
          <w:rtl/>
        </w:rPr>
      </w:pPr>
      <w:r w:rsidRPr="00B75819">
        <w:rPr>
          <w:rFonts w:cs="David" w:hint="cs"/>
          <w:rtl/>
        </w:rPr>
        <w:t>התפתחות משמעותית נוספת מהשנים האחרונות אפשרה לוועדת הכנסת לא רק לנתב את הנושאים השונים לוועדות המתאימות (מה שאנו מכנים "פיצול דיוני"), אלא אף להציע לכנסת, עוד בטרם העברת הפרקים השונים לוועדות, להעביר עניינים מסוימים להליכי חקיקה רגילים (מה שאנו מכנים "פיצול מהותי").</w:t>
      </w:r>
    </w:p>
    <w:p w14:paraId="6B19D9C7" w14:textId="77777777" w:rsidR="004E578F" w:rsidRPr="00B75819" w:rsidRDefault="004E578F" w:rsidP="004E578F">
      <w:pPr>
        <w:bidi/>
        <w:jc w:val="both"/>
        <w:rPr>
          <w:rFonts w:cs="David" w:hint="cs"/>
          <w:rtl/>
        </w:rPr>
      </w:pPr>
    </w:p>
    <w:p w14:paraId="59C494D6" w14:textId="77777777" w:rsidR="004E578F" w:rsidRPr="00B75819" w:rsidRDefault="004E578F" w:rsidP="004E578F">
      <w:pPr>
        <w:bidi/>
        <w:ind w:firstLine="720"/>
        <w:jc w:val="both"/>
        <w:rPr>
          <w:rFonts w:cs="David" w:hint="cs"/>
          <w:rtl/>
        </w:rPr>
      </w:pPr>
      <w:r w:rsidRPr="00B75819">
        <w:rPr>
          <w:rFonts w:cs="David" w:hint="cs"/>
          <w:rtl/>
        </w:rPr>
        <w:t>השנה, נרשמה התפתחות משמעותית נוספת, כאשר הכנסת עמדה על כך שנושאים רבים שהממשלה החליטה לכלול בהצעת חוק ההסדרים, לא יכללו בה כבר בנוסח המוגש לכנסת לקריאה הראשונה, ואם הממשלה תרצה היא תגישם לכנסת בנפרד, במסלול חקיקה רגיל.</w:t>
      </w:r>
    </w:p>
    <w:p w14:paraId="658EC529" w14:textId="77777777" w:rsidR="004E578F" w:rsidRPr="00B75819" w:rsidRDefault="004E578F" w:rsidP="004E578F">
      <w:pPr>
        <w:bidi/>
        <w:jc w:val="both"/>
        <w:rPr>
          <w:rFonts w:cs="David" w:hint="cs"/>
          <w:rtl/>
        </w:rPr>
      </w:pPr>
    </w:p>
    <w:p w14:paraId="312E938E" w14:textId="77777777" w:rsidR="004E578F" w:rsidRPr="00B75819" w:rsidRDefault="004E578F" w:rsidP="004E578F">
      <w:pPr>
        <w:bidi/>
        <w:ind w:firstLine="720"/>
        <w:jc w:val="both"/>
        <w:rPr>
          <w:rFonts w:cs="David" w:hint="cs"/>
          <w:rtl/>
        </w:rPr>
      </w:pPr>
      <w:r w:rsidRPr="00B75819">
        <w:rPr>
          <w:rFonts w:cs="David" w:hint="cs"/>
          <w:rtl/>
        </w:rPr>
        <w:t xml:space="preserve">התפתחויות אלה נדרשו בין היתר משום שממשלות ישראל, לאורך השנים, לא שעו לביקורות בעניין הפגיעה בהליכי החקיקה ובמעמדה של הכנסת הנלווית לחוק ההסדרים, וראו בחוק ההסדרים מכשיר מרכזי להעברת תיקוני חקיקה משמעותיים בכנסת. </w:t>
      </w:r>
      <w:r>
        <w:rPr>
          <w:rFonts w:cs="David" w:hint="cs"/>
          <w:rtl/>
        </w:rPr>
        <w:t>- -</w:t>
      </w:r>
    </w:p>
    <w:p w14:paraId="62DF8A5F" w14:textId="77777777" w:rsidR="004E578F" w:rsidRPr="00B75819" w:rsidRDefault="004E578F" w:rsidP="004E578F">
      <w:pPr>
        <w:bidi/>
        <w:jc w:val="both"/>
        <w:rPr>
          <w:rFonts w:cs="David" w:hint="cs"/>
          <w:rtl/>
        </w:rPr>
      </w:pPr>
    </w:p>
    <w:p w14:paraId="34CC4BE8" w14:textId="77777777" w:rsidR="004E578F" w:rsidRPr="00B75819" w:rsidRDefault="004E578F" w:rsidP="004E578F">
      <w:pPr>
        <w:keepLines/>
        <w:bidi/>
        <w:jc w:val="both"/>
        <w:rPr>
          <w:rFonts w:cs="David" w:hint="cs"/>
          <w:u w:val="single"/>
          <w:rtl/>
        </w:rPr>
      </w:pPr>
      <w:r w:rsidRPr="00B75819">
        <w:rPr>
          <w:rFonts w:cs="David" w:hint="cs"/>
          <w:u w:val="single"/>
          <w:rtl/>
        </w:rPr>
        <w:t>רחל אדטו:</w:t>
      </w:r>
    </w:p>
    <w:p w14:paraId="1C88E49E" w14:textId="77777777" w:rsidR="004E578F" w:rsidRPr="00B75819" w:rsidRDefault="004E578F" w:rsidP="004E578F">
      <w:pPr>
        <w:keepLines/>
        <w:bidi/>
        <w:jc w:val="both"/>
        <w:rPr>
          <w:rFonts w:cs="David" w:hint="cs"/>
          <w:rtl/>
        </w:rPr>
      </w:pPr>
    </w:p>
    <w:p w14:paraId="4AB73300" w14:textId="77777777" w:rsidR="004E578F" w:rsidRPr="00B75819" w:rsidRDefault="004E578F" w:rsidP="004E578F">
      <w:pPr>
        <w:keepLines/>
        <w:bidi/>
        <w:jc w:val="both"/>
        <w:rPr>
          <w:rFonts w:cs="David" w:hint="cs"/>
          <w:rtl/>
        </w:rPr>
      </w:pPr>
      <w:r w:rsidRPr="00B75819">
        <w:rPr>
          <w:rFonts w:cs="David" w:hint="cs"/>
          <w:rtl/>
        </w:rPr>
        <w:tab/>
        <w:t xml:space="preserve">נו. </w:t>
      </w:r>
      <w:proofErr w:type="spellStart"/>
      <w:r w:rsidRPr="00B75819">
        <w:rPr>
          <w:rFonts w:cs="David" w:hint="cs"/>
          <w:rtl/>
        </w:rPr>
        <w:t>אלקין</w:t>
      </w:r>
      <w:proofErr w:type="spellEnd"/>
      <w:r w:rsidRPr="00B75819">
        <w:rPr>
          <w:rFonts w:cs="David" w:hint="cs"/>
          <w:rtl/>
        </w:rPr>
        <w:t xml:space="preserve"> הגיע, אפשר להתחיל.</w:t>
      </w:r>
    </w:p>
    <w:p w14:paraId="712C6A47" w14:textId="77777777" w:rsidR="004E578F" w:rsidRPr="00B75819" w:rsidRDefault="004E578F" w:rsidP="004E578F">
      <w:pPr>
        <w:keepLines/>
        <w:bidi/>
        <w:jc w:val="both"/>
        <w:rPr>
          <w:rFonts w:cs="David" w:hint="cs"/>
          <w:rtl/>
        </w:rPr>
      </w:pPr>
    </w:p>
    <w:p w14:paraId="4FF6197B" w14:textId="77777777" w:rsidR="004E578F" w:rsidRPr="00B75819" w:rsidRDefault="004E578F" w:rsidP="004E578F">
      <w:pPr>
        <w:bidi/>
        <w:jc w:val="both"/>
        <w:rPr>
          <w:rFonts w:cs="David" w:hint="cs"/>
          <w:u w:val="single"/>
          <w:rtl/>
        </w:rPr>
      </w:pPr>
      <w:r w:rsidRPr="00B75819">
        <w:rPr>
          <w:rFonts w:cs="David" w:hint="cs"/>
          <w:u w:val="single"/>
          <w:rtl/>
        </w:rPr>
        <w:t>איל ינון:</w:t>
      </w:r>
    </w:p>
    <w:p w14:paraId="2F3C6EE8" w14:textId="77777777" w:rsidR="004E578F" w:rsidRPr="00B75819" w:rsidRDefault="004E578F" w:rsidP="004E578F">
      <w:pPr>
        <w:bidi/>
        <w:jc w:val="both"/>
        <w:rPr>
          <w:rFonts w:cs="David" w:hint="cs"/>
          <w:rtl/>
        </w:rPr>
      </w:pPr>
      <w:r w:rsidRPr="00B75819">
        <w:rPr>
          <w:rFonts w:cs="David" w:hint="cs"/>
          <w:rtl/>
        </w:rPr>
        <w:t xml:space="preserve"> </w:t>
      </w:r>
    </w:p>
    <w:p w14:paraId="3C779159" w14:textId="77777777" w:rsidR="004E578F" w:rsidRPr="00B75819" w:rsidRDefault="004E578F" w:rsidP="004E578F">
      <w:pPr>
        <w:bidi/>
        <w:ind w:firstLine="720"/>
        <w:jc w:val="both"/>
        <w:rPr>
          <w:rFonts w:cs="David" w:hint="cs"/>
          <w:rtl/>
        </w:rPr>
      </w:pPr>
      <w:r w:rsidRPr="00B75819">
        <w:rPr>
          <w:rFonts w:cs="David" w:hint="cs"/>
          <w:rtl/>
        </w:rPr>
        <w:t xml:space="preserve">גם המבחן המרכזי, שגובש במהלך השנים לבחינת השאלה מה ראוי ומה לא ראוי להיכלל בחוק ההסדרים, הוא "מבחן הקשר הישיר לתקציב", כבר מזמן איבד את טעמו וערכו, ואינו יכול להוות נוסחה בלעדית להמלצה ולהצבעה מה ייכלל בחוק ההסדרים ומה ראוי שיפוצל ממנו, שכן רוב מניינו ובניינו של החוק בשנים האחרונות, אינו ברפורמות הקשורות קשר ישיר לתקציב ולו היינו מניחים בפניכם טבלה המבוססת אך ורק על מבחן זה, היא </w:t>
      </w:r>
      <w:proofErr w:type="spellStart"/>
      <w:r w:rsidRPr="00B75819">
        <w:rPr>
          <w:rFonts w:cs="David" w:hint="cs"/>
          <w:rtl/>
        </w:rPr>
        <w:t>היתה</w:t>
      </w:r>
      <w:proofErr w:type="spellEnd"/>
      <w:r w:rsidRPr="00B75819">
        <w:rPr>
          <w:rFonts w:cs="David" w:hint="cs"/>
          <w:rtl/>
        </w:rPr>
        <w:t xml:space="preserve"> מנותקת מהמציאות שהתהוותה וחסרת כל היתכנות מעשית.</w:t>
      </w:r>
    </w:p>
    <w:p w14:paraId="520FDFB8" w14:textId="77777777" w:rsidR="004E578F" w:rsidRPr="00B75819" w:rsidRDefault="004E578F" w:rsidP="004E578F">
      <w:pPr>
        <w:bidi/>
        <w:jc w:val="both"/>
        <w:rPr>
          <w:rFonts w:cs="David" w:hint="cs"/>
          <w:rtl/>
        </w:rPr>
      </w:pPr>
    </w:p>
    <w:p w14:paraId="46066E42" w14:textId="77777777" w:rsidR="004E578F" w:rsidRPr="00B75819" w:rsidRDefault="004E578F" w:rsidP="004E578F">
      <w:pPr>
        <w:bidi/>
        <w:ind w:firstLine="720"/>
        <w:jc w:val="both"/>
        <w:rPr>
          <w:rFonts w:cs="David" w:hint="cs"/>
          <w:rtl/>
        </w:rPr>
      </w:pPr>
      <w:r w:rsidRPr="00B75819">
        <w:rPr>
          <w:rFonts w:cs="David" w:hint="cs"/>
          <w:rtl/>
        </w:rPr>
        <w:t>לאור כל זאת, ומשנוכחתי לדעת שהממשלה החליטה להגיש לכנסת חוק הסדרים בהיקף נרחב ביותר, מצאתי לנכון להמליץ בפני יושב ראש הכנסת להחיל השנה שלושה קריטריונים מרכזיים שהכנסת תעמוד עליהם בקביעה אילו נושאים יוצאו מחוק ההסדרים, ואלה הם:</w:t>
      </w:r>
    </w:p>
    <w:p w14:paraId="7FC0C0B3" w14:textId="77777777" w:rsidR="004E578F" w:rsidRPr="00B75819" w:rsidRDefault="004E578F" w:rsidP="004E578F">
      <w:pPr>
        <w:bidi/>
        <w:jc w:val="both"/>
        <w:rPr>
          <w:rFonts w:cs="David" w:hint="cs"/>
          <w:rtl/>
        </w:rPr>
      </w:pPr>
    </w:p>
    <w:p w14:paraId="20AD945B" w14:textId="77777777" w:rsidR="004E578F" w:rsidRPr="00B75819" w:rsidRDefault="004E578F" w:rsidP="004E578F">
      <w:pPr>
        <w:bidi/>
        <w:ind w:firstLine="720"/>
        <w:jc w:val="both"/>
        <w:rPr>
          <w:rFonts w:cs="David" w:hint="cs"/>
          <w:rtl/>
        </w:rPr>
      </w:pPr>
      <w:r w:rsidRPr="00B75819">
        <w:rPr>
          <w:rFonts w:cs="David" w:hint="cs"/>
          <w:rtl/>
        </w:rPr>
        <w:t xml:space="preserve">המבחן הראשון - צמצום דרסטי במספר הרפורמות המשמעותיות שיכללו בחוק ההסדרים, והקפדה על כך שלכל הרפורמות שכן יכללו בהצעת החוק יהיה קשר לפחות למדיניות כלכלית או לצמיחה, גם אם אינן קשורות קשר ישיר לתקציב. </w:t>
      </w:r>
      <w:r>
        <w:rPr>
          <w:rFonts w:cs="David" w:hint="cs"/>
          <w:rtl/>
        </w:rPr>
        <w:t xml:space="preserve">- - </w:t>
      </w:r>
    </w:p>
    <w:p w14:paraId="3E212E51" w14:textId="77777777" w:rsidR="004E578F" w:rsidRPr="00B75819" w:rsidRDefault="004E578F" w:rsidP="004E578F">
      <w:pPr>
        <w:bidi/>
        <w:jc w:val="both"/>
        <w:rPr>
          <w:rFonts w:cs="David" w:hint="cs"/>
          <w:rtl/>
        </w:rPr>
      </w:pPr>
    </w:p>
    <w:p w14:paraId="19FAA94D" w14:textId="77777777" w:rsidR="004E578F" w:rsidRPr="00B75819" w:rsidRDefault="004E578F" w:rsidP="004E578F">
      <w:pPr>
        <w:bidi/>
        <w:jc w:val="both"/>
        <w:rPr>
          <w:rFonts w:cs="David" w:hint="cs"/>
          <w:u w:val="single"/>
          <w:rtl/>
        </w:rPr>
      </w:pPr>
      <w:r w:rsidRPr="00B75819">
        <w:rPr>
          <w:rFonts w:cs="David" w:hint="cs"/>
          <w:u w:val="single"/>
          <w:rtl/>
        </w:rPr>
        <w:t>סגן שר האוצר יצחק כהן:</w:t>
      </w:r>
    </w:p>
    <w:p w14:paraId="403DBA93" w14:textId="77777777" w:rsidR="004E578F" w:rsidRPr="00B75819" w:rsidRDefault="004E578F" w:rsidP="004E578F">
      <w:pPr>
        <w:bidi/>
        <w:jc w:val="both"/>
        <w:rPr>
          <w:rFonts w:cs="David" w:hint="cs"/>
          <w:rtl/>
        </w:rPr>
      </w:pPr>
    </w:p>
    <w:p w14:paraId="1B2B7DCF" w14:textId="77777777" w:rsidR="004E578F" w:rsidRPr="00B75819" w:rsidRDefault="004E578F" w:rsidP="004E578F">
      <w:pPr>
        <w:bidi/>
        <w:jc w:val="both"/>
        <w:rPr>
          <w:rFonts w:cs="David" w:hint="cs"/>
          <w:rtl/>
        </w:rPr>
      </w:pPr>
      <w:r w:rsidRPr="00B75819">
        <w:rPr>
          <w:rFonts w:cs="David" w:hint="cs"/>
          <w:rtl/>
        </w:rPr>
        <w:tab/>
        <w:t>וכך נעשה.</w:t>
      </w:r>
    </w:p>
    <w:p w14:paraId="6E8630F5" w14:textId="77777777" w:rsidR="004E578F" w:rsidRPr="00B75819" w:rsidRDefault="004E578F" w:rsidP="004E578F">
      <w:pPr>
        <w:bidi/>
        <w:jc w:val="both"/>
        <w:rPr>
          <w:rFonts w:cs="David" w:hint="cs"/>
          <w:rtl/>
        </w:rPr>
      </w:pPr>
    </w:p>
    <w:p w14:paraId="2D112123" w14:textId="77777777" w:rsidR="004E578F" w:rsidRPr="00B75819" w:rsidRDefault="004E578F" w:rsidP="004E578F">
      <w:pPr>
        <w:bidi/>
        <w:jc w:val="both"/>
        <w:rPr>
          <w:rFonts w:cs="David" w:hint="cs"/>
          <w:u w:val="single"/>
          <w:rtl/>
        </w:rPr>
      </w:pPr>
      <w:r w:rsidRPr="00B75819">
        <w:rPr>
          <w:rFonts w:cs="David" w:hint="cs"/>
          <w:u w:val="single"/>
          <w:rtl/>
        </w:rPr>
        <w:t>איל ינון:</w:t>
      </w:r>
    </w:p>
    <w:p w14:paraId="0531188E" w14:textId="77777777" w:rsidR="004E578F" w:rsidRPr="00B75819" w:rsidRDefault="004E578F" w:rsidP="004E578F">
      <w:pPr>
        <w:bidi/>
        <w:ind w:firstLine="720"/>
        <w:jc w:val="both"/>
        <w:rPr>
          <w:rFonts w:cs="David" w:hint="cs"/>
          <w:rtl/>
        </w:rPr>
      </w:pPr>
    </w:p>
    <w:p w14:paraId="4787B516" w14:textId="77777777" w:rsidR="004E578F" w:rsidRPr="00B75819" w:rsidRDefault="004E578F" w:rsidP="004E578F">
      <w:pPr>
        <w:bidi/>
        <w:ind w:firstLine="720"/>
        <w:jc w:val="both"/>
        <w:rPr>
          <w:rFonts w:cs="David" w:hint="cs"/>
          <w:rtl/>
        </w:rPr>
      </w:pPr>
      <w:r w:rsidRPr="00B75819">
        <w:rPr>
          <w:rFonts w:cs="David" w:hint="cs"/>
          <w:rtl/>
        </w:rPr>
        <w:t>מבחן זה נועד לנטרל את הפגיעה הכרוכה בהבאת רפורמות רבות לדיון בזמן קצר. חשוב להדגיש, שהממשלה היא שבחרה את הרפורמות שיכללו לבסוף בחוק ולא הכנסת, אנחנו רק עמדנו על צמצומן ועל כך שיהיו קשורות למדיניות כלכלית ולצמיחה.</w:t>
      </w:r>
    </w:p>
    <w:p w14:paraId="3C3ADAFE" w14:textId="77777777" w:rsidR="004E578F" w:rsidRPr="00B75819" w:rsidRDefault="004E578F" w:rsidP="004E578F">
      <w:pPr>
        <w:bidi/>
        <w:jc w:val="both"/>
        <w:rPr>
          <w:rFonts w:cs="David" w:hint="cs"/>
          <w:rtl/>
        </w:rPr>
      </w:pPr>
    </w:p>
    <w:p w14:paraId="38F01F7C" w14:textId="77777777" w:rsidR="004E578F" w:rsidRPr="00B75819" w:rsidRDefault="004E578F" w:rsidP="004E578F">
      <w:pPr>
        <w:bidi/>
        <w:ind w:firstLine="720"/>
        <w:jc w:val="both"/>
        <w:rPr>
          <w:rFonts w:cs="David" w:hint="cs"/>
          <w:rtl/>
        </w:rPr>
      </w:pPr>
      <w:r w:rsidRPr="00B75819">
        <w:rPr>
          <w:rFonts w:cs="David" w:hint="cs"/>
          <w:rtl/>
        </w:rPr>
        <w:t>המבחן השני - חוק ההסדרים לא יכלול נושאים המצויים כבר על סדר יומה של הכנסת, או שכנסת זו כבר אמרה את דברה לגביהם. מבחן זה נועד לנטרל את ניסיונה של הממשלה להתגבר על מכשולים שנקרו בדרכה בהליכי החקיקה הרגילים בוועדות הכנסת.</w:t>
      </w:r>
    </w:p>
    <w:p w14:paraId="6EF4B063" w14:textId="77777777" w:rsidR="004E578F" w:rsidRPr="00B75819" w:rsidRDefault="004E578F" w:rsidP="004E578F">
      <w:pPr>
        <w:bidi/>
        <w:jc w:val="both"/>
        <w:rPr>
          <w:rFonts w:cs="David" w:hint="cs"/>
          <w:rtl/>
        </w:rPr>
      </w:pPr>
    </w:p>
    <w:p w14:paraId="3C1FA5B9" w14:textId="77777777" w:rsidR="004E578F" w:rsidRPr="00B75819" w:rsidRDefault="004E578F" w:rsidP="004E578F">
      <w:pPr>
        <w:bidi/>
        <w:ind w:firstLine="720"/>
        <w:jc w:val="both"/>
        <w:rPr>
          <w:rFonts w:cs="David" w:hint="cs"/>
          <w:rtl/>
        </w:rPr>
      </w:pPr>
      <w:r w:rsidRPr="00B75819">
        <w:rPr>
          <w:rFonts w:cs="David" w:hint="cs"/>
          <w:rtl/>
        </w:rPr>
        <w:t xml:space="preserve">והמבחן השלישי - חוק ההסדרים לא יבטל חוקים שנתקבלו בכנסת בהליך חקיקה רגיל, אלא לכל היותר ידחה את יישומם. </w:t>
      </w:r>
    </w:p>
    <w:p w14:paraId="25258971" w14:textId="77777777" w:rsidR="004E578F" w:rsidRPr="00B75819" w:rsidRDefault="004E578F" w:rsidP="004E578F">
      <w:pPr>
        <w:bidi/>
        <w:ind w:firstLine="720"/>
        <w:jc w:val="both"/>
        <w:rPr>
          <w:rFonts w:cs="David" w:hint="cs"/>
          <w:rtl/>
        </w:rPr>
      </w:pPr>
    </w:p>
    <w:p w14:paraId="2C1688B9" w14:textId="77777777" w:rsidR="004E578F" w:rsidRPr="00B75819" w:rsidRDefault="004E578F" w:rsidP="004E578F">
      <w:pPr>
        <w:bidi/>
        <w:ind w:firstLine="720"/>
        <w:jc w:val="both"/>
        <w:rPr>
          <w:rFonts w:cs="David" w:hint="cs"/>
          <w:rtl/>
        </w:rPr>
      </w:pPr>
      <w:r w:rsidRPr="00B75819">
        <w:rPr>
          <w:rFonts w:cs="David" w:hint="cs"/>
          <w:rtl/>
        </w:rPr>
        <w:t xml:space="preserve">ואכן, כפי שדווחתם, במסגרת משא ומתן שקיימנו עם הממשלה, סוכם על הוצאת כ-20 נושאים משמעותיים, שנכללו בהחלטת הממשלה, מתוך הצעת החוק, ושלא עלו בקנה אחד עם הקריטריונים שמנינו לעיל. </w:t>
      </w:r>
    </w:p>
    <w:p w14:paraId="7787DE6C" w14:textId="77777777" w:rsidR="004E578F" w:rsidRPr="00B75819" w:rsidRDefault="004E578F" w:rsidP="004E578F">
      <w:pPr>
        <w:bidi/>
        <w:jc w:val="both"/>
        <w:rPr>
          <w:rFonts w:cs="David" w:hint="cs"/>
          <w:rtl/>
        </w:rPr>
      </w:pPr>
    </w:p>
    <w:p w14:paraId="326CBE6F" w14:textId="77777777" w:rsidR="004E578F" w:rsidRPr="00B75819" w:rsidRDefault="004E578F" w:rsidP="004E578F">
      <w:pPr>
        <w:bidi/>
        <w:ind w:firstLine="720"/>
        <w:jc w:val="both"/>
        <w:rPr>
          <w:rFonts w:cs="David" w:hint="cs"/>
          <w:rtl/>
        </w:rPr>
      </w:pPr>
      <w:r w:rsidRPr="00B75819">
        <w:rPr>
          <w:rFonts w:cs="David" w:hint="cs"/>
          <w:rtl/>
        </w:rPr>
        <w:t>זו גם הסיבה שהטבלה המונחת בפניכם אינה כוללת המלצות רבות לפיצולים מהותיים, אלא לגבי מספר מצומצם יחסית של נושאים, שאתייחס אליהם בהמשך באופן פרטני. חלק מהנושאים האלה הוסכמו מראש עם הממשלה, וחלקם הם המלצה שלי, שנתגבשה לאחר שהצעת החוק הונחה על שולחן הכנסת, ויכולנו לראות את נוסחה הסופי ולהיווכח כי אין הם ראויים לחקיקה במסגרת חוק ההסדרים, מסיבות שכאמור אפרט בהמשך.</w:t>
      </w:r>
    </w:p>
    <w:p w14:paraId="10D28311" w14:textId="77777777" w:rsidR="004E578F" w:rsidRPr="00B75819" w:rsidRDefault="004E578F" w:rsidP="004E578F">
      <w:pPr>
        <w:bidi/>
        <w:jc w:val="both"/>
        <w:rPr>
          <w:rFonts w:cs="David" w:hint="cs"/>
          <w:rtl/>
        </w:rPr>
      </w:pPr>
    </w:p>
    <w:p w14:paraId="76FAD560" w14:textId="77777777" w:rsidR="004E578F" w:rsidRPr="00B75819" w:rsidRDefault="004E578F" w:rsidP="004E578F">
      <w:pPr>
        <w:bidi/>
        <w:ind w:firstLine="720"/>
        <w:jc w:val="both"/>
        <w:rPr>
          <w:rFonts w:cs="David" w:hint="cs"/>
          <w:rtl/>
        </w:rPr>
      </w:pPr>
      <w:r w:rsidRPr="00B75819">
        <w:rPr>
          <w:rFonts w:cs="David" w:hint="cs"/>
          <w:rtl/>
        </w:rPr>
        <w:t>אני רוצה להדגיש שבשום שלב ההסכמות אצל יושב ראש הכנסת, עם הממשלה, לא כללו את ההליך שמתקיים היום בוועדת הכנסת, וחברי הוועדה, כמובן, חופשיים לחלוטין להחליט לפי שיקול דעתם, אם כי כמובן לא ניתן להתעלם מכך שחלק ניכר מהנושאים הבעייתיים שנכללו במקורם בהחלטת הממשלה, הוצאו מנוסח הצעת החוק כפי שהוגש לכנסת.</w:t>
      </w:r>
    </w:p>
    <w:p w14:paraId="0FD8B88B" w14:textId="77777777" w:rsidR="004E578F" w:rsidRPr="00B75819" w:rsidRDefault="004E578F" w:rsidP="004E578F">
      <w:pPr>
        <w:bidi/>
        <w:jc w:val="both"/>
        <w:rPr>
          <w:rFonts w:cs="David" w:hint="cs"/>
          <w:rtl/>
        </w:rPr>
      </w:pPr>
    </w:p>
    <w:p w14:paraId="082C58EF" w14:textId="77777777" w:rsidR="004E578F" w:rsidRPr="00B75819" w:rsidRDefault="004E578F" w:rsidP="004E578F">
      <w:pPr>
        <w:bidi/>
        <w:ind w:firstLine="720"/>
        <w:jc w:val="both"/>
        <w:rPr>
          <w:rFonts w:cs="David" w:hint="cs"/>
          <w:rtl/>
        </w:rPr>
      </w:pPr>
      <w:r w:rsidRPr="00B75819">
        <w:rPr>
          <w:rFonts w:cs="David" w:hint="cs"/>
          <w:rtl/>
        </w:rPr>
        <w:t>לבסוף אציין כי הטבלה שבפניכם כוללת גם המלצה בעניין ניתוב הנושאים השונים לוועדות. המלצה זו נשענת על תקנון הכנסת והתקדימים, כפי שאנו עושים לגבי כל הצעת חוק. במספר מקרים ציינו שתי ועדות אפשריות, בעיקר כאשר מדובר בחוק שתיקוניו הקודמים נעשו בוועדות שונות.</w:t>
      </w:r>
    </w:p>
    <w:p w14:paraId="285C714A" w14:textId="77777777" w:rsidR="004E578F" w:rsidRPr="00B75819" w:rsidRDefault="004E578F" w:rsidP="004E578F">
      <w:pPr>
        <w:bidi/>
        <w:jc w:val="both"/>
        <w:rPr>
          <w:rFonts w:cs="David" w:hint="cs"/>
          <w:rtl/>
        </w:rPr>
      </w:pPr>
    </w:p>
    <w:p w14:paraId="7D72DAA7" w14:textId="77777777" w:rsidR="004E578F" w:rsidRPr="00B75819" w:rsidRDefault="004E578F" w:rsidP="004E578F">
      <w:pPr>
        <w:bidi/>
        <w:ind w:firstLine="720"/>
        <w:jc w:val="both"/>
        <w:rPr>
          <w:rFonts w:cs="David" w:hint="cs"/>
          <w:rtl/>
        </w:rPr>
      </w:pPr>
      <w:r w:rsidRPr="00B75819">
        <w:rPr>
          <w:rFonts w:cs="David" w:hint="cs"/>
          <w:rtl/>
        </w:rPr>
        <w:t xml:space="preserve">בישיבה זו לא נדרשת ועדת הכנסת לעסוק כלל בתוכן של ההסדרים המוצעים בהצעת החוק, וגם ההמלצות שלי לפיצול מהותי אין משמעותן הבעת עמדה ביחס לתוכן הנושאים, אלא שמדובר בנושאים שאין זה ראוי לחוקקם במסגרת חוק ההסדרים. </w:t>
      </w:r>
    </w:p>
    <w:p w14:paraId="3A3B3067" w14:textId="77777777" w:rsidR="004E578F" w:rsidRPr="00B75819" w:rsidRDefault="004E578F" w:rsidP="004E578F">
      <w:pPr>
        <w:bidi/>
        <w:jc w:val="both"/>
        <w:rPr>
          <w:rFonts w:cs="David" w:hint="cs"/>
          <w:rtl/>
        </w:rPr>
      </w:pPr>
    </w:p>
    <w:p w14:paraId="0BBCC373" w14:textId="77777777" w:rsidR="004E578F" w:rsidRPr="00821337" w:rsidRDefault="004E578F" w:rsidP="004E578F">
      <w:pPr>
        <w:bidi/>
        <w:ind w:firstLine="720"/>
        <w:jc w:val="both"/>
        <w:rPr>
          <w:rFonts w:cs="David" w:hint="cs"/>
          <w:rtl/>
        </w:rPr>
      </w:pPr>
      <w:r w:rsidRPr="00B75819">
        <w:rPr>
          <w:rFonts w:cs="David" w:hint="cs"/>
          <w:rtl/>
        </w:rPr>
        <w:t>ההליך שמתקיים היום בוועדה אינו הליך טכני בלבד, אלא הליך חשוב, שיש בו כדי להשליך על תקינות הליכי החקיקה ועל האפשרות של הכנסת למלא את תפקידה באופן ראוי. תודה.</w:t>
      </w:r>
    </w:p>
    <w:p w14:paraId="63A2D90F" w14:textId="77777777" w:rsidR="004E578F" w:rsidRPr="00821337" w:rsidRDefault="004E578F" w:rsidP="004E578F">
      <w:pPr>
        <w:bidi/>
        <w:jc w:val="both"/>
        <w:rPr>
          <w:rFonts w:cs="David" w:hint="cs"/>
          <w:rtl/>
        </w:rPr>
      </w:pPr>
    </w:p>
    <w:p w14:paraId="796DFCD2"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0B890578" w14:textId="77777777" w:rsidR="004E578F" w:rsidRPr="00821337" w:rsidRDefault="004E578F" w:rsidP="004E578F">
      <w:pPr>
        <w:bidi/>
        <w:jc w:val="both"/>
        <w:rPr>
          <w:rFonts w:cs="David" w:hint="cs"/>
          <w:u w:val="single"/>
          <w:rtl/>
        </w:rPr>
      </w:pPr>
    </w:p>
    <w:p w14:paraId="22A385C4" w14:textId="77777777" w:rsidR="004E578F" w:rsidRPr="00821337" w:rsidRDefault="004E578F" w:rsidP="004E578F">
      <w:pPr>
        <w:bidi/>
        <w:jc w:val="both"/>
        <w:rPr>
          <w:rFonts w:cs="David" w:hint="cs"/>
          <w:rtl/>
        </w:rPr>
      </w:pPr>
      <w:r w:rsidRPr="00821337">
        <w:rPr>
          <w:rFonts w:cs="David" w:hint="cs"/>
          <w:rtl/>
        </w:rPr>
        <w:tab/>
        <w:t xml:space="preserve"> אני שוחחתי </w:t>
      </w:r>
      <w:r>
        <w:rPr>
          <w:rFonts w:cs="David" w:hint="cs"/>
          <w:rtl/>
        </w:rPr>
        <w:t xml:space="preserve">כרגע </w:t>
      </w:r>
      <w:r w:rsidRPr="00821337">
        <w:rPr>
          <w:rFonts w:cs="David" w:hint="cs"/>
          <w:rtl/>
        </w:rPr>
        <w:t>עם יושב ראש הקואליציה</w:t>
      </w:r>
      <w:r>
        <w:rPr>
          <w:rFonts w:cs="David" w:hint="cs"/>
          <w:rtl/>
        </w:rPr>
        <w:t>,</w:t>
      </w:r>
      <w:r w:rsidRPr="00821337">
        <w:rPr>
          <w:rFonts w:cs="David" w:hint="cs"/>
          <w:rtl/>
        </w:rPr>
        <w:t xml:space="preserve"> ונאמר לי שאין הצבע</w:t>
      </w:r>
      <w:r>
        <w:rPr>
          <w:rFonts w:cs="David" w:hint="cs"/>
          <w:rtl/>
        </w:rPr>
        <w:t>ה</w:t>
      </w:r>
      <w:r w:rsidRPr="00821337">
        <w:rPr>
          <w:rFonts w:cs="David" w:hint="cs"/>
          <w:rtl/>
        </w:rPr>
        <w:t xml:space="preserve"> היום.</w:t>
      </w:r>
    </w:p>
    <w:p w14:paraId="764F7A61" w14:textId="77777777" w:rsidR="004E578F" w:rsidRPr="00821337" w:rsidRDefault="004E578F" w:rsidP="004E578F">
      <w:pPr>
        <w:bidi/>
        <w:jc w:val="both"/>
        <w:rPr>
          <w:rFonts w:cs="David" w:hint="cs"/>
          <w:rtl/>
        </w:rPr>
      </w:pPr>
    </w:p>
    <w:p w14:paraId="6216D4B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0EA9B70" w14:textId="77777777" w:rsidR="004E578F" w:rsidRDefault="004E578F" w:rsidP="004E578F">
      <w:pPr>
        <w:bidi/>
        <w:jc w:val="both"/>
        <w:rPr>
          <w:rFonts w:cs="David" w:hint="cs"/>
          <w:rtl/>
        </w:rPr>
      </w:pPr>
    </w:p>
    <w:p w14:paraId="6359EB4E" w14:textId="77777777" w:rsidR="004E578F" w:rsidRDefault="004E578F" w:rsidP="004E578F">
      <w:pPr>
        <w:bidi/>
        <w:jc w:val="both"/>
        <w:rPr>
          <w:rFonts w:cs="David" w:hint="cs"/>
          <w:rtl/>
        </w:rPr>
      </w:pPr>
      <w:r>
        <w:rPr>
          <w:rFonts w:cs="David" w:hint="cs"/>
          <w:rtl/>
        </w:rPr>
        <w:tab/>
        <w:t>חברת הכנסת אברהם.</w:t>
      </w:r>
    </w:p>
    <w:p w14:paraId="0BA50474" w14:textId="77777777" w:rsidR="004E578F" w:rsidRDefault="004E578F" w:rsidP="004E578F">
      <w:pPr>
        <w:bidi/>
        <w:jc w:val="both"/>
        <w:rPr>
          <w:rFonts w:cs="David" w:hint="cs"/>
          <w:rtl/>
        </w:rPr>
      </w:pPr>
    </w:p>
    <w:p w14:paraId="54A885F2" w14:textId="77777777" w:rsidR="004E578F" w:rsidRDefault="004E578F" w:rsidP="004E578F">
      <w:pPr>
        <w:bidi/>
        <w:jc w:val="both"/>
        <w:rPr>
          <w:rFonts w:cs="David" w:hint="cs"/>
          <w:u w:val="single"/>
          <w:rtl/>
        </w:rPr>
      </w:pPr>
      <w:r>
        <w:rPr>
          <w:rFonts w:cs="David" w:hint="cs"/>
          <w:u w:val="single"/>
          <w:rtl/>
        </w:rPr>
        <w:t>רוחמה אברהם-בלילא</w:t>
      </w:r>
      <w:r w:rsidRPr="00E36EB4">
        <w:rPr>
          <w:rFonts w:cs="David" w:hint="cs"/>
          <w:u w:val="single"/>
          <w:rtl/>
        </w:rPr>
        <w:t>:</w:t>
      </w:r>
    </w:p>
    <w:p w14:paraId="60276A68" w14:textId="77777777" w:rsidR="004E578F" w:rsidRDefault="004E578F" w:rsidP="004E578F">
      <w:pPr>
        <w:bidi/>
        <w:jc w:val="both"/>
        <w:rPr>
          <w:rFonts w:cs="David" w:hint="cs"/>
          <w:rtl/>
        </w:rPr>
      </w:pPr>
    </w:p>
    <w:p w14:paraId="6329FB49" w14:textId="77777777" w:rsidR="004E578F" w:rsidRDefault="004E578F" w:rsidP="004E578F">
      <w:pPr>
        <w:bidi/>
        <w:jc w:val="both"/>
        <w:rPr>
          <w:rFonts w:cs="David" w:hint="cs"/>
          <w:rtl/>
        </w:rPr>
      </w:pPr>
      <w:r>
        <w:rPr>
          <w:rFonts w:cs="David" w:hint="cs"/>
          <w:rtl/>
        </w:rPr>
        <w:tab/>
        <w:t>יושב ראש הקואליציה אמר לי שבאנו רק להקשיב. למה?</w:t>
      </w:r>
    </w:p>
    <w:p w14:paraId="5C9A01C0" w14:textId="77777777" w:rsidR="004E578F" w:rsidRDefault="004E578F" w:rsidP="004E578F">
      <w:pPr>
        <w:bidi/>
        <w:jc w:val="both"/>
        <w:rPr>
          <w:rFonts w:cs="David" w:hint="cs"/>
          <w:rtl/>
        </w:rPr>
      </w:pPr>
    </w:p>
    <w:p w14:paraId="1B42019D" w14:textId="77777777" w:rsidR="004E578F" w:rsidRPr="00A866BD" w:rsidRDefault="004E578F" w:rsidP="004E578F">
      <w:pPr>
        <w:keepNext/>
        <w:tabs>
          <w:tab w:val="left" w:pos="3303"/>
        </w:tabs>
        <w:bidi/>
        <w:jc w:val="both"/>
        <w:rPr>
          <w:rFonts w:cs="David" w:hint="cs"/>
          <w:u w:val="single"/>
          <w:rtl/>
        </w:rPr>
      </w:pPr>
      <w:r w:rsidRPr="00A866BD">
        <w:rPr>
          <w:rFonts w:cs="David" w:hint="cs"/>
          <w:u w:val="single"/>
          <w:rtl/>
        </w:rPr>
        <w:t xml:space="preserve">היו"ר יריב </w:t>
      </w:r>
      <w:proofErr w:type="spellStart"/>
      <w:r w:rsidRPr="00A866BD">
        <w:rPr>
          <w:rFonts w:cs="David" w:hint="cs"/>
          <w:u w:val="single"/>
          <w:rtl/>
        </w:rPr>
        <w:t>לוין</w:t>
      </w:r>
      <w:proofErr w:type="spellEnd"/>
      <w:r w:rsidRPr="00A866BD">
        <w:rPr>
          <w:rFonts w:cs="David" w:hint="cs"/>
          <w:u w:val="single"/>
          <w:rtl/>
        </w:rPr>
        <w:t>:</w:t>
      </w:r>
    </w:p>
    <w:p w14:paraId="4E4495DD" w14:textId="77777777" w:rsidR="004E578F" w:rsidRDefault="004E578F" w:rsidP="004E578F">
      <w:pPr>
        <w:bidi/>
        <w:jc w:val="both"/>
        <w:rPr>
          <w:rFonts w:cs="David" w:hint="cs"/>
          <w:rtl/>
        </w:rPr>
      </w:pPr>
    </w:p>
    <w:p w14:paraId="3836111C" w14:textId="77777777" w:rsidR="004E578F" w:rsidRDefault="004E578F" w:rsidP="004E578F">
      <w:pPr>
        <w:bidi/>
        <w:jc w:val="both"/>
        <w:rPr>
          <w:rFonts w:cs="David" w:hint="cs"/>
          <w:rtl/>
        </w:rPr>
      </w:pPr>
      <w:r>
        <w:rPr>
          <w:rFonts w:cs="David" w:hint="cs"/>
          <w:rtl/>
        </w:rPr>
        <w:tab/>
        <w:t>חברת הכנסת אברהם.</w:t>
      </w:r>
    </w:p>
    <w:p w14:paraId="0D3B2023" w14:textId="77777777" w:rsidR="004E578F" w:rsidRDefault="004E578F" w:rsidP="004E578F">
      <w:pPr>
        <w:bidi/>
        <w:jc w:val="both"/>
        <w:rPr>
          <w:rFonts w:cs="David" w:hint="cs"/>
          <w:rtl/>
        </w:rPr>
      </w:pPr>
    </w:p>
    <w:p w14:paraId="304CA4B3" w14:textId="77777777" w:rsidR="004E578F" w:rsidRDefault="004E578F" w:rsidP="004E578F">
      <w:pPr>
        <w:bidi/>
        <w:jc w:val="both"/>
        <w:rPr>
          <w:rFonts w:cs="David" w:hint="cs"/>
          <w:u w:val="single"/>
          <w:rtl/>
        </w:rPr>
      </w:pPr>
      <w:r>
        <w:rPr>
          <w:rFonts w:cs="David" w:hint="cs"/>
          <w:u w:val="single"/>
          <w:rtl/>
        </w:rPr>
        <w:t>רוחמה אברהם-בלילא</w:t>
      </w:r>
      <w:r w:rsidRPr="00E36EB4">
        <w:rPr>
          <w:rFonts w:cs="David" w:hint="cs"/>
          <w:u w:val="single"/>
          <w:rtl/>
        </w:rPr>
        <w:t>:</w:t>
      </w:r>
    </w:p>
    <w:p w14:paraId="07573388" w14:textId="77777777" w:rsidR="004E578F" w:rsidRDefault="004E578F" w:rsidP="004E578F">
      <w:pPr>
        <w:bidi/>
        <w:jc w:val="both"/>
        <w:rPr>
          <w:rFonts w:cs="David" w:hint="cs"/>
          <w:rtl/>
        </w:rPr>
      </w:pPr>
    </w:p>
    <w:p w14:paraId="3760AD57" w14:textId="77777777" w:rsidR="004E578F" w:rsidRDefault="004E578F" w:rsidP="004E578F">
      <w:pPr>
        <w:bidi/>
        <w:jc w:val="both"/>
        <w:rPr>
          <w:rFonts w:cs="David" w:hint="cs"/>
          <w:rtl/>
        </w:rPr>
      </w:pPr>
      <w:r>
        <w:rPr>
          <w:rFonts w:cs="David" w:hint="cs"/>
          <w:rtl/>
        </w:rPr>
        <w:tab/>
        <w:t>באנו להקשיב למה, בדיוק?</w:t>
      </w:r>
    </w:p>
    <w:p w14:paraId="12E6C0A5" w14:textId="77777777" w:rsidR="004E578F" w:rsidRDefault="004E578F" w:rsidP="004E578F">
      <w:pPr>
        <w:bidi/>
        <w:jc w:val="both"/>
        <w:rPr>
          <w:rFonts w:cs="David" w:hint="cs"/>
          <w:rtl/>
        </w:rPr>
      </w:pPr>
    </w:p>
    <w:p w14:paraId="39792BD8" w14:textId="77777777" w:rsidR="004E578F" w:rsidRPr="00A866BD" w:rsidRDefault="004E578F" w:rsidP="004E578F">
      <w:pPr>
        <w:keepNext/>
        <w:tabs>
          <w:tab w:val="left" w:pos="3303"/>
        </w:tabs>
        <w:bidi/>
        <w:jc w:val="both"/>
        <w:rPr>
          <w:rFonts w:cs="David" w:hint="cs"/>
          <w:u w:val="single"/>
          <w:rtl/>
        </w:rPr>
      </w:pPr>
      <w:r w:rsidRPr="00A866BD">
        <w:rPr>
          <w:rFonts w:cs="David" w:hint="cs"/>
          <w:u w:val="single"/>
          <w:rtl/>
        </w:rPr>
        <w:t xml:space="preserve">היו"ר יריב </w:t>
      </w:r>
      <w:proofErr w:type="spellStart"/>
      <w:r w:rsidRPr="00A866BD">
        <w:rPr>
          <w:rFonts w:cs="David" w:hint="cs"/>
          <w:u w:val="single"/>
          <w:rtl/>
        </w:rPr>
        <w:t>לוין</w:t>
      </w:r>
      <w:proofErr w:type="spellEnd"/>
      <w:r w:rsidRPr="00A866BD">
        <w:rPr>
          <w:rFonts w:cs="David" w:hint="cs"/>
          <w:u w:val="single"/>
          <w:rtl/>
        </w:rPr>
        <w:t>:</w:t>
      </w:r>
    </w:p>
    <w:p w14:paraId="7893D641" w14:textId="77777777" w:rsidR="004E578F" w:rsidRDefault="004E578F" w:rsidP="004E578F">
      <w:pPr>
        <w:bidi/>
        <w:jc w:val="both"/>
        <w:rPr>
          <w:rFonts w:cs="David" w:hint="cs"/>
          <w:rtl/>
        </w:rPr>
      </w:pPr>
    </w:p>
    <w:p w14:paraId="5A8F852E" w14:textId="77777777" w:rsidR="004E578F" w:rsidRDefault="004E578F" w:rsidP="004E578F">
      <w:pPr>
        <w:bidi/>
        <w:jc w:val="both"/>
        <w:rPr>
          <w:rFonts w:cs="David" w:hint="cs"/>
          <w:rtl/>
        </w:rPr>
      </w:pPr>
      <w:r>
        <w:rPr>
          <w:rFonts w:cs="David" w:hint="cs"/>
          <w:rtl/>
        </w:rPr>
        <w:tab/>
        <w:t>חברת הכנסת אברהם, הייתי הרי מציע לך להחליף אותי - -</w:t>
      </w:r>
    </w:p>
    <w:p w14:paraId="4EF5226E" w14:textId="77777777" w:rsidR="004E578F" w:rsidRDefault="004E578F" w:rsidP="004E578F">
      <w:pPr>
        <w:bidi/>
        <w:jc w:val="both"/>
        <w:rPr>
          <w:rFonts w:cs="David" w:hint="cs"/>
          <w:rtl/>
        </w:rPr>
      </w:pPr>
    </w:p>
    <w:p w14:paraId="2D36C54E" w14:textId="77777777" w:rsidR="004E578F" w:rsidRDefault="004E578F" w:rsidP="004E578F">
      <w:pPr>
        <w:bidi/>
        <w:jc w:val="both"/>
        <w:rPr>
          <w:rFonts w:cs="David" w:hint="cs"/>
          <w:u w:val="single"/>
          <w:rtl/>
        </w:rPr>
      </w:pPr>
      <w:r>
        <w:rPr>
          <w:rFonts w:cs="David" w:hint="cs"/>
          <w:u w:val="single"/>
          <w:rtl/>
        </w:rPr>
        <w:t>רוחמה אברהם-בלילא</w:t>
      </w:r>
      <w:r w:rsidRPr="00E36EB4">
        <w:rPr>
          <w:rFonts w:cs="David" w:hint="cs"/>
          <w:u w:val="single"/>
          <w:rtl/>
        </w:rPr>
        <w:t>:</w:t>
      </w:r>
    </w:p>
    <w:p w14:paraId="293C1808" w14:textId="77777777" w:rsidR="004E578F" w:rsidRDefault="004E578F" w:rsidP="004E578F">
      <w:pPr>
        <w:bidi/>
        <w:jc w:val="both"/>
        <w:rPr>
          <w:rFonts w:cs="David" w:hint="cs"/>
          <w:rtl/>
        </w:rPr>
      </w:pPr>
    </w:p>
    <w:p w14:paraId="0172A475" w14:textId="77777777" w:rsidR="004E578F" w:rsidRDefault="004E578F" w:rsidP="004E578F">
      <w:pPr>
        <w:bidi/>
        <w:jc w:val="both"/>
        <w:rPr>
          <w:rFonts w:cs="David" w:hint="cs"/>
          <w:rtl/>
        </w:rPr>
      </w:pPr>
      <w:r>
        <w:rPr>
          <w:rFonts w:cs="David" w:hint="cs"/>
          <w:rtl/>
        </w:rPr>
        <w:tab/>
        <w:t>לא, אני לא רוצה להחליף אותך.</w:t>
      </w:r>
    </w:p>
    <w:p w14:paraId="261BBCCD" w14:textId="77777777" w:rsidR="004E578F" w:rsidRDefault="004E578F" w:rsidP="004E578F">
      <w:pPr>
        <w:bidi/>
        <w:jc w:val="both"/>
        <w:rPr>
          <w:rFonts w:cs="David" w:hint="cs"/>
          <w:rtl/>
        </w:rPr>
      </w:pPr>
    </w:p>
    <w:p w14:paraId="1126C2F8" w14:textId="77777777" w:rsidR="004E578F" w:rsidRPr="00A866BD" w:rsidRDefault="004E578F" w:rsidP="004E578F">
      <w:pPr>
        <w:keepNext/>
        <w:tabs>
          <w:tab w:val="left" w:pos="3303"/>
        </w:tabs>
        <w:bidi/>
        <w:jc w:val="both"/>
        <w:rPr>
          <w:rFonts w:cs="David" w:hint="cs"/>
          <w:u w:val="single"/>
          <w:rtl/>
        </w:rPr>
      </w:pPr>
      <w:r w:rsidRPr="00A866BD">
        <w:rPr>
          <w:rFonts w:cs="David" w:hint="cs"/>
          <w:u w:val="single"/>
          <w:rtl/>
        </w:rPr>
        <w:t xml:space="preserve">היו"ר יריב </w:t>
      </w:r>
      <w:proofErr w:type="spellStart"/>
      <w:r w:rsidRPr="00A866BD">
        <w:rPr>
          <w:rFonts w:cs="David" w:hint="cs"/>
          <w:u w:val="single"/>
          <w:rtl/>
        </w:rPr>
        <w:t>לוין</w:t>
      </w:r>
      <w:proofErr w:type="spellEnd"/>
      <w:r w:rsidRPr="00A866BD">
        <w:rPr>
          <w:rFonts w:cs="David" w:hint="cs"/>
          <w:u w:val="single"/>
          <w:rtl/>
        </w:rPr>
        <w:t>:</w:t>
      </w:r>
    </w:p>
    <w:p w14:paraId="17124F71" w14:textId="77777777" w:rsidR="004E578F" w:rsidRDefault="004E578F" w:rsidP="004E578F">
      <w:pPr>
        <w:bidi/>
        <w:jc w:val="both"/>
        <w:rPr>
          <w:rFonts w:cs="David" w:hint="cs"/>
          <w:rtl/>
        </w:rPr>
      </w:pPr>
    </w:p>
    <w:p w14:paraId="347E6BBE" w14:textId="77777777" w:rsidR="004E578F" w:rsidRDefault="004E578F" w:rsidP="004E578F">
      <w:pPr>
        <w:bidi/>
        <w:jc w:val="both"/>
        <w:rPr>
          <w:rFonts w:cs="David" w:hint="cs"/>
          <w:rtl/>
        </w:rPr>
      </w:pPr>
      <w:r>
        <w:rPr>
          <w:rFonts w:cs="David" w:hint="cs"/>
          <w:rtl/>
        </w:rPr>
        <w:tab/>
        <w:t xml:space="preserve">אלמלא העובדה שאת כבר הגעת למקומות הרבה יותר רחוקים, ואני בטוח שגם תשובי לשם. אז אנא, תשאירי לי משהו גם לעשות. הרי אם תסכמי את </w:t>
      </w:r>
      <w:proofErr w:type="spellStart"/>
      <w:r>
        <w:rPr>
          <w:rFonts w:cs="David" w:hint="cs"/>
          <w:rtl/>
        </w:rPr>
        <w:t>הכל</w:t>
      </w:r>
      <w:proofErr w:type="spellEnd"/>
      <w:r>
        <w:rPr>
          <w:rFonts w:cs="David" w:hint="cs"/>
          <w:rtl/>
        </w:rPr>
        <w:t xml:space="preserve"> עם יושב ראש הקואליציה </w:t>
      </w:r>
      <w:r>
        <w:rPr>
          <w:rFonts w:cs="David"/>
          <w:rtl/>
        </w:rPr>
        <w:t>–</w:t>
      </w:r>
      <w:r>
        <w:rPr>
          <w:rFonts w:cs="David" w:hint="cs"/>
          <w:rtl/>
        </w:rPr>
        <w:t xml:space="preserve"> מה אני אעשה?</w:t>
      </w:r>
    </w:p>
    <w:p w14:paraId="70F8375E" w14:textId="77777777" w:rsidR="004E578F" w:rsidRDefault="004E578F" w:rsidP="004E578F">
      <w:pPr>
        <w:bidi/>
        <w:jc w:val="both"/>
        <w:rPr>
          <w:rFonts w:cs="David" w:hint="cs"/>
          <w:rtl/>
        </w:rPr>
      </w:pPr>
    </w:p>
    <w:p w14:paraId="7D710373" w14:textId="77777777" w:rsidR="004E578F" w:rsidRPr="007D2F07" w:rsidRDefault="004E578F" w:rsidP="004E578F">
      <w:pPr>
        <w:bidi/>
        <w:jc w:val="both"/>
        <w:rPr>
          <w:rFonts w:cs="David" w:hint="cs"/>
          <w:u w:val="single"/>
          <w:rtl/>
        </w:rPr>
      </w:pPr>
      <w:r w:rsidRPr="007D2F07">
        <w:rPr>
          <w:rFonts w:cs="David" w:hint="cs"/>
          <w:u w:val="single"/>
          <w:rtl/>
        </w:rPr>
        <w:t>רחל אדטו:</w:t>
      </w:r>
    </w:p>
    <w:p w14:paraId="739E4364" w14:textId="77777777" w:rsidR="004E578F" w:rsidRDefault="004E578F" w:rsidP="004E578F">
      <w:pPr>
        <w:bidi/>
        <w:jc w:val="both"/>
        <w:rPr>
          <w:rFonts w:cs="David" w:hint="cs"/>
          <w:rtl/>
        </w:rPr>
      </w:pPr>
    </w:p>
    <w:p w14:paraId="198C53D5" w14:textId="77777777" w:rsidR="004E578F" w:rsidRDefault="004E578F" w:rsidP="004E578F">
      <w:pPr>
        <w:bidi/>
        <w:jc w:val="both"/>
        <w:rPr>
          <w:rFonts w:cs="David" w:hint="cs"/>
          <w:rtl/>
        </w:rPr>
      </w:pPr>
      <w:r>
        <w:rPr>
          <w:rFonts w:cs="David" w:hint="cs"/>
          <w:rtl/>
        </w:rPr>
        <w:tab/>
        <w:t>לא, שנדע לא להשחית מילים לריק.</w:t>
      </w:r>
    </w:p>
    <w:p w14:paraId="3778D9A3" w14:textId="77777777" w:rsidR="004E578F" w:rsidRDefault="004E578F" w:rsidP="004E578F">
      <w:pPr>
        <w:bidi/>
        <w:jc w:val="both"/>
        <w:rPr>
          <w:rFonts w:cs="David" w:hint="cs"/>
          <w:rtl/>
        </w:rPr>
      </w:pPr>
    </w:p>
    <w:p w14:paraId="32421217" w14:textId="77777777" w:rsidR="004E578F" w:rsidRDefault="004E578F" w:rsidP="004E578F">
      <w:pPr>
        <w:bidi/>
        <w:jc w:val="both"/>
        <w:rPr>
          <w:rFonts w:cs="David" w:hint="cs"/>
          <w:u w:val="single"/>
          <w:rtl/>
        </w:rPr>
      </w:pPr>
      <w:r>
        <w:rPr>
          <w:rFonts w:cs="David" w:hint="cs"/>
          <w:u w:val="single"/>
          <w:rtl/>
        </w:rPr>
        <w:t>רוחמה אברהם-בלילא</w:t>
      </w:r>
      <w:r w:rsidRPr="00E36EB4">
        <w:rPr>
          <w:rFonts w:cs="David" w:hint="cs"/>
          <w:u w:val="single"/>
          <w:rtl/>
        </w:rPr>
        <w:t>:</w:t>
      </w:r>
    </w:p>
    <w:p w14:paraId="2BBCC7F6" w14:textId="77777777" w:rsidR="004E578F" w:rsidRDefault="004E578F" w:rsidP="004E578F">
      <w:pPr>
        <w:bidi/>
        <w:jc w:val="both"/>
        <w:rPr>
          <w:rFonts w:cs="David" w:hint="cs"/>
          <w:rtl/>
        </w:rPr>
      </w:pPr>
    </w:p>
    <w:p w14:paraId="044FE669" w14:textId="77777777" w:rsidR="004E578F" w:rsidRPr="00821337" w:rsidRDefault="004E578F" w:rsidP="004E578F">
      <w:pPr>
        <w:bidi/>
        <w:jc w:val="both"/>
        <w:rPr>
          <w:rFonts w:cs="David" w:hint="cs"/>
          <w:rtl/>
        </w:rPr>
      </w:pPr>
      <w:r>
        <w:rPr>
          <w:rFonts w:cs="David" w:hint="cs"/>
          <w:rtl/>
        </w:rPr>
        <w:tab/>
        <w:t>לא, אבל אין הצבעות.</w:t>
      </w:r>
    </w:p>
    <w:p w14:paraId="08470CE9" w14:textId="77777777" w:rsidR="004E578F" w:rsidRDefault="004E578F" w:rsidP="004E578F">
      <w:pPr>
        <w:bidi/>
        <w:jc w:val="both"/>
        <w:rPr>
          <w:rFonts w:cs="David" w:hint="cs"/>
          <w:u w:val="single"/>
          <w:rtl/>
        </w:rPr>
      </w:pPr>
    </w:p>
    <w:p w14:paraId="28C6F40E" w14:textId="77777777" w:rsidR="004E578F" w:rsidRPr="00A866BD" w:rsidRDefault="004E578F" w:rsidP="004E578F">
      <w:pPr>
        <w:keepNext/>
        <w:tabs>
          <w:tab w:val="left" w:pos="3303"/>
        </w:tabs>
        <w:bidi/>
        <w:jc w:val="both"/>
        <w:rPr>
          <w:rFonts w:cs="David" w:hint="cs"/>
          <w:u w:val="single"/>
          <w:rtl/>
        </w:rPr>
      </w:pPr>
      <w:r w:rsidRPr="00A866BD">
        <w:rPr>
          <w:rFonts w:cs="David" w:hint="cs"/>
          <w:u w:val="single"/>
          <w:rtl/>
        </w:rPr>
        <w:t xml:space="preserve">היו"ר יריב </w:t>
      </w:r>
      <w:proofErr w:type="spellStart"/>
      <w:r w:rsidRPr="00A866BD">
        <w:rPr>
          <w:rFonts w:cs="David" w:hint="cs"/>
          <w:u w:val="single"/>
          <w:rtl/>
        </w:rPr>
        <w:t>לוין</w:t>
      </w:r>
      <w:proofErr w:type="spellEnd"/>
      <w:r w:rsidRPr="00A866BD">
        <w:rPr>
          <w:rFonts w:cs="David" w:hint="cs"/>
          <w:u w:val="single"/>
          <w:rtl/>
        </w:rPr>
        <w:t>:</w:t>
      </w:r>
    </w:p>
    <w:p w14:paraId="738D7368" w14:textId="77777777" w:rsidR="004E578F" w:rsidRDefault="004E578F" w:rsidP="004E578F">
      <w:pPr>
        <w:bidi/>
        <w:jc w:val="both"/>
        <w:rPr>
          <w:rFonts w:cs="David" w:hint="cs"/>
          <w:u w:val="single"/>
          <w:rtl/>
        </w:rPr>
      </w:pPr>
    </w:p>
    <w:p w14:paraId="14915113" w14:textId="77777777" w:rsidR="004E578F" w:rsidRDefault="004E578F" w:rsidP="004E578F">
      <w:pPr>
        <w:bidi/>
        <w:jc w:val="both"/>
        <w:rPr>
          <w:rFonts w:cs="David" w:hint="cs"/>
          <w:rtl/>
        </w:rPr>
      </w:pPr>
      <w:r>
        <w:rPr>
          <w:rFonts w:cs="David" w:hint="cs"/>
          <w:rtl/>
        </w:rPr>
        <w:tab/>
        <w:t xml:space="preserve">חברת הכנסת אברהם, אני חוזר: לו היו הצבעות, הייתם טוענים </w:t>
      </w:r>
      <w:proofErr w:type="spellStart"/>
      <w:r>
        <w:rPr>
          <w:rFonts w:cs="David" w:hint="cs"/>
          <w:rtl/>
        </w:rPr>
        <w:t>שהכל</w:t>
      </w:r>
      <w:proofErr w:type="spellEnd"/>
      <w:r>
        <w:rPr>
          <w:rFonts w:cs="David" w:hint="cs"/>
          <w:rtl/>
        </w:rPr>
        <w:t xml:space="preserve"> משחק מכור ומוסכם מראש.</w:t>
      </w:r>
    </w:p>
    <w:p w14:paraId="25DFF5C9" w14:textId="77777777" w:rsidR="004E578F" w:rsidRPr="000B3B90" w:rsidRDefault="004E578F" w:rsidP="004E578F">
      <w:pPr>
        <w:bidi/>
        <w:jc w:val="both"/>
        <w:rPr>
          <w:rFonts w:cs="David" w:hint="cs"/>
          <w:rtl/>
        </w:rPr>
      </w:pPr>
    </w:p>
    <w:p w14:paraId="1BE4D61F"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34F71C48" w14:textId="77777777" w:rsidR="004E578F" w:rsidRPr="00821337" w:rsidRDefault="004E578F" w:rsidP="004E578F">
      <w:pPr>
        <w:bidi/>
        <w:jc w:val="both"/>
        <w:rPr>
          <w:rFonts w:cs="David" w:hint="cs"/>
          <w:u w:val="single"/>
          <w:rtl/>
        </w:rPr>
      </w:pPr>
    </w:p>
    <w:p w14:paraId="0704D8C4" w14:textId="77777777" w:rsidR="004E578F" w:rsidRDefault="004E578F" w:rsidP="004E578F">
      <w:pPr>
        <w:bidi/>
        <w:jc w:val="both"/>
        <w:rPr>
          <w:rFonts w:cs="David" w:hint="cs"/>
          <w:rtl/>
        </w:rPr>
      </w:pPr>
      <w:r w:rsidRPr="00821337">
        <w:rPr>
          <w:rFonts w:cs="David" w:hint="cs"/>
          <w:rtl/>
        </w:rPr>
        <w:tab/>
      </w:r>
      <w:r>
        <w:rPr>
          <w:rFonts w:cs="David" w:hint="cs"/>
          <w:rtl/>
        </w:rPr>
        <w:t xml:space="preserve">אבל גם עכשיו זה משחק מכור. מה, זה לא משחק מכור? אז מה זה? </w:t>
      </w:r>
    </w:p>
    <w:p w14:paraId="5FFC8C2D" w14:textId="77777777" w:rsidR="004E578F" w:rsidRDefault="004E578F" w:rsidP="004E578F">
      <w:pPr>
        <w:bidi/>
        <w:jc w:val="both"/>
        <w:rPr>
          <w:rFonts w:cs="David" w:hint="cs"/>
          <w:rtl/>
        </w:rPr>
      </w:pPr>
    </w:p>
    <w:p w14:paraId="769A844B" w14:textId="77777777" w:rsidR="004E578F" w:rsidRPr="00A866BD" w:rsidRDefault="004E578F" w:rsidP="004E578F">
      <w:pPr>
        <w:keepNext/>
        <w:tabs>
          <w:tab w:val="left" w:pos="3303"/>
        </w:tabs>
        <w:bidi/>
        <w:jc w:val="both"/>
        <w:rPr>
          <w:rFonts w:cs="David" w:hint="cs"/>
          <w:u w:val="single"/>
          <w:rtl/>
        </w:rPr>
      </w:pPr>
      <w:r w:rsidRPr="00A866BD">
        <w:rPr>
          <w:rFonts w:cs="David" w:hint="cs"/>
          <w:u w:val="single"/>
          <w:rtl/>
        </w:rPr>
        <w:t xml:space="preserve">היו"ר יריב </w:t>
      </w:r>
      <w:proofErr w:type="spellStart"/>
      <w:r w:rsidRPr="00A866BD">
        <w:rPr>
          <w:rFonts w:cs="David" w:hint="cs"/>
          <w:u w:val="single"/>
          <w:rtl/>
        </w:rPr>
        <w:t>לוין</w:t>
      </w:r>
      <w:proofErr w:type="spellEnd"/>
      <w:r w:rsidRPr="00A866BD">
        <w:rPr>
          <w:rFonts w:cs="David" w:hint="cs"/>
          <w:u w:val="single"/>
          <w:rtl/>
        </w:rPr>
        <w:t>:</w:t>
      </w:r>
    </w:p>
    <w:p w14:paraId="20D22B4E" w14:textId="77777777" w:rsidR="004E578F" w:rsidRDefault="004E578F" w:rsidP="004E578F">
      <w:pPr>
        <w:bidi/>
        <w:jc w:val="both"/>
        <w:rPr>
          <w:rFonts w:cs="David" w:hint="cs"/>
          <w:rtl/>
        </w:rPr>
      </w:pPr>
    </w:p>
    <w:p w14:paraId="39D42521" w14:textId="77777777" w:rsidR="004E578F" w:rsidRDefault="004E578F" w:rsidP="004E578F">
      <w:pPr>
        <w:bidi/>
        <w:jc w:val="both"/>
        <w:rPr>
          <w:rFonts w:cs="David" w:hint="cs"/>
          <w:rtl/>
        </w:rPr>
      </w:pPr>
      <w:r>
        <w:rPr>
          <w:rFonts w:cs="David" w:hint="cs"/>
          <w:rtl/>
        </w:rPr>
        <w:tab/>
        <w:t>כשבאים ואומרים לכם: בואו נשמע אתכם, ואז נחליט, אתם גם לא מרוצים? חברת הכנסת אברהם, לא ראיתי שמישהו מכריח אותך לשבת פה.</w:t>
      </w:r>
    </w:p>
    <w:p w14:paraId="1AA13C01" w14:textId="77777777" w:rsidR="004E578F" w:rsidRPr="00821337" w:rsidRDefault="004E578F" w:rsidP="004E578F">
      <w:pPr>
        <w:bidi/>
        <w:jc w:val="both"/>
        <w:rPr>
          <w:rFonts w:cs="David" w:hint="cs"/>
          <w:rtl/>
        </w:rPr>
      </w:pPr>
    </w:p>
    <w:p w14:paraId="3687C41C" w14:textId="77777777" w:rsidR="004E578F" w:rsidRDefault="004E578F" w:rsidP="004E578F">
      <w:pPr>
        <w:bidi/>
        <w:jc w:val="both"/>
        <w:rPr>
          <w:rFonts w:cs="David" w:hint="cs"/>
          <w:u w:val="single"/>
          <w:rtl/>
        </w:rPr>
      </w:pPr>
      <w:r>
        <w:rPr>
          <w:rFonts w:cs="David" w:hint="cs"/>
          <w:u w:val="single"/>
          <w:rtl/>
        </w:rPr>
        <w:t>רוחמה אברהם-בלילא</w:t>
      </w:r>
      <w:r w:rsidRPr="00E36EB4">
        <w:rPr>
          <w:rFonts w:cs="David" w:hint="cs"/>
          <w:u w:val="single"/>
          <w:rtl/>
        </w:rPr>
        <w:t>:</w:t>
      </w:r>
    </w:p>
    <w:p w14:paraId="117B4688" w14:textId="77777777" w:rsidR="004E578F" w:rsidRDefault="004E578F" w:rsidP="004E578F">
      <w:pPr>
        <w:bidi/>
        <w:jc w:val="both"/>
        <w:rPr>
          <w:rFonts w:cs="David" w:hint="cs"/>
          <w:rtl/>
        </w:rPr>
      </w:pPr>
    </w:p>
    <w:p w14:paraId="414D9983" w14:textId="77777777" w:rsidR="004E578F" w:rsidRDefault="004E578F" w:rsidP="004E578F">
      <w:pPr>
        <w:bidi/>
        <w:jc w:val="both"/>
        <w:rPr>
          <w:rFonts w:cs="David" w:hint="cs"/>
          <w:rtl/>
        </w:rPr>
      </w:pPr>
      <w:r>
        <w:rPr>
          <w:rFonts w:cs="David" w:hint="cs"/>
          <w:rtl/>
        </w:rPr>
        <w:tab/>
      </w:r>
      <w:r w:rsidRPr="00821337">
        <w:rPr>
          <w:rFonts w:cs="David" w:hint="cs"/>
          <w:rtl/>
        </w:rPr>
        <w:t>מה זה אם זה לא משחק מכור, כל הדיון הזה?</w:t>
      </w:r>
    </w:p>
    <w:p w14:paraId="590702B7" w14:textId="77777777" w:rsidR="004E578F" w:rsidRDefault="004E578F" w:rsidP="004E578F">
      <w:pPr>
        <w:bidi/>
        <w:jc w:val="both"/>
        <w:rPr>
          <w:rFonts w:cs="David" w:hint="cs"/>
          <w:rtl/>
        </w:rPr>
      </w:pPr>
    </w:p>
    <w:p w14:paraId="7D00154C"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73DF741" w14:textId="77777777" w:rsidR="004E578F" w:rsidRPr="00821337" w:rsidRDefault="004E578F" w:rsidP="004E578F">
      <w:pPr>
        <w:bidi/>
        <w:jc w:val="both"/>
        <w:rPr>
          <w:rFonts w:cs="David" w:hint="cs"/>
          <w:rtl/>
        </w:rPr>
      </w:pPr>
    </w:p>
    <w:p w14:paraId="6F4328CA" w14:textId="77777777" w:rsidR="004E578F" w:rsidRPr="00821337" w:rsidRDefault="004E578F" w:rsidP="004E578F">
      <w:pPr>
        <w:bidi/>
        <w:jc w:val="both"/>
        <w:rPr>
          <w:rFonts w:cs="David" w:hint="cs"/>
          <w:rtl/>
        </w:rPr>
      </w:pPr>
      <w:r w:rsidRPr="00821337">
        <w:rPr>
          <w:rFonts w:cs="David" w:hint="cs"/>
          <w:rtl/>
        </w:rPr>
        <w:tab/>
        <w:t>אדוני סגן השר, אנחנו עו</w:t>
      </w:r>
      <w:r>
        <w:rPr>
          <w:rFonts w:cs="David" w:hint="cs"/>
          <w:rtl/>
        </w:rPr>
        <w:t>בר</w:t>
      </w:r>
      <w:r w:rsidRPr="00821337">
        <w:rPr>
          <w:rFonts w:cs="David" w:hint="cs"/>
          <w:rtl/>
        </w:rPr>
        <w:t>ים</w:t>
      </w:r>
      <w:r>
        <w:rPr>
          <w:rFonts w:cs="David" w:hint="cs"/>
          <w:rtl/>
        </w:rPr>
        <w:t xml:space="preserve">, למעשה, לדון בפרק התקשורת. מי שירצה, במסגרת הדיון הזה, להתייחס לפרק אל"ף, של מטרות החוק </w:t>
      </w:r>
      <w:r>
        <w:rPr>
          <w:rFonts w:cs="David"/>
          <w:rtl/>
        </w:rPr>
        <w:t>–</w:t>
      </w:r>
      <w:r>
        <w:rPr>
          <w:rFonts w:cs="David" w:hint="cs"/>
          <w:rtl/>
        </w:rPr>
        <w:t xml:space="preserve"> למרות שלמעשה בזה דנו עד עכשיו </w:t>
      </w:r>
      <w:r>
        <w:rPr>
          <w:rFonts w:cs="David"/>
          <w:rtl/>
        </w:rPr>
        <w:t>–</w:t>
      </w:r>
      <w:r>
        <w:rPr>
          <w:rFonts w:cs="David" w:hint="cs"/>
          <w:rtl/>
        </w:rPr>
        <w:t xml:space="preserve"> וירצה להוסיף משהו בעניין הזה, יכול גם. אני אבקש אותך לתת לנו התייחסות קצרה, אחר כך היועץ המשפטי, ואחר כך אנחנו נפתח את הדיון. אני מציע פשוט לפי סדר הישיבה.</w:t>
      </w:r>
    </w:p>
    <w:p w14:paraId="7E80C5B7" w14:textId="77777777" w:rsidR="004E578F" w:rsidRPr="00821337" w:rsidRDefault="004E578F" w:rsidP="004E578F">
      <w:pPr>
        <w:bidi/>
        <w:jc w:val="both"/>
        <w:rPr>
          <w:rFonts w:cs="David" w:hint="cs"/>
          <w:rtl/>
        </w:rPr>
      </w:pPr>
    </w:p>
    <w:p w14:paraId="2D2DF2E5" w14:textId="77777777" w:rsidR="004E578F" w:rsidRPr="00821337" w:rsidRDefault="004E578F" w:rsidP="004E578F">
      <w:pPr>
        <w:bidi/>
        <w:jc w:val="both"/>
        <w:rPr>
          <w:rFonts w:cs="David" w:hint="cs"/>
          <w:rtl/>
        </w:rPr>
      </w:pPr>
      <w:r w:rsidRPr="00821337">
        <w:rPr>
          <w:rFonts w:cs="David" w:hint="cs"/>
          <w:rtl/>
        </w:rPr>
        <w:tab/>
        <w:t xml:space="preserve">אבקש התייחסות קצרה. </w:t>
      </w:r>
    </w:p>
    <w:p w14:paraId="56CC06F1" w14:textId="77777777" w:rsidR="004E578F" w:rsidRPr="00821337" w:rsidRDefault="004E578F" w:rsidP="004E578F">
      <w:pPr>
        <w:bidi/>
        <w:jc w:val="both"/>
        <w:rPr>
          <w:rFonts w:cs="David" w:hint="cs"/>
          <w:rtl/>
        </w:rPr>
      </w:pPr>
    </w:p>
    <w:p w14:paraId="6C333DE4"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04DA34B7" w14:textId="77777777" w:rsidR="004E578F" w:rsidRPr="00821337" w:rsidRDefault="004E578F" w:rsidP="004E578F">
      <w:pPr>
        <w:bidi/>
        <w:jc w:val="both"/>
        <w:rPr>
          <w:rFonts w:cs="David" w:hint="cs"/>
          <w:u w:val="single"/>
          <w:rtl/>
        </w:rPr>
      </w:pPr>
    </w:p>
    <w:p w14:paraId="4224FEB6" w14:textId="77777777" w:rsidR="004E578F" w:rsidRPr="00821337" w:rsidRDefault="004E578F" w:rsidP="004E578F">
      <w:pPr>
        <w:bidi/>
        <w:jc w:val="both"/>
        <w:rPr>
          <w:rFonts w:cs="David" w:hint="cs"/>
          <w:rtl/>
        </w:rPr>
      </w:pPr>
      <w:r w:rsidRPr="00821337">
        <w:rPr>
          <w:rFonts w:cs="David" w:hint="cs"/>
          <w:rtl/>
        </w:rPr>
        <w:tab/>
        <w:t xml:space="preserve"> אני רוצה לשאול למטרות החוק. אפשר?</w:t>
      </w:r>
    </w:p>
    <w:p w14:paraId="204C68BB" w14:textId="77777777" w:rsidR="004E578F" w:rsidRDefault="004E578F" w:rsidP="004E578F">
      <w:pPr>
        <w:bidi/>
        <w:jc w:val="both"/>
        <w:rPr>
          <w:rFonts w:cs="David" w:hint="cs"/>
          <w:rtl/>
        </w:rPr>
      </w:pPr>
    </w:p>
    <w:p w14:paraId="2E5A94E4"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40EC931" w14:textId="77777777" w:rsidR="004E578F" w:rsidRDefault="004E578F" w:rsidP="004E578F">
      <w:pPr>
        <w:bidi/>
        <w:jc w:val="both"/>
        <w:rPr>
          <w:rFonts w:cs="David" w:hint="cs"/>
          <w:rtl/>
        </w:rPr>
      </w:pPr>
    </w:p>
    <w:p w14:paraId="264938E4" w14:textId="77777777" w:rsidR="004E578F" w:rsidRDefault="004E578F" w:rsidP="004E578F">
      <w:pPr>
        <w:bidi/>
        <w:jc w:val="both"/>
        <w:rPr>
          <w:rFonts w:cs="David" w:hint="cs"/>
          <w:rtl/>
        </w:rPr>
      </w:pPr>
      <w:r>
        <w:rPr>
          <w:rFonts w:cs="David" w:hint="cs"/>
          <w:rtl/>
        </w:rPr>
        <w:tab/>
        <w:t>כן, כן. את תוכלי. אז אני רוצה שנעשה את זה בתוך אותו דיון.</w:t>
      </w:r>
    </w:p>
    <w:p w14:paraId="62183F5E" w14:textId="77777777" w:rsidR="004E578F" w:rsidRDefault="004E578F" w:rsidP="004E578F">
      <w:pPr>
        <w:bidi/>
        <w:jc w:val="both"/>
        <w:rPr>
          <w:rFonts w:cs="David" w:hint="cs"/>
          <w:rtl/>
        </w:rPr>
      </w:pPr>
    </w:p>
    <w:p w14:paraId="5743F05C" w14:textId="77777777" w:rsidR="004E578F" w:rsidRDefault="004E578F" w:rsidP="004E578F">
      <w:pPr>
        <w:bidi/>
        <w:jc w:val="both"/>
        <w:rPr>
          <w:rFonts w:cs="David" w:hint="cs"/>
          <w:u w:val="single"/>
          <w:rtl/>
        </w:rPr>
      </w:pPr>
      <w:r>
        <w:rPr>
          <w:rFonts w:cs="David" w:hint="cs"/>
          <w:u w:val="single"/>
          <w:rtl/>
        </w:rPr>
        <w:t>סגן שר האוצר יצחק כהן:</w:t>
      </w:r>
    </w:p>
    <w:p w14:paraId="6468D2E2" w14:textId="77777777" w:rsidR="004E578F" w:rsidRDefault="004E578F" w:rsidP="004E578F">
      <w:pPr>
        <w:bidi/>
        <w:jc w:val="both"/>
        <w:rPr>
          <w:rFonts w:cs="David" w:hint="cs"/>
          <w:rtl/>
        </w:rPr>
      </w:pPr>
    </w:p>
    <w:p w14:paraId="246F23A9" w14:textId="77777777" w:rsidR="004E578F" w:rsidRDefault="004E578F" w:rsidP="004E578F">
      <w:pPr>
        <w:bidi/>
        <w:jc w:val="both"/>
        <w:rPr>
          <w:rFonts w:cs="David" w:hint="cs"/>
          <w:rtl/>
        </w:rPr>
      </w:pPr>
      <w:r>
        <w:rPr>
          <w:rFonts w:cs="David" w:hint="cs"/>
          <w:rtl/>
        </w:rPr>
        <w:tab/>
        <w:t>אדוני היושב ראש, אבקש מיואל בריס, היועץ המשפטי במשרד האוצר - - -</w:t>
      </w:r>
    </w:p>
    <w:p w14:paraId="56B7D206" w14:textId="77777777" w:rsidR="004E578F" w:rsidRDefault="004E578F" w:rsidP="004E578F">
      <w:pPr>
        <w:bidi/>
        <w:jc w:val="both"/>
        <w:rPr>
          <w:rFonts w:cs="David" w:hint="cs"/>
          <w:rtl/>
        </w:rPr>
      </w:pPr>
    </w:p>
    <w:p w14:paraId="650122E5" w14:textId="77777777" w:rsidR="004E578F" w:rsidRDefault="004E578F" w:rsidP="004E578F">
      <w:pPr>
        <w:bidi/>
        <w:jc w:val="both"/>
        <w:rPr>
          <w:rFonts w:cs="David" w:hint="cs"/>
          <w:u w:val="single"/>
          <w:rtl/>
        </w:rPr>
      </w:pPr>
      <w:r w:rsidRPr="000B3B90">
        <w:rPr>
          <w:rFonts w:cs="David" w:hint="cs"/>
          <w:u w:val="single"/>
          <w:rtl/>
        </w:rPr>
        <w:t>קריאות:</w:t>
      </w:r>
    </w:p>
    <w:p w14:paraId="77A4888D" w14:textId="77777777" w:rsidR="004E578F" w:rsidRDefault="004E578F" w:rsidP="004E578F">
      <w:pPr>
        <w:bidi/>
        <w:jc w:val="both"/>
        <w:rPr>
          <w:rFonts w:cs="David" w:hint="cs"/>
          <w:u w:val="single"/>
          <w:rtl/>
        </w:rPr>
      </w:pPr>
    </w:p>
    <w:p w14:paraId="7E176F7F" w14:textId="77777777" w:rsidR="004E578F" w:rsidRDefault="004E578F" w:rsidP="004E578F">
      <w:pPr>
        <w:bidi/>
        <w:jc w:val="both"/>
        <w:rPr>
          <w:rFonts w:cs="David" w:hint="cs"/>
          <w:rtl/>
        </w:rPr>
      </w:pPr>
      <w:r>
        <w:rPr>
          <w:rFonts w:cs="David" w:hint="cs"/>
          <w:rtl/>
        </w:rPr>
        <w:tab/>
        <w:t>- - -</w:t>
      </w:r>
    </w:p>
    <w:p w14:paraId="641D5917" w14:textId="77777777" w:rsidR="004E578F" w:rsidRDefault="004E578F" w:rsidP="004E578F">
      <w:pPr>
        <w:bidi/>
        <w:jc w:val="both"/>
        <w:rPr>
          <w:rFonts w:cs="David" w:hint="cs"/>
          <w:rtl/>
        </w:rPr>
      </w:pPr>
    </w:p>
    <w:p w14:paraId="54EFAE3B"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9FBF656" w14:textId="77777777" w:rsidR="004E578F" w:rsidRDefault="004E578F" w:rsidP="004E578F">
      <w:pPr>
        <w:bidi/>
        <w:jc w:val="both"/>
        <w:rPr>
          <w:rFonts w:cs="David" w:hint="cs"/>
          <w:rtl/>
        </w:rPr>
      </w:pPr>
    </w:p>
    <w:p w14:paraId="2226001C" w14:textId="77777777" w:rsidR="004E578F" w:rsidRDefault="004E578F" w:rsidP="004E578F">
      <w:pPr>
        <w:bidi/>
        <w:jc w:val="both"/>
        <w:rPr>
          <w:rFonts w:cs="David" w:hint="cs"/>
          <w:rtl/>
        </w:rPr>
      </w:pPr>
      <w:r>
        <w:rPr>
          <w:rFonts w:cs="David" w:hint="cs"/>
          <w:rtl/>
        </w:rPr>
        <w:tab/>
        <w:t>רבותיי, בבקשה.</w:t>
      </w:r>
    </w:p>
    <w:p w14:paraId="26DEF4DC" w14:textId="77777777" w:rsidR="004E578F" w:rsidRDefault="004E578F" w:rsidP="004E578F">
      <w:pPr>
        <w:bidi/>
        <w:jc w:val="both"/>
        <w:rPr>
          <w:rFonts w:cs="David" w:hint="cs"/>
          <w:rtl/>
        </w:rPr>
      </w:pPr>
    </w:p>
    <w:p w14:paraId="526468B9" w14:textId="77777777" w:rsidR="004E578F" w:rsidRDefault="004E578F" w:rsidP="004E578F">
      <w:pPr>
        <w:bidi/>
        <w:jc w:val="both"/>
        <w:rPr>
          <w:rFonts w:cs="David" w:hint="cs"/>
          <w:u w:val="single"/>
          <w:rtl/>
        </w:rPr>
      </w:pPr>
      <w:r>
        <w:rPr>
          <w:rFonts w:cs="David" w:hint="cs"/>
          <w:u w:val="single"/>
          <w:rtl/>
        </w:rPr>
        <w:t>סגן שר האוצר יצחק כהן:</w:t>
      </w:r>
    </w:p>
    <w:p w14:paraId="71126203" w14:textId="77777777" w:rsidR="004E578F" w:rsidRDefault="004E578F" w:rsidP="004E578F">
      <w:pPr>
        <w:bidi/>
        <w:jc w:val="both"/>
        <w:rPr>
          <w:rFonts w:cs="David" w:hint="cs"/>
          <w:rtl/>
        </w:rPr>
      </w:pPr>
    </w:p>
    <w:p w14:paraId="69470100" w14:textId="77777777" w:rsidR="004E578F" w:rsidRDefault="004E578F" w:rsidP="004E578F">
      <w:pPr>
        <w:bidi/>
        <w:jc w:val="both"/>
        <w:rPr>
          <w:rFonts w:cs="David" w:hint="cs"/>
          <w:rtl/>
        </w:rPr>
      </w:pPr>
      <w:r>
        <w:rPr>
          <w:rFonts w:cs="David" w:hint="cs"/>
          <w:rtl/>
        </w:rPr>
        <w:tab/>
        <w:t xml:space="preserve">רשות הדיבור ליואל, בבקשה. </w:t>
      </w:r>
    </w:p>
    <w:p w14:paraId="63FE5D33" w14:textId="77777777" w:rsidR="004E578F" w:rsidRDefault="004E578F" w:rsidP="004E578F">
      <w:pPr>
        <w:bidi/>
        <w:jc w:val="both"/>
        <w:rPr>
          <w:rFonts w:cs="David" w:hint="cs"/>
          <w:rtl/>
        </w:rPr>
      </w:pPr>
    </w:p>
    <w:p w14:paraId="304A659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1271EB4" w14:textId="77777777" w:rsidR="004E578F" w:rsidRDefault="004E578F" w:rsidP="004E578F">
      <w:pPr>
        <w:bidi/>
        <w:jc w:val="both"/>
        <w:rPr>
          <w:rFonts w:cs="David" w:hint="cs"/>
          <w:rtl/>
        </w:rPr>
      </w:pPr>
    </w:p>
    <w:p w14:paraId="44D1AD9E" w14:textId="77777777" w:rsidR="004E578F" w:rsidRDefault="004E578F" w:rsidP="004E578F">
      <w:pPr>
        <w:bidi/>
        <w:jc w:val="both"/>
        <w:rPr>
          <w:rFonts w:cs="David" w:hint="cs"/>
          <w:rtl/>
        </w:rPr>
      </w:pPr>
      <w:r>
        <w:rPr>
          <w:rFonts w:cs="David" w:hint="cs"/>
          <w:rtl/>
        </w:rPr>
        <w:tab/>
        <w:t>מטרות ותקשורת. כן.</w:t>
      </w:r>
    </w:p>
    <w:p w14:paraId="3AFE5227" w14:textId="77777777" w:rsidR="004E578F" w:rsidRPr="00821337" w:rsidRDefault="004E578F" w:rsidP="004E578F">
      <w:pPr>
        <w:bidi/>
        <w:jc w:val="both"/>
        <w:rPr>
          <w:rFonts w:cs="David" w:hint="cs"/>
          <w:rtl/>
        </w:rPr>
      </w:pPr>
    </w:p>
    <w:p w14:paraId="49A26E25"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7686252" w14:textId="77777777" w:rsidR="004E578F" w:rsidRPr="00821337" w:rsidRDefault="004E578F" w:rsidP="004E578F">
      <w:pPr>
        <w:bidi/>
        <w:jc w:val="both"/>
        <w:rPr>
          <w:rFonts w:cs="David" w:hint="cs"/>
          <w:rtl/>
        </w:rPr>
      </w:pPr>
    </w:p>
    <w:p w14:paraId="7A90DEAB" w14:textId="77777777" w:rsidR="004E578F" w:rsidRDefault="004E578F" w:rsidP="004E578F">
      <w:pPr>
        <w:bidi/>
        <w:jc w:val="both"/>
        <w:rPr>
          <w:rFonts w:cs="David" w:hint="cs"/>
          <w:rtl/>
        </w:rPr>
      </w:pPr>
      <w:r>
        <w:rPr>
          <w:rFonts w:cs="David" w:hint="cs"/>
          <w:rtl/>
        </w:rPr>
        <w:tab/>
        <w:t xml:space="preserve">מטרות החוק הוא בעיקרו סעיף הצהרתי. הוא גם נותן אחר כך הזדמנות להסתייגויות, והוא נותן את המתווה הכללי. השנה הוא מתייחס, באופן כללי ביותר, להיבטים שייחודיים לתקציב הזה: ההתמודדות עם המשבר העולמי, הרצון לעשות בחינה מעמיקה יותר של היתרונות של המשק הישראלי ולטפח אותם, למול הסיכונים שעומדים בפני המדינה, כלכלת ישראל והטיפול בהם </w:t>
      </w:r>
      <w:r>
        <w:rPr>
          <w:rFonts w:cs="David"/>
          <w:rtl/>
        </w:rPr>
        <w:t>–</w:t>
      </w:r>
      <w:r>
        <w:rPr>
          <w:rFonts w:cs="David" w:hint="cs"/>
          <w:rtl/>
        </w:rPr>
        <w:t xml:space="preserve"> זה סעיף מטרות החוק.</w:t>
      </w:r>
    </w:p>
    <w:p w14:paraId="22BB4221" w14:textId="77777777" w:rsidR="004E578F" w:rsidRDefault="004E578F" w:rsidP="004E578F">
      <w:pPr>
        <w:bidi/>
        <w:jc w:val="both"/>
        <w:rPr>
          <w:rFonts w:cs="David" w:hint="cs"/>
          <w:rtl/>
        </w:rPr>
      </w:pPr>
    </w:p>
    <w:p w14:paraId="04E4B725" w14:textId="77777777" w:rsidR="004E578F" w:rsidRDefault="004E578F" w:rsidP="004E578F">
      <w:pPr>
        <w:bidi/>
        <w:jc w:val="both"/>
        <w:rPr>
          <w:rFonts w:cs="David" w:hint="cs"/>
          <w:rtl/>
        </w:rPr>
      </w:pPr>
      <w:r>
        <w:rPr>
          <w:rFonts w:cs="David" w:hint="cs"/>
          <w:rtl/>
        </w:rPr>
        <w:tab/>
        <w:t xml:space="preserve">לעניין פרק התקשורת </w:t>
      </w:r>
      <w:r>
        <w:rPr>
          <w:rFonts w:cs="David"/>
          <w:rtl/>
        </w:rPr>
        <w:t>–</w:t>
      </w:r>
      <w:r>
        <w:rPr>
          <w:rFonts w:cs="David" w:hint="cs"/>
          <w:rtl/>
        </w:rPr>
        <w:t xml:space="preserve"> פרק התקשורת - - -</w:t>
      </w:r>
    </w:p>
    <w:p w14:paraId="5552C109" w14:textId="77777777" w:rsidR="004E578F" w:rsidRDefault="004E578F" w:rsidP="004E578F">
      <w:pPr>
        <w:bidi/>
        <w:jc w:val="both"/>
        <w:rPr>
          <w:rFonts w:cs="David" w:hint="cs"/>
          <w:rtl/>
        </w:rPr>
      </w:pPr>
    </w:p>
    <w:p w14:paraId="62C451C1" w14:textId="77777777" w:rsidR="004E578F" w:rsidRPr="007D2F07" w:rsidRDefault="004E578F" w:rsidP="004E578F">
      <w:pPr>
        <w:keepLines/>
        <w:bidi/>
        <w:jc w:val="both"/>
        <w:rPr>
          <w:rFonts w:cs="David" w:hint="cs"/>
          <w:u w:val="single"/>
          <w:rtl/>
        </w:rPr>
      </w:pPr>
      <w:r w:rsidRPr="007D2F07">
        <w:rPr>
          <w:rFonts w:cs="David" w:hint="cs"/>
          <w:u w:val="single"/>
          <w:rtl/>
        </w:rPr>
        <w:t>רחל אדטו:</w:t>
      </w:r>
    </w:p>
    <w:p w14:paraId="20815100" w14:textId="77777777" w:rsidR="004E578F" w:rsidRDefault="004E578F" w:rsidP="004E578F">
      <w:pPr>
        <w:keepLines/>
        <w:bidi/>
        <w:jc w:val="both"/>
        <w:rPr>
          <w:rFonts w:cs="David" w:hint="cs"/>
          <w:rtl/>
        </w:rPr>
      </w:pPr>
    </w:p>
    <w:p w14:paraId="1C0D3875" w14:textId="77777777" w:rsidR="004E578F" w:rsidRDefault="004E578F" w:rsidP="004E578F">
      <w:pPr>
        <w:keepLines/>
        <w:bidi/>
        <w:jc w:val="both"/>
        <w:rPr>
          <w:rFonts w:cs="David" w:hint="cs"/>
          <w:rtl/>
        </w:rPr>
      </w:pPr>
      <w:r>
        <w:rPr>
          <w:rFonts w:cs="David" w:hint="cs"/>
          <w:rtl/>
        </w:rPr>
        <w:tab/>
        <w:t>כבר עברנו לתקשורת, לא במטרה?</w:t>
      </w:r>
    </w:p>
    <w:p w14:paraId="423B909C" w14:textId="77777777" w:rsidR="004E578F" w:rsidRDefault="004E578F" w:rsidP="004E578F">
      <w:pPr>
        <w:bidi/>
        <w:jc w:val="both"/>
        <w:rPr>
          <w:rFonts w:cs="David" w:hint="cs"/>
          <w:rtl/>
        </w:rPr>
      </w:pPr>
    </w:p>
    <w:p w14:paraId="02277BA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FC06EDE" w14:textId="77777777" w:rsidR="004E578F" w:rsidRDefault="004E578F" w:rsidP="004E578F">
      <w:pPr>
        <w:bidi/>
        <w:jc w:val="both"/>
        <w:rPr>
          <w:rFonts w:cs="David" w:hint="cs"/>
          <w:rtl/>
        </w:rPr>
      </w:pPr>
    </w:p>
    <w:p w14:paraId="546A1E61" w14:textId="77777777" w:rsidR="004E578F" w:rsidRDefault="004E578F" w:rsidP="004E578F">
      <w:pPr>
        <w:bidi/>
        <w:jc w:val="both"/>
        <w:rPr>
          <w:rFonts w:cs="David" w:hint="cs"/>
          <w:rtl/>
        </w:rPr>
      </w:pPr>
      <w:r>
        <w:rPr>
          <w:rFonts w:cs="David" w:hint="cs"/>
          <w:rtl/>
        </w:rPr>
        <w:tab/>
        <w:t>לא, לא. אני אאפשר לדבר גם על המטרה. למעשה על המטרה דיברנו, אבל מי שירצה יוכל, בדברים שלו, להתייחס, בוודאי, גם לעניין הזה.</w:t>
      </w:r>
    </w:p>
    <w:p w14:paraId="061C5705" w14:textId="77777777" w:rsidR="004E578F" w:rsidRDefault="004E578F" w:rsidP="004E578F">
      <w:pPr>
        <w:bidi/>
        <w:jc w:val="both"/>
        <w:rPr>
          <w:rFonts w:cs="David" w:hint="cs"/>
          <w:rtl/>
        </w:rPr>
      </w:pPr>
    </w:p>
    <w:p w14:paraId="0842FDE3" w14:textId="77777777" w:rsidR="004E578F" w:rsidRDefault="004E578F" w:rsidP="004E578F">
      <w:pPr>
        <w:bidi/>
        <w:jc w:val="both"/>
        <w:rPr>
          <w:rFonts w:cs="David" w:hint="cs"/>
          <w:rtl/>
        </w:rPr>
      </w:pPr>
      <w:r>
        <w:rPr>
          <w:rFonts w:cs="David" w:hint="cs"/>
          <w:rtl/>
        </w:rPr>
        <w:tab/>
        <w:t xml:space="preserve">בבקשה. נעשה פשוט סבב. מי שלא ירצה </w:t>
      </w:r>
      <w:r>
        <w:rPr>
          <w:rFonts w:cs="David"/>
          <w:rtl/>
        </w:rPr>
        <w:t>–</w:t>
      </w:r>
      <w:r>
        <w:rPr>
          <w:rFonts w:cs="David" w:hint="cs"/>
          <w:rtl/>
        </w:rPr>
        <w:t xml:space="preserve"> אין בעיה, נחסוך בכל פעם את הצורך להצביע ולבקש רשות דיבור.</w:t>
      </w:r>
    </w:p>
    <w:p w14:paraId="0D12A13E" w14:textId="77777777" w:rsidR="004E578F" w:rsidRDefault="004E578F" w:rsidP="004E578F">
      <w:pPr>
        <w:bidi/>
        <w:jc w:val="both"/>
        <w:rPr>
          <w:rFonts w:cs="David" w:hint="cs"/>
          <w:rtl/>
        </w:rPr>
      </w:pPr>
    </w:p>
    <w:p w14:paraId="1EC08EB5" w14:textId="77777777" w:rsidR="004E578F" w:rsidRDefault="004E578F" w:rsidP="004E578F">
      <w:pPr>
        <w:bidi/>
        <w:jc w:val="both"/>
        <w:rPr>
          <w:rFonts w:cs="David" w:hint="cs"/>
          <w:u w:val="single"/>
          <w:rtl/>
        </w:rPr>
      </w:pPr>
      <w:r w:rsidRPr="009C6D6F">
        <w:rPr>
          <w:rFonts w:cs="David" w:hint="cs"/>
          <w:u w:val="single"/>
          <w:rtl/>
        </w:rPr>
        <w:t>יואל בריס:</w:t>
      </w:r>
    </w:p>
    <w:p w14:paraId="5C2F7EA8" w14:textId="77777777" w:rsidR="004E578F" w:rsidRDefault="004E578F" w:rsidP="004E578F">
      <w:pPr>
        <w:bidi/>
        <w:jc w:val="both"/>
        <w:rPr>
          <w:rFonts w:cs="David" w:hint="cs"/>
          <w:u w:val="single"/>
          <w:rtl/>
        </w:rPr>
      </w:pPr>
    </w:p>
    <w:p w14:paraId="251AE91F" w14:textId="77777777" w:rsidR="004E578F" w:rsidRDefault="004E578F" w:rsidP="004E578F">
      <w:pPr>
        <w:bidi/>
        <w:jc w:val="both"/>
        <w:rPr>
          <w:rFonts w:cs="David" w:hint="cs"/>
          <w:rtl/>
        </w:rPr>
      </w:pPr>
      <w:r>
        <w:rPr>
          <w:rFonts w:cs="David" w:hint="cs"/>
          <w:rtl/>
        </w:rPr>
        <w:tab/>
        <w:t xml:space="preserve">פרק התקשורת, בעיקרו, נוגע לתחרותיות במשק. הרבה מהפתיחה של שוק התקשורת לתחרות במשק, נעשתה כחלק מהמדיניות הכלכלית של המדינה, של הממשלה, כפי שהובאה מידי שנה בפני הכנסת, במסגרת הדיונים בתקציב המדינה. הסעיפים הפרטניים </w:t>
      </w:r>
      <w:r>
        <w:rPr>
          <w:rFonts w:cs="David"/>
          <w:rtl/>
        </w:rPr>
        <w:t>–</w:t>
      </w:r>
      <w:r>
        <w:rPr>
          <w:rFonts w:cs="David" w:hint="cs"/>
          <w:rtl/>
        </w:rPr>
        <w:t xml:space="preserve"> אני לא חושב שיש צורך להיכנס אליהם בפירוט, אבל הם נוגעים לפתיחת התחרות בנושא ציוד קצה, להסרת מחסומים מפני הצטרפות של ספקים חדשים. יש פה גם עניין שהוא תקציבי בהחלט, גם במובן הצר של המילה, וזה הנושא של שירותי בזק לכוחות ביטחון.</w:t>
      </w:r>
    </w:p>
    <w:p w14:paraId="146E07EE" w14:textId="77777777" w:rsidR="004E578F" w:rsidRDefault="004E578F" w:rsidP="004E578F">
      <w:pPr>
        <w:bidi/>
        <w:jc w:val="both"/>
        <w:rPr>
          <w:rFonts w:cs="David" w:hint="cs"/>
          <w:rtl/>
        </w:rPr>
      </w:pPr>
    </w:p>
    <w:p w14:paraId="5C32FBB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AF09066" w14:textId="77777777" w:rsidR="004E578F" w:rsidRDefault="004E578F" w:rsidP="004E578F">
      <w:pPr>
        <w:bidi/>
        <w:jc w:val="both"/>
        <w:rPr>
          <w:rFonts w:cs="David" w:hint="cs"/>
          <w:rtl/>
        </w:rPr>
      </w:pPr>
    </w:p>
    <w:p w14:paraId="69E073DE" w14:textId="77777777" w:rsidR="004E578F" w:rsidRPr="009C6D6F" w:rsidRDefault="004E578F" w:rsidP="004E578F">
      <w:pPr>
        <w:bidi/>
        <w:jc w:val="both"/>
        <w:rPr>
          <w:rFonts w:cs="David" w:hint="cs"/>
          <w:rtl/>
        </w:rPr>
      </w:pPr>
      <w:r>
        <w:rPr>
          <w:rFonts w:cs="David" w:hint="cs"/>
          <w:rtl/>
        </w:rPr>
        <w:tab/>
        <w:t xml:space="preserve">תודה רבה. אדוני היועץ המשפטי, בבקשה. </w:t>
      </w:r>
    </w:p>
    <w:p w14:paraId="62C9EB2E" w14:textId="77777777" w:rsidR="004E578F" w:rsidRPr="00821337" w:rsidRDefault="004E578F" w:rsidP="004E578F">
      <w:pPr>
        <w:bidi/>
        <w:jc w:val="both"/>
        <w:rPr>
          <w:rFonts w:cs="David" w:hint="cs"/>
          <w:rtl/>
        </w:rPr>
      </w:pPr>
    </w:p>
    <w:p w14:paraId="77503440"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AF174B5" w14:textId="77777777" w:rsidR="004E578F" w:rsidRPr="00821337" w:rsidRDefault="004E578F" w:rsidP="004E578F">
      <w:pPr>
        <w:bidi/>
        <w:jc w:val="both"/>
        <w:rPr>
          <w:rFonts w:cs="David" w:hint="cs"/>
          <w:rtl/>
        </w:rPr>
      </w:pPr>
    </w:p>
    <w:p w14:paraId="7C172E86" w14:textId="77777777" w:rsidR="004E578F" w:rsidRPr="00821337" w:rsidRDefault="004E578F" w:rsidP="004E578F">
      <w:pPr>
        <w:bidi/>
        <w:jc w:val="both"/>
        <w:rPr>
          <w:rFonts w:cs="David" w:hint="cs"/>
          <w:rtl/>
        </w:rPr>
      </w:pPr>
      <w:r w:rsidRPr="00821337">
        <w:rPr>
          <w:rFonts w:cs="David" w:hint="cs"/>
          <w:rtl/>
        </w:rPr>
        <w:tab/>
        <w:t>בשלב הזה אין לי מה להוסיף על דבריו</w:t>
      </w:r>
      <w:r>
        <w:rPr>
          <w:rFonts w:cs="David" w:hint="cs"/>
          <w:rtl/>
        </w:rPr>
        <w:t xml:space="preserve"> של היועץ המשפטי של האוצר, נדמה לי שזה בדיוק - - -</w:t>
      </w:r>
    </w:p>
    <w:p w14:paraId="2060C4AA" w14:textId="77777777" w:rsidR="004E578F" w:rsidRPr="00821337" w:rsidRDefault="004E578F" w:rsidP="004E578F">
      <w:pPr>
        <w:bidi/>
        <w:jc w:val="both"/>
        <w:rPr>
          <w:rFonts w:cs="David" w:hint="cs"/>
          <w:rtl/>
        </w:rPr>
      </w:pPr>
    </w:p>
    <w:p w14:paraId="3B657C8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F665D65" w14:textId="77777777" w:rsidR="004E578F" w:rsidRPr="00821337" w:rsidRDefault="004E578F" w:rsidP="004E578F">
      <w:pPr>
        <w:bidi/>
        <w:jc w:val="both"/>
        <w:rPr>
          <w:rFonts w:cs="David" w:hint="cs"/>
          <w:rtl/>
        </w:rPr>
      </w:pPr>
    </w:p>
    <w:p w14:paraId="5519C12F" w14:textId="77777777" w:rsidR="004E578F" w:rsidRDefault="004E578F" w:rsidP="004E578F">
      <w:pPr>
        <w:bidi/>
        <w:jc w:val="both"/>
        <w:rPr>
          <w:rFonts w:cs="David" w:hint="cs"/>
          <w:rtl/>
        </w:rPr>
      </w:pPr>
      <w:r w:rsidRPr="00821337">
        <w:rPr>
          <w:rFonts w:cs="David" w:hint="cs"/>
          <w:rtl/>
        </w:rPr>
        <w:tab/>
      </w:r>
      <w:r>
        <w:rPr>
          <w:rFonts w:cs="David" w:hint="cs"/>
          <w:rtl/>
        </w:rPr>
        <w:t xml:space="preserve">רק ברשותך, אולי תציין </w:t>
      </w:r>
      <w:r w:rsidRPr="00821337">
        <w:rPr>
          <w:rFonts w:cs="David" w:hint="cs"/>
          <w:rtl/>
        </w:rPr>
        <w:t>האם מוצע לפצל או לא</w:t>
      </w:r>
      <w:r>
        <w:rPr>
          <w:rFonts w:cs="David" w:hint="cs"/>
          <w:rtl/>
        </w:rPr>
        <w:t>,</w:t>
      </w:r>
      <w:r w:rsidRPr="00821337">
        <w:rPr>
          <w:rFonts w:cs="David" w:hint="cs"/>
          <w:rtl/>
        </w:rPr>
        <w:t xml:space="preserve"> ולאן לנתב את זה</w:t>
      </w:r>
      <w:r>
        <w:rPr>
          <w:rFonts w:cs="David" w:hint="cs"/>
          <w:rtl/>
        </w:rPr>
        <w:t>, כדי ש - - -</w:t>
      </w:r>
    </w:p>
    <w:p w14:paraId="58150B94" w14:textId="77777777" w:rsidR="004E578F" w:rsidRDefault="004E578F" w:rsidP="004E578F">
      <w:pPr>
        <w:bidi/>
        <w:jc w:val="both"/>
        <w:rPr>
          <w:rFonts w:cs="David" w:hint="cs"/>
          <w:rtl/>
        </w:rPr>
      </w:pPr>
    </w:p>
    <w:p w14:paraId="3A6A0EFF" w14:textId="77777777" w:rsidR="004E578F" w:rsidRDefault="004E578F" w:rsidP="004E578F">
      <w:pPr>
        <w:bidi/>
        <w:jc w:val="both"/>
        <w:rPr>
          <w:rFonts w:cs="David" w:hint="cs"/>
          <w:u w:val="single"/>
          <w:rtl/>
        </w:rPr>
      </w:pPr>
      <w:r>
        <w:rPr>
          <w:rFonts w:cs="David" w:hint="cs"/>
          <w:u w:val="single"/>
          <w:rtl/>
        </w:rPr>
        <w:t>סגן שר האוצר יצחק כהן:</w:t>
      </w:r>
    </w:p>
    <w:p w14:paraId="11CE2B80" w14:textId="77777777" w:rsidR="004E578F" w:rsidRDefault="004E578F" w:rsidP="004E578F">
      <w:pPr>
        <w:bidi/>
        <w:jc w:val="both"/>
        <w:rPr>
          <w:rFonts w:cs="David" w:hint="cs"/>
          <w:rtl/>
        </w:rPr>
      </w:pPr>
    </w:p>
    <w:p w14:paraId="2D677F54" w14:textId="77777777" w:rsidR="004E578F" w:rsidRDefault="004E578F" w:rsidP="004E578F">
      <w:pPr>
        <w:bidi/>
        <w:jc w:val="both"/>
        <w:rPr>
          <w:rFonts w:cs="David" w:hint="cs"/>
          <w:rtl/>
        </w:rPr>
      </w:pPr>
      <w:r>
        <w:rPr>
          <w:rFonts w:cs="David" w:hint="cs"/>
          <w:rtl/>
        </w:rPr>
        <w:tab/>
        <w:t xml:space="preserve">אבל זה פה. </w:t>
      </w:r>
    </w:p>
    <w:p w14:paraId="768C8B56" w14:textId="77777777" w:rsidR="004E578F" w:rsidRDefault="004E578F" w:rsidP="004E578F">
      <w:pPr>
        <w:bidi/>
        <w:jc w:val="both"/>
        <w:rPr>
          <w:rFonts w:cs="David" w:hint="cs"/>
          <w:rtl/>
        </w:rPr>
      </w:pPr>
    </w:p>
    <w:p w14:paraId="08CA499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3752C19" w14:textId="77777777" w:rsidR="004E578F" w:rsidRDefault="004E578F" w:rsidP="004E578F">
      <w:pPr>
        <w:bidi/>
        <w:jc w:val="both"/>
        <w:rPr>
          <w:rFonts w:cs="David" w:hint="cs"/>
          <w:rtl/>
        </w:rPr>
      </w:pPr>
    </w:p>
    <w:p w14:paraId="51298E8D" w14:textId="77777777" w:rsidR="004E578F" w:rsidRDefault="004E578F" w:rsidP="004E578F">
      <w:pPr>
        <w:bidi/>
        <w:jc w:val="both"/>
        <w:rPr>
          <w:rFonts w:cs="David" w:hint="cs"/>
          <w:rtl/>
        </w:rPr>
      </w:pPr>
      <w:r>
        <w:rPr>
          <w:rFonts w:cs="David" w:hint="cs"/>
          <w:rtl/>
        </w:rPr>
        <w:tab/>
        <w:t xml:space="preserve">אני יודע שזה ישנו, אבל שזה יהיה ל </w:t>
      </w:r>
      <w:r>
        <w:rPr>
          <w:rFonts w:cs="David"/>
          <w:rtl/>
        </w:rPr>
        <w:t>–</w:t>
      </w:r>
      <w:r>
        <w:rPr>
          <w:rFonts w:cs="David" w:hint="cs"/>
          <w:rtl/>
        </w:rPr>
        <w:t xml:space="preserve"> חברי הכנסת אברהם ואורון </w:t>
      </w:r>
      <w:r>
        <w:rPr>
          <w:rFonts w:cs="David"/>
          <w:rtl/>
        </w:rPr>
        <w:t>–</w:t>
      </w:r>
      <w:r>
        <w:rPr>
          <w:rFonts w:cs="David" w:hint="cs"/>
          <w:rtl/>
        </w:rPr>
        <w:t xml:space="preserve"> חברת הכנסת אברהם, את ביקשת לשמוע את היועץ המשפטי, הוא מתייחס בדיוק למה ששאלת, ו- איך אפשר ככה?</w:t>
      </w:r>
    </w:p>
    <w:p w14:paraId="424E9E66" w14:textId="77777777" w:rsidR="004E578F" w:rsidRPr="00821337" w:rsidRDefault="004E578F" w:rsidP="004E578F">
      <w:pPr>
        <w:bidi/>
        <w:jc w:val="both"/>
        <w:rPr>
          <w:rFonts w:cs="David" w:hint="cs"/>
          <w:rtl/>
        </w:rPr>
      </w:pPr>
    </w:p>
    <w:p w14:paraId="5D1F8D76"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E82E2FA" w14:textId="77777777" w:rsidR="004E578F" w:rsidRPr="00821337" w:rsidRDefault="004E578F" w:rsidP="004E578F">
      <w:pPr>
        <w:bidi/>
        <w:jc w:val="both"/>
        <w:rPr>
          <w:rFonts w:cs="David" w:hint="cs"/>
          <w:rtl/>
        </w:rPr>
      </w:pPr>
    </w:p>
    <w:p w14:paraId="1E4A5502" w14:textId="77777777" w:rsidR="004E578F" w:rsidRDefault="004E578F" w:rsidP="004E578F">
      <w:pPr>
        <w:bidi/>
        <w:jc w:val="both"/>
        <w:rPr>
          <w:rFonts w:cs="David" w:hint="cs"/>
          <w:rtl/>
        </w:rPr>
      </w:pPr>
      <w:r w:rsidRPr="00821337">
        <w:rPr>
          <w:rFonts w:cs="David" w:hint="cs"/>
          <w:rtl/>
        </w:rPr>
        <w:tab/>
        <w:t>זו דוגמה קלאסית לרפורמה משמעותית שאותה הסכמנו, במסגרת המשא ומתן שהתנהל עם הממשלה</w:t>
      </w:r>
      <w:r>
        <w:rPr>
          <w:rFonts w:cs="David" w:hint="cs"/>
          <w:rtl/>
        </w:rPr>
        <w:t>,</w:t>
      </w:r>
      <w:r w:rsidRPr="00821337">
        <w:rPr>
          <w:rFonts w:cs="David" w:hint="cs"/>
          <w:rtl/>
        </w:rPr>
        <w:t xml:space="preserve"> להכניס לחוק ההסדרים</w:t>
      </w:r>
      <w:r>
        <w:rPr>
          <w:rFonts w:cs="David" w:hint="cs"/>
          <w:rtl/>
        </w:rPr>
        <w:t>, במסגרת אותו מבחן ראשון שציינתי, של נושאים - - -</w:t>
      </w:r>
    </w:p>
    <w:p w14:paraId="24ABEC72" w14:textId="77777777" w:rsidR="004E578F" w:rsidRDefault="004E578F" w:rsidP="004E578F">
      <w:pPr>
        <w:bidi/>
        <w:jc w:val="both"/>
        <w:rPr>
          <w:rFonts w:cs="David" w:hint="cs"/>
          <w:rtl/>
        </w:rPr>
      </w:pPr>
    </w:p>
    <w:p w14:paraId="729A8629"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D19CE4E" w14:textId="77777777" w:rsidR="004E578F" w:rsidRDefault="004E578F" w:rsidP="004E578F">
      <w:pPr>
        <w:bidi/>
        <w:jc w:val="both"/>
        <w:rPr>
          <w:rFonts w:cs="David" w:hint="cs"/>
          <w:rtl/>
        </w:rPr>
      </w:pPr>
    </w:p>
    <w:p w14:paraId="520C401B" w14:textId="77777777" w:rsidR="004E578F" w:rsidRDefault="004E578F" w:rsidP="004E578F">
      <w:pPr>
        <w:bidi/>
        <w:jc w:val="both"/>
        <w:rPr>
          <w:rFonts w:cs="David" w:hint="cs"/>
          <w:rtl/>
        </w:rPr>
      </w:pPr>
      <w:r>
        <w:rPr>
          <w:rFonts w:cs="David" w:hint="cs"/>
          <w:rtl/>
        </w:rPr>
        <w:tab/>
        <w:t>חברי הכנסת אברהם ואורון, אתם לא מכבדים אותי, אבל לפחות את היועץ המשפטי של הכנסת.</w:t>
      </w:r>
    </w:p>
    <w:p w14:paraId="3B04275F" w14:textId="77777777" w:rsidR="004E578F" w:rsidRPr="00821337" w:rsidRDefault="004E578F" w:rsidP="004E578F">
      <w:pPr>
        <w:bidi/>
        <w:jc w:val="both"/>
        <w:rPr>
          <w:rFonts w:cs="David" w:hint="cs"/>
          <w:rtl/>
        </w:rPr>
      </w:pPr>
    </w:p>
    <w:p w14:paraId="29674001"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790F2DB1" w14:textId="77777777" w:rsidR="004E578F" w:rsidRPr="00821337" w:rsidRDefault="004E578F" w:rsidP="004E578F">
      <w:pPr>
        <w:bidi/>
        <w:jc w:val="both"/>
        <w:rPr>
          <w:rFonts w:cs="David" w:hint="cs"/>
          <w:u w:val="single"/>
          <w:rtl/>
        </w:rPr>
      </w:pPr>
    </w:p>
    <w:p w14:paraId="5658DC81" w14:textId="77777777" w:rsidR="004E578F" w:rsidRPr="00821337" w:rsidRDefault="004E578F" w:rsidP="004E578F">
      <w:pPr>
        <w:bidi/>
        <w:jc w:val="both"/>
        <w:rPr>
          <w:rFonts w:cs="David" w:hint="cs"/>
          <w:rtl/>
        </w:rPr>
      </w:pPr>
      <w:r w:rsidRPr="00821337">
        <w:rPr>
          <w:rFonts w:cs="David" w:hint="cs"/>
          <w:rtl/>
        </w:rPr>
        <w:tab/>
      </w:r>
      <w:r>
        <w:rPr>
          <w:rFonts w:cs="David" w:hint="cs"/>
          <w:rtl/>
        </w:rPr>
        <w:t>רגע, אבל אנחנו לא ב</w:t>
      </w:r>
      <w:r w:rsidRPr="00821337">
        <w:rPr>
          <w:rFonts w:cs="David" w:hint="cs"/>
          <w:rtl/>
        </w:rPr>
        <w:t>מטרת החוק קודם?</w:t>
      </w:r>
    </w:p>
    <w:p w14:paraId="2A102EC9" w14:textId="77777777" w:rsidR="004E578F" w:rsidRPr="00821337" w:rsidRDefault="004E578F" w:rsidP="004E578F">
      <w:pPr>
        <w:bidi/>
        <w:jc w:val="both"/>
        <w:rPr>
          <w:rFonts w:cs="David" w:hint="cs"/>
          <w:rtl/>
        </w:rPr>
      </w:pPr>
    </w:p>
    <w:p w14:paraId="49DF9A6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23342E7" w14:textId="77777777" w:rsidR="004E578F" w:rsidRPr="00821337" w:rsidRDefault="004E578F" w:rsidP="004E578F">
      <w:pPr>
        <w:bidi/>
        <w:jc w:val="both"/>
        <w:rPr>
          <w:rFonts w:cs="David" w:hint="cs"/>
          <w:rtl/>
        </w:rPr>
      </w:pPr>
    </w:p>
    <w:p w14:paraId="239A5776" w14:textId="77777777" w:rsidR="004E578F" w:rsidRDefault="004E578F" w:rsidP="004E578F">
      <w:pPr>
        <w:bidi/>
        <w:jc w:val="both"/>
        <w:rPr>
          <w:rFonts w:cs="David" w:hint="cs"/>
          <w:rtl/>
        </w:rPr>
      </w:pPr>
      <w:r>
        <w:rPr>
          <w:rFonts w:cs="David" w:hint="cs"/>
          <w:rtl/>
        </w:rPr>
        <w:tab/>
        <w:t xml:space="preserve">אנחנו נתייחס </w:t>
      </w:r>
      <w:r>
        <w:rPr>
          <w:rFonts w:cs="David"/>
          <w:rtl/>
        </w:rPr>
        <w:t>–</w:t>
      </w:r>
      <w:r>
        <w:rPr>
          <w:rFonts w:cs="David" w:hint="cs"/>
          <w:rtl/>
        </w:rPr>
        <w:t xml:space="preserve"> אמרתי, היועץ המשפטי יתייחס לשני הנושאים האלה, ואחר כך אאפשר לדבר על שני הנושאים, חברת הכנסת אדטו.</w:t>
      </w:r>
    </w:p>
    <w:p w14:paraId="7319FE8A" w14:textId="77777777" w:rsidR="004E578F" w:rsidRPr="00821337" w:rsidRDefault="004E578F" w:rsidP="004E578F">
      <w:pPr>
        <w:bidi/>
        <w:jc w:val="both"/>
        <w:rPr>
          <w:rFonts w:cs="David" w:hint="cs"/>
          <w:rtl/>
        </w:rPr>
      </w:pPr>
    </w:p>
    <w:p w14:paraId="4746E892"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6550D5F" w14:textId="77777777" w:rsidR="004E578F" w:rsidRPr="00821337" w:rsidRDefault="004E578F" w:rsidP="004E578F">
      <w:pPr>
        <w:bidi/>
        <w:jc w:val="both"/>
        <w:rPr>
          <w:rFonts w:cs="David" w:hint="cs"/>
          <w:rtl/>
        </w:rPr>
      </w:pPr>
    </w:p>
    <w:p w14:paraId="07EEB14F" w14:textId="77777777" w:rsidR="004E578F" w:rsidRPr="00821337" w:rsidRDefault="004E578F" w:rsidP="004E578F">
      <w:pPr>
        <w:bidi/>
        <w:jc w:val="both"/>
        <w:rPr>
          <w:rFonts w:cs="David" w:hint="cs"/>
          <w:rtl/>
        </w:rPr>
      </w:pPr>
      <w:r w:rsidRPr="00821337">
        <w:rPr>
          <w:rFonts w:cs="David" w:hint="cs"/>
          <w:rtl/>
        </w:rPr>
        <w:tab/>
        <w:t>לגבי מטרת החוק</w:t>
      </w:r>
      <w:r>
        <w:rPr>
          <w:rFonts w:cs="David" w:hint="cs"/>
          <w:rtl/>
        </w:rPr>
        <w:t xml:space="preserve"> </w:t>
      </w:r>
      <w:r>
        <w:rPr>
          <w:rFonts w:cs="David"/>
          <w:rtl/>
        </w:rPr>
        <w:t>–</w:t>
      </w:r>
      <w:r>
        <w:rPr>
          <w:rFonts w:cs="David" w:hint="cs"/>
          <w:rtl/>
        </w:rPr>
        <w:t xml:space="preserve"> אין לי מה להוסיף לדברי היועץ המשפטי לאוצר, והוועדה המוסמכת על פי תקנון הכנסת והתקדימים היא ועדת הכספים, על פי המלצתנו.</w:t>
      </w:r>
      <w:r w:rsidRPr="00821337">
        <w:rPr>
          <w:rFonts w:cs="David" w:hint="cs"/>
          <w:rtl/>
        </w:rPr>
        <w:tab/>
      </w:r>
    </w:p>
    <w:p w14:paraId="6B14D539" w14:textId="77777777" w:rsidR="004E578F" w:rsidRPr="00821337" w:rsidRDefault="004E578F" w:rsidP="004E578F">
      <w:pPr>
        <w:bidi/>
        <w:jc w:val="both"/>
        <w:rPr>
          <w:rFonts w:cs="David" w:hint="cs"/>
          <w:rtl/>
        </w:rPr>
      </w:pPr>
    </w:p>
    <w:p w14:paraId="1944EE62" w14:textId="77777777" w:rsidR="004E578F" w:rsidRPr="00821337" w:rsidRDefault="004E578F" w:rsidP="004E578F">
      <w:pPr>
        <w:bidi/>
        <w:jc w:val="both"/>
        <w:rPr>
          <w:rFonts w:cs="David" w:hint="cs"/>
          <w:rtl/>
        </w:rPr>
      </w:pPr>
      <w:r w:rsidRPr="00821337">
        <w:rPr>
          <w:rFonts w:cs="David" w:hint="cs"/>
          <w:rtl/>
        </w:rPr>
        <w:tab/>
        <w:t>לגבי פרק התקשורת.</w:t>
      </w:r>
      <w:r>
        <w:rPr>
          <w:rFonts w:cs="David" w:hint="cs"/>
          <w:rtl/>
        </w:rPr>
        <w:t xml:space="preserve"> פרק התקשורת הוא </w:t>
      </w:r>
      <w:r w:rsidRPr="00821337">
        <w:rPr>
          <w:rFonts w:cs="David" w:hint="cs"/>
          <w:rtl/>
        </w:rPr>
        <w:t xml:space="preserve">דוגמה קלאסית </w:t>
      </w:r>
      <w:r>
        <w:rPr>
          <w:rFonts w:cs="David" w:hint="cs"/>
          <w:rtl/>
        </w:rPr>
        <w:t xml:space="preserve">לרפורמה </w:t>
      </w:r>
      <w:r w:rsidRPr="00821337">
        <w:rPr>
          <w:rFonts w:cs="David" w:hint="cs"/>
          <w:rtl/>
        </w:rPr>
        <w:t>שלא קשורה קשר ישיר</w:t>
      </w:r>
      <w:r>
        <w:rPr>
          <w:rFonts w:cs="David" w:hint="cs"/>
          <w:rtl/>
        </w:rPr>
        <w:t xml:space="preserve"> לתקציב</w:t>
      </w:r>
      <w:r w:rsidRPr="00821337">
        <w:rPr>
          <w:rFonts w:cs="David" w:hint="cs"/>
          <w:rtl/>
        </w:rPr>
        <w:t xml:space="preserve">, אבל </w:t>
      </w:r>
      <w:r>
        <w:rPr>
          <w:rFonts w:cs="David" w:hint="cs"/>
          <w:rtl/>
        </w:rPr>
        <w:t>היא רפורמה ש</w:t>
      </w:r>
      <w:r w:rsidRPr="00821337">
        <w:rPr>
          <w:rFonts w:cs="David" w:hint="cs"/>
          <w:rtl/>
        </w:rPr>
        <w:t xml:space="preserve">קשורה </w:t>
      </w:r>
      <w:r>
        <w:rPr>
          <w:rFonts w:cs="David" w:hint="cs"/>
          <w:rtl/>
        </w:rPr>
        <w:t xml:space="preserve">לצמיחה ולמדיניות כלכלית, והיא נכנסת במסגרת אותו מבחן ראשון שציינתי, של מספר רפורמות מצומצם, שאותן הממשלה בחרה כרפורמות שתומכות בתקציב המדינה לשנתיים הקרובות, ושאותן הסכמנו להכניס. </w:t>
      </w:r>
      <w:r w:rsidRPr="00821337">
        <w:rPr>
          <w:rFonts w:cs="David" w:hint="cs"/>
          <w:rtl/>
        </w:rPr>
        <w:t>אנחנו חושבים שהוועדה שצריכה לדון</w:t>
      </w:r>
      <w:r>
        <w:rPr>
          <w:rFonts w:cs="David" w:hint="cs"/>
          <w:rtl/>
        </w:rPr>
        <w:t>, לפי התקנון ולפי התקדימים,</w:t>
      </w:r>
      <w:r w:rsidRPr="00821337">
        <w:rPr>
          <w:rFonts w:cs="David" w:hint="cs"/>
          <w:rtl/>
        </w:rPr>
        <w:t xml:space="preserve"> ברפורמה הזאת</w:t>
      </w:r>
      <w:r>
        <w:rPr>
          <w:rFonts w:cs="David" w:hint="cs"/>
          <w:rtl/>
        </w:rPr>
        <w:t>, על סעיפיה השונים,</w:t>
      </w:r>
      <w:r w:rsidRPr="00821337">
        <w:rPr>
          <w:rFonts w:cs="David" w:hint="cs"/>
          <w:rtl/>
        </w:rPr>
        <w:t xml:space="preserve"> היא ועדת הכלכלה.</w:t>
      </w:r>
    </w:p>
    <w:p w14:paraId="0479F70D" w14:textId="77777777" w:rsidR="004E578F" w:rsidRPr="00821337" w:rsidRDefault="004E578F" w:rsidP="004E578F">
      <w:pPr>
        <w:bidi/>
        <w:jc w:val="both"/>
        <w:rPr>
          <w:rFonts w:cs="David" w:hint="cs"/>
          <w:rtl/>
        </w:rPr>
      </w:pPr>
    </w:p>
    <w:p w14:paraId="56077235"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6B535D7" w14:textId="77777777" w:rsidR="004E578F" w:rsidRPr="00821337" w:rsidRDefault="004E578F" w:rsidP="004E578F">
      <w:pPr>
        <w:bidi/>
        <w:jc w:val="both"/>
        <w:rPr>
          <w:rFonts w:cs="David" w:hint="cs"/>
          <w:rtl/>
        </w:rPr>
      </w:pPr>
    </w:p>
    <w:p w14:paraId="20DF6A19" w14:textId="77777777" w:rsidR="004E578F" w:rsidRPr="00821337" w:rsidRDefault="004E578F" w:rsidP="004E578F">
      <w:pPr>
        <w:bidi/>
        <w:jc w:val="both"/>
        <w:rPr>
          <w:rFonts w:cs="David" w:hint="cs"/>
          <w:rtl/>
        </w:rPr>
      </w:pPr>
      <w:r w:rsidRPr="00821337">
        <w:rPr>
          <w:rFonts w:cs="David" w:hint="cs"/>
          <w:rtl/>
        </w:rPr>
        <w:tab/>
        <w:t>תודה רבה. חברת הכנסת אדטו, בבקשה.</w:t>
      </w:r>
    </w:p>
    <w:p w14:paraId="35F617A0" w14:textId="77777777" w:rsidR="004E578F" w:rsidRPr="00821337" w:rsidRDefault="004E578F" w:rsidP="004E578F">
      <w:pPr>
        <w:bidi/>
        <w:jc w:val="both"/>
        <w:rPr>
          <w:rFonts w:cs="David" w:hint="cs"/>
          <w:rtl/>
        </w:rPr>
      </w:pPr>
    </w:p>
    <w:p w14:paraId="3CF52719"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23E9B8FC" w14:textId="77777777" w:rsidR="004E578F" w:rsidRPr="00821337" w:rsidRDefault="004E578F" w:rsidP="004E578F">
      <w:pPr>
        <w:bidi/>
        <w:jc w:val="both"/>
        <w:rPr>
          <w:rFonts w:cs="David" w:hint="cs"/>
          <w:u w:val="single"/>
          <w:rtl/>
        </w:rPr>
      </w:pPr>
    </w:p>
    <w:p w14:paraId="586A5949" w14:textId="77777777" w:rsidR="004E578F" w:rsidRPr="00821337" w:rsidRDefault="004E578F" w:rsidP="004E578F">
      <w:pPr>
        <w:bidi/>
        <w:jc w:val="both"/>
        <w:rPr>
          <w:rFonts w:cs="David" w:hint="cs"/>
          <w:rtl/>
        </w:rPr>
      </w:pPr>
      <w:r w:rsidRPr="00821337">
        <w:rPr>
          <w:rFonts w:cs="David" w:hint="cs"/>
          <w:rtl/>
        </w:rPr>
        <w:tab/>
        <w:t xml:space="preserve"> אני במטרת החוק</w:t>
      </w:r>
      <w:r>
        <w:rPr>
          <w:rFonts w:cs="David" w:hint="cs"/>
          <w:rtl/>
        </w:rPr>
        <w:t>. שמעתי בקשב רב את מטרת החוק, ואני חושבת ש-</w:t>
      </w:r>
      <w:r w:rsidRPr="00821337">
        <w:rPr>
          <w:rFonts w:cs="David" w:hint="cs"/>
          <w:rtl/>
        </w:rPr>
        <w:t>כמובן שזאת אחיזת עיניים. כי ראינו מה קרה רק השבוע באחד ה</w:t>
      </w:r>
      <w:r>
        <w:rPr>
          <w:rFonts w:cs="David" w:hint="cs"/>
          <w:rtl/>
        </w:rPr>
        <w:t>דברים שפוצלו מהחוק ו</w:t>
      </w:r>
      <w:r w:rsidRPr="00821337">
        <w:rPr>
          <w:rFonts w:cs="David" w:hint="cs"/>
          <w:rtl/>
        </w:rPr>
        <w:t xml:space="preserve">הועברו </w:t>
      </w:r>
      <w:r w:rsidRPr="00821337">
        <w:rPr>
          <w:rFonts w:cs="David"/>
          <w:rtl/>
        </w:rPr>
        <w:t>–</w:t>
      </w:r>
      <w:r w:rsidRPr="00821337">
        <w:rPr>
          <w:rFonts w:cs="David" w:hint="cs"/>
          <w:rtl/>
        </w:rPr>
        <w:t xml:space="preserve"> </w:t>
      </w:r>
      <w:r>
        <w:rPr>
          <w:rFonts w:cs="David" w:hint="cs"/>
          <w:rtl/>
        </w:rPr>
        <w:t xml:space="preserve"> בחקיקה מהירה מהיום למחר. ראה סיפור </w:t>
      </w:r>
      <w:r w:rsidRPr="00821337">
        <w:rPr>
          <w:rFonts w:cs="David" w:hint="cs"/>
          <w:rtl/>
        </w:rPr>
        <w:t xml:space="preserve">ויסקונסין ב'. </w:t>
      </w:r>
      <w:r>
        <w:rPr>
          <w:rFonts w:cs="David" w:hint="cs"/>
          <w:rtl/>
        </w:rPr>
        <w:t xml:space="preserve">זה היה בחוק ההסדרים, וזה לא עבר חקיקה רגילה, זה עבר חקיקה מהירה, כך שאם אתם רוצים להגיד שזאת מטרת החוק </w:t>
      </w:r>
      <w:r>
        <w:rPr>
          <w:rFonts w:cs="David"/>
          <w:rtl/>
        </w:rPr>
        <w:t>–</w:t>
      </w:r>
      <w:r>
        <w:rPr>
          <w:rFonts w:cs="David" w:hint="cs"/>
          <w:rtl/>
        </w:rPr>
        <w:t xml:space="preserve"> </w:t>
      </w:r>
      <w:r w:rsidRPr="00821337">
        <w:rPr>
          <w:rFonts w:cs="David" w:hint="cs"/>
          <w:rtl/>
        </w:rPr>
        <w:t xml:space="preserve">זה חוק עוקף. כי אחרת לא </w:t>
      </w:r>
      <w:proofErr w:type="spellStart"/>
      <w:r w:rsidRPr="00821337">
        <w:rPr>
          <w:rFonts w:cs="David" w:hint="cs"/>
          <w:rtl/>
        </w:rPr>
        <w:t>היתה</w:t>
      </w:r>
      <w:proofErr w:type="spellEnd"/>
      <w:r w:rsidRPr="00821337">
        <w:rPr>
          <w:rFonts w:cs="David" w:hint="cs"/>
          <w:rtl/>
        </w:rPr>
        <w:t xml:space="preserve"> שום הצד</w:t>
      </w:r>
      <w:r>
        <w:rPr>
          <w:rFonts w:cs="David" w:hint="cs"/>
          <w:rtl/>
        </w:rPr>
        <w:t>ק</w:t>
      </w:r>
      <w:r w:rsidRPr="00821337">
        <w:rPr>
          <w:rFonts w:cs="David" w:hint="cs"/>
          <w:rtl/>
        </w:rPr>
        <w:t>ה לקחת את ויסקונסין 2 ולהעביר אותו</w:t>
      </w:r>
      <w:r>
        <w:rPr>
          <w:rFonts w:cs="David" w:hint="cs"/>
          <w:rtl/>
        </w:rPr>
        <w:t xml:space="preserve"> השבוע</w:t>
      </w:r>
      <w:r w:rsidRPr="00821337">
        <w:rPr>
          <w:rFonts w:cs="David" w:hint="cs"/>
          <w:rtl/>
        </w:rPr>
        <w:t xml:space="preserve"> להצבעה.</w:t>
      </w:r>
    </w:p>
    <w:p w14:paraId="02F03923" w14:textId="77777777" w:rsidR="004E578F" w:rsidRPr="00821337" w:rsidRDefault="004E578F" w:rsidP="004E578F">
      <w:pPr>
        <w:bidi/>
        <w:jc w:val="both"/>
        <w:rPr>
          <w:rFonts w:cs="David" w:hint="cs"/>
          <w:rtl/>
        </w:rPr>
      </w:pPr>
    </w:p>
    <w:p w14:paraId="54CCB19B"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BC66280" w14:textId="77777777" w:rsidR="004E578F" w:rsidRPr="00821337" w:rsidRDefault="004E578F" w:rsidP="004E578F">
      <w:pPr>
        <w:bidi/>
        <w:jc w:val="both"/>
        <w:rPr>
          <w:rFonts w:cs="David" w:hint="cs"/>
          <w:rtl/>
        </w:rPr>
      </w:pPr>
    </w:p>
    <w:p w14:paraId="14BD9528" w14:textId="77777777" w:rsidR="004E578F" w:rsidRPr="00821337" w:rsidRDefault="004E578F" w:rsidP="004E578F">
      <w:pPr>
        <w:bidi/>
        <w:jc w:val="both"/>
        <w:rPr>
          <w:rFonts w:cs="David" w:hint="cs"/>
          <w:rtl/>
        </w:rPr>
      </w:pPr>
      <w:r w:rsidRPr="00821337">
        <w:rPr>
          <w:rFonts w:cs="David" w:hint="cs"/>
          <w:rtl/>
        </w:rPr>
        <w:tab/>
        <w:t>אני רוצה להבהיר ש</w:t>
      </w:r>
      <w:r>
        <w:rPr>
          <w:rFonts w:cs="David" w:hint="cs"/>
          <w:rtl/>
        </w:rPr>
        <w:t xml:space="preserve">תוכנית </w:t>
      </w:r>
      <w:r w:rsidRPr="00821337">
        <w:rPr>
          <w:rFonts w:cs="David" w:hint="cs"/>
          <w:rtl/>
        </w:rPr>
        <w:t>ויסקונסין אינ</w:t>
      </w:r>
      <w:r>
        <w:rPr>
          <w:rFonts w:cs="David" w:hint="cs"/>
          <w:rtl/>
        </w:rPr>
        <w:t>נה</w:t>
      </w:r>
      <w:r w:rsidRPr="00821337">
        <w:rPr>
          <w:rFonts w:cs="David" w:hint="cs"/>
          <w:rtl/>
        </w:rPr>
        <w:t xml:space="preserve"> </w:t>
      </w:r>
      <w:r>
        <w:rPr>
          <w:rFonts w:cs="David" w:hint="cs"/>
          <w:rtl/>
        </w:rPr>
        <w:t>חלק מ</w:t>
      </w:r>
      <w:r w:rsidRPr="00821337">
        <w:rPr>
          <w:rFonts w:cs="David" w:hint="cs"/>
          <w:rtl/>
        </w:rPr>
        <w:t>חוק ההסדרים.</w:t>
      </w:r>
    </w:p>
    <w:p w14:paraId="480FCC0A" w14:textId="77777777" w:rsidR="004E578F" w:rsidRPr="00821337" w:rsidRDefault="004E578F" w:rsidP="004E578F">
      <w:pPr>
        <w:bidi/>
        <w:jc w:val="both"/>
        <w:rPr>
          <w:rFonts w:cs="David" w:hint="cs"/>
          <w:rtl/>
        </w:rPr>
      </w:pPr>
    </w:p>
    <w:p w14:paraId="2113716E"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01F33B9E" w14:textId="77777777" w:rsidR="004E578F" w:rsidRPr="00821337" w:rsidRDefault="004E578F" w:rsidP="004E578F">
      <w:pPr>
        <w:bidi/>
        <w:jc w:val="both"/>
        <w:rPr>
          <w:rFonts w:cs="David" w:hint="cs"/>
          <w:u w:val="single"/>
          <w:rtl/>
        </w:rPr>
      </w:pPr>
    </w:p>
    <w:p w14:paraId="6B42C7C8" w14:textId="77777777" w:rsidR="004E578F" w:rsidRPr="00821337" w:rsidRDefault="004E578F" w:rsidP="004E578F">
      <w:pPr>
        <w:bidi/>
        <w:jc w:val="both"/>
        <w:rPr>
          <w:rFonts w:cs="David" w:hint="cs"/>
          <w:rtl/>
        </w:rPr>
      </w:pPr>
      <w:r>
        <w:rPr>
          <w:rFonts w:cs="David" w:hint="cs"/>
          <w:rtl/>
        </w:rPr>
        <w:tab/>
        <w:t xml:space="preserve"> היא </w:t>
      </w:r>
      <w:proofErr w:type="spellStart"/>
      <w:r>
        <w:rPr>
          <w:rFonts w:cs="David" w:hint="cs"/>
          <w:rtl/>
        </w:rPr>
        <w:t>היתה</w:t>
      </w:r>
      <w:proofErr w:type="spellEnd"/>
      <w:r>
        <w:rPr>
          <w:rFonts w:cs="David" w:hint="cs"/>
          <w:rtl/>
        </w:rPr>
        <w:t>.</w:t>
      </w:r>
    </w:p>
    <w:p w14:paraId="7BF72403" w14:textId="77777777" w:rsidR="004E578F" w:rsidRDefault="004E578F" w:rsidP="004E578F">
      <w:pPr>
        <w:bidi/>
        <w:jc w:val="both"/>
        <w:rPr>
          <w:rFonts w:cs="David" w:hint="cs"/>
          <w:rtl/>
        </w:rPr>
      </w:pPr>
    </w:p>
    <w:p w14:paraId="532D8EA2"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5C5CD52" w14:textId="77777777" w:rsidR="004E578F" w:rsidRDefault="004E578F" w:rsidP="004E578F">
      <w:pPr>
        <w:bidi/>
        <w:jc w:val="both"/>
        <w:rPr>
          <w:rFonts w:cs="David" w:hint="cs"/>
          <w:rtl/>
        </w:rPr>
      </w:pPr>
    </w:p>
    <w:p w14:paraId="60628EEA" w14:textId="77777777" w:rsidR="004E578F" w:rsidRDefault="004E578F" w:rsidP="004E578F">
      <w:pPr>
        <w:bidi/>
        <w:jc w:val="both"/>
        <w:rPr>
          <w:rFonts w:cs="David" w:hint="cs"/>
          <w:rtl/>
        </w:rPr>
      </w:pPr>
      <w:r>
        <w:rPr>
          <w:rFonts w:cs="David" w:hint="cs"/>
          <w:rtl/>
        </w:rPr>
        <w:tab/>
        <w:t xml:space="preserve">היא בהליכי חקיקה רגילים לחלוטין. היא הוצאה, היא </w:t>
      </w:r>
      <w:proofErr w:type="spellStart"/>
      <w:r>
        <w:rPr>
          <w:rFonts w:cs="David" w:hint="cs"/>
          <w:rtl/>
        </w:rPr>
        <w:t>היתה</w:t>
      </w:r>
      <w:proofErr w:type="spellEnd"/>
      <w:r>
        <w:rPr>
          <w:rFonts w:cs="David" w:hint="cs"/>
          <w:rtl/>
        </w:rPr>
        <w:t xml:space="preserve"> בהחלטת הממשלה המקורית, היא הוצאה בדיוק בגלל הסיבה שעליה עמדתי,שנועדה להפוך הליכי חקיקה רגילים.</w:t>
      </w:r>
    </w:p>
    <w:p w14:paraId="401195D4" w14:textId="77777777" w:rsidR="004E578F" w:rsidRDefault="004E578F" w:rsidP="004E578F">
      <w:pPr>
        <w:bidi/>
        <w:jc w:val="both"/>
        <w:rPr>
          <w:rFonts w:cs="David" w:hint="cs"/>
          <w:rtl/>
        </w:rPr>
      </w:pPr>
    </w:p>
    <w:p w14:paraId="7DADB24A" w14:textId="77777777" w:rsidR="004E578F" w:rsidRPr="007D2F07" w:rsidRDefault="004E578F" w:rsidP="004E578F">
      <w:pPr>
        <w:bidi/>
        <w:jc w:val="both"/>
        <w:rPr>
          <w:rFonts w:cs="David" w:hint="cs"/>
          <w:u w:val="single"/>
          <w:rtl/>
        </w:rPr>
      </w:pPr>
      <w:r w:rsidRPr="007D2F07">
        <w:rPr>
          <w:rFonts w:cs="David" w:hint="cs"/>
          <w:u w:val="single"/>
          <w:rtl/>
        </w:rPr>
        <w:t>רחל אדטו:</w:t>
      </w:r>
    </w:p>
    <w:p w14:paraId="0B9DBDA4" w14:textId="77777777" w:rsidR="004E578F" w:rsidRDefault="004E578F" w:rsidP="004E578F">
      <w:pPr>
        <w:bidi/>
        <w:jc w:val="both"/>
        <w:rPr>
          <w:rFonts w:cs="David" w:hint="cs"/>
          <w:rtl/>
        </w:rPr>
      </w:pPr>
    </w:p>
    <w:p w14:paraId="3D8100B0" w14:textId="77777777" w:rsidR="004E578F" w:rsidRDefault="004E578F" w:rsidP="004E578F">
      <w:pPr>
        <w:bidi/>
        <w:jc w:val="both"/>
        <w:rPr>
          <w:rFonts w:cs="David" w:hint="cs"/>
          <w:rtl/>
        </w:rPr>
      </w:pPr>
      <w:r>
        <w:rPr>
          <w:rFonts w:cs="David" w:hint="cs"/>
          <w:rtl/>
        </w:rPr>
        <w:tab/>
        <w:t>אבל זו חקיקה מהירה, אז מה עשינו?</w:t>
      </w:r>
    </w:p>
    <w:p w14:paraId="19043E0D" w14:textId="77777777" w:rsidR="004E578F" w:rsidRPr="00821337" w:rsidRDefault="004E578F" w:rsidP="004E578F">
      <w:pPr>
        <w:bidi/>
        <w:jc w:val="both"/>
        <w:rPr>
          <w:rFonts w:cs="David" w:hint="cs"/>
          <w:rtl/>
        </w:rPr>
      </w:pPr>
    </w:p>
    <w:p w14:paraId="52CD3198"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4F468E4" w14:textId="77777777" w:rsidR="004E578F" w:rsidRPr="00821337" w:rsidRDefault="004E578F" w:rsidP="004E578F">
      <w:pPr>
        <w:bidi/>
        <w:jc w:val="both"/>
        <w:rPr>
          <w:rFonts w:cs="David" w:hint="cs"/>
          <w:rtl/>
        </w:rPr>
      </w:pPr>
    </w:p>
    <w:p w14:paraId="4F68B00B" w14:textId="77777777" w:rsidR="004E578F" w:rsidRDefault="004E578F" w:rsidP="004E578F">
      <w:pPr>
        <w:bidi/>
        <w:jc w:val="both"/>
        <w:rPr>
          <w:rFonts w:cs="David" w:hint="cs"/>
          <w:rtl/>
        </w:rPr>
      </w:pPr>
      <w:r w:rsidRPr="00821337">
        <w:rPr>
          <w:rFonts w:cs="David" w:hint="cs"/>
          <w:rtl/>
        </w:rPr>
        <w:tab/>
      </w:r>
      <w:r>
        <w:rPr>
          <w:rFonts w:cs="David" w:hint="cs"/>
          <w:rtl/>
        </w:rPr>
        <w:t xml:space="preserve">חברת הכנסת אדטו. </w:t>
      </w:r>
      <w:r w:rsidRPr="00821337">
        <w:rPr>
          <w:rFonts w:cs="David" w:hint="cs"/>
          <w:rtl/>
        </w:rPr>
        <w:t>אני רוצה למקד</w:t>
      </w:r>
      <w:r>
        <w:rPr>
          <w:rFonts w:cs="David" w:hint="cs"/>
          <w:rtl/>
        </w:rPr>
        <w:t xml:space="preserve">, ברשותך </w:t>
      </w:r>
      <w:r>
        <w:rPr>
          <w:rFonts w:cs="David"/>
          <w:rtl/>
        </w:rPr>
        <w:t>–</w:t>
      </w:r>
      <w:r>
        <w:rPr>
          <w:rFonts w:cs="David" w:hint="cs"/>
          <w:rtl/>
        </w:rPr>
        <w:t xml:space="preserve"> אני, כמובן, אאפשר לך לומר כל דבר שתרצי, אבל אני רוצה, שוב, לנסות למקד</w:t>
      </w:r>
      <w:r w:rsidRPr="00821337">
        <w:rPr>
          <w:rFonts w:cs="David" w:hint="cs"/>
          <w:rtl/>
        </w:rPr>
        <w:t xml:space="preserve"> את הדיון.</w:t>
      </w:r>
      <w:r>
        <w:rPr>
          <w:rFonts w:cs="David" w:hint="cs"/>
          <w:rtl/>
        </w:rPr>
        <w:t xml:space="preserve"> אל"ף, </w:t>
      </w:r>
      <w:r w:rsidRPr="00821337">
        <w:rPr>
          <w:rFonts w:cs="David" w:hint="cs"/>
          <w:rtl/>
        </w:rPr>
        <w:t>בדיוק מההיגיון הזה ויסקונסין יצאה החוצה.</w:t>
      </w:r>
      <w:r>
        <w:rPr>
          <w:rFonts w:cs="David" w:hint="cs"/>
          <w:rtl/>
        </w:rPr>
        <w:t xml:space="preserve"> אם הדיון </w:t>
      </w:r>
      <w:proofErr w:type="spellStart"/>
      <w:r>
        <w:rPr>
          <w:rFonts w:cs="David" w:hint="cs"/>
          <w:rtl/>
        </w:rPr>
        <w:t>בויסקונסין</w:t>
      </w:r>
      <w:proofErr w:type="spellEnd"/>
      <w:r>
        <w:rPr>
          <w:rFonts w:cs="David" w:hint="cs"/>
          <w:rtl/>
        </w:rPr>
        <w:t xml:space="preserve"> נעשה כפי שצריך או לא, זה כמובן למגרש שבו מתנהל הדיון. זה לא משהו שאנחנו מוסמכים להכרע, והוא</w:t>
      </w:r>
      <w:r w:rsidRPr="00821337">
        <w:rPr>
          <w:rFonts w:cs="David" w:hint="cs"/>
          <w:rtl/>
        </w:rPr>
        <w:t xml:space="preserve"> לא בא</w:t>
      </w:r>
      <w:r>
        <w:rPr>
          <w:rFonts w:cs="David" w:hint="cs"/>
          <w:rtl/>
        </w:rPr>
        <w:t xml:space="preserve"> כאן</w:t>
      </w:r>
      <w:r w:rsidRPr="00821337">
        <w:rPr>
          <w:rFonts w:cs="David" w:hint="cs"/>
          <w:rtl/>
        </w:rPr>
        <w:t xml:space="preserve"> לפתחנו.</w:t>
      </w:r>
    </w:p>
    <w:p w14:paraId="7E367F31" w14:textId="77777777" w:rsidR="004E578F" w:rsidRDefault="004E578F" w:rsidP="004E578F">
      <w:pPr>
        <w:bidi/>
        <w:jc w:val="both"/>
        <w:rPr>
          <w:rFonts w:cs="David" w:hint="cs"/>
          <w:rtl/>
        </w:rPr>
      </w:pPr>
    </w:p>
    <w:p w14:paraId="0BBA7BE8" w14:textId="77777777" w:rsidR="004E578F" w:rsidRDefault="004E578F" w:rsidP="004E578F">
      <w:pPr>
        <w:bidi/>
        <w:ind w:firstLine="720"/>
        <w:jc w:val="both"/>
        <w:rPr>
          <w:rFonts w:cs="David" w:hint="cs"/>
          <w:rtl/>
        </w:rPr>
      </w:pPr>
      <w:r>
        <w:rPr>
          <w:rFonts w:cs="David" w:hint="cs"/>
          <w:rtl/>
        </w:rPr>
        <w:t xml:space="preserve">בי"ת </w:t>
      </w:r>
      <w:r>
        <w:rPr>
          <w:rFonts w:cs="David"/>
          <w:rtl/>
        </w:rPr>
        <w:t>–</w:t>
      </w:r>
      <w:r w:rsidRPr="00821337">
        <w:rPr>
          <w:rFonts w:cs="David" w:hint="cs"/>
          <w:rtl/>
        </w:rPr>
        <w:t xml:space="preserve"> </w:t>
      </w:r>
      <w:r>
        <w:rPr>
          <w:rFonts w:cs="David" w:hint="cs"/>
          <w:rtl/>
        </w:rPr>
        <w:t>ו</w:t>
      </w:r>
      <w:r w:rsidRPr="00821337">
        <w:rPr>
          <w:rFonts w:cs="David" w:hint="cs"/>
          <w:rtl/>
        </w:rPr>
        <w:t>כאן הנקודה המהותית</w:t>
      </w:r>
      <w:r>
        <w:rPr>
          <w:rFonts w:cs="David" w:hint="cs"/>
          <w:rtl/>
        </w:rPr>
        <w:t>, מעבר לדברים הכלליים</w:t>
      </w:r>
      <w:r w:rsidRPr="00821337">
        <w:rPr>
          <w:rFonts w:cs="David" w:hint="cs"/>
          <w:rtl/>
        </w:rPr>
        <w:t xml:space="preserve"> ביחס לתוכן,</w:t>
      </w:r>
      <w:r>
        <w:rPr>
          <w:rFonts w:cs="David" w:hint="cs"/>
          <w:rtl/>
        </w:rPr>
        <w:t xml:space="preserve"> שזה פחות בתחום המנדט שלנו, כרגע, מה שבעיקר חשוב זה </w:t>
      </w:r>
      <w:r w:rsidRPr="00821337">
        <w:rPr>
          <w:rFonts w:cs="David" w:hint="cs"/>
          <w:rtl/>
        </w:rPr>
        <w:t>האם צריך לפצל ולמה, ולאן צריך לנתב על פי עמדתכם והכרתכם</w:t>
      </w:r>
      <w:r>
        <w:rPr>
          <w:rFonts w:cs="David" w:hint="cs"/>
          <w:rtl/>
        </w:rPr>
        <w:t>, כדי שנוכל לראות מהן העמדות השונות ולנסות לראות לאיזו תוצאה אנחנו מגיעים בסופו של עניין</w:t>
      </w:r>
      <w:r w:rsidRPr="00821337">
        <w:rPr>
          <w:rFonts w:cs="David" w:hint="cs"/>
          <w:rtl/>
        </w:rPr>
        <w:t>.</w:t>
      </w:r>
    </w:p>
    <w:p w14:paraId="0C302590" w14:textId="77777777" w:rsidR="004E578F" w:rsidRDefault="004E578F" w:rsidP="004E578F">
      <w:pPr>
        <w:bidi/>
        <w:ind w:firstLine="720"/>
        <w:jc w:val="both"/>
        <w:rPr>
          <w:rFonts w:cs="David" w:hint="cs"/>
          <w:rtl/>
        </w:rPr>
      </w:pPr>
    </w:p>
    <w:p w14:paraId="2E1DB438" w14:textId="77777777" w:rsidR="004E578F" w:rsidRPr="00821337" w:rsidRDefault="004E578F" w:rsidP="004E578F">
      <w:pPr>
        <w:bidi/>
        <w:ind w:firstLine="720"/>
        <w:jc w:val="both"/>
        <w:rPr>
          <w:rFonts w:cs="David" w:hint="cs"/>
          <w:rtl/>
        </w:rPr>
      </w:pPr>
      <w:r>
        <w:rPr>
          <w:rFonts w:cs="David" w:hint="cs"/>
          <w:rtl/>
        </w:rPr>
        <w:t>בבקשה.</w:t>
      </w:r>
    </w:p>
    <w:p w14:paraId="449796F2" w14:textId="77777777" w:rsidR="004E578F" w:rsidRPr="00821337" w:rsidRDefault="004E578F" w:rsidP="004E578F">
      <w:pPr>
        <w:bidi/>
        <w:jc w:val="both"/>
        <w:rPr>
          <w:rFonts w:cs="David" w:hint="cs"/>
          <w:rtl/>
        </w:rPr>
      </w:pPr>
    </w:p>
    <w:p w14:paraId="06868A26"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726E8B2D" w14:textId="77777777" w:rsidR="004E578F" w:rsidRPr="00821337" w:rsidRDefault="004E578F" w:rsidP="004E578F">
      <w:pPr>
        <w:bidi/>
        <w:jc w:val="both"/>
        <w:rPr>
          <w:rFonts w:cs="David" w:hint="cs"/>
          <w:u w:val="single"/>
          <w:rtl/>
        </w:rPr>
      </w:pPr>
    </w:p>
    <w:p w14:paraId="15DE201B" w14:textId="77777777" w:rsidR="004E578F" w:rsidRPr="00821337" w:rsidRDefault="004E578F" w:rsidP="004E578F">
      <w:pPr>
        <w:bidi/>
        <w:jc w:val="both"/>
        <w:rPr>
          <w:rFonts w:cs="David" w:hint="cs"/>
          <w:rtl/>
        </w:rPr>
      </w:pPr>
      <w:r w:rsidRPr="00821337">
        <w:rPr>
          <w:rFonts w:cs="David" w:hint="cs"/>
          <w:rtl/>
        </w:rPr>
        <w:tab/>
        <w:t xml:space="preserve"> אתה רוצה שאני את </w:t>
      </w:r>
      <w:r>
        <w:rPr>
          <w:rFonts w:cs="David" w:hint="cs"/>
          <w:rtl/>
        </w:rPr>
        <w:t>ה</w:t>
      </w:r>
      <w:r w:rsidRPr="00821337">
        <w:rPr>
          <w:rFonts w:cs="David" w:hint="cs"/>
          <w:rtl/>
        </w:rPr>
        <w:t>הסתייגות לגבי מטרת החוק?</w:t>
      </w:r>
    </w:p>
    <w:p w14:paraId="05826EE0" w14:textId="77777777" w:rsidR="004E578F" w:rsidRPr="00821337" w:rsidRDefault="004E578F" w:rsidP="004E578F">
      <w:pPr>
        <w:bidi/>
        <w:jc w:val="both"/>
        <w:rPr>
          <w:rFonts w:cs="David" w:hint="cs"/>
          <w:rtl/>
        </w:rPr>
      </w:pPr>
    </w:p>
    <w:p w14:paraId="77E42A4A"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7374B74" w14:textId="77777777" w:rsidR="004E578F" w:rsidRPr="00821337" w:rsidRDefault="004E578F" w:rsidP="004E578F">
      <w:pPr>
        <w:bidi/>
        <w:jc w:val="both"/>
        <w:rPr>
          <w:rFonts w:cs="David" w:hint="cs"/>
          <w:rtl/>
        </w:rPr>
      </w:pPr>
    </w:p>
    <w:p w14:paraId="6F564A46" w14:textId="77777777" w:rsidR="004E578F" w:rsidRDefault="004E578F" w:rsidP="004E578F">
      <w:pPr>
        <w:bidi/>
        <w:jc w:val="both"/>
        <w:rPr>
          <w:rFonts w:cs="David" w:hint="cs"/>
          <w:rtl/>
        </w:rPr>
      </w:pPr>
      <w:r w:rsidRPr="00821337">
        <w:rPr>
          <w:rFonts w:cs="David" w:hint="cs"/>
          <w:rtl/>
        </w:rPr>
        <w:tab/>
        <w:t>אנחנו</w:t>
      </w:r>
      <w:r>
        <w:rPr>
          <w:rFonts w:cs="David" w:hint="cs"/>
          <w:rtl/>
        </w:rPr>
        <w:t xml:space="preserve"> לא בשלב הזה של הדיון. זה בוועדת הכספים, כשידונו בהצעת החוק.</w:t>
      </w:r>
    </w:p>
    <w:p w14:paraId="5C6C54EA" w14:textId="77777777" w:rsidR="004E578F" w:rsidRDefault="004E578F" w:rsidP="004E578F">
      <w:pPr>
        <w:bidi/>
        <w:jc w:val="both"/>
        <w:rPr>
          <w:rFonts w:cs="David" w:hint="cs"/>
          <w:rtl/>
        </w:rPr>
      </w:pPr>
    </w:p>
    <w:p w14:paraId="43028E04"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40F16B4" w14:textId="77777777" w:rsidR="004E578F" w:rsidRDefault="004E578F" w:rsidP="004E578F">
      <w:pPr>
        <w:bidi/>
        <w:jc w:val="both"/>
        <w:rPr>
          <w:rFonts w:cs="David" w:hint="cs"/>
          <w:rtl/>
        </w:rPr>
      </w:pPr>
    </w:p>
    <w:p w14:paraId="61E6DCC4" w14:textId="77777777" w:rsidR="004E578F" w:rsidRPr="00821337" w:rsidRDefault="004E578F" w:rsidP="004E578F">
      <w:pPr>
        <w:bidi/>
        <w:jc w:val="both"/>
        <w:rPr>
          <w:rFonts w:cs="David" w:hint="cs"/>
          <w:rtl/>
        </w:rPr>
      </w:pPr>
      <w:r>
        <w:rPr>
          <w:rFonts w:cs="David" w:hint="cs"/>
          <w:rtl/>
        </w:rPr>
        <w:tab/>
        <w:t>אנחנו לא בשלב של ההסתייגויות, אנחנו בשלב של קביעת חלוקת ההצעה, ולכן הדיון הוא לא הדיון בתוכן המהותי, זה לא כאן, אלא ככל שהוא נוגע לשאלת הניתוב והפיצול, כמובן.</w:t>
      </w:r>
    </w:p>
    <w:p w14:paraId="70B04230" w14:textId="77777777" w:rsidR="004E578F" w:rsidRDefault="004E578F" w:rsidP="004E578F">
      <w:pPr>
        <w:bidi/>
        <w:jc w:val="both"/>
        <w:rPr>
          <w:rFonts w:cs="David" w:hint="cs"/>
          <w:rtl/>
        </w:rPr>
      </w:pPr>
    </w:p>
    <w:p w14:paraId="34E8165C" w14:textId="77777777" w:rsidR="004E578F" w:rsidRPr="00985DC8" w:rsidRDefault="004E578F" w:rsidP="004E578F">
      <w:pPr>
        <w:bidi/>
        <w:jc w:val="both"/>
        <w:rPr>
          <w:rFonts w:cs="David" w:hint="cs"/>
          <w:u w:val="single"/>
          <w:rtl/>
        </w:rPr>
      </w:pPr>
      <w:r w:rsidRPr="00985DC8">
        <w:rPr>
          <w:rFonts w:cs="David" w:hint="cs"/>
          <w:u w:val="single"/>
          <w:rtl/>
        </w:rPr>
        <w:t>אחמד טיבי:</w:t>
      </w:r>
    </w:p>
    <w:p w14:paraId="46AEA90E" w14:textId="77777777" w:rsidR="004E578F" w:rsidRDefault="004E578F" w:rsidP="004E578F">
      <w:pPr>
        <w:bidi/>
        <w:jc w:val="both"/>
        <w:rPr>
          <w:rFonts w:cs="David" w:hint="cs"/>
          <w:rtl/>
        </w:rPr>
      </w:pPr>
    </w:p>
    <w:p w14:paraId="35984B90" w14:textId="77777777" w:rsidR="004E578F" w:rsidRDefault="004E578F" w:rsidP="004E578F">
      <w:pPr>
        <w:bidi/>
        <w:jc w:val="both"/>
        <w:rPr>
          <w:rFonts w:cs="David" w:hint="cs"/>
          <w:rtl/>
        </w:rPr>
      </w:pPr>
      <w:r>
        <w:rPr>
          <w:rFonts w:cs="David" w:hint="cs"/>
          <w:rtl/>
        </w:rPr>
        <w:tab/>
        <w:t>רק חלוקות.</w:t>
      </w:r>
    </w:p>
    <w:p w14:paraId="2E97A61C" w14:textId="77777777" w:rsidR="004E578F" w:rsidRPr="00821337" w:rsidRDefault="004E578F" w:rsidP="004E578F">
      <w:pPr>
        <w:bidi/>
        <w:jc w:val="both"/>
        <w:rPr>
          <w:rFonts w:cs="David" w:hint="cs"/>
          <w:rtl/>
        </w:rPr>
      </w:pPr>
    </w:p>
    <w:p w14:paraId="0ACC4F00"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5AFF69C5" w14:textId="77777777" w:rsidR="004E578F" w:rsidRPr="00821337" w:rsidRDefault="004E578F" w:rsidP="004E578F">
      <w:pPr>
        <w:bidi/>
        <w:jc w:val="both"/>
        <w:rPr>
          <w:rFonts w:cs="David" w:hint="cs"/>
          <w:u w:val="single"/>
          <w:rtl/>
        </w:rPr>
      </w:pPr>
    </w:p>
    <w:p w14:paraId="1389A24E" w14:textId="77777777" w:rsidR="004E578F" w:rsidRPr="00821337" w:rsidRDefault="004E578F" w:rsidP="004E578F">
      <w:pPr>
        <w:bidi/>
        <w:jc w:val="both"/>
        <w:rPr>
          <w:rFonts w:cs="David" w:hint="cs"/>
          <w:rtl/>
        </w:rPr>
      </w:pPr>
      <w:r w:rsidRPr="00821337">
        <w:rPr>
          <w:rFonts w:cs="David" w:hint="cs"/>
          <w:rtl/>
        </w:rPr>
        <w:tab/>
      </w:r>
      <w:r>
        <w:rPr>
          <w:rFonts w:cs="David" w:hint="cs"/>
          <w:rtl/>
        </w:rPr>
        <w:t>טוב.</w:t>
      </w:r>
      <w:r w:rsidRPr="00821337">
        <w:rPr>
          <w:rFonts w:cs="David" w:hint="cs"/>
          <w:rtl/>
        </w:rPr>
        <w:t xml:space="preserve"> בסדר.</w:t>
      </w:r>
    </w:p>
    <w:p w14:paraId="222447DB" w14:textId="77777777" w:rsidR="004E578F" w:rsidRDefault="004E578F" w:rsidP="004E578F">
      <w:pPr>
        <w:bidi/>
        <w:jc w:val="both"/>
        <w:rPr>
          <w:rFonts w:cs="David" w:hint="cs"/>
          <w:rtl/>
        </w:rPr>
      </w:pPr>
    </w:p>
    <w:p w14:paraId="64E554E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CF71289" w14:textId="77777777" w:rsidR="004E578F" w:rsidRDefault="004E578F" w:rsidP="004E578F">
      <w:pPr>
        <w:bidi/>
        <w:jc w:val="both"/>
        <w:rPr>
          <w:rFonts w:cs="David" w:hint="cs"/>
          <w:rtl/>
        </w:rPr>
      </w:pPr>
    </w:p>
    <w:p w14:paraId="3D8EEBD5" w14:textId="77777777" w:rsidR="004E578F" w:rsidRDefault="004E578F" w:rsidP="004E578F">
      <w:pPr>
        <w:bidi/>
        <w:jc w:val="both"/>
        <w:rPr>
          <w:rFonts w:cs="David" w:hint="cs"/>
          <w:rtl/>
        </w:rPr>
      </w:pPr>
      <w:r>
        <w:rPr>
          <w:rFonts w:cs="David" w:hint="cs"/>
          <w:rtl/>
        </w:rPr>
        <w:tab/>
        <w:t>חבר הכנסת טיבי? לא? חבר הכנסת אורון, בבקשה.</w:t>
      </w:r>
    </w:p>
    <w:p w14:paraId="2EFA30F5" w14:textId="77777777" w:rsidR="004E578F" w:rsidRPr="00821337" w:rsidRDefault="004E578F" w:rsidP="004E578F">
      <w:pPr>
        <w:bidi/>
        <w:jc w:val="both"/>
        <w:rPr>
          <w:rFonts w:cs="David" w:hint="cs"/>
          <w:rtl/>
        </w:rPr>
      </w:pPr>
    </w:p>
    <w:p w14:paraId="4F34F408"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3D82A641" w14:textId="77777777" w:rsidR="004E578F" w:rsidRPr="00821337" w:rsidRDefault="004E578F" w:rsidP="004E578F">
      <w:pPr>
        <w:bidi/>
        <w:jc w:val="both"/>
        <w:rPr>
          <w:rFonts w:cs="David" w:hint="cs"/>
          <w:u w:val="single"/>
          <w:rtl/>
        </w:rPr>
      </w:pPr>
    </w:p>
    <w:p w14:paraId="5830F32A" w14:textId="77777777" w:rsidR="004E578F" w:rsidRPr="00821337" w:rsidRDefault="004E578F" w:rsidP="004E578F">
      <w:pPr>
        <w:bidi/>
        <w:jc w:val="both"/>
        <w:rPr>
          <w:rFonts w:cs="David" w:hint="cs"/>
          <w:rtl/>
        </w:rPr>
      </w:pPr>
      <w:r w:rsidRPr="00821337">
        <w:rPr>
          <w:rFonts w:cs="David" w:hint="cs"/>
          <w:rtl/>
        </w:rPr>
        <w:tab/>
        <w:t xml:space="preserve"> אני חלקתי על נושא ועדת כלכלה בכמה סעיפים, צריך ועדת חוקה, אבל אין הצבעה היום, אז - - -</w:t>
      </w:r>
    </w:p>
    <w:p w14:paraId="68ED6D25" w14:textId="77777777" w:rsidR="004E578F" w:rsidRDefault="004E578F" w:rsidP="004E578F">
      <w:pPr>
        <w:bidi/>
        <w:jc w:val="both"/>
        <w:rPr>
          <w:rFonts w:cs="David" w:hint="cs"/>
          <w:rtl/>
        </w:rPr>
      </w:pPr>
    </w:p>
    <w:p w14:paraId="77810AF1"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C8DABF9" w14:textId="77777777" w:rsidR="004E578F" w:rsidRDefault="004E578F" w:rsidP="004E578F">
      <w:pPr>
        <w:bidi/>
        <w:jc w:val="both"/>
        <w:rPr>
          <w:rFonts w:cs="David" w:hint="cs"/>
          <w:rtl/>
        </w:rPr>
      </w:pPr>
    </w:p>
    <w:p w14:paraId="520B4300" w14:textId="77777777" w:rsidR="004E578F" w:rsidRDefault="004E578F" w:rsidP="004E578F">
      <w:pPr>
        <w:bidi/>
        <w:jc w:val="both"/>
        <w:rPr>
          <w:rFonts w:cs="David" w:hint="cs"/>
          <w:rtl/>
        </w:rPr>
      </w:pPr>
      <w:r>
        <w:rPr>
          <w:rFonts w:cs="David" w:hint="cs"/>
          <w:rtl/>
        </w:rPr>
        <w:tab/>
        <w:t>חבר הכנסת אורון.</w:t>
      </w:r>
    </w:p>
    <w:p w14:paraId="15164526" w14:textId="77777777" w:rsidR="004E578F" w:rsidRPr="00821337" w:rsidRDefault="004E578F" w:rsidP="004E578F">
      <w:pPr>
        <w:bidi/>
        <w:jc w:val="both"/>
        <w:rPr>
          <w:rFonts w:cs="David" w:hint="cs"/>
          <w:rtl/>
        </w:rPr>
      </w:pPr>
    </w:p>
    <w:p w14:paraId="126776BC"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2642B90E" w14:textId="77777777" w:rsidR="004E578F" w:rsidRPr="00821337" w:rsidRDefault="004E578F" w:rsidP="004E578F">
      <w:pPr>
        <w:bidi/>
        <w:jc w:val="both"/>
        <w:rPr>
          <w:rFonts w:cs="David" w:hint="cs"/>
          <w:u w:val="single"/>
          <w:rtl/>
        </w:rPr>
      </w:pPr>
    </w:p>
    <w:p w14:paraId="68C20EBF" w14:textId="77777777" w:rsidR="004E578F" w:rsidRPr="00821337" w:rsidRDefault="004E578F" w:rsidP="004E578F">
      <w:pPr>
        <w:bidi/>
        <w:jc w:val="both"/>
        <w:rPr>
          <w:rFonts w:cs="David" w:hint="cs"/>
          <w:rtl/>
        </w:rPr>
      </w:pPr>
      <w:r w:rsidRPr="00821337">
        <w:rPr>
          <w:rFonts w:cs="David" w:hint="cs"/>
          <w:rtl/>
        </w:rPr>
        <w:tab/>
        <w:t xml:space="preserve"> </w:t>
      </w:r>
      <w:r>
        <w:rPr>
          <w:rFonts w:cs="David" w:hint="cs"/>
          <w:rtl/>
        </w:rPr>
        <w:t>אין לי בעיה עם מטרת החוק, אני גם אומר ש</w:t>
      </w:r>
      <w:r w:rsidRPr="00821337">
        <w:rPr>
          <w:rFonts w:cs="David" w:hint="cs"/>
          <w:rtl/>
        </w:rPr>
        <w:t xml:space="preserve">אין לי בעיה </w:t>
      </w:r>
      <w:r>
        <w:rPr>
          <w:rFonts w:cs="David" w:hint="cs"/>
          <w:rtl/>
        </w:rPr>
        <w:t xml:space="preserve">מהותית </w:t>
      </w:r>
      <w:r w:rsidRPr="00821337">
        <w:rPr>
          <w:rFonts w:cs="David" w:hint="cs"/>
          <w:rtl/>
        </w:rPr>
        <w:t>עם רוב</w:t>
      </w:r>
      <w:r>
        <w:rPr>
          <w:rFonts w:cs="David" w:hint="cs"/>
          <w:rtl/>
        </w:rPr>
        <w:t xml:space="preserve"> הנושאים של</w:t>
      </w:r>
      <w:r w:rsidRPr="00821337">
        <w:rPr>
          <w:rFonts w:cs="David" w:hint="cs"/>
          <w:rtl/>
        </w:rPr>
        <w:t xml:space="preserve"> חוק התקשורת. יש לי בעיה עם הה</w:t>
      </w:r>
      <w:r>
        <w:rPr>
          <w:rFonts w:cs="David" w:hint="cs"/>
          <w:rtl/>
        </w:rPr>
        <w:t>גדר</w:t>
      </w:r>
      <w:r w:rsidRPr="00821337">
        <w:rPr>
          <w:rFonts w:cs="David" w:hint="cs"/>
          <w:rtl/>
        </w:rPr>
        <w:t>ה</w:t>
      </w:r>
      <w:r>
        <w:rPr>
          <w:rFonts w:cs="David" w:hint="cs"/>
          <w:rtl/>
        </w:rPr>
        <w:t xml:space="preserve"> שאני מבין,</w:t>
      </w:r>
      <w:r w:rsidRPr="00821337">
        <w:rPr>
          <w:rFonts w:cs="David" w:hint="cs"/>
          <w:rtl/>
        </w:rPr>
        <w:t xml:space="preserve"> שיושב ראש הכנסת</w:t>
      </w:r>
      <w:r>
        <w:rPr>
          <w:rFonts w:cs="David" w:hint="cs"/>
          <w:rtl/>
        </w:rPr>
        <w:t xml:space="preserve">, בעידודו של </w:t>
      </w:r>
      <w:r w:rsidRPr="00821337">
        <w:rPr>
          <w:rFonts w:cs="David" w:hint="cs"/>
          <w:rtl/>
        </w:rPr>
        <w:t>היועץ המשפטי לכנסת</w:t>
      </w:r>
      <w:r>
        <w:rPr>
          <w:rFonts w:cs="David" w:hint="cs"/>
          <w:rtl/>
        </w:rPr>
        <w:t xml:space="preserve">, קיבלו, וזה מספר רפורמות שיש להן קשר למדיניות כלכלית וצמיחה. אני הייתי רוצה לתת דוגמה של חוק אחד, שאין לו קשר לזה. </w:t>
      </w:r>
    </w:p>
    <w:p w14:paraId="77BCAC38" w14:textId="77777777" w:rsidR="004E578F" w:rsidRPr="00821337" w:rsidRDefault="004E578F" w:rsidP="004E578F">
      <w:pPr>
        <w:bidi/>
        <w:jc w:val="both"/>
        <w:rPr>
          <w:rFonts w:cs="David" w:hint="cs"/>
          <w:rtl/>
        </w:rPr>
      </w:pPr>
    </w:p>
    <w:p w14:paraId="1C27E3B2"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156E72D" w14:textId="77777777" w:rsidR="004E578F" w:rsidRPr="00821337" w:rsidRDefault="004E578F" w:rsidP="004E578F">
      <w:pPr>
        <w:bidi/>
        <w:jc w:val="both"/>
        <w:rPr>
          <w:rFonts w:cs="David" w:hint="cs"/>
          <w:rtl/>
        </w:rPr>
      </w:pPr>
    </w:p>
    <w:p w14:paraId="3DEF7613" w14:textId="77777777" w:rsidR="004E578F" w:rsidRPr="00821337" w:rsidRDefault="004E578F" w:rsidP="004E578F">
      <w:pPr>
        <w:bidi/>
        <w:jc w:val="both"/>
        <w:rPr>
          <w:rFonts w:cs="David" w:hint="cs"/>
          <w:rtl/>
        </w:rPr>
      </w:pPr>
      <w:r w:rsidRPr="00821337">
        <w:rPr>
          <w:rFonts w:cs="David" w:hint="cs"/>
          <w:rtl/>
        </w:rPr>
        <w:tab/>
        <w:t>יש הרבה.</w:t>
      </w:r>
    </w:p>
    <w:p w14:paraId="269190BE" w14:textId="77777777" w:rsidR="004E578F" w:rsidRPr="00821337" w:rsidRDefault="004E578F" w:rsidP="004E578F">
      <w:pPr>
        <w:bidi/>
        <w:jc w:val="both"/>
        <w:rPr>
          <w:rFonts w:cs="David" w:hint="cs"/>
          <w:rtl/>
        </w:rPr>
      </w:pPr>
    </w:p>
    <w:p w14:paraId="396A9AB2"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49BD780E" w14:textId="77777777" w:rsidR="004E578F" w:rsidRPr="00821337" w:rsidRDefault="004E578F" w:rsidP="004E578F">
      <w:pPr>
        <w:bidi/>
        <w:jc w:val="both"/>
        <w:rPr>
          <w:rFonts w:cs="David" w:hint="cs"/>
          <w:u w:val="single"/>
          <w:rtl/>
        </w:rPr>
      </w:pPr>
    </w:p>
    <w:p w14:paraId="04B37F51" w14:textId="77777777" w:rsidR="004E578F" w:rsidRDefault="004E578F" w:rsidP="004E578F">
      <w:pPr>
        <w:bidi/>
        <w:jc w:val="both"/>
        <w:rPr>
          <w:rFonts w:cs="David" w:hint="cs"/>
          <w:rtl/>
        </w:rPr>
      </w:pPr>
      <w:r w:rsidRPr="00821337">
        <w:rPr>
          <w:rFonts w:cs="David" w:hint="cs"/>
          <w:rtl/>
        </w:rPr>
        <w:tab/>
        <w:t xml:space="preserve"> סדר הדין הפלילי </w:t>
      </w:r>
      <w:r w:rsidRPr="00821337">
        <w:rPr>
          <w:rFonts w:cs="David"/>
          <w:rtl/>
        </w:rPr>
        <w:t>–</w:t>
      </w:r>
      <w:r w:rsidRPr="00821337">
        <w:rPr>
          <w:rFonts w:cs="David" w:hint="cs"/>
          <w:rtl/>
        </w:rPr>
        <w:t xml:space="preserve"> </w:t>
      </w:r>
      <w:r>
        <w:rPr>
          <w:rFonts w:cs="David" w:hint="cs"/>
          <w:rtl/>
        </w:rPr>
        <w:t xml:space="preserve">אם אני רוצה, סדר הדין הפלילי, אני </w:t>
      </w:r>
      <w:r w:rsidRPr="00821337">
        <w:rPr>
          <w:rFonts w:cs="David" w:hint="cs"/>
          <w:rtl/>
        </w:rPr>
        <w:t>בט</w:t>
      </w:r>
      <w:r>
        <w:rPr>
          <w:rFonts w:cs="David" w:hint="cs"/>
          <w:rtl/>
        </w:rPr>
        <w:t>ו</w:t>
      </w:r>
      <w:r w:rsidRPr="00821337">
        <w:rPr>
          <w:rFonts w:cs="David" w:hint="cs"/>
          <w:rtl/>
        </w:rPr>
        <w:t>ח שהוא ישפיע על מספר האסירים בבית הסוהר, יקטין את מספר הסוהרים, יש לו הש</w:t>
      </w:r>
      <w:r>
        <w:rPr>
          <w:rFonts w:cs="David" w:hint="cs"/>
          <w:rtl/>
        </w:rPr>
        <w:t>לכ</w:t>
      </w:r>
      <w:r w:rsidRPr="00821337">
        <w:rPr>
          <w:rFonts w:cs="David" w:hint="cs"/>
          <w:rtl/>
        </w:rPr>
        <w:t xml:space="preserve">ה </w:t>
      </w:r>
      <w:r>
        <w:rPr>
          <w:rFonts w:cs="David" w:hint="cs"/>
          <w:rtl/>
        </w:rPr>
        <w:t xml:space="preserve">תקציבית </w:t>
      </w:r>
      <w:r w:rsidRPr="00821337">
        <w:rPr>
          <w:rFonts w:cs="David" w:hint="cs"/>
          <w:rtl/>
        </w:rPr>
        <w:t>מיידית.</w:t>
      </w:r>
      <w:r>
        <w:rPr>
          <w:rFonts w:cs="David" w:hint="cs"/>
          <w:rtl/>
        </w:rPr>
        <w:t xml:space="preserve"> לא תמצאו אף נושא, שבהגדרה הרחבה הזאת, שאי אפשר להגיד: חברים יקרים, הוא שייך לפה. ואני, אגב, הייתי נותן תרגיל ליועצים המשפטיים של הכנסת, או לאסיסטנטים שלהם:</w:t>
      </w:r>
      <w:r w:rsidRPr="00821337">
        <w:rPr>
          <w:rFonts w:cs="David" w:hint="cs"/>
          <w:rtl/>
        </w:rPr>
        <w:t xml:space="preserve"> שבו ותביאו לי הצעת חוק שאי אפשר להגיד שיש לה משמעות תקציבית. </w:t>
      </w:r>
    </w:p>
    <w:p w14:paraId="7527EBD0" w14:textId="77777777" w:rsidR="004E578F" w:rsidRDefault="004E578F" w:rsidP="004E578F">
      <w:pPr>
        <w:bidi/>
        <w:jc w:val="both"/>
        <w:rPr>
          <w:rFonts w:cs="David" w:hint="cs"/>
          <w:rtl/>
        </w:rPr>
      </w:pPr>
    </w:p>
    <w:p w14:paraId="178E7CE8" w14:textId="77777777" w:rsidR="004E578F" w:rsidRPr="00821337" w:rsidRDefault="004E578F" w:rsidP="004E578F">
      <w:pPr>
        <w:bidi/>
        <w:ind w:firstLine="720"/>
        <w:jc w:val="both"/>
        <w:rPr>
          <w:rFonts w:cs="David" w:hint="cs"/>
          <w:rtl/>
        </w:rPr>
      </w:pPr>
      <w:r>
        <w:rPr>
          <w:rFonts w:cs="David" w:hint="cs"/>
          <w:rtl/>
        </w:rPr>
        <w:t>ולכן, ברגע שחורגים מהעיקרון הבסיסי, שיש חוק תומך תקציב, ונפרדים מהשם חוק ההסדרים - ו</w:t>
      </w:r>
      <w:r w:rsidRPr="00821337">
        <w:rPr>
          <w:rFonts w:cs="David" w:hint="cs"/>
          <w:rtl/>
        </w:rPr>
        <w:t>יש פה סעיפים כאלה</w:t>
      </w:r>
      <w:r>
        <w:rPr>
          <w:rFonts w:cs="David" w:hint="cs"/>
          <w:rtl/>
        </w:rPr>
        <w:t>, ואני אחר כך אציין אותם ואגיד:</w:t>
      </w:r>
      <w:r w:rsidRPr="00821337">
        <w:rPr>
          <w:rFonts w:cs="David" w:hint="cs"/>
          <w:rtl/>
        </w:rPr>
        <w:t xml:space="preserve"> מקומם בדיון הזה, והוויכוח</w:t>
      </w:r>
      <w:r>
        <w:rPr>
          <w:rFonts w:cs="David" w:hint="cs"/>
          <w:rtl/>
        </w:rPr>
        <w:t xml:space="preserve"> אם הם יהיו בוועדת הכספים או בוועדת העבודה, הרווחה והבריאות, הוא ויכוח </w:t>
      </w:r>
      <w:r w:rsidRPr="00821337">
        <w:rPr>
          <w:rFonts w:cs="David" w:hint="cs"/>
          <w:rtl/>
        </w:rPr>
        <w:t>לגיטימי. חוק התקשורת הוא</w:t>
      </w:r>
      <w:r>
        <w:rPr>
          <w:rFonts w:cs="David" w:hint="cs"/>
          <w:rtl/>
        </w:rPr>
        <w:t xml:space="preserve"> חוק</w:t>
      </w:r>
      <w:r w:rsidRPr="00821337">
        <w:rPr>
          <w:rFonts w:cs="David" w:hint="cs"/>
          <w:rtl/>
        </w:rPr>
        <w:t xml:space="preserve"> חשוב מאד, אני מניח שברובו נתמוך בו,</w:t>
      </w:r>
      <w:r>
        <w:rPr>
          <w:rFonts w:cs="David" w:hint="cs"/>
          <w:rtl/>
        </w:rPr>
        <w:t xml:space="preserve"> ובמתכונת הזאת נצביע נגדו. למה נצביע נגדו? כי </w:t>
      </w:r>
      <w:r w:rsidRPr="00821337">
        <w:rPr>
          <w:rFonts w:cs="David" w:hint="cs"/>
          <w:rtl/>
        </w:rPr>
        <w:t>ההצבעה המכרעת בקריאה שנייה ושלישית מכריחה אותי להצביע נגדו.</w:t>
      </w:r>
      <w:r>
        <w:rPr>
          <w:rFonts w:cs="David" w:hint="cs"/>
          <w:rtl/>
        </w:rPr>
        <w:t xml:space="preserve"> אז מה אתם רוצים ממני, כחבר כנסת? גם לקיים דיון רציני, גם להודיע שאני תומך בחוק, וגם, במבחן העליון של חבר כנסת </w:t>
      </w:r>
      <w:r>
        <w:rPr>
          <w:rFonts w:cs="David"/>
          <w:rtl/>
        </w:rPr>
        <w:t>–</w:t>
      </w:r>
      <w:r>
        <w:rPr>
          <w:rFonts w:cs="David" w:hint="cs"/>
          <w:rtl/>
        </w:rPr>
        <w:t xml:space="preserve"> אין מה לעשות </w:t>
      </w:r>
      <w:r>
        <w:rPr>
          <w:rFonts w:cs="David"/>
          <w:rtl/>
        </w:rPr>
        <w:t>–</w:t>
      </w:r>
      <w:r>
        <w:rPr>
          <w:rFonts w:cs="David" w:hint="cs"/>
          <w:rtl/>
        </w:rPr>
        <w:t xml:space="preserve"> אני אצביע נגדו.</w:t>
      </w:r>
      <w:r w:rsidRPr="00821337">
        <w:rPr>
          <w:rFonts w:cs="David" w:hint="cs"/>
          <w:rtl/>
        </w:rPr>
        <w:t xml:space="preserve"> כי הוא יופיע בחוק ההסדרים כולו </w:t>
      </w:r>
      <w:r>
        <w:rPr>
          <w:rFonts w:cs="David" w:hint="cs"/>
          <w:rtl/>
        </w:rPr>
        <w:t>ב</w:t>
      </w:r>
      <w:r w:rsidRPr="00821337">
        <w:rPr>
          <w:rFonts w:cs="David" w:hint="cs"/>
          <w:rtl/>
        </w:rPr>
        <w:t>יחד, יחד עם קיצוץ קצבאות</w:t>
      </w:r>
      <w:r>
        <w:rPr>
          <w:rFonts w:cs="David" w:hint="cs"/>
          <w:rtl/>
        </w:rPr>
        <w:t xml:space="preserve"> ויחד עם גודל התקציב, ויחד עם גודל תקציב הבריאות, וכל מיני דברים כאלה, </w:t>
      </w:r>
      <w:r w:rsidRPr="00821337">
        <w:rPr>
          <w:rFonts w:cs="David" w:hint="cs"/>
          <w:rtl/>
        </w:rPr>
        <w:t>שאני לא הולך להצביע בעדם.</w:t>
      </w:r>
      <w:r>
        <w:rPr>
          <w:rFonts w:cs="David" w:hint="cs"/>
          <w:rtl/>
        </w:rPr>
        <w:t xml:space="preserve"> לכן כל הפיתולים שעשו פה, בעימות הפנים-ממשלתי </w:t>
      </w:r>
      <w:r>
        <w:rPr>
          <w:rFonts w:cs="David"/>
          <w:rtl/>
        </w:rPr>
        <w:t>–</w:t>
      </w:r>
      <w:r>
        <w:rPr>
          <w:rFonts w:cs="David" w:hint="cs"/>
          <w:rtl/>
        </w:rPr>
        <w:t xml:space="preserve"> אז עם כל הכבוד ליושב ראש הכנסת וליועץ המשפטי, שאני מאד מעריך את מה שהם עשו,</w:t>
      </w:r>
      <w:r w:rsidRPr="00821337">
        <w:rPr>
          <w:rFonts w:cs="David" w:hint="cs"/>
          <w:rtl/>
        </w:rPr>
        <w:t xml:space="preserve"> זאת מחל</w:t>
      </w:r>
      <w:r>
        <w:rPr>
          <w:rFonts w:cs="David" w:hint="cs"/>
          <w:rtl/>
        </w:rPr>
        <w:t>ו</w:t>
      </w:r>
      <w:r w:rsidRPr="00821337">
        <w:rPr>
          <w:rFonts w:cs="David" w:hint="cs"/>
          <w:rtl/>
        </w:rPr>
        <w:t xml:space="preserve">קת פנים-ממשלתית, </w:t>
      </w:r>
      <w:proofErr w:type="spellStart"/>
      <w:r>
        <w:rPr>
          <w:rFonts w:cs="David" w:hint="cs"/>
          <w:rtl/>
        </w:rPr>
        <w:t>שכש</w:t>
      </w:r>
      <w:proofErr w:type="spellEnd"/>
      <w:r>
        <w:rPr>
          <w:rFonts w:cs="David" w:hint="cs"/>
          <w:rtl/>
        </w:rPr>
        <w:t xml:space="preserve">- נכון, אדוני סגן השר, </w:t>
      </w:r>
      <w:r w:rsidRPr="00821337">
        <w:rPr>
          <w:rFonts w:cs="David" w:hint="cs"/>
          <w:rtl/>
        </w:rPr>
        <w:t xml:space="preserve">שכשיושבים באופוזיציה נואמים את הנאומים שצריך חוק תומך תקציב. נקודה. </w:t>
      </w:r>
      <w:r>
        <w:rPr>
          <w:rFonts w:cs="David" w:hint="cs"/>
          <w:rtl/>
        </w:rPr>
        <w:t>וכשמגיעים לקואליציה, בחולשתה, מעמיסים על הכנסת 20-28 חוקים, שאין להם שום קשר לתקציב.</w:t>
      </w:r>
    </w:p>
    <w:p w14:paraId="505A8AF3" w14:textId="77777777" w:rsidR="004E578F" w:rsidRPr="00821337" w:rsidRDefault="004E578F" w:rsidP="004E578F">
      <w:pPr>
        <w:bidi/>
        <w:ind w:firstLine="720"/>
        <w:jc w:val="both"/>
        <w:rPr>
          <w:rFonts w:cs="David" w:hint="cs"/>
          <w:rtl/>
        </w:rPr>
      </w:pPr>
    </w:p>
    <w:p w14:paraId="3C916EBC" w14:textId="77777777" w:rsidR="004E578F" w:rsidRPr="00821337" w:rsidRDefault="004E578F" w:rsidP="004E578F">
      <w:pPr>
        <w:bidi/>
        <w:ind w:firstLine="720"/>
        <w:jc w:val="both"/>
        <w:rPr>
          <w:rFonts w:cs="David" w:hint="cs"/>
          <w:rtl/>
        </w:rPr>
      </w:pPr>
      <w:r w:rsidRPr="00821337">
        <w:rPr>
          <w:rFonts w:cs="David" w:hint="cs"/>
          <w:rtl/>
        </w:rPr>
        <w:t>לכן, אני מציע לפצל את הסעיף הזה. אגב, זה יהיה בדיוק כמו</w:t>
      </w:r>
      <w:r>
        <w:rPr>
          <w:rFonts w:cs="David" w:hint="cs"/>
          <w:rtl/>
        </w:rPr>
        <w:t xml:space="preserve"> עם</w:t>
      </w:r>
      <w:r w:rsidRPr="00821337">
        <w:rPr>
          <w:rFonts w:cs="David" w:hint="cs"/>
          <w:rtl/>
        </w:rPr>
        <w:t xml:space="preserve"> ויסקונסין</w:t>
      </w:r>
      <w:r>
        <w:rPr>
          <w:rFonts w:cs="David" w:hint="cs"/>
          <w:rtl/>
        </w:rPr>
        <w:t>, ללא שום הבדל, באמת, חוץ מהתרגילים, שאולי חלק לא מבינים אותם.</w:t>
      </w:r>
      <w:r w:rsidRPr="00821337">
        <w:rPr>
          <w:rFonts w:cs="David" w:hint="cs"/>
          <w:rtl/>
        </w:rPr>
        <w:t xml:space="preserve"> ויסקונסין הוא חוק שרץ בצמוד. ברגע שנפצל אותו,</w:t>
      </w:r>
      <w:r>
        <w:rPr>
          <w:rFonts w:cs="David" w:hint="cs"/>
          <w:rtl/>
        </w:rPr>
        <w:t xml:space="preserve"> הוא יהיה מונח על שולחן הכנסת,</w:t>
      </w:r>
      <w:r w:rsidRPr="00821337">
        <w:rPr>
          <w:rFonts w:cs="David" w:hint="cs"/>
          <w:rtl/>
        </w:rPr>
        <w:t xml:space="preserve"> הוא ירוץ בצמוד לחקיקה כולה</w:t>
      </w:r>
      <w:r>
        <w:rPr>
          <w:rFonts w:cs="David" w:hint="cs"/>
          <w:rtl/>
        </w:rPr>
        <w:t>,</w:t>
      </w:r>
      <w:r w:rsidRPr="00821337">
        <w:rPr>
          <w:rFonts w:cs="David" w:hint="cs"/>
          <w:rtl/>
        </w:rPr>
        <w:t xml:space="preserve"> ואם ועדת הכנסת</w:t>
      </w:r>
      <w:r>
        <w:rPr>
          <w:rFonts w:cs="David" w:hint="cs"/>
          <w:rtl/>
        </w:rPr>
        <w:t>, בעצה עם היושב ראש ובהסכמה רחבה,</w:t>
      </w:r>
      <w:r w:rsidRPr="00821337">
        <w:rPr>
          <w:rFonts w:cs="David" w:hint="cs"/>
          <w:rtl/>
        </w:rPr>
        <w:t xml:space="preserve"> תבוא ותגיד</w:t>
      </w:r>
      <w:r>
        <w:rPr>
          <w:rFonts w:cs="David" w:hint="cs"/>
          <w:rtl/>
        </w:rPr>
        <w:t xml:space="preserve"> </w:t>
      </w:r>
      <w:r>
        <w:rPr>
          <w:rFonts w:cs="David"/>
          <w:rtl/>
        </w:rPr>
        <w:t>–</w:t>
      </w:r>
      <w:r>
        <w:rPr>
          <w:rFonts w:cs="David" w:hint="cs"/>
          <w:rtl/>
        </w:rPr>
        <w:t xml:space="preserve"> ואני אתמוך בזה </w:t>
      </w:r>
      <w:r>
        <w:rPr>
          <w:rFonts w:cs="David"/>
          <w:rtl/>
        </w:rPr>
        <w:t>–</w:t>
      </w:r>
      <w:r w:rsidRPr="00821337">
        <w:rPr>
          <w:rFonts w:cs="David" w:hint="cs"/>
          <w:rtl/>
        </w:rPr>
        <w:t xml:space="preserve"> שאת החוק הזה צריך להשלים עד</w:t>
      </w:r>
      <w:r>
        <w:rPr>
          <w:rFonts w:cs="David" w:hint="cs"/>
          <w:rtl/>
        </w:rPr>
        <w:t xml:space="preserve"> ה-</w:t>
      </w:r>
      <w:r w:rsidRPr="00821337">
        <w:rPr>
          <w:rFonts w:cs="David" w:hint="cs"/>
          <w:rtl/>
        </w:rPr>
        <w:t>31 בינואר, אני תומך.</w:t>
      </w:r>
      <w:r>
        <w:rPr>
          <w:rFonts w:cs="David" w:hint="cs"/>
          <w:rtl/>
        </w:rPr>
        <w:t xml:space="preserve"> אבל תוציאו אותו מחוק ההסדרים. לא כי הוא לא טוב.</w:t>
      </w:r>
      <w:r w:rsidRPr="00821337">
        <w:rPr>
          <w:rFonts w:cs="David" w:hint="cs"/>
          <w:rtl/>
        </w:rPr>
        <w:t xml:space="preserve"> יש חוקים שאני רוצה </w:t>
      </w:r>
      <w:proofErr w:type="spellStart"/>
      <w:r w:rsidRPr="00821337">
        <w:rPr>
          <w:rFonts w:cs="David" w:hint="cs"/>
          <w:rtl/>
        </w:rPr>
        <w:t>להציא</w:t>
      </w:r>
      <w:proofErr w:type="spellEnd"/>
      <w:r w:rsidRPr="00821337">
        <w:rPr>
          <w:rFonts w:cs="David" w:hint="cs"/>
          <w:rtl/>
        </w:rPr>
        <w:t xml:space="preserve"> אותם כי הם לא טובים.</w:t>
      </w:r>
      <w:r>
        <w:rPr>
          <w:rFonts w:cs="David" w:hint="cs"/>
          <w:rtl/>
        </w:rPr>
        <w:t xml:space="preserve"> תוציאו אותו מחוק ההסדרים, כי בעיקרו של דבר </w:t>
      </w:r>
      <w:r>
        <w:rPr>
          <w:rFonts w:cs="David"/>
          <w:rtl/>
        </w:rPr>
        <w:t>–</w:t>
      </w:r>
      <w:r>
        <w:rPr>
          <w:rFonts w:cs="David" w:hint="cs"/>
          <w:rtl/>
        </w:rPr>
        <w:t xml:space="preserve"> ונוח לי להגיד אותו בסעיף הזה </w:t>
      </w:r>
      <w:r>
        <w:rPr>
          <w:rFonts w:cs="David"/>
          <w:rtl/>
        </w:rPr>
        <w:t>–</w:t>
      </w:r>
      <w:r w:rsidRPr="00821337">
        <w:rPr>
          <w:rFonts w:cs="David" w:hint="cs"/>
          <w:rtl/>
        </w:rPr>
        <w:t xml:space="preserve"> הוא חוק נכון ברובו,</w:t>
      </w:r>
      <w:r>
        <w:rPr>
          <w:rFonts w:cs="David" w:hint="cs"/>
          <w:rtl/>
        </w:rPr>
        <w:t xml:space="preserve"> אני לא רוצה להתחייב לכל שורה שבו, אבל</w:t>
      </w:r>
      <w:r w:rsidRPr="00821337">
        <w:rPr>
          <w:rFonts w:cs="David" w:hint="cs"/>
          <w:rtl/>
        </w:rPr>
        <w:t xml:space="preserve"> בגדול הוא חוק נכון, אבל לא פה. יש פה אפילו איזה סעיף שקשור בפרק של 2(3), שמה יש את כל הוויכוח עם מערכת הביטחון,</w:t>
      </w:r>
      <w:r>
        <w:rPr>
          <w:rFonts w:cs="David" w:hint="cs"/>
          <w:rtl/>
        </w:rPr>
        <w:t xml:space="preserve"> מי מחייב אותה, מי לא מחייב אותה, איך מחייבים אותה </w:t>
      </w:r>
      <w:r>
        <w:rPr>
          <w:rFonts w:cs="David"/>
          <w:rtl/>
        </w:rPr>
        <w:t>–</w:t>
      </w:r>
      <w:r>
        <w:rPr>
          <w:rFonts w:cs="David" w:hint="cs"/>
          <w:rtl/>
        </w:rPr>
        <w:t xml:space="preserve"> זה מגיע לשאלות של זכויות קניין, של כל מיני דברים כאלה, </w:t>
      </w:r>
      <w:r w:rsidRPr="00821337">
        <w:rPr>
          <w:rFonts w:cs="David" w:hint="cs"/>
          <w:rtl/>
        </w:rPr>
        <w:t xml:space="preserve">שאני לא מצליח להבין </w:t>
      </w:r>
      <w:r w:rsidRPr="00821337">
        <w:rPr>
          <w:rFonts w:cs="David"/>
          <w:rtl/>
        </w:rPr>
        <w:t>–</w:t>
      </w:r>
      <w:r>
        <w:rPr>
          <w:rFonts w:cs="David" w:hint="cs"/>
          <w:rtl/>
        </w:rPr>
        <w:t xml:space="preserve"> עוד הפעם, מבלי להביע עכשיו דעה נחרצת כי אני מודה ששמעתי רק צד אחד, </w:t>
      </w:r>
      <w:r w:rsidRPr="00821337">
        <w:rPr>
          <w:rFonts w:cs="David" w:hint="cs"/>
          <w:rtl/>
        </w:rPr>
        <w:t>אבל זה עובר פה בתוך הפלטפורמה, בתוך הערימה הזאת</w:t>
      </w:r>
      <w:r>
        <w:rPr>
          <w:rFonts w:cs="David" w:hint="cs"/>
          <w:rtl/>
        </w:rPr>
        <w:t xml:space="preserve">. דווקא לשיטתך, אדוני היושב ראש, אתה מאד רגיש לנושאים הללו, צריך </w:t>
      </w:r>
      <w:r>
        <w:rPr>
          <w:rFonts w:cs="David"/>
          <w:rtl/>
        </w:rPr>
        <w:t>–</w:t>
      </w:r>
      <w:r>
        <w:rPr>
          <w:rFonts w:cs="David" w:hint="cs"/>
          <w:rtl/>
        </w:rPr>
        <w:t xml:space="preserve"> רגע, מה קרה? אז יטילו על כוחות הביטחון בינואר את החובה, ולא מה-31 בדצמבר. מה קרה? ואני אומר עוד הפעם על סעיפים שבמהותם, אני חושב שההצעה של שר התקשורת היא הצעה נכונה, וצריך ללכת לקראתה.</w:t>
      </w:r>
      <w:r w:rsidRPr="00821337">
        <w:rPr>
          <w:rFonts w:cs="David" w:hint="cs"/>
          <w:rtl/>
        </w:rPr>
        <w:t xml:space="preserve"> </w:t>
      </w:r>
    </w:p>
    <w:p w14:paraId="3251EFB3" w14:textId="77777777" w:rsidR="004E578F" w:rsidRPr="00821337" w:rsidRDefault="004E578F" w:rsidP="004E578F">
      <w:pPr>
        <w:bidi/>
        <w:jc w:val="both"/>
        <w:rPr>
          <w:rFonts w:cs="David" w:hint="cs"/>
          <w:rtl/>
        </w:rPr>
      </w:pPr>
    </w:p>
    <w:p w14:paraId="0C6571DC" w14:textId="77777777" w:rsidR="004E578F" w:rsidRDefault="004E578F" w:rsidP="004E578F">
      <w:pPr>
        <w:bidi/>
        <w:jc w:val="both"/>
        <w:rPr>
          <w:rFonts w:cs="David" w:hint="cs"/>
          <w:rtl/>
        </w:rPr>
      </w:pPr>
      <w:r w:rsidRPr="00821337">
        <w:rPr>
          <w:rFonts w:cs="David" w:hint="cs"/>
          <w:rtl/>
        </w:rPr>
        <w:tab/>
        <w:t>לכן אני מציע את כל הפרק הזה לפצל</w:t>
      </w:r>
      <w:r>
        <w:rPr>
          <w:rFonts w:cs="David" w:hint="cs"/>
          <w:rtl/>
        </w:rPr>
        <w:t xml:space="preserve">, להשאיר אותם על שולחן הכנסת, ומצדי אפילו לקבוע מועד, לא רחוק, לא יודע מתי, שהכנסת מקבלת </w:t>
      </w:r>
      <w:r>
        <w:rPr>
          <w:rFonts w:cs="David"/>
          <w:rtl/>
        </w:rPr>
        <w:t>–</w:t>
      </w:r>
      <w:r>
        <w:rPr>
          <w:rFonts w:cs="David" w:hint="cs"/>
          <w:rtl/>
        </w:rPr>
        <w:t xml:space="preserve"> כמו </w:t>
      </w:r>
      <w:proofErr w:type="spellStart"/>
      <w:r>
        <w:rPr>
          <w:rFonts w:cs="David" w:hint="cs"/>
          <w:rtl/>
        </w:rPr>
        <w:t>שאגב</w:t>
      </w:r>
      <w:proofErr w:type="spellEnd"/>
      <w:r>
        <w:rPr>
          <w:rFonts w:cs="David" w:hint="cs"/>
          <w:rtl/>
        </w:rPr>
        <w:t xml:space="preserve">, עשינו בשורה של חוקים בוועדת הכספים ועמדנו בהם. חוקים מאד כבדים השנה ועדת הכספים אישרה. את כל הנושא של האכיפה המנהלית, את בנק ישראל. חוקים מאד כבדים. עברו ועדת כספים, בלי האיום של חוק ההסדרים, </w:t>
      </w:r>
      <w:r w:rsidRPr="00821337">
        <w:rPr>
          <w:rFonts w:cs="David" w:hint="cs"/>
          <w:rtl/>
        </w:rPr>
        <w:t xml:space="preserve">אלא פשוט בדיון לגופו, לא קצר </w:t>
      </w:r>
      <w:r w:rsidRPr="00821337">
        <w:rPr>
          <w:rFonts w:cs="David"/>
          <w:rtl/>
        </w:rPr>
        <w:t>–</w:t>
      </w:r>
      <w:r w:rsidRPr="00821337">
        <w:rPr>
          <w:rFonts w:cs="David" w:hint="cs"/>
          <w:rtl/>
        </w:rPr>
        <w:t xml:space="preserve"> אני חושב שעל שני החוקים האלה היו קרוב ל-30 ישיבות, ו</w:t>
      </w:r>
      <w:r>
        <w:rPr>
          <w:rFonts w:cs="David" w:hint="cs"/>
          <w:rtl/>
        </w:rPr>
        <w:t xml:space="preserve">אגב, בשני החוקים האלה, בסוף, </w:t>
      </w:r>
      <w:proofErr w:type="spellStart"/>
      <w:r w:rsidRPr="00821337">
        <w:rPr>
          <w:rFonts w:cs="David" w:hint="cs"/>
          <w:rtl/>
        </w:rPr>
        <w:t>היתה</w:t>
      </w:r>
      <w:proofErr w:type="spellEnd"/>
      <w:r w:rsidRPr="00821337">
        <w:rPr>
          <w:rFonts w:cs="David" w:hint="cs"/>
          <w:rtl/>
        </w:rPr>
        <w:t xml:space="preserve"> הצבעה פה אחד</w:t>
      </w:r>
      <w:r>
        <w:rPr>
          <w:rFonts w:cs="David" w:hint="cs"/>
          <w:rtl/>
        </w:rPr>
        <w:t>, של כל חברי הזה, ואם אני לא טועה, גם במליאה החוקים האלה עברו פה אחד. אני לא רוצה להגיד במליאה, אבל בוועדה אני בטוח</w:t>
      </w:r>
      <w:r w:rsidRPr="00821337">
        <w:rPr>
          <w:rFonts w:cs="David" w:hint="cs"/>
          <w:rtl/>
        </w:rPr>
        <w:t xml:space="preserve">. זה לא יותר נכון? אם אתה אומר, בוא נראה איך הולכים? </w:t>
      </w:r>
      <w:r>
        <w:rPr>
          <w:rFonts w:cs="David" w:hint="cs"/>
          <w:rtl/>
        </w:rPr>
        <w:t xml:space="preserve">זה לא יותר ענייני? זה גם לא שומר על כבודה של הכנסת, </w:t>
      </w:r>
      <w:r w:rsidRPr="00821337">
        <w:rPr>
          <w:rFonts w:cs="David" w:hint="cs"/>
          <w:rtl/>
        </w:rPr>
        <w:t xml:space="preserve">ולא המטחנה הזאת? </w:t>
      </w:r>
    </w:p>
    <w:p w14:paraId="2ACDB181" w14:textId="77777777" w:rsidR="004E578F" w:rsidRDefault="004E578F" w:rsidP="004E578F">
      <w:pPr>
        <w:bidi/>
        <w:jc w:val="both"/>
        <w:rPr>
          <w:rFonts w:cs="David" w:hint="cs"/>
          <w:rtl/>
        </w:rPr>
      </w:pPr>
    </w:p>
    <w:p w14:paraId="301F7EA0" w14:textId="77777777" w:rsidR="004E578F" w:rsidRDefault="004E578F" w:rsidP="004E578F">
      <w:pPr>
        <w:bidi/>
        <w:ind w:firstLine="720"/>
        <w:jc w:val="both"/>
        <w:rPr>
          <w:rFonts w:cs="David" w:hint="cs"/>
          <w:rtl/>
        </w:rPr>
      </w:pPr>
      <w:r>
        <w:rPr>
          <w:rFonts w:cs="David" w:hint="cs"/>
          <w:rtl/>
        </w:rPr>
        <w:t xml:space="preserve">עשיתי את העבודה שרצית לעשות עכשיו. </w:t>
      </w:r>
      <w:r w:rsidRPr="00821337">
        <w:rPr>
          <w:rFonts w:cs="David" w:hint="cs"/>
          <w:rtl/>
        </w:rPr>
        <w:t>יש פה 32 חוקים לוועדת כספים,</w:t>
      </w:r>
      <w:r>
        <w:rPr>
          <w:rFonts w:cs="David" w:hint="cs"/>
          <w:rtl/>
        </w:rPr>
        <w:t xml:space="preserve"> יש פה</w:t>
      </w:r>
      <w:r w:rsidRPr="00821337">
        <w:rPr>
          <w:rFonts w:cs="David" w:hint="cs"/>
          <w:rtl/>
        </w:rPr>
        <w:t xml:space="preserve"> 14 חוקים כבדים לוועדת כלכלה,</w:t>
      </w:r>
      <w:r>
        <w:rPr>
          <w:rFonts w:cs="David" w:hint="cs"/>
          <w:rtl/>
        </w:rPr>
        <w:t xml:space="preserve"> ועדת כספים </w:t>
      </w:r>
      <w:r>
        <w:rPr>
          <w:rFonts w:cs="David"/>
          <w:rtl/>
        </w:rPr>
        <w:t>–</w:t>
      </w:r>
      <w:r>
        <w:rPr>
          <w:rFonts w:cs="David" w:hint="cs"/>
          <w:rtl/>
        </w:rPr>
        <w:t xml:space="preserve"> בצד זה יש כל התקציב, לשנתיים </w:t>
      </w:r>
      <w:r>
        <w:rPr>
          <w:rFonts w:cs="David"/>
          <w:rtl/>
        </w:rPr>
        <w:t>–</w:t>
      </w:r>
      <w:r>
        <w:rPr>
          <w:rFonts w:cs="David" w:hint="cs"/>
          <w:rtl/>
        </w:rPr>
        <w:t xml:space="preserve"> זה חלק מהחוכמות </w:t>
      </w:r>
      <w:r>
        <w:rPr>
          <w:rFonts w:cs="David"/>
          <w:rtl/>
        </w:rPr>
        <w:t>–</w:t>
      </w:r>
      <w:r>
        <w:rPr>
          <w:rFonts w:cs="David" w:hint="cs"/>
          <w:rtl/>
        </w:rPr>
        <w:t xml:space="preserve"> לשנתיים,</w:t>
      </w:r>
      <w:r w:rsidRPr="00821337">
        <w:rPr>
          <w:rFonts w:cs="David" w:hint="cs"/>
          <w:rtl/>
        </w:rPr>
        <w:t xml:space="preserve"> ולמרות שמאד מאד הקדימו, אין כבר מה לעשות.</w:t>
      </w:r>
      <w:r>
        <w:rPr>
          <w:rFonts w:cs="David" w:hint="cs"/>
          <w:rtl/>
        </w:rPr>
        <w:t xml:space="preserve"> אנחנו מגיעים עכשיו </w:t>
      </w:r>
      <w:r>
        <w:rPr>
          <w:rFonts w:cs="David"/>
          <w:rtl/>
        </w:rPr>
        <w:t>–</w:t>
      </w:r>
      <w:r w:rsidRPr="00821337">
        <w:rPr>
          <w:rFonts w:cs="David" w:hint="cs"/>
          <w:rtl/>
        </w:rPr>
        <w:t xml:space="preserve"> מחר מתחיל נובמבר, דצמבר</w:t>
      </w:r>
      <w:r>
        <w:rPr>
          <w:rFonts w:cs="David" w:hint="cs"/>
          <w:rtl/>
        </w:rPr>
        <w:t xml:space="preserve"> </w:t>
      </w:r>
      <w:r>
        <w:rPr>
          <w:rFonts w:cs="David"/>
          <w:rtl/>
        </w:rPr>
        <w:t>–</w:t>
      </w:r>
      <w:r>
        <w:rPr>
          <w:rFonts w:cs="David" w:hint="cs"/>
          <w:rtl/>
        </w:rPr>
        <w:t xml:space="preserve"> חודשיים ייגמר </w:t>
      </w:r>
      <w:r w:rsidRPr="00821337">
        <w:rPr>
          <w:rFonts w:cs="David" w:hint="cs"/>
          <w:rtl/>
        </w:rPr>
        <w:t>העניין.</w:t>
      </w:r>
      <w:r>
        <w:rPr>
          <w:rFonts w:cs="David" w:hint="cs"/>
          <w:rtl/>
        </w:rPr>
        <w:t xml:space="preserve"> תקציב לשנתיים, ו-32 סעיפי תקציב. זה מה שיש בחוברת, כפי שהיא מסומנת עכשיו. </w:t>
      </w:r>
      <w:r w:rsidRPr="00821337">
        <w:rPr>
          <w:rFonts w:cs="David" w:hint="cs"/>
          <w:rtl/>
        </w:rPr>
        <w:t>ואני חושב שזה אחד הנושאים שצריך לפצל אותם.</w:t>
      </w:r>
    </w:p>
    <w:p w14:paraId="43499505" w14:textId="77777777" w:rsidR="004E578F" w:rsidRDefault="004E578F" w:rsidP="004E578F">
      <w:pPr>
        <w:bidi/>
        <w:jc w:val="both"/>
        <w:rPr>
          <w:rFonts w:cs="David" w:hint="cs"/>
          <w:rtl/>
        </w:rPr>
      </w:pPr>
    </w:p>
    <w:p w14:paraId="78E6B2E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56B7E06" w14:textId="77777777" w:rsidR="004E578F" w:rsidRDefault="004E578F" w:rsidP="004E578F">
      <w:pPr>
        <w:bidi/>
        <w:jc w:val="both"/>
        <w:rPr>
          <w:rFonts w:cs="David" w:hint="cs"/>
          <w:rtl/>
        </w:rPr>
      </w:pPr>
    </w:p>
    <w:p w14:paraId="47CE881E" w14:textId="77777777" w:rsidR="004E578F" w:rsidRPr="00821337" w:rsidRDefault="004E578F" w:rsidP="004E578F">
      <w:pPr>
        <w:bidi/>
        <w:jc w:val="both"/>
        <w:rPr>
          <w:rFonts w:cs="David" w:hint="cs"/>
          <w:rtl/>
        </w:rPr>
      </w:pPr>
      <w:r>
        <w:rPr>
          <w:rFonts w:cs="David" w:hint="cs"/>
          <w:rtl/>
        </w:rPr>
        <w:tab/>
        <w:t>תודה. הערות נוספות?</w:t>
      </w:r>
    </w:p>
    <w:p w14:paraId="5948BBDE" w14:textId="77777777" w:rsidR="004E578F" w:rsidRPr="00821337" w:rsidRDefault="004E578F" w:rsidP="004E578F">
      <w:pPr>
        <w:bidi/>
        <w:jc w:val="both"/>
        <w:rPr>
          <w:rFonts w:cs="David" w:hint="cs"/>
          <w:rtl/>
        </w:rPr>
      </w:pPr>
    </w:p>
    <w:p w14:paraId="565C0CBD"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4618761" w14:textId="77777777" w:rsidR="004E578F" w:rsidRPr="00821337" w:rsidRDefault="004E578F" w:rsidP="004E578F">
      <w:pPr>
        <w:bidi/>
        <w:jc w:val="both"/>
        <w:rPr>
          <w:rFonts w:cs="David" w:hint="cs"/>
          <w:rtl/>
        </w:rPr>
      </w:pPr>
    </w:p>
    <w:p w14:paraId="4C934A1C" w14:textId="77777777" w:rsidR="004E578F" w:rsidRPr="00821337" w:rsidRDefault="004E578F" w:rsidP="004E578F">
      <w:pPr>
        <w:bidi/>
        <w:jc w:val="both"/>
        <w:rPr>
          <w:rFonts w:cs="David" w:hint="cs"/>
          <w:rtl/>
        </w:rPr>
      </w:pPr>
      <w:r w:rsidRPr="00821337">
        <w:rPr>
          <w:rFonts w:cs="David" w:hint="cs"/>
          <w:rtl/>
        </w:rPr>
        <w:tab/>
        <w:t xml:space="preserve">אבל אתה חושב שאת </w:t>
      </w:r>
      <w:proofErr w:type="spellStart"/>
      <w:r w:rsidRPr="00821337">
        <w:rPr>
          <w:rFonts w:cs="David" w:hint="cs"/>
          <w:rtl/>
        </w:rPr>
        <w:t>הכל</w:t>
      </w:r>
      <w:proofErr w:type="spellEnd"/>
      <w:r w:rsidRPr="00821337">
        <w:rPr>
          <w:rFonts w:cs="David" w:hint="cs"/>
          <w:rtl/>
        </w:rPr>
        <w:t xml:space="preserve"> צריך לפצל.</w:t>
      </w:r>
    </w:p>
    <w:p w14:paraId="498F0503" w14:textId="77777777" w:rsidR="004E578F" w:rsidRPr="00821337" w:rsidRDefault="004E578F" w:rsidP="004E578F">
      <w:pPr>
        <w:bidi/>
        <w:jc w:val="both"/>
        <w:rPr>
          <w:rFonts w:cs="David" w:hint="cs"/>
          <w:rtl/>
        </w:rPr>
      </w:pPr>
    </w:p>
    <w:p w14:paraId="0EC03310"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7E73A0A9" w14:textId="77777777" w:rsidR="004E578F" w:rsidRPr="00821337" w:rsidRDefault="004E578F" w:rsidP="004E578F">
      <w:pPr>
        <w:bidi/>
        <w:jc w:val="both"/>
        <w:rPr>
          <w:rFonts w:cs="David" w:hint="cs"/>
          <w:u w:val="single"/>
          <w:rtl/>
        </w:rPr>
      </w:pPr>
    </w:p>
    <w:p w14:paraId="34E767E9" w14:textId="77777777" w:rsidR="004E578F" w:rsidRPr="00821337" w:rsidRDefault="004E578F" w:rsidP="004E578F">
      <w:pPr>
        <w:bidi/>
        <w:jc w:val="both"/>
        <w:rPr>
          <w:rFonts w:cs="David" w:hint="cs"/>
          <w:rtl/>
        </w:rPr>
      </w:pPr>
      <w:r w:rsidRPr="00821337">
        <w:rPr>
          <w:rFonts w:cs="David" w:hint="cs"/>
          <w:rtl/>
        </w:rPr>
        <w:tab/>
        <w:t xml:space="preserve"> לא, </w:t>
      </w:r>
      <w:r>
        <w:rPr>
          <w:rFonts w:cs="David" w:hint="cs"/>
          <w:rtl/>
        </w:rPr>
        <w:t>יש סעיפים שלא צריך לפצל אותם, כי הם באמת תומכי תקציב. למשל, הסעיף על הביטוח הלאומי, שאני מאד נגדו, אבל זה מובן למה דנים בו עכשיו. זה ממש היפוך של הסעיף הזה.</w:t>
      </w:r>
    </w:p>
    <w:p w14:paraId="2C8A1A81" w14:textId="77777777" w:rsidR="004E578F" w:rsidRPr="00821337" w:rsidRDefault="004E578F" w:rsidP="004E578F">
      <w:pPr>
        <w:bidi/>
        <w:jc w:val="both"/>
        <w:rPr>
          <w:rFonts w:cs="David" w:hint="cs"/>
          <w:rtl/>
        </w:rPr>
      </w:pPr>
    </w:p>
    <w:p w14:paraId="49279DEE" w14:textId="77777777" w:rsidR="004E578F" w:rsidRPr="00821337" w:rsidRDefault="004E578F" w:rsidP="004E578F">
      <w:pPr>
        <w:keepLines/>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0FE28FDA" w14:textId="77777777" w:rsidR="004E578F" w:rsidRPr="00821337" w:rsidRDefault="004E578F" w:rsidP="004E578F">
      <w:pPr>
        <w:keepLines/>
        <w:bidi/>
        <w:jc w:val="both"/>
        <w:rPr>
          <w:rFonts w:cs="David" w:hint="cs"/>
          <w:rtl/>
        </w:rPr>
      </w:pPr>
    </w:p>
    <w:p w14:paraId="01B55040" w14:textId="77777777" w:rsidR="004E578F" w:rsidRPr="00821337" w:rsidRDefault="004E578F" w:rsidP="004E578F">
      <w:pPr>
        <w:keepLines/>
        <w:bidi/>
        <w:jc w:val="both"/>
        <w:rPr>
          <w:rFonts w:cs="David" w:hint="cs"/>
          <w:rtl/>
        </w:rPr>
      </w:pPr>
      <w:r w:rsidRPr="00821337">
        <w:rPr>
          <w:rFonts w:cs="David" w:hint="cs"/>
          <w:rtl/>
        </w:rPr>
        <w:tab/>
        <w:t>אבל</w:t>
      </w:r>
      <w:r>
        <w:rPr>
          <w:rFonts w:cs="David" w:hint="cs"/>
          <w:rtl/>
        </w:rPr>
        <w:t xml:space="preserve"> את </w:t>
      </w:r>
      <w:proofErr w:type="spellStart"/>
      <w:r>
        <w:rPr>
          <w:rFonts w:cs="David" w:hint="cs"/>
          <w:rtl/>
        </w:rPr>
        <w:t>הכל</w:t>
      </w:r>
      <w:proofErr w:type="spellEnd"/>
      <w:r>
        <w:rPr>
          <w:rFonts w:cs="David" w:hint="cs"/>
          <w:rtl/>
        </w:rPr>
        <w:t xml:space="preserve"> אתה רוצה בתור דיון נפרד.</w:t>
      </w:r>
      <w:r w:rsidRPr="00821337">
        <w:rPr>
          <w:rFonts w:cs="David" w:hint="cs"/>
          <w:rtl/>
        </w:rPr>
        <w:t xml:space="preserve"> אתה לא רוצה</w:t>
      </w:r>
      <w:r>
        <w:rPr>
          <w:rFonts w:cs="David" w:hint="cs"/>
          <w:rtl/>
        </w:rPr>
        <w:t xml:space="preserve"> שיהיה</w:t>
      </w:r>
      <w:r w:rsidRPr="00821337">
        <w:rPr>
          <w:rFonts w:cs="David" w:hint="cs"/>
          <w:rtl/>
        </w:rPr>
        <w:t xml:space="preserve"> חוק ההסדרים בכלל.</w:t>
      </w:r>
    </w:p>
    <w:p w14:paraId="23D4679E" w14:textId="77777777" w:rsidR="004E578F" w:rsidRPr="00821337" w:rsidRDefault="004E578F" w:rsidP="004E578F">
      <w:pPr>
        <w:bidi/>
        <w:jc w:val="both"/>
        <w:rPr>
          <w:rFonts w:cs="David" w:hint="cs"/>
          <w:rtl/>
        </w:rPr>
      </w:pPr>
    </w:p>
    <w:p w14:paraId="2697CD01"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28A0571D" w14:textId="77777777" w:rsidR="004E578F" w:rsidRPr="00821337" w:rsidRDefault="004E578F" w:rsidP="004E578F">
      <w:pPr>
        <w:bidi/>
        <w:jc w:val="both"/>
        <w:rPr>
          <w:rFonts w:cs="David" w:hint="cs"/>
          <w:u w:val="single"/>
          <w:rtl/>
        </w:rPr>
      </w:pPr>
    </w:p>
    <w:p w14:paraId="2A3AAC68" w14:textId="77777777" w:rsidR="004E578F" w:rsidRPr="00821337" w:rsidRDefault="004E578F" w:rsidP="004E578F">
      <w:pPr>
        <w:bidi/>
        <w:jc w:val="both"/>
        <w:rPr>
          <w:rFonts w:cs="David" w:hint="cs"/>
          <w:rtl/>
        </w:rPr>
      </w:pPr>
      <w:r w:rsidRPr="00821337">
        <w:rPr>
          <w:rFonts w:cs="David" w:hint="cs"/>
          <w:rtl/>
        </w:rPr>
        <w:tab/>
        <w:t xml:space="preserve"> לא.</w:t>
      </w:r>
      <w:r>
        <w:rPr>
          <w:rFonts w:cs="David" w:hint="cs"/>
          <w:rtl/>
        </w:rPr>
        <w:t xml:space="preserve"> אין אפשרות שעל חוקים תומכי תקציב, לא תהיה הצבעה אחר כך. כי בסוף צריך להיסגר המעגל. </w:t>
      </w:r>
      <w:r w:rsidRPr="00821337">
        <w:rPr>
          <w:rFonts w:cs="David" w:hint="cs"/>
          <w:rtl/>
        </w:rPr>
        <w:t>אם אני רוצה להפחית את ההפחתה בביטוח הלאומי,</w:t>
      </w:r>
      <w:r>
        <w:rPr>
          <w:rFonts w:cs="David" w:hint="cs"/>
          <w:rtl/>
        </w:rPr>
        <w:t xml:space="preserve"> שזה מיליארד וחצי שקל, הוא</w:t>
      </w:r>
      <w:r w:rsidRPr="00821337">
        <w:rPr>
          <w:rFonts w:cs="David" w:hint="cs"/>
          <w:rtl/>
        </w:rPr>
        <w:t xml:space="preserve"> ישאל אותי</w:t>
      </w:r>
      <w:r>
        <w:rPr>
          <w:rFonts w:cs="David" w:hint="cs"/>
          <w:rtl/>
        </w:rPr>
        <w:t>,</w:t>
      </w:r>
      <w:r w:rsidRPr="00821337">
        <w:rPr>
          <w:rFonts w:cs="David" w:hint="cs"/>
          <w:rtl/>
        </w:rPr>
        <w:t xml:space="preserve"> סגן השר</w:t>
      </w:r>
      <w:r>
        <w:rPr>
          <w:rFonts w:cs="David" w:hint="cs"/>
          <w:rtl/>
        </w:rPr>
        <w:t>,</w:t>
      </w:r>
      <w:r w:rsidRPr="00821337">
        <w:rPr>
          <w:rFonts w:cs="David" w:hint="cs"/>
          <w:rtl/>
        </w:rPr>
        <w:t xml:space="preserve"> מאיפה אני מביא א</w:t>
      </w:r>
      <w:r>
        <w:rPr>
          <w:rFonts w:cs="David" w:hint="cs"/>
          <w:rtl/>
        </w:rPr>
        <w:t>ו</w:t>
      </w:r>
      <w:r w:rsidRPr="00821337">
        <w:rPr>
          <w:rFonts w:cs="David" w:hint="cs"/>
          <w:rtl/>
        </w:rPr>
        <w:t>ת</w:t>
      </w:r>
      <w:r>
        <w:rPr>
          <w:rFonts w:cs="David" w:hint="cs"/>
          <w:rtl/>
        </w:rPr>
        <w:t>ם</w:t>
      </w:r>
      <w:r w:rsidRPr="00821337">
        <w:rPr>
          <w:rFonts w:cs="David" w:hint="cs"/>
          <w:rtl/>
        </w:rPr>
        <w:t xml:space="preserve">. </w:t>
      </w:r>
      <w:r>
        <w:rPr>
          <w:rFonts w:cs="David" w:hint="cs"/>
          <w:rtl/>
        </w:rPr>
        <w:t>ואז הוא צריך לסגור בסוף. לכן אני חושב שהביטוח הלאומי, שאני נגדו, מקומו כאן. אני לא יכול להתווכח על מקומו, בעוד שהתקשורת, שלא שייך לזה, מקומה לא כאן. ואני בעדה.</w:t>
      </w:r>
    </w:p>
    <w:p w14:paraId="27F4E674" w14:textId="77777777" w:rsidR="004E578F" w:rsidRDefault="004E578F" w:rsidP="004E578F">
      <w:pPr>
        <w:bidi/>
        <w:jc w:val="both"/>
        <w:rPr>
          <w:rFonts w:cs="David" w:hint="cs"/>
          <w:rtl/>
        </w:rPr>
      </w:pPr>
    </w:p>
    <w:p w14:paraId="7939AD5B"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34BC6542" w14:textId="77777777" w:rsidR="004E578F" w:rsidRPr="00821337" w:rsidRDefault="004E578F" w:rsidP="004E578F">
      <w:pPr>
        <w:bidi/>
        <w:jc w:val="both"/>
        <w:rPr>
          <w:rFonts w:cs="David" w:hint="cs"/>
          <w:rtl/>
        </w:rPr>
      </w:pPr>
    </w:p>
    <w:p w14:paraId="3A856FB7" w14:textId="77777777" w:rsidR="004E578F" w:rsidRPr="00821337" w:rsidRDefault="004E578F" w:rsidP="004E578F">
      <w:pPr>
        <w:bidi/>
        <w:jc w:val="both"/>
        <w:rPr>
          <w:rFonts w:cs="David" w:hint="cs"/>
          <w:rtl/>
        </w:rPr>
      </w:pPr>
      <w:r w:rsidRPr="00821337">
        <w:rPr>
          <w:rFonts w:cs="David" w:hint="cs"/>
          <w:rtl/>
        </w:rPr>
        <w:tab/>
        <w:t>הבנתי.</w:t>
      </w:r>
    </w:p>
    <w:p w14:paraId="2C1B980C" w14:textId="77777777" w:rsidR="004E578F" w:rsidRPr="00821337" w:rsidRDefault="004E578F" w:rsidP="004E578F">
      <w:pPr>
        <w:bidi/>
        <w:jc w:val="both"/>
        <w:rPr>
          <w:rFonts w:cs="David" w:hint="cs"/>
          <w:rtl/>
        </w:rPr>
      </w:pPr>
    </w:p>
    <w:p w14:paraId="39A4D2A9"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332701F" w14:textId="77777777" w:rsidR="004E578F" w:rsidRPr="00821337" w:rsidRDefault="004E578F" w:rsidP="004E578F">
      <w:pPr>
        <w:bidi/>
        <w:jc w:val="both"/>
        <w:rPr>
          <w:rFonts w:cs="David" w:hint="cs"/>
          <w:rtl/>
        </w:rPr>
      </w:pPr>
    </w:p>
    <w:p w14:paraId="4103F6C1" w14:textId="77777777" w:rsidR="004E578F" w:rsidRPr="00821337" w:rsidRDefault="004E578F" w:rsidP="004E578F">
      <w:pPr>
        <w:bidi/>
        <w:jc w:val="both"/>
        <w:rPr>
          <w:rFonts w:cs="David" w:hint="cs"/>
          <w:rtl/>
        </w:rPr>
      </w:pPr>
      <w:r w:rsidRPr="00821337">
        <w:rPr>
          <w:rFonts w:cs="David" w:hint="cs"/>
          <w:rtl/>
        </w:rPr>
        <w:tab/>
      </w:r>
      <w:r>
        <w:rPr>
          <w:rFonts w:cs="David" w:hint="cs"/>
          <w:rtl/>
        </w:rPr>
        <w:t xml:space="preserve">תודה רבה. </w:t>
      </w:r>
      <w:r w:rsidRPr="00821337">
        <w:rPr>
          <w:rFonts w:cs="David" w:hint="cs"/>
          <w:rtl/>
        </w:rPr>
        <w:t>הערות נוספות? אין. נעבור לסעיף השלישי, רשות השידור.</w:t>
      </w:r>
      <w:r>
        <w:rPr>
          <w:rFonts w:cs="David" w:hint="cs"/>
          <w:rtl/>
        </w:rPr>
        <w:t xml:space="preserve"> הפרק השלישי.</w:t>
      </w:r>
    </w:p>
    <w:p w14:paraId="501E2B5F" w14:textId="77777777" w:rsidR="004E578F" w:rsidRPr="00821337" w:rsidRDefault="004E578F" w:rsidP="004E578F">
      <w:pPr>
        <w:bidi/>
        <w:jc w:val="both"/>
        <w:rPr>
          <w:rFonts w:cs="David" w:hint="cs"/>
          <w:rtl/>
        </w:rPr>
      </w:pPr>
    </w:p>
    <w:p w14:paraId="3072C383"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3DC356ED" w14:textId="77777777" w:rsidR="004E578F" w:rsidRPr="00821337" w:rsidRDefault="004E578F" w:rsidP="004E578F">
      <w:pPr>
        <w:bidi/>
        <w:jc w:val="both"/>
        <w:rPr>
          <w:rFonts w:cs="David" w:hint="cs"/>
          <w:rtl/>
        </w:rPr>
      </w:pPr>
    </w:p>
    <w:p w14:paraId="09EA8FE0" w14:textId="77777777" w:rsidR="004E578F" w:rsidRPr="00821337" w:rsidRDefault="004E578F" w:rsidP="004E578F">
      <w:pPr>
        <w:bidi/>
        <w:jc w:val="both"/>
        <w:rPr>
          <w:rFonts w:cs="David" w:hint="cs"/>
          <w:rtl/>
        </w:rPr>
      </w:pPr>
      <w:r w:rsidRPr="00821337">
        <w:rPr>
          <w:rFonts w:cs="David" w:hint="cs"/>
          <w:rtl/>
        </w:rPr>
        <w:tab/>
      </w:r>
      <w:r>
        <w:rPr>
          <w:rFonts w:cs="David" w:hint="cs"/>
          <w:rtl/>
        </w:rPr>
        <w:t xml:space="preserve">הפרק השלישי, רשות השידור </w:t>
      </w:r>
      <w:r>
        <w:rPr>
          <w:rFonts w:cs="David"/>
          <w:rtl/>
        </w:rPr>
        <w:t>–</w:t>
      </w:r>
      <w:r>
        <w:rPr>
          <w:rFonts w:cs="David" w:hint="cs"/>
          <w:rtl/>
        </w:rPr>
        <w:t xml:space="preserve"> רק כדי למקם אותו, </w:t>
      </w:r>
      <w:r w:rsidRPr="00821337">
        <w:rPr>
          <w:rFonts w:cs="David" w:hint="cs"/>
          <w:rtl/>
        </w:rPr>
        <w:t xml:space="preserve">צריך לראות אותו על רקע </w:t>
      </w:r>
      <w:r>
        <w:rPr>
          <w:rFonts w:cs="David" w:hint="cs"/>
          <w:rtl/>
        </w:rPr>
        <w:t xml:space="preserve">החוק הנפרד, שהוא - - </w:t>
      </w:r>
    </w:p>
    <w:p w14:paraId="069E4CAF" w14:textId="77777777" w:rsidR="004E578F" w:rsidRPr="00821337" w:rsidRDefault="004E578F" w:rsidP="004E578F">
      <w:pPr>
        <w:bidi/>
        <w:jc w:val="both"/>
        <w:rPr>
          <w:rFonts w:cs="David" w:hint="cs"/>
          <w:rtl/>
        </w:rPr>
      </w:pPr>
    </w:p>
    <w:p w14:paraId="01F093EB"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056756A5" w14:textId="77777777" w:rsidR="004E578F" w:rsidRPr="00821337" w:rsidRDefault="004E578F" w:rsidP="004E578F">
      <w:pPr>
        <w:bidi/>
        <w:jc w:val="both"/>
        <w:rPr>
          <w:rFonts w:cs="David" w:hint="cs"/>
          <w:u w:val="single"/>
          <w:rtl/>
        </w:rPr>
      </w:pPr>
    </w:p>
    <w:p w14:paraId="6873BB3A" w14:textId="77777777" w:rsidR="004E578F" w:rsidRPr="00821337" w:rsidRDefault="004E578F" w:rsidP="004E578F">
      <w:pPr>
        <w:bidi/>
        <w:jc w:val="both"/>
        <w:rPr>
          <w:rFonts w:cs="David" w:hint="cs"/>
          <w:rtl/>
        </w:rPr>
      </w:pPr>
      <w:r w:rsidRPr="00821337">
        <w:rPr>
          <w:rFonts w:cs="David" w:hint="cs"/>
          <w:rtl/>
        </w:rPr>
        <w:tab/>
        <w:t xml:space="preserve"> זה מוצדק, למשל. יכול להישאר.</w:t>
      </w:r>
    </w:p>
    <w:p w14:paraId="3AE29540" w14:textId="77777777" w:rsidR="004E578F" w:rsidRPr="00821337" w:rsidRDefault="004E578F" w:rsidP="004E578F">
      <w:pPr>
        <w:bidi/>
        <w:jc w:val="both"/>
        <w:rPr>
          <w:rFonts w:cs="David" w:hint="cs"/>
          <w:rtl/>
        </w:rPr>
      </w:pPr>
    </w:p>
    <w:p w14:paraId="2184861A"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41962B7" w14:textId="77777777" w:rsidR="004E578F" w:rsidRPr="00821337" w:rsidRDefault="004E578F" w:rsidP="004E578F">
      <w:pPr>
        <w:bidi/>
        <w:jc w:val="both"/>
        <w:rPr>
          <w:rFonts w:cs="David" w:hint="cs"/>
          <w:rtl/>
        </w:rPr>
      </w:pPr>
    </w:p>
    <w:p w14:paraId="0CED0D6E" w14:textId="77777777" w:rsidR="004E578F" w:rsidRDefault="004E578F" w:rsidP="004E578F">
      <w:pPr>
        <w:bidi/>
        <w:jc w:val="both"/>
        <w:rPr>
          <w:rFonts w:cs="David" w:hint="cs"/>
          <w:rtl/>
        </w:rPr>
      </w:pPr>
      <w:r w:rsidRPr="00821337">
        <w:rPr>
          <w:rFonts w:cs="David" w:hint="cs"/>
          <w:rtl/>
        </w:rPr>
        <w:tab/>
      </w:r>
      <w:r>
        <w:rPr>
          <w:rFonts w:cs="David" w:hint="cs"/>
          <w:rtl/>
        </w:rPr>
        <w:t xml:space="preserve">הצעת חוק רשות השידור (תיקון מס' 25) נופל בכל ההיבטים של הבראת השידור הציבורי, למעט ההיבט התקציבי של האגרה, שנשאר בתוך הצעת חוק המדיניות הכלכלית, וזה שני הסעיפים </w:t>
      </w:r>
      <w:r>
        <w:rPr>
          <w:rFonts w:cs="David"/>
          <w:rtl/>
        </w:rPr>
        <w:t>–</w:t>
      </w:r>
      <w:r>
        <w:rPr>
          <w:rFonts w:cs="David" w:hint="cs"/>
          <w:rtl/>
        </w:rPr>
        <w:t xml:space="preserve"> למרות שהם פוצלו פה כשני נושאים, הם בעצם נושא אחד, וזה הנושא.</w:t>
      </w:r>
    </w:p>
    <w:p w14:paraId="7D28EDAE" w14:textId="77777777" w:rsidR="004E578F" w:rsidRPr="00821337" w:rsidRDefault="004E578F" w:rsidP="004E578F">
      <w:pPr>
        <w:bidi/>
        <w:jc w:val="both"/>
        <w:rPr>
          <w:rFonts w:cs="David" w:hint="cs"/>
          <w:rtl/>
        </w:rPr>
      </w:pPr>
    </w:p>
    <w:p w14:paraId="2633194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15EB129" w14:textId="77777777" w:rsidR="004E578F" w:rsidRPr="00821337" w:rsidRDefault="004E578F" w:rsidP="004E578F">
      <w:pPr>
        <w:bidi/>
        <w:jc w:val="both"/>
        <w:rPr>
          <w:rFonts w:cs="David" w:hint="cs"/>
          <w:rtl/>
        </w:rPr>
      </w:pPr>
    </w:p>
    <w:p w14:paraId="78BF33FA" w14:textId="77777777" w:rsidR="004E578F" w:rsidRPr="00821337" w:rsidRDefault="004E578F" w:rsidP="004E578F">
      <w:pPr>
        <w:bidi/>
        <w:jc w:val="both"/>
        <w:rPr>
          <w:rFonts w:cs="David" w:hint="cs"/>
          <w:rtl/>
        </w:rPr>
      </w:pPr>
      <w:r w:rsidRPr="00821337">
        <w:rPr>
          <w:rFonts w:cs="David" w:hint="cs"/>
          <w:rtl/>
        </w:rPr>
        <w:tab/>
        <w:t>תודה.</w:t>
      </w:r>
      <w:r>
        <w:rPr>
          <w:rFonts w:cs="David" w:hint="cs"/>
          <w:rtl/>
        </w:rPr>
        <w:t xml:space="preserve"> היועץ המשפטי.</w:t>
      </w:r>
    </w:p>
    <w:p w14:paraId="5A3A05F7" w14:textId="77777777" w:rsidR="004E578F" w:rsidRPr="00821337" w:rsidRDefault="004E578F" w:rsidP="004E578F">
      <w:pPr>
        <w:bidi/>
        <w:jc w:val="both"/>
        <w:rPr>
          <w:rFonts w:cs="David" w:hint="cs"/>
          <w:rtl/>
        </w:rPr>
      </w:pPr>
    </w:p>
    <w:p w14:paraId="7F03B037"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B8C25DE" w14:textId="77777777" w:rsidR="004E578F" w:rsidRPr="00821337" w:rsidRDefault="004E578F" w:rsidP="004E578F">
      <w:pPr>
        <w:bidi/>
        <w:jc w:val="both"/>
        <w:rPr>
          <w:rFonts w:cs="David" w:hint="cs"/>
          <w:rtl/>
        </w:rPr>
      </w:pPr>
    </w:p>
    <w:p w14:paraId="5A95811A" w14:textId="77777777" w:rsidR="004E578F" w:rsidRPr="00821337" w:rsidRDefault="004E578F" w:rsidP="004E578F">
      <w:pPr>
        <w:bidi/>
        <w:jc w:val="both"/>
        <w:rPr>
          <w:rFonts w:cs="David" w:hint="cs"/>
          <w:rtl/>
        </w:rPr>
      </w:pPr>
      <w:r w:rsidRPr="00821337">
        <w:rPr>
          <w:rFonts w:cs="David" w:hint="cs"/>
          <w:rtl/>
        </w:rPr>
        <w:tab/>
        <w:t>אנחנו ממליצים</w:t>
      </w:r>
      <w:r>
        <w:rPr>
          <w:rFonts w:cs="David" w:hint="cs"/>
          <w:rtl/>
        </w:rPr>
        <w:t>, על פי התקנון והתקדימים,</w:t>
      </w:r>
      <w:r w:rsidRPr="00821337">
        <w:rPr>
          <w:rFonts w:cs="David" w:hint="cs"/>
          <w:rtl/>
        </w:rPr>
        <w:t xml:space="preserve"> לנתב את ההצעה הזאת לוועדת הכלכלה.</w:t>
      </w:r>
    </w:p>
    <w:p w14:paraId="348698EA" w14:textId="77777777" w:rsidR="004E578F" w:rsidRPr="00821337" w:rsidRDefault="004E578F" w:rsidP="004E578F">
      <w:pPr>
        <w:bidi/>
        <w:jc w:val="both"/>
        <w:rPr>
          <w:rFonts w:cs="David" w:hint="cs"/>
          <w:rtl/>
        </w:rPr>
      </w:pPr>
    </w:p>
    <w:p w14:paraId="2AA51403"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9FD8A1D" w14:textId="77777777" w:rsidR="004E578F" w:rsidRPr="00821337" w:rsidRDefault="004E578F" w:rsidP="004E578F">
      <w:pPr>
        <w:bidi/>
        <w:jc w:val="both"/>
        <w:rPr>
          <w:rFonts w:cs="David" w:hint="cs"/>
          <w:rtl/>
        </w:rPr>
      </w:pPr>
    </w:p>
    <w:p w14:paraId="2EA837E7" w14:textId="77777777" w:rsidR="004E578F" w:rsidRDefault="004E578F" w:rsidP="004E578F">
      <w:pPr>
        <w:bidi/>
        <w:jc w:val="both"/>
        <w:rPr>
          <w:rFonts w:cs="David" w:hint="cs"/>
          <w:rtl/>
        </w:rPr>
      </w:pPr>
      <w:r w:rsidRPr="00821337">
        <w:rPr>
          <w:rFonts w:cs="David" w:hint="cs"/>
          <w:rtl/>
        </w:rPr>
        <w:tab/>
      </w:r>
      <w:r>
        <w:rPr>
          <w:rFonts w:cs="David" w:hint="cs"/>
          <w:rtl/>
        </w:rPr>
        <w:t xml:space="preserve">תודה. </w:t>
      </w:r>
      <w:proofErr w:type="spellStart"/>
      <w:r>
        <w:rPr>
          <w:rFonts w:cs="David" w:hint="cs"/>
          <w:rtl/>
        </w:rPr>
        <w:t>מכובדיי</w:t>
      </w:r>
      <w:proofErr w:type="spellEnd"/>
      <w:r>
        <w:rPr>
          <w:rFonts w:cs="David" w:hint="cs"/>
          <w:rtl/>
        </w:rPr>
        <w:t xml:space="preserve">, </w:t>
      </w:r>
      <w:r w:rsidRPr="00821337">
        <w:rPr>
          <w:rFonts w:cs="David" w:hint="cs"/>
          <w:rtl/>
        </w:rPr>
        <w:t>קצת קשה ל</w:t>
      </w:r>
      <w:r>
        <w:rPr>
          <w:rFonts w:cs="David" w:hint="cs"/>
          <w:rtl/>
        </w:rPr>
        <w:t xml:space="preserve">קיים את הדיון כשעומדים. סליחה. רוצים </w:t>
      </w:r>
      <w:r>
        <w:rPr>
          <w:rFonts w:cs="David"/>
          <w:rtl/>
        </w:rPr>
        <w:t>–</w:t>
      </w:r>
      <w:r>
        <w:rPr>
          <w:rFonts w:cs="David" w:hint="cs"/>
          <w:rtl/>
        </w:rPr>
        <w:t xml:space="preserve"> תתייעצו בחוץ, אין בעיה. </w:t>
      </w:r>
    </w:p>
    <w:p w14:paraId="067569B2" w14:textId="77777777" w:rsidR="004E578F" w:rsidRDefault="004E578F" w:rsidP="004E578F">
      <w:pPr>
        <w:bidi/>
        <w:jc w:val="both"/>
        <w:rPr>
          <w:rFonts w:cs="David" w:hint="cs"/>
          <w:rtl/>
        </w:rPr>
      </w:pPr>
    </w:p>
    <w:p w14:paraId="61647DCC" w14:textId="77777777" w:rsidR="004E578F" w:rsidRPr="00821337" w:rsidRDefault="004E578F" w:rsidP="004E578F">
      <w:pPr>
        <w:bidi/>
        <w:jc w:val="both"/>
        <w:rPr>
          <w:rFonts w:cs="David" w:hint="cs"/>
          <w:rtl/>
        </w:rPr>
      </w:pPr>
      <w:r>
        <w:rPr>
          <w:rFonts w:cs="David" w:hint="cs"/>
          <w:rtl/>
        </w:rPr>
        <w:tab/>
        <w:t xml:space="preserve">בבקשה. </w:t>
      </w:r>
      <w:r w:rsidRPr="00821337">
        <w:rPr>
          <w:rFonts w:cs="David" w:hint="cs"/>
          <w:rtl/>
        </w:rPr>
        <w:t>מישהו רוצה להתייחס לפרק ג'?</w:t>
      </w:r>
    </w:p>
    <w:p w14:paraId="673AD46C" w14:textId="77777777" w:rsidR="004E578F" w:rsidRPr="00821337" w:rsidRDefault="004E578F" w:rsidP="004E578F">
      <w:pPr>
        <w:bidi/>
        <w:jc w:val="both"/>
        <w:rPr>
          <w:rFonts w:cs="David" w:hint="cs"/>
          <w:rtl/>
        </w:rPr>
      </w:pPr>
    </w:p>
    <w:p w14:paraId="56F420DA"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E9D416E" w14:textId="77777777" w:rsidR="004E578F" w:rsidRPr="00821337" w:rsidRDefault="004E578F" w:rsidP="004E578F">
      <w:pPr>
        <w:bidi/>
        <w:jc w:val="both"/>
        <w:rPr>
          <w:rFonts w:cs="David" w:hint="cs"/>
          <w:u w:val="single"/>
          <w:rtl/>
        </w:rPr>
      </w:pPr>
    </w:p>
    <w:p w14:paraId="21E40AEE" w14:textId="77777777" w:rsidR="004E578F" w:rsidRPr="00821337" w:rsidRDefault="004E578F" w:rsidP="004E578F">
      <w:pPr>
        <w:bidi/>
        <w:jc w:val="both"/>
        <w:rPr>
          <w:rFonts w:cs="David" w:hint="cs"/>
          <w:rtl/>
        </w:rPr>
      </w:pPr>
      <w:r w:rsidRPr="00821337">
        <w:rPr>
          <w:rFonts w:cs="David" w:hint="cs"/>
          <w:rtl/>
        </w:rPr>
        <w:tab/>
      </w:r>
      <w:r>
        <w:rPr>
          <w:rFonts w:cs="David" w:hint="cs"/>
          <w:rtl/>
        </w:rPr>
        <w:t>ודאי.</w:t>
      </w:r>
      <w:r w:rsidRPr="00821337">
        <w:rPr>
          <w:rFonts w:cs="David" w:hint="cs"/>
          <w:rtl/>
        </w:rPr>
        <w:t xml:space="preserve"> אני חושב שמקומו בחוק והוא צריך להישאר. מה אני אגיד בוועדה </w:t>
      </w:r>
      <w:r w:rsidRPr="00821337">
        <w:rPr>
          <w:rFonts w:cs="David"/>
          <w:rtl/>
        </w:rPr>
        <w:t>–</w:t>
      </w:r>
      <w:r w:rsidRPr="00821337">
        <w:rPr>
          <w:rFonts w:cs="David" w:hint="cs"/>
          <w:rtl/>
        </w:rPr>
        <w:t xml:space="preserve"> אגב, אני</w:t>
      </w:r>
      <w:r>
        <w:rPr>
          <w:rFonts w:cs="David" w:hint="cs"/>
          <w:rtl/>
        </w:rPr>
        <w:t xml:space="preserve"> גם</w:t>
      </w:r>
      <w:r w:rsidRPr="00821337">
        <w:rPr>
          <w:rFonts w:cs="David" w:hint="cs"/>
          <w:rtl/>
        </w:rPr>
        <w:t xml:space="preserve"> תומך</w:t>
      </w:r>
      <w:r>
        <w:rPr>
          <w:rFonts w:cs="David" w:hint="cs"/>
          <w:rtl/>
        </w:rPr>
        <w:t xml:space="preserve"> בהעלאת האגרה. אני חושב שהקואליציה תתנגד. ואני גם תומך בה בלי להפחית אותה בשנים הבאות, אבל זה באמת הדיון פה, כי אחרת יש בעיה בתקציב רשות השידור.</w:t>
      </w:r>
    </w:p>
    <w:p w14:paraId="44840A94" w14:textId="77777777" w:rsidR="004E578F" w:rsidRPr="00821337" w:rsidRDefault="004E578F" w:rsidP="004E578F">
      <w:pPr>
        <w:bidi/>
        <w:jc w:val="both"/>
        <w:rPr>
          <w:rFonts w:cs="David" w:hint="cs"/>
          <w:rtl/>
        </w:rPr>
      </w:pPr>
    </w:p>
    <w:p w14:paraId="1896997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48B6CC9" w14:textId="77777777" w:rsidR="004E578F" w:rsidRPr="00821337" w:rsidRDefault="004E578F" w:rsidP="004E578F">
      <w:pPr>
        <w:bidi/>
        <w:jc w:val="both"/>
        <w:rPr>
          <w:rFonts w:cs="David" w:hint="cs"/>
          <w:rtl/>
        </w:rPr>
      </w:pPr>
    </w:p>
    <w:p w14:paraId="53D93814" w14:textId="77777777" w:rsidR="004E578F" w:rsidRDefault="004E578F" w:rsidP="004E578F">
      <w:pPr>
        <w:keepLines/>
        <w:bidi/>
        <w:jc w:val="both"/>
        <w:rPr>
          <w:rFonts w:cs="David" w:hint="cs"/>
          <w:rtl/>
        </w:rPr>
      </w:pPr>
      <w:r w:rsidRPr="00821337">
        <w:rPr>
          <w:rFonts w:cs="David" w:hint="cs"/>
          <w:rtl/>
        </w:rPr>
        <w:tab/>
        <w:t>מאה אחוז. תודה רבה.</w:t>
      </w:r>
      <w:r>
        <w:rPr>
          <w:rFonts w:cs="David" w:hint="cs"/>
          <w:rtl/>
        </w:rPr>
        <w:t xml:space="preserve"> הערות נוספות </w:t>
      </w:r>
      <w:r>
        <w:rPr>
          <w:rFonts w:cs="David"/>
          <w:rtl/>
        </w:rPr>
        <w:t>–</w:t>
      </w:r>
      <w:r>
        <w:rPr>
          <w:rFonts w:cs="David" w:hint="cs"/>
          <w:rtl/>
        </w:rPr>
        <w:t xml:space="preserve"> אין.</w:t>
      </w:r>
    </w:p>
    <w:p w14:paraId="4F494808" w14:textId="77777777" w:rsidR="004E578F" w:rsidRDefault="004E578F" w:rsidP="004E578F">
      <w:pPr>
        <w:keepLines/>
        <w:bidi/>
        <w:jc w:val="both"/>
        <w:rPr>
          <w:rFonts w:cs="David" w:hint="cs"/>
          <w:rtl/>
        </w:rPr>
      </w:pPr>
    </w:p>
    <w:p w14:paraId="495D42E8" w14:textId="77777777" w:rsidR="004E578F" w:rsidRPr="00821337" w:rsidRDefault="004E578F" w:rsidP="004E578F">
      <w:pPr>
        <w:keepLines/>
        <w:bidi/>
        <w:jc w:val="both"/>
        <w:rPr>
          <w:rFonts w:cs="David" w:hint="cs"/>
          <w:rtl/>
        </w:rPr>
      </w:pPr>
      <w:r>
        <w:rPr>
          <w:rFonts w:cs="David" w:hint="cs"/>
          <w:rtl/>
        </w:rPr>
        <w:tab/>
        <w:t>אנחנו עוברים ל</w:t>
      </w:r>
      <w:r w:rsidRPr="00821337">
        <w:rPr>
          <w:rFonts w:cs="David" w:hint="cs"/>
          <w:rtl/>
        </w:rPr>
        <w:t>פרק ד. תעסוקה.</w:t>
      </w:r>
      <w:r>
        <w:rPr>
          <w:rFonts w:cs="David" w:hint="cs"/>
          <w:rtl/>
        </w:rPr>
        <w:t xml:space="preserve"> בבקשה. </w:t>
      </w:r>
    </w:p>
    <w:p w14:paraId="19DC9C9E" w14:textId="77777777" w:rsidR="004E578F" w:rsidRPr="00821337" w:rsidRDefault="004E578F" w:rsidP="004E578F">
      <w:pPr>
        <w:keepLines/>
        <w:bidi/>
        <w:jc w:val="both"/>
        <w:rPr>
          <w:rFonts w:cs="David" w:hint="cs"/>
          <w:rtl/>
        </w:rPr>
      </w:pPr>
    </w:p>
    <w:p w14:paraId="3F71272D"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2F8B1A7" w14:textId="77777777" w:rsidR="004E578F" w:rsidRPr="00821337" w:rsidRDefault="004E578F" w:rsidP="004E578F">
      <w:pPr>
        <w:bidi/>
        <w:jc w:val="both"/>
        <w:rPr>
          <w:rFonts w:cs="David" w:hint="cs"/>
          <w:rtl/>
        </w:rPr>
      </w:pPr>
    </w:p>
    <w:p w14:paraId="49C4385F" w14:textId="77777777" w:rsidR="004E578F" w:rsidRPr="00821337" w:rsidRDefault="004E578F" w:rsidP="004E578F">
      <w:pPr>
        <w:bidi/>
        <w:jc w:val="both"/>
        <w:rPr>
          <w:rFonts w:cs="David" w:hint="cs"/>
          <w:rtl/>
        </w:rPr>
      </w:pPr>
      <w:r w:rsidRPr="00821337">
        <w:rPr>
          <w:rFonts w:cs="David" w:hint="cs"/>
          <w:rtl/>
        </w:rPr>
        <w:tab/>
        <w:t xml:space="preserve">תעסוקה </w:t>
      </w:r>
      <w:r>
        <w:rPr>
          <w:rFonts w:cs="David" w:hint="cs"/>
          <w:rtl/>
        </w:rPr>
        <w:t>באופן כללי, בשנים האחרונות, נושא מאד מרכזי - - -</w:t>
      </w:r>
    </w:p>
    <w:p w14:paraId="07B37326" w14:textId="77777777" w:rsidR="004E578F" w:rsidRPr="00821337" w:rsidRDefault="004E578F" w:rsidP="004E578F">
      <w:pPr>
        <w:bidi/>
        <w:jc w:val="both"/>
        <w:rPr>
          <w:rFonts w:cs="David" w:hint="cs"/>
          <w:rtl/>
        </w:rPr>
      </w:pPr>
    </w:p>
    <w:p w14:paraId="0A553C18"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02EF1C8B" w14:textId="77777777" w:rsidR="004E578F" w:rsidRPr="00821337" w:rsidRDefault="004E578F" w:rsidP="004E578F">
      <w:pPr>
        <w:bidi/>
        <w:jc w:val="both"/>
        <w:rPr>
          <w:rFonts w:cs="David" w:hint="cs"/>
          <w:u w:val="single"/>
          <w:rtl/>
        </w:rPr>
      </w:pPr>
    </w:p>
    <w:p w14:paraId="2A26C056" w14:textId="77777777" w:rsidR="004E578F" w:rsidRPr="00821337" w:rsidRDefault="004E578F" w:rsidP="004E578F">
      <w:pPr>
        <w:bidi/>
        <w:jc w:val="both"/>
        <w:rPr>
          <w:rFonts w:cs="David" w:hint="cs"/>
          <w:rtl/>
        </w:rPr>
      </w:pPr>
      <w:r w:rsidRPr="00821337">
        <w:rPr>
          <w:rFonts w:cs="David" w:hint="cs"/>
          <w:rtl/>
        </w:rPr>
        <w:tab/>
        <w:t xml:space="preserve"> עוד לא קבענו ועדה.</w:t>
      </w:r>
      <w:r>
        <w:rPr>
          <w:rFonts w:cs="David" w:hint="cs"/>
          <w:rtl/>
        </w:rPr>
        <w:t xml:space="preserve"> חוק רשות השידור עוד לא קבענו ועדה.</w:t>
      </w:r>
    </w:p>
    <w:p w14:paraId="2BAD73CB" w14:textId="77777777" w:rsidR="004E578F" w:rsidRPr="00821337" w:rsidRDefault="004E578F" w:rsidP="004E578F">
      <w:pPr>
        <w:bidi/>
        <w:jc w:val="both"/>
        <w:rPr>
          <w:rFonts w:cs="David" w:hint="cs"/>
          <w:rtl/>
        </w:rPr>
      </w:pPr>
    </w:p>
    <w:p w14:paraId="38400757"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B667138" w14:textId="77777777" w:rsidR="004E578F" w:rsidRPr="00821337" w:rsidRDefault="004E578F" w:rsidP="004E578F">
      <w:pPr>
        <w:bidi/>
        <w:jc w:val="both"/>
        <w:rPr>
          <w:rFonts w:cs="David" w:hint="cs"/>
          <w:rtl/>
        </w:rPr>
      </w:pPr>
    </w:p>
    <w:p w14:paraId="7412384C" w14:textId="77777777" w:rsidR="004E578F" w:rsidRDefault="004E578F" w:rsidP="004E578F">
      <w:pPr>
        <w:bidi/>
        <w:jc w:val="both"/>
        <w:rPr>
          <w:rFonts w:cs="David" w:hint="cs"/>
          <w:rtl/>
        </w:rPr>
      </w:pPr>
      <w:r w:rsidRPr="00821337">
        <w:rPr>
          <w:rFonts w:cs="David" w:hint="cs"/>
          <w:rtl/>
        </w:rPr>
        <w:tab/>
      </w:r>
      <w:r>
        <w:rPr>
          <w:rFonts w:cs="David" w:hint="cs"/>
          <w:rtl/>
        </w:rPr>
        <w:t xml:space="preserve">חוק רשות השידור </w:t>
      </w:r>
      <w:r w:rsidRPr="00821337">
        <w:rPr>
          <w:rFonts w:cs="David" w:hint="cs"/>
          <w:rtl/>
        </w:rPr>
        <w:t>עבר בקריאה ראשונה ו</w:t>
      </w:r>
      <w:r>
        <w:rPr>
          <w:rFonts w:cs="David" w:hint="cs"/>
          <w:rtl/>
        </w:rPr>
        <w:t xml:space="preserve">עבר </w:t>
      </w:r>
      <w:r w:rsidRPr="00821337">
        <w:rPr>
          <w:rFonts w:cs="David" w:hint="cs"/>
          <w:rtl/>
        </w:rPr>
        <w:t>לוועדת הכנסת לקביעת ועדה, בנפרד.</w:t>
      </w:r>
    </w:p>
    <w:p w14:paraId="7A06BC55" w14:textId="77777777" w:rsidR="004E578F" w:rsidRDefault="004E578F" w:rsidP="004E578F">
      <w:pPr>
        <w:bidi/>
        <w:jc w:val="both"/>
        <w:rPr>
          <w:rFonts w:cs="David" w:hint="cs"/>
          <w:rtl/>
        </w:rPr>
      </w:pPr>
    </w:p>
    <w:p w14:paraId="6F740B7A"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1E9383D" w14:textId="77777777" w:rsidR="004E578F" w:rsidRDefault="004E578F" w:rsidP="004E578F">
      <w:pPr>
        <w:bidi/>
        <w:jc w:val="both"/>
        <w:rPr>
          <w:rFonts w:cs="David" w:hint="cs"/>
          <w:rtl/>
        </w:rPr>
      </w:pPr>
    </w:p>
    <w:p w14:paraId="7B1F4BCE" w14:textId="77777777" w:rsidR="004E578F" w:rsidRDefault="004E578F" w:rsidP="004E578F">
      <w:pPr>
        <w:bidi/>
        <w:jc w:val="both"/>
        <w:rPr>
          <w:rFonts w:cs="David" w:hint="cs"/>
          <w:rtl/>
        </w:rPr>
      </w:pPr>
      <w:r>
        <w:rPr>
          <w:rFonts w:cs="David" w:hint="cs"/>
          <w:rtl/>
        </w:rPr>
        <w:tab/>
        <w:t>הוא לא פה. לא במגרש הזה.</w:t>
      </w:r>
    </w:p>
    <w:p w14:paraId="7AAC2142" w14:textId="77777777" w:rsidR="004E578F" w:rsidRDefault="004E578F" w:rsidP="004E578F">
      <w:pPr>
        <w:bidi/>
        <w:jc w:val="both"/>
        <w:rPr>
          <w:rFonts w:cs="David" w:hint="cs"/>
          <w:rtl/>
        </w:rPr>
      </w:pPr>
    </w:p>
    <w:p w14:paraId="3884D1E5" w14:textId="77777777" w:rsidR="004E578F" w:rsidRPr="009E43F8" w:rsidRDefault="004E578F" w:rsidP="004E578F">
      <w:pPr>
        <w:bidi/>
        <w:jc w:val="both"/>
        <w:rPr>
          <w:rFonts w:cs="David" w:hint="cs"/>
          <w:u w:val="single"/>
          <w:rtl/>
        </w:rPr>
      </w:pPr>
      <w:r w:rsidRPr="009E43F8">
        <w:rPr>
          <w:rFonts w:cs="David" w:hint="cs"/>
          <w:u w:val="single"/>
          <w:rtl/>
        </w:rPr>
        <w:t>איל ינון:</w:t>
      </w:r>
    </w:p>
    <w:p w14:paraId="5A750DD7" w14:textId="77777777" w:rsidR="004E578F" w:rsidRDefault="004E578F" w:rsidP="004E578F">
      <w:pPr>
        <w:bidi/>
        <w:jc w:val="both"/>
        <w:rPr>
          <w:rFonts w:cs="David" w:hint="cs"/>
          <w:rtl/>
        </w:rPr>
      </w:pPr>
    </w:p>
    <w:p w14:paraId="57A0CE2A" w14:textId="77777777" w:rsidR="004E578F" w:rsidRDefault="004E578F" w:rsidP="004E578F">
      <w:pPr>
        <w:bidi/>
        <w:jc w:val="both"/>
        <w:rPr>
          <w:rFonts w:cs="David" w:hint="cs"/>
          <w:rtl/>
        </w:rPr>
      </w:pPr>
      <w:r>
        <w:rPr>
          <w:rFonts w:cs="David" w:hint="cs"/>
          <w:rtl/>
        </w:rPr>
        <w:tab/>
        <w:t xml:space="preserve">הוא </w:t>
      </w:r>
      <w:r w:rsidRPr="00821337">
        <w:rPr>
          <w:rFonts w:cs="David" w:hint="cs"/>
          <w:rtl/>
        </w:rPr>
        <w:t xml:space="preserve">לא </w:t>
      </w:r>
      <w:r>
        <w:rPr>
          <w:rFonts w:cs="David" w:hint="cs"/>
          <w:rtl/>
        </w:rPr>
        <w:t>חלק מ</w:t>
      </w:r>
      <w:r w:rsidRPr="00821337">
        <w:rPr>
          <w:rFonts w:cs="David" w:hint="cs"/>
          <w:rtl/>
        </w:rPr>
        <w:t>חוק ההסדרים.</w:t>
      </w:r>
      <w:r>
        <w:rPr>
          <w:rFonts w:cs="David" w:hint="cs"/>
          <w:rtl/>
        </w:rPr>
        <w:t xml:space="preserve"> </w:t>
      </w:r>
    </w:p>
    <w:p w14:paraId="4F121206" w14:textId="77777777" w:rsidR="004E578F" w:rsidRDefault="004E578F" w:rsidP="004E578F">
      <w:pPr>
        <w:bidi/>
        <w:jc w:val="both"/>
        <w:rPr>
          <w:rFonts w:cs="David" w:hint="cs"/>
          <w:rtl/>
        </w:rPr>
      </w:pPr>
    </w:p>
    <w:p w14:paraId="034A582F" w14:textId="77777777" w:rsidR="004E578F" w:rsidRPr="009E43F8" w:rsidRDefault="004E578F" w:rsidP="004E578F">
      <w:pPr>
        <w:bidi/>
        <w:jc w:val="both"/>
        <w:rPr>
          <w:rFonts w:cs="David" w:hint="cs"/>
          <w:u w:val="single"/>
          <w:rtl/>
        </w:rPr>
      </w:pPr>
      <w:r w:rsidRPr="009E43F8">
        <w:rPr>
          <w:rFonts w:cs="David" w:hint="cs"/>
          <w:u w:val="single"/>
          <w:rtl/>
        </w:rPr>
        <w:t>חיים אורון:</w:t>
      </w:r>
    </w:p>
    <w:p w14:paraId="5625BB0B" w14:textId="77777777" w:rsidR="004E578F" w:rsidRDefault="004E578F" w:rsidP="004E578F">
      <w:pPr>
        <w:bidi/>
        <w:jc w:val="both"/>
        <w:rPr>
          <w:rFonts w:cs="David" w:hint="cs"/>
          <w:rtl/>
        </w:rPr>
      </w:pPr>
    </w:p>
    <w:p w14:paraId="00858924" w14:textId="77777777" w:rsidR="004E578F" w:rsidRDefault="004E578F" w:rsidP="004E578F">
      <w:pPr>
        <w:bidi/>
        <w:jc w:val="both"/>
        <w:rPr>
          <w:rFonts w:cs="David" w:hint="cs"/>
          <w:rtl/>
        </w:rPr>
      </w:pPr>
      <w:r>
        <w:rPr>
          <w:rFonts w:cs="David" w:hint="cs"/>
          <w:rtl/>
        </w:rPr>
        <w:tab/>
        <w:t>זה חוק מאד גדול.</w:t>
      </w:r>
    </w:p>
    <w:p w14:paraId="1DEAE307" w14:textId="77777777" w:rsidR="004E578F" w:rsidRDefault="004E578F" w:rsidP="004E578F">
      <w:pPr>
        <w:bidi/>
        <w:jc w:val="both"/>
        <w:rPr>
          <w:rFonts w:cs="David" w:hint="cs"/>
          <w:rtl/>
        </w:rPr>
      </w:pPr>
    </w:p>
    <w:p w14:paraId="571438D1"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3DD494E3" w14:textId="77777777" w:rsidR="004E578F" w:rsidRDefault="004E578F" w:rsidP="004E578F">
      <w:pPr>
        <w:bidi/>
        <w:jc w:val="both"/>
        <w:rPr>
          <w:rFonts w:cs="David" w:hint="cs"/>
          <w:rtl/>
        </w:rPr>
      </w:pPr>
    </w:p>
    <w:p w14:paraId="1F609A4A" w14:textId="77777777" w:rsidR="004E578F" w:rsidRDefault="004E578F" w:rsidP="004E578F">
      <w:pPr>
        <w:bidi/>
        <w:jc w:val="both"/>
        <w:rPr>
          <w:rFonts w:cs="David" w:hint="cs"/>
          <w:rtl/>
        </w:rPr>
      </w:pPr>
      <w:r>
        <w:rPr>
          <w:rFonts w:cs="David" w:hint="cs"/>
          <w:rtl/>
        </w:rPr>
        <w:tab/>
        <w:t>כן. זו הרפורמה ברשות השידור.</w:t>
      </w:r>
    </w:p>
    <w:p w14:paraId="580BC9D8" w14:textId="77777777" w:rsidR="004E578F" w:rsidRDefault="004E578F" w:rsidP="004E578F">
      <w:pPr>
        <w:bidi/>
        <w:jc w:val="both"/>
        <w:rPr>
          <w:rFonts w:cs="David" w:hint="cs"/>
          <w:rtl/>
        </w:rPr>
      </w:pPr>
    </w:p>
    <w:p w14:paraId="574B4FD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F41D16D" w14:textId="77777777" w:rsidR="004E578F" w:rsidRDefault="004E578F" w:rsidP="004E578F">
      <w:pPr>
        <w:bidi/>
        <w:jc w:val="both"/>
        <w:rPr>
          <w:rFonts w:cs="David" w:hint="cs"/>
          <w:rtl/>
        </w:rPr>
      </w:pPr>
    </w:p>
    <w:p w14:paraId="1B0C2DE6" w14:textId="77777777" w:rsidR="004E578F" w:rsidRDefault="004E578F" w:rsidP="004E578F">
      <w:pPr>
        <w:bidi/>
        <w:jc w:val="both"/>
        <w:rPr>
          <w:rFonts w:cs="David" w:hint="cs"/>
          <w:rtl/>
        </w:rPr>
      </w:pPr>
      <w:r>
        <w:rPr>
          <w:rFonts w:cs="David" w:hint="cs"/>
          <w:rtl/>
        </w:rPr>
        <w:tab/>
        <w:t>בבקשה.</w:t>
      </w:r>
    </w:p>
    <w:p w14:paraId="3D49883A" w14:textId="77777777" w:rsidR="004E578F" w:rsidRPr="00821337" w:rsidRDefault="004E578F" w:rsidP="004E578F">
      <w:pPr>
        <w:bidi/>
        <w:jc w:val="both"/>
        <w:rPr>
          <w:rFonts w:cs="David" w:hint="cs"/>
          <w:rtl/>
        </w:rPr>
      </w:pPr>
    </w:p>
    <w:p w14:paraId="48FBF156"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04664909" w14:textId="77777777" w:rsidR="004E578F" w:rsidRPr="00821337" w:rsidRDefault="004E578F" w:rsidP="004E578F">
      <w:pPr>
        <w:bidi/>
        <w:jc w:val="both"/>
        <w:rPr>
          <w:rFonts w:cs="David" w:hint="cs"/>
          <w:rtl/>
        </w:rPr>
      </w:pPr>
    </w:p>
    <w:p w14:paraId="630C9B1C" w14:textId="77777777" w:rsidR="004E578F" w:rsidRDefault="004E578F" w:rsidP="004E578F">
      <w:pPr>
        <w:bidi/>
        <w:jc w:val="both"/>
        <w:rPr>
          <w:rFonts w:cs="David" w:hint="cs"/>
          <w:rtl/>
        </w:rPr>
      </w:pPr>
      <w:r w:rsidRPr="00821337">
        <w:rPr>
          <w:rFonts w:cs="David" w:hint="cs"/>
          <w:rtl/>
        </w:rPr>
        <w:tab/>
      </w:r>
      <w:r>
        <w:rPr>
          <w:rFonts w:cs="David" w:hint="cs"/>
          <w:rtl/>
        </w:rPr>
        <w:t>נושא התעסוקה הוא נושא מרכזי למדיניות הכלכלית של המדינה, של הממשלה. הוא, בכל שנה כמעט, נמצא על סדר היום במהלך הדיון בתקציב המדינה, גם בממשלה וגם בכנסת.</w:t>
      </w:r>
      <w:r w:rsidRPr="00821337">
        <w:rPr>
          <w:rFonts w:cs="David" w:hint="cs"/>
          <w:rtl/>
        </w:rPr>
        <w:t xml:space="preserve"> הרכיב המרכזי של</w:t>
      </w:r>
      <w:r>
        <w:rPr>
          <w:rFonts w:cs="David" w:hint="cs"/>
          <w:rtl/>
        </w:rPr>
        <w:t xml:space="preserve"> מדיניות הממשלה בעניין התעסוקה דווקא </w:t>
      </w:r>
      <w:r w:rsidRPr="00821337">
        <w:rPr>
          <w:rFonts w:cs="David" w:hint="cs"/>
          <w:rtl/>
        </w:rPr>
        <w:t xml:space="preserve">לא נמצא כאן והוא בחוק שהופרד </w:t>
      </w:r>
      <w:r>
        <w:rPr>
          <w:rFonts w:cs="David" w:hint="cs"/>
          <w:rtl/>
        </w:rPr>
        <w:t>בהתאם ל</w:t>
      </w:r>
      <w:r w:rsidRPr="00821337">
        <w:rPr>
          <w:rFonts w:cs="David" w:hint="cs"/>
          <w:rtl/>
        </w:rPr>
        <w:t>סיכומים המוקדמים</w:t>
      </w:r>
      <w:r>
        <w:rPr>
          <w:rFonts w:cs="David" w:hint="cs"/>
          <w:rtl/>
        </w:rPr>
        <w:t>, אבל הנושאים שנשארו הם בוודאי רלוונטיים למדיניות התעסוקה. מדיניות התעסוקה היא כמובן רכיב מרכזי גם בצמיחה,</w:t>
      </w:r>
      <w:r w:rsidRPr="00821337">
        <w:rPr>
          <w:rFonts w:cs="David" w:hint="cs"/>
          <w:rtl/>
        </w:rPr>
        <w:t xml:space="preserve"> ולכן יש כאן שני סעיפים. האחד נוגע לחוק הכניסה לישראל והשני לחוק </w:t>
      </w:r>
      <w:r>
        <w:rPr>
          <w:rFonts w:cs="David" w:hint="cs"/>
          <w:rtl/>
        </w:rPr>
        <w:t xml:space="preserve">נוגע לחוק </w:t>
      </w:r>
      <w:r w:rsidRPr="00821337">
        <w:rPr>
          <w:rFonts w:cs="David" w:hint="cs"/>
          <w:rtl/>
        </w:rPr>
        <w:t>שירות התעסוקה</w:t>
      </w:r>
      <w:r>
        <w:rPr>
          <w:rFonts w:cs="David" w:hint="cs"/>
          <w:rtl/>
        </w:rPr>
        <w:t>.</w:t>
      </w:r>
    </w:p>
    <w:p w14:paraId="75A76DE4" w14:textId="77777777" w:rsidR="004E578F" w:rsidRDefault="004E578F" w:rsidP="004E578F">
      <w:pPr>
        <w:bidi/>
        <w:jc w:val="both"/>
        <w:rPr>
          <w:rFonts w:cs="David" w:hint="cs"/>
          <w:rtl/>
        </w:rPr>
      </w:pPr>
    </w:p>
    <w:p w14:paraId="332FB32C" w14:textId="77777777" w:rsidR="004E578F" w:rsidRPr="00821337" w:rsidRDefault="004E578F" w:rsidP="004E578F">
      <w:pPr>
        <w:bidi/>
        <w:ind w:firstLine="720"/>
        <w:jc w:val="both"/>
        <w:rPr>
          <w:rFonts w:cs="David" w:hint="cs"/>
          <w:rtl/>
        </w:rPr>
      </w:pPr>
      <w:r>
        <w:rPr>
          <w:rFonts w:cs="David" w:hint="cs"/>
          <w:rtl/>
        </w:rPr>
        <w:t xml:space="preserve">לגבי הנושא השני </w:t>
      </w:r>
      <w:r>
        <w:rPr>
          <w:rFonts w:cs="David"/>
          <w:rtl/>
        </w:rPr>
        <w:t>–</w:t>
      </w:r>
      <w:r>
        <w:rPr>
          <w:rFonts w:cs="David" w:hint="cs"/>
          <w:rtl/>
        </w:rPr>
        <w:t xml:space="preserve"> אני אתחיל דווקא בו </w:t>
      </w:r>
      <w:r>
        <w:rPr>
          <w:rFonts w:cs="David"/>
          <w:rtl/>
        </w:rPr>
        <w:t>–</w:t>
      </w:r>
      <w:r>
        <w:rPr>
          <w:rFonts w:cs="David" w:hint="cs"/>
          <w:rtl/>
        </w:rPr>
        <w:t xml:space="preserve"> חוק שירות התעסוקה</w:t>
      </w:r>
      <w:r w:rsidRPr="00821337">
        <w:rPr>
          <w:rFonts w:cs="David" w:hint="cs"/>
          <w:rtl/>
        </w:rPr>
        <w:t xml:space="preserve"> בסך </w:t>
      </w:r>
      <w:proofErr w:type="spellStart"/>
      <w:r w:rsidRPr="00821337">
        <w:rPr>
          <w:rFonts w:cs="David" w:hint="cs"/>
          <w:rtl/>
        </w:rPr>
        <w:t>הכל</w:t>
      </w:r>
      <w:proofErr w:type="spellEnd"/>
      <w:r w:rsidRPr="00821337">
        <w:rPr>
          <w:rFonts w:cs="David" w:hint="cs"/>
          <w:rtl/>
        </w:rPr>
        <w:t xml:space="preserve"> נועד להגדיל את ה</w:t>
      </w:r>
      <w:r>
        <w:rPr>
          <w:rFonts w:cs="David" w:hint="cs"/>
          <w:rtl/>
        </w:rPr>
        <w:t>אכיפה וההרתעה מפני</w:t>
      </w:r>
      <w:r w:rsidRPr="00821337">
        <w:rPr>
          <w:rFonts w:cs="David" w:hint="cs"/>
          <w:rtl/>
        </w:rPr>
        <w:t xml:space="preserve"> פעולות לא תקינות של בעל רישיון ללשכה פרטית, ולכן הוא מאד משמעותי לגבי ההפעלה</w:t>
      </w:r>
      <w:r>
        <w:rPr>
          <w:rFonts w:cs="David" w:hint="cs"/>
          <w:rtl/>
        </w:rPr>
        <w:t xml:space="preserve"> של הלשכות האלה</w:t>
      </w:r>
      <w:r w:rsidRPr="00821337">
        <w:rPr>
          <w:rFonts w:cs="David" w:hint="cs"/>
          <w:rtl/>
        </w:rPr>
        <w:t>. הנושא הראשון נוגע לחוק הכנ</w:t>
      </w:r>
      <w:r>
        <w:rPr>
          <w:rFonts w:cs="David" w:hint="cs"/>
          <w:rtl/>
        </w:rPr>
        <w:t>י</w:t>
      </w:r>
      <w:r w:rsidRPr="00821337">
        <w:rPr>
          <w:rFonts w:cs="David" w:hint="cs"/>
          <w:rtl/>
        </w:rPr>
        <w:t>ס</w:t>
      </w:r>
      <w:r>
        <w:rPr>
          <w:rFonts w:cs="David" w:hint="cs"/>
          <w:rtl/>
        </w:rPr>
        <w:t>ה</w:t>
      </w:r>
      <w:r w:rsidRPr="00821337">
        <w:rPr>
          <w:rFonts w:cs="David" w:hint="cs"/>
          <w:rtl/>
        </w:rPr>
        <w:t xml:space="preserve"> לישראל</w:t>
      </w:r>
      <w:r>
        <w:rPr>
          <w:rFonts w:cs="David" w:hint="cs"/>
          <w:rtl/>
        </w:rPr>
        <w:t xml:space="preserve"> ולנושא העובדים הזרים. </w:t>
      </w:r>
      <w:r w:rsidRPr="00821337">
        <w:rPr>
          <w:rFonts w:cs="David" w:hint="cs"/>
          <w:rtl/>
        </w:rPr>
        <w:t>לגבי זה ראיתי את ההמלצה</w:t>
      </w:r>
      <w:r>
        <w:rPr>
          <w:rFonts w:cs="David" w:hint="cs"/>
          <w:rtl/>
        </w:rPr>
        <w:t xml:space="preserve"> של היועץ המשפטי של הכנסת</w:t>
      </w:r>
      <w:r w:rsidRPr="00821337">
        <w:rPr>
          <w:rFonts w:cs="David" w:hint="cs"/>
          <w:rtl/>
        </w:rPr>
        <w:t xml:space="preserve"> לפצל את הנושא להליך חקיקה רגיל,</w:t>
      </w:r>
      <w:r>
        <w:rPr>
          <w:rFonts w:cs="David" w:hint="cs"/>
          <w:rtl/>
        </w:rPr>
        <w:t xml:space="preserve"> אם הבנתי נכון, </w:t>
      </w:r>
      <w:r w:rsidRPr="00821337">
        <w:rPr>
          <w:rFonts w:cs="David" w:hint="cs"/>
          <w:rtl/>
        </w:rPr>
        <w:t>בין השאר בגלל שהנושא נושק לדברים שנדונו בעבר בבג"ץ. אנחנו סבורים שאפשר לדון ב</w:t>
      </w:r>
      <w:r>
        <w:rPr>
          <w:rFonts w:cs="David" w:hint="cs"/>
          <w:rtl/>
        </w:rPr>
        <w:t>נושאים האלה</w:t>
      </w:r>
      <w:r w:rsidRPr="00821337">
        <w:rPr>
          <w:rFonts w:cs="David" w:hint="cs"/>
          <w:rtl/>
        </w:rPr>
        <w:t xml:space="preserve"> במסגרת החקיקה</w:t>
      </w:r>
      <w:r>
        <w:rPr>
          <w:rFonts w:cs="David" w:hint="cs"/>
          <w:rtl/>
        </w:rPr>
        <w:t>, וגם במסגרת החקיקה הזו. למדנו היטב, בהכנת הנושא הזה, גם את פסיקת בג"ץ. הנושאים</w:t>
      </w:r>
      <w:r w:rsidRPr="00821337">
        <w:rPr>
          <w:rFonts w:cs="David" w:hint="cs"/>
          <w:rtl/>
        </w:rPr>
        <w:t xml:space="preserve"> האלה נובעים מעבודה בין משרדית שנוגעת לנושא של העובדים הזרים </w:t>
      </w:r>
      <w:r>
        <w:rPr>
          <w:rFonts w:cs="David" w:hint="cs"/>
          <w:rtl/>
        </w:rPr>
        <w:t>וחוק הכניסה לישראל, ולכן אנחנו סבורים שהוא יכול להישאר בחוק.</w:t>
      </w:r>
    </w:p>
    <w:p w14:paraId="47F975D3" w14:textId="77777777" w:rsidR="004E578F" w:rsidRDefault="004E578F" w:rsidP="004E578F">
      <w:pPr>
        <w:bidi/>
        <w:jc w:val="both"/>
        <w:rPr>
          <w:rFonts w:cs="David" w:hint="cs"/>
          <w:rtl/>
        </w:rPr>
      </w:pPr>
    </w:p>
    <w:p w14:paraId="482A0D7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054A5EB" w14:textId="77777777" w:rsidR="004E578F" w:rsidRDefault="004E578F" w:rsidP="004E578F">
      <w:pPr>
        <w:bidi/>
        <w:jc w:val="both"/>
        <w:rPr>
          <w:rFonts w:cs="David" w:hint="cs"/>
          <w:rtl/>
        </w:rPr>
      </w:pPr>
    </w:p>
    <w:p w14:paraId="1A6DE79D" w14:textId="77777777" w:rsidR="004E578F" w:rsidRDefault="004E578F" w:rsidP="004E578F">
      <w:pPr>
        <w:bidi/>
        <w:jc w:val="both"/>
        <w:rPr>
          <w:rFonts w:cs="David" w:hint="cs"/>
          <w:rtl/>
        </w:rPr>
      </w:pPr>
      <w:r>
        <w:rPr>
          <w:rFonts w:cs="David" w:hint="cs"/>
          <w:rtl/>
        </w:rPr>
        <w:tab/>
        <w:t>תודה. היועץ המשפטי, בבקשה.</w:t>
      </w:r>
    </w:p>
    <w:p w14:paraId="055B3134" w14:textId="77777777" w:rsidR="004E578F" w:rsidRPr="00821337" w:rsidRDefault="004E578F" w:rsidP="004E578F">
      <w:pPr>
        <w:bidi/>
        <w:jc w:val="both"/>
        <w:rPr>
          <w:rFonts w:cs="David" w:hint="cs"/>
          <w:rtl/>
        </w:rPr>
      </w:pPr>
    </w:p>
    <w:p w14:paraId="167B5017"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3BC3EAD" w14:textId="77777777" w:rsidR="004E578F" w:rsidRPr="00821337" w:rsidRDefault="004E578F" w:rsidP="004E578F">
      <w:pPr>
        <w:bidi/>
        <w:jc w:val="both"/>
        <w:rPr>
          <w:rFonts w:cs="David" w:hint="cs"/>
          <w:rtl/>
        </w:rPr>
      </w:pPr>
    </w:p>
    <w:p w14:paraId="37BD2ECB" w14:textId="77777777" w:rsidR="004E578F" w:rsidRPr="00821337" w:rsidRDefault="004E578F" w:rsidP="004E578F">
      <w:pPr>
        <w:bidi/>
        <w:jc w:val="both"/>
        <w:rPr>
          <w:rFonts w:cs="David" w:hint="cs"/>
          <w:rtl/>
        </w:rPr>
      </w:pPr>
      <w:r w:rsidRPr="00821337">
        <w:rPr>
          <w:rFonts w:cs="David" w:hint="cs"/>
          <w:rtl/>
        </w:rPr>
        <w:tab/>
      </w:r>
      <w:r>
        <w:rPr>
          <w:rFonts w:cs="David" w:hint="cs"/>
          <w:rtl/>
        </w:rPr>
        <w:t>טוב. פ</w:t>
      </w:r>
      <w:r w:rsidRPr="00821337">
        <w:rPr>
          <w:rFonts w:cs="David" w:hint="cs"/>
          <w:rtl/>
        </w:rPr>
        <w:t>ה אני במחלוקת קשה מאד עם הממשלה, אני חושב ש</w:t>
      </w:r>
      <w:r>
        <w:rPr>
          <w:rFonts w:cs="David" w:hint="cs"/>
          <w:rtl/>
        </w:rPr>
        <w:t>אם יש נושא פה, בהצעת החוק שבפניכם, ש- - -</w:t>
      </w:r>
    </w:p>
    <w:p w14:paraId="6FB8E135" w14:textId="77777777" w:rsidR="004E578F" w:rsidRPr="00821337" w:rsidRDefault="004E578F" w:rsidP="004E578F">
      <w:pPr>
        <w:bidi/>
        <w:jc w:val="both"/>
        <w:rPr>
          <w:rFonts w:cs="David" w:hint="cs"/>
          <w:rtl/>
        </w:rPr>
      </w:pPr>
    </w:p>
    <w:p w14:paraId="22A4A8B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1E83A49" w14:textId="77777777" w:rsidR="004E578F" w:rsidRPr="00821337" w:rsidRDefault="004E578F" w:rsidP="004E578F">
      <w:pPr>
        <w:bidi/>
        <w:jc w:val="both"/>
        <w:rPr>
          <w:rFonts w:cs="David" w:hint="cs"/>
          <w:rtl/>
        </w:rPr>
      </w:pPr>
    </w:p>
    <w:p w14:paraId="6510CDE5" w14:textId="77777777" w:rsidR="004E578F" w:rsidRPr="00821337" w:rsidRDefault="004E578F" w:rsidP="004E578F">
      <w:pPr>
        <w:bidi/>
        <w:jc w:val="both"/>
        <w:rPr>
          <w:rFonts w:cs="David" w:hint="cs"/>
          <w:rtl/>
        </w:rPr>
      </w:pPr>
      <w:r w:rsidRPr="00821337">
        <w:rPr>
          <w:rFonts w:cs="David" w:hint="cs"/>
          <w:rtl/>
        </w:rPr>
        <w:tab/>
        <w:t>איל, ברשותך, נראה לי שחשוב שסגן השר ישמע דווקא את הנושא הזה.</w:t>
      </w:r>
      <w:r>
        <w:rPr>
          <w:rFonts w:cs="David" w:hint="cs"/>
          <w:rtl/>
        </w:rPr>
        <w:t xml:space="preserve"> אם אפשר לקרוא לו.</w:t>
      </w:r>
    </w:p>
    <w:p w14:paraId="50B7C00E" w14:textId="77777777" w:rsidR="004E578F" w:rsidRPr="00821337" w:rsidRDefault="004E578F" w:rsidP="004E578F">
      <w:pPr>
        <w:bidi/>
        <w:jc w:val="both"/>
        <w:rPr>
          <w:rFonts w:cs="David" w:hint="cs"/>
          <w:rtl/>
        </w:rPr>
      </w:pPr>
    </w:p>
    <w:p w14:paraId="344FA836"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EF4F243" w14:textId="77777777" w:rsidR="004E578F" w:rsidRPr="00821337" w:rsidRDefault="004E578F" w:rsidP="004E578F">
      <w:pPr>
        <w:bidi/>
        <w:jc w:val="both"/>
        <w:rPr>
          <w:rFonts w:cs="David" w:hint="cs"/>
          <w:u w:val="single"/>
          <w:rtl/>
        </w:rPr>
      </w:pPr>
    </w:p>
    <w:p w14:paraId="45FEDB97" w14:textId="77777777" w:rsidR="004E578F" w:rsidRPr="00821337" w:rsidRDefault="004E578F" w:rsidP="004E578F">
      <w:pPr>
        <w:bidi/>
        <w:jc w:val="both"/>
        <w:rPr>
          <w:rFonts w:cs="David" w:hint="cs"/>
          <w:rtl/>
        </w:rPr>
      </w:pPr>
      <w:r w:rsidRPr="00821337">
        <w:rPr>
          <w:rFonts w:cs="David" w:hint="cs"/>
          <w:rtl/>
        </w:rPr>
        <w:tab/>
        <w:t xml:space="preserve"> תאמין לי, זה לא חשוב.</w:t>
      </w:r>
      <w:r>
        <w:rPr>
          <w:rFonts w:cs="David" w:hint="cs"/>
          <w:rtl/>
        </w:rPr>
        <w:t xml:space="preserve"> תאמין לי </w:t>
      </w:r>
      <w:r>
        <w:rPr>
          <w:rFonts w:cs="David"/>
          <w:rtl/>
        </w:rPr>
        <w:t>–</w:t>
      </w:r>
      <w:r>
        <w:rPr>
          <w:rFonts w:cs="David" w:hint="cs"/>
          <w:rtl/>
        </w:rPr>
        <w:t xml:space="preserve"> זה לא חשוב.</w:t>
      </w:r>
    </w:p>
    <w:p w14:paraId="5D3B1562" w14:textId="77777777" w:rsidR="004E578F" w:rsidRDefault="004E578F" w:rsidP="004E578F">
      <w:pPr>
        <w:bidi/>
        <w:jc w:val="both"/>
        <w:rPr>
          <w:rFonts w:cs="David" w:hint="cs"/>
          <w:rtl/>
        </w:rPr>
      </w:pPr>
    </w:p>
    <w:p w14:paraId="3EB02F29"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80E1A94" w14:textId="77777777" w:rsidR="004E578F" w:rsidRDefault="004E578F" w:rsidP="004E578F">
      <w:pPr>
        <w:bidi/>
        <w:jc w:val="both"/>
        <w:rPr>
          <w:rFonts w:cs="David" w:hint="cs"/>
          <w:rtl/>
        </w:rPr>
      </w:pPr>
    </w:p>
    <w:p w14:paraId="201E5BB6" w14:textId="77777777" w:rsidR="004E578F" w:rsidRDefault="004E578F" w:rsidP="004E578F">
      <w:pPr>
        <w:bidi/>
        <w:jc w:val="both"/>
        <w:rPr>
          <w:rFonts w:cs="David" w:hint="cs"/>
          <w:rtl/>
        </w:rPr>
      </w:pPr>
      <w:r>
        <w:rPr>
          <w:rFonts w:cs="David" w:hint="cs"/>
          <w:rtl/>
        </w:rPr>
        <w:tab/>
        <w:t xml:space="preserve">לא, לא, לא. חבר הכנסת אורון, לא. לא נכון. למה, באמת, למה </w:t>
      </w:r>
      <w:r>
        <w:rPr>
          <w:rFonts w:cs="David"/>
          <w:rtl/>
        </w:rPr>
        <w:t>–</w:t>
      </w:r>
      <w:r>
        <w:rPr>
          <w:rFonts w:cs="David" w:hint="cs"/>
          <w:rtl/>
        </w:rPr>
        <w:t xml:space="preserve"> טוב, זכותך, איך אומרים, לחשוב כפי שאתה חושב.</w:t>
      </w:r>
    </w:p>
    <w:p w14:paraId="47B11495" w14:textId="77777777" w:rsidR="004E578F" w:rsidRDefault="004E578F" w:rsidP="004E578F">
      <w:pPr>
        <w:bidi/>
        <w:jc w:val="both"/>
        <w:rPr>
          <w:rFonts w:cs="David" w:hint="cs"/>
          <w:rtl/>
        </w:rPr>
      </w:pPr>
    </w:p>
    <w:p w14:paraId="6F6F6C32" w14:textId="77777777" w:rsidR="004E578F" w:rsidRDefault="004E578F" w:rsidP="004E578F">
      <w:pPr>
        <w:bidi/>
        <w:jc w:val="both"/>
        <w:rPr>
          <w:rFonts w:cs="David" w:hint="cs"/>
          <w:rtl/>
        </w:rPr>
      </w:pPr>
      <w:r>
        <w:rPr>
          <w:rFonts w:cs="David" w:hint="cs"/>
          <w:rtl/>
        </w:rPr>
        <w:tab/>
        <w:t>סגן השר, סליחה, אני חושב שהנקודה הזאת היא מהותית.</w:t>
      </w:r>
    </w:p>
    <w:p w14:paraId="2096B2BA" w14:textId="77777777" w:rsidR="004E578F" w:rsidRDefault="004E578F" w:rsidP="004E578F">
      <w:pPr>
        <w:bidi/>
        <w:jc w:val="both"/>
        <w:rPr>
          <w:rFonts w:cs="David" w:hint="cs"/>
          <w:rtl/>
        </w:rPr>
      </w:pPr>
    </w:p>
    <w:p w14:paraId="50534716" w14:textId="77777777" w:rsidR="004E578F" w:rsidRDefault="004E578F" w:rsidP="004E578F">
      <w:pPr>
        <w:bidi/>
        <w:jc w:val="both"/>
        <w:rPr>
          <w:rFonts w:cs="David" w:hint="cs"/>
          <w:rtl/>
        </w:rPr>
      </w:pPr>
      <w:r>
        <w:rPr>
          <w:rFonts w:cs="David" w:hint="cs"/>
          <w:rtl/>
        </w:rPr>
        <w:tab/>
        <w:t>בבקשה.</w:t>
      </w:r>
    </w:p>
    <w:p w14:paraId="25DAF5B4" w14:textId="77777777" w:rsidR="004E578F" w:rsidRPr="00821337" w:rsidRDefault="004E578F" w:rsidP="004E578F">
      <w:pPr>
        <w:bidi/>
        <w:jc w:val="both"/>
        <w:rPr>
          <w:rFonts w:cs="David" w:hint="cs"/>
          <w:rtl/>
        </w:rPr>
      </w:pPr>
    </w:p>
    <w:p w14:paraId="5C10C4A5"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A54C802" w14:textId="77777777" w:rsidR="004E578F" w:rsidRPr="00821337" w:rsidRDefault="004E578F" w:rsidP="004E578F">
      <w:pPr>
        <w:bidi/>
        <w:jc w:val="both"/>
        <w:rPr>
          <w:rFonts w:cs="David" w:hint="cs"/>
          <w:rtl/>
        </w:rPr>
      </w:pPr>
    </w:p>
    <w:p w14:paraId="7189B4F0" w14:textId="77777777" w:rsidR="004E578F" w:rsidRDefault="004E578F" w:rsidP="004E578F">
      <w:pPr>
        <w:bidi/>
        <w:jc w:val="both"/>
        <w:rPr>
          <w:rFonts w:cs="David" w:hint="cs"/>
          <w:rtl/>
        </w:rPr>
      </w:pPr>
      <w:r w:rsidRPr="00821337">
        <w:rPr>
          <w:rFonts w:cs="David" w:hint="cs"/>
          <w:rtl/>
        </w:rPr>
        <w:tab/>
        <w:t>פה אני מבקש לשכנע את הוועדה לפצל</w:t>
      </w:r>
      <w:r>
        <w:rPr>
          <w:rFonts w:cs="David" w:hint="cs"/>
          <w:rtl/>
        </w:rPr>
        <w:t>, בנושא של חוק הכניסה לישראל,</w:t>
      </w:r>
      <w:r w:rsidRPr="00821337">
        <w:rPr>
          <w:rFonts w:cs="David" w:hint="cs"/>
          <w:rtl/>
        </w:rPr>
        <w:t xml:space="preserve"> את התיקון, </w:t>
      </w:r>
      <w:r>
        <w:rPr>
          <w:rFonts w:cs="David" w:hint="cs"/>
          <w:rtl/>
        </w:rPr>
        <w:t>ב</w:t>
      </w:r>
      <w:r w:rsidRPr="00821337">
        <w:rPr>
          <w:rFonts w:cs="David" w:hint="cs"/>
          <w:rtl/>
        </w:rPr>
        <w:t>פיצול מהותי, ולהעביר אותו להליך חקיקה רגיל</w:t>
      </w:r>
      <w:r>
        <w:rPr>
          <w:rFonts w:cs="David" w:hint="cs"/>
          <w:rtl/>
        </w:rPr>
        <w:t xml:space="preserve">, ואני אסביר מדוע. ושוב </w:t>
      </w:r>
      <w:r>
        <w:rPr>
          <w:rFonts w:cs="David"/>
          <w:rtl/>
        </w:rPr>
        <w:t>–</w:t>
      </w:r>
      <w:r>
        <w:rPr>
          <w:rFonts w:cs="David" w:hint="cs"/>
          <w:rtl/>
        </w:rPr>
        <w:t xml:space="preserve"> אני לא מתייחס בכלל לתוכן של החקיקה ולמהות הרפורמה המוצעת, אני מתייחס להליך. </w:t>
      </w:r>
    </w:p>
    <w:p w14:paraId="4AEF4E94" w14:textId="77777777" w:rsidR="004E578F" w:rsidRDefault="004E578F" w:rsidP="004E578F">
      <w:pPr>
        <w:bidi/>
        <w:jc w:val="both"/>
        <w:rPr>
          <w:rFonts w:cs="David" w:hint="cs"/>
          <w:rtl/>
        </w:rPr>
      </w:pPr>
    </w:p>
    <w:p w14:paraId="59A6531D" w14:textId="77777777" w:rsidR="004E578F" w:rsidRDefault="004E578F" w:rsidP="004E578F">
      <w:pPr>
        <w:bidi/>
        <w:ind w:firstLine="720"/>
        <w:jc w:val="both"/>
        <w:rPr>
          <w:rFonts w:cs="David" w:hint="cs"/>
          <w:rtl/>
        </w:rPr>
      </w:pPr>
      <w:r w:rsidRPr="00821337">
        <w:rPr>
          <w:rFonts w:cs="David" w:hint="cs"/>
          <w:rtl/>
        </w:rPr>
        <w:t>אם יש נושא שאפשר לומר עליו שסוג של דגל שחור מתנוסס עליו בעניין קיום דיון בו ב</w:t>
      </w:r>
      <w:r>
        <w:rPr>
          <w:rFonts w:cs="David" w:hint="cs"/>
          <w:rtl/>
        </w:rPr>
        <w:t xml:space="preserve">מסגרת </w:t>
      </w:r>
      <w:r w:rsidRPr="00821337">
        <w:rPr>
          <w:rFonts w:cs="David" w:hint="cs"/>
          <w:rtl/>
        </w:rPr>
        <w:t xml:space="preserve">חוק ההסדרים, זו ההצעה </w:t>
      </w:r>
      <w:r>
        <w:rPr>
          <w:rFonts w:cs="David" w:hint="cs"/>
          <w:rtl/>
        </w:rPr>
        <w:t xml:space="preserve">ביחס </w:t>
      </w:r>
      <w:r w:rsidRPr="00821337">
        <w:rPr>
          <w:rFonts w:cs="David" w:hint="cs"/>
          <w:rtl/>
        </w:rPr>
        <w:t xml:space="preserve">לחוק הכניסה לישראל. </w:t>
      </w:r>
      <w:r>
        <w:rPr>
          <w:rFonts w:cs="David" w:hint="cs"/>
          <w:rtl/>
        </w:rPr>
        <w:t xml:space="preserve">אני רוצה להסביר לחברי הכנסת, מה כולל בתוכו התיקון. </w:t>
      </w:r>
      <w:r w:rsidRPr="00821337">
        <w:rPr>
          <w:rFonts w:cs="David" w:hint="cs"/>
          <w:rtl/>
        </w:rPr>
        <w:t>התיקון מבקש לקבוע ששר הפנים</w:t>
      </w:r>
      <w:r>
        <w:rPr>
          <w:rFonts w:cs="David" w:hint="cs"/>
          <w:rtl/>
        </w:rPr>
        <w:t xml:space="preserve"> </w:t>
      </w:r>
      <w:r>
        <w:rPr>
          <w:rFonts w:cs="David"/>
          <w:rtl/>
        </w:rPr>
        <w:t>–</w:t>
      </w:r>
      <w:r>
        <w:rPr>
          <w:rFonts w:cs="David" w:hint="cs"/>
          <w:rtl/>
        </w:rPr>
        <w:t xml:space="preserve"> חבר הכנסת אורון, חשוב לי שתשמע את זה.</w:t>
      </w:r>
    </w:p>
    <w:p w14:paraId="5CCF6716" w14:textId="77777777" w:rsidR="004E578F" w:rsidRDefault="004E578F" w:rsidP="004E578F">
      <w:pPr>
        <w:bidi/>
        <w:ind w:firstLine="720"/>
        <w:jc w:val="both"/>
        <w:rPr>
          <w:rFonts w:cs="David" w:hint="cs"/>
          <w:rtl/>
        </w:rPr>
      </w:pPr>
    </w:p>
    <w:p w14:paraId="1BB291E2" w14:textId="77777777" w:rsidR="004E578F" w:rsidRPr="009E43F8" w:rsidRDefault="004E578F" w:rsidP="004E578F">
      <w:pPr>
        <w:bidi/>
        <w:jc w:val="both"/>
        <w:rPr>
          <w:rFonts w:cs="David" w:hint="cs"/>
          <w:u w:val="single"/>
          <w:rtl/>
        </w:rPr>
      </w:pPr>
      <w:r w:rsidRPr="009E43F8">
        <w:rPr>
          <w:rFonts w:cs="David" w:hint="cs"/>
          <w:u w:val="single"/>
          <w:rtl/>
        </w:rPr>
        <w:t>חיים אורון:</w:t>
      </w:r>
    </w:p>
    <w:p w14:paraId="2C934B3E" w14:textId="77777777" w:rsidR="004E578F" w:rsidRDefault="004E578F" w:rsidP="004E578F">
      <w:pPr>
        <w:bidi/>
        <w:jc w:val="both"/>
        <w:rPr>
          <w:rFonts w:cs="David" w:hint="cs"/>
          <w:rtl/>
        </w:rPr>
      </w:pPr>
    </w:p>
    <w:p w14:paraId="29BA4F95" w14:textId="77777777" w:rsidR="004E578F" w:rsidRDefault="004E578F" w:rsidP="004E578F">
      <w:pPr>
        <w:bidi/>
        <w:jc w:val="both"/>
        <w:rPr>
          <w:rFonts w:cs="David" w:hint="cs"/>
          <w:rtl/>
        </w:rPr>
      </w:pPr>
      <w:r>
        <w:rPr>
          <w:rFonts w:cs="David" w:hint="cs"/>
          <w:rtl/>
        </w:rPr>
        <w:tab/>
        <w:t>אפילו נרשמתי לרשות דיבור.</w:t>
      </w:r>
    </w:p>
    <w:p w14:paraId="6B8BDA99" w14:textId="77777777" w:rsidR="004E578F" w:rsidRDefault="004E578F" w:rsidP="004E578F">
      <w:pPr>
        <w:bidi/>
        <w:jc w:val="both"/>
        <w:rPr>
          <w:rFonts w:cs="David" w:hint="cs"/>
          <w:rtl/>
        </w:rPr>
      </w:pPr>
    </w:p>
    <w:p w14:paraId="6F4E06C1"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F661EF7" w14:textId="77777777" w:rsidR="004E578F" w:rsidRDefault="004E578F" w:rsidP="004E578F">
      <w:pPr>
        <w:bidi/>
        <w:jc w:val="both"/>
        <w:rPr>
          <w:rFonts w:cs="David" w:hint="cs"/>
          <w:rtl/>
        </w:rPr>
      </w:pPr>
    </w:p>
    <w:p w14:paraId="2BBE9F28" w14:textId="77777777" w:rsidR="004E578F" w:rsidRDefault="004E578F" w:rsidP="004E578F">
      <w:pPr>
        <w:bidi/>
        <w:jc w:val="both"/>
        <w:rPr>
          <w:rFonts w:cs="David" w:hint="cs"/>
          <w:rtl/>
        </w:rPr>
      </w:pPr>
      <w:r>
        <w:rPr>
          <w:rFonts w:cs="David" w:hint="cs"/>
          <w:rtl/>
        </w:rPr>
        <w:tab/>
        <w:t xml:space="preserve">אה. אוקי. שר הפנים </w:t>
      </w:r>
      <w:r w:rsidRPr="00821337">
        <w:rPr>
          <w:rFonts w:cs="David" w:hint="cs"/>
          <w:rtl/>
        </w:rPr>
        <w:t>לא יעניק אשרה או רישיון ישיבה לאדם שהוא שוהה שלא כדין, בטרם חלפה תקופת צינון</w:t>
      </w:r>
      <w:r>
        <w:rPr>
          <w:rFonts w:cs="David" w:hint="cs"/>
          <w:rtl/>
        </w:rPr>
        <w:t xml:space="preserve"> אשר משכה ייקבע בחוק ושבמהלכה הוא שהה מחוץ לישראל</w:t>
      </w:r>
      <w:r w:rsidRPr="00821337">
        <w:rPr>
          <w:rFonts w:cs="David" w:hint="cs"/>
          <w:rtl/>
        </w:rPr>
        <w:t xml:space="preserve">. מוצע להגביל את פרק הזמן </w:t>
      </w:r>
      <w:proofErr w:type="spellStart"/>
      <w:r w:rsidRPr="00821337">
        <w:rPr>
          <w:rFonts w:cs="David" w:hint="cs"/>
          <w:rtl/>
        </w:rPr>
        <w:t>המקסימלי</w:t>
      </w:r>
      <w:proofErr w:type="spellEnd"/>
      <w:r>
        <w:rPr>
          <w:rFonts w:cs="David" w:hint="cs"/>
          <w:rtl/>
        </w:rPr>
        <w:t xml:space="preserve"> שבו יכול עובד זר לשהות בישראל ללא עבודה בתחום עיסוקו, מוצע לקבוע הגבלה על מספר המעברים של העובד בין מעבידים, על שינוי אזור העבודה ועל אופי העבודה וסוג העבודה.</w:t>
      </w:r>
      <w:r w:rsidRPr="00821337">
        <w:rPr>
          <w:rFonts w:cs="David" w:hint="cs"/>
          <w:rtl/>
        </w:rPr>
        <w:t xml:space="preserve"> </w:t>
      </w:r>
    </w:p>
    <w:p w14:paraId="4AEC8890" w14:textId="77777777" w:rsidR="004E578F" w:rsidRDefault="004E578F" w:rsidP="004E578F">
      <w:pPr>
        <w:bidi/>
        <w:jc w:val="both"/>
        <w:rPr>
          <w:rFonts w:cs="David" w:hint="cs"/>
          <w:rtl/>
        </w:rPr>
      </w:pPr>
    </w:p>
    <w:p w14:paraId="6F3FDDA4" w14:textId="77777777" w:rsidR="004E578F" w:rsidRDefault="004E578F" w:rsidP="004E578F">
      <w:pPr>
        <w:bidi/>
        <w:ind w:firstLine="720"/>
        <w:jc w:val="both"/>
        <w:rPr>
          <w:rFonts w:cs="David" w:hint="cs"/>
          <w:rtl/>
        </w:rPr>
      </w:pPr>
      <w:r w:rsidRPr="00821337">
        <w:rPr>
          <w:rFonts w:cs="David" w:hint="cs"/>
          <w:rtl/>
        </w:rPr>
        <w:t>חלק מן ההסדרים שמוצעים פה</w:t>
      </w:r>
      <w:r>
        <w:rPr>
          <w:rFonts w:cs="David" w:hint="cs"/>
          <w:rtl/>
        </w:rPr>
        <w:t>,</w:t>
      </w:r>
      <w:r w:rsidRPr="00821337">
        <w:rPr>
          <w:rFonts w:cs="David" w:hint="cs"/>
          <w:rtl/>
        </w:rPr>
        <w:t xml:space="preserve"> בתיקון הזה,</w:t>
      </w:r>
      <w:r>
        <w:rPr>
          <w:rFonts w:cs="David" w:hint="cs"/>
          <w:rtl/>
        </w:rPr>
        <w:t xml:space="preserve"> מעוררים סוגיות חוקתיות כבדות, וחלקם אף זכו להתייחסות ישירה של בית המשפט העליון. כך, למשל,</w:t>
      </w:r>
      <w:r w:rsidRPr="00821337">
        <w:rPr>
          <w:rFonts w:cs="David" w:hint="cs"/>
          <w:rtl/>
        </w:rPr>
        <w:t xml:space="preserve"> סוגיית הסדרת מעמדו של זר הנישא לישראלי בעודו שוהה בארץ שלא בהיתר</w:t>
      </w:r>
      <w:r>
        <w:rPr>
          <w:rFonts w:cs="David" w:hint="cs"/>
          <w:rtl/>
        </w:rPr>
        <w:t xml:space="preserve"> </w:t>
      </w:r>
      <w:r>
        <w:rPr>
          <w:rFonts w:cs="David"/>
          <w:rtl/>
        </w:rPr>
        <w:t>–</w:t>
      </w:r>
      <w:r>
        <w:rPr>
          <w:rFonts w:cs="David" w:hint="cs"/>
          <w:rtl/>
        </w:rPr>
        <w:t xml:space="preserve"> אני רוצה להסביר. אדוני יושב ראש הקואליציה, זה מאד </w:t>
      </w:r>
      <w:proofErr w:type="spellStart"/>
      <w:r>
        <w:rPr>
          <w:rFonts w:cs="David" w:hint="cs"/>
          <w:rtl/>
        </w:rPr>
        <w:t>מאד</w:t>
      </w:r>
      <w:proofErr w:type="spellEnd"/>
      <w:r>
        <w:rPr>
          <w:rFonts w:cs="David" w:hint="cs"/>
          <w:rtl/>
        </w:rPr>
        <w:t xml:space="preserve"> חשוב </w:t>
      </w:r>
      <w:r>
        <w:rPr>
          <w:rFonts w:cs="David"/>
          <w:rtl/>
        </w:rPr>
        <w:t>–</w:t>
      </w:r>
      <w:r>
        <w:rPr>
          <w:rFonts w:cs="David" w:hint="cs"/>
          <w:rtl/>
        </w:rPr>
        <w:t xml:space="preserve"> </w:t>
      </w:r>
      <w:r w:rsidRPr="00821337">
        <w:rPr>
          <w:rFonts w:cs="David" w:hint="cs"/>
          <w:rtl/>
        </w:rPr>
        <w:t>התיקון הזה קובע שאם אדם שוהה בישראל שלא כדין</w:t>
      </w:r>
      <w:r>
        <w:rPr>
          <w:rFonts w:cs="David" w:hint="cs"/>
          <w:rtl/>
        </w:rPr>
        <w:t>,</w:t>
      </w:r>
      <w:r w:rsidRPr="00821337">
        <w:rPr>
          <w:rFonts w:cs="David" w:hint="cs"/>
          <w:rtl/>
        </w:rPr>
        <w:t xml:space="preserve"> והוא מתחתן עם אזרח ישראלי</w:t>
      </w:r>
      <w:r>
        <w:rPr>
          <w:rFonts w:cs="David" w:hint="cs"/>
          <w:rtl/>
        </w:rPr>
        <w:t>, בהתאם לתקופה שבה הוא שהה בישראל שלא כדין,</w:t>
      </w:r>
      <w:r w:rsidRPr="00821337">
        <w:rPr>
          <w:rFonts w:cs="David" w:hint="cs"/>
          <w:rtl/>
        </w:rPr>
        <w:t xml:space="preserve"> הוא ייאלץ לצאת מ</w:t>
      </w:r>
      <w:r>
        <w:rPr>
          <w:rFonts w:cs="David" w:hint="cs"/>
          <w:rtl/>
        </w:rPr>
        <w:t xml:space="preserve">ן </w:t>
      </w:r>
      <w:r w:rsidRPr="00821337">
        <w:rPr>
          <w:rFonts w:cs="David" w:hint="cs"/>
          <w:rtl/>
        </w:rPr>
        <w:t>הארץ ל</w:t>
      </w:r>
      <w:r>
        <w:rPr>
          <w:rFonts w:cs="David" w:hint="cs"/>
          <w:rtl/>
        </w:rPr>
        <w:t xml:space="preserve">סוג של </w:t>
      </w:r>
      <w:r w:rsidRPr="00821337">
        <w:rPr>
          <w:rFonts w:cs="David" w:hint="cs"/>
          <w:rtl/>
        </w:rPr>
        <w:t>תקופת צינון</w:t>
      </w:r>
      <w:r>
        <w:rPr>
          <w:rFonts w:cs="David" w:hint="cs"/>
          <w:rtl/>
        </w:rPr>
        <w:t xml:space="preserve">, שאורכה משנה ועד </w:t>
      </w:r>
      <w:r w:rsidRPr="00821337">
        <w:rPr>
          <w:rFonts w:cs="David" w:hint="cs"/>
          <w:rtl/>
        </w:rPr>
        <w:t>עשר שנים. אם הוא</w:t>
      </w:r>
      <w:r>
        <w:rPr>
          <w:rFonts w:cs="David" w:hint="cs"/>
          <w:rtl/>
        </w:rPr>
        <w:t xml:space="preserve">, נגיד, שהה </w:t>
      </w:r>
      <w:r w:rsidRPr="00821337">
        <w:rPr>
          <w:rFonts w:cs="David" w:hint="cs"/>
          <w:rtl/>
        </w:rPr>
        <w:t xml:space="preserve">בארץ שלא כדין </w:t>
      </w:r>
      <w:r>
        <w:rPr>
          <w:rFonts w:cs="David" w:hint="cs"/>
          <w:rtl/>
        </w:rPr>
        <w:t xml:space="preserve">תקופה של עד שלושה חודשים, אז הוא ישהה בחוץ לארץ שנה לפני שיתאפשר אותו איחוד משפחות, אם הוא היה בארץ שלא כדין מעבר </w:t>
      </w:r>
      <w:r w:rsidRPr="00821337">
        <w:rPr>
          <w:rFonts w:cs="David" w:hint="cs"/>
          <w:rtl/>
        </w:rPr>
        <w:t>לשלוש שנים</w:t>
      </w:r>
      <w:r>
        <w:rPr>
          <w:rFonts w:cs="David" w:hint="cs"/>
          <w:rtl/>
        </w:rPr>
        <w:t>,</w:t>
      </w:r>
      <w:r w:rsidRPr="00821337">
        <w:rPr>
          <w:rFonts w:cs="David" w:hint="cs"/>
          <w:rtl/>
        </w:rPr>
        <w:t xml:space="preserve"> הוא יצטרך לשהות </w:t>
      </w:r>
      <w:r>
        <w:rPr>
          <w:rFonts w:cs="David" w:hint="cs"/>
          <w:rtl/>
        </w:rPr>
        <w:t>מחוץ לישראל ע</w:t>
      </w:r>
      <w:r w:rsidRPr="00821337">
        <w:rPr>
          <w:rFonts w:cs="David" w:hint="cs"/>
          <w:rtl/>
        </w:rPr>
        <w:t xml:space="preserve">שר שנים. </w:t>
      </w:r>
    </w:p>
    <w:p w14:paraId="0026DAE9" w14:textId="77777777" w:rsidR="004E578F" w:rsidRDefault="004E578F" w:rsidP="004E578F">
      <w:pPr>
        <w:bidi/>
        <w:ind w:firstLine="720"/>
        <w:jc w:val="both"/>
        <w:rPr>
          <w:rFonts w:cs="David" w:hint="cs"/>
          <w:rtl/>
        </w:rPr>
      </w:pPr>
    </w:p>
    <w:p w14:paraId="6DA8D9B5" w14:textId="77777777" w:rsidR="004E578F" w:rsidRPr="00821337" w:rsidRDefault="004E578F" w:rsidP="004E578F">
      <w:pPr>
        <w:bidi/>
        <w:ind w:firstLine="720"/>
        <w:jc w:val="both"/>
        <w:rPr>
          <w:rFonts w:cs="David" w:hint="cs"/>
          <w:rtl/>
        </w:rPr>
      </w:pPr>
      <w:r>
        <w:rPr>
          <w:rFonts w:cs="David" w:hint="cs"/>
          <w:rtl/>
        </w:rPr>
        <w:t xml:space="preserve">על הנושא הזה, כבר </w:t>
      </w:r>
      <w:r w:rsidRPr="00821337">
        <w:rPr>
          <w:rFonts w:cs="David" w:hint="cs"/>
          <w:rtl/>
        </w:rPr>
        <w:t>לפני כעשור</w:t>
      </w:r>
      <w:r>
        <w:rPr>
          <w:rFonts w:cs="David" w:hint="cs"/>
          <w:rtl/>
        </w:rPr>
        <w:t>,</w:t>
      </w:r>
      <w:r w:rsidRPr="00821337">
        <w:rPr>
          <w:rFonts w:cs="David" w:hint="cs"/>
          <w:rtl/>
        </w:rPr>
        <w:t xml:space="preserve"> ניתן פסק דין של בית המשפט העליון.</w:t>
      </w:r>
      <w:r>
        <w:rPr>
          <w:rFonts w:cs="David" w:hint="cs"/>
          <w:rtl/>
        </w:rPr>
        <w:t xml:space="preserve"> אמנם אז זה היה מעוגן בנהלים של משרד הפנים ובמדיניות של משרד הפנים </w:t>
      </w:r>
      <w:r>
        <w:rPr>
          <w:rFonts w:cs="David"/>
          <w:rtl/>
        </w:rPr>
        <w:t>–</w:t>
      </w:r>
      <w:r>
        <w:rPr>
          <w:rFonts w:cs="David" w:hint="cs"/>
          <w:rtl/>
        </w:rPr>
        <w:t xml:space="preserve"> </w:t>
      </w:r>
      <w:proofErr w:type="spellStart"/>
      <w:r>
        <w:rPr>
          <w:rFonts w:cs="David" w:hint="cs"/>
          <w:rtl/>
        </w:rPr>
        <w:t>שאגב</w:t>
      </w:r>
      <w:proofErr w:type="spellEnd"/>
      <w:r>
        <w:rPr>
          <w:rFonts w:cs="David" w:hint="cs"/>
          <w:rtl/>
        </w:rPr>
        <w:t xml:space="preserve">, </w:t>
      </w:r>
      <w:proofErr w:type="spellStart"/>
      <w:r>
        <w:rPr>
          <w:rFonts w:cs="David" w:hint="cs"/>
          <w:rtl/>
        </w:rPr>
        <w:t>היתה</w:t>
      </w:r>
      <w:proofErr w:type="spellEnd"/>
      <w:r>
        <w:rPr>
          <w:rFonts w:cs="David" w:hint="cs"/>
          <w:rtl/>
        </w:rPr>
        <w:t xml:space="preserve"> פחות מחמירה ממה שההצעה הזאת מבקשת לעשות,</w:t>
      </w:r>
      <w:r w:rsidRPr="00821337">
        <w:rPr>
          <w:rFonts w:cs="David" w:hint="cs"/>
          <w:rtl/>
        </w:rPr>
        <w:t xml:space="preserve"> אלא רק ביקשה צינון של מספר חודשים, ובית המשפט, בניגוד להרבה פעמים אחרות שהוא קורא למחוקק לתקן את התיקון, </w:t>
      </w:r>
      <w:r>
        <w:rPr>
          <w:rFonts w:cs="David" w:hint="cs"/>
          <w:rtl/>
        </w:rPr>
        <w:t xml:space="preserve">שהוא קורא להעביר נהלים או מדיניות לחקיקה, ואז הוא אומר: אם יהיה חוק, אז זה יהיה לגיטימי, בא ואומר על הדבר הזה </w:t>
      </w:r>
      <w:r w:rsidRPr="00821337">
        <w:rPr>
          <w:rFonts w:cs="David" w:hint="cs"/>
          <w:rtl/>
        </w:rPr>
        <w:t>את הדבר הבא: מדיניות משרד הפנים לעניינם של זרים שנישאו ל</w:t>
      </w:r>
      <w:r>
        <w:rPr>
          <w:rFonts w:cs="David" w:hint="cs"/>
          <w:rtl/>
        </w:rPr>
        <w:t>ישראלים</w:t>
      </w:r>
      <w:r w:rsidRPr="00821337">
        <w:rPr>
          <w:rFonts w:cs="David" w:hint="cs"/>
          <w:rtl/>
        </w:rPr>
        <w:t>,</w:t>
      </w:r>
      <w:r>
        <w:rPr>
          <w:rFonts w:cs="David" w:hint="cs"/>
          <w:rtl/>
        </w:rPr>
        <w:t xml:space="preserve"> בעוד הם, הזרים, שוהים בארץ שלא בהיתר, הינה מדיניות ש</w:t>
      </w:r>
      <w:r w:rsidRPr="00821337">
        <w:rPr>
          <w:rFonts w:cs="David" w:hint="cs"/>
          <w:rtl/>
        </w:rPr>
        <w:t>אינה עומדת במבחן המ</w:t>
      </w:r>
      <w:r>
        <w:rPr>
          <w:rFonts w:cs="David" w:hint="cs"/>
          <w:rtl/>
        </w:rPr>
        <w:t xml:space="preserve">ידתיות, והריהי פסולה ובטלה. דרישת משרד הפנים כי מדיניות עקרונית, כי בן הזוג הזר יעזוב את הארץ לחודשים מספר עד אשר תיבדק כנות הנישואים </w:t>
      </w:r>
      <w:r>
        <w:rPr>
          <w:rFonts w:cs="David"/>
          <w:rtl/>
        </w:rPr>
        <w:t>–</w:t>
      </w:r>
      <w:r>
        <w:rPr>
          <w:rFonts w:cs="David" w:hint="cs"/>
          <w:rtl/>
        </w:rPr>
        <w:t xml:space="preserve"> חודשים מספר, </w:t>
      </w:r>
      <w:r w:rsidRPr="00821337">
        <w:rPr>
          <w:rFonts w:cs="David" w:hint="cs"/>
          <w:rtl/>
        </w:rPr>
        <w:t>אני לא מדבר על עשר שנים</w:t>
      </w:r>
      <w:r>
        <w:rPr>
          <w:rFonts w:cs="David" w:hint="cs"/>
          <w:rtl/>
        </w:rPr>
        <w:t xml:space="preserve"> או על שלוש שנים </w:t>
      </w:r>
      <w:r>
        <w:rPr>
          <w:rFonts w:cs="David"/>
          <w:rtl/>
        </w:rPr>
        <w:t>–</w:t>
      </w:r>
      <w:r>
        <w:rPr>
          <w:rFonts w:cs="David" w:hint="cs"/>
          <w:rtl/>
        </w:rPr>
        <w:t xml:space="preserve"> הינה מדיניות שאינה עולה בקנה אחד עם מושכלות ראשונים במשטר דמוקרטי החרד ל</w:t>
      </w:r>
      <w:r w:rsidRPr="00821337">
        <w:rPr>
          <w:rFonts w:cs="David" w:hint="cs"/>
          <w:rtl/>
        </w:rPr>
        <w:t>זכויות האזרח.</w:t>
      </w:r>
    </w:p>
    <w:p w14:paraId="01B4F663" w14:textId="77777777" w:rsidR="004E578F" w:rsidRPr="00821337" w:rsidRDefault="004E578F" w:rsidP="004E578F">
      <w:pPr>
        <w:bidi/>
        <w:jc w:val="both"/>
        <w:rPr>
          <w:rFonts w:cs="David" w:hint="cs"/>
          <w:rtl/>
        </w:rPr>
      </w:pPr>
    </w:p>
    <w:p w14:paraId="165CD89C" w14:textId="77777777" w:rsidR="004E578F" w:rsidRPr="00821337" w:rsidRDefault="004E578F" w:rsidP="004E578F">
      <w:pPr>
        <w:bidi/>
        <w:jc w:val="both"/>
        <w:rPr>
          <w:rFonts w:cs="David" w:hint="cs"/>
          <w:rtl/>
        </w:rPr>
      </w:pPr>
      <w:r w:rsidRPr="00821337">
        <w:rPr>
          <w:rFonts w:cs="David" w:hint="cs"/>
          <w:rtl/>
        </w:rPr>
        <w:tab/>
        <w:t xml:space="preserve">התיקון הזה, אם הוא יתקבל, יהיה לא פשוט להגן עליו בפני בג"ץ, גם בלי הגיבנת של חוק ההסדרים. עם הגיבנת של חוק ההסדרים </w:t>
      </w:r>
      <w:r w:rsidRPr="00821337">
        <w:rPr>
          <w:rFonts w:cs="David"/>
          <w:rtl/>
        </w:rPr>
        <w:t>–</w:t>
      </w:r>
      <w:r w:rsidRPr="00821337">
        <w:rPr>
          <w:rFonts w:cs="David" w:hint="cs"/>
          <w:rtl/>
        </w:rPr>
        <w:t xml:space="preserve"> זה לא פסק-דין יחיד. הנשיאה בייניש, בחלוף כמה שנים, הרחיבה את פסק הדין הזה גם על ידועים בציבור, כלומר שלא רק בני-זוג ישראלים שנישאים לאזרח ששוהה פה שלא כדין, אלא גם אזרח ישראלי שחי כידוע בציבור עם שוהה שלא כדין, לא ניתן להוציא את השוהה שלא כדין לתקופת צינון בישראל. הטיפול בנושא הזה, ויש פה נושאים נוספים שקשורים בתיקון הזה, כמו כבילת עובדים זרים למעסיקים, גם על כך ניתנו פסקי-דין של בית המשפט שפסלו את הנהלים האלה. הליכה בתלם של חוק ההסדרים, בהסדרים כל כך בעייתיים מבחינה חוקתית, בהסדרים שבהם בית המשפט העליון אמר את דברו ולא קרא למחוקק לתקן תיקון, אלא אמר: המדיניות הזאת פסולה ברמה העקרונית, היא נוגדת את </w:t>
      </w:r>
      <w:r w:rsidRPr="00821337">
        <w:rPr>
          <w:rFonts w:cs="David"/>
          <w:rtl/>
        </w:rPr>
        <w:t>–</w:t>
      </w:r>
      <w:r w:rsidRPr="00821337">
        <w:rPr>
          <w:rFonts w:cs="David" w:hint="cs"/>
          <w:rtl/>
        </w:rPr>
        <w:t xml:space="preserve"> כמו שפה השופט אמר </w:t>
      </w:r>
      <w:r w:rsidRPr="00821337">
        <w:rPr>
          <w:rFonts w:cs="David"/>
          <w:rtl/>
        </w:rPr>
        <w:t>–</w:t>
      </w:r>
      <w:r w:rsidRPr="00821337">
        <w:rPr>
          <w:rFonts w:cs="David" w:hint="cs"/>
          <w:rtl/>
        </w:rPr>
        <w:t xml:space="preserve"> את אושיות המשטר הדמוקרטי. לדעתי להיכנס לחוק ההסדרים, דווקא מי שתמוך ברפורמה הזאת, דווקא מי שתומך בתיקון, מכניס לעצמו גול עצמי וגורם לזה שאותם יועצים משפטיים, שאחר כך יצטרכו להגן על חקיקה כזאת בבית משפט, זה יהיה פשוט בלתי אפשרי עבורם. כי איך נסביר לשופטים שהביאו דבר כזה להצבעה אחת יחד עם שלל נושאים שאין ביניהם שום קשר ושחברי הכנסת נאלצו להצביע בנושא שבית המשפט העליון כבר אמר את דברו כמה פעמים  בצורה כל כך ברורה וישירה?</w:t>
      </w:r>
    </w:p>
    <w:p w14:paraId="02EE8556" w14:textId="77777777" w:rsidR="004E578F" w:rsidRPr="00821337" w:rsidRDefault="004E578F" w:rsidP="004E578F">
      <w:pPr>
        <w:bidi/>
        <w:ind w:firstLine="720"/>
        <w:jc w:val="both"/>
        <w:rPr>
          <w:rFonts w:cs="David" w:hint="cs"/>
          <w:rtl/>
        </w:rPr>
      </w:pPr>
    </w:p>
    <w:p w14:paraId="137DE240"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5F5D78F5" w14:textId="77777777" w:rsidR="004E578F" w:rsidRPr="00821337" w:rsidRDefault="004E578F" w:rsidP="004E578F">
      <w:pPr>
        <w:bidi/>
        <w:ind w:firstLine="720"/>
        <w:jc w:val="both"/>
        <w:rPr>
          <w:rFonts w:cs="David" w:hint="cs"/>
          <w:rtl/>
        </w:rPr>
      </w:pPr>
    </w:p>
    <w:p w14:paraId="1FF63954" w14:textId="77777777" w:rsidR="004E578F" w:rsidRPr="00821337" w:rsidRDefault="004E578F" w:rsidP="004E578F">
      <w:pPr>
        <w:bidi/>
        <w:ind w:firstLine="720"/>
        <w:jc w:val="both"/>
        <w:rPr>
          <w:rFonts w:cs="David" w:hint="cs"/>
          <w:rtl/>
        </w:rPr>
      </w:pPr>
      <w:r w:rsidRPr="00821337">
        <w:rPr>
          <w:rFonts w:cs="David" w:hint="cs"/>
          <w:rtl/>
        </w:rPr>
        <w:t>ועל חוק נפרד אפשר יהיה להגן?</w:t>
      </w:r>
    </w:p>
    <w:p w14:paraId="44021BB0" w14:textId="77777777" w:rsidR="004E578F" w:rsidRPr="00821337" w:rsidRDefault="004E578F" w:rsidP="004E578F">
      <w:pPr>
        <w:bidi/>
        <w:ind w:firstLine="720"/>
        <w:jc w:val="both"/>
        <w:rPr>
          <w:rFonts w:cs="David" w:hint="cs"/>
          <w:rtl/>
        </w:rPr>
      </w:pPr>
    </w:p>
    <w:p w14:paraId="1FED166A"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6581B46D" w14:textId="77777777" w:rsidR="004E578F" w:rsidRPr="00821337" w:rsidRDefault="004E578F" w:rsidP="004E578F">
      <w:pPr>
        <w:keepNext/>
        <w:bidi/>
        <w:jc w:val="both"/>
        <w:rPr>
          <w:rFonts w:cs="David" w:hint="cs"/>
          <w:u w:val="single"/>
          <w:rtl/>
        </w:rPr>
      </w:pPr>
    </w:p>
    <w:p w14:paraId="3BF3A439" w14:textId="77777777" w:rsidR="004E578F" w:rsidRPr="00821337" w:rsidRDefault="004E578F" w:rsidP="004E578F">
      <w:pPr>
        <w:bidi/>
        <w:ind w:firstLine="720"/>
        <w:jc w:val="both"/>
        <w:rPr>
          <w:rFonts w:cs="David" w:hint="cs"/>
          <w:rtl/>
        </w:rPr>
      </w:pPr>
      <w:r w:rsidRPr="00821337">
        <w:rPr>
          <w:rFonts w:cs="David" w:hint="cs"/>
          <w:rtl/>
        </w:rPr>
        <w:t xml:space="preserve">על חוק נפרד זה כבר אופרה אחרת. על הליך חקיקה רגיל יהיה לא פשוט להגן. אבל ברגע שאתה מכביד עליו גם את חוק ההסדרים, שהוא דבר מאוד בעייתי, שגם עליו בית המשפט העליון כבר אמר לא מעט דברי ביקורת, אתה מסכן מאוד את היכולת ואת האפשרות להגן על דבר כזה. אין שום בעיה להעביר הליך חקיקה כזה בהליך חקיקה רגיל בוועדת הפנים. אני לא חושב שיושב-ראש הוועדה יסכל הליך שכזה. </w:t>
      </w:r>
    </w:p>
    <w:p w14:paraId="0CEFE465" w14:textId="77777777" w:rsidR="004E578F" w:rsidRPr="00821337" w:rsidRDefault="004E578F" w:rsidP="004E578F">
      <w:pPr>
        <w:bidi/>
        <w:ind w:firstLine="720"/>
        <w:jc w:val="both"/>
        <w:rPr>
          <w:rFonts w:cs="David" w:hint="cs"/>
          <w:rtl/>
        </w:rPr>
      </w:pPr>
    </w:p>
    <w:p w14:paraId="6A19A751"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534CA34" w14:textId="77777777" w:rsidR="004E578F" w:rsidRPr="00821337" w:rsidRDefault="004E578F" w:rsidP="004E578F">
      <w:pPr>
        <w:bidi/>
        <w:jc w:val="both"/>
        <w:rPr>
          <w:rFonts w:cs="David" w:hint="cs"/>
          <w:u w:val="single"/>
          <w:rtl/>
        </w:rPr>
      </w:pPr>
    </w:p>
    <w:p w14:paraId="053E2FCB" w14:textId="77777777" w:rsidR="004E578F" w:rsidRPr="00821337" w:rsidRDefault="004E578F" w:rsidP="004E578F">
      <w:pPr>
        <w:bidi/>
        <w:ind w:firstLine="720"/>
        <w:jc w:val="both"/>
        <w:rPr>
          <w:rFonts w:cs="David" w:hint="cs"/>
          <w:rtl/>
        </w:rPr>
      </w:pPr>
      <w:r w:rsidRPr="00821337">
        <w:rPr>
          <w:rFonts w:cs="David" w:hint="cs"/>
          <w:rtl/>
        </w:rPr>
        <w:t>או ועדה לעובדים זרים.</w:t>
      </w:r>
    </w:p>
    <w:p w14:paraId="3DBC3ECF" w14:textId="77777777" w:rsidR="004E578F" w:rsidRPr="00821337" w:rsidRDefault="004E578F" w:rsidP="004E578F">
      <w:pPr>
        <w:bidi/>
        <w:jc w:val="both"/>
        <w:rPr>
          <w:rFonts w:cs="David" w:hint="cs"/>
          <w:rtl/>
        </w:rPr>
      </w:pPr>
    </w:p>
    <w:p w14:paraId="79C270A6"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33688E43" w14:textId="77777777" w:rsidR="004E578F" w:rsidRPr="00821337" w:rsidRDefault="004E578F" w:rsidP="004E578F">
      <w:pPr>
        <w:bidi/>
        <w:jc w:val="both"/>
        <w:rPr>
          <w:rFonts w:cs="David" w:hint="cs"/>
          <w:rtl/>
        </w:rPr>
      </w:pPr>
    </w:p>
    <w:p w14:paraId="4D2660DA" w14:textId="77777777" w:rsidR="004E578F" w:rsidRPr="00821337" w:rsidRDefault="004E578F" w:rsidP="004E578F">
      <w:pPr>
        <w:bidi/>
        <w:jc w:val="both"/>
        <w:rPr>
          <w:rFonts w:cs="David" w:hint="cs"/>
          <w:rtl/>
        </w:rPr>
      </w:pPr>
      <w:r w:rsidRPr="00821337">
        <w:rPr>
          <w:rFonts w:cs="David" w:hint="cs"/>
          <w:rtl/>
        </w:rPr>
        <w:tab/>
        <w:t xml:space="preserve">זו טעות ממדרגה ראשונה. זו לא טעות, זה דבר שלא ייעשה, לקחת נושאים שבג"ץ אמר עליהם דברים כל כך מפורשים, ולשים אותם בהליך של חוק ההסדרים. </w:t>
      </w:r>
    </w:p>
    <w:p w14:paraId="545E7418" w14:textId="77777777" w:rsidR="004E578F" w:rsidRPr="00821337" w:rsidRDefault="004E578F" w:rsidP="004E578F">
      <w:pPr>
        <w:bidi/>
        <w:jc w:val="both"/>
        <w:rPr>
          <w:rFonts w:cs="David" w:hint="cs"/>
          <w:rtl/>
        </w:rPr>
      </w:pPr>
    </w:p>
    <w:p w14:paraId="4698A1F2"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6889A9F6" w14:textId="77777777" w:rsidR="004E578F" w:rsidRPr="00821337" w:rsidRDefault="004E578F" w:rsidP="004E578F">
      <w:pPr>
        <w:bidi/>
        <w:jc w:val="both"/>
        <w:rPr>
          <w:rFonts w:cs="David" w:hint="cs"/>
          <w:u w:val="single"/>
          <w:rtl/>
        </w:rPr>
      </w:pPr>
    </w:p>
    <w:p w14:paraId="044A3589" w14:textId="77777777" w:rsidR="004E578F" w:rsidRPr="00821337" w:rsidRDefault="004E578F" w:rsidP="004E578F">
      <w:pPr>
        <w:bidi/>
        <w:ind w:firstLine="720"/>
        <w:jc w:val="both"/>
        <w:rPr>
          <w:rFonts w:cs="David" w:hint="cs"/>
          <w:rtl/>
        </w:rPr>
      </w:pPr>
      <w:r w:rsidRPr="00821337">
        <w:rPr>
          <w:rFonts w:cs="David" w:hint="cs"/>
          <w:rtl/>
        </w:rPr>
        <w:t xml:space="preserve">יפה מאוד. </w:t>
      </w:r>
    </w:p>
    <w:p w14:paraId="2DF48337" w14:textId="77777777" w:rsidR="004E578F" w:rsidRPr="00821337" w:rsidRDefault="004E578F" w:rsidP="004E578F">
      <w:pPr>
        <w:bidi/>
        <w:ind w:firstLine="720"/>
        <w:jc w:val="both"/>
        <w:rPr>
          <w:rFonts w:cs="David" w:hint="cs"/>
          <w:rtl/>
        </w:rPr>
      </w:pPr>
    </w:p>
    <w:p w14:paraId="185AA289"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81A152B" w14:textId="77777777" w:rsidR="004E578F" w:rsidRPr="00821337" w:rsidRDefault="004E578F" w:rsidP="004E578F">
      <w:pPr>
        <w:bidi/>
        <w:jc w:val="both"/>
        <w:rPr>
          <w:rFonts w:cs="David" w:hint="cs"/>
          <w:u w:val="single"/>
          <w:rtl/>
        </w:rPr>
      </w:pPr>
    </w:p>
    <w:p w14:paraId="4BAB03B0" w14:textId="77777777" w:rsidR="004E578F" w:rsidRPr="00821337" w:rsidRDefault="004E578F" w:rsidP="004E578F">
      <w:pPr>
        <w:bidi/>
        <w:ind w:firstLine="720"/>
        <w:jc w:val="both"/>
        <w:rPr>
          <w:rFonts w:cs="David" w:hint="cs"/>
          <w:rtl/>
        </w:rPr>
      </w:pPr>
      <w:r w:rsidRPr="00821337">
        <w:rPr>
          <w:rFonts w:cs="David" w:hint="cs"/>
          <w:rtl/>
        </w:rPr>
        <w:t xml:space="preserve">תודה. חבר הכנסת אורון, בבקשה. </w:t>
      </w:r>
    </w:p>
    <w:p w14:paraId="7AB95472" w14:textId="77777777" w:rsidR="004E578F" w:rsidRPr="00821337" w:rsidRDefault="004E578F" w:rsidP="004E578F">
      <w:pPr>
        <w:bidi/>
        <w:jc w:val="both"/>
        <w:rPr>
          <w:rFonts w:cs="David" w:hint="cs"/>
          <w:rtl/>
        </w:rPr>
      </w:pPr>
    </w:p>
    <w:p w14:paraId="32E98DA1" w14:textId="77777777" w:rsidR="004E578F" w:rsidRPr="00821337" w:rsidRDefault="004E578F" w:rsidP="004E578F">
      <w:pPr>
        <w:keepLines/>
        <w:bidi/>
        <w:jc w:val="both"/>
        <w:rPr>
          <w:rFonts w:cs="David" w:hint="cs"/>
          <w:u w:val="single"/>
          <w:rtl/>
        </w:rPr>
      </w:pPr>
      <w:r w:rsidRPr="00821337">
        <w:rPr>
          <w:rFonts w:cs="David" w:hint="cs"/>
          <w:u w:val="single"/>
          <w:rtl/>
        </w:rPr>
        <w:t>חיים אורון:</w:t>
      </w:r>
    </w:p>
    <w:p w14:paraId="44EB28D6" w14:textId="77777777" w:rsidR="004E578F" w:rsidRPr="00821337" w:rsidRDefault="004E578F" w:rsidP="004E578F">
      <w:pPr>
        <w:keepLines/>
        <w:bidi/>
        <w:jc w:val="both"/>
        <w:rPr>
          <w:rFonts w:cs="David" w:hint="cs"/>
          <w:u w:val="single"/>
          <w:rtl/>
        </w:rPr>
      </w:pPr>
    </w:p>
    <w:p w14:paraId="0C8A814C" w14:textId="77777777" w:rsidR="004E578F" w:rsidRPr="00821337" w:rsidRDefault="004E578F" w:rsidP="004E578F">
      <w:pPr>
        <w:keepLines/>
        <w:bidi/>
        <w:jc w:val="both"/>
        <w:rPr>
          <w:rFonts w:cs="David" w:hint="cs"/>
          <w:rtl/>
        </w:rPr>
      </w:pPr>
      <w:r w:rsidRPr="00821337">
        <w:rPr>
          <w:rFonts w:cs="David" w:hint="cs"/>
          <w:rtl/>
        </w:rPr>
        <w:tab/>
        <w:t xml:space="preserve">אין לי להוסיף על דבריו של היועץ המשפטי לכנסת אלא דבר אחד. אם באמת הדיון הוא פה לגופו של עניין, אני זוכר מעט פעמים שהיועץ המשפטי של הכנסת אמר לכנסת: חברים יקרים, אתם עוברים את המידה שאני אוכל להגן על זה בפני בג"ץ. זה מה שהוא אמר לנו פה. הוא אמר: אתם הולכים לחוקק חקיקה שגם לגופה </w:t>
      </w:r>
      <w:r w:rsidRPr="00821337">
        <w:rPr>
          <w:rFonts w:cs="David"/>
          <w:rtl/>
        </w:rPr>
        <w:t>–</w:t>
      </w:r>
      <w:r w:rsidRPr="00821337">
        <w:rPr>
          <w:rFonts w:cs="David" w:hint="cs"/>
          <w:rtl/>
        </w:rPr>
        <w:t xml:space="preserve"> ואני מודה שבמקרה זה אני מתנגד לגופה מכל וכל.</w:t>
      </w:r>
    </w:p>
    <w:p w14:paraId="388EF523" w14:textId="77777777" w:rsidR="004E578F" w:rsidRPr="00821337" w:rsidRDefault="004E578F" w:rsidP="004E578F">
      <w:pPr>
        <w:bidi/>
        <w:jc w:val="both"/>
        <w:rPr>
          <w:rFonts w:cs="David" w:hint="cs"/>
          <w:rtl/>
        </w:rPr>
      </w:pPr>
    </w:p>
    <w:p w14:paraId="5F5EFFDA"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5A8A3A9E" w14:textId="77777777" w:rsidR="004E578F" w:rsidRPr="00821337" w:rsidRDefault="004E578F" w:rsidP="004E578F">
      <w:pPr>
        <w:bidi/>
        <w:jc w:val="both"/>
        <w:rPr>
          <w:rFonts w:cs="David" w:hint="cs"/>
          <w:rtl/>
        </w:rPr>
      </w:pPr>
    </w:p>
    <w:p w14:paraId="03F792DF" w14:textId="77777777" w:rsidR="004E578F" w:rsidRPr="00821337" w:rsidRDefault="004E578F" w:rsidP="004E578F">
      <w:pPr>
        <w:bidi/>
        <w:jc w:val="both"/>
        <w:rPr>
          <w:rFonts w:cs="David" w:hint="cs"/>
          <w:rtl/>
        </w:rPr>
      </w:pPr>
      <w:r w:rsidRPr="00821337">
        <w:rPr>
          <w:rFonts w:cs="David" w:hint="cs"/>
          <w:rtl/>
        </w:rPr>
        <w:tab/>
        <w:t>למה?</w:t>
      </w:r>
    </w:p>
    <w:p w14:paraId="4BCA35D3" w14:textId="77777777" w:rsidR="004E578F" w:rsidRPr="00821337" w:rsidRDefault="004E578F" w:rsidP="004E578F">
      <w:pPr>
        <w:bidi/>
        <w:jc w:val="both"/>
        <w:rPr>
          <w:rFonts w:cs="David" w:hint="cs"/>
          <w:rtl/>
        </w:rPr>
      </w:pPr>
    </w:p>
    <w:p w14:paraId="277FBE10"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AAB408E" w14:textId="77777777" w:rsidR="004E578F" w:rsidRPr="00821337" w:rsidRDefault="004E578F" w:rsidP="004E578F">
      <w:pPr>
        <w:bidi/>
        <w:jc w:val="both"/>
        <w:rPr>
          <w:rFonts w:cs="David" w:hint="cs"/>
          <w:rtl/>
        </w:rPr>
      </w:pPr>
      <w:r w:rsidRPr="00821337">
        <w:rPr>
          <w:rFonts w:cs="David" w:hint="cs"/>
          <w:rtl/>
        </w:rPr>
        <w:tab/>
      </w:r>
    </w:p>
    <w:p w14:paraId="46D87222" w14:textId="77777777" w:rsidR="004E578F" w:rsidRPr="00821337" w:rsidRDefault="004E578F" w:rsidP="004E578F">
      <w:pPr>
        <w:bidi/>
        <w:jc w:val="both"/>
        <w:rPr>
          <w:rFonts w:cs="David" w:hint="cs"/>
          <w:rtl/>
        </w:rPr>
      </w:pPr>
      <w:r w:rsidRPr="00821337">
        <w:rPr>
          <w:rFonts w:cs="David" w:hint="cs"/>
          <w:rtl/>
        </w:rPr>
        <w:tab/>
        <w:t xml:space="preserve">מסיבה מאוד פשוטה, כי מה עניין תעסוקה לעניין נישואים? </w:t>
      </w:r>
    </w:p>
    <w:p w14:paraId="789F676D" w14:textId="77777777" w:rsidR="004E578F" w:rsidRPr="00821337" w:rsidRDefault="004E578F" w:rsidP="004E578F">
      <w:pPr>
        <w:bidi/>
        <w:jc w:val="both"/>
        <w:rPr>
          <w:rFonts w:cs="David" w:hint="cs"/>
          <w:rtl/>
        </w:rPr>
      </w:pPr>
    </w:p>
    <w:p w14:paraId="164FC214"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0CD527F3" w14:textId="77777777" w:rsidR="004E578F" w:rsidRPr="00821337" w:rsidRDefault="004E578F" w:rsidP="004E578F">
      <w:pPr>
        <w:bidi/>
        <w:jc w:val="both"/>
        <w:rPr>
          <w:rFonts w:cs="David" w:hint="cs"/>
          <w:rtl/>
        </w:rPr>
      </w:pPr>
    </w:p>
    <w:p w14:paraId="686A4EF8" w14:textId="77777777" w:rsidR="004E578F" w:rsidRPr="00821337" w:rsidRDefault="004E578F" w:rsidP="004E578F">
      <w:pPr>
        <w:bidi/>
        <w:jc w:val="both"/>
        <w:rPr>
          <w:rFonts w:cs="David" w:hint="cs"/>
          <w:rtl/>
        </w:rPr>
      </w:pPr>
      <w:r w:rsidRPr="00821337">
        <w:rPr>
          <w:rFonts w:cs="David" w:hint="cs"/>
          <w:rtl/>
        </w:rPr>
        <w:tab/>
        <w:t xml:space="preserve">עניין עובדים זרים, עניין שב"חים, עניין הפקרות בגבולות ישראל. </w:t>
      </w:r>
    </w:p>
    <w:p w14:paraId="51647B0D" w14:textId="77777777" w:rsidR="004E578F" w:rsidRPr="00821337" w:rsidRDefault="004E578F" w:rsidP="004E578F">
      <w:pPr>
        <w:bidi/>
        <w:jc w:val="both"/>
        <w:rPr>
          <w:rFonts w:cs="David" w:hint="cs"/>
          <w:rtl/>
        </w:rPr>
      </w:pPr>
    </w:p>
    <w:p w14:paraId="16D17E5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DE87032" w14:textId="77777777" w:rsidR="004E578F" w:rsidRPr="00821337" w:rsidRDefault="004E578F" w:rsidP="004E578F">
      <w:pPr>
        <w:bidi/>
        <w:jc w:val="both"/>
        <w:rPr>
          <w:rFonts w:cs="David" w:hint="cs"/>
          <w:u w:val="single"/>
          <w:rtl/>
        </w:rPr>
      </w:pPr>
    </w:p>
    <w:p w14:paraId="59252EE4" w14:textId="77777777" w:rsidR="004E578F" w:rsidRPr="00821337" w:rsidRDefault="004E578F" w:rsidP="004E578F">
      <w:pPr>
        <w:bidi/>
        <w:ind w:firstLine="706"/>
        <w:jc w:val="both"/>
        <w:rPr>
          <w:rFonts w:cs="David" w:hint="cs"/>
          <w:rtl/>
        </w:rPr>
      </w:pPr>
      <w:r w:rsidRPr="00821337">
        <w:rPr>
          <w:rFonts w:cs="David" w:hint="cs"/>
          <w:rtl/>
        </w:rPr>
        <w:t xml:space="preserve">אחרי 10 שנים להביא את זה לפה למסמך של חודשיים? </w:t>
      </w:r>
    </w:p>
    <w:p w14:paraId="0284BD12" w14:textId="77777777" w:rsidR="004E578F" w:rsidRPr="00821337" w:rsidRDefault="004E578F" w:rsidP="004E578F">
      <w:pPr>
        <w:bidi/>
        <w:ind w:firstLine="706"/>
        <w:jc w:val="both"/>
        <w:rPr>
          <w:rFonts w:cs="David" w:hint="cs"/>
          <w:rtl/>
        </w:rPr>
      </w:pPr>
    </w:p>
    <w:p w14:paraId="3955FFA8"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333D98A4" w14:textId="77777777" w:rsidR="004E578F" w:rsidRPr="00821337" w:rsidRDefault="004E578F" w:rsidP="004E578F">
      <w:pPr>
        <w:bidi/>
        <w:jc w:val="both"/>
        <w:rPr>
          <w:rFonts w:cs="David" w:hint="cs"/>
          <w:u w:val="single"/>
          <w:rtl/>
        </w:rPr>
      </w:pPr>
    </w:p>
    <w:p w14:paraId="5D15966E" w14:textId="77777777" w:rsidR="004E578F" w:rsidRPr="00821337" w:rsidRDefault="004E578F" w:rsidP="004E578F">
      <w:pPr>
        <w:bidi/>
        <w:ind w:firstLine="706"/>
        <w:jc w:val="both"/>
        <w:rPr>
          <w:rFonts w:cs="David" w:hint="cs"/>
          <w:rtl/>
        </w:rPr>
      </w:pPr>
      <w:r w:rsidRPr="00821337">
        <w:rPr>
          <w:rFonts w:cs="David" w:hint="cs"/>
          <w:rtl/>
        </w:rPr>
        <w:t xml:space="preserve">אני יודע. </w:t>
      </w:r>
    </w:p>
    <w:p w14:paraId="2038E569" w14:textId="77777777" w:rsidR="004E578F" w:rsidRPr="00821337" w:rsidRDefault="004E578F" w:rsidP="004E578F">
      <w:pPr>
        <w:bidi/>
        <w:ind w:firstLine="706"/>
        <w:jc w:val="both"/>
        <w:rPr>
          <w:rFonts w:cs="David" w:hint="cs"/>
          <w:rtl/>
        </w:rPr>
      </w:pPr>
    </w:p>
    <w:p w14:paraId="41C5B2C1"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58676623" w14:textId="77777777" w:rsidR="004E578F" w:rsidRPr="00821337" w:rsidRDefault="004E578F" w:rsidP="004E578F">
      <w:pPr>
        <w:bidi/>
        <w:jc w:val="both"/>
        <w:rPr>
          <w:rFonts w:cs="David" w:hint="cs"/>
          <w:u w:val="single"/>
          <w:rtl/>
        </w:rPr>
      </w:pPr>
    </w:p>
    <w:p w14:paraId="11C62642" w14:textId="77777777" w:rsidR="004E578F" w:rsidRPr="00821337" w:rsidRDefault="004E578F" w:rsidP="004E578F">
      <w:pPr>
        <w:bidi/>
        <w:ind w:firstLine="706"/>
        <w:jc w:val="both"/>
        <w:rPr>
          <w:rFonts w:cs="David" w:hint="cs"/>
          <w:rtl/>
        </w:rPr>
      </w:pPr>
      <w:r w:rsidRPr="00821337">
        <w:rPr>
          <w:rFonts w:cs="David" w:hint="cs"/>
          <w:rtl/>
        </w:rPr>
        <w:t xml:space="preserve">בוא תעשה אתי טיול בארד, בתל-אביב. </w:t>
      </w:r>
    </w:p>
    <w:p w14:paraId="79B667C6" w14:textId="77777777" w:rsidR="004E578F" w:rsidRPr="00821337" w:rsidRDefault="004E578F" w:rsidP="004E578F">
      <w:pPr>
        <w:bidi/>
        <w:jc w:val="both"/>
        <w:rPr>
          <w:rFonts w:cs="David" w:hint="cs"/>
          <w:rtl/>
        </w:rPr>
      </w:pPr>
    </w:p>
    <w:p w14:paraId="65B800CD"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5F03ABA3" w14:textId="77777777" w:rsidR="004E578F" w:rsidRPr="00821337" w:rsidRDefault="004E578F" w:rsidP="004E578F">
      <w:pPr>
        <w:bidi/>
        <w:jc w:val="both"/>
        <w:rPr>
          <w:rFonts w:cs="David" w:hint="cs"/>
          <w:u w:val="single"/>
          <w:rtl/>
        </w:rPr>
      </w:pPr>
    </w:p>
    <w:p w14:paraId="2ADC6D06" w14:textId="77777777" w:rsidR="004E578F" w:rsidRPr="00821337" w:rsidRDefault="004E578F" w:rsidP="004E578F">
      <w:pPr>
        <w:bidi/>
        <w:jc w:val="both"/>
        <w:rPr>
          <w:rFonts w:cs="David" w:hint="cs"/>
          <w:rtl/>
        </w:rPr>
      </w:pPr>
      <w:r w:rsidRPr="00821337">
        <w:rPr>
          <w:rFonts w:cs="David" w:hint="cs"/>
          <w:rtl/>
        </w:rPr>
        <w:tab/>
        <w:t xml:space="preserve"> תשימו את גדר ההפרדה סוף-סוף.</w:t>
      </w:r>
    </w:p>
    <w:p w14:paraId="654F4CBB" w14:textId="77777777" w:rsidR="004E578F" w:rsidRPr="00821337" w:rsidRDefault="004E578F" w:rsidP="004E578F">
      <w:pPr>
        <w:bidi/>
        <w:jc w:val="both"/>
        <w:rPr>
          <w:rFonts w:cs="David" w:hint="cs"/>
          <w:rtl/>
        </w:rPr>
      </w:pPr>
    </w:p>
    <w:p w14:paraId="2E3F7BB3"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54794CBB" w14:textId="77777777" w:rsidR="004E578F" w:rsidRPr="00821337" w:rsidRDefault="004E578F" w:rsidP="004E578F">
      <w:pPr>
        <w:bidi/>
        <w:jc w:val="both"/>
        <w:rPr>
          <w:rFonts w:cs="David" w:hint="cs"/>
          <w:u w:val="single"/>
          <w:rtl/>
        </w:rPr>
      </w:pPr>
    </w:p>
    <w:p w14:paraId="4C817F72" w14:textId="77777777" w:rsidR="004E578F" w:rsidRPr="00821337" w:rsidRDefault="004E578F" w:rsidP="004E578F">
      <w:pPr>
        <w:bidi/>
        <w:ind w:firstLine="706"/>
        <w:jc w:val="both"/>
        <w:rPr>
          <w:rFonts w:cs="David" w:hint="cs"/>
          <w:rtl/>
        </w:rPr>
      </w:pPr>
      <w:r w:rsidRPr="00821337">
        <w:rPr>
          <w:rFonts w:cs="David" w:hint="cs"/>
          <w:rtl/>
        </w:rPr>
        <w:t xml:space="preserve">זה לא יעזור. </w:t>
      </w:r>
    </w:p>
    <w:p w14:paraId="1F030644" w14:textId="77777777" w:rsidR="004E578F" w:rsidRPr="00821337" w:rsidRDefault="004E578F" w:rsidP="004E578F">
      <w:pPr>
        <w:bidi/>
        <w:ind w:firstLine="706"/>
        <w:jc w:val="both"/>
        <w:rPr>
          <w:rFonts w:cs="David" w:hint="cs"/>
          <w:rtl/>
        </w:rPr>
      </w:pPr>
    </w:p>
    <w:p w14:paraId="52142DFA"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6B34B067" w14:textId="77777777" w:rsidR="004E578F" w:rsidRPr="00821337" w:rsidRDefault="004E578F" w:rsidP="004E578F">
      <w:pPr>
        <w:bidi/>
        <w:jc w:val="both"/>
        <w:rPr>
          <w:rFonts w:cs="David" w:hint="cs"/>
          <w:u w:val="single"/>
          <w:rtl/>
        </w:rPr>
      </w:pPr>
    </w:p>
    <w:p w14:paraId="5F603E6D" w14:textId="77777777" w:rsidR="004E578F" w:rsidRPr="00821337" w:rsidRDefault="004E578F" w:rsidP="004E578F">
      <w:pPr>
        <w:bidi/>
        <w:ind w:firstLine="706"/>
        <w:jc w:val="both"/>
        <w:rPr>
          <w:rFonts w:cs="David" w:hint="cs"/>
          <w:rtl/>
        </w:rPr>
      </w:pPr>
      <w:r w:rsidRPr="00821337">
        <w:rPr>
          <w:rFonts w:cs="David" w:hint="cs"/>
          <w:rtl/>
        </w:rPr>
        <w:t xml:space="preserve">תתחילו. </w:t>
      </w:r>
    </w:p>
    <w:p w14:paraId="0A47C1BB" w14:textId="77777777" w:rsidR="004E578F" w:rsidRPr="00821337" w:rsidRDefault="004E578F" w:rsidP="004E578F">
      <w:pPr>
        <w:bidi/>
        <w:ind w:firstLine="706"/>
        <w:jc w:val="both"/>
        <w:rPr>
          <w:rFonts w:cs="David" w:hint="cs"/>
          <w:rtl/>
        </w:rPr>
      </w:pPr>
    </w:p>
    <w:p w14:paraId="7DDFC625"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0CC187E2" w14:textId="77777777" w:rsidR="004E578F" w:rsidRPr="00821337" w:rsidRDefault="004E578F" w:rsidP="004E578F">
      <w:pPr>
        <w:bidi/>
        <w:jc w:val="both"/>
        <w:rPr>
          <w:rFonts w:cs="David" w:hint="cs"/>
          <w:u w:val="single"/>
          <w:rtl/>
        </w:rPr>
      </w:pPr>
    </w:p>
    <w:p w14:paraId="7786A81D" w14:textId="77777777" w:rsidR="004E578F" w:rsidRPr="00821337" w:rsidRDefault="004E578F" w:rsidP="004E578F">
      <w:pPr>
        <w:bidi/>
        <w:ind w:firstLine="706"/>
        <w:jc w:val="both"/>
        <w:rPr>
          <w:rFonts w:cs="David" w:hint="cs"/>
          <w:rtl/>
        </w:rPr>
      </w:pPr>
      <w:r w:rsidRPr="00821337">
        <w:rPr>
          <w:rFonts w:cs="David" w:hint="cs"/>
          <w:rtl/>
        </w:rPr>
        <w:t xml:space="preserve">אתה יודע כמה עובדים סיעודיים נוטשים את החולים שלהם ומגבירים את הנפח של העובדים הלא חוקיים? אני בטוח שאתה יודע. </w:t>
      </w:r>
    </w:p>
    <w:p w14:paraId="03EC5786" w14:textId="77777777" w:rsidR="004E578F" w:rsidRPr="00821337" w:rsidRDefault="004E578F" w:rsidP="004E578F">
      <w:pPr>
        <w:bidi/>
        <w:jc w:val="both"/>
        <w:rPr>
          <w:rFonts w:cs="David" w:hint="cs"/>
          <w:rtl/>
        </w:rPr>
      </w:pPr>
    </w:p>
    <w:p w14:paraId="1CE6743E"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500629B7" w14:textId="77777777" w:rsidR="004E578F" w:rsidRPr="00821337" w:rsidRDefault="004E578F" w:rsidP="004E578F">
      <w:pPr>
        <w:bidi/>
        <w:jc w:val="both"/>
        <w:rPr>
          <w:rFonts w:cs="David" w:hint="cs"/>
          <w:u w:val="single"/>
          <w:rtl/>
        </w:rPr>
      </w:pPr>
    </w:p>
    <w:p w14:paraId="177B3E5B" w14:textId="77777777" w:rsidR="004E578F" w:rsidRPr="00821337" w:rsidRDefault="004E578F" w:rsidP="004E578F">
      <w:pPr>
        <w:bidi/>
        <w:jc w:val="both"/>
        <w:rPr>
          <w:rFonts w:cs="David" w:hint="cs"/>
          <w:rtl/>
        </w:rPr>
      </w:pPr>
      <w:r w:rsidRPr="00821337">
        <w:rPr>
          <w:rFonts w:cs="David" w:hint="cs"/>
          <w:rtl/>
        </w:rPr>
        <w:tab/>
        <w:t xml:space="preserve"> אדוני סגן השר, המחלוקת בינינו היא לא ברמת המידע. המחלוקת בינינו היא מה עושים עם המידע הזה. אני יודע שבורחים ואני יודע שמעסיקים ואני יודע שאתם רוצים דלת מסתובבת ואני יודע שיש שב"חים שזה פתוח, ואני יודע שיש בעיה קשה מאוד של עובדים זרים. אבל אני יודע שיש גבולות שקשורים בכל נושא הנישואים שהם לא שייכים לפה. אתה לא רוצה שיינשאו עם עובד זר גם אם הוא לא בא בתור עובד זר. אתה מעמיס על החוק הזה נושאים שהם בוויכוח לגמרי אחר, שזכותך לחשוב כך.  </w:t>
      </w:r>
    </w:p>
    <w:p w14:paraId="6E13D99C" w14:textId="77777777" w:rsidR="004E578F" w:rsidRPr="00821337" w:rsidRDefault="004E578F" w:rsidP="004E578F">
      <w:pPr>
        <w:bidi/>
        <w:jc w:val="both"/>
        <w:rPr>
          <w:rFonts w:cs="David" w:hint="cs"/>
          <w:rtl/>
        </w:rPr>
      </w:pPr>
    </w:p>
    <w:p w14:paraId="0A902A7D"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57BAB7C7" w14:textId="77777777" w:rsidR="004E578F" w:rsidRPr="00821337" w:rsidRDefault="004E578F" w:rsidP="004E578F">
      <w:pPr>
        <w:bidi/>
        <w:jc w:val="both"/>
        <w:rPr>
          <w:rFonts w:cs="David" w:hint="cs"/>
          <w:rtl/>
        </w:rPr>
      </w:pPr>
    </w:p>
    <w:p w14:paraId="31293A3D" w14:textId="77777777" w:rsidR="004E578F" w:rsidRPr="00821337" w:rsidRDefault="004E578F" w:rsidP="004E578F">
      <w:pPr>
        <w:bidi/>
        <w:jc w:val="both"/>
        <w:rPr>
          <w:rFonts w:cs="David" w:hint="cs"/>
          <w:rtl/>
        </w:rPr>
      </w:pPr>
      <w:r w:rsidRPr="00821337">
        <w:rPr>
          <w:rFonts w:cs="David" w:hint="cs"/>
          <w:rtl/>
        </w:rPr>
        <w:tab/>
        <w:t xml:space="preserve">אני רוצה לחסום הונאות ולחסום טריקים. </w:t>
      </w:r>
    </w:p>
    <w:p w14:paraId="15AC140C" w14:textId="77777777" w:rsidR="004E578F" w:rsidRPr="00821337" w:rsidRDefault="004E578F" w:rsidP="004E578F">
      <w:pPr>
        <w:bidi/>
        <w:jc w:val="both"/>
        <w:rPr>
          <w:rFonts w:cs="David" w:hint="cs"/>
          <w:rtl/>
        </w:rPr>
      </w:pPr>
    </w:p>
    <w:p w14:paraId="0589DAB1"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149772F9" w14:textId="77777777" w:rsidR="004E578F" w:rsidRPr="00821337" w:rsidRDefault="004E578F" w:rsidP="004E578F">
      <w:pPr>
        <w:bidi/>
        <w:jc w:val="both"/>
        <w:rPr>
          <w:rFonts w:cs="David" w:hint="cs"/>
          <w:u w:val="single"/>
          <w:rtl/>
        </w:rPr>
      </w:pPr>
    </w:p>
    <w:p w14:paraId="1122768D" w14:textId="77777777" w:rsidR="004E578F" w:rsidRPr="00821337" w:rsidRDefault="004E578F" w:rsidP="004E578F">
      <w:pPr>
        <w:bidi/>
        <w:jc w:val="both"/>
        <w:rPr>
          <w:rFonts w:cs="David" w:hint="cs"/>
          <w:rtl/>
        </w:rPr>
      </w:pPr>
      <w:r w:rsidRPr="00821337">
        <w:rPr>
          <w:rFonts w:cs="David" w:hint="cs"/>
          <w:rtl/>
        </w:rPr>
        <w:tab/>
        <w:t xml:space="preserve">אתה לא חוסם הונאות, אתה שומר על טוהר הגזע באופן עקום. </w:t>
      </w:r>
    </w:p>
    <w:p w14:paraId="722ACC9F" w14:textId="77777777" w:rsidR="004E578F" w:rsidRPr="00821337" w:rsidRDefault="004E578F" w:rsidP="004E578F">
      <w:pPr>
        <w:bidi/>
        <w:jc w:val="both"/>
        <w:rPr>
          <w:rFonts w:cs="David" w:hint="cs"/>
          <w:rtl/>
        </w:rPr>
      </w:pPr>
    </w:p>
    <w:p w14:paraId="6EF8E1F3"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5D012096" w14:textId="77777777" w:rsidR="004E578F" w:rsidRPr="00821337" w:rsidRDefault="004E578F" w:rsidP="004E578F">
      <w:pPr>
        <w:bidi/>
        <w:jc w:val="both"/>
        <w:rPr>
          <w:rFonts w:cs="David" w:hint="cs"/>
          <w:rtl/>
        </w:rPr>
      </w:pPr>
    </w:p>
    <w:p w14:paraId="0F4BF755" w14:textId="77777777" w:rsidR="004E578F" w:rsidRPr="00821337" w:rsidRDefault="004E578F" w:rsidP="004E578F">
      <w:pPr>
        <w:bidi/>
        <w:jc w:val="both"/>
        <w:rPr>
          <w:rFonts w:cs="David" w:hint="cs"/>
          <w:rtl/>
        </w:rPr>
      </w:pPr>
      <w:r w:rsidRPr="00821337">
        <w:rPr>
          <w:rFonts w:cs="David" w:hint="cs"/>
          <w:rtl/>
        </w:rPr>
        <w:tab/>
        <w:t xml:space="preserve">תירגע, אורון. אתה אל תדבר אתי על גזע. אתה האחרון לדבר על גזע. </w:t>
      </w:r>
    </w:p>
    <w:p w14:paraId="705C2D60" w14:textId="77777777" w:rsidR="004E578F" w:rsidRPr="00821337" w:rsidRDefault="004E578F" w:rsidP="004E578F">
      <w:pPr>
        <w:bidi/>
        <w:jc w:val="both"/>
        <w:rPr>
          <w:rFonts w:cs="David" w:hint="cs"/>
          <w:rtl/>
        </w:rPr>
      </w:pPr>
    </w:p>
    <w:p w14:paraId="1B45B03E"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5B86F172" w14:textId="77777777" w:rsidR="004E578F" w:rsidRPr="00821337" w:rsidRDefault="004E578F" w:rsidP="004E578F">
      <w:pPr>
        <w:bidi/>
        <w:jc w:val="both"/>
        <w:rPr>
          <w:rFonts w:cs="David" w:hint="cs"/>
          <w:u w:val="single"/>
          <w:rtl/>
        </w:rPr>
      </w:pPr>
    </w:p>
    <w:p w14:paraId="62E981B9" w14:textId="77777777" w:rsidR="004E578F" w:rsidRPr="00821337" w:rsidRDefault="004E578F" w:rsidP="004E578F">
      <w:pPr>
        <w:bidi/>
        <w:jc w:val="both"/>
        <w:rPr>
          <w:rFonts w:cs="David" w:hint="cs"/>
          <w:rtl/>
        </w:rPr>
      </w:pPr>
      <w:r w:rsidRPr="00821337">
        <w:rPr>
          <w:rFonts w:cs="David" w:hint="cs"/>
          <w:rtl/>
        </w:rPr>
        <w:tab/>
        <w:t>אני האחרון שידבר על גזע?</w:t>
      </w:r>
    </w:p>
    <w:p w14:paraId="332271D8" w14:textId="77777777" w:rsidR="004E578F" w:rsidRPr="00821337" w:rsidRDefault="004E578F" w:rsidP="004E578F">
      <w:pPr>
        <w:bidi/>
        <w:jc w:val="both"/>
        <w:rPr>
          <w:rFonts w:cs="David" w:hint="cs"/>
          <w:rtl/>
        </w:rPr>
      </w:pPr>
    </w:p>
    <w:p w14:paraId="4B764AED"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14254FAD" w14:textId="77777777" w:rsidR="004E578F" w:rsidRPr="00821337" w:rsidRDefault="004E578F" w:rsidP="004E578F">
      <w:pPr>
        <w:bidi/>
        <w:jc w:val="both"/>
        <w:rPr>
          <w:rFonts w:cs="David" w:hint="cs"/>
          <w:u w:val="single"/>
          <w:rtl/>
        </w:rPr>
      </w:pPr>
    </w:p>
    <w:p w14:paraId="766E50B3" w14:textId="77777777" w:rsidR="004E578F" w:rsidRPr="00821337" w:rsidRDefault="004E578F" w:rsidP="004E578F">
      <w:pPr>
        <w:bidi/>
        <w:ind w:firstLine="706"/>
        <w:jc w:val="both"/>
        <w:rPr>
          <w:rFonts w:cs="David" w:hint="cs"/>
          <w:rtl/>
        </w:rPr>
      </w:pPr>
      <w:r w:rsidRPr="00821337">
        <w:rPr>
          <w:rFonts w:cs="David" w:hint="cs"/>
          <w:rtl/>
        </w:rPr>
        <w:tab/>
        <w:t xml:space="preserve">כן, אתה. אל תדבר אתי על גזע ותורת הגזע. זו חוצפה שאין כדוגמתה. אתה מדבר אתי על תורת הגזע? חצוף. מה זה תורת הגזע? </w:t>
      </w:r>
    </w:p>
    <w:p w14:paraId="011ACD5B" w14:textId="77777777" w:rsidR="004E578F" w:rsidRPr="00821337" w:rsidRDefault="004E578F" w:rsidP="004E578F">
      <w:pPr>
        <w:bidi/>
        <w:ind w:firstLine="706"/>
        <w:jc w:val="both"/>
        <w:rPr>
          <w:rFonts w:cs="David" w:hint="cs"/>
          <w:rtl/>
        </w:rPr>
      </w:pPr>
    </w:p>
    <w:p w14:paraId="7C44C5F1"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756A9CFE" w14:textId="77777777" w:rsidR="004E578F" w:rsidRPr="00821337" w:rsidRDefault="004E578F" w:rsidP="004E578F">
      <w:pPr>
        <w:bidi/>
        <w:jc w:val="both"/>
        <w:rPr>
          <w:rFonts w:cs="David" w:hint="cs"/>
          <w:u w:val="single"/>
          <w:rtl/>
        </w:rPr>
      </w:pPr>
    </w:p>
    <w:p w14:paraId="1615BDFA" w14:textId="77777777" w:rsidR="004E578F" w:rsidRPr="00821337" w:rsidRDefault="004E578F" w:rsidP="004E578F">
      <w:pPr>
        <w:bidi/>
        <w:ind w:firstLine="706"/>
        <w:jc w:val="both"/>
        <w:rPr>
          <w:rFonts w:cs="David" w:hint="cs"/>
          <w:rtl/>
        </w:rPr>
      </w:pPr>
      <w:r w:rsidRPr="00821337">
        <w:rPr>
          <w:rFonts w:cs="David" w:hint="cs"/>
          <w:rtl/>
        </w:rPr>
        <w:t xml:space="preserve">אני כבר מכיר הרבה פעמים, שכאשר אין לך טיעונים אתה מתחיל להגיד: חצוף, אתה לא מבין. </w:t>
      </w:r>
    </w:p>
    <w:p w14:paraId="5B25E37B" w14:textId="77777777" w:rsidR="004E578F" w:rsidRPr="00821337" w:rsidRDefault="004E578F" w:rsidP="004E578F">
      <w:pPr>
        <w:bidi/>
        <w:ind w:firstLine="706"/>
        <w:jc w:val="both"/>
        <w:rPr>
          <w:rFonts w:cs="David" w:hint="cs"/>
          <w:rtl/>
        </w:rPr>
      </w:pPr>
    </w:p>
    <w:p w14:paraId="5794C059"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00A3E7EF" w14:textId="77777777" w:rsidR="004E578F" w:rsidRPr="00821337" w:rsidRDefault="004E578F" w:rsidP="004E578F">
      <w:pPr>
        <w:bidi/>
        <w:jc w:val="both"/>
        <w:rPr>
          <w:rFonts w:cs="David" w:hint="cs"/>
          <w:u w:val="single"/>
          <w:rtl/>
        </w:rPr>
      </w:pPr>
    </w:p>
    <w:p w14:paraId="2B0567E2" w14:textId="77777777" w:rsidR="004E578F" w:rsidRPr="00821337" w:rsidRDefault="004E578F" w:rsidP="004E578F">
      <w:pPr>
        <w:bidi/>
        <w:ind w:firstLine="706"/>
        <w:jc w:val="both"/>
        <w:rPr>
          <w:rFonts w:cs="David" w:hint="cs"/>
          <w:rtl/>
        </w:rPr>
      </w:pPr>
      <w:r w:rsidRPr="00821337">
        <w:rPr>
          <w:rFonts w:cs="David" w:hint="cs"/>
          <w:rtl/>
        </w:rPr>
        <w:t>מה זה תורת הגזע?</w:t>
      </w:r>
    </w:p>
    <w:p w14:paraId="096F1B74" w14:textId="77777777" w:rsidR="004E578F" w:rsidRPr="00821337" w:rsidRDefault="004E578F" w:rsidP="004E578F">
      <w:pPr>
        <w:bidi/>
        <w:ind w:firstLine="706"/>
        <w:jc w:val="both"/>
        <w:rPr>
          <w:rFonts w:cs="David" w:hint="cs"/>
          <w:rtl/>
        </w:rPr>
      </w:pPr>
    </w:p>
    <w:p w14:paraId="067CE1A9"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7FE9C82D" w14:textId="77777777" w:rsidR="004E578F" w:rsidRPr="00821337" w:rsidRDefault="004E578F" w:rsidP="004E578F">
      <w:pPr>
        <w:bidi/>
        <w:jc w:val="both"/>
        <w:rPr>
          <w:rFonts w:cs="David" w:hint="cs"/>
          <w:u w:val="single"/>
          <w:rtl/>
        </w:rPr>
      </w:pPr>
    </w:p>
    <w:p w14:paraId="46B15C3F" w14:textId="77777777" w:rsidR="004E578F" w:rsidRPr="00821337" w:rsidRDefault="004E578F" w:rsidP="004E578F">
      <w:pPr>
        <w:bidi/>
        <w:ind w:firstLine="706"/>
        <w:jc w:val="both"/>
        <w:rPr>
          <w:rFonts w:cs="David" w:hint="cs"/>
          <w:rtl/>
        </w:rPr>
      </w:pPr>
      <w:r w:rsidRPr="00821337">
        <w:rPr>
          <w:rFonts w:cs="David" w:hint="cs"/>
          <w:rtl/>
        </w:rPr>
        <w:t xml:space="preserve">תורת הגזע זה מי שרוצה לשמור על מדינת ישראל ריקה מזרים, כמו שראש המפלגה שלך עושה. </w:t>
      </w:r>
    </w:p>
    <w:p w14:paraId="1D2CC2B7" w14:textId="77777777" w:rsidR="004E578F" w:rsidRPr="00821337" w:rsidRDefault="004E578F" w:rsidP="004E578F">
      <w:pPr>
        <w:bidi/>
        <w:ind w:firstLine="706"/>
        <w:jc w:val="both"/>
        <w:rPr>
          <w:rFonts w:cs="David" w:hint="cs"/>
          <w:rtl/>
        </w:rPr>
      </w:pPr>
    </w:p>
    <w:p w14:paraId="5936BA8C"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239F856C" w14:textId="77777777" w:rsidR="004E578F" w:rsidRPr="00821337" w:rsidRDefault="004E578F" w:rsidP="004E578F">
      <w:pPr>
        <w:bidi/>
        <w:jc w:val="both"/>
        <w:rPr>
          <w:rFonts w:cs="David" w:hint="cs"/>
          <w:u w:val="single"/>
          <w:rtl/>
        </w:rPr>
      </w:pPr>
    </w:p>
    <w:p w14:paraId="39CE3DAD" w14:textId="77777777" w:rsidR="004E578F" w:rsidRPr="00821337" w:rsidRDefault="004E578F" w:rsidP="004E578F">
      <w:pPr>
        <w:bidi/>
        <w:ind w:firstLine="706"/>
        <w:jc w:val="both"/>
        <w:rPr>
          <w:rFonts w:cs="David" w:hint="cs"/>
          <w:rtl/>
        </w:rPr>
      </w:pPr>
      <w:r w:rsidRPr="00821337">
        <w:rPr>
          <w:rFonts w:cs="David" w:hint="cs"/>
          <w:rtl/>
        </w:rPr>
        <w:t xml:space="preserve">אתה יודע מה הקונוטציות של תורת הגזע שאתה מדבר עליה. </w:t>
      </w:r>
    </w:p>
    <w:p w14:paraId="3820ED97" w14:textId="77777777" w:rsidR="004E578F" w:rsidRPr="00821337" w:rsidRDefault="004E578F" w:rsidP="004E578F">
      <w:pPr>
        <w:bidi/>
        <w:ind w:firstLine="706"/>
        <w:jc w:val="both"/>
        <w:rPr>
          <w:rFonts w:cs="David" w:hint="cs"/>
          <w:rtl/>
        </w:rPr>
      </w:pPr>
    </w:p>
    <w:p w14:paraId="6247883B"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D42191F" w14:textId="77777777" w:rsidR="004E578F" w:rsidRPr="00821337" w:rsidRDefault="004E578F" w:rsidP="004E578F">
      <w:pPr>
        <w:bidi/>
        <w:jc w:val="both"/>
        <w:rPr>
          <w:rFonts w:cs="David" w:hint="cs"/>
          <w:u w:val="single"/>
          <w:rtl/>
        </w:rPr>
      </w:pPr>
    </w:p>
    <w:p w14:paraId="1BCAA45D" w14:textId="77777777" w:rsidR="004E578F" w:rsidRPr="00821337" w:rsidRDefault="004E578F" w:rsidP="004E578F">
      <w:pPr>
        <w:bidi/>
        <w:jc w:val="both"/>
        <w:rPr>
          <w:rFonts w:cs="David" w:hint="cs"/>
          <w:rtl/>
        </w:rPr>
      </w:pPr>
      <w:r w:rsidRPr="00821337">
        <w:rPr>
          <w:rFonts w:cs="David" w:hint="cs"/>
          <w:rtl/>
        </w:rPr>
        <w:tab/>
        <w:t xml:space="preserve">חבר הכנסת אורון, זאת מדיניות הגירה שכל מדינה נורמאלית בעולם נוקטת בה. </w:t>
      </w:r>
    </w:p>
    <w:p w14:paraId="48103F0E" w14:textId="77777777" w:rsidR="004E578F" w:rsidRPr="00821337" w:rsidRDefault="004E578F" w:rsidP="004E578F">
      <w:pPr>
        <w:bidi/>
        <w:jc w:val="both"/>
        <w:rPr>
          <w:rFonts w:cs="David" w:hint="cs"/>
          <w:rtl/>
        </w:rPr>
      </w:pPr>
    </w:p>
    <w:p w14:paraId="324FC990"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39F46C1C" w14:textId="77777777" w:rsidR="004E578F" w:rsidRPr="00821337" w:rsidRDefault="004E578F" w:rsidP="004E578F">
      <w:pPr>
        <w:bidi/>
        <w:jc w:val="both"/>
        <w:rPr>
          <w:rFonts w:cs="David" w:hint="cs"/>
          <w:u w:val="single"/>
          <w:rtl/>
        </w:rPr>
      </w:pPr>
    </w:p>
    <w:p w14:paraId="70E43CFE" w14:textId="77777777" w:rsidR="004E578F" w:rsidRPr="00821337" w:rsidRDefault="004E578F" w:rsidP="004E578F">
      <w:pPr>
        <w:bidi/>
        <w:jc w:val="both"/>
        <w:rPr>
          <w:rFonts w:cs="David" w:hint="cs"/>
          <w:rtl/>
        </w:rPr>
      </w:pPr>
      <w:r w:rsidRPr="00821337">
        <w:rPr>
          <w:rFonts w:cs="David" w:hint="cs"/>
          <w:rtl/>
        </w:rPr>
        <w:tab/>
        <w:t xml:space="preserve"> אני רוצה לטעון באופן קוטבי שלא חוק האזרחות כל מדינה עושה, ולא את החוקים הללו ולא את המניעים ולא את גירוש הילדים. אל תביאו לנו את כל העולם. אתם עושים גם נזק נורא </w:t>
      </w:r>
      <w:r w:rsidRPr="00821337">
        <w:rPr>
          <w:rFonts w:cs="David"/>
          <w:rtl/>
        </w:rPr>
        <w:t>–</w:t>
      </w:r>
      <w:r w:rsidRPr="00821337">
        <w:rPr>
          <w:rFonts w:cs="David" w:hint="cs"/>
          <w:rtl/>
        </w:rPr>
        <w:t xml:space="preserve"> אני אומר לך, לא לסגן השר. אתם עושים נזק נורא להסכמה שהיא הרבה יותר רחבה בנושא של הרצון להסדיר את נושא העובדים הזרים. אתם דוחפים את זה תמיד לפינות שבהן אנחנו מתקוממים כשאין מחלוקת על הרצון להוריד את מספר מחפשי העבודה, על הרצון להגיע לרמת שכר יותר גבוהה, על הרצון להשתלט על שוק העבודה של העבודה הקבלנית </w:t>
      </w:r>
      <w:proofErr w:type="spellStart"/>
      <w:r w:rsidRPr="00821337">
        <w:rPr>
          <w:rFonts w:cs="David" w:hint="cs"/>
          <w:rtl/>
        </w:rPr>
        <w:t>וכו</w:t>
      </w:r>
      <w:proofErr w:type="spellEnd"/>
      <w:r w:rsidRPr="00821337">
        <w:rPr>
          <w:rFonts w:cs="David" w:hint="cs"/>
          <w:rtl/>
        </w:rPr>
        <w:t xml:space="preserve">'. לא שם הוויכוח הגדול. הוויכוח הגדול, שכל פעם עולות ההנמקות הללו שאני אפילו לא רוצה לחזור עליהן. </w:t>
      </w:r>
    </w:p>
    <w:p w14:paraId="7F04DFC5" w14:textId="77777777" w:rsidR="004E578F" w:rsidRPr="00821337" w:rsidRDefault="004E578F" w:rsidP="004E578F">
      <w:pPr>
        <w:bidi/>
        <w:jc w:val="both"/>
        <w:rPr>
          <w:rFonts w:cs="David" w:hint="cs"/>
          <w:rtl/>
        </w:rPr>
      </w:pPr>
    </w:p>
    <w:p w14:paraId="79098060"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7C8ECDCB" w14:textId="77777777" w:rsidR="004E578F" w:rsidRPr="00821337" w:rsidRDefault="004E578F" w:rsidP="004E578F">
      <w:pPr>
        <w:bidi/>
        <w:jc w:val="both"/>
        <w:rPr>
          <w:rFonts w:cs="David" w:hint="cs"/>
          <w:rtl/>
        </w:rPr>
      </w:pPr>
    </w:p>
    <w:p w14:paraId="0D79ECBF" w14:textId="77777777" w:rsidR="004E578F" w:rsidRPr="00821337" w:rsidRDefault="004E578F" w:rsidP="004E578F">
      <w:pPr>
        <w:bidi/>
        <w:jc w:val="both"/>
        <w:rPr>
          <w:rFonts w:cs="David" w:hint="cs"/>
          <w:rtl/>
        </w:rPr>
      </w:pPr>
      <w:r w:rsidRPr="00821337">
        <w:rPr>
          <w:rFonts w:cs="David" w:hint="cs"/>
          <w:rtl/>
        </w:rPr>
        <w:tab/>
        <w:t>סגן השר כהן, המצב פה הוא הפוך על הפוך. לכאורה חבר הכנסת אורון היה צריך להיות מאוד בעד שזה יישאר בחוק ההסדרים, כי הסיכוי שזה יעבור בצורה כזאת בבג"ץ הוא נמוך. ואני נותן לכם עצה טובה, תוציאו את זה מחוק ההסדרים, כי לא ניתן יהיה להגן על זה.</w:t>
      </w:r>
    </w:p>
    <w:p w14:paraId="197C0294" w14:textId="77777777" w:rsidR="004E578F" w:rsidRPr="00821337" w:rsidRDefault="004E578F" w:rsidP="004E578F">
      <w:pPr>
        <w:keepLines/>
        <w:bidi/>
        <w:jc w:val="both"/>
        <w:rPr>
          <w:rFonts w:cs="David" w:hint="cs"/>
          <w:rtl/>
        </w:rPr>
      </w:pPr>
    </w:p>
    <w:p w14:paraId="457B9B2B" w14:textId="77777777" w:rsidR="004E578F" w:rsidRPr="00821337" w:rsidRDefault="004E578F" w:rsidP="004E578F">
      <w:pPr>
        <w:keepLines/>
        <w:bidi/>
        <w:jc w:val="both"/>
        <w:rPr>
          <w:rFonts w:cs="David" w:hint="cs"/>
          <w:u w:val="single"/>
          <w:rtl/>
        </w:rPr>
      </w:pPr>
      <w:r w:rsidRPr="00821337">
        <w:rPr>
          <w:rFonts w:cs="David" w:hint="cs"/>
          <w:u w:val="single"/>
          <w:rtl/>
        </w:rPr>
        <w:t>סגן שר האוצר יצחק כהן:</w:t>
      </w:r>
    </w:p>
    <w:p w14:paraId="31FC8B53" w14:textId="77777777" w:rsidR="004E578F" w:rsidRPr="00821337" w:rsidRDefault="004E578F" w:rsidP="004E578F">
      <w:pPr>
        <w:keepLines/>
        <w:bidi/>
        <w:jc w:val="both"/>
        <w:rPr>
          <w:rFonts w:cs="David" w:hint="cs"/>
          <w:rtl/>
        </w:rPr>
      </w:pPr>
    </w:p>
    <w:p w14:paraId="4079CCAA" w14:textId="77777777" w:rsidR="004E578F" w:rsidRPr="00821337" w:rsidRDefault="004E578F" w:rsidP="004E578F">
      <w:pPr>
        <w:keepLines/>
        <w:bidi/>
        <w:jc w:val="both"/>
        <w:rPr>
          <w:rFonts w:cs="David" w:hint="cs"/>
          <w:rtl/>
        </w:rPr>
      </w:pPr>
      <w:r w:rsidRPr="00821337">
        <w:rPr>
          <w:rFonts w:cs="David" w:hint="cs"/>
          <w:rtl/>
        </w:rPr>
        <w:tab/>
        <w:t xml:space="preserve">אנחנו נשקול את העצה שלך, בלי קשר לתורת הגזע. </w:t>
      </w:r>
    </w:p>
    <w:p w14:paraId="1BAD639C" w14:textId="77777777" w:rsidR="004E578F" w:rsidRPr="00821337" w:rsidRDefault="004E578F" w:rsidP="004E578F">
      <w:pPr>
        <w:bidi/>
        <w:jc w:val="both"/>
        <w:rPr>
          <w:rFonts w:cs="David" w:hint="cs"/>
          <w:rtl/>
        </w:rPr>
      </w:pPr>
    </w:p>
    <w:p w14:paraId="65D326F2"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7089F27E" w14:textId="77777777" w:rsidR="004E578F" w:rsidRPr="00821337" w:rsidRDefault="004E578F" w:rsidP="004E578F">
      <w:pPr>
        <w:bidi/>
        <w:jc w:val="both"/>
        <w:rPr>
          <w:rFonts w:cs="David" w:hint="cs"/>
          <w:u w:val="single"/>
          <w:rtl/>
        </w:rPr>
      </w:pPr>
    </w:p>
    <w:p w14:paraId="7728D125" w14:textId="77777777" w:rsidR="004E578F" w:rsidRPr="00821337" w:rsidRDefault="004E578F" w:rsidP="004E578F">
      <w:pPr>
        <w:bidi/>
        <w:jc w:val="both"/>
        <w:rPr>
          <w:rFonts w:cs="David" w:hint="cs"/>
          <w:rtl/>
        </w:rPr>
      </w:pPr>
      <w:r w:rsidRPr="00821337">
        <w:rPr>
          <w:rFonts w:cs="David" w:hint="cs"/>
          <w:rtl/>
        </w:rPr>
        <w:tab/>
        <w:t xml:space="preserve"> אני לא רוצה להישען על בג"ץ. זו מהות העניין, אמירה של היועץ המשפטי של הכנסת. זה תפקידו, ולכן הפרדנו את זה מהיועץ המשפטי לממשלה. אני אומר לכם, אתם עוברים פה גבול שאתם צריכים להיזהר בו. זאת רק עצה, אבל זה מסוג העצות שחברי הכנסת צריכים להיות מאוד </w:t>
      </w:r>
      <w:proofErr w:type="spellStart"/>
      <w:r w:rsidRPr="00821337">
        <w:rPr>
          <w:rFonts w:cs="David" w:hint="cs"/>
          <w:rtl/>
        </w:rPr>
        <w:t>מאוד</w:t>
      </w:r>
      <w:proofErr w:type="spellEnd"/>
      <w:r w:rsidRPr="00821337">
        <w:rPr>
          <w:rFonts w:cs="David" w:hint="cs"/>
          <w:rtl/>
        </w:rPr>
        <w:t xml:space="preserve"> קשובים להן, ולא אחר כך להלין על </w:t>
      </w:r>
      <w:proofErr w:type="spellStart"/>
      <w:r w:rsidRPr="00821337">
        <w:rPr>
          <w:rFonts w:cs="David" w:hint="cs"/>
          <w:rtl/>
        </w:rPr>
        <w:t>הבג"ץ</w:t>
      </w:r>
      <w:proofErr w:type="spellEnd"/>
      <w:r w:rsidRPr="00821337">
        <w:rPr>
          <w:rFonts w:cs="David" w:hint="cs"/>
          <w:rtl/>
        </w:rPr>
        <w:t xml:space="preserve"> שהוא מתערב במקום שאנחנו היינו צריכים למנוע את המציאות שהוא היה צריך להתערב בה. אז מה אנחנו עושים? אנחנו מזיזים את הקווים ואחר כך מלינים: מה פתאום </w:t>
      </w:r>
      <w:proofErr w:type="spellStart"/>
      <w:r w:rsidRPr="00821337">
        <w:rPr>
          <w:rFonts w:cs="David" w:hint="cs"/>
          <w:rtl/>
        </w:rPr>
        <w:t>הבג"ץ</w:t>
      </w:r>
      <w:proofErr w:type="spellEnd"/>
      <w:r w:rsidRPr="00821337">
        <w:rPr>
          <w:rFonts w:cs="David" w:hint="cs"/>
          <w:rtl/>
        </w:rPr>
        <w:t xml:space="preserve"> מתערב? הכנסת ברוב החליטה על זה. ברוב, בסוג של דיון כזה בחוק ההסדרים, שאני במקרה זה אצביע נגד גם בקריאה השלישית כי אני ממש נגד, אבל זה יהיה אחד הנימוקים המרכזיים שלי להצביע נגד החוק, כי יש פה סעיפים שאני בעד.</w:t>
      </w:r>
    </w:p>
    <w:p w14:paraId="73EC5E91" w14:textId="77777777" w:rsidR="004E578F" w:rsidRPr="00821337" w:rsidRDefault="004E578F" w:rsidP="004E578F">
      <w:pPr>
        <w:bidi/>
        <w:jc w:val="both"/>
        <w:rPr>
          <w:rFonts w:cs="David" w:hint="cs"/>
          <w:rtl/>
        </w:rPr>
      </w:pPr>
    </w:p>
    <w:p w14:paraId="4DF4D0B1"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3F7056B" w14:textId="77777777" w:rsidR="004E578F" w:rsidRPr="00821337" w:rsidRDefault="004E578F" w:rsidP="004E578F">
      <w:pPr>
        <w:bidi/>
        <w:jc w:val="both"/>
        <w:rPr>
          <w:rFonts w:cs="David" w:hint="cs"/>
          <w:u w:val="single"/>
          <w:rtl/>
        </w:rPr>
      </w:pPr>
    </w:p>
    <w:p w14:paraId="7697C205" w14:textId="77777777" w:rsidR="004E578F" w:rsidRPr="00821337" w:rsidRDefault="004E578F" w:rsidP="004E578F">
      <w:pPr>
        <w:bidi/>
        <w:jc w:val="both"/>
        <w:rPr>
          <w:rFonts w:cs="David" w:hint="cs"/>
          <w:rtl/>
        </w:rPr>
      </w:pPr>
      <w:r w:rsidRPr="00821337">
        <w:rPr>
          <w:rFonts w:cs="David" w:hint="cs"/>
          <w:rtl/>
        </w:rPr>
        <w:tab/>
        <w:t xml:space="preserve">תודה. חבר הכנסת טיבי. </w:t>
      </w:r>
    </w:p>
    <w:p w14:paraId="36FB2617" w14:textId="77777777" w:rsidR="004E578F" w:rsidRPr="00821337" w:rsidRDefault="004E578F" w:rsidP="004E578F">
      <w:pPr>
        <w:bidi/>
        <w:jc w:val="both"/>
        <w:rPr>
          <w:rFonts w:cs="David" w:hint="cs"/>
          <w:rtl/>
        </w:rPr>
      </w:pPr>
    </w:p>
    <w:p w14:paraId="5BF105F6"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487EA4C1" w14:textId="77777777" w:rsidR="004E578F" w:rsidRPr="00821337" w:rsidRDefault="004E578F" w:rsidP="004E578F">
      <w:pPr>
        <w:bidi/>
        <w:jc w:val="both"/>
        <w:rPr>
          <w:rFonts w:cs="David" w:hint="cs"/>
          <w:u w:val="single"/>
          <w:rtl/>
        </w:rPr>
      </w:pPr>
    </w:p>
    <w:p w14:paraId="3D8359A7" w14:textId="77777777" w:rsidR="004E578F" w:rsidRPr="00821337" w:rsidRDefault="004E578F" w:rsidP="004E578F">
      <w:pPr>
        <w:bidi/>
        <w:jc w:val="both"/>
        <w:rPr>
          <w:rFonts w:cs="David" w:hint="cs"/>
          <w:rtl/>
        </w:rPr>
      </w:pPr>
      <w:r w:rsidRPr="00821337">
        <w:rPr>
          <w:rFonts w:cs="David" w:hint="cs"/>
          <w:rtl/>
        </w:rPr>
        <w:tab/>
        <w:t xml:space="preserve"> אדוני היושב ראש, לאור הדברים הנוקבים והחד-משמעיים של היועץ המשפטי לכנסת, אני מציע שכבר בישיבה הזאת נחליט, באמצעות הצבעה. </w:t>
      </w:r>
    </w:p>
    <w:p w14:paraId="731337D4" w14:textId="77777777" w:rsidR="004E578F" w:rsidRPr="00821337" w:rsidRDefault="004E578F" w:rsidP="004E578F">
      <w:pPr>
        <w:bidi/>
        <w:jc w:val="both"/>
        <w:rPr>
          <w:rFonts w:cs="David" w:hint="cs"/>
          <w:rtl/>
        </w:rPr>
      </w:pPr>
    </w:p>
    <w:p w14:paraId="4351A9E4"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2EEF5CA2" w14:textId="77777777" w:rsidR="004E578F" w:rsidRPr="00821337" w:rsidRDefault="004E578F" w:rsidP="004E578F">
      <w:pPr>
        <w:bidi/>
        <w:jc w:val="both"/>
        <w:rPr>
          <w:rFonts w:cs="David" w:hint="cs"/>
          <w:u w:val="single"/>
          <w:rtl/>
        </w:rPr>
      </w:pPr>
    </w:p>
    <w:p w14:paraId="2FC16D4C" w14:textId="77777777" w:rsidR="004E578F" w:rsidRPr="00821337" w:rsidRDefault="004E578F" w:rsidP="004E578F">
      <w:pPr>
        <w:bidi/>
        <w:jc w:val="both"/>
        <w:rPr>
          <w:rFonts w:cs="David" w:hint="cs"/>
          <w:rtl/>
        </w:rPr>
      </w:pPr>
      <w:r w:rsidRPr="00821337">
        <w:rPr>
          <w:rFonts w:cs="David" w:hint="cs"/>
          <w:rtl/>
        </w:rPr>
        <w:tab/>
        <w:t xml:space="preserve"> אבל אין הצבעות.</w:t>
      </w:r>
    </w:p>
    <w:p w14:paraId="2A8ACA29" w14:textId="77777777" w:rsidR="004E578F" w:rsidRPr="00821337" w:rsidRDefault="004E578F" w:rsidP="004E578F">
      <w:pPr>
        <w:bidi/>
        <w:jc w:val="both"/>
        <w:rPr>
          <w:rFonts w:cs="David" w:hint="cs"/>
          <w:rtl/>
        </w:rPr>
      </w:pPr>
    </w:p>
    <w:p w14:paraId="297A60A9"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56DAFE19" w14:textId="77777777" w:rsidR="004E578F" w:rsidRPr="00821337" w:rsidRDefault="004E578F" w:rsidP="004E578F">
      <w:pPr>
        <w:bidi/>
        <w:jc w:val="both"/>
        <w:rPr>
          <w:rFonts w:cs="David" w:hint="cs"/>
          <w:u w:val="single"/>
          <w:rtl/>
        </w:rPr>
      </w:pPr>
    </w:p>
    <w:p w14:paraId="2A52E298" w14:textId="77777777" w:rsidR="004E578F" w:rsidRPr="00821337" w:rsidRDefault="004E578F" w:rsidP="004E578F">
      <w:pPr>
        <w:bidi/>
        <w:jc w:val="both"/>
        <w:rPr>
          <w:rFonts w:cs="David" w:hint="cs"/>
          <w:rtl/>
        </w:rPr>
      </w:pPr>
      <w:r w:rsidRPr="00821337">
        <w:rPr>
          <w:rFonts w:cs="David" w:hint="cs"/>
          <w:rtl/>
        </w:rPr>
        <w:tab/>
        <w:t>לכן אני מציע שנצביע ונפצל את החוק הזה, והדיון בו יהיה דיון נפרד בגלל הדברים חסרי התקדים בתקיפותם שאמר היועץ המשפטי לכנסת. זו הצעה פרקטית, ואני מבקש, אדוני, שתשקול אותה.</w:t>
      </w:r>
    </w:p>
    <w:p w14:paraId="48CBAF12" w14:textId="77777777" w:rsidR="004E578F" w:rsidRPr="00821337" w:rsidRDefault="004E578F" w:rsidP="004E578F">
      <w:pPr>
        <w:bidi/>
        <w:jc w:val="both"/>
        <w:rPr>
          <w:rFonts w:cs="David" w:hint="cs"/>
          <w:rtl/>
        </w:rPr>
      </w:pPr>
    </w:p>
    <w:p w14:paraId="490814D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6135025" w14:textId="77777777" w:rsidR="004E578F" w:rsidRPr="00821337" w:rsidRDefault="004E578F" w:rsidP="004E578F">
      <w:pPr>
        <w:bidi/>
        <w:jc w:val="both"/>
        <w:rPr>
          <w:rFonts w:cs="David" w:hint="cs"/>
          <w:rtl/>
        </w:rPr>
      </w:pPr>
    </w:p>
    <w:p w14:paraId="3DF67A73" w14:textId="77777777" w:rsidR="004E578F" w:rsidRPr="00821337" w:rsidRDefault="004E578F" w:rsidP="004E578F">
      <w:pPr>
        <w:bidi/>
        <w:jc w:val="both"/>
        <w:rPr>
          <w:rFonts w:cs="David" w:hint="cs"/>
          <w:rtl/>
        </w:rPr>
      </w:pPr>
      <w:r w:rsidRPr="00821337">
        <w:rPr>
          <w:rFonts w:cs="David" w:hint="cs"/>
          <w:rtl/>
        </w:rPr>
        <w:tab/>
        <w:t xml:space="preserve">תודה. חברת הכנסת אברהם, בבקשה. </w:t>
      </w:r>
    </w:p>
    <w:p w14:paraId="33C473E8" w14:textId="77777777" w:rsidR="004E578F" w:rsidRPr="00821337" w:rsidRDefault="004E578F" w:rsidP="004E578F">
      <w:pPr>
        <w:bidi/>
        <w:jc w:val="both"/>
        <w:rPr>
          <w:rFonts w:cs="David" w:hint="cs"/>
          <w:rtl/>
        </w:rPr>
      </w:pPr>
    </w:p>
    <w:p w14:paraId="129F54DD"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05876400" w14:textId="77777777" w:rsidR="004E578F" w:rsidRPr="00821337" w:rsidRDefault="004E578F" w:rsidP="004E578F">
      <w:pPr>
        <w:bidi/>
        <w:jc w:val="both"/>
        <w:rPr>
          <w:rFonts w:cs="David" w:hint="cs"/>
          <w:u w:val="single"/>
          <w:rtl/>
        </w:rPr>
      </w:pPr>
    </w:p>
    <w:p w14:paraId="361412F1" w14:textId="77777777" w:rsidR="004E578F" w:rsidRPr="00821337" w:rsidRDefault="004E578F" w:rsidP="004E578F">
      <w:pPr>
        <w:bidi/>
        <w:jc w:val="both"/>
        <w:rPr>
          <w:rFonts w:cs="David" w:hint="cs"/>
          <w:rtl/>
        </w:rPr>
      </w:pPr>
      <w:r w:rsidRPr="00821337">
        <w:rPr>
          <w:rFonts w:cs="David" w:hint="cs"/>
          <w:rtl/>
        </w:rPr>
        <w:tab/>
        <w:t xml:space="preserve"> שקלת אותה?</w:t>
      </w:r>
    </w:p>
    <w:p w14:paraId="3B277135" w14:textId="77777777" w:rsidR="004E578F" w:rsidRPr="00821337" w:rsidRDefault="004E578F" w:rsidP="004E578F">
      <w:pPr>
        <w:bidi/>
        <w:jc w:val="both"/>
        <w:rPr>
          <w:rFonts w:cs="David" w:hint="cs"/>
          <w:rtl/>
        </w:rPr>
      </w:pPr>
    </w:p>
    <w:p w14:paraId="732EC6EE"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492A001" w14:textId="77777777" w:rsidR="004E578F" w:rsidRPr="00821337" w:rsidRDefault="004E578F" w:rsidP="004E578F">
      <w:pPr>
        <w:bidi/>
        <w:jc w:val="both"/>
        <w:rPr>
          <w:rFonts w:cs="David" w:hint="cs"/>
          <w:u w:val="single"/>
          <w:rtl/>
        </w:rPr>
      </w:pPr>
    </w:p>
    <w:p w14:paraId="681136D4" w14:textId="77777777" w:rsidR="004E578F" w:rsidRPr="00821337" w:rsidRDefault="004E578F" w:rsidP="004E578F">
      <w:pPr>
        <w:bidi/>
        <w:jc w:val="both"/>
        <w:rPr>
          <w:rFonts w:cs="David" w:hint="cs"/>
          <w:rtl/>
        </w:rPr>
      </w:pPr>
      <w:r w:rsidRPr="00821337">
        <w:rPr>
          <w:rFonts w:cs="David" w:hint="cs"/>
          <w:rtl/>
        </w:rPr>
        <w:tab/>
        <w:t xml:space="preserve">אני לא שוקל כל כך מהר, חבר הכנסת טיבי. </w:t>
      </w:r>
    </w:p>
    <w:p w14:paraId="77715581" w14:textId="77777777" w:rsidR="004E578F" w:rsidRPr="00821337" w:rsidRDefault="004E578F" w:rsidP="004E578F">
      <w:pPr>
        <w:bidi/>
        <w:jc w:val="both"/>
        <w:rPr>
          <w:rFonts w:cs="David" w:hint="cs"/>
          <w:rtl/>
        </w:rPr>
      </w:pPr>
    </w:p>
    <w:p w14:paraId="51EA24AE"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1E8E19EE" w14:textId="77777777" w:rsidR="004E578F" w:rsidRPr="00821337" w:rsidRDefault="004E578F" w:rsidP="004E578F">
      <w:pPr>
        <w:bidi/>
        <w:jc w:val="both"/>
        <w:rPr>
          <w:rFonts w:cs="David" w:hint="cs"/>
          <w:rtl/>
        </w:rPr>
      </w:pPr>
      <w:r w:rsidRPr="00821337">
        <w:rPr>
          <w:rFonts w:cs="David" w:hint="cs"/>
          <w:rtl/>
        </w:rPr>
        <w:tab/>
      </w:r>
    </w:p>
    <w:p w14:paraId="4C857675" w14:textId="77777777" w:rsidR="004E578F" w:rsidRPr="00821337" w:rsidRDefault="004E578F" w:rsidP="004E578F">
      <w:pPr>
        <w:bidi/>
        <w:jc w:val="both"/>
        <w:rPr>
          <w:rFonts w:cs="David" w:hint="cs"/>
          <w:rtl/>
        </w:rPr>
      </w:pPr>
      <w:r w:rsidRPr="00821337">
        <w:rPr>
          <w:rFonts w:cs="David" w:hint="cs"/>
          <w:rtl/>
        </w:rPr>
        <w:tab/>
        <w:t>שקל בחיוב וענה בשלילה.</w:t>
      </w:r>
    </w:p>
    <w:p w14:paraId="371E4CC8" w14:textId="77777777" w:rsidR="004E578F" w:rsidRPr="00821337" w:rsidRDefault="004E578F" w:rsidP="004E578F">
      <w:pPr>
        <w:bidi/>
        <w:jc w:val="both"/>
        <w:rPr>
          <w:rFonts w:cs="David" w:hint="cs"/>
          <w:rtl/>
        </w:rPr>
      </w:pPr>
    </w:p>
    <w:p w14:paraId="20746C2D"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D66B3D2" w14:textId="77777777" w:rsidR="004E578F" w:rsidRPr="00821337" w:rsidRDefault="004E578F" w:rsidP="004E578F">
      <w:pPr>
        <w:bidi/>
        <w:jc w:val="both"/>
        <w:rPr>
          <w:rFonts w:cs="David" w:hint="cs"/>
          <w:u w:val="single"/>
          <w:rtl/>
        </w:rPr>
      </w:pPr>
    </w:p>
    <w:p w14:paraId="580D3EFA" w14:textId="77777777" w:rsidR="004E578F" w:rsidRPr="00821337" w:rsidRDefault="004E578F" w:rsidP="004E578F">
      <w:pPr>
        <w:bidi/>
        <w:jc w:val="both"/>
        <w:rPr>
          <w:rFonts w:cs="David" w:hint="cs"/>
          <w:rtl/>
        </w:rPr>
      </w:pPr>
      <w:r w:rsidRPr="00821337">
        <w:rPr>
          <w:rFonts w:cs="David" w:hint="cs"/>
          <w:rtl/>
        </w:rPr>
        <w:tab/>
        <w:t xml:space="preserve">לי לוקח יותר זמן. אמרתי לחבר הכנסת טיבי בפתח הדיון ואני חוזר: בניגוד לראשי ועדות קודמים שהיו יותר מוכשרים ממני וידעו לקבל החלטות תוך כדי, אני צריך זמן לשמוע, לעכל את הדברים, לחשוב עליהם, להתייעץ ואז להחליט. אז זה נכון גם בעניין הזה. </w:t>
      </w:r>
    </w:p>
    <w:p w14:paraId="0F35E5CC" w14:textId="77777777" w:rsidR="004E578F" w:rsidRPr="00821337" w:rsidRDefault="004E578F" w:rsidP="004E578F">
      <w:pPr>
        <w:bidi/>
        <w:jc w:val="both"/>
        <w:rPr>
          <w:rFonts w:cs="David" w:hint="cs"/>
          <w:rtl/>
        </w:rPr>
      </w:pPr>
    </w:p>
    <w:p w14:paraId="21BD88F2"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7F3B6A7A" w14:textId="77777777" w:rsidR="004E578F" w:rsidRPr="00821337" w:rsidRDefault="004E578F" w:rsidP="004E578F">
      <w:pPr>
        <w:bidi/>
        <w:jc w:val="both"/>
        <w:rPr>
          <w:rFonts w:cs="David" w:hint="cs"/>
          <w:u w:val="single"/>
          <w:rtl/>
        </w:rPr>
      </w:pPr>
    </w:p>
    <w:p w14:paraId="2570BDDD" w14:textId="77777777" w:rsidR="004E578F" w:rsidRPr="00821337" w:rsidRDefault="004E578F" w:rsidP="004E578F">
      <w:pPr>
        <w:bidi/>
        <w:ind w:firstLine="706"/>
        <w:jc w:val="both"/>
        <w:rPr>
          <w:rFonts w:cs="David" w:hint="cs"/>
          <w:rtl/>
        </w:rPr>
      </w:pPr>
      <w:r w:rsidRPr="00821337">
        <w:rPr>
          <w:rFonts w:cs="David" w:hint="cs"/>
          <w:rtl/>
        </w:rPr>
        <w:t>אז לא תהיה הצבעה?</w:t>
      </w:r>
    </w:p>
    <w:p w14:paraId="71307E5B" w14:textId="77777777" w:rsidR="004E578F" w:rsidRPr="00821337" w:rsidRDefault="004E578F" w:rsidP="004E578F">
      <w:pPr>
        <w:bidi/>
        <w:ind w:firstLine="706"/>
        <w:jc w:val="both"/>
        <w:rPr>
          <w:rFonts w:cs="David" w:hint="cs"/>
          <w:rtl/>
        </w:rPr>
      </w:pPr>
    </w:p>
    <w:p w14:paraId="6C6C564D"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337C1E2" w14:textId="77777777" w:rsidR="004E578F" w:rsidRPr="00821337" w:rsidRDefault="004E578F" w:rsidP="004E578F">
      <w:pPr>
        <w:bidi/>
        <w:jc w:val="both"/>
        <w:rPr>
          <w:rFonts w:cs="David" w:hint="cs"/>
          <w:u w:val="single"/>
          <w:rtl/>
        </w:rPr>
      </w:pPr>
    </w:p>
    <w:p w14:paraId="5D15C2F5" w14:textId="77777777" w:rsidR="004E578F" w:rsidRPr="00821337" w:rsidRDefault="004E578F" w:rsidP="004E578F">
      <w:pPr>
        <w:bidi/>
        <w:ind w:firstLine="706"/>
        <w:jc w:val="both"/>
        <w:rPr>
          <w:rFonts w:cs="David" w:hint="cs"/>
          <w:rtl/>
        </w:rPr>
      </w:pPr>
      <w:r w:rsidRPr="00821337">
        <w:rPr>
          <w:rFonts w:cs="David" w:hint="cs"/>
          <w:rtl/>
        </w:rPr>
        <w:tab/>
        <w:t xml:space="preserve">לא אמרתי. שמעתי את בקשתך. </w:t>
      </w:r>
    </w:p>
    <w:p w14:paraId="26E51243" w14:textId="77777777" w:rsidR="004E578F" w:rsidRPr="00821337" w:rsidRDefault="004E578F" w:rsidP="004E578F">
      <w:pPr>
        <w:bidi/>
        <w:ind w:firstLine="706"/>
        <w:jc w:val="both"/>
        <w:rPr>
          <w:rFonts w:cs="David" w:hint="cs"/>
          <w:rtl/>
        </w:rPr>
      </w:pPr>
    </w:p>
    <w:p w14:paraId="3CFA6556"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6D0E7BA4" w14:textId="77777777" w:rsidR="004E578F" w:rsidRPr="00821337" w:rsidRDefault="004E578F" w:rsidP="004E578F">
      <w:pPr>
        <w:bidi/>
        <w:jc w:val="both"/>
        <w:rPr>
          <w:rFonts w:cs="David" w:hint="cs"/>
          <w:u w:val="single"/>
          <w:rtl/>
        </w:rPr>
      </w:pPr>
    </w:p>
    <w:p w14:paraId="5FAA35E4" w14:textId="77777777" w:rsidR="004E578F" w:rsidRPr="00821337" w:rsidRDefault="004E578F" w:rsidP="004E578F">
      <w:pPr>
        <w:bidi/>
        <w:ind w:firstLine="706"/>
        <w:jc w:val="both"/>
        <w:rPr>
          <w:rFonts w:cs="David" w:hint="cs"/>
          <w:rtl/>
        </w:rPr>
      </w:pPr>
      <w:r w:rsidRPr="00821337">
        <w:rPr>
          <w:rFonts w:cs="David" w:hint="cs"/>
          <w:rtl/>
        </w:rPr>
        <w:t xml:space="preserve">אני רוצה לדעת אם להישאר להצבעה או לא. </w:t>
      </w:r>
    </w:p>
    <w:p w14:paraId="1FE25AA6" w14:textId="77777777" w:rsidR="004E578F" w:rsidRPr="00821337" w:rsidRDefault="004E578F" w:rsidP="004E578F">
      <w:pPr>
        <w:bidi/>
        <w:jc w:val="both"/>
        <w:rPr>
          <w:rFonts w:cs="David" w:hint="cs"/>
          <w:rtl/>
        </w:rPr>
      </w:pPr>
    </w:p>
    <w:p w14:paraId="49BC5E95"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A855085" w14:textId="77777777" w:rsidR="004E578F" w:rsidRPr="00821337" w:rsidRDefault="004E578F" w:rsidP="004E578F">
      <w:pPr>
        <w:bidi/>
        <w:jc w:val="both"/>
        <w:rPr>
          <w:rFonts w:cs="David" w:hint="cs"/>
          <w:rtl/>
        </w:rPr>
      </w:pPr>
    </w:p>
    <w:p w14:paraId="476EE8B7" w14:textId="77777777" w:rsidR="004E578F" w:rsidRPr="00821337" w:rsidRDefault="004E578F" w:rsidP="004E578F">
      <w:pPr>
        <w:bidi/>
        <w:jc w:val="both"/>
        <w:rPr>
          <w:rFonts w:cs="David" w:hint="cs"/>
          <w:rtl/>
        </w:rPr>
      </w:pPr>
      <w:r w:rsidRPr="00821337">
        <w:rPr>
          <w:rFonts w:cs="David" w:hint="cs"/>
          <w:rtl/>
        </w:rPr>
        <w:tab/>
        <w:t xml:space="preserve">אני מבטיח לך דבר אחד, שום הצבעה לא תתקיים ללא התרעה של שלוש שעות קודם. </w:t>
      </w:r>
    </w:p>
    <w:p w14:paraId="04E28BA0" w14:textId="77777777" w:rsidR="004E578F" w:rsidRPr="00821337" w:rsidRDefault="004E578F" w:rsidP="004E578F">
      <w:pPr>
        <w:bidi/>
        <w:jc w:val="both"/>
        <w:rPr>
          <w:rFonts w:cs="David" w:hint="cs"/>
          <w:rtl/>
        </w:rPr>
      </w:pPr>
    </w:p>
    <w:p w14:paraId="0213361F"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360FF132" w14:textId="77777777" w:rsidR="004E578F" w:rsidRPr="00821337" w:rsidRDefault="004E578F" w:rsidP="004E578F">
      <w:pPr>
        <w:bidi/>
        <w:jc w:val="both"/>
        <w:rPr>
          <w:rFonts w:cs="David" w:hint="cs"/>
          <w:u w:val="single"/>
          <w:rtl/>
        </w:rPr>
      </w:pPr>
    </w:p>
    <w:p w14:paraId="1CA4CBE8" w14:textId="77777777" w:rsidR="004E578F" w:rsidRPr="00821337" w:rsidRDefault="004E578F" w:rsidP="004E578F">
      <w:pPr>
        <w:bidi/>
        <w:jc w:val="both"/>
        <w:rPr>
          <w:rFonts w:cs="David" w:hint="cs"/>
          <w:rtl/>
        </w:rPr>
      </w:pPr>
      <w:r w:rsidRPr="00821337">
        <w:rPr>
          <w:rFonts w:cs="David" w:hint="cs"/>
          <w:rtl/>
        </w:rPr>
        <w:tab/>
        <w:t xml:space="preserve"> אין הצבעות היום. ב-31 באוקטובר לא יהיו הצבעות.</w:t>
      </w:r>
    </w:p>
    <w:p w14:paraId="792F4B5C" w14:textId="77777777" w:rsidR="004E578F" w:rsidRPr="00821337" w:rsidRDefault="004E578F" w:rsidP="004E578F">
      <w:pPr>
        <w:bidi/>
        <w:jc w:val="both"/>
        <w:rPr>
          <w:rFonts w:cs="David" w:hint="cs"/>
          <w:rtl/>
        </w:rPr>
      </w:pPr>
    </w:p>
    <w:p w14:paraId="266AFE96"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1B58533" w14:textId="77777777" w:rsidR="004E578F" w:rsidRPr="00821337" w:rsidRDefault="004E578F" w:rsidP="004E578F">
      <w:pPr>
        <w:bidi/>
        <w:jc w:val="both"/>
        <w:rPr>
          <w:rFonts w:cs="David" w:hint="cs"/>
          <w:rtl/>
        </w:rPr>
      </w:pPr>
    </w:p>
    <w:p w14:paraId="5BC3E505" w14:textId="77777777" w:rsidR="004E578F" w:rsidRPr="00821337" w:rsidRDefault="004E578F" w:rsidP="004E578F">
      <w:pPr>
        <w:bidi/>
        <w:jc w:val="both"/>
        <w:rPr>
          <w:rFonts w:cs="David" w:hint="cs"/>
          <w:rtl/>
        </w:rPr>
      </w:pPr>
      <w:r w:rsidRPr="00821337">
        <w:rPr>
          <w:rFonts w:cs="David" w:hint="cs"/>
          <w:rtl/>
        </w:rPr>
        <w:tab/>
        <w:t>חברת הכנסת אברהם, למרות הודעתך, אם תהיה הצבעה אני אודיע שלוש שעות קודם לפחות. חברת הכנסת אברהם, בבקשה.</w:t>
      </w:r>
    </w:p>
    <w:p w14:paraId="0535D573" w14:textId="77777777" w:rsidR="004E578F" w:rsidRPr="00821337" w:rsidRDefault="004E578F" w:rsidP="004E578F">
      <w:pPr>
        <w:bidi/>
        <w:jc w:val="both"/>
        <w:rPr>
          <w:rFonts w:cs="David" w:hint="cs"/>
          <w:rtl/>
        </w:rPr>
      </w:pPr>
    </w:p>
    <w:p w14:paraId="7D4A4E14"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6A2430A" w14:textId="77777777" w:rsidR="004E578F" w:rsidRPr="00821337" w:rsidRDefault="004E578F" w:rsidP="004E578F">
      <w:pPr>
        <w:bidi/>
        <w:jc w:val="both"/>
        <w:rPr>
          <w:rFonts w:cs="David" w:hint="cs"/>
          <w:u w:val="single"/>
          <w:rtl/>
        </w:rPr>
      </w:pPr>
    </w:p>
    <w:p w14:paraId="39F28E28" w14:textId="77777777" w:rsidR="004E578F" w:rsidRPr="00821337" w:rsidRDefault="004E578F" w:rsidP="004E578F">
      <w:pPr>
        <w:bidi/>
        <w:jc w:val="both"/>
        <w:rPr>
          <w:rFonts w:cs="David" w:hint="cs"/>
          <w:rtl/>
        </w:rPr>
      </w:pPr>
      <w:r w:rsidRPr="00821337">
        <w:rPr>
          <w:rFonts w:cs="David" w:hint="cs"/>
          <w:rtl/>
        </w:rPr>
        <w:tab/>
        <w:t>אדוני היושב-ראש, אני חושבת שאם גם אתה וגם יושב-ראש הקואליציה הייתם מאפשרים לחברי קואליציה נוספים להשתתף בדיון הזה ולשמוע..</w:t>
      </w:r>
    </w:p>
    <w:p w14:paraId="29445EDD" w14:textId="77777777" w:rsidR="004E578F" w:rsidRPr="00821337" w:rsidRDefault="004E578F" w:rsidP="004E578F">
      <w:pPr>
        <w:bidi/>
        <w:jc w:val="both"/>
        <w:rPr>
          <w:rFonts w:cs="David" w:hint="cs"/>
          <w:rtl/>
        </w:rPr>
      </w:pPr>
    </w:p>
    <w:p w14:paraId="3EF7FEF4"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AFCB919" w14:textId="77777777" w:rsidR="004E578F" w:rsidRPr="00821337" w:rsidRDefault="004E578F" w:rsidP="004E578F">
      <w:pPr>
        <w:bidi/>
        <w:jc w:val="both"/>
        <w:rPr>
          <w:rFonts w:cs="David" w:hint="cs"/>
          <w:rtl/>
        </w:rPr>
      </w:pPr>
    </w:p>
    <w:p w14:paraId="5C55C17B" w14:textId="77777777" w:rsidR="004E578F" w:rsidRPr="00821337" w:rsidRDefault="004E578F" w:rsidP="004E578F">
      <w:pPr>
        <w:bidi/>
        <w:jc w:val="both"/>
        <w:rPr>
          <w:rFonts w:cs="David" w:hint="cs"/>
          <w:rtl/>
        </w:rPr>
      </w:pPr>
      <w:r w:rsidRPr="00821337">
        <w:rPr>
          <w:rFonts w:cs="David" w:hint="cs"/>
          <w:rtl/>
        </w:rPr>
        <w:tab/>
        <w:t>חברת הכנסת אברהם, יש דברים שלא אומרים. עם כל הכבוד לנו, אנחנו לא קובעים לאף אחד מי בא ולא בא. אני קורא מכאן, למען הסר ספק, לכל חברי הוועדה לבוא גם לדיון הזה וגם לכל דיון אחר, ואני גם מזכיר לך שנדמה לי שהנוכחות של חברי הקואליציה, לרבות יושב-ראש הקואליציה, היא מכובדת מאוד.</w:t>
      </w:r>
    </w:p>
    <w:p w14:paraId="60EC7DDF" w14:textId="77777777" w:rsidR="004E578F" w:rsidRPr="00821337" w:rsidRDefault="004E578F" w:rsidP="004E578F">
      <w:pPr>
        <w:bidi/>
        <w:jc w:val="both"/>
        <w:rPr>
          <w:rFonts w:cs="David" w:hint="cs"/>
          <w:rtl/>
        </w:rPr>
      </w:pPr>
    </w:p>
    <w:p w14:paraId="6BA5CD51"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52C29F8D" w14:textId="77777777" w:rsidR="004E578F" w:rsidRPr="00821337" w:rsidRDefault="004E578F" w:rsidP="004E578F">
      <w:pPr>
        <w:bidi/>
        <w:jc w:val="both"/>
        <w:rPr>
          <w:rFonts w:cs="David" w:hint="cs"/>
          <w:u w:val="single"/>
          <w:rtl/>
        </w:rPr>
      </w:pPr>
    </w:p>
    <w:p w14:paraId="0F6FB945" w14:textId="77777777" w:rsidR="004E578F" w:rsidRPr="00821337" w:rsidRDefault="004E578F" w:rsidP="004E578F">
      <w:pPr>
        <w:bidi/>
        <w:jc w:val="both"/>
        <w:rPr>
          <w:rFonts w:cs="David" w:hint="cs"/>
          <w:rtl/>
        </w:rPr>
      </w:pPr>
      <w:r w:rsidRPr="00821337">
        <w:rPr>
          <w:rFonts w:cs="David" w:hint="cs"/>
          <w:rtl/>
        </w:rPr>
        <w:tab/>
        <w:t xml:space="preserve"> אני חושבת שאם חברי הקואליציה לא היו חשים מראש את הסאגה שיש פה, אז הם היו באים לשמוע את חוות דעתו של היועץ המשפטי של הכנסת, בסוגיה שהיא מאוד חשובה וקריטית, שנדונה שנים על גבי שנים.    </w:t>
      </w:r>
    </w:p>
    <w:p w14:paraId="4C2345C3" w14:textId="77777777" w:rsidR="004E578F" w:rsidRPr="00821337" w:rsidRDefault="004E578F" w:rsidP="004E578F">
      <w:pPr>
        <w:bidi/>
        <w:jc w:val="both"/>
        <w:rPr>
          <w:rFonts w:cs="David" w:hint="cs"/>
          <w:rtl/>
        </w:rPr>
      </w:pPr>
    </w:p>
    <w:p w14:paraId="00381E7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3F464F1" w14:textId="77777777" w:rsidR="004E578F" w:rsidRPr="00821337" w:rsidRDefault="004E578F" w:rsidP="004E578F">
      <w:pPr>
        <w:bidi/>
        <w:jc w:val="both"/>
        <w:rPr>
          <w:rFonts w:cs="David" w:hint="cs"/>
          <w:rtl/>
        </w:rPr>
      </w:pPr>
    </w:p>
    <w:p w14:paraId="51D11225" w14:textId="77777777" w:rsidR="004E578F" w:rsidRPr="00821337" w:rsidRDefault="004E578F" w:rsidP="004E578F">
      <w:pPr>
        <w:bidi/>
        <w:jc w:val="both"/>
        <w:rPr>
          <w:rFonts w:cs="David" w:hint="cs"/>
          <w:rtl/>
        </w:rPr>
      </w:pPr>
      <w:r w:rsidRPr="00821337">
        <w:rPr>
          <w:rFonts w:cs="David" w:hint="cs"/>
          <w:rtl/>
        </w:rPr>
        <w:tab/>
        <w:t xml:space="preserve">הם נמצאים כאן לא פחות מהאופוזיציה, חברת הכנסת אברהם. </w:t>
      </w:r>
    </w:p>
    <w:p w14:paraId="5CB1FE2D" w14:textId="77777777" w:rsidR="004E578F" w:rsidRPr="00821337" w:rsidRDefault="004E578F" w:rsidP="004E578F">
      <w:pPr>
        <w:bidi/>
        <w:jc w:val="both"/>
        <w:rPr>
          <w:rFonts w:cs="David" w:hint="cs"/>
          <w:rtl/>
        </w:rPr>
      </w:pPr>
    </w:p>
    <w:p w14:paraId="3370EB2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0DF9F2BD" w14:textId="77777777" w:rsidR="004E578F" w:rsidRPr="00821337" w:rsidRDefault="004E578F" w:rsidP="004E578F">
      <w:pPr>
        <w:bidi/>
        <w:jc w:val="both"/>
        <w:rPr>
          <w:rFonts w:cs="David" w:hint="cs"/>
          <w:u w:val="single"/>
          <w:rtl/>
        </w:rPr>
      </w:pPr>
    </w:p>
    <w:p w14:paraId="48E1FFA5" w14:textId="77777777" w:rsidR="004E578F" w:rsidRPr="00821337" w:rsidRDefault="004E578F" w:rsidP="004E578F">
      <w:pPr>
        <w:bidi/>
        <w:jc w:val="both"/>
        <w:rPr>
          <w:rFonts w:cs="David" w:hint="cs"/>
          <w:rtl/>
        </w:rPr>
      </w:pPr>
      <w:r w:rsidRPr="00821337">
        <w:rPr>
          <w:rFonts w:cs="David" w:hint="cs"/>
          <w:rtl/>
        </w:rPr>
        <w:tab/>
        <w:t xml:space="preserve"> אני בטוחה שאם היית שואל את חבר הכנסת אורי </w:t>
      </w:r>
      <w:proofErr w:type="spellStart"/>
      <w:r w:rsidRPr="00821337">
        <w:rPr>
          <w:rFonts w:cs="David" w:hint="cs"/>
          <w:rtl/>
        </w:rPr>
        <w:t>אורבך</w:t>
      </w:r>
      <w:proofErr w:type="spellEnd"/>
      <w:r w:rsidRPr="00821337">
        <w:rPr>
          <w:rFonts w:cs="David" w:hint="cs"/>
          <w:rtl/>
        </w:rPr>
        <w:t xml:space="preserve"> לעמדתו, לפני שהוא שמע את חוות דעתו של היועץ המשפטי של הכנסת באשר לסוגיה הזאת ואחרי שהוא שמע אותה </w:t>
      </w:r>
      <w:r w:rsidRPr="00821337">
        <w:rPr>
          <w:rFonts w:cs="David"/>
          <w:rtl/>
        </w:rPr>
        <w:t>–</w:t>
      </w:r>
      <w:r w:rsidRPr="00821337">
        <w:rPr>
          <w:rFonts w:cs="David" w:hint="cs"/>
          <w:rtl/>
        </w:rPr>
        <w:t xml:space="preserve"> ראיתי על פניו שיש לו איזושהי תמיהה מסוימת.  </w:t>
      </w:r>
    </w:p>
    <w:p w14:paraId="2119459E" w14:textId="77777777" w:rsidR="004E578F" w:rsidRPr="00821337" w:rsidRDefault="004E578F" w:rsidP="004E578F">
      <w:pPr>
        <w:bidi/>
        <w:jc w:val="both"/>
        <w:rPr>
          <w:rFonts w:cs="David" w:hint="cs"/>
          <w:rtl/>
        </w:rPr>
      </w:pPr>
    </w:p>
    <w:p w14:paraId="61908EB8"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1C01E43" w14:textId="77777777" w:rsidR="004E578F" w:rsidRPr="00821337" w:rsidRDefault="004E578F" w:rsidP="004E578F">
      <w:pPr>
        <w:bidi/>
        <w:jc w:val="both"/>
        <w:rPr>
          <w:rFonts w:cs="David" w:hint="cs"/>
          <w:rtl/>
        </w:rPr>
      </w:pPr>
    </w:p>
    <w:p w14:paraId="425595A8" w14:textId="77777777" w:rsidR="004E578F" w:rsidRPr="00821337" w:rsidRDefault="004E578F" w:rsidP="004E578F">
      <w:pPr>
        <w:bidi/>
        <w:ind w:firstLine="706"/>
        <w:jc w:val="both"/>
        <w:rPr>
          <w:rFonts w:cs="David" w:hint="cs"/>
          <w:rtl/>
        </w:rPr>
      </w:pPr>
      <w:r w:rsidRPr="00821337">
        <w:rPr>
          <w:rFonts w:cs="David" w:hint="cs"/>
          <w:rtl/>
        </w:rPr>
        <w:t xml:space="preserve">חבר הכנסת </w:t>
      </w:r>
      <w:proofErr w:type="spellStart"/>
      <w:r w:rsidRPr="00821337">
        <w:rPr>
          <w:rFonts w:cs="David" w:hint="cs"/>
          <w:rtl/>
        </w:rPr>
        <w:t>אורבך</w:t>
      </w:r>
      <w:proofErr w:type="spellEnd"/>
      <w:r w:rsidRPr="00821337">
        <w:rPr>
          <w:rFonts w:cs="David" w:hint="cs"/>
          <w:rtl/>
        </w:rPr>
        <w:t xml:space="preserve"> הוא סטיריקן במקצועו, ואני לא הייתי מהמר על לקרוא את תווי פניו. </w:t>
      </w:r>
    </w:p>
    <w:p w14:paraId="685B130A" w14:textId="77777777" w:rsidR="004E578F" w:rsidRPr="00821337" w:rsidRDefault="004E578F" w:rsidP="004E578F">
      <w:pPr>
        <w:bidi/>
        <w:ind w:firstLine="706"/>
        <w:jc w:val="both"/>
        <w:rPr>
          <w:rFonts w:cs="David" w:hint="cs"/>
          <w:rtl/>
        </w:rPr>
      </w:pPr>
    </w:p>
    <w:p w14:paraId="08F662A5" w14:textId="77777777" w:rsidR="004E578F" w:rsidRPr="00821337" w:rsidRDefault="004E578F" w:rsidP="004E578F">
      <w:pPr>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6F32F8A7" w14:textId="77777777" w:rsidR="004E578F" w:rsidRPr="00821337" w:rsidRDefault="004E578F" w:rsidP="004E578F">
      <w:pPr>
        <w:bidi/>
        <w:jc w:val="both"/>
        <w:rPr>
          <w:rFonts w:cs="David" w:hint="cs"/>
          <w:u w:val="single"/>
          <w:rtl/>
        </w:rPr>
      </w:pPr>
    </w:p>
    <w:p w14:paraId="117A1F06" w14:textId="77777777" w:rsidR="004E578F" w:rsidRPr="00821337" w:rsidRDefault="004E578F" w:rsidP="004E578F">
      <w:pPr>
        <w:bidi/>
        <w:ind w:firstLine="706"/>
        <w:jc w:val="both"/>
        <w:rPr>
          <w:rFonts w:cs="David" w:hint="cs"/>
          <w:rtl/>
        </w:rPr>
      </w:pPr>
      <w:r w:rsidRPr="00821337">
        <w:rPr>
          <w:rFonts w:cs="David" w:hint="cs"/>
          <w:rtl/>
        </w:rPr>
        <w:t xml:space="preserve">אבל יש פה רעיונות. </w:t>
      </w:r>
    </w:p>
    <w:p w14:paraId="1504E281" w14:textId="77777777" w:rsidR="004E578F" w:rsidRPr="00821337" w:rsidRDefault="004E578F" w:rsidP="004E578F">
      <w:pPr>
        <w:bidi/>
        <w:ind w:firstLine="706"/>
        <w:jc w:val="both"/>
        <w:rPr>
          <w:rFonts w:cs="David" w:hint="cs"/>
          <w:rtl/>
        </w:rPr>
      </w:pPr>
    </w:p>
    <w:p w14:paraId="7772209D"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705A1840" w14:textId="77777777" w:rsidR="004E578F" w:rsidRPr="00821337" w:rsidRDefault="004E578F" w:rsidP="004E578F">
      <w:pPr>
        <w:bidi/>
        <w:jc w:val="both"/>
        <w:rPr>
          <w:rFonts w:cs="David" w:hint="cs"/>
          <w:u w:val="single"/>
          <w:rtl/>
        </w:rPr>
      </w:pPr>
    </w:p>
    <w:p w14:paraId="4B613AC6" w14:textId="77777777" w:rsidR="004E578F" w:rsidRPr="00821337" w:rsidRDefault="004E578F" w:rsidP="004E578F">
      <w:pPr>
        <w:bidi/>
        <w:ind w:firstLine="706"/>
        <w:jc w:val="both"/>
        <w:rPr>
          <w:rFonts w:cs="David" w:hint="cs"/>
          <w:rtl/>
        </w:rPr>
      </w:pPr>
      <w:r w:rsidRPr="00821337">
        <w:rPr>
          <w:rFonts w:cs="David" w:hint="cs"/>
          <w:rtl/>
        </w:rPr>
        <w:t xml:space="preserve">אבל הוא היה נדהם. </w:t>
      </w:r>
    </w:p>
    <w:p w14:paraId="6C188A94" w14:textId="77777777" w:rsidR="004E578F" w:rsidRPr="00821337" w:rsidRDefault="004E578F" w:rsidP="004E578F">
      <w:pPr>
        <w:bidi/>
        <w:ind w:firstLine="706"/>
        <w:jc w:val="both"/>
        <w:rPr>
          <w:rFonts w:cs="David" w:hint="cs"/>
          <w:rtl/>
        </w:rPr>
      </w:pPr>
    </w:p>
    <w:p w14:paraId="04894901"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1C25AF2" w14:textId="77777777" w:rsidR="004E578F" w:rsidRPr="00821337" w:rsidRDefault="004E578F" w:rsidP="004E578F">
      <w:pPr>
        <w:bidi/>
        <w:jc w:val="both"/>
        <w:rPr>
          <w:rFonts w:cs="David" w:hint="cs"/>
          <w:u w:val="single"/>
          <w:rtl/>
        </w:rPr>
      </w:pPr>
    </w:p>
    <w:p w14:paraId="3827B681" w14:textId="77777777" w:rsidR="004E578F" w:rsidRPr="00821337" w:rsidRDefault="004E578F" w:rsidP="004E578F">
      <w:pPr>
        <w:bidi/>
        <w:ind w:firstLine="706"/>
        <w:jc w:val="both"/>
        <w:rPr>
          <w:rFonts w:cs="David" w:hint="cs"/>
          <w:rtl/>
        </w:rPr>
      </w:pPr>
      <w:r w:rsidRPr="00821337">
        <w:rPr>
          <w:rFonts w:cs="David" w:hint="cs"/>
          <w:rtl/>
        </w:rPr>
        <w:tab/>
        <w:t xml:space="preserve">חברת הכנסת אברהם, בואי נצא מנקודת הנחה שהדיון הוא רציני, כי הוא כזה.  </w:t>
      </w:r>
    </w:p>
    <w:p w14:paraId="66913C5E" w14:textId="77777777" w:rsidR="004E578F" w:rsidRPr="00821337" w:rsidRDefault="004E578F" w:rsidP="004E578F">
      <w:pPr>
        <w:bidi/>
        <w:jc w:val="both"/>
        <w:rPr>
          <w:rFonts w:cs="David" w:hint="cs"/>
          <w:rtl/>
        </w:rPr>
      </w:pPr>
    </w:p>
    <w:p w14:paraId="6CC5C341"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9E07E09" w14:textId="77777777" w:rsidR="004E578F" w:rsidRPr="00821337" w:rsidRDefault="004E578F" w:rsidP="004E578F">
      <w:pPr>
        <w:bidi/>
        <w:jc w:val="both"/>
        <w:rPr>
          <w:rFonts w:cs="David" w:hint="cs"/>
          <w:u w:val="single"/>
          <w:rtl/>
        </w:rPr>
      </w:pPr>
    </w:p>
    <w:p w14:paraId="34500EFD" w14:textId="77777777" w:rsidR="004E578F" w:rsidRPr="00821337" w:rsidRDefault="004E578F" w:rsidP="004E578F">
      <w:pPr>
        <w:bidi/>
        <w:jc w:val="both"/>
        <w:rPr>
          <w:rFonts w:cs="David" w:hint="cs"/>
          <w:rtl/>
        </w:rPr>
      </w:pPr>
      <w:r w:rsidRPr="00821337">
        <w:rPr>
          <w:rFonts w:cs="David" w:hint="cs"/>
          <w:rtl/>
        </w:rPr>
        <w:tab/>
        <w:t>אני חושבת שזה דיון בסוגיה שהיא אחת החשובות, ואולי המכריעות, לגבי פניה ועתידה של מדינת ישראל לגבי כל ההשלכות שיש לחוק הזה. לקחת חוק כזה חשוב, כאשר יש פה אור אדום מצד היועץ המשפטי של הכנסת, שאומר: אני לא אוכל להגן על החוק הזה, עם שלושה סימני קריאה.</w:t>
      </w:r>
    </w:p>
    <w:p w14:paraId="7E5BD327" w14:textId="77777777" w:rsidR="004E578F" w:rsidRPr="00821337" w:rsidRDefault="004E578F" w:rsidP="004E578F">
      <w:pPr>
        <w:bidi/>
        <w:jc w:val="both"/>
        <w:rPr>
          <w:rFonts w:cs="David" w:hint="cs"/>
          <w:rtl/>
        </w:rPr>
      </w:pPr>
    </w:p>
    <w:p w14:paraId="23C077CE"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29C0DE66" w14:textId="77777777" w:rsidR="004E578F" w:rsidRPr="00821337" w:rsidRDefault="004E578F" w:rsidP="004E578F">
      <w:pPr>
        <w:bidi/>
        <w:jc w:val="both"/>
        <w:rPr>
          <w:rFonts w:cs="David" w:hint="cs"/>
          <w:rtl/>
        </w:rPr>
      </w:pPr>
    </w:p>
    <w:p w14:paraId="6720AA3F" w14:textId="77777777" w:rsidR="004E578F" w:rsidRPr="00821337" w:rsidRDefault="004E578F" w:rsidP="004E578F">
      <w:pPr>
        <w:bidi/>
        <w:jc w:val="both"/>
        <w:rPr>
          <w:rFonts w:cs="David" w:hint="cs"/>
          <w:rtl/>
        </w:rPr>
      </w:pPr>
      <w:r w:rsidRPr="00821337">
        <w:rPr>
          <w:rFonts w:cs="David" w:hint="cs"/>
          <w:rtl/>
        </w:rPr>
        <w:tab/>
        <w:t xml:space="preserve">אני רוצה להבהיר, היות שכבר עושים עלי אימפרוביזציות. העמדה שלי איננה נוגעת לתכנים של הצעת החוק, לחוקתיות שלה </w:t>
      </w:r>
      <w:proofErr w:type="spellStart"/>
      <w:r w:rsidRPr="00821337">
        <w:rPr>
          <w:rFonts w:cs="David" w:hint="cs"/>
          <w:rtl/>
        </w:rPr>
        <w:t>וכו</w:t>
      </w:r>
      <w:proofErr w:type="spellEnd"/>
      <w:r w:rsidRPr="00821337">
        <w:rPr>
          <w:rFonts w:cs="David" w:hint="cs"/>
          <w:rtl/>
        </w:rPr>
        <w:t>'. אני רק אומר בצורה חד-משמעית, ופה זה נכון, החוק הזה איננו מתאים באופן מובהק לדיון בחוק ההסדרים.</w:t>
      </w:r>
    </w:p>
    <w:p w14:paraId="6B301FC1" w14:textId="77777777" w:rsidR="004E578F" w:rsidRPr="00821337" w:rsidRDefault="004E578F" w:rsidP="004E578F">
      <w:pPr>
        <w:bidi/>
        <w:jc w:val="both"/>
        <w:rPr>
          <w:rFonts w:cs="David" w:hint="cs"/>
          <w:rtl/>
        </w:rPr>
      </w:pPr>
    </w:p>
    <w:p w14:paraId="303F2C65"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0296ED25" w14:textId="77777777" w:rsidR="004E578F" w:rsidRPr="00821337" w:rsidRDefault="004E578F" w:rsidP="004E578F">
      <w:pPr>
        <w:bidi/>
        <w:jc w:val="both"/>
        <w:rPr>
          <w:rFonts w:cs="David" w:hint="cs"/>
          <w:u w:val="single"/>
          <w:rtl/>
        </w:rPr>
      </w:pPr>
    </w:p>
    <w:p w14:paraId="73145EBC" w14:textId="77777777" w:rsidR="004E578F" w:rsidRPr="00821337" w:rsidRDefault="004E578F" w:rsidP="004E578F">
      <w:pPr>
        <w:bidi/>
        <w:ind w:firstLine="706"/>
        <w:jc w:val="both"/>
        <w:rPr>
          <w:rFonts w:cs="David" w:hint="cs"/>
          <w:rtl/>
        </w:rPr>
      </w:pPr>
      <w:r w:rsidRPr="00821337">
        <w:rPr>
          <w:rFonts w:cs="David" w:hint="cs"/>
          <w:rtl/>
        </w:rPr>
        <w:t xml:space="preserve">לכן אמרנו להצביע עליו בפיצול, באופן נפרד. </w:t>
      </w:r>
    </w:p>
    <w:p w14:paraId="6F833846" w14:textId="77777777" w:rsidR="004E578F" w:rsidRPr="00821337" w:rsidRDefault="004E578F" w:rsidP="004E578F">
      <w:pPr>
        <w:bidi/>
        <w:jc w:val="both"/>
        <w:rPr>
          <w:rFonts w:cs="David" w:hint="cs"/>
          <w:rtl/>
        </w:rPr>
      </w:pPr>
    </w:p>
    <w:p w14:paraId="1812CE71"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4868604" w14:textId="77777777" w:rsidR="004E578F" w:rsidRPr="00821337" w:rsidRDefault="004E578F" w:rsidP="004E578F">
      <w:pPr>
        <w:bidi/>
        <w:jc w:val="both"/>
        <w:rPr>
          <w:rFonts w:cs="David" w:hint="cs"/>
          <w:u w:val="single"/>
          <w:rtl/>
        </w:rPr>
      </w:pPr>
    </w:p>
    <w:p w14:paraId="57D00D6F" w14:textId="77777777" w:rsidR="004E578F" w:rsidRPr="00821337" w:rsidRDefault="004E578F" w:rsidP="004E578F">
      <w:pPr>
        <w:bidi/>
        <w:jc w:val="both"/>
        <w:rPr>
          <w:rFonts w:cs="David" w:hint="cs"/>
          <w:rtl/>
        </w:rPr>
      </w:pPr>
      <w:r w:rsidRPr="00821337">
        <w:rPr>
          <w:rFonts w:cs="David" w:hint="cs"/>
          <w:rtl/>
        </w:rPr>
        <w:tab/>
        <w:t xml:space="preserve"> אני לא רוצה להיכנס לפרטים של החוק, אבל אני אומרת שאם סוגיה כזאת חשובה נכללת מראש בהליך חקיקה מזורז, בלי לשמוע את כל היתרונות, בלי לשמוע את כל החסרונות, בלי לשמוע את אותם אנשים שנופלים בין הכיסאות בתוך הליך חקיקה כזה, אלא להביא את זה בפרק זמן של חודשיים, או אפילו פחות, זה הליך שוועדת הכנסת לא יכולה לאשר אותו, אדוני היושב-ראש. לכן אני חושבת שמה שצריך לעשות זה לפצל את החוק החשוב הזה להליך חקיקה רגיל. פה הייתי רוצה לשמוע את עמדתו של סגן שר האוצר מראש, מדוע בכלל נכללת סוגיה כזאת חשובה, מהותית ועקרונית לגבי עתידה של מדינת ישראל בהליך חקיקה כזה מזורז. </w:t>
      </w:r>
    </w:p>
    <w:p w14:paraId="63A04E30" w14:textId="77777777" w:rsidR="004E578F" w:rsidRPr="00821337" w:rsidRDefault="004E578F" w:rsidP="004E578F">
      <w:pPr>
        <w:bidi/>
        <w:jc w:val="both"/>
        <w:rPr>
          <w:rFonts w:cs="David" w:hint="cs"/>
          <w:rtl/>
        </w:rPr>
      </w:pPr>
    </w:p>
    <w:p w14:paraId="17E472BD"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32127455" w14:textId="77777777" w:rsidR="004E578F" w:rsidRPr="00821337" w:rsidRDefault="004E578F" w:rsidP="004E578F">
      <w:pPr>
        <w:bidi/>
        <w:jc w:val="both"/>
        <w:rPr>
          <w:rFonts w:cs="David" w:hint="cs"/>
          <w:u w:val="single"/>
          <w:rtl/>
        </w:rPr>
      </w:pPr>
    </w:p>
    <w:p w14:paraId="0905B926" w14:textId="77777777" w:rsidR="004E578F" w:rsidRPr="00821337" w:rsidRDefault="004E578F" w:rsidP="004E578F">
      <w:pPr>
        <w:bidi/>
        <w:ind w:firstLine="706"/>
        <w:jc w:val="both"/>
        <w:rPr>
          <w:rFonts w:cs="David" w:hint="cs"/>
          <w:rtl/>
        </w:rPr>
      </w:pPr>
      <w:r w:rsidRPr="00821337">
        <w:rPr>
          <w:rFonts w:cs="David" w:hint="cs"/>
          <w:rtl/>
        </w:rPr>
        <w:t xml:space="preserve">חוק ההסדרים זה גם חוק. </w:t>
      </w:r>
    </w:p>
    <w:p w14:paraId="3B9C993B" w14:textId="77777777" w:rsidR="004E578F" w:rsidRPr="00821337" w:rsidRDefault="004E578F" w:rsidP="004E578F">
      <w:pPr>
        <w:bidi/>
        <w:jc w:val="both"/>
        <w:rPr>
          <w:rFonts w:cs="David" w:hint="cs"/>
          <w:rtl/>
        </w:rPr>
      </w:pPr>
    </w:p>
    <w:p w14:paraId="01AF4FA5"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D8F0CF0" w14:textId="77777777" w:rsidR="004E578F" w:rsidRPr="00821337" w:rsidRDefault="004E578F" w:rsidP="004E578F">
      <w:pPr>
        <w:bidi/>
        <w:jc w:val="both"/>
        <w:rPr>
          <w:rFonts w:cs="David" w:hint="cs"/>
          <w:rtl/>
        </w:rPr>
      </w:pPr>
    </w:p>
    <w:p w14:paraId="33F01C2C" w14:textId="77777777" w:rsidR="004E578F" w:rsidRPr="00821337" w:rsidRDefault="004E578F" w:rsidP="004E578F">
      <w:pPr>
        <w:bidi/>
        <w:jc w:val="both"/>
        <w:rPr>
          <w:rFonts w:cs="David" w:hint="cs"/>
          <w:rtl/>
        </w:rPr>
      </w:pPr>
      <w:r w:rsidRPr="00821337">
        <w:rPr>
          <w:rFonts w:cs="David" w:hint="cs"/>
          <w:rtl/>
        </w:rPr>
        <w:tab/>
        <w:t xml:space="preserve">החוק הזה, כמו הרבה מאוד חוקים אחרים, הוא חוק חיוני שהוא תולדה של חוסר אחריות מוחלט או גישה פוסט-ציונית, כל אחד יבחר מה שנראה בעיניו כנכון, שבא לידי ביטוי בפסיקות של בתי-משפט בסוגיות האלה ובסוגיות אחרות, ושמאלץ את הכנסת לחוקק חוקים שלו בית המשפט שלנו היה זהיר יותר ואחראי יותר, יכול להיות שהיינו מסתדרים בלעדיהם. אני גם חושב שאי-אפשר לנהל את הכנסת על-פי החשש של מה יגיד בג"ץ או מה יעשה בג"ץ  וכן הלאה. יחד עם זאת, אני אומר באותה נשימה ועל הרקע הזה, שאת הרפורמות והשינויים שאנחנו רוצים לעשות בנושא בית המשפט העליון צריך לעשות, אבל כל עוד אנחנו חיים במציאות מסוימת, כפי שתיאר אותה היועץ המשפטי של הכנסת, נדמה לי שהדברים שלו, לפחות ברמה הטקטית, הם דברים שצריך לקחת אותם בחשבון, ואני מציע, אדוני סגן השר ואדוני יושב-ראש הקואליציה, שנתייחס בכובד ראש להערות האלה, משום שהחוק הזה חיוני מאין כמוהו וחייב להיות בספר החוקים. </w:t>
      </w:r>
    </w:p>
    <w:p w14:paraId="1D758B52" w14:textId="77777777" w:rsidR="004E578F" w:rsidRPr="00821337" w:rsidRDefault="004E578F" w:rsidP="004E578F">
      <w:pPr>
        <w:bidi/>
        <w:jc w:val="both"/>
        <w:rPr>
          <w:rFonts w:cs="David" w:hint="cs"/>
          <w:rtl/>
        </w:rPr>
      </w:pPr>
    </w:p>
    <w:p w14:paraId="416E7945"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462F138C" w14:textId="77777777" w:rsidR="004E578F" w:rsidRPr="00821337" w:rsidRDefault="004E578F" w:rsidP="004E578F">
      <w:pPr>
        <w:bidi/>
        <w:jc w:val="both"/>
        <w:rPr>
          <w:rFonts w:cs="David" w:hint="cs"/>
          <w:u w:val="single"/>
          <w:rtl/>
        </w:rPr>
      </w:pPr>
    </w:p>
    <w:p w14:paraId="170DC6A4" w14:textId="77777777" w:rsidR="004E578F" w:rsidRPr="00821337" w:rsidRDefault="004E578F" w:rsidP="004E578F">
      <w:pPr>
        <w:bidi/>
        <w:jc w:val="both"/>
        <w:rPr>
          <w:rFonts w:cs="David" w:hint="cs"/>
          <w:rtl/>
        </w:rPr>
      </w:pPr>
      <w:r w:rsidRPr="00821337">
        <w:rPr>
          <w:rFonts w:cs="David" w:hint="cs"/>
          <w:rtl/>
        </w:rPr>
        <w:tab/>
        <w:t xml:space="preserve"> הוא לא יכול להתקבל במסגרת חוק ההסדרים.</w:t>
      </w:r>
    </w:p>
    <w:p w14:paraId="068A40D2" w14:textId="77777777" w:rsidR="004E578F" w:rsidRPr="00821337" w:rsidRDefault="004E578F" w:rsidP="004E578F">
      <w:pPr>
        <w:bidi/>
        <w:jc w:val="both"/>
        <w:rPr>
          <w:rFonts w:cs="David" w:hint="cs"/>
          <w:rtl/>
        </w:rPr>
      </w:pPr>
    </w:p>
    <w:p w14:paraId="00E57775"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7E247BB2" w14:textId="77777777" w:rsidR="004E578F" w:rsidRPr="00821337" w:rsidRDefault="004E578F" w:rsidP="004E578F">
      <w:pPr>
        <w:bidi/>
        <w:jc w:val="both"/>
        <w:rPr>
          <w:rFonts w:cs="David" w:hint="cs"/>
          <w:u w:val="single"/>
          <w:rtl/>
        </w:rPr>
      </w:pPr>
    </w:p>
    <w:p w14:paraId="58AA64B5" w14:textId="77777777" w:rsidR="004E578F" w:rsidRPr="00821337" w:rsidRDefault="004E578F" w:rsidP="004E578F">
      <w:pPr>
        <w:bidi/>
        <w:jc w:val="both"/>
        <w:rPr>
          <w:rFonts w:cs="David" w:hint="cs"/>
          <w:rtl/>
        </w:rPr>
      </w:pPr>
      <w:r w:rsidRPr="00821337">
        <w:rPr>
          <w:rFonts w:cs="David" w:hint="cs"/>
          <w:rtl/>
        </w:rPr>
        <w:tab/>
        <w:t>הוא יכול להיות חיוני, אבל הוא לא חוקתי.</w:t>
      </w:r>
    </w:p>
    <w:p w14:paraId="1BE661AD" w14:textId="77777777" w:rsidR="004E578F" w:rsidRPr="00821337" w:rsidRDefault="004E578F" w:rsidP="004E578F">
      <w:pPr>
        <w:bidi/>
        <w:jc w:val="both"/>
        <w:rPr>
          <w:rFonts w:cs="David" w:hint="cs"/>
          <w:rtl/>
        </w:rPr>
      </w:pPr>
    </w:p>
    <w:p w14:paraId="703DEF3B"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30F8BEB" w14:textId="77777777" w:rsidR="004E578F" w:rsidRPr="00821337" w:rsidRDefault="004E578F" w:rsidP="004E578F">
      <w:pPr>
        <w:bidi/>
        <w:jc w:val="both"/>
        <w:rPr>
          <w:rFonts w:cs="David" w:hint="cs"/>
          <w:rtl/>
        </w:rPr>
      </w:pPr>
    </w:p>
    <w:p w14:paraId="567775FC" w14:textId="77777777" w:rsidR="004E578F" w:rsidRPr="00821337" w:rsidRDefault="004E578F" w:rsidP="004E578F">
      <w:pPr>
        <w:bidi/>
        <w:jc w:val="both"/>
        <w:rPr>
          <w:rFonts w:cs="David" w:hint="cs"/>
          <w:rtl/>
        </w:rPr>
      </w:pPr>
      <w:r w:rsidRPr="00821337">
        <w:rPr>
          <w:rFonts w:cs="David" w:hint="cs"/>
          <w:rtl/>
        </w:rPr>
        <w:tab/>
        <w:t xml:space="preserve">חוקתי לחלוטין. גם אין לנו חוקה עדיין, למיטב ידיעתי, אבל הוא בוודאי עומד בכל דרישות החוק ובכל דבר שכל מדינה דמוקרטית שחפצה להגן על עצמה ועל צביונה צריכה לעשות. אני חושב שאנחנו נהיה צודקים מאוד אם נעשה את זה הכי מהר שאפשר, כי זה חייב לקרות ולהיכנס לתוקף מהר. יכול להיות שאפשר להגיע לתוצאה מהירה גם בדרך אחרת, שתקטין את המכשולים שיהיו לנו אחר כך, ולכן, חברת הכנסת אברהם, אני חולק עלייך בעניין המהירות. המהירות פה היא חשובה, כי הנושא בוער. יכול להיות שהדרך הפרוצדוראלית להגיע לתוצאה נכונה ומהירה צריכה להיות אחרת. </w:t>
      </w:r>
    </w:p>
    <w:p w14:paraId="3FF6268E" w14:textId="77777777" w:rsidR="004E578F" w:rsidRPr="00821337" w:rsidRDefault="004E578F" w:rsidP="004E578F">
      <w:pPr>
        <w:bidi/>
        <w:jc w:val="both"/>
        <w:rPr>
          <w:rFonts w:cs="David" w:hint="cs"/>
          <w:rtl/>
        </w:rPr>
      </w:pPr>
    </w:p>
    <w:p w14:paraId="6131DF8A"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515995B0" w14:textId="77777777" w:rsidR="004E578F" w:rsidRPr="00821337" w:rsidRDefault="004E578F" w:rsidP="004E578F">
      <w:pPr>
        <w:bidi/>
        <w:jc w:val="both"/>
        <w:rPr>
          <w:rFonts w:cs="David" w:hint="cs"/>
          <w:u w:val="single"/>
          <w:rtl/>
        </w:rPr>
      </w:pPr>
    </w:p>
    <w:p w14:paraId="74D051A2" w14:textId="77777777" w:rsidR="004E578F" w:rsidRPr="00821337" w:rsidRDefault="004E578F" w:rsidP="004E578F">
      <w:pPr>
        <w:bidi/>
        <w:jc w:val="both"/>
        <w:rPr>
          <w:rFonts w:cs="David" w:hint="cs"/>
          <w:rtl/>
        </w:rPr>
      </w:pPr>
      <w:r w:rsidRPr="00821337">
        <w:rPr>
          <w:rFonts w:cs="David" w:hint="cs"/>
          <w:rtl/>
        </w:rPr>
        <w:tab/>
        <w:t xml:space="preserve"> בפיצול. ועדת הפנים תדון אך ורק בזה. זה לא שיש עוד אלף נושאים על הראש. </w:t>
      </w:r>
    </w:p>
    <w:p w14:paraId="76D8A5BD" w14:textId="77777777" w:rsidR="004E578F" w:rsidRPr="00821337" w:rsidRDefault="004E578F" w:rsidP="004E578F">
      <w:pPr>
        <w:bidi/>
        <w:jc w:val="both"/>
        <w:rPr>
          <w:rFonts w:cs="David" w:hint="cs"/>
          <w:rtl/>
        </w:rPr>
      </w:pPr>
    </w:p>
    <w:p w14:paraId="705B4775"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8D140D2" w14:textId="77777777" w:rsidR="004E578F" w:rsidRPr="00821337" w:rsidRDefault="004E578F" w:rsidP="004E578F">
      <w:pPr>
        <w:bidi/>
        <w:jc w:val="both"/>
        <w:rPr>
          <w:rFonts w:cs="David" w:hint="cs"/>
          <w:u w:val="single"/>
          <w:rtl/>
        </w:rPr>
      </w:pPr>
    </w:p>
    <w:p w14:paraId="0EB0B918" w14:textId="77777777" w:rsidR="004E578F" w:rsidRPr="00821337" w:rsidRDefault="004E578F" w:rsidP="004E578F">
      <w:pPr>
        <w:bidi/>
        <w:jc w:val="both"/>
        <w:rPr>
          <w:rFonts w:cs="David" w:hint="cs"/>
          <w:rtl/>
        </w:rPr>
      </w:pPr>
      <w:r w:rsidRPr="00821337">
        <w:rPr>
          <w:rFonts w:cs="David" w:hint="cs"/>
          <w:rtl/>
        </w:rPr>
        <w:tab/>
        <w:t xml:space="preserve">זו אפשרות שאפשר לשקול אותה. </w:t>
      </w:r>
    </w:p>
    <w:p w14:paraId="2CB98A7D" w14:textId="77777777" w:rsidR="004E578F" w:rsidRPr="00821337" w:rsidRDefault="004E578F" w:rsidP="004E578F">
      <w:pPr>
        <w:bidi/>
        <w:jc w:val="both"/>
        <w:rPr>
          <w:rFonts w:cs="David" w:hint="cs"/>
          <w:rtl/>
        </w:rPr>
      </w:pPr>
    </w:p>
    <w:p w14:paraId="65029CCC"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30463193" w14:textId="77777777" w:rsidR="004E578F" w:rsidRPr="00821337" w:rsidRDefault="004E578F" w:rsidP="004E578F">
      <w:pPr>
        <w:bidi/>
        <w:jc w:val="both"/>
        <w:rPr>
          <w:rFonts w:cs="David" w:hint="cs"/>
          <w:u w:val="single"/>
          <w:rtl/>
        </w:rPr>
      </w:pPr>
    </w:p>
    <w:p w14:paraId="0FE8AAB9" w14:textId="77777777" w:rsidR="004E578F" w:rsidRPr="00821337" w:rsidRDefault="004E578F" w:rsidP="004E578F">
      <w:pPr>
        <w:bidi/>
        <w:jc w:val="both"/>
        <w:rPr>
          <w:rFonts w:cs="David" w:hint="cs"/>
          <w:rtl/>
        </w:rPr>
      </w:pPr>
      <w:r w:rsidRPr="00821337">
        <w:rPr>
          <w:rFonts w:cs="David" w:hint="cs"/>
          <w:rtl/>
        </w:rPr>
        <w:tab/>
        <w:t xml:space="preserve"> תביא פטור מחובת הנחה.</w:t>
      </w:r>
    </w:p>
    <w:p w14:paraId="6BEA3845" w14:textId="77777777" w:rsidR="004E578F" w:rsidRPr="00821337" w:rsidRDefault="004E578F" w:rsidP="004E578F">
      <w:pPr>
        <w:bidi/>
        <w:jc w:val="both"/>
        <w:rPr>
          <w:rFonts w:cs="David" w:hint="cs"/>
          <w:rtl/>
        </w:rPr>
      </w:pPr>
    </w:p>
    <w:p w14:paraId="137DB0B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7F0596E" w14:textId="77777777" w:rsidR="004E578F" w:rsidRPr="00821337" w:rsidRDefault="004E578F" w:rsidP="004E578F">
      <w:pPr>
        <w:bidi/>
        <w:jc w:val="both"/>
        <w:rPr>
          <w:rFonts w:cs="David" w:hint="cs"/>
          <w:rtl/>
        </w:rPr>
      </w:pPr>
    </w:p>
    <w:p w14:paraId="3AA3B6B7" w14:textId="77777777" w:rsidR="004E578F" w:rsidRPr="00821337" w:rsidRDefault="004E578F" w:rsidP="004E578F">
      <w:pPr>
        <w:bidi/>
        <w:jc w:val="both"/>
        <w:rPr>
          <w:rFonts w:cs="David" w:hint="cs"/>
          <w:rtl/>
        </w:rPr>
      </w:pPr>
      <w:r w:rsidRPr="00821337">
        <w:rPr>
          <w:rFonts w:cs="David" w:hint="cs"/>
          <w:rtl/>
        </w:rPr>
        <w:tab/>
        <w:t xml:space="preserve">אדוני סגן השר, אני מציע שהנושא הזה ייבדק על ידיכם גם מול הייעוץ המשפטי שלכם, כדי שנגיע כאן להחלטה שתהיה בסופו של דבר גם נכונה עניינית וגם תבטיח את זה שהחוק הזה יחוקק וייכנס לתוקף במהירות האפשרית. </w:t>
      </w:r>
    </w:p>
    <w:p w14:paraId="35A55795" w14:textId="77777777" w:rsidR="004E578F" w:rsidRPr="00821337" w:rsidRDefault="004E578F" w:rsidP="004E578F">
      <w:pPr>
        <w:bidi/>
        <w:jc w:val="both"/>
        <w:rPr>
          <w:rFonts w:cs="David" w:hint="cs"/>
          <w:rtl/>
        </w:rPr>
      </w:pPr>
    </w:p>
    <w:p w14:paraId="231DC573"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482C89D8" w14:textId="77777777" w:rsidR="004E578F" w:rsidRPr="00821337" w:rsidRDefault="004E578F" w:rsidP="004E578F">
      <w:pPr>
        <w:bidi/>
        <w:jc w:val="both"/>
        <w:rPr>
          <w:rFonts w:cs="David" w:hint="cs"/>
          <w:rtl/>
        </w:rPr>
      </w:pPr>
    </w:p>
    <w:p w14:paraId="6FB0FEBB" w14:textId="77777777" w:rsidR="004E578F" w:rsidRPr="00821337" w:rsidRDefault="004E578F" w:rsidP="004E578F">
      <w:pPr>
        <w:bidi/>
        <w:jc w:val="both"/>
        <w:rPr>
          <w:rFonts w:cs="David" w:hint="cs"/>
          <w:rtl/>
        </w:rPr>
      </w:pPr>
      <w:r w:rsidRPr="00821337">
        <w:rPr>
          <w:rFonts w:cs="David" w:hint="cs"/>
          <w:rtl/>
        </w:rPr>
        <w:tab/>
        <w:t>מה זה אומר במהירות האפשרית? נשאל את איל.</w:t>
      </w:r>
    </w:p>
    <w:p w14:paraId="74292EE9" w14:textId="77777777" w:rsidR="004E578F" w:rsidRPr="00821337" w:rsidRDefault="004E578F" w:rsidP="004E578F">
      <w:pPr>
        <w:bidi/>
        <w:jc w:val="both"/>
        <w:rPr>
          <w:rFonts w:cs="David" w:hint="cs"/>
          <w:rtl/>
        </w:rPr>
      </w:pPr>
    </w:p>
    <w:p w14:paraId="6AF99EE5"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551B9F2" w14:textId="77777777" w:rsidR="004E578F" w:rsidRPr="00821337" w:rsidRDefault="004E578F" w:rsidP="004E578F">
      <w:pPr>
        <w:bidi/>
        <w:jc w:val="both"/>
        <w:rPr>
          <w:rFonts w:cs="David" w:hint="cs"/>
          <w:rtl/>
        </w:rPr>
      </w:pPr>
    </w:p>
    <w:p w14:paraId="2B572B0B" w14:textId="77777777" w:rsidR="004E578F" w:rsidRPr="00821337" w:rsidRDefault="004E578F" w:rsidP="004E578F">
      <w:pPr>
        <w:bidi/>
        <w:jc w:val="both"/>
        <w:rPr>
          <w:rFonts w:cs="David" w:hint="cs"/>
          <w:rtl/>
        </w:rPr>
      </w:pPr>
      <w:r w:rsidRPr="00821337">
        <w:rPr>
          <w:rFonts w:cs="David" w:hint="cs"/>
          <w:rtl/>
        </w:rPr>
        <w:tab/>
        <w:t xml:space="preserve">הבעיה היא לא המהירות, הבעיה היא שעל חוק כזה צריך להצביע בנפרד. צריך לאפשר לחברי הכנסת הצבעה נפרדת. </w:t>
      </w:r>
    </w:p>
    <w:p w14:paraId="4A1B0C54" w14:textId="77777777" w:rsidR="004E578F" w:rsidRPr="00821337" w:rsidRDefault="004E578F" w:rsidP="004E578F">
      <w:pPr>
        <w:bidi/>
        <w:jc w:val="both"/>
        <w:rPr>
          <w:rFonts w:cs="David" w:hint="cs"/>
          <w:rtl/>
        </w:rPr>
      </w:pPr>
    </w:p>
    <w:p w14:paraId="0AB4C95C"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549D95E7" w14:textId="77777777" w:rsidR="004E578F" w:rsidRPr="00821337" w:rsidRDefault="004E578F" w:rsidP="004E578F">
      <w:pPr>
        <w:bidi/>
        <w:jc w:val="both"/>
        <w:rPr>
          <w:rFonts w:cs="David" w:hint="cs"/>
          <w:rtl/>
        </w:rPr>
      </w:pPr>
    </w:p>
    <w:p w14:paraId="3C8CA3B2" w14:textId="77777777" w:rsidR="004E578F" w:rsidRPr="00821337" w:rsidRDefault="004E578F" w:rsidP="004E578F">
      <w:pPr>
        <w:bidi/>
        <w:jc w:val="both"/>
        <w:rPr>
          <w:rFonts w:cs="David" w:hint="cs"/>
          <w:rtl/>
        </w:rPr>
      </w:pPr>
      <w:r w:rsidRPr="00821337">
        <w:rPr>
          <w:rFonts w:cs="David" w:hint="cs"/>
          <w:rtl/>
        </w:rPr>
        <w:tab/>
        <w:t xml:space="preserve">מה מונע מחברי הכנסת להצביע עליו בנפרד? </w:t>
      </w:r>
    </w:p>
    <w:p w14:paraId="7A70C943" w14:textId="77777777" w:rsidR="004E578F" w:rsidRPr="00821337" w:rsidRDefault="004E578F" w:rsidP="004E578F">
      <w:pPr>
        <w:bidi/>
        <w:jc w:val="both"/>
        <w:rPr>
          <w:rFonts w:cs="David" w:hint="cs"/>
          <w:rtl/>
        </w:rPr>
      </w:pPr>
    </w:p>
    <w:p w14:paraId="53E61B3B"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3DAF8512" w14:textId="77777777" w:rsidR="004E578F" w:rsidRPr="00821337" w:rsidRDefault="004E578F" w:rsidP="004E578F">
      <w:pPr>
        <w:keepNext/>
        <w:bidi/>
        <w:jc w:val="both"/>
        <w:rPr>
          <w:rFonts w:cs="David" w:hint="cs"/>
          <w:u w:val="single"/>
          <w:rtl/>
        </w:rPr>
      </w:pPr>
    </w:p>
    <w:p w14:paraId="1190C6D4" w14:textId="77777777" w:rsidR="004E578F" w:rsidRPr="00821337" w:rsidRDefault="004E578F" w:rsidP="004E578F">
      <w:pPr>
        <w:bidi/>
        <w:jc w:val="both"/>
        <w:rPr>
          <w:rFonts w:cs="David" w:hint="cs"/>
          <w:rtl/>
        </w:rPr>
      </w:pPr>
      <w:r w:rsidRPr="00821337">
        <w:rPr>
          <w:rFonts w:cs="David" w:hint="cs"/>
          <w:rtl/>
        </w:rPr>
        <w:tab/>
        <w:t xml:space="preserve"> אם הוא במסגרת חוק ההסדרים, אי-אפשר להצביע עליו בנפרד. הוא יחד עם חבילה שלמה. </w:t>
      </w:r>
    </w:p>
    <w:p w14:paraId="7A286AD5" w14:textId="77777777" w:rsidR="004E578F" w:rsidRPr="00821337" w:rsidRDefault="004E578F" w:rsidP="004E578F">
      <w:pPr>
        <w:bidi/>
        <w:jc w:val="both"/>
        <w:rPr>
          <w:rFonts w:cs="David" w:hint="cs"/>
          <w:rtl/>
        </w:rPr>
      </w:pPr>
    </w:p>
    <w:p w14:paraId="7B9779F1"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7D2E0975" w14:textId="77777777" w:rsidR="004E578F" w:rsidRPr="00821337" w:rsidRDefault="004E578F" w:rsidP="004E578F">
      <w:pPr>
        <w:bidi/>
        <w:jc w:val="both"/>
        <w:rPr>
          <w:rFonts w:cs="David" w:hint="cs"/>
          <w:u w:val="single"/>
          <w:rtl/>
        </w:rPr>
      </w:pPr>
    </w:p>
    <w:p w14:paraId="6A2DD7E5" w14:textId="77777777" w:rsidR="004E578F" w:rsidRPr="00821337" w:rsidRDefault="004E578F" w:rsidP="004E578F">
      <w:pPr>
        <w:bidi/>
        <w:ind w:firstLine="848"/>
        <w:jc w:val="both"/>
        <w:rPr>
          <w:rFonts w:cs="David" w:hint="cs"/>
          <w:rtl/>
        </w:rPr>
      </w:pPr>
      <w:r w:rsidRPr="00821337">
        <w:rPr>
          <w:rFonts w:cs="David" w:hint="cs"/>
          <w:rtl/>
        </w:rPr>
        <w:t>חוק ההסדרים הוא גם חוק.</w:t>
      </w:r>
    </w:p>
    <w:p w14:paraId="7BC058E9" w14:textId="77777777" w:rsidR="004E578F" w:rsidRPr="00821337" w:rsidRDefault="004E578F" w:rsidP="004E578F">
      <w:pPr>
        <w:bidi/>
        <w:jc w:val="both"/>
        <w:rPr>
          <w:rFonts w:cs="David" w:hint="cs"/>
          <w:rtl/>
        </w:rPr>
      </w:pPr>
    </w:p>
    <w:p w14:paraId="1D1FD1FE"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68C7ADC0" w14:textId="77777777" w:rsidR="004E578F" w:rsidRPr="00821337" w:rsidRDefault="004E578F" w:rsidP="004E578F">
      <w:pPr>
        <w:bidi/>
        <w:jc w:val="both"/>
        <w:rPr>
          <w:rFonts w:cs="David" w:hint="cs"/>
          <w:rtl/>
        </w:rPr>
      </w:pPr>
    </w:p>
    <w:p w14:paraId="4F618C98" w14:textId="77777777" w:rsidR="004E578F" w:rsidRPr="00821337" w:rsidRDefault="004E578F" w:rsidP="004E578F">
      <w:pPr>
        <w:bidi/>
        <w:jc w:val="both"/>
        <w:rPr>
          <w:rFonts w:cs="David" w:hint="cs"/>
          <w:rtl/>
        </w:rPr>
      </w:pPr>
      <w:r w:rsidRPr="00821337">
        <w:rPr>
          <w:rFonts w:cs="David" w:hint="cs"/>
          <w:rtl/>
        </w:rPr>
        <w:tab/>
        <w:t xml:space="preserve">בית המשפט יאמר לך: איך לקחת נושא, שאנחנו כתבנו עליו שהוא בלתי חוקתי בעליל, והכנסת אותו בבליל של נושאים אחרים ולא אפשרת לחברי הכנסת להצביע? עוד לפני שהוא יתחיל לדון במהות של החוק, הוא יחזיר אותך הביתה. </w:t>
      </w:r>
    </w:p>
    <w:p w14:paraId="6C5B87FF" w14:textId="77777777" w:rsidR="004E578F" w:rsidRPr="00821337" w:rsidRDefault="004E578F" w:rsidP="004E578F">
      <w:pPr>
        <w:bidi/>
        <w:jc w:val="both"/>
        <w:rPr>
          <w:rFonts w:cs="David" w:hint="cs"/>
          <w:rtl/>
        </w:rPr>
      </w:pPr>
    </w:p>
    <w:p w14:paraId="0E7D273E"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725734AF" w14:textId="77777777" w:rsidR="004E578F" w:rsidRPr="00821337" w:rsidRDefault="004E578F" w:rsidP="004E578F">
      <w:pPr>
        <w:bidi/>
        <w:jc w:val="both"/>
        <w:rPr>
          <w:rFonts w:cs="David" w:hint="cs"/>
          <w:u w:val="single"/>
          <w:rtl/>
        </w:rPr>
      </w:pPr>
    </w:p>
    <w:p w14:paraId="168D2280" w14:textId="77777777" w:rsidR="004E578F" w:rsidRPr="00821337" w:rsidRDefault="004E578F" w:rsidP="004E578F">
      <w:pPr>
        <w:bidi/>
        <w:ind w:firstLine="706"/>
        <w:jc w:val="both"/>
        <w:rPr>
          <w:rFonts w:cs="David" w:hint="cs"/>
          <w:rtl/>
        </w:rPr>
      </w:pPr>
      <w:r w:rsidRPr="00821337">
        <w:rPr>
          <w:rFonts w:cs="David" w:hint="cs"/>
          <w:rtl/>
        </w:rPr>
        <w:t xml:space="preserve">חברי הכנסת דנים ומצביעים. חוק ההסדרים הוא גם חוק, אל תגיד שהוא לא חוק. כשישבנו בדיונים אתכם לא העליתם את זה. </w:t>
      </w:r>
    </w:p>
    <w:p w14:paraId="3F7144F8" w14:textId="77777777" w:rsidR="004E578F" w:rsidRPr="00821337" w:rsidRDefault="004E578F" w:rsidP="004E578F">
      <w:pPr>
        <w:bidi/>
        <w:ind w:firstLine="706"/>
        <w:jc w:val="both"/>
        <w:rPr>
          <w:rFonts w:cs="David" w:hint="cs"/>
          <w:rtl/>
        </w:rPr>
      </w:pPr>
    </w:p>
    <w:p w14:paraId="776FA7F8"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18BD90C" w14:textId="77777777" w:rsidR="004E578F" w:rsidRPr="00821337" w:rsidRDefault="004E578F" w:rsidP="004E578F">
      <w:pPr>
        <w:keepNext/>
        <w:bidi/>
        <w:jc w:val="both"/>
        <w:rPr>
          <w:rFonts w:cs="David" w:hint="cs"/>
          <w:u w:val="single"/>
          <w:rtl/>
        </w:rPr>
      </w:pPr>
    </w:p>
    <w:p w14:paraId="3D124FE4" w14:textId="77777777" w:rsidR="004E578F" w:rsidRPr="00821337" w:rsidRDefault="004E578F" w:rsidP="004E578F">
      <w:pPr>
        <w:bidi/>
        <w:ind w:firstLine="706"/>
        <w:jc w:val="both"/>
        <w:rPr>
          <w:rFonts w:cs="David" w:hint="cs"/>
          <w:rtl/>
        </w:rPr>
      </w:pPr>
      <w:r w:rsidRPr="00821337">
        <w:rPr>
          <w:rFonts w:cs="David" w:hint="cs"/>
          <w:rtl/>
        </w:rPr>
        <w:tab/>
        <w:t xml:space="preserve"> אני רוצה להסביר למה לא העלינו את זה. אם תסתכלו בקובץ החלטות הממשלה שעניינן בנושא הזה, הנושא הזה הוגדר בהחלטת הממשלה כהגברת האכיפה מול מעסיקי עובדים שלא כחוק. </w:t>
      </w:r>
    </w:p>
    <w:p w14:paraId="028FAFF4" w14:textId="77777777" w:rsidR="004E578F" w:rsidRPr="00821337" w:rsidRDefault="004E578F" w:rsidP="004E578F">
      <w:pPr>
        <w:bidi/>
        <w:ind w:firstLine="706"/>
        <w:jc w:val="both"/>
        <w:rPr>
          <w:rFonts w:cs="David" w:hint="cs"/>
          <w:rtl/>
        </w:rPr>
      </w:pPr>
    </w:p>
    <w:p w14:paraId="5D5DDA1D"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74856666" w14:textId="77777777" w:rsidR="004E578F" w:rsidRPr="00821337" w:rsidRDefault="004E578F" w:rsidP="004E578F">
      <w:pPr>
        <w:bidi/>
        <w:jc w:val="both"/>
        <w:rPr>
          <w:rFonts w:cs="David" w:hint="cs"/>
          <w:u w:val="single"/>
          <w:rtl/>
        </w:rPr>
      </w:pPr>
    </w:p>
    <w:p w14:paraId="3CB63C0F" w14:textId="77777777" w:rsidR="004E578F" w:rsidRPr="00821337" w:rsidRDefault="004E578F" w:rsidP="004E578F">
      <w:pPr>
        <w:bidi/>
        <w:ind w:firstLine="706"/>
        <w:jc w:val="both"/>
        <w:rPr>
          <w:rFonts w:cs="David" w:hint="cs"/>
          <w:rtl/>
        </w:rPr>
      </w:pPr>
      <w:r w:rsidRPr="00821337">
        <w:rPr>
          <w:rFonts w:cs="David" w:hint="cs"/>
          <w:rtl/>
        </w:rPr>
        <w:t xml:space="preserve">אתה מכיר את הבעיה הקשה מאוד שמדינת ישראל נמצאת בה. </w:t>
      </w:r>
    </w:p>
    <w:p w14:paraId="362ADF98" w14:textId="77777777" w:rsidR="004E578F" w:rsidRPr="00821337" w:rsidRDefault="004E578F" w:rsidP="004E578F">
      <w:pPr>
        <w:bidi/>
        <w:ind w:firstLine="706"/>
        <w:jc w:val="both"/>
        <w:rPr>
          <w:rFonts w:cs="David" w:hint="cs"/>
          <w:rtl/>
        </w:rPr>
      </w:pPr>
    </w:p>
    <w:p w14:paraId="25D0A363"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018C649" w14:textId="77777777" w:rsidR="004E578F" w:rsidRPr="00821337" w:rsidRDefault="004E578F" w:rsidP="004E578F">
      <w:pPr>
        <w:keepNext/>
        <w:bidi/>
        <w:jc w:val="both"/>
        <w:rPr>
          <w:rFonts w:cs="David" w:hint="cs"/>
          <w:u w:val="single"/>
          <w:rtl/>
        </w:rPr>
      </w:pPr>
    </w:p>
    <w:p w14:paraId="617BB6A2" w14:textId="77777777" w:rsidR="004E578F" w:rsidRPr="00821337" w:rsidRDefault="004E578F" w:rsidP="004E578F">
      <w:pPr>
        <w:bidi/>
        <w:ind w:firstLine="706"/>
        <w:jc w:val="both"/>
        <w:rPr>
          <w:rFonts w:cs="David" w:hint="cs"/>
          <w:rtl/>
        </w:rPr>
      </w:pPr>
      <w:r w:rsidRPr="00821337">
        <w:rPr>
          <w:rFonts w:cs="David" w:hint="cs"/>
          <w:rtl/>
        </w:rPr>
        <w:tab/>
        <w:t xml:space="preserve"> נכון. אנחנו הוטעינו לחשוב שהמיקוד של העניין הוא באמת בהגברת האכיפה מול מעסיקי עובדים שלא כחוק. אלא שאתה יודע היטב שבדינאמיקה ובסד הזמנים שהיינו מצויים בו, לא כל הנוסחים המלאים של החקיקה הרלוונטית היו בפנינו, כי בשעה שאנחנו דנו, בלשכה המשפטית של האוצר עבדו על החוקים. כשאנחנו למדנו עכשיו את הנוסח, אחרי שהוא הונח על שולחן הכנסת, חשכו עיני כשראיתי את זה, כי לא חשבתי שמדובר על הנושא הזה. אם הייתי יודע שמדובר בחקיקה שמבקשת לשנות את הפסיקה של בית המשפט העליון, הייתי עומד על זה עוד אצל יושב-ראש הכנסת שהנושא הזה לא ייכנס, וכנראה הוא לא היה נכנס.  </w:t>
      </w:r>
    </w:p>
    <w:p w14:paraId="621A5611" w14:textId="77777777" w:rsidR="004E578F" w:rsidRPr="00821337" w:rsidRDefault="004E578F" w:rsidP="004E578F">
      <w:pPr>
        <w:bidi/>
        <w:jc w:val="both"/>
        <w:rPr>
          <w:rFonts w:cs="David" w:hint="cs"/>
          <w:rtl/>
        </w:rPr>
      </w:pPr>
    </w:p>
    <w:p w14:paraId="2764B5A0"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5D9880BB" w14:textId="77777777" w:rsidR="004E578F" w:rsidRPr="00821337" w:rsidRDefault="004E578F" w:rsidP="004E578F">
      <w:pPr>
        <w:bidi/>
        <w:jc w:val="both"/>
        <w:rPr>
          <w:rFonts w:cs="David" w:hint="cs"/>
          <w:rtl/>
        </w:rPr>
      </w:pPr>
    </w:p>
    <w:p w14:paraId="3E8F7C52" w14:textId="77777777" w:rsidR="004E578F" w:rsidRPr="00821337" w:rsidRDefault="004E578F" w:rsidP="004E578F">
      <w:pPr>
        <w:bidi/>
        <w:jc w:val="both"/>
        <w:rPr>
          <w:rFonts w:cs="David" w:hint="cs"/>
          <w:rtl/>
        </w:rPr>
      </w:pPr>
      <w:r w:rsidRPr="00821337">
        <w:rPr>
          <w:rFonts w:cs="David" w:hint="cs"/>
          <w:rtl/>
        </w:rPr>
        <w:tab/>
        <w:t xml:space="preserve">כיוון שהנושא הזה לא נדון בינינו, אני מבקש שנחזיר חזרה את הדיון אליך בנושא הזה.  </w:t>
      </w:r>
    </w:p>
    <w:p w14:paraId="21A12F55" w14:textId="77777777" w:rsidR="004E578F" w:rsidRPr="00821337" w:rsidRDefault="004E578F" w:rsidP="004E578F">
      <w:pPr>
        <w:bidi/>
        <w:jc w:val="both"/>
        <w:rPr>
          <w:rFonts w:cs="David" w:hint="cs"/>
          <w:rtl/>
        </w:rPr>
      </w:pPr>
    </w:p>
    <w:p w14:paraId="3FA185AE"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329227B9" w14:textId="77777777" w:rsidR="004E578F" w:rsidRPr="00821337" w:rsidRDefault="004E578F" w:rsidP="004E578F">
      <w:pPr>
        <w:bidi/>
        <w:jc w:val="both"/>
        <w:rPr>
          <w:rFonts w:cs="David" w:hint="cs"/>
          <w:u w:val="single"/>
          <w:rtl/>
        </w:rPr>
      </w:pPr>
    </w:p>
    <w:p w14:paraId="2C0AB0EF" w14:textId="77777777" w:rsidR="004E578F" w:rsidRPr="00821337" w:rsidRDefault="004E578F" w:rsidP="004E578F">
      <w:pPr>
        <w:bidi/>
        <w:jc w:val="both"/>
        <w:rPr>
          <w:rFonts w:cs="David" w:hint="cs"/>
          <w:rtl/>
        </w:rPr>
      </w:pPr>
      <w:r w:rsidRPr="00821337">
        <w:rPr>
          <w:rFonts w:cs="David" w:hint="cs"/>
          <w:rtl/>
        </w:rPr>
        <w:tab/>
        <w:t xml:space="preserve"> אתה מבין עכשיו מה שיקרה. אם אנחנו לא מצביעים עכשיו, אז כשתהיה הצבעה ויהיה גיוס בקואליציה אז זה יעבור. </w:t>
      </w:r>
    </w:p>
    <w:p w14:paraId="31329AAA" w14:textId="77777777" w:rsidR="004E578F" w:rsidRPr="00821337" w:rsidRDefault="004E578F" w:rsidP="004E578F">
      <w:pPr>
        <w:bidi/>
        <w:jc w:val="both"/>
        <w:rPr>
          <w:rFonts w:cs="David" w:hint="cs"/>
          <w:rtl/>
        </w:rPr>
      </w:pPr>
    </w:p>
    <w:p w14:paraId="7D643D6D"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9957E5B" w14:textId="77777777" w:rsidR="004E578F" w:rsidRPr="00821337" w:rsidRDefault="004E578F" w:rsidP="004E578F">
      <w:pPr>
        <w:bidi/>
        <w:jc w:val="both"/>
        <w:rPr>
          <w:rFonts w:cs="David" w:hint="cs"/>
          <w:rtl/>
        </w:rPr>
      </w:pPr>
    </w:p>
    <w:p w14:paraId="471D10FF" w14:textId="77777777" w:rsidR="004E578F" w:rsidRPr="00821337" w:rsidRDefault="004E578F" w:rsidP="004E578F">
      <w:pPr>
        <w:bidi/>
        <w:jc w:val="both"/>
        <w:rPr>
          <w:rFonts w:cs="David" w:hint="cs"/>
          <w:rtl/>
        </w:rPr>
      </w:pPr>
      <w:r w:rsidRPr="00821337">
        <w:rPr>
          <w:rFonts w:cs="David" w:hint="cs"/>
          <w:rtl/>
        </w:rPr>
        <w:tab/>
        <w:t xml:space="preserve">חברת הכנסת אדטו, אני באמת מתקומם. זו </w:t>
      </w:r>
      <w:proofErr w:type="spellStart"/>
      <w:r w:rsidRPr="00821337">
        <w:rPr>
          <w:rFonts w:cs="David" w:hint="cs"/>
          <w:rtl/>
        </w:rPr>
        <w:t>היתה</w:t>
      </w:r>
      <w:proofErr w:type="spellEnd"/>
      <w:r w:rsidRPr="00821337">
        <w:rPr>
          <w:rFonts w:cs="David" w:hint="cs"/>
          <w:rtl/>
        </w:rPr>
        <w:t xml:space="preserve"> בדיוק דוגמה לדיון ענייני, שאנשים אמרו דברים שטוב שנאמרו, שחשוב שיראו אותם. אני חושב שכולם כאן, כולל סגן השר, מבינים שהדברים האלה מחייבים בדיקה. לא בהכרח בסוף יקבלו את דעתך, אבל בוודאי צריך לבדוק וצריך לחשוב וצריך לראות איך עושים את הדבר הזה נכון. גם אני חושב שאם נמצא את הדרך כדי שהדבר הזה, שהוא באמת דחוף ובאמת בהול, תימצא דרך לבצע אותו בצורה כזאת שנתגבר על הבעיה הפרוצדוראלית הזאת שעליה מצביע היועץ המשפטי , אני חושב שנצא מרוויחים. </w:t>
      </w:r>
    </w:p>
    <w:p w14:paraId="4121D95C" w14:textId="77777777" w:rsidR="004E578F" w:rsidRPr="00821337" w:rsidRDefault="004E578F" w:rsidP="004E578F">
      <w:pPr>
        <w:bidi/>
        <w:jc w:val="both"/>
        <w:rPr>
          <w:rFonts w:cs="David" w:hint="cs"/>
          <w:rtl/>
        </w:rPr>
      </w:pPr>
    </w:p>
    <w:p w14:paraId="4A9C6647"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6D0C930C" w14:textId="77777777" w:rsidR="004E578F" w:rsidRPr="00821337" w:rsidRDefault="004E578F" w:rsidP="004E578F">
      <w:pPr>
        <w:bidi/>
        <w:jc w:val="both"/>
        <w:rPr>
          <w:rFonts w:cs="David" w:hint="cs"/>
          <w:rtl/>
        </w:rPr>
      </w:pPr>
    </w:p>
    <w:p w14:paraId="16722AB9" w14:textId="77777777" w:rsidR="004E578F" w:rsidRPr="00821337" w:rsidRDefault="004E578F" w:rsidP="004E578F">
      <w:pPr>
        <w:bidi/>
        <w:jc w:val="both"/>
        <w:rPr>
          <w:rFonts w:cs="David" w:hint="cs"/>
          <w:rtl/>
        </w:rPr>
      </w:pPr>
      <w:r w:rsidRPr="00821337">
        <w:rPr>
          <w:rFonts w:cs="David" w:hint="cs"/>
          <w:rtl/>
        </w:rPr>
        <w:tab/>
        <w:t xml:space="preserve">שלא </w:t>
      </w:r>
      <w:proofErr w:type="spellStart"/>
      <w:r w:rsidRPr="00821337">
        <w:rPr>
          <w:rFonts w:cs="David" w:hint="cs"/>
          <w:rtl/>
        </w:rPr>
        <w:t>היתה</w:t>
      </w:r>
      <w:proofErr w:type="spellEnd"/>
      <w:r w:rsidRPr="00821337">
        <w:rPr>
          <w:rFonts w:cs="David" w:hint="cs"/>
          <w:rtl/>
        </w:rPr>
        <w:t xml:space="preserve"> לנגד עיניו בדיונים המוקדמים. אנחנו נחזיר אותו.</w:t>
      </w:r>
    </w:p>
    <w:p w14:paraId="34DDBC52" w14:textId="77777777" w:rsidR="004E578F" w:rsidRPr="00821337" w:rsidRDefault="004E578F" w:rsidP="004E578F">
      <w:pPr>
        <w:bidi/>
        <w:jc w:val="both"/>
        <w:rPr>
          <w:rFonts w:cs="David" w:hint="cs"/>
          <w:rtl/>
        </w:rPr>
      </w:pPr>
    </w:p>
    <w:p w14:paraId="398E69B6"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77A2F61" w14:textId="77777777" w:rsidR="004E578F" w:rsidRPr="00821337" w:rsidRDefault="004E578F" w:rsidP="004E578F">
      <w:pPr>
        <w:bidi/>
        <w:jc w:val="both"/>
        <w:rPr>
          <w:rFonts w:cs="David" w:hint="cs"/>
          <w:rtl/>
        </w:rPr>
      </w:pPr>
    </w:p>
    <w:p w14:paraId="157861ED" w14:textId="77777777" w:rsidR="004E578F" w:rsidRPr="00821337" w:rsidRDefault="004E578F" w:rsidP="004E578F">
      <w:pPr>
        <w:bidi/>
        <w:jc w:val="both"/>
        <w:rPr>
          <w:rFonts w:cs="David" w:hint="cs"/>
          <w:rtl/>
        </w:rPr>
      </w:pPr>
      <w:r w:rsidRPr="00821337">
        <w:rPr>
          <w:rFonts w:cs="David" w:hint="cs"/>
          <w:rtl/>
        </w:rPr>
        <w:tab/>
        <w:t xml:space="preserve">לא </w:t>
      </w:r>
      <w:proofErr w:type="spellStart"/>
      <w:r w:rsidRPr="00821337">
        <w:rPr>
          <w:rFonts w:cs="David" w:hint="cs"/>
          <w:rtl/>
        </w:rPr>
        <w:t>היתה</w:t>
      </w:r>
      <w:proofErr w:type="spellEnd"/>
      <w:r w:rsidRPr="00821337">
        <w:rPr>
          <w:rFonts w:cs="David" w:hint="cs"/>
          <w:rtl/>
        </w:rPr>
        <w:t>, אבל אני מחפש את מהות העניין, לא את העניין האישי ולא את הוויכוח הטכני. אני מחפש את התוצאה הסופית הטובה ביותר. מכיוון שזה מורכב ומכיוון שזה לא פשוט, ומכיוון שגם הם צריכים להתייעץ עם האנשים שלהם, ומכיוון שזה נושא שבכל הדיונים המוקדמים לא עלה, ולכן טוב שאנחנו מקיימים כאן את הישיבה, מן הסתם אי-אפשר להחליט עליו בשלוש דקות. הרי כל מה שדיברתי עליו בהתחלה קרה עכשיו לנגד עינינו, וטוב שכך. אני מבין את הצורך של אופוזיציה להביע כל הזמן את חוסר שביעות רצונה מניהול הדיון.</w:t>
      </w:r>
    </w:p>
    <w:p w14:paraId="465171BA" w14:textId="77777777" w:rsidR="004E578F" w:rsidRPr="00821337" w:rsidRDefault="004E578F" w:rsidP="004E578F">
      <w:pPr>
        <w:bidi/>
        <w:jc w:val="both"/>
        <w:rPr>
          <w:rFonts w:cs="David" w:hint="cs"/>
          <w:rtl/>
        </w:rPr>
      </w:pPr>
    </w:p>
    <w:p w14:paraId="3D84C1FD"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2912E373" w14:textId="77777777" w:rsidR="004E578F" w:rsidRPr="00821337" w:rsidRDefault="004E578F" w:rsidP="004E578F">
      <w:pPr>
        <w:bidi/>
        <w:jc w:val="both"/>
        <w:rPr>
          <w:rFonts w:cs="David" w:hint="cs"/>
          <w:u w:val="single"/>
          <w:rtl/>
        </w:rPr>
      </w:pPr>
    </w:p>
    <w:p w14:paraId="54AC72C4" w14:textId="77777777" w:rsidR="004E578F" w:rsidRPr="00821337" w:rsidRDefault="004E578F" w:rsidP="004E578F">
      <w:pPr>
        <w:bidi/>
        <w:jc w:val="both"/>
        <w:rPr>
          <w:rFonts w:cs="David" w:hint="cs"/>
          <w:rtl/>
        </w:rPr>
      </w:pPr>
      <w:r w:rsidRPr="00821337">
        <w:rPr>
          <w:rFonts w:cs="David" w:hint="cs"/>
          <w:rtl/>
        </w:rPr>
        <w:tab/>
        <w:t xml:space="preserve"> אל תיקח את זה לפסים כאלה. אנחנו היחידים שמאירים את עיניכם. </w:t>
      </w:r>
    </w:p>
    <w:p w14:paraId="76BBA7AF" w14:textId="77777777" w:rsidR="004E578F" w:rsidRPr="00821337" w:rsidRDefault="004E578F" w:rsidP="004E578F">
      <w:pPr>
        <w:bidi/>
        <w:jc w:val="both"/>
        <w:rPr>
          <w:rFonts w:cs="David" w:hint="cs"/>
          <w:rtl/>
        </w:rPr>
      </w:pPr>
    </w:p>
    <w:p w14:paraId="181CE6A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7C954BC" w14:textId="77777777" w:rsidR="004E578F" w:rsidRPr="00821337" w:rsidRDefault="004E578F" w:rsidP="004E578F">
      <w:pPr>
        <w:bidi/>
        <w:jc w:val="both"/>
        <w:rPr>
          <w:rFonts w:cs="David" w:hint="cs"/>
          <w:rtl/>
        </w:rPr>
      </w:pPr>
    </w:p>
    <w:p w14:paraId="71C46F62" w14:textId="77777777" w:rsidR="004E578F" w:rsidRPr="00821337" w:rsidRDefault="004E578F" w:rsidP="004E578F">
      <w:pPr>
        <w:bidi/>
        <w:jc w:val="both"/>
        <w:rPr>
          <w:rFonts w:cs="David" w:hint="cs"/>
          <w:rtl/>
        </w:rPr>
      </w:pPr>
      <w:r w:rsidRPr="00821337">
        <w:rPr>
          <w:rFonts w:cs="David" w:hint="cs"/>
          <w:rtl/>
        </w:rPr>
        <w:tab/>
        <w:t xml:space="preserve">אתם רואים שאני התכוונתי ברצינות למה שאמרתי בהתחלה. </w:t>
      </w:r>
    </w:p>
    <w:p w14:paraId="17F2008F" w14:textId="77777777" w:rsidR="004E578F" w:rsidRPr="00821337" w:rsidRDefault="004E578F" w:rsidP="004E578F">
      <w:pPr>
        <w:bidi/>
        <w:jc w:val="both"/>
        <w:rPr>
          <w:rFonts w:cs="David" w:hint="cs"/>
          <w:rtl/>
        </w:rPr>
      </w:pPr>
    </w:p>
    <w:p w14:paraId="3A0C2E77"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005F4DC5" w14:textId="77777777" w:rsidR="004E578F" w:rsidRPr="00821337" w:rsidRDefault="004E578F" w:rsidP="004E578F">
      <w:pPr>
        <w:bidi/>
        <w:jc w:val="both"/>
        <w:rPr>
          <w:rFonts w:cs="David" w:hint="cs"/>
          <w:u w:val="single"/>
          <w:rtl/>
        </w:rPr>
      </w:pPr>
    </w:p>
    <w:p w14:paraId="63373D6E" w14:textId="77777777" w:rsidR="004E578F" w:rsidRPr="00821337" w:rsidRDefault="004E578F" w:rsidP="004E578F">
      <w:pPr>
        <w:bidi/>
        <w:jc w:val="both"/>
        <w:rPr>
          <w:rFonts w:cs="David" w:hint="cs"/>
          <w:rtl/>
        </w:rPr>
      </w:pPr>
      <w:r w:rsidRPr="00821337">
        <w:rPr>
          <w:rFonts w:cs="David" w:hint="cs"/>
          <w:rtl/>
        </w:rPr>
        <w:tab/>
        <w:t xml:space="preserve"> אז בוא נצביע על זה כבר עכשיו.</w:t>
      </w:r>
    </w:p>
    <w:p w14:paraId="593C8E03" w14:textId="77777777" w:rsidR="004E578F" w:rsidRPr="00821337" w:rsidRDefault="004E578F" w:rsidP="004E578F">
      <w:pPr>
        <w:bidi/>
        <w:jc w:val="both"/>
        <w:rPr>
          <w:rFonts w:cs="David" w:hint="cs"/>
          <w:rtl/>
        </w:rPr>
      </w:pPr>
    </w:p>
    <w:p w14:paraId="0320E448"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FE253CF" w14:textId="77777777" w:rsidR="004E578F" w:rsidRPr="00821337" w:rsidRDefault="004E578F" w:rsidP="004E578F">
      <w:pPr>
        <w:bidi/>
        <w:jc w:val="both"/>
        <w:rPr>
          <w:rFonts w:cs="David" w:hint="cs"/>
          <w:u w:val="single"/>
          <w:rtl/>
        </w:rPr>
      </w:pPr>
    </w:p>
    <w:p w14:paraId="48B5E1C6" w14:textId="77777777" w:rsidR="004E578F" w:rsidRPr="00821337" w:rsidRDefault="004E578F" w:rsidP="004E578F">
      <w:pPr>
        <w:bidi/>
        <w:jc w:val="both"/>
        <w:rPr>
          <w:rFonts w:cs="David" w:hint="cs"/>
          <w:rtl/>
        </w:rPr>
      </w:pPr>
      <w:r w:rsidRPr="00821337">
        <w:rPr>
          <w:rFonts w:cs="David" w:hint="cs"/>
          <w:rtl/>
        </w:rPr>
        <w:tab/>
        <w:t xml:space="preserve">לא, אנחנו לא נצביע כבר עכשיו, משום ששמענו את עמדת היועץ המשפטי לכנסת. </w:t>
      </w:r>
    </w:p>
    <w:p w14:paraId="04A354E8" w14:textId="77777777" w:rsidR="004E578F" w:rsidRPr="00821337" w:rsidRDefault="004E578F" w:rsidP="004E578F">
      <w:pPr>
        <w:bidi/>
        <w:jc w:val="both"/>
        <w:rPr>
          <w:rFonts w:cs="David" w:hint="cs"/>
          <w:rtl/>
        </w:rPr>
      </w:pPr>
    </w:p>
    <w:p w14:paraId="08FCF1F2"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ADA8416" w14:textId="77777777" w:rsidR="004E578F" w:rsidRPr="00821337" w:rsidRDefault="004E578F" w:rsidP="004E578F">
      <w:pPr>
        <w:bidi/>
        <w:jc w:val="both"/>
        <w:rPr>
          <w:rFonts w:cs="David" w:hint="cs"/>
          <w:u w:val="single"/>
          <w:rtl/>
        </w:rPr>
      </w:pPr>
    </w:p>
    <w:p w14:paraId="5C0A4284" w14:textId="77777777" w:rsidR="004E578F" w:rsidRPr="00821337" w:rsidRDefault="004E578F" w:rsidP="004E578F">
      <w:pPr>
        <w:bidi/>
        <w:jc w:val="both"/>
        <w:rPr>
          <w:rFonts w:cs="David" w:hint="cs"/>
          <w:rtl/>
        </w:rPr>
      </w:pPr>
      <w:r w:rsidRPr="00821337">
        <w:rPr>
          <w:rFonts w:cs="David" w:hint="cs"/>
          <w:rtl/>
        </w:rPr>
        <w:tab/>
        <w:t xml:space="preserve"> שאומר שחשכו עיניו.</w:t>
      </w:r>
    </w:p>
    <w:p w14:paraId="10A6ABFB" w14:textId="77777777" w:rsidR="004E578F" w:rsidRPr="00821337" w:rsidRDefault="004E578F" w:rsidP="004E578F">
      <w:pPr>
        <w:bidi/>
        <w:jc w:val="both"/>
        <w:rPr>
          <w:rFonts w:cs="David" w:hint="cs"/>
          <w:rtl/>
        </w:rPr>
      </w:pPr>
    </w:p>
    <w:p w14:paraId="6520707B"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288816A5" w14:textId="77777777" w:rsidR="004E578F" w:rsidRPr="00821337" w:rsidRDefault="004E578F" w:rsidP="004E578F">
      <w:pPr>
        <w:bidi/>
        <w:jc w:val="both"/>
        <w:rPr>
          <w:rFonts w:cs="David" w:hint="cs"/>
          <w:u w:val="single"/>
          <w:rtl/>
        </w:rPr>
      </w:pPr>
    </w:p>
    <w:p w14:paraId="07D98A5E" w14:textId="77777777" w:rsidR="004E578F" w:rsidRPr="00821337" w:rsidRDefault="004E578F" w:rsidP="004E578F">
      <w:pPr>
        <w:bidi/>
        <w:jc w:val="both"/>
        <w:rPr>
          <w:rFonts w:cs="David" w:hint="cs"/>
          <w:rtl/>
        </w:rPr>
      </w:pPr>
      <w:r w:rsidRPr="00821337">
        <w:rPr>
          <w:rFonts w:cs="David" w:hint="cs"/>
          <w:rtl/>
        </w:rPr>
        <w:tab/>
        <w:t xml:space="preserve"> חשכו עיניו.</w:t>
      </w:r>
    </w:p>
    <w:p w14:paraId="3F9DE422" w14:textId="77777777" w:rsidR="004E578F" w:rsidRPr="00821337" w:rsidRDefault="004E578F" w:rsidP="004E578F">
      <w:pPr>
        <w:bidi/>
        <w:jc w:val="both"/>
        <w:rPr>
          <w:rFonts w:cs="David" w:hint="cs"/>
          <w:rtl/>
        </w:rPr>
      </w:pPr>
    </w:p>
    <w:p w14:paraId="2745B7BB"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8A6506F" w14:textId="77777777" w:rsidR="004E578F" w:rsidRPr="00821337" w:rsidRDefault="004E578F" w:rsidP="004E578F">
      <w:pPr>
        <w:bidi/>
        <w:jc w:val="both"/>
        <w:rPr>
          <w:rFonts w:cs="David" w:hint="cs"/>
          <w:u w:val="single"/>
          <w:rtl/>
        </w:rPr>
      </w:pPr>
    </w:p>
    <w:p w14:paraId="5F688172" w14:textId="77777777" w:rsidR="004E578F" w:rsidRPr="00821337" w:rsidRDefault="004E578F" w:rsidP="004E578F">
      <w:pPr>
        <w:bidi/>
        <w:jc w:val="both"/>
        <w:rPr>
          <w:rFonts w:cs="David" w:hint="cs"/>
          <w:rtl/>
        </w:rPr>
      </w:pPr>
      <w:r w:rsidRPr="00821337">
        <w:rPr>
          <w:rFonts w:cs="David" w:hint="cs"/>
          <w:rtl/>
        </w:rPr>
        <w:tab/>
        <w:t xml:space="preserve">הוא אמר דברים ברורים, קשים וחשובים. </w:t>
      </w:r>
    </w:p>
    <w:p w14:paraId="473AEB6C" w14:textId="77777777" w:rsidR="004E578F" w:rsidRPr="00821337" w:rsidRDefault="004E578F" w:rsidP="004E578F">
      <w:pPr>
        <w:bidi/>
        <w:jc w:val="both"/>
        <w:rPr>
          <w:rFonts w:cs="David" w:hint="cs"/>
          <w:rtl/>
        </w:rPr>
      </w:pPr>
    </w:p>
    <w:p w14:paraId="3A66757C"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07B5FB6E" w14:textId="77777777" w:rsidR="004E578F" w:rsidRPr="00821337" w:rsidRDefault="004E578F" w:rsidP="004E578F">
      <w:pPr>
        <w:bidi/>
        <w:jc w:val="both"/>
        <w:rPr>
          <w:rFonts w:cs="David" w:hint="cs"/>
          <w:u w:val="single"/>
          <w:rtl/>
        </w:rPr>
      </w:pPr>
    </w:p>
    <w:p w14:paraId="6B7B5538" w14:textId="77777777" w:rsidR="004E578F" w:rsidRPr="00821337" w:rsidRDefault="004E578F" w:rsidP="004E578F">
      <w:pPr>
        <w:bidi/>
        <w:jc w:val="both"/>
        <w:rPr>
          <w:rFonts w:cs="David" w:hint="cs"/>
          <w:rtl/>
        </w:rPr>
      </w:pPr>
      <w:r w:rsidRPr="00821337">
        <w:rPr>
          <w:rFonts w:cs="David" w:hint="cs"/>
          <w:rtl/>
        </w:rPr>
        <w:tab/>
        <w:t xml:space="preserve"> זו פעם ראשונה שחשכו עיניו של יועץ משפטי בכנסת. אני מציע לך שתיקח את זה באופן הרציני ביותר. לא כל יועץ משפטי חושכות עיניו.</w:t>
      </w:r>
    </w:p>
    <w:p w14:paraId="75813043" w14:textId="77777777" w:rsidR="004E578F" w:rsidRPr="00821337" w:rsidRDefault="004E578F" w:rsidP="004E578F">
      <w:pPr>
        <w:bidi/>
        <w:jc w:val="both"/>
        <w:rPr>
          <w:rFonts w:cs="David" w:hint="cs"/>
          <w:rtl/>
        </w:rPr>
      </w:pPr>
    </w:p>
    <w:p w14:paraId="78258255"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205EACB" w14:textId="77777777" w:rsidR="004E578F" w:rsidRPr="00821337" w:rsidRDefault="004E578F" w:rsidP="004E578F">
      <w:pPr>
        <w:bidi/>
        <w:jc w:val="both"/>
        <w:rPr>
          <w:rFonts w:cs="David" w:hint="cs"/>
          <w:rtl/>
        </w:rPr>
      </w:pPr>
    </w:p>
    <w:p w14:paraId="480D4796" w14:textId="77777777" w:rsidR="004E578F" w:rsidRPr="00821337" w:rsidRDefault="004E578F" w:rsidP="004E578F">
      <w:pPr>
        <w:bidi/>
        <w:ind w:firstLine="706"/>
        <w:jc w:val="both"/>
        <w:rPr>
          <w:rFonts w:cs="David" w:hint="cs"/>
          <w:rtl/>
        </w:rPr>
      </w:pPr>
      <w:r w:rsidRPr="00821337">
        <w:rPr>
          <w:rFonts w:cs="David" w:hint="cs"/>
          <w:rtl/>
        </w:rPr>
        <w:t xml:space="preserve">חבר הכנסת טיבי, אני לוקח הכול בצורה מאוד רצינית. אני רק חושב שכדי שנהיה רציניים עד הסוף, כדאי שנאפשר גם לממשלה להיוועץ בייעוץ המשפטי שלה, ונקבל תמונה מלאה מכל הכיוונים ומכל העמדות, ואז נוכל לקבל החלטה מושכלת. </w:t>
      </w:r>
    </w:p>
    <w:p w14:paraId="4080172A" w14:textId="77777777" w:rsidR="004E578F" w:rsidRPr="00821337" w:rsidRDefault="004E578F" w:rsidP="004E578F">
      <w:pPr>
        <w:bidi/>
        <w:ind w:firstLine="706"/>
        <w:jc w:val="both"/>
        <w:rPr>
          <w:rFonts w:cs="David" w:hint="cs"/>
          <w:rtl/>
        </w:rPr>
      </w:pPr>
    </w:p>
    <w:p w14:paraId="0D057FA7"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26FED188" w14:textId="77777777" w:rsidR="004E578F" w:rsidRPr="00821337" w:rsidRDefault="004E578F" w:rsidP="004E578F">
      <w:pPr>
        <w:bidi/>
        <w:jc w:val="both"/>
        <w:rPr>
          <w:rFonts w:cs="David" w:hint="cs"/>
          <w:u w:val="single"/>
          <w:rtl/>
        </w:rPr>
      </w:pPr>
    </w:p>
    <w:p w14:paraId="18B91A29" w14:textId="77777777" w:rsidR="004E578F" w:rsidRPr="00821337" w:rsidRDefault="004E578F" w:rsidP="004E578F">
      <w:pPr>
        <w:bidi/>
        <w:jc w:val="both"/>
        <w:rPr>
          <w:rFonts w:cs="David" w:hint="cs"/>
          <w:rtl/>
        </w:rPr>
      </w:pPr>
      <w:r w:rsidRPr="00821337">
        <w:rPr>
          <w:rFonts w:cs="David" w:hint="cs"/>
          <w:rtl/>
        </w:rPr>
        <w:tab/>
        <w:t xml:space="preserve"> מתי זה יבוא לידי ביטוי? באיזו הצבעה זה יובא לידי ביטוי?</w:t>
      </w:r>
    </w:p>
    <w:p w14:paraId="102D62E0" w14:textId="77777777" w:rsidR="004E578F" w:rsidRPr="00821337" w:rsidRDefault="004E578F" w:rsidP="004E578F">
      <w:pPr>
        <w:bidi/>
        <w:jc w:val="both"/>
        <w:rPr>
          <w:rFonts w:cs="David" w:hint="cs"/>
          <w:rtl/>
        </w:rPr>
      </w:pPr>
    </w:p>
    <w:p w14:paraId="3836E5E5"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D1E56B6" w14:textId="77777777" w:rsidR="004E578F" w:rsidRPr="00821337" w:rsidRDefault="004E578F" w:rsidP="004E578F">
      <w:pPr>
        <w:bidi/>
        <w:jc w:val="both"/>
        <w:rPr>
          <w:rFonts w:cs="David" w:hint="cs"/>
          <w:u w:val="single"/>
          <w:rtl/>
        </w:rPr>
      </w:pPr>
    </w:p>
    <w:p w14:paraId="7FF159C2" w14:textId="77777777" w:rsidR="004E578F" w:rsidRPr="00821337" w:rsidRDefault="004E578F" w:rsidP="004E578F">
      <w:pPr>
        <w:bidi/>
        <w:jc w:val="both"/>
        <w:rPr>
          <w:rFonts w:cs="David" w:hint="cs"/>
          <w:rtl/>
        </w:rPr>
      </w:pPr>
      <w:r w:rsidRPr="00821337">
        <w:rPr>
          <w:rFonts w:cs="David" w:hint="cs"/>
          <w:rtl/>
        </w:rPr>
        <w:tab/>
        <w:t xml:space="preserve">בהצבעה פרטנית על הסעיף הזה. </w:t>
      </w:r>
    </w:p>
    <w:p w14:paraId="690D58EA" w14:textId="77777777" w:rsidR="004E578F" w:rsidRPr="00821337" w:rsidRDefault="004E578F" w:rsidP="004E578F">
      <w:pPr>
        <w:bidi/>
        <w:jc w:val="both"/>
        <w:rPr>
          <w:rFonts w:cs="David" w:hint="cs"/>
          <w:rtl/>
        </w:rPr>
      </w:pPr>
    </w:p>
    <w:p w14:paraId="40190983"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1B8EADC6" w14:textId="77777777" w:rsidR="004E578F" w:rsidRPr="00821337" w:rsidRDefault="004E578F" w:rsidP="004E578F">
      <w:pPr>
        <w:bidi/>
        <w:jc w:val="both"/>
        <w:rPr>
          <w:rFonts w:cs="David" w:hint="cs"/>
          <w:u w:val="single"/>
          <w:rtl/>
        </w:rPr>
      </w:pPr>
    </w:p>
    <w:p w14:paraId="4BAD4DD6" w14:textId="77777777" w:rsidR="004E578F" w:rsidRPr="00821337" w:rsidRDefault="004E578F" w:rsidP="004E578F">
      <w:pPr>
        <w:bidi/>
        <w:jc w:val="both"/>
        <w:rPr>
          <w:rFonts w:cs="David" w:hint="cs"/>
          <w:rtl/>
        </w:rPr>
      </w:pPr>
      <w:r w:rsidRPr="00821337">
        <w:rPr>
          <w:rFonts w:cs="David" w:hint="cs"/>
          <w:rtl/>
        </w:rPr>
        <w:tab/>
        <w:t xml:space="preserve">האם כאשר הנושא החשוב והעקרוני הזה יובא להצבעה בפני חברי הקואליציה - - - </w:t>
      </w:r>
    </w:p>
    <w:p w14:paraId="528FDA77" w14:textId="77777777" w:rsidR="004E578F" w:rsidRPr="00821337" w:rsidRDefault="004E578F" w:rsidP="004E578F">
      <w:pPr>
        <w:bidi/>
        <w:jc w:val="both"/>
        <w:rPr>
          <w:rFonts w:cs="David" w:hint="cs"/>
          <w:rtl/>
        </w:rPr>
      </w:pPr>
    </w:p>
    <w:p w14:paraId="73BCEB42"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319A2FA0" w14:textId="77777777" w:rsidR="004E578F" w:rsidRPr="00821337" w:rsidRDefault="004E578F" w:rsidP="004E578F">
      <w:pPr>
        <w:bidi/>
        <w:jc w:val="both"/>
        <w:rPr>
          <w:rFonts w:cs="David" w:hint="cs"/>
          <w:u w:val="single"/>
          <w:rtl/>
        </w:rPr>
      </w:pPr>
    </w:p>
    <w:p w14:paraId="0321CF4A" w14:textId="77777777" w:rsidR="004E578F" w:rsidRPr="00821337" w:rsidRDefault="004E578F" w:rsidP="004E578F">
      <w:pPr>
        <w:bidi/>
        <w:jc w:val="both"/>
        <w:rPr>
          <w:rFonts w:cs="David" w:hint="cs"/>
          <w:rtl/>
        </w:rPr>
      </w:pPr>
      <w:r w:rsidRPr="00821337">
        <w:rPr>
          <w:rFonts w:cs="David" w:hint="cs"/>
          <w:rtl/>
        </w:rPr>
        <w:tab/>
        <w:t xml:space="preserve"> שיוזמנו בחטף.</w:t>
      </w:r>
    </w:p>
    <w:p w14:paraId="431A0C45" w14:textId="77777777" w:rsidR="004E578F" w:rsidRPr="00821337" w:rsidRDefault="004E578F" w:rsidP="004E578F">
      <w:pPr>
        <w:bidi/>
        <w:jc w:val="both"/>
        <w:rPr>
          <w:rFonts w:cs="David" w:hint="cs"/>
          <w:rtl/>
        </w:rPr>
      </w:pPr>
    </w:p>
    <w:p w14:paraId="59558A5C"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41A9CD5A" w14:textId="77777777" w:rsidR="004E578F" w:rsidRPr="00821337" w:rsidRDefault="004E578F" w:rsidP="004E578F">
      <w:pPr>
        <w:bidi/>
        <w:jc w:val="both"/>
        <w:rPr>
          <w:rFonts w:cs="David" w:hint="cs"/>
          <w:u w:val="single"/>
          <w:rtl/>
        </w:rPr>
      </w:pPr>
    </w:p>
    <w:p w14:paraId="2A37DF0C" w14:textId="77777777" w:rsidR="004E578F" w:rsidRPr="00821337" w:rsidRDefault="004E578F" w:rsidP="004E578F">
      <w:pPr>
        <w:bidi/>
        <w:jc w:val="both"/>
        <w:rPr>
          <w:rFonts w:cs="David" w:hint="cs"/>
          <w:rtl/>
        </w:rPr>
      </w:pPr>
      <w:r w:rsidRPr="00821337">
        <w:rPr>
          <w:rFonts w:cs="David" w:hint="cs"/>
          <w:rtl/>
        </w:rPr>
        <w:tab/>
        <w:t xml:space="preserve"> שממילא הולכים בעיניים חשוכות כל הזמן.</w:t>
      </w:r>
    </w:p>
    <w:p w14:paraId="3C7491AC" w14:textId="77777777" w:rsidR="004E578F" w:rsidRPr="00821337" w:rsidRDefault="004E578F" w:rsidP="004E578F">
      <w:pPr>
        <w:bidi/>
        <w:jc w:val="both"/>
        <w:rPr>
          <w:rFonts w:cs="David" w:hint="cs"/>
          <w:rtl/>
        </w:rPr>
      </w:pPr>
    </w:p>
    <w:p w14:paraId="5F0543CE"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68072B3F" w14:textId="77777777" w:rsidR="004E578F" w:rsidRPr="00821337" w:rsidRDefault="004E578F" w:rsidP="004E578F">
      <w:pPr>
        <w:bidi/>
        <w:jc w:val="both"/>
        <w:rPr>
          <w:rFonts w:cs="David" w:hint="cs"/>
          <w:u w:val="single"/>
          <w:rtl/>
        </w:rPr>
      </w:pPr>
    </w:p>
    <w:p w14:paraId="761301ED" w14:textId="77777777" w:rsidR="004E578F" w:rsidRPr="00821337" w:rsidRDefault="004E578F" w:rsidP="004E578F">
      <w:pPr>
        <w:bidi/>
        <w:jc w:val="both"/>
        <w:rPr>
          <w:rFonts w:cs="David" w:hint="cs"/>
          <w:rtl/>
        </w:rPr>
      </w:pPr>
      <w:r w:rsidRPr="00821337">
        <w:rPr>
          <w:rFonts w:cs="David" w:hint="cs"/>
          <w:rtl/>
        </w:rPr>
        <w:tab/>
        <w:t xml:space="preserve">- - - כאשר ממילא הולכים בעיניים חשוכות, האם הם יקבלו את הדיון המרכזי, שחשכו עיניו של היועץ המשפטי של הכנסת כאשר הוא ראה את הצעת החוק הזאת? </w:t>
      </w:r>
    </w:p>
    <w:p w14:paraId="523DCC78" w14:textId="77777777" w:rsidR="004E578F" w:rsidRPr="00821337" w:rsidRDefault="004E578F" w:rsidP="004E578F">
      <w:pPr>
        <w:bidi/>
        <w:jc w:val="both"/>
        <w:rPr>
          <w:rFonts w:cs="David" w:hint="cs"/>
          <w:rtl/>
        </w:rPr>
      </w:pPr>
    </w:p>
    <w:p w14:paraId="27D9FCAC"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0BF2D98" w14:textId="77777777" w:rsidR="004E578F" w:rsidRPr="00821337" w:rsidRDefault="004E578F" w:rsidP="004E578F">
      <w:pPr>
        <w:bidi/>
        <w:jc w:val="both"/>
        <w:rPr>
          <w:rFonts w:cs="David" w:hint="cs"/>
          <w:u w:val="single"/>
          <w:rtl/>
        </w:rPr>
      </w:pPr>
    </w:p>
    <w:p w14:paraId="71451B9F" w14:textId="77777777" w:rsidR="004E578F" w:rsidRPr="00821337" w:rsidRDefault="004E578F" w:rsidP="004E578F">
      <w:pPr>
        <w:bidi/>
        <w:jc w:val="both"/>
        <w:rPr>
          <w:rFonts w:cs="David" w:hint="cs"/>
          <w:rtl/>
        </w:rPr>
      </w:pPr>
      <w:r w:rsidRPr="00821337">
        <w:rPr>
          <w:rFonts w:cs="David" w:hint="cs"/>
          <w:rtl/>
        </w:rPr>
        <w:tab/>
        <w:t xml:space="preserve">אני בטוח שאת תדאגי ליידע אותם. </w:t>
      </w:r>
    </w:p>
    <w:p w14:paraId="0341A943" w14:textId="77777777" w:rsidR="004E578F" w:rsidRPr="00821337" w:rsidRDefault="004E578F" w:rsidP="004E578F">
      <w:pPr>
        <w:bidi/>
        <w:jc w:val="both"/>
        <w:rPr>
          <w:rFonts w:cs="David" w:hint="cs"/>
          <w:rtl/>
        </w:rPr>
      </w:pPr>
    </w:p>
    <w:p w14:paraId="0907249E"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2147A7E" w14:textId="77777777" w:rsidR="004E578F" w:rsidRPr="00821337" w:rsidRDefault="004E578F" w:rsidP="004E578F">
      <w:pPr>
        <w:bidi/>
        <w:jc w:val="both"/>
        <w:rPr>
          <w:rFonts w:cs="David" w:hint="cs"/>
          <w:u w:val="single"/>
          <w:rtl/>
        </w:rPr>
      </w:pPr>
    </w:p>
    <w:p w14:paraId="16AC3458" w14:textId="77777777" w:rsidR="004E578F" w:rsidRPr="00821337" w:rsidRDefault="004E578F" w:rsidP="004E578F">
      <w:pPr>
        <w:bidi/>
        <w:ind w:firstLine="706"/>
        <w:jc w:val="both"/>
        <w:rPr>
          <w:rFonts w:cs="David" w:hint="cs"/>
          <w:rtl/>
        </w:rPr>
      </w:pPr>
      <w:r w:rsidRPr="00821337">
        <w:rPr>
          <w:rFonts w:cs="David" w:hint="cs"/>
          <w:rtl/>
        </w:rPr>
        <w:t xml:space="preserve">לא מתפקידי. תדאג אתה, אתה חבר קואליציה. </w:t>
      </w:r>
    </w:p>
    <w:p w14:paraId="6760D2FB" w14:textId="77777777" w:rsidR="004E578F" w:rsidRPr="00821337" w:rsidRDefault="004E578F" w:rsidP="004E578F">
      <w:pPr>
        <w:bidi/>
        <w:ind w:firstLine="706"/>
        <w:jc w:val="both"/>
        <w:rPr>
          <w:rFonts w:cs="David" w:hint="cs"/>
          <w:rtl/>
        </w:rPr>
      </w:pPr>
    </w:p>
    <w:p w14:paraId="088ADE2C"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27A028B" w14:textId="77777777" w:rsidR="004E578F" w:rsidRPr="00821337" w:rsidRDefault="004E578F" w:rsidP="004E578F">
      <w:pPr>
        <w:bidi/>
        <w:jc w:val="both"/>
        <w:rPr>
          <w:rFonts w:cs="David" w:hint="cs"/>
          <w:u w:val="single"/>
          <w:rtl/>
        </w:rPr>
      </w:pPr>
    </w:p>
    <w:p w14:paraId="2DC0700E" w14:textId="77777777" w:rsidR="004E578F" w:rsidRPr="00821337" w:rsidRDefault="004E578F" w:rsidP="004E578F">
      <w:pPr>
        <w:bidi/>
        <w:ind w:firstLine="706"/>
        <w:jc w:val="both"/>
        <w:rPr>
          <w:rFonts w:cs="David" w:hint="cs"/>
          <w:rtl/>
        </w:rPr>
      </w:pPr>
      <w:r w:rsidRPr="00821337">
        <w:rPr>
          <w:rFonts w:cs="David" w:hint="cs"/>
          <w:rtl/>
        </w:rPr>
        <w:tab/>
        <w:t>חברת הכנסת אברהם, האם אני מבין מהשאלה שלך, שישנה כאן התחייבות שבעת ההצבעה חברי האופוזיציה שנוכחים כאן הם, ורק הם, יהיו אלה שנמצאים בהצבעה?</w:t>
      </w:r>
    </w:p>
    <w:p w14:paraId="4A978F98" w14:textId="77777777" w:rsidR="004E578F" w:rsidRPr="00821337" w:rsidRDefault="004E578F" w:rsidP="004E578F">
      <w:pPr>
        <w:bidi/>
        <w:ind w:firstLine="706"/>
        <w:jc w:val="both"/>
        <w:rPr>
          <w:rFonts w:cs="David" w:hint="cs"/>
          <w:rtl/>
        </w:rPr>
      </w:pPr>
    </w:p>
    <w:p w14:paraId="336C9123"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6708BA2A" w14:textId="77777777" w:rsidR="004E578F" w:rsidRPr="00821337" w:rsidRDefault="004E578F" w:rsidP="004E578F">
      <w:pPr>
        <w:bidi/>
        <w:jc w:val="both"/>
        <w:rPr>
          <w:rFonts w:cs="David" w:hint="cs"/>
          <w:u w:val="single"/>
          <w:rtl/>
        </w:rPr>
      </w:pPr>
    </w:p>
    <w:p w14:paraId="54DABDEA" w14:textId="77777777" w:rsidR="004E578F" w:rsidRPr="00821337" w:rsidRDefault="004E578F" w:rsidP="004E578F">
      <w:pPr>
        <w:bidi/>
        <w:ind w:firstLine="706"/>
        <w:jc w:val="both"/>
        <w:rPr>
          <w:rFonts w:cs="David" w:hint="cs"/>
          <w:rtl/>
        </w:rPr>
      </w:pPr>
      <w:r w:rsidRPr="00821337">
        <w:rPr>
          <w:rFonts w:cs="David" w:hint="cs"/>
          <w:rtl/>
        </w:rPr>
        <w:t xml:space="preserve">בוודאי. </w:t>
      </w:r>
    </w:p>
    <w:p w14:paraId="66B49FFC" w14:textId="77777777" w:rsidR="004E578F" w:rsidRPr="00821337" w:rsidRDefault="004E578F" w:rsidP="004E578F">
      <w:pPr>
        <w:bidi/>
        <w:ind w:firstLine="706"/>
        <w:jc w:val="both"/>
        <w:rPr>
          <w:rFonts w:cs="David" w:hint="cs"/>
          <w:rtl/>
        </w:rPr>
      </w:pPr>
    </w:p>
    <w:p w14:paraId="3A6A688E"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F39D98B" w14:textId="77777777" w:rsidR="004E578F" w:rsidRPr="00821337" w:rsidRDefault="004E578F" w:rsidP="004E578F">
      <w:pPr>
        <w:bidi/>
        <w:jc w:val="both"/>
        <w:rPr>
          <w:rFonts w:cs="David" w:hint="cs"/>
          <w:u w:val="single"/>
          <w:rtl/>
        </w:rPr>
      </w:pPr>
    </w:p>
    <w:p w14:paraId="095B67B1" w14:textId="77777777" w:rsidR="004E578F" w:rsidRPr="00821337" w:rsidRDefault="004E578F" w:rsidP="004E578F">
      <w:pPr>
        <w:bidi/>
        <w:ind w:firstLine="706"/>
        <w:jc w:val="both"/>
        <w:rPr>
          <w:rFonts w:cs="David" w:hint="cs"/>
          <w:rtl/>
        </w:rPr>
      </w:pPr>
      <w:r w:rsidRPr="00821337">
        <w:rPr>
          <w:rFonts w:cs="David" w:hint="cs"/>
          <w:rtl/>
        </w:rPr>
        <w:tab/>
        <w:t xml:space="preserve">מאחר שזה לא כך, אני מציע שלא ניכנס לזה. </w:t>
      </w:r>
    </w:p>
    <w:p w14:paraId="12A59BA3" w14:textId="77777777" w:rsidR="004E578F" w:rsidRPr="00821337" w:rsidRDefault="004E578F" w:rsidP="004E578F">
      <w:pPr>
        <w:bidi/>
        <w:ind w:firstLine="706"/>
        <w:jc w:val="both"/>
        <w:rPr>
          <w:rFonts w:cs="David" w:hint="cs"/>
          <w:rtl/>
        </w:rPr>
      </w:pPr>
    </w:p>
    <w:p w14:paraId="765087BD"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0A746176" w14:textId="77777777" w:rsidR="004E578F" w:rsidRPr="00821337" w:rsidRDefault="004E578F" w:rsidP="004E578F">
      <w:pPr>
        <w:bidi/>
        <w:jc w:val="both"/>
        <w:rPr>
          <w:rFonts w:cs="David" w:hint="cs"/>
          <w:u w:val="single"/>
          <w:rtl/>
        </w:rPr>
      </w:pPr>
    </w:p>
    <w:p w14:paraId="2DCBB2D3" w14:textId="77777777" w:rsidR="004E578F" w:rsidRPr="00821337" w:rsidRDefault="004E578F" w:rsidP="004E578F">
      <w:pPr>
        <w:bidi/>
        <w:jc w:val="both"/>
        <w:rPr>
          <w:rFonts w:cs="David" w:hint="cs"/>
          <w:rtl/>
        </w:rPr>
      </w:pPr>
      <w:r w:rsidRPr="00821337">
        <w:rPr>
          <w:rFonts w:cs="David" w:hint="cs"/>
          <w:rtl/>
        </w:rPr>
        <w:tab/>
        <w:t xml:space="preserve"> אני רוצה לחזק את דבריך. הקשבתי בקשב רב לדבריו של היועץ המשפטי לכנסת, גם שוחחנו על הסוגיה הזאת קודם, ואני חושב שבאמת ראוי לשקול את הנושא בכובד ראש, והוא יישקל בכובד ראש.</w:t>
      </w:r>
    </w:p>
    <w:p w14:paraId="7A982303" w14:textId="77777777" w:rsidR="004E578F" w:rsidRPr="00821337" w:rsidRDefault="004E578F" w:rsidP="004E578F">
      <w:pPr>
        <w:bidi/>
        <w:jc w:val="both"/>
        <w:rPr>
          <w:rFonts w:cs="David" w:hint="cs"/>
          <w:rtl/>
        </w:rPr>
      </w:pPr>
    </w:p>
    <w:p w14:paraId="39842C8A"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1EAD8D1E" w14:textId="77777777" w:rsidR="004E578F" w:rsidRPr="00821337" w:rsidRDefault="004E578F" w:rsidP="004E578F">
      <w:pPr>
        <w:bidi/>
        <w:jc w:val="both"/>
        <w:rPr>
          <w:rFonts w:cs="David" w:hint="cs"/>
          <w:u w:val="single"/>
          <w:rtl/>
        </w:rPr>
      </w:pPr>
    </w:p>
    <w:p w14:paraId="030B695B" w14:textId="77777777" w:rsidR="004E578F" w:rsidRPr="00821337" w:rsidRDefault="004E578F" w:rsidP="004E578F">
      <w:pPr>
        <w:bidi/>
        <w:jc w:val="both"/>
        <w:rPr>
          <w:rFonts w:cs="David" w:hint="cs"/>
          <w:rtl/>
        </w:rPr>
      </w:pPr>
      <w:r w:rsidRPr="00821337">
        <w:rPr>
          <w:rFonts w:cs="David" w:hint="cs"/>
          <w:rtl/>
        </w:rPr>
        <w:tab/>
        <w:t xml:space="preserve"> זה כבר נשקל בכובד ראש, ולכן חלק מהדחייה הזאת. </w:t>
      </w:r>
    </w:p>
    <w:p w14:paraId="67D57709" w14:textId="77777777" w:rsidR="004E578F" w:rsidRPr="00821337" w:rsidRDefault="004E578F" w:rsidP="004E578F">
      <w:pPr>
        <w:bidi/>
        <w:jc w:val="both"/>
        <w:rPr>
          <w:rFonts w:cs="David" w:hint="cs"/>
          <w:rtl/>
        </w:rPr>
      </w:pPr>
    </w:p>
    <w:p w14:paraId="03449035"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85CF600" w14:textId="77777777" w:rsidR="004E578F" w:rsidRPr="00821337" w:rsidRDefault="004E578F" w:rsidP="004E578F">
      <w:pPr>
        <w:bidi/>
        <w:jc w:val="both"/>
        <w:rPr>
          <w:rFonts w:cs="David" w:hint="cs"/>
          <w:u w:val="single"/>
          <w:rtl/>
        </w:rPr>
      </w:pPr>
    </w:p>
    <w:p w14:paraId="21565969" w14:textId="77777777" w:rsidR="004E578F" w:rsidRPr="00821337" w:rsidRDefault="004E578F" w:rsidP="004E578F">
      <w:pPr>
        <w:bidi/>
        <w:jc w:val="both"/>
        <w:rPr>
          <w:rFonts w:cs="David" w:hint="cs"/>
          <w:rtl/>
        </w:rPr>
      </w:pPr>
      <w:r w:rsidRPr="00821337">
        <w:rPr>
          <w:rFonts w:cs="David" w:hint="cs"/>
          <w:rtl/>
        </w:rPr>
        <w:tab/>
        <w:t xml:space="preserve">הנה חילוקי דעות בין הליכוד לבין ש"ס. איזו קואליציה. </w:t>
      </w:r>
    </w:p>
    <w:p w14:paraId="08B0E1D9" w14:textId="77777777" w:rsidR="004E578F" w:rsidRPr="00821337" w:rsidRDefault="004E578F" w:rsidP="004E578F">
      <w:pPr>
        <w:bidi/>
        <w:jc w:val="both"/>
        <w:rPr>
          <w:rFonts w:cs="David" w:hint="cs"/>
          <w:u w:val="single"/>
          <w:rtl/>
        </w:rPr>
      </w:pPr>
    </w:p>
    <w:p w14:paraId="04D4E70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6AEA212" w14:textId="77777777" w:rsidR="004E578F" w:rsidRPr="00821337" w:rsidRDefault="004E578F" w:rsidP="004E578F">
      <w:pPr>
        <w:bidi/>
        <w:jc w:val="both"/>
        <w:rPr>
          <w:rFonts w:cs="David" w:hint="cs"/>
          <w:rtl/>
        </w:rPr>
      </w:pPr>
    </w:p>
    <w:p w14:paraId="248C79C9" w14:textId="77777777" w:rsidR="004E578F" w:rsidRPr="00821337" w:rsidRDefault="004E578F" w:rsidP="004E578F">
      <w:pPr>
        <w:bidi/>
        <w:jc w:val="both"/>
        <w:rPr>
          <w:rFonts w:cs="David" w:hint="cs"/>
          <w:rtl/>
        </w:rPr>
      </w:pPr>
      <w:r w:rsidRPr="00821337">
        <w:rPr>
          <w:rFonts w:cs="David" w:hint="cs"/>
          <w:rtl/>
        </w:rPr>
        <w:tab/>
        <w:t xml:space="preserve">חברת הכנסת אברהם, זאת לא בושה שיש חילוקי דעות. זו בדיוק הסיבה שמקיימים דיון. </w:t>
      </w:r>
    </w:p>
    <w:p w14:paraId="3C28E791" w14:textId="77777777" w:rsidR="004E578F" w:rsidRPr="00821337" w:rsidRDefault="004E578F" w:rsidP="004E578F">
      <w:pPr>
        <w:bidi/>
        <w:jc w:val="both"/>
        <w:rPr>
          <w:rFonts w:cs="David" w:hint="cs"/>
          <w:rtl/>
        </w:rPr>
      </w:pPr>
    </w:p>
    <w:p w14:paraId="08486D76"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5D9BFBCB" w14:textId="77777777" w:rsidR="004E578F" w:rsidRPr="00821337" w:rsidRDefault="004E578F" w:rsidP="004E578F">
      <w:pPr>
        <w:bidi/>
        <w:jc w:val="both"/>
        <w:rPr>
          <w:rFonts w:cs="David" w:hint="cs"/>
          <w:u w:val="single"/>
          <w:rtl/>
        </w:rPr>
      </w:pPr>
    </w:p>
    <w:p w14:paraId="44176FDD" w14:textId="77777777" w:rsidR="004E578F" w:rsidRPr="00821337" w:rsidRDefault="004E578F" w:rsidP="004E578F">
      <w:pPr>
        <w:bidi/>
        <w:jc w:val="both"/>
        <w:rPr>
          <w:rFonts w:cs="David" w:hint="cs"/>
          <w:rtl/>
        </w:rPr>
      </w:pPr>
      <w:r w:rsidRPr="00821337">
        <w:rPr>
          <w:rFonts w:cs="David" w:hint="cs"/>
          <w:rtl/>
        </w:rPr>
        <w:tab/>
        <w:t xml:space="preserve"> אני רוצה למחות, בשמי לפחות. חבר הכנסת מיכאלי וחבר הכנסת </w:t>
      </w:r>
      <w:proofErr w:type="spellStart"/>
      <w:r w:rsidRPr="00821337">
        <w:rPr>
          <w:rFonts w:cs="David" w:hint="cs"/>
          <w:rtl/>
        </w:rPr>
        <w:t>אורבך</w:t>
      </w:r>
      <w:proofErr w:type="spellEnd"/>
      <w:r w:rsidRPr="00821337">
        <w:rPr>
          <w:rFonts w:cs="David" w:hint="cs"/>
          <w:rtl/>
        </w:rPr>
        <w:t xml:space="preserve"> יכולים לעשות את זה בשמם. אני עדיין מחשיב את עצמי בקואליציה, ולכן אני מאוד כועס  על האמירה שחברי הקואליציה לא נמצאים כאן.</w:t>
      </w:r>
    </w:p>
    <w:p w14:paraId="522B5850" w14:textId="77777777" w:rsidR="004E578F" w:rsidRPr="00821337" w:rsidRDefault="004E578F" w:rsidP="004E578F">
      <w:pPr>
        <w:bidi/>
        <w:jc w:val="both"/>
        <w:rPr>
          <w:rFonts w:cs="David" w:hint="cs"/>
          <w:rtl/>
        </w:rPr>
      </w:pPr>
    </w:p>
    <w:p w14:paraId="63E7C589"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4D91F5C1" w14:textId="77777777" w:rsidR="004E578F" w:rsidRPr="00821337" w:rsidRDefault="004E578F" w:rsidP="004E578F">
      <w:pPr>
        <w:bidi/>
        <w:jc w:val="both"/>
        <w:rPr>
          <w:rFonts w:cs="David" w:hint="cs"/>
          <w:u w:val="single"/>
          <w:rtl/>
        </w:rPr>
      </w:pPr>
    </w:p>
    <w:p w14:paraId="738DD6E9" w14:textId="77777777" w:rsidR="004E578F" w:rsidRPr="00821337" w:rsidRDefault="004E578F" w:rsidP="004E578F">
      <w:pPr>
        <w:bidi/>
        <w:jc w:val="both"/>
        <w:rPr>
          <w:rFonts w:cs="David" w:hint="cs"/>
          <w:rtl/>
        </w:rPr>
      </w:pPr>
      <w:r w:rsidRPr="00821337">
        <w:rPr>
          <w:rFonts w:cs="David" w:hint="cs"/>
          <w:rtl/>
        </w:rPr>
        <w:tab/>
        <w:t xml:space="preserve"> אמרתי שלא סופרים את ש"ס. </w:t>
      </w:r>
    </w:p>
    <w:p w14:paraId="237A94C5" w14:textId="77777777" w:rsidR="004E578F" w:rsidRPr="00821337" w:rsidRDefault="004E578F" w:rsidP="004E578F">
      <w:pPr>
        <w:bidi/>
        <w:jc w:val="both"/>
        <w:rPr>
          <w:rFonts w:cs="David" w:hint="cs"/>
          <w:rtl/>
        </w:rPr>
      </w:pPr>
    </w:p>
    <w:p w14:paraId="30AA013D"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04FE596E" w14:textId="77777777" w:rsidR="004E578F" w:rsidRPr="00821337" w:rsidRDefault="004E578F" w:rsidP="004E578F">
      <w:pPr>
        <w:bidi/>
        <w:jc w:val="both"/>
        <w:rPr>
          <w:rFonts w:cs="David" w:hint="cs"/>
          <w:u w:val="single"/>
          <w:rtl/>
        </w:rPr>
      </w:pPr>
    </w:p>
    <w:p w14:paraId="2CB98364" w14:textId="77777777" w:rsidR="004E578F" w:rsidRPr="00821337" w:rsidRDefault="004E578F" w:rsidP="004E578F">
      <w:pPr>
        <w:bidi/>
        <w:jc w:val="both"/>
        <w:rPr>
          <w:rFonts w:cs="David" w:hint="cs"/>
          <w:rtl/>
        </w:rPr>
      </w:pPr>
      <w:r w:rsidRPr="00821337">
        <w:rPr>
          <w:rFonts w:cs="David" w:hint="cs"/>
          <w:rtl/>
        </w:rPr>
        <w:tab/>
        <w:t xml:space="preserve">חברי הקואליציה נמצאים פה, במספר לא פחות מחברי אופוזיציה. </w:t>
      </w:r>
    </w:p>
    <w:p w14:paraId="63F2502B" w14:textId="77777777" w:rsidR="004E578F" w:rsidRPr="00821337" w:rsidRDefault="004E578F" w:rsidP="004E578F">
      <w:pPr>
        <w:bidi/>
        <w:jc w:val="both"/>
        <w:rPr>
          <w:rFonts w:cs="David" w:hint="cs"/>
          <w:rtl/>
        </w:rPr>
      </w:pPr>
    </w:p>
    <w:p w14:paraId="61FA6E57"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5F67EEF3" w14:textId="77777777" w:rsidR="004E578F" w:rsidRPr="00821337" w:rsidRDefault="004E578F" w:rsidP="004E578F">
      <w:pPr>
        <w:bidi/>
        <w:jc w:val="both"/>
        <w:rPr>
          <w:rFonts w:cs="David" w:hint="cs"/>
          <w:rtl/>
        </w:rPr>
      </w:pPr>
    </w:p>
    <w:p w14:paraId="3146B6F8" w14:textId="77777777" w:rsidR="004E578F" w:rsidRPr="00821337" w:rsidRDefault="004E578F" w:rsidP="004E578F">
      <w:pPr>
        <w:bidi/>
        <w:jc w:val="both"/>
        <w:rPr>
          <w:rFonts w:cs="David" w:hint="cs"/>
          <w:rtl/>
        </w:rPr>
      </w:pPr>
      <w:r w:rsidRPr="00821337">
        <w:rPr>
          <w:rFonts w:cs="David" w:hint="cs"/>
          <w:rtl/>
        </w:rPr>
        <w:tab/>
        <w:t xml:space="preserve">את לוחצת מאוד להצביע עכשיו. קחי אותי כדוגמה </w:t>
      </w:r>
      <w:r w:rsidRPr="00821337">
        <w:rPr>
          <w:rFonts w:cs="David"/>
          <w:rtl/>
        </w:rPr>
        <w:t>–</w:t>
      </w:r>
      <w:r w:rsidRPr="00821337">
        <w:rPr>
          <w:rFonts w:cs="David" w:hint="cs"/>
          <w:rtl/>
        </w:rPr>
        <w:t xml:space="preserve"> אם נצביע עכשיו, אני אצביע נגד הפיצול של זה. </w:t>
      </w:r>
    </w:p>
    <w:p w14:paraId="00E62802" w14:textId="77777777" w:rsidR="004E578F" w:rsidRPr="00821337" w:rsidRDefault="004E578F" w:rsidP="004E578F">
      <w:pPr>
        <w:bidi/>
        <w:jc w:val="both"/>
        <w:rPr>
          <w:rFonts w:cs="David" w:hint="cs"/>
          <w:rtl/>
        </w:rPr>
      </w:pPr>
    </w:p>
    <w:p w14:paraId="1899750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522B25AC" w14:textId="77777777" w:rsidR="004E578F" w:rsidRPr="00821337" w:rsidRDefault="004E578F" w:rsidP="004E578F">
      <w:pPr>
        <w:bidi/>
        <w:jc w:val="both"/>
        <w:rPr>
          <w:rFonts w:cs="David" w:hint="cs"/>
          <w:u w:val="single"/>
          <w:rtl/>
        </w:rPr>
      </w:pPr>
    </w:p>
    <w:p w14:paraId="5C510931" w14:textId="77777777" w:rsidR="004E578F" w:rsidRPr="00821337" w:rsidRDefault="004E578F" w:rsidP="004E578F">
      <w:pPr>
        <w:bidi/>
        <w:ind w:firstLine="848"/>
        <w:jc w:val="both"/>
        <w:rPr>
          <w:rFonts w:cs="David" w:hint="cs"/>
          <w:rtl/>
        </w:rPr>
      </w:pPr>
      <w:r w:rsidRPr="00821337">
        <w:rPr>
          <w:rFonts w:cs="David" w:hint="cs"/>
          <w:rtl/>
        </w:rPr>
        <w:t xml:space="preserve">למה? אם היועץ המשפטי לכנסת אומר שחשכו עיניו, אז למה? </w:t>
      </w:r>
    </w:p>
    <w:p w14:paraId="2BDA8CE5" w14:textId="77777777" w:rsidR="004E578F" w:rsidRPr="00821337" w:rsidRDefault="004E578F" w:rsidP="004E578F">
      <w:pPr>
        <w:bidi/>
        <w:jc w:val="both"/>
        <w:rPr>
          <w:rFonts w:cs="David" w:hint="cs"/>
          <w:rtl/>
        </w:rPr>
      </w:pPr>
    </w:p>
    <w:p w14:paraId="7A5BFCD6"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35FFA12B" w14:textId="77777777" w:rsidR="004E578F" w:rsidRPr="00821337" w:rsidRDefault="004E578F" w:rsidP="004E578F">
      <w:pPr>
        <w:bidi/>
        <w:jc w:val="both"/>
        <w:rPr>
          <w:rFonts w:cs="David" w:hint="cs"/>
          <w:u w:val="single"/>
          <w:rtl/>
        </w:rPr>
      </w:pPr>
    </w:p>
    <w:p w14:paraId="2AD6B92D" w14:textId="77777777" w:rsidR="004E578F" w:rsidRPr="00821337" w:rsidRDefault="004E578F" w:rsidP="004E578F">
      <w:pPr>
        <w:bidi/>
        <w:jc w:val="both"/>
        <w:rPr>
          <w:rFonts w:cs="David" w:hint="cs"/>
          <w:rtl/>
        </w:rPr>
      </w:pPr>
      <w:r w:rsidRPr="00821337">
        <w:rPr>
          <w:rFonts w:cs="David" w:hint="cs"/>
          <w:rtl/>
        </w:rPr>
        <w:tab/>
        <w:t xml:space="preserve"> זו הצהרה לעיתונות.</w:t>
      </w:r>
    </w:p>
    <w:p w14:paraId="0A8AC2ED" w14:textId="77777777" w:rsidR="004E578F" w:rsidRPr="00821337" w:rsidRDefault="004E578F" w:rsidP="004E578F">
      <w:pPr>
        <w:bidi/>
        <w:jc w:val="both"/>
        <w:rPr>
          <w:rFonts w:cs="David" w:hint="cs"/>
          <w:rtl/>
        </w:rPr>
      </w:pPr>
    </w:p>
    <w:p w14:paraId="0864ADD5"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196D6C8B" w14:textId="77777777" w:rsidR="004E578F" w:rsidRPr="00821337" w:rsidRDefault="004E578F" w:rsidP="004E578F">
      <w:pPr>
        <w:bidi/>
        <w:jc w:val="both"/>
        <w:rPr>
          <w:rFonts w:cs="David" w:hint="cs"/>
          <w:rtl/>
        </w:rPr>
      </w:pPr>
    </w:p>
    <w:p w14:paraId="15E9D1C3" w14:textId="77777777" w:rsidR="004E578F" w:rsidRPr="00821337" w:rsidRDefault="004E578F" w:rsidP="004E578F">
      <w:pPr>
        <w:bidi/>
        <w:jc w:val="both"/>
        <w:rPr>
          <w:rFonts w:cs="David" w:hint="cs"/>
          <w:rtl/>
        </w:rPr>
      </w:pPr>
      <w:r w:rsidRPr="00821337">
        <w:rPr>
          <w:rFonts w:cs="David" w:hint="cs"/>
          <w:rtl/>
        </w:rPr>
        <w:tab/>
        <w:t>עיניו חשכו ואוזני צללו. יש הרבה מלים יפות בעברית, אני לא מחויב לחושך עיניו אלא למאור עיני שלי. אם נצטרך להצביע עכשיו, האופוזיציה תפסיד בהצבעה הזאת.</w:t>
      </w:r>
    </w:p>
    <w:p w14:paraId="4620E155" w14:textId="77777777" w:rsidR="004E578F" w:rsidRPr="00821337" w:rsidRDefault="004E578F" w:rsidP="004E578F">
      <w:pPr>
        <w:bidi/>
        <w:jc w:val="both"/>
        <w:rPr>
          <w:rFonts w:cs="David" w:hint="cs"/>
          <w:rtl/>
        </w:rPr>
      </w:pPr>
    </w:p>
    <w:p w14:paraId="76715C42"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5ED3CC5" w14:textId="77777777" w:rsidR="004E578F" w:rsidRPr="00821337" w:rsidRDefault="004E578F" w:rsidP="004E578F">
      <w:pPr>
        <w:bidi/>
        <w:jc w:val="both"/>
        <w:rPr>
          <w:rFonts w:cs="David" w:hint="cs"/>
          <w:u w:val="single"/>
          <w:rtl/>
        </w:rPr>
      </w:pPr>
    </w:p>
    <w:p w14:paraId="294147E1" w14:textId="77777777" w:rsidR="004E578F" w:rsidRPr="00821337" w:rsidRDefault="004E578F" w:rsidP="004E578F">
      <w:pPr>
        <w:bidi/>
        <w:jc w:val="both"/>
        <w:rPr>
          <w:rFonts w:cs="David" w:hint="cs"/>
          <w:rtl/>
        </w:rPr>
      </w:pPr>
      <w:r w:rsidRPr="00821337">
        <w:rPr>
          <w:rFonts w:cs="David" w:hint="cs"/>
          <w:rtl/>
        </w:rPr>
        <w:tab/>
        <w:t xml:space="preserve"> למה?</w:t>
      </w:r>
    </w:p>
    <w:p w14:paraId="486F5562" w14:textId="77777777" w:rsidR="004E578F" w:rsidRPr="00821337" w:rsidRDefault="004E578F" w:rsidP="004E578F">
      <w:pPr>
        <w:bidi/>
        <w:jc w:val="both"/>
        <w:rPr>
          <w:rFonts w:cs="David" w:hint="cs"/>
          <w:rtl/>
        </w:rPr>
      </w:pPr>
    </w:p>
    <w:p w14:paraId="722B77DA"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08A1CB94" w14:textId="77777777" w:rsidR="004E578F" w:rsidRPr="00821337" w:rsidRDefault="004E578F" w:rsidP="004E578F">
      <w:pPr>
        <w:bidi/>
        <w:jc w:val="both"/>
        <w:rPr>
          <w:rFonts w:cs="David" w:hint="cs"/>
          <w:rtl/>
        </w:rPr>
      </w:pPr>
    </w:p>
    <w:p w14:paraId="420B971A" w14:textId="77777777" w:rsidR="004E578F" w:rsidRPr="00821337" w:rsidRDefault="004E578F" w:rsidP="004E578F">
      <w:pPr>
        <w:bidi/>
        <w:jc w:val="both"/>
        <w:rPr>
          <w:rFonts w:cs="David" w:hint="cs"/>
          <w:rtl/>
        </w:rPr>
      </w:pPr>
      <w:r w:rsidRPr="00821337">
        <w:rPr>
          <w:rFonts w:cs="David" w:hint="cs"/>
          <w:rtl/>
        </w:rPr>
        <w:tab/>
        <w:t>כי אני יודע לספור. 20 זה יותר מ-27 ושישה זה יותר משלושה. אם נשקול את העניין הזה, יכול להיות שתבוא הצעה שאת ואני נצביע אותו דבר. מה את כל כך להוטה עכשיו להפסיד בהצבעה?</w:t>
      </w:r>
    </w:p>
    <w:p w14:paraId="51B08BF9" w14:textId="77777777" w:rsidR="004E578F" w:rsidRPr="00821337" w:rsidRDefault="004E578F" w:rsidP="004E578F">
      <w:pPr>
        <w:bidi/>
        <w:jc w:val="both"/>
        <w:rPr>
          <w:rFonts w:cs="David" w:hint="cs"/>
          <w:rtl/>
        </w:rPr>
      </w:pPr>
    </w:p>
    <w:p w14:paraId="7CF6ACE4"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1E539413" w14:textId="77777777" w:rsidR="004E578F" w:rsidRPr="00821337" w:rsidRDefault="004E578F" w:rsidP="004E578F">
      <w:pPr>
        <w:bidi/>
        <w:jc w:val="both"/>
        <w:rPr>
          <w:rFonts w:cs="David" w:hint="cs"/>
          <w:u w:val="single"/>
          <w:rtl/>
        </w:rPr>
      </w:pPr>
    </w:p>
    <w:p w14:paraId="07647073" w14:textId="77777777" w:rsidR="004E578F" w:rsidRPr="00821337" w:rsidRDefault="004E578F" w:rsidP="004E578F">
      <w:pPr>
        <w:bidi/>
        <w:jc w:val="both"/>
        <w:rPr>
          <w:rFonts w:cs="David" w:hint="cs"/>
          <w:rtl/>
        </w:rPr>
      </w:pPr>
      <w:r w:rsidRPr="00821337">
        <w:rPr>
          <w:rFonts w:cs="David" w:hint="cs"/>
          <w:rtl/>
        </w:rPr>
        <w:tab/>
        <w:t xml:space="preserve">אני לא להוטה להפסיד. אני חושבת שאם עכשיו כולנו מסכימים על עצם העובדה שאסור שהחוק הזה יחוקק דרך חוק ההסדרים, אז בוא נפצל אותו להליך חקיקה רגיל ואחר כך ניכנס למהות שלו. </w:t>
      </w:r>
    </w:p>
    <w:p w14:paraId="333AB38F" w14:textId="77777777" w:rsidR="004E578F" w:rsidRPr="00821337" w:rsidRDefault="004E578F" w:rsidP="004E578F">
      <w:pPr>
        <w:bidi/>
        <w:jc w:val="both"/>
        <w:rPr>
          <w:rFonts w:cs="David" w:hint="cs"/>
          <w:rtl/>
        </w:rPr>
      </w:pPr>
    </w:p>
    <w:p w14:paraId="6E074F3C"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977AC48" w14:textId="77777777" w:rsidR="004E578F" w:rsidRPr="00821337" w:rsidRDefault="004E578F" w:rsidP="004E578F">
      <w:pPr>
        <w:bidi/>
        <w:jc w:val="both"/>
        <w:rPr>
          <w:rFonts w:cs="David" w:hint="cs"/>
          <w:rtl/>
        </w:rPr>
      </w:pPr>
    </w:p>
    <w:p w14:paraId="6F1906D1" w14:textId="77777777" w:rsidR="004E578F" w:rsidRPr="00821337" w:rsidRDefault="004E578F" w:rsidP="004E578F">
      <w:pPr>
        <w:bidi/>
        <w:jc w:val="both"/>
        <w:rPr>
          <w:rFonts w:cs="David" w:hint="cs"/>
          <w:rtl/>
        </w:rPr>
      </w:pPr>
      <w:r w:rsidRPr="00821337">
        <w:rPr>
          <w:rFonts w:cs="David" w:hint="cs"/>
          <w:rtl/>
        </w:rPr>
        <w:tab/>
        <w:t xml:space="preserve">אבל כרגע אנחנו לא מסכימים, ובעוד שבוע יכול להיות שכן נסכים. </w:t>
      </w:r>
    </w:p>
    <w:p w14:paraId="2E2776C3" w14:textId="77777777" w:rsidR="004E578F" w:rsidRPr="00821337" w:rsidRDefault="004E578F" w:rsidP="004E578F">
      <w:pPr>
        <w:bidi/>
        <w:jc w:val="both"/>
        <w:rPr>
          <w:rFonts w:cs="David" w:hint="cs"/>
          <w:rtl/>
        </w:rPr>
      </w:pPr>
    </w:p>
    <w:p w14:paraId="3B03F3FA" w14:textId="77777777" w:rsidR="004E578F" w:rsidRPr="00821337" w:rsidRDefault="004E578F" w:rsidP="004E578F">
      <w:pPr>
        <w:bidi/>
        <w:jc w:val="both"/>
        <w:rPr>
          <w:rFonts w:cs="David" w:hint="cs"/>
          <w:u w:val="single"/>
          <w:rtl/>
        </w:rPr>
      </w:pPr>
      <w:r w:rsidRPr="00821337">
        <w:rPr>
          <w:rFonts w:cs="David" w:hint="cs"/>
          <w:u w:val="single"/>
          <w:rtl/>
        </w:rPr>
        <w:t>יצחק כהן:</w:t>
      </w:r>
    </w:p>
    <w:p w14:paraId="21B38F32" w14:textId="77777777" w:rsidR="004E578F" w:rsidRPr="00821337" w:rsidRDefault="004E578F" w:rsidP="004E578F">
      <w:pPr>
        <w:bidi/>
        <w:jc w:val="both"/>
        <w:rPr>
          <w:rFonts w:cs="David" w:hint="cs"/>
          <w:rtl/>
        </w:rPr>
      </w:pPr>
    </w:p>
    <w:p w14:paraId="00892EAF" w14:textId="77777777" w:rsidR="004E578F" w:rsidRPr="00821337" w:rsidRDefault="004E578F" w:rsidP="004E578F">
      <w:pPr>
        <w:bidi/>
        <w:jc w:val="both"/>
        <w:rPr>
          <w:rFonts w:cs="David" w:hint="cs"/>
          <w:rtl/>
        </w:rPr>
      </w:pPr>
      <w:r w:rsidRPr="00821337">
        <w:rPr>
          <w:rFonts w:cs="David" w:hint="cs"/>
          <w:rtl/>
        </w:rPr>
        <w:tab/>
        <w:t xml:space="preserve">מכיוון שעשינו דיון עם היועץ המשפטי לכנסת והנושא הזה נעלם מעיניו, אנחנו נעשה דיון חוזר בעניין הזה, כי הוא טוען שהוא לא ראה את זה, בכדי לקבל החלטה. נדון בעניין ונביא לכם את עמדת הממשלה. ואין שום קשר לתורת הגזע. </w:t>
      </w:r>
    </w:p>
    <w:p w14:paraId="29D0A7EC" w14:textId="77777777" w:rsidR="004E578F" w:rsidRPr="00821337" w:rsidRDefault="004E578F" w:rsidP="004E578F">
      <w:pPr>
        <w:bidi/>
        <w:jc w:val="both"/>
        <w:rPr>
          <w:rFonts w:cs="David" w:hint="cs"/>
          <w:rtl/>
        </w:rPr>
      </w:pPr>
    </w:p>
    <w:p w14:paraId="44C6D2FD"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1A99197A" w14:textId="77777777" w:rsidR="004E578F" w:rsidRPr="00821337" w:rsidRDefault="004E578F" w:rsidP="004E578F">
      <w:pPr>
        <w:bidi/>
        <w:jc w:val="both"/>
        <w:rPr>
          <w:rFonts w:cs="David" w:hint="cs"/>
          <w:rtl/>
        </w:rPr>
      </w:pPr>
    </w:p>
    <w:p w14:paraId="7E732C24" w14:textId="77777777" w:rsidR="004E578F" w:rsidRPr="00821337" w:rsidRDefault="004E578F" w:rsidP="004E578F">
      <w:pPr>
        <w:bidi/>
        <w:jc w:val="both"/>
        <w:rPr>
          <w:rFonts w:cs="David" w:hint="cs"/>
          <w:rtl/>
        </w:rPr>
      </w:pPr>
      <w:r w:rsidRPr="00821337">
        <w:rPr>
          <w:rFonts w:cs="David" w:hint="cs"/>
          <w:rtl/>
        </w:rPr>
        <w:tab/>
        <w:t>נשקול בחיוב ונענה בשלילה. זה הנוסח.</w:t>
      </w:r>
    </w:p>
    <w:p w14:paraId="23716494" w14:textId="77777777" w:rsidR="004E578F" w:rsidRPr="00821337" w:rsidRDefault="004E578F" w:rsidP="004E578F">
      <w:pPr>
        <w:bidi/>
        <w:jc w:val="both"/>
        <w:rPr>
          <w:rFonts w:cs="David" w:hint="cs"/>
          <w:rtl/>
        </w:rPr>
      </w:pPr>
    </w:p>
    <w:p w14:paraId="502C5336"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F812977" w14:textId="77777777" w:rsidR="004E578F" w:rsidRPr="00821337" w:rsidRDefault="004E578F" w:rsidP="004E578F">
      <w:pPr>
        <w:bidi/>
        <w:jc w:val="both"/>
        <w:rPr>
          <w:rFonts w:cs="David" w:hint="cs"/>
          <w:rtl/>
        </w:rPr>
      </w:pPr>
    </w:p>
    <w:p w14:paraId="292094D2" w14:textId="77777777" w:rsidR="004E578F" w:rsidRPr="00821337" w:rsidRDefault="004E578F" w:rsidP="004E578F">
      <w:pPr>
        <w:bidi/>
        <w:jc w:val="both"/>
        <w:rPr>
          <w:rFonts w:cs="David" w:hint="cs"/>
          <w:rtl/>
        </w:rPr>
      </w:pPr>
      <w:r w:rsidRPr="00821337">
        <w:rPr>
          <w:rFonts w:cs="David" w:hint="cs"/>
          <w:rtl/>
        </w:rPr>
        <w:tab/>
        <w:t>לסוגיית הניתובים, על-פי התקנון והתקדימים הנושא של חוק הכניסה לישראל, בכפוף להמלצה שלנו לפיצול מהותי, צריך להידון בוועדת הפנים, והנושא של חוק שירות התעסוקה, שלגביו אנחנו לא ממליצים לפצל פיצול מהותי, בוועדת העבודה והרווחה.</w:t>
      </w:r>
    </w:p>
    <w:p w14:paraId="61FA06EA" w14:textId="77777777" w:rsidR="004E578F" w:rsidRPr="00821337" w:rsidRDefault="004E578F" w:rsidP="004E578F">
      <w:pPr>
        <w:bidi/>
        <w:jc w:val="both"/>
        <w:rPr>
          <w:rFonts w:cs="David" w:hint="cs"/>
          <w:rtl/>
        </w:rPr>
      </w:pPr>
    </w:p>
    <w:p w14:paraId="4FE83BEA"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B4F51FB" w14:textId="77777777" w:rsidR="004E578F" w:rsidRPr="00821337" w:rsidRDefault="004E578F" w:rsidP="004E578F">
      <w:pPr>
        <w:bidi/>
        <w:jc w:val="both"/>
        <w:rPr>
          <w:rFonts w:cs="David" w:hint="cs"/>
          <w:rtl/>
        </w:rPr>
      </w:pPr>
    </w:p>
    <w:p w14:paraId="4D08D915" w14:textId="77777777" w:rsidR="004E578F" w:rsidRPr="00821337" w:rsidRDefault="004E578F" w:rsidP="004E578F">
      <w:pPr>
        <w:bidi/>
        <w:jc w:val="both"/>
        <w:rPr>
          <w:rFonts w:cs="David" w:hint="cs"/>
          <w:rtl/>
        </w:rPr>
      </w:pPr>
      <w:r w:rsidRPr="00821337">
        <w:rPr>
          <w:rFonts w:cs="David" w:hint="cs"/>
          <w:rtl/>
        </w:rPr>
        <w:tab/>
        <w:t>תודה. אני עובר לפרק הבא, ביטוח לאומי, בבקשה.</w:t>
      </w:r>
    </w:p>
    <w:p w14:paraId="677CDEBB" w14:textId="77777777" w:rsidR="004E578F" w:rsidRPr="00821337" w:rsidRDefault="004E578F" w:rsidP="004E578F">
      <w:pPr>
        <w:bidi/>
        <w:jc w:val="both"/>
        <w:rPr>
          <w:rFonts w:cs="David" w:hint="cs"/>
          <w:rtl/>
        </w:rPr>
      </w:pPr>
    </w:p>
    <w:p w14:paraId="3C799F8C"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20EAA21E" w14:textId="77777777" w:rsidR="004E578F" w:rsidRPr="00821337" w:rsidRDefault="004E578F" w:rsidP="004E578F">
      <w:pPr>
        <w:bidi/>
        <w:jc w:val="both"/>
        <w:rPr>
          <w:rFonts w:cs="David" w:hint="cs"/>
          <w:rtl/>
        </w:rPr>
      </w:pPr>
    </w:p>
    <w:p w14:paraId="645A0DB9" w14:textId="77777777" w:rsidR="004E578F" w:rsidRPr="00821337" w:rsidRDefault="004E578F" w:rsidP="004E578F">
      <w:pPr>
        <w:bidi/>
        <w:jc w:val="both"/>
        <w:rPr>
          <w:rFonts w:cs="David" w:hint="cs"/>
          <w:rtl/>
        </w:rPr>
      </w:pPr>
      <w:r w:rsidRPr="00821337">
        <w:rPr>
          <w:rFonts w:cs="David" w:hint="cs"/>
          <w:rtl/>
        </w:rPr>
        <w:tab/>
        <w:t xml:space="preserve">בנושא של הביטוח הלאומי, אני יכול להסתמך גם על הדברים שאמר חבר הכנסת אורון, אבל מעבר לזה </w:t>
      </w:r>
      <w:r w:rsidRPr="00821337">
        <w:rPr>
          <w:rFonts w:cs="David"/>
          <w:rtl/>
        </w:rPr>
        <w:t>–</w:t>
      </w:r>
      <w:r w:rsidRPr="00821337">
        <w:rPr>
          <w:rFonts w:cs="David" w:hint="cs"/>
          <w:rtl/>
        </w:rPr>
        <w:t xml:space="preserve"> כולו תקציבי. הוא נוגע לשני הצדדים של המשוואה, גם לצד ההקצאה, גם לצד ההכנסות. חשוב להדגיש, כשמדברים על התקציב חושבים שהתקציב זה סך הכול המספר שנמצא למטה, של כמה ההוצאה. התקציב הוא כמובן הרבה יותר מזה. התקציב גם נוגע להכנסות, גם ממי לוקחים מסים וכמה. יש כאן נושאים שנוגעים גם לצד ההוצאה, גם לצד ההכנסה, גם ליחסים שבין הביטוח הלאומי לבין הממשלה בעקבות השינויים של ההוצאה וההכנסה, ולכן הוא כולו תקציבי כמובן. יש בו גם היבטים של הקטנת פערים בחברה בצד ההכנסות ובדברים אחרים, אבל זה ההיבט. </w:t>
      </w:r>
    </w:p>
    <w:p w14:paraId="6DCD4E37" w14:textId="77777777" w:rsidR="004E578F" w:rsidRPr="00821337" w:rsidRDefault="004E578F" w:rsidP="004E578F">
      <w:pPr>
        <w:bidi/>
        <w:jc w:val="both"/>
        <w:rPr>
          <w:rFonts w:cs="David" w:hint="cs"/>
          <w:rtl/>
        </w:rPr>
      </w:pPr>
    </w:p>
    <w:p w14:paraId="783E964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4181D34" w14:textId="77777777" w:rsidR="004E578F" w:rsidRPr="00821337" w:rsidRDefault="004E578F" w:rsidP="004E578F">
      <w:pPr>
        <w:bidi/>
        <w:jc w:val="both"/>
        <w:rPr>
          <w:rFonts w:cs="David" w:hint="cs"/>
          <w:rtl/>
        </w:rPr>
      </w:pPr>
    </w:p>
    <w:p w14:paraId="7C250DA8" w14:textId="77777777" w:rsidR="004E578F" w:rsidRPr="00821337" w:rsidRDefault="004E578F" w:rsidP="004E578F">
      <w:pPr>
        <w:bidi/>
        <w:jc w:val="both"/>
        <w:rPr>
          <w:rFonts w:cs="David" w:hint="cs"/>
          <w:rtl/>
        </w:rPr>
      </w:pPr>
      <w:r w:rsidRPr="00821337">
        <w:rPr>
          <w:rFonts w:cs="David" w:hint="cs"/>
          <w:rtl/>
        </w:rPr>
        <w:tab/>
        <w:t>תודה. היועץ המשפטי, בבקשה.</w:t>
      </w:r>
    </w:p>
    <w:p w14:paraId="3489E7F5" w14:textId="77777777" w:rsidR="004E578F" w:rsidRPr="00821337" w:rsidRDefault="004E578F" w:rsidP="004E578F">
      <w:pPr>
        <w:bidi/>
        <w:jc w:val="both"/>
        <w:rPr>
          <w:rFonts w:cs="David" w:hint="cs"/>
          <w:rtl/>
        </w:rPr>
      </w:pPr>
    </w:p>
    <w:p w14:paraId="29947AA5"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031E136" w14:textId="77777777" w:rsidR="004E578F" w:rsidRPr="00821337" w:rsidRDefault="004E578F" w:rsidP="004E578F">
      <w:pPr>
        <w:bidi/>
        <w:jc w:val="both"/>
        <w:rPr>
          <w:rFonts w:cs="David" w:hint="cs"/>
          <w:rtl/>
        </w:rPr>
      </w:pPr>
    </w:p>
    <w:p w14:paraId="5499A337" w14:textId="77777777" w:rsidR="004E578F" w:rsidRPr="00821337" w:rsidRDefault="004E578F" w:rsidP="004E578F">
      <w:pPr>
        <w:bidi/>
        <w:jc w:val="both"/>
        <w:rPr>
          <w:rFonts w:cs="David" w:hint="cs"/>
          <w:rtl/>
        </w:rPr>
      </w:pPr>
      <w:r w:rsidRPr="00821337">
        <w:rPr>
          <w:rFonts w:cs="David" w:hint="cs"/>
          <w:rtl/>
        </w:rPr>
        <w:tab/>
        <w:t xml:space="preserve">אין לי מה להוסיף על הסבריו של היועץ המשפטי. מבחינת התוכן, מבחינת הניתובים, המלצנו לפי התקנון והתקדימים או על ועדת העבודה או על ועדת הכספים, וזה לגבי כל הפרק של הביטוח הלאומי כפי שהוא מופיע בטבלה שלפניכם. </w:t>
      </w:r>
    </w:p>
    <w:p w14:paraId="25176394" w14:textId="77777777" w:rsidR="004E578F" w:rsidRPr="00821337" w:rsidRDefault="004E578F" w:rsidP="004E578F">
      <w:pPr>
        <w:bidi/>
        <w:jc w:val="both"/>
        <w:rPr>
          <w:rFonts w:cs="David" w:hint="cs"/>
          <w:rtl/>
        </w:rPr>
      </w:pPr>
    </w:p>
    <w:p w14:paraId="0D53DC24"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65310D78" w14:textId="77777777" w:rsidR="004E578F" w:rsidRPr="00821337" w:rsidRDefault="004E578F" w:rsidP="004E578F">
      <w:pPr>
        <w:bidi/>
        <w:jc w:val="both"/>
        <w:rPr>
          <w:rFonts w:cs="David" w:hint="cs"/>
          <w:u w:val="single"/>
          <w:rtl/>
        </w:rPr>
      </w:pPr>
    </w:p>
    <w:p w14:paraId="25DE9DDF" w14:textId="77777777" w:rsidR="004E578F" w:rsidRPr="00821337" w:rsidRDefault="004E578F" w:rsidP="004E578F">
      <w:pPr>
        <w:bidi/>
        <w:jc w:val="both"/>
        <w:rPr>
          <w:rFonts w:cs="David" w:hint="cs"/>
          <w:rtl/>
        </w:rPr>
      </w:pPr>
      <w:r w:rsidRPr="00821337">
        <w:rPr>
          <w:rFonts w:cs="David" w:hint="cs"/>
          <w:rtl/>
        </w:rPr>
        <w:tab/>
        <w:t xml:space="preserve"> עד היום זה היה תמיד בוועדת העבודה.</w:t>
      </w:r>
    </w:p>
    <w:p w14:paraId="685B2F5A" w14:textId="77777777" w:rsidR="004E578F" w:rsidRPr="00821337" w:rsidRDefault="004E578F" w:rsidP="004E578F">
      <w:pPr>
        <w:bidi/>
        <w:jc w:val="both"/>
        <w:rPr>
          <w:rFonts w:cs="David" w:hint="cs"/>
          <w:rtl/>
        </w:rPr>
      </w:pPr>
    </w:p>
    <w:p w14:paraId="0D348A82"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33B2458A" w14:textId="77777777" w:rsidR="004E578F" w:rsidRPr="00821337" w:rsidRDefault="004E578F" w:rsidP="004E578F">
      <w:pPr>
        <w:bidi/>
        <w:jc w:val="both"/>
        <w:rPr>
          <w:rFonts w:cs="David" w:hint="cs"/>
          <w:rtl/>
        </w:rPr>
      </w:pPr>
    </w:p>
    <w:p w14:paraId="59228E55" w14:textId="77777777" w:rsidR="004E578F" w:rsidRPr="00821337" w:rsidRDefault="004E578F" w:rsidP="004E578F">
      <w:pPr>
        <w:bidi/>
        <w:jc w:val="both"/>
        <w:rPr>
          <w:rFonts w:cs="David" w:hint="cs"/>
          <w:rtl/>
        </w:rPr>
      </w:pPr>
      <w:r w:rsidRPr="00821337">
        <w:rPr>
          <w:rFonts w:cs="David" w:hint="cs"/>
          <w:rtl/>
        </w:rPr>
        <w:tab/>
        <w:t xml:space="preserve">לכן הדגשתי. הטבלה שלנו, במקומות שבהם מצוינות שתי ועדות, זה בגלל שתקנון הכנסת קובע ועדה מסוימת והתקדימים שבכנסת הם לא פחות חשובים הרבה פעמים, הם מראים שהנושאים האלה נדונו במהלך השנים גם בוועדה אחרת. כך במקרה הזה וכך במקרים נוספים. </w:t>
      </w:r>
    </w:p>
    <w:p w14:paraId="1DBB2C7F" w14:textId="77777777" w:rsidR="004E578F" w:rsidRPr="00821337" w:rsidRDefault="004E578F" w:rsidP="004E578F">
      <w:pPr>
        <w:bidi/>
        <w:jc w:val="both"/>
        <w:rPr>
          <w:rFonts w:cs="David" w:hint="cs"/>
          <w:rtl/>
        </w:rPr>
      </w:pPr>
    </w:p>
    <w:p w14:paraId="30A6C0E8" w14:textId="77777777" w:rsidR="004E578F" w:rsidRPr="00821337" w:rsidRDefault="004E578F" w:rsidP="004E578F">
      <w:pPr>
        <w:bidi/>
        <w:jc w:val="both"/>
        <w:rPr>
          <w:rFonts w:cs="David" w:hint="cs"/>
          <w:u w:val="single"/>
          <w:rtl/>
        </w:rPr>
      </w:pPr>
      <w:r w:rsidRPr="00821337">
        <w:rPr>
          <w:rFonts w:cs="David" w:hint="cs"/>
          <w:u w:val="single"/>
          <w:rtl/>
        </w:rPr>
        <w:t>רחל אדטו:</w:t>
      </w:r>
    </w:p>
    <w:p w14:paraId="084343AD" w14:textId="77777777" w:rsidR="004E578F" w:rsidRPr="00821337" w:rsidRDefault="004E578F" w:rsidP="004E578F">
      <w:pPr>
        <w:bidi/>
        <w:jc w:val="both"/>
        <w:rPr>
          <w:rFonts w:cs="David" w:hint="cs"/>
          <w:u w:val="single"/>
          <w:rtl/>
        </w:rPr>
      </w:pPr>
    </w:p>
    <w:p w14:paraId="1787EA97" w14:textId="77777777" w:rsidR="004E578F" w:rsidRPr="00821337" w:rsidRDefault="004E578F" w:rsidP="004E578F">
      <w:pPr>
        <w:bidi/>
        <w:jc w:val="both"/>
        <w:rPr>
          <w:rFonts w:cs="David" w:hint="cs"/>
          <w:rtl/>
        </w:rPr>
      </w:pPr>
      <w:r w:rsidRPr="00821337">
        <w:rPr>
          <w:rFonts w:cs="David" w:hint="cs"/>
          <w:rtl/>
        </w:rPr>
        <w:tab/>
        <w:t xml:space="preserve"> לאורך כל השנה העניינים של ביטוח לאומי נדונים בוועדת העבודה.</w:t>
      </w:r>
    </w:p>
    <w:p w14:paraId="543F52CF" w14:textId="77777777" w:rsidR="004E578F" w:rsidRPr="00821337" w:rsidRDefault="004E578F" w:rsidP="004E578F">
      <w:pPr>
        <w:bidi/>
        <w:jc w:val="both"/>
        <w:rPr>
          <w:rFonts w:cs="David" w:hint="cs"/>
          <w:rtl/>
        </w:rPr>
      </w:pPr>
    </w:p>
    <w:p w14:paraId="1C58B2A2"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11C9A5C1" w14:textId="77777777" w:rsidR="004E578F" w:rsidRPr="00821337" w:rsidRDefault="004E578F" w:rsidP="004E578F">
      <w:pPr>
        <w:bidi/>
        <w:jc w:val="both"/>
        <w:rPr>
          <w:rFonts w:cs="David" w:hint="cs"/>
          <w:u w:val="single"/>
          <w:rtl/>
        </w:rPr>
      </w:pPr>
    </w:p>
    <w:p w14:paraId="7FE899BA" w14:textId="77777777" w:rsidR="004E578F" w:rsidRPr="00821337" w:rsidRDefault="004E578F" w:rsidP="004E578F">
      <w:pPr>
        <w:bidi/>
        <w:jc w:val="both"/>
        <w:rPr>
          <w:rFonts w:cs="David" w:hint="cs"/>
          <w:rtl/>
        </w:rPr>
      </w:pPr>
      <w:r w:rsidRPr="00821337">
        <w:rPr>
          <w:rFonts w:cs="David" w:hint="cs"/>
          <w:rtl/>
        </w:rPr>
        <w:tab/>
        <w:t xml:space="preserve"> לא אלה.</w:t>
      </w:r>
    </w:p>
    <w:p w14:paraId="195E72C1" w14:textId="77777777" w:rsidR="004E578F" w:rsidRPr="00821337" w:rsidRDefault="004E578F" w:rsidP="004E578F">
      <w:pPr>
        <w:bidi/>
        <w:jc w:val="both"/>
        <w:rPr>
          <w:rFonts w:cs="David" w:hint="cs"/>
          <w:rtl/>
        </w:rPr>
      </w:pPr>
    </w:p>
    <w:p w14:paraId="57650518"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9813F49" w14:textId="77777777" w:rsidR="004E578F" w:rsidRPr="00821337" w:rsidRDefault="004E578F" w:rsidP="004E578F">
      <w:pPr>
        <w:bidi/>
        <w:jc w:val="both"/>
        <w:rPr>
          <w:rFonts w:cs="David" w:hint="cs"/>
          <w:rtl/>
        </w:rPr>
      </w:pPr>
    </w:p>
    <w:p w14:paraId="4E65BDFE" w14:textId="77777777" w:rsidR="004E578F" w:rsidRPr="00821337" w:rsidRDefault="004E578F" w:rsidP="004E578F">
      <w:pPr>
        <w:bidi/>
        <w:jc w:val="both"/>
        <w:rPr>
          <w:rFonts w:cs="David" w:hint="cs"/>
          <w:rtl/>
        </w:rPr>
      </w:pPr>
      <w:r w:rsidRPr="00821337">
        <w:rPr>
          <w:rFonts w:cs="David" w:hint="cs"/>
          <w:rtl/>
        </w:rPr>
        <w:tab/>
        <w:t>זה לגיטימי להעביר את זה לכל אחת מהוועדות.</w:t>
      </w:r>
    </w:p>
    <w:p w14:paraId="30369762" w14:textId="77777777" w:rsidR="004E578F" w:rsidRPr="00821337" w:rsidRDefault="004E578F" w:rsidP="004E578F">
      <w:pPr>
        <w:bidi/>
        <w:jc w:val="both"/>
        <w:rPr>
          <w:rFonts w:cs="David" w:hint="cs"/>
          <w:rtl/>
        </w:rPr>
      </w:pPr>
    </w:p>
    <w:p w14:paraId="395A69D6"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5C9B0B69" w14:textId="77777777" w:rsidR="004E578F" w:rsidRPr="00821337" w:rsidRDefault="004E578F" w:rsidP="004E578F">
      <w:pPr>
        <w:bidi/>
        <w:jc w:val="both"/>
        <w:rPr>
          <w:rFonts w:cs="David" w:hint="cs"/>
          <w:u w:val="single"/>
          <w:rtl/>
        </w:rPr>
      </w:pPr>
    </w:p>
    <w:p w14:paraId="43119EB9" w14:textId="77777777" w:rsidR="004E578F" w:rsidRPr="00821337" w:rsidRDefault="004E578F" w:rsidP="004E578F">
      <w:pPr>
        <w:bidi/>
        <w:jc w:val="both"/>
        <w:rPr>
          <w:rFonts w:cs="David" w:hint="cs"/>
          <w:rtl/>
        </w:rPr>
      </w:pPr>
      <w:r w:rsidRPr="00821337">
        <w:rPr>
          <w:rFonts w:cs="David" w:hint="cs"/>
          <w:rtl/>
        </w:rPr>
        <w:tab/>
        <w:t xml:space="preserve">לא אכפת המקום, גם אם תחליטו להעביר את זה לוועדה למעמד האישה. המקום שהנושאים הללו נדונו </w:t>
      </w:r>
      <w:r w:rsidRPr="00821337">
        <w:rPr>
          <w:rFonts w:cs="David"/>
          <w:rtl/>
        </w:rPr>
        <w:t>–</w:t>
      </w:r>
      <w:r w:rsidRPr="00821337">
        <w:rPr>
          <w:rFonts w:cs="David" w:hint="cs"/>
          <w:rtl/>
        </w:rPr>
        <w:t xml:space="preserve"> קצבאות ילדים וההצמדה שלהם והעלאת התקרות וכדומה </w:t>
      </w:r>
      <w:r w:rsidRPr="00821337">
        <w:rPr>
          <w:rFonts w:cs="David"/>
          <w:rtl/>
        </w:rPr>
        <w:t>–</w:t>
      </w:r>
      <w:r w:rsidRPr="00821337">
        <w:rPr>
          <w:rFonts w:cs="David" w:hint="cs"/>
          <w:rtl/>
        </w:rPr>
        <w:t xml:space="preserve"> היו נושאים של ועדת הכספים לאורך כל השנים. אלא אם כן יש בעיות בתחום שלא שייך לעניין עצמו, שאני לא מכיר אותן. </w:t>
      </w:r>
    </w:p>
    <w:p w14:paraId="16030869" w14:textId="77777777" w:rsidR="004E578F" w:rsidRPr="00821337" w:rsidRDefault="004E578F" w:rsidP="004E578F">
      <w:pPr>
        <w:bidi/>
        <w:jc w:val="both"/>
        <w:rPr>
          <w:rFonts w:cs="David" w:hint="cs"/>
          <w:rtl/>
        </w:rPr>
      </w:pPr>
    </w:p>
    <w:p w14:paraId="0D665886"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A5EBEE2" w14:textId="77777777" w:rsidR="004E578F" w:rsidRPr="00821337" w:rsidRDefault="004E578F" w:rsidP="004E578F">
      <w:pPr>
        <w:bidi/>
        <w:jc w:val="both"/>
        <w:rPr>
          <w:rFonts w:cs="David" w:hint="cs"/>
          <w:rtl/>
        </w:rPr>
      </w:pPr>
    </w:p>
    <w:p w14:paraId="0FCDB268" w14:textId="77777777" w:rsidR="004E578F" w:rsidRPr="00821337" w:rsidRDefault="004E578F" w:rsidP="004E578F">
      <w:pPr>
        <w:bidi/>
        <w:jc w:val="both"/>
        <w:rPr>
          <w:rFonts w:cs="David" w:hint="cs"/>
          <w:rtl/>
        </w:rPr>
      </w:pPr>
      <w:r w:rsidRPr="00821337">
        <w:rPr>
          <w:rFonts w:cs="David" w:hint="cs"/>
          <w:rtl/>
        </w:rPr>
        <w:tab/>
        <w:t xml:space="preserve">השאלה אם יגיעו לזה שם בסדר-היום. </w:t>
      </w:r>
    </w:p>
    <w:p w14:paraId="6141EC23" w14:textId="77777777" w:rsidR="004E578F" w:rsidRPr="00821337" w:rsidRDefault="004E578F" w:rsidP="004E578F">
      <w:pPr>
        <w:bidi/>
        <w:jc w:val="both"/>
        <w:rPr>
          <w:rFonts w:cs="David" w:hint="cs"/>
          <w:rtl/>
        </w:rPr>
      </w:pPr>
    </w:p>
    <w:p w14:paraId="390CE8E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F50FA15" w14:textId="77777777" w:rsidR="004E578F" w:rsidRPr="00821337" w:rsidRDefault="004E578F" w:rsidP="004E578F">
      <w:pPr>
        <w:bidi/>
        <w:jc w:val="both"/>
        <w:rPr>
          <w:rFonts w:cs="David" w:hint="cs"/>
          <w:rtl/>
        </w:rPr>
      </w:pPr>
    </w:p>
    <w:p w14:paraId="2096C8A1" w14:textId="77777777" w:rsidR="004E578F" w:rsidRPr="00821337" w:rsidRDefault="004E578F" w:rsidP="004E578F">
      <w:pPr>
        <w:bidi/>
        <w:jc w:val="both"/>
        <w:rPr>
          <w:rFonts w:cs="David" w:hint="cs"/>
          <w:rtl/>
        </w:rPr>
      </w:pPr>
      <w:r w:rsidRPr="00821337">
        <w:rPr>
          <w:rFonts w:cs="David" w:hint="cs"/>
          <w:rtl/>
        </w:rPr>
        <w:tab/>
        <w:t xml:space="preserve">הערות נוספות, אם ישנן. אין. אם כך אנחנו עוברים לפרק ו', הרשות לשיקום האסיר. </w:t>
      </w:r>
    </w:p>
    <w:p w14:paraId="539B8986" w14:textId="77777777" w:rsidR="004E578F" w:rsidRPr="00821337" w:rsidRDefault="004E578F" w:rsidP="004E578F">
      <w:pPr>
        <w:bidi/>
        <w:jc w:val="both"/>
        <w:rPr>
          <w:rFonts w:cs="David" w:hint="cs"/>
          <w:rtl/>
        </w:rPr>
      </w:pPr>
    </w:p>
    <w:p w14:paraId="10F7CCFF"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0D801B05" w14:textId="77777777" w:rsidR="004E578F" w:rsidRPr="00821337" w:rsidRDefault="004E578F" w:rsidP="004E578F">
      <w:pPr>
        <w:bidi/>
        <w:jc w:val="both"/>
        <w:rPr>
          <w:rFonts w:cs="David" w:hint="cs"/>
          <w:u w:val="single"/>
          <w:rtl/>
        </w:rPr>
      </w:pPr>
    </w:p>
    <w:p w14:paraId="06995421" w14:textId="77777777" w:rsidR="004E578F" w:rsidRPr="00821337" w:rsidRDefault="004E578F" w:rsidP="004E578F">
      <w:pPr>
        <w:bidi/>
        <w:jc w:val="both"/>
        <w:rPr>
          <w:rFonts w:cs="David" w:hint="cs"/>
          <w:rtl/>
        </w:rPr>
      </w:pPr>
      <w:r w:rsidRPr="00821337">
        <w:rPr>
          <w:rFonts w:cs="David" w:hint="cs"/>
          <w:rtl/>
        </w:rPr>
        <w:tab/>
        <w:t>האם זו ההמלצה של חבר הכנסת אורון ביחס לכל הפרק?</w:t>
      </w:r>
    </w:p>
    <w:p w14:paraId="433D2A23" w14:textId="77777777" w:rsidR="004E578F" w:rsidRPr="00821337" w:rsidRDefault="004E578F" w:rsidP="004E578F">
      <w:pPr>
        <w:bidi/>
        <w:jc w:val="both"/>
        <w:rPr>
          <w:rFonts w:cs="David" w:hint="cs"/>
          <w:rtl/>
        </w:rPr>
      </w:pPr>
    </w:p>
    <w:p w14:paraId="1C866ABE"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6BB9AF52" w14:textId="77777777" w:rsidR="004E578F" w:rsidRPr="00821337" w:rsidRDefault="004E578F" w:rsidP="004E578F">
      <w:pPr>
        <w:bidi/>
        <w:jc w:val="both"/>
        <w:rPr>
          <w:rFonts w:cs="David" w:hint="cs"/>
          <w:u w:val="single"/>
          <w:rtl/>
        </w:rPr>
      </w:pPr>
    </w:p>
    <w:p w14:paraId="4D87D4C0" w14:textId="77777777" w:rsidR="004E578F" w:rsidRPr="00821337" w:rsidRDefault="004E578F" w:rsidP="004E578F">
      <w:pPr>
        <w:bidi/>
        <w:jc w:val="both"/>
        <w:rPr>
          <w:rFonts w:cs="David" w:hint="cs"/>
          <w:rtl/>
        </w:rPr>
      </w:pPr>
      <w:r w:rsidRPr="00821337">
        <w:rPr>
          <w:rFonts w:cs="David" w:hint="cs"/>
          <w:rtl/>
        </w:rPr>
        <w:tab/>
        <w:t>כן. אני ממליץ לוועדת הכספים לכל הפרק.</w:t>
      </w:r>
    </w:p>
    <w:p w14:paraId="6EF99C3E" w14:textId="77777777" w:rsidR="004E578F" w:rsidRPr="00821337" w:rsidRDefault="004E578F" w:rsidP="004E578F">
      <w:pPr>
        <w:bidi/>
        <w:jc w:val="both"/>
        <w:rPr>
          <w:rFonts w:cs="David" w:hint="cs"/>
          <w:rtl/>
        </w:rPr>
      </w:pPr>
    </w:p>
    <w:p w14:paraId="78EBF633"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0F50F027" w14:textId="77777777" w:rsidR="004E578F" w:rsidRPr="00821337" w:rsidRDefault="004E578F" w:rsidP="004E578F">
      <w:pPr>
        <w:bidi/>
        <w:jc w:val="both"/>
        <w:rPr>
          <w:rFonts w:cs="David" w:hint="cs"/>
          <w:rtl/>
        </w:rPr>
      </w:pPr>
    </w:p>
    <w:p w14:paraId="2F19B1C1" w14:textId="77777777" w:rsidR="004E578F" w:rsidRPr="00821337" w:rsidRDefault="004E578F" w:rsidP="004E578F">
      <w:pPr>
        <w:bidi/>
        <w:jc w:val="both"/>
        <w:rPr>
          <w:rFonts w:cs="David" w:hint="cs"/>
          <w:rtl/>
        </w:rPr>
      </w:pPr>
      <w:r w:rsidRPr="00821337">
        <w:rPr>
          <w:rFonts w:cs="David" w:hint="cs"/>
          <w:rtl/>
        </w:rPr>
        <w:t xml:space="preserve"> </w:t>
      </w:r>
      <w:r w:rsidRPr="00821337">
        <w:rPr>
          <w:rFonts w:cs="David" w:hint="cs"/>
          <w:rtl/>
        </w:rPr>
        <w:tab/>
        <w:t>הנושא של רשות לשיקום האסיר הוא נושא שהוא יוזמה משותפת עם משרד הרווחה.</w:t>
      </w:r>
    </w:p>
    <w:p w14:paraId="07C50BB0" w14:textId="77777777" w:rsidR="004E578F" w:rsidRPr="00821337" w:rsidRDefault="004E578F" w:rsidP="004E578F">
      <w:pPr>
        <w:bidi/>
        <w:jc w:val="both"/>
        <w:rPr>
          <w:rFonts w:cs="David" w:hint="cs"/>
          <w:rtl/>
        </w:rPr>
      </w:pPr>
    </w:p>
    <w:p w14:paraId="2D5E18DC"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0DEC7310" w14:textId="77777777" w:rsidR="004E578F" w:rsidRPr="00821337" w:rsidRDefault="004E578F" w:rsidP="004E578F">
      <w:pPr>
        <w:bidi/>
        <w:jc w:val="both"/>
        <w:rPr>
          <w:rFonts w:cs="David" w:hint="cs"/>
          <w:u w:val="single"/>
          <w:rtl/>
        </w:rPr>
      </w:pPr>
    </w:p>
    <w:p w14:paraId="4306D6B3" w14:textId="77777777" w:rsidR="004E578F" w:rsidRPr="00821337" w:rsidRDefault="004E578F" w:rsidP="004E578F">
      <w:pPr>
        <w:bidi/>
        <w:jc w:val="both"/>
        <w:rPr>
          <w:rFonts w:cs="David" w:hint="cs"/>
          <w:rtl/>
        </w:rPr>
      </w:pPr>
      <w:r w:rsidRPr="00821337">
        <w:rPr>
          <w:rFonts w:cs="David" w:hint="cs"/>
          <w:rtl/>
        </w:rPr>
        <w:tab/>
        <w:t xml:space="preserve"> סליחה, אדוני היושב ראש, לפני 17 דקות ביקשתי ממך לשקול. </w:t>
      </w:r>
    </w:p>
    <w:p w14:paraId="7867591B" w14:textId="77777777" w:rsidR="004E578F" w:rsidRPr="00821337" w:rsidRDefault="004E578F" w:rsidP="004E578F">
      <w:pPr>
        <w:bidi/>
        <w:jc w:val="both"/>
        <w:rPr>
          <w:rFonts w:cs="David" w:hint="cs"/>
          <w:rtl/>
        </w:rPr>
      </w:pPr>
    </w:p>
    <w:p w14:paraId="2FD256F9"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35F532B" w14:textId="77777777" w:rsidR="004E578F" w:rsidRPr="00821337" w:rsidRDefault="004E578F" w:rsidP="004E578F">
      <w:pPr>
        <w:bidi/>
        <w:jc w:val="both"/>
        <w:rPr>
          <w:rFonts w:cs="David" w:hint="cs"/>
          <w:rtl/>
        </w:rPr>
      </w:pPr>
    </w:p>
    <w:p w14:paraId="6B0661C0" w14:textId="77777777" w:rsidR="004E578F" w:rsidRPr="00821337" w:rsidRDefault="004E578F" w:rsidP="004E578F">
      <w:pPr>
        <w:bidi/>
        <w:jc w:val="both"/>
        <w:rPr>
          <w:rFonts w:cs="David" w:hint="cs"/>
          <w:rtl/>
        </w:rPr>
      </w:pPr>
      <w:r w:rsidRPr="00821337">
        <w:rPr>
          <w:rFonts w:cs="David" w:hint="cs"/>
          <w:rtl/>
        </w:rPr>
        <w:tab/>
        <w:t xml:space="preserve">אני עדיין שוקל. אני איטי. </w:t>
      </w:r>
    </w:p>
    <w:p w14:paraId="6EE0E760" w14:textId="77777777" w:rsidR="004E578F" w:rsidRPr="00821337" w:rsidRDefault="004E578F" w:rsidP="004E578F">
      <w:pPr>
        <w:bidi/>
        <w:jc w:val="both"/>
        <w:rPr>
          <w:rFonts w:cs="David" w:hint="cs"/>
          <w:rtl/>
        </w:rPr>
      </w:pPr>
    </w:p>
    <w:p w14:paraId="45194BFB"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7684AAA1" w14:textId="77777777" w:rsidR="004E578F" w:rsidRPr="00821337" w:rsidRDefault="004E578F" w:rsidP="004E578F">
      <w:pPr>
        <w:bidi/>
        <w:jc w:val="both"/>
        <w:rPr>
          <w:rFonts w:cs="David" w:hint="cs"/>
          <w:u w:val="single"/>
          <w:rtl/>
        </w:rPr>
      </w:pPr>
    </w:p>
    <w:p w14:paraId="5A92E982" w14:textId="77777777" w:rsidR="004E578F" w:rsidRPr="00821337" w:rsidRDefault="004E578F" w:rsidP="004E578F">
      <w:pPr>
        <w:bidi/>
        <w:ind w:firstLine="706"/>
        <w:jc w:val="both"/>
        <w:rPr>
          <w:rFonts w:cs="David" w:hint="cs"/>
          <w:rtl/>
        </w:rPr>
      </w:pPr>
      <w:r w:rsidRPr="00821337">
        <w:rPr>
          <w:rFonts w:cs="David" w:hint="cs"/>
          <w:rtl/>
        </w:rPr>
        <w:t xml:space="preserve">כמה זמן אפשר לשקול? </w:t>
      </w:r>
    </w:p>
    <w:p w14:paraId="5115065A" w14:textId="77777777" w:rsidR="004E578F" w:rsidRPr="00821337" w:rsidRDefault="004E578F" w:rsidP="004E578F">
      <w:pPr>
        <w:bidi/>
        <w:ind w:firstLine="706"/>
        <w:jc w:val="both"/>
        <w:rPr>
          <w:rFonts w:cs="David" w:hint="cs"/>
          <w:rtl/>
        </w:rPr>
      </w:pPr>
    </w:p>
    <w:p w14:paraId="2EA19AA4"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8B6474B" w14:textId="77777777" w:rsidR="004E578F" w:rsidRPr="00821337" w:rsidRDefault="004E578F" w:rsidP="004E578F">
      <w:pPr>
        <w:bidi/>
        <w:jc w:val="both"/>
        <w:rPr>
          <w:rFonts w:cs="David" w:hint="cs"/>
          <w:u w:val="single"/>
          <w:rtl/>
        </w:rPr>
      </w:pPr>
    </w:p>
    <w:p w14:paraId="53D9C72F" w14:textId="77777777" w:rsidR="004E578F" w:rsidRPr="00821337" w:rsidRDefault="004E578F" w:rsidP="004E578F">
      <w:pPr>
        <w:bidi/>
        <w:jc w:val="both"/>
        <w:rPr>
          <w:rFonts w:cs="David" w:hint="cs"/>
          <w:rtl/>
        </w:rPr>
      </w:pPr>
      <w:r w:rsidRPr="00821337">
        <w:rPr>
          <w:rFonts w:cs="David" w:hint="cs"/>
          <w:rtl/>
        </w:rPr>
        <w:tab/>
        <w:t xml:space="preserve">חברת הכנסת אברהם, כמה זמן את קוצבת לי לשקול? </w:t>
      </w:r>
    </w:p>
    <w:p w14:paraId="64BB4617" w14:textId="77777777" w:rsidR="004E578F" w:rsidRPr="00821337" w:rsidRDefault="004E578F" w:rsidP="004E578F">
      <w:pPr>
        <w:bidi/>
        <w:jc w:val="both"/>
        <w:rPr>
          <w:rFonts w:cs="David" w:hint="cs"/>
          <w:rtl/>
        </w:rPr>
      </w:pPr>
    </w:p>
    <w:p w14:paraId="7F7CCF65"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22D5D3C" w14:textId="77777777" w:rsidR="004E578F" w:rsidRPr="00821337" w:rsidRDefault="004E578F" w:rsidP="004E578F">
      <w:pPr>
        <w:bidi/>
        <w:jc w:val="both"/>
        <w:rPr>
          <w:rFonts w:cs="David" w:hint="cs"/>
          <w:u w:val="single"/>
          <w:rtl/>
        </w:rPr>
      </w:pPr>
    </w:p>
    <w:p w14:paraId="515EB743" w14:textId="77777777" w:rsidR="004E578F" w:rsidRPr="00821337" w:rsidRDefault="004E578F" w:rsidP="004E578F">
      <w:pPr>
        <w:bidi/>
        <w:ind w:firstLine="706"/>
        <w:jc w:val="both"/>
        <w:rPr>
          <w:rFonts w:cs="David" w:hint="cs"/>
          <w:rtl/>
        </w:rPr>
      </w:pPr>
      <w:r w:rsidRPr="00821337">
        <w:rPr>
          <w:rFonts w:cs="David" w:hint="cs"/>
          <w:rtl/>
        </w:rPr>
        <w:t xml:space="preserve">בסוגיה הזאת, כאשר נאמרו אמירות כל כך ברורות, למעלה מרבע שעה זה כבר משהו שהוא נדיר. </w:t>
      </w:r>
      <w:r w:rsidRPr="00821337">
        <w:rPr>
          <w:rFonts w:cs="David" w:hint="cs"/>
          <w:rtl/>
        </w:rPr>
        <w:tab/>
      </w:r>
    </w:p>
    <w:p w14:paraId="39A977E8"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569CEB5" w14:textId="77777777" w:rsidR="004E578F" w:rsidRPr="00821337" w:rsidRDefault="004E578F" w:rsidP="004E578F">
      <w:pPr>
        <w:bidi/>
        <w:jc w:val="both"/>
        <w:rPr>
          <w:rFonts w:cs="David" w:hint="cs"/>
          <w:rtl/>
        </w:rPr>
      </w:pPr>
    </w:p>
    <w:p w14:paraId="372BBDE9" w14:textId="77777777" w:rsidR="004E578F" w:rsidRPr="00821337" w:rsidRDefault="004E578F" w:rsidP="004E578F">
      <w:pPr>
        <w:bidi/>
        <w:jc w:val="both"/>
        <w:rPr>
          <w:rFonts w:cs="David" w:hint="cs"/>
          <w:rtl/>
        </w:rPr>
      </w:pPr>
      <w:r w:rsidRPr="00821337">
        <w:rPr>
          <w:rFonts w:cs="David" w:hint="cs"/>
          <w:rtl/>
        </w:rPr>
        <w:tab/>
        <w:t xml:space="preserve">אם אני תלמיד איטי במיוחד? </w:t>
      </w:r>
    </w:p>
    <w:p w14:paraId="24216A6A" w14:textId="77777777" w:rsidR="004E578F" w:rsidRPr="00821337" w:rsidRDefault="004E578F" w:rsidP="004E578F">
      <w:pPr>
        <w:bidi/>
        <w:jc w:val="both"/>
        <w:rPr>
          <w:rFonts w:cs="David" w:hint="cs"/>
          <w:rtl/>
        </w:rPr>
      </w:pPr>
    </w:p>
    <w:p w14:paraId="30FC2506"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542519B7" w14:textId="77777777" w:rsidR="004E578F" w:rsidRPr="00821337" w:rsidRDefault="004E578F" w:rsidP="004E578F">
      <w:pPr>
        <w:bidi/>
        <w:jc w:val="both"/>
        <w:rPr>
          <w:rFonts w:cs="David" w:hint="cs"/>
          <w:u w:val="single"/>
          <w:rtl/>
        </w:rPr>
      </w:pPr>
    </w:p>
    <w:p w14:paraId="2E5866B6" w14:textId="77777777" w:rsidR="004E578F" w:rsidRPr="00821337" w:rsidRDefault="004E578F" w:rsidP="004E578F">
      <w:pPr>
        <w:bidi/>
        <w:ind w:firstLine="706"/>
        <w:jc w:val="both"/>
        <w:rPr>
          <w:rFonts w:cs="David" w:hint="cs"/>
          <w:rtl/>
        </w:rPr>
      </w:pPr>
      <w:r w:rsidRPr="00821337">
        <w:rPr>
          <w:rFonts w:cs="David" w:hint="cs"/>
          <w:rtl/>
        </w:rPr>
        <w:t xml:space="preserve">20 דקות. </w:t>
      </w:r>
    </w:p>
    <w:p w14:paraId="106916CE" w14:textId="77777777" w:rsidR="004E578F" w:rsidRPr="00821337" w:rsidRDefault="004E578F" w:rsidP="004E578F">
      <w:pPr>
        <w:bidi/>
        <w:ind w:firstLine="706"/>
        <w:jc w:val="both"/>
        <w:rPr>
          <w:rFonts w:cs="David" w:hint="cs"/>
          <w:rtl/>
        </w:rPr>
      </w:pPr>
    </w:p>
    <w:p w14:paraId="2A9CA9A4"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724B305" w14:textId="77777777" w:rsidR="004E578F" w:rsidRPr="00821337" w:rsidRDefault="004E578F" w:rsidP="004E578F">
      <w:pPr>
        <w:bidi/>
        <w:jc w:val="both"/>
        <w:rPr>
          <w:rFonts w:cs="David" w:hint="cs"/>
          <w:u w:val="single"/>
          <w:rtl/>
        </w:rPr>
      </w:pPr>
    </w:p>
    <w:p w14:paraId="35F4BABB" w14:textId="77777777" w:rsidR="004E578F" w:rsidRPr="00821337" w:rsidRDefault="004E578F" w:rsidP="004E578F">
      <w:pPr>
        <w:bidi/>
        <w:ind w:firstLine="706"/>
        <w:jc w:val="both"/>
        <w:rPr>
          <w:rFonts w:cs="David" w:hint="cs"/>
          <w:rtl/>
        </w:rPr>
      </w:pPr>
      <w:r w:rsidRPr="00821337">
        <w:rPr>
          <w:rFonts w:cs="David" w:hint="cs"/>
          <w:rtl/>
        </w:rPr>
        <w:tab/>
        <w:t xml:space="preserve"> אני אשקול עכשיו 20 דקות את ההצעה שזה ייקח 20 דקות. תודה. </w:t>
      </w:r>
    </w:p>
    <w:p w14:paraId="08AC71B4" w14:textId="77777777" w:rsidR="004E578F" w:rsidRPr="00821337" w:rsidRDefault="004E578F" w:rsidP="004E578F">
      <w:pPr>
        <w:bidi/>
        <w:jc w:val="both"/>
        <w:rPr>
          <w:rFonts w:cs="David" w:hint="cs"/>
          <w:rtl/>
        </w:rPr>
      </w:pPr>
    </w:p>
    <w:p w14:paraId="5A92AABB" w14:textId="77777777" w:rsidR="004E578F" w:rsidRPr="00821337" w:rsidRDefault="004E578F" w:rsidP="004E578F">
      <w:pPr>
        <w:bidi/>
        <w:jc w:val="both"/>
        <w:rPr>
          <w:rFonts w:cs="David" w:hint="cs"/>
          <w:u w:val="single"/>
          <w:rtl/>
        </w:rPr>
      </w:pPr>
      <w:r w:rsidRPr="00821337">
        <w:rPr>
          <w:rFonts w:cs="David" w:hint="cs"/>
          <w:u w:val="single"/>
          <w:rtl/>
        </w:rPr>
        <w:t>חיים אורון:</w:t>
      </w:r>
    </w:p>
    <w:p w14:paraId="47ACA572" w14:textId="77777777" w:rsidR="004E578F" w:rsidRPr="00821337" w:rsidRDefault="004E578F" w:rsidP="004E578F">
      <w:pPr>
        <w:bidi/>
        <w:jc w:val="both"/>
        <w:rPr>
          <w:rFonts w:cs="David" w:hint="cs"/>
          <w:u w:val="single"/>
          <w:rtl/>
        </w:rPr>
      </w:pPr>
    </w:p>
    <w:p w14:paraId="4553D444" w14:textId="77777777" w:rsidR="004E578F" w:rsidRPr="00821337" w:rsidRDefault="004E578F" w:rsidP="004E578F">
      <w:pPr>
        <w:bidi/>
        <w:jc w:val="both"/>
        <w:rPr>
          <w:rFonts w:cs="David" w:hint="cs"/>
          <w:rtl/>
        </w:rPr>
      </w:pPr>
      <w:r w:rsidRPr="00821337">
        <w:rPr>
          <w:rFonts w:cs="David" w:hint="cs"/>
          <w:rtl/>
        </w:rPr>
        <w:tab/>
        <w:t xml:space="preserve"> זה זלזול.</w:t>
      </w:r>
    </w:p>
    <w:p w14:paraId="3C0303FA" w14:textId="77777777" w:rsidR="004E578F" w:rsidRPr="00821337" w:rsidRDefault="004E578F" w:rsidP="004E578F">
      <w:pPr>
        <w:bidi/>
        <w:jc w:val="both"/>
        <w:rPr>
          <w:rFonts w:cs="David" w:hint="cs"/>
          <w:rtl/>
        </w:rPr>
      </w:pPr>
    </w:p>
    <w:p w14:paraId="5ABC6E67" w14:textId="77777777" w:rsidR="004E578F" w:rsidRPr="00821337" w:rsidRDefault="004E578F" w:rsidP="004E578F">
      <w:pPr>
        <w:bidi/>
        <w:jc w:val="both"/>
        <w:rPr>
          <w:rFonts w:cs="David" w:hint="cs"/>
          <w:u w:val="single"/>
          <w:rtl/>
        </w:rPr>
      </w:pPr>
      <w:r w:rsidRPr="00821337">
        <w:rPr>
          <w:rFonts w:cs="David" w:hint="cs"/>
          <w:u w:val="single"/>
          <w:rtl/>
        </w:rPr>
        <w:t>אחמד טיבי:</w:t>
      </w:r>
    </w:p>
    <w:p w14:paraId="09E4446E" w14:textId="77777777" w:rsidR="004E578F" w:rsidRPr="00821337" w:rsidRDefault="004E578F" w:rsidP="004E578F">
      <w:pPr>
        <w:bidi/>
        <w:jc w:val="both"/>
        <w:rPr>
          <w:rFonts w:cs="David" w:hint="cs"/>
          <w:u w:val="single"/>
          <w:rtl/>
        </w:rPr>
      </w:pPr>
    </w:p>
    <w:p w14:paraId="1521EFBA" w14:textId="77777777" w:rsidR="004E578F" w:rsidRPr="00821337" w:rsidRDefault="004E578F" w:rsidP="004E578F">
      <w:pPr>
        <w:bidi/>
        <w:jc w:val="both"/>
        <w:rPr>
          <w:rFonts w:cs="David" w:hint="cs"/>
          <w:rtl/>
        </w:rPr>
      </w:pPr>
      <w:r w:rsidRPr="00821337">
        <w:rPr>
          <w:rFonts w:cs="David" w:hint="cs"/>
          <w:rtl/>
        </w:rPr>
        <w:tab/>
        <w:t xml:space="preserve"> זה זלזול.</w:t>
      </w:r>
    </w:p>
    <w:p w14:paraId="51F67C26" w14:textId="77777777" w:rsidR="004E578F" w:rsidRPr="00821337" w:rsidRDefault="004E578F" w:rsidP="004E578F">
      <w:pPr>
        <w:bidi/>
        <w:jc w:val="both"/>
        <w:rPr>
          <w:rFonts w:cs="David" w:hint="cs"/>
          <w:rtl/>
        </w:rPr>
      </w:pPr>
    </w:p>
    <w:p w14:paraId="7805A5E1"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BB98E0B" w14:textId="77777777" w:rsidR="004E578F" w:rsidRPr="00821337" w:rsidRDefault="004E578F" w:rsidP="004E578F">
      <w:pPr>
        <w:bidi/>
        <w:jc w:val="both"/>
        <w:rPr>
          <w:rFonts w:cs="David" w:hint="cs"/>
          <w:u w:val="single"/>
          <w:rtl/>
        </w:rPr>
      </w:pPr>
    </w:p>
    <w:p w14:paraId="688B05A6" w14:textId="77777777" w:rsidR="004E578F" w:rsidRPr="00821337" w:rsidRDefault="004E578F" w:rsidP="004E578F">
      <w:pPr>
        <w:bidi/>
        <w:jc w:val="both"/>
        <w:rPr>
          <w:rFonts w:cs="David" w:hint="cs"/>
          <w:rtl/>
        </w:rPr>
      </w:pPr>
      <w:r w:rsidRPr="00821337">
        <w:rPr>
          <w:rFonts w:cs="David" w:hint="cs"/>
          <w:rtl/>
        </w:rPr>
        <w:tab/>
        <w:t xml:space="preserve"> וההערות שלכם הן לא זלזול?</w:t>
      </w:r>
    </w:p>
    <w:p w14:paraId="3864A059" w14:textId="77777777" w:rsidR="004E578F" w:rsidRPr="00821337" w:rsidRDefault="004E578F" w:rsidP="004E578F">
      <w:pPr>
        <w:keepLines/>
        <w:bidi/>
        <w:jc w:val="both"/>
        <w:rPr>
          <w:rFonts w:cs="David" w:hint="cs"/>
          <w:rtl/>
        </w:rPr>
      </w:pPr>
    </w:p>
    <w:p w14:paraId="07685785" w14:textId="77777777" w:rsidR="004E578F" w:rsidRPr="00821337" w:rsidRDefault="004E578F" w:rsidP="004E578F">
      <w:pPr>
        <w:keepLines/>
        <w:bidi/>
        <w:jc w:val="both"/>
        <w:rPr>
          <w:rFonts w:cs="David" w:hint="cs"/>
          <w:u w:val="single"/>
          <w:rtl/>
        </w:rPr>
      </w:pPr>
      <w:r w:rsidRPr="00821337">
        <w:rPr>
          <w:rFonts w:cs="David" w:hint="cs"/>
          <w:u w:val="single"/>
          <w:rtl/>
        </w:rPr>
        <w:t>רוחמה אברהם-בלילא:</w:t>
      </w:r>
    </w:p>
    <w:p w14:paraId="48F22CFB" w14:textId="77777777" w:rsidR="004E578F" w:rsidRPr="00821337" w:rsidRDefault="004E578F" w:rsidP="004E578F">
      <w:pPr>
        <w:keepLines/>
        <w:bidi/>
        <w:jc w:val="both"/>
        <w:rPr>
          <w:rFonts w:cs="David" w:hint="cs"/>
          <w:u w:val="single"/>
          <w:rtl/>
        </w:rPr>
      </w:pPr>
    </w:p>
    <w:p w14:paraId="0DB484B6" w14:textId="77777777" w:rsidR="004E578F" w:rsidRPr="00821337" w:rsidRDefault="004E578F" w:rsidP="004E578F">
      <w:pPr>
        <w:keepLines/>
        <w:bidi/>
        <w:jc w:val="both"/>
        <w:rPr>
          <w:rFonts w:cs="David" w:hint="cs"/>
          <w:rtl/>
        </w:rPr>
      </w:pPr>
      <w:r w:rsidRPr="00821337">
        <w:rPr>
          <w:rFonts w:cs="David" w:hint="cs"/>
          <w:rtl/>
        </w:rPr>
        <w:tab/>
        <w:t xml:space="preserve">אנחנו נתנו צ'אנס לקיים פה דיון. </w:t>
      </w:r>
    </w:p>
    <w:p w14:paraId="6153E054" w14:textId="77777777" w:rsidR="004E578F" w:rsidRPr="00821337" w:rsidRDefault="004E578F" w:rsidP="004E578F">
      <w:pPr>
        <w:keepLines/>
        <w:bidi/>
        <w:jc w:val="both"/>
        <w:rPr>
          <w:rFonts w:cs="David" w:hint="cs"/>
          <w:rtl/>
        </w:rPr>
      </w:pPr>
    </w:p>
    <w:p w14:paraId="69D1E8C7"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4DC1A92" w14:textId="77777777" w:rsidR="004E578F" w:rsidRPr="00821337" w:rsidRDefault="004E578F" w:rsidP="004E578F">
      <w:pPr>
        <w:bidi/>
        <w:jc w:val="both"/>
        <w:rPr>
          <w:rFonts w:cs="David" w:hint="cs"/>
          <w:u w:val="single"/>
          <w:rtl/>
        </w:rPr>
      </w:pPr>
    </w:p>
    <w:p w14:paraId="7AF42BAD" w14:textId="77777777" w:rsidR="004E578F" w:rsidRPr="00821337" w:rsidRDefault="004E578F" w:rsidP="004E578F">
      <w:pPr>
        <w:bidi/>
        <w:jc w:val="both"/>
        <w:rPr>
          <w:rFonts w:cs="David" w:hint="cs"/>
          <w:rtl/>
        </w:rPr>
      </w:pPr>
      <w:r w:rsidRPr="00821337">
        <w:rPr>
          <w:rFonts w:cs="David" w:hint="cs"/>
          <w:rtl/>
        </w:rPr>
        <w:tab/>
        <w:t xml:space="preserve">איפה זה נשמע שקוצבים ליושב-ראש ועדה זמן לשקול הצעה? לא שמענו דבר כזה. </w:t>
      </w:r>
    </w:p>
    <w:p w14:paraId="043C877C" w14:textId="77777777" w:rsidR="004E578F" w:rsidRPr="00821337" w:rsidRDefault="004E578F" w:rsidP="004E578F">
      <w:pPr>
        <w:bidi/>
        <w:jc w:val="both"/>
        <w:rPr>
          <w:rFonts w:cs="David" w:hint="cs"/>
          <w:rtl/>
        </w:rPr>
      </w:pPr>
    </w:p>
    <w:p w14:paraId="2126486F"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54B5A07E" w14:textId="77777777" w:rsidR="004E578F" w:rsidRPr="00821337" w:rsidRDefault="004E578F" w:rsidP="004E578F">
      <w:pPr>
        <w:bidi/>
        <w:jc w:val="both"/>
        <w:rPr>
          <w:rFonts w:cs="David" w:hint="cs"/>
          <w:u w:val="single"/>
          <w:rtl/>
        </w:rPr>
      </w:pPr>
    </w:p>
    <w:p w14:paraId="56DAD744" w14:textId="77777777" w:rsidR="004E578F" w:rsidRPr="00821337" w:rsidRDefault="004E578F" w:rsidP="004E578F">
      <w:pPr>
        <w:bidi/>
        <w:ind w:firstLine="706"/>
        <w:jc w:val="both"/>
        <w:rPr>
          <w:rFonts w:cs="David" w:hint="cs"/>
          <w:rtl/>
        </w:rPr>
      </w:pPr>
      <w:r w:rsidRPr="00821337">
        <w:rPr>
          <w:rFonts w:cs="David" w:hint="cs"/>
          <w:rtl/>
        </w:rPr>
        <w:t xml:space="preserve">מה שאתם מנסים לעשות זה להסתיר את הכישלון החרוץ של היכולת שלכם להעביר את החוק הזה. לכן אין הצבעות היום. אין לנו מה להיות פה יותר. </w:t>
      </w:r>
    </w:p>
    <w:p w14:paraId="24812F36" w14:textId="77777777" w:rsidR="004E578F" w:rsidRPr="00821337" w:rsidRDefault="004E578F" w:rsidP="004E578F">
      <w:pPr>
        <w:bidi/>
        <w:jc w:val="both"/>
        <w:rPr>
          <w:rFonts w:cs="David" w:hint="cs"/>
          <w:rtl/>
        </w:rPr>
      </w:pPr>
    </w:p>
    <w:p w14:paraId="0AFCE67D"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32301E8" w14:textId="77777777" w:rsidR="004E578F" w:rsidRPr="00821337" w:rsidRDefault="004E578F" w:rsidP="004E578F">
      <w:pPr>
        <w:bidi/>
        <w:jc w:val="both"/>
        <w:rPr>
          <w:rFonts w:cs="David" w:hint="cs"/>
          <w:rtl/>
        </w:rPr>
      </w:pPr>
    </w:p>
    <w:p w14:paraId="110CF97A" w14:textId="77777777" w:rsidR="004E578F" w:rsidRPr="00821337" w:rsidRDefault="004E578F" w:rsidP="004E578F">
      <w:pPr>
        <w:bidi/>
        <w:jc w:val="both"/>
        <w:rPr>
          <w:rFonts w:cs="David" w:hint="cs"/>
          <w:rtl/>
        </w:rPr>
      </w:pPr>
      <w:r w:rsidRPr="00821337">
        <w:rPr>
          <w:rFonts w:cs="David" w:hint="cs"/>
          <w:rtl/>
        </w:rPr>
        <w:tab/>
        <w:t xml:space="preserve">חבר הכנסת טיבי, זאת ישיבה שלישית תוך שבוע שאתה יוצא באמצע כשאני נמצא. בכל ישיבה שאתה יושב אתי אתה קם באמצע בזעם והולך. אם אתה רוצה ללכת, לך. </w:t>
      </w:r>
    </w:p>
    <w:p w14:paraId="39CB68C8" w14:textId="77777777" w:rsidR="004E578F" w:rsidRPr="00821337" w:rsidRDefault="004E578F" w:rsidP="004E578F">
      <w:pPr>
        <w:bidi/>
        <w:jc w:val="both"/>
        <w:rPr>
          <w:rFonts w:cs="David" w:hint="cs"/>
          <w:rtl/>
        </w:rPr>
      </w:pPr>
    </w:p>
    <w:p w14:paraId="4B7F819E" w14:textId="77777777" w:rsidR="004E578F" w:rsidRPr="00821337" w:rsidRDefault="004E578F" w:rsidP="004E578F">
      <w:pPr>
        <w:bidi/>
        <w:jc w:val="both"/>
        <w:rPr>
          <w:rFonts w:cs="David" w:hint="cs"/>
          <w:u w:val="single"/>
          <w:rtl/>
        </w:rPr>
      </w:pPr>
      <w:r w:rsidRPr="00821337">
        <w:rPr>
          <w:rFonts w:cs="David" w:hint="cs"/>
          <w:u w:val="single"/>
          <w:rtl/>
        </w:rPr>
        <w:t>רוחמה אברהם-בלילא:</w:t>
      </w:r>
    </w:p>
    <w:p w14:paraId="759C76BE" w14:textId="77777777" w:rsidR="004E578F" w:rsidRPr="00821337" w:rsidRDefault="004E578F" w:rsidP="004E578F">
      <w:pPr>
        <w:bidi/>
        <w:jc w:val="both"/>
        <w:rPr>
          <w:rFonts w:cs="David" w:hint="cs"/>
          <w:u w:val="single"/>
          <w:rtl/>
        </w:rPr>
      </w:pPr>
    </w:p>
    <w:p w14:paraId="0E8449E4" w14:textId="77777777" w:rsidR="004E578F" w:rsidRPr="00821337" w:rsidRDefault="004E578F" w:rsidP="004E578F">
      <w:pPr>
        <w:bidi/>
        <w:jc w:val="both"/>
        <w:rPr>
          <w:rFonts w:cs="David" w:hint="cs"/>
          <w:rtl/>
        </w:rPr>
      </w:pPr>
      <w:r w:rsidRPr="00821337">
        <w:rPr>
          <w:rFonts w:cs="David" w:hint="cs"/>
          <w:rtl/>
        </w:rPr>
        <w:tab/>
        <w:t xml:space="preserve"> אנחנו לא יכולים להיות חלק מהמשחק הזה.</w:t>
      </w:r>
    </w:p>
    <w:p w14:paraId="041374D7" w14:textId="77777777" w:rsidR="004E578F" w:rsidRPr="00821337" w:rsidRDefault="004E578F" w:rsidP="004E578F">
      <w:pPr>
        <w:bidi/>
        <w:jc w:val="both"/>
        <w:rPr>
          <w:rFonts w:cs="David" w:hint="cs"/>
          <w:rtl/>
        </w:rPr>
      </w:pPr>
    </w:p>
    <w:p w14:paraId="79761AB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2ECE588" w14:textId="77777777" w:rsidR="004E578F" w:rsidRPr="00821337" w:rsidRDefault="004E578F" w:rsidP="004E578F">
      <w:pPr>
        <w:bidi/>
        <w:jc w:val="both"/>
        <w:rPr>
          <w:rFonts w:cs="David" w:hint="cs"/>
          <w:rtl/>
        </w:rPr>
      </w:pPr>
    </w:p>
    <w:p w14:paraId="152E6BA6" w14:textId="77777777" w:rsidR="004E578F" w:rsidRPr="00821337" w:rsidRDefault="004E578F" w:rsidP="004E578F">
      <w:pPr>
        <w:bidi/>
        <w:jc w:val="both"/>
        <w:rPr>
          <w:rFonts w:cs="David" w:hint="cs"/>
          <w:rtl/>
        </w:rPr>
      </w:pPr>
      <w:r w:rsidRPr="00821337">
        <w:rPr>
          <w:rFonts w:cs="David" w:hint="cs"/>
          <w:rtl/>
        </w:rPr>
        <w:tab/>
        <w:t xml:space="preserve">האופוזיציה מפקירה את משמרתה. למה? משום שאתם רואים שאנחנו מקיימים דיון רציני, מקשיבים וגם עושים שינויים, וזה לא מתאים לאג'נדה שלכם אז אתם יוצאים. חבר הכנסת אברהם, אתם ברגע הזה יוצאים ומפקירים את ציבור הבוחרים שלכם, כפי שקדימה עושה כל הזמן. יואל, בבקשה.  </w:t>
      </w:r>
    </w:p>
    <w:p w14:paraId="30E47F98" w14:textId="77777777" w:rsidR="004E578F" w:rsidRPr="00821337" w:rsidRDefault="004E578F" w:rsidP="004E578F">
      <w:pPr>
        <w:bidi/>
        <w:jc w:val="both"/>
        <w:rPr>
          <w:rFonts w:cs="David" w:hint="cs"/>
          <w:rtl/>
        </w:rPr>
      </w:pPr>
    </w:p>
    <w:p w14:paraId="48FFBE37"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6310F36" w14:textId="77777777" w:rsidR="004E578F" w:rsidRPr="00821337" w:rsidRDefault="004E578F" w:rsidP="004E578F">
      <w:pPr>
        <w:bidi/>
        <w:jc w:val="both"/>
        <w:rPr>
          <w:rFonts w:cs="David" w:hint="cs"/>
          <w:rtl/>
        </w:rPr>
      </w:pPr>
    </w:p>
    <w:p w14:paraId="73214C2D" w14:textId="77777777" w:rsidR="004E578F" w:rsidRPr="00821337" w:rsidRDefault="004E578F" w:rsidP="004E578F">
      <w:pPr>
        <w:bidi/>
        <w:jc w:val="both"/>
        <w:rPr>
          <w:rFonts w:cs="David" w:hint="cs"/>
          <w:rtl/>
        </w:rPr>
      </w:pPr>
      <w:r w:rsidRPr="00821337">
        <w:rPr>
          <w:rFonts w:cs="David" w:hint="cs"/>
          <w:rtl/>
        </w:rPr>
        <w:tab/>
        <w:t xml:space="preserve">ברשות לשיקום האסיר, חשוב להגיד, זו יוזמה משותפת של משרד הרווחה ושל משרד האוצר, בליווי משרד המשפטים. זה נועד לשינוי מבנים פנימי של ארגון הטיפול בנושא חשוב של שיקום אסירים, שיש לו גם היבט חברתי מאוד משמעותי, יש לו גם היבט כלכלי, גם מצד ההוצאה וגם מצד הצמיחה, מבחינת היכולת להשתלב בשוק העבודה, לאנשים שעברו תקופת מאסר. </w:t>
      </w:r>
    </w:p>
    <w:p w14:paraId="5F745813" w14:textId="77777777" w:rsidR="004E578F" w:rsidRPr="00821337" w:rsidRDefault="004E578F" w:rsidP="004E578F">
      <w:pPr>
        <w:bidi/>
        <w:jc w:val="both"/>
        <w:rPr>
          <w:rFonts w:cs="David" w:hint="cs"/>
          <w:rtl/>
        </w:rPr>
      </w:pPr>
    </w:p>
    <w:p w14:paraId="0D63C951" w14:textId="77777777" w:rsidR="004E578F" w:rsidRPr="00821337" w:rsidRDefault="004E578F" w:rsidP="004E578F">
      <w:pPr>
        <w:bidi/>
        <w:jc w:val="both"/>
        <w:rPr>
          <w:rFonts w:cs="David" w:hint="cs"/>
          <w:rtl/>
        </w:rPr>
      </w:pPr>
      <w:r w:rsidRPr="00821337">
        <w:rPr>
          <w:rFonts w:cs="David" w:hint="cs"/>
          <w:rtl/>
        </w:rPr>
        <w:tab/>
        <w:t xml:space="preserve">אני יודע שיש לי בנושא הזה מחלוקת עם היועץ המשפטי לכנסת, אבל אני רוצה לחזור לדברים שאמר חבר הכנסת אורון. זו שאלה של הגדרה של מהו תקציבי. תקציב המדינה, צריך לזכור, הוא לא רק מספר אחד בקצה של סכום הוצאה. הוא כולל גם פירוט של סעיפי ההוצאה. חקיקה תקציבית היא לא בהכרח חקיקה שמקטינה הוצאה, אלא גם חקיקה שמגדילה הוצאה. יכולה הממשלה להביא אותה במסגרת חוק ההסדרים.  </w:t>
      </w:r>
    </w:p>
    <w:p w14:paraId="482ED7EE" w14:textId="77777777" w:rsidR="004E578F" w:rsidRPr="00821337" w:rsidRDefault="004E578F" w:rsidP="004E578F">
      <w:pPr>
        <w:bidi/>
        <w:jc w:val="both"/>
        <w:rPr>
          <w:rFonts w:cs="David" w:hint="cs"/>
          <w:rtl/>
        </w:rPr>
      </w:pPr>
    </w:p>
    <w:p w14:paraId="481EA572"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ABDD40A" w14:textId="77777777" w:rsidR="004E578F" w:rsidRPr="00821337" w:rsidRDefault="004E578F" w:rsidP="004E578F">
      <w:pPr>
        <w:bidi/>
        <w:jc w:val="both"/>
        <w:rPr>
          <w:rFonts w:cs="David" w:hint="cs"/>
          <w:rtl/>
        </w:rPr>
      </w:pPr>
    </w:p>
    <w:p w14:paraId="3F7C645E" w14:textId="77777777" w:rsidR="004E578F" w:rsidRPr="00821337" w:rsidRDefault="004E578F" w:rsidP="004E578F">
      <w:pPr>
        <w:bidi/>
        <w:jc w:val="both"/>
        <w:rPr>
          <w:rFonts w:cs="David" w:hint="cs"/>
          <w:rtl/>
        </w:rPr>
      </w:pPr>
      <w:r w:rsidRPr="00821337">
        <w:rPr>
          <w:rFonts w:cs="David" w:hint="cs"/>
          <w:rtl/>
        </w:rPr>
        <w:tab/>
        <w:t xml:space="preserve">אני חושב שהעובדה שהדיון מתקיים כרגע ללא נוכחות של אופוזיציה היא שערורייה. אני חושב שזה לא לכבוד הכנסת, וגם מבחינה ציבורית זה דבר חמור מאוד. לאופוזיציה יש תפקיד. נדמה לי שכל מי שרצה להביע כאן עמדה יכול היה להביע אותה. נדמה לי שהדיון הענייני שהתקיים פה הוא דיון חסר תקדים באופן ובצורה שהוא התקיים בוועדה הזאת, בוודאי לפחות בשנים האחרונות. לצערי הרב לא נכון נהגו חברי האופוזיציה בדרך שבה נהגו. אני מבקש ממך לא רק להביא את הדברים האלה בפני יושבת-ראש סיעת קדימה, אלא גם להודיע לה שמאחר שחברי האופוזיציה יצאו החוצה, אהיה מוכן לפנים משורת הדין, ומשום שאני חושב שזה חשוב, לקבל עמדה בכתב של כל אחד מחברי האופוזיציה שימצא לנכון לעשות את זה, ולהניח אותה על שולחן ועדת הכנסת, בהנחה שהעמדה הזו תגיע עד שעתיים לפני המועד שבו תתקיימנה ההצבעות. אני אדאג שהעניין הזה יועבר ויופץ במייל לכל חברי ועדת הכנסת לפני ההצבעות. אני חושב שחשוב שהעמדה הזאת תישמע וכולם ידעו אותה, ואני אודה לך אם תוכל להעביר את הדברים האלה ליושבת-ראש סיעת קדימה. </w:t>
      </w:r>
    </w:p>
    <w:p w14:paraId="222330BC" w14:textId="77777777" w:rsidR="004E578F" w:rsidRPr="00821337" w:rsidRDefault="004E578F" w:rsidP="004E578F">
      <w:pPr>
        <w:bidi/>
        <w:jc w:val="both"/>
        <w:rPr>
          <w:rFonts w:cs="David" w:hint="cs"/>
          <w:rtl/>
        </w:rPr>
      </w:pPr>
    </w:p>
    <w:p w14:paraId="3B1153D2" w14:textId="77777777" w:rsidR="004E578F" w:rsidRPr="00821337" w:rsidRDefault="004E578F" w:rsidP="004E578F">
      <w:pPr>
        <w:keepLines/>
        <w:bidi/>
        <w:jc w:val="both"/>
        <w:rPr>
          <w:rFonts w:cs="David" w:hint="cs"/>
          <w:u w:val="single"/>
          <w:rtl/>
        </w:rPr>
      </w:pPr>
      <w:r w:rsidRPr="00821337">
        <w:rPr>
          <w:rFonts w:cs="David" w:hint="cs"/>
          <w:u w:val="single"/>
          <w:rtl/>
        </w:rPr>
        <w:t>אברהם מיכאלי:</w:t>
      </w:r>
    </w:p>
    <w:p w14:paraId="22C9699F" w14:textId="77777777" w:rsidR="004E578F" w:rsidRPr="00821337" w:rsidRDefault="004E578F" w:rsidP="004E578F">
      <w:pPr>
        <w:keepLines/>
        <w:bidi/>
        <w:jc w:val="both"/>
        <w:rPr>
          <w:rFonts w:cs="David" w:hint="cs"/>
          <w:u w:val="single"/>
          <w:rtl/>
        </w:rPr>
      </w:pPr>
    </w:p>
    <w:p w14:paraId="23E5B36F" w14:textId="77777777" w:rsidR="004E578F" w:rsidRPr="00821337" w:rsidRDefault="004E578F" w:rsidP="004E578F">
      <w:pPr>
        <w:keepLines/>
        <w:bidi/>
        <w:jc w:val="both"/>
        <w:rPr>
          <w:rFonts w:cs="David" w:hint="cs"/>
          <w:rtl/>
        </w:rPr>
      </w:pPr>
      <w:r w:rsidRPr="00821337">
        <w:rPr>
          <w:rFonts w:cs="David" w:hint="cs"/>
          <w:rtl/>
        </w:rPr>
        <w:tab/>
        <w:t xml:space="preserve"> ממי אתה מבקש את זה?</w:t>
      </w:r>
    </w:p>
    <w:p w14:paraId="3E21656B" w14:textId="77777777" w:rsidR="004E578F" w:rsidRPr="00821337" w:rsidRDefault="004E578F" w:rsidP="004E578F">
      <w:pPr>
        <w:bidi/>
        <w:jc w:val="both"/>
        <w:rPr>
          <w:rFonts w:cs="David" w:hint="cs"/>
          <w:rtl/>
        </w:rPr>
      </w:pPr>
    </w:p>
    <w:p w14:paraId="223C8746"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71E5443" w14:textId="77777777" w:rsidR="004E578F" w:rsidRPr="00821337" w:rsidRDefault="004E578F" w:rsidP="004E578F">
      <w:pPr>
        <w:bidi/>
        <w:jc w:val="both"/>
        <w:rPr>
          <w:rFonts w:cs="David" w:hint="cs"/>
          <w:rtl/>
        </w:rPr>
      </w:pPr>
    </w:p>
    <w:p w14:paraId="31933AEC" w14:textId="77777777" w:rsidR="004E578F" w:rsidRPr="00821337" w:rsidRDefault="004E578F" w:rsidP="004E578F">
      <w:pPr>
        <w:bidi/>
        <w:jc w:val="both"/>
        <w:rPr>
          <w:rFonts w:cs="David" w:hint="cs"/>
          <w:rtl/>
        </w:rPr>
      </w:pPr>
      <w:r w:rsidRPr="00821337">
        <w:rPr>
          <w:rFonts w:cs="David" w:hint="cs"/>
          <w:rtl/>
        </w:rPr>
        <w:tab/>
        <w:t xml:space="preserve">מסהר. אני באמת חושב שנכון יעשו אם ישובו לכאן. צריך להודות על האמת, אין הרבה טעם בקיום הדיון בצורה הזאת. </w:t>
      </w:r>
    </w:p>
    <w:p w14:paraId="78484C7E" w14:textId="77777777" w:rsidR="004E578F" w:rsidRPr="00821337" w:rsidRDefault="004E578F" w:rsidP="004E578F">
      <w:pPr>
        <w:bidi/>
        <w:jc w:val="both"/>
        <w:rPr>
          <w:rFonts w:cs="David" w:hint="cs"/>
          <w:rtl/>
        </w:rPr>
      </w:pPr>
    </w:p>
    <w:p w14:paraId="08AB7909"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354EFA1B" w14:textId="77777777" w:rsidR="004E578F" w:rsidRPr="00821337" w:rsidRDefault="004E578F" w:rsidP="004E578F">
      <w:pPr>
        <w:bidi/>
        <w:jc w:val="both"/>
        <w:rPr>
          <w:rFonts w:cs="David" w:hint="cs"/>
          <w:u w:val="single"/>
          <w:rtl/>
        </w:rPr>
      </w:pPr>
    </w:p>
    <w:p w14:paraId="31DD9B40" w14:textId="77777777" w:rsidR="004E578F" w:rsidRPr="00821337" w:rsidRDefault="004E578F" w:rsidP="004E578F">
      <w:pPr>
        <w:bidi/>
        <w:jc w:val="both"/>
        <w:rPr>
          <w:rFonts w:cs="David" w:hint="cs"/>
          <w:rtl/>
        </w:rPr>
      </w:pPr>
      <w:r w:rsidRPr="00821337">
        <w:rPr>
          <w:rFonts w:cs="David" w:hint="cs"/>
          <w:rtl/>
        </w:rPr>
        <w:tab/>
        <w:t xml:space="preserve"> היינו צריכים לקיים ישיבת הנהלת אופוזיציה. </w:t>
      </w:r>
    </w:p>
    <w:p w14:paraId="1D99BDFE" w14:textId="77777777" w:rsidR="004E578F" w:rsidRPr="00821337" w:rsidRDefault="004E578F" w:rsidP="004E578F">
      <w:pPr>
        <w:bidi/>
        <w:jc w:val="both"/>
        <w:rPr>
          <w:rFonts w:cs="David" w:hint="cs"/>
          <w:rtl/>
        </w:rPr>
      </w:pPr>
    </w:p>
    <w:p w14:paraId="2E1A87A6"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4AD2C4FE" w14:textId="77777777" w:rsidR="004E578F" w:rsidRPr="00821337" w:rsidRDefault="004E578F" w:rsidP="004E578F">
      <w:pPr>
        <w:bidi/>
        <w:jc w:val="both"/>
        <w:rPr>
          <w:rFonts w:cs="David" w:hint="cs"/>
          <w:u w:val="single"/>
          <w:rtl/>
        </w:rPr>
      </w:pPr>
    </w:p>
    <w:p w14:paraId="12DC2E60" w14:textId="77777777" w:rsidR="004E578F" w:rsidRPr="00821337" w:rsidRDefault="004E578F" w:rsidP="004E578F">
      <w:pPr>
        <w:bidi/>
        <w:jc w:val="both"/>
        <w:rPr>
          <w:rFonts w:cs="David" w:hint="cs"/>
          <w:rtl/>
        </w:rPr>
      </w:pPr>
      <w:r w:rsidRPr="00821337">
        <w:rPr>
          <w:rFonts w:cs="David" w:hint="cs"/>
          <w:rtl/>
        </w:rPr>
        <w:tab/>
        <w:t xml:space="preserve"> אני מצטרף לדבריך. אני חושב שחבל מאוד שזה קרה, וצודק חבר הכנסת אורון שאמר שזאת לא הדרך לנהל את הכנסת. אני מבין אותו, הוא כפוף למשמעת אופוזיציונית, אבל אני למשל אפילו בחלק הזה של הדיון שמעתי גם מהיועץ המשפטי לכנסת וגם אפילו מנציגי אופוזיציה הערות שהן חשובות מאוד בעיני, ואני אקח אותן בחשבון לפחות כשאני אגבש את עמדתי האישית לגבי סעיפים כאלה או אחרים. אני רק מביע חשש, אדוני היושב-ראש, שמה שאני התרשמתי שהסיבה העיקרית ליציאה הזאת של חברי קדימה מהדיון נובעת מהעובדה שבמצב שהקואליציה לא קבעה עמדה, אופוזיציה מפחדת לנקוט עמדה, כי מה יקרה אם פתאום לקואליציה תהיה אותה עמדה ולא יהיה ויכוח. אבל נדמה לי שזאת הבעיה העיקרית כרגע וזה מה שגרם להחלטה לצאת, כי אם יהיה תסריט שדיבר עליו חבר הכנסת </w:t>
      </w:r>
      <w:proofErr w:type="spellStart"/>
      <w:r w:rsidRPr="00821337">
        <w:rPr>
          <w:rFonts w:cs="David" w:hint="cs"/>
          <w:rtl/>
        </w:rPr>
        <w:t>אורבך</w:t>
      </w:r>
      <w:proofErr w:type="spellEnd"/>
      <w:r w:rsidRPr="00821337">
        <w:rPr>
          <w:rFonts w:cs="David" w:hint="cs"/>
          <w:rtl/>
        </w:rPr>
        <w:t xml:space="preserve">, שכולנו נצביע אותו דבר, לא בטוח שזה מה שהאופוזיציה רוצה. </w:t>
      </w:r>
    </w:p>
    <w:p w14:paraId="23EBD425" w14:textId="77777777" w:rsidR="004E578F" w:rsidRPr="00821337" w:rsidRDefault="004E578F" w:rsidP="004E578F">
      <w:pPr>
        <w:bidi/>
        <w:jc w:val="both"/>
        <w:rPr>
          <w:rFonts w:cs="David" w:hint="cs"/>
          <w:rtl/>
        </w:rPr>
      </w:pPr>
    </w:p>
    <w:p w14:paraId="29365CEB"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2597762B" w14:textId="77777777" w:rsidR="004E578F" w:rsidRPr="00821337" w:rsidRDefault="004E578F" w:rsidP="004E578F">
      <w:pPr>
        <w:bidi/>
        <w:jc w:val="both"/>
        <w:rPr>
          <w:rFonts w:cs="David" w:hint="cs"/>
          <w:u w:val="single"/>
          <w:rtl/>
        </w:rPr>
      </w:pPr>
    </w:p>
    <w:p w14:paraId="3E9D1E72" w14:textId="77777777" w:rsidR="004E578F" w:rsidRPr="00821337" w:rsidRDefault="004E578F" w:rsidP="004E578F">
      <w:pPr>
        <w:bidi/>
        <w:jc w:val="both"/>
        <w:rPr>
          <w:rFonts w:cs="David" w:hint="cs"/>
          <w:rtl/>
        </w:rPr>
      </w:pPr>
      <w:r w:rsidRPr="00821337">
        <w:rPr>
          <w:rFonts w:cs="David" w:hint="cs"/>
          <w:rtl/>
        </w:rPr>
        <w:tab/>
        <w:t>אין להם כותרות, מה יעשו?</w:t>
      </w:r>
    </w:p>
    <w:p w14:paraId="2CA5D88D" w14:textId="77777777" w:rsidR="004E578F" w:rsidRPr="00821337" w:rsidRDefault="004E578F" w:rsidP="004E578F">
      <w:pPr>
        <w:bidi/>
        <w:jc w:val="both"/>
        <w:rPr>
          <w:rFonts w:cs="David" w:hint="cs"/>
          <w:rtl/>
        </w:rPr>
      </w:pPr>
    </w:p>
    <w:p w14:paraId="71716A98"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7132D1A" w14:textId="77777777" w:rsidR="004E578F" w:rsidRPr="00821337" w:rsidRDefault="004E578F" w:rsidP="004E578F">
      <w:pPr>
        <w:bidi/>
        <w:jc w:val="both"/>
        <w:rPr>
          <w:rFonts w:cs="David" w:hint="cs"/>
          <w:rtl/>
        </w:rPr>
      </w:pPr>
    </w:p>
    <w:p w14:paraId="25B5F6DE" w14:textId="77777777" w:rsidR="004E578F" w:rsidRPr="00821337" w:rsidRDefault="004E578F" w:rsidP="004E578F">
      <w:pPr>
        <w:bidi/>
        <w:jc w:val="both"/>
        <w:rPr>
          <w:rFonts w:cs="David" w:hint="cs"/>
          <w:rtl/>
        </w:rPr>
      </w:pPr>
      <w:r w:rsidRPr="00821337">
        <w:rPr>
          <w:rFonts w:cs="David" w:hint="cs"/>
          <w:rtl/>
        </w:rPr>
        <w:tab/>
        <w:t>"נטשו בזעם" זו עדיין כותרת היום בשוק? כל שעתיים נוטשים בזעם.</w:t>
      </w:r>
    </w:p>
    <w:p w14:paraId="50CC73DF" w14:textId="77777777" w:rsidR="004E578F" w:rsidRPr="00821337" w:rsidRDefault="004E578F" w:rsidP="004E578F">
      <w:pPr>
        <w:bidi/>
        <w:jc w:val="both"/>
        <w:rPr>
          <w:rFonts w:cs="David" w:hint="cs"/>
          <w:rtl/>
        </w:rPr>
      </w:pPr>
    </w:p>
    <w:p w14:paraId="4E8607F4"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06EC0299" w14:textId="77777777" w:rsidR="004E578F" w:rsidRPr="00821337" w:rsidRDefault="004E578F" w:rsidP="004E578F">
      <w:pPr>
        <w:bidi/>
        <w:jc w:val="both"/>
        <w:rPr>
          <w:rFonts w:cs="David" w:hint="cs"/>
          <w:u w:val="single"/>
          <w:rtl/>
        </w:rPr>
      </w:pPr>
    </w:p>
    <w:p w14:paraId="272C4ABA" w14:textId="77777777" w:rsidR="004E578F" w:rsidRPr="00821337" w:rsidRDefault="004E578F" w:rsidP="004E578F">
      <w:pPr>
        <w:bidi/>
        <w:ind w:firstLine="706"/>
        <w:jc w:val="both"/>
        <w:rPr>
          <w:rFonts w:cs="David" w:hint="cs"/>
          <w:rtl/>
        </w:rPr>
      </w:pPr>
      <w:r w:rsidRPr="00821337">
        <w:rPr>
          <w:rFonts w:cs="David" w:hint="cs"/>
          <w:rtl/>
        </w:rPr>
        <w:t xml:space="preserve">יכול להיות שזה עדיין כאן, אבל נראה לי שהסיבה לנטישה הזאת היא העובדה שהאופוזיציה התכוונה לקבוע את עמדתה בהיפוך מעמדת הקואליציה. היות שזו איננה קיימת עדיין, אז אי-אפשר גם להפוך. </w:t>
      </w:r>
    </w:p>
    <w:p w14:paraId="693B7C50" w14:textId="77777777" w:rsidR="004E578F" w:rsidRPr="00821337" w:rsidRDefault="004E578F" w:rsidP="004E578F">
      <w:pPr>
        <w:bidi/>
        <w:jc w:val="both"/>
        <w:rPr>
          <w:rFonts w:cs="David" w:hint="cs"/>
          <w:rtl/>
        </w:rPr>
      </w:pPr>
    </w:p>
    <w:p w14:paraId="2A1CF27D"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38F6EB1" w14:textId="77777777" w:rsidR="004E578F" w:rsidRPr="00821337" w:rsidRDefault="004E578F" w:rsidP="004E578F">
      <w:pPr>
        <w:bidi/>
        <w:jc w:val="both"/>
        <w:rPr>
          <w:rFonts w:cs="David" w:hint="cs"/>
          <w:rtl/>
        </w:rPr>
      </w:pPr>
    </w:p>
    <w:p w14:paraId="20964881" w14:textId="77777777" w:rsidR="004E578F" w:rsidRPr="00821337" w:rsidRDefault="004E578F" w:rsidP="004E578F">
      <w:pPr>
        <w:bidi/>
        <w:jc w:val="both"/>
        <w:rPr>
          <w:rFonts w:cs="David" w:hint="cs"/>
          <w:rtl/>
        </w:rPr>
      </w:pPr>
      <w:r w:rsidRPr="00821337">
        <w:rPr>
          <w:rFonts w:cs="David" w:hint="cs"/>
          <w:rtl/>
        </w:rPr>
        <w:tab/>
        <w:t>תודה רבה. יואל, סליחה על ההפרעות.</w:t>
      </w:r>
    </w:p>
    <w:p w14:paraId="40684C4A" w14:textId="77777777" w:rsidR="004E578F" w:rsidRPr="00821337" w:rsidRDefault="004E578F" w:rsidP="004E578F">
      <w:pPr>
        <w:bidi/>
        <w:jc w:val="both"/>
        <w:rPr>
          <w:rFonts w:cs="David" w:hint="cs"/>
          <w:rtl/>
        </w:rPr>
      </w:pPr>
    </w:p>
    <w:p w14:paraId="7C437B09"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43D40566" w14:textId="77777777" w:rsidR="004E578F" w:rsidRPr="00821337" w:rsidRDefault="004E578F" w:rsidP="004E578F">
      <w:pPr>
        <w:bidi/>
        <w:jc w:val="both"/>
        <w:rPr>
          <w:rFonts w:cs="David" w:hint="cs"/>
          <w:rtl/>
        </w:rPr>
      </w:pPr>
    </w:p>
    <w:p w14:paraId="37E00115" w14:textId="77777777" w:rsidR="004E578F" w:rsidRPr="00821337" w:rsidRDefault="004E578F" w:rsidP="004E578F">
      <w:pPr>
        <w:bidi/>
        <w:jc w:val="both"/>
        <w:rPr>
          <w:rFonts w:cs="David" w:hint="cs"/>
          <w:rtl/>
        </w:rPr>
      </w:pPr>
      <w:r w:rsidRPr="00821337">
        <w:rPr>
          <w:rFonts w:cs="David" w:hint="cs"/>
          <w:rtl/>
        </w:rPr>
        <w:tab/>
        <w:t>הנושא של שיקום האסיר, יש לו שני היבטים תקציביים מובהקים שהם חשובים מאוד. האחד, במסגרת השינוי הארגוני המוצע, יש שינוי בסעיפי כוח-אדם, שעוברים ממקום למקום. לא מדובר בצמצום כוח-אדם, אלא אם אני מבין נכון מדובר בסופו של דבר בהגדלת כוח-אדם, אבל הוא במקום אחר. סעיף כוח-אדם הוא חלק מהתקציב, לפי חוק יסוד: משק המדינה הוא חייב להיות חלק מהתקציב, וכן לפי חוק יסודות התקציב. לכן הנושא הזה הוא בהחלט תקציבי. ההיבט השני הוא, כמובן, סעיף ההוצאה. לא רק שהוא עובר ממקום למקום, מרשות לשיקום האסיר אל משרד הרווחה, שזה בוודאי משפיע על מבנה התקציב, אלא שיש גם שינוי במבנה ההוצאה לאור השינוי הארגוני. כך שבהחלט מדובר בנושא תקציבי ובנושא שאנחנו חושבים שראוי שהוא יישאר במסגרת הדיון התקציבי, וזו המלצתנו.</w:t>
      </w:r>
    </w:p>
    <w:p w14:paraId="2796531B" w14:textId="77777777" w:rsidR="004E578F" w:rsidRPr="00821337" w:rsidRDefault="004E578F" w:rsidP="004E578F">
      <w:pPr>
        <w:bidi/>
        <w:jc w:val="both"/>
        <w:rPr>
          <w:rFonts w:cs="David" w:hint="cs"/>
          <w:rtl/>
        </w:rPr>
      </w:pPr>
    </w:p>
    <w:p w14:paraId="4CFEE96E"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A4E0AC2" w14:textId="77777777" w:rsidR="004E578F" w:rsidRPr="00821337" w:rsidRDefault="004E578F" w:rsidP="004E578F">
      <w:pPr>
        <w:bidi/>
        <w:jc w:val="both"/>
        <w:rPr>
          <w:rFonts w:cs="David" w:hint="cs"/>
          <w:u w:val="single"/>
          <w:rtl/>
        </w:rPr>
      </w:pPr>
    </w:p>
    <w:p w14:paraId="4EFFA099" w14:textId="77777777" w:rsidR="004E578F" w:rsidRPr="00821337" w:rsidRDefault="004E578F" w:rsidP="004E578F">
      <w:pPr>
        <w:bidi/>
        <w:jc w:val="both"/>
        <w:rPr>
          <w:rFonts w:cs="David" w:hint="cs"/>
          <w:rtl/>
        </w:rPr>
      </w:pPr>
      <w:r w:rsidRPr="00821337">
        <w:rPr>
          <w:rFonts w:cs="David" w:hint="cs"/>
          <w:rtl/>
        </w:rPr>
        <w:tab/>
        <w:t xml:space="preserve">תודה. היועץ המשפטי, בבקשה. </w:t>
      </w:r>
    </w:p>
    <w:p w14:paraId="3FC0EB8B" w14:textId="77777777" w:rsidR="004E578F" w:rsidRPr="00821337" w:rsidRDefault="004E578F" w:rsidP="004E578F">
      <w:pPr>
        <w:bidi/>
        <w:jc w:val="both"/>
        <w:rPr>
          <w:rFonts w:cs="David" w:hint="cs"/>
          <w:rtl/>
        </w:rPr>
      </w:pPr>
    </w:p>
    <w:p w14:paraId="671904CB"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5D9BCA8" w14:textId="77777777" w:rsidR="004E578F" w:rsidRPr="00821337" w:rsidRDefault="004E578F" w:rsidP="004E578F">
      <w:pPr>
        <w:bidi/>
        <w:jc w:val="both"/>
        <w:rPr>
          <w:rFonts w:cs="David" w:hint="cs"/>
          <w:rtl/>
        </w:rPr>
      </w:pPr>
    </w:p>
    <w:p w14:paraId="4D275BDC" w14:textId="77777777" w:rsidR="004E578F" w:rsidRPr="00821337" w:rsidRDefault="004E578F" w:rsidP="004E578F">
      <w:pPr>
        <w:bidi/>
        <w:jc w:val="both"/>
        <w:rPr>
          <w:rFonts w:cs="David" w:hint="cs"/>
          <w:rtl/>
        </w:rPr>
      </w:pPr>
      <w:r w:rsidRPr="00821337">
        <w:rPr>
          <w:rFonts w:cs="David" w:hint="cs"/>
          <w:rtl/>
        </w:rPr>
        <w:tab/>
        <w:t xml:space="preserve">גם פה, לגבי הרשות לשיקום האסיר, אנחנו במחלוקת עם הממשלה. אני חייב לומר שבטעות משותפת שלנו ושל משרד האוצר, הנושא של הרשות לשיקום האסיר לא היה על שולחן הדיונים אצל יושב-ראש הכנסת שעה שבחנו את שורת הרפורמות והתיקונים המוצעים. </w:t>
      </w:r>
    </w:p>
    <w:p w14:paraId="79FBF729" w14:textId="77777777" w:rsidR="004E578F" w:rsidRPr="00821337" w:rsidRDefault="004E578F" w:rsidP="004E578F">
      <w:pPr>
        <w:bidi/>
        <w:jc w:val="both"/>
        <w:rPr>
          <w:rFonts w:cs="David" w:hint="cs"/>
          <w:rtl/>
        </w:rPr>
      </w:pPr>
    </w:p>
    <w:p w14:paraId="5245E3D8" w14:textId="77777777" w:rsidR="004E578F" w:rsidRPr="00821337" w:rsidRDefault="004E578F" w:rsidP="004E578F">
      <w:pPr>
        <w:bidi/>
        <w:jc w:val="both"/>
        <w:rPr>
          <w:rFonts w:cs="David" w:hint="cs"/>
          <w:u w:val="single"/>
          <w:rtl/>
        </w:rPr>
      </w:pPr>
      <w:r w:rsidRPr="00821337">
        <w:rPr>
          <w:rFonts w:cs="David" w:hint="cs"/>
          <w:u w:val="single"/>
          <w:rtl/>
        </w:rPr>
        <w:t>יצחק כהן:</w:t>
      </w:r>
    </w:p>
    <w:p w14:paraId="5E42AA5C" w14:textId="77777777" w:rsidR="004E578F" w:rsidRPr="00821337" w:rsidRDefault="004E578F" w:rsidP="004E578F">
      <w:pPr>
        <w:bidi/>
        <w:jc w:val="both"/>
        <w:rPr>
          <w:rFonts w:cs="David" w:hint="cs"/>
          <w:u w:val="single"/>
          <w:rtl/>
        </w:rPr>
      </w:pPr>
    </w:p>
    <w:p w14:paraId="3E8E83E8" w14:textId="77777777" w:rsidR="004E578F" w:rsidRPr="00821337" w:rsidRDefault="004E578F" w:rsidP="004E578F">
      <w:pPr>
        <w:bidi/>
        <w:ind w:firstLine="706"/>
        <w:jc w:val="both"/>
        <w:rPr>
          <w:rFonts w:cs="David" w:hint="cs"/>
          <w:rtl/>
        </w:rPr>
      </w:pPr>
      <w:r w:rsidRPr="00821337">
        <w:rPr>
          <w:rFonts w:cs="David" w:hint="cs"/>
          <w:rtl/>
        </w:rPr>
        <w:t>גם זה לא היה?</w:t>
      </w:r>
    </w:p>
    <w:p w14:paraId="7C67381D" w14:textId="77777777" w:rsidR="004E578F" w:rsidRPr="00821337" w:rsidRDefault="004E578F" w:rsidP="004E578F">
      <w:pPr>
        <w:bidi/>
        <w:ind w:firstLine="706"/>
        <w:jc w:val="both"/>
        <w:rPr>
          <w:rFonts w:cs="David" w:hint="cs"/>
          <w:rtl/>
        </w:rPr>
      </w:pPr>
    </w:p>
    <w:p w14:paraId="1EE0B2C3"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2D36B0FE" w14:textId="77777777" w:rsidR="004E578F" w:rsidRPr="00821337" w:rsidRDefault="004E578F" w:rsidP="004E578F">
      <w:pPr>
        <w:keepNext/>
        <w:bidi/>
        <w:jc w:val="both"/>
        <w:rPr>
          <w:rFonts w:cs="David" w:hint="cs"/>
          <w:u w:val="single"/>
          <w:rtl/>
        </w:rPr>
      </w:pPr>
    </w:p>
    <w:p w14:paraId="2630C50F" w14:textId="77777777" w:rsidR="004E578F" w:rsidRPr="00821337" w:rsidRDefault="004E578F" w:rsidP="004E578F">
      <w:pPr>
        <w:bidi/>
        <w:ind w:firstLine="706"/>
        <w:jc w:val="both"/>
        <w:rPr>
          <w:rFonts w:cs="David" w:hint="cs"/>
          <w:rtl/>
        </w:rPr>
      </w:pPr>
      <w:r w:rsidRPr="00821337">
        <w:rPr>
          <w:rFonts w:cs="David" w:hint="cs"/>
          <w:rtl/>
        </w:rPr>
        <w:tab/>
        <w:t xml:space="preserve"> כן, אבל פה זו טעות משותפת. אנחנו לא היינו מודעים לכך, והאוצר שהיה מודע לכך ועשינו אתו סנכרון, והוא העיר את עינינו בכמה סוגיות, בנושא הזה נפלה אצלו תקלה. זו תקלה משותפת. הוא יאשר לך את הדברים. </w:t>
      </w:r>
    </w:p>
    <w:p w14:paraId="3804A08C" w14:textId="77777777" w:rsidR="004E578F" w:rsidRPr="00821337" w:rsidRDefault="004E578F" w:rsidP="004E578F">
      <w:pPr>
        <w:bidi/>
        <w:ind w:firstLine="706"/>
        <w:jc w:val="both"/>
        <w:rPr>
          <w:rFonts w:cs="David" w:hint="cs"/>
          <w:rtl/>
        </w:rPr>
      </w:pPr>
    </w:p>
    <w:p w14:paraId="248FFB5E" w14:textId="77777777" w:rsidR="004E578F" w:rsidRPr="00821337" w:rsidRDefault="004E578F" w:rsidP="004E578F">
      <w:pPr>
        <w:bidi/>
        <w:jc w:val="both"/>
        <w:rPr>
          <w:rFonts w:cs="David" w:hint="cs"/>
          <w:u w:val="single"/>
          <w:rtl/>
        </w:rPr>
      </w:pPr>
      <w:r w:rsidRPr="00821337">
        <w:rPr>
          <w:rFonts w:cs="David" w:hint="cs"/>
          <w:u w:val="single"/>
          <w:rtl/>
        </w:rPr>
        <w:t>אייל אפשטיין:</w:t>
      </w:r>
    </w:p>
    <w:p w14:paraId="42AB1D30" w14:textId="77777777" w:rsidR="004E578F" w:rsidRPr="00821337" w:rsidRDefault="004E578F" w:rsidP="004E578F">
      <w:pPr>
        <w:bidi/>
        <w:jc w:val="both"/>
        <w:rPr>
          <w:rFonts w:cs="David" w:hint="cs"/>
          <w:u w:val="single"/>
          <w:rtl/>
        </w:rPr>
      </w:pPr>
    </w:p>
    <w:p w14:paraId="398BA4B0" w14:textId="77777777" w:rsidR="004E578F" w:rsidRPr="00821337" w:rsidRDefault="004E578F" w:rsidP="004E578F">
      <w:pPr>
        <w:bidi/>
        <w:jc w:val="both"/>
        <w:rPr>
          <w:rFonts w:cs="David" w:hint="cs"/>
          <w:rtl/>
        </w:rPr>
      </w:pPr>
      <w:r w:rsidRPr="00821337">
        <w:rPr>
          <w:rFonts w:cs="David" w:hint="cs"/>
          <w:rtl/>
        </w:rPr>
        <w:tab/>
        <w:t xml:space="preserve">אנחנו לא שמנו לב שזה לא נמצא ברשימה. </w:t>
      </w:r>
    </w:p>
    <w:p w14:paraId="3D39BD25" w14:textId="77777777" w:rsidR="004E578F" w:rsidRPr="00821337" w:rsidRDefault="004E578F" w:rsidP="004E578F">
      <w:pPr>
        <w:bidi/>
        <w:jc w:val="both"/>
        <w:rPr>
          <w:rFonts w:cs="David" w:hint="cs"/>
          <w:rtl/>
        </w:rPr>
      </w:pPr>
    </w:p>
    <w:p w14:paraId="6B19F9AC"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E8C3564" w14:textId="77777777" w:rsidR="004E578F" w:rsidRPr="00821337" w:rsidRDefault="004E578F" w:rsidP="004E578F">
      <w:pPr>
        <w:keepNext/>
        <w:bidi/>
        <w:jc w:val="both"/>
        <w:rPr>
          <w:rFonts w:cs="David" w:hint="cs"/>
          <w:u w:val="single"/>
          <w:rtl/>
        </w:rPr>
      </w:pPr>
    </w:p>
    <w:p w14:paraId="43E92B8C" w14:textId="77777777" w:rsidR="004E578F" w:rsidRPr="00821337" w:rsidRDefault="004E578F" w:rsidP="004E578F">
      <w:pPr>
        <w:bidi/>
        <w:jc w:val="both"/>
        <w:rPr>
          <w:rFonts w:cs="David" w:hint="cs"/>
          <w:rtl/>
        </w:rPr>
      </w:pPr>
      <w:r w:rsidRPr="00821337">
        <w:rPr>
          <w:rFonts w:cs="David" w:hint="cs"/>
          <w:rtl/>
        </w:rPr>
        <w:tab/>
        <w:t xml:space="preserve"> זו תקלה, קורה. עברנו על עשרות דברים, זו תקלה משותפת של שנינו. </w:t>
      </w:r>
    </w:p>
    <w:p w14:paraId="63387B1D" w14:textId="77777777" w:rsidR="004E578F" w:rsidRPr="00821337" w:rsidRDefault="004E578F" w:rsidP="004E578F">
      <w:pPr>
        <w:bidi/>
        <w:jc w:val="both"/>
        <w:rPr>
          <w:rFonts w:cs="David" w:hint="cs"/>
          <w:rtl/>
        </w:rPr>
      </w:pPr>
    </w:p>
    <w:p w14:paraId="08D7FEE6" w14:textId="77777777" w:rsidR="004E578F" w:rsidRPr="00821337" w:rsidRDefault="004E578F" w:rsidP="004E578F">
      <w:pPr>
        <w:bidi/>
        <w:jc w:val="both"/>
        <w:rPr>
          <w:rFonts w:cs="David" w:hint="cs"/>
          <w:u w:val="single"/>
          <w:rtl/>
        </w:rPr>
      </w:pPr>
      <w:r w:rsidRPr="00821337">
        <w:rPr>
          <w:rFonts w:cs="David" w:hint="cs"/>
          <w:u w:val="single"/>
          <w:rtl/>
        </w:rPr>
        <w:t>יצחק כהן:</w:t>
      </w:r>
    </w:p>
    <w:p w14:paraId="615A7E97" w14:textId="77777777" w:rsidR="004E578F" w:rsidRPr="00821337" w:rsidRDefault="004E578F" w:rsidP="004E578F">
      <w:pPr>
        <w:bidi/>
        <w:jc w:val="both"/>
        <w:rPr>
          <w:rFonts w:cs="David" w:hint="cs"/>
          <w:rtl/>
        </w:rPr>
      </w:pPr>
    </w:p>
    <w:p w14:paraId="67B75A2B" w14:textId="77777777" w:rsidR="004E578F" w:rsidRPr="00821337" w:rsidRDefault="004E578F" w:rsidP="004E578F">
      <w:pPr>
        <w:bidi/>
        <w:jc w:val="both"/>
        <w:rPr>
          <w:rFonts w:cs="David" w:hint="cs"/>
          <w:rtl/>
        </w:rPr>
      </w:pPr>
      <w:r w:rsidRPr="00821337">
        <w:rPr>
          <w:rFonts w:cs="David" w:hint="cs"/>
          <w:rtl/>
        </w:rPr>
        <w:tab/>
        <w:t>אז הייתי מציע לא לקיים את הדיון הזה, אלא לעבור על כל התקלות.</w:t>
      </w:r>
    </w:p>
    <w:p w14:paraId="000B125F" w14:textId="77777777" w:rsidR="004E578F" w:rsidRPr="00821337" w:rsidRDefault="004E578F" w:rsidP="004E578F">
      <w:pPr>
        <w:bidi/>
        <w:jc w:val="both"/>
        <w:rPr>
          <w:rFonts w:cs="David" w:hint="cs"/>
          <w:rtl/>
        </w:rPr>
      </w:pPr>
    </w:p>
    <w:p w14:paraId="43CC6575" w14:textId="77777777" w:rsidR="004E578F" w:rsidRPr="00821337" w:rsidRDefault="004E578F" w:rsidP="004E578F">
      <w:pPr>
        <w:bidi/>
        <w:jc w:val="both"/>
        <w:rPr>
          <w:rFonts w:cs="David" w:hint="cs"/>
          <w:u w:val="single"/>
          <w:rtl/>
        </w:rPr>
      </w:pPr>
      <w:r w:rsidRPr="00821337">
        <w:rPr>
          <w:rFonts w:cs="David" w:hint="cs"/>
          <w:u w:val="single"/>
          <w:rtl/>
        </w:rPr>
        <w:t>איל אפשטיין:</w:t>
      </w:r>
    </w:p>
    <w:p w14:paraId="135D1406" w14:textId="77777777" w:rsidR="004E578F" w:rsidRPr="00821337" w:rsidRDefault="004E578F" w:rsidP="004E578F">
      <w:pPr>
        <w:bidi/>
        <w:jc w:val="both"/>
        <w:rPr>
          <w:rFonts w:cs="David" w:hint="cs"/>
          <w:rtl/>
        </w:rPr>
      </w:pPr>
    </w:p>
    <w:p w14:paraId="74D5D51C" w14:textId="77777777" w:rsidR="004E578F" w:rsidRPr="00821337" w:rsidRDefault="004E578F" w:rsidP="004E578F">
      <w:pPr>
        <w:bidi/>
        <w:jc w:val="both"/>
        <w:rPr>
          <w:rFonts w:cs="David" w:hint="cs"/>
          <w:rtl/>
        </w:rPr>
      </w:pPr>
      <w:r w:rsidRPr="00821337">
        <w:rPr>
          <w:rFonts w:cs="David" w:hint="cs"/>
          <w:rtl/>
        </w:rPr>
        <w:tab/>
        <w:t xml:space="preserve">אבל אנחנו קיימנו דיון ולא הגענו פה להבנה והדעות חלוקות. </w:t>
      </w:r>
    </w:p>
    <w:p w14:paraId="4A5D9672" w14:textId="77777777" w:rsidR="004E578F" w:rsidRPr="00821337" w:rsidRDefault="004E578F" w:rsidP="004E578F">
      <w:pPr>
        <w:bidi/>
        <w:jc w:val="both"/>
        <w:rPr>
          <w:rFonts w:cs="David" w:hint="cs"/>
          <w:rtl/>
        </w:rPr>
      </w:pPr>
    </w:p>
    <w:p w14:paraId="03617640"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D0218C4" w14:textId="77777777" w:rsidR="004E578F" w:rsidRPr="00821337" w:rsidRDefault="004E578F" w:rsidP="004E578F">
      <w:pPr>
        <w:bidi/>
        <w:jc w:val="both"/>
        <w:rPr>
          <w:rFonts w:cs="David" w:hint="cs"/>
          <w:rtl/>
        </w:rPr>
      </w:pPr>
    </w:p>
    <w:p w14:paraId="647CF4C9" w14:textId="77777777" w:rsidR="004E578F" w:rsidRPr="00821337" w:rsidRDefault="004E578F" w:rsidP="004E578F">
      <w:pPr>
        <w:bidi/>
        <w:jc w:val="both"/>
        <w:rPr>
          <w:rFonts w:cs="David" w:hint="cs"/>
          <w:rtl/>
        </w:rPr>
      </w:pPr>
      <w:r w:rsidRPr="00821337">
        <w:rPr>
          <w:rFonts w:cs="David" w:hint="cs"/>
          <w:rtl/>
        </w:rPr>
        <w:tab/>
        <w:t xml:space="preserve">אני חושב שעניינית הרפורמה של ביטול הרשות לשיקום האסיר והקמת יחידה דומה במשרד הרווחה, מבלי להתייחס לתוכנה ולמהותה, ויכול להיות שהיא רפורמה מבורכת, היא לא מתאימה על-פי כל קריטריון או פרמטר לחוק ההסדרים. יש לה אולי השלכה תקציבית, אבל זה במובן הציני שבו לכל תיקון ולכל נושא שנחשוב עליו, כמו שחבר הכנסת אורון אמר, יש גם איזשהו היבט תקציבי. במקרה הזה אומר לנו אפילו היועץ המשפטי של האוצר, שלא מדובר בקיצוץ של עובדים או בשינוי בסדרי גודל של כוח-אדם. חוק ההסדרים במקרה הזה משמש כפלטפורמה להעברת איזשהו תיקון שיכול להיות שהוא תיקון חשוב, אבל שאין מקומו בחוק ההסדרים. הוא לא קשור לא למדיניות כלכלית, לא לצמיחה, ובוודאי אין לו קשר ישיר לתקציב על-פי המבחנים המקובלים. </w:t>
      </w:r>
    </w:p>
    <w:p w14:paraId="28C7BE34" w14:textId="77777777" w:rsidR="004E578F" w:rsidRPr="00821337" w:rsidRDefault="004E578F" w:rsidP="004E578F">
      <w:pPr>
        <w:bidi/>
        <w:jc w:val="both"/>
        <w:rPr>
          <w:rFonts w:cs="David" w:hint="cs"/>
          <w:rtl/>
        </w:rPr>
      </w:pPr>
    </w:p>
    <w:p w14:paraId="11D89C0C"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3DE732F4" w14:textId="77777777" w:rsidR="004E578F" w:rsidRPr="00821337" w:rsidRDefault="004E578F" w:rsidP="004E578F">
      <w:pPr>
        <w:bidi/>
        <w:jc w:val="both"/>
        <w:rPr>
          <w:rFonts w:cs="David" w:hint="cs"/>
          <w:rtl/>
        </w:rPr>
      </w:pPr>
    </w:p>
    <w:p w14:paraId="699A9620" w14:textId="77777777" w:rsidR="004E578F" w:rsidRPr="00821337" w:rsidRDefault="004E578F" w:rsidP="004E578F">
      <w:pPr>
        <w:bidi/>
        <w:jc w:val="both"/>
        <w:rPr>
          <w:rFonts w:cs="David" w:hint="cs"/>
          <w:rtl/>
        </w:rPr>
      </w:pPr>
      <w:r w:rsidRPr="00821337">
        <w:rPr>
          <w:rFonts w:cs="David" w:hint="cs"/>
          <w:rtl/>
        </w:rPr>
        <w:tab/>
        <w:t xml:space="preserve">אבל יש פה משהו עקרוני. בדוגמה הקודמת אמרת דברים שהם במוקד הוויכוח הציבורי. פה זה עניין מנהלי בסופו של דבר. </w:t>
      </w:r>
    </w:p>
    <w:p w14:paraId="6A7E4182" w14:textId="77777777" w:rsidR="004E578F" w:rsidRPr="00821337" w:rsidRDefault="004E578F" w:rsidP="004E578F">
      <w:pPr>
        <w:bidi/>
        <w:jc w:val="both"/>
        <w:rPr>
          <w:rFonts w:cs="David" w:hint="cs"/>
          <w:rtl/>
        </w:rPr>
      </w:pPr>
    </w:p>
    <w:p w14:paraId="08A40A0C"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8221E77" w14:textId="77777777" w:rsidR="004E578F" w:rsidRPr="00821337" w:rsidRDefault="004E578F" w:rsidP="004E578F">
      <w:pPr>
        <w:bidi/>
        <w:jc w:val="both"/>
        <w:rPr>
          <w:rFonts w:cs="David" w:hint="cs"/>
          <w:rtl/>
        </w:rPr>
      </w:pPr>
    </w:p>
    <w:p w14:paraId="6FF7863B" w14:textId="77777777" w:rsidR="004E578F" w:rsidRPr="00821337" w:rsidRDefault="004E578F" w:rsidP="004E578F">
      <w:pPr>
        <w:bidi/>
        <w:jc w:val="both"/>
        <w:rPr>
          <w:rFonts w:cs="David" w:hint="cs"/>
          <w:rtl/>
        </w:rPr>
      </w:pPr>
      <w:r w:rsidRPr="00821337">
        <w:rPr>
          <w:rFonts w:cs="David" w:hint="cs"/>
          <w:rtl/>
        </w:rPr>
        <w:tab/>
        <w:t xml:space="preserve">לכן לא השתמשתי בביטויים שעוררו פה מאוד רגשות עזים. לו היינו יודעים על הפרק הזה מראש, היינו עומדים על כך שהוא לא יהיה חלק מחוק ההסדרים. </w:t>
      </w:r>
    </w:p>
    <w:p w14:paraId="05E57ED2" w14:textId="77777777" w:rsidR="004E578F" w:rsidRPr="00821337" w:rsidRDefault="004E578F" w:rsidP="004E578F">
      <w:pPr>
        <w:bidi/>
        <w:jc w:val="both"/>
        <w:rPr>
          <w:rFonts w:cs="David" w:hint="cs"/>
          <w:rtl/>
        </w:rPr>
      </w:pPr>
    </w:p>
    <w:p w14:paraId="503EFBA8" w14:textId="77777777" w:rsidR="004E578F" w:rsidRPr="00821337" w:rsidRDefault="004E578F" w:rsidP="004E578F">
      <w:pPr>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1B492CCE" w14:textId="77777777" w:rsidR="004E578F" w:rsidRPr="00821337" w:rsidRDefault="004E578F" w:rsidP="004E578F">
      <w:pPr>
        <w:bidi/>
        <w:jc w:val="both"/>
        <w:rPr>
          <w:rFonts w:cs="David" w:hint="cs"/>
          <w:u w:val="single"/>
          <w:rtl/>
        </w:rPr>
      </w:pPr>
    </w:p>
    <w:p w14:paraId="6148AD55" w14:textId="77777777" w:rsidR="004E578F" w:rsidRPr="00821337" w:rsidRDefault="004E578F" w:rsidP="004E578F">
      <w:pPr>
        <w:bidi/>
        <w:jc w:val="both"/>
        <w:rPr>
          <w:rFonts w:cs="David" w:hint="cs"/>
          <w:rtl/>
        </w:rPr>
      </w:pPr>
      <w:r w:rsidRPr="00821337">
        <w:rPr>
          <w:rFonts w:cs="David" w:hint="cs"/>
          <w:rtl/>
        </w:rPr>
        <w:tab/>
        <w:t>למה?</w:t>
      </w:r>
    </w:p>
    <w:p w14:paraId="3C2E6F32" w14:textId="77777777" w:rsidR="004E578F" w:rsidRPr="00821337" w:rsidRDefault="004E578F" w:rsidP="004E578F">
      <w:pPr>
        <w:bidi/>
        <w:jc w:val="both"/>
        <w:rPr>
          <w:rFonts w:cs="David" w:hint="cs"/>
          <w:rtl/>
        </w:rPr>
      </w:pPr>
    </w:p>
    <w:p w14:paraId="5C6C986B"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D20371C" w14:textId="77777777" w:rsidR="004E578F" w:rsidRPr="00821337" w:rsidRDefault="004E578F" w:rsidP="004E578F">
      <w:pPr>
        <w:keepNext/>
        <w:bidi/>
        <w:jc w:val="both"/>
        <w:rPr>
          <w:rFonts w:cs="David" w:hint="cs"/>
          <w:u w:val="single"/>
          <w:rtl/>
        </w:rPr>
      </w:pPr>
    </w:p>
    <w:p w14:paraId="67EEF8C6" w14:textId="77777777" w:rsidR="004E578F" w:rsidRPr="00821337" w:rsidRDefault="004E578F" w:rsidP="004E578F">
      <w:pPr>
        <w:bidi/>
        <w:jc w:val="both"/>
        <w:rPr>
          <w:rFonts w:cs="David" w:hint="cs"/>
          <w:rtl/>
        </w:rPr>
      </w:pPr>
      <w:r w:rsidRPr="00821337">
        <w:rPr>
          <w:rFonts w:cs="David" w:hint="cs"/>
          <w:rtl/>
        </w:rPr>
        <w:tab/>
        <w:t xml:space="preserve"> כי ביטול רשות לשיקום אסיר וקונספציה חדשה באופן שבו יש לטפל באסירים זה לא נושא לחוק ההסדרים. זה נושא שצריך להידון בוועדת הפנים. יכול להיות שזו רפורמה חשובה וברוכה, אבל זה לא צריך להיות במסגרת חוק ההסדרים. היא לא קשורה לא למדיניות כלכלית, לא לצמיחה, לא לתקציב. כבר הרחבנו את המבחנים ככל שאנחנו יכולים כדי להכניס דברים פנימה. הדבר הזה הוא ממש בטעות. הייתי קורא לזה כמעט טעות סופר. אם היינו יודעים עליו הוא לא היה נכנס.  </w:t>
      </w:r>
    </w:p>
    <w:p w14:paraId="55CAA855" w14:textId="77777777" w:rsidR="004E578F" w:rsidRPr="00821337" w:rsidRDefault="004E578F" w:rsidP="004E578F">
      <w:pPr>
        <w:bidi/>
        <w:jc w:val="both"/>
        <w:rPr>
          <w:rFonts w:cs="David" w:hint="cs"/>
          <w:rtl/>
        </w:rPr>
      </w:pPr>
    </w:p>
    <w:p w14:paraId="5AA8AE01" w14:textId="77777777" w:rsidR="004E578F" w:rsidRPr="00821337" w:rsidRDefault="004E578F" w:rsidP="004E578F">
      <w:pPr>
        <w:bidi/>
        <w:jc w:val="both"/>
        <w:rPr>
          <w:rFonts w:cs="David" w:hint="cs"/>
          <w:u w:val="single"/>
          <w:rtl/>
        </w:rPr>
      </w:pPr>
      <w:r w:rsidRPr="00821337">
        <w:rPr>
          <w:rFonts w:cs="David" w:hint="cs"/>
          <w:u w:val="single"/>
          <w:rtl/>
        </w:rPr>
        <w:t>איל אפשטיין:</w:t>
      </w:r>
    </w:p>
    <w:p w14:paraId="14283023" w14:textId="77777777" w:rsidR="004E578F" w:rsidRPr="00821337" w:rsidRDefault="004E578F" w:rsidP="004E578F">
      <w:pPr>
        <w:bidi/>
        <w:jc w:val="both"/>
        <w:rPr>
          <w:rFonts w:cs="David" w:hint="cs"/>
          <w:rtl/>
        </w:rPr>
      </w:pPr>
    </w:p>
    <w:p w14:paraId="64CB6509" w14:textId="77777777" w:rsidR="004E578F" w:rsidRPr="00821337" w:rsidRDefault="004E578F" w:rsidP="004E578F">
      <w:pPr>
        <w:bidi/>
        <w:jc w:val="both"/>
        <w:rPr>
          <w:rFonts w:cs="David" w:hint="cs"/>
          <w:rtl/>
        </w:rPr>
      </w:pPr>
      <w:r w:rsidRPr="00821337">
        <w:rPr>
          <w:rFonts w:cs="David" w:hint="cs"/>
          <w:rtl/>
        </w:rPr>
        <w:tab/>
        <w:t>את זה אתה לא יכול להגיד, איל.</w:t>
      </w:r>
    </w:p>
    <w:p w14:paraId="69EFFE8E" w14:textId="77777777" w:rsidR="004E578F" w:rsidRPr="00821337" w:rsidRDefault="004E578F" w:rsidP="004E578F">
      <w:pPr>
        <w:bidi/>
        <w:jc w:val="both"/>
        <w:rPr>
          <w:rFonts w:cs="David" w:hint="cs"/>
          <w:rtl/>
        </w:rPr>
      </w:pPr>
    </w:p>
    <w:p w14:paraId="37058A31"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6A935643" w14:textId="77777777" w:rsidR="004E578F" w:rsidRPr="00821337" w:rsidRDefault="004E578F" w:rsidP="004E578F">
      <w:pPr>
        <w:bidi/>
        <w:jc w:val="both"/>
        <w:rPr>
          <w:rFonts w:cs="David" w:hint="cs"/>
          <w:rtl/>
        </w:rPr>
      </w:pPr>
    </w:p>
    <w:p w14:paraId="316127BA" w14:textId="77777777" w:rsidR="004E578F" w:rsidRPr="00821337" w:rsidRDefault="004E578F" w:rsidP="004E578F">
      <w:pPr>
        <w:bidi/>
        <w:jc w:val="both"/>
        <w:rPr>
          <w:rFonts w:cs="David" w:hint="cs"/>
          <w:rtl/>
        </w:rPr>
      </w:pPr>
      <w:r w:rsidRPr="00821337">
        <w:rPr>
          <w:rFonts w:cs="David" w:hint="cs"/>
          <w:rtl/>
        </w:rPr>
        <w:tab/>
        <w:t xml:space="preserve">טעות שלנו. </w:t>
      </w:r>
    </w:p>
    <w:p w14:paraId="773DC6CF" w14:textId="77777777" w:rsidR="004E578F" w:rsidRPr="00821337" w:rsidRDefault="004E578F" w:rsidP="004E578F">
      <w:pPr>
        <w:bidi/>
        <w:jc w:val="both"/>
        <w:rPr>
          <w:rFonts w:cs="David" w:hint="cs"/>
          <w:rtl/>
        </w:rPr>
      </w:pPr>
    </w:p>
    <w:p w14:paraId="1800F4E7"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7C00593" w14:textId="77777777" w:rsidR="004E578F" w:rsidRPr="00821337" w:rsidRDefault="004E578F" w:rsidP="004E578F">
      <w:pPr>
        <w:bidi/>
        <w:jc w:val="both"/>
        <w:rPr>
          <w:rFonts w:cs="David" w:hint="cs"/>
          <w:rtl/>
        </w:rPr>
      </w:pPr>
    </w:p>
    <w:p w14:paraId="1CA2D96E" w14:textId="77777777" w:rsidR="004E578F" w:rsidRPr="00821337" w:rsidRDefault="004E578F" w:rsidP="004E578F">
      <w:pPr>
        <w:bidi/>
        <w:jc w:val="both"/>
        <w:rPr>
          <w:rFonts w:cs="David" w:hint="cs"/>
          <w:rtl/>
        </w:rPr>
      </w:pPr>
      <w:r w:rsidRPr="00821337">
        <w:rPr>
          <w:rFonts w:cs="David" w:hint="cs"/>
          <w:rtl/>
        </w:rPr>
        <w:tab/>
        <w:t xml:space="preserve">יכול להיות שהייתם עומדים על זה, אתה לא יודע מה </w:t>
      </w:r>
      <w:proofErr w:type="spellStart"/>
      <w:r w:rsidRPr="00821337">
        <w:rPr>
          <w:rFonts w:cs="David" w:hint="cs"/>
          <w:rtl/>
        </w:rPr>
        <w:t>היתה</w:t>
      </w:r>
      <w:proofErr w:type="spellEnd"/>
      <w:r w:rsidRPr="00821337">
        <w:rPr>
          <w:rFonts w:cs="David" w:hint="cs"/>
          <w:rtl/>
        </w:rPr>
        <w:t xml:space="preserve"> תוצאת הדברים. </w:t>
      </w:r>
    </w:p>
    <w:p w14:paraId="2E7C22B6" w14:textId="77777777" w:rsidR="004E578F" w:rsidRPr="00821337" w:rsidRDefault="004E578F" w:rsidP="004E578F">
      <w:pPr>
        <w:bidi/>
        <w:jc w:val="both"/>
        <w:rPr>
          <w:rFonts w:cs="David" w:hint="cs"/>
          <w:rtl/>
        </w:rPr>
      </w:pPr>
    </w:p>
    <w:p w14:paraId="6B4C5A1C"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6B29D4A3" w14:textId="77777777" w:rsidR="004E578F" w:rsidRPr="00821337" w:rsidRDefault="004E578F" w:rsidP="004E578F">
      <w:pPr>
        <w:keepNext/>
        <w:bidi/>
        <w:jc w:val="both"/>
        <w:rPr>
          <w:rFonts w:cs="David" w:hint="cs"/>
          <w:u w:val="single"/>
          <w:rtl/>
        </w:rPr>
      </w:pPr>
    </w:p>
    <w:p w14:paraId="3ECF63C8" w14:textId="77777777" w:rsidR="004E578F" w:rsidRPr="00821337" w:rsidRDefault="004E578F" w:rsidP="004E578F">
      <w:pPr>
        <w:bidi/>
        <w:jc w:val="both"/>
        <w:rPr>
          <w:rFonts w:cs="David" w:hint="cs"/>
          <w:rtl/>
        </w:rPr>
      </w:pPr>
      <w:r w:rsidRPr="00821337">
        <w:rPr>
          <w:rFonts w:cs="David" w:hint="cs"/>
          <w:rtl/>
        </w:rPr>
        <w:tab/>
        <w:t xml:space="preserve"> בסדר גמור. </w:t>
      </w:r>
    </w:p>
    <w:p w14:paraId="3533BF28" w14:textId="77777777" w:rsidR="004E578F" w:rsidRPr="00821337" w:rsidRDefault="004E578F" w:rsidP="004E578F">
      <w:pPr>
        <w:bidi/>
        <w:jc w:val="both"/>
        <w:rPr>
          <w:rFonts w:cs="David" w:hint="cs"/>
          <w:rtl/>
        </w:rPr>
      </w:pPr>
    </w:p>
    <w:p w14:paraId="1D3930A8"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360C6FAE" w14:textId="77777777" w:rsidR="004E578F" w:rsidRPr="00821337" w:rsidRDefault="004E578F" w:rsidP="004E578F">
      <w:pPr>
        <w:bidi/>
        <w:jc w:val="both"/>
        <w:rPr>
          <w:rFonts w:cs="David" w:hint="cs"/>
          <w:rtl/>
        </w:rPr>
      </w:pPr>
    </w:p>
    <w:p w14:paraId="1625271A" w14:textId="77777777" w:rsidR="004E578F" w:rsidRPr="00821337" w:rsidRDefault="004E578F" w:rsidP="004E578F">
      <w:pPr>
        <w:bidi/>
        <w:jc w:val="both"/>
        <w:rPr>
          <w:rFonts w:cs="David" w:hint="cs"/>
          <w:rtl/>
        </w:rPr>
      </w:pPr>
      <w:r w:rsidRPr="00821337">
        <w:rPr>
          <w:rFonts w:cs="David" w:hint="cs"/>
          <w:rtl/>
        </w:rPr>
        <w:tab/>
        <w:t xml:space="preserve">כיוון שנאמר שהכריכה בתקציב היא צינית, אני חייב להגיד שזה ממש לא כך. לא מדובר במשהו שאפשר לגרד ממנו איזושהי השלכה תקציבית. מדובר בנושא שהוא נוגע גם למבנה התקציב, והגדרתי את זה, גם להיקף כוח-אדם וגם להיקף התקציב בצורה משמעותית. דבר שני, השאלה היא לא רק כמה שקלים אתה מוציא, אלא כמה רחוק מתגלגל כל שקל שאתה מגלגל. כמובן שהמטרה של הממשלה, ובפרט של משרד האוצר, כי זו החובה שלנו כמייצגים את הנאמנות על כספי הציבור, היא לדאוג שכל כסף שמתגלגל החוצה, הוא מתגלגל הכי רחוק שאפשר, הוא משפיע הכי הרבה שאפשר. ואם על-ידי איגום המשאבים ואיחוד יחידות המטה וייעול השימושים לצד שינוי מבנה כוח-אדם, הגדלת כוח-אדם, שינוי מבנה התקציב והגדלת התקציב אתה יכול להשיג את הדבר הזה, זה במפורש בעיני כמעט בליבה של הנושאים התקציביים. </w:t>
      </w:r>
    </w:p>
    <w:p w14:paraId="2A59CF76" w14:textId="77777777" w:rsidR="004E578F" w:rsidRPr="00821337" w:rsidRDefault="004E578F" w:rsidP="004E578F">
      <w:pPr>
        <w:bidi/>
        <w:jc w:val="both"/>
        <w:rPr>
          <w:rFonts w:cs="David" w:hint="cs"/>
          <w:rtl/>
        </w:rPr>
      </w:pPr>
    </w:p>
    <w:p w14:paraId="5278B27D"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B645054" w14:textId="77777777" w:rsidR="004E578F" w:rsidRPr="00821337" w:rsidRDefault="004E578F" w:rsidP="004E578F">
      <w:pPr>
        <w:bidi/>
        <w:jc w:val="both"/>
        <w:rPr>
          <w:rFonts w:cs="David" w:hint="cs"/>
          <w:u w:val="single"/>
          <w:rtl/>
        </w:rPr>
      </w:pPr>
    </w:p>
    <w:p w14:paraId="526AAE6F" w14:textId="77777777" w:rsidR="004E578F" w:rsidRPr="00821337" w:rsidRDefault="004E578F" w:rsidP="004E578F">
      <w:pPr>
        <w:bidi/>
        <w:jc w:val="both"/>
        <w:rPr>
          <w:rFonts w:cs="David" w:hint="cs"/>
          <w:rtl/>
        </w:rPr>
      </w:pPr>
      <w:r w:rsidRPr="00821337">
        <w:rPr>
          <w:rFonts w:cs="David" w:hint="cs"/>
          <w:rtl/>
        </w:rPr>
        <w:tab/>
        <w:t xml:space="preserve">תודה. נמצא כאן עו"ד מאיר </w:t>
      </w:r>
      <w:proofErr w:type="spellStart"/>
      <w:r w:rsidRPr="00821337">
        <w:rPr>
          <w:rFonts w:cs="David" w:hint="cs"/>
          <w:rtl/>
        </w:rPr>
        <w:t>אסרף</w:t>
      </w:r>
      <w:proofErr w:type="spellEnd"/>
      <w:r w:rsidRPr="00821337">
        <w:rPr>
          <w:rFonts w:cs="David" w:hint="cs"/>
          <w:rtl/>
        </w:rPr>
        <w:t xml:space="preserve">, בא כוח נציגות העובדים ברשות לשיקום האסיר. בבקשה. </w:t>
      </w:r>
    </w:p>
    <w:p w14:paraId="61B2C558" w14:textId="77777777" w:rsidR="004E578F" w:rsidRPr="00821337" w:rsidRDefault="004E578F" w:rsidP="004E578F">
      <w:pPr>
        <w:bidi/>
        <w:jc w:val="both"/>
        <w:rPr>
          <w:rFonts w:cs="David" w:hint="cs"/>
          <w:rtl/>
        </w:rPr>
      </w:pPr>
    </w:p>
    <w:p w14:paraId="2249A5D3" w14:textId="77777777" w:rsidR="004E578F" w:rsidRPr="00821337" w:rsidRDefault="004E578F" w:rsidP="004E578F">
      <w:pPr>
        <w:bidi/>
        <w:jc w:val="both"/>
        <w:rPr>
          <w:rFonts w:cs="David" w:hint="cs"/>
          <w:u w:val="single"/>
          <w:rtl/>
        </w:rPr>
      </w:pPr>
      <w:r w:rsidRPr="00821337">
        <w:rPr>
          <w:rFonts w:cs="David" w:hint="cs"/>
          <w:u w:val="single"/>
          <w:rtl/>
        </w:rPr>
        <w:t xml:space="preserve">מאיר </w:t>
      </w:r>
      <w:proofErr w:type="spellStart"/>
      <w:r w:rsidRPr="00821337">
        <w:rPr>
          <w:rFonts w:cs="David" w:hint="cs"/>
          <w:u w:val="single"/>
          <w:rtl/>
        </w:rPr>
        <w:t>אסרף</w:t>
      </w:r>
      <w:proofErr w:type="spellEnd"/>
      <w:r w:rsidRPr="00821337">
        <w:rPr>
          <w:rFonts w:cs="David" w:hint="cs"/>
          <w:u w:val="single"/>
          <w:rtl/>
        </w:rPr>
        <w:t>:</w:t>
      </w:r>
    </w:p>
    <w:p w14:paraId="7E6B55DB" w14:textId="77777777" w:rsidR="004E578F" w:rsidRPr="00821337" w:rsidRDefault="004E578F" w:rsidP="004E578F">
      <w:pPr>
        <w:bidi/>
        <w:jc w:val="both"/>
        <w:rPr>
          <w:rFonts w:cs="David" w:hint="cs"/>
          <w:u w:val="single"/>
          <w:rtl/>
        </w:rPr>
      </w:pPr>
    </w:p>
    <w:p w14:paraId="76C9BA53" w14:textId="77777777" w:rsidR="004E578F" w:rsidRPr="00821337" w:rsidRDefault="004E578F" w:rsidP="004E578F">
      <w:pPr>
        <w:bidi/>
        <w:jc w:val="both"/>
        <w:rPr>
          <w:rFonts w:cs="David" w:hint="cs"/>
          <w:rtl/>
        </w:rPr>
      </w:pPr>
      <w:r w:rsidRPr="00821337">
        <w:rPr>
          <w:rFonts w:cs="David" w:hint="cs"/>
          <w:rtl/>
        </w:rPr>
        <w:tab/>
        <w:t xml:space="preserve">אני רוצה לברך על כך שהאוצר בחר להגדיל את התקציב שמוקדש לשיקום אסירים. לצערי מישהו מטעם הממשלה בחר לכרוך את הנושא של הגדלת התקציב, עניין שהוא ראוי ונידון בוועדת הפנים של הכנסת, עם סגירה של הרשות לשיקום האסיר, שהיא גוף סטטוטורי, חוקק בחוק של הכנסת. הוקדשו דיונים רבים למבנה של הרשות לשיקום האסיר ולשיקולים של המבנה הזה. </w:t>
      </w:r>
    </w:p>
    <w:p w14:paraId="33FE0773" w14:textId="77777777" w:rsidR="004E578F" w:rsidRPr="00821337" w:rsidRDefault="004E578F" w:rsidP="004E578F">
      <w:pPr>
        <w:bidi/>
        <w:jc w:val="both"/>
        <w:rPr>
          <w:rFonts w:cs="David" w:hint="cs"/>
          <w:rtl/>
        </w:rPr>
      </w:pPr>
    </w:p>
    <w:p w14:paraId="3370A603" w14:textId="77777777" w:rsidR="004E578F" w:rsidRPr="00821337" w:rsidRDefault="004E578F" w:rsidP="004E578F">
      <w:pPr>
        <w:bidi/>
        <w:jc w:val="both"/>
        <w:rPr>
          <w:rFonts w:cs="David" w:hint="cs"/>
          <w:rtl/>
        </w:rPr>
      </w:pPr>
      <w:r w:rsidRPr="00821337">
        <w:rPr>
          <w:rFonts w:cs="David" w:hint="cs"/>
          <w:rtl/>
        </w:rPr>
        <w:tab/>
        <w:t xml:space="preserve">בתשובה להערתו של חבר הכנסת </w:t>
      </w:r>
      <w:proofErr w:type="spellStart"/>
      <w:r w:rsidRPr="00821337">
        <w:rPr>
          <w:rFonts w:cs="David" w:hint="cs"/>
          <w:rtl/>
        </w:rPr>
        <w:t>אורבך</w:t>
      </w:r>
      <w:proofErr w:type="spellEnd"/>
      <w:r w:rsidRPr="00821337">
        <w:rPr>
          <w:rFonts w:cs="David" w:hint="cs"/>
          <w:rtl/>
        </w:rPr>
        <w:t xml:space="preserve">, לא מדובר בעניין מנהלי פשוט. נציגות העובדים טוענת שמבחינה מקצועית יש השלכות לאובדן העצמאות הזאת. סגירת הרשות לשיקום האסיר פוגעת ברצף השיקומי, וכמובן שלטענתנו היא לא מתאימה לחוק ההסדרים. נציגות העובדים מבקשת את הזכות לקיים דיון ענייני בסוגיית שיקום האסירים. </w:t>
      </w:r>
    </w:p>
    <w:p w14:paraId="039D95C3" w14:textId="77777777" w:rsidR="004E578F" w:rsidRPr="00821337" w:rsidRDefault="004E578F" w:rsidP="004E578F">
      <w:pPr>
        <w:bidi/>
        <w:jc w:val="both"/>
        <w:rPr>
          <w:rFonts w:cs="David" w:hint="cs"/>
          <w:rtl/>
        </w:rPr>
      </w:pPr>
    </w:p>
    <w:p w14:paraId="4F87170E" w14:textId="77777777" w:rsidR="004E578F" w:rsidRPr="00821337" w:rsidRDefault="004E578F" w:rsidP="004E578F">
      <w:pPr>
        <w:bidi/>
        <w:jc w:val="both"/>
        <w:rPr>
          <w:rFonts w:cs="David" w:hint="cs"/>
          <w:rtl/>
        </w:rPr>
      </w:pPr>
      <w:r w:rsidRPr="00821337">
        <w:rPr>
          <w:rFonts w:cs="David" w:hint="cs"/>
          <w:rtl/>
        </w:rPr>
        <w:tab/>
        <w:t xml:space="preserve">לעניין ההצהרה שנעשתה כאן, שלא מדובר בצמצום כוח-אדם, הייתי שמח אם באמת זה ימומש, למרות שאדוני היועץ המשפטי של משרד האוצר, הקולות שנשמעים מצד ההנהלה של משרד הרווחה הם שונים בתכלית מהקביעה שנקבעה כאן. </w:t>
      </w:r>
    </w:p>
    <w:p w14:paraId="0C8C5D4A" w14:textId="77777777" w:rsidR="004E578F" w:rsidRPr="00821337" w:rsidRDefault="004E578F" w:rsidP="004E578F">
      <w:pPr>
        <w:bidi/>
        <w:jc w:val="both"/>
        <w:rPr>
          <w:rFonts w:cs="David" w:hint="cs"/>
          <w:u w:val="single"/>
          <w:rtl/>
        </w:rPr>
      </w:pPr>
    </w:p>
    <w:p w14:paraId="7FE39441"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58BB808A" w14:textId="77777777" w:rsidR="004E578F" w:rsidRPr="00821337" w:rsidRDefault="004E578F" w:rsidP="004E578F">
      <w:pPr>
        <w:bidi/>
        <w:jc w:val="both"/>
        <w:rPr>
          <w:rFonts w:cs="David" w:hint="cs"/>
          <w:u w:val="single"/>
          <w:rtl/>
        </w:rPr>
      </w:pPr>
    </w:p>
    <w:p w14:paraId="2C3F22F3" w14:textId="77777777" w:rsidR="004E578F" w:rsidRPr="00821337" w:rsidRDefault="004E578F" w:rsidP="004E578F">
      <w:pPr>
        <w:bidi/>
        <w:ind w:firstLine="720"/>
        <w:jc w:val="both"/>
        <w:rPr>
          <w:rFonts w:cs="David" w:hint="cs"/>
          <w:rtl/>
        </w:rPr>
      </w:pPr>
      <w:r w:rsidRPr="00821337">
        <w:rPr>
          <w:rFonts w:cs="David" w:hint="cs"/>
          <w:rtl/>
        </w:rPr>
        <w:t xml:space="preserve">מה זה אמור להיות במשרד הרווחה </w:t>
      </w:r>
      <w:r w:rsidRPr="00821337">
        <w:rPr>
          <w:rFonts w:cs="David"/>
          <w:rtl/>
        </w:rPr>
        <w:t>–</w:t>
      </w:r>
      <w:r w:rsidRPr="00821337">
        <w:rPr>
          <w:rFonts w:cs="David" w:hint="cs"/>
          <w:rtl/>
        </w:rPr>
        <w:t xml:space="preserve"> מחלקה, אגף?</w:t>
      </w:r>
    </w:p>
    <w:p w14:paraId="0D2C7E93" w14:textId="77777777" w:rsidR="004E578F" w:rsidRPr="00821337" w:rsidRDefault="004E578F" w:rsidP="004E578F">
      <w:pPr>
        <w:bidi/>
        <w:jc w:val="both"/>
        <w:rPr>
          <w:rFonts w:cs="David" w:hint="cs"/>
          <w:rtl/>
        </w:rPr>
      </w:pPr>
    </w:p>
    <w:p w14:paraId="7F008D03" w14:textId="77777777" w:rsidR="004E578F" w:rsidRPr="00821337" w:rsidRDefault="004E578F" w:rsidP="004E578F">
      <w:pPr>
        <w:bidi/>
        <w:jc w:val="both"/>
        <w:rPr>
          <w:rFonts w:cs="David" w:hint="cs"/>
          <w:rtl/>
        </w:rPr>
      </w:pPr>
      <w:r w:rsidRPr="00821337">
        <w:rPr>
          <w:rFonts w:cs="David" w:hint="cs"/>
          <w:u w:val="single"/>
          <w:rtl/>
        </w:rPr>
        <w:t xml:space="preserve">מאיר </w:t>
      </w:r>
      <w:proofErr w:type="spellStart"/>
      <w:r w:rsidRPr="00821337">
        <w:rPr>
          <w:rFonts w:cs="David" w:hint="cs"/>
          <w:u w:val="single"/>
          <w:rtl/>
        </w:rPr>
        <w:t>אסרף</w:t>
      </w:r>
      <w:proofErr w:type="spellEnd"/>
      <w:r w:rsidRPr="00821337">
        <w:rPr>
          <w:rFonts w:cs="David" w:hint="cs"/>
          <w:u w:val="single"/>
          <w:rtl/>
        </w:rPr>
        <w:t>:</w:t>
      </w:r>
    </w:p>
    <w:p w14:paraId="532EB475" w14:textId="77777777" w:rsidR="004E578F" w:rsidRPr="00821337" w:rsidRDefault="004E578F" w:rsidP="004E578F">
      <w:pPr>
        <w:bidi/>
        <w:jc w:val="both"/>
        <w:rPr>
          <w:rFonts w:cs="David" w:hint="cs"/>
          <w:rtl/>
        </w:rPr>
      </w:pPr>
      <w:r w:rsidRPr="00821337">
        <w:rPr>
          <w:rFonts w:cs="David" w:hint="cs"/>
          <w:rtl/>
        </w:rPr>
        <w:tab/>
      </w:r>
    </w:p>
    <w:p w14:paraId="41CDDCD2" w14:textId="77777777" w:rsidR="004E578F" w:rsidRPr="00821337" w:rsidRDefault="004E578F" w:rsidP="004E578F">
      <w:pPr>
        <w:bidi/>
        <w:jc w:val="both"/>
        <w:rPr>
          <w:rFonts w:cs="David" w:hint="cs"/>
          <w:rtl/>
        </w:rPr>
      </w:pPr>
      <w:r w:rsidRPr="00821337">
        <w:rPr>
          <w:rFonts w:cs="David" w:hint="cs"/>
          <w:rtl/>
        </w:rPr>
        <w:tab/>
        <w:t xml:space="preserve">אנחנו לא יודעים. </w:t>
      </w:r>
    </w:p>
    <w:p w14:paraId="119D48D9" w14:textId="77777777" w:rsidR="004E578F" w:rsidRPr="00821337" w:rsidRDefault="004E578F" w:rsidP="004E578F">
      <w:pPr>
        <w:bidi/>
        <w:jc w:val="both"/>
        <w:rPr>
          <w:rFonts w:cs="David" w:hint="cs"/>
          <w:rtl/>
        </w:rPr>
      </w:pPr>
    </w:p>
    <w:p w14:paraId="5A00572A"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5A1CD826" w14:textId="77777777" w:rsidR="004E578F" w:rsidRPr="00821337" w:rsidRDefault="004E578F" w:rsidP="004E578F">
      <w:pPr>
        <w:bidi/>
        <w:jc w:val="both"/>
        <w:rPr>
          <w:rFonts w:cs="David" w:hint="cs"/>
          <w:rtl/>
        </w:rPr>
      </w:pPr>
    </w:p>
    <w:p w14:paraId="1F9D073E" w14:textId="77777777" w:rsidR="004E578F" w:rsidRPr="00821337" w:rsidRDefault="004E578F" w:rsidP="004E578F">
      <w:pPr>
        <w:bidi/>
        <w:jc w:val="both"/>
        <w:rPr>
          <w:rFonts w:cs="David" w:hint="cs"/>
          <w:rtl/>
        </w:rPr>
      </w:pPr>
      <w:r w:rsidRPr="00821337">
        <w:rPr>
          <w:rFonts w:cs="David" w:hint="cs"/>
          <w:rtl/>
        </w:rPr>
        <w:tab/>
        <w:t>האוצר יודע?</w:t>
      </w:r>
    </w:p>
    <w:p w14:paraId="662B9C67" w14:textId="77777777" w:rsidR="004E578F" w:rsidRPr="00821337" w:rsidRDefault="004E578F" w:rsidP="004E578F">
      <w:pPr>
        <w:bidi/>
        <w:jc w:val="both"/>
        <w:rPr>
          <w:rFonts w:cs="David" w:hint="cs"/>
          <w:rtl/>
        </w:rPr>
      </w:pPr>
    </w:p>
    <w:p w14:paraId="321C152D" w14:textId="77777777" w:rsidR="004E578F" w:rsidRPr="00821337" w:rsidRDefault="004E578F" w:rsidP="004E578F">
      <w:pPr>
        <w:bidi/>
        <w:jc w:val="both"/>
        <w:rPr>
          <w:rFonts w:cs="David" w:hint="cs"/>
          <w:u w:val="single"/>
          <w:rtl/>
        </w:rPr>
      </w:pPr>
      <w:r w:rsidRPr="00821337">
        <w:rPr>
          <w:rFonts w:cs="David" w:hint="cs"/>
          <w:u w:val="single"/>
          <w:rtl/>
        </w:rPr>
        <w:t xml:space="preserve">אוהד </w:t>
      </w:r>
      <w:proofErr w:type="spellStart"/>
      <w:r w:rsidRPr="00821337">
        <w:rPr>
          <w:rFonts w:cs="David" w:hint="cs"/>
          <w:u w:val="single"/>
          <w:rtl/>
        </w:rPr>
        <w:t>רייפל</w:t>
      </w:r>
      <w:proofErr w:type="spellEnd"/>
      <w:r w:rsidRPr="00821337">
        <w:rPr>
          <w:rFonts w:cs="David" w:hint="cs"/>
          <w:u w:val="single"/>
          <w:rtl/>
        </w:rPr>
        <w:t>:</w:t>
      </w:r>
    </w:p>
    <w:p w14:paraId="7A653F8D" w14:textId="77777777" w:rsidR="004E578F" w:rsidRPr="00821337" w:rsidRDefault="004E578F" w:rsidP="004E578F">
      <w:pPr>
        <w:bidi/>
        <w:jc w:val="both"/>
        <w:rPr>
          <w:rFonts w:cs="David" w:hint="cs"/>
          <w:u w:val="single"/>
          <w:rtl/>
        </w:rPr>
      </w:pPr>
    </w:p>
    <w:p w14:paraId="19440D1F" w14:textId="77777777" w:rsidR="004E578F" w:rsidRPr="00821337" w:rsidRDefault="004E578F" w:rsidP="004E578F">
      <w:pPr>
        <w:bidi/>
        <w:jc w:val="both"/>
        <w:rPr>
          <w:rFonts w:cs="David" w:hint="cs"/>
          <w:rtl/>
        </w:rPr>
      </w:pPr>
      <w:r w:rsidRPr="00821337">
        <w:rPr>
          <w:rFonts w:cs="David" w:hint="cs"/>
          <w:rtl/>
        </w:rPr>
        <w:tab/>
        <w:t xml:space="preserve">זה ייקרא רשות. זה נכתב, אגב, בהחלטת הממשלה. </w:t>
      </w:r>
    </w:p>
    <w:p w14:paraId="62B80C57" w14:textId="77777777" w:rsidR="004E578F" w:rsidRPr="00821337" w:rsidRDefault="004E578F" w:rsidP="004E578F">
      <w:pPr>
        <w:bidi/>
        <w:jc w:val="both"/>
        <w:rPr>
          <w:rFonts w:cs="David" w:hint="cs"/>
          <w:u w:val="single"/>
          <w:rtl/>
        </w:rPr>
      </w:pPr>
    </w:p>
    <w:p w14:paraId="49BE5AA5" w14:textId="77777777" w:rsidR="004E578F" w:rsidRPr="00821337" w:rsidRDefault="004E578F" w:rsidP="004E578F">
      <w:pPr>
        <w:bidi/>
        <w:jc w:val="both"/>
        <w:rPr>
          <w:rFonts w:cs="David" w:hint="cs"/>
          <w:rtl/>
        </w:rPr>
      </w:pPr>
      <w:r w:rsidRPr="00821337">
        <w:rPr>
          <w:rFonts w:cs="David" w:hint="cs"/>
          <w:u w:val="single"/>
          <w:rtl/>
        </w:rPr>
        <w:t xml:space="preserve">מאיר </w:t>
      </w:r>
      <w:proofErr w:type="spellStart"/>
      <w:r w:rsidRPr="00821337">
        <w:rPr>
          <w:rFonts w:cs="David" w:hint="cs"/>
          <w:u w:val="single"/>
          <w:rtl/>
        </w:rPr>
        <w:t>אסרף</w:t>
      </w:r>
      <w:proofErr w:type="spellEnd"/>
      <w:r w:rsidRPr="00821337">
        <w:rPr>
          <w:rFonts w:cs="David" w:hint="cs"/>
          <w:u w:val="single"/>
          <w:rtl/>
        </w:rPr>
        <w:t>:</w:t>
      </w:r>
    </w:p>
    <w:p w14:paraId="26A83B24" w14:textId="77777777" w:rsidR="004E578F" w:rsidRPr="00821337" w:rsidRDefault="004E578F" w:rsidP="004E578F">
      <w:pPr>
        <w:bidi/>
        <w:jc w:val="both"/>
        <w:rPr>
          <w:rFonts w:cs="David" w:hint="cs"/>
          <w:rtl/>
        </w:rPr>
      </w:pPr>
      <w:r w:rsidRPr="00821337">
        <w:rPr>
          <w:rFonts w:cs="David" w:hint="cs"/>
          <w:rtl/>
        </w:rPr>
        <w:tab/>
      </w:r>
    </w:p>
    <w:p w14:paraId="1EF1ADB2" w14:textId="77777777" w:rsidR="004E578F" w:rsidRPr="00821337" w:rsidRDefault="004E578F" w:rsidP="004E578F">
      <w:pPr>
        <w:bidi/>
        <w:jc w:val="both"/>
        <w:rPr>
          <w:rFonts w:cs="David" w:hint="cs"/>
          <w:rtl/>
        </w:rPr>
      </w:pPr>
      <w:r w:rsidRPr="00821337">
        <w:rPr>
          <w:rFonts w:cs="David" w:hint="cs"/>
          <w:rtl/>
        </w:rPr>
        <w:tab/>
        <w:t xml:space="preserve">העובדה שמדובר על שירות, כמו שירות חסות הנוער, חסות המבחן, באותם גופים יש הרבה מאוד הוסטלים מופרטים, מעונות מופרטים. במקרה של הרשות לשיקום האסיר הוסטל של שיקום אסירים הוא חלופת מאסר. אסיר שמשתקם ונמצא שם ולא עומד בתנאים אמור לחזור לבית הסוהר, ולכן יש כאן כוונה באותה הלאמה להמשיך את התהליך ולהפריט את ההוסטלים. תודה, אדוני היושב-ראש. </w:t>
      </w:r>
    </w:p>
    <w:p w14:paraId="38A1426F" w14:textId="77777777" w:rsidR="004E578F" w:rsidRPr="00821337" w:rsidRDefault="004E578F" w:rsidP="004E578F">
      <w:pPr>
        <w:bidi/>
        <w:jc w:val="both"/>
        <w:rPr>
          <w:rFonts w:cs="David" w:hint="cs"/>
          <w:u w:val="single"/>
          <w:rtl/>
        </w:rPr>
      </w:pPr>
    </w:p>
    <w:p w14:paraId="1D7E5BB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3914896" w14:textId="77777777" w:rsidR="004E578F" w:rsidRPr="00821337" w:rsidRDefault="004E578F" w:rsidP="004E578F">
      <w:pPr>
        <w:bidi/>
        <w:jc w:val="both"/>
        <w:rPr>
          <w:rFonts w:cs="David" w:hint="cs"/>
          <w:u w:val="single"/>
          <w:rtl/>
        </w:rPr>
      </w:pPr>
    </w:p>
    <w:p w14:paraId="479A5272" w14:textId="77777777" w:rsidR="004E578F" w:rsidRPr="00821337" w:rsidRDefault="004E578F" w:rsidP="004E578F">
      <w:pPr>
        <w:bidi/>
        <w:jc w:val="both"/>
        <w:rPr>
          <w:rFonts w:cs="David" w:hint="cs"/>
          <w:rtl/>
        </w:rPr>
      </w:pPr>
      <w:r w:rsidRPr="00821337">
        <w:rPr>
          <w:rFonts w:cs="David" w:hint="cs"/>
          <w:rtl/>
        </w:rPr>
        <w:tab/>
        <w:t xml:space="preserve">עו"ד יוסי אשכנזי, בבקשה. תואיל לומר לנו מה תפקידך ומה הביא אותך אלינו. </w:t>
      </w:r>
    </w:p>
    <w:p w14:paraId="0659C2D9" w14:textId="77777777" w:rsidR="004E578F" w:rsidRPr="00821337" w:rsidRDefault="004E578F" w:rsidP="004E578F">
      <w:pPr>
        <w:bidi/>
        <w:jc w:val="both"/>
        <w:rPr>
          <w:rFonts w:cs="David" w:hint="cs"/>
          <w:rtl/>
        </w:rPr>
      </w:pPr>
    </w:p>
    <w:p w14:paraId="3C94B3BB" w14:textId="77777777" w:rsidR="004E578F" w:rsidRPr="00821337" w:rsidRDefault="004E578F" w:rsidP="004E578F">
      <w:pPr>
        <w:bidi/>
        <w:jc w:val="both"/>
        <w:rPr>
          <w:rFonts w:cs="David" w:hint="cs"/>
          <w:u w:val="single"/>
          <w:rtl/>
        </w:rPr>
      </w:pPr>
      <w:r w:rsidRPr="00821337">
        <w:rPr>
          <w:rFonts w:cs="David" w:hint="cs"/>
          <w:u w:val="single"/>
          <w:rtl/>
        </w:rPr>
        <w:t>יוסי אשכנזי:</w:t>
      </w:r>
    </w:p>
    <w:p w14:paraId="2FBFEFEA" w14:textId="77777777" w:rsidR="004E578F" w:rsidRPr="00821337" w:rsidRDefault="004E578F" w:rsidP="004E578F">
      <w:pPr>
        <w:bidi/>
        <w:jc w:val="both"/>
        <w:rPr>
          <w:rFonts w:cs="David" w:hint="cs"/>
          <w:u w:val="single"/>
          <w:rtl/>
        </w:rPr>
      </w:pPr>
    </w:p>
    <w:p w14:paraId="7163BBD2" w14:textId="77777777" w:rsidR="004E578F" w:rsidRPr="00821337" w:rsidRDefault="004E578F" w:rsidP="004E578F">
      <w:pPr>
        <w:bidi/>
        <w:jc w:val="both"/>
        <w:rPr>
          <w:rFonts w:cs="David" w:hint="cs"/>
          <w:rtl/>
        </w:rPr>
      </w:pPr>
      <w:r w:rsidRPr="00821337">
        <w:rPr>
          <w:rFonts w:cs="David" w:hint="cs"/>
          <w:rtl/>
        </w:rPr>
        <w:tab/>
        <w:t xml:space="preserve">הגעתי לכאן בתור היותי אזרח במדינה. שנית אני מתעסק בעריכת דין, אני משמש כסנגור פרטי. בכמה השנים האחרונות אני מטפל בעיקר באסירים, בונה להם תוכניות שיקום ומייצג אותם בוועדות השחרורים במה שיכול לאפשר להם לצאת לשחרור מוקדם. </w:t>
      </w:r>
    </w:p>
    <w:p w14:paraId="1A296300" w14:textId="77777777" w:rsidR="004E578F" w:rsidRPr="00821337" w:rsidRDefault="004E578F" w:rsidP="004E578F">
      <w:pPr>
        <w:bidi/>
        <w:ind w:firstLine="706"/>
        <w:jc w:val="both"/>
        <w:rPr>
          <w:rFonts w:cs="David" w:hint="cs"/>
          <w:rtl/>
        </w:rPr>
      </w:pPr>
    </w:p>
    <w:p w14:paraId="40C7A648" w14:textId="77777777" w:rsidR="004E578F" w:rsidRPr="00821337" w:rsidRDefault="004E578F" w:rsidP="004E578F">
      <w:pPr>
        <w:bidi/>
        <w:ind w:firstLine="706"/>
        <w:jc w:val="both"/>
        <w:rPr>
          <w:rFonts w:cs="David" w:hint="cs"/>
          <w:rtl/>
        </w:rPr>
      </w:pPr>
      <w:r w:rsidRPr="00821337">
        <w:rPr>
          <w:rFonts w:cs="David" w:hint="cs"/>
          <w:rtl/>
        </w:rPr>
        <w:t xml:space="preserve">שמעתי כאן את כל הדעות, ולא ברור לי איך היועץ המשפטי של משרד האוצר אומר כאן דברים שלא נבחנו לעומק מבחינה מקצועית טיפולית. תזכיר החוק הופיע באתר של משרד האוצר, כדי לקבל את חוות הדעת של הציבור בנושא. לכן לא ברור לי איך הוא השתרבב בכלל לחוק ההסדרים. </w:t>
      </w:r>
    </w:p>
    <w:p w14:paraId="4642E33C" w14:textId="77777777" w:rsidR="004E578F" w:rsidRPr="00821337" w:rsidRDefault="004E578F" w:rsidP="004E578F">
      <w:pPr>
        <w:bidi/>
        <w:ind w:firstLine="706"/>
        <w:jc w:val="both"/>
        <w:rPr>
          <w:rFonts w:cs="David" w:hint="cs"/>
          <w:rtl/>
        </w:rPr>
      </w:pPr>
    </w:p>
    <w:p w14:paraId="0F144ECA" w14:textId="77777777" w:rsidR="004E578F" w:rsidRPr="00821337" w:rsidRDefault="004E578F" w:rsidP="004E578F">
      <w:pPr>
        <w:bidi/>
        <w:ind w:firstLine="706"/>
        <w:jc w:val="both"/>
        <w:rPr>
          <w:rFonts w:cs="David" w:hint="cs"/>
          <w:rtl/>
        </w:rPr>
      </w:pPr>
      <w:r w:rsidRPr="00821337">
        <w:rPr>
          <w:rFonts w:cs="David" w:hint="cs"/>
          <w:rtl/>
        </w:rPr>
        <w:t xml:space="preserve">ההצעה המוצעת כאן להעביר את החוק במסגרת חוק ההסדרים היא בעייתית, ואני אסביר לחברים הנכבדים למה. ראשית, יש חוק זכויות נפגעי העבירה שמתוקף החוק מגיע לקורבנות העבירה סיוע ממשרד הרווחה לטיפול לאורך כל ההליך המשפטי וגם לאחריו במסגרת היותם קורבנות לעבירות. לא ברור לי כיצד משרד הרווחה, שמצד אחד יצטרך לתת מענה טיפולי לקורבנות, יצטרך גם מהצד השני לשקם את האסירים שפגעו בקורבנות, מה שמהווה על פניו ניגוד עניינים ולא ברור איך אפשר יהיה להתגבר על זה עם החוק יעבור במסגרת הנוכחית. שנית, אני רוצה להרחיב את העניין. </w:t>
      </w:r>
    </w:p>
    <w:p w14:paraId="191F54A1" w14:textId="77777777" w:rsidR="004E578F" w:rsidRPr="00821337" w:rsidRDefault="004E578F" w:rsidP="004E578F">
      <w:pPr>
        <w:bidi/>
        <w:jc w:val="both"/>
        <w:rPr>
          <w:rFonts w:cs="David" w:hint="cs"/>
          <w:rtl/>
        </w:rPr>
      </w:pPr>
      <w:r w:rsidRPr="00821337">
        <w:rPr>
          <w:rFonts w:cs="David" w:hint="cs"/>
          <w:rtl/>
        </w:rPr>
        <w:tab/>
      </w:r>
    </w:p>
    <w:p w14:paraId="61FE75A2"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9F3BD30" w14:textId="77777777" w:rsidR="004E578F" w:rsidRPr="00821337" w:rsidRDefault="004E578F" w:rsidP="004E578F">
      <w:pPr>
        <w:bidi/>
        <w:jc w:val="both"/>
        <w:rPr>
          <w:rFonts w:cs="David" w:hint="cs"/>
          <w:u w:val="single"/>
          <w:rtl/>
        </w:rPr>
      </w:pPr>
    </w:p>
    <w:p w14:paraId="16ADC583" w14:textId="77777777" w:rsidR="004E578F" w:rsidRPr="00821337" w:rsidRDefault="004E578F" w:rsidP="004E578F">
      <w:pPr>
        <w:bidi/>
        <w:jc w:val="both"/>
        <w:rPr>
          <w:rFonts w:cs="David" w:hint="cs"/>
          <w:rtl/>
        </w:rPr>
      </w:pPr>
      <w:r w:rsidRPr="00821337">
        <w:rPr>
          <w:rFonts w:cs="David" w:hint="cs"/>
          <w:rtl/>
        </w:rPr>
        <w:tab/>
        <w:t xml:space="preserve"> עו"ד אשכנזי, אנחנו לא דנים במהות. אני מבין שאתה סבור שצריך לפצל את החוק מחוק ההסדרים, והשאלה היא מדוע. האם ההסדר הוא טוב או לא טוב, זאת שאלה כבדת משקל, אבל היא לא לכאן. </w:t>
      </w:r>
    </w:p>
    <w:p w14:paraId="237EFBCC" w14:textId="77777777" w:rsidR="004E578F" w:rsidRPr="00821337" w:rsidRDefault="004E578F" w:rsidP="004E578F">
      <w:pPr>
        <w:bidi/>
        <w:jc w:val="both"/>
        <w:rPr>
          <w:rFonts w:cs="David" w:hint="cs"/>
          <w:rtl/>
        </w:rPr>
      </w:pPr>
    </w:p>
    <w:p w14:paraId="598E8658" w14:textId="77777777" w:rsidR="004E578F" w:rsidRPr="00821337" w:rsidRDefault="004E578F" w:rsidP="004E578F">
      <w:pPr>
        <w:keepLines/>
        <w:bidi/>
        <w:jc w:val="both"/>
        <w:rPr>
          <w:rFonts w:cs="David" w:hint="cs"/>
          <w:u w:val="single"/>
          <w:rtl/>
        </w:rPr>
      </w:pPr>
      <w:r w:rsidRPr="00821337">
        <w:rPr>
          <w:rFonts w:cs="David" w:hint="cs"/>
          <w:u w:val="single"/>
          <w:rtl/>
        </w:rPr>
        <w:t>יוסי אשכנזי:</w:t>
      </w:r>
    </w:p>
    <w:p w14:paraId="4BC4B183" w14:textId="77777777" w:rsidR="004E578F" w:rsidRPr="00821337" w:rsidRDefault="004E578F" w:rsidP="004E578F">
      <w:pPr>
        <w:keepLines/>
        <w:bidi/>
        <w:jc w:val="both"/>
        <w:rPr>
          <w:rFonts w:cs="David" w:hint="cs"/>
          <w:u w:val="single"/>
          <w:rtl/>
        </w:rPr>
      </w:pPr>
    </w:p>
    <w:p w14:paraId="53DADCBC" w14:textId="77777777" w:rsidR="004E578F" w:rsidRPr="00821337" w:rsidRDefault="004E578F" w:rsidP="004E578F">
      <w:pPr>
        <w:keepLines/>
        <w:bidi/>
        <w:jc w:val="both"/>
        <w:rPr>
          <w:rFonts w:cs="David" w:hint="cs"/>
          <w:rtl/>
        </w:rPr>
      </w:pPr>
      <w:r w:rsidRPr="00821337">
        <w:rPr>
          <w:rFonts w:cs="David" w:hint="cs"/>
          <w:rtl/>
        </w:rPr>
        <w:tab/>
        <w:t xml:space="preserve"> יש מקום לבחון בראייה רחבה ומקצועית. מדובר פה בעניין טיפולי בזכויות של אזרחים, ועל הבסיס הזה ומהטעם הזה יש להעביר את העניין להליך חקיקה רגילה, כדי שהגורמים האמונים על הדבר יבחנו את כל הקריטריונים, יפתרו את בעיות ניגוד העניינים, ואם יוחלט לאחר חשיבה רחבה להפוך את החוק או לשנות או לבטל, אין בעיה, לאחר שזה ייבחן בראייה מקצועית ויישקלו כל השיקולים הענייניים. מדובר כאן בזכויות של אסירים. לדעתי לא משנה מי בקואליציה או באופוזיציה, המדינה הגדירה חד-משמעית מדיניות למלחמה בפשיעה. איך באים ובמחטף כזה רוצים לבטל כלי מהותי שממדר פשע, שמשקם אסירים ומחזיר אותם למעגל הנורמטיבי? איך פוגעים בכלי כזה בהינף יד, בלי לבדוק את העניינים לגופו של עניין?</w:t>
      </w:r>
    </w:p>
    <w:p w14:paraId="0E52F297" w14:textId="77777777" w:rsidR="004E578F" w:rsidRPr="00821337" w:rsidRDefault="004E578F" w:rsidP="004E578F">
      <w:pPr>
        <w:bidi/>
        <w:jc w:val="both"/>
        <w:rPr>
          <w:rFonts w:cs="David" w:hint="cs"/>
          <w:rtl/>
        </w:rPr>
      </w:pPr>
    </w:p>
    <w:p w14:paraId="1F31399D"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3E7BFCB3" w14:textId="77777777" w:rsidR="004E578F" w:rsidRPr="00821337" w:rsidRDefault="004E578F" w:rsidP="004E578F">
      <w:pPr>
        <w:bidi/>
        <w:jc w:val="both"/>
        <w:rPr>
          <w:rFonts w:cs="David" w:hint="cs"/>
          <w:u w:val="single"/>
          <w:rtl/>
        </w:rPr>
      </w:pPr>
    </w:p>
    <w:p w14:paraId="359A2F80" w14:textId="77777777" w:rsidR="004E578F" w:rsidRPr="00821337" w:rsidRDefault="004E578F" w:rsidP="004E578F">
      <w:pPr>
        <w:bidi/>
        <w:jc w:val="both"/>
        <w:rPr>
          <w:rFonts w:cs="David" w:hint="cs"/>
          <w:rtl/>
        </w:rPr>
      </w:pPr>
      <w:r w:rsidRPr="00821337">
        <w:rPr>
          <w:rFonts w:cs="David" w:hint="cs"/>
          <w:rtl/>
        </w:rPr>
        <w:tab/>
        <w:t xml:space="preserve">אפשר בדיון המחודש לצרף גם את הנושא הזה? הרי ממילא יהיה דיון מחודש. </w:t>
      </w:r>
    </w:p>
    <w:p w14:paraId="771D1E7C" w14:textId="77777777" w:rsidR="004E578F" w:rsidRPr="00821337" w:rsidRDefault="004E578F" w:rsidP="004E578F">
      <w:pPr>
        <w:bidi/>
        <w:jc w:val="both"/>
        <w:rPr>
          <w:rFonts w:cs="David" w:hint="cs"/>
          <w:rtl/>
        </w:rPr>
      </w:pPr>
    </w:p>
    <w:p w14:paraId="332764D9"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9549E98" w14:textId="77777777" w:rsidR="004E578F" w:rsidRPr="00821337" w:rsidRDefault="004E578F" w:rsidP="004E578F">
      <w:pPr>
        <w:bidi/>
        <w:jc w:val="both"/>
        <w:rPr>
          <w:rFonts w:cs="David" w:hint="cs"/>
          <w:rtl/>
        </w:rPr>
      </w:pPr>
    </w:p>
    <w:p w14:paraId="0E54E4D2" w14:textId="77777777" w:rsidR="004E578F" w:rsidRPr="00821337" w:rsidRDefault="004E578F" w:rsidP="004E578F">
      <w:pPr>
        <w:bidi/>
        <w:jc w:val="both"/>
        <w:rPr>
          <w:rFonts w:cs="David" w:hint="cs"/>
          <w:rtl/>
        </w:rPr>
      </w:pPr>
      <w:r w:rsidRPr="00821337">
        <w:rPr>
          <w:rFonts w:cs="David" w:hint="cs"/>
          <w:rtl/>
        </w:rPr>
        <w:tab/>
        <w:t xml:space="preserve">מה זה דיון מחודש? יואל, בבקשה. </w:t>
      </w:r>
    </w:p>
    <w:p w14:paraId="69DAF739" w14:textId="77777777" w:rsidR="004E578F" w:rsidRPr="00821337" w:rsidRDefault="004E578F" w:rsidP="004E578F">
      <w:pPr>
        <w:bidi/>
        <w:jc w:val="both"/>
        <w:rPr>
          <w:rFonts w:cs="David" w:hint="cs"/>
          <w:rtl/>
        </w:rPr>
      </w:pPr>
    </w:p>
    <w:p w14:paraId="104B229F"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2D7BEA3B" w14:textId="77777777" w:rsidR="004E578F" w:rsidRPr="00821337" w:rsidRDefault="004E578F" w:rsidP="004E578F">
      <w:pPr>
        <w:bidi/>
        <w:jc w:val="both"/>
        <w:rPr>
          <w:rFonts w:cs="David" w:hint="cs"/>
          <w:rtl/>
        </w:rPr>
      </w:pPr>
    </w:p>
    <w:p w14:paraId="05D5A351" w14:textId="77777777" w:rsidR="004E578F" w:rsidRPr="00821337" w:rsidRDefault="004E578F" w:rsidP="004E578F">
      <w:pPr>
        <w:bidi/>
        <w:jc w:val="both"/>
        <w:rPr>
          <w:rFonts w:cs="David" w:hint="cs"/>
          <w:rtl/>
        </w:rPr>
      </w:pPr>
      <w:r w:rsidRPr="00821337">
        <w:rPr>
          <w:rFonts w:cs="David" w:hint="cs"/>
          <w:rtl/>
        </w:rPr>
        <w:tab/>
        <w:t xml:space="preserve">אגב הדברים שעלו פה אפשר היה לחשוב שהחוק נעשה בחשיכה. זו השנה השלישית שכל טיוטות החוק מופצות לא רק פנים ממשלתית, כמו שהיה בעבר, אלא מופצות לכלל הציבור, עולות גם לאתר האינטרנט. </w:t>
      </w:r>
    </w:p>
    <w:p w14:paraId="6FE711A5" w14:textId="77777777" w:rsidR="004E578F" w:rsidRPr="00821337" w:rsidRDefault="004E578F" w:rsidP="004E578F">
      <w:pPr>
        <w:bidi/>
        <w:jc w:val="both"/>
        <w:rPr>
          <w:rFonts w:cs="David" w:hint="cs"/>
          <w:rtl/>
        </w:rPr>
      </w:pPr>
    </w:p>
    <w:p w14:paraId="0E9CE220" w14:textId="77777777" w:rsidR="004E578F" w:rsidRPr="00821337" w:rsidRDefault="004E578F" w:rsidP="004E578F">
      <w:pPr>
        <w:bidi/>
        <w:jc w:val="both"/>
        <w:rPr>
          <w:rFonts w:cs="David" w:hint="cs"/>
          <w:rtl/>
        </w:rPr>
      </w:pPr>
      <w:r w:rsidRPr="00821337">
        <w:rPr>
          <w:rFonts w:cs="David" w:hint="cs"/>
          <w:u w:val="single"/>
          <w:rtl/>
        </w:rPr>
        <w:t xml:space="preserve">מאיר </w:t>
      </w:r>
      <w:proofErr w:type="spellStart"/>
      <w:r w:rsidRPr="00821337">
        <w:rPr>
          <w:rFonts w:cs="David" w:hint="cs"/>
          <w:u w:val="single"/>
          <w:rtl/>
        </w:rPr>
        <w:t>אסרף</w:t>
      </w:r>
      <w:proofErr w:type="spellEnd"/>
      <w:r w:rsidRPr="00821337">
        <w:rPr>
          <w:rFonts w:cs="David" w:hint="cs"/>
          <w:u w:val="single"/>
          <w:rtl/>
        </w:rPr>
        <w:t>:</w:t>
      </w:r>
    </w:p>
    <w:p w14:paraId="339BB0C7" w14:textId="77777777" w:rsidR="004E578F" w:rsidRPr="00821337" w:rsidRDefault="004E578F" w:rsidP="004E578F">
      <w:pPr>
        <w:bidi/>
        <w:jc w:val="both"/>
        <w:rPr>
          <w:rFonts w:cs="David" w:hint="cs"/>
          <w:rtl/>
        </w:rPr>
      </w:pPr>
      <w:r w:rsidRPr="00821337">
        <w:rPr>
          <w:rFonts w:cs="David" w:hint="cs"/>
          <w:rtl/>
        </w:rPr>
        <w:tab/>
      </w:r>
    </w:p>
    <w:p w14:paraId="76D9A33F" w14:textId="77777777" w:rsidR="004E578F" w:rsidRPr="00821337" w:rsidRDefault="004E578F" w:rsidP="004E578F">
      <w:pPr>
        <w:bidi/>
        <w:jc w:val="both"/>
        <w:rPr>
          <w:rFonts w:cs="David" w:hint="cs"/>
          <w:rtl/>
        </w:rPr>
      </w:pPr>
      <w:r w:rsidRPr="00821337">
        <w:rPr>
          <w:rFonts w:cs="David" w:hint="cs"/>
          <w:rtl/>
        </w:rPr>
        <w:tab/>
        <w:t>אדוני, אבל זה הופיע תחת כותרת אחרת.</w:t>
      </w:r>
    </w:p>
    <w:p w14:paraId="1658A9BE" w14:textId="77777777" w:rsidR="004E578F" w:rsidRPr="00821337" w:rsidRDefault="004E578F" w:rsidP="004E578F">
      <w:pPr>
        <w:bidi/>
        <w:jc w:val="both"/>
        <w:rPr>
          <w:rFonts w:cs="David" w:hint="cs"/>
          <w:rtl/>
        </w:rPr>
      </w:pPr>
    </w:p>
    <w:p w14:paraId="62748941"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2BC27B66" w14:textId="77777777" w:rsidR="004E578F" w:rsidRPr="00821337" w:rsidRDefault="004E578F" w:rsidP="004E578F">
      <w:pPr>
        <w:bidi/>
        <w:jc w:val="both"/>
        <w:rPr>
          <w:rFonts w:cs="David" w:hint="cs"/>
          <w:rtl/>
        </w:rPr>
      </w:pPr>
    </w:p>
    <w:p w14:paraId="5F04CA66" w14:textId="77777777" w:rsidR="004E578F" w:rsidRPr="00821337" w:rsidRDefault="004E578F" w:rsidP="004E578F">
      <w:pPr>
        <w:bidi/>
        <w:jc w:val="both"/>
        <w:rPr>
          <w:rFonts w:cs="David" w:hint="cs"/>
          <w:rtl/>
        </w:rPr>
      </w:pPr>
      <w:r w:rsidRPr="00821337">
        <w:rPr>
          <w:rFonts w:cs="David" w:hint="cs"/>
          <w:rtl/>
        </w:rPr>
        <w:tab/>
        <w:t>היו כמה נושאים שהתבקשנו על-ידי היועץ המשפטי לממשלה, חלק מהם אפילו הצענו בשיתוף אתו, שהם לא ייעשו בהליך היותר מקוצר של חוק המדיניות הכלכלית, אלא יופצו כתזכיר עם זמן נרחב יותר להערות ציבור, ואז גם יש מתכונת מאוד מפורטת וקבועה בהנחיות היועץ המשפטי לממשלה ובתקנון הממשלה לגבי איך מביאים את הערות הציבור בתזכיר לידיעת ועדת השרים לפני ההצבעה. הנושא הזה של שיקום אסירים הוא אחד מהנושאים שאכן הופצו כתזכיר. אבל גם החלטת הממשלה, גם המכתב הנלווה להפצת התזכיר ציינו שבסופו של דבר זו הפצה כתזכיר על-מנת למזג בסופו של דבר חזרה לתוך החוק.   אני חושב שזה נושא, כמו שאמרתי,ש הוא במובהק תקציבי.</w:t>
      </w:r>
    </w:p>
    <w:p w14:paraId="55D59CCB" w14:textId="77777777" w:rsidR="004E578F" w:rsidRPr="00821337" w:rsidRDefault="004E578F" w:rsidP="004E578F">
      <w:pPr>
        <w:bidi/>
        <w:jc w:val="both"/>
        <w:rPr>
          <w:rFonts w:cs="David" w:hint="cs"/>
          <w:rtl/>
        </w:rPr>
      </w:pPr>
    </w:p>
    <w:p w14:paraId="7EED0D9B"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672FE8CB" w14:textId="77777777" w:rsidR="004E578F" w:rsidRPr="00821337" w:rsidRDefault="004E578F" w:rsidP="004E578F">
      <w:pPr>
        <w:bidi/>
        <w:jc w:val="both"/>
        <w:rPr>
          <w:rFonts w:cs="David" w:hint="cs"/>
          <w:rtl/>
        </w:rPr>
      </w:pPr>
    </w:p>
    <w:p w14:paraId="3402ACC2" w14:textId="77777777" w:rsidR="004E578F" w:rsidRPr="00821337" w:rsidRDefault="004E578F" w:rsidP="004E578F">
      <w:pPr>
        <w:bidi/>
        <w:jc w:val="both"/>
        <w:rPr>
          <w:rFonts w:cs="David" w:hint="cs"/>
          <w:rtl/>
        </w:rPr>
      </w:pPr>
      <w:r w:rsidRPr="00821337">
        <w:rPr>
          <w:rFonts w:cs="David" w:hint="cs"/>
          <w:rtl/>
        </w:rPr>
        <w:tab/>
        <w:t>אבל היה דיון לגופו של חוק במקומות שאתה מתאר?</w:t>
      </w:r>
    </w:p>
    <w:p w14:paraId="65AA4F5D" w14:textId="77777777" w:rsidR="004E578F" w:rsidRPr="00821337" w:rsidRDefault="004E578F" w:rsidP="004E578F">
      <w:pPr>
        <w:bidi/>
        <w:jc w:val="both"/>
        <w:rPr>
          <w:rFonts w:cs="David" w:hint="cs"/>
          <w:rtl/>
        </w:rPr>
      </w:pPr>
    </w:p>
    <w:p w14:paraId="51B3882A"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6F7B83E1" w14:textId="77777777" w:rsidR="004E578F" w:rsidRPr="00821337" w:rsidRDefault="004E578F" w:rsidP="004E578F">
      <w:pPr>
        <w:bidi/>
        <w:jc w:val="both"/>
        <w:rPr>
          <w:rFonts w:cs="David" w:hint="cs"/>
          <w:rtl/>
        </w:rPr>
      </w:pPr>
    </w:p>
    <w:p w14:paraId="707F39A9" w14:textId="77777777" w:rsidR="004E578F" w:rsidRPr="00821337" w:rsidRDefault="004E578F" w:rsidP="004E578F">
      <w:pPr>
        <w:bidi/>
        <w:jc w:val="both"/>
        <w:rPr>
          <w:rFonts w:cs="David" w:hint="cs"/>
          <w:rtl/>
        </w:rPr>
      </w:pPr>
      <w:r w:rsidRPr="00821337">
        <w:rPr>
          <w:rFonts w:cs="David" w:hint="cs"/>
          <w:rtl/>
        </w:rPr>
        <w:tab/>
        <w:t>בוודאי. היה דיון בוועדת השרים לענייני חקיקה. קודם כל הפצנו את זה להערות הציבור. יותר מזה, הממשלה חייבה אותנו.</w:t>
      </w:r>
    </w:p>
    <w:p w14:paraId="5BD3EA06" w14:textId="77777777" w:rsidR="004E578F" w:rsidRPr="00821337" w:rsidRDefault="004E578F" w:rsidP="004E578F">
      <w:pPr>
        <w:bidi/>
        <w:jc w:val="both"/>
        <w:rPr>
          <w:rFonts w:cs="David" w:hint="cs"/>
          <w:rtl/>
        </w:rPr>
      </w:pPr>
    </w:p>
    <w:p w14:paraId="6BC5DC17"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0995E7C" w14:textId="77777777" w:rsidR="004E578F" w:rsidRPr="00821337" w:rsidRDefault="004E578F" w:rsidP="004E578F">
      <w:pPr>
        <w:bidi/>
        <w:jc w:val="both"/>
        <w:rPr>
          <w:rFonts w:cs="David" w:hint="cs"/>
          <w:rtl/>
        </w:rPr>
      </w:pPr>
    </w:p>
    <w:p w14:paraId="36CA85E7" w14:textId="77777777" w:rsidR="004E578F" w:rsidRPr="00821337" w:rsidRDefault="004E578F" w:rsidP="004E578F">
      <w:pPr>
        <w:bidi/>
        <w:jc w:val="both"/>
        <w:rPr>
          <w:rFonts w:cs="David" w:hint="cs"/>
          <w:rtl/>
        </w:rPr>
      </w:pPr>
      <w:r w:rsidRPr="00821337">
        <w:rPr>
          <w:rFonts w:cs="David" w:hint="cs"/>
          <w:rtl/>
        </w:rPr>
        <w:tab/>
        <w:t xml:space="preserve">אל תגיד לי דברים טכניים. </w:t>
      </w:r>
    </w:p>
    <w:p w14:paraId="127FB401" w14:textId="77777777" w:rsidR="004E578F" w:rsidRPr="00821337" w:rsidRDefault="004E578F" w:rsidP="004E578F">
      <w:pPr>
        <w:bidi/>
        <w:jc w:val="both"/>
        <w:rPr>
          <w:rFonts w:cs="David" w:hint="cs"/>
          <w:rtl/>
        </w:rPr>
      </w:pPr>
    </w:p>
    <w:p w14:paraId="48294FF9"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73EDD37A" w14:textId="77777777" w:rsidR="004E578F" w:rsidRPr="00821337" w:rsidRDefault="004E578F" w:rsidP="004E578F">
      <w:pPr>
        <w:bidi/>
        <w:jc w:val="both"/>
        <w:rPr>
          <w:rFonts w:cs="David" w:hint="cs"/>
          <w:rtl/>
        </w:rPr>
      </w:pPr>
    </w:p>
    <w:p w14:paraId="05D6EF3A" w14:textId="77777777" w:rsidR="004E578F" w:rsidRPr="00821337" w:rsidRDefault="004E578F" w:rsidP="004E578F">
      <w:pPr>
        <w:bidi/>
        <w:jc w:val="both"/>
        <w:rPr>
          <w:rFonts w:cs="David" w:hint="cs"/>
          <w:rtl/>
        </w:rPr>
      </w:pPr>
      <w:r w:rsidRPr="00821337">
        <w:rPr>
          <w:rFonts w:cs="David" w:hint="cs"/>
          <w:rtl/>
        </w:rPr>
        <w:tab/>
        <w:t xml:space="preserve">פה צריך להבין, ולכן כל כך חשוב התהליך בכנסת. הממשלה עובדת הפוך מהכנסת. הכנסת עובדת בשקיפות מלאה, קרי כל הדיונים שלה, פרט לחוץ וביטחון, פתוחים לציבור, פתוחים לתקשורת, פתוחים להשתתפות של אזרחים, ארגונים, מומחים </w:t>
      </w:r>
      <w:proofErr w:type="spellStart"/>
      <w:r w:rsidRPr="00821337">
        <w:rPr>
          <w:rFonts w:cs="David" w:hint="cs"/>
          <w:rtl/>
        </w:rPr>
        <w:t>וכו</w:t>
      </w:r>
      <w:proofErr w:type="spellEnd"/>
      <w:r w:rsidRPr="00821337">
        <w:rPr>
          <w:rFonts w:cs="David" w:hint="cs"/>
          <w:rtl/>
        </w:rPr>
        <w:t>'. הממשלה עובדת הפוך, וטוב שכך. היא עובדת בחדרים סגורים, מוזמנים לישיבותיה אך ורק פקידי ממשלה ושרים ולא כל אדם רשאי להיכנס. לכן את הדברים ששמעת פה, ועדת השרים לחקיקה לא יכולה לשמוע, כי עו"ד אשכנזי לא יכול להופיע שם.</w:t>
      </w:r>
    </w:p>
    <w:p w14:paraId="21A439F2" w14:textId="77777777" w:rsidR="004E578F" w:rsidRPr="00821337" w:rsidRDefault="004E578F" w:rsidP="004E578F">
      <w:pPr>
        <w:bidi/>
        <w:jc w:val="both"/>
        <w:rPr>
          <w:rFonts w:cs="David" w:hint="cs"/>
          <w:rtl/>
        </w:rPr>
      </w:pPr>
    </w:p>
    <w:p w14:paraId="344FC365"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7307C24B" w14:textId="77777777" w:rsidR="004E578F" w:rsidRPr="00821337" w:rsidRDefault="004E578F" w:rsidP="004E578F">
      <w:pPr>
        <w:bidi/>
        <w:jc w:val="both"/>
        <w:rPr>
          <w:rFonts w:cs="David" w:hint="cs"/>
          <w:rtl/>
        </w:rPr>
      </w:pPr>
    </w:p>
    <w:p w14:paraId="0BB5B7D4" w14:textId="77777777" w:rsidR="004E578F" w:rsidRPr="00821337" w:rsidRDefault="004E578F" w:rsidP="004E578F">
      <w:pPr>
        <w:bidi/>
        <w:jc w:val="both"/>
        <w:rPr>
          <w:rFonts w:cs="David" w:hint="cs"/>
          <w:rtl/>
        </w:rPr>
      </w:pPr>
      <w:r w:rsidRPr="00821337">
        <w:rPr>
          <w:rFonts w:cs="David" w:hint="cs"/>
          <w:rtl/>
        </w:rPr>
        <w:tab/>
        <w:t xml:space="preserve">אני מתכוון לדרג המקצועי. </w:t>
      </w:r>
    </w:p>
    <w:p w14:paraId="5559E7CD" w14:textId="77777777" w:rsidR="004E578F" w:rsidRPr="00821337" w:rsidRDefault="004E578F" w:rsidP="004E578F">
      <w:pPr>
        <w:bidi/>
        <w:jc w:val="both"/>
        <w:rPr>
          <w:rFonts w:cs="David" w:hint="cs"/>
          <w:rtl/>
        </w:rPr>
      </w:pPr>
    </w:p>
    <w:p w14:paraId="751E8E9E"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305239DD" w14:textId="77777777" w:rsidR="004E578F" w:rsidRPr="00821337" w:rsidRDefault="004E578F" w:rsidP="004E578F">
      <w:pPr>
        <w:bidi/>
        <w:jc w:val="both"/>
        <w:rPr>
          <w:rFonts w:cs="David" w:hint="cs"/>
          <w:rtl/>
        </w:rPr>
      </w:pPr>
    </w:p>
    <w:p w14:paraId="5D828D81" w14:textId="77777777" w:rsidR="004E578F" w:rsidRPr="00821337" w:rsidRDefault="004E578F" w:rsidP="004E578F">
      <w:pPr>
        <w:bidi/>
        <w:jc w:val="both"/>
        <w:rPr>
          <w:rFonts w:cs="David" w:hint="cs"/>
          <w:rtl/>
        </w:rPr>
      </w:pPr>
      <w:r w:rsidRPr="00821337">
        <w:rPr>
          <w:rFonts w:cs="David" w:hint="cs"/>
          <w:rtl/>
        </w:rPr>
        <w:tab/>
        <w:t xml:space="preserve">הדרג המקצועי מקיים דיונים בתוך הממשלה, בין-משרדיים. לא עם אנשים שהם מחוץ לממשלה. ולכן יש כזאת חשיבות בין הדיון בממשלה לבין הדיון בכנסת. </w:t>
      </w:r>
    </w:p>
    <w:p w14:paraId="747B6CDF" w14:textId="77777777" w:rsidR="004E578F" w:rsidRPr="00821337" w:rsidRDefault="004E578F" w:rsidP="004E578F">
      <w:pPr>
        <w:bidi/>
        <w:jc w:val="both"/>
        <w:rPr>
          <w:rFonts w:cs="David" w:hint="cs"/>
          <w:rtl/>
        </w:rPr>
      </w:pPr>
    </w:p>
    <w:p w14:paraId="3E0C8D24"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028F67BD" w14:textId="77777777" w:rsidR="004E578F" w:rsidRPr="00821337" w:rsidRDefault="004E578F" w:rsidP="004E578F">
      <w:pPr>
        <w:bidi/>
        <w:jc w:val="both"/>
        <w:rPr>
          <w:rFonts w:cs="David" w:hint="cs"/>
          <w:rtl/>
        </w:rPr>
      </w:pPr>
    </w:p>
    <w:p w14:paraId="528B5FFA" w14:textId="77777777" w:rsidR="004E578F" w:rsidRPr="00821337" w:rsidRDefault="004E578F" w:rsidP="004E578F">
      <w:pPr>
        <w:bidi/>
        <w:jc w:val="both"/>
        <w:rPr>
          <w:rFonts w:cs="David" w:hint="cs"/>
          <w:rtl/>
        </w:rPr>
      </w:pPr>
      <w:r w:rsidRPr="00821337">
        <w:rPr>
          <w:rFonts w:cs="David" w:hint="cs"/>
          <w:rtl/>
        </w:rPr>
        <w:tab/>
        <w:t xml:space="preserve">מצד שני, ההערות שהתקבלו בהפצת התזכיר הובאו בסעיף "הערות שהתקבלו". אנחנו הצגנו אותן. </w:t>
      </w:r>
    </w:p>
    <w:p w14:paraId="47EDDB01" w14:textId="77777777" w:rsidR="004E578F" w:rsidRPr="00821337" w:rsidRDefault="004E578F" w:rsidP="004E578F">
      <w:pPr>
        <w:bidi/>
        <w:jc w:val="both"/>
        <w:rPr>
          <w:rFonts w:cs="David" w:hint="cs"/>
          <w:rtl/>
        </w:rPr>
      </w:pPr>
    </w:p>
    <w:p w14:paraId="0AF79666"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7518325" w14:textId="77777777" w:rsidR="004E578F" w:rsidRPr="00821337" w:rsidRDefault="004E578F" w:rsidP="004E578F">
      <w:pPr>
        <w:bidi/>
        <w:jc w:val="both"/>
        <w:rPr>
          <w:rFonts w:cs="David" w:hint="cs"/>
          <w:rtl/>
        </w:rPr>
      </w:pPr>
    </w:p>
    <w:p w14:paraId="6D211634" w14:textId="77777777" w:rsidR="004E578F" w:rsidRPr="00821337" w:rsidRDefault="004E578F" w:rsidP="004E578F">
      <w:pPr>
        <w:bidi/>
        <w:jc w:val="both"/>
        <w:rPr>
          <w:rFonts w:cs="David" w:hint="cs"/>
          <w:rtl/>
        </w:rPr>
      </w:pPr>
      <w:r w:rsidRPr="00821337">
        <w:rPr>
          <w:rFonts w:cs="David" w:hint="cs"/>
          <w:rtl/>
        </w:rPr>
        <w:tab/>
        <w:t xml:space="preserve">אני מכיר את הדיונים בוועדת השרים. </w:t>
      </w:r>
    </w:p>
    <w:p w14:paraId="295DBB15" w14:textId="77777777" w:rsidR="004E578F" w:rsidRPr="00821337" w:rsidRDefault="004E578F" w:rsidP="004E578F">
      <w:pPr>
        <w:bidi/>
        <w:jc w:val="both"/>
        <w:rPr>
          <w:rFonts w:cs="David" w:hint="cs"/>
          <w:rtl/>
        </w:rPr>
      </w:pPr>
    </w:p>
    <w:p w14:paraId="0BDEE794"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0166CF2B" w14:textId="77777777" w:rsidR="004E578F" w:rsidRPr="00821337" w:rsidRDefault="004E578F" w:rsidP="004E578F">
      <w:pPr>
        <w:bidi/>
        <w:jc w:val="both"/>
        <w:rPr>
          <w:rFonts w:cs="David" w:hint="cs"/>
          <w:rtl/>
        </w:rPr>
      </w:pPr>
    </w:p>
    <w:p w14:paraId="60265326" w14:textId="77777777" w:rsidR="004E578F" w:rsidRPr="00821337" w:rsidRDefault="004E578F" w:rsidP="004E578F">
      <w:pPr>
        <w:bidi/>
        <w:jc w:val="both"/>
        <w:rPr>
          <w:rFonts w:cs="David" w:hint="cs"/>
          <w:rtl/>
        </w:rPr>
      </w:pPr>
      <w:r w:rsidRPr="00821337">
        <w:rPr>
          <w:rFonts w:cs="David" w:hint="cs"/>
          <w:rtl/>
        </w:rPr>
        <w:tab/>
        <w:t>אני יודע.</w:t>
      </w:r>
    </w:p>
    <w:p w14:paraId="3950D14B" w14:textId="77777777" w:rsidR="004E578F" w:rsidRPr="00821337" w:rsidRDefault="004E578F" w:rsidP="004E578F">
      <w:pPr>
        <w:bidi/>
        <w:jc w:val="both"/>
        <w:rPr>
          <w:rFonts w:cs="David" w:hint="cs"/>
          <w:rtl/>
        </w:rPr>
      </w:pPr>
    </w:p>
    <w:p w14:paraId="6C79EC2E"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1C669AEC" w14:textId="77777777" w:rsidR="004E578F" w:rsidRPr="00821337" w:rsidRDefault="004E578F" w:rsidP="004E578F">
      <w:pPr>
        <w:bidi/>
        <w:jc w:val="both"/>
        <w:rPr>
          <w:rFonts w:cs="David" w:hint="cs"/>
          <w:rtl/>
        </w:rPr>
      </w:pPr>
    </w:p>
    <w:p w14:paraId="27520D1A" w14:textId="77777777" w:rsidR="004E578F" w:rsidRPr="00821337" w:rsidRDefault="004E578F" w:rsidP="004E578F">
      <w:pPr>
        <w:bidi/>
        <w:jc w:val="both"/>
        <w:rPr>
          <w:rFonts w:cs="David" w:hint="cs"/>
          <w:rtl/>
        </w:rPr>
      </w:pPr>
      <w:r w:rsidRPr="00821337">
        <w:rPr>
          <w:rFonts w:cs="David" w:hint="cs"/>
          <w:rtl/>
        </w:rPr>
        <w:tab/>
        <w:t>מה אתה רוצה להגיד, שזה יותר גרוע מפה?</w:t>
      </w:r>
    </w:p>
    <w:p w14:paraId="11CD6F39" w14:textId="77777777" w:rsidR="004E578F" w:rsidRPr="00821337" w:rsidRDefault="004E578F" w:rsidP="004E578F">
      <w:pPr>
        <w:bidi/>
        <w:jc w:val="both"/>
        <w:rPr>
          <w:rFonts w:cs="David" w:hint="cs"/>
          <w:rtl/>
        </w:rPr>
      </w:pPr>
      <w:r w:rsidRPr="00821337">
        <w:rPr>
          <w:rFonts w:cs="David" w:hint="cs"/>
          <w:rtl/>
        </w:rPr>
        <w:tab/>
      </w:r>
    </w:p>
    <w:p w14:paraId="113089D8"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0E24D66C" w14:textId="77777777" w:rsidR="004E578F" w:rsidRPr="00821337" w:rsidRDefault="004E578F" w:rsidP="004E578F">
      <w:pPr>
        <w:bidi/>
        <w:jc w:val="both"/>
        <w:rPr>
          <w:rFonts w:cs="David" w:hint="cs"/>
          <w:rtl/>
        </w:rPr>
      </w:pPr>
    </w:p>
    <w:p w14:paraId="3642B47E" w14:textId="77777777" w:rsidR="004E578F" w:rsidRPr="00821337" w:rsidRDefault="004E578F" w:rsidP="004E578F">
      <w:pPr>
        <w:bidi/>
        <w:jc w:val="both"/>
        <w:rPr>
          <w:rFonts w:cs="David" w:hint="cs"/>
          <w:rtl/>
        </w:rPr>
      </w:pPr>
      <w:r w:rsidRPr="00821337">
        <w:rPr>
          <w:rFonts w:cs="David" w:hint="cs"/>
          <w:rtl/>
        </w:rPr>
        <w:tab/>
        <w:t xml:space="preserve">זה הובא לידיעת ועדת שרים. </w:t>
      </w:r>
    </w:p>
    <w:p w14:paraId="381315A6" w14:textId="77777777" w:rsidR="004E578F" w:rsidRPr="00821337" w:rsidRDefault="004E578F" w:rsidP="004E578F">
      <w:pPr>
        <w:bidi/>
        <w:jc w:val="both"/>
        <w:rPr>
          <w:rFonts w:cs="David" w:hint="cs"/>
          <w:rtl/>
        </w:rPr>
      </w:pPr>
    </w:p>
    <w:p w14:paraId="4F324CE8"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7BD44AF" w14:textId="77777777" w:rsidR="004E578F" w:rsidRPr="00821337" w:rsidRDefault="004E578F" w:rsidP="004E578F">
      <w:pPr>
        <w:keepNext/>
        <w:bidi/>
        <w:jc w:val="both"/>
        <w:rPr>
          <w:rFonts w:cs="David" w:hint="cs"/>
          <w:u w:val="single"/>
          <w:rtl/>
        </w:rPr>
      </w:pPr>
    </w:p>
    <w:p w14:paraId="1300D6B4" w14:textId="77777777" w:rsidR="004E578F" w:rsidRPr="00821337" w:rsidRDefault="004E578F" w:rsidP="004E578F">
      <w:pPr>
        <w:bidi/>
        <w:jc w:val="both"/>
        <w:rPr>
          <w:rFonts w:cs="David" w:hint="cs"/>
          <w:rtl/>
        </w:rPr>
      </w:pPr>
      <w:r w:rsidRPr="00821337">
        <w:rPr>
          <w:rFonts w:cs="David" w:hint="cs"/>
          <w:rtl/>
        </w:rPr>
        <w:tab/>
        <w:t xml:space="preserve"> זה קונספט אחר של תהליך. </w:t>
      </w:r>
    </w:p>
    <w:p w14:paraId="223964CD" w14:textId="77777777" w:rsidR="004E578F" w:rsidRPr="00821337" w:rsidRDefault="004E578F" w:rsidP="004E578F">
      <w:pPr>
        <w:bidi/>
        <w:jc w:val="both"/>
        <w:rPr>
          <w:rFonts w:cs="David" w:hint="cs"/>
          <w:rtl/>
        </w:rPr>
      </w:pPr>
    </w:p>
    <w:p w14:paraId="0EDCC2CD"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4629DA09" w14:textId="77777777" w:rsidR="004E578F" w:rsidRPr="00821337" w:rsidRDefault="004E578F" w:rsidP="004E578F">
      <w:pPr>
        <w:bidi/>
        <w:jc w:val="both"/>
        <w:rPr>
          <w:rFonts w:cs="David" w:hint="cs"/>
          <w:rtl/>
        </w:rPr>
      </w:pPr>
    </w:p>
    <w:p w14:paraId="4E9E6183" w14:textId="77777777" w:rsidR="004E578F" w:rsidRPr="00821337" w:rsidRDefault="004E578F" w:rsidP="004E578F">
      <w:pPr>
        <w:bidi/>
        <w:jc w:val="both"/>
        <w:rPr>
          <w:rFonts w:cs="David" w:hint="cs"/>
          <w:rtl/>
        </w:rPr>
      </w:pPr>
      <w:r w:rsidRPr="00821337">
        <w:rPr>
          <w:rFonts w:cs="David" w:hint="cs"/>
          <w:rtl/>
        </w:rPr>
        <w:tab/>
        <w:t xml:space="preserve"> אבל השלבים לא מייתרים זה את זה. </w:t>
      </w:r>
    </w:p>
    <w:p w14:paraId="2D0FBB0E" w14:textId="77777777" w:rsidR="004E578F" w:rsidRPr="00821337" w:rsidRDefault="004E578F" w:rsidP="004E578F">
      <w:pPr>
        <w:bidi/>
        <w:jc w:val="both"/>
        <w:rPr>
          <w:rFonts w:cs="David" w:hint="cs"/>
          <w:rtl/>
        </w:rPr>
      </w:pPr>
    </w:p>
    <w:p w14:paraId="4F87C11B"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26080B6B" w14:textId="77777777" w:rsidR="004E578F" w:rsidRPr="00821337" w:rsidRDefault="004E578F" w:rsidP="004E578F">
      <w:pPr>
        <w:keepNext/>
        <w:bidi/>
        <w:jc w:val="both"/>
        <w:rPr>
          <w:rFonts w:cs="David" w:hint="cs"/>
          <w:u w:val="single"/>
          <w:rtl/>
        </w:rPr>
      </w:pPr>
    </w:p>
    <w:p w14:paraId="1DAABCD9" w14:textId="77777777" w:rsidR="004E578F" w:rsidRPr="00821337" w:rsidRDefault="004E578F" w:rsidP="004E578F">
      <w:pPr>
        <w:bidi/>
        <w:jc w:val="both"/>
        <w:rPr>
          <w:rFonts w:cs="David" w:hint="cs"/>
          <w:rtl/>
        </w:rPr>
      </w:pPr>
      <w:r w:rsidRPr="00821337">
        <w:rPr>
          <w:rFonts w:cs="David" w:hint="cs"/>
          <w:rtl/>
        </w:rPr>
        <w:tab/>
        <w:t xml:space="preserve"> הדיון הציבורי מתבצע בכנסת, לא בממשלה. </w:t>
      </w:r>
    </w:p>
    <w:p w14:paraId="3A1B946B" w14:textId="77777777" w:rsidR="004E578F" w:rsidRPr="00821337" w:rsidRDefault="004E578F" w:rsidP="004E578F">
      <w:pPr>
        <w:bidi/>
        <w:jc w:val="both"/>
        <w:rPr>
          <w:rFonts w:cs="David" w:hint="cs"/>
          <w:rtl/>
        </w:rPr>
      </w:pPr>
    </w:p>
    <w:p w14:paraId="4F19A091"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2531B065" w14:textId="77777777" w:rsidR="004E578F" w:rsidRPr="00821337" w:rsidRDefault="004E578F" w:rsidP="004E578F">
      <w:pPr>
        <w:bidi/>
        <w:jc w:val="both"/>
        <w:rPr>
          <w:rFonts w:cs="David" w:hint="cs"/>
          <w:rtl/>
        </w:rPr>
      </w:pPr>
    </w:p>
    <w:p w14:paraId="7E48E4BC" w14:textId="77777777" w:rsidR="004E578F" w:rsidRPr="00821337" w:rsidRDefault="004E578F" w:rsidP="004E578F">
      <w:pPr>
        <w:bidi/>
        <w:jc w:val="both"/>
        <w:rPr>
          <w:rFonts w:cs="David" w:hint="cs"/>
          <w:rtl/>
        </w:rPr>
      </w:pPr>
      <w:r w:rsidRPr="00821337">
        <w:rPr>
          <w:rFonts w:cs="David" w:hint="cs"/>
          <w:rtl/>
        </w:rPr>
        <w:tab/>
        <w:t xml:space="preserve"> אבל היה גם שלב של האזנה להערות הציבור במפורש בנושא הזה. הוא לא מייתר כמובן את הדיון הרציני שהתקיים פה, אבל הדיון הרציני הזה יכול להתקיים וצריך להתקיים במסגרת חוק המדיניות הכלכלית. </w:t>
      </w:r>
    </w:p>
    <w:p w14:paraId="4D7BFC87" w14:textId="77777777" w:rsidR="004E578F" w:rsidRPr="00821337" w:rsidRDefault="004E578F" w:rsidP="004E578F">
      <w:pPr>
        <w:bidi/>
        <w:jc w:val="both"/>
        <w:rPr>
          <w:rFonts w:cs="David" w:hint="cs"/>
          <w:rtl/>
        </w:rPr>
      </w:pPr>
    </w:p>
    <w:p w14:paraId="2893A72D"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38144E9" w14:textId="77777777" w:rsidR="004E578F" w:rsidRPr="00821337" w:rsidRDefault="004E578F" w:rsidP="004E578F">
      <w:pPr>
        <w:bidi/>
        <w:jc w:val="both"/>
        <w:rPr>
          <w:rFonts w:cs="David" w:hint="cs"/>
          <w:u w:val="single"/>
          <w:rtl/>
        </w:rPr>
      </w:pPr>
    </w:p>
    <w:p w14:paraId="513D7722" w14:textId="77777777" w:rsidR="004E578F" w:rsidRPr="00821337" w:rsidRDefault="004E578F" w:rsidP="004E578F">
      <w:pPr>
        <w:bidi/>
        <w:jc w:val="both"/>
        <w:rPr>
          <w:rFonts w:cs="David" w:hint="cs"/>
          <w:rtl/>
        </w:rPr>
      </w:pPr>
      <w:r w:rsidRPr="00821337">
        <w:rPr>
          <w:rFonts w:cs="David" w:hint="cs"/>
          <w:rtl/>
        </w:rPr>
        <w:tab/>
        <w:t xml:space="preserve"> אין ספק שההצעה לא הוגשה כלאחר יד. זה ברור לגמרי. </w:t>
      </w:r>
    </w:p>
    <w:p w14:paraId="3E10410C" w14:textId="77777777" w:rsidR="004E578F" w:rsidRPr="00821337" w:rsidRDefault="004E578F" w:rsidP="004E578F">
      <w:pPr>
        <w:bidi/>
        <w:jc w:val="both"/>
        <w:rPr>
          <w:rFonts w:cs="David" w:hint="cs"/>
          <w:rtl/>
        </w:rPr>
      </w:pPr>
      <w:r w:rsidRPr="00821337">
        <w:rPr>
          <w:rFonts w:cs="David" w:hint="cs"/>
          <w:rtl/>
        </w:rPr>
        <w:tab/>
      </w:r>
    </w:p>
    <w:p w14:paraId="109C4034" w14:textId="77777777" w:rsidR="004E578F" w:rsidRPr="00821337" w:rsidRDefault="004E578F" w:rsidP="004E578F">
      <w:pPr>
        <w:bidi/>
        <w:jc w:val="both"/>
        <w:rPr>
          <w:rFonts w:cs="David" w:hint="cs"/>
          <w:u w:val="single"/>
          <w:rtl/>
        </w:rPr>
      </w:pPr>
      <w:r w:rsidRPr="00821337">
        <w:rPr>
          <w:rFonts w:cs="David" w:hint="cs"/>
          <w:u w:val="single"/>
          <w:rtl/>
        </w:rPr>
        <w:t xml:space="preserve">אוהד </w:t>
      </w:r>
      <w:proofErr w:type="spellStart"/>
      <w:r w:rsidRPr="00821337">
        <w:rPr>
          <w:rFonts w:cs="David" w:hint="cs"/>
          <w:u w:val="single"/>
          <w:rtl/>
        </w:rPr>
        <w:t>רייפל</w:t>
      </w:r>
      <w:proofErr w:type="spellEnd"/>
      <w:r w:rsidRPr="00821337">
        <w:rPr>
          <w:rFonts w:cs="David" w:hint="cs"/>
          <w:u w:val="single"/>
          <w:rtl/>
        </w:rPr>
        <w:t>:</w:t>
      </w:r>
    </w:p>
    <w:p w14:paraId="5557D25F" w14:textId="77777777" w:rsidR="004E578F" w:rsidRPr="00821337" w:rsidRDefault="004E578F" w:rsidP="004E578F">
      <w:pPr>
        <w:bidi/>
        <w:jc w:val="both"/>
        <w:rPr>
          <w:rFonts w:cs="David" w:hint="cs"/>
          <w:rtl/>
        </w:rPr>
      </w:pPr>
    </w:p>
    <w:p w14:paraId="252E6B4B" w14:textId="77777777" w:rsidR="004E578F" w:rsidRPr="00821337" w:rsidRDefault="004E578F" w:rsidP="004E578F">
      <w:pPr>
        <w:bidi/>
        <w:jc w:val="both"/>
        <w:rPr>
          <w:rFonts w:cs="David" w:hint="cs"/>
          <w:rtl/>
        </w:rPr>
      </w:pPr>
      <w:r w:rsidRPr="00821337">
        <w:rPr>
          <w:rFonts w:cs="David" w:hint="cs"/>
          <w:rtl/>
        </w:rPr>
        <w:tab/>
        <w:t xml:space="preserve">לא רק שנעשו דיונים קצרים עם אנשי המקצוע בנושא הזה. מי שמוביל את השינוי הזה הם אנשי המקצוע שעוסקים בתחום הזה במשרד הרווחה, קרי מנכ"ל המשרד, המשנה למנכ"ל, מנהלת אגף </w:t>
      </w:r>
      <w:proofErr w:type="spellStart"/>
      <w:r w:rsidRPr="00821337">
        <w:rPr>
          <w:rFonts w:cs="David" w:hint="cs"/>
          <w:rtl/>
        </w:rPr>
        <w:t>תקון</w:t>
      </w:r>
      <w:proofErr w:type="spellEnd"/>
      <w:r w:rsidRPr="00821337">
        <w:rPr>
          <w:rFonts w:cs="David" w:hint="cs"/>
          <w:rtl/>
        </w:rPr>
        <w:t>. הם מאמינים בשינוי הזה, מקדמים את השינוי הזה. בנוסף לזה גם מנכ"ל הרשות וגם יושב-ראש הרשות לשיקום האסיר הם חלק מהתוכנית הזאת, תומכים בתוכנית הזאת. כך שלבוא ולהגיד שלא התייעצו פה עם אנשי המקצוע, זה חוטא לאמת.</w:t>
      </w:r>
    </w:p>
    <w:p w14:paraId="00D6DB7D" w14:textId="77777777" w:rsidR="004E578F" w:rsidRPr="00821337" w:rsidRDefault="004E578F" w:rsidP="004E578F">
      <w:pPr>
        <w:bidi/>
        <w:jc w:val="both"/>
        <w:rPr>
          <w:rFonts w:cs="David" w:hint="cs"/>
          <w:rtl/>
        </w:rPr>
      </w:pPr>
    </w:p>
    <w:p w14:paraId="4DAF0993"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F0F2AF6" w14:textId="77777777" w:rsidR="004E578F" w:rsidRPr="00821337" w:rsidRDefault="004E578F" w:rsidP="004E578F">
      <w:pPr>
        <w:bidi/>
        <w:jc w:val="both"/>
        <w:rPr>
          <w:rFonts w:cs="David" w:hint="cs"/>
          <w:rtl/>
        </w:rPr>
      </w:pPr>
    </w:p>
    <w:p w14:paraId="13F00D84" w14:textId="77777777" w:rsidR="004E578F" w:rsidRPr="00821337" w:rsidRDefault="004E578F" w:rsidP="004E578F">
      <w:pPr>
        <w:bidi/>
        <w:jc w:val="both"/>
        <w:rPr>
          <w:rFonts w:cs="David" w:hint="cs"/>
          <w:rtl/>
        </w:rPr>
      </w:pPr>
      <w:r w:rsidRPr="00821337">
        <w:rPr>
          <w:rFonts w:cs="David" w:hint="cs"/>
          <w:rtl/>
        </w:rPr>
        <w:tab/>
        <w:t xml:space="preserve">אני משוכנע שהגיבוש של העניין נעשה בכובד ראש ועם כל הגורמים הנוגעים בדבר. מטבע הדברים יש גם חילוקי דעות. הבמה לדיון הציבורי היא בוודאי בוועדות הכנסת, כך זה עובד וזה התהליך שבו הדברים מתבצעים. על-פי רוב גם בחקיקה, בעיקר מן הסוג הזה, גם נעשים שינויים של ממש במסגרת התהליך הזה. מכיוון שבנושא כזה התהליך של הדיון הציבורי המסודר, המקצועי והמעמיק בכנסת הוא באמת חשוב, ומכיוון שבדומה למה שהבנתי מעמדתו של חבר הכנסת </w:t>
      </w:r>
      <w:proofErr w:type="spellStart"/>
      <w:r w:rsidRPr="00821337">
        <w:rPr>
          <w:rFonts w:cs="David" w:hint="cs"/>
          <w:rtl/>
        </w:rPr>
        <w:t>אורבך</w:t>
      </w:r>
      <w:proofErr w:type="spellEnd"/>
      <w:r w:rsidRPr="00821337">
        <w:rPr>
          <w:rFonts w:cs="David" w:hint="cs"/>
          <w:rtl/>
        </w:rPr>
        <w:t xml:space="preserve"> גם אני לא לגמרי שוכנעתי בזיקה התקציבית הישירה שיש לחוק הזה, שמחייבת לכלול אותו בחוק ההסדרים בשים לב גם לצדדים המקצועיים שהוא מחייב </w:t>
      </w:r>
      <w:r w:rsidRPr="00821337">
        <w:rPr>
          <w:rFonts w:cs="David"/>
          <w:rtl/>
        </w:rPr>
        <w:t>–</w:t>
      </w:r>
      <w:r w:rsidRPr="00821337">
        <w:rPr>
          <w:rFonts w:cs="David" w:hint="cs"/>
          <w:rtl/>
        </w:rPr>
        <w:t xml:space="preserve"> אני חושב שגם בנושא הזה נעשה טוב אם נשקול אותו שיקול שני ונראה אם יש לנו דרך אחרת לקדם אותו. </w:t>
      </w:r>
    </w:p>
    <w:p w14:paraId="7B4334E0" w14:textId="77777777" w:rsidR="004E578F" w:rsidRPr="00821337" w:rsidRDefault="004E578F" w:rsidP="004E578F">
      <w:pPr>
        <w:bidi/>
        <w:jc w:val="both"/>
        <w:rPr>
          <w:rFonts w:cs="David" w:hint="cs"/>
          <w:rtl/>
        </w:rPr>
      </w:pPr>
    </w:p>
    <w:p w14:paraId="5C5070DB"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5066897" w14:textId="77777777" w:rsidR="004E578F" w:rsidRPr="00821337" w:rsidRDefault="004E578F" w:rsidP="004E578F">
      <w:pPr>
        <w:bidi/>
        <w:jc w:val="both"/>
        <w:rPr>
          <w:rFonts w:cs="David" w:hint="cs"/>
          <w:rtl/>
        </w:rPr>
      </w:pPr>
    </w:p>
    <w:p w14:paraId="31E712F7" w14:textId="77777777" w:rsidR="004E578F" w:rsidRPr="00821337" w:rsidRDefault="004E578F" w:rsidP="004E578F">
      <w:pPr>
        <w:bidi/>
        <w:jc w:val="both"/>
        <w:rPr>
          <w:rFonts w:cs="David" w:hint="cs"/>
          <w:rtl/>
        </w:rPr>
      </w:pPr>
      <w:r w:rsidRPr="00821337">
        <w:rPr>
          <w:rFonts w:cs="David" w:hint="cs"/>
          <w:rtl/>
        </w:rPr>
        <w:tab/>
        <w:t xml:space="preserve">לעניין הניתובים, את הנושא של הרשות לשיקום האסיר, בכפוף להמלצה לפצל הליך חקיקה רגיל  </w:t>
      </w:r>
      <w:r w:rsidRPr="00821337">
        <w:rPr>
          <w:rFonts w:cs="David"/>
          <w:rtl/>
        </w:rPr>
        <w:t>–</w:t>
      </w:r>
      <w:r w:rsidRPr="00821337">
        <w:rPr>
          <w:rFonts w:cs="David" w:hint="cs"/>
          <w:rtl/>
        </w:rPr>
        <w:t xml:space="preserve"> על פי התקנון והתקדימים יש שתי ועדות, או ועדת הפנים או ועדת העבודה והרווחה.</w:t>
      </w:r>
    </w:p>
    <w:p w14:paraId="08CF6AB8" w14:textId="77777777" w:rsidR="004E578F" w:rsidRPr="00821337" w:rsidRDefault="004E578F" w:rsidP="004E578F">
      <w:pPr>
        <w:bidi/>
        <w:jc w:val="both"/>
        <w:rPr>
          <w:rFonts w:cs="David" w:hint="cs"/>
          <w:rtl/>
        </w:rPr>
      </w:pPr>
    </w:p>
    <w:p w14:paraId="183DD848"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79F07EB" w14:textId="77777777" w:rsidR="004E578F" w:rsidRPr="00821337" w:rsidRDefault="004E578F" w:rsidP="004E578F">
      <w:pPr>
        <w:bidi/>
        <w:jc w:val="both"/>
        <w:rPr>
          <w:rFonts w:cs="David" w:hint="cs"/>
          <w:rtl/>
        </w:rPr>
      </w:pPr>
    </w:p>
    <w:p w14:paraId="4AFF79F8" w14:textId="77777777" w:rsidR="004E578F" w:rsidRPr="00821337" w:rsidRDefault="004E578F" w:rsidP="004E578F">
      <w:pPr>
        <w:bidi/>
        <w:jc w:val="both"/>
        <w:rPr>
          <w:rFonts w:cs="David" w:hint="cs"/>
          <w:rtl/>
        </w:rPr>
      </w:pPr>
      <w:r w:rsidRPr="00821337">
        <w:rPr>
          <w:rFonts w:cs="David" w:hint="cs"/>
          <w:rtl/>
        </w:rPr>
        <w:tab/>
        <w:t xml:space="preserve">אני עובר לפרק הבא, בריאות. אני מצטער שחברת הכנסת אדטו איננה כאן, כי אני משוכנע שבוודאי בפרק הזה היא </w:t>
      </w:r>
      <w:proofErr w:type="spellStart"/>
      <w:r w:rsidRPr="00821337">
        <w:rPr>
          <w:rFonts w:cs="David" w:hint="cs"/>
          <w:rtl/>
        </w:rPr>
        <w:t>היתה</w:t>
      </w:r>
      <w:proofErr w:type="spellEnd"/>
      <w:r w:rsidRPr="00821337">
        <w:rPr>
          <w:rFonts w:cs="David" w:hint="cs"/>
          <w:rtl/>
        </w:rPr>
        <w:t xml:space="preserve"> יכולה להאיר את עינינו מהידע המקצועי הרב שיש לה בתחום הזה. אבל אנחנו נשתדל לעשות את המיטב בתנאים הקיימים. יואל, בבקשה. </w:t>
      </w:r>
    </w:p>
    <w:p w14:paraId="45F6F064" w14:textId="77777777" w:rsidR="004E578F" w:rsidRPr="00821337" w:rsidRDefault="004E578F" w:rsidP="004E578F">
      <w:pPr>
        <w:bidi/>
        <w:jc w:val="both"/>
        <w:rPr>
          <w:rFonts w:cs="David" w:hint="cs"/>
          <w:rtl/>
        </w:rPr>
      </w:pPr>
    </w:p>
    <w:p w14:paraId="2D71093E"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647C4BFD" w14:textId="77777777" w:rsidR="004E578F" w:rsidRPr="00821337" w:rsidRDefault="004E578F" w:rsidP="004E578F">
      <w:pPr>
        <w:bidi/>
        <w:jc w:val="both"/>
        <w:rPr>
          <w:rFonts w:cs="David" w:hint="cs"/>
          <w:rtl/>
        </w:rPr>
      </w:pPr>
    </w:p>
    <w:p w14:paraId="0F7C1928" w14:textId="77777777" w:rsidR="004E578F" w:rsidRPr="00821337" w:rsidRDefault="004E578F" w:rsidP="004E578F">
      <w:pPr>
        <w:bidi/>
        <w:jc w:val="both"/>
        <w:rPr>
          <w:rFonts w:cs="David" w:hint="cs"/>
          <w:rtl/>
        </w:rPr>
      </w:pPr>
      <w:r w:rsidRPr="00821337">
        <w:rPr>
          <w:rFonts w:cs="David" w:hint="cs"/>
          <w:rtl/>
        </w:rPr>
        <w:tab/>
        <w:t>בנושא הבריאות יש שלושה נושאים. הנושא הראשון הוא נושא שיש לו השפעה תקציבית עקיפה. הוא בעיקר נוגע לאופן הקצאת התקציב. אנחנו עדים לפעילות ערה סביב היעילות ואופן חלוקת הקצאת כספי מקורות המימון לפי חוק ביטוח ממלכתי. עמותות רבות פועלות ומפעילות לחץ על חברי הוועדה שמייעצת לממשלה בעניין זה. בעבר התגלו תופעות של השפעה עקיפה של בעלי עניין בתהליך הזה, או חשש שמא יש כאן השפעה שהיא לא רק מן העניין, ולכן הכנסת חוקקה במסגרת החקיקה הנלווית לחוקי התקציבים הקודמים הצעה שמגבירה את השקיפות של התרומות של בעלי עניין לעמותות שעוסקות בנושאים האלה. עכשיו מוצע לעשות שני דברים, להרחיב את השקיפות הזאת ולהפוך אותה להוראת קבע. הדיון הקודם בנושא הזה היה בוועדת הכספים. כאן מוזכר במסגרת ועדת העבודה, שהיא מטפלת בעניינים אחרים בחוק ביטוח בריאות. זה הנושא הראשון.</w:t>
      </w:r>
    </w:p>
    <w:p w14:paraId="26DDCAC1" w14:textId="77777777" w:rsidR="004E578F" w:rsidRPr="00821337" w:rsidRDefault="004E578F" w:rsidP="004E578F">
      <w:pPr>
        <w:bidi/>
        <w:jc w:val="both"/>
        <w:rPr>
          <w:rFonts w:cs="David" w:hint="cs"/>
          <w:rtl/>
        </w:rPr>
      </w:pPr>
    </w:p>
    <w:p w14:paraId="25B822EF" w14:textId="77777777" w:rsidR="004E578F" w:rsidRPr="00821337" w:rsidRDefault="004E578F" w:rsidP="004E578F">
      <w:pPr>
        <w:bidi/>
        <w:jc w:val="both"/>
        <w:rPr>
          <w:rFonts w:cs="David" w:hint="cs"/>
          <w:rtl/>
        </w:rPr>
      </w:pPr>
      <w:r w:rsidRPr="00821337">
        <w:rPr>
          <w:rFonts w:cs="David" w:hint="cs"/>
          <w:rtl/>
        </w:rPr>
        <w:tab/>
        <w:t xml:space="preserve">הנושא השני נוגע לפקודת הרוקחים. בעבר </w:t>
      </w:r>
      <w:proofErr w:type="spellStart"/>
      <w:r w:rsidRPr="00821337">
        <w:rPr>
          <w:rFonts w:cs="David" w:hint="cs"/>
          <w:rtl/>
        </w:rPr>
        <w:t>היתה</w:t>
      </w:r>
      <w:proofErr w:type="spellEnd"/>
      <w:r w:rsidRPr="00821337">
        <w:rPr>
          <w:rFonts w:cs="David" w:hint="cs"/>
          <w:rtl/>
        </w:rPr>
        <w:t xml:space="preserve"> גם כן, במסגרת הדיונים בחוקי תקציב, הרחבה של היכולת לתת מרשם לתרופות מרשם לפי פקודת הרוקחים גם למי שאיננו רוקח, מי שאיננו רופא. בעבר זה הורחב לאחיות בתחומים מסוימים. כעת מוצע באופן מאוד מפוקח, תרתי משמע, לאפשר לרוקחים מתן מרשמי המשך בנסיבות מסוימות, בלי לגרוע, כמובן, מהצורך בפיקוח הרפואי על אופן מתן המרשם. ראיתי כאן גם את ההערה של מרכז המחקר והמידע, היא כמובן הערה לגופו של דבר, אבל צריך לציין שההצעה הזאת באה, כמובן, בתיאום ובשיתוף עם אגף הרוקחות במשרד הבריאות, ולכן בעניין הזה אנחנו רגועים שהם יעשו גם את הצעדים המשלימים הנדרשים.</w:t>
      </w:r>
    </w:p>
    <w:p w14:paraId="2420F5FB" w14:textId="77777777" w:rsidR="004E578F" w:rsidRPr="00821337" w:rsidRDefault="004E578F" w:rsidP="004E578F">
      <w:pPr>
        <w:bidi/>
        <w:jc w:val="both"/>
        <w:rPr>
          <w:rFonts w:cs="David" w:hint="cs"/>
          <w:rtl/>
        </w:rPr>
      </w:pPr>
    </w:p>
    <w:p w14:paraId="1F8958C8" w14:textId="77777777" w:rsidR="004E578F" w:rsidRPr="00821337" w:rsidRDefault="004E578F" w:rsidP="004E578F">
      <w:pPr>
        <w:bidi/>
        <w:jc w:val="both"/>
        <w:rPr>
          <w:rFonts w:cs="David" w:hint="cs"/>
          <w:rtl/>
        </w:rPr>
      </w:pPr>
      <w:r w:rsidRPr="00821337">
        <w:rPr>
          <w:rFonts w:cs="David" w:hint="cs"/>
          <w:rtl/>
        </w:rPr>
        <w:tab/>
        <w:t>הנושא השלישי נוגע לשיטת ההתחשבנות בין קופות החולים לבין בתי החולים. זה לדעתי הסיבוב השביעי של הוראת שעה בעניין הזה. זה אופן ההתחשבנות בין קופות החולים השונות לבין בתי החולים השונים. זה נושא שהוא מאוד מתמטי, מאוד כלכלי. ראיתי את הערת מרכז המחקר והמידע, שמלינים על כך שהנוסחאות מורכבות. יש כאן תמיד ויכוח בין הרצון להיות מאוד מדויק לבין להיות מאוד פשוט. בגלל שיש הרבה גורמים שמושכים בחוטים כאן, כל שינוי כזה יכול להשפיע לטובת בתי חולים גדולים, לטובת בתי חולים קטנים, לטובת בתי חולים בפריפריה, לטובת בתי חולים במרכז, לטובת קופות חולים עם אוכלוסייה צעירה, זקנה, עשירה, ענייה, גדולה, קטנה. כל הדברים האלה מחייבים חישוב של נוסחאות מאוד מדויקות שנעשו בעבר בוועדת הכספים, אבל כך או כך הם חייבים להיות בחוק התקציב, בין השאר בגלל שהוראת השעה תפוג ב-31 בדצמבר.</w:t>
      </w:r>
    </w:p>
    <w:p w14:paraId="731FA5C7" w14:textId="77777777" w:rsidR="004E578F" w:rsidRPr="00821337" w:rsidRDefault="004E578F" w:rsidP="004E578F">
      <w:pPr>
        <w:bidi/>
        <w:jc w:val="both"/>
        <w:rPr>
          <w:rFonts w:cs="David" w:hint="cs"/>
          <w:rtl/>
        </w:rPr>
      </w:pPr>
    </w:p>
    <w:p w14:paraId="2027BB2E"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F449F2A" w14:textId="77777777" w:rsidR="004E578F" w:rsidRPr="00821337" w:rsidRDefault="004E578F" w:rsidP="004E578F">
      <w:pPr>
        <w:bidi/>
        <w:jc w:val="both"/>
        <w:rPr>
          <w:rFonts w:cs="David" w:hint="cs"/>
          <w:rtl/>
        </w:rPr>
      </w:pPr>
    </w:p>
    <w:p w14:paraId="769AE4B9" w14:textId="77777777" w:rsidR="004E578F" w:rsidRPr="00821337" w:rsidRDefault="004E578F" w:rsidP="004E578F">
      <w:pPr>
        <w:bidi/>
        <w:jc w:val="both"/>
        <w:rPr>
          <w:rFonts w:cs="David" w:hint="cs"/>
          <w:rtl/>
        </w:rPr>
      </w:pPr>
      <w:r w:rsidRPr="00821337">
        <w:rPr>
          <w:rFonts w:cs="David" w:hint="cs"/>
          <w:rtl/>
        </w:rPr>
        <w:tab/>
        <w:t>מתי אתם מחליטים שהוראת שעה תימשך כהוראת שעה ומתי אתם מחליטים שהיא תהיה הוראת קבע? הוראת קבע משמעותה חוק לכל דבר?</w:t>
      </w:r>
    </w:p>
    <w:p w14:paraId="2F457E93" w14:textId="77777777" w:rsidR="004E578F" w:rsidRPr="00821337" w:rsidRDefault="004E578F" w:rsidP="004E578F">
      <w:pPr>
        <w:bidi/>
        <w:jc w:val="both"/>
        <w:rPr>
          <w:rFonts w:cs="David" w:hint="cs"/>
          <w:rtl/>
        </w:rPr>
      </w:pPr>
    </w:p>
    <w:p w14:paraId="1815A080"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0BB12D6" w14:textId="77777777" w:rsidR="004E578F" w:rsidRPr="00821337" w:rsidRDefault="004E578F" w:rsidP="004E578F">
      <w:pPr>
        <w:bidi/>
        <w:jc w:val="both"/>
        <w:rPr>
          <w:rFonts w:cs="David" w:hint="cs"/>
          <w:rtl/>
        </w:rPr>
      </w:pPr>
    </w:p>
    <w:p w14:paraId="73CE6864" w14:textId="77777777" w:rsidR="004E578F" w:rsidRPr="00821337" w:rsidRDefault="004E578F" w:rsidP="004E578F">
      <w:pPr>
        <w:bidi/>
        <w:jc w:val="both"/>
        <w:rPr>
          <w:rFonts w:cs="David" w:hint="cs"/>
          <w:rtl/>
        </w:rPr>
      </w:pPr>
      <w:r w:rsidRPr="00821337">
        <w:rPr>
          <w:rFonts w:cs="David" w:hint="cs"/>
          <w:rtl/>
        </w:rPr>
        <w:tab/>
        <w:t xml:space="preserve">זה חוק שאין לו תאריך תפוגה. </w:t>
      </w:r>
    </w:p>
    <w:p w14:paraId="5087BD90" w14:textId="77777777" w:rsidR="004E578F" w:rsidRPr="00821337" w:rsidRDefault="004E578F" w:rsidP="004E578F">
      <w:pPr>
        <w:bidi/>
        <w:jc w:val="both"/>
        <w:rPr>
          <w:rFonts w:cs="David" w:hint="cs"/>
          <w:rtl/>
        </w:rPr>
      </w:pPr>
    </w:p>
    <w:p w14:paraId="02801342"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066F8B92" w14:textId="77777777" w:rsidR="004E578F" w:rsidRPr="00821337" w:rsidRDefault="004E578F" w:rsidP="004E578F">
      <w:pPr>
        <w:bidi/>
        <w:jc w:val="both"/>
        <w:rPr>
          <w:rFonts w:cs="David" w:hint="cs"/>
          <w:rtl/>
        </w:rPr>
      </w:pPr>
    </w:p>
    <w:p w14:paraId="004A0330" w14:textId="77777777" w:rsidR="004E578F" w:rsidRPr="00821337" w:rsidRDefault="004E578F" w:rsidP="004E578F">
      <w:pPr>
        <w:bidi/>
        <w:jc w:val="both"/>
        <w:rPr>
          <w:rFonts w:cs="David" w:hint="cs"/>
          <w:rtl/>
        </w:rPr>
      </w:pPr>
      <w:r w:rsidRPr="00821337">
        <w:rPr>
          <w:rFonts w:cs="David" w:hint="cs"/>
          <w:rtl/>
        </w:rPr>
        <w:tab/>
        <w:t xml:space="preserve">הוראת קבע דינה כחוק? </w:t>
      </w:r>
    </w:p>
    <w:p w14:paraId="3268F3D0" w14:textId="77777777" w:rsidR="004E578F" w:rsidRPr="00821337" w:rsidRDefault="004E578F" w:rsidP="004E578F">
      <w:pPr>
        <w:bidi/>
        <w:jc w:val="both"/>
        <w:rPr>
          <w:rFonts w:cs="David" w:hint="cs"/>
          <w:rtl/>
        </w:rPr>
      </w:pPr>
    </w:p>
    <w:p w14:paraId="7F5E43A9"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5E56AE87" w14:textId="77777777" w:rsidR="004E578F" w:rsidRPr="00821337" w:rsidRDefault="004E578F" w:rsidP="004E578F">
      <w:pPr>
        <w:bidi/>
        <w:jc w:val="both"/>
        <w:rPr>
          <w:rFonts w:cs="David" w:hint="cs"/>
          <w:rtl/>
        </w:rPr>
      </w:pPr>
    </w:p>
    <w:p w14:paraId="3E726A81" w14:textId="77777777" w:rsidR="004E578F" w:rsidRPr="00821337" w:rsidRDefault="004E578F" w:rsidP="004E578F">
      <w:pPr>
        <w:bidi/>
        <w:jc w:val="both"/>
        <w:rPr>
          <w:rFonts w:cs="David" w:hint="cs"/>
          <w:rtl/>
        </w:rPr>
      </w:pPr>
      <w:r w:rsidRPr="00821337">
        <w:rPr>
          <w:rFonts w:cs="David" w:hint="cs"/>
          <w:rtl/>
        </w:rPr>
        <w:tab/>
        <w:t xml:space="preserve"> הוראת קבע היא חוק שאין לו הוראת תפוגה, והוראת שעה זה חוק עם הוראת תפוגה. </w:t>
      </w:r>
    </w:p>
    <w:p w14:paraId="466C9B33" w14:textId="77777777" w:rsidR="004E578F" w:rsidRPr="00821337" w:rsidRDefault="004E578F" w:rsidP="004E578F">
      <w:pPr>
        <w:bidi/>
        <w:jc w:val="both"/>
        <w:rPr>
          <w:rFonts w:cs="David" w:hint="cs"/>
          <w:rtl/>
        </w:rPr>
      </w:pPr>
    </w:p>
    <w:p w14:paraId="4F8AC02E" w14:textId="77777777" w:rsidR="004E578F" w:rsidRPr="00821337" w:rsidRDefault="004E578F" w:rsidP="004E578F">
      <w:pPr>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18FB7796" w14:textId="77777777" w:rsidR="004E578F" w:rsidRPr="00821337" w:rsidRDefault="004E578F" w:rsidP="004E578F">
      <w:pPr>
        <w:bidi/>
        <w:jc w:val="both"/>
        <w:rPr>
          <w:rFonts w:cs="David" w:hint="cs"/>
          <w:u w:val="single"/>
          <w:rtl/>
        </w:rPr>
      </w:pPr>
    </w:p>
    <w:p w14:paraId="022764ED" w14:textId="77777777" w:rsidR="004E578F" w:rsidRPr="00821337" w:rsidRDefault="004E578F" w:rsidP="004E578F">
      <w:pPr>
        <w:bidi/>
        <w:ind w:firstLine="720"/>
        <w:jc w:val="both"/>
        <w:rPr>
          <w:rFonts w:cs="David" w:hint="cs"/>
          <w:rtl/>
        </w:rPr>
      </w:pPr>
      <w:r w:rsidRPr="00821337">
        <w:rPr>
          <w:rFonts w:cs="David" w:hint="cs"/>
          <w:rtl/>
        </w:rPr>
        <w:t>מתי אתם מחליטים שהוראת שעה תהפוך להוראת קבע?</w:t>
      </w:r>
    </w:p>
    <w:p w14:paraId="3C578AC0" w14:textId="77777777" w:rsidR="004E578F" w:rsidRPr="00821337" w:rsidRDefault="004E578F" w:rsidP="004E578F">
      <w:pPr>
        <w:bidi/>
        <w:jc w:val="both"/>
        <w:rPr>
          <w:rFonts w:cs="David" w:hint="cs"/>
          <w:rtl/>
        </w:rPr>
      </w:pPr>
    </w:p>
    <w:p w14:paraId="0572B981"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D433480" w14:textId="77777777" w:rsidR="004E578F" w:rsidRPr="00821337" w:rsidRDefault="004E578F" w:rsidP="004E578F">
      <w:pPr>
        <w:bidi/>
        <w:jc w:val="both"/>
        <w:rPr>
          <w:rFonts w:cs="David" w:hint="cs"/>
          <w:rtl/>
        </w:rPr>
      </w:pPr>
    </w:p>
    <w:p w14:paraId="3641D38A" w14:textId="77777777" w:rsidR="004E578F" w:rsidRPr="00821337" w:rsidRDefault="004E578F" w:rsidP="004E578F">
      <w:pPr>
        <w:bidi/>
        <w:jc w:val="both"/>
        <w:rPr>
          <w:rFonts w:cs="David" w:hint="cs"/>
          <w:rtl/>
        </w:rPr>
      </w:pPr>
      <w:r w:rsidRPr="00821337">
        <w:rPr>
          <w:rFonts w:cs="David" w:hint="cs"/>
          <w:rtl/>
        </w:rPr>
        <w:tab/>
        <w:t xml:space="preserve">בנושא הזה, למרות שההסדר הזה קיים כבר 13 שנים, עדיין לא הגיעו אל המנוחה ואל הנחלה שיכולים להרגיש בטוחים שזו הנוסחה מכאן ולהבא. כל פעם הנוסחה משתנה קצת. אבל החשיבות פה לכריכה בתקציב, כי בהיעדר הנוסחה, ב-1 בינואר אנחנו יכולים להיכנס למצב של אנדרלמוסיה ממש אם לא תהיה נוסחה להתחשבנות בין קופות החולים לבתי החולים. </w:t>
      </w:r>
    </w:p>
    <w:p w14:paraId="165D2216" w14:textId="77777777" w:rsidR="004E578F" w:rsidRPr="00821337" w:rsidRDefault="004E578F" w:rsidP="004E578F">
      <w:pPr>
        <w:bidi/>
        <w:jc w:val="both"/>
        <w:rPr>
          <w:rFonts w:cs="David" w:hint="cs"/>
          <w:rtl/>
        </w:rPr>
      </w:pPr>
    </w:p>
    <w:p w14:paraId="0DF16E6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2241E30" w14:textId="77777777" w:rsidR="004E578F" w:rsidRPr="00821337" w:rsidRDefault="004E578F" w:rsidP="004E578F">
      <w:pPr>
        <w:bidi/>
        <w:jc w:val="both"/>
        <w:rPr>
          <w:rFonts w:cs="David" w:hint="cs"/>
          <w:rtl/>
        </w:rPr>
      </w:pPr>
    </w:p>
    <w:p w14:paraId="3EA6CB97" w14:textId="77777777" w:rsidR="004E578F" w:rsidRPr="00821337" w:rsidRDefault="004E578F" w:rsidP="004E578F">
      <w:pPr>
        <w:bidi/>
        <w:jc w:val="both"/>
        <w:rPr>
          <w:rFonts w:cs="David" w:hint="cs"/>
          <w:rtl/>
        </w:rPr>
      </w:pPr>
      <w:r w:rsidRPr="00821337">
        <w:rPr>
          <w:rFonts w:cs="David" w:hint="cs"/>
          <w:rtl/>
        </w:rPr>
        <w:tab/>
        <w:t xml:space="preserve">תודה. אני רוצה להעיר לפרוטוקול: מאחר שחמי הוא דירקטור באחת מקופות החולים, אני מניח שזה לא פוסל אותי מלקיים את הדיון בסוגיה הזאת. אבל אני אומר את זה לפרוטוקול, כדי שהדבר הזה יהיה ידוע. </w:t>
      </w:r>
    </w:p>
    <w:p w14:paraId="1FDD2385" w14:textId="77777777" w:rsidR="004E578F" w:rsidRPr="00821337" w:rsidRDefault="004E578F" w:rsidP="004E578F">
      <w:pPr>
        <w:bidi/>
        <w:jc w:val="both"/>
        <w:rPr>
          <w:rFonts w:cs="David" w:hint="cs"/>
          <w:rtl/>
        </w:rPr>
      </w:pPr>
    </w:p>
    <w:p w14:paraId="01A870A0"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35F54C4B" w14:textId="77777777" w:rsidR="004E578F" w:rsidRPr="00821337" w:rsidRDefault="004E578F" w:rsidP="004E578F">
      <w:pPr>
        <w:bidi/>
        <w:jc w:val="both"/>
        <w:rPr>
          <w:rFonts w:cs="David" w:hint="cs"/>
          <w:rtl/>
        </w:rPr>
      </w:pPr>
    </w:p>
    <w:p w14:paraId="1E7CAC7F" w14:textId="77777777" w:rsidR="004E578F" w:rsidRPr="00821337" w:rsidRDefault="004E578F" w:rsidP="004E578F">
      <w:pPr>
        <w:bidi/>
        <w:jc w:val="both"/>
        <w:rPr>
          <w:rFonts w:cs="David" w:hint="cs"/>
          <w:rtl/>
        </w:rPr>
      </w:pPr>
      <w:r w:rsidRPr="00821337">
        <w:rPr>
          <w:rFonts w:cs="David" w:hint="cs"/>
          <w:rtl/>
        </w:rPr>
        <w:tab/>
        <w:t>תלוי מה היחסים ביניכם.</w:t>
      </w:r>
    </w:p>
    <w:p w14:paraId="2FF23B83" w14:textId="77777777" w:rsidR="004E578F" w:rsidRPr="00821337" w:rsidRDefault="004E578F" w:rsidP="004E578F">
      <w:pPr>
        <w:bidi/>
        <w:jc w:val="both"/>
        <w:rPr>
          <w:rFonts w:cs="David" w:hint="cs"/>
          <w:rtl/>
        </w:rPr>
      </w:pPr>
    </w:p>
    <w:p w14:paraId="7AE1CCFB"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381A275" w14:textId="77777777" w:rsidR="004E578F" w:rsidRPr="00821337" w:rsidRDefault="004E578F" w:rsidP="004E578F">
      <w:pPr>
        <w:bidi/>
        <w:jc w:val="both"/>
        <w:rPr>
          <w:rFonts w:cs="David" w:hint="cs"/>
          <w:rtl/>
        </w:rPr>
      </w:pPr>
    </w:p>
    <w:p w14:paraId="5F424449" w14:textId="77777777" w:rsidR="004E578F" w:rsidRPr="00821337" w:rsidRDefault="004E578F" w:rsidP="004E578F">
      <w:pPr>
        <w:bidi/>
        <w:jc w:val="both"/>
        <w:rPr>
          <w:rFonts w:cs="David" w:hint="cs"/>
          <w:rtl/>
        </w:rPr>
      </w:pPr>
      <w:r w:rsidRPr="00821337">
        <w:rPr>
          <w:rFonts w:cs="David" w:hint="cs"/>
          <w:rtl/>
        </w:rPr>
        <w:tab/>
        <w:t>היחסים בינינו הם מצוינים.</w:t>
      </w:r>
    </w:p>
    <w:p w14:paraId="0C427FEF" w14:textId="77777777" w:rsidR="004E578F" w:rsidRPr="00821337" w:rsidRDefault="004E578F" w:rsidP="004E578F">
      <w:pPr>
        <w:bidi/>
        <w:jc w:val="both"/>
        <w:rPr>
          <w:rFonts w:cs="David" w:hint="cs"/>
          <w:rtl/>
        </w:rPr>
      </w:pPr>
    </w:p>
    <w:p w14:paraId="6E32BE60" w14:textId="77777777" w:rsidR="004E578F" w:rsidRPr="00821337" w:rsidRDefault="004E578F" w:rsidP="004E578F">
      <w:pPr>
        <w:keepNext/>
        <w:bidi/>
        <w:jc w:val="both"/>
        <w:rPr>
          <w:rFonts w:cs="David" w:hint="cs"/>
          <w:u w:val="single"/>
          <w:rtl/>
        </w:rPr>
      </w:pPr>
      <w:r w:rsidRPr="00821337">
        <w:rPr>
          <w:rFonts w:cs="David" w:hint="cs"/>
          <w:u w:val="single"/>
          <w:rtl/>
        </w:rPr>
        <w:t xml:space="preserve">אורי </w:t>
      </w:r>
      <w:proofErr w:type="spellStart"/>
      <w:r w:rsidRPr="00821337">
        <w:rPr>
          <w:rFonts w:cs="David" w:hint="cs"/>
          <w:u w:val="single"/>
          <w:rtl/>
        </w:rPr>
        <w:t>אורבך</w:t>
      </w:r>
      <w:proofErr w:type="spellEnd"/>
      <w:r w:rsidRPr="00821337">
        <w:rPr>
          <w:rFonts w:cs="David" w:hint="cs"/>
          <w:u w:val="single"/>
          <w:rtl/>
        </w:rPr>
        <w:t>:</w:t>
      </w:r>
    </w:p>
    <w:p w14:paraId="2BBE5ED0" w14:textId="77777777" w:rsidR="004E578F" w:rsidRPr="00821337" w:rsidRDefault="004E578F" w:rsidP="004E578F">
      <w:pPr>
        <w:bidi/>
        <w:jc w:val="both"/>
        <w:rPr>
          <w:rFonts w:cs="David" w:hint="cs"/>
          <w:rtl/>
        </w:rPr>
      </w:pPr>
    </w:p>
    <w:p w14:paraId="414827CE" w14:textId="77777777" w:rsidR="004E578F" w:rsidRPr="00821337" w:rsidRDefault="004E578F" w:rsidP="004E578F">
      <w:pPr>
        <w:bidi/>
        <w:jc w:val="both"/>
        <w:rPr>
          <w:rFonts w:cs="David" w:hint="cs"/>
          <w:rtl/>
        </w:rPr>
      </w:pPr>
      <w:r w:rsidRPr="00821337">
        <w:rPr>
          <w:rFonts w:cs="David" w:hint="cs"/>
          <w:rtl/>
        </w:rPr>
        <w:tab/>
        <w:t>אז זו בעיה. אז צריך גילוי נאות.</w:t>
      </w:r>
    </w:p>
    <w:p w14:paraId="082BE64D" w14:textId="77777777" w:rsidR="004E578F" w:rsidRPr="00821337" w:rsidRDefault="004E578F" w:rsidP="004E578F">
      <w:pPr>
        <w:bidi/>
        <w:jc w:val="both"/>
        <w:rPr>
          <w:rFonts w:cs="David" w:hint="cs"/>
          <w:rtl/>
        </w:rPr>
      </w:pPr>
    </w:p>
    <w:p w14:paraId="172ED0FF"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A1482E0" w14:textId="77777777" w:rsidR="004E578F" w:rsidRPr="00821337" w:rsidRDefault="004E578F" w:rsidP="004E578F">
      <w:pPr>
        <w:bidi/>
        <w:jc w:val="both"/>
        <w:rPr>
          <w:rFonts w:cs="David" w:hint="cs"/>
          <w:u w:val="single"/>
          <w:rtl/>
        </w:rPr>
      </w:pPr>
    </w:p>
    <w:p w14:paraId="7FEDCD13" w14:textId="77777777" w:rsidR="004E578F" w:rsidRPr="00821337" w:rsidRDefault="004E578F" w:rsidP="004E578F">
      <w:pPr>
        <w:bidi/>
        <w:jc w:val="both"/>
        <w:rPr>
          <w:rFonts w:cs="David" w:hint="cs"/>
          <w:rtl/>
        </w:rPr>
      </w:pPr>
      <w:r w:rsidRPr="00821337">
        <w:rPr>
          <w:rFonts w:cs="David" w:hint="cs"/>
          <w:rtl/>
        </w:rPr>
        <w:tab/>
        <w:t xml:space="preserve">אין לי צל צלו של מושג מה הם עושים שם. </w:t>
      </w:r>
    </w:p>
    <w:p w14:paraId="60E13BED" w14:textId="77777777" w:rsidR="004E578F" w:rsidRPr="00821337" w:rsidRDefault="004E578F" w:rsidP="004E578F">
      <w:pPr>
        <w:bidi/>
        <w:jc w:val="both"/>
        <w:rPr>
          <w:rFonts w:cs="David" w:hint="cs"/>
          <w:rtl/>
        </w:rPr>
      </w:pPr>
    </w:p>
    <w:p w14:paraId="3BC4CDD6" w14:textId="77777777" w:rsidR="004E578F" w:rsidRPr="00821337" w:rsidRDefault="004E578F" w:rsidP="004E578F">
      <w:pPr>
        <w:keepNext/>
        <w:bidi/>
        <w:jc w:val="both"/>
        <w:rPr>
          <w:rFonts w:cs="David" w:hint="cs"/>
          <w:u w:val="single"/>
          <w:rtl/>
        </w:rPr>
      </w:pPr>
      <w:r w:rsidRPr="00821337">
        <w:rPr>
          <w:rFonts w:cs="David" w:hint="cs"/>
          <w:u w:val="single"/>
          <w:rtl/>
        </w:rPr>
        <w:t>ארבל אסטרחן:</w:t>
      </w:r>
    </w:p>
    <w:p w14:paraId="08196350" w14:textId="77777777" w:rsidR="004E578F" w:rsidRPr="00821337" w:rsidRDefault="004E578F" w:rsidP="004E578F">
      <w:pPr>
        <w:bidi/>
        <w:jc w:val="both"/>
        <w:rPr>
          <w:rFonts w:cs="David" w:hint="cs"/>
          <w:rtl/>
        </w:rPr>
      </w:pPr>
    </w:p>
    <w:p w14:paraId="51039C00" w14:textId="77777777" w:rsidR="004E578F" w:rsidRPr="00821337" w:rsidRDefault="004E578F" w:rsidP="004E578F">
      <w:pPr>
        <w:bidi/>
        <w:jc w:val="both"/>
        <w:rPr>
          <w:rFonts w:cs="David" w:hint="cs"/>
          <w:rtl/>
        </w:rPr>
      </w:pPr>
      <w:r w:rsidRPr="00821337">
        <w:rPr>
          <w:rFonts w:cs="David" w:hint="cs"/>
          <w:rtl/>
        </w:rPr>
        <w:tab/>
        <w:t xml:space="preserve">אין מחלוקת לגבי הפסולים המהותיים לגבי עצם השארת הנושאים בחוק ההסדרים. מבחינת ההמלצה של הוועדות, ההמלצה של הלשכה המשפטית היא שהתיקון לעניין השקיפות של התרומות, חוק ביטוח בריאות ממלכתי, ילך לוועדת העבודה, וכך גם התיקון לפקודת הרוקחים. התיקונים לגבי שיטת ההתחשבנות, לעבודה וכספים. </w:t>
      </w:r>
    </w:p>
    <w:p w14:paraId="12847EB9" w14:textId="77777777" w:rsidR="004E578F" w:rsidRPr="00821337" w:rsidRDefault="004E578F" w:rsidP="004E578F">
      <w:pPr>
        <w:bidi/>
        <w:jc w:val="both"/>
        <w:rPr>
          <w:rFonts w:cs="David" w:hint="cs"/>
          <w:rtl/>
        </w:rPr>
      </w:pPr>
    </w:p>
    <w:p w14:paraId="7FFE470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8F91211" w14:textId="77777777" w:rsidR="004E578F" w:rsidRPr="00821337" w:rsidRDefault="004E578F" w:rsidP="004E578F">
      <w:pPr>
        <w:bidi/>
        <w:jc w:val="both"/>
        <w:rPr>
          <w:rFonts w:cs="David" w:hint="cs"/>
          <w:rtl/>
        </w:rPr>
      </w:pPr>
    </w:p>
    <w:p w14:paraId="66370DAF" w14:textId="77777777" w:rsidR="004E578F" w:rsidRPr="00821337" w:rsidRDefault="004E578F" w:rsidP="004E578F">
      <w:pPr>
        <w:bidi/>
        <w:jc w:val="both"/>
        <w:rPr>
          <w:rFonts w:cs="David" w:hint="cs"/>
          <w:rtl/>
        </w:rPr>
      </w:pPr>
      <w:r w:rsidRPr="00821337">
        <w:rPr>
          <w:rFonts w:cs="David" w:hint="cs"/>
          <w:rtl/>
        </w:rPr>
        <w:tab/>
        <w:t xml:space="preserve">תודה. איך רושמים בפרוטוקול את ההנהון שלך שאני אוכל לקיים את ההצבעה על זה? </w:t>
      </w:r>
    </w:p>
    <w:p w14:paraId="6914E7E9" w14:textId="77777777" w:rsidR="004E578F" w:rsidRPr="00821337" w:rsidRDefault="004E578F" w:rsidP="004E578F">
      <w:pPr>
        <w:bidi/>
        <w:jc w:val="both"/>
        <w:rPr>
          <w:rFonts w:cs="David" w:hint="cs"/>
          <w:rtl/>
        </w:rPr>
      </w:pPr>
    </w:p>
    <w:p w14:paraId="6211C0B7" w14:textId="77777777" w:rsidR="004E578F" w:rsidRPr="00821337" w:rsidRDefault="004E578F" w:rsidP="004E578F">
      <w:pPr>
        <w:keepNext/>
        <w:bidi/>
        <w:jc w:val="both"/>
        <w:rPr>
          <w:rFonts w:cs="David" w:hint="cs"/>
          <w:u w:val="single"/>
          <w:rtl/>
        </w:rPr>
      </w:pPr>
      <w:r w:rsidRPr="00821337">
        <w:rPr>
          <w:rFonts w:cs="David" w:hint="cs"/>
          <w:u w:val="single"/>
          <w:rtl/>
        </w:rPr>
        <w:t>ארבל אסטרחן:</w:t>
      </w:r>
    </w:p>
    <w:p w14:paraId="5E1B1BF9" w14:textId="77777777" w:rsidR="004E578F" w:rsidRPr="00821337" w:rsidRDefault="004E578F" w:rsidP="004E578F">
      <w:pPr>
        <w:bidi/>
        <w:jc w:val="both"/>
        <w:rPr>
          <w:rFonts w:cs="David" w:hint="cs"/>
          <w:rtl/>
        </w:rPr>
      </w:pPr>
    </w:p>
    <w:p w14:paraId="510D0416" w14:textId="77777777" w:rsidR="004E578F" w:rsidRPr="00821337" w:rsidRDefault="004E578F" w:rsidP="004E578F">
      <w:pPr>
        <w:bidi/>
        <w:jc w:val="both"/>
        <w:rPr>
          <w:rFonts w:cs="David" w:hint="cs"/>
          <w:rtl/>
        </w:rPr>
      </w:pPr>
      <w:r w:rsidRPr="00821337">
        <w:rPr>
          <w:rFonts w:cs="David" w:hint="cs"/>
          <w:rtl/>
        </w:rPr>
        <w:tab/>
        <w:t xml:space="preserve">אני יכולה גם לומר שלא מדובר פה בדיון מהותי לגופו של עניין, רק בקביעת הוועדות, ולכן לא נראה שיש בעיה. </w:t>
      </w:r>
    </w:p>
    <w:p w14:paraId="7B6297A8" w14:textId="77777777" w:rsidR="004E578F" w:rsidRPr="00821337" w:rsidRDefault="004E578F" w:rsidP="004E578F">
      <w:pPr>
        <w:bidi/>
        <w:jc w:val="both"/>
        <w:rPr>
          <w:rFonts w:cs="David" w:hint="cs"/>
          <w:rtl/>
        </w:rPr>
      </w:pPr>
    </w:p>
    <w:p w14:paraId="1060F5CE"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2C2975B" w14:textId="77777777" w:rsidR="004E578F" w:rsidRPr="00821337" w:rsidRDefault="004E578F" w:rsidP="004E578F">
      <w:pPr>
        <w:bidi/>
        <w:jc w:val="both"/>
        <w:rPr>
          <w:rFonts w:cs="David" w:hint="cs"/>
          <w:rtl/>
        </w:rPr>
      </w:pPr>
    </w:p>
    <w:p w14:paraId="2E356EC1" w14:textId="77777777" w:rsidR="004E578F" w:rsidRPr="00821337" w:rsidRDefault="004E578F" w:rsidP="004E578F">
      <w:pPr>
        <w:bidi/>
        <w:jc w:val="both"/>
        <w:rPr>
          <w:rFonts w:cs="David" w:hint="cs"/>
          <w:rtl/>
        </w:rPr>
      </w:pPr>
      <w:r w:rsidRPr="00821337">
        <w:rPr>
          <w:rFonts w:cs="David" w:hint="cs"/>
          <w:rtl/>
        </w:rPr>
        <w:tab/>
        <w:t xml:space="preserve">תודה רבה. האם יש הערות נוספות? אין. </w:t>
      </w:r>
    </w:p>
    <w:p w14:paraId="52E69CC8" w14:textId="77777777" w:rsidR="004E578F" w:rsidRPr="00821337" w:rsidRDefault="004E578F" w:rsidP="004E578F">
      <w:pPr>
        <w:bidi/>
        <w:jc w:val="both"/>
        <w:rPr>
          <w:rFonts w:cs="David" w:hint="cs"/>
          <w:rtl/>
        </w:rPr>
      </w:pPr>
    </w:p>
    <w:p w14:paraId="7419871C" w14:textId="77777777" w:rsidR="004E578F" w:rsidRPr="00821337" w:rsidRDefault="004E578F" w:rsidP="004E578F">
      <w:pPr>
        <w:bidi/>
        <w:ind w:firstLine="720"/>
        <w:jc w:val="both"/>
        <w:rPr>
          <w:rFonts w:cs="David" w:hint="cs"/>
          <w:rtl/>
        </w:rPr>
      </w:pPr>
      <w:r w:rsidRPr="00821337">
        <w:rPr>
          <w:rFonts w:cs="David" w:hint="cs"/>
          <w:rtl/>
        </w:rPr>
        <w:t xml:space="preserve">אנחנו עוברים לפרק ח', מחקר ופיתוח. יואל, בבקשה. </w:t>
      </w:r>
    </w:p>
    <w:p w14:paraId="126130F0" w14:textId="77777777" w:rsidR="004E578F" w:rsidRPr="00821337" w:rsidRDefault="004E578F" w:rsidP="004E578F">
      <w:pPr>
        <w:bidi/>
        <w:jc w:val="both"/>
        <w:rPr>
          <w:rFonts w:cs="David" w:hint="cs"/>
          <w:rtl/>
        </w:rPr>
      </w:pPr>
    </w:p>
    <w:p w14:paraId="359F3317"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3777D345" w14:textId="77777777" w:rsidR="004E578F" w:rsidRPr="00821337" w:rsidRDefault="004E578F" w:rsidP="004E578F">
      <w:pPr>
        <w:bidi/>
        <w:jc w:val="both"/>
        <w:rPr>
          <w:rFonts w:cs="David" w:hint="cs"/>
          <w:rtl/>
        </w:rPr>
      </w:pPr>
    </w:p>
    <w:p w14:paraId="0AF0D6B6" w14:textId="77777777" w:rsidR="004E578F" w:rsidRPr="00821337" w:rsidRDefault="004E578F" w:rsidP="004E578F">
      <w:pPr>
        <w:bidi/>
        <w:jc w:val="both"/>
        <w:rPr>
          <w:rFonts w:cs="David" w:hint="cs"/>
          <w:rtl/>
        </w:rPr>
      </w:pPr>
      <w:r w:rsidRPr="00821337">
        <w:rPr>
          <w:rFonts w:cs="David" w:hint="cs"/>
          <w:rtl/>
        </w:rPr>
        <w:tab/>
        <w:t xml:space="preserve">זה אחד מהנושאים המרכזיים שהממשלה לקחה על עצמה לדון בו השנה במסגרת מה שדיברנו גם במטרות החוק על ניצול היתרונות של המשק הישראלי, ובשים לב לאתגרים העומדים בפניו. כשאמרו את המשפט הזה כמשפט מפתח של הדיון התקציבי הנוכחי, התכוונו בין השאר לנושא המחקר והפיתוח. הוא גם נוגע לעידוד הצמיחה, הוא גם נוגע לאופן ההקצאה התקציבית ולייעול ההקצאה התקציבית. מדובר בנוהל התקצוב של הפרויקטים של המדען הראשי והדרכים לשמור את הידע בישראל, לאפשר שיתופי פעולה בכל הדברים שנזכרו. </w:t>
      </w:r>
    </w:p>
    <w:p w14:paraId="5469B305" w14:textId="77777777" w:rsidR="004E578F" w:rsidRPr="00821337" w:rsidRDefault="004E578F" w:rsidP="004E578F">
      <w:pPr>
        <w:bidi/>
        <w:jc w:val="both"/>
        <w:rPr>
          <w:rFonts w:cs="David" w:hint="cs"/>
          <w:rtl/>
        </w:rPr>
      </w:pPr>
    </w:p>
    <w:p w14:paraId="7605BBC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501AFE3" w14:textId="77777777" w:rsidR="004E578F" w:rsidRPr="00821337" w:rsidRDefault="004E578F" w:rsidP="004E578F">
      <w:pPr>
        <w:bidi/>
        <w:jc w:val="both"/>
        <w:rPr>
          <w:rFonts w:cs="David" w:hint="cs"/>
          <w:rtl/>
        </w:rPr>
      </w:pPr>
    </w:p>
    <w:p w14:paraId="3CC57533" w14:textId="77777777" w:rsidR="004E578F" w:rsidRPr="00821337" w:rsidRDefault="004E578F" w:rsidP="004E578F">
      <w:pPr>
        <w:bidi/>
        <w:jc w:val="both"/>
        <w:rPr>
          <w:rFonts w:cs="David" w:hint="cs"/>
          <w:rtl/>
        </w:rPr>
      </w:pPr>
      <w:r w:rsidRPr="00821337">
        <w:rPr>
          <w:rFonts w:cs="David" w:hint="cs"/>
          <w:rtl/>
        </w:rPr>
        <w:tab/>
        <w:t xml:space="preserve">תודה רבה. ארבל, בבקשה. </w:t>
      </w:r>
    </w:p>
    <w:p w14:paraId="7E2E0848" w14:textId="77777777" w:rsidR="004E578F" w:rsidRPr="00821337" w:rsidRDefault="004E578F" w:rsidP="004E578F">
      <w:pPr>
        <w:bidi/>
        <w:jc w:val="both"/>
        <w:rPr>
          <w:rFonts w:cs="David" w:hint="cs"/>
          <w:rtl/>
        </w:rPr>
      </w:pPr>
    </w:p>
    <w:p w14:paraId="47009B6E" w14:textId="77777777" w:rsidR="004E578F" w:rsidRPr="00821337" w:rsidRDefault="004E578F" w:rsidP="004E578F">
      <w:pPr>
        <w:keepNext/>
        <w:bidi/>
        <w:jc w:val="both"/>
        <w:rPr>
          <w:rFonts w:cs="David" w:hint="cs"/>
          <w:u w:val="single"/>
          <w:rtl/>
        </w:rPr>
      </w:pPr>
      <w:r w:rsidRPr="00821337">
        <w:rPr>
          <w:rFonts w:cs="David" w:hint="cs"/>
          <w:u w:val="single"/>
          <w:rtl/>
        </w:rPr>
        <w:t>ארבל אסטרחן:</w:t>
      </w:r>
    </w:p>
    <w:p w14:paraId="7D57ACBD" w14:textId="77777777" w:rsidR="004E578F" w:rsidRPr="00821337" w:rsidRDefault="004E578F" w:rsidP="004E578F">
      <w:pPr>
        <w:bidi/>
        <w:jc w:val="both"/>
        <w:rPr>
          <w:rFonts w:cs="David" w:hint="cs"/>
          <w:rtl/>
        </w:rPr>
      </w:pPr>
    </w:p>
    <w:p w14:paraId="278AD070" w14:textId="77777777" w:rsidR="004E578F" w:rsidRPr="00821337" w:rsidRDefault="004E578F" w:rsidP="004E578F">
      <w:pPr>
        <w:bidi/>
        <w:jc w:val="both"/>
        <w:rPr>
          <w:rFonts w:cs="David" w:hint="cs"/>
          <w:rtl/>
        </w:rPr>
      </w:pPr>
      <w:r w:rsidRPr="00821337">
        <w:rPr>
          <w:rFonts w:cs="David" w:hint="cs"/>
          <w:rtl/>
        </w:rPr>
        <w:tab/>
        <w:t>מוצע כאן שהחוק ילך לכספים או למדע.</w:t>
      </w:r>
    </w:p>
    <w:p w14:paraId="136B233F" w14:textId="77777777" w:rsidR="004E578F" w:rsidRPr="00821337" w:rsidRDefault="004E578F" w:rsidP="004E578F">
      <w:pPr>
        <w:bidi/>
        <w:jc w:val="both"/>
        <w:rPr>
          <w:rFonts w:cs="David" w:hint="cs"/>
          <w:rtl/>
        </w:rPr>
      </w:pPr>
    </w:p>
    <w:p w14:paraId="1033D11A"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EE9822D" w14:textId="77777777" w:rsidR="004E578F" w:rsidRPr="00821337" w:rsidRDefault="004E578F" w:rsidP="004E578F">
      <w:pPr>
        <w:bidi/>
        <w:jc w:val="both"/>
        <w:rPr>
          <w:rFonts w:cs="David" w:hint="cs"/>
          <w:rtl/>
        </w:rPr>
      </w:pPr>
    </w:p>
    <w:p w14:paraId="4F33C6DF" w14:textId="77777777" w:rsidR="004E578F" w:rsidRPr="00821337" w:rsidRDefault="004E578F" w:rsidP="004E578F">
      <w:pPr>
        <w:bidi/>
        <w:jc w:val="both"/>
        <w:rPr>
          <w:rFonts w:cs="David" w:hint="cs"/>
          <w:rtl/>
        </w:rPr>
      </w:pPr>
      <w:r w:rsidRPr="00821337">
        <w:rPr>
          <w:rFonts w:cs="David" w:hint="cs"/>
          <w:rtl/>
        </w:rPr>
        <w:tab/>
        <w:t xml:space="preserve">מאחר שחבר הכנסת שטרית איננו כאן, וגם לא איש מחברי סיעתו, אני ארשה לעצמי להביא לפחות בפניכם את פרטי הפנייה שלו אלי. חבר הכנסת מאיר שטרית, שהוא יושב-ראש ועדת המדע והטכנולוגיה, פנה אלי במכתב הבא, שאני אקרא אותו: הנדון </w:t>
      </w:r>
      <w:r w:rsidRPr="00821337">
        <w:rPr>
          <w:rFonts w:cs="David"/>
          <w:rtl/>
        </w:rPr>
        <w:t>–</w:t>
      </w:r>
      <w:r w:rsidRPr="00821337">
        <w:rPr>
          <w:rFonts w:cs="David" w:hint="cs"/>
          <w:rtl/>
        </w:rPr>
        <w:t xml:space="preserve"> הצעת חוק המדיניות הכלכלית לשנים 2012-2010. במסגרת הצעת חוק המדיניות הכלכלית לשנים 2012-2010 בפרק ח' בנושא מחקר ופיתוח, מוצע תיקון לחוק עידוד מחקר ופיתוח בתעשייה. אבקש להעביר את הפרק הנדון לטיפולה של ועדת המדע והטכנולוגיה, שבסמכותה נמצא נושא המחקר והפיתוח. </w:t>
      </w:r>
    </w:p>
    <w:p w14:paraId="106140A4" w14:textId="77777777" w:rsidR="004E578F" w:rsidRPr="00821337" w:rsidRDefault="004E578F" w:rsidP="004E578F">
      <w:pPr>
        <w:bidi/>
        <w:jc w:val="both"/>
        <w:rPr>
          <w:rFonts w:cs="David" w:hint="cs"/>
          <w:rtl/>
        </w:rPr>
      </w:pPr>
    </w:p>
    <w:p w14:paraId="7DF98F11" w14:textId="77777777" w:rsidR="004E578F" w:rsidRPr="00821337" w:rsidRDefault="004E578F" w:rsidP="004E578F">
      <w:pPr>
        <w:bidi/>
        <w:ind w:firstLine="720"/>
        <w:jc w:val="both"/>
        <w:rPr>
          <w:rFonts w:cs="David" w:hint="cs"/>
          <w:rtl/>
        </w:rPr>
      </w:pPr>
      <w:r w:rsidRPr="00821337">
        <w:rPr>
          <w:rFonts w:cs="David" w:hint="cs"/>
          <w:rtl/>
        </w:rPr>
        <w:t xml:space="preserve">אני מבקש גם לעדכן אתכם, שבעקבות המכתב שוחחתי עם שר האוצר, הבאתי בפניו באופן אישי את פרטי הפנייה הזאת וביקשתי שהיא באמת תיבחן באופן ענייני, בעיקר לאור העובדה שחבר הכנסת שטרית הבטיח לדאוג ולטפל בעניין הזה במהירות וביעילות האפשרית. אני מביא את העניין הזה גם כן לתשומת לבכם בתוך מסגרת השיקולים וההחלטות שנצטרך לקבל בסופו של עניין. </w:t>
      </w:r>
    </w:p>
    <w:p w14:paraId="69F287EB" w14:textId="77777777" w:rsidR="004E578F" w:rsidRPr="00821337" w:rsidRDefault="004E578F" w:rsidP="004E578F">
      <w:pPr>
        <w:bidi/>
        <w:jc w:val="both"/>
        <w:rPr>
          <w:rFonts w:cs="David" w:hint="cs"/>
          <w:rtl/>
        </w:rPr>
      </w:pPr>
    </w:p>
    <w:p w14:paraId="18552F3F" w14:textId="77777777" w:rsidR="004E578F" w:rsidRPr="00821337" w:rsidRDefault="004E578F" w:rsidP="004E578F">
      <w:pPr>
        <w:bidi/>
        <w:jc w:val="both"/>
        <w:rPr>
          <w:rFonts w:cs="David" w:hint="cs"/>
          <w:rtl/>
        </w:rPr>
      </w:pPr>
      <w:r w:rsidRPr="00821337">
        <w:rPr>
          <w:rFonts w:cs="David" w:hint="cs"/>
          <w:rtl/>
        </w:rPr>
        <w:tab/>
        <w:t>הערות נוספות, התייחסויות? אין.</w:t>
      </w:r>
    </w:p>
    <w:p w14:paraId="17023471" w14:textId="77777777" w:rsidR="004E578F" w:rsidRPr="00821337" w:rsidRDefault="004E578F" w:rsidP="004E578F">
      <w:pPr>
        <w:bidi/>
        <w:jc w:val="both"/>
        <w:rPr>
          <w:rFonts w:cs="David" w:hint="cs"/>
          <w:rtl/>
        </w:rPr>
      </w:pPr>
    </w:p>
    <w:p w14:paraId="4AA2A180" w14:textId="77777777" w:rsidR="004E578F" w:rsidRPr="00821337" w:rsidRDefault="004E578F" w:rsidP="004E578F">
      <w:pPr>
        <w:bidi/>
        <w:ind w:firstLine="720"/>
        <w:jc w:val="both"/>
        <w:rPr>
          <w:rFonts w:cs="David" w:hint="cs"/>
          <w:rtl/>
        </w:rPr>
      </w:pPr>
      <w:r w:rsidRPr="00821337">
        <w:rPr>
          <w:rFonts w:cs="David" w:hint="cs"/>
          <w:rtl/>
        </w:rPr>
        <w:t xml:space="preserve">נעבור לפרק הבא, פרק ט', תעשייה עתירת ידע. יואל, בבקשה. </w:t>
      </w:r>
    </w:p>
    <w:p w14:paraId="5C1A8C28" w14:textId="77777777" w:rsidR="004E578F" w:rsidRPr="00821337" w:rsidRDefault="004E578F" w:rsidP="004E578F">
      <w:pPr>
        <w:bidi/>
        <w:jc w:val="both"/>
        <w:rPr>
          <w:rFonts w:cs="David" w:hint="cs"/>
          <w:rtl/>
        </w:rPr>
      </w:pPr>
    </w:p>
    <w:p w14:paraId="017FC083"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D091D3C" w14:textId="77777777" w:rsidR="004E578F" w:rsidRPr="00821337" w:rsidRDefault="004E578F" w:rsidP="004E578F">
      <w:pPr>
        <w:bidi/>
        <w:jc w:val="both"/>
        <w:rPr>
          <w:rFonts w:cs="David" w:hint="cs"/>
          <w:rtl/>
        </w:rPr>
      </w:pPr>
    </w:p>
    <w:p w14:paraId="01B350C2" w14:textId="77777777" w:rsidR="004E578F" w:rsidRPr="00821337" w:rsidRDefault="004E578F" w:rsidP="004E578F">
      <w:pPr>
        <w:bidi/>
        <w:jc w:val="both"/>
        <w:rPr>
          <w:rFonts w:cs="David" w:hint="cs"/>
          <w:rtl/>
        </w:rPr>
      </w:pPr>
      <w:r w:rsidRPr="00821337">
        <w:rPr>
          <w:rFonts w:cs="David" w:hint="cs"/>
          <w:rtl/>
        </w:rPr>
        <w:tab/>
        <w:t xml:space="preserve">הנושא של תעשייה עתירת ידע הוא דומה מאוד לנושא הקודם. גם הוא מתמקד בניצול היתרונות היחסיים של מדינת ישראל בהתמודדות עם האתגרים העומדים בפניה. זה ממש בליבה של הדברים. מדובר פה בעידוד הצמיחה, בייעול ההקצאה התקציבית, באופן ההקצאה התקציבית וגם במדיניות מס. זה כמובן הראשון מבין הדברים שאנחנו מגיעים אליהם שהוא נוגע למדיניות מס. אבל גם מדיניות מס היא תמיד כרוכה בתקציב והיא חלק מהדיון התקציבי. כך זה בישראל, כך זה גם בכל העולם, ולכן הנושא הזה הוא טבעי לחלוטין לחוק המדיניות הכלכלית.  </w:t>
      </w:r>
    </w:p>
    <w:p w14:paraId="572DC5CE" w14:textId="77777777" w:rsidR="004E578F" w:rsidRPr="00821337" w:rsidRDefault="004E578F" w:rsidP="004E578F">
      <w:pPr>
        <w:bidi/>
        <w:jc w:val="both"/>
        <w:rPr>
          <w:rFonts w:cs="David" w:hint="cs"/>
          <w:rtl/>
        </w:rPr>
      </w:pPr>
    </w:p>
    <w:p w14:paraId="120A4F3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08CA0FB" w14:textId="77777777" w:rsidR="004E578F" w:rsidRPr="00821337" w:rsidRDefault="004E578F" w:rsidP="004E578F">
      <w:pPr>
        <w:bidi/>
        <w:jc w:val="both"/>
        <w:rPr>
          <w:rFonts w:cs="David" w:hint="cs"/>
          <w:rtl/>
        </w:rPr>
      </w:pPr>
    </w:p>
    <w:p w14:paraId="1E088E09" w14:textId="77777777" w:rsidR="004E578F" w:rsidRPr="00821337" w:rsidRDefault="004E578F" w:rsidP="004E578F">
      <w:pPr>
        <w:bidi/>
        <w:jc w:val="both"/>
        <w:rPr>
          <w:rFonts w:cs="David" w:hint="cs"/>
          <w:rtl/>
        </w:rPr>
      </w:pPr>
      <w:r w:rsidRPr="00821337">
        <w:rPr>
          <w:rFonts w:cs="David" w:hint="cs"/>
          <w:rtl/>
        </w:rPr>
        <w:tab/>
        <w:t>תודה. איל, בבקשה.</w:t>
      </w:r>
    </w:p>
    <w:p w14:paraId="493DA25F" w14:textId="77777777" w:rsidR="004E578F" w:rsidRPr="00821337" w:rsidRDefault="004E578F" w:rsidP="004E578F">
      <w:pPr>
        <w:bidi/>
        <w:jc w:val="both"/>
        <w:rPr>
          <w:rFonts w:cs="David" w:hint="cs"/>
          <w:rtl/>
        </w:rPr>
      </w:pPr>
    </w:p>
    <w:p w14:paraId="5C8AEBB4"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8814662" w14:textId="77777777" w:rsidR="004E578F" w:rsidRPr="00821337" w:rsidRDefault="004E578F" w:rsidP="004E578F">
      <w:pPr>
        <w:bidi/>
        <w:jc w:val="both"/>
        <w:rPr>
          <w:rFonts w:cs="David" w:hint="cs"/>
          <w:rtl/>
        </w:rPr>
      </w:pPr>
    </w:p>
    <w:p w14:paraId="72761050" w14:textId="77777777" w:rsidR="004E578F" w:rsidRPr="00821337" w:rsidRDefault="004E578F" w:rsidP="004E578F">
      <w:pPr>
        <w:bidi/>
        <w:jc w:val="both"/>
        <w:rPr>
          <w:rFonts w:cs="David" w:hint="cs"/>
          <w:rtl/>
        </w:rPr>
      </w:pPr>
      <w:r w:rsidRPr="00821337">
        <w:rPr>
          <w:rFonts w:cs="David" w:hint="cs"/>
          <w:rtl/>
        </w:rPr>
        <w:tab/>
        <w:t>אין לי מה להוסיף על דבריו של יואל. הוועדה המוסמכת על-פי תקנון הכנסת והתקדימים היא ועדת הכספים.</w:t>
      </w:r>
    </w:p>
    <w:p w14:paraId="365CD0CA" w14:textId="77777777" w:rsidR="004E578F" w:rsidRPr="00821337" w:rsidRDefault="004E578F" w:rsidP="004E578F">
      <w:pPr>
        <w:bidi/>
        <w:jc w:val="both"/>
        <w:rPr>
          <w:rFonts w:cs="David" w:hint="cs"/>
          <w:rtl/>
        </w:rPr>
      </w:pPr>
    </w:p>
    <w:p w14:paraId="21C29573"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0EC1BDE" w14:textId="77777777" w:rsidR="004E578F" w:rsidRPr="00821337" w:rsidRDefault="004E578F" w:rsidP="004E578F">
      <w:pPr>
        <w:bidi/>
        <w:jc w:val="both"/>
        <w:rPr>
          <w:rFonts w:cs="David" w:hint="cs"/>
          <w:rtl/>
        </w:rPr>
      </w:pPr>
    </w:p>
    <w:p w14:paraId="3CF5EB3D" w14:textId="77777777" w:rsidR="004E578F" w:rsidRPr="00821337" w:rsidRDefault="004E578F" w:rsidP="004E578F">
      <w:pPr>
        <w:bidi/>
        <w:jc w:val="both"/>
        <w:rPr>
          <w:rFonts w:cs="David" w:hint="cs"/>
          <w:rtl/>
        </w:rPr>
      </w:pPr>
      <w:r w:rsidRPr="00821337">
        <w:rPr>
          <w:rFonts w:cs="David" w:hint="cs"/>
          <w:rtl/>
        </w:rPr>
        <w:tab/>
        <w:t xml:space="preserve">תודה. האם יש עוד הערות? אין. יואל, בבקשה. </w:t>
      </w:r>
    </w:p>
    <w:p w14:paraId="414E69F6" w14:textId="77777777" w:rsidR="004E578F" w:rsidRPr="00821337" w:rsidRDefault="004E578F" w:rsidP="004E578F">
      <w:pPr>
        <w:bidi/>
        <w:jc w:val="both"/>
        <w:rPr>
          <w:rFonts w:cs="David" w:hint="cs"/>
          <w:rtl/>
        </w:rPr>
      </w:pPr>
    </w:p>
    <w:p w14:paraId="7843E44C"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5F9A20F5" w14:textId="77777777" w:rsidR="004E578F" w:rsidRPr="00821337" w:rsidRDefault="004E578F" w:rsidP="004E578F">
      <w:pPr>
        <w:bidi/>
        <w:jc w:val="both"/>
        <w:rPr>
          <w:rFonts w:cs="David" w:hint="cs"/>
          <w:rtl/>
        </w:rPr>
      </w:pPr>
    </w:p>
    <w:p w14:paraId="36EF3FD4" w14:textId="77777777" w:rsidR="004E578F" w:rsidRPr="00821337" w:rsidRDefault="004E578F" w:rsidP="004E578F">
      <w:pPr>
        <w:bidi/>
        <w:jc w:val="both"/>
        <w:rPr>
          <w:rFonts w:cs="David" w:hint="cs"/>
          <w:rtl/>
        </w:rPr>
      </w:pPr>
      <w:r w:rsidRPr="00821337">
        <w:rPr>
          <w:rFonts w:cs="David" w:hint="cs"/>
          <w:rtl/>
        </w:rPr>
        <w:tab/>
        <w:t xml:space="preserve">שני הנושאים הם תקציביים באופן מובהק. הנושא הראשון נוגע להגדרה של מתן הנחות בארנונה ובמס הכנסה, שכדי להבטיח שמי שמקבל את ההנחה כאן או כאן, מקבל את ההנחה כדין ובהתאם לנתונים שמצדיקים זאת, מוצע, בין השאר, לאפשר העברה של מידע בין רשות המסים לבין השלטון המקומי. אני מודע להמלצה של היועץ המשפטי של הכנסת לפצל את זה, אם אני מבין נכון לא בגלל שלא מדובר בעניין תקציבי, אלא בגלל שיש פה גם היבט שהוא נוגע לשאלות פרטיות. אם אני מבין נכון, אותו דיון ממש הוא גם בהמשך </w:t>
      </w:r>
      <w:r w:rsidRPr="00821337">
        <w:rPr>
          <w:rFonts w:cs="David"/>
          <w:rtl/>
        </w:rPr>
        <w:t>–</w:t>
      </w:r>
      <w:r w:rsidRPr="00821337">
        <w:rPr>
          <w:rFonts w:cs="David" w:hint="cs"/>
          <w:rtl/>
        </w:rPr>
        <w:t xml:space="preserve"> אצלי זה מסומן כסעיף ל"ה </w:t>
      </w:r>
      <w:r w:rsidRPr="00821337">
        <w:rPr>
          <w:rFonts w:cs="David"/>
          <w:rtl/>
        </w:rPr>
        <w:t>–</w:t>
      </w:r>
      <w:r w:rsidRPr="00821337">
        <w:rPr>
          <w:rFonts w:cs="David" w:hint="cs"/>
          <w:rtl/>
        </w:rPr>
        <w:t xml:space="preserve"> בפרק של המסים, שזה הצד השני, שזה לא שני נושאים. פרק י"ב, סעיפים 46(7), 48 ו-49(ד), שגם שם יש המלצה לפצל להליך חקיקה רגיל. אלה שני הצדדים של אותו מטבע בעניין הזה. אני רק אציין שבהקשר הזה של השמירה על הפרטיות, הלכנו כאן בצורה מאוד מצומצמת ושמרנית, מבחינת איזה מידע עובר, איך הוא עובר ומתי הוא עובר. אפשר להציג את זה, אבל זה יחייב כניסה מאוד מפורטת לגופם של דברים, שאני חושב שהיא לא מתאימה לכאן. אבל בהיבט הזה כן מדובר בעניין תקציבי. מבחינת ההיבט של השמירה על הפרטיות, אנחנו סבורים שנתנו לו מענה. הלכנו כאן עקב בצד אגודל, בשיתוף עם היועץ המשפטי לממשלה. אקדים ואומר מה שיאמר איל, זה לא מייתר את הדיון הציבורי של הכנסת, שהוא כמובן דיון מסוג אחר ומשתף יותר. אבל בוודאי שעשינו את הצעדים שהביאו את החקיקה הזאת להבשלה, שמתאימה לדיון בכנסת במסגרת הדיון התקציבי, כאשר מדובר בסעיף תקציבי שנוגע גם להיבטים מסוימים של מדיניות מסים. </w:t>
      </w:r>
    </w:p>
    <w:p w14:paraId="13708647" w14:textId="77777777" w:rsidR="004E578F" w:rsidRPr="00821337" w:rsidRDefault="004E578F" w:rsidP="004E578F">
      <w:pPr>
        <w:bidi/>
        <w:jc w:val="both"/>
        <w:rPr>
          <w:rFonts w:cs="David" w:hint="cs"/>
          <w:rtl/>
        </w:rPr>
      </w:pPr>
    </w:p>
    <w:p w14:paraId="5EDC1899"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3CA8985F" w14:textId="77777777" w:rsidR="004E578F" w:rsidRPr="00821337" w:rsidRDefault="004E578F" w:rsidP="004E578F">
      <w:pPr>
        <w:bidi/>
        <w:jc w:val="both"/>
        <w:rPr>
          <w:rFonts w:cs="David" w:hint="cs"/>
          <w:rtl/>
        </w:rPr>
      </w:pPr>
    </w:p>
    <w:p w14:paraId="2AEA58D8" w14:textId="77777777" w:rsidR="004E578F" w:rsidRPr="00821337" w:rsidRDefault="004E578F" w:rsidP="004E578F">
      <w:pPr>
        <w:bidi/>
        <w:jc w:val="both"/>
        <w:rPr>
          <w:rFonts w:cs="David" w:hint="cs"/>
          <w:rtl/>
        </w:rPr>
      </w:pPr>
      <w:r w:rsidRPr="00821337">
        <w:rPr>
          <w:rFonts w:cs="David" w:hint="cs"/>
          <w:rtl/>
        </w:rPr>
        <w:tab/>
        <w:t xml:space="preserve">היועץ המשפטי של האוצר הציג שההמלצה שלי לפצל הליך חקיקה רגיל את התיקון הזה נובעת בעיקר בגלל הפגיעה האפשרית בפרטיות, ודווקא המוקד שלי הוא לא שם. </w:t>
      </w:r>
    </w:p>
    <w:p w14:paraId="7B5F1242" w14:textId="77777777" w:rsidR="004E578F" w:rsidRPr="00821337" w:rsidRDefault="004E578F" w:rsidP="004E578F">
      <w:pPr>
        <w:bidi/>
        <w:jc w:val="both"/>
        <w:rPr>
          <w:rFonts w:cs="David" w:hint="cs"/>
          <w:rtl/>
        </w:rPr>
      </w:pPr>
    </w:p>
    <w:p w14:paraId="094C6C3C" w14:textId="77777777" w:rsidR="004E578F" w:rsidRPr="00821337" w:rsidRDefault="004E578F" w:rsidP="004E578F">
      <w:pPr>
        <w:bidi/>
        <w:jc w:val="both"/>
        <w:rPr>
          <w:rFonts w:cs="David" w:hint="cs"/>
          <w:rtl/>
        </w:rPr>
      </w:pPr>
      <w:r w:rsidRPr="00821337">
        <w:rPr>
          <w:rFonts w:cs="David" w:hint="cs"/>
          <w:rtl/>
        </w:rPr>
        <w:tab/>
        <w:t xml:space="preserve">יש לנו, בפקודת מס הכנסה, הטבות מס שניתנות לאנשים שגרים במקומות מסוימים, למשל בשדרות, למשל אולי בקו העימות בצפון. בתיקון הזה מבקשים ליצור זיקה ישירה בין התושבות לבין ההטבה במובן זה </w:t>
      </w:r>
      <w:r w:rsidRPr="00821337">
        <w:rPr>
          <w:rFonts w:cs="David"/>
          <w:rtl/>
        </w:rPr>
        <w:t>–</w:t>
      </w:r>
      <w:r w:rsidRPr="00821337">
        <w:rPr>
          <w:rFonts w:cs="David" w:hint="cs"/>
          <w:rtl/>
        </w:rPr>
        <w:t xml:space="preserve"> ופה יש שינוי משמעותי ממה שמתרחש היום </w:t>
      </w:r>
      <w:r w:rsidRPr="00821337">
        <w:rPr>
          <w:rFonts w:cs="David"/>
          <w:rtl/>
        </w:rPr>
        <w:t>–</w:t>
      </w:r>
      <w:r w:rsidRPr="00821337">
        <w:rPr>
          <w:rFonts w:cs="David" w:hint="cs"/>
          <w:rtl/>
        </w:rPr>
        <w:t xml:space="preserve"> שאכן הוא יסכל כל מיני אנשים שכנראה מרמים את הרשויות ומקבלים הטבות מס כאשר הם לא מתגוררים באזורים הרלוונטיים, אבל מצד שני יש סיכוי שהוא יפיל ברשתו גם אנשים שרובם שייכים לשכבות חלשות ושהם כן מתגוררים במקומות הרלוונטיים, רק הם לא שילמו את הארנונה במקום שבו  הם מתגוררים. למה אני אומר את זה? כי לפי ההצעה מוצע לקבוע שתושב, לצורך הטבות המס, לפי פקודת מס הכנסה, זה רק מי ששילם ארנונה במקום מגוריו. תושבים שמתגוררים ביישובים הזכאים להטבות מס שלא שילמו ארנונה, לא יהיו זכאים להטבות האמורות. מטרת התיקון היא לגרום לתושבים לשלם ארנונה באמצעות סנקציה שתוטל עליהם בתחום אחר בכלל, זה בתחום של הטבות במס הכנסה. לצורך היישום מוצע לאפשר העברת מידע בין רשות המסים לבין הרשויות המקומיות, שזה באמת מעלה שאלות של פגיעות בפרטיות. יש לזכור כי קיימות סיבות שונות ומגוונות שבגינן אדם לא משלם חשבון ארנונה. לדוגמה, אם יש לו מחלוקת עם הרשות המקומית על גובה הארנונה, אם יש לו חוסר מסוגלות כלכלית, אם אי התשלום הוא בגלל טעות שקרתה בתום לב, ועוד סיבות רבות אחרות. ראוי כי הסנקציה הזאת תוטל רק במקרים אמיתיים שמחייבים זאת, כמו אנשים שטוענים שהם גרים בשדרות אבל הם לא באמת גרים בשדרות. אבל לא בגלל שהם לא שילמו ארנונה בשדרות כי יש להם מחלוקת עם העירייה או כי אין להם כסף לשלם. ההצעה מעוררת שאלות מורכבות וחדשניות שלא נדונו בעבר, על כן יש חשיבות בקיום דיון מעמיק בהשתתפות גורמים רבים.  מאחר שההצעה אמורה להיות נידונה בוועדת הכספים, ועדה שתהיה עמוסה במהלך התקופה הקרובה בעשרות תיקונים אחרים, ראוי לדעתי לפצל את הנושא למסלול חקיקה רגיל, שיאפשר דיון שיטתי ומעמיק כנדרש, שבסופו של דבר יתפוס ברשתו רק את אותם אנשים שבאמת אנחנו מתכוונים שלא יקבלו את הטבות המס, ולא כל מיני אנשים שמשתייכים לשכבות חלשות שלא משלמים ארנונה בגלל חוסר מסוגלות או בגלל מחלוקות עם העירייה, ופתאום עכשיו הם לא יוכלו להציג לצורך מס הכנסה אישור שהם שילמו ארנונה, ולא יזכו בהטבות שמס הכנסה היה נותן להם. </w:t>
      </w:r>
    </w:p>
    <w:p w14:paraId="53E0EFD2" w14:textId="77777777" w:rsidR="004E578F" w:rsidRPr="00821337" w:rsidRDefault="004E578F" w:rsidP="004E578F">
      <w:pPr>
        <w:bidi/>
        <w:jc w:val="both"/>
        <w:rPr>
          <w:rFonts w:cs="David" w:hint="cs"/>
          <w:rtl/>
        </w:rPr>
      </w:pPr>
    </w:p>
    <w:p w14:paraId="775D23B4"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B2F971E" w14:textId="77777777" w:rsidR="004E578F" w:rsidRPr="00821337" w:rsidRDefault="004E578F" w:rsidP="004E578F">
      <w:pPr>
        <w:bidi/>
        <w:jc w:val="both"/>
        <w:rPr>
          <w:rFonts w:cs="David" w:hint="cs"/>
          <w:rtl/>
        </w:rPr>
      </w:pPr>
    </w:p>
    <w:p w14:paraId="7BC534EF" w14:textId="77777777" w:rsidR="004E578F" w:rsidRPr="00821337" w:rsidRDefault="004E578F" w:rsidP="004E578F">
      <w:pPr>
        <w:bidi/>
        <w:jc w:val="both"/>
        <w:rPr>
          <w:rFonts w:cs="David" w:hint="cs"/>
          <w:rtl/>
        </w:rPr>
      </w:pPr>
      <w:r w:rsidRPr="00821337">
        <w:rPr>
          <w:rFonts w:cs="David" w:hint="cs"/>
          <w:rtl/>
        </w:rPr>
        <w:tab/>
        <w:t>זה לא דבר שאפשר ממילא, במסגרת הדיון שיתקיים, לדון בו?</w:t>
      </w:r>
    </w:p>
    <w:p w14:paraId="578CA943" w14:textId="77777777" w:rsidR="004E578F" w:rsidRPr="00821337" w:rsidRDefault="004E578F" w:rsidP="004E578F">
      <w:pPr>
        <w:bidi/>
        <w:jc w:val="both"/>
        <w:rPr>
          <w:rFonts w:cs="David" w:hint="cs"/>
          <w:rtl/>
        </w:rPr>
      </w:pPr>
    </w:p>
    <w:p w14:paraId="4A4653AB"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704A948" w14:textId="77777777" w:rsidR="004E578F" w:rsidRPr="00821337" w:rsidRDefault="004E578F" w:rsidP="004E578F">
      <w:pPr>
        <w:bidi/>
        <w:jc w:val="both"/>
        <w:rPr>
          <w:rFonts w:cs="David" w:hint="cs"/>
          <w:rtl/>
        </w:rPr>
      </w:pPr>
    </w:p>
    <w:p w14:paraId="58DEE0AF" w14:textId="77777777" w:rsidR="004E578F" w:rsidRPr="00821337" w:rsidRDefault="004E578F" w:rsidP="004E578F">
      <w:pPr>
        <w:bidi/>
        <w:jc w:val="both"/>
        <w:rPr>
          <w:rFonts w:cs="David" w:hint="cs"/>
          <w:rtl/>
        </w:rPr>
      </w:pPr>
      <w:r w:rsidRPr="00821337">
        <w:rPr>
          <w:rFonts w:cs="David" w:hint="cs"/>
          <w:rtl/>
        </w:rPr>
        <w:tab/>
        <w:t xml:space="preserve">אפשר לקיים בו דיון, אבל יש פה סוגיה עקרונית, של יצירת זיקה בין מס הכנסה לבין ארנונה. אדם לא משלם ארנונה, ופתאום הופך להיות לא זכאי להטבות במס. זה דבר ש-62 שנה לא היה. עכשיו רוצים לשנות את זה ולהפוך את התשלום, את הקבלה על הארנונה, לדבר שהוא הרבה יותר ממה שהוא היה עד היום, לדבר שגם משליך על הטבות שמגיעות לך בתחומים לגמרי אחרים. זה כרוך בפגיעה בזכויות של אנשים, זה לא דבר פשוט. היות שזה עובר לוועדת כספים, כי הדגש פה הוא מס הכנסה, אז אני אומר: ועדת כספים, שיש לה עשרות רפורמות בחודשיים הקרובים, אני לא חושב שתוכל להקדיש את הזמן שראוי להקדיש למהפך כזה. זה סוג של שינוי שהוא שינוי משמעותי. </w:t>
      </w:r>
    </w:p>
    <w:p w14:paraId="795E75E2" w14:textId="77777777" w:rsidR="004E578F" w:rsidRPr="00821337" w:rsidRDefault="004E578F" w:rsidP="004E578F">
      <w:pPr>
        <w:bidi/>
        <w:jc w:val="both"/>
        <w:rPr>
          <w:rFonts w:cs="David" w:hint="cs"/>
          <w:rtl/>
        </w:rPr>
      </w:pPr>
    </w:p>
    <w:p w14:paraId="37DD56EA"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15C1391" w14:textId="77777777" w:rsidR="004E578F" w:rsidRPr="00821337" w:rsidRDefault="004E578F" w:rsidP="004E578F">
      <w:pPr>
        <w:bidi/>
        <w:jc w:val="both"/>
        <w:rPr>
          <w:rFonts w:cs="David" w:hint="cs"/>
          <w:rtl/>
        </w:rPr>
      </w:pPr>
    </w:p>
    <w:p w14:paraId="0467833D" w14:textId="77777777" w:rsidR="004E578F" w:rsidRPr="00821337" w:rsidRDefault="004E578F" w:rsidP="004E578F">
      <w:pPr>
        <w:bidi/>
        <w:jc w:val="both"/>
        <w:rPr>
          <w:rFonts w:cs="David" w:hint="cs"/>
          <w:rtl/>
        </w:rPr>
      </w:pPr>
      <w:r w:rsidRPr="00821337">
        <w:rPr>
          <w:rFonts w:cs="David" w:hint="cs"/>
          <w:rtl/>
        </w:rPr>
        <w:tab/>
        <w:t xml:space="preserve">אני רוצה לחדד את השאלה. בהנחה שכן יהיה דיון כפי שצריך בנושא הזה, זה לא משהו שהוא  מנותק מהתקציב שלא יכול להיות בתוך המסגרת הזאת. </w:t>
      </w:r>
    </w:p>
    <w:p w14:paraId="12225B4F" w14:textId="77777777" w:rsidR="004E578F" w:rsidRPr="00821337" w:rsidRDefault="004E578F" w:rsidP="004E578F">
      <w:pPr>
        <w:bidi/>
        <w:jc w:val="both"/>
        <w:rPr>
          <w:rFonts w:cs="David" w:hint="cs"/>
          <w:rtl/>
        </w:rPr>
      </w:pPr>
    </w:p>
    <w:p w14:paraId="4B159641"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6320A11" w14:textId="77777777" w:rsidR="004E578F" w:rsidRPr="00821337" w:rsidRDefault="004E578F" w:rsidP="004E578F">
      <w:pPr>
        <w:bidi/>
        <w:jc w:val="both"/>
        <w:rPr>
          <w:rFonts w:cs="David" w:hint="cs"/>
          <w:rtl/>
        </w:rPr>
      </w:pPr>
    </w:p>
    <w:p w14:paraId="18B8E879" w14:textId="77777777" w:rsidR="004E578F" w:rsidRPr="00821337" w:rsidRDefault="004E578F" w:rsidP="004E578F">
      <w:pPr>
        <w:bidi/>
        <w:jc w:val="both"/>
        <w:rPr>
          <w:rFonts w:cs="David" w:hint="cs"/>
          <w:rtl/>
        </w:rPr>
      </w:pPr>
      <w:r w:rsidRPr="00821337">
        <w:rPr>
          <w:rFonts w:cs="David" w:hint="cs"/>
          <w:rtl/>
        </w:rPr>
        <w:tab/>
        <w:t xml:space="preserve">לא, לא טענתי שהוא מנותק מהתקציב. טענתי שהוא שינוי משמעותי, שלדעתי ראוי היה לחוקק אותו בהליך חקיקה רגיל, כי הוא כרוך בשינוי שהוא פגיעה משמעותית בזכויות של אנשים. </w:t>
      </w:r>
    </w:p>
    <w:p w14:paraId="08BB2993" w14:textId="77777777" w:rsidR="004E578F" w:rsidRPr="00821337" w:rsidRDefault="004E578F" w:rsidP="004E578F">
      <w:pPr>
        <w:bidi/>
        <w:jc w:val="both"/>
        <w:rPr>
          <w:rFonts w:cs="David" w:hint="cs"/>
          <w:rtl/>
        </w:rPr>
      </w:pPr>
    </w:p>
    <w:p w14:paraId="0F36A80C"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3ED99E50" w14:textId="77777777" w:rsidR="004E578F" w:rsidRPr="00821337" w:rsidRDefault="004E578F" w:rsidP="004E578F">
      <w:pPr>
        <w:bidi/>
        <w:jc w:val="both"/>
        <w:rPr>
          <w:rFonts w:cs="David" w:hint="cs"/>
          <w:u w:val="single"/>
          <w:rtl/>
        </w:rPr>
      </w:pPr>
    </w:p>
    <w:p w14:paraId="3D9B479E" w14:textId="77777777" w:rsidR="004E578F" w:rsidRPr="00821337" w:rsidRDefault="004E578F" w:rsidP="004E578F">
      <w:pPr>
        <w:bidi/>
        <w:jc w:val="both"/>
        <w:rPr>
          <w:rFonts w:cs="David" w:hint="cs"/>
          <w:rtl/>
        </w:rPr>
      </w:pPr>
      <w:r w:rsidRPr="00821337">
        <w:rPr>
          <w:rFonts w:cs="David" w:hint="cs"/>
          <w:rtl/>
        </w:rPr>
        <w:tab/>
        <w:t xml:space="preserve"> אם אני מבין נכון, הרי היכולת לפצל במצב שלא הגיעו למיצוי של הדיון המהותי, שמורה גם בידי הוועדות שאליהן עובר החוק. </w:t>
      </w:r>
    </w:p>
    <w:p w14:paraId="0917491A" w14:textId="77777777" w:rsidR="004E578F" w:rsidRPr="00821337" w:rsidRDefault="004E578F" w:rsidP="004E578F">
      <w:pPr>
        <w:bidi/>
        <w:jc w:val="both"/>
        <w:rPr>
          <w:rFonts w:cs="David" w:hint="cs"/>
          <w:rtl/>
        </w:rPr>
      </w:pPr>
    </w:p>
    <w:p w14:paraId="5D5C0F9C"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2FCFB11C" w14:textId="77777777" w:rsidR="004E578F" w:rsidRPr="00821337" w:rsidRDefault="004E578F" w:rsidP="004E578F">
      <w:pPr>
        <w:keepNext/>
        <w:bidi/>
        <w:jc w:val="both"/>
        <w:rPr>
          <w:rFonts w:cs="David" w:hint="cs"/>
          <w:u w:val="single"/>
          <w:rtl/>
        </w:rPr>
      </w:pPr>
    </w:p>
    <w:p w14:paraId="4DCA460E" w14:textId="77777777" w:rsidR="004E578F" w:rsidRPr="00821337" w:rsidRDefault="004E578F" w:rsidP="004E578F">
      <w:pPr>
        <w:bidi/>
        <w:jc w:val="both"/>
        <w:rPr>
          <w:rFonts w:cs="David" w:hint="cs"/>
          <w:rtl/>
        </w:rPr>
      </w:pPr>
      <w:r w:rsidRPr="00821337">
        <w:rPr>
          <w:rFonts w:cs="David" w:hint="cs"/>
          <w:rtl/>
        </w:rPr>
        <w:tab/>
        <w:t xml:space="preserve"> אמת, גם הוועדה רשאית לפצל. </w:t>
      </w:r>
    </w:p>
    <w:p w14:paraId="63EE5A7B" w14:textId="77777777" w:rsidR="004E578F" w:rsidRPr="00821337" w:rsidRDefault="004E578F" w:rsidP="004E578F">
      <w:pPr>
        <w:bidi/>
        <w:jc w:val="both"/>
        <w:rPr>
          <w:rFonts w:cs="David" w:hint="cs"/>
          <w:rtl/>
        </w:rPr>
      </w:pPr>
    </w:p>
    <w:p w14:paraId="4A1200E4"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2FB90D5C" w14:textId="77777777" w:rsidR="004E578F" w:rsidRPr="00821337" w:rsidRDefault="004E578F" w:rsidP="004E578F">
      <w:pPr>
        <w:bidi/>
        <w:jc w:val="both"/>
        <w:rPr>
          <w:rFonts w:cs="David" w:hint="cs"/>
          <w:u w:val="single"/>
          <w:rtl/>
        </w:rPr>
      </w:pPr>
    </w:p>
    <w:p w14:paraId="694256CA" w14:textId="77777777" w:rsidR="004E578F" w:rsidRPr="00821337" w:rsidRDefault="004E578F" w:rsidP="004E578F">
      <w:pPr>
        <w:bidi/>
        <w:jc w:val="both"/>
        <w:rPr>
          <w:rFonts w:cs="David" w:hint="cs"/>
          <w:rtl/>
        </w:rPr>
      </w:pPr>
      <w:r w:rsidRPr="00821337">
        <w:rPr>
          <w:rFonts w:cs="David" w:hint="cs"/>
          <w:rtl/>
        </w:rPr>
        <w:tab/>
        <w:t xml:space="preserve">לכן אם ההתלבטות היא לוחות זמנים והאם הוועדה תצליח להקדיש לזה את הזמן הנדרש, בסופו של דבר ניתן להשאיר את זה למבחן הסופי של הוועדה. </w:t>
      </w:r>
    </w:p>
    <w:p w14:paraId="31087174" w14:textId="77777777" w:rsidR="004E578F" w:rsidRPr="00821337" w:rsidRDefault="004E578F" w:rsidP="004E578F">
      <w:pPr>
        <w:bidi/>
        <w:jc w:val="both"/>
        <w:rPr>
          <w:rFonts w:cs="David" w:hint="cs"/>
          <w:rtl/>
        </w:rPr>
      </w:pPr>
    </w:p>
    <w:p w14:paraId="2BF54276"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B03821A" w14:textId="77777777" w:rsidR="004E578F" w:rsidRPr="00821337" w:rsidRDefault="004E578F" w:rsidP="004E578F">
      <w:pPr>
        <w:bidi/>
        <w:jc w:val="both"/>
        <w:rPr>
          <w:rFonts w:cs="David" w:hint="cs"/>
          <w:rtl/>
        </w:rPr>
      </w:pPr>
    </w:p>
    <w:p w14:paraId="50A32C76" w14:textId="77777777" w:rsidR="004E578F" w:rsidRPr="00821337" w:rsidRDefault="004E578F" w:rsidP="004E578F">
      <w:pPr>
        <w:bidi/>
        <w:jc w:val="both"/>
        <w:rPr>
          <w:rFonts w:cs="David" w:hint="cs"/>
          <w:rtl/>
        </w:rPr>
      </w:pPr>
      <w:r w:rsidRPr="00821337">
        <w:rPr>
          <w:rFonts w:cs="David" w:hint="cs"/>
          <w:rtl/>
        </w:rPr>
        <w:tab/>
        <w:t xml:space="preserve">אני חושב שיש כאן שאלה משפטית, אבל זו השאלה שנוגעת לגופו של עניין. זה בדיוק מה שאנחנו מביאים בפני חברי הכנסת. </w:t>
      </w:r>
    </w:p>
    <w:p w14:paraId="1EED7F04" w14:textId="77777777" w:rsidR="004E578F" w:rsidRPr="00821337" w:rsidRDefault="004E578F" w:rsidP="004E578F">
      <w:pPr>
        <w:bidi/>
        <w:jc w:val="both"/>
        <w:rPr>
          <w:rFonts w:cs="David" w:hint="cs"/>
          <w:rtl/>
        </w:rPr>
      </w:pPr>
    </w:p>
    <w:p w14:paraId="182E6F42" w14:textId="77777777" w:rsidR="004E578F" w:rsidRPr="00821337" w:rsidRDefault="004E578F" w:rsidP="004E578F">
      <w:pPr>
        <w:keepLines/>
        <w:bidi/>
        <w:jc w:val="both"/>
        <w:rPr>
          <w:rFonts w:cs="David" w:hint="cs"/>
          <w:u w:val="single"/>
          <w:rtl/>
        </w:rPr>
      </w:pPr>
      <w:r w:rsidRPr="00821337">
        <w:rPr>
          <w:rFonts w:cs="David" w:hint="cs"/>
          <w:u w:val="single"/>
          <w:rtl/>
        </w:rPr>
        <w:t>אברהם מיכאלי:</w:t>
      </w:r>
    </w:p>
    <w:p w14:paraId="486EF04C" w14:textId="77777777" w:rsidR="004E578F" w:rsidRPr="00821337" w:rsidRDefault="004E578F" w:rsidP="004E578F">
      <w:pPr>
        <w:keepLines/>
        <w:bidi/>
        <w:jc w:val="both"/>
        <w:rPr>
          <w:rFonts w:cs="David" w:hint="cs"/>
          <w:u w:val="single"/>
          <w:rtl/>
        </w:rPr>
      </w:pPr>
    </w:p>
    <w:p w14:paraId="63056BB9" w14:textId="77777777" w:rsidR="004E578F" w:rsidRPr="00821337" w:rsidRDefault="004E578F" w:rsidP="004E578F">
      <w:pPr>
        <w:keepLines/>
        <w:bidi/>
        <w:jc w:val="both"/>
        <w:rPr>
          <w:rFonts w:cs="David" w:hint="cs"/>
          <w:rtl/>
        </w:rPr>
      </w:pPr>
      <w:r w:rsidRPr="00821337">
        <w:rPr>
          <w:rFonts w:cs="David" w:hint="cs"/>
          <w:rtl/>
        </w:rPr>
        <w:tab/>
        <w:t xml:space="preserve">גם אם יש שאלה משפטית, אני עדיין יוצא מנקודת הנחה שאם ועדה כמו ועדת הכספים תראה שחודשיים לא מספיקים לה, היא תפצל. דבר שני, לפעמים הרושם שנוצר פה לציבור הוא שאם דנים בחוק חודשיים, הוא לא דיון מעמיק. לפעמים זה לא נכון. </w:t>
      </w:r>
    </w:p>
    <w:p w14:paraId="6202896C" w14:textId="77777777" w:rsidR="004E578F" w:rsidRPr="00821337" w:rsidRDefault="004E578F" w:rsidP="004E578F">
      <w:pPr>
        <w:bidi/>
        <w:jc w:val="both"/>
        <w:rPr>
          <w:rFonts w:cs="David" w:hint="cs"/>
          <w:rtl/>
        </w:rPr>
      </w:pPr>
    </w:p>
    <w:p w14:paraId="165EDFAF"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0B8022F" w14:textId="77777777" w:rsidR="004E578F" w:rsidRPr="00821337" w:rsidRDefault="004E578F" w:rsidP="004E578F">
      <w:pPr>
        <w:bidi/>
        <w:jc w:val="both"/>
        <w:rPr>
          <w:rFonts w:cs="David" w:hint="cs"/>
          <w:rtl/>
        </w:rPr>
      </w:pPr>
    </w:p>
    <w:p w14:paraId="3E389519" w14:textId="77777777" w:rsidR="004E578F" w:rsidRPr="00821337" w:rsidRDefault="004E578F" w:rsidP="004E578F">
      <w:pPr>
        <w:bidi/>
        <w:jc w:val="both"/>
        <w:rPr>
          <w:rFonts w:cs="David" w:hint="cs"/>
          <w:rtl/>
        </w:rPr>
      </w:pPr>
      <w:r w:rsidRPr="00821337">
        <w:rPr>
          <w:rFonts w:cs="David" w:hint="cs"/>
          <w:rtl/>
        </w:rPr>
        <w:tab/>
        <w:t xml:space="preserve">הבעיה היא בוועדת הכספים, שעל סדר-יומה עשרות דברים במהלך החודשיים האלה. </w:t>
      </w:r>
    </w:p>
    <w:p w14:paraId="1BBCB9A0" w14:textId="77777777" w:rsidR="004E578F" w:rsidRPr="00821337" w:rsidRDefault="004E578F" w:rsidP="004E578F">
      <w:pPr>
        <w:bidi/>
        <w:jc w:val="both"/>
        <w:rPr>
          <w:rFonts w:cs="David" w:hint="cs"/>
          <w:rtl/>
        </w:rPr>
      </w:pPr>
    </w:p>
    <w:p w14:paraId="3229E4ED"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0C401B9D" w14:textId="77777777" w:rsidR="004E578F" w:rsidRPr="00821337" w:rsidRDefault="004E578F" w:rsidP="004E578F">
      <w:pPr>
        <w:bidi/>
        <w:jc w:val="both"/>
        <w:rPr>
          <w:rFonts w:cs="David" w:hint="cs"/>
          <w:u w:val="single"/>
          <w:rtl/>
        </w:rPr>
      </w:pPr>
    </w:p>
    <w:p w14:paraId="126FFC67" w14:textId="77777777" w:rsidR="004E578F" w:rsidRPr="00821337" w:rsidRDefault="004E578F" w:rsidP="004E578F">
      <w:pPr>
        <w:bidi/>
        <w:jc w:val="both"/>
        <w:rPr>
          <w:rFonts w:cs="David" w:hint="cs"/>
          <w:rtl/>
        </w:rPr>
      </w:pPr>
      <w:r w:rsidRPr="00821337">
        <w:rPr>
          <w:rFonts w:cs="David" w:hint="cs"/>
          <w:rtl/>
        </w:rPr>
        <w:tab/>
        <w:t xml:space="preserve">אתה צודק. לכן יצטרך יושב-ראש ועדת הכספים, מכל הערימה הזאת שמעבירים אליו, אולי לעשות סדר. או שהוא בסוף דוחה את זה לדיון מהותי או שלא. </w:t>
      </w:r>
    </w:p>
    <w:p w14:paraId="6D32AEE4" w14:textId="77777777" w:rsidR="004E578F" w:rsidRPr="00821337" w:rsidRDefault="004E578F" w:rsidP="004E578F">
      <w:pPr>
        <w:bidi/>
        <w:jc w:val="both"/>
        <w:rPr>
          <w:rFonts w:cs="David" w:hint="cs"/>
          <w:rtl/>
        </w:rPr>
      </w:pPr>
    </w:p>
    <w:p w14:paraId="4C6C58DD"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7399EFD2" w14:textId="77777777" w:rsidR="004E578F" w:rsidRPr="00821337" w:rsidRDefault="004E578F" w:rsidP="004E578F">
      <w:pPr>
        <w:bidi/>
        <w:jc w:val="both"/>
        <w:rPr>
          <w:rFonts w:cs="David" w:hint="cs"/>
          <w:rtl/>
        </w:rPr>
      </w:pPr>
    </w:p>
    <w:p w14:paraId="73924DD0" w14:textId="77777777" w:rsidR="004E578F" w:rsidRPr="00821337" w:rsidRDefault="004E578F" w:rsidP="004E578F">
      <w:pPr>
        <w:bidi/>
        <w:jc w:val="both"/>
        <w:rPr>
          <w:rFonts w:cs="David" w:hint="cs"/>
          <w:rtl/>
        </w:rPr>
      </w:pPr>
      <w:r w:rsidRPr="00821337">
        <w:rPr>
          <w:rFonts w:cs="David" w:hint="cs"/>
          <w:rtl/>
        </w:rPr>
        <w:tab/>
        <w:t>אין לי בעיה.</w:t>
      </w:r>
    </w:p>
    <w:p w14:paraId="4EC00E96" w14:textId="77777777" w:rsidR="004E578F" w:rsidRPr="00821337" w:rsidRDefault="004E578F" w:rsidP="004E578F">
      <w:pPr>
        <w:bidi/>
        <w:jc w:val="both"/>
        <w:rPr>
          <w:rFonts w:cs="David" w:hint="cs"/>
          <w:rtl/>
        </w:rPr>
      </w:pPr>
    </w:p>
    <w:p w14:paraId="38FC6B3B"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46AA8F00" w14:textId="77777777" w:rsidR="004E578F" w:rsidRPr="00821337" w:rsidRDefault="004E578F" w:rsidP="004E578F">
      <w:pPr>
        <w:bidi/>
        <w:jc w:val="both"/>
        <w:rPr>
          <w:rFonts w:cs="David" w:hint="cs"/>
          <w:u w:val="single"/>
          <w:rtl/>
        </w:rPr>
      </w:pPr>
    </w:p>
    <w:p w14:paraId="183CC14E" w14:textId="77777777" w:rsidR="004E578F" w:rsidRPr="00821337" w:rsidRDefault="004E578F" w:rsidP="004E578F">
      <w:pPr>
        <w:bidi/>
        <w:jc w:val="both"/>
        <w:rPr>
          <w:rFonts w:cs="David" w:hint="cs"/>
          <w:rtl/>
        </w:rPr>
      </w:pPr>
      <w:r w:rsidRPr="00821337">
        <w:rPr>
          <w:rFonts w:cs="David" w:hint="cs"/>
          <w:rtl/>
        </w:rPr>
        <w:tab/>
        <w:t xml:space="preserve"> איל, אני משתתף בישיבות ועדה ואני יודע כמה לפעמים אפשר למצות דיון בחוק בשתיים-שלוש ישיבות, עם כל הכבוד לחוקים הכי כבדים. אבל אני מכיר את ההסתייגות הזאת בכותרת של חוק ההסדרים, כי זה לא נעים לדון בזה בחוק ההסדרים. אני מבין את זה. אני אתך בקטע של הסתייגות של הכנסת שאנחנו נצטרך להיכנס לחוק בלי פטיש על הראש כל הזמן שיגידו לנו לסיים את הדיון. אבל עדיין יושב-ראש ועדה רציני יעשה סדר אצלו בוועדה, יגיד: את אלה אני דוחה לסוף.  </w:t>
      </w:r>
    </w:p>
    <w:p w14:paraId="6DD079B1" w14:textId="77777777" w:rsidR="004E578F" w:rsidRPr="00821337" w:rsidRDefault="004E578F" w:rsidP="004E578F">
      <w:pPr>
        <w:bidi/>
        <w:jc w:val="both"/>
        <w:rPr>
          <w:rFonts w:cs="David" w:hint="cs"/>
          <w:rtl/>
        </w:rPr>
      </w:pPr>
    </w:p>
    <w:p w14:paraId="71D96985"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3CB1F4A6" w14:textId="77777777" w:rsidR="004E578F" w:rsidRPr="00821337" w:rsidRDefault="004E578F" w:rsidP="004E578F">
      <w:pPr>
        <w:bidi/>
        <w:jc w:val="both"/>
        <w:rPr>
          <w:rFonts w:cs="David" w:hint="cs"/>
          <w:rtl/>
        </w:rPr>
      </w:pPr>
    </w:p>
    <w:p w14:paraId="12035C59" w14:textId="77777777" w:rsidR="004E578F" w:rsidRPr="00821337" w:rsidRDefault="004E578F" w:rsidP="004E578F">
      <w:pPr>
        <w:bidi/>
        <w:jc w:val="both"/>
        <w:rPr>
          <w:rFonts w:cs="David" w:hint="cs"/>
          <w:rtl/>
        </w:rPr>
      </w:pPr>
      <w:r w:rsidRPr="00821337">
        <w:rPr>
          <w:rFonts w:cs="David" w:hint="cs"/>
          <w:rtl/>
        </w:rPr>
        <w:tab/>
        <w:t xml:space="preserve">עשיתי איזושהי בדיקה, כמובן שהיא לא ממצה ולא מעמיקה. אם נספור לפי מספר הנושאים, מספר השורות, למול ועדת השרים, לחוק ההסדרים יש שניים וחצי ימי רביעי. </w:t>
      </w:r>
    </w:p>
    <w:p w14:paraId="25FA8638" w14:textId="77777777" w:rsidR="004E578F" w:rsidRPr="00821337" w:rsidRDefault="004E578F" w:rsidP="004E578F">
      <w:pPr>
        <w:bidi/>
        <w:jc w:val="both"/>
        <w:rPr>
          <w:rFonts w:cs="David" w:hint="cs"/>
          <w:rtl/>
        </w:rPr>
      </w:pPr>
    </w:p>
    <w:p w14:paraId="16FBDB8D"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57227575" w14:textId="77777777" w:rsidR="004E578F" w:rsidRPr="00821337" w:rsidRDefault="004E578F" w:rsidP="004E578F">
      <w:pPr>
        <w:bidi/>
        <w:jc w:val="both"/>
        <w:rPr>
          <w:rFonts w:cs="David" w:hint="cs"/>
          <w:u w:val="single"/>
          <w:rtl/>
        </w:rPr>
      </w:pPr>
    </w:p>
    <w:p w14:paraId="6000DD0C" w14:textId="77777777" w:rsidR="004E578F" w:rsidRPr="00821337" w:rsidRDefault="004E578F" w:rsidP="004E578F">
      <w:pPr>
        <w:bidi/>
        <w:jc w:val="both"/>
        <w:rPr>
          <w:rFonts w:cs="David" w:hint="cs"/>
          <w:rtl/>
        </w:rPr>
      </w:pPr>
      <w:r w:rsidRPr="00821337">
        <w:rPr>
          <w:rFonts w:cs="David" w:hint="cs"/>
          <w:rtl/>
        </w:rPr>
        <w:tab/>
        <w:t xml:space="preserve"> מר בריס, הכנסת יותר רצינית מהממשלה, מה לעשות?</w:t>
      </w:r>
    </w:p>
    <w:p w14:paraId="1C2D0382" w14:textId="77777777" w:rsidR="004E578F" w:rsidRPr="00821337" w:rsidRDefault="004E578F" w:rsidP="004E578F">
      <w:pPr>
        <w:bidi/>
        <w:jc w:val="both"/>
        <w:rPr>
          <w:rFonts w:cs="David" w:hint="cs"/>
          <w:rtl/>
        </w:rPr>
      </w:pPr>
    </w:p>
    <w:p w14:paraId="05EC4628"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44C1B49" w14:textId="77777777" w:rsidR="004E578F" w:rsidRPr="00821337" w:rsidRDefault="004E578F" w:rsidP="004E578F">
      <w:pPr>
        <w:bidi/>
        <w:jc w:val="both"/>
        <w:rPr>
          <w:rFonts w:cs="David" w:hint="cs"/>
          <w:rtl/>
        </w:rPr>
      </w:pPr>
    </w:p>
    <w:p w14:paraId="06BFA68D" w14:textId="77777777" w:rsidR="004E578F" w:rsidRPr="00821337" w:rsidRDefault="004E578F" w:rsidP="004E578F">
      <w:pPr>
        <w:bidi/>
        <w:jc w:val="both"/>
        <w:rPr>
          <w:rFonts w:cs="David" w:hint="cs"/>
          <w:rtl/>
        </w:rPr>
      </w:pPr>
      <w:r w:rsidRPr="00821337">
        <w:rPr>
          <w:rFonts w:cs="David" w:hint="cs"/>
          <w:rtl/>
        </w:rPr>
        <w:tab/>
        <w:t xml:space="preserve">זאת בוודאי תובנה שלא עודדה אותנו, אם כי היא כנראה מציאותית. </w:t>
      </w:r>
    </w:p>
    <w:p w14:paraId="01651956" w14:textId="77777777" w:rsidR="004E578F" w:rsidRPr="00821337" w:rsidRDefault="004E578F" w:rsidP="004E578F">
      <w:pPr>
        <w:bidi/>
        <w:jc w:val="both"/>
        <w:rPr>
          <w:rFonts w:cs="David" w:hint="cs"/>
          <w:rtl/>
        </w:rPr>
      </w:pPr>
    </w:p>
    <w:p w14:paraId="1E89AEDE"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23063E16" w14:textId="77777777" w:rsidR="004E578F" w:rsidRPr="00821337" w:rsidRDefault="004E578F" w:rsidP="004E578F">
      <w:pPr>
        <w:bidi/>
        <w:jc w:val="both"/>
        <w:rPr>
          <w:rFonts w:cs="David" w:hint="cs"/>
          <w:rtl/>
        </w:rPr>
      </w:pPr>
    </w:p>
    <w:p w14:paraId="4188A341" w14:textId="77777777" w:rsidR="004E578F" w:rsidRPr="00821337" w:rsidRDefault="004E578F" w:rsidP="004E578F">
      <w:pPr>
        <w:bidi/>
        <w:jc w:val="both"/>
        <w:rPr>
          <w:rFonts w:cs="David" w:hint="cs"/>
          <w:rtl/>
        </w:rPr>
      </w:pPr>
      <w:r w:rsidRPr="00821337">
        <w:rPr>
          <w:rFonts w:cs="David" w:hint="cs"/>
          <w:rtl/>
        </w:rPr>
        <w:tab/>
        <w:t xml:space="preserve">אם הכנסת יכולה כל יום רביעי לעשות, אז פעם בשנה כשהממשלה מגיעה עם חוק תקציב ועם חקיקה נלווית רצינית </w:t>
      </w:r>
      <w:r w:rsidRPr="00821337">
        <w:rPr>
          <w:rFonts w:cs="David"/>
          <w:rtl/>
        </w:rPr>
        <w:t>–</w:t>
      </w:r>
      <w:r w:rsidRPr="00821337">
        <w:rPr>
          <w:rFonts w:cs="David" w:hint="cs"/>
          <w:rtl/>
        </w:rPr>
        <w:t xml:space="preserve"> זה שווה לפחות שניים וחצי ימי רביעי. </w:t>
      </w:r>
    </w:p>
    <w:p w14:paraId="31EBBADC" w14:textId="77777777" w:rsidR="004E578F" w:rsidRPr="00821337" w:rsidRDefault="004E578F" w:rsidP="004E578F">
      <w:pPr>
        <w:bidi/>
        <w:jc w:val="both"/>
        <w:rPr>
          <w:rFonts w:cs="David" w:hint="cs"/>
          <w:rtl/>
        </w:rPr>
      </w:pPr>
    </w:p>
    <w:p w14:paraId="3B6C5B98"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702AF9C" w14:textId="77777777" w:rsidR="004E578F" w:rsidRPr="00821337" w:rsidRDefault="004E578F" w:rsidP="004E578F">
      <w:pPr>
        <w:bidi/>
        <w:jc w:val="both"/>
        <w:rPr>
          <w:rFonts w:cs="David" w:hint="cs"/>
          <w:rtl/>
        </w:rPr>
      </w:pPr>
    </w:p>
    <w:p w14:paraId="4D17C1E6" w14:textId="77777777" w:rsidR="004E578F" w:rsidRPr="00821337" w:rsidRDefault="004E578F" w:rsidP="004E578F">
      <w:pPr>
        <w:bidi/>
        <w:jc w:val="both"/>
        <w:rPr>
          <w:rFonts w:cs="David" w:hint="cs"/>
          <w:rtl/>
        </w:rPr>
      </w:pPr>
      <w:r w:rsidRPr="00821337">
        <w:rPr>
          <w:rFonts w:cs="David" w:hint="cs"/>
          <w:rtl/>
        </w:rPr>
        <w:tab/>
        <w:t>מבחינתי, כמובן, אין מניעה שוועדת הכספים עצמה היא זו שתשקול את הצורך בפיצול מהותי של הנושא.</w:t>
      </w:r>
    </w:p>
    <w:p w14:paraId="2376604F" w14:textId="77777777" w:rsidR="004E578F" w:rsidRPr="00821337" w:rsidRDefault="004E578F" w:rsidP="004E578F">
      <w:pPr>
        <w:bidi/>
        <w:jc w:val="both"/>
        <w:rPr>
          <w:rFonts w:cs="David" w:hint="cs"/>
          <w:rtl/>
        </w:rPr>
      </w:pPr>
    </w:p>
    <w:p w14:paraId="0F5982AE"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77F707BA" w14:textId="77777777" w:rsidR="004E578F" w:rsidRPr="00821337" w:rsidRDefault="004E578F" w:rsidP="004E578F">
      <w:pPr>
        <w:bidi/>
        <w:jc w:val="both"/>
        <w:rPr>
          <w:rFonts w:cs="David" w:hint="cs"/>
          <w:u w:val="single"/>
          <w:rtl/>
        </w:rPr>
      </w:pPr>
    </w:p>
    <w:p w14:paraId="5AF06574" w14:textId="77777777" w:rsidR="004E578F" w:rsidRPr="00821337" w:rsidRDefault="004E578F" w:rsidP="004E578F">
      <w:pPr>
        <w:bidi/>
        <w:jc w:val="both"/>
        <w:rPr>
          <w:rFonts w:cs="David" w:hint="cs"/>
          <w:rtl/>
        </w:rPr>
      </w:pPr>
      <w:r w:rsidRPr="00821337">
        <w:rPr>
          <w:rFonts w:cs="David" w:hint="cs"/>
          <w:rtl/>
        </w:rPr>
        <w:tab/>
        <w:t xml:space="preserve">זה הרמז העבה לוועדות. </w:t>
      </w:r>
    </w:p>
    <w:p w14:paraId="5370E8C8" w14:textId="77777777" w:rsidR="004E578F" w:rsidRPr="00821337" w:rsidRDefault="004E578F" w:rsidP="004E578F">
      <w:pPr>
        <w:bidi/>
        <w:jc w:val="both"/>
        <w:rPr>
          <w:rFonts w:cs="David" w:hint="cs"/>
          <w:rtl/>
        </w:rPr>
      </w:pPr>
    </w:p>
    <w:p w14:paraId="2D9F3219"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F51C312" w14:textId="77777777" w:rsidR="004E578F" w:rsidRPr="00821337" w:rsidRDefault="004E578F" w:rsidP="004E578F">
      <w:pPr>
        <w:bidi/>
        <w:jc w:val="both"/>
        <w:rPr>
          <w:rFonts w:cs="David" w:hint="cs"/>
          <w:rtl/>
        </w:rPr>
      </w:pPr>
    </w:p>
    <w:p w14:paraId="0EB56927" w14:textId="77777777" w:rsidR="004E578F" w:rsidRPr="00821337" w:rsidRDefault="004E578F" w:rsidP="004E578F">
      <w:pPr>
        <w:bidi/>
        <w:jc w:val="both"/>
        <w:rPr>
          <w:rFonts w:cs="David" w:hint="cs"/>
          <w:rtl/>
        </w:rPr>
      </w:pPr>
      <w:r w:rsidRPr="00821337">
        <w:rPr>
          <w:rFonts w:cs="David" w:hint="cs"/>
          <w:rtl/>
        </w:rPr>
        <w:tab/>
        <w:t xml:space="preserve">תודה. נדמה לי שהדברים ברורים. </w:t>
      </w:r>
    </w:p>
    <w:p w14:paraId="608FA7F3" w14:textId="77777777" w:rsidR="004E578F" w:rsidRPr="00821337" w:rsidRDefault="004E578F" w:rsidP="004E578F">
      <w:pPr>
        <w:bidi/>
        <w:jc w:val="both"/>
        <w:rPr>
          <w:rFonts w:cs="David" w:hint="cs"/>
          <w:rtl/>
        </w:rPr>
      </w:pPr>
    </w:p>
    <w:p w14:paraId="022B0A9F" w14:textId="77777777" w:rsidR="004E578F" w:rsidRPr="00821337" w:rsidRDefault="004E578F" w:rsidP="004E578F">
      <w:pPr>
        <w:keepLines/>
        <w:bidi/>
        <w:jc w:val="both"/>
        <w:rPr>
          <w:rFonts w:cs="David" w:hint="cs"/>
          <w:u w:val="single"/>
          <w:rtl/>
        </w:rPr>
      </w:pPr>
      <w:r w:rsidRPr="00821337">
        <w:rPr>
          <w:rFonts w:cs="David" w:hint="cs"/>
          <w:u w:val="single"/>
          <w:rtl/>
        </w:rPr>
        <w:t>אברהם מיכאלי:</w:t>
      </w:r>
    </w:p>
    <w:p w14:paraId="4843141C" w14:textId="77777777" w:rsidR="004E578F" w:rsidRPr="00821337" w:rsidRDefault="004E578F" w:rsidP="004E578F">
      <w:pPr>
        <w:keepLines/>
        <w:bidi/>
        <w:jc w:val="both"/>
        <w:rPr>
          <w:rFonts w:cs="David" w:hint="cs"/>
          <w:u w:val="single"/>
          <w:rtl/>
        </w:rPr>
      </w:pPr>
    </w:p>
    <w:p w14:paraId="50673F4E" w14:textId="77777777" w:rsidR="004E578F" w:rsidRPr="00821337" w:rsidRDefault="004E578F" w:rsidP="004E578F">
      <w:pPr>
        <w:keepLines/>
        <w:bidi/>
        <w:jc w:val="both"/>
        <w:rPr>
          <w:rFonts w:cs="David" w:hint="cs"/>
          <w:rtl/>
        </w:rPr>
      </w:pPr>
      <w:r w:rsidRPr="00821337">
        <w:rPr>
          <w:rFonts w:cs="David" w:hint="cs"/>
          <w:rtl/>
        </w:rPr>
        <w:tab/>
        <w:t xml:space="preserve">אבל לאופוזיציה לא נוח לשמוע את זה, אדוני היושב-ראש, לכן הם יצאו. </w:t>
      </w:r>
    </w:p>
    <w:p w14:paraId="23F4689B" w14:textId="77777777" w:rsidR="004E578F" w:rsidRPr="00821337" w:rsidRDefault="004E578F" w:rsidP="004E578F">
      <w:pPr>
        <w:bidi/>
        <w:jc w:val="both"/>
        <w:rPr>
          <w:rFonts w:cs="David" w:hint="cs"/>
          <w:rtl/>
        </w:rPr>
      </w:pPr>
    </w:p>
    <w:p w14:paraId="725DD0E8"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42442E1" w14:textId="77777777" w:rsidR="004E578F" w:rsidRPr="00821337" w:rsidRDefault="004E578F" w:rsidP="004E578F">
      <w:pPr>
        <w:bidi/>
        <w:jc w:val="both"/>
        <w:rPr>
          <w:rFonts w:cs="David" w:hint="cs"/>
          <w:u w:val="single"/>
          <w:rtl/>
        </w:rPr>
      </w:pPr>
    </w:p>
    <w:p w14:paraId="4E26691C" w14:textId="77777777" w:rsidR="004E578F" w:rsidRPr="00821337" w:rsidRDefault="004E578F" w:rsidP="004E578F">
      <w:pPr>
        <w:bidi/>
        <w:jc w:val="both"/>
        <w:rPr>
          <w:rFonts w:cs="David" w:hint="cs"/>
          <w:rtl/>
        </w:rPr>
      </w:pPr>
      <w:r w:rsidRPr="00821337">
        <w:rPr>
          <w:rFonts w:cs="David" w:hint="cs"/>
          <w:rtl/>
        </w:rPr>
        <w:tab/>
        <w:t xml:space="preserve">לאופוזיציה יש פה את חבר הוועדה ה-18, שמצא את עצמו בפוזיציה הזאת גם בדיון הזה. אני בטוח שסער יעביר להם את הדברים כפי שהם. שמורה להם הזכות להעביר לנו התייחסות בכתב, אם ירצו, ואם יחליטו לחזור בהם ולשוב לדיון לפחות בפרקים הבאים, אז בוודאי שזה יהיה טוב. </w:t>
      </w:r>
    </w:p>
    <w:p w14:paraId="329B39EE" w14:textId="77777777" w:rsidR="004E578F" w:rsidRPr="00821337" w:rsidRDefault="004E578F" w:rsidP="004E578F">
      <w:pPr>
        <w:bidi/>
        <w:jc w:val="both"/>
        <w:rPr>
          <w:rFonts w:cs="David" w:hint="cs"/>
          <w:rtl/>
        </w:rPr>
      </w:pPr>
    </w:p>
    <w:p w14:paraId="080A2260"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7D57839" w14:textId="77777777" w:rsidR="004E578F" w:rsidRPr="00821337" w:rsidRDefault="004E578F" w:rsidP="004E578F">
      <w:pPr>
        <w:bidi/>
        <w:jc w:val="both"/>
        <w:rPr>
          <w:rFonts w:cs="David" w:hint="cs"/>
          <w:rtl/>
        </w:rPr>
      </w:pPr>
    </w:p>
    <w:p w14:paraId="2371D0CA" w14:textId="77777777" w:rsidR="004E578F" w:rsidRPr="00821337" w:rsidRDefault="004E578F" w:rsidP="004E578F">
      <w:pPr>
        <w:bidi/>
        <w:jc w:val="both"/>
        <w:rPr>
          <w:rFonts w:cs="David" w:hint="cs"/>
          <w:rtl/>
        </w:rPr>
      </w:pPr>
      <w:r w:rsidRPr="00821337">
        <w:rPr>
          <w:rFonts w:cs="David" w:hint="cs"/>
          <w:rtl/>
        </w:rPr>
        <w:tab/>
        <w:t xml:space="preserve">פורמאלית מבחינת הניתוב, אנחנו ממליצים על ועדת הכספים בנושא של הרשויות. </w:t>
      </w:r>
    </w:p>
    <w:p w14:paraId="6063A40E" w14:textId="77777777" w:rsidR="004E578F" w:rsidRPr="00821337" w:rsidRDefault="004E578F" w:rsidP="004E578F">
      <w:pPr>
        <w:bidi/>
        <w:jc w:val="both"/>
        <w:rPr>
          <w:rFonts w:cs="David" w:hint="cs"/>
          <w:rtl/>
        </w:rPr>
      </w:pPr>
    </w:p>
    <w:p w14:paraId="6999A2A5"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460193EB" w14:textId="77777777" w:rsidR="004E578F" w:rsidRPr="00821337" w:rsidRDefault="004E578F" w:rsidP="004E578F">
      <w:pPr>
        <w:bidi/>
        <w:jc w:val="both"/>
        <w:rPr>
          <w:rFonts w:cs="David" w:hint="cs"/>
          <w:rtl/>
        </w:rPr>
      </w:pPr>
    </w:p>
    <w:p w14:paraId="45948180" w14:textId="77777777" w:rsidR="004E578F" w:rsidRPr="00821337" w:rsidRDefault="004E578F" w:rsidP="004E578F">
      <w:pPr>
        <w:bidi/>
        <w:jc w:val="both"/>
        <w:rPr>
          <w:rFonts w:cs="David" w:hint="cs"/>
          <w:rtl/>
        </w:rPr>
      </w:pPr>
      <w:r w:rsidRPr="00821337">
        <w:rPr>
          <w:rFonts w:cs="David" w:hint="cs"/>
          <w:rtl/>
        </w:rPr>
        <w:tab/>
        <w:t>הנושא השני נוגע לחוק רשויות מקומיות. הוא נוגע בעיקר למתודה של הקצאת הכספים, והוא יכול גם להשפיע על סך התקציב כולו. בהחלטת הממשלה מדובר על ביטול חוק הרשויות המקומיות. בהתאם לסיכום עם היושב ראש, במקום ביטול מדובר על דחיית התחולה עד ליום 1 ביולי 2015, וזה כמובן שהוא תקציבי, הוא נוגע גם לתקציב וגם לאופן ניהולו.</w:t>
      </w:r>
    </w:p>
    <w:p w14:paraId="6D38F140" w14:textId="77777777" w:rsidR="004E578F" w:rsidRPr="00821337" w:rsidRDefault="004E578F" w:rsidP="004E578F">
      <w:pPr>
        <w:bidi/>
        <w:jc w:val="both"/>
        <w:rPr>
          <w:rFonts w:cs="David" w:hint="cs"/>
          <w:rtl/>
        </w:rPr>
      </w:pPr>
    </w:p>
    <w:p w14:paraId="3C8C17B7"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65769DDF" w14:textId="77777777" w:rsidR="004E578F" w:rsidRPr="00821337" w:rsidRDefault="004E578F" w:rsidP="004E578F">
      <w:pPr>
        <w:bidi/>
        <w:jc w:val="both"/>
        <w:rPr>
          <w:rFonts w:cs="David" w:hint="cs"/>
          <w:rtl/>
        </w:rPr>
      </w:pPr>
    </w:p>
    <w:p w14:paraId="12935E6A" w14:textId="77777777" w:rsidR="004E578F" w:rsidRPr="00821337" w:rsidRDefault="004E578F" w:rsidP="004E578F">
      <w:pPr>
        <w:bidi/>
        <w:jc w:val="both"/>
        <w:rPr>
          <w:rFonts w:cs="David" w:hint="cs"/>
          <w:rtl/>
        </w:rPr>
      </w:pPr>
      <w:r w:rsidRPr="00821337">
        <w:rPr>
          <w:rFonts w:cs="David" w:hint="cs"/>
          <w:rtl/>
        </w:rPr>
        <w:tab/>
        <w:t>אין לי מה להוסיף על דברי היועץ המשפטי של האוצר. ההמלצה שלנו לניתוב היא או כספים או פנים.</w:t>
      </w:r>
    </w:p>
    <w:p w14:paraId="3A99B949" w14:textId="77777777" w:rsidR="004E578F" w:rsidRPr="00821337" w:rsidRDefault="004E578F" w:rsidP="004E578F">
      <w:pPr>
        <w:bidi/>
        <w:jc w:val="both"/>
        <w:rPr>
          <w:rFonts w:cs="David" w:hint="cs"/>
          <w:rtl/>
        </w:rPr>
      </w:pPr>
    </w:p>
    <w:p w14:paraId="366608E0"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36F4DAC" w14:textId="77777777" w:rsidR="004E578F" w:rsidRPr="00821337" w:rsidRDefault="004E578F" w:rsidP="004E578F">
      <w:pPr>
        <w:bidi/>
        <w:jc w:val="both"/>
        <w:rPr>
          <w:rFonts w:cs="David" w:hint="cs"/>
          <w:rtl/>
        </w:rPr>
      </w:pPr>
    </w:p>
    <w:p w14:paraId="60038039" w14:textId="77777777" w:rsidR="004E578F" w:rsidRPr="00821337" w:rsidRDefault="004E578F" w:rsidP="004E578F">
      <w:pPr>
        <w:bidi/>
        <w:jc w:val="both"/>
        <w:rPr>
          <w:rFonts w:cs="David" w:hint="cs"/>
          <w:rtl/>
        </w:rPr>
      </w:pPr>
      <w:r w:rsidRPr="00821337">
        <w:rPr>
          <w:rFonts w:cs="David" w:hint="cs"/>
          <w:rtl/>
        </w:rPr>
        <w:tab/>
        <w:t xml:space="preserve">הערות? תודה. </w:t>
      </w:r>
    </w:p>
    <w:p w14:paraId="015AE227" w14:textId="77777777" w:rsidR="004E578F" w:rsidRPr="00821337" w:rsidRDefault="004E578F" w:rsidP="004E578F">
      <w:pPr>
        <w:bidi/>
        <w:jc w:val="both"/>
        <w:rPr>
          <w:rFonts w:cs="David" w:hint="cs"/>
          <w:rtl/>
        </w:rPr>
      </w:pPr>
    </w:p>
    <w:p w14:paraId="16A2A4AC" w14:textId="77777777" w:rsidR="004E578F" w:rsidRPr="00821337" w:rsidRDefault="004E578F" w:rsidP="004E578F">
      <w:pPr>
        <w:bidi/>
        <w:jc w:val="both"/>
        <w:rPr>
          <w:rFonts w:cs="David" w:hint="cs"/>
          <w:rtl/>
        </w:rPr>
      </w:pPr>
      <w:r w:rsidRPr="00821337">
        <w:rPr>
          <w:rFonts w:cs="David" w:hint="cs"/>
          <w:rtl/>
        </w:rPr>
        <w:tab/>
        <w:t xml:space="preserve">נעבור לפרק י"א, פרק עם מרכיב אחד ומשקל כבד </w:t>
      </w:r>
      <w:r w:rsidRPr="00821337">
        <w:rPr>
          <w:rFonts w:cs="David"/>
          <w:rtl/>
        </w:rPr>
        <w:t>–</w:t>
      </w:r>
      <w:r w:rsidRPr="00821337">
        <w:rPr>
          <w:rFonts w:cs="David" w:hint="cs"/>
          <w:rtl/>
        </w:rPr>
        <w:t xml:space="preserve"> מערכת הסליקה הפנסיונית. יואל, בבקשה. </w:t>
      </w:r>
    </w:p>
    <w:p w14:paraId="78941E4B" w14:textId="77777777" w:rsidR="004E578F" w:rsidRPr="00821337" w:rsidRDefault="004E578F" w:rsidP="004E578F">
      <w:pPr>
        <w:bidi/>
        <w:jc w:val="both"/>
        <w:rPr>
          <w:rFonts w:cs="David" w:hint="cs"/>
          <w:rtl/>
        </w:rPr>
      </w:pPr>
    </w:p>
    <w:p w14:paraId="655B1758"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29B895F" w14:textId="77777777" w:rsidR="004E578F" w:rsidRPr="00821337" w:rsidRDefault="004E578F" w:rsidP="004E578F">
      <w:pPr>
        <w:bidi/>
        <w:jc w:val="both"/>
        <w:rPr>
          <w:rFonts w:cs="David" w:hint="cs"/>
          <w:rtl/>
        </w:rPr>
      </w:pPr>
    </w:p>
    <w:p w14:paraId="53F1EBC2" w14:textId="77777777" w:rsidR="004E578F" w:rsidRPr="00821337" w:rsidRDefault="004E578F" w:rsidP="004E578F">
      <w:pPr>
        <w:bidi/>
        <w:jc w:val="both"/>
        <w:rPr>
          <w:rFonts w:cs="David" w:hint="cs"/>
          <w:rtl/>
        </w:rPr>
      </w:pPr>
      <w:r w:rsidRPr="00821337">
        <w:rPr>
          <w:rFonts w:cs="David" w:hint="cs"/>
          <w:rtl/>
        </w:rPr>
        <w:tab/>
        <w:t xml:space="preserve">מערכת הסליקה הפנסיונית זה צעד משלים חיוני לרפורמה בשוק ההון. כשנחקקו חוקי הרפורמה בשוק ההון, שלושה חוקים שבאו שלובים בשנת 2005, המחשבה </w:t>
      </w:r>
      <w:proofErr w:type="spellStart"/>
      <w:r w:rsidRPr="00821337">
        <w:rPr>
          <w:rFonts w:cs="David" w:hint="cs"/>
          <w:rtl/>
        </w:rPr>
        <w:t>היתה</w:t>
      </w:r>
      <w:proofErr w:type="spellEnd"/>
      <w:r w:rsidRPr="00821337">
        <w:rPr>
          <w:rFonts w:cs="David" w:hint="cs"/>
          <w:rtl/>
        </w:rPr>
        <w:t xml:space="preserve"> שברור שתקום מערכת סליקה פנסיונית. חמש שנים אחרי המערכת לא קמה. זה פוגע בתחרות, זה פוגע בעמיתים, במבוטחים. היום היכולת שלהם להגיב לאי שביעות רצון, אם מהשירות, אם מהתשואות ואם מהעלויות, היא מאוד קשה, כיוון שקשה להם לדעת מה יקרה להם אם הם יעברו וקשה להם לעבור ממקום למקום. לכן מערכת הסליקה הזאת היא רכיב עיקרי במדיניות הממשלה כדי לפתח את התחרותיות, כדי לאפשר מעברים בשוק החיסכון הפנסיוני. זה כמובן במידה יותר רחוקה נוגע גם ללקחים של המשבר האחרון. זהו צעד משלים חיוני, ולכן כחלק ממדיניות הממשלה אנחנו מבקשים שהוא יהיה גם במסגרת הדיון התקציבי. נציין שחוק הפיקוח על שירותים פיננסיים, עיסוק בייעוץ פנסיוני ושיווק פנסיוני, כמו כל הנושאים של הפיקוח על שוק ההון, הוא היום לפי החוק עצמו נדון בוועדת הכספים. </w:t>
      </w:r>
    </w:p>
    <w:p w14:paraId="02EE6133" w14:textId="77777777" w:rsidR="004E578F" w:rsidRPr="00821337" w:rsidRDefault="004E578F" w:rsidP="004E578F">
      <w:pPr>
        <w:bidi/>
        <w:jc w:val="both"/>
        <w:rPr>
          <w:rFonts w:cs="David" w:hint="cs"/>
          <w:rtl/>
        </w:rPr>
      </w:pPr>
    </w:p>
    <w:p w14:paraId="0E138E56"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F48448D" w14:textId="77777777" w:rsidR="004E578F" w:rsidRPr="00821337" w:rsidRDefault="004E578F" w:rsidP="004E578F">
      <w:pPr>
        <w:bidi/>
        <w:jc w:val="both"/>
        <w:rPr>
          <w:rFonts w:cs="David" w:hint="cs"/>
          <w:rtl/>
        </w:rPr>
      </w:pPr>
    </w:p>
    <w:p w14:paraId="327A8E65" w14:textId="77777777" w:rsidR="004E578F" w:rsidRPr="00821337" w:rsidRDefault="004E578F" w:rsidP="004E578F">
      <w:pPr>
        <w:bidi/>
        <w:jc w:val="both"/>
        <w:rPr>
          <w:rFonts w:cs="David" w:hint="cs"/>
          <w:rtl/>
        </w:rPr>
      </w:pPr>
      <w:r w:rsidRPr="00821337">
        <w:rPr>
          <w:rFonts w:cs="David" w:hint="cs"/>
          <w:rtl/>
        </w:rPr>
        <w:tab/>
        <w:t>אם אתה יכול רק להאיר את עינינו בשני דברים. מבחינה טכנית, מבלי להיכנס לדקויות אלא באופן כללי, איך הנושא הזה אמור לעבוד? זה ברור שהוא מגביר את השקיפות, אבל איך הוא צפוי להקל על הניידות במעבר?</w:t>
      </w:r>
    </w:p>
    <w:p w14:paraId="22B582DF" w14:textId="77777777" w:rsidR="004E578F" w:rsidRPr="00821337" w:rsidRDefault="004E578F" w:rsidP="004E578F">
      <w:pPr>
        <w:bidi/>
        <w:jc w:val="both"/>
        <w:rPr>
          <w:rFonts w:cs="David" w:hint="cs"/>
          <w:rtl/>
        </w:rPr>
      </w:pPr>
    </w:p>
    <w:p w14:paraId="286A781C"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78E8E82" w14:textId="77777777" w:rsidR="004E578F" w:rsidRPr="00821337" w:rsidRDefault="004E578F" w:rsidP="004E578F">
      <w:pPr>
        <w:bidi/>
        <w:jc w:val="both"/>
        <w:rPr>
          <w:rFonts w:cs="David" w:hint="cs"/>
          <w:rtl/>
        </w:rPr>
      </w:pPr>
    </w:p>
    <w:p w14:paraId="52FDDDE1" w14:textId="77777777" w:rsidR="004E578F" w:rsidRPr="00821337" w:rsidRDefault="004E578F" w:rsidP="004E578F">
      <w:pPr>
        <w:bidi/>
        <w:jc w:val="both"/>
        <w:rPr>
          <w:rFonts w:cs="David" w:hint="cs"/>
          <w:rtl/>
        </w:rPr>
      </w:pPr>
      <w:r w:rsidRPr="00821337">
        <w:rPr>
          <w:rFonts w:cs="David" w:hint="cs"/>
          <w:rtl/>
        </w:rPr>
        <w:tab/>
        <w:t xml:space="preserve">היום כדי להגיד לאן הכספים שמופרשים מהשכר שלי יעברו, אני צריך לתאם בין הגוף שאליו יגיע הכסף לבין המעביד שלי. אם אני רוצה להעביר, אני צריך לבקש מהגוף שבו היום אני מפקיד לעשות את ההעברה של הוראת הקבע שלי אל הגוף החדש, ולתאם את כל זה דרך המעביד שלי. ברגע שתהיה מערכת סליקה, אצל היועץ הפנסיוני אני חותם הסכם ייעוץ ואני אומר לו: בעקבות הייעוץ שקיבלתי ממך, אני רוצה להעביר מכאן לשם. הוא נותן את ההוראה ממני למערכת הסליקה, והוא יעבוד ישירות. </w:t>
      </w:r>
    </w:p>
    <w:p w14:paraId="7035D39B" w14:textId="77777777" w:rsidR="004E578F" w:rsidRPr="00821337" w:rsidRDefault="004E578F" w:rsidP="004E578F">
      <w:pPr>
        <w:bidi/>
        <w:jc w:val="both"/>
        <w:rPr>
          <w:rFonts w:cs="David" w:hint="cs"/>
          <w:rtl/>
        </w:rPr>
      </w:pPr>
    </w:p>
    <w:p w14:paraId="5C03DD7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B53F753" w14:textId="77777777" w:rsidR="004E578F" w:rsidRPr="00821337" w:rsidRDefault="004E578F" w:rsidP="004E578F">
      <w:pPr>
        <w:bidi/>
        <w:jc w:val="both"/>
        <w:rPr>
          <w:rFonts w:cs="David" w:hint="cs"/>
          <w:rtl/>
        </w:rPr>
      </w:pPr>
    </w:p>
    <w:p w14:paraId="7F43DD80" w14:textId="77777777" w:rsidR="004E578F" w:rsidRPr="00821337" w:rsidRDefault="004E578F" w:rsidP="004E578F">
      <w:pPr>
        <w:bidi/>
        <w:jc w:val="both"/>
        <w:rPr>
          <w:rFonts w:cs="David" w:hint="cs"/>
          <w:rtl/>
        </w:rPr>
      </w:pPr>
      <w:r w:rsidRPr="00821337">
        <w:rPr>
          <w:rFonts w:cs="David" w:hint="cs"/>
          <w:rtl/>
        </w:rPr>
        <w:tab/>
        <w:t xml:space="preserve">אתה מדבר על הוראות הקבע העתידיות או גם על העברה של חשבונות קיימים ממקום למקום? </w:t>
      </w:r>
    </w:p>
    <w:p w14:paraId="69957A19" w14:textId="77777777" w:rsidR="004E578F" w:rsidRPr="00821337" w:rsidRDefault="004E578F" w:rsidP="004E578F">
      <w:pPr>
        <w:bidi/>
        <w:jc w:val="both"/>
        <w:rPr>
          <w:rFonts w:cs="David" w:hint="cs"/>
          <w:rtl/>
        </w:rPr>
      </w:pPr>
    </w:p>
    <w:p w14:paraId="267A0200"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31AB8993" w14:textId="77777777" w:rsidR="004E578F" w:rsidRPr="00821337" w:rsidRDefault="004E578F" w:rsidP="004E578F">
      <w:pPr>
        <w:bidi/>
        <w:jc w:val="both"/>
        <w:rPr>
          <w:rFonts w:cs="David" w:hint="cs"/>
          <w:rtl/>
        </w:rPr>
      </w:pPr>
    </w:p>
    <w:p w14:paraId="1CC9A27F" w14:textId="77777777" w:rsidR="004E578F" w:rsidRPr="00821337" w:rsidRDefault="004E578F" w:rsidP="004E578F">
      <w:pPr>
        <w:bidi/>
        <w:jc w:val="both"/>
        <w:rPr>
          <w:rFonts w:cs="David" w:hint="cs"/>
          <w:rtl/>
        </w:rPr>
      </w:pPr>
      <w:r w:rsidRPr="00821337">
        <w:rPr>
          <w:rFonts w:cs="David" w:hint="cs"/>
          <w:rtl/>
        </w:rPr>
        <w:tab/>
        <w:t>גם וגם.</w:t>
      </w:r>
    </w:p>
    <w:p w14:paraId="7E6BB0A8" w14:textId="77777777" w:rsidR="004E578F" w:rsidRPr="00821337" w:rsidRDefault="004E578F" w:rsidP="004E578F">
      <w:pPr>
        <w:bidi/>
        <w:jc w:val="both"/>
        <w:rPr>
          <w:rFonts w:cs="David" w:hint="cs"/>
          <w:rtl/>
        </w:rPr>
      </w:pPr>
    </w:p>
    <w:p w14:paraId="04652B06"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383040C0" w14:textId="77777777" w:rsidR="004E578F" w:rsidRPr="00821337" w:rsidRDefault="004E578F" w:rsidP="004E578F">
      <w:pPr>
        <w:bidi/>
        <w:jc w:val="both"/>
        <w:rPr>
          <w:rFonts w:cs="David" w:hint="cs"/>
          <w:u w:val="single"/>
          <w:rtl/>
        </w:rPr>
      </w:pPr>
    </w:p>
    <w:p w14:paraId="2E30C8BD" w14:textId="77777777" w:rsidR="004E578F" w:rsidRPr="00821337" w:rsidRDefault="004E578F" w:rsidP="004E578F">
      <w:pPr>
        <w:bidi/>
        <w:jc w:val="both"/>
        <w:rPr>
          <w:rFonts w:cs="David" w:hint="cs"/>
          <w:rtl/>
        </w:rPr>
      </w:pPr>
      <w:r w:rsidRPr="00821337">
        <w:rPr>
          <w:rFonts w:cs="David" w:hint="cs"/>
          <w:rtl/>
        </w:rPr>
        <w:tab/>
        <w:t xml:space="preserve"> היום בפועל זה קורה כך. אתה ניגש ליועץ שלך ומבקש שיעביר. לא הבנתי מה הבעיה. </w:t>
      </w:r>
    </w:p>
    <w:p w14:paraId="2091BCF9" w14:textId="77777777" w:rsidR="004E578F" w:rsidRPr="00821337" w:rsidRDefault="004E578F" w:rsidP="004E578F">
      <w:pPr>
        <w:bidi/>
        <w:jc w:val="both"/>
        <w:rPr>
          <w:rFonts w:cs="David" w:hint="cs"/>
          <w:rtl/>
        </w:rPr>
      </w:pPr>
    </w:p>
    <w:p w14:paraId="120B6CC9"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5B5903B4" w14:textId="77777777" w:rsidR="004E578F" w:rsidRPr="00821337" w:rsidRDefault="004E578F" w:rsidP="004E578F">
      <w:pPr>
        <w:bidi/>
        <w:jc w:val="both"/>
        <w:rPr>
          <w:rFonts w:cs="David" w:hint="cs"/>
          <w:rtl/>
        </w:rPr>
      </w:pPr>
    </w:p>
    <w:p w14:paraId="00F00270" w14:textId="77777777" w:rsidR="004E578F" w:rsidRPr="00821337" w:rsidRDefault="004E578F" w:rsidP="004E578F">
      <w:pPr>
        <w:bidi/>
        <w:jc w:val="both"/>
        <w:rPr>
          <w:rFonts w:cs="David" w:hint="cs"/>
          <w:rtl/>
        </w:rPr>
      </w:pPr>
      <w:r w:rsidRPr="00821337">
        <w:rPr>
          <w:rFonts w:cs="David" w:hint="cs"/>
          <w:rtl/>
        </w:rPr>
        <w:tab/>
        <w:t xml:space="preserve">אני יכול לקרוא לאיש שמטפל בטכניקה של הדבר הזה. </w:t>
      </w:r>
    </w:p>
    <w:p w14:paraId="129A2156" w14:textId="77777777" w:rsidR="004E578F" w:rsidRPr="00821337" w:rsidRDefault="004E578F" w:rsidP="004E578F">
      <w:pPr>
        <w:bidi/>
        <w:jc w:val="both"/>
        <w:rPr>
          <w:rFonts w:cs="David" w:hint="cs"/>
          <w:rtl/>
        </w:rPr>
      </w:pPr>
    </w:p>
    <w:p w14:paraId="3DFD9EE2"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45C523BF" w14:textId="77777777" w:rsidR="004E578F" w:rsidRPr="00821337" w:rsidRDefault="004E578F" w:rsidP="004E578F">
      <w:pPr>
        <w:bidi/>
        <w:jc w:val="both"/>
        <w:rPr>
          <w:rFonts w:cs="David" w:hint="cs"/>
          <w:u w:val="single"/>
          <w:rtl/>
        </w:rPr>
      </w:pPr>
    </w:p>
    <w:p w14:paraId="36F93E3D" w14:textId="77777777" w:rsidR="004E578F" w:rsidRPr="00821337" w:rsidRDefault="004E578F" w:rsidP="004E578F">
      <w:pPr>
        <w:bidi/>
        <w:jc w:val="both"/>
        <w:rPr>
          <w:rFonts w:cs="David" w:hint="cs"/>
          <w:rtl/>
        </w:rPr>
      </w:pPr>
      <w:r w:rsidRPr="00821337">
        <w:rPr>
          <w:rFonts w:cs="David" w:hint="cs"/>
          <w:rtl/>
        </w:rPr>
        <w:tab/>
        <w:t xml:space="preserve"> מה ההוצאות שכרוכות בזה?</w:t>
      </w:r>
    </w:p>
    <w:p w14:paraId="12D57A90" w14:textId="77777777" w:rsidR="004E578F" w:rsidRPr="00821337" w:rsidRDefault="004E578F" w:rsidP="004E578F">
      <w:pPr>
        <w:bidi/>
        <w:jc w:val="both"/>
        <w:rPr>
          <w:rFonts w:cs="David" w:hint="cs"/>
          <w:rtl/>
        </w:rPr>
      </w:pPr>
    </w:p>
    <w:p w14:paraId="22CB95F8"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74512A6" w14:textId="77777777" w:rsidR="004E578F" w:rsidRPr="00821337" w:rsidRDefault="004E578F" w:rsidP="004E578F">
      <w:pPr>
        <w:bidi/>
        <w:jc w:val="both"/>
        <w:rPr>
          <w:rFonts w:cs="David" w:hint="cs"/>
          <w:rtl/>
        </w:rPr>
      </w:pPr>
    </w:p>
    <w:p w14:paraId="2FE9560E" w14:textId="77777777" w:rsidR="004E578F" w:rsidRPr="00821337" w:rsidRDefault="004E578F" w:rsidP="004E578F">
      <w:pPr>
        <w:bidi/>
        <w:jc w:val="both"/>
        <w:rPr>
          <w:rFonts w:cs="David" w:hint="cs"/>
          <w:rtl/>
        </w:rPr>
      </w:pPr>
      <w:r w:rsidRPr="00821337">
        <w:rPr>
          <w:rFonts w:cs="David" w:hint="cs"/>
          <w:rtl/>
        </w:rPr>
        <w:tab/>
        <w:t xml:space="preserve">כדאי שנשמע, כי הנושא הזה הוא נושא מהותי. </w:t>
      </w:r>
    </w:p>
    <w:p w14:paraId="2597125B" w14:textId="77777777" w:rsidR="004E578F" w:rsidRPr="00821337" w:rsidRDefault="004E578F" w:rsidP="004E578F">
      <w:pPr>
        <w:bidi/>
        <w:jc w:val="both"/>
        <w:rPr>
          <w:rFonts w:cs="David" w:hint="cs"/>
          <w:rtl/>
        </w:rPr>
      </w:pPr>
    </w:p>
    <w:p w14:paraId="2FA7FA89"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5A432C90" w14:textId="77777777" w:rsidR="004E578F" w:rsidRPr="00821337" w:rsidRDefault="004E578F" w:rsidP="004E578F">
      <w:pPr>
        <w:bidi/>
        <w:jc w:val="both"/>
        <w:rPr>
          <w:rFonts w:cs="David" w:hint="cs"/>
          <w:rtl/>
        </w:rPr>
      </w:pPr>
    </w:p>
    <w:p w14:paraId="5E118580" w14:textId="77777777" w:rsidR="004E578F" w:rsidRPr="00821337" w:rsidRDefault="004E578F" w:rsidP="004E578F">
      <w:pPr>
        <w:bidi/>
        <w:jc w:val="both"/>
        <w:rPr>
          <w:rFonts w:cs="David" w:hint="cs"/>
          <w:rtl/>
        </w:rPr>
      </w:pPr>
      <w:r w:rsidRPr="00821337">
        <w:rPr>
          <w:rFonts w:cs="David" w:hint="cs"/>
          <w:rtl/>
        </w:rPr>
        <w:tab/>
        <w:t xml:space="preserve"> נביא את האיש, אם תרצו להבין יותר בפירוט. </w:t>
      </w:r>
    </w:p>
    <w:p w14:paraId="613B5CA2" w14:textId="77777777" w:rsidR="004E578F" w:rsidRPr="00821337" w:rsidRDefault="004E578F" w:rsidP="004E578F">
      <w:pPr>
        <w:bidi/>
        <w:jc w:val="both"/>
        <w:rPr>
          <w:rFonts w:cs="David" w:hint="cs"/>
          <w:rtl/>
        </w:rPr>
      </w:pPr>
    </w:p>
    <w:p w14:paraId="3D5DAA96"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4D66205F" w14:textId="77777777" w:rsidR="004E578F" w:rsidRPr="00821337" w:rsidRDefault="004E578F" w:rsidP="004E578F">
      <w:pPr>
        <w:bidi/>
        <w:jc w:val="both"/>
        <w:rPr>
          <w:rFonts w:cs="David" w:hint="cs"/>
          <w:u w:val="single"/>
          <w:rtl/>
        </w:rPr>
      </w:pPr>
    </w:p>
    <w:p w14:paraId="61F4BB38" w14:textId="77777777" w:rsidR="004E578F" w:rsidRPr="00821337" w:rsidRDefault="004E578F" w:rsidP="004E578F">
      <w:pPr>
        <w:bidi/>
        <w:jc w:val="both"/>
        <w:rPr>
          <w:rFonts w:cs="David" w:hint="cs"/>
          <w:rtl/>
        </w:rPr>
      </w:pPr>
      <w:r w:rsidRPr="00821337">
        <w:rPr>
          <w:rFonts w:cs="David" w:hint="cs"/>
          <w:rtl/>
        </w:rPr>
        <w:tab/>
        <w:t xml:space="preserve"> זה יהיה דיון בוועדה. </w:t>
      </w:r>
    </w:p>
    <w:p w14:paraId="04BF43F7" w14:textId="77777777" w:rsidR="004E578F" w:rsidRPr="00821337" w:rsidRDefault="004E578F" w:rsidP="004E578F">
      <w:pPr>
        <w:bidi/>
        <w:jc w:val="both"/>
        <w:rPr>
          <w:rFonts w:cs="David" w:hint="cs"/>
          <w:rtl/>
        </w:rPr>
      </w:pPr>
    </w:p>
    <w:p w14:paraId="389F0E6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8F9788A" w14:textId="77777777" w:rsidR="004E578F" w:rsidRPr="00821337" w:rsidRDefault="004E578F" w:rsidP="004E578F">
      <w:pPr>
        <w:bidi/>
        <w:jc w:val="both"/>
        <w:rPr>
          <w:rFonts w:cs="David" w:hint="cs"/>
          <w:rtl/>
        </w:rPr>
      </w:pPr>
    </w:p>
    <w:p w14:paraId="25921329" w14:textId="77777777" w:rsidR="004E578F" w:rsidRPr="00821337" w:rsidRDefault="004E578F" w:rsidP="004E578F">
      <w:pPr>
        <w:bidi/>
        <w:jc w:val="both"/>
        <w:rPr>
          <w:rFonts w:cs="David" w:hint="cs"/>
          <w:rtl/>
        </w:rPr>
      </w:pPr>
      <w:r w:rsidRPr="00821337">
        <w:rPr>
          <w:rFonts w:cs="David" w:hint="cs"/>
          <w:rtl/>
        </w:rPr>
        <w:tab/>
        <w:t xml:space="preserve">אני מציע שנחכה עם העניין הזה ונעבור בינתיים לפרק י"ב, מסים. </w:t>
      </w:r>
    </w:p>
    <w:p w14:paraId="6FF5DB3E" w14:textId="77777777" w:rsidR="004E578F" w:rsidRPr="00821337" w:rsidRDefault="004E578F" w:rsidP="004E578F">
      <w:pPr>
        <w:bidi/>
        <w:jc w:val="both"/>
        <w:rPr>
          <w:rFonts w:cs="David" w:hint="cs"/>
          <w:rtl/>
        </w:rPr>
      </w:pPr>
    </w:p>
    <w:p w14:paraId="45E8C113"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0D43D0F2" w14:textId="77777777" w:rsidR="004E578F" w:rsidRPr="00821337" w:rsidRDefault="004E578F" w:rsidP="004E578F">
      <w:pPr>
        <w:bidi/>
        <w:jc w:val="both"/>
        <w:rPr>
          <w:rFonts w:cs="David" w:hint="cs"/>
          <w:u w:val="single"/>
          <w:rtl/>
        </w:rPr>
      </w:pPr>
    </w:p>
    <w:p w14:paraId="7DB37B9F" w14:textId="77777777" w:rsidR="004E578F" w:rsidRPr="00821337" w:rsidRDefault="004E578F" w:rsidP="004E578F">
      <w:pPr>
        <w:bidi/>
        <w:jc w:val="both"/>
        <w:rPr>
          <w:rFonts w:cs="David" w:hint="cs"/>
          <w:rtl/>
        </w:rPr>
      </w:pPr>
      <w:r w:rsidRPr="00821337">
        <w:rPr>
          <w:rFonts w:cs="David" w:hint="cs"/>
          <w:rtl/>
        </w:rPr>
        <w:tab/>
        <w:t xml:space="preserve">אדוני היושב-ראש, חבל לחכות, כי ממילא בוועדה זה יבוא לדיון. </w:t>
      </w:r>
    </w:p>
    <w:p w14:paraId="699A8D4D" w14:textId="77777777" w:rsidR="004E578F" w:rsidRPr="00821337" w:rsidRDefault="004E578F" w:rsidP="004E578F">
      <w:pPr>
        <w:bidi/>
        <w:jc w:val="both"/>
        <w:rPr>
          <w:rFonts w:cs="David" w:hint="cs"/>
          <w:rtl/>
        </w:rPr>
      </w:pPr>
    </w:p>
    <w:p w14:paraId="692BBDA1"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E16B097" w14:textId="77777777" w:rsidR="004E578F" w:rsidRPr="00821337" w:rsidRDefault="004E578F" w:rsidP="004E578F">
      <w:pPr>
        <w:bidi/>
        <w:jc w:val="both"/>
        <w:rPr>
          <w:rFonts w:cs="David" w:hint="cs"/>
          <w:rtl/>
        </w:rPr>
      </w:pPr>
    </w:p>
    <w:p w14:paraId="5781684C" w14:textId="77777777" w:rsidR="004E578F" w:rsidRPr="00821337" w:rsidRDefault="004E578F" w:rsidP="004E578F">
      <w:pPr>
        <w:bidi/>
        <w:jc w:val="both"/>
        <w:rPr>
          <w:rFonts w:cs="David" w:hint="cs"/>
          <w:rtl/>
        </w:rPr>
      </w:pPr>
      <w:r w:rsidRPr="00821337">
        <w:rPr>
          <w:rFonts w:cs="David" w:hint="cs"/>
          <w:rtl/>
        </w:rPr>
        <w:tab/>
        <w:t xml:space="preserve">לא, אני חושב שכדאי שאנחנו נבין, כי הנושא הזה הוא נושא כבד ומשמעותי. </w:t>
      </w:r>
    </w:p>
    <w:p w14:paraId="1A8B047A" w14:textId="77777777" w:rsidR="004E578F" w:rsidRPr="00821337" w:rsidRDefault="004E578F" w:rsidP="004E578F">
      <w:pPr>
        <w:bidi/>
        <w:jc w:val="both"/>
        <w:rPr>
          <w:rFonts w:cs="David" w:hint="cs"/>
          <w:rtl/>
        </w:rPr>
      </w:pPr>
    </w:p>
    <w:p w14:paraId="62378021" w14:textId="77777777" w:rsidR="004E578F" w:rsidRPr="00821337" w:rsidRDefault="004E578F" w:rsidP="004E578F">
      <w:pPr>
        <w:bidi/>
        <w:jc w:val="both"/>
        <w:rPr>
          <w:rFonts w:cs="David" w:hint="cs"/>
          <w:rtl/>
        </w:rPr>
      </w:pPr>
      <w:r w:rsidRPr="00821337">
        <w:rPr>
          <w:rFonts w:cs="David" w:hint="cs"/>
          <w:rtl/>
        </w:rPr>
        <w:tab/>
        <w:t>נעבור לפרק י"ב, מסים, ולאחר מכן נחזור לעניין הזה. בבקשה.</w:t>
      </w:r>
    </w:p>
    <w:p w14:paraId="063B5A98" w14:textId="77777777" w:rsidR="004E578F" w:rsidRPr="00821337" w:rsidRDefault="004E578F" w:rsidP="004E578F">
      <w:pPr>
        <w:bidi/>
        <w:jc w:val="both"/>
        <w:rPr>
          <w:rFonts w:cs="David" w:hint="cs"/>
          <w:rtl/>
        </w:rPr>
      </w:pPr>
    </w:p>
    <w:p w14:paraId="2E0F1C36"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4BA16CA" w14:textId="77777777" w:rsidR="004E578F" w:rsidRPr="00821337" w:rsidRDefault="004E578F" w:rsidP="004E578F">
      <w:pPr>
        <w:bidi/>
        <w:jc w:val="both"/>
        <w:rPr>
          <w:rFonts w:cs="David" w:hint="cs"/>
          <w:rtl/>
        </w:rPr>
      </w:pPr>
    </w:p>
    <w:p w14:paraId="42090EB0" w14:textId="77777777" w:rsidR="004E578F" w:rsidRPr="00821337" w:rsidRDefault="004E578F" w:rsidP="004E578F">
      <w:pPr>
        <w:bidi/>
        <w:jc w:val="both"/>
        <w:rPr>
          <w:rFonts w:cs="David" w:hint="cs"/>
          <w:rtl/>
        </w:rPr>
      </w:pPr>
      <w:r w:rsidRPr="00821337">
        <w:rPr>
          <w:rFonts w:cs="David" w:hint="cs"/>
          <w:rtl/>
        </w:rPr>
        <w:tab/>
        <w:t xml:space="preserve">מסים הם כמובן חלק עיקרי מהתקציב. זה משפיע על צד ההכנסה, זה משפיע על מדיניות המס, שהיא כמובן חלק מהנושא. יש כאן 21 סעיפים, שהם גם תקציביים וגם נוגעים למדיניות המס. </w:t>
      </w:r>
    </w:p>
    <w:p w14:paraId="70853E77" w14:textId="77777777" w:rsidR="004E578F" w:rsidRPr="00821337" w:rsidRDefault="004E578F" w:rsidP="004E578F">
      <w:pPr>
        <w:bidi/>
        <w:jc w:val="both"/>
        <w:rPr>
          <w:rFonts w:cs="David" w:hint="cs"/>
          <w:rtl/>
        </w:rPr>
      </w:pPr>
    </w:p>
    <w:p w14:paraId="42BA54D7"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01558E75" w14:textId="77777777" w:rsidR="004E578F" w:rsidRPr="00821337" w:rsidRDefault="004E578F" w:rsidP="004E578F">
      <w:pPr>
        <w:bidi/>
        <w:jc w:val="both"/>
        <w:rPr>
          <w:rFonts w:cs="David" w:hint="cs"/>
          <w:u w:val="single"/>
          <w:rtl/>
        </w:rPr>
      </w:pPr>
    </w:p>
    <w:p w14:paraId="4A46C385" w14:textId="77777777" w:rsidR="004E578F" w:rsidRPr="00821337" w:rsidRDefault="004E578F" w:rsidP="004E578F">
      <w:pPr>
        <w:bidi/>
        <w:jc w:val="both"/>
        <w:rPr>
          <w:rFonts w:cs="David" w:hint="cs"/>
          <w:rtl/>
        </w:rPr>
      </w:pPr>
      <w:r w:rsidRPr="00821337">
        <w:rPr>
          <w:rFonts w:cs="David" w:hint="cs"/>
          <w:rtl/>
        </w:rPr>
        <w:tab/>
        <w:t xml:space="preserve">חשבתי שתביאו הצעת חוק לבטל את פקודת המסים. </w:t>
      </w:r>
    </w:p>
    <w:p w14:paraId="17C794D2" w14:textId="77777777" w:rsidR="004E578F" w:rsidRPr="00821337" w:rsidRDefault="004E578F" w:rsidP="004E578F">
      <w:pPr>
        <w:bidi/>
        <w:jc w:val="both"/>
        <w:rPr>
          <w:rFonts w:cs="David" w:hint="cs"/>
          <w:rtl/>
        </w:rPr>
      </w:pPr>
    </w:p>
    <w:p w14:paraId="5EA4F083"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8ABC294" w14:textId="77777777" w:rsidR="004E578F" w:rsidRPr="00821337" w:rsidRDefault="004E578F" w:rsidP="004E578F">
      <w:pPr>
        <w:bidi/>
        <w:jc w:val="both"/>
        <w:rPr>
          <w:rFonts w:cs="David" w:hint="cs"/>
          <w:rtl/>
        </w:rPr>
      </w:pPr>
    </w:p>
    <w:p w14:paraId="7054A4AB" w14:textId="77777777" w:rsidR="004E578F" w:rsidRPr="00821337" w:rsidRDefault="004E578F" w:rsidP="004E578F">
      <w:pPr>
        <w:bidi/>
        <w:jc w:val="both"/>
        <w:rPr>
          <w:rFonts w:cs="David" w:hint="cs"/>
          <w:rtl/>
        </w:rPr>
      </w:pPr>
      <w:r w:rsidRPr="00821337">
        <w:rPr>
          <w:rFonts w:cs="David" w:hint="cs"/>
          <w:rtl/>
        </w:rPr>
        <w:tab/>
        <w:t xml:space="preserve"> עשו פה את העבודה בצורה מסודרת. </w:t>
      </w:r>
    </w:p>
    <w:p w14:paraId="7A3E2C87" w14:textId="77777777" w:rsidR="004E578F" w:rsidRPr="00821337" w:rsidRDefault="004E578F" w:rsidP="004E578F">
      <w:pPr>
        <w:bidi/>
        <w:jc w:val="both"/>
        <w:rPr>
          <w:rFonts w:cs="David" w:hint="cs"/>
          <w:rtl/>
        </w:rPr>
      </w:pPr>
    </w:p>
    <w:p w14:paraId="3E3F3359"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9A1C45C" w14:textId="77777777" w:rsidR="004E578F" w:rsidRPr="00821337" w:rsidRDefault="004E578F" w:rsidP="004E578F">
      <w:pPr>
        <w:bidi/>
        <w:jc w:val="both"/>
        <w:rPr>
          <w:rFonts w:cs="David" w:hint="cs"/>
          <w:rtl/>
        </w:rPr>
      </w:pPr>
    </w:p>
    <w:p w14:paraId="6DF6CDE4" w14:textId="77777777" w:rsidR="004E578F" w:rsidRPr="00821337" w:rsidRDefault="004E578F" w:rsidP="004E578F">
      <w:pPr>
        <w:bidi/>
        <w:jc w:val="both"/>
        <w:rPr>
          <w:rFonts w:cs="David" w:hint="cs"/>
          <w:rtl/>
        </w:rPr>
      </w:pPr>
      <w:r w:rsidRPr="00821337">
        <w:rPr>
          <w:rFonts w:cs="David" w:hint="cs"/>
          <w:rtl/>
        </w:rPr>
        <w:tab/>
        <w:t xml:space="preserve">יש גם התייחסות של </w:t>
      </w:r>
      <w:proofErr w:type="spellStart"/>
      <w:r w:rsidRPr="00821337">
        <w:rPr>
          <w:rFonts w:cs="David" w:hint="cs"/>
          <w:rtl/>
        </w:rPr>
        <w:t>הממ"מ</w:t>
      </w:r>
      <w:proofErr w:type="spellEnd"/>
      <w:r w:rsidRPr="00821337">
        <w:rPr>
          <w:rFonts w:cs="David" w:hint="cs"/>
          <w:rtl/>
        </w:rPr>
        <w:t xml:space="preserve">. </w:t>
      </w:r>
    </w:p>
    <w:p w14:paraId="3045A72E" w14:textId="77777777" w:rsidR="004E578F" w:rsidRPr="00821337" w:rsidRDefault="004E578F" w:rsidP="004E578F">
      <w:pPr>
        <w:bidi/>
        <w:jc w:val="both"/>
        <w:rPr>
          <w:rFonts w:cs="David" w:hint="cs"/>
          <w:rtl/>
        </w:rPr>
      </w:pPr>
    </w:p>
    <w:p w14:paraId="7B2B5338"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48247E6F" w14:textId="77777777" w:rsidR="004E578F" w:rsidRPr="00821337" w:rsidRDefault="004E578F" w:rsidP="004E578F">
      <w:pPr>
        <w:bidi/>
        <w:jc w:val="both"/>
        <w:rPr>
          <w:rFonts w:cs="David" w:hint="cs"/>
          <w:rtl/>
        </w:rPr>
      </w:pPr>
    </w:p>
    <w:p w14:paraId="3B13422A" w14:textId="77777777" w:rsidR="004E578F" w:rsidRPr="00821337" w:rsidRDefault="004E578F" w:rsidP="004E578F">
      <w:pPr>
        <w:bidi/>
        <w:jc w:val="both"/>
        <w:rPr>
          <w:rFonts w:cs="David" w:hint="cs"/>
          <w:rtl/>
        </w:rPr>
      </w:pPr>
      <w:r w:rsidRPr="00821337">
        <w:rPr>
          <w:rFonts w:cs="David" w:hint="cs"/>
          <w:rtl/>
        </w:rPr>
        <w:tab/>
        <w:t xml:space="preserve">המקום היחידי שיש בו מחלוקת שאולי כדאי להתמקד בו זה הנושא של העברת מידע. </w:t>
      </w:r>
    </w:p>
    <w:p w14:paraId="6CDE16ED" w14:textId="77777777" w:rsidR="004E578F" w:rsidRPr="00821337" w:rsidRDefault="004E578F" w:rsidP="004E578F">
      <w:pPr>
        <w:bidi/>
        <w:jc w:val="both"/>
        <w:rPr>
          <w:rFonts w:cs="David" w:hint="cs"/>
          <w:rtl/>
        </w:rPr>
      </w:pPr>
    </w:p>
    <w:p w14:paraId="1F2281DA"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9DC5680" w14:textId="77777777" w:rsidR="004E578F" w:rsidRPr="00821337" w:rsidRDefault="004E578F" w:rsidP="004E578F">
      <w:pPr>
        <w:bidi/>
        <w:jc w:val="both"/>
        <w:rPr>
          <w:rFonts w:cs="David" w:hint="cs"/>
          <w:rtl/>
        </w:rPr>
      </w:pPr>
    </w:p>
    <w:p w14:paraId="64EF18DB" w14:textId="77777777" w:rsidR="004E578F" w:rsidRPr="00821337" w:rsidRDefault="004E578F" w:rsidP="004E578F">
      <w:pPr>
        <w:bidi/>
        <w:jc w:val="both"/>
        <w:rPr>
          <w:rFonts w:cs="David" w:hint="cs"/>
          <w:rtl/>
        </w:rPr>
      </w:pPr>
      <w:r w:rsidRPr="00821337">
        <w:rPr>
          <w:rFonts w:cs="David" w:hint="cs"/>
          <w:rtl/>
        </w:rPr>
        <w:tab/>
        <w:t xml:space="preserve">לעניין פרק י"ב מסים, לגבי פקודת המסים גבייה, ההמלצה שלנו לניתוב היא ועדת החוקה, חוק ומשפט של הכנסת. יתר הסעיפים, בפרק י"ב מסים, אנחנו ממליצים להעביר לוועדת כספים, למעט עוד סעיף אחד שבו אנחנו ממליצים על שתי ועדות, וזה סעיף 50, שנקרא חוק הסדרת העיסוק בייצור על-ידי יועצי מס, ששם אנחנו ממליצים או על ועדת הכספים או על ועדת החוקה. </w:t>
      </w:r>
    </w:p>
    <w:p w14:paraId="439977C7" w14:textId="77777777" w:rsidR="004E578F" w:rsidRPr="00821337" w:rsidRDefault="004E578F" w:rsidP="004E578F">
      <w:pPr>
        <w:bidi/>
        <w:jc w:val="both"/>
        <w:rPr>
          <w:rFonts w:cs="David" w:hint="cs"/>
          <w:rtl/>
        </w:rPr>
      </w:pPr>
    </w:p>
    <w:p w14:paraId="7194EE8C"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9906838" w14:textId="77777777" w:rsidR="004E578F" w:rsidRPr="00821337" w:rsidRDefault="004E578F" w:rsidP="004E578F">
      <w:pPr>
        <w:bidi/>
        <w:jc w:val="both"/>
        <w:rPr>
          <w:rFonts w:cs="David" w:hint="cs"/>
          <w:rtl/>
        </w:rPr>
      </w:pPr>
    </w:p>
    <w:p w14:paraId="33FB13D2" w14:textId="77777777" w:rsidR="004E578F" w:rsidRPr="00821337" w:rsidRDefault="004E578F" w:rsidP="004E578F">
      <w:pPr>
        <w:bidi/>
        <w:jc w:val="both"/>
        <w:rPr>
          <w:rFonts w:cs="David" w:hint="cs"/>
          <w:rtl/>
        </w:rPr>
      </w:pPr>
      <w:r w:rsidRPr="00821337">
        <w:rPr>
          <w:rFonts w:cs="David" w:hint="cs"/>
          <w:rtl/>
        </w:rPr>
        <w:tab/>
        <w:t xml:space="preserve">מה הרלוונטיות של זה לוועדת החוקה? </w:t>
      </w:r>
    </w:p>
    <w:p w14:paraId="42343349" w14:textId="77777777" w:rsidR="004E578F" w:rsidRPr="00821337" w:rsidRDefault="004E578F" w:rsidP="004E578F">
      <w:pPr>
        <w:bidi/>
        <w:jc w:val="both"/>
        <w:rPr>
          <w:rFonts w:cs="David" w:hint="cs"/>
          <w:rtl/>
        </w:rPr>
      </w:pPr>
    </w:p>
    <w:p w14:paraId="67A042BF"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A2D8151" w14:textId="77777777" w:rsidR="004E578F" w:rsidRPr="00821337" w:rsidRDefault="004E578F" w:rsidP="004E578F">
      <w:pPr>
        <w:bidi/>
        <w:jc w:val="both"/>
        <w:rPr>
          <w:rFonts w:cs="David" w:hint="cs"/>
          <w:rtl/>
        </w:rPr>
      </w:pPr>
    </w:p>
    <w:p w14:paraId="0EC6B16F" w14:textId="77777777" w:rsidR="004E578F" w:rsidRPr="00821337" w:rsidRDefault="004E578F" w:rsidP="004E578F">
      <w:pPr>
        <w:bidi/>
        <w:jc w:val="both"/>
        <w:rPr>
          <w:rFonts w:cs="David" w:hint="cs"/>
          <w:rtl/>
        </w:rPr>
      </w:pPr>
      <w:r w:rsidRPr="00821337">
        <w:rPr>
          <w:rFonts w:cs="David" w:hint="cs"/>
          <w:rtl/>
        </w:rPr>
        <w:tab/>
        <w:t xml:space="preserve">נדמה לי שהסדרת המקצוע של יועצי מס נעשתה בוועדת החוקה במקור. </w:t>
      </w:r>
    </w:p>
    <w:p w14:paraId="77919ADB" w14:textId="77777777" w:rsidR="004E578F" w:rsidRPr="00821337" w:rsidRDefault="004E578F" w:rsidP="004E578F">
      <w:pPr>
        <w:bidi/>
        <w:jc w:val="both"/>
        <w:rPr>
          <w:rFonts w:cs="David" w:hint="cs"/>
          <w:rtl/>
        </w:rPr>
      </w:pPr>
    </w:p>
    <w:p w14:paraId="27EEB1DB" w14:textId="77777777" w:rsidR="004E578F" w:rsidRPr="00821337" w:rsidRDefault="004E578F" w:rsidP="004E578F">
      <w:pPr>
        <w:keepNext/>
        <w:bidi/>
        <w:jc w:val="both"/>
        <w:rPr>
          <w:rFonts w:cs="David" w:hint="cs"/>
          <w:u w:val="single"/>
          <w:rtl/>
        </w:rPr>
      </w:pPr>
      <w:r w:rsidRPr="00821337">
        <w:rPr>
          <w:rFonts w:cs="David" w:hint="cs"/>
          <w:u w:val="single"/>
          <w:rtl/>
        </w:rPr>
        <w:t>ארבל אסטרחן:</w:t>
      </w:r>
    </w:p>
    <w:p w14:paraId="0B29E06D" w14:textId="77777777" w:rsidR="004E578F" w:rsidRPr="00821337" w:rsidRDefault="004E578F" w:rsidP="004E578F">
      <w:pPr>
        <w:bidi/>
        <w:jc w:val="both"/>
        <w:rPr>
          <w:rFonts w:cs="David" w:hint="cs"/>
          <w:rtl/>
        </w:rPr>
      </w:pPr>
    </w:p>
    <w:p w14:paraId="60935C1C" w14:textId="77777777" w:rsidR="004E578F" w:rsidRPr="00821337" w:rsidRDefault="004E578F" w:rsidP="004E578F">
      <w:pPr>
        <w:bidi/>
        <w:jc w:val="both"/>
        <w:rPr>
          <w:rFonts w:cs="David" w:hint="cs"/>
          <w:rtl/>
        </w:rPr>
      </w:pPr>
      <w:r w:rsidRPr="00821337">
        <w:rPr>
          <w:rFonts w:cs="David" w:hint="cs"/>
          <w:rtl/>
        </w:rPr>
        <w:tab/>
        <w:t xml:space="preserve">הסדרת העיסוק </w:t>
      </w:r>
      <w:r w:rsidRPr="00821337">
        <w:rPr>
          <w:rFonts w:cs="David"/>
          <w:rtl/>
        </w:rPr>
        <w:t>–</w:t>
      </w:r>
      <w:r w:rsidRPr="00821337">
        <w:rPr>
          <w:rFonts w:cs="David" w:hint="cs"/>
          <w:rtl/>
        </w:rPr>
        <w:t xml:space="preserve"> חוקה.</w:t>
      </w:r>
    </w:p>
    <w:p w14:paraId="104185F3" w14:textId="77777777" w:rsidR="004E578F" w:rsidRPr="00821337" w:rsidRDefault="004E578F" w:rsidP="004E578F">
      <w:pPr>
        <w:bidi/>
        <w:jc w:val="both"/>
        <w:rPr>
          <w:rFonts w:cs="David" w:hint="cs"/>
          <w:rtl/>
        </w:rPr>
      </w:pPr>
    </w:p>
    <w:p w14:paraId="3CBC84B5"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273BEDE5" w14:textId="77777777" w:rsidR="004E578F" w:rsidRPr="00821337" w:rsidRDefault="004E578F" w:rsidP="004E578F">
      <w:pPr>
        <w:bidi/>
        <w:jc w:val="both"/>
        <w:rPr>
          <w:rFonts w:cs="David" w:hint="cs"/>
          <w:u w:val="single"/>
          <w:rtl/>
        </w:rPr>
      </w:pPr>
    </w:p>
    <w:p w14:paraId="41223160" w14:textId="77777777" w:rsidR="004E578F" w:rsidRPr="00821337" w:rsidRDefault="004E578F" w:rsidP="004E578F">
      <w:pPr>
        <w:bidi/>
        <w:jc w:val="both"/>
        <w:rPr>
          <w:rFonts w:cs="David" w:hint="cs"/>
          <w:rtl/>
        </w:rPr>
      </w:pPr>
      <w:r w:rsidRPr="00821337">
        <w:rPr>
          <w:rFonts w:cs="David" w:hint="cs"/>
          <w:rtl/>
        </w:rPr>
        <w:tab/>
        <w:t>מבחינתכם שתי האופציות פתוחות?</w:t>
      </w:r>
      <w:r w:rsidRPr="00821337">
        <w:rPr>
          <w:rFonts w:cs="David" w:hint="cs"/>
          <w:rtl/>
        </w:rPr>
        <w:tab/>
      </w:r>
    </w:p>
    <w:p w14:paraId="57CCF8C7" w14:textId="77777777" w:rsidR="004E578F" w:rsidRPr="00821337" w:rsidRDefault="004E578F" w:rsidP="004E578F">
      <w:pPr>
        <w:keepNext/>
        <w:bidi/>
        <w:jc w:val="both"/>
        <w:rPr>
          <w:rFonts w:cs="David" w:hint="cs"/>
          <w:u w:val="single"/>
          <w:rtl/>
        </w:rPr>
      </w:pPr>
    </w:p>
    <w:p w14:paraId="6D70E061"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E5CCD45" w14:textId="77777777" w:rsidR="004E578F" w:rsidRPr="00821337" w:rsidRDefault="004E578F" w:rsidP="004E578F">
      <w:pPr>
        <w:bidi/>
        <w:jc w:val="both"/>
        <w:rPr>
          <w:rFonts w:cs="David" w:hint="cs"/>
          <w:rtl/>
        </w:rPr>
      </w:pPr>
    </w:p>
    <w:p w14:paraId="693B966C" w14:textId="77777777" w:rsidR="004E578F" w:rsidRPr="00821337" w:rsidRDefault="004E578F" w:rsidP="004E578F">
      <w:pPr>
        <w:bidi/>
        <w:jc w:val="both"/>
        <w:rPr>
          <w:rFonts w:cs="David" w:hint="cs"/>
          <w:rtl/>
        </w:rPr>
      </w:pPr>
      <w:r w:rsidRPr="00821337">
        <w:rPr>
          <w:rFonts w:cs="David" w:hint="cs"/>
          <w:rtl/>
        </w:rPr>
        <w:tab/>
        <w:t xml:space="preserve">כן, שתי האופציות פתוחות. במקום שכתבנו שתי ועדות, שתי האופציות לגיטימיות לחלוטין. </w:t>
      </w:r>
    </w:p>
    <w:p w14:paraId="2E069C94" w14:textId="77777777" w:rsidR="004E578F" w:rsidRPr="00821337" w:rsidRDefault="004E578F" w:rsidP="004E578F">
      <w:pPr>
        <w:bidi/>
        <w:jc w:val="both"/>
        <w:rPr>
          <w:rFonts w:cs="David" w:hint="cs"/>
          <w:rtl/>
        </w:rPr>
      </w:pPr>
      <w:r w:rsidRPr="00821337">
        <w:rPr>
          <w:rFonts w:cs="David" w:hint="cs"/>
          <w:rtl/>
        </w:rPr>
        <w:tab/>
      </w:r>
    </w:p>
    <w:p w14:paraId="4EB1B075"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11CB586A" w14:textId="77777777" w:rsidR="004E578F" w:rsidRPr="00821337" w:rsidRDefault="004E578F" w:rsidP="004E578F">
      <w:pPr>
        <w:bidi/>
        <w:jc w:val="both"/>
        <w:rPr>
          <w:rFonts w:cs="David" w:hint="cs"/>
          <w:u w:val="single"/>
          <w:rtl/>
        </w:rPr>
      </w:pPr>
    </w:p>
    <w:p w14:paraId="410BA12A" w14:textId="77777777" w:rsidR="004E578F" w:rsidRPr="00821337" w:rsidRDefault="004E578F" w:rsidP="004E578F">
      <w:pPr>
        <w:bidi/>
        <w:jc w:val="both"/>
        <w:rPr>
          <w:rFonts w:cs="David" w:hint="cs"/>
          <w:rtl/>
        </w:rPr>
      </w:pPr>
      <w:r w:rsidRPr="00821337">
        <w:rPr>
          <w:rFonts w:cs="David" w:hint="cs"/>
          <w:rtl/>
        </w:rPr>
        <w:tab/>
        <w:t>אגב, לגבי הסעיף הראשון, אתם רואים רק את האופציה של חוקה?</w:t>
      </w:r>
    </w:p>
    <w:p w14:paraId="7632AD1C" w14:textId="77777777" w:rsidR="004E578F" w:rsidRPr="00821337" w:rsidRDefault="004E578F" w:rsidP="004E578F">
      <w:pPr>
        <w:bidi/>
        <w:jc w:val="both"/>
        <w:rPr>
          <w:rFonts w:cs="David" w:hint="cs"/>
          <w:rtl/>
        </w:rPr>
      </w:pPr>
    </w:p>
    <w:p w14:paraId="1127F7BF"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5581581" w14:textId="77777777" w:rsidR="004E578F" w:rsidRPr="00821337" w:rsidRDefault="004E578F" w:rsidP="004E578F">
      <w:pPr>
        <w:bidi/>
        <w:jc w:val="both"/>
        <w:rPr>
          <w:rFonts w:cs="David" w:hint="cs"/>
          <w:rtl/>
        </w:rPr>
      </w:pPr>
    </w:p>
    <w:p w14:paraId="5F3DDBC4" w14:textId="77777777" w:rsidR="004E578F" w:rsidRPr="00821337" w:rsidRDefault="004E578F" w:rsidP="004E578F">
      <w:pPr>
        <w:bidi/>
        <w:jc w:val="both"/>
        <w:rPr>
          <w:rFonts w:cs="David" w:hint="cs"/>
          <w:rtl/>
        </w:rPr>
      </w:pPr>
      <w:r w:rsidRPr="00821337">
        <w:rPr>
          <w:rFonts w:cs="David" w:hint="cs"/>
          <w:rtl/>
        </w:rPr>
        <w:tab/>
        <w:t xml:space="preserve">כן. שם זה ממש כמו הוצאה לפועל, זה צריך להיות בחוקה לדעתנו. זה גם על דעת הצוותים המאוד טריטוריאליים, גם של ועדת החוקה וגם של ועדת הכספים. כך שגם ועדת הכספים מסכימה שזה צריך להיות בוועדת החוקה.  </w:t>
      </w:r>
    </w:p>
    <w:p w14:paraId="6324C93D" w14:textId="77777777" w:rsidR="004E578F" w:rsidRPr="00821337" w:rsidRDefault="004E578F" w:rsidP="004E578F">
      <w:pPr>
        <w:bidi/>
        <w:jc w:val="both"/>
        <w:rPr>
          <w:rFonts w:cs="David" w:hint="cs"/>
          <w:rtl/>
        </w:rPr>
      </w:pPr>
    </w:p>
    <w:p w14:paraId="15491D9A" w14:textId="77777777" w:rsidR="004E578F" w:rsidRPr="00821337" w:rsidRDefault="004E578F" w:rsidP="004E578F">
      <w:pPr>
        <w:bidi/>
        <w:jc w:val="both"/>
        <w:rPr>
          <w:rFonts w:cs="David" w:hint="cs"/>
          <w:rtl/>
        </w:rPr>
      </w:pPr>
      <w:r w:rsidRPr="00821337">
        <w:rPr>
          <w:rFonts w:cs="David" w:hint="cs"/>
          <w:rtl/>
        </w:rPr>
        <w:tab/>
        <w:t xml:space="preserve">הערה מהותית, לגבי פיצול מהותי. אני מפנה אתכם בטבלה לעמוד 14 בפרק המסים, סעיפים 46(7), 48, 49(ד), ברובריקה השנייה בפקודת מס הכנסה. בדומה למה שדיברנו קודם על הנושא של הארנונה, פה אנחנו מדברים על קישור בין הארנונה לבין הטבות שמגיעות במסגרת של משפחתונים, מעונות יום וכדומה. מוצע פה לאפשר שיתוף מידע בין הממונה במשרד התעשייה, המסחר והתעסוקה לבין הרשויות המקומיות. גם פה, בהתאם לאותה גישה </w:t>
      </w:r>
      <w:proofErr w:type="spellStart"/>
      <w:r w:rsidRPr="00821337">
        <w:rPr>
          <w:rFonts w:cs="David" w:hint="cs"/>
          <w:rtl/>
        </w:rPr>
        <w:t>שהיתה</w:t>
      </w:r>
      <w:proofErr w:type="spellEnd"/>
      <w:r w:rsidRPr="00821337">
        <w:rPr>
          <w:rFonts w:cs="David" w:hint="cs"/>
          <w:rtl/>
        </w:rPr>
        <w:t xml:space="preserve"> לי בנושא הקודם, אני חושב שזה ראוי להליך חקיקה נפרד. מבחינתי אין מניעה שוועדת הכספים עצמה תדון בסוגיית הפיצול, ולא כרגע נעמוד על זה בוועדת הכנסת, אבל אני כן חושב שראוי לדון בזה, כי מדובר פה גם בנושא של פרטיות וגם בנושא של פגיעה בזכויות של אנשים שבאים מקרב שכבות חלשות באוכלוסייה. כי מי נזקק למשפחתונים ומי נזקק למעונות יום? כולנו. אבל מי מטופל על-ידי הגורמים האלה? אנחנו יודעים שמדובר באנשים חלשים, ואני לא בטוח שזה נכון קונספטואלית, בוודאי לא לדון בזה בחוק ההסדרים. אבל מבחינתי אין מניעה שזה יידון בוועדת הכספים, גם סוגיית הפיצול עצמה. </w:t>
      </w:r>
    </w:p>
    <w:p w14:paraId="31015AC3" w14:textId="77777777" w:rsidR="004E578F" w:rsidRPr="00821337" w:rsidRDefault="004E578F" w:rsidP="004E578F">
      <w:pPr>
        <w:bidi/>
        <w:jc w:val="both"/>
        <w:rPr>
          <w:rFonts w:cs="David" w:hint="cs"/>
          <w:rtl/>
        </w:rPr>
      </w:pPr>
    </w:p>
    <w:p w14:paraId="1C03BF10" w14:textId="77777777" w:rsidR="004E578F" w:rsidRPr="00821337" w:rsidRDefault="004E578F" w:rsidP="004E578F">
      <w:pPr>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56C58295" w14:textId="77777777" w:rsidR="004E578F" w:rsidRPr="00821337" w:rsidRDefault="004E578F" w:rsidP="004E578F">
      <w:pPr>
        <w:bidi/>
        <w:jc w:val="both"/>
        <w:rPr>
          <w:rFonts w:cs="David" w:hint="cs"/>
          <w:u w:val="single"/>
          <w:rtl/>
        </w:rPr>
      </w:pPr>
    </w:p>
    <w:p w14:paraId="722F69B0" w14:textId="77777777" w:rsidR="004E578F" w:rsidRPr="00821337" w:rsidRDefault="004E578F" w:rsidP="004E578F">
      <w:pPr>
        <w:bidi/>
        <w:jc w:val="both"/>
        <w:rPr>
          <w:rFonts w:cs="David" w:hint="cs"/>
          <w:rtl/>
        </w:rPr>
      </w:pPr>
      <w:r w:rsidRPr="00821337">
        <w:rPr>
          <w:rFonts w:cs="David" w:hint="cs"/>
          <w:rtl/>
        </w:rPr>
        <w:tab/>
        <w:t xml:space="preserve"> מבחינת הוועדה, זה חד-משמעי שזה כספים.</w:t>
      </w:r>
    </w:p>
    <w:p w14:paraId="1FF683CB" w14:textId="77777777" w:rsidR="004E578F" w:rsidRPr="00821337" w:rsidRDefault="004E578F" w:rsidP="004E578F">
      <w:pPr>
        <w:bidi/>
        <w:jc w:val="both"/>
        <w:rPr>
          <w:rFonts w:cs="David" w:hint="cs"/>
          <w:rtl/>
        </w:rPr>
      </w:pPr>
    </w:p>
    <w:p w14:paraId="4F2ACA27"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379A17FB" w14:textId="77777777" w:rsidR="004E578F" w:rsidRPr="00821337" w:rsidRDefault="004E578F" w:rsidP="004E578F">
      <w:pPr>
        <w:bidi/>
        <w:jc w:val="both"/>
        <w:rPr>
          <w:rFonts w:cs="David" w:hint="cs"/>
          <w:rtl/>
        </w:rPr>
      </w:pPr>
    </w:p>
    <w:p w14:paraId="2D96BB8C" w14:textId="77777777" w:rsidR="004E578F" w:rsidRPr="00821337" w:rsidRDefault="004E578F" w:rsidP="004E578F">
      <w:pPr>
        <w:bidi/>
        <w:jc w:val="both"/>
        <w:rPr>
          <w:rFonts w:cs="David" w:hint="cs"/>
          <w:rtl/>
        </w:rPr>
      </w:pPr>
      <w:r w:rsidRPr="00821337">
        <w:rPr>
          <w:rFonts w:cs="David" w:hint="cs"/>
          <w:rtl/>
        </w:rPr>
        <w:tab/>
        <w:t>כן, כספים.</w:t>
      </w:r>
    </w:p>
    <w:p w14:paraId="0AA5A8A7" w14:textId="77777777" w:rsidR="004E578F" w:rsidRPr="00821337" w:rsidRDefault="004E578F" w:rsidP="004E578F">
      <w:pPr>
        <w:bidi/>
        <w:jc w:val="both"/>
        <w:rPr>
          <w:rFonts w:cs="David" w:hint="cs"/>
          <w:rtl/>
        </w:rPr>
      </w:pPr>
    </w:p>
    <w:p w14:paraId="1043CA64"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3B808E4" w14:textId="77777777" w:rsidR="004E578F" w:rsidRPr="00821337" w:rsidRDefault="004E578F" w:rsidP="004E578F">
      <w:pPr>
        <w:bidi/>
        <w:jc w:val="both"/>
        <w:rPr>
          <w:rFonts w:cs="David" w:hint="cs"/>
          <w:rtl/>
        </w:rPr>
      </w:pPr>
    </w:p>
    <w:p w14:paraId="1639CCE7" w14:textId="77777777" w:rsidR="004E578F" w:rsidRPr="00821337" w:rsidRDefault="004E578F" w:rsidP="004E578F">
      <w:pPr>
        <w:bidi/>
        <w:jc w:val="both"/>
        <w:rPr>
          <w:rFonts w:cs="David" w:hint="cs"/>
          <w:rtl/>
        </w:rPr>
      </w:pPr>
      <w:r w:rsidRPr="00821337">
        <w:rPr>
          <w:rFonts w:cs="David" w:hint="cs"/>
          <w:rtl/>
        </w:rPr>
        <w:tab/>
        <w:t xml:space="preserve">יש חשיבות ששני הדברים האלה יהיו כרוכים. למרות שזה מופיע בשתי שורות במרחק של שניים וחצי עמודים בטבלה, ברור שהדברים האלה צריכים להיות דיון אחד במקום אחד. </w:t>
      </w:r>
    </w:p>
    <w:p w14:paraId="427664A1" w14:textId="77777777" w:rsidR="004E578F" w:rsidRPr="00821337" w:rsidRDefault="004E578F" w:rsidP="004E578F">
      <w:pPr>
        <w:bidi/>
        <w:jc w:val="both"/>
        <w:rPr>
          <w:rFonts w:cs="David" w:hint="cs"/>
          <w:rtl/>
        </w:rPr>
      </w:pPr>
    </w:p>
    <w:p w14:paraId="52FF3C7E"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24C09CF8" w14:textId="77777777" w:rsidR="004E578F" w:rsidRPr="00821337" w:rsidRDefault="004E578F" w:rsidP="004E578F">
      <w:pPr>
        <w:bidi/>
        <w:jc w:val="both"/>
        <w:rPr>
          <w:rFonts w:cs="David" w:hint="cs"/>
          <w:u w:val="single"/>
          <w:rtl/>
        </w:rPr>
      </w:pPr>
    </w:p>
    <w:p w14:paraId="0C529EDA" w14:textId="77777777" w:rsidR="004E578F" w:rsidRPr="00821337" w:rsidRDefault="004E578F" w:rsidP="004E578F">
      <w:pPr>
        <w:bidi/>
        <w:jc w:val="both"/>
        <w:rPr>
          <w:rFonts w:cs="David" w:hint="cs"/>
          <w:rtl/>
        </w:rPr>
      </w:pPr>
      <w:r w:rsidRPr="00821337">
        <w:rPr>
          <w:rFonts w:cs="David" w:hint="cs"/>
          <w:rtl/>
        </w:rPr>
        <w:tab/>
        <w:t xml:space="preserve"> אתה מדבר בין מס הכנסה לארנונה?</w:t>
      </w:r>
    </w:p>
    <w:p w14:paraId="58A4D2FB" w14:textId="77777777" w:rsidR="004E578F" w:rsidRPr="00821337" w:rsidRDefault="004E578F" w:rsidP="004E578F">
      <w:pPr>
        <w:bidi/>
        <w:jc w:val="both"/>
        <w:rPr>
          <w:rFonts w:cs="David" w:hint="cs"/>
          <w:rtl/>
        </w:rPr>
      </w:pPr>
    </w:p>
    <w:p w14:paraId="463ED374"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342F509" w14:textId="77777777" w:rsidR="004E578F" w:rsidRPr="00821337" w:rsidRDefault="004E578F" w:rsidP="004E578F">
      <w:pPr>
        <w:bidi/>
        <w:jc w:val="both"/>
        <w:rPr>
          <w:rFonts w:cs="David" w:hint="cs"/>
          <w:rtl/>
        </w:rPr>
      </w:pPr>
    </w:p>
    <w:p w14:paraId="6ABF49B0" w14:textId="77777777" w:rsidR="004E578F" w:rsidRPr="00821337" w:rsidRDefault="004E578F" w:rsidP="004E578F">
      <w:pPr>
        <w:bidi/>
        <w:jc w:val="both"/>
        <w:rPr>
          <w:rFonts w:cs="David" w:hint="cs"/>
          <w:rtl/>
        </w:rPr>
      </w:pPr>
      <w:r w:rsidRPr="00821337">
        <w:rPr>
          <w:rFonts w:cs="David" w:hint="cs"/>
          <w:rtl/>
        </w:rPr>
        <w:tab/>
        <w:t xml:space="preserve">כל הקישורים של מס הכנסה לארנונה, מס הכנסה למעונות וכל הדברים האלה. נכון שכל הדיון הזה יהיה דיון אחד במקום אחד, וכמו שאמרנו קודם, אנחנו חושבים שכן אפשר להתחיל את הדיון בוועדת הכספים. אם מספיקים במקביל, מה טוב. אם ועדת כספים תחליט אחרת בהמשך, הרשות תמיד בידה. לא הייתי ממליץ להכתיב מראש את התוצאה הזאת בשלב הזה. </w:t>
      </w:r>
    </w:p>
    <w:p w14:paraId="477AC2AC" w14:textId="77777777" w:rsidR="004E578F" w:rsidRPr="00821337" w:rsidRDefault="004E578F" w:rsidP="004E578F">
      <w:pPr>
        <w:bidi/>
        <w:jc w:val="both"/>
        <w:rPr>
          <w:rFonts w:cs="David" w:hint="cs"/>
          <w:rtl/>
        </w:rPr>
      </w:pPr>
    </w:p>
    <w:p w14:paraId="4B8B233D"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33D3C46F" w14:textId="77777777" w:rsidR="004E578F" w:rsidRPr="00821337" w:rsidRDefault="004E578F" w:rsidP="004E578F">
      <w:pPr>
        <w:bidi/>
        <w:jc w:val="both"/>
        <w:rPr>
          <w:rFonts w:cs="David" w:hint="cs"/>
          <w:u w:val="single"/>
          <w:rtl/>
        </w:rPr>
      </w:pPr>
    </w:p>
    <w:p w14:paraId="5E23B807" w14:textId="77777777" w:rsidR="004E578F" w:rsidRPr="00821337" w:rsidRDefault="004E578F" w:rsidP="004E578F">
      <w:pPr>
        <w:bidi/>
        <w:jc w:val="both"/>
        <w:rPr>
          <w:rFonts w:cs="David" w:hint="cs"/>
          <w:rtl/>
        </w:rPr>
      </w:pPr>
      <w:r w:rsidRPr="00821337">
        <w:rPr>
          <w:rFonts w:cs="David" w:hint="cs"/>
          <w:rtl/>
        </w:rPr>
        <w:tab/>
        <w:t xml:space="preserve">גם פה עולה הסוגיה של הפרטיות. </w:t>
      </w:r>
    </w:p>
    <w:p w14:paraId="1B57DF5A" w14:textId="77777777" w:rsidR="004E578F" w:rsidRPr="00821337" w:rsidRDefault="004E578F" w:rsidP="004E578F">
      <w:pPr>
        <w:bidi/>
        <w:jc w:val="both"/>
        <w:rPr>
          <w:rFonts w:cs="David" w:hint="cs"/>
          <w:rtl/>
        </w:rPr>
      </w:pPr>
    </w:p>
    <w:p w14:paraId="15204E5F"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136B61B7" w14:textId="77777777" w:rsidR="004E578F" w:rsidRPr="00821337" w:rsidRDefault="004E578F" w:rsidP="004E578F">
      <w:pPr>
        <w:keepNext/>
        <w:bidi/>
        <w:jc w:val="both"/>
        <w:rPr>
          <w:rFonts w:cs="David" w:hint="cs"/>
          <w:u w:val="single"/>
          <w:rtl/>
        </w:rPr>
      </w:pPr>
    </w:p>
    <w:p w14:paraId="19905CBC" w14:textId="77777777" w:rsidR="004E578F" w:rsidRPr="00821337" w:rsidRDefault="004E578F" w:rsidP="004E578F">
      <w:pPr>
        <w:bidi/>
        <w:jc w:val="both"/>
        <w:rPr>
          <w:rFonts w:cs="David" w:hint="cs"/>
          <w:rtl/>
        </w:rPr>
      </w:pPr>
      <w:r w:rsidRPr="00821337">
        <w:rPr>
          <w:rFonts w:cs="David" w:hint="cs"/>
          <w:rtl/>
        </w:rPr>
        <w:tab/>
        <w:t xml:space="preserve"> יש פה גם היבטים של פרטיות וגם היבטים של פגיעה בזכויות של אנשים שמגיעות להם הטבות שונות ממשרד התעשייה, המסחר והתעסוקה. </w:t>
      </w:r>
    </w:p>
    <w:p w14:paraId="52425510" w14:textId="77777777" w:rsidR="004E578F" w:rsidRPr="00821337" w:rsidRDefault="004E578F" w:rsidP="004E578F">
      <w:pPr>
        <w:bidi/>
        <w:jc w:val="both"/>
        <w:rPr>
          <w:rFonts w:cs="David" w:hint="cs"/>
          <w:rtl/>
        </w:rPr>
      </w:pPr>
    </w:p>
    <w:p w14:paraId="55C62C90"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EA883C7" w14:textId="77777777" w:rsidR="004E578F" w:rsidRPr="00821337" w:rsidRDefault="004E578F" w:rsidP="004E578F">
      <w:pPr>
        <w:bidi/>
        <w:jc w:val="both"/>
        <w:rPr>
          <w:rFonts w:cs="David" w:hint="cs"/>
          <w:u w:val="single"/>
          <w:rtl/>
        </w:rPr>
      </w:pPr>
    </w:p>
    <w:p w14:paraId="11D43F9D" w14:textId="77777777" w:rsidR="004E578F" w:rsidRPr="00821337" w:rsidRDefault="004E578F" w:rsidP="004E578F">
      <w:pPr>
        <w:bidi/>
        <w:jc w:val="both"/>
        <w:rPr>
          <w:rFonts w:cs="David" w:hint="cs"/>
          <w:rtl/>
        </w:rPr>
      </w:pPr>
      <w:r w:rsidRPr="00821337">
        <w:rPr>
          <w:rFonts w:cs="David" w:hint="cs"/>
          <w:rtl/>
        </w:rPr>
        <w:tab/>
        <w:t xml:space="preserve">אם אני מבין נכון, אתם מדברים על כך שמה שמופיע בפרק י', סעיפים 37, 38 והלאה, בתוספת הנושא הזה, בין אם יפוצלו ובין אם לאו, ובין אם ילכו לוועדה כזאת או אחרת, צריכים ללכת ביחד. </w:t>
      </w:r>
    </w:p>
    <w:p w14:paraId="1699271B" w14:textId="77777777" w:rsidR="004E578F" w:rsidRPr="00821337" w:rsidRDefault="004E578F" w:rsidP="004E578F">
      <w:pPr>
        <w:bidi/>
        <w:jc w:val="both"/>
        <w:rPr>
          <w:rFonts w:cs="David" w:hint="cs"/>
          <w:rtl/>
        </w:rPr>
      </w:pPr>
    </w:p>
    <w:p w14:paraId="0C7DEBB6"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55C861BC" w14:textId="77777777" w:rsidR="004E578F" w:rsidRPr="00821337" w:rsidRDefault="004E578F" w:rsidP="004E578F">
      <w:pPr>
        <w:keepNext/>
        <w:bidi/>
        <w:jc w:val="both"/>
        <w:rPr>
          <w:rFonts w:cs="David" w:hint="cs"/>
          <w:u w:val="single"/>
          <w:rtl/>
        </w:rPr>
      </w:pPr>
    </w:p>
    <w:p w14:paraId="035A411E" w14:textId="77777777" w:rsidR="004E578F" w:rsidRPr="00821337" w:rsidRDefault="004E578F" w:rsidP="004E578F">
      <w:pPr>
        <w:bidi/>
        <w:jc w:val="both"/>
        <w:rPr>
          <w:rFonts w:cs="David" w:hint="cs"/>
          <w:rtl/>
        </w:rPr>
      </w:pPr>
      <w:r w:rsidRPr="00821337">
        <w:rPr>
          <w:rFonts w:cs="David" w:hint="cs"/>
          <w:rtl/>
        </w:rPr>
        <w:tab/>
        <w:t xml:space="preserve"> כן. רצוי שהם יהיו בוועדת הכספים. אין מחלוקת על הניתוב. </w:t>
      </w:r>
    </w:p>
    <w:p w14:paraId="3880CAE1" w14:textId="77777777" w:rsidR="004E578F" w:rsidRPr="00821337" w:rsidRDefault="004E578F" w:rsidP="004E578F">
      <w:pPr>
        <w:bidi/>
        <w:jc w:val="both"/>
        <w:rPr>
          <w:rFonts w:cs="David" w:hint="cs"/>
          <w:u w:val="single"/>
          <w:rtl/>
        </w:rPr>
      </w:pPr>
    </w:p>
    <w:p w14:paraId="3FF3EF4F"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0C306DD0" w14:textId="77777777" w:rsidR="004E578F" w:rsidRPr="00821337" w:rsidRDefault="004E578F" w:rsidP="004E578F">
      <w:pPr>
        <w:bidi/>
        <w:jc w:val="both"/>
        <w:rPr>
          <w:rFonts w:cs="David" w:hint="cs"/>
          <w:rtl/>
        </w:rPr>
      </w:pPr>
    </w:p>
    <w:p w14:paraId="38F17C4F" w14:textId="77777777" w:rsidR="004E578F" w:rsidRPr="00821337" w:rsidRDefault="004E578F" w:rsidP="004E578F">
      <w:pPr>
        <w:bidi/>
        <w:jc w:val="both"/>
        <w:rPr>
          <w:rFonts w:cs="David" w:hint="cs"/>
          <w:rtl/>
        </w:rPr>
      </w:pPr>
      <w:r w:rsidRPr="00821337">
        <w:rPr>
          <w:rFonts w:cs="David" w:hint="cs"/>
          <w:rtl/>
        </w:rPr>
        <w:tab/>
        <w:t xml:space="preserve">ההמלצה היא שזה יהיה כספים וביחד. הדיון שהיה פה היה האם להחליט כבר עכשיו על פיצול או להשאיר את זה בידי ועדת הכספים. ההמלצה שלנו היא, כמובן, להשאיר את ההחלטה הזאת בוועדת הכספים בהתאם להתפתחות הדיון. אנחנו מאמינים שוועדת הכספים יכולה כן להתמודד גם עם זה. </w:t>
      </w:r>
    </w:p>
    <w:p w14:paraId="233AC1EF" w14:textId="77777777" w:rsidR="004E578F" w:rsidRPr="00821337" w:rsidRDefault="004E578F" w:rsidP="004E578F">
      <w:pPr>
        <w:bidi/>
        <w:jc w:val="both"/>
        <w:rPr>
          <w:rFonts w:cs="David" w:hint="cs"/>
          <w:rtl/>
        </w:rPr>
      </w:pPr>
    </w:p>
    <w:p w14:paraId="202EC27F"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CE83F5B" w14:textId="77777777" w:rsidR="004E578F" w:rsidRPr="00821337" w:rsidRDefault="004E578F" w:rsidP="004E578F">
      <w:pPr>
        <w:bidi/>
        <w:jc w:val="both"/>
        <w:rPr>
          <w:rFonts w:cs="David" w:hint="cs"/>
          <w:u w:val="single"/>
          <w:rtl/>
        </w:rPr>
      </w:pPr>
    </w:p>
    <w:p w14:paraId="34D348E5" w14:textId="77777777" w:rsidR="004E578F" w:rsidRPr="00821337" w:rsidRDefault="004E578F" w:rsidP="004E578F">
      <w:pPr>
        <w:bidi/>
        <w:jc w:val="both"/>
        <w:rPr>
          <w:rFonts w:cs="David" w:hint="cs"/>
          <w:rtl/>
        </w:rPr>
      </w:pPr>
      <w:r w:rsidRPr="00821337">
        <w:rPr>
          <w:rFonts w:cs="David" w:hint="cs"/>
          <w:rtl/>
        </w:rPr>
        <w:tab/>
        <w:t xml:space="preserve">אם אין התייחסויות נוספות, נעבור לפרק י"ג, עידוד השקעות הון. בבקשה. </w:t>
      </w:r>
    </w:p>
    <w:p w14:paraId="28A053EE" w14:textId="77777777" w:rsidR="004E578F" w:rsidRPr="00821337" w:rsidRDefault="004E578F" w:rsidP="004E578F">
      <w:pPr>
        <w:bidi/>
        <w:jc w:val="both"/>
        <w:rPr>
          <w:rFonts w:cs="David" w:hint="cs"/>
          <w:rtl/>
        </w:rPr>
      </w:pPr>
    </w:p>
    <w:p w14:paraId="29C0AA07"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5F479CD7" w14:textId="77777777" w:rsidR="004E578F" w:rsidRPr="00821337" w:rsidRDefault="004E578F" w:rsidP="004E578F">
      <w:pPr>
        <w:bidi/>
        <w:jc w:val="both"/>
        <w:rPr>
          <w:rFonts w:cs="David" w:hint="cs"/>
          <w:rtl/>
        </w:rPr>
      </w:pPr>
    </w:p>
    <w:p w14:paraId="5958DD30" w14:textId="77777777" w:rsidR="004E578F" w:rsidRPr="00821337" w:rsidRDefault="004E578F" w:rsidP="004E578F">
      <w:pPr>
        <w:bidi/>
        <w:jc w:val="both"/>
        <w:rPr>
          <w:rFonts w:cs="David" w:hint="cs"/>
          <w:rtl/>
        </w:rPr>
      </w:pPr>
      <w:r w:rsidRPr="00821337">
        <w:rPr>
          <w:rFonts w:cs="David" w:hint="cs"/>
          <w:rtl/>
        </w:rPr>
        <w:tab/>
        <w:t xml:space="preserve"> עידוד השקעות הון זה שוב נוגע לנושאים העיקריים שדיברנו בהם. ההתמודדות עם ניצול היתרון היחסי של מדינת ישראל, מיקוד הכספים שמגיעים בעידוד השקעות הון, בין אם מדובר בהקצבות, בין אם מדובר עם הטבות מס. שני הצדדים של המשוואה נמצאים כאן, ששניהם כמובן במרכז הדיון התקציבי, גם ההוצאה וגם ההכנסה. מדובר כאן גם בתחרותיות של המשק למול האתגרים בעולם, היכולת של המשק להתמודד מול משקים אחרים במצב של יציאה של המשקים האחרים בעיקר מהמשבר. כמובן שהנושא הזה צפוי לעורר דיון סוער. אבל זה דיון שחייב להתקיים, וכפי שהוסכם וברור, הוא צריך להתקיים בוועדת הכספים.  </w:t>
      </w:r>
    </w:p>
    <w:p w14:paraId="412A68A8" w14:textId="77777777" w:rsidR="004E578F" w:rsidRPr="00821337" w:rsidRDefault="004E578F" w:rsidP="004E578F">
      <w:pPr>
        <w:bidi/>
        <w:jc w:val="both"/>
        <w:rPr>
          <w:rFonts w:cs="David" w:hint="cs"/>
          <w:rtl/>
        </w:rPr>
      </w:pPr>
    </w:p>
    <w:p w14:paraId="12FDD64B"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F12A5E2" w14:textId="77777777" w:rsidR="004E578F" w:rsidRPr="00821337" w:rsidRDefault="004E578F" w:rsidP="004E578F">
      <w:pPr>
        <w:bidi/>
        <w:jc w:val="both"/>
        <w:rPr>
          <w:rFonts w:cs="David" w:hint="cs"/>
          <w:u w:val="single"/>
          <w:rtl/>
        </w:rPr>
      </w:pPr>
    </w:p>
    <w:p w14:paraId="79729023" w14:textId="77777777" w:rsidR="004E578F" w:rsidRPr="00821337" w:rsidRDefault="004E578F" w:rsidP="004E578F">
      <w:pPr>
        <w:bidi/>
        <w:jc w:val="both"/>
        <w:rPr>
          <w:rFonts w:cs="David" w:hint="cs"/>
          <w:rtl/>
        </w:rPr>
      </w:pPr>
      <w:r w:rsidRPr="00821337">
        <w:rPr>
          <w:rFonts w:cs="David" w:hint="cs"/>
          <w:rtl/>
        </w:rPr>
        <w:tab/>
        <w:t xml:space="preserve">אני מבין שזה גם נושא שנוגע ממש לאלמנטים מהותיים בתוכנית הכלכלית. </w:t>
      </w:r>
    </w:p>
    <w:p w14:paraId="3B108208" w14:textId="77777777" w:rsidR="004E578F" w:rsidRPr="00821337" w:rsidRDefault="004E578F" w:rsidP="004E578F">
      <w:pPr>
        <w:bidi/>
        <w:jc w:val="both"/>
        <w:rPr>
          <w:rFonts w:cs="David" w:hint="cs"/>
          <w:rtl/>
        </w:rPr>
      </w:pPr>
    </w:p>
    <w:p w14:paraId="0359355E"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1060FD11" w14:textId="77777777" w:rsidR="004E578F" w:rsidRPr="00821337" w:rsidRDefault="004E578F" w:rsidP="004E578F">
      <w:pPr>
        <w:bidi/>
        <w:jc w:val="both"/>
        <w:rPr>
          <w:rFonts w:cs="David" w:hint="cs"/>
          <w:rtl/>
        </w:rPr>
      </w:pPr>
    </w:p>
    <w:p w14:paraId="73D92534" w14:textId="77777777" w:rsidR="004E578F" w:rsidRPr="00821337" w:rsidRDefault="004E578F" w:rsidP="004E578F">
      <w:pPr>
        <w:bidi/>
        <w:jc w:val="both"/>
        <w:rPr>
          <w:rFonts w:cs="David" w:hint="cs"/>
          <w:rtl/>
        </w:rPr>
      </w:pPr>
      <w:r w:rsidRPr="00821337">
        <w:rPr>
          <w:rFonts w:cs="David" w:hint="cs"/>
          <w:rtl/>
        </w:rPr>
        <w:tab/>
        <w:t xml:space="preserve"> הוא מהותי. הוא משנה באופן משמעותי מאוד את אופן הקצאת ההטבות לעידוד השקעות הון. </w:t>
      </w:r>
    </w:p>
    <w:p w14:paraId="6C752649" w14:textId="77777777" w:rsidR="004E578F" w:rsidRPr="00821337" w:rsidRDefault="004E578F" w:rsidP="004E578F">
      <w:pPr>
        <w:bidi/>
        <w:jc w:val="both"/>
        <w:rPr>
          <w:rFonts w:cs="David" w:hint="cs"/>
          <w:rtl/>
        </w:rPr>
      </w:pPr>
    </w:p>
    <w:p w14:paraId="654ABC06" w14:textId="77777777" w:rsidR="004E578F" w:rsidRPr="00821337" w:rsidRDefault="004E578F" w:rsidP="004E578F">
      <w:pPr>
        <w:bidi/>
        <w:jc w:val="both"/>
        <w:rPr>
          <w:rFonts w:cs="David" w:hint="cs"/>
          <w:rtl/>
        </w:rPr>
      </w:pPr>
      <w:r w:rsidRPr="00821337">
        <w:rPr>
          <w:rFonts w:cs="David" w:hint="cs"/>
          <w:rtl/>
        </w:rPr>
        <w:tab/>
        <w:t xml:space="preserve">הנושא השני הוא אותו דבר, הוא רק קושר את ירושלים. אם אמרנו את כל זה, עכשיו גם אמרנו ירושלים. </w:t>
      </w:r>
    </w:p>
    <w:p w14:paraId="7F1C159B" w14:textId="77777777" w:rsidR="004E578F" w:rsidRPr="00821337" w:rsidRDefault="004E578F" w:rsidP="004E578F">
      <w:pPr>
        <w:bidi/>
        <w:jc w:val="both"/>
        <w:rPr>
          <w:rFonts w:cs="David" w:hint="cs"/>
          <w:rtl/>
        </w:rPr>
      </w:pPr>
    </w:p>
    <w:p w14:paraId="7375DCEF"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0BA99FF5" w14:textId="77777777" w:rsidR="004E578F" w:rsidRPr="00821337" w:rsidRDefault="004E578F" w:rsidP="004E578F">
      <w:pPr>
        <w:keepNext/>
        <w:bidi/>
        <w:jc w:val="both"/>
        <w:rPr>
          <w:rFonts w:cs="David" w:hint="cs"/>
          <w:u w:val="single"/>
          <w:rtl/>
        </w:rPr>
      </w:pPr>
    </w:p>
    <w:p w14:paraId="056A3979" w14:textId="77777777" w:rsidR="004E578F" w:rsidRPr="00821337" w:rsidRDefault="004E578F" w:rsidP="004E578F">
      <w:pPr>
        <w:bidi/>
        <w:jc w:val="both"/>
        <w:rPr>
          <w:rFonts w:cs="David" w:hint="cs"/>
          <w:rtl/>
        </w:rPr>
      </w:pPr>
      <w:r w:rsidRPr="00821337">
        <w:rPr>
          <w:rFonts w:cs="David" w:hint="cs"/>
          <w:rtl/>
        </w:rPr>
        <w:tab/>
        <w:t xml:space="preserve"> נעלה את ירושלים. </w:t>
      </w:r>
    </w:p>
    <w:p w14:paraId="572B84AA" w14:textId="77777777" w:rsidR="004E578F" w:rsidRPr="00821337" w:rsidRDefault="004E578F" w:rsidP="004E578F">
      <w:pPr>
        <w:bidi/>
        <w:jc w:val="both"/>
        <w:rPr>
          <w:rFonts w:cs="David" w:hint="cs"/>
          <w:rtl/>
        </w:rPr>
      </w:pPr>
    </w:p>
    <w:p w14:paraId="3B8D3FF4"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34DB5772" w14:textId="77777777" w:rsidR="004E578F" w:rsidRPr="00821337" w:rsidRDefault="004E578F" w:rsidP="004E578F">
      <w:pPr>
        <w:bidi/>
        <w:jc w:val="both"/>
        <w:rPr>
          <w:rFonts w:cs="David" w:hint="cs"/>
          <w:rtl/>
        </w:rPr>
      </w:pPr>
    </w:p>
    <w:p w14:paraId="5DB68827" w14:textId="77777777" w:rsidR="004E578F" w:rsidRPr="00821337" w:rsidRDefault="004E578F" w:rsidP="004E578F">
      <w:pPr>
        <w:bidi/>
        <w:jc w:val="both"/>
        <w:rPr>
          <w:rFonts w:cs="David" w:hint="cs"/>
          <w:rtl/>
        </w:rPr>
      </w:pPr>
      <w:r w:rsidRPr="00821337">
        <w:rPr>
          <w:rFonts w:cs="David" w:hint="cs"/>
          <w:rtl/>
        </w:rPr>
        <w:tab/>
        <w:t xml:space="preserve"> נעלה את ירושלים על ראש שמחתנו. כמובן שירושלים היא בעניין. </w:t>
      </w:r>
    </w:p>
    <w:p w14:paraId="3E9234E8" w14:textId="77777777" w:rsidR="004E578F" w:rsidRPr="00821337" w:rsidRDefault="004E578F" w:rsidP="004E578F">
      <w:pPr>
        <w:bidi/>
        <w:jc w:val="both"/>
        <w:rPr>
          <w:rFonts w:cs="David" w:hint="cs"/>
          <w:rtl/>
        </w:rPr>
      </w:pPr>
    </w:p>
    <w:p w14:paraId="0A0481F9"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69FAF131" w14:textId="77777777" w:rsidR="004E578F" w:rsidRPr="00821337" w:rsidRDefault="004E578F" w:rsidP="004E578F">
      <w:pPr>
        <w:keepNext/>
        <w:bidi/>
        <w:jc w:val="both"/>
        <w:rPr>
          <w:rFonts w:cs="David" w:hint="cs"/>
          <w:u w:val="single"/>
          <w:rtl/>
        </w:rPr>
      </w:pPr>
    </w:p>
    <w:p w14:paraId="5B03C66E" w14:textId="77777777" w:rsidR="004E578F" w:rsidRPr="00821337" w:rsidRDefault="004E578F" w:rsidP="004E578F">
      <w:pPr>
        <w:bidi/>
        <w:jc w:val="both"/>
        <w:rPr>
          <w:rFonts w:cs="David" w:hint="cs"/>
          <w:rtl/>
        </w:rPr>
      </w:pPr>
      <w:r w:rsidRPr="00821337">
        <w:rPr>
          <w:rFonts w:cs="David" w:hint="cs"/>
          <w:rtl/>
        </w:rPr>
        <w:tab/>
        <w:t xml:space="preserve"> אין לי מה להוסיף לדברי היועץ המשפטי לאוצר. הוועדה המומלצת על ידינו היא ועדת הכספים לשני החוקים. </w:t>
      </w:r>
    </w:p>
    <w:p w14:paraId="3AE05DCD" w14:textId="77777777" w:rsidR="004E578F" w:rsidRPr="00821337" w:rsidRDefault="004E578F" w:rsidP="004E578F">
      <w:pPr>
        <w:bidi/>
        <w:jc w:val="both"/>
        <w:rPr>
          <w:rFonts w:cs="David" w:hint="cs"/>
          <w:rtl/>
        </w:rPr>
      </w:pPr>
    </w:p>
    <w:p w14:paraId="4C7B5445"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325CA9E4" w14:textId="77777777" w:rsidR="004E578F" w:rsidRPr="00821337" w:rsidRDefault="004E578F" w:rsidP="004E578F">
      <w:pPr>
        <w:bidi/>
        <w:jc w:val="both"/>
        <w:rPr>
          <w:rFonts w:cs="David" w:hint="cs"/>
          <w:u w:val="single"/>
          <w:rtl/>
        </w:rPr>
      </w:pPr>
    </w:p>
    <w:p w14:paraId="27EE6CF7" w14:textId="77777777" w:rsidR="004E578F" w:rsidRPr="00821337" w:rsidRDefault="004E578F" w:rsidP="004E578F">
      <w:pPr>
        <w:bidi/>
        <w:jc w:val="both"/>
        <w:rPr>
          <w:rFonts w:cs="David" w:hint="cs"/>
          <w:rtl/>
        </w:rPr>
      </w:pPr>
      <w:r w:rsidRPr="00821337">
        <w:rPr>
          <w:rFonts w:cs="David" w:hint="cs"/>
          <w:rtl/>
        </w:rPr>
        <w:tab/>
        <w:t>יש תוספת שכר לגפני?</w:t>
      </w:r>
    </w:p>
    <w:p w14:paraId="00D7111B" w14:textId="77777777" w:rsidR="004E578F" w:rsidRPr="00821337" w:rsidRDefault="004E578F" w:rsidP="004E578F">
      <w:pPr>
        <w:bidi/>
        <w:jc w:val="both"/>
        <w:rPr>
          <w:rFonts w:cs="David" w:hint="cs"/>
          <w:rtl/>
        </w:rPr>
      </w:pPr>
    </w:p>
    <w:p w14:paraId="55B7F653"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D71ACDE" w14:textId="77777777" w:rsidR="004E578F" w:rsidRPr="00821337" w:rsidRDefault="004E578F" w:rsidP="004E578F">
      <w:pPr>
        <w:bidi/>
        <w:jc w:val="both"/>
        <w:rPr>
          <w:rFonts w:cs="David" w:hint="cs"/>
          <w:u w:val="single"/>
          <w:rtl/>
        </w:rPr>
      </w:pPr>
    </w:p>
    <w:p w14:paraId="5D017000" w14:textId="77777777" w:rsidR="004E578F" w:rsidRPr="00821337" w:rsidRDefault="004E578F" w:rsidP="004E578F">
      <w:pPr>
        <w:bidi/>
        <w:jc w:val="both"/>
        <w:rPr>
          <w:rFonts w:cs="David" w:hint="cs"/>
          <w:rtl/>
        </w:rPr>
      </w:pPr>
      <w:r w:rsidRPr="00821337">
        <w:rPr>
          <w:rFonts w:cs="David" w:hint="cs"/>
          <w:rtl/>
        </w:rPr>
        <w:tab/>
        <w:t xml:space="preserve">יש אולי תוספת עוזר חמישי. </w:t>
      </w:r>
    </w:p>
    <w:p w14:paraId="1B32A86A" w14:textId="77777777" w:rsidR="004E578F" w:rsidRPr="00821337" w:rsidRDefault="004E578F" w:rsidP="004E578F">
      <w:pPr>
        <w:bidi/>
        <w:jc w:val="both"/>
        <w:rPr>
          <w:rFonts w:cs="David" w:hint="cs"/>
          <w:rtl/>
        </w:rPr>
      </w:pPr>
    </w:p>
    <w:p w14:paraId="01739A04"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4AE84513" w14:textId="77777777" w:rsidR="004E578F" w:rsidRPr="00821337" w:rsidRDefault="004E578F" w:rsidP="004E578F">
      <w:pPr>
        <w:keepNext/>
        <w:bidi/>
        <w:jc w:val="both"/>
        <w:rPr>
          <w:rFonts w:cs="David" w:hint="cs"/>
          <w:u w:val="single"/>
          <w:rtl/>
        </w:rPr>
      </w:pPr>
    </w:p>
    <w:p w14:paraId="4BAEB787" w14:textId="77777777" w:rsidR="004E578F" w:rsidRPr="00821337" w:rsidRDefault="004E578F" w:rsidP="004E578F">
      <w:pPr>
        <w:bidi/>
        <w:jc w:val="both"/>
        <w:rPr>
          <w:rFonts w:cs="David" w:hint="cs"/>
          <w:rtl/>
        </w:rPr>
      </w:pPr>
      <w:r w:rsidRPr="00821337">
        <w:rPr>
          <w:rFonts w:cs="David" w:hint="cs"/>
          <w:rtl/>
        </w:rPr>
        <w:tab/>
        <w:t xml:space="preserve"> אני מניח שזה יעלה. </w:t>
      </w:r>
    </w:p>
    <w:p w14:paraId="08C3A23E" w14:textId="77777777" w:rsidR="004E578F" w:rsidRPr="00821337" w:rsidRDefault="004E578F" w:rsidP="004E578F">
      <w:pPr>
        <w:bidi/>
        <w:jc w:val="both"/>
        <w:rPr>
          <w:rFonts w:cs="David" w:hint="cs"/>
          <w:rtl/>
        </w:rPr>
      </w:pPr>
    </w:p>
    <w:p w14:paraId="5433E316"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59BB688" w14:textId="77777777" w:rsidR="004E578F" w:rsidRPr="00821337" w:rsidRDefault="004E578F" w:rsidP="004E578F">
      <w:pPr>
        <w:bidi/>
        <w:jc w:val="both"/>
        <w:rPr>
          <w:rFonts w:cs="David" w:hint="cs"/>
          <w:u w:val="single"/>
          <w:rtl/>
        </w:rPr>
      </w:pPr>
    </w:p>
    <w:p w14:paraId="21B65CB2" w14:textId="77777777" w:rsidR="004E578F" w:rsidRPr="00821337" w:rsidRDefault="004E578F" w:rsidP="004E578F">
      <w:pPr>
        <w:bidi/>
        <w:jc w:val="both"/>
        <w:rPr>
          <w:rFonts w:cs="David" w:hint="cs"/>
          <w:rtl/>
        </w:rPr>
      </w:pPr>
      <w:r w:rsidRPr="00821337">
        <w:rPr>
          <w:rFonts w:cs="David" w:hint="cs"/>
          <w:rtl/>
        </w:rPr>
        <w:tab/>
        <w:t xml:space="preserve">האמת היא שהוא עובד קשה. </w:t>
      </w:r>
    </w:p>
    <w:p w14:paraId="6C0ED19B" w14:textId="77777777" w:rsidR="004E578F" w:rsidRPr="00821337" w:rsidRDefault="004E578F" w:rsidP="004E578F">
      <w:pPr>
        <w:bidi/>
        <w:jc w:val="both"/>
        <w:rPr>
          <w:rFonts w:cs="David" w:hint="cs"/>
          <w:rtl/>
        </w:rPr>
      </w:pPr>
    </w:p>
    <w:p w14:paraId="0F8C2950" w14:textId="77777777" w:rsidR="004E578F" w:rsidRPr="00821337" w:rsidRDefault="004E578F" w:rsidP="004E578F">
      <w:pPr>
        <w:bidi/>
        <w:jc w:val="both"/>
        <w:rPr>
          <w:rFonts w:cs="David" w:hint="cs"/>
          <w:rtl/>
        </w:rPr>
      </w:pPr>
      <w:r w:rsidRPr="00821337">
        <w:rPr>
          <w:rFonts w:cs="David" w:hint="cs"/>
          <w:rtl/>
        </w:rPr>
        <w:tab/>
        <w:t xml:space="preserve">אנחנו נחזור עכשיו ברשותכם לפרק י"א, למערכת הסליקה הפנסיונית. נמצא אתנו עו"ד אסי </w:t>
      </w:r>
      <w:proofErr w:type="spellStart"/>
      <w:r w:rsidRPr="00821337">
        <w:rPr>
          <w:rFonts w:cs="David" w:hint="cs"/>
          <w:rtl/>
        </w:rPr>
        <w:t>מסינג</w:t>
      </w:r>
      <w:proofErr w:type="spellEnd"/>
      <w:r w:rsidRPr="00821337">
        <w:rPr>
          <w:rFonts w:cs="David" w:hint="cs"/>
          <w:rtl/>
        </w:rPr>
        <w:t xml:space="preserve">, מהלשכה המשפטית באוצר. תודה שהגעת בהתרעה כל כך קצרה. ביקשתי, אם אפשר, לקבל הסבר תמציתי אבל קצת יותר לעומק של סוגיית מערך הסליקה הפנסיונית, בעיקר בהיבט איך זה אמור לעבוד, והחשוב מכל </w:t>
      </w:r>
      <w:r w:rsidRPr="00821337">
        <w:rPr>
          <w:rFonts w:cs="David"/>
          <w:rtl/>
        </w:rPr>
        <w:t>–</w:t>
      </w:r>
      <w:r w:rsidRPr="00821337">
        <w:rPr>
          <w:rFonts w:cs="David" w:hint="cs"/>
          <w:rtl/>
        </w:rPr>
        <w:t xml:space="preserve"> איפה זה מגביר באמת את התחרות מבחינת היכולת של אנשים לעבור ממקום למקום. </w:t>
      </w:r>
    </w:p>
    <w:p w14:paraId="0F199B3C" w14:textId="77777777" w:rsidR="004E578F" w:rsidRPr="00821337" w:rsidRDefault="004E578F" w:rsidP="004E578F">
      <w:pPr>
        <w:bidi/>
        <w:jc w:val="both"/>
        <w:rPr>
          <w:rFonts w:cs="David" w:hint="cs"/>
          <w:rtl/>
        </w:rPr>
      </w:pPr>
    </w:p>
    <w:p w14:paraId="646516F9" w14:textId="77777777" w:rsidR="004E578F" w:rsidRPr="00821337" w:rsidRDefault="004E578F" w:rsidP="004E578F">
      <w:pPr>
        <w:bidi/>
        <w:jc w:val="both"/>
        <w:rPr>
          <w:rFonts w:cs="David" w:hint="cs"/>
          <w:u w:val="single"/>
          <w:rtl/>
        </w:rPr>
      </w:pPr>
      <w:r w:rsidRPr="00821337">
        <w:rPr>
          <w:rFonts w:cs="David" w:hint="cs"/>
          <w:u w:val="single"/>
          <w:rtl/>
        </w:rPr>
        <w:t xml:space="preserve">אסי </w:t>
      </w:r>
      <w:proofErr w:type="spellStart"/>
      <w:r w:rsidRPr="00821337">
        <w:rPr>
          <w:rFonts w:cs="David" w:hint="cs"/>
          <w:u w:val="single"/>
          <w:rtl/>
        </w:rPr>
        <w:t>מסינג</w:t>
      </w:r>
      <w:proofErr w:type="spellEnd"/>
      <w:r w:rsidRPr="00821337">
        <w:rPr>
          <w:rFonts w:cs="David" w:hint="cs"/>
          <w:u w:val="single"/>
          <w:rtl/>
        </w:rPr>
        <w:t>:</w:t>
      </w:r>
    </w:p>
    <w:p w14:paraId="152F47EB" w14:textId="77777777" w:rsidR="004E578F" w:rsidRPr="00821337" w:rsidRDefault="004E578F" w:rsidP="004E578F">
      <w:pPr>
        <w:bidi/>
        <w:jc w:val="both"/>
        <w:rPr>
          <w:rFonts w:cs="David" w:hint="cs"/>
          <w:u w:val="single"/>
          <w:rtl/>
        </w:rPr>
      </w:pPr>
    </w:p>
    <w:p w14:paraId="51E6C6B4" w14:textId="77777777" w:rsidR="004E578F" w:rsidRPr="00821337" w:rsidRDefault="004E578F" w:rsidP="004E578F">
      <w:pPr>
        <w:bidi/>
        <w:jc w:val="both"/>
        <w:rPr>
          <w:rFonts w:cs="David" w:hint="cs"/>
          <w:rtl/>
        </w:rPr>
      </w:pPr>
      <w:r w:rsidRPr="00821337">
        <w:rPr>
          <w:rFonts w:cs="David" w:hint="cs"/>
          <w:rtl/>
        </w:rPr>
        <w:tab/>
        <w:t xml:space="preserve">מערכת הסליקה הפנסיונית נועדה למצוא גוף שהמטרה שלו לרכז בין כלל הגופים המוסדיים שקיימים במשק, ריכוז של העברת מידע וכספים באמצעות אותו גוף, בין כל הגופים, בינם לבין עצמם וייתכן שבעתיד העניין גם ישמש את הפרט עצמו. הדוגמאות לכך ראשית זה הייעוץ הפנסיוני, שאדם בא ומבקש להצטרף למוצר כלשהו שמתאים לו, והוא בא ליועץ, אז היום כדי שהוא יוכל לקבל את המידע אילו חסכונות פנסיוניים יש לאותו גוף וחסכונות אחרים כדי שהיועץ יוכל לדעת להתאים לו את הדבר המתאים לו ביותר, הוא צריך לפנות באמצעות פנייה שהיא באמצעות פקסים </w:t>
      </w:r>
      <w:proofErr w:type="spellStart"/>
      <w:r w:rsidRPr="00821337">
        <w:rPr>
          <w:rFonts w:cs="David" w:hint="cs"/>
          <w:rtl/>
        </w:rPr>
        <w:t>וכו</w:t>
      </w:r>
      <w:proofErr w:type="spellEnd"/>
      <w:r w:rsidRPr="00821337">
        <w:rPr>
          <w:rFonts w:cs="David" w:hint="cs"/>
          <w:rtl/>
        </w:rPr>
        <w:t xml:space="preserve">'. המערכת הזאת מיועדת לעשות תקשורת בין אותו יועץ פנסיוני לבין יתר הגופים, כמובן בהסכמה של האדם שרוצה לחסוך, כך שניתן יהיה לקבל את כל המידע לאותו יועץ וניתן יהיה לתת לו את הייעוץ המיטבי ביותר ואת הבחירה הטובה ביותר. פעולות אחרות שניתן יהיה להשתמש באמצעות המסלקה, למשל העברות כספים. היום, בהתאם לתקנות שעברו לפני כשנה בכנסת, ניתן לנייד כספים מכל מוצר פנסיוני למוצר אחר, ובלבד שהניוד הוא למטרת קצבה. זה כמובן מגביל את התחרות בתחום, והמוצר כאן יאפשר את אותו מעבר כספים ומידע בצורה קלה יותר, נכונה יותר, בפורמט אחיד, כך שלא יהיו עיכובים באותם מעברים. בעתיד יש פעולות נוספות שניתן יהיה לבצע באמצעות אותה מסלקה, למשל ייתכן והצטרפות של עמיתים במישרים לגוף מוסדי, העברת טופס ההצטרפות, בנוסף תיתכן בעתיד גם הפעולה של משיכת הכספים וכיו"ב. עיקר הפעילות כרגע נועדה לייעוץ, שהיא פעילות כמובן חשובה, וניידות הכספים. </w:t>
      </w:r>
    </w:p>
    <w:p w14:paraId="1D61DA68" w14:textId="77777777" w:rsidR="004E578F" w:rsidRPr="00821337" w:rsidRDefault="004E578F" w:rsidP="004E578F">
      <w:pPr>
        <w:bidi/>
        <w:jc w:val="both"/>
        <w:rPr>
          <w:rFonts w:cs="David" w:hint="cs"/>
          <w:rtl/>
        </w:rPr>
      </w:pPr>
    </w:p>
    <w:p w14:paraId="4E049AA7"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1ADCE77" w14:textId="77777777" w:rsidR="004E578F" w:rsidRPr="00821337" w:rsidRDefault="004E578F" w:rsidP="004E578F">
      <w:pPr>
        <w:bidi/>
        <w:jc w:val="both"/>
        <w:rPr>
          <w:rFonts w:cs="David" w:hint="cs"/>
          <w:rtl/>
        </w:rPr>
      </w:pPr>
    </w:p>
    <w:p w14:paraId="23D65DE2" w14:textId="77777777" w:rsidR="004E578F" w:rsidRPr="00821337" w:rsidRDefault="004E578F" w:rsidP="004E578F">
      <w:pPr>
        <w:bidi/>
        <w:jc w:val="both"/>
        <w:rPr>
          <w:rFonts w:cs="David" w:hint="cs"/>
          <w:rtl/>
        </w:rPr>
      </w:pPr>
      <w:r w:rsidRPr="00821337">
        <w:rPr>
          <w:rFonts w:cs="David" w:hint="cs"/>
          <w:rtl/>
        </w:rPr>
        <w:tab/>
        <w:t xml:space="preserve">היום השיטה היא שהגוף המקבל פונה לגוף המעביר, או שהסוכן פונה במקביל לשניהם ומורה לגוף המעביר שיעביר לגוף המקבל? המטרה היא לפתור את בעיית הסנכרון הזאת, או שהרעיון הולך צעד אחד נוסף ואומר שהסוכן פונה לגוף הזה, והגוף הזה באופן אוטומטי במערכת שלו פשוט שואב את העניין ממקום אחד ומעביר אותו לשני כביכול מעל לראשו? </w:t>
      </w:r>
    </w:p>
    <w:p w14:paraId="71DC78D8" w14:textId="77777777" w:rsidR="004E578F" w:rsidRPr="00821337" w:rsidRDefault="004E578F" w:rsidP="004E578F">
      <w:pPr>
        <w:bidi/>
        <w:jc w:val="both"/>
        <w:rPr>
          <w:rFonts w:cs="David" w:hint="cs"/>
          <w:rtl/>
        </w:rPr>
      </w:pPr>
    </w:p>
    <w:p w14:paraId="3214FD31" w14:textId="77777777" w:rsidR="004E578F" w:rsidRPr="00821337" w:rsidRDefault="004E578F" w:rsidP="004E578F">
      <w:pPr>
        <w:bidi/>
        <w:jc w:val="both"/>
        <w:rPr>
          <w:rFonts w:cs="David" w:hint="cs"/>
          <w:u w:val="single"/>
          <w:rtl/>
        </w:rPr>
      </w:pPr>
      <w:r w:rsidRPr="00821337">
        <w:rPr>
          <w:rFonts w:cs="David" w:hint="cs"/>
          <w:u w:val="single"/>
          <w:rtl/>
        </w:rPr>
        <w:t xml:space="preserve">אסי </w:t>
      </w:r>
      <w:proofErr w:type="spellStart"/>
      <w:r w:rsidRPr="00821337">
        <w:rPr>
          <w:rFonts w:cs="David" w:hint="cs"/>
          <w:u w:val="single"/>
          <w:rtl/>
        </w:rPr>
        <w:t>מסינג</w:t>
      </w:r>
      <w:proofErr w:type="spellEnd"/>
      <w:r w:rsidRPr="00821337">
        <w:rPr>
          <w:rFonts w:cs="David" w:hint="cs"/>
          <w:u w:val="single"/>
          <w:rtl/>
        </w:rPr>
        <w:t>:</w:t>
      </w:r>
    </w:p>
    <w:p w14:paraId="6A420B0D" w14:textId="77777777" w:rsidR="004E578F" w:rsidRPr="00821337" w:rsidRDefault="004E578F" w:rsidP="004E578F">
      <w:pPr>
        <w:bidi/>
        <w:jc w:val="both"/>
        <w:rPr>
          <w:rFonts w:cs="David" w:hint="cs"/>
          <w:rtl/>
        </w:rPr>
      </w:pPr>
    </w:p>
    <w:p w14:paraId="02AEF227" w14:textId="77777777" w:rsidR="004E578F" w:rsidRPr="00821337" w:rsidRDefault="004E578F" w:rsidP="004E578F">
      <w:pPr>
        <w:bidi/>
        <w:jc w:val="both"/>
        <w:rPr>
          <w:rFonts w:cs="David" w:hint="cs"/>
          <w:rtl/>
        </w:rPr>
      </w:pPr>
      <w:r w:rsidRPr="00821337">
        <w:rPr>
          <w:rFonts w:cs="David" w:hint="cs"/>
          <w:rtl/>
        </w:rPr>
        <w:tab/>
        <w:t xml:space="preserve">קודם כל, זה יעשה כמובן סדר באמצעות העברת אותן בקשות. אבל היום בקשה של העברת כספים יכולה להתבצע הן באמצעות סוכן והן באמצעות פנייה ישירות לגוף המוסדי. כמובן שכלל שהגופים הם יותר גדולים אז משתמשים בגופים לווייניים יותר ויותר. אבל הסוכן הוא לצורך העניין השלוח של הגוף המוסדי, ולכן ההבחנה היא לא כל כך משנה בהקשר הזה. הרעיון הוא לפשט את ההליך, ואופציה שבאמצעות גוף מרכז אחד אפשר יהיה לבצע את מלוא המכלול של ההעברות הללו מבלי שיהיו קשיים טכניים וגם הדבר ייעשה בצורה יותר מתאימה למאה ה-21 במובן של מערכת ממוכנת אחת שתאפשר לעשות את אותן העברות. </w:t>
      </w:r>
    </w:p>
    <w:p w14:paraId="0C8C8263" w14:textId="77777777" w:rsidR="004E578F" w:rsidRPr="00821337" w:rsidRDefault="004E578F" w:rsidP="004E578F">
      <w:pPr>
        <w:bidi/>
        <w:jc w:val="both"/>
        <w:rPr>
          <w:rFonts w:cs="David" w:hint="cs"/>
          <w:rtl/>
        </w:rPr>
      </w:pPr>
    </w:p>
    <w:p w14:paraId="0572B6A2"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CD524D5" w14:textId="77777777" w:rsidR="004E578F" w:rsidRPr="00821337" w:rsidRDefault="004E578F" w:rsidP="004E578F">
      <w:pPr>
        <w:bidi/>
        <w:jc w:val="both"/>
        <w:rPr>
          <w:rFonts w:cs="David" w:hint="cs"/>
          <w:u w:val="single"/>
          <w:rtl/>
        </w:rPr>
      </w:pPr>
    </w:p>
    <w:p w14:paraId="37F2CE9B" w14:textId="77777777" w:rsidR="004E578F" w:rsidRPr="00821337" w:rsidRDefault="004E578F" w:rsidP="004E578F">
      <w:pPr>
        <w:bidi/>
        <w:jc w:val="both"/>
        <w:rPr>
          <w:rFonts w:cs="David" w:hint="cs"/>
          <w:rtl/>
        </w:rPr>
      </w:pPr>
      <w:r w:rsidRPr="00821337">
        <w:rPr>
          <w:rFonts w:cs="David" w:hint="cs"/>
          <w:rtl/>
        </w:rPr>
        <w:tab/>
        <w:t>ואז למעשה לסוכן יהיה יותר פשוט לעשות את זה, ולכן מרחב ההמלצות שלו יכול להתרחב.</w:t>
      </w:r>
    </w:p>
    <w:p w14:paraId="78ECF156" w14:textId="77777777" w:rsidR="004E578F" w:rsidRPr="00821337" w:rsidRDefault="004E578F" w:rsidP="004E578F">
      <w:pPr>
        <w:bidi/>
        <w:jc w:val="both"/>
        <w:rPr>
          <w:rFonts w:cs="David" w:hint="cs"/>
          <w:rtl/>
        </w:rPr>
      </w:pPr>
    </w:p>
    <w:p w14:paraId="34F37910" w14:textId="77777777" w:rsidR="004E578F" w:rsidRPr="00821337" w:rsidRDefault="004E578F" w:rsidP="004E578F">
      <w:pPr>
        <w:bidi/>
        <w:jc w:val="both"/>
        <w:rPr>
          <w:rFonts w:cs="David" w:hint="cs"/>
          <w:u w:val="single"/>
          <w:rtl/>
        </w:rPr>
      </w:pPr>
      <w:r w:rsidRPr="00821337">
        <w:rPr>
          <w:rFonts w:cs="David" w:hint="cs"/>
          <w:u w:val="single"/>
          <w:rtl/>
        </w:rPr>
        <w:t xml:space="preserve">אסי </w:t>
      </w:r>
      <w:proofErr w:type="spellStart"/>
      <w:r w:rsidRPr="00821337">
        <w:rPr>
          <w:rFonts w:cs="David" w:hint="cs"/>
          <w:u w:val="single"/>
          <w:rtl/>
        </w:rPr>
        <w:t>מסינג</w:t>
      </w:r>
      <w:proofErr w:type="spellEnd"/>
      <w:r w:rsidRPr="00821337">
        <w:rPr>
          <w:rFonts w:cs="David" w:hint="cs"/>
          <w:u w:val="single"/>
          <w:rtl/>
        </w:rPr>
        <w:t>:</w:t>
      </w:r>
    </w:p>
    <w:p w14:paraId="7B78285C" w14:textId="77777777" w:rsidR="004E578F" w:rsidRPr="00821337" w:rsidRDefault="004E578F" w:rsidP="004E578F">
      <w:pPr>
        <w:bidi/>
        <w:jc w:val="both"/>
        <w:rPr>
          <w:rFonts w:cs="David" w:hint="cs"/>
          <w:rtl/>
        </w:rPr>
      </w:pPr>
    </w:p>
    <w:p w14:paraId="4BB1518D" w14:textId="77777777" w:rsidR="004E578F" w:rsidRPr="00821337" w:rsidRDefault="004E578F" w:rsidP="004E578F">
      <w:pPr>
        <w:bidi/>
        <w:jc w:val="both"/>
        <w:rPr>
          <w:rFonts w:cs="David" w:hint="cs"/>
          <w:rtl/>
        </w:rPr>
      </w:pPr>
      <w:r w:rsidRPr="00821337">
        <w:rPr>
          <w:rFonts w:cs="David" w:hint="cs"/>
          <w:rtl/>
        </w:rPr>
        <w:tab/>
        <w:t xml:space="preserve">זה יוריד כמובן חסמים, וגם פעולות שונות ומשונות שעושים גופים במטרה למנוע העברת כספים.  </w:t>
      </w:r>
    </w:p>
    <w:p w14:paraId="6C925913" w14:textId="77777777" w:rsidR="004E578F" w:rsidRPr="00821337" w:rsidRDefault="004E578F" w:rsidP="004E578F">
      <w:pPr>
        <w:bidi/>
        <w:jc w:val="both"/>
        <w:rPr>
          <w:rFonts w:cs="David" w:hint="cs"/>
          <w:rtl/>
        </w:rPr>
      </w:pPr>
    </w:p>
    <w:p w14:paraId="45701959"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78895773" w14:textId="77777777" w:rsidR="004E578F" w:rsidRPr="00821337" w:rsidRDefault="004E578F" w:rsidP="004E578F">
      <w:pPr>
        <w:bidi/>
        <w:jc w:val="both"/>
        <w:rPr>
          <w:rFonts w:cs="David" w:hint="cs"/>
          <w:u w:val="single"/>
          <w:rtl/>
        </w:rPr>
      </w:pPr>
    </w:p>
    <w:p w14:paraId="47ECDB1A" w14:textId="77777777" w:rsidR="004E578F" w:rsidRPr="00821337" w:rsidRDefault="004E578F" w:rsidP="004E578F">
      <w:pPr>
        <w:bidi/>
        <w:jc w:val="both"/>
        <w:rPr>
          <w:rFonts w:cs="David" w:hint="cs"/>
          <w:rtl/>
        </w:rPr>
      </w:pPr>
      <w:r w:rsidRPr="00821337">
        <w:rPr>
          <w:rFonts w:cs="David" w:hint="cs"/>
          <w:rtl/>
        </w:rPr>
        <w:tab/>
        <w:t xml:space="preserve">השאלה היא מה זה ישנה את דמי הניהול שהיום אותם מוסדות גובים, ניהול הקופה עצמה. כי אני מבין שמקימים כרגע את המסלקה הזאת, המסלקה בעצם תטיל עוד הוצאות. איך אתם פותרים את העניין הזה? דבר שני, מבחינת מהירות, למה המסלקה הזאת תעבור יותר מהר מאשר המוסד? אין להם זכות לעכב לך את ההעברה. </w:t>
      </w:r>
    </w:p>
    <w:p w14:paraId="649E45E4" w14:textId="77777777" w:rsidR="004E578F" w:rsidRPr="00821337" w:rsidRDefault="004E578F" w:rsidP="004E578F">
      <w:pPr>
        <w:bidi/>
        <w:jc w:val="both"/>
        <w:rPr>
          <w:rFonts w:cs="David" w:hint="cs"/>
          <w:u w:val="single"/>
          <w:rtl/>
        </w:rPr>
      </w:pPr>
    </w:p>
    <w:p w14:paraId="26EC26AD" w14:textId="77777777" w:rsidR="004E578F" w:rsidRPr="00821337" w:rsidRDefault="004E578F" w:rsidP="004E578F">
      <w:pPr>
        <w:keepLines/>
        <w:bidi/>
        <w:jc w:val="both"/>
        <w:rPr>
          <w:rFonts w:cs="David" w:hint="cs"/>
          <w:u w:val="single"/>
          <w:rtl/>
        </w:rPr>
      </w:pPr>
      <w:r w:rsidRPr="00821337">
        <w:rPr>
          <w:rFonts w:cs="David" w:hint="cs"/>
          <w:u w:val="single"/>
          <w:rtl/>
        </w:rPr>
        <w:t xml:space="preserve">אסי </w:t>
      </w:r>
      <w:proofErr w:type="spellStart"/>
      <w:r w:rsidRPr="00821337">
        <w:rPr>
          <w:rFonts w:cs="David" w:hint="cs"/>
          <w:u w:val="single"/>
          <w:rtl/>
        </w:rPr>
        <w:t>מסינג</w:t>
      </w:r>
      <w:proofErr w:type="spellEnd"/>
      <w:r w:rsidRPr="00821337">
        <w:rPr>
          <w:rFonts w:cs="David" w:hint="cs"/>
          <w:u w:val="single"/>
          <w:rtl/>
        </w:rPr>
        <w:t>:</w:t>
      </w:r>
    </w:p>
    <w:p w14:paraId="4C94956F" w14:textId="77777777" w:rsidR="004E578F" w:rsidRPr="00821337" w:rsidRDefault="004E578F" w:rsidP="004E578F">
      <w:pPr>
        <w:keepLines/>
        <w:bidi/>
        <w:jc w:val="both"/>
        <w:rPr>
          <w:rFonts w:cs="David" w:hint="cs"/>
          <w:u w:val="single"/>
          <w:rtl/>
        </w:rPr>
      </w:pPr>
    </w:p>
    <w:p w14:paraId="7B35B450" w14:textId="77777777" w:rsidR="004E578F" w:rsidRPr="00821337" w:rsidRDefault="004E578F" w:rsidP="004E578F">
      <w:pPr>
        <w:keepLines/>
        <w:tabs>
          <w:tab w:val="left" w:pos="3303"/>
        </w:tabs>
        <w:bidi/>
        <w:jc w:val="both"/>
        <w:rPr>
          <w:rFonts w:cs="David" w:hint="cs"/>
          <w:rtl/>
        </w:rPr>
      </w:pPr>
    </w:p>
    <w:p w14:paraId="56535DF8" w14:textId="77777777" w:rsidR="004E578F" w:rsidRPr="00821337" w:rsidRDefault="004E578F" w:rsidP="004E578F">
      <w:pPr>
        <w:keepLines/>
        <w:tabs>
          <w:tab w:val="left" w:pos="565"/>
        </w:tabs>
        <w:bidi/>
        <w:jc w:val="both"/>
        <w:rPr>
          <w:rFonts w:cs="David" w:hint="cs"/>
          <w:rtl/>
        </w:rPr>
      </w:pPr>
      <w:r w:rsidRPr="00821337">
        <w:rPr>
          <w:rFonts w:cs="David" w:hint="cs"/>
          <w:rtl/>
        </w:rPr>
        <w:tab/>
        <w:t xml:space="preserve">כפי שציינתי, המטרה הראשונה נועדה בהקשר של הייעוץ הפנסיוני,  ולאו דווקא אותן העברות כספים. במודל של מתן ייעוץ פנסיוני מיטבי, כמובן שהגוף המוסדי עצמו שאליו אתה פונה הוא לא רלוונטי, ומה שרלוונטי זה אותם יועצים, והיועץ עצמו, על-מנת שהוא יוכל לקבל בצורה המיטבית ויוכל לראות את מלוא התמונה, הוא חייב לבצע. הדרך הנכונה ביותר שמוצעת כאן היא לעשות את זה באמצעות גוף מרכזי שיקשר בין כולם. בהיבט הזה, כמובן שכחלק מהייעוץ ככל שהדבר יהיה כרוך בהוצאות נוספות, הדבר ישולם. אבל הפעילות עצמה היא פעילות וולונטרית של אדם שמבקש לקבל ייעוץ. </w:t>
      </w:r>
    </w:p>
    <w:p w14:paraId="5748C524" w14:textId="77777777" w:rsidR="004E578F" w:rsidRPr="00821337" w:rsidRDefault="004E578F" w:rsidP="004E578F">
      <w:pPr>
        <w:keepNext/>
        <w:tabs>
          <w:tab w:val="left" w:pos="565"/>
        </w:tabs>
        <w:bidi/>
        <w:jc w:val="both"/>
        <w:rPr>
          <w:rFonts w:cs="David" w:hint="cs"/>
          <w:rtl/>
        </w:rPr>
      </w:pPr>
    </w:p>
    <w:p w14:paraId="1DBFCBF3" w14:textId="77777777" w:rsidR="004E578F" w:rsidRPr="00821337" w:rsidRDefault="004E578F" w:rsidP="004E578F">
      <w:pPr>
        <w:keepNext/>
        <w:tabs>
          <w:tab w:val="left" w:pos="565"/>
        </w:tabs>
        <w:bidi/>
        <w:jc w:val="both"/>
        <w:rPr>
          <w:rFonts w:cs="David" w:hint="cs"/>
          <w:rtl/>
        </w:rPr>
      </w:pPr>
      <w:r w:rsidRPr="00821337">
        <w:rPr>
          <w:rFonts w:cs="David" w:hint="cs"/>
          <w:rtl/>
        </w:rPr>
        <w:tab/>
        <w:t xml:space="preserve">לגבי השאלה אם הדבר ייקר את עלויות העברת כספים, אינני יודע להגיד את התשובה כאן. אני מהלשכה המשפטית, והגורם המקצועי לא נמצא כאן כרגע. אבל זה כמובן דבר שנצטרך לדון בו במסגרת הדיון בהצעת החוק. אבל העברת כספים כשלעצמה כיום איננה כרוכה בכלל בתשלום כלשהו של העמית. אם זה ייקר את הפעילות של הגוף המוסדי, בעקיפין שהדבר יביא לדמי ניהול, אני לא יודע להגיד כרגע את התשובה. </w:t>
      </w:r>
      <w:r w:rsidRPr="00821337">
        <w:rPr>
          <w:rFonts w:cs="David" w:hint="cs"/>
          <w:rtl/>
        </w:rPr>
        <w:tab/>
      </w:r>
    </w:p>
    <w:p w14:paraId="61FFE2E5" w14:textId="77777777" w:rsidR="004E578F" w:rsidRPr="00821337" w:rsidRDefault="004E578F" w:rsidP="004E578F">
      <w:pPr>
        <w:keepNext/>
        <w:tabs>
          <w:tab w:val="left" w:pos="3303"/>
        </w:tabs>
        <w:bidi/>
        <w:jc w:val="both"/>
        <w:rPr>
          <w:rFonts w:cs="David" w:hint="cs"/>
          <w:rtl/>
        </w:rPr>
      </w:pPr>
    </w:p>
    <w:p w14:paraId="30B05F2F"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9404871" w14:textId="77777777" w:rsidR="004E578F" w:rsidRPr="00821337" w:rsidRDefault="004E578F" w:rsidP="004E578F">
      <w:pPr>
        <w:keepNext/>
        <w:tabs>
          <w:tab w:val="left" w:pos="3303"/>
        </w:tabs>
        <w:bidi/>
        <w:jc w:val="both"/>
        <w:rPr>
          <w:rFonts w:cs="David" w:hint="cs"/>
          <w:rtl/>
        </w:rPr>
      </w:pPr>
    </w:p>
    <w:p w14:paraId="322803FF" w14:textId="77777777" w:rsidR="004E578F" w:rsidRPr="00821337" w:rsidRDefault="004E578F" w:rsidP="004E578F">
      <w:pPr>
        <w:keepNext/>
        <w:tabs>
          <w:tab w:val="left" w:pos="565"/>
        </w:tabs>
        <w:bidi/>
        <w:ind w:firstLine="565"/>
        <w:jc w:val="both"/>
        <w:rPr>
          <w:rFonts w:cs="David" w:hint="cs"/>
          <w:rtl/>
        </w:rPr>
      </w:pPr>
      <w:r w:rsidRPr="00821337">
        <w:rPr>
          <w:rFonts w:cs="David" w:hint="cs"/>
          <w:rtl/>
        </w:rPr>
        <w:t xml:space="preserve">אני מבין שהרעיון מבחינת דמי הניהול הוא יותר בהיבט הזה שברגע שיש חשיפה בקלות למגוון האפשרויות, המוטיבציה להיות יותר אטרקטיביים תגדל. הבנתי שזו ההנחה שיש לה גם רגליים, היא גם סבירה לגמרי. הקשר של זה לתוכנית הכלכלית ולנושאים התקציביים הוא לטעמי ברור. היועץ המשפטי, התייחסות שלך לעניין הזה. </w:t>
      </w:r>
    </w:p>
    <w:p w14:paraId="442E2BAC" w14:textId="77777777" w:rsidR="004E578F" w:rsidRPr="00821337" w:rsidRDefault="004E578F" w:rsidP="004E578F">
      <w:pPr>
        <w:keepNext/>
        <w:tabs>
          <w:tab w:val="left" w:pos="3303"/>
        </w:tabs>
        <w:bidi/>
        <w:jc w:val="both"/>
        <w:rPr>
          <w:rFonts w:cs="David" w:hint="cs"/>
          <w:rtl/>
        </w:rPr>
      </w:pPr>
    </w:p>
    <w:p w14:paraId="3A4E3DC0" w14:textId="77777777" w:rsidR="004E578F" w:rsidRPr="00821337" w:rsidRDefault="004E578F" w:rsidP="004E578F">
      <w:pPr>
        <w:keepNext/>
        <w:bidi/>
        <w:jc w:val="both"/>
        <w:rPr>
          <w:rFonts w:cs="David" w:hint="cs"/>
          <w:u w:val="single"/>
          <w:rtl/>
        </w:rPr>
      </w:pPr>
      <w:r w:rsidRPr="00821337">
        <w:rPr>
          <w:rFonts w:cs="David" w:hint="cs"/>
          <w:u w:val="single"/>
          <w:rtl/>
        </w:rPr>
        <w:t>איל ינון:</w:t>
      </w:r>
    </w:p>
    <w:p w14:paraId="66A3C78A" w14:textId="77777777" w:rsidR="004E578F" w:rsidRPr="00821337" w:rsidRDefault="004E578F" w:rsidP="004E578F">
      <w:pPr>
        <w:keepNext/>
        <w:bidi/>
        <w:jc w:val="both"/>
        <w:rPr>
          <w:rFonts w:cs="David" w:hint="cs"/>
          <w:u w:val="single"/>
          <w:rtl/>
        </w:rPr>
      </w:pPr>
    </w:p>
    <w:p w14:paraId="342ADC57" w14:textId="77777777" w:rsidR="004E578F" w:rsidRPr="00821337" w:rsidRDefault="004E578F" w:rsidP="004E578F">
      <w:pPr>
        <w:keepNext/>
        <w:bidi/>
        <w:jc w:val="both"/>
        <w:rPr>
          <w:rFonts w:cs="David" w:hint="cs"/>
          <w:rtl/>
        </w:rPr>
      </w:pPr>
      <w:r w:rsidRPr="00821337">
        <w:rPr>
          <w:rFonts w:cs="David" w:hint="cs"/>
          <w:rtl/>
        </w:rPr>
        <w:tab/>
        <w:t>אין לי הערות. לגבי הניתובים, או לוועדת הכספים או ועדת עבודה ורווחה.</w:t>
      </w:r>
    </w:p>
    <w:p w14:paraId="6B53BBF6" w14:textId="77777777" w:rsidR="004E578F" w:rsidRPr="00821337" w:rsidRDefault="004E578F" w:rsidP="004E578F">
      <w:pPr>
        <w:keepNext/>
        <w:bidi/>
        <w:jc w:val="both"/>
        <w:rPr>
          <w:rFonts w:cs="David" w:hint="cs"/>
          <w:u w:val="single"/>
          <w:rtl/>
        </w:rPr>
      </w:pPr>
    </w:p>
    <w:p w14:paraId="065EBBB7" w14:textId="77777777" w:rsidR="004E578F" w:rsidRPr="00821337" w:rsidRDefault="004E578F" w:rsidP="004E578F">
      <w:pPr>
        <w:keepNext/>
        <w:bidi/>
        <w:jc w:val="both"/>
        <w:rPr>
          <w:rFonts w:cs="David" w:hint="cs"/>
          <w:u w:val="single"/>
          <w:rtl/>
        </w:rPr>
      </w:pPr>
      <w:r w:rsidRPr="00821337">
        <w:rPr>
          <w:rFonts w:cs="David" w:hint="cs"/>
          <w:u w:val="single"/>
          <w:rtl/>
        </w:rPr>
        <w:t>יואל בריס:</w:t>
      </w:r>
    </w:p>
    <w:p w14:paraId="7B540BF5" w14:textId="77777777" w:rsidR="004E578F" w:rsidRPr="00821337" w:rsidRDefault="004E578F" w:rsidP="004E578F">
      <w:pPr>
        <w:keepNext/>
        <w:bidi/>
        <w:jc w:val="both"/>
        <w:rPr>
          <w:rFonts w:cs="David" w:hint="cs"/>
          <w:u w:val="single"/>
          <w:rtl/>
        </w:rPr>
      </w:pPr>
    </w:p>
    <w:p w14:paraId="625BA3D9" w14:textId="77777777" w:rsidR="004E578F" w:rsidRPr="00821337" w:rsidRDefault="004E578F" w:rsidP="004E578F">
      <w:pPr>
        <w:keepNext/>
        <w:bidi/>
        <w:jc w:val="both"/>
        <w:rPr>
          <w:rFonts w:cs="David" w:hint="cs"/>
          <w:rtl/>
        </w:rPr>
      </w:pPr>
      <w:r w:rsidRPr="00821337">
        <w:rPr>
          <w:rFonts w:cs="David" w:hint="cs"/>
          <w:rtl/>
        </w:rPr>
        <w:tab/>
        <w:t>כבר ציינתי שהחוק היום הוא בוועדת הכספים.</w:t>
      </w:r>
    </w:p>
    <w:p w14:paraId="70A9A0C2" w14:textId="77777777" w:rsidR="004E578F" w:rsidRPr="00821337" w:rsidRDefault="004E578F" w:rsidP="004E578F">
      <w:pPr>
        <w:keepNext/>
        <w:bidi/>
        <w:jc w:val="both"/>
        <w:rPr>
          <w:rFonts w:cs="David" w:hint="cs"/>
          <w:u w:val="single"/>
          <w:rtl/>
        </w:rPr>
      </w:pPr>
    </w:p>
    <w:p w14:paraId="36892604" w14:textId="77777777" w:rsidR="004E578F" w:rsidRPr="00821337" w:rsidRDefault="004E578F" w:rsidP="004E578F">
      <w:pPr>
        <w:keepNext/>
        <w:tabs>
          <w:tab w:val="left" w:pos="3303"/>
        </w:tabs>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68444E3" w14:textId="77777777" w:rsidR="004E578F" w:rsidRPr="00821337" w:rsidRDefault="004E578F" w:rsidP="004E578F">
      <w:pPr>
        <w:keepNext/>
        <w:bidi/>
        <w:jc w:val="both"/>
        <w:rPr>
          <w:rFonts w:cs="David" w:hint="cs"/>
          <w:u w:val="single"/>
          <w:rtl/>
        </w:rPr>
      </w:pPr>
    </w:p>
    <w:p w14:paraId="5B53A5B5" w14:textId="77777777" w:rsidR="004E578F" w:rsidRPr="00821337" w:rsidRDefault="004E578F" w:rsidP="004E578F">
      <w:pPr>
        <w:keepNext/>
        <w:bidi/>
        <w:jc w:val="both"/>
        <w:rPr>
          <w:rFonts w:cs="David" w:hint="cs"/>
          <w:rtl/>
        </w:rPr>
      </w:pPr>
      <w:r w:rsidRPr="00821337">
        <w:rPr>
          <w:rFonts w:cs="David" w:hint="cs"/>
          <w:rtl/>
        </w:rPr>
        <w:tab/>
        <w:t xml:space="preserve">כן. למרות שאני מבין שיש היבטים שנוגעים לפנסיה שהם בוועדת העבודה. </w:t>
      </w:r>
    </w:p>
    <w:p w14:paraId="33090A83" w14:textId="77777777" w:rsidR="004E578F" w:rsidRPr="00821337" w:rsidRDefault="004E578F" w:rsidP="004E578F">
      <w:pPr>
        <w:keepNext/>
        <w:bidi/>
        <w:jc w:val="both"/>
        <w:rPr>
          <w:rFonts w:cs="David" w:hint="cs"/>
          <w:u w:val="single"/>
          <w:rtl/>
        </w:rPr>
      </w:pPr>
    </w:p>
    <w:p w14:paraId="7CE523CB" w14:textId="77777777" w:rsidR="004E578F" w:rsidRPr="00821337" w:rsidRDefault="004E578F" w:rsidP="004E578F">
      <w:pPr>
        <w:keepNext/>
        <w:bidi/>
        <w:jc w:val="both"/>
        <w:rPr>
          <w:rFonts w:cs="David" w:hint="cs"/>
          <w:rtl/>
        </w:rPr>
      </w:pPr>
    </w:p>
    <w:p w14:paraId="7D9B2BA3" w14:textId="77777777" w:rsidR="004E578F" w:rsidRPr="00821337" w:rsidRDefault="004E578F" w:rsidP="004E578F">
      <w:pPr>
        <w:keepNext/>
        <w:bidi/>
        <w:jc w:val="both"/>
        <w:rPr>
          <w:rFonts w:cs="David" w:hint="cs"/>
          <w:rtl/>
        </w:rPr>
      </w:pPr>
      <w:r w:rsidRPr="00821337">
        <w:rPr>
          <w:rFonts w:cs="David" w:hint="cs"/>
          <w:rtl/>
        </w:rPr>
        <w:tab/>
        <w:t xml:space="preserve">תודה. אנחנו נעשה הפסקה של 10 דקות. נחדש את הישיבה בשעה 13:50. </w:t>
      </w:r>
    </w:p>
    <w:p w14:paraId="44E60706" w14:textId="77777777" w:rsidR="004E578F" w:rsidRPr="00821337" w:rsidRDefault="004E578F" w:rsidP="004E578F">
      <w:pPr>
        <w:keepNext/>
        <w:bidi/>
        <w:jc w:val="both"/>
        <w:rPr>
          <w:rFonts w:cs="David" w:hint="cs"/>
          <w:rtl/>
        </w:rPr>
      </w:pPr>
    </w:p>
    <w:p w14:paraId="47A83FEE" w14:textId="77777777" w:rsidR="004E578F" w:rsidRPr="00821337" w:rsidRDefault="004E578F" w:rsidP="004E578F">
      <w:pPr>
        <w:keepNext/>
        <w:bidi/>
        <w:jc w:val="both"/>
        <w:rPr>
          <w:rFonts w:cs="David" w:hint="cs"/>
          <w:rtl/>
        </w:rPr>
      </w:pPr>
      <w:r w:rsidRPr="00821337">
        <w:rPr>
          <w:rFonts w:cs="David" w:hint="cs"/>
          <w:rtl/>
        </w:rPr>
        <w:tab/>
      </w:r>
    </w:p>
    <w:p w14:paraId="1CA963A2" w14:textId="77777777" w:rsidR="004E578F" w:rsidRPr="00821337" w:rsidRDefault="004E578F" w:rsidP="004E578F">
      <w:pPr>
        <w:keepNext/>
        <w:bidi/>
        <w:ind w:firstLine="720"/>
        <w:rPr>
          <w:rFonts w:cs="David" w:hint="cs"/>
          <w:b/>
          <w:bCs/>
          <w:u w:val="single"/>
          <w:rtl/>
        </w:rPr>
      </w:pPr>
      <w:r w:rsidRPr="00821337">
        <w:rPr>
          <w:rFonts w:cs="David" w:hint="cs"/>
          <w:b/>
          <w:bCs/>
          <w:u w:val="single"/>
          <w:rtl/>
        </w:rPr>
        <w:t>הישיבה הופסקה בשעה: 13:35.</w:t>
      </w:r>
    </w:p>
    <w:p w14:paraId="295FECFC" w14:textId="77777777" w:rsidR="004E578F" w:rsidRPr="00821337" w:rsidRDefault="004E578F" w:rsidP="004E578F">
      <w:pPr>
        <w:keepNext/>
        <w:tabs>
          <w:tab w:val="left" w:pos="3303"/>
        </w:tabs>
        <w:bidi/>
        <w:jc w:val="both"/>
        <w:rPr>
          <w:rFonts w:cs="David" w:hint="cs"/>
          <w:rtl/>
        </w:rPr>
      </w:pPr>
    </w:p>
    <w:p w14:paraId="60133CB0" w14:textId="77777777" w:rsidR="004E578F" w:rsidRPr="00821337" w:rsidRDefault="004E578F" w:rsidP="004E578F">
      <w:pPr>
        <w:keepNext/>
        <w:tabs>
          <w:tab w:val="left" w:pos="3303"/>
        </w:tabs>
        <w:bidi/>
        <w:jc w:val="both"/>
        <w:rPr>
          <w:rFonts w:cs="David" w:hint="cs"/>
          <w:u w:val="single"/>
          <w:rtl/>
        </w:rPr>
      </w:pPr>
    </w:p>
    <w:p w14:paraId="5D0C0E2B" w14:textId="77777777" w:rsidR="004E578F" w:rsidRPr="00821337" w:rsidRDefault="004E578F" w:rsidP="004E578F">
      <w:pPr>
        <w:keepNext/>
        <w:tabs>
          <w:tab w:val="left" w:pos="3303"/>
        </w:tabs>
        <w:bidi/>
        <w:jc w:val="both"/>
        <w:rPr>
          <w:rFonts w:cs="David" w:hint="cs"/>
          <w:rtl/>
        </w:rPr>
      </w:pPr>
    </w:p>
    <w:p w14:paraId="3288667B" w14:textId="77777777" w:rsidR="004E578F" w:rsidRPr="00821337" w:rsidRDefault="004E578F" w:rsidP="004E578F">
      <w:pPr>
        <w:bidi/>
        <w:rPr>
          <w:rFonts w:cs="David" w:hint="cs"/>
          <w:b/>
          <w:bCs/>
          <w:u w:val="single"/>
          <w:rtl/>
        </w:rPr>
      </w:pPr>
      <w:r w:rsidRPr="00821337">
        <w:rPr>
          <w:rFonts w:cs="David" w:hint="cs"/>
          <w:b/>
          <w:bCs/>
          <w:rtl/>
        </w:rPr>
        <w:t xml:space="preserve">              </w:t>
      </w:r>
      <w:r w:rsidRPr="00821337">
        <w:rPr>
          <w:rFonts w:cs="David" w:hint="cs"/>
          <w:b/>
          <w:bCs/>
          <w:u w:val="single"/>
          <w:rtl/>
        </w:rPr>
        <w:t>הישיבה התחדשה בשעה: 13:50</w:t>
      </w:r>
    </w:p>
    <w:p w14:paraId="35D054E0" w14:textId="77777777" w:rsidR="004E578F" w:rsidRPr="00821337" w:rsidRDefault="004E578F" w:rsidP="004E578F">
      <w:pPr>
        <w:bidi/>
        <w:jc w:val="both"/>
        <w:rPr>
          <w:rFonts w:cs="David" w:hint="cs"/>
          <w:u w:val="single"/>
          <w:rtl/>
        </w:rPr>
      </w:pPr>
    </w:p>
    <w:p w14:paraId="1454E733" w14:textId="77777777" w:rsidR="004E578F" w:rsidRPr="00821337" w:rsidRDefault="004E578F" w:rsidP="004E578F">
      <w:pPr>
        <w:bidi/>
        <w:jc w:val="both"/>
        <w:rPr>
          <w:rFonts w:cs="David" w:hint="cs"/>
          <w:u w:val="single"/>
          <w:rtl/>
        </w:rPr>
      </w:pPr>
    </w:p>
    <w:p w14:paraId="1836507E" w14:textId="77777777" w:rsidR="004E578F" w:rsidRPr="00821337" w:rsidRDefault="004E578F" w:rsidP="004E578F">
      <w:pPr>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6BAB7C1" w14:textId="77777777" w:rsidR="004E578F" w:rsidRPr="00821337" w:rsidRDefault="004E578F" w:rsidP="004E578F">
      <w:pPr>
        <w:bidi/>
        <w:jc w:val="both"/>
        <w:rPr>
          <w:rFonts w:cs="David" w:hint="cs"/>
          <w:rtl/>
        </w:rPr>
      </w:pPr>
    </w:p>
    <w:p w14:paraId="742859FA" w14:textId="77777777" w:rsidR="004E578F" w:rsidRPr="00821337" w:rsidRDefault="004E578F" w:rsidP="004E578F">
      <w:pPr>
        <w:bidi/>
        <w:jc w:val="both"/>
        <w:rPr>
          <w:rFonts w:cs="David" w:hint="cs"/>
          <w:rtl/>
        </w:rPr>
      </w:pPr>
      <w:r w:rsidRPr="00821337">
        <w:rPr>
          <w:rFonts w:cs="David" w:hint="cs"/>
          <w:rtl/>
        </w:rPr>
        <w:tab/>
        <w:t xml:space="preserve">רבותיי, אני מחדש את הישיבה. אנחנו עוברים לפרק י"ד </w:t>
      </w:r>
      <w:r w:rsidRPr="00821337">
        <w:rPr>
          <w:rFonts w:cs="David"/>
          <w:rtl/>
        </w:rPr>
        <w:t>–</w:t>
      </w:r>
      <w:r w:rsidRPr="00821337">
        <w:rPr>
          <w:rFonts w:cs="David" w:hint="cs"/>
          <w:rtl/>
        </w:rPr>
        <w:t xml:space="preserve"> בינוי ושיכון.</w:t>
      </w:r>
    </w:p>
    <w:p w14:paraId="4B10B731" w14:textId="77777777" w:rsidR="004E578F" w:rsidRPr="00821337" w:rsidRDefault="004E578F" w:rsidP="004E578F">
      <w:pPr>
        <w:bidi/>
        <w:jc w:val="both"/>
        <w:rPr>
          <w:rFonts w:cs="David" w:hint="cs"/>
          <w:rtl/>
        </w:rPr>
      </w:pPr>
    </w:p>
    <w:p w14:paraId="5B50B7E1"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42AB0DDA" w14:textId="77777777" w:rsidR="004E578F" w:rsidRPr="00821337" w:rsidRDefault="004E578F" w:rsidP="004E578F">
      <w:pPr>
        <w:bidi/>
        <w:jc w:val="both"/>
        <w:rPr>
          <w:rFonts w:cs="David" w:hint="cs"/>
          <w:rtl/>
        </w:rPr>
      </w:pPr>
    </w:p>
    <w:p w14:paraId="373F393D" w14:textId="77777777" w:rsidR="004E578F" w:rsidRPr="00821337" w:rsidRDefault="004E578F" w:rsidP="004E578F">
      <w:pPr>
        <w:bidi/>
        <w:jc w:val="both"/>
        <w:rPr>
          <w:rFonts w:cs="David" w:hint="cs"/>
          <w:rtl/>
        </w:rPr>
      </w:pPr>
      <w:r w:rsidRPr="00821337">
        <w:rPr>
          <w:rFonts w:cs="David" w:hint="cs"/>
          <w:rtl/>
        </w:rPr>
        <w:tab/>
        <w:t xml:space="preserve">בפרק הזה יש 3 סעיפים. הראשון נוגע לפיצוי ובינוי. המטרה היא לאפשר פרויקטים שבהם רוב הדיירים מבקשים לאפשר ליזם להקים מיזם חדש באמצעות שינוי הרוב ובאמצעות מערכת קלה יותר לבחינת הכדאיות הכלכלית. מדובר בנושא שנוגע לצמיחה ונוגע בעקיפין לנושא של מחירי הדיור. למחירי הדיור יש השפעה מקרו-כלכלית כמו שאנחנו רואים בימים אלה. סוכם שהנושא הזה יפוצל להליך חקיקה רגיל בגלל ההיבטים של הגנה על זכויות הקניין של המיעוט. </w:t>
      </w:r>
    </w:p>
    <w:p w14:paraId="0F83B939" w14:textId="77777777" w:rsidR="004E578F" w:rsidRPr="00821337" w:rsidRDefault="004E578F" w:rsidP="004E578F">
      <w:pPr>
        <w:bidi/>
        <w:jc w:val="both"/>
        <w:rPr>
          <w:rFonts w:cs="David" w:hint="cs"/>
          <w:rtl/>
        </w:rPr>
      </w:pPr>
    </w:p>
    <w:p w14:paraId="4B656DF0" w14:textId="77777777" w:rsidR="004E578F" w:rsidRPr="00821337" w:rsidRDefault="004E578F" w:rsidP="004E578F">
      <w:pPr>
        <w:bidi/>
        <w:ind w:firstLine="720"/>
        <w:jc w:val="both"/>
        <w:rPr>
          <w:rFonts w:cs="David" w:hint="cs"/>
          <w:rtl/>
        </w:rPr>
      </w:pPr>
      <w:r w:rsidRPr="00821337">
        <w:rPr>
          <w:rFonts w:cs="David" w:hint="cs"/>
          <w:rtl/>
        </w:rPr>
        <w:t>גם הנושא השני נוגע למקרקעין. יש בו דחיפות. לא דחיפות של תקציב, אלא דחיפות בטיפול להיערכות לאפשרות של רעידת אדמה. הוא גם אמור להקל על הדיירים להגיע להסכמה על חיזוק המבנה מפני רעידת אדמה. במסגרת תכנית מתאר ארצית יש הקלות והטבות לדיירים שמסכימים למגן את הבניין מפני רעידות אדמה. אנחנו רוצים להקל ולעודד את המימוש של האפשרות הזאת.</w:t>
      </w:r>
    </w:p>
    <w:p w14:paraId="0D376CCD" w14:textId="77777777" w:rsidR="004E578F" w:rsidRPr="00821337" w:rsidRDefault="004E578F" w:rsidP="004E578F">
      <w:pPr>
        <w:bidi/>
        <w:jc w:val="both"/>
        <w:rPr>
          <w:rFonts w:cs="David" w:hint="cs"/>
          <w:rtl/>
        </w:rPr>
      </w:pPr>
    </w:p>
    <w:p w14:paraId="2255BB6F" w14:textId="77777777" w:rsidR="004E578F" w:rsidRPr="00821337" w:rsidRDefault="004E578F" w:rsidP="004E578F">
      <w:pPr>
        <w:bidi/>
        <w:jc w:val="both"/>
        <w:rPr>
          <w:rFonts w:cs="David" w:hint="cs"/>
          <w:rtl/>
        </w:rPr>
      </w:pPr>
      <w:r w:rsidRPr="00821337">
        <w:rPr>
          <w:rFonts w:cs="David" w:hint="cs"/>
          <w:rtl/>
        </w:rPr>
        <w:tab/>
        <w:t xml:space="preserve">הנושא השלישי נוגע לסמכות לדון בהקלות לתכניות. הוא נוגע להוספת דירות קטנות. זה גם נושא שנוגע לצמיחה ונוגע לנקודת דיור, שזה כאמור עניין מקרו כלכלי. </w:t>
      </w:r>
    </w:p>
    <w:p w14:paraId="4E044553" w14:textId="77777777" w:rsidR="004E578F" w:rsidRPr="00821337" w:rsidRDefault="004E578F" w:rsidP="004E578F">
      <w:pPr>
        <w:bidi/>
        <w:jc w:val="both"/>
        <w:rPr>
          <w:rFonts w:cs="David" w:hint="cs"/>
          <w:rtl/>
        </w:rPr>
      </w:pPr>
    </w:p>
    <w:p w14:paraId="14E45D3E"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17D9D011" w14:textId="77777777" w:rsidR="004E578F" w:rsidRPr="00821337" w:rsidRDefault="004E578F" w:rsidP="004E578F">
      <w:pPr>
        <w:bidi/>
        <w:jc w:val="both"/>
        <w:rPr>
          <w:rFonts w:cs="David" w:hint="cs"/>
          <w:rtl/>
        </w:rPr>
      </w:pPr>
    </w:p>
    <w:p w14:paraId="1A0FED07" w14:textId="77777777" w:rsidR="004E578F" w:rsidRPr="00821337" w:rsidRDefault="004E578F" w:rsidP="004E578F">
      <w:pPr>
        <w:bidi/>
        <w:ind w:firstLine="720"/>
        <w:jc w:val="both"/>
        <w:rPr>
          <w:rFonts w:cs="David" w:hint="cs"/>
          <w:rtl/>
        </w:rPr>
      </w:pPr>
      <w:r w:rsidRPr="00821337">
        <w:rPr>
          <w:rFonts w:cs="David" w:hint="cs"/>
          <w:rtl/>
        </w:rPr>
        <w:t>ביחס ל-2 החוקים הראשונים סוכם עם הממשלה על פיצול להליך חקיקה רגיל. אנחנו ממליצים שהנושא של חוק פינוי בינוי (פיצויים) יועבר לוועדת חוקה. את הנושא של חוק המקרקעין (חיזוק בתים משותפים מפני רעידות אדמה) אנחנו ממליצים להעביר לוועדת הפנים. את הנושא השלישי, שלגביו אין לנו המלצה לפיצול מהותי, אנחנו ממליצים להעביר לוועדת הפנים.</w:t>
      </w:r>
    </w:p>
    <w:p w14:paraId="7004D8A4" w14:textId="77777777" w:rsidR="004E578F" w:rsidRPr="00821337" w:rsidRDefault="004E578F" w:rsidP="004E578F">
      <w:pPr>
        <w:bidi/>
        <w:jc w:val="both"/>
        <w:rPr>
          <w:rFonts w:cs="David" w:hint="cs"/>
          <w:rtl/>
        </w:rPr>
      </w:pPr>
    </w:p>
    <w:p w14:paraId="04F80724" w14:textId="77777777" w:rsidR="004E578F" w:rsidRPr="00821337" w:rsidRDefault="004E578F" w:rsidP="004E578F">
      <w:pPr>
        <w:bidi/>
        <w:jc w:val="both"/>
        <w:rPr>
          <w:rFonts w:cs="David" w:hint="cs"/>
          <w:rtl/>
        </w:rPr>
      </w:pPr>
      <w:r w:rsidRPr="00821337">
        <w:rPr>
          <w:rFonts w:cs="David" w:hint="cs"/>
          <w:u w:val="single"/>
          <w:rtl/>
        </w:rPr>
        <w:t>יואל בריס:</w:t>
      </w:r>
    </w:p>
    <w:p w14:paraId="3A36916C" w14:textId="77777777" w:rsidR="004E578F" w:rsidRPr="00821337" w:rsidRDefault="004E578F" w:rsidP="004E578F">
      <w:pPr>
        <w:bidi/>
        <w:jc w:val="both"/>
        <w:rPr>
          <w:rFonts w:cs="David" w:hint="cs"/>
          <w:rtl/>
        </w:rPr>
      </w:pPr>
    </w:p>
    <w:p w14:paraId="5A75AF8E" w14:textId="77777777" w:rsidR="004E578F" w:rsidRPr="00821337" w:rsidRDefault="004E578F" w:rsidP="004E578F">
      <w:pPr>
        <w:bidi/>
        <w:jc w:val="both"/>
        <w:rPr>
          <w:rFonts w:cs="David" w:hint="cs"/>
          <w:rtl/>
        </w:rPr>
      </w:pPr>
      <w:r w:rsidRPr="00821337">
        <w:rPr>
          <w:rFonts w:cs="David" w:hint="cs"/>
          <w:rtl/>
        </w:rPr>
        <w:tab/>
        <w:t xml:space="preserve">לא ברור לי למה הנושא הראשון צריך לעבור לוועדת חוקה. </w:t>
      </w:r>
    </w:p>
    <w:p w14:paraId="6FDCB3D3" w14:textId="77777777" w:rsidR="004E578F" w:rsidRPr="00821337" w:rsidRDefault="004E578F" w:rsidP="004E578F">
      <w:pPr>
        <w:bidi/>
        <w:jc w:val="both"/>
        <w:rPr>
          <w:rFonts w:cs="David" w:hint="cs"/>
          <w:rtl/>
        </w:rPr>
      </w:pPr>
    </w:p>
    <w:p w14:paraId="00EB8C4F"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6772607A" w14:textId="77777777" w:rsidR="004E578F" w:rsidRPr="00821337" w:rsidRDefault="004E578F" w:rsidP="004E578F">
      <w:pPr>
        <w:bidi/>
        <w:jc w:val="both"/>
        <w:rPr>
          <w:rFonts w:cs="David" w:hint="cs"/>
          <w:rtl/>
        </w:rPr>
      </w:pPr>
    </w:p>
    <w:p w14:paraId="29EC27DA" w14:textId="77777777" w:rsidR="004E578F" w:rsidRPr="00821337" w:rsidRDefault="004E578F" w:rsidP="004E578F">
      <w:pPr>
        <w:bidi/>
        <w:ind w:firstLine="720"/>
        <w:jc w:val="both"/>
        <w:rPr>
          <w:rFonts w:cs="David" w:hint="cs"/>
          <w:rtl/>
        </w:rPr>
      </w:pPr>
      <w:r w:rsidRPr="00821337">
        <w:rPr>
          <w:rFonts w:cs="David" w:hint="cs"/>
          <w:rtl/>
        </w:rPr>
        <w:t>חוק פינוי בינוי נחקק במקור בוועדת חוקה. מאז הוא תוקן רק פעם אחת בתיקון עקיף. הוא מעלה סוגיות בתחום דיני הקניין, לכן הוא מתאים לוועדת חוקה.</w:t>
      </w:r>
    </w:p>
    <w:p w14:paraId="63C19AFA" w14:textId="77777777" w:rsidR="004E578F" w:rsidRPr="00821337" w:rsidRDefault="004E578F" w:rsidP="004E578F">
      <w:pPr>
        <w:bidi/>
        <w:jc w:val="both"/>
        <w:rPr>
          <w:rFonts w:cs="David" w:hint="cs"/>
          <w:rtl/>
        </w:rPr>
      </w:pPr>
    </w:p>
    <w:p w14:paraId="15635F49"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04B2DAB" w14:textId="77777777" w:rsidR="004E578F" w:rsidRPr="00821337" w:rsidRDefault="004E578F" w:rsidP="004E578F">
      <w:pPr>
        <w:bidi/>
        <w:jc w:val="both"/>
        <w:rPr>
          <w:rFonts w:cs="David" w:hint="cs"/>
          <w:rtl/>
        </w:rPr>
      </w:pPr>
    </w:p>
    <w:p w14:paraId="7F23AACC" w14:textId="77777777" w:rsidR="004E578F" w:rsidRPr="00821337" w:rsidRDefault="004E578F" w:rsidP="004E578F">
      <w:pPr>
        <w:bidi/>
        <w:ind w:firstLine="720"/>
        <w:jc w:val="both"/>
        <w:rPr>
          <w:rFonts w:cs="David" w:hint="cs"/>
          <w:rtl/>
        </w:rPr>
      </w:pPr>
      <w:r w:rsidRPr="00821337">
        <w:rPr>
          <w:rFonts w:cs="David" w:hint="cs"/>
          <w:rtl/>
        </w:rPr>
        <w:t xml:space="preserve">מה קורה לגבי הנושאים האחרים? למה הסיפור של המפקח על הבתים המשותפים..? </w:t>
      </w:r>
    </w:p>
    <w:p w14:paraId="165C3E5C" w14:textId="77777777" w:rsidR="004E578F" w:rsidRPr="00821337" w:rsidRDefault="004E578F" w:rsidP="004E578F">
      <w:pPr>
        <w:bidi/>
        <w:jc w:val="both"/>
        <w:rPr>
          <w:rFonts w:cs="David" w:hint="cs"/>
          <w:rtl/>
        </w:rPr>
      </w:pPr>
    </w:p>
    <w:p w14:paraId="6BD118C6"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4FB05D76" w14:textId="77777777" w:rsidR="004E578F" w:rsidRPr="00821337" w:rsidRDefault="004E578F" w:rsidP="004E578F">
      <w:pPr>
        <w:bidi/>
        <w:jc w:val="both"/>
        <w:rPr>
          <w:rFonts w:cs="David" w:hint="cs"/>
          <w:rtl/>
        </w:rPr>
      </w:pPr>
    </w:p>
    <w:p w14:paraId="3BFE69AF" w14:textId="77777777" w:rsidR="004E578F" w:rsidRPr="00821337" w:rsidRDefault="004E578F" w:rsidP="004E578F">
      <w:pPr>
        <w:bidi/>
        <w:ind w:firstLine="720"/>
        <w:jc w:val="both"/>
        <w:rPr>
          <w:rFonts w:cs="David" w:hint="cs"/>
          <w:rtl/>
        </w:rPr>
      </w:pPr>
      <w:r w:rsidRPr="00821337">
        <w:rPr>
          <w:rFonts w:cs="David" w:hint="cs"/>
          <w:rtl/>
        </w:rPr>
        <w:t>הוא נחקק בוועדת הפנים.</w:t>
      </w:r>
    </w:p>
    <w:p w14:paraId="2A29350B" w14:textId="77777777" w:rsidR="004E578F" w:rsidRPr="00821337" w:rsidRDefault="004E578F" w:rsidP="004E578F">
      <w:pPr>
        <w:bidi/>
        <w:jc w:val="both"/>
        <w:rPr>
          <w:rFonts w:cs="David" w:hint="cs"/>
          <w:rtl/>
        </w:rPr>
      </w:pPr>
    </w:p>
    <w:p w14:paraId="09E4B201" w14:textId="77777777" w:rsidR="004E578F" w:rsidRPr="00821337" w:rsidRDefault="004E578F" w:rsidP="004E578F">
      <w:pPr>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58D7D06" w14:textId="77777777" w:rsidR="004E578F" w:rsidRPr="00821337" w:rsidRDefault="004E578F" w:rsidP="004E578F">
      <w:pPr>
        <w:bidi/>
        <w:jc w:val="both"/>
        <w:rPr>
          <w:rFonts w:cs="David" w:hint="cs"/>
          <w:rtl/>
        </w:rPr>
      </w:pPr>
    </w:p>
    <w:p w14:paraId="40020C8C" w14:textId="77777777" w:rsidR="004E578F" w:rsidRPr="00821337" w:rsidRDefault="004E578F" w:rsidP="004E578F">
      <w:pPr>
        <w:bidi/>
        <w:jc w:val="both"/>
        <w:rPr>
          <w:rFonts w:cs="David" w:hint="cs"/>
          <w:rtl/>
        </w:rPr>
      </w:pPr>
      <w:r w:rsidRPr="00821337">
        <w:rPr>
          <w:rFonts w:cs="David" w:hint="cs"/>
          <w:rtl/>
        </w:rPr>
        <w:tab/>
        <w:t>אני שואל מבחינת המהות העניינית, פחות לגבי המהות ההיסטורית.</w:t>
      </w:r>
    </w:p>
    <w:p w14:paraId="29A827A2" w14:textId="77777777" w:rsidR="004E578F" w:rsidRPr="00821337" w:rsidRDefault="004E578F" w:rsidP="004E578F">
      <w:pPr>
        <w:bidi/>
        <w:jc w:val="both"/>
        <w:rPr>
          <w:rFonts w:cs="David" w:hint="cs"/>
          <w:rtl/>
        </w:rPr>
      </w:pPr>
    </w:p>
    <w:p w14:paraId="33054459"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6C1BE3A5" w14:textId="77777777" w:rsidR="004E578F" w:rsidRPr="00821337" w:rsidRDefault="004E578F" w:rsidP="004E578F">
      <w:pPr>
        <w:bidi/>
        <w:jc w:val="both"/>
        <w:rPr>
          <w:rFonts w:cs="David" w:hint="cs"/>
          <w:rtl/>
        </w:rPr>
      </w:pPr>
    </w:p>
    <w:p w14:paraId="04F91E91" w14:textId="77777777" w:rsidR="004E578F" w:rsidRPr="00821337" w:rsidRDefault="004E578F" w:rsidP="004E578F">
      <w:pPr>
        <w:bidi/>
        <w:ind w:firstLine="720"/>
        <w:jc w:val="both"/>
        <w:rPr>
          <w:rFonts w:cs="David" w:hint="cs"/>
          <w:rtl/>
        </w:rPr>
      </w:pPr>
      <w:r w:rsidRPr="00821337">
        <w:rPr>
          <w:rFonts w:cs="David" w:hint="cs"/>
          <w:rtl/>
        </w:rPr>
        <w:t>ההמלצה שלנו היא על פי התקנון ועל פי התקדימים. היות וחוק פינוי בינוי נחקק במקור בוועדת חוקה והוא לא תוקן מאז אלא בתיקון עקיף בתיקון לחוק התכנון והבנייה, והיות והוא עוסק בתחום דיני הקניין שהוא קלאסי לוועדת חוקה, ההמלצה שלנו הייתה לוועדת חוקה. אם הוועדה הזאת תחליט להעביר את זה לוועדת הפנים זאת לא תהיה בעיה במישור החוקתי. זה לא יהיה לא לגיטימי לעשות, אבל זאת ההמלצה שלנו.</w:t>
      </w:r>
    </w:p>
    <w:p w14:paraId="64164A42" w14:textId="77777777" w:rsidR="004E578F" w:rsidRPr="00821337" w:rsidRDefault="004E578F" w:rsidP="004E578F">
      <w:pPr>
        <w:bidi/>
        <w:jc w:val="both"/>
        <w:rPr>
          <w:rFonts w:cs="David" w:hint="cs"/>
          <w:rtl/>
        </w:rPr>
      </w:pPr>
    </w:p>
    <w:p w14:paraId="462BBEE9"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747D0EE" w14:textId="77777777" w:rsidR="004E578F" w:rsidRPr="00821337" w:rsidRDefault="004E578F" w:rsidP="004E578F">
      <w:pPr>
        <w:bidi/>
        <w:jc w:val="both"/>
        <w:rPr>
          <w:rFonts w:cs="David" w:hint="cs"/>
          <w:rtl/>
        </w:rPr>
      </w:pPr>
    </w:p>
    <w:p w14:paraId="3926FD99" w14:textId="77777777" w:rsidR="004E578F" w:rsidRPr="00821337" w:rsidRDefault="004E578F" w:rsidP="004E578F">
      <w:pPr>
        <w:bidi/>
        <w:ind w:firstLine="720"/>
        <w:jc w:val="both"/>
        <w:rPr>
          <w:rFonts w:cs="David" w:hint="cs"/>
          <w:rtl/>
        </w:rPr>
      </w:pPr>
      <w:r w:rsidRPr="00821337">
        <w:rPr>
          <w:rFonts w:cs="David" w:hint="cs"/>
          <w:rtl/>
        </w:rPr>
        <w:t>אם לוקחים את הנושא של מפקח על בתים משותפים.</w:t>
      </w:r>
    </w:p>
    <w:p w14:paraId="27DBA6D5" w14:textId="77777777" w:rsidR="004E578F" w:rsidRPr="00821337" w:rsidRDefault="004E578F" w:rsidP="004E578F">
      <w:pPr>
        <w:bidi/>
        <w:jc w:val="both"/>
        <w:rPr>
          <w:rFonts w:cs="David" w:hint="cs"/>
          <w:rtl/>
        </w:rPr>
      </w:pPr>
    </w:p>
    <w:p w14:paraId="309C0176"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6BF0DBAA" w14:textId="77777777" w:rsidR="004E578F" w:rsidRPr="00821337" w:rsidRDefault="004E578F" w:rsidP="004E578F">
      <w:pPr>
        <w:bidi/>
        <w:jc w:val="both"/>
        <w:rPr>
          <w:rFonts w:cs="David" w:hint="cs"/>
          <w:rtl/>
        </w:rPr>
      </w:pPr>
    </w:p>
    <w:p w14:paraId="1227F3C2" w14:textId="77777777" w:rsidR="004E578F" w:rsidRPr="00821337" w:rsidRDefault="004E578F" w:rsidP="004E578F">
      <w:pPr>
        <w:bidi/>
        <w:ind w:firstLine="720"/>
        <w:jc w:val="both"/>
        <w:rPr>
          <w:rFonts w:cs="David" w:hint="cs"/>
          <w:rtl/>
        </w:rPr>
      </w:pPr>
      <w:r w:rsidRPr="00821337">
        <w:rPr>
          <w:rFonts w:cs="David" w:hint="cs"/>
          <w:rtl/>
        </w:rPr>
        <w:t>שם אותו דבר. החוק הזה תוקן בוועדת הפנים ומאז לא תוקן אף פעם. על פי התקנון הוא שייך לוועדת הפנים.</w:t>
      </w:r>
    </w:p>
    <w:p w14:paraId="21BF1BA4" w14:textId="77777777" w:rsidR="004E578F" w:rsidRPr="00821337" w:rsidRDefault="004E578F" w:rsidP="004E578F">
      <w:pPr>
        <w:bidi/>
        <w:jc w:val="both"/>
        <w:rPr>
          <w:rFonts w:cs="David" w:hint="cs"/>
          <w:rtl/>
        </w:rPr>
      </w:pPr>
    </w:p>
    <w:p w14:paraId="3B9424F7" w14:textId="77777777" w:rsidR="004E578F" w:rsidRPr="00821337" w:rsidRDefault="004E578F" w:rsidP="004E578F">
      <w:pPr>
        <w:keepLines/>
        <w:bidi/>
        <w:jc w:val="both"/>
        <w:rPr>
          <w:rFonts w:cs="David" w:hint="cs"/>
          <w:u w:val="single"/>
          <w:rtl/>
        </w:rPr>
      </w:pPr>
      <w:r w:rsidRPr="00821337">
        <w:rPr>
          <w:rFonts w:cs="David" w:hint="cs"/>
          <w:u w:val="single"/>
          <w:rtl/>
        </w:rPr>
        <w:t xml:space="preserve">זאב </w:t>
      </w:r>
      <w:proofErr w:type="spellStart"/>
      <w:r w:rsidRPr="00821337">
        <w:rPr>
          <w:rFonts w:cs="David" w:hint="cs"/>
          <w:u w:val="single"/>
          <w:rtl/>
        </w:rPr>
        <w:t>אלקין</w:t>
      </w:r>
      <w:proofErr w:type="spellEnd"/>
      <w:r w:rsidRPr="00821337">
        <w:rPr>
          <w:rFonts w:cs="David" w:hint="cs"/>
          <w:u w:val="single"/>
          <w:rtl/>
        </w:rPr>
        <w:t>:</w:t>
      </w:r>
    </w:p>
    <w:p w14:paraId="3D5AEF06" w14:textId="77777777" w:rsidR="004E578F" w:rsidRPr="00821337" w:rsidRDefault="004E578F" w:rsidP="004E578F">
      <w:pPr>
        <w:keepLines/>
        <w:bidi/>
        <w:jc w:val="both"/>
        <w:rPr>
          <w:rFonts w:cs="David" w:hint="cs"/>
          <w:rtl/>
        </w:rPr>
      </w:pPr>
    </w:p>
    <w:p w14:paraId="6490841B" w14:textId="77777777" w:rsidR="004E578F" w:rsidRPr="00821337" w:rsidRDefault="004E578F" w:rsidP="004E578F">
      <w:pPr>
        <w:keepLines/>
        <w:bidi/>
        <w:jc w:val="both"/>
        <w:rPr>
          <w:rFonts w:cs="David" w:hint="cs"/>
          <w:rtl/>
        </w:rPr>
      </w:pPr>
      <w:r w:rsidRPr="00821337">
        <w:rPr>
          <w:rFonts w:cs="David" w:hint="cs"/>
          <w:rtl/>
        </w:rPr>
        <w:t>אפשר לקבל החלטה על הפיצול למרות שהמליאה עוד לא אישרה את זה, או שזה דורש 2 תהליכים?</w:t>
      </w:r>
    </w:p>
    <w:p w14:paraId="1728F23A" w14:textId="77777777" w:rsidR="004E578F" w:rsidRPr="00821337" w:rsidRDefault="004E578F" w:rsidP="004E578F">
      <w:pPr>
        <w:bidi/>
        <w:jc w:val="both"/>
        <w:rPr>
          <w:rFonts w:cs="David" w:hint="cs"/>
          <w:rtl/>
        </w:rPr>
      </w:pPr>
    </w:p>
    <w:p w14:paraId="18E15C8F" w14:textId="77777777" w:rsidR="004E578F" w:rsidRPr="00821337" w:rsidRDefault="004E578F" w:rsidP="004E578F">
      <w:pPr>
        <w:bidi/>
        <w:jc w:val="both"/>
        <w:rPr>
          <w:rFonts w:cs="David" w:hint="cs"/>
          <w:u w:val="single"/>
          <w:rtl/>
        </w:rPr>
      </w:pPr>
      <w:r w:rsidRPr="00821337">
        <w:rPr>
          <w:rFonts w:cs="David" w:hint="cs"/>
          <w:u w:val="single"/>
          <w:rtl/>
        </w:rPr>
        <w:t>ארבל אסטרחן:</w:t>
      </w:r>
    </w:p>
    <w:p w14:paraId="18A8AA5A" w14:textId="77777777" w:rsidR="004E578F" w:rsidRPr="00821337" w:rsidRDefault="004E578F" w:rsidP="004E578F">
      <w:pPr>
        <w:bidi/>
        <w:jc w:val="both"/>
        <w:rPr>
          <w:rFonts w:cs="David" w:hint="cs"/>
          <w:rtl/>
        </w:rPr>
      </w:pPr>
    </w:p>
    <w:p w14:paraId="199BEE5A" w14:textId="77777777" w:rsidR="004E578F" w:rsidRPr="00821337" w:rsidRDefault="004E578F" w:rsidP="004E578F">
      <w:pPr>
        <w:bidi/>
        <w:ind w:firstLine="720"/>
        <w:jc w:val="both"/>
        <w:rPr>
          <w:rFonts w:cs="David" w:hint="cs"/>
          <w:rtl/>
        </w:rPr>
      </w:pPr>
      <w:r w:rsidRPr="00821337">
        <w:rPr>
          <w:rFonts w:cs="David" w:hint="cs"/>
          <w:rtl/>
        </w:rPr>
        <w:t xml:space="preserve">אפשר לעשות את זה. </w:t>
      </w:r>
    </w:p>
    <w:p w14:paraId="0E13BA41" w14:textId="77777777" w:rsidR="004E578F" w:rsidRPr="00821337" w:rsidRDefault="004E578F" w:rsidP="004E578F">
      <w:pPr>
        <w:bidi/>
        <w:jc w:val="both"/>
        <w:rPr>
          <w:rFonts w:cs="David" w:hint="cs"/>
          <w:rtl/>
        </w:rPr>
      </w:pPr>
    </w:p>
    <w:p w14:paraId="25DD1500"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D7B5C1F" w14:textId="77777777" w:rsidR="004E578F" w:rsidRPr="00821337" w:rsidRDefault="004E578F" w:rsidP="004E578F">
      <w:pPr>
        <w:bidi/>
        <w:jc w:val="both"/>
        <w:rPr>
          <w:rFonts w:cs="David" w:hint="cs"/>
          <w:rtl/>
        </w:rPr>
      </w:pPr>
    </w:p>
    <w:p w14:paraId="7089D0CC" w14:textId="77777777" w:rsidR="004E578F" w:rsidRPr="00821337" w:rsidRDefault="004E578F" w:rsidP="004E578F">
      <w:pPr>
        <w:bidi/>
        <w:ind w:firstLine="720"/>
        <w:jc w:val="both"/>
        <w:rPr>
          <w:rFonts w:cs="David" w:hint="cs"/>
          <w:rtl/>
        </w:rPr>
      </w:pPr>
      <w:r w:rsidRPr="00821337">
        <w:rPr>
          <w:rFonts w:cs="David" w:hint="cs"/>
          <w:rtl/>
        </w:rPr>
        <w:t>אפשר גם לא.</w:t>
      </w:r>
    </w:p>
    <w:p w14:paraId="721C2382" w14:textId="77777777" w:rsidR="004E578F" w:rsidRPr="00821337" w:rsidRDefault="004E578F" w:rsidP="004E578F">
      <w:pPr>
        <w:bidi/>
        <w:jc w:val="both"/>
        <w:rPr>
          <w:rFonts w:cs="David" w:hint="cs"/>
          <w:rtl/>
        </w:rPr>
      </w:pPr>
    </w:p>
    <w:p w14:paraId="3C8B26BE" w14:textId="77777777" w:rsidR="004E578F" w:rsidRPr="00821337" w:rsidRDefault="004E578F" w:rsidP="004E578F">
      <w:pPr>
        <w:bidi/>
        <w:jc w:val="both"/>
        <w:rPr>
          <w:rFonts w:cs="David" w:hint="cs"/>
          <w:u w:val="single"/>
          <w:rtl/>
        </w:rPr>
      </w:pPr>
      <w:r w:rsidRPr="00821337">
        <w:rPr>
          <w:rFonts w:cs="David" w:hint="cs"/>
          <w:u w:val="single"/>
          <w:rtl/>
        </w:rPr>
        <w:t>ארבל אסטרחן:</w:t>
      </w:r>
    </w:p>
    <w:p w14:paraId="415A0BE2" w14:textId="77777777" w:rsidR="004E578F" w:rsidRPr="00821337" w:rsidRDefault="004E578F" w:rsidP="004E578F">
      <w:pPr>
        <w:bidi/>
        <w:jc w:val="both"/>
        <w:rPr>
          <w:rFonts w:cs="David" w:hint="cs"/>
          <w:u w:val="single"/>
          <w:rtl/>
        </w:rPr>
      </w:pPr>
    </w:p>
    <w:p w14:paraId="3686B42B" w14:textId="77777777" w:rsidR="004E578F" w:rsidRPr="00821337" w:rsidRDefault="004E578F" w:rsidP="004E578F">
      <w:pPr>
        <w:bidi/>
        <w:ind w:firstLine="720"/>
        <w:jc w:val="both"/>
        <w:rPr>
          <w:rFonts w:cs="David" w:hint="cs"/>
          <w:rtl/>
        </w:rPr>
      </w:pPr>
      <w:r w:rsidRPr="00821337">
        <w:rPr>
          <w:rFonts w:cs="David" w:hint="cs"/>
          <w:rtl/>
        </w:rPr>
        <w:t>מצביעים על הפיצול ומיד מודיעים על הוועדה, או שקודם מפצלים ואז זה חוזר לכאן.</w:t>
      </w:r>
    </w:p>
    <w:p w14:paraId="68BAB201" w14:textId="77777777" w:rsidR="004E578F" w:rsidRPr="00821337" w:rsidRDefault="004E578F" w:rsidP="004E578F">
      <w:pPr>
        <w:bidi/>
        <w:jc w:val="both"/>
        <w:rPr>
          <w:rFonts w:cs="David" w:hint="cs"/>
          <w:rtl/>
        </w:rPr>
      </w:pPr>
    </w:p>
    <w:p w14:paraId="5D4BCF24" w14:textId="77777777" w:rsidR="004E578F" w:rsidRPr="00821337" w:rsidRDefault="004E578F" w:rsidP="004E578F">
      <w:pPr>
        <w:bidi/>
        <w:jc w:val="both"/>
        <w:rPr>
          <w:rFonts w:cs="David"/>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0567ECE" w14:textId="77777777" w:rsidR="004E578F" w:rsidRPr="00821337" w:rsidRDefault="004E578F" w:rsidP="004E578F">
      <w:pPr>
        <w:bidi/>
        <w:jc w:val="both"/>
        <w:rPr>
          <w:rFonts w:cs="David" w:hint="cs"/>
          <w:rtl/>
        </w:rPr>
      </w:pPr>
    </w:p>
    <w:p w14:paraId="514B7FCC" w14:textId="77777777" w:rsidR="004E578F" w:rsidRPr="00821337" w:rsidRDefault="004E578F" w:rsidP="004E578F">
      <w:pPr>
        <w:bidi/>
        <w:ind w:firstLine="720"/>
        <w:jc w:val="both"/>
        <w:rPr>
          <w:rFonts w:cs="David" w:hint="cs"/>
          <w:rtl/>
        </w:rPr>
      </w:pPr>
      <w:r w:rsidRPr="00821337">
        <w:rPr>
          <w:rFonts w:cs="David" w:hint="cs"/>
          <w:rtl/>
        </w:rPr>
        <w:t xml:space="preserve">אנחנו עוברים לפרק ט"ו </w:t>
      </w:r>
      <w:r w:rsidRPr="00821337">
        <w:rPr>
          <w:rFonts w:cs="David"/>
          <w:rtl/>
        </w:rPr>
        <w:t>–</w:t>
      </w:r>
      <w:r w:rsidRPr="00821337">
        <w:rPr>
          <w:rFonts w:cs="David" w:hint="cs"/>
          <w:rtl/>
        </w:rPr>
        <w:t>גמלאות</w:t>
      </w:r>
    </w:p>
    <w:p w14:paraId="5872A294" w14:textId="77777777" w:rsidR="004E578F" w:rsidRPr="00821337" w:rsidRDefault="004E578F" w:rsidP="004E578F">
      <w:pPr>
        <w:bidi/>
        <w:jc w:val="both"/>
        <w:rPr>
          <w:rFonts w:cs="David" w:hint="cs"/>
          <w:rtl/>
        </w:rPr>
      </w:pPr>
    </w:p>
    <w:p w14:paraId="40D3F011"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1DAD9006" w14:textId="77777777" w:rsidR="004E578F" w:rsidRPr="00821337" w:rsidRDefault="004E578F" w:rsidP="004E578F">
      <w:pPr>
        <w:bidi/>
        <w:jc w:val="both"/>
        <w:rPr>
          <w:rFonts w:cs="David" w:hint="cs"/>
          <w:rtl/>
        </w:rPr>
      </w:pPr>
    </w:p>
    <w:p w14:paraId="267AF379" w14:textId="77777777" w:rsidR="004E578F" w:rsidRPr="00821337" w:rsidRDefault="004E578F" w:rsidP="004E578F">
      <w:pPr>
        <w:bidi/>
        <w:ind w:firstLine="720"/>
        <w:jc w:val="both"/>
        <w:rPr>
          <w:rFonts w:cs="David" w:hint="cs"/>
          <w:rtl/>
        </w:rPr>
      </w:pPr>
      <w:r w:rsidRPr="00821337">
        <w:rPr>
          <w:rFonts w:cs="David" w:hint="cs"/>
          <w:rtl/>
        </w:rPr>
        <w:t>לפרק הזה היה הד תקשורתי גדול מאוד. מדובר בהיבט תקציבי מובהק. הפרק נוגע לניהול כוח אדם. שאלות של כוח אדם הם נושאים תקציביים. מדובר פה בהיבט תקציבי משמעותי  ונרחב בקשר  לגיל שבו משרתי הקבע יהיו זכאים לפרוש או להתחיל לקבל פנסיה תקציבית. אין יותר תקציבי מזה.</w:t>
      </w:r>
    </w:p>
    <w:p w14:paraId="55DB32C3" w14:textId="77777777" w:rsidR="004E578F" w:rsidRPr="00821337" w:rsidRDefault="004E578F" w:rsidP="004E578F">
      <w:pPr>
        <w:bidi/>
        <w:jc w:val="both"/>
        <w:rPr>
          <w:rFonts w:cs="David" w:hint="cs"/>
          <w:rtl/>
        </w:rPr>
      </w:pPr>
    </w:p>
    <w:p w14:paraId="55373975"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42A41672" w14:textId="77777777" w:rsidR="004E578F" w:rsidRPr="00821337" w:rsidRDefault="004E578F" w:rsidP="004E578F">
      <w:pPr>
        <w:bidi/>
        <w:jc w:val="both"/>
        <w:rPr>
          <w:rFonts w:cs="David" w:hint="cs"/>
          <w:rtl/>
        </w:rPr>
      </w:pPr>
    </w:p>
    <w:p w14:paraId="2BFDDE32" w14:textId="77777777" w:rsidR="004E578F" w:rsidRPr="00821337" w:rsidRDefault="004E578F" w:rsidP="004E578F">
      <w:pPr>
        <w:bidi/>
        <w:ind w:firstLine="720"/>
        <w:jc w:val="both"/>
        <w:rPr>
          <w:rFonts w:cs="David" w:hint="cs"/>
          <w:rtl/>
        </w:rPr>
      </w:pPr>
      <w:r w:rsidRPr="00821337">
        <w:rPr>
          <w:rFonts w:cs="David" w:hint="cs"/>
          <w:rtl/>
        </w:rPr>
        <w:t>אין לי הערה לגבי המהות והתוכן. לגבי הניתוב לוועדות המלצנו על ועדת העבודה והרווחה שעוסקת באופן קבוע בנושא הגמלאות. החוק הזה נחקק במקור בוועדת העבודה. זה יהיה לגיטימי מצד הוועדה אם יוחלט להעביר לוועדה אחרת. העברה לוועדת אחרת שאיננה ועדה מוסמכת על פי התקנון היא לא מעשה של יום ביומו, אבל היא דבר שקורה לא אחת בוועדת הכנסת. היא לא דבר בלתי לגיטימי. גם הפסיקה קיבלה את ההחלטות האלו של ועדת הכנסת כהחלטות לגיטימיות. אנחנו לא רואים פגם בהליכי החקיקה. במקרה הזה הייתי מחויב כגורם מקצועי להמליץ על הוועדה המוסמכת על פי התקנון והתקדימים, שזאת ועדת העבודה. אם הוועדה תחליט להעביר את זה לוועדה אחרת  זו בהחלט תהיה החלטה לגיטימית.</w:t>
      </w:r>
    </w:p>
    <w:p w14:paraId="4541E248" w14:textId="77777777" w:rsidR="004E578F" w:rsidRPr="00821337" w:rsidRDefault="004E578F" w:rsidP="004E578F">
      <w:pPr>
        <w:bidi/>
        <w:jc w:val="both"/>
        <w:rPr>
          <w:rFonts w:cs="David" w:hint="cs"/>
          <w:rtl/>
        </w:rPr>
      </w:pPr>
    </w:p>
    <w:p w14:paraId="0B92ADE4" w14:textId="77777777" w:rsidR="004E578F" w:rsidRPr="00821337" w:rsidRDefault="004E578F" w:rsidP="004E578F">
      <w:pPr>
        <w:bidi/>
        <w:jc w:val="both"/>
        <w:rPr>
          <w:rFonts w:cs="David" w:hint="cs"/>
          <w:u w:val="single"/>
          <w:rtl/>
        </w:rPr>
      </w:pPr>
      <w:r w:rsidRPr="00821337">
        <w:rPr>
          <w:rFonts w:cs="David" w:hint="cs"/>
          <w:u w:val="single"/>
          <w:rtl/>
        </w:rPr>
        <w:t>רותם פלג:</w:t>
      </w:r>
    </w:p>
    <w:p w14:paraId="1525AD1E" w14:textId="77777777" w:rsidR="004E578F" w:rsidRPr="00821337" w:rsidRDefault="004E578F" w:rsidP="004E578F">
      <w:pPr>
        <w:bidi/>
        <w:jc w:val="both"/>
        <w:rPr>
          <w:rFonts w:cs="David" w:hint="cs"/>
          <w:rtl/>
        </w:rPr>
      </w:pPr>
    </w:p>
    <w:p w14:paraId="616F0E98" w14:textId="77777777" w:rsidR="004E578F" w:rsidRPr="00821337" w:rsidRDefault="004E578F" w:rsidP="004E578F">
      <w:pPr>
        <w:bidi/>
        <w:jc w:val="both"/>
        <w:rPr>
          <w:rFonts w:cs="David" w:hint="cs"/>
          <w:rtl/>
        </w:rPr>
      </w:pPr>
      <w:r w:rsidRPr="00821337">
        <w:rPr>
          <w:rFonts w:cs="David" w:hint="cs"/>
          <w:rtl/>
        </w:rPr>
        <w:tab/>
        <w:t>אנחנו חשבנו שנכון שהתיקון הזה יידון בוועדת חוץ וביטחון, בעיקר כי יש לו השפעה מרחיקת לכת לגבי מבנה הצבא. אין ספק שאחרי שהחוק הזה יתקבל הוא ישפיע על איך ייראה צה"ל בשנים הקרובות. חשבנו שנושא כזה אמור להיות נדון שם. אם לא הולכים עד לשם, אז לפחות ועדה משותפת לשתי הוועדות.</w:t>
      </w:r>
    </w:p>
    <w:p w14:paraId="7C8FCDFC" w14:textId="77777777" w:rsidR="004E578F" w:rsidRPr="00821337" w:rsidRDefault="004E578F" w:rsidP="004E578F">
      <w:pPr>
        <w:bidi/>
        <w:jc w:val="both"/>
        <w:rPr>
          <w:rFonts w:cs="David" w:hint="cs"/>
          <w:rtl/>
        </w:rPr>
      </w:pPr>
    </w:p>
    <w:p w14:paraId="33DE248C"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C2CED31" w14:textId="77777777" w:rsidR="004E578F" w:rsidRPr="00821337" w:rsidRDefault="004E578F" w:rsidP="004E578F">
      <w:pPr>
        <w:bidi/>
        <w:jc w:val="both"/>
        <w:rPr>
          <w:rFonts w:cs="David" w:hint="cs"/>
          <w:rtl/>
        </w:rPr>
      </w:pPr>
    </w:p>
    <w:p w14:paraId="129464F1" w14:textId="77777777" w:rsidR="004E578F" w:rsidRPr="00821337" w:rsidRDefault="004E578F" w:rsidP="004E578F">
      <w:pPr>
        <w:bidi/>
        <w:ind w:firstLine="720"/>
        <w:jc w:val="both"/>
        <w:rPr>
          <w:rFonts w:cs="David" w:hint="cs"/>
          <w:rtl/>
        </w:rPr>
      </w:pPr>
      <w:r w:rsidRPr="00821337">
        <w:rPr>
          <w:rFonts w:cs="David" w:hint="cs"/>
          <w:rtl/>
        </w:rPr>
        <w:t xml:space="preserve">אנחנו נעבור לפרק ט"ז </w:t>
      </w:r>
      <w:r w:rsidRPr="00821337">
        <w:rPr>
          <w:rFonts w:cs="David"/>
          <w:rtl/>
        </w:rPr>
        <w:t>–</w:t>
      </w:r>
      <w:r w:rsidRPr="00821337">
        <w:rPr>
          <w:rFonts w:cs="David" w:hint="cs"/>
          <w:rtl/>
        </w:rPr>
        <w:t xml:space="preserve"> שונות. </w:t>
      </w:r>
    </w:p>
    <w:p w14:paraId="61F13A01" w14:textId="77777777" w:rsidR="004E578F" w:rsidRPr="00821337" w:rsidRDefault="004E578F" w:rsidP="004E578F">
      <w:pPr>
        <w:bidi/>
        <w:jc w:val="both"/>
        <w:rPr>
          <w:rFonts w:cs="David" w:hint="cs"/>
          <w:rtl/>
        </w:rPr>
      </w:pPr>
    </w:p>
    <w:p w14:paraId="7E4B2B00"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24BD9BC2" w14:textId="77777777" w:rsidR="004E578F" w:rsidRPr="00821337" w:rsidRDefault="004E578F" w:rsidP="004E578F">
      <w:pPr>
        <w:bidi/>
        <w:jc w:val="both"/>
        <w:rPr>
          <w:rFonts w:cs="David" w:hint="cs"/>
          <w:rtl/>
        </w:rPr>
      </w:pPr>
    </w:p>
    <w:p w14:paraId="190D2597" w14:textId="77777777" w:rsidR="004E578F" w:rsidRPr="00821337" w:rsidRDefault="004E578F" w:rsidP="004E578F">
      <w:pPr>
        <w:bidi/>
        <w:jc w:val="both"/>
        <w:rPr>
          <w:rFonts w:cs="David" w:hint="cs"/>
          <w:rtl/>
        </w:rPr>
      </w:pPr>
      <w:r w:rsidRPr="00821337">
        <w:rPr>
          <w:rFonts w:cs="David" w:hint="cs"/>
          <w:rtl/>
        </w:rPr>
        <w:tab/>
        <w:t>חוק מקרקעי ציבור (סילוק פולשים). מדובר ביכולת לאכוף את הסמכות של בעלי המקרקעין כלפי פולשים. לנושא הזה יש היבט בהקשר של בעל המקרקעין הגדול, שהוא מדינת ישראל. זה ההיבט התקציבי. הוא עשוי להשפיע גם על שאלות של מחירי נדל"ן. הוא נושא מקרו כלכלי. ראיתי את ההמלצה של היועץ המשפטי לכנסת. גם שוחחתי איתו במעט על הנושא. אני חושב שההערות נוגעות בעיקר לגופה של ההצעה. לא מדובר בנושא שיש שאלה לגבי הזיקה שלו לתקציב, אלא לגבי ההשלכות במקרים מסוימים על קרקע חקלאית שמוחזקת שנים והשתנה הייעוד או הסתיים חוזה החכירה. אני חושב שבהחלט נכון שזה יידון במסגרת הדיון בוועדה. זה לא מונע את הדיון בנושא הזה במסגרת חוק המדיניות הכלכלית.</w:t>
      </w:r>
    </w:p>
    <w:p w14:paraId="2867C99B" w14:textId="77777777" w:rsidR="004E578F" w:rsidRPr="00821337" w:rsidRDefault="004E578F" w:rsidP="004E578F">
      <w:pPr>
        <w:bidi/>
        <w:jc w:val="both"/>
        <w:rPr>
          <w:rFonts w:cs="David" w:hint="cs"/>
          <w:rtl/>
        </w:rPr>
      </w:pPr>
    </w:p>
    <w:p w14:paraId="30ADF82E"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1D16D162" w14:textId="77777777" w:rsidR="004E578F" w:rsidRPr="00821337" w:rsidRDefault="004E578F" w:rsidP="004E578F">
      <w:pPr>
        <w:bidi/>
        <w:jc w:val="both"/>
        <w:rPr>
          <w:rFonts w:cs="David" w:hint="cs"/>
          <w:rtl/>
        </w:rPr>
      </w:pPr>
    </w:p>
    <w:p w14:paraId="0F6B59D2" w14:textId="77777777" w:rsidR="004E578F" w:rsidRPr="00821337" w:rsidRDefault="004E578F" w:rsidP="004E578F">
      <w:pPr>
        <w:bidi/>
        <w:ind w:firstLine="720"/>
        <w:jc w:val="both"/>
        <w:rPr>
          <w:rFonts w:cs="David" w:hint="cs"/>
          <w:rtl/>
        </w:rPr>
      </w:pPr>
      <w:r w:rsidRPr="00821337">
        <w:rPr>
          <w:rFonts w:cs="David" w:hint="cs"/>
          <w:rtl/>
        </w:rPr>
        <w:t xml:space="preserve">חוק מקרקעי ציבור (סילוק פולשים) מעניק למינהל מקרקעי ישראל סמכות לפעול שלא מכוח צו בית משפט כדי לפנות פולש שלא כדין למקרקעי הציבור. סעיף 4א הוסף לחוק הזה בשנת 2005. הסעיף מעניק לרשות, קרי למינהל מקרקעי ישראל, אפשרות להפעיל את הסמכויות שמעניק החוק נגד אדם שהחזיק בנכס מכוח חוזה אך לאחר שפקע החוזה הוא ממשיך להחזיק בנכס שלא כדין. כדי להוציא צו לסילוק פולש מכוח החוק נדרשים 2 תנאים מצטברים. תנאי אחד שמשך תקופת ההחזקה מכוח החוזה לא עלה על 7 שנים ברציפות. התנאי השני הוא שנשלחה לתופס הודעה לפיה הסתיימה תקופת השכירות ונדרש לפנות את הנכס. הצעת החוק מבקשת לבטל את המגבלה הראשונה, כלומר שגם אנשים שיושבים בנכס מעל 7 שנים ניתן יהיה לסלק אותם בכוח ללא צו של בית משפט. המגבלה הזאת של 7 שנים לא הופיעה בנוסח הצעת החוק הממשלתית המקורית, היא הוספה לסעיף בדיוני הוועדה לקראת הקריאה השנייה והשלישית כחלק מפשרה בין הגורמים השונים שדנו בחוק. המקור להוספת התנאי היה בקשתם של נציגי הקיבוצים והמושבים שהסבירו שישנן בעיות רבות בנושא של ההסדרה של הקרקעות בהם מחזיקים היישובים הקטנים. </w:t>
      </w:r>
    </w:p>
    <w:p w14:paraId="24619021" w14:textId="77777777" w:rsidR="004E578F" w:rsidRPr="00821337" w:rsidRDefault="004E578F" w:rsidP="004E578F">
      <w:pPr>
        <w:bidi/>
        <w:ind w:firstLine="720"/>
        <w:jc w:val="both"/>
        <w:rPr>
          <w:rFonts w:cs="David" w:hint="cs"/>
          <w:rtl/>
        </w:rPr>
      </w:pPr>
    </w:p>
    <w:p w14:paraId="4DE2F65D" w14:textId="77777777" w:rsidR="004E578F" w:rsidRPr="00821337" w:rsidRDefault="004E578F" w:rsidP="004E578F">
      <w:pPr>
        <w:bidi/>
        <w:ind w:firstLine="720"/>
        <w:jc w:val="both"/>
        <w:rPr>
          <w:rFonts w:cs="David" w:hint="cs"/>
          <w:rtl/>
        </w:rPr>
      </w:pPr>
      <w:r w:rsidRPr="00821337">
        <w:rPr>
          <w:rFonts w:cs="David" w:hint="cs"/>
          <w:rtl/>
        </w:rPr>
        <w:t xml:space="preserve">קרקעות רבות הוחזקו בתחילה מכוח חוזה חכירה, אולם החוזים לא חודשו וההחזקה נמשכה בזכות הסכמים והבנות עם הרשויות. נציגי משרד המשפטים, שהם שהציעו את הפשרה של                                                                 7 שנים, ציינו בדיוני הוועדה כי כאשר אדם מחזיק בשטח יותר מ-7 שנים,  מן הראוי כי טענות נגדו יבוררו בבית משפט ולא בדרך של עשיית דין עצמי של רשויות המדינה כפי שהממשלה מציעה עכשיו. בנוסף מוצע בהצעת החוק שבפניכם להוסיף גם כי ניתן להפעיל את החוק נגד מי שתופס בקרקע מכוח חוזה והחוזה הגיע לסיומו המוקדם, כלומר הרשות תקבל סמכות להוציא צו לסילוק פולש בלי התערבות של בית משפט אם היא סבורה שהמחזיק בנכס הפר את החוזה. </w:t>
      </w:r>
    </w:p>
    <w:p w14:paraId="1712265A" w14:textId="77777777" w:rsidR="004E578F" w:rsidRPr="00821337" w:rsidRDefault="004E578F" w:rsidP="004E578F">
      <w:pPr>
        <w:bidi/>
        <w:ind w:firstLine="720"/>
        <w:jc w:val="both"/>
        <w:rPr>
          <w:rFonts w:cs="David" w:hint="cs"/>
          <w:rtl/>
        </w:rPr>
      </w:pPr>
    </w:p>
    <w:p w14:paraId="2E5618FF"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809C15C" w14:textId="77777777" w:rsidR="004E578F" w:rsidRPr="00821337" w:rsidRDefault="004E578F" w:rsidP="004E578F">
      <w:pPr>
        <w:bidi/>
        <w:jc w:val="both"/>
        <w:rPr>
          <w:rFonts w:cs="David" w:hint="cs"/>
          <w:rtl/>
        </w:rPr>
      </w:pPr>
    </w:p>
    <w:p w14:paraId="694BAE47" w14:textId="77777777" w:rsidR="004E578F" w:rsidRPr="00821337" w:rsidRDefault="004E578F" w:rsidP="004E578F">
      <w:pPr>
        <w:bidi/>
        <w:ind w:firstLine="720"/>
        <w:jc w:val="both"/>
        <w:rPr>
          <w:rFonts w:cs="David" w:hint="cs"/>
          <w:rtl/>
        </w:rPr>
      </w:pPr>
      <w:r w:rsidRPr="00821337">
        <w:rPr>
          <w:rFonts w:cs="David" w:hint="cs"/>
          <w:rtl/>
        </w:rPr>
        <w:t>הפר את החוזה בכך שהמשיך להחזיק אחרי שהחוזה נגמר?</w:t>
      </w:r>
    </w:p>
    <w:p w14:paraId="1769BB0D" w14:textId="77777777" w:rsidR="004E578F" w:rsidRPr="00821337" w:rsidRDefault="004E578F" w:rsidP="004E578F">
      <w:pPr>
        <w:bidi/>
        <w:jc w:val="both"/>
        <w:rPr>
          <w:rFonts w:cs="David" w:hint="cs"/>
          <w:rtl/>
        </w:rPr>
      </w:pPr>
    </w:p>
    <w:p w14:paraId="4E39B2B8"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168A243F" w14:textId="77777777" w:rsidR="004E578F" w:rsidRPr="00821337" w:rsidRDefault="004E578F" w:rsidP="004E578F">
      <w:pPr>
        <w:bidi/>
        <w:jc w:val="both"/>
        <w:rPr>
          <w:rFonts w:cs="David" w:hint="cs"/>
          <w:rtl/>
        </w:rPr>
      </w:pPr>
    </w:p>
    <w:p w14:paraId="4C9D51D6" w14:textId="77777777" w:rsidR="004E578F" w:rsidRPr="00821337" w:rsidRDefault="004E578F" w:rsidP="004E578F">
      <w:pPr>
        <w:bidi/>
        <w:ind w:firstLine="720"/>
        <w:jc w:val="both"/>
        <w:rPr>
          <w:rFonts w:cs="David" w:hint="cs"/>
          <w:rtl/>
        </w:rPr>
      </w:pPr>
      <w:r w:rsidRPr="00821337">
        <w:rPr>
          <w:rFonts w:cs="David" w:hint="cs"/>
          <w:rtl/>
        </w:rPr>
        <w:t>הפר את החוזה תוך כדי החוזה. כל זה בלי הליך שיפוטי. אנחנו סבורים שיש פה שינוי שמהווה פגיעה משמעותית בזכויות של אנשים. אנחנו חושבים שלא ראוי לחוקק תיקון כזה בחוק ההסדרים. אנחנו חושבים שטוב תעשה הוועדה גם לטובת מי שמצדד ברפורמה הזאת אם זה יועבר להליכי חקיקה רגילים. הוועדה שצריכה לדון בחוק הזה היא ועדת החוקה.</w:t>
      </w:r>
    </w:p>
    <w:p w14:paraId="4A596D7C" w14:textId="77777777" w:rsidR="004E578F" w:rsidRPr="00821337" w:rsidRDefault="004E578F" w:rsidP="004E578F">
      <w:pPr>
        <w:bidi/>
        <w:jc w:val="both"/>
        <w:rPr>
          <w:rFonts w:cs="David" w:hint="cs"/>
          <w:rtl/>
        </w:rPr>
      </w:pPr>
    </w:p>
    <w:p w14:paraId="63CA19B8"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B49825B" w14:textId="77777777" w:rsidR="004E578F" w:rsidRPr="00821337" w:rsidRDefault="004E578F" w:rsidP="004E578F">
      <w:pPr>
        <w:bidi/>
        <w:jc w:val="both"/>
        <w:rPr>
          <w:rFonts w:cs="David" w:hint="cs"/>
          <w:rtl/>
        </w:rPr>
      </w:pPr>
    </w:p>
    <w:p w14:paraId="2E1AC715" w14:textId="77777777" w:rsidR="004E578F" w:rsidRPr="00821337" w:rsidRDefault="004E578F" w:rsidP="004E578F">
      <w:pPr>
        <w:bidi/>
        <w:ind w:firstLine="720"/>
        <w:jc w:val="both"/>
        <w:rPr>
          <w:rFonts w:cs="David" w:hint="cs"/>
          <w:rtl/>
        </w:rPr>
      </w:pPr>
      <w:r w:rsidRPr="00821337">
        <w:rPr>
          <w:rFonts w:cs="David" w:hint="cs"/>
          <w:rtl/>
        </w:rPr>
        <w:t xml:space="preserve">האם ההמלצה הזאת נובעת מכך שנדרש דיון מעמיק בעניין? </w:t>
      </w:r>
    </w:p>
    <w:p w14:paraId="54544B4B" w14:textId="77777777" w:rsidR="004E578F" w:rsidRPr="00821337" w:rsidRDefault="004E578F" w:rsidP="004E578F">
      <w:pPr>
        <w:bidi/>
        <w:ind w:firstLine="720"/>
        <w:jc w:val="both"/>
        <w:rPr>
          <w:rFonts w:cs="David" w:hint="cs"/>
          <w:rtl/>
        </w:rPr>
      </w:pPr>
    </w:p>
    <w:p w14:paraId="40D94DD8"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6B8C29E3" w14:textId="77777777" w:rsidR="004E578F" w:rsidRPr="00821337" w:rsidRDefault="004E578F" w:rsidP="004E578F">
      <w:pPr>
        <w:bidi/>
        <w:jc w:val="both"/>
        <w:rPr>
          <w:rFonts w:cs="David" w:hint="cs"/>
          <w:rtl/>
        </w:rPr>
      </w:pPr>
    </w:p>
    <w:p w14:paraId="7B2FE22C" w14:textId="77777777" w:rsidR="004E578F" w:rsidRPr="00821337" w:rsidRDefault="004E578F" w:rsidP="004E578F">
      <w:pPr>
        <w:bidi/>
        <w:ind w:firstLine="720"/>
        <w:jc w:val="both"/>
        <w:rPr>
          <w:rFonts w:cs="David" w:hint="cs"/>
          <w:rtl/>
        </w:rPr>
      </w:pPr>
      <w:r w:rsidRPr="00821337">
        <w:rPr>
          <w:rFonts w:cs="David" w:hint="cs"/>
          <w:rtl/>
        </w:rPr>
        <w:t xml:space="preserve">שילוב של הדברים. הדבר הזה נדון בכנסת והגיעו לאיזונים שהגיעו כפי שהם באים לידי ביטוי היום בחוק. הממשלה מבקשת לשנות את האיזון הזה ולהביא לכך שהמדינה באמצעות מינהל מקרקעי ישראל תוכל לפנות כל אדם ללא צו שיפוטי ברגע שהוא נמצא והחוזה הסתיים, או יש הפרה של החוזה. אנחנו חושבים שצעדים משמעותיים כאלה, שיש בהם פוטנציאל רציני של פגיעה בזכויות יסוד, מן הראוי לחוקק בהליך חקיקה רגיל ולהצביע עליהם גם בהליך חקיקה רגיל. אלו רפורמות שבטוח ייתקפו. הרבה יותר קשה להגן עליהן במסגרת חוק הסדרים. </w:t>
      </w:r>
    </w:p>
    <w:p w14:paraId="7704A3CC" w14:textId="77777777" w:rsidR="004E578F" w:rsidRPr="00821337" w:rsidRDefault="004E578F" w:rsidP="004E578F">
      <w:pPr>
        <w:bidi/>
        <w:jc w:val="both"/>
        <w:rPr>
          <w:rFonts w:cs="David" w:hint="cs"/>
          <w:rtl/>
        </w:rPr>
      </w:pPr>
    </w:p>
    <w:p w14:paraId="080CC605"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6D15597F" w14:textId="77777777" w:rsidR="004E578F" w:rsidRPr="00821337" w:rsidRDefault="004E578F" w:rsidP="004E578F">
      <w:pPr>
        <w:bidi/>
        <w:jc w:val="both"/>
        <w:rPr>
          <w:rFonts w:cs="David" w:hint="cs"/>
          <w:rtl/>
        </w:rPr>
      </w:pPr>
    </w:p>
    <w:p w14:paraId="6717595E" w14:textId="77777777" w:rsidR="004E578F" w:rsidRPr="00821337" w:rsidRDefault="004E578F" w:rsidP="004E578F">
      <w:pPr>
        <w:bidi/>
        <w:ind w:firstLine="720"/>
        <w:jc w:val="both"/>
        <w:rPr>
          <w:rFonts w:cs="David" w:hint="cs"/>
          <w:rtl/>
        </w:rPr>
      </w:pPr>
      <w:r w:rsidRPr="00821337">
        <w:rPr>
          <w:rFonts w:cs="David" w:hint="cs"/>
          <w:rtl/>
        </w:rPr>
        <w:t>הדיון פה הוא לגופו של דבר. אין כאן איזו שהיא בעיה בעצם ההכללה של זה בחוק המדיניות הכלכלית. זה נושא שיש לו זיקה לתקציב. יש הרבה נושאים שיעלו בהם התנגדויות, כולל טענות לפגיעה בזכויות. זה שיש כאן טענה כזאת שעלתה כבר בעבר לא תמנע מוועדת חוקה, שאין לה עומס גדול של נושאים, להביא את הנושא ולמצות את הדיון בו .</w:t>
      </w:r>
    </w:p>
    <w:p w14:paraId="05CC4B49" w14:textId="77777777" w:rsidR="004E578F" w:rsidRPr="00821337" w:rsidRDefault="004E578F" w:rsidP="004E578F">
      <w:pPr>
        <w:bidi/>
        <w:jc w:val="both"/>
        <w:rPr>
          <w:rFonts w:cs="David" w:hint="cs"/>
          <w:rtl/>
        </w:rPr>
      </w:pPr>
    </w:p>
    <w:p w14:paraId="0970E4B9" w14:textId="77777777" w:rsidR="004E578F" w:rsidRPr="00821337" w:rsidRDefault="004E578F" w:rsidP="004E578F">
      <w:pPr>
        <w:keepLines/>
        <w:bidi/>
        <w:jc w:val="both"/>
        <w:rPr>
          <w:rFonts w:cs="David" w:hint="cs"/>
          <w:u w:val="single"/>
          <w:rtl/>
        </w:rPr>
      </w:pPr>
      <w:r w:rsidRPr="00821337">
        <w:rPr>
          <w:rFonts w:cs="David" w:hint="cs"/>
          <w:u w:val="single"/>
          <w:rtl/>
        </w:rPr>
        <w:t>אברהם מיכאלי:</w:t>
      </w:r>
    </w:p>
    <w:p w14:paraId="4B033F55" w14:textId="77777777" w:rsidR="004E578F" w:rsidRPr="00821337" w:rsidRDefault="004E578F" w:rsidP="004E578F">
      <w:pPr>
        <w:keepLines/>
        <w:bidi/>
        <w:jc w:val="both"/>
        <w:rPr>
          <w:rFonts w:cs="David" w:hint="cs"/>
          <w:rtl/>
        </w:rPr>
      </w:pPr>
    </w:p>
    <w:p w14:paraId="56A18D93" w14:textId="77777777" w:rsidR="004E578F" w:rsidRPr="00821337" w:rsidRDefault="004E578F" w:rsidP="004E578F">
      <w:pPr>
        <w:keepLines/>
        <w:bidi/>
        <w:jc w:val="both"/>
        <w:rPr>
          <w:rFonts w:cs="David" w:hint="cs"/>
          <w:rtl/>
        </w:rPr>
      </w:pPr>
      <w:r w:rsidRPr="00821337">
        <w:rPr>
          <w:rFonts w:cs="David" w:hint="cs"/>
          <w:rtl/>
        </w:rPr>
        <w:t>יש שם הרבה מאוד עומס.</w:t>
      </w:r>
    </w:p>
    <w:p w14:paraId="0EC1173F" w14:textId="77777777" w:rsidR="004E578F" w:rsidRPr="00821337" w:rsidRDefault="004E578F" w:rsidP="004E578F">
      <w:pPr>
        <w:bidi/>
        <w:jc w:val="both"/>
        <w:rPr>
          <w:rFonts w:cs="David" w:hint="cs"/>
          <w:rtl/>
        </w:rPr>
      </w:pPr>
    </w:p>
    <w:p w14:paraId="20A5935F"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0B1361EE" w14:textId="77777777" w:rsidR="004E578F" w:rsidRPr="00821337" w:rsidRDefault="004E578F" w:rsidP="004E578F">
      <w:pPr>
        <w:bidi/>
        <w:jc w:val="both"/>
        <w:rPr>
          <w:rFonts w:cs="David" w:hint="cs"/>
          <w:rtl/>
        </w:rPr>
      </w:pPr>
    </w:p>
    <w:p w14:paraId="01A0A6B4" w14:textId="77777777" w:rsidR="004E578F" w:rsidRPr="00821337" w:rsidRDefault="004E578F" w:rsidP="004E578F">
      <w:pPr>
        <w:bidi/>
        <w:ind w:firstLine="720"/>
        <w:jc w:val="both"/>
        <w:rPr>
          <w:rFonts w:cs="David" w:hint="cs"/>
          <w:rtl/>
        </w:rPr>
      </w:pPr>
      <w:r w:rsidRPr="00821337">
        <w:rPr>
          <w:rFonts w:cs="David" w:hint="cs"/>
          <w:rtl/>
        </w:rPr>
        <w:t>לא הוספנו כרגע עומס גדול לוועדת חוקה.</w:t>
      </w:r>
    </w:p>
    <w:p w14:paraId="0B28068F" w14:textId="77777777" w:rsidR="004E578F" w:rsidRPr="00821337" w:rsidRDefault="004E578F" w:rsidP="004E578F">
      <w:pPr>
        <w:bidi/>
        <w:jc w:val="both"/>
        <w:rPr>
          <w:rFonts w:cs="David" w:hint="cs"/>
          <w:rtl/>
        </w:rPr>
      </w:pPr>
    </w:p>
    <w:p w14:paraId="19905426"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50F8FD9F" w14:textId="77777777" w:rsidR="004E578F" w:rsidRPr="00821337" w:rsidRDefault="004E578F" w:rsidP="004E578F">
      <w:pPr>
        <w:bidi/>
        <w:jc w:val="both"/>
        <w:rPr>
          <w:rFonts w:cs="David" w:hint="cs"/>
          <w:rtl/>
        </w:rPr>
      </w:pPr>
    </w:p>
    <w:p w14:paraId="7B26ADB6" w14:textId="77777777" w:rsidR="004E578F" w:rsidRPr="00821337" w:rsidRDefault="004E578F" w:rsidP="004E578F">
      <w:pPr>
        <w:bidi/>
        <w:ind w:firstLine="720"/>
        <w:jc w:val="both"/>
        <w:rPr>
          <w:rFonts w:cs="David" w:hint="cs"/>
          <w:rtl/>
        </w:rPr>
      </w:pPr>
      <w:r w:rsidRPr="00821337">
        <w:rPr>
          <w:rFonts w:cs="David" w:hint="cs"/>
          <w:rtl/>
        </w:rPr>
        <w:t xml:space="preserve">חוק כזה יוסיף מאוד לוועדת חוקה. אני חושב שיש מקום לשקול היטב את המשמעות של הפעלת התיקון הזה. אני מאוד מצדד בכך שהמדינה תעשה סדר בקרקעות שלה ותגיע למצב שהקרקעות שלה יהיו בידיים שלה בצורה חוקית. לא מדובר בפלישה, מדובר באנשים שיושבים שם כדת וכדין. בפרקטיקה הרבה מאוד חקלאים מקבלים היתרים להמשיך להחזיק בקרקעות שלהם. אם  פוגעים בהם היום בהינף יד ומוציאים אותם החוצה זאת בהחלט פגיעה בזכות הקניינית. צריך לשקול מה ההשלכות של זה. </w:t>
      </w:r>
    </w:p>
    <w:p w14:paraId="15E32BB0" w14:textId="77777777" w:rsidR="004E578F" w:rsidRPr="00821337" w:rsidRDefault="004E578F" w:rsidP="004E578F">
      <w:pPr>
        <w:bidi/>
        <w:jc w:val="both"/>
        <w:rPr>
          <w:rFonts w:cs="David" w:hint="cs"/>
          <w:rtl/>
        </w:rPr>
      </w:pPr>
    </w:p>
    <w:p w14:paraId="470FA91F"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ED7EE37" w14:textId="77777777" w:rsidR="004E578F" w:rsidRPr="00821337" w:rsidRDefault="004E578F" w:rsidP="004E578F">
      <w:pPr>
        <w:bidi/>
        <w:jc w:val="both"/>
        <w:rPr>
          <w:rFonts w:cs="David" w:hint="cs"/>
          <w:rtl/>
        </w:rPr>
      </w:pPr>
    </w:p>
    <w:p w14:paraId="7CDA99A8" w14:textId="77777777" w:rsidR="004E578F" w:rsidRPr="00821337" w:rsidRDefault="004E578F" w:rsidP="004E578F">
      <w:pPr>
        <w:bidi/>
        <w:ind w:firstLine="720"/>
        <w:jc w:val="both"/>
        <w:rPr>
          <w:rFonts w:cs="David" w:hint="cs"/>
          <w:rtl/>
        </w:rPr>
      </w:pPr>
      <w:r w:rsidRPr="00821337">
        <w:rPr>
          <w:rFonts w:cs="David" w:hint="cs"/>
          <w:rtl/>
        </w:rPr>
        <w:t>הנושא השני הוא חוק היטלי סחר.</w:t>
      </w:r>
    </w:p>
    <w:p w14:paraId="6945AE86" w14:textId="77777777" w:rsidR="004E578F" w:rsidRPr="00821337" w:rsidRDefault="004E578F" w:rsidP="004E578F">
      <w:pPr>
        <w:bidi/>
        <w:jc w:val="both"/>
        <w:rPr>
          <w:rFonts w:cs="David" w:hint="cs"/>
          <w:rtl/>
        </w:rPr>
      </w:pPr>
    </w:p>
    <w:p w14:paraId="31454B7C"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4A6D90BD" w14:textId="77777777" w:rsidR="004E578F" w:rsidRPr="00821337" w:rsidRDefault="004E578F" w:rsidP="004E578F">
      <w:pPr>
        <w:bidi/>
        <w:jc w:val="both"/>
        <w:rPr>
          <w:rFonts w:cs="David" w:hint="cs"/>
          <w:rtl/>
        </w:rPr>
      </w:pPr>
    </w:p>
    <w:p w14:paraId="68568171" w14:textId="77777777" w:rsidR="004E578F" w:rsidRPr="00821337" w:rsidRDefault="004E578F" w:rsidP="004E578F">
      <w:pPr>
        <w:bidi/>
        <w:ind w:firstLine="720"/>
        <w:jc w:val="both"/>
        <w:rPr>
          <w:rFonts w:cs="David" w:hint="cs"/>
          <w:rtl/>
        </w:rPr>
      </w:pPr>
      <w:r w:rsidRPr="00821337">
        <w:rPr>
          <w:rFonts w:cs="David" w:hint="cs"/>
          <w:rtl/>
        </w:rPr>
        <w:t xml:space="preserve">זה עניין פרוצדוראלי. בחוק היטלי סחר צריך הסכמה. זה מאפשר את ההסכמה גם בדרך של אי התנגדות. זה עניין שנוגע לבירוקרטיה הממשלתית. זה נושא שנוגע לאופן הטלת היטלים, לכן הוא נוגע לתקציב. </w:t>
      </w:r>
    </w:p>
    <w:p w14:paraId="59B0C3A3" w14:textId="77777777" w:rsidR="004E578F" w:rsidRPr="00821337" w:rsidRDefault="004E578F" w:rsidP="004E578F">
      <w:pPr>
        <w:bidi/>
        <w:jc w:val="both"/>
        <w:rPr>
          <w:rFonts w:cs="David" w:hint="cs"/>
          <w:rtl/>
        </w:rPr>
      </w:pPr>
    </w:p>
    <w:p w14:paraId="6D4E1A28"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684E577B" w14:textId="77777777" w:rsidR="004E578F" w:rsidRPr="00821337" w:rsidRDefault="004E578F" w:rsidP="004E578F">
      <w:pPr>
        <w:bidi/>
        <w:jc w:val="both"/>
        <w:rPr>
          <w:rFonts w:cs="David" w:hint="cs"/>
          <w:rtl/>
        </w:rPr>
      </w:pPr>
    </w:p>
    <w:p w14:paraId="207EF9B4" w14:textId="77777777" w:rsidR="004E578F" w:rsidRPr="00821337" w:rsidRDefault="004E578F" w:rsidP="004E578F">
      <w:pPr>
        <w:bidi/>
        <w:ind w:firstLine="720"/>
        <w:jc w:val="both"/>
        <w:rPr>
          <w:rFonts w:cs="David" w:hint="cs"/>
          <w:rtl/>
        </w:rPr>
      </w:pPr>
      <w:r w:rsidRPr="00821337">
        <w:rPr>
          <w:rFonts w:cs="David" w:hint="cs"/>
          <w:rtl/>
        </w:rPr>
        <w:t>אין לי מה להוסיף למהות. לעניין הניתוב אנחנו ממליצים שסעיפים  65(1) ו-65(2) יועברו לוועדת הכספים. אופן האישור של הצו שמדובר בו מאושר בוועדת הכספים. רצוי שוועדת הכספים היא זאת שתדון בצו. את הסעיפים הנוספים שיש לנו בהמשך, שאלה סעיפים 65(3), 65(4), 65(5), אנחנו נמליץ להעביר לוועדת הכלכלה שעוסקת במהות של הדברים.</w:t>
      </w:r>
    </w:p>
    <w:p w14:paraId="423E3712" w14:textId="77777777" w:rsidR="004E578F" w:rsidRPr="00821337" w:rsidRDefault="004E578F" w:rsidP="004E578F">
      <w:pPr>
        <w:bidi/>
        <w:jc w:val="both"/>
        <w:rPr>
          <w:rFonts w:cs="David" w:hint="cs"/>
          <w:rtl/>
        </w:rPr>
      </w:pPr>
    </w:p>
    <w:p w14:paraId="67D38EB8" w14:textId="77777777" w:rsidR="004E578F" w:rsidRPr="00821337" w:rsidRDefault="004E578F" w:rsidP="004E578F">
      <w:pPr>
        <w:bidi/>
        <w:jc w:val="both"/>
        <w:rPr>
          <w:rFonts w:cs="David" w:hint="cs"/>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3A17193D" w14:textId="77777777" w:rsidR="004E578F" w:rsidRPr="00821337" w:rsidRDefault="004E578F" w:rsidP="004E578F">
      <w:pPr>
        <w:bidi/>
        <w:jc w:val="both"/>
        <w:rPr>
          <w:rFonts w:cs="David" w:hint="cs"/>
          <w:rtl/>
        </w:rPr>
      </w:pPr>
    </w:p>
    <w:p w14:paraId="232FFE52" w14:textId="77777777" w:rsidR="004E578F" w:rsidRPr="00821337" w:rsidRDefault="004E578F" w:rsidP="004E578F">
      <w:pPr>
        <w:bidi/>
        <w:jc w:val="both"/>
        <w:rPr>
          <w:rFonts w:cs="David" w:hint="cs"/>
          <w:rtl/>
        </w:rPr>
      </w:pPr>
      <w:r w:rsidRPr="00821337">
        <w:rPr>
          <w:rFonts w:cs="David" w:hint="cs"/>
          <w:rtl/>
        </w:rPr>
        <w:tab/>
        <w:t>לא צריך לאחד את זה?</w:t>
      </w:r>
    </w:p>
    <w:p w14:paraId="033C5C5F" w14:textId="77777777" w:rsidR="004E578F" w:rsidRPr="00821337" w:rsidRDefault="004E578F" w:rsidP="004E578F">
      <w:pPr>
        <w:bidi/>
        <w:jc w:val="both"/>
        <w:rPr>
          <w:rFonts w:cs="David" w:hint="cs"/>
          <w:rtl/>
        </w:rPr>
      </w:pPr>
    </w:p>
    <w:p w14:paraId="3DB04E0D"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2FAF22A4" w14:textId="77777777" w:rsidR="004E578F" w:rsidRPr="00821337" w:rsidRDefault="004E578F" w:rsidP="004E578F">
      <w:pPr>
        <w:bidi/>
        <w:jc w:val="both"/>
        <w:rPr>
          <w:rFonts w:cs="David" w:hint="cs"/>
          <w:rtl/>
        </w:rPr>
      </w:pPr>
    </w:p>
    <w:p w14:paraId="6CD0B6DB" w14:textId="77777777" w:rsidR="004E578F" w:rsidRPr="00821337" w:rsidRDefault="004E578F" w:rsidP="004E578F">
      <w:pPr>
        <w:bidi/>
        <w:ind w:firstLine="720"/>
        <w:jc w:val="both"/>
        <w:rPr>
          <w:rFonts w:cs="David" w:hint="cs"/>
          <w:rtl/>
        </w:rPr>
      </w:pPr>
      <w:r w:rsidRPr="00821337">
        <w:rPr>
          <w:rFonts w:cs="David" w:hint="cs"/>
          <w:rtl/>
        </w:rPr>
        <w:t xml:space="preserve">על ועדת הכספים יש עומס עצום. הנטייה שלי הייתה להעביר את </w:t>
      </w:r>
      <w:proofErr w:type="spellStart"/>
      <w:r w:rsidRPr="00821337">
        <w:rPr>
          <w:rFonts w:cs="David" w:hint="cs"/>
          <w:rtl/>
        </w:rPr>
        <w:t>הכל</w:t>
      </w:r>
      <w:proofErr w:type="spellEnd"/>
      <w:r w:rsidRPr="00821337">
        <w:rPr>
          <w:rFonts w:cs="David" w:hint="cs"/>
          <w:rtl/>
        </w:rPr>
        <w:t xml:space="preserve"> לוועדת הכלכלה. הבעיה היא שהממשלה מתעקשת שהצווים עצמם יאושרו בוועדת הכספים. לאופן אישור הצו יש משמעות. היו בזה תקלות לא מעטות בכנסת הקודמת ובכנסת הזאת. חשוב מאוד שוועדת הכספים, שאצלה עובר אישור הצו, תדון באופן האישור. ועדת הכלכלה תדון בנושא לגופו, כי ועדת הכספים לא תצליח להגיע לזה בכלל. </w:t>
      </w:r>
    </w:p>
    <w:p w14:paraId="1E03E220" w14:textId="77777777" w:rsidR="004E578F" w:rsidRPr="00821337" w:rsidRDefault="004E578F" w:rsidP="004E578F">
      <w:pPr>
        <w:bidi/>
        <w:jc w:val="both"/>
        <w:rPr>
          <w:rFonts w:cs="David" w:hint="cs"/>
          <w:rtl/>
        </w:rPr>
      </w:pPr>
    </w:p>
    <w:p w14:paraId="1606B520"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1A5F5BC0" w14:textId="77777777" w:rsidR="004E578F" w:rsidRPr="00821337" w:rsidRDefault="004E578F" w:rsidP="004E578F">
      <w:pPr>
        <w:bidi/>
        <w:jc w:val="both"/>
        <w:rPr>
          <w:rFonts w:cs="David" w:hint="cs"/>
          <w:rtl/>
        </w:rPr>
      </w:pPr>
    </w:p>
    <w:p w14:paraId="574FA765" w14:textId="77777777" w:rsidR="004E578F" w:rsidRPr="00821337" w:rsidRDefault="004E578F" w:rsidP="004E578F">
      <w:pPr>
        <w:bidi/>
        <w:ind w:firstLine="720"/>
        <w:jc w:val="both"/>
        <w:rPr>
          <w:rFonts w:cs="David" w:hint="cs"/>
          <w:rtl/>
        </w:rPr>
      </w:pPr>
      <w:r w:rsidRPr="00821337">
        <w:rPr>
          <w:rFonts w:cs="David" w:hint="cs"/>
          <w:rtl/>
        </w:rPr>
        <w:t>אין מניעה מהותית ששני הדברים יחוברו יחד לוועדת כספים?</w:t>
      </w:r>
    </w:p>
    <w:p w14:paraId="25D5B4F2" w14:textId="77777777" w:rsidR="004E578F" w:rsidRPr="00821337" w:rsidRDefault="004E578F" w:rsidP="004E578F">
      <w:pPr>
        <w:bidi/>
        <w:jc w:val="both"/>
        <w:rPr>
          <w:rFonts w:cs="David" w:hint="cs"/>
          <w:rtl/>
        </w:rPr>
      </w:pPr>
    </w:p>
    <w:p w14:paraId="128B66EF"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08F88916" w14:textId="77777777" w:rsidR="004E578F" w:rsidRPr="00821337" w:rsidRDefault="004E578F" w:rsidP="004E578F">
      <w:pPr>
        <w:bidi/>
        <w:jc w:val="both"/>
        <w:rPr>
          <w:rFonts w:cs="David" w:hint="cs"/>
          <w:u w:val="single"/>
          <w:rtl/>
        </w:rPr>
      </w:pPr>
    </w:p>
    <w:p w14:paraId="41AFD58D" w14:textId="77777777" w:rsidR="004E578F" w:rsidRPr="00821337" w:rsidRDefault="004E578F" w:rsidP="004E578F">
      <w:pPr>
        <w:bidi/>
        <w:ind w:firstLine="720"/>
        <w:jc w:val="both"/>
        <w:rPr>
          <w:rFonts w:cs="David" w:hint="cs"/>
          <w:rtl/>
        </w:rPr>
      </w:pPr>
      <w:r w:rsidRPr="00821337">
        <w:rPr>
          <w:rFonts w:cs="David" w:hint="cs"/>
          <w:rtl/>
        </w:rPr>
        <w:t>אין מניעה מהותית. אני חושב שנכון יהיה לפצל אותם. ועדת הכספים לא תצליח להגיע לזה.</w:t>
      </w:r>
    </w:p>
    <w:p w14:paraId="11A063C8" w14:textId="77777777" w:rsidR="004E578F" w:rsidRPr="00821337" w:rsidRDefault="004E578F" w:rsidP="004E578F">
      <w:pPr>
        <w:bidi/>
        <w:jc w:val="both"/>
        <w:rPr>
          <w:rFonts w:cs="David" w:hint="cs"/>
          <w:rtl/>
        </w:rPr>
      </w:pPr>
    </w:p>
    <w:p w14:paraId="5120B62A"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6EF9402C" w14:textId="77777777" w:rsidR="004E578F" w:rsidRPr="00821337" w:rsidRDefault="004E578F" w:rsidP="004E578F">
      <w:pPr>
        <w:bidi/>
        <w:jc w:val="both"/>
        <w:rPr>
          <w:rFonts w:cs="David" w:hint="cs"/>
          <w:rtl/>
        </w:rPr>
      </w:pPr>
    </w:p>
    <w:p w14:paraId="6B1FCCCC" w14:textId="77777777" w:rsidR="004E578F" w:rsidRPr="00821337" w:rsidRDefault="004E578F" w:rsidP="004E578F">
      <w:pPr>
        <w:bidi/>
        <w:ind w:firstLine="720"/>
        <w:jc w:val="both"/>
        <w:rPr>
          <w:rFonts w:cs="David" w:hint="cs"/>
          <w:rtl/>
        </w:rPr>
      </w:pPr>
      <w:r w:rsidRPr="00821337">
        <w:rPr>
          <w:rFonts w:cs="David" w:hint="cs"/>
          <w:rtl/>
        </w:rPr>
        <w:t xml:space="preserve">האם אתה חושב שלגבי 64 יש מניעה מהותית שזה יהיה בוועדת חוקה? </w:t>
      </w:r>
    </w:p>
    <w:p w14:paraId="3E008ED8" w14:textId="77777777" w:rsidR="004E578F" w:rsidRPr="00821337" w:rsidRDefault="004E578F" w:rsidP="004E578F">
      <w:pPr>
        <w:bidi/>
        <w:jc w:val="both"/>
        <w:rPr>
          <w:rFonts w:cs="David" w:hint="cs"/>
          <w:rtl/>
        </w:rPr>
      </w:pPr>
    </w:p>
    <w:p w14:paraId="3674BB21"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373B9F7B" w14:textId="77777777" w:rsidR="004E578F" w:rsidRPr="00821337" w:rsidRDefault="004E578F" w:rsidP="004E578F">
      <w:pPr>
        <w:bidi/>
        <w:jc w:val="both"/>
        <w:rPr>
          <w:rFonts w:cs="David" w:hint="cs"/>
          <w:rtl/>
        </w:rPr>
      </w:pPr>
    </w:p>
    <w:p w14:paraId="0561F7E5" w14:textId="77777777" w:rsidR="004E578F" w:rsidRPr="00821337" w:rsidRDefault="004E578F" w:rsidP="004E578F">
      <w:pPr>
        <w:bidi/>
        <w:ind w:firstLine="720"/>
        <w:jc w:val="both"/>
        <w:rPr>
          <w:rFonts w:cs="David" w:hint="cs"/>
          <w:rtl/>
        </w:rPr>
      </w:pPr>
      <w:r w:rsidRPr="00821337">
        <w:rPr>
          <w:rFonts w:cs="David" w:hint="cs"/>
          <w:rtl/>
        </w:rPr>
        <w:t xml:space="preserve">64 צריך להיות בוועדת חוקה. זאת </w:t>
      </w:r>
      <w:proofErr w:type="spellStart"/>
      <w:r w:rsidRPr="00821337">
        <w:rPr>
          <w:rFonts w:cs="David" w:hint="cs"/>
          <w:rtl/>
        </w:rPr>
        <w:t>סוגייה</w:t>
      </w:r>
      <w:proofErr w:type="spellEnd"/>
      <w:r w:rsidRPr="00821337">
        <w:rPr>
          <w:rFonts w:cs="David" w:hint="cs"/>
          <w:rtl/>
        </w:rPr>
        <w:t xml:space="preserve"> קלאסית לוועדת חוקה.</w:t>
      </w:r>
    </w:p>
    <w:p w14:paraId="1A6FC73D" w14:textId="77777777" w:rsidR="004E578F" w:rsidRPr="00821337" w:rsidRDefault="004E578F" w:rsidP="004E578F">
      <w:pPr>
        <w:bidi/>
        <w:jc w:val="both"/>
        <w:rPr>
          <w:rFonts w:cs="David" w:hint="cs"/>
          <w:rtl/>
        </w:rPr>
      </w:pPr>
    </w:p>
    <w:p w14:paraId="4D3B27BB"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1701017" w14:textId="77777777" w:rsidR="004E578F" w:rsidRPr="00821337" w:rsidRDefault="004E578F" w:rsidP="004E578F">
      <w:pPr>
        <w:bidi/>
        <w:jc w:val="both"/>
        <w:rPr>
          <w:rFonts w:cs="David" w:hint="cs"/>
          <w:rtl/>
        </w:rPr>
      </w:pPr>
    </w:p>
    <w:p w14:paraId="7326366B" w14:textId="77777777" w:rsidR="004E578F" w:rsidRPr="00821337" w:rsidRDefault="004E578F" w:rsidP="004E578F">
      <w:pPr>
        <w:bidi/>
        <w:ind w:firstLine="720"/>
        <w:jc w:val="both"/>
        <w:rPr>
          <w:rFonts w:cs="David" w:hint="cs"/>
          <w:rtl/>
        </w:rPr>
      </w:pPr>
      <w:r w:rsidRPr="00821337">
        <w:rPr>
          <w:rFonts w:cs="David" w:hint="cs"/>
          <w:rtl/>
        </w:rPr>
        <w:t xml:space="preserve">חוק ההגבלים העסקיים </w:t>
      </w:r>
      <w:r w:rsidRPr="00821337">
        <w:rPr>
          <w:rFonts w:cs="David"/>
          <w:rtl/>
        </w:rPr>
        <w:t>–</w:t>
      </w:r>
      <w:r w:rsidRPr="00821337">
        <w:rPr>
          <w:rFonts w:cs="David" w:hint="cs"/>
          <w:rtl/>
        </w:rPr>
        <w:t xml:space="preserve"> חקלאות וספנות.</w:t>
      </w:r>
    </w:p>
    <w:p w14:paraId="1C028EA6" w14:textId="77777777" w:rsidR="004E578F" w:rsidRPr="00821337" w:rsidRDefault="004E578F" w:rsidP="004E578F">
      <w:pPr>
        <w:bidi/>
        <w:jc w:val="both"/>
        <w:rPr>
          <w:rFonts w:cs="David" w:hint="cs"/>
          <w:rtl/>
        </w:rPr>
      </w:pPr>
    </w:p>
    <w:p w14:paraId="29273FD0"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61C7C94E" w14:textId="77777777" w:rsidR="004E578F" w:rsidRPr="00821337" w:rsidRDefault="004E578F" w:rsidP="004E578F">
      <w:pPr>
        <w:bidi/>
        <w:jc w:val="both"/>
        <w:rPr>
          <w:rFonts w:cs="David" w:hint="cs"/>
          <w:rtl/>
        </w:rPr>
      </w:pPr>
    </w:p>
    <w:p w14:paraId="48829EC3" w14:textId="77777777" w:rsidR="004E578F" w:rsidRPr="00821337" w:rsidRDefault="004E578F" w:rsidP="004E578F">
      <w:pPr>
        <w:bidi/>
        <w:ind w:firstLine="720"/>
        <w:jc w:val="both"/>
        <w:rPr>
          <w:rFonts w:cs="David" w:hint="cs"/>
          <w:rtl/>
        </w:rPr>
      </w:pPr>
      <w:r w:rsidRPr="00821337">
        <w:rPr>
          <w:rFonts w:cs="David" w:hint="cs"/>
          <w:rtl/>
        </w:rPr>
        <w:t xml:space="preserve">יש היום פטורים בחוק ההגבלים להובלה בין-לאומית בים ולשיווק תוצרת חקלאית בסיטונאות. בשני המקרים רוצים לבטל או לצמצם את ההחלטה הזאת. זה כמובן מגביר את התחרות ומוזיל עלויות. זה נושא כלכלי מובהק.  </w:t>
      </w:r>
    </w:p>
    <w:p w14:paraId="5611681E" w14:textId="77777777" w:rsidR="004E578F" w:rsidRPr="00821337" w:rsidRDefault="004E578F" w:rsidP="004E578F">
      <w:pPr>
        <w:bidi/>
        <w:jc w:val="both"/>
        <w:rPr>
          <w:rFonts w:cs="David" w:hint="cs"/>
          <w:rtl/>
        </w:rPr>
      </w:pPr>
    </w:p>
    <w:p w14:paraId="74D43976"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0CAD59A8" w14:textId="77777777" w:rsidR="004E578F" w:rsidRPr="00821337" w:rsidRDefault="004E578F" w:rsidP="004E578F">
      <w:pPr>
        <w:bidi/>
        <w:jc w:val="both"/>
        <w:rPr>
          <w:rFonts w:cs="David" w:hint="cs"/>
          <w:rtl/>
        </w:rPr>
      </w:pPr>
    </w:p>
    <w:p w14:paraId="71554A2F" w14:textId="77777777" w:rsidR="004E578F" w:rsidRPr="00821337" w:rsidRDefault="004E578F" w:rsidP="004E578F">
      <w:pPr>
        <w:bidi/>
        <w:ind w:firstLine="720"/>
        <w:jc w:val="both"/>
        <w:rPr>
          <w:rFonts w:cs="David" w:hint="cs"/>
          <w:rtl/>
        </w:rPr>
      </w:pPr>
      <w:r w:rsidRPr="00821337">
        <w:rPr>
          <w:rFonts w:cs="David" w:hint="cs"/>
          <w:rtl/>
        </w:rPr>
        <w:t>ההמלצה שלנו היא ועדת הכלכלה.</w:t>
      </w:r>
    </w:p>
    <w:p w14:paraId="700BEA34" w14:textId="77777777" w:rsidR="004E578F" w:rsidRPr="00821337" w:rsidRDefault="004E578F" w:rsidP="004E578F">
      <w:pPr>
        <w:bidi/>
        <w:jc w:val="both"/>
        <w:rPr>
          <w:rFonts w:cs="David" w:hint="cs"/>
          <w:rtl/>
        </w:rPr>
      </w:pPr>
    </w:p>
    <w:p w14:paraId="1424B3EC"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F170EEB" w14:textId="77777777" w:rsidR="004E578F" w:rsidRPr="00821337" w:rsidRDefault="004E578F" w:rsidP="004E578F">
      <w:pPr>
        <w:bidi/>
        <w:jc w:val="both"/>
        <w:rPr>
          <w:rFonts w:cs="David" w:hint="cs"/>
          <w:rtl/>
        </w:rPr>
      </w:pPr>
    </w:p>
    <w:p w14:paraId="12A43154" w14:textId="77777777" w:rsidR="004E578F" w:rsidRPr="00821337" w:rsidRDefault="004E578F" w:rsidP="004E578F">
      <w:pPr>
        <w:bidi/>
        <w:ind w:firstLine="720"/>
        <w:jc w:val="both"/>
        <w:rPr>
          <w:rFonts w:cs="David" w:hint="cs"/>
          <w:rtl/>
        </w:rPr>
      </w:pPr>
      <w:r w:rsidRPr="00821337">
        <w:rPr>
          <w:rFonts w:cs="David" w:hint="cs"/>
          <w:rtl/>
        </w:rPr>
        <w:t xml:space="preserve">אתה לא רואה שום בעיה לדון בזה בתוך המסגרת הזאת? </w:t>
      </w:r>
    </w:p>
    <w:p w14:paraId="400522D5" w14:textId="77777777" w:rsidR="004E578F" w:rsidRPr="00821337" w:rsidRDefault="004E578F" w:rsidP="004E578F">
      <w:pPr>
        <w:bidi/>
        <w:jc w:val="both"/>
        <w:rPr>
          <w:rFonts w:cs="David" w:hint="cs"/>
          <w:rtl/>
        </w:rPr>
      </w:pPr>
    </w:p>
    <w:p w14:paraId="20160B84"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08C47B08" w14:textId="77777777" w:rsidR="004E578F" w:rsidRPr="00821337" w:rsidRDefault="004E578F" w:rsidP="004E578F">
      <w:pPr>
        <w:bidi/>
        <w:jc w:val="both"/>
        <w:rPr>
          <w:rFonts w:cs="David" w:hint="cs"/>
          <w:rtl/>
        </w:rPr>
      </w:pPr>
    </w:p>
    <w:p w14:paraId="74B09E98" w14:textId="77777777" w:rsidR="004E578F" w:rsidRPr="00821337" w:rsidRDefault="004E578F" w:rsidP="004E578F">
      <w:pPr>
        <w:bidi/>
        <w:ind w:firstLine="720"/>
        <w:jc w:val="both"/>
        <w:rPr>
          <w:rFonts w:cs="David" w:hint="cs"/>
          <w:rtl/>
        </w:rPr>
      </w:pPr>
      <w:r w:rsidRPr="00821337">
        <w:rPr>
          <w:rFonts w:cs="David" w:hint="cs"/>
          <w:rtl/>
        </w:rPr>
        <w:t>בגבולות הרחבים שאנחנו מגדירים אין בעיה.</w:t>
      </w:r>
    </w:p>
    <w:p w14:paraId="36C1325E" w14:textId="77777777" w:rsidR="004E578F" w:rsidRPr="00821337" w:rsidRDefault="004E578F" w:rsidP="004E578F">
      <w:pPr>
        <w:bidi/>
        <w:jc w:val="both"/>
        <w:rPr>
          <w:rFonts w:cs="David" w:hint="cs"/>
          <w:rtl/>
        </w:rPr>
      </w:pPr>
    </w:p>
    <w:p w14:paraId="2CB61172"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5FC81F53" w14:textId="77777777" w:rsidR="004E578F" w:rsidRPr="00821337" w:rsidRDefault="004E578F" w:rsidP="004E578F">
      <w:pPr>
        <w:bidi/>
        <w:jc w:val="both"/>
        <w:rPr>
          <w:rFonts w:cs="David" w:hint="cs"/>
          <w:rtl/>
        </w:rPr>
      </w:pPr>
    </w:p>
    <w:p w14:paraId="1B6695FC" w14:textId="77777777" w:rsidR="004E578F" w:rsidRPr="00821337" w:rsidRDefault="004E578F" w:rsidP="004E578F">
      <w:pPr>
        <w:bidi/>
        <w:ind w:firstLine="720"/>
        <w:jc w:val="both"/>
        <w:rPr>
          <w:rFonts w:cs="David" w:hint="cs"/>
          <w:rtl/>
        </w:rPr>
      </w:pPr>
      <w:r w:rsidRPr="00821337">
        <w:rPr>
          <w:rFonts w:cs="David" w:hint="cs"/>
          <w:rtl/>
        </w:rPr>
        <w:t xml:space="preserve">יהיו פה התנגדויות. </w:t>
      </w:r>
    </w:p>
    <w:p w14:paraId="4994AE6D" w14:textId="77777777" w:rsidR="004E578F" w:rsidRPr="00821337" w:rsidRDefault="004E578F" w:rsidP="004E578F">
      <w:pPr>
        <w:bidi/>
        <w:ind w:firstLine="720"/>
        <w:jc w:val="both"/>
        <w:rPr>
          <w:rFonts w:cs="David" w:hint="cs"/>
          <w:rtl/>
        </w:rPr>
      </w:pPr>
    </w:p>
    <w:p w14:paraId="67F4692E"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267404E5" w14:textId="77777777" w:rsidR="004E578F" w:rsidRPr="00821337" w:rsidRDefault="004E578F" w:rsidP="004E578F">
      <w:pPr>
        <w:bidi/>
        <w:jc w:val="both"/>
        <w:rPr>
          <w:rFonts w:cs="David" w:hint="cs"/>
          <w:rtl/>
        </w:rPr>
      </w:pPr>
    </w:p>
    <w:p w14:paraId="4BEC9058" w14:textId="77777777" w:rsidR="004E578F" w:rsidRPr="00821337" w:rsidRDefault="004E578F" w:rsidP="004E578F">
      <w:pPr>
        <w:bidi/>
        <w:ind w:firstLine="720"/>
        <w:jc w:val="both"/>
        <w:rPr>
          <w:rFonts w:cs="David" w:hint="cs"/>
          <w:rtl/>
        </w:rPr>
      </w:pPr>
      <w:r w:rsidRPr="00821337">
        <w:rPr>
          <w:rFonts w:cs="David" w:hint="cs"/>
          <w:rtl/>
        </w:rPr>
        <w:t>זאת לא עילה לפצל.</w:t>
      </w:r>
    </w:p>
    <w:p w14:paraId="4D6A60ED" w14:textId="77777777" w:rsidR="004E578F" w:rsidRPr="00821337" w:rsidRDefault="004E578F" w:rsidP="004E578F">
      <w:pPr>
        <w:bidi/>
        <w:jc w:val="both"/>
        <w:rPr>
          <w:rFonts w:cs="David" w:hint="cs"/>
          <w:rtl/>
        </w:rPr>
      </w:pPr>
    </w:p>
    <w:p w14:paraId="05153F97"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1B352F04" w14:textId="77777777" w:rsidR="004E578F" w:rsidRPr="00821337" w:rsidRDefault="004E578F" w:rsidP="004E578F">
      <w:pPr>
        <w:bidi/>
        <w:jc w:val="both"/>
        <w:rPr>
          <w:rFonts w:cs="David" w:hint="cs"/>
          <w:rtl/>
        </w:rPr>
      </w:pPr>
    </w:p>
    <w:p w14:paraId="625977E7" w14:textId="77777777" w:rsidR="004E578F" w:rsidRPr="00821337" w:rsidRDefault="004E578F" w:rsidP="004E578F">
      <w:pPr>
        <w:bidi/>
        <w:ind w:firstLine="720"/>
        <w:jc w:val="both"/>
        <w:rPr>
          <w:rFonts w:cs="David" w:hint="cs"/>
          <w:rtl/>
        </w:rPr>
      </w:pPr>
      <w:r w:rsidRPr="00821337">
        <w:rPr>
          <w:rFonts w:cs="David" w:hint="cs"/>
          <w:rtl/>
        </w:rPr>
        <w:t>לפעמים אנחנו חושבים שזה יתרון.</w:t>
      </w:r>
    </w:p>
    <w:p w14:paraId="1D59D5C0" w14:textId="77777777" w:rsidR="004E578F" w:rsidRPr="00821337" w:rsidRDefault="004E578F" w:rsidP="004E578F">
      <w:pPr>
        <w:bidi/>
        <w:jc w:val="both"/>
        <w:rPr>
          <w:rFonts w:cs="David" w:hint="cs"/>
          <w:rtl/>
        </w:rPr>
      </w:pPr>
    </w:p>
    <w:p w14:paraId="1A69F1C1"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6D6C4C22" w14:textId="77777777" w:rsidR="004E578F" w:rsidRPr="00821337" w:rsidRDefault="004E578F" w:rsidP="004E578F">
      <w:pPr>
        <w:bidi/>
        <w:jc w:val="both"/>
        <w:rPr>
          <w:rFonts w:cs="David" w:hint="cs"/>
          <w:rtl/>
        </w:rPr>
      </w:pPr>
    </w:p>
    <w:p w14:paraId="6EB19814" w14:textId="77777777" w:rsidR="004E578F" w:rsidRPr="00821337" w:rsidRDefault="004E578F" w:rsidP="004E578F">
      <w:pPr>
        <w:bidi/>
        <w:ind w:firstLine="720"/>
        <w:jc w:val="both"/>
        <w:rPr>
          <w:rFonts w:cs="David" w:hint="cs"/>
          <w:rtl/>
        </w:rPr>
      </w:pPr>
      <w:r w:rsidRPr="00821337">
        <w:rPr>
          <w:rFonts w:cs="David" w:hint="cs"/>
          <w:rtl/>
        </w:rPr>
        <w:t xml:space="preserve">יש מלכתחילה ובדיעבד. מלכתחילה לא הייתי ממליץ להכניס את זה לחוק ההסדרים. בדיעבד בחרתי התנגדויות אחרות.  </w:t>
      </w:r>
    </w:p>
    <w:p w14:paraId="2E242E7A" w14:textId="77777777" w:rsidR="004E578F" w:rsidRPr="00821337" w:rsidRDefault="004E578F" w:rsidP="004E578F">
      <w:pPr>
        <w:bidi/>
        <w:jc w:val="both"/>
        <w:rPr>
          <w:rFonts w:cs="David" w:hint="cs"/>
          <w:rtl/>
        </w:rPr>
      </w:pPr>
    </w:p>
    <w:p w14:paraId="3D17D7DC"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6C0EF15" w14:textId="77777777" w:rsidR="004E578F" w:rsidRPr="00821337" w:rsidRDefault="004E578F" w:rsidP="004E578F">
      <w:pPr>
        <w:bidi/>
        <w:jc w:val="both"/>
        <w:rPr>
          <w:rFonts w:cs="David" w:hint="cs"/>
          <w:rtl/>
        </w:rPr>
      </w:pPr>
    </w:p>
    <w:p w14:paraId="42A0E281" w14:textId="77777777" w:rsidR="004E578F" w:rsidRPr="00821337" w:rsidRDefault="004E578F" w:rsidP="004E578F">
      <w:pPr>
        <w:bidi/>
        <w:ind w:firstLine="720"/>
        <w:jc w:val="both"/>
        <w:rPr>
          <w:rFonts w:cs="David" w:hint="cs"/>
          <w:rtl/>
        </w:rPr>
      </w:pPr>
      <w:r w:rsidRPr="00821337">
        <w:rPr>
          <w:rFonts w:cs="David" w:hint="cs"/>
          <w:rtl/>
        </w:rPr>
        <w:t>כאן העניין הוא לא מובהק. חוק משק הגז.</w:t>
      </w:r>
    </w:p>
    <w:p w14:paraId="311E3B97" w14:textId="77777777" w:rsidR="004E578F" w:rsidRPr="00821337" w:rsidRDefault="004E578F" w:rsidP="004E578F">
      <w:pPr>
        <w:bidi/>
        <w:jc w:val="both"/>
        <w:rPr>
          <w:rFonts w:cs="David" w:hint="cs"/>
          <w:rtl/>
        </w:rPr>
      </w:pPr>
    </w:p>
    <w:p w14:paraId="6FE0E9B1"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22722357" w14:textId="77777777" w:rsidR="004E578F" w:rsidRPr="00821337" w:rsidRDefault="004E578F" w:rsidP="004E578F">
      <w:pPr>
        <w:bidi/>
        <w:jc w:val="both"/>
        <w:rPr>
          <w:rFonts w:cs="David" w:hint="cs"/>
          <w:rtl/>
        </w:rPr>
      </w:pPr>
    </w:p>
    <w:p w14:paraId="0FC273C9" w14:textId="77777777" w:rsidR="004E578F" w:rsidRPr="00821337" w:rsidRDefault="004E578F" w:rsidP="004E578F">
      <w:pPr>
        <w:bidi/>
        <w:ind w:firstLine="720"/>
        <w:jc w:val="both"/>
        <w:rPr>
          <w:rFonts w:cs="David" w:hint="cs"/>
          <w:rtl/>
        </w:rPr>
      </w:pPr>
      <w:r w:rsidRPr="00821337">
        <w:rPr>
          <w:rFonts w:cs="David" w:hint="cs"/>
          <w:rtl/>
        </w:rPr>
        <w:t>מדובר על אגרה בעד הגשת מפרט הנדסי. יש היום בקשות מסוימות שמגישים לפי חוק משק הגז  שאין עליהן אגרה. אנשים מגישים בקשה שהם לא צריכים, או שהם מגישים בקשה ברמה נמוכה כדי  שהוועדה תעיר להם. ברגע שיש אגרה זה משפיע על ההכנסות. זאת השפעה שולית יותר. ההשפעה המהותית היא לייעל את עבודת הוועדה על-מנת שלא יהיו בקשות סרק ולא יהיו בקשות שלא הוכנו בצורה יסודית וראויה.</w:t>
      </w:r>
    </w:p>
    <w:p w14:paraId="31E09BD2" w14:textId="77777777" w:rsidR="004E578F" w:rsidRPr="00821337" w:rsidRDefault="004E578F" w:rsidP="004E578F">
      <w:pPr>
        <w:bidi/>
        <w:jc w:val="both"/>
        <w:rPr>
          <w:rFonts w:cs="David" w:hint="cs"/>
          <w:rtl/>
        </w:rPr>
      </w:pPr>
    </w:p>
    <w:p w14:paraId="10C68ACD" w14:textId="77777777" w:rsidR="004E578F" w:rsidRPr="00821337" w:rsidRDefault="004E578F" w:rsidP="004E578F">
      <w:pPr>
        <w:keepLines/>
        <w:bidi/>
        <w:jc w:val="both"/>
        <w:rPr>
          <w:rFonts w:cs="David" w:hint="cs"/>
          <w:u w:val="single"/>
          <w:rtl/>
        </w:rPr>
      </w:pPr>
      <w:r w:rsidRPr="00821337">
        <w:rPr>
          <w:rFonts w:cs="David" w:hint="cs"/>
          <w:u w:val="single"/>
          <w:rtl/>
        </w:rPr>
        <w:t>איל ינון:</w:t>
      </w:r>
    </w:p>
    <w:p w14:paraId="2BC7A733" w14:textId="77777777" w:rsidR="004E578F" w:rsidRPr="00821337" w:rsidRDefault="004E578F" w:rsidP="004E578F">
      <w:pPr>
        <w:keepLines/>
        <w:bidi/>
        <w:jc w:val="both"/>
        <w:rPr>
          <w:rFonts w:cs="David" w:hint="cs"/>
          <w:rtl/>
        </w:rPr>
      </w:pPr>
    </w:p>
    <w:p w14:paraId="2566295E" w14:textId="77777777" w:rsidR="004E578F" w:rsidRPr="00821337" w:rsidRDefault="004E578F" w:rsidP="004E578F">
      <w:pPr>
        <w:keepLines/>
        <w:bidi/>
        <w:ind w:firstLine="720"/>
        <w:jc w:val="both"/>
        <w:rPr>
          <w:rFonts w:cs="David" w:hint="cs"/>
          <w:rtl/>
        </w:rPr>
      </w:pPr>
      <w:r w:rsidRPr="00821337">
        <w:rPr>
          <w:rFonts w:cs="David" w:hint="cs"/>
          <w:rtl/>
        </w:rPr>
        <w:t>אין לי הערה למהות. הוועדה המוסמכת על פי תקנון הכנסת והתקדימים היא ועדת הכלכלה.</w:t>
      </w:r>
    </w:p>
    <w:p w14:paraId="5B4DCCD2" w14:textId="77777777" w:rsidR="004E578F" w:rsidRPr="00821337" w:rsidRDefault="004E578F" w:rsidP="004E578F">
      <w:pPr>
        <w:bidi/>
        <w:jc w:val="both"/>
        <w:rPr>
          <w:rFonts w:cs="David" w:hint="cs"/>
          <w:rtl/>
        </w:rPr>
      </w:pPr>
    </w:p>
    <w:p w14:paraId="52B76DAD"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61F77A6F" w14:textId="77777777" w:rsidR="004E578F" w:rsidRPr="00821337" w:rsidRDefault="004E578F" w:rsidP="004E578F">
      <w:pPr>
        <w:bidi/>
        <w:jc w:val="both"/>
        <w:rPr>
          <w:rFonts w:cs="David" w:hint="cs"/>
          <w:rtl/>
        </w:rPr>
      </w:pPr>
    </w:p>
    <w:p w14:paraId="6E20E670" w14:textId="77777777" w:rsidR="004E578F" w:rsidRPr="00821337" w:rsidRDefault="004E578F" w:rsidP="004E578F">
      <w:pPr>
        <w:bidi/>
        <w:ind w:firstLine="720"/>
        <w:jc w:val="both"/>
        <w:rPr>
          <w:rFonts w:cs="David" w:hint="cs"/>
          <w:rtl/>
        </w:rPr>
      </w:pPr>
      <w:r w:rsidRPr="00821337">
        <w:rPr>
          <w:rFonts w:cs="David" w:hint="cs"/>
          <w:rtl/>
        </w:rPr>
        <w:t>חוק הנפט זה שינוי בהרכב המועצה המייעצת. הרעיון הוא להגביר את החשיבה הכלכלית או את השיקול הכלכלי במסגרת החשיבה של המועצה המייעצת לפי חוק הנפט.</w:t>
      </w:r>
    </w:p>
    <w:p w14:paraId="7F354906" w14:textId="77777777" w:rsidR="004E578F" w:rsidRPr="00821337" w:rsidRDefault="004E578F" w:rsidP="004E578F">
      <w:pPr>
        <w:bidi/>
        <w:jc w:val="both"/>
        <w:rPr>
          <w:rFonts w:cs="David" w:hint="cs"/>
          <w:rtl/>
        </w:rPr>
      </w:pPr>
    </w:p>
    <w:p w14:paraId="3A3F7293"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2F1B53EF" w14:textId="77777777" w:rsidR="004E578F" w:rsidRPr="00821337" w:rsidRDefault="004E578F" w:rsidP="004E578F">
      <w:pPr>
        <w:bidi/>
        <w:jc w:val="both"/>
        <w:rPr>
          <w:rFonts w:cs="David" w:hint="cs"/>
          <w:rtl/>
        </w:rPr>
      </w:pPr>
    </w:p>
    <w:p w14:paraId="466FCC32" w14:textId="77777777" w:rsidR="004E578F" w:rsidRPr="00821337" w:rsidRDefault="004E578F" w:rsidP="004E578F">
      <w:pPr>
        <w:bidi/>
        <w:ind w:firstLine="720"/>
        <w:jc w:val="both"/>
        <w:rPr>
          <w:rFonts w:cs="David" w:hint="cs"/>
          <w:rtl/>
        </w:rPr>
      </w:pPr>
      <w:r w:rsidRPr="00821337">
        <w:rPr>
          <w:rFonts w:cs="David" w:hint="cs"/>
          <w:rtl/>
        </w:rPr>
        <w:t>גם פה אין לנו מחלוקת. הוועדה המוסמכת על פי תקנון הכנסת והתקדימים היא ועדת הכלכלה.</w:t>
      </w:r>
    </w:p>
    <w:p w14:paraId="49F961DF" w14:textId="77777777" w:rsidR="004E578F" w:rsidRPr="00821337" w:rsidRDefault="004E578F" w:rsidP="004E578F">
      <w:pPr>
        <w:bidi/>
        <w:jc w:val="both"/>
        <w:rPr>
          <w:rFonts w:cs="David" w:hint="cs"/>
          <w:rtl/>
        </w:rPr>
      </w:pPr>
    </w:p>
    <w:p w14:paraId="7F2C7B54"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884451E" w14:textId="77777777" w:rsidR="004E578F" w:rsidRPr="00821337" w:rsidRDefault="004E578F" w:rsidP="004E578F">
      <w:pPr>
        <w:bidi/>
        <w:jc w:val="both"/>
        <w:rPr>
          <w:rFonts w:cs="David" w:hint="cs"/>
          <w:rtl/>
        </w:rPr>
      </w:pPr>
    </w:p>
    <w:p w14:paraId="355C76A0" w14:textId="77777777" w:rsidR="004E578F" w:rsidRPr="00821337" w:rsidRDefault="004E578F" w:rsidP="004E578F">
      <w:pPr>
        <w:bidi/>
        <w:ind w:firstLine="720"/>
        <w:jc w:val="both"/>
        <w:rPr>
          <w:rFonts w:cs="David" w:hint="cs"/>
          <w:rtl/>
        </w:rPr>
      </w:pPr>
      <w:r w:rsidRPr="00821337">
        <w:rPr>
          <w:rFonts w:cs="David" w:hint="cs"/>
          <w:rtl/>
        </w:rPr>
        <w:t xml:space="preserve">אני רוצה לברך על זה שיש הצעה להקים ועדה לא בראשות שופט בדימוס.  </w:t>
      </w:r>
    </w:p>
    <w:p w14:paraId="373FB317" w14:textId="77777777" w:rsidR="004E578F" w:rsidRPr="00821337" w:rsidRDefault="004E578F" w:rsidP="004E578F">
      <w:pPr>
        <w:bidi/>
        <w:jc w:val="both"/>
        <w:rPr>
          <w:rFonts w:cs="David" w:hint="cs"/>
          <w:rtl/>
        </w:rPr>
      </w:pPr>
    </w:p>
    <w:p w14:paraId="21C64077"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4DA3D72B" w14:textId="77777777" w:rsidR="004E578F" w:rsidRPr="00821337" w:rsidRDefault="004E578F" w:rsidP="004E578F">
      <w:pPr>
        <w:bidi/>
        <w:jc w:val="both"/>
        <w:rPr>
          <w:rFonts w:cs="David" w:hint="cs"/>
          <w:rtl/>
        </w:rPr>
      </w:pPr>
    </w:p>
    <w:p w14:paraId="21826078" w14:textId="77777777" w:rsidR="004E578F" w:rsidRPr="00821337" w:rsidRDefault="004E578F" w:rsidP="004E578F">
      <w:pPr>
        <w:bidi/>
        <w:ind w:firstLine="720"/>
        <w:jc w:val="both"/>
        <w:rPr>
          <w:rFonts w:cs="David" w:hint="cs"/>
          <w:rtl/>
        </w:rPr>
      </w:pPr>
      <w:r w:rsidRPr="00821337">
        <w:rPr>
          <w:rFonts w:cs="David" w:hint="cs"/>
          <w:rtl/>
        </w:rPr>
        <w:t>עכשיו אני אכרוך 4 הצעות יחד. מדובר ביום חינוך ארוך, בחוק לימוד חובה, בדיור ציבורי וברשות לפיתוח התרבות, התיירות וקשרי החוץ בירושלים. ל-2 החוקים הראשונים יש עלות תקציבית שוטפת. חוק הדיור הציבורי מדבר על אפשרות של דייר בדיור הציבורי לרכוש במחיר מוזל את הדירה שבה הוא מתגורר. זה מצמצם את מלאי הדיור הציבורי ומייצר תור. זה עלול לייצר עלויות לממשלה אם היא תצטרך לבנות עוד דירות לדיור הציבורי. הנושא האחרון נוגע לרשות לפיתוח וקידום התרבות, התיירות וקשרי החוץ של ירושלים. עיריית ירושלים, הרשות לפיתוח ירושלים ומשרד ראש הממשלה מבקשים שלא לייצר את הכפילות בכך שתהיה גם רשות לפיתוח ירושלים וגם רשות שתעסוק בפיתוח של נושאים מסוימים הנוגעים לירושלים. החלטת הממשלה היא לבטל את 4 החוקים האלה. בהתאם לסיכומים עם יושב-ראש הכנסת יש דחייה של ההחלה לתקופה של 5 שנים.</w:t>
      </w:r>
    </w:p>
    <w:p w14:paraId="21BB98E3" w14:textId="77777777" w:rsidR="004E578F" w:rsidRPr="00821337" w:rsidRDefault="004E578F" w:rsidP="004E578F">
      <w:pPr>
        <w:bidi/>
        <w:jc w:val="both"/>
        <w:rPr>
          <w:rFonts w:cs="David" w:hint="cs"/>
          <w:rtl/>
        </w:rPr>
      </w:pPr>
    </w:p>
    <w:p w14:paraId="34E50645"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512E5BAF" w14:textId="77777777" w:rsidR="004E578F" w:rsidRPr="00821337" w:rsidRDefault="004E578F" w:rsidP="004E578F">
      <w:pPr>
        <w:bidi/>
        <w:jc w:val="both"/>
        <w:rPr>
          <w:rFonts w:cs="David" w:hint="cs"/>
          <w:rtl/>
        </w:rPr>
      </w:pPr>
    </w:p>
    <w:p w14:paraId="7A802183" w14:textId="77777777" w:rsidR="004E578F" w:rsidRPr="00821337" w:rsidRDefault="004E578F" w:rsidP="004E578F">
      <w:pPr>
        <w:bidi/>
        <w:ind w:firstLine="720"/>
        <w:jc w:val="both"/>
        <w:rPr>
          <w:rFonts w:cs="David" w:hint="cs"/>
          <w:rtl/>
        </w:rPr>
      </w:pPr>
      <w:r w:rsidRPr="00821337">
        <w:rPr>
          <w:rFonts w:cs="David" w:hint="cs"/>
          <w:rtl/>
        </w:rPr>
        <w:t xml:space="preserve">בהחלטת הממשלה המקורית שעסקה בנושאים שייכללו השנה בחוק ההסדרים היו מספר חוקים שהתקבלו בשעתו בכנסת בחקיקה פרטית ועברו את כל 4 הקריאות. הממשלה דוחה את יישומם של חלק מהחוקים האלה כבר מספר שנים. אנחנו עמדנו על כך שחוק שהתקבל בכנסת בהליך חקיקה רגיל לא יבוטל במסגרת חוק ההסדרים, אלא לכל היותר יידחה יישומו. בקטגוריה הזאת נכנסו חוק יום חינוך ארוך ולימודי העשרה, חוק לימוד חובה, חוק הדיור הציבורי וחוק הרשות לפיתוח וקידום התרבות, התיירות וקשרי החוץ של ירושלים.  ועדת השרים לחקיקה התכנסה וקיבלה החלטה מתקנת שבמסגרתה היא מבקשת לדחות את יישומם ולא להביא לביטולם. הוועדה הרלוונטית לחוק יום חינוך ארוך ולימודי העשרה היא ועדת החינוך, חוק הדיור הציבורי (זכויות רכישה) ועדת הכלכלה, וחוק הרשות לפיתוח ולקידום התרבות, התיירות וקשרי החוץ של ירושלים ועדת החינוך, ששם חוקק החוק הזה ומאז לא תוקן. </w:t>
      </w:r>
    </w:p>
    <w:p w14:paraId="20928FBC" w14:textId="77777777" w:rsidR="004E578F" w:rsidRPr="00821337" w:rsidRDefault="004E578F" w:rsidP="004E578F">
      <w:pPr>
        <w:bidi/>
        <w:jc w:val="both"/>
        <w:rPr>
          <w:rFonts w:cs="David" w:hint="cs"/>
          <w:rtl/>
        </w:rPr>
      </w:pPr>
    </w:p>
    <w:p w14:paraId="31A0DD90"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0360B4FC" w14:textId="77777777" w:rsidR="004E578F" w:rsidRPr="00821337" w:rsidRDefault="004E578F" w:rsidP="004E578F">
      <w:pPr>
        <w:bidi/>
        <w:jc w:val="both"/>
        <w:rPr>
          <w:rFonts w:cs="David" w:hint="cs"/>
          <w:rtl/>
        </w:rPr>
      </w:pPr>
    </w:p>
    <w:p w14:paraId="300BC897" w14:textId="77777777" w:rsidR="004E578F" w:rsidRPr="00821337" w:rsidRDefault="004E578F" w:rsidP="004E578F">
      <w:pPr>
        <w:bidi/>
        <w:ind w:firstLine="720"/>
        <w:jc w:val="both"/>
        <w:rPr>
          <w:rFonts w:cs="David" w:hint="cs"/>
          <w:rtl/>
        </w:rPr>
      </w:pPr>
      <w:r w:rsidRPr="00821337">
        <w:rPr>
          <w:rFonts w:cs="David" w:hint="cs"/>
          <w:rtl/>
        </w:rPr>
        <w:t>יהיה ויכוח גדול מאוד, אבל בואו נראה מה יהיה.</w:t>
      </w:r>
    </w:p>
    <w:p w14:paraId="4F1B26AA" w14:textId="77777777" w:rsidR="004E578F" w:rsidRPr="00821337" w:rsidRDefault="004E578F" w:rsidP="004E578F">
      <w:pPr>
        <w:bidi/>
        <w:jc w:val="both"/>
        <w:rPr>
          <w:rFonts w:cs="David" w:hint="cs"/>
          <w:rtl/>
        </w:rPr>
      </w:pPr>
    </w:p>
    <w:p w14:paraId="5FA7317B"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2C2220D7" w14:textId="77777777" w:rsidR="004E578F" w:rsidRPr="00821337" w:rsidRDefault="004E578F" w:rsidP="004E578F">
      <w:pPr>
        <w:bidi/>
        <w:jc w:val="both"/>
        <w:rPr>
          <w:rFonts w:cs="David" w:hint="cs"/>
          <w:u w:val="single"/>
          <w:rtl/>
        </w:rPr>
      </w:pPr>
    </w:p>
    <w:p w14:paraId="345293D3" w14:textId="77777777" w:rsidR="004E578F" w:rsidRPr="00821337" w:rsidRDefault="004E578F" w:rsidP="004E578F">
      <w:pPr>
        <w:bidi/>
        <w:ind w:firstLine="720"/>
        <w:jc w:val="both"/>
        <w:rPr>
          <w:rFonts w:cs="David" w:hint="cs"/>
          <w:rtl/>
        </w:rPr>
      </w:pPr>
      <w:r w:rsidRPr="00821337">
        <w:rPr>
          <w:rFonts w:cs="David" w:hint="cs"/>
          <w:rtl/>
        </w:rPr>
        <w:t xml:space="preserve">ויכוח נוקב מאוד יהיה בסעיף האחרון של החוק.  הנושא עלה במסגרת הרפורמה המאוד מקיפה בדיני המכרזים. היה שם רצון לעשות תיקון חקיקה. בסופו של דבר היה רק תיקון לתקנות. מדובר ברפורמה מאוד מקיפה בתקנות המכרזים. הנושא שקיבל את תשומת הלב היה הנושא של הפרסום. זה התחיל מהרצון שלנו להגביר את הנגישות למידע. אם לפני התיקון פרסמו פעמיים ב-2 עיתונים מודעה מאוד גדולה ומאוד מפורטת שכוללת את כל הפרטים ואת כל המידע על המכרז, היום במקום זה אנחנו רוצים לעשות פרסום הרבה יותר נרחב בעיתונים על הפניה לאתר אינטרנט. הנגישות למידע, השקיפות של המידע הרבה יותר רחב ומשמעותי. למרבה הצער לא הצלחנו להעביר את הבקשה במלואה. מדובר בנושא תקציבי. תקציבי הפרסום של הממשלה מאוד נרחבים. היום זה הולך על כתיבה של המון פרטים בעיתונים. ההצעה היא לעבור לפרסום בעיתונות  שתתמקד בהפניה לאתרי אינטרנט. היועץ המשפטי של הכנסת נתפס לטענה שעלתה והיא לא ממין העניין כאילו יש כאן פגיעה בעיתונות הכתובה.  </w:t>
      </w:r>
    </w:p>
    <w:p w14:paraId="5EFDD693" w14:textId="77777777" w:rsidR="004E578F" w:rsidRPr="00821337" w:rsidRDefault="004E578F" w:rsidP="004E578F">
      <w:pPr>
        <w:bidi/>
        <w:jc w:val="both"/>
        <w:rPr>
          <w:rFonts w:cs="David" w:hint="cs"/>
          <w:rtl/>
        </w:rPr>
      </w:pPr>
    </w:p>
    <w:p w14:paraId="4B1DA5D6"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4B6FD3D0" w14:textId="77777777" w:rsidR="004E578F" w:rsidRPr="00821337" w:rsidRDefault="004E578F" w:rsidP="004E578F">
      <w:pPr>
        <w:bidi/>
        <w:jc w:val="both"/>
        <w:rPr>
          <w:rFonts w:cs="David" w:hint="cs"/>
          <w:u w:val="single"/>
          <w:rtl/>
        </w:rPr>
      </w:pPr>
    </w:p>
    <w:p w14:paraId="1C1DC0EF" w14:textId="77777777" w:rsidR="004E578F" w:rsidRPr="00821337" w:rsidRDefault="004E578F" w:rsidP="004E578F">
      <w:pPr>
        <w:bidi/>
        <w:ind w:firstLine="720"/>
        <w:jc w:val="both"/>
        <w:rPr>
          <w:rFonts w:cs="David" w:hint="cs"/>
          <w:rtl/>
        </w:rPr>
      </w:pPr>
      <w:r w:rsidRPr="00821337">
        <w:rPr>
          <w:rFonts w:cs="David" w:hint="cs"/>
          <w:rtl/>
        </w:rPr>
        <w:t>זה לא הנימוק שלי.</w:t>
      </w:r>
    </w:p>
    <w:p w14:paraId="3C7F59A8" w14:textId="77777777" w:rsidR="004E578F" w:rsidRPr="00821337" w:rsidRDefault="004E578F" w:rsidP="004E578F">
      <w:pPr>
        <w:bidi/>
        <w:jc w:val="both"/>
        <w:rPr>
          <w:rFonts w:cs="David" w:hint="cs"/>
          <w:rtl/>
        </w:rPr>
      </w:pPr>
    </w:p>
    <w:p w14:paraId="7C9F4AC9"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0604E92C" w14:textId="77777777" w:rsidR="004E578F" w:rsidRPr="00821337" w:rsidRDefault="004E578F" w:rsidP="004E578F">
      <w:pPr>
        <w:bidi/>
        <w:jc w:val="both"/>
        <w:rPr>
          <w:rFonts w:cs="David" w:hint="cs"/>
          <w:rtl/>
        </w:rPr>
      </w:pPr>
    </w:p>
    <w:p w14:paraId="0572030C" w14:textId="77777777" w:rsidR="004E578F" w:rsidRPr="00821337" w:rsidRDefault="004E578F" w:rsidP="004E578F">
      <w:pPr>
        <w:bidi/>
        <w:ind w:firstLine="720"/>
        <w:jc w:val="both"/>
        <w:rPr>
          <w:rFonts w:cs="David" w:hint="cs"/>
          <w:rtl/>
        </w:rPr>
      </w:pPr>
      <w:r w:rsidRPr="00821337">
        <w:rPr>
          <w:rFonts w:cs="David" w:hint="cs"/>
          <w:rtl/>
        </w:rPr>
        <w:t>אני אוריד את הטענה הזאת מסדר היום. החובה בכל החוקים לפרסם בעיתונות לא נועדה כדי לתת פרנסה לעיתונות, לעיתונאים או לבעלי העיתונים. זאת לא המטרה. המטרה היא רק להביא את המידע לציבור. אפשר להביא את המידע לציבור בצורה הרבה יותר קלה באמצעות נגישות. יש נכונות להבטיח נגישות למי שאין לו אינטרנט, למי שאין ידע או גישה טכנולוגית לאינטרנט ולמי שאין מספיק ממון כדי להחזיק מחשב. מדובר בנושא שיש לו משמעות תקציבית גדולה על  משרדי הממשלה ועל הגופים הציבוריים . בכל אלה אפשר להגיע לאותה רמה של הפצת מידע בעלות הרבה יותר קטנה.</w:t>
      </w:r>
    </w:p>
    <w:p w14:paraId="01EB9078" w14:textId="77777777" w:rsidR="004E578F" w:rsidRPr="00821337" w:rsidRDefault="004E578F" w:rsidP="004E578F">
      <w:pPr>
        <w:bidi/>
        <w:jc w:val="both"/>
        <w:rPr>
          <w:rFonts w:cs="David" w:hint="cs"/>
          <w:rtl/>
        </w:rPr>
      </w:pPr>
    </w:p>
    <w:p w14:paraId="45120C68"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6072D031" w14:textId="77777777" w:rsidR="004E578F" w:rsidRPr="00821337" w:rsidRDefault="004E578F" w:rsidP="004E578F">
      <w:pPr>
        <w:bidi/>
        <w:jc w:val="both"/>
        <w:rPr>
          <w:rFonts w:cs="David" w:hint="cs"/>
          <w:rtl/>
        </w:rPr>
      </w:pPr>
    </w:p>
    <w:p w14:paraId="2FA9D38D" w14:textId="77777777" w:rsidR="004E578F" w:rsidRPr="00821337" w:rsidRDefault="004E578F" w:rsidP="004E578F">
      <w:pPr>
        <w:bidi/>
        <w:ind w:firstLine="720"/>
        <w:jc w:val="both"/>
        <w:rPr>
          <w:rFonts w:cs="David" w:hint="cs"/>
          <w:rtl/>
        </w:rPr>
      </w:pPr>
      <w:r w:rsidRPr="00821337">
        <w:rPr>
          <w:rFonts w:cs="David" w:hint="cs"/>
          <w:rtl/>
        </w:rPr>
        <w:t xml:space="preserve">איך אתם מתייחסים להשלכות שיש לזה מעבר לצד התקציבי על כל הנושא של העיתונות הכתובה?  יש מי שיאמר לך שההוראות האלו הן בעצם סבסוד בדלת האחורית של העיתונות הכתובה. </w:t>
      </w:r>
    </w:p>
    <w:p w14:paraId="21258358" w14:textId="77777777" w:rsidR="004E578F" w:rsidRPr="00821337" w:rsidRDefault="004E578F" w:rsidP="004E578F">
      <w:pPr>
        <w:bidi/>
        <w:jc w:val="both"/>
        <w:rPr>
          <w:rFonts w:cs="David" w:hint="cs"/>
          <w:rtl/>
        </w:rPr>
      </w:pPr>
    </w:p>
    <w:p w14:paraId="372C8682"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42310444" w14:textId="77777777" w:rsidR="004E578F" w:rsidRPr="00821337" w:rsidRDefault="004E578F" w:rsidP="004E578F">
      <w:pPr>
        <w:bidi/>
        <w:jc w:val="both"/>
        <w:rPr>
          <w:rFonts w:cs="David" w:hint="cs"/>
          <w:rtl/>
        </w:rPr>
      </w:pPr>
    </w:p>
    <w:p w14:paraId="6D7D72C7" w14:textId="77777777" w:rsidR="004E578F" w:rsidRPr="00821337" w:rsidRDefault="004E578F" w:rsidP="004E578F">
      <w:pPr>
        <w:bidi/>
        <w:ind w:firstLine="720"/>
        <w:jc w:val="both"/>
        <w:rPr>
          <w:rFonts w:cs="David" w:hint="cs"/>
          <w:rtl/>
        </w:rPr>
      </w:pPr>
      <w:r w:rsidRPr="00821337">
        <w:rPr>
          <w:rFonts w:cs="David" w:hint="cs"/>
          <w:rtl/>
        </w:rPr>
        <w:t xml:space="preserve">היום יש סבסוד. </w:t>
      </w:r>
    </w:p>
    <w:p w14:paraId="00A9207A" w14:textId="77777777" w:rsidR="004E578F" w:rsidRPr="00821337" w:rsidRDefault="004E578F" w:rsidP="004E578F">
      <w:pPr>
        <w:bidi/>
        <w:jc w:val="both"/>
        <w:rPr>
          <w:rFonts w:cs="David" w:hint="cs"/>
          <w:rtl/>
        </w:rPr>
      </w:pPr>
    </w:p>
    <w:p w14:paraId="734F9640"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F43FC5A" w14:textId="77777777" w:rsidR="004E578F" w:rsidRPr="00821337" w:rsidRDefault="004E578F" w:rsidP="004E578F">
      <w:pPr>
        <w:bidi/>
        <w:jc w:val="both"/>
        <w:rPr>
          <w:rFonts w:cs="David" w:hint="cs"/>
          <w:rtl/>
        </w:rPr>
      </w:pPr>
    </w:p>
    <w:p w14:paraId="7E34EBAC" w14:textId="77777777" w:rsidR="004E578F" w:rsidRPr="00821337" w:rsidRDefault="004E578F" w:rsidP="004E578F">
      <w:pPr>
        <w:bidi/>
        <w:ind w:firstLine="720"/>
        <w:jc w:val="both"/>
        <w:rPr>
          <w:rFonts w:cs="David" w:hint="cs"/>
          <w:rtl/>
        </w:rPr>
      </w:pPr>
      <w:r w:rsidRPr="00821337">
        <w:rPr>
          <w:rFonts w:cs="David" w:hint="cs"/>
          <w:rtl/>
        </w:rPr>
        <w:t>מאחר וברור שאף אחד לא רוצה תמיכה ישירה בעיתונות הכתובה על ידי הממשלה - זה משהו שהוא בעייתי מאוד - האם השינוי של ההסדר הקיים, שאולי יש מקום לבצע אותו, הוא לא שינוי שצריך להישקל בראיה שהיא הרבה מעבר? הצד התקציבי הוא המרכיב הקטן בכל הסוגיה הזאת.</w:t>
      </w:r>
    </w:p>
    <w:p w14:paraId="4F4223AA" w14:textId="77777777" w:rsidR="004E578F" w:rsidRPr="00821337" w:rsidRDefault="004E578F" w:rsidP="004E578F">
      <w:pPr>
        <w:bidi/>
        <w:jc w:val="both"/>
        <w:rPr>
          <w:rFonts w:cs="David" w:hint="cs"/>
          <w:rtl/>
        </w:rPr>
      </w:pPr>
    </w:p>
    <w:p w14:paraId="375F061A"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5379E903" w14:textId="77777777" w:rsidR="004E578F" w:rsidRPr="00821337" w:rsidRDefault="004E578F" w:rsidP="004E578F">
      <w:pPr>
        <w:bidi/>
        <w:jc w:val="both"/>
        <w:rPr>
          <w:rFonts w:cs="David" w:hint="cs"/>
          <w:rtl/>
        </w:rPr>
      </w:pPr>
    </w:p>
    <w:p w14:paraId="06ED0291" w14:textId="77777777" w:rsidR="004E578F" w:rsidRPr="00821337" w:rsidRDefault="004E578F" w:rsidP="004E578F">
      <w:pPr>
        <w:bidi/>
        <w:ind w:firstLine="720"/>
        <w:jc w:val="both"/>
        <w:rPr>
          <w:rFonts w:cs="David" w:hint="cs"/>
          <w:rtl/>
        </w:rPr>
      </w:pPr>
      <w:r w:rsidRPr="00821337">
        <w:rPr>
          <w:rFonts w:cs="David" w:hint="cs"/>
          <w:rtl/>
        </w:rPr>
        <w:t>יש 2 רכיבים. יש את הרכיב התקציבי ואת הרכיב של הבאת המידע לציבור. הרכיב האחר הוא תוצאתי.</w:t>
      </w:r>
    </w:p>
    <w:p w14:paraId="4D882C6C" w14:textId="77777777" w:rsidR="004E578F" w:rsidRPr="00821337" w:rsidRDefault="004E578F" w:rsidP="004E578F">
      <w:pPr>
        <w:bidi/>
        <w:jc w:val="both"/>
        <w:rPr>
          <w:rFonts w:cs="David" w:hint="cs"/>
          <w:rtl/>
        </w:rPr>
      </w:pPr>
    </w:p>
    <w:p w14:paraId="7C1D0A77"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1277244" w14:textId="77777777" w:rsidR="004E578F" w:rsidRPr="00821337" w:rsidRDefault="004E578F" w:rsidP="004E578F">
      <w:pPr>
        <w:bidi/>
        <w:jc w:val="both"/>
        <w:rPr>
          <w:rFonts w:cs="David" w:hint="cs"/>
          <w:rtl/>
        </w:rPr>
      </w:pPr>
    </w:p>
    <w:p w14:paraId="61575811" w14:textId="77777777" w:rsidR="004E578F" w:rsidRPr="00821337" w:rsidRDefault="004E578F" w:rsidP="004E578F">
      <w:pPr>
        <w:bidi/>
        <w:ind w:firstLine="720"/>
        <w:jc w:val="both"/>
        <w:rPr>
          <w:rFonts w:cs="David" w:hint="cs"/>
          <w:rtl/>
        </w:rPr>
      </w:pPr>
      <w:r w:rsidRPr="00821337">
        <w:rPr>
          <w:rFonts w:cs="David" w:hint="cs"/>
          <w:rtl/>
        </w:rPr>
        <w:t xml:space="preserve">עד כאן אתה צודק, אבל יש רכיב שלישי שזאת ההשפעה הישירה של העניין הזה על העיתונות הכתובה לא בהיבט הצר של המידע שמתפרסם במודעות האלו. יש כאן צינור שדרכו העיתונות הזאת מתקיימת ומתפרנסת. פה נגדע מקור פרנסתה. אולי זה טוב, אולי זה לא טוב. </w:t>
      </w:r>
    </w:p>
    <w:p w14:paraId="6EDA7B4F" w14:textId="77777777" w:rsidR="004E578F" w:rsidRPr="00821337" w:rsidRDefault="004E578F" w:rsidP="004E578F">
      <w:pPr>
        <w:bidi/>
        <w:jc w:val="both"/>
        <w:rPr>
          <w:rFonts w:cs="David" w:hint="cs"/>
          <w:rtl/>
        </w:rPr>
      </w:pPr>
    </w:p>
    <w:p w14:paraId="4EB98A06"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3EF0D9A1" w14:textId="77777777" w:rsidR="004E578F" w:rsidRPr="00821337" w:rsidRDefault="004E578F" w:rsidP="004E578F">
      <w:pPr>
        <w:bidi/>
        <w:jc w:val="both"/>
        <w:rPr>
          <w:rFonts w:cs="David" w:hint="cs"/>
          <w:rtl/>
        </w:rPr>
      </w:pPr>
    </w:p>
    <w:p w14:paraId="38D9B9F9" w14:textId="77777777" w:rsidR="004E578F" w:rsidRPr="00821337" w:rsidRDefault="004E578F" w:rsidP="004E578F">
      <w:pPr>
        <w:bidi/>
        <w:ind w:firstLine="720"/>
        <w:jc w:val="both"/>
        <w:rPr>
          <w:rFonts w:cs="David" w:hint="cs"/>
          <w:rtl/>
        </w:rPr>
      </w:pPr>
      <w:r w:rsidRPr="00821337">
        <w:rPr>
          <w:rFonts w:cs="David" w:hint="cs"/>
          <w:rtl/>
        </w:rPr>
        <w:t>ועדת חוקה דנה ארוכות בנושא הזה.</w:t>
      </w:r>
    </w:p>
    <w:p w14:paraId="13C0600C" w14:textId="77777777" w:rsidR="004E578F" w:rsidRPr="00821337" w:rsidRDefault="004E578F" w:rsidP="004E578F">
      <w:pPr>
        <w:bidi/>
        <w:jc w:val="both"/>
        <w:rPr>
          <w:rFonts w:cs="David" w:hint="cs"/>
          <w:rtl/>
        </w:rPr>
      </w:pPr>
    </w:p>
    <w:p w14:paraId="563176FD"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42AE9E74" w14:textId="77777777" w:rsidR="004E578F" w:rsidRPr="00821337" w:rsidRDefault="004E578F" w:rsidP="004E578F">
      <w:pPr>
        <w:bidi/>
        <w:jc w:val="both"/>
        <w:rPr>
          <w:rFonts w:cs="David" w:hint="cs"/>
          <w:rtl/>
        </w:rPr>
      </w:pPr>
    </w:p>
    <w:p w14:paraId="40019A1D" w14:textId="77777777" w:rsidR="004E578F" w:rsidRPr="00821337" w:rsidRDefault="004E578F" w:rsidP="004E578F">
      <w:pPr>
        <w:bidi/>
        <w:ind w:firstLine="720"/>
        <w:jc w:val="both"/>
        <w:rPr>
          <w:rFonts w:cs="David" w:hint="cs"/>
          <w:rtl/>
        </w:rPr>
      </w:pPr>
      <w:r w:rsidRPr="00821337">
        <w:rPr>
          <w:rFonts w:cs="David" w:hint="cs"/>
          <w:rtl/>
        </w:rPr>
        <w:t>לשאלה הזאת יש מקום,  אבל אז גם נשאלת השאלה איזה עיתון ייתמך ואיזה לא. אם צריך סובסידיה לעיתונות כתובה צריך לקרוא לילד בשמו.</w:t>
      </w:r>
    </w:p>
    <w:p w14:paraId="18821970" w14:textId="77777777" w:rsidR="004E578F" w:rsidRPr="00821337" w:rsidRDefault="004E578F" w:rsidP="004E578F">
      <w:pPr>
        <w:bidi/>
        <w:jc w:val="both"/>
        <w:rPr>
          <w:rFonts w:cs="David" w:hint="cs"/>
          <w:rtl/>
        </w:rPr>
      </w:pPr>
    </w:p>
    <w:p w14:paraId="52169B6D"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48559836" w14:textId="77777777" w:rsidR="004E578F" w:rsidRPr="00821337" w:rsidRDefault="004E578F" w:rsidP="004E578F">
      <w:pPr>
        <w:bidi/>
        <w:jc w:val="both"/>
        <w:rPr>
          <w:rFonts w:cs="David" w:hint="cs"/>
          <w:rtl/>
        </w:rPr>
      </w:pPr>
    </w:p>
    <w:p w14:paraId="16BD33E0" w14:textId="77777777" w:rsidR="004E578F" w:rsidRPr="00821337" w:rsidRDefault="004E578F" w:rsidP="004E578F">
      <w:pPr>
        <w:bidi/>
        <w:ind w:firstLine="720"/>
        <w:jc w:val="both"/>
        <w:rPr>
          <w:rFonts w:cs="David" w:hint="cs"/>
          <w:rtl/>
        </w:rPr>
      </w:pPr>
      <w:r w:rsidRPr="00821337">
        <w:rPr>
          <w:rFonts w:cs="David" w:hint="cs"/>
          <w:rtl/>
        </w:rPr>
        <w:t xml:space="preserve">יכול להיות, אבל אז השאלה היא אם הדיון המהותי נכון לגבי הנושא של רשות השידור. גם השידור הציבורי עולה כסף. יש מטרות כאלו ואחרות שאתה בא ואומר שהצד של המטרות האלו הוא לפעמים יותר משמעותי מהצד התקציבי גרידא. האם זה לא נכון גם כאן? יכול להיות שבעתיד הדעה תהיה שלא צריך לסבסד כלום. האם עצם השאלה ועצם הדיון הזה הוא לא דיון בגלל ההשלכות העצומות והרגישות של הנושא הזה? האם זה לא סוג של דבר שבמשקל בין הקשר של התקציב להשלכות מסביב והעומק של הדיון שצריך לקיים גובר המרכיב השני ונכון לפצל את זה כפי שהציע כאן היועץ המשפטי? </w:t>
      </w:r>
    </w:p>
    <w:p w14:paraId="737BCD32" w14:textId="77777777" w:rsidR="004E578F" w:rsidRPr="00821337" w:rsidRDefault="004E578F" w:rsidP="004E578F">
      <w:pPr>
        <w:bidi/>
        <w:jc w:val="both"/>
        <w:rPr>
          <w:rFonts w:cs="David" w:hint="cs"/>
          <w:rtl/>
        </w:rPr>
      </w:pPr>
    </w:p>
    <w:p w14:paraId="6F7BF989"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0220FF13" w14:textId="77777777" w:rsidR="004E578F" w:rsidRPr="00821337" w:rsidRDefault="004E578F" w:rsidP="004E578F">
      <w:pPr>
        <w:bidi/>
        <w:jc w:val="both"/>
        <w:rPr>
          <w:rFonts w:cs="David" w:hint="cs"/>
          <w:rtl/>
        </w:rPr>
      </w:pPr>
    </w:p>
    <w:p w14:paraId="46E62A95" w14:textId="77777777" w:rsidR="004E578F" w:rsidRPr="00821337" w:rsidRDefault="004E578F" w:rsidP="004E578F">
      <w:pPr>
        <w:bidi/>
        <w:ind w:firstLine="720"/>
        <w:jc w:val="both"/>
        <w:rPr>
          <w:rFonts w:cs="David" w:hint="cs"/>
          <w:rtl/>
        </w:rPr>
      </w:pPr>
      <w:r w:rsidRPr="00821337">
        <w:rPr>
          <w:rFonts w:cs="David" w:hint="cs"/>
          <w:rtl/>
        </w:rPr>
        <w:t xml:space="preserve">אם הפיצול נובע מהצורך בדיון בסבסוד העיתונות הכתובה, אז זה נושא שצריך לקיים עליו דיון במקביל ובנפרד. הוא לא קשור לצורך לעשות העברה של הפרסום מהעיתונות הכתובה, שהוא פרסום הכי יקר והכי לא יעיל. רוב האנשים לא רואים בדפים של העיתונות את ההודעות, אלא יש גופים מתווכים שעושים קיבוץ של הפרסומים לפי נושאים, לפי אינטרס. קבלן לא פותח את כל העיתונים כי אז אולי הוא יפספס אחד. הוא מבקש מ"יפעת" להעביר את כל הפרסומים שנוגעים אליו כקבלן שיפוץ, כקבלן בנייה או כקבלן צנרת. הדיון בנושא הסבסוד לעיתונות הוא חידוש. </w:t>
      </w:r>
    </w:p>
    <w:p w14:paraId="06FC7631" w14:textId="77777777" w:rsidR="004E578F" w:rsidRPr="00821337" w:rsidRDefault="004E578F" w:rsidP="004E578F">
      <w:pPr>
        <w:bidi/>
        <w:jc w:val="both"/>
        <w:rPr>
          <w:rFonts w:cs="David" w:hint="cs"/>
          <w:rtl/>
        </w:rPr>
      </w:pPr>
    </w:p>
    <w:p w14:paraId="1E4EFB09"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7015BD0" w14:textId="77777777" w:rsidR="004E578F" w:rsidRPr="00821337" w:rsidRDefault="004E578F" w:rsidP="004E578F">
      <w:pPr>
        <w:bidi/>
        <w:jc w:val="both"/>
        <w:rPr>
          <w:rFonts w:cs="David" w:hint="cs"/>
          <w:rtl/>
        </w:rPr>
      </w:pPr>
    </w:p>
    <w:p w14:paraId="6A2C28B4" w14:textId="77777777" w:rsidR="004E578F" w:rsidRPr="00821337" w:rsidRDefault="004E578F" w:rsidP="004E578F">
      <w:pPr>
        <w:bidi/>
        <w:ind w:firstLine="720"/>
        <w:jc w:val="both"/>
        <w:rPr>
          <w:rFonts w:cs="David" w:hint="cs"/>
          <w:rtl/>
        </w:rPr>
      </w:pPr>
      <w:r w:rsidRPr="00821337">
        <w:rPr>
          <w:rFonts w:cs="David" w:hint="cs"/>
          <w:rtl/>
        </w:rPr>
        <w:t>אתה חולק עלי שלשינוי הזה יש השלכה כבדת משקל על העיתונות הכתובה?</w:t>
      </w:r>
    </w:p>
    <w:p w14:paraId="3B22820B" w14:textId="77777777" w:rsidR="004E578F" w:rsidRPr="00821337" w:rsidRDefault="004E578F" w:rsidP="004E578F">
      <w:pPr>
        <w:bidi/>
        <w:jc w:val="both"/>
        <w:rPr>
          <w:rFonts w:cs="David" w:hint="cs"/>
          <w:rtl/>
        </w:rPr>
      </w:pPr>
    </w:p>
    <w:p w14:paraId="35E3B51E" w14:textId="77777777" w:rsidR="004E578F" w:rsidRPr="00821337" w:rsidRDefault="004E578F" w:rsidP="004E578F">
      <w:pPr>
        <w:bidi/>
        <w:jc w:val="both"/>
        <w:rPr>
          <w:rFonts w:cs="David" w:hint="cs"/>
          <w:rtl/>
        </w:rPr>
      </w:pPr>
      <w:r w:rsidRPr="00821337">
        <w:rPr>
          <w:rFonts w:cs="David" w:hint="cs"/>
          <w:u w:val="single"/>
          <w:rtl/>
        </w:rPr>
        <w:t>איל ינון:</w:t>
      </w:r>
    </w:p>
    <w:p w14:paraId="7BA8008F" w14:textId="77777777" w:rsidR="004E578F" w:rsidRPr="00821337" w:rsidRDefault="004E578F" w:rsidP="004E578F">
      <w:pPr>
        <w:bidi/>
        <w:jc w:val="both"/>
        <w:rPr>
          <w:rFonts w:cs="David" w:hint="cs"/>
          <w:rtl/>
        </w:rPr>
      </w:pPr>
    </w:p>
    <w:p w14:paraId="772A64C8" w14:textId="77777777" w:rsidR="004E578F" w:rsidRPr="00821337" w:rsidRDefault="004E578F" w:rsidP="004E578F">
      <w:pPr>
        <w:bidi/>
        <w:jc w:val="both"/>
        <w:rPr>
          <w:rFonts w:cs="David" w:hint="cs"/>
          <w:rtl/>
        </w:rPr>
      </w:pPr>
      <w:r w:rsidRPr="00821337">
        <w:rPr>
          <w:rFonts w:cs="David" w:hint="cs"/>
          <w:rtl/>
        </w:rPr>
        <w:tab/>
        <w:t>הוא לא חולק. הוא אומר שזה לא רלוונטי.</w:t>
      </w:r>
    </w:p>
    <w:p w14:paraId="30695028" w14:textId="77777777" w:rsidR="004E578F" w:rsidRPr="00821337" w:rsidRDefault="004E578F" w:rsidP="004E578F">
      <w:pPr>
        <w:bidi/>
        <w:jc w:val="both"/>
        <w:rPr>
          <w:rFonts w:cs="David" w:hint="cs"/>
          <w:rtl/>
        </w:rPr>
      </w:pPr>
    </w:p>
    <w:p w14:paraId="5334DFFA"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2E8164AB" w14:textId="77777777" w:rsidR="004E578F" w:rsidRPr="00821337" w:rsidRDefault="004E578F" w:rsidP="004E578F">
      <w:pPr>
        <w:bidi/>
        <w:jc w:val="both"/>
        <w:rPr>
          <w:rFonts w:cs="David" w:hint="cs"/>
          <w:rtl/>
        </w:rPr>
      </w:pPr>
    </w:p>
    <w:p w14:paraId="34FFCEB6" w14:textId="77777777" w:rsidR="004E578F" w:rsidRPr="00821337" w:rsidRDefault="004E578F" w:rsidP="004E578F">
      <w:pPr>
        <w:bidi/>
        <w:ind w:firstLine="720"/>
        <w:jc w:val="both"/>
        <w:rPr>
          <w:rFonts w:cs="David" w:hint="cs"/>
          <w:rtl/>
        </w:rPr>
      </w:pPr>
      <w:r w:rsidRPr="00821337">
        <w:rPr>
          <w:rFonts w:cs="David" w:hint="cs"/>
          <w:rtl/>
        </w:rPr>
        <w:t xml:space="preserve">זה פן כלכלי אחד. הויכוח הישן בינינו ובין האוצר על העניין הזה הוא ויכוח על נגישות. לא כולם נגישים לאינטרנט. לפני שבוע קיימנו דיון מיוחד בנושא הזה של נגישות לאינטרנט. הנגישות זאת בעיה אחת. ישנו ציבור שלא משתמש באינטרנט. אנחנו לא יכולים לכפות על אותו ציבור להשתמש באינטרנט. לא מדובר פה רק על מכרזים לקבלנים, אלא על הודעות שהממשלה מפרסמת בעיתונות שהציבור לא נגיש אליהן. אתה מונע מהם לגשת לאותה הודעה שהיא הודעה מהותית לתנאי החיים שלהם. הויכוח הוא ישן. זה לא משהו שהממשלה לא ניסתה לעשות אותו. אנחנו לא רק צריכים לחשוב על זה שהמדינה חוסכת, אלא מה עושים עם אותן בעיות כמו הנגישות לעיתון ציבורי ולאינטרנט.  </w:t>
      </w:r>
    </w:p>
    <w:p w14:paraId="54A9E6BF" w14:textId="77777777" w:rsidR="004E578F" w:rsidRPr="00821337" w:rsidRDefault="004E578F" w:rsidP="004E578F">
      <w:pPr>
        <w:bidi/>
        <w:jc w:val="both"/>
        <w:rPr>
          <w:rFonts w:cs="David" w:hint="cs"/>
          <w:rtl/>
        </w:rPr>
      </w:pPr>
    </w:p>
    <w:p w14:paraId="150603EF"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22D1936F" w14:textId="77777777" w:rsidR="004E578F" w:rsidRPr="00821337" w:rsidRDefault="004E578F" w:rsidP="004E578F">
      <w:pPr>
        <w:bidi/>
        <w:jc w:val="both"/>
        <w:rPr>
          <w:rFonts w:cs="David" w:hint="cs"/>
          <w:u w:val="single"/>
          <w:rtl/>
        </w:rPr>
      </w:pPr>
    </w:p>
    <w:p w14:paraId="5D11D839" w14:textId="77777777" w:rsidR="004E578F" w:rsidRPr="00821337" w:rsidRDefault="004E578F" w:rsidP="004E578F">
      <w:pPr>
        <w:bidi/>
        <w:ind w:firstLine="720"/>
        <w:jc w:val="both"/>
        <w:rPr>
          <w:rFonts w:cs="David" w:hint="cs"/>
          <w:rtl/>
        </w:rPr>
      </w:pPr>
      <w:r w:rsidRPr="00821337">
        <w:rPr>
          <w:rFonts w:cs="David" w:hint="cs"/>
          <w:rtl/>
        </w:rPr>
        <w:t xml:space="preserve">לאור דבריו של היועץ המשפטי של האוצר אני רוצה להסיר ספק מלב. ההמלצה שלי לפצל להליך חקיקה רגיל אינה נובעת מההשפעה שיש לשינוי הזה על העיתונות הכתובה בישראל. קשה לדעתי להתעלם מכך. מי שטוען שזה לא כך מיתמם במידה רבה. ההמלצה שלי אינה נובעת המקום הזה, אלא מההשלכות שיש לזה על הציבור הרחב. צריך להבין שמדובר בשינוי מאוד משמעותי. יש בישראל חובה לפרסם עשרות סוגים של הודעות של הממשלה בעיתונות, כמו ענייני תכנון ובנייה, ענייני מכרזים של כוח אדם, אספקת מוצרים ושירותים, נישואים וגירושים, צוואות </w:t>
      </w:r>
      <w:proofErr w:type="spellStart"/>
      <w:r w:rsidRPr="00821337">
        <w:rPr>
          <w:rFonts w:cs="David" w:hint="cs"/>
          <w:rtl/>
        </w:rPr>
        <w:t>ועזבונות</w:t>
      </w:r>
      <w:proofErr w:type="spellEnd"/>
      <w:r w:rsidRPr="00821337">
        <w:rPr>
          <w:rFonts w:cs="David" w:hint="cs"/>
          <w:rtl/>
        </w:rPr>
        <w:t xml:space="preserve">, ירושות ופשיטות רגל. עשרות רבות של נושאים מקיפים את כל חייו של אדם מיום לידתו ועד יום מותו. הרבה מהדברים האלה מחויבים היום בפרסום בכלי התקשורת. רוצים לבוא ולעשות שינוי דרמטי ולהעביר את כל הפרסומים האלה לאינטרנט. אם האינטרס הבלעדי היה רק הגברת הנגישות למידע, אז היה צריך למשך תקופת מעבר של כמה שנים לפרסם גם באינטרנט וגם בעיתונים כדי לראות שהציבור מתרגל לנושא הזה של האינטרנט. פה מבקשים בבת אחת ומבלי להיוועץ בוועדות הכנסת הרלוונטיות לקבוע. אני קורא לכם מהחוק המוצע: "מקום שחיקוק מחייב גוף ציבורי לפרסם הודעה בעיתון על חשבון הגוף הציבורי, רואים את החובה כמבוצעת אף אם ההודעה פורסמה באתר האינטרנט של הגוף הציבורי". אני לא מדבר על הפגיעה בעיתונות הכתובה, שגם היא כרוכה בסיפור הזה, אלא על הפגיעה בציבור ובאזרחים. אנחנו לא יודעים אם האינטרנט חדר ברמות כאלו לכל מיני אוכלוסיות.  </w:t>
      </w:r>
    </w:p>
    <w:p w14:paraId="10A0E6D0" w14:textId="77777777" w:rsidR="004E578F" w:rsidRPr="00821337" w:rsidRDefault="004E578F" w:rsidP="004E578F">
      <w:pPr>
        <w:bidi/>
        <w:jc w:val="both"/>
        <w:rPr>
          <w:rFonts w:cs="David" w:hint="cs"/>
          <w:rtl/>
        </w:rPr>
      </w:pPr>
    </w:p>
    <w:p w14:paraId="07C386D1"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7317BDD0" w14:textId="77777777" w:rsidR="004E578F" w:rsidRPr="00821337" w:rsidRDefault="004E578F" w:rsidP="004E578F">
      <w:pPr>
        <w:bidi/>
        <w:jc w:val="both"/>
        <w:rPr>
          <w:rFonts w:cs="David" w:hint="cs"/>
          <w:rtl/>
        </w:rPr>
      </w:pPr>
    </w:p>
    <w:p w14:paraId="70D9D61C" w14:textId="77777777" w:rsidR="004E578F" w:rsidRPr="00821337" w:rsidRDefault="004E578F" w:rsidP="004E578F">
      <w:pPr>
        <w:bidi/>
        <w:ind w:firstLine="720"/>
        <w:jc w:val="both"/>
        <w:rPr>
          <w:rFonts w:cs="David" w:hint="cs"/>
          <w:rtl/>
        </w:rPr>
      </w:pPr>
      <w:r w:rsidRPr="00821337">
        <w:rPr>
          <w:rFonts w:cs="David" w:hint="cs"/>
          <w:rtl/>
        </w:rPr>
        <w:t>היה דיון בוועדת מדע.</w:t>
      </w:r>
    </w:p>
    <w:p w14:paraId="6FF7F29F" w14:textId="77777777" w:rsidR="004E578F" w:rsidRPr="00821337" w:rsidRDefault="004E578F" w:rsidP="004E578F">
      <w:pPr>
        <w:bidi/>
        <w:jc w:val="both"/>
        <w:rPr>
          <w:rFonts w:cs="David" w:hint="cs"/>
          <w:rtl/>
        </w:rPr>
      </w:pPr>
    </w:p>
    <w:p w14:paraId="1623A0BF"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6FDA70E9" w14:textId="77777777" w:rsidR="004E578F" w:rsidRPr="00821337" w:rsidRDefault="004E578F" w:rsidP="004E578F">
      <w:pPr>
        <w:bidi/>
        <w:jc w:val="both"/>
        <w:rPr>
          <w:rFonts w:cs="David" w:hint="cs"/>
          <w:rtl/>
        </w:rPr>
      </w:pPr>
    </w:p>
    <w:p w14:paraId="2A2A9D52" w14:textId="77777777" w:rsidR="004E578F" w:rsidRPr="00821337" w:rsidRDefault="004E578F" w:rsidP="004E578F">
      <w:pPr>
        <w:bidi/>
        <w:ind w:firstLine="720"/>
        <w:jc w:val="both"/>
        <w:rPr>
          <w:rFonts w:cs="David" w:hint="cs"/>
          <w:rtl/>
        </w:rPr>
      </w:pPr>
      <w:r w:rsidRPr="00821337">
        <w:rPr>
          <w:rFonts w:cs="David" w:hint="cs"/>
          <w:rtl/>
        </w:rPr>
        <w:t xml:space="preserve">נושא כזה לא ראוי להעביר במסגרת חוק ההסדרים. צריך לפצל אותו להליך חקיקה רגיל. צריך לדון ולהציג את הממצאים של האוצר לגבי החשיפה של הציבור באזורים שונים ובחתכים השונים לנושא הזה של האינטרנט. אם התכלית היחידה הייתה הגברת הנגישות למידע אפשר היה להגיע להסדרים קצת פחות רדיקאליים מאשר ההסדר שהקראתי לכם עכשיו.  </w:t>
      </w:r>
    </w:p>
    <w:p w14:paraId="3FE2243D" w14:textId="77777777" w:rsidR="004E578F" w:rsidRPr="00821337" w:rsidRDefault="004E578F" w:rsidP="004E578F">
      <w:pPr>
        <w:bidi/>
        <w:jc w:val="both"/>
        <w:rPr>
          <w:rFonts w:cs="David" w:hint="cs"/>
          <w:rtl/>
        </w:rPr>
      </w:pPr>
    </w:p>
    <w:p w14:paraId="6194FCA5" w14:textId="77777777" w:rsidR="004E578F" w:rsidRPr="00821337" w:rsidRDefault="004E578F" w:rsidP="004E578F">
      <w:pPr>
        <w:bidi/>
        <w:jc w:val="both"/>
        <w:rPr>
          <w:rFonts w:cs="David" w:hint="cs"/>
          <w:u w:val="single"/>
          <w:rtl/>
        </w:rPr>
      </w:pPr>
      <w:r w:rsidRPr="00821337">
        <w:rPr>
          <w:rFonts w:cs="David" w:hint="cs"/>
          <w:u w:val="single"/>
          <w:rtl/>
        </w:rPr>
        <w:t>רותם רהב:</w:t>
      </w:r>
    </w:p>
    <w:p w14:paraId="2BAD2088" w14:textId="77777777" w:rsidR="004E578F" w:rsidRPr="00821337" w:rsidRDefault="004E578F" w:rsidP="004E578F">
      <w:pPr>
        <w:bidi/>
        <w:jc w:val="both"/>
        <w:rPr>
          <w:rFonts w:cs="David" w:hint="cs"/>
          <w:rtl/>
        </w:rPr>
      </w:pPr>
    </w:p>
    <w:p w14:paraId="2BC5CC09" w14:textId="77777777" w:rsidR="004E578F" w:rsidRPr="00821337" w:rsidRDefault="004E578F" w:rsidP="004E578F">
      <w:pPr>
        <w:bidi/>
        <w:ind w:firstLine="720"/>
        <w:jc w:val="both"/>
        <w:rPr>
          <w:rFonts w:cs="David" w:hint="cs"/>
          <w:rtl/>
        </w:rPr>
      </w:pPr>
      <w:r w:rsidRPr="00821337">
        <w:rPr>
          <w:rFonts w:cs="David" w:hint="cs"/>
          <w:rtl/>
        </w:rPr>
        <w:t>אנחנו מתכוונים להחיל נושאים שיש בהם עניין לאוכלוסיות שאין להן מחשב. על הנושאים האלה אפשר לדון בוועדה.</w:t>
      </w:r>
    </w:p>
    <w:p w14:paraId="5E314BCF" w14:textId="77777777" w:rsidR="004E578F" w:rsidRPr="00821337" w:rsidRDefault="004E578F" w:rsidP="004E578F">
      <w:pPr>
        <w:bidi/>
        <w:jc w:val="both"/>
        <w:rPr>
          <w:rFonts w:cs="David" w:hint="cs"/>
          <w:rtl/>
        </w:rPr>
      </w:pPr>
    </w:p>
    <w:p w14:paraId="24363C89"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4FBD22AB" w14:textId="77777777" w:rsidR="004E578F" w:rsidRPr="00821337" w:rsidRDefault="004E578F" w:rsidP="004E578F">
      <w:pPr>
        <w:bidi/>
        <w:jc w:val="both"/>
        <w:rPr>
          <w:rFonts w:cs="David" w:hint="cs"/>
          <w:rtl/>
        </w:rPr>
      </w:pPr>
    </w:p>
    <w:p w14:paraId="25E7DE3A" w14:textId="77777777" w:rsidR="004E578F" w:rsidRPr="00821337" w:rsidRDefault="004E578F" w:rsidP="004E578F">
      <w:pPr>
        <w:bidi/>
        <w:ind w:firstLine="720"/>
        <w:jc w:val="both"/>
        <w:rPr>
          <w:rFonts w:cs="David" w:hint="cs"/>
          <w:rtl/>
        </w:rPr>
      </w:pPr>
      <w:r w:rsidRPr="00821337">
        <w:rPr>
          <w:rFonts w:cs="David" w:hint="cs"/>
          <w:rtl/>
        </w:rPr>
        <w:t>אני מפנה לסעיף 26א(ג)(4).</w:t>
      </w:r>
    </w:p>
    <w:p w14:paraId="4B452452" w14:textId="77777777" w:rsidR="004E578F" w:rsidRPr="00821337" w:rsidRDefault="004E578F" w:rsidP="004E578F">
      <w:pPr>
        <w:bidi/>
        <w:jc w:val="both"/>
        <w:rPr>
          <w:rFonts w:cs="David" w:hint="cs"/>
          <w:rtl/>
        </w:rPr>
      </w:pPr>
    </w:p>
    <w:p w14:paraId="368F420B"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30E57B2F" w14:textId="77777777" w:rsidR="004E578F" w:rsidRPr="00821337" w:rsidRDefault="004E578F" w:rsidP="004E578F">
      <w:pPr>
        <w:bidi/>
        <w:jc w:val="both"/>
        <w:rPr>
          <w:rFonts w:cs="David" w:hint="cs"/>
          <w:rtl/>
        </w:rPr>
      </w:pPr>
    </w:p>
    <w:p w14:paraId="6EB39615" w14:textId="77777777" w:rsidR="004E578F" w:rsidRPr="00821337" w:rsidRDefault="004E578F" w:rsidP="004E578F">
      <w:pPr>
        <w:bidi/>
        <w:ind w:firstLine="720"/>
        <w:jc w:val="both"/>
        <w:rPr>
          <w:rFonts w:cs="David" w:hint="cs"/>
          <w:rtl/>
        </w:rPr>
      </w:pPr>
      <w:r w:rsidRPr="00821337">
        <w:rPr>
          <w:rFonts w:cs="David" w:hint="cs"/>
          <w:rtl/>
        </w:rPr>
        <w:t xml:space="preserve">שם כתוב ששר המשפטים, בהסכמת שר האוצר, רשאי לקבוע הוראות בעניינים האלה. הכנסת ממודרת מהתהליך הזה.  אתה מפנה לסעיף הזה כאילו הנושא הזה אמור להיות נדון בוועדת הכנסת, בעוד שהחוק מציע שוועדת הכנסת לא תעסוק בכך אלא שר האוצר ושר המשפטים הם אלה שיקבעו את הדברים האלה. הכנסת מתבקשת לקבוע שכל ההודעות שגופים ציבוריים מחויבים לפרסם בעיתון יפורסמו מכאן ואילך באינטרנט. אם יהיו חריגים שר האוצר ושר המשפטים יקבעו את זה. </w:t>
      </w:r>
    </w:p>
    <w:p w14:paraId="7A91A5ED" w14:textId="77777777" w:rsidR="004E578F" w:rsidRPr="00821337" w:rsidRDefault="004E578F" w:rsidP="004E578F">
      <w:pPr>
        <w:bidi/>
        <w:jc w:val="both"/>
        <w:rPr>
          <w:rFonts w:cs="David" w:hint="cs"/>
          <w:rtl/>
        </w:rPr>
      </w:pPr>
    </w:p>
    <w:p w14:paraId="40977081"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CC3E500" w14:textId="77777777" w:rsidR="004E578F" w:rsidRPr="00821337" w:rsidRDefault="004E578F" w:rsidP="004E578F">
      <w:pPr>
        <w:bidi/>
        <w:jc w:val="both"/>
        <w:rPr>
          <w:rFonts w:cs="David" w:hint="cs"/>
          <w:rtl/>
        </w:rPr>
      </w:pPr>
    </w:p>
    <w:p w14:paraId="5234E633" w14:textId="77777777" w:rsidR="004E578F" w:rsidRPr="00821337" w:rsidRDefault="004E578F" w:rsidP="004E578F">
      <w:pPr>
        <w:bidi/>
        <w:ind w:firstLine="720"/>
        <w:jc w:val="both"/>
        <w:rPr>
          <w:rFonts w:cs="David" w:hint="cs"/>
          <w:rtl/>
        </w:rPr>
      </w:pPr>
      <w:r w:rsidRPr="00821337">
        <w:rPr>
          <w:rFonts w:cs="David" w:hint="cs"/>
          <w:rtl/>
        </w:rPr>
        <w:t>אותו רעיון שרצו לעשות עם לשכות ההוצאה לפועל. הקונספציה דומה.</w:t>
      </w:r>
    </w:p>
    <w:p w14:paraId="52700B04" w14:textId="77777777" w:rsidR="004E578F" w:rsidRPr="00821337" w:rsidRDefault="004E578F" w:rsidP="004E578F">
      <w:pPr>
        <w:bidi/>
        <w:jc w:val="both"/>
        <w:rPr>
          <w:rFonts w:cs="David" w:hint="cs"/>
          <w:rtl/>
        </w:rPr>
      </w:pPr>
    </w:p>
    <w:p w14:paraId="2F638626" w14:textId="77777777" w:rsidR="004E578F" w:rsidRPr="00821337" w:rsidRDefault="004E578F" w:rsidP="004E578F">
      <w:pPr>
        <w:bidi/>
        <w:jc w:val="both"/>
        <w:rPr>
          <w:rFonts w:cs="David" w:hint="cs"/>
          <w:u w:val="single"/>
          <w:rtl/>
        </w:rPr>
      </w:pPr>
      <w:r w:rsidRPr="00821337">
        <w:rPr>
          <w:rFonts w:cs="David" w:hint="cs"/>
          <w:u w:val="single"/>
          <w:rtl/>
        </w:rPr>
        <w:t>יואל בריס:</w:t>
      </w:r>
    </w:p>
    <w:p w14:paraId="181E36A6" w14:textId="77777777" w:rsidR="004E578F" w:rsidRPr="00821337" w:rsidRDefault="004E578F" w:rsidP="004E578F">
      <w:pPr>
        <w:bidi/>
        <w:jc w:val="both"/>
        <w:rPr>
          <w:rFonts w:cs="David" w:hint="cs"/>
          <w:rtl/>
        </w:rPr>
      </w:pPr>
    </w:p>
    <w:p w14:paraId="5A2345C9" w14:textId="77777777" w:rsidR="004E578F" w:rsidRPr="00821337" w:rsidRDefault="004E578F" w:rsidP="004E578F">
      <w:pPr>
        <w:bidi/>
        <w:ind w:firstLine="720"/>
        <w:jc w:val="both"/>
        <w:rPr>
          <w:rFonts w:cs="David" w:hint="cs"/>
          <w:rtl/>
        </w:rPr>
      </w:pPr>
      <w:r w:rsidRPr="00821337">
        <w:rPr>
          <w:rFonts w:cs="David" w:hint="cs"/>
          <w:rtl/>
        </w:rPr>
        <w:t>ההערות הן לגופה של ההצעה. אני שמח על ההסכמה שהנושא של סבסוד העיתונות הכתובה הוא לא רלוונטי לדיון. עלו בעבר הצעות שונות בנושא הזה. יש לנו נכונות לדון בהן. חלק מהן עלו במהלך החקיקה הזאת, חלק ייכנסו. אפשר להגיד שיהיו הוראות מעבר, אפשר להגיד שבתקופת המעבר יוצבו מחשבים בסניפי הדואר לצורך העניין הזה. זה נושא שחשבו עליו. הפירוט לגופו הוא נושא אחר. כיוון שמדובר בנושא שיש לו השלכה תקציבית מאוד רחבה אנחנו מציעים להשאיר אותו בתוך התקציב.</w:t>
      </w:r>
    </w:p>
    <w:p w14:paraId="163914CD" w14:textId="77777777" w:rsidR="004E578F" w:rsidRPr="00821337" w:rsidRDefault="004E578F" w:rsidP="004E578F">
      <w:pPr>
        <w:bidi/>
        <w:jc w:val="both"/>
        <w:rPr>
          <w:rFonts w:cs="David" w:hint="cs"/>
          <w:rtl/>
        </w:rPr>
      </w:pPr>
    </w:p>
    <w:p w14:paraId="26DFBBB7"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70311AA4" w14:textId="77777777" w:rsidR="004E578F" w:rsidRPr="00821337" w:rsidRDefault="004E578F" w:rsidP="004E578F">
      <w:pPr>
        <w:bidi/>
        <w:jc w:val="both"/>
        <w:rPr>
          <w:rFonts w:cs="David" w:hint="cs"/>
          <w:rtl/>
        </w:rPr>
      </w:pPr>
    </w:p>
    <w:p w14:paraId="26D80A81" w14:textId="77777777" w:rsidR="004E578F" w:rsidRPr="00821337" w:rsidRDefault="004E578F" w:rsidP="004E578F">
      <w:pPr>
        <w:bidi/>
        <w:ind w:firstLine="720"/>
        <w:jc w:val="both"/>
        <w:rPr>
          <w:rFonts w:cs="David" w:hint="cs"/>
          <w:rtl/>
        </w:rPr>
      </w:pPr>
      <w:r w:rsidRPr="00821337">
        <w:rPr>
          <w:rFonts w:cs="David" w:hint="cs"/>
          <w:rtl/>
        </w:rPr>
        <w:t>מה ההשלכה התקציבית שלו?</w:t>
      </w:r>
    </w:p>
    <w:p w14:paraId="4917B355" w14:textId="77777777" w:rsidR="004E578F" w:rsidRPr="00821337" w:rsidRDefault="004E578F" w:rsidP="004E578F">
      <w:pPr>
        <w:bidi/>
        <w:jc w:val="both"/>
        <w:rPr>
          <w:rFonts w:cs="David" w:hint="cs"/>
          <w:rtl/>
        </w:rPr>
      </w:pPr>
    </w:p>
    <w:p w14:paraId="2D478DC2"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2D162910" w14:textId="77777777" w:rsidR="004E578F" w:rsidRPr="00821337" w:rsidRDefault="004E578F" w:rsidP="004E578F">
      <w:pPr>
        <w:bidi/>
        <w:jc w:val="both"/>
        <w:rPr>
          <w:rFonts w:cs="David" w:hint="cs"/>
          <w:rtl/>
        </w:rPr>
      </w:pPr>
    </w:p>
    <w:p w14:paraId="46321FA2" w14:textId="77777777" w:rsidR="004E578F" w:rsidRPr="00821337" w:rsidRDefault="004E578F" w:rsidP="004E578F">
      <w:pPr>
        <w:bidi/>
        <w:ind w:firstLine="720"/>
        <w:jc w:val="both"/>
        <w:rPr>
          <w:rFonts w:cs="David" w:hint="cs"/>
          <w:rtl/>
        </w:rPr>
      </w:pPr>
      <w:r w:rsidRPr="00821337">
        <w:rPr>
          <w:rFonts w:cs="David" w:hint="cs"/>
          <w:rtl/>
        </w:rPr>
        <w:t xml:space="preserve">תלוי את מי שואלים ועל מה מדברים. אני אומר את הנתונים שנמסרו לנו בישיבה שהייתה אצל יושב-ראש הכנסת. נדמה לי שמשרדי הממשלה זה בסביבות 20 מיליון. אם מרחיבים את זה לגופים הציבוריים שמדובר עליהם, שאלו הרשויות המקומיות, המועצות הדתיות, התאגידים הסטטוטוריים והחברות הממשלתיות, זה הופך לסדר גודל של 80 מיליון. </w:t>
      </w:r>
      <w:r w:rsidRPr="00821337">
        <w:rPr>
          <w:rFonts w:cs="David" w:hint="cs"/>
          <w:rtl/>
        </w:rPr>
        <w:tab/>
        <w:t>היות ומדובר בתיקון לחוק הפרשנות שחוקק לפני עשרות שנים ומאז גם תוקן אך ורק בוועדת חוקה, החלטנו שהנושא הזה יידון בוועדת חוקה בכפוף להמלצה שלנו לפצל להליך חקיקה רגיל.</w:t>
      </w:r>
    </w:p>
    <w:p w14:paraId="0BF45502" w14:textId="77777777" w:rsidR="004E578F" w:rsidRPr="00821337" w:rsidRDefault="004E578F" w:rsidP="004E578F">
      <w:pPr>
        <w:bidi/>
        <w:jc w:val="both"/>
        <w:rPr>
          <w:rFonts w:cs="David" w:hint="cs"/>
          <w:rtl/>
        </w:rPr>
      </w:pPr>
    </w:p>
    <w:p w14:paraId="376DE852"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0E766D48" w14:textId="77777777" w:rsidR="004E578F" w:rsidRPr="00821337" w:rsidRDefault="004E578F" w:rsidP="004E578F">
      <w:pPr>
        <w:bidi/>
        <w:jc w:val="both"/>
        <w:rPr>
          <w:rFonts w:cs="David" w:hint="cs"/>
          <w:rtl/>
        </w:rPr>
      </w:pPr>
    </w:p>
    <w:p w14:paraId="704B0E50" w14:textId="77777777" w:rsidR="004E578F" w:rsidRPr="00821337" w:rsidRDefault="004E578F" w:rsidP="004E578F">
      <w:pPr>
        <w:bidi/>
        <w:ind w:firstLine="720"/>
        <w:jc w:val="both"/>
        <w:rPr>
          <w:rFonts w:cs="David" w:hint="cs"/>
          <w:rtl/>
        </w:rPr>
      </w:pPr>
      <w:r w:rsidRPr="00821337">
        <w:rPr>
          <w:rFonts w:cs="David" w:hint="cs"/>
          <w:rtl/>
        </w:rPr>
        <w:t xml:space="preserve">סעיף 75 צריך לעבור לוועדת כספים. אנחנו נחזור לפרק י"א </w:t>
      </w:r>
      <w:r w:rsidRPr="00821337">
        <w:rPr>
          <w:rFonts w:cs="David"/>
          <w:rtl/>
        </w:rPr>
        <w:t>–</w:t>
      </w:r>
      <w:r w:rsidRPr="00821337">
        <w:rPr>
          <w:rFonts w:cs="David" w:hint="cs"/>
          <w:rtl/>
        </w:rPr>
        <w:t xml:space="preserve"> מערכת סליקה פנסיונית.</w:t>
      </w:r>
    </w:p>
    <w:p w14:paraId="0A7104E2" w14:textId="77777777" w:rsidR="004E578F" w:rsidRPr="00821337" w:rsidRDefault="004E578F" w:rsidP="004E578F">
      <w:pPr>
        <w:bidi/>
        <w:jc w:val="both"/>
        <w:rPr>
          <w:rFonts w:cs="David" w:hint="cs"/>
          <w:rtl/>
        </w:rPr>
      </w:pPr>
    </w:p>
    <w:p w14:paraId="2CD50248" w14:textId="77777777" w:rsidR="004E578F" w:rsidRPr="00821337" w:rsidRDefault="004E578F" w:rsidP="004E578F">
      <w:pPr>
        <w:keepLines/>
        <w:bidi/>
        <w:jc w:val="both"/>
        <w:rPr>
          <w:rFonts w:cs="David" w:hint="cs"/>
          <w:u w:val="single"/>
          <w:rtl/>
        </w:rPr>
      </w:pPr>
      <w:r w:rsidRPr="00821337">
        <w:rPr>
          <w:rFonts w:cs="David" w:hint="cs"/>
          <w:u w:val="single"/>
          <w:rtl/>
        </w:rPr>
        <w:t>סגן שר האוצר יצחק כהן:</w:t>
      </w:r>
    </w:p>
    <w:p w14:paraId="02C55622" w14:textId="77777777" w:rsidR="004E578F" w:rsidRPr="00821337" w:rsidRDefault="004E578F" w:rsidP="004E578F">
      <w:pPr>
        <w:keepLines/>
        <w:bidi/>
        <w:jc w:val="both"/>
        <w:rPr>
          <w:rFonts w:cs="David" w:hint="cs"/>
          <w:rtl/>
        </w:rPr>
      </w:pPr>
    </w:p>
    <w:p w14:paraId="6785FEE3" w14:textId="77777777" w:rsidR="004E578F" w:rsidRPr="00821337" w:rsidRDefault="004E578F" w:rsidP="004E578F">
      <w:pPr>
        <w:keepLines/>
        <w:bidi/>
        <w:ind w:firstLine="720"/>
        <w:jc w:val="both"/>
        <w:rPr>
          <w:rFonts w:cs="David" w:hint="cs"/>
          <w:rtl/>
        </w:rPr>
      </w:pPr>
      <w:r w:rsidRPr="00821337">
        <w:rPr>
          <w:rFonts w:cs="David" w:hint="cs"/>
          <w:rtl/>
        </w:rPr>
        <w:t>היו כאן הערות של מרכז המחקר והמידע לגבי מה שכתוב בסיפא. הוא בהחלט צודק. בסיפא כתוב שהקמת המסלקה תביא לתוספת עלויות. זה צריך להיות הפוך, כלומר שציבור החוסכים ייהנה מהורדת עלויות של דמי הניהול. השורה הזאת היא פשוט טעות. זה לא יביא לתוספת עלויות, אלא להפחתת עלויות על ציבור החוסכים. העלויות נמצאות ברמות מטורפות. כל זה בגלל שאין כלים לתחרות וייעוץ פנסיוני שקוף ואמין.</w:t>
      </w:r>
    </w:p>
    <w:p w14:paraId="1A902E93" w14:textId="77777777" w:rsidR="004E578F" w:rsidRPr="00821337" w:rsidRDefault="004E578F" w:rsidP="004E578F">
      <w:pPr>
        <w:bidi/>
        <w:jc w:val="both"/>
        <w:rPr>
          <w:rFonts w:cs="David" w:hint="cs"/>
          <w:rtl/>
        </w:rPr>
      </w:pPr>
    </w:p>
    <w:p w14:paraId="28577B4B" w14:textId="77777777" w:rsidR="004E578F" w:rsidRPr="00821337" w:rsidRDefault="004E578F" w:rsidP="004E578F">
      <w:pPr>
        <w:bidi/>
        <w:jc w:val="both"/>
        <w:rPr>
          <w:rFonts w:cs="David" w:hint="cs"/>
          <w:u w:val="single"/>
          <w:rtl/>
        </w:rPr>
      </w:pPr>
      <w:r w:rsidRPr="00821337">
        <w:rPr>
          <w:rFonts w:cs="David" w:hint="cs"/>
          <w:u w:val="single"/>
          <w:rtl/>
        </w:rPr>
        <w:t>איל ינון:</w:t>
      </w:r>
    </w:p>
    <w:p w14:paraId="3F21C76F" w14:textId="77777777" w:rsidR="004E578F" w:rsidRPr="00821337" w:rsidRDefault="004E578F" w:rsidP="004E578F">
      <w:pPr>
        <w:bidi/>
        <w:jc w:val="both"/>
        <w:rPr>
          <w:rFonts w:cs="David" w:hint="cs"/>
          <w:rtl/>
        </w:rPr>
      </w:pPr>
    </w:p>
    <w:p w14:paraId="0DECC957" w14:textId="77777777" w:rsidR="004E578F" w:rsidRPr="00821337" w:rsidRDefault="004E578F" w:rsidP="004E578F">
      <w:pPr>
        <w:bidi/>
        <w:jc w:val="both"/>
        <w:rPr>
          <w:rFonts w:cs="David" w:hint="cs"/>
          <w:rtl/>
        </w:rPr>
      </w:pPr>
      <w:r w:rsidRPr="00821337">
        <w:rPr>
          <w:rFonts w:cs="David" w:hint="cs"/>
          <w:rtl/>
        </w:rPr>
        <w:tab/>
        <w:t>אין פה נציגות של מרכז המחקר והמידע. אני לוקח על עצמי למסור להם את ההערה הזאת.</w:t>
      </w:r>
    </w:p>
    <w:p w14:paraId="4FF4C42E" w14:textId="77777777" w:rsidR="004E578F" w:rsidRPr="00821337" w:rsidRDefault="004E578F" w:rsidP="004E578F">
      <w:pPr>
        <w:bidi/>
        <w:jc w:val="both"/>
        <w:rPr>
          <w:rFonts w:cs="David" w:hint="cs"/>
          <w:rtl/>
        </w:rPr>
      </w:pPr>
    </w:p>
    <w:p w14:paraId="7C16EDAD" w14:textId="77777777" w:rsidR="004E578F" w:rsidRPr="00821337" w:rsidRDefault="004E578F" w:rsidP="004E578F">
      <w:pPr>
        <w:bidi/>
        <w:jc w:val="both"/>
        <w:rPr>
          <w:rFonts w:cs="David" w:hint="cs"/>
          <w:u w:val="single"/>
          <w:rtl/>
        </w:rPr>
      </w:pPr>
      <w:r w:rsidRPr="00821337">
        <w:rPr>
          <w:rFonts w:cs="David" w:hint="cs"/>
          <w:u w:val="single"/>
          <w:rtl/>
        </w:rPr>
        <w:t>אברהם מיכאלי:</w:t>
      </w:r>
    </w:p>
    <w:p w14:paraId="16A9054E" w14:textId="77777777" w:rsidR="004E578F" w:rsidRPr="00821337" w:rsidRDefault="004E578F" w:rsidP="004E578F">
      <w:pPr>
        <w:bidi/>
        <w:jc w:val="both"/>
        <w:rPr>
          <w:rFonts w:cs="David" w:hint="cs"/>
          <w:rtl/>
        </w:rPr>
      </w:pPr>
    </w:p>
    <w:p w14:paraId="6D3D33C3" w14:textId="77777777" w:rsidR="004E578F" w:rsidRPr="00821337" w:rsidRDefault="004E578F" w:rsidP="004E578F">
      <w:pPr>
        <w:bidi/>
        <w:jc w:val="both"/>
        <w:rPr>
          <w:rFonts w:cs="David" w:hint="cs"/>
          <w:rtl/>
        </w:rPr>
      </w:pPr>
      <w:r w:rsidRPr="00821337">
        <w:rPr>
          <w:rFonts w:cs="David" w:hint="cs"/>
          <w:rtl/>
        </w:rPr>
        <w:tab/>
        <w:t>כמה זה מזרז מבחינת ההליך בניגוד למה שקורה היום?</w:t>
      </w:r>
    </w:p>
    <w:p w14:paraId="5FF7A30B" w14:textId="77777777" w:rsidR="004E578F" w:rsidRPr="00821337" w:rsidRDefault="004E578F" w:rsidP="004E578F">
      <w:pPr>
        <w:bidi/>
        <w:jc w:val="both"/>
        <w:rPr>
          <w:rFonts w:cs="David" w:hint="cs"/>
          <w:rtl/>
        </w:rPr>
      </w:pPr>
    </w:p>
    <w:p w14:paraId="3A36C9B8" w14:textId="77777777" w:rsidR="004E578F" w:rsidRPr="00821337" w:rsidRDefault="004E578F" w:rsidP="004E578F">
      <w:pPr>
        <w:bidi/>
        <w:jc w:val="both"/>
        <w:rPr>
          <w:rFonts w:cs="David" w:hint="cs"/>
          <w:u w:val="single"/>
          <w:rtl/>
        </w:rPr>
      </w:pPr>
      <w:r w:rsidRPr="00821337">
        <w:rPr>
          <w:rFonts w:cs="David" w:hint="cs"/>
          <w:u w:val="single"/>
          <w:rtl/>
        </w:rPr>
        <w:t>סגן שר האוצר יצחק כהן:</w:t>
      </w:r>
    </w:p>
    <w:p w14:paraId="62E560D2" w14:textId="77777777" w:rsidR="004E578F" w:rsidRPr="00821337" w:rsidRDefault="004E578F" w:rsidP="004E578F">
      <w:pPr>
        <w:bidi/>
        <w:jc w:val="both"/>
        <w:rPr>
          <w:rFonts w:cs="David" w:hint="cs"/>
          <w:rtl/>
        </w:rPr>
      </w:pPr>
    </w:p>
    <w:p w14:paraId="14C05559" w14:textId="77777777" w:rsidR="004E578F" w:rsidRPr="00821337" w:rsidRDefault="004E578F" w:rsidP="004E578F">
      <w:pPr>
        <w:bidi/>
        <w:ind w:firstLine="720"/>
        <w:jc w:val="both"/>
        <w:rPr>
          <w:rFonts w:cs="David" w:hint="cs"/>
          <w:rtl/>
        </w:rPr>
      </w:pPr>
      <w:r w:rsidRPr="00821337">
        <w:rPr>
          <w:rFonts w:cs="David" w:hint="cs"/>
          <w:rtl/>
        </w:rPr>
        <w:t>זה מהווה כלי לכל היועצים שיש להם מול העיניים בצורה בלתי אמצעית ובלחיצת כפתור את כל המידע. ניתן לתת ייעוץ אמיתי הוגן ונכון לציבור. זה יהווה מכשיר תחרותי שיביא להורדה בדמי הניהול שנמצאים היום ברמות שקשה להתמודד איתם. זה אך ורק צרכני.</w:t>
      </w:r>
    </w:p>
    <w:p w14:paraId="3196F0E1" w14:textId="77777777" w:rsidR="004E578F" w:rsidRPr="00821337" w:rsidRDefault="004E578F" w:rsidP="004E578F">
      <w:pPr>
        <w:bidi/>
        <w:jc w:val="both"/>
        <w:rPr>
          <w:rFonts w:cs="David" w:hint="cs"/>
          <w:rtl/>
        </w:rPr>
      </w:pPr>
    </w:p>
    <w:p w14:paraId="06A3AE66" w14:textId="77777777" w:rsidR="004E578F" w:rsidRPr="00821337" w:rsidRDefault="004E578F" w:rsidP="004E578F">
      <w:pPr>
        <w:bidi/>
        <w:jc w:val="both"/>
        <w:rPr>
          <w:rFonts w:cs="David" w:hint="cs"/>
          <w:u w:val="single"/>
          <w:rtl/>
        </w:rPr>
      </w:pPr>
      <w:r w:rsidRPr="00821337">
        <w:rPr>
          <w:rFonts w:cs="David" w:hint="cs"/>
          <w:u w:val="single"/>
          <w:rtl/>
        </w:rPr>
        <w:t xml:space="preserve">היו"ר יריב </w:t>
      </w:r>
      <w:proofErr w:type="spellStart"/>
      <w:r w:rsidRPr="00821337">
        <w:rPr>
          <w:rFonts w:cs="David" w:hint="cs"/>
          <w:u w:val="single"/>
          <w:rtl/>
        </w:rPr>
        <w:t>לוין</w:t>
      </w:r>
      <w:proofErr w:type="spellEnd"/>
      <w:r w:rsidRPr="00821337">
        <w:rPr>
          <w:rFonts w:cs="David" w:hint="cs"/>
          <w:u w:val="single"/>
          <w:rtl/>
        </w:rPr>
        <w:t>:</w:t>
      </w:r>
    </w:p>
    <w:p w14:paraId="50663D8B" w14:textId="77777777" w:rsidR="004E578F" w:rsidRPr="00821337" w:rsidRDefault="004E578F" w:rsidP="004E578F">
      <w:pPr>
        <w:bidi/>
        <w:jc w:val="both"/>
        <w:rPr>
          <w:rFonts w:cs="David" w:hint="cs"/>
          <w:rtl/>
        </w:rPr>
      </w:pPr>
    </w:p>
    <w:p w14:paraId="7D53EA10" w14:textId="77777777" w:rsidR="004E578F" w:rsidRPr="00821337" w:rsidRDefault="004E578F" w:rsidP="004E578F">
      <w:pPr>
        <w:bidi/>
        <w:ind w:firstLine="720"/>
        <w:jc w:val="both"/>
        <w:rPr>
          <w:rFonts w:cs="David" w:hint="cs"/>
          <w:rtl/>
        </w:rPr>
      </w:pPr>
      <w:r w:rsidRPr="00821337">
        <w:rPr>
          <w:rFonts w:cs="David" w:hint="cs"/>
          <w:rtl/>
        </w:rPr>
        <w:t xml:space="preserve">אני חוזר על מה שאמרתי לחברי האופוזיציה. גם חברי הקואליציה יכולים, אבל זה נועד בעיקר לחברי האופוזיציה. כל עמדה שתובא בכתב אני אפיץ בין חברי הוועדה. טוב יעשו החברים אם יחליטו להשתמש באפשרות הזאת. טוב אם יעשו את זה כמה שיותר מוקדם, כדי שנוכל להביא את הדברים בחשבון השיקולים.  </w:t>
      </w:r>
    </w:p>
    <w:p w14:paraId="17476F96" w14:textId="77777777" w:rsidR="004E578F" w:rsidRPr="00821337" w:rsidRDefault="004E578F" w:rsidP="004E578F">
      <w:pPr>
        <w:bidi/>
        <w:ind w:firstLine="720"/>
        <w:jc w:val="both"/>
        <w:rPr>
          <w:rFonts w:cs="David" w:hint="cs"/>
          <w:rtl/>
        </w:rPr>
      </w:pPr>
    </w:p>
    <w:p w14:paraId="2A908611" w14:textId="77777777" w:rsidR="004E578F" w:rsidRPr="00821337" w:rsidRDefault="004E578F" w:rsidP="004E578F">
      <w:pPr>
        <w:bidi/>
        <w:ind w:firstLine="720"/>
        <w:jc w:val="both"/>
        <w:rPr>
          <w:rFonts w:cs="David" w:hint="cs"/>
          <w:rtl/>
        </w:rPr>
      </w:pPr>
      <w:r w:rsidRPr="00821337">
        <w:rPr>
          <w:rFonts w:cs="David" w:hint="cs"/>
          <w:rtl/>
        </w:rPr>
        <w:t>רבותיי, אני רוצה להודות לסגן השר, כהן, לייעוץ המשפטי, למזכירת הכנסת, למנהלת הוועדה, אתי, ולכל הצוות, שהיו ערוכים ליום הרבה יותר ארוך וגם ללילה. אני רוצה להודות לכל חברי הכנסת שהשתתפו בדיון, ליואל, לגורמים במשרד האוצר ולכל מי שהיה כאן ותרם לדיון. הודעה על מועד ההצבעות תבוא בנפרד ובאופן שתינתן התראה שלא תפחת מ- 3 שעות. תודה רבה, הישיבה נעולה.</w:t>
      </w:r>
    </w:p>
    <w:p w14:paraId="0573F2FA" w14:textId="77777777" w:rsidR="004E578F" w:rsidRPr="00821337" w:rsidRDefault="004E578F" w:rsidP="004E578F">
      <w:pPr>
        <w:bidi/>
        <w:jc w:val="both"/>
        <w:rPr>
          <w:rFonts w:cs="David" w:hint="cs"/>
          <w:rtl/>
        </w:rPr>
      </w:pPr>
    </w:p>
    <w:p w14:paraId="4C3D0828" w14:textId="77777777" w:rsidR="004E578F" w:rsidRPr="00821337" w:rsidRDefault="004E578F" w:rsidP="004E578F">
      <w:pPr>
        <w:bidi/>
        <w:jc w:val="both"/>
        <w:rPr>
          <w:rFonts w:cs="David" w:hint="cs"/>
          <w:rtl/>
        </w:rPr>
      </w:pPr>
    </w:p>
    <w:p w14:paraId="5C6ECE3B" w14:textId="77777777" w:rsidR="004E578F" w:rsidRPr="00821337" w:rsidRDefault="004E578F" w:rsidP="004E578F">
      <w:pPr>
        <w:bidi/>
        <w:ind w:firstLine="720"/>
        <w:jc w:val="both"/>
        <w:rPr>
          <w:rFonts w:cs="David" w:hint="cs"/>
          <w:b/>
          <w:bCs/>
          <w:u w:val="single"/>
          <w:rtl/>
        </w:rPr>
      </w:pPr>
      <w:r w:rsidRPr="00821337">
        <w:rPr>
          <w:rFonts w:cs="David" w:hint="cs"/>
          <w:b/>
          <w:bCs/>
          <w:u w:val="single"/>
          <w:rtl/>
        </w:rPr>
        <w:t>הישיבה ננעלה בשעה 14:40</w:t>
      </w:r>
    </w:p>
    <w:p w14:paraId="21EA9643" w14:textId="77777777" w:rsidR="004E578F" w:rsidRPr="00821337" w:rsidRDefault="004E578F" w:rsidP="004E578F">
      <w:pPr>
        <w:keepNext/>
        <w:tabs>
          <w:tab w:val="left" w:pos="3303"/>
        </w:tabs>
        <w:bidi/>
        <w:jc w:val="both"/>
        <w:rPr>
          <w:rFonts w:cs="David" w:hint="cs"/>
          <w:u w:val="single"/>
          <w:rtl/>
        </w:rPr>
      </w:pPr>
    </w:p>
    <w:p w14:paraId="3F93403D" w14:textId="77777777" w:rsidR="004E578F" w:rsidRPr="00821337" w:rsidRDefault="004E578F" w:rsidP="004E578F">
      <w:pPr>
        <w:bidi/>
        <w:jc w:val="both"/>
        <w:rPr>
          <w:rFonts w:cs="David" w:hint="cs"/>
          <w:rtl/>
        </w:rPr>
      </w:pPr>
    </w:p>
    <w:p w14:paraId="0F142AF9" w14:textId="77777777" w:rsidR="004E578F" w:rsidRPr="00821337" w:rsidRDefault="004E578F" w:rsidP="004E578F">
      <w:pPr>
        <w:bidi/>
        <w:jc w:val="both"/>
        <w:rPr>
          <w:rFonts w:cs="David" w:hint="cs"/>
          <w:rtl/>
        </w:rPr>
      </w:pPr>
    </w:p>
    <w:p w14:paraId="13C13886" w14:textId="77777777" w:rsidR="004E578F" w:rsidRPr="00821337" w:rsidRDefault="004E578F" w:rsidP="004E578F">
      <w:pPr>
        <w:bidi/>
        <w:jc w:val="both"/>
        <w:rPr>
          <w:rFonts w:cs="David" w:hint="cs"/>
          <w:rtl/>
        </w:rPr>
      </w:pPr>
    </w:p>
    <w:p w14:paraId="76A22AA4" w14:textId="77777777" w:rsidR="004E578F" w:rsidRPr="00821337" w:rsidRDefault="004E578F" w:rsidP="004E578F">
      <w:pPr>
        <w:keepNext/>
        <w:bidi/>
        <w:jc w:val="both"/>
        <w:rPr>
          <w:rFonts w:cs="David" w:hint="cs"/>
          <w:b/>
          <w:bCs/>
          <w:u w:val="single"/>
          <w:rtl/>
        </w:rPr>
      </w:pPr>
      <w:r w:rsidRPr="00821337">
        <w:rPr>
          <w:rFonts w:cs="David" w:hint="cs"/>
          <w:rtl/>
        </w:rPr>
        <w:tab/>
      </w:r>
    </w:p>
    <w:p w14:paraId="464ADE19" w14:textId="77777777" w:rsidR="004E578F" w:rsidRPr="00821337" w:rsidRDefault="004E578F" w:rsidP="004E578F">
      <w:pPr>
        <w:keepNext/>
        <w:bidi/>
        <w:jc w:val="both"/>
        <w:rPr>
          <w:rFonts w:cs="David" w:hint="cs"/>
          <w:b/>
          <w:bCs/>
          <w:u w:val="single"/>
          <w:rtl/>
        </w:rPr>
      </w:pPr>
    </w:p>
    <w:p w14:paraId="41373D1F" w14:textId="77777777" w:rsidR="004E578F" w:rsidRPr="00821337" w:rsidRDefault="004E578F" w:rsidP="004E578F">
      <w:pPr>
        <w:bidi/>
        <w:jc w:val="both"/>
        <w:rPr>
          <w:rFonts w:cs="David" w:hint="cs"/>
          <w:rtl/>
        </w:rPr>
      </w:pPr>
    </w:p>
    <w:p w14:paraId="7F30B882" w14:textId="77777777" w:rsidR="00552A80" w:rsidRPr="004E578F" w:rsidRDefault="00552A80" w:rsidP="004E578F">
      <w:pPr>
        <w:bidi/>
      </w:pPr>
    </w:p>
    <w:sectPr w:rsidR="00552A80" w:rsidRPr="004E578F" w:rsidSect="004E578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E39DD" w14:textId="77777777" w:rsidR="00000000" w:rsidRDefault="00290F71">
      <w:r>
        <w:separator/>
      </w:r>
    </w:p>
  </w:endnote>
  <w:endnote w:type="continuationSeparator" w:id="0">
    <w:p w14:paraId="70E3987E" w14:textId="77777777" w:rsidR="00000000" w:rsidRDefault="0029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42CC" w14:textId="77777777" w:rsidR="00000000" w:rsidRDefault="00290F71">
      <w:r>
        <w:separator/>
      </w:r>
    </w:p>
  </w:footnote>
  <w:footnote w:type="continuationSeparator" w:id="0">
    <w:p w14:paraId="6D2E5062" w14:textId="77777777" w:rsidR="00000000" w:rsidRDefault="00290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29B9" w14:textId="77777777" w:rsidR="004E578F" w:rsidRDefault="004E578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492824F" w14:textId="77777777" w:rsidR="004E578F" w:rsidRDefault="004E57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5564" w14:textId="77777777" w:rsidR="004E578F" w:rsidRDefault="004E578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68</w:t>
    </w:r>
    <w:r>
      <w:rPr>
        <w:rStyle w:val="PageNumber"/>
        <w:rFonts w:cs="David"/>
        <w:szCs w:val="24"/>
      </w:rPr>
      <w:fldChar w:fldCharType="end"/>
    </w:r>
  </w:p>
  <w:p w14:paraId="5090BF7C" w14:textId="77777777" w:rsidR="004E578F" w:rsidRDefault="004E578F" w:rsidP="004E578F">
    <w:pPr>
      <w:pStyle w:val="Header"/>
      <w:ind w:right="36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70761DFC"/>
    <w:multiLevelType w:val="hybridMultilevel"/>
    <w:tmpl w:val="629A25F4"/>
    <w:lvl w:ilvl="0" w:tplc="84121754">
      <w:start w:val="56"/>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04680713">
    <w:abstractNumId w:val="0"/>
  </w:num>
  <w:num w:numId="2" w16cid:durableId="7637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2750פרוטוקול_ישיבת_ועדה.doc"/>
    <w:docVar w:name="StartMode" w:val="3"/>
  </w:docVars>
  <w:rsids>
    <w:rsidRoot w:val="006055FB"/>
    <w:rsid w:val="00290F71"/>
    <w:rsid w:val="004E578F"/>
    <w:rsid w:val="00552A80"/>
    <w:rsid w:val="006055FB"/>
    <w:rsid w:val="00965806"/>
    <w:rsid w:val="00BE1D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2C987C4"/>
  <w15:chartTrackingRefBased/>
  <w15:docId w15:val="{358E825F-0221-424A-B03B-A40348B6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E578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4E578F"/>
    <w:rPr>
      <w:rFonts w:cs="Miriam"/>
      <w:lang w:bidi="he-IL"/>
    </w:rPr>
  </w:style>
  <w:style w:type="paragraph" w:styleId="Footer">
    <w:name w:val="footer"/>
    <w:basedOn w:val="Normal"/>
    <w:rsid w:val="004E578F"/>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18523</Words>
  <Characters>105583</Characters>
  <Application>Microsoft Office Word</Application>
  <DocSecurity>0</DocSecurity>
  <Lines>879</Lines>
  <Paragraphs>247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