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4371" w14:textId="77777777" w:rsidR="00F32D13" w:rsidRPr="00F32D13" w:rsidRDefault="00F32D13" w:rsidP="00F32D13">
      <w:pPr>
        <w:pStyle w:val="Heading5"/>
        <w:jc w:val="left"/>
        <w:rPr>
          <w:b/>
          <w:bCs/>
          <w:rtl/>
        </w:rPr>
      </w:pPr>
      <w:r w:rsidRPr="00F32D13">
        <w:rPr>
          <w:b/>
          <w:bCs/>
          <w:rtl/>
        </w:rPr>
        <w:t xml:space="preserve">הכנסת </w:t>
      </w:r>
      <w:r w:rsidRPr="00F32D13">
        <w:rPr>
          <w:rFonts w:hint="cs"/>
          <w:b/>
          <w:bCs/>
          <w:rtl/>
        </w:rPr>
        <w:t>השש-עשרה</w:t>
      </w:r>
      <w:r>
        <w:rPr>
          <w:b/>
          <w:bCs/>
          <w:rtl/>
        </w:rPr>
        <w:tab/>
      </w:r>
      <w:r>
        <w:rPr>
          <w:b/>
          <w:bCs/>
          <w:rtl/>
        </w:rPr>
        <w:tab/>
      </w:r>
      <w:r>
        <w:rPr>
          <w:b/>
          <w:bCs/>
          <w:rtl/>
        </w:rPr>
        <w:tab/>
      </w:r>
      <w:r>
        <w:rPr>
          <w:b/>
          <w:bCs/>
          <w:rtl/>
        </w:rPr>
        <w:tab/>
      </w:r>
      <w:r>
        <w:rPr>
          <w:b/>
          <w:bCs/>
          <w:rtl/>
        </w:rPr>
        <w:tab/>
      </w:r>
      <w:r>
        <w:rPr>
          <w:b/>
          <w:bCs/>
          <w:rtl/>
        </w:rPr>
        <w:tab/>
      </w:r>
      <w:r w:rsidRPr="00F32D13">
        <w:rPr>
          <w:b/>
          <w:bCs/>
          <w:rtl/>
        </w:rPr>
        <w:tab/>
        <w:t>נוסח לא מתוקן</w:t>
      </w:r>
    </w:p>
    <w:p w14:paraId="36052F67" w14:textId="77777777" w:rsidR="00F32D13" w:rsidRPr="00F32D13" w:rsidRDefault="00F32D13" w:rsidP="00F32D13">
      <w:pPr>
        <w:bidi/>
        <w:rPr>
          <w:rFonts w:cs="David" w:hint="cs"/>
          <w:b/>
          <w:bCs/>
          <w:rtl/>
        </w:rPr>
      </w:pPr>
      <w:r w:rsidRPr="00F32D13">
        <w:rPr>
          <w:rFonts w:cs="David"/>
          <w:b/>
          <w:bCs/>
          <w:rtl/>
        </w:rPr>
        <w:t xml:space="preserve">מושב </w:t>
      </w:r>
      <w:r w:rsidRPr="00F32D13">
        <w:rPr>
          <w:rFonts w:cs="David" w:hint="cs"/>
          <w:b/>
          <w:bCs/>
          <w:rtl/>
        </w:rPr>
        <w:t>ראשון</w:t>
      </w:r>
    </w:p>
    <w:p w14:paraId="7FF844E0" w14:textId="77777777" w:rsidR="00F32D13" w:rsidRPr="00F32D13" w:rsidRDefault="00F32D13" w:rsidP="00F32D13">
      <w:pPr>
        <w:bidi/>
        <w:rPr>
          <w:rFonts w:cs="David"/>
          <w:b/>
          <w:bCs/>
          <w:rtl/>
        </w:rPr>
      </w:pPr>
    </w:p>
    <w:p w14:paraId="727749FF" w14:textId="77777777" w:rsidR="00F32D13" w:rsidRPr="00F32D13" w:rsidRDefault="00F32D13" w:rsidP="00F32D13">
      <w:pPr>
        <w:bidi/>
        <w:rPr>
          <w:rFonts w:cs="David"/>
          <w:b/>
          <w:bCs/>
          <w:rtl/>
        </w:rPr>
      </w:pPr>
    </w:p>
    <w:p w14:paraId="655EA8F5" w14:textId="77777777" w:rsidR="00F32D13" w:rsidRPr="00F32D13" w:rsidRDefault="00F32D13" w:rsidP="00F32D13">
      <w:pPr>
        <w:bidi/>
        <w:rPr>
          <w:rFonts w:cs="David"/>
          <w:b/>
          <w:bCs/>
          <w:rtl/>
        </w:rPr>
      </w:pPr>
    </w:p>
    <w:p w14:paraId="7B849970" w14:textId="77777777" w:rsidR="00F32D13" w:rsidRPr="00F32D13" w:rsidRDefault="00F32D13" w:rsidP="00F32D13">
      <w:pPr>
        <w:bidi/>
        <w:rPr>
          <w:rFonts w:cs="David"/>
          <w:b/>
          <w:bCs/>
          <w:rtl/>
        </w:rPr>
      </w:pPr>
    </w:p>
    <w:p w14:paraId="28FF671C" w14:textId="77777777" w:rsidR="00F32D13" w:rsidRPr="00F32D13" w:rsidRDefault="00F32D13" w:rsidP="00F32D13">
      <w:pPr>
        <w:pStyle w:val="Heading1"/>
        <w:jc w:val="center"/>
        <w:rPr>
          <w:rFonts w:cs="David" w:hint="cs"/>
          <w:b/>
          <w:bCs/>
          <w:rtl/>
        </w:rPr>
      </w:pPr>
      <w:r w:rsidRPr="00F32D13">
        <w:rPr>
          <w:rFonts w:cs="David"/>
          <w:b/>
          <w:bCs/>
          <w:rtl/>
        </w:rPr>
        <w:t>פרוטוקול מס'</w:t>
      </w:r>
      <w:r w:rsidRPr="00F32D13">
        <w:rPr>
          <w:rFonts w:cs="David" w:hint="cs"/>
          <w:b/>
          <w:bCs/>
          <w:rtl/>
        </w:rPr>
        <w:t xml:space="preserve"> 26</w:t>
      </w:r>
    </w:p>
    <w:p w14:paraId="692355BE" w14:textId="77777777" w:rsidR="00F32D13" w:rsidRPr="00F32D13" w:rsidRDefault="00F32D13" w:rsidP="00F32D13">
      <w:pPr>
        <w:bidi/>
        <w:jc w:val="center"/>
        <w:rPr>
          <w:rFonts w:cs="David" w:hint="cs"/>
          <w:b/>
          <w:bCs/>
          <w:rtl/>
        </w:rPr>
      </w:pPr>
      <w:r w:rsidRPr="00F32D13">
        <w:rPr>
          <w:rFonts w:cs="David" w:hint="cs"/>
          <w:b/>
          <w:bCs/>
          <w:rtl/>
        </w:rPr>
        <w:t>מישיבת ועדת הכנסת</w:t>
      </w:r>
    </w:p>
    <w:p w14:paraId="0B9D3930" w14:textId="77777777" w:rsidR="00F32D13" w:rsidRPr="00F32D13" w:rsidRDefault="00F32D13" w:rsidP="00F32D13">
      <w:pPr>
        <w:bidi/>
        <w:jc w:val="center"/>
        <w:rPr>
          <w:rFonts w:cs="David" w:hint="cs"/>
          <w:b/>
          <w:bCs/>
          <w:u w:val="single"/>
          <w:rtl/>
        </w:rPr>
      </w:pPr>
      <w:r w:rsidRPr="00F32D13">
        <w:rPr>
          <w:rFonts w:cs="David" w:hint="cs"/>
          <w:b/>
          <w:bCs/>
          <w:u w:val="single"/>
          <w:rtl/>
        </w:rPr>
        <w:t>יום רביעי, ט"ז בתמוז התשס"ו (12 ביולי 2006), שעה 10:45</w:t>
      </w:r>
    </w:p>
    <w:p w14:paraId="29A78DC7" w14:textId="77777777" w:rsidR="00F32D13" w:rsidRPr="00F32D13" w:rsidRDefault="00F32D13" w:rsidP="00F32D13">
      <w:pPr>
        <w:bidi/>
        <w:rPr>
          <w:rFonts w:cs="David"/>
          <w:b/>
          <w:bCs/>
          <w:rtl/>
        </w:rPr>
      </w:pPr>
    </w:p>
    <w:p w14:paraId="1BF6CCA2" w14:textId="77777777" w:rsidR="00F32D13" w:rsidRPr="00F32D13" w:rsidRDefault="00F32D13" w:rsidP="00F32D13">
      <w:pPr>
        <w:tabs>
          <w:tab w:val="left" w:pos="1221"/>
        </w:tabs>
        <w:bidi/>
        <w:rPr>
          <w:rFonts w:cs="David" w:hint="cs"/>
          <w:b/>
          <w:bCs/>
          <w:u w:val="single"/>
          <w:rtl/>
        </w:rPr>
      </w:pPr>
    </w:p>
    <w:p w14:paraId="66152550" w14:textId="77777777" w:rsidR="00F32D13" w:rsidRPr="00F32D13" w:rsidRDefault="00F32D13" w:rsidP="00F32D13">
      <w:pPr>
        <w:tabs>
          <w:tab w:val="left" w:pos="1221"/>
        </w:tabs>
        <w:bidi/>
        <w:rPr>
          <w:rFonts w:cs="David" w:hint="cs"/>
          <w:rtl/>
        </w:rPr>
      </w:pPr>
      <w:r w:rsidRPr="00F32D13">
        <w:rPr>
          <w:rFonts w:cs="David"/>
          <w:b/>
          <w:bCs/>
          <w:u w:val="single"/>
          <w:rtl/>
        </w:rPr>
        <w:t>סדר היום</w:t>
      </w:r>
      <w:r w:rsidRPr="00F32D13">
        <w:rPr>
          <w:rFonts w:cs="David" w:hint="cs"/>
          <w:rtl/>
        </w:rPr>
        <w:t>:</w:t>
      </w:r>
    </w:p>
    <w:p w14:paraId="54454C52" w14:textId="77777777" w:rsidR="00F32D13" w:rsidRPr="00F32D13" w:rsidRDefault="00F32D13" w:rsidP="00F32D13">
      <w:pPr>
        <w:tabs>
          <w:tab w:val="left" w:pos="1221"/>
        </w:tabs>
        <w:bidi/>
        <w:rPr>
          <w:rFonts w:cs="David" w:hint="cs"/>
          <w:rtl/>
        </w:rPr>
      </w:pPr>
      <w:r w:rsidRPr="00F32D13">
        <w:rPr>
          <w:rFonts w:cs="David" w:hint="cs"/>
          <w:rtl/>
        </w:rPr>
        <w:t xml:space="preserve">1. בקשת שר התחבורה והבטיחות בדרכים להקדמת הדיון בהצעת חוק הרשות הלאומית     </w:t>
      </w:r>
    </w:p>
    <w:p w14:paraId="018DD2F7" w14:textId="77777777" w:rsidR="00F32D13" w:rsidRPr="00F32D13" w:rsidRDefault="00F32D13" w:rsidP="00F32D13">
      <w:pPr>
        <w:tabs>
          <w:tab w:val="left" w:pos="1221"/>
        </w:tabs>
        <w:bidi/>
        <w:rPr>
          <w:rFonts w:cs="David" w:hint="cs"/>
          <w:rtl/>
        </w:rPr>
      </w:pPr>
      <w:r w:rsidRPr="00F32D13">
        <w:rPr>
          <w:rFonts w:cs="David" w:hint="cs"/>
          <w:rtl/>
        </w:rPr>
        <w:t xml:space="preserve">   לבטיחות בדרכים, התשס"ו-2005(מ/213), לפני הקריאה השניה ושלישית - מטעם ועדת הכלכלה</w:t>
      </w:r>
    </w:p>
    <w:p w14:paraId="38E2F3CB" w14:textId="77777777" w:rsidR="00F32D13" w:rsidRPr="00F32D13" w:rsidRDefault="00F32D13" w:rsidP="00F32D13">
      <w:pPr>
        <w:tabs>
          <w:tab w:val="left" w:pos="1221"/>
        </w:tabs>
        <w:bidi/>
        <w:rPr>
          <w:rFonts w:cs="David" w:hint="cs"/>
          <w:rtl/>
        </w:rPr>
      </w:pPr>
      <w:r w:rsidRPr="00F32D13">
        <w:rPr>
          <w:rFonts w:cs="David" w:hint="cs"/>
          <w:rtl/>
        </w:rPr>
        <w:t>2. בקשת יו"ר ועדת החוקה, חוק ומשפט למיזוג הצעות החוק הבאות:</w:t>
      </w:r>
    </w:p>
    <w:p w14:paraId="75AF9713" w14:textId="77777777" w:rsidR="00F32D13" w:rsidRPr="00F32D13" w:rsidRDefault="00F32D13" w:rsidP="00F32D13">
      <w:pPr>
        <w:tabs>
          <w:tab w:val="left" w:pos="1221"/>
        </w:tabs>
        <w:bidi/>
        <w:rPr>
          <w:rFonts w:cs="David" w:hint="cs"/>
          <w:rtl/>
        </w:rPr>
      </w:pPr>
      <w:r w:rsidRPr="00F32D13">
        <w:rPr>
          <w:rFonts w:cs="David" w:hint="cs"/>
          <w:rtl/>
        </w:rPr>
        <w:t xml:space="preserve">    א) הצעת חוק בתי המשפט (תיקון מס' 43) (כללי אתיקה לשופטים), התשס"ו-2006.</w:t>
      </w:r>
    </w:p>
    <w:p w14:paraId="6C43A185" w14:textId="77777777" w:rsidR="00F32D13" w:rsidRPr="00F32D13" w:rsidRDefault="00F32D13" w:rsidP="00F32D13">
      <w:pPr>
        <w:tabs>
          <w:tab w:val="left" w:pos="1221"/>
        </w:tabs>
        <w:bidi/>
        <w:rPr>
          <w:rFonts w:cs="David" w:hint="cs"/>
          <w:rtl/>
        </w:rPr>
      </w:pPr>
      <w:r w:rsidRPr="00F32D13">
        <w:rPr>
          <w:rFonts w:cs="David" w:hint="cs"/>
          <w:rtl/>
        </w:rPr>
        <w:t xml:space="preserve">    ב) הצעת חוק בתי המשפט (תיקון מס' 44) (כללי אתיקה לשופטים), התשס"ו-2006.</w:t>
      </w:r>
    </w:p>
    <w:p w14:paraId="799861A0" w14:textId="77777777" w:rsidR="00F32D13" w:rsidRPr="00F32D13" w:rsidRDefault="00F32D13" w:rsidP="00F32D13">
      <w:pPr>
        <w:bidi/>
        <w:rPr>
          <w:rFonts w:cs="David" w:hint="cs"/>
          <w:b/>
          <w:bCs/>
          <w:rtl/>
        </w:rPr>
      </w:pPr>
    </w:p>
    <w:p w14:paraId="65E63022" w14:textId="77777777" w:rsidR="00F32D13" w:rsidRPr="00F32D13" w:rsidRDefault="00F32D13" w:rsidP="00F32D13">
      <w:pPr>
        <w:bidi/>
        <w:rPr>
          <w:rFonts w:cs="David" w:hint="cs"/>
          <w:rtl/>
        </w:rPr>
      </w:pPr>
    </w:p>
    <w:p w14:paraId="4AD16FAD" w14:textId="77777777" w:rsidR="00F32D13" w:rsidRPr="00F32D13" w:rsidRDefault="00F32D13" w:rsidP="00F32D13">
      <w:pPr>
        <w:bidi/>
        <w:rPr>
          <w:rFonts w:cs="David"/>
          <w:rtl/>
        </w:rPr>
      </w:pPr>
    </w:p>
    <w:p w14:paraId="5FB62C31" w14:textId="77777777" w:rsidR="00F32D13" w:rsidRPr="00F32D13" w:rsidRDefault="00F32D13" w:rsidP="00F32D13">
      <w:pPr>
        <w:bidi/>
        <w:rPr>
          <w:rFonts w:cs="David"/>
          <w:b/>
          <w:bCs/>
          <w:u w:val="single"/>
          <w:rtl/>
        </w:rPr>
      </w:pPr>
      <w:r w:rsidRPr="00F32D13">
        <w:rPr>
          <w:rFonts w:cs="David"/>
          <w:b/>
          <w:bCs/>
          <w:u w:val="single"/>
          <w:rtl/>
        </w:rPr>
        <w:t>נכחו</w:t>
      </w:r>
      <w:r w:rsidRPr="00F32D13">
        <w:rPr>
          <w:rFonts w:cs="David"/>
          <w:rtl/>
        </w:rPr>
        <w:t>:</w:t>
      </w:r>
    </w:p>
    <w:p w14:paraId="6ACA46AA" w14:textId="77777777" w:rsidR="00F32D13" w:rsidRPr="00F32D13" w:rsidRDefault="00F32D13" w:rsidP="00F32D13">
      <w:pPr>
        <w:bidi/>
        <w:rPr>
          <w:rFonts w:cs="David"/>
          <w:rtl/>
        </w:rPr>
      </w:pPr>
    </w:p>
    <w:p w14:paraId="6D05D30D" w14:textId="77777777" w:rsidR="00F32D13" w:rsidRPr="00F32D13" w:rsidRDefault="00F32D13" w:rsidP="00F32D13">
      <w:pPr>
        <w:tabs>
          <w:tab w:val="left" w:pos="1788"/>
        </w:tabs>
        <w:bidi/>
        <w:rPr>
          <w:rFonts w:cs="David" w:hint="cs"/>
          <w:rtl/>
        </w:rPr>
      </w:pPr>
      <w:r w:rsidRPr="00F32D13">
        <w:rPr>
          <w:rFonts w:cs="David"/>
          <w:b/>
          <w:bCs/>
          <w:u w:val="single"/>
          <w:rtl/>
        </w:rPr>
        <w:t>חברי הוועדה</w:t>
      </w:r>
      <w:r w:rsidRPr="00F32D13">
        <w:rPr>
          <w:rFonts w:cs="David"/>
          <w:rtl/>
        </w:rPr>
        <w:t>:</w:t>
      </w:r>
      <w:r w:rsidRPr="00F32D13">
        <w:rPr>
          <w:rFonts w:cs="David" w:hint="cs"/>
          <w:rtl/>
        </w:rPr>
        <w:tab/>
        <w:t xml:space="preserve">רוחמה אברהם </w:t>
      </w:r>
      <w:r w:rsidRPr="00F32D13">
        <w:rPr>
          <w:rFonts w:cs="David"/>
          <w:rtl/>
        </w:rPr>
        <w:t>–</w:t>
      </w:r>
      <w:r w:rsidRPr="00F32D13">
        <w:rPr>
          <w:rFonts w:cs="David" w:hint="cs"/>
          <w:rtl/>
        </w:rPr>
        <w:t xml:space="preserve"> היו"ר</w:t>
      </w:r>
    </w:p>
    <w:p w14:paraId="137E9E20" w14:textId="77777777" w:rsidR="00F32D13" w:rsidRPr="00F32D13" w:rsidRDefault="00F32D13" w:rsidP="00F32D13">
      <w:pPr>
        <w:tabs>
          <w:tab w:val="left" w:pos="1788"/>
        </w:tabs>
        <w:bidi/>
        <w:rPr>
          <w:rFonts w:cs="David" w:hint="cs"/>
          <w:rtl/>
        </w:rPr>
      </w:pPr>
      <w:r w:rsidRPr="00F32D13">
        <w:rPr>
          <w:rFonts w:cs="David" w:hint="cs"/>
          <w:rtl/>
        </w:rPr>
        <w:tab/>
        <w:t>קולט אביטל</w:t>
      </w:r>
    </w:p>
    <w:p w14:paraId="7B84E399" w14:textId="77777777" w:rsidR="00F32D13" w:rsidRPr="00F32D13" w:rsidRDefault="00F32D13" w:rsidP="00F32D13">
      <w:pPr>
        <w:tabs>
          <w:tab w:val="left" w:pos="1788"/>
        </w:tabs>
        <w:bidi/>
        <w:rPr>
          <w:rFonts w:cs="David" w:hint="cs"/>
          <w:rtl/>
        </w:rPr>
      </w:pPr>
      <w:r w:rsidRPr="00F32D13">
        <w:rPr>
          <w:rFonts w:cs="David" w:hint="cs"/>
          <w:rtl/>
        </w:rPr>
        <w:tab/>
        <w:t>דוד אזולאי</w:t>
      </w:r>
    </w:p>
    <w:p w14:paraId="341C6AB4" w14:textId="77777777" w:rsidR="00F32D13" w:rsidRPr="00F32D13" w:rsidRDefault="00F32D13" w:rsidP="00F32D13">
      <w:pPr>
        <w:tabs>
          <w:tab w:val="left" w:pos="1788"/>
        </w:tabs>
        <w:bidi/>
        <w:rPr>
          <w:rFonts w:cs="David" w:hint="cs"/>
          <w:rtl/>
        </w:rPr>
      </w:pPr>
      <w:r w:rsidRPr="00F32D13">
        <w:rPr>
          <w:rFonts w:cs="David" w:hint="cs"/>
          <w:rtl/>
        </w:rPr>
        <w:tab/>
        <w:t>אליהו גבאי</w:t>
      </w:r>
    </w:p>
    <w:p w14:paraId="41365AA0" w14:textId="77777777" w:rsidR="00F32D13" w:rsidRPr="00F32D13" w:rsidRDefault="00F32D13" w:rsidP="00F32D13">
      <w:pPr>
        <w:tabs>
          <w:tab w:val="left" w:pos="1788"/>
        </w:tabs>
        <w:bidi/>
        <w:rPr>
          <w:rFonts w:cs="David" w:hint="cs"/>
          <w:rtl/>
        </w:rPr>
      </w:pPr>
      <w:r w:rsidRPr="00F32D13">
        <w:rPr>
          <w:rFonts w:cs="David" w:hint="cs"/>
          <w:rtl/>
        </w:rPr>
        <w:tab/>
        <w:t>יצחק גלנטי</w:t>
      </w:r>
    </w:p>
    <w:p w14:paraId="5D3F80CB" w14:textId="77777777" w:rsidR="00F32D13" w:rsidRPr="00F32D13" w:rsidRDefault="00F32D13" w:rsidP="00F32D13">
      <w:pPr>
        <w:tabs>
          <w:tab w:val="left" w:pos="1788"/>
        </w:tabs>
        <w:bidi/>
        <w:rPr>
          <w:rFonts w:cs="David" w:hint="cs"/>
          <w:rtl/>
        </w:rPr>
      </w:pPr>
      <w:r w:rsidRPr="00F32D13">
        <w:rPr>
          <w:rFonts w:cs="David" w:hint="cs"/>
          <w:rtl/>
        </w:rPr>
        <w:tab/>
        <w:t>נאדיה חילו</w:t>
      </w:r>
    </w:p>
    <w:p w14:paraId="683CCF53" w14:textId="77777777" w:rsidR="00F32D13" w:rsidRPr="00F32D13" w:rsidRDefault="00F32D13" w:rsidP="00F32D13">
      <w:pPr>
        <w:tabs>
          <w:tab w:val="left" w:pos="1788"/>
        </w:tabs>
        <w:bidi/>
        <w:rPr>
          <w:rFonts w:cs="David" w:hint="cs"/>
          <w:rtl/>
        </w:rPr>
      </w:pPr>
      <w:r w:rsidRPr="00F32D13">
        <w:rPr>
          <w:rFonts w:cs="David" w:hint="cs"/>
          <w:rtl/>
        </w:rPr>
        <w:tab/>
        <w:t>ישראל חסון</w:t>
      </w:r>
    </w:p>
    <w:p w14:paraId="7FEA8C59" w14:textId="77777777" w:rsidR="00F32D13" w:rsidRPr="00F32D13" w:rsidRDefault="00F32D13" w:rsidP="00F32D13">
      <w:pPr>
        <w:tabs>
          <w:tab w:val="left" w:pos="1788"/>
        </w:tabs>
        <w:bidi/>
        <w:rPr>
          <w:rFonts w:cs="David" w:hint="cs"/>
          <w:rtl/>
        </w:rPr>
      </w:pPr>
      <w:r w:rsidRPr="00F32D13">
        <w:rPr>
          <w:rFonts w:cs="David" w:hint="cs"/>
          <w:rtl/>
        </w:rPr>
        <w:tab/>
        <w:t>שי חרמש</w:t>
      </w:r>
    </w:p>
    <w:p w14:paraId="6417336E" w14:textId="77777777" w:rsidR="00F32D13" w:rsidRPr="00F32D13" w:rsidRDefault="00F32D13" w:rsidP="00F32D13">
      <w:pPr>
        <w:tabs>
          <w:tab w:val="left" w:pos="1788"/>
        </w:tabs>
        <w:bidi/>
        <w:rPr>
          <w:rFonts w:cs="David" w:hint="cs"/>
          <w:rtl/>
        </w:rPr>
      </w:pPr>
      <w:r w:rsidRPr="00F32D13">
        <w:rPr>
          <w:rFonts w:cs="David" w:hint="cs"/>
          <w:rtl/>
        </w:rPr>
        <w:tab/>
        <w:t>אביגדור יצחקי</w:t>
      </w:r>
    </w:p>
    <w:p w14:paraId="691D01F6" w14:textId="77777777" w:rsidR="00F32D13" w:rsidRPr="00F32D13" w:rsidRDefault="00F32D13" w:rsidP="00F32D13">
      <w:pPr>
        <w:tabs>
          <w:tab w:val="left" w:pos="1788"/>
        </w:tabs>
        <w:bidi/>
        <w:rPr>
          <w:rFonts w:cs="David" w:hint="cs"/>
          <w:rtl/>
        </w:rPr>
      </w:pPr>
      <w:r w:rsidRPr="00F32D13">
        <w:rPr>
          <w:rFonts w:cs="David" w:hint="cs"/>
          <w:rtl/>
        </w:rPr>
        <w:tab/>
        <w:t>יעקב מרגי</w:t>
      </w:r>
    </w:p>
    <w:p w14:paraId="18E13600" w14:textId="77777777" w:rsidR="00F32D13" w:rsidRPr="00F32D13" w:rsidRDefault="00F32D13" w:rsidP="00F32D13">
      <w:pPr>
        <w:tabs>
          <w:tab w:val="left" w:pos="1788"/>
        </w:tabs>
        <w:bidi/>
        <w:rPr>
          <w:rFonts w:cs="David" w:hint="cs"/>
          <w:rtl/>
        </w:rPr>
      </w:pPr>
      <w:r w:rsidRPr="00F32D13">
        <w:rPr>
          <w:rFonts w:cs="David" w:hint="cs"/>
          <w:rtl/>
        </w:rPr>
        <w:tab/>
        <w:t>יורם מרציאנו</w:t>
      </w:r>
    </w:p>
    <w:p w14:paraId="12E16C9A" w14:textId="77777777" w:rsidR="00F32D13" w:rsidRPr="00F32D13" w:rsidRDefault="00F32D13" w:rsidP="00F32D13">
      <w:pPr>
        <w:tabs>
          <w:tab w:val="left" w:pos="1788"/>
        </w:tabs>
        <w:bidi/>
        <w:rPr>
          <w:rFonts w:cs="David" w:hint="cs"/>
          <w:rtl/>
        </w:rPr>
      </w:pPr>
      <w:r w:rsidRPr="00F32D13">
        <w:rPr>
          <w:rFonts w:cs="David" w:hint="cs"/>
          <w:rtl/>
        </w:rPr>
        <w:tab/>
        <w:t>אפרים סנה</w:t>
      </w:r>
    </w:p>
    <w:p w14:paraId="6D10182C" w14:textId="77777777" w:rsidR="00F32D13" w:rsidRPr="00F32D13" w:rsidRDefault="00F32D13" w:rsidP="00F32D13">
      <w:pPr>
        <w:tabs>
          <w:tab w:val="left" w:pos="1788"/>
        </w:tabs>
        <w:bidi/>
        <w:rPr>
          <w:rFonts w:cs="David" w:hint="cs"/>
          <w:rtl/>
        </w:rPr>
      </w:pPr>
      <w:r w:rsidRPr="00F32D13">
        <w:rPr>
          <w:rFonts w:cs="David" w:hint="cs"/>
          <w:rtl/>
        </w:rPr>
        <w:tab/>
        <w:t>גדעון סער</w:t>
      </w:r>
    </w:p>
    <w:p w14:paraId="1D7C5416" w14:textId="77777777" w:rsidR="00F32D13" w:rsidRPr="00F32D13" w:rsidRDefault="00F32D13" w:rsidP="00F32D13">
      <w:pPr>
        <w:tabs>
          <w:tab w:val="left" w:pos="1788"/>
        </w:tabs>
        <w:bidi/>
        <w:rPr>
          <w:rFonts w:cs="David" w:hint="cs"/>
          <w:rtl/>
        </w:rPr>
      </w:pPr>
      <w:r w:rsidRPr="00F32D13">
        <w:rPr>
          <w:rFonts w:cs="David" w:hint="cs"/>
          <w:rtl/>
        </w:rPr>
        <w:tab/>
        <w:t>ליה שמטוב</w:t>
      </w:r>
    </w:p>
    <w:p w14:paraId="45B28C76" w14:textId="77777777" w:rsidR="00F32D13" w:rsidRPr="00F32D13" w:rsidRDefault="00F32D13" w:rsidP="00F32D13">
      <w:pPr>
        <w:tabs>
          <w:tab w:val="left" w:pos="1788"/>
        </w:tabs>
        <w:bidi/>
        <w:rPr>
          <w:rFonts w:cs="David" w:hint="cs"/>
          <w:rtl/>
        </w:rPr>
      </w:pPr>
      <w:r w:rsidRPr="00F32D13">
        <w:rPr>
          <w:rFonts w:cs="David" w:hint="cs"/>
          <w:rtl/>
        </w:rPr>
        <w:tab/>
        <w:t>משה שרוני</w:t>
      </w:r>
    </w:p>
    <w:p w14:paraId="6DC354BE" w14:textId="77777777" w:rsidR="00F32D13" w:rsidRPr="00F32D13" w:rsidRDefault="00F32D13" w:rsidP="00F32D13">
      <w:pPr>
        <w:tabs>
          <w:tab w:val="left" w:pos="1788"/>
        </w:tabs>
        <w:bidi/>
        <w:rPr>
          <w:rFonts w:cs="David" w:hint="cs"/>
          <w:rtl/>
        </w:rPr>
      </w:pPr>
    </w:p>
    <w:p w14:paraId="799700F8" w14:textId="77777777" w:rsidR="00F32D13" w:rsidRPr="00F32D13" w:rsidRDefault="00F32D13" w:rsidP="00F32D13">
      <w:pPr>
        <w:tabs>
          <w:tab w:val="left" w:pos="1788"/>
        </w:tabs>
        <w:bidi/>
        <w:rPr>
          <w:rFonts w:cs="David" w:hint="cs"/>
          <w:rtl/>
        </w:rPr>
      </w:pPr>
      <w:r w:rsidRPr="00F32D13">
        <w:rPr>
          <w:rFonts w:cs="David" w:hint="cs"/>
          <w:rtl/>
        </w:rPr>
        <w:tab/>
        <w:t>משה גפני</w:t>
      </w:r>
    </w:p>
    <w:p w14:paraId="310D255A" w14:textId="77777777" w:rsidR="00F32D13" w:rsidRPr="00F32D13" w:rsidRDefault="00F32D13" w:rsidP="00F32D13">
      <w:pPr>
        <w:bidi/>
        <w:rPr>
          <w:rFonts w:cs="David"/>
          <w:rtl/>
        </w:rPr>
      </w:pPr>
    </w:p>
    <w:p w14:paraId="605EBFE4" w14:textId="77777777" w:rsidR="00F32D13" w:rsidRPr="00F32D13" w:rsidRDefault="00F32D13" w:rsidP="00F32D13">
      <w:pPr>
        <w:bidi/>
        <w:rPr>
          <w:rFonts w:cs="David"/>
          <w:rtl/>
        </w:rPr>
      </w:pPr>
    </w:p>
    <w:p w14:paraId="2DF471A2" w14:textId="77777777" w:rsidR="00F32D13" w:rsidRPr="00F32D13" w:rsidRDefault="00F32D13" w:rsidP="00F32D13">
      <w:pPr>
        <w:tabs>
          <w:tab w:val="left" w:pos="1788"/>
          <w:tab w:val="left" w:pos="3631"/>
        </w:tabs>
        <w:bidi/>
        <w:rPr>
          <w:rFonts w:cs="David" w:hint="cs"/>
          <w:rtl/>
        </w:rPr>
      </w:pPr>
      <w:r w:rsidRPr="00F32D13">
        <w:rPr>
          <w:rFonts w:cs="David"/>
          <w:b/>
          <w:bCs/>
          <w:u w:val="single"/>
          <w:rtl/>
        </w:rPr>
        <w:t>מוזמנים</w:t>
      </w:r>
      <w:r w:rsidRPr="00F32D13">
        <w:rPr>
          <w:rFonts w:cs="David"/>
          <w:rtl/>
        </w:rPr>
        <w:t>:</w:t>
      </w:r>
      <w:r w:rsidRPr="00F32D13">
        <w:rPr>
          <w:rFonts w:cs="David" w:hint="cs"/>
          <w:rtl/>
        </w:rPr>
        <w:tab/>
        <w:t>שר התחבורה שאול מופז</w:t>
      </w:r>
    </w:p>
    <w:p w14:paraId="15B82B98" w14:textId="77777777" w:rsidR="00F32D13" w:rsidRPr="00F32D13" w:rsidRDefault="00F32D13" w:rsidP="00F32D13">
      <w:pPr>
        <w:tabs>
          <w:tab w:val="left" w:pos="1788"/>
          <w:tab w:val="left" w:pos="3631"/>
        </w:tabs>
        <w:bidi/>
        <w:rPr>
          <w:rFonts w:cs="David" w:hint="cs"/>
          <w:rtl/>
        </w:rPr>
      </w:pPr>
      <w:r w:rsidRPr="00F32D13">
        <w:rPr>
          <w:rFonts w:cs="David" w:hint="cs"/>
          <w:rtl/>
        </w:rPr>
        <w:tab/>
        <w:t>מנחם בן-ששון - יו"ר ועדת החוקה, חוק ומשפט</w:t>
      </w:r>
    </w:p>
    <w:p w14:paraId="556D3498" w14:textId="77777777" w:rsidR="00F32D13" w:rsidRPr="00F32D13" w:rsidRDefault="00F32D13" w:rsidP="00F32D13">
      <w:pPr>
        <w:tabs>
          <w:tab w:val="left" w:pos="1788"/>
          <w:tab w:val="left" w:pos="3631"/>
        </w:tabs>
        <w:bidi/>
        <w:rPr>
          <w:rFonts w:cs="David" w:hint="cs"/>
          <w:rtl/>
        </w:rPr>
      </w:pPr>
      <w:r w:rsidRPr="00F32D13">
        <w:rPr>
          <w:rFonts w:cs="David" w:hint="cs"/>
          <w:rtl/>
        </w:rPr>
        <w:tab/>
        <w:t>מלי סיטון  - יועצת משפטית, משרד התחבורה</w:t>
      </w:r>
    </w:p>
    <w:p w14:paraId="598784E8" w14:textId="77777777" w:rsidR="00F32D13" w:rsidRPr="00F32D13" w:rsidRDefault="00F32D13" w:rsidP="00F32D13">
      <w:pPr>
        <w:bidi/>
        <w:rPr>
          <w:rFonts w:cs="David"/>
          <w:rtl/>
        </w:rPr>
      </w:pPr>
    </w:p>
    <w:p w14:paraId="3F02A261" w14:textId="77777777" w:rsidR="00F32D13" w:rsidRPr="00F32D13" w:rsidRDefault="00F32D13" w:rsidP="00F32D13">
      <w:pPr>
        <w:bidi/>
        <w:rPr>
          <w:rFonts w:cs="David"/>
          <w:rtl/>
        </w:rPr>
      </w:pPr>
    </w:p>
    <w:p w14:paraId="631C44DE" w14:textId="77777777" w:rsidR="00F32D13" w:rsidRPr="00F32D13" w:rsidRDefault="00F32D13" w:rsidP="00F32D13">
      <w:pPr>
        <w:bidi/>
        <w:rPr>
          <w:rFonts w:cs="David"/>
          <w:rtl/>
        </w:rPr>
      </w:pPr>
    </w:p>
    <w:p w14:paraId="4E8AEC7D" w14:textId="77777777" w:rsidR="00F32D13" w:rsidRPr="00F32D13" w:rsidRDefault="00F32D13" w:rsidP="00F32D13">
      <w:pPr>
        <w:tabs>
          <w:tab w:val="left" w:pos="1930"/>
        </w:tabs>
        <w:bidi/>
        <w:rPr>
          <w:rFonts w:cs="David" w:hint="cs"/>
          <w:rtl/>
        </w:rPr>
      </w:pPr>
      <w:r w:rsidRPr="00F32D13">
        <w:rPr>
          <w:rFonts w:cs="David"/>
          <w:b/>
          <w:bCs/>
          <w:u w:val="single"/>
          <w:rtl/>
        </w:rPr>
        <w:t>יוע</w:t>
      </w:r>
      <w:r w:rsidRPr="00F32D13">
        <w:rPr>
          <w:rFonts w:cs="David" w:hint="cs"/>
          <w:b/>
          <w:bCs/>
          <w:u w:val="single"/>
          <w:rtl/>
        </w:rPr>
        <w:t>צת</w:t>
      </w:r>
      <w:r w:rsidRPr="00F32D13">
        <w:rPr>
          <w:rFonts w:cs="David"/>
          <w:b/>
          <w:bCs/>
          <w:u w:val="single"/>
          <w:rtl/>
        </w:rPr>
        <w:t xml:space="preserve"> משפטי</w:t>
      </w:r>
      <w:r w:rsidRPr="00F32D13">
        <w:rPr>
          <w:rFonts w:cs="David" w:hint="cs"/>
          <w:b/>
          <w:bCs/>
          <w:u w:val="single"/>
          <w:rtl/>
        </w:rPr>
        <w:t>ת</w:t>
      </w:r>
      <w:r w:rsidRPr="00F32D13">
        <w:rPr>
          <w:rFonts w:cs="David"/>
          <w:b/>
          <w:bCs/>
          <w:rtl/>
        </w:rPr>
        <w:t>:</w:t>
      </w:r>
      <w:r w:rsidRPr="00F32D13">
        <w:rPr>
          <w:rFonts w:cs="David" w:hint="cs"/>
          <w:rtl/>
        </w:rPr>
        <w:tab/>
        <w:t>ארבל אסטרחן</w:t>
      </w:r>
    </w:p>
    <w:p w14:paraId="429F4A35" w14:textId="77777777" w:rsidR="00F32D13" w:rsidRPr="00F32D13" w:rsidRDefault="00F32D13" w:rsidP="00F32D13">
      <w:pPr>
        <w:bidi/>
        <w:rPr>
          <w:rFonts w:cs="David"/>
          <w:rtl/>
        </w:rPr>
      </w:pPr>
    </w:p>
    <w:p w14:paraId="73EEA213" w14:textId="77777777" w:rsidR="00F32D13" w:rsidRPr="00F32D13" w:rsidRDefault="00F32D13" w:rsidP="00F32D13">
      <w:pPr>
        <w:tabs>
          <w:tab w:val="left" w:pos="1930"/>
        </w:tabs>
        <w:bidi/>
        <w:rPr>
          <w:rFonts w:cs="David" w:hint="cs"/>
          <w:rtl/>
        </w:rPr>
      </w:pPr>
      <w:r w:rsidRPr="00F32D13">
        <w:rPr>
          <w:rFonts w:cs="David"/>
          <w:b/>
          <w:bCs/>
          <w:u w:val="single"/>
          <w:rtl/>
        </w:rPr>
        <w:t>מנהלת הוועדה</w:t>
      </w:r>
      <w:r w:rsidRPr="00F32D13">
        <w:rPr>
          <w:rFonts w:cs="David"/>
          <w:rtl/>
        </w:rPr>
        <w:t>:</w:t>
      </w:r>
      <w:r w:rsidRPr="00F32D13">
        <w:rPr>
          <w:rFonts w:cs="David" w:hint="cs"/>
          <w:b/>
          <w:bCs/>
          <w:rtl/>
        </w:rPr>
        <w:tab/>
      </w:r>
      <w:r w:rsidRPr="00F32D13">
        <w:rPr>
          <w:rFonts w:cs="David" w:hint="cs"/>
          <w:rtl/>
        </w:rPr>
        <w:t>אתי בן-יוסף</w:t>
      </w:r>
    </w:p>
    <w:p w14:paraId="24CCB667" w14:textId="77777777" w:rsidR="00F32D13" w:rsidRPr="00F32D13" w:rsidRDefault="00F32D13" w:rsidP="00F32D13">
      <w:pPr>
        <w:bidi/>
        <w:rPr>
          <w:rFonts w:cs="David"/>
          <w:rtl/>
        </w:rPr>
      </w:pPr>
    </w:p>
    <w:p w14:paraId="5C7E5EDD" w14:textId="77777777" w:rsidR="00F32D13" w:rsidRPr="00F32D13" w:rsidRDefault="00F32D13" w:rsidP="00F32D13">
      <w:pPr>
        <w:tabs>
          <w:tab w:val="left" w:pos="1930"/>
        </w:tabs>
        <w:bidi/>
        <w:rPr>
          <w:rFonts w:cs="David" w:hint="cs"/>
          <w:rtl/>
        </w:rPr>
      </w:pPr>
      <w:r w:rsidRPr="00F32D13">
        <w:rPr>
          <w:rFonts w:cs="David"/>
          <w:b/>
          <w:bCs/>
          <w:u w:val="single"/>
          <w:rtl/>
        </w:rPr>
        <w:t>קצרנית</w:t>
      </w:r>
      <w:r w:rsidRPr="00F32D13">
        <w:rPr>
          <w:rFonts w:cs="David"/>
          <w:rtl/>
        </w:rPr>
        <w:t>:</w:t>
      </w:r>
      <w:r w:rsidRPr="00F32D13">
        <w:rPr>
          <w:rFonts w:cs="David" w:hint="cs"/>
          <w:rtl/>
        </w:rPr>
        <w:tab/>
        <w:t>רויטל יפרח</w:t>
      </w:r>
    </w:p>
    <w:p w14:paraId="770A2F21" w14:textId="77777777" w:rsidR="00F32D13" w:rsidRPr="00F32D13" w:rsidRDefault="00F32D13" w:rsidP="00F32D13">
      <w:pPr>
        <w:bidi/>
        <w:rPr>
          <w:rFonts w:cs="David" w:hint="cs"/>
          <w:b/>
          <w:bCs/>
          <w:rtl/>
        </w:rPr>
      </w:pPr>
    </w:p>
    <w:p w14:paraId="5CBF05F0" w14:textId="77777777" w:rsidR="00F32D13" w:rsidRPr="00F32D13" w:rsidRDefault="00F32D13" w:rsidP="00F32D13">
      <w:pPr>
        <w:bidi/>
        <w:jc w:val="center"/>
        <w:rPr>
          <w:rFonts w:cs="David" w:hint="cs"/>
          <w:b/>
          <w:bCs/>
          <w:u w:val="single"/>
          <w:rtl/>
        </w:rPr>
      </w:pPr>
      <w:r w:rsidRPr="00F32D13">
        <w:rPr>
          <w:rFonts w:cs="David"/>
          <w:rtl/>
        </w:rPr>
        <w:br w:type="page"/>
      </w:r>
      <w:r w:rsidRPr="00F32D13">
        <w:rPr>
          <w:rFonts w:cs="David" w:hint="cs"/>
          <w:b/>
          <w:bCs/>
          <w:u w:val="single"/>
          <w:rtl/>
        </w:rPr>
        <w:lastRenderedPageBreak/>
        <w:t xml:space="preserve">1. בקשת שר התחבורה והבטיחות בדרכים להקדמת הדיון בהצעת חוק הרשות הלאומית לבטיחות בדרכים, השתס"ו-2005(מ\213), לפני הקריאה השניה והשלישית </w:t>
      </w:r>
      <w:r w:rsidRPr="00F32D13">
        <w:rPr>
          <w:rFonts w:cs="David"/>
          <w:b/>
          <w:bCs/>
          <w:u w:val="single"/>
          <w:rtl/>
        </w:rPr>
        <w:t>–</w:t>
      </w:r>
      <w:r w:rsidRPr="00F32D13">
        <w:rPr>
          <w:rFonts w:cs="David" w:hint="cs"/>
          <w:b/>
          <w:bCs/>
          <w:u w:val="single"/>
          <w:rtl/>
        </w:rPr>
        <w:t xml:space="preserve"> מטעם ועדת הכלכלה</w:t>
      </w:r>
    </w:p>
    <w:p w14:paraId="2753B942" w14:textId="77777777" w:rsidR="00F32D13" w:rsidRPr="00F32D13" w:rsidRDefault="00F32D13" w:rsidP="00F32D13">
      <w:pPr>
        <w:bidi/>
        <w:rPr>
          <w:rFonts w:cs="David" w:hint="cs"/>
          <w:u w:val="single"/>
          <w:rtl/>
        </w:rPr>
      </w:pPr>
    </w:p>
    <w:p w14:paraId="51F6D01F" w14:textId="77777777" w:rsidR="00F32D13" w:rsidRPr="00F32D13" w:rsidRDefault="00F32D13" w:rsidP="00F32D13">
      <w:pPr>
        <w:bidi/>
        <w:rPr>
          <w:rFonts w:cs="David" w:hint="cs"/>
          <w:u w:val="single"/>
          <w:rtl/>
        </w:rPr>
      </w:pPr>
      <w:r w:rsidRPr="00F32D13">
        <w:rPr>
          <w:rFonts w:cs="David" w:hint="cs"/>
          <w:u w:val="single"/>
          <w:rtl/>
        </w:rPr>
        <w:t>היו"ר רוחמה אברהם:</w:t>
      </w:r>
    </w:p>
    <w:p w14:paraId="049B297B" w14:textId="77777777" w:rsidR="00F32D13" w:rsidRPr="00F32D13" w:rsidRDefault="00F32D13" w:rsidP="00F32D13">
      <w:pPr>
        <w:bidi/>
        <w:rPr>
          <w:rFonts w:cs="David" w:hint="cs"/>
          <w:u w:val="single"/>
          <w:rtl/>
        </w:rPr>
      </w:pPr>
    </w:p>
    <w:p w14:paraId="4F92FC98" w14:textId="77777777" w:rsidR="00F32D13" w:rsidRPr="00F32D13" w:rsidRDefault="00F32D13" w:rsidP="00F32D13">
      <w:pPr>
        <w:bidi/>
        <w:rPr>
          <w:rFonts w:cs="David" w:hint="cs"/>
          <w:rtl/>
        </w:rPr>
      </w:pPr>
      <w:r w:rsidRPr="00F32D13">
        <w:rPr>
          <w:rFonts w:cs="David" w:hint="cs"/>
          <w:rtl/>
        </w:rPr>
        <w:tab/>
        <w:t>אני מבקשת להודות לחברים על הזימון מעכשיו לעכשיו ותודה על שנעניתם. על סדר היום בקשתו הדחופה של שר התחבורה מאתמול, לאשר לו פטור מחובת הנחה לגבי כל הנושא של החוק של הרשות הלאומית לבטיחות בדרכים.</w:t>
      </w:r>
    </w:p>
    <w:p w14:paraId="54F133CD" w14:textId="77777777" w:rsidR="00F32D13" w:rsidRPr="00F32D13" w:rsidRDefault="00F32D13" w:rsidP="00F32D13">
      <w:pPr>
        <w:bidi/>
        <w:rPr>
          <w:rFonts w:cs="David" w:hint="cs"/>
          <w:rtl/>
        </w:rPr>
      </w:pPr>
    </w:p>
    <w:p w14:paraId="445D1E7B" w14:textId="77777777" w:rsidR="00F32D13" w:rsidRPr="00F32D13" w:rsidRDefault="00F32D13" w:rsidP="00F32D13">
      <w:pPr>
        <w:bidi/>
        <w:rPr>
          <w:rFonts w:cs="David" w:hint="cs"/>
          <w:rtl/>
        </w:rPr>
      </w:pPr>
      <w:r w:rsidRPr="00F32D13">
        <w:rPr>
          <w:rFonts w:cs="David" w:hint="cs"/>
          <w:rtl/>
        </w:rPr>
        <w:tab/>
        <w:t>עורכת הדין מלי סיטון, אני מבקשת ממך להציג את הצעת החוק, ולמה אתם מבקשים פטור מחובת הנחה.</w:t>
      </w:r>
    </w:p>
    <w:p w14:paraId="43673AD0" w14:textId="77777777" w:rsidR="00F32D13" w:rsidRPr="00F32D13" w:rsidRDefault="00F32D13" w:rsidP="00F32D13">
      <w:pPr>
        <w:bidi/>
        <w:rPr>
          <w:rFonts w:cs="David" w:hint="cs"/>
          <w:rtl/>
        </w:rPr>
      </w:pPr>
    </w:p>
    <w:p w14:paraId="6A480724" w14:textId="77777777" w:rsidR="00F32D13" w:rsidRPr="00F32D13" w:rsidRDefault="00F32D13" w:rsidP="00F32D13">
      <w:pPr>
        <w:bidi/>
        <w:rPr>
          <w:rFonts w:cs="David" w:hint="cs"/>
          <w:u w:val="single"/>
          <w:rtl/>
        </w:rPr>
      </w:pPr>
      <w:r w:rsidRPr="00F32D13">
        <w:rPr>
          <w:rFonts w:cs="David" w:hint="cs"/>
          <w:u w:val="single"/>
          <w:rtl/>
        </w:rPr>
        <w:t>מלי סיטון:</w:t>
      </w:r>
    </w:p>
    <w:p w14:paraId="6846D827" w14:textId="77777777" w:rsidR="00F32D13" w:rsidRPr="00F32D13" w:rsidRDefault="00F32D13" w:rsidP="00F32D13">
      <w:pPr>
        <w:bidi/>
        <w:rPr>
          <w:rFonts w:cs="David" w:hint="cs"/>
          <w:rtl/>
        </w:rPr>
      </w:pPr>
    </w:p>
    <w:p w14:paraId="00DF357A" w14:textId="77777777" w:rsidR="00F32D13" w:rsidRPr="00F32D13" w:rsidRDefault="00F32D13" w:rsidP="00F32D13">
      <w:pPr>
        <w:bidi/>
        <w:rPr>
          <w:rFonts w:cs="David" w:hint="cs"/>
          <w:rtl/>
        </w:rPr>
      </w:pPr>
      <w:r w:rsidRPr="00F32D13">
        <w:rPr>
          <w:rFonts w:cs="David" w:hint="cs"/>
          <w:rtl/>
        </w:rPr>
        <w:tab/>
        <w:t>הצעת חוק הרשות הלאומית לבטיחות בדרכים היא הצעת חוק ממשלתית שוועדת הכלכלה של הכנסת סיימה את הדיונים בה ביום שני בערב. הצעת החוק הזאת היא הצעה שמקימה את הרשות הלאומית לבטיחות בדרכים כתאגיד סטטוטורי עצמאי, שתפקידו יהיה להילחם בתאונות הדרכים לאחר שההתמודדות בתאונות הדרכים הוצגה וקיימת כיעד לאומי. לאחר שוועדת הכלכלה של הכנסת סיימה הדיונים והכנת החוק בקריאה שנייה ושלישית. לנוכח פגרת הכנסת בשבוע הבא ובשל הצורך והאילוץ של שר התחבורה לצאת במסגרת תפקידו לחוץ לארץ ועקב כך לא להיות נוכח במליאה בשבוע הבא, אנחנו מבקשים שנקבל פטור מחובת הנחה להצעת החוק, על מנת שתונח היום במליאה לקריאה שניה ושלישית. תודה רבה.</w:t>
      </w:r>
    </w:p>
    <w:p w14:paraId="0E132C9D" w14:textId="77777777" w:rsidR="00F32D13" w:rsidRPr="00F32D13" w:rsidRDefault="00F32D13" w:rsidP="00F32D13">
      <w:pPr>
        <w:bidi/>
        <w:rPr>
          <w:rFonts w:cs="David" w:hint="cs"/>
          <w:rtl/>
        </w:rPr>
      </w:pPr>
    </w:p>
    <w:p w14:paraId="10A34BB8" w14:textId="77777777" w:rsidR="00F32D13" w:rsidRPr="00F32D13" w:rsidRDefault="00F32D13" w:rsidP="00F32D13">
      <w:pPr>
        <w:bidi/>
        <w:rPr>
          <w:rFonts w:cs="David" w:hint="cs"/>
          <w:u w:val="single"/>
          <w:rtl/>
        </w:rPr>
      </w:pPr>
      <w:r w:rsidRPr="00F32D13">
        <w:rPr>
          <w:rFonts w:cs="David" w:hint="cs"/>
          <w:u w:val="single"/>
          <w:rtl/>
        </w:rPr>
        <w:t>גדעון סער:</w:t>
      </w:r>
    </w:p>
    <w:p w14:paraId="639C9829" w14:textId="77777777" w:rsidR="00F32D13" w:rsidRPr="00F32D13" w:rsidRDefault="00F32D13" w:rsidP="00F32D13">
      <w:pPr>
        <w:bidi/>
        <w:rPr>
          <w:rFonts w:cs="David" w:hint="cs"/>
          <w:rtl/>
        </w:rPr>
      </w:pPr>
    </w:p>
    <w:p w14:paraId="09865BF0" w14:textId="77777777" w:rsidR="00F32D13" w:rsidRPr="00F32D13" w:rsidRDefault="00F32D13" w:rsidP="00F32D13">
      <w:pPr>
        <w:bidi/>
        <w:rPr>
          <w:rFonts w:cs="David" w:hint="cs"/>
          <w:rtl/>
        </w:rPr>
      </w:pPr>
      <w:r w:rsidRPr="00F32D13">
        <w:rPr>
          <w:rFonts w:cs="David" w:hint="cs"/>
          <w:rtl/>
        </w:rPr>
        <w:tab/>
        <w:t>אנו מראש נעתרים לכל בקשה של שר התחבורה.</w:t>
      </w:r>
    </w:p>
    <w:p w14:paraId="0281CBBA" w14:textId="77777777" w:rsidR="00F32D13" w:rsidRPr="00F32D13" w:rsidRDefault="00F32D13" w:rsidP="00F32D13">
      <w:pPr>
        <w:bidi/>
        <w:rPr>
          <w:rFonts w:cs="David" w:hint="cs"/>
          <w:rtl/>
        </w:rPr>
      </w:pPr>
    </w:p>
    <w:p w14:paraId="48714143" w14:textId="77777777" w:rsidR="00F32D13" w:rsidRPr="00F32D13" w:rsidRDefault="00F32D13" w:rsidP="00F32D13">
      <w:pPr>
        <w:bidi/>
        <w:rPr>
          <w:rFonts w:cs="David" w:hint="cs"/>
          <w:rtl/>
        </w:rPr>
      </w:pPr>
      <w:r w:rsidRPr="00F32D13">
        <w:rPr>
          <w:rFonts w:cs="David" w:hint="cs"/>
          <w:u w:val="single"/>
          <w:rtl/>
        </w:rPr>
        <w:t>אפרים סנה:</w:t>
      </w:r>
    </w:p>
    <w:p w14:paraId="3BE18501" w14:textId="77777777" w:rsidR="00F32D13" w:rsidRPr="00F32D13" w:rsidRDefault="00F32D13" w:rsidP="00F32D13">
      <w:pPr>
        <w:bidi/>
        <w:rPr>
          <w:rFonts w:cs="David" w:hint="cs"/>
          <w:rtl/>
        </w:rPr>
      </w:pPr>
    </w:p>
    <w:p w14:paraId="55B843CA" w14:textId="77777777" w:rsidR="00F32D13" w:rsidRPr="00F32D13" w:rsidRDefault="00F32D13" w:rsidP="00F32D13">
      <w:pPr>
        <w:bidi/>
        <w:rPr>
          <w:rFonts w:cs="David" w:hint="cs"/>
          <w:rtl/>
        </w:rPr>
      </w:pPr>
      <w:r w:rsidRPr="00F32D13">
        <w:rPr>
          <w:rFonts w:cs="David" w:hint="cs"/>
          <w:rtl/>
        </w:rPr>
        <w:tab/>
        <w:t>אין פה שום שאלה. אחת ממכות המדינה הן תאונות הדרכים ואת חייבת לשדר מסר שיהיה חד משמעי ואנחנו נעביר את זה עוד היום, מהר ככל האפשר.</w:t>
      </w:r>
    </w:p>
    <w:p w14:paraId="190D80B7" w14:textId="77777777" w:rsidR="00F32D13" w:rsidRPr="00F32D13" w:rsidRDefault="00F32D13" w:rsidP="00F32D13">
      <w:pPr>
        <w:bidi/>
        <w:rPr>
          <w:rFonts w:cs="David" w:hint="cs"/>
          <w:rtl/>
        </w:rPr>
      </w:pPr>
    </w:p>
    <w:p w14:paraId="360FA846" w14:textId="77777777" w:rsidR="00F32D13" w:rsidRPr="00F32D13" w:rsidRDefault="00F32D13" w:rsidP="00F32D13">
      <w:pPr>
        <w:bidi/>
        <w:rPr>
          <w:rFonts w:cs="David" w:hint="cs"/>
          <w:u w:val="single"/>
          <w:rtl/>
        </w:rPr>
      </w:pPr>
      <w:r w:rsidRPr="00F32D13">
        <w:rPr>
          <w:rFonts w:cs="David" w:hint="cs"/>
          <w:u w:val="single"/>
          <w:rtl/>
        </w:rPr>
        <w:t>היו"ר רוחמה אברהם:</w:t>
      </w:r>
    </w:p>
    <w:p w14:paraId="11B75D53" w14:textId="77777777" w:rsidR="00F32D13" w:rsidRPr="00F32D13" w:rsidRDefault="00F32D13" w:rsidP="00F32D13">
      <w:pPr>
        <w:bidi/>
        <w:rPr>
          <w:rFonts w:cs="David" w:hint="cs"/>
          <w:rtl/>
        </w:rPr>
      </w:pPr>
    </w:p>
    <w:p w14:paraId="4283EF1A" w14:textId="77777777" w:rsidR="00F32D13" w:rsidRPr="00F32D13" w:rsidRDefault="00F32D13" w:rsidP="00F32D13">
      <w:pPr>
        <w:bidi/>
        <w:rPr>
          <w:rFonts w:cs="David" w:hint="cs"/>
          <w:rtl/>
        </w:rPr>
      </w:pPr>
      <w:r w:rsidRPr="00F32D13">
        <w:rPr>
          <w:rFonts w:cs="David" w:hint="cs"/>
          <w:rtl/>
        </w:rPr>
        <w:tab/>
        <w:t>אני מודה לחברים שנענו לקריאה מעכשיו לעכשיו, למילה "הצילו" בכל מה שקשור בתאונות בדרכים. אני סבורה שלכשתוקם הרשות, היא תהווה נדבך חשוב מאוד בכל היעד שלנו לצמצם את כל מה שקשור למלחמה הגדולה שלנו בתאונות הדרכים. זו משימה לא קלה. יחד עם זה, אם כולנו ניתן כתף, אני מאמינה שנוכל ולו במעט לצמצם את הבעיה הקשה והסבוכה הזאת.</w:t>
      </w:r>
    </w:p>
    <w:p w14:paraId="5A7889E4" w14:textId="77777777" w:rsidR="00F32D13" w:rsidRPr="00F32D13" w:rsidRDefault="00F32D13" w:rsidP="00F32D13">
      <w:pPr>
        <w:bidi/>
        <w:rPr>
          <w:rFonts w:cs="David" w:hint="cs"/>
          <w:rtl/>
        </w:rPr>
      </w:pPr>
    </w:p>
    <w:p w14:paraId="5D4EDAAD" w14:textId="77777777" w:rsidR="00F32D13" w:rsidRPr="00F32D13" w:rsidRDefault="00F32D13" w:rsidP="00F32D13">
      <w:pPr>
        <w:bidi/>
        <w:rPr>
          <w:rFonts w:cs="David" w:hint="cs"/>
          <w:u w:val="single"/>
          <w:rtl/>
        </w:rPr>
      </w:pPr>
      <w:r w:rsidRPr="00F32D13">
        <w:rPr>
          <w:rFonts w:cs="David" w:hint="cs"/>
          <w:u w:val="single"/>
          <w:rtl/>
        </w:rPr>
        <w:t>אביגדור יצחקי:</w:t>
      </w:r>
    </w:p>
    <w:p w14:paraId="3527F970" w14:textId="77777777" w:rsidR="00F32D13" w:rsidRPr="00F32D13" w:rsidRDefault="00F32D13" w:rsidP="00F32D13">
      <w:pPr>
        <w:bidi/>
        <w:rPr>
          <w:rFonts w:cs="David" w:hint="cs"/>
          <w:rtl/>
        </w:rPr>
      </w:pPr>
    </w:p>
    <w:p w14:paraId="59990851" w14:textId="77777777" w:rsidR="00F32D13" w:rsidRPr="00F32D13" w:rsidRDefault="00F32D13" w:rsidP="00F32D13">
      <w:pPr>
        <w:bidi/>
        <w:rPr>
          <w:rFonts w:cs="David" w:hint="cs"/>
          <w:rtl/>
        </w:rPr>
      </w:pPr>
      <w:r w:rsidRPr="00F32D13">
        <w:rPr>
          <w:rFonts w:cs="David" w:hint="cs"/>
          <w:rtl/>
        </w:rPr>
        <w:tab/>
        <w:t>אני מבקש להוסיף להחלטה, שאם יהיו בעיות במזכירות בצורה כזאת או אחרת להעביר את ההצעה היום, שוועדת הכנסת מאשר למזכירות וליושבת הראש להעביר.</w:t>
      </w:r>
    </w:p>
    <w:p w14:paraId="5EE0E1F7" w14:textId="77777777" w:rsidR="00F32D13" w:rsidRPr="00F32D13" w:rsidRDefault="00F32D13" w:rsidP="00F32D13">
      <w:pPr>
        <w:bidi/>
        <w:rPr>
          <w:rFonts w:cs="David" w:hint="cs"/>
          <w:rtl/>
        </w:rPr>
      </w:pPr>
    </w:p>
    <w:p w14:paraId="7449B910" w14:textId="77777777" w:rsidR="00F32D13" w:rsidRPr="00F32D13" w:rsidRDefault="00F32D13" w:rsidP="00F32D13">
      <w:pPr>
        <w:bidi/>
        <w:rPr>
          <w:rFonts w:cs="David" w:hint="cs"/>
          <w:u w:val="single"/>
          <w:rtl/>
        </w:rPr>
      </w:pPr>
      <w:r w:rsidRPr="00F32D13">
        <w:rPr>
          <w:rFonts w:cs="David" w:hint="cs"/>
          <w:u w:val="single"/>
          <w:rtl/>
        </w:rPr>
        <w:t>ארבל אסטרחן:</w:t>
      </w:r>
    </w:p>
    <w:p w14:paraId="4B4D9013" w14:textId="77777777" w:rsidR="00F32D13" w:rsidRPr="00F32D13" w:rsidRDefault="00F32D13" w:rsidP="00F32D13">
      <w:pPr>
        <w:bidi/>
        <w:rPr>
          <w:rFonts w:cs="David" w:hint="cs"/>
          <w:rtl/>
        </w:rPr>
      </w:pPr>
    </w:p>
    <w:p w14:paraId="799D0D14" w14:textId="77777777" w:rsidR="00F32D13" w:rsidRPr="00F32D13" w:rsidRDefault="00F32D13" w:rsidP="00F32D13">
      <w:pPr>
        <w:bidi/>
        <w:rPr>
          <w:rFonts w:cs="David" w:hint="cs"/>
          <w:rtl/>
        </w:rPr>
      </w:pPr>
      <w:r w:rsidRPr="00F32D13">
        <w:rPr>
          <w:rFonts w:cs="David" w:hint="cs"/>
          <w:rtl/>
        </w:rPr>
        <w:tab/>
        <w:t xml:space="preserve">ההצעה הועלתה לדפוס והונחה בפניכם בנוסח סופי, כפי שיונח היום בפתיחת המליאה. </w:t>
      </w:r>
    </w:p>
    <w:p w14:paraId="190BB2DA" w14:textId="77777777" w:rsidR="00F32D13" w:rsidRPr="00F32D13" w:rsidRDefault="00F32D13" w:rsidP="00F32D13">
      <w:pPr>
        <w:bidi/>
        <w:rPr>
          <w:rFonts w:cs="David" w:hint="cs"/>
          <w:rtl/>
        </w:rPr>
      </w:pPr>
    </w:p>
    <w:p w14:paraId="70D90EF6" w14:textId="77777777" w:rsidR="00F32D13" w:rsidRPr="00F32D13" w:rsidRDefault="00F32D13" w:rsidP="00F32D13">
      <w:pPr>
        <w:bidi/>
        <w:rPr>
          <w:rFonts w:cs="David" w:hint="cs"/>
          <w:u w:val="single"/>
          <w:rtl/>
        </w:rPr>
      </w:pPr>
      <w:r w:rsidRPr="00F32D13">
        <w:rPr>
          <w:rFonts w:cs="David" w:hint="cs"/>
          <w:u w:val="single"/>
          <w:rtl/>
        </w:rPr>
        <w:t>אביגדור יצחקי:</w:t>
      </w:r>
    </w:p>
    <w:p w14:paraId="521FF54B" w14:textId="77777777" w:rsidR="00F32D13" w:rsidRPr="00F32D13" w:rsidRDefault="00F32D13" w:rsidP="00F32D13">
      <w:pPr>
        <w:bidi/>
        <w:rPr>
          <w:rFonts w:cs="David" w:hint="cs"/>
          <w:rtl/>
        </w:rPr>
      </w:pPr>
    </w:p>
    <w:p w14:paraId="2F1216E3" w14:textId="77777777" w:rsidR="00F32D13" w:rsidRPr="00F32D13" w:rsidRDefault="00F32D13" w:rsidP="00F32D13">
      <w:pPr>
        <w:bidi/>
        <w:rPr>
          <w:rFonts w:cs="David" w:hint="cs"/>
          <w:rtl/>
        </w:rPr>
      </w:pPr>
      <w:r w:rsidRPr="00F32D13">
        <w:rPr>
          <w:rFonts w:cs="David" w:hint="cs"/>
          <w:rtl/>
        </w:rPr>
        <w:tab/>
        <w:t>כרגע זה לא בסדר היום.</w:t>
      </w:r>
    </w:p>
    <w:p w14:paraId="6404D7BB" w14:textId="77777777" w:rsidR="00F32D13" w:rsidRPr="00F32D13" w:rsidRDefault="00F32D13" w:rsidP="00F32D13">
      <w:pPr>
        <w:bidi/>
        <w:rPr>
          <w:rFonts w:cs="David" w:hint="cs"/>
          <w:rtl/>
        </w:rPr>
      </w:pPr>
    </w:p>
    <w:p w14:paraId="28D515E6" w14:textId="77777777" w:rsidR="00F32D13" w:rsidRPr="00F32D13" w:rsidRDefault="00F32D13" w:rsidP="00F32D13">
      <w:pPr>
        <w:bidi/>
        <w:rPr>
          <w:rFonts w:cs="David" w:hint="cs"/>
          <w:u w:val="single"/>
          <w:rtl/>
        </w:rPr>
      </w:pPr>
      <w:r w:rsidRPr="00F32D13">
        <w:rPr>
          <w:rFonts w:cs="David" w:hint="cs"/>
          <w:u w:val="single"/>
          <w:rtl/>
        </w:rPr>
        <w:t>ארבל אסטרחן:</w:t>
      </w:r>
    </w:p>
    <w:p w14:paraId="11B5E0CA" w14:textId="77777777" w:rsidR="00F32D13" w:rsidRPr="00F32D13" w:rsidRDefault="00F32D13" w:rsidP="00F32D13">
      <w:pPr>
        <w:bidi/>
        <w:rPr>
          <w:rFonts w:cs="David" w:hint="cs"/>
          <w:rtl/>
        </w:rPr>
      </w:pPr>
    </w:p>
    <w:p w14:paraId="097D5CC2" w14:textId="77777777" w:rsidR="00F32D13" w:rsidRPr="00F32D13" w:rsidRDefault="00F32D13" w:rsidP="00F32D13">
      <w:pPr>
        <w:bidi/>
        <w:rPr>
          <w:rFonts w:cs="David" w:hint="cs"/>
          <w:rtl/>
        </w:rPr>
      </w:pPr>
      <w:r w:rsidRPr="00F32D13">
        <w:rPr>
          <w:rFonts w:cs="David" w:hint="cs"/>
          <w:rtl/>
        </w:rPr>
        <w:tab/>
        <w:t>זו החלטה של יו"ר הכנסת.</w:t>
      </w:r>
    </w:p>
    <w:p w14:paraId="295C3ADF" w14:textId="77777777" w:rsidR="00F32D13" w:rsidRPr="00F32D13" w:rsidRDefault="00F32D13" w:rsidP="00F32D13">
      <w:pPr>
        <w:bidi/>
        <w:rPr>
          <w:rFonts w:cs="David" w:hint="cs"/>
          <w:rtl/>
        </w:rPr>
      </w:pPr>
    </w:p>
    <w:p w14:paraId="524B3FEC" w14:textId="77777777" w:rsidR="00F32D13" w:rsidRPr="00F32D13" w:rsidRDefault="00F32D13" w:rsidP="00F32D13">
      <w:pPr>
        <w:bidi/>
        <w:rPr>
          <w:rFonts w:cs="David" w:hint="cs"/>
          <w:u w:val="single"/>
          <w:rtl/>
        </w:rPr>
      </w:pPr>
      <w:r w:rsidRPr="00F32D13">
        <w:rPr>
          <w:rFonts w:cs="David"/>
          <w:u w:val="single"/>
          <w:rtl/>
        </w:rPr>
        <w:br w:type="page"/>
      </w:r>
      <w:r w:rsidRPr="00F32D13">
        <w:rPr>
          <w:rFonts w:cs="David" w:hint="cs"/>
          <w:u w:val="single"/>
          <w:rtl/>
        </w:rPr>
        <w:lastRenderedPageBreak/>
        <w:t>אביגדור יצחקי:</w:t>
      </w:r>
    </w:p>
    <w:p w14:paraId="2BE02271" w14:textId="77777777" w:rsidR="00F32D13" w:rsidRPr="00F32D13" w:rsidRDefault="00F32D13" w:rsidP="00F32D13">
      <w:pPr>
        <w:bidi/>
        <w:rPr>
          <w:rFonts w:cs="David" w:hint="cs"/>
          <w:rtl/>
        </w:rPr>
      </w:pPr>
      <w:r w:rsidRPr="00F32D13">
        <w:rPr>
          <w:rFonts w:cs="David"/>
          <w:rtl/>
        </w:rPr>
        <w:br/>
      </w:r>
      <w:r w:rsidRPr="00F32D13">
        <w:rPr>
          <w:rFonts w:cs="David" w:hint="cs"/>
          <w:rtl/>
        </w:rPr>
        <w:tab/>
        <w:t>אנחנו קוראים ליו"ר הכנסת להניח את ההצעה עוד היום.</w:t>
      </w:r>
    </w:p>
    <w:p w14:paraId="50961D7F" w14:textId="77777777" w:rsidR="00F32D13" w:rsidRPr="00F32D13" w:rsidRDefault="00F32D13" w:rsidP="00F32D13">
      <w:pPr>
        <w:bidi/>
        <w:rPr>
          <w:rFonts w:cs="David" w:hint="cs"/>
          <w:rtl/>
        </w:rPr>
      </w:pPr>
    </w:p>
    <w:p w14:paraId="29F65FD0" w14:textId="77777777" w:rsidR="00F32D13" w:rsidRPr="00F32D13" w:rsidRDefault="00F32D13" w:rsidP="00F32D13">
      <w:pPr>
        <w:bidi/>
        <w:rPr>
          <w:rFonts w:cs="David" w:hint="cs"/>
          <w:u w:val="single"/>
          <w:rtl/>
        </w:rPr>
      </w:pPr>
      <w:r w:rsidRPr="00F32D13">
        <w:rPr>
          <w:rFonts w:cs="David" w:hint="cs"/>
          <w:u w:val="single"/>
          <w:rtl/>
        </w:rPr>
        <w:t>אפרים סנה:</w:t>
      </w:r>
    </w:p>
    <w:p w14:paraId="6BC67DC2" w14:textId="77777777" w:rsidR="00F32D13" w:rsidRPr="00F32D13" w:rsidRDefault="00F32D13" w:rsidP="00F32D13">
      <w:pPr>
        <w:bidi/>
        <w:rPr>
          <w:rFonts w:cs="David" w:hint="cs"/>
          <w:rtl/>
        </w:rPr>
      </w:pPr>
    </w:p>
    <w:p w14:paraId="38D37B74" w14:textId="77777777" w:rsidR="00F32D13" w:rsidRPr="00F32D13" w:rsidRDefault="00F32D13" w:rsidP="00F32D13">
      <w:pPr>
        <w:bidi/>
        <w:rPr>
          <w:rFonts w:cs="David" w:hint="cs"/>
          <w:rtl/>
        </w:rPr>
      </w:pPr>
      <w:r w:rsidRPr="00F32D13">
        <w:rPr>
          <w:rFonts w:cs="David" w:hint="cs"/>
          <w:rtl/>
        </w:rPr>
        <w:tab/>
        <w:t>במידה ויש הסתייגויות, שיהיה ברור שכולנו מתנגדים להן.</w:t>
      </w:r>
    </w:p>
    <w:p w14:paraId="2433F446" w14:textId="77777777" w:rsidR="00F32D13" w:rsidRPr="00F32D13" w:rsidRDefault="00F32D13" w:rsidP="00F32D13">
      <w:pPr>
        <w:bidi/>
        <w:rPr>
          <w:rFonts w:cs="David" w:hint="cs"/>
          <w:rtl/>
        </w:rPr>
      </w:pPr>
    </w:p>
    <w:p w14:paraId="782EE0D1" w14:textId="77777777" w:rsidR="00F32D13" w:rsidRPr="00F32D13" w:rsidRDefault="00F32D13" w:rsidP="00F32D13">
      <w:pPr>
        <w:bidi/>
        <w:rPr>
          <w:rFonts w:cs="David" w:hint="cs"/>
          <w:u w:val="single"/>
          <w:rtl/>
        </w:rPr>
      </w:pPr>
      <w:r w:rsidRPr="00F32D13">
        <w:rPr>
          <w:rFonts w:cs="David" w:hint="cs"/>
          <w:u w:val="single"/>
          <w:rtl/>
        </w:rPr>
        <w:t>ארבל אסטרחן:</w:t>
      </w:r>
    </w:p>
    <w:p w14:paraId="3973A564" w14:textId="77777777" w:rsidR="00F32D13" w:rsidRPr="00F32D13" w:rsidRDefault="00F32D13" w:rsidP="00F32D13">
      <w:pPr>
        <w:bidi/>
        <w:rPr>
          <w:rFonts w:cs="David" w:hint="cs"/>
          <w:u w:val="single"/>
          <w:rtl/>
        </w:rPr>
      </w:pPr>
    </w:p>
    <w:p w14:paraId="249CC3B9" w14:textId="77777777" w:rsidR="00F32D13" w:rsidRPr="00F32D13" w:rsidRDefault="00F32D13" w:rsidP="00F32D13">
      <w:pPr>
        <w:bidi/>
        <w:rPr>
          <w:rFonts w:cs="David" w:hint="cs"/>
          <w:rtl/>
        </w:rPr>
      </w:pPr>
      <w:r w:rsidRPr="00F32D13">
        <w:rPr>
          <w:rFonts w:cs="David" w:hint="cs"/>
          <w:rtl/>
        </w:rPr>
        <w:tab/>
        <w:t>יש. אחד מהם צריך לקבל.</w:t>
      </w:r>
    </w:p>
    <w:p w14:paraId="2D0D543E" w14:textId="77777777" w:rsidR="00F32D13" w:rsidRPr="00F32D13" w:rsidRDefault="00F32D13" w:rsidP="00F32D13">
      <w:pPr>
        <w:bidi/>
        <w:rPr>
          <w:rFonts w:cs="David" w:hint="cs"/>
          <w:rtl/>
        </w:rPr>
      </w:pPr>
    </w:p>
    <w:p w14:paraId="7365A5AA" w14:textId="77777777" w:rsidR="00F32D13" w:rsidRPr="00F32D13" w:rsidRDefault="00F32D13" w:rsidP="00F32D13">
      <w:pPr>
        <w:bidi/>
        <w:rPr>
          <w:rFonts w:cs="David" w:hint="cs"/>
          <w:rtl/>
        </w:rPr>
      </w:pPr>
      <w:r w:rsidRPr="00F32D13">
        <w:rPr>
          <w:rFonts w:cs="David" w:hint="cs"/>
          <w:u w:val="single"/>
          <w:rtl/>
        </w:rPr>
        <w:t>היו"ר רוחמה אברהם:</w:t>
      </w:r>
    </w:p>
    <w:p w14:paraId="1D914E1D" w14:textId="77777777" w:rsidR="00F32D13" w:rsidRPr="00F32D13" w:rsidRDefault="00F32D13" w:rsidP="00F32D13">
      <w:pPr>
        <w:bidi/>
        <w:rPr>
          <w:rFonts w:cs="David" w:hint="cs"/>
          <w:rtl/>
        </w:rPr>
      </w:pPr>
    </w:p>
    <w:p w14:paraId="6A6E82FA" w14:textId="77777777" w:rsidR="00F32D13" w:rsidRPr="00F32D13" w:rsidRDefault="00F32D13" w:rsidP="00F32D13">
      <w:pPr>
        <w:bidi/>
        <w:rPr>
          <w:rFonts w:cs="David" w:hint="cs"/>
          <w:rtl/>
        </w:rPr>
      </w:pPr>
      <w:r w:rsidRPr="00F32D13">
        <w:rPr>
          <w:rFonts w:cs="David" w:hint="cs"/>
          <w:rtl/>
        </w:rPr>
        <w:tab/>
        <w:t>זה לא התפקיד של הוועדה על פי תקנון הכנסת.</w:t>
      </w:r>
    </w:p>
    <w:p w14:paraId="2CA3A5DC" w14:textId="77777777" w:rsidR="00F32D13" w:rsidRPr="00F32D13" w:rsidRDefault="00F32D13" w:rsidP="00F32D13">
      <w:pPr>
        <w:bidi/>
        <w:rPr>
          <w:rFonts w:cs="David" w:hint="cs"/>
          <w:rtl/>
        </w:rPr>
      </w:pPr>
    </w:p>
    <w:p w14:paraId="1D1EB820" w14:textId="77777777" w:rsidR="00F32D13" w:rsidRPr="00F32D13" w:rsidRDefault="00F32D13" w:rsidP="00F32D13">
      <w:pPr>
        <w:bidi/>
        <w:rPr>
          <w:rFonts w:cs="David" w:hint="cs"/>
          <w:u w:val="single"/>
          <w:rtl/>
        </w:rPr>
      </w:pPr>
      <w:r w:rsidRPr="00F32D13">
        <w:rPr>
          <w:rFonts w:cs="David" w:hint="cs"/>
          <w:u w:val="single"/>
          <w:rtl/>
        </w:rPr>
        <w:t>גדעון סער:</w:t>
      </w:r>
    </w:p>
    <w:p w14:paraId="3E8A56E0" w14:textId="77777777" w:rsidR="00F32D13" w:rsidRPr="00F32D13" w:rsidRDefault="00F32D13" w:rsidP="00F32D13">
      <w:pPr>
        <w:bidi/>
        <w:rPr>
          <w:rFonts w:cs="David" w:hint="cs"/>
          <w:rtl/>
        </w:rPr>
      </w:pPr>
    </w:p>
    <w:p w14:paraId="5C33B281" w14:textId="77777777" w:rsidR="00F32D13" w:rsidRPr="00F32D13" w:rsidRDefault="00F32D13" w:rsidP="00F32D13">
      <w:pPr>
        <w:bidi/>
        <w:rPr>
          <w:rFonts w:cs="David" w:hint="cs"/>
          <w:rtl/>
        </w:rPr>
      </w:pPr>
      <w:r w:rsidRPr="00F32D13">
        <w:rPr>
          <w:rFonts w:cs="David" w:hint="cs"/>
          <w:rtl/>
        </w:rPr>
        <w:tab/>
        <w:t>אני רוצה להציע הצעה, שההצעה תשולב אחרי הפרטיות ולפני ההצעות לסדר, כדי שיתקבל מצב שיראו שהכנסת בנוכחות סבירה להעביר את החוק הזה, ולא ב-7:00 בערב.</w:t>
      </w:r>
    </w:p>
    <w:p w14:paraId="4653E49E" w14:textId="77777777" w:rsidR="00F32D13" w:rsidRPr="00F32D13" w:rsidRDefault="00F32D13" w:rsidP="00F32D13">
      <w:pPr>
        <w:bidi/>
        <w:rPr>
          <w:rFonts w:cs="David" w:hint="cs"/>
          <w:rtl/>
        </w:rPr>
      </w:pPr>
    </w:p>
    <w:p w14:paraId="1B764E81" w14:textId="77777777" w:rsidR="00F32D13" w:rsidRPr="00F32D13" w:rsidRDefault="00F32D13" w:rsidP="00F32D13">
      <w:pPr>
        <w:bidi/>
        <w:rPr>
          <w:rFonts w:cs="David" w:hint="cs"/>
          <w:u w:val="single"/>
          <w:rtl/>
        </w:rPr>
      </w:pPr>
      <w:r w:rsidRPr="00F32D13">
        <w:rPr>
          <w:rFonts w:cs="David" w:hint="cs"/>
          <w:u w:val="single"/>
          <w:rtl/>
        </w:rPr>
        <w:t>היו"ר רוחמה אברהם:</w:t>
      </w:r>
    </w:p>
    <w:p w14:paraId="24AE5AD2" w14:textId="77777777" w:rsidR="00F32D13" w:rsidRPr="00F32D13" w:rsidRDefault="00F32D13" w:rsidP="00F32D13">
      <w:pPr>
        <w:bidi/>
        <w:rPr>
          <w:rFonts w:cs="David" w:hint="cs"/>
          <w:rtl/>
        </w:rPr>
      </w:pPr>
    </w:p>
    <w:p w14:paraId="4FDEE75B" w14:textId="77777777" w:rsidR="00F32D13" w:rsidRPr="00F32D13" w:rsidRDefault="00F32D13" w:rsidP="00F32D13">
      <w:pPr>
        <w:bidi/>
        <w:rPr>
          <w:rFonts w:cs="David" w:hint="cs"/>
          <w:rtl/>
        </w:rPr>
      </w:pPr>
      <w:r w:rsidRPr="00F32D13">
        <w:rPr>
          <w:rFonts w:cs="David" w:hint="cs"/>
          <w:rtl/>
        </w:rPr>
        <w:tab/>
        <w:t>הערה חשובה מאוד. אני מבקשת להעבירה למזכירות הכנסת.</w:t>
      </w:r>
    </w:p>
    <w:p w14:paraId="355E6952" w14:textId="77777777" w:rsidR="00F32D13" w:rsidRPr="00F32D13" w:rsidRDefault="00F32D13" w:rsidP="00F32D13">
      <w:pPr>
        <w:bidi/>
        <w:rPr>
          <w:rFonts w:cs="David" w:hint="cs"/>
          <w:rtl/>
        </w:rPr>
      </w:pPr>
    </w:p>
    <w:p w14:paraId="01FB51C6" w14:textId="77777777" w:rsidR="00F32D13" w:rsidRPr="00F32D13" w:rsidRDefault="00F32D13" w:rsidP="00F32D13">
      <w:pPr>
        <w:bidi/>
        <w:rPr>
          <w:rFonts w:cs="David" w:hint="cs"/>
          <w:rtl/>
        </w:rPr>
      </w:pPr>
      <w:r w:rsidRPr="00F32D13">
        <w:rPr>
          <w:rFonts w:cs="David" w:hint="cs"/>
          <w:rtl/>
        </w:rPr>
        <w:tab/>
        <w:t>אני עוברת להצבעה.</w:t>
      </w:r>
    </w:p>
    <w:p w14:paraId="217CCA62" w14:textId="77777777" w:rsidR="00F32D13" w:rsidRPr="00F32D13" w:rsidRDefault="00F32D13" w:rsidP="00F32D13">
      <w:pPr>
        <w:bidi/>
        <w:rPr>
          <w:rFonts w:cs="David" w:hint="cs"/>
          <w:rtl/>
        </w:rPr>
      </w:pPr>
    </w:p>
    <w:p w14:paraId="4B6CE6F2" w14:textId="77777777" w:rsidR="00F32D13" w:rsidRPr="00F32D13" w:rsidRDefault="00F32D13" w:rsidP="00F32D13">
      <w:pPr>
        <w:bidi/>
        <w:rPr>
          <w:rFonts w:cs="David" w:hint="cs"/>
          <w:u w:val="single"/>
          <w:rtl/>
        </w:rPr>
      </w:pPr>
      <w:r w:rsidRPr="00F32D13">
        <w:rPr>
          <w:rFonts w:cs="David" w:hint="cs"/>
          <w:u w:val="single"/>
          <w:rtl/>
        </w:rPr>
        <w:t>משה שרוני:</w:t>
      </w:r>
    </w:p>
    <w:p w14:paraId="2BE4BE7D" w14:textId="77777777" w:rsidR="00F32D13" w:rsidRPr="00F32D13" w:rsidRDefault="00F32D13" w:rsidP="00F32D13">
      <w:pPr>
        <w:bidi/>
        <w:rPr>
          <w:rFonts w:cs="David" w:hint="cs"/>
          <w:rtl/>
        </w:rPr>
      </w:pPr>
    </w:p>
    <w:p w14:paraId="016C7C75" w14:textId="77777777" w:rsidR="00F32D13" w:rsidRPr="00F32D13" w:rsidRDefault="00F32D13" w:rsidP="00F32D13">
      <w:pPr>
        <w:bidi/>
        <w:rPr>
          <w:rFonts w:cs="David" w:hint="cs"/>
          <w:rtl/>
        </w:rPr>
      </w:pPr>
      <w:r w:rsidRPr="00F32D13">
        <w:rPr>
          <w:rFonts w:cs="David" w:hint="cs"/>
          <w:rtl/>
        </w:rPr>
        <w:tab/>
        <w:t>הוועדה התכנסה ביחס מיוחד וחם לשר התחבורה הנוכחי.</w:t>
      </w:r>
    </w:p>
    <w:p w14:paraId="39EF4D13" w14:textId="77777777" w:rsidR="00F32D13" w:rsidRPr="00F32D13" w:rsidRDefault="00F32D13" w:rsidP="00F32D13">
      <w:pPr>
        <w:bidi/>
        <w:rPr>
          <w:rFonts w:cs="David" w:hint="cs"/>
          <w:rtl/>
        </w:rPr>
      </w:pPr>
    </w:p>
    <w:p w14:paraId="2C6CB110" w14:textId="77777777" w:rsidR="00F32D13" w:rsidRPr="00F32D13" w:rsidRDefault="00F32D13" w:rsidP="00F32D13">
      <w:pPr>
        <w:bidi/>
        <w:rPr>
          <w:rFonts w:cs="David" w:hint="cs"/>
          <w:rtl/>
        </w:rPr>
      </w:pPr>
      <w:r w:rsidRPr="00F32D13">
        <w:rPr>
          <w:rFonts w:cs="David" w:hint="cs"/>
          <w:rtl/>
        </w:rPr>
        <w:t>מי בעד מתן פטור מחובת הנחה?</w:t>
      </w:r>
    </w:p>
    <w:p w14:paraId="60D18BFA" w14:textId="77777777" w:rsidR="00F32D13" w:rsidRPr="00F32D13" w:rsidRDefault="00F32D13" w:rsidP="00F32D13">
      <w:pPr>
        <w:bidi/>
        <w:rPr>
          <w:rFonts w:cs="David" w:hint="cs"/>
          <w:rtl/>
        </w:rPr>
      </w:pPr>
    </w:p>
    <w:p w14:paraId="61F3D581" w14:textId="77777777" w:rsidR="00F32D13" w:rsidRPr="00F32D13" w:rsidRDefault="00F32D13" w:rsidP="00F32D13">
      <w:pPr>
        <w:bidi/>
        <w:jc w:val="center"/>
        <w:rPr>
          <w:rFonts w:cs="David" w:hint="cs"/>
          <w:b/>
          <w:bCs/>
          <w:rtl/>
        </w:rPr>
      </w:pPr>
      <w:r w:rsidRPr="00F32D13">
        <w:rPr>
          <w:rFonts w:cs="David" w:hint="cs"/>
          <w:b/>
          <w:bCs/>
          <w:rtl/>
        </w:rPr>
        <w:t>הצבעה</w:t>
      </w:r>
    </w:p>
    <w:p w14:paraId="62528DFA" w14:textId="77777777" w:rsidR="00F32D13" w:rsidRPr="00F32D13" w:rsidRDefault="00F32D13" w:rsidP="00F32D13">
      <w:pPr>
        <w:bidi/>
        <w:jc w:val="center"/>
        <w:rPr>
          <w:rFonts w:cs="David" w:hint="cs"/>
          <w:b/>
          <w:bCs/>
          <w:rtl/>
        </w:rPr>
      </w:pPr>
    </w:p>
    <w:p w14:paraId="141DA10A" w14:textId="77777777" w:rsidR="00F32D13" w:rsidRPr="00F32D13" w:rsidRDefault="00F32D13" w:rsidP="00F32D13">
      <w:pPr>
        <w:bidi/>
        <w:jc w:val="center"/>
        <w:rPr>
          <w:rFonts w:cs="David" w:hint="cs"/>
          <w:rtl/>
        </w:rPr>
      </w:pPr>
      <w:r w:rsidRPr="00F32D13">
        <w:rPr>
          <w:rFonts w:cs="David" w:hint="cs"/>
          <w:rtl/>
        </w:rPr>
        <w:t>בקשת שר התחבורה והבטיחות בדרכים התקבלה.</w:t>
      </w:r>
    </w:p>
    <w:p w14:paraId="4FB7C1B7" w14:textId="77777777" w:rsidR="00F32D13" w:rsidRPr="00F32D13" w:rsidRDefault="00F32D13" w:rsidP="00F32D13">
      <w:pPr>
        <w:bidi/>
        <w:jc w:val="center"/>
        <w:rPr>
          <w:rFonts w:cs="David" w:hint="cs"/>
          <w:rtl/>
        </w:rPr>
      </w:pPr>
    </w:p>
    <w:p w14:paraId="578F7573" w14:textId="77777777" w:rsidR="00F32D13" w:rsidRPr="00F32D13" w:rsidRDefault="00F32D13" w:rsidP="00F32D13">
      <w:pPr>
        <w:bidi/>
        <w:rPr>
          <w:rFonts w:cs="David" w:hint="cs"/>
          <w:u w:val="single"/>
          <w:rtl/>
        </w:rPr>
      </w:pPr>
      <w:r w:rsidRPr="00F32D13">
        <w:rPr>
          <w:rFonts w:cs="David" w:hint="cs"/>
          <w:u w:val="single"/>
          <w:rtl/>
        </w:rPr>
        <w:t>היו"ר רוחמה אברהם:</w:t>
      </w:r>
    </w:p>
    <w:p w14:paraId="3599B32A" w14:textId="77777777" w:rsidR="00F32D13" w:rsidRPr="00F32D13" w:rsidRDefault="00F32D13" w:rsidP="00F32D13">
      <w:pPr>
        <w:bidi/>
        <w:rPr>
          <w:rFonts w:cs="David" w:hint="cs"/>
          <w:u w:val="single"/>
          <w:rtl/>
        </w:rPr>
      </w:pPr>
    </w:p>
    <w:p w14:paraId="647B2BCC" w14:textId="77777777" w:rsidR="00F32D13" w:rsidRPr="00F32D13" w:rsidRDefault="00F32D13" w:rsidP="00F32D13">
      <w:pPr>
        <w:bidi/>
        <w:rPr>
          <w:rFonts w:cs="David" w:hint="cs"/>
          <w:rtl/>
        </w:rPr>
      </w:pPr>
      <w:r w:rsidRPr="00F32D13">
        <w:rPr>
          <w:rFonts w:cs="David" w:hint="cs"/>
          <w:rtl/>
        </w:rPr>
        <w:tab/>
        <w:t xml:space="preserve">הבקשה התקבלה פה אחד. </w:t>
      </w:r>
    </w:p>
    <w:p w14:paraId="644C0D45" w14:textId="77777777" w:rsidR="00F32D13" w:rsidRPr="00F32D13" w:rsidRDefault="00F32D13" w:rsidP="00F32D13">
      <w:pPr>
        <w:bidi/>
        <w:rPr>
          <w:rFonts w:cs="David" w:hint="cs"/>
          <w:rtl/>
        </w:rPr>
      </w:pPr>
    </w:p>
    <w:p w14:paraId="54A5F9F0" w14:textId="77777777" w:rsidR="00F32D13" w:rsidRPr="00F32D13" w:rsidRDefault="00F32D13" w:rsidP="00F32D13">
      <w:pPr>
        <w:bidi/>
        <w:rPr>
          <w:rFonts w:cs="David" w:hint="cs"/>
          <w:u w:val="single"/>
          <w:rtl/>
        </w:rPr>
      </w:pPr>
      <w:r w:rsidRPr="00F32D13">
        <w:rPr>
          <w:rFonts w:cs="David" w:hint="cs"/>
          <w:u w:val="single"/>
          <w:rtl/>
        </w:rPr>
        <w:t>שר התחבורה שאול מופז:</w:t>
      </w:r>
    </w:p>
    <w:p w14:paraId="7E725F46" w14:textId="77777777" w:rsidR="00F32D13" w:rsidRPr="00F32D13" w:rsidRDefault="00F32D13" w:rsidP="00F32D13">
      <w:pPr>
        <w:bidi/>
        <w:rPr>
          <w:rFonts w:cs="David" w:hint="cs"/>
          <w:rtl/>
        </w:rPr>
      </w:pPr>
    </w:p>
    <w:p w14:paraId="04BE00A3" w14:textId="77777777" w:rsidR="00F32D13" w:rsidRPr="00F32D13" w:rsidRDefault="00F32D13" w:rsidP="00F32D13">
      <w:pPr>
        <w:bidi/>
        <w:rPr>
          <w:rFonts w:cs="David" w:hint="cs"/>
          <w:rtl/>
        </w:rPr>
      </w:pPr>
      <w:r w:rsidRPr="00F32D13">
        <w:rPr>
          <w:rFonts w:cs="David" w:hint="cs"/>
          <w:rtl/>
        </w:rPr>
        <w:tab/>
        <w:t>גברתי יושבת הראש, חברי הכנסת וחברי הוועדה, פניתי אמש ליושבת ראש הוועדה, חברת הכנסת רוחמה אברהם, וביקשתי ממנה לעשות מאמץ עליון על מנת לכנס את הוועדה היום, לצורך הנחת החקיקה בסוגיית הרשות לבטיחות בדרכים. הנושא של הקטל בדרכים חוצה מפלגות, לא שייך לעניין הפוליטי, וכולנו רוצים מאמץ עליון. אני רוצה להודות לחברת הכנסת רוחמה אברהם. אני רוצה להודות לכם, לכל חברות וחברי הכנסת שהואילו בטובם לבוא ולהצביע  בעד. אני מבקש שתצא מפה קריאה ליושבת ראש הכנסת, להניח את הצעת החקיקה הזאת היום וגם לאמץ את ההמלצה של חבר הכנסת גדעון סער, שתובא ותונח ב"פריים טיים" של הכנסת, כדי שיהיה לזה גם ההד המתאים מבחינת תמיכת חברי הכנסת, וגם דרך העובדה שזה מובא בדרך שזה מובא, יאחד את כל כנסת ישראל שעומדת מאחורי הנושא של בטיחות בדרכים. תודה רבה לכם.</w:t>
      </w:r>
    </w:p>
    <w:p w14:paraId="082B189A" w14:textId="77777777" w:rsidR="00F32D13" w:rsidRPr="00F32D13" w:rsidRDefault="00F32D13" w:rsidP="00F32D13">
      <w:pPr>
        <w:bidi/>
        <w:rPr>
          <w:rFonts w:cs="David" w:hint="cs"/>
          <w:rtl/>
        </w:rPr>
      </w:pPr>
    </w:p>
    <w:p w14:paraId="785B85F0" w14:textId="77777777" w:rsidR="00F32D13" w:rsidRPr="00F32D13" w:rsidRDefault="00F32D13" w:rsidP="00F32D13">
      <w:pPr>
        <w:tabs>
          <w:tab w:val="left" w:pos="1221"/>
        </w:tabs>
        <w:bidi/>
        <w:jc w:val="center"/>
        <w:rPr>
          <w:rFonts w:cs="David" w:hint="cs"/>
          <w:b/>
          <w:bCs/>
          <w:u w:val="single"/>
          <w:rtl/>
        </w:rPr>
      </w:pPr>
      <w:r w:rsidRPr="00F32D13">
        <w:rPr>
          <w:rFonts w:cs="David"/>
          <w:rtl/>
        </w:rPr>
        <w:br w:type="page"/>
      </w:r>
      <w:r w:rsidRPr="00F32D13">
        <w:rPr>
          <w:rFonts w:cs="David" w:hint="cs"/>
          <w:b/>
          <w:bCs/>
          <w:u w:val="single"/>
          <w:rtl/>
        </w:rPr>
        <w:lastRenderedPageBreak/>
        <w:t>2. בקשת יו"ר ועדת החוקה, חוק ומשפט למיזוג הצעות החוק הבאות:</w:t>
      </w:r>
    </w:p>
    <w:p w14:paraId="6A2E38A7" w14:textId="77777777" w:rsidR="00F32D13" w:rsidRPr="00F32D13" w:rsidRDefault="00F32D13" w:rsidP="00F32D13">
      <w:pPr>
        <w:tabs>
          <w:tab w:val="left" w:pos="1221"/>
        </w:tabs>
        <w:bidi/>
        <w:jc w:val="center"/>
        <w:rPr>
          <w:rFonts w:cs="David" w:hint="cs"/>
          <w:b/>
          <w:bCs/>
          <w:u w:val="single"/>
          <w:rtl/>
        </w:rPr>
      </w:pPr>
      <w:r w:rsidRPr="00F32D13">
        <w:rPr>
          <w:rFonts w:cs="David" w:hint="cs"/>
          <w:b/>
          <w:bCs/>
          <w:u w:val="single"/>
          <w:rtl/>
        </w:rPr>
        <w:t>א) הצעת חוק בתי המשפט (תיקון מס' 43) (כללי אתיקה לשופטים), התשס"ו-2006.</w:t>
      </w:r>
    </w:p>
    <w:p w14:paraId="0A40513D" w14:textId="77777777" w:rsidR="00F32D13" w:rsidRPr="00F32D13" w:rsidRDefault="00F32D13" w:rsidP="00F32D13">
      <w:pPr>
        <w:tabs>
          <w:tab w:val="left" w:pos="1221"/>
        </w:tabs>
        <w:bidi/>
        <w:jc w:val="center"/>
        <w:rPr>
          <w:rFonts w:cs="David" w:hint="cs"/>
          <w:b/>
          <w:bCs/>
          <w:u w:val="single"/>
          <w:rtl/>
        </w:rPr>
      </w:pPr>
      <w:r w:rsidRPr="00F32D13">
        <w:rPr>
          <w:rFonts w:cs="David" w:hint="cs"/>
          <w:b/>
          <w:bCs/>
          <w:u w:val="single"/>
          <w:rtl/>
        </w:rPr>
        <w:t>ב) הצעת חוק בתי המשפט (תיקון מס' 44) (כללי אתיקה לשופטים), התשס"ו-2006.</w:t>
      </w:r>
    </w:p>
    <w:p w14:paraId="60793A38" w14:textId="77777777" w:rsidR="00F32D13" w:rsidRPr="00F32D13" w:rsidRDefault="00F32D13" w:rsidP="00F32D13">
      <w:pPr>
        <w:bidi/>
        <w:rPr>
          <w:rFonts w:cs="David" w:hint="cs"/>
          <w:b/>
          <w:bCs/>
          <w:rtl/>
        </w:rPr>
      </w:pPr>
    </w:p>
    <w:p w14:paraId="25BB64DD" w14:textId="77777777" w:rsidR="00F32D13" w:rsidRPr="00F32D13" w:rsidRDefault="00F32D13" w:rsidP="00F32D13">
      <w:pPr>
        <w:bidi/>
        <w:rPr>
          <w:rFonts w:cs="David" w:hint="cs"/>
          <w:rtl/>
        </w:rPr>
      </w:pPr>
    </w:p>
    <w:p w14:paraId="2119490E" w14:textId="77777777" w:rsidR="00F32D13" w:rsidRPr="00F32D13" w:rsidRDefault="00F32D13" w:rsidP="00F32D13">
      <w:pPr>
        <w:bidi/>
        <w:rPr>
          <w:rFonts w:cs="David" w:hint="cs"/>
          <w:rtl/>
        </w:rPr>
      </w:pPr>
      <w:r w:rsidRPr="00F32D13">
        <w:rPr>
          <w:rFonts w:cs="David" w:hint="cs"/>
          <w:u w:val="single"/>
          <w:rtl/>
        </w:rPr>
        <w:t>היו"ר רוחמה אברהם:</w:t>
      </w:r>
    </w:p>
    <w:p w14:paraId="62145E99" w14:textId="77777777" w:rsidR="00F32D13" w:rsidRPr="00F32D13" w:rsidRDefault="00F32D13" w:rsidP="00F32D13">
      <w:pPr>
        <w:bidi/>
        <w:rPr>
          <w:rFonts w:cs="David" w:hint="cs"/>
          <w:rtl/>
        </w:rPr>
      </w:pPr>
    </w:p>
    <w:p w14:paraId="427DFC7B" w14:textId="77777777" w:rsidR="00F32D13" w:rsidRPr="00F32D13" w:rsidRDefault="00F32D13" w:rsidP="00F32D13">
      <w:pPr>
        <w:bidi/>
        <w:rPr>
          <w:rFonts w:cs="David"/>
          <w:rtl/>
        </w:rPr>
      </w:pPr>
      <w:r w:rsidRPr="00F32D13">
        <w:rPr>
          <w:rFonts w:cs="David" w:hint="cs"/>
          <w:rtl/>
        </w:rPr>
        <w:tab/>
        <w:t>אנחנו עוברים לשמוע את דבריו של חבר הכנסת מנחם בן-ששון.</w:t>
      </w:r>
    </w:p>
    <w:p w14:paraId="764BDFE9" w14:textId="77777777" w:rsidR="00F32D13" w:rsidRPr="00F32D13" w:rsidRDefault="00F32D13" w:rsidP="00F32D13">
      <w:pPr>
        <w:bidi/>
        <w:rPr>
          <w:rFonts w:cs="David" w:hint="cs"/>
          <w:rtl/>
        </w:rPr>
      </w:pPr>
    </w:p>
    <w:p w14:paraId="57D9D6B1" w14:textId="77777777" w:rsidR="00F32D13" w:rsidRPr="00F32D13" w:rsidRDefault="00F32D13" w:rsidP="00F32D13">
      <w:pPr>
        <w:bidi/>
        <w:rPr>
          <w:rFonts w:cs="David" w:hint="cs"/>
          <w:u w:val="single"/>
          <w:rtl/>
        </w:rPr>
      </w:pPr>
      <w:r w:rsidRPr="00F32D13">
        <w:rPr>
          <w:rFonts w:cs="David" w:hint="cs"/>
          <w:u w:val="single"/>
          <w:rtl/>
        </w:rPr>
        <w:t>מנחם בן-ששון (יו"ר ועדת החוקה, חוק ומשפט):</w:t>
      </w:r>
    </w:p>
    <w:p w14:paraId="5B0E379D" w14:textId="77777777" w:rsidR="00F32D13" w:rsidRPr="00F32D13" w:rsidRDefault="00F32D13" w:rsidP="00F32D13">
      <w:pPr>
        <w:bidi/>
        <w:rPr>
          <w:rFonts w:cs="David" w:hint="cs"/>
          <w:u w:val="single"/>
          <w:rtl/>
        </w:rPr>
      </w:pPr>
    </w:p>
    <w:p w14:paraId="4B7870C7" w14:textId="77777777" w:rsidR="00F32D13" w:rsidRPr="00F32D13" w:rsidRDefault="00F32D13" w:rsidP="00F32D13">
      <w:pPr>
        <w:bidi/>
        <w:rPr>
          <w:rFonts w:cs="David" w:hint="cs"/>
          <w:rtl/>
        </w:rPr>
      </w:pPr>
      <w:r w:rsidRPr="00F32D13">
        <w:rPr>
          <w:rFonts w:cs="David" w:hint="cs"/>
          <w:rtl/>
        </w:rPr>
        <w:tab/>
        <w:t>חבריי, חברי הוועדה הנכבדת, ראשית, אני מצטער שאני לא חבר בוועדה הזאת. אתמול, בעקבות התרה שלכם להעביר הצעת חוק ראשונה שלי בחיים לעניין כללי האתיקה של השופטים וזה גם נפל ביום ההולדת שלי - -</w:t>
      </w:r>
    </w:p>
    <w:p w14:paraId="668B6DF7" w14:textId="77777777" w:rsidR="00F32D13" w:rsidRPr="00F32D13" w:rsidRDefault="00F32D13" w:rsidP="00F32D13">
      <w:pPr>
        <w:bidi/>
        <w:rPr>
          <w:rFonts w:cs="David" w:hint="cs"/>
          <w:rtl/>
        </w:rPr>
      </w:pPr>
    </w:p>
    <w:p w14:paraId="0E06773F" w14:textId="77777777" w:rsidR="00F32D13" w:rsidRPr="00F32D13" w:rsidRDefault="00F32D13" w:rsidP="00F32D13">
      <w:pPr>
        <w:bidi/>
        <w:rPr>
          <w:rFonts w:cs="David" w:hint="cs"/>
          <w:rtl/>
        </w:rPr>
      </w:pPr>
      <w:r w:rsidRPr="00F32D13">
        <w:rPr>
          <w:rFonts w:cs="David" w:hint="cs"/>
          <w:u w:val="single"/>
          <w:rtl/>
        </w:rPr>
        <w:t>קריאות:</w:t>
      </w:r>
    </w:p>
    <w:p w14:paraId="29196F8C" w14:textId="77777777" w:rsidR="00F32D13" w:rsidRPr="00F32D13" w:rsidRDefault="00F32D13" w:rsidP="00F32D13">
      <w:pPr>
        <w:bidi/>
        <w:rPr>
          <w:rFonts w:cs="David" w:hint="cs"/>
          <w:rtl/>
        </w:rPr>
      </w:pPr>
    </w:p>
    <w:p w14:paraId="4FD92886" w14:textId="77777777" w:rsidR="00F32D13" w:rsidRPr="00F32D13" w:rsidRDefault="00F32D13" w:rsidP="00F32D13">
      <w:pPr>
        <w:bidi/>
        <w:rPr>
          <w:rFonts w:cs="David" w:hint="cs"/>
          <w:rtl/>
        </w:rPr>
      </w:pPr>
      <w:r w:rsidRPr="00F32D13">
        <w:rPr>
          <w:rFonts w:cs="David" w:hint="cs"/>
          <w:rtl/>
        </w:rPr>
        <w:tab/>
        <w:t>מזל טוב, מזל טוב...</w:t>
      </w:r>
    </w:p>
    <w:p w14:paraId="58F46E47" w14:textId="77777777" w:rsidR="00F32D13" w:rsidRPr="00F32D13" w:rsidRDefault="00F32D13" w:rsidP="00F32D13">
      <w:pPr>
        <w:bidi/>
        <w:rPr>
          <w:rFonts w:cs="David" w:hint="cs"/>
          <w:rtl/>
        </w:rPr>
      </w:pPr>
    </w:p>
    <w:p w14:paraId="34376C37" w14:textId="77777777" w:rsidR="00F32D13" w:rsidRPr="00F32D13" w:rsidRDefault="00F32D13" w:rsidP="00F32D13">
      <w:pPr>
        <w:bidi/>
        <w:rPr>
          <w:rFonts w:cs="David" w:hint="cs"/>
          <w:rtl/>
        </w:rPr>
      </w:pPr>
      <w:r w:rsidRPr="00F32D13">
        <w:rPr>
          <w:rFonts w:cs="David" w:hint="cs"/>
          <w:u w:val="single"/>
          <w:rtl/>
        </w:rPr>
        <w:t>מנחם בן-ששון (יו"ר ועדת החוקה, חוק ומשפט):</w:t>
      </w:r>
    </w:p>
    <w:p w14:paraId="4D3F4C54" w14:textId="77777777" w:rsidR="00F32D13" w:rsidRPr="00F32D13" w:rsidRDefault="00F32D13" w:rsidP="00F32D13">
      <w:pPr>
        <w:bidi/>
        <w:rPr>
          <w:rFonts w:cs="David" w:hint="cs"/>
          <w:rtl/>
        </w:rPr>
      </w:pPr>
    </w:p>
    <w:p w14:paraId="105FFDE6" w14:textId="77777777" w:rsidR="00F32D13" w:rsidRPr="00F32D13" w:rsidRDefault="00F32D13" w:rsidP="00F32D13">
      <w:pPr>
        <w:bidi/>
        <w:rPr>
          <w:rFonts w:cs="David" w:hint="cs"/>
          <w:rtl/>
        </w:rPr>
      </w:pPr>
      <w:r w:rsidRPr="00F32D13">
        <w:rPr>
          <w:rFonts w:cs="David" w:hint="cs"/>
          <w:rtl/>
        </w:rPr>
        <w:tab/>
        <w:t>- - מיזגנו הצעת חוק ממשלתית לכללי האתיקה ואני צריך את אישור הוועדה הזו למיזוג. ביקשנו אתמול שאם תהיה ישיבה מאתמול עד סוף השבוע, שהנושא יעלה והנושא לא הגיע לסדר היום. אני שואל את ראש הוועדה ואני לא יודע את מי עוד שואלים: איך עושים דבר כזה? אתם יודעים שאני "חדש בארץ", אבל הייתי רוצה בשבוע הבא להעלות את זה במליאה, שלפני שנצא לפגרה יהיו כללי אתיקה לשופטי ישראל.</w:t>
      </w:r>
    </w:p>
    <w:p w14:paraId="4D9C09B1" w14:textId="77777777" w:rsidR="00F32D13" w:rsidRPr="00F32D13" w:rsidRDefault="00F32D13" w:rsidP="00F32D13">
      <w:pPr>
        <w:bidi/>
        <w:rPr>
          <w:rFonts w:cs="David" w:hint="cs"/>
          <w:rtl/>
        </w:rPr>
      </w:pPr>
    </w:p>
    <w:p w14:paraId="762C9A6C" w14:textId="77777777" w:rsidR="00F32D13" w:rsidRPr="00F32D13" w:rsidRDefault="00F32D13" w:rsidP="00F32D13">
      <w:pPr>
        <w:bidi/>
        <w:rPr>
          <w:rFonts w:cs="David"/>
          <w:rtl/>
        </w:rPr>
      </w:pPr>
      <w:r w:rsidRPr="00F32D13">
        <w:rPr>
          <w:rFonts w:cs="David" w:hint="cs"/>
          <w:u w:val="single"/>
          <w:rtl/>
        </w:rPr>
        <w:t>היו"ר רוחמה אברהם:</w:t>
      </w:r>
    </w:p>
    <w:p w14:paraId="282D1A3F" w14:textId="77777777" w:rsidR="00F32D13" w:rsidRPr="00F32D13" w:rsidRDefault="00F32D13" w:rsidP="00F32D13">
      <w:pPr>
        <w:bidi/>
        <w:rPr>
          <w:rFonts w:cs="David" w:hint="cs"/>
          <w:rtl/>
        </w:rPr>
      </w:pPr>
    </w:p>
    <w:p w14:paraId="6554A3D9" w14:textId="77777777" w:rsidR="00F32D13" w:rsidRPr="00F32D13" w:rsidRDefault="00F32D13" w:rsidP="00F32D13">
      <w:pPr>
        <w:bidi/>
        <w:ind w:firstLine="567"/>
        <w:rPr>
          <w:rFonts w:cs="David" w:hint="cs"/>
          <w:rtl/>
        </w:rPr>
      </w:pPr>
      <w:r w:rsidRPr="00F32D13">
        <w:rPr>
          <w:rFonts w:cs="David" w:hint="cs"/>
          <w:rtl/>
        </w:rPr>
        <w:t>ראשית, תרשה לי להבהיר שהישיבה הזאת לא מתוכננת, ולכן הצעתך תהיה על סדר היום בתחילת שבוע הבא. אבל, אם לא תהיה התנגדות של החברים, נביא את היום.</w:t>
      </w:r>
    </w:p>
    <w:p w14:paraId="7B1EA82D" w14:textId="77777777" w:rsidR="00F32D13" w:rsidRPr="00F32D13" w:rsidRDefault="00F32D13" w:rsidP="00F32D13">
      <w:pPr>
        <w:bidi/>
        <w:rPr>
          <w:rFonts w:cs="David" w:hint="cs"/>
          <w:rtl/>
        </w:rPr>
      </w:pPr>
    </w:p>
    <w:p w14:paraId="6226B936" w14:textId="77777777" w:rsidR="00F32D13" w:rsidRPr="00F32D13" w:rsidRDefault="00F32D13" w:rsidP="00F32D13">
      <w:pPr>
        <w:bidi/>
        <w:rPr>
          <w:rFonts w:cs="David" w:hint="cs"/>
          <w:rtl/>
        </w:rPr>
      </w:pPr>
      <w:r w:rsidRPr="00F32D13">
        <w:rPr>
          <w:rFonts w:cs="David" w:hint="cs"/>
          <w:rtl/>
        </w:rPr>
        <w:tab/>
        <w:t>אני שואלת אתכם אם יש מניעה שאעלה את זה על סדר היום?</w:t>
      </w:r>
    </w:p>
    <w:p w14:paraId="029C37FE" w14:textId="77777777" w:rsidR="00F32D13" w:rsidRPr="00F32D13" w:rsidRDefault="00F32D13" w:rsidP="00F32D13">
      <w:pPr>
        <w:bidi/>
        <w:rPr>
          <w:rFonts w:cs="David" w:hint="cs"/>
          <w:u w:val="single"/>
          <w:rtl/>
        </w:rPr>
      </w:pPr>
    </w:p>
    <w:p w14:paraId="3E1CC9EA" w14:textId="77777777" w:rsidR="00F32D13" w:rsidRPr="00F32D13" w:rsidRDefault="00F32D13" w:rsidP="00F32D13">
      <w:pPr>
        <w:bidi/>
        <w:rPr>
          <w:rFonts w:cs="David" w:hint="cs"/>
          <w:u w:val="single"/>
          <w:rtl/>
        </w:rPr>
      </w:pPr>
      <w:r w:rsidRPr="00F32D13">
        <w:rPr>
          <w:rFonts w:cs="David" w:hint="cs"/>
          <w:u w:val="single"/>
          <w:rtl/>
        </w:rPr>
        <w:t>קריאות:</w:t>
      </w:r>
    </w:p>
    <w:p w14:paraId="717AEA27" w14:textId="77777777" w:rsidR="00F32D13" w:rsidRPr="00F32D13" w:rsidRDefault="00F32D13" w:rsidP="00F32D13">
      <w:pPr>
        <w:bidi/>
        <w:rPr>
          <w:rFonts w:cs="David" w:hint="cs"/>
          <w:rtl/>
        </w:rPr>
      </w:pPr>
    </w:p>
    <w:p w14:paraId="1375CA57" w14:textId="77777777" w:rsidR="00F32D13" w:rsidRPr="00F32D13" w:rsidRDefault="00F32D13" w:rsidP="00F32D13">
      <w:pPr>
        <w:bidi/>
        <w:rPr>
          <w:rFonts w:cs="David" w:hint="cs"/>
          <w:rtl/>
        </w:rPr>
      </w:pPr>
      <w:r w:rsidRPr="00F32D13">
        <w:rPr>
          <w:rFonts w:cs="David" w:hint="cs"/>
          <w:rtl/>
        </w:rPr>
        <w:tab/>
        <w:t>לא, אין מניעה. אנחנו מאשרים.</w:t>
      </w:r>
    </w:p>
    <w:p w14:paraId="28E01BF0" w14:textId="77777777" w:rsidR="00F32D13" w:rsidRPr="00F32D13" w:rsidRDefault="00F32D13" w:rsidP="00F32D13">
      <w:pPr>
        <w:bidi/>
        <w:rPr>
          <w:rFonts w:cs="David" w:hint="cs"/>
          <w:u w:val="single"/>
          <w:rtl/>
        </w:rPr>
      </w:pPr>
    </w:p>
    <w:p w14:paraId="389C7FBC" w14:textId="77777777" w:rsidR="00F32D13" w:rsidRPr="00F32D13" w:rsidRDefault="00F32D13" w:rsidP="00F32D13">
      <w:pPr>
        <w:bidi/>
        <w:rPr>
          <w:rFonts w:cs="David" w:hint="cs"/>
          <w:u w:val="single"/>
          <w:rtl/>
        </w:rPr>
      </w:pPr>
      <w:r w:rsidRPr="00F32D13">
        <w:rPr>
          <w:rFonts w:cs="David" w:hint="cs"/>
          <w:u w:val="single"/>
          <w:rtl/>
        </w:rPr>
        <w:t>מנחם בן-ששון (יו"ר ועדת החוקה, חוק ומשפט):</w:t>
      </w:r>
    </w:p>
    <w:p w14:paraId="66DD15F4" w14:textId="77777777" w:rsidR="00F32D13" w:rsidRPr="00F32D13" w:rsidRDefault="00F32D13" w:rsidP="00F32D13">
      <w:pPr>
        <w:bidi/>
        <w:rPr>
          <w:rFonts w:cs="David" w:hint="cs"/>
          <w:rtl/>
        </w:rPr>
      </w:pPr>
    </w:p>
    <w:p w14:paraId="4AA0167E" w14:textId="77777777" w:rsidR="00F32D13" w:rsidRPr="00F32D13" w:rsidRDefault="00F32D13" w:rsidP="00F32D13">
      <w:pPr>
        <w:bidi/>
        <w:rPr>
          <w:rFonts w:cs="David" w:hint="cs"/>
          <w:rtl/>
        </w:rPr>
      </w:pPr>
      <w:r w:rsidRPr="00F32D13">
        <w:rPr>
          <w:rFonts w:cs="David" w:hint="cs"/>
          <w:rtl/>
        </w:rPr>
        <w:tab/>
        <w:t xml:space="preserve">חברי הכנסת, אני מבקש את רשות הוועדה לאחד שתי הצעות </w:t>
      </w:r>
      <w:r w:rsidRPr="00F32D13">
        <w:rPr>
          <w:rFonts w:cs="David"/>
          <w:rtl/>
        </w:rPr>
        <w:t>–</w:t>
      </w:r>
      <w:r w:rsidRPr="00F32D13">
        <w:rPr>
          <w:rFonts w:cs="David" w:hint="cs"/>
          <w:rtl/>
        </w:rPr>
        <w:t xml:space="preserve"> הצעת ממשלה והצעה פרטית לכללי אתיקה לשופטים. שתיהן נדונו. האחת עברה קריאה ראשונה והשניה היא הצעת חוק ממשלתית. שתיהן תהיינה הצעת חוק אחת ואני מקווה, שנעלה אותן במליאה בשבוע הבא. אם תאשרו לי, נוכל לבקש ביום שני העלאת ההצעות האלה במליאה. אלה הצעות חוק ראויות וכדאי שהמליאה תשמע אותן.</w:t>
      </w:r>
    </w:p>
    <w:p w14:paraId="7A8BCC57" w14:textId="77777777" w:rsidR="00F32D13" w:rsidRPr="00F32D13" w:rsidRDefault="00F32D13" w:rsidP="00F32D13">
      <w:pPr>
        <w:bidi/>
        <w:rPr>
          <w:rFonts w:cs="David" w:hint="cs"/>
          <w:rtl/>
        </w:rPr>
      </w:pPr>
    </w:p>
    <w:p w14:paraId="602B2D60" w14:textId="77777777" w:rsidR="00F32D13" w:rsidRPr="00F32D13" w:rsidRDefault="00F32D13" w:rsidP="00F32D13">
      <w:pPr>
        <w:bidi/>
        <w:rPr>
          <w:rFonts w:cs="David" w:hint="cs"/>
          <w:u w:val="single"/>
          <w:rtl/>
        </w:rPr>
      </w:pPr>
      <w:r w:rsidRPr="00F32D13">
        <w:rPr>
          <w:rFonts w:cs="David" w:hint="cs"/>
          <w:u w:val="single"/>
          <w:rtl/>
        </w:rPr>
        <w:t>ארבל אסטרחן:</w:t>
      </w:r>
    </w:p>
    <w:p w14:paraId="73789ACE" w14:textId="77777777" w:rsidR="00F32D13" w:rsidRPr="00F32D13" w:rsidRDefault="00F32D13" w:rsidP="00F32D13">
      <w:pPr>
        <w:bidi/>
        <w:rPr>
          <w:rFonts w:cs="David" w:hint="cs"/>
          <w:rtl/>
        </w:rPr>
      </w:pPr>
    </w:p>
    <w:p w14:paraId="74D7D65B" w14:textId="77777777" w:rsidR="00F32D13" w:rsidRPr="00F32D13" w:rsidRDefault="00F32D13" w:rsidP="00F32D13">
      <w:pPr>
        <w:bidi/>
        <w:rPr>
          <w:rFonts w:cs="David" w:hint="cs"/>
          <w:rtl/>
        </w:rPr>
      </w:pPr>
      <w:r w:rsidRPr="00F32D13">
        <w:rPr>
          <w:rFonts w:cs="David" w:hint="cs"/>
          <w:rtl/>
        </w:rPr>
        <w:tab/>
        <w:t>מתי הן יונחו?</w:t>
      </w:r>
    </w:p>
    <w:p w14:paraId="17475546" w14:textId="77777777" w:rsidR="00F32D13" w:rsidRPr="00F32D13" w:rsidRDefault="00F32D13" w:rsidP="00F32D13">
      <w:pPr>
        <w:bidi/>
        <w:rPr>
          <w:rFonts w:cs="David" w:hint="cs"/>
          <w:rtl/>
        </w:rPr>
      </w:pPr>
    </w:p>
    <w:p w14:paraId="269F2DC8" w14:textId="77777777" w:rsidR="00F32D13" w:rsidRPr="00F32D13" w:rsidRDefault="00F32D13" w:rsidP="00F32D13">
      <w:pPr>
        <w:bidi/>
        <w:rPr>
          <w:rFonts w:cs="David" w:hint="cs"/>
          <w:u w:val="single"/>
          <w:rtl/>
        </w:rPr>
      </w:pPr>
      <w:r w:rsidRPr="00F32D13">
        <w:rPr>
          <w:rFonts w:cs="David" w:hint="cs"/>
          <w:u w:val="single"/>
          <w:rtl/>
        </w:rPr>
        <w:t>מנחם בן-ששון (יו"ר ועדת החוקה, חוק ומשפט):</w:t>
      </w:r>
    </w:p>
    <w:p w14:paraId="43AC12D8" w14:textId="77777777" w:rsidR="00F32D13" w:rsidRPr="00F32D13" w:rsidRDefault="00F32D13" w:rsidP="00F32D13">
      <w:pPr>
        <w:bidi/>
        <w:rPr>
          <w:rFonts w:cs="David" w:hint="cs"/>
          <w:rtl/>
        </w:rPr>
      </w:pPr>
    </w:p>
    <w:p w14:paraId="3B5BC35B" w14:textId="77777777" w:rsidR="00F32D13" w:rsidRPr="00F32D13" w:rsidRDefault="00F32D13" w:rsidP="00F32D13">
      <w:pPr>
        <w:bidi/>
        <w:rPr>
          <w:rFonts w:cs="David" w:hint="cs"/>
          <w:rtl/>
        </w:rPr>
      </w:pPr>
      <w:r w:rsidRPr="00F32D13">
        <w:rPr>
          <w:rFonts w:cs="David" w:hint="cs"/>
          <w:rtl/>
        </w:rPr>
        <w:tab/>
        <w:t>היום.</w:t>
      </w:r>
    </w:p>
    <w:p w14:paraId="4A62608F" w14:textId="77777777" w:rsidR="00F32D13" w:rsidRPr="00F32D13" w:rsidRDefault="00F32D13" w:rsidP="00F32D13">
      <w:pPr>
        <w:bidi/>
        <w:rPr>
          <w:rFonts w:cs="David" w:hint="cs"/>
          <w:rtl/>
        </w:rPr>
      </w:pPr>
    </w:p>
    <w:p w14:paraId="3B1F3A5F" w14:textId="77777777" w:rsidR="00F32D13" w:rsidRPr="00F32D13" w:rsidRDefault="00F32D13" w:rsidP="00F32D13">
      <w:pPr>
        <w:bidi/>
        <w:rPr>
          <w:rFonts w:cs="David" w:hint="cs"/>
          <w:rtl/>
        </w:rPr>
      </w:pPr>
      <w:r w:rsidRPr="00F32D13">
        <w:rPr>
          <w:rFonts w:cs="David" w:hint="cs"/>
          <w:u w:val="single"/>
          <w:rtl/>
        </w:rPr>
        <w:t>היו"ר רוחמה אברהם:</w:t>
      </w:r>
    </w:p>
    <w:p w14:paraId="380F21FC" w14:textId="77777777" w:rsidR="00F32D13" w:rsidRPr="00F32D13" w:rsidRDefault="00F32D13" w:rsidP="00F32D13">
      <w:pPr>
        <w:bidi/>
        <w:rPr>
          <w:rFonts w:cs="David" w:hint="cs"/>
          <w:rtl/>
        </w:rPr>
      </w:pPr>
    </w:p>
    <w:p w14:paraId="3797815C" w14:textId="77777777" w:rsidR="00F32D13" w:rsidRPr="00F32D13" w:rsidRDefault="00F32D13" w:rsidP="00F32D13">
      <w:pPr>
        <w:bidi/>
        <w:rPr>
          <w:rFonts w:cs="David" w:hint="cs"/>
          <w:rtl/>
        </w:rPr>
      </w:pPr>
      <w:r w:rsidRPr="00F32D13">
        <w:rPr>
          <w:rFonts w:cs="David" w:hint="cs"/>
          <w:rtl/>
        </w:rPr>
        <w:tab/>
        <w:t>למי מחברי הכנסת יש מה לומר בעניין הזה?</w:t>
      </w:r>
    </w:p>
    <w:p w14:paraId="4A4A84D5" w14:textId="77777777" w:rsidR="00F32D13" w:rsidRPr="00F32D13" w:rsidRDefault="00F32D13" w:rsidP="00F32D13">
      <w:pPr>
        <w:bidi/>
        <w:rPr>
          <w:rFonts w:cs="David" w:hint="cs"/>
          <w:rtl/>
        </w:rPr>
      </w:pPr>
    </w:p>
    <w:p w14:paraId="27D6B420" w14:textId="77777777" w:rsidR="00F32D13" w:rsidRPr="00F32D13" w:rsidRDefault="00F32D13" w:rsidP="00F32D13">
      <w:pPr>
        <w:bidi/>
        <w:rPr>
          <w:rFonts w:cs="David" w:hint="cs"/>
          <w:rtl/>
        </w:rPr>
      </w:pPr>
      <w:r w:rsidRPr="00F32D13">
        <w:rPr>
          <w:rFonts w:cs="David" w:hint="cs"/>
          <w:rtl/>
        </w:rPr>
        <w:tab/>
        <w:t>אני עוברת להצבעה: מי בעד, מי נגד, מי נמנע?</w:t>
      </w:r>
    </w:p>
    <w:p w14:paraId="72C8F3CF" w14:textId="77777777" w:rsidR="00F32D13" w:rsidRPr="00F32D13" w:rsidRDefault="00F32D13" w:rsidP="00F32D13">
      <w:pPr>
        <w:bidi/>
        <w:rPr>
          <w:rFonts w:cs="David" w:hint="cs"/>
          <w:rtl/>
        </w:rPr>
      </w:pPr>
    </w:p>
    <w:p w14:paraId="223E3148" w14:textId="77777777" w:rsidR="00F32D13" w:rsidRPr="00F32D13" w:rsidRDefault="00F32D13" w:rsidP="00F32D13">
      <w:pPr>
        <w:bidi/>
        <w:jc w:val="center"/>
        <w:rPr>
          <w:rFonts w:cs="David" w:hint="cs"/>
          <w:b/>
          <w:bCs/>
          <w:rtl/>
        </w:rPr>
      </w:pPr>
      <w:r w:rsidRPr="00F32D13">
        <w:rPr>
          <w:rFonts w:cs="David" w:hint="cs"/>
          <w:b/>
          <w:bCs/>
          <w:rtl/>
        </w:rPr>
        <w:t>הצבעה</w:t>
      </w:r>
    </w:p>
    <w:p w14:paraId="46F54BFB" w14:textId="77777777" w:rsidR="00F32D13" w:rsidRPr="00F32D13" w:rsidRDefault="00F32D13" w:rsidP="00F32D13">
      <w:pPr>
        <w:bidi/>
        <w:jc w:val="center"/>
        <w:rPr>
          <w:rFonts w:cs="David" w:hint="cs"/>
          <w:b/>
          <w:bCs/>
          <w:rtl/>
        </w:rPr>
      </w:pPr>
    </w:p>
    <w:p w14:paraId="4B70B832" w14:textId="77777777" w:rsidR="00F32D13" w:rsidRPr="00F32D13" w:rsidRDefault="00F32D13" w:rsidP="00F32D13">
      <w:pPr>
        <w:bidi/>
        <w:jc w:val="center"/>
        <w:rPr>
          <w:rFonts w:cs="David" w:hint="cs"/>
          <w:rtl/>
        </w:rPr>
      </w:pPr>
      <w:r w:rsidRPr="00F32D13">
        <w:rPr>
          <w:rFonts w:cs="David" w:hint="cs"/>
          <w:rtl/>
        </w:rPr>
        <w:t>בקשת יו"ר ועדת החוקה, חוק ומשפט לתמיזוג הצעות חוק נתקבלה.</w:t>
      </w:r>
    </w:p>
    <w:p w14:paraId="3E57321A" w14:textId="77777777" w:rsidR="00F32D13" w:rsidRPr="00F32D13" w:rsidRDefault="00F32D13" w:rsidP="00F32D13">
      <w:pPr>
        <w:bidi/>
        <w:jc w:val="center"/>
        <w:rPr>
          <w:rFonts w:cs="David" w:hint="cs"/>
          <w:rtl/>
        </w:rPr>
      </w:pPr>
    </w:p>
    <w:p w14:paraId="3229E46A" w14:textId="77777777" w:rsidR="00F32D13" w:rsidRPr="00F32D13" w:rsidRDefault="00F32D13" w:rsidP="00F32D13">
      <w:pPr>
        <w:bidi/>
        <w:rPr>
          <w:rFonts w:cs="David" w:hint="cs"/>
          <w:u w:val="single"/>
          <w:rtl/>
        </w:rPr>
      </w:pPr>
      <w:r w:rsidRPr="00F32D13">
        <w:rPr>
          <w:rFonts w:cs="David" w:hint="cs"/>
          <w:u w:val="single"/>
          <w:rtl/>
        </w:rPr>
        <w:t>היו"ר רוחמה אברהם:</w:t>
      </w:r>
    </w:p>
    <w:p w14:paraId="0C2C8F9A" w14:textId="77777777" w:rsidR="00F32D13" w:rsidRPr="00F32D13" w:rsidRDefault="00F32D13" w:rsidP="00F32D13">
      <w:pPr>
        <w:bidi/>
        <w:jc w:val="center"/>
        <w:rPr>
          <w:rFonts w:cs="David" w:hint="cs"/>
          <w:rtl/>
        </w:rPr>
      </w:pPr>
      <w:r w:rsidRPr="00F32D13">
        <w:rPr>
          <w:rFonts w:cs="David" w:hint="cs"/>
          <w:rtl/>
        </w:rPr>
        <w:tab/>
      </w:r>
    </w:p>
    <w:p w14:paraId="248DB94D" w14:textId="77777777" w:rsidR="00F32D13" w:rsidRPr="00F32D13" w:rsidRDefault="00F32D13" w:rsidP="00F32D13">
      <w:pPr>
        <w:bidi/>
        <w:ind w:firstLine="567"/>
        <w:rPr>
          <w:rFonts w:cs="David" w:hint="cs"/>
          <w:rtl/>
        </w:rPr>
      </w:pPr>
      <w:r w:rsidRPr="00F32D13">
        <w:rPr>
          <w:rFonts w:cs="David" w:hint="cs"/>
          <w:rtl/>
        </w:rPr>
        <w:t>כולם בעד. הבקשה התקבלה פה אחד.</w:t>
      </w:r>
    </w:p>
    <w:p w14:paraId="6C0A74D8" w14:textId="77777777" w:rsidR="00F32D13" w:rsidRPr="00F32D13" w:rsidRDefault="00F32D13" w:rsidP="00F32D13">
      <w:pPr>
        <w:bidi/>
        <w:rPr>
          <w:rFonts w:cs="David" w:hint="cs"/>
          <w:rtl/>
        </w:rPr>
      </w:pPr>
    </w:p>
    <w:p w14:paraId="6831734F" w14:textId="77777777" w:rsidR="00F32D13" w:rsidRPr="00F32D13" w:rsidRDefault="00F32D13" w:rsidP="00F32D13">
      <w:pPr>
        <w:bidi/>
        <w:rPr>
          <w:rFonts w:cs="David" w:hint="cs"/>
          <w:rtl/>
        </w:rPr>
      </w:pPr>
      <w:r w:rsidRPr="00F32D13">
        <w:rPr>
          <w:rFonts w:cs="David" w:hint="cs"/>
          <w:rtl/>
        </w:rPr>
        <w:tab/>
        <w:t>תודה רבה לכם, חברים.</w:t>
      </w:r>
    </w:p>
    <w:p w14:paraId="4C218CD1" w14:textId="77777777" w:rsidR="00F32D13" w:rsidRPr="00F32D13" w:rsidRDefault="00F32D13" w:rsidP="00F32D13">
      <w:pPr>
        <w:bidi/>
        <w:rPr>
          <w:rFonts w:cs="David" w:hint="cs"/>
          <w:rtl/>
        </w:rPr>
      </w:pPr>
    </w:p>
    <w:p w14:paraId="3E241614" w14:textId="77777777" w:rsidR="00F32D13" w:rsidRPr="00F32D13" w:rsidRDefault="00F32D13" w:rsidP="00F32D13">
      <w:pPr>
        <w:bidi/>
        <w:rPr>
          <w:rFonts w:cs="David" w:hint="cs"/>
          <w:rtl/>
        </w:rPr>
      </w:pPr>
    </w:p>
    <w:p w14:paraId="096FC32D" w14:textId="77777777" w:rsidR="00F32D13" w:rsidRPr="00F32D13" w:rsidRDefault="00F32D13" w:rsidP="00F32D13">
      <w:pPr>
        <w:bidi/>
        <w:rPr>
          <w:rFonts w:cs="David" w:hint="cs"/>
          <w:rtl/>
        </w:rPr>
      </w:pPr>
    </w:p>
    <w:p w14:paraId="1F9F5AE2" w14:textId="77777777" w:rsidR="00F32D13" w:rsidRPr="00F32D13" w:rsidRDefault="00F32D13" w:rsidP="00F32D13">
      <w:pPr>
        <w:bidi/>
        <w:rPr>
          <w:rFonts w:cs="David" w:hint="cs"/>
          <w:rtl/>
        </w:rPr>
      </w:pPr>
    </w:p>
    <w:p w14:paraId="3F6E5928" w14:textId="77777777" w:rsidR="00F32D13" w:rsidRPr="00F32D13" w:rsidRDefault="00F32D13" w:rsidP="00F32D13">
      <w:pPr>
        <w:bidi/>
        <w:rPr>
          <w:rFonts w:cs="David" w:hint="cs"/>
          <w:rtl/>
        </w:rPr>
      </w:pPr>
    </w:p>
    <w:p w14:paraId="075F3132" w14:textId="77777777" w:rsidR="00F32D13" w:rsidRPr="00F32D13" w:rsidRDefault="00F32D13" w:rsidP="00F32D13">
      <w:pPr>
        <w:bidi/>
        <w:rPr>
          <w:rFonts w:cs="David" w:hint="cs"/>
          <w:b/>
          <w:bCs/>
          <w:u w:val="single"/>
          <w:rtl/>
        </w:rPr>
      </w:pPr>
      <w:r w:rsidRPr="00F32D13">
        <w:rPr>
          <w:rFonts w:cs="David" w:hint="cs"/>
          <w:rtl/>
        </w:rPr>
        <w:t>(הישיבה ננעלה בשעה 11:00)</w:t>
      </w:r>
    </w:p>
    <w:p w14:paraId="69EF0096" w14:textId="77777777" w:rsidR="00552A80" w:rsidRPr="00F32D13" w:rsidRDefault="00552A80" w:rsidP="00F32D13">
      <w:pPr>
        <w:bidi/>
        <w:rPr>
          <w:rFonts w:cs="David"/>
        </w:rPr>
      </w:pPr>
    </w:p>
    <w:sectPr w:rsidR="00552A80" w:rsidRPr="00F32D13" w:rsidSect="00F32D13">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8EE67" w14:textId="77777777" w:rsidR="00000000" w:rsidRDefault="006F19B2">
      <w:r>
        <w:separator/>
      </w:r>
    </w:p>
  </w:endnote>
  <w:endnote w:type="continuationSeparator" w:id="0">
    <w:p w14:paraId="00B73CDD" w14:textId="77777777" w:rsidR="00000000" w:rsidRDefault="006F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667E4" w14:textId="77777777" w:rsidR="00000000" w:rsidRDefault="006F19B2">
      <w:r>
        <w:separator/>
      </w:r>
    </w:p>
  </w:footnote>
  <w:footnote w:type="continuationSeparator" w:id="0">
    <w:p w14:paraId="05B47A14" w14:textId="77777777" w:rsidR="00000000" w:rsidRDefault="006F1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CF1D" w14:textId="77777777" w:rsidR="00F32D13" w:rsidRDefault="00F32D1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3F67DC4" w14:textId="77777777" w:rsidR="00F32D13" w:rsidRDefault="00F32D13">
    <w:pPr>
      <w:pStyle w:val="Header"/>
      <w:ind w:right="360"/>
      <w:jc w:val="both"/>
      <w:rPr>
        <w:rtl/>
      </w:rPr>
    </w:pPr>
  </w:p>
  <w:p w14:paraId="72438B7C" w14:textId="77777777" w:rsidR="00F32D13" w:rsidRDefault="00F32D13"/>
  <w:p w14:paraId="244B1899" w14:textId="77777777" w:rsidR="00F32D13" w:rsidRDefault="00F32D13"/>
  <w:p w14:paraId="6FFB657E" w14:textId="77777777" w:rsidR="00F32D13" w:rsidRDefault="00F32D13"/>
  <w:p w14:paraId="1A7190A8" w14:textId="77777777" w:rsidR="00F32D13" w:rsidRDefault="00F32D13"/>
  <w:p w14:paraId="11C73681" w14:textId="77777777" w:rsidR="00F32D13" w:rsidRDefault="00F32D13"/>
  <w:p w14:paraId="2282B28E" w14:textId="77777777" w:rsidR="00F32D13" w:rsidRDefault="00F32D13"/>
  <w:p w14:paraId="0B08B433" w14:textId="77777777" w:rsidR="00F32D13" w:rsidRDefault="00F32D13"/>
  <w:p w14:paraId="67F5CE5C" w14:textId="77777777" w:rsidR="00F32D13" w:rsidRDefault="00F32D13"/>
  <w:p w14:paraId="5BFA8459" w14:textId="77777777" w:rsidR="00F32D13" w:rsidRDefault="00F32D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714D" w14:textId="77777777" w:rsidR="00F32D13" w:rsidRDefault="00F32D1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4F254FEB" w14:textId="77777777" w:rsidR="00F32D13" w:rsidRDefault="00F32D13">
    <w:pPr>
      <w:pStyle w:val="Header"/>
      <w:ind w:right="360"/>
      <w:jc w:val="both"/>
      <w:rPr>
        <w:rFonts w:hint="cs"/>
        <w:rtl/>
      </w:rPr>
    </w:pPr>
    <w:r>
      <w:rPr>
        <w:rtl/>
      </w:rPr>
      <w:t>ועדת</w:t>
    </w:r>
    <w:r>
      <w:rPr>
        <w:rFonts w:hint="cs"/>
        <w:rtl/>
      </w:rPr>
      <w:t xml:space="preserve"> הכנסת</w:t>
    </w:r>
  </w:p>
  <w:p w14:paraId="6577C602" w14:textId="77777777" w:rsidR="00F32D13" w:rsidRDefault="00F32D13">
    <w:pPr>
      <w:pStyle w:val="Header"/>
      <w:ind w:right="360"/>
      <w:jc w:val="both"/>
      <w:rPr>
        <w:rStyle w:val="PageNumber"/>
        <w:rFonts w:hint="cs"/>
        <w:rtl/>
      </w:rPr>
    </w:pPr>
    <w:r>
      <w:rPr>
        <w:rFonts w:hint="cs"/>
        <w:rtl/>
      </w:rPr>
      <w:t>12.7.06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4563פרוטוקול_ישיבת_ועדה.doc"/>
    <w:docVar w:name="StartMode" w:val="3"/>
  </w:docVars>
  <w:rsids>
    <w:rsidRoot w:val="007202E9"/>
    <w:rsid w:val="002A4D04"/>
    <w:rsid w:val="00552A80"/>
    <w:rsid w:val="006F19B2"/>
    <w:rsid w:val="007202E9"/>
    <w:rsid w:val="00965806"/>
    <w:rsid w:val="00F32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6597E3"/>
  <w15:chartTrackingRefBased/>
  <w15:docId w15:val="{47A8A50B-07CB-4B48-BD80-7B9CF3D5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32D1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32D1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3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931</Words>
  <Characters>5312</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