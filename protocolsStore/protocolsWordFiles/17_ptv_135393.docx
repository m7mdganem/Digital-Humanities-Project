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14DE" w14:textId="77777777" w:rsidR="00D82B5A" w:rsidRPr="00D82B5A" w:rsidRDefault="00D82B5A" w:rsidP="00D82B5A">
      <w:pPr>
        <w:pStyle w:val="Heading5"/>
        <w:rPr>
          <w:b/>
          <w:bCs/>
          <w:sz w:val="24"/>
          <w:rtl/>
        </w:rPr>
      </w:pPr>
      <w:r w:rsidRPr="00D82B5A">
        <w:rPr>
          <w:b/>
          <w:bCs/>
          <w:sz w:val="24"/>
          <w:rtl/>
        </w:rPr>
        <w:t xml:space="preserve">הכנסת </w:t>
      </w:r>
      <w:r w:rsidRPr="00D82B5A">
        <w:rPr>
          <w:rFonts w:hint="cs"/>
          <w:b/>
          <w:bCs/>
          <w:sz w:val="24"/>
          <w:rtl/>
        </w:rPr>
        <w:t>השבע-עשרה</w:t>
      </w:r>
      <w:r w:rsidRPr="00D82B5A">
        <w:rPr>
          <w:b/>
          <w:bCs/>
          <w:sz w:val="24"/>
          <w:rtl/>
        </w:rPr>
        <w:tab/>
      </w:r>
      <w:r w:rsidRPr="00D82B5A">
        <w:rPr>
          <w:b/>
          <w:bCs/>
          <w:sz w:val="24"/>
          <w:rtl/>
        </w:rPr>
        <w:tab/>
      </w:r>
      <w:r w:rsidRPr="00D82B5A">
        <w:rPr>
          <w:b/>
          <w:bCs/>
          <w:sz w:val="24"/>
          <w:rtl/>
        </w:rPr>
        <w:tab/>
      </w:r>
      <w:r w:rsidRPr="00D82B5A">
        <w:rPr>
          <w:b/>
          <w:bCs/>
          <w:sz w:val="24"/>
          <w:rtl/>
        </w:rPr>
        <w:tab/>
      </w:r>
      <w:r w:rsidRPr="00D82B5A">
        <w:rPr>
          <w:b/>
          <w:bCs/>
          <w:sz w:val="24"/>
          <w:rtl/>
        </w:rPr>
        <w:tab/>
      </w:r>
      <w:r w:rsidRPr="00D82B5A">
        <w:rPr>
          <w:b/>
          <w:bCs/>
          <w:sz w:val="24"/>
          <w:rtl/>
        </w:rPr>
        <w:tab/>
      </w:r>
      <w:r w:rsidRPr="00D82B5A">
        <w:rPr>
          <w:b/>
          <w:bCs/>
          <w:sz w:val="24"/>
          <w:rtl/>
        </w:rPr>
        <w:tab/>
        <w:t>נוסח לא מתוקן</w:t>
      </w:r>
    </w:p>
    <w:p w14:paraId="6D8D773D" w14:textId="77777777" w:rsidR="00D82B5A" w:rsidRPr="00D82B5A" w:rsidRDefault="00D82B5A" w:rsidP="00D82B5A">
      <w:pPr>
        <w:bidi/>
        <w:jc w:val="both"/>
        <w:rPr>
          <w:rFonts w:cs="David" w:hint="cs"/>
          <w:b/>
          <w:bCs/>
          <w:rtl/>
        </w:rPr>
      </w:pPr>
      <w:r w:rsidRPr="00D82B5A">
        <w:rPr>
          <w:rFonts w:cs="David"/>
          <w:b/>
          <w:bCs/>
          <w:rtl/>
        </w:rPr>
        <w:t xml:space="preserve">מושב </w:t>
      </w:r>
      <w:r w:rsidRPr="00D82B5A">
        <w:rPr>
          <w:rFonts w:cs="David" w:hint="cs"/>
          <w:b/>
          <w:bCs/>
          <w:rtl/>
        </w:rPr>
        <w:t>שלישי</w:t>
      </w:r>
    </w:p>
    <w:p w14:paraId="67246342" w14:textId="77777777" w:rsidR="00D82B5A" w:rsidRPr="00D82B5A" w:rsidRDefault="00D82B5A" w:rsidP="00D82B5A">
      <w:pPr>
        <w:bidi/>
        <w:jc w:val="both"/>
        <w:rPr>
          <w:rFonts w:cs="David"/>
          <w:b/>
          <w:bCs/>
          <w:rtl/>
        </w:rPr>
      </w:pPr>
    </w:p>
    <w:p w14:paraId="7A00BDCE" w14:textId="77777777" w:rsidR="00D82B5A" w:rsidRPr="00D82B5A" w:rsidRDefault="00D82B5A" w:rsidP="00D82B5A">
      <w:pPr>
        <w:bidi/>
        <w:jc w:val="both"/>
        <w:rPr>
          <w:rFonts w:cs="David"/>
          <w:b/>
          <w:bCs/>
          <w:rtl/>
        </w:rPr>
      </w:pPr>
    </w:p>
    <w:p w14:paraId="097E7815" w14:textId="77777777" w:rsidR="00D82B5A" w:rsidRPr="00D82B5A" w:rsidRDefault="00D82B5A" w:rsidP="00D82B5A">
      <w:pPr>
        <w:bidi/>
        <w:jc w:val="both"/>
        <w:rPr>
          <w:rFonts w:cs="David"/>
          <w:b/>
          <w:bCs/>
          <w:rtl/>
        </w:rPr>
      </w:pPr>
    </w:p>
    <w:p w14:paraId="53D17500" w14:textId="77777777" w:rsidR="00D82B5A" w:rsidRPr="00D82B5A" w:rsidRDefault="00D82B5A" w:rsidP="00D82B5A">
      <w:pPr>
        <w:bidi/>
        <w:jc w:val="both"/>
        <w:rPr>
          <w:rFonts w:cs="David"/>
          <w:b/>
          <w:bCs/>
          <w:rtl/>
        </w:rPr>
      </w:pPr>
    </w:p>
    <w:p w14:paraId="258263C2" w14:textId="77777777" w:rsidR="00D82B5A" w:rsidRPr="00D82B5A" w:rsidRDefault="00D82B5A" w:rsidP="00D82B5A">
      <w:pPr>
        <w:bidi/>
        <w:jc w:val="center"/>
        <w:rPr>
          <w:rFonts w:cs="David" w:hint="cs"/>
          <w:b/>
          <w:bCs/>
          <w:rtl/>
        </w:rPr>
      </w:pPr>
      <w:r w:rsidRPr="00D82B5A">
        <w:rPr>
          <w:rFonts w:cs="David"/>
          <w:b/>
          <w:bCs/>
          <w:rtl/>
        </w:rPr>
        <w:t>פרוטוקול מס'</w:t>
      </w:r>
      <w:r w:rsidRPr="00D82B5A">
        <w:rPr>
          <w:rFonts w:cs="David" w:hint="cs"/>
          <w:b/>
          <w:bCs/>
          <w:rtl/>
        </w:rPr>
        <w:t xml:space="preserve"> 197</w:t>
      </w:r>
    </w:p>
    <w:p w14:paraId="1639CC64" w14:textId="77777777" w:rsidR="00D82B5A" w:rsidRDefault="00D82B5A" w:rsidP="00D82B5A">
      <w:pPr>
        <w:bidi/>
        <w:jc w:val="center"/>
        <w:rPr>
          <w:rFonts w:cs="David" w:hint="cs"/>
          <w:b/>
          <w:bCs/>
          <w:rtl/>
        </w:rPr>
      </w:pPr>
      <w:r w:rsidRPr="00D82B5A">
        <w:rPr>
          <w:rFonts w:cs="David" w:hint="cs"/>
          <w:b/>
          <w:bCs/>
          <w:rtl/>
        </w:rPr>
        <w:t xml:space="preserve">מישיבה משותפת של ועדת הכנסת עם חברי ועדת האתיקה וחברי הוועדה הציבורית </w:t>
      </w:r>
    </w:p>
    <w:p w14:paraId="4262D3AC" w14:textId="77777777" w:rsidR="00D82B5A" w:rsidRPr="00D82B5A" w:rsidRDefault="00D82B5A" w:rsidP="00D82B5A">
      <w:pPr>
        <w:bidi/>
        <w:jc w:val="center"/>
        <w:rPr>
          <w:rFonts w:cs="David" w:hint="cs"/>
          <w:b/>
          <w:bCs/>
          <w:rtl/>
        </w:rPr>
      </w:pPr>
      <w:r w:rsidRPr="00D82B5A">
        <w:rPr>
          <w:rFonts w:cs="David" w:hint="cs"/>
          <w:b/>
          <w:bCs/>
          <w:rtl/>
        </w:rPr>
        <w:t>להכנת כללי אתיקה לחברי כנסת בראשות פרופ' יצחק זמיר.</w:t>
      </w:r>
    </w:p>
    <w:p w14:paraId="645F41ED" w14:textId="77777777" w:rsidR="00D82B5A" w:rsidRPr="00D82B5A" w:rsidRDefault="00D82B5A" w:rsidP="00D82B5A">
      <w:pPr>
        <w:bidi/>
        <w:jc w:val="center"/>
        <w:rPr>
          <w:rFonts w:cs="David" w:hint="cs"/>
          <w:b/>
          <w:bCs/>
          <w:u w:val="single"/>
          <w:rtl/>
        </w:rPr>
      </w:pPr>
      <w:r w:rsidRPr="00D82B5A">
        <w:rPr>
          <w:rFonts w:cs="David" w:hint="cs"/>
          <w:b/>
          <w:bCs/>
          <w:u w:val="single"/>
          <w:rtl/>
        </w:rPr>
        <w:t xml:space="preserve">יום שלישי, ח' בטבת </w:t>
      </w:r>
      <w:proofErr w:type="spellStart"/>
      <w:r w:rsidRPr="00D82B5A">
        <w:rPr>
          <w:rFonts w:cs="David" w:hint="cs"/>
          <w:b/>
          <w:bCs/>
          <w:u w:val="single"/>
          <w:rtl/>
        </w:rPr>
        <w:t>התשס"ח</w:t>
      </w:r>
      <w:proofErr w:type="spellEnd"/>
      <w:r w:rsidRPr="00D82B5A">
        <w:rPr>
          <w:rFonts w:cs="David" w:hint="cs"/>
          <w:b/>
          <w:bCs/>
          <w:u w:val="single"/>
          <w:rtl/>
        </w:rPr>
        <w:t xml:space="preserve"> (15 בינואר 2008), שעה 14:00</w:t>
      </w:r>
    </w:p>
    <w:p w14:paraId="35711623" w14:textId="77777777" w:rsidR="00D82B5A" w:rsidRPr="00D82B5A" w:rsidRDefault="00D82B5A" w:rsidP="00D82B5A">
      <w:pPr>
        <w:bidi/>
        <w:jc w:val="both"/>
        <w:rPr>
          <w:rFonts w:cs="David"/>
          <w:b/>
          <w:bCs/>
          <w:u w:val="single"/>
          <w:rtl/>
        </w:rPr>
      </w:pPr>
    </w:p>
    <w:p w14:paraId="4E6B0BEA" w14:textId="77777777" w:rsidR="00D82B5A" w:rsidRPr="00D82B5A" w:rsidRDefault="00D82B5A" w:rsidP="00D82B5A">
      <w:pPr>
        <w:tabs>
          <w:tab w:val="left" w:pos="1221"/>
        </w:tabs>
        <w:bidi/>
        <w:jc w:val="both"/>
        <w:rPr>
          <w:rFonts w:cs="David" w:hint="cs"/>
          <w:b/>
          <w:bCs/>
          <w:u w:val="single"/>
          <w:rtl/>
        </w:rPr>
      </w:pPr>
    </w:p>
    <w:p w14:paraId="7BB4E99E" w14:textId="77777777" w:rsidR="00D82B5A" w:rsidRPr="00D82B5A" w:rsidRDefault="00D82B5A" w:rsidP="00D82B5A">
      <w:pPr>
        <w:tabs>
          <w:tab w:val="left" w:pos="1221"/>
        </w:tabs>
        <w:bidi/>
        <w:jc w:val="both"/>
        <w:rPr>
          <w:rFonts w:cs="David" w:hint="cs"/>
          <w:b/>
          <w:bCs/>
          <w:rtl/>
        </w:rPr>
      </w:pPr>
      <w:r w:rsidRPr="00D82B5A">
        <w:rPr>
          <w:rFonts w:cs="David"/>
          <w:b/>
          <w:bCs/>
          <w:u w:val="single"/>
          <w:rtl/>
        </w:rPr>
        <w:t>סדר היום</w:t>
      </w:r>
      <w:r w:rsidRPr="00D82B5A">
        <w:rPr>
          <w:rFonts w:cs="David"/>
          <w:rtl/>
        </w:rPr>
        <w:t>:</w:t>
      </w:r>
      <w:r w:rsidRPr="00D82B5A">
        <w:rPr>
          <w:rFonts w:cs="David" w:hint="cs"/>
          <w:b/>
          <w:bCs/>
          <w:rtl/>
        </w:rPr>
        <w:tab/>
        <w:t>פרק ט' - מתנות</w:t>
      </w:r>
    </w:p>
    <w:p w14:paraId="66735BE4" w14:textId="77777777" w:rsidR="00D82B5A" w:rsidRPr="00D82B5A" w:rsidRDefault="00D82B5A" w:rsidP="00D82B5A">
      <w:pPr>
        <w:bidi/>
        <w:jc w:val="both"/>
        <w:rPr>
          <w:rFonts w:cs="David" w:hint="cs"/>
          <w:b/>
          <w:bCs/>
          <w:rtl/>
        </w:rPr>
      </w:pPr>
    </w:p>
    <w:p w14:paraId="72991FA7" w14:textId="77777777" w:rsidR="00D82B5A" w:rsidRPr="00D82B5A" w:rsidRDefault="00D82B5A" w:rsidP="00D82B5A">
      <w:pPr>
        <w:bidi/>
        <w:jc w:val="both"/>
        <w:rPr>
          <w:rFonts w:cs="David" w:hint="cs"/>
          <w:rtl/>
        </w:rPr>
      </w:pPr>
    </w:p>
    <w:p w14:paraId="77604419" w14:textId="77777777" w:rsidR="00D82B5A" w:rsidRPr="00D82B5A" w:rsidRDefault="00D82B5A" w:rsidP="00D82B5A">
      <w:pPr>
        <w:bidi/>
        <w:jc w:val="both"/>
        <w:rPr>
          <w:rFonts w:cs="David"/>
          <w:rtl/>
        </w:rPr>
      </w:pPr>
    </w:p>
    <w:p w14:paraId="43216BCB" w14:textId="77777777" w:rsidR="00D82B5A" w:rsidRPr="00D82B5A" w:rsidRDefault="00D82B5A" w:rsidP="00D82B5A">
      <w:pPr>
        <w:bidi/>
        <w:jc w:val="both"/>
        <w:rPr>
          <w:rFonts w:cs="David"/>
          <w:b/>
          <w:bCs/>
          <w:u w:val="single"/>
          <w:rtl/>
        </w:rPr>
      </w:pPr>
      <w:r w:rsidRPr="00D82B5A">
        <w:rPr>
          <w:rFonts w:cs="David"/>
          <w:b/>
          <w:bCs/>
          <w:u w:val="single"/>
          <w:rtl/>
        </w:rPr>
        <w:t>נכחו</w:t>
      </w:r>
      <w:r w:rsidRPr="00D82B5A">
        <w:rPr>
          <w:rFonts w:cs="David"/>
          <w:rtl/>
        </w:rPr>
        <w:t>:</w:t>
      </w:r>
    </w:p>
    <w:p w14:paraId="74311632" w14:textId="77777777" w:rsidR="00D82B5A" w:rsidRPr="00D82B5A" w:rsidRDefault="00D82B5A" w:rsidP="00D82B5A">
      <w:pPr>
        <w:bidi/>
        <w:jc w:val="both"/>
        <w:rPr>
          <w:rFonts w:cs="David"/>
          <w:rtl/>
        </w:rPr>
      </w:pPr>
    </w:p>
    <w:p w14:paraId="1A2D78FF" w14:textId="77777777" w:rsidR="00D82B5A" w:rsidRPr="00D82B5A" w:rsidRDefault="00D82B5A" w:rsidP="00D82B5A">
      <w:pPr>
        <w:tabs>
          <w:tab w:val="left" w:pos="1788"/>
        </w:tabs>
        <w:bidi/>
        <w:jc w:val="both"/>
        <w:rPr>
          <w:rFonts w:cs="David" w:hint="cs"/>
          <w:rtl/>
        </w:rPr>
      </w:pPr>
      <w:r w:rsidRPr="00D82B5A">
        <w:rPr>
          <w:rFonts w:cs="David"/>
          <w:b/>
          <w:bCs/>
          <w:u w:val="single"/>
          <w:rtl/>
        </w:rPr>
        <w:t>חברי הוועדה</w:t>
      </w:r>
      <w:r w:rsidRPr="00D82B5A">
        <w:rPr>
          <w:rFonts w:cs="David"/>
          <w:rtl/>
        </w:rPr>
        <w:t>:</w:t>
      </w:r>
      <w:r w:rsidRPr="00D82B5A">
        <w:rPr>
          <w:rFonts w:cs="David" w:hint="cs"/>
          <w:rtl/>
        </w:rPr>
        <w:tab/>
        <w:t xml:space="preserve">יעקב </w:t>
      </w:r>
      <w:proofErr w:type="spellStart"/>
      <w:r w:rsidRPr="00D82B5A">
        <w:rPr>
          <w:rFonts w:cs="David" w:hint="cs"/>
          <w:rtl/>
        </w:rPr>
        <w:t>מרגי</w:t>
      </w:r>
      <w:proofErr w:type="spellEnd"/>
      <w:r w:rsidRPr="00D82B5A">
        <w:rPr>
          <w:rFonts w:cs="David" w:hint="cs"/>
          <w:rtl/>
        </w:rPr>
        <w:t xml:space="preserve"> </w:t>
      </w:r>
      <w:r w:rsidRPr="00D82B5A">
        <w:rPr>
          <w:rFonts w:cs="David"/>
          <w:rtl/>
        </w:rPr>
        <w:t>–</w:t>
      </w:r>
      <w:r w:rsidRPr="00D82B5A">
        <w:rPr>
          <w:rFonts w:cs="David" w:hint="cs"/>
          <w:rtl/>
        </w:rPr>
        <w:t xml:space="preserve"> מ"מ היו"ר</w:t>
      </w:r>
    </w:p>
    <w:p w14:paraId="5D8799CA" w14:textId="77777777" w:rsidR="00D82B5A" w:rsidRPr="00D82B5A" w:rsidRDefault="00D82B5A" w:rsidP="00D82B5A">
      <w:pPr>
        <w:tabs>
          <w:tab w:val="left" w:pos="1788"/>
        </w:tabs>
        <w:bidi/>
        <w:jc w:val="both"/>
        <w:rPr>
          <w:rFonts w:cs="David" w:hint="cs"/>
          <w:rtl/>
        </w:rPr>
      </w:pPr>
      <w:r w:rsidRPr="00D82B5A">
        <w:rPr>
          <w:rFonts w:cs="David" w:hint="cs"/>
          <w:rtl/>
        </w:rPr>
        <w:tab/>
      </w:r>
      <w:proofErr w:type="spellStart"/>
      <w:r w:rsidRPr="00D82B5A">
        <w:rPr>
          <w:rFonts w:cs="David" w:hint="cs"/>
          <w:rtl/>
        </w:rPr>
        <w:t>עמירה</w:t>
      </w:r>
      <w:proofErr w:type="spellEnd"/>
      <w:r w:rsidRPr="00D82B5A">
        <w:rPr>
          <w:rFonts w:cs="David" w:hint="cs"/>
          <w:rtl/>
        </w:rPr>
        <w:t xml:space="preserve"> </w:t>
      </w:r>
      <w:proofErr w:type="spellStart"/>
      <w:r w:rsidRPr="00D82B5A">
        <w:rPr>
          <w:rFonts w:cs="David" w:hint="cs"/>
          <w:rtl/>
        </w:rPr>
        <w:t>דותן</w:t>
      </w:r>
      <w:proofErr w:type="spellEnd"/>
    </w:p>
    <w:p w14:paraId="3623BB57" w14:textId="77777777" w:rsidR="00D82B5A" w:rsidRPr="00D82B5A" w:rsidRDefault="00D82B5A" w:rsidP="00D82B5A">
      <w:pPr>
        <w:tabs>
          <w:tab w:val="left" w:pos="1788"/>
        </w:tabs>
        <w:bidi/>
        <w:jc w:val="both"/>
        <w:rPr>
          <w:rFonts w:cs="David" w:hint="cs"/>
          <w:rtl/>
        </w:rPr>
      </w:pPr>
      <w:r w:rsidRPr="00D82B5A">
        <w:rPr>
          <w:rFonts w:cs="David" w:hint="cs"/>
          <w:rtl/>
        </w:rPr>
        <w:tab/>
        <w:t>יצחק זיו</w:t>
      </w:r>
    </w:p>
    <w:p w14:paraId="13D6D419" w14:textId="77777777" w:rsidR="00D82B5A" w:rsidRPr="00D82B5A" w:rsidRDefault="00D82B5A" w:rsidP="00D82B5A">
      <w:pPr>
        <w:tabs>
          <w:tab w:val="left" w:pos="1788"/>
        </w:tabs>
        <w:bidi/>
        <w:jc w:val="both"/>
        <w:rPr>
          <w:rFonts w:cs="David" w:hint="cs"/>
          <w:rtl/>
        </w:rPr>
      </w:pPr>
      <w:r w:rsidRPr="00D82B5A">
        <w:rPr>
          <w:rFonts w:cs="David" w:hint="cs"/>
          <w:rtl/>
        </w:rPr>
        <w:tab/>
      </w:r>
      <w:proofErr w:type="spellStart"/>
      <w:r w:rsidRPr="00D82B5A">
        <w:rPr>
          <w:rFonts w:cs="David" w:hint="cs"/>
          <w:rtl/>
        </w:rPr>
        <w:t>אסתרינה</w:t>
      </w:r>
      <w:proofErr w:type="spellEnd"/>
      <w:r w:rsidRPr="00D82B5A">
        <w:rPr>
          <w:rFonts w:cs="David" w:hint="cs"/>
          <w:rtl/>
        </w:rPr>
        <w:t xml:space="preserve"> </w:t>
      </w:r>
      <w:proofErr w:type="spellStart"/>
      <w:r w:rsidRPr="00D82B5A">
        <w:rPr>
          <w:rFonts w:cs="David" w:hint="cs"/>
          <w:rtl/>
        </w:rPr>
        <w:t>טרטמן</w:t>
      </w:r>
      <w:proofErr w:type="spellEnd"/>
    </w:p>
    <w:p w14:paraId="33936E3E" w14:textId="77777777" w:rsidR="00D82B5A" w:rsidRPr="00D82B5A" w:rsidRDefault="00D82B5A" w:rsidP="00D82B5A">
      <w:pPr>
        <w:tabs>
          <w:tab w:val="left" w:pos="1788"/>
        </w:tabs>
        <w:bidi/>
        <w:jc w:val="both"/>
        <w:rPr>
          <w:rFonts w:cs="David" w:hint="cs"/>
          <w:rtl/>
        </w:rPr>
      </w:pPr>
      <w:r w:rsidRPr="00D82B5A">
        <w:rPr>
          <w:rFonts w:cs="David" w:hint="cs"/>
          <w:rtl/>
        </w:rPr>
        <w:tab/>
        <w:t>רונית תירוש</w:t>
      </w:r>
    </w:p>
    <w:p w14:paraId="39F90BFA" w14:textId="77777777" w:rsidR="00D82B5A" w:rsidRPr="00D82B5A" w:rsidRDefault="00D82B5A" w:rsidP="00D82B5A">
      <w:pPr>
        <w:bidi/>
        <w:jc w:val="both"/>
        <w:rPr>
          <w:rFonts w:cs="David"/>
          <w:rtl/>
        </w:rPr>
      </w:pPr>
    </w:p>
    <w:p w14:paraId="224D4C4A" w14:textId="77777777" w:rsidR="00D82B5A" w:rsidRPr="00D82B5A" w:rsidRDefault="00D82B5A" w:rsidP="00D82B5A">
      <w:pPr>
        <w:bidi/>
        <w:jc w:val="both"/>
        <w:rPr>
          <w:rFonts w:cs="David"/>
          <w:rtl/>
        </w:rPr>
      </w:pPr>
    </w:p>
    <w:p w14:paraId="0A747DE4" w14:textId="77777777" w:rsidR="00D82B5A" w:rsidRPr="00D82B5A" w:rsidRDefault="00D82B5A" w:rsidP="00D82B5A">
      <w:pPr>
        <w:tabs>
          <w:tab w:val="left" w:pos="1788"/>
          <w:tab w:val="left" w:pos="3631"/>
        </w:tabs>
        <w:bidi/>
        <w:jc w:val="both"/>
        <w:rPr>
          <w:rFonts w:cs="David" w:hint="cs"/>
          <w:rtl/>
        </w:rPr>
      </w:pPr>
      <w:r w:rsidRPr="00D82B5A">
        <w:rPr>
          <w:rFonts w:cs="David"/>
          <w:b/>
          <w:bCs/>
          <w:u w:val="single"/>
          <w:rtl/>
        </w:rPr>
        <w:t>מוזמנים</w:t>
      </w:r>
      <w:r w:rsidRPr="00D82B5A">
        <w:rPr>
          <w:rFonts w:cs="David"/>
          <w:rtl/>
        </w:rPr>
        <w:t>:</w:t>
      </w:r>
      <w:r w:rsidRPr="00D82B5A">
        <w:rPr>
          <w:rFonts w:cs="David" w:hint="cs"/>
          <w:rtl/>
        </w:rPr>
        <w:tab/>
        <w:t>פרופ' יצחק זמיר</w:t>
      </w:r>
    </w:p>
    <w:p w14:paraId="320E407D" w14:textId="77777777" w:rsidR="00D82B5A" w:rsidRPr="00D82B5A" w:rsidRDefault="00D82B5A" w:rsidP="00D82B5A">
      <w:pPr>
        <w:bidi/>
        <w:jc w:val="both"/>
        <w:rPr>
          <w:rFonts w:cs="David"/>
          <w:rtl/>
        </w:rPr>
      </w:pPr>
    </w:p>
    <w:p w14:paraId="67CCB8C6" w14:textId="77777777" w:rsidR="00D82B5A" w:rsidRPr="00D82B5A" w:rsidRDefault="00D82B5A" w:rsidP="00D82B5A">
      <w:pPr>
        <w:bidi/>
        <w:jc w:val="both"/>
        <w:rPr>
          <w:rFonts w:cs="David"/>
          <w:rtl/>
        </w:rPr>
      </w:pPr>
    </w:p>
    <w:p w14:paraId="33D97B11" w14:textId="77777777" w:rsidR="00D82B5A" w:rsidRPr="00D82B5A" w:rsidRDefault="00D82B5A" w:rsidP="00D82B5A">
      <w:pPr>
        <w:bidi/>
        <w:jc w:val="both"/>
        <w:rPr>
          <w:rFonts w:cs="David"/>
          <w:rtl/>
        </w:rPr>
      </w:pPr>
    </w:p>
    <w:p w14:paraId="39530DAC" w14:textId="77777777" w:rsidR="00D82B5A" w:rsidRPr="00D82B5A" w:rsidRDefault="00D82B5A" w:rsidP="00D82B5A">
      <w:pPr>
        <w:tabs>
          <w:tab w:val="left" w:pos="1930"/>
        </w:tabs>
        <w:bidi/>
        <w:jc w:val="both"/>
        <w:rPr>
          <w:rFonts w:cs="David" w:hint="cs"/>
          <w:rtl/>
        </w:rPr>
      </w:pPr>
      <w:r w:rsidRPr="00D82B5A">
        <w:rPr>
          <w:rFonts w:cs="David"/>
          <w:b/>
          <w:bCs/>
          <w:u w:val="single"/>
          <w:rtl/>
        </w:rPr>
        <w:t>י</w:t>
      </w:r>
      <w:r w:rsidRPr="00D82B5A">
        <w:rPr>
          <w:rFonts w:cs="David" w:hint="cs"/>
          <w:b/>
          <w:bCs/>
          <w:u w:val="single"/>
          <w:rtl/>
        </w:rPr>
        <w:t>יעוץ משפטי</w:t>
      </w:r>
      <w:r w:rsidRPr="00D82B5A">
        <w:rPr>
          <w:rFonts w:cs="David"/>
          <w:b/>
          <w:bCs/>
          <w:u w:val="single"/>
          <w:rtl/>
        </w:rPr>
        <w:t>:</w:t>
      </w:r>
      <w:r w:rsidRPr="00D82B5A">
        <w:rPr>
          <w:rFonts w:cs="David" w:hint="cs"/>
          <w:rtl/>
        </w:rPr>
        <w:tab/>
        <w:t xml:space="preserve">ארבל </w:t>
      </w:r>
      <w:proofErr w:type="spellStart"/>
      <w:r w:rsidRPr="00D82B5A">
        <w:rPr>
          <w:rFonts w:cs="David" w:hint="cs"/>
          <w:rtl/>
        </w:rPr>
        <w:t>אסטרחן</w:t>
      </w:r>
      <w:proofErr w:type="spellEnd"/>
    </w:p>
    <w:p w14:paraId="424058CD" w14:textId="77777777" w:rsidR="00D82B5A" w:rsidRPr="00D82B5A" w:rsidRDefault="00D82B5A" w:rsidP="00D82B5A">
      <w:pPr>
        <w:tabs>
          <w:tab w:val="left" w:pos="1930"/>
        </w:tabs>
        <w:bidi/>
        <w:jc w:val="both"/>
        <w:rPr>
          <w:rFonts w:cs="David" w:hint="cs"/>
          <w:rtl/>
        </w:rPr>
      </w:pPr>
      <w:r w:rsidRPr="00D82B5A">
        <w:rPr>
          <w:rFonts w:cs="David" w:hint="cs"/>
          <w:rtl/>
        </w:rPr>
        <w:tab/>
        <w:t>דין</w:t>
      </w:r>
    </w:p>
    <w:p w14:paraId="399B77BB" w14:textId="77777777" w:rsidR="00D82B5A" w:rsidRPr="00D82B5A" w:rsidRDefault="00D82B5A" w:rsidP="00D82B5A">
      <w:pPr>
        <w:bidi/>
        <w:jc w:val="both"/>
        <w:rPr>
          <w:rFonts w:cs="David"/>
          <w:rtl/>
        </w:rPr>
      </w:pPr>
    </w:p>
    <w:p w14:paraId="1C4D10CF" w14:textId="77777777" w:rsidR="00D82B5A" w:rsidRPr="00D82B5A" w:rsidRDefault="00D82B5A" w:rsidP="00D82B5A">
      <w:pPr>
        <w:tabs>
          <w:tab w:val="left" w:pos="1930"/>
        </w:tabs>
        <w:bidi/>
        <w:jc w:val="both"/>
        <w:rPr>
          <w:rFonts w:cs="David" w:hint="cs"/>
          <w:rtl/>
        </w:rPr>
      </w:pPr>
      <w:r w:rsidRPr="00D82B5A">
        <w:rPr>
          <w:rFonts w:cs="David"/>
          <w:b/>
          <w:bCs/>
          <w:u w:val="single"/>
          <w:rtl/>
        </w:rPr>
        <w:t>מנהלת הוועדה</w:t>
      </w:r>
      <w:r w:rsidRPr="00D82B5A">
        <w:rPr>
          <w:rFonts w:cs="David"/>
          <w:rtl/>
        </w:rPr>
        <w:t>:</w:t>
      </w:r>
      <w:r w:rsidRPr="00D82B5A">
        <w:rPr>
          <w:rFonts w:cs="David" w:hint="cs"/>
          <w:b/>
          <w:bCs/>
          <w:rtl/>
        </w:rPr>
        <w:tab/>
      </w:r>
      <w:r w:rsidRPr="00D82B5A">
        <w:rPr>
          <w:rFonts w:cs="David" w:hint="cs"/>
          <w:rtl/>
        </w:rPr>
        <w:t>אתי בן יוסף</w:t>
      </w:r>
    </w:p>
    <w:p w14:paraId="538AA0CD" w14:textId="77777777" w:rsidR="00D82B5A" w:rsidRPr="00D82B5A" w:rsidRDefault="00D82B5A" w:rsidP="00D82B5A">
      <w:pPr>
        <w:bidi/>
        <w:jc w:val="both"/>
        <w:rPr>
          <w:rFonts w:cs="David"/>
          <w:rtl/>
        </w:rPr>
      </w:pPr>
    </w:p>
    <w:p w14:paraId="0847BCE1" w14:textId="77777777" w:rsidR="00D82B5A" w:rsidRPr="00D82B5A" w:rsidRDefault="00D82B5A" w:rsidP="00D82B5A">
      <w:pPr>
        <w:tabs>
          <w:tab w:val="left" w:pos="1930"/>
        </w:tabs>
        <w:bidi/>
        <w:jc w:val="both"/>
        <w:rPr>
          <w:rFonts w:cs="David" w:hint="cs"/>
          <w:rtl/>
        </w:rPr>
      </w:pPr>
      <w:r w:rsidRPr="00D82B5A">
        <w:rPr>
          <w:rFonts w:cs="David" w:hint="cs"/>
          <w:b/>
          <w:bCs/>
          <w:u w:val="single"/>
          <w:rtl/>
        </w:rPr>
        <w:t xml:space="preserve">קצרנית </w:t>
      </w:r>
      <w:proofErr w:type="spellStart"/>
      <w:r w:rsidRPr="00D82B5A">
        <w:rPr>
          <w:rFonts w:cs="David" w:hint="cs"/>
          <w:b/>
          <w:bCs/>
          <w:u w:val="single"/>
          <w:rtl/>
        </w:rPr>
        <w:t>פרלמנטרית</w:t>
      </w:r>
      <w:proofErr w:type="spellEnd"/>
      <w:r w:rsidRPr="00D82B5A">
        <w:rPr>
          <w:rFonts w:cs="David"/>
          <w:rtl/>
        </w:rPr>
        <w:t>:</w:t>
      </w:r>
      <w:r w:rsidRPr="00D82B5A">
        <w:rPr>
          <w:rFonts w:cs="David" w:hint="cs"/>
          <w:rtl/>
        </w:rPr>
        <w:tab/>
      </w:r>
      <w:proofErr w:type="spellStart"/>
      <w:r w:rsidRPr="00D82B5A">
        <w:rPr>
          <w:rFonts w:cs="David" w:hint="cs"/>
          <w:rtl/>
        </w:rPr>
        <w:t>רויטל</w:t>
      </w:r>
      <w:proofErr w:type="spellEnd"/>
      <w:r w:rsidRPr="00D82B5A">
        <w:rPr>
          <w:rFonts w:cs="David" w:hint="cs"/>
          <w:rtl/>
        </w:rPr>
        <w:t xml:space="preserve"> יפרח</w:t>
      </w:r>
      <w:r w:rsidRPr="00D82B5A">
        <w:rPr>
          <w:rFonts w:cs="David" w:hint="cs"/>
          <w:rtl/>
        </w:rPr>
        <w:tab/>
      </w:r>
    </w:p>
    <w:p w14:paraId="4325C680" w14:textId="77777777" w:rsidR="00D82B5A" w:rsidRPr="00D82B5A" w:rsidRDefault="00D82B5A" w:rsidP="00D82B5A">
      <w:pPr>
        <w:bidi/>
        <w:jc w:val="both"/>
        <w:rPr>
          <w:rFonts w:cs="David" w:hint="cs"/>
          <w:b/>
          <w:bCs/>
          <w:rtl/>
        </w:rPr>
      </w:pPr>
    </w:p>
    <w:p w14:paraId="1B3CF046" w14:textId="77777777" w:rsidR="00D82B5A" w:rsidRPr="00D82B5A" w:rsidRDefault="00D82B5A" w:rsidP="00D82B5A">
      <w:pPr>
        <w:pStyle w:val="Heading5"/>
        <w:rPr>
          <w:rFonts w:hint="cs"/>
          <w:sz w:val="24"/>
          <w:rtl/>
        </w:rPr>
      </w:pPr>
    </w:p>
    <w:p w14:paraId="0BDA63C2" w14:textId="77777777" w:rsidR="00D82B5A" w:rsidRPr="00D82B5A" w:rsidRDefault="00D82B5A" w:rsidP="00D82B5A">
      <w:pPr>
        <w:pStyle w:val="Heading5"/>
        <w:rPr>
          <w:sz w:val="24"/>
          <w:rtl/>
        </w:rPr>
      </w:pPr>
      <w:r w:rsidRPr="00D82B5A">
        <w:rPr>
          <w:sz w:val="24"/>
          <w:rtl/>
        </w:rPr>
        <w:t xml:space="preserve"> </w:t>
      </w:r>
    </w:p>
    <w:p w14:paraId="5431B10A" w14:textId="77777777" w:rsidR="00D82B5A" w:rsidRPr="00D82B5A" w:rsidRDefault="00D82B5A" w:rsidP="00D82B5A">
      <w:pPr>
        <w:bidi/>
        <w:jc w:val="both"/>
        <w:rPr>
          <w:rFonts w:cs="David" w:hint="cs"/>
          <w:rtl/>
        </w:rPr>
      </w:pPr>
    </w:p>
    <w:p w14:paraId="1161A2E1" w14:textId="77777777" w:rsidR="00D82B5A" w:rsidRPr="00D82B5A" w:rsidRDefault="00D82B5A" w:rsidP="00D82B5A">
      <w:pPr>
        <w:bidi/>
        <w:jc w:val="both"/>
        <w:rPr>
          <w:rFonts w:cs="David" w:hint="cs"/>
          <w:u w:val="single"/>
          <w:rtl/>
        </w:rPr>
      </w:pPr>
      <w:r w:rsidRPr="00D82B5A">
        <w:rPr>
          <w:rFonts w:cs="David"/>
          <w:rtl/>
        </w:rPr>
        <w:br w:type="page"/>
      </w:r>
    </w:p>
    <w:p w14:paraId="69B247D6" w14:textId="77777777" w:rsidR="00D82B5A" w:rsidRPr="00D82B5A" w:rsidRDefault="00D82B5A" w:rsidP="00D82B5A">
      <w:pPr>
        <w:bidi/>
        <w:jc w:val="both"/>
        <w:rPr>
          <w:rFonts w:cs="David" w:hint="cs"/>
          <w:u w:val="single"/>
          <w:rtl/>
        </w:rPr>
      </w:pPr>
    </w:p>
    <w:p w14:paraId="777ABC1F" w14:textId="77777777" w:rsidR="00D82B5A" w:rsidRPr="00D82B5A" w:rsidRDefault="00D82B5A" w:rsidP="00D82B5A">
      <w:pPr>
        <w:bidi/>
        <w:jc w:val="both"/>
        <w:rPr>
          <w:rFonts w:cs="David" w:hint="cs"/>
          <w:b/>
          <w:bCs/>
          <w:u w:val="single"/>
          <w:rtl/>
        </w:rPr>
      </w:pPr>
      <w:r w:rsidRPr="00D82B5A">
        <w:rPr>
          <w:rFonts w:cs="David" w:hint="cs"/>
          <w:b/>
          <w:bCs/>
          <w:u w:val="single"/>
          <w:rtl/>
        </w:rPr>
        <w:t>פרק ט' - מתנות</w:t>
      </w:r>
    </w:p>
    <w:p w14:paraId="3A8FFA3B" w14:textId="77777777" w:rsidR="00D82B5A" w:rsidRPr="00D82B5A" w:rsidRDefault="00D82B5A" w:rsidP="00D82B5A">
      <w:pPr>
        <w:bidi/>
        <w:jc w:val="both"/>
        <w:rPr>
          <w:rFonts w:cs="David" w:hint="cs"/>
          <w:u w:val="single"/>
          <w:rtl/>
        </w:rPr>
      </w:pPr>
    </w:p>
    <w:p w14:paraId="407F84C5" w14:textId="77777777" w:rsidR="00D82B5A" w:rsidRPr="00D82B5A" w:rsidRDefault="00D82B5A" w:rsidP="00D82B5A">
      <w:pPr>
        <w:bidi/>
        <w:jc w:val="both"/>
        <w:rPr>
          <w:rFonts w:cs="David" w:hint="cs"/>
          <w:rtl/>
        </w:rPr>
      </w:pPr>
      <w:r w:rsidRPr="00D82B5A">
        <w:rPr>
          <w:rFonts w:cs="David" w:hint="cs"/>
          <w:u w:val="single"/>
          <w:rtl/>
        </w:rPr>
        <w:t xml:space="preserve">היו"ר יעקב </w:t>
      </w:r>
      <w:proofErr w:type="spellStart"/>
      <w:r w:rsidRPr="00D82B5A">
        <w:rPr>
          <w:rFonts w:cs="David" w:hint="cs"/>
          <w:u w:val="single"/>
          <w:rtl/>
        </w:rPr>
        <w:t>מרגי</w:t>
      </w:r>
      <w:proofErr w:type="spellEnd"/>
      <w:r w:rsidRPr="00D82B5A">
        <w:rPr>
          <w:rFonts w:cs="David" w:hint="cs"/>
          <w:u w:val="single"/>
          <w:rtl/>
        </w:rPr>
        <w:t>:</w:t>
      </w:r>
    </w:p>
    <w:p w14:paraId="77156383" w14:textId="77777777" w:rsidR="00D82B5A" w:rsidRPr="00D82B5A" w:rsidRDefault="00D82B5A" w:rsidP="00D82B5A">
      <w:pPr>
        <w:bidi/>
        <w:jc w:val="both"/>
        <w:rPr>
          <w:rFonts w:cs="David" w:hint="cs"/>
          <w:rtl/>
        </w:rPr>
      </w:pPr>
    </w:p>
    <w:p w14:paraId="0A9792A7" w14:textId="77777777" w:rsidR="00D82B5A" w:rsidRPr="00D82B5A" w:rsidRDefault="00D82B5A" w:rsidP="00D82B5A">
      <w:pPr>
        <w:bidi/>
        <w:jc w:val="both"/>
        <w:rPr>
          <w:rFonts w:cs="David" w:hint="cs"/>
          <w:rtl/>
        </w:rPr>
      </w:pPr>
      <w:r w:rsidRPr="00D82B5A">
        <w:rPr>
          <w:rFonts w:cs="David" w:hint="cs"/>
          <w:rtl/>
        </w:rPr>
        <w:tab/>
        <w:t>אנחנו ממשיכים בסדר היום. יש המשך דיון. על סדר היום ישיבה משותפת של חברי ועדת האתיקה להכנה לחברי הכנסת.א נחנו עוסקים בפרק המתנות, פרק ט, הגענו לסעיף 54, שמדבר על נסיעות לחול.</w:t>
      </w:r>
    </w:p>
    <w:p w14:paraId="73E1C018" w14:textId="77777777" w:rsidR="00D82B5A" w:rsidRPr="00D82B5A" w:rsidRDefault="00D82B5A" w:rsidP="00D82B5A">
      <w:pPr>
        <w:bidi/>
        <w:jc w:val="both"/>
        <w:rPr>
          <w:rFonts w:cs="David" w:hint="cs"/>
          <w:rtl/>
        </w:rPr>
      </w:pPr>
    </w:p>
    <w:p w14:paraId="36935819" w14:textId="77777777" w:rsidR="00D82B5A" w:rsidRPr="00D82B5A" w:rsidRDefault="00D82B5A" w:rsidP="00D82B5A">
      <w:pPr>
        <w:bidi/>
        <w:jc w:val="both"/>
        <w:rPr>
          <w:rFonts w:cs="David" w:hint="cs"/>
          <w:rtl/>
        </w:rPr>
      </w:pPr>
      <w:proofErr w:type="spellStart"/>
      <w:r w:rsidRPr="00D82B5A">
        <w:rPr>
          <w:rFonts w:cs="David" w:hint="cs"/>
          <w:rtl/>
        </w:rPr>
        <w:t>אראס</w:t>
      </w:r>
      <w:proofErr w:type="spellEnd"/>
    </w:p>
    <w:p w14:paraId="4DA788D4" w14:textId="77777777" w:rsidR="00D82B5A" w:rsidRPr="00D82B5A" w:rsidRDefault="00D82B5A" w:rsidP="00D82B5A">
      <w:pPr>
        <w:bidi/>
        <w:jc w:val="both"/>
        <w:rPr>
          <w:rFonts w:cs="David" w:hint="cs"/>
          <w:rtl/>
        </w:rPr>
      </w:pPr>
      <w:r w:rsidRPr="00D82B5A">
        <w:rPr>
          <w:rFonts w:cs="David" w:hint="cs"/>
          <w:rtl/>
        </w:rPr>
        <w:t>זה נוסח חלופי.</w:t>
      </w:r>
    </w:p>
    <w:p w14:paraId="2F390D60" w14:textId="77777777" w:rsidR="00D82B5A" w:rsidRPr="00D82B5A" w:rsidRDefault="00D82B5A" w:rsidP="00D82B5A">
      <w:pPr>
        <w:bidi/>
        <w:jc w:val="both"/>
        <w:rPr>
          <w:rFonts w:cs="David" w:hint="cs"/>
          <w:rtl/>
        </w:rPr>
      </w:pPr>
    </w:p>
    <w:p w14:paraId="3AC2E5FB"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61FD9A4F" w14:textId="77777777" w:rsidR="00D82B5A" w:rsidRPr="00D82B5A" w:rsidRDefault="00D82B5A" w:rsidP="00D82B5A">
      <w:pPr>
        <w:bidi/>
        <w:jc w:val="both"/>
        <w:rPr>
          <w:rFonts w:cs="David" w:hint="cs"/>
          <w:rtl/>
        </w:rPr>
      </w:pPr>
    </w:p>
    <w:p w14:paraId="5915B784" w14:textId="77777777" w:rsidR="00D82B5A" w:rsidRPr="00D82B5A" w:rsidRDefault="00D82B5A" w:rsidP="00D82B5A">
      <w:pPr>
        <w:bidi/>
        <w:jc w:val="both"/>
        <w:rPr>
          <w:rFonts w:cs="David" w:hint="cs"/>
          <w:rtl/>
        </w:rPr>
      </w:pPr>
      <w:r w:rsidRPr="00D82B5A">
        <w:rPr>
          <w:rFonts w:cs="David" w:hint="cs"/>
          <w:rtl/>
        </w:rPr>
        <w:tab/>
        <w:t xml:space="preserve"> רבותי, הנוסח של הפרק מונח לפניכם. יש פה נוסח חלופי שהוצע על ידי </w:t>
      </w:r>
      <w:proofErr w:type="spellStart"/>
      <w:r w:rsidRPr="00D82B5A">
        <w:rPr>
          <w:rFonts w:cs="David" w:hint="cs"/>
          <w:rtl/>
        </w:rPr>
        <w:t>אדלשטיין</w:t>
      </w:r>
      <w:proofErr w:type="spellEnd"/>
      <w:r w:rsidRPr="00D82B5A">
        <w:rPr>
          <w:rFonts w:cs="David" w:hint="cs"/>
          <w:rtl/>
        </w:rPr>
        <w:t xml:space="preserve"> ויש את הסעיף המקורי.</w:t>
      </w:r>
    </w:p>
    <w:p w14:paraId="312E3598" w14:textId="77777777" w:rsidR="00D82B5A" w:rsidRPr="00D82B5A" w:rsidRDefault="00D82B5A" w:rsidP="00D82B5A">
      <w:pPr>
        <w:bidi/>
        <w:jc w:val="both"/>
        <w:rPr>
          <w:rFonts w:cs="David" w:hint="cs"/>
          <w:rtl/>
        </w:rPr>
      </w:pPr>
    </w:p>
    <w:p w14:paraId="54CADE9C" w14:textId="77777777" w:rsidR="00D82B5A" w:rsidRPr="00D82B5A" w:rsidRDefault="00D82B5A" w:rsidP="00D82B5A">
      <w:pPr>
        <w:bidi/>
        <w:jc w:val="both"/>
        <w:rPr>
          <w:rFonts w:cs="David" w:hint="cs"/>
          <w:rtl/>
        </w:rPr>
      </w:pPr>
      <w:r w:rsidRPr="00D82B5A">
        <w:rPr>
          <w:rFonts w:cs="David" w:hint="cs"/>
          <w:rtl/>
        </w:rPr>
        <w:t>בעמוד 18 מודגש בכחול.</w:t>
      </w:r>
    </w:p>
    <w:p w14:paraId="05CAF113" w14:textId="77777777" w:rsidR="00D82B5A" w:rsidRPr="00D82B5A" w:rsidRDefault="00D82B5A" w:rsidP="00D82B5A">
      <w:pPr>
        <w:bidi/>
        <w:jc w:val="both"/>
        <w:rPr>
          <w:rFonts w:cs="David" w:hint="cs"/>
          <w:rtl/>
        </w:rPr>
      </w:pPr>
    </w:p>
    <w:p w14:paraId="558F16AE" w14:textId="77777777" w:rsidR="00D82B5A" w:rsidRPr="00D82B5A" w:rsidRDefault="00D82B5A" w:rsidP="00D82B5A">
      <w:pPr>
        <w:bidi/>
        <w:jc w:val="both"/>
        <w:rPr>
          <w:rFonts w:cs="David" w:hint="cs"/>
          <w:rtl/>
        </w:rPr>
      </w:pPr>
      <w:r w:rsidRPr="00D82B5A">
        <w:rPr>
          <w:rFonts w:cs="David" w:hint="cs"/>
          <w:rtl/>
        </w:rPr>
        <w:t>יצחק</w:t>
      </w:r>
    </w:p>
    <w:p w14:paraId="6D65F490" w14:textId="77777777" w:rsidR="00D82B5A" w:rsidRPr="00D82B5A" w:rsidRDefault="00D82B5A" w:rsidP="00D82B5A">
      <w:pPr>
        <w:bidi/>
        <w:jc w:val="both"/>
        <w:rPr>
          <w:rFonts w:cs="David" w:hint="cs"/>
          <w:rtl/>
        </w:rPr>
      </w:pPr>
    </w:p>
    <w:p w14:paraId="7B6432F8" w14:textId="77777777" w:rsidR="00D82B5A" w:rsidRPr="00D82B5A" w:rsidRDefault="00D82B5A" w:rsidP="00D82B5A">
      <w:pPr>
        <w:bidi/>
        <w:jc w:val="both"/>
        <w:rPr>
          <w:rFonts w:cs="David" w:hint="cs"/>
          <w:rtl/>
        </w:rPr>
      </w:pPr>
      <w:r w:rsidRPr="00D82B5A">
        <w:rPr>
          <w:rFonts w:cs="David" w:hint="cs"/>
          <w:rtl/>
        </w:rPr>
        <w:t xml:space="preserve">זו אותה גברת </w:t>
      </w:r>
      <w:proofErr w:type="spellStart"/>
      <w:r w:rsidRPr="00D82B5A">
        <w:rPr>
          <w:rFonts w:cs="David" w:hint="cs"/>
          <w:rtl/>
        </w:rPr>
        <w:t>בשיוני</w:t>
      </w:r>
      <w:proofErr w:type="spellEnd"/>
      <w:r w:rsidRPr="00D82B5A">
        <w:rPr>
          <w:rFonts w:cs="David" w:hint="cs"/>
          <w:rtl/>
        </w:rPr>
        <w:t xml:space="preserve"> אדרת.</w:t>
      </w:r>
    </w:p>
    <w:p w14:paraId="4E043B45" w14:textId="77777777" w:rsidR="00D82B5A" w:rsidRPr="00D82B5A" w:rsidRDefault="00D82B5A" w:rsidP="00D82B5A">
      <w:pPr>
        <w:bidi/>
        <w:jc w:val="both"/>
        <w:rPr>
          <w:rFonts w:cs="David" w:hint="cs"/>
          <w:rtl/>
        </w:rPr>
      </w:pPr>
    </w:p>
    <w:p w14:paraId="1362A48E" w14:textId="77777777" w:rsidR="00D82B5A" w:rsidRPr="00D82B5A" w:rsidRDefault="00D82B5A" w:rsidP="00D82B5A">
      <w:pPr>
        <w:bidi/>
        <w:jc w:val="both"/>
        <w:rPr>
          <w:rFonts w:cs="David" w:hint="cs"/>
          <w:rtl/>
        </w:rPr>
      </w:pPr>
      <w:r w:rsidRPr="00D82B5A">
        <w:rPr>
          <w:rFonts w:cs="David" w:hint="cs"/>
          <w:rtl/>
        </w:rPr>
        <w:t>ארבל</w:t>
      </w:r>
    </w:p>
    <w:p w14:paraId="4A4F90EF" w14:textId="77777777" w:rsidR="00D82B5A" w:rsidRPr="00D82B5A" w:rsidRDefault="00D82B5A" w:rsidP="00D82B5A">
      <w:pPr>
        <w:bidi/>
        <w:jc w:val="both"/>
        <w:rPr>
          <w:rFonts w:cs="David" w:hint="cs"/>
          <w:rtl/>
        </w:rPr>
      </w:pPr>
    </w:p>
    <w:p w14:paraId="69780740" w14:textId="77777777" w:rsidR="00D82B5A" w:rsidRPr="00D82B5A" w:rsidRDefault="00D82B5A" w:rsidP="00D82B5A">
      <w:pPr>
        <w:bidi/>
        <w:jc w:val="both"/>
        <w:rPr>
          <w:rFonts w:cs="David" w:hint="cs"/>
          <w:rtl/>
        </w:rPr>
      </w:pPr>
      <w:r w:rsidRPr="00D82B5A">
        <w:rPr>
          <w:rFonts w:cs="David" w:hint="cs"/>
          <w:rtl/>
        </w:rPr>
        <w:t xml:space="preserve">כמו שהסעיף הזה </w:t>
      </w:r>
      <w:proofErr w:type="spellStart"/>
      <w:r w:rsidRPr="00D82B5A">
        <w:rPr>
          <w:rFonts w:cs="David" w:hint="cs"/>
          <w:rtl/>
        </w:rPr>
        <w:t>בתחיל</w:t>
      </w:r>
      <w:proofErr w:type="spellEnd"/>
      <w:r w:rsidRPr="00D82B5A">
        <w:rPr>
          <w:rFonts w:cs="David" w:hint="cs"/>
          <w:rtl/>
        </w:rPr>
        <w:t xml:space="preserve"> </w:t>
      </w:r>
      <w:proofErr w:type="spellStart"/>
      <w:r w:rsidRPr="00D82B5A">
        <w:rPr>
          <w:rFonts w:cs="David" w:hint="cs"/>
          <w:rtl/>
        </w:rPr>
        <w:t>הדיוןב</w:t>
      </w:r>
      <w:proofErr w:type="spellEnd"/>
      <w:r w:rsidRPr="00D82B5A">
        <w:rPr>
          <w:rFonts w:cs="David" w:hint="cs"/>
          <w:rtl/>
        </w:rPr>
        <w:t xml:space="preserve"> סעיף 54 בישיבה הקודמת והובהר שסעיף עניינו נסיעות לחול </w:t>
      </w:r>
      <w:proofErr w:type="spellStart"/>
      <w:r w:rsidRPr="00D82B5A">
        <w:rPr>
          <w:rFonts w:cs="David" w:hint="cs"/>
          <w:rtl/>
        </w:rPr>
        <w:t>והועא</w:t>
      </w:r>
      <w:proofErr w:type="spellEnd"/>
      <w:r w:rsidRPr="00D82B5A">
        <w:rPr>
          <w:rFonts w:cs="David" w:hint="cs"/>
          <w:rtl/>
        </w:rPr>
        <w:t xml:space="preserve"> מבוסס באופן ניכר על ההחלטה של ועדת האתיקה, שקבעה בדומה למה שכתוב כאן, שנסיעות לחול מחייבות אישור מראש של עודת האתיקה והיא לא תאשר מימון של גורמים עסקיים. ועדת זמיר הציע להבחין שחבר כנסת לא </w:t>
      </w:r>
      <w:proofErr w:type="spellStart"/>
      <w:r w:rsidRPr="00D82B5A">
        <w:rPr>
          <w:rFonts w:cs="David" w:hint="cs"/>
          <w:rtl/>
        </w:rPr>
        <w:t>יסע</w:t>
      </w:r>
      <w:proofErr w:type="spellEnd"/>
      <w:r w:rsidRPr="00D82B5A">
        <w:rPr>
          <w:rFonts w:cs="David" w:hint="cs"/>
          <w:rtl/>
        </w:rPr>
        <w:t xml:space="preserve"> לחול במימון ישיר או עקיף, ואחר כך לקבוע שמבלי לגרוע מכך, ,נסיעה לחול שאינו הכנסת טעונה אישור מראש על ידי ועדת </w:t>
      </w:r>
      <w:proofErr w:type="spellStart"/>
      <w:r w:rsidRPr="00D82B5A">
        <w:rPr>
          <w:rFonts w:cs="David" w:hint="cs"/>
          <w:rtl/>
        </w:rPr>
        <w:t>האתיקהף</w:t>
      </w:r>
      <w:proofErr w:type="spellEnd"/>
      <w:r w:rsidRPr="00D82B5A">
        <w:rPr>
          <w:rFonts w:cs="David" w:hint="cs"/>
          <w:rtl/>
        </w:rPr>
        <w:t xml:space="preserve"> בישיבה העלה </w:t>
      </w:r>
      <w:proofErr w:type="spellStart"/>
      <w:r w:rsidRPr="00D82B5A">
        <w:rPr>
          <w:rFonts w:cs="David" w:hint="cs"/>
          <w:rtl/>
        </w:rPr>
        <w:t>אדלשטיין</w:t>
      </w:r>
      <w:proofErr w:type="spellEnd"/>
      <w:r w:rsidRPr="00D82B5A">
        <w:rPr>
          <w:rFonts w:cs="David" w:hint="cs"/>
          <w:rtl/>
        </w:rPr>
        <w:t xml:space="preserve"> הערה שאולי ההערה צריכה להיות מופנית לוועדת האתיקה. חבר הכנסת תמיד יפנה בבקשה לנסוע והיא לא תאשר אם מדובר בגוף עסקי.</w:t>
      </w:r>
    </w:p>
    <w:p w14:paraId="3CBB07B4" w14:textId="77777777" w:rsidR="00D82B5A" w:rsidRPr="00D82B5A" w:rsidRDefault="00D82B5A" w:rsidP="00D82B5A">
      <w:pPr>
        <w:bidi/>
        <w:jc w:val="both"/>
        <w:rPr>
          <w:rFonts w:cs="David" w:hint="cs"/>
          <w:rtl/>
        </w:rPr>
      </w:pPr>
    </w:p>
    <w:p w14:paraId="6E235BFB"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D8C92FC" w14:textId="77777777" w:rsidR="00D82B5A" w:rsidRPr="00D82B5A" w:rsidRDefault="00D82B5A" w:rsidP="00D82B5A">
      <w:pPr>
        <w:bidi/>
        <w:jc w:val="both"/>
        <w:rPr>
          <w:rFonts w:cs="David" w:hint="cs"/>
          <w:rtl/>
        </w:rPr>
      </w:pPr>
    </w:p>
    <w:p w14:paraId="74EFAF7A" w14:textId="77777777" w:rsidR="00D82B5A" w:rsidRPr="00D82B5A" w:rsidRDefault="00D82B5A" w:rsidP="00D82B5A">
      <w:pPr>
        <w:bidi/>
        <w:jc w:val="both"/>
        <w:rPr>
          <w:rFonts w:cs="David" w:hint="cs"/>
          <w:rtl/>
        </w:rPr>
      </w:pPr>
      <w:r w:rsidRPr="00D82B5A">
        <w:rPr>
          <w:rFonts w:cs="David" w:hint="cs"/>
          <w:rtl/>
        </w:rPr>
        <w:tab/>
        <w:t xml:space="preserve"> אבל ועדת האתיקה מתנהלת לפי זה. הוא רוצה להכניס את זה...</w:t>
      </w:r>
    </w:p>
    <w:p w14:paraId="2A2BC4AC" w14:textId="77777777" w:rsidR="00D82B5A" w:rsidRPr="00D82B5A" w:rsidRDefault="00D82B5A" w:rsidP="00D82B5A">
      <w:pPr>
        <w:bidi/>
        <w:jc w:val="both"/>
        <w:rPr>
          <w:rFonts w:cs="David" w:hint="cs"/>
          <w:rtl/>
        </w:rPr>
      </w:pPr>
    </w:p>
    <w:p w14:paraId="6C24BCF2" w14:textId="77777777" w:rsidR="00D82B5A" w:rsidRPr="00D82B5A" w:rsidRDefault="00D82B5A" w:rsidP="00D82B5A">
      <w:pPr>
        <w:bidi/>
        <w:jc w:val="both"/>
        <w:rPr>
          <w:rFonts w:cs="David" w:hint="cs"/>
          <w:rtl/>
        </w:rPr>
      </w:pPr>
      <w:r w:rsidRPr="00D82B5A">
        <w:rPr>
          <w:rFonts w:cs="David" w:hint="cs"/>
          <w:rtl/>
        </w:rPr>
        <w:t>ארבל</w:t>
      </w:r>
    </w:p>
    <w:p w14:paraId="58716E2C" w14:textId="77777777" w:rsidR="00D82B5A" w:rsidRPr="00D82B5A" w:rsidRDefault="00D82B5A" w:rsidP="00D82B5A">
      <w:pPr>
        <w:bidi/>
        <w:jc w:val="both"/>
        <w:rPr>
          <w:rFonts w:cs="David" w:hint="cs"/>
          <w:rtl/>
        </w:rPr>
      </w:pPr>
      <w:r w:rsidRPr="00D82B5A">
        <w:rPr>
          <w:rFonts w:cs="David" w:hint="cs"/>
          <w:rtl/>
        </w:rPr>
        <w:t xml:space="preserve">הכללים האלה באים לאגד את כללי האתיקה וכל מיני שינויים וחידושים. כל הסעיף של נסיעה לחול קיים, הוא כתוב כמין החלטה כללית והנושא באמת קיים. הציעה </w:t>
      </w:r>
      <w:proofErr w:type="spellStart"/>
      <w:r w:rsidRPr="00D82B5A">
        <w:rPr>
          <w:rFonts w:cs="David" w:hint="cs"/>
          <w:rtl/>
        </w:rPr>
        <w:t>אדלשטיין</w:t>
      </w:r>
      <w:proofErr w:type="spellEnd"/>
      <w:r w:rsidRPr="00D82B5A">
        <w:rPr>
          <w:rFonts w:cs="David" w:hint="cs"/>
          <w:rtl/>
        </w:rPr>
        <w:t xml:space="preserve"> לשנות את המבנה, כפי שהוא מופיע כאן, שלא יהיה ואחר כך צריך אישור אלא שיהיה כתוב שתמיד נסיעה במימון של אדם אחר טעונה אישור מראש</w:t>
      </w:r>
    </w:p>
    <w:p w14:paraId="129C7B4F" w14:textId="77777777" w:rsidR="00D82B5A" w:rsidRPr="00D82B5A" w:rsidRDefault="00D82B5A" w:rsidP="00D82B5A">
      <w:pPr>
        <w:bidi/>
        <w:jc w:val="both"/>
        <w:rPr>
          <w:rFonts w:cs="David" w:hint="cs"/>
          <w:rtl/>
        </w:rPr>
      </w:pPr>
    </w:p>
    <w:p w14:paraId="183339B4"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039641E" w14:textId="77777777" w:rsidR="00D82B5A" w:rsidRPr="00D82B5A" w:rsidRDefault="00D82B5A" w:rsidP="00D82B5A">
      <w:pPr>
        <w:bidi/>
        <w:jc w:val="both"/>
        <w:rPr>
          <w:rFonts w:cs="David" w:hint="cs"/>
          <w:rtl/>
        </w:rPr>
      </w:pPr>
    </w:p>
    <w:p w14:paraId="34C28F71" w14:textId="77777777" w:rsidR="00D82B5A" w:rsidRPr="00D82B5A" w:rsidRDefault="00D82B5A" w:rsidP="00D82B5A">
      <w:pPr>
        <w:bidi/>
        <w:jc w:val="both"/>
        <w:rPr>
          <w:rFonts w:cs="David" w:hint="cs"/>
          <w:rtl/>
        </w:rPr>
      </w:pPr>
      <w:r w:rsidRPr="00D82B5A">
        <w:rPr>
          <w:rFonts w:cs="David" w:hint="cs"/>
          <w:rtl/>
        </w:rPr>
        <w:tab/>
        <w:t xml:space="preserve"> והוא מוסיף שועדת האתיקה לא תאשר.</w:t>
      </w:r>
    </w:p>
    <w:p w14:paraId="2705B2E7" w14:textId="77777777" w:rsidR="00D82B5A" w:rsidRPr="00D82B5A" w:rsidRDefault="00D82B5A" w:rsidP="00D82B5A">
      <w:pPr>
        <w:bidi/>
        <w:jc w:val="both"/>
        <w:rPr>
          <w:rFonts w:cs="David" w:hint="cs"/>
          <w:rtl/>
        </w:rPr>
      </w:pPr>
    </w:p>
    <w:p w14:paraId="20AD0968"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294EAB2E" w14:textId="77777777" w:rsidR="00D82B5A" w:rsidRPr="00D82B5A" w:rsidRDefault="00D82B5A" w:rsidP="00D82B5A">
      <w:pPr>
        <w:bidi/>
        <w:jc w:val="both"/>
        <w:rPr>
          <w:rFonts w:cs="David"/>
          <w:rtl/>
        </w:rPr>
      </w:pPr>
    </w:p>
    <w:p w14:paraId="4A09D9BA"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הוא הופך את הסדר, מה העיקר ומה </w:t>
      </w:r>
      <w:proofErr w:type="spellStart"/>
      <w:r w:rsidRPr="00D82B5A">
        <w:rPr>
          <w:rFonts w:cs="David" w:hint="cs"/>
          <w:rtl/>
        </w:rPr>
        <w:t>ההתצייחסות</w:t>
      </w:r>
      <w:proofErr w:type="spellEnd"/>
      <w:r w:rsidRPr="00D82B5A">
        <w:rPr>
          <w:rFonts w:cs="David" w:hint="cs"/>
          <w:rtl/>
        </w:rPr>
        <w:t>.ץ</w:t>
      </w:r>
    </w:p>
    <w:p w14:paraId="76F2A27D" w14:textId="77777777" w:rsidR="00D82B5A" w:rsidRPr="00D82B5A" w:rsidRDefault="00D82B5A" w:rsidP="00D82B5A">
      <w:pPr>
        <w:bidi/>
        <w:jc w:val="both"/>
        <w:rPr>
          <w:rFonts w:cs="David" w:hint="cs"/>
          <w:rtl/>
        </w:rPr>
      </w:pPr>
    </w:p>
    <w:p w14:paraId="55508128"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C77BD2B" w14:textId="77777777" w:rsidR="00D82B5A" w:rsidRPr="00D82B5A" w:rsidRDefault="00D82B5A" w:rsidP="00D82B5A">
      <w:pPr>
        <w:bidi/>
        <w:jc w:val="both"/>
        <w:rPr>
          <w:rFonts w:cs="David" w:hint="cs"/>
          <w:rtl/>
        </w:rPr>
      </w:pPr>
    </w:p>
    <w:p w14:paraId="68A0C1BB" w14:textId="77777777" w:rsidR="00D82B5A" w:rsidRPr="00D82B5A" w:rsidRDefault="00D82B5A" w:rsidP="00D82B5A">
      <w:pPr>
        <w:bidi/>
        <w:jc w:val="both"/>
        <w:rPr>
          <w:rFonts w:cs="David" w:hint="cs"/>
          <w:rtl/>
        </w:rPr>
      </w:pPr>
      <w:r w:rsidRPr="00D82B5A">
        <w:rPr>
          <w:rFonts w:cs="David" w:hint="cs"/>
          <w:rtl/>
        </w:rPr>
        <w:tab/>
        <w:t xml:space="preserve"> זה מופיע ככלל אתי, אבל הוא מכניס את זה כי הוא מנחה את ועדת האתיקה. אין בעיה, אני חושב שוועדת האתיקה הציבה את זה לעצמה.</w:t>
      </w:r>
    </w:p>
    <w:p w14:paraId="7A351C17" w14:textId="77777777" w:rsidR="00D82B5A" w:rsidRPr="00D82B5A" w:rsidRDefault="00D82B5A" w:rsidP="00D82B5A">
      <w:pPr>
        <w:bidi/>
        <w:jc w:val="both"/>
        <w:rPr>
          <w:rFonts w:cs="David" w:hint="cs"/>
          <w:rtl/>
        </w:rPr>
      </w:pPr>
    </w:p>
    <w:p w14:paraId="6283938B" w14:textId="77777777" w:rsidR="00D82B5A" w:rsidRPr="00D82B5A" w:rsidRDefault="00D82B5A" w:rsidP="00D82B5A">
      <w:pPr>
        <w:pStyle w:val="Heading5"/>
        <w:rPr>
          <w:rFonts w:hint="cs"/>
          <w:sz w:val="24"/>
          <w:rtl/>
        </w:rPr>
      </w:pPr>
      <w:r w:rsidRPr="00D82B5A">
        <w:rPr>
          <w:rFonts w:hint="cs"/>
          <w:sz w:val="24"/>
          <w:u w:val="single"/>
          <w:rtl/>
        </w:rPr>
        <w:lastRenderedPageBreak/>
        <w:t>יצחק זיו:</w:t>
      </w:r>
    </w:p>
    <w:p w14:paraId="6CC018A1" w14:textId="77777777" w:rsidR="00D82B5A" w:rsidRPr="00D82B5A" w:rsidRDefault="00D82B5A" w:rsidP="00D82B5A">
      <w:pPr>
        <w:pStyle w:val="Heading5"/>
        <w:rPr>
          <w:rFonts w:hint="cs"/>
          <w:sz w:val="24"/>
          <w:rtl/>
        </w:rPr>
      </w:pPr>
    </w:p>
    <w:p w14:paraId="207DD03A" w14:textId="77777777" w:rsidR="00D82B5A" w:rsidRPr="00D82B5A" w:rsidRDefault="00D82B5A" w:rsidP="00D82B5A">
      <w:pPr>
        <w:bidi/>
        <w:jc w:val="both"/>
        <w:rPr>
          <w:rFonts w:cs="David" w:hint="cs"/>
          <w:rtl/>
        </w:rPr>
      </w:pPr>
      <w:r w:rsidRPr="00D82B5A">
        <w:rPr>
          <w:rFonts w:cs="David" w:hint="cs"/>
          <w:rtl/>
        </w:rPr>
        <w:tab/>
        <w:t xml:space="preserve"> זה רק לחזק.</w:t>
      </w:r>
    </w:p>
    <w:p w14:paraId="15A9FEBD" w14:textId="77777777" w:rsidR="00D82B5A" w:rsidRPr="00D82B5A" w:rsidRDefault="00D82B5A" w:rsidP="00D82B5A">
      <w:pPr>
        <w:bidi/>
        <w:jc w:val="both"/>
        <w:rPr>
          <w:rFonts w:cs="David" w:hint="cs"/>
          <w:rtl/>
        </w:rPr>
      </w:pPr>
    </w:p>
    <w:p w14:paraId="359E5EF2"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17AD2BEE" w14:textId="77777777" w:rsidR="00D82B5A" w:rsidRPr="00D82B5A" w:rsidRDefault="00D82B5A" w:rsidP="00D82B5A">
      <w:pPr>
        <w:bidi/>
        <w:jc w:val="both"/>
        <w:rPr>
          <w:rFonts w:cs="David" w:hint="cs"/>
          <w:rtl/>
        </w:rPr>
      </w:pPr>
    </w:p>
    <w:p w14:paraId="697AFDE9" w14:textId="77777777" w:rsidR="00D82B5A" w:rsidRPr="00D82B5A" w:rsidRDefault="00D82B5A" w:rsidP="00D82B5A">
      <w:pPr>
        <w:bidi/>
        <w:jc w:val="both"/>
        <w:rPr>
          <w:rFonts w:cs="David" w:hint="cs"/>
          <w:rtl/>
        </w:rPr>
      </w:pPr>
      <w:r w:rsidRPr="00D82B5A">
        <w:rPr>
          <w:rFonts w:cs="David" w:hint="cs"/>
          <w:rtl/>
        </w:rPr>
        <w:t xml:space="preserve">יש לי הערה צורנית.ף אני בכל זאת הייתי שם בנוסח החלופי נקודה אחרי המלים טעונה אישור מראש ועדת האתיקה ואת ההמשך קובע כסעיף נפרד אחרי ג. משום שמה שכתוב בחלק </w:t>
      </w:r>
      <w:proofErr w:type="spellStart"/>
      <w:r w:rsidRPr="00D82B5A">
        <w:rPr>
          <w:rFonts w:cs="David" w:hint="cs"/>
          <w:rtl/>
        </w:rPr>
        <w:t>הראשוןף</w:t>
      </w:r>
      <w:proofErr w:type="spellEnd"/>
      <w:r w:rsidRPr="00D82B5A">
        <w:rPr>
          <w:rFonts w:cs="David" w:hint="cs"/>
          <w:rtl/>
        </w:rPr>
        <w:t xml:space="preserve"> ג יהפוך לב ואחרי זה יבוא החלק הזה כלשונו.</w:t>
      </w:r>
    </w:p>
    <w:p w14:paraId="2E6BB32E" w14:textId="77777777" w:rsidR="00D82B5A" w:rsidRPr="00D82B5A" w:rsidRDefault="00D82B5A" w:rsidP="00D82B5A">
      <w:pPr>
        <w:bidi/>
        <w:jc w:val="both"/>
        <w:rPr>
          <w:rFonts w:cs="David" w:hint="cs"/>
          <w:rtl/>
        </w:rPr>
      </w:pPr>
    </w:p>
    <w:p w14:paraId="74C5B5E3"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FDFBEEC" w14:textId="77777777" w:rsidR="00D82B5A" w:rsidRPr="00D82B5A" w:rsidRDefault="00D82B5A" w:rsidP="00D82B5A">
      <w:pPr>
        <w:bidi/>
        <w:jc w:val="both"/>
        <w:rPr>
          <w:rFonts w:cs="David" w:hint="cs"/>
          <w:rtl/>
        </w:rPr>
      </w:pPr>
    </w:p>
    <w:p w14:paraId="25AC4E82" w14:textId="77777777" w:rsidR="00D82B5A" w:rsidRPr="00D82B5A" w:rsidRDefault="00D82B5A" w:rsidP="00D82B5A">
      <w:pPr>
        <w:bidi/>
        <w:jc w:val="both"/>
        <w:rPr>
          <w:rFonts w:cs="David" w:hint="cs"/>
          <w:rtl/>
        </w:rPr>
      </w:pPr>
      <w:r w:rsidRPr="00D82B5A">
        <w:rPr>
          <w:rFonts w:cs="David" w:hint="cs"/>
          <w:rtl/>
        </w:rPr>
        <w:tab/>
        <w:t xml:space="preserve"> </w:t>
      </w:r>
      <w:proofErr w:type="spellStart"/>
      <w:r w:rsidRPr="00D82B5A">
        <w:rPr>
          <w:rFonts w:cs="David" w:hint="cs"/>
          <w:rtl/>
        </w:rPr>
        <w:t>בסדרץ</w:t>
      </w:r>
      <w:proofErr w:type="spellEnd"/>
      <w:r w:rsidRPr="00D82B5A">
        <w:rPr>
          <w:rFonts w:cs="David" w:hint="cs"/>
          <w:rtl/>
        </w:rPr>
        <w:t>.</w:t>
      </w:r>
    </w:p>
    <w:p w14:paraId="5E4CA4D8" w14:textId="77777777" w:rsidR="00D82B5A" w:rsidRPr="00D82B5A" w:rsidRDefault="00D82B5A" w:rsidP="00D82B5A">
      <w:pPr>
        <w:bidi/>
        <w:jc w:val="both"/>
        <w:rPr>
          <w:rFonts w:cs="David" w:hint="cs"/>
          <w:rtl/>
        </w:rPr>
      </w:pPr>
    </w:p>
    <w:p w14:paraId="3D5CE795"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302D154C" w14:textId="77777777" w:rsidR="00D82B5A" w:rsidRPr="00D82B5A" w:rsidRDefault="00D82B5A" w:rsidP="00D82B5A">
      <w:pPr>
        <w:bidi/>
        <w:jc w:val="both"/>
        <w:rPr>
          <w:rFonts w:cs="David"/>
          <w:rtl/>
        </w:rPr>
      </w:pPr>
    </w:p>
    <w:p w14:paraId="4C96DA1A"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אני מסתכל על הנוסח של ההצעה ואני לא רואה,ף אולי לא שמתי לב, מה קורה אם ועדת האתיקה לא מאשרת. </w:t>
      </w:r>
      <w:proofErr w:type="spellStart"/>
      <w:r w:rsidRPr="00D82B5A">
        <w:rPr>
          <w:rFonts w:cs="David" w:hint="cs"/>
          <w:rtl/>
        </w:rPr>
        <w:t>ץהאם</w:t>
      </w:r>
      <w:proofErr w:type="spellEnd"/>
      <w:r w:rsidRPr="00D82B5A">
        <w:rPr>
          <w:rFonts w:cs="David" w:hint="cs"/>
          <w:rtl/>
        </w:rPr>
        <w:t xml:space="preserve"> יש </w:t>
      </w:r>
      <w:proofErr w:type="spellStart"/>
      <w:r w:rsidRPr="00D82B5A">
        <w:rPr>
          <w:rFonts w:cs="David" w:hint="cs"/>
          <w:rtl/>
        </w:rPr>
        <w:t>ערכאת</w:t>
      </w:r>
      <w:proofErr w:type="spellEnd"/>
      <w:r w:rsidRPr="00D82B5A">
        <w:rPr>
          <w:rFonts w:cs="David" w:hint="cs"/>
          <w:rtl/>
        </w:rPr>
        <w:t xml:space="preserve"> ערעור או שבזה תם </w:t>
      </w:r>
      <w:proofErr w:type="spellStart"/>
      <w:r w:rsidRPr="00D82B5A">
        <w:rPr>
          <w:rFonts w:cs="David" w:hint="cs"/>
          <w:rtl/>
        </w:rPr>
        <w:t>הענין</w:t>
      </w:r>
      <w:proofErr w:type="spellEnd"/>
      <w:r w:rsidRPr="00D82B5A">
        <w:rPr>
          <w:rFonts w:cs="David" w:hint="cs"/>
          <w:rtl/>
        </w:rPr>
        <w:t>?</w:t>
      </w:r>
    </w:p>
    <w:p w14:paraId="5239FAF3" w14:textId="77777777" w:rsidR="00D82B5A" w:rsidRPr="00D82B5A" w:rsidRDefault="00D82B5A" w:rsidP="00D82B5A">
      <w:pPr>
        <w:bidi/>
        <w:jc w:val="both"/>
        <w:rPr>
          <w:rFonts w:cs="David" w:hint="cs"/>
          <w:rtl/>
        </w:rPr>
      </w:pPr>
    </w:p>
    <w:p w14:paraId="155D1E83"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0684016" w14:textId="77777777" w:rsidR="00D82B5A" w:rsidRPr="00D82B5A" w:rsidRDefault="00D82B5A" w:rsidP="00D82B5A">
      <w:pPr>
        <w:bidi/>
        <w:jc w:val="both"/>
        <w:rPr>
          <w:rFonts w:cs="David" w:hint="cs"/>
          <w:rtl/>
        </w:rPr>
      </w:pPr>
    </w:p>
    <w:p w14:paraId="2A6F642F" w14:textId="77777777" w:rsidR="00D82B5A" w:rsidRPr="00D82B5A" w:rsidRDefault="00D82B5A" w:rsidP="00D82B5A">
      <w:pPr>
        <w:bidi/>
        <w:jc w:val="both"/>
        <w:rPr>
          <w:rFonts w:cs="David" w:hint="cs"/>
          <w:rtl/>
        </w:rPr>
      </w:pPr>
      <w:r w:rsidRPr="00D82B5A">
        <w:rPr>
          <w:rFonts w:cs="David" w:hint="cs"/>
          <w:rtl/>
        </w:rPr>
        <w:tab/>
        <w:t xml:space="preserve"> אם חבר כנסת נדחה על ידי הוועדה, הוא פונה שוב לוועדה ומנסה להעמיד אותנו על טעותנו</w:t>
      </w:r>
    </w:p>
    <w:p w14:paraId="0E6330E6" w14:textId="77777777" w:rsidR="00D82B5A" w:rsidRPr="00D82B5A" w:rsidRDefault="00D82B5A" w:rsidP="00D82B5A">
      <w:pPr>
        <w:bidi/>
        <w:jc w:val="both"/>
        <w:rPr>
          <w:rFonts w:cs="David" w:hint="cs"/>
          <w:rtl/>
        </w:rPr>
      </w:pPr>
    </w:p>
    <w:p w14:paraId="0E57A885"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53E8BC4C" w14:textId="77777777" w:rsidR="00D82B5A" w:rsidRPr="00D82B5A" w:rsidRDefault="00D82B5A" w:rsidP="00D82B5A">
      <w:pPr>
        <w:bidi/>
        <w:jc w:val="both"/>
        <w:rPr>
          <w:rFonts w:cs="David"/>
          <w:rtl/>
        </w:rPr>
      </w:pPr>
    </w:p>
    <w:p w14:paraId="228CA27A"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זאת לא </w:t>
      </w:r>
      <w:proofErr w:type="spellStart"/>
      <w:r w:rsidRPr="00D82B5A">
        <w:rPr>
          <w:rFonts w:cs="David" w:hint="cs"/>
          <w:rtl/>
        </w:rPr>
        <w:t>ערכאת</w:t>
      </w:r>
      <w:proofErr w:type="spellEnd"/>
      <w:r w:rsidRPr="00D82B5A">
        <w:rPr>
          <w:rFonts w:cs="David" w:hint="cs"/>
          <w:rtl/>
        </w:rPr>
        <w:t xml:space="preserve"> ערעור. אני אגיד את </w:t>
      </w:r>
      <w:proofErr w:type="spellStart"/>
      <w:r w:rsidRPr="00D82B5A">
        <w:rPr>
          <w:rFonts w:cs="David" w:hint="cs"/>
          <w:rtl/>
        </w:rPr>
        <w:t>דעתיך</w:t>
      </w:r>
      <w:proofErr w:type="spellEnd"/>
      <w:r w:rsidRPr="00D82B5A">
        <w:rPr>
          <w:rFonts w:cs="David" w:hint="cs"/>
          <w:rtl/>
        </w:rPr>
        <w:t xml:space="preserve"> אני חושב שכן צריכה להיות </w:t>
      </w:r>
      <w:proofErr w:type="spellStart"/>
      <w:r w:rsidRPr="00D82B5A">
        <w:rPr>
          <w:rFonts w:cs="David" w:hint="cs"/>
          <w:rtl/>
        </w:rPr>
        <w:t>ערכאת</w:t>
      </w:r>
      <w:proofErr w:type="spellEnd"/>
      <w:r w:rsidRPr="00D82B5A">
        <w:rPr>
          <w:rFonts w:cs="David" w:hint="cs"/>
          <w:rtl/>
        </w:rPr>
        <w:t xml:space="preserve"> ערעור. יכולים להיות מצבים ואולי זה מרחיק לכת, מישהו מחליט לא לאפשר למרות שזה לא בסדר. אתה ניגש פעם </w:t>
      </w:r>
      <w:proofErr w:type="spellStart"/>
      <w:r w:rsidRPr="00D82B5A">
        <w:rPr>
          <w:rFonts w:cs="David" w:hint="cs"/>
          <w:rtl/>
        </w:rPr>
        <w:t>שניה</w:t>
      </w:r>
      <w:proofErr w:type="spellEnd"/>
      <w:r w:rsidRPr="00D82B5A">
        <w:rPr>
          <w:rFonts w:cs="David" w:hint="cs"/>
          <w:rtl/>
        </w:rPr>
        <w:t>, חוזר על עמדתו אם לא תביא עובדות חדשות. עדין צריכה להיות אפשרות לערער,</w:t>
      </w:r>
    </w:p>
    <w:p w14:paraId="0841E742" w14:textId="77777777" w:rsidR="00D82B5A" w:rsidRPr="00D82B5A" w:rsidRDefault="00D82B5A" w:rsidP="00D82B5A">
      <w:pPr>
        <w:bidi/>
        <w:jc w:val="both"/>
        <w:rPr>
          <w:rFonts w:cs="David" w:hint="cs"/>
          <w:rtl/>
        </w:rPr>
      </w:pPr>
    </w:p>
    <w:p w14:paraId="635186A5" w14:textId="77777777" w:rsidR="00D82B5A" w:rsidRPr="00D82B5A" w:rsidRDefault="00D82B5A" w:rsidP="00D82B5A">
      <w:pPr>
        <w:bidi/>
        <w:jc w:val="both"/>
        <w:rPr>
          <w:rFonts w:cs="David" w:hint="cs"/>
          <w:rtl/>
        </w:rPr>
      </w:pPr>
      <w:r w:rsidRPr="00D82B5A">
        <w:rPr>
          <w:rFonts w:cs="David" w:hint="cs"/>
          <w:rtl/>
        </w:rPr>
        <w:t>ארבל</w:t>
      </w:r>
    </w:p>
    <w:p w14:paraId="49A76692" w14:textId="77777777" w:rsidR="00D82B5A" w:rsidRPr="00D82B5A" w:rsidRDefault="00D82B5A" w:rsidP="00D82B5A">
      <w:pPr>
        <w:bidi/>
        <w:jc w:val="both"/>
        <w:rPr>
          <w:rFonts w:cs="David" w:hint="cs"/>
          <w:rtl/>
        </w:rPr>
      </w:pPr>
    </w:p>
    <w:p w14:paraId="3616C7D4" w14:textId="77777777" w:rsidR="00D82B5A" w:rsidRPr="00D82B5A" w:rsidRDefault="00D82B5A" w:rsidP="00D82B5A">
      <w:pPr>
        <w:bidi/>
        <w:jc w:val="both"/>
        <w:rPr>
          <w:rFonts w:cs="David" w:hint="cs"/>
          <w:rtl/>
        </w:rPr>
      </w:pPr>
      <w:r w:rsidRPr="00D82B5A">
        <w:rPr>
          <w:rFonts w:cs="David" w:hint="cs"/>
          <w:rtl/>
        </w:rPr>
        <w:t>זה כולל משהו אבל לא לגבי נסיעות לחול אלא לגבי קובלנות.</w:t>
      </w:r>
    </w:p>
    <w:p w14:paraId="22FCF339" w14:textId="77777777" w:rsidR="00D82B5A" w:rsidRPr="00D82B5A" w:rsidRDefault="00D82B5A" w:rsidP="00D82B5A">
      <w:pPr>
        <w:bidi/>
        <w:jc w:val="both"/>
        <w:rPr>
          <w:rFonts w:cs="David" w:hint="cs"/>
          <w:rtl/>
        </w:rPr>
      </w:pPr>
    </w:p>
    <w:p w14:paraId="5D0B9810"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0D58D28" w14:textId="77777777" w:rsidR="00D82B5A" w:rsidRPr="00D82B5A" w:rsidRDefault="00D82B5A" w:rsidP="00D82B5A">
      <w:pPr>
        <w:bidi/>
        <w:jc w:val="both"/>
        <w:rPr>
          <w:rFonts w:cs="David" w:hint="cs"/>
          <w:rtl/>
        </w:rPr>
      </w:pPr>
    </w:p>
    <w:p w14:paraId="3B950E39" w14:textId="77777777" w:rsidR="00D82B5A" w:rsidRPr="00D82B5A" w:rsidRDefault="00D82B5A" w:rsidP="00D82B5A">
      <w:pPr>
        <w:bidi/>
        <w:jc w:val="both"/>
        <w:rPr>
          <w:rFonts w:cs="David" w:hint="cs"/>
          <w:rtl/>
        </w:rPr>
      </w:pPr>
      <w:r w:rsidRPr="00D82B5A">
        <w:rPr>
          <w:rFonts w:cs="David" w:hint="cs"/>
          <w:rtl/>
        </w:rPr>
        <w:tab/>
        <w:t xml:space="preserve"> כל תלונה לוועדת הכנסת יש כמין טריבונל כזה.</w:t>
      </w:r>
    </w:p>
    <w:p w14:paraId="604F809D" w14:textId="77777777" w:rsidR="00D82B5A" w:rsidRPr="00D82B5A" w:rsidRDefault="00D82B5A" w:rsidP="00D82B5A">
      <w:pPr>
        <w:bidi/>
        <w:jc w:val="both"/>
        <w:rPr>
          <w:rFonts w:cs="David" w:hint="cs"/>
          <w:rtl/>
        </w:rPr>
      </w:pPr>
    </w:p>
    <w:p w14:paraId="6505F40E"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3070A1F1" w14:textId="77777777" w:rsidR="00D82B5A" w:rsidRPr="00D82B5A" w:rsidRDefault="00D82B5A" w:rsidP="00D82B5A">
      <w:pPr>
        <w:bidi/>
        <w:jc w:val="both"/>
        <w:rPr>
          <w:rFonts w:cs="David"/>
          <w:rtl/>
        </w:rPr>
      </w:pPr>
    </w:p>
    <w:p w14:paraId="6C0160C2"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אכן השאלה נכונה לכל, את הצודק.</w:t>
      </w:r>
    </w:p>
    <w:p w14:paraId="0BE9D3E3" w14:textId="77777777" w:rsidR="00D82B5A" w:rsidRPr="00D82B5A" w:rsidRDefault="00D82B5A" w:rsidP="00D82B5A">
      <w:pPr>
        <w:bidi/>
        <w:jc w:val="both"/>
        <w:rPr>
          <w:rFonts w:cs="David" w:hint="cs"/>
          <w:rtl/>
        </w:rPr>
      </w:pPr>
    </w:p>
    <w:p w14:paraId="2472640A" w14:textId="77777777" w:rsidR="00D82B5A" w:rsidRPr="00D82B5A" w:rsidRDefault="00D82B5A" w:rsidP="00D82B5A">
      <w:pPr>
        <w:bidi/>
        <w:jc w:val="both"/>
        <w:rPr>
          <w:rFonts w:cs="David" w:hint="cs"/>
          <w:rtl/>
        </w:rPr>
      </w:pPr>
      <w:r w:rsidRPr="00D82B5A">
        <w:rPr>
          <w:rFonts w:cs="David" w:hint="cs"/>
          <w:rtl/>
        </w:rPr>
        <w:t>ארבל</w:t>
      </w:r>
    </w:p>
    <w:p w14:paraId="53748C6D" w14:textId="77777777" w:rsidR="00D82B5A" w:rsidRPr="00D82B5A" w:rsidRDefault="00D82B5A" w:rsidP="00D82B5A">
      <w:pPr>
        <w:bidi/>
        <w:jc w:val="both"/>
        <w:rPr>
          <w:rFonts w:cs="David" w:hint="cs"/>
          <w:rtl/>
        </w:rPr>
      </w:pPr>
    </w:p>
    <w:p w14:paraId="393C25AA" w14:textId="77777777" w:rsidR="00D82B5A" w:rsidRPr="00D82B5A" w:rsidRDefault="00D82B5A" w:rsidP="00D82B5A">
      <w:pPr>
        <w:bidi/>
        <w:jc w:val="both"/>
        <w:rPr>
          <w:rFonts w:cs="David" w:hint="cs"/>
          <w:rtl/>
        </w:rPr>
      </w:pPr>
      <w:r w:rsidRPr="00D82B5A">
        <w:rPr>
          <w:rFonts w:cs="David" w:hint="cs"/>
          <w:rtl/>
        </w:rPr>
        <w:t>עוד לא הגענו לזה, אבל ועדת זמיר הציעה שבדיונים בקובלנות יהיה ממש מה שאתה אומר. הם הציעו שתהיה ועדת קובלנות בהרכב מצומצם יותר ואפשר יהיה לעשות ערעור מהוועדה מצומצמת לרחבה.</w:t>
      </w:r>
    </w:p>
    <w:p w14:paraId="537DAC18" w14:textId="77777777" w:rsidR="00D82B5A" w:rsidRPr="00D82B5A" w:rsidRDefault="00D82B5A" w:rsidP="00D82B5A">
      <w:pPr>
        <w:bidi/>
        <w:jc w:val="both"/>
        <w:rPr>
          <w:rFonts w:cs="David" w:hint="cs"/>
          <w:rtl/>
        </w:rPr>
      </w:pPr>
    </w:p>
    <w:p w14:paraId="173FFD8C" w14:textId="77777777" w:rsidR="00D82B5A" w:rsidRPr="00D82B5A" w:rsidRDefault="00D82B5A" w:rsidP="00D82B5A">
      <w:pPr>
        <w:bidi/>
        <w:jc w:val="both"/>
        <w:rPr>
          <w:rFonts w:cs="David" w:hint="cs"/>
          <w:rtl/>
        </w:rPr>
      </w:pPr>
      <w:r w:rsidRPr="00D82B5A">
        <w:rPr>
          <w:rFonts w:cs="David" w:hint="cs"/>
          <w:rtl/>
        </w:rPr>
        <w:t>זמיר</w:t>
      </w:r>
    </w:p>
    <w:p w14:paraId="0CEE9BC2" w14:textId="77777777" w:rsidR="00D82B5A" w:rsidRPr="00D82B5A" w:rsidRDefault="00D82B5A" w:rsidP="00D82B5A">
      <w:pPr>
        <w:bidi/>
        <w:jc w:val="both"/>
        <w:rPr>
          <w:rFonts w:cs="David" w:hint="cs"/>
          <w:rtl/>
        </w:rPr>
      </w:pPr>
    </w:p>
    <w:p w14:paraId="38DA2849" w14:textId="77777777" w:rsidR="00D82B5A" w:rsidRPr="00D82B5A" w:rsidRDefault="00D82B5A" w:rsidP="00D82B5A">
      <w:pPr>
        <w:bidi/>
        <w:jc w:val="both"/>
        <w:rPr>
          <w:rFonts w:cs="David" w:hint="cs"/>
          <w:rtl/>
        </w:rPr>
      </w:pPr>
      <w:r w:rsidRPr="00D82B5A">
        <w:rPr>
          <w:rFonts w:cs="David" w:hint="cs"/>
          <w:rtl/>
        </w:rPr>
        <w:t xml:space="preserve">במובן הזה בדרך כלל אין גם היום </w:t>
      </w:r>
      <w:proofErr w:type="spellStart"/>
      <w:r w:rsidRPr="00D82B5A">
        <w:rPr>
          <w:rFonts w:cs="David" w:hint="cs"/>
          <w:rtl/>
        </w:rPr>
        <w:t>ערכאת</w:t>
      </w:r>
      <w:proofErr w:type="spellEnd"/>
      <w:r w:rsidRPr="00D82B5A">
        <w:rPr>
          <w:rFonts w:cs="David" w:hint="cs"/>
          <w:rtl/>
        </w:rPr>
        <w:t xml:space="preserve"> ערעור על ועדת האתיקה. אנחנו הצענו לעיון בקובלנות, שם מבנה מיוחד. ועדת האתיקה מתפצלת לשני </w:t>
      </w:r>
      <w:proofErr w:type="spellStart"/>
      <w:r w:rsidRPr="00D82B5A">
        <w:rPr>
          <w:rFonts w:cs="David" w:hint="cs"/>
          <w:rtl/>
        </w:rPr>
        <w:t>גופםים</w:t>
      </w:r>
      <w:proofErr w:type="spellEnd"/>
      <w:r w:rsidRPr="00D82B5A">
        <w:rPr>
          <w:rFonts w:cs="David" w:hint="cs"/>
          <w:rtl/>
        </w:rPr>
        <w:t xml:space="preserve">,כפי שארבל אמרה בשלב מאוחר יותר. חלק ממנה קובעים ועל ההחלטה שלהם יש ערעור </w:t>
      </w:r>
      <w:proofErr w:type="spellStart"/>
      <w:r w:rsidRPr="00D82B5A">
        <w:rPr>
          <w:rFonts w:cs="David" w:hint="cs"/>
          <w:rtl/>
        </w:rPr>
        <w:t>לועודת</w:t>
      </w:r>
      <w:proofErr w:type="spellEnd"/>
      <w:r w:rsidRPr="00D82B5A">
        <w:rPr>
          <w:rFonts w:cs="David" w:hint="cs"/>
          <w:rtl/>
        </w:rPr>
        <w:t xml:space="preserve"> האתיקה. בנושא הזה, דנה ועדת האתיקה במליאה</w:t>
      </w:r>
    </w:p>
    <w:p w14:paraId="244844F3" w14:textId="77777777" w:rsidR="00D82B5A" w:rsidRDefault="00D82B5A" w:rsidP="00D82B5A">
      <w:pPr>
        <w:bidi/>
        <w:jc w:val="both"/>
        <w:rPr>
          <w:rFonts w:cs="David" w:hint="cs"/>
          <w:rtl/>
        </w:rPr>
      </w:pPr>
    </w:p>
    <w:p w14:paraId="0389DC3F" w14:textId="77777777" w:rsidR="00D82B5A" w:rsidRDefault="00D82B5A" w:rsidP="00D82B5A">
      <w:pPr>
        <w:bidi/>
        <w:jc w:val="both"/>
        <w:rPr>
          <w:rFonts w:cs="David" w:hint="cs"/>
          <w:rtl/>
        </w:rPr>
      </w:pPr>
    </w:p>
    <w:p w14:paraId="5AD318AE" w14:textId="77777777" w:rsidR="00D82B5A" w:rsidRDefault="00D82B5A" w:rsidP="00D82B5A">
      <w:pPr>
        <w:bidi/>
        <w:jc w:val="both"/>
        <w:rPr>
          <w:rFonts w:cs="David" w:hint="cs"/>
          <w:rtl/>
        </w:rPr>
      </w:pPr>
    </w:p>
    <w:p w14:paraId="6F66A319" w14:textId="77777777" w:rsidR="00D82B5A" w:rsidRDefault="00D82B5A" w:rsidP="00D82B5A">
      <w:pPr>
        <w:bidi/>
        <w:jc w:val="both"/>
        <w:rPr>
          <w:rFonts w:cs="David" w:hint="cs"/>
          <w:rtl/>
        </w:rPr>
      </w:pPr>
    </w:p>
    <w:p w14:paraId="4F8BF8C2" w14:textId="77777777" w:rsidR="00D82B5A" w:rsidRPr="00D82B5A" w:rsidRDefault="00D82B5A" w:rsidP="00D82B5A">
      <w:pPr>
        <w:bidi/>
        <w:jc w:val="both"/>
        <w:rPr>
          <w:rFonts w:cs="David" w:hint="cs"/>
          <w:rtl/>
        </w:rPr>
      </w:pPr>
    </w:p>
    <w:p w14:paraId="47D2FBEC"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04177796" w14:textId="77777777" w:rsidR="00D82B5A" w:rsidRPr="00D82B5A" w:rsidRDefault="00D82B5A" w:rsidP="00D82B5A">
      <w:pPr>
        <w:bidi/>
        <w:jc w:val="both"/>
        <w:rPr>
          <w:rFonts w:cs="David"/>
          <w:rtl/>
        </w:rPr>
      </w:pPr>
    </w:p>
    <w:p w14:paraId="135369B8"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למה לא תאמצו את אותו מודל, שיש ועדת נסיעות שהיא שלושה, וזה גם יותר קל וועדה. למה כל ההרכב צריך לשבת</w:t>
      </w:r>
    </w:p>
    <w:p w14:paraId="020B827A" w14:textId="77777777" w:rsidR="00D82B5A" w:rsidRPr="00D82B5A" w:rsidRDefault="00D82B5A" w:rsidP="00D82B5A">
      <w:pPr>
        <w:bidi/>
        <w:jc w:val="both"/>
        <w:rPr>
          <w:rFonts w:cs="David" w:hint="cs"/>
          <w:rtl/>
        </w:rPr>
      </w:pPr>
    </w:p>
    <w:p w14:paraId="0E993281"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6332A7A" w14:textId="77777777" w:rsidR="00D82B5A" w:rsidRPr="00D82B5A" w:rsidRDefault="00D82B5A" w:rsidP="00D82B5A">
      <w:pPr>
        <w:bidi/>
        <w:jc w:val="both"/>
        <w:rPr>
          <w:rFonts w:cs="David" w:hint="cs"/>
          <w:rtl/>
        </w:rPr>
      </w:pPr>
    </w:p>
    <w:p w14:paraId="13F149DD" w14:textId="77777777" w:rsidR="00D82B5A" w:rsidRPr="00D82B5A" w:rsidRDefault="00D82B5A" w:rsidP="00D82B5A">
      <w:pPr>
        <w:bidi/>
        <w:jc w:val="both"/>
        <w:rPr>
          <w:rFonts w:cs="David" w:hint="cs"/>
          <w:rtl/>
        </w:rPr>
      </w:pPr>
      <w:r w:rsidRPr="00D82B5A">
        <w:rPr>
          <w:rFonts w:cs="David" w:hint="cs"/>
          <w:rtl/>
        </w:rPr>
        <w:tab/>
        <w:t xml:space="preserve"> כמה ההרכב?</w:t>
      </w:r>
    </w:p>
    <w:p w14:paraId="2AAB57F6" w14:textId="77777777" w:rsidR="00D82B5A" w:rsidRPr="00D82B5A" w:rsidRDefault="00D82B5A" w:rsidP="00D82B5A">
      <w:pPr>
        <w:bidi/>
        <w:jc w:val="both"/>
        <w:rPr>
          <w:rFonts w:cs="David" w:hint="cs"/>
          <w:rtl/>
        </w:rPr>
      </w:pPr>
    </w:p>
    <w:p w14:paraId="0A5A4672"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444D413B" w14:textId="77777777" w:rsidR="00D82B5A" w:rsidRPr="00D82B5A" w:rsidRDefault="00D82B5A" w:rsidP="00D82B5A">
      <w:pPr>
        <w:pStyle w:val="Heading5"/>
        <w:rPr>
          <w:rFonts w:hint="cs"/>
          <w:sz w:val="24"/>
          <w:rtl/>
        </w:rPr>
      </w:pPr>
    </w:p>
    <w:p w14:paraId="62CC48A7" w14:textId="77777777" w:rsidR="00D82B5A" w:rsidRPr="00D82B5A" w:rsidRDefault="00D82B5A" w:rsidP="00D82B5A">
      <w:pPr>
        <w:bidi/>
        <w:jc w:val="both"/>
        <w:rPr>
          <w:rFonts w:cs="David" w:hint="cs"/>
          <w:rtl/>
        </w:rPr>
      </w:pPr>
      <w:r w:rsidRPr="00D82B5A">
        <w:rPr>
          <w:rFonts w:cs="David" w:hint="cs"/>
          <w:rtl/>
        </w:rPr>
        <w:tab/>
        <w:t xml:space="preserve"> 4 חכים בסך </w:t>
      </w:r>
      <w:proofErr w:type="spellStart"/>
      <w:r w:rsidRPr="00D82B5A">
        <w:rPr>
          <w:rFonts w:cs="David" w:hint="cs"/>
          <w:rtl/>
        </w:rPr>
        <w:t>הכל</w:t>
      </w:r>
      <w:proofErr w:type="spellEnd"/>
      <w:r w:rsidRPr="00D82B5A">
        <w:rPr>
          <w:rFonts w:cs="David" w:hint="cs"/>
          <w:rtl/>
        </w:rPr>
        <w:t>.</w:t>
      </w:r>
    </w:p>
    <w:p w14:paraId="520C0ECD" w14:textId="77777777" w:rsidR="00D82B5A" w:rsidRPr="00D82B5A" w:rsidRDefault="00D82B5A" w:rsidP="00D82B5A">
      <w:pPr>
        <w:bidi/>
        <w:jc w:val="both"/>
        <w:rPr>
          <w:rFonts w:cs="David" w:hint="cs"/>
          <w:rtl/>
        </w:rPr>
      </w:pPr>
    </w:p>
    <w:p w14:paraId="33A0AA09" w14:textId="77777777" w:rsidR="00D82B5A" w:rsidRPr="00D82B5A" w:rsidRDefault="00D82B5A" w:rsidP="00D82B5A">
      <w:pPr>
        <w:bidi/>
        <w:jc w:val="both"/>
        <w:rPr>
          <w:rFonts w:cs="David" w:hint="cs"/>
          <w:rtl/>
        </w:rPr>
      </w:pPr>
      <w:r w:rsidRPr="00D82B5A">
        <w:rPr>
          <w:rFonts w:cs="David" w:hint="cs"/>
          <w:rtl/>
        </w:rPr>
        <w:t>זמיר</w:t>
      </w:r>
    </w:p>
    <w:p w14:paraId="35A7F3C3" w14:textId="77777777" w:rsidR="00D82B5A" w:rsidRPr="00D82B5A" w:rsidRDefault="00D82B5A" w:rsidP="00D82B5A">
      <w:pPr>
        <w:bidi/>
        <w:jc w:val="both"/>
        <w:rPr>
          <w:rFonts w:cs="David" w:hint="cs"/>
          <w:rtl/>
        </w:rPr>
      </w:pPr>
    </w:p>
    <w:p w14:paraId="073F472D" w14:textId="77777777" w:rsidR="00D82B5A" w:rsidRPr="00D82B5A" w:rsidRDefault="00D82B5A" w:rsidP="00D82B5A">
      <w:pPr>
        <w:bidi/>
        <w:jc w:val="both"/>
        <w:rPr>
          <w:rFonts w:cs="David" w:hint="cs"/>
          <w:rtl/>
        </w:rPr>
      </w:pPr>
      <w:r w:rsidRPr="00D82B5A">
        <w:rPr>
          <w:rFonts w:cs="David" w:hint="cs"/>
          <w:rtl/>
        </w:rPr>
        <w:t>אולי כדאי לדון בהצעה הזאת כאשר הוועדה תגיע למנגנון של ועדה וערעור למליאת הוועדה.</w:t>
      </w:r>
    </w:p>
    <w:p w14:paraId="219A39D4" w14:textId="77777777" w:rsidR="00D82B5A" w:rsidRPr="00D82B5A" w:rsidRDefault="00D82B5A" w:rsidP="00D82B5A">
      <w:pPr>
        <w:bidi/>
        <w:jc w:val="both"/>
        <w:rPr>
          <w:rFonts w:cs="David" w:hint="cs"/>
          <w:rtl/>
        </w:rPr>
      </w:pPr>
    </w:p>
    <w:p w14:paraId="34A94180"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C4289EA" w14:textId="77777777" w:rsidR="00D82B5A" w:rsidRPr="00D82B5A" w:rsidRDefault="00D82B5A" w:rsidP="00D82B5A">
      <w:pPr>
        <w:bidi/>
        <w:jc w:val="both"/>
        <w:rPr>
          <w:rFonts w:cs="David" w:hint="cs"/>
          <w:rtl/>
        </w:rPr>
      </w:pPr>
    </w:p>
    <w:p w14:paraId="7FB1BB9B" w14:textId="77777777" w:rsidR="00D82B5A" w:rsidRPr="00D82B5A" w:rsidRDefault="00D82B5A" w:rsidP="00D82B5A">
      <w:pPr>
        <w:bidi/>
        <w:jc w:val="both"/>
        <w:rPr>
          <w:rFonts w:cs="David" w:hint="cs"/>
          <w:rtl/>
        </w:rPr>
      </w:pPr>
      <w:r w:rsidRPr="00D82B5A">
        <w:rPr>
          <w:rFonts w:cs="David" w:hint="cs"/>
          <w:rtl/>
        </w:rPr>
        <w:tab/>
        <w:t xml:space="preserve"> הרעיון מקובל. כשנדון בוועדה נדון גם בצורך </w:t>
      </w:r>
      <w:proofErr w:type="spellStart"/>
      <w:r w:rsidRPr="00D82B5A">
        <w:rPr>
          <w:rFonts w:cs="David" w:hint="cs"/>
          <w:rtl/>
        </w:rPr>
        <w:t>בערכאת</w:t>
      </w:r>
      <w:proofErr w:type="spellEnd"/>
      <w:r w:rsidRPr="00D82B5A">
        <w:rPr>
          <w:rFonts w:cs="David" w:hint="cs"/>
          <w:rtl/>
        </w:rPr>
        <w:t xml:space="preserve"> ערעור.</w:t>
      </w:r>
    </w:p>
    <w:p w14:paraId="60773533" w14:textId="77777777" w:rsidR="00D82B5A" w:rsidRPr="00D82B5A" w:rsidRDefault="00D82B5A" w:rsidP="00D82B5A">
      <w:pPr>
        <w:bidi/>
        <w:jc w:val="both"/>
        <w:rPr>
          <w:rFonts w:cs="David" w:hint="cs"/>
          <w:rtl/>
        </w:rPr>
      </w:pPr>
    </w:p>
    <w:p w14:paraId="5840C429" w14:textId="77777777" w:rsidR="00D82B5A" w:rsidRPr="00D82B5A" w:rsidRDefault="00D82B5A" w:rsidP="00D82B5A">
      <w:pPr>
        <w:bidi/>
        <w:jc w:val="both"/>
        <w:rPr>
          <w:rFonts w:cs="David" w:hint="cs"/>
          <w:rtl/>
        </w:rPr>
      </w:pPr>
      <w:r w:rsidRPr="00D82B5A">
        <w:rPr>
          <w:rFonts w:cs="David" w:hint="cs"/>
          <w:rtl/>
        </w:rPr>
        <w:t>נמשיך לקרוא את הנוסח?</w:t>
      </w:r>
    </w:p>
    <w:p w14:paraId="47B2428B" w14:textId="77777777" w:rsidR="00D82B5A" w:rsidRPr="00D82B5A" w:rsidRDefault="00D82B5A" w:rsidP="00D82B5A">
      <w:pPr>
        <w:bidi/>
        <w:jc w:val="both"/>
        <w:rPr>
          <w:rFonts w:cs="David" w:hint="cs"/>
          <w:rtl/>
        </w:rPr>
      </w:pPr>
    </w:p>
    <w:p w14:paraId="1CAFACAF"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A80756A" w14:textId="77777777" w:rsidR="00D82B5A" w:rsidRPr="00D82B5A" w:rsidRDefault="00D82B5A" w:rsidP="00D82B5A">
      <w:pPr>
        <w:bidi/>
        <w:jc w:val="both"/>
        <w:rPr>
          <w:rFonts w:cs="David" w:hint="cs"/>
          <w:rtl/>
        </w:rPr>
      </w:pPr>
    </w:p>
    <w:p w14:paraId="4D25340E" w14:textId="77777777" w:rsidR="00D82B5A" w:rsidRPr="00D82B5A" w:rsidRDefault="00D82B5A" w:rsidP="00D82B5A">
      <w:pPr>
        <w:bidi/>
        <w:jc w:val="both"/>
        <w:rPr>
          <w:rFonts w:cs="David" w:hint="cs"/>
          <w:rtl/>
        </w:rPr>
      </w:pPr>
      <w:r w:rsidRPr="00D82B5A">
        <w:rPr>
          <w:rFonts w:cs="David" w:hint="cs"/>
          <w:rtl/>
        </w:rPr>
        <w:t>סעיף קטן (ד) ועדת האתיקה לא תאשר נסיעה לחול...</w:t>
      </w:r>
    </w:p>
    <w:p w14:paraId="274AE10B" w14:textId="77777777" w:rsidR="00D82B5A" w:rsidRPr="00D82B5A" w:rsidRDefault="00D82B5A" w:rsidP="00D82B5A">
      <w:pPr>
        <w:bidi/>
        <w:jc w:val="both"/>
        <w:rPr>
          <w:rFonts w:cs="David" w:hint="cs"/>
          <w:rtl/>
        </w:rPr>
      </w:pPr>
    </w:p>
    <w:p w14:paraId="7EA8224F" w14:textId="77777777" w:rsidR="00D82B5A" w:rsidRPr="00D82B5A" w:rsidRDefault="00D82B5A" w:rsidP="00D82B5A">
      <w:pPr>
        <w:bidi/>
        <w:jc w:val="both"/>
        <w:rPr>
          <w:rFonts w:cs="David" w:hint="cs"/>
          <w:rtl/>
        </w:rPr>
      </w:pPr>
      <w:proofErr w:type="spellStart"/>
      <w:r w:rsidRPr="00D82B5A">
        <w:rPr>
          <w:rFonts w:cs="David" w:hint="cs"/>
          <w:rtl/>
        </w:rPr>
        <w:t>יעמר</w:t>
      </w:r>
      <w:proofErr w:type="spellEnd"/>
    </w:p>
    <w:p w14:paraId="13391D33" w14:textId="77777777" w:rsidR="00D82B5A" w:rsidRPr="00D82B5A" w:rsidRDefault="00D82B5A" w:rsidP="00D82B5A">
      <w:pPr>
        <w:bidi/>
        <w:jc w:val="both"/>
        <w:rPr>
          <w:rFonts w:cs="David" w:hint="cs"/>
          <w:rtl/>
        </w:rPr>
      </w:pPr>
    </w:p>
    <w:p w14:paraId="1121E19B" w14:textId="77777777" w:rsidR="00D82B5A" w:rsidRPr="00D82B5A" w:rsidRDefault="00D82B5A" w:rsidP="00D82B5A">
      <w:pPr>
        <w:bidi/>
        <w:jc w:val="both"/>
        <w:rPr>
          <w:rFonts w:cs="David" w:hint="cs"/>
          <w:rtl/>
        </w:rPr>
      </w:pPr>
      <w:r w:rsidRPr="00D82B5A">
        <w:rPr>
          <w:rFonts w:cs="David" w:hint="cs"/>
          <w:rtl/>
        </w:rPr>
        <w:t>בסדר.</w:t>
      </w:r>
    </w:p>
    <w:p w14:paraId="5BD8B400" w14:textId="77777777" w:rsidR="00D82B5A" w:rsidRPr="00D82B5A" w:rsidRDefault="00D82B5A" w:rsidP="00D82B5A">
      <w:pPr>
        <w:bidi/>
        <w:jc w:val="both"/>
        <w:rPr>
          <w:rFonts w:cs="David" w:hint="cs"/>
          <w:rtl/>
        </w:rPr>
      </w:pPr>
    </w:p>
    <w:p w14:paraId="237E42C9"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3DD4EA3E" w14:textId="77777777" w:rsidR="00D82B5A" w:rsidRPr="00D82B5A" w:rsidRDefault="00D82B5A" w:rsidP="00D82B5A">
      <w:pPr>
        <w:bidi/>
        <w:jc w:val="both"/>
        <w:rPr>
          <w:rFonts w:cs="David" w:hint="cs"/>
          <w:rtl/>
        </w:rPr>
      </w:pPr>
    </w:p>
    <w:p w14:paraId="2C2B2278" w14:textId="77777777" w:rsidR="00D82B5A" w:rsidRPr="00D82B5A" w:rsidRDefault="00D82B5A" w:rsidP="00D82B5A">
      <w:pPr>
        <w:bidi/>
        <w:jc w:val="both"/>
        <w:rPr>
          <w:rFonts w:cs="David" w:hint="cs"/>
          <w:rtl/>
        </w:rPr>
      </w:pPr>
      <w:r w:rsidRPr="00D82B5A">
        <w:rPr>
          <w:rFonts w:cs="David" w:hint="cs"/>
          <w:rtl/>
        </w:rPr>
        <w:t>זה דבר שועדת האתיקה בהחלט בוחנת היום. (ה) חבר הכנסת הנוסע לחול...</w:t>
      </w:r>
    </w:p>
    <w:p w14:paraId="0DD6162F" w14:textId="77777777" w:rsidR="00D82B5A" w:rsidRPr="00D82B5A" w:rsidRDefault="00D82B5A" w:rsidP="00D82B5A">
      <w:pPr>
        <w:bidi/>
        <w:jc w:val="both"/>
        <w:rPr>
          <w:rFonts w:cs="David" w:hint="cs"/>
          <w:rtl/>
        </w:rPr>
      </w:pPr>
    </w:p>
    <w:p w14:paraId="691DD294"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382458E0" w14:textId="77777777" w:rsidR="00D82B5A" w:rsidRPr="00D82B5A" w:rsidRDefault="00D82B5A" w:rsidP="00D82B5A">
      <w:pPr>
        <w:bidi/>
        <w:jc w:val="both"/>
        <w:rPr>
          <w:rFonts w:cs="David"/>
          <w:rtl/>
        </w:rPr>
      </w:pPr>
    </w:p>
    <w:p w14:paraId="65724C6F"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שאלה והערה: השאלה היא האם ברור מפה איפה עומד נושא האשל?</w:t>
      </w:r>
    </w:p>
    <w:p w14:paraId="6CEB2DF7" w14:textId="77777777" w:rsidR="00D82B5A" w:rsidRPr="00D82B5A" w:rsidRDefault="00D82B5A" w:rsidP="00D82B5A">
      <w:pPr>
        <w:bidi/>
        <w:jc w:val="both"/>
        <w:rPr>
          <w:rFonts w:cs="David" w:hint="cs"/>
          <w:rtl/>
        </w:rPr>
      </w:pPr>
    </w:p>
    <w:p w14:paraId="154F4F4C"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1EA1E61C" w14:textId="77777777" w:rsidR="00D82B5A" w:rsidRPr="00D82B5A" w:rsidRDefault="00D82B5A" w:rsidP="00D82B5A">
      <w:pPr>
        <w:bidi/>
        <w:jc w:val="both"/>
        <w:rPr>
          <w:rFonts w:cs="David" w:hint="cs"/>
          <w:rtl/>
        </w:rPr>
      </w:pPr>
    </w:p>
    <w:p w14:paraId="44058F4C" w14:textId="77777777" w:rsidR="00D82B5A" w:rsidRPr="00D82B5A" w:rsidRDefault="00D82B5A" w:rsidP="00D82B5A">
      <w:pPr>
        <w:bidi/>
        <w:jc w:val="both"/>
        <w:rPr>
          <w:rFonts w:cs="David" w:hint="cs"/>
          <w:rtl/>
        </w:rPr>
      </w:pPr>
      <w:r w:rsidRPr="00D82B5A">
        <w:rPr>
          <w:rFonts w:cs="David" w:hint="cs"/>
          <w:rtl/>
        </w:rPr>
        <w:tab/>
        <w:t xml:space="preserve"> עבור כיסוי הוצאות הנסיעה וזה כולל אשל</w:t>
      </w:r>
    </w:p>
    <w:p w14:paraId="24572942" w14:textId="77777777" w:rsidR="00D82B5A" w:rsidRPr="00D82B5A" w:rsidRDefault="00D82B5A" w:rsidP="00D82B5A">
      <w:pPr>
        <w:bidi/>
        <w:jc w:val="both"/>
        <w:rPr>
          <w:rFonts w:cs="David" w:hint="cs"/>
          <w:rtl/>
        </w:rPr>
      </w:pPr>
    </w:p>
    <w:p w14:paraId="3ED689DD" w14:textId="77777777" w:rsidR="00D82B5A" w:rsidRPr="00D82B5A" w:rsidRDefault="00D82B5A" w:rsidP="00D82B5A">
      <w:pPr>
        <w:bidi/>
        <w:jc w:val="both"/>
        <w:rPr>
          <w:rFonts w:cs="David" w:hint="cs"/>
          <w:rtl/>
        </w:rPr>
      </w:pPr>
      <w:r w:rsidRPr="00D82B5A">
        <w:rPr>
          <w:rFonts w:cs="David" w:hint="cs"/>
          <w:rtl/>
        </w:rPr>
        <w:t>ארבל</w:t>
      </w:r>
    </w:p>
    <w:p w14:paraId="4773C8AA" w14:textId="77777777" w:rsidR="00D82B5A" w:rsidRPr="00D82B5A" w:rsidRDefault="00D82B5A" w:rsidP="00D82B5A">
      <w:pPr>
        <w:bidi/>
        <w:jc w:val="both"/>
        <w:rPr>
          <w:rFonts w:cs="David" w:hint="cs"/>
          <w:rtl/>
        </w:rPr>
      </w:pPr>
    </w:p>
    <w:p w14:paraId="3FE5F262" w14:textId="77777777" w:rsidR="00D82B5A" w:rsidRPr="00D82B5A" w:rsidRDefault="00D82B5A" w:rsidP="00D82B5A">
      <w:pPr>
        <w:bidi/>
        <w:jc w:val="both"/>
        <w:rPr>
          <w:rFonts w:cs="David" w:hint="cs"/>
          <w:rtl/>
        </w:rPr>
      </w:pPr>
      <w:r w:rsidRPr="00D82B5A">
        <w:rPr>
          <w:rFonts w:cs="David" w:hint="cs"/>
          <w:rtl/>
        </w:rPr>
        <w:t xml:space="preserve">זה מהגוף המזמין </w:t>
      </w:r>
    </w:p>
    <w:p w14:paraId="73905E28" w14:textId="77777777" w:rsidR="00D82B5A" w:rsidRPr="00D82B5A" w:rsidRDefault="00D82B5A" w:rsidP="00D82B5A">
      <w:pPr>
        <w:bidi/>
        <w:jc w:val="both"/>
        <w:rPr>
          <w:rFonts w:cs="David" w:hint="cs"/>
          <w:rtl/>
        </w:rPr>
      </w:pPr>
    </w:p>
    <w:p w14:paraId="04792C75"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37AB24CD" w14:textId="77777777" w:rsidR="00D82B5A" w:rsidRPr="00D82B5A" w:rsidRDefault="00D82B5A" w:rsidP="00D82B5A">
      <w:pPr>
        <w:bidi/>
        <w:jc w:val="both"/>
        <w:rPr>
          <w:rFonts w:cs="David"/>
          <w:rtl/>
        </w:rPr>
      </w:pPr>
    </w:p>
    <w:p w14:paraId="3BAF8AF7"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ומותר לו לקבל</w:t>
      </w:r>
    </w:p>
    <w:p w14:paraId="5872EBF0" w14:textId="77777777" w:rsidR="00D82B5A" w:rsidRPr="00D82B5A" w:rsidRDefault="00D82B5A" w:rsidP="00D82B5A">
      <w:pPr>
        <w:bidi/>
        <w:jc w:val="both"/>
        <w:rPr>
          <w:rFonts w:cs="David" w:hint="cs"/>
          <w:rtl/>
        </w:rPr>
      </w:pPr>
    </w:p>
    <w:p w14:paraId="4BD23798"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5AABA127" w14:textId="77777777" w:rsidR="00D82B5A" w:rsidRPr="00D82B5A" w:rsidRDefault="00D82B5A" w:rsidP="00D82B5A">
      <w:pPr>
        <w:bidi/>
        <w:jc w:val="both"/>
        <w:rPr>
          <w:rFonts w:cs="David" w:hint="cs"/>
          <w:rtl/>
        </w:rPr>
      </w:pPr>
    </w:p>
    <w:p w14:paraId="05523455" w14:textId="77777777" w:rsidR="00D82B5A" w:rsidRPr="00D82B5A" w:rsidRDefault="00D82B5A" w:rsidP="00D82B5A">
      <w:pPr>
        <w:bidi/>
        <w:jc w:val="both"/>
        <w:rPr>
          <w:rFonts w:cs="David" w:hint="cs"/>
          <w:rtl/>
        </w:rPr>
      </w:pPr>
      <w:r w:rsidRPr="00D82B5A">
        <w:rPr>
          <w:rFonts w:cs="David" w:hint="cs"/>
          <w:rtl/>
        </w:rPr>
        <w:t>כן.</w:t>
      </w:r>
    </w:p>
    <w:p w14:paraId="3DAE4837" w14:textId="77777777" w:rsidR="00D82B5A" w:rsidRDefault="00D82B5A" w:rsidP="00D82B5A">
      <w:pPr>
        <w:bidi/>
        <w:jc w:val="both"/>
        <w:rPr>
          <w:rFonts w:cs="David" w:hint="cs"/>
          <w:rtl/>
        </w:rPr>
      </w:pPr>
    </w:p>
    <w:p w14:paraId="62154DAE" w14:textId="77777777" w:rsidR="00D82B5A" w:rsidRDefault="00D82B5A" w:rsidP="00D82B5A">
      <w:pPr>
        <w:bidi/>
        <w:jc w:val="both"/>
        <w:rPr>
          <w:rFonts w:cs="David" w:hint="cs"/>
          <w:rtl/>
        </w:rPr>
      </w:pPr>
    </w:p>
    <w:p w14:paraId="6651F509" w14:textId="77777777" w:rsidR="00D82B5A" w:rsidRDefault="00D82B5A" w:rsidP="00D82B5A">
      <w:pPr>
        <w:bidi/>
        <w:jc w:val="both"/>
        <w:rPr>
          <w:rFonts w:cs="David" w:hint="cs"/>
          <w:rtl/>
        </w:rPr>
      </w:pPr>
    </w:p>
    <w:p w14:paraId="71323887" w14:textId="77777777" w:rsidR="00D82B5A" w:rsidRDefault="00D82B5A" w:rsidP="00D82B5A">
      <w:pPr>
        <w:bidi/>
        <w:jc w:val="both"/>
        <w:rPr>
          <w:rFonts w:cs="David" w:hint="cs"/>
          <w:rtl/>
        </w:rPr>
      </w:pPr>
    </w:p>
    <w:p w14:paraId="2EAF8037" w14:textId="77777777" w:rsidR="00D82B5A" w:rsidRPr="00D82B5A" w:rsidRDefault="00D82B5A" w:rsidP="00D82B5A">
      <w:pPr>
        <w:bidi/>
        <w:jc w:val="both"/>
        <w:rPr>
          <w:rFonts w:cs="David" w:hint="cs"/>
          <w:rtl/>
        </w:rPr>
      </w:pPr>
    </w:p>
    <w:p w14:paraId="1DD68A7C"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4A8B7BFB" w14:textId="77777777" w:rsidR="00D82B5A" w:rsidRPr="00D82B5A" w:rsidRDefault="00D82B5A" w:rsidP="00D82B5A">
      <w:pPr>
        <w:bidi/>
        <w:jc w:val="both"/>
        <w:rPr>
          <w:rFonts w:cs="David"/>
          <w:rtl/>
        </w:rPr>
      </w:pPr>
    </w:p>
    <w:p w14:paraId="64202A37"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ואין לו מגבלות.</w:t>
      </w:r>
    </w:p>
    <w:p w14:paraId="41007E9C" w14:textId="77777777" w:rsidR="00D82B5A" w:rsidRPr="00D82B5A" w:rsidRDefault="00D82B5A" w:rsidP="00D82B5A">
      <w:pPr>
        <w:bidi/>
        <w:jc w:val="both"/>
        <w:rPr>
          <w:rFonts w:cs="David" w:hint="cs"/>
          <w:rtl/>
        </w:rPr>
      </w:pPr>
    </w:p>
    <w:p w14:paraId="4B05FF76"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0263513" w14:textId="77777777" w:rsidR="00D82B5A" w:rsidRPr="00D82B5A" w:rsidRDefault="00D82B5A" w:rsidP="00D82B5A">
      <w:pPr>
        <w:bidi/>
        <w:jc w:val="both"/>
        <w:rPr>
          <w:rFonts w:cs="David" w:hint="cs"/>
          <w:rtl/>
        </w:rPr>
      </w:pPr>
    </w:p>
    <w:p w14:paraId="14CEE043" w14:textId="77777777" w:rsidR="00D82B5A" w:rsidRDefault="00D82B5A" w:rsidP="00D82B5A">
      <w:pPr>
        <w:bidi/>
        <w:jc w:val="both"/>
        <w:rPr>
          <w:rFonts w:cs="David" w:hint="cs"/>
          <w:rtl/>
        </w:rPr>
      </w:pPr>
      <w:r w:rsidRPr="00D82B5A">
        <w:rPr>
          <w:rFonts w:cs="David" w:hint="cs"/>
          <w:rtl/>
        </w:rPr>
        <w:t>גם היום אין מגבלות</w:t>
      </w:r>
      <w:r>
        <w:rPr>
          <w:rFonts w:cs="David" w:hint="cs"/>
          <w:rtl/>
        </w:rPr>
        <w:t>.</w:t>
      </w:r>
    </w:p>
    <w:p w14:paraId="5F7E3352" w14:textId="77777777" w:rsidR="00D82B5A" w:rsidRPr="00D82B5A" w:rsidRDefault="00D82B5A" w:rsidP="00D82B5A">
      <w:pPr>
        <w:bidi/>
        <w:jc w:val="both"/>
        <w:rPr>
          <w:rFonts w:cs="David" w:hint="cs"/>
          <w:rtl/>
        </w:rPr>
      </w:pPr>
    </w:p>
    <w:p w14:paraId="0783A77C"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60BCF997" w14:textId="77777777" w:rsidR="00D82B5A" w:rsidRPr="00D82B5A" w:rsidRDefault="00D82B5A" w:rsidP="00D82B5A">
      <w:pPr>
        <w:bidi/>
        <w:jc w:val="both"/>
        <w:rPr>
          <w:rFonts w:cs="David"/>
          <w:rtl/>
        </w:rPr>
      </w:pPr>
    </w:p>
    <w:p w14:paraId="4CC002E0"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אני מציע שתיתנו כי יש נורמות</w:t>
      </w:r>
    </w:p>
    <w:p w14:paraId="7D3B303A" w14:textId="77777777" w:rsidR="00D82B5A" w:rsidRPr="00D82B5A" w:rsidRDefault="00D82B5A" w:rsidP="00D82B5A">
      <w:pPr>
        <w:bidi/>
        <w:jc w:val="both"/>
        <w:rPr>
          <w:rFonts w:cs="David" w:hint="cs"/>
          <w:rtl/>
        </w:rPr>
      </w:pPr>
    </w:p>
    <w:p w14:paraId="62B60DA4"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7D362E0E" w14:textId="77777777" w:rsidR="00D82B5A" w:rsidRPr="00D82B5A" w:rsidRDefault="00D82B5A" w:rsidP="00D82B5A">
      <w:pPr>
        <w:bidi/>
        <w:jc w:val="both"/>
        <w:rPr>
          <w:rFonts w:cs="David" w:hint="cs"/>
          <w:rtl/>
        </w:rPr>
      </w:pPr>
    </w:p>
    <w:p w14:paraId="2291DB5B" w14:textId="77777777" w:rsidR="00D82B5A" w:rsidRPr="00D82B5A" w:rsidRDefault="00D82B5A" w:rsidP="00D82B5A">
      <w:pPr>
        <w:bidi/>
        <w:jc w:val="both"/>
        <w:rPr>
          <w:rFonts w:cs="David" w:hint="cs"/>
          <w:rtl/>
        </w:rPr>
      </w:pPr>
      <w:r w:rsidRPr="00D82B5A">
        <w:rPr>
          <w:rFonts w:cs="David" w:hint="cs"/>
          <w:rtl/>
        </w:rPr>
        <w:tab/>
      </w:r>
    </w:p>
    <w:p w14:paraId="5098E6BC" w14:textId="77777777" w:rsidR="00D82B5A" w:rsidRPr="00D82B5A" w:rsidRDefault="00D82B5A" w:rsidP="00D82B5A">
      <w:pPr>
        <w:bidi/>
        <w:jc w:val="both"/>
        <w:rPr>
          <w:rFonts w:cs="David" w:hint="cs"/>
          <w:rtl/>
        </w:rPr>
      </w:pPr>
      <w:r w:rsidRPr="00D82B5A">
        <w:rPr>
          <w:rFonts w:cs="David" w:hint="cs"/>
          <w:rtl/>
        </w:rPr>
        <w:t xml:space="preserve">אחרי שבדקת, החליט לארח אותך במלון הכי יוקרתי </w:t>
      </w:r>
      <w:proofErr w:type="spellStart"/>
      <w:r w:rsidRPr="00D82B5A">
        <w:rPr>
          <w:rFonts w:cs="David" w:hint="cs"/>
          <w:rtl/>
        </w:rPr>
        <w:t>במנהטן</w:t>
      </w:r>
      <w:proofErr w:type="spellEnd"/>
      <w:r w:rsidRPr="00D82B5A">
        <w:rPr>
          <w:rFonts w:cs="David" w:hint="cs"/>
          <w:rtl/>
        </w:rPr>
        <w:t>, שזה עולה פי כמה וכמה מהמושגים</w:t>
      </w:r>
    </w:p>
    <w:p w14:paraId="14D88860" w14:textId="77777777" w:rsidR="00D82B5A" w:rsidRPr="00D82B5A" w:rsidRDefault="00D82B5A" w:rsidP="00D82B5A">
      <w:pPr>
        <w:bidi/>
        <w:jc w:val="both"/>
        <w:rPr>
          <w:rFonts w:cs="David" w:hint="cs"/>
          <w:rtl/>
        </w:rPr>
      </w:pPr>
    </w:p>
    <w:p w14:paraId="51F488B1"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2D2CC286" w14:textId="77777777" w:rsidR="00D82B5A" w:rsidRPr="00D82B5A" w:rsidRDefault="00D82B5A" w:rsidP="00D82B5A">
      <w:pPr>
        <w:bidi/>
        <w:jc w:val="both"/>
        <w:rPr>
          <w:rFonts w:cs="David"/>
          <w:rtl/>
        </w:rPr>
      </w:pPr>
    </w:p>
    <w:p w14:paraId="292F4873"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אני מציע גם בכנסת יש נהלים. אם יוצאת משלחת מטעם הכנסת, הוזמנתי לצאת </w:t>
      </w:r>
      <w:proofErr w:type="spellStart"/>
      <w:r w:rsidRPr="00D82B5A">
        <w:rPr>
          <w:rFonts w:cs="David" w:hint="cs"/>
          <w:rtl/>
        </w:rPr>
        <w:t>לאושוויץ</w:t>
      </w:r>
      <w:proofErr w:type="spellEnd"/>
      <w:r w:rsidRPr="00D82B5A">
        <w:rPr>
          <w:rFonts w:cs="David" w:hint="cs"/>
          <w:rtl/>
        </w:rPr>
        <w:t xml:space="preserve">. לדוגמה, יש כללים באיזה </w:t>
      </w:r>
      <w:proofErr w:type="spellStart"/>
      <w:r w:rsidRPr="00D82B5A">
        <w:rPr>
          <w:rFonts w:cs="David" w:hint="cs"/>
          <w:rtl/>
        </w:rPr>
        <w:t>בתצי</w:t>
      </w:r>
      <w:proofErr w:type="spellEnd"/>
      <w:r w:rsidRPr="00D82B5A">
        <w:rPr>
          <w:rFonts w:cs="David" w:hint="cs"/>
          <w:rtl/>
        </w:rPr>
        <w:t xml:space="preserve"> מלון אפשר לשהות. יש מזמינים שיכולים לארח אותך ב-15 אלף דולר ליום. אפשר להגיד</w:t>
      </w:r>
      <w:r>
        <w:rPr>
          <w:rFonts w:cs="David" w:hint="cs"/>
          <w:rtl/>
        </w:rPr>
        <w:t>.</w:t>
      </w:r>
    </w:p>
    <w:p w14:paraId="15FB3F58" w14:textId="77777777" w:rsidR="00D82B5A" w:rsidRPr="00D82B5A" w:rsidRDefault="00D82B5A" w:rsidP="00D82B5A">
      <w:pPr>
        <w:bidi/>
        <w:jc w:val="both"/>
        <w:rPr>
          <w:rFonts w:cs="David" w:hint="cs"/>
          <w:rtl/>
        </w:rPr>
      </w:pPr>
    </w:p>
    <w:p w14:paraId="62B9C518" w14:textId="77777777" w:rsidR="00D82B5A" w:rsidRPr="00D82B5A" w:rsidRDefault="00D82B5A" w:rsidP="00D82B5A">
      <w:pPr>
        <w:bidi/>
        <w:jc w:val="both"/>
        <w:rPr>
          <w:rFonts w:cs="David" w:hint="cs"/>
          <w:rtl/>
        </w:rPr>
      </w:pPr>
      <w:r w:rsidRPr="00D82B5A">
        <w:rPr>
          <w:rFonts w:cs="David" w:hint="cs"/>
          <w:u w:val="single"/>
          <w:rtl/>
        </w:rPr>
        <w:t>רונית תירוש:</w:t>
      </w:r>
    </w:p>
    <w:p w14:paraId="0BCB176B" w14:textId="77777777" w:rsidR="00D82B5A" w:rsidRPr="00D82B5A" w:rsidRDefault="00D82B5A" w:rsidP="00D82B5A">
      <w:pPr>
        <w:bidi/>
        <w:jc w:val="both"/>
        <w:rPr>
          <w:rFonts w:cs="David" w:hint="cs"/>
          <w:rtl/>
        </w:rPr>
      </w:pPr>
    </w:p>
    <w:p w14:paraId="094E145A" w14:textId="77777777" w:rsidR="00D82B5A" w:rsidRPr="00D82B5A" w:rsidRDefault="00D82B5A" w:rsidP="00D82B5A">
      <w:pPr>
        <w:bidi/>
        <w:jc w:val="both"/>
        <w:rPr>
          <w:rFonts w:cs="David" w:hint="cs"/>
          <w:rtl/>
        </w:rPr>
      </w:pPr>
      <w:r w:rsidRPr="00D82B5A">
        <w:rPr>
          <w:rFonts w:cs="David" w:hint="cs"/>
          <w:rtl/>
        </w:rPr>
        <w:tab/>
        <w:t xml:space="preserve"> כתוב שזה רק בתנאי שאין להם שום קשר</w:t>
      </w:r>
    </w:p>
    <w:p w14:paraId="136F882E" w14:textId="77777777" w:rsidR="00D82B5A" w:rsidRPr="00D82B5A" w:rsidRDefault="00D82B5A" w:rsidP="00D82B5A">
      <w:pPr>
        <w:bidi/>
        <w:jc w:val="both"/>
        <w:rPr>
          <w:rFonts w:cs="David" w:hint="cs"/>
          <w:rtl/>
        </w:rPr>
      </w:pPr>
    </w:p>
    <w:p w14:paraId="38C80B21"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6D5FB03A" w14:textId="77777777" w:rsidR="00D82B5A" w:rsidRPr="00D82B5A" w:rsidRDefault="00D82B5A" w:rsidP="00D82B5A">
      <w:pPr>
        <w:bidi/>
        <w:jc w:val="both"/>
        <w:rPr>
          <w:rFonts w:cs="David"/>
          <w:rtl/>
        </w:rPr>
      </w:pPr>
    </w:p>
    <w:p w14:paraId="0AF8869A"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אני הערתי.</w:t>
      </w:r>
    </w:p>
    <w:p w14:paraId="7B507A37" w14:textId="77777777" w:rsidR="00D82B5A" w:rsidRPr="00D82B5A" w:rsidRDefault="00D82B5A" w:rsidP="00D82B5A">
      <w:pPr>
        <w:bidi/>
        <w:jc w:val="both"/>
        <w:rPr>
          <w:rFonts w:cs="David" w:hint="cs"/>
          <w:rtl/>
        </w:rPr>
      </w:pPr>
    </w:p>
    <w:p w14:paraId="596D79A1"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7DFF3D2" w14:textId="77777777" w:rsidR="00D82B5A" w:rsidRPr="00D82B5A" w:rsidRDefault="00D82B5A" w:rsidP="00D82B5A">
      <w:pPr>
        <w:bidi/>
        <w:jc w:val="both"/>
        <w:rPr>
          <w:rFonts w:cs="David" w:hint="cs"/>
          <w:rtl/>
        </w:rPr>
      </w:pPr>
    </w:p>
    <w:p w14:paraId="4599B36E" w14:textId="77777777" w:rsidR="00D82B5A" w:rsidRPr="00D82B5A" w:rsidRDefault="00D82B5A" w:rsidP="00D82B5A">
      <w:pPr>
        <w:bidi/>
        <w:jc w:val="both"/>
        <w:rPr>
          <w:rFonts w:cs="David" w:hint="cs"/>
          <w:rtl/>
        </w:rPr>
      </w:pPr>
      <w:r w:rsidRPr="00D82B5A">
        <w:rPr>
          <w:rFonts w:cs="David" w:hint="cs"/>
          <w:rtl/>
        </w:rPr>
        <w:tab/>
        <w:t xml:space="preserve"> השאלה אם יש כלים לשלוט בזה.</w:t>
      </w:r>
    </w:p>
    <w:p w14:paraId="34854B45" w14:textId="77777777" w:rsidR="00D82B5A" w:rsidRPr="00D82B5A" w:rsidRDefault="00D82B5A" w:rsidP="00D82B5A">
      <w:pPr>
        <w:bidi/>
        <w:jc w:val="both"/>
        <w:rPr>
          <w:rFonts w:cs="David" w:hint="cs"/>
          <w:rtl/>
        </w:rPr>
      </w:pPr>
    </w:p>
    <w:p w14:paraId="78A55467"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79A3F86A" w14:textId="77777777" w:rsidR="00D82B5A" w:rsidRPr="00D82B5A" w:rsidRDefault="00D82B5A" w:rsidP="00D82B5A">
      <w:pPr>
        <w:bidi/>
        <w:jc w:val="both"/>
        <w:rPr>
          <w:rFonts w:cs="David"/>
          <w:rtl/>
        </w:rPr>
      </w:pPr>
    </w:p>
    <w:p w14:paraId="227DE43C"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חבר הכנסת יכול להגיד שיש לנו כללים וזה לא צריך להיות מלון שני כוכבים...</w:t>
      </w:r>
    </w:p>
    <w:p w14:paraId="52A990A9" w14:textId="77777777" w:rsidR="00D82B5A" w:rsidRPr="00D82B5A" w:rsidRDefault="00D82B5A" w:rsidP="00D82B5A">
      <w:pPr>
        <w:bidi/>
        <w:jc w:val="both"/>
        <w:rPr>
          <w:rFonts w:cs="David" w:hint="cs"/>
          <w:rtl/>
        </w:rPr>
      </w:pPr>
    </w:p>
    <w:p w14:paraId="4E1F8C72" w14:textId="77777777" w:rsidR="00D82B5A" w:rsidRPr="00D82B5A" w:rsidRDefault="00D82B5A" w:rsidP="00D82B5A">
      <w:pPr>
        <w:bidi/>
        <w:jc w:val="both"/>
        <w:rPr>
          <w:rFonts w:cs="David" w:hint="cs"/>
          <w:rtl/>
        </w:rPr>
      </w:pPr>
      <w:r w:rsidRPr="00D82B5A">
        <w:rPr>
          <w:rFonts w:cs="David" w:hint="cs"/>
          <w:rtl/>
        </w:rPr>
        <w:tab/>
        <w:t xml:space="preserve">נדמה לי שיש </w:t>
      </w:r>
      <w:proofErr w:type="spellStart"/>
      <w:r w:rsidRPr="00D82B5A">
        <w:rPr>
          <w:rFonts w:cs="David" w:hint="cs"/>
          <w:rtl/>
        </w:rPr>
        <w:t>קנין</w:t>
      </w:r>
      <w:proofErr w:type="spellEnd"/>
      <w:r w:rsidRPr="00D82B5A">
        <w:rPr>
          <w:rFonts w:cs="David" w:hint="cs"/>
          <w:rtl/>
        </w:rPr>
        <w:t xml:space="preserve"> רוחנית שעל זה </w:t>
      </w:r>
      <w:proofErr w:type="spellStart"/>
      <w:r w:rsidRPr="00D82B5A">
        <w:rPr>
          <w:rFonts w:cs="David" w:hint="cs"/>
          <w:rtl/>
        </w:rPr>
        <w:t>זה</w:t>
      </w:r>
      <w:proofErr w:type="spellEnd"/>
      <w:r w:rsidRPr="00D82B5A">
        <w:rPr>
          <w:rFonts w:cs="David" w:hint="cs"/>
          <w:rtl/>
        </w:rPr>
        <w:t xml:space="preserve"> מותר להם לקבל שכר, נכון?</w:t>
      </w:r>
    </w:p>
    <w:p w14:paraId="2B5BBE38" w14:textId="77777777" w:rsidR="00D82B5A" w:rsidRPr="00D82B5A" w:rsidRDefault="00D82B5A" w:rsidP="00D82B5A">
      <w:pPr>
        <w:bidi/>
        <w:jc w:val="both"/>
        <w:rPr>
          <w:rFonts w:cs="David" w:hint="cs"/>
          <w:rtl/>
        </w:rPr>
      </w:pPr>
    </w:p>
    <w:p w14:paraId="799D24C9"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C9926F0" w14:textId="77777777" w:rsidR="00D82B5A" w:rsidRPr="00D82B5A" w:rsidRDefault="00D82B5A" w:rsidP="00D82B5A">
      <w:pPr>
        <w:bidi/>
        <w:jc w:val="both"/>
        <w:rPr>
          <w:rFonts w:cs="David" w:hint="cs"/>
          <w:rtl/>
        </w:rPr>
      </w:pPr>
    </w:p>
    <w:p w14:paraId="3A7778AA" w14:textId="77777777" w:rsidR="00D82B5A" w:rsidRPr="00D82B5A" w:rsidRDefault="00D82B5A" w:rsidP="00D82B5A">
      <w:pPr>
        <w:bidi/>
        <w:jc w:val="both"/>
        <w:rPr>
          <w:rFonts w:cs="David" w:hint="cs"/>
          <w:rtl/>
        </w:rPr>
      </w:pPr>
      <w:r w:rsidRPr="00D82B5A">
        <w:rPr>
          <w:rFonts w:cs="David" w:hint="cs"/>
          <w:rtl/>
        </w:rPr>
        <w:t>לא על ההרצ</w:t>
      </w:r>
      <w:r>
        <w:rPr>
          <w:rFonts w:cs="David" w:hint="cs"/>
          <w:rtl/>
        </w:rPr>
        <w:t>א</w:t>
      </w:r>
      <w:r w:rsidRPr="00D82B5A">
        <w:rPr>
          <w:rFonts w:cs="David" w:hint="cs"/>
          <w:rtl/>
        </w:rPr>
        <w:t>ות בחול.</w:t>
      </w:r>
    </w:p>
    <w:p w14:paraId="145CE36F" w14:textId="77777777" w:rsidR="00D82B5A" w:rsidRPr="00D82B5A" w:rsidRDefault="00D82B5A" w:rsidP="00D82B5A">
      <w:pPr>
        <w:bidi/>
        <w:jc w:val="both"/>
        <w:rPr>
          <w:rFonts w:cs="David" w:hint="cs"/>
          <w:rtl/>
        </w:rPr>
      </w:pPr>
    </w:p>
    <w:p w14:paraId="4A8DCC5A" w14:textId="77777777" w:rsidR="00D82B5A" w:rsidRPr="00D82B5A" w:rsidRDefault="00D82B5A" w:rsidP="00D82B5A">
      <w:pPr>
        <w:bidi/>
        <w:jc w:val="both"/>
        <w:rPr>
          <w:rFonts w:cs="David" w:hint="cs"/>
          <w:u w:val="single"/>
          <w:rtl/>
        </w:rPr>
      </w:pPr>
      <w:proofErr w:type="spellStart"/>
      <w:r w:rsidRPr="00D82B5A">
        <w:rPr>
          <w:rFonts w:cs="David" w:hint="cs"/>
          <w:u w:val="single"/>
          <w:rtl/>
        </w:rPr>
        <w:t>דותן</w:t>
      </w:r>
      <w:proofErr w:type="spellEnd"/>
      <w:r>
        <w:rPr>
          <w:rFonts w:cs="David" w:hint="cs"/>
          <w:u w:val="single"/>
          <w:rtl/>
        </w:rPr>
        <w:t>:</w:t>
      </w:r>
    </w:p>
    <w:p w14:paraId="3CE566EC" w14:textId="77777777" w:rsidR="00D82B5A" w:rsidRPr="00D82B5A" w:rsidRDefault="00D82B5A" w:rsidP="00D82B5A">
      <w:pPr>
        <w:bidi/>
        <w:jc w:val="both"/>
        <w:rPr>
          <w:rFonts w:cs="David" w:hint="cs"/>
          <w:rtl/>
        </w:rPr>
      </w:pPr>
    </w:p>
    <w:p w14:paraId="47AA377D" w14:textId="77777777" w:rsidR="00D82B5A" w:rsidRPr="00D82B5A" w:rsidRDefault="00D82B5A" w:rsidP="00D82B5A">
      <w:pPr>
        <w:bidi/>
        <w:jc w:val="both"/>
        <w:rPr>
          <w:rFonts w:cs="David" w:hint="cs"/>
          <w:rtl/>
        </w:rPr>
      </w:pPr>
      <w:r w:rsidRPr="00D82B5A">
        <w:rPr>
          <w:rFonts w:cs="David" w:hint="cs"/>
          <w:rtl/>
        </w:rPr>
        <w:t>הוספנו את זה בסעיף אחר, עיסוק נוס</w:t>
      </w:r>
      <w:r>
        <w:rPr>
          <w:rFonts w:cs="David" w:hint="cs"/>
          <w:rtl/>
        </w:rPr>
        <w:t>ף</w:t>
      </w:r>
      <w:r w:rsidRPr="00D82B5A">
        <w:rPr>
          <w:rFonts w:cs="David" w:hint="cs"/>
          <w:rtl/>
        </w:rPr>
        <w:t>.</w:t>
      </w:r>
    </w:p>
    <w:p w14:paraId="681F8263" w14:textId="77777777" w:rsidR="00D82B5A" w:rsidRPr="00D82B5A" w:rsidRDefault="00D82B5A" w:rsidP="00D82B5A">
      <w:pPr>
        <w:bidi/>
        <w:jc w:val="both"/>
        <w:rPr>
          <w:rFonts w:cs="David" w:hint="cs"/>
          <w:rtl/>
        </w:rPr>
      </w:pPr>
    </w:p>
    <w:p w14:paraId="1BD9F0DA"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2F9895B" w14:textId="77777777" w:rsidR="00D82B5A" w:rsidRPr="00D82B5A" w:rsidRDefault="00D82B5A" w:rsidP="00D82B5A">
      <w:pPr>
        <w:bidi/>
        <w:jc w:val="both"/>
        <w:rPr>
          <w:rFonts w:cs="David" w:hint="cs"/>
          <w:rtl/>
        </w:rPr>
      </w:pPr>
    </w:p>
    <w:p w14:paraId="0A171758" w14:textId="77777777" w:rsidR="00D82B5A" w:rsidRPr="00D82B5A" w:rsidRDefault="00D82B5A" w:rsidP="00D82B5A">
      <w:pPr>
        <w:bidi/>
        <w:jc w:val="both"/>
        <w:rPr>
          <w:rFonts w:cs="David" w:hint="cs"/>
          <w:rtl/>
        </w:rPr>
      </w:pPr>
      <w:r w:rsidRPr="00D82B5A">
        <w:rPr>
          <w:rFonts w:cs="David" w:hint="cs"/>
          <w:rtl/>
        </w:rPr>
        <w:t>אבל כאן כתוב שעל הרצאה לא יקבל, חבר כנסת לא יקבל שכר.</w:t>
      </w:r>
    </w:p>
    <w:p w14:paraId="32E72FAF" w14:textId="77777777" w:rsidR="00D82B5A" w:rsidRDefault="00D82B5A" w:rsidP="00D82B5A">
      <w:pPr>
        <w:bidi/>
        <w:jc w:val="both"/>
        <w:rPr>
          <w:rFonts w:cs="David" w:hint="cs"/>
          <w:rtl/>
        </w:rPr>
      </w:pPr>
    </w:p>
    <w:p w14:paraId="6A1D2690" w14:textId="77777777" w:rsidR="00D82B5A" w:rsidRDefault="00D82B5A" w:rsidP="00D82B5A">
      <w:pPr>
        <w:bidi/>
        <w:jc w:val="both"/>
        <w:rPr>
          <w:rFonts w:cs="David" w:hint="cs"/>
          <w:rtl/>
        </w:rPr>
      </w:pPr>
    </w:p>
    <w:p w14:paraId="7B5D41EB" w14:textId="77777777" w:rsidR="00D82B5A" w:rsidRDefault="00D82B5A" w:rsidP="00D82B5A">
      <w:pPr>
        <w:bidi/>
        <w:jc w:val="both"/>
        <w:rPr>
          <w:rFonts w:cs="David" w:hint="cs"/>
          <w:rtl/>
        </w:rPr>
      </w:pPr>
    </w:p>
    <w:p w14:paraId="43B6CBE2" w14:textId="77777777" w:rsidR="00D82B5A" w:rsidRPr="00D82B5A" w:rsidRDefault="00D82B5A" w:rsidP="00D82B5A">
      <w:pPr>
        <w:bidi/>
        <w:jc w:val="both"/>
        <w:rPr>
          <w:rFonts w:cs="David" w:hint="cs"/>
          <w:rtl/>
        </w:rPr>
      </w:pPr>
    </w:p>
    <w:p w14:paraId="56B86C26"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7C19DFD8" w14:textId="77777777" w:rsidR="00D82B5A" w:rsidRPr="00D82B5A" w:rsidRDefault="00D82B5A" w:rsidP="00D82B5A">
      <w:pPr>
        <w:bidi/>
        <w:jc w:val="both"/>
        <w:rPr>
          <w:rFonts w:cs="David" w:hint="cs"/>
          <w:rtl/>
        </w:rPr>
      </w:pPr>
    </w:p>
    <w:p w14:paraId="07AD4CD8" w14:textId="77777777" w:rsidR="00D82B5A" w:rsidRPr="00D82B5A" w:rsidRDefault="00D82B5A" w:rsidP="00D82B5A">
      <w:pPr>
        <w:bidi/>
        <w:jc w:val="both"/>
        <w:rPr>
          <w:rFonts w:cs="David" w:hint="cs"/>
          <w:rtl/>
        </w:rPr>
      </w:pPr>
      <w:r w:rsidRPr="00D82B5A">
        <w:rPr>
          <w:rFonts w:cs="David" w:hint="cs"/>
          <w:rtl/>
        </w:rPr>
        <w:t>אם מדפיסים ומקבלים תמלוגים, מה שלא קורה, על זה הוא יכול לקבל אבל עבור עצם ההרצאה, על זה הוא לא מקבל.</w:t>
      </w:r>
    </w:p>
    <w:p w14:paraId="1E69B930" w14:textId="77777777" w:rsidR="00D82B5A" w:rsidRPr="00D82B5A" w:rsidRDefault="00D82B5A" w:rsidP="00D82B5A">
      <w:pPr>
        <w:bidi/>
        <w:jc w:val="both"/>
        <w:rPr>
          <w:rFonts w:cs="David" w:hint="cs"/>
          <w:rtl/>
        </w:rPr>
      </w:pPr>
    </w:p>
    <w:p w14:paraId="58F21B30"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5B09D57B" w14:textId="77777777" w:rsidR="00D82B5A" w:rsidRPr="00D82B5A" w:rsidRDefault="00D82B5A" w:rsidP="00D82B5A">
      <w:pPr>
        <w:bidi/>
        <w:jc w:val="both"/>
        <w:rPr>
          <w:rFonts w:cs="David" w:hint="cs"/>
          <w:rtl/>
        </w:rPr>
      </w:pPr>
    </w:p>
    <w:p w14:paraId="234FAFBE" w14:textId="77777777" w:rsidR="00D82B5A" w:rsidRPr="00D82B5A" w:rsidRDefault="00D82B5A" w:rsidP="00D82B5A">
      <w:pPr>
        <w:bidi/>
        <w:jc w:val="both"/>
        <w:rPr>
          <w:rFonts w:cs="David" w:hint="cs"/>
          <w:rtl/>
        </w:rPr>
      </w:pPr>
      <w:r w:rsidRPr="00D82B5A">
        <w:rPr>
          <w:rFonts w:cs="David" w:hint="cs"/>
          <w:rtl/>
        </w:rPr>
        <w:tab/>
        <w:t>היום סעיף 14 לכללי האתיקה אומר.</w:t>
      </w:r>
    </w:p>
    <w:p w14:paraId="4315E09E" w14:textId="77777777" w:rsidR="00D82B5A" w:rsidRPr="00D82B5A" w:rsidRDefault="00D82B5A" w:rsidP="00D82B5A">
      <w:pPr>
        <w:bidi/>
        <w:jc w:val="both"/>
        <w:rPr>
          <w:rFonts w:cs="David" w:hint="cs"/>
          <w:rtl/>
        </w:rPr>
      </w:pPr>
    </w:p>
    <w:p w14:paraId="3956EA03" w14:textId="77777777" w:rsidR="00D82B5A" w:rsidRPr="00D82B5A" w:rsidRDefault="00D82B5A" w:rsidP="00D82B5A">
      <w:pPr>
        <w:bidi/>
        <w:jc w:val="both"/>
        <w:rPr>
          <w:rFonts w:cs="David" w:hint="cs"/>
          <w:rtl/>
        </w:rPr>
      </w:pPr>
      <w:r w:rsidRPr="00D82B5A">
        <w:rPr>
          <w:rFonts w:cs="David" w:hint="cs"/>
          <w:rtl/>
        </w:rPr>
        <w:t>(ו) שר או סגן שר...</w:t>
      </w:r>
    </w:p>
    <w:p w14:paraId="565C3C0C" w14:textId="77777777" w:rsidR="00D82B5A" w:rsidRPr="00D82B5A" w:rsidRDefault="00D82B5A" w:rsidP="00D82B5A">
      <w:pPr>
        <w:bidi/>
        <w:jc w:val="both"/>
        <w:rPr>
          <w:rFonts w:cs="David" w:hint="cs"/>
          <w:rtl/>
        </w:rPr>
      </w:pPr>
    </w:p>
    <w:p w14:paraId="2B7872B9"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46D5FF4B" w14:textId="77777777" w:rsidR="00D82B5A" w:rsidRPr="00D82B5A" w:rsidRDefault="00D82B5A" w:rsidP="00D82B5A">
      <w:pPr>
        <w:bidi/>
        <w:jc w:val="both"/>
        <w:rPr>
          <w:rFonts w:cs="David" w:hint="cs"/>
          <w:rtl/>
        </w:rPr>
      </w:pPr>
    </w:p>
    <w:p w14:paraId="1AAFC327" w14:textId="77777777" w:rsidR="00D82B5A" w:rsidRPr="00D82B5A" w:rsidRDefault="00D82B5A" w:rsidP="00D82B5A">
      <w:pPr>
        <w:bidi/>
        <w:jc w:val="both"/>
        <w:rPr>
          <w:rFonts w:cs="David" w:hint="cs"/>
          <w:rtl/>
        </w:rPr>
      </w:pPr>
      <w:r w:rsidRPr="00D82B5A">
        <w:rPr>
          <w:rFonts w:cs="David" w:hint="cs"/>
          <w:rtl/>
        </w:rPr>
        <w:tab/>
        <w:t xml:space="preserve"> יש סעיף שמתייחס לכך שהשר לא הזמין. חבר הכנסת </w:t>
      </w:r>
      <w:proofErr w:type="spellStart"/>
      <w:r w:rsidRPr="00D82B5A">
        <w:rPr>
          <w:rFonts w:cs="David" w:hint="cs"/>
          <w:rtl/>
        </w:rPr>
        <w:t>מונין</w:t>
      </w:r>
      <w:proofErr w:type="spellEnd"/>
      <w:r w:rsidRPr="00D82B5A">
        <w:rPr>
          <w:rFonts w:cs="David" w:hint="cs"/>
          <w:rtl/>
        </w:rPr>
        <w:t xml:space="preserve"> להצטרף במימונו העצמי. כרגע יוצאת משלחת של 40 אנשי עסקים בסין יחד עם שר </w:t>
      </w:r>
      <w:proofErr w:type="spellStart"/>
      <w:r w:rsidRPr="00D82B5A">
        <w:rPr>
          <w:rFonts w:cs="David" w:hint="cs"/>
          <w:rtl/>
        </w:rPr>
        <w:t>התמת</w:t>
      </w:r>
      <w:proofErr w:type="spellEnd"/>
      <w:r w:rsidRPr="00D82B5A">
        <w:rPr>
          <w:rFonts w:cs="David" w:hint="cs"/>
          <w:rtl/>
        </w:rPr>
        <w:t>. לו אחד מחברי הכסת היה רוצה לצאת על חשבונו</w:t>
      </w:r>
    </w:p>
    <w:p w14:paraId="63DE8004" w14:textId="77777777" w:rsidR="00D82B5A" w:rsidRPr="00D82B5A" w:rsidRDefault="00D82B5A" w:rsidP="00D82B5A">
      <w:pPr>
        <w:bidi/>
        <w:jc w:val="both"/>
        <w:rPr>
          <w:rFonts w:cs="David" w:hint="cs"/>
          <w:u w:val="single"/>
          <w:rtl/>
        </w:rPr>
      </w:pPr>
    </w:p>
    <w:p w14:paraId="69E1F2EA"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C30F691" w14:textId="77777777" w:rsidR="00D82B5A" w:rsidRPr="00D82B5A" w:rsidRDefault="00D82B5A" w:rsidP="00D82B5A">
      <w:pPr>
        <w:bidi/>
        <w:jc w:val="both"/>
        <w:rPr>
          <w:rFonts w:cs="David" w:hint="cs"/>
          <w:rtl/>
        </w:rPr>
      </w:pPr>
    </w:p>
    <w:p w14:paraId="1D6FE04F" w14:textId="77777777" w:rsidR="00D82B5A" w:rsidRPr="00D82B5A" w:rsidRDefault="00D82B5A" w:rsidP="00D82B5A">
      <w:pPr>
        <w:bidi/>
        <w:jc w:val="both"/>
        <w:rPr>
          <w:rFonts w:cs="David" w:hint="cs"/>
          <w:rtl/>
        </w:rPr>
      </w:pPr>
      <w:r w:rsidRPr="00D82B5A">
        <w:rPr>
          <w:rFonts w:cs="David" w:hint="cs"/>
          <w:rtl/>
        </w:rPr>
        <w:t>לא רואים בכך קבלת מתנה.</w:t>
      </w:r>
    </w:p>
    <w:p w14:paraId="67FD030D" w14:textId="77777777" w:rsidR="00D82B5A" w:rsidRPr="00D82B5A" w:rsidRDefault="00D82B5A" w:rsidP="00D82B5A">
      <w:pPr>
        <w:bidi/>
        <w:jc w:val="both"/>
        <w:rPr>
          <w:rFonts w:cs="David" w:hint="cs"/>
          <w:rtl/>
        </w:rPr>
      </w:pPr>
    </w:p>
    <w:p w14:paraId="706AE715"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02FF6E8" w14:textId="77777777" w:rsidR="00D82B5A" w:rsidRPr="00D82B5A" w:rsidRDefault="00D82B5A" w:rsidP="00D82B5A">
      <w:pPr>
        <w:bidi/>
        <w:jc w:val="both"/>
        <w:rPr>
          <w:rFonts w:cs="David" w:hint="cs"/>
          <w:rtl/>
        </w:rPr>
      </w:pPr>
    </w:p>
    <w:p w14:paraId="5B1FF9DF" w14:textId="77777777" w:rsidR="00D82B5A" w:rsidRPr="00D82B5A" w:rsidRDefault="00D82B5A" w:rsidP="00D82B5A">
      <w:pPr>
        <w:bidi/>
        <w:jc w:val="both"/>
        <w:rPr>
          <w:rFonts w:cs="David" w:hint="cs"/>
          <w:rtl/>
        </w:rPr>
      </w:pPr>
      <w:r w:rsidRPr="00D82B5A">
        <w:rPr>
          <w:rFonts w:cs="David" w:hint="cs"/>
          <w:rtl/>
        </w:rPr>
        <w:tab/>
        <w:t xml:space="preserve"> הוא כרגע יוצא עם קבוצה של אנשי עסקים יחד עם שר </w:t>
      </w:r>
      <w:proofErr w:type="spellStart"/>
      <w:r w:rsidRPr="00D82B5A">
        <w:rPr>
          <w:rFonts w:cs="David" w:hint="cs"/>
          <w:rtl/>
        </w:rPr>
        <w:t>התמת</w:t>
      </w:r>
      <w:proofErr w:type="spellEnd"/>
      <w:r w:rsidRPr="00D82B5A">
        <w:rPr>
          <w:rFonts w:cs="David" w:hint="cs"/>
          <w:rtl/>
        </w:rPr>
        <w:t>. מתחכך, נחשף, מחר או מחרתיים</w:t>
      </w:r>
    </w:p>
    <w:p w14:paraId="74C1C6CF" w14:textId="77777777" w:rsidR="00D82B5A" w:rsidRPr="00D82B5A" w:rsidRDefault="00D82B5A" w:rsidP="00D82B5A">
      <w:pPr>
        <w:bidi/>
        <w:jc w:val="both"/>
        <w:rPr>
          <w:rFonts w:cs="David" w:hint="cs"/>
          <w:rtl/>
        </w:rPr>
      </w:pPr>
    </w:p>
    <w:p w14:paraId="48F4FB7E"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7960FA32" w14:textId="77777777" w:rsidR="00D82B5A" w:rsidRPr="00D82B5A" w:rsidRDefault="00D82B5A" w:rsidP="00D82B5A">
      <w:pPr>
        <w:bidi/>
        <w:jc w:val="both"/>
        <w:rPr>
          <w:rFonts w:cs="David" w:hint="cs"/>
          <w:rtl/>
        </w:rPr>
      </w:pPr>
    </w:p>
    <w:p w14:paraId="186B3FCF" w14:textId="77777777" w:rsidR="00D82B5A" w:rsidRPr="00D82B5A" w:rsidRDefault="00D82B5A" w:rsidP="00D82B5A">
      <w:pPr>
        <w:bidi/>
        <w:jc w:val="both"/>
        <w:rPr>
          <w:rFonts w:cs="David" w:hint="cs"/>
          <w:rtl/>
        </w:rPr>
      </w:pPr>
      <w:r w:rsidRPr="00D82B5A">
        <w:rPr>
          <w:rFonts w:cs="David" w:hint="cs"/>
          <w:rtl/>
        </w:rPr>
        <w:t>כל נסיעה לחול</w:t>
      </w:r>
    </w:p>
    <w:p w14:paraId="657BB48D" w14:textId="77777777" w:rsidR="00D82B5A" w:rsidRPr="00D82B5A" w:rsidRDefault="00D82B5A" w:rsidP="00D82B5A">
      <w:pPr>
        <w:bidi/>
        <w:jc w:val="both"/>
        <w:rPr>
          <w:rFonts w:cs="David" w:hint="cs"/>
          <w:rtl/>
        </w:rPr>
      </w:pPr>
    </w:p>
    <w:p w14:paraId="55CA6295"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5034D468" w14:textId="77777777" w:rsidR="00D82B5A" w:rsidRPr="00D82B5A" w:rsidRDefault="00D82B5A" w:rsidP="00D82B5A">
      <w:pPr>
        <w:pStyle w:val="Heading5"/>
        <w:rPr>
          <w:rFonts w:hint="cs"/>
          <w:sz w:val="24"/>
          <w:rtl/>
        </w:rPr>
      </w:pPr>
    </w:p>
    <w:p w14:paraId="15C5714D" w14:textId="77777777" w:rsidR="00D82B5A" w:rsidRPr="00D82B5A" w:rsidRDefault="00D82B5A" w:rsidP="00D82B5A">
      <w:pPr>
        <w:bidi/>
        <w:jc w:val="both"/>
        <w:rPr>
          <w:rFonts w:cs="David" w:hint="cs"/>
          <w:rtl/>
        </w:rPr>
      </w:pPr>
      <w:r w:rsidRPr="00D82B5A">
        <w:rPr>
          <w:rFonts w:cs="David" w:hint="cs"/>
          <w:rtl/>
        </w:rPr>
        <w:tab/>
        <w:t xml:space="preserve"> על כל נסיעה הוא חייב לדווח.</w:t>
      </w:r>
    </w:p>
    <w:p w14:paraId="52985071" w14:textId="77777777" w:rsidR="00D82B5A" w:rsidRPr="00D82B5A" w:rsidRDefault="00D82B5A" w:rsidP="00D82B5A">
      <w:pPr>
        <w:bidi/>
        <w:jc w:val="both"/>
        <w:rPr>
          <w:rFonts w:cs="David" w:hint="cs"/>
          <w:rtl/>
        </w:rPr>
      </w:pPr>
    </w:p>
    <w:p w14:paraId="3852E51B"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5F2BFF6B" w14:textId="77777777" w:rsidR="00D82B5A" w:rsidRPr="00D82B5A" w:rsidRDefault="00D82B5A" w:rsidP="00D82B5A">
      <w:pPr>
        <w:bidi/>
        <w:jc w:val="both"/>
        <w:rPr>
          <w:rFonts w:cs="David" w:hint="cs"/>
          <w:rtl/>
        </w:rPr>
      </w:pPr>
    </w:p>
    <w:p w14:paraId="35F29812" w14:textId="77777777" w:rsidR="00D82B5A" w:rsidRPr="00D82B5A" w:rsidRDefault="00D82B5A" w:rsidP="00D82B5A">
      <w:pPr>
        <w:bidi/>
        <w:jc w:val="both"/>
        <w:rPr>
          <w:rFonts w:cs="David" w:hint="cs"/>
          <w:rtl/>
        </w:rPr>
      </w:pPr>
      <w:r w:rsidRPr="00D82B5A">
        <w:rPr>
          <w:rFonts w:cs="David" w:hint="cs"/>
          <w:rtl/>
        </w:rPr>
        <w:t>כל נסיעה באה בפני ועדת האתיקה והיא בודקת ניגוד עניינים וכולי.</w:t>
      </w:r>
    </w:p>
    <w:p w14:paraId="36C0A91B" w14:textId="77777777" w:rsidR="00D82B5A" w:rsidRPr="00D82B5A" w:rsidRDefault="00D82B5A" w:rsidP="00D82B5A">
      <w:pPr>
        <w:bidi/>
        <w:jc w:val="both"/>
        <w:rPr>
          <w:rFonts w:cs="David" w:hint="cs"/>
          <w:u w:val="single"/>
          <w:rtl/>
        </w:rPr>
      </w:pPr>
    </w:p>
    <w:p w14:paraId="18243DFD" w14:textId="77777777" w:rsidR="00D82B5A" w:rsidRPr="00D82B5A" w:rsidRDefault="00D82B5A" w:rsidP="00D82B5A">
      <w:pPr>
        <w:bidi/>
        <w:jc w:val="both"/>
        <w:rPr>
          <w:rFonts w:cs="David" w:hint="cs"/>
          <w:u w:val="single"/>
          <w:rtl/>
        </w:rPr>
      </w:pPr>
      <w:proofErr w:type="spellStart"/>
      <w:r w:rsidRPr="00D82B5A">
        <w:rPr>
          <w:rFonts w:cs="David" w:hint="cs"/>
          <w:u w:val="single"/>
          <w:rtl/>
        </w:rPr>
        <w:t>דותן</w:t>
      </w:r>
      <w:proofErr w:type="spellEnd"/>
      <w:r>
        <w:rPr>
          <w:rFonts w:cs="David" w:hint="cs"/>
          <w:u w:val="single"/>
          <w:rtl/>
        </w:rPr>
        <w:t>:</w:t>
      </w:r>
    </w:p>
    <w:p w14:paraId="416AC9D5" w14:textId="77777777" w:rsidR="00D82B5A" w:rsidRPr="00D82B5A" w:rsidRDefault="00D82B5A" w:rsidP="00D82B5A">
      <w:pPr>
        <w:bidi/>
        <w:jc w:val="both"/>
        <w:rPr>
          <w:rFonts w:cs="David" w:hint="cs"/>
          <w:rtl/>
        </w:rPr>
      </w:pPr>
    </w:p>
    <w:p w14:paraId="38CDCFB0" w14:textId="77777777" w:rsidR="00D82B5A" w:rsidRPr="00D82B5A" w:rsidRDefault="00D82B5A" w:rsidP="00D82B5A">
      <w:pPr>
        <w:bidi/>
        <w:jc w:val="both"/>
        <w:rPr>
          <w:rFonts w:cs="David" w:hint="cs"/>
          <w:rtl/>
        </w:rPr>
      </w:pPr>
      <w:r w:rsidRPr="00D82B5A">
        <w:rPr>
          <w:rFonts w:cs="David" w:hint="cs"/>
          <w:rtl/>
        </w:rPr>
        <w:t>כשזה פרטי לא.</w:t>
      </w:r>
    </w:p>
    <w:p w14:paraId="4AA56E93" w14:textId="77777777" w:rsidR="00D82B5A" w:rsidRPr="00D82B5A" w:rsidRDefault="00D82B5A" w:rsidP="00D82B5A">
      <w:pPr>
        <w:bidi/>
        <w:jc w:val="both"/>
        <w:rPr>
          <w:rFonts w:cs="David" w:hint="cs"/>
          <w:rtl/>
        </w:rPr>
      </w:pPr>
    </w:p>
    <w:p w14:paraId="478FDCDC"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7518CD7E" w14:textId="77777777" w:rsidR="00D82B5A" w:rsidRPr="00D82B5A" w:rsidRDefault="00D82B5A" w:rsidP="00D82B5A">
      <w:pPr>
        <w:bidi/>
        <w:jc w:val="both"/>
        <w:rPr>
          <w:rFonts w:cs="David" w:hint="cs"/>
          <w:rtl/>
        </w:rPr>
      </w:pPr>
    </w:p>
    <w:p w14:paraId="5390585A" w14:textId="77777777" w:rsidR="00D82B5A" w:rsidRPr="00D82B5A" w:rsidRDefault="00D82B5A" w:rsidP="00D82B5A">
      <w:pPr>
        <w:bidi/>
        <w:jc w:val="both"/>
        <w:rPr>
          <w:rFonts w:cs="David" w:hint="cs"/>
          <w:rtl/>
        </w:rPr>
      </w:pPr>
      <w:r w:rsidRPr="00D82B5A">
        <w:rPr>
          <w:rFonts w:cs="David" w:hint="cs"/>
          <w:rtl/>
        </w:rPr>
        <w:t>כל נסיעה.</w:t>
      </w:r>
    </w:p>
    <w:p w14:paraId="639A5F04" w14:textId="77777777" w:rsidR="00D82B5A" w:rsidRPr="00D82B5A" w:rsidRDefault="00D82B5A" w:rsidP="00D82B5A">
      <w:pPr>
        <w:bidi/>
        <w:jc w:val="both"/>
        <w:rPr>
          <w:rFonts w:cs="David" w:hint="cs"/>
          <w:rtl/>
        </w:rPr>
      </w:pPr>
    </w:p>
    <w:p w14:paraId="343C12FE" w14:textId="77777777" w:rsidR="00D82B5A" w:rsidRPr="00D82B5A" w:rsidRDefault="00D82B5A" w:rsidP="00D82B5A">
      <w:pPr>
        <w:bidi/>
        <w:jc w:val="both"/>
        <w:rPr>
          <w:rFonts w:cs="David"/>
          <w:rtl/>
        </w:rPr>
      </w:pPr>
      <w:r w:rsidRPr="00D82B5A">
        <w:rPr>
          <w:rFonts w:cs="David" w:hint="eastAsia"/>
          <w:u w:val="single"/>
          <w:rtl/>
        </w:rPr>
        <w:t>אורי</w:t>
      </w:r>
      <w:r w:rsidRPr="00D82B5A">
        <w:rPr>
          <w:rFonts w:cs="David"/>
          <w:u w:val="single"/>
          <w:rtl/>
        </w:rPr>
        <w:t xml:space="preserve"> אריאל:</w:t>
      </w:r>
    </w:p>
    <w:p w14:paraId="7FB15B62" w14:textId="77777777" w:rsidR="00D82B5A" w:rsidRPr="00D82B5A" w:rsidRDefault="00D82B5A" w:rsidP="00D82B5A">
      <w:pPr>
        <w:bidi/>
        <w:jc w:val="both"/>
        <w:rPr>
          <w:rFonts w:cs="David"/>
          <w:rtl/>
        </w:rPr>
      </w:pPr>
    </w:p>
    <w:p w14:paraId="520BB8E2" w14:textId="77777777" w:rsidR="00D82B5A" w:rsidRPr="00D82B5A" w:rsidRDefault="00D82B5A" w:rsidP="00D82B5A">
      <w:pPr>
        <w:bidi/>
        <w:jc w:val="both"/>
        <w:rPr>
          <w:rFonts w:cs="David" w:hint="cs"/>
          <w:rtl/>
        </w:rPr>
      </w:pPr>
      <w:r w:rsidRPr="00D82B5A">
        <w:rPr>
          <w:rFonts w:cs="David"/>
          <w:rtl/>
        </w:rPr>
        <w:tab/>
      </w:r>
      <w:r w:rsidRPr="00D82B5A">
        <w:rPr>
          <w:rFonts w:cs="David" w:hint="cs"/>
          <w:rtl/>
        </w:rPr>
        <w:t xml:space="preserve"> אם זה נסיעה פרטית אין לו חובה.</w:t>
      </w:r>
    </w:p>
    <w:p w14:paraId="26C0A0BA" w14:textId="77777777" w:rsidR="00D82B5A" w:rsidRPr="00D82B5A" w:rsidRDefault="00D82B5A" w:rsidP="00D82B5A">
      <w:pPr>
        <w:bidi/>
        <w:jc w:val="both"/>
        <w:rPr>
          <w:rFonts w:cs="David" w:hint="cs"/>
          <w:rtl/>
        </w:rPr>
      </w:pPr>
    </w:p>
    <w:p w14:paraId="46E2C541" w14:textId="77777777" w:rsidR="00D82B5A" w:rsidRPr="00D82B5A" w:rsidRDefault="00D82B5A" w:rsidP="00D82B5A">
      <w:pPr>
        <w:bidi/>
        <w:jc w:val="both"/>
        <w:rPr>
          <w:rFonts w:cs="David" w:hint="cs"/>
          <w:rtl/>
        </w:rPr>
      </w:pPr>
      <w:r w:rsidRPr="00D82B5A">
        <w:rPr>
          <w:rFonts w:cs="David" w:hint="cs"/>
          <w:u w:val="single"/>
          <w:rtl/>
        </w:rPr>
        <w:t>רונית תירוש:</w:t>
      </w:r>
    </w:p>
    <w:p w14:paraId="04B6259C" w14:textId="77777777" w:rsidR="00D82B5A" w:rsidRPr="00D82B5A" w:rsidRDefault="00D82B5A" w:rsidP="00D82B5A">
      <w:pPr>
        <w:bidi/>
        <w:jc w:val="both"/>
        <w:rPr>
          <w:rFonts w:cs="David" w:hint="cs"/>
          <w:rtl/>
        </w:rPr>
      </w:pPr>
    </w:p>
    <w:p w14:paraId="5ACD80BA" w14:textId="77777777" w:rsidR="00D82B5A" w:rsidRPr="00D82B5A" w:rsidRDefault="00D82B5A" w:rsidP="00D82B5A">
      <w:pPr>
        <w:bidi/>
        <w:jc w:val="both"/>
        <w:rPr>
          <w:rFonts w:cs="David" w:hint="cs"/>
          <w:rtl/>
        </w:rPr>
      </w:pPr>
      <w:r w:rsidRPr="00D82B5A">
        <w:rPr>
          <w:rFonts w:cs="David" w:hint="cs"/>
          <w:rtl/>
        </w:rPr>
        <w:tab/>
        <w:t xml:space="preserve"> אתה יכול להתחכך עם אנשי עסקים גם בארץ</w:t>
      </w:r>
    </w:p>
    <w:p w14:paraId="18D03C1C" w14:textId="77777777" w:rsidR="00D82B5A" w:rsidRDefault="00D82B5A" w:rsidP="00D82B5A">
      <w:pPr>
        <w:bidi/>
        <w:jc w:val="both"/>
        <w:rPr>
          <w:rFonts w:cs="David" w:hint="cs"/>
          <w:rtl/>
        </w:rPr>
      </w:pPr>
    </w:p>
    <w:p w14:paraId="079EBE2A" w14:textId="77777777" w:rsidR="00D82B5A" w:rsidRDefault="00D82B5A" w:rsidP="00D82B5A">
      <w:pPr>
        <w:bidi/>
        <w:jc w:val="both"/>
        <w:rPr>
          <w:rFonts w:cs="David" w:hint="cs"/>
          <w:rtl/>
        </w:rPr>
      </w:pPr>
    </w:p>
    <w:p w14:paraId="6FF20960" w14:textId="77777777" w:rsidR="00D82B5A" w:rsidRDefault="00D82B5A" w:rsidP="00D82B5A">
      <w:pPr>
        <w:bidi/>
        <w:jc w:val="both"/>
        <w:rPr>
          <w:rFonts w:cs="David" w:hint="cs"/>
          <w:rtl/>
        </w:rPr>
      </w:pPr>
    </w:p>
    <w:p w14:paraId="335EA9F4" w14:textId="77777777" w:rsidR="00D82B5A" w:rsidRPr="00D82B5A" w:rsidRDefault="00D82B5A" w:rsidP="00D82B5A">
      <w:pPr>
        <w:bidi/>
        <w:jc w:val="both"/>
        <w:rPr>
          <w:rFonts w:cs="David" w:hint="cs"/>
          <w:rtl/>
        </w:rPr>
      </w:pPr>
    </w:p>
    <w:p w14:paraId="51AAB5B4"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1D099FD9" w14:textId="77777777" w:rsidR="00D82B5A" w:rsidRPr="00D82B5A" w:rsidRDefault="00D82B5A" w:rsidP="00D82B5A">
      <w:pPr>
        <w:bidi/>
        <w:jc w:val="both"/>
        <w:rPr>
          <w:rFonts w:cs="David" w:hint="cs"/>
          <w:rtl/>
        </w:rPr>
      </w:pPr>
    </w:p>
    <w:p w14:paraId="1545F910" w14:textId="77777777" w:rsidR="00D82B5A" w:rsidRPr="00D82B5A" w:rsidRDefault="00D82B5A" w:rsidP="00D82B5A">
      <w:pPr>
        <w:bidi/>
        <w:jc w:val="both"/>
        <w:rPr>
          <w:rFonts w:cs="David" w:hint="cs"/>
          <w:rtl/>
        </w:rPr>
      </w:pPr>
      <w:r w:rsidRPr="00D82B5A">
        <w:rPr>
          <w:rFonts w:cs="David" w:hint="cs"/>
          <w:rtl/>
        </w:rPr>
        <w:tab/>
        <w:t xml:space="preserve"> אם הוא </w:t>
      </w:r>
      <w:proofErr w:type="spellStart"/>
      <w:r w:rsidRPr="00D82B5A">
        <w:rPr>
          <w:rFonts w:cs="David" w:hint="cs"/>
          <w:rtl/>
        </w:rPr>
        <w:t>ינסע</w:t>
      </w:r>
      <w:proofErr w:type="spellEnd"/>
      <w:r w:rsidRPr="00D82B5A">
        <w:rPr>
          <w:rFonts w:cs="David" w:hint="cs"/>
          <w:rtl/>
        </w:rPr>
        <w:t xml:space="preserve"> לסין מי היה סופר אותו?</w:t>
      </w:r>
    </w:p>
    <w:p w14:paraId="38709B40" w14:textId="77777777" w:rsidR="00D82B5A" w:rsidRPr="00D82B5A" w:rsidRDefault="00D82B5A" w:rsidP="00D82B5A">
      <w:pPr>
        <w:bidi/>
        <w:jc w:val="both"/>
        <w:rPr>
          <w:rFonts w:cs="David" w:hint="cs"/>
          <w:rtl/>
        </w:rPr>
      </w:pPr>
    </w:p>
    <w:p w14:paraId="5300C82E" w14:textId="77777777" w:rsidR="00D82B5A" w:rsidRPr="00D82B5A" w:rsidRDefault="00D82B5A" w:rsidP="00D82B5A">
      <w:pPr>
        <w:bidi/>
        <w:jc w:val="both"/>
        <w:rPr>
          <w:rFonts w:cs="David" w:hint="cs"/>
          <w:rtl/>
        </w:rPr>
      </w:pPr>
      <w:r w:rsidRPr="00D82B5A">
        <w:rPr>
          <w:rFonts w:cs="David" w:hint="cs"/>
          <w:u w:val="single"/>
          <w:rtl/>
        </w:rPr>
        <w:t>רונית תירוש:</w:t>
      </w:r>
    </w:p>
    <w:p w14:paraId="600C760F" w14:textId="77777777" w:rsidR="00D82B5A" w:rsidRPr="00D82B5A" w:rsidRDefault="00D82B5A" w:rsidP="00D82B5A">
      <w:pPr>
        <w:bidi/>
        <w:jc w:val="both"/>
        <w:rPr>
          <w:rFonts w:cs="David" w:hint="cs"/>
          <w:rtl/>
        </w:rPr>
      </w:pPr>
    </w:p>
    <w:p w14:paraId="591A061F" w14:textId="77777777" w:rsidR="00D82B5A" w:rsidRPr="00D82B5A" w:rsidRDefault="00D82B5A" w:rsidP="00D82B5A">
      <w:pPr>
        <w:bidi/>
        <w:jc w:val="both"/>
        <w:rPr>
          <w:rFonts w:cs="David" w:hint="cs"/>
          <w:rtl/>
        </w:rPr>
      </w:pPr>
      <w:r w:rsidRPr="00D82B5A">
        <w:rPr>
          <w:rFonts w:cs="David" w:hint="cs"/>
          <w:rtl/>
        </w:rPr>
        <w:tab/>
        <w:t xml:space="preserve"> מה רע שתיחשף בתור חבר כנסת</w:t>
      </w:r>
    </w:p>
    <w:p w14:paraId="5669C9F2" w14:textId="77777777" w:rsidR="00D82B5A" w:rsidRPr="00D82B5A" w:rsidRDefault="00D82B5A" w:rsidP="00D82B5A">
      <w:pPr>
        <w:bidi/>
        <w:jc w:val="both"/>
        <w:rPr>
          <w:rFonts w:cs="David" w:hint="cs"/>
          <w:rtl/>
        </w:rPr>
      </w:pPr>
    </w:p>
    <w:p w14:paraId="33753E54"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3E4E832" w14:textId="77777777" w:rsidR="00D82B5A" w:rsidRPr="00D82B5A" w:rsidRDefault="00D82B5A" w:rsidP="00D82B5A">
      <w:pPr>
        <w:bidi/>
        <w:jc w:val="both"/>
        <w:rPr>
          <w:rFonts w:cs="David" w:hint="cs"/>
          <w:rtl/>
        </w:rPr>
      </w:pPr>
    </w:p>
    <w:p w14:paraId="6FAC8B2C" w14:textId="77777777" w:rsidR="00D82B5A" w:rsidRPr="00D82B5A" w:rsidRDefault="00D82B5A" w:rsidP="00D82B5A">
      <w:pPr>
        <w:bidi/>
        <w:jc w:val="both"/>
        <w:rPr>
          <w:rFonts w:cs="David" w:hint="cs"/>
          <w:rtl/>
        </w:rPr>
      </w:pPr>
      <w:r w:rsidRPr="00D82B5A">
        <w:rPr>
          <w:rFonts w:cs="David" w:hint="cs"/>
          <w:rtl/>
        </w:rPr>
        <w:tab/>
        <w:t xml:space="preserve"> אולי יש לי טובת הנאה, אני יכול לקבל את </w:t>
      </w:r>
      <w:proofErr w:type="spellStart"/>
      <w:r w:rsidRPr="00D82B5A">
        <w:rPr>
          <w:rFonts w:cs="David" w:hint="cs"/>
          <w:rtl/>
        </w:rPr>
        <w:t>ההשתלךמות</w:t>
      </w:r>
      <w:proofErr w:type="spellEnd"/>
      <w:r w:rsidRPr="00D82B5A">
        <w:rPr>
          <w:rFonts w:cs="David" w:hint="cs"/>
          <w:rtl/>
        </w:rPr>
        <w:t xml:space="preserve"> הכי טובה.</w:t>
      </w:r>
    </w:p>
    <w:p w14:paraId="4963FBFD" w14:textId="77777777" w:rsidR="00D82B5A" w:rsidRPr="00D82B5A" w:rsidRDefault="00D82B5A" w:rsidP="00D82B5A">
      <w:pPr>
        <w:bidi/>
        <w:jc w:val="both"/>
        <w:rPr>
          <w:rFonts w:cs="David" w:hint="cs"/>
          <w:rtl/>
        </w:rPr>
      </w:pPr>
    </w:p>
    <w:p w14:paraId="1BC6ED0F"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39810B40" w14:textId="77777777" w:rsidR="00D82B5A" w:rsidRPr="00D82B5A" w:rsidRDefault="00D82B5A" w:rsidP="00D82B5A">
      <w:pPr>
        <w:pStyle w:val="Heading5"/>
        <w:rPr>
          <w:rFonts w:hint="cs"/>
          <w:sz w:val="24"/>
          <w:rtl/>
        </w:rPr>
      </w:pPr>
    </w:p>
    <w:p w14:paraId="269975EF" w14:textId="77777777" w:rsidR="00D82B5A" w:rsidRPr="00D82B5A" w:rsidRDefault="00D82B5A" w:rsidP="00D82B5A">
      <w:pPr>
        <w:bidi/>
        <w:jc w:val="both"/>
        <w:rPr>
          <w:rFonts w:cs="David" w:hint="cs"/>
          <w:rtl/>
        </w:rPr>
      </w:pPr>
      <w:r w:rsidRPr="00D82B5A">
        <w:rPr>
          <w:rFonts w:cs="David" w:hint="cs"/>
          <w:rtl/>
        </w:rPr>
        <w:tab/>
        <w:t xml:space="preserve"> זה לא דבר שמשחדים אותך, זה לא קושר אותך במחויבות לאף גורם.</w:t>
      </w:r>
    </w:p>
    <w:p w14:paraId="684E29F0" w14:textId="77777777" w:rsidR="00D82B5A" w:rsidRPr="00D82B5A" w:rsidRDefault="00D82B5A" w:rsidP="00D82B5A">
      <w:pPr>
        <w:bidi/>
        <w:jc w:val="both"/>
        <w:rPr>
          <w:rFonts w:cs="David" w:hint="cs"/>
          <w:rtl/>
        </w:rPr>
      </w:pPr>
    </w:p>
    <w:p w14:paraId="19ABCD68"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6EF3D3DD" w14:textId="77777777" w:rsidR="00D82B5A" w:rsidRPr="00D82B5A" w:rsidRDefault="00D82B5A" w:rsidP="00D82B5A">
      <w:pPr>
        <w:bidi/>
        <w:jc w:val="both"/>
        <w:rPr>
          <w:rFonts w:cs="David" w:hint="cs"/>
          <w:rtl/>
        </w:rPr>
      </w:pPr>
    </w:p>
    <w:p w14:paraId="1B13B142" w14:textId="77777777" w:rsidR="00D82B5A" w:rsidRPr="00D82B5A" w:rsidRDefault="00D82B5A" w:rsidP="00D82B5A">
      <w:pPr>
        <w:bidi/>
        <w:jc w:val="both"/>
        <w:rPr>
          <w:rFonts w:cs="David" w:hint="cs"/>
          <w:rtl/>
        </w:rPr>
      </w:pPr>
      <w:r w:rsidRPr="00D82B5A">
        <w:rPr>
          <w:rFonts w:cs="David" w:hint="cs"/>
          <w:rtl/>
        </w:rPr>
        <w:tab/>
        <w:t xml:space="preserve"> לא נדקדק בזה, אני שאלתי.ץ</w:t>
      </w:r>
    </w:p>
    <w:p w14:paraId="5D840113" w14:textId="77777777" w:rsidR="00D82B5A" w:rsidRPr="00D82B5A" w:rsidRDefault="00D82B5A" w:rsidP="00D82B5A">
      <w:pPr>
        <w:bidi/>
        <w:jc w:val="both"/>
        <w:rPr>
          <w:rFonts w:cs="David" w:hint="cs"/>
          <w:rtl/>
        </w:rPr>
      </w:pPr>
    </w:p>
    <w:p w14:paraId="2C2A1669"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65AA922F" w14:textId="77777777" w:rsidR="00D82B5A" w:rsidRPr="00D82B5A" w:rsidRDefault="00D82B5A" w:rsidP="00D82B5A">
      <w:pPr>
        <w:pStyle w:val="Heading5"/>
        <w:rPr>
          <w:rFonts w:hint="cs"/>
          <w:sz w:val="24"/>
          <w:rtl/>
        </w:rPr>
      </w:pPr>
    </w:p>
    <w:p w14:paraId="5BB6FF52" w14:textId="77777777" w:rsidR="00D82B5A" w:rsidRPr="00D82B5A" w:rsidRDefault="00D82B5A" w:rsidP="00D82B5A">
      <w:pPr>
        <w:bidi/>
        <w:jc w:val="both"/>
        <w:rPr>
          <w:rFonts w:cs="David" w:hint="cs"/>
          <w:rtl/>
        </w:rPr>
      </w:pPr>
      <w:r w:rsidRPr="00D82B5A">
        <w:rPr>
          <w:rFonts w:cs="David" w:hint="cs"/>
          <w:rtl/>
        </w:rPr>
        <w:tab/>
        <w:t xml:space="preserve"> שחבר כנסת מחשבונו הפרטי שלו רוצה </w:t>
      </w:r>
      <w:proofErr w:type="spellStart"/>
      <w:r w:rsidRPr="00D82B5A">
        <w:rPr>
          <w:rFonts w:cs="David" w:hint="cs"/>
          <w:rtl/>
        </w:rPr>
        <w:t>להצטרףך</w:t>
      </w:r>
      <w:proofErr w:type="spellEnd"/>
      <w:r w:rsidRPr="00D82B5A">
        <w:rPr>
          <w:rFonts w:cs="David" w:hint="cs"/>
          <w:rtl/>
        </w:rPr>
        <w:t>, גם את זה הוא יכול להגיש לוועדת האתיקה.</w:t>
      </w:r>
    </w:p>
    <w:p w14:paraId="166DDC5C" w14:textId="77777777" w:rsidR="00D82B5A" w:rsidRPr="00D82B5A" w:rsidRDefault="00D82B5A" w:rsidP="00D82B5A">
      <w:pPr>
        <w:bidi/>
        <w:jc w:val="both"/>
        <w:rPr>
          <w:rFonts w:cs="David" w:hint="cs"/>
          <w:rtl/>
        </w:rPr>
      </w:pPr>
    </w:p>
    <w:p w14:paraId="0FAB7AA9"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408D5294" w14:textId="77777777" w:rsidR="00D82B5A" w:rsidRPr="00D82B5A" w:rsidRDefault="00D82B5A" w:rsidP="00D82B5A">
      <w:pPr>
        <w:pStyle w:val="Heading5"/>
        <w:rPr>
          <w:rFonts w:hint="cs"/>
          <w:sz w:val="24"/>
          <w:rtl/>
        </w:rPr>
      </w:pPr>
    </w:p>
    <w:p w14:paraId="08A5BF8D" w14:textId="77777777" w:rsidR="00D82B5A" w:rsidRPr="00D82B5A" w:rsidRDefault="00D82B5A" w:rsidP="00D82B5A">
      <w:pPr>
        <w:bidi/>
        <w:jc w:val="both"/>
        <w:rPr>
          <w:rFonts w:cs="David" w:hint="cs"/>
          <w:rtl/>
        </w:rPr>
      </w:pPr>
      <w:r w:rsidRPr="00D82B5A">
        <w:rPr>
          <w:rFonts w:cs="David" w:hint="cs"/>
          <w:rtl/>
        </w:rPr>
        <w:tab/>
        <w:t xml:space="preserve"> פרטית הוא לא מגיש.</w:t>
      </w:r>
    </w:p>
    <w:p w14:paraId="59B23826" w14:textId="77777777" w:rsidR="00D82B5A" w:rsidRPr="00D82B5A" w:rsidRDefault="00D82B5A" w:rsidP="00D82B5A">
      <w:pPr>
        <w:bidi/>
        <w:jc w:val="both"/>
        <w:rPr>
          <w:rFonts w:cs="David" w:hint="cs"/>
          <w:u w:val="single"/>
          <w:rtl/>
        </w:rPr>
      </w:pPr>
    </w:p>
    <w:p w14:paraId="2520DEED"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7914EAC2" w14:textId="77777777" w:rsidR="00D82B5A" w:rsidRPr="00D82B5A" w:rsidRDefault="00D82B5A" w:rsidP="00D82B5A">
      <w:pPr>
        <w:bidi/>
        <w:jc w:val="both"/>
        <w:rPr>
          <w:rFonts w:cs="David" w:hint="cs"/>
          <w:rtl/>
        </w:rPr>
      </w:pPr>
    </w:p>
    <w:p w14:paraId="327F0B50" w14:textId="77777777" w:rsidR="00D82B5A" w:rsidRPr="00D82B5A" w:rsidRDefault="00D82B5A" w:rsidP="00D82B5A">
      <w:pPr>
        <w:bidi/>
        <w:jc w:val="both"/>
        <w:rPr>
          <w:rFonts w:cs="David" w:hint="cs"/>
          <w:rtl/>
        </w:rPr>
      </w:pPr>
      <w:r w:rsidRPr="00D82B5A">
        <w:rPr>
          <w:rFonts w:cs="David" w:hint="cs"/>
          <w:rtl/>
        </w:rPr>
        <w:t>רק במימון חיצוני</w:t>
      </w:r>
      <w:r>
        <w:rPr>
          <w:rFonts w:cs="David" w:hint="cs"/>
          <w:rtl/>
        </w:rPr>
        <w:t>.</w:t>
      </w:r>
    </w:p>
    <w:p w14:paraId="4EE1D933" w14:textId="77777777" w:rsidR="00D82B5A" w:rsidRPr="00D82B5A" w:rsidRDefault="00D82B5A" w:rsidP="00D82B5A">
      <w:pPr>
        <w:bidi/>
        <w:jc w:val="both"/>
        <w:rPr>
          <w:rFonts w:cs="David" w:hint="cs"/>
          <w:rtl/>
        </w:rPr>
      </w:pPr>
    </w:p>
    <w:p w14:paraId="49564AE6"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0E843D70" w14:textId="77777777" w:rsidR="00D82B5A" w:rsidRPr="00D82B5A" w:rsidRDefault="00D82B5A" w:rsidP="00D82B5A">
      <w:pPr>
        <w:pStyle w:val="Heading5"/>
        <w:rPr>
          <w:rFonts w:hint="cs"/>
          <w:sz w:val="24"/>
          <w:rtl/>
        </w:rPr>
      </w:pPr>
    </w:p>
    <w:p w14:paraId="0235AA0A" w14:textId="77777777" w:rsidR="00D82B5A" w:rsidRPr="00D82B5A" w:rsidRDefault="00D82B5A" w:rsidP="00D82B5A">
      <w:pPr>
        <w:bidi/>
        <w:jc w:val="both"/>
        <w:rPr>
          <w:rFonts w:cs="David" w:hint="cs"/>
          <w:rtl/>
        </w:rPr>
      </w:pPr>
      <w:r w:rsidRPr="00D82B5A">
        <w:rPr>
          <w:rFonts w:cs="David" w:hint="cs"/>
          <w:rtl/>
        </w:rPr>
        <w:tab/>
        <w:t xml:space="preserve"> צריך ליידע את הכנסת אבל לא בוועדת האתיקה.</w:t>
      </w:r>
    </w:p>
    <w:p w14:paraId="5FC8E586" w14:textId="77777777" w:rsidR="00D82B5A" w:rsidRPr="00D82B5A" w:rsidRDefault="00D82B5A" w:rsidP="00D82B5A">
      <w:pPr>
        <w:bidi/>
        <w:jc w:val="both"/>
        <w:rPr>
          <w:rFonts w:cs="David" w:hint="cs"/>
          <w:rtl/>
        </w:rPr>
      </w:pPr>
    </w:p>
    <w:p w14:paraId="391A1FBF"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3A40B99B" w14:textId="77777777" w:rsidR="00D82B5A" w:rsidRPr="00D82B5A" w:rsidRDefault="00D82B5A" w:rsidP="00D82B5A">
      <w:pPr>
        <w:bidi/>
        <w:jc w:val="both"/>
        <w:rPr>
          <w:rFonts w:cs="David" w:hint="cs"/>
          <w:rtl/>
        </w:rPr>
      </w:pPr>
    </w:p>
    <w:p w14:paraId="601D3344" w14:textId="77777777" w:rsidR="00D82B5A" w:rsidRPr="00D82B5A" w:rsidRDefault="00D82B5A" w:rsidP="00D82B5A">
      <w:pPr>
        <w:bidi/>
        <w:jc w:val="both"/>
        <w:rPr>
          <w:rFonts w:cs="David" w:hint="cs"/>
          <w:rtl/>
        </w:rPr>
      </w:pPr>
      <w:r w:rsidRPr="00D82B5A">
        <w:rPr>
          <w:rFonts w:cs="David" w:hint="cs"/>
          <w:rtl/>
        </w:rPr>
        <w:t>(ז)...</w:t>
      </w:r>
    </w:p>
    <w:p w14:paraId="5B44AE3D" w14:textId="77777777" w:rsidR="00D82B5A" w:rsidRPr="00D82B5A" w:rsidRDefault="00D82B5A" w:rsidP="00D82B5A">
      <w:pPr>
        <w:bidi/>
        <w:jc w:val="both"/>
        <w:rPr>
          <w:rFonts w:cs="David" w:hint="cs"/>
          <w:rtl/>
        </w:rPr>
      </w:pPr>
    </w:p>
    <w:p w14:paraId="74DD41A2"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672BDE22" w14:textId="77777777" w:rsidR="00D82B5A" w:rsidRPr="00D82B5A" w:rsidRDefault="00D82B5A" w:rsidP="00D82B5A">
      <w:pPr>
        <w:bidi/>
        <w:jc w:val="both"/>
        <w:rPr>
          <w:rFonts w:cs="David" w:hint="cs"/>
          <w:rtl/>
        </w:rPr>
      </w:pPr>
    </w:p>
    <w:p w14:paraId="18F5A8FA" w14:textId="77777777" w:rsidR="00D82B5A" w:rsidRPr="00D82B5A" w:rsidRDefault="00D82B5A" w:rsidP="00D82B5A">
      <w:pPr>
        <w:bidi/>
        <w:jc w:val="both"/>
        <w:rPr>
          <w:rFonts w:cs="David" w:hint="cs"/>
          <w:rtl/>
        </w:rPr>
      </w:pPr>
      <w:r w:rsidRPr="00D82B5A">
        <w:rPr>
          <w:rFonts w:cs="David" w:hint="cs"/>
          <w:rtl/>
        </w:rPr>
        <w:tab/>
        <w:t xml:space="preserve"> מה זאת אומרת? זה קורה וזה נעשה. הגוף המארח, אחרי שעברנו את המסננת של ועדת האתיקה מקצה לו חדר. הוא מביא את בן הזוג</w:t>
      </w:r>
    </w:p>
    <w:p w14:paraId="23604481" w14:textId="77777777" w:rsidR="00D82B5A" w:rsidRPr="00D82B5A" w:rsidRDefault="00D82B5A" w:rsidP="00D82B5A">
      <w:pPr>
        <w:bidi/>
        <w:jc w:val="both"/>
        <w:rPr>
          <w:rFonts w:cs="David" w:hint="cs"/>
          <w:rtl/>
        </w:rPr>
      </w:pPr>
    </w:p>
    <w:p w14:paraId="3F30DFDB" w14:textId="77777777" w:rsidR="00D82B5A" w:rsidRPr="00D82B5A" w:rsidRDefault="00D82B5A" w:rsidP="00D82B5A">
      <w:pPr>
        <w:bidi/>
        <w:jc w:val="both"/>
        <w:rPr>
          <w:rFonts w:cs="David" w:hint="cs"/>
          <w:rtl/>
        </w:rPr>
      </w:pPr>
      <w:r w:rsidRPr="00D82B5A">
        <w:rPr>
          <w:rFonts w:cs="David" w:hint="cs"/>
          <w:u w:val="single"/>
          <w:rtl/>
        </w:rPr>
        <w:t>רונית תירוש:</w:t>
      </w:r>
    </w:p>
    <w:p w14:paraId="5108A9FA" w14:textId="77777777" w:rsidR="00D82B5A" w:rsidRPr="00D82B5A" w:rsidRDefault="00D82B5A" w:rsidP="00D82B5A">
      <w:pPr>
        <w:bidi/>
        <w:jc w:val="both"/>
        <w:rPr>
          <w:rFonts w:cs="David" w:hint="cs"/>
          <w:rtl/>
        </w:rPr>
      </w:pPr>
    </w:p>
    <w:p w14:paraId="546DB85B" w14:textId="77777777" w:rsidR="00D82B5A" w:rsidRPr="00D82B5A" w:rsidRDefault="00D82B5A" w:rsidP="00D82B5A">
      <w:pPr>
        <w:bidi/>
        <w:jc w:val="both"/>
        <w:rPr>
          <w:rFonts w:cs="David" w:hint="cs"/>
          <w:rtl/>
        </w:rPr>
      </w:pPr>
      <w:r w:rsidRPr="00D82B5A">
        <w:rPr>
          <w:rFonts w:cs="David" w:hint="cs"/>
          <w:rtl/>
        </w:rPr>
        <w:tab/>
        <w:t xml:space="preserve"> מה זה מקצה? בארצות הברית אני מביאה את הבת שלי.אז מה? הכנסת לא שילמה על החדר יותר. אם אני יורדת לארוחת בוקר</w:t>
      </w:r>
    </w:p>
    <w:p w14:paraId="1046616A" w14:textId="77777777" w:rsidR="00D82B5A" w:rsidRPr="00D82B5A" w:rsidRDefault="00D82B5A" w:rsidP="00D82B5A">
      <w:pPr>
        <w:bidi/>
        <w:jc w:val="both"/>
        <w:rPr>
          <w:rFonts w:cs="David" w:hint="cs"/>
          <w:rtl/>
        </w:rPr>
      </w:pPr>
    </w:p>
    <w:p w14:paraId="7713D7A0" w14:textId="77777777" w:rsidR="00D82B5A" w:rsidRPr="00D82B5A" w:rsidRDefault="00D82B5A" w:rsidP="00D82B5A">
      <w:pPr>
        <w:bidi/>
        <w:jc w:val="both"/>
        <w:rPr>
          <w:rFonts w:cs="David" w:hint="cs"/>
          <w:rtl/>
        </w:rPr>
      </w:pPr>
    </w:p>
    <w:p w14:paraId="4F441733" w14:textId="77777777" w:rsidR="00D82B5A" w:rsidRPr="00D82B5A" w:rsidRDefault="00D82B5A" w:rsidP="00D82B5A">
      <w:pPr>
        <w:bidi/>
        <w:jc w:val="both"/>
        <w:rPr>
          <w:rFonts w:cs="David" w:hint="cs"/>
          <w:rtl/>
        </w:rPr>
      </w:pPr>
      <w:r w:rsidRPr="00D82B5A">
        <w:rPr>
          <w:rFonts w:cs="David" w:hint="cs"/>
          <w:u w:val="single"/>
          <w:rtl/>
        </w:rPr>
        <w:t>רונית תירוש:</w:t>
      </w:r>
    </w:p>
    <w:p w14:paraId="023AE5F5" w14:textId="77777777" w:rsidR="00D82B5A" w:rsidRPr="00D82B5A" w:rsidRDefault="00D82B5A" w:rsidP="00D82B5A">
      <w:pPr>
        <w:bidi/>
        <w:jc w:val="both"/>
        <w:rPr>
          <w:rFonts w:cs="David" w:hint="cs"/>
          <w:rtl/>
        </w:rPr>
      </w:pPr>
    </w:p>
    <w:p w14:paraId="2894A718" w14:textId="77777777" w:rsidR="00D82B5A" w:rsidRDefault="00D82B5A" w:rsidP="00D82B5A">
      <w:pPr>
        <w:bidi/>
        <w:jc w:val="both"/>
        <w:rPr>
          <w:rFonts w:cs="David" w:hint="cs"/>
          <w:rtl/>
        </w:rPr>
      </w:pPr>
      <w:r w:rsidRPr="00D82B5A">
        <w:rPr>
          <w:rFonts w:cs="David" w:hint="cs"/>
          <w:rtl/>
        </w:rPr>
        <w:tab/>
        <w:t xml:space="preserve"> אם הכנסת לא מוסיפה בגין זה תוספת</w:t>
      </w:r>
    </w:p>
    <w:p w14:paraId="69DB1B4F" w14:textId="77777777" w:rsidR="00D82B5A" w:rsidRDefault="00D82B5A" w:rsidP="00D82B5A">
      <w:pPr>
        <w:bidi/>
        <w:jc w:val="both"/>
        <w:rPr>
          <w:rFonts w:cs="David" w:hint="cs"/>
          <w:rtl/>
        </w:rPr>
      </w:pPr>
    </w:p>
    <w:p w14:paraId="15B3A382" w14:textId="77777777" w:rsidR="00D82B5A" w:rsidRDefault="00D82B5A" w:rsidP="00D82B5A">
      <w:pPr>
        <w:bidi/>
        <w:jc w:val="both"/>
        <w:rPr>
          <w:rFonts w:cs="David" w:hint="cs"/>
          <w:rtl/>
        </w:rPr>
      </w:pPr>
    </w:p>
    <w:p w14:paraId="279464BB" w14:textId="77777777" w:rsidR="00D82B5A" w:rsidRPr="00D82B5A" w:rsidRDefault="00D82B5A" w:rsidP="00D82B5A">
      <w:pPr>
        <w:bidi/>
        <w:jc w:val="both"/>
        <w:rPr>
          <w:rFonts w:cs="David" w:hint="cs"/>
          <w:rtl/>
        </w:rPr>
      </w:pPr>
    </w:p>
    <w:p w14:paraId="02E91DBF" w14:textId="77777777" w:rsidR="00D82B5A" w:rsidRPr="00D82B5A" w:rsidRDefault="00D82B5A" w:rsidP="00D82B5A">
      <w:pPr>
        <w:bidi/>
        <w:jc w:val="both"/>
        <w:rPr>
          <w:rFonts w:cs="David" w:hint="cs"/>
          <w:rtl/>
        </w:rPr>
      </w:pPr>
    </w:p>
    <w:p w14:paraId="4426EAA0"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2403C57C" w14:textId="77777777" w:rsidR="00D82B5A" w:rsidRPr="00D82B5A" w:rsidRDefault="00D82B5A" w:rsidP="00D82B5A">
      <w:pPr>
        <w:pStyle w:val="Heading5"/>
        <w:rPr>
          <w:rFonts w:hint="cs"/>
          <w:sz w:val="24"/>
          <w:rtl/>
        </w:rPr>
      </w:pPr>
    </w:p>
    <w:p w14:paraId="3FBBE9DB" w14:textId="77777777" w:rsidR="00D82B5A" w:rsidRPr="00D82B5A" w:rsidRDefault="00D82B5A" w:rsidP="00D82B5A">
      <w:pPr>
        <w:bidi/>
        <w:jc w:val="both"/>
        <w:rPr>
          <w:rFonts w:cs="David" w:hint="cs"/>
          <w:rtl/>
        </w:rPr>
      </w:pPr>
      <w:r w:rsidRPr="00D82B5A">
        <w:rPr>
          <w:rFonts w:cs="David" w:hint="cs"/>
          <w:rtl/>
        </w:rPr>
        <w:tab/>
        <w:t xml:space="preserve"> מימון הנסיעה לא השהות.</w:t>
      </w:r>
    </w:p>
    <w:p w14:paraId="27075F29" w14:textId="77777777" w:rsidR="00D82B5A" w:rsidRPr="00D82B5A" w:rsidRDefault="00D82B5A" w:rsidP="00D82B5A">
      <w:pPr>
        <w:bidi/>
        <w:jc w:val="both"/>
        <w:rPr>
          <w:rFonts w:cs="David" w:hint="cs"/>
          <w:rtl/>
        </w:rPr>
      </w:pPr>
    </w:p>
    <w:p w14:paraId="60DA713F"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737776C" w14:textId="77777777" w:rsidR="00D82B5A" w:rsidRPr="00D82B5A" w:rsidRDefault="00D82B5A" w:rsidP="00D82B5A">
      <w:pPr>
        <w:bidi/>
        <w:jc w:val="both"/>
        <w:rPr>
          <w:rFonts w:cs="David" w:hint="cs"/>
          <w:rtl/>
        </w:rPr>
      </w:pPr>
    </w:p>
    <w:p w14:paraId="65ED3589" w14:textId="77777777" w:rsidR="00D82B5A" w:rsidRPr="00D82B5A" w:rsidRDefault="00D82B5A" w:rsidP="00D82B5A">
      <w:pPr>
        <w:bidi/>
        <w:jc w:val="both"/>
        <w:rPr>
          <w:rFonts w:cs="David" w:hint="cs"/>
          <w:rtl/>
        </w:rPr>
      </w:pPr>
      <w:r w:rsidRPr="00D82B5A">
        <w:rPr>
          <w:rFonts w:cs="David" w:hint="cs"/>
          <w:rtl/>
        </w:rPr>
        <w:tab/>
        <w:t xml:space="preserve"> אם סיימנו את </w:t>
      </w:r>
      <w:proofErr w:type="spellStart"/>
      <w:r w:rsidRPr="00D82B5A">
        <w:rPr>
          <w:rFonts w:cs="David" w:hint="cs"/>
          <w:rtl/>
        </w:rPr>
        <w:t>ההתיחסויות</w:t>
      </w:r>
      <w:proofErr w:type="spellEnd"/>
      <w:r w:rsidRPr="00D82B5A">
        <w:rPr>
          <w:rFonts w:cs="David" w:hint="cs"/>
          <w:rtl/>
        </w:rPr>
        <w:t xml:space="preserve"> נצביע על סעיף 54 כולו עם התיקונים שהצענו, כולל הנוסח החלופי והתיקון של פרופסור זמיר.</w:t>
      </w:r>
    </w:p>
    <w:p w14:paraId="582BB7AA" w14:textId="77777777" w:rsidR="00D82B5A" w:rsidRPr="00D82B5A" w:rsidRDefault="00D82B5A" w:rsidP="00D82B5A">
      <w:pPr>
        <w:bidi/>
        <w:jc w:val="both"/>
        <w:rPr>
          <w:rFonts w:cs="David" w:hint="cs"/>
          <w:rtl/>
        </w:rPr>
      </w:pPr>
    </w:p>
    <w:p w14:paraId="2031C801" w14:textId="77777777" w:rsidR="00D82B5A" w:rsidRPr="00D82B5A" w:rsidRDefault="00D82B5A" w:rsidP="00D82B5A">
      <w:pPr>
        <w:bidi/>
        <w:jc w:val="both"/>
        <w:rPr>
          <w:rFonts w:cs="David" w:hint="cs"/>
          <w:rtl/>
        </w:rPr>
      </w:pPr>
      <w:r w:rsidRPr="00D82B5A">
        <w:rPr>
          <w:rFonts w:cs="David" w:hint="cs"/>
          <w:rtl/>
        </w:rPr>
        <w:t xml:space="preserve">מי בעד סעיף 54 </w:t>
      </w:r>
      <w:r w:rsidRPr="00D82B5A">
        <w:rPr>
          <w:rFonts w:cs="David"/>
          <w:rtl/>
        </w:rPr>
        <w:t>–</w:t>
      </w:r>
      <w:r w:rsidRPr="00D82B5A">
        <w:rPr>
          <w:rFonts w:cs="David" w:hint="cs"/>
          <w:rtl/>
        </w:rPr>
        <w:t xml:space="preserve"> 4</w:t>
      </w:r>
    </w:p>
    <w:p w14:paraId="30D2A0A3" w14:textId="77777777" w:rsidR="00D82B5A" w:rsidRPr="00D82B5A" w:rsidRDefault="00D82B5A" w:rsidP="00D82B5A">
      <w:pPr>
        <w:bidi/>
        <w:jc w:val="both"/>
        <w:rPr>
          <w:rFonts w:cs="David" w:hint="cs"/>
          <w:rtl/>
        </w:rPr>
      </w:pPr>
      <w:r w:rsidRPr="00D82B5A">
        <w:rPr>
          <w:rFonts w:cs="David" w:hint="cs"/>
          <w:rtl/>
        </w:rPr>
        <w:t xml:space="preserve">נגד </w:t>
      </w:r>
      <w:r w:rsidRPr="00D82B5A">
        <w:rPr>
          <w:rFonts w:cs="David"/>
          <w:rtl/>
        </w:rPr>
        <w:t>–</w:t>
      </w:r>
      <w:r w:rsidRPr="00D82B5A">
        <w:rPr>
          <w:rFonts w:cs="David" w:hint="cs"/>
          <w:rtl/>
        </w:rPr>
        <w:t xml:space="preserve"> אין</w:t>
      </w:r>
    </w:p>
    <w:p w14:paraId="1B6951A0" w14:textId="77777777" w:rsidR="00D82B5A" w:rsidRPr="00D82B5A" w:rsidRDefault="00D82B5A" w:rsidP="00D82B5A">
      <w:pPr>
        <w:bidi/>
        <w:jc w:val="both"/>
        <w:rPr>
          <w:rFonts w:cs="David" w:hint="cs"/>
          <w:rtl/>
        </w:rPr>
      </w:pPr>
      <w:r w:rsidRPr="00D82B5A">
        <w:rPr>
          <w:rFonts w:cs="David" w:hint="cs"/>
          <w:rtl/>
        </w:rPr>
        <w:t xml:space="preserve">נמנעים </w:t>
      </w:r>
      <w:r w:rsidRPr="00D82B5A">
        <w:rPr>
          <w:rFonts w:cs="David"/>
          <w:rtl/>
        </w:rPr>
        <w:t>–</w:t>
      </w:r>
      <w:r w:rsidRPr="00D82B5A">
        <w:rPr>
          <w:rFonts w:cs="David" w:hint="cs"/>
          <w:rtl/>
        </w:rPr>
        <w:t xml:space="preserve"> אין</w:t>
      </w:r>
    </w:p>
    <w:p w14:paraId="326D3ABF" w14:textId="77777777" w:rsidR="00D82B5A" w:rsidRPr="00D82B5A" w:rsidRDefault="00D82B5A" w:rsidP="00D82B5A">
      <w:pPr>
        <w:bidi/>
        <w:jc w:val="both"/>
        <w:rPr>
          <w:rFonts w:cs="David" w:hint="cs"/>
          <w:rtl/>
        </w:rPr>
      </w:pPr>
    </w:p>
    <w:p w14:paraId="23738023" w14:textId="77777777" w:rsidR="00D82B5A" w:rsidRPr="00D82B5A" w:rsidRDefault="00D82B5A" w:rsidP="00D82B5A">
      <w:pPr>
        <w:bidi/>
        <w:jc w:val="both"/>
        <w:rPr>
          <w:rFonts w:cs="David" w:hint="cs"/>
          <w:rtl/>
        </w:rPr>
      </w:pPr>
      <w:r w:rsidRPr="00D82B5A">
        <w:rPr>
          <w:rFonts w:cs="David" w:hint="cs"/>
          <w:rtl/>
        </w:rPr>
        <w:t>סעיף 54 אושר פה אחד.</w:t>
      </w:r>
    </w:p>
    <w:p w14:paraId="210794E2" w14:textId="77777777" w:rsidR="00D82B5A" w:rsidRPr="00D82B5A" w:rsidRDefault="00D82B5A" w:rsidP="00D82B5A">
      <w:pPr>
        <w:bidi/>
        <w:jc w:val="both"/>
        <w:rPr>
          <w:rFonts w:cs="David" w:hint="cs"/>
          <w:rtl/>
        </w:rPr>
      </w:pPr>
    </w:p>
    <w:p w14:paraId="3AE77798" w14:textId="77777777" w:rsidR="00D82B5A" w:rsidRPr="00D82B5A" w:rsidRDefault="00D82B5A" w:rsidP="00D82B5A">
      <w:pPr>
        <w:bidi/>
        <w:jc w:val="both"/>
        <w:rPr>
          <w:rFonts w:cs="David" w:hint="cs"/>
          <w:rtl/>
        </w:rPr>
      </w:pPr>
      <w:r w:rsidRPr="00D82B5A">
        <w:rPr>
          <w:rFonts w:cs="David" w:hint="cs"/>
          <w:rtl/>
        </w:rPr>
        <w:t>סעיף 55</w:t>
      </w:r>
    </w:p>
    <w:p w14:paraId="5CE3E5B9" w14:textId="77777777" w:rsidR="00D82B5A" w:rsidRPr="00D82B5A" w:rsidRDefault="00D82B5A" w:rsidP="00D82B5A">
      <w:pPr>
        <w:bidi/>
        <w:jc w:val="both"/>
        <w:rPr>
          <w:rFonts w:cs="David" w:hint="cs"/>
          <w:rtl/>
        </w:rPr>
      </w:pPr>
    </w:p>
    <w:p w14:paraId="2DF0CC70"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09DFC38D" w14:textId="77777777" w:rsidR="00D82B5A" w:rsidRPr="00D82B5A" w:rsidRDefault="00D82B5A" w:rsidP="00D82B5A">
      <w:pPr>
        <w:bidi/>
        <w:jc w:val="both"/>
        <w:rPr>
          <w:rFonts w:cs="David" w:hint="cs"/>
          <w:rtl/>
        </w:rPr>
      </w:pPr>
    </w:p>
    <w:p w14:paraId="685DAA0C" w14:textId="77777777" w:rsidR="00D82B5A" w:rsidRPr="00D82B5A" w:rsidRDefault="00D82B5A" w:rsidP="00D82B5A">
      <w:pPr>
        <w:bidi/>
        <w:jc w:val="both"/>
        <w:rPr>
          <w:rFonts w:cs="David" w:hint="cs"/>
          <w:rtl/>
        </w:rPr>
      </w:pPr>
      <w:r w:rsidRPr="00D82B5A">
        <w:rPr>
          <w:rFonts w:cs="David" w:hint="cs"/>
          <w:rtl/>
        </w:rPr>
        <w:t xml:space="preserve">מוצע שתקום ועדת מתנות ושיקבעו מהן סמכויותיה. </w:t>
      </w:r>
      <w:proofErr w:type="spellStart"/>
      <w:r w:rsidRPr="00D82B5A">
        <w:rPr>
          <w:rFonts w:cs="David" w:hint="cs"/>
          <w:rtl/>
        </w:rPr>
        <w:t>ףה</w:t>
      </w:r>
      <w:proofErr w:type="spellEnd"/>
      <w:r w:rsidRPr="00D82B5A">
        <w:rPr>
          <w:rFonts w:cs="David" w:hint="cs"/>
          <w:rtl/>
        </w:rPr>
        <w:t xml:space="preserve"> צריך להזכיר שחוק שירות הציבור מתנות שחל היום על חברי הכנסת קובע שתהיה בכל משרד ממשלתי ועדה. בעצם היום יש שתי ועדות, משרדית ומעליה יש ועדה שיש לה סמכויות רחבות יותר. אגיד בקצרה על מה מדובר. היום נקבע </w:t>
      </w:r>
      <w:proofErr w:type="spellStart"/>
      <w:r w:rsidRPr="00D82B5A">
        <w:rPr>
          <w:rFonts w:cs="David" w:hint="cs"/>
          <w:rtl/>
        </w:rPr>
        <w:t>שגבכל</w:t>
      </w:r>
      <w:proofErr w:type="spellEnd"/>
      <w:r w:rsidRPr="00D82B5A">
        <w:rPr>
          <w:rFonts w:cs="David" w:hint="cs"/>
          <w:rtl/>
        </w:rPr>
        <w:t xml:space="preserve"> משרד ממשלתי תהיה ועדה משרדית שמטפלת במתנות שקיבל נושא משרה שבה חברים </w:t>
      </w:r>
      <w:proofErr w:type="spellStart"/>
      <w:r w:rsidRPr="00D82B5A">
        <w:rPr>
          <w:rFonts w:cs="David" w:hint="cs"/>
          <w:rtl/>
        </w:rPr>
        <w:t>יועמש</w:t>
      </w:r>
      <w:proofErr w:type="spellEnd"/>
      <w:r w:rsidRPr="00D82B5A">
        <w:rPr>
          <w:rFonts w:cs="David" w:hint="cs"/>
          <w:rtl/>
        </w:rPr>
        <w:t xml:space="preserve"> חשב. היא מקבלת הודעות מאת העובדים לגבי מתנות, מנהלת רישום והיא גם יכולה לקבוע אם מתנה סבירה, כי אמרנו בתחילת הדיון בפרק הזה שכאשר יש מתנה סבירה מותר לקבל אותה. מעליה יש ועדת היתרים שיש לה סמכויות רחבות יותר, היא ועדה אחת והיא יכולה לתת היתרים על אחזקת מתנות, להקנות מתנות, לשחרר עובדים </w:t>
      </w:r>
      <w:proofErr w:type="spellStart"/>
      <w:r w:rsidRPr="00D82B5A">
        <w:rPr>
          <w:rFonts w:cs="David" w:hint="cs"/>
          <w:rtl/>
        </w:rPr>
        <w:t>מהצודרך</w:t>
      </w:r>
      <w:proofErr w:type="spellEnd"/>
      <w:r w:rsidRPr="00D82B5A">
        <w:rPr>
          <w:rFonts w:cs="David" w:hint="cs"/>
          <w:rtl/>
        </w:rPr>
        <w:t xml:space="preserve"> לשחרר ובראשה עומד שופט. בסעיף 55 מוצע שיור הכנסת ימנה ועדת מתנות, שחבריה יהיו והוא יהיה </w:t>
      </w:r>
      <w:proofErr w:type="spellStart"/>
      <w:r w:rsidRPr="00D82B5A">
        <w:rPr>
          <w:rFonts w:cs="David" w:hint="cs"/>
          <w:rtl/>
        </w:rPr>
        <w:t>יור</w:t>
      </w:r>
      <w:proofErr w:type="spellEnd"/>
      <w:r w:rsidRPr="00D82B5A">
        <w:rPr>
          <w:rFonts w:cs="David" w:hint="cs"/>
          <w:rtl/>
        </w:rPr>
        <w:t>, כל פעם שמנו בצד לקראת הדיון בפרק הזה, כרגע לא קבענו שום סמכות ומי שהיה חבר הכנסת.</w:t>
      </w:r>
    </w:p>
    <w:p w14:paraId="6C51868B" w14:textId="77777777" w:rsidR="00D82B5A" w:rsidRPr="00D82B5A" w:rsidRDefault="00D82B5A" w:rsidP="00D82B5A">
      <w:pPr>
        <w:bidi/>
        <w:jc w:val="both"/>
        <w:rPr>
          <w:rFonts w:cs="David" w:hint="cs"/>
          <w:rtl/>
        </w:rPr>
      </w:pPr>
    </w:p>
    <w:p w14:paraId="0EA369D3"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2E1F89B6" w14:textId="77777777" w:rsidR="00D82B5A" w:rsidRPr="00D82B5A" w:rsidRDefault="00D82B5A" w:rsidP="00D82B5A">
      <w:pPr>
        <w:pStyle w:val="Heading5"/>
        <w:rPr>
          <w:rFonts w:hint="cs"/>
          <w:sz w:val="24"/>
          <w:rtl/>
        </w:rPr>
      </w:pPr>
    </w:p>
    <w:p w14:paraId="0AF2DE97" w14:textId="77777777" w:rsidR="00D82B5A" w:rsidRPr="00D82B5A" w:rsidRDefault="00D82B5A" w:rsidP="00D82B5A">
      <w:pPr>
        <w:bidi/>
        <w:jc w:val="both"/>
        <w:rPr>
          <w:rFonts w:cs="David" w:hint="cs"/>
          <w:rtl/>
        </w:rPr>
      </w:pPr>
      <w:r w:rsidRPr="00D82B5A">
        <w:rPr>
          <w:rFonts w:cs="David" w:hint="cs"/>
          <w:rtl/>
        </w:rPr>
        <w:tab/>
        <w:t xml:space="preserve"> הניסוח לא כל כך ברור.</w:t>
      </w:r>
    </w:p>
    <w:p w14:paraId="225207AC" w14:textId="77777777" w:rsidR="00D82B5A" w:rsidRPr="00D82B5A" w:rsidRDefault="00D82B5A" w:rsidP="00D82B5A">
      <w:pPr>
        <w:bidi/>
        <w:jc w:val="both"/>
        <w:rPr>
          <w:rFonts w:cs="David" w:hint="cs"/>
          <w:rtl/>
        </w:rPr>
      </w:pPr>
    </w:p>
    <w:p w14:paraId="3FFD0988" w14:textId="77777777" w:rsid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69637B26" w14:textId="77777777" w:rsidR="00D82B5A" w:rsidRPr="00D82B5A" w:rsidRDefault="00D82B5A" w:rsidP="00D82B5A">
      <w:pPr>
        <w:bidi/>
        <w:jc w:val="both"/>
        <w:rPr>
          <w:rFonts w:cs="David" w:hint="cs"/>
          <w:u w:val="single"/>
          <w:rtl/>
        </w:rPr>
      </w:pPr>
    </w:p>
    <w:p w14:paraId="28784B5B" w14:textId="77777777" w:rsidR="00D82B5A" w:rsidRPr="00D82B5A" w:rsidRDefault="00D82B5A" w:rsidP="00D82B5A">
      <w:pPr>
        <w:bidi/>
        <w:jc w:val="both"/>
        <w:rPr>
          <w:rFonts w:cs="David" w:hint="cs"/>
          <w:rtl/>
        </w:rPr>
      </w:pPr>
      <w:r w:rsidRPr="00D82B5A">
        <w:rPr>
          <w:rFonts w:cs="David" w:hint="cs"/>
          <w:rtl/>
        </w:rPr>
        <w:t xml:space="preserve">יהיה בו </w:t>
      </w:r>
      <w:proofErr w:type="spellStart"/>
      <w:r w:rsidRPr="00D82B5A">
        <w:rPr>
          <w:rFonts w:cs="David" w:hint="cs"/>
          <w:rtl/>
        </w:rPr>
        <w:t>חכל</w:t>
      </w:r>
      <w:proofErr w:type="spellEnd"/>
      <w:r w:rsidRPr="00D82B5A">
        <w:rPr>
          <w:rFonts w:cs="David" w:hint="cs"/>
          <w:rtl/>
        </w:rPr>
        <w:t xml:space="preserve"> אחד</w:t>
      </w:r>
    </w:p>
    <w:p w14:paraId="29EFA0C6" w14:textId="77777777" w:rsidR="00D82B5A" w:rsidRPr="00D82B5A" w:rsidRDefault="00D82B5A" w:rsidP="00D82B5A">
      <w:pPr>
        <w:bidi/>
        <w:jc w:val="both"/>
        <w:rPr>
          <w:rFonts w:cs="David" w:hint="cs"/>
          <w:rtl/>
        </w:rPr>
      </w:pPr>
    </w:p>
    <w:p w14:paraId="68F7A70A"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7FD02609" w14:textId="77777777" w:rsidR="00D82B5A" w:rsidRPr="00D82B5A" w:rsidRDefault="00D82B5A" w:rsidP="00D82B5A">
      <w:pPr>
        <w:pStyle w:val="Heading5"/>
        <w:rPr>
          <w:rFonts w:hint="cs"/>
          <w:sz w:val="24"/>
          <w:rtl/>
        </w:rPr>
      </w:pPr>
    </w:p>
    <w:p w14:paraId="6F502DB0" w14:textId="77777777" w:rsidR="00D82B5A" w:rsidRPr="00D82B5A" w:rsidRDefault="00D82B5A" w:rsidP="00D82B5A">
      <w:pPr>
        <w:bidi/>
        <w:jc w:val="both"/>
        <w:rPr>
          <w:rFonts w:cs="David" w:hint="cs"/>
          <w:rtl/>
        </w:rPr>
      </w:pPr>
      <w:r w:rsidRPr="00D82B5A">
        <w:rPr>
          <w:rFonts w:cs="David" w:hint="cs"/>
          <w:rtl/>
        </w:rPr>
        <w:tab/>
        <w:t xml:space="preserve"> מי כלל החברים</w:t>
      </w:r>
    </w:p>
    <w:p w14:paraId="71F5B40B" w14:textId="77777777" w:rsidR="00D82B5A" w:rsidRPr="00D82B5A" w:rsidRDefault="00D82B5A" w:rsidP="00D82B5A">
      <w:pPr>
        <w:bidi/>
        <w:jc w:val="both"/>
        <w:rPr>
          <w:rFonts w:cs="David" w:hint="cs"/>
          <w:rtl/>
        </w:rPr>
      </w:pPr>
    </w:p>
    <w:p w14:paraId="7A08F49E"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49D3D85" w14:textId="77777777" w:rsidR="00D82B5A" w:rsidRPr="00D82B5A" w:rsidRDefault="00D82B5A" w:rsidP="00D82B5A">
      <w:pPr>
        <w:bidi/>
        <w:jc w:val="both"/>
        <w:rPr>
          <w:rFonts w:cs="David" w:hint="cs"/>
          <w:rtl/>
        </w:rPr>
      </w:pPr>
    </w:p>
    <w:p w14:paraId="5F4DF55A" w14:textId="77777777" w:rsidR="00D82B5A" w:rsidRPr="00D82B5A" w:rsidRDefault="00D82B5A" w:rsidP="00D82B5A">
      <w:pPr>
        <w:bidi/>
        <w:jc w:val="both"/>
        <w:rPr>
          <w:rFonts w:cs="David" w:hint="cs"/>
          <w:rtl/>
        </w:rPr>
      </w:pPr>
      <w:r w:rsidRPr="00D82B5A">
        <w:rPr>
          <w:rFonts w:cs="David" w:hint="cs"/>
          <w:rtl/>
        </w:rPr>
        <w:t>היא בעצם מחליפה את אותה ועדה שאמרתי שקיימת לגבי עובדי מדינה ונושאי משרה</w:t>
      </w:r>
    </w:p>
    <w:p w14:paraId="4CCA55F6" w14:textId="77777777" w:rsidR="00D82B5A" w:rsidRPr="00D82B5A" w:rsidRDefault="00D82B5A" w:rsidP="00D82B5A">
      <w:pPr>
        <w:bidi/>
        <w:jc w:val="both"/>
        <w:rPr>
          <w:rFonts w:cs="David" w:hint="cs"/>
          <w:rtl/>
        </w:rPr>
      </w:pPr>
    </w:p>
    <w:p w14:paraId="09509729"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73C3BCBC" w14:textId="77777777" w:rsidR="00D82B5A" w:rsidRPr="00D82B5A" w:rsidRDefault="00D82B5A" w:rsidP="00D82B5A">
      <w:pPr>
        <w:pStyle w:val="Heading5"/>
        <w:rPr>
          <w:rFonts w:hint="cs"/>
          <w:sz w:val="24"/>
          <w:rtl/>
        </w:rPr>
      </w:pPr>
    </w:p>
    <w:p w14:paraId="372C6505" w14:textId="77777777" w:rsidR="00D82B5A" w:rsidRPr="00D82B5A" w:rsidRDefault="00D82B5A" w:rsidP="00D82B5A">
      <w:pPr>
        <w:bidi/>
        <w:jc w:val="both"/>
        <w:rPr>
          <w:rFonts w:cs="David" w:hint="cs"/>
          <w:rtl/>
        </w:rPr>
      </w:pPr>
      <w:r w:rsidRPr="00D82B5A">
        <w:rPr>
          <w:rFonts w:cs="David" w:hint="cs"/>
          <w:rtl/>
        </w:rPr>
        <w:tab/>
        <w:t xml:space="preserve"> אנחנו נצטרך לחזור לסעיף הזה. הרי ברור לגמרי סביב השולחן הזה, לבוא ולציין מי כן. אולי נציין שחברי הוועדה תמנה 3 אנשים שמתוכם יהיה </w:t>
      </w:r>
      <w:proofErr w:type="spellStart"/>
      <w:r w:rsidRPr="00D82B5A">
        <w:rPr>
          <w:rFonts w:cs="David" w:hint="cs"/>
          <w:rtl/>
        </w:rPr>
        <w:t>יור</w:t>
      </w:r>
      <w:proofErr w:type="spellEnd"/>
      <w:r w:rsidRPr="00D82B5A">
        <w:rPr>
          <w:rFonts w:cs="David" w:hint="cs"/>
          <w:rtl/>
        </w:rPr>
        <w:t xml:space="preserve"> הוועדה חבר ועדת האתיקה ומי שהיה חבר הכנסת לשעבר ותמנה יושבת ראש הכנסת. </w:t>
      </w:r>
      <w:proofErr w:type="spellStart"/>
      <w:r w:rsidRPr="00D82B5A">
        <w:rPr>
          <w:rFonts w:cs="David" w:hint="cs"/>
          <w:rtl/>
        </w:rPr>
        <w:t>ץוהיה</w:t>
      </w:r>
      <w:proofErr w:type="spellEnd"/>
      <w:r w:rsidRPr="00D82B5A">
        <w:rPr>
          <w:rFonts w:cs="David" w:hint="cs"/>
          <w:rtl/>
        </w:rPr>
        <w:t xml:space="preserve"> ונעביר את היועץ, יתכן שגם הוא יהיה</w:t>
      </w:r>
    </w:p>
    <w:p w14:paraId="3D2C39DF" w14:textId="77777777" w:rsidR="00D82B5A" w:rsidRDefault="00D82B5A" w:rsidP="00D82B5A">
      <w:pPr>
        <w:bidi/>
        <w:jc w:val="both"/>
        <w:rPr>
          <w:rFonts w:cs="David" w:hint="cs"/>
          <w:rtl/>
        </w:rPr>
      </w:pPr>
    </w:p>
    <w:p w14:paraId="64B4FDAC" w14:textId="77777777" w:rsidR="00D82B5A" w:rsidRDefault="00D82B5A" w:rsidP="00D82B5A">
      <w:pPr>
        <w:bidi/>
        <w:jc w:val="both"/>
        <w:rPr>
          <w:rFonts w:cs="David" w:hint="cs"/>
          <w:rtl/>
        </w:rPr>
      </w:pPr>
    </w:p>
    <w:p w14:paraId="0E748B46" w14:textId="77777777" w:rsidR="00D82B5A" w:rsidRDefault="00D82B5A" w:rsidP="00D82B5A">
      <w:pPr>
        <w:bidi/>
        <w:jc w:val="both"/>
        <w:rPr>
          <w:rFonts w:cs="David" w:hint="cs"/>
          <w:rtl/>
        </w:rPr>
      </w:pPr>
    </w:p>
    <w:p w14:paraId="280FC377" w14:textId="77777777" w:rsidR="00D82B5A" w:rsidRDefault="00D82B5A" w:rsidP="00D82B5A">
      <w:pPr>
        <w:bidi/>
        <w:jc w:val="both"/>
        <w:rPr>
          <w:rFonts w:cs="David" w:hint="cs"/>
          <w:rtl/>
        </w:rPr>
      </w:pPr>
    </w:p>
    <w:p w14:paraId="7FCA6732" w14:textId="77777777" w:rsidR="00D82B5A" w:rsidRPr="00D82B5A" w:rsidRDefault="00D82B5A" w:rsidP="00D82B5A">
      <w:pPr>
        <w:bidi/>
        <w:jc w:val="both"/>
        <w:rPr>
          <w:rFonts w:cs="David" w:hint="cs"/>
          <w:rtl/>
        </w:rPr>
      </w:pPr>
    </w:p>
    <w:p w14:paraId="12E5E77F"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18EEB035" w14:textId="77777777" w:rsidR="00D82B5A" w:rsidRPr="00D82B5A" w:rsidRDefault="00D82B5A" w:rsidP="00D82B5A">
      <w:pPr>
        <w:bidi/>
        <w:jc w:val="both"/>
        <w:rPr>
          <w:rFonts w:cs="David" w:hint="cs"/>
          <w:rtl/>
        </w:rPr>
      </w:pPr>
    </w:p>
    <w:p w14:paraId="17EA9628" w14:textId="77777777" w:rsidR="00D82B5A" w:rsidRPr="00D82B5A" w:rsidRDefault="00D82B5A" w:rsidP="00D82B5A">
      <w:pPr>
        <w:bidi/>
        <w:jc w:val="both"/>
        <w:rPr>
          <w:rFonts w:cs="David" w:hint="cs"/>
          <w:rtl/>
        </w:rPr>
      </w:pPr>
      <w:r w:rsidRPr="00D82B5A">
        <w:rPr>
          <w:rFonts w:cs="David" w:hint="cs"/>
          <w:rtl/>
        </w:rPr>
        <w:tab/>
        <w:t xml:space="preserve"> מי שמינה</w:t>
      </w:r>
    </w:p>
    <w:p w14:paraId="1D8F3927" w14:textId="77777777" w:rsidR="00D82B5A" w:rsidRPr="00D82B5A" w:rsidRDefault="00D82B5A" w:rsidP="00D82B5A">
      <w:pPr>
        <w:bidi/>
        <w:jc w:val="both"/>
        <w:rPr>
          <w:rFonts w:cs="David" w:hint="cs"/>
          <w:rtl/>
        </w:rPr>
      </w:pPr>
    </w:p>
    <w:p w14:paraId="1A903EA0"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2ABF2F1B" w14:textId="77777777" w:rsidR="00D82B5A" w:rsidRPr="00D82B5A" w:rsidRDefault="00D82B5A" w:rsidP="00D82B5A">
      <w:pPr>
        <w:pStyle w:val="Heading5"/>
        <w:rPr>
          <w:rFonts w:hint="cs"/>
          <w:sz w:val="24"/>
          <w:rtl/>
        </w:rPr>
      </w:pPr>
    </w:p>
    <w:p w14:paraId="037EF461" w14:textId="77777777" w:rsidR="00D82B5A" w:rsidRPr="00D82B5A" w:rsidRDefault="00D82B5A" w:rsidP="00D82B5A">
      <w:pPr>
        <w:bidi/>
        <w:jc w:val="both"/>
        <w:rPr>
          <w:rFonts w:cs="David" w:hint="cs"/>
          <w:rtl/>
        </w:rPr>
      </w:pPr>
      <w:r w:rsidRPr="00D82B5A">
        <w:rPr>
          <w:rFonts w:cs="David" w:hint="cs"/>
          <w:rtl/>
        </w:rPr>
        <w:tab/>
        <w:t xml:space="preserve"> שזה יהיה מינוי של </w:t>
      </w:r>
      <w:proofErr w:type="spellStart"/>
      <w:r w:rsidRPr="00D82B5A">
        <w:rPr>
          <w:rFonts w:cs="David" w:hint="cs"/>
          <w:rtl/>
        </w:rPr>
        <w:t>יור</w:t>
      </w:r>
      <w:proofErr w:type="spellEnd"/>
      <w:r w:rsidRPr="00D82B5A">
        <w:rPr>
          <w:rFonts w:cs="David" w:hint="cs"/>
          <w:rtl/>
        </w:rPr>
        <w:t xml:space="preserve"> </w:t>
      </w:r>
      <w:proofErr w:type="spellStart"/>
      <w:r w:rsidRPr="00D82B5A">
        <w:rPr>
          <w:rFonts w:cs="David" w:hint="cs"/>
          <w:rtl/>
        </w:rPr>
        <w:t>הכנסגת</w:t>
      </w:r>
      <w:proofErr w:type="spellEnd"/>
      <w:r w:rsidRPr="00D82B5A">
        <w:rPr>
          <w:rFonts w:cs="David" w:hint="cs"/>
          <w:rtl/>
        </w:rPr>
        <w:t>.</w:t>
      </w:r>
    </w:p>
    <w:p w14:paraId="3871F159" w14:textId="77777777" w:rsidR="00D82B5A" w:rsidRPr="00D82B5A" w:rsidRDefault="00D82B5A" w:rsidP="00D82B5A">
      <w:pPr>
        <w:bidi/>
        <w:jc w:val="both"/>
        <w:rPr>
          <w:rFonts w:cs="David" w:hint="cs"/>
          <w:rtl/>
        </w:rPr>
      </w:pPr>
    </w:p>
    <w:p w14:paraId="0644C172"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6BDEB4A" w14:textId="77777777" w:rsidR="00D82B5A" w:rsidRPr="00D82B5A" w:rsidRDefault="00D82B5A" w:rsidP="00D82B5A">
      <w:pPr>
        <w:bidi/>
        <w:jc w:val="both"/>
        <w:rPr>
          <w:rFonts w:cs="David" w:hint="cs"/>
          <w:rtl/>
        </w:rPr>
      </w:pPr>
    </w:p>
    <w:p w14:paraId="0EF82431" w14:textId="77777777" w:rsidR="00D82B5A" w:rsidRPr="00D82B5A" w:rsidRDefault="00D82B5A" w:rsidP="00D82B5A">
      <w:pPr>
        <w:bidi/>
        <w:jc w:val="both"/>
        <w:rPr>
          <w:rFonts w:cs="David" w:hint="cs"/>
          <w:rtl/>
        </w:rPr>
      </w:pPr>
      <w:r w:rsidRPr="00D82B5A">
        <w:rPr>
          <w:rFonts w:cs="David" w:hint="cs"/>
          <w:rtl/>
        </w:rPr>
        <w:t xml:space="preserve">אנחנו רוצים שזה יהיה </w:t>
      </w:r>
      <w:proofErr w:type="spellStart"/>
      <w:r w:rsidRPr="00D82B5A">
        <w:rPr>
          <w:rFonts w:cs="David" w:hint="cs"/>
          <w:rtl/>
        </w:rPr>
        <w:t>יועמש</w:t>
      </w:r>
      <w:proofErr w:type="spellEnd"/>
      <w:r w:rsidRPr="00D82B5A">
        <w:rPr>
          <w:rFonts w:cs="David" w:hint="cs"/>
          <w:rtl/>
        </w:rPr>
        <w:t xml:space="preserve"> של הכנסת או פקיד של הכנסת</w:t>
      </w:r>
    </w:p>
    <w:p w14:paraId="60912904" w14:textId="77777777" w:rsidR="00D82B5A" w:rsidRPr="00D82B5A" w:rsidRDefault="00D82B5A" w:rsidP="00D82B5A">
      <w:pPr>
        <w:bidi/>
        <w:jc w:val="both"/>
        <w:rPr>
          <w:rFonts w:cs="David" w:hint="cs"/>
          <w:rtl/>
        </w:rPr>
      </w:pPr>
    </w:p>
    <w:p w14:paraId="3BDF67A7"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04984C69" w14:textId="77777777" w:rsidR="00D82B5A" w:rsidRPr="00D82B5A" w:rsidRDefault="00D82B5A" w:rsidP="00D82B5A">
      <w:pPr>
        <w:pStyle w:val="Heading5"/>
        <w:rPr>
          <w:rFonts w:hint="cs"/>
          <w:sz w:val="24"/>
          <w:rtl/>
        </w:rPr>
      </w:pPr>
    </w:p>
    <w:p w14:paraId="61B80A58" w14:textId="77777777" w:rsidR="00D82B5A" w:rsidRPr="00D82B5A" w:rsidRDefault="00D82B5A" w:rsidP="00D82B5A">
      <w:pPr>
        <w:bidi/>
        <w:jc w:val="both"/>
        <w:rPr>
          <w:rFonts w:cs="David" w:hint="cs"/>
          <w:rtl/>
        </w:rPr>
      </w:pPr>
      <w:r w:rsidRPr="00D82B5A">
        <w:rPr>
          <w:rFonts w:cs="David" w:hint="cs"/>
          <w:rtl/>
        </w:rPr>
        <w:tab/>
        <w:t xml:space="preserve"> למה צריכים לשנות את המצב הנהוג היום כי הוא מאוד טוב</w:t>
      </w:r>
    </w:p>
    <w:p w14:paraId="6C71C6A1" w14:textId="77777777" w:rsidR="00D82B5A" w:rsidRPr="00D82B5A" w:rsidRDefault="00D82B5A" w:rsidP="00D82B5A">
      <w:pPr>
        <w:bidi/>
        <w:jc w:val="both"/>
        <w:rPr>
          <w:rFonts w:cs="David" w:hint="cs"/>
          <w:rtl/>
        </w:rPr>
      </w:pPr>
    </w:p>
    <w:p w14:paraId="63DE0792"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57D55A42" w14:textId="77777777" w:rsidR="00D82B5A" w:rsidRPr="00D82B5A" w:rsidRDefault="00D82B5A" w:rsidP="00D82B5A">
      <w:pPr>
        <w:bidi/>
        <w:jc w:val="both"/>
        <w:rPr>
          <w:rFonts w:cs="David" w:hint="cs"/>
          <w:rtl/>
        </w:rPr>
      </w:pPr>
    </w:p>
    <w:p w14:paraId="2EF4773C" w14:textId="77777777" w:rsidR="00D82B5A" w:rsidRPr="00D82B5A" w:rsidRDefault="00D82B5A" w:rsidP="00D82B5A">
      <w:pPr>
        <w:bidi/>
        <w:jc w:val="both"/>
        <w:rPr>
          <w:rFonts w:cs="David" w:hint="cs"/>
          <w:rtl/>
        </w:rPr>
      </w:pPr>
      <w:r w:rsidRPr="00D82B5A">
        <w:rPr>
          <w:rFonts w:cs="David" w:hint="cs"/>
          <w:rtl/>
        </w:rPr>
        <w:t>כי בפועל הוא לא קורה לגבי חברי כנסת</w:t>
      </w:r>
    </w:p>
    <w:p w14:paraId="738F09CB" w14:textId="77777777" w:rsidR="00D82B5A" w:rsidRPr="00D82B5A" w:rsidRDefault="00D82B5A" w:rsidP="00D82B5A">
      <w:pPr>
        <w:bidi/>
        <w:jc w:val="both"/>
        <w:rPr>
          <w:rFonts w:cs="David" w:hint="cs"/>
          <w:rtl/>
        </w:rPr>
      </w:pPr>
    </w:p>
    <w:p w14:paraId="51779825" w14:textId="77777777" w:rsidR="00D82B5A" w:rsidRDefault="00D82B5A" w:rsidP="00D82B5A">
      <w:pPr>
        <w:bidi/>
        <w:jc w:val="both"/>
        <w:rPr>
          <w:rFonts w:cs="David" w:hint="cs"/>
          <w:u w:val="single"/>
          <w:rtl/>
        </w:rPr>
      </w:pPr>
      <w:proofErr w:type="spellStart"/>
      <w:r w:rsidRPr="00D82B5A">
        <w:rPr>
          <w:rFonts w:cs="David" w:hint="cs"/>
          <w:u w:val="single"/>
          <w:rtl/>
        </w:rPr>
        <w:t>עמירה</w:t>
      </w:r>
      <w:proofErr w:type="spellEnd"/>
      <w:r w:rsidRPr="00D82B5A">
        <w:rPr>
          <w:rFonts w:cs="David" w:hint="cs"/>
          <w:u w:val="single"/>
          <w:rtl/>
        </w:rPr>
        <w:t xml:space="preserve"> </w:t>
      </w:r>
      <w:proofErr w:type="spellStart"/>
      <w:r w:rsidRPr="00D82B5A">
        <w:rPr>
          <w:rFonts w:cs="David" w:hint="cs"/>
          <w:u w:val="single"/>
          <w:rtl/>
        </w:rPr>
        <w:t>דותן</w:t>
      </w:r>
      <w:proofErr w:type="spellEnd"/>
      <w:r>
        <w:rPr>
          <w:rFonts w:cs="David" w:hint="cs"/>
          <w:u w:val="single"/>
          <w:rtl/>
        </w:rPr>
        <w:t>:</w:t>
      </w:r>
    </w:p>
    <w:p w14:paraId="7414B6C1" w14:textId="77777777" w:rsidR="00D82B5A" w:rsidRPr="00D82B5A" w:rsidRDefault="00D82B5A" w:rsidP="00D82B5A">
      <w:pPr>
        <w:bidi/>
        <w:jc w:val="both"/>
        <w:rPr>
          <w:rFonts w:cs="David" w:hint="cs"/>
          <w:u w:val="single"/>
          <w:rtl/>
        </w:rPr>
      </w:pPr>
    </w:p>
    <w:p w14:paraId="59B3F8DB" w14:textId="77777777" w:rsidR="00D82B5A" w:rsidRPr="00D82B5A" w:rsidRDefault="00D82B5A" w:rsidP="00D82B5A">
      <w:pPr>
        <w:bidi/>
        <w:jc w:val="both"/>
        <w:rPr>
          <w:rFonts w:cs="David" w:hint="cs"/>
          <w:rtl/>
        </w:rPr>
      </w:pPr>
      <w:r w:rsidRPr="00D82B5A">
        <w:rPr>
          <w:rFonts w:cs="David" w:hint="cs"/>
          <w:rtl/>
        </w:rPr>
        <w:t>למה לא?</w:t>
      </w:r>
    </w:p>
    <w:p w14:paraId="685ED561" w14:textId="77777777" w:rsidR="00D82B5A" w:rsidRPr="00D82B5A" w:rsidRDefault="00D82B5A" w:rsidP="00D82B5A">
      <w:pPr>
        <w:bidi/>
        <w:jc w:val="both"/>
        <w:rPr>
          <w:rFonts w:cs="David" w:hint="cs"/>
          <w:rtl/>
        </w:rPr>
      </w:pPr>
    </w:p>
    <w:p w14:paraId="192CD2B1"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679B8BB8" w14:textId="77777777" w:rsidR="00D82B5A" w:rsidRPr="00D82B5A" w:rsidRDefault="00D82B5A" w:rsidP="00D82B5A">
      <w:pPr>
        <w:bidi/>
        <w:jc w:val="both"/>
        <w:rPr>
          <w:rFonts w:cs="David" w:hint="cs"/>
          <w:rtl/>
        </w:rPr>
      </w:pPr>
    </w:p>
    <w:p w14:paraId="554BED41" w14:textId="77777777" w:rsidR="00D82B5A" w:rsidRPr="00D82B5A" w:rsidRDefault="00D82B5A" w:rsidP="00D82B5A">
      <w:pPr>
        <w:bidi/>
        <w:jc w:val="both"/>
        <w:rPr>
          <w:rFonts w:cs="David" w:hint="cs"/>
          <w:rtl/>
        </w:rPr>
      </w:pPr>
      <w:r w:rsidRPr="00D82B5A">
        <w:rPr>
          <w:rFonts w:cs="David" w:hint="cs"/>
          <w:rtl/>
        </w:rPr>
        <w:t>הכנסת בפועל לא נוהגת בדיוק לפי מה שקובע החוק</w:t>
      </w:r>
    </w:p>
    <w:p w14:paraId="5CD9C787" w14:textId="77777777" w:rsidR="00D82B5A" w:rsidRPr="00D82B5A" w:rsidRDefault="00D82B5A" w:rsidP="00D82B5A">
      <w:pPr>
        <w:bidi/>
        <w:jc w:val="both"/>
        <w:rPr>
          <w:rFonts w:cs="David" w:hint="cs"/>
          <w:rtl/>
        </w:rPr>
      </w:pPr>
    </w:p>
    <w:p w14:paraId="29C87BFB"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0B492248" w14:textId="77777777" w:rsidR="00D82B5A" w:rsidRPr="00D82B5A" w:rsidRDefault="00D82B5A" w:rsidP="00D82B5A">
      <w:pPr>
        <w:pStyle w:val="Heading5"/>
        <w:rPr>
          <w:rFonts w:hint="cs"/>
          <w:sz w:val="24"/>
          <w:rtl/>
        </w:rPr>
      </w:pPr>
    </w:p>
    <w:p w14:paraId="0FB4CC52" w14:textId="77777777" w:rsidR="00D82B5A" w:rsidRPr="00D82B5A" w:rsidRDefault="00D82B5A" w:rsidP="00D82B5A">
      <w:pPr>
        <w:bidi/>
        <w:jc w:val="both"/>
        <w:rPr>
          <w:rFonts w:cs="David" w:hint="cs"/>
          <w:rtl/>
        </w:rPr>
      </w:pPr>
      <w:r w:rsidRPr="00D82B5A">
        <w:rPr>
          <w:rFonts w:cs="David" w:hint="cs"/>
          <w:rtl/>
        </w:rPr>
        <w:tab/>
        <w:t xml:space="preserve"> אז זה אמצעי לאכיפה לעשות תקנה חדשה?</w:t>
      </w:r>
    </w:p>
    <w:p w14:paraId="260F270E" w14:textId="77777777" w:rsidR="00D82B5A" w:rsidRPr="00D82B5A" w:rsidRDefault="00D82B5A" w:rsidP="00D82B5A">
      <w:pPr>
        <w:bidi/>
        <w:jc w:val="both"/>
        <w:rPr>
          <w:rFonts w:cs="David" w:hint="cs"/>
          <w:rtl/>
        </w:rPr>
      </w:pPr>
    </w:p>
    <w:p w14:paraId="2E59FF95"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DAEB325" w14:textId="77777777" w:rsidR="00D82B5A" w:rsidRPr="00D82B5A" w:rsidRDefault="00D82B5A" w:rsidP="00D82B5A">
      <w:pPr>
        <w:bidi/>
        <w:jc w:val="both"/>
        <w:rPr>
          <w:rFonts w:cs="David" w:hint="cs"/>
          <w:rtl/>
        </w:rPr>
      </w:pPr>
    </w:p>
    <w:p w14:paraId="421B7F3D" w14:textId="77777777" w:rsidR="00D82B5A" w:rsidRPr="00D82B5A" w:rsidRDefault="00D82B5A" w:rsidP="00D82B5A">
      <w:pPr>
        <w:bidi/>
        <w:jc w:val="both"/>
        <w:rPr>
          <w:rFonts w:cs="David" w:hint="cs"/>
          <w:rtl/>
        </w:rPr>
      </w:pPr>
      <w:r w:rsidRPr="00D82B5A">
        <w:rPr>
          <w:rFonts w:cs="David" w:hint="cs"/>
          <w:rtl/>
        </w:rPr>
        <w:t>זה לא כמו עובד.</w:t>
      </w:r>
    </w:p>
    <w:p w14:paraId="33ED171C" w14:textId="77777777" w:rsidR="00D82B5A" w:rsidRPr="00D82B5A" w:rsidRDefault="00D82B5A" w:rsidP="00D82B5A">
      <w:pPr>
        <w:bidi/>
        <w:jc w:val="both"/>
        <w:rPr>
          <w:rFonts w:cs="David" w:hint="cs"/>
          <w:rtl/>
        </w:rPr>
      </w:pPr>
    </w:p>
    <w:p w14:paraId="299C5FBF" w14:textId="77777777" w:rsidR="00D82B5A" w:rsidRPr="00D82B5A" w:rsidRDefault="00D82B5A" w:rsidP="00D82B5A">
      <w:pPr>
        <w:bidi/>
        <w:jc w:val="both"/>
        <w:rPr>
          <w:rFonts w:cs="David" w:hint="cs"/>
          <w:rtl/>
        </w:rPr>
      </w:pPr>
      <w:r w:rsidRPr="00D82B5A">
        <w:rPr>
          <w:rFonts w:cs="David" w:hint="cs"/>
          <w:u w:val="single"/>
          <w:rtl/>
        </w:rPr>
        <w:t>רונית תירוש:</w:t>
      </w:r>
    </w:p>
    <w:p w14:paraId="6F11DC4E" w14:textId="77777777" w:rsidR="00D82B5A" w:rsidRPr="00D82B5A" w:rsidRDefault="00D82B5A" w:rsidP="00D82B5A">
      <w:pPr>
        <w:bidi/>
        <w:jc w:val="both"/>
        <w:rPr>
          <w:rFonts w:cs="David" w:hint="cs"/>
          <w:rtl/>
        </w:rPr>
      </w:pPr>
    </w:p>
    <w:p w14:paraId="1B3D85D6" w14:textId="77777777" w:rsidR="00D82B5A" w:rsidRPr="00D82B5A" w:rsidRDefault="00D82B5A" w:rsidP="00D82B5A">
      <w:pPr>
        <w:bidi/>
        <w:jc w:val="both"/>
        <w:rPr>
          <w:rFonts w:cs="David" w:hint="cs"/>
          <w:rtl/>
        </w:rPr>
      </w:pPr>
      <w:r w:rsidRPr="00D82B5A">
        <w:rPr>
          <w:rFonts w:cs="David" w:hint="cs"/>
          <w:rtl/>
        </w:rPr>
        <w:tab/>
        <w:t xml:space="preserve"> למה לא?</w:t>
      </w:r>
    </w:p>
    <w:p w14:paraId="224432FE" w14:textId="77777777" w:rsidR="00D82B5A" w:rsidRPr="00D82B5A" w:rsidRDefault="00D82B5A" w:rsidP="00D82B5A">
      <w:pPr>
        <w:bidi/>
        <w:jc w:val="both"/>
        <w:rPr>
          <w:rFonts w:cs="David" w:hint="cs"/>
          <w:rtl/>
        </w:rPr>
      </w:pPr>
    </w:p>
    <w:p w14:paraId="2D65025B"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17182CDC" w14:textId="77777777" w:rsidR="00D82B5A" w:rsidRPr="00D82B5A" w:rsidRDefault="00D82B5A" w:rsidP="00D82B5A">
      <w:pPr>
        <w:pStyle w:val="Heading5"/>
        <w:rPr>
          <w:rFonts w:hint="cs"/>
          <w:sz w:val="24"/>
          <w:rtl/>
        </w:rPr>
      </w:pPr>
    </w:p>
    <w:p w14:paraId="157DB88F" w14:textId="77777777" w:rsidR="00D82B5A" w:rsidRPr="00D82B5A" w:rsidRDefault="00D82B5A" w:rsidP="00D82B5A">
      <w:pPr>
        <w:bidi/>
        <w:jc w:val="both"/>
        <w:rPr>
          <w:rFonts w:cs="David" w:hint="cs"/>
          <w:rtl/>
        </w:rPr>
      </w:pPr>
      <w:r w:rsidRPr="00D82B5A">
        <w:rPr>
          <w:rFonts w:cs="David" w:hint="cs"/>
          <w:rtl/>
        </w:rPr>
        <w:tab/>
        <w:t xml:space="preserve"> כמה מתנות מקבלים חברי כנסת?</w:t>
      </w:r>
    </w:p>
    <w:p w14:paraId="131E081D" w14:textId="77777777" w:rsidR="00D82B5A" w:rsidRPr="00D82B5A" w:rsidRDefault="00D82B5A" w:rsidP="00D82B5A">
      <w:pPr>
        <w:bidi/>
        <w:jc w:val="both"/>
        <w:rPr>
          <w:rFonts w:cs="David" w:hint="cs"/>
          <w:rtl/>
        </w:rPr>
      </w:pPr>
    </w:p>
    <w:p w14:paraId="022A02ED"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0BEEF07" w14:textId="77777777" w:rsidR="00D82B5A" w:rsidRPr="00D82B5A" w:rsidRDefault="00D82B5A" w:rsidP="00D82B5A">
      <w:pPr>
        <w:bidi/>
        <w:jc w:val="both"/>
        <w:rPr>
          <w:rFonts w:cs="David" w:hint="cs"/>
          <w:rtl/>
        </w:rPr>
      </w:pPr>
    </w:p>
    <w:p w14:paraId="57E4AA79" w14:textId="77777777" w:rsidR="00D82B5A" w:rsidRPr="00D82B5A" w:rsidRDefault="00D82B5A" w:rsidP="00D82B5A">
      <w:pPr>
        <w:bidi/>
        <w:jc w:val="both"/>
        <w:rPr>
          <w:rFonts w:cs="David" w:hint="cs"/>
          <w:rtl/>
        </w:rPr>
      </w:pPr>
      <w:r w:rsidRPr="00D82B5A">
        <w:rPr>
          <w:rFonts w:cs="David" w:hint="cs"/>
          <w:rtl/>
        </w:rPr>
        <w:tab/>
        <w:t xml:space="preserve"> קיבלתי מאיזה שגריר שוקולד לא כשר.</w:t>
      </w:r>
    </w:p>
    <w:p w14:paraId="7A6CC702" w14:textId="77777777" w:rsidR="00D82B5A" w:rsidRPr="00D82B5A" w:rsidRDefault="00D82B5A" w:rsidP="00D82B5A">
      <w:pPr>
        <w:bidi/>
        <w:jc w:val="both"/>
        <w:rPr>
          <w:rFonts w:cs="David" w:hint="cs"/>
          <w:rtl/>
        </w:rPr>
      </w:pPr>
    </w:p>
    <w:p w14:paraId="3A1B9CE0"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505E0EAC" w14:textId="77777777" w:rsidR="00D82B5A" w:rsidRPr="00D82B5A" w:rsidRDefault="00D82B5A" w:rsidP="00D82B5A">
      <w:pPr>
        <w:bidi/>
        <w:jc w:val="both"/>
        <w:rPr>
          <w:rFonts w:cs="David" w:hint="cs"/>
          <w:rtl/>
        </w:rPr>
      </w:pPr>
    </w:p>
    <w:p w14:paraId="4365B965" w14:textId="77777777" w:rsidR="00D82B5A" w:rsidRPr="00D82B5A" w:rsidRDefault="00D82B5A" w:rsidP="00D82B5A">
      <w:pPr>
        <w:bidi/>
        <w:jc w:val="both"/>
        <w:rPr>
          <w:rFonts w:cs="David" w:hint="cs"/>
          <w:rtl/>
        </w:rPr>
      </w:pPr>
      <w:r w:rsidRPr="00D82B5A">
        <w:rPr>
          <w:rFonts w:cs="David" w:hint="cs"/>
          <w:rtl/>
        </w:rPr>
        <w:t xml:space="preserve">אני אגיד מה המצב הקיים: בפועל, אני אגיד שלא כמוהו נוהג בכנסת. חוק שירות הציבור מתנות חל על כל עובדי הציבור, כל משרדי הממשלה וגם על נושאי משרה. הוא קובע שבכל משרד תהיה ועדה משרדית שבה היועץ המשפטי והחשב וראש בנאם. ועדת פקידים שמי שקיבל מתנה מעביר אותה לאותה ועדה </w:t>
      </w:r>
      <w:proofErr w:type="spellStart"/>
      <w:r w:rsidRPr="00D82B5A">
        <w:rPr>
          <w:rFonts w:cs="David" w:hint="cs"/>
          <w:rtl/>
        </w:rPr>
        <w:t>משרדיתץ</w:t>
      </w:r>
      <w:proofErr w:type="spellEnd"/>
      <w:r w:rsidRPr="00D82B5A">
        <w:rPr>
          <w:rFonts w:cs="David" w:hint="cs"/>
          <w:rtl/>
        </w:rPr>
        <w:t xml:space="preserve">, היא רושמת אותה קובעת את השווי שלה מנהלת רישום והיא יכולה להגיד אם מתנה נראית סבירה. זה השלב הראשון וזה קיים היום ושם זה מסתיים. אבל יש גם ועדת היתרים ורק היא יכולה לתת לעובד או נבחר היתר לקבל מתנה. אני קוראת מסמכויותיה. היא יכולה לתת היתר, כולה או מקצתה למקבלה, היא יכולה להחליט כולו או מקצתו של מתנה שאין בה </w:t>
      </w:r>
      <w:proofErr w:type="spellStart"/>
      <w:r w:rsidRPr="00D82B5A">
        <w:rPr>
          <w:rFonts w:cs="David" w:hint="cs"/>
          <w:rtl/>
        </w:rPr>
        <w:t>קנין</w:t>
      </w:r>
      <w:proofErr w:type="spellEnd"/>
      <w:r w:rsidRPr="00D82B5A">
        <w:rPr>
          <w:rFonts w:cs="David" w:hint="cs"/>
          <w:rtl/>
        </w:rPr>
        <w:t xml:space="preserve">, והיא בהרכב של 3, שר המשפטים ממנה אותה יש בראשה שופט שהציע נציב שירות המדינה. בפועל, בכנסת עשו ועדה אחת, שגם אתי חברה בה ויש בה </w:t>
      </w:r>
      <w:proofErr w:type="spellStart"/>
      <w:r w:rsidRPr="00D82B5A">
        <w:rPr>
          <w:rFonts w:cs="David" w:hint="cs"/>
          <w:rtl/>
        </w:rPr>
        <w:t>היועמש</w:t>
      </w:r>
      <w:proofErr w:type="spellEnd"/>
      <w:r w:rsidRPr="00D82B5A">
        <w:rPr>
          <w:rFonts w:cs="David" w:hint="cs"/>
          <w:rtl/>
        </w:rPr>
        <w:t xml:space="preserve"> לכנסת או נציגו והחשב. לא הולכים בדיוק לפי החוק</w:t>
      </w:r>
    </w:p>
    <w:p w14:paraId="30863A86" w14:textId="77777777" w:rsidR="00D82B5A" w:rsidRPr="00D82B5A" w:rsidRDefault="00D82B5A" w:rsidP="00D82B5A">
      <w:pPr>
        <w:bidi/>
        <w:jc w:val="both"/>
        <w:rPr>
          <w:rFonts w:cs="David" w:hint="cs"/>
          <w:rtl/>
        </w:rPr>
      </w:pPr>
    </w:p>
    <w:p w14:paraId="287FF090"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4F3C7B89" w14:textId="77777777" w:rsidR="00D82B5A" w:rsidRPr="00D82B5A" w:rsidRDefault="00D82B5A" w:rsidP="00D82B5A">
      <w:pPr>
        <w:pStyle w:val="Heading5"/>
        <w:rPr>
          <w:rFonts w:hint="cs"/>
          <w:sz w:val="24"/>
          <w:rtl/>
        </w:rPr>
      </w:pPr>
    </w:p>
    <w:p w14:paraId="5E5C0B96" w14:textId="77777777" w:rsidR="00D82B5A" w:rsidRPr="00D82B5A" w:rsidRDefault="00D82B5A" w:rsidP="00D82B5A">
      <w:pPr>
        <w:bidi/>
        <w:jc w:val="both"/>
        <w:rPr>
          <w:rFonts w:cs="David" w:hint="cs"/>
          <w:rtl/>
        </w:rPr>
      </w:pPr>
      <w:r w:rsidRPr="00D82B5A">
        <w:rPr>
          <w:rFonts w:cs="David" w:hint="cs"/>
          <w:rtl/>
        </w:rPr>
        <w:tab/>
        <w:t xml:space="preserve"> אם זה עובד טוב, למה צריכים לתקן?</w:t>
      </w:r>
    </w:p>
    <w:p w14:paraId="0C356B03" w14:textId="77777777" w:rsidR="00D82B5A" w:rsidRPr="00D82B5A" w:rsidRDefault="00D82B5A" w:rsidP="00D82B5A">
      <w:pPr>
        <w:bidi/>
        <w:jc w:val="both"/>
        <w:rPr>
          <w:rFonts w:cs="David" w:hint="cs"/>
          <w:rtl/>
        </w:rPr>
      </w:pPr>
    </w:p>
    <w:p w14:paraId="78570CAE"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E8E7110" w14:textId="77777777" w:rsidR="00D82B5A" w:rsidRPr="00D82B5A" w:rsidRDefault="00D82B5A" w:rsidP="00D82B5A">
      <w:pPr>
        <w:bidi/>
        <w:jc w:val="both"/>
        <w:rPr>
          <w:rFonts w:cs="David" w:hint="cs"/>
          <w:rtl/>
        </w:rPr>
      </w:pPr>
    </w:p>
    <w:p w14:paraId="79944468" w14:textId="77777777" w:rsidR="00D82B5A" w:rsidRPr="00D82B5A" w:rsidRDefault="00D82B5A" w:rsidP="00D82B5A">
      <w:pPr>
        <w:bidi/>
        <w:jc w:val="both"/>
        <w:rPr>
          <w:rFonts w:cs="David" w:hint="cs"/>
          <w:rtl/>
        </w:rPr>
      </w:pPr>
      <w:r w:rsidRPr="00D82B5A">
        <w:rPr>
          <w:rFonts w:cs="David" w:hint="cs"/>
          <w:rtl/>
        </w:rPr>
        <w:tab/>
        <w:t xml:space="preserve"> אם זה לא לפי החוק, זה לא עובד טוב.</w:t>
      </w:r>
    </w:p>
    <w:p w14:paraId="48114291" w14:textId="77777777" w:rsidR="00D82B5A" w:rsidRPr="00D82B5A" w:rsidRDefault="00D82B5A" w:rsidP="00D82B5A">
      <w:pPr>
        <w:bidi/>
        <w:jc w:val="both"/>
        <w:rPr>
          <w:rFonts w:cs="David" w:hint="cs"/>
          <w:rtl/>
        </w:rPr>
      </w:pPr>
    </w:p>
    <w:p w14:paraId="59338705"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28CFBC8F" w14:textId="77777777" w:rsidR="00D82B5A" w:rsidRPr="00D82B5A" w:rsidRDefault="00D82B5A" w:rsidP="00D82B5A">
      <w:pPr>
        <w:pStyle w:val="Heading5"/>
        <w:rPr>
          <w:rFonts w:hint="cs"/>
          <w:sz w:val="24"/>
          <w:rtl/>
        </w:rPr>
      </w:pPr>
    </w:p>
    <w:p w14:paraId="44818973" w14:textId="77777777" w:rsidR="00D82B5A" w:rsidRPr="00D82B5A" w:rsidRDefault="00D82B5A" w:rsidP="00D82B5A">
      <w:pPr>
        <w:bidi/>
        <w:jc w:val="both"/>
        <w:rPr>
          <w:rFonts w:cs="David" w:hint="cs"/>
          <w:rtl/>
        </w:rPr>
      </w:pPr>
      <w:r w:rsidRPr="00D82B5A">
        <w:rPr>
          <w:rFonts w:cs="David" w:hint="cs"/>
          <w:rtl/>
        </w:rPr>
        <w:tab/>
        <w:t xml:space="preserve"> אנחנו מנסים לקחת את החוק שנכון לעובדי המדינה ולהחיל על עובדי הכנסת.ץ אנחנו יודעים שלמרות שאנחנו עובדי ציבור יש לנו שוני </w:t>
      </w:r>
      <w:proofErr w:type="spellStart"/>
      <w:r w:rsidRPr="00D82B5A">
        <w:rPr>
          <w:rFonts w:cs="David" w:hint="cs"/>
          <w:rtl/>
        </w:rPr>
        <w:t>בסטטוס</w:t>
      </w:r>
      <w:proofErr w:type="spellEnd"/>
      <w:r w:rsidRPr="00D82B5A">
        <w:rPr>
          <w:rFonts w:cs="David" w:hint="cs"/>
          <w:rtl/>
        </w:rPr>
        <w:t xml:space="preserve"> שלנו. אין ספק </w:t>
      </w:r>
      <w:proofErr w:type="spellStart"/>
      <w:r w:rsidRPr="00D82B5A">
        <w:rPr>
          <w:rFonts w:cs="David" w:hint="cs"/>
          <w:rtl/>
        </w:rPr>
        <w:t>שאנחונ</w:t>
      </w:r>
      <w:proofErr w:type="spellEnd"/>
      <w:r w:rsidRPr="00D82B5A">
        <w:rPr>
          <w:rFonts w:cs="David" w:hint="cs"/>
          <w:rtl/>
        </w:rPr>
        <w:t xml:space="preserve"> מחויבים אבל יש מנגנון היום בכנסת. לטעמי, לא צריך לעשות</w:t>
      </w:r>
    </w:p>
    <w:p w14:paraId="3882CFE7" w14:textId="77777777" w:rsidR="00D82B5A" w:rsidRPr="00D82B5A" w:rsidRDefault="00D82B5A" w:rsidP="00D82B5A">
      <w:pPr>
        <w:bidi/>
        <w:jc w:val="both"/>
        <w:rPr>
          <w:rFonts w:cs="David" w:hint="cs"/>
          <w:rtl/>
        </w:rPr>
      </w:pPr>
    </w:p>
    <w:p w14:paraId="0D6EA391"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6885B290" w14:textId="77777777" w:rsidR="00D82B5A" w:rsidRPr="00D82B5A" w:rsidRDefault="00D82B5A" w:rsidP="00D82B5A">
      <w:pPr>
        <w:bidi/>
        <w:jc w:val="both"/>
        <w:rPr>
          <w:rFonts w:cs="David" w:hint="cs"/>
          <w:rtl/>
        </w:rPr>
      </w:pPr>
    </w:p>
    <w:p w14:paraId="6C2023B0" w14:textId="77777777" w:rsidR="00D82B5A" w:rsidRPr="00D82B5A" w:rsidRDefault="00D82B5A" w:rsidP="00D82B5A">
      <w:pPr>
        <w:bidi/>
        <w:jc w:val="both"/>
        <w:rPr>
          <w:rFonts w:cs="David" w:hint="cs"/>
          <w:rtl/>
        </w:rPr>
      </w:pPr>
      <w:r w:rsidRPr="00D82B5A">
        <w:rPr>
          <w:rFonts w:cs="David" w:hint="cs"/>
          <w:rtl/>
        </w:rPr>
        <w:tab/>
        <w:t xml:space="preserve"> הוא לא עבורך, הוא לעובדים. בפועל הוא משמש אותנו</w:t>
      </w:r>
    </w:p>
    <w:p w14:paraId="28060DED" w14:textId="77777777" w:rsidR="00D82B5A" w:rsidRPr="00D82B5A" w:rsidRDefault="00D82B5A" w:rsidP="00D82B5A">
      <w:pPr>
        <w:bidi/>
        <w:jc w:val="both"/>
        <w:rPr>
          <w:rFonts w:cs="David" w:hint="cs"/>
          <w:rtl/>
        </w:rPr>
      </w:pPr>
    </w:p>
    <w:p w14:paraId="0B5101A9"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3DB96B97" w14:textId="77777777" w:rsidR="00D82B5A" w:rsidRPr="00D82B5A" w:rsidRDefault="00D82B5A" w:rsidP="00D82B5A">
      <w:pPr>
        <w:pStyle w:val="Heading5"/>
        <w:rPr>
          <w:rFonts w:hint="cs"/>
          <w:sz w:val="24"/>
          <w:rtl/>
        </w:rPr>
      </w:pPr>
    </w:p>
    <w:p w14:paraId="0D61465E" w14:textId="77777777" w:rsidR="00D82B5A" w:rsidRPr="00D82B5A" w:rsidRDefault="00D82B5A" w:rsidP="00D82B5A">
      <w:pPr>
        <w:bidi/>
        <w:jc w:val="both"/>
        <w:rPr>
          <w:rFonts w:cs="David" w:hint="cs"/>
          <w:rtl/>
        </w:rPr>
      </w:pPr>
      <w:r w:rsidRPr="00D82B5A">
        <w:rPr>
          <w:rFonts w:cs="David" w:hint="cs"/>
          <w:rtl/>
        </w:rPr>
        <w:tab/>
        <w:t xml:space="preserve"> </w:t>
      </w:r>
      <w:proofErr w:type="spellStart"/>
      <w:r w:rsidRPr="00D82B5A">
        <w:rPr>
          <w:rFonts w:cs="David" w:hint="cs"/>
          <w:rtl/>
        </w:rPr>
        <w:t>אנחונ</w:t>
      </w:r>
      <w:proofErr w:type="spellEnd"/>
      <w:r w:rsidRPr="00D82B5A">
        <w:rPr>
          <w:rFonts w:cs="David" w:hint="cs"/>
          <w:rtl/>
        </w:rPr>
        <w:t xml:space="preserve"> מחויבים למען נהיה נקיים שיהיה המנגנון לכשיר או לפסול. אני לא מקווה שישי צורך שהנוסח של זה או ההתאמה. הם זה הם ואנחנו זה אנחנו. לכן אני סוברת שוועדת המתנות שיושבת ראש הכנסת תמנה, </w:t>
      </w:r>
      <w:proofErr w:type="spellStart"/>
      <w:r w:rsidRPr="00D82B5A">
        <w:rPr>
          <w:rFonts w:cs="David" w:hint="cs"/>
          <w:rtl/>
        </w:rPr>
        <w:t>שתצמנה</w:t>
      </w:r>
      <w:proofErr w:type="spellEnd"/>
      <w:r w:rsidRPr="00D82B5A">
        <w:rPr>
          <w:rFonts w:cs="David" w:hint="cs"/>
          <w:rtl/>
        </w:rPr>
        <w:t xml:space="preserve"> זה בסדר גמור </w:t>
      </w:r>
      <w:proofErr w:type="spellStart"/>
      <w:r w:rsidRPr="00D82B5A">
        <w:rPr>
          <w:rFonts w:cs="David" w:hint="cs"/>
          <w:rtl/>
        </w:rPr>
        <w:t>חכל</w:t>
      </w:r>
      <w:proofErr w:type="spellEnd"/>
      <w:r w:rsidRPr="00D82B5A">
        <w:rPr>
          <w:rFonts w:cs="David" w:hint="cs"/>
          <w:rtl/>
        </w:rPr>
        <w:t xml:space="preserve"> לשעבר, יכול להיות גם </w:t>
      </w:r>
      <w:proofErr w:type="spellStart"/>
      <w:r w:rsidRPr="00D82B5A">
        <w:rPr>
          <w:rFonts w:cs="David" w:hint="cs"/>
          <w:rtl/>
        </w:rPr>
        <w:t>יועמש</w:t>
      </w:r>
      <w:proofErr w:type="spellEnd"/>
      <w:r w:rsidRPr="00D82B5A">
        <w:rPr>
          <w:rFonts w:cs="David" w:hint="cs"/>
          <w:rtl/>
        </w:rPr>
        <w:t xml:space="preserve"> והם ירכיבו את </w:t>
      </w:r>
      <w:proofErr w:type="spellStart"/>
      <w:r w:rsidRPr="00D82B5A">
        <w:rPr>
          <w:rFonts w:cs="David" w:hint="cs"/>
          <w:rtl/>
        </w:rPr>
        <w:t>השלישיה</w:t>
      </w:r>
      <w:proofErr w:type="spellEnd"/>
      <w:r w:rsidRPr="00D82B5A">
        <w:rPr>
          <w:rFonts w:cs="David" w:hint="cs"/>
          <w:rtl/>
        </w:rPr>
        <w:t>.</w:t>
      </w:r>
    </w:p>
    <w:p w14:paraId="67D534B3" w14:textId="77777777" w:rsidR="00D82B5A" w:rsidRPr="00D82B5A" w:rsidRDefault="00D82B5A" w:rsidP="00D82B5A">
      <w:pPr>
        <w:bidi/>
        <w:jc w:val="both"/>
        <w:rPr>
          <w:rFonts w:cs="David" w:hint="cs"/>
          <w:rtl/>
        </w:rPr>
      </w:pPr>
    </w:p>
    <w:p w14:paraId="7953ABD6" w14:textId="77777777" w:rsidR="00D82B5A" w:rsidRPr="00D82B5A" w:rsidRDefault="00D82B5A" w:rsidP="00D82B5A">
      <w:pPr>
        <w:bidi/>
        <w:jc w:val="both"/>
        <w:rPr>
          <w:rFonts w:cs="David" w:hint="cs"/>
          <w:rtl/>
        </w:rPr>
      </w:pPr>
    </w:p>
    <w:p w14:paraId="19F437C4"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490C19F8" w14:textId="77777777" w:rsidR="00D82B5A" w:rsidRPr="00D82B5A" w:rsidRDefault="00D82B5A" w:rsidP="00D82B5A">
      <w:pPr>
        <w:pStyle w:val="Heading5"/>
        <w:rPr>
          <w:rFonts w:hint="cs"/>
          <w:sz w:val="24"/>
          <w:rtl/>
        </w:rPr>
      </w:pPr>
    </w:p>
    <w:p w14:paraId="704D08AC" w14:textId="77777777" w:rsidR="00D82B5A" w:rsidRPr="00D82B5A" w:rsidRDefault="00D82B5A" w:rsidP="00D82B5A">
      <w:pPr>
        <w:bidi/>
        <w:jc w:val="both"/>
        <w:rPr>
          <w:rFonts w:cs="David" w:hint="cs"/>
          <w:rtl/>
        </w:rPr>
      </w:pPr>
      <w:r w:rsidRPr="00D82B5A">
        <w:rPr>
          <w:rFonts w:cs="David" w:hint="cs"/>
          <w:rtl/>
        </w:rPr>
        <w:tab/>
        <w:t xml:space="preserve"> לכן אמרתי </w:t>
      </w:r>
      <w:proofErr w:type="spellStart"/>
      <w:r w:rsidRPr="00D82B5A">
        <w:rPr>
          <w:rFonts w:cs="David" w:hint="cs"/>
          <w:rtl/>
        </w:rPr>
        <w:t>שאנחונ</w:t>
      </w:r>
      <w:proofErr w:type="spellEnd"/>
      <w:r w:rsidRPr="00D82B5A">
        <w:rPr>
          <w:rFonts w:cs="David" w:hint="cs"/>
          <w:rtl/>
        </w:rPr>
        <w:t xml:space="preserve"> אומרים את זה כלפי ההגינות הציבורית וזה דומה מאד למה שקורה היום.</w:t>
      </w:r>
    </w:p>
    <w:p w14:paraId="5652968F" w14:textId="77777777" w:rsidR="00D82B5A" w:rsidRPr="00D82B5A" w:rsidRDefault="00D82B5A" w:rsidP="00D82B5A">
      <w:pPr>
        <w:bidi/>
        <w:jc w:val="both"/>
        <w:rPr>
          <w:rFonts w:cs="David" w:hint="cs"/>
          <w:rtl/>
        </w:rPr>
      </w:pPr>
    </w:p>
    <w:p w14:paraId="3966D154"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38795424" w14:textId="77777777" w:rsidR="00D82B5A" w:rsidRPr="00D82B5A" w:rsidRDefault="00D82B5A" w:rsidP="00D82B5A">
      <w:pPr>
        <w:pStyle w:val="Heading5"/>
        <w:rPr>
          <w:rFonts w:hint="cs"/>
          <w:sz w:val="24"/>
          <w:rtl/>
        </w:rPr>
      </w:pPr>
    </w:p>
    <w:p w14:paraId="219DADA4" w14:textId="77777777" w:rsidR="00D82B5A" w:rsidRPr="00D82B5A" w:rsidRDefault="00D82B5A" w:rsidP="00D82B5A">
      <w:pPr>
        <w:bidi/>
        <w:jc w:val="both"/>
        <w:rPr>
          <w:rFonts w:cs="David" w:hint="cs"/>
          <w:rtl/>
        </w:rPr>
      </w:pPr>
      <w:r w:rsidRPr="00D82B5A">
        <w:rPr>
          <w:rFonts w:cs="David" w:hint="cs"/>
          <w:rtl/>
        </w:rPr>
        <w:tab/>
        <w:t xml:space="preserve"> ממש לא.</w:t>
      </w:r>
    </w:p>
    <w:p w14:paraId="391B27C6" w14:textId="77777777" w:rsidR="00D82B5A" w:rsidRPr="00D82B5A" w:rsidRDefault="00D82B5A" w:rsidP="00D82B5A">
      <w:pPr>
        <w:bidi/>
        <w:jc w:val="both"/>
        <w:rPr>
          <w:rFonts w:cs="David" w:hint="cs"/>
          <w:rtl/>
        </w:rPr>
      </w:pPr>
    </w:p>
    <w:p w14:paraId="61D19D6F"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4191A89B" w14:textId="77777777" w:rsidR="00D82B5A" w:rsidRPr="00D82B5A" w:rsidRDefault="00D82B5A" w:rsidP="00D82B5A">
      <w:pPr>
        <w:pStyle w:val="Heading5"/>
        <w:rPr>
          <w:rFonts w:hint="cs"/>
          <w:sz w:val="24"/>
          <w:rtl/>
        </w:rPr>
      </w:pPr>
    </w:p>
    <w:p w14:paraId="0BFE10C3" w14:textId="77777777" w:rsidR="00D82B5A" w:rsidRPr="00D82B5A" w:rsidRDefault="00D82B5A" w:rsidP="00D82B5A">
      <w:pPr>
        <w:bidi/>
        <w:jc w:val="both"/>
        <w:rPr>
          <w:rFonts w:cs="David" w:hint="cs"/>
          <w:rtl/>
        </w:rPr>
      </w:pPr>
      <w:r w:rsidRPr="00D82B5A">
        <w:rPr>
          <w:rFonts w:cs="David" w:hint="cs"/>
          <w:rtl/>
        </w:rPr>
        <w:tab/>
        <w:t xml:space="preserve"> חברי האתיקה</w:t>
      </w:r>
    </w:p>
    <w:p w14:paraId="2CD5C323" w14:textId="77777777" w:rsidR="00D82B5A" w:rsidRPr="00D82B5A" w:rsidRDefault="00D82B5A" w:rsidP="00D82B5A">
      <w:pPr>
        <w:bidi/>
        <w:jc w:val="both"/>
        <w:rPr>
          <w:rFonts w:cs="David" w:hint="cs"/>
          <w:rtl/>
        </w:rPr>
      </w:pPr>
    </w:p>
    <w:p w14:paraId="1FABD555"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1E23D986" w14:textId="77777777" w:rsidR="00D82B5A" w:rsidRPr="00D82B5A" w:rsidRDefault="00D82B5A" w:rsidP="00D82B5A">
      <w:pPr>
        <w:pStyle w:val="Heading5"/>
        <w:rPr>
          <w:rFonts w:hint="cs"/>
          <w:sz w:val="24"/>
          <w:rtl/>
        </w:rPr>
      </w:pPr>
    </w:p>
    <w:p w14:paraId="605CB3A2" w14:textId="77777777" w:rsidR="00D82B5A" w:rsidRPr="00D82B5A" w:rsidRDefault="00D82B5A" w:rsidP="00D82B5A">
      <w:pPr>
        <w:bidi/>
        <w:jc w:val="both"/>
        <w:rPr>
          <w:rFonts w:cs="David" w:hint="cs"/>
          <w:rtl/>
        </w:rPr>
      </w:pPr>
      <w:r w:rsidRPr="00D82B5A">
        <w:rPr>
          <w:rFonts w:cs="David" w:hint="cs"/>
          <w:rtl/>
        </w:rPr>
        <w:tab/>
        <w:t xml:space="preserve"> אני רוצה להפריד בין אתיקה </w:t>
      </w:r>
      <w:proofErr w:type="spellStart"/>
      <w:r w:rsidRPr="00D82B5A">
        <w:rPr>
          <w:rFonts w:cs="David" w:hint="cs"/>
          <w:rtl/>
        </w:rPr>
        <w:t>לביןמתנות</w:t>
      </w:r>
      <w:proofErr w:type="spellEnd"/>
      <w:r w:rsidRPr="00D82B5A">
        <w:rPr>
          <w:rFonts w:cs="David" w:hint="cs"/>
          <w:rtl/>
        </w:rPr>
        <w:t>.</w:t>
      </w:r>
    </w:p>
    <w:p w14:paraId="5F643267" w14:textId="77777777" w:rsidR="00D82B5A" w:rsidRPr="00D82B5A" w:rsidRDefault="00D82B5A" w:rsidP="00D82B5A">
      <w:pPr>
        <w:bidi/>
        <w:jc w:val="both"/>
        <w:rPr>
          <w:rFonts w:cs="David" w:hint="cs"/>
          <w:rtl/>
        </w:rPr>
      </w:pPr>
    </w:p>
    <w:p w14:paraId="21EE907B" w14:textId="77777777" w:rsidR="00D82B5A" w:rsidRPr="00D82B5A" w:rsidRDefault="00D82B5A" w:rsidP="00D82B5A">
      <w:pPr>
        <w:pStyle w:val="Heading5"/>
        <w:rPr>
          <w:rFonts w:hint="cs"/>
          <w:sz w:val="24"/>
          <w:rtl/>
        </w:rPr>
      </w:pPr>
      <w:proofErr w:type="spellStart"/>
      <w:r w:rsidRPr="00D82B5A">
        <w:rPr>
          <w:rFonts w:hint="cs"/>
          <w:sz w:val="24"/>
          <w:u w:val="single"/>
          <w:rtl/>
        </w:rPr>
        <w:t>אסתרינה</w:t>
      </w:r>
      <w:proofErr w:type="spellEnd"/>
      <w:r w:rsidRPr="00D82B5A">
        <w:rPr>
          <w:rFonts w:hint="cs"/>
          <w:sz w:val="24"/>
          <w:u w:val="single"/>
          <w:rtl/>
        </w:rPr>
        <w:t xml:space="preserve"> </w:t>
      </w:r>
      <w:proofErr w:type="spellStart"/>
      <w:r w:rsidRPr="00D82B5A">
        <w:rPr>
          <w:rFonts w:hint="cs"/>
          <w:sz w:val="24"/>
          <w:u w:val="single"/>
          <w:rtl/>
        </w:rPr>
        <w:t>טרטמן</w:t>
      </w:r>
      <w:proofErr w:type="spellEnd"/>
      <w:r w:rsidRPr="00D82B5A">
        <w:rPr>
          <w:rFonts w:hint="cs"/>
          <w:sz w:val="24"/>
          <w:u w:val="single"/>
          <w:rtl/>
        </w:rPr>
        <w:t>:</w:t>
      </w:r>
    </w:p>
    <w:p w14:paraId="58298A36" w14:textId="77777777" w:rsidR="00D82B5A" w:rsidRPr="00D82B5A" w:rsidRDefault="00D82B5A" w:rsidP="00D82B5A">
      <w:pPr>
        <w:pStyle w:val="Heading5"/>
        <w:rPr>
          <w:rFonts w:hint="cs"/>
          <w:sz w:val="24"/>
          <w:rtl/>
        </w:rPr>
      </w:pPr>
    </w:p>
    <w:p w14:paraId="4CA8170D" w14:textId="77777777" w:rsidR="00D82B5A" w:rsidRPr="00D82B5A" w:rsidRDefault="00D82B5A" w:rsidP="00D82B5A">
      <w:pPr>
        <w:bidi/>
        <w:jc w:val="both"/>
        <w:rPr>
          <w:rFonts w:cs="David" w:hint="cs"/>
          <w:rtl/>
        </w:rPr>
      </w:pPr>
      <w:r w:rsidRPr="00D82B5A">
        <w:rPr>
          <w:rFonts w:cs="David" w:hint="cs"/>
          <w:rtl/>
        </w:rPr>
        <w:tab/>
        <w:t xml:space="preserve"> קיבלתי משהו פשוט, שלחתי </w:t>
      </w:r>
      <w:proofErr w:type="spellStart"/>
      <w:r w:rsidRPr="00D82B5A">
        <w:rPr>
          <w:rFonts w:cs="David" w:hint="cs"/>
          <w:rtl/>
        </w:rPr>
        <w:t>ליועמשית</w:t>
      </w:r>
      <w:proofErr w:type="spellEnd"/>
      <w:r w:rsidRPr="00D82B5A">
        <w:rPr>
          <w:rFonts w:cs="David" w:hint="cs"/>
          <w:rtl/>
        </w:rPr>
        <w:t xml:space="preserve"> ואמרתי זה מה קיבלתי </w:t>
      </w:r>
      <w:proofErr w:type="spellStart"/>
      <w:r w:rsidRPr="00D82B5A">
        <w:rPr>
          <w:rFonts w:cs="David" w:hint="cs"/>
          <w:rtl/>
        </w:rPr>
        <w:t>מותצר</w:t>
      </w:r>
      <w:proofErr w:type="spellEnd"/>
      <w:r w:rsidRPr="00D82B5A">
        <w:rPr>
          <w:rFonts w:cs="David" w:hint="cs"/>
          <w:rtl/>
        </w:rPr>
        <w:t xml:space="preserve"> או אסור</w:t>
      </w:r>
    </w:p>
    <w:p w14:paraId="67893AF7" w14:textId="77777777" w:rsidR="00D82B5A" w:rsidRPr="00D82B5A" w:rsidRDefault="00D82B5A" w:rsidP="00D82B5A">
      <w:pPr>
        <w:bidi/>
        <w:jc w:val="both"/>
        <w:rPr>
          <w:rFonts w:cs="David" w:hint="cs"/>
          <w:rtl/>
        </w:rPr>
      </w:pPr>
    </w:p>
    <w:p w14:paraId="16A80F7E"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48670E9E" w14:textId="77777777" w:rsidR="00D82B5A" w:rsidRPr="00D82B5A" w:rsidRDefault="00D82B5A" w:rsidP="00D82B5A">
      <w:pPr>
        <w:bidi/>
        <w:jc w:val="both"/>
        <w:rPr>
          <w:rFonts w:cs="David" w:hint="cs"/>
          <w:rtl/>
        </w:rPr>
      </w:pPr>
    </w:p>
    <w:p w14:paraId="34A8A5EE" w14:textId="77777777" w:rsidR="00D82B5A" w:rsidRDefault="00D82B5A" w:rsidP="00D82B5A">
      <w:pPr>
        <w:bidi/>
        <w:jc w:val="both"/>
        <w:rPr>
          <w:rFonts w:cs="David" w:hint="cs"/>
          <w:rtl/>
        </w:rPr>
      </w:pPr>
      <w:r w:rsidRPr="00D82B5A">
        <w:rPr>
          <w:rFonts w:cs="David" w:hint="cs"/>
          <w:rtl/>
        </w:rPr>
        <w:tab/>
        <w:t xml:space="preserve"> אני ישר בפחד.</w:t>
      </w:r>
    </w:p>
    <w:p w14:paraId="44F26FD5" w14:textId="77777777" w:rsidR="00D82B5A" w:rsidRDefault="00D82B5A" w:rsidP="00D82B5A">
      <w:pPr>
        <w:bidi/>
        <w:jc w:val="both"/>
        <w:rPr>
          <w:rFonts w:cs="David" w:hint="cs"/>
          <w:rtl/>
        </w:rPr>
      </w:pPr>
    </w:p>
    <w:p w14:paraId="23B90616" w14:textId="77777777" w:rsidR="00D82B5A" w:rsidRDefault="00D82B5A" w:rsidP="00D82B5A">
      <w:pPr>
        <w:bidi/>
        <w:jc w:val="both"/>
        <w:rPr>
          <w:rFonts w:cs="David" w:hint="cs"/>
          <w:rtl/>
        </w:rPr>
      </w:pPr>
    </w:p>
    <w:p w14:paraId="0C2B4D51" w14:textId="77777777" w:rsidR="00D82B5A" w:rsidRDefault="00D82B5A" w:rsidP="00D82B5A">
      <w:pPr>
        <w:bidi/>
        <w:jc w:val="both"/>
        <w:rPr>
          <w:rFonts w:cs="David" w:hint="cs"/>
          <w:rtl/>
        </w:rPr>
      </w:pPr>
    </w:p>
    <w:p w14:paraId="7441CF4D" w14:textId="77777777" w:rsidR="00D82B5A" w:rsidRDefault="00D82B5A" w:rsidP="00D82B5A">
      <w:pPr>
        <w:bidi/>
        <w:jc w:val="both"/>
        <w:rPr>
          <w:rFonts w:cs="David" w:hint="cs"/>
          <w:rtl/>
        </w:rPr>
      </w:pPr>
    </w:p>
    <w:p w14:paraId="1BBAA3A1" w14:textId="77777777" w:rsidR="00D82B5A" w:rsidRPr="00D82B5A" w:rsidRDefault="00D82B5A" w:rsidP="00D82B5A">
      <w:pPr>
        <w:bidi/>
        <w:jc w:val="both"/>
        <w:rPr>
          <w:rFonts w:cs="David" w:hint="cs"/>
          <w:rtl/>
        </w:rPr>
      </w:pPr>
    </w:p>
    <w:p w14:paraId="62240545" w14:textId="77777777" w:rsidR="00D82B5A" w:rsidRPr="00D82B5A" w:rsidRDefault="00D82B5A" w:rsidP="00D82B5A">
      <w:pPr>
        <w:bidi/>
        <w:jc w:val="both"/>
        <w:rPr>
          <w:rFonts w:cs="David" w:hint="cs"/>
          <w:rtl/>
        </w:rPr>
      </w:pPr>
    </w:p>
    <w:p w14:paraId="1AEB013C"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449B141E" w14:textId="77777777" w:rsidR="00D82B5A" w:rsidRPr="00D82B5A" w:rsidRDefault="00D82B5A" w:rsidP="00D82B5A">
      <w:pPr>
        <w:pStyle w:val="Heading5"/>
        <w:rPr>
          <w:rFonts w:hint="cs"/>
          <w:sz w:val="24"/>
          <w:rtl/>
        </w:rPr>
      </w:pPr>
    </w:p>
    <w:p w14:paraId="0C5F9B05" w14:textId="77777777" w:rsidR="00D82B5A" w:rsidRPr="00D82B5A" w:rsidRDefault="00D82B5A" w:rsidP="00D82B5A">
      <w:pPr>
        <w:bidi/>
        <w:jc w:val="both"/>
        <w:rPr>
          <w:rFonts w:cs="David" w:hint="cs"/>
          <w:rtl/>
        </w:rPr>
      </w:pPr>
      <w:r w:rsidRPr="00D82B5A">
        <w:rPr>
          <w:rFonts w:cs="David" w:hint="cs"/>
          <w:rtl/>
        </w:rPr>
        <w:tab/>
        <w:t xml:space="preserve"> יש הרבה בגעיות עם הפחד הזה אבל מצד שני צריך לשמור על טוהר המידות. הנוהג הקיים שבו חבר </w:t>
      </w:r>
      <w:proofErr w:type="spellStart"/>
      <w:r w:rsidRPr="00D82B5A">
        <w:rPr>
          <w:rFonts w:cs="David" w:hint="cs"/>
          <w:rtl/>
        </w:rPr>
        <w:t>הכהנתס</w:t>
      </w:r>
      <w:proofErr w:type="spellEnd"/>
      <w:r w:rsidRPr="00D82B5A">
        <w:rPr>
          <w:rFonts w:cs="David" w:hint="cs"/>
          <w:rtl/>
        </w:rPr>
        <w:t xml:space="preserve"> המכהן היום, יושבת ועדה שמדברת על ועדה, </w:t>
      </w:r>
      <w:proofErr w:type="spellStart"/>
      <w:r w:rsidRPr="00D82B5A">
        <w:rPr>
          <w:rFonts w:cs="David" w:hint="cs"/>
          <w:rtl/>
        </w:rPr>
        <w:t>מבחינתצי</w:t>
      </w:r>
      <w:proofErr w:type="spellEnd"/>
      <w:r w:rsidRPr="00D82B5A">
        <w:rPr>
          <w:rFonts w:cs="David" w:hint="cs"/>
          <w:rtl/>
        </w:rPr>
        <w:t xml:space="preserve"> שישי חבר הכנסת </w:t>
      </w:r>
      <w:proofErr w:type="spellStart"/>
      <w:r w:rsidRPr="00D82B5A">
        <w:rPr>
          <w:rFonts w:cs="David" w:hint="cs"/>
          <w:rtl/>
        </w:rPr>
        <w:t>קודת</w:t>
      </w:r>
      <w:proofErr w:type="spellEnd"/>
      <w:r w:rsidRPr="00D82B5A">
        <w:rPr>
          <w:rFonts w:cs="David" w:hint="cs"/>
          <w:rtl/>
        </w:rPr>
        <w:t xml:space="preserve">, שתי כנסות, זה </w:t>
      </w:r>
      <w:proofErr w:type="spellStart"/>
      <w:r w:rsidRPr="00D82B5A">
        <w:rPr>
          <w:rFonts w:cs="David" w:hint="cs"/>
          <w:rtl/>
        </w:rPr>
        <w:t>שןד</w:t>
      </w:r>
      <w:proofErr w:type="spellEnd"/>
      <w:r w:rsidRPr="00D82B5A">
        <w:rPr>
          <w:rFonts w:cs="David" w:hint="cs"/>
          <w:rtl/>
        </w:rPr>
        <w:t xml:space="preserve"> היום במתנות של החברים שלי, זה פסול.</w:t>
      </w:r>
    </w:p>
    <w:p w14:paraId="4ACAB34E" w14:textId="77777777" w:rsidR="00D82B5A" w:rsidRPr="00D82B5A" w:rsidRDefault="00D82B5A" w:rsidP="00D82B5A">
      <w:pPr>
        <w:bidi/>
        <w:jc w:val="both"/>
        <w:rPr>
          <w:rFonts w:cs="David" w:hint="cs"/>
          <w:rtl/>
        </w:rPr>
      </w:pPr>
    </w:p>
    <w:p w14:paraId="5D4DA2C8"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66ABEA2" w14:textId="77777777" w:rsidR="00D82B5A" w:rsidRPr="00D82B5A" w:rsidRDefault="00D82B5A" w:rsidP="00D82B5A">
      <w:pPr>
        <w:bidi/>
        <w:jc w:val="both"/>
        <w:rPr>
          <w:rFonts w:cs="David" w:hint="cs"/>
          <w:rtl/>
        </w:rPr>
      </w:pPr>
    </w:p>
    <w:p w14:paraId="481FF683" w14:textId="77777777" w:rsidR="00D82B5A" w:rsidRPr="00D82B5A" w:rsidRDefault="00D82B5A" w:rsidP="00D82B5A">
      <w:pPr>
        <w:bidi/>
        <w:jc w:val="both"/>
        <w:rPr>
          <w:rFonts w:cs="David" w:hint="cs"/>
          <w:rtl/>
        </w:rPr>
      </w:pPr>
      <w:r w:rsidRPr="00D82B5A">
        <w:rPr>
          <w:rFonts w:cs="David" w:hint="cs"/>
          <w:rtl/>
        </w:rPr>
        <w:tab/>
        <w:t xml:space="preserve"> אז היום דנים בנסיעות לחול</w:t>
      </w:r>
    </w:p>
    <w:p w14:paraId="0D40D922" w14:textId="77777777" w:rsidR="00D82B5A" w:rsidRPr="00D82B5A" w:rsidRDefault="00D82B5A" w:rsidP="00D82B5A">
      <w:pPr>
        <w:bidi/>
        <w:jc w:val="both"/>
        <w:rPr>
          <w:rFonts w:cs="David" w:hint="cs"/>
          <w:rtl/>
        </w:rPr>
      </w:pPr>
    </w:p>
    <w:p w14:paraId="0BD6A327"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443DD2AE" w14:textId="77777777" w:rsidR="00D82B5A" w:rsidRPr="00D82B5A" w:rsidRDefault="00D82B5A" w:rsidP="00D82B5A">
      <w:pPr>
        <w:pStyle w:val="Heading5"/>
        <w:rPr>
          <w:rFonts w:hint="cs"/>
          <w:sz w:val="24"/>
          <w:rtl/>
        </w:rPr>
      </w:pPr>
    </w:p>
    <w:p w14:paraId="12C829F1" w14:textId="77777777" w:rsidR="00D82B5A" w:rsidRPr="00D82B5A" w:rsidRDefault="00D82B5A" w:rsidP="00D82B5A">
      <w:pPr>
        <w:bidi/>
        <w:jc w:val="both"/>
        <w:rPr>
          <w:rFonts w:cs="David" w:hint="cs"/>
          <w:rtl/>
        </w:rPr>
      </w:pPr>
      <w:r w:rsidRPr="00D82B5A">
        <w:rPr>
          <w:rFonts w:cs="David" w:hint="cs"/>
          <w:rtl/>
        </w:rPr>
        <w:tab/>
        <w:t xml:space="preserve"> יש פה פן אתי של התנהלות והתנהגות. והוא אחד.</w:t>
      </w:r>
    </w:p>
    <w:p w14:paraId="23FDB607" w14:textId="77777777" w:rsidR="00D82B5A" w:rsidRPr="00D82B5A" w:rsidRDefault="00D82B5A" w:rsidP="00D82B5A">
      <w:pPr>
        <w:bidi/>
        <w:jc w:val="both"/>
        <w:rPr>
          <w:rFonts w:cs="David" w:hint="cs"/>
          <w:rtl/>
        </w:rPr>
      </w:pPr>
    </w:p>
    <w:p w14:paraId="573CFC37"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9A4A35E" w14:textId="77777777" w:rsidR="00D82B5A" w:rsidRPr="00D82B5A" w:rsidRDefault="00D82B5A" w:rsidP="00D82B5A">
      <w:pPr>
        <w:bidi/>
        <w:jc w:val="both"/>
        <w:rPr>
          <w:rFonts w:cs="David" w:hint="cs"/>
          <w:rtl/>
        </w:rPr>
      </w:pPr>
    </w:p>
    <w:p w14:paraId="1C1C41BD" w14:textId="77777777" w:rsidR="00D82B5A" w:rsidRPr="00D82B5A" w:rsidRDefault="00D82B5A" w:rsidP="00D82B5A">
      <w:pPr>
        <w:bidi/>
        <w:jc w:val="both"/>
        <w:rPr>
          <w:rFonts w:cs="David" w:hint="cs"/>
          <w:rtl/>
        </w:rPr>
      </w:pPr>
      <w:r w:rsidRPr="00D82B5A">
        <w:rPr>
          <w:rFonts w:cs="David" w:hint="cs"/>
          <w:rtl/>
        </w:rPr>
        <w:tab/>
        <w:t xml:space="preserve"> צריך את הגורם המאזן. אז יש חבר כנסת לשעבר.</w:t>
      </w:r>
    </w:p>
    <w:p w14:paraId="0312BB6B" w14:textId="77777777" w:rsidR="00D82B5A" w:rsidRPr="00D82B5A" w:rsidRDefault="00D82B5A" w:rsidP="00D82B5A">
      <w:pPr>
        <w:bidi/>
        <w:jc w:val="both"/>
        <w:rPr>
          <w:rFonts w:cs="David" w:hint="cs"/>
          <w:rtl/>
        </w:rPr>
      </w:pPr>
    </w:p>
    <w:p w14:paraId="00AC9D7D"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79227EEE" w14:textId="77777777" w:rsidR="00D82B5A" w:rsidRPr="00D82B5A" w:rsidRDefault="00D82B5A" w:rsidP="00D82B5A">
      <w:pPr>
        <w:pStyle w:val="Heading5"/>
        <w:rPr>
          <w:rFonts w:hint="cs"/>
          <w:sz w:val="24"/>
          <w:rtl/>
        </w:rPr>
      </w:pPr>
    </w:p>
    <w:p w14:paraId="3B6C5BFA" w14:textId="77777777" w:rsidR="00D82B5A" w:rsidRPr="00D82B5A" w:rsidRDefault="00D82B5A" w:rsidP="00D82B5A">
      <w:pPr>
        <w:bidi/>
        <w:jc w:val="both"/>
        <w:rPr>
          <w:rFonts w:cs="David" w:hint="cs"/>
          <w:rtl/>
        </w:rPr>
      </w:pPr>
      <w:r w:rsidRPr="00D82B5A">
        <w:rPr>
          <w:rFonts w:cs="David" w:hint="cs"/>
          <w:rtl/>
        </w:rPr>
        <w:tab/>
        <w:t xml:space="preserve"> הייתי רוצה למנוע מצב, יש כלכלן בחשבות ואני חושב בהחלט </w:t>
      </w:r>
      <w:proofErr w:type="spellStart"/>
      <w:r w:rsidRPr="00D82B5A">
        <w:rPr>
          <w:rFonts w:cs="David" w:hint="cs"/>
          <w:rtl/>
        </w:rPr>
        <w:t>שחכל</w:t>
      </w:r>
      <w:proofErr w:type="spellEnd"/>
      <w:r w:rsidRPr="00D82B5A">
        <w:rPr>
          <w:rFonts w:cs="David" w:hint="cs"/>
          <w:rtl/>
        </w:rPr>
        <w:t xml:space="preserve"> עושה רושם טוב כי הוא יודע מה זה להיות </w:t>
      </w:r>
      <w:proofErr w:type="spellStart"/>
      <w:r w:rsidRPr="00D82B5A">
        <w:rPr>
          <w:rFonts w:cs="David" w:hint="cs"/>
          <w:rtl/>
        </w:rPr>
        <w:t>חכ</w:t>
      </w:r>
      <w:proofErr w:type="spellEnd"/>
      <w:r w:rsidRPr="00D82B5A">
        <w:rPr>
          <w:rFonts w:cs="David" w:hint="cs"/>
          <w:rtl/>
        </w:rPr>
        <w:t xml:space="preserve"> ולהתעסק בנושא של מתנות.</w:t>
      </w:r>
    </w:p>
    <w:p w14:paraId="471165A7" w14:textId="77777777" w:rsidR="00D82B5A" w:rsidRPr="00D82B5A" w:rsidRDefault="00D82B5A" w:rsidP="00D82B5A">
      <w:pPr>
        <w:bidi/>
        <w:jc w:val="both"/>
        <w:rPr>
          <w:rFonts w:cs="David" w:hint="cs"/>
          <w:rtl/>
        </w:rPr>
      </w:pPr>
    </w:p>
    <w:p w14:paraId="01759DB9"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83084D2" w14:textId="77777777" w:rsidR="00D82B5A" w:rsidRPr="00D82B5A" w:rsidRDefault="00D82B5A" w:rsidP="00D82B5A">
      <w:pPr>
        <w:bidi/>
        <w:jc w:val="both"/>
        <w:rPr>
          <w:rFonts w:cs="David" w:hint="cs"/>
          <w:rtl/>
        </w:rPr>
      </w:pPr>
    </w:p>
    <w:p w14:paraId="18643220" w14:textId="77777777" w:rsidR="00D82B5A" w:rsidRPr="00D82B5A" w:rsidRDefault="00D82B5A" w:rsidP="00D82B5A">
      <w:pPr>
        <w:bidi/>
        <w:jc w:val="both"/>
        <w:rPr>
          <w:rFonts w:cs="David" w:hint="cs"/>
          <w:rtl/>
        </w:rPr>
      </w:pPr>
      <w:r w:rsidRPr="00D82B5A">
        <w:rPr>
          <w:rFonts w:cs="David" w:hint="cs"/>
          <w:rtl/>
        </w:rPr>
        <w:t>הוועדה סברה שחבר הכנסת יודע להבחין מה מקובל ומה לא מקובל.</w:t>
      </w:r>
    </w:p>
    <w:p w14:paraId="56E3BFB1" w14:textId="77777777" w:rsidR="00D82B5A" w:rsidRPr="00D82B5A" w:rsidRDefault="00D82B5A" w:rsidP="00D82B5A">
      <w:pPr>
        <w:bidi/>
        <w:jc w:val="both"/>
        <w:rPr>
          <w:rFonts w:cs="David" w:hint="cs"/>
          <w:rtl/>
        </w:rPr>
      </w:pPr>
    </w:p>
    <w:p w14:paraId="7A3DC51F"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EC03A49" w14:textId="77777777" w:rsidR="00D82B5A" w:rsidRPr="00D82B5A" w:rsidRDefault="00D82B5A" w:rsidP="00D82B5A">
      <w:pPr>
        <w:bidi/>
        <w:jc w:val="both"/>
        <w:rPr>
          <w:rFonts w:cs="David" w:hint="cs"/>
          <w:rtl/>
        </w:rPr>
      </w:pPr>
    </w:p>
    <w:p w14:paraId="1F88DE75" w14:textId="77777777" w:rsidR="00D82B5A" w:rsidRPr="00D82B5A" w:rsidRDefault="00D82B5A" w:rsidP="00D82B5A">
      <w:pPr>
        <w:bidi/>
        <w:jc w:val="both"/>
        <w:rPr>
          <w:rFonts w:cs="David" w:hint="cs"/>
          <w:rtl/>
        </w:rPr>
      </w:pPr>
      <w:r w:rsidRPr="00D82B5A">
        <w:rPr>
          <w:rFonts w:cs="David" w:hint="cs"/>
          <w:rtl/>
        </w:rPr>
        <w:tab/>
        <w:t xml:space="preserve"> לקדימה אין היסטוריה של כנסות קודחות. אצלנו יושבים </w:t>
      </w:r>
      <w:proofErr w:type="spellStart"/>
      <w:r w:rsidRPr="00D82B5A">
        <w:rPr>
          <w:rFonts w:cs="David" w:hint="cs"/>
          <w:rtl/>
        </w:rPr>
        <w:t>בעשיה</w:t>
      </w:r>
      <w:proofErr w:type="spellEnd"/>
      <w:r w:rsidRPr="00D82B5A">
        <w:rPr>
          <w:rFonts w:cs="David" w:hint="cs"/>
          <w:rtl/>
        </w:rPr>
        <w:t xml:space="preserve"> ואומר כשאנחנו היינו לא היה ככה. לדוגמה באים בטענות להחלטות ועדת כנסת, יש להם למה </w:t>
      </w:r>
      <w:proofErr w:type="spellStart"/>
      <w:r w:rsidRPr="00D82B5A">
        <w:rPr>
          <w:rFonts w:cs="David" w:hint="cs"/>
          <w:rtl/>
        </w:rPr>
        <w:t>לשהוות</w:t>
      </w:r>
      <w:proofErr w:type="spellEnd"/>
      <w:r w:rsidRPr="00D82B5A">
        <w:rPr>
          <w:rFonts w:cs="David" w:hint="cs"/>
          <w:rtl/>
        </w:rPr>
        <w:t xml:space="preserve">. חבר כנסת לשעבר יכול להיות רצוי, אבל דברים משתנים. זה נזק ים תיכוני, </w:t>
      </w:r>
      <w:proofErr w:type="spellStart"/>
      <w:r w:rsidRPr="00D82B5A">
        <w:rPr>
          <w:rFonts w:cs="David" w:hint="cs"/>
          <w:rtl/>
        </w:rPr>
        <w:t>הכלמשתנה</w:t>
      </w:r>
      <w:proofErr w:type="spellEnd"/>
      <w:r w:rsidRPr="00D82B5A">
        <w:rPr>
          <w:rFonts w:cs="David" w:hint="cs"/>
          <w:rtl/>
        </w:rPr>
        <w:t>.</w:t>
      </w:r>
    </w:p>
    <w:p w14:paraId="60CB0379" w14:textId="77777777" w:rsidR="00D82B5A" w:rsidRPr="00D82B5A" w:rsidRDefault="00D82B5A" w:rsidP="00D82B5A">
      <w:pPr>
        <w:bidi/>
        <w:jc w:val="both"/>
        <w:rPr>
          <w:rFonts w:cs="David" w:hint="cs"/>
          <w:rtl/>
        </w:rPr>
      </w:pPr>
    </w:p>
    <w:p w14:paraId="6751120B"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2C2E2F13" w14:textId="77777777" w:rsidR="00D82B5A" w:rsidRPr="00D82B5A" w:rsidRDefault="00D82B5A" w:rsidP="00D82B5A">
      <w:pPr>
        <w:pStyle w:val="Heading5"/>
        <w:rPr>
          <w:rFonts w:hint="cs"/>
          <w:sz w:val="24"/>
          <w:rtl/>
        </w:rPr>
      </w:pPr>
    </w:p>
    <w:p w14:paraId="02D0C825" w14:textId="77777777" w:rsidR="00D82B5A" w:rsidRPr="00D82B5A" w:rsidRDefault="00D82B5A" w:rsidP="00D82B5A">
      <w:pPr>
        <w:bidi/>
        <w:jc w:val="both"/>
        <w:rPr>
          <w:rFonts w:cs="David" w:hint="cs"/>
          <w:rtl/>
        </w:rPr>
      </w:pPr>
      <w:r w:rsidRPr="00D82B5A">
        <w:rPr>
          <w:rFonts w:cs="David" w:hint="cs"/>
          <w:rtl/>
        </w:rPr>
        <w:tab/>
        <w:t xml:space="preserve"> אני בדעת מיעוט אבל אני לא משתכנעת.</w:t>
      </w:r>
    </w:p>
    <w:p w14:paraId="1E9AD78F" w14:textId="77777777" w:rsidR="00D82B5A" w:rsidRPr="00D82B5A" w:rsidRDefault="00D82B5A" w:rsidP="00D82B5A">
      <w:pPr>
        <w:bidi/>
        <w:jc w:val="both"/>
        <w:rPr>
          <w:rFonts w:cs="David" w:hint="cs"/>
          <w:u w:val="single"/>
          <w:rtl/>
        </w:rPr>
      </w:pPr>
    </w:p>
    <w:p w14:paraId="354C518F"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4BE1A5CD" w14:textId="77777777" w:rsidR="00D82B5A" w:rsidRPr="00D82B5A" w:rsidRDefault="00D82B5A" w:rsidP="00D82B5A">
      <w:pPr>
        <w:bidi/>
        <w:jc w:val="both"/>
        <w:rPr>
          <w:rFonts w:cs="David" w:hint="cs"/>
          <w:rtl/>
        </w:rPr>
      </w:pPr>
    </w:p>
    <w:p w14:paraId="2AA294EC" w14:textId="77777777" w:rsidR="00D82B5A" w:rsidRPr="00D82B5A" w:rsidRDefault="00D82B5A" w:rsidP="00D82B5A">
      <w:pPr>
        <w:bidi/>
        <w:jc w:val="both"/>
        <w:rPr>
          <w:rFonts w:cs="David" w:hint="cs"/>
          <w:rtl/>
        </w:rPr>
      </w:pPr>
      <w:r w:rsidRPr="00D82B5A">
        <w:rPr>
          <w:rFonts w:cs="David" w:hint="cs"/>
          <w:rtl/>
        </w:rPr>
        <w:t xml:space="preserve">זה לא </w:t>
      </w:r>
      <w:proofErr w:type="spellStart"/>
      <w:r w:rsidRPr="00D82B5A">
        <w:rPr>
          <w:rFonts w:cs="David" w:hint="cs"/>
          <w:rtl/>
        </w:rPr>
        <w:t>ענין</w:t>
      </w:r>
      <w:proofErr w:type="spellEnd"/>
      <w:r w:rsidRPr="00D82B5A">
        <w:rPr>
          <w:rFonts w:cs="David" w:hint="cs"/>
          <w:rtl/>
        </w:rPr>
        <w:t xml:space="preserve"> עקרוני לי נראה ההרכב הזה, תכף נדבר על היועץ אתיקה, סביר. אני מבין את הבעיה שלך אבל אני חושב שההערה נכונה לגבי חברים של ועדת האתיקה בכל נושא שהם דנים בו, אם הם דנים בנושאים שנוגעים לחברים שלו.</w:t>
      </w:r>
    </w:p>
    <w:p w14:paraId="3A37E758" w14:textId="77777777" w:rsidR="00D82B5A" w:rsidRPr="00D82B5A" w:rsidRDefault="00D82B5A" w:rsidP="00D82B5A">
      <w:pPr>
        <w:bidi/>
        <w:jc w:val="both"/>
        <w:rPr>
          <w:rFonts w:cs="David" w:hint="cs"/>
          <w:rtl/>
        </w:rPr>
      </w:pPr>
    </w:p>
    <w:p w14:paraId="0DB2EAFF"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23EDEBD1" w14:textId="77777777" w:rsidR="00D82B5A" w:rsidRPr="00D82B5A" w:rsidRDefault="00D82B5A" w:rsidP="00D82B5A">
      <w:pPr>
        <w:pStyle w:val="Heading5"/>
        <w:rPr>
          <w:rFonts w:hint="cs"/>
          <w:sz w:val="24"/>
          <w:rtl/>
        </w:rPr>
      </w:pPr>
    </w:p>
    <w:p w14:paraId="797C66B9" w14:textId="77777777" w:rsidR="00D82B5A" w:rsidRPr="00D82B5A" w:rsidRDefault="00D82B5A" w:rsidP="00D82B5A">
      <w:pPr>
        <w:bidi/>
        <w:jc w:val="both"/>
        <w:rPr>
          <w:rFonts w:cs="David" w:hint="cs"/>
          <w:rtl/>
        </w:rPr>
      </w:pPr>
      <w:r w:rsidRPr="00D82B5A">
        <w:rPr>
          <w:rFonts w:cs="David" w:hint="cs"/>
          <w:rtl/>
        </w:rPr>
        <w:tab/>
        <w:t xml:space="preserve"> זה 4 חברים שדנים</w:t>
      </w:r>
    </w:p>
    <w:p w14:paraId="347DB115" w14:textId="77777777" w:rsidR="00D82B5A" w:rsidRPr="00D82B5A" w:rsidRDefault="00D82B5A" w:rsidP="00D82B5A">
      <w:pPr>
        <w:bidi/>
        <w:jc w:val="both"/>
        <w:rPr>
          <w:rFonts w:cs="David" w:hint="cs"/>
          <w:rtl/>
        </w:rPr>
      </w:pPr>
    </w:p>
    <w:p w14:paraId="54FF3F6E"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5F313FC4" w14:textId="77777777" w:rsidR="00D82B5A" w:rsidRPr="00D82B5A" w:rsidRDefault="00D82B5A" w:rsidP="00D82B5A">
      <w:pPr>
        <w:pStyle w:val="Heading5"/>
        <w:rPr>
          <w:rFonts w:hint="cs"/>
          <w:sz w:val="24"/>
          <w:rtl/>
        </w:rPr>
      </w:pPr>
    </w:p>
    <w:p w14:paraId="7F68361D" w14:textId="77777777" w:rsidR="00D82B5A" w:rsidRPr="00D82B5A" w:rsidRDefault="00D82B5A" w:rsidP="00D82B5A">
      <w:pPr>
        <w:bidi/>
        <w:jc w:val="both"/>
        <w:rPr>
          <w:rFonts w:cs="David" w:hint="cs"/>
          <w:rtl/>
        </w:rPr>
      </w:pPr>
      <w:r w:rsidRPr="00D82B5A">
        <w:rPr>
          <w:rFonts w:cs="David" w:hint="cs"/>
          <w:rtl/>
        </w:rPr>
        <w:tab/>
        <w:t xml:space="preserve"> כאן אחד, והם דנים בזה עם אנשים שמחוץ. יש בזה טעם לפגם, אפ]יפלו מבחינת חברות. בוועדת האתיקה היא לשל משפט חברים אלא ועדה אתית שבה אנחנו כנושאי משרה. לכן, הייתי </w:t>
      </w:r>
      <w:proofErr w:type="spellStart"/>
      <w:r w:rsidRPr="00D82B5A">
        <w:rPr>
          <w:rFonts w:cs="David" w:hint="cs"/>
          <w:rtl/>
        </w:rPr>
        <w:t>רוצ</w:t>
      </w:r>
      <w:proofErr w:type="spellEnd"/>
      <w:r w:rsidRPr="00D82B5A">
        <w:rPr>
          <w:rFonts w:cs="David" w:hint="cs"/>
          <w:rtl/>
        </w:rPr>
        <w:t xml:space="preserve"> </w:t>
      </w:r>
      <w:proofErr w:type="spellStart"/>
      <w:r w:rsidRPr="00D82B5A">
        <w:rPr>
          <w:rFonts w:cs="David" w:hint="cs"/>
          <w:rtl/>
        </w:rPr>
        <w:t>הלהוציא</w:t>
      </w:r>
      <w:proofErr w:type="spellEnd"/>
      <w:r w:rsidRPr="00D82B5A">
        <w:rPr>
          <w:rFonts w:cs="David" w:hint="cs"/>
          <w:rtl/>
        </w:rPr>
        <w:t xml:space="preserve"> את זה. זו תחושת הבטן שלי.</w:t>
      </w:r>
    </w:p>
    <w:p w14:paraId="5BF0F6A9" w14:textId="77777777" w:rsidR="00D82B5A" w:rsidRPr="00D82B5A" w:rsidRDefault="00D82B5A" w:rsidP="00D82B5A">
      <w:pPr>
        <w:bidi/>
        <w:jc w:val="both"/>
        <w:rPr>
          <w:rFonts w:cs="David" w:hint="cs"/>
          <w:rtl/>
        </w:rPr>
      </w:pPr>
    </w:p>
    <w:p w14:paraId="4633A29C" w14:textId="77777777" w:rsidR="00D82B5A" w:rsidRDefault="00D82B5A" w:rsidP="00D82B5A">
      <w:pPr>
        <w:bidi/>
        <w:jc w:val="both"/>
        <w:rPr>
          <w:rFonts w:cs="David" w:hint="cs"/>
          <w:u w:val="single"/>
          <w:rtl/>
        </w:rPr>
      </w:pPr>
    </w:p>
    <w:p w14:paraId="45F2261E" w14:textId="77777777" w:rsidR="00D82B5A" w:rsidRDefault="00D82B5A" w:rsidP="00D82B5A">
      <w:pPr>
        <w:bidi/>
        <w:jc w:val="both"/>
        <w:rPr>
          <w:rFonts w:cs="David" w:hint="cs"/>
          <w:u w:val="single"/>
          <w:rtl/>
        </w:rPr>
      </w:pPr>
    </w:p>
    <w:p w14:paraId="75AD38DE" w14:textId="77777777" w:rsidR="00D82B5A" w:rsidRDefault="00D82B5A" w:rsidP="00D82B5A">
      <w:pPr>
        <w:bidi/>
        <w:jc w:val="both"/>
        <w:rPr>
          <w:rFonts w:cs="David" w:hint="cs"/>
          <w:u w:val="single"/>
          <w:rtl/>
        </w:rPr>
      </w:pPr>
    </w:p>
    <w:p w14:paraId="116B930A" w14:textId="77777777" w:rsidR="00D82B5A" w:rsidRDefault="00D82B5A" w:rsidP="00D82B5A">
      <w:pPr>
        <w:bidi/>
        <w:jc w:val="both"/>
        <w:rPr>
          <w:rFonts w:cs="David" w:hint="cs"/>
          <w:u w:val="single"/>
          <w:rtl/>
        </w:rPr>
      </w:pPr>
    </w:p>
    <w:p w14:paraId="66F499CF"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50BD765C" w14:textId="77777777" w:rsidR="00D82B5A" w:rsidRPr="00D82B5A" w:rsidRDefault="00D82B5A" w:rsidP="00D82B5A">
      <w:pPr>
        <w:bidi/>
        <w:jc w:val="both"/>
        <w:rPr>
          <w:rFonts w:cs="David" w:hint="cs"/>
          <w:rtl/>
        </w:rPr>
      </w:pPr>
    </w:p>
    <w:p w14:paraId="0F72914D" w14:textId="77777777" w:rsidR="00D82B5A" w:rsidRPr="00D82B5A" w:rsidRDefault="00D82B5A" w:rsidP="00D82B5A">
      <w:pPr>
        <w:bidi/>
        <w:jc w:val="both"/>
        <w:rPr>
          <w:rFonts w:cs="David" w:hint="cs"/>
          <w:rtl/>
        </w:rPr>
      </w:pPr>
      <w:r w:rsidRPr="00D82B5A">
        <w:rPr>
          <w:rFonts w:cs="David" w:hint="cs"/>
          <w:rtl/>
        </w:rPr>
        <w:t xml:space="preserve">כתחושת בטן אני חושב שזה לא </w:t>
      </w:r>
      <w:proofErr w:type="spellStart"/>
      <w:r w:rsidRPr="00D82B5A">
        <w:rPr>
          <w:rFonts w:cs="David" w:hint="cs"/>
          <w:rtl/>
        </w:rPr>
        <w:t>משימשה</w:t>
      </w:r>
      <w:proofErr w:type="spellEnd"/>
      <w:r w:rsidRPr="00D82B5A">
        <w:rPr>
          <w:rFonts w:cs="David" w:hint="cs"/>
          <w:rtl/>
        </w:rPr>
        <w:t xml:space="preserve"> קשה מדי לחבר ועדת האתיקה, שדן כל הזמן בתלונות בעניינם מאוד רציניים אם מתנה ראיה או לא.</w:t>
      </w:r>
    </w:p>
    <w:p w14:paraId="393CDD56" w14:textId="77777777" w:rsidR="00D82B5A" w:rsidRPr="00D82B5A" w:rsidRDefault="00D82B5A" w:rsidP="00D82B5A">
      <w:pPr>
        <w:bidi/>
        <w:jc w:val="both"/>
        <w:rPr>
          <w:rFonts w:cs="David" w:hint="cs"/>
          <w:rtl/>
        </w:rPr>
      </w:pPr>
    </w:p>
    <w:p w14:paraId="6F040614"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86A254E" w14:textId="77777777" w:rsidR="00D82B5A" w:rsidRPr="00D82B5A" w:rsidRDefault="00D82B5A" w:rsidP="00D82B5A">
      <w:pPr>
        <w:bidi/>
        <w:jc w:val="both"/>
        <w:rPr>
          <w:rFonts w:cs="David" w:hint="cs"/>
          <w:rtl/>
        </w:rPr>
      </w:pPr>
    </w:p>
    <w:p w14:paraId="6B25D482" w14:textId="77777777" w:rsidR="00D82B5A" w:rsidRPr="00D82B5A" w:rsidRDefault="00D82B5A" w:rsidP="00D82B5A">
      <w:pPr>
        <w:bidi/>
        <w:jc w:val="both"/>
        <w:rPr>
          <w:rFonts w:cs="David" w:hint="cs"/>
          <w:rtl/>
        </w:rPr>
      </w:pPr>
      <w:r w:rsidRPr="00D82B5A">
        <w:rPr>
          <w:rFonts w:cs="David" w:hint="cs"/>
          <w:rtl/>
        </w:rPr>
        <w:tab/>
        <w:t xml:space="preserve"> כמה אנחנו ערים לפרוטוקולים של ישיבות קודמות ותקדימים? גם כשהיום אנחנו יודעים </w:t>
      </w:r>
      <w:proofErr w:type="spellStart"/>
      <w:r w:rsidRPr="00D82B5A">
        <w:rPr>
          <w:rFonts w:cs="David" w:hint="cs"/>
          <w:rtl/>
        </w:rPr>
        <w:t>שהכל</w:t>
      </w:r>
      <w:proofErr w:type="spellEnd"/>
      <w:r w:rsidRPr="00D82B5A">
        <w:rPr>
          <w:rFonts w:cs="David" w:hint="cs"/>
          <w:rtl/>
        </w:rPr>
        <w:t xml:space="preserve"> השתנה, אנחנו דנים עכשיו בדקדוקים אבל יש תקדים. לכן גם אם זה אחד</w:t>
      </w:r>
    </w:p>
    <w:p w14:paraId="255681C1" w14:textId="77777777" w:rsidR="00D82B5A" w:rsidRPr="00D82B5A" w:rsidRDefault="00D82B5A" w:rsidP="00D82B5A">
      <w:pPr>
        <w:bidi/>
        <w:jc w:val="both"/>
        <w:rPr>
          <w:rFonts w:cs="David" w:hint="cs"/>
          <w:rtl/>
        </w:rPr>
      </w:pPr>
    </w:p>
    <w:p w14:paraId="02BC8CC7"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6716299" w14:textId="77777777" w:rsidR="00D82B5A" w:rsidRPr="00D82B5A" w:rsidRDefault="00D82B5A" w:rsidP="00D82B5A">
      <w:pPr>
        <w:bidi/>
        <w:jc w:val="both"/>
        <w:rPr>
          <w:rFonts w:cs="David" w:hint="cs"/>
          <w:rtl/>
        </w:rPr>
      </w:pPr>
    </w:p>
    <w:p w14:paraId="16E032D2" w14:textId="77777777" w:rsidR="00D82B5A" w:rsidRPr="00D82B5A" w:rsidRDefault="00D82B5A" w:rsidP="00D82B5A">
      <w:pPr>
        <w:bidi/>
        <w:jc w:val="both"/>
        <w:rPr>
          <w:rFonts w:cs="David" w:hint="cs"/>
          <w:rtl/>
        </w:rPr>
      </w:pPr>
      <w:r w:rsidRPr="00D82B5A">
        <w:rPr>
          <w:rFonts w:cs="David" w:hint="cs"/>
          <w:rtl/>
        </w:rPr>
        <w:t>בכללי האתיקה החדשים המוצעים של השרים, הם לא מקימים ועדה חדשה אלא צריך לזכור ששר תמיד במשרד ואז יש ועדה וחלות ההוראות המסודרות האלה, שזה שונה מחברי הכנסת.</w:t>
      </w:r>
    </w:p>
    <w:p w14:paraId="320A655A" w14:textId="77777777" w:rsidR="00D82B5A" w:rsidRPr="00D82B5A" w:rsidRDefault="00D82B5A" w:rsidP="00D82B5A">
      <w:pPr>
        <w:bidi/>
        <w:jc w:val="both"/>
        <w:rPr>
          <w:rFonts w:cs="David" w:hint="cs"/>
          <w:rtl/>
        </w:rPr>
      </w:pPr>
    </w:p>
    <w:p w14:paraId="53DEF6F9"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BB5A106" w14:textId="77777777" w:rsidR="00D82B5A" w:rsidRPr="00D82B5A" w:rsidRDefault="00D82B5A" w:rsidP="00D82B5A">
      <w:pPr>
        <w:bidi/>
        <w:jc w:val="both"/>
        <w:rPr>
          <w:rFonts w:cs="David" w:hint="cs"/>
          <w:rtl/>
        </w:rPr>
      </w:pPr>
    </w:p>
    <w:p w14:paraId="71EF329A" w14:textId="77777777" w:rsidR="00D82B5A" w:rsidRPr="00D82B5A" w:rsidRDefault="00D82B5A" w:rsidP="00D82B5A">
      <w:pPr>
        <w:bidi/>
        <w:jc w:val="both"/>
        <w:rPr>
          <w:rFonts w:cs="David" w:hint="cs"/>
          <w:rtl/>
        </w:rPr>
      </w:pPr>
      <w:r w:rsidRPr="00D82B5A">
        <w:rPr>
          <w:rFonts w:cs="David" w:hint="cs"/>
          <w:rtl/>
        </w:rPr>
        <w:tab/>
        <w:t xml:space="preserve"> אם לא יועץ </w:t>
      </w:r>
      <w:proofErr w:type="spellStart"/>
      <w:r w:rsidRPr="00D82B5A">
        <w:rPr>
          <w:rFonts w:cs="David" w:hint="cs"/>
          <w:rtl/>
        </w:rPr>
        <w:t>לאתתיקה</w:t>
      </w:r>
      <w:proofErr w:type="spellEnd"/>
      <w:r w:rsidRPr="00D82B5A">
        <w:rPr>
          <w:rFonts w:cs="David" w:hint="cs"/>
          <w:rtl/>
        </w:rPr>
        <w:t>, צריך להשאיר את זה.</w:t>
      </w:r>
    </w:p>
    <w:p w14:paraId="00752C78" w14:textId="77777777" w:rsidR="00D82B5A" w:rsidRPr="00D82B5A" w:rsidRDefault="00D82B5A" w:rsidP="00D82B5A">
      <w:pPr>
        <w:bidi/>
        <w:jc w:val="both"/>
        <w:rPr>
          <w:rFonts w:cs="David" w:hint="cs"/>
          <w:rtl/>
        </w:rPr>
      </w:pPr>
    </w:p>
    <w:p w14:paraId="2A37A813"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3437A863" w14:textId="77777777" w:rsidR="00D82B5A" w:rsidRPr="00D82B5A" w:rsidRDefault="00D82B5A" w:rsidP="00D82B5A">
      <w:pPr>
        <w:bidi/>
        <w:jc w:val="both"/>
        <w:rPr>
          <w:rFonts w:cs="David" w:hint="cs"/>
          <w:rtl/>
        </w:rPr>
      </w:pPr>
    </w:p>
    <w:p w14:paraId="5643A7E1" w14:textId="77777777" w:rsidR="00D82B5A" w:rsidRPr="00D82B5A" w:rsidRDefault="00D82B5A" w:rsidP="00D82B5A">
      <w:pPr>
        <w:bidi/>
        <w:jc w:val="both"/>
        <w:rPr>
          <w:rFonts w:cs="David" w:hint="cs"/>
          <w:rtl/>
        </w:rPr>
      </w:pPr>
      <w:r w:rsidRPr="00D82B5A">
        <w:rPr>
          <w:rFonts w:cs="David" w:hint="cs"/>
          <w:rtl/>
        </w:rPr>
        <w:t xml:space="preserve">אני חושב שכדאי להשאיר את </w:t>
      </w:r>
      <w:proofErr w:type="spellStart"/>
      <w:r w:rsidRPr="00D82B5A">
        <w:rPr>
          <w:rFonts w:cs="David" w:hint="cs"/>
          <w:rtl/>
        </w:rPr>
        <w:t>זהפתוח</w:t>
      </w:r>
      <w:proofErr w:type="spellEnd"/>
      <w:r w:rsidRPr="00D82B5A">
        <w:rPr>
          <w:rFonts w:cs="David" w:hint="cs"/>
          <w:rtl/>
        </w:rPr>
        <w:t xml:space="preserve"> כי מי שיכנס למשבצת הזאת יהיה מי שממלא את התפקידים. יכול להיות שזה יהיה סגן מזכיר הכנסת</w:t>
      </w:r>
    </w:p>
    <w:p w14:paraId="7C8C56FC" w14:textId="77777777" w:rsidR="00D82B5A" w:rsidRPr="00D82B5A" w:rsidRDefault="00D82B5A" w:rsidP="00D82B5A">
      <w:pPr>
        <w:bidi/>
        <w:jc w:val="both"/>
        <w:rPr>
          <w:rFonts w:cs="David" w:hint="cs"/>
          <w:rtl/>
        </w:rPr>
      </w:pPr>
    </w:p>
    <w:p w14:paraId="2EF20DD0"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708BF9A" w14:textId="77777777" w:rsidR="00D82B5A" w:rsidRPr="00D82B5A" w:rsidRDefault="00D82B5A" w:rsidP="00D82B5A">
      <w:pPr>
        <w:bidi/>
        <w:jc w:val="both"/>
        <w:rPr>
          <w:rFonts w:cs="David" w:hint="cs"/>
          <w:rtl/>
        </w:rPr>
      </w:pPr>
    </w:p>
    <w:p w14:paraId="45AB4505" w14:textId="77777777" w:rsidR="00D82B5A" w:rsidRPr="00D82B5A" w:rsidRDefault="00D82B5A" w:rsidP="00D82B5A">
      <w:pPr>
        <w:bidi/>
        <w:jc w:val="both"/>
        <w:rPr>
          <w:rFonts w:cs="David" w:hint="cs"/>
          <w:rtl/>
        </w:rPr>
      </w:pPr>
      <w:r w:rsidRPr="00D82B5A">
        <w:rPr>
          <w:rFonts w:cs="David" w:hint="cs"/>
          <w:rtl/>
        </w:rPr>
        <w:t xml:space="preserve">אז </w:t>
      </w:r>
    </w:p>
    <w:p w14:paraId="5683B4FF" w14:textId="77777777" w:rsidR="00D82B5A" w:rsidRPr="00D82B5A" w:rsidRDefault="00D82B5A" w:rsidP="00D82B5A">
      <w:pPr>
        <w:bidi/>
        <w:jc w:val="both"/>
        <w:rPr>
          <w:rFonts w:cs="David" w:hint="cs"/>
          <w:rtl/>
        </w:rPr>
      </w:pPr>
    </w:p>
    <w:p w14:paraId="15C36EDC"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580A7B2" w14:textId="77777777" w:rsidR="00D82B5A" w:rsidRPr="00D82B5A" w:rsidRDefault="00D82B5A" w:rsidP="00D82B5A">
      <w:pPr>
        <w:bidi/>
        <w:jc w:val="both"/>
        <w:rPr>
          <w:rFonts w:cs="David" w:hint="cs"/>
          <w:rtl/>
        </w:rPr>
      </w:pPr>
    </w:p>
    <w:p w14:paraId="33AE0CDD" w14:textId="77777777" w:rsidR="00D82B5A" w:rsidRPr="00D82B5A" w:rsidRDefault="00D82B5A" w:rsidP="00D82B5A">
      <w:pPr>
        <w:bidi/>
        <w:jc w:val="both"/>
        <w:rPr>
          <w:rFonts w:cs="David" w:hint="cs"/>
          <w:rtl/>
        </w:rPr>
      </w:pPr>
      <w:r w:rsidRPr="00D82B5A">
        <w:rPr>
          <w:rFonts w:cs="David" w:hint="cs"/>
          <w:rtl/>
        </w:rPr>
        <w:tab/>
        <w:t xml:space="preserve"> נשאיר את </w:t>
      </w:r>
      <w:proofErr w:type="spellStart"/>
      <w:r w:rsidRPr="00D82B5A">
        <w:rPr>
          <w:rFonts w:cs="David" w:hint="cs"/>
          <w:rtl/>
        </w:rPr>
        <w:t>ענין</w:t>
      </w:r>
      <w:proofErr w:type="spellEnd"/>
      <w:r w:rsidRPr="00D82B5A">
        <w:rPr>
          <w:rFonts w:cs="David" w:hint="cs"/>
          <w:rtl/>
        </w:rPr>
        <w:t xml:space="preserve"> היועץ </w:t>
      </w:r>
      <w:proofErr w:type="spellStart"/>
      <w:r w:rsidRPr="00D82B5A">
        <w:rPr>
          <w:rFonts w:cs="David" w:hint="cs"/>
          <w:rtl/>
        </w:rPr>
        <w:t>פתוחץ</w:t>
      </w:r>
      <w:proofErr w:type="spellEnd"/>
      <w:r w:rsidRPr="00D82B5A">
        <w:rPr>
          <w:rFonts w:cs="David" w:hint="cs"/>
          <w:rtl/>
        </w:rPr>
        <w:t>.</w:t>
      </w:r>
    </w:p>
    <w:p w14:paraId="373052C7" w14:textId="77777777" w:rsidR="00D82B5A" w:rsidRPr="00D82B5A" w:rsidRDefault="00D82B5A" w:rsidP="00D82B5A">
      <w:pPr>
        <w:bidi/>
        <w:jc w:val="both"/>
        <w:rPr>
          <w:rFonts w:cs="David" w:hint="cs"/>
          <w:u w:val="single"/>
          <w:rtl/>
        </w:rPr>
      </w:pPr>
    </w:p>
    <w:p w14:paraId="53E463A0" w14:textId="77777777" w:rsidR="00D82B5A" w:rsidRPr="00D82B5A" w:rsidRDefault="00D82B5A" w:rsidP="00D82B5A">
      <w:pPr>
        <w:bidi/>
        <w:jc w:val="both"/>
        <w:rPr>
          <w:rFonts w:cs="David" w:hint="cs"/>
          <w:u w:val="single"/>
          <w:rtl/>
        </w:rPr>
      </w:pPr>
      <w:r w:rsidRPr="00D82B5A">
        <w:rPr>
          <w:rFonts w:cs="David" w:hint="cs"/>
          <w:u w:val="single"/>
          <w:rtl/>
        </w:rPr>
        <w:t>אבל</w:t>
      </w:r>
      <w:r>
        <w:rPr>
          <w:rFonts w:cs="David" w:hint="cs"/>
          <w:u w:val="single"/>
          <w:rtl/>
        </w:rPr>
        <w:t>:</w:t>
      </w:r>
    </w:p>
    <w:p w14:paraId="7BCEC7F7" w14:textId="77777777" w:rsidR="00D82B5A" w:rsidRPr="00D82B5A" w:rsidRDefault="00D82B5A" w:rsidP="00D82B5A">
      <w:pPr>
        <w:bidi/>
        <w:jc w:val="both"/>
        <w:rPr>
          <w:rFonts w:cs="David" w:hint="cs"/>
          <w:rtl/>
        </w:rPr>
      </w:pPr>
    </w:p>
    <w:p w14:paraId="46DA3C93" w14:textId="77777777" w:rsidR="00D82B5A" w:rsidRPr="00D82B5A" w:rsidRDefault="00D82B5A" w:rsidP="00D82B5A">
      <w:pPr>
        <w:bidi/>
        <w:jc w:val="both"/>
        <w:rPr>
          <w:rFonts w:cs="David" w:hint="cs"/>
          <w:rtl/>
        </w:rPr>
      </w:pPr>
      <w:r w:rsidRPr="00D82B5A">
        <w:rPr>
          <w:rFonts w:cs="David" w:hint="cs"/>
          <w:rtl/>
        </w:rPr>
        <w:t>מה יהיו סמכויות ועדת המתנות?</w:t>
      </w:r>
    </w:p>
    <w:p w14:paraId="3D52B855" w14:textId="77777777" w:rsidR="00D82B5A" w:rsidRPr="00D82B5A" w:rsidRDefault="00D82B5A" w:rsidP="00D82B5A">
      <w:pPr>
        <w:bidi/>
        <w:jc w:val="both"/>
        <w:rPr>
          <w:rFonts w:cs="David" w:hint="cs"/>
          <w:rtl/>
        </w:rPr>
      </w:pPr>
    </w:p>
    <w:p w14:paraId="2976620F" w14:textId="77777777" w:rsidR="00D82B5A" w:rsidRPr="00D82B5A" w:rsidRDefault="00D82B5A" w:rsidP="00D82B5A">
      <w:pPr>
        <w:numPr>
          <w:ilvl w:val="0"/>
          <w:numId w:val="1"/>
        </w:numPr>
        <w:overflowPunct w:val="0"/>
        <w:autoSpaceDE w:val="0"/>
        <w:autoSpaceDN w:val="0"/>
        <w:bidi/>
        <w:adjustRightInd w:val="0"/>
        <w:jc w:val="both"/>
        <w:textAlignment w:val="baseline"/>
        <w:rPr>
          <w:rFonts w:cs="David" w:hint="cs"/>
          <w:rtl/>
        </w:rPr>
      </w:pPr>
      <w:r w:rsidRPr="00D82B5A">
        <w:rPr>
          <w:rFonts w:cs="David" w:hint="cs"/>
          <w:rtl/>
        </w:rPr>
        <w:t>להחליט</w:t>
      </w:r>
    </w:p>
    <w:p w14:paraId="3D9C905F" w14:textId="77777777" w:rsidR="00D82B5A" w:rsidRPr="00D82B5A" w:rsidRDefault="00D82B5A" w:rsidP="00D82B5A">
      <w:pPr>
        <w:bidi/>
        <w:jc w:val="both"/>
        <w:rPr>
          <w:rFonts w:cs="David" w:hint="cs"/>
          <w:rtl/>
        </w:rPr>
      </w:pPr>
    </w:p>
    <w:p w14:paraId="3A5B6BD2"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604432ED" w14:textId="77777777" w:rsidR="00D82B5A" w:rsidRPr="00D82B5A" w:rsidRDefault="00D82B5A" w:rsidP="00D82B5A">
      <w:pPr>
        <w:bidi/>
        <w:jc w:val="both"/>
        <w:rPr>
          <w:rFonts w:cs="David" w:hint="cs"/>
          <w:rtl/>
        </w:rPr>
      </w:pPr>
      <w:r w:rsidRPr="00D82B5A">
        <w:rPr>
          <w:rFonts w:cs="David" w:hint="cs"/>
          <w:rtl/>
        </w:rPr>
        <w:tab/>
      </w:r>
    </w:p>
    <w:p w14:paraId="33628D8F" w14:textId="77777777" w:rsidR="00D82B5A" w:rsidRPr="00D82B5A" w:rsidRDefault="00D82B5A" w:rsidP="00D82B5A">
      <w:pPr>
        <w:bidi/>
        <w:jc w:val="both"/>
        <w:rPr>
          <w:rFonts w:cs="David" w:hint="cs"/>
          <w:rtl/>
        </w:rPr>
      </w:pPr>
      <w:r w:rsidRPr="00D82B5A">
        <w:rPr>
          <w:rFonts w:cs="David" w:hint="cs"/>
          <w:rtl/>
        </w:rPr>
        <w:t>למה בנגטיב?</w:t>
      </w:r>
    </w:p>
    <w:p w14:paraId="66DD6A28" w14:textId="77777777" w:rsidR="00D82B5A" w:rsidRPr="00D82B5A" w:rsidRDefault="00D82B5A" w:rsidP="00D82B5A">
      <w:pPr>
        <w:bidi/>
        <w:jc w:val="both"/>
        <w:rPr>
          <w:rFonts w:cs="David" w:hint="cs"/>
          <w:rtl/>
        </w:rPr>
      </w:pPr>
    </w:p>
    <w:p w14:paraId="573E7E1C"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378E280" w14:textId="77777777" w:rsidR="00D82B5A" w:rsidRPr="00D82B5A" w:rsidRDefault="00D82B5A" w:rsidP="00D82B5A">
      <w:pPr>
        <w:bidi/>
        <w:jc w:val="both"/>
        <w:rPr>
          <w:rFonts w:cs="David" w:hint="cs"/>
          <w:rtl/>
        </w:rPr>
      </w:pPr>
    </w:p>
    <w:p w14:paraId="1F95F250" w14:textId="77777777" w:rsidR="00D82B5A" w:rsidRPr="00D82B5A" w:rsidRDefault="00D82B5A" w:rsidP="00D82B5A">
      <w:pPr>
        <w:bidi/>
        <w:jc w:val="both"/>
        <w:rPr>
          <w:rFonts w:cs="David" w:hint="cs"/>
          <w:rtl/>
        </w:rPr>
      </w:pPr>
      <w:r w:rsidRPr="00D82B5A">
        <w:rPr>
          <w:rFonts w:cs="David" w:hint="cs"/>
          <w:rtl/>
        </w:rPr>
        <w:t>כי הגדרנו מתנה אסורה בסעיף 49 כמתנה שמוצעת לו בשל היותו חבר כנסת.  ובסעיף 50 נקבעו סייגים. נאמר מה לא יחשב מתנה אסורה. הוועדה יכולה להחליט שאין מתנה מותרת.</w:t>
      </w:r>
    </w:p>
    <w:p w14:paraId="567DA82D" w14:textId="77777777" w:rsidR="00D82B5A" w:rsidRPr="00D82B5A" w:rsidRDefault="00D82B5A" w:rsidP="00D82B5A">
      <w:pPr>
        <w:bidi/>
        <w:jc w:val="both"/>
        <w:rPr>
          <w:rFonts w:cs="David" w:hint="cs"/>
          <w:rtl/>
        </w:rPr>
      </w:pPr>
    </w:p>
    <w:p w14:paraId="2DA99A45"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E900D53" w14:textId="77777777" w:rsidR="00D82B5A" w:rsidRPr="00D82B5A" w:rsidRDefault="00D82B5A" w:rsidP="00D82B5A">
      <w:pPr>
        <w:bidi/>
        <w:jc w:val="both"/>
        <w:rPr>
          <w:rFonts w:cs="David" w:hint="cs"/>
          <w:rtl/>
        </w:rPr>
      </w:pPr>
    </w:p>
    <w:p w14:paraId="575C1533" w14:textId="77777777" w:rsidR="00D82B5A" w:rsidRPr="00D82B5A" w:rsidRDefault="00D82B5A" w:rsidP="00D82B5A">
      <w:pPr>
        <w:bidi/>
        <w:jc w:val="both"/>
        <w:rPr>
          <w:rFonts w:cs="David" w:hint="cs"/>
          <w:rtl/>
        </w:rPr>
      </w:pPr>
      <w:r w:rsidRPr="00D82B5A">
        <w:rPr>
          <w:rFonts w:cs="David" w:hint="cs"/>
          <w:rtl/>
        </w:rPr>
        <w:tab/>
        <w:t xml:space="preserve"> שונא מתנות יחיה.</w:t>
      </w:r>
    </w:p>
    <w:p w14:paraId="02A61C86" w14:textId="77777777" w:rsidR="00D82B5A" w:rsidRPr="00D82B5A" w:rsidRDefault="00D82B5A" w:rsidP="00D82B5A">
      <w:pPr>
        <w:bidi/>
        <w:jc w:val="both"/>
        <w:rPr>
          <w:rFonts w:cs="David" w:hint="cs"/>
          <w:rtl/>
        </w:rPr>
      </w:pPr>
    </w:p>
    <w:p w14:paraId="39A0EFBC"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6E19DBD5" w14:textId="77777777" w:rsidR="00D82B5A" w:rsidRPr="00D82B5A" w:rsidRDefault="00D82B5A" w:rsidP="00D82B5A">
      <w:pPr>
        <w:pStyle w:val="Heading5"/>
        <w:rPr>
          <w:rFonts w:hint="cs"/>
          <w:sz w:val="24"/>
          <w:rtl/>
        </w:rPr>
      </w:pPr>
    </w:p>
    <w:p w14:paraId="711377BB" w14:textId="77777777" w:rsidR="00D82B5A" w:rsidRDefault="00D82B5A" w:rsidP="00D82B5A">
      <w:pPr>
        <w:bidi/>
        <w:jc w:val="both"/>
        <w:rPr>
          <w:rFonts w:cs="David" w:hint="cs"/>
          <w:rtl/>
        </w:rPr>
      </w:pPr>
      <w:r w:rsidRPr="00D82B5A">
        <w:rPr>
          <w:rFonts w:cs="David" w:hint="cs"/>
          <w:rtl/>
        </w:rPr>
        <w:tab/>
        <w:t xml:space="preserve"> אני לא חושבת שיש מישהו שלא אוהב.</w:t>
      </w:r>
    </w:p>
    <w:p w14:paraId="12E53CCB" w14:textId="77777777" w:rsidR="00D82B5A" w:rsidRDefault="00D82B5A" w:rsidP="00D82B5A">
      <w:pPr>
        <w:bidi/>
        <w:jc w:val="both"/>
        <w:rPr>
          <w:rFonts w:cs="David" w:hint="cs"/>
          <w:rtl/>
        </w:rPr>
      </w:pPr>
    </w:p>
    <w:p w14:paraId="7F59F4F5" w14:textId="77777777" w:rsidR="00D82B5A" w:rsidRDefault="00D82B5A" w:rsidP="00D82B5A">
      <w:pPr>
        <w:bidi/>
        <w:jc w:val="both"/>
        <w:rPr>
          <w:rFonts w:cs="David" w:hint="cs"/>
          <w:rtl/>
        </w:rPr>
      </w:pPr>
    </w:p>
    <w:p w14:paraId="39176A91" w14:textId="77777777" w:rsidR="00D82B5A" w:rsidRPr="00D82B5A" w:rsidRDefault="00D82B5A" w:rsidP="00D82B5A">
      <w:pPr>
        <w:bidi/>
        <w:jc w:val="both"/>
        <w:rPr>
          <w:rFonts w:cs="David" w:hint="cs"/>
          <w:rtl/>
        </w:rPr>
      </w:pPr>
    </w:p>
    <w:p w14:paraId="5260176A" w14:textId="77777777" w:rsidR="00D82B5A" w:rsidRPr="00D82B5A" w:rsidRDefault="00D82B5A" w:rsidP="00D82B5A">
      <w:pPr>
        <w:bidi/>
        <w:jc w:val="both"/>
        <w:rPr>
          <w:rFonts w:cs="David" w:hint="cs"/>
          <w:rtl/>
        </w:rPr>
      </w:pPr>
    </w:p>
    <w:p w14:paraId="4B6F1613"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7FAEA533" w14:textId="77777777" w:rsidR="00D82B5A" w:rsidRPr="00D82B5A" w:rsidRDefault="00D82B5A" w:rsidP="00D82B5A">
      <w:pPr>
        <w:bidi/>
        <w:jc w:val="both"/>
        <w:rPr>
          <w:rFonts w:cs="David" w:hint="cs"/>
          <w:rtl/>
        </w:rPr>
      </w:pPr>
    </w:p>
    <w:p w14:paraId="6A048E9C" w14:textId="77777777" w:rsidR="00D82B5A" w:rsidRPr="00D82B5A" w:rsidRDefault="00D82B5A" w:rsidP="00D82B5A">
      <w:pPr>
        <w:bidi/>
        <w:jc w:val="both"/>
        <w:rPr>
          <w:rFonts w:cs="David" w:hint="cs"/>
          <w:rtl/>
        </w:rPr>
      </w:pPr>
      <w:r w:rsidRPr="00D82B5A">
        <w:rPr>
          <w:rFonts w:cs="David" w:hint="cs"/>
          <w:rtl/>
        </w:rPr>
        <w:t xml:space="preserve">זה </w:t>
      </w:r>
      <w:proofErr w:type="spellStart"/>
      <w:r w:rsidRPr="00D82B5A">
        <w:rPr>
          <w:rFonts w:cs="David" w:hint="cs"/>
          <w:rtl/>
        </w:rPr>
        <w:t>ענין</w:t>
      </w:r>
      <w:proofErr w:type="spellEnd"/>
      <w:r w:rsidRPr="00D82B5A">
        <w:rPr>
          <w:rFonts w:cs="David" w:hint="cs"/>
          <w:rtl/>
        </w:rPr>
        <w:t xml:space="preserve"> של נוסח כי זו הגדרה שמופיעה בעוד סעיפים. להחליט על דרך הטיפול (2), (3) (4) (5)</w:t>
      </w:r>
    </w:p>
    <w:p w14:paraId="4BDFE4E4" w14:textId="77777777" w:rsidR="00D82B5A" w:rsidRPr="00D82B5A" w:rsidRDefault="00D82B5A" w:rsidP="00D82B5A">
      <w:pPr>
        <w:bidi/>
        <w:jc w:val="both"/>
        <w:rPr>
          <w:rFonts w:cs="David" w:hint="cs"/>
          <w:rtl/>
        </w:rPr>
      </w:pPr>
    </w:p>
    <w:p w14:paraId="675CE015"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710D7CFD" w14:textId="77777777" w:rsidR="00D82B5A" w:rsidRPr="00D82B5A" w:rsidRDefault="00D82B5A" w:rsidP="00D82B5A">
      <w:pPr>
        <w:pStyle w:val="Heading5"/>
        <w:rPr>
          <w:rFonts w:hint="cs"/>
          <w:sz w:val="24"/>
          <w:rtl/>
        </w:rPr>
      </w:pPr>
    </w:p>
    <w:p w14:paraId="2D80DD50" w14:textId="77777777" w:rsidR="00D82B5A" w:rsidRPr="00D82B5A" w:rsidRDefault="00D82B5A" w:rsidP="00D82B5A">
      <w:pPr>
        <w:bidi/>
        <w:jc w:val="both"/>
        <w:rPr>
          <w:rFonts w:cs="David" w:hint="cs"/>
          <w:rtl/>
        </w:rPr>
      </w:pPr>
      <w:r w:rsidRPr="00D82B5A">
        <w:rPr>
          <w:rFonts w:cs="David" w:hint="cs"/>
          <w:rtl/>
        </w:rPr>
        <w:tab/>
        <w:t xml:space="preserve"> היום זה לא קיים, נכון?</w:t>
      </w:r>
    </w:p>
    <w:p w14:paraId="43B71304" w14:textId="77777777" w:rsidR="00D82B5A" w:rsidRPr="00D82B5A" w:rsidRDefault="00D82B5A" w:rsidP="00D82B5A">
      <w:pPr>
        <w:bidi/>
        <w:jc w:val="both"/>
        <w:rPr>
          <w:rFonts w:cs="David" w:hint="cs"/>
          <w:rtl/>
        </w:rPr>
      </w:pPr>
    </w:p>
    <w:p w14:paraId="616148D5" w14:textId="77777777" w:rsidR="00D82B5A" w:rsidRPr="00D82B5A" w:rsidRDefault="00D82B5A" w:rsidP="00D82B5A">
      <w:pPr>
        <w:bidi/>
        <w:jc w:val="both"/>
        <w:rPr>
          <w:rFonts w:cs="David" w:hint="cs"/>
          <w:u w:val="single"/>
          <w:rtl/>
        </w:rPr>
      </w:pPr>
      <w:r w:rsidRPr="00D82B5A">
        <w:rPr>
          <w:rFonts w:cs="David" w:hint="cs"/>
          <w:u w:val="single"/>
          <w:rtl/>
        </w:rPr>
        <w:t>אתי</w:t>
      </w:r>
      <w:r>
        <w:rPr>
          <w:rFonts w:cs="David" w:hint="cs"/>
          <w:u w:val="single"/>
          <w:rtl/>
        </w:rPr>
        <w:t>:</w:t>
      </w:r>
    </w:p>
    <w:p w14:paraId="6C33FF0C" w14:textId="77777777" w:rsidR="00D82B5A" w:rsidRPr="00D82B5A" w:rsidRDefault="00D82B5A" w:rsidP="00D82B5A">
      <w:pPr>
        <w:bidi/>
        <w:jc w:val="both"/>
        <w:rPr>
          <w:rFonts w:cs="David" w:hint="cs"/>
          <w:rtl/>
        </w:rPr>
      </w:pPr>
    </w:p>
    <w:p w14:paraId="21CC703D" w14:textId="77777777" w:rsidR="00D82B5A" w:rsidRPr="00D82B5A" w:rsidRDefault="00D82B5A" w:rsidP="00D82B5A">
      <w:pPr>
        <w:bidi/>
        <w:jc w:val="both"/>
        <w:rPr>
          <w:rFonts w:cs="David" w:hint="cs"/>
          <w:rtl/>
        </w:rPr>
      </w:pPr>
      <w:r w:rsidRPr="00D82B5A">
        <w:rPr>
          <w:rFonts w:cs="David" w:hint="cs"/>
          <w:rtl/>
        </w:rPr>
        <w:t>שולחים הערכה לשמאי אם זה מעל הסכום הסביר.</w:t>
      </w:r>
    </w:p>
    <w:p w14:paraId="3AFA97D2" w14:textId="77777777" w:rsidR="00D82B5A" w:rsidRPr="00D82B5A" w:rsidRDefault="00D82B5A" w:rsidP="00D82B5A">
      <w:pPr>
        <w:bidi/>
        <w:jc w:val="both"/>
        <w:rPr>
          <w:rFonts w:cs="David" w:hint="cs"/>
          <w:rtl/>
        </w:rPr>
      </w:pPr>
    </w:p>
    <w:p w14:paraId="3A9F2DF4" w14:textId="77777777" w:rsidR="00D82B5A" w:rsidRPr="00D82B5A" w:rsidRDefault="00D82B5A" w:rsidP="00D82B5A">
      <w:pPr>
        <w:bidi/>
        <w:jc w:val="both"/>
        <w:rPr>
          <w:rFonts w:cs="David" w:hint="cs"/>
          <w:rtl/>
        </w:rPr>
      </w:pPr>
    </w:p>
    <w:p w14:paraId="07B2BB3E"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6EC5E594" w14:textId="77777777" w:rsidR="00D82B5A" w:rsidRPr="00D82B5A" w:rsidRDefault="00D82B5A" w:rsidP="00D82B5A">
      <w:pPr>
        <w:pStyle w:val="Heading5"/>
        <w:rPr>
          <w:rFonts w:hint="cs"/>
          <w:sz w:val="24"/>
          <w:rtl/>
        </w:rPr>
      </w:pPr>
    </w:p>
    <w:p w14:paraId="3905577A" w14:textId="77777777" w:rsidR="00D82B5A" w:rsidRPr="00D82B5A" w:rsidRDefault="00D82B5A" w:rsidP="00D82B5A">
      <w:pPr>
        <w:bidi/>
        <w:jc w:val="both"/>
        <w:rPr>
          <w:rFonts w:cs="David" w:hint="cs"/>
          <w:rtl/>
        </w:rPr>
      </w:pPr>
      <w:r w:rsidRPr="00D82B5A">
        <w:rPr>
          <w:rFonts w:cs="David" w:hint="cs"/>
          <w:rtl/>
        </w:rPr>
        <w:tab/>
        <w:t xml:space="preserve"> ב-4 הכוונה שעט כדורי זה לא זה.</w:t>
      </w:r>
    </w:p>
    <w:p w14:paraId="1CF9AEC7" w14:textId="77777777" w:rsidR="00D82B5A" w:rsidRPr="00D82B5A" w:rsidRDefault="00D82B5A" w:rsidP="00D82B5A">
      <w:pPr>
        <w:bidi/>
        <w:jc w:val="both"/>
        <w:rPr>
          <w:rFonts w:cs="David" w:hint="cs"/>
          <w:rtl/>
        </w:rPr>
      </w:pPr>
    </w:p>
    <w:p w14:paraId="31B2B866"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058EC0F" w14:textId="77777777" w:rsidR="00D82B5A" w:rsidRPr="00D82B5A" w:rsidRDefault="00D82B5A" w:rsidP="00D82B5A">
      <w:pPr>
        <w:bidi/>
        <w:jc w:val="both"/>
        <w:rPr>
          <w:rFonts w:cs="David" w:hint="cs"/>
          <w:rtl/>
        </w:rPr>
      </w:pPr>
    </w:p>
    <w:p w14:paraId="5E64CE78" w14:textId="77777777" w:rsidR="00D82B5A" w:rsidRPr="00D82B5A" w:rsidRDefault="00D82B5A" w:rsidP="00D82B5A">
      <w:pPr>
        <w:bidi/>
        <w:jc w:val="both"/>
        <w:rPr>
          <w:rFonts w:cs="David" w:hint="cs"/>
          <w:rtl/>
        </w:rPr>
      </w:pPr>
      <w:r w:rsidRPr="00D82B5A">
        <w:rPr>
          <w:rFonts w:cs="David" w:hint="cs"/>
          <w:rtl/>
        </w:rPr>
        <w:tab/>
        <w:t xml:space="preserve"> היום יש עטים חבל על הזמן.</w:t>
      </w:r>
    </w:p>
    <w:p w14:paraId="5C51B552" w14:textId="77777777" w:rsidR="00D82B5A" w:rsidRPr="00D82B5A" w:rsidRDefault="00D82B5A" w:rsidP="00D82B5A">
      <w:pPr>
        <w:bidi/>
        <w:jc w:val="both"/>
        <w:rPr>
          <w:rFonts w:cs="David" w:hint="cs"/>
          <w:rtl/>
        </w:rPr>
      </w:pPr>
    </w:p>
    <w:p w14:paraId="45A601ED"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0CA4B399" w14:textId="77777777" w:rsidR="00D82B5A" w:rsidRPr="00D82B5A" w:rsidRDefault="00D82B5A" w:rsidP="00D82B5A">
      <w:pPr>
        <w:bidi/>
        <w:jc w:val="both"/>
        <w:rPr>
          <w:rFonts w:cs="David" w:hint="cs"/>
          <w:rtl/>
        </w:rPr>
      </w:pPr>
    </w:p>
    <w:p w14:paraId="258AA789" w14:textId="77777777" w:rsidR="00D82B5A" w:rsidRPr="00D82B5A" w:rsidRDefault="00D82B5A" w:rsidP="00D82B5A">
      <w:pPr>
        <w:bidi/>
        <w:jc w:val="both"/>
        <w:rPr>
          <w:rFonts w:cs="David" w:hint="cs"/>
          <w:rtl/>
        </w:rPr>
      </w:pPr>
      <w:r w:rsidRPr="00D82B5A">
        <w:rPr>
          <w:rFonts w:cs="David" w:hint="cs"/>
          <w:rtl/>
        </w:rPr>
        <w:t>סעיף מאושר.</w:t>
      </w:r>
    </w:p>
    <w:p w14:paraId="5349FA07" w14:textId="77777777" w:rsidR="00D82B5A" w:rsidRPr="00D82B5A" w:rsidRDefault="00D82B5A" w:rsidP="00D82B5A">
      <w:pPr>
        <w:bidi/>
        <w:jc w:val="both"/>
        <w:rPr>
          <w:rFonts w:cs="David" w:hint="cs"/>
          <w:rtl/>
        </w:rPr>
      </w:pPr>
    </w:p>
    <w:p w14:paraId="5809AE6A" w14:textId="77777777" w:rsidR="00D82B5A" w:rsidRPr="00D82B5A" w:rsidRDefault="00D82B5A" w:rsidP="00D82B5A">
      <w:pPr>
        <w:bidi/>
        <w:jc w:val="both"/>
        <w:rPr>
          <w:rFonts w:cs="David" w:hint="cs"/>
          <w:u w:val="single"/>
          <w:rtl/>
        </w:rPr>
      </w:pPr>
      <w:r w:rsidRPr="00D82B5A">
        <w:rPr>
          <w:rFonts w:cs="David" w:hint="cs"/>
          <w:u w:val="single"/>
          <w:rtl/>
        </w:rPr>
        <w:t>סעיף 57(א)(ב)</w:t>
      </w:r>
    </w:p>
    <w:p w14:paraId="06750A7A" w14:textId="77777777" w:rsidR="00D82B5A" w:rsidRPr="00D82B5A" w:rsidRDefault="00D82B5A" w:rsidP="00D82B5A">
      <w:pPr>
        <w:bidi/>
        <w:jc w:val="both"/>
        <w:rPr>
          <w:rFonts w:cs="David" w:hint="cs"/>
          <w:u w:val="single"/>
          <w:rtl/>
        </w:rPr>
      </w:pPr>
    </w:p>
    <w:p w14:paraId="531FA85C"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08ABA8D" w14:textId="77777777" w:rsidR="00D82B5A" w:rsidRPr="00D82B5A" w:rsidRDefault="00D82B5A" w:rsidP="00D82B5A">
      <w:pPr>
        <w:bidi/>
        <w:jc w:val="both"/>
        <w:rPr>
          <w:rFonts w:cs="David" w:hint="cs"/>
          <w:rtl/>
        </w:rPr>
      </w:pPr>
    </w:p>
    <w:p w14:paraId="652360A1" w14:textId="77777777" w:rsidR="00D82B5A" w:rsidRPr="00D82B5A" w:rsidRDefault="00D82B5A" w:rsidP="00D82B5A">
      <w:pPr>
        <w:bidi/>
        <w:jc w:val="both"/>
        <w:rPr>
          <w:rFonts w:cs="David" w:hint="cs"/>
          <w:rtl/>
        </w:rPr>
      </w:pPr>
      <w:r w:rsidRPr="00D82B5A">
        <w:rPr>
          <w:rFonts w:cs="David" w:hint="cs"/>
          <w:rtl/>
        </w:rPr>
        <w:tab/>
        <w:t xml:space="preserve"> השקיפות מאוד יפה.</w:t>
      </w:r>
    </w:p>
    <w:p w14:paraId="193EDD2E" w14:textId="77777777" w:rsidR="00D82B5A" w:rsidRPr="00D82B5A" w:rsidRDefault="00D82B5A" w:rsidP="00D82B5A">
      <w:pPr>
        <w:bidi/>
        <w:jc w:val="both"/>
        <w:rPr>
          <w:rFonts w:cs="David" w:hint="cs"/>
          <w:rtl/>
        </w:rPr>
      </w:pPr>
    </w:p>
    <w:p w14:paraId="1BB7E0BD"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783580E2" w14:textId="77777777" w:rsidR="00D82B5A" w:rsidRPr="00D82B5A" w:rsidRDefault="00D82B5A" w:rsidP="00D82B5A">
      <w:pPr>
        <w:pStyle w:val="Heading5"/>
        <w:rPr>
          <w:rFonts w:hint="cs"/>
          <w:sz w:val="24"/>
          <w:rtl/>
        </w:rPr>
      </w:pPr>
    </w:p>
    <w:p w14:paraId="379E5038" w14:textId="77777777" w:rsidR="00D82B5A" w:rsidRPr="00D82B5A" w:rsidRDefault="00D82B5A" w:rsidP="00D82B5A">
      <w:pPr>
        <w:bidi/>
        <w:jc w:val="both"/>
        <w:rPr>
          <w:rFonts w:cs="David" w:hint="cs"/>
          <w:rtl/>
        </w:rPr>
      </w:pPr>
      <w:r w:rsidRPr="00D82B5A">
        <w:rPr>
          <w:rFonts w:cs="David" w:hint="cs"/>
          <w:rtl/>
        </w:rPr>
        <w:tab/>
        <w:t xml:space="preserve"> אני רוצה לבקש מארבל להשתמש בלשון חיובית.</w:t>
      </w:r>
    </w:p>
    <w:p w14:paraId="4F784065" w14:textId="77777777" w:rsidR="00D82B5A" w:rsidRPr="00D82B5A" w:rsidRDefault="00D82B5A" w:rsidP="00D82B5A">
      <w:pPr>
        <w:bidi/>
        <w:jc w:val="both"/>
        <w:rPr>
          <w:rFonts w:cs="David" w:hint="cs"/>
          <w:rtl/>
        </w:rPr>
      </w:pPr>
    </w:p>
    <w:p w14:paraId="534B4A8B"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0A7786E6" w14:textId="77777777" w:rsidR="00D82B5A" w:rsidRPr="00D82B5A" w:rsidRDefault="00D82B5A" w:rsidP="00D82B5A">
      <w:pPr>
        <w:bidi/>
        <w:jc w:val="both"/>
        <w:rPr>
          <w:rFonts w:cs="David" w:hint="cs"/>
          <w:rtl/>
        </w:rPr>
      </w:pPr>
    </w:p>
    <w:p w14:paraId="267ED536" w14:textId="77777777" w:rsidR="00D82B5A" w:rsidRPr="00D82B5A" w:rsidRDefault="00D82B5A" w:rsidP="00D82B5A">
      <w:pPr>
        <w:bidi/>
        <w:jc w:val="both"/>
        <w:rPr>
          <w:rFonts w:cs="David" w:hint="cs"/>
          <w:rtl/>
        </w:rPr>
      </w:pPr>
      <w:r w:rsidRPr="00D82B5A">
        <w:rPr>
          <w:rFonts w:cs="David" w:hint="cs"/>
          <w:rtl/>
        </w:rPr>
        <w:t>המתנה היא מותרת אבל</w:t>
      </w:r>
    </w:p>
    <w:p w14:paraId="6AC6402C" w14:textId="77777777" w:rsidR="00D82B5A" w:rsidRPr="00D82B5A" w:rsidRDefault="00D82B5A" w:rsidP="00D82B5A">
      <w:pPr>
        <w:bidi/>
        <w:jc w:val="both"/>
        <w:rPr>
          <w:rFonts w:cs="David" w:hint="cs"/>
          <w:u w:val="single"/>
          <w:rtl/>
        </w:rPr>
      </w:pPr>
    </w:p>
    <w:p w14:paraId="5298C3BB"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4999BE91" w14:textId="77777777" w:rsidR="00D82B5A" w:rsidRPr="00D82B5A" w:rsidRDefault="00D82B5A" w:rsidP="00D82B5A">
      <w:pPr>
        <w:bidi/>
        <w:jc w:val="both"/>
        <w:rPr>
          <w:rFonts w:cs="David" w:hint="cs"/>
          <w:rtl/>
        </w:rPr>
      </w:pPr>
    </w:p>
    <w:p w14:paraId="2A308E27" w14:textId="77777777" w:rsidR="00D82B5A" w:rsidRPr="00D82B5A" w:rsidRDefault="00D82B5A" w:rsidP="00D82B5A">
      <w:pPr>
        <w:bidi/>
        <w:jc w:val="both"/>
        <w:rPr>
          <w:rFonts w:cs="David" w:hint="cs"/>
          <w:rtl/>
        </w:rPr>
      </w:pPr>
      <w:r w:rsidRPr="00D82B5A">
        <w:rPr>
          <w:rFonts w:cs="David" w:hint="cs"/>
          <w:rtl/>
        </w:rPr>
        <w:t>אם אסורה או לא. אבל אפשר גם</w:t>
      </w:r>
      <w:r>
        <w:rPr>
          <w:rFonts w:cs="David" w:hint="cs"/>
          <w:rtl/>
        </w:rPr>
        <w:t xml:space="preserve"> </w:t>
      </w:r>
      <w:r w:rsidRPr="00D82B5A">
        <w:rPr>
          <w:rFonts w:cs="David" w:hint="cs"/>
          <w:rtl/>
        </w:rPr>
        <w:t>מותרת.</w:t>
      </w:r>
    </w:p>
    <w:p w14:paraId="23CA40F7" w14:textId="77777777" w:rsidR="00D82B5A" w:rsidRPr="00D82B5A" w:rsidRDefault="00D82B5A" w:rsidP="00D82B5A">
      <w:pPr>
        <w:bidi/>
        <w:jc w:val="both"/>
        <w:rPr>
          <w:rFonts w:cs="David" w:hint="cs"/>
          <w:rtl/>
        </w:rPr>
      </w:pPr>
    </w:p>
    <w:p w14:paraId="212B128F"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C73AEBA" w14:textId="77777777" w:rsidR="00D82B5A" w:rsidRPr="00D82B5A" w:rsidRDefault="00D82B5A" w:rsidP="00D82B5A">
      <w:pPr>
        <w:bidi/>
        <w:jc w:val="both"/>
        <w:rPr>
          <w:rFonts w:cs="David" w:hint="cs"/>
          <w:rtl/>
        </w:rPr>
      </w:pPr>
    </w:p>
    <w:p w14:paraId="4D02C094" w14:textId="77777777" w:rsidR="00D82B5A" w:rsidRPr="00D82B5A" w:rsidRDefault="00D82B5A" w:rsidP="00D82B5A">
      <w:pPr>
        <w:bidi/>
        <w:jc w:val="both"/>
        <w:rPr>
          <w:rFonts w:cs="David" w:hint="cs"/>
          <w:rtl/>
        </w:rPr>
      </w:pPr>
      <w:r w:rsidRPr="00D82B5A">
        <w:rPr>
          <w:rFonts w:cs="David" w:hint="cs"/>
          <w:rtl/>
        </w:rPr>
        <w:tab/>
        <w:t xml:space="preserve"> שאיננה</w:t>
      </w:r>
    </w:p>
    <w:p w14:paraId="7DA2D1A4" w14:textId="77777777" w:rsidR="00D82B5A" w:rsidRPr="00D82B5A" w:rsidRDefault="00D82B5A" w:rsidP="00D82B5A">
      <w:pPr>
        <w:bidi/>
        <w:jc w:val="both"/>
        <w:rPr>
          <w:rFonts w:cs="David" w:hint="cs"/>
          <w:rtl/>
        </w:rPr>
      </w:pPr>
    </w:p>
    <w:p w14:paraId="6A5185A6" w14:textId="77777777" w:rsidR="00D82B5A" w:rsidRPr="00D82B5A" w:rsidRDefault="00D82B5A" w:rsidP="00D82B5A">
      <w:pPr>
        <w:bidi/>
        <w:jc w:val="both"/>
        <w:rPr>
          <w:rFonts w:cs="David" w:hint="cs"/>
          <w:rtl/>
        </w:rPr>
      </w:pPr>
      <w:r w:rsidRPr="00D82B5A">
        <w:rPr>
          <w:rFonts w:cs="David" w:hint="cs"/>
          <w:rtl/>
        </w:rPr>
        <w:t>ארבל</w:t>
      </w:r>
    </w:p>
    <w:p w14:paraId="548121EC" w14:textId="77777777" w:rsidR="00D82B5A" w:rsidRPr="00D82B5A" w:rsidRDefault="00D82B5A" w:rsidP="00D82B5A">
      <w:pPr>
        <w:bidi/>
        <w:jc w:val="both"/>
        <w:rPr>
          <w:rFonts w:cs="David" w:hint="cs"/>
          <w:rtl/>
        </w:rPr>
      </w:pPr>
    </w:p>
    <w:p w14:paraId="78FF34CC" w14:textId="77777777" w:rsidR="00D82B5A" w:rsidRPr="00D82B5A" w:rsidRDefault="00D82B5A" w:rsidP="00D82B5A">
      <w:pPr>
        <w:bidi/>
        <w:jc w:val="both"/>
        <w:rPr>
          <w:rFonts w:cs="David" w:hint="cs"/>
          <w:rtl/>
        </w:rPr>
      </w:pPr>
      <w:r w:rsidRPr="00D82B5A">
        <w:rPr>
          <w:rFonts w:cs="David" w:hint="cs"/>
          <w:rtl/>
        </w:rPr>
        <w:t>בעיסוק נוסף הגדרנו עיסוק מותר.</w:t>
      </w:r>
    </w:p>
    <w:p w14:paraId="71995CAF" w14:textId="77777777" w:rsidR="00D82B5A" w:rsidRPr="00D82B5A" w:rsidRDefault="00D82B5A" w:rsidP="00D82B5A">
      <w:pPr>
        <w:bidi/>
        <w:jc w:val="both"/>
        <w:rPr>
          <w:rFonts w:cs="David" w:hint="cs"/>
          <w:rtl/>
        </w:rPr>
      </w:pPr>
    </w:p>
    <w:p w14:paraId="2385990A"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574CEB06" w14:textId="77777777" w:rsidR="00D82B5A" w:rsidRPr="00D82B5A" w:rsidRDefault="00D82B5A" w:rsidP="00D82B5A">
      <w:pPr>
        <w:pStyle w:val="Heading5"/>
        <w:rPr>
          <w:rFonts w:hint="cs"/>
          <w:sz w:val="24"/>
          <w:rtl/>
        </w:rPr>
      </w:pPr>
    </w:p>
    <w:p w14:paraId="3CE12F94" w14:textId="77777777" w:rsidR="00D82B5A" w:rsidRPr="00D82B5A" w:rsidRDefault="00D82B5A" w:rsidP="00D82B5A">
      <w:pPr>
        <w:bidi/>
        <w:jc w:val="both"/>
        <w:rPr>
          <w:rFonts w:cs="David" w:hint="cs"/>
          <w:rtl/>
        </w:rPr>
      </w:pPr>
      <w:r w:rsidRPr="00D82B5A">
        <w:rPr>
          <w:rFonts w:cs="David" w:hint="cs"/>
          <w:rtl/>
        </w:rPr>
        <w:tab/>
        <w:t xml:space="preserve"> זה לשון יותר יפה. אני אודה לכם מאוד,  מהותית זה לא משנה.</w:t>
      </w:r>
    </w:p>
    <w:p w14:paraId="25EB17E9" w14:textId="77777777" w:rsidR="00D82B5A" w:rsidRPr="00D82B5A" w:rsidRDefault="00D82B5A" w:rsidP="00D82B5A">
      <w:pPr>
        <w:bidi/>
        <w:jc w:val="both"/>
        <w:rPr>
          <w:rFonts w:cs="David" w:hint="cs"/>
          <w:rtl/>
        </w:rPr>
      </w:pPr>
    </w:p>
    <w:p w14:paraId="470102A3" w14:textId="77777777" w:rsidR="00D82B5A" w:rsidRDefault="00D82B5A" w:rsidP="00D82B5A">
      <w:pPr>
        <w:bidi/>
        <w:jc w:val="both"/>
        <w:rPr>
          <w:rFonts w:cs="David" w:hint="cs"/>
          <w:rtl/>
        </w:rPr>
      </w:pPr>
    </w:p>
    <w:p w14:paraId="0CCEFB83" w14:textId="77777777" w:rsidR="00D82B5A" w:rsidRDefault="00D82B5A" w:rsidP="00D82B5A">
      <w:pPr>
        <w:bidi/>
        <w:jc w:val="both"/>
        <w:rPr>
          <w:rFonts w:cs="David" w:hint="cs"/>
          <w:rtl/>
        </w:rPr>
      </w:pPr>
    </w:p>
    <w:p w14:paraId="7B939153" w14:textId="77777777" w:rsidR="00D82B5A" w:rsidRPr="00D82B5A" w:rsidRDefault="00D82B5A" w:rsidP="00D82B5A">
      <w:pPr>
        <w:bidi/>
        <w:jc w:val="both"/>
        <w:rPr>
          <w:rFonts w:cs="David" w:hint="cs"/>
          <w:rtl/>
        </w:rPr>
      </w:pPr>
    </w:p>
    <w:p w14:paraId="673B1AF4"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618601F1" w14:textId="77777777" w:rsidR="00D82B5A" w:rsidRPr="00D82B5A" w:rsidRDefault="00D82B5A" w:rsidP="00D82B5A">
      <w:pPr>
        <w:bidi/>
        <w:jc w:val="both"/>
        <w:rPr>
          <w:rFonts w:cs="David" w:hint="cs"/>
          <w:rtl/>
        </w:rPr>
      </w:pPr>
    </w:p>
    <w:p w14:paraId="6D056BB1" w14:textId="77777777" w:rsidR="00D82B5A" w:rsidRPr="00D82B5A" w:rsidRDefault="00D82B5A" w:rsidP="00D82B5A">
      <w:pPr>
        <w:bidi/>
        <w:jc w:val="both"/>
        <w:rPr>
          <w:rFonts w:cs="David" w:hint="cs"/>
          <w:rtl/>
        </w:rPr>
      </w:pPr>
      <w:r w:rsidRPr="00D82B5A">
        <w:rPr>
          <w:rFonts w:cs="David" w:hint="cs"/>
          <w:rtl/>
        </w:rPr>
        <w:tab/>
        <w:t xml:space="preserve"> תתחילי עם מותרת.</w:t>
      </w:r>
    </w:p>
    <w:p w14:paraId="040149C9" w14:textId="77777777" w:rsidR="00D82B5A" w:rsidRPr="00D82B5A" w:rsidRDefault="00D82B5A" w:rsidP="00D82B5A">
      <w:pPr>
        <w:bidi/>
        <w:jc w:val="both"/>
        <w:rPr>
          <w:rFonts w:cs="David" w:hint="cs"/>
          <w:rtl/>
        </w:rPr>
      </w:pPr>
    </w:p>
    <w:p w14:paraId="40784776"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615A507C" w14:textId="77777777" w:rsidR="00D82B5A" w:rsidRPr="00D82B5A" w:rsidRDefault="00D82B5A" w:rsidP="00D82B5A">
      <w:pPr>
        <w:pStyle w:val="Heading5"/>
        <w:rPr>
          <w:rFonts w:hint="cs"/>
          <w:sz w:val="24"/>
          <w:rtl/>
        </w:rPr>
      </w:pPr>
    </w:p>
    <w:p w14:paraId="60CE7DFC" w14:textId="77777777" w:rsidR="00D82B5A" w:rsidRPr="00D82B5A" w:rsidRDefault="00D82B5A" w:rsidP="00D82B5A">
      <w:pPr>
        <w:bidi/>
        <w:jc w:val="both"/>
        <w:rPr>
          <w:rFonts w:cs="David" w:hint="cs"/>
          <w:rtl/>
        </w:rPr>
      </w:pPr>
      <w:r w:rsidRPr="00D82B5A">
        <w:rPr>
          <w:rFonts w:cs="David" w:hint="cs"/>
          <w:rtl/>
        </w:rPr>
        <w:tab/>
        <w:t xml:space="preserve"> זה יורת </w:t>
      </w:r>
      <w:proofErr w:type="spellStart"/>
      <w:r w:rsidRPr="00D82B5A">
        <w:rPr>
          <w:rFonts w:cs="David" w:hint="cs"/>
          <w:rtl/>
        </w:rPr>
        <w:t>ענין</w:t>
      </w:r>
      <w:proofErr w:type="spellEnd"/>
      <w:r w:rsidRPr="00D82B5A">
        <w:rPr>
          <w:rFonts w:cs="David" w:hint="cs"/>
          <w:rtl/>
        </w:rPr>
        <w:t xml:space="preserve"> של תרבות.</w:t>
      </w:r>
    </w:p>
    <w:p w14:paraId="6CC41DB0" w14:textId="77777777" w:rsidR="00D82B5A" w:rsidRPr="00D82B5A" w:rsidRDefault="00D82B5A" w:rsidP="00D82B5A">
      <w:pPr>
        <w:bidi/>
        <w:jc w:val="both"/>
        <w:rPr>
          <w:rFonts w:cs="David" w:hint="cs"/>
          <w:rtl/>
        </w:rPr>
      </w:pPr>
    </w:p>
    <w:p w14:paraId="3AB3CD6B"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EDC4BAE" w14:textId="77777777" w:rsidR="00D82B5A" w:rsidRPr="00D82B5A" w:rsidRDefault="00D82B5A" w:rsidP="00D82B5A">
      <w:pPr>
        <w:bidi/>
        <w:jc w:val="both"/>
        <w:rPr>
          <w:rFonts w:cs="David" w:hint="cs"/>
          <w:rtl/>
        </w:rPr>
      </w:pPr>
    </w:p>
    <w:p w14:paraId="04500278" w14:textId="77777777" w:rsidR="00D82B5A" w:rsidRPr="00D82B5A" w:rsidRDefault="00D82B5A" w:rsidP="00D82B5A">
      <w:pPr>
        <w:bidi/>
        <w:jc w:val="both"/>
        <w:rPr>
          <w:rFonts w:cs="David" w:hint="cs"/>
          <w:rtl/>
        </w:rPr>
      </w:pPr>
      <w:r w:rsidRPr="00D82B5A">
        <w:rPr>
          <w:rFonts w:cs="David" w:hint="cs"/>
          <w:rtl/>
        </w:rPr>
        <w:t>אז אנחנו לא צריכים להגדיר מותרת.</w:t>
      </w:r>
    </w:p>
    <w:p w14:paraId="0C7B682C" w14:textId="77777777" w:rsidR="00D82B5A" w:rsidRPr="00D82B5A" w:rsidRDefault="00D82B5A" w:rsidP="00D82B5A">
      <w:pPr>
        <w:bidi/>
        <w:jc w:val="both"/>
        <w:rPr>
          <w:rFonts w:cs="David" w:hint="cs"/>
          <w:rtl/>
        </w:rPr>
      </w:pPr>
    </w:p>
    <w:p w14:paraId="75582AC3"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526D5F51" w14:textId="77777777" w:rsidR="00D82B5A" w:rsidRPr="00D82B5A" w:rsidRDefault="00D82B5A" w:rsidP="00D82B5A">
      <w:pPr>
        <w:bidi/>
        <w:jc w:val="both"/>
        <w:rPr>
          <w:rFonts w:cs="David" w:hint="cs"/>
          <w:rtl/>
        </w:rPr>
      </w:pPr>
    </w:p>
    <w:p w14:paraId="48EE9698" w14:textId="77777777" w:rsidR="00D82B5A" w:rsidRPr="00D82B5A" w:rsidRDefault="00D82B5A" w:rsidP="00D82B5A">
      <w:pPr>
        <w:bidi/>
        <w:jc w:val="both"/>
        <w:rPr>
          <w:rFonts w:cs="David" w:hint="cs"/>
          <w:rtl/>
        </w:rPr>
      </w:pPr>
      <w:r w:rsidRPr="00D82B5A">
        <w:rPr>
          <w:rFonts w:cs="David" w:hint="cs"/>
          <w:rtl/>
        </w:rPr>
        <w:tab/>
        <w:t xml:space="preserve"> אושר פה אחד. סיימנו את פרק המתנות.</w:t>
      </w:r>
    </w:p>
    <w:p w14:paraId="04141BD7" w14:textId="77777777" w:rsidR="00D82B5A" w:rsidRPr="00D82B5A" w:rsidRDefault="00D82B5A" w:rsidP="00D82B5A">
      <w:pPr>
        <w:bidi/>
        <w:jc w:val="both"/>
        <w:rPr>
          <w:rFonts w:cs="David" w:hint="cs"/>
          <w:rtl/>
        </w:rPr>
      </w:pPr>
    </w:p>
    <w:p w14:paraId="127CB9AF"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55EC395A" w14:textId="77777777" w:rsidR="00D82B5A" w:rsidRPr="00D82B5A" w:rsidRDefault="00D82B5A" w:rsidP="00D82B5A">
      <w:pPr>
        <w:bidi/>
        <w:jc w:val="both"/>
        <w:rPr>
          <w:rFonts w:cs="David" w:hint="cs"/>
          <w:rtl/>
        </w:rPr>
      </w:pPr>
    </w:p>
    <w:p w14:paraId="6261162C" w14:textId="77777777" w:rsidR="00D82B5A" w:rsidRPr="00D82B5A" w:rsidRDefault="00D82B5A" w:rsidP="00D82B5A">
      <w:pPr>
        <w:bidi/>
        <w:jc w:val="both"/>
        <w:rPr>
          <w:rFonts w:cs="David" w:hint="cs"/>
          <w:rtl/>
        </w:rPr>
      </w:pPr>
      <w:r w:rsidRPr="00D82B5A">
        <w:rPr>
          <w:rFonts w:cs="David" w:hint="cs"/>
          <w:rtl/>
        </w:rPr>
        <w:t>פרק הצהרת הון מבוסס על פרק שקיים היום בכללי האתיקה אבל יש בו שינוי משמעותי אחד שמיד נראה אותו, והוא נוגע</w:t>
      </w:r>
    </w:p>
    <w:p w14:paraId="419C8614" w14:textId="77777777" w:rsidR="00D82B5A" w:rsidRPr="00D82B5A" w:rsidRDefault="00D82B5A" w:rsidP="00D82B5A">
      <w:pPr>
        <w:bidi/>
        <w:jc w:val="both"/>
        <w:rPr>
          <w:rFonts w:cs="David" w:hint="cs"/>
          <w:rtl/>
        </w:rPr>
      </w:pPr>
    </w:p>
    <w:p w14:paraId="2CD07CEA"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5554FA11" w14:textId="77777777" w:rsidR="00D82B5A" w:rsidRPr="00D82B5A" w:rsidRDefault="00D82B5A" w:rsidP="00D82B5A">
      <w:pPr>
        <w:pStyle w:val="Heading5"/>
        <w:rPr>
          <w:rFonts w:hint="cs"/>
          <w:sz w:val="24"/>
          <w:rtl/>
        </w:rPr>
      </w:pPr>
    </w:p>
    <w:p w14:paraId="380A4EF2" w14:textId="77777777" w:rsidR="00D82B5A" w:rsidRPr="00D82B5A" w:rsidRDefault="00D82B5A" w:rsidP="00D82B5A">
      <w:pPr>
        <w:bidi/>
        <w:jc w:val="both"/>
        <w:rPr>
          <w:rFonts w:cs="David" w:hint="cs"/>
          <w:rtl/>
        </w:rPr>
      </w:pPr>
      <w:r w:rsidRPr="00D82B5A">
        <w:rPr>
          <w:rFonts w:cs="David" w:hint="cs"/>
          <w:rtl/>
        </w:rPr>
        <w:tab/>
        <w:t xml:space="preserve"> אני רוצה לשאול שאלה</w:t>
      </w:r>
      <w:r>
        <w:rPr>
          <w:rFonts w:cs="David" w:hint="cs"/>
          <w:rtl/>
        </w:rPr>
        <w:t xml:space="preserve">  </w:t>
      </w:r>
      <w:r w:rsidRPr="00D82B5A">
        <w:rPr>
          <w:rFonts w:cs="David" w:hint="cs"/>
          <w:rtl/>
        </w:rPr>
        <w:t>ישבתי בוועדת חוץ וביטחן והייתי חברת הכנסת היחידה. האם אין בכנסת הקוורום לקבל החלטות? זה נראה לי כל כך</w:t>
      </w:r>
    </w:p>
    <w:p w14:paraId="7E835B8C" w14:textId="77777777" w:rsidR="00D82B5A" w:rsidRPr="00D82B5A" w:rsidRDefault="00D82B5A" w:rsidP="00D82B5A">
      <w:pPr>
        <w:bidi/>
        <w:jc w:val="both"/>
        <w:rPr>
          <w:rFonts w:cs="David" w:hint="cs"/>
          <w:rtl/>
        </w:rPr>
      </w:pPr>
    </w:p>
    <w:p w14:paraId="105C0E90" w14:textId="77777777" w:rsidR="00D82B5A" w:rsidRPr="00D82B5A" w:rsidRDefault="00D82B5A" w:rsidP="00D82B5A">
      <w:pPr>
        <w:bidi/>
        <w:jc w:val="both"/>
        <w:rPr>
          <w:rFonts w:cs="David" w:hint="cs"/>
          <w:u w:val="single"/>
          <w:rtl/>
        </w:rPr>
      </w:pPr>
      <w:r w:rsidRPr="00D82B5A">
        <w:rPr>
          <w:rFonts w:cs="David" w:hint="cs"/>
          <w:u w:val="single"/>
          <w:rtl/>
        </w:rPr>
        <w:t>אתי</w:t>
      </w:r>
      <w:r>
        <w:rPr>
          <w:rFonts w:cs="David" w:hint="cs"/>
          <w:u w:val="single"/>
          <w:rtl/>
        </w:rPr>
        <w:t>:</w:t>
      </w:r>
    </w:p>
    <w:p w14:paraId="36A751CD" w14:textId="77777777" w:rsidR="00D82B5A" w:rsidRPr="00D82B5A" w:rsidRDefault="00D82B5A" w:rsidP="00D82B5A">
      <w:pPr>
        <w:bidi/>
        <w:jc w:val="both"/>
        <w:rPr>
          <w:rFonts w:cs="David" w:hint="cs"/>
          <w:rtl/>
        </w:rPr>
      </w:pPr>
    </w:p>
    <w:p w14:paraId="4BF9F4BF" w14:textId="77777777" w:rsidR="00D82B5A" w:rsidRPr="00D82B5A" w:rsidRDefault="00D82B5A" w:rsidP="00D82B5A">
      <w:pPr>
        <w:bidi/>
        <w:jc w:val="both"/>
        <w:rPr>
          <w:rFonts w:cs="David" w:hint="cs"/>
          <w:rtl/>
        </w:rPr>
      </w:pPr>
      <w:r w:rsidRPr="00D82B5A">
        <w:rPr>
          <w:rFonts w:cs="David" w:hint="cs"/>
          <w:rtl/>
        </w:rPr>
        <w:t>רק אצלנו בוועדת הכנסת.</w:t>
      </w:r>
    </w:p>
    <w:p w14:paraId="4F2F23F8" w14:textId="77777777" w:rsidR="00D82B5A" w:rsidRPr="00D82B5A" w:rsidRDefault="00D82B5A" w:rsidP="00D82B5A">
      <w:pPr>
        <w:bidi/>
        <w:jc w:val="both"/>
        <w:rPr>
          <w:rFonts w:cs="David" w:hint="cs"/>
          <w:rtl/>
        </w:rPr>
      </w:pPr>
    </w:p>
    <w:p w14:paraId="5E83C01A"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7F6D8B92" w14:textId="77777777" w:rsidR="00D82B5A" w:rsidRPr="00D82B5A" w:rsidRDefault="00D82B5A" w:rsidP="00D82B5A">
      <w:pPr>
        <w:pStyle w:val="Heading5"/>
        <w:rPr>
          <w:rFonts w:hint="cs"/>
          <w:sz w:val="24"/>
          <w:rtl/>
        </w:rPr>
      </w:pPr>
    </w:p>
    <w:p w14:paraId="28904FFC" w14:textId="77777777" w:rsidR="00D82B5A" w:rsidRPr="00D82B5A" w:rsidRDefault="00D82B5A" w:rsidP="00D82B5A">
      <w:pPr>
        <w:bidi/>
        <w:jc w:val="both"/>
        <w:rPr>
          <w:rFonts w:cs="David" w:hint="cs"/>
          <w:rtl/>
        </w:rPr>
      </w:pPr>
      <w:r w:rsidRPr="00D82B5A">
        <w:rPr>
          <w:rFonts w:cs="David" w:hint="cs"/>
          <w:rtl/>
        </w:rPr>
        <w:tab/>
        <w:t xml:space="preserve"> אני מדברת לא על דברים אינטרסנטים פוליטיים.</w:t>
      </w:r>
    </w:p>
    <w:p w14:paraId="43593869" w14:textId="77777777" w:rsidR="00D82B5A" w:rsidRPr="00D82B5A" w:rsidRDefault="00D82B5A" w:rsidP="00D82B5A">
      <w:pPr>
        <w:bidi/>
        <w:jc w:val="both"/>
        <w:rPr>
          <w:rFonts w:cs="David" w:hint="cs"/>
          <w:rtl/>
        </w:rPr>
      </w:pPr>
    </w:p>
    <w:p w14:paraId="50D5E105"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8266498" w14:textId="77777777" w:rsidR="00D82B5A" w:rsidRPr="00D82B5A" w:rsidRDefault="00D82B5A" w:rsidP="00D82B5A">
      <w:pPr>
        <w:bidi/>
        <w:jc w:val="both"/>
        <w:rPr>
          <w:rFonts w:cs="David" w:hint="cs"/>
          <w:rtl/>
        </w:rPr>
      </w:pPr>
    </w:p>
    <w:p w14:paraId="33EDE4A6" w14:textId="77777777" w:rsidR="00D82B5A" w:rsidRPr="00D82B5A" w:rsidRDefault="00D82B5A" w:rsidP="00D82B5A">
      <w:pPr>
        <w:bidi/>
        <w:jc w:val="both"/>
        <w:rPr>
          <w:rFonts w:cs="David" w:hint="cs"/>
          <w:rtl/>
        </w:rPr>
      </w:pPr>
      <w:r w:rsidRPr="00D82B5A">
        <w:rPr>
          <w:rFonts w:cs="David" w:hint="cs"/>
          <w:rtl/>
        </w:rPr>
        <w:tab/>
        <w:t xml:space="preserve"> תצטרכי להיכנס לקרביים של סדרי העבודה בכנסת. מה שקרה לי היום בוועדות, זה היה טירוף מערכות. </w:t>
      </w:r>
      <w:proofErr w:type="spellStart"/>
      <w:r w:rsidRPr="00D82B5A">
        <w:rPr>
          <w:rFonts w:cs="David" w:hint="cs"/>
          <w:rtl/>
        </w:rPr>
        <w:t>תישזזתי</w:t>
      </w:r>
      <w:proofErr w:type="spellEnd"/>
      <w:r w:rsidRPr="00D82B5A">
        <w:rPr>
          <w:rFonts w:cs="David" w:hint="cs"/>
          <w:rtl/>
        </w:rPr>
        <w:t xml:space="preserve"> חברי כנסת מישיבה לישיבה מועדה </w:t>
      </w:r>
      <w:proofErr w:type="spellStart"/>
      <w:r w:rsidRPr="00D82B5A">
        <w:rPr>
          <w:rFonts w:cs="David" w:hint="cs"/>
          <w:rtl/>
        </w:rPr>
        <w:t>לועדה</w:t>
      </w:r>
      <w:proofErr w:type="spellEnd"/>
      <w:r w:rsidRPr="00D82B5A">
        <w:rPr>
          <w:rFonts w:cs="David" w:hint="cs"/>
          <w:rtl/>
        </w:rPr>
        <w:t xml:space="preserve">. את תאלצי </w:t>
      </w:r>
      <w:proofErr w:type="spellStart"/>
      <w:r w:rsidRPr="00D82B5A">
        <w:rPr>
          <w:rFonts w:cs="David" w:hint="cs"/>
          <w:rtl/>
        </w:rPr>
        <w:t>שייה</w:t>
      </w:r>
      <w:proofErr w:type="spellEnd"/>
      <w:r w:rsidRPr="00D82B5A">
        <w:rPr>
          <w:rFonts w:cs="David" w:hint="cs"/>
          <w:rtl/>
        </w:rPr>
        <w:t xml:space="preserve"> פה גוף כמה פעמים בחודש תתכנס ועדת העבודה. אנחנו מהבוקר לא הזזנו נייר עד שחברי כנסת התפרצו עלי. אני עוד לא ישבתי בוועדת חוקה הקמת אותי בישיבה אחרת. זה ראי שיהיה קוורום</w:t>
      </w:r>
    </w:p>
    <w:p w14:paraId="48698E71" w14:textId="77777777" w:rsidR="00D82B5A" w:rsidRPr="00D82B5A" w:rsidRDefault="00D82B5A" w:rsidP="00D82B5A">
      <w:pPr>
        <w:bidi/>
        <w:jc w:val="both"/>
        <w:rPr>
          <w:rFonts w:cs="David" w:hint="cs"/>
          <w:rtl/>
        </w:rPr>
      </w:pPr>
    </w:p>
    <w:p w14:paraId="148A7299"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E5B207D" w14:textId="77777777" w:rsidR="00D82B5A" w:rsidRPr="00D82B5A" w:rsidRDefault="00D82B5A" w:rsidP="00D82B5A">
      <w:pPr>
        <w:bidi/>
        <w:jc w:val="both"/>
        <w:rPr>
          <w:rFonts w:cs="David" w:hint="cs"/>
          <w:rtl/>
        </w:rPr>
      </w:pPr>
    </w:p>
    <w:p w14:paraId="28FA2B23" w14:textId="77777777" w:rsidR="00D82B5A" w:rsidRPr="00D82B5A" w:rsidRDefault="00D82B5A" w:rsidP="00D82B5A">
      <w:pPr>
        <w:bidi/>
        <w:jc w:val="both"/>
        <w:rPr>
          <w:rFonts w:cs="David" w:hint="cs"/>
          <w:rtl/>
        </w:rPr>
      </w:pPr>
      <w:r w:rsidRPr="00D82B5A">
        <w:rPr>
          <w:rFonts w:cs="David" w:hint="cs"/>
          <w:rtl/>
        </w:rPr>
        <w:t>זה נובע מזה שחברי הכנסת חברים בכמה ועדות.</w:t>
      </w:r>
    </w:p>
    <w:p w14:paraId="20559B62" w14:textId="77777777" w:rsidR="00D82B5A" w:rsidRPr="00D82B5A" w:rsidRDefault="00D82B5A" w:rsidP="00D82B5A">
      <w:pPr>
        <w:bidi/>
        <w:jc w:val="both"/>
        <w:rPr>
          <w:rFonts w:cs="David" w:hint="cs"/>
          <w:rtl/>
        </w:rPr>
      </w:pPr>
    </w:p>
    <w:p w14:paraId="0F36C4E3"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432BFA7A" w14:textId="77777777" w:rsidR="00D82B5A" w:rsidRPr="00D82B5A" w:rsidRDefault="00D82B5A" w:rsidP="00D82B5A">
      <w:pPr>
        <w:bidi/>
        <w:jc w:val="both"/>
        <w:rPr>
          <w:rFonts w:cs="David" w:hint="cs"/>
          <w:rtl/>
        </w:rPr>
      </w:pPr>
    </w:p>
    <w:p w14:paraId="0934F523" w14:textId="77777777" w:rsidR="00D82B5A" w:rsidRPr="00D82B5A" w:rsidRDefault="00D82B5A" w:rsidP="00D82B5A">
      <w:pPr>
        <w:bidi/>
        <w:jc w:val="both"/>
        <w:rPr>
          <w:rFonts w:cs="David" w:hint="cs"/>
          <w:rtl/>
        </w:rPr>
      </w:pPr>
      <w:r w:rsidRPr="00D82B5A">
        <w:rPr>
          <w:rFonts w:cs="David" w:hint="cs"/>
          <w:rtl/>
        </w:rPr>
        <w:tab/>
        <w:t xml:space="preserve"> אם יצא אחד לשליחות בחול או שניים, אנחנו כל היום רצים. היא קשורה להרבה דברים</w:t>
      </w:r>
    </w:p>
    <w:p w14:paraId="4FACF8E2" w14:textId="77777777" w:rsidR="00D82B5A" w:rsidRPr="00D82B5A" w:rsidRDefault="00D82B5A" w:rsidP="00D82B5A">
      <w:pPr>
        <w:bidi/>
        <w:jc w:val="both"/>
        <w:rPr>
          <w:rFonts w:cs="David" w:hint="cs"/>
          <w:rtl/>
        </w:rPr>
      </w:pPr>
    </w:p>
    <w:p w14:paraId="39D4E6A5"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37A11B0A" w14:textId="77777777" w:rsidR="00D82B5A" w:rsidRPr="00D82B5A" w:rsidRDefault="00D82B5A" w:rsidP="00D82B5A">
      <w:pPr>
        <w:bidi/>
        <w:jc w:val="both"/>
        <w:rPr>
          <w:rFonts w:cs="David" w:hint="cs"/>
          <w:rtl/>
        </w:rPr>
      </w:pPr>
    </w:p>
    <w:p w14:paraId="3A9712F8" w14:textId="77777777" w:rsidR="00D82B5A" w:rsidRPr="00D82B5A" w:rsidRDefault="00D82B5A" w:rsidP="00D82B5A">
      <w:pPr>
        <w:bidi/>
        <w:jc w:val="both"/>
        <w:rPr>
          <w:rFonts w:cs="David" w:hint="cs"/>
          <w:rtl/>
        </w:rPr>
      </w:pPr>
      <w:r w:rsidRPr="00D82B5A">
        <w:rPr>
          <w:rFonts w:cs="David" w:hint="cs"/>
          <w:rtl/>
        </w:rPr>
        <w:t>אף פעם לא היה קוורום</w:t>
      </w:r>
    </w:p>
    <w:p w14:paraId="50BF80BF" w14:textId="77777777" w:rsidR="00D82B5A" w:rsidRDefault="00D82B5A" w:rsidP="00D82B5A">
      <w:pPr>
        <w:bidi/>
        <w:jc w:val="both"/>
        <w:rPr>
          <w:rFonts w:cs="David" w:hint="cs"/>
          <w:rtl/>
        </w:rPr>
      </w:pPr>
    </w:p>
    <w:p w14:paraId="5DBAF242" w14:textId="77777777" w:rsidR="00D82B5A" w:rsidRDefault="00D82B5A" w:rsidP="00D82B5A">
      <w:pPr>
        <w:bidi/>
        <w:jc w:val="both"/>
        <w:rPr>
          <w:rFonts w:cs="David" w:hint="cs"/>
          <w:rtl/>
        </w:rPr>
      </w:pPr>
    </w:p>
    <w:p w14:paraId="67ECA3C4" w14:textId="77777777" w:rsidR="00D82B5A" w:rsidRDefault="00D82B5A" w:rsidP="00D82B5A">
      <w:pPr>
        <w:bidi/>
        <w:jc w:val="both"/>
        <w:rPr>
          <w:rFonts w:cs="David" w:hint="cs"/>
          <w:rtl/>
        </w:rPr>
      </w:pPr>
    </w:p>
    <w:p w14:paraId="7C539594" w14:textId="77777777" w:rsidR="00D82B5A" w:rsidRDefault="00D82B5A" w:rsidP="00D82B5A">
      <w:pPr>
        <w:bidi/>
        <w:jc w:val="both"/>
        <w:rPr>
          <w:rFonts w:cs="David" w:hint="cs"/>
          <w:rtl/>
        </w:rPr>
      </w:pPr>
    </w:p>
    <w:p w14:paraId="2D9E46E1" w14:textId="77777777" w:rsidR="00D82B5A" w:rsidRPr="00D82B5A" w:rsidRDefault="00D82B5A" w:rsidP="00D82B5A">
      <w:pPr>
        <w:bidi/>
        <w:jc w:val="both"/>
        <w:rPr>
          <w:rFonts w:cs="David" w:hint="cs"/>
          <w:u w:val="single"/>
          <w:rtl/>
        </w:rPr>
      </w:pPr>
    </w:p>
    <w:p w14:paraId="2C11DFCF"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4C3D946" w14:textId="77777777" w:rsidR="00D82B5A" w:rsidRPr="00D82B5A" w:rsidRDefault="00D82B5A" w:rsidP="00D82B5A">
      <w:pPr>
        <w:bidi/>
        <w:jc w:val="both"/>
        <w:rPr>
          <w:rFonts w:cs="David" w:hint="cs"/>
          <w:rtl/>
        </w:rPr>
      </w:pPr>
    </w:p>
    <w:p w14:paraId="28731A70" w14:textId="77777777" w:rsidR="00D82B5A" w:rsidRPr="00D82B5A" w:rsidRDefault="00D82B5A" w:rsidP="00D82B5A">
      <w:pPr>
        <w:bidi/>
        <w:jc w:val="both"/>
        <w:rPr>
          <w:rFonts w:cs="David" w:hint="cs"/>
          <w:rtl/>
        </w:rPr>
      </w:pPr>
      <w:r w:rsidRPr="00D82B5A">
        <w:rPr>
          <w:rFonts w:cs="David" w:hint="cs"/>
          <w:rtl/>
        </w:rPr>
        <w:t>היו כבר הצעות חוק בכחול, זה רק חוקי יסוד.</w:t>
      </w:r>
    </w:p>
    <w:p w14:paraId="62CA0384" w14:textId="77777777" w:rsidR="00D82B5A" w:rsidRPr="00D82B5A" w:rsidRDefault="00D82B5A" w:rsidP="00D82B5A">
      <w:pPr>
        <w:bidi/>
        <w:jc w:val="both"/>
        <w:rPr>
          <w:rFonts w:cs="David" w:hint="cs"/>
          <w:rtl/>
        </w:rPr>
      </w:pPr>
    </w:p>
    <w:p w14:paraId="7AF5CE12"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42EF70B1" w14:textId="77777777" w:rsidR="00D82B5A" w:rsidRPr="00D82B5A" w:rsidRDefault="00D82B5A" w:rsidP="00D82B5A">
      <w:pPr>
        <w:bidi/>
        <w:jc w:val="both"/>
        <w:rPr>
          <w:rFonts w:cs="David" w:hint="cs"/>
          <w:rtl/>
        </w:rPr>
      </w:pPr>
    </w:p>
    <w:p w14:paraId="76C2FC5B" w14:textId="77777777" w:rsidR="00D82B5A" w:rsidRPr="00D82B5A" w:rsidRDefault="00D82B5A" w:rsidP="00D82B5A">
      <w:pPr>
        <w:bidi/>
        <w:jc w:val="both"/>
        <w:rPr>
          <w:rFonts w:cs="David" w:hint="cs"/>
          <w:rtl/>
        </w:rPr>
      </w:pPr>
      <w:r w:rsidRPr="00D82B5A">
        <w:rPr>
          <w:rFonts w:cs="David" w:hint="cs"/>
          <w:rtl/>
        </w:rPr>
        <w:tab/>
        <w:t xml:space="preserve"> כמה פגישות את צריכה לקבוע בשבוע</w:t>
      </w:r>
    </w:p>
    <w:p w14:paraId="315828E5" w14:textId="77777777" w:rsidR="00D82B5A" w:rsidRPr="00D82B5A" w:rsidRDefault="00D82B5A" w:rsidP="00D82B5A">
      <w:pPr>
        <w:bidi/>
        <w:jc w:val="both"/>
        <w:rPr>
          <w:rFonts w:cs="David" w:hint="cs"/>
          <w:rtl/>
        </w:rPr>
      </w:pPr>
    </w:p>
    <w:p w14:paraId="1E259A28"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2397B684" w14:textId="77777777" w:rsidR="00D82B5A" w:rsidRPr="00D82B5A" w:rsidRDefault="00D82B5A" w:rsidP="00D82B5A">
      <w:pPr>
        <w:pStyle w:val="Heading5"/>
        <w:rPr>
          <w:rFonts w:hint="cs"/>
          <w:sz w:val="24"/>
          <w:rtl/>
        </w:rPr>
      </w:pPr>
    </w:p>
    <w:p w14:paraId="0E41B275" w14:textId="77777777" w:rsidR="00D82B5A" w:rsidRPr="00D82B5A" w:rsidRDefault="00D82B5A" w:rsidP="00D82B5A">
      <w:pPr>
        <w:bidi/>
        <w:jc w:val="both"/>
        <w:rPr>
          <w:rFonts w:cs="David" w:hint="cs"/>
          <w:rtl/>
        </w:rPr>
      </w:pPr>
      <w:r w:rsidRPr="00D82B5A">
        <w:rPr>
          <w:rFonts w:cs="David" w:hint="cs"/>
          <w:rtl/>
        </w:rPr>
        <w:tab/>
      </w:r>
    </w:p>
    <w:p w14:paraId="0967F771" w14:textId="77777777" w:rsidR="00D82B5A" w:rsidRPr="00D82B5A" w:rsidRDefault="00D82B5A" w:rsidP="00D82B5A">
      <w:pPr>
        <w:bidi/>
        <w:jc w:val="both"/>
        <w:rPr>
          <w:rFonts w:cs="David" w:hint="cs"/>
          <w:rtl/>
        </w:rPr>
      </w:pPr>
      <w:r w:rsidRPr="00D82B5A">
        <w:rPr>
          <w:rFonts w:cs="David" w:hint="cs"/>
          <w:rtl/>
        </w:rPr>
        <w:t>אנחנו מהחרוצים</w:t>
      </w:r>
    </w:p>
    <w:p w14:paraId="748C61B8" w14:textId="77777777" w:rsidR="00D82B5A" w:rsidRPr="00D82B5A" w:rsidRDefault="00D82B5A" w:rsidP="00D82B5A">
      <w:pPr>
        <w:bidi/>
        <w:jc w:val="both"/>
        <w:rPr>
          <w:rFonts w:cs="David" w:hint="cs"/>
          <w:rtl/>
        </w:rPr>
      </w:pPr>
    </w:p>
    <w:p w14:paraId="488DCE79"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336D0E7" w14:textId="77777777" w:rsidR="00D82B5A" w:rsidRPr="00D82B5A" w:rsidRDefault="00D82B5A" w:rsidP="00D82B5A">
      <w:pPr>
        <w:bidi/>
        <w:jc w:val="both"/>
        <w:rPr>
          <w:rFonts w:cs="David" w:hint="cs"/>
          <w:rtl/>
        </w:rPr>
      </w:pPr>
    </w:p>
    <w:p w14:paraId="68F8D255" w14:textId="77777777" w:rsidR="00D82B5A" w:rsidRPr="00D82B5A" w:rsidRDefault="00D82B5A" w:rsidP="00D82B5A">
      <w:pPr>
        <w:bidi/>
        <w:jc w:val="both"/>
        <w:rPr>
          <w:rFonts w:cs="David" w:hint="cs"/>
          <w:rtl/>
        </w:rPr>
      </w:pPr>
      <w:r w:rsidRPr="00D82B5A">
        <w:rPr>
          <w:rFonts w:cs="David" w:hint="cs"/>
          <w:rtl/>
        </w:rPr>
        <w:tab/>
        <w:t xml:space="preserve"> אני אוהב להיות במליאה. את רוצה ללמוד חוק, </w:t>
      </w:r>
      <w:proofErr w:type="spellStart"/>
      <w:r w:rsidRPr="00D82B5A">
        <w:rPr>
          <w:rFonts w:cs="David" w:hint="cs"/>
          <w:rtl/>
        </w:rPr>
        <w:t>הזמנתמהמממ</w:t>
      </w:r>
      <w:proofErr w:type="spellEnd"/>
      <w:r w:rsidRPr="00D82B5A">
        <w:rPr>
          <w:rFonts w:cs="David" w:hint="cs"/>
          <w:rtl/>
        </w:rPr>
        <w:t xml:space="preserve"> חומר, מתי תעשי את זה? אז אין בעיה, זה כמו הטבחים </w:t>
      </w:r>
      <w:proofErr w:type="spellStart"/>
      <w:r w:rsidRPr="00D82B5A">
        <w:rPr>
          <w:rFonts w:cs="David" w:hint="cs"/>
          <w:rtl/>
        </w:rPr>
        <w:t>בצהל</w:t>
      </w:r>
      <w:proofErr w:type="spellEnd"/>
      <w:r w:rsidRPr="00D82B5A">
        <w:rPr>
          <w:rFonts w:cs="David" w:hint="cs"/>
          <w:rtl/>
        </w:rPr>
        <w:t xml:space="preserve">, שבוע </w:t>
      </w:r>
      <w:proofErr w:type="spellStart"/>
      <w:r w:rsidRPr="00D82B5A">
        <w:rPr>
          <w:rFonts w:cs="David" w:hint="cs"/>
          <w:rtl/>
        </w:rPr>
        <w:t>שבוע</w:t>
      </w:r>
      <w:proofErr w:type="spellEnd"/>
      <w:r w:rsidRPr="00D82B5A">
        <w:rPr>
          <w:rFonts w:cs="David" w:hint="cs"/>
          <w:rtl/>
        </w:rPr>
        <w:t>.</w:t>
      </w:r>
    </w:p>
    <w:p w14:paraId="2CA9EB5D" w14:textId="77777777" w:rsidR="00D82B5A" w:rsidRPr="00D82B5A" w:rsidRDefault="00D82B5A" w:rsidP="00D82B5A">
      <w:pPr>
        <w:bidi/>
        <w:jc w:val="both"/>
        <w:rPr>
          <w:rFonts w:cs="David" w:hint="cs"/>
          <w:rtl/>
        </w:rPr>
      </w:pPr>
    </w:p>
    <w:p w14:paraId="0DB70928"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1E70A1D" w14:textId="77777777" w:rsidR="00D82B5A" w:rsidRPr="00D82B5A" w:rsidRDefault="00D82B5A" w:rsidP="00D82B5A">
      <w:pPr>
        <w:bidi/>
        <w:jc w:val="both"/>
        <w:rPr>
          <w:rFonts w:cs="David" w:hint="cs"/>
          <w:rtl/>
        </w:rPr>
      </w:pPr>
    </w:p>
    <w:p w14:paraId="577BD86B" w14:textId="77777777" w:rsidR="00D82B5A" w:rsidRPr="00D82B5A" w:rsidRDefault="00D82B5A" w:rsidP="00D82B5A">
      <w:pPr>
        <w:bidi/>
        <w:jc w:val="both"/>
        <w:rPr>
          <w:rFonts w:cs="David" w:hint="cs"/>
          <w:rtl/>
        </w:rPr>
      </w:pPr>
      <w:r w:rsidRPr="00D82B5A">
        <w:rPr>
          <w:rFonts w:cs="David" w:hint="cs"/>
          <w:rtl/>
        </w:rPr>
        <w:t>רובי ניסה לצמצם את הוועדות והוא קיווה שזה יגביר.</w:t>
      </w:r>
    </w:p>
    <w:p w14:paraId="452A7190" w14:textId="77777777" w:rsidR="00D82B5A" w:rsidRPr="00D82B5A" w:rsidRDefault="00D82B5A" w:rsidP="00D82B5A">
      <w:pPr>
        <w:bidi/>
        <w:jc w:val="both"/>
        <w:rPr>
          <w:rFonts w:cs="David" w:hint="cs"/>
          <w:rtl/>
        </w:rPr>
      </w:pPr>
    </w:p>
    <w:p w14:paraId="08538259"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6BC4C6E" w14:textId="77777777" w:rsidR="00D82B5A" w:rsidRPr="00D82B5A" w:rsidRDefault="00D82B5A" w:rsidP="00D82B5A">
      <w:pPr>
        <w:bidi/>
        <w:jc w:val="both"/>
        <w:rPr>
          <w:rFonts w:cs="David" w:hint="cs"/>
          <w:rtl/>
        </w:rPr>
      </w:pPr>
    </w:p>
    <w:p w14:paraId="00CCBF01" w14:textId="77777777" w:rsidR="00D82B5A" w:rsidRPr="00D82B5A" w:rsidRDefault="00D82B5A" w:rsidP="00D82B5A">
      <w:pPr>
        <w:bidi/>
        <w:jc w:val="both"/>
        <w:rPr>
          <w:rFonts w:cs="David" w:hint="cs"/>
          <w:rtl/>
        </w:rPr>
      </w:pPr>
      <w:r w:rsidRPr="00D82B5A">
        <w:rPr>
          <w:rFonts w:cs="David" w:hint="cs"/>
          <w:rtl/>
        </w:rPr>
        <w:tab/>
        <w:t xml:space="preserve"> נעשה מחקר אם זה היה פותר את הבעיה. בואו נבדוק כמה נכחו בדרך כלל הם יושבים ב-12 וזה בכלל לא מפריע. השאלה היא שאלה והבעיה בעיה.</w:t>
      </w:r>
    </w:p>
    <w:p w14:paraId="49C82ED4" w14:textId="77777777" w:rsidR="00D82B5A" w:rsidRPr="00D82B5A" w:rsidRDefault="00D82B5A" w:rsidP="00D82B5A">
      <w:pPr>
        <w:bidi/>
        <w:jc w:val="both"/>
        <w:rPr>
          <w:rFonts w:cs="David" w:hint="cs"/>
          <w:rtl/>
        </w:rPr>
      </w:pPr>
    </w:p>
    <w:p w14:paraId="1FB94DF7" w14:textId="77777777" w:rsidR="00D82B5A" w:rsidRPr="00D82B5A" w:rsidRDefault="00D82B5A" w:rsidP="00D82B5A">
      <w:pPr>
        <w:bidi/>
        <w:jc w:val="both"/>
        <w:rPr>
          <w:rFonts w:cs="David" w:hint="cs"/>
          <w:u w:val="single"/>
          <w:rtl/>
        </w:rPr>
      </w:pPr>
      <w:r w:rsidRPr="00D82B5A">
        <w:rPr>
          <w:rFonts w:cs="David" w:hint="cs"/>
          <w:u w:val="single"/>
          <w:rtl/>
        </w:rPr>
        <w:t>אתי</w:t>
      </w:r>
      <w:r>
        <w:rPr>
          <w:rFonts w:cs="David" w:hint="cs"/>
          <w:u w:val="single"/>
          <w:rtl/>
        </w:rPr>
        <w:t>:</w:t>
      </w:r>
    </w:p>
    <w:p w14:paraId="22F0BE98" w14:textId="77777777" w:rsidR="00D82B5A" w:rsidRPr="00D82B5A" w:rsidRDefault="00D82B5A" w:rsidP="00D82B5A">
      <w:pPr>
        <w:bidi/>
        <w:jc w:val="both"/>
        <w:rPr>
          <w:rFonts w:cs="David" w:hint="cs"/>
          <w:rtl/>
        </w:rPr>
      </w:pPr>
    </w:p>
    <w:p w14:paraId="08CC9A19" w14:textId="77777777" w:rsidR="00D82B5A" w:rsidRPr="00D82B5A" w:rsidRDefault="00D82B5A" w:rsidP="00D82B5A">
      <w:pPr>
        <w:bidi/>
        <w:jc w:val="both"/>
        <w:rPr>
          <w:rFonts w:cs="David" w:hint="cs"/>
          <w:rtl/>
        </w:rPr>
      </w:pPr>
      <w:r w:rsidRPr="00D82B5A">
        <w:rPr>
          <w:rFonts w:cs="David" w:hint="cs"/>
          <w:rtl/>
        </w:rPr>
        <w:t xml:space="preserve">עשינו ועדות. </w:t>
      </w:r>
      <w:proofErr w:type="spellStart"/>
      <w:r w:rsidRPr="00D82B5A">
        <w:rPr>
          <w:rFonts w:cs="David" w:hint="cs"/>
          <w:rtl/>
        </w:rPr>
        <w:t>הנחהחזיק</w:t>
      </w:r>
      <w:proofErr w:type="spellEnd"/>
      <w:r w:rsidRPr="00D82B5A">
        <w:rPr>
          <w:rFonts w:cs="David" w:hint="cs"/>
          <w:rtl/>
        </w:rPr>
        <w:t xml:space="preserve"> זמן מה </w:t>
      </w:r>
    </w:p>
    <w:p w14:paraId="2C40727F" w14:textId="77777777" w:rsidR="00D82B5A" w:rsidRPr="00D82B5A" w:rsidRDefault="00D82B5A" w:rsidP="00D82B5A">
      <w:pPr>
        <w:bidi/>
        <w:jc w:val="both"/>
        <w:rPr>
          <w:rFonts w:cs="David" w:hint="cs"/>
          <w:rtl/>
        </w:rPr>
      </w:pPr>
    </w:p>
    <w:p w14:paraId="3F753B91"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F7B03D1" w14:textId="77777777" w:rsidR="00D82B5A" w:rsidRPr="00D82B5A" w:rsidRDefault="00D82B5A" w:rsidP="00D82B5A">
      <w:pPr>
        <w:bidi/>
        <w:jc w:val="both"/>
        <w:rPr>
          <w:rFonts w:cs="David" w:hint="cs"/>
          <w:rtl/>
        </w:rPr>
      </w:pPr>
    </w:p>
    <w:p w14:paraId="7D4E301B" w14:textId="77777777" w:rsidR="00D82B5A" w:rsidRPr="00D82B5A" w:rsidRDefault="00D82B5A" w:rsidP="00D82B5A">
      <w:pPr>
        <w:bidi/>
        <w:jc w:val="both"/>
        <w:rPr>
          <w:rFonts w:cs="David" w:hint="cs"/>
          <w:rtl/>
        </w:rPr>
      </w:pPr>
      <w:r w:rsidRPr="00D82B5A">
        <w:rPr>
          <w:rFonts w:cs="David" w:hint="cs"/>
          <w:rtl/>
        </w:rPr>
        <w:tab/>
        <w:t xml:space="preserve"> תוספי את זה לישיבות סיעות ועדות אתיקה או עוד משימות של הכנסת, ועדות פרס וכ</w:t>
      </w:r>
      <w:r>
        <w:rPr>
          <w:rFonts w:cs="David" w:hint="cs"/>
          <w:rtl/>
        </w:rPr>
        <w:t>ו</w:t>
      </w:r>
      <w:r w:rsidRPr="00D82B5A">
        <w:rPr>
          <w:rFonts w:cs="David" w:hint="cs"/>
          <w:rtl/>
        </w:rPr>
        <w:t>לי.</w:t>
      </w:r>
    </w:p>
    <w:p w14:paraId="3B986B14" w14:textId="77777777" w:rsidR="00D82B5A" w:rsidRPr="00D82B5A" w:rsidRDefault="00D82B5A" w:rsidP="00D82B5A">
      <w:pPr>
        <w:bidi/>
        <w:jc w:val="both"/>
        <w:rPr>
          <w:rFonts w:cs="David" w:hint="cs"/>
          <w:rtl/>
        </w:rPr>
      </w:pPr>
    </w:p>
    <w:p w14:paraId="6150AE10"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6F3286CF" w14:textId="77777777" w:rsidR="00D82B5A" w:rsidRPr="00D82B5A" w:rsidRDefault="00D82B5A" w:rsidP="00D82B5A">
      <w:pPr>
        <w:pStyle w:val="Heading5"/>
        <w:rPr>
          <w:rFonts w:hint="cs"/>
          <w:sz w:val="24"/>
          <w:rtl/>
        </w:rPr>
      </w:pPr>
    </w:p>
    <w:p w14:paraId="006A9BBA" w14:textId="77777777" w:rsidR="00D82B5A" w:rsidRPr="00D82B5A" w:rsidRDefault="00D82B5A" w:rsidP="00D82B5A">
      <w:pPr>
        <w:bidi/>
        <w:jc w:val="both"/>
        <w:rPr>
          <w:rFonts w:cs="David" w:hint="cs"/>
          <w:rtl/>
        </w:rPr>
      </w:pPr>
      <w:r w:rsidRPr="00D82B5A">
        <w:rPr>
          <w:rFonts w:cs="David" w:hint="cs"/>
          <w:rtl/>
        </w:rPr>
        <w:tab/>
        <w:t xml:space="preserve"> לא על קושי החיים אלא על התוצר. </w:t>
      </w:r>
    </w:p>
    <w:p w14:paraId="14E4F109" w14:textId="77777777" w:rsidR="00D82B5A" w:rsidRPr="00D82B5A" w:rsidRDefault="00D82B5A" w:rsidP="00D82B5A">
      <w:pPr>
        <w:bidi/>
        <w:jc w:val="both"/>
        <w:rPr>
          <w:rFonts w:cs="David" w:hint="cs"/>
          <w:rtl/>
        </w:rPr>
      </w:pPr>
    </w:p>
    <w:p w14:paraId="2DFF9E2B"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4263A9EE" w14:textId="77777777" w:rsidR="00D82B5A" w:rsidRPr="00D82B5A" w:rsidRDefault="00D82B5A" w:rsidP="00D82B5A">
      <w:pPr>
        <w:bidi/>
        <w:jc w:val="both"/>
        <w:rPr>
          <w:rFonts w:cs="David" w:hint="cs"/>
          <w:rtl/>
        </w:rPr>
      </w:pPr>
    </w:p>
    <w:p w14:paraId="047AEA8A" w14:textId="77777777" w:rsidR="00D82B5A" w:rsidRPr="00D82B5A" w:rsidRDefault="00D82B5A" w:rsidP="00D82B5A">
      <w:pPr>
        <w:bidi/>
        <w:jc w:val="both"/>
        <w:rPr>
          <w:rFonts w:cs="David" w:hint="cs"/>
          <w:rtl/>
        </w:rPr>
      </w:pPr>
      <w:r w:rsidRPr="00D82B5A">
        <w:rPr>
          <w:rFonts w:cs="David" w:hint="cs"/>
          <w:rtl/>
        </w:rPr>
        <w:tab/>
        <w:t xml:space="preserve"> הצהרות הון. איך אני מת להעתיק את זה לעוד הרבה בעלי משרות.</w:t>
      </w:r>
    </w:p>
    <w:p w14:paraId="7A846E78" w14:textId="77777777" w:rsidR="00D82B5A" w:rsidRPr="00D82B5A" w:rsidRDefault="00D82B5A" w:rsidP="00D82B5A">
      <w:pPr>
        <w:bidi/>
        <w:jc w:val="both"/>
        <w:rPr>
          <w:rFonts w:cs="David" w:hint="cs"/>
          <w:rtl/>
        </w:rPr>
      </w:pPr>
    </w:p>
    <w:p w14:paraId="458EF697"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896E895" w14:textId="77777777" w:rsidR="00D82B5A" w:rsidRPr="00D82B5A" w:rsidRDefault="00D82B5A" w:rsidP="00D82B5A">
      <w:pPr>
        <w:bidi/>
        <w:jc w:val="both"/>
        <w:rPr>
          <w:rFonts w:cs="David" w:hint="cs"/>
          <w:rtl/>
        </w:rPr>
      </w:pPr>
    </w:p>
    <w:p w14:paraId="70655AEB" w14:textId="77777777" w:rsidR="00D82B5A" w:rsidRPr="00D82B5A" w:rsidRDefault="00D82B5A" w:rsidP="00D82B5A">
      <w:pPr>
        <w:bidi/>
        <w:jc w:val="both"/>
        <w:rPr>
          <w:rFonts w:cs="David" w:hint="cs"/>
          <w:rtl/>
        </w:rPr>
      </w:pPr>
      <w:r w:rsidRPr="00D82B5A">
        <w:rPr>
          <w:rFonts w:cs="David" w:hint="cs"/>
          <w:rtl/>
        </w:rPr>
        <w:t>הפרק שכאן מציעה ועדת זמיר מבוסס על הקיים היום. אקרא ונתקדם עם זה סעיף מ טרה 58. מוצע שבתוך שישים ימים 59(א)(1)(2)(ב)(ג) (ד) עד כאן אלה הוראות שדומות לקיים היום, אפילו מועתקות.</w:t>
      </w:r>
    </w:p>
    <w:p w14:paraId="7B5DCB73" w14:textId="77777777" w:rsidR="00D82B5A" w:rsidRPr="00D82B5A" w:rsidRDefault="00D82B5A" w:rsidP="00D82B5A">
      <w:pPr>
        <w:bidi/>
        <w:jc w:val="both"/>
        <w:rPr>
          <w:rFonts w:cs="David" w:hint="cs"/>
          <w:rtl/>
        </w:rPr>
      </w:pPr>
    </w:p>
    <w:p w14:paraId="5852F223"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1201032" w14:textId="77777777" w:rsidR="00D82B5A" w:rsidRPr="00D82B5A" w:rsidRDefault="00D82B5A" w:rsidP="00D82B5A">
      <w:pPr>
        <w:bidi/>
        <w:jc w:val="both"/>
        <w:rPr>
          <w:rFonts w:cs="David" w:hint="cs"/>
          <w:rtl/>
        </w:rPr>
      </w:pPr>
    </w:p>
    <w:p w14:paraId="4619FBB8" w14:textId="77777777" w:rsidR="00D82B5A" w:rsidRPr="00D82B5A" w:rsidRDefault="00D82B5A" w:rsidP="00D82B5A">
      <w:pPr>
        <w:bidi/>
        <w:jc w:val="both"/>
        <w:rPr>
          <w:rFonts w:cs="David" w:hint="cs"/>
          <w:rtl/>
        </w:rPr>
      </w:pPr>
      <w:r w:rsidRPr="00D82B5A">
        <w:rPr>
          <w:rFonts w:cs="David" w:hint="cs"/>
          <w:rtl/>
        </w:rPr>
        <w:t>רק חבר כנסת מגיש את זה.</w:t>
      </w:r>
    </w:p>
    <w:p w14:paraId="6DDAAC77" w14:textId="77777777" w:rsidR="00D82B5A" w:rsidRDefault="00D82B5A" w:rsidP="00D82B5A">
      <w:pPr>
        <w:bidi/>
        <w:jc w:val="both"/>
        <w:rPr>
          <w:rFonts w:cs="David" w:hint="cs"/>
          <w:rtl/>
        </w:rPr>
      </w:pPr>
    </w:p>
    <w:p w14:paraId="791748BD" w14:textId="77777777" w:rsidR="00D82B5A" w:rsidRDefault="00D82B5A" w:rsidP="00D82B5A">
      <w:pPr>
        <w:bidi/>
        <w:jc w:val="both"/>
        <w:rPr>
          <w:rFonts w:cs="David" w:hint="cs"/>
          <w:rtl/>
        </w:rPr>
      </w:pPr>
    </w:p>
    <w:p w14:paraId="0D4E7014" w14:textId="77777777" w:rsidR="00D82B5A" w:rsidRDefault="00D82B5A" w:rsidP="00D82B5A">
      <w:pPr>
        <w:bidi/>
        <w:jc w:val="both"/>
        <w:rPr>
          <w:rFonts w:cs="David" w:hint="cs"/>
          <w:rtl/>
        </w:rPr>
      </w:pPr>
    </w:p>
    <w:p w14:paraId="152E54A8" w14:textId="77777777" w:rsidR="00D82B5A" w:rsidRPr="00D82B5A" w:rsidRDefault="00D82B5A" w:rsidP="00D82B5A">
      <w:pPr>
        <w:bidi/>
        <w:jc w:val="both"/>
        <w:rPr>
          <w:rFonts w:cs="David" w:hint="cs"/>
          <w:rtl/>
        </w:rPr>
      </w:pPr>
    </w:p>
    <w:p w14:paraId="2D727D03"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1C32969D" w14:textId="77777777" w:rsidR="00D82B5A" w:rsidRPr="00D82B5A" w:rsidRDefault="00D82B5A" w:rsidP="00D82B5A">
      <w:pPr>
        <w:bidi/>
        <w:jc w:val="both"/>
        <w:rPr>
          <w:rFonts w:cs="David" w:hint="cs"/>
          <w:rtl/>
        </w:rPr>
      </w:pPr>
    </w:p>
    <w:p w14:paraId="5BC8B331" w14:textId="77777777" w:rsidR="00D82B5A" w:rsidRPr="00D82B5A" w:rsidRDefault="00D82B5A" w:rsidP="00D82B5A">
      <w:pPr>
        <w:bidi/>
        <w:jc w:val="both"/>
        <w:rPr>
          <w:rFonts w:cs="David" w:hint="cs"/>
          <w:rtl/>
        </w:rPr>
      </w:pPr>
      <w:r w:rsidRPr="00D82B5A">
        <w:rPr>
          <w:rFonts w:cs="David" w:hint="cs"/>
          <w:rtl/>
        </w:rPr>
        <w:tab/>
        <w:t xml:space="preserve"> אני אומר לך שאני בא מתחום ה מסם ולכן אני רוצה להשאיל. זה כלי טוב, זה אחד הכלילם הכי שימושיים בידי חוקי המס. חבר כנסת הגיש הצהרת הון ואם הוא לא נחקר או לא מעל או לא עשה שום טעות, </w:t>
      </w:r>
      <w:proofErr w:type="spellStart"/>
      <w:r w:rsidRPr="00D82B5A">
        <w:rPr>
          <w:rFonts w:cs="David" w:hint="cs"/>
          <w:rtl/>
        </w:rPr>
        <w:t>הז</w:t>
      </w:r>
      <w:proofErr w:type="spellEnd"/>
      <w:r w:rsidRPr="00D82B5A">
        <w:rPr>
          <w:rFonts w:cs="David" w:hint="cs"/>
          <w:rtl/>
        </w:rPr>
        <w:t xml:space="preserve"> עוד נייר בחשבות הכנסת, בכספת. אני הולך הרי כולנו באים, אקח על עצי, החלטתי להיות מושחת, רוצה להתעשר בקדנציה אחת שתיים. אני קיבלתי לצורך </w:t>
      </w:r>
      <w:proofErr w:type="spellStart"/>
      <w:r w:rsidRPr="00D82B5A">
        <w:rPr>
          <w:rFonts w:cs="David" w:hint="cs"/>
          <w:rtl/>
        </w:rPr>
        <w:t>הענין</w:t>
      </w:r>
      <w:proofErr w:type="spellEnd"/>
      <w:r w:rsidRPr="00D82B5A">
        <w:rPr>
          <w:rFonts w:cs="David" w:hint="cs"/>
          <w:rtl/>
        </w:rPr>
        <w:t xml:space="preserve"> משכורת 10 אלף </w:t>
      </w:r>
      <w:proofErr w:type="spellStart"/>
      <w:r w:rsidRPr="00D82B5A">
        <w:rPr>
          <w:rFonts w:cs="David" w:hint="cs"/>
          <w:rtl/>
        </w:rPr>
        <w:t>שקח</w:t>
      </w:r>
      <w:proofErr w:type="spellEnd"/>
      <w:r w:rsidRPr="00D82B5A">
        <w:rPr>
          <w:rFonts w:cs="David" w:hint="cs"/>
          <w:rtl/>
        </w:rPr>
        <w:t xml:space="preserve"> </w:t>
      </w:r>
      <w:proofErr w:type="spellStart"/>
      <w:r w:rsidRPr="00D82B5A">
        <w:rPr>
          <w:rFonts w:cs="David" w:hint="cs"/>
          <w:rtl/>
        </w:rPr>
        <w:t>בכנ</w:t>
      </w:r>
      <w:proofErr w:type="spellEnd"/>
      <w:r w:rsidRPr="00D82B5A">
        <w:rPr>
          <w:rFonts w:cs="David" w:hint="cs"/>
          <w:rtl/>
        </w:rPr>
        <w:t xml:space="preserve"> </w:t>
      </w:r>
      <w:proofErr w:type="spellStart"/>
      <w:r w:rsidRPr="00D82B5A">
        <w:rPr>
          <w:rFonts w:cs="David" w:hint="cs"/>
          <w:rtl/>
        </w:rPr>
        <w:t>סת</w:t>
      </w:r>
      <w:proofErr w:type="spellEnd"/>
      <w:r w:rsidRPr="00D82B5A">
        <w:rPr>
          <w:rFonts w:cs="David" w:hint="cs"/>
          <w:rtl/>
        </w:rPr>
        <w:t xml:space="preserve">, כפול 10 אכלתי </w:t>
      </w:r>
      <w:proofErr w:type="spellStart"/>
      <w:r w:rsidRPr="00D82B5A">
        <w:rPr>
          <w:rFonts w:cs="David" w:hint="cs"/>
          <w:rtl/>
        </w:rPr>
        <w:t>באינפוזציה</w:t>
      </w:r>
      <w:proofErr w:type="spellEnd"/>
      <w:r w:rsidRPr="00D82B5A">
        <w:rPr>
          <w:rFonts w:cs="David" w:hint="cs"/>
          <w:rtl/>
        </w:rPr>
        <w:t xml:space="preserve"> היה צריך להיות לי 720. בנוסף להצהרת הון יש לי איקס. יש פער, אז מי בודק?</w:t>
      </w:r>
    </w:p>
    <w:p w14:paraId="3D8F3472" w14:textId="77777777" w:rsidR="00D82B5A" w:rsidRPr="00D82B5A" w:rsidRDefault="00D82B5A" w:rsidP="00D82B5A">
      <w:pPr>
        <w:bidi/>
        <w:jc w:val="both"/>
        <w:rPr>
          <w:rFonts w:cs="David" w:hint="cs"/>
          <w:rtl/>
        </w:rPr>
      </w:pPr>
    </w:p>
    <w:p w14:paraId="39DBC47E" w14:textId="77777777" w:rsid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3F0DEFC3" w14:textId="77777777" w:rsidR="00D82B5A" w:rsidRPr="00D82B5A" w:rsidRDefault="00D82B5A" w:rsidP="00D82B5A">
      <w:pPr>
        <w:bidi/>
        <w:jc w:val="both"/>
        <w:rPr>
          <w:rFonts w:cs="David" w:hint="cs"/>
          <w:u w:val="single"/>
          <w:rtl/>
        </w:rPr>
      </w:pPr>
    </w:p>
    <w:p w14:paraId="14B3EB74" w14:textId="77777777" w:rsidR="00D82B5A" w:rsidRPr="00D82B5A" w:rsidRDefault="00D82B5A" w:rsidP="00D82B5A">
      <w:pPr>
        <w:bidi/>
        <w:jc w:val="both"/>
        <w:rPr>
          <w:rFonts w:cs="David" w:hint="cs"/>
          <w:rtl/>
        </w:rPr>
      </w:pPr>
      <w:r w:rsidRPr="00D82B5A">
        <w:rPr>
          <w:rFonts w:cs="David" w:hint="cs"/>
          <w:rtl/>
        </w:rPr>
        <w:t xml:space="preserve">מדובר על זה בהמשך. זה בדיוק השינוי. היום הצהרות ההון מוגשות ונשארות בכספת ונפתחות אך ורק אם חבר הכנסת מבקש או </w:t>
      </w:r>
      <w:proofErr w:type="spellStart"/>
      <w:r w:rsidRPr="00D82B5A">
        <w:rPr>
          <w:rFonts w:cs="David" w:hint="cs"/>
          <w:rtl/>
        </w:rPr>
        <w:t>לפיצו</w:t>
      </w:r>
      <w:proofErr w:type="spellEnd"/>
      <w:r w:rsidRPr="00D82B5A">
        <w:rPr>
          <w:rFonts w:cs="David" w:hint="cs"/>
          <w:rtl/>
        </w:rPr>
        <w:t>. היו מקרים בודדים מאוד שחכים נחקרו בדברים שקשורים לקבלת נכסים וקיבלנו צו של בת משפט. זאת אומרת, למעשה אנחנו לא יודעים אם חבר הכנסת לא רק לא שיקר אלא אם הוא בטעות נתן מעטפה ריקה או שכח לציין את הנכסים של בן זוג. זה המצב הקיים היום. מה שמוצע זה שהצהרות ההון אחרי יעביר לעיונו של היועץ לאתיקה. גם אם נשים בצד מי יהיה גוף, הרעיון שמישהו יבדוק, שהטופס מולא כראוי, אם חבר הכנסת רוצה להתייעץ איך למלא.ץ</w:t>
      </w:r>
    </w:p>
    <w:p w14:paraId="555C6BEC" w14:textId="77777777" w:rsidR="00D82B5A" w:rsidRPr="00D82B5A" w:rsidRDefault="00D82B5A" w:rsidP="00D82B5A">
      <w:pPr>
        <w:bidi/>
        <w:jc w:val="both"/>
        <w:rPr>
          <w:rFonts w:cs="David" w:hint="cs"/>
          <w:rtl/>
        </w:rPr>
      </w:pPr>
    </w:p>
    <w:p w14:paraId="55A53212"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D7EC79D" w14:textId="77777777" w:rsidR="00D82B5A" w:rsidRPr="00D82B5A" w:rsidRDefault="00D82B5A" w:rsidP="00D82B5A">
      <w:pPr>
        <w:bidi/>
        <w:jc w:val="both"/>
        <w:rPr>
          <w:rFonts w:cs="David" w:hint="cs"/>
          <w:rtl/>
        </w:rPr>
      </w:pPr>
    </w:p>
    <w:p w14:paraId="43BC9B2A"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35997EE3" w14:textId="77777777" w:rsidR="00D82B5A" w:rsidRPr="00D82B5A" w:rsidRDefault="00D82B5A" w:rsidP="00D82B5A">
      <w:pPr>
        <w:bidi/>
        <w:jc w:val="both"/>
        <w:rPr>
          <w:rFonts w:cs="David" w:hint="cs"/>
          <w:rtl/>
        </w:rPr>
      </w:pPr>
    </w:p>
    <w:p w14:paraId="5CA5A221" w14:textId="77777777" w:rsidR="00D82B5A" w:rsidRPr="00D82B5A" w:rsidRDefault="00D82B5A" w:rsidP="00D82B5A">
      <w:pPr>
        <w:bidi/>
        <w:jc w:val="both"/>
        <w:rPr>
          <w:rFonts w:cs="David" w:hint="cs"/>
          <w:rtl/>
        </w:rPr>
      </w:pPr>
      <w:r w:rsidRPr="00D82B5A">
        <w:rPr>
          <w:rFonts w:cs="David" w:hint="cs"/>
          <w:rtl/>
        </w:rPr>
        <w:t>אני רק אשלים.</w:t>
      </w:r>
    </w:p>
    <w:p w14:paraId="5949B9C2" w14:textId="77777777" w:rsidR="00D82B5A" w:rsidRPr="00D82B5A" w:rsidRDefault="00D82B5A" w:rsidP="00D82B5A">
      <w:pPr>
        <w:bidi/>
        <w:jc w:val="both"/>
        <w:rPr>
          <w:rFonts w:cs="David" w:hint="cs"/>
          <w:rtl/>
        </w:rPr>
      </w:pPr>
    </w:p>
    <w:p w14:paraId="7C682549"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426B4B3E" w14:textId="77777777" w:rsidR="00D82B5A" w:rsidRPr="00D82B5A" w:rsidRDefault="00D82B5A" w:rsidP="00D82B5A">
      <w:pPr>
        <w:pStyle w:val="Heading5"/>
        <w:rPr>
          <w:rFonts w:hint="cs"/>
          <w:sz w:val="24"/>
          <w:rtl/>
        </w:rPr>
      </w:pPr>
    </w:p>
    <w:p w14:paraId="29326EC1" w14:textId="77777777" w:rsidR="00D82B5A" w:rsidRPr="00D82B5A" w:rsidRDefault="00D82B5A" w:rsidP="00D82B5A">
      <w:pPr>
        <w:bidi/>
        <w:jc w:val="both"/>
        <w:rPr>
          <w:rFonts w:cs="David" w:hint="cs"/>
          <w:rtl/>
        </w:rPr>
      </w:pPr>
      <w:r w:rsidRPr="00D82B5A">
        <w:rPr>
          <w:rFonts w:cs="David" w:hint="cs"/>
          <w:rtl/>
        </w:rPr>
        <w:tab/>
        <w:t xml:space="preserve"> הרעיון הוא שמישהו יסתכל</w:t>
      </w:r>
    </w:p>
    <w:p w14:paraId="0ECFA4CE" w14:textId="77777777" w:rsidR="00D82B5A" w:rsidRPr="00D82B5A" w:rsidRDefault="00D82B5A" w:rsidP="00D82B5A">
      <w:pPr>
        <w:bidi/>
        <w:jc w:val="both"/>
        <w:rPr>
          <w:rFonts w:cs="David" w:hint="cs"/>
          <w:rtl/>
        </w:rPr>
      </w:pPr>
    </w:p>
    <w:p w14:paraId="4EF21946"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38C0733D" w14:textId="77777777" w:rsidR="00D82B5A" w:rsidRPr="00D82B5A" w:rsidRDefault="00D82B5A" w:rsidP="00D82B5A">
      <w:pPr>
        <w:bidi/>
        <w:jc w:val="both"/>
        <w:rPr>
          <w:rFonts w:cs="David" w:hint="cs"/>
          <w:rtl/>
        </w:rPr>
      </w:pPr>
    </w:p>
    <w:p w14:paraId="4A11B8B6" w14:textId="77777777" w:rsidR="00D82B5A" w:rsidRPr="00D82B5A" w:rsidRDefault="00D82B5A" w:rsidP="00D82B5A">
      <w:pPr>
        <w:bidi/>
        <w:jc w:val="both"/>
        <w:rPr>
          <w:rFonts w:cs="David" w:hint="cs"/>
          <w:rtl/>
        </w:rPr>
      </w:pPr>
      <w:r w:rsidRPr="00D82B5A">
        <w:rPr>
          <w:rFonts w:cs="David" w:hint="cs"/>
          <w:rtl/>
        </w:rPr>
        <w:t>שלא תהיה מעטפה ריקה</w:t>
      </w:r>
    </w:p>
    <w:p w14:paraId="24E7F7E2" w14:textId="77777777" w:rsidR="00D82B5A" w:rsidRPr="00D82B5A" w:rsidRDefault="00D82B5A" w:rsidP="00D82B5A">
      <w:pPr>
        <w:bidi/>
        <w:jc w:val="both"/>
        <w:rPr>
          <w:rFonts w:cs="David" w:hint="cs"/>
          <w:rtl/>
        </w:rPr>
      </w:pPr>
    </w:p>
    <w:p w14:paraId="721D63CD"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6C8AB358" w14:textId="77777777" w:rsidR="00D82B5A" w:rsidRPr="00D82B5A" w:rsidRDefault="00D82B5A" w:rsidP="00D82B5A">
      <w:pPr>
        <w:bidi/>
        <w:jc w:val="both"/>
        <w:rPr>
          <w:rFonts w:cs="David" w:hint="cs"/>
          <w:rtl/>
        </w:rPr>
      </w:pPr>
    </w:p>
    <w:p w14:paraId="200F2B2F" w14:textId="77777777" w:rsidR="00D82B5A" w:rsidRPr="00D82B5A" w:rsidRDefault="00D82B5A" w:rsidP="00D82B5A">
      <w:pPr>
        <w:bidi/>
        <w:jc w:val="both"/>
        <w:rPr>
          <w:rFonts w:cs="David" w:hint="cs"/>
          <w:rtl/>
        </w:rPr>
      </w:pPr>
      <w:r w:rsidRPr="00D82B5A">
        <w:rPr>
          <w:rFonts w:cs="David" w:hint="cs"/>
          <w:rtl/>
        </w:rPr>
        <w:t xml:space="preserve">הוא יזכור שבהצהרת ההון שלך יש אבל אחר כך שיהיה דיון בוועדה מסוימת הוא ידע להגיד לך שלא יהיה ניגוד </w:t>
      </w:r>
      <w:proofErr w:type="spellStart"/>
      <w:r w:rsidRPr="00D82B5A">
        <w:rPr>
          <w:rFonts w:cs="David" w:hint="cs"/>
          <w:rtl/>
        </w:rPr>
        <w:t>ענינים</w:t>
      </w:r>
      <w:proofErr w:type="spellEnd"/>
      <w:r w:rsidRPr="00D82B5A">
        <w:rPr>
          <w:rFonts w:cs="David" w:hint="cs"/>
          <w:rtl/>
        </w:rPr>
        <w:t>, מישהו שיוכל לדעת על הקשר. הוא לא יבדוק אותו אבל יוכל לדעת על דברים האלה ויוודא שההצהרה מוגשת כדין.</w:t>
      </w:r>
    </w:p>
    <w:p w14:paraId="00F8796D" w14:textId="77777777" w:rsidR="00D82B5A" w:rsidRPr="00D82B5A" w:rsidRDefault="00D82B5A" w:rsidP="00D82B5A">
      <w:pPr>
        <w:bidi/>
        <w:jc w:val="both"/>
        <w:rPr>
          <w:rFonts w:cs="David" w:hint="cs"/>
          <w:rtl/>
        </w:rPr>
      </w:pPr>
    </w:p>
    <w:p w14:paraId="57570BC9"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416BF8E9" w14:textId="77777777" w:rsidR="00D82B5A" w:rsidRPr="00D82B5A" w:rsidRDefault="00D82B5A" w:rsidP="00D82B5A">
      <w:pPr>
        <w:bidi/>
        <w:jc w:val="both"/>
        <w:rPr>
          <w:rFonts w:cs="David" w:hint="cs"/>
          <w:rtl/>
        </w:rPr>
      </w:pPr>
    </w:p>
    <w:p w14:paraId="6638CE3F" w14:textId="77777777" w:rsidR="00D82B5A" w:rsidRPr="00D82B5A" w:rsidRDefault="00D82B5A" w:rsidP="00D82B5A">
      <w:pPr>
        <w:bidi/>
        <w:jc w:val="both"/>
        <w:rPr>
          <w:rFonts w:cs="David" w:hint="cs"/>
          <w:rtl/>
        </w:rPr>
      </w:pPr>
      <w:r w:rsidRPr="00D82B5A">
        <w:rPr>
          <w:rFonts w:cs="David" w:hint="cs"/>
          <w:rtl/>
        </w:rPr>
        <w:tab/>
        <w:t xml:space="preserve"> למה שלא נקבע שלפחות חבר כנסת חדש מילא, חבר הכנסת נבחר שוב, למה. הייתי חייב אותו להגיש הצהרת הון ושיהיה בודק מקצועי.</w:t>
      </w:r>
    </w:p>
    <w:p w14:paraId="2C4D2B4B" w14:textId="77777777" w:rsidR="00D82B5A" w:rsidRPr="00D82B5A" w:rsidRDefault="00D82B5A" w:rsidP="00D82B5A">
      <w:pPr>
        <w:bidi/>
        <w:jc w:val="both"/>
        <w:rPr>
          <w:rFonts w:cs="David" w:hint="cs"/>
          <w:rtl/>
        </w:rPr>
      </w:pPr>
    </w:p>
    <w:p w14:paraId="27829F02"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591AE37F" w14:textId="77777777" w:rsidR="00D82B5A" w:rsidRPr="00D82B5A" w:rsidRDefault="00D82B5A" w:rsidP="00D82B5A">
      <w:pPr>
        <w:bidi/>
        <w:jc w:val="both"/>
        <w:rPr>
          <w:rFonts w:cs="David" w:hint="cs"/>
          <w:rtl/>
        </w:rPr>
      </w:pPr>
    </w:p>
    <w:p w14:paraId="77965BD2" w14:textId="77777777" w:rsidR="00D82B5A" w:rsidRPr="00D82B5A" w:rsidRDefault="00D82B5A" w:rsidP="00D82B5A">
      <w:pPr>
        <w:bidi/>
        <w:jc w:val="both"/>
        <w:rPr>
          <w:rFonts w:cs="David" w:hint="cs"/>
          <w:rtl/>
        </w:rPr>
      </w:pPr>
      <w:r w:rsidRPr="00D82B5A">
        <w:rPr>
          <w:rFonts w:cs="David" w:hint="cs"/>
          <w:rtl/>
        </w:rPr>
        <w:t>בדרך כלל רואה החשבון בודק את זה. אבל אני יודע שמתקשרים ושואלים לשים את זה , את זה.</w:t>
      </w:r>
    </w:p>
    <w:p w14:paraId="5E4D7B94" w14:textId="77777777" w:rsidR="00D82B5A" w:rsidRPr="00D82B5A" w:rsidRDefault="00D82B5A" w:rsidP="00D82B5A">
      <w:pPr>
        <w:bidi/>
        <w:jc w:val="both"/>
        <w:rPr>
          <w:rFonts w:cs="David" w:hint="cs"/>
          <w:rtl/>
        </w:rPr>
      </w:pPr>
    </w:p>
    <w:p w14:paraId="5D8AB302"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2D023031" w14:textId="77777777" w:rsidR="00D82B5A" w:rsidRPr="00D82B5A" w:rsidRDefault="00D82B5A" w:rsidP="00D82B5A">
      <w:pPr>
        <w:bidi/>
        <w:jc w:val="both"/>
        <w:rPr>
          <w:rFonts w:cs="David" w:hint="cs"/>
          <w:rtl/>
        </w:rPr>
      </w:pPr>
    </w:p>
    <w:p w14:paraId="47FF80D2" w14:textId="77777777" w:rsidR="00D82B5A" w:rsidRPr="00D82B5A" w:rsidRDefault="00D82B5A" w:rsidP="00D82B5A">
      <w:pPr>
        <w:bidi/>
        <w:jc w:val="both"/>
        <w:rPr>
          <w:rFonts w:cs="David" w:hint="cs"/>
          <w:rtl/>
        </w:rPr>
      </w:pPr>
      <w:r w:rsidRPr="00D82B5A">
        <w:rPr>
          <w:rFonts w:cs="David" w:hint="cs"/>
          <w:rtl/>
        </w:rPr>
        <w:t>אני חושב שאתה צודק כשאמרת שהצהרת הון יכולה להיות מכשיר חשוב לשמירה על טוהר המידות. זה מכשיר שמקובל בפרלמנטים שונים. הפרלמנט האנגלי ששם הצהרת ההון צרי לחדש אותה והיא באינטרנט. אצלנו נוהגים שהצהרת הון חייבים להגיש זה החוק קובע, אבל נוהגים בקיצוניות.</w:t>
      </w:r>
    </w:p>
    <w:p w14:paraId="2FFDDAE5" w14:textId="77777777" w:rsidR="00D82B5A" w:rsidRDefault="00D82B5A" w:rsidP="00D82B5A">
      <w:pPr>
        <w:bidi/>
        <w:jc w:val="both"/>
        <w:rPr>
          <w:rFonts w:cs="David" w:hint="cs"/>
          <w:rtl/>
        </w:rPr>
      </w:pPr>
    </w:p>
    <w:p w14:paraId="38C35E88" w14:textId="77777777" w:rsidR="00D82B5A" w:rsidRDefault="00D82B5A" w:rsidP="00D82B5A">
      <w:pPr>
        <w:bidi/>
        <w:jc w:val="both"/>
        <w:rPr>
          <w:rFonts w:cs="David" w:hint="cs"/>
          <w:rtl/>
        </w:rPr>
      </w:pPr>
    </w:p>
    <w:p w14:paraId="3A0E4AFE" w14:textId="77777777" w:rsidR="00D82B5A" w:rsidRDefault="00D82B5A" w:rsidP="00D82B5A">
      <w:pPr>
        <w:bidi/>
        <w:jc w:val="both"/>
        <w:rPr>
          <w:rFonts w:cs="David" w:hint="cs"/>
          <w:rtl/>
        </w:rPr>
      </w:pPr>
    </w:p>
    <w:p w14:paraId="515FC5F8" w14:textId="77777777" w:rsidR="00D82B5A" w:rsidRDefault="00D82B5A" w:rsidP="00D82B5A">
      <w:pPr>
        <w:bidi/>
        <w:jc w:val="both"/>
        <w:rPr>
          <w:rFonts w:cs="David" w:hint="cs"/>
          <w:rtl/>
        </w:rPr>
      </w:pPr>
    </w:p>
    <w:p w14:paraId="623A90CF" w14:textId="77777777" w:rsidR="00D82B5A" w:rsidRPr="00D82B5A" w:rsidRDefault="00D82B5A" w:rsidP="00D82B5A">
      <w:pPr>
        <w:bidi/>
        <w:jc w:val="both"/>
        <w:rPr>
          <w:rFonts w:cs="David" w:hint="cs"/>
          <w:rtl/>
        </w:rPr>
      </w:pPr>
    </w:p>
    <w:p w14:paraId="7BD24D9B"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4DF82F8A" w14:textId="77777777" w:rsidR="00D82B5A" w:rsidRPr="00D82B5A" w:rsidRDefault="00D82B5A" w:rsidP="00D82B5A">
      <w:pPr>
        <w:bidi/>
        <w:jc w:val="both"/>
        <w:rPr>
          <w:rFonts w:cs="David" w:hint="cs"/>
          <w:rtl/>
        </w:rPr>
      </w:pPr>
    </w:p>
    <w:p w14:paraId="4544A144" w14:textId="77777777" w:rsidR="00D82B5A" w:rsidRPr="00D82B5A" w:rsidRDefault="00D82B5A" w:rsidP="00D82B5A">
      <w:pPr>
        <w:bidi/>
        <w:jc w:val="both"/>
        <w:rPr>
          <w:rFonts w:cs="David" w:hint="cs"/>
          <w:rtl/>
        </w:rPr>
      </w:pPr>
      <w:r w:rsidRPr="00D82B5A">
        <w:rPr>
          <w:rFonts w:cs="David" w:hint="cs"/>
          <w:rtl/>
        </w:rPr>
        <w:tab/>
        <w:t xml:space="preserve"> אם תשים את זה באינטרנט אוי ואבוי.</w:t>
      </w:r>
    </w:p>
    <w:p w14:paraId="74EB8943" w14:textId="77777777" w:rsidR="00D82B5A" w:rsidRPr="00D82B5A" w:rsidRDefault="00D82B5A" w:rsidP="00D82B5A">
      <w:pPr>
        <w:bidi/>
        <w:jc w:val="both"/>
        <w:rPr>
          <w:rFonts w:cs="David" w:hint="cs"/>
          <w:rtl/>
        </w:rPr>
      </w:pPr>
    </w:p>
    <w:p w14:paraId="0AFDCE32" w14:textId="77777777" w:rsidR="00D82B5A" w:rsidRPr="00D82B5A" w:rsidRDefault="00D82B5A" w:rsidP="00D82B5A">
      <w:pPr>
        <w:bidi/>
        <w:jc w:val="both"/>
        <w:rPr>
          <w:rFonts w:cs="David" w:hint="cs"/>
          <w:u w:val="single"/>
          <w:rtl/>
        </w:rPr>
      </w:pPr>
    </w:p>
    <w:p w14:paraId="45DC1B92"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281A8DDA" w14:textId="77777777" w:rsidR="00D82B5A" w:rsidRPr="00D82B5A" w:rsidRDefault="00D82B5A" w:rsidP="00D82B5A">
      <w:pPr>
        <w:bidi/>
        <w:jc w:val="both"/>
        <w:rPr>
          <w:rFonts w:cs="David" w:hint="cs"/>
          <w:rtl/>
        </w:rPr>
      </w:pPr>
    </w:p>
    <w:p w14:paraId="1DC0A78F" w14:textId="77777777" w:rsidR="00D82B5A" w:rsidRPr="00D82B5A" w:rsidRDefault="00D82B5A" w:rsidP="00D82B5A">
      <w:pPr>
        <w:bidi/>
        <w:jc w:val="both"/>
        <w:rPr>
          <w:rFonts w:cs="David" w:hint="cs"/>
          <w:rtl/>
        </w:rPr>
      </w:pPr>
      <w:r w:rsidRPr="00D82B5A">
        <w:rPr>
          <w:rFonts w:cs="David" w:hint="cs"/>
          <w:rtl/>
        </w:rPr>
        <w:t xml:space="preserve">יש </w:t>
      </w:r>
      <w:proofErr w:type="spellStart"/>
      <w:r w:rsidRPr="00D82B5A">
        <w:rPr>
          <w:rFonts w:cs="David" w:hint="cs"/>
          <w:rtl/>
        </w:rPr>
        <w:t>ענין</w:t>
      </w:r>
      <w:proofErr w:type="spellEnd"/>
      <w:r w:rsidRPr="00D82B5A">
        <w:rPr>
          <w:rFonts w:cs="David" w:hint="cs"/>
          <w:rtl/>
        </w:rPr>
        <w:t xml:space="preserve"> של פרטיות ולא כל אחד צריך לדעת כל מה שקורה בחשבון האישי שלך. יחד עם זאת היום בין היתר אין לזה ערך מרתיע כי חבר הכנסת יודע שהוא מכניס למעטפה, מדביק ואן לו מושג מה יש במעטפה. תמיד חבר הכנסת יכול לומר הגשתי מעטפה ושכחתי להכניס את הדף ואני מפוזר אבל אין לזה שום ערך.</w:t>
      </w:r>
    </w:p>
    <w:p w14:paraId="02E8D7BE" w14:textId="77777777" w:rsidR="00D82B5A" w:rsidRPr="00D82B5A" w:rsidRDefault="00D82B5A" w:rsidP="00D82B5A">
      <w:pPr>
        <w:bidi/>
        <w:jc w:val="both"/>
        <w:rPr>
          <w:rFonts w:cs="David" w:hint="cs"/>
          <w:rtl/>
        </w:rPr>
      </w:pPr>
    </w:p>
    <w:p w14:paraId="39A94FBE" w14:textId="77777777" w:rsidR="00D82B5A" w:rsidRPr="00D82B5A" w:rsidRDefault="00D82B5A" w:rsidP="00D82B5A">
      <w:pPr>
        <w:bidi/>
        <w:jc w:val="both"/>
        <w:rPr>
          <w:rFonts w:cs="David" w:hint="cs"/>
          <w:rtl/>
        </w:rPr>
      </w:pPr>
      <w:r w:rsidRPr="00D82B5A">
        <w:rPr>
          <w:rFonts w:cs="David" w:hint="cs"/>
          <w:rtl/>
        </w:rPr>
        <w:t xml:space="preserve">לכן כאן היה ניסיון איך שהוא למצוא דרך ביניים, שביל הזהב, בין שמירה על הפרטיות מצד אחד, של חבר הכנסת והחומר הזה נשאר סודי, אבל </w:t>
      </w:r>
      <w:proofErr w:type="spellStart"/>
      <w:r w:rsidRPr="00D82B5A">
        <w:rPr>
          <w:rFonts w:cs="David" w:hint="cs"/>
          <w:rtl/>
        </w:rPr>
        <w:t>חר</w:t>
      </w:r>
      <w:proofErr w:type="spellEnd"/>
      <w:r w:rsidRPr="00D82B5A">
        <w:rPr>
          <w:rFonts w:cs="David" w:hint="cs"/>
          <w:rtl/>
        </w:rPr>
        <w:t xml:space="preserve"> הכנסת </w:t>
      </w:r>
      <w:proofErr w:type="spellStart"/>
      <w:r w:rsidRPr="00D82B5A">
        <w:rPr>
          <w:rFonts w:cs="David" w:hint="cs"/>
          <w:rtl/>
        </w:rPr>
        <w:t>יןודע</w:t>
      </w:r>
      <w:proofErr w:type="spellEnd"/>
      <w:r w:rsidRPr="00D82B5A">
        <w:rPr>
          <w:rFonts w:cs="David" w:hint="cs"/>
          <w:rtl/>
        </w:rPr>
        <w:t xml:space="preserve"> שמישה מסתכל אפילו בדיקה טכנית כי החוק</w:t>
      </w:r>
      <w:r>
        <w:rPr>
          <w:rFonts w:cs="David" w:hint="cs"/>
          <w:rtl/>
        </w:rPr>
        <w:t xml:space="preserve">, </w:t>
      </w:r>
      <w:r w:rsidRPr="00D82B5A">
        <w:rPr>
          <w:rFonts w:cs="David" w:hint="cs"/>
          <w:rtl/>
        </w:rPr>
        <w:t>התקנות אומרות מה צריך לכתוב שם. אתה צריך בהצהרת הון להכניס את הנכסים של בן הזוג. אז הוא בודק</w:t>
      </w:r>
    </w:p>
    <w:p w14:paraId="2F64FCF3" w14:textId="77777777" w:rsidR="00D82B5A" w:rsidRPr="00D82B5A" w:rsidRDefault="00D82B5A" w:rsidP="00D82B5A">
      <w:pPr>
        <w:bidi/>
        <w:jc w:val="both"/>
        <w:rPr>
          <w:rFonts w:cs="David" w:hint="cs"/>
          <w:rtl/>
        </w:rPr>
      </w:pPr>
    </w:p>
    <w:p w14:paraId="5048C759"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13148FB4" w14:textId="77777777" w:rsidR="00D82B5A" w:rsidRPr="00D82B5A" w:rsidRDefault="00D82B5A" w:rsidP="00D82B5A">
      <w:pPr>
        <w:bidi/>
        <w:jc w:val="both"/>
        <w:rPr>
          <w:rFonts w:cs="David" w:hint="cs"/>
          <w:rtl/>
        </w:rPr>
      </w:pPr>
    </w:p>
    <w:p w14:paraId="16D9B539" w14:textId="77777777" w:rsidR="00D82B5A" w:rsidRPr="00D82B5A" w:rsidRDefault="00D82B5A" w:rsidP="00D82B5A">
      <w:pPr>
        <w:bidi/>
        <w:jc w:val="both"/>
        <w:rPr>
          <w:rFonts w:cs="David" w:hint="cs"/>
          <w:rtl/>
        </w:rPr>
      </w:pPr>
      <w:r w:rsidRPr="00D82B5A">
        <w:rPr>
          <w:rFonts w:cs="David" w:hint="cs"/>
          <w:rtl/>
        </w:rPr>
        <w:tab/>
        <w:t xml:space="preserve"> בתקווה שהוא יודע מה יש לו.</w:t>
      </w:r>
    </w:p>
    <w:p w14:paraId="390A1477" w14:textId="77777777" w:rsidR="00D82B5A" w:rsidRPr="00D82B5A" w:rsidRDefault="00D82B5A" w:rsidP="00D82B5A">
      <w:pPr>
        <w:bidi/>
        <w:jc w:val="both"/>
        <w:rPr>
          <w:rFonts w:cs="David" w:hint="cs"/>
          <w:rtl/>
        </w:rPr>
      </w:pPr>
    </w:p>
    <w:p w14:paraId="52BFDB04"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254214BA" w14:textId="77777777" w:rsidR="00D82B5A" w:rsidRPr="00D82B5A" w:rsidRDefault="00D82B5A" w:rsidP="00D82B5A">
      <w:pPr>
        <w:pStyle w:val="Heading5"/>
        <w:rPr>
          <w:rFonts w:hint="cs"/>
          <w:sz w:val="24"/>
          <w:rtl/>
        </w:rPr>
      </w:pPr>
    </w:p>
    <w:p w14:paraId="7321E91A" w14:textId="77777777" w:rsidR="00D82B5A" w:rsidRPr="00D82B5A" w:rsidRDefault="00D82B5A" w:rsidP="00D82B5A">
      <w:pPr>
        <w:bidi/>
        <w:jc w:val="both"/>
        <w:rPr>
          <w:rFonts w:cs="David" w:hint="cs"/>
          <w:rtl/>
        </w:rPr>
      </w:pPr>
      <w:r w:rsidRPr="00D82B5A">
        <w:rPr>
          <w:rFonts w:cs="David" w:hint="cs"/>
          <w:rtl/>
        </w:rPr>
        <w:tab/>
        <w:t xml:space="preserve"> לא,ף המשפחות משתנות.</w:t>
      </w:r>
    </w:p>
    <w:p w14:paraId="76F879DC" w14:textId="77777777" w:rsidR="00D82B5A" w:rsidRPr="00D82B5A" w:rsidRDefault="00D82B5A" w:rsidP="00D82B5A">
      <w:pPr>
        <w:bidi/>
        <w:jc w:val="both"/>
        <w:rPr>
          <w:rFonts w:cs="David" w:hint="cs"/>
          <w:rtl/>
        </w:rPr>
      </w:pPr>
    </w:p>
    <w:p w14:paraId="3567F105"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6F962FA5" w14:textId="77777777" w:rsidR="00D82B5A" w:rsidRPr="00D82B5A" w:rsidRDefault="00D82B5A" w:rsidP="00D82B5A">
      <w:pPr>
        <w:bidi/>
        <w:jc w:val="both"/>
        <w:rPr>
          <w:rFonts w:cs="David" w:hint="cs"/>
          <w:rtl/>
        </w:rPr>
      </w:pPr>
    </w:p>
    <w:p w14:paraId="6FAEBD2E" w14:textId="77777777" w:rsidR="00D82B5A" w:rsidRPr="00D82B5A" w:rsidRDefault="00D82B5A" w:rsidP="00D82B5A">
      <w:pPr>
        <w:bidi/>
        <w:jc w:val="both"/>
        <w:rPr>
          <w:rFonts w:cs="David" w:hint="cs"/>
          <w:rtl/>
        </w:rPr>
      </w:pPr>
      <w:r w:rsidRPr="00D82B5A">
        <w:rPr>
          <w:rFonts w:cs="David" w:hint="cs"/>
          <w:rtl/>
        </w:rPr>
        <w:t xml:space="preserve">לכן, ההצעה היא למצוא את דרך הביניים. אנחנו הנחנו שהן עושות את זה אבל אם הוא לא </w:t>
      </w:r>
      <w:proofErr w:type="spellStart"/>
      <w:r w:rsidRPr="00D82B5A">
        <w:rPr>
          <w:rFonts w:cs="David" w:hint="cs"/>
          <w:rtl/>
        </w:rPr>
        <w:t>יהיהי</w:t>
      </w:r>
      <w:proofErr w:type="spellEnd"/>
      <w:r w:rsidRPr="00D82B5A">
        <w:rPr>
          <w:rFonts w:cs="David" w:hint="cs"/>
          <w:rtl/>
        </w:rPr>
        <w:t xml:space="preserve"> אז נניח מזכיר הכנסת. </w:t>
      </w:r>
      <w:proofErr w:type="spellStart"/>
      <w:r w:rsidRPr="00D82B5A">
        <w:rPr>
          <w:rFonts w:cs="David" w:hint="cs"/>
          <w:rtl/>
        </w:rPr>
        <w:t>הרעון</w:t>
      </w:r>
      <w:proofErr w:type="spellEnd"/>
      <w:r w:rsidRPr="00D82B5A">
        <w:rPr>
          <w:rFonts w:cs="David" w:hint="cs"/>
          <w:rtl/>
        </w:rPr>
        <w:t xml:space="preserve"> נשאר בעינו והיום זה מס שפתיים. </w:t>
      </w:r>
    </w:p>
    <w:p w14:paraId="1D9C91D0" w14:textId="77777777" w:rsidR="00D82B5A" w:rsidRPr="00D82B5A" w:rsidRDefault="00D82B5A" w:rsidP="00D82B5A">
      <w:pPr>
        <w:bidi/>
        <w:jc w:val="both"/>
        <w:rPr>
          <w:rFonts w:cs="David" w:hint="cs"/>
          <w:rtl/>
        </w:rPr>
      </w:pPr>
    </w:p>
    <w:p w14:paraId="1A929508"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046C1DCA" w14:textId="77777777" w:rsidR="00D82B5A" w:rsidRPr="00D82B5A" w:rsidRDefault="00D82B5A" w:rsidP="00D82B5A">
      <w:pPr>
        <w:bidi/>
        <w:jc w:val="both"/>
        <w:rPr>
          <w:rFonts w:cs="David" w:hint="cs"/>
          <w:rtl/>
        </w:rPr>
      </w:pPr>
    </w:p>
    <w:p w14:paraId="42BF859B" w14:textId="77777777" w:rsidR="00D82B5A" w:rsidRPr="00D82B5A" w:rsidRDefault="00D82B5A" w:rsidP="00D82B5A">
      <w:pPr>
        <w:bidi/>
        <w:jc w:val="both"/>
        <w:rPr>
          <w:rFonts w:cs="David" w:hint="cs"/>
          <w:rtl/>
        </w:rPr>
      </w:pPr>
      <w:r w:rsidRPr="00D82B5A">
        <w:rPr>
          <w:rFonts w:cs="David" w:hint="cs"/>
          <w:rtl/>
        </w:rPr>
        <w:t xml:space="preserve">במקרים שהמשטרה נזקקה כן </w:t>
      </w:r>
      <w:proofErr w:type="spellStart"/>
      <w:r w:rsidRPr="00D82B5A">
        <w:rPr>
          <w:rFonts w:cs="David" w:hint="cs"/>
          <w:rtl/>
        </w:rPr>
        <w:t>היתה</w:t>
      </w:r>
      <w:proofErr w:type="spellEnd"/>
      <w:r w:rsidRPr="00D82B5A">
        <w:rPr>
          <w:rFonts w:cs="David" w:hint="cs"/>
          <w:rtl/>
        </w:rPr>
        <w:t xml:space="preserve"> לזה משמעות.</w:t>
      </w:r>
    </w:p>
    <w:p w14:paraId="48756021" w14:textId="77777777" w:rsidR="00D82B5A" w:rsidRPr="00D82B5A" w:rsidRDefault="00D82B5A" w:rsidP="00D82B5A">
      <w:pPr>
        <w:bidi/>
        <w:jc w:val="both"/>
        <w:rPr>
          <w:rFonts w:cs="David" w:hint="cs"/>
          <w:rtl/>
        </w:rPr>
      </w:pPr>
    </w:p>
    <w:p w14:paraId="59F59D24"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3E9A4F09" w14:textId="77777777" w:rsidR="00D82B5A" w:rsidRPr="00D82B5A" w:rsidRDefault="00D82B5A" w:rsidP="00D82B5A">
      <w:pPr>
        <w:bidi/>
        <w:jc w:val="both"/>
        <w:rPr>
          <w:rFonts w:cs="David" w:hint="cs"/>
          <w:rtl/>
        </w:rPr>
      </w:pPr>
    </w:p>
    <w:p w14:paraId="40D6E7C2" w14:textId="77777777" w:rsidR="00D82B5A" w:rsidRPr="00D82B5A" w:rsidRDefault="00D82B5A" w:rsidP="00D82B5A">
      <w:pPr>
        <w:bidi/>
        <w:jc w:val="both"/>
        <w:rPr>
          <w:rFonts w:cs="David" w:hint="cs"/>
          <w:rtl/>
        </w:rPr>
      </w:pPr>
      <w:r w:rsidRPr="00D82B5A">
        <w:rPr>
          <w:rFonts w:cs="David" w:hint="cs"/>
          <w:rtl/>
        </w:rPr>
        <w:t xml:space="preserve">אבל מה קורה אם חבר כנסת אומר שכחתי, זו </w:t>
      </w:r>
      <w:proofErr w:type="spellStart"/>
      <w:r w:rsidRPr="00D82B5A">
        <w:rPr>
          <w:rFonts w:cs="David" w:hint="cs"/>
          <w:rtl/>
        </w:rPr>
        <w:t>שיכחה</w:t>
      </w:r>
      <w:proofErr w:type="spellEnd"/>
      <w:r w:rsidRPr="00D82B5A">
        <w:rPr>
          <w:rFonts w:cs="David" w:hint="cs"/>
          <w:rtl/>
        </w:rPr>
        <w:t xml:space="preserve"> עם עונש.</w:t>
      </w:r>
    </w:p>
    <w:p w14:paraId="0F85CF00" w14:textId="77777777" w:rsidR="00D82B5A" w:rsidRPr="00D82B5A" w:rsidRDefault="00D82B5A" w:rsidP="00D82B5A">
      <w:pPr>
        <w:bidi/>
        <w:jc w:val="both"/>
        <w:rPr>
          <w:rFonts w:cs="David" w:hint="cs"/>
          <w:rtl/>
        </w:rPr>
      </w:pPr>
    </w:p>
    <w:p w14:paraId="1B62FE75" w14:textId="77777777" w:rsidR="00D82B5A" w:rsidRPr="00D82B5A" w:rsidRDefault="00D82B5A" w:rsidP="00D82B5A">
      <w:pPr>
        <w:bidi/>
        <w:jc w:val="both"/>
        <w:rPr>
          <w:rFonts w:cs="David" w:hint="cs"/>
          <w:rtl/>
        </w:rPr>
      </w:pPr>
    </w:p>
    <w:p w14:paraId="3FC87E9C"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09ADF1AE" w14:textId="77777777" w:rsidR="00D82B5A" w:rsidRPr="00D82B5A" w:rsidRDefault="00D82B5A" w:rsidP="00D82B5A">
      <w:pPr>
        <w:pStyle w:val="Heading5"/>
        <w:rPr>
          <w:rFonts w:hint="cs"/>
          <w:sz w:val="24"/>
          <w:rtl/>
        </w:rPr>
      </w:pPr>
    </w:p>
    <w:p w14:paraId="711D4CDE" w14:textId="77777777" w:rsidR="00D82B5A" w:rsidRPr="00D82B5A" w:rsidRDefault="00D82B5A" w:rsidP="00D82B5A">
      <w:pPr>
        <w:bidi/>
        <w:jc w:val="both"/>
        <w:rPr>
          <w:rFonts w:cs="David" w:hint="cs"/>
          <w:rtl/>
        </w:rPr>
      </w:pPr>
      <w:r w:rsidRPr="00D82B5A">
        <w:rPr>
          <w:rFonts w:cs="David" w:hint="cs"/>
          <w:rtl/>
        </w:rPr>
        <w:tab/>
        <w:t xml:space="preserve"> זו הערה יפה. השאלה איך</w:t>
      </w:r>
    </w:p>
    <w:p w14:paraId="0C1AC462" w14:textId="77777777" w:rsidR="00D82B5A" w:rsidRPr="00D82B5A" w:rsidRDefault="00D82B5A" w:rsidP="00D82B5A">
      <w:pPr>
        <w:bidi/>
        <w:jc w:val="both"/>
        <w:rPr>
          <w:rFonts w:cs="David" w:hint="cs"/>
          <w:rtl/>
        </w:rPr>
      </w:pPr>
    </w:p>
    <w:p w14:paraId="79EC8E15"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0313BB76" w14:textId="77777777" w:rsidR="00D82B5A" w:rsidRPr="00D82B5A" w:rsidRDefault="00D82B5A" w:rsidP="00D82B5A">
      <w:pPr>
        <w:bidi/>
        <w:jc w:val="both"/>
        <w:rPr>
          <w:rFonts w:cs="David" w:hint="cs"/>
          <w:rtl/>
        </w:rPr>
      </w:pPr>
    </w:p>
    <w:p w14:paraId="270B4CD9" w14:textId="77777777" w:rsidR="00D82B5A" w:rsidRPr="00D82B5A" w:rsidRDefault="00D82B5A" w:rsidP="00D82B5A">
      <w:pPr>
        <w:bidi/>
        <w:jc w:val="both"/>
        <w:rPr>
          <w:rFonts w:cs="David" w:hint="cs"/>
          <w:rtl/>
        </w:rPr>
      </w:pPr>
      <w:r w:rsidRPr="00D82B5A">
        <w:rPr>
          <w:rFonts w:cs="David" w:hint="cs"/>
          <w:rtl/>
        </w:rPr>
        <w:t xml:space="preserve">הרעיון שמישהו יפתח את </w:t>
      </w:r>
      <w:proofErr w:type="spellStart"/>
      <w:r w:rsidRPr="00D82B5A">
        <w:rPr>
          <w:rFonts w:cs="David" w:hint="cs"/>
          <w:rtl/>
        </w:rPr>
        <w:t>הז</w:t>
      </w:r>
      <w:proofErr w:type="spellEnd"/>
      <w:r w:rsidRPr="00D82B5A">
        <w:rPr>
          <w:rFonts w:cs="David" w:hint="cs"/>
          <w:rtl/>
        </w:rPr>
        <w:t xml:space="preserve"> הוא מקובל</w:t>
      </w:r>
    </w:p>
    <w:p w14:paraId="778FF666" w14:textId="77777777" w:rsidR="00D82B5A" w:rsidRPr="00D82B5A" w:rsidRDefault="00D82B5A" w:rsidP="00D82B5A">
      <w:pPr>
        <w:bidi/>
        <w:jc w:val="both"/>
        <w:rPr>
          <w:rFonts w:cs="David" w:hint="cs"/>
          <w:rtl/>
        </w:rPr>
      </w:pPr>
    </w:p>
    <w:p w14:paraId="68ECA887"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5A0A3E73" w14:textId="77777777" w:rsidR="00D82B5A" w:rsidRPr="00D82B5A" w:rsidRDefault="00D82B5A" w:rsidP="00D82B5A">
      <w:pPr>
        <w:bidi/>
        <w:jc w:val="both"/>
        <w:rPr>
          <w:rFonts w:cs="David" w:hint="cs"/>
          <w:rtl/>
        </w:rPr>
      </w:pPr>
    </w:p>
    <w:p w14:paraId="560AA1D6" w14:textId="77777777" w:rsidR="00D82B5A" w:rsidRPr="00D82B5A" w:rsidRDefault="00D82B5A" w:rsidP="00D82B5A">
      <w:pPr>
        <w:bidi/>
        <w:jc w:val="both"/>
        <w:rPr>
          <w:rFonts w:cs="David" w:hint="cs"/>
          <w:rtl/>
        </w:rPr>
      </w:pPr>
      <w:r w:rsidRPr="00D82B5A">
        <w:rPr>
          <w:rFonts w:cs="David" w:hint="cs"/>
          <w:rtl/>
        </w:rPr>
        <w:t xml:space="preserve">זה היה בעקבות התייחסות שיש היום חוק ואין לו משמעות מעשית. החוק נקבע כדי </w:t>
      </w:r>
      <w:proofErr w:type="spellStart"/>
      <w:r w:rsidRPr="00D82B5A">
        <w:rPr>
          <w:rFonts w:cs="David" w:hint="cs"/>
          <w:rtl/>
        </w:rPr>
        <w:t>שיהי</w:t>
      </w:r>
      <w:proofErr w:type="spellEnd"/>
      <w:r w:rsidRPr="00D82B5A">
        <w:rPr>
          <w:rFonts w:cs="David" w:hint="cs"/>
          <w:rtl/>
        </w:rPr>
        <w:t xml:space="preserve"> הלזה ערך מעשי, זה ניסיון לנצל את החוק</w:t>
      </w:r>
    </w:p>
    <w:p w14:paraId="70EF6355" w14:textId="77777777" w:rsidR="00D82B5A" w:rsidRPr="00D82B5A" w:rsidRDefault="00D82B5A" w:rsidP="00D82B5A">
      <w:pPr>
        <w:bidi/>
        <w:jc w:val="both"/>
        <w:rPr>
          <w:rFonts w:cs="David" w:hint="cs"/>
          <w:rtl/>
        </w:rPr>
      </w:pPr>
    </w:p>
    <w:p w14:paraId="2AC2B6DB"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AEDB685" w14:textId="77777777" w:rsidR="00D82B5A" w:rsidRPr="00D82B5A" w:rsidRDefault="00D82B5A" w:rsidP="00D82B5A">
      <w:pPr>
        <w:bidi/>
        <w:jc w:val="both"/>
        <w:rPr>
          <w:rFonts w:cs="David" w:hint="cs"/>
          <w:rtl/>
        </w:rPr>
      </w:pPr>
    </w:p>
    <w:p w14:paraId="5C7FC051" w14:textId="77777777" w:rsidR="00D82B5A" w:rsidRPr="00D82B5A" w:rsidRDefault="00D82B5A" w:rsidP="00D82B5A">
      <w:pPr>
        <w:bidi/>
        <w:jc w:val="both"/>
        <w:rPr>
          <w:rFonts w:cs="David" w:hint="cs"/>
          <w:rtl/>
        </w:rPr>
      </w:pPr>
      <w:r w:rsidRPr="00D82B5A">
        <w:rPr>
          <w:rFonts w:cs="David" w:hint="cs"/>
          <w:rtl/>
        </w:rPr>
        <w:tab/>
        <w:t xml:space="preserve"> זה  עדין אל ערך מעשי. צריך לעשות השוואות אחת לכמה שנים.</w:t>
      </w:r>
    </w:p>
    <w:p w14:paraId="2C01BF84" w14:textId="77777777" w:rsidR="00D82B5A" w:rsidRPr="00D82B5A" w:rsidRDefault="00D82B5A" w:rsidP="00D82B5A">
      <w:pPr>
        <w:bidi/>
        <w:jc w:val="both"/>
        <w:rPr>
          <w:rFonts w:cs="David" w:hint="cs"/>
          <w:rtl/>
        </w:rPr>
      </w:pPr>
    </w:p>
    <w:p w14:paraId="5A1CE77E"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21E9C3FD" w14:textId="77777777" w:rsidR="00D82B5A" w:rsidRPr="00D82B5A" w:rsidRDefault="00D82B5A" w:rsidP="00D82B5A">
      <w:pPr>
        <w:bidi/>
        <w:jc w:val="both"/>
        <w:rPr>
          <w:rFonts w:cs="David" w:hint="cs"/>
          <w:rtl/>
        </w:rPr>
      </w:pPr>
    </w:p>
    <w:p w14:paraId="20107403" w14:textId="77777777" w:rsidR="00D82B5A" w:rsidRPr="00D82B5A" w:rsidRDefault="00D82B5A" w:rsidP="00D82B5A">
      <w:pPr>
        <w:bidi/>
        <w:jc w:val="both"/>
        <w:rPr>
          <w:rFonts w:cs="David" w:hint="cs"/>
          <w:rtl/>
        </w:rPr>
      </w:pPr>
      <w:r w:rsidRPr="00D82B5A">
        <w:rPr>
          <w:rFonts w:cs="David" w:hint="cs"/>
          <w:rtl/>
        </w:rPr>
        <w:t>אבל כשמישהו מבחוץ מעיין בזה, היא בפני עצמה כבר גורם לכך שימלאו את ההצהרות כנדרש.</w:t>
      </w:r>
    </w:p>
    <w:p w14:paraId="323F6C49" w14:textId="77777777" w:rsidR="00D82B5A" w:rsidRPr="00D82B5A" w:rsidRDefault="00D82B5A" w:rsidP="00D82B5A">
      <w:pPr>
        <w:bidi/>
        <w:jc w:val="both"/>
        <w:rPr>
          <w:rFonts w:cs="David" w:hint="cs"/>
          <w:rtl/>
        </w:rPr>
      </w:pPr>
    </w:p>
    <w:p w14:paraId="4629F427"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52884885" w14:textId="77777777" w:rsidR="00D82B5A" w:rsidRPr="00D82B5A" w:rsidRDefault="00D82B5A" w:rsidP="00D82B5A">
      <w:pPr>
        <w:pStyle w:val="Heading5"/>
        <w:rPr>
          <w:rFonts w:hint="cs"/>
          <w:sz w:val="24"/>
          <w:rtl/>
        </w:rPr>
      </w:pPr>
    </w:p>
    <w:p w14:paraId="5152F3AD" w14:textId="77777777" w:rsidR="00D82B5A" w:rsidRPr="00D82B5A" w:rsidRDefault="00D82B5A" w:rsidP="00D82B5A">
      <w:pPr>
        <w:bidi/>
        <w:jc w:val="both"/>
        <w:rPr>
          <w:rFonts w:cs="David" w:hint="cs"/>
          <w:rtl/>
        </w:rPr>
      </w:pPr>
      <w:r w:rsidRPr="00D82B5A">
        <w:rPr>
          <w:rFonts w:cs="David" w:hint="cs"/>
          <w:rtl/>
        </w:rPr>
        <w:tab/>
        <w:t xml:space="preserve"> אם אתה שבע פעמים בכנסת, </w:t>
      </w:r>
      <w:proofErr w:type="spellStart"/>
      <w:r w:rsidRPr="00D82B5A">
        <w:rPr>
          <w:rFonts w:cs="David" w:hint="cs"/>
          <w:rtl/>
        </w:rPr>
        <w:t>מתצי</w:t>
      </w:r>
      <w:proofErr w:type="spellEnd"/>
      <w:r w:rsidRPr="00D82B5A">
        <w:rPr>
          <w:rFonts w:cs="David" w:hint="cs"/>
          <w:rtl/>
        </w:rPr>
        <w:t xml:space="preserve"> שהוא לאורך הזמן עוד פעם כדאי לעשות את האמירה הזאת</w:t>
      </w:r>
    </w:p>
    <w:p w14:paraId="765B1A1F" w14:textId="77777777" w:rsidR="00D82B5A" w:rsidRPr="00D82B5A" w:rsidRDefault="00D82B5A" w:rsidP="00D82B5A">
      <w:pPr>
        <w:bidi/>
        <w:jc w:val="both"/>
        <w:rPr>
          <w:rFonts w:cs="David" w:hint="cs"/>
          <w:rtl/>
        </w:rPr>
      </w:pPr>
    </w:p>
    <w:p w14:paraId="20061525"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465E5EA" w14:textId="77777777" w:rsidR="00D82B5A" w:rsidRPr="00D82B5A" w:rsidRDefault="00D82B5A" w:rsidP="00D82B5A">
      <w:pPr>
        <w:bidi/>
        <w:jc w:val="both"/>
        <w:rPr>
          <w:rFonts w:cs="David" w:hint="cs"/>
          <w:rtl/>
        </w:rPr>
      </w:pPr>
    </w:p>
    <w:p w14:paraId="743201B2" w14:textId="77777777" w:rsidR="00D82B5A" w:rsidRPr="00D82B5A" w:rsidRDefault="00D82B5A" w:rsidP="00D82B5A">
      <w:pPr>
        <w:bidi/>
        <w:jc w:val="both"/>
        <w:rPr>
          <w:rFonts w:cs="David" w:hint="cs"/>
          <w:rtl/>
        </w:rPr>
      </w:pPr>
      <w:r w:rsidRPr="00D82B5A">
        <w:rPr>
          <w:rFonts w:cs="David" w:hint="cs"/>
          <w:rtl/>
        </w:rPr>
        <w:tab/>
        <w:t xml:space="preserve"> צריך לבדוק למה כל כך טוב לו בכנסת.</w:t>
      </w:r>
    </w:p>
    <w:p w14:paraId="3D77F2A4" w14:textId="77777777" w:rsidR="00D82B5A" w:rsidRPr="00D82B5A" w:rsidRDefault="00D82B5A" w:rsidP="00D82B5A">
      <w:pPr>
        <w:bidi/>
        <w:jc w:val="both"/>
        <w:rPr>
          <w:rFonts w:cs="David" w:hint="cs"/>
          <w:rtl/>
        </w:rPr>
      </w:pPr>
    </w:p>
    <w:p w14:paraId="3DA4437D"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61BDD7F1" w14:textId="77777777" w:rsidR="00D82B5A" w:rsidRPr="00D82B5A" w:rsidRDefault="00D82B5A" w:rsidP="00D82B5A">
      <w:pPr>
        <w:bidi/>
        <w:jc w:val="both"/>
        <w:rPr>
          <w:rFonts w:cs="David" w:hint="cs"/>
          <w:rtl/>
        </w:rPr>
      </w:pPr>
    </w:p>
    <w:p w14:paraId="4B1227F8" w14:textId="77777777" w:rsidR="00D82B5A" w:rsidRPr="00D82B5A" w:rsidRDefault="00D82B5A" w:rsidP="00D82B5A">
      <w:pPr>
        <w:bidi/>
        <w:jc w:val="both"/>
        <w:rPr>
          <w:rFonts w:cs="David" w:hint="cs"/>
          <w:rtl/>
        </w:rPr>
      </w:pPr>
      <w:r w:rsidRPr="00D82B5A">
        <w:rPr>
          <w:rFonts w:cs="David" w:hint="cs"/>
          <w:rtl/>
        </w:rPr>
        <w:t xml:space="preserve">לגבי שרים יש כללים לגבי איסור אחזקה בכל מיני נכסים. הוא בודק ואומר את </w:t>
      </w:r>
      <w:proofErr w:type="spellStart"/>
      <w:r w:rsidRPr="00D82B5A">
        <w:rPr>
          <w:rFonts w:cs="David" w:hint="cs"/>
          <w:rtl/>
        </w:rPr>
        <w:t>הכגספים</w:t>
      </w:r>
      <w:proofErr w:type="spellEnd"/>
      <w:r w:rsidRPr="00D82B5A">
        <w:rPr>
          <w:rFonts w:cs="David" w:hint="cs"/>
          <w:rtl/>
        </w:rPr>
        <w:t xml:space="preserve"> האלה צריך להעביר לנאמנות וכולי. יש דברים שאנחנו יודעים ששי היגיון.</w:t>
      </w:r>
    </w:p>
    <w:p w14:paraId="129432C2" w14:textId="77777777" w:rsidR="00D82B5A" w:rsidRPr="00D82B5A" w:rsidRDefault="00D82B5A" w:rsidP="00D82B5A">
      <w:pPr>
        <w:bidi/>
        <w:jc w:val="both"/>
        <w:rPr>
          <w:rFonts w:cs="David" w:hint="cs"/>
          <w:rtl/>
        </w:rPr>
      </w:pPr>
    </w:p>
    <w:p w14:paraId="5A6BF1E6"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7A2BF1F2" w14:textId="77777777" w:rsidR="00D82B5A" w:rsidRPr="00D82B5A" w:rsidRDefault="00D82B5A" w:rsidP="00D82B5A">
      <w:pPr>
        <w:bidi/>
        <w:jc w:val="both"/>
        <w:rPr>
          <w:rFonts w:cs="David" w:hint="cs"/>
          <w:rtl/>
        </w:rPr>
      </w:pPr>
    </w:p>
    <w:p w14:paraId="02EDD89D" w14:textId="77777777" w:rsidR="00D82B5A" w:rsidRPr="00D82B5A" w:rsidRDefault="00D82B5A" w:rsidP="00D82B5A">
      <w:pPr>
        <w:bidi/>
        <w:jc w:val="both"/>
        <w:rPr>
          <w:rFonts w:cs="David" w:hint="cs"/>
          <w:rtl/>
        </w:rPr>
      </w:pPr>
      <w:r w:rsidRPr="00D82B5A">
        <w:rPr>
          <w:rFonts w:cs="David" w:hint="cs"/>
          <w:rtl/>
        </w:rPr>
        <w:t>ניסינו לקדם את הדברים.</w:t>
      </w:r>
    </w:p>
    <w:p w14:paraId="799BB0B6" w14:textId="77777777" w:rsidR="00D82B5A" w:rsidRPr="00D82B5A" w:rsidRDefault="00D82B5A" w:rsidP="00D82B5A">
      <w:pPr>
        <w:bidi/>
        <w:jc w:val="both"/>
        <w:rPr>
          <w:rFonts w:cs="David" w:hint="cs"/>
          <w:rtl/>
        </w:rPr>
      </w:pPr>
    </w:p>
    <w:p w14:paraId="64D7205E"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C01966F" w14:textId="77777777" w:rsidR="00D82B5A" w:rsidRPr="00D82B5A" w:rsidRDefault="00D82B5A" w:rsidP="00D82B5A">
      <w:pPr>
        <w:bidi/>
        <w:jc w:val="both"/>
        <w:rPr>
          <w:rFonts w:cs="David" w:hint="cs"/>
          <w:rtl/>
        </w:rPr>
      </w:pPr>
    </w:p>
    <w:p w14:paraId="53F4E376" w14:textId="77777777" w:rsidR="00D82B5A" w:rsidRPr="00D82B5A" w:rsidRDefault="00D82B5A" w:rsidP="00D82B5A">
      <w:pPr>
        <w:bidi/>
        <w:jc w:val="both"/>
        <w:rPr>
          <w:rFonts w:cs="David" w:hint="cs"/>
          <w:rtl/>
        </w:rPr>
      </w:pPr>
      <w:r w:rsidRPr="00D82B5A">
        <w:rPr>
          <w:rFonts w:cs="David" w:hint="cs"/>
          <w:rtl/>
        </w:rPr>
        <w:tab/>
      </w:r>
    </w:p>
    <w:p w14:paraId="74C6F61D" w14:textId="77777777" w:rsidR="00D82B5A" w:rsidRPr="00D82B5A" w:rsidRDefault="00D82B5A" w:rsidP="00D82B5A">
      <w:pPr>
        <w:bidi/>
        <w:jc w:val="both"/>
        <w:rPr>
          <w:rFonts w:cs="David" w:hint="cs"/>
          <w:rtl/>
        </w:rPr>
      </w:pPr>
      <w:r w:rsidRPr="00D82B5A">
        <w:rPr>
          <w:rFonts w:cs="David" w:hint="cs"/>
          <w:rtl/>
        </w:rPr>
        <w:t>אם לא עושים הצלבות,</w:t>
      </w:r>
    </w:p>
    <w:p w14:paraId="0FDCA4FC" w14:textId="77777777" w:rsidR="00D82B5A" w:rsidRPr="00D82B5A" w:rsidRDefault="00D82B5A" w:rsidP="00D82B5A">
      <w:pPr>
        <w:bidi/>
        <w:jc w:val="both"/>
        <w:rPr>
          <w:rFonts w:cs="David" w:hint="cs"/>
          <w:rtl/>
        </w:rPr>
      </w:pPr>
    </w:p>
    <w:p w14:paraId="1EB20122"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2DE247ED" w14:textId="77777777" w:rsidR="00D82B5A" w:rsidRPr="00D82B5A" w:rsidRDefault="00D82B5A" w:rsidP="00D82B5A">
      <w:pPr>
        <w:pStyle w:val="Heading5"/>
        <w:rPr>
          <w:rFonts w:hint="cs"/>
          <w:sz w:val="24"/>
          <w:rtl/>
        </w:rPr>
      </w:pPr>
    </w:p>
    <w:p w14:paraId="5CEE0904" w14:textId="77777777" w:rsidR="00D82B5A" w:rsidRDefault="00D82B5A" w:rsidP="00D82B5A">
      <w:pPr>
        <w:bidi/>
        <w:jc w:val="both"/>
        <w:rPr>
          <w:rFonts w:cs="David" w:hint="cs"/>
          <w:rtl/>
        </w:rPr>
      </w:pPr>
      <w:r w:rsidRPr="00D82B5A">
        <w:rPr>
          <w:rFonts w:cs="David" w:hint="cs"/>
          <w:rtl/>
        </w:rPr>
        <w:tab/>
        <w:t xml:space="preserve"> ולא הצהרה שלא חל שי</w:t>
      </w:r>
      <w:r>
        <w:rPr>
          <w:rFonts w:cs="David" w:hint="cs"/>
          <w:rtl/>
        </w:rPr>
        <w:t>נ</w:t>
      </w:r>
      <w:r w:rsidRPr="00D82B5A">
        <w:rPr>
          <w:rFonts w:cs="David" w:hint="cs"/>
          <w:rtl/>
        </w:rPr>
        <w:t>וי.</w:t>
      </w:r>
    </w:p>
    <w:p w14:paraId="32DCC7F4" w14:textId="77777777" w:rsidR="00D82B5A" w:rsidRPr="00D82B5A" w:rsidRDefault="00D82B5A" w:rsidP="00D82B5A">
      <w:pPr>
        <w:bidi/>
        <w:jc w:val="both"/>
        <w:rPr>
          <w:rFonts w:cs="David" w:hint="cs"/>
          <w:rtl/>
        </w:rPr>
      </w:pPr>
    </w:p>
    <w:p w14:paraId="5AEFABE3" w14:textId="77777777" w:rsidR="00D82B5A" w:rsidRPr="00D82B5A" w:rsidRDefault="00D82B5A" w:rsidP="00D82B5A">
      <w:pPr>
        <w:bidi/>
        <w:jc w:val="both"/>
        <w:rPr>
          <w:rFonts w:cs="David" w:hint="cs"/>
          <w:rtl/>
        </w:rPr>
      </w:pPr>
      <w:r w:rsidRPr="00D82B5A">
        <w:rPr>
          <w:rFonts w:cs="David" w:hint="cs"/>
          <w:rtl/>
        </w:rPr>
        <w:t>אני חושבת שאתה צודק. למה 60 יום אחרי שהוא יוצא מהכנסת?</w:t>
      </w:r>
    </w:p>
    <w:p w14:paraId="37A211E9" w14:textId="77777777" w:rsidR="00D82B5A" w:rsidRPr="00D82B5A" w:rsidRDefault="00D82B5A" w:rsidP="00D82B5A">
      <w:pPr>
        <w:bidi/>
        <w:jc w:val="both"/>
        <w:rPr>
          <w:rFonts w:cs="David" w:hint="cs"/>
          <w:u w:val="single"/>
          <w:rtl/>
        </w:rPr>
      </w:pPr>
    </w:p>
    <w:p w14:paraId="5F95E771"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14DCC50D" w14:textId="77777777" w:rsidR="00D82B5A" w:rsidRPr="00D82B5A" w:rsidRDefault="00D82B5A" w:rsidP="00D82B5A">
      <w:pPr>
        <w:bidi/>
        <w:jc w:val="both"/>
        <w:rPr>
          <w:rFonts w:cs="David" w:hint="cs"/>
          <w:rtl/>
        </w:rPr>
      </w:pPr>
    </w:p>
    <w:p w14:paraId="748045E2" w14:textId="77777777" w:rsidR="00D82B5A" w:rsidRPr="00D82B5A" w:rsidRDefault="00D82B5A" w:rsidP="00D82B5A">
      <w:pPr>
        <w:bidi/>
        <w:jc w:val="both"/>
        <w:rPr>
          <w:rFonts w:cs="David" w:hint="cs"/>
          <w:rtl/>
        </w:rPr>
      </w:pPr>
      <w:r w:rsidRPr="00D82B5A">
        <w:rPr>
          <w:rFonts w:cs="David" w:hint="cs"/>
          <w:rtl/>
        </w:rPr>
        <w:t>כך זה גם היום לגבי שרים.</w:t>
      </w:r>
    </w:p>
    <w:p w14:paraId="7805D7D9" w14:textId="77777777" w:rsidR="00D82B5A" w:rsidRPr="00D82B5A" w:rsidRDefault="00D82B5A" w:rsidP="00D82B5A">
      <w:pPr>
        <w:bidi/>
        <w:jc w:val="both"/>
        <w:rPr>
          <w:rFonts w:cs="David" w:hint="cs"/>
          <w:rtl/>
        </w:rPr>
      </w:pPr>
    </w:p>
    <w:p w14:paraId="13369DA4"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314A4F28" w14:textId="77777777" w:rsidR="00D82B5A" w:rsidRPr="00D82B5A" w:rsidRDefault="00D82B5A" w:rsidP="00D82B5A">
      <w:pPr>
        <w:bidi/>
        <w:jc w:val="both"/>
        <w:rPr>
          <w:rFonts w:cs="David" w:hint="cs"/>
          <w:rtl/>
        </w:rPr>
      </w:pPr>
    </w:p>
    <w:p w14:paraId="0ACB7C50" w14:textId="77777777" w:rsidR="00D82B5A" w:rsidRPr="00D82B5A" w:rsidRDefault="00D82B5A" w:rsidP="00D82B5A">
      <w:pPr>
        <w:bidi/>
        <w:jc w:val="both"/>
        <w:rPr>
          <w:rFonts w:cs="David" w:hint="cs"/>
          <w:rtl/>
        </w:rPr>
      </w:pPr>
      <w:r w:rsidRPr="00D82B5A">
        <w:rPr>
          <w:rFonts w:cs="David" w:hint="cs"/>
          <w:rtl/>
        </w:rPr>
        <w:t>זה המצב הקיים היום.</w:t>
      </w:r>
    </w:p>
    <w:p w14:paraId="3B6CC72E" w14:textId="77777777" w:rsidR="00D82B5A" w:rsidRPr="00D82B5A" w:rsidRDefault="00D82B5A" w:rsidP="00D82B5A">
      <w:pPr>
        <w:bidi/>
        <w:jc w:val="both"/>
        <w:rPr>
          <w:rFonts w:cs="David" w:hint="cs"/>
          <w:rtl/>
        </w:rPr>
      </w:pPr>
    </w:p>
    <w:p w14:paraId="5721F970"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D6B33B3" w14:textId="77777777" w:rsidR="00D82B5A" w:rsidRPr="00D82B5A" w:rsidRDefault="00D82B5A" w:rsidP="00D82B5A">
      <w:pPr>
        <w:bidi/>
        <w:jc w:val="both"/>
        <w:rPr>
          <w:rFonts w:cs="David" w:hint="cs"/>
          <w:rtl/>
        </w:rPr>
      </w:pPr>
    </w:p>
    <w:p w14:paraId="24AB3717" w14:textId="77777777" w:rsidR="00D82B5A" w:rsidRPr="00D82B5A" w:rsidRDefault="00D82B5A" w:rsidP="00D82B5A">
      <w:pPr>
        <w:bidi/>
        <w:jc w:val="both"/>
        <w:rPr>
          <w:rFonts w:cs="David" w:hint="cs"/>
          <w:rtl/>
        </w:rPr>
      </w:pPr>
      <w:r w:rsidRPr="00D82B5A">
        <w:rPr>
          <w:rFonts w:cs="David" w:hint="cs"/>
          <w:rtl/>
        </w:rPr>
        <w:t xml:space="preserve">גם בהצעה של כללי אתיקה לשרים </w:t>
      </w:r>
    </w:p>
    <w:p w14:paraId="576D37C2" w14:textId="77777777" w:rsidR="00D82B5A" w:rsidRPr="00D82B5A" w:rsidRDefault="00D82B5A" w:rsidP="00D82B5A">
      <w:pPr>
        <w:bidi/>
        <w:jc w:val="both"/>
        <w:rPr>
          <w:rFonts w:cs="David" w:hint="cs"/>
          <w:u w:val="single"/>
          <w:rtl/>
        </w:rPr>
      </w:pPr>
    </w:p>
    <w:p w14:paraId="1400F57B"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03D627A9" w14:textId="77777777" w:rsidR="00D82B5A" w:rsidRPr="00D82B5A" w:rsidRDefault="00D82B5A" w:rsidP="00D82B5A">
      <w:pPr>
        <w:pStyle w:val="Heading5"/>
        <w:rPr>
          <w:rFonts w:hint="cs"/>
          <w:sz w:val="24"/>
          <w:rtl/>
        </w:rPr>
      </w:pPr>
    </w:p>
    <w:p w14:paraId="49BC25CE" w14:textId="77777777" w:rsidR="00D82B5A" w:rsidRPr="00D82B5A" w:rsidRDefault="00D82B5A" w:rsidP="00D82B5A">
      <w:pPr>
        <w:bidi/>
        <w:jc w:val="both"/>
        <w:rPr>
          <w:rFonts w:cs="David" w:hint="cs"/>
          <w:rtl/>
        </w:rPr>
      </w:pPr>
      <w:r w:rsidRPr="00D82B5A">
        <w:rPr>
          <w:rFonts w:cs="David" w:hint="cs"/>
          <w:rtl/>
        </w:rPr>
        <w:tab/>
        <w:t xml:space="preserve"> אחרי סיום התפקיד.</w:t>
      </w:r>
    </w:p>
    <w:p w14:paraId="52033E81" w14:textId="77777777" w:rsidR="00D82B5A" w:rsidRPr="00D82B5A" w:rsidRDefault="00D82B5A" w:rsidP="00D82B5A">
      <w:pPr>
        <w:bidi/>
        <w:jc w:val="both"/>
        <w:rPr>
          <w:rFonts w:cs="David" w:hint="cs"/>
          <w:u w:val="single"/>
          <w:rtl/>
        </w:rPr>
      </w:pPr>
    </w:p>
    <w:p w14:paraId="6181BF91"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99EFC4F" w14:textId="77777777" w:rsidR="00D82B5A" w:rsidRPr="00D82B5A" w:rsidRDefault="00D82B5A" w:rsidP="00D82B5A">
      <w:pPr>
        <w:bidi/>
        <w:jc w:val="both"/>
        <w:rPr>
          <w:rFonts w:cs="David" w:hint="cs"/>
          <w:rtl/>
        </w:rPr>
      </w:pPr>
    </w:p>
    <w:p w14:paraId="73424C58" w14:textId="77777777" w:rsidR="00D82B5A" w:rsidRPr="00D82B5A" w:rsidRDefault="00D82B5A" w:rsidP="00D82B5A">
      <w:pPr>
        <w:bidi/>
        <w:jc w:val="both"/>
        <w:rPr>
          <w:rFonts w:cs="David" w:hint="cs"/>
          <w:rtl/>
        </w:rPr>
      </w:pPr>
      <w:r w:rsidRPr="00D82B5A">
        <w:rPr>
          <w:rFonts w:cs="David" w:hint="cs"/>
          <w:rtl/>
        </w:rPr>
        <w:t xml:space="preserve">כי הוא </w:t>
      </w:r>
      <w:proofErr w:type="spellStart"/>
      <w:r w:rsidRPr="00D82B5A">
        <w:rPr>
          <w:rFonts w:cs="David" w:hint="cs"/>
          <w:rtl/>
        </w:rPr>
        <w:t>ידסים</w:t>
      </w:r>
      <w:proofErr w:type="spellEnd"/>
      <w:r w:rsidRPr="00D82B5A">
        <w:rPr>
          <w:rFonts w:cs="David" w:hint="cs"/>
          <w:rtl/>
        </w:rPr>
        <w:t xml:space="preserve"> ואז יש לו זמן ללכת למישהו שיערוך לו את הצהרת ההון. לאחר בדיקת ההצהרה </w:t>
      </w:r>
      <w:proofErr w:type="spellStart"/>
      <w:r w:rsidRPr="00D82B5A">
        <w:rPr>
          <w:rFonts w:cs="David" w:hint="cs"/>
          <w:rtl/>
        </w:rPr>
        <w:t>ימסר</w:t>
      </w:r>
      <w:proofErr w:type="spellEnd"/>
      <w:r w:rsidRPr="00D82B5A">
        <w:rPr>
          <w:rFonts w:cs="David" w:hint="cs"/>
          <w:rtl/>
        </w:rPr>
        <w:t xml:space="preserve"> העתק שיעמידה לעיונו של ראש הממשלה.</w:t>
      </w:r>
    </w:p>
    <w:p w14:paraId="5177D084" w14:textId="77777777" w:rsidR="00D82B5A" w:rsidRPr="00D82B5A" w:rsidRDefault="00D82B5A" w:rsidP="00D82B5A">
      <w:pPr>
        <w:bidi/>
        <w:jc w:val="both"/>
        <w:rPr>
          <w:rFonts w:cs="David" w:hint="cs"/>
          <w:rtl/>
        </w:rPr>
      </w:pPr>
    </w:p>
    <w:p w14:paraId="7C873E3A"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6B6B34F3" w14:textId="77777777" w:rsidR="00D82B5A" w:rsidRPr="00D82B5A" w:rsidRDefault="00D82B5A" w:rsidP="00D82B5A">
      <w:pPr>
        <w:bidi/>
        <w:jc w:val="both"/>
        <w:rPr>
          <w:rFonts w:cs="David" w:hint="cs"/>
          <w:rtl/>
        </w:rPr>
      </w:pPr>
    </w:p>
    <w:p w14:paraId="0ADB2E1D" w14:textId="77777777" w:rsidR="00D82B5A" w:rsidRDefault="00D82B5A" w:rsidP="00D82B5A">
      <w:pPr>
        <w:bidi/>
        <w:jc w:val="both"/>
        <w:rPr>
          <w:rFonts w:cs="David" w:hint="cs"/>
          <w:rtl/>
        </w:rPr>
      </w:pPr>
      <w:r w:rsidRPr="00D82B5A">
        <w:rPr>
          <w:rFonts w:cs="David" w:hint="cs"/>
          <w:rtl/>
        </w:rPr>
        <w:t>60 יום זה מה שקיים היום, אבל יש היגיון בזה שדרושים</w:t>
      </w:r>
    </w:p>
    <w:p w14:paraId="1584CE4D" w14:textId="77777777" w:rsidR="00D82B5A" w:rsidRDefault="00D82B5A" w:rsidP="00D82B5A">
      <w:pPr>
        <w:bidi/>
        <w:jc w:val="both"/>
        <w:rPr>
          <w:rFonts w:cs="David" w:hint="cs"/>
          <w:rtl/>
        </w:rPr>
      </w:pPr>
    </w:p>
    <w:p w14:paraId="22EB298E" w14:textId="77777777" w:rsidR="00D82B5A" w:rsidRPr="00D82B5A" w:rsidRDefault="00D82B5A" w:rsidP="00D82B5A">
      <w:pPr>
        <w:bidi/>
        <w:jc w:val="both"/>
        <w:rPr>
          <w:rFonts w:cs="David" w:hint="cs"/>
          <w:rtl/>
        </w:rPr>
      </w:pPr>
    </w:p>
    <w:p w14:paraId="32A5EE4D" w14:textId="77777777" w:rsidR="00D82B5A" w:rsidRPr="00D82B5A" w:rsidRDefault="00D82B5A" w:rsidP="00D82B5A">
      <w:pPr>
        <w:bidi/>
        <w:jc w:val="both"/>
        <w:rPr>
          <w:rFonts w:cs="David" w:hint="cs"/>
          <w:rtl/>
        </w:rPr>
      </w:pPr>
    </w:p>
    <w:p w14:paraId="22B3BEEA"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64AFE0A9" w14:textId="77777777" w:rsidR="00D82B5A" w:rsidRPr="00D82B5A" w:rsidRDefault="00D82B5A" w:rsidP="00D82B5A">
      <w:pPr>
        <w:bidi/>
        <w:jc w:val="both"/>
        <w:rPr>
          <w:rFonts w:cs="David" w:hint="cs"/>
          <w:rtl/>
        </w:rPr>
      </w:pPr>
    </w:p>
    <w:p w14:paraId="4A4AA270" w14:textId="77777777" w:rsidR="00D82B5A" w:rsidRPr="00D82B5A" w:rsidRDefault="00D82B5A" w:rsidP="00D82B5A">
      <w:pPr>
        <w:bidi/>
        <w:jc w:val="both"/>
        <w:rPr>
          <w:rFonts w:cs="David" w:hint="cs"/>
          <w:rtl/>
        </w:rPr>
      </w:pPr>
      <w:r w:rsidRPr="00D82B5A">
        <w:rPr>
          <w:rFonts w:cs="David" w:hint="cs"/>
          <w:rtl/>
        </w:rPr>
        <w:tab/>
        <w:t xml:space="preserve"> הרציונאל שאמרת</w:t>
      </w:r>
    </w:p>
    <w:p w14:paraId="2C4683DF" w14:textId="77777777" w:rsidR="00D82B5A" w:rsidRPr="00D82B5A" w:rsidRDefault="00D82B5A" w:rsidP="00D82B5A">
      <w:pPr>
        <w:bidi/>
        <w:jc w:val="both"/>
        <w:rPr>
          <w:rFonts w:cs="David" w:hint="cs"/>
          <w:u w:val="single"/>
          <w:rtl/>
        </w:rPr>
      </w:pPr>
    </w:p>
    <w:p w14:paraId="283DCC0B"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65C98727" w14:textId="77777777" w:rsidR="00D82B5A" w:rsidRPr="00D82B5A" w:rsidRDefault="00D82B5A" w:rsidP="00D82B5A">
      <w:pPr>
        <w:bidi/>
        <w:jc w:val="both"/>
        <w:rPr>
          <w:rFonts w:cs="David" w:hint="cs"/>
          <w:rtl/>
        </w:rPr>
      </w:pPr>
    </w:p>
    <w:p w14:paraId="7F52D61B" w14:textId="77777777" w:rsidR="00D82B5A" w:rsidRPr="00D82B5A" w:rsidRDefault="00D82B5A" w:rsidP="00D82B5A">
      <w:pPr>
        <w:bidi/>
        <w:jc w:val="both"/>
        <w:rPr>
          <w:rFonts w:cs="David" w:hint="cs"/>
          <w:rtl/>
        </w:rPr>
      </w:pPr>
      <w:r w:rsidRPr="00D82B5A">
        <w:rPr>
          <w:rFonts w:cs="David" w:hint="cs"/>
          <w:rtl/>
        </w:rPr>
        <w:t xml:space="preserve">חובה על חבר הממשלה </w:t>
      </w:r>
      <w:proofErr w:type="spellStart"/>
      <w:r w:rsidRPr="00D82B5A">
        <w:rPr>
          <w:rFonts w:cs="David" w:hint="cs"/>
          <w:rtl/>
        </w:rPr>
        <w:t>לנקוא</w:t>
      </w:r>
      <w:proofErr w:type="spellEnd"/>
      <w:r w:rsidRPr="00D82B5A">
        <w:rPr>
          <w:rFonts w:cs="David" w:hint="cs"/>
          <w:rtl/>
        </w:rPr>
        <w:t xml:space="preserve"> גילוי מלא אבל אין בכך כדי. בדברים של שמגר יש דברים שחובה על חבר הממשלה לנקוט. אין בכך להסיר ממנו את האחריות.</w:t>
      </w:r>
    </w:p>
    <w:p w14:paraId="27ECBC13" w14:textId="77777777" w:rsidR="00D82B5A" w:rsidRPr="00D82B5A" w:rsidRDefault="00D82B5A" w:rsidP="00D82B5A">
      <w:pPr>
        <w:bidi/>
        <w:jc w:val="both"/>
        <w:rPr>
          <w:rFonts w:cs="David" w:hint="cs"/>
          <w:rtl/>
        </w:rPr>
      </w:pPr>
    </w:p>
    <w:p w14:paraId="3FF7FEE4" w14:textId="77777777" w:rsidR="00D82B5A" w:rsidRPr="00D82B5A" w:rsidRDefault="00D82B5A" w:rsidP="00D82B5A">
      <w:pPr>
        <w:bidi/>
        <w:jc w:val="both"/>
        <w:rPr>
          <w:rFonts w:cs="David" w:hint="cs"/>
          <w:u w:val="single"/>
          <w:rtl/>
        </w:rPr>
      </w:pPr>
      <w:r w:rsidRPr="00D82B5A">
        <w:rPr>
          <w:rFonts w:cs="David" w:hint="cs"/>
          <w:u w:val="single"/>
          <w:rtl/>
        </w:rPr>
        <w:t>ז</w:t>
      </w:r>
      <w:r>
        <w:rPr>
          <w:rFonts w:cs="David" w:hint="cs"/>
          <w:u w:val="single"/>
          <w:rtl/>
        </w:rPr>
        <w:t>מ</w:t>
      </w:r>
      <w:r w:rsidRPr="00D82B5A">
        <w:rPr>
          <w:rFonts w:cs="David" w:hint="cs"/>
          <w:u w:val="single"/>
          <w:rtl/>
        </w:rPr>
        <w:t>יר</w:t>
      </w:r>
      <w:r>
        <w:rPr>
          <w:rFonts w:cs="David" w:hint="cs"/>
          <w:u w:val="single"/>
          <w:rtl/>
        </w:rPr>
        <w:t>:</w:t>
      </w:r>
    </w:p>
    <w:p w14:paraId="27FA5070" w14:textId="77777777" w:rsidR="00D82B5A" w:rsidRPr="00D82B5A" w:rsidRDefault="00D82B5A" w:rsidP="00D82B5A">
      <w:pPr>
        <w:bidi/>
        <w:jc w:val="both"/>
        <w:rPr>
          <w:rFonts w:cs="David" w:hint="cs"/>
          <w:rtl/>
        </w:rPr>
      </w:pPr>
    </w:p>
    <w:p w14:paraId="48ECA9D6" w14:textId="77777777" w:rsidR="00D82B5A" w:rsidRPr="00D82B5A" w:rsidRDefault="00D82B5A" w:rsidP="00D82B5A">
      <w:pPr>
        <w:bidi/>
        <w:jc w:val="both"/>
        <w:rPr>
          <w:rFonts w:cs="David" w:hint="cs"/>
          <w:rtl/>
        </w:rPr>
      </w:pPr>
      <w:r w:rsidRPr="00D82B5A">
        <w:rPr>
          <w:rFonts w:cs="David" w:hint="cs"/>
          <w:rtl/>
        </w:rPr>
        <w:t xml:space="preserve">זה נכון. הוא, בהצהרת ההון </w:t>
      </w:r>
      <w:proofErr w:type="spellStart"/>
      <w:r w:rsidRPr="00D82B5A">
        <w:rPr>
          <w:rFonts w:cs="David" w:hint="cs"/>
          <w:rtl/>
        </w:rPr>
        <w:t>אומרש</w:t>
      </w:r>
      <w:proofErr w:type="spellEnd"/>
      <w:r w:rsidRPr="00D82B5A">
        <w:rPr>
          <w:rFonts w:cs="David" w:hint="cs"/>
          <w:rtl/>
        </w:rPr>
        <w:t xml:space="preserve"> יש לבן זוגו מניות בחברה מסוימת וזה הוא לא יוצא לידי חובה. </w:t>
      </w:r>
    </w:p>
    <w:p w14:paraId="3A3C45B8" w14:textId="77777777" w:rsidR="00D82B5A" w:rsidRPr="00D82B5A" w:rsidRDefault="00D82B5A" w:rsidP="00D82B5A">
      <w:pPr>
        <w:bidi/>
        <w:jc w:val="both"/>
        <w:rPr>
          <w:rFonts w:cs="David" w:hint="cs"/>
          <w:rtl/>
        </w:rPr>
      </w:pPr>
    </w:p>
    <w:p w14:paraId="354B688E"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28F6D8B8" w14:textId="77777777" w:rsidR="00D82B5A" w:rsidRPr="00D82B5A" w:rsidRDefault="00D82B5A" w:rsidP="00D82B5A">
      <w:pPr>
        <w:bidi/>
        <w:jc w:val="both"/>
        <w:rPr>
          <w:rFonts w:cs="David" w:hint="cs"/>
          <w:rtl/>
        </w:rPr>
      </w:pPr>
    </w:p>
    <w:p w14:paraId="20E4C91D" w14:textId="77777777" w:rsidR="00D82B5A" w:rsidRPr="00D82B5A" w:rsidRDefault="00D82B5A" w:rsidP="00D82B5A">
      <w:pPr>
        <w:bidi/>
        <w:jc w:val="both"/>
        <w:rPr>
          <w:rFonts w:cs="David" w:hint="cs"/>
          <w:rtl/>
        </w:rPr>
      </w:pPr>
      <w:r w:rsidRPr="00D82B5A">
        <w:rPr>
          <w:rFonts w:cs="David" w:hint="cs"/>
          <w:rtl/>
        </w:rPr>
        <w:t>קראתי סעיף וזה גם ברור.</w:t>
      </w:r>
    </w:p>
    <w:p w14:paraId="04040ED8" w14:textId="77777777" w:rsidR="00D82B5A" w:rsidRPr="00D82B5A" w:rsidRDefault="00D82B5A" w:rsidP="00D82B5A">
      <w:pPr>
        <w:bidi/>
        <w:jc w:val="both"/>
        <w:rPr>
          <w:rFonts w:cs="David" w:hint="cs"/>
          <w:rtl/>
        </w:rPr>
      </w:pPr>
    </w:p>
    <w:p w14:paraId="2ABA1584" w14:textId="77777777" w:rsidR="00D82B5A" w:rsidRPr="00D82B5A" w:rsidRDefault="00D82B5A" w:rsidP="00D82B5A">
      <w:pPr>
        <w:bidi/>
        <w:jc w:val="both"/>
        <w:rPr>
          <w:rFonts w:cs="David" w:hint="cs"/>
          <w:rtl/>
        </w:rPr>
      </w:pPr>
      <w:r w:rsidRPr="00D82B5A">
        <w:rPr>
          <w:rFonts w:cs="David" w:hint="cs"/>
          <w:rtl/>
        </w:rPr>
        <w:t xml:space="preserve">נשאיר בצד את היועץ אבל \את העיקרון שמעבירים למישהו ואז (ו) יושב ראש הכנסת יעביר.(ז), שזה חדש הסיפא. (ח) </w:t>
      </w:r>
      <w:proofErr w:type="spellStart"/>
      <w:r w:rsidRPr="00D82B5A">
        <w:rPr>
          <w:rFonts w:cs="David" w:hint="cs"/>
          <w:rtl/>
        </w:rPr>
        <w:t>יור</w:t>
      </w:r>
      <w:proofErr w:type="spellEnd"/>
      <w:r w:rsidRPr="00D82B5A">
        <w:rPr>
          <w:rFonts w:cs="David" w:hint="cs"/>
          <w:rtl/>
        </w:rPr>
        <w:t xml:space="preserve"> הכנסת ידווח . כל המקומות האלה נשים בצד לבחינה מאוחרת. (ט) </w:t>
      </w:r>
      <w:proofErr w:type="spellStart"/>
      <w:r w:rsidRPr="00D82B5A">
        <w:rPr>
          <w:rFonts w:cs="David" w:hint="cs"/>
          <w:rtl/>
        </w:rPr>
        <w:t>בןמשפחה</w:t>
      </w:r>
      <w:proofErr w:type="spellEnd"/>
      <w:r w:rsidRPr="00D82B5A">
        <w:rPr>
          <w:rFonts w:cs="David" w:hint="cs"/>
          <w:rtl/>
        </w:rPr>
        <w:t xml:space="preserve"> מוגדר פה כבן זוג, ילד קטין וכולי. 60 אומר שהיועץ לאתיקה ינחה את חברי הכנסת... שזה עצם מילוי ההצהרה. האם נאשר את זה?</w:t>
      </w:r>
    </w:p>
    <w:p w14:paraId="3FD82067" w14:textId="77777777" w:rsidR="00D82B5A" w:rsidRPr="00D82B5A" w:rsidRDefault="00D82B5A" w:rsidP="00D82B5A">
      <w:pPr>
        <w:bidi/>
        <w:jc w:val="both"/>
        <w:rPr>
          <w:rFonts w:cs="David" w:hint="cs"/>
          <w:rtl/>
        </w:rPr>
      </w:pPr>
    </w:p>
    <w:p w14:paraId="615FD2C7"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34260172" w14:textId="77777777" w:rsidR="00D82B5A" w:rsidRPr="00D82B5A" w:rsidRDefault="00D82B5A" w:rsidP="00D82B5A">
      <w:pPr>
        <w:bidi/>
        <w:jc w:val="both"/>
        <w:rPr>
          <w:rFonts w:cs="David" w:hint="cs"/>
          <w:rtl/>
        </w:rPr>
      </w:pPr>
    </w:p>
    <w:p w14:paraId="3112547F" w14:textId="77777777" w:rsidR="00D82B5A" w:rsidRPr="00D82B5A" w:rsidRDefault="00D82B5A" w:rsidP="00D82B5A">
      <w:pPr>
        <w:bidi/>
        <w:jc w:val="both"/>
        <w:rPr>
          <w:rFonts w:cs="David" w:hint="cs"/>
          <w:rtl/>
        </w:rPr>
      </w:pPr>
      <w:r w:rsidRPr="00D82B5A">
        <w:rPr>
          <w:rFonts w:cs="David" w:hint="cs"/>
          <w:rtl/>
        </w:rPr>
        <w:tab/>
        <w:t xml:space="preserve"> אם תשימי בצד את כל הפרקים יועץ </w:t>
      </w:r>
    </w:p>
    <w:p w14:paraId="27405D10" w14:textId="77777777" w:rsidR="00D82B5A" w:rsidRPr="00D82B5A" w:rsidRDefault="00D82B5A" w:rsidP="00D82B5A">
      <w:pPr>
        <w:bidi/>
        <w:jc w:val="both"/>
        <w:rPr>
          <w:rFonts w:cs="David" w:hint="cs"/>
          <w:rtl/>
        </w:rPr>
      </w:pPr>
    </w:p>
    <w:p w14:paraId="6B3EE8E1"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6778F72C" w14:textId="77777777" w:rsidR="00D82B5A" w:rsidRPr="00D82B5A" w:rsidRDefault="00D82B5A" w:rsidP="00D82B5A">
      <w:pPr>
        <w:bidi/>
        <w:jc w:val="both"/>
        <w:rPr>
          <w:rFonts w:cs="David" w:hint="cs"/>
          <w:rtl/>
        </w:rPr>
      </w:pPr>
    </w:p>
    <w:p w14:paraId="26AF4181" w14:textId="77777777" w:rsidR="00D82B5A" w:rsidRPr="00D82B5A" w:rsidRDefault="00D82B5A" w:rsidP="00D82B5A">
      <w:pPr>
        <w:bidi/>
        <w:jc w:val="both"/>
        <w:rPr>
          <w:rFonts w:cs="David" w:hint="cs"/>
          <w:rtl/>
        </w:rPr>
      </w:pPr>
      <w:r w:rsidRPr="00D82B5A">
        <w:rPr>
          <w:rFonts w:cs="David" w:hint="cs"/>
          <w:rtl/>
        </w:rPr>
        <w:t xml:space="preserve">בפרק הבא אין </w:t>
      </w:r>
    </w:p>
    <w:p w14:paraId="2C70C8A2" w14:textId="77777777" w:rsidR="00D82B5A" w:rsidRPr="00D82B5A" w:rsidRDefault="00D82B5A" w:rsidP="00D82B5A">
      <w:pPr>
        <w:bidi/>
        <w:jc w:val="both"/>
        <w:rPr>
          <w:rFonts w:cs="David" w:hint="cs"/>
          <w:rtl/>
        </w:rPr>
      </w:pPr>
    </w:p>
    <w:p w14:paraId="7DCDAF5D"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56CD6BAF" w14:textId="77777777" w:rsidR="00D82B5A" w:rsidRPr="00D82B5A" w:rsidRDefault="00D82B5A" w:rsidP="00D82B5A">
      <w:pPr>
        <w:pStyle w:val="Heading5"/>
        <w:rPr>
          <w:rFonts w:hint="cs"/>
          <w:sz w:val="24"/>
          <w:rtl/>
        </w:rPr>
      </w:pPr>
    </w:p>
    <w:p w14:paraId="21A8FDCE" w14:textId="77777777" w:rsidR="00D82B5A" w:rsidRPr="00D82B5A" w:rsidRDefault="00D82B5A" w:rsidP="00D82B5A">
      <w:pPr>
        <w:bidi/>
        <w:jc w:val="both"/>
        <w:rPr>
          <w:rFonts w:cs="David" w:hint="cs"/>
          <w:rtl/>
        </w:rPr>
      </w:pPr>
      <w:r w:rsidRPr="00D82B5A">
        <w:rPr>
          <w:rFonts w:cs="David" w:hint="cs"/>
          <w:rtl/>
        </w:rPr>
        <w:tab/>
        <w:t xml:space="preserve"> הרעיון נראה לי מאוד נכון.</w:t>
      </w:r>
    </w:p>
    <w:p w14:paraId="6B1D8A85" w14:textId="77777777" w:rsidR="00D82B5A" w:rsidRPr="00D82B5A" w:rsidRDefault="00D82B5A" w:rsidP="00D82B5A">
      <w:pPr>
        <w:bidi/>
        <w:jc w:val="both"/>
        <w:rPr>
          <w:rFonts w:cs="David" w:hint="cs"/>
          <w:u w:val="single"/>
          <w:rtl/>
        </w:rPr>
      </w:pPr>
    </w:p>
    <w:p w14:paraId="6758037B"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368A6691" w14:textId="77777777" w:rsidR="00D82B5A" w:rsidRPr="00D82B5A" w:rsidRDefault="00D82B5A" w:rsidP="00D82B5A">
      <w:pPr>
        <w:bidi/>
        <w:jc w:val="both"/>
        <w:rPr>
          <w:rFonts w:cs="David" w:hint="cs"/>
          <w:rtl/>
        </w:rPr>
      </w:pPr>
    </w:p>
    <w:p w14:paraId="768D9D31" w14:textId="77777777" w:rsidR="00D82B5A" w:rsidRPr="00D82B5A" w:rsidRDefault="00D82B5A" w:rsidP="00D82B5A">
      <w:pPr>
        <w:bidi/>
        <w:jc w:val="both"/>
        <w:rPr>
          <w:rFonts w:cs="David" w:hint="cs"/>
          <w:rtl/>
        </w:rPr>
      </w:pPr>
      <w:proofErr w:type="spellStart"/>
      <w:r w:rsidRPr="00D82B5A">
        <w:rPr>
          <w:rFonts w:cs="David" w:hint="cs"/>
          <w:rtl/>
        </w:rPr>
        <w:t>היתה</w:t>
      </w:r>
      <w:proofErr w:type="spellEnd"/>
      <w:r w:rsidRPr="00D82B5A">
        <w:rPr>
          <w:rFonts w:cs="David" w:hint="cs"/>
          <w:rtl/>
        </w:rPr>
        <w:t xml:space="preserve"> הצעה באחד הדיונים שזה יוטל על אחד הסגנים של מזכיר הכנסת.</w:t>
      </w:r>
    </w:p>
    <w:p w14:paraId="31D45CCF" w14:textId="77777777" w:rsidR="00D82B5A" w:rsidRPr="00D82B5A" w:rsidRDefault="00D82B5A" w:rsidP="00D82B5A">
      <w:pPr>
        <w:bidi/>
        <w:jc w:val="both"/>
        <w:rPr>
          <w:rFonts w:cs="David" w:hint="cs"/>
          <w:rtl/>
        </w:rPr>
      </w:pPr>
    </w:p>
    <w:p w14:paraId="3AF93C5A" w14:textId="77777777" w:rsidR="00D82B5A" w:rsidRPr="00D82B5A" w:rsidRDefault="00D82B5A" w:rsidP="00D82B5A">
      <w:pPr>
        <w:bidi/>
        <w:jc w:val="both"/>
        <w:rPr>
          <w:rFonts w:cs="David" w:hint="cs"/>
          <w:u w:val="single"/>
          <w:rtl/>
        </w:rPr>
      </w:pPr>
      <w:r w:rsidRPr="00D82B5A">
        <w:rPr>
          <w:rFonts w:cs="David" w:hint="cs"/>
          <w:u w:val="single"/>
          <w:rtl/>
        </w:rPr>
        <w:t>קריאה</w:t>
      </w:r>
      <w:r>
        <w:rPr>
          <w:rFonts w:cs="David" w:hint="cs"/>
          <w:u w:val="single"/>
          <w:rtl/>
        </w:rPr>
        <w:t>:</w:t>
      </w:r>
    </w:p>
    <w:p w14:paraId="068D29A8" w14:textId="77777777" w:rsidR="00D82B5A" w:rsidRPr="00D82B5A" w:rsidRDefault="00D82B5A" w:rsidP="00D82B5A">
      <w:pPr>
        <w:bidi/>
        <w:jc w:val="both"/>
        <w:rPr>
          <w:rFonts w:cs="David" w:hint="cs"/>
          <w:rtl/>
        </w:rPr>
      </w:pPr>
    </w:p>
    <w:p w14:paraId="7083C727" w14:textId="77777777" w:rsidR="00D82B5A" w:rsidRPr="00D82B5A" w:rsidRDefault="00D82B5A" w:rsidP="00D82B5A">
      <w:pPr>
        <w:bidi/>
        <w:jc w:val="both"/>
        <w:rPr>
          <w:rFonts w:cs="David" w:hint="cs"/>
          <w:rtl/>
        </w:rPr>
      </w:pPr>
      <w:r w:rsidRPr="00D82B5A">
        <w:rPr>
          <w:rFonts w:cs="David" w:hint="cs"/>
          <w:rtl/>
        </w:rPr>
        <w:t>למה לא מזכיר הכנסת?</w:t>
      </w:r>
    </w:p>
    <w:p w14:paraId="0A7C1B0F" w14:textId="77777777" w:rsidR="00D82B5A" w:rsidRPr="00D82B5A" w:rsidRDefault="00D82B5A" w:rsidP="00D82B5A">
      <w:pPr>
        <w:bidi/>
        <w:jc w:val="both"/>
        <w:rPr>
          <w:rFonts w:cs="David" w:hint="cs"/>
          <w:rtl/>
        </w:rPr>
      </w:pPr>
    </w:p>
    <w:p w14:paraId="5626B38A"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25C28B9A" w14:textId="77777777" w:rsidR="00D82B5A" w:rsidRPr="00D82B5A" w:rsidRDefault="00D82B5A" w:rsidP="00D82B5A">
      <w:pPr>
        <w:bidi/>
        <w:jc w:val="both"/>
        <w:rPr>
          <w:rFonts w:cs="David" w:hint="cs"/>
          <w:rtl/>
        </w:rPr>
      </w:pPr>
    </w:p>
    <w:p w14:paraId="33725DF3" w14:textId="77777777" w:rsidR="00D82B5A" w:rsidRPr="00D82B5A" w:rsidRDefault="00D82B5A" w:rsidP="00D82B5A">
      <w:pPr>
        <w:bidi/>
        <w:jc w:val="both"/>
        <w:rPr>
          <w:rFonts w:cs="David" w:hint="cs"/>
          <w:rtl/>
        </w:rPr>
      </w:pPr>
      <w:r w:rsidRPr="00D82B5A">
        <w:rPr>
          <w:rFonts w:cs="David" w:hint="cs"/>
          <w:rtl/>
        </w:rPr>
        <w:tab/>
        <w:t xml:space="preserve"> היום אפשר להעמיס על מזכיר הכנסת. פעם אי אפשר היה.</w:t>
      </w:r>
    </w:p>
    <w:p w14:paraId="458B064C" w14:textId="77777777" w:rsidR="00D82B5A" w:rsidRPr="00D82B5A" w:rsidRDefault="00D82B5A" w:rsidP="00D82B5A">
      <w:pPr>
        <w:bidi/>
        <w:jc w:val="both"/>
        <w:rPr>
          <w:rFonts w:cs="David" w:hint="cs"/>
          <w:rtl/>
        </w:rPr>
      </w:pPr>
    </w:p>
    <w:p w14:paraId="017D7558" w14:textId="77777777" w:rsidR="00D82B5A" w:rsidRPr="00D82B5A" w:rsidRDefault="00D82B5A" w:rsidP="00D82B5A">
      <w:pPr>
        <w:bidi/>
        <w:jc w:val="both"/>
        <w:rPr>
          <w:rFonts w:cs="David" w:hint="cs"/>
          <w:u w:val="single"/>
          <w:rtl/>
        </w:rPr>
      </w:pPr>
      <w:r w:rsidRPr="00D82B5A">
        <w:rPr>
          <w:rFonts w:cs="David" w:hint="cs"/>
          <w:u w:val="single"/>
          <w:rtl/>
        </w:rPr>
        <w:t>ארבל</w:t>
      </w:r>
      <w:r>
        <w:rPr>
          <w:rFonts w:cs="David" w:hint="cs"/>
          <w:u w:val="single"/>
          <w:rtl/>
        </w:rPr>
        <w:t>:</w:t>
      </w:r>
    </w:p>
    <w:p w14:paraId="450B5B61" w14:textId="77777777" w:rsidR="00D82B5A" w:rsidRPr="00D82B5A" w:rsidRDefault="00D82B5A" w:rsidP="00D82B5A">
      <w:pPr>
        <w:bidi/>
        <w:jc w:val="both"/>
        <w:rPr>
          <w:rFonts w:cs="David" w:hint="cs"/>
          <w:rtl/>
        </w:rPr>
      </w:pPr>
      <w:r w:rsidRPr="00D82B5A">
        <w:rPr>
          <w:rFonts w:cs="David" w:hint="cs"/>
          <w:rtl/>
        </w:rPr>
        <w:t>שיהיה מזכיר לענייני אתיקה.</w:t>
      </w:r>
    </w:p>
    <w:p w14:paraId="5FBD6ABC" w14:textId="77777777" w:rsidR="00D82B5A" w:rsidRPr="00D82B5A" w:rsidRDefault="00D82B5A" w:rsidP="00D82B5A">
      <w:pPr>
        <w:bidi/>
        <w:jc w:val="both"/>
        <w:rPr>
          <w:rFonts w:cs="David" w:hint="cs"/>
          <w:u w:val="single"/>
          <w:rtl/>
        </w:rPr>
      </w:pPr>
    </w:p>
    <w:p w14:paraId="00B49314"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2A7B2582" w14:textId="77777777" w:rsidR="00D82B5A" w:rsidRPr="00D82B5A" w:rsidRDefault="00D82B5A" w:rsidP="00D82B5A">
      <w:pPr>
        <w:bidi/>
        <w:jc w:val="both"/>
        <w:rPr>
          <w:rFonts w:cs="David" w:hint="cs"/>
          <w:rtl/>
        </w:rPr>
      </w:pPr>
    </w:p>
    <w:p w14:paraId="515AAB64" w14:textId="77777777" w:rsidR="00D82B5A" w:rsidRPr="00D82B5A" w:rsidRDefault="00D82B5A" w:rsidP="00D82B5A">
      <w:pPr>
        <w:bidi/>
        <w:jc w:val="both"/>
        <w:rPr>
          <w:rFonts w:cs="David" w:hint="cs"/>
          <w:rtl/>
        </w:rPr>
      </w:pPr>
      <w:r w:rsidRPr="00D82B5A">
        <w:rPr>
          <w:rFonts w:cs="David" w:hint="cs"/>
          <w:rtl/>
        </w:rPr>
        <w:t>פונקציונר לעניינים האלה.</w:t>
      </w:r>
    </w:p>
    <w:p w14:paraId="1E6E0564" w14:textId="77777777" w:rsidR="00D82B5A" w:rsidRDefault="00D82B5A" w:rsidP="00D82B5A">
      <w:pPr>
        <w:bidi/>
        <w:jc w:val="both"/>
        <w:rPr>
          <w:rFonts w:cs="David" w:hint="cs"/>
          <w:rtl/>
        </w:rPr>
      </w:pPr>
    </w:p>
    <w:p w14:paraId="7DD19841" w14:textId="77777777" w:rsidR="00D82B5A" w:rsidRDefault="00D82B5A" w:rsidP="00D82B5A">
      <w:pPr>
        <w:bidi/>
        <w:jc w:val="both"/>
        <w:rPr>
          <w:rFonts w:cs="David" w:hint="cs"/>
          <w:rtl/>
        </w:rPr>
      </w:pPr>
    </w:p>
    <w:p w14:paraId="6CCAE807" w14:textId="77777777" w:rsidR="00D82B5A" w:rsidRDefault="00D82B5A" w:rsidP="00D82B5A">
      <w:pPr>
        <w:bidi/>
        <w:jc w:val="both"/>
        <w:rPr>
          <w:rFonts w:cs="David" w:hint="cs"/>
          <w:rtl/>
        </w:rPr>
      </w:pPr>
    </w:p>
    <w:p w14:paraId="3F343C78" w14:textId="77777777" w:rsidR="00D82B5A" w:rsidRDefault="00D82B5A" w:rsidP="00D82B5A">
      <w:pPr>
        <w:bidi/>
        <w:jc w:val="both"/>
        <w:rPr>
          <w:rFonts w:cs="David" w:hint="cs"/>
          <w:rtl/>
        </w:rPr>
      </w:pPr>
    </w:p>
    <w:p w14:paraId="52009F09" w14:textId="77777777" w:rsidR="00D82B5A" w:rsidRPr="00D82B5A" w:rsidRDefault="00D82B5A" w:rsidP="00D82B5A">
      <w:pPr>
        <w:bidi/>
        <w:jc w:val="both"/>
        <w:rPr>
          <w:rFonts w:cs="David" w:hint="cs"/>
          <w:rtl/>
        </w:rPr>
      </w:pPr>
    </w:p>
    <w:p w14:paraId="7CE1F522" w14:textId="77777777" w:rsidR="00D82B5A" w:rsidRPr="00D82B5A" w:rsidRDefault="00D82B5A" w:rsidP="00D82B5A">
      <w:pPr>
        <w:bidi/>
        <w:jc w:val="both"/>
        <w:rPr>
          <w:rFonts w:cs="David" w:hint="cs"/>
          <w:rtl/>
        </w:rPr>
      </w:pPr>
      <w:r w:rsidRPr="00D82B5A">
        <w:rPr>
          <w:rFonts w:cs="David" w:hint="cs"/>
          <w:u w:val="single"/>
          <w:rtl/>
        </w:rPr>
        <w:t xml:space="preserve">יעקב </w:t>
      </w:r>
      <w:proofErr w:type="spellStart"/>
      <w:r w:rsidRPr="00D82B5A">
        <w:rPr>
          <w:rFonts w:cs="David" w:hint="cs"/>
          <w:u w:val="single"/>
          <w:rtl/>
        </w:rPr>
        <w:t>מרגי</w:t>
      </w:r>
      <w:proofErr w:type="spellEnd"/>
      <w:r w:rsidRPr="00D82B5A">
        <w:rPr>
          <w:rFonts w:cs="David" w:hint="cs"/>
          <w:u w:val="single"/>
          <w:rtl/>
        </w:rPr>
        <w:t>:</w:t>
      </w:r>
    </w:p>
    <w:p w14:paraId="03860387" w14:textId="77777777" w:rsidR="00D82B5A" w:rsidRPr="00D82B5A" w:rsidRDefault="00D82B5A" w:rsidP="00D82B5A">
      <w:pPr>
        <w:bidi/>
        <w:jc w:val="both"/>
        <w:rPr>
          <w:rFonts w:cs="David" w:hint="cs"/>
          <w:rtl/>
        </w:rPr>
      </w:pPr>
    </w:p>
    <w:p w14:paraId="4742145B" w14:textId="77777777" w:rsidR="00D82B5A" w:rsidRPr="00D82B5A" w:rsidRDefault="00D82B5A" w:rsidP="00D82B5A">
      <w:pPr>
        <w:bidi/>
        <w:jc w:val="both"/>
        <w:rPr>
          <w:rFonts w:cs="David" w:hint="cs"/>
          <w:rtl/>
        </w:rPr>
      </w:pPr>
      <w:r w:rsidRPr="00D82B5A">
        <w:rPr>
          <w:rFonts w:cs="David" w:hint="cs"/>
          <w:rtl/>
        </w:rPr>
        <w:tab/>
        <w:t xml:space="preserve"> אנחנו נצביע. אושר פה אחד, לגבי מה שהוחלט לגבי היועץ לאתיקה.</w:t>
      </w:r>
    </w:p>
    <w:p w14:paraId="4D13B762" w14:textId="77777777" w:rsidR="00D82B5A" w:rsidRPr="00D82B5A" w:rsidRDefault="00D82B5A" w:rsidP="00D82B5A">
      <w:pPr>
        <w:bidi/>
        <w:jc w:val="both"/>
        <w:rPr>
          <w:rFonts w:cs="David" w:hint="cs"/>
          <w:rtl/>
        </w:rPr>
      </w:pPr>
    </w:p>
    <w:p w14:paraId="086EF9A8" w14:textId="77777777" w:rsidR="00D82B5A" w:rsidRPr="00D82B5A" w:rsidRDefault="00D82B5A" w:rsidP="00D82B5A">
      <w:pPr>
        <w:pStyle w:val="Heading5"/>
        <w:rPr>
          <w:rFonts w:hint="cs"/>
          <w:sz w:val="24"/>
          <w:rtl/>
        </w:rPr>
      </w:pPr>
      <w:proofErr w:type="spellStart"/>
      <w:r w:rsidRPr="00D82B5A">
        <w:rPr>
          <w:rFonts w:hint="cs"/>
          <w:sz w:val="24"/>
          <w:u w:val="single"/>
          <w:rtl/>
        </w:rPr>
        <w:t>עמירה</w:t>
      </w:r>
      <w:proofErr w:type="spellEnd"/>
      <w:r w:rsidRPr="00D82B5A">
        <w:rPr>
          <w:rFonts w:hint="cs"/>
          <w:sz w:val="24"/>
          <w:u w:val="single"/>
          <w:rtl/>
        </w:rPr>
        <w:t xml:space="preserve"> </w:t>
      </w:r>
      <w:proofErr w:type="spellStart"/>
      <w:r w:rsidRPr="00D82B5A">
        <w:rPr>
          <w:rFonts w:hint="cs"/>
          <w:sz w:val="24"/>
          <w:u w:val="single"/>
          <w:rtl/>
        </w:rPr>
        <w:t>דותן</w:t>
      </w:r>
      <w:proofErr w:type="spellEnd"/>
      <w:r w:rsidRPr="00D82B5A">
        <w:rPr>
          <w:rFonts w:hint="cs"/>
          <w:sz w:val="24"/>
          <w:u w:val="single"/>
          <w:rtl/>
        </w:rPr>
        <w:t>:</w:t>
      </w:r>
    </w:p>
    <w:p w14:paraId="246C4759" w14:textId="77777777" w:rsidR="00D82B5A" w:rsidRPr="00D82B5A" w:rsidRDefault="00D82B5A" w:rsidP="00D82B5A">
      <w:pPr>
        <w:pStyle w:val="Heading5"/>
        <w:rPr>
          <w:rFonts w:hint="cs"/>
          <w:sz w:val="24"/>
          <w:rtl/>
        </w:rPr>
      </w:pPr>
    </w:p>
    <w:p w14:paraId="68F9E657" w14:textId="77777777" w:rsidR="00D82B5A" w:rsidRPr="00D82B5A" w:rsidRDefault="00D82B5A" w:rsidP="00D82B5A">
      <w:pPr>
        <w:bidi/>
        <w:jc w:val="both"/>
        <w:rPr>
          <w:rFonts w:cs="David" w:hint="cs"/>
          <w:rtl/>
        </w:rPr>
      </w:pPr>
      <w:r w:rsidRPr="00D82B5A">
        <w:rPr>
          <w:rFonts w:cs="David" w:hint="cs"/>
          <w:rtl/>
        </w:rPr>
        <w:tab/>
        <w:t xml:space="preserve"> מאוד מתאים שיהיה מזכיר הכנסת.</w:t>
      </w:r>
    </w:p>
    <w:p w14:paraId="56067C9C" w14:textId="77777777" w:rsidR="00D82B5A" w:rsidRPr="00D82B5A" w:rsidRDefault="00D82B5A" w:rsidP="00D82B5A">
      <w:pPr>
        <w:bidi/>
        <w:jc w:val="both"/>
        <w:rPr>
          <w:rFonts w:cs="David" w:hint="cs"/>
          <w:u w:val="single"/>
          <w:rtl/>
        </w:rPr>
      </w:pPr>
    </w:p>
    <w:p w14:paraId="51E740D1" w14:textId="77777777" w:rsidR="00D82B5A" w:rsidRPr="00D82B5A" w:rsidRDefault="00D82B5A" w:rsidP="00D82B5A">
      <w:pPr>
        <w:bidi/>
        <w:jc w:val="both"/>
        <w:rPr>
          <w:rFonts w:cs="David" w:hint="cs"/>
          <w:u w:val="single"/>
          <w:rtl/>
        </w:rPr>
      </w:pPr>
      <w:r w:rsidRPr="00D82B5A">
        <w:rPr>
          <w:rFonts w:cs="David" w:hint="cs"/>
          <w:u w:val="single"/>
          <w:rtl/>
        </w:rPr>
        <w:t>זמיר</w:t>
      </w:r>
      <w:r>
        <w:rPr>
          <w:rFonts w:cs="David" w:hint="cs"/>
          <w:u w:val="single"/>
          <w:rtl/>
        </w:rPr>
        <w:t>:</w:t>
      </w:r>
    </w:p>
    <w:p w14:paraId="2FAE6B17" w14:textId="77777777" w:rsidR="00D82B5A" w:rsidRPr="00D82B5A" w:rsidRDefault="00D82B5A" w:rsidP="00D82B5A">
      <w:pPr>
        <w:bidi/>
        <w:jc w:val="both"/>
        <w:rPr>
          <w:rFonts w:cs="David" w:hint="cs"/>
          <w:rtl/>
        </w:rPr>
      </w:pPr>
    </w:p>
    <w:p w14:paraId="514F310A" w14:textId="77777777" w:rsidR="00D82B5A" w:rsidRPr="00D82B5A" w:rsidRDefault="00D82B5A" w:rsidP="00D82B5A">
      <w:pPr>
        <w:bidi/>
        <w:jc w:val="both"/>
        <w:rPr>
          <w:rFonts w:cs="David" w:hint="cs"/>
          <w:rtl/>
        </w:rPr>
      </w:pPr>
      <w:r w:rsidRPr="00D82B5A">
        <w:rPr>
          <w:rFonts w:cs="David" w:hint="cs"/>
          <w:rtl/>
        </w:rPr>
        <w:t>יכול להיות שיאשרו עם חלק מהתפקידים וחלק יעבירו לאדם אחר.</w:t>
      </w:r>
    </w:p>
    <w:p w14:paraId="661924BF" w14:textId="77777777" w:rsidR="00D82B5A" w:rsidRPr="00D82B5A" w:rsidRDefault="00D82B5A" w:rsidP="00D82B5A">
      <w:pPr>
        <w:bidi/>
        <w:jc w:val="both"/>
        <w:rPr>
          <w:rFonts w:cs="David" w:hint="cs"/>
          <w:rtl/>
        </w:rPr>
      </w:pPr>
    </w:p>
    <w:p w14:paraId="6DA3A49A" w14:textId="77777777" w:rsidR="00D82B5A" w:rsidRPr="00D82B5A" w:rsidRDefault="00D82B5A" w:rsidP="00D82B5A">
      <w:pPr>
        <w:bidi/>
        <w:jc w:val="both"/>
        <w:rPr>
          <w:rFonts w:cs="David" w:hint="cs"/>
          <w:rtl/>
        </w:rPr>
      </w:pPr>
      <w:r w:rsidRPr="00D82B5A">
        <w:rPr>
          <w:rFonts w:cs="David" w:hint="cs"/>
          <w:rtl/>
        </w:rPr>
        <w:t>אני</w:t>
      </w:r>
      <w:r>
        <w:rPr>
          <w:rFonts w:cs="David" w:hint="cs"/>
          <w:rtl/>
        </w:rPr>
        <w:t xml:space="preserve"> </w:t>
      </w:r>
      <w:r w:rsidRPr="00D82B5A">
        <w:rPr>
          <w:rFonts w:cs="David" w:hint="cs"/>
          <w:rtl/>
        </w:rPr>
        <w:t>מודה לחברים. לפרופסור זמיר. הישיבה נעולה.</w:t>
      </w:r>
    </w:p>
    <w:p w14:paraId="39EE9365" w14:textId="77777777" w:rsidR="00D82B5A" w:rsidRPr="00D82B5A" w:rsidRDefault="00D82B5A" w:rsidP="00D82B5A">
      <w:pPr>
        <w:bidi/>
        <w:jc w:val="both"/>
        <w:rPr>
          <w:rFonts w:cs="David" w:hint="cs"/>
          <w:u w:val="single"/>
          <w:rtl/>
        </w:rPr>
      </w:pPr>
    </w:p>
    <w:p w14:paraId="10994F74" w14:textId="77777777" w:rsidR="00D82B5A" w:rsidRPr="00D82B5A" w:rsidRDefault="00D82B5A" w:rsidP="00D82B5A">
      <w:pPr>
        <w:bidi/>
        <w:jc w:val="both"/>
        <w:rPr>
          <w:rFonts w:cs="David" w:hint="cs"/>
          <w:u w:val="single"/>
          <w:rtl/>
        </w:rPr>
      </w:pPr>
      <w:r w:rsidRPr="00D82B5A">
        <w:rPr>
          <w:rFonts w:cs="David" w:hint="cs"/>
          <w:u w:val="single"/>
          <w:rtl/>
        </w:rPr>
        <w:t>הישיבה ננעלה בשעה 15:05</w:t>
      </w:r>
    </w:p>
    <w:p w14:paraId="6489CCBC" w14:textId="77777777" w:rsidR="00D82B5A" w:rsidRPr="00D82B5A" w:rsidRDefault="00D82B5A" w:rsidP="00D82B5A">
      <w:pPr>
        <w:bidi/>
        <w:jc w:val="both"/>
        <w:rPr>
          <w:rFonts w:cs="David" w:hint="cs"/>
          <w:rtl/>
        </w:rPr>
      </w:pPr>
    </w:p>
    <w:p w14:paraId="15803FF6" w14:textId="77777777" w:rsidR="00D82B5A" w:rsidRPr="00D82B5A" w:rsidRDefault="00D82B5A" w:rsidP="00D82B5A">
      <w:pPr>
        <w:bidi/>
        <w:jc w:val="both"/>
        <w:rPr>
          <w:rFonts w:cs="David" w:hint="cs"/>
          <w:rtl/>
        </w:rPr>
      </w:pPr>
    </w:p>
    <w:p w14:paraId="742276EA" w14:textId="77777777" w:rsidR="00D82B5A" w:rsidRPr="00D82B5A" w:rsidRDefault="00D82B5A" w:rsidP="00D82B5A">
      <w:pPr>
        <w:bidi/>
        <w:jc w:val="both"/>
        <w:rPr>
          <w:rFonts w:cs="David" w:hint="cs"/>
          <w:rtl/>
        </w:rPr>
      </w:pPr>
    </w:p>
    <w:p w14:paraId="6938D1D6" w14:textId="77777777" w:rsidR="00D82B5A" w:rsidRPr="00D82B5A" w:rsidRDefault="00D82B5A" w:rsidP="00D82B5A">
      <w:pPr>
        <w:bidi/>
        <w:jc w:val="both"/>
        <w:rPr>
          <w:rFonts w:cs="David" w:hint="cs"/>
          <w:rtl/>
        </w:rPr>
      </w:pPr>
    </w:p>
    <w:p w14:paraId="43D6EF0F" w14:textId="77777777" w:rsidR="00D82B5A" w:rsidRPr="00D82B5A" w:rsidRDefault="00D82B5A" w:rsidP="00D82B5A">
      <w:pPr>
        <w:bidi/>
        <w:jc w:val="both"/>
        <w:rPr>
          <w:rFonts w:cs="David" w:hint="cs"/>
          <w:rtl/>
        </w:rPr>
      </w:pPr>
    </w:p>
    <w:p w14:paraId="279DF701" w14:textId="77777777" w:rsidR="00D82B5A" w:rsidRPr="00D82B5A" w:rsidRDefault="00D82B5A" w:rsidP="00D82B5A">
      <w:pPr>
        <w:bidi/>
        <w:jc w:val="both"/>
        <w:rPr>
          <w:rFonts w:cs="David" w:hint="cs"/>
          <w:rtl/>
        </w:rPr>
      </w:pPr>
    </w:p>
    <w:p w14:paraId="7219B20F" w14:textId="77777777" w:rsidR="00D82B5A" w:rsidRPr="00D82B5A" w:rsidRDefault="00D82B5A" w:rsidP="00D82B5A">
      <w:pPr>
        <w:bidi/>
        <w:jc w:val="both"/>
        <w:rPr>
          <w:rFonts w:cs="David" w:hint="cs"/>
          <w:rtl/>
        </w:rPr>
      </w:pPr>
    </w:p>
    <w:p w14:paraId="5ED0DB57" w14:textId="77777777" w:rsidR="00D82B5A" w:rsidRPr="00D82B5A" w:rsidRDefault="00D82B5A" w:rsidP="00D82B5A">
      <w:pPr>
        <w:bidi/>
        <w:jc w:val="both"/>
        <w:rPr>
          <w:rFonts w:cs="David" w:hint="cs"/>
          <w:rtl/>
        </w:rPr>
      </w:pPr>
    </w:p>
    <w:p w14:paraId="0D7B760B" w14:textId="77777777" w:rsidR="00D82B5A" w:rsidRPr="00D82B5A" w:rsidRDefault="00D82B5A" w:rsidP="00D82B5A">
      <w:pPr>
        <w:bidi/>
        <w:jc w:val="both"/>
        <w:rPr>
          <w:rFonts w:cs="David" w:hint="cs"/>
          <w:rtl/>
        </w:rPr>
      </w:pPr>
    </w:p>
    <w:p w14:paraId="546C4AE1" w14:textId="77777777" w:rsidR="00D82B5A" w:rsidRPr="00D82B5A" w:rsidRDefault="00D82B5A" w:rsidP="00D82B5A">
      <w:pPr>
        <w:bidi/>
        <w:jc w:val="both"/>
        <w:rPr>
          <w:rFonts w:cs="David" w:hint="cs"/>
          <w:rtl/>
        </w:rPr>
      </w:pPr>
    </w:p>
    <w:p w14:paraId="59816D22" w14:textId="77777777" w:rsidR="00D82B5A" w:rsidRPr="00D82B5A" w:rsidRDefault="00D82B5A" w:rsidP="00D82B5A">
      <w:pPr>
        <w:bidi/>
        <w:jc w:val="both"/>
        <w:rPr>
          <w:rFonts w:cs="David" w:hint="cs"/>
          <w:rtl/>
        </w:rPr>
      </w:pPr>
    </w:p>
    <w:p w14:paraId="5544918F" w14:textId="77777777" w:rsidR="00552A80" w:rsidRPr="00D82B5A" w:rsidRDefault="00552A80" w:rsidP="00D82B5A">
      <w:pPr>
        <w:bidi/>
        <w:jc w:val="both"/>
        <w:rPr>
          <w:rFonts w:cs="David"/>
        </w:rPr>
      </w:pPr>
    </w:p>
    <w:sectPr w:rsidR="00552A80" w:rsidRPr="00D82B5A" w:rsidSect="00D82B5A">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046B" w14:textId="77777777" w:rsidR="00000000" w:rsidRDefault="009C4680">
      <w:r>
        <w:separator/>
      </w:r>
    </w:p>
  </w:endnote>
  <w:endnote w:type="continuationSeparator" w:id="0">
    <w:p w14:paraId="5D3821E3" w14:textId="77777777" w:rsidR="00000000" w:rsidRDefault="009C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FD7B" w14:textId="77777777" w:rsidR="00000000" w:rsidRDefault="009C4680">
      <w:r>
        <w:separator/>
      </w:r>
    </w:p>
  </w:footnote>
  <w:footnote w:type="continuationSeparator" w:id="0">
    <w:p w14:paraId="2AFBDCCB" w14:textId="77777777" w:rsidR="00000000" w:rsidRDefault="009C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7E2" w14:textId="77777777" w:rsidR="00D82B5A" w:rsidRDefault="00D82B5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44ADC5A" w14:textId="77777777" w:rsidR="00D82B5A" w:rsidRDefault="00D82B5A">
    <w:pPr>
      <w:pStyle w:val="Header"/>
      <w:ind w:right="360"/>
      <w:jc w:val="both"/>
      <w:rPr>
        <w:rtl/>
      </w:rPr>
    </w:pPr>
  </w:p>
  <w:p w14:paraId="46F4149A" w14:textId="77777777" w:rsidR="00D82B5A" w:rsidRDefault="00D82B5A"/>
  <w:p w14:paraId="1CC742B8" w14:textId="77777777" w:rsidR="00D82B5A" w:rsidRDefault="00D82B5A"/>
  <w:p w14:paraId="23576077" w14:textId="77777777" w:rsidR="00D82B5A" w:rsidRDefault="00D82B5A"/>
  <w:p w14:paraId="6A1C83FA" w14:textId="77777777" w:rsidR="00D82B5A" w:rsidRDefault="00D82B5A"/>
  <w:p w14:paraId="63000A59" w14:textId="77777777" w:rsidR="00D82B5A" w:rsidRDefault="00D82B5A"/>
  <w:p w14:paraId="1399F431" w14:textId="77777777" w:rsidR="00D82B5A" w:rsidRDefault="00D82B5A"/>
  <w:p w14:paraId="1439B8F2" w14:textId="77777777" w:rsidR="00D82B5A" w:rsidRDefault="00D82B5A"/>
  <w:p w14:paraId="0578D7C9" w14:textId="77777777" w:rsidR="00D82B5A" w:rsidRDefault="00D82B5A"/>
  <w:p w14:paraId="07FAF285" w14:textId="77777777" w:rsidR="00D82B5A" w:rsidRDefault="00D82B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7F43" w14:textId="77777777" w:rsidR="00D82B5A" w:rsidRDefault="00D82B5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14:paraId="184514AB" w14:textId="77777777" w:rsidR="00D82B5A" w:rsidRDefault="00D82B5A" w:rsidP="00D82B5A">
    <w:pPr>
      <w:pStyle w:val="Header"/>
      <w:ind w:right="360"/>
      <w:jc w:val="both"/>
      <w:rPr>
        <w:rFonts w:hint="cs"/>
        <w:rtl/>
      </w:rPr>
    </w:pPr>
    <w:r>
      <w:rPr>
        <w:rtl/>
      </w:rPr>
      <w:t>ועד</w:t>
    </w:r>
    <w:r>
      <w:rPr>
        <w:rFonts w:hint="cs"/>
        <w:rtl/>
      </w:rPr>
      <w:t xml:space="preserve">ת כנסת משותפת עם חברי ועדת האתיקה </w:t>
    </w:r>
  </w:p>
  <w:p w14:paraId="2D36AA1B" w14:textId="77777777" w:rsidR="00D82B5A" w:rsidRDefault="00D82B5A">
    <w:pPr>
      <w:pStyle w:val="Header"/>
      <w:ind w:right="360"/>
      <w:jc w:val="both"/>
      <w:rPr>
        <w:rFonts w:hint="cs"/>
        <w:rtl/>
      </w:rPr>
    </w:pPr>
    <w:r>
      <w:rPr>
        <w:rFonts w:hint="cs"/>
        <w:rtl/>
      </w:rPr>
      <w:t>בנושא דוח הוועדה הציבורית</w:t>
    </w:r>
  </w:p>
  <w:p w14:paraId="25289A50" w14:textId="77777777" w:rsidR="00D82B5A" w:rsidRDefault="00D82B5A">
    <w:pPr>
      <w:pStyle w:val="Header"/>
      <w:ind w:right="360"/>
      <w:jc w:val="both"/>
      <w:rPr>
        <w:rStyle w:val="PageNumber"/>
        <w:rFonts w:hint="cs"/>
        <w:rtl/>
      </w:rPr>
    </w:pPr>
    <w:r>
      <w:rPr>
        <w:rFonts w:hint="cs"/>
        <w:rtl/>
      </w:rPr>
      <w:t>15.1.08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7271B"/>
    <w:multiLevelType w:val="hybridMultilevel"/>
    <w:tmpl w:val="639A5FF2"/>
    <w:lvl w:ilvl="0" w:tplc="ECE0D7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299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2068פרוטוקול_ישיבת_ועדה.doc"/>
    <w:docVar w:name="StartMode" w:val="3"/>
  </w:docVars>
  <w:rsids>
    <w:rsidRoot w:val="008A476E"/>
    <w:rsid w:val="00552A80"/>
    <w:rsid w:val="008A476E"/>
    <w:rsid w:val="00965806"/>
    <w:rsid w:val="009C4680"/>
    <w:rsid w:val="00B82CBA"/>
    <w:rsid w:val="00D82B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E3378B"/>
  <w15:chartTrackingRefBased/>
  <w15:docId w15:val="{D2E88626-7B01-47A1-9BF3-40218FF3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82B5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82B5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82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3024</Words>
  <Characters>17240</Characters>
  <Application>Microsoft Office Word</Application>
  <DocSecurity>0</DocSecurity>
  <Lines>143</Lines>
  <Paragraphs>40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