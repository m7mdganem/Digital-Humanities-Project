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FC17" w14:textId="77777777" w:rsidR="00917F62" w:rsidRPr="00917F62" w:rsidRDefault="00917F62" w:rsidP="00917F62">
      <w:pPr>
        <w:pStyle w:val="Heading5"/>
        <w:jc w:val="left"/>
        <w:rPr>
          <w:b/>
          <w:bCs/>
          <w:rtl/>
        </w:rPr>
      </w:pPr>
      <w:r w:rsidRPr="00917F62">
        <w:rPr>
          <w:b/>
          <w:bCs/>
          <w:rtl/>
        </w:rPr>
        <w:t xml:space="preserve">הכנסת </w:t>
      </w:r>
      <w:r w:rsidRPr="00917F62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917F62">
        <w:rPr>
          <w:b/>
          <w:bCs/>
          <w:rtl/>
        </w:rPr>
        <w:tab/>
        <w:t>נוסח לא מתוקן</w:t>
      </w:r>
    </w:p>
    <w:p w14:paraId="0331D367" w14:textId="77777777" w:rsidR="00917F62" w:rsidRPr="00917F62" w:rsidRDefault="00917F62" w:rsidP="00917F62">
      <w:pPr>
        <w:bidi/>
        <w:jc w:val="both"/>
        <w:rPr>
          <w:rFonts w:cs="David"/>
          <w:b/>
          <w:bCs/>
          <w:rtl/>
        </w:rPr>
      </w:pPr>
      <w:r w:rsidRPr="00917F62">
        <w:rPr>
          <w:rFonts w:cs="David"/>
          <w:b/>
          <w:bCs/>
          <w:rtl/>
        </w:rPr>
        <w:t xml:space="preserve">מושב </w:t>
      </w:r>
      <w:r w:rsidRPr="00917F62">
        <w:rPr>
          <w:rFonts w:cs="David" w:hint="cs"/>
          <w:b/>
          <w:bCs/>
          <w:rtl/>
        </w:rPr>
        <w:t>שני</w:t>
      </w:r>
    </w:p>
    <w:p w14:paraId="2987D01D" w14:textId="77777777" w:rsidR="00917F62" w:rsidRPr="00917F62" w:rsidRDefault="00917F62" w:rsidP="00917F62">
      <w:pPr>
        <w:bidi/>
        <w:jc w:val="both"/>
        <w:rPr>
          <w:rFonts w:cs="David"/>
          <w:b/>
          <w:bCs/>
          <w:rtl/>
        </w:rPr>
      </w:pPr>
    </w:p>
    <w:p w14:paraId="5A47BD21" w14:textId="77777777" w:rsidR="00917F62" w:rsidRPr="00917F62" w:rsidRDefault="00917F62" w:rsidP="00917F62">
      <w:pPr>
        <w:bidi/>
        <w:jc w:val="both"/>
        <w:rPr>
          <w:rFonts w:cs="David"/>
          <w:b/>
          <w:bCs/>
          <w:rtl/>
        </w:rPr>
      </w:pPr>
    </w:p>
    <w:p w14:paraId="0D2F8E9B" w14:textId="77777777" w:rsidR="00917F62" w:rsidRPr="00917F62" w:rsidRDefault="00917F62" w:rsidP="00917F62">
      <w:pPr>
        <w:bidi/>
        <w:jc w:val="both"/>
        <w:rPr>
          <w:rFonts w:cs="David"/>
          <w:b/>
          <w:bCs/>
          <w:rtl/>
        </w:rPr>
      </w:pPr>
    </w:p>
    <w:p w14:paraId="747E8E32" w14:textId="77777777" w:rsidR="00917F62" w:rsidRPr="00917F62" w:rsidRDefault="00917F62" w:rsidP="00917F62">
      <w:pPr>
        <w:bidi/>
        <w:jc w:val="center"/>
        <w:rPr>
          <w:rFonts w:cs="David" w:hint="cs"/>
          <w:b/>
          <w:bCs/>
          <w:rtl/>
        </w:rPr>
      </w:pPr>
      <w:r w:rsidRPr="00917F62">
        <w:rPr>
          <w:rFonts w:cs="David"/>
          <w:b/>
          <w:bCs/>
          <w:rtl/>
        </w:rPr>
        <w:t>פרוטוקול מס'</w:t>
      </w:r>
      <w:r w:rsidRPr="00917F62">
        <w:rPr>
          <w:rFonts w:cs="David" w:hint="cs"/>
          <w:b/>
          <w:bCs/>
          <w:rtl/>
        </w:rPr>
        <w:t xml:space="preserve"> 95</w:t>
      </w:r>
    </w:p>
    <w:p w14:paraId="362215B7" w14:textId="77777777" w:rsidR="00917F62" w:rsidRPr="00917F62" w:rsidRDefault="00917F62" w:rsidP="00917F62">
      <w:pPr>
        <w:bidi/>
        <w:jc w:val="center"/>
        <w:rPr>
          <w:rFonts w:cs="David" w:hint="cs"/>
          <w:b/>
          <w:bCs/>
          <w:rtl/>
        </w:rPr>
      </w:pPr>
      <w:r w:rsidRPr="00917F62">
        <w:rPr>
          <w:rFonts w:cs="David" w:hint="cs"/>
          <w:b/>
          <w:bCs/>
          <w:rtl/>
        </w:rPr>
        <w:t>מישיבת ועדת הכנסת</w:t>
      </w:r>
    </w:p>
    <w:p w14:paraId="54A7E991" w14:textId="77777777" w:rsidR="00917F62" w:rsidRPr="00917F62" w:rsidRDefault="00917F62" w:rsidP="00917F62">
      <w:pPr>
        <w:pStyle w:val="Heading8"/>
        <w:rPr>
          <w:rFonts w:hint="cs"/>
          <w:rtl/>
        </w:rPr>
      </w:pPr>
      <w:r w:rsidRPr="00917F62">
        <w:rPr>
          <w:rFonts w:hint="cs"/>
          <w:rtl/>
        </w:rPr>
        <w:t xml:space="preserve">יום שני, ח' באדר </w:t>
      </w:r>
      <w:proofErr w:type="spellStart"/>
      <w:r w:rsidRPr="00917F62">
        <w:rPr>
          <w:rFonts w:hint="cs"/>
          <w:rtl/>
        </w:rPr>
        <w:t>התשס"ז</w:t>
      </w:r>
      <w:proofErr w:type="spellEnd"/>
      <w:r w:rsidRPr="00917F62">
        <w:rPr>
          <w:rFonts w:hint="cs"/>
          <w:rtl/>
        </w:rPr>
        <w:t xml:space="preserve"> (26 בפברואר 2007), שעה 13:30</w:t>
      </w:r>
    </w:p>
    <w:p w14:paraId="48B84295" w14:textId="77777777" w:rsidR="00917F62" w:rsidRPr="00917F62" w:rsidRDefault="00917F62" w:rsidP="00917F62">
      <w:pPr>
        <w:bidi/>
        <w:jc w:val="center"/>
        <w:rPr>
          <w:rFonts w:cs="David"/>
          <w:b/>
          <w:bCs/>
          <w:rtl/>
        </w:rPr>
      </w:pPr>
    </w:p>
    <w:p w14:paraId="5FDF1EFA" w14:textId="77777777" w:rsidR="00917F62" w:rsidRPr="00917F62" w:rsidRDefault="00917F62" w:rsidP="00917F62">
      <w:pPr>
        <w:bidi/>
        <w:jc w:val="both"/>
        <w:rPr>
          <w:rFonts w:cs="David"/>
          <w:b/>
          <w:bCs/>
          <w:rtl/>
        </w:rPr>
      </w:pPr>
    </w:p>
    <w:p w14:paraId="0DB4364A" w14:textId="77777777" w:rsidR="00917F62" w:rsidRPr="00917F62" w:rsidRDefault="00917F62" w:rsidP="00917F62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559363B6" w14:textId="77777777" w:rsidR="00917F62" w:rsidRPr="00917F62" w:rsidRDefault="00917F62" w:rsidP="00917F62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  <w:r w:rsidRPr="00917F62">
        <w:rPr>
          <w:rFonts w:cs="David"/>
          <w:b/>
          <w:bCs/>
          <w:u w:val="single"/>
          <w:rtl/>
        </w:rPr>
        <w:t>סדר היום</w:t>
      </w:r>
      <w:r w:rsidRPr="00917F62">
        <w:rPr>
          <w:rFonts w:cs="David"/>
          <w:rtl/>
        </w:rPr>
        <w:t>:</w:t>
      </w:r>
      <w:r w:rsidRPr="00917F62">
        <w:rPr>
          <w:rFonts w:cs="David" w:hint="cs"/>
          <w:rtl/>
        </w:rPr>
        <w:t xml:space="preserve"> מינוי ממלא מקום ליושבת-ראש הכנסת</w:t>
      </w:r>
    </w:p>
    <w:p w14:paraId="12652B1D" w14:textId="77777777" w:rsidR="00917F62" w:rsidRPr="00917F62" w:rsidRDefault="00917F62" w:rsidP="00917F62">
      <w:pPr>
        <w:bidi/>
        <w:jc w:val="both"/>
        <w:rPr>
          <w:rFonts w:cs="David" w:hint="cs"/>
          <w:b/>
          <w:bCs/>
          <w:rtl/>
        </w:rPr>
      </w:pPr>
    </w:p>
    <w:p w14:paraId="4E33C3E3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32EEB8D4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0B355CEF" w14:textId="77777777" w:rsidR="00917F62" w:rsidRPr="00917F62" w:rsidRDefault="00917F62" w:rsidP="00917F62">
      <w:pPr>
        <w:bidi/>
        <w:jc w:val="both"/>
        <w:rPr>
          <w:rFonts w:cs="David"/>
          <w:b/>
          <w:bCs/>
          <w:u w:val="single"/>
          <w:rtl/>
        </w:rPr>
      </w:pPr>
      <w:r w:rsidRPr="00917F62">
        <w:rPr>
          <w:rFonts w:cs="David"/>
          <w:b/>
          <w:bCs/>
          <w:u w:val="single"/>
          <w:rtl/>
        </w:rPr>
        <w:t>נכחו</w:t>
      </w:r>
      <w:r w:rsidRPr="00917F62">
        <w:rPr>
          <w:rFonts w:cs="David"/>
          <w:rtl/>
        </w:rPr>
        <w:t>:</w:t>
      </w:r>
    </w:p>
    <w:p w14:paraId="193AEDFB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04C86FA8" w14:textId="77777777" w:rsidR="00917F62" w:rsidRPr="00917F62" w:rsidRDefault="00917F62" w:rsidP="00917F62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917F62">
        <w:rPr>
          <w:rFonts w:cs="David"/>
          <w:b/>
          <w:bCs/>
          <w:u w:val="single"/>
          <w:rtl/>
        </w:rPr>
        <w:t>חברי הוועדה</w:t>
      </w:r>
      <w:r w:rsidRPr="00917F62">
        <w:rPr>
          <w:rFonts w:cs="David"/>
          <w:rtl/>
        </w:rPr>
        <w:t>:</w:t>
      </w:r>
      <w:r w:rsidRPr="00917F62">
        <w:rPr>
          <w:rFonts w:cs="David" w:hint="cs"/>
          <w:rtl/>
        </w:rPr>
        <w:t xml:space="preserve">רוחמה אברהם </w:t>
      </w:r>
      <w:r w:rsidRPr="00917F62">
        <w:rPr>
          <w:rFonts w:cs="David"/>
          <w:rtl/>
        </w:rPr>
        <w:t>–</w:t>
      </w:r>
      <w:r w:rsidRPr="00917F62">
        <w:rPr>
          <w:rFonts w:cs="David" w:hint="cs"/>
          <w:rtl/>
        </w:rPr>
        <w:t xml:space="preserve"> היו"ר</w:t>
      </w:r>
    </w:p>
    <w:p w14:paraId="18703FB9" w14:textId="77777777" w:rsidR="00917F62" w:rsidRPr="00917F62" w:rsidRDefault="00917F62" w:rsidP="00917F62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                      מגלי והבה</w:t>
      </w:r>
    </w:p>
    <w:p w14:paraId="25495ED2" w14:textId="77777777" w:rsidR="00917F62" w:rsidRPr="00917F62" w:rsidRDefault="00917F62" w:rsidP="00917F62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                      יואל חסון</w:t>
      </w:r>
    </w:p>
    <w:p w14:paraId="0AC76420" w14:textId="77777777" w:rsidR="00917F62" w:rsidRPr="00917F62" w:rsidRDefault="00917F62" w:rsidP="00917F62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                       יצחק גלנטי</w:t>
      </w:r>
    </w:p>
    <w:p w14:paraId="1E58DE31" w14:textId="77777777" w:rsidR="00917F62" w:rsidRPr="00917F62" w:rsidRDefault="00917F62" w:rsidP="00917F62">
      <w:pPr>
        <w:tabs>
          <w:tab w:val="left" w:pos="1788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                      יעקב כהן</w:t>
      </w:r>
    </w:p>
    <w:p w14:paraId="5250CAFA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0087B61C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7162091D" w14:textId="77777777" w:rsidR="00917F62" w:rsidRPr="00917F62" w:rsidRDefault="00917F62" w:rsidP="00917F6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b/>
          <w:bCs/>
          <w:u w:val="single"/>
          <w:rtl/>
        </w:rPr>
        <w:t>יועצת משפטית:</w:t>
      </w:r>
      <w:r w:rsidRPr="00917F62">
        <w:rPr>
          <w:rFonts w:cs="David" w:hint="cs"/>
          <w:rtl/>
        </w:rPr>
        <w:t xml:space="preserve"> ארבל </w:t>
      </w:r>
      <w:proofErr w:type="spellStart"/>
      <w:r w:rsidRPr="00917F62">
        <w:rPr>
          <w:rFonts w:cs="David" w:hint="cs"/>
          <w:rtl/>
        </w:rPr>
        <w:t>אסטרחן</w:t>
      </w:r>
      <w:proofErr w:type="spellEnd"/>
    </w:p>
    <w:p w14:paraId="59049F89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216935D8" w14:textId="77777777" w:rsidR="00917F62" w:rsidRPr="00917F62" w:rsidRDefault="00917F62" w:rsidP="00917F62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917F62">
        <w:rPr>
          <w:rFonts w:cs="David"/>
          <w:b/>
          <w:bCs/>
          <w:u w:val="single"/>
          <w:rtl/>
        </w:rPr>
        <w:t>מנהלת הוועדה</w:t>
      </w:r>
      <w:r w:rsidRPr="00917F62">
        <w:rPr>
          <w:rFonts w:cs="David"/>
          <w:rtl/>
        </w:rPr>
        <w:t>:</w:t>
      </w:r>
      <w:r w:rsidRPr="00917F62">
        <w:rPr>
          <w:rFonts w:cs="David" w:hint="cs"/>
          <w:rtl/>
        </w:rPr>
        <w:t xml:space="preserve"> אתי בן-יוסף</w:t>
      </w:r>
    </w:p>
    <w:p w14:paraId="5C436899" w14:textId="77777777" w:rsidR="00917F62" w:rsidRPr="00917F62" w:rsidRDefault="00917F62" w:rsidP="00917F62">
      <w:pPr>
        <w:bidi/>
        <w:jc w:val="both"/>
        <w:rPr>
          <w:rFonts w:cs="David"/>
          <w:rtl/>
        </w:rPr>
      </w:pPr>
    </w:p>
    <w:p w14:paraId="21109A37" w14:textId="77777777" w:rsidR="00917F62" w:rsidRPr="00917F62" w:rsidRDefault="00917F62" w:rsidP="00917F62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917F62">
        <w:rPr>
          <w:rFonts w:cs="David" w:hint="cs"/>
          <w:b/>
          <w:bCs/>
          <w:u w:val="single"/>
          <w:rtl/>
        </w:rPr>
        <w:t>רשמת פרלמנטרית</w:t>
      </w:r>
      <w:r w:rsidRPr="00917F62">
        <w:rPr>
          <w:rFonts w:cs="David"/>
          <w:rtl/>
        </w:rPr>
        <w:t>:</w:t>
      </w:r>
      <w:r w:rsidRPr="00917F62">
        <w:rPr>
          <w:rFonts w:cs="David" w:hint="cs"/>
          <w:rtl/>
        </w:rPr>
        <w:t xml:space="preserve"> יפעת </w:t>
      </w:r>
      <w:proofErr w:type="spellStart"/>
      <w:r w:rsidRPr="00917F62">
        <w:rPr>
          <w:rFonts w:cs="David" w:hint="cs"/>
          <w:rtl/>
        </w:rPr>
        <w:t>שפרכר</w:t>
      </w:r>
      <w:proofErr w:type="spellEnd"/>
      <w:r w:rsidRPr="00917F62">
        <w:rPr>
          <w:rFonts w:cs="David" w:hint="cs"/>
          <w:rtl/>
        </w:rPr>
        <w:tab/>
      </w:r>
    </w:p>
    <w:p w14:paraId="14F8E149" w14:textId="77777777" w:rsidR="00917F62" w:rsidRPr="00917F62" w:rsidRDefault="00917F62" w:rsidP="00917F62">
      <w:pPr>
        <w:bidi/>
        <w:jc w:val="both"/>
        <w:rPr>
          <w:rFonts w:cs="David" w:hint="cs"/>
          <w:b/>
          <w:bCs/>
          <w:rtl/>
        </w:rPr>
      </w:pPr>
    </w:p>
    <w:p w14:paraId="2AE774EE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0C7D85E9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4686FF01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43F1AE84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9C0E009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675F8A31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57455A3B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1AA380DF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0D93B305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6478FA5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325E9C10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295D3AC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8E660B9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39198122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27BCCCC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026C609D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12C32AD9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644F8912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5A4A57E5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11ADCA8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E900B86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6716DC22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307F6FD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139B44AB" w14:textId="77777777" w:rsidR="00917F62" w:rsidRPr="00917F62" w:rsidRDefault="00917F62" w:rsidP="00917F62">
      <w:pPr>
        <w:pStyle w:val="Heading9"/>
        <w:rPr>
          <w:rFonts w:hint="cs"/>
          <w:b/>
          <w:bCs/>
          <w:rtl/>
        </w:rPr>
      </w:pPr>
      <w:r w:rsidRPr="00917F62">
        <w:rPr>
          <w:rtl/>
        </w:rPr>
        <w:br w:type="page"/>
      </w:r>
      <w:r w:rsidRPr="00917F62">
        <w:rPr>
          <w:rFonts w:hint="cs"/>
          <w:b/>
          <w:bCs/>
          <w:rtl/>
        </w:rPr>
        <w:lastRenderedPageBreak/>
        <w:t>מינוי ממלא מקום ליושבת-ראש הכנסת</w:t>
      </w:r>
    </w:p>
    <w:p w14:paraId="46A6183B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6CFC6D8B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B034CBB" w14:textId="77777777" w:rsidR="00917F62" w:rsidRPr="00917F62" w:rsidRDefault="00917F62" w:rsidP="00917F62">
      <w:pPr>
        <w:bidi/>
        <w:jc w:val="both"/>
        <w:rPr>
          <w:rFonts w:cs="David" w:hint="cs"/>
          <w:u w:val="single"/>
          <w:rtl/>
        </w:rPr>
      </w:pPr>
      <w:r w:rsidRPr="00917F62">
        <w:rPr>
          <w:rFonts w:cs="David" w:hint="cs"/>
          <w:u w:val="single"/>
          <w:rtl/>
        </w:rPr>
        <w:t>היו"ר רוחמה אברהם:</w:t>
      </w:r>
    </w:p>
    <w:p w14:paraId="38A376AE" w14:textId="77777777" w:rsidR="00917F62" w:rsidRPr="00917F62" w:rsidRDefault="00917F62" w:rsidP="00917F62">
      <w:pPr>
        <w:bidi/>
        <w:jc w:val="both"/>
        <w:rPr>
          <w:rFonts w:cs="David" w:hint="cs"/>
          <w:u w:val="single"/>
          <w:rtl/>
        </w:rPr>
      </w:pPr>
    </w:p>
    <w:p w14:paraId="720CB565" w14:textId="77777777" w:rsidR="00917F62" w:rsidRPr="00917F62" w:rsidRDefault="00917F62" w:rsidP="00917F62">
      <w:pPr>
        <w:bidi/>
        <w:ind w:firstLine="567"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אנחנו התכנסנו כדי לאשר סגן ליושבת-ראש הכנסת שיכהן כממלא מקומה של היושבת-ראש בעת התקופה שהיא שוהה בחו"ל. יושבת-ראש הכנסת, שהיא גם ממלאת מקום נשיא המדינה, אמורה לצאת את הארץ החל מיום 27 בפברואר 2007 ועד 5 במארס 2007. עד אז מונחת בפני בקשה לאשר את חבר הכנסת מגלי והבה כממלא מקומה.  </w:t>
      </w:r>
    </w:p>
    <w:p w14:paraId="6C97C8C4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15FE08C2" w14:textId="77777777" w:rsidR="00917F62" w:rsidRPr="00917F62" w:rsidRDefault="00917F62" w:rsidP="00917F62">
      <w:pPr>
        <w:bidi/>
        <w:jc w:val="both"/>
        <w:rPr>
          <w:rFonts w:cs="David" w:hint="cs"/>
          <w:u w:val="single"/>
          <w:rtl/>
        </w:rPr>
      </w:pPr>
      <w:r w:rsidRPr="00917F62">
        <w:rPr>
          <w:rFonts w:cs="David" w:hint="cs"/>
          <w:u w:val="single"/>
          <w:rtl/>
        </w:rPr>
        <w:t>יואל חסון:</w:t>
      </w:r>
    </w:p>
    <w:p w14:paraId="4DA2B033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754E776E" w14:textId="77777777" w:rsidR="00917F62" w:rsidRPr="00917F62" w:rsidRDefault="00917F62" w:rsidP="00917F62">
      <w:pPr>
        <w:bidi/>
        <w:ind w:firstLine="567"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>כממלא מקום קבוע, או רק לנסיעה הזאת?</w:t>
      </w:r>
    </w:p>
    <w:p w14:paraId="5E48AE2C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54EA787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  <w:r w:rsidRPr="00917F62">
        <w:rPr>
          <w:rFonts w:cs="David" w:hint="cs"/>
          <w:u w:val="single"/>
          <w:rtl/>
        </w:rPr>
        <w:t>היו"ר רוחמה אברהם:</w:t>
      </w:r>
    </w:p>
    <w:p w14:paraId="557D9BD7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4ED070FB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ab/>
        <w:t>לנסיעה הזאת. מי בעד?</w:t>
      </w:r>
    </w:p>
    <w:p w14:paraId="2D8B19E9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4C6DD97C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>ה צ ב ע ה</w:t>
      </w:r>
    </w:p>
    <w:p w14:paraId="2D3D3BB8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2128DB3C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 xml:space="preserve">בעד </w:t>
      </w:r>
      <w:r w:rsidRPr="00917F62">
        <w:rPr>
          <w:rFonts w:cs="David"/>
          <w:rtl/>
        </w:rPr>
        <w:t>–</w:t>
      </w:r>
      <w:r w:rsidRPr="00917F62">
        <w:rPr>
          <w:rFonts w:cs="David" w:hint="cs"/>
          <w:rtl/>
        </w:rPr>
        <w:t xml:space="preserve"> פה אחד</w:t>
      </w:r>
    </w:p>
    <w:p w14:paraId="376F5B06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4603C0EF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  <w:r w:rsidRPr="00917F62">
        <w:rPr>
          <w:rFonts w:cs="David" w:hint="cs"/>
          <w:rtl/>
        </w:rPr>
        <w:tab/>
        <w:t>אני מאחלת לך בהצלחה.</w:t>
      </w:r>
    </w:p>
    <w:p w14:paraId="190D5CCE" w14:textId="77777777" w:rsidR="00917F62" w:rsidRPr="00917F62" w:rsidRDefault="00917F62" w:rsidP="00917F62">
      <w:pPr>
        <w:bidi/>
        <w:jc w:val="both"/>
        <w:rPr>
          <w:rFonts w:cs="David" w:hint="cs"/>
          <w:rtl/>
        </w:rPr>
      </w:pPr>
    </w:p>
    <w:p w14:paraId="30AE055B" w14:textId="77777777" w:rsidR="00552A80" w:rsidRPr="00917F62" w:rsidRDefault="00917F62" w:rsidP="00917F62">
      <w:pPr>
        <w:bidi/>
        <w:jc w:val="both"/>
        <w:rPr>
          <w:rFonts w:cs="David"/>
        </w:rPr>
      </w:pPr>
      <w:r w:rsidRPr="00917F62">
        <w:rPr>
          <w:rFonts w:cs="David" w:hint="cs"/>
          <w:rtl/>
        </w:rPr>
        <w:t>הישיבה ננעלה בשעה 13:35</w:t>
      </w:r>
    </w:p>
    <w:sectPr w:rsidR="00552A80" w:rsidRPr="00917F62" w:rsidSect="00917F62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B645" w14:textId="77777777" w:rsidR="00000000" w:rsidRDefault="00C66E42">
      <w:r>
        <w:separator/>
      </w:r>
    </w:p>
  </w:endnote>
  <w:endnote w:type="continuationSeparator" w:id="0">
    <w:p w14:paraId="117238D1" w14:textId="77777777" w:rsidR="00000000" w:rsidRDefault="00C6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04894" w14:textId="77777777" w:rsidR="00000000" w:rsidRDefault="00C66E42">
      <w:r>
        <w:separator/>
      </w:r>
    </w:p>
  </w:footnote>
  <w:footnote w:type="continuationSeparator" w:id="0">
    <w:p w14:paraId="4A372639" w14:textId="77777777" w:rsidR="00000000" w:rsidRDefault="00C66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E8051" w14:textId="77777777" w:rsidR="00917F62" w:rsidRDefault="00917F6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40D886F" w14:textId="77777777" w:rsidR="00917F62" w:rsidRDefault="00917F62">
    <w:pPr>
      <w:pStyle w:val="Header"/>
      <w:ind w:right="360"/>
      <w:jc w:val="both"/>
      <w:rPr>
        <w:rtl/>
      </w:rPr>
    </w:pPr>
  </w:p>
  <w:p w14:paraId="6637B81A" w14:textId="77777777" w:rsidR="00917F62" w:rsidRDefault="00917F62"/>
  <w:p w14:paraId="029EBCFA" w14:textId="77777777" w:rsidR="00917F62" w:rsidRDefault="00917F62"/>
  <w:p w14:paraId="1EC47C25" w14:textId="77777777" w:rsidR="00917F62" w:rsidRDefault="00917F62"/>
  <w:p w14:paraId="72DB4932" w14:textId="77777777" w:rsidR="00917F62" w:rsidRDefault="00917F62"/>
  <w:p w14:paraId="6193E505" w14:textId="77777777" w:rsidR="00917F62" w:rsidRDefault="00917F62"/>
  <w:p w14:paraId="01C5D35A" w14:textId="77777777" w:rsidR="00917F62" w:rsidRDefault="00917F62"/>
  <w:p w14:paraId="1D49D1B4" w14:textId="77777777" w:rsidR="00917F62" w:rsidRDefault="00917F62"/>
  <w:p w14:paraId="33FEAE1A" w14:textId="77777777" w:rsidR="00917F62" w:rsidRDefault="00917F62"/>
  <w:p w14:paraId="4C69DF68" w14:textId="77777777" w:rsidR="00917F62" w:rsidRDefault="00917F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401E" w14:textId="77777777" w:rsidR="00917F62" w:rsidRDefault="00917F62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FFF92D1" w14:textId="77777777" w:rsidR="00917F62" w:rsidRDefault="00917F62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3AB0468D" w14:textId="77777777" w:rsidR="00917F62" w:rsidRDefault="00917F62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26.3.2007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40165פרוטוקול_ישיבת_ועדה.doc"/>
    <w:docVar w:name="StartMode" w:val="3"/>
  </w:docVars>
  <w:rsids>
    <w:rsidRoot w:val="00445B4A"/>
    <w:rsid w:val="00445B4A"/>
    <w:rsid w:val="00552A80"/>
    <w:rsid w:val="005D2D93"/>
    <w:rsid w:val="00917F62"/>
    <w:rsid w:val="00965806"/>
    <w:rsid w:val="00C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5AD2A6"/>
  <w15:chartTrackingRefBased/>
  <w15:docId w15:val="{F6BC27A8-BF20-4286-8364-3B20309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917F62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8">
    <w:name w:val="heading 8"/>
    <w:basedOn w:val="Normal"/>
    <w:next w:val="Normal"/>
    <w:qFormat/>
    <w:rsid w:val="00917F62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rFonts w:cs="David"/>
      <w:b/>
      <w:bCs/>
      <w:sz w:val="22"/>
      <w:u w:val="single"/>
      <w:lang w:eastAsia="he-IL"/>
    </w:rPr>
  </w:style>
  <w:style w:type="paragraph" w:styleId="Heading9">
    <w:name w:val="heading 9"/>
    <w:basedOn w:val="Normal"/>
    <w:next w:val="Normal"/>
    <w:qFormat/>
    <w:rsid w:val="00917F62"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8"/>
    </w:pPr>
    <w:rPr>
      <w:rFonts w:cs="David"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7F62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91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p_tali</dc:creator>
  <cp:keywords/>
  <dc:description/>
  <cp:lastModifiedBy>Ghanem Mohammad</cp:lastModifiedBy>
  <cp:revision>2</cp:revision>
  <cp:lastPrinted>1601-01-01T00:00:00Z</cp:lastPrinted>
  <dcterms:created xsi:type="dcterms:W3CDTF">2022-07-09T13:25:00Z</dcterms:created>
  <dcterms:modified xsi:type="dcterms:W3CDTF">2022-07-09T13:25:00Z</dcterms:modified>
</cp:coreProperties>
</file>