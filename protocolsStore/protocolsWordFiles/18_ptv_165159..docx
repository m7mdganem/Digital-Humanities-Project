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1320" w14:textId="77777777" w:rsidR="00A417B3" w:rsidRPr="00A417B3" w:rsidRDefault="00A417B3" w:rsidP="00A417B3">
      <w:pPr>
        <w:pStyle w:val="Heading5"/>
        <w:jc w:val="left"/>
        <w:rPr>
          <w:b/>
          <w:bCs/>
          <w:sz w:val="24"/>
          <w:rtl/>
        </w:rPr>
      </w:pPr>
      <w:r w:rsidRPr="00A417B3">
        <w:rPr>
          <w:b/>
          <w:bCs/>
          <w:sz w:val="24"/>
          <w:rtl/>
        </w:rPr>
        <w:t xml:space="preserve">הכנסת </w:t>
      </w:r>
      <w:r w:rsidRPr="00A417B3">
        <w:rPr>
          <w:rFonts w:hint="cs"/>
          <w:b/>
          <w:bCs/>
          <w:sz w:val="24"/>
          <w:rtl/>
        </w:rPr>
        <w:t>השמונה עשרה</w:t>
      </w:r>
      <w:r w:rsidRPr="00A417B3">
        <w:rPr>
          <w:b/>
          <w:bCs/>
          <w:sz w:val="24"/>
          <w:rtl/>
        </w:rPr>
        <w:tab/>
      </w:r>
      <w:r w:rsidRPr="00A417B3">
        <w:rPr>
          <w:b/>
          <w:bCs/>
          <w:sz w:val="24"/>
          <w:rtl/>
        </w:rPr>
        <w:tab/>
      </w:r>
      <w:r w:rsidRPr="00A417B3">
        <w:rPr>
          <w:b/>
          <w:bCs/>
          <w:sz w:val="24"/>
          <w:rtl/>
        </w:rPr>
        <w:tab/>
      </w:r>
      <w:r w:rsidRPr="00A417B3">
        <w:rPr>
          <w:b/>
          <w:bCs/>
          <w:sz w:val="24"/>
          <w:rtl/>
        </w:rPr>
        <w:tab/>
      </w:r>
      <w:r w:rsidRPr="00A417B3">
        <w:rPr>
          <w:b/>
          <w:bCs/>
          <w:sz w:val="24"/>
          <w:rtl/>
        </w:rPr>
        <w:tab/>
      </w:r>
      <w:r w:rsidRPr="00A417B3">
        <w:rPr>
          <w:b/>
          <w:bCs/>
          <w:sz w:val="24"/>
          <w:rtl/>
        </w:rPr>
        <w:tab/>
      </w:r>
      <w:r w:rsidRPr="00A417B3">
        <w:rPr>
          <w:b/>
          <w:bCs/>
          <w:sz w:val="24"/>
          <w:rtl/>
        </w:rPr>
        <w:tab/>
        <w:t>נוסח לא מתוקן</w:t>
      </w:r>
    </w:p>
    <w:p w14:paraId="1CD5A545" w14:textId="77777777" w:rsidR="00A417B3" w:rsidRPr="00A417B3" w:rsidRDefault="00A417B3" w:rsidP="00A417B3">
      <w:pPr>
        <w:bidi/>
        <w:rPr>
          <w:rFonts w:cs="David"/>
          <w:b/>
          <w:bCs/>
          <w:rtl/>
        </w:rPr>
      </w:pPr>
      <w:r w:rsidRPr="00A417B3">
        <w:rPr>
          <w:rFonts w:cs="David"/>
          <w:b/>
          <w:bCs/>
          <w:rtl/>
        </w:rPr>
        <w:t xml:space="preserve">מושב </w:t>
      </w:r>
      <w:r w:rsidRPr="00A417B3">
        <w:rPr>
          <w:rFonts w:cs="David" w:hint="cs"/>
          <w:b/>
          <w:bCs/>
          <w:rtl/>
        </w:rPr>
        <w:t>שלישי</w:t>
      </w:r>
    </w:p>
    <w:p w14:paraId="4B31F818" w14:textId="77777777" w:rsidR="00A417B3" w:rsidRPr="00A417B3" w:rsidRDefault="00A417B3" w:rsidP="00A417B3">
      <w:pPr>
        <w:bidi/>
        <w:rPr>
          <w:rFonts w:cs="David"/>
          <w:b/>
          <w:bCs/>
          <w:rtl/>
        </w:rPr>
      </w:pPr>
    </w:p>
    <w:p w14:paraId="57079B1E" w14:textId="77777777" w:rsidR="00A417B3" w:rsidRPr="00A417B3" w:rsidRDefault="00A417B3" w:rsidP="00A417B3">
      <w:pPr>
        <w:bidi/>
        <w:rPr>
          <w:rFonts w:cs="David"/>
          <w:b/>
          <w:bCs/>
          <w:rtl/>
        </w:rPr>
      </w:pPr>
    </w:p>
    <w:p w14:paraId="59D6A50A" w14:textId="77777777" w:rsidR="00A417B3" w:rsidRPr="00A417B3" w:rsidRDefault="00A417B3" w:rsidP="00A417B3">
      <w:pPr>
        <w:bidi/>
        <w:rPr>
          <w:rFonts w:cs="David"/>
          <w:b/>
          <w:bCs/>
          <w:rtl/>
        </w:rPr>
      </w:pPr>
    </w:p>
    <w:p w14:paraId="1A8653FE" w14:textId="77777777" w:rsidR="00A417B3" w:rsidRPr="00A417B3" w:rsidRDefault="00A417B3" w:rsidP="00A417B3">
      <w:pPr>
        <w:bidi/>
        <w:rPr>
          <w:rFonts w:cs="David"/>
          <w:b/>
          <w:bCs/>
          <w:rtl/>
        </w:rPr>
      </w:pPr>
    </w:p>
    <w:p w14:paraId="2E50E535" w14:textId="77777777" w:rsidR="00A417B3" w:rsidRPr="00A417B3" w:rsidRDefault="00A417B3" w:rsidP="00A417B3">
      <w:pPr>
        <w:bidi/>
        <w:jc w:val="center"/>
        <w:rPr>
          <w:rFonts w:cs="David" w:hint="cs"/>
          <w:b/>
          <w:bCs/>
          <w:rtl/>
        </w:rPr>
      </w:pPr>
      <w:r w:rsidRPr="00A417B3">
        <w:rPr>
          <w:rFonts w:cs="David"/>
          <w:b/>
          <w:bCs/>
          <w:rtl/>
        </w:rPr>
        <w:t>פרוטוקול מס'</w:t>
      </w:r>
      <w:r w:rsidRPr="00A417B3">
        <w:rPr>
          <w:rFonts w:cs="David" w:hint="cs"/>
          <w:b/>
          <w:bCs/>
          <w:rtl/>
        </w:rPr>
        <w:t xml:space="preserve"> 139</w:t>
      </w:r>
    </w:p>
    <w:p w14:paraId="7075E2FD" w14:textId="77777777" w:rsidR="00A417B3" w:rsidRPr="00A417B3" w:rsidRDefault="00A417B3" w:rsidP="00A417B3">
      <w:pPr>
        <w:bidi/>
        <w:jc w:val="center"/>
        <w:rPr>
          <w:rFonts w:cs="David"/>
          <w:b/>
          <w:bCs/>
          <w:rtl/>
        </w:rPr>
      </w:pPr>
      <w:r w:rsidRPr="00A417B3">
        <w:rPr>
          <w:rFonts w:cs="David" w:hint="cs"/>
          <w:b/>
          <w:bCs/>
          <w:rtl/>
        </w:rPr>
        <w:t>מישיבת ועדת הכנסת</w:t>
      </w:r>
    </w:p>
    <w:p w14:paraId="759201B6" w14:textId="77777777" w:rsidR="00A417B3" w:rsidRPr="00A417B3" w:rsidRDefault="00A417B3" w:rsidP="00A417B3">
      <w:pPr>
        <w:bidi/>
        <w:jc w:val="center"/>
        <w:rPr>
          <w:rFonts w:cs="David"/>
          <w:b/>
          <w:bCs/>
          <w:u w:val="single"/>
          <w:rtl/>
        </w:rPr>
      </w:pPr>
      <w:r w:rsidRPr="00A417B3">
        <w:rPr>
          <w:rFonts w:cs="David" w:hint="cs"/>
          <w:b/>
          <w:bCs/>
          <w:u w:val="single"/>
          <w:rtl/>
        </w:rPr>
        <w:t xml:space="preserve">יום שני, כ' בטבת </w:t>
      </w:r>
      <w:proofErr w:type="spellStart"/>
      <w:r w:rsidRPr="00A417B3">
        <w:rPr>
          <w:rFonts w:cs="David" w:hint="cs"/>
          <w:b/>
          <w:bCs/>
          <w:u w:val="single"/>
          <w:rtl/>
        </w:rPr>
        <w:t>התשע"א</w:t>
      </w:r>
      <w:proofErr w:type="spellEnd"/>
      <w:r w:rsidRPr="00A417B3">
        <w:rPr>
          <w:rFonts w:cs="David" w:hint="cs"/>
          <w:b/>
          <w:bCs/>
          <w:u w:val="single"/>
          <w:rtl/>
        </w:rPr>
        <w:t xml:space="preserve"> (27 בדצמבר 2010), שעה 11:00</w:t>
      </w:r>
    </w:p>
    <w:p w14:paraId="7D58A26B" w14:textId="77777777" w:rsidR="00A417B3" w:rsidRPr="00A417B3" w:rsidRDefault="00A417B3" w:rsidP="00A417B3">
      <w:pPr>
        <w:bidi/>
        <w:rPr>
          <w:rFonts w:cs="David"/>
          <w:b/>
          <w:bCs/>
          <w:rtl/>
        </w:rPr>
      </w:pPr>
    </w:p>
    <w:p w14:paraId="4C5BD416" w14:textId="77777777" w:rsidR="00A417B3" w:rsidRPr="00A417B3" w:rsidRDefault="00A417B3" w:rsidP="00A417B3">
      <w:pPr>
        <w:bidi/>
        <w:rPr>
          <w:rFonts w:cs="David"/>
          <w:b/>
          <w:bCs/>
          <w:rtl/>
        </w:rPr>
      </w:pPr>
    </w:p>
    <w:p w14:paraId="79E43B83" w14:textId="77777777" w:rsidR="00A417B3" w:rsidRPr="00A417B3" w:rsidRDefault="00A417B3" w:rsidP="00A417B3">
      <w:pPr>
        <w:tabs>
          <w:tab w:val="left" w:pos="1221"/>
        </w:tabs>
        <w:bidi/>
        <w:rPr>
          <w:rFonts w:cs="David"/>
          <w:b/>
          <w:bCs/>
          <w:u w:val="single"/>
          <w:rtl/>
        </w:rPr>
      </w:pPr>
    </w:p>
    <w:p w14:paraId="43CC0388" w14:textId="77777777" w:rsidR="00A417B3" w:rsidRPr="00A417B3" w:rsidRDefault="00A417B3" w:rsidP="00A417B3">
      <w:pPr>
        <w:tabs>
          <w:tab w:val="left" w:pos="1221"/>
        </w:tabs>
        <w:bidi/>
        <w:rPr>
          <w:rFonts w:cs="David"/>
          <w:b/>
          <w:bCs/>
          <w:rtl/>
        </w:rPr>
      </w:pPr>
      <w:r w:rsidRPr="00A417B3">
        <w:rPr>
          <w:rFonts w:cs="David"/>
          <w:b/>
          <w:bCs/>
          <w:u w:val="single"/>
          <w:rtl/>
        </w:rPr>
        <w:t>סדר היום</w:t>
      </w:r>
      <w:r w:rsidRPr="00A417B3">
        <w:rPr>
          <w:rFonts w:cs="David"/>
          <w:rtl/>
        </w:rPr>
        <w:t>:</w:t>
      </w:r>
    </w:p>
    <w:p w14:paraId="04B04476" w14:textId="77777777" w:rsidR="00A417B3" w:rsidRPr="00A417B3" w:rsidRDefault="00A417B3" w:rsidP="00A417B3">
      <w:pPr>
        <w:pStyle w:val="a"/>
        <w:numPr>
          <w:ilvl w:val="0"/>
          <w:numId w:val="1"/>
        </w:numPr>
        <w:rPr>
          <w:rStyle w:val="apple-style-span"/>
          <w:rFonts w:hint="cs"/>
          <w:rtl/>
        </w:rPr>
      </w:pPr>
      <w:r w:rsidRPr="00A417B3">
        <w:rPr>
          <w:rStyle w:val="apple-style-span"/>
          <w:rtl/>
        </w:rPr>
        <w:t xml:space="preserve">סדרי הדיון בהצעת חוק התקציב לשנות הכספים 2011- ו-2012 </w:t>
      </w:r>
      <w:r w:rsidRPr="00A417B3">
        <w:rPr>
          <w:rStyle w:val="apple-style-span"/>
          <w:rFonts w:hint="cs"/>
          <w:rtl/>
        </w:rPr>
        <w:t xml:space="preserve">והצעת חוק המדיניות הכלכלית לשנים 2011 ו-2012 </w:t>
      </w:r>
      <w:r w:rsidRPr="00A417B3">
        <w:rPr>
          <w:rStyle w:val="apple-style-span"/>
          <w:rtl/>
        </w:rPr>
        <w:t xml:space="preserve">(תיקוני חקיקה), </w:t>
      </w:r>
      <w:proofErr w:type="spellStart"/>
      <w:r w:rsidRPr="00A417B3">
        <w:rPr>
          <w:rStyle w:val="apple-style-span"/>
          <w:rtl/>
        </w:rPr>
        <w:t>התשע"א</w:t>
      </w:r>
      <w:proofErr w:type="spellEnd"/>
      <w:r w:rsidRPr="00A417B3">
        <w:rPr>
          <w:rStyle w:val="apple-style-span"/>
          <w:rtl/>
        </w:rPr>
        <w:t xml:space="preserve"> - 2010, בקריאה השני</w:t>
      </w:r>
      <w:r w:rsidRPr="00A417B3">
        <w:rPr>
          <w:rStyle w:val="apple-style-span"/>
          <w:rFonts w:hint="cs"/>
          <w:rtl/>
        </w:rPr>
        <w:t>י</w:t>
      </w:r>
      <w:r w:rsidRPr="00A417B3">
        <w:rPr>
          <w:rStyle w:val="apple-style-span"/>
          <w:rtl/>
        </w:rPr>
        <w:t>ה והשלישית</w:t>
      </w:r>
    </w:p>
    <w:p w14:paraId="793F245A" w14:textId="77777777" w:rsidR="00A417B3" w:rsidRPr="00A417B3" w:rsidRDefault="00A417B3" w:rsidP="00A417B3">
      <w:pPr>
        <w:pStyle w:val="a"/>
        <w:numPr>
          <w:ilvl w:val="0"/>
          <w:numId w:val="1"/>
        </w:numPr>
      </w:pPr>
      <w:r w:rsidRPr="00A417B3">
        <w:rPr>
          <w:rtl/>
        </w:rPr>
        <w:t>בקשת יו</w:t>
      </w:r>
      <w:r w:rsidRPr="00A417B3">
        <w:rPr>
          <w:rFonts w:hint="cs"/>
          <w:rtl/>
        </w:rPr>
        <w:t>שב-ראש</w:t>
      </w:r>
      <w:r w:rsidRPr="00A417B3">
        <w:rPr>
          <w:rtl/>
        </w:rPr>
        <w:t xml:space="preserve"> ועדת העבודה, הרווחה והבריאות להעברת הצעת חוק ההתייעלות הכלכלית (תיקוני חקיקה ליישום התכנית הכלכלית לשנים 2009ו-2010) (תיקון מס' 5), </w:t>
      </w:r>
      <w:proofErr w:type="spellStart"/>
      <w:r w:rsidRPr="00A417B3">
        <w:rPr>
          <w:rtl/>
        </w:rPr>
        <w:t>התשע"א</w:t>
      </w:r>
      <w:proofErr w:type="spellEnd"/>
      <w:r w:rsidRPr="00A417B3">
        <w:rPr>
          <w:rtl/>
        </w:rPr>
        <w:t>-2010 (מ/548), מוועדת הכספים לדיון בוועדת העבודה, הרווחה והבריאות</w:t>
      </w:r>
      <w:r w:rsidRPr="00A417B3">
        <w:t>.</w:t>
      </w:r>
    </w:p>
    <w:p w14:paraId="06628776" w14:textId="77777777" w:rsidR="00A417B3" w:rsidRPr="00A417B3" w:rsidRDefault="00A417B3" w:rsidP="00A417B3">
      <w:pPr>
        <w:bidi/>
        <w:ind w:left="360"/>
        <w:rPr>
          <w:rFonts w:cs="David" w:hint="cs"/>
          <w:b/>
          <w:bCs/>
          <w:rtl/>
        </w:rPr>
      </w:pPr>
    </w:p>
    <w:p w14:paraId="0CF3699A" w14:textId="77777777" w:rsidR="00A417B3" w:rsidRPr="00A417B3" w:rsidRDefault="00A417B3" w:rsidP="00A417B3">
      <w:pPr>
        <w:bidi/>
        <w:rPr>
          <w:rFonts w:cs="David"/>
          <w:rtl/>
        </w:rPr>
      </w:pPr>
    </w:p>
    <w:p w14:paraId="7126E11B" w14:textId="77777777" w:rsidR="00A417B3" w:rsidRPr="00A417B3" w:rsidRDefault="00A417B3" w:rsidP="00A417B3">
      <w:pPr>
        <w:bidi/>
        <w:rPr>
          <w:rFonts w:cs="David"/>
          <w:rtl/>
        </w:rPr>
      </w:pPr>
    </w:p>
    <w:p w14:paraId="7B96B06E" w14:textId="77777777" w:rsidR="00A417B3" w:rsidRPr="00A417B3" w:rsidRDefault="00A417B3" w:rsidP="00A417B3">
      <w:pPr>
        <w:bidi/>
        <w:rPr>
          <w:rFonts w:cs="David"/>
          <w:b/>
          <w:bCs/>
          <w:u w:val="single"/>
          <w:rtl/>
        </w:rPr>
      </w:pPr>
      <w:r w:rsidRPr="00A417B3">
        <w:rPr>
          <w:rFonts w:cs="David"/>
          <w:b/>
          <w:bCs/>
          <w:u w:val="single"/>
          <w:rtl/>
        </w:rPr>
        <w:t>נכחו</w:t>
      </w:r>
      <w:r w:rsidRPr="00A417B3">
        <w:rPr>
          <w:rFonts w:cs="David"/>
          <w:rtl/>
        </w:rPr>
        <w:t>:</w:t>
      </w:r>
    </w:p>
    <w:p w14:paraId="5EFB7441" w14:textId="77777777" w:rsidR="00A417B3" w:rsidRPr="00A417B3" w:rsidRDefault="00A417B3" w:rsidP="00A417B3">
      <w:pPr>
        <w:bidi/>
        <w:rPr>
          <w:rFonts w:cs="David"/>
          <w:rtl/>
        </w:rPr>
      </w:pPr>
    </w:p>
    <w:p w14:paraId="6FA7CB09" w14:textId="77777777" w:rsidR="00A417B3" w:rsidRPr="00A417B3" w:rsidRDefault="00A417B3" w:rsidP="00A417B3">
      <w:pPr>
        <w:tabs>
          <w:tab w:val="left" w:pos="1788"/>
        </w:tabs>
        <w:bidi/>
        <w:rPr>
          <w:rFonts w:cs="David"/>
          <w:rtl/>
        </w:rPr>
      </w:pPr>
      <w:r w:rsidRPr="00A417B3">
        <w:rPr>
          <w:rFonts w:cs="David"/>
          <w:b/>
          <w:bCs/>
          <w:u w:val="single"/>
          <w:rtl/>
        </w:rPr>
        <w:t>חברי הוועדה</w:t>
      </w:r>
      <w:r w:rsidRPr="00A417B3">
        <w:rPr>
          <w:rFonts w:cs="David"/>
          <w:rtl/>
        </w:rPr>
        <w:t>:</w:t>
      </w:r>
    </w:p>
    <w:p w14:paraId="132507EA" w14:textId="77777777" w:rsidR="00A417B3" w:rsidRPr="00A417B3" w:rsidRDefault="00A417B3" w:rsidP="00A417B3">
      <w:pPr>
        <w:bidi/>
        <w:rPr>
          <w:rFonts w:cs="David"/>
          <w:rtl/>
        </w:rPr>
      </w:pPr>
      <w:r w:rsidRPr="00A417B3">
        <w:rPr>
          <w:rFonts w:cs="David" w:hint="cs"/>
          <w:rtl/>
        </w:rPr>
        <w:t xml:space="preserve">יריב </w:t>
      </w:r>
      <w:proofErr w:type="spellStart"/>
      <w:r w:rsidRPr="00A417B3">
        <w:rPr>
          <w:rFonts w:cs="David" w:hint="cs"/>
          <w:rtl/>
        </w:rPr>
        <w:t>לוין</w:t>
      </w:r>
      <w:proofErr w:type="spellEnd"/>
      <w:r w:rsidRPr="00A417B3">
        <w:rPr>
          <w:rFonts w:cs="David" w:hint="cs"/>
          <w:rtl/>
        </w:rPr>
        <w:t xml:space="preserve">  -  היו"ר</w:t>
      </w:r>
    </w:p>
    <w:p w14:paraId="0EAD685D" w14:textId="77777777" w:rsidR="00A417B3" w:rsidRPr="00A417B3" w:rsidRDefault="00A417B3" w:rsidP="00A417B3">
      <w:pPr>
        <w:bidi/>
        <w:rPr>
          <w:rFonts w:cs="David" w:hint="cs"/>
          <w:rtl/>
        </w:rPr>
      </w:pPr>
      <w:r w:rsidRPr="00A417B3">
        <w:rPr>
          <w:rFonts w:cs="David" w:hint="cs"/>
          <w:rtl/>
        </w:rPr>
        <w:t>רחל אדטו</w:t>
      </w:r>
    </w:p>
    <w:p w14:paraId="2D896EC9" w14:textId="77777777" w:rsidR="00A417B3" w:rsidRPr="00A417B3" w:rsidRDefault="00A417B3" w:rsidP="00A417B3">
      <w:pPr>
        <w:bidi/>
        <w:rPr>
          <w:rFonts w:cs="David" w:hint="cs"/>
          <w:rtl/>
        </w:rPr>
      </w:pPr>
      <w:r w:rsidRPr="00A417B3">
        <w:rPr>
          <w:rFonts w:cs="David" w:hint="cs"/>
          <w:rtl/>
        </w:rPr>
        <w:t>אברהם מיכאלי</w:t>
      </w:r>
    </w:p>
    <w:p w14:paraId="0C6BD4F0" w14:textId="77777777" w:rsidR="00A417B3" w:rsidRPr="00A417B3" w:rsidRDefault="00A417B3" w:rsidP="00A417B3">
      <w:pPr>
        <w:bidi/>
        <w:rPr>
          <w:rFonts w:cs="David" w:hint="cs"/>
          <w:rtl/>
        </w:rPr>
      </w:pPr>
      <w:r w:rsidRPr="00A417B3">
        <w:rPr>
          <w:rFonts w:cs="David" w:hint="cs"/>
          <w:rtl/>
        </w:rPr>
        <w:t xml:space="preserve">אורי </w:t>
      </w:r>
      <w:proofErr w:type="spellStart"/>
      <w:r w:rsidRPr="00A417B3">
        <w:rPr>
          <w:rFonts w:cs="David" w:hint="cs"/>
          <w:rtl/>
        </w:rPr>
        <w:t>אורבך</w:t>
      </w:r>
      <w:proofErr w:type="spellEnd"/>
    </w:p>
    <w:p w14:paraId="1FD4AC58" w14:textId="77777777" w:rsidR="00A417B3" w:rsidRPr="00A417B3" w:rsidRDefault="00A417B3" w:rsidP="00A417B3">
      <w:pPr>
        <w:bidi/>
        <w:rPr>
          <w:rFonts w:cs="David" w:hint="cs"/>
          <w:rtl/>
        </w:rPr>
      </w:pPr>
      <w:r w:rsidRPr="00A417B3">
        <w:rPr>
          <w:rFonts w:cs="David" w:hint="cs"/>
          <w:rtl/>
        </w:rPr>
        <w:t xml:space="preserve">רוברט </w:t>
      </w:r>
      <w:proofErr w:type="spellStart"/>
      <w:r w:rsidRPr="00A417B3">
        <w:rPr>
          <w:rFonts w:cs="David" w:hint="cs"/>
          <w:rtl/>
        </w:rPr>
        <w:t>אילטוב</w:t>
      </w:r>
      <w:proofErr w:type="spellEnd"/>
    </w:p>
    <w:p w14:paraId="3CE46570" w14:textId="77777777" w:rsidR="00A417B3" w:rsidRPr="00A417B3" w:rsidRDefault="00A417B3" w:rsidP="00A417B3">
      <w:pPr>
        <w:bidi/>
        <w:rPr>
          <w:rFonts w:cs="David" w:hint="cs"/>
          <w:rtl/>
        </w:rPr>
      </w:pPr>
      <w:r w:rsidRPr="00A417B3">
        <w:rPr>
          <w:rFonts w:cs="David" w:hint="cs"/>
          <w:rtl/>
        </w:rPr>
        <w:t xml:space="preserve">זאב </w:t>
      </w:r>
      <w:proofErr w:type="spellStart"/>
      <w:r w:rsidRPr="00A417B3">
        <w:rPr>
          <w:rFonts w:cs="David" w:hint="cs"/>
          <w:rtl/>
        </w:rPr>
        <w:t>אלקין</w:t>
      </w:r>
      <w:proofErr w:type="spellEnd"/>
    </w:p>
    <w:p w14:paraId="21145FBE" w14:textId="77777777" w:rsidR="00A417B3" w:rsidRPr="00A417B3" w:rsidRDefault="00A417B3" w:rsidP="00A417B3">
      <w:pPr>
        <w:bidi/>
        <w:rPr>
          <w:rFonts w:cs="David" w:hint="cs"/>
          <w:rtl/>
        </w:rPr>
      </w:pPr>
      <w:r w:rsidRPr="00A417B3">
        <w:rPr>
          <w:rFonts w:cs="David" w:hint="cs"/>
          <w:rtl/>
        </w:rPr>
        <w:t>אחמד טיבי</w:t>
      </w:r>
    </w:p>
    <w:p w14:paraId="25A9BEA3" w14:textId="77777777" w:rsidR="00A417B3" w:rsidRPr="00A417B3" w:rsidRDefault="00A417B3" w:rsidP="00A417B3">
      <w:pPr>
        <w:bidi/>
        <w:rPr>
          <w:rFonts w:cs="David" w:hint="cs"/>
          <w:rtl/>
        </w:rPr>
      </w:pPr>
      <w:smartTag w:uri="urn:schemas-microsoft-com:office:smarttags" w:element="PersonName">
        <w:r w:rsidRPr="00A417B3">
          <w:rPr>
            <w:rFonts w:cs="David" w:hint="cs"/>
            <w:rtl/>
          </w:rPr>
          <w:t>שלמה מולה</w:t>
        </w:r>
      </w:smartTag>
    </w:p>
    <w:p w14:paraId="7C03390B" w14:textId="77777777" w:rsidR="00A417B3" w:rsidRPr="00A417B3" w:rsidRDefault="00A417B3" w:rsidP="00A417B3">
      <w:pPr>
        <w:bidi/>
        <w:rPr>
          <w:rFonts w:cs="David" w:hint="cs"/>
          <w:rtl/>
        </w:rPr>
      </w:pPr>
      <w:r w:rsidRPr="00A417B3">
        <w:rPr>
          <w:rFonts w:cs="David" w:hint="cs"/>
          <w:rtl/>
        </w:rPr>
        <w:t>אברהם מיכאלי</w:t>
      </w:r>
    </w:p>
    <w:p w14:paraId="22B0664A" w14:textId="77777777" w:rsidR="00A417B3" w:rsidRPr="00A417B3" w:rsidRDefault="00A417B3" w:rsidP="00A417B3">
      <w:pPr>
        <w:bidi/>
        <w:rPr>
          <w:rFonts w:cs="David" w:hint="cs"/>
          <w:rtl/>
        </w:rPr>
      </w:pPr>
      <w:r w:rsidRPr="00A417B3">
        <w:rPr>
          <w:rFonts w:cs="David" w:hint="cs"/>
          <w:rtl/>
        </w:rPr>
        <w:t xml:space="preserve">ציון </w:t>
      </w:r>
      <w:proofErr w:type="spellStart"/>
      <w:r w:rsidRPr="00A417B3">
        <w:rPr>
          <w:rFonts w:cs="David" w:hint="cs"/>
          <w:rtl/>
        </w:rPr>
        <w:t>פיניאן</w:t>
      </w:r>
      <w:proofErr w:type="spellEnd"/>
    </w:p>
    <w:p w14:paraId="6450F222" w14:textId="77777777" w:rsidR="00A417B3" w:rsidRPr="00A417B3" w:rsidRDefault="00A417B3" w:rsidP="00A417B3">
      <w:pPr>
        <w:bidi/>
        <w:rPr>
          <w:rFonts w:cs="David" w:hint="cs"/>
          <w:rtl/>
        </w:rPr>
      </w:pPr>
    </w:p>
    <w:p w14:paraId="1065E69C" w14:textId="77777777" w:rsidR="00A417B3" w:rsidRPr="00A417B3" w:rsidRDefault="00A417B3" w:rsidP="00A417B3">
      <w:pPr>
        <w:bidi/>
        <w:rPr>
          <w:rFonts w:cs="David" w:hint="cs"/>
          <w:rtl/>
        </w:rPr>
      </w:pPr>
    </w:p>
    <w:p w14:paraId="304CA37F" w14:textId="77777777" w:rsidR="00A417B3" w:rsidRPr="00A417B3" w:rsidRDefault="00A417B3" w:rsidP="00A417B3">
      <w:pPr>
        <w:tabs>
          <w:tab w:val="left" w:pos="1788"/>
          <w:tab w:val="left" w:pos="3631"/>
        </w:tabs>
        <w:bidi/>
        <w:rPr>
          <w:rFonts w:cs="David" w:hint="cs"/>
          <w:rtl/>
        </w:rPr>
      </w:pPr>
      <w:r w:rsidRPr="00A417B3">
        <w:rPr>
          <w:rFonts w:cs="David"/>
          <w:b/>
          <w:bCs/>
          <w:u w:val="single"/>
          <w:rtl/>
        </w:rPr>
        <w:t>מוזמנים</w:t>
      </w:r>
      <w:r w:rsidRPr="00A417B3">
        <w:rPr>
          <w:rFonts w:cs="David"/>
          <w:rtl/>
        </w:rPr>
        <w:t>:</w:t>
      </w:r>
    </w:p>
    <w:p w14:paraId="07291B27" w14:textId="77777777" w:rsidR="00A417B3" w:rsidRPr="00A417B3" w:rsidRDefault="00A417B3" w:rsidP="00A417B3">
      <w:pPr>
        <w:tabs>
          <w:tab w:val="left" w:pos="1788"/>
          <w:tab w:val="left" w:pos="3631"/>
        </w:tabs>
        <w:bidi/>
        <w:rPr>
          <w:rFonts w:cs="David" w:hint="cs"/>
          <w:rtl/>
        </w:rPr>
      </w:pPr>
      <w:r w:rsidRPr="00A417B3">
        <w:rPr>
          <w:rFonts w:cs="David" w:hint="cs"/>
          <w:rtl/>
        </w:rPr>
        <w:t xml:space="preserve">חה"כ אופיר </w:t>
      </w:r>
      <w:proofErr w:type="spellStart"/>
      <w:r w:rsidRPr="00A417B3">
        <w:rPr>
          <w:rFonts w:cs="David" w:hint="cs"/>
          <w:rtl/>
        </w:rPr>
        <w:t>אקוניס</w:t>
      </w:r>
      <w:proofErr w:type="spellEnd"/>
    </w:p>
    <w:p w14:paraId="4F035CBE" w14:textId="77777777" w:rsidR="00A417B3" w:rsidRPr="00A417B3" w:rsidRDefault="00A417B3" w:rsidP="00A417B3">
      <w:pPr>
        <w:tabs>
          <w:tab w:val="left" w:pos="1788"/>
          <w:tab w:val="left" w:pos="3631"/>
        </w:tabs>
        <w:bidi/>
        <w:rPr>
          <w:rFonts w:cs="David" w:hint="cs"/>
          <w:rtl/>
        </w:rPr>
      </w:pPr>
      <w:r w:rsidRPr="00A417B3">
        <w:rPr>
          <w:rFonts w:cs="David" w:hint="cs"/>
          <w:rtl/>
        </w:rPr>
        <w:t>חה"כ נסים זאב</w:t>
      </w:r>
    </w:p>
    <w:p w14:paraId="4F09B9FE" w14:textId="77777777" w:rsidR="00A417B3" w:rsidRPr="00A417B3" w:rsidRDefault="00A417B3" w:rsidP="00A417B3">
      <w:pPr>
        <w:tabs>
          <w:tab w:val="left" w:pos="1788"/>
          <w:tab w:val="left" w:pos="3631"/>
        </w:tabs>
        <w:bidi/>
        <w:rPr>
          <w:rFonts w:cs="David" w:hint="cs"/>
          <w:rtl/>
        </w:rPr>
      </w:pPr>
      <w:r w:rsidRPr="00A417B3">
        <w:rPr>
          <w:rFonts w:cs="David" w:hint="cs"/>
          <w:rtl/>
        </w:rPr>
        <w:t>חה"כ דב חנין</w:t>
      </w:r>
    </w:p>
    <w:p w14:paraId="43311E5D" w14:textId="77777777" w:rsidR="00A417B3" w:rsidRPr="00A417B3" w:rsidRDefault="00A417B3" w:rsidP="00A417B3">
      <w:pPr>
        <w:tabs>
          <w:tab w:val="left" w:pos="1788"/>
          <w:tab w:val="left" w:pos="3631"/>
        </w:tabs>
        <w:bidi/>
        <w:rPr>
          <w:rFonts w:cs="David" w:hint="cs"/>
          <w:rtl/>
        </w:rPr>
      </w:pPr>
      <w:r w:rsidRPr="00A417B3">
        <w:rPr>
          <w:rFonts w:cs="David" w:hint="cs"/>
          <w:rtl/>
        </w:rPr>
        <w:t>חה"כ אנסטסיה מיכאלי</w:t>
      </w:r>
    </w:p>
    <w:p w14:paraId="4E66AE80" w14:textId="77777777" w:rsidR="00A417B3" w:rsidRPr="00A417B3" w:rsidRDefault="00A417B3" w:rsidP="00A417B3">
      <w:pPr>
        <w:bidi/>
        <w:rPr>
          <w:rFonts w:cs="David" w:hint="cs"/>
          <w:rtl/>
        </w:rPr>
      </w:pPr>
      <w:r w:rsidRPr="00A417B3">
        <w:rPr>
          <w:rFonts w:cs="David" w:hint="cs"/>
          <w:rtl/>
        </w:rPr>
        <w:t xml:space="preserve">ירדנה </w:t>
      </w:r>
      <w:proofErr w:type="spellStart"/>
      <w:r w:rsidRPr="00A417B3">
        <w:rPr>
          <w:rFonts w:cs="David" w:hint="cs"/>
          <w:rtl/>
        </w:rPr>
        <w:t>מלר</w:t>
      </w:r>
      <w:proofErr w:type="spellEnd"/>
      <w:r w:rsidRPr="00A417B3">
        <w:rPr>
          <w:rFonts w:cs="David" w:hint="cs"/>
          <w:rtl/>
        </w:rPr>
        <w:t>, מזכירת הכנסת</w:t>
      </w:r>
    </w:p>
    <w:p w14:paraId="544140BC" w14:textId="77777777" w:rsidR="00A417B3" w:rsidRPr="00A417B3" w:rsidRDefault="00A417B3" w:rsidP="00A417B3">
      <w:pPr>
        <w:bidi/>
        <w:rPr>
          <w:rFonts w:cs="David"/>
          <w:rtl/>
        </w:rPr>
      </w:pPr>
    </w:p>
    <w:p w14:paraId="665D5D23" w14:textId="77777777" w:rsidR="00A417B3" w:rsidRPr="00A417B3" w:rsidRDefault="00A417B3" w:rsidP="00A417B3">
      <w:pPr>
        <w:bidi/>
        <w:rPr>
          <w:rFonts w:cs="David"/>
          <w:rtl/>
        </w:rPr>
      </w:pPr>
    </w:p>
    <w:p w14:paraId="26CAF6AF" w14:textId="77777777" w:rsidR="00A417B3" w:rsidRPr="00A417B3" w:rsidRDefault="00A417B3" w:rsidP="00A417B3">
      <w:pPr>
        <w:tabs>
          <w:tab w:val="left" w:pos="1930"/>
        </w:tabs>
        <w:bidi/>
        <w:rPr>
          <w:rFonts w:cs="David"/>
          <w:rtl/>
        </w:rPr>
      </w:pPr>
      <w:r w:rsidRPr="00A417B3">
        <w:rPr>
          <w:rFonts w:cs="David"/>
          <w:b/>
          <w:bCs/>
          <w:u w:val="single"/>
          <w:rtl/>
        </w:rPr>
        <w:t>יוע</w:t>
      </w:r>
      <w:r w:rsidRPr="00A417B3">
        <w:rPr>
          <w:rFonts w:cs="David" w:hint="cs"/>
          <w:b/>
          <w:bCs/>
          <w:u w:val="single"/>
          <w:rtl/>
        </w:rPr>
        <w:t>צת</w:t>
      </w:r>
      <w:r w:rsidRPr="00A417B3">
        <w:rPr>
          <w:rFonts w:cs="David"/>
          <w:b/>
          <w:bCs/>
          <w:u w:val="single"/>
          <w:rtl/>
        </w:rPr>
        <w:t xml:space="preserve"> משפטי</w:t>
      </w:r>
      <w:r w:rsidRPr="00A417B3">
        <w:rPr>
          <w:rFonts w:cs="David" w:hint="cs"/>
          <w:b/>
          <w:bCs/>
          <w:u w:val="single"/>
          <w:rtl/>
        </w:rPr>
        <w:t>ת</w:t>
      </w:r>
      <w:r w:rsidRPr="00A417B3">
        <w:rPr>
          <w:rFonts w:cs="David"/>
          <w:rtl/>
        </w:rPr>
        <w:t>:</w:t>
      </w:r>
      <w:r w:rsidRPr="00A417B3">
        <w:rPr>
          <w:rFonts w:cs="David" w:hint="cs"/>
          <w:rtl/>
        </w:rPr>
        <w:tab/>
      </w:r>
    </w:p>
    <w:p w14:paraId="536671C9" w14:textId="77777777" w:rsidR="00A417B3" w:rsidRPr="00A417B3" w:rsidRDefault="00A417B3" w:rsidP="00A417B3">
      <w:pPr>
        <w:bidi/>
        <w:rPr>
          <w:rFonts w:cs="David" w:hint="cs"/>
          <w:rtl/>
        </w:rPr>
      </w:pPr>
      <w:r w:rsidRPr="00A417B3">
        <w:rPr>
          <w:rFonts w:cs="David" w:hint="cs"/>
          <w:rtl/>
        </w:rPr>
        <w:t>ארבל אסטרחן</w:t>
      </w:r>
    </w:p>
    <w:p w14:paraId="1C282089" w14:textId="77777777" w:rsidR="00A417B3" w:rsidRPr="00A417B3" w:rsidRDefault="00A417B3" w:rsidP="00A417B3">
      <w:pPr>
        <w:bidi/>
        <w:rPr>
          <w:rFonts w:cs="David" w:hint="cs"/>
          <w:rtl/>
        </w:rPr>
      </w:pPr>
    </w:p>
    <w:p w14:paraId="4A74EC8E" w14:textId="77777777" w:rsidR="00A417B3" w:rsidRPr="00A417B3" w:rsidRDefault="00A417B3" w:rsidP="00A417B3">
      <w:pPr>
        <w:tabs>
          <w:tab w:val="left" w:pos="1930"/>
        </w:tabs>
        <w:bidi/>
        <w:rPr>
          <w:rFonts w:cs="David"/>
          <w:b/>
          <w:bCs/>
          <w:rtl/>
        </w:rPr>
      </w:pPr>
      <w:r w:rsidRPr="00A417B3">
        <w:rPr>
          <w:rFonts w:cs="David"/>
          <w:b/>
          <w:bCs/>
          <w:u w:val="single"/>
          <w:rtl/>
        </w:rPr>
        <w:t>מנהלת הוועדה</w:t>
      </w:r>
      <w:r w:rsidRPr="00A417B3">
        <w:rPr>
          <w:rFonts w:cs="David"/>
          <w:rtl/>
        </w:rPr>
        <w:t>:</w:t>
      </w:r>
    </w:p>
    <w:p w14:paraId="02A3D3B0" w14:textId="77777777" w:rsidR="00A417B3" w:rsidRPr="00A417B3" w:rsidRDefault="00A417B3" w:rsidP="00A417B3">
      <w:pPr>
        <w:bidi/>
        <w:rPr>
          <w:rFonts w:cs="David" w:hint="cs"/>
          <w:rtl/>
        </w:rPr>
      </w:pPr>
      <w:r w:rsidRPr="00A417B3">
        <w:rPr>
          <w:rFonts w:cs="David" w:hint="cs"/>
          <w:rtl/>
        </w:rPr>
        <w:t>אתי בן יוסף</w:t>
      </w:r>
    </w:p>
    <w:p w14:paraId="61FCC115" w14:textId="77777777" w:rsidR="00A417B3" w:rsidRPr="00A417B3" w:rsidRDefault="00A417B3" w:rsidP="00A417B3">
      <w:pPr>
        <w:bidi/>
        <w:rPr>
          <w:rFonts w:cs="David"/>
          <w:rtl/>
        </w:rPr>
      </w:pPr>
    </w:p>
    <w:p w14:paraId="38881AAC" w14:textId="77777777" w:rsidR="00A417B3" w:rsidRPr="00A417B3" w:rsidRDefault="00A417B3" w:rsidP="00A417B3">
      <w:pPr>
        <w:tabs>
          <w:tab w:val="left" w:pos="1930"/>
        </w:tabs>
        <w:bidi/>
        <w:rPr>
          <w:rFonts w:cs="David"/>
          <w:rtl/>
        </w:rPr>
      </w:pPr>
      <w:r w:rsidRPr="00A417B3">
        <w:rPr>
          <w:rFonts w:cs="David" w:hint="cs"/>
          <w:b/>
          <w:bCs/>
          <w:u w:val="single"/>
          <w:rtl/>
        </w:rPr>
        <w:t xml:space="preserve">קצרנית </w:t>
      </w:r>
      <w:proofErr w:type="spellStart"/>
      <w:r w:rsidRPr="00A417B3">
        <w:rPr>
          <w:rFonts w:cs="David" w:hint="cs"/>
          <w:b/>
          <w:bCs/>
          <w:u w:val="single"/>
          <w:rtl/>
        </w:rPr>
        <w:t>פרלמנטרית</w:t>
      </w:r>
      <w:proofErr w:type="spellEnd"/>
      <w:r w:rsidRPr="00A417B3">
        <w:rPr>
          <w:rFonts w:cs="David"/>
          <w:rtl/>
        </w:rPr>
        <w:t>:</w:t>
      </w:r>
      <w:r w:rsidRPr="00A417B3">
        <w:rPr>
          <w:rFonts w:cs="David" w:hint="cs"/>
          <w:rtl/>
        </w:rPr>
        <w:tab/>
      </w:r>
    </w:p>
    <w:p w14:paraId="5874135F" w14:textId="77777777" w:rsidR="00A417B3" w:rsidRPr="00A417B3" w:rsidRDefault="00A417B3" w:rsidP="00A417B3">
      <w:pPr>
        <w:bidi/>
        <w:rPr>
          <w:rFonts w:cs="David"/>
          <w:rtl/>
        </w:rPr>
      </w:pPr>
      <w:r w:rsidRPr="00A417B3">
        <w:rPr>
          <w:rFonts w:cs="David" w:hint="cs"/>
          <w:rtl/>
        </w:rPr>
        <w:t>אסתר מימון</w:t>
      </w:r>
    </w:p>
    <w:p w14:paraId="78180A03" w14:textId="77777777" w:rsidR="00A417B3" w:rsidRPr="00A417B3" w:rsidRDefault="00A417B3" w:rsidP="00A417B3">
      <w:pPr>
        <w:pStyle w:val="Heading5"/>
        <w:jc w:val="left"/>
        <w:rPr>
          <w:sz w:val="24"/>
          <w:rtl/>
        </w:rPr>
      </w:pPr>
    </w:p>
    <w:p w14:paraId="4D450183" w14:textId="77777777" w:rsidR="00A417B3" w:rsidRPr="00A417B3" w:rsidRDefault="00A417B3" w:rsidP="00A417B3">
      <w:pPr>
        <w:pStyle w:val="Heading5"/>
        <w:jc w:val="left"/>
        <w:rPr>
          <w:sz w:val="24"/>
          <w:rtl/>
        </w:rPr>
      </w:pPr>
      <w:r w:rsidRPr="00A417B3">
        <w:rPr>
          <w:sz w:val="24"/>
          <w:rtl/>
        </w:rPr>
        <w:t xml:space="preserve"> </w:t>
      </w:r>
    </w:p>
    <w:p w14:paraId="6B57D222" w14:textId="77777777" w:rsidR="00A417B3" w:rsidRPr="00A417B3" w:rsidRDefault="00A417B3" w:rsidP="00A417B3">
      <w:pPr>
        <w:bidi/>
        <w:rPr>
          <w:rFonts w:cs="David"/>
          <w:rtl/>
        </w:rPr>
      </w:pPr>
    </w:p>
    <w:p w14:paraId="23255080" w14:textId="77777777" w:rsidR="00A417B3" w:rsidRPr="00A417B3" w:rsidRDefault="00A417B3" w:rsidP="00A417B3">
      <w:pPr>
        <w:pStyle w:val="a"/>
        <w:numPr>
          <w:ilvl w:val="0"/>
          <w:numId w:val="2"/>
        </w:numPr>
        <w:jc w:val="center"/>
        <w:rPr>
          <w:rStyle w:val="apple-style-span"/>
          <w:rFonts w:hint="cs"/>
          <w:b/>
          <w:bCs/>
          <w:u w:val="single"/>
          <w:rtl/>
        </w:rPr>
      </w:pPr>
      <w:r w:rsidRPr="00A417B3">
        <w:rPr>
          <w:rtl/>
        </w:rPr>
        <w:br w:type="page"/>
      </w:r>
      <w:r w:rsidRPr="00A417B3">
        <w:rPr>
          <w:rStyle w:val="apple-style-span"/>
          <w:b/>
          <w:bCs/>
          <w:rtl/>
        </w:rPr>
        <w:lastRenderedPageBreak/>
        <w:t xml:space="preserve">סדרי הדיון בהצעת חוק התקציב לשנות הכספים 2011- ו-2012 </w:t>
      </w:r>
      <w:r w:rsidRPr="00A417B3">
        <w:rPr>
          <w:rStyle w:val="apple-style-span"/>
          <w:rFonts w:hint="cs"/>
          <w:b/>
          <w:bCs/>
          <w:rtl/>
        </w:rPr>
        <w:t xml:space="preserve">והצעת חוק המדיניות הכלכלית לשנים 2011 ו-2012 </w:t>
      </w:r>
      <w:r w:rsidRPr="00A417B3">
        <w:rPr>
          <w:rStyle w:val="apple-style-span"/>
          <w:b/>
          <w:bCs/>
          <w:rtl/>
        </w:rPr>
        <w:t xml:space="preserve">(תיקוני חקיקה), </w:t>
      </w:r>
      <w:proofErr w:type="spellStart"/>
      <w:r w:rsidRPr="00A417B3">
        <w:rPr>
          <w:rStyle w:val="apple-style-span"/>
          <w:b/>
          <w:bCs/>
          <w:rtl/>
        </w:rPr>
        <w:t>התשע"א</w:t>
      </w:r>
      <w:proofErr w:type="spellEnd"/>
      <w:r w:rsidRPr="00A417B3">
        <w:rPr>
          <w:rStyle w:val="apple-style-span"/>
          <w:b/>
          <w:bCs/>
          <w:rtl/>
        </w:rPr>
        <w:t xml:space="preserve"> - 2010, בקריאה השני</w:t>
      </w:r>
      <w:r w:rsidRPr="00A417B3">
        <w:rPr>
          <w:rStyle w:val="apple-style-span"/>
          <w:rFonts w:hint="cs"/>
          <w:b/>
          <w:bCs/>
          <w:rtl/>
        </w:rPr>
        <w:t>י</w:t>
      </w:r>
      <w:r w:rsidRPr="00A417B3">
        <w:rPr>
          <w:rStyle w:val="apple-style-span"/>
          <w:b/>
          <w:bCs/>
          <w:rtl/>
        </w:rPr>
        <w:t>ה</w:t>
      </w:r>
      <w:r w:rsidRPr="00A417B3">
        <w:rPr>
          <w:rStyle w:val="apple-style-span"/>
          <w:rtl/>
        </w:rPr>
        <w:t xml:space="preserve"> </w:t>
      </w:r>
      <w:r w:rsidRPr="00A417B3">
        <w:rPr>
          <w:rStyle w:val="apple-style-span"/>
          <w:b/>
          <w:bCs/>
          <w:u w:val="single"/>
          <w:rtl/>
        </w:rPr>
        <w:t>והשלישית</w:t>
      </w:r>
    </w:p>
    <w:p w14:paraId="698DF293" w14:textId="77777777" w:rsidR="00A417B3" w:rsidRPr="00A417B3" w:rsidRDefault="00A417B3" w:rsidP="00A417B3">
      <w:pPr>
        <w:pStyle w:val="a"/>
        <w:keepNext/>
        <w:keepLines/>
        <w:ind w:left="360"/>
        <w:rPr>
          <w:rFonts w:hint="cs"/>
          <w:rtl/>
        </w:rPr>
      </w:pPr>
    </w:p>
    <w:p w14:paraId="059FD476" w14:textId="77777777" w:rsidR="00A417B3" w:rsidRPr="00A417B3" w:rsidRDefault="00A417B3" w:rsidP="00A417B3">
      <w:pPr>
        <w:keepNext/>
        <w:keepLines/>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5FA66B49" w14:textId="77777777" w:rsidR="00A417B3" w:rsidRPr="00A417B3" w:rsidRDefault="00A417B3" w:rsidP="00A417B3">
      <w:pPr>
        <w:keepNext/>
        <w:keepLines/>
        <w:bidi/>
        <w:rPr>
          <w:rFonts w:cs="David" w:hint="cs"/>
          <w:u w:val="single"/>
          <w:rtl/>
        </w:rPr>
      </w:pPr>
    </w:p>
    <w:p w14:paraId="0E6EC71C" w14:textId="77777777" w:rsidR="00A417B3" w:rsidRPr="00A417B3" w:rsidRDefault="00A417B3" w:rsidP="00A417B3">
      <w:pPr>
        <w:keepNext/>
        <w:keepLines/>
        <w:bidi/>
        <w:rPr>
          <w:rFonts w:cs="David" w:hint="cs"/>
          <w:rtl/>
        </w:rPr>
      </w:pPr>
      <w:r w:rsidRPr="00A417B3">
        <w:rPr>
          <w:rFonts w:cs="David" w:hint="cs"/>
          <w:rtl/>
        </w:rPr>
        <w:tab/>
        <w:t xml:space="preserve">אני פותח את הישיבה. רבותי, על סדר-היום הנושא הראשון: סדרי הדיון בהצעת חוק התקציב לשנת הכספים 2012-2011, </w:t>
      </w:r>
      <w:proofErr w:type="spellStart"/>
      <w:r w:rsidRPr="00A417B3">
        <w:rPr>
          <w:rFonts w:cs="David" w:hint="cs"/>
          <w:rtl/>
        </w:rPr>
        <w:t>התשע"א</w:t>
      </w:r>
      <w:proofErr w:type="spellEnd"/>
      <w:r w:rsidRPr="00A417B3">
        <w:rPr>
          <w:rFonts w:cs="David" w:hint="cs"/>
          <w:rtl/>
        </w:rPr>
        <w:t xml:space="preserve">-2010 והצעת חוק המדיניות הכלכלית לשנים 2012-2011 (תיקוני חקיקה), </w:t>
      </w:r>
      <w:proofErr w:type="spellStart"/>
      <w:r w:rsidRPr="00A417B3">
        <w:rPr>
          <w:rFonts w:cs="David" w:hint="cs"/>
          <w:rtl/>
        </w:rPr>
        <w:t>התשע"א</w:t>
      </w:r>
      <w:proofErr w:type="spellEnd"/>
      <w:r w:rsidRPr="00A417B3">
        <w:rPr>
          <w:rFonts w:cs="David" w:hint="cs"/>
          <w:rtl/>
        </w:rPr>
        <w:t xml:space="preserve">-2010 בקריאה השנייה והשלישית.  אדוני יושב-ראש הקואליציה, חבר הכנסת </w:t>
      </w:r>
      <w:proofErr w:type="spellStart"/>
      <w:r w:rsidRPr="00A417B3">
        <w:rPr>
          <w:rFonts w:cs="David" w:hint="cs"/>
          <w:rtl/>
        </w:rPr>
        <w:t>אלקין</w:t>
      </w:r>
      <w:proofErr w:type="spellEnd"/>
      <w:r w:rsidRPr="00A417B3">
        <w:rPr>
          <w:rFonts w:cs="David" w:hint="cs"/>
          <w:rtl/>
        </w:rPr>
        <w:t>, אני מבין שיש נוסח, למעשה, הסכמה על מרכיב אחד שלו ואי-הסכמה על מרכיב שני. המרכיב הראשון שבו מדובר הוא סוגיית הבקשה לפטור מחובת הנחה לנושא של חוק התקציב, והנושא השני הוא נושא של סדרי הדיון עצמם בשני החוקים. אנא, תציג לי בבקשה את שני הנושאים, ואז נצביע על כל אחד בנפרד.</w:t>
      </w:r>
    </w:p>
    <w:p w14:paraId="4AD92CC0" w14:textId="77777777" w:rsidR="00A417B3" w:rsidRPr="00A417B3" w:rsidRDefault="00A417B3" w:rsidP="00A417B3">
      <w:pPr>
        <w:keepNext/>
        <w:keepLines/>
        <w:bidi/>
        <w:rPr>
          <w:rFonts w:cs="David" w:hint="cs"/>
          <w:rtl/>
        </w:rPr>
      </w:pPr>
    </w:p>
    <w:p w14:paraId="0896A8B5"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16D2CAE6" w14:textId="77777777" w:rsidR="00A417B3" w:rsidRPr="00A417B3" w:rsidRDefault="00A417B3" w:rsidP="00A417B3">
      <w:pPr>
        <w:keepNext/>
        <w:keepLines/>
        <w:bidi/>
        <w:rPr>
          <w:rFonts w:cs="David" w:hint="cs"/>
          <w:u w:val="single"/>
          <w:rtl/>
        </w:rPr>
      </w:pPr>
    </w:p>
    <w:p w14:paraId="2FBE944D" w14:textId="77777777" w:rsidR="00A417B3" w:rsidRPr="00A417B3" w:rsidRDefault="00A417B3" w:rsidP="00A417B3">
      <w:pPr>
        <w:keepNext/>
        <w:keepLines/>
        <w:bidi/>
        <w:rPr>
          <w:rFonts w:cs="David" w:hint="cs"/>
          <w:rtl/>
        </w:rPr>
      </w:pPr>
      <w:r w:rsidRPr="00A417B3">
        <w:rPr>
          <w:rFonts w:cs="David" w:hint="cs"/>
          <w:rtl/>
        </w:rPr>
        <w:tab/>
        <w:t xml:space="preserve">תודה רבה, אדוני היושב-ראש, יש למעשה הסכמה על הכול, אבל האופוזיציה ביקשה לא להצביע בעד סעיף הפטור, ואני מבין את הבקשה, לכן אני מבקש ממך להפריד את ההצבעה </w:t>
      </w:r>
      <w:r w:rsidRPr="00A417B3">
        <w:rPr>
          <w:rFonts w:cs="David"/>
          <w:rtl/>
        </w:rPr>
        <w:t>–</w:t>
      </w:r>
      <w:r w:rsidRPr="00A417B3">
        <w:rPr>
          <w:rFonts w:cs="David" w:hint="cs"/>
          <w:rtl/>
        </w:rPr>
        <w:t xml:space="preserve"> בנפרד להצביע על פטור מחובת הנחה, ואחר-כך על כל הסיכום שסוכם עם נציגי האופוזיציה.</w:t>
      </w:r>
    </w:p>
    <w:p w14:paraId="3D4C1109" w14:textId="77777777" w:rsidR="00A417B3" w:rsidRPr="00A417B3" w:rsidRDefault="00A417B3" w:rsidP="00A417B3">
      <w:pPr>
        <w:keepNext/>
        <w:keepLines/>
        <w:bidi/>
        <w:rPr>
          <w:rFonts w:cs="David" w:hint="cs"/>
          <w:rtl/>
        </w:rPr>
      </w:pPr>
    </w:p>
    <w:p w14:paraId="2A364F8D" w14:textId="77777777" w:rsidR="00A417B3" w:rsidRPr="00A417B3" w:rsidRDefault="00A417B3" w:rsidP="00A417B3">
      <w:pPr>
        <w:keepNext/>
        <w:keepLines/>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096A06E" w14:textId="77777777" w:rsidR="00A417B3" w:rsidRPr="00A417B3" w:rsidRDefault="00A417B3" w:rsidP="00A417B3">
      <w:pPr>
        <w:keepNext/>
        <w:keepLines/>
        <w:bidi/>
        <w:rPr>
          <w:rFonts w:cs="David"/>
          <w:rtl/>
        </w:rPr>
      </w:pPr>
    </w:p>
    <w:p w14:paraId="2D954506" w14:textId="77777777" w:rsidR="00A417B3" w:rsidRPr="00A417B3" w:rsidRDefault="00A417B3" w:rsidP="00A417B3">
      <w:pPr>
        <w:keepNext/>
        <w:keepLines/>
        <w:bidi/>
        <w:rPr>
          <w:rFonts w:cs="David" w:hint="cs"/>
          <w:rtl/>
        </w:rPr>
      </w:pPr>
      <w:r w:rsidRPr="00A417B3">
        <w:rPr>
          <w:rFonts w:cs="David" w:hint="cs"/>
          <w:rtl/>
        </w:rPr>
        <w:tab/>
        <w:t>אני מבקש שתציג את שני המרכיבים, גם את הפטור וגם את הנושא השני.</w:t>
      </w:r>
    </w:p>
    <w:p w14:paraId="5285BF56" w14:textId="77777777" w:rsidR="00A417B3" w:rsidRPr="00A417B3" w:rsidRDefault="00A417B3" w:rsidP="00A417B3">
      <w:pPr>
        <w:keepNext/>
        <w:keepLines/>
        <w:bidi/>
        <w:rPr>
          <w:rFonts w:cs="David" w:hint="cs"/>
          <w:rtl/>
        </w:rPr>
      </w:pPr>
    </w:p>
    <w:p w14:paraId="700A2882"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50C0F8B7" w14:textId="77777777" w:rsidR="00A417B3" w:rsidRPr="00A417B3" w:rsidRDefault="00A417B3" w:rsidP="00A417B3">
      <w:pPr>
        <w:keepNext/>
        <w:keepLines/>
        <w:bidi/>
        <w:rPr>
          <w:rFonts w:cs="David" w:hint="cs"/>
          <w:u w:val="single"/>
          <w:rtl/>
        </w:rPr>
      </w:pPr>
    </w:p>
    <w:p w14:paraId="16125721" w14:textId="77777777" w:rsidR="00A417B3" w:rsidRPr="00A417B3" w:rsidRDefault="00A417B3" w:rsidP="00A417B3">
      <w:pPr>
        <w:keepNext/>
        <w:keepLines/>
        <w:bidi/>
        <w:rPr>
          <w:rFonts w:cs="David" w:hint="cs"/>
          <w:rtl/>
        </w:rPr>
      </w:pPr>
      <w:r w:rsidRPr="00A417B3">
        <w:rPr>
          <w:rFonts w:cs="David" w:hint="cs"/>
          <w:rtl/>
        </w:rPr>
        <w:tab/>
        <w:t>קודם כול הסעיף הראשון. כפי שאמרתי זו בקשה לפטור את הצעות חוק התקציב והצעת חוק המדיניות הכלכלית מחובת הנחה בקריאה השנייה והשלישית ולאפשר כבר היום לכנסת להתחיל את הדיון ולאפשר להגדיל את זמן הדיון בשני החוקים האלה. לאחר מכן ההסכמות הן כדלהלן, ואני אפילו אקרא את ההצעה: ביום שני, כ' בטבת, 27 בדצמבר 2010, אחרי הדיון וההצבעה על הצעות האי-אמון בממשלה ועל צווים שהוגשו מטעם ועדת הכספים, ייפתח דיון משולב, אני מדגיש, בשתי הצעות החוק האמורות: הצעת חוק המדיניות הכלכלית והצעת חוק התקציב, בקריאה השנייה ובקריאה השלישית.</w:t>
      </w:r>
    </w:p>
    <w:p w14:paraId="58A54DE0" w14:textId="77777777" w:rsidR="00A417B3" w:rsidRPr="00A417B3" w:rsidRDefault="00A417B3" w:rsidP="00A417B3">
      <w:pPr>
        <w:keepNext/>
        <w:keepLines/>
        <w:bidi/>
        <w:rPr>
          <w:rFonts w:cs="David" w:hint="cs"/>
          <w:rtl/>
        </w:rPr>
      </w:pPr>
    </w:p>
    <w:p w14:paraId="58A96FC0" w14:textId="77777777" w:rsidR="00A417B3" w:rsidRPr="00A417B3" w:rsidRDefault="00A417B3" w:rsidP="00A417B3">
      <w:pPr>
        <w:keepNext/>
        <w:keepLines/>
        <w:bidi/>
        <w:rPr>
          <w:rFonts w:cs="David" w:hint="cs"/>
          <w:rtl/>
        </w:rPr>
      </w:pPr>
      <w:r w:rsidRPr="00A417B3">
        <w:rPr>
          <w:rFonts w:cs="David" w:hint="cs"/>
          <w:rtl/>
        </w:rPr>
        <w:tab/>
        <w:t>יושב ראש ועדת הכספים יפתח את הדיון ויציג את הנושאים מתוך הצעת חוק המדיניות  הכלכלית שנידונו בוועדת הכספים, וכן את הצעת חוק התקציב. הוא יציג אותם ביחד, כי הדיון הוא משולב. אחריו יציגו יושבי-ראש הוועדות שטיפלו בחלקים מתוך הצעת חוק המדיניות הכלכלית את הנושאים שנידונו בוועדות שבראשותם. לאחר הצגת הצעות החוק יחל הדיון בהנמקת ההסתייגויות.</w:t>
      </w:r>
    </w:p>
    <w:p w14:paraId="77310FBC" w14:textId="77777777" w:rsidR="00A417B3" w:rsidRPr="00A417B3" w:rsidRDefault="00A417B3" w:rsidP="00A417B3">
      <w:pPr>
        <w:keepNext/>
        <w:keepLines/>
        <w:bidi/>
        <w:rPr>
          <w:rFonts w:cs="David" w:hint="cs"/>
          <w:rtl/>
        </w:rPr>
      </w:pPr>
    </w:p>
    <w:p w14:paraId="30358A39" w14:textId="77777777" w:rsidR="00A417B3" w:rsidRPr="00A417B3" w:rsidRDefault="00A417B3" w:rsidP="00A417B3">
      <w:pPr>
        <w:keepNext/>
        <w:keepLines/>
        <w:bidi/>
        <w:rPr>
          <w:rFonts w:cs="David" w:hint="cs"/>
          <w:rtl/>
        </w:rPr>
      </w:pPr>
      <w:r w:rsidRPr="00A417B3">
        <w:rPr>
          <w:rFonts w:cs="David" w:hint="cs"/>
          <w:rtl/>
        </w:rPr>
        <w:tab/>
        <w:t>עכשיו לדיון. הדיון בשתי הצעות החוק יתקיים במועדים  - - -</w:t>
      </w:r>
    </w:p>
    <w:p w14:paraId="110467FA" w14:textId="77777777" w:rsidR="00A417B3" w:rsidRPr="00A417B3" w:rsidRDefault="00A417B3" w:rsidP="00A417B3">
      <w:pPr>
        <w:keepNext/>
        <w:keepLines/>
        <w:bidi/>
        <w:rPr>
          <w:rFonts w:cs="David" w:hint="cs"/>
          <w:rtl/>
        </w:rPr>
      </w:pPr>
    </w:p>
    <w:p w14:paraId="7115AF4B" w14:textId="77777777" w:rsidR="00A417B3" w:rsidRPr="00A417B3" w:rsidRDefault="00A417B3" w:rsidP="00A417B3">
      <w:pPr>
        <w:keepNext/>
        <w:keepLines/>
        <w:bidi/>
        <w:rPr>
          <w:rFonts w:cs="David" w:hint="cs"/>
          <w:u w:val="single"/>
          <w:rtl/>
        </w:rPr>
      </w:pPr>
      <w:r w:rsidRPr="00A417B3">
        <w:rPr>
          <w:rFonts w:cs="David" w:hint="cs"/>
          <w:u w:val="single"/>
          <w:rtl/>
        </w:rPr>
        <w:t>דב חנין:</w:t>
      </w:r>
    </w:p>
    <w:p w14:paraId="67F2C967" w14:textId="77777777" w:rsidR="00A417B3" w:rsidRPr="00A417B3" w:rsidRDefault="00A417B3" w:rsidP="00A417B3">
      <w:pPr>
        <w:keepNext/>
        <w:keepLines/>
        <w:bidi/>
        <w:rPr>
          <w:rFonts w:cs="David" w:hint="cs"/>
          <w:u w:val="single"/>
          <w:rtl/>
        </w:rPr>
      </w:pPr>
    </w:p>
    <w:p w14:paraId="682569AE" w14:textId="77777777" w:rsidR="00A417B3" w:rsidRPr="00A417B3" w:rsidRDefault="00A417B3" w:rsidP="00A417B3">
      <w:pPr>
        <w:keepNext/>
        <w:keepLines/>
        <w:bidi/>
        <w:rPr>
          <w:rFonts w:cs="David" w:hint="cs"/>
          <w:rtl/>
        </w:rPr>
      </w:pPr>
      <w:r w:rsidRPr="00A417B3">
        <w:rPr>
          <w:rFonts w:cs="David" w:hint="cs"/>
          <w:rtl/>
        </w:rPr>
        <w:tab/>
        <w:t>ההצגות האלה במסגרת זמן?</w:t>
      </w:r>
    </w:p>
    <w:p w14:paraId="7E541C50" w14:textId="77777777" w:rsidR="00A417B3" w:rsidRPr="00A417B3" w:rsidRDefault="00A417B3" w:rsidP="00A417B3">
      <w:pPr>
        <w:keepNext/>
        <w:keepLines/>
        <w:bidi/>
        <w:rPr>
          <w:rFonts w:cs="David" w:hint="cs"/>
          <w:rtl/>
        </w:rPr>
      </w:pPr>
    </w:p>
    <w:p w14:paraId="7BCF1CAC" w14:textId="77777777" w:rsidR="00A417B3" w:rsidRPr="00A417B3" w:rsidRDefault="00A417B3" w:rsidP="00A417B3">
      <w:pPr>
        <w:keepNext/>
        <w:keepLines/>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538BFD2D" w14:textId="77777777" w:rsidR="00A417B3" w:rsidRPr="00A417B3" w:rsidRDefault="00A417B3" w:rsidP="00A417B3">
      <w:pPr>
        <w:keepNext/>
        <w:keepLines/>
        <w:bidi/>
        <w:rPr>
          <w:rFonts w:cs="David" w:hint="cs"/>
          <w:u w:val="single"/>
          <w:rtl/>
        </w:rPr>
      </w:pPr>
    </w:p>
    <w:p w14:paraId="3C7C8994" w14:textId="77777777" w:rsidR="00A417B3" w:rsidRPr="00A417B3" w:rsidRDefault="00A417B3" w:rsidP="00A417B3">
      <w:pPr>
        <w:keepNext/>
        <w:keepLines/>
        <w:bidi/>
        <w:rPr>
          <w:rFonts w:cs="David" w:hint="cs"/>
          <w:rtl/>
        </w:rPr>
      </w:pPr>
      <w:r w:rsidRPr="00A417B3">
        <w:rPr>
          <w:rFonts w:cs="David" w:hint="cs"/>
          <w:rtl/>
        </w:rPr>
        <w:tab/>
        <w:t>להצגות של יושבי-ראש הוועדות אין מסגרת זמן.</w:t>
      </w:r>
    </w:p>
    <w:p w14:paraId="10B6D1A1" w14:textId="77777777" w:rsidR="00A417B3" w:rsidRPr="00A417B3" w:rsidRDefault="00A417B3" w:rsidP="00A417B3">
      <w:pPr>
        <w:keepNext/>
        <w:keepLines/>
        <w:bidi/>
        <w:rPr>
          <w:rFonts w:cs="David" w:hint="cs"/>
          <w:rtl/>
        </w:rPr>
      </w:pPr>
    </w:p>
    <w:p w14:paraId="5094BF51"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757C583F" w14:textId="77777777" w:rsidR="00A417B3" w:rsidRPr="00A417B3" w:rsidRDefault="00A417B3" w:rsidP="00A417B3">
      <w:pPr>
        <w:keepNext/>
        <w:keepLines/>
        <w:bidi/>
        <w:rPr>
          <w:rFonts w:cs="David" w:hint="cs"/>
          <w:u w:val="single"/>
          <w:rtl/>
        </w:rPr>
      </w:pPr>
    </w:p>
    <w:p w14:paraId="3E525037" w14:textId="77777777" w:rsidR="00A417B3" w:rsidRPr="00A417B3" w:rsidRDefault="00A417B3" w:rsidP="00A417B3">
      <w:pPr>
        <w:keepNext/>
        <w:keepLines/>
        <w:bidi/>
        <w:rPr>
          <w:rFonts w:cs="David" w:hint="cs"/>
          <w:rtl/>
        </w:rPr>
      </w:pPr>
      <w:r w:rsidRPr="00A417B3">
        <w:rPr>
          <w:rFonts w:cs="David" w:hint="cs"/>
          <w:rtl/>
        </w:rPr>
        <w:tab/>
        <w:t xml:space="preserve">הם קוראים מה שנותן להם הייעוץ המשפטי. </w:t>
      </w:r>
    </w:p>
    <w:p w14:paraId="76DC1409" w14:textId="77777777" w:rsidR="00A417B3" w:rsidRPr="00A417B3" w:rsidRDefault="00A417B3" w:rsidP="00A417B3">
      <w:pPr>
        <w:keepNext/>
        <w:keepLines/>
        <w:bidi/>
        <w:rPr>
          <w:rFonts w:cs="David" w:hint="cs"/>
          <w:rtl/>
        </w:rPr>
      </w:pPr>
    </w:p>
    <w:p w14:paraId="73F9971A" w14:textId="77777777" w:rsidR="00A417B3" w:rsidRPr="00A417B3" w:rsidRDefault="00A417B3" w:rsidP="00A417B3">
      <w:pPr>
        <w:keepLines/>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4926A7C5" w14:textId="77777777" w:rsidR="00A417B3" w:rsidRPr="00A417B3" w:rsidRDefault="00A417B3" w:rsidP="00A417B3">
      <w:pPr>
        <w:keepLines/>
        <w:bidi/>
        <w:rPr>
          <w:rFonts w:cs="David" w:hint="cs"/>
          <w:u w:val="single"/>
          <w:rtl/>
        </w:rPr>
      </w:pPr>
    </w:p>
    <w:p w14:paraId="6AFF1CFC" w14:textId="77777777" w:rsidR="00A417B3" w:rsidRPr="00A417B3" w:rsidRDefault="00A417B3" w:rsidP="00A417B3">
      <w:pPr>
        <w:keepNext/>
        <w:keepLines/>
        <w:bidi/>
        <w:rPr>
          <w:rFonts w:cs="David" w:hint="cs"/>
          <w:rtl/>
        </w:rPr>
      </w:pPr>
      <w:r w:rsidRPr="00A417B3">
        <w:rPr>
          <w:rFonts w:cs="David" w:hint="cs"/>
          <w:rtl/>
        </w:rPr>
        <w:lastRenderedPageBreak/>
        <w:tab/>
        <w:t>חבר הכנסת חנין, אין מגבלת זמן.</w:t>
      </w:r>
    </w:p>
    <w:p w14:paraId="5807E961" w14:textId="77777777" w:rsidR="00A417B3" w:rsidRPr="00A417B3" w:rsidRDefault="00A417B3" w:rsidP="00A417B3">
      <w:pPr>
        <w:keepNext/>
        <w:keepLines/>
        <w:bidi/>
        <w:rPr>
          <w:rFonts w:cs="David" w:hint="cs"/>
          <w:rtl/>
        </w:rPr>
      </w:pPr>
    </w:p>
    <w:p w14:paraId="42911591"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52F521A8" w14:textId="77777777" w:rsidR="00A417B3" w:rsidRPr="00A417B3" w:rsidRDefault="00A417B3" w:rsidP="00A417B3">
      <w:pPr>
        <w:keepNext/>
        <w:keepLines/>
        <w:bidi/>
        <w:rPr>
          <w:rFonts w:cs="David" w:hint="cs"/>
          <w:u w:val="single"/>
          <w:rtl/>
        </w:rPr>
      </w:pPr>
    </w:p>
    <w:p w14:paraId="21191CE6" w14:textId="77777777" w:rsidR="00A417B3" w:rsidRPr="00A417B3" w:rsidRDefault="00A417B3" w:rsidP="00A417B3">
      <w:pPr>
        <w:keepNext/>
        <w:keepLines/>
        <w:bidi/>
        <w:rPr>
          <w:rFonts w:cs="David" w:hint="cs"/>
          <w:rtl/>
        </w:rPr>
      </w:pPr>
      <w:r w:rsidRPr="00A417B3">
        <w:rPr>
          <w:rFonts w:cs="David" w:hint="cs"/>
          <w:rtl/>
        </w:rPr>
        <w:tab/>
        <w:t xml:space="preserve">לא היו סיכומים על זה, אבל אין לנו שום כוונה למשוך זמן. בדרך כלל, היות ומדובר בהצעת חוק </w:t>
      </w:r>
      <w:proofErr w:type="spellStart"/>
      <w:r w:rsidRPr="00A417B3">
        <w:rPr>
          <w:rFonts w:cs="David" w:hint="cs"/>
          <w:rtl/>
        </w:rPr>
        <w:t>פורמלית</w:t>
      </w:r>
      <w:proofErr w:type="spellEnd"/>
      <w:r w:rsidRPr="00A417B3">
        <w:rPr>
          <w:rFonts w:cs="David" w:hint="cs"/>
          <w:rtl/>
        </w:rPr>
        <w:t xml:space="preserve">, אז כל יושב-ראש ועדה קורא את הנוסח שהייעוץ המשפטי הכין לו, ובזה זה מסתכם, אז אין פה חשש, גם לנו אין שום אינטרס לעשות פה פיליבסטר. זה תהליך </w:t>
      </w:r>
      <w:proofErr w:type="spellStart"/>
      <w:r w:rsidRPr="00A417B3">
        <w:rPr>
          <w:rFonts w:cs="David" w:hint="cs"/>
          <w:rtl/>
        </w:rPr>
        <w:t>פורמלי</w:t>
      </w:r>
      <w:proofErr w:type="spellEnd"/>
      <w:r w:rsidRPr="00A417B3">
        <w:rPr>
          <w:rFonts w:cs="David" w:hint="cs"/>
          <w:rtl/>
        </w:rPr>
        <w:t xml:space="preserve"> שבלעדיו אי-אפשר להתחיל את הדיון בהסתייגויות בחוק.</w:t>
      </w:r>
    </w:p>
    <w:p w14:paraId="5B76687D" w14:textId="77777777" w:rsidR="00A417B3" w:rsidRPr="00A417B3" w:rsidRDefault="00A417B3" w:rsidP="00A417B3">
      <w:pPr>
        <w:keepNext/>
        <w:bidi/>
        <w:rPr>
          <w:rFonts w:cs="David" w:hint="cs"/>
          <w:rtl/>
        </w:rPr>
      </w:pPr>
    </w:p>
    <w:p w14:paraId="68936171" w14:textId="77777777" w:rsidR="00A417B3" w:rsidRPr="00A417B3" w:rsidRDefault="00A417B3" w:rsidP="00A417B3">
      <w:pPr>
        <w:keepNext/>
        <w:bidi/>
        <w:rPr>
          <w:rFonts w:cs="David" w:hint="cs"/>
          <w:rtl/>
        </w:rPr>
      </w:pPr>
      <w:r w:rsidRPr="00A417B3">
        <w:rPr>
          <w:rFonts w:cs="David" w:hint="cs"/>
          <w:rtl/>
        </w:rPr>
        <w:tab/>
        <w:t xml:space="preserve">הדיון בשתי הצעות החוק יתקיים במועדים ובשעות כלהלן: ביום שני יסתיים הדיון בשעה 22:00 בערב. ביום שלישי הדיון יימשך החל מהשעה 09:00 בבוקר ועד השעה 21:00 בערב. ביום רביעי הדיון יימשך בשעה 09:00 בבוקר ויסתיים לכל המאוחר </w:t>
      </w:r>
      <w:r w:rsidRPr="00A417B3">
        <w:rPr>
          <w:rFonts w:cs="David"/>
          <w:rtl/>
        </w:rPr>
        <w:t>–</w:t>
      </w:r>
      <w:r w:rsidRPr="00A417B3">
        <w:rPr>
          <w:rFonts w:cs="David" w:hint="cs"/>
          <w:rtl/>
        </w:rPr>
        <w:t xml:space="preserve"> שימו לב, תיכף יבוא הסבר "לכל המאוחר" </w:t>
      </w:r>
      <w:r w:rsidRPr="00A417B3">
        <w:rPr>
          <w:rFonts w:cs="David"/>
          <w:rtl/>
        </w:rPr>
        <w:t>–</w:t>
      </w:r>
      <w:r w:rsidRPr="00A417B3">
        <w:rPr>
          <w:rFonts w:cs="David" w:hint="cs"/>
          <w:rtl/>
        </w:rPr>
        <w:t xml:space="preserve"> בשעה 21:00 בערב. </w:t>
      </w:r>
    </w:p>
    <w:p w14:paraId="790E2AAD" w14:textId="77777777" w:rsidR="00A417B3" w:rsidRPr="00A417B3" w:rsidRDefault="00A417B3" w:rsidP="00A417B3">
      <w:pPr>
        <w:keepNext/>
        <w:bidi/>
        <w:rPr>
          <w:rFonts w:cs="David" w:hint="cs"/>
          <w:rtl/>
        </w:rPr>
      </w:pPr>
    </w:p>
    <w:p w14:paraId="2F882E01" w14:textId="77777777" w:rsidR="00A417B3" w:rsidRPr="00A417B3" w:rsidRDefault="00A417B3" w:rsidP="00A417B3">
      <w:pPr>
        <w:keepNext/>
        <w:bidi/>
        <w:ind w:firstLine="720"/>
        <w:rPr>
          <w:rFonts w:cs="David" w:hint="cs"/>
          <w:rtl/>
        </w:rPr>
      </w:pPr>
      <w:r w:rsidRPr="00A417B3">
        <w:rPr>
          <w:rFonts w:cs="David" w:hint="cs"/>
          <w:rtl/>
        </w:rPr>
        <w:t xml:space="preserve">לגבי הדיון. פרקי הזמן הניתנים לחברי הכנסת בדיון יחולקו באופן הבא: שני שלישים לחברי האופוזיציה, שליש לחברי הקואליציה. </w:t>
      </w:r>
    </w:p>
    <w:p w14:paraId="16599948" w14:textId="77777777" w:rsidR="00A417B3" w:rsidRPr="00A417B3" w:rsidRDefault="00A417B3" w:rsidP="00A417B3">
      <w:pPr>
        <w:keepNext/>
        <w:bidi/>
        <w:ind w:firstLine="720"/>
        <w:rPr>
          <w:rFonts w:cs="David" w:hint="cs"/>
          <w:rtl/>
        </w:rPr>
      </w:pPr>
    </w:p>
    <w:p w14:paraId="065A2C7C" w14:textId="77777777" w:rsidR="00A417B3" w:rsidRPr="00A417B3" w:rsidRDefault="00A417B3" w:rsidP="00A417B3">
      <w:pPr>
        <w:keepNext/>
        <w:bidi/>
        <w:ind w:firstLine="720"/>
        <w:rPr>
          <w:rFonts w:cs="David" w:hint="cs"/>
          <w:rtl/>
        </w:rPr>
      </w:pPr>
      <w:r w:rsidRPr="00A417B3">
        <w:rPr>
          <w:rFonts w:cs="David" w:hint="cs"/>
          <w:rtl/>
        </w:rPr>
        <w:t xml:space="preserve">את הדיון יסכמו אלה: נציג אחד של אופוזיציה, אחריו שר האוצר ואחריו יושב-ראש ועדת הכספים, כל אחד מהם במסגרת זמן של עשר דקות. </w:t>
      </w:r>
    </w:p>
    <w:p w14:paraId="4C6955E8" w14:textId="77777777" w:rsidR="00A417B3" w:rsidRPr="00A417B3" w:rsidRDefault="00A417B3" w:rsidP="00A417B3">
      <w:pPr>
        <w:keepNext/>
        <w:bidi/>
        <w:ind w:firstLine="720"/>
        <w:rPr>
          <w:rFonts w:cs="David" w:hint="cs"/>
          <w:rtl/>
        </w:rPr>
      </w:pPr>
    </w:p>
    <w:p w14:paraId="00117C5A" w14:textId="77777777" w:rsidR="00A417B3" w:rsidRPr="00A417B3" w:rsidRDefault="00A417B3" w:rsidP="00A417B3">
      <w:pPr>
        <w:keepNext/>
        <w:bidi/>
        <w:ind w:firstLine="720"/>
        <w:rPr>
          <w:rFonts w:cs="David" w:hint="cs"/>
          <w:rtl/>
        </w:rPr>
      </w:pPr>
      <w:r w:rsidRPr="00A417B3">
        <w:rPr>
          <w:rFonts w:cs="David" w:hint="cs"/>
          <w:rtl/>
        </w:rPr>
        <w:t>עם סיום הדיון יחלו ההצבעות על הצעת חוק המדיניות הכלכלית ומייד אחרי זה על הצעת חוק התקציב.</w:t>
      </w:r>
    </w:p>
    <w:p w14:paraId="39DC3EB8" w14:textId="77777777" w:rsidR="00A417B3" w:rsidRPr="00A417B3" w:rsidRDefault="00A417B3" w:rsidP="00A417B3">
      <w:pPr>
        <w:keepNext/>
        <w:bidi/>
        <w:ind w:firstLine="720"/>
        <w:rPr>
          <w:rFonts w:cs="David" w:hint="cs"/>
          <w:rtl/>
        </w:rPr>
      </w:pPr>
    </w:p>
    <w:p w14:paraId="515EF143" w14:textId="77777777" w:rsidR="00A417B3" w:rsidRPr="00A417B3" w:rsidRDefault="00A417B3" w:rsidP="00A417B3">
      <w:pPr>
        <w:keepNext/>
        <w:bidi/>
        <w:rPr>
          <w:rFonts w:cs="David" w:hint="cs"/>
          <w:rtl/>
        </w:rPr>
      </w:pPr>
      <w:r w:rsidRPr="00A417B3">
        <w:rPr>
          <w:rFonts w:cs="David" w:hint="cs"/>
          <w:rtl/>
        </w:rPr>
        <w:tab/>
        <w:t>כאן מגיעה נקודה חשובה שמסבירה למה נאמר "לכל המאוחר בשעה 21:</w:t>
      </w:r>
      <w:proofErr w:type="spellStart"/>
      <w:r w:rsidRPr="00A417B3">
        <w:rPr>
          <w:rFonts w:cs="David" w:hint="cs"/>
          <w:rtl/>
        </w:rPr>
        <w:t>00</w:t>
      </w:r>
      <w:proofErr w:type="spellEnd"/>
      <w:r w:rsidRPr="00A417B3">
        <w:rPr>
          <w:rFonts w:cs="David" w:hint="cs"/>
          <w:rtl/>
        </w:rPr>
        <w:t>". . נציגי האופוזיציה רשאים לבקש כי ההצבעות יחלו בשעה מוקדמת מ-21:00 ביום רביעי, ובלבד שהודיעו על כך, במליאת הכנסת, לפחות שלוש שעות מראש. בכל מקרה, ההצבעות לא יחלו לפני יום רביעי בשעה 09:00. נציגי האופוזיציה רשאים לבקש כי ההצבעות יחלו בשעה מוקדמת מ-21:00 ביום רביעי, ובלבד שהודיעו על כך במליאת הכנסת לפחות שלוש שעות מראש, בכל מקרה ההצבעות לא יחלו החל מיום רביעי בשעה 09:00 בבוקר.</w:t>
      </w:r>
    </w:p>
    <w:p w14:paraId="425A6557" w14:textId="77777777" w:rsidR="00A417B3" w:rsidRPr="00A417B3" w:rsidRDefault="00A417B3" w:rsidP="00A417B3">
      <w:pPr>
        <w:keepNext/>
        <w:bidi/>
        <w:rPr>
          <w:rFonts w:cs="David" w:hint="cs"/>
          <w:rtl/>
        </w:rPr>
      </w:pPr>
    </w:p>
    <w:p w14:paraId="20EE97D2" w14:textId="77777777" w:rsidR="00A417B3" w:rsidRPr="00A417B3" w:rsidRDefault="00A417B3" w:rsidP="00A417B3">
      <w:pPr>
        <w:keepNext/>
        <w:bidi/>
        <w:rPr>
          <w:rFonts w:cs="David" w:hint="cs"/>
          <w:rtl/>
        </w:rPr>
      </w:pPr>
      <w:r w:rsidRPr="00A417B3">
        <w:rPr>
          <w:rFonts w:cs="David" w:hint="cs"/>
          <w:rtl/>
        </w:rPr>
        <w:tab/>
        <w:t xml:space="preserve">אני אסביר למה הכוונה. כעיקרון, השעה הכי מאוחרת לתחילת ההצבעות  היא 21:00 בערב ביום רביעי. היה ונציגי האופוזיציה יגיעו להחלטה שהם מיצו את הנמקת ההסתייגויות ורוצים להקדים את שעת ההצבעות באותו יום </w:t>
      </w:r>
      <w:r w:rsidRPr="00A417B3">
        <w:rPr>
          <w:rFonts w:cs="David"/>
          <w:rtl/>
        </w:rPr>
        <w:t>–</w:t>
      </w:r>
      <w:r w:rsidRPr="00A417B3">
        <w:rPr>
          <w:rFonts w:cs="David" w:hint="cs"/>
          <w:rtl/>
        </w:rPr>
        <w:t xml:space="preserve"> שוב, אני מדגיש שלא יהיו הצבעות ביום שלישי בכל מקרה, אלא אך ורק ביום רביעי </w:t>
      </w:r>
      <w:r w:rsidRPr="00A417B3">
        <w:rPr>
          <w:rFonts w:cs="David"/>
          <w:rtl/>
        </w:rPr>
        <w:t>–</w:t>
      </w:r>
      <w:r w:rsidRPr="00A417B3">
        <w:rPr>
          <w:rFonts w:cs="David" w:hint="cs"/>
          <w:rtl/>
        </w:rPr>
        <w:t xml:space="preserve"> הם חייבים למסור על כך הודעה רשמית במליאת הכנסת - - -</w:t>
      </w:r>
    </w:p>
    <w:p w14:paraId="7C430543" w14:textId="77777777" w:rsidR="00A417B3" w:rsidRPr="00A417B3" w:rsidRDefault="00A417B3" w:rsidP="00A417B3">
      <w:pPr>
        <w:keepNext/>
        <w:bidi/>
        <w:rPr>
          <w:rFonts w:cs="David" w:hint="cs"/>
          <w:rtl/>
        </w:rPr>
      </w:pPr>
    </w:p>
    <w:p w14:paraId="322DE176"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252F4B1A" w14:textId="77777777" w:rsidR="00A417B3" w:rsidRPr="00A417B3" w:rsidRDefault="00A417B3" w:rsidP="00A417B3">
      <w:pPr>
        <w:bidi/>
        <w:rPr>
          <w:rFonts w:cs="David" w:hint="cs"/>
          <w:u w:val="single"/>
          <w:rtl/>
        </w:rPr>
      </w:pPr>
    </w:p>
    <w:p w14:paraId="2260F91E" w14:textId="77777777" w:rsidR="00A417B3" w:rsidRPr="00A417B3" w:rsidRDefault="00A417B3" w:rsidP="00A417B3">
      <w:pPr>
        <w:keepNext/>
        <w:bidi/>
        <w:ind w:firstLine="720"/>
        <w:rPr>
          <w:rFonts w:cs="David" w:hint="cs"/>
          <w:rtl/>
        </w:rPr>
      </w:pPr>
      <w:r w:rsidRPr="00A417B3">
        <w:rPr>
          <w:rFonts w:cs="David" w:hint="cs"/>
          <w:rtl/>
        </w:rPr>
        <w:t>אם אני רוצה לעשות הצבעה בחצות, תגיד לי: אל תעשה?</w:t>
      </w:r>
    </w:p>
    <w:p w14:paraId="7D41B11D" w14:textId="77777777" w:rsidR="00A417B3" w:rsidRPr="00A417B3" w:rsidRDefault="00A417B3" w:rsidP="00A417B3">
      <w:pPr>
        <w:keepNext/>
        <w:bidi/>
        <w:rPr>
          <w:rFonts w:cs="David" w:hint="cs"/>
          <w:rtl/>
        </w:rPr>
      </w:pPr>
    </w:p>
    <w:p w14:paraId="5C348EBC"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67549D08" w14:textId="77777777" w:rsidR="00A417B3" w:rsidRPr="00A417B3" w:rsidRDefault="00A417B3" w:rsidP="00A417B3">
      <w:pPr>
        <w:keepNext/>
        <w:keepLines/>
        <w:bidi/>
        <w:rPr>
          <w:rFonts w:cs="David" w:hint="cs"/>
          <w:u w:val="single"/>
          <w:rtl/>
        </w:rPr>
      </w:pPr>
    </w:p>
    <w:p w14:paraId="34193AD6" w14:textId="77777777" w:rsidR="00A417B3" w:rsidRPr="00A417B3" w:rsidRDefault="00A417B3" w:rsidP="00A417B3">
      <w:pPr>
        <w:keepNext/>
        <w:bidi/>
        <w:rPr>
          <w:rFonts w:cs="David" w:hint="cs"/>
          <w:rtl/>
        </w:rPr>
      </w:pPr>
      <w:r w:rsidRPr="00A417B3">
        <w:rPr>
          <w:rFonts w:cs="David" w:hint="cs"/>
          <w:rtl/>
        </w:rPr>
        <w:tab/>
        <w:t xml:space="preserve"> באיזה חצות?</w:t>
      </w:r>
    </w:p>
    <w:p w14:paraId="46F2F20B" w14:textId="77777777" w:rsidR="00A417B3" w:rsidRPr="00A417B3" w:rsidRDefault="00A417B3" w:rsidP="00A417B3">
      <w:pPr>
        <w:keepNext/>
        <w:bidi/>
        <w:rPr>
          <w:rFonts w:cs="David" w:hint="cs"/>
          <w:rtl/>
        </w:rPr>
      </w:pPr>
    </w:p>
    <w:p w14:paraId="713C62B7" w14:textId="77777777" w:rsidR="00A417B3" w:rsidRPr="00A417B3" w:rsidRDefault="00A417B3" w:rsidP="00A417B3">
      <w:pPr>
        <w:bidi/>
        <w:rPr>
          <w:rFonts w:cs="David" w:hint="cs"/>
          <w:u w:val="single"/>
          <w:rtl/>
        </w:rPr>
      </w:pPr>
      <w:r w:rsidRPr="00A417B3">
        <w:rPr>
          <w:rFonts w:cs="David" w:hint="cs"/>
          <w:u w:val="single"/>
          <w:rtl/>
        </w:rPr>
        <w:t xml:space="preserve">אופיר </w:t>
      </w:r>
      <w:proofErr w:type="spellStart"/>
      <w:r w:rsidRPr="00A417B3">
        <w:rPr>
          <w:rFonts w:cs="David" w:hint="cs"/>
          <w:u w:val="single"/>
          <w:rtl/>
        </w:rPr>
        <w:t>אקוניס</w:t>
      </w:r>
      <w:proofErr w:type="spellEnd"/>
      <w:r w:rsidRPr="00A417B3">
        <w:rPr>
          <w:rFonts w:cs="David" w:hint="cs"/>
          <w:u w:val="single"/>
          <w:rtl/>
        </w:rPr>
        <w:t>:</w:t>
      </w:r>
    </w:p>
    <w:p w14:paraId="34A3F4B3" w14:textId="77777777" w:rsidR="00A417B3" w:rsidRPr="00A417B3" w:rsidRDefault="00A417B3" w:rsidP="00A417B3">
      <w:pPr>
        <w:bidi/>
        <w:rPr>
          <w:rFonts w:cs="David" w:hint="cs"/>
          <w:u w:val="single"/>
          <w:rtl/>
        </w:rPr>
      </w:pPr>
    </w:p>
    <w:p w14:paraId="10EF585D" w14:textId="77777777" w:rsidR="00A417B3" w:rsidRPr="00A417B3" w:rsidRDefault="00A417B3" w:rsidP="00A417B3">
      <w:pPr>
        <w:keepNext/>
        <w:bidi/>
        <w:rPr>
          <w:rFonts w:cs="David" w:hint="cs"/>
          <w:rtl/>
        </w:rPr>
      </w:pPr>
      <w:r w:rsidRPr="00A417B3">
        <w:rPr>
          <w:rFonts w:cs="David" w:hint="cs"/>
          <w:rtl/>
        </w:rPr>
        <w:tab/>
        <w:t>בחצות של יום רביעי?</w:t>
      </w:r>
    </w:p>
    <w:p w14:paraId="491D9963" w14:textId="77777777" w:rsidR="00A417B3" w:rsidRPr="00A417B3" w:rsidRDefault="00A417B3" w:rsidP="00A417B3">
      <w:pPr>
        <w:keepNext/>
        <w:bidi/>
        <w:rPr>
          <w:rFonts w:cs="David" w:hint="cs"/>
          <w:rtl/>
        </w:rPr>
      </w:pPr>
    </w:p>
    <w:p w14:paraId="0F924E40"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7AD09436" w14:textId="77777777" w:rsidR="00A417B3" w:rsidRPr="00A417B3" w:rsidRDefault="00A417B3" w:rsidP="00A417B3">
      <w:pPr>
        <w:keepNext/>
        <w:keepLines/>
        <w:bidi/>
        <w:rPr>
          <w:rFonts w:cs="David" w:hint="cs"/>
          <w:u w:val="single"/>
          <w:rtl/>
        </w:rPr>
      </w:pPr>
    </w:p>
    <w:p w14:paraId="2ED2C6D7" w14:textId="77777777" w:rsidR="00A417B3" w:rsidRPr="00A417B3" w:rsidRDefault="00A417B3" w:rsidP="00A417B3">
      <w:pPr>
        <w:keepNext/>
        <w:bidi/>
        <w:rPr>
          <w:rFonts w:cs="David" w:hint="cs"/>
          <w:rtl/>
        </w:rPr>
      </w:pPr>
      <w:r w:rsidRPr="00A417B3">
        <w:rPr>
          <w:rFonts w:cs="David" w:hint="cs"/>
          <w:rtl/>
        </w:rPr>
        <w:tab/>
        <w:t xml:space="preserve"> בחצות של איזה יום?</w:t>
      </w:r>
    </w:p>
    <w:p w14:paraId="6722FD3F" w14:textId="77777777" w:rsidR="00A417B3" w:rsidRPr="00A417B3" w:rsidRDefault="00A417B3" w:rsidP="00A417B3">
      <w:pPr>
        <w:keepNext/>
        <w:bidi/>
        <w:rPr>
          <w:rFonts w:cs="David" w:hint="cs"/>
          <w:rtl/>
        </w:rPr>
      </w:pPr>
    </w:p>
    <w:p w14:paraId="445A3D3E"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54EC47D1" w14:textId="77777777" w:rsidR="00A417B3" w:rsidRPr="00A417B3" w:rsidRDefault="00A417B3" w:rsidP="00A417B3">
      <w:pPr>
        <w:bidi/>
        <w:rPr>
          <w:rFonts w:cs="David" w:hint="cs"/>
          <w:u w:val="single"/>
          <w:rtl/>
        </w:rPr>
      </w:pPr>
    </w:p>
    <w:p w14:paraId="078C0408" w14:textId="77777777" w:rsidR="00A417B3" w:rsidRPr="00A417B3" w:rsidRDefault="00A417B3" w:rsidP="00A417B3">
      <w:pPr>
        <w:keepNext/>
        <w:bidi/>
        <w:rPr>
          <w:rFonts w:cs="David" w:hint="cs"/>
          <w:rtl/>
        </w:rPr>
      </w:pPr>
      <w:r w:rsidRPr="00A417B3">
        <w:rPr>
          <w:rFonts w:cs="David" w:hint="cs"/>
          <w:rtl/>
        </w:rPr>
        <w:tab/>
        <w:t>יום רביעי אצלי מתחיל ב-01:00 בלילה.</w:t>
      </w:r>
    </w:p>
    <w:p w14:paraId="218357FD" w14:textId="77777777" w:rsidR="00A417B3" w:rsidRPr="00A417B3" w:rsidRDefault="00A417B3" w:rsidP="00A417B3">
      <w:pPr>
        <w:keepNext/>
        <w:bidi/>
        <w:rPr>
          <w:rFonts w:cs="David" w:hint="cs"/>
          <w:rtl/>
        </w:rPr>
      </w:pPr>
    </w:p>
    <w:p w14:paraId="46D33769" w14:textId="77777777" w:rsidR="00A417B3" w:rsidRPr="00A417B3" w:rsidRDefault="00A417B3" w:rsidP="00A417B3">
      <w:pPr>
        <w:keepLines/>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3001A152" w14:textId="77777777" w:rsidR="00A417B3" w:rsidRPr="00A417B3" w:rsidRDefault="00A417B3" w:rsidP="00A417B3">
      <w:pPr>
        <w:keepLines/>
        <w:bidi/>
        <w:rPr>
          <w:rFonts w:cs="David"/>
          <w:rtl/>
        </w:rPr>
      </w:pPr>
    </w:p>
    <w:p w14:paraId="49968907" w14:textId="77777777" w:rsidR="00A417B3" w:rsidRPr="00A417B3" w:rsidRDefault="00A417B3" w:rsidP="00A417B3">
      <w:pPr>
        <w:keepNext/>
        <w:keepLines/>
        <w:bidi/>
        <w:rPr>
          <w:rFonts w:cs="David" w:hint="cs"/>
          <w:rtl/>
        </w:rPr>
      </w:pPr>
      <w:r w:rsidRPr="00A417B3">
        <w:rPr>
          <w:rFonts w:cs="David" w:hint="cs"/>
          <w:rtl/>
        </w:rPr>
        <w:tab/>
        <w:t>בלילה אין דיון על-פי ההחלטה הזאת.</w:t>
      </w:r>
    </w:p>
    <w:p w14:paraId="2F139AE6" w14:textId="77777777" w:rsidR="00A417B3" w:rsidRPr="00A417B3" w:rsidRDefault="00A417B3" w:rsidP="00A417B3">
      <w:pPr>
        <w:keepNext/>
        <w:bidi/>
        <w:rPr>
          <w:rFonts w:cs="David" w:hint="cs"/>
          <w:rtl/>
        </w:rPr>
      </w:pPr>
    </w:p>
    <w:p w14:paraId="1E2A3CBA"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556876DF" w14:textId="77777777" w:rsidR="00A417B3" w:rsidRPr="00A417B3" w:rsidRDefault="00A417B3" w:rsidP="00A417B3">
      <w:pPr>
        <w:keepNext/>
        <w:keepLines/>
        <w:bidi/>
        <w:rPr>
          <w:rFonts w:cs="David" w:hint="cs"/>
          <w:u w:val="single"/>
          <w:rtl/>
        </w:rPr>
      </w:pPr>
    </w:p>
    <w:p w14:paraId="23A537E8" w14:textId="77777777" w:rsidR="00A417B3" w:rsidRPr="00A417B3" w:rsidRDefault="00A417B3" w:rsidP="00A417B3">
      <w:pPr>
        <w:keepNext/>
        <w:bidi/>
        <w:rPr>
          <w:rFonts w:cs="David" w:hint="cs"/>
          <w:rtl/>
        </w:rPr>
      </w:pPr>
      <w:r w:rsidRPr="00A417B3">
        <w:rPr>
          <w:rFonts w:cs="David" w:hint="cs"/>
          <w:rtl/>
        </w:rPr>
        <w:tab/>
        <w:t xml:space="preserve"> הסיכום שלי עם חבר הכנסת רוני בר-און - - -</w:t>
      </w:r>
    </w:p>
    <w:p w14:paraId="145E9288" w14:textId="77777777" w:rsidR="00A417B3" w:rsidRPr="00A417B3" w:rsidRDefault="00A417B3" w:rsidP="00A417B3">
      <w:pPr>
        <w:keepNext/>
        <w:bidi/>
        <w:rPr>
          <w:rFonts w:cs="David" w:hint="cs"/>
          <w:rtl/>
        </w:rPr>
      </w:pPr>
    </w:p>
    <w:p w14:paraId="0B281751"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1C1342D6" w14:textId="77777777" w:rsidR="00A417B3" w:rsidRPr="00A417B3" w:rsidRDefault="00A417B3" w:rsidP="00A417B3">
      <w:pPr>
        <w:bidi/>
        <w:rPr>
          <w:rFonts w:cs="David" w:hint="cs"/>
          <w:u w:val="single"/>
          <w:rtl/>
        </w:rPr>
      </w:pPr>
    </w:p>
    <w:p w14:paraId="29F7DF5D" w14:textId="77777777" w:rsidR="00A417B3" w:rsidRPr="00A417B3" w:rsidRDefault="00A417B3" w:rsidP="00A417B3">
      <w:pPr>
        <w:keepNext/>
        <w:bidi/>
        <w:rPr>
          <w:rFonts w:cs="David" w:hint="cs"/>
          <w:rtl/>
        </w:rPr>
      </w:pPr>
      <w:r w:rsidRPr="00A417B3">
        <w:rPr>
          <w:rFonts w:cs="David" w:hint="cs"/>
          <w:rtl/>
        </w:rPr>
        <w:tab/>
        <w:t>אמרת יום רביעי- - -</w:t>
      </w:r>
    </w:p>
    <w:p w14:paraId="2540C189" w14:textId="77777777" w:rsidR="00A417B3" w:rsidRPr="00A417B3" w:rsidRDefault="00A417B3" w:rsidP="00A417B3">
      <w:pPr>
        <w:keepNext/>
        <w:bidi/>
        <w:rPr>
          <w:rFonts w:cs="David" w:hint="cs"/>
          <w:rtl/>
        </w:rPr>
      </w:pPr>
    </w:p>
    <w:p w14:paraId="404D7AF0"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77721EAD" w14:textId="77777777" w:rsidR="00A417B3" w:rsidRPr="00A417B3" w:rsidRDefault="00A417B3" w:rsidP="00A417B3">
      <w:pPr>
        <w:bidi/>
        <w:rPr>
          <w:rFonts w:cs="David" w:hint="cs"/>
          <w:u w:val="single"/>
          <w:rtl/>
        </w:rPr>
      </w:pPr>
    </w:p>
    <w:p w14:paraId="700FDCB7" w14:textId="77777777" w:rsidR="00A417B3" w:rsidRPr="00A417B3" w:rsidRDefault="00A417B3" w:rsidP="00A417B3">
      <w:pPr>
        <w:keepNext/>
        <w:bidi/>
        <w:rPr>
          <w:rFonts w:cs="David" w:hint="cs"/>
          <w:rtl/>
        </w:rPr>
      </w:pPr>
      <w:r w:rsidRPr="00A417B3">
        <w:rPr>
          <w:rFonts w:cs="David" w:hint="cs"/>
          <w:rtl/>
        </w:rPr>
        <w:tab/>
        <w:t>חבר הכנסת מולה, תן לו - -</w:t>
      </w:r>
    </w:p>
    <w:p w14:paraId="2B933AB7" w14:textId="77777777" w:rsidR="00A417B3" w:rsidRPr="00A417B3" w:rsidRDefault="00A417B3" w:rsidP="00A417B3">
      <w:pPr>
        <w:keepNext/>
        <w:bidi/>
        <w:rPr>
          <w:rFonts w:cs="David" w:hint="cs"/>
          <w:rtl/>
        </w:rPr>
      </w:pPr>
    </w:p>
    <w:p w14:paraId="4A40370D"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1C8CCCE2" w14:textId="77777777" w:rsidR="00A417B3" w:rsidRPr="00A417B3" w:rsidRDefault="00A417B3" w:rsidP="00A417B3">
      <w:pPr>
        <w:keepNext/>
        <w:keepLines/>
        <w:bidi/>
        <w:rPr>
          <w:rFonts w:cs="David" w:hint="cs"/>
          <w:u w:val="single"/>
          <w:rtl/>
        </w:rPr>
      </w:pPr>
    </w:p>
    <w:p w14:paraId="609CC7CD" w14:textId="77777777" w:rsidR="00A417B3" w:rsidRPr="00A417B3" w:rsidRDefault="00A417B3" w:rsidP="00A417B3">
      <w:pPr>
        <w:keepNext/>
        <w:bidi/>
        <w:rPr>
          <w:rFonts w:cs="David" w:hint="cs"/>
          <w:rtl/>
        </w:rPr>
      </w:pPr>
      <w:r w:rsidRPr="00A417B3">
        <w:rPr>
          <w:rFonts w:cs="David" w:hint="cs"/>
          <w:rtl/>
        </w:rPr>
        <w:tab/>
        <w:t>אמרתי: יום רביעי, לא לפני 09:00 בבוקר.</w:t>
      </w:r>
    </w:p>
    <w:p w14:paraId="79A9EB2C" w14:textId="77777777" w:rsidR="00A417B3" w:rsidRPr="00A417B3" w:rsidRDefault="00A417B3" w:rsidP="00A417B3">
      <w:pPr>
        <w:keepNext/>
        <w:bidi/>
        <w:rPr>
          <w:rFonts w:cs="David" w:hint="cs"/>
          <w:rtl/>
        </w:rPr>
      </w:pPr>
    </w:p>
    <w:p w14:paraId="06AFDFD0"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2429E689" w14:textId="77777777" w:rsidR="00A417B3" w:rsidRPr="00A417B3" w:rsidRDefault="00A417B3" w:rsidP="00A417B3">
      <w:pPr>
        <w:bidi/>
        <w:rPr>
          <w:rFonts w:cs="David" w:hint="cs"/>
          <w:u w:val="single"/>
          <w:rtl/>
        </w:rPr>
      </w:pPr>
    </w:p>
    <w:p w14:paraId="767DE38B" w14:textId="77777777" w:rsidR="00A417B3" w:rsidRPr="00A417B3" w:rsidRDefault="00A417B3" w:rsidP="00A417B3">
      <w:pPr>
        <w:keepNext/>
        <w:bidi/>
        <w:rPr>
          <w:rFonts w:cs="David" w:hint="cs"/>
          <w:rtl/>
        </w:rPr>
      </w:pPr>
      <w:r w:rsidRPr="00A417B3">
        <w:rPr>
          <w:rFonts w:cs="David" w:hint="cs"/>
          <w:rtl/>
        </w:rPr>
        <w:tab/>
        <w:t>- - שלא יהיו אי-הבנות אחר-כך.</w:t>
      </w:r>
    </w:p>
    <w:p w14:paraId="568F3A2A" w14:textId="77777777" w:rsidR="00A417B3" w:rsidRPr="00A417B3" w:rsidRDefault="00A417B3" w:rsidP="00A417B3">
      <w:pPr>
        <w:keepNext/>
        <w:bidi/>
        <w:rPr>
          <w:rFonts w:cs="David" w:hint="cs"/>
          <w:rtl/>
        </w:rPr>
      </w:pPr>
    </w:p>
    <w:p w14:paraId="4FB74209" w14:textId="77777777" w:rsidR="00A417B3" w:rsidRPr="00A417B3" w:rsidRDefault="00A417B3" w:rsidP="00A417B3">
      <w:pPr>
        <w:bidi/>
        <w:rPr>
          <w:rFonts w:cs="David" w:hint="cs"/>
          <w:u w:val="single"/>
          <w:rtl/>
        </w:rPr>
      </w:pPr>
      <w:r w:rsidRPr="00A417B3">
        <w:rPr>
          <w:rFonts w:cs="David" w:hint="cs"/>
          <w:u w:val="single"/>
          <w:rtl/>
        </w:rPr>
        <w:t xml:space="preserve">אופיר </w:t>
      </w:r>
      <w:proofErr w:type="spellStart"/>
      <w:r w:rsidRPr="00A417B3">
        <w:rPr>
          <w:rFonts w:cs="David" w:hint="cs"/>
          <w:u w:val="single"/>
          <w:rtl/>
        </w:rPr>
        <w:t>אקוניס</w:t>
      </w:r>
      <w:proofErr w:type="spellEnd"/>
      <w:r w:rsidRPr="00A417B3">
        <w:rPr>
          <w:rFonts w:cs="David" w:hint="cs"/>
          <w:u w:val="single"/>
          <w:rtl/>
        </w:rPr>
        <w:t>:</w:t>
      </w:r>
    </w:p>
    <w:p w14:paraId="446D38DF" w14:textId="77777777" w:rsidR="00A417B3" w:rsidRPr="00A417B3" w:rsidRDefault="00A417B3" w:rsidP="00A417B3">
      <w:pPr>
        <w:bidi/>
        <w:rPr>
          <w:rFonts w:cs="David" w:hint="cs"/>
          <w:u w:val="single"/>
          <w:rtl/>
        </w:rPr>
      </w:pPr>
    </w:p>
    <w:p w14:paraId="2D2BA88B" w14:textId="77777777" w:rsidR="00A417B3" w:rsidRPr="00A417B3" w:rsidRDefault="00A417B3" w:rsidP="00A417B3">
      <w:pPr>
        <w:keepNext/>
        <w:bidi/>
        <w:rPr>
          <w:rFonts w:cs="David" w:hint="cs"/>
          <w:rtl/>
        </w:rPr>
      </w:pPr>
      <w:r w:rsidRPr="00A417B3">
        <w:rPr>
          <w:rFonts w:cs="David" w:hint="cs"/>
          <w:rtl/>
        </w:rPr>
        <w:tab/>
        <w:t>אם הוא רוצה להישאר, שיישאר. אף אחד לא מפריע לך.</w:t>
      </w:r>
    </w:p>
    <w:p w14:paraId="7EED94B0" w14:textId="77777777" w:rsidR="00A417B3" w:rsidRPr="00A417B3" w:rsidRDefault="00A417B3" w:rsidP="00A417B3">
      <w:pPr>
        <w:keepNext/>
        <w:bidi/>
        <w:rPr>
          <w:rFonts w:cs="David" w:hint="cs"/>
          <w:rtl/>
        </w:rPr>
      </w:pPr>
    </w:p>
    <w:p w14:paraId="7B6E2CFA" w14:textId="77777777" w:rsidR="00A417B3" w:rsidRPr="00A417B3" w:rsidRDefault="00A417B3" w:rsidP="00A417B3">
      <w:pPr>
        <w:bidi/>
        <w:rPr>
          <w:rFonts w:cs="David" w:hint="cs"/>
          <w:u w:val="single"/>
          <w:rtl/>
        </w:rPr>
      </w:pPr>
      <w:r w:rsidRPr="00A417B3">
        <w:rPr>
          <w:rFonts w:cs="David" w:hint="cs"/>
          <w:u w:val="single"/>
          <w:rtl/>
        </w:rPr>
        <w:t>נסים זאב:</w:t>
      </w:r>
    </w:p>
    <w:p w14:paraId="4CC07B90" w14:textId="77777777" w:rsidR="00A417B3" w:rsidRPr="00A417B3" w:rsidRDefault="00A417B3" w:rsidP="00A417B3">
      <w:pPr>
        <w:bidi/>
        <w:rPr>
          <w:rFonts w:cs="David" w:hint="cs"/>
          <w:u w:val="single"/>
          <w:rtl/>
        </w:rPr>
      </w:pPr>
    </w:p>
    <w:p w14:paraId="0F513030" w14:textId="77777777" w:rsidR="00A417B3" w:rsidRPr="00A417B3" w:rsidRDefault="00A417B3" w:rsidP="00A417B3">
      <w:pPr>
        <w:keepNext/>
        <w:bidi/>
        <w:rPr>
          <w:rFonts w:cs="David" w:hint="cs"/>
          <w:rtl/>
        </w:rPr>
      </w:pPr>
      <w:r w:rsidRPr="00A417B3">
        <w:rPr>
          <w:rFonts w:cs="David" w:hint="cs"/>
          <w:rtl/>
        </w:rPr>
        <w:tab/>
        <w:t xml:space="preserve"> ההצבעה תהיה בערנות מרבית. . .</w:t>
      </w:r>
    </w:p>
    <w:p w14:paraId="38B251FE" w14:textId="77777777" w:rsidR="00A417B3" w:rsidRPr="00A417B3" w:rsidRDefault="00A417B3" w:rsidP="00A417B3">
      <w:pPr>
        <w:keepNext/>
        <w:bidi/>
        <w:rPr>
          <w:rFonts w:cs="David" w:hint="cs"/>
          <w:rtl/>
        </w:rPr>
      </w:pPr>
    </w:p>
    <w:p w14:paraId="2C004BBA"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2265D8DE" w14:textId="77777777" w:rsidR="00A417B3" w:rsidRPr="00A417B3" w:rsidRDefault="00A417B3" w:rsidP="00A417B3">
      <w:pPr>
        <w:bidi/>
        <w:rPr>
          <w:rFonts w:cs="David"/>
          <w:rtl/>
        </w:rPr>
      </w:pPr>
    </w:p>
    <w:p w14:paraId="383D7C43" w14:textId="77777777" w:rsidR="00A417B3" w:rsidRPr="00A417B3" w:rsidRDefault="00A417B3" w:rsidP="00A417B3">
      <w:pPr>
        <w:keepNext/>
        <w:bidi/>
        <w:rPr>
          <w:rFonts w:cs="David" w:hint="cs"/>
          <w:rtl/>
        </w:rPr>
      </w:pPr>
      <w:r w:rsidRPr="00A417B3">
        <w:rPr>
          <w:rFonts w:cs="David" w:hint="cs"/>
          <w:rtl/>
        </w:rPr>
        <w:tab/>
        <w:t>רבותי, כדי להבהיר את הדברים בצורה שלא יהיו אי-הבנות, ואדוני יושב-ראש הקואליציה, תתקן אותי אם אני טועה: רבותי, שעת ההצבעה המסוכמת היא ביום רביעי בשעה 21:00 בערב, לאופוזיציה יש אפשרות בהתרעה של שלוש שעות להקדים את ההצבעה - -</w:t>
      </w:r>
    </w:p>
    <w:p w14:paraId="29D4F859" w14:textId="77777777" w:rsidR="00A417B3" w:rsidRPr="00A417B3" w:rsidRDefault="00A417B3" w:rsidP="00A417B3">
      <w:pPr>
        <w:keepNext/>
        <w:bidi/>
        <w:rPr>
          <w:rFonts w:cs="David" w:hint="cs"/>
          <w:rtl/>
        </w:rPr>
      </w:pPr>
    </w:p>
    <w:p w14:paraId="6A483849" w14:textId="77777777" w:rsidR="00A417B3" w:rsidRPr="00A417B3" w:rsidRDefault="00A417B3" w:rsidP="00A417B3">
      <w:pPr>
        <w:bidi/>
        <w:rPr>
          <w:rFonts w:cs="David" w:hint="cs"/>
          <w:rtl/>
        </w:rPr>
      </w:pPr>
      <w:r w:rsidRPr="00A417B3">
        <w:rPr>
          <w:rFonts w:cs="David" w:hint="cs"/>
          <w:u w:val="single"/>
          <w:rtl/>
        </w:rPr>
        <w:t>ארבל אסטרחן:</w:t>
      </w:r>
    </w:p>
    <w:p w14:paraId="6FA42D12" w14:textId="77777777" w:rsidR="00A417B3" w:rsidRPr="00A417B3" w:rsidRDefault="00A417B3" w:rsidP="00A417B3">
      <w:pPr>
        <w:bidi/>
        <w:rPr>
          <w:rFonts w:cs="David" w:hint="cs"/>
          <w:rtl/>
        </w:rPr>
      </w:pPr>
    </w:p>
    <w:p w14:paraId="0862029B" w14:textId="77777777" w:rsidR="00A417B3" w:rsidRPr="00A417B3" w:rsidRDefault="00A417B3" w:rsidP="00A417B3">
      <w:pPr>
        <w:keepNext/>
        <w:bidi/>
        <w:rPr>
          <w:rFonts w:cs="David" w:hint="cs"/>
          <w:rtl/>
        </w:rPr>
      </w:pPr>
      <w:r w:rsidRPr="00A417B3">
        <w:rPr>
          <w:rFonts w:cs="David" w:hint="cs"/>
          <w:rtl/>
        </w:rPr>
        <w:tab/>
        <w:t>התרעה שתימסר במליאה.</w:t>
      </w:r>
    </w:p>
    <w:p w14:paraId="330A998D" w14:textId="77777777" w:rsidR="00A417B3" w:rsidRPr="00A417B3" w:rsidRDefault="00A417B3" w:rsidP="00A417B3">
      <w:pPr>
        <w:keepNext/>
        <w:bidi/>
        <w:rPr>
          <w:rFonts w:cs="David" w:hint="cs"/>
          <w:rtl/>
        </w:rPr>
      </w:pPr>
    </w:p>
    <w:p w14:paraId="38B17444"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AC61778" w14:textId="77777777" w:rsidR="00A417B3" w:rsidRPr="00A417B3" w:rsidRDefault="00A417B3" w:rsidP="00A417B3">
      <w:pPr>
        <w:bidi/>
        <w:rPr>
          <w:rFonts w:cs="David"/>
          <w:rtl/>
        </w:rPr>
      </w:pPr>
    </w:p>
    <w:p w14:paraId="6C7F03FF" w14:textId="77777777" w:rsidR="00A417B3" w:rsidRPr="00A417B3" w:rsidRDefault="00A417B3" w:rsidP="00A417B3">
      <w:pPr>
        <w:keepNext/>
        <w:bidi/>
        <w:rPr>
          <w:rFonts w:cs="David" w:hint="cs"/>
          <w:rtl/>
        </w:rPr>
      </w:pPr>
      <w:r w:rsidRPr="00A417B3">
        <w:rPr>
          <w:rFonts w:cs="David" w:hint="cs"/>
          <w:rtl/>
        </w:rPr>
        <w:tab/>
        <w:t>- - זה אומר שאם תרצה האופוזיציה לקיים את ההצבעה לפני השעה 12:00 בצהריים ביום רביעי, היא צריכה למסור על כך הודעה במליאה ביום שלישי, משום שהמליאה נסגרת בשעה 21:00 ביום שלישי. אם לא מסרה הודעה עד השעה 21:00 ביום שלישי, פירושו שלכל המוקדם ההצבעות יתחילו ביום רביעי בשעה 12:00 בצהרים. שלא יהיו אי-הבנות והדברים יהיו ברורים.</w:t>
      </w:r>
    </w:p>
    <w:p w14:paraId="5FC950AF" w14:textId="77777777" w:rsidR="00A417B3" w:rsidRPr="00A417B3" w:rsidRDefault="00A417B3" w:rsidP="00A417B3">
      <w:pPr>
        <w:keepNext/>
        <w:bidi/>
        <w:rPr>
          <w:rFonts w:cs="David" w:hint="cs"/>
          <w:rtl/>
        </w:rPr>
      </w:pPr>
    </w:p>
    <w:p w14:paraId="49293DF0"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4E39FD66" w14:textId="77777777" w:rsidR="00A417B3" w:rsidRPr="00A417B3" w:rsidRDefault="00A417B3" w:rsidP="00A417B3">
      <w:pPr>
        <w:keepNext/>
        <w:keepLines/>
        <w:bidi/>
        <w:rPr>
          <w:rFonts w:cs="David" w:hint="cs"/>
          <w:u w:val="single"/>
          <w:rtl/>
        </w:rPr>
      </w:pPr>
    </w:p>
    <w:p w14:paraId="21BB0A66" w14:textId="77777777" w:rsidR="00A417B3" w:rsidRPr="00A417B3" w:rsidRDefault="00A417B3" w:rsidP="00A417B3">
      <w:pPr>
        <w:keepNext/>
        <w:bidi/>
        <w:rPr>
          <w:rFonts w:cs="David" w:hint="cs"/>
          <w:rtl/>
        </w:rPr>
      </w:pPr>
      <w:r w:rsidRPr="00A417B3">
        <w:rPr>
          <w:rFonts w:cs="David" w:hint="cs"/>
          <w:rtl/>
        </w:rPr>
        <w:tab/>
        <w:t>אני אדייק. קודם כול, ההצבעות, בכל מקרה, לא יהיו לפני יום רביעי בשעה 09:00 בבוקר, היה והאופוזיציה תרצה להצביע ב-09:00 בבוקר, או ב-10:00 או ב-11:00, כמו שאתה אמרת, היא חייבת למסור על כך הודעה במליאה שלוש שעות מראש, ולכן היא חייבת, כמו שאמרת, למסור את ההודעה ביום שלישי עד שהמליאה נסגרת.</w:t>
      </w:r>
    </w:p>
    <w:p w14:paraId="1F8AA474" w14:textId="77777777" w:rsidR="00A417B3" w:rsidRPr="00A417B3" w:rsidRDefault="00A417B3" w:rsidP="00A417B3">
      <w:pPr>
        <w:keepNext/>
        <w:bidi/>
        <w:rPr>
          <w:rFonts w:cs="David" w:hint="cs"/>
          <w:rtl/>
        </w:rPr>
      </w:pPr>
    </w:p>
    <w:p w14:paraId="24D3AEDD" w14:textId="77777777" w:rsidR="00A417B3" w:rsidRPr="00A417B3" w:rsidRDefault="00A417B3" w:rsidP="00A417B3">
      <w:pPr>
        <w:bidi/>
        <w:rPr>
          <w:rFonts w:cs="David" w:hint="cs"/>
          <w:u w:val="single"/>
          <w:rtl/>
        </w:rPr>
      </w:pPr>
      <w:r w:rsidRPr="00A417B3">
        <w:rPr>
          <w:rFonts w:cs="David" w:hint="cs"/>
          <w:u w:val="single"/>
          <w:rtl/>
        </w:rPr>
        <w:t xml:space="preserve">רוברט </w:t>
      </w:r>
      <w:proofErr w:type="spellStart"/>
      <w:r w:rsidRPr="00A417B3">
        <w:rPr>
          <w:rFonts w:cs="David" w:hint="cs"/>
          <w:u w:val="single"/>
          <w:rtl/>
        </w:rPr>
        <w:t>אילטוב</w:t>
      </w:r>
      <w:proofErr w:type="spellEnd"/>
      <w:r w:rsidRPr="00A417B3">
        <w:rPr>
          <w:rFonts w:cs="David" w:hint="cs"/>
          <w:u w:val="single"/>
          <w:rtl/>
        </w:rPr>
        <w:t>:</w:t>
      </w:r>
    </w:p>
    <w:p w14:paraId="67E81B04" w14:textId="77777777" w:rsidR="00A417B3" w:rsidRPr="00A417B3" w:rsidRDefault="00A417B3" w:rsidP="00A417B3">
      <w:pPr>
        <w:bidi/>
        <w:rPr>
          <w:rFonts w:cs="David" w:hint="cs"/>
          <w:u w:val="single"/>
          <w:rtl/>
        </w:rPr>
      </w:pPr>
    </w:p>
    <w:p w14:paraId="4E615446" w14:textId="77777777" w:rsidR="00A417B3" w:rsidRPr="00A417B3" w:rsidRDefault="00A417B3" w:rsidP="00A417B3">
      <w:pPr>
        <w:keepNext/>
        <w:bidi/>
        <w:rPr>
          <w:rFonts w:cs="David" w:hint="cs"/>
          <w:rtl/>
        </w:rPr>
      </w:pPr>
      <w:r w:rsidRPr="00A417B3">
        <w:rPr>
          <w:rFonts w:cs="David" w:hint="cs"/>
          <w:rtl/>
        </w:rPr>
        <w:tab/>
        <w:t>אם יהיה עוד הסבר, אני אתחיל להתבלבל.</w:t>
      </w:r>
    </w:p>
    <w:p w14:paraId="06EAE9E2" w14:textId="77777777" w:rsidR="00A417B3" w:rsidRPr="00A417B3" w:rsidRDefault="00A417B3" w:rsidP="00A417B3">
      <w:pPr>
        <w:keepNext/>
        <w:bidi/>
        <w:rPr>
          <w:rFonts w:cs="David" w:hint="cs"/>
          <w:rtl/>
        </w:rPr>
      </w:pPr>
    </w:p>
    <w:p w14:paraId="7D1B3E84"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193A4FBB" w14:textId="77777777" w:rsidR="00A417B3" w:rsidRPr="00A417B3" w:rsidRDefault="00A417B3" w:rsidP="00A417B3">
      <w:pPr>
        <w:keepNext/>
        <w:keepLines/>
        <w:bidi/>
        <w:rPr>
          <w:rFonts w:cs="David" w:hint="cs"/>
          <w:u w:val="single"/>
          <w:rtl/>
        </w:rPr>
      </w:pPr>
    </w:p>
    <w:p w14:paraId="6D11837C" w14:textId="77777777" w:rsidR="00A417B3" w:rsidRPr="00A417B3" w:rsidRDefault="00A417B3" w:rsidP="00A417B3">
      <w:pPr>
        <w:keepNext/>
        <w:bidi/>
        <w:rPr>
          <w:rFonts w:cs="David" w:hint="cs"/>
          <w:rtl/>
        </w:rPr>
      </w:pPr>
      <w:r w:rsidRPr="00A417B3">
        <w:rPr>
          <w:rFonts w:cs="David" w:hint="cs"/>
          <w:rtl/>
        </w:rPr>
        <w:tab/>
        <w:t xml:space="preserve">עוד סעיף שלא קראתי מהסיכומים, אדוני היושב-ראש. עד עכשיו </w:t>
      </w:r>
      <w:proofErr w:type="spellStart"/>
      <w:r w:rsidRPr="00A417B3">
        <w:rPr>
          <w:rFonts w:cs="David" w:hint="cs"/>
          <w:rtl/>
        </w:rPr>
        <w:t>היתה</w:t>
      </w:r>
      <w:proofErr w:type="spellEnd"/>
      <w:r w:rsidRPr="00A417B3">
        <w:rPr>
          <w:rFonts w:cs="David" w:hint="cs"/>
          <w:rtl/>
        </w:rPr>
        <w:t xml:space="preserve"> סוגיית הזמנים.  הסעיף האחרון: לא יתקיימו יותר מעשר הצבעות שמיות בכל אחת מהצעות החוק.</w:t>
      </w:r>
    </w:p>
    <w:p w14:paraId="53EE21FC" w14:textId="77777777" w:rsidR="00A417B3" w:rsidRPr="00A417B3" w:rsidRDefault="00A417B3" w:rsidP="00A417B3">
      <w:pPr>
        <w:keepNext/>
        <w:bidi/>
        <w:rPr>
          <w:rFonts w:cs="David" w:hint="cs"/>
          <w:rtl/>
        </w:rPr>
      </w:pPr>
    </w:p>
    <w:p w14:paraId="719A96C9"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52979FD8" w14:textId="77777777" w:rsidR="00A417B3" w:rsidRPr="00A417B3" w:rsidRDefault="00A417B3" w:rsidP="00A417B3">
      <w:pPr>
        <w:bidi/>
        <w:rPr>
          <w:rFonts w:cs="David"/>
          <w:rtl/>
        </w:rPr>
      </w:pPr>
    </w:p>
    <w:p w14:paraId="1DDC0101" w14:textId="77777777" w:rsidR="00A417B3" w:rsidRPr="00A417B3" w:rsidRDefault="00A417B3" w:rsidP="00A417B3">
      <w:pPr>
        <w:keepNext/>
        <w:bidi/>
        <w:rPr>
          <w:rFonts w:cs="David" w:hint="cs"/>
          <w:rtl/>
        </w:rPr>
      </w:pPr>
      <w:r w:rsidRPr="00A417B3">
        <w:rPr>
          <w:rFonts w:cs="David" w:hint="cs"/>
          <w:rtl/>
        </w:rPr>
        <w:tab/>
        <w:t>כאשר מדובר בהצבעות שיכולות להיות על הסתייגות או יכולות להיות על סעיף, לפי החלטת המבקשים, ובלבד שלא יהיו יותר מעשר הצבעות - - -</w:t>
      </w:r>
    </w:p>
    <w:p w14:paraId="1C1F4D8B" w14:textId="77777777" w:rsidR="00A417B3" w:rsidRPr="00A417B3" w:rsidRDefault="00A417B3" w:rsidP="00A417B3">
      <w:pPr>
        <w:keepNext/>
        <w:bidi/>
        <w:rPr>
          <w:rFonts w:cs="David" w:hint="cs"/>
          <w:rtl/>
        </w:rPr>
      </w:pPr>
    </w:p>
    <w:p w14:paraId="77EEA097"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1893AB8E" w14:textId="77777777" w:rsidR="00A417B3" w:rsidRPr="00A417B3" w:rsidRDefault="00A417B3" w:rsidP="00A417B3">
      <w:pPr>
        <w:keepNext/>
        <w:keepLines/>
        <w:bidi/>
        <w:rPr>
          <w:rFonts w:cs="David" w:hint="cs"/>
          <w:u w:val="single"/>
          <w:rtl/>
        </w:rPr>
      </w:pPr>
    </w:p>
    <w:p w14:paraId="7429333C" w14:textId="77777777" w:rsidR="00A417B3" w:rsidRPr="00A417B3" w:rsidRDefault="00A417B3" w:rsidP="00A417B3">
      <w:pPr>
        <w:keepNext/>
        <w:bidi/>
        <w:rPr>
          <w:rFonts w:cs="David" w:hint="cs"/>
          <w:rtl/>
        </w:rPr>
      </w:pPr>
      <w:r w:rsidRPr="00A417B3">
        <w:rPr>
          <w:rFonts w:cs="David" w:hint="cs"/>
          <w:rtl/>
        </w:rPr>
        <w:tab/>
        <w:t>לא יהיו יותר מעשר הצבעות שמיות בכל הצעת חוק. שוב, לא חייבים למצות את כל העשר.</w:t>
      </w:r>
    </w:p>
    <w:p w14:paraId="6B9F7E07" w14:textId="77777777" w:rsidR="00A417B3" w:rsidRPr="00A417B3" w:rsidRDefault="00A417B3" w:rsidP="00A417B3">
      <w:pPr>
        <w:keepNext/>
        <w:bidi/>
        <w:rPr>
          <w:rFonts w:cs="David" w:hint="cs"/>
          <w:rtl/>
        </w:rPr>
      </w:pPr>
    </w:p>
    <w:p w14:paraId="60B2CED9"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46B641DC" w14:textId="77777777" w:rsidR="00A417B3" w:rsidRPr="00A417B3" w:rsidRDefault="00A417B3" w:rsidP="00A417B3">
      <w:pPr>
        <w:bidi/>
        <w:rPr>
          <w:rFonts w:cs="David"/>
          <w:rtl/>
        </w:rPr>
      </w:pPr>
    </w:p>
    <w:p w14:paraId="59096565" w14:textId="77777777" w:rsidR="00A417B3" w:rsidRPr="00A417B3" w:rsidRDefault="00A417B3" w:rsidP="00A417B3">
      <w:pPr>
        <w:keepNext/>
        <w:bidi/>
        <w:rPr>
          <w:rFonts w:cs="David" w:hint="cs"/>
          <w:rtl/>
        </w:rPr>
      </w:pPr>
      <w:r w:rsidRPr="00A417B3">
        <w:rPr>
          <w:rFonts w:cs="David" w:hint="cs"/>
          <w:rtl/>
        </w:rPr>
        <w:tab/>
        <w:t>סך הכול, לכל היותר 20 הצבעות שמיות.</w:t>
      </w:r>
    </w:p>
    <w:p w14:paraId="5883B0AD" w14:textId="77777777" w:rsidR="00A417B3" w:rsidRPr="00A417B3" w:rsidRDefault="00A417B3" w:rsidP="00A417B3">
      <w:pPr>
        <w:keepNext/>
        <w:bidi/>
        <w:rPr>
          <w:rFonts w:cs="David" w:hint="cs"/>
          <w:rtl/>
        </w:rPr>
      </w:pPr>
    </w:p>
    <w:p w14:paraId="4F1DC6A5"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445A9410" w14:textId="77777777" w:rsidR="00A417B3" w:rsidRPr="00A417B3" w:rsidRDefault="00A417B3" w:rsidP="00A417B3">
      <w:pPr>
        <w:keepNext/>
        <w:keepLines/>
        <w:bidi/>
        <w:rPr>
          <w:rFonts w:cs="David" w:hint="cs"/>
          <w:u w:val="single"/>
          <w:rtl/>
        </w:rPr>
      </w:pPr>
    </w:p>
    <w:p w14:paraId="61EF07C5" w14:textId="77777777" w:rsidR="00A417B3" w:rsidRPr="00A417B3" w:rsidRDefault="00A417B3" w:rsidP="00A417B3">
      <w:pPr>
        <w:keepNext/>
        <w:bidi/>
        <w:rPr>
          <w:rFonts w:cs="David" w:hint="cs"/>
          <w:rtl/>
        </w:rPr>
      </w:pPr>
      <w:r w:rsidRPr="00A417B3">
        <w:rPr>
          <w:rFonts w:cs="David" w:hint="cs"/>
          <w:rtl/>
        </w:rPr>
        <w:tab/>
        <w:t>זה לא עובר מחוק לחוק. עשר הצבעות שמיות על כל חוק.</w:t>
      </w:r>
    </w:p>
    <w:p w14:paraId="2A0A083B" w14:textId="77777777" w:rsidR="00A417B3" w:rsidRPr="00A417B3" w:rsidRDefault="00A417B3" w:rsidP="00A417B3">
      <w:pPr>
        <w:keepNext/>
        <w:bidi/>
        <w:rPr>
          <w:rFonts w:cs="David" w:hint="cs"/>
          <w:rtl/>
        </w:rPr>
      </w:pPr>
    </w:p>
    <w:p w14:paraId="5DEA75FB"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6BD0105" w14:textId="77777777" w:rsidR="00A417B3" w:rsidRPr="00A417B3" w:rsidRDefault="00A417B3" w:rsidP="00A417B3">
      <w:pPr>
        <w:bidi/>
        <w:rPr>
          <w:rFonts w:cs="David"/>
          <w:rtl/>
        </w:rPr>
      </w:pPr>
    </w:p>
    <w:p w14:paraId="1BDCC056" w14:textId="77777777" w:rsidR="00A417B3" w:rsidRPr="00A417B3" w:rsidRDefault="00A417B3" w:rsidP="00A417B3">
      <w:pPr>
        <w:keepNext/>
        <w:bidi/>
        <w:rPr>
          <w:rFonts w:cs="David" w:hint="cs"/>
          <w:rtl/>
        </w:rPr>
      </w:pPr>
      <w:r w:rsidRPr="00A417B3">
        <w:rPr>
          <w:rFonts w:cs="David" w:hint="cs"/>
          <w:rtl/>
        </w:rPr>
        <w:tab/>
        <w:t>רבותי, התייחסות חברת הכנסת רחל אדטו, בבקשה. אני מבקש לשבת ושיהיה כאן שקט. רבותי, אי-אפשר לשמוע כלום. בבקשה.</w:t>
      </w:r>
    </w:p>
    <w:p w14:paraId="7ECB5A76" w14:textId="77777777" w:rsidR="00A417B3" w:rsidRPr="00A417B3" w:rsidRDefault="00A417B3" w:rsidP="00A417B3">
      <w:pPr>
        <w:keepNext/>
        <w:bidi/>
        <w:rPr>
          <w:rFonts w:cs="David" w:hint="cs"/>
          <w:rtl/>
        </w:rPr>
      </w:pPr>
    </w:p>
    <w:p w14:paraId="5A5A5C0C" w14:textId="77777777" w:rsidR="00A417B3" w:rsidRPr="00A417B3" w:rsidRDefault="00A417B3" w:rsidP="00A417B3">
      <w:pPr>
        <w:bidi/>
        <w:rPr>
          <w:rFonts w:cs="David" w:hint="cs"/>
          <w:u w:val="single"/>
          <w:rtl/>
        </w:rPr>
      </w:pPr>
      <w:r w:rsidRPr="00A417B3">
        <w:rPr>
          <w:rFonts w:cs="David" w:hint="cs"/>
          <w:u w:val="single"/>
          <w:rtl/>
        </w:rPr>
        <w:t>רחל אדטו:</w:t>
      </w:r>
    </w:p>
    <w:p w14:paraId="578A29E0" w14:textId="77777777" w:rsidR="00A417B3" w:rsidRPr="00A417B3" w:rsidRDefault="00A417B3" w:rsidP="00A417B3">
      <w:pPr>
        <w:bidi/>
        <w:rPr>
          <w:rFonts w:cs="David" w:hint="cs"/>
          <w:u w:val="single"/>
          <w:rtl/>
        </w:rPr>
      </w:pPr>
    </w:p>
    <w:p w14:paraId="6A755754" w14:textId="77777777" w:rsidR="00A417B3" w:rsidRPr="00A417B3" w:rsidRDefault="00A417B3" w:rsidP="00A417B3">
      <w:pPr>
        <w:keepNext/>
        <w:bidi/>
        <w:rPr>
          <w:rFonts w:cs="David" w:hint="cs"/>
          <w:rtl/>
        </w:rPr>
      </w:pPr>
      <w:r w:rsidRPr="00A417B3">
        <w:rPr>
          <w:rFonts w:cs="David" w:hint="cs"/>
          <w:rtl/>
        </w:rPr>
        <w:tab/>
        <w:t xml:space="preserve">ההתייחסות שלי </w:t>
      </w:r>
      <w:proofErr w:type="spellStart"/>
      <w:r w:rsidRPr="00A417B3">
        <w:rPr>
          <w:rFonts w:cs="David" w:hint="cs"/>
          <w:rtl/>
        </w:rPr>
        <w:t>היתה</w:t>
      </w:r>
      <w:proofErr w:type="spellEnd"/>
      <w:r w:rsidRPr="00A417B3">
        <w:rPr>
          <w:rFonts w:cs="David" w:hint="cs"/>
          <w:rtl/>
        </w:rPr>
        <w:t xml:space="preserve"> אמורה להיות לבקשה לפטור מחובת הנחה. כמובן, מאחר שהסיכום לגבי סדרי ההצבעה נקבעו עם רוני בר-און, לכן, כמובן, אנחנו נצביע בעד, כי זה הסיכום. עם זאת, לא ברור לי למה צריך להיות פטור מחובת הנחה? למה, הדבר הזה היה מפתיע? חוק ההסדרים נולד פתאום? לא ידעו שזה אמור להיות היום? למה זה מגיע לידי כך שאנחנו צריכים לאשר פטור מחובת הנחה לדבר שהיה ברור? לוח-הזמנים שלו היה ידוע, ידעו מספיק זמן מראש על תאריך היעד. לכן אנחנו לא רואים סיבה אחת לאשר את הפטור מחובת הנחה.</w:t>
      </w:r>
    </w:p>
    <w:p w14:paraId="32A4335E" w14:textId="77777777" w:rsidR="00A417B3" w:rsidRPr="00A417B3" w:rsidRDefault="00A417B3" w:rsidP="00A417B3">
      <w:pPr>
        <w:keepNext/>
        <w:bidi/>
        <w:rPr>
          <w:rFonts w:cs="David" w:hint="cs"/>
          <w:rtl/>
        </w:rPr>
      </w:pPr>
    </w:p>
    <w:p w14:paraId="60536EAB"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7BC987EF" w14:textId="77777777" w:rsidR="00A417B3" w:rsidRPr="00A417B3" w:rsidRDefault="00A417B3" w:rsidP="00A417B3">
      <w:pPr>
        <w:bidi/>
        <w:rPr>
          <w:rFonts w:cs="David"/>
          <w:rtl/>
        </w:rPr>
      </w:pPr>
    </w:p>
    <w:p w14:paraId="7D70D8A7" w14:textId="77777777" w:rsidR="00A417B3" w:rsidRPr="00A417B3" w:rsidRDefault="00A417B3" w:rsidP="00A417B3">
      <w:pPr>
        <w:keepNext/>
        <w:bidi/>
        <w:rPr>
          <w:rFonts w:cs="David" w:hint="cs"/>
          <w:rtl/>
        </w:rPr>
      </w:pPr>
      <w:r w:rsidRPr="00A417B3">
        <w:rPr>
          <w:rFonts w:cs="David" w:hint="cs"/>
          <w:rtl/>
        </w:rPr>
        <w:tab/>
        <w:t>תודה. חבר הכנסת מולה, בבקשה.</w:t>
      </w:r>
    </w:p>
    <w:p w14:paraId="6D34702F" w14:textId="77777777" w:rsidR="00A417B3" w:rsidRPr="00A417B3" w:rsidRDefault="00A417B3" w:rsidP="00A417B3">
      <w:pPr>
        <w:keepNext/>
        <w:bidi/>
        <w:rPr>
          <w:rFonts w:cs="David" w:hint="cs"/>
          <w:rtl/>
        </w:rPr>
      </w:pPr>
    </w:p>
    <w:p w14:paraId="0FC09C1C" w14:textId="77777777" w:rsidR="00A417B3" w:rsidRPr="00A417B3" w:rsidRDefault="00A417B3" w:rsidP="00A417B3">
      <w:pPr>
        <w:bidi/>
        <w:rPr>
          <w:rFonts w:cs="David" w:hint="cs"/>
          <w:u w:val="single"/>
          <w:rtl/>
        </w:rPr>
      </w:pPr>
      <w:r w:rsidRPr="00A417B3">
        <w:rPr>
          <w:rFonts w:cs="David" w:hint="cs"/>
          <w:u w:val="single"/>
          <w:rtl/>
        </w:rPr>
        <w:t>שלמה מולה:</w:t>
      </w:r>
    </w:p>
    <w:p w14:paraId="6B319A56" w14:textId="77777777" w:rsidR="00A417B3" w:rsidRPr="00A417B3" w:rsidRDefault="00A417B3" w:rsidP="00A417B3">
      <w:pPr>
        <w:bidi/>
        <w:rPr>
          <w:rFonts w:cs="David" w:hint="cs"/>
          <w:u w:val="single"/>
          <w:rtl/>
        </w:rPr>
      </w:pPr>
    </w:p>
    <w:p w14:paraId="68FACFF9" w14:textId="77777777" w:rsidR="00A417B3" w:rsidRPr="00A417B3" w:rsidRDefault="00A417B3" w:rsidP="00A417B3">
      <w:pPr>
        <w:keepNext/>
        <w:bidi/>
        <w:rPr>
          <w:rFonts w:cs="David" w:hint="cs"/>
          <w:rtl/>
        </w:rPr>
      </w:pPr>
      <w:r w:rsidRPr="00A417B3">
        <w:rPr>
          <w:rFonts w:cs="David" w:hint="cs"/>
          <w:rtl/>
        </w:rPr>
        <w:tab/>
        <w:t>חברים, קודם כול, כל הסדר שהגיעו אליו מקובל עלינו, ולא נוכל לערער על שום הסדר, אף-על-פי שבא לי להביא את כולם להצביע בשעה 01:00 לפנות בוקר, אבל כנראה אי-אפשר.</w:t>
      </w:r>
    </w:p>
    <w:p w14:paraId="790971AC" w14:textId="77777777" w:rsidR="00A417B3" w:rsidRPr="00A417B3" w:rsidRDefault="00A417B3" w:rsidP="00A417B3">
      <w:pPr>
        <w:keepNext/>
        <w:bidi/>
        <w:rPr>
          <w:rFonts w:cs="David" w:hint="cs"/>
          <w:rtl/>
        </w:rPr>
      </w:pPr>
    </w:p>
    <w:p w14:paraId="7A5ADB1A"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0A946BF6" w14:textId="77777777" w:rsidR="00A417B3" w:rsidRPr="00A417B3" w:rsidRDefault="00A417B3" w:rsidP="00A417B3">
      <w:pPr>
        <w:keepNext/>
        <w:keepLines/>
        <w:bidi/>
        <w:rPr>
          <w:rFonts w:cs="David" w:hint="cs"/>
          <w:u w:val="single"/>
          <w:rtl/>
        </w:rPr>
      </w:pPr>
    </w:p>
    <w:p w14:paraId="7AFE650D" w14:textId="77777777" w:rsidR="00A417B3" w:rsidRPr="00A417B3" w:rsidRDefault="00A417B3" w:rsidP="00A417B3">
      <w:pPr>
        <w:keepNext/>
        <w:bidi/>
        <w:rPr>
          <w:rFonts w:cs="David" w:hint="cs"/>
          <w:rtl/>
        </w:rPr>
      </w:pPr>
      <w:r w:rsidRPr="00A417B3">
        <w:rPr>
          <w:rFonts w:cs="David" w:hint="cs"/>
          <w:rtl/>
        </w:rPr>
        <w:tab/>
        <w:t>זה לפחות מה שהנציגים שלך ביקשו.</w:t>
      </w:r>
    </w:p>
    <w:p w14:paraId="0C7795C4" w14:textId="77777777" w:rsidR="00A417B3" w:rsidRPr="00A417B3" w:rsidRDefault="00A417B3" w:rsidP="00A417B3">
      <w:pPr>
        <w:keepNext/>
        <w:bidi/>
        <w:rPr>
          <w:rFonts w:cs="David" w:hint="cs"/>
          <w:rtl/>
        </w:rPr>
      </w:pPr>
    </w:p>
    <w:p w14:paraId="62B9455C" w14:textId="77777777" w:rsidR="00A417B3" w:rsidRPr="00A417B3" w:rsidRDefault="00A417B3" w:rsidP="00A417B3">
      <w:pPr>
        <w:bidi/>
        <w:rPr>
          <w:rFonts w:cs="David" w:hint="cs"/>
          <w:u w:val="single"/>
          <w:rtl/>
        </w:rPr>
      </w:pPr>
      <w:r w:rsidRPr="00A417B3">
        <w:rPr>
          <w:rFonts w:cs="David" w:hint="cs"/>
          <w:u w:val="single"/>
          <w:rtl/>
        </w:rPr>
        <w:t>שלמה מולה:</w:t>
      </w:r>
    </w:p>
    <w:p w14:paraId="78A6CD5C" w14:textId="77777777" w:rsidR="00A417B3" w:rsidRPr="00A417B3" w:rsidRDefault="00A417B3" w:rsidP="00A417B3">
      <w:pPr>
        <w:bidi/>
        <w:rPr>
          <w:rFonts w:cs="David" w:hint="cs"/>
          <w:u w:val="single"/>
          <w:rtl/>
        </w:rPr>
      </w:pPr>
    </w:p>
    <w:p w14:paraId="322134B0" w14:textId="77777777" w:rsidR="00A417B3" w:rsidRPr="00A417B3" w:rsidRDefault="00A417B3" w:rsidP="00A417B3">
      <w:pPr>
        <w:keepNext/>
        <w:bidi/>
        <w:rPr>
          <w:rFonts w:cs="David" w:hint="cs"/>
          <w:rtl/>
        </w:rPr>
      </w:pPr>
      <w:r w:rsidRPr="00A417B3">
        <w:rPr>
          <w:rFonts w:cs="David" w:hint="cs"/>
          <w:rtl/>
        </w:rPr>
        <w:tab/>
        <w:t>אמרתי, אני מכבד את החברים שלי, תאמין לי. אני מכבד את החברים שלי. אני בטוח ששר החוץ לא מכבד את ראש הממשלה, זה אני יכול - - -</w:t>
      </w:r>
    </w:p>
    <w:p w14:paraId="3EEF1DED" w14:textId="77777777" w:rsidR="00A417B3" w:rsidRPr="00A417B3" w:rsidRDefault="00A417B3" w:rsidP="00A417B3">
      <w:pPr>
        <w:keepNext/>
        <w:bidi/>
        <w:rPr>
          <w:rFonts w:cs="David" w:hint="cs"/>
          <w:rtl/>
        </w:rPr>
      </w:pPr>
    </w:p>
    <w:p w14:paraId="765BECB4" w14:textId="77777777" w:rsidR="00A417B3" w:rsidRPr="00A417B3" w:rsidRDefault="00A417B3" w:rsidP="00A417B3">
      <w:pPr>
        <w:bidi/>
        <w:rPr>
          <w:rFonts w:cs="David" w:hint="cs"/>
          <w:u w:val="single"/>
          <w:rtl/>
        </w:rPr>
      </w:pPr>
      <w:r w:rsidRPr="00A417B3">
        <w:rPr>
          <w:rFonts w:cs="David" w:hint="cs"/>
          <w:u w:val="single"/>
          <w:rtl/>
        </w:rPr>
        <w:t xml:space="preserve">רוברט </w:t>
      </w:r>
      <w:proofErr w:type="spellStart"/>
      <w:r w:rsidRPr="00A417B3">
        <w:rPr>
          <w:rFonts w:cs="David" w:hint="cs"/>
          <w:u w:val="single"/>
          <w:rtl/>
        </w:rPr>
        <w:t>אילטוב</w:t>
      </w:r>
      <w:proofErr w:type="spellEnd"/>
      <w:r w:rsidRPr="00A417B3">
        <w:rPr>
          <w:rFonts w:cs="David" w:hint="cs"/>
          <w:u w:val="single"/>
          <w:rtl/>
        </w:rPr>
        <w:t>:</w:t>
      </w:r>
    </w:p>
    <w:p w14:paraId="3F94ACE7" w14:textId="77777777" w:rsidR="00A417B3" w:rsidRPr="00A417B3" w:rsidRDefault="00A417B3" w:rsidP="00A417B3">
      <w:pPr>
        <w:bidi/>
        <w:rPr>
          <w:rFonts w:cs="David" w:hint="cs"/>
          <w:u w:val="single"/>
          <w:rtl/>
        </w:rPr>
      </w:pPr>
    </w:p>
    <w:p w14:paraId="45B9E8F8" w14:textId="77777777" w:rsidR="00A417B3" w:rsidRPr="00A417B3" w:rsidRDefault="00A417B3" w:rsidP="00A417B3">
      <w:pPr>
        <w:keepNext/>
        <w:bidi/>
        <w:ind w:firstLine="720"/>
        <w:rPr>
          <w:rFonts w:cs="David" w:hint="cs"/>
          <w:rtl/>
        </w:rPr>
      </w:pPr>
      <w:r w:rsidRPr="00A417B3">
        <w:rPr>
          <w:rFonts w:cs="David" w:hint="cs"/>
          <w:rtl/>
        </w:rPr>
        <w:t>דרך אגב, אתם יכולים לחזור מההסכמה, לנו אין בעיה.</w:t>
      </w:r>
    </w:p>
    <w:p w14:paraId="082B3DC6" w14:textId="77777777" w:rsidR="00A417B3" w:rsidRPr="00A417B3" w:rsidRDefault="00A417B3" w:rsidP="00A417B3">
      <w:pPr>
        <w:keepNext/>
        <w:bidi/>
        <w:rPr>
          <w:rFonts w:cs="David" w:hint="cs"/>
          <w:rtl/>
        </w:rPr>
      </w:pPr>
    </w:p>
    <w:p w14:paraId="7DED99EF" w14:textId="77777777" w:rsidR="00A417B3" w:rsidRPr="00A417B3" w:rsidRDefault="00A417B3" w:rsidP="00A417B3">
      <w:pPr>
        <w:bidi/>
        <w:rPr>
          <w:rFonts w:cs="David" w:hint="cs"/>
          <w:u w:val="single"/>
          <w:rtl/>
        </w:rPr>
      </w:pPr>
      <w:r w:rsidRPr="00A417B3">
        <w:rPr>
          <w:rFonts w:cs="David" w:hint="cs"/>
          <w:u w:val="single"/>
          <w:rtl/>
        </w:rPr>
        <w:t xml:space="preserve">ציון </w:t>
      </w:r>
      <w:proofErr w:type="spellStart"/>
      <w:r w:rsidRPr="00A417B3">
        <w:rPr>
          <w:rFonts w:cs="David" w:hint="cs"/>
          <w:u w:val="single"/>
          <w:rtl/>
        </w:rPr>
        <w:t>פיניאן</w:t>
      </w:r>
      <w:proofErr w:type="spellEnd"/>
      <w:r w:rsidRPr="00A417B3">
        <w:rPr>
          <w:rFonts w:cs="David" w:hint="cs"/>
          <w:u w:val="single"/>
          <w:rtl/>
        </w:rPr>
        <w:t>:</w:t>
      </w:r>
    </w:p>
    <w:p w14:paraId="1F377131" w14:textId="77777777" w:rsidR="00A417B3" w:rsidRPr="00A417B3" w:rsidRDefault="00A417B3" w:rsidP="00A417B3">
      <w:pPr>
        <w:bidi/>
        <w:rPr>
          <w:rFonts w:cs="David" w:hint="cs"/>
          <w:u w:val="single"/>
          <w:rtl/>
        </w:rPr>
      </w:pPr>
    </w:p>
    <w:p w14:paraId="2CFE38F2" w14:textId="77777777" w:rsidR="00A417B3" w:rsidRPr="00A417B3" w:rsidRDefault="00A417B3" w:rsidP="00A417B3">
      <w:pPr>
        <w:keepNext/>
        <w:bidi/>
        <w:rPr>
          <w:rFonts w:cs="David" w:hint="cs"/>
          <w:rtl/>
        </w:rPr>
      </w:pPr>
      <w:r w:rsidRPr="00A417B3">
        <w:rPr>
          <w:rFonts w:cs="David" w:hint="cs"/>
          <w:rtl/>
        </w:rPr>
        <w:tab/>
        <w:t>איך הגעת לשר?</w:t>
      </w:r>
    </w:p>
    <w:p w14:paraId="2FDB7514" w14:textId="77777777" w:rsidR="00A417B3" w:rsidRPr="00A417B3" w:rsidRDefault="00A417B3" w:rsidP="00A417B3">
      <w:pPr>
        <w:keepNext/>
        <w:bidi/>
        <w:rPr>
          <w:rFonts w:cs="David" w:hint="cs"/>
          <w:rtl/>
        </w:rPr>
      </w:pPr>
    </w:p>
    <w:p w14:paraId="11275FF4"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2E98C565" w14:textId="77777777" w:rsidR="00A417B3" w:rsidRPr="00A417B3" w:rsidRDefault="00A417B3" w:rsidP="00A417B3">
      <w:pPr>
        <w:bidi/>
        <w:rPr>
          <w:rFonts w:cs="David" w:hint="cs"/>
          <w:u w:val="single"/>
          <w:rtl/>
        </w:rPr>
      </w:pPr>
    </w:p>
    <w:p w14:paraId="35D97E8C" w14:textId="77777777" w:rsidR="00A417B3" w:rsidRPr="00A417B3" w:rsidRDefault="00A417B3" w:rsidP="00A417B3">
      <w:pPr>
        <w:keepNext/>
        <w:bidi/>
        <w:rPr>
          <w:rFonts w:cs="David" w:hint="cs"/>
          <w:rtl/>
        </w:rPr>
      </w:pPr>
      <w:r w:rsidRPr="00A417B3">
        <w:rPr>
          <w:rFonts w:cs="David" w:hint="cs"/>
          <w:rtl/>
        </w:rPr>
        <w:tab/>
        <w:t>לשר החוץ? לא שמעת היום?</w:t>
      </w:r>
    </w:p>
    <w:p w14:paraId="73D885F1" w14:textId="77777777" w:rsidR="00A417B3" w:rsidRPr="00A417B3" w:rsidRDefault="00A417B3" w:rsidP="00A417B3">
      <w:pPr>
        <w:keepNext/>
        <w:bidi/>
        <w:rPr>
          <w:rFonts w:cs="David" w:hint="cs"/>
          <w:rtl/>
        </w:rPr>
      </w:pPr>
    </w:p>
    <w:p w14:paraId="54975A86"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4D7896C7" w14:textId="77777777" w:rsidR="00A417B3" w:rsidRPr="00A417B3" w:rsidRDefault="00A417B3" w:rsidP="00A417B3">
      <w:pPr>
        <w:bidi/>
        <w:rPr>
          <w:rFonts w:cs="David"/>
          <w:rtl/>
        </w:rPr>
      </w:pPr>
    </w:p>
    <w:p w14:paraId="263D30CD" w14:textId="77777777" w:rsidR="00A417B3" w:rsidRPr="00A417B3" w:rsidRDefault="00A417B3" w:rsidP="00A417B3">
      <w:pPr>
        <w:keepNext/>
        <w:bidi/>
        <w:rPr>
          <w:rFonts w:cs="David" w:hint="cs"/>
          <w:rtl/>
        </w:rPr>
      </w:pPr>
      <w:r w:rsidRPr="00A417B3">
        <w:rPr>
          <w:rFonts w:cs="David" w:hint="cs"/>
          <w:rtl/>
        </w:rPr>
        <w:tab/>
        <w:t>אני מבקש - - -</w:t>
      </w:r>
    </w:p>
    <w:p w14:paraId="14860084" w14:textId="77777777" w:rsidR="00A417B3" w:rsidRPr="00A417B3" w:rsidRDefault="00A417B3" w:rsidP="00A417B3">
      <w:pPr>
        <w:keepNext/>
        <w:bidi/>
        <w:rPr>
          <w:rFonts w:cs="David" w:hint="cs"/>
          <w:rtl/>
        </w:rPr>
      </w:pPr>
    </w:p>
    <w:p w14:paraId="73CE8BD6"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55D7804F" w14:textId="77777777" w:rsidR="00A417B3" w:rsidRPr="00A417B3" w:rsidRDefault="00A417B3" w:rsidP="00A417B3">
      <w:pPr>
        <w:keepNext/>
        <w:keepLines/>
        <w:bidi/>
        <w:rPr>
          <w:rFonts w:cs="David" w:hint="cs"/>
          <w:u w:val="single"/>
          <w:rtl/>
        </w:rPr>
      </w:pPr>
    </w:p>
    <w:p w14:paraId="4762425F" w14:textId="77777777" w:rsidR="00A417B3" w:rsidRPr="00A417B3" w:rsidRDefault="00A417B3" w:rsidP="00A417B3">
      <w:pPr>
        <w:keepNext/>
        <w:bidi/>
        <w:rPr>
          <w:rFonts w:cs="David" w:hint="cs"/>
          <w:rtl/>
        </w:rPr>
      </w:pPr>
      <w:r w:rsidRPr="00A417B3">
        <w:rPr>
          <w:rFonts w:cs="David" w:hint="cs"/>
          <w:rtl/>
        </w:rPr>
        <w:tab/>
        <w:t xml:space="preserve"> רוברט </w:t>
      </w:r>
      <w:proofErr w:type="spellStart"/>
      <w:r w:rsidRPr="00A417B3">
        <w:rPr>
          <w:rFonts w:cs="David" w:hint="cs"/>
          <w:rtl/>
        </w:rPr>
        <w:t>אילטוב</w:t>
      </w:r>
      <w:proofErr w:type="spellEnd"/>
      <w:r w:rsidRPr="00A417B3">
        <w:rPr>
          <w:rFonts w:cs="David" w:hint="cs"/>
          <w:rtl/>
        </w:rPr>
        <w:t>, הוא לא אמר איזה שר חוץ, אם זה שר החוץ או שרת החוץ, הוא לא אמר איזה ראש ממשלה.</w:t>
      </w:r>
    </w:p>
    <w:p w14:paraId="1F991107" w14:textId="77777777" w:rsidR="00A417B3" w:rsidRPr="00A417B3" w:rsidRDefault="00A417B3" w:rsidP="00A417B3">
      <w:pPr>
        <w:keepNext/>
        <w:bidi/>
        <w:rPr>
          <w:rFonts w:cs="David" w:hint="cs"/>
          <w:rtl/>
        </w:rPr>
      </w:pPr>
    </w:p>
    <w:p w14:paraId="4E2EFD34"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7BB48E8D" w14:textId="77777777" w:rsidR="00A417B3" w:rsidRPr="00A417B3" w:rsidRDefault="00A417B3" w:rsidP="00A417B3">
      <w:pPr>
        <w:bidi/>
        <w:rPr>
          <w:rFonts w:cs="David" w:hint="cs"/>
          <w:u w:val="single"/>
          <w:rtl/>
        </w:rPr>
      </w:pPr>
    </w:p>
    <w:p w14:paraId="58CDAF2F" w14:textId="77777777" w:rsidR="00A417B3" w:rsidRPr="00A417B3" w:rsidRDefault="00A417B3" w:rsidP="00A417B3">
      <w:pPr>
        <w:keepNext/>
        <w:bidi/>
        <w:ind w:firstLine="720"/>
        <w:rPr>
          <w:rFonts w:cs="David" w:hint="cs"/>
          <w:rtl/>
        </w:rPr>
      </w:pPr>
      <w:r w:rsidRPr="00A417B3">
        <w:rPr>
          <w:rFonts w:cs="David" w:hint="cs"/>
          <w:rtl/>
        </w:rPr>
        <w:t>אתה מגן עלי, אדוני היושב-ראש?</w:t>
      </w:r>
    </w:p>
    <w:p w14:paraId="65C67091" w14:textId="77777777" w:rsidR="00A417B3" w:rsidRPr="00A417B3" w:rsidRDefault="00A417B3" w:rsidP="00A417B3">
      <w:pPr>
        <w:keepNext/>
        <w:bidi/>
        <w:ind w:firstLine="720"/>
        <w:rPr>
          <w:rFonts w:cs="David" w:hint="cs"/>
          <w:rtl/>
        </w:rPr>
      </w:pPr>
    </w:p>
    <w:p w14:paraId="08D96A5B"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17D1EC51" w14:textId="77777777" w:rsidR="00A417B3" w:rsidRPr="00A417B3" w:rsidRDefault="00A417B3" w:rsidP="00A417B3">
      <w:pPr>
        <w:bidi/>
        <w:rPr>
          <w:rFonts w:cs="David" w:hint="cs"/>
          <w:u w:val="single"/>
          <w:rtl/>
        </w:rPr>
      </w:pPr>
    </w:p>
    <w:p w14:paraId="6B63AF4C" w14:textId="77777777" w:rsidR="00A417B3" w:rsidRPr="00A417B3" w:rsidRDefault="00A417B3" w:rsidP="00A417B3">
      <w:pPr>
        <w:keepNext/>
        <w:bidi/>
        <w:ind w:firstLine="720"/>
        <w:rPr>
          <w:rFonts w:cs="David" w:hint="cs"/>
          <w:rtl/>
        </w:rPr>
      </w:pPr>
      <w:r w:rsidRPr="00A417B3">
        <w:rPr>
          <w:rFonts w:cs="David" w:hint="cs"/>
          <w:rtl/>
        </w:rPr>
        <w:t>אני מבקש ממך לדבר כפי שאתה נוהג, לגופו של הנושא. בבקשה.</w:t>
      </w:r>
    </w:p>
    <w:p w14:paraId="6A48E893" w14:textId="77777777" w:rsidR="00A417B3" w:rsidRPr="00A417B3" w:rsidRDefault="00A417B3" w:rsidP="00A417B3">
      <w:pPr>
        <w:keepNext/>
        <w:bidi/>
        <w:rPr>
          <w:rFonts w:cs="David" w:hint="cs"/>
          <w:rtl/>
        </w:rPr>
      </w:pPr>
    </w:p>
    <w:p w14:paraId="0A0F33E3"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04462ED6" w14:textId="77777777" w:rsidR="00A417B3" w:rsidRPr="00A417B3" w:rsidRDefault="00A417B3" w:rsidP="00A417B3">
      <w:pPr>
        <w:keepNext/>
        <w:keepLines/>
        <w:bidi/>
        <w:rPr>
          <w:rFonts w:cs="David" w:hint="cs"/>
          <w:u w:val="single"/>
          <w:rtl/>
        </w:rPr>
      </w:pPr>
    </w:p>
    <w:p w14:paraId="137F7108" w14:textId="77777777" w:rsidR="00A417B3" w:rsidRPr="00A417B3" w:rsidRDefault="00A417B3" w:rsidP="00A417B3">
      <w:pPr>
        <w:keepNext/>
        <w:bidi/>
        <w:rPr>
          <w:rFonts w:cs="David" w:hint="cs"/>
          <w:rtl/>
        </w:rPr>
      </w:pPr>
      <w:r w:rsidRPr="00A417B3">
        <w:rPr>
          <w:rFonts w:cs="David" w:hint="cs"/>
          <w:rtl/>
        </w:rPr>
        <w:tab/>
      </w:r>
      <w:proofErr w:type="spellStart"/>
      <w:r w:rsidRPr="00A417B3">
        <w:rPr>
          <w:rFonts w:cs="David" w:hint="cs"/>
          <w:rtl/>
        </w:rPr>
        <w:t>היתה</w:t>
      </w:r>
      <w:proofErr w:type="spellEnd"/>
      <w:r w:rsidRPr="00A417B3">
        <w:rPr>
          <w:rFonts w:cs="David" w:hint="cs"/>
          <w:rtl/>
        </w:rPr>
        <w:t xml:space="preserve"> שרת חוץ פעם שאמרה שראש ממשלה צריך להתפטר, היא, כמובן, מאוד כיבדה אותו בזה.</w:t>
      </w:r>
    </w:p>
    <w:p w14:paraId="1B1FF69B" w14:textId="77777777" w:rsidR="00A417B3" w:rsidRPr="00A417B3" w:rsidRDefault="00A417B3" w:rsidP="00A417B3">
      <w:pPr>
        <w:keepNext/>
        <w:bidi/>
        <w:rPr>
          <w:rFonts w:cs="David" w:hint="cs"/>
          <w:rtl/>
        </w:rPr>
      </w:pPr>
    </w:p>
    <w:p w14:paraId="344462B7"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3E8BC81E" w14:textId="77777777" w:rsidR="00A417B3" w:rsidRPr="00A417B3" w:rsidRDefault="00A417B3" w:rsidP="00A417B3">
      <w:pPr>
        <w:bidi/>
        <w:rPr>
          <w:rFonts w:cs="David" w:hint="cs"/>
          <w:u w:val="single"/>
          <w:rtl/>
        </w:rPr>
      </w:pPr>
    </w:p>
    <w:p w14:paraId="1389053C" w14:textId="77777777" w:rsidR="00A417B3" w:rsidRPr="00A417B3" w:rsidRDefault="00A417B3" w:rsidP="00A417B3">
      <w:pPr>
        <w:keepNext/>
        <w:bidi/>
        <w:rPr>
          <w:rFonts w:cs="David" w:hint="cs"/>
          <w:rtl/>
        </w:rPr>
      </w:pPr>
      <w:r w:rsidRPr="00A417B3">
        <w:rPr>
          <w:rFonts w:cs="David" w:hint="cs"/>
          <w:rtl/>
        </w:rPr>
        <w:tab/>
        <w:t>אני מבין שאחרי שהחלפת כסא והלכת לשם, נראה לך מאוד - - -</w:t>
      </w:r>
    </w:p>
    <w:p w14:paraId="0A9A9C93" w14:textId="77777777" w:rsidR="00A417B3" w:rsidRPr="00A417B3" w:rsidRDefault="00A417B3" w:rsidP="00A417B3">
      <w:pPr>
        <w:keepNext/>
        <w:bidi/>
        <w:rPr>
          <w:rFonts w:cs="David" w:hint="cs"/>
          <w:rtl/>
        </w:rPr>
      </w:pPr>
    </w:p>
    <w:p w14:paraId="68757BB5"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7E17B374" w14:textId="77777777" w:rsidR="00A417B3" w:rsidRPr="00A417B3" w:rsidRDefault="00A417B3" w:rsidP="00A417B3">
      <w:pPr>
        <w:bidi/>
        <w:rPr>
          <w:rFonts w:cs="David" w:hint="cs"/>
          <w:u w:val="single"/>
          <w:rtl/>
        </w:rPr>
      </w:pPr>
    </w:p>
    <w:p w14:paraId="6E4C6E23" w14:textId="77777777" w:rsidR="00A417B3" w:rsidRPr="00A417B3" w:rsidRDefault="00A417B3" w:rsidP="00A417B3">
      <w:pPr>
        <w:keepNext/>
        <w:bidi/>
        <w:rPr>
          <w:rFonts w:cs="David" w:hint="cs"/>
          <w:rtl/>
        </w:rPr>
      </w:pPr>
      <w:r w:rsidRPr="00A417B3">
        <w:rPr>
          <w:rFonts w:cs="David" w:hint="cs"/>
          <w:rtl/>
        </w:rPr>
        <w:tab/>
      </w:r>
      <w:smartTag w:uri="urn:schemas-microsoft-com:office:smarttags" w:element="PersonName">
        <w:r w:rsidRPr="00A417B3">
          <w:rPr>
            <w:rFonts w:cs="David" w:hint="cs"/>
            <w:rtl/>
          </w:rPr>
          <w:t>שלמה מולה</w:t>
        </w:r>
      </w:smartTag>
      <w:r w:rsidRPr="00A417B3">
        <w:rPr>
          <w:rFonts w:cs="David" w:hint="cs"/>
          <w:rtl/>
        </w:rPr>
        <w:t>, בבקשה.</w:t>
      </w:r>
    </w:p>
    <w:p w14:paraId="052A1E71" w14:textId="77777777" w:rsidR="00A417B3" w:rsidRPr="00A417B3" w:rsidRDefault="00A417B3" w:rsidP="00A417B3">
      <w:pPr>
        <w:keepNext/>
        <w:bidi/>
        <w:rPr>
          <w:rFonts w:cs="David" w:hint="cs"/>
          <w:rtl/>
        </w:rPr>
      </w:pPr>
    </w:p>
    <w:p w14:paraId="3BDE93EB"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64DD610E" w14:textId="77777777" w:rsidR="00A417B3" w:rsidRPr="00A417B3" w:rsidRDefault="00A417B3" w:rsidP="00A417B3">
      <w:pPr>
        <w:bidi/>
        <w:rPr>
          <w:rFonts w:cs="David" w:hint="cs"/>
          <w:u w:val="single"/>
          <w:rtl/>
        </w:rPr>
      </w:pPr>
    </w:p>
    <w:p w14:paraId="1BE14941" w14:textId="77777777" w:rsidR="00A417B3" w:rsidRPr="00A417B3" w:rsidRDefault="00A417B3" w:rsidP="00A417B3">
      <w:pPr>
        <w:keepNext/>
        <w:bidi/>
        <w:ind w:firstLine="720"/>
        <w:rPr>
          <w:rFonts w:cs="David" w:hint="cs"/>
          <w:rtl/>
        </w:rPr>
      </w:pPr>
      <w:r w:rsidRPr="00A417B3">
        <w:rPr>
          <w:rFonts w:cs="David" w:hint="cs"/>
          <w:rtl/>
        </w:rPr>
        <w:t>לגופו של עניין. אם אתם רוצים שנקיים דיון רציני, אמיתי, שמכבד את הכנסת, שום דבר לא בוער, תנהגו על-פי הכללים, על-פי מה שמקובל. תניחו את החוק היום, נמשוך את זה מקסימום עד יום חמישי, 24 שעות, זה בסדר גמור. נכון, יש לכם הטייס האוטומטי של הקואליציה, אתם תדרסו, אבל אני מזהיר אתכם, בסוף גם הכיסאות יתחלפו, הגלגל יסתובב, תזכרו את זה.</w:t>
      </w:r>
    </w:p>
    <w:p w14:paraId="2CC3FD0F" w14:textId="77777777" w:rsidR="00A417B3" w:rsidRPr="00A417B3" w:rsidRDefault="00A417B3" w:rsidP="00A417B3">
      <w:pPr>
        <w:keepNext/>
        <w:bidi/>
        <w:rPr>
          <w:rFonts w:cs="David" w:hint="cs"/>
          <w:rtl/>
        </w:rPr>
      </w:pPr>
    </w:p>
    <w:p w14:paraId="75CFF5FF" w14:textId="77777777" w:rsidR="00A417B3" w:rsidRPr="00A417B3" w:rsidRDefault="00A417B3" w:rsidP="00A417B3">
      <w:pPr>
        <w:bidi/>
        <w:rPr>
          <w:rFonts w:cs="David" w:hint="cs"/>
          <w:u w:val="single"/>
          <w:rtl/>
        </w:rPr>
      </w:pPr>
      <w:r w:rsidRPr="00A417B3">
        <w:rPr>
          <w:rFonts w:cs="David" w:hint="cs"/>
          <w:u w:val="single"/>
          <w:rtl/>
        </w:rPr>
        <w:t>רחל אדטו:</w:t>
      </w:r>
    </w:p>
    <w:p w14:paraId="461D37C4" w14:textId="77777777" w:rsidR="00A417B3" w:rsidRPr="00A417B3" w:rsidRDefault="00A417B3" w:rsidP="00A417B3">
      <w:pPr>
        <w:bidi/>
        <w:rPr>
          <w:rFonts w:cs="David" w:hint="cs"/>
          <w:u w:val="single"/>
          <w:rtl/>
        </w:rPr>
      </w:pPr>
    </w:p>
    <w:p w14:paraId="69F1250E" w14:textId="77777777" w:rsidR="00A417B3" w:rsidRPr="00A417B3" w:rsidRDefault="00A417B3" w:rsidP="00A417B3">
      <w:pPr>
        <w:keepNext/>
        <w:bidi/>
        <w:ind w:firstLine="720"/>
        <w:rPr>
          <w:rFonts w:cs="David" w:hint="cs"/>
          <w:rtl/>
        </w:rPr>
      </w:pPr>
      <w:r w:rsidRPr="00A417B3">
        <w:rPr>
          <w:rFonts w:cs="David" w:hint="cs"/>
          <w:rtl/>
        </w:rPr>
        <w:t>הרבה יותר מהר ממה שחושבים.</w:t>
      </w:r>
    </w:p>
    <w:p w14:paraId="63277588" w14:textId="77777777" w:rsidR="00A417B3" w:rsidRPr="00A417B3" w:rsidRDefault="00A417B3" w:rsidP="00A417B3">
      <w:pPr>
        <w:keepNext/>
        <w:bidi/>
        <w:ind w:firstLine="720"/>
        <w:rPr>
          <w:rFonts w:cs="David" w:hint="cs"/>
          <w:rtl/>
        </w:rPr>
      </w:pPr>
    </w:p>
    <w:p w14:paraId="7BD4CE60" w14:textId="77777777" w:rsidR="00A417B3" w:rsidRPr="00A417B3" w:rsidRDefault="00A417B3" w:rsidP="00A417B3">
      <w:pPr>
        <w:bidi/>
        <w:rPr>
          <w:rFonts w:cs="David" w:hint="cs"/>
          <w:u w:val="single"/>
          <w:rtl/>
        </w:rPr>
      </w:pPr>
      <w:r w:rsidRPr="00A417B3">
        <w:rPr>
          <w:rFonts w:cs="David" w:hint="cs"/>
          <w:u w:val="single"/>
          <w:rtl/>
        </w:rPr>
        <w:t xml:space="preserve">ציון </w:t>
      </w:r>
      <w:proofErr w:type="spellStart"/>
      <w:r w:rsidRPr="00A417B3">
        <w:rPr>
          <w:rFonts w:cs="David" w:hint="cs"/>
          <w:u w:val="single"/>
          <w:rtl/>
        </w:rPr>
        <w:t>פיניאן</w:t>
      </w:r>
      <w:proofErr w:type="spellEnd"/>
      <w:r w:rsidRPr="00A417B3">
        <w:rPr>
          <w:rFonts w:cs="David" w:hint="cs"/>
          <w:u w:val="single"/>
          <w:rtl/>
        </w:rPr>
        <w:t>:</w:t>
      </w:r>
    </w:p>
    <w:p w14:paraId="2DFE2F43" w14:textId="77777777" w:rsidR="00A417B3" w:rsidRPr="00A417B3" w:rsidRDefault="00A417B3" w:rsidP="00A417B3">
      <w:pPr>
        <w:bidi/>
        <w:rPr>
          <w:rFonts w:cs="David" w:hint="cs"/>
          <w:u w:val="single"/>
          <w:rtl/>
        </w:rPr>
      </w:pPr>
    </w:p>
    <w:p w14:paraId="0B67F6E2" w14:textId="77777777" w:rsidR="00A417B3" w:rsidRPr="00A417B3" w:rsidRDefault="00A417B3" w:rsidP="00A417B3">
      <w:pPr>
        <w:keepNext/>
        <w:bidi/>
        <w:ind w:firstLine="720"/>
        <w:rPr>
          <w:rFonts w:cs="David" w:hint="cs"/>
          <w:rtl/>
        </w:rPr>
      </w:pPr>
      <w:r w:rsidRPr="00A417B3">
        <w:rPr>
          <w:rFonts w:cs="David" w:hint="cs"/>
          <w:rtl/>
        </w:rPr>
        <w:t>זה נכון, חלק מכם יבואו אלינו.</w:t>
      </w:r>
    </w:p>
    <w:p w14:paraId="2E76F1E7" w14:textId="77777777" w:rsidR="00A417B3" w:rsidRPr="00A417B3" w:rsidRDefault="00A417B3" w:rsidP="00A417B3">
      <w:pPr>
        <w:keepNext/>
        <w:bidi/>
        <w:rPr>
          <w:rFonts w:cs="David" w:hint="cs"/>
          <w:rtl/>
        </w:rPr>
      </w:pPr>
    </w:p>
    <w:p w14:paraId="242AEE6E" w14:textId="77777777" w:rsidR="00A417B3" w:rsidRPr="00A417B3" w:rsidRDefault="00A417B3" w:rsidP="00A417B3">
      <w:pPr>
        <w:keepLines/>
        <w:bidi/>
        <w:rPr>
          <w:rFonts w:cs="David" w:hint="cs"/>
          <w:u w:val="single"/>
          <w:rtl/>
        </w:rPr>
      </w:pPr>
      <w:r w:rsidRPr="00A417B3">
        <w:rPr>
          <w:rFonts w:cs="David" w:hint="cs"/>
          <w:u w:val="single"/>
          <w:rtl/>
        </w:rPr>
        <w:t>שלמה מולה:</w:t>
      </w:r>
    </w:p>
    <w:p w14:paraId="1E09BEB1" w14:textId="77777777" w:rsidR="00A417B3" w:rsidRPr="00A417B3" w:rsidRDefault="00A417B3" w:rsidP="00A417B3">
      <w:pPr>
        <w:keepLines/>
        <w:bidi/>
        <w:rPr>
          <w:rFonts w:cs="David" w:hint="cs"/>
          <w:u w:val="single"/>
          <w:rtl/>
        </w:rPr>
      </w:pPr>
    </w:p>
    <w:p w14:paraId="76E53FC6" w14:textId="77777777" w:rsidR="00A417B3" w:rsidRPr="00A417B3" w:rsidRDefault="00A417B3" w:rsidP="00A417B3">
      <w:pPr>
        <w:keepNext/>
        <w:keepLines/>
        <w:bidi/>
        <w:rPr>
          <w:rFonts w:cs="David" w:hint="cs"/>
          <w:rtl/>
        </w:rPr>
      </w:pPr>
      <w:r w:rsidRPr="00A417B3">
        <w:rPr>
          <w:rFonts w:cs="David" w:hint="cs"/>
          <w:rtl/>
        </w:rPr>
        <w:tab/>
        <w:t xml:space="preserve"> אתה, ציון </w:t>
      </w:r>
      <w:proofErr w:type="spellStart"/>
      <w:r w:rsidRPr="00A417B3">
        <w:rPr>
          <w:rFonts w:cs="David" w:hint="cs"/>
          <w:rtl/>
        </w:rPr>
        <w:t>פיניאן</w:t>
      </w:r>
      <w:proofErr w:type="spellEnd"/>
      <w:r w:rsidRPr="00A417B3">
        <w:rPr>
          <w:rFonts w:cs="David" w:hint="cs"/>
          <w:rtl/>
        </w:rPr>
        <w:t>, אני מקווה שאתה תעבור אלינו, אז יהיה - - -</w:t>
      </w:r>
    </w:p>
    <w:p w14:paraId="53CC86F7" w14:textId="77777777" w:rsidR="00A417B3" w:rsidRPr="00A417B3" w:rsidRDefault="00A417B3" w:rsidP="00A417B3">
      <w:pPr>
        <w:keepNext/>
        <w:keepLines/>
        <w:bidi/>
        <w:rPr>
          <w:rFonts w:cs="David" w:hint="cs"/>
          <w:rtl/>
        </w:rPr>
      </w:pPr>
    </w:p>
    <w:p w14:paraId="68628B45" w14:textId="77777777" w:rsidR="00A417B3" w:rsidRPr="00A417B3" w:rsidRDefault="00A417B3" w:rsidP="00A417B3">
      <w:pPr>
        <w:bidi/>
        <w:rPr>
          <w:rFonts w:cs="David" w:hint="cs"/>
          <w:u w:val="single"/>
          <w:rtl/>
        </w:rPr>
      </w:pPr>
      <w:r w:rsidRPr="00A417B3">
        <w:rPr>
          <w:rFonts w:cs="David" w:hint="cs"/>
          <w:u w:val="single"/>
          <w:rtl/>
        </w:rPr>
        <w:t xml:space="preserve">ציון </w:t>
      </w:r>
      <w:proofErr w:type="spellStart"/>
      <w:r w:rsidRPr="00A417B3">
        <w:rPr>
          <w:rFonts w:cs="David" w:hint="cs"/>
          <w:u w:val="single"/>
          <w:rtl/>
        </w:rPr>
        <w:t>פיניאן</w:t>
      </w:r>
      <w:proofErr w:type="spellEnd"/>
      <w:r w:rsidRPr="00A417B3">
        <w:rPr>
          <w:rFonts w:cs="David" w:hint="cs"/>
          <w:u w:val="single"/>
          <w:rtl/>
        </w:rPr>
        <w:t>:</w:t>
      </w:r>
    </w:p>
    <w:p w14:paraId="2785B23B" w14:textId="77777777" w:rsidR="00A417B3" w:rsidRPr="00A417B3" w:rsidRDefault="00A417B3" w:rsidP="00A417B3">
      <w:pPr>
        <w:bidi/>
        <w:rPr>
          <w:rFonts w:cs="David" w:hint="cs"/>
          <w:u w:val="single"/>
          <w:rtl/>
        </w:rPr>
      </w:pPr>
    </w:p>
    <w:p w14:paraId="4F1344F2" w14:textId="77777777" w:rsidR="00A417B3" w:rsidRPr="00A417B3" w:rsidRDefault="00A417B3" w:rsidP="00A417B3">
      <w:pPr>
        <w:keepNext/>
        <w:bidi/>
        <w:rPr>
          <w:rFonts w:cs="David" w:hint="cs"/>
          <w:rtl/>
        </w:rPr>
      </w:pPr>
      <w:r w:rsidRPr="00A417B3">
        <w:rPr>
          <w:rFonts w:cs="David" w:hint="cs"/>
          <w:rtl/>
        </w:rPr>
        <w:tab/>
        <w:t>אתה לא יודע כמה אתה צודק...</w:t>
      </w:r>
    </w:p>
    <w:p w14:paraId="3148C4A4" w14:textId="77777777" w:rsidR="00A417B3" w:rsidRPr="00A417B3" w:rsidRDefault="00A417B3" w:rsidP="00A417B3">
      <w:pPr>
        <w:keepNext/>
        <w:bidi/>
        <w:rPr>
          <w:rFonts w:cs="David" w:hint="cs"/>
          <w:rtl/>
        </w:rPr>
      </w:pPr>
    </w:p>
    <w:p w14:paraId="4FACA16B" w14:textId="77777777" w:rsidR="00A417B3" w:rsidRPr="00A417B3" w:rsidRDefault="00A417B3" w:rsidP="00A417B3">
      <w:pPr>
        <w:bidi/>
        <w:rPr>
          <w:rFonts w:cs="David" w:hint="cs"/>
          <w:u w:val="single"/>
          <w:rtl/>
        </w:rPr>
      </w:pPr>
      <w:smartTag w:uri="urn:schemas-microsoft-com:office:smarttags" w:element="PersonName">
        <w:r w:rsidRPr="00A417B3">
          <w:rPr>
            <w:rFonts w:cs="David" w:hint="cs"/>
            <w:u w:val="single"/>
            <w:rtl/>
          </w:rPr>
          <w:t>שלמה מולה</w:t>
        </w:r>
      </w:smartTag>
      <w:r w:rsidRPr="00A417B3">
        <w:rPr>
          <w:rFonts w:cs="David" w:hint="cs"/>
          <w:u w:val="single"/>
          <w:rtl/>
        </w:rPr>
        <w:t>:</w:t>
      </w:r>
    </w:p>
    <w:p w14:paraId="2CB9578B" w14:textId="77777777" w:rsidR="00A417B3" w:rsidRPr="00A417B3" w:rsidRDefault="00A417B3" w:rsidP="00A417B3">
      <w:pPr>
        <w:bidi/>
        <w:rPr>
          <w:rFonts w:cs="David" w:hint="cs"/>
          <w:u w:val="single"/>
          <w:rtl/>
        </w:rPr>
      </w:pPr>
    </w:p>
    <w:p w14:paraId="5D6048E2" w14:textId="77777777" w:rsidR="00A417B3" w:rsidRPr="00A417B3" w:rsidRDefault="00A417B3" w:rsidP="00A417B3">
      <w:pPr>
        <w:keepNext/>
        <w:bidi/>
        <w:ind w:firstLine="720"/>
        <w:rPr>
          <w:rFonts w:cs="David" w:hint="cs"/>
          <w:rtl/>
        </w:rPr>
      </w:pPr>
      <w:r w:rsidRPr="00A417B3">
        <w:rPr>
          <w:rFonts w:cs="David" w:hint="cs"/>
          <w:rtl/>
        </w:rPr>
        <w:t>אתה איש נעים, יכול להיות שאתה תעבור אלינו, יהיה בסדר.</w:t>
      </w:r>
    </w:p>
    <w:p w14:paraId="51D8FAB0" w14:textId="77777777" w:rsidR="00A417B3" w:rsidRPr="00A417B3" w:rsidRDefault="00A417B3" w:rsidP="00A417B3">
      <w:pPr>
        <w:keepNext/>
        <w:bidi/>
        <w:ind w:firstLine="720"/>
        <w:rPr>
          <w:rFonts w:cs="David" w:hint="cs"/>
          <w:rtl/>
        </w:rPr>
      </w:pPr>
    </w:p>
    <w:p w14:paraId="0C16240F" w14:textId="77777777" w:rsidR="00A417B3" w:rsidRPr="00A417B3" w:rsidRDefault="00A417B3" w:rsidP="00A417B3">
      <w:pPr>
        <w:bidi/>
        <w:rPr>
          <w:rFonts w:cs="David" w:hint="cs"/>
          <w:u w:val="single"/>
          <w:rtl/>
        </w:rPr>
      </w:pPr>
      <w:r w:rsidRPr="00A417B3">
        <w:rPr>
          <w:rFonts w:cs="David" w:hint="cs"/>
          <w:u w:val="single"/>
          <w:rtl/>
        </w:rPr>
        <w:t xml:space="preserve">רוברט </w:t>
      </w:r>
      <w:proofErr w:type="spellStart"/>
      <w:r w:rsidRPr="00A417B3">
        <w:rPr>
          <w:rFonts w:cs="David" w:hint="cs"/>
          <w:u w:val="single"/>
          <w:rtl/>
        </w:rPr>
        <w:t>אילטוב</w:t>
      </w:r>
      <w:proofErr w:type="spellEnd"/>
      <w:r w:rsidRPr="00A417B3">
        <w:rPr>
          <w:rFonts w:cs="David" w:hint="cs"/>
          <w:u w:val="single"/>
          <w:rtl/>
        </w:rPr>
        <w:t>:</w:t>
      </w:r>
    </w:p>
    <w:p w14:paraId="4871F910" w14:textId="77777777" w:rsidR="00A417B3" w:rsidRPr="00A417B3" w:rsidRDefault="00A417B3" w:rsidP="00A417B3">
      <w:pPr>
        <w:bidi/>
        <w:rPr>
          <w:rFonts w:cs="David" w:hint="cs"/>
          <w:u w:val="single"/>
          <w:rtl/>
        </w:rPr>
      </w:pPr>
    </w:p>
    <w:p w14:paraId="576CBBB2" w14:textId="77777777" w:rsidR="00A417B3" w:rsidRPr="00A417B3" w:rsidRDefault="00A417B3" w:rsidP="00A417B3">
      <w:pPr>
        <w:bidi/>
        <w:rPr>
          <w:rFonts w:cs="David" w:hint="cs"/>
          <w:rtl/>
        </w:rPr>
      </w:pPr>
      <w:r w:rsidRPr="00A417B3">
        <w:rPr>
          <w:rFonts w:cs="David" w:hint="cs"/>
          <w:rtl/>
        </w:rPr>
        <w:tab/>
        <w:t>המעבר בין המפלגות שלכם הוא קבוע. מה זה משנה מי יעבור למי.</w:t>
      </w:r>
    </w:p>
    <w:p w14:paraId="01697030" w14:textId="77777777" w:rsidR="00A417B3" w:rsidRPr="00A417B3" w:rsidRDefault="00A417B3" w:rsidP="00A417B3">
      <w:pPr>
        <w:bidi/>
        <w:rPr>
          <w:rFonts w:cs="David" w:hint="cs"/>
          <w:rtl/>
        </w:rPr>
      </w:pPr>
    </w:p>
    <w:p w14:paraId="450190B8" w14:textId="77777777" w:rsidR="00A417B3" w:rsidRPr="00A417B3" w:rsidRDefault="00A417B3" w:rsidP="00A417B3">
      <w:pPr>
        <w:bidi/>
        <w:rPr>
          <w:rFonts w:cs="David" w:hint="cs"/>
          <w:u w:val="single"/>
          <w:rtl/>
        </w:rPr>
      </w:pPr>
      <w:r w:rsidRPr="00A417B3">
        <w:rPr>
          <w:rFonts w:cs="David" w:hint="cs"/>
          <w:u w:val="single"/>
          <w:rtl/>
        </w:rPr>
        <w:t xml:space="preserve">אורי </w:t>
      </w:r>
      <w:proofErr w:type="spellStart"/>
      <w:r w:rsidRPr="00A417B3">
        <w:rPr>
          <w:rFonts w:cs="David" w:hint="cs"/>
          <w:u w:val="single"/>
          <w:rtl/>
        </w:rPr>
        <w:t>אורבך</w:t>
      </w:r>
      <w:proofErr w:type="spellEnd"/>
      <w:r w:rsidRPr="00A417B3">
        <w:rPr>
          <w:rFonts w:cs="David" w:hint="cs"/>
          <w:u w:val="single"/>
          <w:rtl/>
        </w:rPr>
        <w:t>:</w:t>
      </w:r>
    </w:p>
    <w:p w14:paraId="6819ADEC" w14:textId="77777777" w:rsidR="00A417B3" w:rsidRPr="00A417B3" w:rsidRDefault="00A417B3" w:rsidP="00A417B3">
      <w:pPr>
        <w:bidi/>
        <w:rPr>
          <w:rFonts w:cs="David" w:hint="cs"/>
          <w:u w:val="single"/>
          <w:rtl/>
        </w:rPr>
      </w:pPr>
    </w:p>
    <w:p w14:paraId="3C321C30" w14:textId="77777777" w:rsidR="00A417B3" w:rsidRPr="00A417B3" w:rsidRDefault="00A417B3" w:rsidP="00A417B3">
      <w:pPr>
        <w:bidi/>
        <w:ind w:firstLine="720"/>
        <w:rPr>
          <w:rFonts w:cs="David" w:hint="cs"/>
          <w:rtl/>
        </w:rPr>
      </w:pPr>
      <w:r w:rsidRPr="00A417B3">
        <w:rPr>
          <w:rFonts w:cs="David" w:hint="cs"/>
          <w:rtl/>
        </w:rPr>
        <w:t>ליכוד א', ליכוד ב'.</w:t>
      </w:r>
    </w:p>
    <w:p w14:paraId="69703507" w14:textId="77777777" w:rsidR="00A417B3" w:rsidRPr="00A417B3" w:rsidRDefault="00A417B3" w:rsidP="00A417B3">
      <w:pPr>
        <w:keepNext/>
        <w:bidi/>
        <w:rPr>
          <w:rFonts w:cs="David" w:hint="cs"/>
          <w:rtl/>
        </w:rPr>
      </w:pPr>
    </w:p>
    <w:p w14:paraId="10AF3459" w14:textId="77777777" w:rsidR="00A417B3" w:rsidRPr="00A417B3" w:rsidRDefault="00A417B3" w:rsidP="00A417B3">
      <w:pPr>
        <w:bidi/>
        <w:rPr>
          <w:rFonts w:cs="David" w:hint="cs"/>
          <w:u w:val="single"/>
          <w:rtl/>
        </w:rPr>
      </w:pPr>
      <w:r w:rsidRPr="00A417B3">
        <w:rPr>
          <w:rFonts w:cs="David" w:hint="cs"/>
          <w:u w:val="single"/>
          <w:rtl/>
        </w:rPr>
        <w:t>רחל אדטו:</w:t>
      </w:r>
    </w:p>
    <w:p w14:paraId="2C77F5E7" w14:textId="77777777" w:rsidR="00A417B3" w:rsidRPr="00A417B3" w:rsidRDefault="00A417B3" w:rsidP="00A417B3">
      <w:pPr>
        <w:bidi/>
        <w:rPr>
          <w:rFonts w:cs="David" w:hint="cs"/>
          <w:u w:val="single"/>
          <w:rtl/>
        </w:rPr>
      </w:pPr>
    </w:p>
    <w:p w14:paraId="112161E8" w14:textId="77777777" w:rsidR="00A417B3" w:rsidRPr="00A417B3" w:rsidRDefault="00A417B3" w:rsidP="00A417B3">
      <w:pPr>
        <w:keepNext/>
        <w:bidi/>
        <w:rPr>
          <w:rFonts w:cs="David" w:hint="cs"/>
          <w:rtl/>
        </w:rPr>
      </w:pPr>
      <w:r w:rsidRPr="00A417B3">
        <w:rPr>
          <w:rFonts w:cs="David" w:hint="cs"/>
          <w:rtl/>
        </w:rPr>
        <w:tab/>
        <w:t xml:space="preserve"> כולה אני שנתיים בפוליטיקה, אבל לימדו אותי שהיום אתה כאן, מחר אתה שם. כל כך מהר מסתובב הגלגל.</w:t>
      </w:r>
    </w:p>
    <w:p w14:paraId="48B5C398" w14:textId="77777777" w:rsidR="00A417B3" w:rsidRPr="00A417B3" w:rsidRDefault="00A417B3" w:rsidP="00A417B3">
      <w:pPr>
        <w:keepNext/>
        <w:bidi/>
        <w:rPr>
          <w:rFonts w:cs="David" w:hint="cs"/>
          <w:rtl/>
        </w:rPr>
      </w:pPr>
    </w:p>
    <w:p w14:paraId="001D6E8C" w14:textId="77777777" w:rsidR="00A417B3" w:rsidRPr="00A417B3" w:rsidRDefault="00A417B3" w:rsidP="00A417B3">
      <w:pPr>
        <w:bidi/>
        <w:rPr>
          <w:rFonts w:cs="David" w:hint="cs"/>
          <w:u w:val="single"/>
          <w:rtl/>
        </w:rPr>
      </w:pPr>
      <w:r w:rsidRPr="00A417B3">
        <w:rPr>
          <w:rFonts w:cs="David" w:hint="cs"/>
          <w:u w:val="single"/>
          <w:rtl/>
        </w:rPr>
        <w:t xml:space="preserve">רוברט </w:t>
      </w:r>
      <w:proofErr w:type="spellStart"/>
      <w:r w:rsidRPr="00A417B3">
        <w:rPr>
          <w:rFonts w:cs="David" w:hint="cs"/>
          <w:u w:val="single"/>
          <w:rtl/>
        </w:rPr>
        <w:t>אילטוב</w:t>
      </w:r>
      <w:proofErr w:type="spellEnd"/>
      <w:r w:rsidRPr="00A417B3">
        <w:rPr>
          <w:rFonts w:cs="David" w:hint="cs"/>
          <w:u w:val="single"/>
          <w:rtl/>
        </w:rPr>
        <w:t>:</w:t>
      </w:r>
    </w:p>
    <w:p w14:paraId="0426998D" w14:textId="77777777" w:rsidR="00A417B3" w:rsidRPr="00A417B3" w:rsidRDefault="00A417B3" w:rsidP="00A417B3">
      <w:pPr>
        <w:bidi/>
        <w:rPr>
          <w:rFonts w:cs="David" w:hint="cs"/>
          <w:u w:val="single"/>
          <w:rtl/>
        </w:rPr>
      </w:pPr>
    </w:p>
    <w:p w14:paraId="57DD5B8A" w14:textId="77777777" w:rsidR="00A417B3" w:rsidRPr="00A417B3" w:rsidRDefault="00A417B3" w:rsidP="00A417B3">
      <w:pPr>
        <w:keepNext/>
        <w:bidi/>
        <w:rPr>
          <w:rFonts w:cs="David" w:hint="cs"/>
          <w:rtl/>
        </w:rPr>
      </w:pPr>
      <w:r w:rsidRPr="00A417B3">
        <w:rPr>
          <w:rFonts w:cs="David" w:hint="cs"/>
          <w:rtl/>
        </w:rPr>
        <w:tab/>
        <w:t xml:space="preserve"> חברת הכנסת אדטו, אנחנו היינו גם פה וגם שם, אנחנו מאוד נהנים בכל מקום.</w:t>
      </w:r>
    </w:p>
    <w:p w14:paraId="620D9083" w14:textId="77777777" w:rsidR="00A417B3" w:rsidRPr="00A417B3" w:rsidRDefault="00A417B3" w:rsidP="00A417B3">
      <w:pPr>
        <w:keepNext/>
        <w:bidi/>
        <w:rPr>
          <w:rFonts w:cs="David" w:hint="cs"/>
          <w:rtl/>
        </w:rPr>
      </w:pPr>
    </w:p>
    <w:p w14:paraId="3D6DE14F" w14:textId="77777777" w:rsidR="00A417B3" w:rsidRPr="00A417B3" w:rsidRDefault="00A417B3" w:rsidP="00A417B3">
      <w:pPr>
        <w:bidi/>
        <w:rPr>
          <w:rFonts w:cs="David" w:hint="cs"/>
          <w:u w:val="single"/>
          <w:rtl/>
        </w:rPr>
      </w:pPr>
      <w:r w:rsidRPr="00A417B3">
        <w:rPr>
          <w:rFonts w:cs="David" w:hint="cs"/>
          <w:u w:val="single"/>
          <w:rtl/>
        </w:rPr>
        <w:t xml:space="preserve">אופיר </w:t>
      </w:r>
      <w:proofErr w:type="spellStart"/>
      <w:r w:rsidRPr="00A417B3">
        <w:rPr>
          <w:rFonts w:cs="David" w:hint="cs"/>
          <w:u w:val="single"/>
          <w:rtl/>
        </w:rPr>
        <w:t>אקוניס</w:t>
      </w:r>
      <w:proofErr w:type="spellEnd"/>
      <w:r w:rsidRPr="00A417B3">
        <w:rPr>
          <w:rFonts w:cs="David" w:hint="cs"/>
          <w:u w:val="single"/>
          <w:rtl/>
        </w:rPr>
        <w:t>:</w:t>
      </w:r>
    </w:p>
    <w:p w14:paraId="3B6966DF" w14:textId="77777777" w:rsidR="00A417B3" w:rsidRPr="00A417B3" w:rsidRDefault="00A417B3" w:rsidP="00A417B3">
      <w:pPr>
        <w:bidi/>
        <w:rPr>
          <w:rFonts w:cs="David" w:hint="cs"/>
          <w:u w:val="single"/>
          <w:rtl/>
        </w:rPr>
      </w:pPr>
    </w:p>
    <w:p w14:paraId="559C4450" w14:textId="77777777" w:rsidR="00A417B3" w:rsidRPr="00A417B3" w:rsidRDefault="00A417B3" w:rsidP="00A417B3">
      <w:pPr>
        <w:keepNext/>
        <w:bidi/>
        <w:rPr>
          <w:rFonts w:cs="David" w:hint="cs"/>
          <w:rtl/>
        </w:rPr>
      </w:pPr>
      <w:r w:rsidRPr="00A417B3">
        <w:rPr>
          <w:rFonts w:cs="David" w:hint="cs"/>
          <w:rtl/>
        </w:rPr>
        <w:tab/>
        <w:t>חסכת לי את ההערה שלי שאתם תהיו גם פה וגם שם.</w:t>
      </w:r>
    </w:p>
    <w:p w14:paraId="66F59FF4" w14:textId="77777777" w:rsidR="00A417B3" w:rsidRPr="00A417B3" w:rsidRDefault="00A417B3" w:rsidP="00A417B3">
      <w:pPr>
        <w:keepNext/>
        <w:bidi/>
        <w:rPr>
          <w:rFonts w:cs="David" w:hint="cs"/>
          <w:rtl/>
        </w:rPr>
      </w:pPr>
    </w:p>
    <w:p w14:paraId="78064D3F" w14:textId="77777777" w:rsidR="00A417B3" w:rsidRPr="00A417B3" w:rsidRDefault="00A417B3" w:rsidP="00A417B3">
      <w:pPr>
        <w:bidi/>
        <w:rPr>
          <w:rFonts w:cs="David" w:hint="cs"/>
          <w:u w:val="single"/>
          <w:rtl/>
        </w:rPr>
      </w:pPr>
      <w:r w:rsidRPr="00A417B3">
        <w:rPr>
          <w:rFonts w:cs="David" w:hint="cs"/>
          <w:u w:val="single"/>
          <w:rtl/>
        </w:rPr>
        <w:t xml:space="preserve">רוברט </w:t>
      </w:r>
      <w:proofErr w:type="spellStart"/>
      <w:r w:rsidRPr="00A417B3">
        <w:rPr>
          <w:rFonts w:cs="David" w:hint="cs"/>
          <w:u w:val="single"/>
          <w:rtl/>
        </w:rPr>
        <w:t>אילטוב</w:t>
      </w:r>
      <w:proofErr w:type="spellEnd"/>
      <w:r w:rsidRPr="00A417B3">
        <w:rPr>
          <w:rFonts w:cs="David" w:hint="cs"/>
          <w:u w:val="single"/>
          <w:rtl/>
        </w:rPr>
        <w:t>:</w:t>
      </w:r>
    </w:p>
    <w:p w14:paraId="24CE6286" w14:textId="77777777" w:rsidR="00A417B3" w:rsidRPr="00A417B3" w:rsidRDefault="00A417B3" w:rsidP="00A417B3">
      <w:pPr>
        <w:bidi/>
        <w:rPr>
          <w:rFonts w:cs="David" w:hint="cs"/>
          <w:u w:val="single"/>
          <w:rtl/>
        </w:rPr>
      </w:pPr>
    </w:p>
    <w:p w14:paraId="1CA6733E" w14:textId="77777777" w:rsidR="00A417B3" w:rsidRPr="00A417B3" w:rsidRDefault="00A417B3" w:rsidP="00A417B3">
      <w:pPr>
        <w:keepNext/>
        <w:bidi/>
        <w:rPr>
          <w:rFonts w:cs="David" w:hint="cs"/>
          <w:rtl/>
        </w:rPr>
      </w:pPr>
      <w:r w:rsidRPr="00A417B3">
        <w:rPr>
          <w:rFonts w:cs="David" w:hint="cs"/>
          <w:rtl/>
        </w:rPr>
        <w:tab/>
        <w:t>אתה אמרת את זה, זה לא מפריע לנו.</w:t>
      </w:r>
    </w:p>
    <w:p w14:paraId="389FCCB8" w14:textId="77777777" w:rsidR="00A417B3" w:rsidRPr="00A417B3" w:rsidRDefault="00A417B3" w:rsidP="00A417B3">
      <w:pPr>
        <w:keepNext/>
        <w:bidi/>
        <w:rPr>
          <w:rFonts w:cs="David" w:hint="cs"/>
          <w:rtl/>
        </w:rPr>
      </w:pPr>
    </w:p>
    <w:p w14:paraId="657D7559" w14:textId="77777777" w:rsidR="00A417B3" w:rsidRPr="00A417B3" w:rsidRDefault="00A417B3" w:rsidP="00A417B3">
      <w:pPr>
        <w:bidi/>
        <w:rPr>
          <w:rFonts w:cs="David" w:hint="cs"/>
          <w:u w:val="single"/>
          <w:rtl/>
        </w:rPr>
      </w:pPr>
      <w:r w:rsidRPr="00A417B3">
        <w:rPr>
          <w:rFonts w:cs="David" w:hint="cs"/>
          <w:u w:val="single"/>
          <w:rtl/>
        </w:rPr>
        <w:t xml:space="preserve">אופיר </w:t>
      </w:r>
      <w:proofErr w:type="spellStart"/>
      <w:r w:rsidRPr="00A417B3">
        <w:rPr>
          <w:rFonts w:cs="David" w:hint="cs"/>
          <w:u w:val="single"/>
          <w:rtl/>
        </w:rPr>
        <w:t>אקוניס</w:t>
      </w:r>
      <w:proofErr w:type="spellEnd"/>
      <w:r w:rsidRPr="00A417B3">
        <w:rPr>
          <w:rFonts w:cs="David" w:hint="cs"/>
          <w:u w:val="single"/>
          <w:rtl/>
        </w:rPr>
        <w:t>:</w:t>
      </w:r>
    </w:p>
    <w:p w14:paraId="190BD49D" w14:textId="77777777" w:rsidR="00A417B3" w:rsidRPr="00A417B3" w:rsidRDefault="00A417B3" w:rsidP="00A417B3">
      <w:pPr>
        <w:bidi/>
        <w:rPr>
          <w:rFonts w:cs="David" w:hint="cs"/>
          <w:u w:val="single"/>
          <w:rtl/>
        </w:rPr>
      </w:pPr>
    </w:p>
    <w:p w14:paraId="75E8597B" w14:textId="77777777" w:rsidR="00A417B3" w:rsidRPr="00A417B3" w:rsidRDefault="00A417B3" w:rsidP="00A417B3">
      <w:pPr>
        <w:keepNext/>
        <w:bidi/>
        <w:rPr>
          <w:rFonts w:cs="David" w:hint="cs"/>
          <w:rtl/>
        </w:rPr>
      </w:pPr>
      <w:r w:rsidRPr="00A417B3">
        <w:rPr>
          <w:rFonts w:cs="David" w:hint="cs"/>
          <w:rtl/>
        </w:rPr>
        <w:tab/>
        <w:t>זה הדבר הכי מדאיג אותי.</w:t>
      </w:r>
    </w:p>
    <w:p w14:paraId="6DBDCAB4" w14:textId="77777777" w:rsidR="00A417B3" w:rsidRPr="00A417B3" w:rsidRDefault="00A417B3" w:rsidP="00A417B3">
      <w:pPr>
        <w:keepNext/>
        <w:bidi/>
        <w:rPr>
          <w:rFonts w:cs="David" w:hint="cs"/>
          <w:rtl/>
        </w:rPr>
      </w:pPr>
    </w:p>
    <w:p w14:paraId="25164185"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61DC54F8" w14:textId="77777777" w:rsidR="00A417B3" w:rsidRPr="00A417B3" w:rsidRDefault="00A417B3" w:rsidP="00A417B3">
      <w:pPr>
        <w:bidi/>
        <w:rPr>
          <w:rFonts w:cs="David"/>
          <w:rtl/>
        </w:rPr>
      </w:pPr>
    </w:p>
    <w:p w14:paraId="5CB49D23" w14:textId="77777777" w:rsidR="00A417B3" w:rsidRPr="00A417B3" w:rsidRDefault="00A417B3" w:rsidP="00A417B3">
      <w:pPr>
        <w:keepNext/>
        <w:bidi/>
        <w:rPr>
          <w:rFonts w:cs="David" w:hint="cs"/>
          <w:rtl/>
        </w:rPr>
      </w:pPr>
      <w:r w:rsidRPr="00A417B3">
        <w:rPr>
          <w:rFonts w:cs="David" w:hint="cs"/>
          <w:rtl/>
        </w:rPr>
        <w:tab/>
        <w:t>תודה. חבר הכנסת חנין, בבקשה.</w:t>
      </w:r>
    </w:p>
    <w:p w14:paraId="17FD28E6" w14:textId="77777777" w:rsidR="00A417B3" w:rsidRPr="00A417B3" w:rsidRDefault="00A417B3" w:rsidP="00A417B3">
      <w:pPr>
        <w:keepNext/>
        <w:bidi/>
        <w:rPr>
          <w:rFonts w:cs="David" w:hint="cs"/>
          <w:rtl/>
        </w:rPr>
      </w:pPr>
    </w:p>
    <w:p w14:paraId="6616C995" w14:textId="77777777" w:rsidR="00A417B3" w:rsidRPr="00A417B3" w:rsidRDefault="00A417B3" w:rsidP="00A417B3">
      <w:pPr>
        <w:keepNext/>
        <w:bidi/>
        <w:rPr>
          <w:rFonts w:cs="David" w:hint="cs"/>
          <w:rtl/>
        </w:rPr>
      </w:pPr>
      <w:r w:rsidRPr="00A417B3">
        <w:rPr>
          <w:rFonts w:cs="David" w:hint="cs"/>
          <w:u w:val="single"/>
          <w:rtl/>
        </w:rPr>
        <w:t>דב חנין:</w:t>
      </w:r>
    </w:p>
    <w:p w14:paraId="134044A7" w14:textId="77777777" w:rsidR="00A417B3" w:rsidRPr="00A417B3" w:rsidRDefault="00A417B3" w:rsidP="00A417B3">
      <w:pPr>
        <w:keepNext/>
        <w:bidi/>
        <w:rPr>
          <w:rFonts w:cs="David" w:hint="cs"/>
          <w:rtl/>
        </w:rPr>
      </w:pPr>
    </w:p>
    <w:p w14:paraId="2396873F" w14:textId="77777777" w:rsidR="00A417B3" w:rsidRPr="00A417B3" w:rsidRDefault="00A417B3" w:rsidP="00A417B3">
      <w:pPr>
        <w:keepNext/>
        <w:bidi/>
        <w:rPr>
          <w:rFonts w:cs="David" w:hint="cs"/>
          <w:rtl/>
        </w:rPr>
      </w:pPr>
      <w:r w:rsidRPr="00A417B3">
        <w:rPr>
          <w:rFonts w:cs="David" w:hint="cs"/>
          <w:rtl/>
        </w:rPr>
        <w:tab/>
        <w:t>תודה רבה, אדוני היושב-ראש, אני מבין שהאווירה היא עליזה, אבל בכל זאת אני רוצה להביע התנגדות לסיכום שהושג, ואני חושב שהוא סיכום בעייתי. אני לא מדבר על הצד של מתכונת הדיון מבחינת לוחות-זמנים וכדומה, שזה בהחלט סביר. אני ראוה טעם רציני מאוד לפגם בשחרור מחובת הנחה במקרה הזה.</w:t>
      </w:r>
    </w:p>
    <w:p w14:paraId="60CF47CA" w14:textId="77777777" w:rsidR="00A417B3" w:rsidRPr="00A417B3" w:rsidRDefault="00A417B3" w:rsidP="00A417B3">
      <w:pPr>
        <w:keepNext/>
        <w:bidi/>
        <w:rPr>
          <w:rFonts w:cs="David" w:hint="cs"/>
          <w:rtl/>
        </w:rPr>
      </w:pPr>
    </w:p>
    <w:p w14:paraId="0B01EA4D" w14:textId="77777777" w:rsidR="00A417B3" w:rsidRPr="00A417B3" w:rsidRDefault="00A417B3" w:rsidP="00A417B3">
      <w:pPr>
        <w:bidi/>
        <w:rPr>
          <w:rFonts w:cs="David" w:hint="cs"/>
          <w:u w:val="single"/>
          <w:rtl/>
        </w:rPr>
      </w:pPr>
      <w:r w:rsidRPr="00A417B3">
        <w:rPr>
          <w:rFonts w:cs="David" w:hint="cs"/>
          <w:u w:val="single"/>
          <w:rtl/>
        </w:rPr>
        <w:t>שלמה מולה:</w:t>
      </w:r>
    </w:p>
    <w:p w14:paraId="63863E3F" w14:textId="77777777" w:rsidR="00A417B3" w:rsidRPr="00A417B3" w:rsidRDefault="00A417B3" w:rsidP="00A417B3">
      <w:pPr>
        <w:bidi/>
        <w:rPr>
          <w:rFonts w:cs="David" w:hint="cs"/>
          <w:u w:val="single"/>
          <w:rtl/>
        </w:rPr>
      </w:pPr>
    </w:p>
    <w:p w14:paraId="300EF285" w14:textId="77777777" w:rsidR="00A417B3" w:rsidRPr="00A417B3" w:rsidRDefault="00A417B3" w:rsidP="00A417B3">
      <w:pPr>
        <w:keepNext/>
        <w:bidi/>
        <w:rPr>
          <w:rFonts w:cs="David" w:hint="cs"/>
          <w:rtl/>
        </w:rPr>
      </w:pPr>
      <w:r w:rsidRPr="00A417B3">
        <w:rPr>
          <w:rFonts w:cs="David" w:hint="cs"/>
          <w:rtl/>
        </w:rPr>
        <w:tab/>
        <w:t xml:space="preserve"> לפטור מחובת הנחה אין שום סיכום אתנו.</w:t>
      </w:r>
    </w:p>
    <w:p w14:paraId="487AA6EA" w14:textId="77777777" w:rsidR="00A417B3" w:rsidRPr="00A417B3" w:rsidRDefault="00A417B3" w:rsidP="00A417B3">
      <w:pPr>
        <w:keepNext/>
        <w:bidi/>
        <w:rPr>
          <w:rFonts w:cs="David" w:hint="cs"/>
          <w:rtl/>
        </w:rPr>
      </w:pPr>
    </w:p>
    <w:p w14:paraId="24624D9B" w14:textId="77777777" w:rsidR="00A417B3" w:rsidRPr="00A417B3" w:rsidRDefault="00A417B3" w:rsidP="00A417B3">
      <w:pPr>
        <w:bidi/>
        <w:rPr>
          <w:rFonts w:cs="David" w:hint="cs"/>
          <w:u w:val="single"/>
          <w:rtl/>
        </w:rPr>
      </w:pPr>
      <w:r w:rsidRPr="00A417B3">
        <w:rPr>
          <w:rFonts w:cs="David" w:hint="cs"/>
          <w:u w:val="single"/>
          <w:rtl/>
        </w:rPr>
        <w:t>דב חנין:</w:t>
      </w:r>
    </w:p>
    <w:p w14:paraId="6A47EAAE" w14:textId="77777777" w:rsidR="00A417B3" w:rsidRPr="00A417B3" w:rsidRDefault="00A417B3" w:rsidP="00A417B3">
      <w:pPr>
        <w:bidi/>
        <w:rPr>
          <w:rFonts w:cs="David" w:hint="cs"/>
          <w:u w:val="single"/>
          <w:rtl/>
        </w:rPr>
      </w:pPr>
    </w:p>
    <w:p w14:paraId="6402F7F7" w14:textId="77777777" w:rsidR="00A417B3" w:rsidRPr="00A417B3" w:rsidRDefault="00A417B3" w:rsidP="00A417B3">
      <w:pPr>
        <w:keepNext/>
        <w:bidi/>
        <w:ind w:firstLine="720"/>
        <w:rPr>
          <w:rFonts w:cs="David" w:hint="cs"/>
          <w:rtl/>
        </w:rPr>
      </w:pPr>
      <w:r w:rsidRPr="00A417B3">
        <w:rPr>
          <w:rFonts w:cs="David" w:hint="cs"/>
          <w:rtl/>
        </w:rPr>
        <w:t>אם כך, אני שמח  - - -</w:t>
      </w:r>
    </w:p>
    <w:p w14:paraId="60EFA801" w14:textId="77777777" w:rsidR="00A417B3" w:rsidRPr="00A417B3" w:rsidRDefault="00A417B3" w:rsidP="00A417B3">
      <w:pPr>
        <w:keepNext/>
        <w:bidi/>
        <w:ind w:firstLine="720"/>
        <w:rPr>
          <w:rFonts w:cs="David" w:hint="cs"/>
          <w:rtl/>
        </w:rPr>
      </w:pPr>
    </w:p>
    <w:p w14:paraId="650D1011"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412E56FC" w14:textId="77777777" w:rsidR="00A417B3" w:rsidRPr="00A417B3" w:rsidRDefault="00A417B3" w:rsidP="00A417B3">
      <w:pPr>
        <w:bidi/>
        <w:rPr>
          <w:rFonts w:cs="David"/>
          <w:rtl/>
        </w:rPr>
      </w:pPr>
    </w:p>
    <w:p w14:paraId="29CBD039" w14:textId="77777777" w:rsidR="00A417B3" w:rsidRPr="00A417B3" w:rsidRDefault="00A417B3" w:rsidP="00A417B3">
      <w:pPr>
        <w:keepNext/>
        <w:bidi/>
        <w:rPr>
          <w:rFonts w:cs="David" w:hint="cs"/>
          <w:rtl/>
        </w:rPr>
      </w:pPr>
      <w:r w:rsidRPr="00A417B3">
        <w:rPr>
          <w:rFonts w:cs="David" w:hint="cs"/>
          <w:rtl/>
        </w:rPr>
        <w:tab/>
        <w:t>דב חנין, אתה באמת שמח?</w:t>
      </w:r>
    </w:p>
    <w:p w14:paraId="0AFFE9E9" w14:textId="77777777" w:rsidR="00A417B3" w:rsidRPr="00A417B3" w:rsidRDefault="00A417B3" w:rsidP="00A417B3">
      <w:pPr>
        <w:keepNext/>
        <w:bidi/>
        <w:rPr>
          <w:rFonts w:cs="David" w:hint="cs"/>
          <w:rtl/>
        </w:rPr>
      </w:pPr>
    </w:p>
    <w:p w14:paraId="16BD42E6" w14:textId="77777777" w:rsidR="00A417B3" w:rsidRPr="00A417B3" w:rsidRDefault="00A417B3" w:rsidP="00A417B3">
      <w:pPr>
        <w:bidi/>
        <w:rPr>
          <w:rFonts w:cs="David" w:hint="cs"/>
          <w:u w:val="single"/>
          <w:rtl/>
        </w:rPr>
      </w:pPr>
      <w:r w:rsidRPr="00A417B3">
        <w:rPr>
          <w:rFonts w:cs="David" w:hint="cs"/>
          <w:u w:val="single"/>
          <w:rtl/>
        </w:rPr>
        <w:t>דב חנין:</w:t>
      </w:r>
    </w:p>
    <w:p w14:paraId="75BC2E52" w14:textId="77777777" w:rsidR="00A417B3" w:rsidRPr="00A417B3" w:rsidRDefault="00A417B3" w:rsidP="00A417B3">
      <w:pPr>
        <w:bidi/>
        <w:rPr>
          <w:rFonts w:cs="David" w:hint="cs"/>
          <w:u w:val="single"/>
          <w:rtl/>
        </w:rPr>
      </w:pPr>
    </w:p>
    <w:p w14:paraId="4F49E58B" w14:textId="77777777" w:rsidR="00A417B3" w:rsidRPr="00A417B3" w:rsidRDefault="00A417B3" w:rsidP="00A417B3">
      <w:pPr>
        <w:keepNext/>
        <w:bidi/>
        <w:ind w:firstLine="720"/>
        <w:rPr>
          <w:rFonts w:cs="David" w:hint="cs"/>
          <w:rtl/>
        </w:rPr>
      </w:pPr>
      <w:r w:rsidRPr="00A417B3">
        <w:rPr>
          <w:rFonts w:cs="David" w:hint="cs"/>
          <w:rtl/>
        </w:rPr>
        <w:t>אני שמח - - -</w:t>
      </w:r>
    </w:p>
    <w:p w14:paraId="60F7D2BF" w14:textId="77777777" w:rsidR="00A417B3" w:rsidRPr="00A417B3" w:rsidRDefault="00A417B3" w:rsidP="00A417B3">
      <w:pPr>
        <w:keepNext/>
        <w:bidi/>
        <w:ind w:firstLine="720"/>
        <w:rPr>
          <w:rFonts w:cs="David" w:hint="cs"/>
          <w:rtl/>
        </w:rPr>
      </w:pPr>
    </w:p>
    <w:p w14:paraId="1E5CCDA5"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6949E7C3" w14:textId="77777777" w:rsidR="00A417B3" w:rsidRPr="00A417B3" w:rsidRDefault="00A417B3" w:rsidP="00A417B3">
      <w:pPr>
        <w:bidi/>
        <w:rPr>
          <w:rFonts w:cs="David" w:hint="cs"/>
          <w:u w:val="single"/>
          <w:rtl/>
        </w:rPr>
      </w:pPr>
    </w:p>
    <w:p w14:paraId="534D2637" w14:textId="77777777" w:rsidR="00A417B3" w:rsidRPr="00A417B3" w:rsidRDefault="00A417B3" w:rsidP="00A417B3">
      <w:pPr>
        <w:keepNext/>
        <w:bidi/>
        <w:ind w:firstLine="720"/>
        <w:rPr>
          <w:rFonts w:cs="David" w:hint="cs"/>
          <w:rtl/>
        </w:rPr>
      </w:pPr>
      <w:r w:rsidRPr="00A417B3">
        <w:rPr>
          <w:rFonts w:cs="David" w:hint="cs"/>
          <w:rtl/>
        </w:rPr>
        <w:t>נו, באמת.</w:t>
      </w:r>
    </w:p>
    <w:p w14:paraId="51BFE7EB" w14:textId="77777777" w:rsidR="00A417B3" w:rsidRPr="00A417B3" w:rsidRDefault="00A417B3" w:rsidP="00A417B3">
      <w:pPr>
        <w:keepNext/>
        <w:bidi/>
        <w:rPr>
          <w:rFonts w:cs="David" w:hint="cs"/>
          <w:rtl/>
        </w:rPr>
      </w:pPr>
    </w:p>
    <w:p w14:paraId="4A30F757" w14:textId="77777777" w:rsidR="00A417B3" w:rsidRPr="00A417B3" w:rsidRDefault="00A417B3" w:rsidP="00A417B3">
      <w:pPr>
        <w:bidi/>
        <w:rPr>
          <w:rFonts w:cs="David" w:hint="cs"/>
          <w:u w:val="single"/>
          <w:rtl/>
        </w:rPr>
      </w:pPr>
      <w:r w:rsidRPr="00A417B3">
        <w:rPr>
          <w:rFonts w:cs="David" w:hint="cs"/>
          <w:u w:val="single"/>
          <w:rtl/>
        </w:rPr>
        <w:t>רחל אדטו:</w:t>
      </w:r>
    </w:p>
    <w:p w14:paraId="538D9DB2" w14:textId="77777777" w:rsidR="00A417B3" w:rsidRPr="00A417B3" w:rsidRDefault="00A417B3" w:rsidP="00A417B3">
      <w:pPr>
        <w:bidi/>
        <w:rPr>
          <w:rFonts w:cs="David" w:hint="cs"/>
          <w:u w:val="single"/>
          <w:rtl/>
        </w:rPr>
      </w:pPr>
    </w:p>
    <w:p w14:paraId="7AE78E60" w14:textId="77777777" w:rsidR="00A417B3" w:rsidRPr="00A417B3" w:rsidRDefault="00A417B3" w:rsidP="00A417B3">
      <w:pPr>
        <w:keepNext/>
        <w:bidi/>
        <w:ind w:firstLine="720"/>
        <w:rPr>
          <w:rFonts w:cs="David" w:hint="cs"/>
          <w:rtl/>
        </w:rPr>
      </w:pPr>
      <w:r w:rsidRPr="00A417B3">
        <w:rPr>
          <w:rFonts w:cs="David" w:hint="cs"/>
          <w:rtl/>
        </w:rPr>
        <w:t>הוא נבהל איך אופוזיציה אחראית מאשרת - - -</w:t>
      </w:r>
    </w:p>
    <w:p w14:paraId="204DFB7A" w14:textId="77777777" w:rsidR="00A417B3" w:rsidRPr="00A417B3" w:rsidRDefault="00A417B3" w:rsidP="00A417B3">
      <w:pPr>
        <w:keepNext/>
        <w:bidi/>
        <w:rPr>
          <w:rFonts w:cs="David" w:hint="cs"/>
          <w:rtl/>
        </w:rPr>
      </w:pPr>
    </w:p>
    <w:p w14:paraId="6AB541DF"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46ACFDF3" w14:textId="77777777" w:rsidR="00A417B3" w:rsidRPr="00A417B3" w:rsidRDefault="00A417B3" w:rsidP="00A417B3">
      <w:pPr>
        <w:bidi/>
        <w:rPr>
          <w:rFonts w:cs="David" w:hint="cs"/>
          <w:u w:val="single"/>
          <w:rtl/>
        </w:rPr>
      </w:pPr>
    </w:p>
    <w:p w14:paraId="7597295E" w14:textId="77777777" w:rsidR="00A417B3" w:rsidRPr="00A417B3" w:rsidRDefault="00A417B3" w:rsidP="00A417B3">
      <w:pPr>
        <w:keepNext/>
        <w:bidi/>
        <w:rPr>
          <w:rFonts w:cs="David" w:hint="cs"/>
          <w:rtl/>
        </w:rPr>
      </w:pPr>
      <w:r w:rsidRPr="00A417B3">
        <w:rPr>
          <w:rFonts w:cs="David" w:hint="cs"/>
          <w:rtl/>
        </w:rPr>
        <w:tab/>
        <w:t>אנחנו בסוף שנה, לא בסוף עונה. עונת ההנחות הגדולות עוד לא הגיעה.</w:t>
      </w:r>
    </w:p>
    <w:p w14:paraId="431AF009" w14:textId="77777777" w:rsidR="00A417B3" w:rsidRPr="00A417B3" w:rsidRDefault="00A417B3" w:rsidP="00A417B3">
      <w:pPr>
        <w:keepNext/>
        <w:bidi/>
        <w:rPr>
          <w:rFonts w:cs="David" w:hint="cs"/>
          <w:rtl/>
        </w:rPr>
      </w:pPr>
    </w:p>
    <w:p w14:paraId="7B7770E4" w14:textId="77777777" w:rsidR="00A417B3" w:rsidRPr="00A417B3" w:rsidRDefault="00A417B3" w:rsidP="00A417B3">
      <w:pPr>
        <w:keepNext/>
        <w:bidi/>
        <w:rPr>
          <w:rFonts w:cs="David" w:hint="cs"/>
          <w:u w:val="single"/>
          <w:rtl/>
        </w:rPr>
      </w:pPr>
      <w:r w:rsidRPr="00A417B3">
        <w:rPr>
          <w:rFonts w:cs="David" w:hint="cs"/>
          <w:u w:val="single"/>
          <w:rtl/>
        </w:rPr>
        <w:t>דב חנין:</w:t>
      </w:r>
    </w:p>
    <w:p w14:paraId="3032E30D" w14:textId="77777777" w:rsidR="00A417B3" w:rsidRPr="00A417B3" w:rsidRDefault="00A417B3" w:rsidP="00A417B3">
      <w:pPr>
        <w:keepNext/>
        <w:bidi/>
        <w:rPr>
          <w:rFonts w:cs="David" w:hint="cs"/>
          <w:rtl/>
        </w:rPr>
      </w:pPr>
    </w:p>
    <w:p w14:paraId="2B3D25E4" w14:textId="77777777" w:rsidR="00A417B3" w:rsidRPr="00A417B3" w:rsidRDefault="00A417B3" w:rsidP="00A417B3">
      <w:pPr>
        <w:keepNext/>
        <w:bidi/>
        <w:ind w:firstLine="720"/>
        <w:rPr>
          <w:rFonts w:cs="David" w:hint="cs"/>
          <w:rtl/>
        </w:rPr>
      </w:pPr>
      <w:r w:rsidRPr="00A417B3">
        <w:rPr>
          <w:rFonts w:cs="David" w:hint="cs"/>
          <w:rtl/>
        </w:rPr>
        <w:t xml:space="preserve">אדוני היושב-ראש, אני רוצה לנמק בכמה מלים וגם לפנות לנציגי הקואליציה בעניין הזה. אנחנו מדברים על חקיקה מאוד-מאוד מורכבת, שנעשו בה לאורך הדרך </w:t>
      </w:r>
      <w:r w:rsidRPr="00A417B3">
        <w:rPr>
          <w:rFonts w:cs="David"/>
          <w:rtl/>
        </w:rPr>
        <w:t>–</w:t>
      </w:r>
      <w:r w:rsidRPr="00A417B3">
        <w:rPr>
          <w:rFonts w:cs="David" w:hint="cs"/>
          <w:rtl/>
        </w:rPr>
        <w:t xml:space="preserve"> אני אומר את זה מתוך הוועדות שאני הייתי מעורב בהן </w:t>
      </w:r>
      <w:r w:rsidRPr="00A417B3">
        <w:rPr>
          <w:rFonts w:cs="David"/>
          <w:rtl/>
        </w:rPr>
        <w:t>–</w:t>
      </w:r>
      <w:r w:rsidRPr="00A417B3">
        <w:rPr>
          <w:rFonts w:cs="David" w:hint="cs"/>
          <w:rtl/>
        </w:rPr>
        <w:t xml:space="preserve"> לא מעט תיקונים ושינויים. אנחנו רוצים שהדיון של חברי הכנסת יהיה מושכל. הרי המטרה היא לא לקיים דיון </w:t>
      </w:r>
      <w:proofErr w:type="spellStart"/>
      <w:r w:rsidRPr="00A417B3">
        <w:rPr>
          <w:rFonts w:cs="David" w:hint="cs"/>
          <w:rtl/>
        </w:rPr>
        <w:t>פורמלי</w:t>
      </w:r>
      <w:proofErr w:type="spellEnd"/>
      <w:r w:rsidRPr="00A417B3">
        <w:rPr>
          <w:rFonts w:cs="David" w:hint="cs"/>
          <w:rtl/>
        </w:rPr>
        <w:t xml:space="preserve"> שכל אחד יאמר את מה שהוא כבר אמר בדיון שהיה לקראת הקריאה הראשונה. המטרה היא ללמוד את השינויים, ללמוד את התיקונים, אדוני היושב-ראש, גם אם הדבר הזה מחייב דחייה של לוח-הזמנים. אפילו אפשר לעמוד בתאריך היעד הסופי של ההצבעות, אבל לאפשר לחברי הכנסת באמת לעשות את מה שחובתם ותפקידם, להפוך את זה לפחות לאפשרי </w:t>
      </w:r>
      <w:r w:rsidRPr="00A417B3">
        <w:rPr>
          <w:rFonts w:cs="David"/>
          <w:rtl/>
        </w:rPr>
        <w:t>–</w:t>
      </w:r>
      <w:r w:rsidRPr="00A417B3">
        <w:rPr>
          <w:rFonts w:cs="David" w:hint="cs"/>
          <w:rtl/>
        </w:rPr>
        <w:t xml:space="preserve"> לאפשר את אותה מסגרת זמן של 24 שעות של הנחה, שתאפשר לחברי הכנסת ללמוד את החומרים בצורה רצינית, לקיים את הדיון בהסתייגויות בצורה יותר עניינית ויותר רצינית, כדי שזה לא יהיה חזרה כללית על מה שעשינו בקריאה הראשונה. יש שינויים, יש התפתחויות, וצריך להתייחס אליהם.</w:t>
      </w:r>
    </w:p>
    <w:p w14:paraId="63E37032" w14:textId="77777777" w:rsidR="00A417B3" w:rsidRPr="00A417B3" w:rsidRDefault="00A417B3" w:rsidP="00A417B3">
      <w:pPr>
        <w:keepNext/>
        <w:bidi/>
        <w:rPr>
          <w:rFonts w:cs="David" w:hint="cs"/>
          <w:rtl/>
        </w:rPr>
      </w:pPr>
    </w:p>
    <w:p w14:paraId="27541C3C"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60CBFD1E" w14:textId="77777777" w:rsidR="00A417B3" w:rsidRPr="00A417B3" w:rsidRDefault="00A417B3" w:rsidP="00A417B3">
      <w:pPr>
        <w:bidi/>
        <w:rPr>
          <w:rFonts w:cs="David"/>
          <w:rtl/>
        </w:rPr>
      </w:pPr>
    </w:p>
    <w:p w14:paraId="0CBA4124" w14:textId="77777777" w:rsidR="00A417B3" w:rsidRPr="00A417B3" w:rsidRDefault="00A417B3" w:rsidP="00A417B3">
      <w:pPr>
        <w:keepNext/>
        <w:bidi/>
        <w:rPr>
          <w:rFonts w:cs="David" w:hint="cs"/>
          <w:rtl/>
        </w:rPr>
      </w:pPr>
      <w:r w:rsidRPr="00A417B3">
        <w:rPr>
          <w:rFonts w:cs="David" w:hint="cs"/>
          <w:rtl/>
        </w:rPr>
        <w:tab/>
        <w:t>תודה. חבר הכנסת נסים זאב, בבקשה.</w:t>
      </w:r>
    </w:p>
    <w:p w14:paraId="6061C25D" w14:textId="77777777" w:rsidR="00A417B3" w:rsidRPr="00A417B3" w:rsidRDefault="00A417B3" w:rsidP="00A417B3">
      <w:pPr>
        <w:keepNext/>
        <w:bidi/>
        <w:rPr>
          <w:rFonts w:cs="David" w:hint="cs"/>
          <w:rtl/>
        </w:rPr>
      </w:pPr>
    </w:p>
    <w:p w14:paraId="216A6425" w14:textId="77777777" w:rsidR="00A417B3" w:rsidRPr="00A417B3" w:rsidRDefault="00A417B3" w:rsidP="00A417B3">
      <w:pPr>
        <w:bidi/>
        <w:rPr>
          <w:rFonts w:cs="David" w:hint="cs"/>
          <w:u w:val="single"/>
          <w:rtl/>
        </w:rPr>
      </w:pPr>
      <w:r w:rsidRPr="00A417B3">
        <w:rPr>
          <w:rFonts w:cs="David" w:hint="cs"/>
          <w:u w:val="single"/>
          <w:rtl/>
        </w:rPr>
        <w:t>נסים זאב:</w:t>
      </w:r>
    </w:p>
    <w:p w14:paraId="0990AAAC" w14:textId="77777777" w:rsidR="00A417B3" w:rsidRPr="00A417B3" w:rsidRDefault="00A417B3" w:rsidP="00A417B3">
      <w:pPr>
        <w:bidi/>
        <w:rPr>
          <w:rFonts w:cs="David" w:hint="cs"/>
          <w:u w:val="single"/>
          <w:rtl/>
        </w:rPr>
      </w:pPr>
    </w:p>
    <w:p w14:paraId="0DF04A0D" w14:textId="77777777" w:rsidR="00A417B3" w:rsidRPr="00A417B3" w:rsidRDefault="00A417B3" w:rsidP="00A417B3">
      <w:pPr>
        <w:keepNext/>
        <w:bidi/>
        <w:rPr>
          <w:rFonts w:cs="David" w:hint="cs"/>
          <w:rtl/>
        </w:rPr>
      </w:pPr>
      <w:r w:rsidRPr="00A417B3">
        <w:rPr>
          <w:rFonts w:cs="David" w:hint="cs"/>
          <w:rtl/>
        </w:rPr>
        <w:tab/>
        <w:t xml:space="preserve"> אדוני היושב-ראש, זו הפעם הראשונה בהיסטוריה של הכנסת שבאמת דנים בחוק ההתייעלות הכלכלית ולא "ההתעללות הכלכלית" בחברי הכנסת. עושים דיונים 24 שעות כאילו הכנסת הזאת דנה בנושאים כל כך חשובים, שצריך לדון בהם יום ולילה </w:t>
      </w:r>
      <w:r w:rsidRPr="00A417B3">
        <w:rPr>
          <w:rFonts w:cs="David"/>
          <w:rtl/>
        </w:rPr>
        <w:t>–</w:t>
      </w:r>
      <w:r w:rsidRPr="00A417B3">
        <w:rPr>
          <w:rFonts w:cs="David" w:hint="cs"/>
          <w:rtl/>
        </w:rPr>
        <w:t xml:space="preserve"> "יום ולילה לא ישבתו". הייתי פה גם כשהייתי באופוזיציה וגם כשהייתי בקואליציה, הדיונים הם באמת לא רציניים, לא מדברים לגופו של עניין ולגופו של חוק, וכל אחד מספר סיפורים. בפרט כשמגיעים לשעות 24:00, 01:00, 02:00 בלילה - - -  </w:t>
      </w:r>
    </w:p>
    <w:p w14:paraId="565585BA" w14:textId="77777777" w:rsidR="00A417B3" w:rsidRPr="00A417B3" w:rsidRDefault="00A417B3" w:rsidP="00A417B3">
      <w:pPr>
        <w:keepNext/>
        <w:bidi/>
        <w:rPr>
          <w:rFonts w:cs="David" w:hint="cs"/>
          <w:rtl/>
        </w:rPr>
      </w:pPr>
    </w:p>
    <w:p w14:paraId="29F80278"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2A837D87" w14:textId="77777777" w:rsidR="00A417B3" w:rsidRPr="00A417B3" w:rsidRDefault="00A417B3" w:rsidP="00A417B3">
      <w:pPr>
        <w:keepNext/>
        <w:keepLines/>
        <w:bidi/>
        <w:rPr>
          <w:rFonts w:cs="David" w:hint="cs"/>
          <w:u w:val="single"/>
          <w:rtl/>
        </w:rPr>
      </w:pPr>
    </w:p>
    <w:p w14:paraId="117365E8" w14:textId="77777777" w:rsidR="00A417B3" w:rsidRPr="00A417B3" w:rsidRDefault="00A417B3" w:rsidP="00A417B3">
      <w:pPr>
        <w:keepNext/>
        <w:bidi/>
        <w:rPr>
          <w:rFonts w:cs="David" w:hint="cs"/>
          <w:rtl/>
        </w:rPr>
      </w:pPr>
      <w:r w:rsidRPr="00A417B3">
        <w:rPr>
          <w:rFonts w:cs="David" w:hint="cs"/>
          <w:rtl/>
        </w:rPr>
        <w:tab/>
        <w:t>לחבר הכנסת בילסקי יש סיפורים יפים.</w:t>
      </w:r>
    </w:p>
    <w:p w14:paraId="13194229" w14:textId="77777777" w:rsidR="00A417B3" w:rsidRPr="00A417B3" w:rsidRDefault="00A417B3" w:rsidP="00A417B3">
      <w:pPr>
        <w:keepNext/>
        <w:bidi/>
        <w:rPr>
          <w:rFonts w:cs="David" w:hint="cs"/>
          <w:rtl/>
        </w:rPr>
      </w:pPr>
    </w:p>
    <w:p w14:paraId="4B0BE04E" w14:textId="77777777" w:rsidR="00A417B3" w:rsidRPr="00A417B3" w:rsidRDefault="00A417B3" w:rsidP="00A417B3">
      <w:pPr>
        <w:bidi/>
        <w:rPr>
          <w:rFonts w:cs="David" w:hint="cs"/>
          <w:u w:val="single"/>
          <w:rtl/>
        </w:rPr>
      </w:pPr>
      <w:r w:rsidRPr="00A417B3">
        <w:rPr>
          <w:rFonts w:cs="David" w:hint="cs"/>
          <w:u w:val="single"/>
          <w:rtl/>
        </w:rPr>
        <w:t>נסים זאב:</w:t>
      </w:r>
    </w:p>
    <w:p w14:paraId="21A90022" w14:textId="77777777" w:rsidR="00A417B3" w:rsidRPr="00A417B3" w:rsidRDefault="00A417B3" w:rsidP="00A417B3">
      <w:pPr>
        <w:bidi/>
        <w:rPr>
          <w:rFonts w:cs="David" w:hint="cs"/>
          <w:u w:val="single"/>
          <w:rtl/>
        </w:rPr>
      </w:pPr>
    </w:p>
    <w:p w14:paraId="6B76CC20" w14:textId="77777777" w:rsidR="00A417B3" w:rsidRPr="00A417B3" w:rsidRDefault="00A417B3" w:rsidP="00A417B3">
      <w:pPr>
        <w:keepNext/>
        <w:bidi/>
        <w:rPr>
          <w:rFonts w:cs="David" w:hint="cs"/>
          <w:rtl/>
        </w:rPr>
      </w:pPr>
      <w:r w:rsidRPr="00A417B3">
        <w:rPr>
          <w:rFonts w:cs="David" w:hint="cs"/>
          <w:rtl/>
        </w:rPr>
        <w:tab/>
        <w:t xml:space="preserve"> יכול להיות. השאלה על בסיס מה הוא עולה לומר את הדברים, אם לא בנושא הכלכלי. לכל אחד יש החוויות האישיות שלו, ההיסטוריה של מה שעבר עליו, אבל לא לשם כך כנסת ישראל צריכה להפעיל את כל המערכת. באמת סוף-סוף מתחשבים גם בחברי הבית והעובדים של הבית, שצריכים להישאר פה 24 שעות, תסלח לי, ולא יודעים על מה הם נשארים פה. צריך ליישם את ההחלטה הזאת גם בשנים הבאות, כדי שהדיונים יהיו ענייניים. זה די הוגן.  שני שלישים ושליש, אני מקווה שהקואליציה גם תנצל את הזמן שלה כדי להגיב על דברי האופוזיציה, כי זה גם חשוב.</w:t>
      </w:r>
    </w:p>
    <w:p w14:paraId="4781D52C" w14:textId="77777777" w:rsidR="00A417B3" w:rsidRPr="00A417B3" w:rsidRDefault="00A417B3" w:rsidP="00A417B3">
      <w:pPr>
        <w:keepNext/>
        <w:bidi/>
        <w:rPr>
          <w:rFonts w:cs="David" w:hint="cs"/>
          <w:rtl/>
        </w:rPr>
      </w:pPr>
    </w:p>
    <w:p w14:paraId="5ADBC20A" w14:textId="77777777" w:rsidR="00A417B3" w:rsidRPr="00A417B3" w:rsidRDefault="00A417B3" w:rsidP="00A417B3">
      <w:pPr>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3BAFD74B" w14:textId="77777777" w:rsidR="00A417B3" w:rsidRPr="00A417B3" w:rsidRDefault="00A417B3" w:rsidP="00A417B3">
      <w:pPr>
        <w:bidi/>
        <w:rPr>
          <w:rFonts w:cs="David" w:hint="cs"/>
          <w:u w:val="single"/>
          <w:rtl/>
        </w:rPr>
      </w:pPr>
    </w:p>
    <w:p w14:paraId="63E33408" w14:textId="77777777" w:rsidR="00A417B3" w:rsidRPr="00A417B3" w:rsidRDefault="00A417B3" w:rsidP="00A417B3">
      <w:pPr>
        <w:keepNext/>
        <w:bidi/>
        <w:rPr>
          <w:rFonts w:cs="David" w:hint="cs"/>
          <w:rtl/>
        </w:rPr>
      </w:pPr>
      <w:r w:rsidRPr="00A417B3">
        <w:rPr>
          <w:rFonts w:cs="David" w:hint="cs"/>
          <w:rtl/>
        </w:rPr>
        <w:tab/>
        <w:t xml:space="preserve"> כל מה שהקואליציה לא תנצל, היא תמסור לרשותך...</w:t>
      </w:r>
    </w:p>
    <w:p w14:paraId="1E50044E" w14:textId="77777777" w:rsidR="00A417B3" w:rsidRPr="00A417B3" w:rsidRDefault="00A417B3" w:rsidP="00A417B3">
      <w:pPr>
        <w:keepNext/>
        <w:bidi/>
        <w:rPr>
          <w:rFonts w:cs="David" w:hint="cs"/>
          <w:rtl/>
        </w:rPr>
      </w:pPr>
    </w:p>
    <w:p w14:paraId="7EC1DF4D"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6EA08B4D" w14:textId="77777777" w:rsidR="00A417B3" w:rsidRPr="00A417B3" w:rsidRDefault="00A417B3" w:rsidP="00A417B3">
      <w:pPr>
        <w:bidi/>
        <w:rPr>
          <w:rFonts w:cs="David"/>
          <w:rtl/>
        </w:rPr>
      </w:pPr>
    </w:p>
    <w:p w14:paraId="200CEC68" w14:textId="77777777" w:rsidR="00A417B3" w:rsidRPr="00A417B3" w:rsidRDefault="00A417B3" w:rsidP="00A417B3">
      <w:pPr>
        <w:keepNext/>
        <w:bidi/>
        <w:rPr>
          <w:rFonts w:cs="David" w:hint="cs"/>
          <w:rtl/>
        </w:rPr>
      </w:pPr>
      <w:r w:rsidRPr="00A417B3">
        <w:rPr>
          <w:rFonts w:cs="David" w:hint="cs"/>
          <w:rtl/>
        </w:rPr>
        <w:tab/>
        <w:t xml:space="preserve">חבר הכנסת </w:t>
      </w:r>
      <w:proofErr w:type="spellStart"/>
      <w:r w:rsidRPr="00A417B3">
        <w:rPr>
          <w:rFonts w:cs="David" w:hint="cs"/>
          <w:rtl/>
        </w:rPr>
        <w:t>אלקין</w:t>
      </w:r>
      <w:proofErr w:type="spellEnd"/>
      <w:r w:rsidRPr="00A417B3">
        <w:rPr>
          <w:rFonts w:cs="David" w:hint="cs"/>
          <w:rtl/>
        </w:rPr>
        <w:t>, אתה רוצה התייחסות להערות שנשמעו כאן?</w:t>
      </w:r>
    </w:p>
    <w:p w14:paraId="2AD606C2" w14:textId="77777777" w:rsidR="00A417B3" w:rsidRPr="00A417B3" w:rsidRDefault="00A417B3" w:rsidP="00A417B3">
      <w:pPr>
        <w:keepNext/>
        <w:bidi/>
        <w:rPr>
          <w:rFonts w:cs="David" w:hint="cs"/>
          <w:rtl/>
        </w:rPr>
      </w:pPr>
    </w:p>
    <w:p w14:paraId="6FCE040F" w14:textId="77777777" w:rsidR="00A417B3" w:rsidRPr="00A417B3" w:rsidRDefault="00A417B3" w:rsidP="00A417B3">
      <w:pPr>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4D7EAD82" w14:textId="77777777" w:rsidR="00A417B3" w:rsidRPr="00A417B3" w:rsidRDefault="00A417B3" w:rsidP="00A417B3">
      <w:pPr>
        <w:bidi/>
        <w:rPr>
          <w:rFonts w:cs="David" w:hint="cs"/>
          <w:u w:val="single"/>
          <w:rtl/>
        </w:rPr>
      </w:pPr>
    </w:p>
    <w:p w14:paraId="0FD32A06" w14:textId="77777777" w:rsidR="00A417B3" w:rsidRPr="00A417B3" w:rsidRDefault="00A417B3" w:rsidP="00A417B3">
      <w:pPr>
        <w:keepNext/>
        <w:bidi/>
        <w:rPr>
          <w:rFonts w:cs="David" w:hint="cs"/>
          <w:rtl/>
        </w:rPr>
      </w:pPr>
      <w:r w:rsidRPr="00A417B3">
        <w:rPr>
          <w:rFonts w:cs="David" w:hint="cs"/>
          <w:rtl/>
        </w:rPr>
        <w:tab/>
        <w:t xml:space="preserve">אני רק אתייחס לנושא של פטור מחובת הנחה, שלא יהיו כאן ספקות. כשהיו דיונים ביני לבין חבר הכנסת בר-און, הצעתי שנוותר על פטור מחובת הנחה ונתחיל ביום שלישי, כהצעה של חבר הכנסת חנין, כמובן, בתנאי שנגיע להצבעות ביום רביעי. חבר הכנסת בר-און אמר לי שהאופוזיציה רוצה יותר זמן לדיון, ולכן לא </w:t>
      </w:r>
      <w:proofErr w:type="spellStart"/>
      <w:r w:rsidRPr="00A417B3">
        <w:rPr>
          <w:rFonts w:cs="David" w:hint="cs"/>
          <w:rtl/>
        </w:rPr>
        <w:t>היתה</w:t>
      </w:r>
      <w:proofErr w:type="spellEnd"/>
      <w:r w:rsidRPr="00A417B3">
        <w:rPr>
          <w:rFonts w:cs="David" w:hint="cs"/>
          <w:rtl/>
        </w:rPr>
        <w:t xml:space="preserve"> דרך אחרת להבטיח את הזמן הזה מאשר ללכת על פטור מחובת הנחה. אני חוזר על מה שאמרתי מלכתחילה, שזה סוכם מראש, והודיע לי חבר הכנסת בראון: אנחנו, כמובן, כאופוזיציה לא נוכל לתמוך בפטור מחובת הנחה, אלא נתנגד לו. אני רק רוצה לדייק כאן בדברים. </w:t>
      </w:r>
      <w:proofErr w:type="spellStart"/>
      <w:r w:rsidRPr="00A417B3">
        <w:rPr>
          <w:rFonts w:cs="David" w:hint="cs"/>
          <w:rtl/>
        </w:rPr>
        <w:t>היתה</w:t>
      </w:r>
      <w:proofErr w:type="spellEnd"/>
      <w:r w:rsidRPr="00A417B3">
        <w:rPr>
          <w:rFonts w:cs="David" w:hint="cs"/>
          <w:rtl/>
        </w:rPr>
        <w:t xml:space="preserve"> אופציה לא לעשות פטור מחובת הנחה, אלא להתחיל ביום שלישי בבוקר. לא התנגדנו לה. היא, כמובן, </w:t>
      </w:r>
      <w:proofErr w:type="spellStart"/>
      <w:r w:rsidRPr="00A417B3">
        <w:rPr>
          <w:rFonts w:cs="David" w:hint="cs"/>
          <w:rtl/>
        </w:rPr>
        <w:t>היתה</w:t>
      </w:r>
      <w:proofErr w:type="spellEnd"/>
      <w:r w:rsidRPr="00A417B3">
        <w:rPr>
          <w:rFonts w:cs="David" w:hint="cs"/>
          <w:rtl/>
        </w:rPr>
        <w:t xml:space="preserve"> מקצרת את הדיון. לכן בסופו של דבר הוחלט ללכת על הנתיב האחר. אני מכבד מאוד את רצונה של האופוזיציה לא לתמוך בפטור מחובת הנחה. אני מניח שאם הייתי באופוזיציה הייתי עושה אותו דבר. כשחבר הכנסת רוני בר-און ישב על הכסא שלך, בהיותו יושב-ראש ועדת הכנסת </w:t>
      </w:r>
      <w:r w:rsidRPr="00A417B3">
        <w:rPr>
          <w:rFonts w:cs="David"/>
          <w:rtl/>
        </w:rPr>
        <w:t>–</w:t>
      </w:r>
      <w:r w:rsidRPr="00A417B3">
        <w:rPr>
          <w:rFonts w:cs="David" w:hint="cs"/>
          <w:rtl/>
        </w:rPr>
        <w:t xml:space="preserve"> בדקתי את ההיסטוריה </w:t>
      </w:r>
      <w:r w:rsidRPr="00A417B3">
        <w:rPr>
          <w:rFonts w:cs="David"/>
          <w:rtl/>
        </w:rPr>
        <w:t>–</w:t>
      </w:r>
      <w:r w:rsidRPr="00A417B3">
        <w:rPr>
          <w:rFonts w:cs="David" w:hint="cs"/>
          <w:rtl/>
        </w:rPr>
        <w:t xml:space="preserve"> הוא זה שהוביל פטור מחובת הנחה. אז, כמובן, התפקידים מתחלפים, והדרך הזאת של פטור מחובת הנחה מאפשרת - - -</w:t>
      </w:r>
    </w:p>
    <w:p w14:paraId="32FFDAD5" w14:textId="77777777" w:rsidR="00A417B3" w:rsidRPr="00A417B3" w:rsidRDefault="00A417B3" w:rsidP="00A417B3">
      <w:pPr>
        <w:keepNext/>
        <w:bidi/>
        <w:rPr>
          <w:rFonts w:cs="David" w:hint="cs"/>
          <w:rtl/>
        </w:rPr>
      </w:pPr>
    </w:p>
    <w:p w14:paraId="1C7AEF21" w14:textId="77777777" w:rsidR="00A417B3" w:rsidRPr="00A417B3" w:rsidRDefault="00A417B3" w:rsidP="00A417B3">
      <w:pPr>
        <w:bidi/>
        <w:rPr>
          <w:rFonts w:cs="David" w:hint="cs"/>
          <w:u w:val="single"/>
          <w:rtl/>
        </w:rPr>
      </w:pPr>
      <w:r w:rsidRPr="00A417B3">
        <w:rPr>
          <w:rFonts w:cs="David" w:hint="cs"/>
          <w:u w:val="single"/>
          <w:rtl/>
        </w:rPr>
        <w:t xml:space="preserve">רוברט </w:t>
      </w:r>
      <w:proofErr w:type="spellStart"/>
      <w:r w:rsidRPr="00A417B3">
        <w:rPr>
          <w:rFonts w:cs="David" w:hint="cs"/>
          <w:u w:val="single"/>
          <w:rtl/>
        </w:rPr>
        <w:t>אילטוב</w:t>
      </w:r>
      <w:proofErr w:type="spellEnd"/>
      <w:r w:rsidRPr="00A417B3">
        <w:rPr>
          <w:rFonts w:cs="David" w:hint="cs"/>
          <w:u w:val="single"/>
          <w:rtl/>
        </w:rPr>
        <w:t>:</w:t>
      </w:r>
    </w:p>
    <w:p w14:paraId="33347EFC" w14:textId="77777777" w:rsidR="00A417B3" w:rsidRPr="00A417B3" w:rsidRDefault="00A417B3" w:rsidP="00A417B3">
      <w:pPr>
        <w:bidi/>
        <w:rPr>
          <w:rFonts w:cs="David" w:hint="cs"/>
          <w:u w:val="single"/>
          <w:rtl/>
        </w:rPr>
      </w:pPr>
    </w:p>
    <w:p w14:paraId="7FF853A6" w14:textId="77777777" w:rsidR="00A417B3" w:rsidRPr="00A417B3" w:rsidRDefault="00A417B3" w:rsidP="00A417B3">
      <w:pPr>
        <w:keepNext/>
        <w:bidi/>
        <w:rPr>
          <w:rFonts w:cs="David" w:hint="cs"/>
          <w:rtl/>
        </w:rPr>
      </w:pPr>
      <w:r w:rsidRPr="00A417B3">
        <w:rPr>
          <w:rFonts w:cs="David" w:hint="cs"/>
          <w:rtl/>
        </w:rPr>
        <w:tab/>
        <w:t xml:space="preserve"> צודקת האופוזיציה שהגלגל מסתובב.</w:t>
      </w:r>
    </w:p>
    <w:p w14:paraId="74ADF9CB" w14:textId="77777777" w:rsidR="00A417B3" w:rsidRPr="00A417B3" w:rsidRDefault="00A417B3" w:rsidP="00A417B3">
      <w:pPr>
        <w:keepNext/>
        <w:bidi/>
        <w:rPr>
          <w:rFonts w:cs="David" w:hint="cs"/>
          <w:rtl/>
        </w:rPr>
      </w:pPr>
    </w:p>
    <w:p w14:paraId="5154CF90" w14:textId="77777777" w:rsidR="00A417B3" w:rsidRPr="00A417B3" w:rsidRDefault="00A417B3" w:rsidP="00A417B3">
      <w:pPr>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3DABBA07" w14:textId="77777777" w:rsidR="00A417B3" w:rsidRPr="00A417B3" w:rsidRDefault="00A417B3" w:rsidP="00A417B3">
      <w:pPr>
        <w:bidi/>
        <w:rPr>
          <w:rFonts w:cs="David" w:hint="cs"/>
          <w:u w:val="single"/>
          <w:rtl/>
        </w:rPr>
      </w:pPr>
    </w:p>
    <w:p w14:paraId="000C7BE8" w14:textId="77777777" w:rsidR="00A417B3" w:rsidRPr="00A417B3" w:rsidRDefault="00A417B3" w:rsidP="00A417B3">
      <w:pPr>
        <w:keepNext/>
        <w:bidi/>
        <w:rPr>
          <w:rFonts w:cs="David" w:hint="cs"/>
          <w:rtl/>
        </w:rPr>
      </w:pPr>
      <w:r w:rsidRPr="00A417B3">
        <w:rPr>
          <w:rFonts w:cs="David" w:hint="cs"/>
          <w:rtl/>
        </w:rPr>
        <w:tab/>
        <w:t>- - -והדרך הזאת, פטור מחובת הנחה, מאפשרת יותר זמן דיון, ולמעשה, לכך הוא נועד. זאת דרך שהתקיימה כאן ברוב ההצבעות שהיו על התקציב וחוק ההסדרים, היא דרך מקובלת, אבל אני מבין את רצונה של האופוזיציה להצביע נגדה.</w:t>
      </w:r>
    </w:p>
    <w:p w14:paraId="79FA3331" w14:textId="77777777" w:rsidR="00A417B3" w:rsidRPr="00A417B3" w:rsidRDefault="00A417B3" w:rsidP="00A417B3">
      <w:pPr>
        <w:keepNext/>
        <w:bidi/>
        <w:rPr>
          <w:rFonts w:cs="David" w:hint="cs"/>
          <w:rtl/>
        </w:rPr>
      </w:pPr>
    </w:p>
    <w:p w14:paraId="0E8ADCAF"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040ECD6" w14:textId="77777777" w:rsidR="00A417B3" w:rsidRPr="00A417B3" w:rsidRDefault="00A417B3" w:rsidP="00A417B3">
      <w:pPr>
        <w:bidi/>
        <w:rPr>
          <w:rFonts w:cs="David"/>
          <w:rtl/>
        </w:rPr>
      </w:pPr>
    </w:p>
    <w:p w14:paraId="55CA7740" w14:textId="77777777" w:rsidR="00A417B3" w:rsidRPr="00A417B3" w:rsidRDefault="00A417B3" w:rsidP="00A417B3">
      <w:pPr>
        <w:keepNext/>
        <w:bidi/>
        <w:rPr>
          <w:rFonts w:cs="David" w:hint="cs"/>
          <w:rtl/>
        </w:rPr>
      </w:pPr>
      <w:r w:rsidRPr="00A417B3">
        <w:rPr>
          <w:rFonts w:cs="David" w:hint="cs"/>
          <w:rtl/>
        </w:rPr>
        <w:tab/>
        <w:t xml:space="preserve">רבותי, אני עובר להצבעה. קודם כול בשאלה של פטור מחובת הנחה לשתי ההצעות. אני אתחיל מהצעת חוק התקציב לשנת הכספים 2012-2011, </w:t>
      </w:r>
      <w:proofErr w:type="spellStart"/>
      <w:r w:rsidRPr="00A417B3">
        <w:rPr>
          <w:rFonts w:cs="David" w:hint="cs"/>
          <w:rtl/>
        </w:rPr>
        <w:t>התשע"א</w:t>
      </w:r>
      <w:proofErr w:type="spellEnd"/>
      <w:r w:rsidRPr="00A417B3">
        <w:rPr>
          <w:rFonts w:cs="David" w:hint="cs"/>
          <w:rtl/>
        </w:rPr>
        <w:t>-2010, לקריאה השנייה והשלישית. מי בעד פטור מחובת הנחה? מי נגד? נמנעים?</w:t>
      </w:r>
    </w:p>
    <w:p w14:paraId="534DC437" w14:textId="77777777" w:rsidR="00A417B3" w:rsidRPr="00A417B3" w:rsidRDefault="00A417B3" w:rsidP="00A417B3">
      <w:pPr>
        <w:keepNext/>
        <w:bidi/>
        <w:rPr>
          <w:rFonts w:cs="David" w:hint="cs"/>
          <w:rtl/>
        </w:rPr>
      </w:pPr>
    </w:p>
    <w:p w14:paraId="696D64C5" w14:textId="77777777" w:rsidR="00A417B3" w:rsidRPr="00A417B3" w:rsidRDefault="00A417B3" w:rsidP="00A417B3">
      <w:pPr>
        <w:keepNext/>
        <w:bidi/>
        <w:jc w:val="center"/>
        <w:rPr>
          <w:rFonts w:cs="David" w:hint="cs"/>
          <w:rtl/>
        </w:rPr>
      </w:pPr>
      <w:r w:rsidRPr="00A417B3">
        <w:rPr>
          <w:rFonts w:cs="David" w:hint="cs"/>
          <w:rtl/>
        </w:rPr>
        <w:t xml:space="preserve">בעד פטור מחובת הנחה </w:t>
      </w:r>
      <w:r w:rsidRPr="00A417B3">
        <w:rPr>
          <w:rFonts w:cs="David"/>
          <w:rtl/>
        </w:rPr>
        <w:t>–</w:t>
      </w:r>
      <w:r w:rsidRPr="00A417B3">
        <w:rPr>
          <w:rFonts w:cs="David" w:hint="cs"/>
          <w:rtl/>
        </w:rPr>
        <w:t xml:space="preserve"> 9</w:t>
      </w:r>
    </w:p>
    <w:p w14:paraId="24BFBDE6" w14:textId="77777777" w:rsidR="00A417B3" w:rsidRPr="00A417B3" w:rsidRDefault="00A417B3" w:rsidP="00A417B3">
      <w:pPr>
        <w:keepNext/>
        <w:bidi/>
        <w:jc w:val="center"/>
        <w:rPr>
          <w:rFonts w:cs="David" w:hint="cs"/>
          <w:rtl/>
        </w:rPr>
      </w:pPr>
      <w:r w:rsidRPr="00A417B3">
        <w:rPr>
          <w:rFonts w:cs="David" w:hint="cs"/>
          <w:rtl/>
        </w:rPr>
        <w:t xml:space="preserve">נגד </w:t>
      </w:r>
      <w:r w:rsidRPr="00A417B3">
        <w:rPr>
          <w:rFonts w:cs="David"/>
          <w:rtl/>
        </w:rPr>
        <w:t>–</w:t>
      </w:r>
      <w:r w:rsidRPr="00A417B3">
        <w:rPr>
          <w:rFonts w:cs="David" w:hint="cs"/>
          <w:rtl/>
        </w:rPr>
        <w:t xml:space="preserve"> 3</w:t>
      </w:r>
    </w:p>
    <w:p w14:paraId="6AE4DC58" w14:textId="77777777" w:rsidR="00A417B3" w:rsidRPr="00A417B3" w:rsidRDefault="00A417B3" w:rsidP="00A417B3">
      <w:pPr>
        <w:keepNext/>
        <w:bidi/>
        <w:jc w:val="center"/>
        <w:rPr>
          <w:rFonts w:cs="David" w:hint="cs"/>
          <w:rtl/>
        </w:rPr>
      </w:pPr>
      <w:r w:rsidRPr="00A417B3">
        <w:rPr>
          <w:rFonts w:cs="David" w:hint="cs"/>
          <w:rtl/>
        </w:rPr>
        <w:t xml:space="preserve">נמנעים </w:t>
      </w:r>
      <w:r w:rsidRPr="00A417B3">
        <w:rPr>
          <w:rFonts w:cs="David"/>
          <w:rtl/>
        </w:rPr>
        <w:t>–</w:t>
      </w:r>
      <w:r w:rsidRPr="00A417B3">
        <w:rPr>
          <w:rFonts w:cs="David" w:hint="cs"/>
          <w:rtl/>
        </w:rPr>
        <w:t xml:space="preserve"> אין</w:t>
      </w:r>
    </w:p>
    <w:p w14:paraId="68E61A39" w14:textId="77777777" w:rsidR="00A417B3" w:rsidRPr="00A417B3" w:rsidRDefault="00A417B3" w:rsidP="00A417B3">
      <w:pPr>
        <w:keepNext/>
        <w:bidi/>
        <w:jc w:val="center"/>
        <w:rPr>
          <w:rFonts w:cs="David" w:hint="cs"/>
          <w:rtl/>
        </w:rPr>
      </w:pPr>
      <w:r w:rsidRPr="00A417B3">
        <w:rPr>
          <w:rFonts w:cs="David" w:hint="cs"/>
          <w:rtl/>
        </w:rPr>
        <w:t xml:space="preserve">אושר פטור מחובת הנחה להצעת חוק התקציב לשנת הכספים 2012-2011, </w:t>
      </w:r>
      <w:proofErr w:type="spellStart"/>
      <w:r w:rsidRPr="00A417B3">
        <w:rPr>
          <w:rFonts w:cs="David" w:hint="cs"/>
          <w:rtl/>
        </w:rPr>
        <w:t>התשע"א</w:t>
      </w:r>
      <w:proofErr w:type="spellEnd"/>
      <w:r w:rsidRPr="00A417B3">
        <w:rPr>
          <w:rFonts w:cs="David" w:hint="cs"/>
          <w:rtl/>
        </w:rPr>
        <w:t>-2010, בקריאה שנייה ובקריאה שלישית.</w:t>
      </w:r>
    </w:p>
    <w:p w14:paraId="5E88D918" w14:textId="77777777" w:rsidR="00A417B3" w:rsidRPr="00A417B3" w:rsidRDefault="00A417B3" w:rsidP="00A417B3">
      <w:pPr>
        <w:keepNext/>
        <w:bidi/>
        <w:jc w:val="center"/>
        <w:rPr>
          <w:rFonts w:cs="David" w:hint="cs"/>
          <w:rtl/>
        </w:rPr>
      </w:pPr>
    </w:p>
    <w:p w14:paraId="42FD4622"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9786D15" w14:textId="77777777" w:rsidR="00A417B3" w:rsidRPr="00A417B3" w:rsidRDefault="00A417B3" w:rsidP="00A417B3">
      <w:pPr>
        <w:bidi/>
        <w:rPr>
          <w:rFonts w:cs="David" w:hint="cs"/>
          <w:u w:val="single"/>
          <w:rtl/>
        </w:rPr>
      </w:pPr>
    </w:p>
    <w:p w14:paraId="6BFD733A" w14:textId="77777777" w:rsidR="00A417B3" w:rsidRPr="00A417B3" w:rsidRDefault="00A417B3" w:rsidP="00A417B3">
      <w:pPr>
        <w:keepNext/>
        <w:bidi/>
        <w:rPr>
          <w:rFonts w:cs="David" w:hint="cs"/>
          <w:rtl/>
        </w:rPr>
      </w:pPr>
      <w:r w:rsidRPr="00A417B3">
        <w:rPr>
          <w:rFonts w:cs="David" w:hint="cs"/>
          <w:rtl/>
        </w:rPr>
        <w:tab/>
        <w:t>תשעה בעד. שלושה נגד. נמנעים אין, לפיכך אושר הפטור.</w:t>
      </w:r>
    </w:p>
    <w:p w14:paraId="753A658A" w14:textId="77777777" w:rsidR="00A417B3" w:rsidRPr="00A417B3" w:rsidRDefault="00A417B3" w:rsidP="00A417B3">
      <w:pPr>
        <w:keepNext/>
        <w:bidi/>
        <w:rPr>
          <w:rFonts w:cs="David" w:hint="cs"/>
          <w:rtl/>
        </w:rPr>
      </w:pPr>
    </w:p>
    <w:p w14:paraId="5C564782" w14:textId="77777777" w:rsidR="00A417B3" w:rsidRPr="00A417B3" w:rsidRDefault="00A417B3" w:rsidP="00A417B3">
      <w:pPr>
        <w:keepNext/>
        <w:bidi/>
        <w:ind w:firstLine="720"/>
        <w:rPr>
          <w:rFonts w:cs="David" w:hint="cs"/>
          <w:rtl/>
        </w:rPr>
      </w:pPr>
      <w:r w:rsidRPr="00A417B3">
        <w:rPr>
          <w:rFonts w:cs="David" w:hint="cs"/>
          <w:rtl/>
        </w:rPr>
        <w:t xml:space="preserve">ההצעה השנייה. מי בעד בקשה לפטור מחובת הנחה בקריאה השנייה והשלישית להצעת חוק המדיניות הכלכלית לשנים 2012-2011 (תיקוני חקיקה), </w:t>
      </w:r>
      <w:proofErr w:type="spellStart"/>
      <w:r w:rsidRPr="00A417B3">
        <w:rPr>
          <w:rFonts w:cs="David" w:hint="cs"/>
          <w:rtl/>
        </w:rPr>
        <w:t>התשע"א</w:t>
      </w:r>
      <w:proofErr w:type="spellEnd"/>
      <w:r w:rsidRPr="00A417B3">
        <w:rPr>
          <w:rFonts w:cs="David" w:hint="cs"/>
          <w:rtl/>
        </w:rPr>
        <w:t>-2010?  מי נגד?</w:t>
      </w:r>
    </w:p>
    <w:p w14:paraId="7502211D" w14:textId="77777777" w:rsidR="00A417B3" w:rsidRPr="00A417B3" w:rsidRDefault="00A417B3" w:rsidP="00A417B3">
      <w:pPr>
        <w:keepNext/>
        <w:bidi/>
        <w:rPr>
          <w:rFonts w:cs="David" w:hint="cs"/>
          <w:rtl/>
        </w:rPr>
      </w:pPr>
    </w:p>
    <w:p w14:paraId="6DBD3C09" w14:textId="77777777" w:rsidR="00A417B3" w:rsidRPr="00A417B3" w:rsidRDefault="00A417B3" w:rsidP="00A417B3">
      <w:pPr>
        <w:keepNext/>
        <w:bidi/>
        <w:jc w:val="center"/>
        <w:rPr>
          <w:rFonts w:cs="David" w:hint="cs"/>
          <w:rtl/>
        </w:rPr>
      </w:pPr>
      <w:r w:rsidRPr="00A417B3">
        <w:rPr>
          <w:rFonts w:cs="David" w:hint="cs"/>
          <w:rtl/>
        </w:rPr>
        <w:t xml:space="preserve">בעד פטור מחובת הנחה </w:t>
      </w:r>
      <w:r w:rsidRPr="00A417B3">
        <w:rPr>
          <w:rFonts w:cs="David"/>
          <w:rtl/>
        </w:rPr>
        <w:t>–</w:t>
      </w:r>
      <w:r w:rsidRPr="00A417B3">
        <w:rPr>
          <w:rFonts w:cs="David" w:hint="cs"/>
          <w:rtl/>
        </w:rPr>
        <w:t xml:space="preserve"> 9</w:t>
      </w:r>
    </w:p>
    <w:p w14:paraId="0FB511B2" w14:textId="77777777" w:rsidR="00A417B3" w:rsidRPr="00A417B3" w:rsidRDefault="00A417B3" w:rsidP="00A417B3">
      <w:pPr>
        <w:keepNext/>
        <w:bidi/>
        <w:jc w:val="center"/>
        <w:rPr>
          <w:rFonts w:cs="David" w:hint="cs"/>
          <w:rtl/>
        </w:rPr>
      </w:pPr>
      <w:r w:rsidRPr="00A417B3">
        <w:rPr>
          <w:rFonts w:cs="David" w:hint="cs"/>
          <w:rtl/>
        </w:rPr>
        <w:t xml:space="preserve">נגד </w:t>
      </w:r>
      <w:r w:rsidRPr="00A417B3">
        <w:rPr>
          <w:rFonts w:cs="David"/>
          <w:rtl/>
        </w:rPr>
        <w:t>–</w:t>
      </w:r>
      <w:r w:rsidRPr="00A417B3">
        <w:rPr>
          <w:rFonts w:cs="David" w:hint="cs"/>
          <w:rtl/>
        </w:rPr>
        <w:t xml:space="preserve"> 3</w:t>
      </w:r>
    </w:p>
    <w:p w14:paraId="307486D9" w14:textId="77777777" w:rsidR="00A417B3" w:rsidRPr="00A417B3" w:rsidRDefault="00A417B3" w:rsidP="00A417B3">
      <w:pPr>
        <w:keepNext/>
        <w:bidi/>
        <w:jc w:val="center"/>
        <w:rPr>
          <w:rFonts w:cs="David" w:hint="cs"/>
          <w:rtl/>
        </w:rPr>
      </w:pPr>
      <w:r w:rsidRPr="00A417B3">
        <w:rPr>
          <w:rFonts w:cs="David" w:hint="cs"/>
          <w:rtl/>
        </w:rPr>
        <w:t xml:space="preserve">נמנעים </w:t>
      </w:r>
      <w:r w:rsidRPr="00A417B3">
        <w:rPr>
          <w:rFonts w:cs="David"/>
          <w:rtl/>
        </w:rPr>
        <w:t>–</w:t>
      </w:r>
      <w:r w:rsidRPr="00A417B3">
        <w:rPr>
          <w:rFonts w:cs="David" w:hint="cs"/>
          <w:rtl/>
        </w:rPr>
        <w:t xml:space="preserve"> אין</w:t>
      </w:r>
    </w:p>
    <w:p w14:paraId="0165FA9E" w14:textId="77777777" w:rsidR="00A417B3" w:rsidRPr="00A417B3" w:rsidRDefault="00A417B3" w:rsidP="00A417B3">
      <w:pPr>
        <w:keepNext/>
        <w:bidi/>
        <w:jc w:val="center"/>
        <w:rPr>
          <w:rFonts w:cs="David" w:hint="cs"/>
          <w:rtl/>
        </w:rPr>
      </w:pPr>
      <w:r w:rsidRPr="00A417B3">
        <w:rPr>
          <w:rFonts w:cs="David" w:hint="cs"/>
          <w:rtl/>
        </w:rPr>
        <w:t xml:space="preserve">אושר לפטור מחובת הנחה בקריאה השנייה והשלישית להצעת חוק המדיניות הכלכלית לשנים 2012-2011 (תיקוני חקיקה), </w:t>
      </w:r>
      <w:proofErr w:type="spellStart"/>
      <w:r w:rsidRPr="00A417B3">
        <w:rPr>
          <w:rFonts w:cs="David" w:hint="cs"/>
          <w:rtl/>
        </w:rPr>
        <w:t>התשע"א</w:t>
      </w:r>
      <w:proofErr w:type="spellEnd"/>
      <w:r w:rsidRPr="00A417B3">
        <w:rPr>
          <w:rFonts w:cs="David" w:hint="cs"/>
          <w:rtl/>
        </w:rPr>
        <w:t>-2010, בקריאה שנייה ובקריאה שלישית.</w:t>
      </w:r>
    </w:p>
    <w:p w14:paraId="404C3353" w14:textId="77777777" w:rsidR="00A417B3" w:rsidRPr="00A417B3" w:rsidRDefault="00A417B3" w:rsidP="00A417B3">
      <w:pPr>
        <w:keepNext/>
        <w:bidi/>
        <w:rPr>
          <w:rFonts w:cs="David" w:hint="cs"/>
          <w:rtl/>
        </w:rPr>
      </w:pPr>
    </w:p>
    <w:p w14:paraId="4659CC46" w14:textId="77777777" w:rsidR="00A417B3" w:rsidRPr="00A417B3" w:rsidRDefault="00A417B3" w:rsidP="00A417B3">
      <w:pPr>
        <w:keepNext/>
        <w:bidi/>
        <w:rPr>
          <w:rFonts w:cs="David" w:hint="cs"/>
          <w:rtl/>
        </w:rPr>
      </w:pPr>
    </w:p>
    <w:p w14:paraId="7DFE658E" w14:textId="77777777" w:rsidR="00A417B3" w:rsidRPr="00A417B3" w:rsidRDefault="00A417B3" w:rsidP="00A417B3">
      <w:pPr>
        <w:keepNext/>
        <w:bidi/>
        <w:ind w:firstLine="720"/>
        <w:rPr>
          <w:rFonts w:cs="David" w:hint="cs"/>
          <w:rtl/>
        </w:rPr>
      </w:pPr>
      <w:r w:rsidRPr="00A417B3">
        <w:rPr>
          <w:rFonts w:cs="David" w:hint="cs"/>
          <w:rtl/>
        </w:rPr>
        <w:t>בעד תשעה, שלושה נגד, נמנעים אין. לפיכך אושר הפטור.</w:t>
      </w:r>
    </w:p>
    <w:p w14:paraId="238AE768" w14:textId="77777777" w:rsidR="00A417B3" w:rsidRPr="00A417B3" w:rsidRDefault="00A417B3" w:rsidP="00A417B3">
      <w:pPr>
        <w:keepNext/>
        <w:bidi/>
        <w:rPr>
          <w:rFonts w:cs="David" w:hint="cs"/>
          <w:rtl/>
        </w:rPr>
      </w:pPr>
    </w:p>
    <w:p w14:paraId="22DC4D23" w14:textId="77777777" w:rsidR="00A417B3" w:rsidRPr="00A417B3" w:rsidRDefault="00A417B3" w:rsidP="00A417B3">
      <w:pPr>
        <w:keepNext/>
        <w:bidi/>
        <w:rPr>
          <w:rFonts w:cs="David" w:hint="cs"/>
          <w:rtl/>
        </w:rPr>
      </w:pPr>
      <w:r w:rsidRPr="00A417B3">
        <w:rPr>
          <w:rFonts w:cs="David" w:hint="cs"/>
          <w:rtl/>
        </w:rPr>
        <w:tab/>
        <w:t xml:space="preserve">אני עובר להצבעה על אישור סדרי הדיון המשולב בהצעת חוק התקציב לשנת הכספים 2012-2011 והצעת חוק המדיניות הכלכלית לשנים 2012-2011 (תיקוני חקיקה), </w:t>
      </w:r>
      <w:proofErr w:type="spellStart"/>
      <w:r w:rsidRPr="00A417B3">
        <w:rPr>
          <w:rFonts w:cs="David" w:hint="cs"/>
          <w:rtl/>
        </w:rPr>
        <w:t>התשע"א</w:t>
      </w:r>
      <w:proofErr w:type="spellEnd"/>
      <w:r w:rsidRPr="00A417B3">
        <w:rPr>
          <w:rFonts w:cs="David" w:hint="cs"/>
          <w:rtl/>
        </w:rPr>
        <w:t xml:space="preserve">-2010, בקריאה השנייה והשלישית, על-פי נוהל וסדרי הדיון שהציע כאן יושב-ראש הקואליציה, חבר הכנסת זאב </w:t>
      </w:r>
      <w:proofErr w:type="spellStart"/>
      <w:r w:rsidRPr="00A417B3">
        <w:rPr>
          <w:rFonts w:cs="David" w:hint="cs"/>
          <w:rtl/>
        </w:rPr>
        <w:t>אלקין</w:t>
      </w:r>
      <w:proofErr w:type="spellEnd"/>
      <w:r w:rsidRPr="00A417B3">
        <w:rPr>
          <w:rFonts w:cs="David" w:hint="cs"/>
          <w:rtl/>
        </w:rPr>
        <w:t>.</w:t>
      </w:r>
    </w:p>
    <w:p w14:paraId="7887EEB6" w14:textId="77777777" w:rsidR="00A417B3" w:rsidRPr="00A417B3" w:rsidRDefault="00A417B3" w:rsidP="00A417B3">
      <w:pPr>
        <w:keepNext/>
        <w:bidi/>
        <w:rPr>
          <w:rFonts w:cs="David" w:hint="cs"/>
          <w:rtl/>
        </w:rPr>
      </w:pPr>
    </w:p>
    <w:p w14:paraId="11DDA266" w14:textId="77777777" w:rsidR="00A417B3" w:rsidRPr="00A417B3" w:rsidRDefault="00A417B3" w:rsidP="00A417B3">
      <w:pPr>
        <w:bidi/>
        <w:rPr>
          <w:rFonts w:cs="David" w:hint="cs"/>
          <w:u w:val="single"/>
          <w:rtl/>
        </w:rPr>
      </w:pPr>
      <w:r w:rsidRPr="00A417B3">
        <w:rPr>
          <w:rFonts w:cs="David" w:hint="cs"/>
          <w:u w:val="single"/>
          <w:rtl/>
        </w:rPr>
        <w:t>שלמה מולה:</w:t>
      </w:r>
    </w:p>
    <w:p w14:paraId="7EABD447" w14:textId="77777777" w:rsidR="00A417B3" w:rsidRPr="00A417B3" w:rsidRDefault="00A417B3" w:rsidP="00A417B3">
      <w:pPr>
        <w:bidi/>
        <w:rPr>
          <w:rFonts w:cs="David" w:hint="cs"/>
          <w:u w:val="single"/>
          <w:rtl/>
        </w:rPr>
      </w:pPr>
    </w:p>
    <w:p w14:paraId="20FBB4F6" w14:textId="77777777" w:rsidR="00A417B3" w:rsidRPr="00A417B3" w:rsidRDefault="00A417B3" w:rsidP="00A417B3">
      <w:pPr>
        <w:keepNext/>
        <w:bidi/>
        <w:rPr>
          <w:rFonts w:cs="David" w:hint="cs"/>
          <w:rtl/>
        </w:rPr>
      </w:pPr>
      <w:r w:rsidRPr="00A417B3">
        <w:rPr>
          <w:rFonts w:cs="David" w:hint="cs"/>
          <w:rtl/>
        </w:rPr>
        <w:tab/>
        <w:t xml:space="preserve"> בסיכום עם - - -</w:t>
      </w:r>
    </w:p>
    <w:p w14:paraId="7359FCEF" w14:textId="77777777" w:rsidR="00A417B3" w:rsidRPr="00A417B3" w:rsidRDefault="00A417B3" w:rsidP="00A417B3">
      <w:pPr>
        <w:keepNext/>
        <w:bidi/>
        <w:rPr>
          <w:rFonts w:cs="David" w:hint="cs"/>
          <w:rtl/>
        </w:rPr>
      </w:pPr>
    </w:p>
    <w:p w14:paraId="5E49462C"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3C15EECF" w14:textId="77777777" w:rsidR="00A417B3" w:rsidRPr="00A417B3" w:rsidRDefault="00A417B3" w:rsidP="00A417B3">
      <w:pPr>
        <w:bidi/>
        <w:rPr>
          <w:rFonts w:cs="David" w:hint="cs"/>
          <w:u w:val="single"/>
          <w:rtl/>
        </w:rPr>
      </w:pPr>
    </w:p>
    <w:p w14:paraId="30775976" w14:textId="77777777" w:rsidR="00A417B3" w:rsidRPr="00A417B3" w:rsidRDefault="00A417B3" w:rsidP="00A417B3">
      <w:pPr>
        <w:keepNext/>
        <w:bidi/>
        <w:rPr>
          <w:rFonts w:cs="David" w:hint="cs"/>
          <w:rtl/>
        </w:rPr>
      </w:pPr>
      <w:r w:rsidRPr="00A417B3">
        <w:rPr>
          <w:rFonts w:cs="David" w:hint="cs"/>
          <w:rtl/>
        </w:rPr>
        <w:tab/>
        <w:t>בסיכום עם סיעת קדימה, ועל-פי ההבהרות המפורשות - - -</w:t>
      </w:r>
    </w:p>
    <w:p w14:paraId="6DAFCAAC" w14:textId="77777777" w:rsidR="00A417B3" w:rsidRPr="00A417B3" w:rsidRDefault="00A417B3" w:rsidP="00A417B3">
      <w:pPr>
        <w:keepNext/>
        <w:bidi/>
        <w:rPr>
          <w:rFonts w:cs="David" w:hint="cs"/>
          <w:rtl/>
        </w:rPr>
      </w:pPr>
    </w:p>
    <w:p w14:paraId="0BFF1B47" w14:textId="77777777" w:rsidR="00A417B3" w:rsidRPr="00A417B3" w:rsidRDefault="00A417B3" w:rsidP="00A417B3">
      <w:pPr>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54C630C2" w14:textId="77777777" w:rsidR="00A417B3" w:rsidRPr="00A417B3" w:rsidRDefault="00A417B3" w:rsidP="00A417B3">
      <w:pPr>
        <w:bidi/>
        <w:rPr>
          <w:rFonts w:cs="David" w:hint="cs"/>
          <w:u w:val="single"/>
          <w:rtl/>
        </w:rPr>
      </w:pPr>
    </w:p>
    <w:p w14:paraId="524964A2" w14:textId="77777777" w:rsidR="00A417B3" w:rsidRPr="00A417B3" w:rsidRDefault="00A417B3" w:rsidP="00A417B3">
      <w:pPr>
        <w:keepNext/>
        <w:bidi/>
        <w:rPr>
          <w:rFonts w:cs="David" w:hint="cs"/>
          <w:rtl/>
        </w:rPr>
      </w:pPr>
      <w:r w:rsidRPr="00A417B3">
        <w:rPr>
          <w:rFonts w:cs="David" w:hint="cs"/>
          <w:rtl/>
        </w:rPr>
        <w:tab/>
        <w:t>אני מבין שחבר הכנסת רוני בר-און ייצג את כל האופוזיציה.</w:t>
      </w:r>
    </w:p>
    <w:p w14:paraId="64A672BE" w14:textId="77777777" w:rsidR="00A417B3" w:rsidRPr="00A417B3" w:rsidRDefault="00A417B3" w:rsidP="00A417B3">
      <w:pPr>
        <w:keepNext/>
        <w:bidi/>
        <w:rPr>
          <w:rFonts w:cs="David" w:hint="cs"/>
          <w:rtl/>
        </w:rPr>
      </w:pPr>
    </w:p>
    <w:p w14:paraId="608CBF55"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129517B1" w14:textId="77777777" w:rsidR="00A417B3" w:rsidRPr="00A417B3" w:rsidRDefault="00A417B3" w:rsidP="00A417B3">
      <w:pPr>
        <w:bidi/>
        <w:rPr>
          <w:rFonts w:cs="David" w:hint="cs"/>
          <w:u w:val="single"/>
          <w:rtl/>
        </w:rPr>
      </w:pPr>
    </w:p>
    <w:p w14:paraId="7CBAA5C8" w14:textId="77777777" w:rsidR="00A417B3" w:rsidRPr="00A417B3" w:rsidRDefault="00A417B3" w:rsidP="00A417B3">
      <w:pPr>
        <w:keepNext/>
        <w:bidi/>
        <w:rPr>
          <w:rFonts w:cs="David" w:hint="cs"/>
          <w:rtl/>
        </w:rPr>
      </w:pPr>
      <w:r w:rsidRPr="00A417B3">
        <w:rPr>
          <w:rFonts w:cs="David" w:hint="cs"/>
          <w:rtl/>
        </w:rPr>
        <w:tab/>
        <w:t>כל האופוזיציה, מאה אחוז.</w:t>
      </w:r>
    </w:p>
    <w:p w14:paraId="1F76EA9C" w14:textId="77777777" w:rsidR="00A417B3" w:rsidRPr="00A417B3" w:rsidRDefault="00A417B3" w:rsidP="00A417B3">
      <w:pPr>
        <w:keepNext/>
        <w:bidi/>
        <w:rPr>
          <w:rFonts w:cs="David" w:hint="cs"/>
          <w:rtl/>
        </w:rPr>
      </w:pPr>
    </w:p>
    <w:p w14:paraId="30132D60" w14:textId="77777777" w:rsidR="00A417B3" w:rsidRPr="00A417B3" w:rsidRDefault="00A417B3" w:rsidP="00A417B3">
      <w:pPr>
        <w:bidi/>
        <w:rPr>
          <w:rFonts w:cs="David" w:hint="cs"/>
          <w:u w:val="single"/>
          <w:rtl/>
        </w:rPr>
      </w:pPr>
      <w:r w:rsidRPr="00A417B3">
        <w:rPr>
          <w:rFonts w:cs="David" w:hint="cs"/>
          <w:u w:val="single"/>
          <w:rtl/>
        </w:rPr>
        <w:t>אחמד טיבי:</w:t>
      </w:r>
    </w:p>
    <w:p w14:paraId="6AC09962" w14:textId="77777777" w:rsidR="00A417B3" w:rsidRPr="00A417B3" w:rsidRDefault="00A417B3" w:rsidP="00A417B3">
      <w:pPr>
        <w:bidi/>
        <w:rPr>
          <w:rFonts w:cs="David" w:hint="cs"/>
          <w:u w:val="single"/>
          <w:rtl/>
        </w:rPr>
      </w:pPr>
    </w:p>
    <w:p w14:paraId="79C938D0" w14:textId="77777777" w:rsidR="00A417B3" w:rsidRPr="00A417B3" w:rsidRDefault="00A417B3" w:rsidP="00A417B3">
      <w:pPr>
        <w:keepNext/>
        <w:bidi/>
        <w:ind w:firstLine="720"/>
        <w:rPr>
          <w:rFonts w:cs="David" w:hint="cs"/>
          <w:rtl/>
        </w:rPr>
      </w:pPr>
      <w:r w:rsidRPr="00A417B3">
        <w:rPr>
          <w:rFonts w:cs="David" w:hint="cs"/>
          <w:rtl/>
        </w:rPr>
        <w:t>אתה מוכן לחזור על הסיכומים, כי קדימה לא עדכנה אותי?</w:t>
      </w:r>
    </w:p>
    <w:p w14:paraId="37957933" w14:textId="77777777" w:rsidR="00A417B3" w:rsidRPr="00A417B3" w:rsidRDefault="00A417B3" w:rsidP="00A417B3">
      <w:pPr>
        <w:keepNext/>
        <w:bidi/>
        <w:rPr>
          <w:rFonts w:cs="David" w:hint="cs"/>
          <w:rtl/>
        </w:rPr>
      </w:pPr>
    </w:p>
    <w:p w14:paraId="7C577A42" w14:textId="77777777" w:rsidR="00A417B3" w:rsidRPr="00A417B3" w:rsidRDefault="00A417B3" w:rsidP="00A417B3">
      <w:pPr>
        <w:keepNext/>
        <w:keepLines/>
        <w:bidi/>
        <w:rPr>
          <w:rFonts w:cs="David" w:hint="cs"/>
          <w:u w:val="single"/>
          <w:rtl/>
        </w:rPr>
      </w:pPr>
      <w:r w:rsidRPr="00A417B3">
        <w:rPr>
          <w:rFonts w:cs="David" w:hint="cs"/>
          <w:u w:val="single"/>
          <w:rtl/>
        </w:rPr>
        <w:t xml:space="preserve">זאב </w:t>
      </w:r>
      <w:proofErr w:type="spellStart"/>
      <w:r w:rsidRPr="00A417B3">
        <w:rPr>
          <w:rFonts w:cs="David" w:hint="cs"/>
          <w:u w:val="single"/>
          <w:rtl/>
        </w:rPr>
        <w:t>אלקין</w:t>
      </w:r>
      <w:proofErr w:type="spellEnd"/>
      <w:r w:rsidRPr="00A417B3">
        <w:rPr>
          <w:rFonts w:cs="David" w:hint="cs"/>
          <w:u w:val="single"/>
          <w:rtl/>
        </w:rPr>
        <w:t>:</w:t>
      </w:r>
    </w:p>
    <w:p w14:paraId="42FA22EC" w14:textId="77777777" w:rsidR="00A417B3" w:rsidRPr="00A417B3" w:rsidRDefault="00A417B3" w:rsidP="00A417B3">
      <w:pPr>
        <w:keepNext/>
        <w:keepLines/>
        <w:bidi/>
        <w:rPr>
          <w:rFonts w:cs="David" w:hint="cs"/>
          <w:u w:val="single"/>
          <w:rtl/>
        </w:rPr>
      </w:pPr>
    </w:p>
    <w:p w14:paraId="111A95C6" w14:textId="77777777" w:rsidR="00A417B3" w:rsidRPr="00A417B3" w:rsidRDefault="00A417B3" w:rsidP="00A417B3">
      <w:pPr>
        <w:keepNext/>
        <w:bidi/>
        <w:rPr>
          <w:rFonts w:cs="David" w:hint="cs"/>
          <w:rtl/>
        </w:rPr>
      </w:pPr>
      <w:r w:rsidRPr="00A417B3">
        <w:rPr>
          <w:rFonts w:cs="David" w:hint="cs"/>
          <w:rtl/>
        </w:rPr>
        <w:tab/>
        <w:t xml:space="preserve"> אחמד טיבי, אני תמיד אשמח לעזור לך.</w:t>
      </w:r>
    </w:p>
    <w:p w14:paraId="43F07ED5" w14:textId="77777777" w:rsidR="00A417B3" w:rsidRPr="00A417B3" w:rsidRDefault="00A417B3" w:rsidP="00A417B3">
      <w:pPr>
        <w:keepNext/>
        <w:bidi/>
        <w:rPr>
          <w:rFonts w:cs="David" w:hint="cs"/>
          <w:rtl/>
        </w:rPr>
      </w:pPr>
    </w:p>
    <w:p w14:paraId="7C3E8A2A"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64776D4" w14:textId="77777777" w:rsidR="00A417B3" w:rsidRPr="00A417B3" w:rsidRDefault="00A417B3" w:rsidP="00A417B3">
      <w:pPr>
        <w:bidi/>
        <w:rPr>
          <w:rFonts w:cs="David" w:hint="cs"/>
          <w:u w:val="single"/>
          <w:rtl/>
        </w:rPr>
      </w:pPr>
    </w:p>
    <w:p w14:paraId="7EA6695F" w14:textId="77777777" w:rsidR="00A417B3" w:rsidRPr="00A417B3" w:rsidRDefault="00A417B3" w:rsidP="00A417B3">
      <w:pPr>
        <w:keepNext/>
        <w:bidi/>
        <w:rPr>
          <w:rFonts w:cs="David" w:hint="cs"/>
          <w:rtl/>
        </w:rPr>
      </w:pPr>
      <w:r w:rsidRPr="00A417B3">
        <w:rPr>
          <w:rFonts w:cs="David" w:hint="cs"/>
          <w:rtl/>
        </w:rPr>
        <w:tab/>
        <w:t xml:space="preserve">רבותי, אנחנו נסתפק בכך שאנחנו מאשרים את סדרי הדיון כפי שהוצעו על-ידי חבר הכנסת זאב </w:t>
      </w:r>
      <w:proofErr w:type="spellStart"/>
      <w:r w:rsidRPr="00A417B3">
        <w:rPr>
          <w:rFonts w:cs="David" w:hint="cs"/>
          <w:rtl/>
        </w:rPr>
        <w:t>אלקין</w:t>
      </w:r>
      <w:proofErr w:type="spellEnd"/>
      <w:r w:rsidRPr="00A417B3">
        <w:rPr>
          <w:rFonts w:cs="David" w:hint="cs"/>
          <w:rtl/>
        </w:rPr>
        <w:t xml:space="preserve">, לרבות הדגש שניתן כאן לעניין שעות ההצבעה, כפי שהובא גם על-ידי כאן כדי שלא יהיו אי-הבנות. מי בעד ההסדר המוצע? מי נגד? אין. נמנעים </w:t>
      </w:r>
      <w:r w:rsidRPr="00A417B3">
        <w:rPr>
          <w:rFonts w:cs="David"/>
          <w:rtl/>
        </w:rPr>
        <w:t>–</w:t>
      </w:r>
      <w:r w:rsidRPr="00A417B3">
        <w:rPr>
          <w:rFonts w:cs="David" w:hint="cs"/>
          <w:rtl/>
        </w:rPr>
        <w:t xml:space="preserve"> אין.</w:t>
      </w:r>
    </w:p>
    <w:p w14:paraId="512550DB" w14:textId="77777777" w:rsidR="00A417B3" w:rsidRPr="00A417B3" w:rsidRDefault="00A417B3" w:rsidP="00A417B3">
      <w:pPr>
        <w:keepNext/>
        <w:bidi/>
        <w:rPr>
          <w:rFonts w:cs="David" w:hint="cs"/>
          <w:rtl/>
        </w:rPr>
      </w:pPr>
    </w:p>
    <w:p w14:paraId="1F9BB867" w14:textId="77777777" w:rsidR="00A417B3" w:rsidRPr="00A417B3" w:rsidRDefault="00A417B3" w:rsidP="00A417B3">
      <w:pPr>
        <w:keepNext/>
        <w:bidi/>
        <w:jc w:val="center"/>
        <w:rPr>
          <w:rFonts w:cs="David" w:hint="cs"/>
          <w:rtl/>
        </w:rPr>
      </w:pPr>
      <w:r w:rsidRPr="00A417B3">
        <w:rPr>
          <w:rFonts w:cs="David" w:hint="cs"/>
          <w:rtl/>
        </w:rPr>
        <w:t xml:space="preserve">בעד הסדרי הדיון המוצעים </w:t>
      </w:r>
      <w:r w:rsidRPr="00A417B3">
        <w:rPr>
          <w:rFonts w:cs="David"/>
          <w:rtl/>
        </w:rPr>
        <w:t>–</w:t>
      </w:r>
      <w:r w:rsidRPr="00A417B3">
        <w:rPr>
          <w:rFonts w:cs="David" w:hint="cs"/>
          <w:rtl/>
        </w:rPr>
        <w:t xml:space="preserve"> פה אחד</w:t>
      </w:r>
    </w:p>
    <w:p w14:paraId="33FE0EE7" w14:textId="77777777" w:rsidR="00A417B3" w:rsidRPr="00A417B3" w:rsidRDefault="00A417B3" w:rsidP="00A417B3">
      <w:pPr>
        <w:keepNext/>
        <w:bidi/>
        <w:rPr>
          <w:rFonts w:cs="David" w:hint="cs"/>
          <w:rtl/>
        </w:rPr>
      </w:pPr>
    </w:p>
    <w:p w14:paraId="348E7256"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57C50C7B" w14:textId="77777777" w:rsidR="00A417B3" w:rsidRPr="00A417B3" w:rsidRDefault="00A417B3" w:rsidP="00A417B3">
      <w:pPr>
        <w:bidi/>
        <w:rPr>
          <w:rFonts w:cs="David" w:hint="cs"/>
          <w:u w:val="single"/>
          <w:rtl/>
        </w:rPr>
      </w:pPr>
    </w:p>
    <w:p w14:paraId="3D7CB036" w14:textId="77777777" w:rsidR="00A417B3" w:rsidRPr="00A417B3" w:rsidRDefault="00A417B3" w:rsidP="00A417B3">
      <w:pPr>
        <w:keepNext/>
        <w:bidi/>
        <w:rPr>
          <w:rFonts w:cs="David" w:hint="cs"/>
          <w:rtl/>
        </w:rPr>
      </w:pPr>
      <w:r w:rsidRPr="00A417B3">
        <w:rPr>
          <w:rFonts w:cs="David" w:hint="cs"/>
          <w:rtl/>
        </w:rPr>
        <w:tab/>
        <w:t xml:space="preserve">אושר פה אחד. תודה. </w:t>
      </w:r>
    </w:p>
    <w:p w14:paraId="7380E62D" w14:textId="77777777" w:rsidR="00A417B3" w:rsidRPr="00A417B3" w:rsidRDefault="00A417B3" w:rsidP="00A417B3">
      <w:pPr>
        <w:pStyle w:val="a"/>
        <w:numPr>
          <w:ilvl w:val="0"/>
          <w:numId w:val="1"/>
        </w:numPr>
      </w:pPr>
      <w:r w:rsidRPr="00A417B3">
        <w:rPr>
          <w:rtl/>
        </w:rPr>
        <w:br w:type="page"/>
        <w:t>בקשה להעברת ה</w:t>
      </w:r>
      <w:r w:rsidRPr="00A417B3">
        <w:rPr>
          <w:rFonts w:hint="cs"/>
          <w:rtl/>
        </w:rPr>
        <w:t>צעת חוק</w:t>
      </w:r>
      <w:r w:rsidRPr="00A417B3">
        <w:rPr>
          <w:rtl/>
        </w:rPr>
        <w:t xml:space="preserve"> מוועדה לוועדה</w:t>
      </w:r>
      <w:r w:rsidRPr="00A417B3">
        <w:rPr>
          <w:rFonts w:hint="cs"/>
          <w:rtl/>
        </w:rPr>
        <w:t xml:space="preserve"> </w:t>
      </w:r>
      <w:r w:rsidRPr="00A417B3">
        <w:rPr>
          <w:rtl/>
        </w:rPr>
        <w:t>– בקשת יו</w:t>
      </w:r>
      <w:r w:rsidRPr="00A417B3">
        <w:rPr>
          <w:rFonts w:hint="cs"/>
          <w:rtl/>
        </w:rPr>
        <w:t>שב-ראש</w:t>
      </w:r>
      <w:r w:rsidRPr="00A417B3">
        <w:rPr>
          <w:rtl/>
        </w:rPr>
        <w:t xml:space="preserve"> ועדת העבודה, הרווחה והבריאות להעברת הצעת חוק ההתייעלות הכלכלית (תיקוני חקיקה ליישום התכנית הכלכלית לשנים 2009ו-2010) (תיקון מס' 5), </w:t>
      </w:r>
      <w:proofErr w:type="spellStart"/>
      <w:r w:rsidRPr="00A417B3">
        <w:rPr>
          <w:rtl/>
        </w:rPr>
        <w:t>התשע"א</w:t>
      </w:r>
      <w:proofErr w:type="spellEnd"/>
      <w:r w:rsidRPr="00A417B3">
        <w:rPr>
          <w:rtl/>
        </w:rPr>
        <w:t>-2010 (מ/548), מוועדת הכספים לדיון בוועדת העבודה, הרווחה והבריאות</w:t>
      </w:r>
      <w:r w:rsidRPr="00A417B3">
        <w:t>.</w:t>
      </w:r>
    </w:p>
    <w:p w14:paraId="330B2F08" w14:textId="77777777" w:rsidR="00A417B3" w:rsidRPr="00A417B3" w:rsidRDefault="00A417B3" w:rsidP="00A417B3">
      <w:pPr>
        <w:keepNext/>
        <w:bidi/>
        <w:rPr>
          <w:rFonts w:cs="David" w:hint="cs"/>
          <w:rtl/>
        </w:rPr>
      </w:pPr>
    </w:p>
    <w:p w14:paraId="4F1801EC"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670EA787" w14:textId="77777777" w:rsidR="00A417B3" w:rsidRPr="00A417B3" w:rsidRDefault="00A417B3" w:rsidP="00A417B3">
      <w:pPr>
        <w:bidi/>
        <w:rPr>
          <w:rFonts w:cs="David" w:hint="cs"/>
          <w:u w:val="single"/>
          <w:rtl/>
        </w:rPr>
      </w:pPr>
    </w:p>
    <w:p w14:paraId="383DDC5B" w14:textId="77777777" w:rsidR="00A417B3" w:rsidRPr="00A417B3" w:rsidRDefault="00A417B3" w:rsidP="00A417B3">
      <w:pPr>
        <w:keepNext/>
        <w:bidi/>
        <w:rPr>
          <w:rFonts w:cs="David" w:hint="cs"/>
          <w:rtl/>
        </w:rPr>
      </w:pPr>
      <w:r w:rsidRPr="00A417B3">
        <w:rPr>
          <w:rFonts w:cs="David" w:hint="cs"/>
          <w:rtl/>
        </w:rPr>
        <w:tab/>
        <w:t xml:space="preserve">רבותי, עוד נושא אחד על סדר היום. </w:t>
      </w:r>
      <w:r w:rsidRPr="00A417B3">
        <w:rPr>
          <w:rFonts w:cs="David"/>
          <w:rtl/>
        </w:rPr>
        <w:t>בקשת יו</w:t>
      </w:r>
      <w:r w:rsidRPr="00A417B3">
        <w:rPr>
          <w:rFonts w:cs="David" w:hint="cs"/>
          <w:rtl/>
        </w:rPr>
        <w:t>שב-ראש</w:t>
      </w:r>
      <w:r w:rsidRPr="00A417B3">
        <w:rPr>
          <w:rFonts w:cs="David"/>
          <w:rtl/>
        </w:rPr>
        <w:t xml:space="preserve"> ועדת העבודה, הרווחה והבריאות להעברת הצעת חוק ההתייעלות הכלכלית (תיקוני חקיקה ליישום התכנית הכלכלית לשנים 2009ו-2010) (תיקון מס' 5), </w:t>
      </w:r>
      <w:proofErr w:type="spellStart"/>
      <w:r w:rsidRPr="00A417B3">
        <w:rPr>
          <w:rFonts w:cs="David"/>
          <w:rtl/>
        </w:rPr>
        <w:t>התשע"א</w:t>
      </w:r>
      <w:proofErr w:type="spellEnd"/>
      <w:r w:rsidRPr="00A417B3">
        <w:rPr>
          <w:rFonts w:cs="David"/>
          <w:rtl/>
        </w:rPr>
        <w:t>-2010</w:t>
      </w:r>
      <w:r w:rsidRPr="00A417B3">
        <w:rPr>
          <w:rFonts w:cs="David" w:hint="cs"/>
          <w:rtl/>
        </w:rPr>
        <w:t xml:space="preserve"> </w:t>
      </w:r>
      <w:r w:rsidRPr="00A417B3">
        <w:rPr>
          <w:rFonts w:cs="David"/>
          <w:rtl/>
        </w:rPr>
        <w:t>(מ/548</w:t>
      </w:r>
      <w:r w:rsidRPr="00A417B3">
        <w:rPr>
          <w:rFonts w:cs="David" w:hint="cs"/>
          <w:rtl/>
        </w:rPr>
        <w:t>), מוועדת הכספים לדיון בוועדת העבודה, הרווחה והבריאות. מי מציג? אילת השחר, בבקשה.</w:t>
      </w:r>
    </w:p>
    <w:p w14:paraId="383B61A1" w14:textId="77777777" w:rsidR="00A417B3" w:rsidRPr="00A417B3" w:rsidRDefault="00A417B3" w:rsidP="00A417B3">
      <w:pPr>
        <w:keepNext/>
        <w:bidi/>
        <w:rPr>
          <w:rFonts w:cs="David" w:hint="cs"/>
          <w:rtl/>
        </w:rPr>
      </w:pPr>
    </w:p>
    <w:p w14:paraId="591D3DC5" w14:textId="77777777" w:rsidR="00A417B3" w:rsidRPr="00A417B3" w:rsidRDefault="00A417B3" w:rsidP="00A417B3">
      <w:pPr>
        <w:keepNext/>
        <w:bidi/>
        <w:rPr>
          <w:rFonts w:cs="David" w:hint="cs"/>
          <w:rtl/>
        </w:rPr>
      </w:pPr>
      <w:r w:rsidRPr="00A417B3">
        <w:rPr>
          <w:rFonts w:cs="David" w:hint="cs"/>
          <w:u w:val="single"/>
          <w:rtl/>
        </w:rPr>
        <w:t>אילת השחר:</w:t>
      </w:r>
    </w:p>
    <w:p w14:paraId="51D79811" w14:textId="77777777" w:rsidR="00A417B3" w:rsidRPr="00A417B3" w:rsidRDefault="00A417B3" w:rsidP="00A417B3">
      <w:pPr>
        <w:keepNext/>
        <w:bidi/>
        <w:rPr>
          <w:rFonts w:cs="David" w:hint="cs"/>
          <w:rtl/>
        </w:rPr>
      </w:pPr>
    </w:p>
    <w:p w14:paraId="56F1946C" w14:textId="77777777" w:rsidR="00A417B3" w:rsidRPr="00A417B3" w:rsidRDefault="00A417B3" w:rsidP="00A417B3">
      <w:pPr>
        <w:keepNext/>
        <w:bidi/>
        <w:rPr>
          <w:rFonts w:cs="David" w:hint="cs"/>
          <w:rtl/>
        </w:rPr>
      </w:pPr>
      <w:r w:rsidRPr="00A417B3">
        <w:rPr>
          <w:rFonts w:cs="David" w:hint="cs"/>
          <w:rtl/>
        </w:rPr>
        <w:tab/>
        <w:t xml:space="preserve">בשם חבר הכנסת חיים כץ. זו הצעת חוק שהגיעה לדיוני ועדת העבודה והרווחה במסגרת חוק התקציב 2010-2009. הנושא נידון בוועדת העבודה והרווחה. הוחלט אז לקבוע כי יחולו הוראות באישור שר האוצר, באישור של ועדת העבודה והרווחה לקבוע תקנות שיחולו בינואר 2011. אנחנו רואים שההוראות לא בוצעו והן חזרו לפתחן של הוועדה, ואנחנו מבקשים שיחזרו לוועדת העבודה והרווחה ולא לוועדת הכספים, כי הדיון כבר היה בוועדה אצלנו. </w:t>
      </w:r>
    </w:p>
    <w:p w14:paraId="0CD7E1AF" w14:textId="77777777" w:rsidR="00A417B3" w:rsidRPr="00A417B3" w:rsidRDefault="00A417B3" w:rsidP="00A417B3">
      <w:pPr>
        <w:keepNext/>
        <w:bidi/>
        <w:rPr>
          <w:rFonts w:cs="David" w:hint="cs"/>
          <w:rtl/>
        </w:rPr>
      </w:pPr>
    </w:p>
    <w:p w14:paraId="50F9A002" w14:textId="77777777" w:rsidR="00A417B3" w:rsidRPr="00A417B3" w:rsidRDefault="00A417B3" w:rsidP="00A417B3">
      <w:pPr>
        <w:bidi/>
        <w:rPr>
          <w:rFonts w:cs="David"/>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137C57BA" w14:textId="77777777" w:rsidR="00A417B3" w:rsidRPr="00A417B3" w:rsidRDefault="00A417B3" w:rsidP="00A417B3">
      <w:pPr>
        <w:bidi/>
        <w:rPr>
          <w:rFonts w:cs="David"/>
          <w:rtl/>
        </w:rPr>
      </w:pPr>
    </w:p>
    <w:p w14:paraId="243E3CBC" w14:textId="77777777" w:rsidR="00A417B3" w:rsidRPr="00A417B3" w:rsidRDefault="00A417B3" w:rsidP="00A417B3">
      <w:pPr>
        <w:keepNext/>
        <w:bidi/>
        <w:rPr>
          <w:rFonts w:cs="David" w:hint="cs"/>
          <w:rtl/>
        </w:rPr>
      </w:pPr>
      <w:r w:rsidRPr="00A417B3">
        <w:rPr>
          <w:rFonts w:cs="David" w:hint="cs"/>
          <w:rtl/>
        </w:rPr>
        <w:tab/>
        <w:t>למעשה, אני מבין שמועד תחילת ההוראה אושר מלכתחילה בוועדת העבודה, הרווחה והבריאות. אני מבין שיש הסכמה של יושב-ראש ועדת הכספים לבקשה הזאת. מישהו מעוניין להתייחס? אם לא, אנחנו נעבור להצבעה. מי בעד הבקשה להעברת הצעת החוק - -</w:t>
      </w:r>
    </w:p>
    <w:p w14:paraId="02ACBAB0" w14:textId="77777777" w:rsidR="00A417B3" w:rsidRPr="00A417B3" w:rsidRDefault="00A417B3" w:rsidP="00A417B3">
      <w:pPr>
        <w:keepNext/>
        <w:bidi/>
        <w:rPr>
          <w:rFonts w:cs="David" w:hint="cs"/>
          <w:rtl/>
        </w:rPr>
      </w:pPr>
    </w:p>
    <w:p w14:paraId="3782A2DE" w14:textId="77777777" w:rsidR="00A417B3" w:rsidRPr="00A417B3" w:rsidRDefault="00A417B3" w:rsidP="00A417B3">
      <w:pPr>
        <w:bidi/>
        <w:rPr>
          <w:rFonts w:cs="David" w:hint="cs"/>
          <w:u w:val="single"/>
          <w:rtl/>
        </w:rPr>
      </w:pPr>
      <w:r w:rsidRPr="00A417B3">
        <w:rPr>
          <w:rFonts w:cs="David" w:hint="cs"/>
          <w:u w:val="single"/>
          <w:rtl/>
        </w:rPr>
        <w:t xml:space="preserve">אופיר </w:t>
      </w:r>
      <w:proofErr w:type="spellStart"/>
      <w:r w:rsidRPr="00A417B3">
        <w:rPr>
          <w:rFonts w:cs="David" w:hint="cs"/>
          <w:u w:val="single"/>
          <w:rtl/>
        </w:rPr>
        <w:t>אקוניס</w:t>
      </w:r>
      <w:proofErr w:type="spellEnd"/>
      <w:r w:rsidRPr="00A417B3">
        <w:rPr>
          <w:rFonts w:cs="David" w:hint="cs"/>
          <w:u w:val="single"/>
          <w:rtl/>
        </w:rPr>
        <w:t>:</w:t>
      </w:r>
    </w:p>
    <w:p w14:paraId="29AEE995" w14:textId="77777777" w:rsidR="00A417B3" w:rsidRPr="00A417B3" w:rsidRDefault="00A417B3" w:rsidP="00A417B3">
      <w:pPr>
        <w:bidi/>
        <w:rPr>
          <w:rFonts w:cs="David" w:hint="cs"/>
          <w:u w:val="single"/>
          <w:rtl/>
        </w:rPr>
      </w:pPr>
    </w:p>
    <w:p w14:paraId="3643B5D2" w14:textId="77777777" w:rsidR="00A417B3" w:rsidRPr="00A417B3" w:rsidRDefault="00A417B3" w:rsidP="00A417B3">
      <w:pPr>
        <w:keepNext/>
        <w:bidi/>
        <w:ind w:firstLine="720"/>
        <w:rPr>
          <w:rFonts w:cs="David" w:hint="cs"/>
          <w:rtl/>
        </w:rPr>
      </w:pPr>
      <w:r w:rsidRPr="00A417B3">
        <w:rPr>
          <w:rFonts w:cs="David" w:hint="cs"/>
          <w:rtl/>
        </w:rPr>
        <w:t>בהסכמה?</w:t>
      </w:r>
    </w:p>
    <w:p w14:paraId="5EA31812" w14:textId="77777777" w:rsidR="00A417B3" w:rsidRPr="00A417B3" w:rsidRDefault="00A417B3" w:rsidP="00A417B3">
      <w:pPr>
        <w:keepNext/>
        <w:bidi/>
        <w:ind w:firstLine="720"/>
        <w:rPr>
          <w:rFonts w:cs="David" w:hint="cs"/>
          <w:rtl/>
        </w:rPr>
      </w:pPr>
    </w:p>
    <w:p w14:paraId="31DF6220"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61C43B91" w14:textId="77777777" w:rsidR="00A417B3" w:rsidRPr="00A417B3" w:rsidRDefault="00A417B3" w:rsidP="00A417B3">
      <w:pPr>
        <w:bidi/>
        <w:rPr>
          <w:rFonts w:cs="David" w:hint="cs"/>
          <w:u w:val="single"/>
          <w:rtl/>
        </w:rPr>
      </w:pPr>
    </w:p>
    <w:p w14:paraId="402E10A1" w14:textId="77777777" w:rsidR="00A417B3" w:rsidRPr="00A417B3" w:rsidRDefault="00A417B3" w:rsidP="00A417B3">
      <w:pPr>
        <w:keepNext/>
        <w:bidi/>
        <w:ind w:firstLine="720"/>
        <w:rPr>
          <w:rFonts w:cs="David" w:hint="cs"/>
          <w:rtl/>
        </w:rPr>
      </w:pPr>
      <w:r w:rsidRPr="00A417B3">
        <w:rPr>
          <w:rFonts w:cs="David" w:hint="cs"/>
          <w:rtl/>
        </w:rPr>
        <w:t>בהסכמה.</w:t>
      </w:r>
    </w:p>
    <w:p w14:paraId="4240B9FE" w14:textId="77777777" w:rsidR="00A417B3" w:rsidRPr="00A417B3" w:rsidRDefault="00A417B3" w:rsidP="00A417B3">
      <w:pPr>
        <w:keepNext/>
        <w:bidi/>
        <w:ind w:firstLine="720"/>
        <w:rPr>
          <w:rFonts w:cs="David" w:hint="cs"/>
          <w:rtl/>
        </w:rPr>
      </w:pPr>
    </w:p>
    <w:p w14:paraId="482C2661" w14:textId="77777777" w:rsidR="00A417B3" w:rsidRPr="00A417B3" w:rsidRDefault="00A417B3" w:rsidP="00A417B3">
      <w:pPr>
        <w:keepNext/>
        <w:bidi/>
        <w:ind w:firstLine="720"/>
        <w:rPr>
          <w:rFonts w:cs="David" w:hint="cs"/>
          <w:rtl/>
        </w:rPr>
      </w:pPr>
      <w:r w:rsidRPr="00A417B3">
        <w:rPr>
          <w:rFonts w:cs="David" w:hint="cs"/>
          <w:rtl/>
        </w:rPr>
        <w:t>- - מוועדת הכספים לוועדת העבודה, הרווחה והבריאות?</w:t>
      </w:r>
    </w:p>
    <w:p w14:paraId="60C940A9" w14:textId="77777777" w:rsidR="00A417B3" w:rsidRPr="00A417B3" w:rsidRDefault="00A417B3" w:rsidP="00A417B3">
      <w:pPr>
        <w:keepNext/>
        <w:bidi/>
        <w:ind w:firstLine="720"/>
        <w:rPr>
          <w:rFonts w:cs="David" w:hint="cs"/>
          <w:rtl/>
        </w:rPr>
      </w:pPr>
    </w:p>
    <w:p w14:paraId="23C2830A" w14:textId="77777777" w:rsidR="00A417B3" w:rsidRPr="00A417B3" w:rsidRDefault="00A417B3" w:rsidP="00A417B3">
      <w:pPr>
        <w:keepNext/>
        <w:bidi/>
        <w:ind w:firstLine="720"/>
        <w:rPr>
          <w:rFonts w:cs="David" w:hint="cs"/>
          <w:rtl/>
        </w:rPr>
      </w:pPr>
      <w:r w:rsidRPr="00A417B3">
        <w:rPr>
          <w:rFonts w:cs="David" w:hint="cs"/>
          <w:rtl/>
        </w:rPr>
        <w:t xml:space="preserve"> </w:t>
      </w:r>
    </w:p>
    <w:p w14:paraId="7829E2D5" w14:textId="77777777" w:rsidR="00A417B3" w:rsidRPr="00A417B3" w:rsidRDefault="00A417B3" w:rsidP="00A417B3">
      <w:pPr>
        <w:pStyle w:val="a"/>
        <w:jc w:val="center"/>
        <w:rPr>
          <w:rFonts w:hint="cs"/>
          <w:rtl/>
        </w:rPr>
      </w:pPr>
      <w:r w:rsidRPr="00A417B3">
        <w:rPr>
          <w:rFonts w:hint="cs"/>
          <w:rtl/>
        </w:rPr>
        <w:t xml:space="preserve">בעד הבקשה </w:t>
      </w:r>
      <w:r w:rsidRPr="00A417B3">
        <w:rPr>
          <w:rtl/>
        </w:rPr>
        <w:t>–</w:t>
      </w:r>
      <w:r w:rsidRPr="00A417B3">
        <w:rPr>
          <w:rFonts w:hint="cs"/>
          <w:rtl/>
        </w:rPr>
        <w:t xml:space="preserve"> פה אחד</w:t>
      </w:r>
    </w:p>
    <w:p w14:paraId="79EFFB2A" w14:textId="77777777" w:rsidR="00A417B3" w:rsidRPr="00A417B3" w:rsidRDefault="00A417B3" w:rsidP="00A417B3">
      <w:pPr>
        <w:pStyle w:val="a"/>
        <w:jc w:val="center"/>
        <w:rPr>
          <w:rFonts w:hint="cs"/>
          <w:rtl/>
        </w:rPr>
      </w:pPr>
      <w:r w:rsidRPr="00A417B3">
        <w:rPr>
          <w:rtl/>
        </w:rPr>
        <w:t>בקשת יו</w:t>
      </w:r>
      <w:r w:rsidRPr="00A417B3">
        <w:rPr>
          <w:rFonts w:hint="cs"/>
          <w:rtl/>
        </w:rPr>
        <w:t>שב-ראש</w:t>
      </w:r>
      <w:r w:rsidRPr="00A417B3">
        <w:rPr>
          <w:rtl/>
        </w:rPr>
        <w:t xml:space="preserve"> ועדת העבודה, הרווחה והבריאות להעברת הצעת חוק ההתייעלות הכלכלית (תיקוני חקיקה ליישום התכנית הכלכלית לשנים 2009ו-2010) (תיקון מס' 5), </w:t>
      </w:r>
      <w:proofErr w:type="spellStart"/>
      <w:r w:rsidRPr="00A417B3">
        <w:rPr>
          <w:rtl/>
        </w:rPr>
        <w:t>התשע"א</w:t>
      </w:r>
      <w:proofErr w:type="spellEnd"/>
      <w:r w:rsidRPr="00A417B3">
        <w:rPr>
          <w:rtl/>
        </w:rPr>
        <w:t>-2010 (מ/548), מוועדת הכספים לדיון בוועדת העבודה, הרווחה והבריאות</w:t>
      </w:r>
      <w:r w:rsidRPr="00A417B3">
        <w:rPr>
          <w:rFonts w:hint="cs"/>
          <w:rtl/>
        </w:rPr>
        <w:t>, נתקבלה.</w:t>
      </w:r>
    </w:p>
    <w:p w14:paraId="068368C8" w14:textId="77777777" w:rsidR="00A417B3" w:rsidRPr="00A417B3" w:rsidRDefault="00A417B3" w:rsidP="00A417B3">
      <w:pPr>
        <w:keepNext/>
        <w:bidi/>
        <w:rPr>
          <w:rFonts w:cs="David" w:hint="cs"/>
          <w:rtl/>
        </w:rPr>
      </w:pPr>
    </w:p>
    <w:p w14:paraId="7A577122" w14:textId="77777777" w:rsidR="00A417B3" w:rsidRPr="00A417B3" w:rsidRDefault="00A417B3" w:rsidP="00A417B3">
      <w:pPr>
        <w:bidi/>
        <w:rPr>
          <w:rFonts w:cs="David" w:hint="cs"/>
          <w:u w:val="single"/>
          <w:rtl/>
        </w:rPr>
      </w:pPr>
      <w:r w:rsidRPr="00A417B3">
        <w:rPr>
          <w:rFonts w:cs="David" w:hint="cs"/>
          <w:u w:val="single"/>
          <w:rtl/>
        </w:rPr>
        <w:t xml:space="preserve">היו"ר יריב </w:t>
      </w:r>
      <w:proofErr w:type="spellStart"/>
      <w:r w:rsidRPr="00A417B3">
        <w:rPr>
          <w:rFonts w:cs="David" w:hint="cs"/>
          <w:u w:val="single"/>
          <w:rtl/>
        </w:rPr>
        <w:t>לוין</w:t>
      </w:r>
      <w:proofErr w:type="spellEnd"/>
      <w:r w:rsidRPr="00A417B3">
        <w:rPr>
          <w:rFonts w:cs="David" w:hint="cs"/>
          <w:u w:val="single"/>
          <w:rtl/>
        </w:rPr>
        <w:t>:</w:t>
      </w:r>
    </w:p>
    <w:p w14:paraId="079C1333" w14:textId="77777777" w:rsidR="00A417B3" w:rsidRPr="00A417B3" w:rsidRDefault="00A417B3" w:rsidP="00A417B3">
      <w:pPr>
        <w:bidi/>
        <w:rPr>
          <w:rFonts w:cs="David" w:hint="cs"/>
          <w:u w:val="single"/>
          <w:rtl/>
        </w:rPr>
      </w:pPr>
    </w:p>
    <w:p w14:paraId="09994A19" w14:textId="77777777" w:rsidR="00A417B3" w:rsidRPr="00A417B3" w:rsidRDefault="00A417B3" w:rsidP="00A417B3">
      <w:pPr>
        <w:keepNext/>
        <w:bidi/>
        <w:rPr>
          <w:rFonts w:cs="David" w:hint="cs"/>
          <w:rtl/>
        </w:rPr>
      </w:pPr>
      <w:r w:rsidRPr="00A417B3">
        <w:rPr>
          <w:rFonts w:cs="David" w:hint="cs"/>
          <w:rtl/>
        </w:rPr>
        <w:tab/>
        <w:t>שמונה בעד, מתנגדים אין. אושר. תודה. הישיבה נעולה.</w:t>
      </w:r>
    </w:p>
    <w:p w14:paraId="58BC47E5" w14:textId="77777777" w:rsidR="00A417B3" w:rsidRPr="00A417B3" w:rsidRDefault="00A417B3" w:rsidP="00A417B3">
      <w:pPr>
        <w:keepNext/>
        <w:bidi/>
        <w:rPr>
          <w:rFonts w:cs="David" w:hint="cs"/>
          <w:rtl/>
        </w:rPr>
      </w:pPr>
    </w:p>
    <w:p w14:paraId="4A1EF97A" w14:textId="77777777" w:rsidR="00A417B3" w:rsidRPr="00A417B3" w:rsidRDefault="00A417B3" w:rsidP="00A417B3">
      <w:pPr>
        <w:keepNext/>
        <w:bidi/>
        <w:rPr>
          <w:rFonts w:cs="David" w:hint="cs"/>
          <w:rtl/>
        </w:rPr>
      </w:pPr>
    </w:p>
    <w:p w14:paraId="21559CA2" w14:textId="77777777" w:rsidR="00A417B3" w:rsidRPr="00A417B3" w:rsidRDefault="00A417B3" w:rsidP="00A417B3">
      <w:pPr>
        <w:keepNext/>
        <w:bidi/>
        <w:rPr>
          <w:rFonts w:cs="David"/>
          <w:b/>
          <w:bCs/>
          <w:rtl/>
        </w:rPr>
      </w:pPr>
      <w:r w:rsidRPr="00A417B3">
        <w:rPr>
          <w:rFonts w:cs="David" w:hint="cs"/>
          <w:b/>
          <w:bCs/>
          <w:u w:val="single"/>
          <w:rtl/>
        </w:rPr>
        <w:t>הישיבה ננעלה בשעה 11:35</w:t>
      </w:r>
    </w:p>
    <w:p w14:paraId="6C66A820" w14:textId="77777777" w:rsidR="00552A80" w:rsidRPr="00A417B3" w:rsidRDefault="00552A80" w:rsidP="00A417B3">
      <w:pPr>
        <w:bidi/>
        <w:rPr>
          <w:rFonts w:cs="David"/>
        </w:rPr>
      </w:pPr>
    </w:p>
    <w:sectPr w:rsidR="00552A80" w:rsidRPr="00A417B3" w:rsidSect="00A417B3">
      <w:headerReference w:type="default" r:id="rId7"/>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8701" w14:textId="77777777" w:rsidR="00A417B3" w:rsidRDefault="00A417B3">
      <w:r>
        <w:separator/>
      </w:r>
    </w:p>
  </w:endnote>
  <w:endnote w:type="continuationSeparator" w:id="0">
    <w:p w14:paraId="123AE428" w14:textId="77777777" w:rsidR="00A417B3" w:rsidRDefault="00A4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A62B" w14:textId="77777777" w:rsidR="00A417B3" w:rsidRDefault="00A417B3" w:rsidP="00A417B3">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77FB808" w14:textId="77777777" w:rsidR="00A417B3" w:rsidRDefault="00A417B3" w:rsidP="00A417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CBC9" w14:textId="77777777" w:rsidR="00A417B3" w:rsidRDefault="00A417B3" w:rsidP="00A417B3">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7FB7A785" w14:textId="77777777" w:rsidR="00A417B3" w:rsidRDefault="00A417B3" w:rsidP="00A417B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B316" w14:textId="77777777" w:rsidR="00A417B3" w:rsidRDefault="00A417B3">
      <w:r>
        <w:separator/>
      </w:r>
    </w:p>
  </w:footnote>
  <w:footnote w:type="continuationSeparator" w:id="0">
    <w:p w14:paraId="7C895FD8" w14:textId="77777777" w:rsidR="00A417B3" w:rsidRDefault="00A41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C852" w14:textId="77777777" w:rsidR="00A417B3" w:rsidRPr="00D45BF6" w:rsidRDefault="00A417B3" w:rsidP="00A417B3">
    <w:pPr>
      <w:pStyle w:val="Footer"/>
      <w:jc w:val="center"/>
      <w:rPr>
        <w:sz w:val="24"/>
      </w:rPr>
    </w:pPr>
    <w:r w:rsidRPr="00D45BF6">
      <w:rPr>
        <w:rFonts w:hint="cs"/>
        <w:sz w:val="24"/>
        <w:rtl/>
      </w:rPr>
      <w:t>ועדת ה</w:t>
    </w:r>
    <w:r>
      <w:rPr>
        <w:rFonts w:hint="cs"/>
        <w:sz w:val="24"/>
        <w:rtl/>
      </w:rPr>
      <w:t>כנסת</w:t>
    </w:r>
    <w:r w:rsidRPr="00D45BF6">
      <w:rPr>
        <w:rFonts w:hint="cs"/>
        <w:sz w:val="24"/>
        <w:rtl/>
      </w:rPr>
      <w:tab/>
    </w:r>
    <w:r w:rsidRPr="00D45BF6">
      <w:rPr>
        <w:rFonts w:hint="cs"/>
        <w:sz w:val="24"/>
        <w:rtl/>
      </w:rPr>
      <w:tab/>
    </w:r>
    <w:r w:rsidRPr="00D45BF6">
      <w:rPr>
        <w:sz w:val="24"/>
      </w:rPr>
      <w:fldChar w:fldCharType="begin"/>
    </w:r>
    <w:r w:rsidRPr="00D45BF6">
      <w:rPr>
        <w:sz w:val="24"/>
      </w:rPr>
      <w:instrText xml:space="preserve"> PAGE   \* MERGEFORMAT </w:instrText>
    </w:r>
    <w:r w:rsidRPr="00D45BF6">
      <w:rPr>
        <w:sz w:val="24"/>
      </w:rPr>
      <w:fldChar w:fldCharType="separate"/>
    </w:r>
    <w:r w:rsidRPr="00A417B3">
      <w:rPr>
        <w:noProof/>
        <w:sz w:val="24"/>
        <w:rtl/>
        <w:lang w:val="he-IL"/>
      </w:rPr>
      <w:t>11</w:t>
    </w:r>
    <w:r w:rsidRPr="00D45BF6">
      <w:rPr>
        <w:sz w:val="24"/>
      </w:rPr>
      <w:fldChar w:fldCharType="end"/>
    </w:r>
  </w:p>
  <w:p w14:paraId="366FA604" w14:textId="77777777" w:rsidR="00A417B3" w:rsidRDefault="00A417B3" w:rsidP="00A417B3">
    <w:pPr>
      <w:pStyle w:val="Header"/>
    </w:pPr>
    <w:r>
      <w:rPr>
        <w:rFonts w:hint="cs"/>
        <w:rtl/>
      </w:rPr>
      <w:t>27.12.2010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C3D"/>
    <w:multiLevelType w:val="hybridMultilevel"/>
    <w:tmpl w:val="76646322"/>
    <w:lvl w:ilvl="0" w:tplc="8E82BC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D15F8"/>
    <w:multiLevelType w:val="hybridMultilevel"/>
    <w:tmpl w:val="76646322"/>
    <w:lvl w:ilvl="0" w:tplc="8E82BC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991873">
    <w:abstractNumId w:val="0"/>
  </w:num>
  <w:num w:numId="2" w16cid:durableId="206983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3851פרוטוקול_ישיבת_ועדה.doc"/>
    <w:docVar w:name="StartMode" w:val="3"/>
  </w:docVars>
  <w:rsids>
    <w:rsidRoot w:val="00FF615B"/>
    <w:rsid w:val="00022A8B"/>
    <w:rsid w:val="00552A80"/>
    <w:rsid w:val="00965806"/>
    <w:rsid w:val="00A417B3"/>
    <w:rsid w:val="00B844B9"/>
    <w:rsid w:val="00FF61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4D386DE"/>
  <w15:chartTrackingRefBased/>
  <w15:docId w15:val="{A897F5D3-0BC8-40C0-92FF-513CD6F3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link w:val="Heading5Char"/>
    <w:qFormat/>
    <w:rsid w:val="00A417B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5Char">
    <w:name w:val="Heading 5 Char"/>
    <w:basedOn w:val="DefaultParagraphFont"/>
    <w:link w:val="Heading5"/>
    <w:rsid w:val="00A417B3"/>
    <w:rPr>
      <w:rFonts w:cs="David"/>
      <w:sz w:val="22"/>
      <w:szCs w:val="24"/>
      <w:lang w:val="en-US" w:eastAsia="he-IL" w:bidi="he-IL"/>
    </w:rPr>
  </w:style>
  <w:style w:type="paragraph" w:styleId="Header">
    <w:name w:val="header"/>
    <w:basedOn w:val="Normal"/>
    <w:link w:val="HeaderChar"/>
    <w:unhideWhenUsed/>
    <w:rsid w:val="00A417B3"/>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HeaderChar">
    <w:name w:val="Header Char"/>
    <w:basedOn w:val="DefaultParagraphFont"/>
    <w:link w:val="Header"/>
    <w:rsid w:val="00A417B3"/>
    <w:rPr>
      <w:rFonts w:cs="David"/>
      <w:sz w:val="22"/>
      <w:szCs w:val="24"/>
      <w:lang w:val="en-US" w:eastAsia="he-IL" w:bidi="he-IL"/>
    </w:rPr>
  </w:style>
  <w:style w:type="paragraph" w:styleId="Footer">
    <w:name w:val="footer"/>
    <w:basedOn w:val="Normal"/>
    <w:link w:val="FooterChar"/>
    <w:unhideWhenUsed/>
    <w:rsid w:val="00A417B3"/>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FooterChar">
    <w:name w:val="Footer Char"/>
    <w:basedOn w:val="DefaultParagraphFont"/>
    <w:link w:val="Footer"/>
    <w:rsid w:val="00A417B3"/>
    <w:rPr>
      <w:rFonts w:cs="David"/>
      <w:sz w:val="22"/>
      <w:szCs w:val="24"/>
      <w:lang w:val="en-US" w:eastAsia="he-IL" w:bidi="he-IL"/>
    </w:rPr>
  </w:style>
  <w:style w:type="paragraph" w:customStyle="1" w:styleId="a">
    <w:name w:val="פרוטוקול רגיל"/>
    <w:basedOn w:val="Normal"/>
    <w:qFormat/>
    <w:rsid w:val="00A417B3"/>
    <w:pPr>
      <w:overflowPunct w:val="0"/>
      <w:autoSpaceDE w:val="0"/>
      <w:autoSpaceDN w:val="0"/>
      <w:bidi/>
      <w:adjustRightInd w:val="0"/>
      <w:jc w:val="both"/>
      <w:textAlignment w:val="baseline"/>
    </w:pPr>
    <w:rPr>
      <w:rFonts w:cs="David"/>
      <w:lang w:eastAsia="he-IL"/>
    </w:rPr>
  </w:style>
  <w:style w:type="character" w:customStyle="1" w:styleId="apple-style-span">
    <w:name w:val="apple-style-span"/>
    <w:basedOn w:val="DefaultParagraphFont"/>
    <w:rsid w:val="00A417B3"/>
  </w:style>
  <w:style w:type="character" w:styleId="PageNumber">
    <w:name w:val="page number"/>
    <w:basedOn w:val="DefaultParagraphFont"/>
    <w:rsid w:val="00A4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2513</Words>
  <Characters>14327</Characters>
  <Application>Microsoft Office Word</Application>
  <DocSecurity>0</DocSecurity>
  <Lines>119</Lines>
  <Paragraphs>33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