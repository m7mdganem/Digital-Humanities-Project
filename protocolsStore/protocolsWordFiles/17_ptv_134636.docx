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2778" w14:textId="77777777" w:rsidR="00761984" w:rsidRPr="00761984" w:rsidRDefault="00761984" w:rsidP="00761984">
      <w:pPr>
        <w:pStyle w:val="Heading5"/>
        <w:jc w:val="left"/>
        <w:rPr>
          <w:b/>
          <w:bCs/>
          <w:sz w:val="24"/>
          <w:rtl/>
        </w:rPr>
      </w:pPr>
      <w:r w:rsidRPr="00761984">
        <w:rPr>
          <w:b/>
          <w:bCs/>
          <w:sz w:val="24"/>
          <w:rtl/>
        </w:rPr>
        <w:t xml:space="preserve">הכנסת </w:t>
      </w:r>
      <w:r w:rsidRPr="00761984">
        <w:rPr>
          <w:rFonts w:hint="cs"/>
          <w:b/>
          <w:bCs/>
          <w:sz w:val="24"/>
          <w:rtl/>
        </w:rPr>
        <w:t>השבע-עשרה</w:t>
      </w:r>
      <w:r w:rsidRPr="00761984">
        <w:rPr>
          <w:b/>
          <w:bCs/>
          <w:sz w:val="24"/>
          <w:rtl/>
        </w:rPr>
        <w:tab/>
      </w:r>
      <w:r w:rsidRPr="00761984">
        <w:rPr>
          <w:b/>
          <w:bCs/>
          <w:sz w:val="24"/>
          <w:rtl/>
        </w:rPr>
        <w:tab/>
      </w:r>
      <w:r w:rsidRPr="00761984">
        <w:rPr>
          <w:b/>
          <w:bCs/>
          <w:sz w:val="24"/>
          <w:rtl/>
        </w:rPr>
        <w:tab/>
      </w:r>
      <w:r w:rsidRPr="00761984">
        <w:rPr>
          <w:b/>
          <w:bCs/>
          <w:sz w:val="24"/>
          <w:rtl/>
        </w:rPr>
        <w:tab/>
      </w:r>
      <w:r w:rsidRPr="00761984">
        <w:rPr>
          <w:b/>
          <w:bCs/>
          <w:sz w:val="24"/>
          <w:rtl/>
        </w:rPr>
        <w:tab/>
      </w:r>
      <w:r w:rsidRPr="00761984">
        <w:rPr>
          <w:b/>
          <w:bCs/>
          <w:sz w:val="24"/>
          <w:rtl/>
        </w:rPr>
        <w:tab/>
        <w:t>נוסח לא מתוקן</w:t>
      </w:r>
    </w:p>
    <w:p w14:paraId="5AB2EC33" w14:textId="77777777" w:rsidR="00761984" w:rsidRPr="00761984" w:rsidRDefault="00761984" w:rsidP="00761984">
      <w:pPr>
        <w:bidi/>
        <w:rPr>
          <w:rFonts w:cs="David"/>
          <w:b/>
          <w:bCs/>
          <w:rtl/>
        </w:rPr>
      </w:pPr>
      <w:r w:rsidRPr="00761984">
        <w:rPr>
          <w:rFonts w:cs="David"/>
          <w:b/>
          <w:bCs/>
          <w:rtl/>
        </w:rPr>
        <w:t xml:space="preserve">מושב </w:t>
      </w:r>
      <w:r w:rsidRPr="00761984">
        <w:rPr>
          <w:rFonts w:cs="David" w:hint="cs"/>
          <w:b/>
          <w:bCs/>
          <w:rtl/>
        </w:rPr>
        <w:t>שלישי</w:t>
      </w:r>
    </w:p>
    <w:p w14:paraId="1D1C56EB" w14:textId="77777777" w:rsidR="00761984" w:rsidRPr="00761984" w:rsidRDefault="00761984" w:rsidP="00761984">
      <w:pPr>
        <w:bidi/>
        <w:rPr>
          <w:rFonts w:cs="David"/>
          <w:b/>
          <w:bCs/>
          <w:rtl/>
        </w:rPr>
      </w:pPr>
    </w:p>
    <w:p w14:paraId="633F288C" w14:textId="77777777" w:rsidR="00761984" w:rsidRPr="00761984" w:rsidRDefault="00761984" w:rsidP="00761984">
      <w:pPr>
        <w:bidi/>
        <w:rPr>
          <w:rFonts w:cs="David"/>
          <w:b/>
          <w:bCs/>
          <w:rtl/>
        </w:rPr>
      </w:pPr>
    </w:p>
    <w:p w14:paraId="09035F06" w14:textId="77777777" w:rsidR="00761984" w:rsidRPr="00761984" w:rsidRDefault="00761984" w:rsidP="00761984">
      <w:pPr>
        <w:bidi/>
        <w:rPr>
          <w:rFonts w:cs="David"/>
          <w:b/>
          <w:bCs/>
          <w:rtl/>
        </w:rPr>
      </w:pPr>
    </w:p>
    <w:p w14:paraId="61612CB0" w14:textId="77777777" w:rsidR="00761984" w:rsidRPr="00761984" w:rsidRDefault="00761984" w:rsidP="00761984">
      <w:pPr>
        <w:bidi/>
        <w:jc w:val="center"/>
        <w:rPr>
          <w:rFonts w:cs="David" w:hint="cs"/>
          <w:b/>
          <w:bCs/>
          <w:rtl/>
        </w:rPr>
      </w:pPr>
      <w:r w:rsidRPr="00761984">
        <w:rPr>
          <w:rFonts w:cs="David"/>
          <w:b/>
          <w:bCs/>
          <w:rtl/>
        </w:rPr>
        <w:t>פרוטוקול מס'</w:t>
      </w:r>
      <w:r w:rsidRPr="00761984">
        <w:rPr>
          <w:rFonts w:cs="David" w:hint="cs"/>
          <w:b/>
          <w:bCs/>
          <w:rtl/>
        </w:rPr>
        <w:t xml:space="preserve"> 153</w:t>
      </w:r>
    </w:p>
    <w:p w14:paraId="67FC4F06" w14:textId="77777777" w:rsidR="00761984" w:rsidRPr="00761984" w:rsidRDefault="00761984" w:rsidP="00761984">
      <w:pPr>
        <w:bidi/>
        <w:rPr>
          <w:rFonts w:cs="David" w:hint="cs"/>
          <w:b/>
          <w:bCs/>
          <w:rtl/>
        </w:rPr>
      </w:pPr>
      <w:r w:rsidRPr="00761984">
        <w:rPr>
          <w:rFonts w:cs="David" w:hint="cs"/>
          <w:b/>
          <w:bCs/>
          <w:rtl/>
        </w:rPr>
        <w:t xml:space="preserve">                                                             מישיבת ועדת הכנסת</w:t>
      </w:r>
    </w:p>
    <w:p w14:paraId="55709962" w14:textId="77777777" w:rsidR="00761984" w:rsidRPr="00761984" w:rsidRDefault="00761984" w:rsidP="00761984">
      <w:pPr>
        <w:bidi/>
        <w:rPr>
          <w:rFonts w:cs="David" w:hint="cs"/>
          <w:b/>
          <w:bCs/>
          <w:u w:val="single"/>
          <w:rtl/>
        </w:rPr>
      </w:pPr>
      <w:r w:rsidRPr="00761984">
        <w:rPr>
          <w:rFonts w:cs="David" w:hint="cs"/>
          <w:b/>
          <w:bCs/>
          <w:rtl/>
        </w:rPr>
        <w:t xml:space="preserve">                    </w:t>
      </w:r>
      <w:r w:rsidRPr="00761984">
        <w:rPr>
          <w:rFonts w:cs="David" w:hint="cs"/>
          <w:b/>
          <w:bCs/>
          <w:u w:val="single"/>
          <w:rtl/>
        </w:rPr>
        <w:t xml:space="preserve">יום שלישי, י"א בחשוון </w:t>
      </w:r>
      <w:proofErr w:type="spellStart"/>
      <w:r w:rsidRPr="00761984">
        <w:rPr>
          <w:rFonts w:cs="David" w:hint="cs"/>
          <w:b/>
          <w:bCs/>
          <w:u w:val="single"/>
          <w:rtl/>
        </w:rPr>
        <w:t>התשס"ח</w:t>
      </w:r>
      <w:proofErr w:type="spellEnd"/>
      <w:r w:rsidRPr="00761984">
        <w:rPr>
          <w:rFonts w:cs="David" w:hint="cs"/>
          <w:b/>
          <w:bCs/>
          <w:u w:val="single"/>
          <w:rtl/>
        </w:rPr>
        <w:t>, (23 באוקטובר 2007), שעה 10:45</w:t>
      </w:r>
    </w:p>
    <w:p w14:paraId="5BB91646" w14:textId="77777777" w:rsidR="00761984" w:rsidRPr="00761984" w:rsidRDefault="00761984" w:rsidP="00761984">
      <w:pPr>
        <w:bidi/>
        <w:rPr>
          <w:rFonts w:cs="David"/>
          <w:b/>
          <w:bCs/>
          <w:u w:val="single"/>
          <w:rtl/>
        </w:rPr>
      </w:pPr>
    </w:p>
    <w:p w14:paraId="669854D1" w14:textId="77777777" w:rsidR="00761984" w:rsidRPr="00761984" w:rsidRDefault="00761984" w:rsidP="00761984">
      <w:pPr>
        <w:tabs>
          <w:tab w:val="left" w:pos="1221"/>
        </w:tabs>
        <w:bidi/>
        <w:rPr>
          <w:rFonts w:cs="David" w:hint="cs"/>
          <w:b/>
          <w:bCs/>
          <w:u w:val="single"/>
          <w:rtl/>
        </w:rPr>
      </w:pPr>
    </w:p>
    <w:p w14:paraId="7CFACA83" w14:textId="77777777" w:rsidR="00761984" w:rsidRPr="00761984" w:rsidRDefault="00761984" w:rsidP="00761984">
      <w:pPr>
        <w:tabs>
          <w:tab w:val="left" w:pos="1221"/>
        </w:tabs>
        <w:bidi/>
        <w:rPr>
          <w:rFonts w:cs="David" w:hint="cs"/>
          <w:b/>
          <w:bCs/>
          <w:rtl/>
        </w:rPr>
      </w:pPr>
      <w:r w:rsidRPr="00761984">
        <w:rPr>
          <w:rFonts w:cs="David"/>
          <w:b/>
          <w:bCs/>
          <w:u w:val="single"/>
          <w:rtl/>
        </w:rPr>
        <w:t>סדר היום</w:t>
      </w:r>
      <w:r w:rsidRPr="00761984">
        <w:rPr>
          <w:rFonts w:cs="David"/>
          <w:rtl/>
        </w:rPr>
        <w:t>:</w:t>
      </w:r>
      <w:r w:rsidRPr="00761984">
        <w:rPr>
          <w:rFonts w:cs="David" w:hint="cs"/>
          <w:b/>
          <w:bCs/>
          <w:rtl/>
        </w:rPr>
        <w:t xml:space="preserve"> </w:t>
      </w:r>
      <w:r w:rsidRPr="00761984">
        <w:rPr>
          <w:rFonts w:cs="David" w:hint="cs"/>
          <w:rtl/>
        </w:rPr>
        <w:t xml:space="preserve">א. בחירת יושב ראש קבוע לוועדת הכנסת </w:t>
      </w:r>
      <w:r w:rsidRPr="00761984">
        <w:rPr>
          <w:rFonts w:cs="David"/>
          <w:rtl/>
        </w:rPr>
        <w:t>–</w:t>
      </w:r>
      <w:r w:rsidRPr="00761984">
        <w:rPr>
          <w:rFonts w:cs="David" w:hint="cs"/>
          <w:rtl/>
        </w:rPr>
        <w:t xml:space="preserve"> </w:t>
      </w:r>
      <w:r w:rsidRPr="00761984">
        <w:rPr>
          <w:rFonts w:cs="David" w:hint="cs"/>
          <w:b/>
          <w:bCs/>
          <w:rtl/>
        </w:rPr>
        <w:t>בהשתתפות יושבת ראש הכנסת</w:t>
      </w:r>
    </w:p>
    <w:p w14:paraId="3C37F5B5" w14:textId="77777777" w:rsidR="00761984" w:rsidRPr="00761984" w:rsidRDefault="00761984" w:rsidP="00761984">
      <w:pPr>
        <w:bidi/>
        <w:rPr>
          <w:rFonts w:cs="David" w:hint="cs"/>
          <w:rtl/>
        </w:rPr>
      </w:pPr>
      <w:r w:rsidRPr="00761984">
        <w:rPr>
          <w:rFonts w:cs="David" w:hint="cs"/>
          <w:b/>
          <w:bCs/>
          <w:rtl/>
        </w:rPr>
        <w:t xml:space="preserve">                   </w:t>
      </w:r>
      <w:r w:rsidRPr="00761984">
        <w:rPr>
          <w:rFonts w:cs="David" w:hint="cs"/>
          <w:rtl/>
        </w:rPr>
        <w:t xml:space="preserve">ב. בקשת הממשלה להקדמת הדיון בהצעת חוק מגן דוד אדום (תיקון מס' 6) </w:t>
      </w:r>
    </w:p>
    <w:p w14:paraId="49D9ECCE" w14:textId="77777777" w:rsidR="00761984" w:rsidRPr="00761984" w:rsidRDefault="00761984" w:rsidP="00761984">
      <w:pPr>
        <w:bidi/>
        <w:rPr>
          <w:rFonts w:cs="David" w:hint="cs"/>
          <w:rtl/>
        </w:rPr>
      </w:pPr>
      <w:r w:rsidRPr="00761984">
        <w:rPr>
          <w:rFonts w:cs="David" w:hint="cs"/>
          <w:rtl/>
        </w:rPr>
        <w:t xml:space="preserve">                       (סמל האגודה), </w:t>
      </w:r>
      <w:proofErr w:type="spellStart"/>
      <w:r w:rsidRPr="00761984">
        <w:rPr>
          <w:rFonts w:cs="David" w:hint="cs"/>
          <w:rtl/>
        </w:rPr>
        <w:t>התשס"ח</w:t>
      </w:r>
      <w:proofErr w:type="spellEnd"/>
      <w:r w:rsidRPr="00761984">
        <w:rPr>
          <w:rFonts w:cs="David" w:hint="cs"/>
          <w:rtl/>
        </w:rPr>
        <w:t xml:space="preserve">-2007 </w:t>
      </w:r>
      <w:r w:rsidRPr="00761984">
        <w:rPr>
          <w:rFonts w:cs="David"/>
          <w:rtl/>
        </w:rPr>
        <w:t>–</w:t>
      </w:r>
      <w:r w:rsidRPr="00761984">
        <w:rPr>
          <w:rFonts w:cs="David" w:hint="cs"/>
          <w:rtl/>
        </w:rPr>
        <w:t xml:space="preserve"> לפני הקריאה הראשונה.</w:t>
      </w:r>
    </w:p>
    <w:p w14:paraId="485E82B0" w14:textId="77777777" w:rsidR="00761984" w:rsidRPr="00761984" w:rsidRDefault="00761984" w:rsidP="00761984">
      <w:pPr>
        <w:bidi/>
        <w:rPr>
          <w:rFonts w:cs="David" w:hint="cs"/>
          <w:rtl/>
        </w:rPr>
      </w:pPr>
    </w:p>
    <w:p w14:paraId="6CC86A55" w14:textId="77777777" w:rsidR="00761984" w:rsidRPr="00761984" w:rsidRDefault="00761984" w:rsidP="00761984">
      <w:pPr>
        <w:bidi/>
        <w:rPr>
          <w:rFonts w:cs="David"/>
          <w:rtl/>
        </w:rPr>
      </w:pPr>
    </w:p>
    <w:p w14:paraId="5FA43B42" w14:textId="77777777" w:rsidR="00761984" w:rsidRPr="00761984" w:rsidRDefault="00761984" w:rsidP="00761984">
      <w:pPr>
        <w:bidi/>
        <w:rPr>
          <w:rFonts w:cs="David"/>
          <w:b/>
          <w:bCs/>
          <w:u w:val="single"/>
          <w:rtl/>
        </w:rPr>
      </w:pPr>
      <w:r w:rsidRPr="00761984">
        <w:rPr>
          <w:rFonts w:cs="David"/>
          <w:b/>
          <w:bCs/>
          <w:u w:val="single"/>
          <w:rtl/>
        </w:rPr>
        <w:t>נכחו</w:t>
      </w:r>
      <w:r w:rsidRPr="00761984">
        <w:rPr>
          <w:rFonts w:cs="David"/>
          <w:rtl/>
        </w:rPr>
        <w:t>:</w:t>
      </w:r>
    </w:p>
    <w:p w14:paraId="3A8240E6" w14:textId="77777777" w:rsidR="00761984" w:rsidRPr="00761984" w:rsidRDefault="00761984" w:rsidP="00761984">
      <w:pPr>
        <w:bidi/>
        <w:rPr>
          <w:rFonts w:cs="David"/>
          <w:rtl/>
        </w:rPr>
      </w:pPr>
    </w:p>
    <w:p w14:paraId="32007CF1" w14:textId="77777777" w:rsidR="00761984" w:rsidRPr="00761984" w:rsidRDefault="00761984" w:rsidP="00761984">
      <w:pPr>
        <w:tabs>
          <w:tab w:val="left" w:pos="1788"/>
        </w:tabs>
        <w:bidi/>
        <w:rPr>
          <w:rFonts w:cs="David"/>
          <w:rtl/>
        </w:rPr>
      </w:pPr>
      <w:r w:rsidRPr="00761984">
        <w:rPr>
          <w:rFonts w:cs="David"/>
          <w:b/>
          <w:bCs/>
          <w:u w:val="single"/>
          <w:rtl/>
        </w:rPr>
        <w:t>חברי הוועדה</w:t>
      </w:r>
      <w:r w:rsidRPr="00761984">
        <w:rPr>
          <w:rFonts w:cs="David"/>
          <w:rtl/>
        </w:rPr>
        <w:t>:</w:t>
      </w:r>
    </w:p>
    <w:p w14:paraId="57C5E4AB" w14:textId="77777777" w:rsidR="00761984" w:rsidRPr="00761984" w:rsidRDefault="00761984" w:rsidP="00761984">
      <w:pPr>
        <w:bidi/>
        <w:rPr>
          <w:rFonts w:cs="David" w:hint="cs"/>
          <w:rtl/>
        </w:rPr>
      </w:pPr>
      <w:r w:rsidRPr="00761984">
        <w:rPr>
          <w:rFonts w:cs="David" w:hint="cs"/>
          <w:rtl/>
        </w:rPr>
        <w:t xml:space="preserve">יעקב </w:t>
      </w:r>
      <w:proofErr w:type="spellStart"/>
      <w:r w:rsidRPr="00761984">
        <w:rPr>
          <w:rFonts w:cs="David" w:hint="cs"/>
          <w:rtl/>
        </w:rPr>
        <w:t>מרגי</w:t>
      </w:r>
      <w:proofErr w:type="spellEnd"/>
      <w:r w:rsidRPr="00761984">
        <w:rPr>
          <w:rFonts w:cs="David" w:hint="cs"/>
          <w:rtl/>
        </w:rPr>
        <w:t xml:space="preserve"> </w:t>
      </w:r>
      <w:r w:rsidRPr="00761984">
        <w:rPr>
          <w:rFonts w:cs="David"/>
          <w:rtl/>
        </w:rPr>
        <w:t>–</w:t>
      </w:r>
      <w:r w:rsidRPr="00761984">
        <w:rPr>
          <w:rFonts w:cs="David" w:hint="cs"/>
          <w:rtl/>
        </w:rPr>
        <w:t xml:space="preserve"> יו"ר זמני</w:t>
      </w:r>
    </w:p>
    <w:p w14:paraId="5DE25A06" w14:textId="77777777" w:rsidR="00761984" w:rsidRPr="00761984" w:rsidRDefault="00761984" w:rsidP="00761984">
      <w:pPr>
        <w:bidi/>
        <w:rPr>
          <w:rFonts w:cs="David" w:hint="cs"/>
          <w:rtl/>
        </w:rPr>
      </w:pPr>
      <w:r w:rsidRPr="00761984">
        <w:rPr>
          <w:rFonts w:cs="David" w:hint="cs"/>
          <w:rtl/>
        </w:rPr>
        <w:t>קולט אביטל</w:t>
      </w:r>
    </w:p>
    <w:p w14:paraId="4FA47338" w14:textId="77777777" w:rsidR="00761984" w:rsidRPr="00761984" w:rsidRDefault="00761984" w:rsidP="00761984">
      <w:pPr>
        <w:bidi/>
        <w:rPr>
          <w:rFonts w:cs="David" w:hint="cs"/>
          <w:rtl/>
        </w:rPr>
      </w:pPr>
      <w:proofErr w:type="spellStart"/>
      <w:r w:rsidRPr="00761984">
        <w:rPr>
          <w:rFonts w:cs="David" w:hint="cs"/>
          <w:rtl/>
        </w:rPr>
        <w:t>יוליאדלשטיין</w:t>
      </w:r>
      <w:proofErr w:type="spellEnd"/>
    </w:p>
    <w:p w14:paraId="72E4F96B" w14:textId="77777777" w:rsidR="00761984" w:rsidRPr="00761984" w:rsidRDefault="00761984" w:rsidP="00761984">
      <w:pPr>
        <w:bidi/>
        <w:rPr>
          <w:rFonts w:cs="David" w:hint="cs"/>
          <w:rtl/>
        </w:rPr>
      </w:pPr>
      <w:r w:rsidRPr="00761984">
        <w:rPr>
          <w:rFonts w:cs="David" w:hint="cs"/>
          <w:rtl/>
        </w:rPr>
        <w:t>דוד אזולאי</w:t>
      </w:r>
    </w:p>
    <w:p w14:paraId="5541620D" w14:textId="77777777" w:rsidR="00761984" w:rsidRPr="00761984" w:rsidRDefault="00761984" w:rsidP="00761984">
      <w:pPr>
        <w:bidi/>
        <w:rPr>
          <w:rFonts w:cs="David" w:hint="cs"/>
          <w:rtl/>
        </w:rPr>
      </w:pPr>
      <w:proofErr w:type="spellStart"/>
      <w:r w:rsidRPr="00761984">
        <w:rPr>
          <w:rFonts w:cs="David" w:hint="cs"/>
          <w:rtl/>
        </w:rPr>
        <w:t>רוברט</w:t>
      </w:r>
      <w:proofErr w:type="spellEnd"/>
      <w:r w:rsidRPr="00761984">
        <w:rPr>
          <w:rFonts w:cs="David" w:hint="cs"/>
          <w:rtl/>
        </w:rPr>
        <w:t xml:space="preserve"> </w:t>
      </w:r>
      <w:proofErr w:type="spellStart"/>
      <w:r w:rsidRPr="00761984">
        <w:rPr>
          <w:rFonts w:cs="David" w:hint="cs"/>
          <w:rtl/>
        </w:rPr>
        <w:t>אילטוב</w:t>
      </w:r>
      <w:proofErr w:type="spellEnd"/>
    </w:p>
    <w:p w14:paraId="485B6104" w14:textId="77777777" w:rsidR="00761984" w:rsidRPr="00761984" w:rsidRDefault="00761984" w:rsidP="00761984">
      <w:pPr>
        <w:bidi/>
        <w:rPr>
          <w:rFonts w:cs="David" w:hint="cs"/>
          <w:rtl/>
        </w:rPr>
      </w:pPr>
      <w:r w:rsidRPr="00761984">
        <w:rPr>
          <w:rFonts w:cs="David" w:hint="cs"/>
          <w:rtl/>
        </w:rPr>
        <w:t xml:space="preserve">אלי </w:t>
      </w:r>
      <w:proofErr w:type="spellStart"/>
      <w:r w:rsidRPr="00761984">
        <w:rPr>
          <w:rFonts w:cs="David" w:hint="cs"/>
          <w:rtl/>
        </w:rPr>
        <w:t>אפללו</w:t>
      </w:r>
      <w:proofErr w:type="spellEnd"/>
    </w:p>
    <w:p w14:paraId="74A5BD8D" w14:textId="77777777" w:rsidR="00761984" w:rsidRPr="00761984" w:rsidRDefault="00761984" w:rsidP="00761984">
      <w:pPr>
        <w:bidi/>
        <w:rPr>
          <w:rFonts w:cs="David" w:hint="cs"/>
          <w:rtl/>
        </w:rPr>
      </w:pPr>
      <w:r w:rsidRPr="00761984">
        <w:rPr>
          <w:rFonts w:cs="David" w:hint="cs"/>
          <w:rtl/>
        </w:rPr>
        <w:t>אורי אריאל</w:t>
      </w:r>
    </w:p>
    <w:p w14:paraId="1565C808" w14:textId="77777777" w:rsidR="00761984" w:rsidRPr="00761984" w:rsidRDefault="00761984" w:rsidP="00761984">
      <w:pPr>
        <w:bidi/>
        <w:rPr>
          <w:rFonts w:cs="David" w:hint="cs"/>
          <w:rtl/>
        </w:rPr>
      </w:pPr>
      <w:r w:rsidRPr="00761984">
        <w:rPr>
          <w:rFonts w:cs="David" w:hint="cs"/>
          <w:rtl/>
        </w:rPr>
        <w:t>מנחם בן ששון</w:t>
      </w:r>
    </w:p>
    <w:p w14:paraId="7CB78D7B" w14:textId="77777777" w:rsidR="00761984" w:rsidRPr="00761984" w:rsidRDefault="00761984" w:rsidP="00761984">
      <w:pPr>
        <w:bidi/>
        <w:rPr>
          <w:rFonts w:cs="David" w:hint="cs"/>
          <w:rtl/>
        </w:rPr>
      </w:pPr>
      <w:proofErr w:type="spellStart"/>
      <w:r w:rsidRPr="00761984">
        <w:rPr>
          <w:rFonts w:cs="David" w:hint="cs"/>
          <w:rtl/>
        </w:rPr>
        <w:t>מוחמד</w:t>
      </w:r>
      <w:proofErr w:type="spellEnd"/>
      <w:r w:rsidRPr="00761984">
        <w:rPr>
          <w:rFonts w:cs="David" w:hint="cs"/>
          <w:rtl/>
        </w:rPr>
        <w:t xml:space="preserve"> ברכה</w:t>
      </w:r>
    </w:p>
    <w:p w14:paraId="28BB98D4" w14:textId="77777777" w:rsidR="00761984" w:rsidRPr="00761984" w:rsidRDefault="00761984" w:rsidP="00761984">
      <w:pPr>
        <w:bidi/>
        <w:rPr>
          <w:rFonts w:cs="David" w:hint="cs"/>
          <w:rtl/>
        </w:rPr>
      </w:pPr>
      <w:r w:rsidRPr="00761984">
        <w:rPr>
          <w:rFonts w:cs="David" w:hint="cs"/>
          <w:rtl/>
        </w:rPr>
        <w:t>אלי גבאי</w:t>
      </w:r>
    </w:p>
    <w:p w14:paraId="3FE2BB48" w14:textId="77777777" w:rsidR="00761984" w:rsidRPr="00761984" w:rsidRDefault="00761984" w:rsidP="00761984">
      <w:pPr>
        <w:bidi/>
        <w:rPr>
          <w:rFonts w:cs="David" w:hint="cs"/>
          <w:rtl/>
        </w:rPr>
      </w:pPr>
      <w:r w:rsidRPr="00761984">
        <w:rPr>
          <w:rFonts w:cs="David" w:hint="cs"/>
          <w:rtl/>
        </w:rPr>
        <w:t xml:space="preserve">זהבה </w:t>
      </w:r>
      <w:proofErr w:type="spellStart"/>
      <w:r w:rsidRPr="00761984">
        <w:rPr>
          <w:rFonts w:cs="David" w:hint="cs"/>
          <w:rtl/>
        </w:rPr>
        <w:t>גלאון</w:t>
      </w:r>
      <w:proofErr w:type="spellEnd"/>
    </w:p>
    <w:p w14:paraId="783790D2" w14:textId="77777777" w:rsidR="00761984" w:rsidRPr="00761984" w:rsidRDefault="00761984" w:rsidP="00761984">
      <w:pPr>
        <w:bidi/>
        <w:rPr>
          <w:rFonts w:cs="David" w:hint="cs"/>
          <w:rtl/>
        </w:rPr>
      </w:pPr>
      <w:r w:rsidRPr="00761984">
        <w:rPr>
          <w:rFonts w:cs="David" w:hint="cs"/>
          <w:rtl/>
        </w:rPr>
        <w:t>יצחק גלנטי</w:t>
      </w:r>
    </w:p>
    <w:p w14:paraId="06BBB610" w14:textId="77777777" w:rsidR="00761984" w:rsidRPr="00761984" w:rsidRDefault="00761984" w:rsidP="00761984">
      <w:pPr>
        <w:bidi/>
        <w:rPr>
          <w:rFonts w:cs="David" w:hint="cs"/>
          <w:rtl/>
        </w:rPr>
      </w:pPr>
      <w:r w:rsidRPr="00761984">
        <w:rPr>
          <w:rFonts w:cs="David" w:hint="cs"/>
          <w:rtl/>
        </w:rPr>
        <w:t>משה גפני</w:t>
      </w:r>
    </w:p>
    <w:p w14:paraId="6A443B55" w14:textId="77777777" w:rsidR="00761984" w:rsidRPr="00761984" w:rsidRDefault="00761984" w:rsidP="00761984">
      <w:pPr>
        <w:bidi/>
        <w:rPr>
          <w:rFonts w:cs="David" w:hint="cs"/>
          <w:rtl/>
        </w:rPr>
      </w:pPr>
      <w:r w:rsidRPr="00761984">
        <w:rPr>
          <w:rFonts w:cs="David" w:hint="cs"/>
          <w:rtl/>
        </w:rPr>
        <w:t>נסים זאב</w:t>
      </w:r>
    </w:p>
    <w:p w14:paraId="56A51C92" w14:textId="77777777" w:rsidR="00761984" w:rsidRPr="00761984" w:rsidRDefault="00761984" w:rsidP="00761984">
      <w:pPr>
        <w:bidi/>
        <w:rPr>
          <w:rFonts w:cs="David" w:hint="cs"/>
          <w:rtl/>
        </w:rPr>
      </w:pPr>
      <w:r w:rsidRPr="00761984">
        <w:rPr>
          <w:rFonts w:cs="David" w:hint="cs"/>
          <w:rtl/>
        </w:rPr>
        <w:t>שי חרמש</w:t>
      </w:r>
    </w:p>
    <w:p w14:paraId="1745EE13" w14:textId="77777777" w:rsidR="00761984" w:rsidRPr="00761984" w:rsidRDefault="00761984" w:rsidP="00761984">
      <w:pPr>
        <w:bidi/>
        <w:rPr>
          <w:rFonts w:cs="David" w:hint="cs"/>
          <w:rtl/>
        </w:rPr>
      </w:pPr>
      <w:proofErr w:type="spellStart"/>
      <w:r w:rsidRPr="00761984">
        <w:rPr>
          <w:rFonts w:cs="David" w:hint="cs"/>
          <w:rtl/>
        </w:rPr>
        <w:t>אחמד</w:t>
      </w:r>
      <w:proofErr w:type="spellEnd"/>
      <w:r w:rsidRPr="00761984">
        <w:rPr>
          <w:rFonts w:cs="David" w:hint="cs"/>
          <w:rtl/>
        </w:rPr>
        <w:t xml:space="preserve"> טיבי</w:t>
      </w:r>
    </w:p>
    <w:p w14:paraId="70CB0AFE" w14:textId="77777777" w:rsidR="00761984" w:rsidRPr="00761984" w:rsidRDefault="00761984" w:rsidP="00761984">
      <w:pPr>
        <w:bidi/>
        <w:rPr>
          <w:rFonts w:cs="David" w:hint="cs"/>
          <w:rtl/>
        </w:rPr>
      </w:pPr>
      <w:r w:rsidRPr="00761984">
        <w:rPr>
          <w:rFonts w:cs="David" w:hint="cs"/>
          <w:rtl/>
        </w:rPr>
        <w:t>דוד טל</w:t>
      </w:r>
    </w:p>
    <w:p w14:paraId="3871A60A" w14:textId="77777777" w:rsidR="00761984" w:rsidRPr="00761984" w:rsidRDefault="00761984" w:rsidP="00761984">
      <w:pPr>
        <w:bidi/>
        <w:rPr>
          <w:rFonts w:cs="David" w:hint="cs"/>
          <w:rtl/>
        </w:rPr>
      </w:pPr>
      <w:proofErr w:type="spellStart"/>
      <w:r w:rsidRPr="00761984">
        <w:rPr>
          <w:rFonts w:cs="David" w:hint="cs"/>
          <w:rtl/>
        </w:rPr>
        <w:t>אסתרינה</w:t>
      </w:r>
      <w:proofErr w:type="spellEnd"/>
      <w:r w:rsidRPr="00761984">
        <w:rPr>
          <w:rFonts w:cs="David" w:hint="cs"/>
          <w:rtl/>
        </w:rPr>
        <w:t xml:space="preserve"> </w:t>
      </w:r>
      <w:proofErr w:type="spellStart"/>
      <w:r w:rsidRPr="00761984">
        <w:rPr>
          <w:rFonts w:cs="David" w:hint="cs"/>
          <w:rtl/>
        </w:rPr>
        <w:t>טרטמן</w:t>
      </w:r>
      <w:proofErr w:type="spellEnd"/>
    </w:p>
    <w:p w14:paraId="7AFB9988" w14:textId="77777777" w:rsidR="00761984" w:rsidRPr="00761984" w:rsidRDefault="00761984" w:rsidP="00761984">
      <w:pPr>
        <w:bidi/>
        <w:rPr>
          <w:rFonts w:cs="David" w:hint="cs"/>
          <w:rtl/>
        </w:rPr>
      </w:pPr>
      <w:r w:rsidRPr="00761984">
        <w:rPr>
          <w:rFonts w:cs="David" w:hint="cs"/>
          <w:rtl/>
        </w:rPr>
        <w:t>גדעון סער</w:t>
      </w:r>
    </w:p>
    <w:p w14:paraId="213DF6B0" w14:textId="77777777" w:rsidR="00761984" w:rsidRPr="00761984" w:rsidRDefault="00761984" w:rsidP="00761984">
      <w:pPr>
        <w:bidi/>
        <w:rPr>
          <w:rFonts w:cs="David" w:hint="cs"/>
          <w:rtl/>
        </w:rPr>
      </w:pPr>
      <w:r w:rsidRPr="00761984">
        <w:rPr>
          <w:rFonts w:cs="David" w:hint="cs"/>
          <w:rtl/>
        </w:rPr>
        <w:t xml:space="preserve">יוחנן </w:t>
      </w:r>
      <w:proofErr w:type="spellStart"/>
      <w:r w:rsidRPr="00761984">
        <w:rPr>
          <w:rFonts w:cs="David" w:hint="cs"/>
          <w:rtl/>
        </w:rPr>
        <w:t>פלסנר</w:t>
      </w:r>
      <w:proofErr w:type="spellEnd"/>
    </w:p>
    <w:p w14:paraId="612D7036" w14:textId="77777777" w:rsidR="00761984" w:rsidRPr="00761984" w:rsidRDefault="00761984" w:rsidP="00761984">
      <w:pPr>
        <w:bidi/>
        <w:rPr>
          <w:rFonts w:cs="David" w:hint="cs"/>
          <w:rtl/>
        </w:rPr>
      </w:pPr>
      <w:r w:rsidRPr="00761984">
        <w:rPr>
          <w:rFonts w:cs="David" w:hint="cs"/>
          <w:rtl/>
        </w:rPr>
        <w:t>ראובן ריבלין</w:t>
      </w:r>
    </w:p>
    <w:p w14:paraId="2736C340" w14:textId="77777777" w:rsidR="00761984" w:rsidRPr="00761984" w:rsidRDefault="00761984" w:rsidP="00761984">
      <w:pPr>
        <w:bidi/>
        <w:rPr>
          <w:rFonts w:cs="David" w:hint="cs"/>
          <w:rtl/>
        </w:rPr>
      </w:pPr>
      <w:r w:rsidRPr="00761984">
        <w:rPr>
          <w:rFonts w:cs="David" w:hint="cs"/>
          <w:rtl/>
        </w:rPr>
        <w:t xml:space="preserve">משה </w:t>
      </w:r>
      <w:proofErr w:type="spellStart"/>
      <w:r w:rsidRPr="00761984">
        <w:rPr>
          <w:rFonts w:cs="David" w:hint="cs"/>
          <w:rtl/>
        </w:rPr>
        <w:t>שרוני</w:t>
      </w:r>
      <w:proofErr w:type="spellEnd"/>
    </w:p>
    <w:p w14:paraId="7AED3CD9" w14:textId="77777777" w:rsidR="00761984" w:rsidRPr="00761984" w:rsidRDefault="00761984" w:rsidP="00761984">
      <w:pPr>
        <w:bidi/>
        <w:rPr>
          <w:rFonts w:cs="David" w:hint="cs"/>
          <w:rtl/>
        </w:rPr>
      </w:pPr>
      <w:r w:rsidRPr="00761984">
        <w:rPr>
          <w:rFonts w:cs="David" w:hint="cs"/>
          <w:rtl/>
        </w:rPr>
        <w:t>רונית תירוש</w:t>
      </w:r>
    </w:p>
    <w:p w14:paraId="7A443F6C" w14:textId="77777777" w:rsidR="00761984" w:rsidRPr="00761984" w:rsidRDefault="00761984" w:rsidP="00761984">
      <w:pPr>
        <w:tabs>
          <w:tab w:val="left" w:pos="1788"/>
          <w:tab w:val="left" w:pos="3631"/>
        </w:tabs>
        <w:bidi/>
        <w:rPr>
          <w:rFonts w:cs="David" w:hint="cs"/>
          <w:b/>
          <w:bCs/>
          <w:u w:val="single"/>
          <w:rtl/>
        </w:rPr>
      </w:pPr>
    </w:p>
    <w:p w14:paraId="27421656" w14:textId="77777777" w:rsidR="00761984" w:rsidRPr="00761984" w:rsidRDefault="00761984" w:rsidP="00761984">
      <w:pPr>
        <w:tabs>
          <w:tab w:val="left" w:pos="1788"/>
          <w:tab w:val="left" w:pos="3631"/>
        </w:tabs>
        <w:bidi/>
        <w:rPr>
          <w:rFonts w:cs="David" w:hint="cs"/>
          <w:rtl/>
        </w:rPr>
      </w:pPr>
      <w:r w:rsidRPr="00761984">
        <w:rPr>
          <w:rFonts w:cs="David"/>
          <w:b/>
          <w:bCs/>
          <w:u w:val="single"/>
          <w:rtl/>
        </w:rPr>
        <w:t>מוזמנים</w:t>
      </w:r>
      <w:r w:rsidRPr="00761984">
        <w:rPr>
          <w:rFonts w:cs="David"/>
          <w:rtl/>
        </w:rPr>
        <w:t>:</w:t>
      </w:r>
    </w:p>
    <w:p w14:paraId="2D5F9DB6" w14:textId="77777777" w:rsidR="00761984" w:rsidRPr="00761984" w:rsidRDefault="00761984" w:rsidP="00761984">
      <w:pPr>
        <w:bidi/>
        <w:rPr>
          <w:rFonts w:cs="David" w:hint="cs"/>
          <w:rtl/>
        </w:rPr>
      </w:pPr>
      <w:r w:rsidRPr="00761984">
        <w:rPr>
          <w:rFonts w:cs="David" w:hint="cs"/>
          <w:rtl/>
        </w:rPr>
        <w:t xml:space="preserve">אייל יינון </w:t>
      </w:r>
      <w:r w:rsidRPr="00761984">
        <w:rPr>
          <w:rFonts w:cs="David"/>
          <w:rtl/>
        </w:rPr>
        <w:t>–</w:t>
      </w:r>
      <w:r w:rsidRPr="00761984">
        <w:rPr>
          <w:rFonts w:cs="David" w:hint="cs"/>
          <w:rtl/>
        </w:rPr>
        <w:t xml:space="preserve"> מזכיר הכנסת</w:t>
      </w:r>
    </w:p>
    <w:p w14:paraId="483218FF" w14:textId="77777777" w:rsidR="00761984" w:rsidRPr="00761984" w:rsidRDefault="00761984" w:rsidP="00761984">
      <w:pPr>
        <w:bidi/>
        <w:rPr>
          <w:rFonts w:cs="David" w:hint="cs"/>
          <w:rtl/>
        </w:rPr>
      </w:pPr>
      <w:r w:rsidRPr="00761984">
        <w:rPr>
          <w:rFonts w:cs="David" w:hint="cs"/>
          <w:rtl/>
        </w:rPr>
        <w:t xml:space="preserve">הילה מנור </w:t>
      </w:r>
      <w:r w:rsidRPr="00761984">
        <w:rPr>
          <w:rFonts w:cs="David"/>
          <w:rtl/>
        </w:rPr>
        <w:t>–</w:t>
      </w:r>
      <w:r w:rsidRPr="00761984">
        <w:rPr>
          <w:rFonts w:cs="David" w:hint="cs"/>
          <w:rtl/>
        </w:rPr>
        <w:t xml:space="preserve"> הלשכה המשפטית, משרד הבריאות</w:t>
      </w:r>
    </w:p>
    <w:p w14:paraId="44F5CC39" w14:textId="77777777" w:rsidR="00761984" w:rsidRPr="00761984" w:rsidRDefault="00761984" w:rsidP="00761984">
      <w:pPr>
        <w:bidi/>
        <w:rPr>
          <w:rFonts w:cs="David" w:hint="cs"/>
          <w:rtl/>
        </w:rPr>
      </w:pPr>
      <w:r w:rsidRPr="00761984">
        <w:rPr>
          <w:rFonts w:cs="David" w:hint="cs"/>
          <w:rtl/>
        </w:rPr>
        <w:t xml:space="preserve">עידו </w:t>
      </w:r>
      <w:proofErr w:type="spellStart"/>
      <w:r w:rsidRPr="00761984">
        <w:rPr>
          <w:rFonts w:cs="David" w:hint="cs"/>
          <w:rtl/>
        </w:rPr>
        <w:t>רוזנצוויג</w:t>
      </w:r>
      <w:proofErr w:type="spellEnd"/>
      <w:r w:rsidRPr="00761984">
        <w:rPr>
          <w:rFonts w:cs="David" w:hint="cs"/>
          <w:rtl/>
        </w:rPr>
        <w:t xml:space="preserve"> </w:t>
      </w:r>
      <w:r w:rsidRPr="00761984">
        <w:rPr>
          <w:rFonts w:cs="David"/>
          <w:rtl/>
        </w:rPr>
        <w:t>–</w:t>
      </w:r>
      <w:r w:rsidRPr="00761984">
        <w:rPr>
          <w:rFonts w:cs="David" w:hint="cs"/>
          <w:rtl/>
        </w:rPr>
        <w:t xml:space="preserve"> המחלקה המשפטית, משרד החוץ</w:t>
      </w:r>
    </w:p>
    <w:p w14:paraId="24A87B87" w14:textId="77777777" w:rsidR="00761984" w:rsidRPr="00761984" w:rsidRDefault="00761984" w:rsidP="00761984">
      <w:pPr>
        <w:bidi/>
        <w:rPr>
          <w:rFonts w:cs="David" w:hint="cs"/>
          <w:rtl/>
        </w:rPr>
      </w:pPr>
    </w:p>
    <w:p w14:paraId="6E97B532" w14:textId="77777777" w:rsidR="00761984" w:rsidRPr="00761984" w:rsidRDefault="00761984" w:rsidP="00761984">
      <w:pPr>
        <w:bidi/>
        <w:rPr>
          <w:rFonts w:cs="David"/>
          <w:rtl/>
        </w:rPr>
      </w:pPr>
    </w:p>
    <w:p w14:paraId="4D0F201F" w14:textId="77777777" w:rsidR="00761984" w:rsidRPr="00761984" w:rsidRDefault="00761984" w:rsidP="00761984">
      <w:pPr>
        <w:tabs>
          <w:tab w:val="left" w:pos="1930"/>
        </w:tabs>
        <w:bidi/>
        <w:rPr>
          <w:rFonts w:cs="David" w:hint="cs"/>
          <w:rtl/>
        </w:rPr>
      </w:pPr>
      <w:r w:rsidRPr="00761984">
        <w:rPr>
          <w:rFonts w:cs="David"/>
          <w:b/>
          <w:bCs/>
          <w:u w:val="single"/>
          <w:rtl/>
        </w:rPr>
        <w:t>י</w:t>
      </w:r>
      <w:r w:rsidRPr="00761984">
        <w:rPr>
          <w:rFonts w:cs="David" w:hint="cs"/>
          <w:b/>
          <w:bCs/>
          <w:u w:val="single"/>
          <w:rtl/>
        </w:rPr>
        <w:t>יעוץ משפטי</w:t>
      </w:r>
      <w:r w:rsidRPr="00761984">
        <w:rPr>
          <w:rFonts w:cs="David"/>
          <w:b/>
          <w:bCs/>
          <w:u w:val="single"/>
          <w:rtl/>
        </w:rPr>
        <w:t>:</w:t>
      </w:r>
      <w:r w:rsidRPr="00761984">
        <w:rPr>
          <w:rFonts w:cs="David" w:hint="cs"/>
          <w:rtl/>
        </w:rPr>
        <w:t xml:space="preserve"> ארבל </w:t>
      </w:r>
      <w:proofErr w:type="spellStart"/>
      <w:r w:rsidRPr="00761984">
        <w:rPr>
          <w:rFonts w:cs="David" w:hint="cs"/>
          <w:rtl/>
        </w:rPr>
        <w:t>אסטרחן</w:t>
      </w:r>
      <w:proofErr w:type="spellEnd"/>
    </w:p>
    <w:p w14:paraId="585020E6" w14:textId="77777777" w:rsidR="00761984" w:rsidRPr="00761984" w:rsidRDefault="00761984" w:rsidP="00761984">
      <w:pPr>
        <w:bidi/>
        <w:rPr>
          <w:rFonts w:cs="David"/>
          <w:rtl/>
        </w:rPr>
      </w:pPr>
    </w:p>
    <w:p w14:paraId="150AF704" w14:textId="77777777" w:rsidR="00761984" w:rsidRPr="00761984" w:rsidRDefault="00761984" w:rsidP="00761984">
      <w:pPr>
        <w:tabs>
          <w:tab w:val="left" w:pos="1930"/>
        </w:tabs>
        <w:bidi/>
        <w:rPr>
          <w:rFonts w:cs="David" w:hint="cs"/>
          <w:b/>
          <w:bCs/>
          <w:rtl/>
        </w:rPr>
      </w:pPr>
      <w:r w:rsidRPr="00761984">
        <w:rPr>
          <w:rFonts w:cs="David"/>
          <w:b/>
          <w:bCs/>
          <w:u w:val="single"/>
          <w:rtl/>
        </w:rPr>
        <w:t>מנהלת הוועדה</w:t>
      </w:r>
      <w:r w:rsidRPr="00761984">
        <w:rPr>
          <w:rFonts w:cs="David"/>
          <w:rtl/>
        </w:rPr>
        <w:t>:</w:t>
      </w:r>
      <w:r w:rsidRPr="00761984">
        <w:rPr>
          <w:rFonts w:cs="David" w:hint="cs"/>
          <w:rtl/>
        </w:rPr>
        <w:t xml:space="preserve"> אתי בן יוסף</w:t>
      </w:r>
    </w:p>
    <w:p w14:paraId="60B317AA" w14:textId="77777777" w:rsidR="00761984" w:rsidRPr="00761984" w:rsidRDefault="00761984" w:rsidP="00761984">
      <w:pPr>
        <w:tabs>
          <w:tab w:val="left" w:pos="973"/>
        </w:tabs>
        <w:bidi/>
        <w:rPr>
          <w:rFonts w:cs="David"/>
          <w:rtl/>
        </w:rPr>
      </w:pPr>
      <w:r w:rsidRPr="00761984">
        <w:rPr>
          <w:rFonts w:cs="David"/>
          <w:rtl/>
        </w:rPr>
        <w:tab/>
      </w:r>
    </w:p>
    <w:p w14:paraId="519FABF9" w14:textId="77777777" w:rsidR="00761984" w:rsidRPr="00761984" w:rsidRDefault="00761984" w:rsidP="00761984">
      <w:pPr>
        <w:tabs>
          <w:tab w:val="left" w:pos="1930"/>
        </w:tabs>
        <w:bidi/>
        <w:rPr>
          <w:rFonts w:cs="David" w:hint="cs"/>
          <w:rtl/>
        </w:rPr>
      </w:pPr>
      <w:r w:rsidRPr="00761984">
        <w:rPr>
          <w:rFonts w:cs="David" w:hint="cs"/>
          <w:b/>
          <w:bCs/>
          <w:u w:val="single"/>
          <w:rtl/>
        </w:rPr>
        <w:t xml:space="preserve">רשמת </w:t>
      </w:r>
      <w:proofErr w:type="spellStart"/>
      <w:r w:rsidRPr="00761984">
        <w:rPr>
          <w:rFonts w:cs="David" w:hint="cs"/>
          <w:b/>
          <w:bCs/>
          <w:u w:val="single"/>
          <w:rtl/>
        </w:rPr>
        <w:t>פרלמנטרית</w:t>
      </w:r>
      <w:proofErr w:type="spellEnd"/>
      <w:r w:rsidRPr="00761984">
        <w:rPr>
          <w:rFonts w:cs="David"/>
          <w:rtl/>
        </w:rPr>
        <w:t>:</w:t>
      </w:r>
      <w:r w:rsidRPr="00761984">
        <w:rPr>
          <w:rFonts w:cs="David" w:hint="cs"/>
          <w:rtl/>
        </w:rPr>
        <w:t xml:space="preserve"> רותי וייס</w:t>
      </w:r>
      <w:r w:rsidRPr="00761984">
        <w:rPr>
          <w:rFonts w:cs="David" w:hint="cs"/>
          <w:rtl/>
        </w:rPr>
        <w:tab/>
      </w:r>
    </w:p>
    <w:p w14:paraId="759559C7" w14:textId="77777777" w:rsidR="00761984" w:rsidRPr="00761984" w:rsidRDefault="00761984" w:rsidP="00761984">
      <w:pPr>
        <w:bidi/>
        <w:rPr>
          <w:rFonts w:cs="David" w:hint="cs"/>
          <w:b/>
          <w:bCs/>
          <w:rtl/>
        </w:rPr>
      </w:pPr>
    </w:p>
    <w:p w14:paraId="7DA21DD3" w14:textId="77777777" w:rsidR="00761984" w:rsidRPr="00761984" w:rsidRDefault="00761984" w:rsidP="00761984">
      <w:pPr>
        <w:pStyle w:val="Heading5"/>
        <w:jc w:val="left"/>
        <w:rPr>
          <w:rFonts w:hint="cs"/>
          <w:sz w:val="24"/>
          <w:rtl/>
        </w:rPr>
      </w:pPr>
    </w:p>
    <w:p w14:paraId="4F5F35A4" w14:textId="77777777" w:rsidR="00761984" w:rsidRPr="00761984" w:rsidRDefault="00761984" w:rsidP="00761984">
      <w:pPr>
        <w:pStyle w:val="Heading5"/>
        <w:jc w:val="left"/>
        <w:rPr>
          <w:sz w:val="24"/>
          <w:rtl/>
        </w:rPr>
      </w:pPr>
      <w:r w:rsidRPr="00761984">
        <w:rPr>
          <w:sz w:val="24"/>
          <w:rtl/>
        </w:rPr>
        <w:t xml:space="preserve"> </w:t>
      </w:r>
    </w:p>
    <w:p w14:paraId="1299B683" w14:textId="77777777" w:rsidR="00761984" w:rsidRPr="00761984" w:rsidRDefault="00761984" w:rsidP="00761984">
      <w:pPr>
        <w:bidi/>
        <w:rPr>
          <w:rFonts w:cs="David" w:hint="cs"/>
          <w:rtl/>
        </w:rPr>
      </w:pPr>
    </w:p>
    <w:p w14:paraId="2DFB8294" w14:textId="77777777" w:rsidR="00761984" w:rsidRPr="00761984" w:rsidRDefault="00761984" w:rsidP="00761984">
      <w:pPr>
        <w:tabs>
          <w:tab w:val="left" w:pos="1221"/>
        </w:tabs>
        <w:bidi/>
        <w:rPr>
          <w:rFonts w:cs="David" w:hint="cs"/>
          <w:b/>
          <w:bCs/>
          <w:u w:val="single"/>
          <w:rtl/>
        </w:rPr>
      </w:pPr>
      <w:r w:rsidRPr="00761984">
        <w:rPr>
          <w:rFonts w:cs="David"/>
          <w:rtl/>
        </w:rPr>
        <w:br w:type="page"/>
      </w:r>
      <w:r w:rsidRPr="00761984">
        <w:rPr>
          <w:rFonts w:cs="David" w:hint="cs"/>
          <w:rtl/>
        </w:rPr>
        <w:lastRenderedPageBreak/>
        <w:t xml:space="preserve">               </w:t>
      </w:r>
      <w:r w:rsidRPr="00761984">
        <w:rPr>
          <w:rFonts w:cs="David" w:hint="cs"/>
          <w:b/>
          <w:bCs/>
          <w:u w:val="single"/>
          <w:rtl/>
        </w:rPr>
        <w:t xml:space="preserve">א. בחירת יושב ראש קבוע לוועדת הכנסת </w:t>
      </w:r>
      <w:r w:rsidRPr="00761984">
        <w:rPr>
          <w:rFonts w:cs="David"/>
          <w:b/>
          <w:bCs/>
          <w:u w:val="single"/>
          <w:rtl/>
        </w:rPr>
        <w:t>–</w:t>
      </w:r>
      <w:r w:rsidRPr="00761984">
        <w:rPr>
          <w:rFonts w:cs="David" w:hint="cs"/>
          <w:b/>
          <w:bCs/>
          <w:u w:val="single"/>
          <w:rtl/>
        </w:rPr>
        <w:t xml:space="preserve"> בהשתתפות יושבת ראש הכנסת</w:t>
      </w:r>
    </w:p>
    <w:p w14:paraId="24CD2A14" w14:textId="77777777" w:rsidR="00761984" w:rsidRPr="00761984" w:rsidRDefault="00761984" w:rsidP="00761984">
      <w:pPr>
        <w:bidi/>
        <w:rPr>
          <w:rFonts w:cs="David" w:hint="cs"/>
          <w:b/>
          <w:bCs/>
          <w:u w:val="single"/>
          <w:rtl/>
        </w:rPr>
      </w:pPr>
    </w:p>
    <w:p w14:paraId="6DD41196" w14:textId="77777777" w:rsidR="00761984" w:rsidRPr="00761984" w:rsidRDefault="00761984" w:rsidP="00761984">
      <w:pPr>
        <w:bidi/>
        <w:rPr>
          <w:rFonts w:cs="David" w:hint="cs"/>
          <w:u w:val="single"/>
          <w:rtl/>
        </w:rPr>
      </w:pPr>
    </w:p>
    <w:p w14:paraId="7BB39CE7" w14:textId="77777777" w:rsidR="00761984" w:rsidRPr="00761984" w:rsidRDefault="00761984" w:rsidP="00761984">
      <w:pPr>
        <w:bidi/>
        <w:rPr>
          <w:rFonts w:cs="David" w:hint="cs"/>
          <w:rtl/>
        </w:rPr>
      </w:pPr>
      <w:r w:rsidRPr="00761984">
        <w:rPr>
          <w:rFonts w:cs="David" w:hint="cs"/>
          <w:u w:val="single"/>
          <w:rtl/>
        </w:rPr>
        <w:t>היו</w:t>
      </w:r>
      <w:r w:rsidRPr="00761984">
        <w:rPr>
          <w:rFonts w:cs="David"/>
          <w:u w:val="single"/>
          <w:rtl/>
        </w:rPr>
        <w:t>"</w:t>
      </w:r>
      <w:r w:rsidRPr="00761984">
        <w:rPr>
          <w:rFonts w:cs="David" w:hint="cs"/>
          <w:u w:val="single"/>
          <w:rtl/>
        </w:rPr>
        <w:t xml:space="preserve">ר יעקב </w:t>
      </w:r>
      <w:proofErr w:type="spellStart"/>
      <w:r w:rsidRPr="00761984">
        <w:rPr>
          <w:rFonts w:cs="David" w:hint="cs"/>
          <w:u w:val="single"/>
          <w:rtl/>
        </w:rPr>
        <w:t>מרגי</w:t>
      </w:r>
      <w:proofErr w:type="spellEnd"/>
      <w:r w:rsidRPr="00761984">
        <w:rPr>
          <w:rFonts w:cs="David" w:hint="cs"/>
          <w:u w:val="single"/>
          <w:rtl/>
        </w:rPr>
        <w:t>:</w:t>
      </w:r>
    </w:p>
    <w:p w14:paraId="34973C09" w14:textId="77777777" w:rsidR="00761984" w:rsidRPr="00761984" w:rsidRDefault="00761984" w:rsidP="00761984">
      <w:pPr>
        <w:bidi/>
        <w:rPr>
          <w:rFonts w:cs="David" w:hint="cs"/>
          <w:rtl/>
        </w:rPr>
      </w:pPr>
    </w:p>
    <w:p w14:paraId="28E6F153" w14:textId="77777777" w:rsidR="00761984" w:rsidRPr="00761984" w:rsidRDefault="00761984" w:rsidP="00761984">
      <w:pPr>
        <w:bidi/>
        <w:rPr>
          <w:rFonts w:cs="David" w:hint="cs"/>
          <w:rtl/>
        </w:rPr>
      </w:pPr>
      <w:r w:rsidRPr="00761984">
        <w:rPr>
          <w:rFonts w:cs="David" w:hint="cs"/>
          <w:rtl/>
        </w:rPr>
        <w:tab/>
        <w:t xml:space="preserve">שלום לכולם, אני מתכבד לפתוח את ישיבת ועדת הכנסת, ישיבה מס' 153. אני מעביר את רשות הדיבור ליושבת ראש הכנסת שתנהל את הישיבה לבחירת יושב ראש לוועדת הכנסת. </w:t>
      </w:r>
    </w:p>
    <w:p w14:paraId="3EC4BEA4" w14:textId="77777777" w:rsidR="00761984" w:rsidRPr="00761984" w:rsidRDefault="00761984" w:rsidP="00761984">
      <w:pPr>
        <w:bidi/>
        <w:rPr>
          <w:rFonts w:cs="David" w:hint="cs"/>
          <w:rtl/>
        </w:rPr>
      </w:pPr>
    </w:p>
    <w:p w14:paraId="1CD269FB" w14:textId="77777777" w:rsidR="00761984" w:rsidRPr="00761984" w:rsidRDefault="00761984" w:rsidP="00761984">
      <w:pPr>
        <w:bidi/>
        <w:rPr>
          <w:rFonts w:cs="David"/>
          <w:rtl/>
        </w:rPr>
      </w:pPr>
      <w:r w:rsidRPr="00761984">
        <w:rPr>
          <w:rFonts w:cs="David" w:hint="eastAsia"/>
          <w:u w:val="single"/>
          <w:rtl/>
        </w:rPr>
        <w:t>יו</w:t>
      </w:r>
      <w:r w:rsidRPr="00761984">
        <w:rPr>
          <w:rFonts w:cs="David"/>
          <w:u w:val="single"/>
          <w:rtl/>
        </w:rPr>
        <w:t>"</w:t>
      </w:r>
      <w:r w:rsidRPr="00761984">
        <w:rPr>
          <w:rFonts w:cs="David" w:hint="eastAsia"/>
          <w:u w:val="single"/>
          <w:rtl/>
        </w:rPr>
        <w:t>ר</w:t>
      </w:r>
      <w:r w:rsidRPr="00761984">
        <w:rPr>
          <w:rFonts w:cs="David"/>
          <w:u w:val="single"/>
          <w:rtl/>
        </w:rPr>
        <w:t xml:space="preserve"> הכנסת דליה איציק:</w:t>
      </w:r>
    </w:p>
    <w:p w14:paraId="4F3871D6" w14:textId="77777777" w:rsidR="00761984" w:rsidRPr="00761984" w:rsidRDefault="00761984" w:rsidP="00761984">
      <w:pPr>
        <w:bidi/>
        <w:rPr>
          <w:rFonts w:cs="David"/>
          <w:rtl/>
        </w:rPr>
      </w:pPr>
    </w:p>
    <w:p w14:paraId="43740CA9" w14:textId="77777777" w:rsidR="00761984" w:rsidRPr="00761984" w:rsidRDefault="00761984" w:rsidP="00761984">
      <w:pPr>
        <w:bidi/>
        <w:rPr>
          <w:rFonts w:cs="David" w:hint="cs"/>
          <w:rtl/>
        </w:rPr>
      </w:pPr>
      <w:r w:rsidRPr="00761984">
        <w:rPr>
          <w:rFonts w:cs="David"/>
          <w:rtl/>
        </w:rPr>
        <w:tab/>
      </w:r>
      <w:r w:rsidRPr="00761984">
        <w:rPr>
          <w:rFonts w:cs="David" w:hint="cs"/>
          <w:rtl/>
        </w:rPr>
        <w:t xml:space="preserve">חברי חבריי הכנסת, אדוני יושב ראש הוועדה הזמני, אדוני יושב ראש הוועדה שאני מקווה שתיכף נכנס. ועדת הכנסת היא מהוועדות החשובות ביותר, היא בעצם ועד הבית. היא מנהלת את הכנסת ואני שמחה מאוד שהיא בדרך כלל עובדת בהלימה עם יושב ראש הכנסת והיא לא </w:t>
      </w:r>
      <w:proofErr w:type="spellStart"/>
      <w:r w:rsidRPr="00761984">
        <w:rPr>
          <w:rFonts w:cs="David" w:hint="cs"/>
          <w:rtl/>
        </w:rPr>
        <w:t>לאומתית</w:t>
      </w:r>
      <w:proofErr w:type="spellEnd"/>
      <w:r w:rsidRPr="00761984">
        <w:rPr>
          <w:rFonts w:cs="David" w:hint="cs"/>
          <w:rtl/>
        </w:rPr>
        <w:t xml:space="preserve"> על ההחלטות שמתקיימות בנשיאות, בעיני זה דבר מאוד חשוב כי בסופו של דבר צריך גם לנהל את הבית.</w:t>
      </w:r>
    </w:p>
    <w:p w14:paraId="56169B24" w14:textId="77777777" w:rsidR="00761984" w:rsidRPr="00761984" w:rsidRDefault="00761984" w:rsidP="00761984">
      <w:pPr>
        <w:bidi/>
        <w:rPr>
          <w:rFonts w:cs="David" w:hint="cs"/>
          <w:rtl/>
        </w:rPr>
      </w:pPr>
    </w:p>
    <w:p w14:paraId="3C4A958F" w14:textId="77777777" w:rsidR="00761984" w:rsidRPr="00761984" w:rsidRDefault="00761984" w:rsidP="00761984">
      <w:pPr>
        <w:bidi/>
        <w:ind w:firstLine="567"/>
        <w:rPr>
          <w:rFonts w:cs="David" w:hint="cs"/>
          <w:rtl/>
        </w:rPr>
      </w:pPr>
      <w:r w:rsidRPr="00761984">
        <w:rPr>
          <w:rFonts w:cs="David" w:hint="cs"/>
          <w:rtl/>
        </w:rPr>
        <w:t xml:space="preserve">האמת שביקשתי להגיע לכאן בעיקר כדי להגיד לך יעקב </w:t>
      </w:r>
      <w:proofErr w:type="spellStart"/>
      <w:r w:rsidRPr="00761984">
        <w:rPr>
          <w:rFonts w:cs="David" w:hint="cs"/>
          <w:rtl/>
        </w:rPr>
        <w:t>מרגי</w:t>
      </w:r>
      <w:proofErr w:type="spellEnd"/>
      <w:r w:rsidRPr="00761984">
        <w:rPr>
          <w:rFonts w:cs="David" w:hint="cs"/>
          <w:rtl/>
        </w:rPr>
        <w:t xml:space="preserve"> כמה מילים. אני מרגישה שאני מייצגת אתכם כשאני אומרת שיעקב ניהל את הוועדה ברוח טובה, בשכל טוב, במזג טוב, בניסיון לא לסתום פיות ולא לנצל רוב קואליציוני כזה או אחר. לפעמים יש מצב שצריך להצביע בהכרעות, זו דמוקרטיה. אבל דמוקרטיה זה גם שיח ושיג בדיון, בעיון, בליבון, בניסיון להבין גם את המיעוט. אני יודעת שהיית אצלי בחדר לא מעט פעמים, התלבטת בכל מיני שאלות. אני יודעת שגם הבאת כמה רפורמות ואני רוצה לשבח אותך על כך ואני גם רוצה שתדע שאני מביאה אותן בכבוד ואנחנו נבצע חלק מהן. </w:t>
      </w:r>
    </w:p>
    <w:p w14:paraId="145874DB" w14:textId="77777777" w:rsidR="00761984" w:rsidRPr="00761984" w:rsidRDefault="00761984" w:rsidP="00761984">
      <w:pPr>
        <w:bidi/>
        <w:ind w:firstLine="567"/>
        <w:rPr>
          <w:rFonts w:cs="David" w:hint="cs"/>
          <w:rtl/>
        </w:rPr>
      </w:pPr>
    </w:p>
    <w:p w14:paraId="2087AA3C" w14:textId="77777777" w:rsidR="00761984" w:rsidRPr="00761984" w:rsidRDefault="00761984" w:rsidP="00761984">
      <w:pPr>
        <w:bidi/>
        <w:ind w:firstLine="567"/>
        <w:rPr>
          <w:rFonts w:cs="David" w:hint="cs"/>
          <w:rtl/>
        </w:rPr>
      </w:pPr>
      <w:r w:rsidRPr="00761984">
        <w:rPr>
          <w:rFonts w:cs="David" w:hint="cs"/>
          <w:rtl/>
        </w:rPr>
        <w:t xml:space="preserve">לקחת על עצמך ועדה כשידעת שאתה הולך להיות יושב ראש ועדה זמני, הסכמת לקחת את זה ואני חושבת שכל חברי הכנסת שנמצאים כאן שהם חברי הוועדה יכולים לתת לך ציון. אתה יודע, מורים תמיד נותנים ציונים. אם הייתי צריכה לתת לך עכשיו ציון הייתי אומרת: עבר בהצלחה מרובה. </w:t>
      </w:r>
    </w:p>
    <w:p w14:paraId="0F9A8DE0" w14:textId="77777777" w:rsidR="00761984" w:rsidRPr="00761984" w:rsidRDefault="00761984" w:rsidP="00761984">
      <w:pPr>
        <w:bidi/>
        <w:ind w:firstLine="567"/>
        <w:rPr>
          <w:rFonts w:cs="David" w:hint="cs"/>
          <w:rtl/>
        </w:rPr>
      </w:pPr>
    </w:p>
    <w:p w14:paraId="37418831" w14:textId="77777777" w:rsidR="00761984" w:rsidRPr="00761984" w:rsidRDefault="00761984" w:rsidP="00761984">
      <w:pPr>
        <w:bidi/>
        <w:rPr>
          <w:rFonts w:cs="David" w:hint="cs"/>
          <w:rtl/>
        </w:rPr>
      </w:pPr>
      <w:r w:rsidRPr="00761984">
        <w:rPr>
          <w:rFonts w:cs="David" w:hint="cs"/>
          <w:u w:val="single"/>
          <w:rtl/>
        </w:rPr>
        <w:t xml:space="preserve">היו"ר יעקב </w:t>
      </w:r>
      <w:proofErr w:type="spellStart"/>
      <w:r w:rsidRPr="00761984">
        <w:rPr>
          <w:rFonts w:cs="David" w:hint="cs"/>
          <w:u w:val="single"/>
          <w:rtl/>
        </w:rPr>
        <w:t>מרגי</w:t>
      </w:r>
      <w:proofErr w:type="spellEnd"/>
      <w:r w:rsidRPr="00761984">
        <w:rPr>
          <w:rFonts w:cs="David" w:hint="cs"/>
          <w:u w:val="single"/>
          <w:rtl/>
        </w:rPr>
        <w:t>:</w:t>
      </w:r>
    </w:p>
    <w:p w14:paraId="68129405" w14:textId="77777777" w:rsidR="00761984" w:rsidRPr="00761984" w:rsidRDefault="00761984" w:rsidP="00761984">
      <w:pPr>
        <w:bidi/>
        <w:ind w:firstLine="567"/>
        <w:rPr>
          <w:rFonts w:cs="David" w:hint="cs"/>
          <w:rtl/>
        </w:rPr>
      </w:pPr>
    </w:p>
    <w:p w14:paraId="2BC563F3" w14:textId="77777777" w:rsidR="00761984" w:rsidRPr="00761984" w:rsidRDefault="00761984" w:rsidP="00761984">
      <w:pPr>
        <w:bidi/>
        <w:ind w:firstLine="567"/>
        <w:rPr>
          <w:rFonts w:cs="David" w:hint="cs"/>
          <w:rtl/>
        </w:rPr>
      </w:pPr>
      <w:r w:rsidRPr="00761984">
        <w:rPr>
          <w:rFonts w:cs="David" w:hint="cs"/>
          <w:rtl/>
        </w:rPr>
        <w:t xml:space="preserve">תודה. </w:t>
      </w:r>
      <w:r w:rsidRPr="00761984">
        <w:rPr>
          <w:rFonts w:cs="David" w:hint="cs"/>
          <w:rtl/>
        </w:rPr>
        <w:tab/>
      </w:r>
    </w:p>
    <w:p w14:paraId="4E983CD7" w14:textId="77777777" w:rsidR="00761984" w:rsidRPr="00761984" w:rsidRDefault="00761984" w:rsidP="00761984">
      <w:pPr>
        <w:bidi/>
        <w:ind w:firstLine="567"/>
        <w:rPr>
          <w:rFonts w:cs="David" w:hint="cs"/>
          <w:rtl/>
        </w:rPr>
      </w:pPr>
    </w:p>
    <w:p w14:paraId="4162DC99" w14:textId="77777777" w:rsidR="00761984" w:rsidRPr="00761984" w:rsidRDefault="00761984" w:rsidP="00761984">
      <w:pPr>
        <w:bidi/>
        <w:rPr>
          <w:rFonts w:cs="David" w:hint="cs"/>
          <w:rtl/>
        </w:rPr>
      </w:pPr>
      <w:r w:rsidRPr="00761984">
        <w:rPr>
          <w:rFonts w:cs="David" w:hint="cs"/>
          <w:u w:val="single"/>
          <w:rtl/>
        </w:rPr>
        <w:t>יו"ר הכנסת דליה איציק:</w:t>
      </w:r>
    </w:p>
    <w:p w14:paraId="08B5A0EB" w14:textId="77777777" w:rsidR="00761984" w:rsidRPr="00761984" w:rsidRDefault="00761984" w:rsidP="00761984">
      <w:pPr>
        <w:bidi/>
        <w:ind w:firstLine="567"/>
        <w:rPr>
          <w:rFonts w:cs="David" w:hint="cs"/>
          <w:rtl/>
        </w:rPr>
      </w:pPr>
    </w:p>
    <w:p w14:paraId="3AEB07DA" w14:textId="77777777" w:rsidR="00761984" w:rsidRPr="00761984" w:rsidRDefault="00761984" w:rsidP="00761984">
      <w:pPr>
        <w:bidi/>
        <w:ind w:firstLine="567"/>
        <w:rPr>
          <w:rFonts w:cs="David" w:hint="cs"/>
          <w:rtl/>
        </w:rPr>
      </w:pPr>
      <w:r w:rsidRPr="00761984">
        <w:rPr>
          <w:rFonts w:cs="David" w:hint="cs"/>
          <w:rtl/>
        </w:rPr>
        <w:t xml:space="preserve">אני מאחלת לך המון בהצלחה, אתה לא נשאר בלי עבודה, אתה עובר להיות חבר ועדת האתיקה, זאת </w:t>
      </w:r>
      <w:proofErr w:type="spellStart"/>
      <w:r w:rsidRPr="00761984">
        <w:rPr>
          <w:rFonts w:cs="David" w:hint="cs"/>
          <w:rtl/>
        </w:rPr>
        <w:t>הפרוקטיבה</w:t>
      </w:r>
      <w:proofErr w:type="spellEnd"/>
      <w:r w:rsidRPr="00761984">
        <w:rPr>
          <w:rFonts w:cs="David" w:hint="cs"/>
          <w:rtl/>
        </w:rPr>
        <w:t xml:space="preserve"> של יושב ראש הכנסת ואני בחרתי בך אחרי שעמי איילון נבחר להיות שר, אתה הולך למלא את מקומו כחבר ועדה קבוע - - -</w:t>
      </w:r>
    </w:p>
    <w:p w14:paraId="6598FDAD" w14:textId="77777777" w:rsidR="00761984" w:rsidRPr="00761984" w:rsidRDefault="00761984" w:rsidP="00761984">
      <w:pPr>
        <w:bidi/>
        <w:rPr>
          <w:rFonts w:cs="David" w:hint="cs"/>
          <w:rtl/>
        </w:rPr>
      </w:pPr>
    </w:p>
    <w:p w14:paraId="3948BAA0" w14:textId="77777777" w:rsidR="00761984" w:rsidRPr="00761984" w:rsidRDefault="00761984" w:rsidP="00761984">
      <w:pPr>
        <w:bidi/>
        <w:rPr>
          <w:rFonts w:cs="David" w:hint="cs"/>
          <w:rtl/>
        </w:rPr>
      </w:pPr>
      <w:proofErr w:type="spellStart"/>
      <w:r w:rsidRPr="00761984">
        <w:rPr>
          <w:rFonts w:cs="David" w:hint="cs"/>
          <w:u w:val="single"/>
          <w:rtl/>
        </w:rPr>
        <w:t>אחמד</w:t>
      </w:r>
      <w:proofErr w:type="spellEnd"/>
      <w:r w:rsidRPr="00761984">
        <w:rPr>
          <w:rFonts w:cs="David" w:hint="cs"/>
          <w:u w:val="single"/>
          <w:rtl/>
        </w:rPr>
        <w:t xml:space="preserve"> טיבי:</w:t>
      </w:r>
    </w:p>
    <w:p w14:paraId="362C71BB" w14:textId="77777777" w:rsidR="00761984" w:rsidRPr="00761984" w:rsidRDefault="00761984" w:rsidP="00761984">
      <w:pPr>
        <w:bidi/>
        <w:rPr>
          <w:rFonts w:cs="David" w:hint="cs"/>
          <w:rtl/>
        </w:rPr>
      </w:pPr>
    </w:p>
    <w:p w14:paraId="6213D219" w14:textId="77777777" w:rsidR="00761984" w:rsidRPr="00761984" w:rsidRDefault="00761984" w:rsidP="00761984">
      <w:pPr>
        <w:bidi/>
        <w:rPr>
          <w:rFonts w:cs="David" w:hint="cs"/>
          <w:rtl/>
        </w:rPr>
      </w:pPr>
      <w:r w:rsidRPr="00761984">
        <w:rPr>
          <w:rFonts w:cs="David" w:hint="cs"/>
          <w:rtl/>
        </w:rPr>
        <w:tab/>
        <w:t xml:space="preserve">מה שקרוי: עולה כיתה אבל לא בבית ספרנו. </w:t>
      </w:r>
    </w:p>
    <w:p w14:paraId="2D6FE7A5" w14:textId="77777777" w:rsidR="00761984" w:rsidRPr="00761984" w:rsidRDefault="00761984" w:rsidP="00761984">
      <w:pPr>
        <w:bidi/>
        <w:rPr>
          <w:rFonts w:cs="David" w:hint="cs"/>
          <w:rtl/>
        </w:rPr>
      </w:pPr>
    </w:p>
    <w:p w14:paraId="39166142" w14:textId="77777777" w:rsidR="00761984" w:rsidRPr="00761984" w:rsidRDefault="00761984" w:rsidP="00761984">
      <w:pPr>
        <w:bidi/>
        <w:rPr>
          <w:rFonts w:cs="David"/>
          <w:rtl/>
        </w:rPr>
      </w:pPr>
      <w:r w:rsidRPr="00761984">
        <w:rPr>
          <w:rFonts w:cs="David" w:hint="eastAsia"/>
          <w:u w:val="single"/>
          <w:rtl/>
        </w:rPr>
        <w:t>יו</w:t>
      </w:r>
      <w:r w:rsidRPr="00761984">
        <w:rPr>
          <w:rFonts w:cs="David"/>
          <w:u w:val="single"/>
          <w:rtl/>
        </w:rPr>
        <w:t>"</w:t>
      </w:r>
      <w:r w:rsidRPr="00761984">
        <w:rPr>
          <w:rFonts w:cs="David" w:hint="eastAsia"/>
          <w:u w:val="single"/>
          <w:rtl/>
        </w:rPr>
        <w:t>ר</w:t>
      </w:r>
      <w:r w:rsidRPr="00761984">
        <w:rPr>
          <w:rFonts w:cs="David"/>
          <w:u w:val="single"/>
          <w:rtl/>
        </w:rPr>
        <w:t xml:space="preserve"> הכנסת דליה איציק:</w:t>
      </w:r>
    </w:p>
    <w:p w14:paraId="2A9E0349" w14:textId="77777777" w:rsidR="00761984" w:rsidRPr="00761984" w:rsidRDefault="00761984" w:rsidP="00761984">
      <w:pPr>
        <w:bidi/>
        <w:rPr>
          <w:rFonts w:cs="David"/>
          <w:rtl/>
        </w:rPr>
      </w:pPr>
    </w:p>
    <w:p w14:paraId="0AF0C6FD" w14:textId="77777777" w:rsidR="00761984" w:rsidRPr="00761984" w:rsidRDefault="00761984" w:rsidP="00761984">
      <w:pPr>
        <w:bidi/>
        <w:rPr>
          <w:rFonts w:cs="David" w:hint="cs"/>
          <w:rtl/>
        </w:rPr>
      </w:pPr>
      <w:r w:rsidRPr="00761984">
        <w:rPr>
          <w:rFonts w:cs="David"/>
          <w:rtl/>
        </w:rPr>
        <w:tab/>
      </w:r>
      <w:r w:rsidRPr="00761984">
        <w:rPr>
          <w:rFonts w:cs="David" w:hint="cs"/>
          <w:rtl/>
        </w:rPr>
        <w:t xml:space="preserve">וגם שם בוועדת האתיקה אנחנו מאחלים לך להצלחה גדולה, שם דווקא אני מאחלת לך שתהיו קצת מובטלים. </w:t>
      </w:r>
    </w:p>
    <w:p w14:paraId="520E859E" w14:textId="77777777" w:rsidR="00761984" w:rsidRPr="00761984" w:rsidRDefault="00761984" w:rsidP="00761984">
      <w:pPr>
        <w:bidi/>
        <w:rPr>
          <w:rFonts w:cs="David" w:hint="cs"/>
          <w:rtl/>
        </w:rPr>
      </w:pPr>
    </w:p>
    <w:p w14:paraId="1228D099" w14:textId="77777777" w:rsidR="00761984" w:rsidRPr="00761984" w:rsidRDefault="00761984" w:rsidP="00761984">
      <w:pPr>
        <w:bidi/>
        <w:ind w:firstLine="567"/>
        <w:rPr>
          <w:rFonts w:cs="David" w:hint="cs"/>
          <w:rtl/>
        </w:rPr>
      </w:pPr>
      <w:r w:rsidRPr="00761984">
        <w:rPr>
          <w:rFonts w:cs="David" w:hint="cs"/>
          <w:rtl/>
        </w:rPr>
        <w:t xml:space="preserve">ברשותכם אני רוצה להמליץ בפניכם על יושב ראש ועדה שייכנס לתפקידו, אני מקווה, מייד אחרי ההצבעה שלכם. חברי חבריי הכנסת, את דוד טל לא כל כך צריך להציג. זו הקדנציה הרביעית של דוד. הוא היה סגן יושב ראש הכנסת בתקופתו של דן תיכון, מכיר את תקנון הכנסת יוצא מהכלל, אני מציעה לכם להיזהר ממנו כי גם אני נזהרת ממנו. מכיר את עבודת הבית, הוא אוהב את הכנסת. הוא מאוד רצה לבוא לוועדה הזאת. אל תתרשמו ממה שנאמר בחוץ. הוא בא לוועדת הכנסת עם הרבה אהבה ושמחה וכבר מהבוקר הוא בא אלי עם כל מיני הצעות מהצעות שונות. </w:t>
      </w:r>
    </w:p>
    <w:p w14:paraId="42D73B06" w14:textId="77777777" w:rsidR="00761984" w:rsidRPr="00761984" w:rsidRDefault="00761984" w:rsidP="00761984">
      <w:pPr>
        <w:bidi/>
        <w:ind w:firstLine="567"/>
        <w:rPr>
          <w:rFonts w:cs="David" w:hint="cs"/>
          <w:rtl/>
        </w:rPr>
      </w:pPr>
    </w:p>
    <w:p w14:paraId="56002CEB" w14:textId="77777777" w:rsidR="00761984" w:rsidRPr="00761984" w:rsidRDefault="00761984" w:rsidP="00761984">
      <w:pPr>
        <w:bidi/>
        <w:ind w:firstLine="567"/>
        <w:rPr>
          <w:rFonts w:cs="David" w:hint="cs"/>
          <w:rtl/>
        </w:rPr>
      </w:pPr>
      <w:r w:rsidRPr="00761984">
        <w:rPr>
          <w:rFonts w:cs="David" w:hint="cs"/>
          <w:rtl/>
        </w:rPr>
        <w:t xml:space="preserve">חברי חבריי הכנסת. הוועדה הזו הולכת להיות מאוד חשובה. אני מתכוונת לבלות כאן הרבה בחודשים הבאים.  הרפורמה שחלק מכם, או ההצעות שבאו בעיקר מכם לנסות לתקן פה כמה דברים, תקנון הכנסת לא עבר שינויים כבר 40 שנה. אנחנו אמורים לעשות פה כמה שינויים </w:t>
      </w:r>
      <w:r w:rsidRPr="00761984">
        <w:rPr>
          <w:rFonts w:cs="David" w:hint="cs"/>
          <w:rtl/>
        </w:rPr>
        <w:lastRenderedPageBreak/>
        <w:t xml:space="preserve">משמעותיים. יש תמיד בעיה עם תיקונים כאלה ואחרים כי כשאתה באופוזיציה אתה אומר לעצמך: עכשיו אני לא רוצה תיקונים כי זה לא מתאים לי. אבל כשאתה בקואליציה אתה אומר: עכשיו זה דווקא מתאים לי. אסור לעשות תיקונים שהם טובים פעם לאלה ופעם אחת לאלה. מי שפה קדנציה ראשונה חושב שהוא תמיד יישאר פה. מי שהיה כמוני יודע שפעם הוא פה ופעם הוא שם ופעם הוא למטה ופעם הוא למעלה ואסור לעשות שינויים שהם טובים לרגע מסוים לקבוצה מסוימת, בסוף יש לנו אחריות גם על הבית הזה. </w:t>
      </w:r>
    </w:p>
    <w:p w14:paraId="5FC8281C" w14:textId="77777777" w:rsidR="00761984" w:rsidRPr="00761984" w:rsidRDefault="00761984" w:rsidP="00761984">
      <w:pPr>
        <w:bidi/>
        <w:ind w:firstLine="567"/>
        <w:rPr>
          <w:rFonts w:cs="David" w:hint="cs"/>
          <w:rtl/>
        </w:rPr>
      </w:pPr>
    </w:p>
    <w:p w14:paraId="1CB793DD" w14:textId="77777777" w:rsidR="00761984" w:rsidRPr="00761984" w:rsidRDefault="00761984" w:rsidP="00761984">
      <w:pPr>
        <w:bidi/>
        <w:ind w:firstLine="567"/>
        <w:rPr>
          <w:rFonts w:cs="David" w:hint="cs"/>
          <w:rtl/>
        </w:rPr>
      </w:pPr>
      <w:r w:rsidRPr="00761984">
        <w:rPr>
          <w:rFonts w:cs="David" w:hint="cs"/>
          <w:rtl/>
        </w:rPr>
        <w:t xml:space="preserve">זאת ועדה מאוד חשובה בעיני, אני מאוד מחשיבה את הוועדה הזאת ואני מתכוונת לבלות פה הרבה מאוד זמן, בעיקר אני מתכוונת לבלות גם עם בודדים מכם כדי לנסות ולראות האם הרפורמה יכולה להיעשות בהסכמה. יכול מאוד להיות שחלק ממנה לא תיעשה בהסכמה אבל לפחות אני אדע שניסיתי להביא את כל חלקי הבית להסכמה. אני יודעת שזה לוקח יותר זמן כשאתה רוצה הסכמה ולכן זה גם משתהה. אבל יכול מאוד להיות שלא תהיה ברירה ונצטרך להעביר את זה כשאני אנסה לשכנע חברים מהאופוזיציה והקואליציה שהעניין הוא לא אופוזיציה וקואליציה. אני מגיעה עכשיו מפגישה על חוק ההסדרים, תאמינו לי שאני מנסה לייצג אתכם בכבוד רב. לא קל לי, לא עם שר האוצר ולא עם הממשלה ואני אומרת לכם כבר עכשיו: חוק ההסדרים במתכונתו הנוכחית לא יעבור, אין שום סיכוי שהוא יעבור, אני לא אתן שהוא יעבור. הוא חוק שערורייתי בהיקפו, הוא צפצוף בפרצופה של הכנסת, הוא לא הוגן, הוא לא בסדר, הוא מבטל את הכנסת, הוא פלטפורמה לבטל אותנו. לא יעזור לאף אחד, אני אעמוד כחומה בצורה ואייצג אתכם שם בכבוד. </w:t>
      </w:r>
    </w:p>
    <w:p w14:paraId="49B04905" w14:textId="77777777" w:rsidR="00761984" w:rsidRPr="00761984" w:rsidRDefault="00761984" w:rsidP="00761984">
      <w:pPr>
        <w:bidi/>
        <w:rPr>
          <w:rFonts w:cs="David" w:hint="cs"/>
          <w:rtl/>
        </w:rPr>
      </w:pPr>
    </w:p>
    <w:p w14:paraId="0AEE2674" w14:textId="77777777" w:rsidR="00761984" w:rsidRPr="00761984" w:rsidRDefault="00761984" w:rsidP="00761984">
      <w:pPr>
        <w:bidi/>
        <w:rPr>
          <w:rFonts w:cs="David" w:hint="cs"/>
          <w:rtl/>
        </w:rPr>
      </w:pPr>
      <w:r w:rsidRPr="00761984">
        <w:rPr>
          <w:rFonts w:cs="David" w:hint="cs"/>
          <w:u w:val="single"/>
          <w:rtl/>
        </w:rPr>
        <w:t xml:space="preserve">משה </w:t>
      </w:r>
      <w:proofErr w:type="spellStart"/>
      <w:r w:rsidRPr="00761984">
        <w:rPr>
          <w:rFonts w:cs="David" w:hint="cs"/>
          <w:u w:val="single"/>
          <w:rtl/>
        </w:rPr>
        <w:t>שרוני</w:t>
      </w:r>
      <w:proofErr w:type="spellEnd"/>
      <w:r w:rsidRPr="00761984">
        <w:rPr>
          <w:rFonts w:cs="David" w:hint="cs"/>
          <w:u w:val="single"/>
          <w:rtl/>
        </w:rPr>
        <w:t>:</w:t>
      </w:r>
    </w:p>
    <w:p w14:paraId="6D45D740" w14:textId="77777777" w:rsidR="00761984" w:rsidRPr="00761984" w:rsidRDefault="00761984" w:rsidP="00761984">
      <w:pPr>
        <w:bidi/>
        <w:rPr>
          <w:rFonts w:cs="David" w:hint="cs"/>
          <w:rtl/>
        </w:rPr>
      </w:pPr>
    </w:p>
    <w:p w14:paraId="2B5FAB69" w14:textId="77777777" w:rsidR="00761984" w:rsidRPr="00761984" w:rsidRDefault="00761984" w:rsidP="00761984">
      <w:pPr>
        <w:bidi/>
        <w:rPr>
          <w:rFonts w:cs="David" w:hint="cs"/>
          <w:rtl/>
        </w:rPr>
      </w:pPr>
      <w:r w:rsidRPr="00761984">
        <w:rPr>
          <w:rFonts w:cs="David" w:hint="cs"/>
          <w:rtl/>
        </w:rPr>
        <w:tab/>
        <w:t xml:space="preserve"> ועדת הכנסת יכולה לחסל את חוק ההסדרים בלי בעיות. </w:t>
      </w:r>
    </w:p>
    <w:p w14:paraId="103FAA0C" w14:textId="77777777" w:rsidR="00761984" w:rsidRPr="00761984" w:rsidRDefault="00761984" w:rsidP="00761984">
      <w:pPr>
        <w:bidi/>
        <w:rPr>
          <w:rFonts w:cs="David" w:hint="cs"/>
          <w:rtl/>
        </w:rPr>
      </w:pPr>
    </w:p>
    <w:p w14:paraId="756B4C19" w14:textId="77777777" w:rsidR="00761984" w:rsidRPr="00761984" w:rsidRDefault="00761984" w:rsidP="00761984">
      <w:pPr>
        <w:bidi/>
        <w:rPr>
          <w:rFonts w:cs="David"/>
          <w:rtl/>
        </w:rPr>
      </w:pPr>
      <w:r w:rsidRPr="00761984">
        <w:rPr>
          <w:rFonts w:cs="David" w:hint="eastAsia"/>
          <w:u w:val="single"/>
          <w:rtl/>
        </w:rPr>
        <w:t>יו</w:t>
      </w:r>
      <w:r w:rsidRPr="00761984">
        <w:rPr>
          <w:rFonts w:cs="David"/>
          <w:u w:val="single"/>
          <w:rtl/>
        </w:rPr>
        <w:t>"</w:t>
      </w:r>
      <w:r w:rsidRPr="00761984">
        <w:rPr>
          <w:rFonts w:cs="David" w:hint="eastAsia"/>
          <w:u w:val="single"/>
          <w:rtl/>
        </w:rPr>
        <w:t>ר</w:t>
      </w:r>
      <w:r w:rsidRPr="00761984">
        <w:rPr>
          <w:rFonts w:cs="David"/>
          <w:u w:val="single"/>
          <w:rtl/>
        </w:rPr>
        <w:t xml:space="preserve"> הכנסת דליה איציק:</w:t>
      </w:r>
    </w:p>
    <w:p w14:paraId="30534EB3" w14:textId="77777777" w:rsidR="00761984" w:rsidRPr="00761984" w:rsidRDefault="00761984" w:rsidP="00761984">
      <w:pPr>
        <w:bidi/>
        <w:rPr>
          <w:rFonts w:cs="David"/>
          <w:rtl/>
        </w:rPr>
      </w:pPr>
    </w:p>
    <w:p w14:paraId="06FEE6FF" w14:textId="77777777" w:rsidR="00761984" w:rsidRPr="00761984" w:rsidRDefault="00761984" w:rsidP="00761984">
      <w:pPr>
        <w:bidi/>
        <w:rPr>
          <w:rFonts w:cs="David" w:hint="cs"/>
          <w:rtl/>
        </w:rPr>
      </w:pPr>
      <w:r w:rsidRPr="00761984">
        <w:rPr>
          <w:rFonts w:cs="David"/>
          <w:rtl/>
        </w:rPr>
        <w:tab/>
      </w:r>
      <w:r w:rsidRPr="00761984">
        <w:rPr>
          <w:rFonts w:cs="David" w:hint="cs"/>
          <w:rtl/>
        </w:rPr>
        <w:t xml:space="preserve">נכון, ולכן יש לכם פה תפקיד משמעותי. כשהלכתי למאבק הזה הבוקר ובשבוע שעבר עם שר האוצר </w:t>
      </w:r>
      <w:r w:rsidRPr="00761984">
        <w:rPr>
          <w:rFonts w:cs="David"/>
          <w:rtl/>
        </w:rPr>
        <w:t>–</w:t>
      </w:r>
      <w:r w:rsidRPr="00761984">
        <w:rPr>
          <w:rFonts w:cs="David" w:hint="cs"/>
          <w:rtl/>
        </w:rPr>
        <w:t xml:space="preserve"> אני יודעת שאני מגובה על ידיכם ואני יודעת שאני מייצגת אתכם. אני לא יודעת אם התפקיד שלי הוא לנהל כעת את סדר הישיבה אבל אני חושבת שאנחנו צריכים לבחור בדוד טל.</w:t>
      </w:r>
    </w:p>
    <w:p w14:paraId="7BF0806D" w14:textId="77777777" w:rsidR="00761984" w:rsidRPr="00761984" w:rsidRDefault="00761984" w:rsidP="00761984">
      <w:pPr>
        <w:bidi/>
        <w:rPr>
          <w:rFonts w:cs="David" w:hint="cs"/>
          <w:rtl/>
        </w:rPr>
      </w:pPr>
    </w:p>
    <w:p w14:paraId="547BD3DA" w14:textId="77777777" w:rsidR="00761984" w:rsidRPr="00761984" w:rsidRDefault="00761984" w:rsidP="00761984">
      <w:pPr>
        <w:bidi/>
        <w:rPr>
          <w:rFonts w:cs="David" w:hint="cs"/>
          <w:rtl/>
        </w:rPr>
      </w:pPr>
      <w:r w:rsidRPr="00761984">
        <w:rPr>
          <w:rFonts w:cs="David" w:hint="cs"/>
          <w:rtl/>
        </w:rPr>
        <w:t xml:space="preserve"> חברי, בהתאם להוראת סעיף 10(א) לתקנון הכנסת, ממליצה ועדת הכנסת לבחור בחבר הכנסת דוד טל לכהן כיושב ראש הוועדה במקום חבר הכנסת יעקב </w:t>
      </w:r>
      <w:proofErr w:type="spellStart"/>
      <w:r w:rsidRPr="00761984">
        <w:rPr>
          <w:rFonts w:cs="David" w:hint="cs"/>
          <w:rtl/>
        </w:rPr>
        <w:t>מרגי</w:t>
      </w:r>
      <w:proofErr w:type="spellEnd"/>
      <w:r w:rsidRPr="00761984">
        <w:rPr>
          <w:rFonts w:cs="David" w:hint="cs"/>
          <w:rtl/>
        </w:rPr>
        <w:t xml:space="preserve"> שכיהן כיושב ראש זמני לוועדת הכנסת. מי בעד ההצעה ירים את ידו, נא לספור. מי נגד? מי נמנע?</w:t>
      </w:r>
    </w:p>
    <w:p w14:paraId="2D7B2E95" w14:textId="77777777" w:rsidR="00761984" w:rsidRPr="00761984" w:rsidRDefault="00761984" w:rsidP="00761984">
      <w:pPr>
        <w:bidi/>
        <w:rPr>
          <w:rFonts w:cs="David" w:hint="cs"/>
          <w:rtl/>
        </w:rPr>
      </w:pPr>
    </w:p>
    <w:p w14:paraId="69B6E28B" w14:textId="77777777" w:rsidR="00761984" w:rsidRPr="00761984" w:rsidRDefault="00761984" w:rsidP="00761984">
      <w:pPr>
        <w:bidi/>
        <w:rPr>
          <w:rFonts w:cs="David"/>
          <w:rtl/>
        </w:rPr>
      </w:pPr>
      <w:r w:rsidRPr="00761984">
        <w:rPr>
          <w:rFonts w:cs="David" w:hint="eastAsia"/>
          <w:u w:val="single"/>
          <w:rtl/>
        </w:rPr>
        <w:t>יו</w:t>
      </w:r>
      <w:r w:rsidRPr="00761984">
        <w:rPr>
          <w:rFonts w:cs="David"/>
          <w:u w:val="single"/>
          <w:rtl/>
        </w:rPr>
        <w:t>"</w:t>
      </w:r>
      <w:r w:rsidRPr="00761984">
        <w:rPr>
          <w:rFonts w:cs="David" w:hint="eastAsia"/>
          <w:u w:val="single"/>
          <w:rtl/>
        </w:rPr>
        <w:t>ר</w:t>
      </w:r>
      <w:r w:rsidRPr="00761984">
        <w:rPr>
          <w:rFonts w:cs="David"/>
          <w:u w:val="single"/>
          <w:rtl/>
        </w:rPr>
        <w:t xml:space="preserve"> הכנסת דליה איציק:</w:t>
      </w:r>
    </w:p>
    <w:p w14:paraId="281DD539" w14:textId="77777777" w:rsidR="00761984" w:rsidRPr="00761984" w:rsidRDefault="00761984" w:rsidP="00761984">
      <w:pPr>
        <w:bidi/>
        <w:rPr>
          <w:rFonts w:cs="David"/>
          <w:rtl/>
        </w:rPr>
      </w:pPr>
    </w:p>
    <w:p w14:paraId="1B89C6AC" w14:textId="77777777" w:rsidR="00761984" w:rsidRPr="00761984" w:rsidRDefault="00761984" w:rsidP="00761984">
      <w:pPr>
        <w:bidi/>
        <w:rPr>
          <w:rFonts w:cs="David" w:hint="cs"/>
          <w:rtl/>
        </w:rPr>
      </w:pPr>
      <w:r w:rsidRPr="00761984">
        <w:rPr>
          <w:rFonts w:cs="David"/>
          <w:rtl/>
        </w:rPr>
        <w:tab/>
      </w:r>
      <w:r w:rsidRPr="00761984">
        <w:rPr>
          <w:rFonts w:cs="David" w:hint="cs"/>
          <w:rtl/>
        </w:rPr>
        <w:t xml:space="preserve">כולם בעד פה אחד, אין מתנגדים, אין נמנעים. אדוני, זה לא נראה לי, זה כמו ברוסיה. זה לא יכול ללכת ככה. אולי צריך ועדת חקירה. </w:t>
      </w:r>
    </w:p>
    <w:p w14:paraId="0F977B98" w14:textId="77777777" w:rsidR="00761984" w:rsidRPr="00761984" w:rsidRDefault="00761984" w:rsidP="00761984">
      <w:pPr>
        <w:bidi/>
        <w:rPr>
          <w:rFonts w:cs="David" w:hint="cs"/>
          <w:rtl/>
        </w:rPr>
      </w:pPr>
    </w:p>
    <w:p w14:paraId="416D3828" w14:textId="77777777" w:rsidR="00761984" w:rsidRPr="00761984" w:rsidRDefault="00761984" w:rsidP="00761984">
      <w:pPr>
        <w:bidi/>
        <w:ind w:firstLine="567"/>
        <w:rPr>
          <w:rFonts w:cs="David" w:hint="cs"/>
          <w:rtl/>
        </w:rPr>
      </w:pPr>
      <w:r w:rsidRPr="00761984">
        <w:rPr>
          <w:rFonts w:cs="David" w:hint="cs"/>
          <w:rtl/>
        </w:rPr>
        <w:t xml:space="preserve">חברי חבריי הכנסת, חברי חבר הכנסת דוד טל נבחר פה אחד. אני חושבת שזה גם אמון מלא באישיותך, בניסיון שאתה מביא לבית הזה ולוועדה הזאת. אני מאחלת לך המון בהצלחה.  ניתן ליעקב </w:t>
      </w:r>
      <w:proofErr w:type="spellStart"/>
      <w:r w:rsidRPr="00761984">
        <w:rPr>
          <w:rFonts w:cs="David" w:hint="cs"/>
          <w:rtl/>
        </w:rPr>
        <w:t>מרגי</w:t>
      </w:r>
      <w:proofErr w:type="spellEnd"/>
      <w:r w:rsidRPr="00761984">
        <w:rPr>
          <w:rFonts w:cs="David" w:hint="cs"/>
          <w:rtl/>
        </w:rPr>
        <w:t xml:space="preserve"> לומר כמה מילים ואחר כך גם לכמה חברי כנסת. </w:t>
      </w:r>
    </w:p>
    <w:p w14:paraId="16102A61" w14:textId="77777777" w:rsidR="00761984" w:rsidRPr="00761984" w:rsidRDefault="00761984" w:rsidP="00761984">
      <w:pPr>
        <w:bidi/>
        <w:rPr>
          <w:rFonts w:cs="David" w:hint="cs"/>
          <w:rtl/>
        </w:rPr>
      </w:pPr>
    </w:p>
    <w:p w14:paraId="05368889" w14:textId="77777777" w:rsidR="00761984" w:rsidRPr="00761984" w:rsidRDefault="00761984" w:rsidP="00761984">
      <w:pPr>
        <w:bidi/>
        <w:rPr>
          <w:rFonts w:cs="David" w:hint="cs"/>
          <w:rtl/>
        </w:rPr>
      </w:pPr>
      <w:r w:rsidRPr="00761984">
        <w:rPr>
          <w:rFonts w:cs="David" w:hint="cs"/>
          <w:u w:val="single"/>
          <w:rtl/>
        </w:rPr>
        <w:t xml:space="preserve">יעקב </w:t>
      </w:r>
      <w:proofErr w:type="spellStart"/>
      <w:r w:rsidRPr="00761984">
        <w:rPr>
          <w:rFonts w:cs="David" w:hint="cs"/>
          <w:u w:val="single"/>
          <w:rtl/>
        </w:rPr>
        <w:t>מרגי</w:t>
      </w:r>
      <w:proofErr w:type="spellEnd"/>
      <w:r w:rsidRPr="00761984">
        <w:rPr>
          <w:rFonts w:cs="David" w:hint="cs"/>
          <w:u w:val="single"/>
          <w:rtl/>
        </w:rPr>
        <w:t>:</w:t>
      </w:r>
    </w:p>
    <w:p w14:paraId="18209337" w14:textId="77777777" w:rsidR="00761984" w:rsidRPr="00761984" w:rsidRDefault="00761984" w:rsidP="00761984">
      <w:pPr>
        <w:bidi/>
        <w:rPr>
          <w:rFonts w:cs="David" w:hint="cs"/>
          <w:rtl/>
        </w:rPr>
      </w:pPr>
    </w:p>
    <w:p w14:paraId="34BC553C" w14:textId="77777777" w:rsidR="00761984" w:rsidRPr="00761984" w:rsidRDefault="00761984" w:rsidP="00761984">
      <w:pPr>
        <w:bidi/>
        <w:rPr>
          <w:rFonts w:cs="David" w:hint="cs"/>
          <w:rtl/>
        </w:rPr>
      </w:pPr>
      <w:r w:rsidRPr="00761984">
        <w:rPr>
          <w:rFonts w:cs="David" w:hint="cs"/>
          <w:rtl/>
        </w:rPr>
        <w:tab/>
        <w:t xml:space="preserve"> גברתי היושבת ראש, מכובדי יושב ראש הוועדה החדש והקבוע. אני רוצה להתייחס לדבריה של יושבת ראש הכנסת. מבחינתי זו הייתה חוויה לעבוד עם החברים כאן, אני חושב שהם הקלו עלי את העבודה. לא תמיד עשיתי את זה ברוגע, לפעמים גם הצליחו להוציא אותי מכלי אבל זה היה פעמים בודדות. אני חושב שאני היושב ראש היחידי שהצלחתי לשבור את בסיס עץ הזית. אני רוצה להודות על האמון שנתתם בי. יש תקדימים בכנסת, להפקיד ועדה באופן זמני זה הימור לא תמיד מחושב, לפעמים יש בו סיכון. אבל אני הודעתי מהרגע הראשון שזה בפיקדון זמני, זה לא שלי, לא אחמוד בזה, ברגע שיבקשו ממני אתן את זה בלב שלם ובנפש חפצה, עשיתי זאת. אני רוצה לומר </w:t>
      </w:r>
      <w:proofErr w:type="spellStart"/>
      <w:r w:rsidRPr="00761984">
        <w:rPr>
          <w:rFonts w:cs="David" w:hint="cs"/>
          <w:rtl/>
        </w:rPr>
        <w:t>שנתרמתי</w:t>
      </w:r>
      <w:proofErr w:type="spellEnd"/>
      <w:r w:rsidRPr="00761984">
        <w:rPr>
          <w:rFonts w:cs="David" w:hint="cs"/>
          <w:rtl/>
        </w:rPr>
        <w:t xml:space="preserve"> יותר ממה שתרמתי, כך אני מרגיש ב-3 חודשים האלה. שוב תודה לכם החברים על האמון ונמשיך לעבוד בוועדת הכנסת ונסייע לדוד, שאני מאמין שעם הידע והניסיון </w:t>
      </w:r>
      <w:proofErr w:type="spellStart"/>
      <w:r w:rsidRPr="00761984">
        <w:rPr>
          <w:rFonts w:cs="David" w:hint="cs"/>
          <w:rtl/>
        </w:rPr>
        <w:t>הפרלמנטרי</w:t>
      </w:r>
      <w:proofErr w:type="spellEnd"/>
      <w:r w:rsidRPr="00761984">
        <w:rPr>
          <w:rFonts w:cs="David" w:hint="cs"/>
          <w:rtl/>
        </w:rPr>
        <w:t xml:space="preserve"> שלו יעשה את זה בחן, בכישרון מוצלח ואנחנו נעמוד לימינו, בהצלחה דוד. תודה לך היושבת ראש. </w:t>
      </w:r>
    </w:p>
    <w:p w14:paraId="381EB7BD" w14:textId="77777777" w:rsidR="00761984" w:rsidRPr="00761984" w:rsidRDefault="00761984" w:rsidP="00761984">
      <w:pPr>
        <w:bidi/>
        <w:rPr>
          <w:rFonts w:cs="David" w:hint="cs"/>
          <w:rtl/>
        </w:rPr>
      </w:pPr>
    </w:p>
    <w:p w14:paraId="0D7B9871" w14:textId="77777777" w:rsidR="00761984" w:rsidRPr="00761984" w:rsidRDefault="00761984" w:rsidP="00761984">
      <w:pPr>
        <w:bidi/>
        <w:rPr>
          <w:rFonts w:cs="David"/>
          <w:rtl/>
        </w:rPr>
      </w:pPr>
      <w:r w:rsidRPr="00761984">
        <w:rPr>
          <w:rFonts w:cs="David" w:hint="eastAsia"/>
          <w:u w:val="single"/>
          <w:rtl/>
        </w:rPr>
        <w:t>יו</w:t>
      </w:r>
      <w:r w:rsidRPr="00761984">
        <w:rPr>
          <w:rFonts w:cs="David"/>
          <w:u w:val="single"/>
          <w:rtl/>
        </w:rPr>
        <w:t>"</w:t>
      </w:r>
      <w:r w:rsidRPr="00761984">
        <w:rPr>
          <w:rFonts w:cs="David" w:hint="eastAsia"/>
          <w:u w:val="single"/>
          <w:rtl/>
        </w:rPr>
        <w:t>ר</w:t>
      </w:r>
      <w:r w:rsidRPr="00761984">
        <w:rPr>
          <w:rFonts w:cs="David"/>
          <w:u w:val="single"/>
          <w:rtl/>
        </w:rPr>
        <w:t xml:space="preserve"> הכנסת דליה איציק:</w:t>
      </w:r>
    </w:p>
    <w:p w14:paraId="5993E52A" w14:textId="77777777" w:rsidR="00761984" w:rsidRPr="00761984" w:rsidRDefault="00761984" w:rsidP="00761984">
      <w:pPr>
        <w:bidi/>
        <w:rPr>
          <w:rFonts w:cs="David"/>
          <w:rtl/>
        </w:rPr>
      </w:pPr>
    </w:p>
    <w:p w14:paraId="19CB6C5A" w14:textId="77777777" w:rsidR="00761984" w:rsidRPr="00761984" w:rsidRDefault="00761984" w:rsidP="00761984">
      <w:pPr>
        <w:bidi/>
        <w:rPr>
          <w:rFonts w:cs="David" w:hint="cs"/>
          <w:rtl/>
        </w:rPr>
      </w:pPr>
      <w:r w:rsidRPr="00761984">
        <w:rPr>
          <w:rFonts w:cs="David"/>
          <w:rtl/>
        </w:rPr>
        <w:lastRenderedPageBreak/>
        <w:tab/>
      </w:r>
      <w:r w:rsidRPr="00761984">
        <w:rPr>
          <w:rFonts w:cs="David" w:hint="cs"/>
          <w:rtl/>
        </w:rPr>
        <w:t xml:space="preserve">תודה לך, חבר הכנסת </w:t>
      </w:r>
      <w:proofErr w:type="spellStart"/>
      <w:r w:rsidRPr="00761984">
        <w:rPr>
          <w:rFonts w:cs="David" w:hint="cs"/>
          <w:rtl/>
        </w:rPr>
        <w:t>אפללו</w:t>
      </w:r>
      <w:proofErr w:type="spellEnd"/>
      <w:r w:rsidRPr="00761984">
        <w:rPr>
          <w:rFonts w:cs="David" w:hint="cs"/>
          <w:rtl/>
        </w:rPr>
        <w:t xml:space="preserve"> ואחר כך חבר הכנסת גדעון סער. </w:t>
      </w:r>
    </w:p>
    <w:p w14:paraId="2C088858" w14:textId="77777777" w:rsidR="00761984" w:rsidRPr="00761984" w:rsidRDefault="00761984" w:rsidP="00761984">
      <w:pPr>
        <w:bidi/>
        <w:rPr>
          <w:rFonts w:cs="David" w:hint="cs"/>
          <w:rtl/>
        </w:rPr>
      </w:pPr>
    </w:p>
    <w:p w14:paraId="5E637507" w14:textId="77777777" w:rsidR="00761984" w:rsidRPr="00761984" w:rsidRDefault="00761984" w:rsidP="00761984">
      <w:pPr>
        <w:bidi/>
        <w:rPr>
          <w:rFonts w:cs="David" w:hint="cs"/>
          <w:u w:val="single"/>
          <w:rtl/>
        </w:rPr>
      </w:pPr>
      <w:proofErr w:type="spellStart"/>
      <w:r w:rsidRPr="00761984">
        <w:rPr>
          <w:rFonts w:cs="David" w:hint="cs"/>
          <w:u w:val="single"/>
          <w:rtl/>
        </w:rPr>
        <w:t>מוחמד</w:t>
      </w:r>
      <w:proofErr w:type="spellEnd"/>
      <w:r w:rsidRPr="00761984">
        <w:rPr>
          <w:rFonts w:cs="David" w:hint="cs"/>
          <w:u w:val="single"/>
          <w:rtl/>
        </w:rPr>
        <w:t xml:space="preserve"> ברכה:</w:t>
      </w:r>
    </w:p>
    <w:p w14:paraId="288D7E50" w14:textId="77777777" w:rsidR="00761984" w:rsidRPr="00761984" w:rsidRDefault="00761984" w:rsidP="00761984">
      <w:pPr>
        <w:bidi/>
        <w:rPr>
          <w:rFonts w:cs="David" w:hint="cs"/>
          <w:u w:val="single"/>
          <w:rtl/>
        </w:rPr>
      </w:pPr>
    </w:p>
    <w:p w14:paraId="573384B3" w14:textId="77777777" w:rsidR="00761984" w:rsidRPr="00761984" w:rsidRDefault="00761984" w:rsidP="00761984">
      <w:pPr>
        <w:bidi/>
        <w:rPr>
          <w:rFonts w:cs="David" w:hint="cs"/>
          <w:rtl/>
        </w:rPr>
      </w:pPr>
      <w:r w:rsidRPr="00761984">
        <w:rPr>
          <w:rFonts w:cs="David" w:hint="cs"/>
          <w:rtl/>
        </w:rPr>
        <w:tab/>
        <w:t xml:space="preserve">אני רוצה לברך את יושב הראש הנכנס ולהודות ליושב הראש היוצא, אני נאלץ לצאת. </w:t>
      </w:r>
    </w:p>
    <w:p w14:paraId="6E76A55C" w14:textId="77777777" w:rsidR="00761984" w:rsidRPr="00761984" w:rsidRDefault="00761984" w:rsidP="00761984">
      <w:pPr>
        <w:bidi/>
        <w:rPr>
          <w:rFonts w:cs="David" w:hint="cs"/>
          <w:rtl/>
        </w:rPr>
      </w:pPr>
    </w:p>
    <w:p w14:paraId="58B2AE8F" w14:textId="77777777" w:rsidR="00761984" w:rsidRPr="00761984" w:rsidRDefault="00761984" w:rsidP="00761984">
      <w:pPr>
        <w:bidi/>
        <w:rPr>
          <w:rFonts w:cs="David" w:hint="cs"/>
          <w:rtl/>
        </w:rPr>
      </w:pPr>
      <w:r w:rsidRPr="00761984">
        <w:rPr>
          <w:rFonts w:cs="David" w:hint="cs"/>
          <w:u w:val="single"/>
          <w:rtl/>
        </w:rPr>
        <w:t xml:space="preserve">אלי </w:t>
      </w:r>
      <w:proofErr w:type="spellStart"/>
      <w:r w:rsidRPr="00761984">
        <w:rPr>
          <w:rFonts w:cs="David" w:hint="cs"/>
          <w:u w:val="single"/>
          <w:rtl/>
        </w:rPr>
        <w:t>אפללו</w:t>
      </w:r>
      <w:proofErr w:type="spellEnd"/>
      <w:r w:rsidRPr="00761984">
        <w:rPr>
          <w:rFonts w:cs="David" w:hint="cs"/>
          <w:u w:val="single"/>
          <w:rtl/>
        </w:rPr>
        <w:t>:</w:t>
      </w:r>
    </w:p>
    <w:p w14:paraId="59DF92C4" w14:textId="77777777" w:rsidR="00761984" w:rsidRPr="00761984" w:rsidRDefault="00761984" w:rsidP="00761984">
      <w:pPr>
        <w:bidi/>
        <w:rPr>
          <w:rFonts w:cs="David" w:hint="cs"/>
          <w:rtl/>
        </w:rPr>
      </w:pPr>
    </w:p>
    <w:p w14:paraId="710E5BD7" w14:textId="77777777" w:rsidR="00761984" w:rsidRPr="00761984" w:rsidRDefault="00761984" w:rsidP="00761984">
      <w:pPr>
        <w:bidi/>
        <w:rPr>
          <w:rFonts w:cs="David" w:hint="cs"/>
          <w:rtl/>
        </w:rPr>
      </w:pPr>
      <w:r w:rsidRPr="00761984">
        <w:rPr>
          <w:rFonts w:cs="David" w:hint="cs"/>
          <w:rtl/>
        </w:rPr>
        <w:tab/>
        <w:t xml:space="preserve">ראשית אני רוצה להתייחס לחבר הכנסת יעקב </w:t>
      </w:r>
      <w:proofErr w:type="spellStart"/>
      <w:r w:rsidRPr="00761984">
        <w:rPr>
          <w:rFonts w:cs="David" w:hint="cs"/>
          <w:rtl/>
        </w:rPr>
        <w:t>מרגי</w:t>
      </w:r>
      <w:proofErr w:type="spellEnd"/>
      <w:r w:rsidRPr="00761984">
        <w:rPr>
          <w:rFonts w:cs="David" w:hint="cs"/>
          <w:rtl/>
        </w:rPr>
        <w:t xml:space="preserve"> שיש לי להגיד לו רק תשבחות, אני חושב שכולם פה חושבים את מה שאני אומר: מגיעה לך תודה מיוחדת. כיו"ר הקואליציה באמת שמחתי לעבוד אתך, </w:t>
      </w:r>
    </w:p>
    <w:p w14:paraId="4EE643DC" w14:textId="77777777" w:rsidR="00761984" w:rsidRPr="00761984" w:rsidRDefault="00761984" w:rsidP="00761984">
      <w:pPr>
        <w:bidi/>
        <w:rPr>
          <w:rFonts w:cs="David" w:hint="cs"/>
          <w:rtl/>
        </w:rPr>
      </w:pPr>
    </w:p>
    <w:p w14:paraId="72C63964" w14:textId="77777777" w:rsidR="00761984" w:rsidRPr="00761984" w:rsidRDefault="00761984" w:rsidP="00761984">
      <w:pPr>
        <w:bidi/>
        <w:rPr>
          <w:rFonts w:cs="David" w:hint="cs"/>
          <w:rtl/>
        </w:rPr>
      </w:pPr>
      <w:r w:rsidRPr="00761984">
        <w:rPr>
          <w:rFonts w:cs="David" w:hint="cs"/>
          <w:u w:val="single"/>
          <w:rtl/>
        </w:rPr>
        <w:t xml:space="preserve">יעקב </w:t>
      </w:r>
      <w:proofErr w:type="spellStart"/>
      <w:r w:rsidRPr="00761984">
        <w:rPr>
          <w:rFonts w:cs="David" w:hint="cs"/>
          <w:u w:val="single"/>
          <w:rtl/>
        </w:rPr>
        <w:t>מרגי</w:t>
      </w:r>
      <w:proofErr w:type="spellEnd"/>
      <w:r w:rsidRPr="00761984">
        <w:rPr>
          <w:rFonts w:cs="David" w:hint="cs"/>
          <w:u w:val="single"/>
          <w:rtl/>
        </w:rPr>
        <w:t>:</w:t>
      </w:r>
    </w:p>
    <w:p w14:paraId="3994B5CD" w14:textId="77777777" w:rsidR="00761984" w:rsidRPr="00761984" w:rsidRDefault="00761984" w:rsidP="00761984">
      <w:pPr>
        <w:bidi/>
        <w:rPr>
          <w:rFonts w:cs="David" w:hint="cs"/>
          <w:rtl/>
        </w:rPr>
      </w:pPr>
    </w:p>
    <w:p w14:paraId="190F58B6" w14:textId="77777777" w:rsidR="00761984" w:rsidRPr="00761984" w:rsidRDefault="00761984" w:rsidP="00761984">
      <w:pPr>
        <w:bidi/>
        <w:rPr>
          <w:rFonts w:cs="David" w:hint="cs"/>
          <w:rtl/>
        </w:rPr>
      </w:pPr>
      <w:r w:rsidRPr="00761984">
        <w:rPr>
          <w:rFonts w:cs="David" w:hint="cs"/>
          <w:rtl/>
        </w:rPr>
        <w:tab/>
        <w:t xml:space="preserve"> תודה. </w:t>
      </w:r>
    </w:p>
    <w:p w14:paraId="7CCAEC6B" w14:textId="77777777" w:rsidR="00761984" w:rsidRPr="00761984" w:rsidRDefault="00761984" w:rsidP="00761984">
      <w:pPr>
        <w:bidi/>
        <w:rPr>
          <w:rFonts w:cs="David" w:hint="cs"/>
          <w:rtl/>
        </w:rPr>
      </w:pPr>
    </w:p>
    <w:p w14:paraId="0FDCCED1" w14:textId="77777777" w:rsidR="00761984" w:rsidRPr="00761984" w:rsidRDefault="00761984" w:rsidP="00761984">
      <w:pPr>
        <w:bidi/>
        <w:rPr>
          <w:rFonts w:cs="David" w:hint="cs"/>
          <w:rtl/>
        </w:rPr>
      </w:pPr>
      <w:r w:rsidRPr="00761984">
        <w:rPr>
          <w:rFonts w:cs="David" w:hint="cs"/>
          <w:u w:val="single"/>
          <w:rtl/>
        </w:rPr>
        <w:t xml:space="preserve">אלי </w:t>
      </w:r>
      <w:proofErr w:type="spellStart"/>
      <w:r w:rsidRPr="00761984">
        <w:rPr>
          <w:rFonts w:cs="David" w:hint="cs"/>
          <w:u w:val="single"/>
          <w:rtl/>
        </w:rPr>
        <w:t>אפללו</w:t>
      </w:r>
      <w:proofErr w:type="spellEnd"/>
      <w:r w:rsidRPr="00761984">
        <w:rPr>
          <w:rFonts w:cs="David" w:hint="cs"/>
          <w:u w:val="single"/>
          <w:rtl/>
        </w:rPr>
        <w:t>:</w:t>
      </w:r>
    </w:p>
    <w:p w14:paraId="24F6EAD7" w14:textId="77777777" w:rsidR="00761984" w:rsidRPr="00761984" w:rsidRDefault="00761984" w:rsidP="00761984">
      <w:pPr>
        <w:bidi/>
        <w:rPr>
          <w:rFonts w:cs="David" w:hint="cs"/>
          <w:rtl/>
        </w:rPr>
      </w:pPr>
    </w:p>
    <w:p w14:paraId="2F9BF573" w14:textId="77777777" w:rsidR="00761984" w:rsidRPr="00761984" w:rsidRDefault="00761984" w:rsidP="00761984">
      <w:pPr>
        <w:bidi/>
        <w:rPr>
          <w:rFonts w:cs="David" w:hint="cs"/>
          <w:rtl/>
        </w:rPr>
      </w:pPr>
      <w:r w:rsidRPr="00761984">
        <w:rPr>
          <w:rFonts w:cs="David" w:hint="cs"/>
          <w:rtl/>
        </w:rPr>
        <w:tab/>
        <w:t xml:space="preserve">אני חושב שלא היה מישהו יותר הוגן, יותר קואופרטיבי. אין לי הרבה מה להוסיף מעבר להגיד לך: תודה מקרב לב. ליושב ראש הנכנס דוד טל, ידידי, אני מאחל לך עבודה </w:t>
      </w:r>
      <w:proofErr w:type="spellStart"/>
      <w:r w:rsidRPr="00761984">
        <w:rPr>
          <w:rFonts w:cs="David" w:hint="cs"/>
          <w:rtl/>
        </w:rPr>
        <w:t>פוריה</w:t>
      </w:r>
      <w:proofErr w:type="spellEnd"/>
      <w:r w:rsidRPr="00761984">
        <w:rPr>
          <w:rFonts w:cs="David" w:hint="cs"/>
          <w:rtl/>
        </w:rPr>
        <w:t xml:space="preserve">, קשה, שעומדת בפנינו כמו שאמרה יושבת ראש הכנסת. יש לנו את חוק ההסדרים, שמעתי את מה שהיא אמרה בקשב רב ואת מה שהיא אומרת. כמובן שאנחנו בקואליציה מגבים אותה במלוא מובן המילה. </w:t>
      </w:r>
    </w:p>
    <w:p w14:paraId="0D24113A" w14:textId="77777777" w:rsidR="00761984" w:rsidRPr="00761984" w:rsidRDefault="00761984" w:rsidP="00761984">
      <w:pPr>
        <w:bidi/>
        <w:rPr>
          <w:rFonts w:cs="David" w:hint="cs"/>
          <w:rtl/>
        </w:rPr>
      </w:pPr>
    </w:p>
    <w:p w14:paraId="3BB58662" w14:textId="77777777" w:rsidR="00761984" w:rsidRPr="00761984" w:rsidRDefault="00761984" w:rsidP="00761984">
      <w:pPr>
        <w:bidi/>
        <w:rPr>
          <w:rFonts w:cs="David"/>
          <w:rtl/>
        </w:rPr>
      </w:pPr>
      <w:r w:rsidRPr="00761984">
        <w:rPr>
          <w:rFonts w:cs="David" w:hint="eastAsia"/>
          <w:u w:val="single"/>
          <w:rtl/>
        </w:rPr>
        <w:t>יו</w:t>
      </w:r>
      <w:r w:rsidRPr="00761984">
        <w:rPr>
          <w:rFonts w:cs="David"/>
          <w:u w:val="single"/>
          <w:rtl/>
        </w:rPr>
        <w:t>"</w:t>
      </w:r>
      <w:r w:rsidRPr="00761984">
        <w:rPr>
          <w:rFonts w:cs="David" w:hint="eastAsia"/>
          <w:u w:val="single"/>
          <w:rtl/>
        </w:rPr>
        <w:t>ר</w:t>
      </w:r>
      <w:r w:rsidRPr="00761984">
        <w:rPr>
          <w:rFonts w:cs="David"/>
          <w:u w:val="single"/>
          <w:rtl/>
        </w:rPr>
        <w:t xml:space="preserve"> הכנסת דליה איציק:</w:t>
      </w:r>
    </w:p>
    <w:p w14:paraId="3DF12CCD" w14:textId="77777777" w:rsidR="00761984" w:rsidRPr="00761984" w:rsidRDefault="00761984" w:rsidP="00761984">
      <w:pPr>
        <w:bidi/>
        <w:rPr>
          <w:rFonts w:cs="David"/>
          <w:rtl/>
        </w:rPr>
      </w:pPr>
    </w:p>
    <w:p w14:paraId="68508E16" w14:textId="77777777" w:rsidR="00761984" w:rsidRPr="00761984" w:rsidRDefault="00761984" w:rsidP="00761984">
      <w:pPr>
        <w:bidi/>
        <w:rPr>
          <w:rFonts w:cs="David" w:hint="cs"/>
          <w:rtl/>
        </w:rPr>
      </w:pPr>
      <w:r w:rsidRPr="00761984">
        <w:rPr>
          <w:rFonts w:cs="David"/>
          <w:rtl/>
        </w:rPr>
        <w:tab/>
      </w:r>
      <w:r w:rsidRPr="00761984">
        <w:rPr>
          <w:rFonts w:cs="David" w:hint="cs"/>
          <w:rtl/>
        </w:rPr>
        <w:t xml:space="preserve"> גם באופוזיציה מגבים אותי. </w:t>
      </w:r>
    </w:p>
    <w:p w14:paraId="7567C51F" w14:textId="77777777" w:rsidR="00761984" w:rsidRPr="00761984" w:rsidRDefault="00761984" w:rsidP="00761984">
      <w:pPr>
        <w:bidi/>
        <w:rPr>
          <w:rFonts w:cs="David" w:hint="cs"/>
          <w:rtl/>
        </w:rPr>
      </w:pPr>
    </w:p>
    <w:p w14:paraId="29021C04" w14:textId="77777777" w:rsidR="00761984" w:rsidRPr="00761984" w:rsidRDefault="00761984" w:rsidP="00761984">
      <w:pPr>
        <w:bidi/>
        <w:rPr>
          <w:rFonts w:cs="David" w:hint="cs"/>
          <w:rtl/>
        </w:rPr>
      </w:pPr>
      <w:r w:rsidRPr="00761984">
        <w:rPr>
          <w:rFonts w:cs="David" w:hint="cs"/>
          <w:u w:val="single"/>
          <w:rtl/>
        </w:rPr>
        <w:t xml:space="preserve">אלי </w:t>
      </w:r>
      <w:proofErr w:type="spellStart"/>
      <w:r w:rsidRPr="00761984">
        <w:rPr>
          <w:rFonts w:cs="David" w:hint="cs"/>
          <w:u w:val="single"/>
          <w:rtl/>
        </w:rPr>
        <w:t>אפללו</w:t>
      </w:r>
      <w:proofErr w:type="spellEnd"/>
      <w:r w:rsidRPr="00761984">
        <w:rPr>
          <w:rFonts w:cs="David" w:hint="cs"/>
          <w:u w:val="single"/>
          <w:rtl/>
        </w:rPr>
        <w:t>:</w:t>
      </w:r>
    </w:p>
    <w:p w14:paraId="50F992B4" w14:textId="77777777" w:rsidR="00761984" w:rsidRPr="00761984" w:rsidRDefault="00761984" w:rsidP="00761984">
      <w:pPr>
        <w:bidi/>
        <w:rPr>
          <w:rFonts w:cs="David" w:hint="cs"/>
          <w:rtl/>
        </w:rPr>
      </w:pPr>
    </w:p>
    <w:p w14:paraId="117DE7A6" w14:textId="77777777" w:rsidR="00761984" w:rsidRPr="00761984" w:rsidRDefault="00761984" w:rsidP="00761984">
      <w:pPr>
        <w:bidi/>
        <w:rPr>
          <w:rFonts w:cs="David" w:hint="cs"/>
          <w:rtl/>
        </w:rPr>
      </w:pPr>
      <w:r w:rsidRPr="00761984">
        <w:rPr>
          <w:rFonts w:cs="David" w:hint="cs"/>
          <w:rtl/>
        </w:rPr>
        <w:tab/>
        <w:t xml:space="preserve"> אני דיברתי בשם הקואליציה. </w:t>
      </w:r>
    </w:p>
    <w:p w14:paraId="262C8022" w14:textId="77777777" w:rsidR="00761984" w:rsidRPr="00761984" w:rsidRDefault="00761984" w:rsidP="00761984">
      <w:pPr>
        <w:bidi/>
        <w:rPr>
          <w:rFonts w:cs="David" w:hint="cs"/>
          <w:rtl/>
        </w:rPr>
      </w:pPr>
    </w:p>
    <w:p w14:paraId="143C4E01" w14:textId="77777777" w:rsidR="00761984" w:rsidRPr="00761984" w:rsidRDefault="00761984" w:rsidP="00761984">
      <w:pPr>
        <w:bidi/>
        <w:rPr>
          <w:rFonts w:cs="David" w:hint="cs"/>
          <w:rtl/>
        </w:rPr>
      </w:pPr>
      <w:r w:rsidRPr="00761984">
        <w:rPr>
          <w:rFonts w:cs="David" w:hint="cs"/>
          <w:u w:val="single"/>
          <w:rtl/>
        </w:rPr>
        <w:t>יו"ר הכנסת דליה איציק:</w:t>
      </w:r>
    </w:p>
    <w:p w14:paraId="688931EF" w14:textId="77777777" w:rsidR="00761984" w:rsidRPr="00761984" w:rsidRDefault="00761984" w:rsidP="00761984">
      <w:pPr>
        <w:bidi/>
        <w:ind w:firstLine="567"/>
        <w:rPr>
          <w:rFonts w:cs="David" w:hint="cs"/>
          <w:rtl/>
        </w:rPr>
      </w:pPr>
    </w:p>
    <w:p w14:paraId="724D9927" w14:textId="77777777" w:rsidR="00761984" w:rsidRPr="00761984" w:rsidRDefault="00761984" w:rsidP="00761984">
      <w:pPr>
        <w:bidi/>
        <w:ind w:firstLine="567"/>
        <w:rPr>
          <w:rFonts w:cs="David" w:hint="cs"/>
          <w:rtl/>
        </w:rPr>
      </w:pPr>
      <w:r w:rsidRPr="00761984">
        <w:rPr>
          <w:rFonts w:cs="David" w:hint="cs"/>
          <w:rtl/>
        </w:rPr>
        <w:t xml:space="preserve">יש המלחשים שבאופוזיציה מגבים אותי יותר. </w:t>
      </w:r>
    </w:p>
    <w:p w14:paraId="25F96C9F" w14:textId="77777777" w:rsidR="00761984" w:rsidRPr="00761984" w:rsidRDefault="00761984" w:rsidP="00761984">
      <w:pPr>
        <w:bidi/>
        <w:rPr>
          <w:rFonts w:cs="David" w:hint="cs"/>
          <w:rtl/>
        </w:rPr>
      </w:pPr>
    </w:p>
    <w:p w14:paraId="6CC8E88D" w14:textId="77777777" w:rsidR="00761984" w:rsidRPr="00761984" w:rsidRDefault="00761984" w:rsidP="00761984">
      <w:pPr>
        <w:bidi/>
        <w:rPr>
          <w:rFonts w:cs="David" w:hint="cs"/>
          <w:rtl/>
        </w:rPr>
      </w:pPr>
      <w:r w:rsidRPr="00761984">
        <w:rPr>
          <w:rFonts w:cs="David" w:hint="cs"/>
          <w:u w:val="single"/>
          <w:rtl/>
        </w:rPr>
        <w:t xml:space="preserve">אלי </w:t>
      </w:r>
      <w:proofErr w:type="spellStart"/>
      <w:r w:rsidRPr="00761984">
        <w:rPr>
          <w:rFonts w:cs="David" w:hint="cs"/>
          <w:u w:val="single"/>
          <w:rtl/>
        </w:rPr>
        <w:t>אפללו</w:t>
      </w:r>
      <w:proofErr w:type="spellEnd"/>
      <w:r w:rsidRPr="00761984">
        <w:rPr>
          <w:rFonts w:cs="David" w:hint="cs"/>
          <w:u w:val="single"/>
          <w:rtl/>
        </w:rPr>
        <w:t>:</w:t>
      </w:r>
    </w:p>
    <w:p w14:paraId="728E4C6D" w14:textId="77777777" w:rsidR="00761984" w:rsidRPr="00761984" w:rsidRDefault="00761984" w:rsidP="00761984">
      <w:pPr>
        <w:bidi/>
        <w:rPr>
          <w:rFonts w:cs="David" w:hint="cs"/>
          <w:rtl/>
        </w:rPr>
      </w:pPr>
    </w:p>
    <w:p w14:paraId="5816DE51" w14:textId="77777777" w:rsidR="00761984" w:rsidRPr="00761984" w:rsidRDefault="00761984" w:rsidP="00761984">
      <w:pPr>
        <w:bidi/>
        <w:rPr>
          <w:rFonts w:cs="David" w:hint="cs"/>
          <w:rtl/>
        </w:rPr>
      </w:pPr>
      <w:r w:rsidRPr="00761984">
        <w:rPr>
          <w:rFonts w:cs="David" w:hint="cs"/>
          <w:rtl/>
        </w:rPr>
        <w:tab/>
        <w:t xml:space="preserve">יש לך גיבוי מלא למה שאת אומרת ואת יודעת את זה, שוחחנו על כך אתמול בלילה. דוד טל, אני רוצה להזכיר שמי שלימד אותי את הצעדים הראשונים בכנסת, מה זה דקות, מה זה זמן כזה ואחר בכנסת היה דוד טל, והיום מזדמן לי להכיר לו תודה על מה שהוא עשה בצעדים הראשונים שלי בכנסת. למדתי ממנו, נעבוד ביחד ואני מאחל לו הצלחה כי אני בטוח שהוא יעשה את זה בצורה הכי טובה שיכול להיות. </w:t>
      </w:r>
    </w:p>
    <w:p w14:paraId="005BB8D9" w14:textId="77777777" w:rsidR="00761984" w:rsidRPr="00761984" w:rsidRDefault="00761984" w:rsidP="00761984">
      <w:pPr>
        <w:bidi/>
        <w:rPr>
          <w:rFonts w:cs="David" w:hint="cs"/>
          <w:rtl/>
        </w:rPr>
      </w:pPr>
    </w:p>
    <w:p w14:paraId="59CF1421" w14:textId="77777777" w:rsidR="00761984" w:rsidRPr="00761984" w:rsidRDefault="00761984" w:rsidP="00761984">
      <w:pPr>
        <w:bidi/>
        <w:rPr>
          <w:rFonts w:cs="David"/>
          <w:rtl/>
        </w:rPr>
      </w:pPr>
      <w:r w:rsidRPr="00761984">
        <w:rPr>
          <w:rFonts w:cs="David" w:hint="eastAsia"/>
          <w:u w:val="single"/>
          <w:rtl/>
        </w:rPr>
        <w:t>יו</w:t>
      </w:r>
      <w:r w:rsidRPr="00761984">
        <w:rPr>
          <w:rFonts w:cs="David"/>
          <w:u w:val="single"/>
          <w:rtl/>
        </w:rPr>
        <w:t>"</w:t>
      </w:r>
      <w:r w:rsidRPr="00761984">
        <w:rPr>
          <w:rFonts w:cs="David" w:hint="eastAsia"/>
          <w:u w:val="single"/>
          <w:rtl/>
        </w:rPr>
        <w:t>ר</w:t>
      </w:r>
      <w:r w:rsidRPr="00761984">
        <w:rPr>
          <w:rFonts w:cs="David"/>
          <w:u w:val="single"/>
          <w:rtl/>
        </w:rPr>
        <w:t xml:space="preserve"> הכנסת דליה איציק:</w:t>
      </w:r>
    </w:p>
    <w:p w14:paraId="784411C6" w14:textId="77777777" w:rsidR="00761984" w:rsidRPr="00761984" w:rsidRDefault="00761984" w:rsidP="00761984">
      <w:pPr>
        <w:bidi/>
        <w:rPr>
          <w:rFonts w:cs="David"/>
          <w:rtl/>
        </w:rPr>
      </w:pPr>
    </w:p>
    <w:p w14:paraId="666AD4B6" w14:textId="77777777" w:rsidR="00761984" w:rsidRPr="00761984" w:rsidRDefault="00761984" w:rsidP="00761984">
      <w:pPr>
        <w:bidi/>
        <w:rPr>
          <w:rFonts w:cs="David" w:hint="cs"/>
          <w:rtl/>
        </w:rPr>
      </w:pPr>
      <w:r w:rsidRPr="00761984">
        <w:rPr>
          <w:rFonts w:cs="David"/>
          <w:rtl/>
        </w:rPr>
        <w:tab/>
      </w:r>
      <w:r w:rsidRPr="00761984">
        <w:rPr>
          <w:rFonts w:cs="David" w:hint="cs"/>
          <w:rtl/>
        </w:rPr>
        <w:t xml:space="preserve">תודה רבה, חבר הכנסת סער. </w:t>
      </w:r>
    </w:p>
    <w:p w14:paraId="2B6F26A8" w14:textId="77777777" w:rsidR="00761984" w:rsidRPr="00761984" w:rsidRDefault="00761984" w:rsidP="00761984">
      <w:pPr>
        <w:bidi/>
        <w:rPr>
          <w:rFonts w:cs="David" w:hint="cs"/>
          <w:rtl/>
        </w:rPr>
      </w:pPr>
    </w:p>
    <w:p w14:paraId="622ABB05" w14:textId="77777777" w:rsidR="00761984" w:rsidRPr="00761984" w:rsidRDefault="00761984" w:rsidP="00761984">
      <w:pPr>
        <w:bidi/>
        <w:rPr>
          <w:rFonts w:cs="David" w:hint="cs"/>
          <w:rtl/>
        </w:rPr>
      </w:pPr>
      <w:r w:rsidRPr="00761984">
        <w:rPr>
          <w:rFonts w:cs="David" w:hint="cs"/>
          <w:u w:val="single"/>
          <w:rtl/>
        </w:rPr>
        <w:t>היו"ר גדעון סער:</w:t>
      </w:r>
    </w:p>
    <w:p w14:paraId="1C558D4E" w14:textId="77777777" w:rsidR="00761984" w:rsidRPr="00761984" w:rsidRDefault="00761984" w:rsidP="00761984">
      <w:pPr>
        <w:bidi/>
        <w:rPr>
          <w:rFonts w:cs="David" w:hint="cs"/>
          <w:rtl/>
        </w:rPr>
      </w:pPr>
    </w:p>
    <w:p w14:paraId="191A9EB0" w14:textId="77777777" w:rsidR="00761984" w:rsidRPr="00761984" w:rsidRDefault="00761984" w:rsidP="00761984">
      <w:pPr>
        <w:bidi/>
        <w:rPr>
          <w:rFonts w:cs="David" w:hint="cs"/>
          <w:rtl/>
        </w:rPr>
      </w:pPr>
      <w:r w:rsidRPr="00761984">
        <w:rPr>
          <w:rFonts w:cs="David" w:hint="cs"/>
          <w:rtl/>
        </w:rPr>
        <w:tab/>
        <w:t xml:space="preserve"> תודה גברתי היושבת ראש, מכובדי, היו"ר הנכנס והיו"ר היוצא. בפתח הדברים אתייחס לדברי יושבת ראש הכנסת בעניין הגיבוי. הציפייה שלנו באופוזיציה היא שאת תגבי אותנו. ולמה אנחנו מצפים שאת תגבי אותנו? קודם כל כי אנחנו במיעוט. ומיעוט תמיד צריך גיבוי. </w:t>
      </w:r>
    </w:p>
    <w:p w14:paraId="2D468601" w14:textId="77777777" w:rsidR="00761984" w:rsidRPr="00761984" w:rsidRDefault="00761984" w:rsidP="00761984">
      <w:pPr>
        <w:bidi/>
        <w:rPr>
          <w:rFonts w:cs="David" w:hint="cs"/>
          <w:rtl/>
        </w:rPr>
      </w:pPr>
    </w:p>
    <w:p w14:paraId="058F9375" w14:textId="77777777" w:rsidR="00761984" w:rsidRPr="00761984" w:rsidRDefault="00761984" w:rsidP="00761984">
      <w:pPr>
        <w:bidi/>
        <w:rPr>
          <w:rFonts w:cs="David"/>
          <w:rtl/>
        </w:rPr>
      </w:pPr>
      <w:r w:rsidRPr="00761984">
        <w:rPr>
          <w:rFonts w:cs="David"/>
          <w:u w:val="single"/>
          <w:rtl/>
        </w:rPr>
        <w:br w:type="page"/>
      </w:r>
      <w:r w:rsidRPr="00761984">
        <w:rPr>
          <w:rFonts w:cs="David" w:hint="eastAsia"/>
          <w:u w:val="single"/>
          <w:rtl/>
        </w:rPr>
        <w:lastRenderedPageBreak/>
        <w:t>יו</w:t>
      </w:r>
      <w:r w:rsidRPr="00761984">
        <w:rPr>
          <w:rFonts w:cs="David"/>
          <w:u w:val="single"/>
          <w:rtl/>
        </w:rPr>
        <w:t>"</w:t>
      </w:r>
      <w:r w:rsidRPr="00761984">
        <w:rPr>
          <w:rFonts w:cs="David" w:hint="eastAsia"/>
          <w:u w:val="single"/>
          <w:rtl/>
        </w:rPr>
        <w:t>ר</w:t>
      </w:r>
      <w:r w:rsidRPr="00761984">
        <w:rPr>
          <w:rFonts w:cs="David"/>
          <w:u w:val="single"/>
          <w:rtl/>
        </w:rPr>
        <w:t xml:space="preserve"> הכנסת דליה איציק:</w:t>
      </w:r>
    </w:p>
    <w:p w14:paraId="7018A0BB" w14:textId="77777777" w:rsidR="00761984" w:rsidRPr="00761984" w:rsidRDefault="00761984" w:rsidP="00761984">
      <w:pPr>
        <w:bidi/>
        <w:rPr>
          <w:rFonts w:cs="David"/>
          <w:rtl/>
        </w:rPr>
      </w:pPr>
    </w:p>
    <w:p w14:paraId="7BDB0CBB" w14:textId="77777777" w:rsidR="00761984" w:rsidRPr="00761984" w:rsidRDefault="00761984" w:rsidP="00761984">
      <w:pPr>
        <w:bidi/>
        <w:rPr>
          <w:rFonts w:cs="David" w:hint="cs"/>
          <w:rtl/>
        </w:rPr>
      </w:pPr>
      <w:r w:rsidRPr="00761984">
        <w:rPr>
          <w:rFonts w:cs="David"/>
          <w:rtl/>
        </w:rPr>
        <w:tab/>
      </w:r>
      <w:r w:rsidRPr="00761984">
        <w:rPr>
          <w:rFonts w:cs="David" w:hint="cs"/>
          <w:rtl/>
        </w:rPr>
        <w:t xml:space="preserve"> זה שאתה מגיע להכרה שאתה במיעוט זה הרבה מאוד. סוף </w:t>
      </w:r>
      <w:proofErr w:type="spellStart"/>
      <w:r w:rsidRPr="00761984">
        <w:rPr>
          <w:rFonts w:cs="David" w:hint="cs"/>
          <w:rtl/>
        </w:rPr>
        <w:t>סוף</w:t>
      </w:r>
      <w:proofErr w:type="spellEnd"/>
      <w:r w:rsidRPr="00761984">
        <w:rPr>
          <w:rFonts w:cs="David" w:hint="cs"/>
          <w:rtl/>
        </w:rPr>
        <w:t xml:space="preserve"> זה קרה לך. </w:t>
      </w:r>
    </w:p>
    <w:p w14:paraId="1D846A3B" w14:textId="77777777" w:rsidR="00761984" w:rsidRPr="00761984" w:rsidRDefault="00761984" w:rsidP="00761984">
      <w:pPr>
        <w:bidi/>
        <w:rPr>
          <w:rFonts w:cs="David" w:hint="cs"/>
          <w:rtl/>
        </w:rPr>
      </w:pPr>
    </w:p>
    <w:p w14:paraId="7BEC1C7E" w14:textId="77777777" w:rsidR="00761984" w:rsidRPr="00761984" w:rsidRDefault="00761984" w:rsidP="00761984">
      <w:pPr>
        <w:bidi/>
        <w:rPr>
          <w:rFonts w:cs="David" w:hint="cs"/>
          <w:rtl/>
        </w:rPr>
      </w:pPr>
      <w:r w:rsidRPr="00761984">
        <w:rPr>
          <w:rFonts w:cs="David" w:hint="cs"/>
          <w:u w:val="single"/>
          <w:rtl/>
        </w:rPr>
        <w:t xml:space="preserve">זהבה </w:t>
      </w:r>
      <w:proofErr w:type="spellStart"/>
      <w:r w:rsidRPr="00761984">
        <w:rPr>
          <w:rFonts w:cs="David" w:hint="cs"/>
          <w:u w:val="single"/>
          <w:rtl/>
        </w:rPr>
        <w:t>גלאון</w:t>
      </w:r>
      <w:proofErr w:type="spellEnd"/>
      <w:r w:rsidRPr="00761984">
        <w:rPr>
          <w:rFonts w:cs="David" w:hint="cs"/>
          <w:u w:val="single"/>
          <w:rtl/>
        </w:rPr>
        <w:t>:</w:t>
      </w:r>
    </w:p>
    <w:p w14:paraId="2C0DFD6B" w14:textId="77777777" w:rsidR="00761984" w:rsidRPr="00761984" w:rsidRDefault="00761984" w:rsidP="00761984">
      <w:pPr>
        <w:bidi/>
        <w:rPr>
          <w:rFonts w:cs="David" w:hint="cs"/>
          <w:rtl/>
        </w:rPr>
      </w:pPr>
    </w:p>
    <w:p w14:paraId="2FBFBE39" w14:textId="77777777" w:rsidR="00761984" w:rsidRPr="00761984" w:rsidRDefault="00761984" w:rsidP="00761984">
      <w:pPr>
        <w:bidi/>
        <w:rPr>
          <w:rFonts w:cs="David" w:hint="cs"/>
          <w:rtl/>
        </w:rPr>
      </w:pPr>
      <w:r w:rsidRPr="00761984">
        <w:rPr>
          <w:rFonts w:cs="David" w:hint="cs"/>
          <w:rtl/>
        </w:rPr>
        <w:tab/>
        <w:t xml:space="preserve">גדעון סער מבין סוף </w:t>
      </w:r>
      <w:proofErr w:type="spellStart"/>
      <w:r w:rsidRPr="00761984">
        <w:rPr>
          <w:rFonts w:cs="David" w:hint="cs"/>
          <w:rtl/>
        </w:rPr>
        <w:t>סוף</w:t>
      </w:r>
      <w:proofErr w:type="spellEnd"/>
      <w:r w:rsidRPr="00761984">
        <w:rPr>
          <w:rFonts w:cs="David" w:hint="cs"/>
          <w:rtl/>
        </w:rPr>
        <w:t xml:space="preserve"> מה זה להיות מיעוט נרדף. </w:t>
      </w:r>
    </w:p>
    <w:p w14:paraId="69F16E11" w14:textId="77777777" w:rsidR="00761984" w:rsidRPr="00761984" w:rsidRDefault="00761984" w:rsidP="00761984">
      <w:pPr>
        <w:bidi/>
        <w:rPr>
          <w:rFonts w:cs="David" w:hint="cs"/>
          <w:rtl/>
        </w:rPr>
      </w:pPr>
    </w:p>
    <w:p w14:paraId="6E186873" w14:textId="77777777" w:rsidR="00761984" w:rsidRPr="00761984" w:rsidRDefault="00761984" w:rsidP="00761984">
      <w:pPr>
        <w:bidi/>
        <w:rPr>
          <w:rFonts w:cs="David" w:hint="cs"/>
          <w:u w:val="single"/>
          <w:rtl/>
        </w:rPr>
      </w:pPr>
      <w:r w:rsidRPr="00761984">
        <w:rPr>
          <w:rFonts w:cs="David" w:hint="cs"/>
          <w:u w:val="single"/>
          <w:rtl/>
        </w:rPr>
        <w:t>גדעון סער:</w:t>
      </w:r>
    </w:p>
    <w:p w14:paraId="396C01A8" w14:textId="77777777" w:rsidR="00761984" w:rsidRPr="00761984" w:rsidRDefault="00761984" w:rsidP="00761984">
      <w:pPr>
        <w:bidi/>
        <w:rPr>
          <w:rFonts w:cs="David" w:hint="cs"/>
          <w:u w:val="single"/>
          <w:rtl/>
        </w:rPr>
      </w:pPr>
    </w:p>
    <w:p w14:paraId="7F8869DC" w14:textId="77777777" w:rsidR="00761984" w:rsidRPr="00761984" w:rsidRDefault="00761984" w:rsidP="00761984">
      <w:pPr>
        <w:bidi/>
        <w:ind w:firstLine="567"/>
        <w:rPr>
          <w:rFonts w:cs="David" w:hint="cs"/>
          <w:rtl/>
        </w:rPr>
      </w:pPr>
      <w:r w:rsidRPr="00761984">
        <w:rPr>
          <w:rFonts w:cs="David" w:hint="cs"/>
          <w:rtl/>
        </w:rPr>
        <w:t xml:space="preserve">אנחנו במיעוט, על אף שאנחנו צודקים. זה קרה פעמים רבות בהיסטוריה שהצדק היה עם המיעוט וזה קורה פעם נוספת, ועל כן הגיבוי דרוש לנו. אבל יש עוד סיבה. כאשר את נבחרת הייתה עמדת קואליציה לתמוך בך, אבל בניגוד לקואליציה שבחרה על פי החלטה קואליציונית, אנחנו תמכנו בך מבחירה וזאת סיבה טובה לתת לנו גיבוי. </w:t>
      </w:r>
    </w:p>
    <w:p w14:paraId="2F522957" w14:textId="77777777" w:rsidR="00761984" w:rsidRPr="00761984" w:rsidRDefault="00761984" w:rsidP="00761984">
      <w:pPr>
        <w:bidi/>
        <w:ind w:firstLine="567"/>
        <w:rPr>
          <w:rFonts w:cs="David" w:hint="cs"/>
          <w:rtl/>
        </w:rPr>
      </w:pPr>
    </w:p>
    <w:p w14:paraId="7E08B15D" w14:textId="77777777" w:rsidR="00761984" w:rsidRPr="00761984" w:rsidRDefault="00761984" w:rsidP="00761984">
      <w:pPr>
        <w:bidi/>
        <w:ind w:firstLine="567"/>
        <w:rPr>
          <w:rFonts w:cs="David" w:hint="cs"/>
          <w:rtl/>
        </w:rPr>
      </w:pPr>
      <w:r w:rsidRPr="00761984">
        <w:rPr>
          <w:rFonts w:cs="David" w:hint="cs"/>
          <w:rtl/>
        </w:rPr>
        <w:t xml:space="preserve">אני רוצה לומר ליושב ראש הנכנס וליושב ראש היוצא. ליושב ראש היוצא שיושבת ראש הכנסת תיארה בצורה קולעת את האישיות שלו. אפיינו אותו 2 תכונות במילוי התפקיד, האחת זה מה שמאפיין אותו בכלל - נועם הליכות. התכונה השנייה שזה מאוד חשוב בוועדה הזאת ספציפית וזה גם השפיע על האווירה בדיונים </w:t>
      </w:r>
      <w:r w:rsidRPr="00761984">
        <w:rPr>
          <w:rFonts w:cs="David"/>
          <w:rtl/>
        </w:rPr>
        <w:t>–</w:t>
      </w:r>
      <w:r w:rsidRPr="00761984">
        <w:rPr>
          <w:rFonts w:cs="David" w:hint="cs"/>
          <w:rtl/>
        </w:rPr>
        <w:t xml:space="preserve"> הניסיון שלו תמיד להגיע להבנות אם אפשר, לא תמיד אפשר. אני חושב שגם הרוח שלו אפשרה פעמים רבות להגיע להבנות. </w:t>
      </w:r>
    </w:p>
    <w:p w14:paraId="2E8936EB" w14:textId="77777777" w:rsidR="00761984" w:rsidRPr="00761984" w:rsidRDefault="00761984" w:rsidP="00761984">
      <w:pPr>
        <w:bidi/>
        <w:ind w:firstLine="567"/>
        <w:rPr>
          <w:rFonts w:cs="David" w:hint="cs"/>
          <w:rtl/>
        </w:rPr>
      </w:pPr>
    </w:p>
    <w:p w14:paraId="610CB235" w14:textId="77777777" w:rsidR="00761984" w:rsidRPr="00761984" w:rsidRDefault="00761984" w:rsidP="00761984">
      <w:pPr>
        <w:bidi/>
        <w:ind w:firstLine="567"/>
        <w:rPr>
          <w:rFonts w:cs="David" w:hint="cs"/>
          <w:rtl/>
        </w:rPr>
      </w:pPr>
      <w:r w:rsidRPr="00761984">
        <w:rPr>
          <w:rFonts w:cs="David" w:hint="cs"/>
          <w:rtl/>
        </w:rPr>
        <w:t xml:space="preserve">לגבי היושב ראש הנכנס - הוא חבר שלי. אני שמח בשבילו כחבר, לא רק כחבר הבית אלא כחבר. הייתה לי איתו עבודה משותפת לא רק בכנסת אלא גם בוועדת הבחירות המרכזית. הוא באמת מהפרלמנטרים הטובים בכנסת הזאת. גם עם ניסיון קודם כיושב ראש ועדה חשובה. אני יכול לומר שאותן תכונות שמאפיינות את חבר הכנסת </w:t>
      </w:r>
      <w:proofErr w:type="spellStart"/>
      <w:r w:rsidRPr="00761984">
        <w:rPr>
          <w:rFonts w:cs="David" w:hint="cs"/>
          <w:rtl/>
        </w:rPr>
        <w:t>מרגי</w:t>
      </w:r>
      <w:proofErr w:type="spellEnd"/>
      <w:r w:rsidRPr="00761984">
        <w:rPr>
          <w:rFonts w:cs="David" w:hint="cs"/>
          <w:rtl/>
        </w:rPr>
        <w:t xml:space="preserve"> מאפיינות גם אותו. לכן אני מאחל לו בהצלחה כי ההצלחה שלו היא ההצלחה שלנו. תודה. </w:t>
      </w:r>
    </w:p>
    <w:p w14:paraId="3F1D771E" w14:textId="77777777" w:rsidR="00761984" w:rsidRPr="00761984" w:rsidRDefault="00761984" w:rsidP="00761984">
      <w:pPr>
        <w:bidi/>
        <w:rPr>
          <w:rFonts w:cs="David" w:hint="cs"/>
          <w:rtl/>
        </w:rPr>
      </w:pPr>
    </w:p>
    <w:p w14:paraId="686F87E6" w14:textId="77777777" w:rsidR="00761984" w:rsidRPr="00761984" w:rsidRDefault="00761984" w:rsidP="00761984">
      <w:pPr>
        <w:bidi/>
        <w:rPr>
          <w:rFonts w:cs="David" w:hint="cs"/>
          <w:rtl/>
        </w:rPr>
      </w:pPr>
      <w:r w:rsidRPr="00761984">
        <w:rPr>
          <w:rFonts w:cs="David" w:hint="cs"/>
          <w:u w:val="single"/>
          <w:rtl/>
        </w:rPr>
        <w:t>יו"ר הכנסת דליה איציק:</w:t>
      </w:r>
    </w:p>
    <w:p w14:paraId="19BD5FC5" w14:textId="77777777" w:rsidR="00761984" w:rsidRPr="00761984" w:rsidRDefault="00761984" w:rsidP="00761984">
      <w:pPr>
        <w:bidi/>
        <w:ind w:firstLine="567"/>
        <w:rPr>
          <w:rFonts w:cs="David" w:hint="cs"/>
          <w:rtl/>
        </w:rPr>
      </w:pPr>
    </w:p>
    <w:p w14:paraId="110FBA8C" w14:textId="77777777" w:rsidR="00761984" w:rsidRPr="00761984" w:rsidRDefault="00761984" w:rsidP="00761984">
      <w:pPr>
        <w:bidi/>
        <w:ind w:firstLine="567"/>
        <w:rPr>
          <w:rFonts w:cs="David" w:hint="cs"/>
          <w:rtl/>
        </w:rPr>
      </w:pPr>
      <w:r w:rsidRPr="00761984">
        <w:rPr>
          <w:rFonts w:cs="David" w:hint="cs"/>
          <w:rtl/>
        </w:rPr>
        <w:t xml:space="preserve">תודה, חברת הכנסת </w:t>
      </w:r>
      <w:proofErr w:type="spellStart"/>
      <w:r w:rsidRPr="00761984">
        <w:rPr>
          <w:rFonts w:cs="David" w:hint="cs"/>
          <w:rtl/>
        </w:rPr>
        <w:t>גלאון</w:t>
      </w:r>
      <w:proofErr w:type="spellEnd"/>
      <w:r w:rsidRPr="00761984">
        <w:rPr>
          <w:rFonts w:cs="David" w:hint="cs"/>
          <w:rtl/>
        </w:rPr>
        <w:t xml:space="preserve">. </w:t>
      </w:r>
      <w:r w:rsidRPr="00761984">
        <w:rPr>
          <w:rFonts w:cs="David" w:hint="cs"/>
          <w:rtl/>
        </w:rPr>
        <w:tab/>
      </w:r>
    </w:p>
    <w:p w14:paraId="23744642" w14:textId="77777777" w:rsidR="00761984" w:rsidRPr="00761984" w:rsidRDefault="00761984" w:rsidP="00761984">
      <w:pPr>
        <w:bidi/>
        <w:rPr>
          <w:rFonts w:cs="David" w:hint="cs"/>
          <w:rtl/>
        </w:rPr>
      </w:pPr>
    </w:p>
    <w:p w14:paraId="3EB80AB3" w14:textId="77777777" w:rsidR="00761984" w:rsidRPr="00761984" w:rsidRDefault="00761984" w:rsidP="00761984">
      <w:pPr>
        <w:bidi/>
        <w:rPr>
          <w:rFonts w:cs="David" w:hint="cs"/>
          <w:rtl/>
        </w:rPr>
      </w:pPr>
      <w:r w:rsidRPr="00761984">
        <w:rPr>
          <w:rFonts w:cs="David" w:hint="cs"/>
          <w:u w:val="single"/>
          <w:rtl/>
        </w:rPr>
        <w:t xml:space="preserve">זהבה </w:t>
      </w:r>
      <w:proofErr w:type="spellStart"/>
      <w:r w:rsidRPr="00761984">
        <w:rPr>
          <w:rFonts w:cs="David" w:hint="cs"/>
          <w:u w:val="single"/>
          <w:rtl/>
        </w:rPr>
        <w:t>גלאון</w:t>
      </w:r>
      <w:proofErr w:type="spellEnd"/>
      <w:r w:rsidRPr="00761984">
        <w:rPr>
          <w:rFonts w:cs="David" w:hint="cs"/>
          <w:u w:val="single"/>
          <w:rtl/>
        </w:rPr>
        <w:t>:</w:t>
      </w:r>
    </w:p>
    <w:p w14:paraId="357F3BC3" w14:textId="77777777" w:rsidR="00761984" w:rsidRPr="00761984" w:rsidRDefault="00761984" w:rsidP="00761984">
      <w:pPr>
        <w:bidi/>
        <w:rPr>
          <w:rFonts w:cs="David" w:hint="cs"/>
          <w:rtl/>
        </w:rPr>
      </w:pPr>
    </w:p>
    <w:p w14:paraId="6D246D4C" w14:textId="77777777" w:rsidR="00761984" w:rsidRPr="00761984" w:rsidRDefault="00761984" w:rsidP="00761984">
      <w:pPr>
        <w:bidi/>
        <w:rPr>
          <w:rFonts w:cs="David" w:hint="cs"/>
          <w:rtl/>
        </w:rPr>
      </w:pPr>
      <w:r w:rsidRPr="00761984">
        <w:rPr>
          <w:rFonts w:cs="David" w:hint="cs"/>
          <w:rtl/>
        </w:rPr>
        <w:tab/>
        <w:t xml:space="preserve">גברתי היושבת ראש, היושב ראש היוצא, אני חייבת לומר שיש לי רק מילים טובות לומר על חבר הכנסת </w:t>
      </w:r>
      <w:proofErr w:type="spellStart"/>
      <w:r w:rsidRPr="00761984">
        <w:rPr>
          <w:rFonts w:cs="David" w:hint="cs"/>
          <w:rtl/>
        </w:rPr>
        <w:t>מרגי</w:t>
      </w:r>
      <w:proofErr w:type="spellEnd"/>
      <w:r w:rsidRPr="00761984">
        <w:rPr>
          <w:rFonts w:cs="David" w:hint="cs"/>
          <w:rtl/>
        </w:rPr>
        <w:t xml:space="preserve"> ואל יהיה קל הדבר בעיניכם שיש לי רק מילים טובות. קשה מאוד להיות יושב ראש ועדה זמני. זה סוג של פיקדון, אפשר להעביר אותה, כבר ראינו יושבי ראש. ברצינות, בהתייחסות ואני חייבת להסכים עם חבר הכנסת סער, הניסיון להגיע לפשרה, שכולם ייצאו בסדר, שכולם יחושו תחושה טובה, זו תכונה שאני מאוד מעריכה ואני חושבת שעשית עבודה מצוינת. </w:t>
      </w:r>
    </w:p>
    <w:p w14:paraId="2981E510" w14:textId="77777777" w:rsidR="00761984" w:rsidRPr="00761984" w:rsidRDefault="00761984" w:rsidP="00761984">
      <w:pPr>
        <w:bidi/>
        <w:rPr>
          <w:rFonts w:cs="David" w:hint="cs"/>
          <w:rtl/>
        </w:rPr>
      </w:pPr>
    </w:p>
    <w:p w14:paraId="773D5261" w14:textId="77777777" w:rsidR="00761984" w:rsidRPr="00761984" w:rsidRDefault="00761984" w:rsidP="00761984">
      <w:pPr>
        <w:bidi/>
        <w:rPr>
          <w:rFonts w:cs="David" w:hint="cs"/>
          <w:rtl/>
        </w:rPr>
      </w:pPr>
      <w:r w:rsidRPr="00761984">
        <w:rPr>
          <w:rFonts w:cs="David" w:hint="cs"/>
          <w:u w:val="single"/>
          <w:rtl/>
        </w:rPr>
        <w:t>היו</w:t>
      </w:r>
      <w:r w:rsidRPr="00761984">
        <w:rPr>
          <w:rFonts w:cs="David"/>
          <w:u w:val="single"/>
          <w:rtl/>
        </w:rPr>
        <w:t>"</w:t>
      </w:r>
      <w:r w:rsidRPr="00761984">
        <w:rPr>
          <w:rFonts w:cs="David" w:hint="cs"/>
          <w:u w:val="single"/>
          <w:rtl/>
        </w:rPr>
        <w:t xml:space="preserve">ר יעקב </w:t>
      </w:r>
      <w:proofErr w:type="spellStart"/>
      <w:r w:rsidRPr="00761984">
        <w:rPr>
          <w:rFonts w:cs="David" w:hint="cs"/>
          <w:u w:val="single"/>
          <w:rtl/>
        </w:rPr>
        <w:t>מרגי</w:t>
      </w:r>
      <w:proofErr w:type="spellEnd"/>
      <w:r w:rsidRPr="00761984">
        <w:rPr>
          <w:rFonts w:cs="David" w:hint="cs"/>
          <w:u w:val="single"/>
          <w:rtl/>
        </w:rPr>
        <w:t>:</w:t>
      </w:r>
    </w:p>
    <w:p w14:paraId="068E3C97" w14:textId="77777777" w:rsidR="00761984" w:rsidRPr="00761984" w:rsidRDefault="00761984" w:rsidP="00761984">
      <w:pPr>
        <w:bidi/>
        <w:rPr>
          <w:rFonts w:cs="David" w:hint="cs"/>
          <w:rtl/>
        </w:rPr>
      </w:pPr>
    </w:p>
    <w:p w14:paraId="19B72F52" w14:textId="77777777" w:rsidR="00761984" w:rsidRPr="00761984" w:rsidRDefault="00761984" w:rsidP="00761984">
      <w:pPr>
        <w:bidi/>
        <w:rPr>
          <w:rFonts w:cs="David" w:hint="cs"/>
          <w:rtl/>
        </w:rPr>
      </w:pPr>
      <w:r w:rsidRPr="00761984">
        <w:rPr>
          <w:rFonts w:cs="David" w:hint="cs"/>
          <w:rtl/>
        </w:rPr>
        <w:tab/>
        <w:t xml:space="preserve"> אני אתחיל להאמין בסוף. </w:t>
      </w:r>
    </w:p>
    <w:p w14:paraId="239F14B0" w14:textId="77777777" w:rsidR="00761984" w:rsidRPr="00761984" w:rsidRDefault="00761984" w:rsidP="00761984">
      <w:pPr>
        <w:bidi/>
        <w:rPr>
          <w:rFonts w:cs="David" w:hint="cs"/>
          <w:rtl/>
        </w:rPr>
      </w:pPr>
    </w:p>
    <w:p w14:paraId="28E96ABF" w14:textId="77777777" w:rsidR="00761984" w:rsidRPr="00761984" w:rsidRDefault="00761984" w:rsidP="00761984">
      <w:pPr>
        <w:bidi/>
        <w:rPr>
          <w:rFonts w:cs="David" w:hint="cs"/>
          <w:rtl/>
        </w:rPr>
      </w:pPr>
      <w:r w:rsidRPr="00761984">
        <w:rPr>
          <w:rFonts w:cs="David" w:hint="cs"/>
          <w:u w:val="single"/>
          <w:rtl/>
        </w:rPr>
        <w:t xml:space="preserve">זהבה </w:t>
      </w:r>
      <w:proofErr w:type="spellStart"/>
      <w:r w:rsidRPr="00761984">
        <w:rPr>
          <w:rFonts w:cs="David" w:hint="cs"/>
          <w:u w:val="single"/>
          <w:rtl/>
        </w:rPr>
        <w:t>גלאון</w:t>
      </w:r>
      <w:proofErr w:type="spellEnd"/>
      <w:r w:rsidRPr="00761984">
        <w:rPr>
          <w:rFonts w:cs="David" w:hint="cs"/>
          <w:u w:val="single"/>
          <w:rtl/>
        </w:rPr>
        <w:t>:</w:t>
      </w:r>
    </w:p>
    <w:p w14:paraId="1DB0EDD1" w14:textId="77777777" w:rsidR="00761984" w:rsidRPr="00761984" w:rsidRDefault="00761984" w:rsidP="00761984">
      <w:pPr>
        <w:bidi/>
        <w:rPr>
          <w:rFonts w:cs="David" w:hint="cs"/>
          <w:rtl/>
        </w:rPr>
      </w:pPr>
    </w:p>
    <w:p w14:paraId="27A028E5" w14:textId="77777777" w:rsidR="00761984" w:rsidRPr="00761984" w:rsidRDefault="00761984" w:rsidP="00761984">
      <w:pPr>
        <w:bidi/>
        <w:rPr>
          <w:rFonts w:cs="David" w:hint="cs"/>
          <w:rtl/>
        </w:rPr>
      </w:pPr>
      <w:r w:rsidRPr="00761984">
        <w:rPr>
          <w:rFonts w:cs="David" w:hint="cs"/>
          <w:rtl/>
        </w:rPr>
        <w:tab/>
        <w:t xml:space="preserve">במה שאני אומרת בהחלט כן. גברתי היושבת ראש, אני מקווה שזה לא עושה לו נזק אבל חבר הכנסת דוד טל הוא חבר שלי, כך אני מרגישה. כשנכנסתי לכנסת חבר הכנסת טל כבר היה חבר כנסת ותיק, יושב ראש ועדה. אני חושבת שהוא אחד מחברי הכנסת הבקיאים ביותר ברזי התקנון לפני ולפנים. אבל אני חושבת שהדבר המרכזי מעבר למקצועיות זה האישיות שלו. אין אצלו ימין ושמאל, אופוזיציה וקואליציה. בדרך כלל אנחנו כחברי כנסת באופוזיציה, או לפחות במפלגה שלי, נוהגים להצביע נגד מינויים של קואליציה. כי ככה זה. לא במקרה כל חברי הכנסת של הוועדה הזאת, אופוזיציה וקואליציה כאחד התייצבו כאן להביע אמון בחבר הכנסת טל, הוא הרוויח את זה ביושר. אני חושבת שהוא מגלם באישיות שלו מן פתיחות לעובדה שאומנם לקואליציה יש את הכוח והיא נהנית מהיכולת למשול, אבל ההתחשבות בחברי האופוזיציה, כמו שכבר ראיתי אותו בפעולה לא אחת, היא דבר ראוי להערכה ואני מאחלת לך הצלחה רבה. </w:t>
      </w:r>
    </w:p>
    <w:p w14:paraId="464D94FC" w14:textId="77777777" w:rsidR="00761984" w:rsidRPr="00761984" w:rsidRDefault="00761984" w:rsidP="00761984">
      <w:pPr>
        <w:bidi/>
        <w:rPr>
          <w:rFonts w:cs="David" w:hint="cs"/>
          <w:rtl/>
        </w:rPr>
      </w:pPr>
    </w:p>
    <w:p w14:paraId="29595F71" w14:textId="77777777" w:rsidR="00761984" w:rsidRPr="00761984" w:rsidRDefault="00761984" w:rsidP="00761984">
      <w:pPr>
        <w:bidi/>
        <w:rPr>
          <w:rFonts w:cs="David" w:hint="cs"/>
          <w:rtl/>
        </w:rPr>
      </w:pPr>
      <w:r w:rsidRPr="00761984">
        <w:rPr>
          <w:rFonts w:cs="David"/>
          <w:u w:val="single"/>
          <w:rtl/>
        </w:rPr>
        <w:br w:type="page"/>
      </w:r>
      <w:r w:rsidRPr="00761984">
        <w:rPr>
          <w:rFonts w:cs="David" w:hint="cs"/>
          <w:u w:val="single"/>
          <w:rtl/>
        </w:rPr>
        <w:t>יו"ר הכנסת דליה איציק:</w:t>
      </w:r>
    </w:p>
    <w:p w14:paraId="64AF27FF" w14:textId="77777777" w:rsidR="00761984" w:rsidRPr="00761984" w:rsidRDefault="00761984" w:rsidP="00761984">
      <w:pPr>
        <w:bidi/>
        <w:ind w:firstLine="567"/>
        <w:rPr>
          <w:rFonts w:cs="David" w:hint="cs"/>
          <w:rtl/>
        </w:rPr>
      </w:pPr>
    </w:p>
    <w:p w14:paraId="2E9E5973" w14:textId="77777777" w:rsidR="00761984" w:rsidRPr="00761984" w:rsidRDefault="00761984" w:rsidP="00761984">
      <w:pPr>
        <w:bidi/>
        <w:ind w:firstLine="567"/>
        <w:rPr>
          <w:rFonts w:cs="David" w:hint="cs"/>
          <w:rtl/>
        </w:rPr>
      </w:pPr>
      <w:r w:rsidRPr="00761984">
        <w:rPr>
          <w:rFonts w:cs="David" w:hint="cs"/>
          <w:rtl/>
        </w:rPr>
        <w:t xml:space="preserve">תודה רבה, חבר הכנסת בן ששון, אחריו חבר הכנסת </w:t>
      </w:r>
      <w:proofErr w:type="spellStart"/>
      <w:r w:rsidRPr="00761984">
        <w:rPr>
          <w:rFonts w:cs="David" w:hint="cs"/>
          <w:rtl/>
        </w:rPr>
        <w:t>שרוני</w:t>
      </w:r>
      <w:proofErr w:type="spellEnd"/>
      <w:r w:rsidRPr="00761984">
        <w:rPr>
          <w:rFonts w:cs="David" w:hint="cs"/>
          <w:rtl/>
        </w:rPr>
        <w:t xml:space="preserve">, חבר הכנסת גפני ובכך נסיים. </w:t>
      </w:r>
      <w:r w:rsidRPr="00761984">
        <w:rPr>
          <w:rFonts w:cs="David" w:hint="cs"/>
          <w:rtl/>
        </w:rPr>
        <w:tab/>
      </w:r>
    </w:p>
    <w:p w14:paraId="0BDA5544" w14:textId="77777777" w:rsidR="00761984" w:rsidRPr="00761984" w:rsidRDefault="00761984" w:rsidP="00761984">
      <w:pPr>
        <w:bidi/>
        <w:rPr>
          <w:rFonts w:cs="David" w:hint="cs"/>
          <w:rtl/>
        </w:rPr>
      </w:pPr>
      <w:r w:rsidRPr="00761984">
        <w:rPr>
          <w:rFonts w:cs="David" w:hint="cs"/>
          <w:u w:val="single"/>
          <w:rtl/>
        </w:rPr>
        <w:t>מנחם בן-ששון:</w:t>
      </w:r>
    </w:p>
    <w:p w14:paraId="5205C5ED" w14:textId="77777777" w:rsidR="00761984" w:rsidRPr="00761984" w:rsidRDefault="00761984" w:rsidP="00761984">
      <w:pPr>
        <w:bidi/>
        <w:rPr>
          <w:rFonts w:cs="David" w:hint="cs"/>
          <w:rtl/>
        </w:rPr>
      </w:pPr>
    </w:p>
    <w:p w14:paraId="42870617" w14:textId="77777777" w:rsidR="00761984" w:rsidRPr="00761984" w:rsidRDefault="00761984" w:rsidP="00761984">
      <w:pPr>
        <w:bidi/>
        <w:rPr>
          <w:rFonts w:cs="David" w:hint="cs"/>
          <w:rtl/>
        </w:rPr>
      </w:pPr>
      <w:r w:rsidRPr="00761984">
        <w:rPr>
          <w:rFonts w:cs="David" w:hint="cs"/>
          <w:rtl/>
        </w:rPr>
        <w:tab/>
        <w:t xml:space="preserve">3 משפטים קצרים. האחד לכבודו של ר' יעקב </w:t>
      </w:r>
      <w:proofErr w:type="spellStart"/>
      <w:r w:rsidRPr="00761984">
        <w:rPr>
          <w:rFonts w:cs="David" w:hint="cs"/>
          <w:rtl/>
        </w:rPr>
        <w:t>מרגי</w:t>
      </w:r>
      <w:proofErr w:type="spellEnd"/>
      <w:r w:rsidRPr="00761984">
        <w:rPr>
          <w:rFonts w:cs="David" w:hint="cs"/>
          <w:rtl/>
        </w:rPr>
        <w:t xml:space="preserve">. אני מתחיל את השבוע עם פרשת שבוע שלו ואני מציע לכם לקרוא את הספר שלו שכתוב בחן רב. טוב להתחיל שבוע, אנחנו עומדים לפני עקידת יצחק, מי שלא הספיק לקרוא את פרשת לך </w:t>
      </w:r>
      <w:proofErr w:type="spellStart"/>
      <w:r w:rsidRPr="00761984">
        <w:rPr>
          <w:rFonts w:cs="David" w:hint="cs"/>
          <w:rtl/>
        </w:rPr>
        <w:t>לך</w:t>
      </w:r>
      <w:proofErr w:type="spellEnd"/>
      <w:r w:rsidRPr="00761984">
        <w:rPr>
          <w:rFonts w:cs="David" w:hint="cs"/>
          <w:rtl/>
        </w:rPr>
        <w:t xml:space="preserve">, תראו כיצד יתחיל שבוע אחר בפרשת וירא עם ראייה שלו מה קורה שם ע המלאכים. אומר המדרש, למי צריך לשמוח יותר? לאונייה שיוצאת לנמל או לאוניה שנכנסת לנמל. לכאורה אנשים שמחים כשאונייה יוצאת, מנפנפים לה לשלום ולא שמחים כשאונייה נכנסת. שישמחו כשאונייה נכנסת, שהיא נכנסת בשלום אחרי שהייתה בימים גדולים והיו סערות גדולות והיא הצליחה להגיע בשלום. </w:t>
      </w:r>
    </w:p>
    <w:p w14:paraId="510176E6" w14:textId="77777777" w:rsidR="00761984" w:rsidRPr="00761984" w:rsidRDefault="00761984" w:rsidP="00761984">
      <w:pPr>
        <w:bidi/>
        <w:rPr>
          <w:rFonts w:cs="David" w:hint="cs"/>
          <w:rtl/>
        </w:rPr>
      </w:pPr>
    </w:p>
    <w:p w14:paraId="403B2787" w14:textId="77777777" w:rsidR="00761984" w:rsidRPr="00761984" w:rsidRDefault="00761984" w:rsidP="00761984">
      <w:pPr>
        <w:bidi/>
        <w:ind w:firstLine="567"/>
        <w:rPr>
          <w:rFonts w:cs="David" w:hint="cs"/>
          <w:rtl/>
        </w:rPr>
      </w:pPr>
      <w:r w:rsidRPr="00761984">
        <w:rPr>
          <w:rFonts w:cs="David" w:hint="cs"/>
          <w:rtl/>
        </w:rPr>
        <w:t xml:space="preserve">זה בדיוק מה שאתה, אנחנו שמחים על סיום כהונה קצרה, כל כך נעימה, זאת השמחה הגדולה. </w:t>
      </w:r>
    </w:p>
    <w:p w14:paraId="386834F1" w14:textId="77777777" w:rsidR="00761984" w:rsidRPr="00761984" w:rsidRDefault="00761984" w:rsidP="00761984">
      <w:pPr>
        <w:bidi/>
        <w:ind w:firstLine="567"/>
        <w:rPr>
          <w:rFonts w:cs="David" w:hint="cs"/>
          <w:rtl/>
        </w:rPr>
      </w:pPr>
    </w:p>
    <w:p w14:paraId="10C3E5A8" w14:textId="77777777" w:rsidR="00761984" w:rsidRPr="00761984" w:rsidRDefault="00761984" w:rsidP="00761984">
      <w:pPr>
        <w:bidi/>
        <w:ind w:firstLine="567"/>
        <w:rPr>
          <w:rFonts w:cs="David" w:hint="cs"/>
          <w:rtl/>
        </w:rPr>
      </w:pPr>
      <w:r w:rsidRPr="00761984">
        <w:rPr>
          <w:rFonts w:cs="David" w:hint="cs"/>
          <w:rtl/>
        </w:rPr>
        <w:t xml:space="preserve">דוד, שנינו היינו בעין שיירה שלא הזמנו אותה והיא לא הייתה קיימת. זאת אומרת, מסביב ציינו מלחמת איתנים בינו לביני ואנחנו לא ידענו במה מדובר, לפחות לא במלחמה אישית. נכנסתי לכנסת על טופס שדוד טל נתן לי. זה הטופס שלו, אחרי זה הוא הלך לחפש טופס אחר. לדוד טל יש 10 דיברות ברורות מאוד שלא אגיד אותן עכשיו, של עשה ולא תעשה, לפחות כך אני כתבתי אותן בכנסת. אתם מבינים גם מה נשאר מ-10 הדיברות האלו לפוליטיקאים? אנוכי, ולא יהיה לך. אבל, מבחינת החיים האמיתיים, יש 10 דיברות מאוד ברורות. 10 הדיברות הללו הן עוד פעם להנחות ועוד פעם להנחות, כולל בישיבה של אתמול, להסביר כיצד אדם יכול לקבל רשות דיבור כשאין לו רשות דיבור, זה מצליח תמיד. לכן אני אומר לעצמנו את מה שנאמר מאז ומתמיד, מה אומר המשמר היוצא למשמר הנכנס? מי ששיכן שמו בבית הזה הוא ישכן שמו ביניכם ותשרור ביניכם אהבה, אחווה, שלום ורעות. שתשרור בינינו. </w:t>
      </w:r>
    </w:p>
    <w:p w14:paraId="464E2B48" w14:textId="77777777" w:rsidR="00761984" w:rsidRPr="00761984" w:rsidRDefault="00761984" w:rsidP="00761984">
      <w:pPr>
        <w:bidi/>
        <w:rPr>
          <w:rFonts w:cs="David" w:hint="cs"/>
          <w:rtl/>
        </w:rPr>
      </w:pPr>
    </w:p>
    <w:p w14:paraId="3FDF4D69" w14:textId="77777777" w:rsidR="00761984" w:rsidRPr="00761984" w:rsidRDefault="00761984" w:rsidP="00761984">
      <w:pPr>
        <w:bidi/>
        <w:rPr>
          <w:rFonts w:cs="David" w:hint="cs"/>
          <w:rtl/>
        </w:rPr>
      </w:pPr>
      <w:r w:rsidRPr="00761984">
        <w:rPr>
          <w:rFonts w:cs="David" w:hint="cs"/>
          <w:u w:val="single"/>
          <w:rtl/>
        </w:rPr>
        <w:t>יו"ר הכנסת דליה איציק:</w:t>
      </w:r>
    </w:p>
    <w:p w14:paraId="74A99054" w14:textId="77777777" w:rsidR="00761984" w:rsidRPr="00761984" w:rsidRDefault="00761984" w:rsidP="00761984">
      <w:pPr>
        <w:bidi/>
        <w:ind w:firstLine="567"/>
        <w:rPr>
          <w:rFonts w:cs="David" w:hint="cs"/>
          <w:rtl/>
        </w:rPr>
      </w:pPr>
    </w:p>
    <w:p w14:paraId="2812E8E5" w14:textId="77777777" w:rsidR="00761984" w:rsidRPr="00761984" w:rsidRDefault="00761984" w:rsidP="00761984">
      <w:pPr>
        <w:bidi/>
        <w:ind w:firstLine="567"/>
        <w:rPr>
          <w:rFonts w:cs="David" w:hint="cs"/>
          <w:rtl/>
        </w:rPr>
      </w:pPr>
      <w:r w:rsidRPr="00761984">
        <w:rPr>
          <w:rFonts w:cs="David" w:hint="cs"/>
          <w:rtl/>
        </w:rPr>
        <w:t xml:space="preserve">אמן. חבר הכנסת משה </w:t>
      </w:r>
      <w:proofErr w:type="spellStart"/>
      <w:r w:rsidRPr="00761984">
        <w:rPr>
          <w:rFonts w:cs="David" w:hint="cs"/>
          <w:rtl/>
        </w:rPr>
        <w:t>שרוני</w:t>
      </w:r>
      <w:proofErr w:type="spellEnd"/>
      <w:r w:rsidRPr="00761984">
        <w:rPr>
          <w:rFonts w:cs="David" w:hint="cs"/>
          <w:rtl/>
        </w:rPr>
        <w:t xml:space="preserve">, בבקשה. </w:t>
      </w:r>
    </w:p>
    <w:p w14:paraId="787D4EC3" w14:textId="77777777" w:rsidR="00761984" w:rsidRPr="00761984" w:rsidRDefault="00761984" w:rsidP="00761984">
      <w:pPr>
        <w:bidi/>
        <w:ind w:firstLine="567"/>
        <w:rPr>
          <w:rFonts w:cs="David" w:hint="cs"/>
          <w:rtl/>
        </w:rPr>
      </w:pPr>
    </w:p>
    <w:p w14:paraId="7A438A2B" w14:textId="77777777" w:rsidR="00761984" w:rsidRPr="00761984" w:rsidRDefault="00761984" w:rsidP="00761984">
      <w:pPr>
        <w:bidi/>
        <w:rPr>
          <w:rFonts w:cs="David" w:hint="cs"/>
          <w:rtl/>
        </w:rPr>
      </w:pPr>
      <w:r w:rsidRPr="00761984">
        <w:rPr>
          <w:rFonts w:cs="David" w:hint="cs"/>
          <w:u w:val="single"/>
          <w:rtl/>
        </w:rPr>
        <w:t xml:space="preserve">משה </w:t>
      </w:r>
      <w:proofErr w:type="spellStart"/>
      <w:r w:rsidRPr="00761984">
        <w:rPr>
          <w:rFonts w:cs="David" w:hint="cs"/>
          <w:u w:val="single"/>
          <w:rtl/>
        </w:rPr>
        <w:t>שרוני</w:t>
      </w:r>
      <w:proofErr w:type="spellEnd"/>
      <w:r w:rsidRPr="00761984">
        <w:rPr>
          <w:rFonts w:cs="David" w:hint="cs"/>
          <w:u w:val="single"/>
          <w:rtl/>
        </w:rPr>
        <w:t>:</w:t>
      </w:r>
    </w:p>
    <w:p w14:paraId="0C18933A" w14:textId="77777777" w:rsidR="00761984" w:rsidRPr="00761984" w:rsidRDefault="00761984" w:rsidP="00761984">
      <w:pPr>
        <w:bidi/>
        <w:rPr>
          <w:rFonts w:cs="David" w:hint="cs"/>
          <w:rtl/>
        </w:rPr>
      </w:pPr>
    </w:p>
    <w:p w14:paraId="25D4D870" w14:textId="77777777" w:rsidR="00761984" w:rsidRPr="00761984" w:rsidRDefault="00761984" w:rsidP="00761984">
      <w:pPr>
        <w:bidi/>
        <w:rPr>
          <w:rFonts w:cs="David" w:hint="cs"/>
          <w:rtl/>
        </w:rPr>
      </w:pPr>
      <w:r w:rsidRPr="00761984">
        <w:rPr>
          <w:rFonts w:cs="David" w:hint="cs"/>
          <w:rtl/>
        </w:rPr>
        <w:tab/>
        <w:t xml:space="preserve">אני רוצה להגיד תודה עבור התקופה שחבר הכנסת </w:t>
      </w:r>
      <w:proofErr w:type="spellStart"/>
      <w:r w:rsidRPr="00761984">
        <w:rPr>
          <w:rFonts w:cs="David" w:hint="cs"/>
          <w:rtl/>
        </w:rPr>
        <w:t>מרגי</w:t>
      </w:r>
      <w:proofErr w:type="spellEnd"/>
      <w:r w:rsidRPr="00761984">
        <w:rPr>
          <w:rFonts w:cs="David" w:hint="cs"/>
          <w:rtl/>
        </w:rPr>
        <w:t xml:space="preserve"> היה יושב ראש הוועדה, הוא ניהל את הוועדה בצורה חברית, עניינית ואני מאחל המשך דרכך כפי שאתה רוצה. </w:t>
      </w:r>
    </w:p>
    <w:p w14:paraId="717FF549" w14:textId="77777777" w:rsidR="00761984" w:rsidRPr="00761984" w:rsidRDefault="00761984" w:rsidP="00761984">
      <w:pPr>
        <w:bidi/>
        <w:rPr>
          <w:rFonts w:cs="David" w:hint="cs"/>
          <w:rtl/>
        </w:rPr>
      </w:pPr>
    </w:p>
    <w:p w14:paraId="54F1DEFD" w14:textId="77777777" w:rsidR="00761984" w:rsidRPr="00761984" w:rsidRDefault="00761984" w:rsidP="00761984">
      <w:pPr>
        <w:bidi/>
        <w:ind w:firstLine="567"/>
        <w:rPr>
          <w:rFonts w:cs="David" w:hint="cs"/>
          <w:rtl/>
        </w:rPr>
      </w:pPr>
      <w:r w:rsidRPr="00761984">
        <w:rPr>
          <w:rFonts w:cs="David" w:hint="cs"/>
          <w:rtl/>
        </w:rPr>
        <w:t xml:space="preserve">לדוד טל אני רוצה לאחל הצלחה. אני יודע שהוא ותיק, אני יודע שהייתי יושב ראש חטיבת גמלאי השלטון המקומי בזמן שהוא היה יושב ראש ועדת העבודה, הרווחה והבריאות בנושא הגמלאות. הוא הוכיח לאוצר כמה שהם מרמים כשהם אמרו שיש 260 מיליארד גירעון בקופות  - דוד טל הוכיח את ההיפך. אני מאחל לך הצלחה ותזכור, הכסא הזה הוא פלא, מכאן אתה מגיע לשרות. כבר יש לנו דוגמא. בגלל זה </w:t>
      </w:r>
      <w:proofErr w:type="spellStart"/>
      <w:r w:rsidRPr="00761984">
        <w:rPr>
          <w:rFonts w:cs="David" w:hint="cs"/>
          <w:rtl/>
        </w:rPr>
        <w:t>מרגי</w:t>
      </w:r>
      <w:proofErr w:type="spellEnd"/>
      <w:r w:rsidRPr="00761984">
        <w:rPr>
          <w:rFonts w:cs="David" w:hint="cs"/>
          <w:rtl/>
        </w:rPr>
        <w:t xml:space="preserve"> לא נלחם להישאר כי הוא לא רוצה להיות שר. הרבה הצלחה ושיתוף פעולה וזה הדבר החשוב ביותר. </w:t>
      </w:r>
    </w:p>
    <w:p w14:paraId="5E047849" w14:textId="77777777" w:rsidR="00761984" w:rsidRPr="00761984" w:rsidRDefault="00761984" w:rsidP="00761984">
      <w:pPr>
        <w:bidi/>
        <w:ind w:firstLine="567"/>
        <w:rPr>
          <w:rFonts w:cs="David" w:hint="cs"/>
          <w:rtl/>
        </w:rPr>
      </w:pPr>
    </w:p>
    <w:p w14:paraId="6C876355" w14:textId="77777777" w:rsidR="00761984" w:rsidRPr="00761984" w:rsidRDefault="00761984" w:rsidP="00761984">
      <w:pPr>
        <w:bidi/>
        <w:rPr>
          <w:rFonts w:cs="David" w:hint="cs"/>
          <w:rtl/>
        </w:rPr>
      </w:pPr>
      <w:r w:rsidRPr="00761984">
        <w:rPr>
          <w:rFonts w:cs="David" w:hint="cs"/>
          <w:u w:val="single"/>
          <w:rtl/>
        </w:rPr>
        <w:t>יו"ר הכנסת דליה איציק:</w:t>
      </w:r>
    </w:p>
    <w:p w14:paraId="20FA936A" w14:textId="77777777" w:rsidR="00761984" w:rsidRPr="00761984" w:rsidRDefault="00761984" w:rsidP="00761984">
      <w:pPr>
        <w:bidi/>
        <w:ind w:firstLine="567"/>
        <w:rPr>
          <w:rFonts w:cs="David" w:hint="cs"/>
          <w:rtl/>
        </w:rPr>
      </w:pPr>
    </w:p>
    <w:p w14:paraId="47F613C3" w14:textId="77777777" w:rsidR="00761984" w:rsidRPr="00761984" w:rsidRDefault="00761984" w:rsidP="00761984">
      <w:pPr>
        <w:bidi/>
        <w:ind w:firstLine="567"/>
        <w:rPr>
          <w:rFonts w:cs="David" w:hint="cs"/>
          <w:rtl/>
        </w:rPr>
      </w:pPr>
      <w:r w:rsidRPr="00761984">
        <w:rPr>
          <w:rFonts w:cs="David" w:hint="cs"/>
          <w:rtl/>
        </w:rPr>
        <w:t xml:space="preserve">תודה רבה, חבר הכנסת גפני ויסיים חבר הכנסת דוד אזולאי, ואז נעשה השקת כוסית ונסיים.  </w:t>
      </w:r>
    </w:p>
    <w:p w14:paraId="4660F9E7" w14:textId="77777777" w:rsidR="00761984" w:rsidRPr="00761984" w:rsidRDefault="00761984" w:rsidP="00761984">
      <w:pPr>
        <w:bidi/>
        <w:rPr>
          <w:rFonts w:cs="David" w:hint="cs"/>
          <w:rtl/>
        </w:rPr>
      </w:pPr>
    </w:p>
    <w:p w14:paraId="115FF97F" w14:textId="77777777" w:rsidR="00761984" w:rsidRPr="00761984" w:rsidRDefault="00761984" w:rsidP="00761984">
      <w:pPr>
        <w:bidi/>
        <w:rPr>
          <w:rFonts w:cs="David" w:hint="cs"/>
          <w:rtl/>
        </w:rPr>
      </w:pPr>
      <w:r w:rsidRPr="00761984">
        <w:rPr>
          <w:rFonts w:cs="David" w:hint="cs"/>
          <w:u w:val="single"/>
          <w:rtl/>
        </w:rPr>
        <w:t>משה גפני:</w:t>
      </w:r>
    </w:p>
    <w:p w14:paraId="29F34A2A" w14:textId="77777777" w:rsidR="00761984" w:rsidRPr="00761984" w:rsidRDefault="00761984" w:rsidP="00761984">
      <w:pPr>
        <w:bidi/>
        <w:rPr>
          <w:rFonts w:cs="David" w:hint="cs"/>
          <w:rtl/>
        </w:rPr>
      </w:pPr>
    </w:p>
    <w:p w14:paraId="7570FC9B" w14:textId="77777777" w:rsidR="00761984" w:rsidRPr="00761984" w:rsidRDefault="00761984" w:rsidP="00761984">
      <w:pPr>
        <w:bidi/>
        <w:rPr>
          <w:rFonts w:cs="David" w:hint="cs"/>
          <w:rtl/>
        </w:rPr>
      </w:pPr>
      <w:r w:rsidRPr="00761984">
        <w:rPr>
          <w:rFonts w:cs="David" w:hint="cs"/>
          <w:rtl/>
        </w:rPr>
        <w:tab/>
        <w:t xml:space="preserve">גברתי היושבת ראש, יש בכנסת דקות מסוימות בהן מעבר לסערות ולויכוחים - רגעים שהכנסת מתגלה בכבודה. הזכיר את זה גדעון סער, זה היה כאשר נבחרת להיות יושבת ראש הכנסת שהיה קונצנזוס בעניין לא מתוך שום דבר אחר אלא מתוך החלטה של הסיעות. גם ברגע זה, בחילופי יושבי הראש, כל מה שנאמר פה אני מעריך שנאמר בכנות וגם אני סבור כך. </w:t>
      </w:r>
    </w:p>
    <w:p w14:paraId="0A97ADDD" w14:textId="77777777" w:rsidR="00761984" w:rsidRPr="00761984" w:rsidRDefault="00761984" w:rsidP="00761984">
      <w:pPr>
        <w:bidi/>
        <w:rPr>
          <w:rFonts w:cs="David" w:hint="cs"/>
          <w:rtl/>
        </w:rPr>
      </w:pPr>
    </w:p>
    <w:p w14:paraId="77F5ABF5" w14:textId="77777777" w:rsidR="00761984" w:rsidRPr="00761984" w:rsidRDefault="00761984" w:rsidP="00761984">
      <w:pPr>
        <w:bidi/>
        <w:ind w:firstLine="567"/>
        <w:rPr>
          <w:rFonts w:cs="David" w:hint="cs"/>
          <w:rtl/>
        </w:rPr>
      </w:pPr>
      <w:r w:rsidRPr="00761984">
        <w:rPr>
          <w:rFonts w:cs="David" w:hint="cs"/>
          <w:rtl/>
        </w:rPr>
        <w:t xml:space="preserve">חבר הכנסת </w:t>
      </w:r>
      <w:proofErr w:type="spellStart"/>
      <w:r w:rsidRPr="00761984">
        <w:rPr>
          <w:rFonts w:cs="David" w:hint="cs"/>
          <w:rtl/>
        </w:rPr>
        <w:t>מרגי</w:t>
      </w:r>
      <w:proofErr w:type="spellEnd"/>
      <w:r w:rsidRPr="00761984">
        <w:rPr>
          <w:rFonts w:cs="David" w:hint="cs"/>
          <w:rtl/>
        </w:rPr>
        <w:t xml:space="preserve"> הוא חבר כנסת עם נועם הליכות, להוציא מקרים שבהם אני מוציא אותו מהכלים אבל זה ממש פרט שלא מעיד על הכלל. הליכותיו כפי שנאמר כאן הן בנועם, הוא עושה את הדברים באופן הגון, הוא קיבל את התפקיד כפיקדון וללא שום בעיה, כאשר הוחלט מי שימלא את התפקיד הוא נתן אותו, כפי שהוא התבטא, בנפש חפצה. לכן אני מברך אותו כמשמר היוצא. </w:t>
      </w:r>
    </w:p>
    <w:p w14:paraId="26D2CA72" w14:textId="77777777" w:rsidR="00761984" w:rsidRPr="00761984" w:rsidRDefault="00761984" w:rsidP="00761984">
      <w:pPr>
        <w:bidi/>
        <w:rPr>
          <w:rFonts w:cs="David" w:hint="cs"/>
          <w:rtl/>
        </w:rPr>
      </w:pPr>
    </w:p>
    <w:p w14:paraId="7FAD3560" w14:textId="77777777" w:rsidR="00761984" w:rsidRPr="00761984" w:rsidRDefault="00761984" w:rsidP="00761984">
      <w:pPr>
        <w:bidi/>
        <w:ind w:firstLine="567"/>
        <w:rPr>
          <w:rFonts w:cs="David" w:hint="cs"/>
          <w:rtl/>
        </w:rPr>
      </w:pPr>
      <w:r w:rsidRPr="00761984">
        <w:rPr>
          <w:rFonts w:cs="David" w:hint="cs"/>
          <w:rtl/>
        </w:rPr>
        <w:t xml:space="preserve">חבר הכנסת טל שאני נמצא איתו הרבה שנים בכנסת, חבר כנסת הגון מאוד. חבר כנסת שאני במשך כל השנים האלה נהנה, ואני מקווה גם בהמשך, לעבוד איתו. הוא נהג בהגינות גם בתקופות קשות מבחינתו מבחינה פוליטית. מה שהוא עשה, ואני לא רוצה לחזור על זה, הוא עשה באופן הכי מכובד והגון מבלי לפגוע באיש ומבלי לעשות דבר שיתפרש כהצמדות לכסא. הוא התמודד כפי שאדם מכובד מתמודד ואכן הוא סמל ודוגמא בעניין הזה, לא כולנו עומדים בפיתוי. והוא יודע לעשות את זה טוב. </w:t>
      </w:r>
    </w:p>
    <w:p w14:paraId="32E5AC65" w14:textId="77777777" w:rsidR="00761984" w:rsidRPr="00761984" w:rsidRDefault="00761984" w:rsidP="00761984">
      <w:pPr>
        <w:bidi/>
        <w:ind w:firstLine="567"/>
        <w:rPr>
          <w:rFonts w:cs="David" w:hint="cs"/>
          <w:rtl/>
        </w:rPr>
      </w:pPr>
    </w:p>
    <w:p w14:paraId="301376BC" w14:textId="77777777" w:rsidR="00761984" w:rsidRPr="00761984" w:rsidRDefault="00761984" w:rsidP="00761984">
      <w:pPr>
        <w:bidi/>
        <w:ind w:firstLine="567"/>
        <w:rPr>
          <w:rFonts w:cs="David" w:hint="cs"/>
          <w:rtl/>
        </w:rPr>
      </w:pPr>
      <w:r w:rsidRPr="00761984">
        <w:rPr>
          <w:rFonts w:cs="David" w:hint="cs"/>
          <w:rtl/>
        </w:rPr>
        <w:t xml:space="preserve">אני מאחל לחבר הכנסת </w:t>
      </w:r>
      <w:proofErr w:type="spellStart"/>
      <w:r w:rsidRPr="00761984">
        <w:rPr>
          <w:rFonts w:cs="David" w:hint="cs"/>
          <w:rtl/>
        </w:rPr>
        <w:t>מרגי</w:t>
      </w:r>
      <w:proofErr w:type="spellEnd"/>
      <w:r w:rsidRPr="00761984">
        <w:rPr>
          <w:rFonts w:cs="David" w:hint="cs"/>
          <w:rtl/>
        </w:rPr>
        <w:t xml:space="preserve"> הצלחה, אני מאחל לחבר הכנסת דוד טל הצלחה. גברתי היושבת ראש, אני מבקש ממך, אני יודע שאת עושה את העבודה, את אמרת את זה, את חוק ההסדרים, הביזיון הזה שייפסק, אבל חייב להיפסק כל הריטואל הזה.  גם בקריאה הראשונה שמכניסים עיזים </w:t>
      </w:r>
      <w:r w:rsidRPr="00761984">
        <w:rPr>
          <w:rFonts w:cs="David"/>
          <w:rtl/>
        </w:rPr>
        <w:t>–</w:t>
      </w:r>
      <w:r w:rsidRPr="00761984">
        <w:rPr>
          <w:rFonts w:cs="David" w:hint="cs"/>
          <w:rtl/>
        </w:rPr>
        <w:t xml:space="preserve"> התופעה הזאת מבזה את הכנסת. הם יודעים שבכנסת לא יעבור כזה חוק,  למה מביאים אותו? למה לא מקיימים את הדיונים הרבה קודם? מביאים לפה ספר שאחרי זה מתחילים פה הויכוחים שמבזים את הממשלה, מבזים את הכנסת. אם את יכולה כיושבת ראש הכנסת, השנה, להפסיק את התופעה הזאת ולהחליט שלשנה הבאה מחליטים מראש. על הממשלה אנחנו לא סומכים, אנחנו יודעים. שפשוט לא יבוא לכנסת ספר שמראש אנחנו יודעים שחלקו הגדול יצא או שיפוצל. תודה רבה. </w:t>
      </w:r>
    </w:p>
    <w:p w14:paraId="75BECE2E" w14:textId="77777777" w:rsidR="00761984" w:rsidRPr="00761984" w:rsidRDefault="00761984" w:rsidP="00761984">
      <w:pPr>
        <w:bidi/>
        <w:rPr>
          <w:rFonts w:cs="David" w:hint="cs"/>
          <w:rtl/>
        </w:rPr>
      </w:pPr>
    </w:p>
    <w:p w14:paraId="33F8AA48" w14:textId="77777777" w:rsidR="00761984" w:rsidRPr="00761984" w:rsidRDefault="00761984" w:rsidP="00761984">
      <w:pPr>
        <w:bidi/>
        <w:rPr>
          <w:rFonts w:cs="David" w:hint="cs"/>
          <w:rtl/>
        </w:rPr>
      </w:pPr>
      <w:r w:rsidRPr="00761984">
        <w:rPr>
          <w:rFonts w:cs="David" w:hint="cs"/>
          <w:u w:val="single"/>
          <w:rtl/>
        </w:rPr>
        <w:t>יו"ר הכנסת דליה איציק:</w:t>
      </w:r>
    </w:p>
    <w:p w14:paraId="65A95177" w14:textId="77777777" w:rsidR="00761984" w:rsidRPr="00761984" w:rsidRDefault="00761984" w:rsidP="00761984">
      <w:pPr>
        <w:bidi/>
        <w:ind w:firstLine="567"/>
        <w:rPr>
          <w:rFonts w:cs="David" w:hint="cs"/>
          <w:rtl/>
        </w:rPr>
      </w:pPr>
    </w:p>
    <w:p w14:paraId="2BA71CBF" w14:textId="77777777" w:rsidR="00761984" w:rsidRPr="00761984" w:rsidRDefault="00761984" w:rsidP="00761984">
      <w:pPr>
        <w:bidi/>
        <w:ind w:firstLine="567"/>
        <w:rPr>
          <w:rFonts w:cs="David" w:hint="cs"/>
          <w:rtl/>
        </w:rPr>
      </w:pPr>
      <w:r w:rsidRPr="00761984">
        <w:rPr>
          <w:rFonts w:cs="David" w:hint="cs"/>
          <w:rtl/>
        </w:rPr>
        <w:tab/>
        <w:t xml:space="preserve">תודה, חבר הכנסת דוד אזולאי. </w:t>
      </w:r>
    </w:p>
    <w:p w14:paraId="45068F0C" w14:textId="77777777" w:rsidR="00761984" w:rsidRPr="00761984" w:rsidRDefault="00761984" w:rsidP="00761984">
      <w:pPr>
        <w:bidi/>
        <w:rPr>
          <w:rFonts w:cs="David" w:hint="cs"/>
          <w:rtl/>
        </w:rPr>
      </w:pPr>
    </w:p>
    <w:p w14:paraId="27AA9A06" w14:textId="77777777" w:rsidR="00761984" w:rsidRPr="00761984" w:rsidRDefault="00761984" w:rsidP="00761984">
      <w:pPr>
        <w:bidi/>
        <w:rPr>
          <w:rFonts w:cs="David"/>
          <w:u w:val="single"/>
          <w:rtl/>
        </w:rPr>
      </w:pPr>
      <w:r w:rsidRPr="00761984">
        <w:rPr>
          <w:rFonts w:cs="David"/>
          <w:u w:val="single"/>
          <w:rtl/>
        </w:rPr>
        <w:t>דוד אזולאי:</w:t>
      </w:r>
    </w:p>
    <w:p w14:paraId="56E3A9C7" w14:textId="77777777" w:rsidR="00761984" w:rsidRPr="00761984" w:rsidRDefault="00761984" w:rsidP="00761984">
      <w:pPr>
        <w:bidi/>
        <w:rPr>
          <w:rFonts w:cs="David"/>
          <w:u w:val="single"/>
          <w:rtl/>
        </w:rPr>
      </w:pPr>
    </w:p>
    <w:p w14:paraId="76F509B6" w14:textId="77777777" w:rsidR="00761984" w:rsidRPr="00761984" w:rsidRDefault="00761984" w:rsidP="00761984">
      <w:pPr>
        <w:bidi/>
        <w:rPr>
          <w:rFonts w:cs="David" w:hint="cs"/>
          <w:rtl/>
        </w:rPr>
      </w:pPr>
      <w:r w:rsidRPr="00761984">
        <w:rPr>
          <w:rFonts w:cs="David"/>
          <w:rtl/>
        </w:rPr>
        <w:tab/>
      </w:r>
      <w:r w:rsidRPr="00761984">
        <w:rPr>
          <w:rFonts w:cs="David" w:hint="cs"/>
          <w:rtl/>
        </w:rPr>
        <w:t xml:space="preserve">אני רוצה לברך את היושב ראש היוצא חברי חבר הכנסת יעקב </w:t>
      </w:r>
      <w:proofErr w:type="spellStart"/>
      <w:r w:rsidRPr="00761984">
        <w:rPr>
          <w:rFonts w:cs="David" w:hint="cs"/>
          <w:rtl/>
        </w:rPr>
        <w:t>מרגי</w:t>
      </w:r>
      <w:proofErr w:type="spellEnd"/>
      <w:r w:rsidRPr="00761984">
        <w:rPr>
          <w:rFonts w:cs="David" w:hint="cs"/>
          <w:rtl/>
        </w:rPr>
        <w:t xml:space="preserve"> שעשה כפי שאמרו כאן את מלאכתו נאמנה, ולא פעם הוא עשה את זה על חשבון הסיעה. אני באופן אישי שאלתי אותו, יש דברים יותר חשובים בסיעה, אבל מתברר </w:t>
      </w:r>
      <w:proofErr w:type="spellStart"/>
      <w:r w:rsidRPr="00761984">
        <w:rPr>
          <w:rFonts w:cs="David" w:hint="cs"/>
          <w:rtl/>
        </w:rPr>
        <w:t>שש"סניק</w:t>
      </w:r>
      <w:proofErr w:type="spellEnd"/>
      <w:r w:rsidRPr="00761984">
        <w:rPr>
          <w:rFonts w:cs="David" w:hint="cs"/>
          <w:rtl/>
        </w:rPr>
        <w:t xml:space="preserve"> זה </w:t>
      </w:r>
      <w:proofErr w:type="spellStart"/>
      <w:r w:rsidRPr="00761984">
        <w:rPr>
          <w:rFonts w:cs="David" w:hint="cs"/>
          <w:rtl/>
        </w:rPr>
        <w:t>ש"סניק</w:t>
      </w:r>
      <w:proofErr w:type="spellEnd"/>
      <w:r w:rsidRPr="00761984">
        <w:rPr>
          <w:rFonts w:cs="David" w:hint="cs"/>
          <w:rtl/>
        </w:rPr>
        <w:t xml:space="preserve"> - תמיד עושה מלאכתו נאמנה בלי לנטות ימינה או שמאלה. </w:t>
      </w:r>
    </w:p>
    <w:p w14:paraId="318283D4" w14:textId="77777777" w:rsidR="00761984" w:rsidRPr="00761984" w:rsidRDefault="00761984" w:rsidP="00761984">
      <w:pPr>
        <w:bidi/>
        <w:rPr>
          <w:rFonts w:cs="David" w:hint="cs"/>
          <w:rtl/>
        </w:rPr>
      </w:pPr>
    </w:p>
    <w:p w14:paraId="77082777" w14:textId="77777777" w:rsidR="00761984" w:rsidRPr="00761984" w:rsidRDefault="00761984" w:rsidP="00761984">
      <w:pPr>
        <w:bidi/>
        <w:rPr>
          <w:rFonts w:cs="David"/>
          <w:rtl/>
        </w:rPr>
      </w:pPr>
      <w:r w:rsidRPr="00761984">
        <w:rPr>
          <w:rFonts w:cs="David" w:hint="eastAsia"/>
          <w:u w:val="single"/>
          <w:rtl/>
        </w:rPr>
        <w:t>יו</w:t>
      </w:r>
      <w:r w:rsidRPr="00761984">
        <w:rPr>
          <w:rFonts w:cs="David"/>
          <w:u w:val="single"/>
          <w:rtl/>
        </w:rPr>
        <w:t>"</w:t>
      </w:r>
      <w:r w:rsidRPr="00761984">
        <w:rPr>
          <w:rFonts w:cs="David" w:hint="eastAsia"/>
          <w:u w:val="single"/>
          <w:rtl/>
        </w:rPr>
        <w:t>ר</w:t>
      </w:r>
      <w:r w:rsidRPr="00761984">
        <w:rPr>
          <w:rFonts w:cs="David"/>
          <w:u w:val="single"/>
          <w:rtl/>
        </w:rPr>
        <w:t xml:space="preserve"> הכנסת דליה איציק:</w:t>
      </w:r>
    </w:p>
    <w:p w14:paraId="0EDEFD10" w14:textId="77777777" w:rsidR="00761984" w:rsidRPr="00761984" w:rsidRDefault="00761984" w:rsidP="00761984">
      <w:pPr>
        <w:bidi/>
        <w:rPr>
          <w:rFonts w:cs="David"/>
          <w:rtl/>
        </w:rPr>
      </w:pPr>
    </w:p>
    <w:p w14:paraId="1B9F19F8" w14:textId="77777777" w:rsidR="00761984" w:rsidRPr="00761984" w:rsidRDefault="00761984" w:rsidP="00761984">
      <w:pPr>
        <w:bidi/>
        <w:rPr>
          <w:rFonts w:cs="David" w:hint="cs"/>
          <w:rtl/>
        </w:rPr>
      </w:pPr>
      <w:r w:rsidRPr="00761984">
        <w:rPr>
          <w:rFonts w:cs="David"/>
          <w:rtl/>
        </w:rPr>
        <w:tab/>
      </w:r>
      <w:r w:rsidRPr="00761984">
        <w:rPr>
          <w:rFonts w:cs="David" w:hint="cs"/>
          <w:rtl/>
        </w:rPr>
        <w:t xml:space="preserve">זו באמת סיעה מאוד חרוצה. </w:t>
      </w:r>
    </w:p>
    <w:p w14:paraId="41B3F9B0" w14:textId="77777777" w:rsidR="00761984" w:rsidRPr="00761984" w:rsidRDefault="00761984" w:rsidP="00761984">
      <w:pPr>
        <w:bidi/>
        <w:rPr>
          <w:rFonts w:cs="David" w:hint="cs"/>
          <w:rtl/>
        </w:rPr>
      </w:pPr>
    </w:p>
    <w:p w14:paraId="307EB06D" w14:textId="77777777" w:rsidR="00761984" w:rsidRPr="00761984" w:rsidRDefault="00761984" w:rsidP="00761984">
      <w:pPr>
        <w:bidi/>
        <w:rPr>
          <w:rFonts w:cs="David"/>
          <w:u w:val="single"/>
          <w:rtl/>
        </w:rPr>
      </w:pPr>
      <w:r w:rsidRPr="00761984">
        <w:rPr>
          <w:rFonts w:cs="David"/>
          <w:u w:val="single"/>
          <w:rtl/>
        </w:rPr>
        <w:t>דוד אזולאי:</w:t>
      </w:r>
    </w:p>
    <w:p w14:paraId="07431720" w14:textId="77777777" w:rsidR="00761984" w:rsidRPr="00761984" w:rsidRDefault="00761984" w:rsidP="00761984">
      <w:pPr>
        <w:bidi/>
        <w:rPr>
          <w:rFonts w:cs="David"/>
          <w:u w:val="single"/>
          <w:rtl/>
        </w:rPr>
      </w:pPr>
    </w:p>
    <w:p w14:paraId="33DACBB7" w14:textId="77777777" w:rsidR="00761984" w:rsidRPr="00761984" w:rsidRDefault="00761984" w:rsidP="00761984">
      <w:pPr>
        <w:bidi/>
        <w:rPr>
          <w:rFonts w:cs="David" w:hint="cs"/>
          <w:rtl/>
        </w:rPr>
      </w:pPr>
      <w:r w:rsidRPr="00761984">
        <w:rPr>
          <w:rFonts w:cs="David"/>
          <w:rtl/>
        </w:rPr>
        <w:tab/>
      </w:r>
      <w:r w:rsidRPr="00761984">
        <w:rPr>
          <w:rFonts w:cs="David" w:hint="cs"/>
          <w:rtl/>
        </w:rPr>
        <w:t xml:space="preserve">לחברי חבר הכנסת דוד טל, אני רוצה לברך אותו ברכת הצלחה. עבדתי איתו בשיתוף פעולה בהיותו יושב ראש ועדת העבודה והרווחה. הוא עשה עבודה יוצאת מהכלל למען ציבור החלשים, כולם זוכרים אותו לטוב. חשבתי מה המכנה המשותף ליושב ראש היוצא וליושב ראש הנכנס - שניהם תלמידיו של מרן שאומר לנהוג </w:t>
      </w:r>
      <w:proofErr w:type="spellStart"/>
      <w:r w:rsidRPr="00761984">
        <w:rPr>
          <w:rFonts w:cs="David" w:hint="cs"/>
          <w:rtl/>
        </w:rPr>
        <w:t>הכל</w:t>
      </w:r>
      <w:proofErr w:type="spellEnd"/>
      <w:r w:rsidRPr="00761984">
        <w:rPr>
          <w:rFonts w:cs="David" w:hint="cs"/>
          <w:rtl/>
        </w:rPr>
        <w:t xml:space="preserve"> בדרכי נועם. </w:t>
      </w:r>
    </w:p>
    <w:p w14:paraId="6BC601F2" w14:textId="77777777" w:rsidR="00761984" w:rsidRPr="00761984" w:rsidRDefault="00761984" w:rsidP="00761984">
      <w:pPr>
        <w:bidi/>
        <w:rPr>
          <w:rFonts w:cs="David" w:hint="cs"/>
          <w:rtl/>
        </w:rPr>
      </w:pPr>
    </w:p>
    <w:p w14:paraId="26459248" w14:textId="77777777" w:rsidR="00761984" w:rsidRPr="00761984" w:rsidRDefault="00761984" w:rsidP="00761984">
      <w:pPr>
        <w:bidi/>
        <w:rPr>
          <w:rFonts w:cs="David" w:hint="cs"/>
          <w:rtl/>
        </w:rPr>
      </w:pPr>
      <w:r w:rsidRPr="00761984">
        <w:rPr>
          <w:rFonts w:cs="David" w:hint="cs"/>
          <w:u w:val="single"/>
          <w:rtl/>
        </w:rPr>
        <w:t>יו"ר הכנסת דליה איציק:</w:t>
      </w:r>
    </w:p>
    <w:p w14:paraId="5609A740" w14:textId="77777777" w:rsidR="00761984" w:rsidRPr="00761984" w:rsidRDefault="00761984" w:rsidP="00761984">
      <w:pPr>
        <w:bidi/>
        <w:ind w:firstLine="567"/>
        <w:rPr>
          <w:rFonts w:cs="David" w:hint="cs"/>
          <w:rtl/>
        </w:rPr>
      </w:pPr>
    </w:p>
    <w:p w14:paraId="4B622CF3" w14:textId="77777777" w:rsidR="00761984" w:rsidRPr="00761984" w:rsidRDefault="00761984" w:rsidP="00761984">
      <w:pPr>
        <w:bidi/>
        <w:ind w:firstLine="567"/>
        <w:rPr>
          <w:rFonts w:cs="David" w:hint="cs"/>
          <w:rtl/>
        </w:rPr>
      </w:pPr>
      <w:r w:rsidRPr="00761984">
        <w:rPr>
          <w:rFonts w:cs="David" w:hint="cs"/>
          <w:rtl/>
        </w:rPr>
        <w:t xml:space="preserve">תודה רבה, תחתום את הדברים חברת הכנסת רונית תירוש. </w:t>
      </w:r>
      <w:r w:rsidRPr="00761984">
        <w:rPr>
          <w:rFonts w:cs="David" w:hint="cs"/>
          <w:rtl/>
        </w:rPr>
        <w:tab/>
      </w:r>
    </w:p>
    <w:p w14:paraId="106332EF" w14:textId="77777777" w:rsidR="00761984" w:rsidRPr="00761984" w:rsidRDefault="00761984" w:rsidP="00761984">
      <w:pPr>
        <w:bidi/>
        <w:rPr>
          <w:rFonts w:cs="David" w:hint="cs"/>
          <w:rtl/>
        </w:rPr>
      </w:pPr>
    </w:p>
    <w:p w14:paraId="48A5A755" w14:textId="77777777" w:rsidR="00761984" w:rsidRPr="00761984" w:rsidRDefault="00761984" w:rsidP="00761984">
      <w:pPr>
        <w:bidi/>
        <w:rPr>
          <w:rFonts w:cs="David" w:hint="cs"/>
          <w:rtl/>
        </w:rPr>
      </w:pPr>
      <w:r w:rsidRPr="00761984">
        <w:rPr>
          <w:rFonts w:cs="David" w:hint="cs"/>
          <w:u w:val="single"/>
          <w:rtl/>
        </w:rPr>
        <w:t>רונית תירוש:</w:t>
      </w:r>
    </w:p>
    <w:p w14:paraId="16113DAD" w14:textId="77777777" w:rsidR="00761984" w:rsidRPr="00761984" w:rsidRDefault="00761984" w:rsidP="00761984">
      <w:pPr>
        <w:bidi/>
        <w:rPr>
          <w:rFonts w:cs="David" w:hint="cs"/>
          <w:rtl/>
        </w:rPr>
      </w:pPr>
    </w:p>
    <w:p w14:paraId="2E77C880" w14:textId="77777777" w:rsidR="00761984" w:rsidRPr="00761984" w:rsidRDefault="00761984" w:rsidP="00761984">
      <w:pPr>
        <w:bidi/>
        <w:rPr>
          <w:rFonts w:cs="David" w:hint="cs"/>
          <w:rtl/>
        </w:rPr>
      </w:pPr>
      <w:r w:rsidRPr="00761984">
        <w:rPr>
          <w:rFonts w:cs="David" w:hint="cs"/>
          <w:rtl/>
        </w:rPr>
        <w:tab/>
        <w:t xml:space="preserve">אני רוצה לומר כפוליטיקאית צעירה בתחום, מצאתי הרבה מאוד תחרות בפוליטיקה. אני מאוד שמחה שנתקלתי בשני אנשים שבמקרה או לא במקרה יושבים כאן,  גם דוד טל שאם אפשר לדבר על חניכה, הוא היה  חונך לא רק שלי אלא של מרבית החדשים לפחות בסיעת קדימה, אני מניחה שגם בסיעות אחרות. מהידע הרב שיש לו הוא נתן ברוחב לב, מה שלצערי לא עושים אחרים ואולי זה מסר גם לאחרים וגם לקדנציות הבאות. אני אישית מאוד מודה לו וחושבת שהוא בהחלט ראוי לתפקיד הזה והתפקיד ראוי לו. אני מאחלת לך הצלחה, על אף שרצית גם אני להיות פה, אבל אני מאחלת לך הצלחה, בכבוד. </w:t>
      </w:r>
    </w:p>
    <w:p w14:paraId="4453A83F" w14:textId="77777777" w:rsidR="00761984" w:rsidRPr="00761984" w:rsidRDefault="00761984" w:rsidP="00761984">
      <w:pPr>
        <w:bidi/>
        <w:rPr>
          <w:rFonts w:cs="David" w:hint="cs"/>
          <w:rtl/>
        </w:rPr>
      </w:pPr>
    </w:p>
    <w:p w14:paraId="586A593E" w14:textId="77777777" w:rsidR="00761984" w:rsidRPr="00761984" w:rsidRDefault="00761984" w:rsidP="00761984">
      <w:pPr>
        <w:bidi/>
        <w:ind w:firstLine="567"/>
        <w:rPr>
          <w:rFonts w:cs="David" w:hint="cs"/>
          <w:rtl/>
        </w:rPr>
      </w:pPr>
      <w:r w:rsidRPr="00761984">
        <w:rPr>
          <w:rFonts w:cs="David" w:hint="cs"/>
          <w:rtl/>
        </w:rPr>
        <w:t xml:space="preserve">לחבר הכנסת </w:t>
      </w:r>
      <w:proofErr w:type="spellStart"/>
      <w:r w:rsidRPr="00761984">
        <w:rPr>
          <w:rFonts w:cs="David" w:hint="cs"/>
          <w:rtl/>
        </w:rPr>
        <w:t>מרגי</w:t>
      </w:r>
      <w:proofErr w:type="spellEnd"/>
      <w:r w:rsidRPr="00761984">
        <w:rPr>
          <w:rFonts w:cs="David" w:hint="cs"/>
          <w:rtl/>
        </w:rPr>
        <w:t xml:space="preserve">, אולי מרן באמת נתן חינוך טוב אבל הרבה נכונות לתת מהזמן, לתרום בעצות נבונות, מה שנקרא התורה שבעל פה ולא התורה שבכתב, שהיא מאוד מוגבלת. אנחנו פה חיים הרבה על התורה שבעל פה ולכן אני מודה גם לך, אני מאחלת לך הצלחה וגם לדוד, וכן ירבו אנשים טובים כאלה בכנסת.  </w:t>
      </w:r>
    </w:p>
    <w:p w14:paraId="02EE8FFF" w14:textId="77777777" w:rsidR="00761984" w:rsidRPr="00761984" w:rsidRDefault="00761984" w:rsidP="00761984">
      <w:pPr>
        <w:bidi/>
        <w:rPr>
          <w:rFonts w:cs="David" w:hint="cs"/>
          <w:rtl/>
        </w:rPr>
      </w:pPr>
    </w:p>
    <w:p w14:paraId="1516CF67" w14:textId="77777777" w:rsidR="00761984" w:rsidRPr="00761984" w:rsidRDefault="00761984" w:rsidP="00761984">
      <w:pPr>
        <w:bidi/>
        <w:rPr>
          <w:rFonts w:cs="David"/>
          <w:rtl/>
        </w:rPr>
      </w:pPr>
      <w:r w:rsidRPr="00761984">
        <w:rPr>
          <w:rFonts w:cs="David" w:hint="eastAsia"/>
          <w:u w:val="single"/>
          <w:rtl/>
        </w:rPr>
        <w:t>יו</w:t>
      </w:r>
      <w:r w:rsidRPr="00761984">
        <w:rPr>
          <w:rFonts w:cs="David"/>
          <w:u w:val="single"/>
          <w:rtl/>
        </w:rPr>
        <w:t>"</w:t>
      </w:r>
      <w:r w:rsidRPr="00761984">
        <w:rPr>
          <w:rFonts w:cs="David" w:hint="eastAsia"/>
          <w:u w:val="single"/>
          <w:rtl/>
        </w:rPr>
        <w:t>ר</w:t>
      </w:r>
      <w:r w:rsidRPr="00761984">
        <w:rPr>
          <w:rFonts w:cs="David"/>
          <w:u w:val="single"/>
          <w:rtl/>
        </w:rPr>
        <w:t xml:space="preserve"> הכנסת דליה איציק:</w:t>
      </w:r>
    </w:p>
    <w:p w14:paraId="271F6AE1" w14:textId="77777777" w:rsidR="00761984" w:rsidRPr="00761984" w:rsidRDefault="00761984" w:rsidP="00761984">
      <w:pPr>
        <w:bidi/>
        <w:rPr>
          <w:rFonts w:cs="David"/>
          <w:rtl/>
        </w:rPr>
      </w:pPr>
    </w:p>
    <w:p w14:paraId="7B53F6A7" w14:textId="77777777" w:rsidR="00761984" w:rsidRPr="00761984" w:rsidRDefault="00761984" w:rsidP="00761984">
      <w:pPr>
        <w:bidi/>
        <w:rPr>
          <w:rFonts w:cs="David" w:hint="cs"/>
          <w:rtl/>
        </w:rPr>
      </w:pPr>
      <w:r w:rsidRPr="00761984">
        <w:rPr>
          <w:rFonts w:cs="David"/>
          <w:rtl/>
        </w:rPr>
        <w:tab/>
      </w:r>
      <w:r w:rsidRPr="00761984">
        <w:rPr>
          <w:rFonts w:cs="David" w:hint="cs"/>
          <w:rtl/>
        </w:rPr>
        <w:t xml:space="preserve">הנה שיח ושיג מכובד מאוד לכנסת, מעניין מה התקשורת תיתן מזה. כי הרי אין פה סיפור כי כולם דיברו יפה ובאצילות נפש, ורונית שלא סוד שהיא רצתה מאוד את התפקיד ובאצילות נפש מביעה את הערכתה ואת תודתה. </w:t>
      </w:r>
    </w:p>
    <w:p w14:paraId="5F2A585B" w14:textId="77777777" w:rsidR="00761984" w:rsidRPr="00761984" w:rsidRDefault="00761984" w:rsidP="00761984">
      <w:pPr>
        <w:bidi/>
        <w:rPr>
          <w:rFonts w:cs="David" w:hint="cs"/>
          <w:rtl/>
        </w:rPr>
      </w:pPr>
    </w:p>
    <w:p w14:paraId="768C8647" w14:textId="77777777" w:rsidR="00761984" w:rsidRPr="00761984" w:rsidRDefault="00761984" w:rsidP="00761984">
      <w:pPr>
        <w:bidi/>
        <w:ind w:firstLine="567"/>
        <w:rPr>
          <w:rFonts w:cs="David" w:hint="cs"/>
          <w:rtl/>
        </w:rPr>
      </w:pPr>
      <w:r w:rsidRPr="00761984">
        <w:rPr>
          <w:rFonts w:cs="David" w:hint="cs"/>
          <w:rtl/>
        </w:rPr>
        <w:t xml:space="preserve">חברי חבריי הכנסת, אני רוצה להרים כוסית ולומר לחיים, בבקשה דוד. </w:t>
      </w:r>
    </w:p>
    <w:p w14:paraId="08084F3A" w14:textId="77777777" w:rsidR="00761984" w:rsidRPr="00761984" w:rsidRDefault="00761984" w:rsidP="00761984">
      <w:pPr>
        <w:bidi/>
        <w:rPr>
          <w:rFonts w:cs="David" w:hint="cs"/>
          <w:rtl/>
        </w:rPr>
      </w:pPr>
    </w:p>
    <w:p w14:paraId="41D41A3E" w14:textId="77777777" w:rsidR="00761984" w:rsidRPr="00761984" w:rsidRDefault="00761984" w:rsidP="00761984">
      <w:pPr>
        <w:bidi/>
        <w:rPr>
          <w:rFonts w:cs="David" w:hint="cs"/>
          <w:rtl/>
        </w:rPr>
      </w:pPr>
      <w:r w:rsidRPr="00761984">
        <w:rPr>
          <w:rFonts w:cs="David" w:hint="cs"/>
          <w:u w:val="single"/>
          <w:rtl/>
        </w:rPr>
        <w:t>היו"ר דוד טל:</w:t>
      </w:r>
    </w:p>
    <w:p w14:paraId="00FFA2E1" w14:textId="77777777" w:rsidR="00761984" w:rsidRPr="00761984" w:rsidRDefault="00761984" w:rsidP="00761984">
      <w:pPr>
        <w:bidi/>
        <w:rPr>
          <w:rFonts w:cs="David" w:hint="cs"/>
          <w:rtl/>
        </w:rPr>
      </w:pPr>
    </w:p>
    <w:p w14:paraId="6A1849DB" w14:textId="77777777" w:rsidR="00761984" w:rsidRPr="00761984" w:rsidRDefault="00761984" w:rsidP="00761984">
      <w:pPr>
        <w:bidi/>
        <w:rPr>
          <w:rFonts w:cs="David" w:hint="cs"/>
          <w:rtl/>
        </w:rPr>
      </w:pPr>
      <w:r w:rsidRPr="00761984">
        <w:rPr>
          <w:rFonts w:cs="David" w:hint="cs"/>
          <w:rtl/>
        </w:rPr>
        <w:tab/>
        <w:t xml:space="preserve">ראשית אני מאוד מודה להצבעה של החברים, אני חושב שזו הצבעת אמון. תסלחו לי על חוסר הצניעות אבל פעם מישהו אמר "זה שנים של עמל ודקות של אושר". אני רואה את זה כשכר לגבי כל עבודה שלי בעבר. אני רוצה להודות לכולכם על כך. </w:t>
      </w:r>
    </w:p>
    <w:p w14:paraId="40D658A3" w14:textId="77777777" w:rsidR="00761984" w:rsidRPr="00761984" w:rsidRDefault="00761984" w:rsidP="00761984">
      <w:pPr>
        <w:bidi/>
        <w:rPr>
          <w:rFonts w:cs="David" w:hint="cs"/>
          <w:rtl/>
        </w:rPr>
      </w:pPr>
    </w:p>
    <w:p w14:paraId="7A1330BD" w14:textId="77777777" w:rsidR="00761984" w:rsidRPr="00761984" w:rsidRDefault="00761984" w:rsidP="00761984">
      <w:pPr>
        <w:bidi/>
        <w:ind w:firstLine="567"/>
        <w:rPr>
          <w:rFonts w:cs="David" w:hint="cs"/>
          <w:rtl/>
        </w:rPr>
      </w:pPr>
      <w:r w:rsidRPr="00761984">
        <w:rPr>
          <w:rFonts w:cs="David" w:hint="cs"/>
          <w:rtl/>
        </w:rPr>
        <w:t xml:space="preserve">אני רוצה להודות ליושבת ראש שמאז שהיא יושבת ראש, וגם לפני כן, מערכת היחסים המשותפת שלנו הלכה והתהדקה ועכשיו זה יהיה כורח המציאות. לגבי יעקב </w:t>
      </w:r>
      <w:proofErr w:type="spellStart"/>
      <w:r w:rsidRPr="00761984">
        <w:rPr>
          <w:rFonts w:cs="David" w:hint="cs"/>
          <w:rtl/>
        </w:rPr>
        <w:t>מרגי</w:t>
      </w:r>
      <w:proofErr w:type="spellEnd"/>
      <w:r w:rsidRPr="00761984">
        <w:rPr>
          <w:rFonts w:cs="David" w:hint="cs"/>
          <w:rtl/>
        </w:rPr>
        <w:t xml:space="preserve"> אני רוצה שאנשים יידעו, יעקב </w:t>
      </w:r>
      <w:proofErr w:type="spellStart"/>
      <w:r w:rsidRPr="00761984">
        <w:rPr>
          <w:rFonts w:cs="David" w:hint="cs"/>
          <w:rtl/>
        </w:rPr>
        <w:t>מרגי</w:t>
      </w:r>
      <w:proofErr w:type="spellEnd"/>
      <w:r w:rsidRPr="00761984">
        <w:rPr>
          <w:rFonts w:cs="David" w:hint="cs"/>
          <w:rtl/>
        </w:rPr>
        <w:t xml:space="preserve"> היה מועמד להיות שר, אם אתם לא יודעים, היה כפסע בינו לבין השרות וכשהיה צריך לוותר הוא ויתר גם ברוח אצילה. אני מודה לך על הכושר והיכולת שהפגנת בניהול הוועדה הזאת. אני חושב שעוד נכונו לו תפקידים. </w:t>
      </w:r>
    </w:p>
    <w:p w14:paraId="4D41C675" w14:textId="77777777" w:rsidR="00761984" w:rsidRPr="00761984" w:rsidRDefault="00761984" w:rsidP="00761984">
      <w:pPr>
        <w:bidi/>
        <w:ind w:firstLine="567"/>
        <w:rPr>
          <w:rFonts w:cs="David" w:hint="cs"/>
          <w:rtl/>
        </w:rPr>
      </w:pPr>
    </w:p>
    <w:p w14:paraId="6F6763D2" w14:textId="77777777" w:rsidR="00761984" w:rsidRPr="00761984" w:rsidRDefault="00761984" w:rsidP="00761984">
      <w:pPr>
        <w:bidi/>
        <w:ind w:firstLine="567"/>
        <w:rPr>
          <w:rFonts w:cs="David" w:hint="cs"/>
          <w:rtl/>
        </w:rPr>
      </w:pPr>
      <w:r w:rsidRPr="00761984">
        <w:rPr>
          <w:rFonts w:cs="David" w:hint="cs"/>
          <w:rtl/>
        </w:rPr>
        <w:t xml:space="preserve">האמת היא שמול עיני ראיתי כל הזמן את גדעון סער ואת רוני בראון כדמויות שינחו אותי לגבי ניהול הוועדה הזאת אבל אני כבר מודיע לכם: אני אהיה הרבה יותר רך, הרבה יותר </w:t>
      </w:r>
      <w:proofErr w:type="spellStart"/>
      <w:r w:rsidRPr="00761984">
        <w:rPr>
          <w:rFonts w:cs="David" w:hint="cs"/>
          <w:rtl/>
        </w:rPr>
        <w:t>סובלמטיבי</w:t>
      </w:r>
      <w:proofErr w:type="spellEnd"/>
      <w:r w:rsidRPr="00761984">
        <w:rPr>
          <w:rFonts w:cs="David" w:hint="cs"/>
          <w:rtl/>
        </w:rPr>
        <w:t xml:space="preserve">, אני לא אהיה קשוח כמוהם. אני אהיה קשוב לאנשי האופוזיציה מכיוון שבסך </w:t>
      </w:r>
      <w:proofErr w:type="spellStart"/>
      <w:r w:rsidRPr="00761984">
        <w:rPr>
          <w:rFonts w:cs="David" w:hint="cs"/>
          <w:rtl/>
        </w:rPr>
        <w:t>הכל</w:t>
      </w:r>
      <w:proofErr w:type="spellEnd"/>
      <w:r w:rsidRPr="00761984">
        <w:rPr>
          <w:rFonts w:cs="David" w:hint="cs"/>
          <w:rtl/>
        </w:rPr>
        <w:t xml:space="preserve"> אני יו"ר ועדה שמייצג מפלגה אבל אני צריך להיות קשוב גם לצרכים של חברי כנסת אחרים. הגם שיהיו פעמים כנראה שאחתוך על פי דעת סיעתי או על פי הבנתי והכרתי אבל אשתדל שרוב הדברים ייעשו בהבנה ובשיתוף, כלל שזה יהיה אפשרי, עם רוב החברים בוועדה. שוב, תודה רבה לכולם, לאחר שיושבת הראש תרים כוסית, נמשיך במהלך הדיון. </w:t>
      </w:r>
    </w:p>
    <w:p w14:paraId="6C6D7003" w14:textId="77777777" w:rsidR="00761984" w:rsidRPr="00761984" w:rsidRDefault="00761984" w:rsidP="00761984">
      <w:pPr>
        <w:bidi/>
        <w:rPr>
          <w:rFonts w:cs="David" w:hint="cs"/>
          <w:rtl/>
        </w:rPr>
      </w:pPr>
    </w:p>
    <w:p w14:paraId="3D6F25B1" w14:textId="77777777" w:rsidR="00761984" w:rsidRPr="00761984" w:rsidRDefault="00761984" w:rsidP="00761984">
      <w:pPr>
        <w:bidi/>
        <w:rPr>
          <w:rFonts w:cs="David" w:hint="cs"/>
          <w:rtl/>
        </w:rPr>
      </w:pPr>
      <w:r w:rsidRPr="00761984">
        <w:rPr>
          <w:rFonts w:cs="David" w:hint="cs"/>
          <w:u w:val="single"/>
          <w:rtl/>
        </w:rPr>
        <w:t>יו"ר הכנסת דליה איציק:</w:t>
      </w:r>
    </w:p>
    <w:p w14:paraId="6C05C1DA" w14:textId="77777777" w:rsidR="00761984" w:rsidRPr="00761984" w:rsidRDefault="00761984" w:rsidP="00761984">
      <w:pPr>
        <w:bidi/>
        <w:ind w:firstLine="567"/>
        <w:rPr>
          <w:rFonts w:cs="David" w:hint="cs"/>
          <w:rtl/>
        </w:rPr>
      </w:pPr>
    </w:p>
    <w:p w14:paraId="33EABE22" w14:textId="77777777" w:rsidR="00761984" w:rsidRPr="00761984" w:rsidRDefault="00761984" w:rsidP="00761984">
      <w:pPr>
        <w:bidi/>
        <w:ind w:firstLine="567"/>
        <w:rPr>
          <w:rFonts w:cs="David" w:hint="cs"/>
          <w:rtl/>
        </w:rPr>
      </w:pPr>
      <w:r w:rsidRPr="00761984">
        <w:rPr>
          <w:rFonts w:cs="David" w:hint="cs"/>
          <w:rtl/>
        </w:rPr>
        <w:t>לחיים! בהצלחה!</w:t>
      </w:r>
    </w:p>
    <w:p w14:paraId="4F8CF498" w14:textId="77777777" w:rsidR="00761984" w:rsidRPr="00761984" w:rsidRDefault="00761984" w:rsidP="00761984">
      <w:pPr>
        <w:bidi/>
        <w:rPr>
          <w:rFonts w:cs="David" w:hint="cs"/>
          <w:rtl/>
        </w:rPr>
      </w:pPr>
    </w:p>
    <w:p w14:paraId="6D9047AE" w14:textId="77777777" w:rsidR="00761984" w:rsidRPr="00761984" w:rsidRDefault="00761984" w:rsidP="00761984">
      <w:pPr>
        <w:bidi/>
        <w:rPr>
          <w:rFonts w:cs="David" w:hint="cs"/>
          <w:rtl/>
        </w:rPr>
      </w:pPr>
      <w:r w:rsidRPr="00761984">
        <w:rPr>
          <w:rFonts w:cs="David" w:hint="cs"/>
          <w:u w:val="single"/>
          <w:rtl/>
        </w:rPr>
        <w:t>היו"ר דוד טל:</w:t>
      </w:r>
    </w:p>
    <w:p w14:paraId="531ABD98" w14:textId="77777777" w:rsidR="00761984" w:rsidRPr="00761984" w:rsidRDefault="00761984" w:rsidP="00761984">
      <w:pPr>
        <w:bidi/>
        <w:rPr>
          <w:rFonts w:cs="David" w:hint="cs"/>
          <w:rtl/>
        </w:rPr>
      </w:pPr>
    </w:p>
    <w:p w14:paraId="43E852E6" w14:textId="77777777" w:rsidR="00761984" w:rsidRPr="00761984" w:rsidRDefault="00761984" w:rsidP="00761984">
      <w:pPr>
        <w:bidi/>
        <w:rPr>
          <w:rFonts w:cs="David" w:hint="cs"/>
          <w:rtl/>
        </w:rPr>
      </w:pPr>
      <w:r w:rsidRPr="00761984">
        <w:rPr>
          <w:rFonts w:cs="David" w:hint="cs"/>
          <w:rtl/>
        </w:rPr>
        <w:tab/>
        <w:t xml:space="preserve"> לחיים!</w:t>
      </w:r>
      <w:r w:rsidRPr="00761984">
        <w:rPr>
          <w:rFonts w:cs="David"/>
          <w:rtl/>
        </w:rPr>
        <w:br w:type="page"/>
      </w:r>
      <w:r w:rsidRPr="00761984">
        <w:rPr>
          <w:rFonts w:cs="David" w:hint="cs"/>
          <w:b/>
          <w:bCs/>
          <w:rtl/>
        </w:rPr>
        <w:t xml:space="preserve">                   ב. בקשת הממשלה להקדמת הדיון בהצעת חוק מגן דוד אדום (תיקון מס' 6) </w:t>
      </w:r>
    </w:p>
    <w:p w14:paraId="42C123DC" w14:textId="77777777" w:rsidR="00761984" w:rsidRPr="00761984" w:rsidRDefault="00761984" w:rsidP="00761984">
      <w:pPr>
        <w:bidi/>
        <w:rPr>
          <w:rFonts w:cs="David" w:hint="cs"/>
          <w:b/>
          <w:bCs/>
          <w:u w:val="single"/>
          <w:rtl/>
        </w:rPr>
      </w:pPr>
      <w:r w:rsidRPr="00761984">
        <w:rPr>
          <w:rFonts w:cs="David" w:hint="cs"/>
          <w:b/>
          <w:bCs/>
          <w:rtl/>
        </w:rPr>
        <w:t xml:space="preserve">                       </w:t>
      </w:r>
      <w:r w:rsidRPr="00761984">
        <w:rPr>
          <w:rFonts w:cs="David" w:hint="cs"/>
          <w:b/>
          <w:bCs/>
          <w:u w:val="single"/>
          <w:rtl/>
        </w:rPr>
        <w:t xml:space="preserve">(סמל האגודה), </w:t>
      </w:r>
      <w:proofErr w:type="spellStart"/>
      <w:r w:rsidRPr="00761984">
        <w:rPr>
          <w:rFonts w:cs="David" w:hint="cs"/>
          <w:b/>
          <w:bCs/>
          <w:u w:val="single"/>
          <w:rtl/>
        </w:rPr>
        <w:t>התשס"ח</w:t>
      </w:r>
      <w:proofErr w:type="spellEnd"/>
      <w:r w:rsidRPr="00761984">
        <w:rPr>
          <w:rFonts w:cs="David" w:hint="cs"/>
          <w:b/>
          <w:bCs/>
          <w:u w:val="single"/>
          <w:rtl/>
        </w:rPr>
        <w:t xml:space="preserve">-2007 </w:t>
      </w:r>
      <w:r w:rsidRPr="00761984">
        <w:rPr>
          <w:rFonts w:cs="David"/>
          <w:b/>
          <w:bCs/>
          <w:u w:val="single"/>
          <w:rtl/>
        </w:rPr>
        <w:t>–</w:t>
      </w:r>
      <w:r w:rsidRPr="00761984">
        <w:rPr>
          <w:rFonts w:cs="David" w:hint="cs"/>
          <w:b/>
          <w:bCs/>
          <w:u w:val="single"/>
          <w:rtl/>
        </w:rPr>
        <w:t xml:space="preserve"> לפני הקריאה הראשונה</w:t>
      </w:r>
    </w:p>
    <w:p w14:paraId="068994C1" w14:textId="77777777" w:rsidR="00761984" w:rsidRPr="00761984" w:rsidRDefault="00761984" w:rsidP="00761984">
      <w:pPr>
        <w:bidi/>
        <w:rPr>
          <w:rFonts w:cs="David" w:hint="cs"/>
          <w:b/>
          <w:bCs/>
          <w:u w:val="single"/>
          <w:rtl/>
        </w:rPr>
      </w:pPr>
    </w:p>
    <w:p w14:paraId="671C5DD1" w14:textId="77777777" w:rsidR="00761984" w:rsidRPr="00761984" w:rsidRDefault="00761984" w:rsidP="00761984">
      <w:pPr>
        <w:bidi/>
        <w:rPr>
          <w:rFonts w:cs="David" w:hint="cs"/>
          <w:u w:val="single"/>
          <w:rtl/>
        </w:rPr>
      </w:pPr>
    </w:p>
    <w:p w14:paraId="4648137C" w14:textId="77777777" w:rsidR="00761984" w:rsidRPr="00761984" w:rsidRDefault="00761984" w:rsidP="00761984">
      <w:pPr>
        <w:bidi/>
        <w:rPr>
          <w:rFonts w:cs="David" w:hint="cs"/>
          <w:rtl/>
        </w:rPr>
      </w:pPr>
      <w:r w:rsidRPr="00761984">
        <w:rPr>
          <w:rFonts w:cs="David" w:hint="cs"/>
          <w:u w:val="single"/>
          <w:rtl/>
        </w:rPr>
        <w:t>היו"ר דוד טל:</w:t>
      </w:r>
    </w:p>
    <w:p w14:paraId="56205FDA" w14:textId="77777777" w:rsidR="00761984" w:rsidRPr="00761984" w:rsidRDefault="00761984" w:rsidP="00761984">
      <w:pPr>
        <w:bidi/>
        <w:rPr>
          <w:rFonts w:cs="David" w:hint="cs"/>
          <w:rtl/>
        </w:rPr>
      </w:pPr>
    </w:p>
    <w:p w14:paraId="330A05F0" w14:textId="77777777" w:rsidR="00761984" w:rsidRPr="00761984" w:rsidRDefault="00761984" w:rsidP="00761984">
      <w:pPr>
        <w:bidi/>
        <w:rPr>
          <w:rFonts w:cs="David" w:hint="cs"/>
          <w:rtl/>
        </w:rPr>
      </w:pPr>
      <w:r w:rsidRPr="00761984">
        <w:rPr>
          <w:rFonts w:cs="David" w:hint="cs"/>
          <w:rtl/>
        </w:rPr>
        <w:tab/>
        <w:t xml:space="preserve">על סדר היום, בקשת הממשלה להקדמת הדיון בהצעת חוק מגן דוד אדום (תיקון מס' 6) (סמל האגודה). נציגי משרד הבריאות והחוץ נמצאים, בבקשה נציגת משרד הבריאות. </w:t>
      </w:r>
    </w:p>
    <w:p w14:paraId="22929691" w14:textId="77777777" w:rsidR="00761984" w:rsidRPr="00761984" w:rsidRDefault="00761984" w:rsidP="00761984">
      <w:pPr>
        <w:bidi/>
        <w:rPr>
          <w:rFonts w:cs="David" w:hint="cs"/>
          <w:rtl/>
        </w:rPr>
      </w:pPr>
    </w:p>
    <w:p w14:paraId="6CA6EC00" w14:textId="77777777" w:rsidR="00761984" w:rsidRPr="00761984" w:rsidRDefault="00761984" w:rsidP="00761984">
      <w:pPr>
        <w:bidi/>
        <w:rPr>
          <w:rFonts w:cs="David" w:hint="cs"/>
          <w:rtl/>
        </w:rPr>
      </w:pPr>
      <w:r w:rsidRPr="00761984">
        <w:rPr>
          <w:rFonts w:cs="David" w:hint="cs"/>
          <w:u w:val="single"/>
          <w:rtl/>
        </w:rPr>
        <w:t>הילה מנור:</w:t>
      </w:r>
    </w:p>
    <w:p w14:paraId="5AB8A619" w14:textId="77777777" w:rsidR="00761984" w:rsidRPr="00761984" w:rsidRDefault="00761984" w:rsidP="00761984">
      <w:pPr>
        <w:bidi/>
        <w:rPr>
          <w:rFonts w:cs="David" w:hint="cs"/>
          <w:rtl/>
        </w:rPr>
      </w:pPr>
    </w:p>
    <w:p w14:paraId="78C8EEB6" w14:textId="77777777" w:rsidR="00761984" w:rsidRPr="00761984" w:rsidRDefault="00761984" w:rsidP="00761984">
      <w:pPr>
        <w:bidi/>
        <w:rPr>
          <w:rFonts w:cs="David" w:hint="cs"/>
          <w:rtl/>
        </w:rPr>
      </w:pPr>
      <w:r w:rsidRPr="00761984">
        <w:rPr>
          <w:rFonts w:cs="David" w:hint="cs"/>
          <w:rtl/>
        </w:rPr>
        <w:tab/>
        <w:t xml:space="preserve">מד"א הצטרפה לצלב האדום ביוני 2006, יש ועידה בג'נבה בנובמבר שהיא מופיעה שם כחלק מהארגון. יש כמה דברים שבעצם צרפו אותה לפנים משורת הדין בלי שעניין הסמל הוכנס עדיין לחוק, ובלי שאושר הפרוטוקול השלישי הנוסף. אנחנו מנסים לקדם את זה כמה שיותר מהר כדי שנוכל להשתתף בוועידה בנובמבר. </w:t>
      </w:r>
    </w:p>
    <w:p w14:paraId="4F7AAFF5" w14:textId="77777777" w:rsidR="00761984" w:rsidRPr="00761984" w:rsidRDefault="00761984" w:rsidP="00761984">
      <w:pPr>
        <w:bidi/>
        <w:rPr>
          <w:rFonts w:cs="David" w:hint="cs"/>
          <w:rtl/>
        </w:rPr>
      </w:pPr>
    </w:p>
    <w:p w14:paraId="30BD1CF3" w14:textId="77777777" w:rsidR="00761984" w:rsidRPr="00761984" w:rsidRDefault="00761984" w:rsidP="00761984">
      <w:pPr>
        <w:bidi/>
        <w:rPr>
          <w:rFonts w:cs="David" w:hint="cs"/>
          <w:rtl/>
        </w:rPr>
      </w:pPr>
      <w:r w:rsidRPr="00761984">
        <w:rPr>
          <w:rFonts w:cs="David" w:hint="cs"/>
          <w:u w:val="single"/>
          <w:rtl/>
        </w:rPr>
        <w:t>היו"ר דוד טל:</w:t>
      </w:r>
    </w:p>
    <w:p w14:paraId="620C7309" w14:textId="77777777" w:rsidR="00761984" w:rsidRPr="00761984" w:rsidRDefault="00761984" w:rsidP="00761984">
      <w:pPr>
        <w:bidi/>
        <w:rPr>
          <w:rFonts w:cs="David" w:hint="cs"/>
          <w:rtl/>
        </w:rPr>
      </w:pPr>
    </w:p>
    <w:p w14:paraId="12A61B88" w14:textId="77777777" w:rsidR="00761984" w:rsidRPr="00761984" w:rsidRDefault="00761984" w:rsidP="00761984">
      <w:pPr>
        <w:bidi/>
        <w:rPr>
          <w:rFonts w:cs="David" w:hint="cs"/>
          <w:rtl/>
        </w:rPr>
      </w:pPr>
      <w:r w:rsidRPr="00761984">
        <w:rPr>
          <w:rFonts w:cs="David" w:hint="cs"/>
          <w:rtl/>
        </w:rPr>
        <w:tab/>
        <w:t>משרד החוץ, יש לך מה להוסיף על הנאמר?</w:t>
      </w:r>
    </w:p>
    <w:p w14:paraId="097ADC2B" w14:textId="77777777" w:rsidR="00761984" w:rsidRPr="00761984" w:rsidRDefault="00761984" w:rsidP="00761984">
      <w:pPr>
        <w:bidi/>
        <w:rPr>
          <w:rFonts w:cs="David" w:hint="cs"/>
          <w:rtl/>
        </w:rPr>
      </w:pPr>
    </w:p>
    <w:p w14:paraId="495D1418" w14:textId="77777777" w:rsidR="00761984" w:rsidRPr="00761984" w:rsidRDefault="00761984" w:rsidP="00761984">
      <w:pPr>
        <w:bidi/>
        <w:rPr>
          <w:rFonts w:cs="David" w:hint="cs"/>
          <w:rtl/>
        </w:rPr>
      </w:pPr>
      <w:r w:rsidRPr="00761984">
        <w:rPr>
          <w:rFonts w:cs="David" w:hint="cs"/>
          <w:u w:val="single"/>
          <w:rtl/>
        </w:rPr>
        <w:t xml:space="preserve">עידו </w:t>
      </w:r>
      <w:proofErr w:type="spellStart"/>
      <w:r w:rsidRPr="00761984">
        <w:rPr>
          <w:rFonts w:cs="David" w:hint="cs"/>
          <w:u w:val="single"/>
          <w:rtl/>
        </w:rPr>
        <w:t>רוזנצוויג</w:t>
      </w:r>
      <w:proofErr w:type="spellEnd"/>
      <w:r w:rsidRPr="00761984">
        <w:rPr>
          <w:rFonts w:cs="David" w:hint="cs"/>
          <w:u w:val="single"/>
          <w:rtl/>
        </w:rPr>
        <w:t>:</w:t>
      </w:r>
    </w:p>
    <w:p w14:paraId="12D8B895" w14:textId="77777777" w:rsidR="00761984" w:rsidRPr="00761984" w:rsidRDefault="00761984" w:rsidP="00761984">
      <w:pPr>
        <w:bidi/>
        <w:rPr>
          <w:rFonts w:cs="David" w:hint="cs"/>
          <w:rtl/>
        </w:rPr>
      </w:pPr>
    </w:p>
    <w:p w14:paraId="1F2DFA22" w14:textId="77777777" w:rsidR="00761984" w:rsidRPr="00761984" w:rsidRDefault="00761984" w:rsidP="00761984">
      <w:pPr>
        <w:bidi/>
        <w:rPr>
          <w:rFonts w:cs="David" w:hint="cs"/>
          <w:rtl/>
        </w:rPr>
      </w:pPr>
      <w:r w:rsidRPr="00761984">
        <w:rPr>
          <w:rFonts w:cs="David" w:hint="cs"/>
          <w:rtl/>
        </w:rPr>
        <w:tab/>
        <w:t xml:space="preserve">המטרה היא לאשר את הפרוטוקול הנוסף השלישי בטרם הועידה שתהיה בנובמבר. לצורך זה אנחנו מאוד רוצים לסיים את תהליך החקיקה כדי לאשר את זה בצורה מסודרת. </w:t>
      </w:r>
    </w:p>
    <w:p w14:paraId="41E1A133" w14:textId="77777777" w:rsidR="00761984" w:rsidRPr="00761984" w:rsidRDefault="00761984" w:rsidP="00761984">
      <w:pPr>
        <w:bidi/>
        <w:rPr>
          <w:rFonts w:cs="David" w:hint="cs"/>
          <w:rtl/>
        </w:rPr>
      </w:pPr>
    </w:p>
    <w:p w14:paraId="07F1F9DF" w14:textId="77777777" w:rsidR="00761984" w:rsidRPr="00761984" w:rsidRDefault="00761984" w:rsidP="00761984">
      <w:pPr>
        <w:pStyle w:val="Heading5"/>
        <w:jc w:val="left"/>
        <w:rPr>
          <w:rFonts w:hint="cs"/>
          <w:sz w:val="24"/>
          <w:rtl/>
        </w:rPr>
      </w:pPr>
      <w:proofErr w:type="spellStart"/>
      <w:r w:rsidRPr="00761984">
        <w:rPr>
          <w:rFonts w:hint="cs"/>
          <w:sz w:val="24"/>
          <w:u w:val="single"/>
          <w:rtl/>
        </w:rPr>
        <w:t>אסתרינה</w:t>
      </w:r>
      <w:proofErr w:type="spellEnd"/>
      <w:r w:rsidRPr="00761984">
        <w:rPr>
          <w:rFonts w:hint="cs"/>
          <w:sz w:val="24"/>
          <w:u w:val="single"/>
          <w:rtl/>
        </w:rPr>
        <w:t xml:space="preserve"> </w:t>
      </w:r>
      <w:proofErr w:type="spellStart"/>
      <w:r w:rsidRPr="00761984">
        <w:rPr>
          <w:rFonts w:hint="cs"/>
          <w:sz w:val="24"/>
          <w:u w:val="single"/>
          <w:rtl/>
        </w:rPr>
        <w:t>טרטמן</w:t>
      </w:r>
      <w:proofErr w:type="spellEnd"/>
      <w:r w:rsidRPr="00761984">
        <w:rPr>
          <w:rFonts w:hint="cs"/>
          <w:sz w:val="24"/>
          <w:u w:val="single"/>
          <w:rtl/>
        </w:rPr>
        <w:t>:</w:t>
      </w:r>
    </w:p>
    <w:p w14:paraId="690B9968" w14:textId="77777777" w:rsidR="00761984" w:rsidRPr="00761984" w:rsidRDefault="00761984" w:rsidP="00761984">
      <w:pPr>
        <w:pStyle w:val="Heading5"/>
        <w:jc w:val="left"/>
        <w:rPr>
          <w:rFonts w:hint="cs"/>
          <w:sz w:val="24"/>
          <w:rtl/>
        </w:rPr>
      </w:pPr>
    </w:p>
    <w:p w14:paraId="7D0909DD" w14:textId="77777777" w:rsidR="00761984" w:rsidRPr="00761984" w:rsidRDefault="00761984" w:rsidP="00761984">
      <w:pPr>
        <w:bidi/>
        <w:rPr>
          <w:rFonts w:cs="David" w:hint="cs"/>
          <w:rtl/>
        </w:rPr>
      </w:pPr>
      <w:r w:rsidRPr="00761984">
        <w:rPr>
          <w:rFonts w:cs="David" w:hint="cs"/>
          <w:rtl/>
        </w:rPr>
        <w:tab/>
        <w:t xml:space="preserve">יש לי שאלה. אני רוצה להבין מה המשמעות בשטח של הסעיף הזה? הבנתי שצריך לתת  סמל של מעוין לצד המגן דוד או בתוכו ויתקנו אותי אם אני שוגה. אני רוצה להבין מה המשמעות בשטח, בארץ ובעולם - - - </w:t>
      </w:r>
    </w:p>
    <w:p w14:paraId="5ECC5061" w14:textId="77777777" w:rsidR="00761984" w:rsidRPr="00761984" w:rsidRDefault="00761984" w:rsidP="00761984">
      <w:pPr>
        <w:bidi/>
        <w:rPr>
          <w:rFonts w:cs="David" w:hint="cs"/>
          <w:rtl/>
        </w:rPr>
      </w:pPr>
    </w:p>
    <w:p w14:paraId="5F34850F" w14:textId="77777777" w:rsidR="00761984" w:rsidRPr="00761984" w:rsidRDefault="00761984" w:rsidP="00761984">
      <w:pPr>
        <w:bidi/>
        <w:rPr>
          <w:rFonts w:cs="David" w:hint="cs"/>
          <w:rtl/>
        </w:rPr>
      </w:pPr>
      <w:r w:rsidRPr="00761984">
        <w:rPr>
          <w:rFonts w:cs="David" w:hint="cs"/>
          <w:u w:val="single"/>
          <w:rtl/>
        </w:rPr>
        <w:t>היו"ר דוד טל:</w:t>
      </w:r>
    </w:p>
    <w:p w14:paraId="7CE178E5" w14:textId="77777777" w:rsidR="00761984" w:rsidRPr="00761984" w:rsidRDefault="00761984" w:rsidP="00761984">
      <w:pPr>
        <w:bidi/>
        <w:rPr>
          <w:rFonts w:cs="David" w:hint="cs"/>
          <w:rtl/>
        </w:rPr>
      </w:pPr>
    </w:p>
    <w:p w14:paraId="70E7F155" w14:textId="77777777" w:rsidR="00761984" w:rsidRPr="00761984" w:rsidRDefault="00761984" w:rsidP="00761984">
      <w:pPr>
        <w:bidi/>
        <w:rPr>
          <w:rFonts w:cs="David" w:hint="cs"/>
          <w:rtl/>
        </w:rPr>
      </w:pPr>
      <w:r w:rsidRPr="00761984">
        <w:rPr>
          <w:rFonts w:cs="David" w:hint="cs"/>
          <w:rtl/>
        </w:rPr>
        <w:tab/>
        <w:t xml:space="preserve"> הבנתי ש הצטרפות של מגן דוד לארגון העולמי - - - </w:t>
      </w:r>
    </w:p>
    <w:p w14:paraId="0D224BBC" w14:textId="77777777" w:rsidR="00761984" w:rsidRPr="00761984" w:rsidRDefault="00761984" w:rsidP="00761984">
      <w:pPr>
        <w:bidi/>
        <w:rPr>
          <w:rFonts w:cs="David" w:hint="cs"/>
          <w:rtl/>
        </w:rPr>
      </w:pPr>
    </w:p>
    <w:p w14:paraId="77C01687" w14:textId="77777777" w:rsidR="00761984" w:rsidRPr="00761984" w:rsidRDefault="00761984" w:rsidP="00761984">
      <w:pPr>
        <w:bidi/>
        <w:rPr>
          <w:rFonts w:cs="David" w:hint="cs"/>
          <w:rtl/>
        </w:rPr>
      </w:pPr>
      <w:proofErr w:type="spellStart"/>
      <w:r w:rsidRPr="00761984">
        <w:rPr>
          <w:rFonts w:cs="David" w:hint="cs"/>
          <w:u w:val="single"/>
          <w:rtl/>
        </w:rPr>
        <w:t>אסתרינה</w:t>
      </w:r>
      <w:proofErr w:type="spellEnd"/>
      <w:r w:rsidRPr="00761984">
        <w:rPr>
          <w:rFonts w:cs="David" w:hint="cs"/>
          <w:u w:val="single"/>
          <w:rtl/>
        </w:rPr>
        <w:t xml:space="preserve"> </w:t>
      </w:r>
      <w:proofErr w:type="spellStart"/>
      <w:r w:rsidRPr="00761984">
        <w:rPr>
          <w:rFonts w:cs="David" w:hint="cs"/>
          <w:u w:val="single"/>
          <w:rtl/>
        </w:rPr>
        <w:t>טרטמן</w:t>
      </w:r>
      <w:proofErr w:type="spellEnd"/>
      <w:r w:rsidRPr="00761984">
        <w:rPr>
          <w:rFonts w:cs="David" w:hint="cs"/>
          <w:u w:val="single"/>
          <w:rtl/>
        </w:rPr>
        <w:t>:</w:t>
      </w:r>
    </w:p>
    <w:p w14:paraId="1F2D31D4" w14:textId="77777777" w:rsidR="00761984" w:rsidRPr="00761984" w:rsidRDefault="00761984" w:rsidP="00761984">
      <w:pPr>
        <w:bidi/>
        <w:rPr>
          <w:rFonts w:cs="David" w:hint="cs"/>
          <w:rtl/>
        </w:rPr>
      </w:pPr>
    </w:p>
    <w:p w14:paraId="23DD645D" w14:textId="77777777" w:rsidR="00761984" w:rsidRPr="00761984" w:rsidRDefault="00761984" w:rsidP="00761984">
      <w:pPr>
        <w:bidi/>
        <w:rPr>
          <w:rFonts w:cs="David" w:hint="cs"/>
          <w:rtl/>
        </w:rPr>
      </w:pPr>
      <w:r w:rsidRPr="00761984">
        <w:rPr>
          <w:rFonts w:cs="David" w:hint="cs"/>
          <w:rtl/>
        </w:rPr>
        <w:tab/>
        <w:t xml:space="preserve">אני מודה שטרחתי לקרוא את חוק. יש כאן הוספת סעיף שלצד המגן דוד אדום שקיים היום, יוסף משהו, ציפיתי שנציגת מגן דוד תסביר את הדברים. </w:t>
      </w:r>
    </w:p>
    <w:p w14:paraId="7F600F29" w14:textId="77777777" w:rsidR="00761984" w:rsidRPr="00761984" w:rsidRDefault="00761984" w:rsidP="00761984">
      <w:pPr>
        <w:bidi/>
        <w:rPr>
          <w:rFonts w:cs="David" w:hint="cs"/>
          <w:rtl/>
        </w:rPr>
      </w:pPr>
    </w:p>
    <w:p w14:paraId="23328DC2" w14:textId="77777777" w:rsidR="00761984" w:rsidRPr="00761984" w:rsidRDefault="00761984" w:rsidP="00761984">
      <w:pPr>
        <w:pStyle w:val="Heading5"/>
        <w:jc w:val="left"/>
        <w:rPr>
          <w:rFonts w:hint="cs"/>
          <w:sz w:val="24"/>
          <w:rtl/>
        </w:rPr>
      </w:pPr>
      <w:r w:rsidRPr="00761984">
        <w:rPr>
          <w:rFonts w:hint="cs"/>
          <w:sz w:val="24"/>
          <w:u w:val="single"/>
          <w:rtl/>
        </w:rPr>
        <w:t>יצחק גלנטי:</w:t>
      </w:r>
    </w:p>
    <w:p w14:paraId="65751AAC" w14:textId="77777777" w:rsidR="00761984" w:rsidRPr="00761984" w:rsidRDefault="00761984" w:rsidP="00761984">
      <w:pPr>
        <w:pStyle w:val="Heading5"/>
        <w:jc w:val="left"/>
        <w:rPr>
          <w:rFonts w:hint="cs"/>
          <w:sz w:val="24"/>
          <w:rtl/>
        </w:rPr>
      </w:pPr>
    </w:p>
    <w:p w14:paraId="588D3876" w14:textId="77777777" w:rsidR="00761984" w:rsidRPr="00761984" w:rsidRDefault="00761984" w:rsidP="00761984">
      <w:pPr>
        <w:bidi/>
        <w:rPr>
          <w:rFonts w:cs="David" w:hint="cs"/>
          <w:rtl/>
        </w:rPr>
      </w:pPr>
      <w:r w:rsidRPr="00761984">
        <w:rPr>
          <w:rFonts w:cs="David" w:hint="cs"/>
          <w:rtl/>
        </w:rPr>
        <w:tab/>
        <w:t>תתארו את זה, יש לכם דוגמא או משהו?</w:t>
      </w:r>
    </w:p>
    <w:p w14:paraId="3CBBE9FF" w14:textId="77777777" w:rsidR="00761984" w:rsidRPr="00761984" w:rsidRDefault="00761984" w:rsidP="00761984">
      <w:pPr>
        <w:bidi/>
        <w:rPr>
          <w:rFonts w:cs="David" w:hint="cs"/>
          <w:rtl/>
        </w:rPr>
      </w:pPr>
    </w:p>
    <w:p w14:paraId="100CC165" w14:textId="77777777" w:rsidR="00761984" w:rsidRPr="00761984" w:rsidRDefault="00761984" w:rsidP="00761984">
      <w:pPr>
        <w:bidi/>
        <w:rPr>
          <w:rFonts w:cs="David" w:hint="cs"/>
          <w:rtl/>
        </w:rPr>
      </w:pPr>
      <w:r w:rsidRPr="00761984">
        <w:rPr>
          <w:rFonts w:cs="David" w:hint="cs"/>
          <w:u w:val="single"/>
          <w:rtl/>
        </w:rPr>
        <w:t>הילה מנור:</w:t>
      </w:r>
    </w:p>
    <w:p w14:paraId="5463E66E" w14:textId="77777777" w:rsidR="00761984" w:rsidRPr="00761984" w:rsidRDefault="00761984" w:rsidP="00761984">
      <w:pPr>
        <w:bidi/>
        <w:rPr>
          <w:rFonts w:cs="David" w:hint="cs"/>
          <w:rtl/>
        </w:rPr>
      </w:pPr>
    </w:p>
    <w:p w14:paraId="178BE048" w14:textId="77777777" w:rsidR="00761984" w:rsidRPr="00761984" w:rsidRDefault="00761984" w:rsidP="00761984">
      <w:pPr>
        <w:bidi/>
        <w:rPr>
          <w:rFonts w:cs="David" w:hint="cs"/>
          <w:rtl/>
        </w:rPr>
      </w:pPr>
      <w:r w:rsidRPr="00761984">
        <w:rPr>
          <w:rFonts w:cs="David" w:hint="cs"/>
          <w:rtl/>
        </w:rPr>
        <w:tab/>
        <w:t xml:space="preserve">אני לא נציגת מגן דוד, אני נציגת משרד הבריאות. מדובר פה על הסמל של המעוין האדום שהוא הסמל שמדינת ישראל הסכימה להתחבר אליו יותר. אבל אפשר לשים את המעוין האדום או לצד, או בתוך זה, אלו שתי האפשרויות. </w:t>
      </w:r>
    </w:p>
    <w:p w14:paraId="6C27E738" w14:textId="77777777" w:rsidR="00761984" w:rsidRPr="00761984" w:rsidRDefault="00761984" w:rsidP="00761984">
      <w:pPr>
        <w:bidi/>
        <w:rPr>
          <w:rFonts w:cs="David" w:hint="cs"/>
          <w:rtl/>
        </w:rPr>
      </w:pPr>
    </w:p>
    <w:p w14:paraId="51DE50F8" w14:textId="77777777" w:rsidR="00761984" w:rsidRPr="00761984" w:rsidRDefault="00761984" w:rsidP="00761984">
      <w:pPr>
        <w:pStyle w:val="Heading5"/>
        <w:jc w:val="left"/>
        <w:rPr>
          <w:rFonts w:hint="cs"/>
          <w:sz w:val="24"/>
          <w:rtl/>
        </w:rPr>
      </w:pPr>
      <w:proofErr w:type="spellStart"/>
      <w:r w:rsidRPr="00761984">
        <w:rPr>
          <w:rFonts w:hint="cs"/>
          <w:sz w:val="24"/>
          <w:u w:val="single"/>
          <w:rtl/>
        </w:rPr>
        <w:t>אסתרינה</w:t>
      </w:r>
      <w:proofErr w:type="spellEnd"/>
      <w:r w:rsidRPr="00761984">
        <w:rPr>
          <w:rFonts w:hint="cs"/>
          <w:sz w:val="24"/>
          <w:u w:val="single"/>
          <w:rtl/>
        </w:rPr>
        <w:t xml:space="preserve"> </w:t>
      </w:r>
      <w:proofErr w:type="spellStart"/>
      <w:r w:rsidRPr="00761984">
        <w:rPr>
          <w:rFonts w:hint="cs"/>
          <w:sz w:val="24"/>
          <w:u w:val="single"/>
          <w:rtl/>
        </w:rPr>
        <w:t>טרטמן</w:t>
      </w:r>
      <w:proofErr w:type="spellEnd"/>
      <w:r w:rsidRPr="00761984">
        <w:rPr>
          <w:rFonts w:hint="cs"/>
          <w:sz w:val="24"/>
          <w:u w:val="single"/>
          <w:rtl/>
        </w:rPr>
        <w:t>:</w:t>
      </w:r>
    </w:p>
    <w:p w14:paraId="58D51D39" w14:textId="77777777" w:rsidR="00761984" w:rsidRPr="00761984" w:rsidRDefault="00761984" w:rsidP="00761984">
      <w:pPr>
        <w:pStyle w:val="Heading5"/>
        <w:jc w:val="left"/>
        <w:rPr>
          <w:rFonts w:hint="cs"/>
          <w:sz w:val="24"/>
          <w:rtl/>
        </w:rPr>
      </w:pPr>
    </w:p>
    <w:p w14:paraId="02CEF977" w14:textId="77777777" w:rsidR="00761984" w:rsidRPr="00761984" w:rsidRDefault="00761984" w:rsidP="00761984">
      <w:pPr>
        <w:bidi/>
        <w:rPr>
          <w:rFonts w:cs="David" w:hint="cs"/>
          <w:rtl/>
        </w:rPr>
      </w:pPr>
      <w:r w:rsidRPr="00761984">
        <w:rPr>
          <w:rFonts w:cs="David" w:hint="cs"/>
          <w:rtl/>
        </w:rPr>
        <w:tab/>
        <w:t xml:space="preserve"> האם הדבר הזה נכון לגבי הסהר האדום?</w:t>
      </w:r>
    </w:p>
    <w:p w14:paraId="5944F0F8" w14:textId="77777777" w:rsidR="00761984" w:rsidRPr="00761984" w:rsidRDefault="00761984" w:rsidP="00761984">
      <w:pPr>
        <w:bidi/>
        <w:rPr>
          <w:rFonts w:cs="David" w:hint="cs"/>
          <w:rtl/>
        </w:rPr>
      </w:pPr>
    </w:p>
    <w:p w14:paraId="44DD306A" w14:textId="77777777" w:rsidR="00761984" w:rsidRPr="00761984" w:rsidRDefault="00761984" w:rsidP="00761984">
      <w:pPr>
        <w:bidi/>
        <w:rPr>
          <w:rFonts w:cs="David" w:hint="cs"/>
          <w:rtl/>
        </w:rPr>
      </w:pPr>
      <w:r w:rsidRPr="00761984">
        <w:rPr>
          <w:rFonts w:cs="David" w:hint="cs"/>
          <w:u w:val="single"/>
          <w:rtl/>
        </w:rPr>
        <w:t xml:space="preserve">עידו </w:t>
      </w:r>
      <w:proofErr w:type="spellStart"/>
      <w:r w:rsidRPr="00761984">
        <w:rPr>
          <w:rFonts w:cs="David" w:hint="cs"/>
          <w:u w:val="single"/>
          <w:rtl/>
        </w:rPr>
        <w:t>רוזנצוויג</w:t>
      </w:r>
      <w:proofErr w:type="spellEnd"/>
      <w:r w:rsidRPr="00761984">
        <w:rPr>
          <w:rFonts w:cs="David" w:hint="cs"/>
          <w:u w:val="single"/>
          <w:rtl/>
        </w:rPr>
        <w:t>:</w:t>
      </w:r>
    </w:p>
    <w:p w14:paraId="74972693" w14:textId="77777777" w:rsidR="00761984" w:rsidRPr="00761984" w:rsidRDefault="00761984" w:rsidP="00761984">
      <w:pPr>
        <w:bidi/>
        <w:rPr>
          <w:rFonts w:cs="David" w:hint="cs"/>
          <w:rtl/>
        </w:rPr>
      </w:pPr>
    </w:p>
    <w:p w14:paraId="65AFCDF6" w14:textId="77777777" w:rsidR="00761984" w:rsidRPr="00761984" w:rsidRDefault="00761984" w:rsidP="00761984">
      <w:pPr>
        <w:bidi/>
        <w:rPr>
          <w:rFonts w:cs="David" w:hint="cs"/>
          <w:rtl/>
        </w:rPr>
      </w:pPr>
      <w:r w:rsidRPr="00761984">
        <w:rPr>
          <w:rFonts w:cs="David" w:hint="cs"/>
          <w:rtl/>
        </w:rPr>
        <w:tab/>
        <w:t xml:space="preserve">אין אגודת סהר אדום בישראל. </w:t>
      </w:r>
    </w:p>
    <w:p w14:paraId="247D3A40" w14:textId="77777777" w:rsidR="00761984" w:rsidRPr="00761984" w:rsidRDefault="00761984" w:rsidP="00761984">
      <w:pPr>
        <w:bidi/>
        <w:rPr>
          <w:rFonts w:cs="David" w:hint="cs"/>
          <w:rtl/>
        </w:rPr>
      </w:pPr>
    </w:p>
    <w:p w14:paraId="73306198" w14:textId="77777777" w:rsidR="00761984" w:rsidRPr="00761984" w:rsidRDefault="00761984" w:rsidP="00761984">
      <w:pPr>
        <w:bidi/>
        <w:rPr>
          <w:rFonts w:cs="David" w:hint="cs"/>
          <w:rtl/>
        </w:rPr>
      </w:pPr>
      <w:proofErr w:type="spellStart"/>
      <w:r w:rsidRPr="00761984">
        <w:rPr>
          <w:rFonts w:cs="David" w:hint="cs"/>
          <w:u w:val="single"/>
          <w:rtl/>
        </w:rPr>
        <w:t>אסתרינה</w:t>
      </w:r>
      <w:proofErr w:type="spellEnd"/>
      <w:r w:rsidRPr="00761984">
        <w:rPr>
          <w:rFonts w:cs="David" w:hint="cs"/>
          <w:u w:val="single"/>
          <w:rtl/>
        </w:rPr>
        <w:t xml:space="preserve"> </w:t>
      </w:r>
      <w:proofErr w:type="spellStart"/>
      <w:r w:rsidRPr="00761984">
        <w:rPr>
          <w:rFonts w:cs="David" w:hint="cs"/>
          <w:u w:val="single"/>
          <w:rtl/>
        </w:rPr>
        <w:t>טרטמן</w:t>
      </w:r>
      <w:proofErr w:type="spellEnd"/>
      <w:r w:rsidRPr="00761984">
        <w:rPr>
          <w:rFonts w:cs="David" w:hint="cs"/>
          <w:u w:val="single"/>
          <w:rtl/>
        </w:rPr>
        <w:t>:</w:t>
      </w:r>
    </w:p>
    <w:p w14:paraId="221CF4D7" w14:textId="77777777" w:rsidR="00761984" w:rsidRPr="00761984" w:rsidRDefault="00761984" w:rsidP="00761984">
      <w:pPr>
        <w:bidi/>
        <w:rPr>
          <w:rFonts w:cs="David" w:hint="cs"/>
          <w:rtl/>
        </w:rPr>
      </w:pPr>
    </w:p>
    <w:p w14:paraId="4BE98FE1" w14:textId="77777777" w:rsidR="00761984" w:rsidRPr="00761984" w:rsidRDefault="00761984" w:rsidP="00761984">
      <w:pPr>
        <w:bidi/>
        <w:rPr>
          <w:rFonts w:cs="David" w:hint="cs"/>
          <w:rtl/>
        </w:rPr>
      </w:pPr>
      <w:r w:rsidRPr="00761984">
        <w:rPr>
          <w:rFonts w:cs="David" w:hint="cs"/>
          <w:rtl/>
        </w:rPr>
        <w:tab/>
        <w:t xml:space="preserve"> אין בישראל אבל אנחנו מתייחסים לאגודה הבין לאומית, והסהר האדום חבר באגודה הבין לאומית. </w:t>
      </w:r>
    </w:p>
    <w:p w14:paraId="5A419848" w14:textId="77777777" w:rsidR="00761984" w:rsidRPr="00761984" w:rsidRDefault="00761984" w:rsidP="00761984">
      <w:pPr>
        <w:bidi/>
        <w:rPr>
          <w:rFonts w:cs="David" w:hint="cs"/>
          <w:rtl/>
        </w:rPr>
      </w:pPr>
    </w:p>
    <w:p w14:paraId="217BF16D" w14:textId="77777777" w:rsidR="00761984" w:rsidRPr="00761984" w:rsidRDefault="00761984" w:rsidP="00761984">
      <w:pPr>
        <w:bidi/>
        <w:rPr>
          <w:rFonts w:cs="David" w:hint="cs"/>
          <w:rtl/>
        </w:rPr>
      </w:pPr>
      <w:r w:rsidRPr="00761984">
        <w:rPr>
          <w:rFonts w:cs="David" w:hint="cs"/>
          <w:u w:val="single"/>
          <w:rtl/>
        </w:rPr>
        <w:t xml:space="preserve">עידו </w:t>
      </w:r>
      <w:proofErr w:type="spellStart"/>
      <w:r w:rsidRPr="00761984">
        <w:rPr>
          <w:rFonts w:cs="David" w:hint="cs"/>
          <w:u w:val="single"/>
          <w:rtl/>
        </w:rPr>
        <w:t>רוזנצוויג</w:t>
      </w:r>
      <w:proofErr w:type="spellEnd"/>
      <w:r w:rsidRPr="00761984">
        <w:rPr>
          <w:rFonts w:cs="David" w:hint="cs"/>
          <w:u w:val="single"/>
          <w:rtl/>
        </w:rPr>
        <w:t>:</w:t>
      </w:r>
    </w:p>
    <w:p w14:paraId="2AE9B253" w14:textId="77777777" w:rsidR="00761984" w:rsidRPr="00761984" w:rsidRDefault="00761984" w:rsidP="00761984">
      <w:pPr>
        <w:bidi/>
        <w:rPr>
          <w:rFonts w:cs="David" w:hint="cs"/>
          <w:rtl/>
        </w:rPr>
      </w:pPr>
    </w:p>
    <w:p w14:paraId="626AD7D1" w14:textId="77777777" w:rsidR="00761984" w:rsidRPr="00761984" w:rsidRDefault="00761984" w:rsidP="00761984">
      <w:pPr>
        <w:bidi/>
        <w:rPr>
          <w:rFonts w:cs="David" w:hint="cs"/>
          <w:rtl/>
        </w:rPr>
      </w:pPr>
      <w:r w:rsidRPr="00761984">
        <w:rPr>
          <w:rFonts w:cs="David" w:hint="cs"/>
          <w:rtl/>
        </w:rPr>
        <w:tab/>
        <w:t xml:space="preserve"> כיום קיימים 3 סמלים מבחינים שנובעים מאמנת ג'נבה. הצלב האדום, הסהר האדום, והמעוין האדום. מותר לכל אגודה חברה בארגון הצלב האדום הבין לאומי להשתמש באחד הסמלים האלה. אגודות הצלב האדום העולמיות בכל מדינה המשיכו להשתמש בצלב האדום,  אגודות הסהר האדום המשיכו להשתמש בסהר האדום, אגודות שיש להן סמלים שונים כמו מד"א </w:t>
      </w:r>
      <w:r w:rsidRPr="00761984">
        <w:rPr>
          <w:rFonts w:cs="David"/>
          <w:rtl/>
        </w:rPr>
        <w:t>–</w:t>
      </w:r>
      <w:r w:rsidRPr="00761984">
        <w:rPr>
          <w:rFonts w:cs="David" w:hint="cs"/>
          <w:rtl/>
        </w:rPr>
        <w:t xml:space="preserve"> משתמשות במעוין האדום, או לצד או בפנים הסמל שלהן.</w:t>
      </w:r>
    </w:p>
    <w:p w14:paraId="37E65993" w14:textId="77777777" w:rsidR="00761984" w:rsidRPr="00761984" w:rsidRDefault="00761984" w:rsidP="00761984">
      <w:pPr>
        <w:bidi/>
        <w:rPr>
          <w:rFonts w:cs="David" w:hint="cs"/>
          <w:rtl/>
        </w:rPr>
      </w:pPr>
    </w:p>
    <w:p w14:paraId="1B071E6B" w14:textId="77777777" w:rsidR="00761984" w:rsidRPr="00761984" w:rsidRDefault="00761984" w:rsidP="00761984">
      <w:pPr>
        <w:bidi/>
        <w:rPr>
          <w:rFonts w:cs="David"/>
          <w:u w:val="single"/>
          <w:rtl/>
        </w:rPr>
      </w:pPr>
      <w:r w:rsidRPr="00761984">
        <w:rPr>
          <w:rFonts w:cs="David"/>
          <w:u w:val="single"/>
          <w:rtl/>
        </w:rPr>
        <w:t>דוד אזולאי:</w:t>
      </w:r>
    </w:p>
    <w:p w14:paraId="7B26A351" w14:textId="77777777" w:rsidR="00761984" w:rsidRPr="00761984" w:rsidRDefault="00761984" w:rsidP="00761984">
      <w:pPr>
        <w:bidi/>
        <w:rPr>
          <w:rFonts w:cs="David"/>
          <w:u w:val="single"/>
          <w:rtl/>
        </w:rPr>
      </w:pPr>
    </w:p>
    <w:p w14:paraId="14546053" w14:textId="77777777" w:rsidR="00761984" w:rsidRPr="00761984" w:rsidRDefault="00761984" w:rsidP="00761984">
      <w:pPr>
        <w:bidi/>
        <w:rPr>
          <w:rFonts w:cs="David" w:hint="cs"/>
          <w:rtl/>
        </w:rPr>
      </w:pPr>
      <w:r w:rsidRPr="00761984">
        <w:rPr>
          <w:rFonts w:cs="David"/>
          <w:rtl/>
        </w:rPr>
        <w:tab/>
      </w:r>
      <w:r w:rsidRPr="00761984">
        <w:rPr>
          <w:rFonts w:cs="David" w:hint="cs"/>
          <w:rtl/>
        </w:rPr>
        <w:t>אבל זה לא יבוא על חשבון הסמל של מגן דוד אדום?</w:t>
      </w:r>
    </w:p>
    <w:p w14:paraId="04001A69" w14:textId="77777777" w:rsidR="00761984" w:rsidRPr="00761984" w:rsidRDefault="00761984" w:rsidP="00761984">
      <w:pPr>
        <w:bidi/>
        <w:rPr>
          <w:rFonts w:cs="David" w:hint="cs"/>
          <w:rtl/>
        </w:rPr>
      </w:pPr>
    </w:p>
    <w:p w14:paraId="1301E1D9" w14:textId="77777777" w:rsidR="00761984" w:rsidRPr="00761984" w:rsidRDefault="00761984" w:rsidP="00761984">
      <w:pPr>
        <w:bidi/>
        <w:rPr>
          <w:rFonts w:cs="David" w:hint="cs"/>
          <w:rtl/>
        </w:rPr>
      </w:pPr>
      <w:r w:rsidRPr="00761984">
        <w:rPr>
          <w:rFonts w:cs="David" w:hint="cs"/>
          <w:u w:val="single"/>
          <w:rtl/>
        </w:rPr>
        <w:t xml:space="preserve">עידו </w:t>
      </w:r>
      <w:proofErr w:type="spellStart"/>
      <w:r w:rsidRPr="00761984">
        <w:rPr>
          <w:rFonts w:cs="David" w:hint="cs"/>
          <w:u w:val="single"/>
          <w:rtl/>
        </w:rPr>
        <w:t>רוזנצוויג</w:t>
      </w:r>
      <w:proofErr w:type="spellEnd"/>
      <w:r w:rsidRPr="00761984">
        <w:rPr>
          <w:rFonts w:cs="David" w:hint="cs"/>
          <w:u w:val="single"/>
          <w:rtl/>
        </w:rPr>
        <w:t>:</w:t>
      </w:r>
    </w:p>
    <w:p w14:paraId="4A42020C" w14:textId="77777777" w:rsidR="00761984" w:rsidRPr="00761984" w:rsidRDefault="00761984" w:rsidP="00761984">
      <w:pPr>
        <w:bidi/>
        <w:rPr>
          <w:rFonts w:cs="David" w:hint="cs"/>
          <w:rtl/>
        </w:rPr>
      </w:pPr>
    </w:p>
    <w:p w14:paraId="61555362" w14:textId="77777777" w:rsidR="00761984" w:rsidRPr="00761984" w:rsidRDefault="00761984" w:rsidP="00761984">
      <w:pPr>
        <w:bidi/>
        <w:rPr>
          <w:rFonts w:cs="David" w:hint="cs"/>
          <w:rtl/>
        </w:rPr>
      </w:pPr>
      <w:r w:rsidRPr="00761984">
        <w:rPr>
          <w:rFonts w:cs="David" w:hint="cs"/>
          <w:rtl/>
        </w:rPr>
        <w:tab/>
        <w:t xml:space="preserve"> לא, סמל מגן דוד אדום יישאר הסמל של מד"א.</w:t>
      </w:r>
    </w:p>
    <w:p w14:paraId="216CCC51" w14:textId="77777777" w:rsidR="00761984" w:rsidRPr="00761984" w:rsidRDefault="00761984" w:rsidP="00761984">
      <w:pPr>
        <w:bidi/>
        <w:rPr>
          <w:rFonts w:cs="David" w:hint="cs"/>
          <w:u w:val="single"/>
          <w:rtl/>
        </w:rPr>
      </w:pPr>
    </w:p>
    <w:p w14:paraId="65E7009D" w14:textId="77777777" w:rsidR="00761984" w:rsidRPr="00761984" w:rsidRDefault="00761984" w:rsidP="00761984">
      <w:pPr>
        <w:bidi/>
        <w:rPr>
          <w:rFonts w:cs="David" w:hint="cs"/>
          <w:rtl/>
        </w:rPr>
      </w:pPr>
      <w:r w:rsidRPr="00761984">
        <w:rPr>
          <w:rFonts w:cs="David" w:hint="cs"/>
          <w:u w:val="single"/>
          <w:rtl/>
        </w:rPr>
        <w:t>דוד טל:</w:t>
      </w:r>
    </w:p>
    <w:p w14:paraId="6A0F61EC" w14:textId="77777777" w:rsidR="00761984" w:rsidRPr="00761984" w:rsidRDefault="00761984" w:rsidP="00761984">
      <w:pPr>
        <w:bidi/>
        <w:rPr>
          <w:rFonts w:cs="David" w:hint="cs"/>
          <w:rtl/>
        </w:rPr>
      </w:pPr>
    </w:p>
    <w:p w14:paraId="6B2C813C" w14:textId="77777777" w:rsidR="00761984" w:rsidRPr="00761984" w:rsidRDefault="00761984" w:rsidP="00761984">
      <w:pPr>
        <w:bidi/>
        <w:rPr>
          <w:rFonts w:cs="David" w:hint="cs"/>
          <w:rtl/>
        </w:rPr>
      </w:pPr>
      <w:r w:rsidRPr="00761984">
        <w:rPr>
          <w:rFonts w:cs="David" w:hint="cs"/>
          <w:rtl/>
        </w:rPr>
        <w:tab/>
        <w:t xml:space="preserve"> תודה, יש עוד השגות או הבהרות? תודה, מי בעד? מי נגד? מי  נמנע? נא לספור. </w:t>
      </w:r>
    </w:p>
    <w:p w14:paraId="2566C738" w14:textId="77777777" w:rsidR="00761984" w:rsidRPr="00761984" w:rsidRDefault="00761984" w:rsidP="00761984">
      <w:pPr>
        <w:bidi/>
        <w:rPr>
          <w:rFonts w:cs="David" w:hint="cs"/>
          <w:rtl/>
        </w:rPr>
      </w:pPr>
    </w:p>
    <w:p w14:paraId="72F582E3" w14:textId="77777777" w:rsidR="00761984" w:rsidRPr="00761984" w:rsidRDefault="00761984" w:rsidP="00761984">
      <w:pPr>
        <w:bidi/>
        <w:rPr>
          <w:rFonts w:cs="David" w:hint="cs"/>
          <w:rtl/>
        </w:rPr>
      </w:pPr>
      <w:r w:rsidRPr="00761984">
        <w:rPr>
          <w:rFonts w:cs="David" w:hint="cs"/>
          <w:u w:val="single"/>
          <w:rtl/>
        </w:rPr>
        <w:t xml:space="preserve">ארבל </w:t>
      </w:r>
      <w:proofErr w:type="spellStart"/>
      <w:r w:rsidRPr="00761984">
        <w:rPr>
          <w:rFonts w:cs="David" w:hint="cs"/>
          <w:u w:val="single"/>
          <w:rtl/>
        </w:rPr>
        <w:t>אסטרחן</w:t>
      </w:r>
      <w:proofErr w:type="spellEnd"/>
      <w:r w:rsidRPr="00761984">
        <w:rPr>
          <w:rFonts w:cs="David" w:hint="cs"/>
          <w:u w:val="single"/>
          <w:rtl/>
        </w:rPr>
        <w:t>:</w:t>
      </w:r>
    </w:p>
    <w:p w14:paraId="4FAB2C9C" w14:textId="77777777" w:rsidR="00761984" w:rsidRPr="00761984" w:rsidRDefault="00761984" w:rsidP="00761984">
      <w:pPr>
        <w:bidi/>
        <w:rPr>
          <w:rFonts w:cs="David" w:hint="cs"/>
          <w:rtl/>
        </w:rPr>
      </w:pPr>
    </w:p>
    <w:p w14:paraId="74DB371C" w14:textId="77777777" w:rsidR="00761984" w:rsidRPr="00761984" w:rsidRDefault="00761984" w:rsidP="00761984">
      <w:pPr>
        <w:bidi/>
        <w:rPr>
          <w:rFonts w:cs="David" w:hint="cs"/>
          <w:rtl/>
        </w:rPr>
      </w:pPr>
      <w:r w:rsidRPr="00761984">
        <w:rPr>
          <w:rFonts w:cs="David" w:hint="cs"/>
          <w:rtl/>
        </w:rPr>
        <w:tab/>
        <w:t>פטור לקריאה ראשונה.</w:t>
      </w:r>
    </w:p>
    <w:p w14:paraId="18DE103B" w14:textId="77777777" w:rsidR="00761984" w:rsidRPr="00761984" w:rsidRDefault="00761984" w:rsidP="00761984">
      <w:pPr>
        <w:bidi/>
        <w:rPr>
          <w:rFonts w:cs="David" w:hint="cs"/>
          <w:rtl/>
        </w:rPr>
      </w:pPr>
    </w:p>
    <w:p w14:paraId="1A216002" w14:textId="77777777" w:rsidR="00761984" w:rsidRPr="00761984" w:rsidRDefault="00761984" w:rsidP="00761984">
      <w:pPr>
        <w:bidi/>
        <w:rPr>
          <w:rFonts w:cs="David" w:hint="cs"/>
          <w:rtl/>
        </w:rPr>
      </w:pPr>
      <w:r w:rsidRPr="00761984">
        <w:rPr>
          <w:rFonts w:cs="David" w:hint="cs"/>
          <w:u w:val="single"/>
          <w:rtl/>
        </w:rPr>
        <w:t>היו"ר דוד טל:</w:t>
      </w:r>
    </w:p>
    <w:p w14:paraId="0D6CE587" w14:textId="77777777" w:rsidR="00761984" w:rsidRPr="00761984" w:rsidRDefault="00761984" w:rsidP="00761984">
      <w:pPr>
        <w:bidi/>
        <w:rPr>
          <w:rFonts w:cs="David" w:hint="cs"/>
          <w:rtl/>
        </w:rPr>
      </w:pPr>
    </w:p>
    <w:p w14:paraId="25AE1362" w14:textId="77777777" w:rsidR="00761984" w:rsidRPr="00761984" w:rsidRDefault="00761984" w:rsidP="00761984">
      <w:pPr>
        <w:bidi/>
        <w:rPr>
          <w:rFonts w:cs="David" w:hint="cs"/>
          <w:rtl/>
        </w:rPr>
      </w:pPr>
      <w:r w:rsidRPr="00761984">
        <w:rPr>
          <w:rFonts w:cs="David" w:hint="cs"/>
          <w:rtl/>
        </w:rPr>
        <w:tab/>
        <w:t xml:space="preserve">תודה. 10 בעד, נמנעת אחת, ההצעה התקבלה, תודה, הישיבה נעולה.  </w:t>
      </w:r>
    </w:p>
    <w:p w14:paraId="222A57F1" w14:textId="77777777" w:rsidR="00761984" w:rsidRPr="00761984" w:rsidRDefault="00761984" w:rsidP="00761984">
      <w:pPr>
        <w:bidi/>
        <w:rPr>
          <w:rFonts w:cs="David" w:hint="cs"/>
          <w:rtl/>
        </w:rPr>
      </w:pPr>
    </w:p>
    <w:p w14:paraId="4D7C7B03" w14:textId="77777777" w:rsidR="00761984" w:rsidRPr="00761984" w:rsidRDefault="00761984" w:rsidP="00761984">
      <w:pPr>
        <w:bidi/>
        <w:rPr>
          <w:rFonts w:cs="David" w:hint="cs"/>
          <w:b/>
          <w:bCs/>
          <w:u w:val="single"/>
          <w:rtl/>
        </w:rPr>
      </w:pPr>
      <w:r w:rsidRPr="00761984">
        <w:rPr>
          <w:rFonts w:cs="David" w:hint="cs"/>
          <w:b/>
          <w:bCs/>
          <w:u w:val="single"/>
          <w:rtl/>
        </w:rPr>
        <w:t>הישיבה ננעלה בשעה 11:30</w:t>
      </w:r>
    </w:p>
    <w:p w14:paraId="3B88005A" w14:textId="77777777" w:rsidR="00761984" w:rsidRPr="00761984" w:rsidRDefault="00761984" w:rsidP="00761984">
      <w:pPr>
        <w:bidi/>
        <w:rPr>
          <w:rFonts w:cs="David" w:hint="cs"/>
          <w:rtl/>
        </w:rPr>
      </w:pPr>
    </w:p>
    <w:p w14:paraId="6B824380" w14:textId="77777777" w:rsidR="00761984" w:rsidRPr="00761984" w:rsidRDefault="00761984" w:rsidP="00761984">
      <w:pPr>
        <w:bidi/>
        <w:rPr>
          <w:rFonts w:cs="David" w:hint="cs"/>
          <w:rtl/>
        </w:rPr>
      </w:pPr>
    </w:p>
    <w:p w14:paraId="7F647849" w14:textId="77777777" w:rsidR="00552A80" w:rsidRPr="00761984" w:rsidRDefault="00552A80" w:rsidP="00761984">
      <w:pPr>
        <w:bidi/>
        <w:rPr>
          <w:rFonts w:cs="David"/>
        </w:rPr>
      </w:pPr>
    </w:p>
    <w:sectPr w:rsidR="00552A80" w:rsidRPr="00761984" w:rsidSect="00761984">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F7499" w14:textId="77777777" w:rsidR="00000000" w:rsidRDefault="00D56DAE">
      <w:r>
        <w:separator/>
      </w:r>
    </w:p>
  </w:endnote>
  <w:endnote w:type="continuationSeparator" w:id="0">
    <w:p w14:paraId="4CE20AD8" w14:textId="77777777" w:rsidR="00000000" w:rsidRDefault="00D56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79336" w14:textId="77777777" w:rsidR="00000000" w:rsidRDefault="00D56DAE">
      <w:r>
        <w:separator/>
      </w:r>
    </w:p>
  </w:footnote>
  <w:footnote w:type="continuationSeparator" w:id="0">
    <w:p w14:paraId="309B43B1" w14:textId="77777777" w:rsidR="00000000" w:rsidRDefault="00D56D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23164" w14:textId="77777777" w:rsidR="00761984" w:rsidRDefault="0076198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61DA75D" w14:textId="77777777" w:rsidR="00761984" w:rsidRDefault="00761984">
    <w:pPr>
      <w:pStyle w:val="Header"/>
      <w:ind w:right="360"/>
      <w:jc w:val="both"/>
      <w:rPr>
        <w:rtl/>
      </w:rPr>
    </w:pPr>
  </w:p>
  <w:p w14:paraId="7AAA730C" w14:textId="77777777" w:rsidR="00761984" w:rsidRDefault="00761984"/>
  <w:p w14:paraId="780C9282" w14:textId="77777777" w:rsidR="00761984" w:rsidRDefault="00761984"/>
  <w:p w14:paraId="155D8EDF" w14:textId="77777777" w:rsidR="00761984" w:rsidRDefault="00761984"/>
  <w:p w14:paraId="413ECE6A" w14:textId="77777777" w:rsidR="00761984" w:rsidRDefault="00761984"/>
  <w:p w14:paraId="21818456" w14:textId="77777777" w:rsidR="00761984" w:rsidRDefault="00761984"/>
  <w:p w14:paraId="00BEAA31" w14:textId="77777777" w:rsidR="00761984" w:rsidRDefault="00761984"/>
  <w:p w14:paraId="2D93D033" w14:textId="77777777" w:rsidR="00761984" w:rsidRDefault="00761984"/>
  <w:p w14:paraId="1AA7096D" w14:textId="77777777" w:rsidR="00761984" w:rsidRDefault="00761984"/>
  <w:p w14:paraId="152151DC" w14:textId="77777777" w:rsidR="00761984" w:rsidRDefault="007619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FC445" w14:textId="77777777" w:rsidR="00761984" w:rsidRDefault="0076198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10</w:t>
    </w:r>
    <w:r>
      <w:rPr>
        <w:rStyle w:val="PageNumber"/>
        <w:rtl/>
      </w:rPr>
      <w:fldChar w:fldCharType="end"/>
    </w:r>
  </w:p>
  <w:p w14:paraId="69096C2C" w14:textId="77777777" w:rsidR="00761984" w:rsidRDefault="00761984">
    <w:pPr>
      <w:pStyle w:val="Header"/>
      <w:ind w:right="360"/>
      <w:jc w:val="both"/>
      <w:rPr>
        <w:rStyle w:val="PageNumber"/>
        <w:rFonts w:hint="cs"/>
        <w:rtl/>
      </w:rPr>
    </w:pPr>
    <w:r>
      <w:rPr>
        <w:rtl/>
      </w:rPr>
      <w:t>ועדת</w:t>
    </w:r>
    <w:r>
      <w:rPr>
        <w:rStyle w:val="PageNumber"/>
        <w:rFonts w:hint="cs"/>
        <w:rtl/>
      </w:rPr>
      <w:t xml:space="preserve"> הכנסת</w:t>
    </w:r>
  </w:p>
  <w:p w14:paraId="2987BD69" w14:textId="77777777" w:rsidR="00761984" w:rsidRDefault="00761984">
    <w:pPr>
      <w:pStyle w:val="Header"/>
      <w:ind w:right="360"/>
      <w:jc w:val="both"/>
      <w:rPr>
        <w:rStyle w:val="PageNumber"/>
        <w:rFonts w:hint="cs"/>
        <w:rtl/>
      </w:rPr>
    </w:pPr>
    <w:r>
      <w:rPr>
        <w:rStyle w:val="PageNumber"/>
        <w:rFonts w:hint="cs"/>
        <w:rtl/>
      </w:rPr>
      <w:t>23.10.2007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9012פרוטוקול_ישיבת_ועדה.doc"/>
    <w:docVar w:name="StartMode" w:val="3"/>
  </w:docVars>
  <w:rsids>
    <w:rsidRoot w:val="00700F0D"/>
    <w:rsid w:val="00244FBF"/>
    <w:rsid w:val="00552A80"/>
    <w:rsid w:val="00700F0D"/>
    <w:rsid w:val="00761984"/>
    <w:rsid w:val="00965806"/>
    <w:rsid w:val="00D56D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9819B5"/>
  <w15:chartTrackingRefBased/>
  <w15:docId w15:val="{8FE3C92B-B189-4505-A152-2493FAEC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761984"/>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61984"/>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761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5</Pages>
  <Words>3033</Words>
  <Characters>17290</Characters>
  <Application>Microsoft Office Word</Application>
  <DocSecurity>0</DocSecurity>
  <Lines>144</Lines>
  <Paragraphs>40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