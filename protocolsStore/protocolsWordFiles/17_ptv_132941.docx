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7542" w14:textId="77777777" w:rsidR="00B01751" w:rsidRPr="00B01751" w:rsidRDefault="00B01751" w:rsidP="00B01751">
      <w:pPr>
        <w:pStyle w:val="Heading5"/>
        <w:jc w:val="left"/>
        <w:rPr>
          <w:b/>
          <w:bCs/>
          <w:rtl/>
        </w:rPr>
      </w:pPr>
      <w:r w:rsidRPr="00B01751">
        <w:rPr>
          <w:b/>
          <w:bCs/>
          <w:rtl/>
        </w:rPr>
        <w:t xml:space="preserve">הכנסת </w:t>
      </w:r>
      <w:r w:rsidRPr="00B0175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01751">
        <w:rPr>
          <w:b/>
          <w:bCs/>
          <w:rtl/>
        </w:rPr>
        <w:tab/>
        <w:t>נוסח לא מתוקן</w:t>
      </w:r>
    </w:p>
    <w:p w14:paraId="08C64EEE" w14:textId="77777777" w:rsidR="00B01751" w:rsidRPr="00B01751" w:rsidRDefault="00B01751" w:rsidP="00B01751">
      <w:pPr>
        <w:bidi/>
        <w:jc w:val="both"/>
        <w:rPr>
          <w:rFonts w:cs="David"/>
          <w:b/>
          <w:bCs/>
          <w:rtl/>
        </w:rPr>
      </w:pPr>
      <w:r w:rsidRPr="00B01751">
        <w:rPr>
          <w:rFonts w:cs="David"/>
          <w:b/>
          <w:bCs/>
          <w:rtl/>
        </w:rPr>
        <w:t xml:space="preserve">מושב </w:t>
      </w:r>
      <w:r w:rsidRPr="00B01751">
        <w:rPr>
          <w:rFonts w:cs="David" w:hint="cs"/>
          <w:b/>
          <w:bCs/>
          <w:rtl/>
        </w:rPr>
        <w:t>שני</w:t>
      </w:r>
    </w:p>
    <w:p w14:paraId="3ACEADCB" w14:textId="77777777" w:rsidR="00B01751" w:rsidRPr="00B01751" w:rsidRDefault="00B01751" w:rsidP="00B01751">
      <w:pPr>
        <w:bidi/>
        <w:jc w:val="both"/>
        <w:rPr>
          <w:rFonts w:cs="David"/>
          <w:b/>
          <w:bCs/>
          <w:rtl/>
        </w:rPr>
      </w:pPr>
    </w:p>
    <w:p w14:paraId="25EE1A77" w14:textId="77777777" w:rsidR="00B01751" w:rsidRPr="00B01751" w:rsidRDefault="00B01751" w:rsidP="00B01751">
      <w:pPr>
        <w:bidi/>
        <w:jc w:val="both"/>
        <w:rPr>
          <w:rFonts w:cs="David"/>
          <w:b/>
          <w:bCs/>
          <w:rtl/>
        </w:rPr>
      </w:pPr>
    </w:p>
    <w:p w14:paraId="3A7A1947" w14:textId="77777777" w:rsidR="00B01751" w:rsidRPr="00B01751" w:rsidRDefault="00B01751" w:rsidP="00B01751">
      <w:pPr>
        <w:bidi/>
        <w:jc w:val="center"/>
        <w:rPr>
          <w:rFonts w:cs="David" w:hint="cs"/>
          <w:b/>
          <w:bCs/>
          <w:rtl/>
        </w:rPr>
      </w:pPr>
      <w:r w:rsidRPr="00B01751">
        <w:rPr>
          <w:rFonts w:cs="David"/>
          <w:b/>
          <w:bCs/>
          <w:rtl/>
        </w:rPr>
        <w:t>פרוטוקול מס'</w:t>
      </w:r>
      <w:r w:rsidRPr="00B01751">
        <w:rPr>
          <w:rFonts w:cs="David" w:hint="cs"/>
          <w:b/>
          <w:bCs/>
          <w:rtl/>
        </w:rPr>
        <w:t xml:space="preserve"> 72</w:t>
      </w:r>
    </w:p>
    <w:p w14:paraId="79288EA8" w14:textId="77777777" w:rsidR="00B01751" w:rsidRPr="00B01751" w:rsidRDefault="00B01751" w:rsidP="00B01751">
      <w:pPr>
        <w:bidi/>
        <w:jc w:val="center"/>
        <w:rPr>
          <w:rFonts w:cs="David" w:hint="cs"/>
          <w:b/>
          <w:bCs/>
          <w:rtl/>
        </w:rPr>
      </w:pPr>
      <w:r w:rsidRPr="00B01751">
        <w:rPr>
          <w:rFonts w:cs="David" w:hint="cs"/>
          <w:b/>
          <w:bCs/>
          <w:rtl/>
        </w:rPr>
        <w:t>מישיבת ועדת הכנסת</w:t>
      </w:r>
    </w:p>
    <w:p w14:paraId="23F5C961" w14:textId="77777777" w:rsidR="00B01751" w:rsidRPr="00B01751" w:rsidRDefault="00B01751" w:rsidP="00B01751">
      <w:pPr>
        <w:pStyle w:val="Heading8"/>
        <w:rPr>
          <w:rFonts w:hint="cs"/>
          <w:rtl/>
        </w:rPr>
      </w:pPr>
      <w:r w:rsidRPr="00B01751">
        <w:rPr>
          <w:rFonts w:hint="cs"/>
          <w:rtl/>
        </w:rPr>
        <w:t>יום רביעי, ו' בטבת התשס"ז (27 בדצמבר 2006), שעה 14:15</w:t>
      </w:r>
    </w:p>
    <w:p w14:paraId="273B5BF1" w14:textId="77777777" w:rsidR="00B01751" w:rsidRPr="00B01751" w:rsidRDefault="00B01751" w:rsidP="00B01751">
      <w:pPr>
        <w:bidi/>
        <w:jc w:val="both"/>
        <w:rPr>
          <w:rFonts w:cs="David"/>
          <w:b/>
          <w:bCs/>
          <w:rtl/>
        </w:rPr>
      </w:pPr>
    </w:p>
    <w:p w14:paraId="2B42EDE4" w14:textId="77777777" w:rsidR="00B01751" w:rsidRPr="00B01751" w:rsidRDefault="00B01751" w:rsidP="00B01751">
      <w:pPr>
        <w:bidi/>
        <w:jc w:val="both"/>
        <w:rPr>
          <w:rFonts w:cs="David"/>
          <w:b/>
          <w:bCs/>
          <w:rtl/>
        </w:rPr>
      </w:pPr>
    </w:p>
    <w:p w14:paraId="41AD064A" w14:textId="77777777" w:rsidR="00B01751" w:rsidRPr="00B01751" w:rsidRDefault="00B01751" w:rsidP="00B01751">
      <w:pPr>
        <w:tabs>
          <w:tab w:val="left" w:pos="1221"/>
        </w:tabs>
        <w:bidi/>
        <w:jc w:val="both"/>
        <w:rPr>
          <w:rFonts w:cs="David" w:hint="cs"/>
          <w:b/>
          <w:bCs/>
          <w:u w:val="single"/>
          <w:rtl/>
        </w:rPr>
      </w:pPr>
    </w:p>
    <w:p w14:paraId="25D72325" w14:textId="77777777" w:rsidR="00B01751" w:rsidRPr="00B01751" w:rsidRDefault="00B01751" w:rsidP="00B01751">
      <w:pPr>
        <w:tabs>
          <w:tab w:val="left" w:pos="1221"/>
        </w:tabs>
        <w:bidi/>
        <w:jc w:val="both"/>
        <w:rPr>
          <w:rFonts w:cs="David" w:hint="cs"/>
          <w:rtl/>
        </w:rPr>
      </w:pPr>
      <w:r w:rsidRPr="00B01751">
        <w:rPr>
          <w:rFonts w:cs="David"/>
          <w:b/>
          <w:bCs/>
          <w:u w:val="single"/>
          <w:rtl/>
        </w:rPr>
        <w:t>סדר היום</w:t>
      </w:r>
      <w:r w:rsidRPr="00B01751">
        <w:rPr>
          <w:rFonts w:cs="David"/>
          <w:rtl/>
        </w:rPr>
        <w:t>:</w:t>
      </w:r>
    </w:p>
    <w:p w14:paraId="496C0940" w14:textId="77777777" w:rsidR="00B01751" w:rsidRPr="00B01751" w:rsidRDefault="00B01751" w:rsidP="00B01751">
      <w:pPr>
        <w:tabs>
          <w:tab w:val="left" w:pos="1221"/>
        </w:tabs>
        <w:bidi/>
        <w:jc w:val="both"/>
        <w:rPr>
          <w:rFonts w:cs="David" w:hint="cs"/>
          <w:rtl/>
        </w:rPr>
      </w:pPr>
    </w:p>
    <w:p w14:paraId="50ABA8AD" w14:textId="77777777" w:rsidR="00B01751" w:rsidRPr="00B01751" w:rsidRDefault="00B01751" w:rsidP="00B01751">
      <w:pPr>
        <w:tabs>
          <w:tab w:val="left" w:pos="1221"/>
        </w:tabs>
        <w:bidi/>
        <w:jc w:val="both"/>
        <w:rPr>
          <w:rFonts w:cs="David" w:hint="cs"/>
          <w:b/>
          <w:bCs/>
          <w:rtl/>
        </w:rPr>
      </w:pPr>
      <w:r w:rsidRPr="00B01751">
        <w:rPr>
          <w:rFonts w:cs="David" w:hint="cs"/>
          <w:rtl/>
        </w:rPr>
        <w:t xml:space="preserve">קביעת סדרי הדיון בהצעת חוק התקציב לשנת הכספים 2007, התשס"ז-2006, והצעת חוק ההסדרים במשק המדינה (תיקוני חקיקה להשגת יעדי התקציב והמדיניות הכלכלית לשנת התקציב 2007), התשס"ז-2006, בקריאה שנייה ובקריאה שלישית. </w:t>
      </w:r>
    </w:p>
    <w:p w14:paraId="6472D92D" w14:textId="77777777" w:rsidR="00B01751" w:rsidRPr="00B01751" w:rsidRDefault="00B01751" w:rsidP="00B01751">
      <w:pPr>
        <w:bidi/>
        <w:jc w:val="both"/>
        <w:rPr>
          <w:rFonts w:cs="David" w:hint="cs"/>
          <w:b/>
          <w:bCs/>
          <w:rtl/>
        </w:rPr>
      </w:pPr>
    </w:p>
    <w:p w14:paraId="25027581" w14:textId="77777777" w:rsidR="00B01751" w:rsidRPr="00B01751" w:rsidRDefault="00B01751" w:rsidP="00B01751">
      <w:pPr>
        <w:bidi/>
        <w:jc w:val="both"/>
        <w:rPr>
          <w:rFonts w:cs="David" w:hint="cs"/>
          <w:rtl/>
        </w:rPr>
      </w:pPr>
    </w:p>
    <w:p w14:paraId="6A62ADC0" w14:textId="77777777" w:rsidR="00B01751" w:rsidRPr="00B01751" w:rsidRDefault="00B01751" w:rsidP="00B01751">
      <w:pPr>
        <w:bidi/>
        <w:jc w:val="both"/>
        <w:rPr>
          <w:rFonts w:cs="David"/>
          <w:rtl/>
        </w:rPr>
      </w:pPr>
    </w:p>
    <w:p w14:paraId="66B0A16C" w14:textId="77777777" w:rsidR="00B01751" w:rsidRPr="00B01751" w:rsidRDefault="00B01751" w:rsidP="00B01751">
      <w:pPr>
        <w:bidi/>
        <w:jc w:val="both"/>
        <w:rPr>
          <w:rFonts w:cs="David"/>
          <w:b/>
          <w:bCs/>
          <w:u w:val="single"/>
          <w:rtl/>
        </w:rPr>
      </w:pPr>
      <w:r w:rsidRPr="00B01751">
        <w:rPr>
          <w:rFonts w:cs="David"/>
          <w:b/>
          <w:bCs/>
          <w:u w:val="single"/>
          <w:rtl/>
        </w:rPr>
        <w:t>נכחו</w:t>
      </w:r>
      <w:r w:rsidRPr="00B01751">
        <w:rPr>
          <w:rFonts w:cs="David"/>
          <w:rtl/>
        </w:rPr>
        <w:t>:</w:t>
      </w:r>
    </w:p>
    <w:p w14:paraId="212DA40C" w14:textId="77777777" w:rsidR="00B01751" w:rsidRPr="00B01751" w:rsidRDefault="00B01751" w:rsidP="00B01751">
      <w:pPr>
        <w:bidi/>
        <w:jc w:val="both"/>
        <w:rPr>
          <w:rFonts w:cs="David"/>
          <w:rtl/>
        </w:rPr>
      </w:pPr>
    </w:p>
    <w:p w14:paraId="6EFB24D7" w14:textId="77777777" w:rsidR="00B01751" w:rsidRPr="00B01751" w:rsidRDefault="00B01751" w:rsidP="00B01751">
      <w:pPr>
        <w:tabs>
          <w:tab w:val="left" w:pos="1788"/>
        </w:tabs>
        <w:bidi/>
        <w:jc w:val="both"/>
        <w:rPr>
          <w:rFonts w:cs="David"/>
          <w:rtl/>
        </w:rPr>
      </w:pPr>
      <w:r w:rsidRPr="00B01751">
        <w:rPr>
          <w:rFonts w:cs="David"/>
          <w:b/>
          <w:bCs/>
          <w:u w:val="single"/>
          <w:rtl/>
        </w:rPr>
        <w:t>חברי הוועדה</w:t>
      </w:r>
      <w:r w:rsidRPr="00B01751">
        <w:rPr>
          <w:rFonts w:cs="David"/>
          <w:rtl/>
        </w:rPr>
        <w:t>:</w:t>
      </w:r>
    </w:p>
    <w:p w14:paraId="33C14D0F" w14:textId="77777777" w:rsidR="00B01751" w:rsidRPr="00B01751" w:rsidRDefault="00B01751" w:rsidP="00B01751">
      <w:pPr>
        <w:bidi/>
        <w:jc w:val="both"/>
        <w:rPr>
          <w:rFonts w:cs="David" w:hint="cs"/>
          <w:rtl/>
        </w:rPr>
      </w:pPr>
    </w:p>
    <w:p w14:paraId="19B60328" w14:textId="77777777" w:rsidR="00B01751" w:rsidRPr="00B01751" w:rsidRDefault="00B01751" w:rsidP="00B01751">
      <w:pPr>
        <w:bidi/>
        <w:jc w:val="both"/>
        <w:rPr>
          <w:rFonts w:cs="David" w:hint="cs"/>
          <w:rtl/>
        </w:rPr>
      </w:pPr>
      <w:r w:rsidRPr="00B01751">
        <w:rPr>
          <w:rFonts w:cs="David" w:hint="cs"/>
          <w:rtl/>
        </w:rPr>
        <w:t>היו"ר רוחמה אברהם</w:t>
      </w:r>
    </w:p>
    <w:p w14:paraId="76A3CCAD" w14:textId="77777777" w:rsidR="00B01751" w:rsidRPr="00B01751" w:rsidRDefault="00B01751" w:rsidP="00B01751">
      <w:pPr>
        <w:bidi/>
        <w:jc w:val="both"/>
        <w:rPr>
          <w:rFonts w:cs="David" w:hint="cs"/>
          <w:rtl/>
        </w:rPr>
      </w:pPr>
      <w:r w:rsidRPr="00B01751">
        <w:rPr>
          <w:rFonts w:cs="David" w:hint="cs"/>
          <w:rtl/>
        </w:rPr>
        <w:t>קולט אביטל</w:t>
      </w:r>
    </w:p>
    <w:p w14:paraId="04EFFD11" w14:textId="77777777" w:rsidR="00B01751" w:rsidRPr="00B01751" w:rsidRDefault="00B01751" w:rsidP="00B01751">
      <w:pPr>
        <w:bidi/>
        <w:jc w:val="both"/>
        <w:rPr>
          <w:rFonts w:cs="David" w:hint="cs"/>
          <w:rtl/>
        </w:rPr>
      </w:pPr>
      <w:r w:rsidRPr="00B01751">
        <w:rPr>
          <w:rFonts w:cs="David" w:hint="cs"/>
          <w:rtl/>
        </w:rPr>
        <w:t>דוד אזולאי</w:t>
      </w:r>
    </w:p>
    <w:p w14:paraId="05CC1E2A" w14:textId="77777777" w:rsidR="00B01751" w:rsidRPr="00B01751" w:rsidRDefault="00B01751" w:rsidP="00B01751">
      <w:pPr>
        <w:bidi/>
        <w:jc w:val="both"/>
        <w:rPr>
          <w:rFonts w:cs="David" w:hint="cs"/>
          <w:rtl/>
        </w:rPr>
      </w:pPr>
      <w:r w:rsidRPr="00B01751">
        <w:rPr>
          <w:rFonts w:cs="David" w:hint="cs"/>
          <w:rtl/>
        </w:rPr>
        <w:t>חיים אורון</w:t>
      </w:r>
    </w:p>
    <w:p w14:paraId="02ADF273" w14:textId="77777777" w:rsidR="00B01751" w:rsidRPr="00B01751" w:rsidRDefault="00B01751" w:rsidP="00B01751">
      <w:pPr>
        <w:bidi/>
        <w:jc w:val="both"/>
        <w:rPr>
          <w:rFonts w:cs="David" w:hint="cs"/>
          <w:rtl/>
        </w:rPr>
      </w:pPr>
      <w:r w:rsidRPr="00B01751">
        <w:rPr>
          <w:rFonts w:cs="David" w:hint="cs"/>
          <w:rtl/>
        </w:rPr>
        <w:t>מוחמד ברכה</w:t>
      </w:r>
    </w:p>
    <w:p w14:paraId="663ADA4D" w14:textId="77777777" w:rsidR="00B01751" w:rsidRPr="00B01751" w:rsidRDefault="00B01751" w:rsidP="00B01751">
      <w:pPr>
        <w:bidi/>
        <w:jc w:val="both"/>
        <w:rPr>
          <w:rFonts w:cs="David" w:hint="cs"/>
          <w:rtl/>
        </w:rPr>
      </w:pPr>
      <w:r w:rsidRPr="00B01751">
        <w:rPr>
          <w:rFonts w:cs="David" w:hint="cs"/>
          <w:rtl/>
        </w:rPr>
        <w:t>אליהו גבאי</w:t>
      </w:r>
    </w:p>
    <w:p w14:paraId="7AD5A279" w14:textId="77777777" w:rsidR="00B01751" w:rsidRPr="00B01751" w:rsidRDefault="00B01751" w:rsidP="00B01751">
      <w:pPr>
        <w:bidi/>
        <w:jc w:val="both"/>
        <w:rPr>
          <w:rFonts w:cs="David" w:hint="cs"/>
          <w:rtl/>
        </w:rPr>
      </w:pPr>
      <w:r w:rsidRPr="00B01751">
        <w:rPr>
          <w:rFonts w:cs="David" w:hint="cs"/>
          <w:rtl/>
        </w:rPr>
        <w:t>יצחק גלנטי</w:t>
      </w:r>
    </w:p>
    <w:p w14:paraId="70C6FF61" w14:textId="77777777" w:rsidR="00B01751" w:rsidRPr="00B01751" w:rsidRDefault="00B01751" w:rsidP="00B01751">
      <w:pPr>
        <w:bidi/>
        <w:jc w:val="both"/>
        <w:rPr>
          <w:rFonts w:cs="David" w:hint="cs"/>
          <w:rtl/>
        </w:rPr>
      </w:pPr>
      <w:r w:rsidRPr="00B01751">
        <w:rPr>
          <w:rFonts w:cs="David" w:hint="cs"/>
          <w:rtl/>
        </w:rPr>
        <w:t>משה גפני</w:t>
      </w:r>
    </w:p>
    <w:p w14:paraId="1D401D28" w14:textId="77777777" w:rsidR="00B01751" w:rsidRPr="00B01751" w:rsidRDefault="00B01751" w:rsidP="00B01751">
      <w:pPr>
        <w:bidi/>
        <w:jc w:val="both"/>
        <w:rPr>
          <w:rFonts w:cs="David" w:hint="cs"/>
          <w:rtl/>
        </w:rPr>
      </w:pPr>
      <w:r w:rsidRPr="00B01751">
        <w:rPr>
          <w:rFonts w:cs="David" w:hint="cs"/>
          <w:rtl/>
        </w:rPr>
        <w:t>מגלי והבה</w:t>
      </w:r>
    </w:p>
    <w:p w14:paraId="3FAB572E" w14:textId="77777777" w:rsidR="00B01751" w:rsidRPr="00B01751" w:rsidRDefault="00B01751" w:rsidP="00B01751">
      <w:pPr>
        <w:bidi/>
        <w:jc w:val="both"/>
        <w:rPr>
          <w:rFonts w:cs="David" w:hint="cs"/>
          <w:rtl/>
        </w:rPr>
      </w:pPr>
      <w:r w:rsidRPr="00B01751">
        <w:rPr>
          <w:rFonts w:cs="David" w:hint="cs"/>
          <w:rtl/>
        </w:rPr>
        <w:t>נאדיה חילו</w:t>
      </w:r>
    </w:p>
    <w:p w14:paraId="2B3C5CC6" w14:textId="77777777" w:rsidR="00B01751" w:rsidRPr="00B01751" w:rsidRDefault="00B01751" w:rsidP="00B01751">
      <w:pPr>
        <w:bidi/>
        <w:jc w:val="both"/>
        <w:rPr>
          <w:rFonts w:cs="David" w:hint="cs"/>
          <w:rtl/>
        </w:rPr>
      </w:pPr>
      <w:r w:rsidRPr="00B01751">
        <w:rPr>
          <w:rFonts w:cs="David" w:hint="cs"/>
          <w:rtl/>
        </w:rPr>
        <w:t>שי חרמש</w:t>
      </w:r>
    </w:p>
    <w:p w14:paraId="45BFE255" w14:textId="77777777" w:rsidR="00B01751" w:rsidRPr="00B01751" w:rsidRDefault="00B01751" w:rsidP="00B01751">
      <w:pPr>
        <w:bidi/>
        <w:jc w:val="both"/>
        <w:rPr>
          <w:rFonts w:cs="David" w:hint="cs"/>
          <w:rtl/>
        </w:rPr>
      </w:pPr>
      <w:r w:rsidRPr="00B01751">
        <w:rPr>
          <w:rFonts w:cs="David" w:hint="cs"/>
          <w:rtl/>
        </w:rPr>
        <w:t>אביגדור יצחקי</w:t>
      </w:r>
    </w:p>
    <w:p w14:paraId="6D5ABEE0" w14:textId="77777777" w:rsidR="00B01751" w:rsidRPr="00B01751" w:rsidRDefault="00B01751" w:rsidP="00B01751">
      <w:pPr>
        <w:bidi/>
        <w:jc w:val="both"/>
        <w:rPr>
          <w:rFonts w:cs="David" w:hint="cs"/>
          <w:rtl/>
        </w:rPr>
      </w:pPr>
      <w:r w:rsidRPr="00B01751">
        <w:rPr>
          <w:rFonts w:cs="David" w:hint="cs"/>
          <w:rtl/>
        </w:rPr>
        <w:t>יעקב מרגי</w:t>
      </w:r>
    </w:p>
    <w:p w14:paraId="4D599C13" w14:textId="77777777" w:rsidR="00B01751" w:rsidRPr="00B01751" w:rsidRDefault="00B01751" w:rsidP="00B01751">
      <w:pPr>
        <w:bidi/>
        <w:jc w:val="both"/>
        <w:rPr>
          <w:rFonts w:cs="David" w:hint="cs"/>
          <w:rtl/>
        </w:rPr>
      </w:pPr>
      <w:r w:rsidRPr="00B01751">
        <w:rPr>
          <w:rFonts w:cs="David" w:hint="cs"/>
          <w:rtl/>
        </w:rPr>
        <w:t>יורם מרציאנו</w:t>
      </w:r>
    </w:p>
    <w:p w14:paraId="01C552C2" w14:textId="77777777" w:rsidR="00B01751" w:rsidRPr="00B01751" w:rsidRDefault="00B01751" w:rsidP="00B01751">
      <w:pPr>
        <w:bidi/>
        <w:jc w:val="both"/>
        <w:rPr>
          <w:rFonts w:cs="David" w:hint="cs"/>
          <w:rtl/>
        </w:rPr>
      </w:pPr>
      <w:r w:rsidRPr="00B01751">
        <w:rPr>
          <w:rFonts w:cs="David" w:hint="cs"/>
          <w:rtl/>
        </w:rPr>
        <w:t>גדעון סער</w:t>
      </w:r>
    </w:p>
    <w:p w14:paraId="0A048564" w14:textId="77777777" w:rsidR="00B01751" w:rsidRPr="00B01751" w:rsidRDefault="00B01751" w:rsidP="00B01751">
      <w:pPr>
        <w:bidi/>
        <w:jc w:val="both"/>
        <w:rPr>
          <w:rFonts w:cs="David" w:hint="cs"/>
          <w:rtl/>
        </w:rPr>
      </w:pPr>
      <w:r w:rsidRPr="00B01751">
        <w:rPr>
          <w:rFonts w:cs="David" w:hint="cs"/>
          <w:rtl/>
        </w:rPr>
        <w:t>מאיר פרוש</w:t>
      </w:r>
    </w:p>
    <w:p w14:paraId="6A7E078C" w14:textId="77777777" w:rsidR="00B01751" w:rsidRPr="00B01751" w:rsidRDefault="00B01751" w:rsidP="00B01751">
      <w:pPr>
        <w:bidi/>
        <w:jc w:val="both"/>
        <w:rPr>
          <w:rFonts w:cs="David" w:hint="cs"/>
          <w:rtl/>
        </w:rPr>
      </w:pPr>
      <w:r w:rsidRPr="00B01751">
        <w:rPr>
          <w:rFonts w:cs="David" w:hint="cs"/>
          <w:rtl/>
        </w:rPr>
        <w:t>ראובן ריבלין</w:t>
      </w:r>
    </w:p>
    <w:p w14:paraId="7FF47BDC" w14:textId="77777777" w:rsidR="00B01751" w:rsidRPr="00B01751" w:rsidRDefault="00B01751" w:rsidP="00B01751">
      <w:pPr>
        <w:bidi/>
        <w:jc w:val="both"/>
        <w:rPr>
          <w:rFonts w:cs="David" w:hint="cs"/>
          <w:rtl/>
        </w:rPr>
      </w:pPr>
      <w:r w:rsidRPr="00B01751">
        <w:rPr>
          <w:rFonts w:cs="David" w:hint="cs"/>
          <w:rtl/>
        </w:rPr>
        <w:t>ליה שמטוב</w:t>
      </w:r>
    </w:p>
    <w:p w14:paraId="61409B0F" w14:textId="77777777" w:rsidR="00B01751" w:rsidRPr="00B01751" w:rsidRDefault="00B01751" w:rsidP="00B01751">
      <w:pPr>
        <w:bidi/>
        <w:jc w:val="both"/>
        <w:rPr>
          <w:rFonts w:cs="David" w:hint="cs"/>
          <w:rtl/>
        </w:rPr>
      </w:pPr>
      <w:r w:rsidRPr="00B01751">
        <w:rPr>
          <w:rFonts w:cs="David" w:hint="cs"/>
          <w:rtl/>
        </w:rPr>
        <w:t>משה שרוני</w:t>
      </w:r>
    </w:p>
    <w:p w14:paraId="06897D46" w14:textId="77777777" w:rsidR="00B01751" w:rsidRPr="00B01751" w:rsidRDefault="00B01751" w:rsidP="00B01751">
      <w:pPr>
        <w:bidi/>
        <w:jc w:val="both"/>
        <w:rPr>
          <w:rFonts w:cs="David"/>
          <w:rtl/>
        </w:rPr>
      </w:pPr>
    </w:p>
    <w:p w14:paraId="63978C57" w14:textId="77777777" w:rsidR="00B01751" w:rsidRPr="00B01751" w:rsidRDefault="00B01751" w:rsidP="00B01751">
      <w:pPr>
        <w:tabs>
          <w:tab w:val="left" w:pos="1788"/>
          <w:tab w:val="left" w:pos="3631"/>
        </w:tabs>
        <w:bidi/>
        <w:jc w:val="both"/>
        <w:rPr>
          <w:rFonts w:cs="David" w:hint="cs"/>
          <w:rtl/>
        </w:rPr>
      </w:pPr>
      <w:r w:rsidRPr="00B01751">
        <w:rPr>
          <w:rFonts w:cs="David"/>
          <w:b/>
          <w:bCs/>
          <w:u w:val="single"/>
          <w:rtl/>
        </w:rPr>
        <w:t>מוזמנים</w:t>
      </w:r>
      <w:r w:rsidRPr="00B01751">
        <w:rPr>
          <w:rFonts w:cs="David"/>
          <w:rtl/>
        </w:rPr>
        <w:t>:</w:t>
      </w:r>
    </w:p>
    <w:p w14:paraId="47EFE25C" w14:textId="77777777" w:rsidR="00B01751" w:rsidRPr="00B01751" w:rsidRDefault="00B01751" w:rsidP="00B01751">
      <w:pPr>
        <w:bidi/>
        <w:jc w:val="both"/>
        <w:rPr>
          <w:rFonts w:cs="David" w:hint="cs"/>
          <w:rtl/>
        </w:rPr>
      </w:pPr>
    </w:p>
    <w:p w14:paraId="58CBCDD2" w14:textId="77777777" w:rsidR="00B01751" w:rsidRPr="00B01751" w:rsidRDefault="00B01751" w:rsidP="00B01751">
      <w:pPr>
        <w:bidi/>
        <w:jc w:val="both"/>
        <w:rPr>
          <w:rFonts w:cs="David" w:hint="cs"/>
          <w:rtl/>
        </w:rPr>
      </w:pPr>
      <w:r w:rsidRPr="00B01751">
        <w:rPr>
          <w:rFonts w:cs="David" w:hint="cs"/>
          <w:rtl/>
        </w:rPr>
        <w:t>אריה האן - מזכיר הכנסת</w:t>
      </w:r>
    </w:p>
    <w:p w14:paraId="1DA3C86F" w14:textId="77777777" w:rsidR="00B01751" w:rsidRPr="00B01751" w:rsidRDefault="00B01751" w:rsidP="00B01751">
      <w:pPr>
        <w:bidi/>
        <w:jc w:val="both"/>
        <w:rPr>
          <w:rFonts w:cs="David" w:hint="cs"/>
          <w:rtl/>
        </w:rPr>
      </w:pPr>
      <w:r w:rsidRPr="00B01751">
        <w:rPr>
          <w:rFonts w:cs="David" w:hint="cs"/>
          <w:rtl/>
        </w:rPr>
        <w:t>ירדנה מלר-הורביץ - סגנית מזכיר הכנסת</w:t>
      </w:r>
    </w:p>
    <w:p w14:paraId="2F4D0751" w14:textId="77777777" w:rsidR="00B01751" w:rsidRPr="00B01751" w:rsidRDefault="00B01751" w:rsidP="00B01751">
      <w:pPr>
        <w:bidi/>
        <w:jc w:val="both"/>
        <w:rPr>
          <w:rFonts w:cs="David" w:hint="cs"/>
          <w:rtl/>
        </w:rPr>
      </w:pPr>
      <w:r w:rsidRPr="00B01751">
        <w:rPr>
          <w:rFonts w:cs="David" w:hint="cs"/>
          <w:rtl/>
        </w:rPr>
        <w:t>גאולה רזיאל -  מנהלת לשכת מזכיר הכנסת</w:t>
      </w:r>
    </w:p>
    <w:p w14:paraId="391E82B9" w14:textId="77777777" w:rsidR="00B01751" w:rsidRPr="00B01751" w:rsidRDefault="00B01751" w:rsidP="00B01751">
      <w:pPr>
        <w:bidi/>
        <w:jc w:val="both"/>
        <w:rPr>
          <w:rFonts w:cs="David" w:hint="cs"/>
          <w:rtl/>
        </w:rPr>
      </w:pPr>
    </w:p>
    <w:p w14:paraId="6289B3F1" w14:textId="77777777" w:rsidR="00B01751" w:rsidRPr="00B01751" w:rsidRDefault="00B01751" w:rsidP="00B01751">
      <w:pPr>
        <w:bidi/>
        <w:jc w:val="both"/>
        <w:rPr>
          <w:rFonts w:cs="David"/>
          <w:rtl/>
        </w:rPr>
      </w:pPr>
    </w:p>
    <w:p w14:paraId="57C9225B" w14:textId="77777777" w:rsidR="00B01751" w:rsidRPr="00B01751" w:rsidRDefault="00B01751" w:rsidP="00B01751">
      <w:pPr>
        <w:tabs>
          <w:tab w:val="left" w:pos="1930"/>
        </w:tabs>
        <w:bidi/>
        <w:jc w:val="both"/>
        <w:rPr>
          <w:rFonts w:cs="David" w:hint="cs"/>
          <w:rtl/>
        </w:rPr>
      </w:pPr>
      <w:r w:rsidRPr="00B01751">
        <w:rPr>
          <w:rFonts w:cs="David"/>
          <w:b/>
          <w:bCs/>
          <w:u w:val="single"/>
          <w:rtl/>
        </w:rPr>
        <w:t>י</w:t>
      </w:r>
      <w:r w:rsidRPr="00B01751">
        <w:rPr>
          <w:rFonts w:cs="David" w:hint="cs"/>
          <w:b/>
          <w:bCs/>
          <w:u w:val="single"/>
          <w:rtl/>
        </w:rPr>
        <w:t>יעוץ משפטי</w:t>
      </w:r>
      <w:r w:rsidRPr="00B01751">
        <w:rPr>
          <w:rFonts w:cs="David"/>
          <w:b/>
          <w:bCs/>
          <w:u w:val="single"/>
          <w:rtl/>
        </w:rPr>
        <w:t>:</w:t>
      </w:r>
      <w:r w:rsidRPr="00B01751">
        <w:rPr>
          <w:rFonts w:cs="David" w:hint="cs"/>
          <w:b/>
          <w:bCs/>
          <w:rtl/>
        </w:rPr>
        <w:tab/>
      </w:r>
      <w:r w:rsidRPr="00B01751">
        <w:rPr>
          <w:rFonts w:cs="David" w:hint="cs"/>
          <w:rtl/>
        </w:rPr>
        <w:t>עו"ד ארבל אסטרחן</w:t>
      </w:r>
    </w:p>
    <w:p w14:paraId="5A37D5EC" w14:textId="77777777" w:rsidR="00B01751" w:rsidRPr="00B01751" w:rsidRDefault="00B01751" w:rsidP="00B01751">
      <w:pPr>
        <w:bidi/>
        <w:jc w:val="both"/>
        <w:rPr>
          <w:rFonts w:cs="David"/>
          <w:rtl/>
        </w:rPr>
      </w:pPr>
    </w:p>
    <w:p w14:paraId="2B16A8E9" w14:textId="77777777" w:rsidR="00B01751" w:rsidRPr="00B01751" w:rsidRDefault="00B01751" w:rsidP="00B01751">
      <w:pPr>
        <w:tabs>
          <w:tab w:val="left" w:pos="1930"/>
        </w:tabs>
        <w:bidi/>
        <w:jc w:val="both"/>
        <w:rPr>
          <w:rFonts w:cs="David" w:hint="cs"/>
          <w:b/>
          <w:bCs/>
          <w:rtl/>
        </w:rPr>
      </w:pPr>
      <w:r w:rsidRPr="00B01751">
        <w:rPr>
          <w:rFonts w:cs="David"/>
          <w:b/>
          <w:bCs/>
          <w:u w:val="single"/>
          <w:rtl/>
        </w:rPr>
        <w:t>מנהלת הוועדה</w:t>
      </w:r>
      <w:r w:rsidRPr="00B01751">
        <w:rPr>
          <w:rFonts w:cs="David"/>
          <w:rtl/>
        </w:rPr>
        <w:t>:</w:t>
      </w:r>
      <w:r w:rsidRPr="00B01751">
        <w:rPr>
          <w:rFonts w:cs="David" w:hint="cs"/>
          <w:rtl/>
        </w:rPr>
        <w:tab/>
        <w:t>אתי בן-יוסף</w:t>
      </w:r>
    </w:p>
    <w:p w14:paraId="1F5AB4E2" w14:textId="77777777" w:rsidR="00B01751" w:rsidRPr="00B01751" w:rsidRDefault="00B01751" w:rsidP="00B01751">
      <w:pPr>
        <w:bidi/>
        <w:jc w:val="both"/>
        <w:rPr>
          <w:rFonts w:cs="David"/>
          <w:rtl/>
        </w:rPr>
      </w:pPr>
    </w:p>
    <w:p w14:paraId="75DA0B74" w14:textId="77777777" w:rsidR="00B01751" w:rsidRPr="00B01751" w:rsidRDefault="00B01751" w:rsidP="00B01751">
      <w:pPr>
        <w:tabs>
          <w:tab w:val="left" w:pos="1930"/>
        </w:tabs>
        <w:bidi/>
        <w:jc w:val="both"/>
        <w:rPr>
          <w:rFonts w:cs="David" w:hint="cs"/>
          <w:rtl/>
        </w:rPr>
      </w:pPr>
      <w:r w:rsidRPr="00B01751">
        <w:rPr>
          <w:rFonts w:cs="David" w:hint="cs"/>
          <w:b/>
          <w:bCs/>
          <w:u w:val="single"/>
          <w:rtl/>
        </w:rPr>
        <w:t>רשמת פרלמנטרית</w:t>
      </w:r>
      <w:r w:rsidRPr="00B01751">
        <w:rPr>
          <w:rFonts w:cs="David"/>
          <w:rtl/>
        </w:rPr>
        <w:t>:</w:t>
      </w:r>
      <w:r w:rsidRPr="00B01751">
        <w:rPr>
          <w:rFonts w:cs="David" w:hint="cs"/>
          <w:rtl/>
        </w:rPr>
        <w:tab/>
        <w:t>שלומית כהן</w:t>
      </w:r>
    </w:p>
    <w:p w14:paraId="48F65AAD" w14:textId="77777777" w:rsidR="00B01751" w:rsidRPr="00B01751" w:rsidRDefault="00B01751" w:rsidP="00B01751">
      <w:pPr>
        <w:bidi/>
        <w:jc w:val="center"/>
        <w:rPr>
          <w:rFonts w:cs="David" w:hint="cs"/>
          <w:b/>
          <w:bCs/>
          <w:u w:val="single"/>
          <w:rtl/>
        </w:rPr>
      </w:pPr>
      <w:r w:rsidRPr="00B01751">
        <w:rPr>
          <w:rFonts w:cs="David"/>
          <w:b/>
          <w:bCs/>
          <w:rtl/>
        </w:rPr>
        <w:br w:type="page"/>
      </w:r>
      <w:r w:rsidRPr="00B01751">
        <w:rPr>
          <w:rFonts w:cs="David" w:hint="cs"/>
          <w:b/>
          <w:bCs/>
          <w:rtl/>
        </w:rPr>
        <w:lastRenderedPageBreak/>
        <w:t xml:space="preserve">קביעת סדרי הדיון בהצעת חוק התקציב לשנת הכספים 2007, התשס"ז-2006, והצעת חוק ההסדרים במשק המדינה (תיקוני חקיקה להשגת יעדי התקציב והמדיניות הכלכלית לשנת </w:t>
      </w:r>
      <w:r w:rsidRPr="00B01751">
        <w:rPr>
          <w:rFonts w:cs="David" w:hint="cs"/>
          <w:b/>
          <w:bCs/>
          <w:u w:val="single"/>
          <w:rtl/>
        </w:rPr>
        <w:t>התקציב 2007), התשס"ז-2006, בקריאה שנייה ובקריאה שלישית</w:t>
      </w:r>
    </w:p>
    <w:p w14:paraId="2E016A4D" w14:textId="77777777" w:rsidR="00B01751" w:rsidRPr="00B01751" w:rsidRDefault="00B01751" w:rsidP="00B01751">
      <w:pPr>
        <w:pStyle w:val="Heading5"/>
        <w:jc w:val="center"/>
        <w:rPr>
          <w:rFonts w:hint="cs"/>
          <w:rtl/>
        </w:rPr>
      </w:pPr>
    </w:p>
    <w:p w14:paraId="0757E272" w14:textId="77777777" w:rsidR="00B01751" w:rsidRPr="00B01751" w:rsidRDefault="00B01751" w:rsidP="00B01751">
      <w:pPr>
        <w:bidi/>
        <w:jc w:val="both"/>
        <w:rPr>
          <w:rFonts w:cs="David" w:hint="cs"/>
          <w:rtl/>
        </w:rPr>
      </w:pPr>
      <w:r w:rsidRPr="00B01751">
        <w:rPr>
          <w:rFonts w:cs="David"/>
          <w:rtl/>
        </w:rPr>
        <w:t xml:space="preserve"> </w:t>
      </w:r>
      <w:r w:rsidRPr="00B01751">
        <w:rPr>
          <w:rFonts w:cs="David" w:hint="cs"/>
          <w:u w:val="single"/>
          <w:rtl/>
        </w:rPr>
        <w:t>היו"ר רוחמה אברהם:</w:t>
      </w:r>
    </w:p>
    <w:p w14:paraId="5196D40E" w14:textId="77777777" w:rsidR="00B01751" w:rsidRPr="00B01751" w:rsidRDefault="00B01751" w:rsidP="00B01751">
      <w:pPr>
        <w:bidi/>
        <w:jc w:val="both"/>
        <w:rPr>
          <w:rFonts w:cs="David" w:hint="cs"/>
          <w:rtl/>
        </w:rPr>
      </w:pPr>
    </w:p>
    <w:p w14:paraId="2251F01C" w14:textId="77777777" w:rsidR="00B01751" w:rsidRPr="00B01751" w:rsidRDefault="00B01751" w:rsidP="00B01751">
      <w:pPr>
        <w:pStyle w:val="Heading5"/>
        <w:rPr>
          <w:rFonts w:hint="cs"/>
          <w:rtl/>
        </w:rPr>
      </w:pPr>
      <w:r w:rsidRPr="00B01751">
        <w:rPr>
          <w:rFonts w:hint="cs"/>
          <w:rtl/>
        </w:rPr>
        <w:tab/>
        <w:t xml:space="preserve">אני פותחת את ישיבת ועדת הכנסת. על סדר-היום קביעת סדרי הדיון בהצעת חוק התקציב לשנת הכספים 2007, התשס"ז-2006, והצעת חוק ההסדרים במשק המדינה (תיקוני חקיקה להשגת יעדי התקציב והמדיניות הכלכלית לשנת התקציב 2007), התשס"ז-2006, בקריאה שנייה ובקריאה שלישית. </w:t>
      </w:r>
      <w:r w:rsidRPr="00B01751">
        <w:rPr>
          <w:rFonts w:hint="cs"/>
          <w:rtl/>
        </w:rPr>
        <w:tab/>
      </w:r>
    </w:p>
    <w:p w14:paraId="3C751F8A" w14:textId="77777777" w:rsidR="00B01751" w:rsidRPr="00B01751" w:rsidRDefault="00B01751" w:rsidP="00B01751">
      <w:pPr>
        <w:bidi/>
        <w:jc w:val="both"/>
        <w:rPr>
          <w:rFonts w:cs="David" w:hint="cs"/>
          <w:rtl/>
        </w:rPr>
      </w:pPr>
    </w:p>
    <w:p w14:paraId="7447C1E7" w14:textId="77777777" w:rsidR="00B01751" w:rsidRPr="00B01751" w:rsidRDefault="00B01751" w:rsidP="00B01751">
      <w:pPr>
        <w:bidi/>
        <w:jc w:val="both"/>
        <w:rPr>
          <w:rFonts w:cs="David" w:hint="cs"/>
          <w:rtl/>
        </w:rPr>
      </w:pPr>
      <w:r w:rsidRPr="00B01751">
        <w:rPr>
          <w:rFonts w:cs="David" w:hint="cs"/>
          <w:rtl/>
        </w:rPr>
        <w:tab/>
        <w:t>ישבנו בבוקר עם ועדת ההסכמות והחלטנו על מסגרת דיון. מזכיר הכנסת כתב אותה, ונדמה לי שהיא מונחת לפניכם. "על-פי סעיף 131 לתקנון הכנסת קובעת ועדת הכנסת את סדרי הדיון בתקציב השנתי לשנת 2007 להצעות החוק המובאות בקריאה שנייה ובקריאה שלישית כדלקמן: ביום שלישי, 2 בינואר 2007, בשעה 11:00, יחל הדיון בהנמקת ההסתייגויות בהצעת חוק ההסדרים במשק המדינה (תיקוני חקיקה להשגת יעדי התקציב והמדיניות הכלכלית לשנת התקציב 2007), התשס"ז-2006, מעמוד 260. יושב-ראש ועדת הכספים יפתח את הדיון".</w:t>
      </w:r>
    </w:p>
    <w:p w14:paraId="7FE6B3C6" w14:textId="77777777" w:rsidR="00B01751" w:rsidRPr="00B01751" w:rsidRDefault="00B01751" w:rsidP="00B01751">
      <w:pPr>
        <w:bidi/>
        <w:jc w:val="both"/>
        <w:rPr>
          <w:rFonts w:cs="David" w:hint="cs"/>
          <w:rtl/>
        </w:rPr>
      </w:pPr>
    </w:p>
    <w:p w14:paraId="508BB2AF" w14:textId="77777777" w:rsidR="00B01751" w:rsidRPr="00B01751" w:rsidRDefault="00B01751" w:rsidP="00B01751">
      <w:pPr>
        <w:bidi/>
        <w:ind w:firstLine="567"/>
        <w:jc w:val="both"/>
        <w:rPr>
          <w:rFonts w:cs="David" w:hint="cs"/>
          <w:rtl/>
        </w:rPr>
      </w:pPr>
      <w:r w:rsidRPr="00B01751">
        <w:rPr>
          <w:rFonts w:cs="David" w:hint="cs"/>
          <w:rtl/>
        </w:rPr>
        <w:t xml:space="preserve">בניגוד לשנים קודמות, אנחנו מכניסים סדר דיון חדש. הצענו שיושבי-ראש הוועדות ינמקו את הצעות החוקים שהועברו אליהם במסגרת חוק ההסדרים. בעבר את כל החוק היה מסביר יושב-ראש ועדת הכספים. סברנו שהפעם, גם למען הדיון הציבורי וגם לעצם העובדה שחברי הכנסת יידעו על מה הם מצביעים, מן  הראוי שראשי הוועדות ינמקו את הצעת החוק לקראת קריאה שנייה וקריאה שלישית. לכן, מיד לאחר שיושב-ראש ועדת הכספים יפתח את הדיון, ינמקו את הצעות החוק לקריאה שנייה ולקריאה שלישית כל ראשי הוועדות. אני מבקשת מראשי הוועדות להכין את זה בפרק זמן קצר מאוד. אני לא חושבת שאנחנו צריכים לתחום את זה בזמן, מכיוון שאני מניחה שכל יושבי-ראש הוועדות יעשו את זה בקצרה. </w:t>
      </w:r>
    </w:p>
    <w:p w14:paraId="1A52B1E0" w14:textId="77777777" w:rsidR="00B01751" w:rsidRPr="00B01751" w:rsidRDefault="00B01751" w:rsidP="00B01751">
      <w:pPr>
        <w:bidi/>
        <w:jc w:val="both"/>
        <w:rPr>
          <w:rFonts w:cs="David" w:hint="cs"/>
          <w:rtl/>
        </w:rPr>
      </w:pPr>
    </w:p>
    <w:p w14:paraId="717EB118" w14:textId="77777777" w:rsidR="00B01751" w:rsidRPr="00B01751" w:rsidRDefault="00B01751" w:rsidP="00B01751">
      <w:pPr>
        <w:bidi/>
        <w:jc w:val="both"/>
        <w:rPr>
          <w:rFonts w:cs="David" w:hint="cs"/>
          <w:rtl/>
        </w:rPr>
      </w:pPr>
      <w:r w:rsidRPr="00B01751">
        <w:rPr>
          <w:rFonts w:cs="David" w:hint="cs"/>
          <w:rtl/>
        </w:rPr>
        <w:tab/>
        <w:t xml:space="preserve">הדיון בהצעת חוק ההסדרים יתחיל בסבב כזה: 12 נציגי הסיעות ינמקו את הפתיח במהלך של 10 דקות. כך יהיה גם בתום הדיון. המסגרת של הדיון תהיה שני שלישים לאופוזיציה ושליש לקואליציה, והדיון יתחיל בשעה 11:00 וייגמר לא יאוחר מהשעה 21:00. ביום רביעי נפתח את הישיבה בשעה 09:00 בבוקר עם דוברים אחרונים. מכיוון שבשבוע הבא יתקיים חג הקורבן,  התחשבנו בחברי הכנסת שחוגגים את החג הזה, ולפיכך את יום שלישי כולו הקצבנו ליום דיונים בחוק ההסדרים. ביום רביעי בבוקר משעה 09:00 עד 09:30 ימשיכו לנמק כל אותן סיעות ערביות. </w:t>
      </w:r>
    </w:p>
    <w:p w14:paraId="245CD3F1" w14:textId="77777777" w:rsidR="00B01751" w:rsidRPr="00B01751" w:rsidRDefault="00B01751" w:rsidP="00B01751">
      <w:pPr>
        <w:bidi/>
        <w:jc w:val="both"/>
        <w:rPr>
          <w:rFonts w:cs="David" w:hint="cs"/>
          <w:rtl/>
        </w:rPr>
      </w:pPr>
    </w:p>
    <w:p w14:paraId="183B7F86" w14:textId="77777777" w:rsidR="00B01751" w:rsidRPr="00B01751" w:rsidRDefault="00B01751" w:rsidP="00B01751">
      <w:pPr>
        <w:pStyle w:val="Heading5"/>
        <w:rPr>
          <w:rFonts w:hint="cs"/>
          <w:rtl/>
        </w:rPr>
      </w:pPr>
      <w:r w:rsidRPr="00B01751">
        <w:rPr>
          <w:rFonts w:hint="cs"/>
          <w:u w:val="single"/>
          <w:rtl/>
        </w:rPr>
        <w:t>נאדיה חילו:</w:t>
      </w:r>
    </w:p>
    <w:p w14:paraId="3D97E948" w14:textId="77777777" w:rsidR="00B01751" w:rsidRPr="00B01751" w:rsidRDefault="00B01751" w:rsidP="00B01751">
      <w:pPr>
        <w:pStyle w:val="Heading5"/>
        <w:rPr>
          <w:rFonts w:hint="cs"/>
          <w:rtl/>
        </w:rPr>
      </w:pPr>
    </w:p>
    <w:p w14:paraId="07DD5271" w14:textId="77777777" w:rsidR="00B01751" w:rsidRPr="00B01751" w:rsidRDefault="00B01751" w:rsidP="00B01751">
      <w:pPr>
        <w:bidi/>
        <w:jc w:val="both"/>
        <w:rPr>
          <w:rFonts w:cs="David" w:hint="cs"/>
          <w:rtl/>
        </w:rPr>
      </w:pPr>
      <w:r w:rsidRPr="00B01751">
        <w:rPr>
          <w:rFonts w:cs="David" w:hint="cs"/>
          <w:rtl/>
        </w:rPr>
        <w:tab/>
        <w:t xml:space="preserve"> לא מדובר רק בחברים מהסיעות הערביות, אלא גם בחברי כנסת ערבים מסיעות אחרות, כמו גאלב מג'אדלה. </w:t>
      </w:r>
    </w:p>
    <w:p w14:paraId="50B06003" w14:textId="77777777" w:rsidR="00B01751" w:rsidRPr="00B01751" w:rsidRDefault="00B01751" w:rsidP="00B01751">
      <w:pPr>
        <w:bidi/>
        <w:jc w:val="both"/>
        <w:rPr>
          <w:rFonts w:cs="David" w:hint="cs"/>
          <w:rtl/>
        </w:rPr>
      </w:pPr>
    </w:p>
    <w:p w14:paraId="19603E51"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1C435A22" w14:textId="77777777" w:rsidR="00B01751" w:rsidRPr="00B01751" w:rsidRDefault="00B01751" w:rsidP="00B01751">
      <w:pPr>
        <w:bidi/>
        <w:jc w:val="both"/>
        <w:rPr>
          <w:rFonts w:cs="David" w:hint="cs"/>
          <w:rtl/>
        </w:rPr>
      </w:pPr>
    </w:p>
    <w:p w14:paraId="5EE58060" w14:textId="77777777" w:rsidR="00B01751" w:rsidRPr="00B01751" w:rsidRDefault="00B01751" w:rsidP="00B01751">
      <w:pPr>
        <w:bidi/>
        <w:jc w:val="both"/>
        <w:rPr>
          <w:rFonts w:cs="David" w:hint="cs"/>
          <w:rtl/>
        </w:rPr>
      </w:pPr>
      <w:r w:rsidRPr="00B01751">
        <w:rPr>
          <w:rFonts w:cs="David" w:hint="cs"/>
          <w:rtl/>
        </w:rPr>
        <w:tab/>
        <w:t xml:space="preserve">כל מי שחוגג יוכל לדבר בין 09:00 ל-09:30. מ-09:30 עד 10:00 ינמק אחרון הדוברים של סיעת הליכוד ויושב-ראש ועדת הכספים או שר האוצר. משעה 10:00 עד 13:00 יתחילו ההצבעות על חוק ההסדרים. ההנחה היא שההצבעות תהיינה במסגרת של שלוש שעות. במידה שנצטרך יותר, את תחילת הישיבה הבאה נתחיל בשעה 14:00, כך שתהיה גם אפשרות להפסקת צוהריים וגם אפשרות לסיים את ההצבעות, במידה שנגלוש. </w:t>
      </w:r>
    </w:p>
    <w:p w14:paraId="257ABB4B" w14:textId="77777777" w:rsidR="00B01751" w:rsidRPr="00B01751" w:rsidRDefault="00B01751" w:rsidP="00B01751">
      <w:pPr>
        <w:bidi/>
        <w:jc w:val="both"/>
        <w:rPr>
          <w:rFonts w:cs="David" w:hint="cs"/>
          <w:rtl/>
        </w:rPr>
      </w:pPr>
    </w:p>
    <w:p w14:paraId="706FEC9B" w14:textId="77777777" w:rsidR="00B01751" w:rsidRPr="00B01751" w:rsidRDefault="00B01751" w:rsidP="00B01751">
      <w:pPr>
        <w:bidi/>
        <w:jc w:val="both"/>
        <w:rPr>
          <w:rFonts w:cs="David" w:hint="cs"/>
          <w:rtl/>
        </w:rPr>
      </w:pPr>
      <w:r w:rsidRPr="00B01751">
        <w:rPr>
          <w:rFonts w:cs="David" w:hint="cs"/>
          <w:rtl/>
        </w:rPr>
        <w:tab/>
        <w:t xml:space="preserve">בשעה 14:00 נתחיל את הדיון בהנמקת הסתייגויות להצעת חוק התקציב לשנת התקציב 2007, התשס"ז-2006. פותח את הדיון יושב-ראש ועדת הכספים. אותו סבב שעשינו, דהיינו נציגי כל הסיעות יפתחו את הדיון במהלך 10 דקות ויסיימו את הדיון במהלך 10 דקות. </w:t>
      </w:r>
    </w:p>
    <w:p w14:paraId="10D4F7A3" w14:textId="77777777" w:rsidR="00B01751" w:rsidRPr="00B01751" w:rsidRDefault="00B01751" w:rsidP="00B01751">
      <w:pPr>
        <w:bidi/>
        <w:jc w:val="both"/>
        <w:rPr>
          <w:rFonts w:cs="David" w:hint="cs"/>
          <w:rtl/>
        </w:rPr>
      </w:pPr>
    </w:p>
    <w:p w14:paraId="552CEF78" w14:textId="77777777" w:rsidR="00B01751" w:rsidRPr="00B01751" w:rsidRDefault="00B01751" w:rsidP="00B01751">
      <w:pPr>
        <w:bidi/>
        <w:jc w:val="both"/>
        <w:rPr>
          <w:rFonts w:cs="David" w:hint="cs"/>
          <w:u w:val="single"/>
          <w:rtl/>
        </w:rPr>
      </w:pPr>
      <w:r w:rsidRPr="00B01751">
        <w:rPr>
          <w:rFonts w:cs="David" w:hint="cs"/>
          <w:u w:val="single"/>
          <w:rtl/>
        </w:rPr>
        <w:t>גדעון סער:</w:t>
      </w:r>
    </w:p>
    <w:p w14:paraId="37EBC4D5" w14:textId="77777777" w:rsidR="00B01751" w:rsidRPr="00B01751" w:rsidRDefault="00B01751" w:rsidP="00B01751">
      <w:pPr>
        <w:bidi/>
        <w:jc w:val="both"/>
        <w:rPr>
          <w:rFonts w:cs="David" w:hint="cs"/>
          <w:u w:val="single"/>
          <w:rtl/>
        </w:rPr>
      </w:pPr>
    </w:p>
    <w:p w14:paraId="6AEAEAFB" w14:textId="77777777" w:rsidR="00B01751" w:rsidRPr="00B01751" w:rsidRDefault="00B01751" w:rsidP="00B01751">
      <w:pPr>
        <w:bidi/>
        <w:jc w:val="both"/>
        <w:rPr>
          <w:rFonts w:cs="David" w:hint="cs"/>
          <w:rtl/>
        </w:rPr>
      </w:pPr>
      <w:r w:rsidRPr="00B01751">
        <w:rPr>
          <w:rFonts w:cs="David" w:hint="cs"/>
          <w:rtl/>
        </w:rPr>
        <w:tab/>
        <w:t xml:space="preserve"> ביום רביעי חסר הסבב הפותח. </w:t>
      </w:r>
    </w:p>
    <w:p w14:paraId="51458396" w14:textId="77777777" w:rsidR="00B01751" w:rsidRPr="00B01751" w:rsidRDefault="00B01751" w:rsidP="00B01751">
      <w:pPr>
        <w:bidi/>
        <w:jc w:val="both"/>
        <w:rPr>
          <w:rFonts w:cs="David" w:hint="cs"/>
          <w:rtl/>
        </w:rPr>
      </w:pPr>
    </w:p>
    <w:p w14:paraId="72D5FA9D" w14:textId="77777777" w:rsidR="00B01751" w:rsidRPr="00B01751" w:rsidRDefault="00B01751" w:rsidP="00B01751">
      <w:pPr>
        <w:bidi/>
        <w:jc w:val="both"/>
        <w:rPr>
          <w:rFonts w:cs="David" w:hint="cs"/>
          <w:rtl/>
        </w:rPr>
      </w:pPr>
      <w:r w:rsidRPr="00B01751">
        <w:rPr>
          <w:rFonts w:cs="David"/>
          <w:u w:val="single"/>
          <w:rtl/>
        </w:rPr>
        <w:br w:type="page"/>
      </w:r>
      <w:r w:rsidRPr="00B01751">
        <w:rPr>
          <w:rFonts w:cs="David" w:hint="cs"/>
          <w:u w:val="single"/>
          <w:rtl/>
        </w:rPr>
        <w:lastRenderedPageBreak/>
        <w:t>היו"ר רוחמה אברהם:</w:t>
      </w:r>
    </w:p>
    <w:p w14:paraId="15FC532C" w14:textId="77777777" w:rsidR="00B01751" w:rsidRPr="00B01751" w:rsidRDefault="00B01751" w:rsidP="00B01751">
      <w:pPr>
        <w:bidi/>
        <w:jc w:val="both"/>
        <w:rPr>
          <w:rFonts w:cs="David" w:hint="cs"/>
          <w:rtl/>
        </w:rPr>
      </w:pPr>
    </w:p>
    <w:p w14:paraId="0C0F7576" w14:textId="77777777" w:rsidR="00B01751" w:rsidRPr="00B01751" w:rsidRDefault="00B01751" w:rsidP="00B01751">
      <w:pPr>
        <w:bidi/>
        <w:jc w:val="both"/>
        <w:rPr>
          <w:rFonts w:cs="David" w:hint="cs"/>
          <w:rtl/>
        </w:rPr>
      </w:pPr>
      <w:r w:rsidRPr="00B01751">
        <w:rPr>
          <w:rFonts w:cs="David" w:hint="cs"/>
          <w:rtl/>
        </w:rPr>
        <w:tab/>
        <w:t xml:space="preserve">אמרנו שההתחלה של הדיון וסיום הדיון יהיו במשך 10 דקות. כל פרק הזמן של הדיון יחולק במסגרת דיון סיעתי. יסיימו את הדיון נציגי הסיעות ותהיה הקצבה לסיעה הגדולה במסגרת של 10 דקות לדובר. בשעה 21:00 יתחילו ההצבעות להצעת התקציב לשנת התקציב  2007, התשס"ז-2006, ולהצעת חוק התקציב לשנת הכספים 2007, התשס"ז-2006. </w:t>
      </w:r>
    </w:p>
    <w:p w14:paraId="4819E55E" w14:textId="77777777" w:rsidR="00B01751" w:rsidRPr="00B01751" w:rsidRDefault="00B01751" w:rsidP="00B01751">
      <w:pPr>
        <w:bidi/>
        <w:jc w:val="both"/>
        <w:rPr>
          <w:rFonts w:cs="David" w:hint="cs"/>
          <w:rtl/>
        </w:rPr>
      </w:pPr>
    </w:p>
    <w:p w14:paraId="24811527" w14:textId="77777777" w:rsidR="00B01751" w:rsidRPr="00B01751" w:rsidRDefault="00B01751" w:rsidP="00B01751">
      <w:pPr>
        <w:bidi/>
        <w:jc w:val="both"/>
        <w:rPr>
          <w:rFonts w:cs="David" w:hint="cs"/>
          <w:rtl/>
        </w:rPr>
      </w:pPr>
      <w:r w:rsidRPr="00B01751">
        <w:rPr>
          <w:rFonts w:cs="David" w:hint="cs"/>
          <w:rtl/>
        </w:rPr>
        <w:tab/>
        <w:t xml:space="preserve">זו ההצעה של ועדת ההסכמות שישבה הבוקר, תוך התחשבות מרבית בכל חברי הכנסת. </w:t>
      </w:r>
    </w:p>
    <w:p w14:paraId="07153005" w14:textId="77777777" w:rsidR="00B01751" w:rsidRPr="00B01751" w:rsidRDefault="00B01751" w:rsidP="00B01751">
      <w:pPr>
        <w:bidi/>
        <w:jc w:val="both"/>
        <w:rPr>
          <w:rFonts w:cs="David" w:hint="cs"/>
          <w:rtl/>
        </w:rPr>
      </w:pPr>
    </w:p>
    <w:p w14:paraId="52DFE1CB" w14:textId="77777777" w:rsidR="00B01751" w:rsidRPr="00B01751" w:rsidRDefault="00B01751" w:rsidP="00B01751">
      <w:pPr>
        <w:bidi/>
        <w:jc w:val="both"/>
        <w:rPr>
          <w:rFonts w:cs="David" w:hint="cs"/>
          <w:u w:val="single"/>
          <w:rtl/>
        </w:rPr>
      </w:pPr>
      <w:r w:rsidRPr="00B01751">
        <w:rPr>
          <w:rFonts w:cs="David" w:hint="cs"/>
          <w:u w:val="single"/>
          <w:rtl/>
        </w:rPr>
        <w:t>מאיר פרוש:</w:t>
      </w:r>
    </w:p>
    <w:p w14:paraId="71E60880" w14:textId="77777777" w:rsidR="00B01751" w:rsidRPr="00B01751" w:rsidRDefault="00B01751" w:rsidP="00B01751">
      <w:pPr>
        <w:bidi/>
        <w:jc w:val="both"/>
        <w:rPr>
          <w:rFonts w:cs="David" w:hint="cs"/>
          <w:u w:val="single"/>
        </w:rPr>
      </w:pPr>
    </w:p>
    <w:p w14:paraId="20E11BF3" w14:textId="77777777" w:rsidR="00B01751" w:rsidRPr="00B01751" w:rsidRDefault="00B01751" w:rsidP="00B01751">
      <w:pPr>
        <w:bidi/>
        <w:jc w:val="both"/>
        <w:rPr>
          <w:rFonts w:cs="David" w:hint="cs"/>
          <w:rtl/>
        </w:rPr>
      </w:pPr>
      <w:r w:rsidRPr="00B01751">
        <w:rPr>
          <w:rFonts w:cs="David" w:hint="cs"/>
          <w:rtl/>
        </w:rPr>
        <w:tab/>
        <w:t xml:space="preserve">האם האופוזיציה ויתרה מראש והיא לא מקיימת דיוני לילה? השאלה היא בעיקר לגדעון סער. </w:t>
      </w:r>
    </w:p>
    <w:p w14:paraId="76FA0015" w14:textId="77777777" w:rsidR="00B01751" w:rsidRPr="00B01751" w:rsidRDefault="00B01751" w:rsidP="00B01751">
      <w:pPr>
        <w:bidi/>
        <w:jc w:val="both"/>
        <w:rPr>
          <w:rFonts w:cs="David" w:hint="cs"/>
          <w:rtl/>
        </w:rPr>
      </w:pPr>
    </w:p>
    <w:p w14:paraId="6FE2186B"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4FCFA533" w14:textId="77777777" w:rsidR="00B01751" w:rsidRPr="00B01751" w:rsidRDefault="00B01751" w:rsidP="00B01751">
      <w:pPr>
        <w:bidi/>
        <w:jc w:val="both"/>
        <w:rPr>
          <w:rFonts w:cs="David" w:hint="cs"/>
          <w:rtl/>
        </w:rPr>
      </w:pPr>
    </w:p>
    <w:p w14:paraId="6C0177C2" w14:textId="77777777" w:rsidR="00B01751" w:rsidRPr="00B01751" w:rsidRDefault="00B01751" w:rsidP="00B01751">
      <w:pPr>
        <w:bidi/>
        <w:jc w:val="both"/>
        <w:rPr>
          <w:rFonts w:cs="David" w:hint="cs"/>
          <w:rtl/>
        </w:rPr>
      </w:pPr>
      <w:r w:rsidRPr="00B01751">
        <w:rPr>
          <w:rFonts w:cs="David" w:hint="cs"/>
          <w:rtl/>
        </w:rPr>
        <w:tab/>
        <w:t xml:space="preserve">הרשה לי לענות בשמו של גדעון. אני חושבת שאחד מהנושאים שבהם אנחנו, חברי הכנסת, מוצגים בצורה הכי גרועה שיכולה להיות, היא בשעה 02:00 בלילה, שכל אחד מאתנו כמעט רדום על כיסאו, אנחנו בקושי מרימים את הידיים, כאשר אנחנו מדברים על הסוגיה שהיא אולי החשובה ביותר לאזרחי ישראל. הגיע הזמן לעשות סוף לסאגה הזאת. הגיע הזמן להראות לציבור בעם ישראל ולנו, חברי הכנסת, שאנחנו מצביעים בשעות שדעתנו צלולה, שאנחנו לא עייפים,  שחלק מהאופוזיציה היא עדיין ערנית להילחם. </w:t>
      </w:r>
    </w:p>
    <w:p w14:paraId="0F5C2C57" w14:textId="77777777" w:rsidR="00B01751" w:rsidRPr="00B01751" w:rsidRDefault="00B01751" w:rsidP="00B01751">
      <w:pPr>
        <w:bidi/>
        <w:jc w:val="both"/>
        <w:rPr>
          <w:rFonts w:cs="David" w:hint="cs"/>
          <w:rtl/>
        </w:rPr>
      </w:pPr>
    </w:p>
    <w:p w14:paraId="5E1DB795" w14:textId="77777777" w:rsidR="00B01751" w:rsidRPr="00B01751" w:rsidRDefault="00B01751" w:rsidP="00B01751">
      <w:pPr>
        <w:bidi/>
        <w:jc w:val="both"/>
        <w:rPr>
          <w:rFonts w:cs="David" w:hint="cs"/>
          <w:rtl/>
        </w:rPr>
      </w:pPr>
      <w:r w:rsidRPr="00B01751">
        <w:rPr>
          <w:rFonts w:cs="David" w:hint="cs"/>
          <w:u w:val="single"/>
          <w:rtl/>
        </w:rPr>
        <w:t>חיים אורון:</w:t>
      </w:r>
    </w:p>
    <w:p w14:paraId="3518AEE3" w14:textId="77777777" w:rsidR="00B01751" w:rsidRPr="00B01751" w:rsidRDefault="00B01751" w:rsidP="00B01751">
      <w:pPr>
        <w:bidi/>
        <w:jc w:val="both"/>
        <w:rPr>
          <w:rFonts w:cs="David" w:hint="cs"/>
          <w:rtl/>
        </w:rPr>
      </w:pPr>
    </w:p>
    <w:p w14:paraId="0EFA198D" w14:textId="77777777" w:rsidR="00B01751" w:rsidRPr="00B01751" w:rsidRDefault="00B01751" w:rsidP="00B01751">
      <w:pPr>
        <w:bidi/>
        <w:jc w:val="both"/>
        <w:rPr>
          <w:rFonts w:cs="David" w:hint="cs"/>
          <w:rtl/>
        </w:rPr>
      </w:pPr>
      <w:r w:rsidRPr="00B01751">
        <w:rPr>
          <w:rFonts w:cs="David" w:hint="cs"/>
          <w:rtl/>
        </w:rPr>
        <w:tab/>
        <w:t xml:space="preserve"> אם זה יביא חבר כנסת אחד להצביע כמו שהוא חושב, אני בעד. </w:t>
      </w:r>
    </w:p>
    <w:p w14:paraId="2BB2FCF5" w14:textId="77777777" w:rsidR="00B01751" w:rsidRPr="00B01751" w:rsidRDefault="00B01751" w:rsidP="00B01751">
      <w:pPr>
        <w:bidi/>
        <w:jc w:val="both"/>
        <w:rPr>
          <w:rFonts w:cs="David" w:hint="cs"/>
          <w:rtl/>
        </w:rPr>
      </w:pPr>
    </w:p>
    <w:p w14:paraId="0C9F0877" w14:textId="77777777" w:rsidR="00B01751" w:rsidRPr="00B01751" w:rsidRDefault="00B01751" w:rsidP="00B01751">
      <w:pPr>
        <w:bidi/>
        <w:jc w:val="both"/>
        <w:rPr>
          <w:rFonts w:cs="David" w:hint="cs"/>
          <w:u w:val="single"/>
          <w:rtl/>
        </w:rPr>
      </w:pPr>
      <w:r w:rsidRPr="00B01751">
        <w:rPr>
          <w:rFonts w:cs="David" w:hint="cs"/>
          <w:u w:val="single"/>
          <w:rtl/>
        </w:rPr>
        <w:t>מאיר פרוש:</w:t>
      </w:r>
    </w:p>
    <w:p w14:paraId="4C147F51" w14:textId="77777777" w:rsidR="00B01751" w:rsidRPr="00B01751" w:rsidRDefault="00B01751" w:rsidP="00B01751">
      <w:pPr>
        <w:bidi/>
        <w:jc w:val="both"/>
        <w:rPr>
          <w:rFonts w:cs="David" w:hint="cs"/>
          <w:u w:val="single"/>
        </w:rPr>
      </w:pPr>
    </w:p>
    <w:p w14:paraId="49652835" w14:textId="77777777" w:rsidR="00B01751" w:rsidRPr="00B01751" w:rsidRDefault="00B01751" w:rsidP="00B01751">
      <w:pPr>
        <w:bidi/>
        <w:jc w:val="both"/>
        <w:rPr>
          <w:rFonts w:cs="David" w:hint="cs"/>
          <w:rtl/>
        </w:rPr>
      </w:pPr>
      <w:r w:rsidRPr="00B01751">
        <w:rPr>
          <w:rFonts w:cs="David" w:hint="cs"/>
          <w:rtl/>
        </w:rPr>
        <w:tab/>
        <w:t xml:space="preserve"> אפשר לפרוס את ההצבעות על כמה ימים. </w:t>
      </w:r>
    </w:p>
    <w:p w14:paraId="48C454AB" w14:textId="77777777" w:rsidR="00B01751" w:rsidRPr="00B01751" w:rsidRDefault="00B01751" w:rsidP="00B01751">
      <w:pPr>
        <w:bidi/>
        <w:jc w:val="both"/>
        <w:rPr>
          <w:rFonts w:cs="David" w:hint="cs"/>
          <w:rtl/>
        </w:rPr>
      </w:pPr>
    </w:p>
    <w:p w14:paraId="2EF0EEAD" w14:textId="77777777" w:rsidR="00B01751" w:rsidRPr="00B01751" w:rsidRDefault="00B01751" w:rsidP="00B01751">
      <w:pPr>
        <w:bidi/>
        <w:jc w:val="both"/>
        <w:rPr>
          <w:rFonts w:cs="David" w:hint="cs"/>
          <w:rtl/>
        </w:rPr>
      </w:pPr>
      <w:r w:rsidRPr="00B01751">
        <w:rPr>
          <w:rFonts w:cs="David" w:hint="cs"/>
          <w:u w:val="single"/>
          <w:rtl/>
        </w:rPr>
        <w:t>משה שרוני:</w:t>
      </w:r>
    </w:p>
    <w:p w14:paraId="6C01326B" w14:textId="77777777" w:rsidR="00B01751" w:rsidRPr="00B01751" w:rsidRDefault="00B01751" w:rsidP="00B01751">
      <w:pPr>
        <w:bidi/>
        <w:jc w:val="both"/>
        <w:rPr>
          <w:rFonts w:cs="David" w:hint="cs"/>
          <w:rtl/>
        </w:rPr>
      </w:pPr>
    </w:p>
    <w:p w14:paraId="04F82F55" w14:textId="77777777" w:rsidR="00B01751" w:rsidRPr="00B01751" w:rsidRDefault="00B01751" w:rsidP="00B01751">
      <w:pPr>
        <w:bidi/>
        <w:jc w:val="both"/>
        <w:rPr>
          <w:rFonts w:cs="David" w:hint="cs"/>
          <w:rtl/>
        </w:rPr>
      </w:pPr>
      <w:r w:rsidRPr="00B01751">
        <w:rPr>
          <w:rFonts w:cs="David" w:hint="cs"/>
          <w:rtl/>
        </w:rPr>
        <w:tab/>
        <w:t xml:space="preserve">אפשר גם בשבת. </w:t>
      </w:r>
    </w:p>
    <w:p w14:paraId="403C781E" w14:textId="77777777" w:rsidR="00B01751" w:rsidRPr="00B01751" w:rsidRDefault="00B01751" w:rsidP="00B01751">
      <w:pPr>
        <w:bidi/>
        <w:jc w:val="both"/>
        <w:rPr>
          <w:rFonts w:cs="David" w:hint="cs"/>
          <w:rtl/>
        </w:rPr>
      </w:pPr>
    </w:p>
    <w:p w14:paraId="6AD8DF21" w14:textId="77777777" w:rsidR="00B01751" w:rsidRPr="00B01751" w:rsidRDefault="00B01751" w:rsidP="00B01751">
      <w:pPr>
        <w:bidi/>
        <w:jc w:val="both"/>
        <w:rPr>
          <w:rFonts w:cs="David" w:hint="cs"/>
          <w:rtl/>
        </w:rPr>
      </w:pPr>
      <w:r w:rsidRPr="00B01751">
        <w:rPr>
          <w:rFonts w:cs="David" w:hint="cs"/>
          <w:u w:val="single"/>
          <w:rtl/>
        </w:rPr>
        <w:t>ראובן ריבלין:</w:t>
      </w:r>
    </w:p>
    <w:p w14:paraId="1CF4D2BA" w14:textId="77777777" w:rsidR="00B01751" w:rsidRPr="00B01751" w:rsidRDefault="00B01751" w:rsidP="00B01751">
      <w:pPr>
        <w:bidi/>
        <w:jc w:val="both"/>
        <w:rPr>
          <w:rFonts w:cs="David" w:hint="cs"/>
          <w:rtl/>
        </w:rPr>
      </w:pPr>
    </w:p>
    <w:p w14:paraId="7744E609" w14:textId="77777777" w:rsidR="00B01751" w:rsidRPr="00B01751" w:rsidRDefault="00B01751" w:rsidP="00B01751">
      <w:pPr>
        <w:bidi/>
        <w:jc w:val="both"/>
        <w:rPr>
          <w:rFonts w:cs="David" w:hint="cs"/>
          <w:rtl/>
        </w:rPr>
      </w:pPr>
      <w:r w:rsidRPr="00B01751">
        <w:rPr>
          <w:rFonts w:cs="David" w:hint="cs"/>
          <w:rtl/>
        </w:rPr>
        <w:tab/>
        <w:t xml:space="preserve"> המדינה הזאת דמוקרטית אבל קודם כל יהודית. </w:t>
      </w:r>
    </w:p>
    <w:p w14:paraId="2939D784" w14:textId="77777777" w:rsidR="00B01751" w:rsidRPr="00B01751" w:rsidRDefault="00B01751" w:rsidP="00B01751">
      <w:pPr>
        <w:bidi/>
        <w:jc w:val="both"/>
        <w:rPr>
          <w:rFonts w:cs="David" w:hint="cs"/>
          <w:rtl/>
        </w:rPr>
      </w:pPr>
    </w:p>
    <w:p w14:paraId="2B0D9A54"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43E644E8" w14:textId="77777777" w:rsidR="00B01751" w:rsidRPr="00B01751" w:rsidRDefault="00B01751" w:rsidP="00B01751">
      <w:pPr>
        <w:bidi/>
        <w:jc w:val="both"/>
        <w:rPr>
          <w:rFonts w:cs="David" w:hint="cs"/>
          <w:rtl/>
        </w:rPr>
      </w:pPr>
    </w:p>
    <w:p w14:paraId="73EE618D" w14:textId="77777777" w:rsidR="00B01751" w:rsidRPr="00B01751" w:rsidRDefault="00B01751" w:rsidP="00B01751">
      <w:pPr>
        <w:bidi/>
        <w:jc w:val="both"/>
        <w:rPr>
          <w:rFonts w:cs="David" w:hint="cs"/>
          <w:rtl/>
        </w:rPr>
      </w:pPr>
      <w:r w:rsidRPr="00B01751">
        <w:rPr>
          <w:rFonts w:cs="David" w:hint="cs"/>
          <w:rtl/>
        </w:rPr>
        <w:tab/>
        <w:t xml:space="preserve">היתה הצעה להתחיל מיום שני. אבל מכיוון שבשבוע הבא יש חג הקורבן, אמרתי שמצדנו היתה התחשבות מרבית בשאר חברי הכנסת. אני חושבת שהקדשה של יומיים מלאים, כולל הפרדה </w:t>
      </w:r>
      <w:r w:rsidRPr="00B01751">
        <w:rPr>
          <w:rFonts w:cs="David"/>
          <w:rtl/>
        </w:rPr>
        <w:t>–</w:t>
      </w:r>
      <w:r w:rsidRPr="00B01751">
        <w:rPr>
          <w:rFonts w:cs="David" w:hint="cs"/>
          <w:rtl/>
        </w:rPr>
        <w:t xml:space="preserve"> דיון והצבעה על חוק ההסדרים ודיון והצבעה על חוק התקציב </w:t>
      </w:r>
      <w:r w:rsidRPr="00B01751">
        <w:rPr>
          <w:rFonts w:cs="David"/>
          <w:rtl/>
        </w:rPr>
        <w:t>–</w:t>
      </w:r>
      <w:r w:rsidRPr="00B01751">
        <w:rPr>
          <w:rFonts w:cs="David" w:hint="cs"/>
          <w:rtl/>
        </w:rPr>
        <w:t xml:space="preserve"> זה הדבר הכי נכון שיש לעשותו, תוך הצגה של החוקים על-ידי יושבי-ראש הוועדות. אני  חושבת שזה מכבד אתכם ואת הבית כולו. </w:t>
      </w:r>
    </w:p>
    <w:p w14:paraId="1B21664C" w14:textId="77777777" w:rsidR="00B01751" w:rsidRPr="00B01751" w:rsidRDefault="00B01751" w:rsidP="00B01751">
      <w:pPr>
        <w:bidi/>
        <w:jc w:val="both"/>
        <w:rPr>
          <w:rFonts w:cs="David" w:hint="cs"/>
          <w:rtl/>
        </w:rPr>
      </w:pPr>
    </w:p>
    <w:p w14:paraId="6B5E1FB0" w14:textId="77777777" w:rsidR="00B01751" w:rsidRPr="00B01751" w:rsidRDefault="00B01751" w:rsidP="00B01751">
      <w:pPr>
        <w:bidi/>
        <w:jc w:val="both"/>
        <w:rPr>
          <w:rFonts w:cs="David" w:hint="cs"/>
          <w:u w:val="single"/>
          <w:rtl/>
        </w:rPr>
      </w:pPr>
      <w:r w:rsidRPr="00B01751">
        <w:rPr>
          <w:rFonts w:cs="David" w:hint="cs"/>
          <w:u w:val="single"/>
          <w:rtl/>
        </w:rPr>
        <w:t>גדעון סער:</w:t>
      </w:r>
    </w:p>
    <w:p w14:paraId="14F297FA" w14:textId="77777777" w:rsidR="00B01751" w:rsidRPr="00B01751" w:rsidRDefault="00B01751" w:rsidP="00B01751">
      <w:pPr>
        <w:bidi/>
        <w:jc w:val="both"/>
        <w:rPr>
          <w:rFonts w:cs="David" w:hint="cs"/>
          <w:u w:val="single"/>
          <w:rtl/>
        </w:rPr>
      </w:pPr>
    </w:p>
    <w:p w14:paraId="39BD212C" w14:textId="77777777" w:rsidR="00B01751" w:rsidRPr="00B01751" w:rsidRDefault="00B01751" w:rsidP="00B01751">
      <w:pPr>
        <w:bidi/>
        <w:jc w:val="both"/>
        <w:rPr>
          <w:rFonts w:cs="David" w:hint="cs"/>
          <w:rtl/>
        </w:rPr>
      </w:pPr>
      <w:r w:rsidRPr="00B01751">
        <w:rPr>
          <w:rFonts w:cs="David" w:hint="cs"/>
          <w:rtl/>
        </w:rPr>
        <w:tab/>
        <w:t xml:space="preserve"> אני רוצה להסביר לחבר הכנסת פרוש מה השיקולים שעמדו נגד עינינו. אחד, עמדה שמלכתחילה לא היתה מקובלת על הקואליציה, להפריד את נושא ההצבעות על חוק ההסדרים מההצבעות על חוק התקציב, אשר בעבר ועד לפעם הקודמת, במאי 2006, התבצעו ברצף. לדעתנו לא מדובר באותו דבר, ואנחנו רוצים לחדד את המסר. ואם מישהו חושב שדבר מסוים בחוק ההסדרים הוא לא בסדר, לשחרר את זה שהתקציב הוא בן-ערובה לדברים האלה. יחד עם זאת, זאת לא היתה עמדת הקואליציה. היתה לנו מגבלה אשר היא מגבלה אשר נובעת מהעובדה שיש חג בשבוע הבא, גם סילבסטר לנוצרים וגם חג הקורבן למוסלמים, והוא זה אשר לא אפשר לנו להיכנס להצבעות בשלישי בלילה. </w:t>
      </w:r>
    </w:p>
    <w:p w14:paraId="27AE562C" w14:textId="77777777" w:rsidR="00B01751" w:rsidRPr="00B01751" w:rsidRDefault="00B01751" w:rsidP="00B01751">
      <w:pPr>
        <w:bidi/>
        <w:jc w:val="both"/>
        <w:rPr>
          <w:rFonts w:cs="David" w:hint="cs"/>
          <w:rtl/>
        </w:rPr>
      </w:pPr>
    </w:p>
    <w:p w14:paraId="662CB0DF" w14:textId="77777777" w:rsidR="00B01751" w:rsidRPr="00B01751" w:rsidRDefault="00B01751" w:rsidP="00B01751">
      <w:pPr>
        <w:bidi/>
        <w:jc w:val="both"/>
        <w:rPr>
          <w:rFonts w:cs="David" w:hint="cs"/>
          <w:rtl/>
        </w:rPr>
      </w:pPr>
      <w:r w:rsidRPr="00B01751">
        <w:rPr>
          <w:rFonts w:cs="David" w:hint="cs"/>
          <w:rtl/>
        </w:rPr>
        <w:tab/>
        <w:t xml:space="preserve">חבר הכנסת פרוש, אין שום מניעה להיכנס לתוך הלילה בהצבעות של יום רביעי אשר מתחילות בשעה 21:00. הדבר תלוי רק בדבר אחד, והוא נכונותם של חברי הכנסת. אני מזכיר לחברים את הדיון האחרון שהיה בוועדת הכנסת, כי היו מבין חבריי אשר חשבו שאני מגזים בהצבעות שמיות, ואני מודיע שלי תמיד יש סבלנות. על כן אם כך יהיה רוח הדברים, נוכל לבלות כאן ביום רביעי בלילה. </w:t>
      </w:r>
    </w:p>
    <w:p w14:paraId="5B8A4183" w14:textId="77777777" w:rsidR="00B01751" w:rsidRPr="00B01751" w:rsidRDefault="00B01751" w:rsidP="00B01751">
      <w:pPr>
        <w:bidi/>
        <w:jc w:val="both"/>
        <w:rPr>
          <w:rFonts w:cs="David" w:hint="cs"/>
          <w:rtl/>
        </w:rPr>
      </w:pPr>
    </w:p>
    <w:p w14:paraId="62002B02" w14:textId="77777777" w:rsidR="00B01751" w:rsidRPr="00B01751" w:rsidRDefault="00B01751" w:rsidP="00B01751">
      <w:pPr>
        <w:pStyle w:val="Heading5"/>
        <w:rPr>
          <w:rFonts w:hint="cs"/>
          <w:rtl/>
        </w:rPr>
      </w:pPr>
      <w:r w:rsidRPr="00B01751">
        <w:rPr>
          <w:rFonts w:hint="cs"/>
          <w:u w:val="single"/>
          <w:rtl/>
        </w:rPr>
        <w:t>נאדיה חילו:</w:t>
      </w:r>
    </w:p>
    <w:p w14:paraId="3B7EE590" w14:textId="77777777" w:rsidR="00B01751" w:rsidRPr="00B01751" w:rsidRDefault="00B01751" w:rsidP="00B01751">
      <w:pPr>
        <w:pStyle w:val="Heading5"/>
        <w:rPr>
          <w:rFonts w:hint="cs"/>
          <w:rtl/>
        </w:rPr>
      </w:pPr>
    </w:p>
    <w:p w14:paraId="0E398621" w14:textId="77777777" w:rsidR="00B01751" w:rsidRPr="00B01751" w:rsidRDefault="00B01751" w:rsidP="00B01751">
      <w:pPr>
        <w:bidi/>
        <w:jc w:val="both"/>
        <w:rPr>
          <w:rFonts w:cs="David" w:hint="cs"/>
          <w:rtl/>
        </w:rPr>
      </w:pPr>
      <w:r w:rsidRPr="00B01751">
        <w:rPr>
          <w:rFonts w:cs="David" w:hint="cs"/>
          <w:rtl/>
        </w:rPr>
        <w:tab/>
        <w:t xml:space="preserve"> עד איזו שעה?</w:t>
      </w:r>
    </w:p>
    <w:p w14:paraId="4FDB5809" w14:textId="77777777" w:rsidR="00B01751" w:rsidRPr="00B01751" w:rsidRDefault="00B01751" w:rsidP="00B01751">
      <w:pPr>
        <w:bidi/>
        <w:jc w:val="both"/>
        <w:rPr>
          <w:rFonts w:cs="David" w:hint="cs"/>
          <w:rtl/>
        </w:rPr>
      </w:pPr>
    </w:p>
    <w:p w14:paraId="2CCD2604" w14:textId="77777777" w:rsidR="00B01751" w:rsidRPr="00B01751" w:rsidRDefault="00B01751" w:rsidP="00B01751">
      <w:pPr>
        <w:bidi/>
        <w:jc w:val="both"/>
        <w:rPr>
          <w:rFonts w:cs="David" w:hint="cs"/>
          <w:u w:val="single"/>
          <w:rtl/>
        </w:rPr>
      </w:pPr>
      <w:r w:rsidRPr="00B01751">
        <w:rPr>
          <w:rFonts w:cs="David" w:hint="cs"/>
          <w:u w:val="single"/>
          <w:rtl/>
        </w:rPr>
        <w:t>גדעון סער:</w:t>
      </w:r>
    </w:p>
    <w:p w14:paraId="55382BA3" w14:textId="77777777" w:rsidR="00B01751" w:rsidRPr="00B01751" w:rsidRDefault="00B01751" w:rsidP="00B01751">
      <w:pPr>
        <w:bidi/>
        <w:jc w:val="both"/>
        <w:rPr>
          <w:rFonts w:cs="David" w:hint="cs"/>
          <w:u w:val="single"/>
          <w:rtl/>
        </w:rPr>
      </w:pPr>
    </w:p>
    <w:p w14:paraId="66EEF14B" w14:textId="77777777" w:rsidR="00B01751" w:rsidRPr="00B01751" w:rsidRDefault="00B01751" w:rsidP="00B01751">
      <w:pPr>
        <w:bidi/>
        <w:jc w:val="both"/>
        <w:rPr>
          <w:rFonts w:cs="David" w:hint="cs"/>
          <w:rtl/>
        </w:rPr>
      </w:pPr>
      <w:r w:rsidRPr="00B01751">
        <w:rPr>
          <w:rFonts w:cs="David" w:hint="cs"/>
          <w:rtl/>
        </w:rPr>
        <w:tab/>
        <w:t xml:space="preserve"> עד שייגמר. </w:t>
      </w:r>
    </w:p>
    <w:p w14:paraId="77ABA55B" w14:textId="77777777" w:rsidR="00B01751" w:rsidRPr="00B01751" w:rsidRDefault="00B01751" w:rsidP="00B01751">
      <w:pPr>
        <w:bidi/>
        <w:jc w:val="both"/>
        <w:rPr>
          <w:rFonts w:cs="David" w:hint="cs"/>
          <w:rtl/>
        </w:rPr>
      </w:pPr>
    </w:p>
    <w:p w14:paraId="0EF38F78" w14:textId="77777777" w:rsidR="00B01751" w:rsidRPr="00B01751" w:rsidRDefault="00B01751" w:rsidP="00B01751">
      <w:pPr>
        <w:bidi/>
        <w:jc w:val="both"/>
        <w:rPr>
          <w:rFonts w:cs="David" w:hint="cs"/>
          <w:u w:val="single"/>
          <w:rtl/>
        </w:rPr>
      </w:pPr>
      <w:r w:rsidRPr="00B01751">
        <w:rPr>
          <w:rFonts w:cs="David" w:hint="cs"/>
          <w:u w:val="single"/>
          <w:rtl/>
        </w:rPr>
        <w:t>מאיר פרוש:</w:t>
      </w:r>
    </w:p>
    <w:p w14:paraId="30D3A85D" w14:textId="77777777" w:rsidR="00B01751" w:rsidRPr="00B01751" w:rsidRDefault="00B01751" w:rsidP="00B01751">
      <w:pPr>
        <w:bidi/>
        <w:jc w:val="both"/>
        <w:rPr>
          <w:rFonts w:cs="David" w:hint="cs"/>
          <w:u w:val="single"/>
        </w:rPr>
      </w:pPr>
    </w:p>
    <w:p w14:paraId="42EED359" w14:textId="77777777" w:rsidR="00B01751" w:rsidRPr="00B01751" w:rsidRDefault="00B01751" w:rsidP="00B01751">
      <w:pPr>
        <w:bidi/>
        <w:jc w:val="both"/>
        <w:rPr>
          <w:rFonts w:cs="David" w:hint="cs"/>
          <w:rtl/>
        </w:rPr>
      </w:pPr>
      <w:r w:rsidRPr="00B01751">
        <w:rPr>
          <w:rFonts w:cs="David" w:hint="cs"/>
          <w:rtl/>
        </w:rPr>
        <w:tab/>
        <w:t xml:space="preserve">אני מבקש לציין שהשנה הלכנו בדרך הזאת, של פחות שעות של נאומים, מכיוון שהתחשבנו בעניין של החג. שזה לא יהיה תקדים לשנה הבאה. </w:t>
      </w:r>
    </w:p>
    <w:p w14:paraId="5F2ED5D2" w14:textId="77777777" w:rsidR="00B01751" w:rsidRPr="00B01751" w:rsidRDefault="00B01751" w:rsidP="00B01751">
      <w:pPr>
        <w:bidi/>
        <w:jc w:val="both"/>
        <w:rPr>
          <w:rFonts w:cs="David" w:hint="cs"/>
          <w:rtl/>
        </w:rPr>
      </w:pPr>
    </w:p>
    <w:p w14:paraId="22CDC6FC"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4B578863" w14:textId="77777777" w:rsidR="00B01751" w:rsidRPr="00B01751" w:rsidRDefault="00B01751" w:rsidP="00B01751">
      <w:pPr>
        <w:bidi/>
        <w:jc w:val="both"/>
        <w:rPr>
          <w:rFonts w:cs="David" w:hint="cs"/>
          <w:rtl/>
        </w:rPr>
      </w:pPr>
    </w:p>
    <w:p w14:paraId="78182BCE" w14:textId="77777777" w:rsidR="00B01751" w:rsidRPr="00B01751" w:rsidRDefault="00B01751" w:rsidP="00B01751">
      <w:pPr>
        <w:bidi/>
        <w:jc w:val="both"/>
        <w:rPr>
          <w:rFonts w:cs="David" w:hint="cs"/>
          <w:rtl/>
        </w:rPr>
      </w:pPr>
      <w:r w:rsidRPr="00B01751">
        <w:rPr>
          <w:rFonts w:cs="David" w:hint="cs"/>
          <w:rtl/>
        </w:rPr>
        <w:tab/>
        <w:t xml:space="preserve">אני לא מסכימה לבקשה הזאת. בשנה שעברה ובתקציב קודם היה הרבה פחות שעות, וכאשר אתה לוקח את המאסה של השעות בתוך הריכוז שלהם, אני חושבת שזה לא נופל משנים קודמות. אלא חידשנו את השיטה. </w:t>
      </w:r>
    </w:p>
    <w:p w14:paraId="525588FA" w14:textId="77777777" w:rsidR="00B01751" w:rsidRPr="00B01751" w:rsidRDefault="00B01751" w:rsidP="00B01751">
      <w:pPr>
        <w:bidi/>
        <w:jc w:val="both"/>
        <w:rPr>
          <w:rFonts w:cs="David" w:hint="cs"/>
          <w:rtl/>
        </w:rPr>
      </w:pPr>
    </w:p>
    <w:p w14:paraId="3674C480" w14:textId="77777777" w:rsidR="00B01751" w:rsidRPr="00B01751" w:rsidRDefault="00B01751" w:rsidP="00B01751">
      <w:pPr>
        <w:bidi/>
        <w:jc w:val="both"/>
        <w:rPr>
          <w:rFonts w:cs="David" w:hint="cs"/>
          <w:u w:val="single"/>
          <w:rtl/>
        </w:rPr>
      </w:pPr>
      <w:r w:rsidRPr="00B01751">
        <w:rPr>
          <w:rFonts w:cs="David" w:hint="cs"/>
          <w:u w:val="single"/>
          <w:rtl/>
        </w:rPr>
        <w:t>מאיר פרוש:</w:t>
      </w:r>
    </w:p>
    <w:p w14:paraId="38A328A2" w14:textId="77777777" w:rsidR="00B01751" w:rsidRPr="00B01751" w:rsidRDefault="00B01751" w:rsidP="00B01751">
      <w:pPr>
        <w:bidi/>
        <w:jc w:val="both"/>
        <w:rPr>
          <w:rFonts w:cs="David" w:hint="cs"/>
          <w:u w:val="single"/>
        </w:rPr>
      </w:pPr>
    </w:p>
    <w:p w14:paraId="665AA94A" w14:textId="77777777" w:rsidR="00B01751" w:rsidRPr="00B01751" w:rsidRDefault="00B01751" w:rsidP="00B01751">
      <w:pPr>
        <w:bidi/>
        <w:jc w:val="both"/>
        <w:rPr>
          <w:rFonts w:cs="David" w:hint="cs"/>
          <w:rtl/>
        </w:rPr>
      </w:pPr>
      <w:r w:rsidRPr="00B01751">
        <w:rPr>
          <w:rFonts w:cs="David" w:hint="cs"/>
          <w:rtl/>
        </w:rPr>
        <w:tab/>
        <w:t xml:space="preserve"> מי שלא היה פה לא יכול להגיד מה היה בשנים קודמות. </w:t>
      </w:r>
    </w:p>
    <w:p w14:paraId="3F1D5EF0" w14:textId="77777777" w:rsidR="00B01751" w:rsidRPr="00B01751" w:rsidRDefault="00B01751" w:rsidP="00B01751">
      <w:pPr>
        <w:bidi/>
        <w:jc w:val="both"/>
        <w:rPr>
          <w:rFonts w:cs="David" w:hint="cs"/>
          <w:rtl/>
        </w:rPr>
      </w:pPr>
    </w:p>
    <w:p w14:paraId="64CFFBF8"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1A0250AF" w14:textId="77777777" w:rsidR="00B01751" w:rsidRPr="00B01751" w:rsidRDefault="00B01751" w:rsidP="00B01751">
      <w:pPr>
        <w:bidi/>
        <w:jc w:val="both"/>
        <w:rPr>
          <w:rFonts w:cs="David" w:hint="cs"/>
          <w:rtl/>
        </w:rPr>
      </w:pPr>
    </w:p>
    <w:p w14:paraId="65DDF927" w14:textId="77777777" w:rsidR="00B01751" w:rsidRPr="00B01751" w:rsidRDefault="00B01751" w:rsidP="00B01751">
      <w:pPr>
        <w:bidi/>
        <w:jc w:val="both"/>
        <w:rPr>
          <w:rFonts w:cs="David" w:hint="cs"/>
          <w:rtl/>
        </w:rPr>
      </w:pPr>
      <w:r w:rsidRPr="00B01751">
        <w:rPr>
          <w:rFonts w:cs="David" w:hint="cs"/>
          <w:rtl/>
        </w:rPr>
        <w:tab/>
        <w:t xml:space="preserve"> אני יכולה לתת לך דיווח מדויק מה היה בעבר. </w:t>
      </w:r>
    </w:p>
    <w:p w14:paraId="0FAC341F" w14:textId="77777777" w:rsidR="00B01751" w:rsidRPr="00B01751" w:rsidRDefault="00B01751" w:rsidP="00B01751">
      <w:pPr>
        <w:bidi/>
        <w:jc w:val="both"/>
        <w:rPr>
          <w:rFonts w:cs="David" w:hint="cs"/>
          <w:rtl/>
        </w:rPr>
      </w:pPr>
    </w:p>
    <w:p w14:paraId="5C5852C4" w14:textId="77777777" w:rsidR="00B01751" w:rsidRPr="00B01751" w:rsidRDefault="00B01751" w:rsidP="00B01751">
      <w:pPr>
        <w:bidi/>
        <w:jc w:val="both"/>
        <w:rPr>
          <w:rFonts w:cs="David" w:hint="cs"/>
          <w:rtl/>
        </w:rPr>
      </w:pPr>
      <w:r w:rsidRPr="00B01751">
        <w:rPr>
          <w:rFonts w:cs="David" w:hint="cs"/>
          <w:u w:val="single"/>
          <w:rtl/>
        </w:rPr>
        <w:t>ראובן ריבלין:</w:t>
      </w:r>
    </w:p>
    <w:p w14:paraId="436C0A4F" w14:textId="77777777" w:rsidR="00B01751" w:rsidRPr="00B01751" w:rsidRDefault="00B01751" w:rsidP="00B01751">
      <w:pPr>
        <w:bidi/>
        <w:jc w:val="both"/>
        <w:rPr>
          <w:rFonts w:cs="David" w:hint="cs"/>
          <w:rtl/>
        </w:rPr>
      </w:pPr>
    </w:p>
    <w:p w14:paraId="22D46220" w14:textId="77777777" w:rsidR="00B01751" w:rsidRPr="00B01751" w:rsidRDefault="00B01751" w:rsidP="00B01751">
      <w:pPr>
        <w:bidi/>
        <w:jc w:val="both"/>
        <w:rPr>
          <w:rFonts w:cs="David" w:hint="cs"/>
          <w:rtl/>
        </w:rPr>
      </w:pPr>
      <w:r w:rsidRPr="00B01751">
        <w:rPr>
          <w:rFonts w:cs="David" w:hint="cs"/>
          <w:rtl/>
        </w:rPr>
        <w:tab/>
        <w:t xml:space="preserve"> אני מסכים שלפעמים פיליבסטר הופך להיות פתטי יותר מאשר מועיל. לכן אני תומך בעמדת היושבת-ראש. </w:t>
      </w:r>
    </w:p>
    <w:p w14:paraId="48C52EE8" w14:textId="77777777" w:rsidR="00B01751" w:rsidRPr="00B01751" w:rsidRDefault="00B01751" w:rsidP="00B01751">
      <w:pPr>
        <w:bidi/>
        <w:jc w:val="both"/>
        <w:rPr>
          <w:rFonts w:cs="David" w:hint="cs"/>
          <w:rtl/>
        </w:rPr>
      </w:pPr>
    </w:p>
    <w:p w14:paraId="4FA5467C" w14:textId="77777777" w:rsidR="00B01751" w:rsidRPr="00B01751" w:rsidRDefault="00B01751" w:rsidP="00B01751">
      <w:pPr>
        <w:bidi/>
        <w:jc w:val="both"/>
        <w:rPr>
          <w:rFonts w:cs="David"/>
          <w:u w:val="single"/>
          <w:rtl/>
        </w:rPr>
      </w:pPr>
      <w:r w:rsidRPr="00B01751">
        <w:rPr>
          <w:rFonts w:cs="David"/>
          <w:u w:val="single"/>
          <w:rtl/>
        </w:rPr>
        <w:t>מוחמד ברכה:</w:t>
      </w:r>
    </w:p>
    <w:p w14:paraId="128DD279" w14:textId="77777777" w:rsidR="00B01751" w:rsidRPr="00B01751" w:rsidRDefault="00B01751" w:rsidP="00B01751">
      <w:pPr>
        <w:bidi/>
        <w:jc w:val="both"/>
        <w:rPr>
          <w:rFonts w:cs="David"/>
          <w:u w:val="single"/>
          <w:rtl/>
        </w:rPr>
      </w:pPr>
    </w:p>
    <w:p w14:paraId="65D0341C" w14:textId="77777777" w:rsidR="00B01751" w:rsidRPr="00B01751" w:rsidRDefault="00B01751" w:rsidP="00B01751">
      <w:pPr>
        <w:bidi/>
        <w:jc w:val="both"/>
        <w:rPr>
          <w:rFonts w:cs="David" w:hint="cs"/>
          <w:rtl/>
        </w:rPr>
      </w:pPr>
      <w:r w:rsidRPr="00B01751">
        <w:rPr>
          <w:rFonts w:cs="David"/>
          <w:rtl/>
        </w:rPr>
        <w:tab/>
      </w:r>
      <w:r w:rsidRPr="00B01751">
        <w:rPr>
          <w:rFonts w:cs="David" w:hint="cs"/>
          <w:rtl/>
        </w:rPr>
        <w:t xml:space="preserve">אני תומך בהצעה שהובאה על-ידי היושבת-ראש. אני רוצה להביע הערכה להתחשבות, למרות שזה אמור להיות מובן מאליו. האופוזיציה יכולה למלא את תפקידה, כפי שאמר חבר הכנסת סער, לא ביום שלישי, במשיכת הזמן, זה יכול לבוא לידי ביטוי בהצבעות על תקציב המדינה ביום רביעי. אבל אני חושב שהסידור הוא סידור טוב, הוגן, והעובדה שהחלוקה בזמן בין האופוזיציה לקואליציה היא שני שלישים ושליש הוא דבר שצריך לברך עליו. </w:t>
      </w:r>
    </w:p>
    <w:p w14:paraId="7F6C134C" w14:textId="77777777" w:rsidR="00B01751" w:rsidRPr="00B01751" w:rsidRDefault="00B01751" w:rsidP="00B01751">
      <w:pPr>
        <w:bidi/>
        <w:jc w:val="both"/>
        <w:rPr>
          <w:rFonts w:cs="David" w:hint="cs"/>
          <w:rtl/>
        </w:rPr>
      </w:pPr>
    </w:p>
    <w:p w14:paraId="702D57D9" w14:textId="77777777" w:rsidR="00B01751" w:rsidRPr="00B01751" w:rsidRDefault="00B01751" w:rsidP="00B01751">
      <w:pPr>
        <w:bidi/>
        <w:jc w:val="both"/>
        <w:rPr>
          <w:rFonts w:cs="David" w:hint="cs"/>
          <w:rtl/>
        </w:rPr>
      </w:pPr>
      <w:r w:rsidRPr="00B01751">
        <w:rPr>
          <w:rFonts w:cs="David" w:hint="cs"/>
          <w:u w:val="single"/>
          <w:rtl/>
        </w:rPr>
        <w:t>מגלי והבה:</w:t>
      </w:r>
    </w:p>
    <w:p w14:paraId="169008CF" w14:textId="77777777" w:rsidR="00B01751" w:rsidRPr="00B01751" w:rsidRDefault="00B01751" w:rsidP="00B01751">
      <w:pPr>
        <w:bidi/>
        <w:jc w:val="both"/>
        <w:rPr>
          <w:rFonts w:cs="David" w:hint="cs"/>
          <w:rtl/>
        </w:rPr>
      </w:pPr>
    </w:p>
    <w:p w14:paraId="2EAEB31C" w14:textId="77777777" w:rsidR="00B01751" w:rsidRPr="00B01751" w:rsidRDefault="00B01751" w:rsidP="00B01751">
      <w:pPr>
        <w:bidi/>
        <w:jc w:val="both"/>
        <w:rPr>
          <w:rFonts w:cs="David" w:hint="cs"/>
          <w:rtl/>
        </w:rPr>
      </w:pPr>
      <w:r w:rsidRPr="00B01751">
        <w:rPr>
          <w:rFonts w:cs="David" w:hint="cs"/>
          <w:rtl/>
        </w:rPr>
        <w:tab/>
        <w:t xml:space="preserve"> לגבי יום רביעי בשעה 09:00, את מציעה זמן לסיעות הערביות, אבל גם בסיעות האחרות יש חוגגים </w:t>
      </w:r>
      <w:r w:rsidRPr="00B01751">
        <w:rPr>
          <w:rFonts w:cs="David"/>
          <w:rtl/>
        </w:rPr>
        <w:t>–</w:t>
      </w:r>
      <w:r w:rsidRPr="00B01751">
        <w:rPr>
          <w:rFonts w:cs="David" w:hint="cs"/>
          <w:rtl/>
        </w:rPr>
        <w:t xml:space="preserve"> גם נאדיה, גם גאלב וגם אני. אני מבקש שיינתן גם לנו זמן שנוכל לדבר. </w:t>
      </w:r>
    </w:p>
    <w:p w14:paraId="7F19FEB4" w14:textId="77777777" w:rsidR="00B01751" w:rsidRPr="00B01751" w:rsidRDefault="00B01751" w:rsidP="00B01751">
      <w:pPr>
        <w:bidi/>
        <w:jc w:val="both"/>
        <w:rPr>
          <w:rFonts w:cs="David" w:hint="cs"/>
          <w:rtl/>
        </w:rPr>
      </w:pPr>
    </w:p>
    <w:p w14:paraId="234D2ED0" w14:textId="77777777" w:rsidR="00B01751" w:rsidRPr="00B01751" w:rsidRDefault="00B01751" w:rsidP="00B01751">
      <w:pPr>
        <w:bidi/>
        <w:jc w:val="both"/>
        <w:rPr>
          <w:rFonts w:cs="David" w:hint="cs"/>
          <w:rtl/>
        </w:rPr>
      </w:pPr>
      <w:r w:rsidRPr="00B01751">
        <w:rPr>
          <w:rFonts w:cs="David"/>
          <w:u w:val="single"/>
          <w:rtl/>
        </w:rPr>
        <w:br w:type="page"/>
      </w:r>
      <w:r w:rsidRPr="00B01751">
        <w:rPr>
          <w:rFonts w:cs="David" w:hint="cs"/>
          <w:u w:val="single"/>
          <w:rtl/>
        </w:rPr>
        <w:t>היו"ר רוחמה אברהם:</w:t>
      </w:r>
    </w:p>
    <w:p w14:paraId="630998EF" w14:textId="77777777" w:rsidR="00B01751" w:rsidRPr="00B01751" w:rsidRDefault="00B01751" w:rsidP="00B01751">
      <w:pPr>
        <w:bidi/>
        <w:jc w:val="both"/>
        <w:rPr>
          <w:rFonts w:cs="David" w:hint="cs"/>
          <w:rtl/>
        </w:rPr>
      </w:pPr>
    </w:p>
    <w:p w14:paraId="023CEB95" w14:textId="77777777" w:rsidR="00B01751" w:rsidRPr="00B01751" w:rsidRDefault="00B01751" w:rsidP="00B01751">
      <w:pPr>
        <w:bidi/>
        <w:jc w:val="both"/>
        <w:rPr>
          <w:rFonts w:cs="David" w:hint="cs"/>
          <w:rtl/>
        </w:rPr>
      </w:pPr>
      <w:r w:rsidRPr="00B01751">
        <w:rPr>
          <w:rFonts w:cs="David" w:hint="cs"/>
          <w:rtl/>
        </w:rPr>
        <w:tab/>
        <w:t xml:space="preserve">אין בעיה. </w:t>
      </w:r>
    </w:p>
    <w:p w14:paraId="76267609" w14:textId="77777777" w:rsidR="00B01751" w:rsidRPr="00B01751" w:rsidRDefault="00B01751" w:rsidP="00B01751">
      <w:pPr>
        <w:bidi/>
        <w:jc w:val="both"/>
        <w:rPr>
          <w:rFonts w:cs="David" w:hint="cs"/>
          <w:rtl/>
        </w:rPr>
      </w:pPr>
    </w:p>
    <w:p w14:paraId="3C8B3F58" w14:textId="77777777" w:rsidR="00B01751" w:rsidRPr="00B01751" w:rsidRDefault="00B01751" w:rsidP="00B01751">
      <w:pPr>
        <w:bidi/>
        <w:jc w:val="both"/>
        <w:rPr>
          <w:rFonts w:cs="David" w:hint="cs"/>
          <w:u w:val="single"/>
          <w:rtl/>
        </w:rPr>
      </w:pPr>
      <w:r w:rsidRPr="00B01751">
        <w:rPr>
          <w:rFonts w:cs="David" w:hint="cs"/>
          <w:u w:val="single"/>
          <w:rtl/>
        </w:rPr>
        <w:t>גדעון סער:</w:t>
      </w:r>
    </w:p>
    <w:p w14:paraId="4509D821" w14:textId="77777777" w:rsidR="00B01751" w:rsidRPr="00B01751" w:rsidRDefault="00B01751" w:rsidP="00B01751">
      <w:pPr>
        <w:bidi/>
        <w:jc w:val="both"/>
        <w:rPr>
          <w:rFonts w:cs="David" w:hint="cs"/>
          <w:u w:val="single"/>
          <w:rtl/>
        </w:rPr>
      </w:pPr>
    </w:p>
    <w:p w14:paraId="25B53691" w14:textId="77777777" w:rsidR="00B01751" w:rsidRPr="00B01751" w:rsidRDefault="00B01751" w:rsidP="00B01751">
      <w:pPr>
        <w:bidi/>
        <w:jc w:val="both"/>
        <w:rPr>
          <w:rFonts w:cs="David" w:hint="cs"/>
          <w:rtl/>
        </w:rPr>
      </w:pPr>
      <w:r w:rsidRPr="00B01751">
        <w:rPr>
          <w:rFonts w:cs="David" w:hint="cs"/>
          <w:rtl/>
        </w:rPr>
        <w:tab/>
        <w:t xml:space="preserve"> אני מקבל את הדבר הזה, אבל אז אני מציע לדחות בהתאמה את השעות ל:15:00           ול-22:00. אם רוצים עוד רצועה בבוקר של יום רביעי, זה לא יהיה על חשבון צמצום ההסתייגויות בחוק ההסדרים.  </w:t>
      </w:r>
    </w:p>
    <w:p w14:paraId="33FB2494" w14:textId="77777777" w:rsidR="00B01751" w:rsidRPr="00B01751" w:rsidRDefault="00B01751" w:rsidP="00B01751">
      <w:pPr>
        <w:bidi/>
        <w:jc w:val="both"/>
        <w:rPr>
          <w:rFonts w:cs="David" w:hint="cs"/>
          <w:rtl/>
        </w:rPr>
      </w:pPr>
    </w:p>
    <w:p w14:paraId="44B71BAE"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3FADBADA" w14:textId="77777777" w:rsidR="00B01751" w:rsidRPr="00B01751" w:rsidRDefault="00B01751" w:rsidP="00B01751">
      <w:pPr>
        <w:bidi/>
        <w:jc w:val="both"/>
        <w:rPr>
          <w:rFonts w:cs="David" w:hint="cs"/>
          <w:rtl/>
        </w:rPr>
      </w:pPr>
    </w:p>
    <w:p w14:paraId="06E61278" w14:textId="77777777" w:rsidR="00B01751" w:rsidRPr="00B01751" w:rsidRDefault="00B01751" w:rsidP="00B01751">
      <w:pPr>
        <w:bidi/>
        <w:jc w:val="both"/>
        <w:rPr>
          <w:rFonts w:cs="David" w:hint="cs"/>
          <w:rtl/>
        </w:rPr>
      </w:pPr>
      <w:r w:rsidRPr="00B01751">
        <w:rPr>
          <w:rFonts w:cs="David" w:hint="cs"/>
          <w:rtl/>
        </w:rPr>
        <w:tab/>
        <w:t xml:space="preserve">בבוקר דיברנו על חצי שעה. יש לנו תוספת של שלושה חברי כנסת בסך הכול, שכל אחד מהם מדבר שלוש דקות. כלומר יש גלישה של חמש דקות. אני מקווה שנציג הליכוד לא ידבר יותר מעשר דקות. </w:t>
      </w:r>
    </w:p>
    <w:p w14:paraId="435F2DD5" w14:textId="77777777" w:rsidR="00B01751" w:rsidRPr="00B01751" w:rsidRDefault="00B01751" w:rsidP="00B01751">
      <w:pPr>
        <w:bidi/>
        <w:jc w:val="both"/>
        <w:rPr>
          <w:rFonts w:cs="David" w:hint="cs"/>
          <w:rtl/>
        </w:rPr>
      </w:pPr>
    </w:p>
    <w:p w14:paraId="356E0C9C" w14:textId="77777777" w:rsidR="00B01751" w:rsidRPr="00B01751" w:rsidRDefault="00B01751" w:rsidP="00B01751">
      <w:pPr>
        <w:bidi/>
        <w:jc w:val="both"/>
        <w:rPr>
          <w:rFonts w:cs="David" w:hint="cs"/>
          <w:rtl/>
        </w:rPr>
      </w:pPr>
      <w:r w:rsidRPr="00B01751">
        <w:rPr>
          <w:rFonts w:cs="David" w:hint="cs"/>
          <w:rtl/>
        </w:rPr>
        <w:tab/>
        <w:t>מי בעד ההצעה שהצענו? מי נגד? מי נמנע?</w:t>
      </w:r>
    </w:p>
    <w:p w14:paraId="59E69A68" w14:textId="77777777" w:rsidR="00B01751" w:rsidRPr="00B01751" w:rsidRDefault="00B01751" w:rsidP="00B01751">
      <w:pPr>
        <w:bidi/>
        <w:jc w:val="both"/>
        <w:rPr>
          <w:rFonts w:cs="David" w:hint="cs"/>
          <w:rtl/>
        </w:rPr>
      </w:pPr>
    </w:p>
    <w:p w14:paraId="7EBE6A89" w14:textId="77777777" w:rsidR="00B01751" w:rsidRPr="00B01751" w:rsidRDefault="00B01751" w:rsidP="00B01751">
      <w:pPr>
        <w:bidi/>
        <w:jc w:val="center"/>
        <w:rPr>
          <w:rFonts w:cs="David" w:hint="cs"/>
          <w:rtl/>
        </w:rPr>
      </w:pPr>
      <w:r w:rsidRPr="00B01751">
        <w:rPr>
          <w:rFonts w:cs="David" w:hint="cs"/>
          <w:rtl/>
        </w:rPr>
        <w:t>ה צ ב ע ה</w:t>
      </w:r>
    </w:p>
    <w:p w14:paraId="6A09F30B" w14:textId="77777777" w:rsidR="00B01751" w:rsidRPr="00B01751" w:rsidRDefault="00B01751" w:rsidP="00B01751">
      <w:pPr>
        <w:bidi/>
        <w:jc w:val="center"/>
        <w:rPr>
          <w:rFonts w:cs="David" w:hint="cs"/>
          <w:rtl/>
        </w:rPr>
      </w:pPr>
    </w:p>
    <w:p w14:paraId="1ABDCEC8" w14:textId="77777777" w:rsidR="00B01751" w:rsidRPr="00B01751" w:rsidRDefault="00B01751" w:rsidP="00B01751">
      <w:pPr>
        <w:bidi/>
        <w:jc w:val="center"/>
        <w:rPr>
          <w:rFonts w:cs="David" w:hint="cs"/>
          <w:rtl/>
        </w:rPr>
      </w:pPr>
      <w:r w:rsidRPr="00B01751">
        <w:rPr>
          <w:rFonts w:cs="David" w:hint="cs"/>
          <w:rtl/>
        </w:rPr>
        <w:t>בעד - רוב</w:t>
      </w:r>
    </w:p>
    <w:p w14:paraId="7EB283B4" w14:textId="77777777" w:rsidR="00B01751" w:rsidRPr="00B01751" w:rsidRDefault="00B01751" w:rsidP="00B01751">
      <w:pPr>
        <w:bidi/>
        <w:jc w:val="center"/>
        <w:rPr>
          <w:rFonts w:cs="David" w:hint="cs"/>
          <w:rtl/>
        </w:rPr>
      </w:pPr>
      <w:r w:rsidRPr="00B01751">
        <w:rPr>
          <w:rFonts w:cs="David" w:hint="cs"/>
          <w:rtl/>
        </w:rPr>
        <w:t>נגד - אין</w:t>
      </w:r>
    </w:p>
    <w:p w14:paraId="2173814F" w14:textId="77777777" w:rsidR="00B01751" w:rsidRPr="00B01751" w:rsidRDefault="00B01751" w:rsidP="00B01751">
      <w:pPr>
        <w:bidi/>
        <w:jc w:val="center"/>
        <w:rPr>
          <w:rFonts w:cs="David" w:hint="cs"/>
          <w:rtl/>
        </w:rPr>
      </w:pPr>
      <w:r w:rsidRPr="00B01751">
        <w:rPr>
          <w:rFonts w:cs="David" w:hint="cs"/>
          <w:rtl/>
        </w:rPr>
        <w:t>נמנעים - 1</w:t>
      </w:r>
    </w:p>
    <w:p w14:paraId="67348359" w14:textId="77777777" w:rsidR="00B01751" w:rsidRPr="00B01751" w:rsidRDefault="00B01751" w:rsidP="00B01751">
      <w:pPr>
        <w:bidi/>
        <w:jc w:val="both"/>
        <w:rPr>
          <w:rFonts w:cs="David" w:hint="cs"/>
          <w:rtl/>
        </w:rPr>
      </w:pPr>
    </w:p>
    <w:p w14:paraId="649FCA64" w14:textId="77777777" w:rsidR="00B01751" w:rsidRPr="00B01751" w:rsidRDefault="00B01751" w:rsidP="00B01751">
      <w:pPr>
        <w:bidi/>
        <w:jc w:val="both"/>
        <w:rPr>
          <w:rFonts w:cs="David" w:hint="cs"/>
          <w:rtl/>
        </w:rPr>
      </w:pPr>
      <w:r w:rsidRPr="00B01751">
        <w:rPr>
          <w:rFonts w:cs="David" w:hint="cs"/>
          <w:u w:val="single"/>
          <w:rtl/>
        </w:rPr>
        <w:t>היו"ר רוחמה אברהם:</w:t>
      </w:r>
    </w:p>
    <w:p w14:paraId="61244F18" w14:textId="77777777" w:rsidR="00B01751" w:rsidRPr="00B01751" w:rsidRDefault="00B01751" w:rsidP="00B01751">
      <w:pPr>
        <w:bidi/>
        <w:jc w:val="both"/>
        <w:rPr>
          <w:rFonts w:cs="David" w:hint="cs"/>
          <w:rtl/>
        </w:rPr>
      </w:pPr>
    </w:p>
    <w:p w14:paraId="48FB33B8" w14:textId="77777777" w:rsidR="00B01751" w:rsidRPr="00B01751" w:rsidRDefault="00B01751" w:rsidP="00B01751">
      <w:pPr>
        <w:bidi/>
        <w:jc w:val="both"/>
        <w:rPr>
          <w:rFonts w:cs="David" w:hint="cs"/>
          <w:rtl/>
        </w:rPr>
      </w:pPr>
      <w:r w:rsidRPr="00B01751">
        <w:rPr>
          <w:rFonts w:cs="David" w:hint="cs"/>
          <w:rtl/>
        </w:rPr>
        <w:tab/>
        <w:t xml:space="preserve">ההחלטה התקבלה כמעט פה אחד. חבר הכנסת פרוש נמנע. תודה רבה. </w:t>
      </w:r>
      <w:r w:rsidRPr="00B01751">
        <w:rPr>
          <w:rFonts w:cs="David" w:hint="cs"/>
          <w:rtl/>
        </w:rPr>
        <w:tab/>
      </w:r>
    </w:p>
    <w:p w14:paraId="67FBF82D" w14:textId="77777777" w:rsidR="00B01751" w:rsidRPr="00B01751" w:rsidRDefault="00B01751" w:rsidP="00B01751">
      <w:pPr>
        <w:bidi/>
        <w:jc w:val="both"/>
        <w:rPr>
          <w:rFonts w:cs="David" w:hint="cs"/>
          <w:rtl/>
        </w:rPr>
      </w:pPr>
    </w:p>
    <w:p w14:paraId="486CCA7C" w14:textId="77777777" w:rsidR="00B01751" w:rsidRPr="00B01751" w:rsidRDefault="00B01751" w:rsidP="00B01751">
      <w:pPr>
        <w:bidi/>
        <w:jc w:val="both"/>
        <w:rPr>
          <w:rFonts w:cs="David" w:hint="cs"/>
          <w:rtl/>
        </w:rPr>
      </w:pPr>
    </w:p>
    <w:p w14:paraId="10A0E5B8" w14:textId="77777777" w:rsidR="00B01751" w:rsidRPr="00B01751" w:rsidRDefault="00B01751" w:rsidP="00B01751">
      <w:pPr>
        <w:bidi/>
        <w:jc w:val="both"/>
        <w:rPr>
          <w:rFonts w:cs="David" w:hint="cs"/>
          <w:rtl/>
        </w:rPr>
      </w:pPr>
    </w:p>
    <w:p w14:paraId="07998230" w14:textId="77777777" w:rsidR="00552A80" w:rsidRPr="00B01751" w:rsidRDefault="00B01751" w:rsidP="00B01751">
      <w:pPr>
        <w:pStyle w:val="Heading9"/>
        <w:jc w:val="both"/>
        <w:rPr>
          <w:szCs w:val="22"/>
        </w:rPr>
      </w:pPr>
      <w:r w:rsidRPr="00B01751">
        <w:rPr>
          <w:rFonts w:hint="cs"/>
          <w:rtl/>
        </w:rPr>
        <w:t>הישיבה ננעלה בשעה 14:40</w:t>
      </w:r>
    </w:p>
    <w:sectPr w:rsidR="00552A80" w:rsidRPr="00B01751" w:rsidSect="00B0175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895B" w14:textId="77777777" w:rsidR="00000000" w:rsidRDefault="00E137DD">
      <w:r>
        <w:separator/>
      </w:r>
    </w:p>
  </w:endnote>
  <w:endnote w:type="continuationSeparator" w:id="0">
    <w:p w14:paraId="243A36FC" w14:textId="77777777" w:rsidR="00000000" w:rsidRDefault="00E1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23B6" w14:textId="77777777" w:rsidR="00000000" w:rsidRDefault="00E137DD">
      <w:r>
        <w:separator/>
      </w:r>
    </w:p>
  </w:footnote>
  <w:footnote w:type="continuationSeparator" w:id="0">
    <w:p w14:paraId="70340D9A" w14:textId="77777777" w:rsidR="00000000" w:rsidRDefault="00E1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18A7" w14:textId="77777777" w:rsidR="00B01751" w:rsidRDefault="00B017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19D7B5C" w14:textId="77777777" w:rsidR="00B01751" w:rsidRDefault="00B01751">
    <w:pPr>
      <w:pStyle w:val="Header"/>
      <w:ind w:right="360"/>
      <w:jc w:val="both"/>
      <w:rPr>
        <w:rtl/>
      </w:rPr>
    </w:pPr>
  </w:p>
  <w:p w14:paraId="21925735" w14:textId="77777777" w:rsidR="00B01751" w:rsidRDefault="00B01751"/>
  <w:p w14:paraId="06285D7B" w14:textId="77777777" w:rsidR="00B01751" w:rsidRDefault="00B01751"/>
  <w:p w14:paraId="5596E743" w14:textId="77777777" w:rsidR="00B01751" w:rsidRDefault="00B01751"/>
  <w:p w14:paraId="1932DC4B" w14:textId="77777777" w:rsidR="00B01751" w:rsidRDefault="00B01751"/>
  <w:p w14:paraId="4F39F2C0" w14:textId="77777777" w:rsidR="00B01751" w:rsidRDefault="00B01751"/>
  <w:p w14:paraId="7D2290DB" w14:textId="77777777" w:rsidR="00B01751" w:rsidRDefault="00B01751"/>
  <w:p w14:paraId="321C0AFC" w14:textId="77777777" w:rsidR="00B01751" w:rsidRDefault="00B01751"/>
  <w:p w14:paraId="78DE2EE6" w14:textId="77777777" w:rsidR="00B01751" w:rsidRDefault="00B01751"/>
  <w:p w14:paraId="7EBA2716" w14:textId="77777777" w:rsidR="00B01751" w:rsidRDefault="00B017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A3BD" w14:textId="77777777" w:rsidR="00B01751" w:rsidRDefault="00B017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497D81FF" w14:textId="77777777" w:rsidR="00B01751" w:rsidRDefault="00B01751">
    <w:pPr>
      <w:pStyle w:val="Header"/>
      <w:ind w:right="360"/>
      <w:jc w:val="both"/>
      <w:rPr>
        <w:rFonts w:hint="cs"/>
        <w:rtl/>
      </w:rPr>
    </w:pPr>
    <w:r>
      <w:rPr>
        <w:rtl/>
      </w:rPr>
      <w:t>ועדת</w:t>
    </w:r>
    <w:r>
      <w:rPr>
        <w:rFonts w:hint="cs"/>
        <w:rtl/>
      </w:rPr>
      <w:t xml:space="preserve"> הכנסת</w:t>
    </w:r>
  </w:p>
  <w:p w14:paraId="6EF0E289" w14:textId="77777777" w:rsidR="00B01751" w:rsidRDefault="00B01751">
    <w:pPr>
      <w:pStyle w:val="Header"/>
      <w:ind w:right="360"/>
      <w:jc w:val="both"/>
      <w:rPr>
        <w:rStyle w:val="PageNumber"/>
        <w:rFonts w:hint="cs"/>
        <w:rtl/>
      </w:rPr>
    </w:pPr>
    <w:r>
      <w:rPr>
        <w:rFonts w:hint="cs"/>
        <w:rtl/>
      </w:rPr>
      <w:t>27.12.2006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722פרוטוקול_ישיבת_ועדה.doc"/>
    <w:docVar w:name="StartMode" w:val="3"/>
  </w:docVars>
  <w:rsids>
    <w:rsidRoot w:val="00EB3026"/>
    <w:rsid w:val="00552A80"/>
    <w:rsid w:val="00965806"/>
    <w:rsid w:val="00B01751"/>
    <w:rsid w:val="00E137DD"/>
    <w:rsid w:val="00EB3026"/>
    <w:rsid w:val="00FD2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77194"/>
  <w15:chartTrackingRefBased/>
  <w15:docId w15:val="{7EEFD185-1A76-44F6-AB04-71F0184F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0175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B01751"/>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B01751"/>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175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01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1179</Words>
  <Characters>6722</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