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1ABA" w14:textId="77777777" w:rsidR="00EF1C46" w:rsidRPr="00EF1C46" w:rsidRDefault="00EF1C46" w:rsidP="00EF1C46">
      <w:pPr>
        <w:tabs>
          <w:tab w:val="right" w:pos="8278"/>
        </w:tabs>
        <w:bidi/>
        <w:jc w:val="both"/>
        <w:rPr>
          <w:rFonts w:cs="David"/>
          <w:rtl/>
        </w:rPr>
      </w:pPr>
      <w:r w:rsidRPr="00EF1C46">
        <w:rPr>
          <w:rFonts w:cs="David"/>
          <w:b/>
          <w:bCs/>
          <w:rtl/>
        </w:rPr>
        <w:t>הכנסת ה</w:t>
      </w:r>
      <w:r w:rsidRPr="00EF1C46">
        <w:rPr>
          <w:rFonts w:cs="David" w:hint="cs"/>
          <w:b/>
          <w:bCs/>
          <w:rtl/>
        </w:rPr>
        <w:t>שמונה</w:t>
      </w:r>
      <w:r w:rsidRPr="00EF1C46">
        <w:rPr>
          <w:rFonts w:cs="David"/>
          <w:b/>
          <w:bCs/>
          <w:rtl/>
        </w:rPr>
        <w:t>-עשרה</w:t>
      </w:r>
      <w:r w:rsidRPr="00EF1C46">
        <w:rPr>
          <w:rFonts w:cs="David" w:hint="cs"/>
          <w:b/>
          <w:bCs/>
          <w:rtl/>
        </w:rPr>
        <w:tab/>
      </w:r>
      <w:r w:rsidRPr="00EF1C46">
        <w:rPr>
          <w:rFonts w:cs="David"/>
          <w:b/>
          <w:bCs/>
          <w:rtl/>
        </w:rPr>
        <w:t>נוסח לא מתוקן</w:t>
      </w:r>
    </w:p>
    <w:p w14:paraId="7DE14375" w14:textId="77777777" w:rsidR="00EF1C46" w:rsidRPr="00EF1C46" w:rsidRDefault="00EF1C46" w:rsidP="00EF1C46">
      <w:pPr>
        <w:bidi/>
        <w:jc w:val="both"/>
        <w:rPr>
          <w:rFonts w:cs="David" w:hint="cs"/>
          <w:b/>
          <w:bCs/>
          <w:rtl/>
        </w:rPr>
      </w:pPr>
      <w:r w:rsidRPr="00EF1C46">
        <w:rPr>
          <w:rFonts w:cs="David"/>
          <w:b/>
          <w:bCs/>
          <w:rtl/>
        </w:rPr>
        <w:t xml:space="preserve">מושב </w:t>
      </w:r>
      <w:r w:rsidRPr="00EF1C46">
        <w:rPr>
          <w:rFonts w:cs="David" w:hint="cs"/>
          <w:b/>
          <w:bCs/>
          <w:rtl/>
        </w:rPr>
        <w:t>שלישי</w:t>
      </w:r>
    </w:p>
    <w:p w14:paraId="45E5E34E" w14:textId="77777777" w:rsidR="00EF1C46" w:rsidRPr="00EF1C46" w:rsidRDefault="00EF1C46" w:rsidP="00EF1C46">
      <w:pPr>
        <w:bidi/>
        <w:jc w:val="both"/>
        <w:rPr>
          <w:rFonts w:cs="David"/>
          <w:b/>
          <w:bCs/>
          <w:rtl/>
        </w:rPr>
      </w:pPr>
    </w:p>
    <w:p w14:paraId="1F4DEE4C" w14:textId="77777777" w:rsidR="00EF1C46" w:rsidRPr="00EF1C46" w:rsidRDefault="00EF1C46" w:rsidP="00EF1C46">
      <w:pPr>
        <w:bidi/>
        <w:jc w:val="both"/>
        <w:rPr>
          <w:rFonts w:cs="David"/>
          <w:b/>
          <w:bCs/>
          <w:rtl/>
        </w:rPr>
      </w:pPr>
    </w:p>
    <w:p w14:paraId="0BBB8D9D" w14:textId="77777777" w:rsidR="00EF1C46" w:rsidRPr="00EF1C46" w:rsidRDefault="00EF1C46" w:rsidP="00EF1C46">
      <w:pPr>
        <w:bidi/>
        <w:jc w:val="center"/>
        <w:rPr>
          <w:rFonts w:cs="David" w:hint="cs"/>
          <w:b/>
          <w:bCs/>
          <w:rtl/>
        </w:rPr>
      </w:pPr>
      <w:r w:rsidRPr="00EF1C46">
        <w:rPr>
          <w:rFonts w:cs="David"/>
          <w:b/>
          <w:bCs/>
          <w:rtl/>
        </w:rPr>
        <w:t>פרוטוקול מס</w:t>
      </w:r>
      <w:r w:rsidRPr="00EF1C46">
        <w:rPr>
          <w:rFonts w:cs="David" w:hint="cs"/>
          <w:b/>
          <w:bCs/>
          <w:rtl/>
        </w:rPr>
        <w:t>' 6</w:t>
      </w:r>
    </w:p>
    <w:p w14:paraId="353475C2" w14:textId="77777777" w:rsidR="00EF1C46" w:rsidRPr="00EF1C46" w:rsidRDefault="00EF1C46" w:rsidP="00EF1C46">
      <w:pPr>
        <w:pStyle w:val="Heading4"/>
        <w:keepNext w:val="0"/>
        <w:widowControl/>
        <w:rPr>
          <w:rFonts w:hint="cs"/>
          <w:sz w:val="24"/>
          <w:rtl/>
        </w:rPr>
      </w:pPr>
      <w:r w:rsidRPr="00EF1C46">
        <w:rPr>
          <w:rFonts w:hint="cs"/>
          <w:sz w:val="24"/>
          <w:rtl/>
        </w:rPr>
        <w:t>מישיבת הוועדה המשותפת של ועדת הכנסת וועדת הכספים</w:t>
      </w:r>
    </w:p>
    <w:p w14:paraId="38967662" w14:textId="77777777" w:rsidR="00EF1C46" w:rsidRPr="00EF1C46" w:rsidRDefault="00EF1C46" w:rsidP="00EF1C46">
      <w:pPr>
        <w:pStyle w:val="Heading4"/>
        <w:keepNext w:val="0"/>
        <w:widowControl/>
        <w:rPr>
          <w:rFonts w:hint="cs"/>
          <w:b w:val="0"/>
          <w:bCs w:val="0"/>
          <w:sz w:val="24"/>
          <w:rtl/>
        </w:rPr>
      </w:pPr>
      <w:r w:rsidRPr="00EF1C46">
        <w:rPr>
          <w:rFonts w:hint="cs"/>
          <w:sz w:val="24"/>
          <w:rtl/>
        </w:rPr>
        <w:t>לתקציב הכנסת</w:t>
      </w:r>
    </w:p>
    <w:p w14:paraId="7F485E72" w14:textId="77777777" w:rsidR="00EF1C46" w:rsidRPr="00EF1C46" w:rsidRDefault="00EF1C46" w:rsidP="00EF1C46">
      <w:pPr>
        <w:bidi/>
        <w:jc w:val="center"/>
        <w:rPr>
          <w:rFonts w:cs="David" w:hint="cs"/>
          <w:u w:val="single"/>
          <w:rtl/>
        </w:rPr>
      </w:pPr>
      <w:r w:rsidRPr="00EF1C46">
        <w:rPr>
          <w:rFonts w:cs="David"/>
          <w:b/>
          <w:bCs/>
          <w:noProof/>
          <w:u w:val="single"/>
          <w:rtl/>
        </w:rPr>
        <w:t>‏יום שני, י"ח בסיון התשע"א</w:t>
      </w:r>
      <w:r w:rsidRPr="00EF1C46">
        <w:rPr>
          <w:rFonts w:cs="David"/>
          <w:b/>
          <w:bCs/>
          <w:u w:val="single"/>
          <w:rtl/>
        </w:rPr>
        <w:t xml:space="preserve"> </w:t>
      </w:r>
      <w:r w:rsidRPr="00EF1C46">
        <w:rPr>
          <w:rFonts w:cs="David" w:hint="cs"/>
          <w:b/>
          <w:bCs/>
          <w:u w:val="single"/>
          <w:rtl/>
        </w:rPr>
        <w:t>(</w:t>
      </w:r>
      <w:r w:rsidRPr="00EF1C46">
        <w:rPr>
          <w:rFonts w:cs="David"/>
          <w:b/>
          <w:bCs/>
          <w:noProof/>
          <w:u w:val="single"/>
          <w:rtl/>
        </w:rPr>
        <w:t>‏20 ביוני, 2011</w:t>
      </w:r>
      <w:r w:rsidRPr="00EF1C46">
        <w:rPr>
          <w:rFonts w:cs="David" w:hint="cs"/>
          <w:b/>
          <w:bCs/>
          <w:u w:val="single"/>
          <w:rtl/>
        </w:rPr>
        <w:t>)</w:t>
      </w:r>
      <w:r w:rsidRPr="00EF1C46">
        <w:rPr>
          <w:rFonts w:cs="David"/>
          <w:b/>
          <w:bCs/>
          <w:u w:val="single"/>
          <w:rtl/>
        </w:rPr>
        <w:t xml:space="preserve">, שעה </w:t>
      </w:r>
      <w:r w:rsidRPr="00EF1C46">
        <w:rPr>
          <w:rFonts w:cs="David" w:hint="cs"/>
          <w:b/>
          <w:bCs/>
          <w:u w:val="single"/>
          <w:rtl/>
        </w:rPr>
        <w:t>13:30</w:t>
      </w:r>
    </w:p>
    <w:p w14:paraId="165C3B3F" w14:textId="77777777" w:rsidR="00EF1C46" w:rsidRPr="00EF1C46" w:rsidRDefault="00EF1C46" w:rsidP="00EF1C46">
      <w:pPr>
        <w:pStyle w:val="Heading3"/>
        <w:keepNext w:val="0"/>
        <w:rPr>
          <w:rFonts w:cs="David" w:hint="cs"/>
          <w:rtl/>
        </w:rPr>
      </w:pPr>
    </w:p>
    <w:p w14:paraId="6B598EDD" w14:textId="77777777" w:rsidR="00EF1C46" w:rsidRPr="00EF1C46" w:rsidRDefault="00EF1C46" w:rsidP="00EF1C46">
      <w:pPr>
        <w:tabs>
          <w:tab w:val="left" w:pos="1134"/>
          <w:tab w:val="left" w:pos="1418"/>
        </w:tabs>
        <w:bidi/>
        <w:ind w:left="1418" w:hanging="1418"/>
        <w:jc w:val="both"/>
        <w:rPr>
          <w:rFonts w:cs="David" w:hint="cs"/>
          <w:b/>
          <w:bCs/>
          <w:u w:val="single"/>
          <w:rtl/>
        </w:rPr>
      </w:pPr>
    </w:p>
    <w:p w14:paraId="65CAB037" w14:textId="77777777" w:rsidR="00EF1C46" w:rsidRPr="00EF1C46" w:rsidRDefault="00EF1C46" w:rsidP="00EF1C46">
      <w:pPr>
        <w:tabs>
          <w:tab w:val="left" w:pos="1418"/>
          <w:tab w:val="left" w:pos="1701"/>
        </w:tabs>
        <w:bidi/>
        <w:ind w:left="1701" w:hanging="1701"/>
        <w:jc w:val="both"/>
        <w:rPr>
          <w:rFonts w:cs="David" w:hint="cs"/>
          <w:rtl/>
        </w:rPr>
      </w:pPr>
      <w:r w:rsidRPr="00EF1C46">
        <w:rPr>
          <w:rFonts w:cs="David"/>
          <w:b/>
          <w:bCs/>
          <w:u w:val="single"/>
          <w:rtl/>
        </w:rPr>
        <w:t>סדר היום</w:t>
      </w:r>
      <w:r w:rsidRPr="00EF1C46">
        <w:rPr>
          <w:rFonts w:cs="David"/>
          <w:rtl/>
        </w:rPr>
        <w:t>:</w:t>
      </w:r>
    </w:p>
    <w:p w14:paraId="2BD7189B" w14:textId="77777777" w:rsidR="00EF1C46" w:rsidRPr="00EF1C46" w:rsidRDefault="00EF1C46" w:rsidP="00EF1C46">
      <w:pPr>
        <w:tabs>
          <w:tab w:val="left" w:pos="284"/>
        </w:tabs>
        <w:bidi/>
        <w:ind w:left="284" w:hanging="284"/>
        <w:jc w:val="both"/>
        <w:rPr>
          <w:rFonts w:cs="David" w:hint="cs"/>
          <w:rtl/>
        </w:rPr>
      </w:pPr>
      <w:r w:rsidRPr="00EF1C46">
        <w:rPr>
          <w:rFonts w:cs="David" w:hint="cs"/>
          <w:rtl/>
        </w:rPr>
        <w:t>1.</w:t>
      </w:r>
      <w:r w:rsidRPr="00EF1C46">
        <w:rPr>
          <w:rFonts w:cs="David" w:hint="cs"/>
          <w:rtl/>
        </w:rPr>
        <w:tab/>
        <w:t xml:space="preserve">העסקת עובדי קבלן בכנסת </w:t>
      </w:r>
      <w:r w:rsidRPr="00EF1C46">
        <w:rPr>
          <w:rFonts w:cs="David"/>
          <w:rtl/>
        </w:rPr>
        <w:t>–</w:t>
      </w:r>
      <w:r w:rsidRPr="00EF1C46">
        <w:rPr>
          <w:rFonts w:cs="David" w:hint="cs"/>
          <w:rtl/>
        </w:rPr>
        <w:t xml:space="preserve"> פניית חבר הכנסת שלמה מולה</w:t>
      </w:r>
    </w:p>
    <w:p w14:paraId="75D7B7FD" w14:textId="77777777" w:rsidR="00EF1C46" w:rsidRPr="00EF1C46" w:rsidRDefault="00EF1C46" w:rsidP="00EF1C46">
      <w:pPr>
        <w:tabs>
          <w:tab w:val="left" w:pos="284"/>
        </w:tabs>
        <w:bidi/>
        <w:ind w:left="284" w:hanging="284"/>
        <w:jc w:val="both"/>
        <w:rPr>
          <w:rFonts w:cs="David" w:hint="cs"/>
          <w:rtl/>
        </w:rPr>
      </w:pPr>
    </w:p>
    <w:p w14:paraId="6FBA6243" w14:textId="77777777" w:rsidR="00EF1C46" w:rsidRPr="00EF1C46" w:rsidRDefault="00EF1C46" w:rsidP="00EF1C46">
      <w:pPr>
        <w:tabs>
          <w:tab w:val="left" w:pos="284"/>
        </w:tabs>
        <w:bidi/>
        <w:ind w:left="284" w:hanging="284"/>
        <w:jc w:val="both"/>
        <w:rPr>
          <w:rFonts w:cs="David" w:hint="cs"/>
          <w:rtl/>
        </w:rPr>
      </w:pPr>
      <w:r w:rsidRPr="00EF1C46">
        <w:rPr>
          <w:rFonts w:cs="David" w:hint="cs"/>
          <w:rtl/>
        </w:rPr>
        <w:t>2.</w:t>
      </w:r>
      <w:r w:rsidRPr="00EF1C46">
        <w:rPr>
          <w:rFonts w:cs="David" w:hint="cs"/>
          <w:rtl/>
        </w:rPr>
        <w:tab/>
        <w:t xml:space="preserve">פיטורי עובד על-ידי הקבלן המפעיל את המזנון </w:t>
      </w:r>
      <w:r w:rsidRPr="00EF1C46">
        <w:rPr>
          <w:rFonts w:cs="David"/>
          <w:rtl/>
        </w:rPr>
        <w:t>–</w:t>
      </w:r>
      <w:r w:rsidRPr="00EF1C46">
        <w:rPr>
          <w:rFonts w:cs="David" w:hint="cs"/>
          <w:rtl/>
        </w:rPr>
        <w:t xml:space="preserve"> פניית חבר הכנסת אחמד טיבי</w:t>
      </w:r>
    </w:p>
    <w:p w14:paraId="5C58A032" w14:textId="77777777" w:rsidR="00EF1C46" w:rsidRPr="00EF1C46" w:rsidRDefault="00EF1C46" w:rsidP="00EF1C46">
      <w:pPr>
        <w:tabs>
          <w:tab w:val="left" w:pos="284"/>
        </w:tabs>
        <w:bidi/>
        <w:ind w:left="284" w:hanging="284"/>
        <w:jc w:val="both"/>
        <w:rPr>
          <w:rFonts w:cs="David" w:hint="cs"/>
          <w:rtl/>
        </w:rPr>
      </w:pPr>
    </w:p>
    <w:p w14:paraId="4F0681BE" w14:textId="77777777" w:rsidR="00EF1C46" w:rsidRPr="00EF1C46" w:rsidRDefault="00EF1C46" w:rsidP="00EF1C46">
      <w:pPr>
        <w:tabs>
          <w:tab w:val="left" w:pos="284"/>
        </w:tabs>
        <w:bidi/>
        <w:ind w:left="284" w:hanging="284"/>
        <w:jc w:val="both"/>
        <w:rPr>
          <w:rFonts w:cs="David" w:hint="cs"/>
          <w:rtl/>
        </w:rPr>
      </w:pPr>
      <w:r w:rsidRPr="00EF1C46">
        <w:rPr>
          <w:rFonts w:cs="David" w:hint="cs"/>
          <w:rtl/>
        </w:rPr>
        <w:t>3.</w:t>
      </w:r>
      <w:r w:rsidRPr="00EF1C46">
        <w:rPr>
          <w:rFonts w:cs="David" w:hint="cs"/>
          <w:rtl/>
        </w:rPr>
        <w:tab/>
      </w:r>
      <w:bookmarkStart w:id="0" w:name="OLE_LINK1"/>
      <w:bookmarkStart w:id="1" w:name="OLE_LINK2"/>
      <w:r w:rsidRPr="00EF1C46">
        <w:rPr>
          <w:rFonts w:cs="David" w:hint="cs"/>
          <w:rtl/>
        </w:rPr>
        <w:t>שימוש בעודפי תקציב הכנסת משנת 2010 לשנת 2011</w:t>
      </w:r>
      <w:bookmarkEnd w:id="0"/>
      <w:bookmarkEnd w:id="1"/>
    </w:p>
    <w:p w14:paraId="47AC3F39" w14:textId="77777777" w:rsidR="00EF1C46" w:rsidRPr="00EF1C46" w:rsidRDefault="00EF1C46" w:rsidP="00EF1C46">
      <w:pPr>
        <w:tabs>
          <w:tab w:val="left" w:pos="284"/>
        </w:tabs>
        <w:bidi/>
        <w:ind w:left="284" w:hanging="284"/>
        <w:jc w:val="both"/>
        <w:rPr>
          <w:rFonts w:cs="David" w:hint="cs"/>
          <w:rtl/>
        </w:rPr>
      </w:pPr>
    </w:p>
    <w:p w14:paraId="36024872" w14:textId="77777777" w:rsidR="00EF1C46" w:rsidRPr="00EF1C46" w:rsidRDefault="00EF1C46" w:rsidP="00EF1C46">
      <w:pPr>
        <w:tabs>
          <w:tab w:val="left" w:pos="1418"/>
        </w:tabs>
        <w:bidi/>
        <w:ind w:left="1418" w:hanging="1418"/>
        <w:jc w:val="both"/>
        <w:rPr>
          <w:rFonts w:cs="David" w:hint="cs"/>
          <w:rtl/>
        </w:rPr>
      </w:pPr>
    </w:p>
    <w:p w14:paraId="10A215FC" w14:textId="77777777" w:rsidR="00EF1C46" w:rsidRPr="00EF1C46" w:rsidRDefault="00EF1C46" w:rsidP="00EF1C46">
      <w:pPr>
        <w:tabs>
          <w:tab w:val="left" w:pos="1418"/>
        </w:tabs>
        <w:bidi/>
        <w:ind w:left="1418" w:hanging="1418"/>
        <w:jc w:val="both"/>
        <w:rPr>
          <w:rFonts w:cs="David" w:hint="cs"/>
          <w:rtl/>
        </w:rPr>
      </w:pPr>
      <w:r w:rsidRPr="00EF1C46">
        <w:rPr>
          <w:rFonts w:cs="David"/>
          <w:b/>
          <w:bCs/>
          <w:u w:val="single"/>
          <w:rtl/>
        </w:rPr>
        <w:t>נכחו</w:t>
      </w:r>
      <w:r w:rsidRPr="00EF1C46">
        <w:rPr>
          <w:rFonts w:cs="David"/>
          <w:rtl/>
        </w:rPr>
        <w:t>:</w:t>
      </w:r>
      <w:r w:rsidRPr="00EF1C46">
        <w:rPr>
          <w:rFonts w:cs="David" w:hint="cs"/>
          <w:rtl/>
        </w:rPr>
        <w:tab/>
      </w:r>
    </w:p>
    <w:p w14:paraId="35320C7C" w14:textId="77777777" w:rsidR="00EF1C46" w:rsidRPr="00EF1C46" w:rsidRDefault="00EF1C46" w:rsidP="00EF1C46">
      <w:pPr>
        <w:tabs>
          <w:tab w:val="left" w:pos="1418"/>
        </w:tabs>
        <w:bidi/>
        <w:ind w:left="1418"/>
        <w:jc w:val="both"/>
        <w:rPr>
          <w:rFonts w:cs="David" w:hint="cs"/>
          <w:b/>
          <w:bCs/>
          <w:u w:val="single"/>
          <w:rtl/>
        </w:rPr>
      </w:pPr>
    </w:p>
    <w:p w14:paraId="5C15C3C4" w14:textId="77777777" w:rsidR="00EF1C46" w:rsidRPr="00EF1C46" w:rsidRDefault="00EF1C46" w:rsidP="00EF1C46">
      <w:pPr>
        <w:tabs>
          <w:tab w:val="left" w:pos="1418"/>
        </w:tabs>
        <w:bidi/>
        <w:ind w:left="1418" w:hanging="1418"/>
        <w:jc w:val="both"/>
        <w:rPr>
          <w:rFonts w:cs="David" w:hint="cs"/>
          <w:b/>
          <w:bCs/>
          <w:u w:val="single"/>
          <w:rtl/>
        </w:rPr>
      </w:pPr>
    </w:p>
    <w:p w14:paraId="4A04246C" w14:textId="77777777" w:rsidR="00EF1C46" w:rsidRPr="00EF1C46" w:rsidRDefault="00EF1C46" w:rsidP="00EF1C46">
      <w:pPr>
        <w:tabs>
          <w:tab w:val="left" w:pos="1418"/>
        </w:tabs>
        <w:bidi/>
        <w:ind w:left="1418" w:hanging="1418"/>
        <w:jc w:val="both"/>
        <w:rPr>
          <w:rFonts w:cs="David" w:hint="cs"/>
          <w:rtl/>
        </w:rPr>
      </w:pPr>
      <w:r w:rsidRPr="00EF1C46">
        <w:rPr>
          <w:rFonts w:cs="David"/>
          <w:b/>
          <w:bCs/>
          <w:u w:val="single"/>
          <w:rtl/>
        </w:rPr>
        <w:t>חברי הוועדה</w:t>
      </w:r>
      <w:r w:rsidRPr="00EF1C46">
        <w:rPr>
          <w:rFonts w:cs="David"/>
          <w:rtl/>
        </w:rPr>
        <w:t>:</w:t>
      </w:r>
      <w:r w:rsidRPr="00EF1C46">
        <w:rPr>
          <w:rFonts w:cs="David" w:hint="cs"/>
          <w:rtl/>
        </w:rPr>
        <w:t xml:space="preserve"> </w:t>
      </w:r>
      <w:r w:rsidRPr="00EF1C46">
        <w:rPr>
          <w:rFonts w:cs="David" w:hint="cs"/>
          <w:rtl/>
        </w:rPr>
        <w:tab/>
      </w:r>
    </w:p>
    <w:p w14:paraId="1BF6247E" w14:textId="77777777" w:rsidR="00EF1C46" w:rsidRPr="00EF1C46" w:rsidRDefault="00EF1C46" w:rsidP="00EF1C46">
      <w:pPr>
        <w:bidi/>
        <w:jc w:val="both"/>
        <w:rPr>
          <w:rFonts w:cs="David" w:hint="cs"/>
          <w:rtl/>
        </w:rPr>
      </w:pPr>
      <w:r w:rsidRPr="00EF1C46">
        <w:rPr>
          <w:rFonts w:cs="David" w:hint="cs"/>
          <w:rtl/>
        </w:rPr>
        <w:t xml:space="preserve">יריב לוין </w:t>
      </w:r>
      <w:r w:rsidRPr="00EF1C46">
        <w:rPr>
          <w:rFonts w:cs="David"/>
          <w:rtl/>
        </w:rPr>
        <w:t>–</w:t>
      </w:r>
      <w:r w:rsidRPr="00EF1C46">
        <w:rPr>
          <w:rFonts w:cs="David" w:hint="cs"/>
          <w:rtl/>
        </w:rPr>
        <w:t xml:space="preserve"> היו"ר</w:t>
      </w:r>
    </w:p>
    <w:p w14:paraId="4CE2C6C5" w14:textId="77777777" w:rsidR="00EF1C46" w:rsidRPr="00EF1C46" w:rsidRDefault="00EF1C46" w:rsidP="00EF1C46">
      <w:pPr>
        <w:bidi/>
        <w:jc w:val="both"/>
        <w:rPr>
          <w:rFonts w:cs="David" w:hint="cs"/>
          <w:rtl/>
        </w:rPr>
      </w:pPr>
      <w:r w:rsidRPr="00EF1C46">
        <w:rPr>
          <w:rFonts w:cs="David" w:hint="cs"/>
          <w:rtl/>
        </w:rPr>
        <w:t>יעקב אדרי</w:t>
      </w:r>
    </w:p>
    <w:p w14:paraId="32F05AF8" w14:textId="77777777" w:rsidR="00EF1C46" w:rsidRPr="00EF1C46" w:rsidRDefault="00EF1C46" w:rsidP="00EF1C46">
      <w:pPr>
        <w:bidi/>
        <w:jc w:val="both"/>
        <w:rPr>
          <w:rFonts w:cs="David" w:hint="cs"/>
          <w:rtl/>
        </w:rPr>
      </w:pPr>
      <w:r w:rsidRPr="00EF1C46">
        <w:rPr>
          <w:rFonts w:cs="David" w:hint="cs"/>
          <w:rtl/>
        </w:rPr>
        <w:t>אחמד טיבי</w:t>
      </w:r>
    </w:p>
    <w:p w14:paraId="49DEA90B" w14:textId="77777777" w:rsidR="00EF1C46" w:rsidRPr="00EF1C46" w:rsidRDefault="00EF1C46" w:rsidP="00EF1C46">
      <w:pPr>
        <w:bidi/>
        <w:jc w:val="both"/>
        <w:rPr>
          <w:rFonts w:cs="David" w:hint="cs"/>
          <w:rtl/>
        </w:rPr>
      </w:pPr>
      <w:r w:rsidRPr="00EF1C46">
        <w:rPr>
          <w:rFonts w:cs="David" w:hint="cs"/>
          <w:rtl/>
        </w:rPr>
        <w:t>שלמה (נגוסה) מולה</w:t>
      </w:r>
    </w:p>
    <w:p w14:paraId="7E07F9BD" w14:textId="77777777" w:rsidR="00EF1C46" w:rsidRPr="00EF1C46" w:rsidRDefault="00EF1C46" w:rsidP="00EF1C46">
      <w:pPr>
        <w:bidi/>
        <w:jc w:val="both"/>
        <w:rPr>
          <w:rFonts w:cs="David" w:hint="cs"/>
          <w:rtl/>
        </w:rPr>
      </w:pPr>
      <w:r w:rsidRPr="00EF1C46">
        <w:rPr>
          <w:rFonts w:cs="David" w:hint="cs"/>
          <w:rtl/>
        </w:rPr>
        <w:t>אברהם מיכאלי</w:t>
      </w:r>
    </w:p>
    <w:p w14:paraId="1304B356" w14:textId="77777777" w:rsidR="00EF1C46" w:rsidRPr="00EF1C46" w:rsidRDefault="00EF1C46" w:rsidP="00EF1C46">
      <w:pPr>
        <w:bidi/>
        <w:jc w:val="both"/>
        <w:rPr>
          <w:rFonts w:cs="David" w:hint="cs"/>
          <w:rtl/>
        </w:rPr>
      </w:pPr>
      <w:r w:rsidRPr="00EF1C46">
        <w:rPr>
          <w:rFonts w:cs="David" w:hint="cs"/>
          <w:rtl/>
        </w:rPr>
        <w:t>ליה שמטוב</w:t>
      </w:r>
    </w:p>
    <w:p w14:paraId="36609E78" w14:textId="77777777" w:rsidR="00EF1C46" w:rsidRPr="00EF1C46" w:rsidRDefault="00EF1C46" w:rsidP="00EF1C46">
      <w:pPr>
        <w:bidi/>
        <w:jc w:val="both"/>
        <w:rPr>
          <w:rFonts w:cs="David"/>
          <w:rtl/>
        </w:rPr>
      </w:pPr>
    </w:p>
    <w:p w14:paraId="33AC2C39" w14:textId="77777777" w:rsidR="00EF1C46" w:rsidRPr="00EF1C46" w:rsidRDefault="00EF1C46" w:rsidP="00EF1C46">
      <w:pPr>
        <w:tabs>
          <w:tab w:val="left" w:pos="1418"/>
          <w:tab w:val="left" w:pos="3969"/>
          <w:tab w:val="left" w:pos="4253"/>
        </w:tabs>
        <w:bidi/>
        <w:ind w:left="4253" w:hanging="4253"/>
        <w:jc w:val="both"/>
        <w:rPr>
          <w:rFonts w:cs="David" w:hint="cs"/>
          <w:rtl/>
        </w:rPr>
      </w:pPr>
      <w:r w:rsidRPr="00EF1C46">
        <w:rPr>
          <w:rFonts w:cs="David"/>
          <w:b/>
          <w:bCs/>
          <w:u w:val="single"/>
          <w:rtl/>
        </w:rPr>
        <w:t>מוזמנים</w:t>
      </w:r>
      <w:r w:rsidRPr="00EF1C46">
        <w:rPr>
          <w:rFonts w:cs="David"/>
          <w:rtl/>
        </w:rPr>
        <w:t>:</w:t>
      </w:r>
      <w:r w:rsidRPr="00EF1C46">
        <w:rPr>
          <w:rFonts w:cs="David" w:hint="cs"/>
          <w:rtl/>
        </w:rPr>
        <w:tab/>
        <w:t xml:space="preserve"> </w:t>
      </w:r>
    </w:p>
    <w:p w14:paraId="6F295D3F"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חה"כ זאב בילסקי</w:t>
      </w:r>
    </w:p>
    <w:p w14:paraId="20EB3239"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חה"כ אילן גילאון</w:t>
      </w:r>
    </w:p>
    <w:p w14:paraId="79F283C1"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חה"כ פאינה (פניה) קירשנבאום</w:t>
      </w:r>
    </w:p>
    <w:p w14:paraId="67B57527"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מזכירת הכנסת ירדנה מלר-הורוביץ</w:t>
      </w:r>
    </w:p>
    <w:p w14:paraId="375C44B1"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מנכ"ל הכנסת דן לנדאו</w:t>
      </w:r>
    </w:p>
    <w:p w14:paraId="69C406E0"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היועץ המשפטי לכנסת איל ינון</w:t>
      </w:r>
    </w:p>
    <w:p w14:paraId="2048B1A5"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חיים אבידור</w:t>
      </w:r>
      <w:r w:rsidRPr="00EF1C46">
        <w:rPr>
          <w:rFonts w:cs="David" w:hint="cs"/>
          <w:rtl/>
        </w:rPr>
        <w:tab/>
        <w:t>-</w:t>
      </w:r>
      <w:r w:rsidRPr="00EF1C46">
        <w:rPr>
          <w:rFonts w:cs="David" w:hint="cs"/>
          <w:rtl/>
        </w:rPr>
        <w:tab/>
        <w:t>חשב הכנסת</w:t>
      </w:r>
    </w:p>
    <w:p w14:paraId="1FD3BA7F"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נדב כספי</w:t>
      </w:r>
      <w:r w:rsidRPr="00EF1C46">
        <w:rPr>
          <w:rFonts w:cs="David" w:hint="cs"/>
          <w:rtl/>
        </w:rPr>
        <w:tab/>
        <w:t>-</w:t>
      </w:r>
      <w:r w:rsidRPr="00EF1C46">
        <w:rPr>
          <w:rFonts w:cs="David" w:hint="cs"/>
          <w:rtl/>
        </w:rPr>
        <w:tab/>
        <w:t>חשבות הכנסת</w:t>
      </w:r>
    </w:p>
    <w:p w14:paraId="18A64C6B"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מירה פיירשטיין</w:t>
      </w:r>
      <w:r w:rsidRPr="00EF1C46">
        <w:rPr>
          <w:rFonts w:cs="David" w:hint="cs"/>
          <w:rtl/>
        </w:rPr>
        <w:tab/>
        <w:t>-</w:t>
      </w:r>
      <w:r w:rsidRPr="00EF1C46">
        <w:rPr>
          <w:rFonts w:cs="David" w:hint="cs"/>
          <w:rtl/>
        </w:rPr>
        <w:tab/>
        <w:t>ראש אגף משאבי אנוש בכנסת</w:t>
      </w:r>
    </w:p>
    <w:p w14:paraId="3ECE53C7"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עמנואל גז</w:t>
      </w:r>
      <w:r w:rsidRPr="00EF1C46">
        <w:rPr>
          <w:rFonts w:cs="David" w:hint="cs"/>
          <w:rtl/>
        </w:rPr>
        <w:tab/>
        <w:t>-</w:t>
      </w:r>
      <w:r w:rsidRPr="00EF1C46">
        <w:rPr>
          <w:rFonts w:cs="David" w:hint="cs"/>
          <w:rtl/>
        </w:rPr>
        <w:tab/>
        <w:t>ראש אגף טכנולוגיה ומחשוב בכנסת</w:t>
      </w:r>
    </w:p>
    <w:p w14:paraId="0C70C7E5"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דן עמר</w:t>
      </w:r>
      <w:r w:rsidRPr="00EF1C46">
        <w:rPr>
          <w:rFonts w:cs="David" w:hint="cs"/>
          <w:rtl/>
        </w:rPr>
        <w:tab/>
        <w:t>-</w:t>
      </w:r>
      <w:r w:rsidRPr="00EF1C46">
        <w:rPr>
          <w:rFonts w:cs="David" w:hint="cs"/>
          <w:rtl/>
        </w:rPr>
        <w:tab/>
        <w:t>מנהל חטיבת תפעול בכנסת</w:t>
      </w:r>
    </w:p>
    <w:p w14:paraId="5DB1646C"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מוחמד שמיה</w:t>
      </w:r>
      <w:r w:rsidRPr="00EF1C46">
        <w:rPr>
          <w:rFonts w:cs="David" w:hint="cs"/>
          <w:rtl/>
        </w:rPr>
        <w:tab/>
        <w:t>-</w:t>
      </w:r>
      <w:r w:rsidRPr="00EF1C46">
        <w:rPr>
          <w:rFonts w:cs="David" w:hint="cs"/>
          <w:rtl/>
        </w:rPr>
        <w:tab/>
        <w:t>לשכת מנכ"ל הכנסת</w:t>
      </w:r>
    </w:p>
    <w:p w14:paraId="796660F7"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אלכס עבד אלרחמאן</w:t>
      </w:r>
      <w:r w:rsidRPr="00EF1C46">
        <w:rPr>
          <w:rFonts w:cs="David" w:hint="cs"/>
          <w:rtl/>
        </w:rPr>
        <w:tab/>
        <w:t>-</w:t>
      </w:r>
      <w:r w:rsidRPr="00EF1C46">
        <w:rPr>
          <w:rFonts w:cs="David" w:hint="cs"/>
          <w:rtl/>
        </w:rPr>
        <w:tab/>
        <w:t>עובד לשעבר במזנון הכנסת</w:t>
      </w:r>
    </w:p>
    <w:p w14:paraId="67A2ECD9" w14:textId="77777777" w:rsidR="00EF1C46" w:rsidRPr="00EF1C46" w:rsidRDefault="00EF1C46" w:rsidP="00EF1C46">
      <w:pPr>
        <w:tabs>
          <w:tab w:val="left" w:pos="2637"/>
          <w:tab w:val="left" w:pos="2977"/>
        </w:tabs>
        <w:bidi/>
        <w:ind w:left="2977" w:hanging="2977"/>
        <w:jc w:val="both"/>
        <w:rPr>
          <w:rFonts w:cs="David" w:hint="cs"/>
          <w:rtl/>
        </w:rPr>
      </w:pPr>
      <w:r w:rsidRPr="00EF1C46">
        <w:rPr>
          <w:rFonts w:cs="David" w:hint="cs"/>
          <w:rtl/>
        </w:rPr>
        <w:t>שמעון מלכה</w:t>
      </w:r>
      <w:r w:rsidRPr="00EF1C46">
        <w:rPr>
          <w:rFonts w:cs="David" w:hint="cs"/>
          <w:rtl/>
        </w:rPr>
        <w:tab/>
        <w:t>-</w:t>
      </w:r>
      <w:r w:rsidRPr="00EF1C46">
        <w:rPr>
          <w:rFonts w:cs="David" w:hint="cs"/>
          <w:rtl/>
        </w:rPr>
        <w:tab/>
        <w:t>דובר הוועדה</w:t>
      </w:r>
    </w:p>
    <w:p w14:paraId="70652A41" w14:textId="77777777" w:rsidR="00EF1C46" w:rsidRPr="00EF1C46" w:rsidRDefault="00EF1C46" w:rsidP="00EF1C46">
      <w:pPr>
        <w:tabs>
          <w:tab w:val="left" w:pos="2637"/>
          <w:tab w:val="left" w:pos="2977"/>
        </w:tabs>
        <w:bidi/>
        <w:ind w:left="2977" w:hanging="2977"/>
        <w:jc w:val="both"/>
        <w:rPr>
          <w:rFonts w:cs="David" w:hint="cs"/>
          <w:rtl/>
        </w:rPr>
      </w:pPr>
    </w:p>
    <w:p w14:paraId="7412EF41" w14:textId="77777777" w:rsidR="00EF1C46" w:rsidRPr="00EF1C46" w:rsidRDefault="00EF1C46" w:rsidP="00EF1C46">
      <w:pPr>
        <w:tabs>
          <w:tab w:val="left" w:pos="1418"/>
        </w:tabs>
        <w:bidi/>
        <w:ind w:left="1418" w:hanging="1418"/>
        <w:jc w:val="both"/>
        <w:rPr>
          <w:rFonts w:cs="David" w:hint="cs"/>
          <w:rtl/>
        </w:rPr>
      </w:pPr>
      <w:r w:rsidRPr="00EF1C46">
        <w:rPr>
          <w:rFonts w:cs="David"/>
          <w:b/>
          <w:bCs/>
          <w:u w:val="single"/>
          <w:rtl/>
        </w:rPr>
        <w:t>י</w:t>
      </w:r>
      <w:r w:rsidRPr="00EF1C46">
        <w:rPr>
          <w:rFonts w:cs="David" w:hint="cs"/>
          <w:b/>
          <w:bCs/>
          <w:u w:val="single"/>
          <w:rtl/>
        </w:rPr>
        <w:t>י</w:t>
      </w:r>
      <w:r w:rsidRPr="00EF1C46">
        <w:rPr>
          <w:rFonts w:cs="David"/>
          <w:b/>
          <w:bCs/>
          <w:u w:val="single"/>
          <w:rtl/>
        </w:rPr>
        <w:t>ע</w:t>
      </w:r>
      <w:r w:rsidRPr="00EF1C46">
        <w:rPr>
          <w:rFonts w:cs="David" w:hint="cs"/>
          <w:b/>
          <w:bCs/>
          <w:u w:val="single"/>
          <w:rtl/>
        </w:rPr>
        <w:t>וץ</w:t>
      </w:r>
      <w:r w:rsidRPr="00EF1C46">
        <w:rPr>
          <w:rFonts w:cs="David"/>
          <w:b/>
          <w:bCs/>
          <w:u w:val="single"/>
          <w:rtl/>
        </w:rPr>
        <w:t xml:space="preserve"> משפטי</w:t>
      </w:r>
      <w:r w:rsidRPr="00EF1C46">
        <w:rPr>
          <w:rFonts w:cs="David"/>
          <w:rtl/>
        </w:rPr>
        <w:t>:</w:t>
      </w:r>
      <w:r w:rsidRPr="00EF1C46">
        <w:rPr>
          <w:rFonts w:cs="David" w:hint="cs"/>
          <w:rtl/>
        </w:rPr>
        <w:t xml:space="preserve">  </w:t>
      </w:r>
      <w:r w:rsidRPr="00EF1C46">
        <w:rPr>
          <w:rFonts w:cs="David" w:hint="cs"/>
          <w:rtl/>
        </w:rPr>
        <w:tab/>
        <w:t>ארבל אסטרחן</w:t>
      </w:r>
    </w:p>
    <w:p w14:paraId="15718355" w14:textId="77777777" w:rsidR="00EF1C46" w:rsidRPr="00EF1C46" w:rsidRDefault="00EF1C46" w:rsidP="00EF1C46">
      <w:pPr>
        <w:tabs>
          <w:tab w:val="left" w:pos="1418"/>
        </w:tabs>
        <w:bidi/>
        <w:ind w:left="1418" w:hanging="1418"/>
        <w:jc w:val="both"/>
        <w:rPr>
          <w:rFonts w:cs="David" w:hint="cs"/>
          <w:rtl/>
        </w:rPr>
      </w:pPr>
      <w:r w:rsidRPr="00EF1C46">
        <w:rPr>
          <w:rFonts w:cs="David" w:hint="cs"/>
          <w:rtl/>
        </w:rPr>
        <w:tab/>
        <w:t>קורין ליבר-לוין</w:t>
      </w:r>
    </w:p>
    <w:p w14:paraId="3EC80AF4" w14:textId="77777777" w:rsidR="00EF1C46" w:rsidRPr="00EF1C46" w:rsidRDefault="00EF1C46" w:rsidP="00EF1C46">
      <w:pPr>
        <w:tabs>
          <w:tab w:val="left" w:pos="1418"/>
        </w:tabs>
        <w:bidi/>
        <w:ind w:left="1418" w:hanging="1418"/>
        <w:jc w:val="both"/>
        <w:rPr>
          <w:rFonts w:cs="David" w:hint="cs"/>
          <w:rtl/>
        </w:rPr>
      </w:pPr>
      <w:r w:rsidRPr="00EF1C46">
        <w:rPr>
          <w:rFonts w:cs="David" w:hint="cs"/>
          <w:rtl/>
        </w:rPr>
        <w:tab/>
        <w:t>דן מרזוק</w:t>
      </w:r>
    </w:p>
    <w:p w14:paraId="1B58F986" w14:textId="77777777" w:rsidR="00EF1C46" w:rsidRPr="00EF1C46" w:rsidRDefault="00EF1C46" w:rsidP="00EF1C46">
      <w:pPr>
        <w:tabs>
          <w:tab w:val="left" w:pos="1418"/>
        </w:tabs>
        <w:bidi/>
        <w:ind w:left="1418" w:hanging="1418"/>
        <w:jc w:val="both"/>
        <w:rPr>
          <w:rFonts w:cs="David" w:hint="cs"/>
          <w:rtl/>
        </w:rPr>
      </w:pPr>
      <w:r w:rsidRPr="00EF1C46">
        <w:rPr>
          <w:rFonts w:cs="David" w:hint="cs"/>
          <w:rtl/>
        </w:rPr>
        <w:tab/>
        <w:t>הגר גיארי-בצלאל (מתמחה)</w:t>
      </w:r>
    </w:p>
    <w:p w14:paraId="3F695D13" w14:textId="77777777" w:rsidR="00EF1C46" w:rsidRPr="00EF1C46" w:rsidRDefault="00EF1C46" w:rsidP="00EF1C46">
      <w:pPr>
        <w:tabs>
          <w:tab w:val="left" w:pos="1418"/>
        </w:tabs>
        <w:bidi/>
        <w:ind w:left="1418" w:hanging="1418"/>
        <w:jc w:val="both"/>
        <w:rPr>
          <w:rFonts w:cs="David" w:hint="cs"/>
          <w:rtl/>
        </w:rPr>
      </w:pPr>
      <w:r w:rsidRPr="00EF1C46">
        <w:rPr>
          <w:rFonts w:cs="David" w:hint="cs"/>
          <w:rtl/>
        </w:rPr>
        <w:tab/>
        <w:t>שמעון סגל (מתמחה)</w:t>
      </w:r>
    </w:p>
    <w:p w14:paraId="4824821C" w14:textId="77777777" w:rsidR="00EF1C46" w:rsidRDefault="00EF1C46" w:rsidP="00EF1C46">
      <w:pPr>
        <w:tabs>
          <w:tab w:val="left" w:pos="1418"/>
        </w:tabs>
        <w:bidi/>
        <w:ind w:left="1418" w:hanging="1418"/>
        <w:jc w:val="both"/>
        <w:rPr>
          <w:rFonts w:cs="David" w:hint="cs"/>
          <w:rtl/>
        </w:rPr>
      </w:pPr>
    </w:p>
    <w:p w14:paraId="3BA04EB4" w14:textId="77777777" w:rsidR="00EF1C46" w:rsidRPr="00EF1C46" w:rsidRDefault="00EF1C46" w:rsidP="00EF1C46">
      <w:pPr>
        <w:tabs>
          <w:tab w:val="left" w:pos="1418"/>
        </w:tabs>
        <w:bidi/>
        <w:ind w:left="1418" w:hanging="1418"/>
        <w:jc w:val="both"/>
        <w:rPr>
          <w:rFonts w:cs="David" w:hint="cs"/>
          <w:rtl/>
        </w:rPr>
      </w:pPr>
    </w:p>
    <w:p w14:paraId="0FF823C3" w14:textId="77777777" w:rsidR="00EF1C46" w:rsidRPr="00EF1C46" w:rsidRDefault="00EF1C46" w:rsidP="00EF1C46">
      <w:pPr>
        <w:tabs>
          <w:tab w:val="left" w:pos="1418"/>
        </w:tabs>
        <w:bidi/>
        <w:ind w:left="1418" w:hanging="1418"/>
        <w:jc w:val="both"/>
        <w:rPr>
          <w:rFonts w:cs="David" w:hint="cs"/>
          <w:rtl/>
        </w:rPr>
      </w:pPr>
      <w:r w:rsidRPr="00EF1C46">
        <w:rPr>
          <w:rFonts w:cs="David"/>
          <w:b/>
          <w:bCs/>
          <w:u w:val="single"/>
          <w:rtl/>
        </w:rPr>
        <w:t>מנהלת הוועדה</w:t>
      </w:r>
      <w:r w:rsidRPr="00EF1C46">
        <w:rPr>
          <w:rFonts w:cs="David"/>
          <w:rtl/>
        </w:rPr>
        <w:t>:</w:t>
      </w:r>
      <w:r w:rsidRPr="00EF1C46">
        <w:rPr>
          <w:rFonts w:cs="David" w:hint="cs"/>
          <w:rtl/>
        </w:rPr>
        <w:tab/>
        <w:t xml:space="preserve">אתי בן יוסף </w:t>
      </w:r>
    </w:p>
    <w:p w14:paraId="3D80B78C" w14:textId="77777777" w:rsidR="00EF1C46" w:rsidRPr="00EF1C46" w:rsidRDefault="00EF1C46" w:rsidP="00EF1C46">
      <w:pPr>
        <w:tabs>
          <w:tab w:val="left" w:pos="1418"/>
        </w:tabs>
        <w:bidi/>
        <w:ind w:left="1418" w:hanging="1418"/>
        <w:jc w:val="both"/>
        <w:rPr>
          <w:rFonts w:cs="David"/>
          <w:b/>
          <w:bCs/>
          <w:u w:val="single"/>
          <w:rtl/>
        </w:rPr>
      </w:pPr>
    </w:p>
    <w:p w14:paraId="0E0E492F" w14:textId="77777777" w:rsidR="00EF1C46" w:rsidRPr="00EF1C46" w:rsidRDefault="00EF1C46" w:rsidP="00EF1C46">
      <w:pPr>
        <w:tabs>
          <w:tab w:val="left" w:pos="1701"/>
        </w:tabs>
        <w:bidi/>
        <w:ind w:left="1701" w:hanging="1701"/>
        <w:jc w:val="both"/>
        <w:rPr>
          <w:rFonts w:cs="David"/>
          <w:rtl/>
        </w:rPr>
      </w:pPr>
      <w:r w:rsidRPr="00EF1C46">
        <w:rPr>
          <w:rFonts w:cs="David" w:hint="cs"/>
          <w:b/>
          <w:bCs/>
          <w:u w:val="single"/>
          <w:rtl/>
        </w:rPr>
        <w:t>רשמת פרלמנטרית</w:t>
      </w:r>
      <w:r w:rsidRPr="00EF1C46">
        <w:rPr>
          <w:rFonts w:cs="David"/>
          <w:rtl/>
        </w:rPr>
        <w:t>:</w:t>
      </w:r>
      <w:r w:rsidRPr="00EF1C46">
        <w:rPr>
          <w:rFonts w:cs="David" w:hint="cs"/>
          <w:rtl/>
        </w:rPr>
        <w:t xml:space="preserve"> אירית שלהבת</w:t>
      </w:r>
    </w:p>
    <w:p w14:paraId="551A42F3" w14:textId="77777777" w:rsidR="00EF1C46" w:rsidRPr="00EF1C46" w:rsidRDefault="00EF1C46" w:rsidP="00EF1C46">
      <w:pPr>
        <w:tabs>
          <w:tab w:val="left" w:pos="1559"/>
        </w:tabs>
        <w:bidi/>
        <w:jc w:val="both"/>
        <w:rPr>
          <w:rFonts w:cs="David"/>
          <w:rtl/>
        </w:rPr>
      </w:pPr>
    </w:p>
    <w:p w14:paraId="6B874AED" w14:textId="77777777" w:rsidR="00EF1C46" w:rsidRPr="00EF1C46" w:rsidRDefault="00EF1C46" w:rsidP="00EF1C46">
      <w:pPr>
        <w:bidi/>
        <w:jc w:val="center"/>
        <w:rPr>
          <w:rFonts w:cs="David" w:hint="cs"/>
          <w:rtl/>
        </w:rPr>
      </w:pPr>
      <w:r w:rsidRPr="00EF1C46">
        <w:rPr>
          <w:rFonts w:cs="David"/>
          <w:rtl/>
        </w:rPr>
        <w:br w:type="page"/>
      </w:r>
    </w:p>
    <w:p w14:paraId="40526075" w14:textId="77777777" w:rsidR="00EF1C46" w:rsidRPr="00EF1C46" w:rsidRDefault="00EF1C46" w:rsidP="00EF1C46">
      <w:pPr>
        <w:tabs>
          <w:tab w:val="left" w:pos="284"/>
        </w:tabs>
        <w:bidi/>
        <w:ind w:left="284" w:hanging="284"/>
        <w:jc w:val="center"/>
        <w:rPr>
          <w:rFonts w:cs="David" w:hint="cs"/>
          <w:b/>
          <w:bCs/>
          <w:u w:val="single"/>
          <w:rtl/>
        </w:rPr>
      </w:pPr>
      <w:r w:rsidRPr="00EF1C46">
        <w:rPr>
          <w:rFonts w:cs="David" w:hint="cs"/>
          <w:b/>
          <w:bCs/>
          <w:u w:val="single"/>
          <w:rtl/>
        </w:rPr>
        <w:t xml:space="preserve">העסקת עובדי קבלן בכנסת </w:t>
      </w:r>
      <w:r w:rsidRPr="00EF1C46">
        <w:rPr>
          <w:rFonts w:cs="David"/>
          <w:b/>
          <w:bCs/>
          <w:u w:val="single"/>
          <w:rtl/>
        </w:rPr>
        <w:t>–</w:t>
      </w:r>
      <w:r w:rsidRPr="00EF1C46">
        <w:rPr>
          <w:rFonts w:cs="David" w:hint="cs"/>
          <w:b/>
          <w:bCs/>
          <w:u w:val="single"/>
          <w:rtl/>
        </w:rPr>
        <w:t xml:space="preserve"> פניית חבר הכנסת שלמה מולה</w:t>
      </w:r>
    </w:p>
    <w:p w14:paraId="334B33CF" w14:textId="77777777" w:rsidR="00EF1C46" w:rsidRPr="00EF1C46" w:rsidRDefault="00EF1C46" w:rsidP="00EF1C46">
      <w:pPr>
        <w:tabs>
          <w:tab w:val="left" w:pos="284"/>
        </w:tabs>
        <w:bidi/>
        <w:ind w:left="284" w:hanging="284"/>
        <w:jc w:val="center"/>
        <w:rPr>
          <w:rFonts w:cs="David" w:hint="cs"/>
          <w:b/>
          <w:bCs/>
          <w:u w:val="single"/>
          <w:rtl/>
        </w:rPr>
      </w:pPr>
    </w:p>
    <w:p w14:paraId="670F54BA" w14:textId="77777777" w:rsidR="00EF1C46" w:rsidRPr="00EF1C46" w:rsidRDefault="00EF1C46" w:rsidP="00EF1C46">
      <w:pPr>
        <w:bidi/>
        <w:jc w:val="center"/>
        <w:rPr>
          <w:rFonts w:cs="David" w:hint="cs"/>
          <w:b/>
          <w:bCs/>
          <w:u w:val="single"/>
          <w:rtl/>
        </w:rPr>
      </w:pPr>
      <w:r w:rsidRPr="00EF1C46">
        <w:rPr>
          <w:rFonts w:cs="David" w:hint="cs"/>
          <w:b/>
          <w:bCs/>
          <w:u w:val="single"/>
          <w:rtl/>
        </w:rPr>
        <w:t xml:space="preserve">פיטורי עובד על-ידי הקבלן המפעיל את המזנון </w:t>
      </w:r>
      <w:r w:rsidRPr="00EF1C46">
        <w:rPr>
          <w:rFonts w:cs="David"/>
          <w:b/>
          <w:bCs/>
          <w:u w:val="single"/>
          <w:rtl/>
        </w:rPr>
        <w:t>–</w:t>
      </w:r>
      <w:r w:rsidRPr="00EF1C46">
        <w:rPr>
          <w:rFonts w:cs="David" w:hint="cs"/>
          <w:b/>
          <w:bCs/>
          <w:u w:val="single"/>
          <w:rtl/>
        </w:rPr>
        <w:t xml:space="preserve"> פניית חבר הכנסת אחמד טיבי</w:t>
      </w:r>
    </w:p>
    <w:p w14:paraId="52325D2E" w14:textId="77777777" w:rsidR="00EF1C46" w:rsidRPr="00EF1C46" w:rsidRDefault="00EF1C46" w:rsidP="00EF1C46">
      <w:pPr>
        <w:bidi/>
        <w:jc w:val="center"/>
        <w:rPr>
          <w:rFonts w:cs="David" w:hint="cs"/>
          <w:rtl/>
        </w:rPr>
      </w:pPr>
    </w:p>
    <w:p w14:paraId="712D7FFB" w14:textId="77777777" w:rsidR="00EF1C46" w:rsidRPr="00EF1C46" w:rsidRDefault="00EF1C46" w:rsidP="00EF1C46">
      <w:pPr>
        <w:bidi/>
        <w:jc w:val="both"/>
        <w:rPr>
          <w:rFonts w:cs="David" w:hint="cs"/>
          <w:rtl/>
        </w:rPr>
      </w:pPr>
    </w:p>
    <w:p w14:paraId="7993AAF4"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31124CB3" w14:textId="77777777" w:rsidR="00EF1C46" w:rsidRPr="00EF1C46" w:rsidRDefault="00EF1C46" w:rsidP="00EF1C46">
      <w:pPr>
        <w:bidi/>
        <w:jc w:val="both"/>
        <w:rPr>
          <w:rFonts w:cs="David" w:hint="cs"/>
          <w:rtl/>
        </w:rPr>
      </w:pPr>
    </w:p>
    <w:p w14:paraId="261544D2" w14:textId="77777777" w:rsidR="00EF1C46" w:rsidRPr="00EF1C46" w:rsidRDefault="00EF1C46" w:rsidP="00EF1C46">
      <w:pPr>
        <w:bidi/>
        <w:jc w:val="both"/>
        <w:rPr>
          <w:rFonts w:cs="David" w:hint="cs"/>
          <w:rtl/>
        </w:rPr>
      </w:pPr>
      <w:r w:rsidRPr="00EF1C46">
        <w:rPr>
          <w:rFonts w:cs="David" w:hint="cs"/>
          <w:rtl/>
        </w:rPr>
        <w:tab/>
        <w:t xml:space="preserve">אני מתכבד לפתוח את ישיבת הוועדה המשותפת של ועדת הכנסת וועדת הכספים לעניין תקציב הכנסת. על סדר יומנו שלושה נושאים: ראשית, שימוש בעודפי תקציב הכנסת משנת 2010 לשנת 2011, וכן שתי סוגיות שנוגעות למזנון ולעובדי המזנון, שאולי יש להן השלכה רחבה יותר: האחת של חבר הכנסת שלמה מולה בעניין העסקת עובדי קבלן בכנסת, והשנייה של חבר הכנסת אחמד טיבי בעניין פיטורי עובד על-ידי הקבלן המפעיל את המזנון. </w:t>
      </w:r>
    </w:p>
    <w:p w14:paraId="18FE054E" w14:textId="77777777" w:rsidR="00EF1C46" w:rsidRPr="00EF1C46" w:rsidRDefault="00EF1C46" w:rsidP="00EF1C46">
      <w:pPr>
        <w:bidi/>
        <w:jc w:val="both"/>
        <w:rPr>
          <w:rFonts w:cs="David" w:hint="cs"/>
          <w:rtl/>
        </w:rPr>
      </w:pPr>
    </w:p>
    <w:p w14:paraId="641E5315" w14:textId="77777777" w:rsidR="00EF1C46" w:rsidRPr="00EF1C46" w:rsidRDefault="00EF1C46" w:rsidP="00EF1C46">
      <w:pPr>
        <w:bidi/>
        <w:jc w:val="both"/>
        <w:rPr>
          <w:rFonts w:cs="David" w:hint="cs"/>
          <w:rtl/>
        </w:rPr>
      </w:pPr>
      <w:r w:rsidRPr="00EF1C46">
        <w:rPr>
          <w:rFonts w:cs="David" w:hint="cs"/>
          <w:rtl/>
        </w:rPr>
        <w:tab/>
        <w:t xml:space="preserve">הייתי מציע שנפתח בשמיעת שני חברי הכנסת המציעים בסוגיית המזנון, ואז במסגרת הסקירה של המנכ"ל ומי מטעמו שימצא לנכון שיתייחס, החשב למשל, נשמע גם התייחסות לסוגיות הללו, ואחר-כך נראה כיצד להתקדם. בבקשה, חבר הכנסת מולה, ואחר-כך חבר הכנסת טיבי. </w:t>
      </w:r>
    </w:p>
    <w:p w14:paraId="7A662CFC" w14:textId="77777777" w:rsidR="00EF1C46" w:rsidRPr="00EF1C46" w:rsidRDefault="00EF1C46" w:rsidP="00EF1C46">
      <w:pPr>
        <w:bidi/>
        <w:jc w:val="both"/>
        <w:rPr>
          <w:rFonts w:cs="David" w:hint="cs"/>
          <w:rtl/>
        </w:rPr>
      </w:pPr>
    </w:p>
    <w:p w14:paraId="3CD8B004"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5FE555A7" w14:textId="77777777" w:rsidR="00EF1C46" w:rsidRPr="00EF1C46" w:rsidRDefault="00EF1C46" w:rsidP="00EF1C46">
      <w:pPr>
        <w:bidi/>
        <w:jc w:val="both"/>
        <w:rPr>
          <w:rFonts w:cs="David" w:hint="cs"/>
          <w:rtl/>
        </w:rPr>
      </w:pPr>
    </w:p>
    <w:p w14:paraId="7C13DD74" w14:textId="77777777" w:rsidR="00EF1C46" w:rsidRPr="00EF1C46" w:rsidRDefault="00EF1C46" w:rsidP="00EF1C46">
      <w:pPr>
        <w:bidi/>
        <w:jc w:val="both"/>
        <w:rPr>
          <w:rFonts w:cs="David" w:hint="cs"/>
          <w:rtl/>
        </w:rPr>
      </w:pPr>
      <w:r w:rsidRPr="00EF1C46">
        <w:rPr>
          <w:rFonts w:cs="David" w:hint="cs"/>
          <w:rtl/>
        </w:rPr>
        <w:tab/>
        <w:t xml:space="preserve">אדוני היושב-ראש, קודם כול תודה רבה על ההיענות המהירה לבקשתנו. אני מניח שידידי הטוב, חבר הכנסת אחמד טיבי, ידבר באופן ספציפי גם על מר אלכס עבד אלרחמאן שיושב אתנו. אבל אני רוצה שנדבר בכלל על העסקת עובדי קבלן, העסקת עובדי חברות כוח-אדם. </w:t>
      </w:r>
    </w:p>
    <w:p w14:paraId="212399A9" w14:textId="77777777" w:rsidR="00EF1C46" w:rsidRPr="00EF1C46" w:rsidRDefault="00EF1C46" w:rsidP="00EF1C46">
      <w:pPr>
        <w:bidi/>
        <w:jc w:val="both"/>
        <w:rPr>
          <w:rFonts w:cs="David" w:hint="cs"/>
          <w:rtl/>
        </w:rPr>
      </w:pPr>
    </w:p>
    <w:p w14:paraId="6DCABF3C" w14:textId="77777777" w:rsidR="00EF1C46" w:rsidRPr="00EF1C46" w:rsidRDefault="00EF1C46" w:rsidP="00EF1C46">
      <w:pPr>
        <w:bidi/>
        <w:jc w:val="both"/>
        <w:rPr>
          <w:rFonts w:cs="David" w:hint="cs"/>
          <w:rtl/>
        </w:rPr>
      </w:pPr>
      <w:r w:rsidRPr="00EF1C46">
        <w:rPr>
          <w:rFonts w:cs="David" w:hint="cs"/>
          <w:rtl/>
        </w:rPr>
        <w:tab/>
        <w:t xml:space="preserve">אני יודע שגם בדיון הקודם שהתקיים כאן, שעסק בנושא תקציב הכנסת, הנושא עלה והנימוקים למהלך הזה הוצגו. אני לפחות מתקשה מאוד להשלים, אדוני היושב-ראש, עם העובדה שכנסת ישראל צריכה להעסיק עובדים באמצעות חברות כוח-אדם. אני מכיר את הנימוקים להעסקת עובדים באמצעות קבלן. דרך אגב, העסקה על-ידי קבלן היא עוקפת כוח-אדם. הכנסת צריכה להימנע בכלל מהעסקת עובדי חברות כוח-אדם. אם אנחנו כמחוקקים רוצים לאכוף את חוקי העבודה, רוצים להיטיב עם עובדים, אי אפשר ולא יעלה על הדעת שהכנסת תהיה דוגמה רעה. </w:t>
      </w:r>
    </w:p>
    <w:p w14:paraId="16174EA5" w14:textId="77777777" w:rsidR="00EF1C46" w:rsidRPr="00EF1C46" w:rsidRDefault="00EF1C46" w:rsidP="00EF1C46">
      <w:pPr>
        <w:bidi/>
        <w:jc w:val="both"/>
        <w:rPr>
          <w:rFonts w:cs="David" w:hint="cs"/>
          <w:rtl/>
        </w:rPr>
      </w:pPr>
    </w:p>
    <w:p w14:paraId="1730CE82" w14:textId="77777777" w:rsidR="00EF1C46" w:rsidRPr="00EF1C46" w:rsidRDefault="00EF1C46" w:rsidP="00EF1C46">
      <w:pPr>
        <w:bidi/>
        <w:jc w:val="both"/>
        <w:rPr>
          <w:rFonts w:cs="David" w:hint="cs"/>
          <w:rtl/>
        </w:rPr>
      </w:pPr>
      <w:r w:rsidRPr="00EF1C46">
        <w:rPr>
          <w:rFonts w:cs="David" w:hint="cs"/>
          <w:rtl/>
        </w:rPr>
        <w:tab/>
        <w:t xml:space="preserve">הראיה לכך, נמצא אתנו אדם שהיה עובד קבלן, שעבר מקבלן לקבלן, מר אלכס עבד אלרחמאן, שייתכן שהסתדר עם בעל הבית שלו או לא הסתדר אתו. אבל בלי שום קשר לכך, איך ייתכן שאדם שעבד כאן במשך 15 שנים מפוטר שנתיים לפני שהוא יוצא לפנסיה? </w:t>
      </w:r>
    </w:p>
    <w:p w14:paraId="466F1E67" w14:textId="77777777" w:rsidR="00EF1C46" w:rsidRPr="00EF1C46" w:rsidRDefault="00EF1C46" w:rsidP="00EF1C46">
      <w:pPr>
        <w:bidi/>
        <w:jc w:val="both"/>
        <w:rPr>
          <w:rFonts w:cs="David" w:hint="cs"/>
          <w:rtl/>
        </w:rPr>
      </w:pPr>
    </w:p>
    <w:p w14:paraId="2FEE32B4" w14:textId="77777777" w:rsidR="00EF1C46" w:rsidRPr="00EF1C46" w:rsidRDefault="00EF1C46" w:rsidP="00EF1C46">
      <w:pPr>
        <w:bidi/>
        <w:jc w:val="both"/>
        <w:rPr>
          <w:rFonts w:cs="David" w:hint="cs"/>
          <w:rtl/>
        </w:rPr>
      </w:pPr>
      <w:r w:rsidRPr="00EF1C46">
        <w:rPr>
          <w:rFonts w:cs="David" w:hint="cs"/>
          <w:rtl/>
        </w:rPr>
        <w:tab/>
        <w:t xml:space="preserve">דבר נוסף, איך יעלה על הדעת שהנשים שמספקות לנו שירותי קפה מאחורי מליאת הכנסת, כאשר הכנסת יוצאת לפגרה לא מקבלות משכורת? כך קורה לכל העובדים הללו. הכנסת נמצאת בפגרה בממוצע כ-3 חודשים בשנה ובאותם 3 חודשים העובדים הללו לא מקבלים משכורת. אלה אנשים שמפרנסים משפחות, שצריכים להחזיר משכנתה וכן הלאה. </w:t>
      </w:r>
    </w:p>
    <w:p w14:paraId="601C02B3" w14:textId="77777777" w:rsidR="00EF1C46" w:rsidRPr="00EF1C46" w:rsidRDefault="00EF1C46" w:rsidP="00EF1C46">
      <w:pPr>
        <w:bidi/>
        <w:jc w:val="both"/>
        <w:rPr>
          <w:rFonts w:cs="David" w:hint="cs"/>
          <w:rtl/>
        </w:rPr>
      </w:pPr>
    </w:p>
    <w:p w14:paraId="2DA068AB"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עלינו להיות הפנים של הציבור. אנחנו כחברי הכנסת </w:t>
      </w:r>
      <w:r w:rsidRPr="00EF1C46">
        <w:rPr>
          <w:rFonts w:cs="David"/>
          <w:rtl/>
        </w:rPr>
        <w:t>–</w:t>
      </w:r>
      <w:r w:rsidRPr="00EF1C46">
        <w:rPr>
          <w:rFonts w:cs="David" w:hint="cs"/>
          <w:rtl/>
        </w:rPr>
        <w:t xml:space="preserve"> אני לא מדבר על המנגנון של הכנסת, על המנכ"ל וכן הלאה </w:t>
      </w:r>
      <w:r w:rsidRPr="00EF1C46">
        <w:rPr>
          <w:rFonts w:cs="David"/>
          <w:rtl/>
        </w:rPr>
        <w:t>–</w:t>
      </w:r>
      <w:r w:rsidRPr="00EF1C46">
        <w:rPr>
          <w:rFonts w:cs="David" w:hint="cs"/>
          <w:rtl/>
        </w:rPr>
        <w:t xml:space="preserve"> צריכים לקבוע את המדיניות.</w:t>
      </w:r>
    </w:p>
    <w:p w14:paraId="7DDC2137" w14:textId="77777777" w:rsidR="00EF1C46" w:rsidRPr="00EF1C46" w:rsidRDefault="00EF1C46" w:rsidP="00EF1C46">
      <w:pPr>
        <w:bidi/>
        <w:jc w:val="both"/>
        <w:rPr>
          <w:rFonts w:cs="David" w:hint="cs"/>
          <w:rtl/>
        </w:rPr>
      </w:pPr>
    </w:p>
    <w:p w14:paraId="00F3248F" w14:textId="77777777" w:rsidR="00EF1C46" w:rsidRPr="00EF1C46" w:rsidRDefault="00EF1C46" w:rsidP="00EF1C46">
      <w:pPr>
        <w:bidi/>
        <w:jc w:val="both"/>
        <w:rPr>
          <w:rFonts w:cs="David" w:hint="cs"/>
          <w:rtl/>
        </w:rPr>
      </w:pPr>
      <w:r w:rsidRPr="00EF1C46">
        <w:rPr>
          <w:rFonts w:cs="David" w:hint="cs"/>
          <w:rtl/>
        </w:rPr>
        <w:tab/>
        <w:t>אותם עובדים, שכאשר הכנסת יוצאת לפגרה מפוטרים, לא יכולים להירשם בלשכת העבודה, כי עוד מעט הם יחזרו לעבודה. מה הדבר האבסורדי הזה? אני לא יודע מאין נולד הנוהג הזה. למה הנוהג הזה צריך היה להתקיים?</w:t>
      </w:r>
    </w:p>
    <w:p w14:paraId="0ACE32E2" w14:textId="77777777" w:rsidR="00EF1C46" w:rsidRPr="00EF1C46" w:rsidRDefault="00EF1C46" w:rsidP="00EF1C46">
      <w:pPr>
        <w:bidi/>
        <w:jc w:val="both"/>
        <w:rPr>
          <w:rFonts w:cs="David" w:hint="cs"/>
          <w:rtl/>
        </w:rPr>
      </w:pPr>
    </w:p>
    <w:p w14:paraId="2382ACAB" w14:textId="77777777" w:rsidR="00EF1C46" w:rsidRPr="00EF1C46" w:rsidRDefault="00EF1C46" w:rsidP="00EF1C46">
      <w:pPr>
        <w:bidi/>
        <w:jc w:val="both"/>
        <w:rPr>
          <w:rFonts w:cs="David" w:hint="cs"/>
          <w:rtl/>
        </w:rPr>
      </w:pPr>
      <w:r w:rsidRPr="00EF1C46">
        <w:rPr>
          <w:rFonts w:cs="David" w:hint="cs"/>
          <w:rtl/>
        </w:rPr>
        <w:tab/>
        <w:t xml:space="preserve">אני מסתכל על האיש המבוגר הזה, מר אלכס עבד אלרחמאן, שעובד בכנסת כבר 15 שנים. הוא הלך הביתה. אז מה? אנחנו מזדעקים כאשר בחברת החשמל אחרי 10 שנים יש פיטורים מחזוריים, אנחנו כועסים על כך. </w:t>
      </w:r>
    </w:p>
    <w:p w14:paraId="6726F3AC" w14:textId="77777777" w:rsidR="00EF1C46" w:rsidRPr="00EF1C46" w:rsidRDefault="00EF1C46" w:rsidP="00EF1C46">
      <w:pPr>
        <w:bidi/>
        <w:jc w:val="both"/>
        <w:rPr>
          <w:rFonts w:cs="David" w:hint="cs"/>
          <w:rtl/>
        </w:rPr>
      </w:pPr>
    </w:p>
    <w:p w14:paraId="5C5F03FB"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אדוני היושב-ראש, אני יכול להבין את כל השיקולים </w:t>
      </w:r>
      <w:r w:rsidRPr="00EF1C46">
        <w:rPr>
          <w:rFonts w:cs="David"/>
          <w:rtl/>
        </w:rPr>
        <w:t>–</w:t>
      </w:r>
      <w:r w:rsidRPr="00EF1C46">
        <w:rPr>
          <w:rFonts w:cs="David" w:hint="cs"/>
          <w:rtl/>
        </w:rPr>
        <w:t xml:space="preserve"> כן הכנסת/ לא הכנסת, עובדים/ לא עובדים, איכות העובדים/ לא איכות העובדים. זה לא משנה לי. מבחינתי אדם שבא לעבוד כאן, שמקום עבודתו בכנסת, צריך לקבל את כל ההטבות הסוציאליות. ביטחונו הסוציאלי לעתיד חייב להיות מובטח ובטוח, כי כך עלינו לנהוג. </w:t>
      </w:r>
    </w:p>
    <w:p w14:paraId="4428AB52" w14:textId="77777777" w:rsidR="00EF1C46" w:rsidRPr="00EF1C46" w:rsidRDefault="00EF1C46" w:rsidP="00EF1C46">
      <w:pPr>
        <w:bidi/>
        <w:jc w:val="both"/>
        <w:rPr>
          <w:rFonts w:cs="David" w:hint="cs"/>
          <w:rtl/>
        </w:rPr>
      </w:pPr>
    </w:p>
    <w:p w14:paraId="67413B48" w14:textId="77777777" w:rsidR="00EF1C46" w:rsidRPr="00EF1C46" w:rsidRDefault="00EF1C46" w:rsidP="00EF1C46">
      <w:pPr>
        <w:bidi/>
        <w:jc w:val="both"/>
        <w:rPr>
          <w:rFonts w:cs="David" w:hint="cs"/>
          <w:rtl/>
        </w:rPr>
      </w:pPr>
      <w:r w:rsidRPr="00EF1C46">
        <w:rPr>
          <w:rFonts w:cs="David" w:hint="cs"/>
          <w:rtl/>
        </w:rPr>
        <w:lastRenderedPageBreak/>
        <w:tab/>
        <w:t xml:space="preserve">אנחנו מחוקקים כאן ובאים בדרישות למעבידים, לתעשייה. לא בכדִי חוקי העבודה לא נאכפים, כי אנחנו משתתפים ב"פסטיבל" הזה. השיקולים יכולים להיות שיקולי תקציב או שיקולים אחרים. צריך למצוא פתרון הולם לעובדי הכנסת. אנחנו הפנים של הציבור ועלינו להשיב תשובות ענייניות ולא מתחמקות. </w:t>
      </w:r>
    </w:p>
    <w:p w14:paraId="4C8C38D5" w14:textId="77777777" w:rsidR="00EF1C46" w:rsidRPr="00EF1C46" w:rsidRDefault="00EF1C46" w:rsidP="00EF1C46">
      <w:pPr>
        <w:bidi/>
        <w:jc w:val="both"/>
        <w:rPr>
          <w:rFonts w:cs="David" w:hint="cs"/>
          <w:rtl/>
        </w:rPr>
      </w:pPr>
    </w:p>
    <w:p w14:paraId="3A6D3100"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אם הכנסת תחליט שלא תהיה יותר העסקה של עובדי קבלן, שלא יהיו כאן עובדי קבלן, לא אכפת לי, הכנסת תמצא פתרון. הכנסת צריכה להגיד: אנחנו לא רוצים שיהיו כאן יותר עובדים המועסקים על-ידי חברות כוח-אדם, הכנסת תהיה המעסיקה מן היום הראשון, כמובן עם רשת ביטחון שמאפשרת לכנסת לפטר את העובדים לאחר תקופת ניסיון אם הם לא עומדים בכישורים הנדרשים, עוד לפני שהם יקבלו קביעות. אדרבה ואדרבה, אם עובד מתגלה כלא איכותי, גם אחרי שקיבל קביעות, צריך לייצר מנגנון שמאפשר לשלוח אותו הביתה, אם הוא לא טוב. וגם אם אדם יקבל מקום עבודה קבוע זה לא מאפשר לו לא לעבוד. כל הדברים הללו צריך שיהיו להם פתרונות. </w:t>
      </w:r>
    </w:p>
    <w:p w14:paraId="09FD9CE1" w14:textId="77777777" w:rsidR="00EF1C46" w:rsidRPr="00EF1C46" w:rsidRDefault="00EF1C46" w:rsidP="00EF1C46">
      <w:pPr>
        <w:bidi/>
        <w:jc w:val="both"/>
        <w:rPr>
          <w:rFonts w:cs="David" w:hint="cs"/>
          <w:rtl/>
        </w:rPr>
      </w:pPr>
    </w:p>
    <w:p w14:paraId="617808FA" w14:textId="77777777" w:rsidR="00EF1C46" w:rsidRPr="00EF1C46" w:rsidRDefault="00EF1C46" w:rsidP="00EF1C46">
      <w:pPr>
        <w:bidi/>
        <w:jc w:val="both"/>
        <w:rPr>
          <w:rFonts w:cs="David" w:hint="cs"/>
          <w:rtl/>
        </w:rPr>
      </w:pPr>
      <w:r w:rsidRPr="00EF1C46">
        <w:rPr>
          <w:rFonts w:cs="David" w:hint="cs"/>
          <w:rtl/>
        </w:rPr>
        <w:tab/>
        <w:t xml:space="preserve">אני מתבייש מאותם אנשים שמגישים לנו קפה מאחורי הקלעים של מליאת הכנסת, שכאשר אנחנו יוצאים לפגרה הם הולכים הביתה ורק כאשר אנחנו חוזרים הם מועסקים שוב. זה בושה לנו. </w:t>
      </w:r>
    </w:p>
    <w:p w14:paraId="54FD4339" w14:textId="77777777" w:rsidR="00EF1C46" w:rsidRPr="00EF1C46" w:rsidRDefault="00EF1C46" w:rsidP="00EF1C46">
      <w:pPr>
        <w:bidi/>
        <w:jc w:val="both"/>
        <w:rPr>
          <w:rFonts w:cs="David" w:hint="cs"/>
          <w:rtl/>
        </w:rPr>
      </w:pPr>
    </w:p>
    <w:p w14:paraId="1308CAD6" w14:textId="77777777" w:rsidR="00EF1C46" w:rsidRPr="00EF1C46" w:rsidRDefault="00EF1C46" w:rsidP="00EF1C46">
      <w:pPr>
        <w:bidi/>
        <w:jc w:val="both"/>
        <w:rPr>
          <w:rFonts w:cs="David" w:hint="cs"/>
          <w:rtl/>
        </w:rPr>
      </w:pPr>
      <w:r w:rsidRPr="00EF1C46">
        <w:rPr>
          <w:rFonts w:cs="David" w:hint="cs"/>
          <w:rtl/>
        </w:rPr>
        <w:tab/>
        <w:t xml:space="preserve">הכול קשור לנושא העסקת אנשים באמצעות חברות כוח-אדם. אנו לא יכולים להיות שותפים ל"פסטיבל עבדות מודרנית", כך אני קורא להעסקה באמצעות חברות כוח-אדם. העובד אולי מקבל הטבות סוציאליות אבל הוא מפחד לדרוש מן המעסיק שלו את מה שמגיע לו. </w:t>
      </w:r>
    </w:p>
    <w:p w14:paraId="535A2126" w14:textId="77777777" w:rsidR="00EF1C46" w:rsidRPr="00EF1C46" w:rsidRDefault="00EF1C46" w:rsidP="00EF1C46">
      <w:pPr>
        <w:bidi/>
        <w:jc w:val="both"/>
        <w:rPr>
          <w:rFonts w:cs="David" w:hint="cs"/>
          <w:rtl/>
        </w:rPr>
      </w:pPr>
    </w:p>
    <w:p w14:paraId="43B68B7E"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לכן אני מודה לך על הרגישות שגילית כשקבעת את הדיון. אני סבור שזה לא יכול להסתיים בדיון שאנו מקיימים היום. נצטרך לחשוב בצורה נאותה, כי אנחנו הראי של החברה הישראלית. תודה רבה. </w:t>
      </w:r>
    </w:p>
    <w:p w14:paraId="4D122EB3" w14:textId="77777777" w:rsidR="00EF1C46" w:rsidRPr="00EF1C46" w:rsidRDefault="00EF1C46" w:rsidP="00EF1C46">
      <w:pPr>
        <w:bidi/>
        <w:jc w:val="both"/>
        <w:rPr>
          <w:rFonts w:cs="David" w:hint="cs"/>
          <w:rtl/>
        </w:rPr>
      </w:pPr>
    </w:p>
    <w:p w14:paraId="4D965F45"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CD1B688" w14:textId="77777777" w:rsidR="00EF1C46" w:rsidRPr="00EF1C46" w:rsidRDefault="00EF1C46" w:rsidP="00EF1C46">
      <w:pPr>
        <w:bidi/>
        <w:jc w:val="both"/>
        <w:rPr>
          <w:rFonts w:cs="David" w:hint="cs"/>
          <w:rtl/>
        </w:rPr>
      </w:pPr>
    </w:p>
    <w:p w14:paraId="3454386D" w14:textId="77777777" w:rsidR="00EF1C46" w:rsidRPr="00EF1C46" w:rsidRDefault="00EF1C46" w:rsidP="00EF1C46">
      <w:pPr>
        <w:bidi/>
        <w:jc w:val="both"/>
        <w:rPr>
          <w:rFonts w:cs="David" w:hint="cs"/>
          <w:rtl/>
        </w:rPr>
      </w:pPr>
      <w:r w:rsidRPr="00EF1C46">
        <w:rPr>
          <w:rFonts w:cs="David" w:hint="cs"/>
          <w:rtl/>
        </w:rPr>
        <w:tab/>
        <w:t xml:space="preserve">תודה רבה. חבר הכנסת טיבי, ואחריו חבר הכנסת גילאון. בבקשה. </w:t>
      </w:r>
    </w:p>
    <w:p w14:paraId="1E059035" w14:textId="77777777" w:rsidR="00EF1C46" w:rsidRPr="00EF1C46" w:rsidRDefault="00EF1C46" w:rsidP="00EF1C46">
      <w:pPr>
        <w:bidi/>
        <w:jc w:val="both"/>
        <w:rPr>
          <w:rFonts w:cs="David" w:hint="cs"/>
          <w:rtl/>
        </w:rPr>
      </w:pPr>
    </w:p>
    <w:p w14:paraId="5679F63A"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1FE7F905" w14:textId="77777777" w:rsidR="00EF1C46" w:rsidRPr="00EF1C46" w:rsidRDefault="00EF1C46" w:rsidP="00EF1C46">
      <w:pPr>
        <w:bidi/>
        <w:jc w:val="both"/>
        <w:rPr>
          <w:rFonts w:cs="David" w:hint="cs"/>
          <w:rtl/>
        </w:rPr>
      </w:pPr>
    </w:p>
    <w:p w14:paraId="21490883" w14:textId="77777777" w:rsidR="00EF1C46" w:rsidRPr="00EF1C46" w:rsidRDefault="00EF1C46" w:rsidP="00EF1C46">
      <w:pPr>
        <w:bidi/>
        <w:jc w:val="both"/>
        <w:rPr>
          <w:rFonts w:cs="David" w:hint="cs"/>
          <w:rtl/>
        </w:rPr>
      </w:pPr>
      <w:r w:rsidRPr="00EF1C46">
        <w:rPr>
          <w:rFonts w:cs="David" w:hint="cs"/>
          <w:rtl/>
        </w:rPr>
        <w:tab/>
        <w:t xml:space="preserve">אני מודה לך, אדוני, על שנעתרת לבקשתנו לקיים את הדיון הזה. אדוני היושב-ראש, ראשית, אני מבקש לדעת האם נמצא בישיבה הזאת נציג של החברה המפעילה את המזנון. </w:t>
      </w:r>
    </w:p>
    <w:p w14:paraId="09D85F50" w14:textId="77777777" w:rsidR="00EF1C46" w:rsidRPr="00EF1C46" w:rsidRDefault="00EF1C46" w:rsidP="00EF1C46">
      <w:pPr>
        <w:bidi/>
        <w:jc w:val="both"/>
        <w:rPr>
          <w:rFonts w:cs="David" w:hint="cs"/>
          <w:rtl/>
        </w:rPr>
      </w:pPr>
    </w:p>
    <w:p w14:paraId="4CCD2BBF"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76141440" w14:textId="77777777" w:rsidR="00EF1C46" w:rsidRPr="00EF1C46" w:rsidRDefault="00EF1C46" w:rsidP="00EF1C46">
      <w:pPr>
        <w:bidi/>
        <w:jc w:val="both"/>
        <w:rPr>
          <w:rFonts w:cs="David" w:hint="cs"/>
          <w:rtl/>
        </w:rPr>
      </w:pPr>
    </w:p>
    <w:p w14:paraId="7B59E198" w14:textId="77777777" w:rsidR="00EF1C46" w:rsidRPr="00EF1C46" w:rsidRDefault="00EF1C46" w:rsidP="00EF1C46">
      <w:pPr>
        <w:bidi/>
        <w:jc w:val="both"/>
        <w:rPr>
          <w:rFonts w:cs="David" w:hint="cs"/>
          <w:rtl/>
        </w:rPr>
      </w:pPr>
      <w:r w:rsidRPr="00EF1C46">
        <w:rPr>
          <w:rFonts w:cs="David" w:hint="cs"/>
          <w:rtl/>
        </w:rPr>
        <w:tab/>
        <w:t xml:space="preserve">לא. סברנו שראוי כרגע לקיים את הדיון קודם כול במישור שלנו מול מי שאחראי על כך מבחינת מינהל הכנסת. </w:t>
      </w:r>
    </w:p>
    <w:p w14:paraId="42307848" w14:textId="77777777" w:rsidR="00EF1C46" w:rsidRPr="00EF1C46" w:rsidRDefault="00EF1C46" w:rsidP="00EF1C46">
      <w:pPr>
        <w:bidi/>
        <w:jc w:val="both"/>
        <w:rPr>
          <w:rFonts w:cs="David" w:hint="cs"/>
          <w:rtl/>
        </w:rPr>
      </w:pPr>
    </w:p>
    <w:p w14:paraId="588349EE"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3FB81F41" w14:textId="77777777" w:rsidR="00EF1C46" w:rsidRPr="00EF1C46" w:rsidRDefault="00EF1C46" w:rsidP="00EF1C46">
      <w:pPr>
        <w:bidi/>
        <w:jc w:val="both"/>
        <w:rPr>
          <w:rFonts w:cs="David" w:hint="cs"/>
          <w:rtl/>
        </w:rPr>
      </w:pPr>
    </w:p>
    <w:p w14:paraId="1593DAC1" w14:textId="77777777" w:rsidR="00EF1C46" w:rsidRPr="00EF1C46" w:rsidRDefault="00EF1C46" w:rsidP="00EF1C46">
      <w:pPr>
        <w:bidi/>
        <w:jc w:val="both"/>
        <w:rPr>
          <w:rFonts w:cs="David" w:hint="cs"/>
          <w:rtl/>
        </w:rPr>
      </w:pPr>
      <w:r w:rsidRPr="00EF1C46">
        <w:rPr>
          <w:rFonts w:cs="David" w:hint="cs"/>
          <w:rtl/>
        </w:rPr>
        <w:tab/>
        <w:t xml:space="preserve">מינהל הכנסת לא רוצה להתערב. </w:t>
      </w:r>
    </w:p>
    <w:p w14:paraId="643BE54B" w14:textId="77777777" w:rsidR="00EF1C46" w:rsidRPr="00EF1C46" w:rsidRDefault="00EF1C46" w:rsidP="00EF1C46">
      <w:pPr>
        <w:bidi/>
        <w:jc w:val="both"/>
        <w:rPr>
          <w:rFonts w:cs="David" w:hint="cs"/>
          <w:rtl/>
        </w:rPr>
      </w:pPr>
    </w:p>
    <w:p w14:paraId="68D85D83"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4F8860AD" w14:textId="77777777" w:rsidR="00EF1C46" w:rsidRPr="00EF1C46" w:rsidRDefault="00EF1C46" w:rsidP="00EF1C46">
      <w:pPr>
        <w:bidi/>
        <w:jc w:val="both"/>
        <w:rPr>
          <w:rFonts w:cs="David" w:hint="cs"/>
          <w:rtl/>
        </w:rPr>
      </w:pPr>
    </w:p>
    <w:p w14:paraId="3DF1B0E1" w14:textId="77777777" w:rsidR="00EF1C46" w:rsidRPr="00EF1C46" w:rsidRDefault="00EF1C46" w:rsidP="00EF1C46">
      <w:pPr>
        <w:bidi/>
        <w:jc w:val="both"/>
        <w:rPr>
          <w:rFonts w:cs="David" w:hint="cs"/>
          <w:rtl/>
        </w:rPr>
      </w:pPr>
      <w:r w:rsidRPr="00EF1C46">
        <w:rPr>
          <w:rFonts w:cs="David" w:hint="cs"/>
          <w:rtl/>
        </w:rPr>
        <w:tab/>
        <w:t xml:space="preserve">אם נמצא שיש צורך, נקיים ישיבה נוספת ונזמן את אנשי החברה המפעילה את המזנון. </w:t>
      </w:r>
    </w:p>
    <w:p w14:paraId="7C1B6E05" w14:textId="77777777" w:rsidR="00EF1C46" w:rsidRPr="00EF1C46" w:rsidRDefault="00EF1C46" w:rsidP="00EF1C46">
      <w:pPr>
        <w:bidi/>
        <w:jc w:val="both"/>
        <w:rPr>
          <w:rFonts w:cs="David" w:hint="cs"/>
          <w:rtl/>
        </w:rPr>
      </w:pPr>
    </w:p>
    <w:p w14:paraId="43589E31"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39B998B1" w14:textId="77777777" w:rsidR="00EF1C46" w:rsidRPr="00EF1C46" w:rsidRDefault="00EF1C46" w:rsidP="00EF1C46">
      <w:pPr>
        <w:bidi/>
        <w:jc w:val="both"/>
        <w:rPr>
          <w:rFonts w:cs="David" w:hint="cs"/>
          <w:rtl/>
        </w:rPr>
      </w:pPr>
    </w:p>
    <w:p w14:paraId="20237E71" w14:textId="77777777" w:rsidR="00EF1C46" w:rsidRPr="00EF1C46" w:rsidRDefault="00EF1C46" w:rsidP="00EF1C46">
      <w:pPr>
        <w:bidi/>
        <w:jc w:val="both"/>
        <w:rPr>
          <w:rFonts w:cs="David" w:hint="cs"/>
          <w:rtl/>
        </w:rPr>
      </w:pPr>
      <w:r w:rsidRPr="00EF1C46">
        <w:rPr>
          <w:rFonts w:cs="David" w:hint="cs"/>
          <w:rtl/>
        </w:rPr>
        <w:tab/>
        <w:t xml:space="preserve">אבל מינהל הכנסת אומר שהוא לא אחראי על המזנון. </w:t>
      </w:r>
    </w:p>
    <w:p w14:paraId="0CB67B1D" w14:textId="77777777" w:rsidR="00EF1C46" w:rsidRPr="00EF1C46" w:rsidRDefault="00EF1C46" w:rsidP="00EF1C46">
      <w:pPr>
        <w:bidi/>
        <w:jc w:val="both"/>
        <w:rPr>
          <w:rFonts w:cs="David" w:hint="cs"/>
          <w:rtl/>
        </w:rPr>
      </w:pPr>
    </w:p>
    <w:p w14:paraId="4F9DB4A4"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7027DEC0" w14:textId="77777777" w:rsidR="00EF1C46" w:rsidRPr="00EF1C46" w:rsidRDefault="00EF1C46" w:rsidP="00EF1C46">
      <w:pPr>
        <w:bidi/>
        <w:jc w:val="both"/>
        <w:rPr>
          <w:rFonts w:cs="David" w:hint="cs"/>
          <w:rtl/>
        </w:rPr>
      </w:pPr>
    </w:p>
    <w:p w14:paraId="44997086" w14:textId="77777777" w:rsidR="00EF1C46" w:rsidRPr="00EF1C46" w:rsidRDefault="00EF1C46" w:rsidP="00EF1C46">
      <w:pPr>
        <w:bidi/>
        <w:jc w:val="both"/>
        <w:rPr>
          <w:rFonts w:cs="David" w:hint="cs"/>
          <w:rtl/>
        </w:rPr>
      </w:pPr>
      <w:r w:rsidRPr="00EF1C46">
        <w:rPr>
          <w:rFonts w:cs="David" w:hint="cs"/>
          <w:rtl/>
        </w:rPr>
        <w:tab/>
        <w:t xml:space="preserve">אינני יודע. נשמע. מנכ"ל הכנסת הודיע לי שהוא נוטל על עצמו את האחריות לענות לנו תשובות, ואני מניח שכך יהיה. אם נחשוב שיש צורך, הדלת איננה סגורה. אם נצטרך </w:t>
      </w:r>
      <w:r w:rsidRPr="00EF1C46">
        <w:rPr>
          <w:rFonts w:cs="David"/>
          <w:rtl/>
        </w:rPr>
        <w:t>–</w:t>
      </w:r>
      <w:r w:rsidRPr="00EF1C46">
        <w:rPr>
          <w:rFonts w:cs="David" w:hint="cs"/>
          <w:rtl/>
        </w:rPr>
        <w:t xml:space="preserve"> זה ייעשה. בשלב הראשון, הבקשה של מנכ"ל הכנסת, שהדברים קודם כול ילובנו בתוך המערכת שלנו, יש בה היגיון. </w:t>
      </w:r>
    </w:p>
    <w:p w14:paraId="4D7E996C" w14:textId="77777777" w:rsidR="00EF1C46" w:rsidRPr="00EF1C46" w:rsidRDefault="00EF1C46" w:rsidP="00EF1C46">
      <w:pPr>
        <w:bidi/>
        <w:jc w:val="both"/>
        <w:rPr>
          <w:rFonts w:cs="David" w:hint="cs"/>
          <w:rtl/>
        </w:rPr>
      </w:pPr>
    </w:p>
    <w:p w14:paraId="0CD0AEC9"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3CCE13BC" w14:textId="77777777" w:rsidR="00EF1C46" w:rsidRPr="00EF1C46" w:rsidRDefault="00EF1C46" w:rsidP="00EF1C46">
      <w:pPr>
        <w:bidi/>
        <w:jc w:val="both"/>
        <w:rPr>
          <w:rFonts w:cs="David" w:hint="cs"/>
          <w:rtl/>
        </w:rPr>
      </w:pPr>
    </w:p>
    <w:p w14:paraId="48D7EE69" w14:textId="77777777" w:rsidR="00EF1C46" w:rsidRPr="00EF1C46" w:rsidRDefault="00EF1C46" w:rsidP="00EF1C46">
      <w:pPr>
        <w:bidi/>
        <w:jc w:val="both"/>
        <w:rPr>
          <w:rFonts w:cs="David" w:hint="cs"/>
          <w:rtl/>
        </w:rPr>
      </w:pPr>
      <w:r w:rsidRPr="00EF1C46">
        <w:rPr>
          <w:rFonts w:cs="David" w:hint="cs"/>
          <w:rtl/>
        </w:rPr>
        <w:tab/>
        <w:t xml:space="preserve">אני סבור אחרת. </w:t>
      </w:r>
    </w:p>
    <w:p w14:paraId="1EE20731" w14:textId="77777777" w:rsidR="00EF1C46" w:rsidRPr="00EF1C46" w:rsidRDefault="00EF1C46" w:rsidP="00EF1C46">
      <w:pPr>
        <w:bidi/>
        <w:jc w:val="both"/>
        <w:rPr>
          <w:rFonts w:cs="David" w:hint="cs"/>
          <w:rtl/>
        </w:rPr>
      </w:pPr>
    </w:p>
    <w:p w14:paraId="603A9C7E"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439288BB" w14:textId="77777777" w:rsidR="00EF1C46" w:rsidRPr="00EF1C46" w:rsidRDefault="00EF1C46" w:rsidP="00EF1C46">
      <w:pPr>
        <w:bidi/>
        <w:jc w:val="both"/>
        <w:rPr>
          <w:rFonts w:cs="David" w:hint="cs"/>
          <w:rtl/>
        </w:rPr>
      </w:pPr>
    </w:p>
    <w:p w14:paraId="67944A8B" w14:textId="77777777" w:rsidR="00EF1C46" w:rsidRPr="00EF1C46" w:rsidRDefault="00EF1C46" w:rsidP="00EF1C46">
      <w:pPr>
        <w:bidi/>
        <w:jc w:val="both"/>
        <w:rPr>
          <w:rFonts w:cs="David" w:hint="cs"/>
          <w:rtl/>
        </w:rPr>
      </w:pPr>
      <w:r w:rsidRPr="00EF1C46">
        <w:rPr>
          <w:rFonts w:cs="David" w:hint="cs"/>
          <w:rtl/>
        </w:rPr>
        <w:tab/>
        <w:t xml:space="preserve">זה לא חוסם אפשרות להזמין לכאן את אנשי החברה המפעילה את המזנון. </w:t>
      </w:r>
    </w:p>
    <w:p w14:paraId="3EFCA3D1" w14:textId="77777777" w:rsidR="00EF1C46" w:rsidRPr="00EF1C46" w:rsidRDefault="00EF1C46" w:rsidP="00EF1C46">
      <w:pPr>
        <w:bidi/>
        <w:jc w:val="both"/>
        <w:rPr>
          <w:rFonts w:cs="David" w:hint="cs"/>
          <w:rtl/>
        </w:rPr>
      </w:pPr>
    </w:p>
    <w:p w14:paraId="7D256349"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1E5EE9F9" w14:textId="77777777" w:rsidR="00EF1C46" w:rsidRPr="00EF1C46" w:rsidRDefault="00EF1C46" w:rsidP="00EF1C46">
      <w:pPr>
        <w:bidi/>
        <w:jc w:val="both"/>
        <w:rPr>
          <w:rFonts w:cs="David" w:hint="cs"/>
          <w:rtl/>
        </w:rPr>
      </w:pPr>
    </w:p>
    <w:p w14:paraId="3A42B213" w14:textId="77777777" w:rsidR="00EF1C46" w:rsidRPr="00EF1C46" w:rsidRDefault="00EF1C46" w:rsidP="00EF1C46">
      <w:pPr>
        <w:bidi/>
        <w:jc w:val="both"/>
        <w:rPr>
          <w:rFonts w:cs="David" w:hint="cs"/>
          <w:rtl/>
        </w:rPr>
      </w:pPr>
      <w:r w:rsidRPr="00EF1C46">
        <w:rPr>
          <w:rFonts w:cs="David" w:hint="cs"/>
          <w:rtl/>
        </w:rPr>
        <w:tab/>
        <w:t xml:space="preserve">היות ונדבר עליהם, מן הדין שתינתן להם הזכות לענות. אולי, למשל, נמתח עליהם ביקורת? מן הדין שיהיו נוכחים כדי לענות. אני סבור שאי הזמנתם היתה החלטה שגויה. הם שקיבלו את ההחלטה, שקיבלה כנראה גיבוי של הנהלת הכנסת, גיבוי לא נכון. </w:t>
      </w:r>
    </w:p>
    <w:p w14:paraId="2BB65AB8" w14:textId="77777777" w:rsidR="00EF1C46" w:rsidRPr="00EF1C46" w:rsidRDefault="00EF1C46" w:rsidP="00EF1C46">
      <w:pPr>
        <w:bidi/>
        <w:jc w:val="both"/>
        <w:rPr>
          <w:rFonts w:cs="David" w:hint="cs"/>
          <w:rtl/>
        </w:rPr>
      </w:pPr>
    </w:p>
    <w:p w14:paraId="0DC31A31"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0D07902" w14:textId="77777777" w:rsidR="00EF1C46" w:rsidRPr="00EF1C46" w:rsidRDefault="00EF1C46" w:rsidP="00EF1C46">
      <w:pPr>
        <w:bidi/>
        <w:jc w:val="both"/>
        <w:rPr>
          <w:rFonts w:cs="David" w:hint="cs"/>
          <w:rtl/>
        </w:rPr>
      </w:pPr>
    </w:p>
    <w:p w14:paraId="28BF05D7" w14:textId="77777777" w:rsidR="00EF1C46" w:rsidRPr="00EF1C46" w:rsidRDefault="00EF1C46" w:rsidP="00EF1C46">
      <w:pPr>
        <w:bidi/>
        <w:jc w:val="both"/>
        <w:rPr>
          <w:rFonts w:cs="David" w:hint="cs"/>
          <w:rtl/>
        </w:rPr>
      </w:pPr>
      <w:r w:rsidRPr="00EF1C46">
        <w:rPr>
          <w:rFonts w:cs="David" w:hint="cs"/>
          <w:rtl/>
        </w:rPr>
        <w:tab/>
        <w:t xml:space="preserve">חבר הכנסת טיבי, אנחנו לא ועדת שימוע ולא גורם שיכול עכשיו להתערב ולקיים בדיקה פרטנית האם בנסיבות מסוימות היה מוצדק או לא מוצדק לנהוג כך או אחרת בעובד שאיננו עובד שלנו. </w:t>
      </w:r>
    </w:p>
    <w:p w14:paraId="434FC0DA" w14:textId="77777777" w:rsidR="00EF1C46" w:rsidRPr="00EF1C46" w:rsidRDefault="00EF1C46" w:rsidP="00EF1C46">
      <w:pPr>
        <w:bidi/>
        <w:jc w:val="both"/>
        <w:rPr>
          <w:rFonts w:cs="David" w:hint="cs"/>
          <w:rtl/>
        </w:rPr>
      </w:pPr>
    </w:p>
    <w:p w14:paraId="65A64A6D"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378232A1" w14:textId="77777777" w:rsidR="00EF1C46" w:rsidRPr="00EF1C46" w:rsidRDefault="00EF1C46" w:rsidP="00EF1C46">
      <w:pPr>
        <w:bidi/>
        <w:jc w:val="both"/>
        <w:rPr>
          <w:rFonts w:cs="David" w:hint="cs"/>
          <w:rtl/>
        </w:rPr>
      </w:pPr>
    </w:p>
    <w:p w14:paraId="18DD2E12" w14:textId="77777777" w:rsidR="00EF1C46" w:rsidRPr="00EF1C46" w:rsidRDefault="00EF1C46" w:rsidP="00EF1C46">
      <w:pPr>
        <w:bidi/>
        <w:jc w:val="both"/>
        <w:rPr>
          <w:rFonts w:cs="David" w:hint="cs"/>
          <w:rtl/>
        </w:rPr>
      </w:pPr>
      <w:r w:rsidRPr="00EF1C46">
        <w:rPr>
          <w:rFonts w:cs="David" w:hint="cs"/>
          <w:rtl/>
        </w:rPr>
        <w:tab/>
        <w:t xml:space="preserve">צריך לדון בסוגייה העקרונית. </w:t>
      </w:r>
    </w:p>
    <w:p w14:paraId="783D2B5F" w14:textId="77777777" w:rsidR="00EF1C46" w:rsidRPr="00EF1C46" w:rsidRDefault="00EF1C46" w:rsidP="00EF1C46">
      <w:pPr>
        <w:bidi/>
        <w:jc w:val="both"/>
        <w:rPr>
          <w:rFonts w:cs="David" w:hint="cs"/>
          <w:rtl/>
        </w:rPr>
      </w:pPr>
    </w:p>
    <w:p w14:paraId="5DB5DC9D"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24DD4BAD" w14:textId="77777777" w:rsidR="00EF1C46" w:rsidRPr="00EF1C46" w:rsidRDefault="00EF1C46" w:rsidP="00EF1C46">
      <w:pPr>
        <w:bidi/>
        <w:jc w:val="both"/>
        <w:rPr>
          <w:rFonts w:cs="David" w:hint="cs"/>
          <w:rtl/>
        </w:rPr>
      </w:pPr>
    </w:p>
    <w:p w14:paraId="58AD011D" w14:textId="77777777" w:rsidR="00EF1C46" w:rsidRPr="00EF1C46" w:rsidRDefault="00EF1C46" w:rsidP="00EF1C46">
      <w:pPr>
        <w:bidi/>
        <w:jc w:val="both"/>
        <w:rPr>
          <w:rFonts w:cs="David" w:hint="cs"/>
          <w:rtl/>
        </w:rPr>
      </w:pPr>
      <w:r w:rsidRPr="00EF1C46">
        <w:rPr>
          <w:rFonts w:cs="David" w:hint="cs"/>
          <w:rtl/>
        </w:rPr>
        <w:tab/>
        <w:t xml:space="preserve">יש לנו שאלה עקרונית, כפי שהציג אותה חבר הכנסת מולה, וגם אתה התייחסת אליה בפנייה שלך, והיא עד כמה במקרה כזה, או בכל מקרה אחר, ראוי שתהיה בקרה של הכנסת, התערבות של מינהל הכנסת, אולי הסדרה של כל מערך יחסי העבודה בדרך אחרת. מטבע הדברים זה סמכותנו וכדי לענות על כך נמצאים כאן הגורמים הרלוונטיים והנוגעים בדבר. </w:t>
      </w:r>
    </w:p>
    <w:p w14:paraId="0010AA81" w14:textId="77777777" w:rsidR="00EF1C46" w:rsidRPr="00EF1C46" w:rsidRDefault="00EF1C46" w:rsidP="00EF1C46">
      <w:pPr>
        <w:bidi/>
        <w:jc w:val="both"/>
        <w:rPr>
          <w:rFonts w:cs="David" w:hint="cs"/>
          <w:rtl/>
        </w:rPr>
      </w:pPr>
    </w:p>
    <w:p w14:paraId="1A69B8BC"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64E0BBAB" w14:textId="77777777" w:rsidR="00EF1C46" w:rsidRPr="00EF1C46" w:rsidRDefault="00EF1C46" w:rsidP="00EF1C46">
      <w:pPr>
        <w:bidi/>
        <w:jc w:val="both"/>
        <w:rPr>
          <w:rFonts w:cs="David" w:hint="cs"/>
          <w:rtl/>
        </w:rPr>
      </w:pPr>
    </w:p>
    <w:p w14:paraId="1C8C7F89" w14:textId="77777777" w:rsidR="00EF1C46" w:rsidRPr="00EF1C46" w:rsidRDefault="00EF1C46" w:rsidP="00EF1C46">
      <w:pPr>
        <w:bidi/>
        <w:jc w:val="both"/>
        <w:rPr>
          <w:rFonts w:cs="David" w:hint="cs"/>
          <w:rtl/>
        </w:rPr>
      </w:pPr>
      <w:r w:rsidRPr="00EF1C46">
        <w:rPr>
          <w:rFonts w:cs="David" w:hint="cs"/>
          <w:rtl/>
        </w:rPr>
        <w:tab/>
        <w:t xml:space="preserve">בבקשה שלי כתבתי את שמו של מר אלכס עבד אלרחמאן באופן ספציפי, כי הוא פוטר, אבל דרכו נתחיל לדון בנושא עקרוני, שאותו הציג חבר הכנסת מולה, והוא מה קורה עם עובדי קבלן. למה אפשר להתעמר במר אלכס עבדאלרחמאן? כי הוא עובד קבלן. האיש הזה נמצא בבניין הכנסת זמן רב יותר מאשר רוב חברי הכנסת שנמצאים בכנסת הזאת - - </w:t>
      </w:r>
    </w:p>
    <w:p w14:paraId="5505680F" w14:textId="77777777" w:rsidR="00EF1C46" w:rsidRPr="00EF1C46" w:rsidRDefault="00EF1C46" w:rsidP="00EF1C46">
      <w:pPr>
        <w:bidi/>
        <w:jc w:val="both"/>
        <w:rPr>
          <w:rFonts w:cs="David" w:hint="cs"/>
          <w:rtl/>
        </w:rPr>
      </w:pPr>
    </w:p>
    <w:p w14:paraId="4B75F79E"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07A93F05" w14:textId="77777777" w:rsidR="00EF1C46" w:rsidRPr="00EF1C46" w:rsidRDefault="00EF1C46" w:rsidP="00EF1C46">
      <w:pPr>
        <w:bidi/>
        <w:jc w:val="both"/>
        <w:rPr>
          <w:rFonts w:cs="David" w:hint="cs"/>
          <w:rtl/>
        </w:rPr>
      </w:pPr>
    </w:p>
    <w:p w14:paraId="02E35566" w14:textId="77777777" w:rsidR="00EF1C46" w:rsidRPr="00EF1C46" w:rsidRDefault="00EF1C46" w:rsidP="00EF1C46">
      <w:pPr>
        <w:bidi/>
        <w:jc w:val="both"/>
        <w:rPr>
          <w:rFonts w:cs="David" w:hint="cs"/>
          <w:rtl/>
        </w:rPr>
      </w:pPr>
      <w:r w:rsidRPr="00EF1C46">
        <w:rPr>
          <w:rFonts w:cs="David" w:hint="cs"/>
          <w:rtl/>
        </w:rPr>
        <w:tab/>
        <w:t>וכמה קבלנים הוא עבר ...</w:t>
      </w:r>
    </w:p>
    <w:p w14:paraId="664FCE78" w14:textId="77777777" w:rsidR="00EF1C46" w:rsidRPr="00EF1C46" w:rsidRDefault="00EF1C46" w:rsidP="00EF1C46">
      <w:pPr>
        <w:bidi/>
        <w:jc w:val="both"/>
        <w:rPr>
          <w:rFonts w:cs="David" w:hint="cs"/>
          <w:rtl/>
        </w:rPr>
      </w:pPr>
    </w:p>
    <w:p w14:paraId="1EB0B614"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7C45D7A2" w14:textId="77777777" w:rsidR="00EF1C46" w:rsidRPr="00EF1C46" w:rsidRDefault="00EF1C46" w:rsidP="00EF1C46">
      <w:pPr>
        <w:bidi/>
        <w:jc w:val="both"/>
        <w:rPr>
          <w:rFonts w:cs="David" w:hint="cs"/>
          <w:rtl/>
        </w:rPr>
      </w:pPr>
    </w:p>
    <w:p w14:paraId="1E6E4ECD" w14:textId="77777777" w:rsidR="00EF1C46" w:rsidRPr="00EF1C46" w:rsidRDefault="00EF1C46" w:rsidP="00EF1C46">
      <w:pPr>
        <w:bidi/>
        <w:jc w:val="both"/>
        <w:rPr>
          <w:rFonts w:cs="David" w:hint="cs"/>
          <w:rtl/>
        </w:rPr>
      </w:pPr>
      <w:r w:rsidRPr="00EF1C46">
        <w:rPr>
          <w:rFonts w:cs="David" w:hint="cs"/>
          <w:rtl/>
        </w:rPr>
        <w:tab/>
        <w:t xml:space="preserve">- - וכולם מציינים לטובה את פועלו, את הדרך המקצועית שבה הוא משרת את חברי הכנסת במזנון, כאחראי על המזנון. </w:t>
      </w:r>
    </w:p>
    <w:p w14:paraId="08D1C626" w14:textId="77777777" w:rsidR="00EF1C46" w:rsidRPr="00EF1C46" w:rsidRDefault="00EF1C46" w:rsidP="00EF1C46">
      <w:pPr>
        <w:bidi/>
        <w:jc w:val="both"/>
        <w:rPr>
          <w:rFonts w:cs="David" w:hint="cs"/>
          <w:rtl/>
        </w:rPr>
      </w:pPr>
    </w:p>
    <w:p w14:paraId="72AB51B4" w14:textId="77777777" w:rsidR="00EF1C46" w:rsidRPr="00EF1C46" w:rsidRDefault="00EF1C46" w:rsidP="00EF1C46">
      <w:pPr>
        <w:bidi/>
        <w:jc w:val="both"/>
        <w:rPr>
          <w:rFonts w:cs="David" w:hint="cs"/>
          <w:rtl/>
        </w:rPr>
      </w:pPr>
      <w:r w:rsidRPr="00EF1C46">
        <w:rPr>
          <w:rFonts w:cs="David" w:hint="cs"/>
          <w:rtl/>
        </w:rPr>
        <w:tab/>
        <w:t xml:space="preserve">אפתח במה שאמר עמיתי חבר הכנסת שלמה מולה לגבי אלה המשרתים את חברי הכנסת, לגבי הדרך שבה הקבלן נוהג בעובדים. מדובר בדרך מבישה, שתלטנית, לא הוגנת ובלתי שוויונית. העובדים לא מעיזים לפצות פה כדי לבקש תוספת </w:t>
      </w:r>
      <w:r w:rsidRPr="00EF1C46">
        <w:rPr>
          <w:rFonts w:cs="David"/>
          <w:rtl/>
        </w:rPr>
        <w:t>–</w:t>
      </w:r>
      <w:r w:rsidRPr="00EF1C46">
        <w:rPr>
          <w:rFonts w:cs="David" w:hint="cs"/>
          <w:rtl/>
        </w:rPr>
        <w:t xml:space="preserve"> גם אלה שמשרתים אותנו מאחורי המליאה 24 שעות ביממה ומוזגים לנו קפה וכדומה, גם אלה בכל המזנונים: במזנון החלבי, במזנון חברי הכנסת ובמזנון הכללי. </w:t>
      </w:r>
    </w:p>
    <w:p w14:paraId="316A658C" w14:textId="77777777" w:rsidR="00EF1C46" w:rsidRPr="00EF1C46" w:rsidRDefault="00EF1C46" w:rsidP="00EF1C46">
      <w:pPr>
        <w:bidi/>
        <w:jc w:val="both"/>
        <w:rPr>
          <w:rFonts w:cs="David" w:hint="cs"/>
          <w:rtl/>
        </w:rPr>
      </w:pPr>
    </w:p>
    <w:p w14:paraId="59C668C6"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נשאלת השאלה, אם אדם עובד כאן במשך 15 שנים בצורה הנאמנה ביותר, אפשר כך לזרוק אותו? למה בכלל הוא לא עובד קבוע? למה הוא לא עובד של הכנסת? אין ספק שהדרך בה המפעיל של המזנון טיפל בהעסקתו של מר אלכס עבד אלרחמאן היתה דרך מתעמרת. האם כל דבר הוא כסף? השיקול הוא רק כלכלי, שניתן להביא בחור צעיר יותר ואז אפשר להרוויח יותר? העובד הצעיר יהיה יעיל יותר ממר אלכס עבד אלרחמאן? יביא שביעות-רצון של יותר חברי כנסת מאלה שמר אלכס עבד אלרחמאן שירת אותם?</w:t>
      </w:r>
    </w:p>
    <w:p w14:paraId="2BAE679F" w14:textId="77777777" w:rsidR="00EF1C46" w:rsidRPr="00EF1C46" w:rsidRDefault="00EF1C46" w:rsidP="00EF1C46">
      <w:pPr>
        <w:bidi/>
        <w:jc w:val="both"/>
        <w:rPr>
          <w:rFonts w:cs="David" w:hint="cs"/>
          <w:rtl/>
        </w:rPr>
      </w:pPr>
    </w:p>
    <w:p w14:paraId="5CCA039F" w14:textId="77777777" w:rsidR="00EF1C46" w:rsidRPr="00EF1C46" w:rsidRDefault="00EF1C46" w:rsidP="00EF1C46">
      <w:pPr>
        <w:bidi/>
        <w:jc w:val="both"/>
        <w:rPr>
          <w:rFonts w:cs="David" w:hint="cs"/>
          <w:rtl/>
        </w:rPr>
      </w:pPr>
      <w:r w:rsidRPr="00EF1C46">
        <w:rPr>
          <w:rFonts w:cs="David" w:hint="cs"/>
          <w:rtl/>
        </w:rPr>
        <w:tab/>
        <w:t xml:space="preserve">אומרים לי: סליחה, באופן רשמי הוא הגיש התפטרות. הוא הגיש התפטרות כי צעקה עליו בחורה בגיל של הנכדה שלו והתעמרה בו, לא רצתה לאשר לו נסיעה במונית בשעה 23:25, אחרי שהוא שירת כאן אורחים של הכנסת. היא נתנה לכולם שירותי מוניות ולאיש הזה מאבו גוש לא נתנה. כאשר הוא קיבל מונית אז כנראה לא החזירו לו את ההוצאות, אינני יודע. המעסיקים ראו בזה חוצפה של מר אלכס עבד אלרחמאן, שהוא מבקש מונית בלילה כדי שתסיע אותו ואת בנו ועוד קרוב משפחה שלו הביתה. מה, הם משרתים שלכם? הם עבדים נרצעים של הכנסת, של חברי הכנסת, או של הקבלן? לכן המעסיקים היו צריכים להיות כאן. </w:t>
      </w:r>
    </w:p>
    <w:p w14:paraId="4CF9C1D4" w14:textId="77777777" w:rsidR="00EF1C46" w:rsidRPr="00EF1C46" w:rsidRDefault="00EF1C46" w:rsidP="00EF1C46">
      <w:pPr>
        <w:bidi/>
        <w:jc w:val="both"/>
        <w:rPr>
          <w:rFonts w:cs="David" w:hint="cs"/>
          <w:rtl/>
        </w:rPr>
      </w:pPr>
    </w:p>
    <w:p w14:paraId="248DBE67" w14:textId="77777777" w:rsidR="00EF1C46" w:rsidRPr="00EF1C46" w:rsidRDefault="00EF1C46" w:rsidP="00EF1C46">
      <w:pPr>
        <w:bidi/>
        <w:jc w:val="both"/>
        <w:rPr>
          <w:rFonts w:cs="David" w:hint="cs"/>
          <w:rtl/>
        </w:rPr>
      </w:pPr>
      <w:r w:rsidRPr="00EF1C46">
        <w:rPr>
          <w:rFonts w:cs="David" w:hint="cs"/>
          <w:rtl/>
        </w:rPr>
        <w:tab/>
        <w:t>מתברר שהיה מישהו מיועד לתפקיד של מר אלכס עבד אלרחמאן, מישהו שהם הביאו איתם. הכנסת יכולה להגיד: טוב, הם זכו במכרז, לכן אנחנו לא רוצים להתערב. אני אומר: כן, אנחנו רוצים להתערב.</w:t>
      </w:r>
    </w:p>
    <w:p w14:paraId="6CCE4DD5" w14:textId="77777777" w:rsidR="00EF1C46" w:rsidRPr="00EF1C46" w:rsidRDefault="00EF1C46" w:rsidP="00EF1C46">
      <w:pPr>
        <w:bidi/>
        <w:jc w:val="both"/>
        <w:rPr>
          <w:rFonts w:cs="David" w:hint="cs"/>
          <w:rtl/>
        </w:rPr>
      </w:pPr>
    </w:p>
    <w:p w14:paraId="418CCB1B"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5158A5D9" w14:textId="77777777" w:rsidR="00EF1C46" w:rsidRPr="00EF1C46" w:rsidRDefault="00EF1C46" w:rsidP="00EF1C46">
      <w:pPr>
        <w:bidi/>
        <w:jc w:val="both"/>
        <w:rPr>
          <w:rFonts w:cs="David" w:hint="cs"/>
          <w:rtl/>
        </w:rPr>
      </w:pPr>
    </w:p>
    <w:p w14:paraId="50DF43E8" w14:textId="77777777" w:rsidR="00EF1C46" w:rsidRPr="00EF1C46" w:rsidRDefault="00EF1C46" w:rsidP="00EF1C46">
      <w:pPr>
        <w:bidi/>
        <w:jc w:val="both"/>
        <w:rPr>
          <w:rFonts w:cs="David" w:hint="cs"/>
          <w:rtl/>
        </w:rPr>
      </w:pPr>
      <w:r w:rsidRPr="00EF1C46">
        <w:rPr>
          <w:rFonts w:cs="David" w:hint="cs"/>
          <w:rtl/>
        </w:rPr>
        <w:tab/>
        <w:t xml:space="preserve">הטענות שלנו מופנות אל הכנסת, לא אל הקבלן. זה בדיוק העניין. </w:t>
      </w:r>
    </w:p>
    <w:p w14:paraId="203CFF76" w14:textId="77777777" w:rsidR="00EF1C46" w:rsidRPr="00EF1C46" w:rsidRDefault="00EF1C46" w:rsidP="00EF1C46">
      <w:pPr>
        <w:bidi/>
        <w:jc w:val="both"/>
        <w:rPr>
          <w:rFonts w:cs="David" w:hint="cs"/>
          <w:rtl/>
        </w:rPr>
      </w:pPr>
    </w:p>
    <w:p w14:paraId="5F212616"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15BEFA21" w14:textId="77777777" w:rsidR="00EF1C46" w:rsidRPr="00EF1C46" w:rsidRDefault="00EF1C46" w:rsidP="00EF1C46">
      <w:pPr>
        <w:bidi/>
        <w:jc w:val="both"/>
        <w:rPr>
          <w:rFonts w:cs="David" w:hint="cs"/>
          <w:rtl/>
        </w:rPr>
      </w:pPr>
    </w:p>
    <w:p w14:paraId="5A8E7930" w14:textId="77777777" w:rsidR="00EF1C46" w:rsidRPr="00EF1C46" w:rsidRDefault="00EF1C46" w:rsidP="00EF1C46">
      <w:pPr>
        <w:bidi/>
        <w:jc w:val="both"/>
        <w:rPr>
          <w:rFonts w:cs="David" w:hint="cs"/>
          <w:rtl/>
        </w:rPr>
      </w:pPr>
      <w:r w:rsidRPr="00EF1C46">
        <w:rPr>
          <w:rFonts w:cs="David" w:hint="cs"/>
          <w:rtl/>
        </w:rPr>
        <w:tab/>
        <w:t xml:space="preserve">אנחנו רוצים להתערב. האיש הזה חייב להיות עובד של הכנסת. בושה שהאיש הזה, שבמשך 15 שנים משרת את הכנסת ואת חברי הכנסת, הוא לא עובד של הכנסת. למה הוא לא עובד של הכנסת? אני רוצה תשובה, אדוני יושב-ראש ועדת הכנסת ואדוני המנכ"ל. למה הוא לא עובד של הכנסת? כבר 15 שנים הוא משרת אותנו. </w:t>
      </w:r>
    </w:p>
    <w:p w14:paraId="26CBFEEE" w14:textId="77777777" w:rsidR="00EF1C46" w:rsidRPr="00EF1C46" w:rsidRDefault="00EF1C46" w:rsidP="00EF1C46">
      <w:pPr>
        <w:bidi/>
        <w:jc w:val="both"/>
        <w:rPr>
          <w:rFonts w:cs="David" w:hint="cs"/>
          <w:rtl/>
        </w:rPr>
      </w:pPr>
    </w:p>
    <w:p w14:paraId="7AFFB7CA"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3F3ABD97" w14:textId="77777777" w:rsidR="00EF1C46" w:rsidRPr="00EF1C46" w:rsidRDefault="00EF1C46" w:rsidP="00EF1C46">
      <w:pPr>
        <w:bidi/>
        <w:jc w:val="both"/>
        <w:rPr>
          <w:rFonts w:cs="David" w:hint="cs"/>
          <w:rtl/>
        </w:rPr>
      </w:pPr>
    </w:p>
    <w:p w14:paraId="4B881169" w14:textId="77777777" w:rsidR="00EF1C46" w:rsidRPr="00EF1C46" w:rsidRDefault="00EF1C46" w:rsidP="00EF1C46">
      <w:pPr>
        <w:bidi/>
        <w:jc w:val="both"/>
        <w:rPr>
          <w:rFonts w:cs="David" w:hint="cs"/>
          <w:rtl/>
        </w:rPr>
      </w:pPr>
      <w:r w:rsidRPr="00EF1C46">
        <w:rPr>
          <w:rFonts w:cs="David" w:hint="cs"/>
          <w:rtl/>
        </w:rPr>
        <w:tab/>
        <w:t xml:space="preserve">הוא עבר מקבלן לקבלן. </w:t>
      </w:r>
    </w:p>
    <w:p w14:paraId="3E10D4E4" w14:textId="77777777" w:rsidR="00EF1C46" w:rsidRPr="00EF1C46" w:rsidRDefault="00EF1C46" w:rsidP="00EF1C46">
      <w:pPr>
        <w:bidi/>
        <w:jc w:val="both"/>
        <w:rPr>
          <w:rFonts w:cs="David" w:hint="cs"/>
          <w:rtl/>
        </w:rPr>
      </w:pPr>
    </w:p>
    <w:p w14:paraId="26C41050"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4AB28C9A" w14:textId="77777777" w:rsidR="00EF1C46" w:rsidRPr="00EF1C46" w:rsidRDefault="00EF1C46" w:rsidP="00EF1C46">
      <w:pPr>
        <w:bidi/>
        <w:jc w:val="both"/>
        <w:rPr>
          <w:rFonts w:cs="David" w:hint="cs"/>
          <w:rtl/>
        </w:rPr>
      </w:pPr>
    </w:p>
    <w:p w14:paraId="3EC8CAFC" w14:textId="77777777" w:rsidR="00EF1C46" w:rsidRPr="00EF1C46" w:rsidRDefault="00EF1C46" w:rsidP="00EF1C46">
      <w:pPr>
        <w:bidi/>
        <w:jc w:val="both"/>
        <w:rPr>
          <w:rFonts w:cs="David" w:hint="cs"/>
          <w:rtl/>
        </w:rPr>
      </w:pPr>
      <w:r w:rsidRPr="00EF1C46">
        <w:rPr>
          <w:rFonts w:cs="David" w:hint="cs"/>
          <w:rtl/>
        </w:rPr>
        <w:tab/>
        <w:t>חבר הכנסת טיבי, אתה לא רוצה תשובה ממני, כי הרי כידוע אני נמצא כאן רק שנתיים וחצי, ואתה נמצא כאן כמה שנים? אם כבר, אני יכול לשאול אותך את השאלה הזאת. אולי אפשר להפנות את השאלה למנכ"ל.</w:t>
      </w:r>
    </w:p>
    <w:p w14:paraId="381FF39F" w14:textId="77777777" w:rsidR="00EF1C46" w:rsidRPr="00EF1C46" w:rsidRDefault="00EF1C46" w:rsidP="00EF1C46">
      <w:pPr>
        <w:bidi/>
        <w:jc w:val="both"/>
        <w:rPr>
          <w:rFonts w:cs="David" w:hint="cs"/>
          <w:rtl/>
        </w:rPr>
      </w:pPr>
    </w:p>
    <w:p w14:paraId="3CD1FEF1"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5F2E37C5" w14:textId="77777777" w:rsidR="00EF1C46" w:rsidRPr="00EF1C46" w:rsidRDefault="00EF1C46" w:rsidP="00EF1C46">
      <w:pPr>
        <w:bidi/>
        <w:jc w:val="both"/>
        <w:rPr>
          <w:rFonts w:cs="David" w:hint="cs"/>
          <w:rtl/>
        </w:rPr>
      </w:pPr>
    </w:p>
    <w:p w14:paraId="0B1E60B4" w14:textId="77777777" w:rsidR="00EF1C46" w:rsidRPr="00EF1C46" w:rsidRDefault="00EF1C46" w:rsidP="00EF1C46">
      <w:pPr>
        <w:bidi/>
        <w:jc w:val="both"/>
        <w:rPr>
          <w:rFonts w:cs="David" w:hint="cs"/>
          <w:rtl/>
        </w:rPr>
      </w:pPr>
      <w:r w:rsidRPr="00EF1C46">
        <w:rPr>
          <w:rFonts w:cs="David" w:hint="cs"/>
          <w:rtl/>
        </w:rPr>
        <w:tab/>
        <w:t xml:space="preserve">אני מקווה שהיא תיענה. </w:t>
      </w:r>
    </w:p>
    <w:p w14:paraId="27708E97" w14:textId="77777777" w:rsidR="00EF1C46" w:rsidRPr="00EF1C46" w:rsidRDefault="00EF1C46" w:rsidP="00EF1C46">
      <w:pPr>
        <w:bidi/>
        <w:jc w:val="both"/>
        <w:rPr>
          <w:rFonts w:cs="David" w:hint="cs"/>
          <w:rtl/>
        </w:rPr>
      </w:pPr>
    </w:p>
    <w:p w14:paraId="241B0F59" w14:textId="77777777" w:rsidR="00EF1C46" w:rsidRPr="00EF1C46" w:rsidRDefault="00EF1C46" w:rsidP="00EF1C46">
      <w:pPr>
        <w:bidi/>
        <w:jc w:val="both"/>
        <w:rPr>
          <w:rFonts w:cs="David" w:hint="cs"/>
          <w:rtl/>
        </w:rPr>
      </w:pPr>
      <w:r w:rsidRPr="00EF1C46">
        <w:rPr>
          <w:rFonts w:cs="David" w:hint="cs"/>
          <w:rtl/>
        </w:rPr>
        <w:tab/>
        <w:t xml:space="preserve">יש תקציב גדול כאן בכנסת. הבעיה היא של תקציב? כדי להעסיק את מר אלכס עבד אלרחמאן לא יהיה תקציב? אני לא רוצה להיות פופוליסט, אבל אני מסתפק במשפט הזה: יש תקציב גדול בכנסת. חסר כסף כדי לכסות את המשרה של מר אלכס עבד אלרחמאן ושל הבן שלו? לא חסר כסף. </w:t>
      </w:r>
    </w:p>
    <w:p w14:paraId="3D2890AA" w14:textId="77777777" w:rsidR="00EF1C46" w:rsidRPr="00EF1C46" w:rsidRDefault="00EF1C46" w:rsidP="00EF1C46">
      <w:pPr>
        <w:bidi/>
        <w:jc w:val="both"/>
        <w:rPr>
          <w:rFonts w:cs="David" w:hint="cs"/>
          <w:rtl/>
        </w:rPr>
      </w:pPr>
    </w:p>
    <w:p w14:paraId="5842A099" w14:textId="77777777" w:rsidR="00EF1C46" w:rsidRPr="00EF1C46" w:rsidRDefault="00EF1C46" w:rsidP="00EF1C46">
      <w:pPr>
        <w:bidi/>
        <w:jc w:val="both"/>
        <w:rPr>
          <w:rFonts w:cs="David" w:hint="cs"/>
          <w:rtl/>
        </w:rPr>
      </w:pPr>
      <w:r w:rsidRPr="00EF1C46">
        <w:rPr>
          <w:rFonts w:cs="David" w:hint="cs"/>
          <w:rtl/>
        </w:rPr>
        <w:tab/>
        <w:t xml:space="preserve">מדובר לא רק על מר אלכס עבד אלרחמאן, אלא גם על הנערה הזאת, גברת שירה כהן, שמשרתת אותנו מאחורי המליאה, ועל כל הקבוצה הזאת. צריך לפחות לקבל את העיקרון, שמי שעובד בכנסת דרך החברות הללו ועובר מקבלן לקבלן כבר יותר מ-5 שנים, למשל, הכנסת תאמץ אותו אל חיקה ותתן לו הגנה. </w:t>
      </w:r>
    </w:p>
    <w:p w14:paraId="0F17FB6E" w14:textId="77777777" w:rsidR="00EF1C46" w:rsidRPr="00EF1C46" w:rsidRDefault="00EF1C46" w:rsidP="00EF1C46">
      <w:pPr>
        <w:bidi/>
        <w:jc w:val="both"/>
        <w:rPr>
          <w:rFonts w:cs="David" w:hint="cs"/>
          <w:rtl/>
        </w:rPr>
      </w:pPr>
    </w:p>
    <w:p w14:paraId="26156961"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1E786D7B" w14:textId="77777777" w:rsidR="00EF1C46" w:rsidRPr="00EF1C46" w:rsidRDefault="00EF1C46" w:rsidP="00EF1C46">
      <w:pPr>
        <w:bidi/>
        <w:jc w:val="both"/>
        <w:rPr>
          <w:rFonts w:cs="David" w:hint="cs"/>
          <w:rtl/>
        </w:rPr>
      </w:pPr>
    </w:p>
    <w:p w14:paraId="0D0CC6DA" w14:textId="77777777" w:rsidR="00EF1C46" w:rsidRPr="00EF1C46" w:rsidRDefault="00EF1C46" w:rsidP="00EF1C46">
      <w:pPr>
        <w:bidi/>
        <w:jc w:val="both"/>
        <w:rPr>
          <w:rFonts w:cs="David" w:hint="cs"/>
          <w:rtl/>
        </w:rPr>
      </w:pPr>
      <w:r w:rsidRPr="00EF1C46">
        <w:rPr>
          <w:rFonts w:cs="David" w:hint="cs"/>
          <w:rtl/>
        </w:rPr>
        <w:tab/>
        <w:t>חברות כוח-אדם לאחר 9 חודשים חייבות לתת תקן לאותו עובד, אז למה שהכנסת לא תקבל את העובד לאחר 9 חודשים?</w:t>
      </w:r>
    </w:p>
    <w:p w14:paraId="3E355164" w14:textId="77777777" w:rsidR="00EF1C46" w:rsidRPr="00EF1C46" w:rsidRDefault="00EF1C46" w:rsidP="00EF1C46">
      <w:pPr>
        <w:bidi/>
        <w:jc w:val="both"/>
        <w:rPr>
          <w:rFonts w:cs="David" w:hint="cs"/>
          <w:rtl/>
        </w:rPr>
      </w:pPr>
    </w:p>
    <w:p w14:paraId="1E804C03" w14:textId="77777777" w:rsidR="00EF1C46" w:rsidRPr="00EF1C46" w:rsidRDefault="00EF1C46" w:rsidP="00EF1C46">
      <w:pPr>
        <w:bidi/>
        <w:jc w:val="both"/>
        <w:rPr>
          <w:rFonts w:cs="David" w:hint="cs"/>
          <w:rtl/>
        </w:rPr>
      </w:pPr>
      <w:r w:rsidRPr="00EF1C46">
        <w:rPr>
          <w:rFonts w:cs="David" w:hint="cs"/>
          <w:u w:val="single"/>
          <w:rtl/>
        </w:rPr>
        <w:t>ליה שמטוב:</w:t>
      </w:r>
    </w:p>
    <w:p w14:paraId="3AF0CB08" w14:textId="77777777" w:rsidR="00EF1C46" w:rsidRPr="00EF1C46" w:rsidRDefault="00EF1C46" w:rsidP="00EF1C46">
      <w:pPr>
        <w:bidi/>
        <w:jc w:val="both"/>
        <w:rPr>
          <w:rFonts w:cs="David" w:hint="cs"/>
          <w:rtl/>
        </w:rPr>
      </w:pPr>
    </w:p>
    <w:p w14:paraId="42A9D7BC" w14:textId="77777777" w:rsidR="00EF1C46" w:rsidRPr="00EF1C46" w:rsidRDefault="00EF1C46" w:rsidP="00EF1C46">
      <w:pPr>
        <w:bidi/>
        <w:jc w:val="both"/>
        <w:rPr>
          <w:rFonts w:cs="David" w:hint="cs"/>
          <w:rtl/>
        </w:rPr>
      </w:pPr>
      <w:r w:rsidRPr="00EF1C46">
        <w:rPr>
          <w:rFonts w:cs="David" w:hint="cs"/>
          <w:rtl/>
        </w:rPr>
        <w:tab/>
        <w:t xml:space="preserve">אחרי 9 חודשים מפטרים אותם. זה עוד יותר גרוע. </w:t>
      </w:r>
    </w:p>
    <w:p w14:paraId="08C61B5F" w14:textId="77777777" w:rsidR="00EF1C46" w:rsidRPr="00EF1C46" w:rsidRDefault="00EF1C46" w:rsidP="00EF1C46">
      <w:pPr>
        <w:bidi/>
        <w:jc w:val="both"/>
        <w:rPr>
          <w:rFonts w:cs="David" w:hint="cs"/>
          <w:rtl/>
        </w:rPr>
      </w:pPr>
    </w:p>
    <w:p w14:paraId="3314B759"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3CCA8EC6" w14:textId="77777777" w:rsidR="00EF1C46" w:rsidRPr="00EF1C46" w:rsidRDefault="00EF1C46" w:rsidP="00EF1C46">
      <w:pPr>
        <w:bidi/>
        <w:jc w:val="both"/>
        <w:rPr>
          <w:rFonts w:cs="David" w:hint="cs"/>
          <w:rtl/>
        </w:rPr>
      </w:pPr>
    </w:p>
    <w:p w14:paraId="41D419AC" w14:textId="77777777" w:rsidR="00EF1C46" w:rsidRPr="00EF1C46" w:rsidRDefault="00EF1C46" w:rsidP="00EF1C46">
      <w:pPr>
        <w:bidi/>
        <w:jc w:val="both"/>
        <w:rPr>
          <w:rFonts w:cs="David" w:hint="cs"/>
          <w:rtl/>
        </w:rPr>
      </w:pPr>
      <w:r w:rsidRPr="00EF1C46">
        <w:rPr>
          <w:rFonts w:cs="David" w:hint="cs"/>
          <w:rtl/>
        </w:rPr>
        <w:tab/>
        <w:t xml:space="preserve">הכנסת מזניחה באופן רשלני את עובדי הקבלן שעובדים כאן. המושג "עובדי קבלן" אסור לו שיהיה כאן בכנסת. </w:t>
      </w:r>
    </w:p>
    <w:p w14:paraId="00E9A9DD" w14:textId="77777777" w:rsidR="00EF1C46" w:rsidRPr="00EF1C46" w:rsidRDefault="00EF1C46" w:rsidP="00EF1C46">
      <w:pPr>
        <w:bidi/>
        <w:jc w:val="both"/>
        <w:rPr>
          <w:rFonts w:cs="David" w:hint="cs"/>
          <w:rtl/>
        </w:rPr>
      </w:pPr>
    </w:p>
    <w:p w14:paraId="1F26369D"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809E8C6" w14:textId="77777777" w:rsidR="00EF1C46" w:rsidRPr="00EF1C46" w:rsidRDefault="00EF1C46" w:rsidP="00EF1C46">
      <w:pPr>
        <w:bidi/>
        <w:jc w:val="both"/>
        <w:rPr>
          <w:rFonts w:cs="David" w:hint="cs"/>
          <w:rtl/>
        </w:rPr>
      </w:pPr>
    </w:p>
    <w:p w14:paraId="4F33BAB3" w14:textId="77777777" w:rsidR="00EF1C46" w:rsidRPr="00EF1C46" w:rsidRDefault="00EF1C46" w:rsidP="00EF1C46">
      <w:pPr>
        <w:bidi/>
        <w:jc w:val="both"/>
        <w:rPr>
          <w:rFonts w:cs="David" w:hint="cs"/>
          <w:rtl/>
        </w:rPr>
      </w:pPr>
      <w:r w:rsidRPr="00EF1C46">
        <w:rPr>
          <w:rFonts w:cs="David" w:hint="cs"/>
          <w:rtl/>
        </w:rPr>
        <w:tab/>
        <w:t xml:space="preserve">תודה רבה. רשות הדיבור לחבר הכנסת גילאון. </w:t>
      </w:r>
    </w:p>
    <w:p w14:paraId="0E8E4128" w14:textId="77777777" w:rsidR="00EF1C46" w:rsidRPr="00EF1C46" w:rsidRDefault="00EF1C46" w:rsidP="00EF1C46">
      <w:pPr>
        <w:bidi/>
        <w:jc w:val="both"/>
        <w:rPr>
          <w:rFonts w:cs="David" w:hint="cs"/>
          <w:rtl/>
        </w:rPr>
      </w:pPr>
    </w:p>
    <w:p w14:paraId="02664858"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28F1FCE9" w14:textId="77777777" w:rsidR="00EF1C46" w:rsidRPr="00EF1C46" w:rsidRDefault="00EF1C46" w:rsidP="00EF1C46">
      <w:pPr>
        <w:bidi/>
        <w:jc w:val="both"/>
        <w:rPr>
          <w:rFonts w:cs="David" w:hint="cs"/>
          <w:rtl/>
        </w:rPr>
      </w:pPr>
    </w:p>
    <w:p w14:paraId="66803F2D" w14:textId="77777777" w:rsidR="00EF1C46" w:rsidRPr="00EF1C46" w:rsidRDefault="00EF1C46" w:rsidP="00EF1C46">
      <w:pPr>
        <w:bidi/>
        <w:jc w:val="both"/>
        <w:rPr>
          <w:rFonts w:cs="David" w:hint="cs"/>
          <w:rtl/>
        </w:rPr>
      </w:pPr>
      <w:r w:rsidRPr="00EF1C46">
        <w:rPr>
          <w:rFonts w:cs="David" w:hint="cs"/>
          <w:rtl/>
        </w:rPr>
        <w:tab/>
        <w:t xml:space="preserve">אני מצטער שגם אני אחזור על דברי קודמיי. בדרך כלל אני נמנע מכך, אבל הפעם אני רוצה להדגיש את הדברים שוב. </w:t>
      </w:r>
    </w:p>
    <w:p w14:paraId="61048B98" w14:textId="77777777" w:rsidR="00EF1C46" w:rsidRPr="00EF1C46" w:rsidRDefault="00EF1C46" w:rsidP="00EF1C46">
      <w:pPr>
        <w:bidi/>
        <w:jc w:val="both"/>
        <w:rPr>
          <w:rFonts w:cs="David" w:hint="cs"/>
          <w:rtl/>
        </w:rPr>
      </w:pPr>
    </w:p>
    <w:p w14:paraId="066C35CA" w14:textId="77777777" w:rsidR="00EF1C46" w:rsidRPr="00EF1C46" w:rsidRDefault="00EF1C46" w:rsidP="00EF1C46">
      <w:pPr>
        <w:bidi/>
        <w:jc w:val="both"/>
        <w:rPr>
          <w:rFonts w:cs="David" w:hint="cs"/>
          <w:rtl/>
        </w:rPr>
      </w:pPr>
      <w:r w:rsidRPr="00EF1C46">
        <w:rPr>
          <w:rFonts w:cs="David" w:hint="cs"/>
          <w:rtl/>
        </w:rPr>
        <w:tab/>
        <w:t xml:space="preserve">ברור לגמרי, ואיני יודע אם המנכ"ל הנוכחי יכול לענות תשובה </w:t>
      </w:r>
      <w:r w:rsidRPr="00EF1C46">
        <w:rPr>
          <w:rFonts w:cs="David"/>
          <w:rtl/>
        </w:rPr>
        <w:t>–</w:t>
      </w:r>
      <w:r w:rsidRPr="00EF1C46">
        <w:rPr>
          <w:rFonts w:cs="David" w:hint="cs"/>
          <w:rtl/>
        </w:rPr>
        <w:t xml:space="preserve"> את החרפה הזאת אסור היה להביא אל תוך הכנסת. אני לא זוכר מתי בדיוק הובאו חברות כוח-האדם אל תוך הכנסת. בעיניי זה קודם כול עניין ערכי. בעיניי זה רעה חולה. זה מתווך של אנשים, שמנסה באמצעות עבודה של אחרים להרוויח. בוודאי ובוודאי כנסת ישראל לא צריכה להיות מקום שיוצא מתוך תפיסה כביכול כל דבר בחיים הוא עסק. </w:t>
      </w:r>
    </w:p>
    <w:p w14:paraId="00584B9F" w14:textId="77777777" w:rsidR="00EF1C46" w:rsidRPr="00EF1C46" w:rsidRDefault="00EF1C46" w:rsidP="00EF1C46">
      <w:pPr>
        <w:bidi/>
        <w:jc w:val="both"/>
        <w:rPr>
          <w:rFonts w:cs="David" w:hint="cs"/>
          <w:rtl/>
        </w:rPr>
      </w:pPr>
    </w:p>
    <w:p w14:paraId="5659BFF1"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כל אימת שאומרים לי שזה עסק, אני תמיד מציע לציוֹנים הכי גדולים לנסות לראות אם הם יכולים למכור את המדינה במחיר שהושקע בה, אם יהיה באמת איזה טייקון שיקנה אותה. מסתבר שאי אפשר. זאת ההוכחה לדברים שלי, שזה לא עסק. ערכית זה מקום שצריך לתת עבודה לאנשים, מן הראשון ועד האחרון. לכן אני שותף לעמדת קודמיי, שביטאו את זה בצורה יוצאת מן הכלל: עבודות קבלן </w:t>
      </w:r>
      <w:r w:rsidRPr="00EF1C46">
        <w:rPr>
          <w:rFonts w:cs="David"/>
          <w:rtl/>
        </w:rPr>
        <w:t>–</w:t>
      </w:r>
      <w:r w:rsidRPr="00EF1C46">
        <w:rPr>
          <w:rFonts w:cs="David" w:hint="cs"/>
          <w:rtl/>
        </w:rPr>
        <w:t xml:space="preserve"> לא כאן, בשום מקרה. עבודה שאנחנו עושים במיקור חוץ צריכה להיות במקרים הכי נדירים, כאשר הצורך מקצועי לחלוטין, כאשר לא נדרשת כאן איזו עבודה יום-יומית ורוטינית. </w:t>
      </w:r>
    </w:p>
    <w:p w14:paraId="4C256EB2" w14:textId="77777777" w:rsidR="00EF1C46" w:rsidRPr="00EF1C46" w:rsidRDefault="00EF1C46" w:rsidP="00EF1C46">
      <w:pPr>
        <w:bidi/>
        <w:jc w:val="both"/>
        <w:rPr>
          <w:rFonts w:cs="David" w:hint="cs"/>
          <w:rtl/>
        </w:rPr>
      </w:pPr>
    </w:p>
    <w:p w14:paraId="53148B57" w14:textId="77777777" w:rsidR="00EF1C46" w:rsidRPr="00EF1C46" w:rsidRDefault="00EF1C46" w:rsidP="00EF1C46">
      <w:pPr>
        <w:bidi/>
        <w:jc w:val="both"/>
        <w:rPr>
          <w:rFonts w:cs="David" w:hint="cs"/>
          <w:rtl/>
        </w:rPr>
      </w:pPr>
      <w:r w:rsidRPr="00EF1C46">
        <w:rPr>
          <w:rFonts w:cs="David" w:hint="cs"/>
          <w:rtl/>
        </w:rPr>
        <w:tab/>
        <w:t xml:space="preserve">אגיד יותר מזה </w:t>
      </w:r>
      <w:r w:rsidRPr="00EF1C46">
        <w:rPr>
          <w:rFonts w:cs="David"/>
          <w:rtl/>
        </w:rPr>
        <w:t>–</w:t>
      </w:r>
      <w:r w:rsidRPr="00EF1C46">
        <w:rPr>
          <w:rFonts w:cs="David" w:hint="cs"/>
          <w:rtl/>
        </w:rPr>
        <w:t xml:space="preserve"> אני בעד לא לשכור שירותי הסעדה מן החוץ, כי אני סבור שצריך להקים מזנון של הכנסת, עם שף שהכנסת תשכור, שהוא עובד הכנסת. אני מוכן לתת ייעוץ ועזרה בכך, אני מתמצא במקצת בעניינים האלה. אני לא אומר את זה בצחוק. בבית-הספר היסודי שבו למדתי היתה מסעדה של בית-הספר והעובדים היו עובדי הרשות המקומית, לא עובדי קבלן. </w:t>
      </w:r>
    </w:p>
    <w:p w14:paraId="563258ED" w14:textId="77777777" w:rsidR="00EF1C46" w:rsidRPr="00EF1C46" w:rsidRDefault="00EF1C46" w:rsidP="00EF1C46">
      <w:pPr>
        <w:bidi/>
        <w:jc w:val="both"/>
        <w:rPr>
          <w:rFonts w:cs="David" w:hint="cs"/>
          <w:rtl/>
        </w:rPr>
      </w:pPr>
    </w:p>
    <w:p w14:paraId="648A7182"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לכן מראשון ועד אחרון העובדים בניקיון, בהגשה במזנון, בכל תפקיד בכנסת </w:t>
      </w:r>
      <w:r w:rsidRPr="00EF1C46">
        <w:rPr>
          <w:rFonts w:cs="David"/>
          <w:rtl/>
        </w:rPr>
        <w:t>–</w:t>
      </w:r>
      <w:r w:rsidRPr="00EF1C46">
        <w:rPr>
          <w:rFonts w:cs="David" w:hint="cs"/>
          <w:rtl/>
        </w:rPr>
        <w:t xml:space="preserve"> הכנסת צריכה להיות הראשונה שלא עובדת באמצעות מתווך, זה העיקרון. לכן, נכון, מר אלכס עבד אלרחמאן הוא כמשל. המקרה שלו ממחיש בדיוק לאן הדבר הזה מביא אותנו. לו היה הדבר בידי, אתה יודע שהייתי בכלל מלאים את כל שוק העבודה במדינת ישראל, אך זה לא בידי. </w:t>
      </w:r>
    </w:p>
    <w:p w14:paraId="2E317A45" w14:textId="77777777" w:rsidR="00EF1C46" w:rsidRPr="00EF1C46" w:rsidRDefault="00EF1C46" w:rsidP="00EF1C46">
      <w:pPr>
        <w:bidi/>
        <w:jc w:val="both"/>
        <w:rPr>
          <w:rFonts w:cs="David" w:hint="cs"/>
          <w:rtl/>
        </w:rPr>
      </w:pPr>
    </w:p>
    <w:p w14:paraId="3B2C6E13"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החשיבה הכלכלית הזאת, אם התקציב רב או מועט </w:t>
      </w:r>
      <w:r w:rsidRPr="00EF1C46">
        <w:rPr>
          <w:rFonts w:cs="David"/>
          <w:rtl/>
        </w:rPr>
        <w:t>–</w:t>
      </w:r>
      <w:r w:rsidRPr="00EF1C46">
        <w:rPr>
          <w:rFonts w:cs="David" w:hint="cs"/>
          <w:rtl/>
        </w:rPr>
        <w:t xml:space="preserve"> זה בכלל לא משנה. בכנסת ישראל צריכים לעבוד רק אנשים שהם עובדי הכנסת. לכן הייתי אומר שעכשיו צריך ללכת על מורטוריום כולל, לתת את 'זכות השיבה': כל מי שעבד כאן באמצעות קבלן יישאר כאן ללא הקבלן. </w:t>
      </w:r>
    </w:p>
    <w:p w14:paraId="3287B3E8" w14:textId="77777777" w:rsidR="00EF1C46" w:rsidRPr="00EF1C46" w:rsidRDefault="00EF1C46" w:rsidP="00EF1C46">
      <w:pPr>
        <w:bidi/>
        <w:jc w:val="both"/>
        <w:rPr>
          <w:rFonts w:cs="David" w:hint="cs"/>
          <w:rtl/>
        </w:rPr>
      </w:pPr>
    </w:p>
    <w:p w14:paraId="1B0D9F6E"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74A9F1C2" w14:textId="77777777" w:rsidR="00EF1C46" w:rsidRPr="00EF1C46" w:rsidRDefault="00EF1C46" w:rsidP="00EF1C46">
      <w:pPr>
        <w:bidi/>
        <w:jc w:val="both"/>
        <w:rPr>
          <w:rFonts w:cs="David" w:hint="cs"/>
          <w:rtl/>
        </w:rPr>
      </w:pPr>
    </w:p>
    <w:p w14:paraId="36ACA586" w14:textId="77777777" w:rsidR="00EF1C46" w:rsidRPr="00EF1C46" w:rsidRDefault="00EF1C46" w:rsidP="00EF1C46">
      <w:pPr>
        <w:bidi/>
        <w:jc w:val="both"/>
        <w:rPr>
          <w:rFonts w:cs="David" w:hint="cs"/>
          <w:rtl/>
        </w:rPr>
      </w:pPr>
      <w:r w:rsidRPr="00EF1C46">
        <w:rPr>
          <w:rFonts w:cs="David" w:hint="cs"/>
          <w:rtl/>
        </w:rPr>
        <w:tab/>
        <w:t xml:space="preserve">זה תקדים מסוכן. </w:t>
      </w:r>
    </w:p>
    <w:p w14:paraId="1856DDDF" w14:textId="77777777" w:rsidR="00EF1C46" w:rsidRPr="00EF1C46" w:rsidRDefault="00EF1C46" w:rsidP="00EF1C46">
      <w:pPr>
        <w:bidi/>
        <w:jc w:val="both"/>
        <w:rPr>
          <w:rFonts w:cs="David" w:hint="cs"/>
          <w:rtl/>
        </w:rPr>
      </w:pPr>
    </w:p>
    <w:p w14:paraId="578A85D5"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783D23B4" w14:textId="77777777" w:rsidR="00EF1C46" w:rsidRPr="00EF1C46" w:rsidRDefault="00EF1C46" w:rsidP="00EF1C46">
      <w:pPr>
        <w:bidi/>
        <w:jc w:val="both"/>
        <w:rPr>
          <w:rFonts w:cs="David" w:hint="cs"/>
          <w:rtl/>
        </w:rPr>
      </w:pPr>
    </w:p>
    <w:p w14:paraId="5C8F9CBC" w14:textId="77777777" w:rsidR="00EF1C46" w:rsidRPr="00EF1C46" w:rsidRDefault="00EF1C46" w:rsidP="00EF1C46">
      <w:pPr>
        <w:bidi/>
        <w:jc w:val="both"/>
        <w:rPr>
          <w:rFonts w:cs="David" w:hint="cs"/>
          <w:rtl/>
        </w:rPr>
      </w:pPr>
      <w:r w:rsidRPr="00EF1C46">
        <w:rPr>
          <w:rFonts w:cs="David" w:hint="cs"/>
          <w:rtl/>
        </w:rPr>
        <w:tab/>
        <w:t xml:space="preserve">אמרתי את זה לצורך ההמחשה. טוב, נסיר את 'זכות השיבה'. </w:t>
      </w:r>
    </w:p>
    <w:p w14:paraId="0C7CCB51" w14:textId="77777777" w:rsidR="00EF1C46" w:rsidRPr="00EF1C46" w:rsidRDefault="00EF1C46" w:rsidP="00EF1C46">
      <w:pPr>
        <w:bidi/>
        <w:jc w:val="both"/>
        <w:rPr>
          <w:rFonts w:cs="David" w:hint="cs"/>
          <w:rtl/>
        </w:rPr>
      </w:pPr>
    </w:p>
    <w:p w14:paraId="2A908EEF"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06C83C9F" w14:textId="77777777" w:rsidR="00EF1C46" w:rsidRPr="00EF1C46" w:rsidRDefault="00EF1C46" w:rsidP="00EF1C46">
      <w:pPr>
        <w:bidi/>
        <w:jc w:val="both"/>
        <w:rPr>
          <w:rFonts w:cs="David" w:hint="cs"/>
          <w:rtl/>
        </w:rPr>
      </w:pPr>
    </w:p>
    <w:p w14:paraId="4ACA526A" w14:textId="77777777" w:rsidR="00EF1C46" w:rsidRPr="00EF1C46" w:rsidRDefault="00EF1C46" w:rsidP="00EF1C46">
      <w:pPr>
        <w:bidi/>
        <w:jc w:val="both"/>
        <w:rPr>
          <w:rFonts w:cs="David" w:hint="cs"/>
          <w:rtl/>
        </w:rPr>
      </w:pPr>
      <w:r w:rsidRPr="00EF1C46">
        <w:rPr>
          <w:rFonts w:cs="David" w:hint="cs"/>
          <w:rtl/>
        </w:rPr>
        <w:tab/>
        <w:t>מצידי שיחזרו דרך זכות השבות ...</w:t>
      </w:r>
    </w:p>
    <w:p w14:paraId="4EC87E41" w14:textId="77777777" w:rsidR="00EF1C46" w:rsidRPr="00EF1C46" w:rsidRDefault="00EF1C46" w:rsidP="00EF1C46">
      <w:pPr>
        <w:bidi/>
        <w:jc w:val="both"/>
        <w:rPr>
          <w:rFonts w:cs="David" w:hint="cs"/>
          <w:rtl/>
        </w:rPr>
      </w:pPr>
    </w:p>
    <w:p w14:paraId="7CA063F8" w14:textId="77777777" w:rsidR="00EF1C46" w:rsidRPr="00EF1C46" w:rsidRDefault="00EF1C46" w:rsidP="00EF1C46">
      <w:pPr>
        <w:keepLines/>
        <w:bidi/>
        <w:jc w:val="both"/>
        <w:rPr>
          <w:rFonts w:cs="David" w:hint="cs"/>
          <w:u w:val="single"/>
          <w:rtl/>
        </w:rPr>
      </w:pPr>
      <w:r w:rsidRPr="00EF1C46">
        <w:rPr>
          <w:rFonts w:cs="David" w:hint="cs"/>
          <w:u w:val="single"/>
          <w:rtl/>
        </w:rPr>
        <w:t>אילן גילאון:</w:t>
      </w:r>
    </w:p>
    <w:p w14:paraId="30281190" w14:textId="77777777" w:rsidR="00EF1C46" w:rsidRPr="00EF1C46" w:rsidRDefault="00EF1C46" w:rsidP="00EF1C46">
      <w:pPr>
        <w:keepLines/>
        <w:bidi/>
        <w:jc w:val="both"/>
        <w:rPr>
          <w:rFonts w:cs="David" w:hint="cs"/>
          <w:rtl/>
        </w:rPr>
      </w:pPr>
    </w:p>
    <w:p w14:paraId="0C368D85" w14:textId="77777777" w:rsidR="00EF1C46" w:rsidRPr="00EF1C46" w:rsidRDefault="00EF1C46" w:rsidP="00EF1C46">
      <w:pPr>
        <w:keepLines/>
        <w:bidi/>
        <w:jc w:val="both"/>
        <w:rPr>
          <w:rFonts w:cs="David" w:hint="cs"/>
          <w:rtl/>
        </w:rPr>
      </w:pPr>
      <w:r w:rsidRPr="00EF1C46">
        <w:rPr>
          <w:rFonts w:cs="David" w:hint="cs"/>
          <w:rtl/>
        </w:rPr>
        <w:tab/>
        <w:t xml:space="preserve">אדוני היושב-ראש, זאת חייבת להיות בסופו של דבר החלטה פוליטית ערכית. לא ערכתי סקרים אבל אני סבור שרוב חברי הכנסת יסכימו לכך. אסור שיתנהל כאן אדם אחד בתוך כל המסגרת הזאת, לרבות חברי הכנסת </w:t>
      </w:r>
      <w:r w:rsidRPr="00EF1C46">
        <w:rPr>
          <w:rFonts w:cs="David"/>
          <w:rtl/>
        </w:rPr>
        <w:t>–</w:t>
      </w:r>
      <w:r w:rsidRPr="00EF1C46">
        <w:rPr>
          <w:rFonts w:cs="David" w:hint="cs"/>
          <w:rtl/>
        </w:rPr>
        <w:t xml:space="preserve"> יש גם חברי כנסת שהם עובדי קבלן, אני מכיר את זה </w:t>
      </w:r>
      <w:r w:rsidRPr="00EF1C46">
        <w:rPr>
          <w:rFonts w:cs="David"/>
          <w:rtl/>
        </w:rPr>
        <w:t>–</w:t>
      </w:r>
      <w:r w:rsidRPr="00EF1C46">
        <w:rPr>
          <w:rFonts w:cs="David" w:hint="cs"/>
          <w:rtl/>
        </w:rPr>
        <w:t xml:space="preserve"> אסור שיהיו כאן עובדי קבלן, מחברי הכנסת ועד אחרון אנשי הניקיון. לכן אני מצדד מאוד בדברי האנשים שהעלו את הנושא. </w:t>
      </w:r>
    </w:p>
    <w:p w14:paraId="23DFD061" w14:textId="77777777" w:rsidR="00EF1C46" w:rsidRPr="00EF1C46" w:rsidRDefault="00EF1C46" w:rsidP="00EF1C46">
      <w:pPr>
        <w:bidi/>
        <w:jc w:val="both"/>
        <w:rPr>
          <w:rFonts w:cs="David" w:hint="cs"/>
          <w:rtl/>
        </w:rPr>
      </w:pPr>
    </w:p>
    <w:p w14:paraId="5C49E165"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1958B676" w14:textId="77777777" w:rsidR="00EF1C46" w:rsidRPr="00EF1C46" w:rsidRDefault="00EF1C46" w:rsidP="00EF1C46">
      <w:pPr>
        <w:bidi/>
        <w:jc w:val="both"/>
        <w:rPr>
          <w:rFonts w:cs="David" w:hint="cs"/>
          <w:rtl/>
        </w:rPr>
      </w:pPr>
    </w:p>
    <w:p w14:paraId="7B5C8D61" w14:textId="77777777" w:rsidR="00EF1C46" w:rsidRPr="00EF1C46" w:rsidRDefault="00EF1C46" w:rsidP="00EF1C46">
      <w:pPr>
        <w:bidi/>
        <w:jc w:val="both"/>
        <w:rPr>
          <w:rFonts w:cs="David" w:hint="cs"/>
          <w:rtl/>
        </w:rPr>
      </w:pPr>
      <w:r w:rsidRPr="00EF1C46">
        <w:rPr>
          <w:rFonts w:cs="David" w:hint="cs"/>
          <w:rtl/>
        </w:rPr>
        <w:tab/>
        <w:t xml:space="preserve">צריך לזכור שהקבלן מקבל סבסוד מן הכנסת. הקבלן לא עושה שום דבר לשם שמים. </w:t>
      </w:r>
    </w:p>
    <w:p w14:paraId="28A8AB24" w14:textId="77777777" w:rsidR="00EF1C46" w:rsidRPr="00EF1C46" w:rsidRDefault="00EF1C46" w:rsidP="00EF1C46">
      <w:pPr>
        <w:bidi/>
        <w:jc w:val="both"/>
        <w:rPr>
          <w:rFonts w:cs="David" w:hint="cs"/>
          <w:rtl/>
        </w:rPr>
      </w:pPr>
    </w:p>
    <w:p w14:paraId="69BA42F1"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29A7009A" w14:textId="77777777" w:rsidR="00EF1C46" w:rsidRPr="00EF1C46" w:rsidRDefault="00EF1C46" w:rsidP="00EF1C46">
      <w:pPr>
        <w:bidi/>
        <w:jc w:val="both"/>
        <w:rPr>
          <w:rFonts w:cs="David" w:hint="cs"/>
          <w:rtl/>
        </w:rPr>
      </w:pPr>
    </w:p>
    <w:p w14:paraId="06CEE0C0" w14:textId="77777777" w:rsidR="00EF1C46" w:rsidRPr="00EF1C46" w:rsidRDefault="00EF1C46" w:rsidP="00EF1C46">
      <w:pPr>
        <w:bidi/>
        <w:jc w:val="both"/>
        <w:rPr>
          <w:rFonts w:cs="David" w:hint="cs"/>
          <w:rtl/>
        </w:rPr>
      </w:pPr>
      <w:r w:rsidRPr="00EF1C46">
        <w:rPr>
          <w:rFonts w:cs="David" w:hint="cs"/>
          <w:rtl/>
        </w:rPr>
        <w:tab/>
        <w:t xml:space="preserve">צריכה פשוט להתקבל החלטה. </w:t>
      </w:r>
    </w:p>
    <w:p w14:paraId="4990E032" w14:textId="77777777" w:rsidR="00EF1C46" w:rsidRPr="00EF1C46" w:rsidRDefault="00EF1C46" w:rsidP="00EF1C46">
      <w:pPr>
        <w:bidi/>
        <w:jc w:val="both"/>
        <w:rPr>
          <w:rFonts w:cs="David" w:hint="cs"/>
          <w:rtl/>
        </w:rPr>
      </w:pPr>
    </w:p>
    <w:p w14:paraId="55F5ABB7"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4CC9653E" w14:textId="77777777" w:rsidR="00EF1C46" w:rsidRPr="00EF1C46" w:rsidRDefault="00EF1C46" w:rsidP="00EF1C46">
      <w:pPr>
        <w:bidi/>
        <w:jc w:val="both"/>
        <w:rPr>
          <w:rFonts w:cs="David" w:hint="cs"/>
          <w:rtl/>
        </w:rPr>
      </w:pPr>
    </w:p>
    <w:p w14:paraId="653DEC97" w14:textId="77777777" w:rsidR="00EF1C46" w:rsidRPr="00EF1C46" w:rsidRDefault="00EF1C46" w:rsidP="00EF1C46">
      <w:pPr>
        <w:bidi/>
        <w:jc w:val="both"/>
        <w:rPr>
          <w:rFonts w:cs="David" w:hint="cs"/>
          <w:rtl/>
        </w:rPr>
      </w:pPr>
      <w:r w:rsidRPr="00EF1C46">
        <w:rPr>
          <w:rFonts w:cs="David" w:hint="cs"/>
          <w:rtl/>
        </w:rPr>
        <w:tab/>
        <w:t xml:space="preserve">תודה. רשות הדיבור לחברת הכנסת שמטוב, ואחריה חבר הכנסת אדרי, בבקשה. </w:t>
      </w:r>
    </w:p>
    <w:p w14:paraId="13AA3A5E" w14:textId="77777777" w:rsidR="00EF1C46" w:rsidRPr="00EF1C46" w:rsidRDefault="00EF1C46" w:rsidP="00EF1C46">
      <w:pPr>
        <w:bidi/>
        <w:jc w:val="both"/>
        <w:rPr>
          <w:rFonts w:cs="David" w:hint="cs"/>
          <w:rtl/>
        </w:rPr>
      </w:pPr>
    </w:p>
    <w:p w14:paraId="048DF601" w14:textId="77777777" w:rsidR="00EF1C46" w:rsidRPr="00EF1C46" w:rsidRDefault="00EF1C46" w:rsidP="00EF1C46">
      <w:pPr>
        <w:bidi/>
        <w:jc w:val="both"/>
        <w:rPr>
          <w:rFonts w:cs="David" w:hint="cs"/>
          <w:rtl/>
        </w:rPr>
      </w:pPr>
      <w:r w:rsidRPr="00EF1C46">
        <w:rPr>
          <w:rFonts w:cs="David" w:hint="cs"/>
          <w:u w:val="single"/>
          <w:rtl/>
        </w:rPr>
        <w:t>ליה שמטוב:</w:t>
      </w:r>
    </w:p>
    <w:p w14:paraId="55232D46" w14:textId="77777777" w:rsidR="00EF1C46" w:rsidRPr="00EF1C46" w:rsidRDefault="00EF1C46" w:rsidP="00EF1C46">
      <w:pPr>
        <w:bidi/>
        <w:jc w:val="both"/>
        <w:rPr>
          <w:rFonts w:cs="David" w:hint="cs"/>
          <w:rtl/>
        </w:rPr>
      </w:pPr>
    </w:p>
    <w:p w14:paraId="418CB703" w14:textId="77777777" w:rsidR="00EF1C46" w:rsidRPr="00EF1C46" w:rsidRDefault="00EF1C46" w:rsidP="00EF1C46">
      <w:pPr>
        <w:bidi/>
        <w:jc w:val="both"/>
        <w:rPr>
          <w:rFonts w:cs="David" w:hint="cs"/>
          <w:rtl/>
        </w:rPr>
      </w:pPr>
      <w:r w:rsidRPr="00EF1C46">
        <w:rPr>
          <w:rFonts w:cs="David" w:hint="cs"/>
          <w:rtl/>
        </w:rPr>
        <w:tab/>
        <w:t xml:space="preserve">אדוני היושב-ראש, בקדנציה הקודמת הצעת החוק הראשונה שהגשתי עסקה באחריות מזמין שירותי קבלן. למה הגשתי אותה? כי לפני שנבחרתי לכנסת הייתי סגנית ראש עירייה והייתי אחראית על נושא הגינון ורוב העובדים שלי היו בני מיעוטים. הקבלן לא שילם להם משכורות ראויות ולא שילם עבור כל התנאים שהיה צריך לשלם להם ואז הם היו ניגשים אליי ושואלים מדוע הם לא מקבלים את השכר ואת כל התנאים כפי שצריך. כאשר התחלתי לברר את זה הבנתי שהעירייה כמעסיק יצרה התקשרות עם קבלן, וזהו, והעירייה כבר לא אחראית. ראש העירייה לא רצה לעזור לי אז וגם לא הגזבר ולא אף אחד אחר. כאשר הגעתי לכנסת, זאת היה הצעת החוק הראשונה שהגשתי. היא עברה בקריאה הראשונה. היום היא "קבורה" בוועדת העבודה, הרווחה והבריאות, כי 90% ממשרדי הממשלה כמעסיקים עושים התקשרות עם קבלני כוח-אדם ולא נוח להם שגם הם יהיו אחראים. </w:t>
      </w:r>
    </w:p>
    <w:p w14:paraId="4E55CD19" w14:textId="77777777" w:rsidR="00EF1C46" w:rsidRPr="00EF1C46" w:rsidRDefault="00EF1C46" w:rsidP="00EF1C46">
      <w:pPr>
        <w:bidi/>
        <w:jc w:val="both"/>
        <w:rPr>
          <w:rFonts w:cs="David" w:hint="cs"/>
          <w:rtl/>
        </w:rPr>
      </w:pPr>
    </w:p>
    <w:p w14:paraId="4CAA1E35"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אני סבורה שהכנסת צריכה להיות דוגמה. לא ייתכן שכאשר אנחנו יוצאים לפגרה גם הם יוצאים לפגרה, אבל אנחנו כן מקבלים משכורת והם לא מקבלים כלום. לא ייתכן ששומרים בבתי-ספר הולכים הביתה ביולי ומתקבלים מחדש לעבודה רק בספטמבר, ובמשך תקופת החופשה לא מקבלים שכר, אלא אם כן הם מקבלים דמי אבטלה. לא ייתכן, כפי שאמרת, להעסיק אדם רק 9 חודשים, ואחרי 9 חודשים, גם אם המעסיק סבור שהעובד טוב הוא מפטר אותו ומקבל אותו בחזרה לעבודה 3 חודשים לאחר מכן. אנחנו צריכים להיות הדוגמה, להראות את האחריות של מזמין שירותי קבלן. </w:t>
      </w:r>
    </w:p>
    <w:p w14:paraId="3555C733" w14:textId="77777777" w:rsidR="00EF1C46" w:rsidRPr="00EF1C46" w:rsidRDefault="00EF1C46" w:rsidP="00EF1C46">
      <w:pPr>
        <w:bidi/>
        <w:jc w:val="both"/>
        <w:rPr>
          <w:rFonts w:cs="David" w:hint="cs"/>
          <w:rtl/>
        </w:rPr>
      </w:pPr>
    </w:p>
    <w:p w14:paraId="36C7B13E"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25E75677" w14:textId="77777777" w:rsidR="00EF1C46" w:rsidRPr="00EF1C46" w:rsidRDefault="00EF1C46" w:rsidP="00EF1C46">
      <w:pPr>
        <w:bidi/>
        <w:jc w:val="both"/>
        <w:rPr>
          <w:rFonts w:cs="David" w:hint="cs"/>
          <w:rtl/>
        </w:rPr>
      </w:pPr>
    </w:p>
    <w:p w14:paraId="36ECDCE3" w14:textId="77777777" w:rsidR="00EF1C46" w:rsidRPr="00EF1C46" w:rsidRDefault="00EF1C46" w:rsidP="00EF1C46">
      <w:pPr>
        <w:bidi/>
        <w:jc w:val="both"/>
        <w:rPr>
          <w:rFonts w:cs="David" w:hint="cs"/>
          <w:rtl/>
        </w:rPr>
      </w:pPr>
      <w:r w:rsidRPr="00EF1C46">
        <w:rPr>
          <w:rFonts w:cs="David" w:hint="cs"/>
          <w:rtl/>
        </w:rPr>
        <w:tab/>
        <w:t xml:space="preserve">תודה. רשות הדיבור לחבר הכנסת אדרי, בבקשה. </w:t>
      </w:r>
    </w:p>
    <w:p w14:paraId="37E2B925" w14:textId="77777777" w:rsidR="00EF1C46" w:rsidRPr="00EF1C46" w:rsidRDefault="00EF1C46" w:rsidP="00EF1C46">
      <w:pPr>
        <w:bidi/>
        <w:jc w:val="both"/>
        <w:rPr>
          <w:rFonts w:cs="David" w:hint="cs"/>
          <w:rtl/>
        </w:rPr>
      </w:pPr>
    </w:p>
    <w:p w14:paraId="0FE5A1A0"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77764127" w14:textId="77777777" w:rsidR="00EF1C46" w:rsidRPr="00EF1C46" w:rsidRDefault="00EF1C46" w:rsidP="00EF1C46">
      <w:pPr>
        <w:bidi/>
        <w:jc w:val="both"/>
        <w:rPr>
          <w:rFonts w:cs="David" w:hint="cs"/>
          <w:rtl/>
        </w:rPr>
      </w:pPr>
    </w:p>
    <w:p w14:paraId="0EAE60B2" w14:textId="77777777" w:rsidR="00EF1C46" w:rsidRPr="00EF1C46" w:rsidRDefault="00EF1C46" w:rsidP="00EF1C46">
      <w:pPr>
        <w:bidi/>
        <w:jc w:val="both"/>
        <w:rPr>
          <w:rFonts w:cs="David" w:hint="cs"/>
          <w:rtl/>
        </w:rPr>
      </w:pPr>
      <w:r w:rsidRPr="00EF1C46">
        <w:rPr>
          <w:rFonts w:cs="David" w:hint="cs"/>
          <w:rtl/>
        </w:rPr>
        <w:tab/>
        <w:t xml:space="preserve">אני לא רוצה לתקוף את הקבלן, בשל שתי סיבות. ראשית, הוא לא נמצא כאן. שנית, אני לא מכיר את החוזה שלו עם הכנסת. ייתכן שהוא ממלא את כל תנאיי החוזה. אז מה לנו להלין עליו? הטענות שלי מופנות לכנסת, למינהל של הכנסת. צריך לסיים את הנושא הזה אחת ולתמיד. מותר לי להזכיר שגם אני הייתי שותף לדיון הזה. </w:t>
      </w:r>
    </w:p>
    <w:p w14:paraId="52C032F4" w14:textId="77777777" w:rsidR="00EF1C46" w:rsidRPr="00EF1C46" w:rsidRDefault="00EF1C46" w:rsidP="00EF1C46">
      <w:pPr>
        <w:bidi/>
        <w:jc w:val="both"/>
        <w:rPr>
          <w:rFonts w:cs="David" w:hint="cs"/>
          <w:rtl/>
        </w:rPr>
      </w:pPr>
    </w:p>
    <w:p w14:paraId="326F8D83"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7C94B061" w14:textId="77777777" w:rsidR="00EF1C46" w:rsidRPr="00EF1C46" w:rsidRDefault="00EF1C46" w:rsidP="00EF1C46">
      <w:pPr>
        <w:bidi/>
        <w:jc w:val="both"/>
        <w:rPr>
          <w:rFonts w:cs="David" w:hint="cs"/>
          <w:rtl/>
        </w:rPr>
      </w:pPr>
    </w:p>
    <w:p w14:paraId="6F3F789D" w14:textId="77777777" w:rsidR="00EF1C46" w:rsidRPr="00EF1C46" w:rsidRDefault="00EF1C46" w:rsidP="00EF1C46">
      <w:pPr>
        <w:bidi/>
        <w:jc w:val="both"/>
        <w:rPr>
          <w:rFonts w:cs="David" w:hint="cs"/>
          <w:rtl/>
        </w:rPr>
      </w:pPr>
      <w:r w:rsidRPr="00EF1C46">
        <w:rPr>
          <w:rFonts w:cs="David" w:hint="cs"/>
          <w:rtl/>
        </w:rPr>
        <w:tab/>
        <w:t xml:space="preserve">אזכיר שחבר הכנסת אדרי העלה את הסוגייה הזאת עוד הרבה לפני כניסת הקבלן הנוכחי למזנון. את זה צריך לומר לזכותו. </w:t>
      </w:r>
    </w:p>
    <w:p w14:paraId="71031724" w14:textId="77777777" w:rsidR="00EF1C46" w:rsidRPr="00EF1C46" w:rsidRDefault="00EF1C46" w:rsidP="00EF1C46">
      <w:pPr>
        <w:bidi/>
        <w:jc w:val="both"/>
        <w:rPr>
          <w:rFonts w:cs="David" w:hint="cs"/>
          <w:rtl/>
        </w:rPr>
      </w:pPr>
    </w:p>
    <w:p w14:paraId="1E9BC6E0" w14:textId="77777777" w:rsidR="00EF1C46" w:rsidRPr="00EF1C46" w:rsidRDefault="00EF1C46" w:rsidP="00EF1C46">
      <w:pPr>
        <w:keepLines/>
        <w:bidi/>
        <w:jc w:val="both"/>
        <w:rPr>
          <w:rFonts w:cs="David" w:hint="cs"/>
          <w:u w:val="single"/>
          <w:rtl/>
        </w:rPr>
      </w:pPr>
      <w:r w:rsidRPr="00EF1C46">
        <w:rPr>
          <w:rFonts w:cs="David" w:hint="cs"/>
          <w:u w:val="single"/>
          <w:rtl/>
        </w:rPr>
        <w:t>יעקב אדרי:</w:t>
      </w:r>
    </w:p>
    <w:p w14:paraId="59295085" w14:textId="77777777" w:rsidR="00EF1C46" w:rsidRPr="00EF1C46" w:rsidRDefault="00EF1C46" w:rsidP="00EF1C46">
      <w:pPr>
        <w:keepLines/>
        <w:bidi/>
        <w:jc w:val="both"/>
        <w:rPr>
          <w:rFonts w:cs="David" w:hint="cs"/>
          <w:rtl/>
        </w:rPr>
      </w:pPr>
    </w:p>
    <w:p w14:paraId="2102F3A8" w14:textId="77777777" w:rsidR="00EF1C46" w:rsidRPr="00EF1C46" w:rsidRDefault="00EF1C46" w:rsidP="00EF1C46">
      <w:pPr>
        <w:keepLines/>
        <w:bidi/>
        <w:jc w:val="both"/>
        <w:rPr>
          <w:rFonts w:cs="David" w:hint="cs"/>
          <w:rtl/>
        </w:rPr>
      </w:pPr>
      <w:r w:rsidRPr="00EF1C46">
        <w:rPr>
          <w:rFonts w:cs="David" w:hint="cs"/>
          <w:rtl/>
        </w:rPr>
        <w:tab/>
        <w:t>עם שני הקבלנים הקודמים חבר הכנסת טיבי ואני גם כן התערבנו, וגם בכל הנוגע למר אלכס עבד אלרחמאן. הוא לא מהעובדים הגרועים אלא דווקא מהעובדים הטובים. צריך לעשות סדר בעניין הזה.</w:t>
      </w:r>
    </w:p>
    <w:p w14:paraId="094A38BF" w14:textId="77777777" w:rsidR="00EF1C46" w:rsidRPr="00EF1C46" w:rsidRDefault="00EF1C46" w:rsidP="00EF1C46">
      <w:pPr>
        <w:bidi/>
        <w:jc w:val="both"/>
        <w:rPr>
          <w:rFonts w:cs="David" w:hint="cs"/>
          <w:rtl/>
        </w:rPr>
      </w:pPr>
    </w:p>
    <w:p w14:paraId="7F6F9A26" w14:textId="77777777" w:rsidR="00EF1C46" w:rsidRPr="00EF1C46" w:rsidRDefault="00EF1C46" w:rsidP="00EF1C46">
      <w:pPr>
        <w:bidi/>
        <w:jc w:val="both"/>
        <w:rPr>
          <w:rFonts w:cs="David" w:hint="cs"/>
          <w:rtl/>
        </w:rPr>
      </w:pPr>
      <w:r w:rsidRPr="00EF1C46">
        <w:rPr>
          <w:rFonts w:cs="David" w:hint="cs"/>
          <w:rtl/>
        </w:rPr>
        <w:tab/>
        <w:t xml:space="preserve">אנחנו מבינים את הבעייתיות של קבלן שמגיע לכאן ובמשך כ-5 חודשים הכנסת לא עובדת. יש בעייתיות, אנחנו לא בורחים מאחריות. אבל צריך לתת מענה, לתת תשובות ברורות גם לעובדים, גם לתדמיתה של הכנסת. רבותי, הכנסת דנה גם על הקוטג' וגם על שכר הרופאים וכולי וכולי ועליה לתת מענה. בכל זאת היא בחזית בעניין הזה. לדעתי עובדי הכנסת מקופחים. מה שאמרה חברת הכנסת שמטוב הוא נושא אחר, הוא נושא גדול וכבד, שגם הוא בעייתי וגם בו צריך לטפל, אבל מר אלכס עבד אלרחמאן ותיק יותר מכולנו. אנחנו חברי הכנסת צריכים לפתור את הבעיה הזאת ולעגן את הזכויות של העובדים בהסכמים. </w:t>
      </w:r>
    </w:p>
    <w:p w14:paraId="7779AECB" w14:textId="77777777" w:rsidR="00EF1C46" w:rsidRPr="00EF1C46" w:rsidRDefault="00EF1C46" w:rsidP="00EF1C46">
      <w:pPr>
        <w:bidi/>
        <w:jc w:val="both"/>
        <w:rPr>
          <w:rFonts w:cs="David" w:hint="cs"/>
          <w:rtl/>
        </w:rPr>
      </w:pPr>
    </w:p>
    <w:p w14:paraId="12339FDB"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לא ראיתי את ההסכם של הכנסת עם הקבלן. אני בטוח שיש לקונות בהסכמים של הכנסת עם הקבלן. ייתכן שכך נוח לכנסת, משכפלים את החוזה מקבלן לקבלן. אני מציע שאולי יהיה עוד זוג עיניים. תלכו לקראת העובדים ותכסו את הפערים שיש פה ושם. אני מקווה מאוד שבעניין הזה נהיה מן המבשרים בשורות טובות ולא להיפך. </w:t>
      </w:r>
    </w:p>
    <w:p w14:paraId="61883CA5" w14:textId="77777777" w:rsidR="00EF1C46" w:rsidRPr="00EF1C46" w:rsidRDefault="00EF1C46" w:rsidP="00EF1C46">
      <w:pPr>
        <w:bidi/>
        <w:jc w:val="both"/>
        <w:rPr>
          <w:rFonts w:cs="David" w:hint="cs"/>
          <w:rtl/>
        </w:rPr>
      </w:pPr>
    </w:p>
    <w:p w14:paraId="428B6699"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78EBE18E" w14:textId="77777777" w:rsidR="00EF1C46" w:rsidRPr="00EF1C46" w:rsidRDefault="00EF1C46" w:rsidP="00EF1C46">
      <w:pPr>
        <w:bidi/>
        <w:jc w:val="both"/>
        <w:rPr>
          <w:rFonts w:cs="David" w:hint="cs"/>
          <w:rtl/>
        </w:rPr>
      </w:pPr>
    </w:p>
    <w:p w14:paraId="0C390CF5" w14:textId="77777777" w:rsidR="00EF1C46" w:rsidRPr="00EF1C46" w:rsidRDefault="00EF1C46" w:rsidP="00EF1C46">
      <w:pPr>
        <w:bidi/>
        <w:jc w:val="both"/>
        <w:rPr>
          <w:rFonts w:cs="David" w:hint="cs"/>
          <w:rtl/>
        </w:rPr>
      </w:pPr>
      <w:r w:rsidRPr="00EF1C46">
        <w:rPr>
          <w:rFonts w:cs="David" w:hint="cs"/>
          <w:rtl/>
        </w:rPr>
        <w:tab/>
        <w:t xml:space="preserve">אדוני היושב-ראש, בהזדמנות הזאת אנחנו רוצים לבקש שמר אלכס עבד אלרחמאן יחזור לעבודה. חבר הכנסת אחמד טיבי אמר את שאמר. אם הוא נפגע </w:t>
      </w:r>
      <w:r w:rsidRPr="00EF1C46">
        <w:rPr>
          <w:rFonts w:cs="David"/>
          <w:rtl/>
        </w:rPr>
        <w:t>–</w:t>
      </w:r>
      <w:r w:rsidRPr="00EF1C46">
        <w:rPr>
          <w:rFonts w:cs="David" w:hint="cs"/>
          <w:rtl/>
        </w:rPr>
        <w:t xml:space="preserve"> בסך הכול מדובר באדם מבוגר. </w:t>
      </w:r>
    </w:p>
    <w:p w14:paraId="03B2DCF6" w14:textId="77777777" w:rsidR="00EF1C46" w:rsidRPr="00EF1C46" w:rsidRDefault="00EF1C46" w:rsidP="00EF1C46">
      <w:pPr>
        <w:bidi/>
        <w:jc w:val="both"/>
        <w:rPr>
          <w:rFonts w:cs="David" w:hint="cs"/>
          <w:rtl/>
        </w:rPr>
      </w:pPr>
    </w:p>
    <w:p w14:paraId="7FD3878E"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710449A5" w14:textId="77777777" w:rsidR="00EF1C46" w:rsidRPr="00EF1C46" w:rsidRDefault="00EF1C46" w:rsidP="00EF1C46">
      <w:pPr>
        <w:bidi/>
        <w:jc w:val="both"/>
        <w:rPr>
          <w:rFonts w:cs="David" w:hint="cs"/>
          <w:rtl/>
        </w:rPr>
      </w:pPr>
    </w:p>
    <w:p w14:paraId="4C8A30E8" w14:textId="77777777" w:rsidR="00EF1C46" w:rsidRPr="00EF1C46" w:rsidRDefault="00EF1C46" w:rsidP="00EF1C46">
      <w:pPr>
        <w:bidi/>
        <w:jc w:val="both"/>
        <w:rPr>
          <w:rFonts w:cs="David" w:hint="cs"/>
          <w:rtl/>
        </w:rPr>
      </w:pPr>
      <w:r w:rsidRPr="00EF1C46">
        <w:rPr>
          <w:rFonts w:cs="David" w:hint="cs"/>
          <w:rtl/>
        </w:rPr>
        <w:tab/>
        <w:t xml:space="preserve">חבר הכנסת מולה, אנחנו צריכים קודם לשמוע את ההנהלה. </w:t>
      </w:r>
    </w:p>
    <w:p w14:paraId="6C8318C2" w14:textId="77777777" w:rsidR="00EF1C46" w:rsidRPr="00EF1C46" w:rsidRDefault="00EF1C46" w:rsidP="00EF1C46">
      <w:pPr>
        <w:bidi/>
        <w:jc w:val="both"/>
        <w:rPr>
          <w:rFonts w:cs="David" w:hint="cs"/>
          <w:rtl/>
        </w:rPr>
      </w:pPr>
    </w:p>
    <w:p w14:paraId="7C59BA91"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195742B1" w14:textId="77777777" w:rsidR="00EF1C46" w:rsidRPr="00EF1C46" w:rsidRDefault="00EF1C46" w:rsidP="00EF1C46">
      <w:pPr>
        <w:bidi/>
        <w:jc w:val="both"/>
        <w:rPr>
          <w:rFonts w:cs="David" w:hint="cs"/>
          <w:rtl/>
        </w:rPr>
      </w:pPr>
    </w:p>
    <w:p w14:paraId="43A63713" w14:textId="77777777" w:rsidR="00EF1C46" w:rsidRPr="00EF1C46" w:rsidRDefault="00EF1C46" w:rsidP="00EF1C46">
      <w:pPr>
        <w:bidi/>
        <w:jc w:val="both"/>
        <w:rPr>
          <w:rFonts w:cs="David" w:hint="cs"/>
          <w:rtl/>
        </w:rPr>
      </w:pPr>
      <w:r w:rsidRPr="00EF1C46">
        <w:rPr>
          <w:rFonts w:cs="David" w:hint="cs"/>
          <w:rtl/>
        </w:rPr>
        <w:tab/>
        <w:t xml:space="preserve">אבל חבר הכנסת מולה מציג בקשה. </w:t>
      </w:r>
    </w:p>
    <w:p w14:paraId="5A9BA546" w14:textId="77777777" w:rsidR="00EF1C46" w:rsidRPr="00EF1C46" w:rsidRDefault="00EF1C46" w:rsidP="00EF1C46">
      <w:pPr>
        <w:bidi/>
        <w:jc w:val="both"/>
        <w:rPr>
          <w:rFonts w:cs="David" w:hint="cs"/>
          <w:rtl/>
        </w:rPr>
      </w:pPr>
    </w:p>
    <w:p w14:paraId="20205250"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3027F69" w14:textId="77777777" w:rsidR="00EF1C46" w:rsidRPr="00EF1C46" w:rsidRDefault="00EF1C46" w:rsidP="00EF1C46">
      <w:pPr>
        <w:bidi/>
        <w:jc w:val="both"/>
        <w:rPr>
          <w:rFonts w:cs="David" w:hint="cs"/>
          <w:rtl/>
        </w:rPr>
      </w:pPr>
    </w:p>
    <w:p w14:paraId="61DEA966" w14:textId="77777777" w:rsidR="00EF1C46" w:rsidRPr="00EF1C46" w:rsidRDefault="00EF1C46" w:rsidP="00EF1C46">
      <w:pPr>
        <w:bidi/>
        <w:jc w:val="both"/>
        <w:rPr>
          <w:rFonts w:cs="David" w:hint="cs"/>
          <w:rtl/>
        </w:rPr>
      </w:pPr>
      <w:r w:rsidRPr="00EF1C46">
        <w:rPr>
          <w:rFonts w:cs="David" w:hint="cs"/>
          <w:rtl/>
        </w:rPr>
        <w:tab/>
        <w:t xml:space="preserve">הבקשה ברורה. היא נמצאת על השולחן בצורה ברורה לגמרי. </w:t>
      </w:r>
    </w:p>
    <w:p w14:paraId="3615881F" w14:textId="77777777" w:rsidR="00EF1C46" w:rsidRPr="00EF1C46" w:rsidRDefault="00EF1C46" w:rsidP="00EF1C46">
      <w:pPr>
        <w:bidi/>
        <w:jc w:val="both"/>
        <w:rPr>
          <w:rFonts w:cs="David" w:hint="cs"/>
          <w:rtl/>
        </w:rPr>
      </w:pPr>
    </w:p>
    <w:p w14:paraId="7313CD79"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59BE8E58" w14:textId="77777777" w:rsidR="00EF1C46" w:rsidRPr="00EF1C46" w:rsidRDefault="00EF1C46" w:rsidP="00EF1C46">
      <w:pPr>
        <w:bidi/>
        <w:jc w:val="both"/>
        <w:rPr>
          <w:rFonts w:cs="David" w:hint="cs"/>
          <w:rtl/>
        </w:rPr>
      </w:pPr>
    </w:p>
    <w:p w14:paraId="7E67BBAD" w14:textId="77777777" w:rsidR="00EF1C46" w:rsidRPr="00EF1C46" w:rsidRDefault="00EF1C46" w:rsidP="00EF1C46">
      <w:pPr>
        <w:bidi/>
        <w:jc w:val="both"/>
        <w:rPr>
          <w:rFonts w:cs="David" w:hint="cs"/>
          <w:rtl/>
        </w:rPr>
      </w:pPr>
      <w:r w:rsidRPr="00EF1C46">
        <w:rPr>
          <w:rFonts w:cs="David" w:hint="cs"/>
          <w:rtl/>
        </w:rPr>
        <w:tab/>
        <w:t xml:space="preserve">אנחנו מבקשים שהוא יחזור לעבודתו. האיש הזה, שעבד בכנסת במשך 15 שנים ואמור לצאת לפנסיה בעוד שנתיים, אין לו מה לעשות בשנתיים הללו. </w:t>
      </w:r>
    </w:p>
    <w:p w14:paraId="6C97E9C2" w14:textId="77777777" w:rsidR="00EF1C46" w:rsidRPr="00EF1C46" w:rsidRDefault="00EF1C46" w:rsidP="00EF1C46">
      <w:pPr>
        <w:bidi/>
        <w:jc w:val="both"/>
        <w:rPr>
          <w:rFonts w:cs="David" w:hint="cs"/>
          <w:rtl/>
        </w:rPr>
      </w:pPr>
    </w:p>
    <w:p w14:paraId="1AEFB8E1"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79945DE3" w14:textId="77777777" w:rsidR="00EF1C46" w:rsidRPr="00EF1C46" w:rsidRDefault="00EF1C46" w:rsidP="00EF1C46">
      <w:pPr>
        <w:bidi/>
        <w:jc w:val="both"/>
        <w:rPr>
          <w:rFonts w:cs="David" w:hint="cs"/>
          <w:rtl/>
        </w:rPr>
      </w:pPr>
    </w:p>
    <w:p w14:paraId="4BE2B89D" w14:textId="77777777" w:rsidR="00EF1C46" w:rsidRPr="00EF1C46" w:rsidRDefault="00EF1C46" w:rsidP="00EF1C46">
      <w:pPr>
        <w:bidi/>
        <w:jc w:val="both"/>
        <w:rPr>
          <w:rFonts w:cs="David" w:hint="cs"/>
          <w:rtl/>
        </w:rPr>
      </w:pPr>
      <w:r w:rsidRPr="00EF1C46">
        <w:rPr>
          <w:rFonts w:cs="David" w:hint="cs"/>
          <w:rtl/>
        </w:rPr>
        <w:tab/>
        <w:t>זה ברור, אני מבין, אבל זה לא בדיוק הפורום הנכון. צריך לשמוע את דברי המנכ"ל ברמה העקרונית.</w:t>
      </w:r>
    </w:p>
    <w:p w14:paraId="53D12F48" w14:textId="77777777" w:rsidR="00EF1C46" w:rsidRPr="00EF1C46" w:rsidRDefault="00EF1C46" w:rsidP="00EF1C46">
      <w:pPr>
        <w:bidi/>
        <w:jc w:val="both"/>
        <w:rPr>
          <w:rFonts w:cs="David" w:hint="cs"/>
          <w:rtl/>
        </w:rPr>
      </w:pPr>
    </w:p>
    <w:p w14:paraId="1B0FCB9A"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4802A2BE" w14:textId="77777777" w:rsidR="00EF1C46" w:rsidRPr="00EF1C46" w:rsidRDefault="00EF1C46" w:rsidP="00EF1C46">
      <w:pPr>
        <w:bidi/>
        <w:jc w:val="both"/>
        <w:rPr>
          <w:rFonts w:cs="David" w:hint="cs"/>
          <w:rtl/>
        </w:rPr>
      </w:pPr>
    </w:p>
    <w:p w14:paraId="282A3E06" w14:textId="77777777" w:rsidR="00EF1C46" w:rsidRPr="00EF1C46" w:rsidRDefault="00EF1C46" w:rsidP="00EF1C46">
      <w:pPr>
        <w:bidi/>
        <w:jc w:val="both"/>
        <w:rPr>
          <w:rFonts w:cs="David" w:hint="cs"/>
          <w:rtl/>
        </w:rPr>
      </w:pPr>
      <w:r w:rsidRPr="00EF1C46">
        <w:rPr>
          <w:rFonts w:cs="David" w:hint="cs"/>
          <w:rtl/>
        </w:rPr>
        <w:tab/>
        <w:t xml:space="preserve">אני סבור שזה דווקא כן הפורום הנכון. לפחות 3-4 חברי כנסת מכל הסיעות פנו למפעיל המזנון כדי שיפתור את הבעיה של מר אלכס עבד אלרחמאן, והוא סרב. 70 חברי כנסת חתמו על עצומה, ביניהם 6 שרים. </w:t>
      </w:r>
    </w:p>
    <w:p w14:paraId="779A2E57" w14:textId="77777777" w:rsidR="00EF1C46" w:rsidRPr="00EF1C46" w:rsidRDefault="00EF1C46" w:rsidP="00EF1C46">
      <w:pPr>
        <w:bidi/>
        <w:jc w:val="both"/>
        <w:rPr>
          <w:rFonts w:cs="David" w:hint="cs"/>
          <w:rtl/>
        </w:rPr>
      </w:pPr>
    </w:p>
    <w:p w14:paraId="70F0A85A"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5B778280" w14:textId="77777777" w:rsidR="00EF1C46" w:rsidRPr="00EF1C46" w:rsidRDefault="00EF1C46" w:rsidP="00EF1C46">
      <w:pPr>
        <w:bidi/>
        <w:jc w:val="both"/>
        <w:rPr>
          <w:rFonts w:cs="David" w:hint="cs"/>
          <w:rtl/>
        </w:rPr>
      </w:pPr>
    </w:p>
    <w:p w14:paraId="12D64171" w14:textId="77777777" w:rsidR="00EF1C46" w:rsidRPr="00EF1C46" w:rsidRDefault="00EF1C46" w:rsidP="00EF1C46">
      <w:pPr>
        <w:bidi/>
        <w:jc w:val="both"/>
        <w:rPr>
          <w:rFonts w:cs="David" w:hint="cs"/>
          <w:rtl/>
        </w:rPr>
      </w:pPr>
      <w:r w:rsidRPr="00EF1C46">
        <w:rPr>
          <w:rFonts w:cs="David" w:hint="cs"/>
          <w:rtl/>
        </w:rPr>
        <w:tab/>
        <w:t>חבר הכנסת טיבי, יש לי אמנם שאיפות אימפריאליסטיות בכל מיני תחומים, אבל אני גם מבין את מגבלותיי. הוועדה הזאת היא לא ועדת שימוע לפיטורי עובדים, לא קבועים, לא עובדי קבלן ולא עובדים אחרים. זה לא בסמכותנו. אנחנו יכולים לפנות, ולכן כשניגשת אליי וביקשת שאחתום על פנייה עשיתי את זה בשמחה וללא היסוס. את זה אנחנו יכולים, ולדעתי גם חובתנו היתה לעשות. אבל בוועדה כאן עלינו לזכור את גדר סמכויותינו ולא לעשות דברים שאסור לנו. אנחנו לא ועדת שימוע.</w:t>
      </w:r>
    </w:p>
    <w:p w14:paraId="409956D4" w14:textId="77777777" w:rsidR="00EF1C46" w:rsidRPr="00EF1C46" w:rsidRDefault="00EF1C46" w:rsidP="00EF1C46">
      <w:pPr>
        <w:bidi/>
        <w:jc w:val="both"/>
        <w:rPr>
          <w:rFonts w:cs="David" w:hint="cs"/>
          <w:rtl/>
        </w:rPr>
      </w:pPr>
    </w:p>
    <w:p w14:paraId="55A4E77E"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3251BCDE" w14:textId="77777777" w:rsidR="00EF1C46" w:rsidRPr="00EF1C46" w:rsidRDefault="00EF1C46" w:rsidP="00EF1C46">
      <w:pPr>
        <w:bidi/>
        <w:jc w:val="both"/>
        <w:rPr>
          <w:rFonts w:cs="David" w:hint="cs"/>
          <w:rtl/>
        </w:rPr>
      </w:pPr>
    </w:p>
    <w:p w14:paraId="04C7604D" w14:textId="77777777" w:rsidR="00EF1C46" w:rsidRPr="00EF1C46" w:rsidRDefault="00EF1C46" w:rsidP="00EF1C46">
      <w:pPr>
        <w:bidi/>
        <w:jc w:val="both"/>
        <w:rPr>
          <w:rFonts w:cs="David" w:hint="cs"/>
          <w:rtl/>
        </w:rPr>
      </w:pPr>
      <w:r w:rsidRPr="00EF1C46">
        <w:rPr>
          <w:rFonts w:cs="David" w:hint="cs"/>
          <w:rtl/>
        </w:rPr>
        <w:tab/>
        <w:t xml:space="preserve">לפעמים אנחנו מאשרים את התקציב בקלי-קלות. </w:t>
      </w:r>
    </w:p>
    <w:p w14:paraId="6FC620AB" w14:textId="77777777" w:rsidR="00EF1C46" w:rsidRPr="00EF1C46" w:rsidRDefault="00EF1C46" w:rsidP="00EF1C46">
      <w:pPr>
        <w:bidi/>
        <w:jc w:val="both"/>
        <w:rPr>
          <w:rFonts w:cs="David" w:hint="cs"/>
          <w:rtl/>
        </w:rPr>
      </w:pPr>
    </w:p>
    <w:p w14:paraId="1EE030E4"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9C05C8B" w14:textId="77777777" w:rsidR="00EF1C46" w:rsidRPr="00EF1C46" w:rsidRDefault="00EF1C46" w:rsidP="00EF1C46">
      <w:pPr>
        <w:bidi/>
        <w:jc w:val="both"/>
        <w:rPr>
          <w:rFonts w:cs="David" w:hint="cs"/>
          <w:rtl/>
        </w:rPr>
      </w:pPr>
    </w:p>
    <w:p w14:paraId="03AAFF71" w14:textId="77777777" w:rsidR="00EF1C46" w:rsidRPr="00EF1C46" w:rsidRDefault="00EF1C46" w:rsidP="00EF1C46">
      <w:pPr>
        <w:bidi/>
        <w:jc w:val="both"/>
        <w:rPr>
          <w:rFonts w:cs="David" w:hint="cs"/>
          <w:rtl/>
        </w:rPr>
      </w:pPr>
      <w:r w:rsidRPr="00EF1C46">
        <w:rPr>
          <w:rFonts w:cs="David" w:hint="cs"/>
          <w:rtl/>
        </w:rPr>
        <w:tab/>
        <w:t>חבר הכנסת טיבי, ברור לך שאחר-כך לא יהיה ולו עובד אחד שיבקש שנדון באופן פרטני בעניינו ושאוכל להגיד לו: אדוני, אני מפלה אותך לעומת עובד אחר. מאחר וזה לא בגדר סמכותנו, עלינו להיות זהירים ולהעביר את הקו בדיוק במקום הנכון.</w:t>
      </w:r>
    </w:p>
    <w:p w14:paraId="52163557" w14:textId="77777777" w:rsidR="00EF1C46" w:rsidRPr="00EF1C46" w:rsidRDefault="00EF1C46" w:rsidP="00EF1C46">
      <w:pPr>
        <w:bidi/>
        <w:jc w:val="both"/>
        <w:rPr>
          <w:rFonts w:cs="David" w:hint="cs"/>
          <w:rtl/>
        </w:rPr>
      </w:pPr>
    </w:p>
    <w:p w14:paraId="390939A6"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31F5767D" w14:textId="77777777" w:rsidR="00EF1C46" w:rsidRPr="00EF1C46" w:rsidRDefault="00EF1C46" w:rsidP="00EF1C46">
      <w:pPr>
        <w:bidi/>
        <w:jc w:val="both"/>
        <w:rPr>
          <w:rFonts w:cs="David" w:hint="cs"/>
          <w:rtl/>
        </w:rPr>
      </w:pPr>
    </w:p>
    <w:p w14:paraId="30CF6371" w14:textId="77777777" w:rsidR="00EF1C46" w:rsidRPr="00EF1C46" w:rsidRDefault="00EF1C46" w:rsidP="00EF1C46">
      <w:pPr>
        <w:bidi/>
        <w:jc w:val="both"/>
        <w:rPr>
          <w:rFonts w:cs="David" w:hint="cs"/>
          <w:rtl/>
        </w:rPr>
      </w:pPr>
      <w:r w:rsidRPr="00EF1C46">
        <w:rPr>
          <w:rFonts w:cs="David" w:hint="cs"/>
          <w:rtl/>
        </w:rPr>
        <w:tab/>
        <w:t xml:space="preserve">אין עובד אחר שנמצא בכנסת כבר 15 שנים ופוטר. </w:t>
      </w:r>
    </w:p>
    <w:p w14:paraId="1F26AB36" w14:textId="77777777" w:rsidR="00EF1C46" w:rsidRPr="00EF1C46" w:rsidRDefault="00EF1C46" w:rsidP="00EF1C46">
      <w:pPr>
        <w:bidi/>
        <w:jc w:val="both"/>
        <w:rPr>
          <w:rFonts w:cs="David" w:hint="cs"/>
          <w:rtl/>
        </w:rPr>
      </w:pPr>
    </w:p>
    <w:p w14:paraId="29830332"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221E6112" w14:textId="77777777" w:rsidR="00EF1C46" w:rsidRPr="00EF1C46" w:rsidRDefault="00EF1C46" w:rsidP="00EF1C46">
      <w:pPr>
        <w:bidi/>
        <w:jc w:val="both"/>
        <w:rPr>
          <w:rFonts w:cs="David" w:hint="cs"/>
          <w:rtl/>
        </w:rPr>
      </w:pPr>
    </w:p>
    <w:p w14:paraId="027EA318" w14:textId="77777777" w:rsidR="00EF1C46" w:rsidRPr="00EF1C46" w:rsidRDefault="00EF1C46" w:rsidP="00EF1C46">
      <w:pPr>
        <w:bidi/>
        <w:jc w:val="both"/>
        <w:rPr>
          <w:rFonts w:cs="David" w:hint="cs"/>
          <w:rtl/>
        </w:rPr>
      </w:pPr>
      <w:r w:rsidRPr="00EF1C46">
        <w:rPr>
          <w:rFonts w:cs="David" w:hint="cs"/>
          <w:rtl/>
        </w:rPr>
        <w:tab/>
        <w:t xml:space="preserve">הקריאה נשמעה. חברת הכנסת קירשנבאום, בבקשה. </w:t>
      </w:r>
    </w:p>
    <w:p w14:paraId="4F4381FF" w14:textId="77777777" w:rsidR="00EF1C46" w:rsidRPr="00EF1C46" w:rsidRDefault="00EF1C46" w:rsidP="00EF1C46">
      <w:pPr>
        <w:bidi/>
        <w:jc w:val="both"/>
        <w:rPr>
          <w:rFonts w:cs="David" w:hint="cs"/>
          <w:rtl/>
        </w:rPr>
      </w:pPr>
    </w:p>
    <w:p w14:paraId="6BDEE8E8" w14:textId="77777777" w:rsidR="00EF1C46" w:rsidRPr="00EF1C46" w:rsidRDefault="00EF1C46" w:rsidP="00EF1C46">
      <w:pPr>
        <w:bidi/>
        <w:jc w:val="both"/>
        <w:rPr>
          <w:rFonts w:cs="David" w:hint="cs"/>
          <w:u w:val="single"/>
          <w:rtl/>
        </w:rPr>
      </w:pPr>
      <w:r w:rsidRPr="00EF1C46">
        <w:rPr>
          <w:rFonts w:cs="David" w:hint="cs"/>
          <w:u w:val="single"/>
          <w:rtl/>
        </w:rPr>
        <w:t>פאינה (פניה) קירשנבאום:</w:t>
      </w:r>
    </w:p>
    <w:p w14:paraId="6199F1E2" w14:textId="77777777" w:rsidR="00EF1C46" w:rsidRPr="00EF1C46" w:rsidRDefault="00EF1C46" w:rsidP="00EF1C46">
      <w:pPr>
        <w:bidi/>
        <w:jc w:val="both"/>
        <w:rPr>
          <w:rFonts w:cs="David" w:hint="cs"/>
          <w:rtl/>
        </w:rPr>
      </w:pPr>
    </w:p>
    <w:p w14:paraId="69E150A1" w14:textId="77777777" w:rsidR="00EF1C46" w:rsidRPr="00EF1C46" w:rsidRDefault="00EF1C46" w:rsidP="00EF1C46">
      <w:pPr>
        <w:bidi/>
        <w:jc w:val="both"/>
        <w:rPr>
          <w:rFonts w:cs="David" w:hint="cs"/>
          <w:rtl/>
        </w:rPr>
      </w:pPr>
      <w:r w:rsidRPr="00EF1C46">
        <w:rPr>
          <w:rFonts w:cs="David" w:hint="cs"/>
          <w:rtl/>
        </w:rPr>
        <w:tab/>
        <w:t xml:space="preserve">תודה, כבוד היושב-ראש. לא הייתי רוצה לדבר על הנושא הפרטני, כי הטיפול בנושא פרטני מסובך יותר ודורש ניהול משאבי אנוש, שבמקרה הזה של העובדים הללו לא קיים בכנסת כי הם לא נחשבים לעובדים. אני רוצה להתייחס לכל הנושא שהוזכר כאן. </w:t>
      </w:r>
    </w:p>
    <w:p w14:paraId="03DF0F0D" w14:textId="77777777" w:rsidR="00EF1C46" w:rsidRPr="00EF1C46" w:rsidRDefault="00EF1C46" w:rsidP="00EF1C46">
      <w:pPr>
        <w:bidi/>
        <w:jc w:val="both"/>
        <w:rPr>
          <w:rFonts w:cs="David" w:hint="cs"/>
          <w:rtl/>
        </w:rPr>
      </w:pPr>
    </w:p>
    <w:p w14:paraId="1F51220B" w14:textId="77777777" w:rsidR="00EF1C46" w:rsidRPr="00EF1C46" w:rsidRDefault="00EF1C46" w:rsidP="00EF1C46">
      <w:pPr>
        <w:bidi/>
        <w:jc w:val="both"/>
        <w:rPr>
          <w:rFonts w:cs="David" w:hint="cs"/>
          <w:rtl/>
        </w:rPr>
      </w:pPr>
      <w:r w:rsidRPr="00EF1C46">
        <w:rPr>
          <w:rFonts w:cs="David" w:hint="cs"/>
          <w:rtl/>
        </w:rPr>
        <w:tab/>
        <w:t xml:space="preserve">כל אימת שאנחנו יוצאים לפגרה ואני רואה את העובדים הללו, שמשרתים אותנו כאן נאמנה בתקופת העבודה שלנו, נכמר לבי, כי אני סבורה שלא יכול להיות דבר כזה. עברנו את חג הפסח, ועבדים היינו לפרעה במצרים, אבל אנחנו ממשיכים להחזיק כאן דור שלם של עבדים: אנשים שמגיעים לכאן, משרתים אותנו במשך תקופה מסוימת ואחר-כך פשוט נזרקים כאשר אנו בחופש, ללא שכר וללא תנאים. </w:t>
      </w:r>
    </w:p>
    <w:p w14:paraId="0693BBF1" w14:textId="77777777" w:rsidR="00EF1C46" w:rsidRPr="00EF1C46" w:rsidRDefault="00EF1C46" w:rsidP="00EF1C46">
      <w:pPr>
        <w:bidi/>
        <w:jc w:val="both"/>
        <w:rPr>
          <w:rFonts w:cs="David" w:hint="cs"/>
          <w:rtl/>
        </w:rPr>
      </w:pPr>
    </w:p>
    <w:p w14:paraId="6C9DCC03"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אני מסכימה עם חברת הכנסת ליה שמטוב שאנו כמחוקקים צריכים להוות דוגמה לכל עם ישראל ולא להשוות את עצמנו לאחרים. כאשר נפתור את בעיית עובדי חברות כוח-אדם וכאשר יהיה כאן מי שינהל את משאבי האנוש, אז אפשר יהיה כבר לדבר על הערכת עובדים, כפי שזה צריך להתנהל, על טיפול באנשים הללו, ואולי אז לא נגיע למצב של שימוע או של פיטורים. </w:t>
      </w:r>
    </w:p>
    <w:p w14:paraId="7CA88985" w14:textId="77777777" w:rsidR="00EF1C46" w:rsidRPr="00EF1C46" w:rsidRDefault="00EF1C46" w:rsidP="00EF1C46">
      <w:pPr>
        <w:bidi/>
        <w:jc w:val="both"/>
        <w:rPr>
          <w:rFonts w:cs="David" w:hint="cs"/>
          <w:rtl/>
        </w:rPr>
      </w:pPr>
    </w:p>
    <w:p w14:paraId="68B0AC06"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אני מעריכה שמה שקרה עם מר אלכס עבד אלרחמאן היה קש ששבר את גב הגמל. אחרי כל שנות העבודה הללו הוא מצא את עצמו במצב שהוא לא יודע מה יהיה עתידו, והנה שוב הוא יוצא לחופשה, ושוב חוזר, ושוב לא יודע אם יגיע לפנסיה, אם יצליח לחסוך או לא. ההתנהלות הזאת היתה תוצאה של מה שהאדם הזה עבר במשך השנים, ואם נפתור את ההתנהלות הזאת נטפל בוודאי גם בכוח האדם. </w:t>
      </w:r>
    </w:p>
    <w:p w14:paraId="5CC453FF" w14:textId="77777777" w:rsidR="00EF1C46" w:rsidRPr="00EF1C46" w:rsidRDefault="00EF1C46" w:rsidP="00EF1C46">
      <w:pPr>
        <w:bidi/>
        <w:jc w:val="both"/>
        <w:rPr>
          <w:rFonts w:cs="David" w:hint="cs"/>
          <w:rtl/>
        </w:rPr>
      </w:pPr>
    </w:p>
    <w:p w14:paraId="72D7341A" w14:textId="77777777" w:rsidR="00EF1C46" w:rsidRPr="00EF1C46" w:rsidRDefault="00EF1C46" w:rsidP="00EF1C46">
      <w:pPr>
        <w:bidi/>
        <w:jc w:val="both"/>
        <w:rPr>
          <w:rFonts w:cs="David" w:hint="cs"/>
          <w:rtl/>
        </w:rPr>
      </w:pPr>
      <w:r w:rsidRPr="00EF1C46">
        <w:rPr>
          <w:rFonts w:cs="David" w:hint="cs"/>
          <w:rtl/>
        </w:rPr>
        <w:tab/>
        <w:t xml:space="preserve">פעמים רבות הוועדות הללו משמשות כמקום לשחרור לחץ וקיטור. אנחנו מדברים, ואחר-כך יוצאים מכאן והדברים ממשיכים להתנהל כדרכם. אני מקווה מאוד שבמקרה הזה זה לא יהיה רק שחרור לחץ ובאמת יתקבלו כאן החלטות, ואולי נשנה חלק מן הדברים. תודה. </w:t>
      </w:r>
    </w:p>
    <w:p w14:paraId="44F6BAD0" w14:textId="77777777" w:rsidR="00EF1C46" w:rsidRPr="00EF1C46" w:rsidRDefault="00EF1C46" w:rsidP="00EF1C46">
      <w:pPr>
        <w:bidi/>
        <w:jc w:val="both"/>
        <w:rPr>
          <w:rFonts w:cs="David" w:hint="cs"/>
          <w:rtl/>
        </w:rPr>
      </w:pPr>
    </w:p>
    <w:p w14:paraId="486990A8"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4DF67BB" w14:textId="77777777" w:rsidR="00EF1C46" w:rsidRPr="00EF1C46" w:rsidRDefault="00EF1C46" w:rsidP="00EF1C46">
      <w:pPr>
        <w:bidi/>
        <w:jc w:val="both"/>
        <w:rPr>
          <w:rFonts w:cs="David" w:hint="cs"/>
          <w:rtl/>
        </w:rPr>
      </w:pPr>
    </w:p>
    <w:p w14:paraId="599B3D96" w14:textId="77777777" w:rsidR="00EF1C46" w:rsidRPr="00EF1C46" w:rsidRDefault="00EF1C46" w:rsidP="00EF1C46">
      <w:pPr>
        <w:bidi/>
        <w:jc w:val="both"/>
        <w:rPr>
          <w:rFonts w:cs="David" w:hint="cs"/>
          <w:rtl/>
        </w:rPr>
      </w:pPr>
      <w:r w:rsidRPr="00EF1C46">
        <w:rPr>
          <w:rFonts w:cs="David" w:hint="cs"/>
          <w:rtl/>
        </w:rPr>
        <w:tab/>
        <w:t xml:space="preserve">תודה. </w:t>
      </w:r>
    </w:p>
    <w:p w14:paraId="3396765D" w14:textId="77777777" w:rsidR="00EF1C46" w:rsidRPr="00EF1C46" w:rsidRDefault="00EF1C46" w:rsidP="00EF1C46">
      <w:pPr>
        <w:bidi/>
        <w:jc w:val="both"/>
        <w:rPr>
          <w:rFonts w:cs="David" w:hint="cs"/>
          <w:rtl/>
        </w:rPr>
      </w:pPr>
      <w:r w:rsidRPr="00EF1C46">
        <w:rPr>
          <w:rFonts w:cs="David"/>
          <w:rtl/>
        </w:rPr>
        <w:br w:type="page"/>
      </w:r>
    </w:p>
    <w:p w14:paraId="2E47A394" w14:textId="77777777" w:rsidR="00EF1C46" w:rsidRPr="00EF1C46" w:rsidRDefault="00EF1C46" w:rsidP="00EF1C46">
      <w:pPr>
        <w:bidi/>
        <w:jc w:val="center"/>
        <w:rPr>
          <w:rFonts w:cs="David" w:hint="cs"/>
          <w:b/>
          <w:bCs/>
          <w:u w:val="single"/>
          <w:rtl/>
        </w:rPr>
      </w:pPr>
      <w:r w:rsidRPr="00EF1C46">
        <w:rPr>
          <w:rFonts w:cs="David" w:hint="cs"/>
          <w:b/>
          <w:bCs/>
          <w:u w:val="single"/>
          <w:rtl/>
        </w:rPr>
        <w:t>שימוש בעודפי תקציב הכנסת משנת 2010 לשנת 2011</w:t>
      </w:r>
    </w:p>
    <w:p w14:paraId="0D5B3DC9" w14:textId="77777777" w:rsidR="00EF1C46" w:rsidRPr="00EF1C46" w:rsidRDefault="00EF1C46" w:rsidP="00EF1C46">
      <w:pPr>
        <w:bidi/>
        <w:jc w:val="both"/>
        <w:rPr>
          <w:rFonts w:cs="David" w:hint="cs"/>
          <w:rtl/>
        </w:rPr>
      </w:pPr>
    </w:p>
    <w:p w14:paraId="005DF368" w14:textId="77777777" w:rsidR="00EF1C46" w:rsidRPr="00EF1C46" w:rsidRDefault="00EF1C46" w:rsidP="00EF1C46">
      <w:pPr>
        <w:bidi/>
        <w:jc w:val="both"/>
        <w:rPr>
          <w:rFonts w:cs="David" w:hint="cs"/>
          <w:rtl/>
        </w:rPr>
      </w:pPr>
    </w:p>
    <w:p w14:paraId="2F4F96C7"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B581A67" w14:textId="77777777" w:rsidR="00EF1C46" w:rsidRPr="00EF1C46" w:rsidRDefault="00EF1C46" w:rsidP="00EF1C46">
      <w:pPr>
        <w:bidi/>
        <w:jc w:val="both"/>
        <w:rPr>
          <w:rFonts w:cs="David" w:hint="cs"/>
          <w:rtl/>
        </w:rPr>
      </w:pPr>
    </w:p>
    <w:p w14:paraId="1DF99592" w14:textId="77777777" w:rsidR="00EF1C46" w:rsidRPr="00EF1C46" w:rsidRDefault="00EF1C46" w:rsidP="00EF1C46">
      <w:pPr>
        <w:bidi/>
        <w:jc w:val="both"/>
        <w:rPr>
          <w:rFonts w:cs="David" w:hint="cs"/>
          <w:rtl/>
        </w:rPr>
      </w:pPr>
      <w:r w:rsidRPr="00EF1C46">
        <w:rPr>
          <w:rFonts w:cs="David" w:hint="cs"/>
          <w:rtl/>
        </w:rPr>
        <w:tab/>
        <w:t xml:space="preserve">אדוני מנכ"ל הכנסת, בבקשה, אני מציע שתסקרו את הסקירה שביקשנו שתציגו. אולי אנחנו פותחים כאן איזה מוסד של סקירה תקופתית, במקרה הזה חצי-שנתית, של ביצוע התקציב, מה נעשה מאז אישרנו אותו, ובמסגרת הזאת, כמובן, אנא התייחסותך גם לסוגייה הנוכחית. ככל שהיועצת המשפטית תמצא לנכון תשלים את הדברים, וגם החשב כמובן, בבקשה. </w:t>
      </w:r>
    </w:p>
    <w:p w14:paraId="0AEBC5B4" w14:textId="77777777" w:rsidR="00EF1C46" w:rsidRPr="00EF1C46" w:rsidRDefault="00EF1C46" w:rsidP="00EF1C46">
      <w:pPr>
        <w:bidi/>
        <w:jc w:val="both"/>
        <w:rPr>
          <w:rFonts w:cs="David" w:hint="cs"/>
          <w:rtl/>
        </w:rPr>
      </w:pPr>
    </w:p>
    <w:p w14:paraId="120C3EB2"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7ACDDDE5" w14:textId="77777777" w:rsidR="00EF1C46" w:rsidRPr="00EF1C46" w:rsidRDefault="00EF1C46" w:rsidP="00EF1C46">
      <w:pPr>
        <w:bidi/>
        <w:jc w:val="both"/>
        <w:rPr>
          <w:rFonts w:cs="David" w:hint="cs"/>
          <w:rtl/>
        </w:rPr>
      </w:pPr>
    </w:p>
    <w:p w14:paraId="46C692FA" w14:textId="77777777" w:rsidR="00EF1C46" w:rsidRPr="00EF1C46" w:rsidRDefault="00EF1C46" w:rsidP="00EF1C46">
      <w:pPr>
        <w:bidi/>
        <w:jc w:val="both"/>
        <w:rPr>
          <w:rFonts w:cs="David" w:hint="cs"/>
          <w:rtl/>
        </w:rPr>
      </w:pPr>
      <w:r w:rsidRPr="00EF1C46">
        <w:rPr>
          <w:rFonts w:cs="David" w:hint="cs"/>
          <w:rtl/>
        </w:rPr>
        <w:tab/>
        <w:t>נדבר עכשיו על הסעיף הראשון?</w:t>
      </w:r>
    </w:p>
    <w:p w14:paraId="4B01532B" w14:textId="77777777" w:rsidR="00EF1C46" w:rsidRPr="00EF1C46" w:rsidRDefault="00EF1C46" w:rsidP="00EF1C46">
      <w:pPr>
        <w:bidi/>
        <w:jc w:val="both"/>
        <w:rPr>
          <w:rFonts w:cs="David" w:hint="cs"/>
          <w:rtl/>
        </w:rPr>
      </w:pPr>
    </w:p>
    <w:p w14:paraId="0CE06401"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7692380" w14:textId="77777777" w:rsidR="00EF1C46" w:rsidRPr="00EF1C46" w:rsidRDefault="00EF1C46" w:rsidP="00EF1C46">
      <w:pPr>
        <w:bidi/>
        <w:jc w:val="both"/>
        <w:rPr>
          <w:rFonts w:cs="David" w:hint="cs"/>
          <w:rtl/>
        </w:rPr>
      </w:pPr>
    </w:p>
    <w:p w14:paraId="3783B4A0" w14:textId="77777777" w:rsidR="00EF1C46" w:rsidRPr="00EF1C46" w:rsidRDefault="00EF1C46" w:rsidP="00EF1C46">
      <w:pPr>
        <w:bidi/>
        <w:jc w:val="both"/>
        <w:rPr>
          <w:rFonts w:cs="David" w:hint="cs"/>
          <w:rtl/>
        </w:rPr>
      </w:pPr>
      <w:r w:rsidRPr="00EF1C46">
        <w:rPr>
          <w:rFonts w:cs="David" w:hint="cs"/>
          <w:rtl/>
        </w:rPr>
        <w:tab/>
        <w:t xml:space="preserve">מנכ"ל הכנסת יציג לנו סקירה ובמסגרת הזאת יתייחס גם לסוגייה הזאת. הודעתי את זה בתחילת הישיבה. </w:t>
      </w:r>
    </w:p>
    <w:p w14:paraId="52B530C5" w14:textId="77777777" w:rsidR="00EF1C46" w:rsidRPr="00EF1C46" w:rsidRDefault="00EF1C46" w:rsidP="00EF1C46">
      <w:pPr>
        <w:bidi/>
        <w:jc w:val="both"/>
        <w:rPr>
          <w:rFonts w:cs="David" w:hint="cs"/>
          <w:rtl/>
        </w:rPr>
      </w:pPr>
    </w:p>
    <w:p w14:paraId="0C1CDCD2"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4A50234E" w14:textId="77777777" w:rsidR="00EF1C46" w:rsidRPr="00EF1C46" w:rsidRDefault="00EF1C46" w:rsidP="00EF1C46">
      <w:pPr>
        <w:bidi/>
        <w:jc w:val="both"/>
        <w:rPr>
          <w:rFonts w:cs="David" w:hint="cs"/>
          <w:rtl/>
        </w:rPr>
      </w:pPr>
    </w:p>
    <w:p w14:paraId="7F6737F5" w14:textId="77777777" w:rsidR="00EF1C46" w:rsidRPr="00EF1C46" w:rsidRDefault="00EF1C46" w:rsidP="00EF1C46">
      <w:pPr>
        <w:bidi/>
        <w:jc w:val="both"/>
        <w:rPr>
          <w:rFonts w:cs="David" w:hint="cs"/>
          <w:rtl/>
        </w:rPr>
      </w:pPr>
      <w:r w:rsidRPr="00EF1C46">
        <w:rPr>
          <w:rFonts w:cs="David" w:hint="cs"/>
          <w:rtl/>
        </w:rPr>
        <w:tab/>
        <w:t xml:space="preserve">יש לנו גם התייחסויות לתקציב. </w:t>
      </w:r>
    </w:p>
    <w:p w14:paraId="35DA9CED" w14:textId="77777777" w:rsidR="00EF1C46" w:rsidRPr="00EF1C46" w:rsidRDefault="00EF1C46" w:rsidP="00EF1C46">
      <w:pPr>
        <w:bidi/>
        <w:jc w:val="both"/>
        <w:rPr>
          <w:rFonts w:cs="David" w:hint="cs"/>
          <w:rtl/>
        </w:rPr>
      </w:pPr>
    </w:p>
    <w:p w14:paraId="1EC311BB"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3C8C0069" w14:textId="77777777" w:rsidR="00EF1C46" w:rsidRPr="00EF1C46" w:rsidRDefault="00EF1C46" w:rsidP="00EF1C46">
      <w:pPr>
        <w:bidi/>
        <w:jc w:val="both"/>
        <w:rPr>
          <w:rFonts w:cs="David" w:hint="cs"/>
          <w:rtl/>
        </w:rPr>
      </w:pPr>
    </w:p>
    <w:p w14:paraId="61F88EF0" w14:textId="77777777" w:rsidR="00EF1C46" w:rsidRPr="00EF1C46" w:rsidRDefault="00EF1C46" w:rsidP="00EF1C46">
      <w:pPr>
        <w:bidi/>
        <w:jc w:val="both"/>
        <w:rPr>
          <w:rFonts w:cs="David" w:hint="cs"/>
          <w:rtl/>
        </w:rPr>
      </w:pPr>
      <w:r w:rsidRPr="00EF1C46">
        <w:rPr>
          <w:rFonts w:cs="David" w:hint="cs"/>
          <w:rtl/>
        </w:rPr>
        <w:tab/>
        <w:t xml:space="preserve">בוודאי נקיים גם דיון בסעיפים השונים. ייתכן שלא נספיק לסיים את הדיון היום ואז נקבע ישיבה נוספת. נמצה את הדיון לעומק, בוודאי. בבקשה, אדוני. </w:t>
      </w:r>
    </w:p>
    <w:p w14:paraId="17908261" w14:textId="77777777" w:rsidR="00EF1C46" w:rsidRPr="00EF1C46" w:rsidRDefault="00EF1C46" w:rsidP="00EF1C46">
      <w:pPr>
        <w:bidi/>
        <w:jc w:val="both"/>
        <w:rPr>
          <w:rFonts w:cs="David" w:hint="cs"/>
          <w:rtl/>
        </w:rPr>
      </w:pPr>
    </w:p>
    <w:p w14:paraId="1DE67A03"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2DE39677" w14:textId="77777777" w:rsidR="00EF1C46" w:rsidRPr="00EF1C46" w:rsidRDefault="00EF1C46" w:rsidP="00EF1C46">
      <w:pPr>
        <w:bidi/>
        <w:jc w:val="both"/>
        <w:rPr>
          <w:rFonts w:cs="David" w:hint="cs"/>
          <w:rtl/>
        </w:rPr>
      </w:pPr>
    </w:p>
    <w:p w14:paraId="0F1010C0" w14:textId="77777777" w:rsidR="00EF1C46" w:rsidRPr="00EF1C46" w:rsidRDefault="00EF1C46" w:rsidP="00EF1C46">
      <w:pPr>
        <w:bidi/>
        <w:jc w:val="both"/>
        <w:rPr>
          <w:rFonts w:cs="David" w:hint="cs"/>
          <w:rtl/>
        </w:rPr>
      </w:pPr>
      <w:r w:rsidRPr="00EF1C46">
        <w:rPr>
          <w:rFonts w:cs="David" w:hint="cs"/>
          <w:rtl/>
        </w:rPr>
        <w:tab/>
        <w:t xml:space="preserve">תודה רבה. תודה גם על ההזדמנות שניתנת לנו להתייחס לוועדת התקציב כאל דירקטוריון. ככל שהדבר הזה יעלה יפה, נשמח להופיע כאן באופן יזום מדי חצי שנה בכדי לדווח, גם על ביצוע התקציב שהוועדה הזאת אישרה. נחזור אליכם, שולחינו, האחראים עלינו, ונדווח איפה היינו ומה עשינו, כולל מה עשינו עם הכסף. </w:t>
      </w:r>
    </w:p>
    <w:p w14:paraId="765F4E18" w14:textId="77777777" w:rsidR="00EF1C46" w:rsidRPr="00EF1C46" w:rsidRDefault="00EF1C46" w:rsidP="00EF1C46">
      <w:pPr>
        <w:bidi/>
        <w:jc w:val="both"/>
        <w:rPr>
          <w:rFonts w:cs="David" w:hint="cs"/>
          <w:rtl/>
        </w:rPr>
      </w:pPr>
    </w:p>
    <w:p w14:paraId="4143DF56" w14:textId="77777777" w:rsidR="00EF1C46" w:rsidRPr="00EF1C46" w:rsidRDefault="00EF1C46" w:rsidP="00EF1C46">
      <w:pPr>
        <w:bidi/>
        <w:jc w:val="both"/>
        <w:rPr>
          <w:rFonts w:cs="David" w:hint="cs"/>
          <w:rtl/>
        </w:rPr>
      </w:pPr>
      <w:r w:rsidRPr="00EF1C46">
        <w:rPr>
          <w:rFonts w:cs="David" w:hint="cs"/>
          <w:rtl/>
        </w:rPr>
        <w:tab/>
        <w:t xml:space="preserve">הייתי מבקש את רשות היושב-ראש שקודם כול חשב הכנסת יציג כאן מצגת קצרה מאוד על ביצוע התקציב, על המספרים עצמם, ואחר-כך אסקור באופן רחב קצת יותר את התהליכים, שאולי לא רואים אותם ממש בתוך ביצוע התקציב. </w:t>
      </w:r>
    </w:p>
    <w:p w14:paraId="63DBC061" w14:textId="77777777" w:rsidR="00EF1C46" w:rsidRPr="00EF1C46" w:rsidRDefault="00EF1C46" w:rsidP="00EF1C46">
      <w:pPr>
        <w:bidi/>
        <w:jc w:val="both"/>
        <w:rPr>
          <w:rFonts w:cs="David" w:hint="cs"/>
          <w:rtl/>
        </w:rPr>
      </w:pPr>
    </w:p>
    <w:p w14:paraId="007036CA" w14:textId="77777777" w:rsidR="00EF1C46" w:rsidRPr="00EF1C46" w:rsidRDefault="00EF1C46" w:rsidP="00EF1C46">
      <w:pPr>
        <w:bidi/>
        <w:jc w:val="both"/>
        <w:rPr>
          <w:rFonts w:cs="David" w:hint="cs"/>
          <w:rtl/>
        </w:rPr>
      </w:pPr>
      <w:r w:rsidRPr="00EF1C46">
        <w:rPr>
          <w:rFonts w:cs="David" w:hint="cs"/>
          <w:rtl/>
        </w:rPr>
        <w:tab/>
        <w:t xml:space="preserve">אגב, לראשונה אנחנו חוזרים באמצע שנת תקציב ומדווחים על ביצוע התקציב. דיווח מסוג כזה לא קיים אפילו בממשלה. אנו מקווים שהדבר הזה יהפוך להיות סטנדרד אצלנו בכנסת. יתרה מכך, אנו מקווים שכבר בשנת התקציב 2012 נוכל להציג בפניכם, ואחר-כך בפני הציבור באמצעות אתר האינטרנט, משהו בדומה למאזן </w:t>
      </w:r>
      <w:r w:rsidRPr="00EF1C46">
        <w:rPr>
          <w:rFonts w:cs="David"/>
          <w:rtl/>
        </w:rPr>
        <w:t>–</w:t>
      </w:r>
      <w:r w:rsidRPr="00EF1C46">
        <w:rPr>
          <w:rFonts w:cs="David" w:hint="cs"/>
          <w:rtl/>
        </w:rPr>
        <w:t xml:space="preserve"> דוח שנתי. אינני יודע אם נרד לרזולוציה של דוחות רבעוניים, אבל לפחות דוח שנתי. </w:t>
      </w:r>
    </w:p>
    <w:p w14:paraId="6BF285EC" w14:textId="77777777" w:rsidR="00EF1C46" w:rsidRPr="00EF1C46" w:rsidRDefault="00EF1C46" w:rsidP="00EF1C46">
      <w:pPr>
        <w:bidi/>
        <w:jc w:val="both"/>
        <w:rPr>
          <w:rFonts w:cs="David" w:hint="cs"/>
          <w:rtl/>
        </w:rPr>
      </w:pPr>
    </w:p>
    <w:p w14:paraId="5208A4D2"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המדינה כולה, ועמה גם הכנסת, עוברת, גם מבחינה חשבונאית </w:t>
      </w:r>
      <w:r w:rsidRPr="00EF1C46">
        <w:rPr>
          <w:rFonts w:cs="David"/>
          <w:rtl/>
        </w:rPr>
        <w:t>–</w:t>
      </w:r>
      <w:r w:rsidRPr="00EF1C46">
        <w:rPr>
          <w:rFonts w:cs="David" w:hint="cs"/>
          <w:rtl/>
        </w:rPr>
        <w:t xml:space="preserve"> ואני לא מתיימר להבין בזה יותר מדי </w:t>
      </w:r>
      <w:r w:rsidRPr="00EF1C46">
        <w:rPr>
          <w:rFonts w:cs="David"/>
          <w:rtl/>
        </w:rPr>
        <w:t>–</w:t>
      </w:r>
      <w:r w:rsidRPr="00EF1C46">
        <w:rPr>
          <w:rFonts w:cs="David" w:hint="cs"/>
          <w:rtl/>
        </w:rPr>
        <w:t xml:space="preserve"> וגם מבחינת האפשרות הטכנולוגית להפיק את הנתונים, גם הנתונים התקציביים וגם התפעוליים, ולנהל אותם, למערכת שנקראת "מרכבה". אני בטוח שחלק מחברי הכנסת שמעו עליה. גם הכנסת מצטרפת לזה. אחת האפליקציות תאפשר לנו לחזור אליכם, אל ה"דירקטוריון", ולהראות לכם באופן מפורט מאוד תקציב מול ביצוע. </w:t>
      </w:r>
    </w:p>
    <w:p w14:paraId="30A7FBDC" w14:textId="77777777" w:rsidR="00EF1C46" w:rsidRPr="00EF1C46" w:rsidRDefault="00EF1C46" w:rsidP="00EF1C46">
      <w:pPr>
        <w:bidi/>
        <w:jc w:val="both"/>
        <w:rPr>
          <w:rFonts w:cs="David" w:hint="cs"/>
          <w:rtl/>
        </w:rPr>
      </w:pPr>
    </w:p>
    <w:p w14:paraId="3775EC28" w14:textId="77777777" w:rsidR="00EF1C46" w:rsidRPr="00EF1C46" w:rsidRDefault="00EF1C46" w:rsidP="00EF1C46">
      <w:pPr>
        <w:bidi/>
        <w:jc w:val="both"/>
        <w:rPr>
          <w:rFonts w:cs="David" w:hint="cs"/>
          <w:rtl/>
        </w:rPr>
      </w:pPr>
      <w:r w:rsidRPr="00EF1C46">
        <w:rPr>
          <w:rFonts w:cs="David" w:hint="cs"/>
          <w:rtl/>
        </w:rPr>
        <w:tab/>
        <w:t xml:space="preserve">כאמור, ברשות היושב-ראש, הייתי מבקש שעכשיו תוצג המצגת על-ידי החשב. </w:t>
      </w:r>
    </w:p>
    <w:p w14:paraId="41F18E14" w14:textId="77777777" w:rsidR="00EF1C46" w:rsidRPr="00EF1C46" w:rsidRDefault="00EF1C46" w:rsidP="00EF1C46">
      <w:pPr>
        <w:bidi/>
        <w:jc w:val="both"/>
        <w:rPr>
          <w:rFonts w:cs="David" w:hint="cs"/>
          <w:rtl/>
        </w:rPr>
      </w:pPr>
    </w:p>
    <w:p w14:paraId="6AE45D0B" w14:textId="77777777" w:rsidR="00EF1C46" w:rsidRPr="00EF1C46" w:rsidRDefault="00EF1C46" w:rsidP="00EF1C46">
      <w:pPr>
        <w:keepLines/>
        <w:bidi/>
        <w:jc w:val="both"/>
        <w:rPr>
          <w:rFonts w:cs="David" w:hint="cs"/>
          <w:u w:val="single"/>
          <w:rtl/>
        </w:rPr>
      </w:pPr>
      <w:r w:rsidRPr="00EF1C46">
        <w:rPr>
          <w:rFonts w:cs="David" w:hint="cs"/>
          <w:u w:val="single"/>
          <w:rtl/>
        </w:rPr>
        <w:t>חיים אבידור:</w:t>
      </w:r>
    </w:p>
    <w:p w14:paraId="55D26FA6" w14:textId="77777777" w:rsidR="00EF1C46" w:rsidRPr="00EF1C46" w:rsidRDefault="00EF1C46" w:rsidP="00EF1C46">
      <w:pPr>
        <w:keepLines/>
        <w:bidi/>
        <w:jc w:val="both"/>
        <w:rPr>
          <w:rFonts w:cs="David" w:hint="cs"/>
          <w:rtl/>
        </w:rPr>
      </w:pPr>
    </w:p>
    <w:p w14:paraId="05120881" w14:textId="77777777" w:rsidR="00EF1C46" w:rsidRPr="00EF1C46" w:rsidRDefault="00EF1C46" w:rsidP="00EF1C46">
      <w:pPr>
        <w:keepLines/>
        <w:bidi/>
        <w:jc w:val="both"/>
        <w:rPr>
          <w:rFonts w:cs="David" w:hint="cs"/>
          <w:rtl/>
        </w:rPr>
      </w:pPr>
      <w:r w:rsidRPr="00EF1C46">
        <w:rPr>
          <w:rFonts w:cs="David" w:hint="cs"/>
          <w:rtl/>
        </w:rPr>
        <w:tab/>
        <w:t xml:space="preserve">אנחנו מבקשים היום מן הוועדה המשותפת לאשר לנו העברות תקציב שתוקצבו בשנה שעברה ועדיין לא בוצעו. הן יבוצעו בשנה הזאת או בהמשך ולכן אנחנו מעבירים אותן כעת. בטבלה הבאה תראו את המספרים. </w:t>
      </w:r>
    </w:p>
    <w:p w14:paraId="1FDCDE22" w14:textId="77777777" w:rsidR="00EF1C46" w:rsidRPr="00EF1C46" w:rsidRDefault="00EF1C46" w:rsidP="00EF1C46">
      <w:pPr>
        <w:bidi/>
        <w:jc w:val="both"/>
        <w:rPr>
          <w:rFonts w:cs="David" w:hint="cs"/>
          <w:rtl/>
        </w:rPr>
      </w:pPr>
    </w:p>
    <w:p w14:paraId="77428AB3" w14:textId="77777777" w:rsidR="00EF1C46" w:rsidRPr="00EF1C46" w:rsidRDefault="00EF1C46" w:rsidP="00EF1C46">
      <w:pPr>
        <w:bidi/>
        <w:jc w:val="both"/>
        <w:rPr>
          <w:rFonts w:cs="David" w:hint="cs"/>
          <w:rtl/>
        </w:rPr>
      </w:pPr>
      <w:r w:rsidRPr="00EF1C46">
        <w:rPr>
          <w:rFonts w:cs="David" w:hint="cs"/>
          <w:rtl/>
        </w:rPr>
        <w:tab/>
        <w:t xml:space="preserve">בגדול, אושר לכנסת לשנת 2011 תקציב בסך 627 מיליון שקלים. מתוכם, 81 מיליון שקלים יועדו למוזיאון הכנסת, או "בית פרומין", שאתייחס אליו בהמשך. נכון להיום ניצלנו כ-40% מן התקציב שאושר לנו בשנה שעברה. </w:t>
      </w:r>
    </w:p>
    <w:p w14:paraId="4ECFF8C0" w14:textId="77777777" w:rsidR="00EF1C46" w:rsidRPr="00EF1C46" w:rsidRDefault="00EF1C46" w:rsidP="00EF1C46">
      <w:pPr>
        <w:bidi/>
        <w:jc w:val="both"/>
        <w:rPr>
          <w:rFonts w:cs="David" w:hint="cs"/>
          <w:rtl/>
        </w:rPr>
      </w:pPr>
    </w:p>
    <w:p w14:paraId="1B86C42E"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1C20D7CE" w14:textId="77777777" w:rsidR="00EF1C46" w:rsidRPr="00EF1C46" w:rsidRDefault="00EF1C46" w:rsidP="00EF1C46">
      <w:pPr>
        <w:bidi/>
        <w:jc w:val="both"/>
        <w:rPr>
          <w:rFonts w:cs="David" w:hint="cs"/>
          <w:rtl/>
        </w:rPr>
      </w:pPr>
    </w:p>
    <w:p w14:paraId="3303AB11" w14:textId="77777777" w:rsidR="00EF1C46" w:rsidRPr="00EF1C46" w:rsidRDefault="00EF1C46" w:rsidP="00EF1C46">
      <w:pPr>
        <w:bidi/>
        <w:jc w:val="both"/>
        <w:rPr>
          <w:rFonts w:cs="David" w:hint="cs"/>
          <w:rtl/>
        </w:rPr>
      </w:pPr>
      <w:r w:rsidRPr="00EF1C46">
        <w:rPr>
          <w:rFonts w:cs="David" w:hint="cs"/>
          <w:rtl/>
        </w:rPr>
        <w:tab/>
        <w:t>60% מתקציב 2010 לא נוצל?</w:t>
      </w:r>
    </w:p>
    <w:p w14:paraId="2EC66B9E" w14:textId="77777777" w:rsidR="00EF1C46" w:rsidRPr="00EF1C46" w:rsidRDefault="00EF1C46" w:rsidP="00EF1C46">
      <w:pPr>
        <w:bidi/>
        <w:jc w:val="both"/>
        <w:rPr>
          <w:rFonts w:cs="David" w:hint="cs"/>
          <w:rtl/>
        </w:rPr>
      </w:pPr>
    </w:p>
    <w:p w14:paraId="0D1B47F8"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6AA4B814" w14:textId="77777777" w:rsidR="00EF1C46" w:rsidRPr="00EF1C46" w:rsidRDefault="00EF1C46" w:rsidP="00EF1C46">
      <w:pPr>
        <w:bidi/>
        <w:jc w:val="both"/>
        <w:rPr>
          <w:rFonts w:cs="David" w:hint="cs"/>
          <w:rtl/>
        </w:rPr>
      </w:pPr>
    </w:p>
    <w:p w14:paraId="4C36BFF1" w14:textId="77777777" w:rsidR="00EF1C46" w:rsidRPr="00EF1C46" w:rsidRDefault="00EF1C46" w:rsidP="00EF1C46">
      <w:pPr>
        <w:bidi/>
        <w:jc w:val="both"/>
        <w:rPr>
          <w:rFonts w:cs="David" w:hint="cs"/>
          <w:rtl/>
        </w:rPr>
      </w:pPr>
      <w:r w:rsidRPr="00EF1C46">
        <w:rPr>
          <w:rFonts w:cs="David" w:hint="cs"/>
          <w:rtl/>
        </w:rPr>
        <w:tab/>
        <w:t xml:space="preserve">אני מדבר על התקציב לשנת 2011. אני חוזר: התקציב המקורי שאושר לשנת 2011 עמד על 627 מיליון שקלים. 114 מיליון שקלים אני מבקש מן הוועדה המשותפת לאשר להעביר מ-2010 ל-2011, שהם למעשה דברים שאושרו בשנת 2010 אבל בפועל לא בוצעו והתשלומים יהיו בשנת 2011. </w:t>
      </w:r>
    </w:p>
    <w:p w14:paraId="6B6E50DF" w14:textId="77777777" w:rsidR="00EF1C46" w:rsidRPr="00EF1C46" w:rsidRDefault="00EF1C46" w:rsidP="00EF1C46">
      <w:pPr>
        <w:bidi/>
        <w:jc w:val="both"/>
        <w:rPr>
          <w:rFonts w:cs="David" w:hint="cs"/>
          <w:rtl/>
        </w:rPr>
      </w:pPr>
    </w:p>
    <w:p w14:paraId="0221706E"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57E2D159" w14:textId="77777777" w:rsidR="00EF1C46" w:rsidRPr="00EF1C46" w:rsidRDefault="00EF1C46" w:rsidP="00EF1C46">
      <w:pPr>
        <w:bidi/>
        <w:jc w:val="both"/>
        <w:rPr>
          <w:rFonts w:cs="David" w:hint="cs"/>
          <w:rtl/>
        </w:rPr>
      </w:pPr>
    </w:p>
    <w:p w14:paraId="338635AD" w14:textId="77777777" w:rsidR="00EF1C46" w:rsidRPr="00EF1C46" w:rsidRDefault="00EF1C46" w:rsidP="00EF1C46">
      <w:pPr>
        <w:bidi/>
        <w:jc w:val="both"/>
        <w:rPr>
          <w:rFonts w:cs="David" w:hint="cs"/>
          <w:rtl/>
        </w:rPr>
      </w:pPr>
      <w:r w:rsidRPr="00EF1C46">
        <w:rPr>
          <w:rFonts w:cs="David" w:hint="cs"/>
          <w:rtl/>
        </w:rPr>
        <w:tab/>
        <w:t>כמו מה?</w:t>
      </w:r>
    </w:p>
    <w:p w14:paraId="3EC5FF5F" w14:textId="77777777" w:rsidR="00EF1C46" w:rsidRPr="00EF1C46" w:rsidRDefault="00EF1C46" w:rsidP="00EF1C46">
      <w:pPr>
        <w:bidi/>
        <w:jc w:val="both"/>
        <w:rPr>
          <w:rFonts w:cs="David" w:hint="cs"/>
          <w:rtl/>
        </w:rPr>
      </w:pPr>
    </w:p>
    <w:p w14:paraId="4CE2AAF7"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2EC59C33" w14:textId="77777777" w:rsidR="00EF1C46" w:rsidRPr="00EF1C46" w:rsidRDefault="00EF1C46" w:rsidP="00EF1C46">
      <w:pPr>
        <w:bidi/>
        <w:jc w:val="both"/>
        <w:rPr>
          <w:rFonts w:cs="David" w:hint="cs"/>
          <w:rtl/>
        </w:rPr>
      </w:pPr>
    </w:p>
    <w:p w14:paraId="6E061B87" w14:textId="77777777" w:rsidR="00EF1C46" w:rsidRPr="00EF1C46" w:rsidRDefault="00EF1C46" w:rsidP="00EF1C46">
      <w:pPr>
        <w:bidi/>
        <w:jc w:val="both"/>
        <w:rPr>
          <w:rFonts w:cs="David" w:hint="cs"/>
          <w:rtl/>
        </w:rPr>
      </w:pPr>
      <w:r w:rsidRPr="00EF1C46">
        <w:rPr>
          <w:rFonts w:cs="David" w:hint="cs"/>
          <w:rtl/>
        </w:rPr>
        <w:tab/>
        <w:t>כמו שכר חברי כנסת של החודש האחרון, כמו מכוניות משוריינות שהיינו צריכים לקנות, כמו מערכת ה"סנהדרין" שתקצבנו, כמו תוספות.</w:t>
      </w:r>
    </w:p>
    <w:p w14:paraId="7B5B036C" w14:textId="77777777" w:rsidR="00EF1C46" w:rsidRPr="00EF1C46" w:rsidRDefault="00EF1C46" w:rsidP="00EF1C46">
      <w:pPr>
        <w:bidi/>
        <w:jc w:val="both"/>
        <w:rPr>
          <w:rFonts w:cs="David" w:hint="cs"/>
          <w:rtl/>
        </w:rPr>
      </w:pPr>
    </w:p>
    <w:p w14:paraId="6D9F5053"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13D9775E" w14:textId="77777777" w:rsidR="00EF1C46" w:rsidRPr="00EF1C46" w:rsidRDefault="00EF1C46" w:rsidP="00EF1C46">
      <w:pPr>
        <w:bidi/>
        <w:jc w:val="both"/>
        <w:rPr>
          <w:rFonts w:cs="David" w:hint="cs"/>
          <w:rtl/>
        </w:rPr>
      </w:pPr>
    </w:p>
    <w:p w14:paraId="18C50454" w14:textId="77777777" w:rsidR="00EF1C46" w:rsidRPr="00EF1C46" w:rsidRDefault="00EF1C46" w:rsidP="00EF1C46">
      <w:pPr>
        <w:bidi/>
        <w:jc w:val="both"/>
        <w:rPr>
          <w:rFonts w:cs="David" w:hint="cs"/>
          <w:rtl/>
        </w:rPr>
      </w:pPr>
      <w:r w:rsidRPr="00EF1C46">
        <w:rPr>
          <w:rFonts w:cs="David" w:hint="cs"/>
          <w:rtl/>
        </w:rPr>
        <w:tab/>
        <w:t>מה זה "שכר חברי כנסת שלא שולם"?</w:t>
      </w:r>
    </w:p>
    <w:p w14:paraId="5943C050" w14:textId="77777777" w:rsidR="00EF1C46" w:rsidRPr="00EF1C46" w:rsidRDefault="00EF1C46" w:rsidP="00EF1C46">
      <w:pPr>
        <w:bidi/>
        <w:jc w:val="both"/>
        <w:rPr>
          <w:rFonts w:cs="David" w:hint="cs"/>
          <w:rtl/>
        </w:rPr>
      </w:pPr>
    </w:p>
    <w:p w14:paraId="1735A6F0"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005211EB" w14:textId="77777777" w:rsidR="00EF1C46" w:rsidRPr="00EF1C46" w:rsidRDefault="00EF1C46" w:rsidP="00EF1C46">
      <w:pPr>
        <w:bidi/>
        <w:jc w:val="both"/>
        <w:rPr>
          <w:rFonts w:cs="David" w:hint="cs"/>
          <w:rtl/>
        </w:rPr>
      </w:pPr>
    </w:p>
    <w:p w14:paraId="678617D8" w14:textId="77777777" w:rsidR="00EF1C46" w:rsidRPr="00EF1C46" w:rsidRDefault="00EF1C46" w:rsidP="00EF1C46">
      <w:pPr>
        <w:bidi/>
        <w:jc w:val="both"/>
        <w:rPr>
          <w:rFonts w:cs="David" w:hint="cs"/>
          <w:rtl/>
        </w:rPr>
      </w:pPr>
      <w:r w:rsidRPr="00EF1C46">
        <w:rPr>
          <w:rFonts w:cs="David" w:hint="cs"/>
          <w:rtl/>
        </w:rPr>
        <w:tab/>
        <w:t xml:space="preserve">למשל תקציב הלשכה, 12,000 שקלים שחברי הכנסת לא מנצלים. אנחנו מאפשרים להעביר אותם משנה לשנה וזה מסתכם ב-1.2 מיליון שקלים העברה משנה שעברה. </w:t>
      </w:r>
    </w:p>
    <w:p w14:paraId="1E4DB182" w14:textId="77777777" w:rsidR="00EF1C46" w:rsidRPr="00EF1C46" w:rsidRDefault="00EF1C46" w:rsidP="00EF1C46">
      <w:pPr>
        <w:bidi/>
        <w:jc w:val="both"/>
        <w:rPr>
          <w:rFonts w:cs="David" w:hint="cs"/>
          <w:rtl/>
        </w:rPr>
      </w:pPr>
    </w:p>
    <w:p w14:paraId="259F89A4"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74702201" w14:textId="77777777" w:rsidR="00EF1C46" w:rsidRPr="00EF1C46" w:rsidRDefault="00EF1C46" w:rsidP="00EF1C46">
      <w:pPr>
        <w:bidi/>
        <w:jc w:val="both"/>
        <w:rPr>
          <w:rFonts w:cs="David" w:hint="cs"/>
          <w:rtl/>
        </w:rPr>
      </w:pPr>
    </w:p>
    <w:p w14:paraId="0CD580DE" w14:textId="77777777" w:rsidR="00EF1C46" w:rsidRPr="00EF1C46" w:rsidRDefault="00EF1C46" w:rsidP="00EF1C46">
      <w:pPr>
        <w:bidi/>
        <w:jc w:val="both"/>
        <w:rPr>
          <w:rFonts w:cs="David" w:hint="cs"/>
          <w:rtl/>
        </w:rPr>
      </w:pPr>
      <w:r w:rsidRPr="00EF1C46">
        <w:rPr>
          <w:rFonts w:cs="David" w:hint="cs"/>
          <w:rtl/>
        </w:rPr>
        <w:tab/>
        <w:t>מה הסכום שאתה מבקש להעביר מ-2010 ל-2011?</w:t>
      </w:r>
    </w:p>
    <w:p w14:paraId="75BD8BE7" w14:textId="77777777" w:rsidR="00EF1C46" w:rsidRPr="00EF1C46" w:rsidRDefault="00EF1C46" w:rsidP="00EF1C46">
      <w:pPr>
        <w:bidi/>
        <w:jc w:val="both"/>
        <w:rPr>
          <w:rFonts w:cs="David" w:hint="cs"/>
          <w:rtl/>
        </w:rPr>
      </w:pPr>
    </w:p>
    <w:p w14:paraId="03AD1329"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21C4B149" w14:textId="77777777" w:rsidR="00EF1C46" w:rsidRPr="00EF1C46" w:rsidRDefault="00EF1C46" w:rsidP="00EF1C46">
      <w:pPr>
        <w:bidi/>
        <w:jc w:val="both"/>
        <w:rPr>
          <w:rFonts w:cs="David" w:hint="cs"/>
          <w:rtl/>
        </w:rPr>
      </w:pPr>
    </w:p>
    <w:p w14:paraId="11D20980" w14:textId="77777777" w:rsidR="00EF1C46" w:rsidRPr="00EF1C46" w:rsidRDefault="00EF1C46" w:rsidP="00EF1C46">
      <w:pPr>
        <w:bidi/>
        <w:jc w:val="both"/>
        <w:rPr>
          <w:rFonts w:cs="David" w:hint="cs"/>
          <w:rtl/>
        </w:rPr>
      </w:pPr>
      <w:r w:rsidRPr="00EF1C46">
        <w:rPr>
          <w:rFonts w:cs="David" w:hint="cs"/>
          <w:rtl/>
        </w:rPr>
        <w:tab/>
        <w:t xml:space="preserve">114 מיליון שקלים. </w:t>
      </w:r>
    </w:p>
    <w:p w14:paraId="41C32E05" w14:textId="77777777" w:rsidR="00EF1C46" w:rsidRPr="00EF1C46" w:rsidRDefault="00EF1C46" w:rsidP="00EF1C46">
      <w:pPr>
        <w:bidi/>
        <w:jc w:val="both"/>
        <w:rPr>
          <w:rFonts w:cs="David" w:hint="cs"/>
          <w:rtl/>
        </w:rPr>
      </w:pPr>
    </w:p>
    <w:p w14:paraId="77C94A55"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00359AE4" w14:textId="77777777" w:rsidR="00EF1C46" w:rsidRPr="00EF1C46" w:rsidRDefault="00EF1C46" w:rsidP="00EF1C46">
      <w:pPr>
        <w:bidi/>
        <w:jc w:val="both"/>
        <w:rPr>
          <w:rFonts w:cs="David" w:hint="cs"/>
          <w:rtl/>
        </w:rPr>
      </w:pPr>
    </w:p>
    <w:p w14:paraId="2383C19F" w14:textId="77777777" w:rsidR="00EF1C46" w:rsidRPr="00EF1C46" w:rsidRDefault="00EF1C46" w:rsidP="00EF1C46">
      <w:pPr>
        <w:bidi/>
        <w:jc w:val="both"/>
        <w:rPr>
          <w:rFonts w:cs="David" w:hint="cs"/>
          <w:rtl/>
        </w:rPr>
      </w:pPr>
      <w:r w:rsidRPr="00EF1C46">
        <w:rPr>
          <w:rFonts w:cs="David" w:hint="cs"/>
          <w:rtl/>
        </w:rPr>
        <w:tab/>
        <w:t xml:space="preserve">זה סכום גדול מאוד ואני לא מבין למה מראש לא גורעים את התקציב. לפעמים יש פער שניתן להבינו, אבל כאן מדובר בסכום גבוה מאוד. </w:t>
      </w:r>
    </w:p>
    <w:p w14:paraId="10A7AB5C" w14:textId="77777777" w:rsidR="00EF1C46" w:rsidRPr="00EF1C46" w:rsidRDefault="00EF1C46" w:rsidP="00EF1C46">
      <w:pPr>
        <w:bidi/>
        <w:jc w:val="both"/>
        <w:rPr>
          <w:rFonts w:cs="David" w:hint="cs"/>
          <w:rtl/>
        </w:rPr>
      </w:pPr>
    </w:p>
    <w:p w14:paraId="0B65ABF0"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5681BC8D" w14:textId="77777777" w:rsidR="00EF1C46" w:rsidRPr="00EF1C46" w:rsidRDefault="00EF1C46" w:rsidP="00EF1C46">
      <w:pPr>
        <w:bidi/>
        <w:jc w:val="both"/>
        <w:rPr>
          <w:rFonts w:cs="David" w:hint="cs"/>
          <w:rtl/>
        </w:rPr>
      </w:pPr>
    </w:p>
    <w:p w14:paraId="4A2B4710" w14:textId="77777777" w:rsidR="00EF1C46" w:rsidRPr="00EF1C46" w:rsidRDefault="00EF1C46" w:rsidP="00EF1C46">
      <w:pPr>
        <w:bidi/>
        <w:jc w:val="both"/>
        <w:rPr>
          <w:rFonts w:cs="David" w:hint="cs"/>
          <w:rtl/>
        </w:rPr>
      </w:pPr>
      <w:r w:rsidRPr="00EF1C46">
        <w:rPr>
          <w:rFonts w:cs="David" w:hint="cs"/>
          <w:rtl/>
        </w:rPr>
        <w:tab/>
        <w:t xml:space="preserve">נחזור על הדבר הזה. מתוך 114 מיליון שקלים, 45 מיליון שקלים מתייחסים ל"בית פרומין". </w:t>
      </w:r>
    </w:p>
    <w:p w14:paraId="7952027B" w14:textId="77777777" w:rsidR="00EF1C46" w:rsidRPr="00EF1C46" w:rsidRDefault="00EF1C46" w:rsidP="00EF1C46">
      <w:pPr>
        <w:bidi/>
        <w:jc w:val="both"/>
        <w:rPr>
          <w:rFonts w:cs="David" w:hint="cs"/>
          <w:rtl/>
        </w:rPr>
      </w:pPr>
    </w:p>
    <w:p w14:paraId="5A36286F"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6ABA1EFC" w14:textId="77777777" w:rsidR="00EF1C46" w:rsidRPr="00EF1C46" w:rsidRDefault="00EF1C46" w:rsidP="00EF1C46">
      <w:pPr>
        <w:bidi/>
        <w:jc w:val="both"/>
        <w:rPr>
          <w:rFonts w:cs="David" w:hint="cs"/>
          <w:rtl/>
        </w:rPr>
      </w:pPr>
    </w:p>
    <w:p w14:paraId="0143A2A3" w14:textId="77777777" w:rsidR="00EF1C46" w:rsidRPr="00EF1C46" w:rsidRDefault="00EF1C46" w:rsidP="00EF1C46">
      <w:pPr>
        <w:bidi/>
        <w:jc w:val="both"/>
        <w:rPr>
          <w:rFonts w:cs="David" w:hint="cs"/>
          <w:rtl/>
        </w:rPr>
      </w:pPr>
      <w:r w:rsidRPr="00EF1C46">
        <w:rPr>
          <w:rFonts w:cs="David" w:hint="cs"/>
          <w:rtl/>
        </w:rPr>
        <w:tab/>
        <w:t xml:space="preserve">ייתכן שהסכום הזה יופיע גם בשנה הבאה. </w:t>
      </w:r>
    </w:p>
    <w:p w14:paraId="1AC2E8B6" w14:textId="77777777" w:rsidR="00EF1C46" w:rsidRPr="00EF1C46" w:rsidRDefault="00EF1C46" w:rsidP="00EF1C46">
      <w:pPr>
        <w:bidi/>
        <w:jc w:val="both"/>
        <w:rPr>
          <w:rFonts w:cs="David" w:hint="cs"/>
          <w:rtl/>
        </w:rPr>
      </w:pPr>
    </w:p>
    <w:p w14:paraId="42664903"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690BD496" w14:textId="77777777" w:rsidR="00EF1C46" w:rsidRPr="00EF1C46" w:rsidRDefault="00EF1C46" w:rsidP="00EF1C46">
      <w:pPr>
        <w:bidi/>
        <w:jc w:val="both"/>
        <w:rPr>
          <w:rFonts w:cs="David" w:hint="cs"/>
          <w:rtl/>
        </w:rPr>
      </w:pPr>
    </w:p>
    <w:p w14:paraId="05E77495" w14:textId="77777777" w:rsidR="00EF1C46" w:rsidRPr="00EF1C46" w:rsidRDefault="00EF1C46" w:rsidP="00EF1C46">
      <w:pPr>
        <w:bidi/>
        <w:jc w:val="both"/>
        <w:rPr>
          <w:rFonts w:cs="David" w:hint="cs"/>
          <w:rtl/>
        </w:rPr>
      </w:pPr>
      <w:r w:rsidRPr="00EF1C46">
        <w:rPr>
          <w:rFonts w:cs="David" w:hint="cs"/>
          <w:rtl/>
        </w:rPr>
        <w:tab/>
        <w:t xml:space="preserve">כן, ייתכן מאוד. </w:t>
      </w:r>
    </w:p>
    <w:p w14:paraId="1B7035CC" w14:textId="77777777" w:rsidR="00EF1C46" w:rsidRPr="00EF1C46" w:rsidRDefault="00EF1C46" w:rsidP="00EF1C46">
      <w:pPr>
        <w:bidi/>
        <w:jc w:val="both"/>
        <w:rPr>
          <w:rFonts w:cs="David" w:hint="cs"/>
          <w:rtl/>
        </w:rPr>
      </w:pPr>
    </w:p>
    <w:p w14:paraId="3ACC9965"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562579B4" w14:textId="77777777" w:rsidR="00EF1C46" w:rsidRPr="00EF1C46" w:rsidRDefault="00EF1C46" w:rsidP="00EF1C46">
      <w:pPr>
        <w:bidi/>
        <w:jc w:val="both"/>
        <w:rPr>
          <w:rFonts w:cs="David" w:hint="cs"/>
          <w:rtl/>
        </w:rPr>
      </w:pPr>
    </w:p>
    <w:p w14:paraId="76BAC933" w14:textId="77777777" w:rsidR="00EF1C46" w:rsidRPr="00EF1C46" w:rsidRDefault="00EF1C46" w:rsidP="00EF1C46">
      <w:pPr>
        <w:bidi/>
        <w:jc w:val="both"/>
        <w:rPr>
          <w:rFonts w:cs="David" w:hint="cs"/>
          <w:rtl/>
        </w:rPr>
      </w:pPr>
      <w:r w:rsidRPr="00EF1C46">
        <w:rPr>
          <w:rFonts w:cs="David" w:hint="cs"/>
          <w:rtl/>
        </w:rPr>
        <w:tab/>
        <w:t xml:space="preserve">חבר הכנסת אדרי, תבחין בין שני דברים לגבי "בית פרומין". עיקר הכסף הוא עלות הרכישה מחדש של הבניין על-ידי המדינה. חלק מן הכסף שולם כבר, חלק מן הכסף כנראה עדיין לא שולם, מכיוון שמשרד האוצר והמוכֵר נמצאים בהתדיינות משפטית. בסופו של דבר המדינה, באמצעות תקציב הכנסת </w:t>
      </w:r>
      <w:r w:rsidRPr="00EF1C46">
        <w:rPr>
          <w:rFonts w:cs="David"/>
          <w:rtl/>
        </w:rPr>
        <w:t>–</w:t>
      </w:r>
      <w:r w:rsidRPr="00EF1C46">
        <w:rPr>
          <w:rFonts w:cs="David" w:hint="cs"/>
          <w:rtl/>
        </w:rPr>
        <w:t xml:space="preserve"> אנחנו מעין צינור מבחינה כלכלית </w:t>
      </w:r>
      <w:r w:rsidRPr="00EF1C46">
        <w:rPr>
          <w:rFonts w:cs="David"/>
          <w:rtl/>
        </w:rPr>
        <w:t>–</w:t>
      </w:r>
      <w:r w:rsidRPr="00EF1C46">
        <w:rPr>
          <w:rFonts w:cs="David" w:hint="cs"/>
          <w:rtl/>
        </w:rPr>
        <w:t xml:space="preserve"> תצטרך להשלים את הרכישה. תבחין בין זה ובין העלויות של הבנייה, הפיתוח, ואחר-כך התפעול של המוזיאון שיוקם שם בעתיד. </w:t>
      </w:r>
    </w:p>
    <w:p w14:paraId="76C5AF6C" w14:textId="77777777" w:rsidR="00EF1C46" w:rsidRPr="00EF1C46" w:rsidRDefault="00EF1C46" w:rsidP="00EF1C46">
      <w:pPr>
        <w:bidi/>
        <w:jc w:val="both"/>
        <w:rPr>
          <w:rFonts w:cs="David" w:hint="cs"/>
          <w:rtl/>
        </w:rPr>
      </w:pPr>
    </w:p>
    <w:p w14:paraId="18E7B2DB"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0BC52F56" w14:textId="77777777" w:rsidR="00EF1C46" w:rsidRPr="00EF1C46" w:rsidRDefault="00EF1C46" w:rsidP="00EF1C46">
      <w:pPr>
        <w:bidi/>
        <w:jc w:val="both"/>
        <w:rPr>
          <w:rFonts w:cs="David" w:hint="cs"/>
          <w:rtl/>
        </w:rPr>
      </w:pPr>
    </w:p>
    <w:p w14:paraId="26B5BD6D" w14:textId="77777777" w:rsidR="00EF1C46" w:rsidRPr="00EF1C46" w:rsidRDefault="00EF1C46" w:rsidP="00EF1C46">
      <w:pPr>
        <w:bidi/>
        <w:jc w:val="both"/>
        <w:rPr>
          <w:rFonts w:cs="David" w:hint="cs"/>
          <w:rtl/>
        </w:rPr>
      </w:pPr>
      <w:r w:rsidRPr="00EF1C46">
        <w:rPr>
          <w:rFonts w:cs="David" w:hint="cs"/>
          <w:rtl/>
        </w:rPr>
        <w:tab/>
        <w:t>מה התקציב המיועד ל"בית פרומין"? אתם מבקשים 140 מיליון שקל. נכון?</w:t>
      </w:r>
    </w:p>
    <w:p w14:paraId="2530C781" w14:textId="77777777" w:rsidR="00EF1C46" w:rsidRPr="00EF1C46" w:rsidRDefault="00EF1C46" w:rsidP="00EF1C46">
      <w:pPr>
        <w:bidi/>
        <w:jc w:val="both"/>
        <w:rPr>
          <w:rFonts w:cs="David" w:hint="cs"/>
          <w:rtl/>
        </w:rPr>
      </w:pPr>
    </w:p>
    <w:p w14:paraId="5B626F96"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6A5FB185" w14:textId="77777777" w:rsidR="00EF1C46" w:rsidRPr="00EF1C46" w:rsidRDefault="00EF1C46" w:rsidP="00EF1C46">
      <w:pPr>
        <w:bidi/>
        <w:jc w:val="both"/>
        <w:rPr>
          <w:rFonts w:cs="David" w:hint="cs"/>
          <w:rtl/>
        </w:rPr>
      </w:pPr>
    </w:p>
    <w:p w14:paraId="742A27F6" w14:textId="77777777" w:rsidR="00EF1C46" w:rsidRPr="00EF1C46" w:rsidRDefault="00EF1C46" w:rsidP="00EF1C46">
      <w:pPr>
        <w:bidi/>
        <w:jc w:val="both"/>
        <w:rPr>
          <w:rFonts w:cs="David" w:hint="cs"/>
          <w:rtl/>
        </w:rPr>
      </w:pPr>
      <w:r w:rsidRPr="00EF1C46">
        <w:rPr>
          <w:rFonts w:cs="David" w:hint="cs"/>
          <w:rtl/>
        </w:rPr>
        <w:tab/>
        <w:t xml:space="preserve">אני מבקש להקדים ולומר, וזה חשוב מאוד לפרוטוקול. "בית פרומין" מופיע בתקציב הכנסת בסכום של 100 מיליון שקלים + מע"מ. שוחחתי על הנושא הזה ממש לפני הישיבה הזאת עם מנהל נכסי הדיור הממשלתי במשרד האוצר, מר גבי שוחט. אני מבקש להדגיש, 100 מיליון שקלים זה סכום שקבענו די באקראי והכנסנו לתקציב. אף אחד לא אומר שהסכום הזה ישולם ואף אחד לא אומר שהסכום הזה לא ישולם. הסכום הזה ייקבע אך ורק על-ידי בית-המשפט. </w:t>
      </w:r>
    </w:p>
    <w:p w14:paraId="104BF0BF" w14:textId="77777777" w:rsidR="00EF1C46" w:rsidRPr="00EF1C46" w:rsidRDefault="00EF1C46" w:rsidP="00EF1C46">
      <w:pPr>
        <w:bidi/>
        <w:jc w:val="both"/>
        <w:rPr>
          <w:rFonts w:cs="David" w:hint="cs"/>
          <w:rtl/>
        </w:rPr>
      </w:pPr>
    </w:p>
    <w:p w14:paraId="4C5F83E9" w14:textId="77777777" w:rsidR="00EF1C46" w:rsidRPr="00EF1C46" w:rsidRDefault="00EF1C46" w:rsidP="00EF1C46">
      <w:pPr>
        <w:bidi/>
        <w:jc w:val="both"/>
        <w:rPr>
          <w:rFonts w:cs="David" w:hint="cs"/>
          <w:rtl/>
        </w:rPr>
      </w:pPr>
      <w:r w:rsidRPr="00EF1C46">
        <w:rPr>
          <w:rFonts w:cs="David" w:hint="cs"/>
          <w:rtl/>
        </w:rPr>
        <w:tab/>
        <w:t xml:space="preserve">למעשה הפקענו את "בית פרומין" על-פי חוק מוזיאון הכנסת, כאשר החוק קובע שאנחנו משלמים עבורו את הסכום שיקבע השמאי הראשי הממשלתי. השמאי הראשי הממשלתי קבע סכום של 45 מיליון שקלים בתוספת מע"מ. זה הסכום שכבר שילמנו וקיבלנו חזקה על "בית פרומין". היום מי שהיה בעל הזכויות ב"בית פרומין" מערער על השומה ומבקש ממשרד האוצר שהשומה תיקבע באמצעות שמאי מוסכם ולא באמצעות השמאי הממשלתי הראשי. </w:t>
      </w:r>
    </w:p>
    <w:p w14:paraId="07546826" w14:textId="77777777" w:rsidR="00EF1C46" w:rsidRPr="00EF1C46" w:rsidRDefault="00EF1C46" w:rsidP="00EF1C46">
      <w:pPr>
        <w:bidi/>
        <w:jc w:val="both"/>
        <w:rPr>
          <w:rFonts w:cs="David" w:hint="cs"/>
          <w:rtl/>
        </w:rPr>
      </w:pPr>
    </w:p>
    <w:p w14:paraId="4C2C3FDD"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589AD4C1" w14:textId="77777777" w:rsidR="00EF1C46" w:rsidRPr="00EF1C46" w:rsidRDefault="00EF1C46" w:rsidP="00EF1C46">
      <w:pPr>
        <w:bidi/>
        <w:jc w:val="both"/>
        <w:rPr>
          <w:rFonts w:cs="David" w:hint="cs"/>
          <w:rtl/>
        </w:rPr>
      </w:pPr>
    </w:p>
    <w:p w14:paraId="46E0D74A" w14:textId="77777777" w:rsidR="00EF1C46" w:rsidRPr="00EF1C46" w:rsidRDefault="00EF1C46" w:rsidP="00EF1C46">
      <w:pPr>
        <w:bidi/>
        <w:jc w:val="both"/>
        <w:rPr>
          <w:rFonts w:cs="David" w:hint="cs"/>
          <w:rtl/>
        </w:rPr>
      </w:pPr>
      <w:r w:rsidRPr="00EF1C46">
        <w:rPr>
          <w:rFonts w:cs="David" w:hint="cs"/>
          <w:rtl/>
        </w:rPr>
        <w:tab/>
        <w:t>אנחנו יוצאים כבר מתוך הנחה שהסכום יהיה פי שתיים?</w:t>
      </w:r>
    </w:p>
    <w:p w14:paraId="3AB0104B" w14:textId="77777777" w:rsidR="00EF1C46" w:rsidRPr="00EF1C46" w:rsidRDefault="00EF1C46" w:rsidP="00EF1C46">
      <w:pPr>
        <w:bidi/>
        <w:jc w:val="both"/>
        <w:rPr>
          <w:rFonts w:cs="David" w:hint="cs"/>
          <w:rtl/>
        </w:rPr>
      </w:pPr>
    </w:p>
    <w:p w14:paraId="0F6DE1FE"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05839176" w14:textId="77777777" w:rsidR="00EF1C46" w:rsidRPr="00EF1C46" w:rsidRDefault="00EF1C46" w:rsidP="00EF1C46">
      <w:pPr>
        <w:bidi/>
        <w:jc w:val="both"/>
        <w:rPr>
          <w:rFonts w:cs="David" w:hint="cs"/>
          <w:rtl/>
        </w:rPr>
      </w:pPr>
    </w:p>
    <w:p w14:paraId="23701A96" w14:textId="77777777" w:rsidR="00EF1C46" w:rsidRPr="00EF1C46" w:rsidRDefault="00EF1C46" w:rsidP="00EF1C46">
      <w:pPr>
        <w:bidi/>
        <w:jc w:val="both"/>
        <w:rPr>
          <w:rFonts w:cs="David" w:hint="cs"/>
          <w:rtl/>
        </w:rPr>
      </w:pPr>
      <w:r w:rsidRPr="00EF1C46">
        <w:rPr>
          <w:rFonts w:cs="David" w:hint="cs"/>
          <w:rtl/>
        </w:rPr>
        <w:tab/>
        <w:t xml:space="preserve">משרד האוצר ענה לו שהוא מתנגד לבקשה הזאת. הם אומרים שהחוק קובע במפורש שהשומה תהיה של השמאי הראשי הממשלתי. כל זה במגרש של מי שהיה בעל הזכויות בנכס. הוא יכול לגשת לבית-המשפט ולערער על זה, הוא יכול לגשת לבית-המשפט ולערער בכלל על השומה עצמה, הוא יכול לעשות כל מיני דברים. נכון להיום איננו יודעים היכן זה עומד, פרט לְמה שאמרתי לכם עד עכשיו. עד כה מי שהיה בעל הזכויות בנכס לא הגיש ערעור על תשובתו של משרד האוצר, לא הגיש ערעור על השומה עצמה, על שום דבר. אם הוא יבקש להגיש ערעור, וייתכן שיפנה לבית-המשפט ויערער על השומה עצמה או על השמאי או על כל דבר, איננו יודעים לאן זה יגיע. אנחנו לא יכולים להרשות לעצמנו להימצא במצב שמישהו חיצוני יקבע לנו איזה סכום שלא יהיה בתקציב. יחד עם זה, אף אחד לא מוכן להגיד לנו מה הסכום הסביר, כי אף אחד לא יודע. כולם אומרים: הסכום שקבע השמאי הממשלתי מבחינתנו הוא הסכום. </w:t>
      </w:r>
    </w:p>
    <w:p w14:paraId="1EB8A13E" w14:textId="77777777" w:rsidR="00EF1C46" w:rsidRPr="00EF1C46" w:rsidRDefault="00EF1C46" w:rsidP="00EF1C46">
      <w:pPr>
        <w:bidi/>
        <w:jc w:val="both"/>
        <w:rPr>
          <w:rFonts w:cs="David" w:hint="cs"/>
          <w:rtl/>
        </w:rPr>
      </w:pPr>
    </w:p>
    <w:p w14:paraId="2C0E9C92"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479946BC" w14:textId="77777777" w:rsidR="00EF1C46" w:rsidRPr="00EF1C46" w:rsidRDefault="00EF1C46" w:rsidP="00EF1C46">
      <w:pPr>
        <w:bidi/>
        <w:jc w:val="both"/>
        <w:rPr>
          <w:rFonts w:cs="David" w:hint="cs"/>
          <w:rtl/>
        </w:rPr>
      </w:pPr>
    </w:p>
    <w:p w14:paraId="5E3B6EE4" w14:textId="77777777" w:rsidR="00EF1C46" w:rsidRPr="00EF1C46" w:rsidRDefault="00EF1C46" w:rsidP="00EF1C46">
      <w:pPr>
        <w:bidi/>
        <w:jc w:val="both"/>
        <w:rPr>
          <w:rFonts w:cs="David" w:hint="cs"/>
          <w:rtl/>
        </w:rPr>
      </w:pPr>
      <w:r w:rsidRPr="00EF1C46">
        <w:rPr>
          <w:rFonts w:cs="David" w:hint="cs"/>
          <w:rtl/>
        </w:rPr>
        <w:tab/>
        <w:t xml:space="preserve">את זה שילמתם כבר. </w:t>
      </w:r>
    </w:p>
    <w:p w14:paraId="2919FD71" w14:textId="77777777" w:rsidR="00EF1C46" w:rsidRPr="00EF1C46" w:rsidRDefault="00EF1C46" w:rsidP="00EF1C46">
      <w:pPr>
        <w:bidi/>
        <w:jc w:val="both"/>
        <w:rPr>
          <w:rFonts w:cs="David" w:hint="cs"/>
          <w:rtl/>
        </w:rPr>
      </w:pPr>
    </w:p>
    <w:p w14:paraId="651C9F02"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160CEA18" w14:textId="77777777" w:rsidR="00EF1C46" w:rsidRPr="00EF1C46" w:rsidRDefault="00EF1C46" w:rsidP="00EF1C46">
      <w:pPr>
        <w:bidi/>
        <w:jc w:val="both"/>
        <w:rPr>
          <w:rFonts w:cs="David" w:hint="cs"/>
          <w:rtl/>
        </w:rPr>
      </w:pPr>
    </w:p>
    <w:p w14:paraId="087D5072" w14:textId="77777777" w:rsidR="00EF1C46" w:rsidRPr="00EF1C46" w:rsidRDefault="00EF1C46" w:rsidP="00EF1C46">
      <w:pPr>
        <w:bidi/>
        <w:jc w:val="both"/>
        <w:rPr>
          <w:rFonts w:cs="David" w:hint="cs"/>
          <w:rtl/>
        </w:rPr>
      </w:pPr>
      <w:r w:rsidRPr="00EF1C46">
        <w:rPr>
          <w:rFonts w:cs="David" w:hint="cs"/>
          <w:rtl/>
        </w:rPr>
        <w:tab/>
        <w:t xml:space="preserve">כן. </w:t>
      </w:r>
    </w:p>
    <w:p w14:paraId="4A83E1F5" w14:textId="77777777" w:rsidR="00EF1C46" w:rsidRPr="00EF1C46" w:rsidRDefault="00EF1C46" w:rsidP="00EF1C46">
      <w:pPr>
        <w:bidi/>
        <w:jc w:val="both"/>
        <w:rPr>
          <w:rFonts w:cs="David" w:hint="cs"/>
          <w:rtl/>
        </w:rPr>
      </w:pPr>
    </w:p>
    <w:p w14:paraId="408044DA" w14:textId="77777777" w:rsidR="00EF1C46" w:rsidRPr="00EF1C46" w:rsidRDefault="00EF1C46" w:rsidP="00EF1C46">
      <w:pPr>
        <w:keepLines/>
        <w:bidi/>
        <w:jc w:val="both"/>
        <w:rPr>
          <w:rFonts w:cs="David" w:hint="cs"/>
          <w:u w:val="single"/>
          <w:rtl/>
        </w:rPr>
      </w:pPr>
      <w:r w:rsidRPr="00EF1C46">
        <w:rPr>
          <w:rFonts w:cs="David" w:hint="cs"/>
          <w:u w:val="single"/>
          <w:rtl/>
        </w:rPr>
        <w:t>יעקב אדרי:</w:t>
      </w:r>
    </w:p>
    <w:p w14:paraId="13DE38AA" w14:textId="77777777" w:rsidR="00EF1C46" w:rsidRPr="00EF1C46" w:rsidRDefault="00EF1C46" w:rsidP="00EF1C46">
      <w:pPr>
        <w:keepLines/>
        <w:bidi/>
        <w:jc w:val="both"/>
        <w:rPr>
          <w:rFonts w:cs="David" w:hint="cs"/>
          <w:rtl/>
        </w:rPr>
      </w:pPr>
    </w:p>
    <w:p w14:paraId="4F308096" w14:textId="77777777" w:rsidR="00EF1C46" w:rsidRPr="00EF1C46" w:rsidRDefault="00EF1C46" w:rsidP="00EF1C46">
      <w:pPr>
        <w:keepLines/>
        <w:bidi/>
        <w:jc w:val="both"/>
        <w:rPr>
          <w:rFonts w:cs="David" w:hint="cs"/>
          <w:rtl/>
        </w:rPr>
      </w:pPr>
      <w:r w:rsidRPr="00EF1C46">
        <w:rPr>
          <w:rFonts w:cs="David" w:hint="cs"/>
          <w:rtl/>
        </w:rPr>
        <w:tab/>
        <w:t>אז למה משריינים עוד סכום כל-כך גבוה?</w:t>
      </w:r>
    </w:p>
    <w:p w14:paraId="12C1E87D" w14:textId="77777777" w:rsidR="00EF1C46" w:rsidRPr="00EF1C46" w:rsidRDefault="00EF1C46" w:rsidP="00EF1C46">
      <w:pPr>
        <w:bidi/>
        <w:jc w:val="both"/>
        <w:rPr>
          <w:rFonts w:cs="David" w:hint="cs"/>
          <w:rtl/>
        </w:rPr>
      </w:pPr>
    </w:p>
    <w:p w14:paraId="3400CFC3"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1E2F4934" w14:textId="77777777" w:rsidR="00EF1C46" w:rsidRPr="00EF1C46" w:rsidRDefault="00EF1C46" w:rsidP="00EF1C46">
      <w:pPr>
        <w:bidi/>
        <w:jc w:val="both"/>
        <w:rPr>
          <w:rFonts w:cs="David" w:hint="cs"/>
          <w:rtl/>
        </w:rPr>
      </w:pPr>
    </w:p>
    <w:p w14:paraId="17180FCF" w14:textId="77777777" w:rsidR="00EF1C46" w:rsidRPr="00EF1C46" w:rsidRDefault="00EF1C46" w:rsidP="00EF1C46">
      <w:pPr>
        <w:bidi/>
        <w:jc w:val="both"/>
        <w:rPr>
          <w:rFonts w:cs="David" w:hint="cs"/>
          <w:rtl/>
        </w:rPr>
      </w:pPr>
      <w:r w:rsidRPr="00EF1C46">
        <w:rPr>
          <w:rFonts w:cs="David" w:hint="cs"/>
          <w:rtl/>
        </w:rPr>
        <w:tab/>
        <w:t xml:space="preserve">אם אותו אדם יפנה לבית-המשפט, אינני יודע מה ייקבע. </w:t>
      </w:r>
    </w:p>
    <w:p w14:paraId="1123295B" w14:textId="77777777" w:rsidR="00EF1C46" w:rsidRPr="00EF1C46" w:rsidRDefault="00EF1C46" w:rsidP="00EF1C46">
      <w:pPr>
        <w:bidi/>
        <w:jc w:val="both"/>
        <w:rPr>
          <w:rFonts w:cs="David" w:hint="cs"/>
          <w:rtl/>
        </w:rPr>
      </w:pPr>
    </w:p>
    <w:p w14:paraId="0CF64188"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5E3CBE18" w14:textId="77777777" w:rsidR="00EF1C46" w:rsidRPr="00EF1C46" w:rsidRDefault="00EF1C46" w:rsidP="00EF1C46">
      <w:pPr>
        <w:bidi/>
        <w:jc w:val="both"/>
        <w:rPr>
          <w:rFonts w:cs="David" w:hint="cs"/>
          <w:rtl/>
        </w:rPr>
      </w:pPr>
    </w:p>
    <w:p w14:paraId="5B5587B1" w14:textId="77777777" w:rsidR="00EF1C46" w:rsidRPr="00EF1C46" w:rsidRDefault="00EF1C46" w:rsidP="00EF1C46">
      <w:pPr>
        <w:bidi/>
        <w:jc w:val="both"/>
        <w:rPr>
          <w:rFonts w:cs="David" w:hint="cs"/>
          <w:rtl/>
        </w:rPr>
      </w:pPr>
      <w:r w:rsidRPr="00EF1C46">
        <w:rPr>
          <w:rFonts w:cs="David" w:hint="cs"/>
          <w:rtl/>
        </w:rPr>
        <w:tab/>
        <w:t>הוא פנה כבר?</w:t>
      </w:r>
    </w:p>
    <w:p w14:paraId="7B437D7E" w14:textId="77777777" w:rsidR="00EF1C46" w:rsidRPr="00EF1C46" w:rsidRDefault="00EF1C46" w:rsidP="00EF1C46">
      <w:pPr>
        <w:bidi/>
        <w:jc w:val="both"/>
        <w:rPr>
          <w:rFonts w:cs="David" w:hint="cs"/>
          <w:rtl/>
        </w:rPr>
      </w:pPr>
    </w:p>
    <w:p w14:paraId="67325610"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111C976E" w14:textId="77777777" w:rsidR="00EF1C46" w:rsidRPr="00EF1C46" w:rsidRDefault="00EF1C46" w:rsidP="00EF1C46">
      <w:pPr>
        <w:bidi/>
        <w:jc w:val="both"/>
        <w:rPr>
          <w:rFonts w:cs="David" w:hint="cs"/>
          <w:rtl/>
        </w:rPr>
      </w:pPr>
    </w:p>
    <w:p w14:paraId="10EA14DB" w14:textId="77777777" w:rsidR="00EF1C46" w:rsidRPr="00EF1C46" w:rsidRDefault="00EF1C46" w:rsidP="00EF1C46">
      <w:pPr>
        <w:bidi/>
        <w:jc w:val="both"/>
        <w:rPr>
          <w:rFonts w:cs="David" w:hint="cs"/>
          <w:rtl/>
        </w:rPr>
      </w:pPr>
      <w:r w:rsidRPr="00EF1C46">
        <w:rPr>
          <w:rFonts w:cs="David" w:hint="cs"/>
          <w:rtl/>
        </w:rPr>
        <w:tab/>
        <w:t xml:space="preserve">הוא לא פנה, ולמיטב ידיעתי אין לו זמן רב לפנות. בכל אופן, זה סכום שנמצא בתקציב. אף אחד לא מבטיח שהוא ישולם. ייתכן שהוא לא ישולם ואז הוא יוחזר למשרד האוצר. אבל אני חייב להדגיש לפרוטוקול, זה סכום שנקבע בדיונים פנימיים שלנו. למה? ככה. אני חוזר ומדגיש שאין לזה שום בסיס. </w:t>
      </w:r>
    </w:p>
    <w:p w14:paraId="7F2ECA61" w14:textId="77777777" w:rsidR="00EF1C46" w:rsidRPr="00EF1C46" w:rsidRDefault="00EF1C46" w:rsidP="00EF1C46">
      <w:pPr>
        <w:bidi/>
        <w:jc w:val="both"/>
        <w:rPr>
          <w:rFonts w:cs="David" w:hint="cs"/>
          <w:rtl/>
        </w:rPr>
      </w:pPr>
    </w:p>
    <w:p w14:paraId="4116ED9D"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27A67BF9" w14:textId="77777777" w:rsidR="00EF1C46" w:rsidRPr="00EF1C46" w:rsidRDefault="00EF1C46" w:rsidP="00EF1C46">
      <w:pPr>
        <w:bidi/>
        <w:jc w:val="both"/>
        <w:rPr>
          <w:rFonts w:cs="David" w:hint="cs"/>
          <w:rtl/>
        </w:rPr>
      </w:pPr>
    </w:p>
    <w:p w14:paraId="38EED46D" w14:textId="77777777" w:rsidR="00EF1C46" w:rsidRPr="00EF1C46" w:rsidRDefault="00EF1C46" w:rsidP="00EF1C46">
      <w:pPr>
        <w:bidi/>
        <w:jc w:val="both"/>
        <w:rPr>
          <w:rFonts w:cs="David" w:hint="cs"/>
          <w:rtl/>
        </w:rPr>
      </w:pPr>
      <w:r w:rsidRPr="00EF1C46">
        <w:rPr>
          <w:rFonts w:cs="David" w:hint="cs"/>
          <w:rtl/>
        </w:rPr>
        <w:tab/>
        <w:t>מה קורה כרגע ב"בית פרומין? יש שם משהו?</w:t>
      </w:r>
    </w:p>
    <w:p w14:paraId="3D5832B0" w14:textId="77777777" w:rsidR="00EF1C46" w:rsidRPr="00EF1C46" w:rsidRDefault="00EF1C46" w:rsidP="00EF1C46">
      <w:pPr>
        <w:bidi/>
        <w:jc w:val="both"/>
        <w:rPr>
          <w:rFonts w:cs="David" w:hint="cs"/>
          <w:rtl/>
        </w:rPr>
      </w:pPr>
    </w:p>
    <w:p w14:paraId="7B9D62A6"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5FDE7CE7" w14:textId="77777777" w:rsidR="00EF1C46" w:rsidRPr="00EF1C46" w:rsidRDefault="00EF1C46" w:rsidP="00EF1C46">
      <w:pPr>
        <w:bidi/>
        <w:jc w:val="both"/>
        <w:rPr>
          <w:rFonts w:cs="David" w:hint="cs"/>
          <w:rtl/>
        </w:rPr>
      </w:pPr>
    </w:p>
    <w:p w14:paraId="756A9AD5" w14:textId="77777777" w:rsidR="00EF1C46" w:rsidRPr="00EF1C46" w:rsidRDefault="00EF1C46" w:rsidP="00EF1C46">
      <w:pPr>
        <w:bidi/>
        <w:jc w:val="both"/>
        <w:rPr>
          <w:rFonts w:cs="David" w:hint="cs"/>
          <w:rtl/>
        </w:rPr>
      </w:pPr>
      <w:r w:rsidRPr="00EF1C46">
        <w:rPr>
          <w:rFonts w:cs="David" w:hint="cs"/>
          <w:rtl/>
        </w:rPr>
        <w:tab/>
        <w:t xml:space="preserve">כפי שעדכן אותנו מינהל הדיור הממשלתי, הכנסת סיימה לפני כשנה לחוקק חוק מיוחד שדה פקטו הפקיע את הבניין ממי שקנה אותו מן המדינה לפני 10-12 שנים והחזיר אותו לרשות המדינה. לא לרשות הכנסת אלא לרשות מדינת ישראל. החוק קובע גם שיש להקים מועצה, והיא הוקמה כבר. </w:t>
      </w:r>
    </w:p>
    <w:p w14:paraId="15C2D352" w14:textId="77777777" w:rsidR="00EF1C46" w:rsidRPr="00EF1C46" w:rsidRDefault="00EF1C46" w:rsidP="00EF1C46">
      <w:pPr>
        <w:bidi/>
        <w:jc w:val="both"/>
        <w:rPr>
          <w:rFonts w:cs="David" w:hint="cs"/>
          <w:rtl/>
        </w:rPr>
      </w:pPr>
    </w:p>
    <w:p w14:paraId="6E31A0AA"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00ED9C96" w14:textId="77777777" w:rsidR="00EF1C46" w:rsidRPr="00EF1C46" w:rsidRDefault="00EF1C46" w:rsidP="00EF1C46">
      <w:pPr>
        <w:bidi/>
        <w:jc w:val="both"/>
        <w:rPr>
          <w:rFonts w:cs="David" w:hint="cs"/>
          <w:rtl/>
        </w:rPr>
      </w:pPr>
    </w:p>
    <w:p w14:paraId="369CDFAA" w14:textId="77777777" w:rsidR="00EF1C46" w:rsidRPr="00EF1C46" w:rsidRDefault="00EF1C46" w:rsidP="00EF1C46">
      <w:pPr>
        <w:bidi/>
        <w:jc w:val="both"/>
        <w:rPr>
          <w:rFonts w:cs="David" w:hint="cs"/>
          <w:rtl/>
        </w:rPr>
      </w:pPr>
      <w:r w:rsidRPr="00EF1C46">
        <w:rPr>
          <w:rFonts w:cs="David" w:hint="cs"/>
          <w:rtl/>
        </w:rPr>
        <w:tab/>
        <w:t>זה כבר בדיור הממשלתי?</w:t>
      </w:r>
    </w:p>
    <w:p w14:paraId="3B3D46F0" w14:textId="77777777" w:rsidR="00EF1C46" w:rsidRPr="00EF1C46" w:rsidRDefault="00EF1C46" w:rsidP="00EF1C46">
      <w:pPr>
        <w:bidi/>
        <w:jc w:val="both"/>
        <w:rPr>
          <w:rFonts w:cs="David" w:hint="cs"/>
          <w:rtl/>
        </w:rPr>
      </w:pPr>
    </w:p>
    <w:p w14:paraId="38D743BF"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354ED911" w14:textId="77777777" w:rsidR="00EF1C46" w:rsidRPr="00EF1C46" w:rsidRDefault="00EF1C46" w:rsidP="00EF1C46">
      <w:pPr>
        <w:bidi/>
        <w:jc w:val="both"/>
        <w:rPr>
          <w:rFonts w:cs="David" w:hint="cs"/>
          <w:rtl/>
        </w:rPr>
      </w:pPr>
    </w:p>
    <w:p w14:paraId="2CEA437C" w14:textId="77777777" w:rsidR="00EF1C46" w:rsidRPr="00EF1C46" w:rsidRDefault="00EF1C46" w:rsidP="00EF1C46">
      <w:pPr>
        <w:bidi/>
        <w:jc w:val="both"/>
        <w:rPr>
          <w:rFonts w:cs="David" w:hint="cs"/>
          <w:rtl/>
        </w:rPr>
      </w:pPr>
      <w:r w:rsidRPr="00EF1C46">
        <w:rPr>
          <w:rFonts w:cs="David" w:hint="cs"/>
          <w:rtl/>
        </w:rPr>
        <w:tab/>
        <w:t xml:space="preserve">זה בדיור הממשלתי. למיטב ידיעתי הדייר הממשלתי היום הוא בתי-הדין הרבניים, המחוזי והארצי, והם אמורים לפנות את הבניין ביוני 2012 ואני מקווה שעד אז נהיה מוכנים מבחינת התכנון. אנחנו מנסים לעבוד הכי מהר שאפשר, והתכנון עומד להיות תכנון דמוקרטי, תכנון שמשתף את הציבור, לא רק קבוצת אנשים מומחים אלא צוות רחב ככל האפשר יהיה שותף בתכנון של המוסד החדש הזה, שמן הסתם הוא מיוחד מאוד. </w:t>
      </w:r>
    </w:p>
    <w:p w14:paraId="322BAB83" w14:textId="77777777" w:rsidR="00EF1C46" w:rsidRPr="00EF1C46" w:rsidRDefault="00EF1C46" w:rsidP="00EF1C46">
      <w:pPr>
        <w:bidi/>
        <w:jc w:val="both"/>
        <w:rPr>
          <w:rFonts w:cs="David" w:hint="cs"/>
          <w:rtl/>
        </w:rPr>
      </w:pPr>
    </w:p>
    <w:p w14:paraId="505F94A9" w14:textId="77777777" w:rsidR="00EF1C46" w:rsidRPr="00EF1C46" w:rsidRDefault="00EF1C46" w:rsidP="00EF1C46">
      <w:pPr>
        <w:bidi/>
        <w:jc w:val="both"/>
        <w:rPr>
          <w:rFonts w:cs="David" w:hint="cs"/>
          <w:u w:val="single"/>
          <w:rtl/>
        </w:rPr>
      </w:pPr>
      <w:r w:rsidRPr="00EF1C46">
        <w:rPr>
          <w:rFonts w:cs="David" w:hint="cs"/>
          <w:u w:val="single"/>
          <w:rtl/>
        </w:rPr>
        <w:t>קריאה:</w:t>
      </w:r>
    </w:p>
    <w:p w14:paraId="7DD6E996" w14:textId="77777777" w:rsidR="00EF1C46" w:rsidRPr="00EF1C46" w:rsidRDefault="00EF1C46" w:rsidP="00EF1C46">
      <w:pPr>
        <w:bidi/>
        <w:jc w:val="both"/>
        <w:rPr>
          <w:rFonts w:cs="David" w:hint="cs"/>
          <w:rtl/>
        </w:rPr>
      </w:pPr>
    </w:p>
    <w:p w14:paraId="38CC29A9" w14:textId="77777777" w:rsidR="00EF1C46" w:rsidRPr="00EF1C46" w:rsidRDefault="00EF1C46" w:rsidP="00EF1C46">
      <w:pPr>
        <w:bidi/>
        <w:jc w:val="both"/>
        <w:rPr>
          <w:rFonts w:cs="David" w:hint="cs"/>
          <w:rtl/>
        </w:rPr>
      </w:pPr>
      <w:r w:rsidRPr="00EF1C46">
        <w:rPr>
          <w:rFonts w:cs="David" w:hint="cs"/>
          <w:rtl/>
        </w:rPr>
        <w:tab/>
        <w:t xml:space="preserve">אפשר להקים שם בית לורדים. </w:t>
      </w:r>
    </w:p>
    <w:p w14:paraId="0B671024" w14:textId="77777777" w:rsidR="00EF1C46" w:rsidRPr="00EF1C46" w:rsidRDefault="00EF1C46" w:rsidP="00EF1C46">
      <w:pPr>
        <w:bidi/>
        <w:jc w:val="both"/>
        <w:rPr>
          <w:rFonts w:cs="David" w:hint="cs"/>
          <w:rtl/>
        </w:rPr>
      </w:pPr>
    </w:p>
    <w:p w14:paraId="0BE2DD18"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1948950C" w14:textId="77777777" w:rsidR="00EF1C46" w:rsidRPr="00EF1C46" w:rsidRDefault="00EF1C46" w:rsidP="00EF1C46">
      <w:pPr>
        <w:bidi/>
        <w:jc w:val="both"/>
        <w:rPr>
          <w:rFonts w:cs="David" w:hint="cs"/>
          <w:rtl/>
        </w:rPr>
      </w:pPr>
    </w:p>
    <w:p w14:paraId="108AB119" w14:textId="77777777" w:rsidR="00EF1C46" w:rsidRPr="00EF1C46" w:rsidRDefault="00EF1C46" w:rsidP="00EF1C46">
      <w:pPr>
        <w:bidi/>
        <w:jc w:val="both"/>
        <w:rPr>
          <w:rFonts w:cs="David" w:hint="cs"/>
          <w:rtl/>
        </w:rPr>
      </w:pPr>
      <w:r w:rsidRPr="00EF1C46">
        <w:rPr>
          <w:rFonts w:cs="David" w:hint="cs"/>
          <w:rtl/>
        </w:rPr>
        <w:tab/>
        <w:t xml:space="preserve">לא, חלילה. זה מוסד שאמור להיות מיוחד מאוד, ומצד שני אסור שיאפיל על הכנסת עצמה, אם כבר הזכרת את בית הלורדים. אנו מקווים שביוני 2012 נוכל כבר להתחיל לגעת בבניין. </w:t>
      </w:r>
    </w:p>
    <w:p w14:paraId="33B8C75A" w14:textId="77777777" w:rsidR="00EF1C46" w:rsidRPr="00EF1C46" w:rsidRDefault="00EF1C46" w:rsidP="00EF1C46">
      <w:pPr>
        <w:bidi/>
        <w:jc w:val="both"/>
        <w:rPr>
          <w:rFonts w:cs="David" w:hint="cs"/>
          <w:rtl/>
        </w:rPr>
      </w:pPr>
    </w:p>
    <w:p w14:paraId="52C4952C" w14:textId="77777777" w:rsidR="00EF1C46" w:rsidRPr="00EF1C46" w:rsidRDefault="00EF1C46" w:rsidP="00EF1C46">
      <w:pPr>
        <w:bidi/>
        <w:jc w:val="both"/>
        <w:rPr>
          <w:rFonts w:cs="David" w:hint="cs"/>
          <w:rtl/>
        </w:rPr>
      </w:pPr>
      <w:r w:rsidRPr="00EF1C46">
        <w:rPr>
          <w:rFonts w:cs="David" w:hint="cs"/>
          <w:rtl/>
        </w:rPr>
        <w:tab/>
        <w:t xml:space="preserve">כשאני אומר "אנחנו" אני מתכוון לכך שיש שותפות בינינו ובין משרד האוצר, בינינו ובין המדינה, בינינו ובין מינהל הדיור הממשלתי. הם בעלי הבית ואנחנו ברי-רשות, למי שמכיר את המונחים מתחום המקרקעין. </w:t>
      </w:r>
    </w:p>
    <w:p w14:paraId="5A9B8BC7" w14:textId="77777777" w:rsidR="00EF1C46" w:rsidRPr="00EF1C46" w:rsidRDefault="00EF1C46" w:rsidP="00EF1C46">
      <w:pPr>
        <w:bidi/>
        <w:jc w:val="both"/>
        <w:rPr>
          <w:rFonts w:cs="David" w:hint="cs"/>
          <w:rtl/>
        </w:rPr>
      </w:pPr>
    </w:p>
    <w:p w14:paraId="1C4E467C"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01F2B9D3" w14:textId="77777777" w:rsidR="00EF1C46" w:rsidRPr="00EF1C46" w:rsidRDefault="00EF1C46" w:rsidP="00EF1C46">
      <w:pPr>
        <w:bidi/>
        <w:jc w:val="both"/>
        <w:rPr>
          <w:rFonts w:cs="David" w:hint="cs"/>
          <w:rtl/>
        </w:rPr>
      </w:pPr>
    </w:p>
    <w:p w14:paraId="57CF7EA9" w14:textId="77777777" w:rsidR="00EF1C46" w:rsidRPr="00EF1C46" w:rsidRDefault="00EF1C46" w:rsidP="00EF1C46">
      <w:pPr>
        <w:bidi/>
        <w:jc w:val="both"/>
        <w:rPr>
          <w:rFonts w:cs="David" w:hint="cs"/>
          <w:rtl/>
        </w:rPr>
      </w:pPr>
      <w:r w:rsidRPr="00EF1C46">
        <w:rPr>
          <w:rFonts w:cs="David" w:hint="cs"/>
          <w:rtl/>
        </w:rPr>
        <w:tab/>
        <w:t>ייעודו הסופי של "בית פרומין" הוא מוזיאון?</w:t>
      </w:r>
    </w:p>
    <w:p w14:paraId="4E3AFD47" w14:textId="77777777" w:rsidR="00EF1C46" w:rsidRPr="00EF1C46" w:rsidRDefault="00EF1C46" w:rsidP="00EF1C46">
      <w:pPr>
        <w:bidi/>
        <w:jc w:val="both"/>
        <w:rPr>
          <w:rFonts w:cs="David" w:hint="cs"/>
          <w:rtl/>
        </w:rPr>
      </w:pPr>
    </w:p>
    <w:p w14:paraId="48135C24"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29C2B8A1" w14:textId="77777777" w:rsidR="00EF1C46" w:rsidRPr="00EF1C46" w:rsidRDefault="00EF1C46" w:rsidP="00EF1C46">
      <w:pPr>
        <w:bidi/>
        <w:jc w:val="both"/>
        <w:rPr>
          <w:rFonts w:cs="David" w:hint="cs"/>
          <w:rtl/>
        </w:rPr>
      </w:pPr>
    </w:p>
    <w:p w14:paraId="2E31D361" w14:textId="77777777" w:rsidR="00EF1C46" w:rsidRPr="00EF1C46" w:rsidRDefault="00EF1C46" w:rsidP="00EF1C46">
      <w:pPr>
        <w:bidi/>
        <w:jc w:val="both"/>
        <w:rPr>
          <w:rFonts w:cs="David" w:hint="cs"/>
          <w:rtl/>
        </w:rPr>
      </w:pPr>
      <w:r w:rsidRPr="00EF1C46">
        <w:rPr>
          <w:rFonts w:cs="David" w:hint="cs"/>
          <w:rtl/>
        </w:rPr>
        <w:tab/>
        <w:t xml:space="preserve">ייעודו הסופי בחלקו הוא המוזיאון. יהיה דייר נוסף. מי הוא יהיה? אינני יודע. יהיה דייר ממשלתי נוסף </w:t>
      </w:r>
      <w:r w:rsidRPr="00EF1C46">
        <w:rPr>
          <w:rFonts w:cs="David"/>
          <w:rtl/>
        </w:rPr>
        <w:t>–</w:t>
      </w:r>
      <w:r w:rsidRPr="00EF1C46">
        <w:rPr>
          <w:rFonts w:cs="David" w:hint="cs"/>
          <w:rtl/>
        </w:rPr>
        <w:t xml:space="preserve"> מיניסטריון, גוף, רשות, אינני יודע מי, שישכון בבניין פרומין ההיסטורי ביחד עם מוזיאון הכנסת. מוזיאון הכנסת לא צפוי להשתרע על פני כל הבניין וגם לא נחוץ שיהיה בכל הבניין. </w:t>
      </w:r>
    </w:p>
    <w:p w14:paraId="4886F060" w14:textId="77777777" w:rsidR="00EF1C46" w:rsidRPr="00EF1C46" w:rsidRDefault="00EF1C46" w:rsidP="00EF1C46">
      <w:pPr>
        <w:bidi/>
        <w:jc w:val="both"/>
        <w:rPr>
          <w:rFonts w:cs="David" w:hint="cs"/>
          <w:rtl/>
        </w:rPr>
      </w:pPr>
    </w:p>
    <w:p w14:paraId="7BC07F4B" w14:textId="77777777" w:rsidR="00EF1C46" w:rsidRPr="00EF1C46" w:rsidRDefault="00EF1C46" w:rsidP="00EF1C46">
      <w:pPr>
        <w:bidi/>
        <w:jc w:val="both"/>
        <w:rPr>
          <w:rFonts w:cs="David" w:hint="cs"/>
          <w:rtl/>
        </w:rPr>
      </w:pPr>
      <w:r w:rsidRPr="00EF1C46">
        <w:rPr>
          <w:rFonts w:cs="David" w:hint="cs"/>
          <w:rtl/>
        </w:rPr>
        <w:tab/>
        <w:t xml:space="preserve">לכן, כפי שאמר החשב, חלק מן החוק התגשם כבר, הבניין בעצם עבר לחזקת המדינה, אבל הכנסת עדיין לא שמה את ידיה על הבניין. היושב-ראש הקים לפני 3-4 חודשים מועצה ציבורית, כפי שהחוק מחייב, בראשות מזכיר הכנסת לשעבר, מר אריה האן, שעומד בראש המועצה המייעצת למוזיאון הכנסת. המועצה החלה כבר לעבוד. הקמנו אצלנו מינהלת קטנה שתהיה מבוססת בעיקר על </w:t>
      </w:r>
      <w:r w:rsidRPr="00EF1C46">
        <w:rPr>
          <w:rFonts w:cs="David"/>
          <w:rtl/>
        </w:rPr>
        <w:t>–</w:t>
      </w:r>
      <w:r w:rsidRPr="00EF1C46">
        <w:rPr>
          <w:rFonts w:cs="David" w:hint="cs"/>
          <w:rtl/>
        </w:rPr>
        <w:t xml:space="preserve"> לא נעים לומר </w:t>
      </w:r>
      <w:r w:rsidRPr="00EF1C46">
        <w:rPr>
          <w:rFonts w:cs="David"/>
          <w:rtl/>
        </w:rPr>
        <w:t>–</w:t>
      </w:r>
      <w:r w:rsidRPr="00EF1C46">
        <w:rPr>
          <w:rFonts w:cs="David" w:hint="cs"/>
          <w:rtl/>
        </w:rPr>
        <w:t xml:space="preserve"> ספקי מיקור-חוץ: אדריכלים, יועצים, יועצים היסטוריים. הם לא יהיו עובדי הכנסת אלא ספקי מיקור-חוץ. הרעיון הוא שאנחנו נגיש למועצה הצעות שונות. המועצה מכילה נציגי ציבור שונים, נציגים של המועצה לשימור אתרים, נציגים של עיריית ירושלים, חברי כנסת לשעבר, כל מיני אנשים שמייצגים את עצמם או את המוסדות שבהם הם משרתים. </w:t>
      </w:r>
    </w:p>
    <w:p w14:paraId="22E05A15" w14:textId="77777777" w:rsidR="00EF1C46" w:rsidRPr="00EF1C46" w:rsidRDefault="00EF1C46" w:rsidP="00EF1C46">
      <w:pPr>
        <w:bidi/>
        <w:jc w:val="both"/>
        <w:rPr>
          <w:rFonts w:cs="David" w:hint="cs"/>
          <w:rtl/>
        </w:rPr>
      </w:pPr>
    </w:p>
    <w:p w14:paraId="13EC9898"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הפרויקט החל כבר לנוע קדימה. אבל מבחינה תקציבית אנחנו צריכים להיות ערוכים גם לתסריט הגרוע, שבית-המשפט המחוזי יקבע ש-45 מיליון שקל לא מספיקים והוא יקבל את השומה שמכפילה את הסכום. הרי אתם לא רוצים שנבוא אליכם באמצע שנת עבודה </w:t>
      </w:r>
      <w:r w:rsidRPr="00EF1C46">
        <w:rPr>
          <w:rFonts w:cs="David"/>
          <w:rtl/>
        </w:rPr>
        <w:t>–</w:t>
      </w:r>
      <w:r w:rsidRPr="00EF1C46">
        <w:rPr>
          <w:rFonts w:cs="David" w:hint="cs"/>
          <w:rtl/>
        </w:rPr>
        <w:t xml:space="preserve"> וכעת שנת העבודה בתקציב נמשכת שנתיים </w:t>
      </w:r>
      <w:r w:rsidRPr="00EF1C46">
        <w:rPr>
          <w:rFonts w:cs="David"/>
          <w:rtl/>
        </w:rPr>
        <w:t>–</w:t>
      </w:r>
      <w:r w:rsidRPr="00EF1C46">
        <w:rPr>
          <w:rFonts w:cs="David" w:hint="cs"/>
          <w:rtl/>
        </w:rPr>
        <w:t xml:space="preserve"> ונגיד לכם: אופס, היתה לנו הערכת-חסר, בואו "תדפיסו" לנו עוד כמה עשרות מיליוני שקלים. אנחנו מעדיפים להיות בעודף ובמקרה הגרוע ביותר "להחזיר" למשרד האוצר. תקציב שלא מבוצע בעצם לא יצא מעולם ממשרד האוצר. </w:t>
      </w:r>
    </w:p>
    <w:p w14:paraId="76A6C533" w14:textId="77777777" w:rsidR="00EF1C46" w:rsidRPr="00EF1C46" w:rsidRDefault="00EF1C46" w:rsidP="00EF1C46">
      <w:pPr>
        <w:bidi/>
        <w:jc w:val="both"/>
        <w:rPr>
          <w:rFonts w:cs="David" w:hint="cs"/>
          <w:rtl/>
        </w:rPr>
      </w:pPr>
    </w:p>
    <w:p w14:paraId="76E82864"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43626FB3" w14:textId="77777777" w:rsidR="00EF1C46" w:rsidRPr="00EF1C46" w:rsidRDefault="00EF1C46" w:rsidP="00EF1C46">
      <w:pPr>
        <w:bidi/>
        <w:jc w:val="both"/>
        <w:rPr>
          <w:rFonts w:cs="David" w:hint="cs"/>
          <w:rtl/>
        </w:rPr>
      </w:pPr>
    </w:p>
    <w:p w14:paraId="32640B1B" w14:textId="77777777" w:rsidR="00EF1C46" w:rsidRPr="00EF1C46" w:rsidRDefault="00EF1C46" w:rsidP="00EF1C46">
      <w:pPr>
        <w:bidi/>
        <w:jc w:val="both"/>
        <w:rPr>
          <w:rFonts w:cs="David" w:hint="cs"/>
          <w:rtl/>
        </w:rPr>
      </w:pPr>
      <w:r w:rsidRPr="00EF1C46">
        <w:rPr>
          <w:rFonts w:cs="David" w:hint="cs"/>
          <w:rtl/>
        </w:rPr>
        <w:tab/>
        <w:t xml:space="preserve">אני שמח להסביר לחבר הכנסת אדרי למה יש לנו עודפים. אני לא רוצה להגיע לכדי כך שאצטרך להסביר למה חסר לנו כסף. </w:t>
      </w:r>
    </w:p>
    <w:p w14:paraId="430AE5EC" w14:textId="77777777" w:rsidR="00EF1C46" w:rsidRPr="00EF1C46" w:rsidRDefault="00EF1C46" w:rsidP="00EF1C46">
      <w:pPr>
        <w:bidi/>
        <w:jc w:val="both"/>
        <w:rPr>
          <w:rFonts w:cs="David" w:hint="cs"/>
          <w:rtl/>
        </w:rPr>
      </w:pPr>
    </w:p>
    <w:p w14:paraId="142363C8"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2CB7A95A" w14:textId="77777777" w:rsidR="00EF1C46" w:rsidRPr="00EF1C46" w:rsidRDefault="00EF1C46" w:rsidP="00EF1C46">
      <w:pPr>
        <w:bidi/>
        <w:jc w:val="both"/>
        <w:rPr>
          <w:rFonts w:cs="David" w:hint="cs"/>
          <w:rtl/>
        </w:rPr>
      </w:pPr>
    </w:p>
    <w:p w14:paraId="1CE8B64B" w14:textId="77777777" w:rsidR="00EF1C46" w:rsidRPr="00EF1C46" w:rsidRDefault="00EF1C46" w:rsidP="00EF1C46">
      <w:pPr>
        <w:bidi/>
        <w:jc w:val="both"/>
        <w:rPr>
          <w:rFonts w:cs="David" w:hint="cs"/>
          <w:rtl/>
        </w:rPr>
      </w:pPr>
      <w:r w:rsidRPr="00EF1C46">
        <w:rPr>
          <w:rFonts w:cs="David" w:hint="cs"/>
          <w:rtl/>
        </w:rPr>
        <w:tab/>
        <w:t xml:space="preserve">עודף או חסר </w:t>
      </w:r>
      <w:r w:rsidRPr="00EF1C46">
        <w:rPr>
          <w:rFonts w:cs="David"/>
          <w:rtl/>
        </w:rPr>
        <w:t>–</w:t>
      </w:r>
      <w:r w:rsidRPr="00EF1C46">
        <w:rPr>
          <w:rFonts w:cs="David" w:hint="cs"/>
          <w:rtl/>
        </w:rPr>
        <w:t xml:space="preserve"> הבנתי שבדרך כלל זה פחות או יותר אותה בעיה. </w:t>
      </w:r>
    </w:p>
    <w:p w14:paraId="26A6117F" w14:textId="77777777" w:rsidR="00EF1C46" w:rsidRPr="00EF1C46" w:rsidRDefault="00EF1C46" w:rsidP="00EF1C46">
      <w:pPr>
        <w:bidi/>
        <w:jc w:val="both"/>
        <w:rPr>
          <w:rFonts w:cs="David" w:hint="cs"/>
          <w:rtl/>
        </w:rPr>
      </w:pPr>
    </w:p>
    <w:p w14:paraId="4BF9FC18"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5048FF15" w14:textId="77777777" w:rsidR="00EF1C46" w:rsidRPr="00EF1C46" w:rsidRDefault="00EF1C46" w:rsidP="00EF1C46">
      <w:pPr>
        <w:bidi/>
        <w:jc w:val="both"/>
        <w:rPr>
          <w:rFonts w:cs="David" w:hint="cs"/>
          <w:rtl/>
        </w:rPr>
      </w:pPr>
    </w:p>
    <w:p w14:paraId="1B6EA4B8" w14:textId="77777777" w:rsidR="00EF1C46" w:rsidRPr="00EF1C46" w:rsidRDefault="00EF1C46" w:rsidP="00EF1C46">
      <w:pPr>
        <w:bidi/>
        <w:jc w:val="both"/>
        <w:rPr>
          <w:rFonts w:cs="David" w:hint="cs"/>
          <w:rtl/>
        </w:rPr>
      </w:pPr>
      <w:r w:rsidRPr="00EF1C46">
        <w:rPr>
          <w:rFonts w:cs="David" w:hint="cs"/>
          <w:rtl/>
        </w:rPr>
        <w:tab/>
        <w:t>במקצוע שלי אומרים שכאשר יש רווח אז כולם שמחים, וכאשר יש מחסור דוח הרווח וההפסד הופך לדוח רווח והסבר ...</w:t>
      </w:r>
    </w:p>
    <w:p w14:paraId="7EB1E362" w14:textId="77777777" w:rsidR="00EF1C46" w:rsidRPr="00EF1C46" w:rsidRDefault="00EF1C46" w:rsidP="00EF1C46">
      <w:pPr>
        <w:bidi/>
        <w:jc w:val="both"/>
        <w:rPr>
          <w:rFonts w:cs="David" w:hint="cs"/>
          <w:rtl/>
        </w:rPr>
      </w:pPr>
    </w:p>
    <w:p w14:paraId="096D1DD1"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3A1D8E1A" w14:textId="77777777" w:rsidR="00EF1C46" w:rsidRPr="00EF1C46" w:rsidRDefault="00EF1C46" w:rsidP="00EF1C46">
      <w:pPr>
        <w:bidi/>
        <w:jc w:val="both"/>
        <w:rPr>
          <w:rFonts w:cs="David" w:hint="cs"/>
          <w:rtl/>
        </w:rPr>
      </w:pPr>
    </w:p>
    <w:p w14:paraId="1AE1579C" w14:textId="77777777" w:rsidR="00EF1C46" w:rsidRPr="00EF1C46" w:rsidRDefault="00EF1C46" w:rsidP="00EF1C46">
      <w:pPr>
        <w:bidi/>
        <w:jc w:val="both"/>
        <w:rPr>
          <w:rFonts w:cs="David" w:hint="cs"/>
          <w:rtl/>
        </w:rPr>
      </w:pPr>
      <w:r w:rsidRPr="00EF1C46">
        <w:rPr>
          <w:rFonts w:cs="David" w:hint="cs"/>
          <w:rtl/>
        </w:rPr>
        <w:tab/>
        <w:t xml:space="preserve">זה יכול להיות גם ההיפך. אם היה תקצוב ונותרו עודפים סימן שלא מימשו את התוכניות ולא עשו את העבודה. </w:t>
      </w:r>
    </w:p>
    <w:p w14:paraId="51EABF2E" w14:textId="77777777" w:rsidR="00EF1C46" w:rsidRPr="00EF1C46" w:rsidRDefault="00EF1C46" w:rsidP="00EF1C46">
      <w:pPr>
        <w:bidi/>
        <w:jc w:val="both"/>
        <w:rPr>
          <w:rFonts w:cs="David" w:hint="cs"/>
          <w:rtl/>
        </w:rPr>
      </w:pPr>
    </w:p>
    <w:p w14:paraId="35B53ACD"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049DA451" w14:textId="77777777" w:rsidR="00EF1C46" w:rsidRPr="00EF1C46" w:rsidRDefault="00EF1C46" w:rsidP="00EF1C46">
      <w:pPr>
        <w:bidi/>
        <w:jc w:val="both"/>
        <w:rPr>
          <w:rFonts w:cs="David" w:hint="cs"/>
          <w:rtl/>
        </w:rPr>
      </w:pPr>
    </w:p>
    <w:p w14:paraId="2EB562BC" w14:textId="77777777" w:rsidR="00EF1C46" w:rsidRPr="00EF1C46" w:rsidRDefault="00EF1C46" w:rsidP="00EF1C46">
      <w:pPr>
        <w:bidi/>
        <w:jc w:val="both"/>
        <w:rPr>
          <w:rFonts w:cs="David" w:hint="cs"/>
          <w:rtl/>
        </w:rPr>
      </w:pPr>
      <w:r w:rsidRPr="00EF1C46">
        <w:rPr>
          <w:rFonts w:cs="David" w:hint="cs"/>
          <w:rtl/>
        </w:rPr>
        <w:tab/>
        <w:t xml:space="preserve">העיקר, שעובדי המוזיאון יהיו עובדי הכנסת ולא עובדי קבלן. </w:t>
      </w:r>
    </w:p>
    <w:p w14:paraId="7F999FAF" w14:textId="77777777" w:rsidR="00EF1C46" w:rsidRPr="00EF1C46" w:rsidRDefault="00EF1C46" w:rsidP="00EF1C46">
      <w:pPr>
        <w:bidi/>
        <w:jc w:val="both"/>
        <w:rPr>
          <w:rFonts w:cs="David" w:hint="cs"/>
          <w:rtl/>
        </w:rPr>
      </w:pPr>
    </w:p>
    <w:p w14:paraId="438FF12A"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0423A404" w14:textId="77777777" w:rsidR="00EF1C46" w:rsidRPr="00EF1C46" w:rsidRDefault="00EF1C46" w:rsidP="00EF1C46">
      <w:pPr>
        <w:bidi/>
        <w:jc w:val="both"/>
        <w:rPr>
          <w:rFonts w:cs="David" w:hint="cs"/>
          <w:rtl/>
        </w:rPr>
      </w:pPr>
    </w:p>
    <w:p w14:paraId="6657D311" w14:textId="77777777" w:rsidR="00EF1C46" w:rsidRPr="00EF1C46" w:rsidRDefault="00EF1C46" w:rsidP="00EF1C46">
      <w:pPr>
        <w:bidi/>
        <w:jc w:val="both"/>
        <w:rPr>
          <w:rFonts w:cs="David" w:hint="cs"/>
          <w:rtl/>
        </w:rPr>
      </w:pPr>
      <w:r w:rsidRPr="00EF1C46">
        <w:rPr>
          <w:rFonts w:cs="David" w:hint="cs"/>
          <w:rtl/>
        </w:rPr>
        <w:tab/>
        <w:t xml:space="preserve">זה שאלה. </w:t>
      </w:r>
    </w:p>
    <w:p w14:paraId="5249140F" w14:textId="77777777" w:rsidR="00EF1C46" w:rsidRPr="00EF1C46" w:rsidRDefault="00EF1C46" w:rsidP="00EF1C46">
      <w:pPr>
        <w:bidi/>
        <w:jc w:val="both"/>
        <w:rPr>
          <w:rFonts w:cs="David" w:hint="cs"/>
          <w:rtl/>
        </w:rPr>
      </w:pPr>
    </w:p>
    <w:p w14:paraId="589357F8"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27A29ABD" w14:textId="77777777" w:rsidR="00EF1C46" w:rsidRPr="00EF1C46" w:rsidRDefault="00EF1C46" w:rsidP="00EF1C46">
      <w:pPr>
        <w:bidi/>
        <w:jc w:val="both"/>
        <w:rPr>
          <w:rFonts w:cs="David" w:hint="cs"/>
          <w:rtl/>
        </w:rPr>
      </w:pPr>
    </w:p>
    <w:p w14:paraId="24170FBE" w14:textId="77777777" w:rsidR="00EF1C46" w:rsidRPr="00EF1C46" w:rsidRDefault="00EF1C46" w:rsidP="00EF1C46">
      <w:pPr>
        <w:bidi/>
        <w:jc w:val="both"/>
        <w:rPr>
          <w:rFonts w:cs="David" w:hint="cs"/>
          <w:rtl/>
        </w:rPr>
      </w:pPr>
      <w:r w:rsidRPr="00EF1C46">
        <w:rPr>
          <w:rFonts w:cs="David" w:hint="cs"/>
          <w:rtl/>
        </w:rPr>
        <w:tab/>
        <w:t xml:space="preserve">אני רוצה לסכם את המספרים על מנת שתדעו מה מאשרים. אני חוזר, התקציב המקורי עמד על 627 מיליון שקלים. 114 מיליון שקלים אנחנו מעבירים משנה קודמת לשנה זו בגין סכומים שתוקצבו בשנים קודמות ועדיין לא בוצעו. התקציב החדש, סך כל התקציב + סך כל העודפים, יעמוד על 740 מיליון שקלים. היתרה לניצול שעדיין לא נוצלה עד לסוף השנה תהיה בסך 411 מיליון שקלים. אם ניקח את שני הסכומים, האחד פחות השני, יוצא ש-40% מן התקציב נוצל ו-60% עדיין לא נוצל. </w:t>
      </w:r>
    </w:p>
    <w:p w14:paraId="23C39FA7" w14:textId="77777777" w:rsidR="00EF1C46" w:rsidRPr="00EF1C46" w:rsidRDefault="00EF1C46" w:rsidP="00EF1C46">
      <w:pPr>
        <w:bidi/>
        <w:jc w:val="both"/>
        <w:rPr>
          <w:rFonts w:cs="David" w:hint="cs"/>
          <w:rtl/>
        </w:rPr>
      </w:pPr>
    </w:p>
    <w:p w14:paraId="22D082EA"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343B1C28" w14:textId="77777777" w:rsidR="00EF1C46" w:rsidRPr="00EF1C46" w:rsidRDefault="00EF1C46" w:rsidP="00EF1C46">
      <w:pPr>
        <w:bidi/>
        <w:jc w:val="both"/>
        <w:rPr>
          <w:rFonts w:cs="David" w:hint="cs"/>
          <w:rtl/>
        </w:rPr>
      </w:pPr>
    </w:p>
    <w:p w14:paraId="5AB3F981" w14:textId="77777777" w:rsidR="00EF1C46" w:rsidRPr="00EF1C46" w:rsidRDefault="00EF1C46" w:rsidP="00EF1C46">
      <w:pPr>
        <w:bidi/>
        <w:jc w:val="both"/>
        <w:rPr>
          <w:rFonts w:cs="David" w:hint="cs"/>
          <w:rtl/>
        </w:rPr>
      </w:pPr>
      <w:r w:rsidRPr="00EF1C46">
        <w:rPr>
          <w:rFonts w:cs="David" w:hint="cs"/>
          <w:rtl/>
        </w:rPr>
        <w:tab/>
        <w:t>מן העודפים משנת 2010, יש סעיפים מסוימים שתגברתם במיוחד?</w:t>
      </w:r>
    </w:p>
    <w:p w14:paraId="4577B4F0" w14:textId="77777777" w:rsidR="00EF1C46" w:rsidRPr="00EF1C46" w:rsidRDefault="00EF1C46" w:rsidP="00EF1C46">
      <w:pPr>
        <w:bidi/>
        <w:jc w:val="both"/>
        <w:rPr>
          <w:rFonts w:cs="David" w:hint="cs"/>
          <w:rtl/>
        </w:rPr>
      </w:pPr>
    </w:p>
    <w:p w14:paraId="1C652452"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6F2F1C0D" w14:textId="77777777" w:rsidR="00EF1C46" w:rsidRPr="00EF1C46" w:rsidRDefault="00EF1C46" w:rsidP="00EF1C46">
      <w:pPr>
        <w:bidi/>
        <w:jc w:val="both"/>
        <w:rPr>
          <w:rFonts w:cs="David" w:hint="cs"/>
          <w:rtl/>
        </w:rPr>
      </w:pPr>
    </w:p>
    <w:p w14:paraId="7D541CC0" w14:textId="77777777" w:rsidR="00EF1C46" w:rsidRPr="00EF1C46" w:rsidRDefault="00EF1C46" w:rsidP="00EF1C46">
      <w:pPr>
        <w:bidi/>
        <w:jc w:val="both"/>
        <w:rPr>
          <w:rFonts w:cs="David" w:hint="cs"/>
          <w:rtl/>
        </w:rPr>
      </w:pPr>
      <w:r w:rsidRPr="00EF1C46">
        <w:rPr>
          <w:rFonts w:cs="David" w:hint="cs"/>
          <w:rtl/>
        </w:rPr>
        <w:tab/>
        <w:t>יש סעיף אחד, בסך 600,000 שקלים, שלא תוגבר משנת 2010, אלא בשנת 2011 אנחנו מתגברים אותו מן הרזרבה. הכוונה לסעיף העסקת סטודנטים.</w:t>
      </w:r>
    </w:p>
    <w:p w14:paraId="1EDFDFAC" w14:textId="77777777" w:rsidR="00EF1C46" w:rsidRPr="00EF1C46" w:rsidRDefault="00EF1C46" w:rsidP="00EF1C46">
      <w:pPr>
        <w:bidi/>
        <w:jc w:val="both"/>
        <w:rPr>
          <w:rFonts w:cs="David" w:hint="cs"/>
          <w:rtl/>
        </w:rPr>
      </w:pPr>
    </w:p>
    <w:p w14:paraId="0D948EF2"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73C9C01" w14:textId="77777777" w:rsidR="00EF1C46" w:rsidRPr="00EF1C46" w:rsidRDefault="00EF1C46" w:rsidP="00EF1C46">
      <w:pPr>
        <w:bidi/>
        <w:jc w:val="both"/>
        <w:rPr>
          <w:rFonts w:cs="David" w:hint="cs"/>
          <w:rtl/>
        </w:rPr>
      </w:pPr>
    </w:p>
    <w:p w14:paraId="0B398DC9" w14:textId="77777777" w:rsidR="00EF1C46" w:rsidRPr="00EF1C46" w:rsidRDefault="00EF1C46" w:rsidP="00EF1C46">
      <w:pPr>
        <w:bidi/>
        <w:jc w:val="both"/>
        <w:rPr>
          <w:rFonts w:cs="David" w:hint="cs"/>
          <w:rtl/>
        </w:rPr>
      </w:pPr>
      <w:r w:rsidRPr="00EF1C46">
        <w:rPr>
          <w:rFonts w:cs="David" w:hint="cs"/>
          <w:rtl/>
        </w:rPr>
        <w:tab/>
        <w:t xml:space="preserve">על הסעיף הזה, אני כבר אומר, נקיים דיון נפרד. הסעיף הזה, על פניו, סותר את מה שנאמר לנו כאן כאשר אושר התקציב להעסקת דוברים, שאמורים לבצע את הפעולה שכפי שאני מבין כאן מבקשים שיבצעו הסטודנטים. </w:t>
      </w:r>
    </w:p>
    <w:p w14:paraId="3A010D12" w14:textId="77777777" w:rsidR="00EF1C46" w:rsidRPr="00EF1C46" w:rsidRDefault="00EF1C46" w:rsidP="00EF1C46">
      <w:pPr>
        <w:bidi/>
        <w:jc w:val="both"/>
        <w:rPr>
          <w:rFonts w:cs="David" w:hint="cs"/>
          <w:rtl/>
        </w:rPr>
      </w:pPr>
    </w:p>
    <w:p w14:paraId="555F3617"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40AB064B" w14:textId="77777777" w:rsidR="00EF1C46" w:rsidRPr="00EF1C46" w:rsidRDefault="00EF1C46" w:rsidP="00EF1C46">
      <w:pPr>
        <w:bidi/>
        <w:jc w:val="both"/>
        <w:rPr>
          <w:rFonts w:cs="David" w:hint="cs"/>
          <w:rtl/>
        </w:rPr>
      </w:pPr>
    </w:p>
    <w:p w14:paraId="7C1D4156" w14:textId="77777777" w:rsidR="00EF1C46" w:rsidRPr="00EF1C46" w:rsidRDefault="00EF1C46" w:rsidP="00EF1C46">
      <w:pPr>
        <w:bidi/>
        <w:jc w:val="both"/>
        <w:rPr>
          <w:rFonts w:cs="David" w:hint="cs"/>
          <w:rtl/>
        </w:rPr>
      </w:pPr>
      <w:r w:rsidRPr="00EF1C46">
        <w:rPr>
          <w:rFonts w:cs="David" w:hint="cs"/>
          <w:rtl/>
        </w:rPr>
        <w:tab/>
        <w:t xml:space="preserve">לא. הם יועסקו במקומות שונים לחלוטין. </w:t>
      </w:r>
    </w:p>
    <w:p w14:paraId="09607522" w14:textId="77777777" w:rsidR="00EF1C46" w:rsidRPr="00EF1C46" w:rsidRDefault="00EF1C46" w:rsidP="00EF1C46">
      <w:pPr>
        <w:bidi/>
        <w:jc w:val="both"/>
        <w:rPr>
          <w:rFonts w:cs="David" w:hint="cs"/>
          <w:rtl/>
        </w:rPr>
      </w:pPr>
    </w:p>
    <w:p w14:paraId="547A5A9D"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74F31AE3" w14:textId="77777777" w:rsidR="00EF1C46" w:rsidRPr="00EF1C46" w:rsidRDefault="00EF1C46" w:rsidP="00EF1C46">
      <w:pPr>
        <w:bidi/>
        <w:jc w:val="both"/>
        <w:rPr>
          <w:rFonts w:cs="David" w:hint="cs"/>
          <w:rtl/>
        </w:rPr>
      </w:pPr>
    </w:p>
    <w:p w14:paraId="2D5B7F36" w14:textId="77777777" w:rsidR="00EF1C46" w:rsidRPr="00EF1C46" w:rsidRDefault="00EF1C46" w:rsidP="00EF1C46">
      <w:pPr>
        <w:bidi/>
        <w:jc w:val="both"/>
        <w:rPr>
          <w:rFonts w:cs="David" w:hint="cs"/>
          <w:rtl/>
        </w:rPr>
      </w:pPr>
      <w:r w:rsidRPr="00EF1C46">
        <w:rPr>
          <w:rFonts w:cs="David" w:hint="cs"/>
          <w:rtl/>
        </w:rPr>
        <w:tab/>
        <w:t xml:space="preserve">הדברים לא קשורים זה לזה. הם לא נמצאים באותה גזרה בכלל. </w:t>
      </w:r>
    </w:p>
    <w:p w14:paraId="2A2C0120" w14:textId="77777777" w:rsidR="00EF1C46" w:rsidRPr="00EF1C46" w:rsidRDefault="00EF1C46" w:rsidP="00EF1C46">
      <w:pPr>
        <w:bidi/>
        <w:jc w:val="both"/>
        <w:rPr>
          <w:rFonts w:cs="David" w:hint="cs"/>
          <w:rtl/>
        </w:rPr>
      </w:pPr>
    </w:p>
    <w:p w14:paraId="7533FF8A"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66DF45F2" w14:textId="77777777" w:rsidR="00EF1C46" w:rsidRPr="00EF1C46" w:rsidRDefault="00EF1C46" w:rsidP="00EF1C46">
      <w:pPr>
        <w:bidi/>
        <w:jc w:val="both"/>
        <w:rPr>
          <w:rFonts w:cs="David" w:hint="cs"/>
          <w:rtl/>
        </w:rPr>
      </w:pPr>
    </w:p>
    <w:p w14:paraId="1E8B35A6" w14:textId="77777777" w:rsidR="00EF1C46" w:rsidRPr="00EF1C46" w:rsidRDefault="00EF1C46" w:rsidP="00EF1C46">
      <w:pPr>
        <w:bidi/>
        <w:jc w:val="both"/>
        <w:rPr>
          <w:rFonts w:cs="David" w:hint="cs"/>
          <w:rtl/>
        </w:rPr>
      </w:pPr>
      <w:r w:rsidRPr="00EF1C46">
        <w:rPr>
          <w:rFonts w:cs="David" w:hint="cs"/>
          <w:rtl/>
        </w:rPr>
        <w:tab/>
        <w:t xml:space="preserve">הבנתי שיש בקשה לתוספת תשלום עבור העסקת הסטודנטים בתפעול מערך הדוברות. </w:t>
      </w:r>
    </w:p>
    <w:p w14:paraId="5D95E7E3" w14:textId="77777777" w:rsidR="00EF1C46" w:rsidRPr="00EF1C46" w:rsidRDefault="00EF1C46" w:rsidP="00EF1C46">
      <w:pPr>
        <w:bidi/>
        <w:jc w:val="both"/>
        <w:rPr>
          <w:rFonts w:cs="David" w:hint="cs"/>
          <w:rtl/>
        </w:rPr>
      </w:pPr>
    </w:p>
    <w:p w14:paraId="5AEDCD59"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6FEBC006" w14:textId="77777777" w:rsidR="00EF1C46" w:rsidRPr="00EF1C46" w:rsidRDefault="00EF1C46" w:rsidP="00EF1C46">
      <w:pPr>
        <w:bidi/>
        <w:jc w:val="both"/>
        <w:rPr>
          <w:rFonts w:cs="David" w:hint="cs"/>
          <w:rtl/>
        </w:rPr>
      </w:pPr>
    </w:p>
    <w:p w14:paraId="42328736" w14:textId="77777777" w:rsidR="00EF1C46" w:rsidRPr="00EF1C46" w:rsidRDefault="00EF1C46" w:rsidP="00EF1C46">
      <w:pPr>
        <w:bidi/>
        <w:jc w:val="both"/>
        <w:rPr>
          <w:rFonts w:cs="David" w:hint="cs"/>
          <w:rtl/>
        </w:rPr>
      </w:pPr>
      <w:r w:rsidRPr="00EF1C46">
        <w:rPr>
          <w:rFonts w:cs="David" w:hint="cs"/>
          <w:rtl/>
        </w:rPr>
        <w:tab/>
        <w:t xml:space="preserve">לא. </w:t>
      </w:r>
    </w:p>
    <w:p w14:paraId="277A0526" w14:textId="77777777" w:rsidR="00EF1C46" w:rsidRPr="00EF1C46" w:rsidRDefault="00EF1C46" w:rsidP="00EF1C46">
      <w:pPr>
        <w:bidi/>
        <w:jc w:val="both"/>
        <w:rPr>
          <w:rFonts w:cs="David" w:hint="cs"/>
          <w:rtl/>
        </w:rPr>
      </w:pPr>
    </w:p>
    <w:p w14:paraId="0F24572D"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0031210F" w14:textId="77777777" w:rsidR="00EF1C46" w:rsidRPr="00EF1C46" w:rsidRDefault="00EF1C46" w:rsidP="00EF1C46">
      <w:pPr>
        <w:bidi/>
        <w:jc w:val="both"/>
        <w:rPr>
          <w:rFonts w:cs="David" w:hint="cs"/>
          <w:rtl/>
        </w:rPr>
      </w:pPr>
    </w:p>
    <w:p w14:paraId="77CDE967" w14:textId="77777777" w:rsidR="00EF1C46" w:rsidRPr="00EF1C46" w:rsidRDefault="00EF1C46" w:rsidP="00EF1C46">
      <w:pPr>
        <w:bidi/>
        <w:jc w:val="both"/>
        <w:rPr>
          <w:rFonts w:cs="David" w:hint="cs"/>
          <w:rtl/>
        </w:rPr>
      </w:pPr>
      <w:r w:rsidRPr="00EF1C46">
        <w:rPr>
          <w:rFonts w:cs="David" w:hint="cs"/>
          <w:rtl/>
        </w:rPr>
        <w:tab/>
        <w:t xml:space="preserve">הם יועסקו בעיקר במרכז המבקרים. אלה שני דברים שונים. </w:t>
      </w:r>
    </w:p>
    <w:p w14:paraId="31801406" w14:textId="77777777" w:rsidR="00EF1C46" w:rsidRPr="00EF1C46" w:rsidRDefault="00EF1C46" w:rsidP="00EF1C46">
      <w:pPr>
        <w:bidi/>
        <w:jc w:val="both"/>
        <w:rPr>
          <w:rFonts w:cs="David" w:hint="cs"/>
          <w:rtl/>
        </w:rPr>
      </w:pPr>
    </w:p>
    <w:p w14:paraId="198CF8EF"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503698A1" w14:textId="77777777" w:rsidR="00EF1C46" w:rsidRPr="00EF1C46" w:rsidRDefault="00EF1C46" w:rsidP="00EF1C46">
      <w:pPr>
        <w:bidi/>
        <w:jc w:val="both"/>
        <w:rPr>
          <w:rFonts w:cs="David" w:hint="cs"/>
          <w:rtl/>
        </w:rPr>
      </w:pPr>
    </w:p>
    <w:p w14:paraId="598A2DFB" w14:textId="77777777" w:rsidR="00EF1C46" w:rsidRPr="00EF1C46" w:rsidRDefault="00EF1C46" w:rsidP="00EF1C46">
      <w:pPr>
        <w:bidi/>
        <w:jc w:val="both"/>
        <w:rPr>
          <w:rFonts w:cs="David" w:hint="cs"/>
          <w:rtl/>
        </w:rPr>
      </w:pPr>
      <w:r w:rsidRPr="00EF1C46">
        <w:rPr>
          <w:rFonts w:cs="David" w:hint="cs"/>
          <w:rtl/>
        </w:rPr>
        <w:tab/>
        <w:t xml:space="preserve">אם היושב-ראש מבקש, אבהיר את עניין העסקת הסטודנטים. הגדלנו פי כמה וכמה את מספר המדריכים לציבור הרחב שמבקר בכנסת. לפני שנה היו כאן 6 מדריכים והיום יש 20 מדריכים. גם היקף הקהל שמבקר בכנסת גדל. יש כאן מדריכים בכל השפות. אנו עורכים היום סיורים ב-7-8 שפות. אגב, לא מצאנו מדריך לגרמנית שיכולנו להעסיק אותו כסטודנט, אז לקחנו ספק מיקור-חוץ. אותו אדם עובד עבור "יד ושם" והוא יעבוד כאן בקבלנות. אני "זורק" לך כל הזמן דוגמאות, חבר הכנסת גילאון, כדי להראות לך שהשאלה או החיוב המוחלטים בנושא הזה הם לא עניין חד-חד ערכי. זה דוגמה להעסקת סטודנטים. דוגמה נוספת, בתחום המִפְתוּח. </w:t>
      </w:r>
    </w:p>
    <w:p w14:paraId="2512D9B1" w14:textId="77777777" w:rsidR="00EF1C46" w:rsidRPr="00EF1C46" w:rsidRDefault="00EF1C46" w:rsidP="00EF1C46">
      <w:pPr>
        <w:bidi/>
        <w:jc w:val="both"/>
        <w:rPr>
          <w:rFonts w:cs="David" w:hint="cs"/>
          <w:rtl/>
        </w:rPr>
      </w:pPr>
    </w:p>
    <w:p w14:paraId="5F36172B"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3923AB7B" w14:textId="77777777" w:rsidR="00EF1C46" w:rsidRPr="00EF1C46" w:rsidRDefault="00EF1C46" w:rsidP="00EF1C46">
      <w:pPr>
        <w:bidi/>
        <w:jc w:val="both"/>
        <w:rPr>
          <w:rFonts w:cs="David" w:hint="cs"/>
          <w:rtl/>
        </w:rPr>
      </w:pPr>
    </w:p>
    <w:p w14:paraId="287665E0" w14:textId="77777777" w:rsidR="00EF1C46" w:rsidRPr="00EF1C46" w:rsidRDefault="00EF1C46" w:rsidP="00EF1C46">
      <w:pPr>
        <w:bidi/>
        <w:jc w:val="both"/>
        <w:rPr>
          <w:rFonts w:cs="David" w:hint="cs"/>
          <w:rtl/>
        </w:rPr>
      </w:pPr>
      <w:r w:rsidRPr="00EF1C46">
        <w:rPr>
          <w:rFonts w:cs="David" w:hint="cs"/>
          <w:rtl/>
        </w:rPr>
        <w:tab/>
        <w:t xml:space="preserve">וגם במוקד ההזמנות. </w:t>
      </w:r>
    </w:p>
    <w:p w14:paraId="612F1432" w14:textId="77777777" w:rsidR="00EF1C46" w:rsidRPr="00EF1C46" w:rsidRDefault="00EF1C46" w:rsidP="00EF1C46">
      <w:pPr>
        <w:bidi/>
        <w:jc w:val="both"/>
        <w:rPr>
          <w:rFonts w:cs="David" w:hint="cs"/>
          <w:rtl/>
        </w:rPr>
      </w:pPr>
    </w:p>
    <w:p w14:paraId="6626A97D"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74410CC1" w14:textId="77777777" w:rsidR="00EF1C46" w:rsidRPr="00EF1C46" w:rsidRDefault="00EF1C46" w:rsidP="00EF1C46">
      <w:pPr>
        <w:bidi/>
        <w:jc w:val="both"/>
        <w:rPr>
          <w:rFonts w:cs="David" w:hint="cs"/>
          <w:rtl/>
        </w:rPr>
      </w:pPr>
    </w:p>
    <w:p w14:paraId="7E933AFA" w14:textId="77777777" w:rsidR="00EF1C46" w:rsidRPr="00EF1C46" w:rsidRDefault="00EF1C46" w:rsidP="00EF1C46">
      <w:pPr>
        <w:bidi/>
        <w:jc w:val="both"/>
        <w:rPr>
          <w:rFonts w:cs="David" w:hint="cs"/>
          <w:rtl/>
        </w:rPr>
      </w:pPr>
      <w:r w:rsidRPr="00EF1C46">
        <w:rPr>
          <w:rFonts w:cs="David" w:hint="cs"/>
          <w:rtl/>
        </w:rPr>
        <w:tab/>
        <w:t xml:space="preserve">נכון. תחום המִפְתוּח הוא תחום רחב מאוד, שנוגע לאופן שבו אנו יוצרים קטלוג לעולם התוכן שאתם כחברי הכנסת מייצרים. זה בא מלשון מפתח. הכוונה ליצור מפתחות לתוכן. למשל, תוכן העניינים הוא סוג של מפתח. כאשר הדיון בוועדה הזאת יסתיים הפרוטוקול יהיה בן </w:t>
      </w:r>
      <w:r w:rsidRPr="00EF1C46">
        <w:rPr>
          <w:rFonts w:cs="David" w:hint="cs"/>
        </w:rPr>
        <w:t>X</w:t>
      </w:r>
      <w:r w:rsidRPr="00EF1C46">
        <w:rPr>
          <w:rFonts w:cs="David" w:hint="cs"/>
          <w:rtl/>
        </w:rPr>
        <w:t xml:space="preserve"> עמודים ועל גבי הפרוטוקול יהיו מפתחות לתוכן עצמו. מפתח אחד הוא שֵם חבר הכנסת המשתתף, מפתח שני הוא שמות המוזמנים, וכולי וכולי. אנחנו עושים את זה גם בראייה לאחור, עד תש"ח, כדי שבסוף התהליך כל התוכן שחברי הכנסת לדורותיהם יצרו, מתש"ח ועד היום, יהיה נגיש לציבור גם בחיפוש. אדם שמחפש משהו ב"גוגל", בלי המפתחות לא יגיע לשום מקום. זה הרעיון. </w:t>
      </w:r>
    </w:p>
    <w:p w14:paraId="714A7431" w14:textId="77777777" w:rsidR="00EF1C46" w:rsidRPr="00EF1C46" w:rsidRDefault="00EF1C46" w:rsidP="00EF1C46">
      <w:pPr>
        <w:bidi/>
        <w:jc w:val="both"/>
        <w:rPr>
          <w:rFonts w:cs="David" w:hint="cs"/>
          <w:rtl/>
        </w:rPr>
      </w:pPr>
    </w:p>
    <w:p w14:paraId="505860E1" w14:textId="77777777" w:rsidR="00EF1C46" w:rsidRPr="00EF1C46" w:rsidRDefault="00EF1C46" w:rsidP="00EF1C46">
      <w:pPr>
        <w:bidi/>
        <w:jc w:val="both"/>
        <w:rPr>
          <w:rFonts w:cs="David" w:hint="cs"/>
          <w:rtl/>
        </w:rPr>
      </w:pPr>
      <w:r w:rsidRPr="00EF1C46">
        <w:rPr>
          <w:rFonts w:cs="David" w:hint="cs"/>
          <w:rtl/>
        </w:rPr>
        <w:tab/>
        <w:t xml:space="preserve">יש הרבה מאוד פרויקטים שייעשו ב"בום" גדול. אנחנו לא מעוניינים להעסיק כאן עשרות אנשים למשך שנים רבות, אלא להעסיק מאסה גדולה של אנשים לצורך פרויקט גדול. זה מתאים מאוד להעסקה של סטודנטים. </w:t>
      </w:r>
    </w:p>
    <w:p w14:paraId="698972EC" w14:textId="77777777" w:rsidR="00EF1C46" w:rsidRPr="00EF1C46" w:rsidRDefault="00EF1C46" w:rsidP="00EF1C46">
      <w:pPr>
        <w:bidi/>
        <w:jc w:val="both"/>
        <w:rPr>
          <w:rFonts w:cs="David" w:hint="cs"/>
          <w:rtl/>
        </w:rPr>
      </w:pPr>
    </w:p>
    <w:p w14:paraId="590ACA1C" w14:textId="77777777" w:rsidR="00EF1C46" w:rsidRPr="00EF1C46" w:rsidRDefault="00EF1C46" w:rsidP="00EF1C46">
      <w:pPr>
        <w:bidi/>
        <w:jc w:val="both"/>
        <w:rPr>
          <w:rFonts w:cs="David" w:hint="cs"/>
          <w:rtl/>
        </w:rPr>
      </w:pPr>
      <w:r w:rsidRPr="00EF1C46">
        <w:rPr>
          <w:rFonts w:cs="David" w:hint="cs"/>
          <w:rtl/>
        </w:rPr>
        <w:tab/>
        <w:t xml:space="preserve">אנו חושבים בעתיד אולי לאמץ את מה שעשו משרדי ממשלה אחרים, למשל משמר בתי-המשפט או משמר משרד ראש הממשלה. אני לא מתכוון לשב"כ אלא לשומרים על מתחם משרד ראש הממשלה. באותם מקומות דווקא מעסיקים סטודנטים כי זה מתאים להם מאוד לעבודה במשמרות, זה מתיישב עם החיים הסטודנטיאליים של משמרות עבודה מול משמרות לימודים. לכן אנחנו מבקשים להגדיל את התקציב הזה, כדי לאפשר לנו שימוש בכוח-אדם שהוא גמיש בהגדרה והוא זמני בהגדרה, כי הוא לא בא לכאן לצורך הקריירה שלו אלא בא לבצע כאן עבודה סטודנטיאלית כאשר הוא סטודנט. </w:t>
      </w:r>
    </w:p>
    <w:p w14:paraId="0DF8701D" w14:textId="77777777" w:rsidR="00EF1C46" w:rsidRPr="00EF1C46" w:rsidRDefault="00EF1C46" w:rsidP="00EF1C46">
      <w:pPr>
        <w:bidi/>
        <w:jc w:val="both"/>
        <w:rPr>
          <w:rFonts w:cs="David" w:hint="cs"/>
          <w:rtl/>
        </w:rPr>
      </w:pPr>
    </w:p>
    <w:p w14:paraId="0EF1B725"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6A0BB92A" w14:textId="77777777" w:rsidR="00EF1C46" w:rsidRPr="00EF1C46" w:rsidRDefault="00EF1C46" w:rsidP="00EF1C46">
      <w:pPr>
        <w:bidi/>
        <w:jc w:val="both"/>
        <w:rPr>
          <w:rFonts w:cs="David" w:hint="cs"/>
          <w:rtl/>
        </w:rPr>
      </w:pPr>
    </w:p>
    <w:p w14:paraId="5ECB7F56" w14:textId="77777777" w:rsidR="00EF1C46" w:rsidRPr="00EF1C46" w:rsidRDefault="00EF1C46" w:rsidP="00EF1C46">
      <w:pPr>
        <w:bidi/>
        <w:jc w:val="both"/>
        <w:rPr>
          <w:rFonts w:cs="David" w:hint="cs"/>
          <w:rtl/>
        </w:rPr>
      </w:pPr>
      <w:r w:rsidRPr="00EF1C46">
        <w:rPr>
          <w:rFonts w:cs="David" w:hint="cs"/>
          <w:rtl/>
        </w:rPr>
        <w:tab/>
        <w:t xml:space="preserve">יש עוד שני סעיפים שבהם היתה הגדלה. סעיף אחד הוא פרישת עובדים. בשנה שעברה הכנסת יצאה בתוכנית, שאושרה על-ידי ועדת הכנסת, לפרישה מוקדמת של עובדים. היא לא נוצלה. השנה הצענו תוכנית פרישה משופרת במקצת לתפקידים מסוימים על מנת לעודד אנשים לפרוש והשתמשנו במה שלא ניצלו בשנה שעברה. </w:t>
      </w:r>
    </w:p>
    <w:p w14:paraId="3FE0E27B" w14:textId="77777777" w:rsidR="00EF1C46" w:rsidRPr="00EF1C46" w:rsidRDefault="00EF1C46" w:rsidP="00EF1C46">
      <w:pPr>
        <w:bidi/>
        <w:jc w:val="both"/>
        <w:rPr>
          <w:rFonts w:cs="David" w:hint="cs"/>
          <w:rtl/>
        </w:rPr>
      </w:pPr>
    </w:p>
    <w:p w14:paraId="315D532A" w14:textId="77777777" w:rsidR="00EF1C46" w:rsidRPr="00EF1C46" w:rsidRDefault="00EF1C46" w:rsidP="00EF1C46">
      <w:pPr>
        <w:bidi/>
        <w:jc w:val="both"/>
        <w:rPr>
          <w:rFonts w:cs="David" w:hint="cs"/>
          <w:rtl/>
        </w:rPr>
      </w:pPr>
      <w:r w:rsidRPr="00EF1C46">
        <w:rPr>
          <w:rFonts w:cs="David" w:hint="cs"/>
          <w:rtl/>
        </w:rPr>
        <w:t xml:space="preserve"> </w:t>
      </w:r>
      <w:r w:rsidRPr="00EF1C46">
        <w:rPr>
          <w:rFonts w:cs="David" w:hint="cs"/>
          <w:rtl/>
        </w:rPr>
        <w:tab/>
        <w:t xml:space="preserve">דבר שני שהגדלנו, כתוצאה מהחלפת המפעיל של שירותי מזנון הכנסת </w:t>
      </w:r>
      <w:r w:rsidRPr="00EF1C46">
        <w:rPr>
          <w:rFonts w:cs="David"/>
          <w:rtl/>
        </w:rPr>
        <w:t>–</w:t>
      </w:r>
      <w:r w:rsidRPr="00EF1C46">
        <w:rPr>
          <w:rFonts w:cs="David" w:hint="cs"/>
          <w:rtl/>
        </w:rPr>
        <w:t xml:space="preserve"> ובכוונה אני מדבר על המפעיל ולא על הקבלן </w:t>
      </w:r>
      <w:r w:rsidRPr="00EF1C46">
        <w:rPr>
          <w:rFonts w:cs="David"/>
          <w:rtl/>
        </w:rPr>
        <w:t>–</w:t>
      </w:r>
      <w:r w:rsidRPr="00EF1C46">
        <w:rPr>
          <w:rFonts w:cs="David" w:hint="cs"/>
          <w:rtl/>
        </w:rPr>
        <w:t xml:space="preserve"> התייקרו העלויות. המפעיל הזה למעשה הוא כשיר 2, שבעבר לא התקבל כי ההצעה שלו היתה יקרה. נכון להיום במחירים שלו היה צריך להוסיף לעלויות של הפעלת מזנון הכנסת עוד 1.3 מיליון שקלים. </w:t>
      </w:r>
    </w:p>
    <w:p w14:paraId="644C3ADD" w14:textId="77777777" w:rsidR="00EF1C46" w:rsidRPr="00EF1C46" w:rsidRDefault="00EF1C46" w:rsidP="00EF1C46">
      <w:pPr>
        <w:bidi/>
        <w:jc w:val="both"/>
        <w:rPr>
          <w:rFonts w:cs="David" w:hint="cs"/>
          <w:rtl/>
        </w:rPr>
      </w:pPr>
    </w:p>
    <w:p w14:paraId="5B7B0A7F" w14:textId="77777777" w:rsidR="00EF1C46" w:rsidRPr="00EF1C46" w:rsidRDefault="00EF1C46" w:rsidP="00EF1C46">
      <w:pPr>
        <w:bidi/>
        <w:jc w:val="both"/>
        <w:rPr>
          <w:rFonts w:cs="David" w:hint="cs"/>
          <w:rtl/>
        </w:rPr>
      </w:pPr>
      <w:r w:rsidRPr="00EF1C46">
        <w:rPr>
          <w:rFonts w:cs="David" w:hint="cs"/>
          <w:rtl/>
        </w:rPr>
        <w:tab/>
        <w:t xml:space="preserve">אלה למעשה כל הסעיפים שבהם היתה הגדלה. </w:t>
      </w:r>
    </w:p>
    <w:p w14:paraId="1A4E9EA7" w14:textId="77777777" w:rsidR="00EF1C46" w:rsidRPr="00EF1C46" w:rsidRDefault="00EF1C46" w:rsidP="00EF1C46">
      <w:pPr>
        <w:bidi/>
        <w:jc w:val="both"/>
        <w:rPr>
          <w:rFonts w:cs="David" w:hint="cs"/>
          <w:rtl/>
        </w:rPr>
      </w:pPr>
    </w:p>
    <w:p w14:paraId="55293174"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285AFF3E" w14:textId="77777777" w:rsidR="00EF1C46" w:rsidRPr="00EF1C46" w:rsidRDefault="00EF1C46" w:rsidP="00EF1C46">
      <w:pPr>
        <w:bidi/>
        <w:jc w:val="both"/>
        <w:rPr>
          <w:rFonts w:cs="David" w:hint="cs"/>
          <w:rtl/>
        </w:rPr>
      </w:pPr>
    </w:p>
    <w:p w14:paraId="45FEA7AB" w14:textId="77777777" w:rsidR="00EF1C46" w:rsidRPr="00EF1C46" w:rsidRDefault="00EF1C46" w:rsidP="00EF1C46">
      <w:pPr>
        <w:bidi/>
        <w:jc w:val="both"/>
        <w:rPr>
          <w:rFonts w:cs="David" w:hint="cs"/>
          <w:rtl/>
        </w:rPr>
      </w:pPr>
      <w:r w:rsidRPr="00EF1C46">
        <w:rPr>
          <w:rFonts w:cs="David" w:hint="cs"/>
          <w:rtl/>
        </w:rPr>
        <w:tab/>
        <w:t xml:space="preserve">כדי לשמור את רמת המחירים במזנון הציבורי כפי שהיא </w:t>
      </w:r>
      <w:r w:rsidRPr="00EF1C46">
        <w:rPr>
          <w:rFonts w:cs="David"/>
          <w:rtl/>
        </w:rPr>
        <w:t>–</w:t>
      </w:r>
      <w:r w:rsidRPr="00EF1C46">
        <w:rPr>
          <w:rFonts w:cs="David" w:hint="cs"/>
          <w:rtl/>
        </w:rPr>
        <w:t xml:space="preserve"> והיא נמוכה מאשר היתה בעבר </w:t>
      </w:r>
      <w:r w:rsidRPr="00EF1C46">
        <w:rPr>
          <w:rFonts w:cs="David"/>
          <w:rtl/>
        </w:rPr>
        <w:t>–</w:t>
      </w:r>
      <w:r w:rsidRPr="00EF1C46">
        <w:rPr>
          <w:rFonts w:cs="David" w:hint="cs"/>
          <w:rtl/>
        </w:rPr>
        <w:t xml:space="preserve"> כדי שלא תהיה שם עליית מחירים החלטנו להעמיק את הסובסידיה למוצר, פר מנה, במזנון הכללי, אך יקרנו את המחיר במזנון חברי הכנסת. עיקר התלונות כלפי המפעיל הקודם </w:t>
      </w:r>
      <w:r w:rsidRPr="00EF1C46">
        <w:rPr>
          <w:rFonts w:cs="David"/>
          <w:rtl/>
        </w:rPr>
        <w:t>–</w:t>
      </w:r>
      <w:r w:rsidRPr="00EF1C46">
        <w:rPr>
          <w:rFonts w:cs="David" w:hint="cs"/>
          <w:rtl/>
        </w:rPr>
        <w:t xml:space="preserve"> ויושב-ראש הוועדה היה דומיננטי מאוד בעניין הזה </w:t>
      </w:r>
      <w:r w:rsidRPr="00EF1C46">
        <w:rPr>
          <w:rFonts w:cs="David"/>
          <w:rtl/>
        </w:rPr>
        <w:t>–</w:t>
      </w:r>
      <w:r w:rsidRPr="00EF1C46">
        <w:rPr>
          <w:rFonts w:cs="David" w:hint="cs"/>
          <w:rtl/>
        </w:rPr>
        <w:t xml:space="preserve"> היו סביב השירות במזנון חברי הכנסת. לכן שם ניתן דגש מיוחד. לפחות על-פי מה שאני שומע, המצב השתפר ולכן גם יקרו שם את המחיר. </w:t>
      </w:r>
    </w:p>
    <w:p w14:paraId="55732329" w14:textId="77777777" w:rsidR="00EF1C46" w:rsidRPr="00EF1C46" w:rsidRDefault="00EF1C46" w:rsidP="00EF1C46">
      <w:pPr>
        <w:bidi/>
        <w:jc w:val="both"/>
        <w:rPr>
          <w:rFonts w:cs="David" w:hint="cs"/>
          <w:rtl/>
        </w:rPr>
      </w:pPr>
    </w:p>
    <w:p w14:paraId="3D18C625"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7A7642A5" w14:textId="77777777" w:rsidR="00EF1C46" w:rsidRPr="00EF1C46" w:rsidRDefault="00EF1C46" w:rsidP="00EF1C46">
      <w:pPr>
        <w:bidi/>
        <w:jc w:val="both"/>
        <w:rPr>
          <w:rFonts w:cs="David" w:hint="cs"/>
          <w:rtl/>
        </w:rPr>
      </w:pPr>
    </w:p>
    <w:p w14:paraId="25E79F8A" w14:textId="77777777" w:rsidR="00EF1C46" w:rsidRPr="00EF1C46" w:rsidRDefault="00EF1C46" w:rsidP="00EF1C46">
      <w:pPr>
        <w:bidi/>
        <w:jc w:val="both"/>
        <w:rPr>
          <w:rFonts w:cs="David" w:hint="cs"/>
          <w:rtl/>
        </w:rPr>
      </w:pPr>
      <w:r w:rsidRPr="00EF1C46">
        <w:rPr>
          <w:rFonts w:cs="David" w:hint="cs"/>
          <w:rtl/>
        </w:rPr>
        <w:tab/>
        <w:t xml:space="preserve">זאת היתה בעיה אחת. הבעייה השנייה היתה האוכל. השירות השתפר, אבל האוכל לא. </w:t>
      </w:r>
    </w:p>
    <w:p w14:paraId="41E044AE" w14:textId="77777777" w:rsidR="00EF1C46" w:rsidRPr="00EF1C46" w:rsidRDefault="00EF1C46" w:rsidP="00EF1C46">
      <w:pPr>
        <w:bidi/>
        <w:jc w:val="both"/>
        <w:rPr>
          <w:rFonts w:cs="David" w:hint="cs"/>
          <w:rtl/>
        </w:rPr>
      </w:pPr>
    </w:p>
    <w:p w14:paraId="53B78EFE"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43F58090" w14:textId="77777777" w:rsidR="00EF1C46" w:rsidRPr="00EF1C46" w:rsidRDefault="00EF1C46" w:rsidP="00EF1C46">
      <w:pPr>
        <w:bidi/>
        <w:jc w:val="both"/>
        <w:rPr>
          <w:rFonts w:cs="David" w:hint="cs"/>
          <w:rtl/>
        </w:rPr>
      </w:pPr>
    </w:p>
    <w:p w14:paraId="3C51E96E" w14:textId="77777777" w:rsidR="00EF1C46" w:rsidRPr="00EF1C46" w:rsidRDefault="00EF1C46" w:rsidP="00EF1C46">
      <w:pPr>
        <w:bidi/>
        <w:jc w:val="both"/>
        <w:rPr>
          <w:rFonts w:cs="David" w:hint="cs"/>
          <w:rtl/>
        </w:rPr>
      </w:pPr>
      <w:r w:rsidRPr="00EF1C46">
        <w:rPr>
          <w:rFonts w:cs="David" w:hint="cs"/>
          <w:rtl/>
        </w:rPr>
        <w:tab/>
        <w:t>מי אמר שזה השתפר?</w:t>
      </w:r>
    </w:p>
    <w:p w14:paraId="2D7507FD" w14:textId="77777777" w:rsidR="00EF1C46" w:rsidRPr="00EF1C46" w:rsidRDefault="00EF1C46" w:rsidP="00EF1C46">
      <w:pPr>
        <w:bidi/>
        <w:jc w:val="both"/>
        <w:rPr>
          <w:rFonts w:cs="David" w:hint="cs"/>
          <w:rtl/>
        </w:rPr>
      </w:pPr>
    </w:p>
    <w:p w14:paraId="7DC04561"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54329D96" w14:textId="77777777" w:rsidR="00EF1C46" w:rsidRPr="00EF1C46" w:rsidRDefault="00EF1C46" w:rsidP="00EF1C46">
      <w:pPr>
        <w:bidi/>
        <w:jc w:val="both"/>
        <w:rPr>
          <w:rFonts w:cs="David" w:hint="cs"/>
          <w:rtl/>
        </w:rPr>
      </w:pPr>
    </w:p>
    <w:p w14:paraId="34D46D5E" w14:textId="77777777" w:rsidR="00EF1C46" w:rsidRPr="00EF1C46" w:rsidRDefault="00EF1C46" w:rsidP="00EF1C46">
      <w:pPr>
        <w:bidi/>
        <w:jc w:val="both"/>
        <w:rPr>
          <w:rFonts w:cs="David" w:hint="cs"/>
          <w:rtl/>
        </w:rPr>
      </w:pPr>
      <w:r w:rsidRPr="00EF1C46">
        <w:rPr>
          <w:rFonts w:cs="David" w:hint="cs"/>
          <w:rtl/>
        </w:rPr>
        <w:tab/>
        <w:t xml:space="preserve">שני חברי הכנסת שהרבו להתלונן בעבר אומרים היום שהמצב השתפר. </w:t>
      </w:r>
    </w:p>
    <w:p w14:paraId="54747BE0" w14:textId="77777777" w:rsidR="00EF1C46" w:rsidRPr="00EF1C46" w:rsidRDefault="00EF1C46" w:rsidP="00EF1C46">
      <w:pPr>
        <w:bidi/>
        <w:jc w:val="both"/>
        <w:rPr>
          <w:rFonts w:cs="David" w:hint="cs"/>
          <w:rtl/>
        </w:rPr>
      </w:pPr>
    </w:p>
    <w:p w14:paraId="13C11A38"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721781A6" w14:textId="77777777" w:rsidR="00EF1C46" w:rsidRPr="00EF1C46" w:rsidRDefault="00EF1C46" w:rsidP="00EF1C46">
      <w:pPr>
        <w:bidi/>
        <w:jc w:val="both"/>
        <w:rPr>
          <w:rFonts w:cs="David" w:hint="cs"/>
          <w:rtl/>
        </w:rPr>
      </w:pPr>
    </w:p>
    <w:p w14:paraId="0AD5BD10" w14:textId="77777777" w:rsidR="00EF1C46" w:rsidRPr="00EF1C46" w:rsidRDefault="00EF1C46" w:rsidP="00EF1C46">
      <w:pPr>
        <w:bidi/>
        <w:jc w:val="both"/>
        <w:rPr>
          <w:rFonts w:cs="David" w:hint="cs"/>
          <w:rtl/>
        </w:rPr>
      </w:pPr>
      <w:r w:rsidRPr="00EF1C46">
        <w:rPr>
          <w:rFonts w:cs="David" w:hint="cs"/>
          <w:rtl/>
        </w:rPr>
        <w:tab/>
        <w:t xml:space="preserve">אני חושב שהמצב נסוג לאחור. </w:t>
      </w:r>
    </w:p>
    <w:p w14:paraId="44C2B6C0" w14:textId="77777777" w:rsidR="00EF1C46" w:rsidRPr="00EF1C46" w:rsidRDefault="00EF1C46" w:rsidP="00EF1C46">
      <w:pPr>
        <w:bidi/>
        <w:jc w:val="both"/>
        <w:rPr>
          <w:rFonts w:cs="David" w:hint="cs"/>
          <w:rtl/>
        </w:rPr>
      </w:pPr>
    </w:p>
    <w:p w14:paraId="7CE9B678"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2D0A07D1" w14:textId="77777777" w:rsidR="00EF1C46" w:rsidRPr="00EF1C46" w:rsidRDefault="00EF1C46" w:rsidP="00EF1C46">
      <w:pPr>
        <w:bidi/>
        <w:jc w:val="both"/>
        <w:rPr>
          <w:rFonts w:cs="David" w:hint="cs"/>
          <w:rtl/>
        </w:rPr>
      </w:pPr>
    </w:p>
    <w:p w14:paraId="74DA97E4" w14:textId="77777777" w:rsidR="00EF1C46" w:rsidRPr="00EF1C46" w:rsidRDefault="00EF1C46" w:rsidP="00EF1C46">
      <w:pPr>
        <w:bidi/>
        <w:jc w:val="both"/>
        <w:rPr>
          <w:rFonts w:cs="David" w:hint="cs"/>
          <w:rtl/>
        </w:rPr>
      </w:pPr>
      <w:r w:rsidRPr="00EF1C46">
        <w:rPr>
          <w:rFonts w:cs="David" w:hint="cs"/>
          <w:rtl/>
        </w:rPr>
        <w:tab/>
        <w:t>לא היה לאן לסגת ...</w:t>
      </w:r>
    </w:p>
    <w:p w14:paraId="01020429" w14:textId="77777777" w:rsidR="00EF1C46" w:rsidRPr="00EF1C46" w:rsidRDefault="00EF1C46" w:rsidP="00EF1C46">
      <w:pPr>
        <w:bidi/>
        <w:jc w:val="both"/>
        <w:rPr>
          <w:rFonts w:cs="David" w:hint="cs"/>
          <w:rtl/>
        </w:rPr>
      </w:pPr>
    </w:p>
    <w:p w14:paraId="456655F6"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01FC99A3" w14:textId="77777777" w:rsidR="00EF1C46" w:rsidRPr="00EF1C46" w:rsidRDefault="00EF1C46" w:rsidP="00EF1C46">
      <w:pPr>
        <w:bidi/>
        <w:jc w:val="both"/>
        <w:rPr>
          <w:rFonts w:cs="David" w:hint="cs"/>
          <w:rtl/>
        </w:rPr>
      </w:pPr>
    </w:p>
    <w:p w14:paraId="529EA3EF" w14:textId="77777777" w:rsidR="00EF1C46" w:rsidRPr="00EF1C46" w:rsidRDefault="00EF1C46" w:rsidP="00EF1C46">
      <w:pPr>
        <w:bidi/>
        <w:jc w:val="both"/>
        <w:rPr>
          <w:rFonts w:cs="David" w:hint="cs"/>
          <w:rtl/>
        </w:rPr>
      </w:pPr>
      <w:r w:rsidRPr="00EF1C46">
        <w:rPr>
          <w:rFonts w:cs="David" w:hint="cs"/>
          <w:rtl/>
        </w:rPr>
        <w:tab/>
        <w:t xml:space="preserve">אוכל של בית-חולים, שירות של בית-סוהר, ומחיר של בית-מרקחת ... </w:t>
      </w:r>
    </w:p>
    <w:p w14:paraId="2B03D7A0" w14:textId="77777777" w:rsidR="00EF1C46" w:rsidRPr="00EF1C46" w:rsidRDefault="00EF1C46" w:rsidP="00EF1C46">
      <w:pPr>
        <w:bidi/>
        <w:jc w:val="both"/>
        <w:rPr>
          <w:rFonts w:cs="David" w:hint="cs"/>
          <w:rtl/>
        </w:rPr>
      </w:pPr>
    </w:p>
    <w:p w14:paraId="4D73F0C3"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73E8484C" w14:textId="77777777" w:rsidR="00EF1C46" w:rsidRPr="00EF1C46" w:rsidRDefault="00EF1C46" w:rsidP="00EF1C46">
      <w:pPr>
        <w:bidi/>
        <w:jc w:val="both"/>
        <w:rPr>
          <w:rFonts w:cs="David" w:hint="cs"/>
          <w:rtl/>
        </w:rPr>
      </w:pPr>
    </w:p>
    <w:p w14:paraId="312A752F" w14:textId="77777777" w:rsidR="00EF1C46" w:rsidRPr="00EF1C46" w:rsidRDefault="00EF1C46" w:rsidP="00EF1C46">
      <w:pPr>
        <w:bidi/>
        <w:jc w:val="both"/>
        <w:rPr>
          <w:rFonts w:cs="David" w:hint="cs"/>
          <w:rtl/>
        </w:rPr>
      </w:pPr>
      <w:r w:rsidRPr="00EF1C46">
        <w:rPr>
          <w:rFonts w:cs="David" w:hint="cs"/>
          <w:rtl/>
        </w:rPr>
        <w:tab/>
        <w:t xml:space="preserve">אדוני היושב-ראש, כאשר רואים את התקציב רק ביום הישיבה קשה באמת ללמוד אותו היטב. בפעמים הקודמות אישרנו את תקציב הכנסת לא בקשיים גדולים. אנחנו סמכנו, וסומכים גם היום על הצוות המקצועי. יחד עם זה, אני מציע לא לאשר היום את התקציב אלא אולי יהיו עוד כמה סעיפים שנרצה לדון בהם בישיבה נוספת. </w:t>
      </w:r>
    </w:p>
    <w:p w14:paraId="44DE635E" w14:textId="77777777" w:rsidR="00EF1C46" w:rsidRPr="00EF1C46" w:rsidRDefault="00EF1C46" w:rsidP="00EF1C46">
      <w:pPr>
        <w:bidi/>
        <w:jc w:val="both"/>
        <w:rPr>
          <w:rFonts w:cs="David" w:hint="cs"/>
          <w:rtl/>
        </w:rPr>
      </w:pPr>
    </w:p>
    <w:p w14:paraId="2296D814"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0FEC4352" w14:textId="77777777" w:rsidR="00EF1C46" w:rsidRPr="00EF1C46" w:rsidRDefault="00EF1C46" w:rsidP="00EF1C46">
      <w:pPr>
        <w:bidi/>
        <w:jc w:val="both"/>
        <w:rPr>
          <w:rFonts w:cs="David" w:hint="cs"/>
          <w:rtl/>
        </w:rPr>
      </w:pPr>
    </w:p>
    <w:p w14:paraId="75DF6246" w14:textId="77777777" w:rsidR="00EF1C46" w:rsidRPr="00EF1C46" w:rsidRDefault="00EF1C46" w:rsidP="00EF1C46">
      <w:pPr>
        <w:bidi/>
        <w:jc w:val="both"/>
        <w:rPr>
          <w:rFonts w:cs="David" w:hint="cs"/>
          <w:rtl/>
        </w:rPr>
      </w:pPr>
      <w:r w:rsidRPr="00EF1C46">
        <w:rPr>
          <w:rFonts w:cs="David" w:hint="cs"/>
          <w:rtl/>
        </w:rPr>
        <w:tab/>
        <w:t xml:space="preserve">יש נושאים שדורשים ליבון. </w:t>
      </w:r>
    </w:p>
    <w:p w14:paraId="15CA0E32" w14:textId="77777777" w:rsidR="00EF1C46" w:rsidRPr="00EF1C46" w:rsidRDefault="00EF1C46" w:rsidP="00EF1C46">
      <w:pPr>
        <w:bidi/>
        <w:jc w:val="both"/>
        <w:rPr>
          <w:rFonts w:cs="David" w:hint="cs"/>
          <w:rtl/>
        </w:rPr>
      </w:pPr>
    </w:p>
    <w:p w14:paraId="038F43E6"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2A2C76B8" w14:textId="77777777" w:rsidR="00EF1C46" w:rsidRPr="00EF1C46" w:rsidRDefault="00EF1C46" w:rsidP="00EF1C46">
      <w:pPr>
        <w:bidi/>
        <w:jc w:val="both"/>
        <w:rPr>
          <w:rFonts w:cs="David" w:hint="cs"/>
          <w:rtl/>
        </w:rPr>
      </w:pPr>
    </w:p>
    <w:p w14:paraId="06D3321C" w14:textId="77777777" w:rsidR="00EF1C46" w:rsidRPr="00EF1C46" w:rsidRDefault="00EF1C46" w:rsidP="00EF1C46">
      <w:pPr>
        <w:bidi/>
        <w:jc w:val="both"/>
        <w:rPr>
          <w:rFonts w:cs="David" w:hint="cs"/>
          <w:rtl/>
        </w:rPr>
      </w:pPr>
      <w:r w:rsidRPr="00EF1C46">
        <w:rPr>
          <w:rFonts w:cs="David" w:hint="cs"/>
          <w:rtl/>
        </w:rPr>
        <w:tab/>
        <w:t xml:space="preserve">באשר לקשרי חוץ </w:t>
      </w:r>
      <w:r w:rsidRPr="00EF1C46">
        <w:rPr>
          <w:rFonts w:cs="David"/>
          <w:rtl/>
        </w:rPr>
        <w:t>–</w:t>
      </w:r>
      <w:r w:rsidRPr="00EF1C46">
        <w:rPr>
          <w:rFonts w:cs="David" w:hint="cs"/>
          <w:rtl/>
        </w:rPr>
        <w:t xml:space="preserve"> אני יודע שחברי הכנסת אוהבים לצאת לחוץ-לארץ, ואם אני לא טועה התקציב גדל. </w:t>
      </w:r>
    </w:p>
    <w:p w14:paraId="6F3617AA" w14:textId="77777777" w:rsidR="00EF1C46" w:rsidRPr="00EF1C46" w:rsidRDefault="00EF1C46" w:rsidP="00EF1C46">
      <w:pPr>
        <w:bidi/>
        <w:jc w:val="both"/>
        <w:rPr>
          <w:rFonts w:cs="David" w:hint="cs"/>
          <w:rtl/>
        </w:rPr>
      </w:pPr>
    </w:p>
    <w:p w14:paraId="0936B724"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31CA697" w14:textId="77777777" w:rsidR="00EF1C46" w:rsidRPr="00EF1C46" w:rsidRDefault="00EF1C46" w:rsidP="00EF1C46">
      <w:pPr>
        <w:bidi/>
        <w:jc w:val="both"/>
        <w:rPr>
          <w:rFonts w:cs="David" w:hint="cs"/>
          <w:rtl/>
        </w:rPr>
      </w:pPr>
    </w:p>
    <w:p w14:paraId="4D2F9F69" w14:textId="77777777" w:rsidR="00EF1C46" w:rsidRPr="00EF1C46" w:rsidRDefault="00EF1C46" w:rsidP="00EF1C46">
      <w:pPr>
        <w:bidi/>
        <w:jc w:val="both"/>
        <w:rPr>
          <w:rFonts w:cs="David" w:hint="cs"/>
          <w:rtl/>
        </w:rPr>
      </w:pPr>
      <w:r w:rsidRPr="00EF1C46">
        <w:rPr>
          <w:rFonts w:cs="David" w:hint="cs"/>
          <w:rtl/>
        </w:rPr>
        <w:tab/>
        <w:t>לא כולם אוהבים לנסוע לחוץ-לארץ.</w:t>
      </w:r>
    </w:p>
    <w:p w14:paraId="37034D98" w14:textId="77777777" w:rsidR="00EF1C46" w:rsidRPr="00EF1C46" w:rsidRDefault="00EF1C46" w:rsidP="00EF1C46">
      <w:pPr>
        <w:bidi/>
        <w:jc w:val="both"/>
        <w:rPr>
          <w:rFonts w:cs="David" w:hint="cs"/>
          <w:rtl/>
        </w:rPr>
      </w:pPr>
    </w:p>
    <w:p w14:paraId="14C4A0E1"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565C975A" w14:textId="77777777" w:rsidR="00EF1C46" w:rsidRPr="00EF1C46" w:rsidRDefault="00EF1C46" w:rsidP="00EF1C46">
      <w:pPr>
        <w:bidi/>
        <w:jc w:val="both"/>
        <w:rPr>
          <w:rFonts w:cs="David" w:hint="cs"/>
          <w:rtl/>
        </w:rPr>
      </w:pPr>
    </w:p>
    <w:p w14:paraId="392739B4" w14:textId="77777777" w:rsidR="00EF1C46" w:rsidRPr="00EF1C46" w:rsidRDefault="00EF1C46" w:rsidP="00EF1C46">
      <w:pPr>
        <w:bidi/>
        <w:jc w:val="both"/>
        <w:rPr>
          <w:rFonts w:cs="David" w:hint="cs"/>
          <w:rtl/>
        </w:rPr>
      </w:pPr>
      <w:r w:rsidRPr="00EF1C46">
        <w:rPr>
          <w:rFonts w:cs="David" w:hint="cs"/>
          <w:rtl/>
        </w:rPr>
        <w:tab/>
        <w:t xml:space="preserve">אני מסכים אתך. אבל כאשר אנחנו נוסעים לחוץ-לארץ </w:t>
      </w:r>
      <w:r w:rsidRPr="00EF1C46">
        <w:rPr>
          <w:rFonts w:cs="David"/>
          <w:rtl/>
        </w:rPr>
        <w:t>–</w:t>
      </w:r>
      <w:r w:rsidRPr="00EF1C46">
        <w:rPr>
          <w:rFonts w:cs="David" w:hint="cs"/>
          <w:rtl/>
        </w:rPr>
        <w:t xml:space="preserve"> ואני קשור בקשרי חוץ עם גרמניה </w:t>
      </w:r>
      <w:r w:rsidRPr="00EF1C46">
        <w:rPr>
          <w:rFonts w:cs="David"/>
          <w:rtl/>
        </w:rPr>
        <w:t>–</w:t>
      </w:r>
      <w:r w:rsidRPr="00EF1C46">
        <w:rPr>
          <w:rFonts w:cs="David" w:hint="cs"/>
          <w:rtl/>
        </w:rPr>
        <w:t xml:space="preserve"> אנחנו מקבלים את השירות הכי טוב שרק אפשר. משלחת של חברי הכנסת שנסעה מכאן לגרמניה לפני שנה קיבלה אירוח למופת, מן היום הראשון ועד היום האחרון. לפני חודש התארחה אצלנו משלחת של הבונדסטאג, של 9 חברי פרלמנט, ואני רוצה לומר לכם שהתביישתי. ביום הראשון אף אחד לא קיבל אותם. פרט ליום אחד, שבו היתה פעילות מרוכזת, שאז קיבלו אותם, לא היתה התייחסות אליהם. הלכתי אל האנשים הטובים שיש לנו באגף קשרי חוץ, אבל הם באים בטענה פשוטה מאוד: מגיעות לכאן המון משלחות, יש הרבה מאוד ביקורים והצוות מצומצם. אני סבור שעלינו לחשוב איך הכנסת מייצגת את המדינה ואיך היא מקבלת את המשלחות. אני יודע איך מקבלים אותנו בחוץ-לארץ. חבר הכנסת טיבי, אתה ותיק בעניינים האלה. </w:t>
      </w:r>
    </w:p>
    <w:p w14:paraId="30DD7859" w14:textId="77777777" w:rsidR="00EF1C46" w:rsidRPr="00EF1C46" w:rsidRDefault="00EF1C46" w:rsidP="00EF1C46">
      <w:pPr>
        <w:bidi/>
        <w:jc w:val="both"/>
        <w:rPr>
          <w:rFonts w:cs="David" w:hint="cs"/>
          <w:rtl/>
        </w:rPr>
      </w:pPr>
    </w:p>
    <w:p w14:paraId="3B5EAC86"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3A0D6161" w14:textId="77777777" w:rsidR="00EF1C46" w:rsidRPr="00EF1C46" w:rsidRDefault="00EF1C46" w:rsidP="00EF1C46">
      <w:pPr>
        <w:bidi/>
        <w:jc w:val="both"/>
        <w:rPr>
          <w:rFonts w:cs="David" w:hint="cs"/>
          <w:rtl/>
        </w:rPr>
      </w:pPr>
    </w:p>
    <w:p w14:paraId="2E5D91C4" w14:textId="77777777" w:rsidR="00EF1C46" w:rsidRPr="00EF1C46" w:rsidRDefault="00EF1C46" w:rsidP="00EF1C46">
      <w:pPr>
        <w:bidi/>
        <w:jc w:val="both"/>
        <w:rPr>
          <w:rFonts w:cs="David" w:hint="cs"/>
          <w:rtl/>
        </w:rPr>
      </w:pPr>
      <w:r w:rsidRPr="00EF1C46">
        <w:rPr>
          <w:rFonts w:cs="David" w:hint="cs"/>
          <w:rtl/>
        </w:rPr>
        <w:tab/>
        <w:t xml:space="preserve">מעולם לא נסעתי על חשבון הכנסת. </w:t>
      </w:r>
    </w:p>
    <w:p w14:paraId="56ADE9A3" w14:textId="77777777" w:rsidR="00EF1C46" w:rsidRPr="00EF1C46" w:rsidRDefault="00EF1C46" w:rsidP="00EF1C46">
      <w:pPr>
        <w:bidi/>
        <w:jc w:val="both"/>
        <w:rPr>
          <w:rFonts w:cs="David" w:hint="cs"/>
          <w:rtl/>
        </w:rPr>
      </w:pPr>
    </w:p>
    <w:p w14:paraId="68E8FF75"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4D9D2543" w14:textId="77777777" w:rsidR="00EF1C46" w:rsidRPr="00EF1C46" w:rsidRDefault="00EF1C46" w:rsidP="00EF1C46">
      <w:pPr>
        <w:bidi/>
        <w:jc w:val="both"/>
        <w:rPr>
          <w:rFonts w:cs="David" w:hint="cs"/>
          <w:rtl/>
        </w:rPr>
      </w:pPr>
    </w:p>
    <w:p w14:paraId="20AB5B8D" w14:textId="77777777" w:rsidR="00EF1C46" w:rsidRPr="00EF1C46" w:rsidRDefault="00EF1C46" w:rsidP="00EF1C46">
      <w:pPr>
        <w:bidi/>
        <w:jc w:val="both"/>
        <w:rPr>
          <w:rFonts w:cs="David" w:hint="cs"/>
          <w:rtl/>
        </w:rPr>
      </w:pPr>
      <w:r w:rsidRPr="00EF1C46">
        <w:rPr>
          <w:rFonts w:cs="David" w:hint="cs"/>
          <w:rtl/>
        </w:rPr>
        <w:tab/>
        <w:t>לעומת זה, חבר הכנסת טיבי נסע למקומות שאני כנראה לעולם לא אגיע אליהם ...</w:t>
      </w:r>
    </w:p>
    <w:p w14:paraId="68E3EC63" w14:textId="77777777" w:rsidR="00EF1C46" w:rsidRPr="00EF1C46" w:rsidRDefault="00EF1C46" w:rsidP="00EF1C46">
      <w:pPr>
        <w:bidi/>
        <w:jc w:val="both"/>
        <w:rPr>
          <w:rFonts w:cs="David" w:hint="cs"/>
          <w:rtl/>
        </w:rPr>
      </w:pPr>
    </w:p>
    <w:p w14:paraId="0AF08CB3"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495276BC" w14:textId="77777777" w:rsidR="00EF1C46" w:rsidRPr="00EF1C46" w:rsidRDefault="00EF1C46" w:rsidP="00EF1C46">
      <w:pPr>
        <w:bidi/>
        <w:jc w:val="both"/>
        <w:rPr>
          <w:rFonts w:cs="David" w:hint="cs"/>
          <w:rtl/>
        </w:rPr>
      </w:pPr>
    </w:p>
    <w:p w14:paraId="7BA1DD9D" w14:textId="77777777" w:rsidR="00EF1C46" w:rsidRPr="00EF1C46" w:rsidRDefault="00EF1C46" w:rsidP="00EF1C46">
      <w:pPr>
        <w:bidi/>
        <w:jc w:val="both"/>
        <w:rPr>
          <w:rFonts w:cs="David" w:hint="cs"/>
          <w:rtl/>
        </w:rPr>
      </w:pPr>
      <w:r w:rsidRPr="00EF1C46">
        <w:rPr>
          <w:rFonts w:cs="David" w:hint="cs"/>
          <w:rtl/>
        </w:rPr>
        <w:tab/>
        <w:t>אם אתה רוצה, היום אני יכול לשלוח אותך ... אמרתי: לשלוח. לא אמרתי: להחזיר ...</w:t>
      </w:r>
    </w:p>
    <w:p w14:paraId="0BBFCFA4" w14:textId="77777777" w:rsidR="00EF1C46" w:rsidRPr="00EF1C46" w:rsidRDefault="00EF1C46" w:rsidP="00EF1C46">
      <w:pPr>
        <w:bidi/>
        <w:jc w:val="both"/>
        <w:rPr>
          <w:rFonts w:cs="David" w:hint="cs"/>
          <w:rtl/>
        </w:rPr>
      </w:pPr>
    </w:p>
    <w:p w14:paraId="588D86F1"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487EA683" w14:textId="77777777" w:rsidR="00EF1C46" w:rsidRPr="00EF1C46" w:rsidRDefault="00EF1C46" w:rsidP="00EF1C46">
      <w:pPr>
        <w:bidi/>
        <w:jc w:val="both"/>
        <w:rPr>
          <w:rFonts w:cs="David" w:hint="cs"/>
          <w:rtl/>
        </w:rPr>
      </w:pPr>
    </w:p>
    <w:p w14:paraId="3DC6DD0F" w14:textId="77777777" w:rsidR="00EF1C46" w:rsidRPr="00EF1C46" w:rsidRDefault="00EF1C46" w:rsidP="00EF1C46">
      <w:pPr>
        <w:bidi/>
        <w:jc w:val="both"/>
        <w:rPr>
          <w:rFonts w:cs="David" w:hint="cs"/>
          <w:rtl/>
        </w:rPr>
      </w:pPr>
      <w:r w:rsidRPr="00EF1C46">
        <w:rPr>
          <w:rFonts w:cs="David" w:hint="cs"/>
          <w:rtl/>
        </w:rPr>
        <w:tab/>
        <w:t xml:space="preserve">אני רוצה לבקש ממנכ"ל הכנסת לבדוק את העניין הזה. אגב, אין לי טענות לעובדים. הם עובדים מצוינים, אבל אין להם כוח-אדם. </w:t>
      </w:r>
    </w:p>
    <w:p w14:paraId="111B70C1" w14:textId="77777777" w:rsidR="00EF1C46" w:rsidRPr="00EF1C46" w:rsidRDefault="00EF1C46" w:rsidP="00EF1C46">
      <w:pPr>
        <w:bidi/>
        <w:jc w:val="both"/>
        <w:rPr>
          <w:rFonts w:cs="David" w:hint="cs"/>
          <w:rtl/>
        </w:rPr>
      </w:pPr>
    </w:p>
    <w:p w14:paraId="64C14998"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66312FDF" w14:textId="77777777" w:rsidR="00EF1C46" w:rsidRPr="00EF1C46" w:rsidRDefault="00EF1C46" w:rsidP="00EF1C46">
      <w:pPr>
        <w:bidi/>
        <w:jc w:val="both"/>
        <w:rPr>
          <w:rFonts w:cs="David" w:hint="cs"/>
          <w:rtl/>
        </w:rPr>
      </w:pPr>
    </w:p>
    <w:p w14:paraId="08066E2F" w14:textId="77777777" w:rsidR="00EF1C46" w:rsidRPr="00EF1C46" w:rsidRDefault="00EF1C46" w:rsidP="00EF1C46">
      <w:pPr>
        <w:bidi/>
        <w:jc w:val="both"/>
        <w:rPr>
          <w:rFonts w:cs="David" w:hint="cs"/>
          <w:rtl/>
        </w:rPr>
      </w:pPr>
      <w:r w:rsidRPr="00EF1C46">
        <w:rPr>
          <w:rFonts w:cs="David" w:hint="cs"/>
          <w:rtl/>
        </w:rPr>
        <w:tab/>
        <w:t xml:space="preserve">אני חולק על הטענה הזאת. רק בחודשיים האחרונים סיימנו תהליך של רה-ארגון במחלקה הזאת, שלא מזמן תוגברה באנשים, וגם תוקננה באופן שאנשים שביצעו תפקידים הרבה יותר מורכבים מהתקן שלהם חלקם התמודדו במכרזים, וחלקם לא היו צריכים להתמודד במכרזים אלא שודרגו לשכר גבוה יותר, לתקן מכובד יותר. </w:t>
      </w:r>
    </w:p>
    <w:p w14:paraId="79BDB153" w14:textId="77777777" w:rsidR="00EF1C46" w:rsidRPr="00EF1C46" w:rsidRDefault="00EF1C46" w:rsidP="00EF1C46">
      <w:pPr>
        <w:bidi/>
        <w:jc w:val="both"/>
        <w:rPr>
          <w:rFonts w:cs="David" w:hint="cs"/>
          <w:rtl/>
        </w:rPr>
      </w:pPr>
    </w:p>
    <w:p w14:paraId="7D48BC74"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6A729F5B" w14:textId="77777777" w:rsidR="00EF1C46" w:rsidRPr="00EF1C46" w:rsidRDefault="00EF1C46" w:rsidP="00EF1C46">
      <w:pPr>
        <w:bidi/>
        <w:jc w:val="both"/>
        <w:rPr>
          <w:rFonts w:cs="David" w:hint="cs"/>
          <w:rtl/>
        </w:rPr>
      </w:pPr>
    </w:p>
    <w:p w14:paraId="4A585195" w14:textId="77777777" w:rsidR="00EF1C46" w:rsidRPr="00EF1C46" w:rsidRDefault="00EF1C46" w:rsidP="00EF1C46">
      <w:pPr>
        <w:bidi/>
        <w:jc w:val="both"/>
        <w:rPr>
          <w:rFonts w:cs="David" w:hint="cs"/>
          <w:rtl/>
        </w:rPr>
      </w:pPr>
      <w:r w:rsidRPr="00EF1C46">
        <w:rPr>
          <w:rFonts w:cs="David" w:hint="cs"/>
          <w:rtl/>
        </w:rPr>
        <w:tab/>
        <w:t>אני לא נכנס לעניין הזה. אני נכנס למספר התקנים שיש באותה מחלקה. כמה אנשים עובדים היום במחלקת קשרי חוץ?</w:t>
      </w:r>
    </w:p>
    <w:p w14:paraId="393E8DB5" w14:textId="77777777" w:rsidR="00EF1C46" w:rsidRPr="00EF1C46" w:rsidRDefault="00EF1C46" w:rsidP="00EF1C46">
      <w:pPr>
        <w:bidi/>
        <w:jc w:val="both"/>
        <w:rPr>
          <w:rFonts w:cs="David" w:hint="cs"/>
          <w:rtl/>
        </w:rPr>
      </w:pPr>
    </w:p>
    <w:p w14:paraId="2FCF24A8"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38BE1AF2" w14:textId="77777777" w:rsidR="00EF1C46" w:rsidRPr="00EF1C46" w:rsidRDefault="00EF1C46" w:rsidP="00EF1C46">
      <w:pPr>
        <w:bidi/>
        <w:jc w:val="both"/>
        <w:rPr>
          <w:rFonts w:cs="David" w:hint="cs"/>
          <w:rtl/>
        </w:rPr>
      </w:pPr>
    </w:p>
    <w:p w14:paraId="701C8E8D" w14:textId="77777777" w:rsidR="00EF1C46" w:rsidRPr="00EF1C46" w:rsidRDefault="00EF1C46" w:rsidP="00EF1C46">
      <w:pPr>
        <w:bidi/>
        <w:jc w:val="both"/>
        <w:rPr>
          <w:rFonts w:cs="David" w:hint="cs"/>
          <w:rtl/>
        </w:rPr>
      </w:pPr>
      <w:r w:rsidRPr="00EF1C46">
        <w:rPr>
          <w:rFonts w:cs="David" w:hint="cs"/>
          <w:rtl/>
        </w:rPr>
        <w:tab/>
        <w:t xml:space="preserve">5 עובדות, והן תוגברו כרגע בעובדת נוספת. </w:t>
      </w:r>
    </w:p>
    <w:p w14:paraId="1295B2DC" w14:textId="77777777" w:rsidR="00EF1C46" w:rsidRPr="00EF1C46" w:rsidRDefault="00EF1C46" w:rsidP="00EF1C46">
      <w:pPr>
        <w:bidi/>
        <w:jc w:val="both"/>
        <w:rPr>
          <w:rFonts w:cs="David" w:hint="cs"/>
          <w:rtl/>
        </w:rPr>
      </w:pPr>
    </w:p>
    <w:p w14:paraId="13FB4A50"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2A5E8EDE" w14:textId="77777777" w:rsidR="00EF1C46" w:rsidRPr="00EF1C46" w:rsidRDefault="00EF1C46" w:rsidP="00EF1C46">
      <w:pPr>
        <w:bidi/>
        <w:jc w:val="both"/>
        <w:rPr>
          <w:rFonts w:cs="David" w:hint="cs"/>
          <w:rtl/>
        </w:rPr>
      </w:pPr>
    </w:p>
    <w:p w14:paraId="089BB025" w14:textId="77777777" w:rsidR="00EF1C46" w:rsidRPr="00EF1C46" w:rsidRDefault="00EF1C46" w:rsidP="00EF1C46">
      <w:pPr>
        <w:bidi/>
        <w:jc w:val="both"/>
        <w:rPr>
          <w:rFonts w:cs="David" w:hint="cs"/>
          <w:rtl/>
        </w:rPr>
      </w:pPr>
      <w:r w:rsidRPr="00EF1C46">
        <w:rPr>
          <w:rFonts w:cs="David" w:hint="cs"/>
          <w:rtl/>
        </w:rPr>
        <w:tab/>
        <w:t xml:space="preserve">גם זה לא הרבה. מה היה לפני כן? כמה זמן יש שם 5 עובדות? </w:t>
      </w:r>
    </w:p>
    <w:p w14:paraId="57C13895" w14:textId="77777777" w:rsidR="00EF1C46" w:rsidRPr="00EF1C46" w:rsidRDefault="00EF1C46" w:rsidP="00EF1C46">
      <w:pPr>
        <w:bidi/>
        <w:jc w:val="both"/>
        <w:rPr>
          <w:rFonts w:cs="David" w:hint="cs"/>
          <w:rtl/>
        </w:rPr>
      </w:pPr>
    </w:p>
    <w:p w14:paraId="2AA48E5D"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05F63E49" w14:textId="77777777" w:rsidR="00EF1C46" w:rsidRPr="00EF1C46" w:rsidRDefault="00EF1C46" w:rsidP="00EF1C46">
      <w:pPr>
        <w:bidi/>
        <w:jc w:val="both"/>
        <w:rPr>
          <w:rFonts w:cs="David" w:hint="cs"/>
          <w:rtl/>
        </w:rPr>
      </w:pPr>
    </w:p>
    <w:p w14:paraId="52C02859" w14:textId="77777777" w:rsidR="00EF1C46" w:rsidRPr="00EF1C46" w:rsidRDefault="00EF1C46" w:rsidP="00EF1C46">
      <w:pPr>
        <w:bidi/>
        <w:jc w:val="both"/>
        <w:rPr>
          <w:rFonts w:cs="David" w:hint="cs"/>
          <w:rtl/>
        </w:rPr>
      </w:pPr>
      <w:r w:rsidRPr="00EF1C46">
        <w:rPr>
          <w:rFonts w:cs="David" w:hint="cs"/>
          <w:rtl/>
        </w:rPr>
        <w:tab/>
        <w:t xml:space="preserve">אני רוצה להצטרף לדבריו של חבר הכנסת אדרי. במחלקת קשרי חוץ בכנסת יש אנשים מקצועיים, שרק היעדר כוח-אדם מקשה עליהם, אבל מגיעות להם כל התשבחות. צריך להכפיל את מספר העובדים במחלקת קשרי חוץ, ולצורך זה יש תקציבים. </w:t>
      </w:r>
    </w:p>
    <w:p w14:paraId="30D8B028" w14:textId="77777777" w:rsidR="00EF1C46" w:rsidRPr="00EF1C46" w:rsidRDefault="00EF1C46" w:rsidP="00EF1C46">
      <w:pPr>
        <w:bidi/>
        <w:jc w:val="both"/>
        <w:rPr>
          <w:rFonts w:cs="David" w:hint="cs"/>
          <w:rtl/>
        </w:rPr>
      </w:pPr>
    </w:p>
    <w:p w14:paraId="03EAAF80"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5D5B611E" w14:textId="77777777" w:rsidR="00EF1C46" w:rsidRPr="00EF1C46" w:rsidRDefault="00EF1C46" w:rsidP="00EF1C46">
      <w:pPr>
        <w:bidi/>
        <w:jc w:val="both"/>
        <w:rPr>
          <w:rFonts w:cs="David" w:hint="cs"/>
          <w:rtl/>
        </w:rPr>
      </w:pPr>
    </w:p>
    <w:p w14:paraId="15A9AEC4" w14:textId="77777777" w:rsidR="00EF1C46" w:rsidRPr="00EF1C46" w:rsidRDefault="00EF1C46" w:rsidP="00EF1C46">
      <w:pPr>
        <w:bidi/>
        <w:jc w:val="both"/>
        <w:rPr>
          <w:rFonts w:cs="David" w:hint="cs"/>
          <w:rtl/>
        </w:rPr>
      </w:pPr>
      <w:r w:rsidRPr="00EF1C46">
        <w:rPr>
          <w:rFonts w:cs="David" w:hint="cs"/>
          <w:rtl/>
        </w:rPr>
        <w:tab/>
        <w:t xml:space="preserve">כאשר שאלתי למה המשלחת מגרמניה נתקבלה כפי שנתקבלה, אמרו לי: אין לנו כוח-אדם. זה מצער מאוד, כי אותנו הם קיבלו למופת. </w:t>
      </w:r>
    </w:p>
    <w:p w14:paraId="29A25A24" w14:textId="77777777" w:rsidR="00EF1C46" w:rsidRPr="00EF1C46" w:rsidRDefault="00EF1C46" w:rsidP="00EF1C46">
      <w:pPr>
        <w:bidi/>
        <w:jc w:val="both"/>
        <w:rPr>
          <w:rFonts w:cs="David" w:hint="cs"/>
          <w:rtl/>
        </w:rPr>
      </w:pPr>
    </w:p>
    <w:p w14:paraId="5468CEC0"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53D07404" w14:textId="77777777" w:rsidR="00EF1C46" w:rsidRPr="00EF1C46" w:rsidRDefault="00EF1C46" w:rsidP="00EF1C46">
      <w:pPr>
        <w:bidi/>
        <w:jc w:val="both"/>
        <w:rPr>
          <w:rFonts w:cs="David" w:hint="cs"/>
          <w:rtl/>
        </w:rPr>
      </w:pPr>
    </w:p>
    <w:p w14:paraId="7EFF963D" w14:textId="77777777" w:rsidR="00EF1C46" w:rsidRPr="00EF1C46" w:rsidRDefault="00EF1C46" w:rsidP="00EF1C46">
      <w:pPr>
        <w:bidi/>
        <w:jc w:val="both"/>
        <w:rPr>
          <w:rFonts w:cs="David" w:hint="cs"/>
          <w:rtl/>
        </w:rPr>
      </w:pPr>
      <w:r w:rsidRPr="00EF1C46">
        <w:rPr>
          <w:rFonts w:cs="David" w:hint="cs"/>
          <w:rtl/>
        </w:rPr>
        <w:tab/>
        <w:t xml:space="preserve">אני מוכן לבדוק לגופו של עניין מה אירע עם המשלחת המסוימת הזאת. אם היית אומר לי את זה בזמן אמת אני בטוח שהייתי פותר את הבעיה. זה פעם ראשונה בשנתיים שאני כאן שאני שומע תלונה על האופן שבו מקבלים אורחים. כאשר התחלת לומר את הדברים הייתי בטוח שאתה מכוון לאופן שבו הם נתקבלו מבחינת שירותי ההסעדה, שזאת היתה הסיבה שהחלפנו את מפעיל שירותי ההסעדה. </w:t>
      </w:r>
    </w:p>
    <w:p w14:paraId="2E33ABBB" w14:textId="77777777" w:rsidR="00EF1C46" w:rsidRPr="00EF1C46" w:rsidRDefault="00EF1C46" w:rsidP="00EF1C46">
      <w:pPr>
        <w:bidi/>
        <w:jc w:val="both"/>
        <w:rPr>
          <w:rFonts w:cs="David" w:hint="cs"/>
          <w:rtl/>
        </w:rPr>
      </w:pPr>
    </w:p>
    <w:p w14:paraId="0F4FEB4B"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0802653B" w14:textId="77777777" w:rsidR="00EF1C46" w:rsidRPr="00EF1C46" w:rsidRDefault="00EF1C46" w:rsidP="00EF1C46">
      <w:pPr>
        <w:bidi/>
        <w:jc w:val="both"/>
        <w:rPr>
          <w:rFonts w:cs="David" w:hint="cs"/>
          <w:rtl/>
        </w:rPr>
      </w:pPr>
    </w:p>
    <w:p w14:paraId="5EF238C3" w14:textId="77777777" w:rsidR="00EF1C46" w:rsidRPr="00EF1C46" w:rsidRDefault="00EF1C46" w:rsidP="00EF1C46">
      <w:pPr>
        <w:bidi/>
        <w:jc w:val="both"/>
        <w:rPr>
          <w:rFonts w:cs="David" w:hint="cs"/>
          <w:rtl/>
        </w:rPr>
      </w:pPr>
      <w:r w:rsidRPr="00EF1C46">
        <w:rPr>
          <w:rFonts w:cs="David" w:hint="cs"/>
          <w:rtl/>
        </w:rPr>
        <w:tab/>
        <w:t xml:space="preserve">לא. מבחינת הצוות מקצועי. יש הרבה משלחות שמתקבלות לא כיאות. </w:t>
      </w:r>
    </w:p>
    <w:p w14:paraId="0D7870C0" w14:textId="77777777" w:rsidR="00EF1C46" w:rsidRPr="00EF1C46" w:rsidRDefault="00EF1C46" w:rsidP="00EF1C46">
      <w:pPr>
        <w:bidi/>
        <w:jc w:val="both"/>
        <w:rPr>
          <w:rFonts w:cs="David" w:hint="cs"/>
          <w:rtl/>
        </w:rPr>
      </w:pPr>
    </w:p>
    <w:p w14:paraId="608A3C68"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323C46A3" w14:textId="77777777" w:rsidR="00EF1C46" w:rsidRPr="00EF1C46" w:rsidRDefault="00EF1C46" w:rsidP="00EF1C46">
      <w:pPr>
        <w:bidi/>
        <w:jc w:val="both"/>
        <w:rPr>
          <w:rFonts w:cs="David" w:hint="cs"/>
          <w:rtl/>
        </w:rPr>
      </w:pPr>
    </w:p>
    <w:p w14:paraId="4D6EA16C" w14:textId="77777777" w:rsidR="00EF1C46" w:rsidRPr="00EF1C46" w:rsidRDefault="00EF1C46" w:rsidP="00EF1C46">
      <w:pPr>
        <w:bidi/>
        <w:jc w:val="both"/>
        <w:rPr>
          <w:rFonts w:cs="David" w:hint="cs"/>
          <w:rtl/>
        </w:rPr>
      </w:pPr>
      <w:r w:rsidRPr="00EF1C46">
        <w:rPr>
          <w:rFonts w:cs="David" w:hint="cs"/>
          <w:rtl/>
        </w:rPr>
        <w:tab/>
        <w:t>יש לי שאלה. כאשר אתם מדברים על משרות לביצוע, כאשר הפרויקט תוקצב בשנת 2010 ואנחנו כבר באמצע שנת 2011, זה אומר שלא השלמתם את הדבר?</w:t>
      </w:r>
    </w:p>
    <w:p w14:paraId="28338DA5" w14:textId="77777777" w:rsidR="00EF1C46" w:rsidRPr="00EF1C46" w:rsidRDefault="00EF1C46" w:rsidP="00EF1C46">
      <w:pPr>
        <w:bidi/>
        <w:jc w:val="both"/>
        <w:rPr>
          <w:rFonts w:cs="David" w:hint="cs"/>
          <w:rtl/>
        </w:rPr>
      </w:pPr>
    </w:p>
    <w:p w14:paraId="5CCDAB83" w14:textId="77777777" w:rsidR="00EF1C46" w:rsidRPr="00EF1C46" w:rsidRDefault="00EF1C46" w:rsidP="00EF1C46">
      <w:pPr>
        <w:bidi/>
        <w:jc w:val="both"/>
        <w:rPr>
          <w:rFonts w:cs="David" w:hint="cs"/>
          <w:u w:val="single"/>
          <w:rtl/>
        </w:rPr>
      </w:pPr>
      <w:r w:rsidRPr="00EF1C46">
        <w:rPr>
          <w:rFonts w:cs="David" w:hint="cs"/>
          <w:u w:val="single"/>
          <w:rtl/>
        </w:rPr>
        <w:t>נדב כספי:</w:t>
      </w:r>
    </w:p>
    <w:p w14:paraId="59399FBF" w14:textId="77777777" w:rsidR="00EF1C46" w:rsidRPr="00EF1C46" w:rsidRDefault="00EF1C46" w:rsidP="00EF1C46">
      <w:pPr>
        <w:bidi/>
        <w:jc w:val="both"/>
        <w:rPr>
          <w:rFonts w:cs="David" w:hint="cs"/>
          <w:rtl/>
        </w:rPr>
      </w:pPr>
    </w:p>
    <w:p w14:paraId="12B25674" w14:textId="77777777" w:rsidR="00EF1C46" w:rsidRPr="00EF1C46" w:rsidRDefault="00EF1C46" w:rsidP="00EF1C46">
      <w:pPr>
        <w:bidi/>
        <w:jc w:val="both"/>
        <w:rPr>
          <w:rFonts w:cs="David" w:hint="cs"/>
          <w:rtl/>
        </w:rPr>
      </w:pPr>
      <w:r w:rsidRPr="00EF1C46">
        <w:rPr>
          <w:rFonts w:cs="David" w:hint="cs"/>
          <w:rtl/>
        </w:rPr>
        <w:tab/>
        <w:t xml:space="preserve">אלה שינויים משנת 2010 לשנת 2011. ביקשנו 42 משרות. השקף הבא מציג את הביצוע של 42 המשרות. </w:t>
      </w:r>
    </w:p>
    <w:p w14:paraId="5EAB617A" w14:textId="77777777" w:rsidR="00EF1C46" w:rsidRPr="00EF1C46" w:rsidRDefault="00EF1C46" w:rsidP="00EF1C46">
      <w:pPr>
        <w:bidi/>
        <w:jc w:val="both"/>
        <w:rPr>
          <w:rFonts w:cs="David" w:hint="cs"/>
          <w:rtl/>
        </w:rPr>
      </w:pPr>
    </w:p>
    <w:p w14:paraId="6FC76E24"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50D95FB3" w14:textId="77777777" w:rsidR="00EF1C46" w:rsidRPr="00EF1C46" w:rsidRDefault="00EF1C46" w:rsidP="00EF1C46">
      <w:pPr>
        <w:bidi/>
        <w:jc w:val="both"/>
        <w:rPr>
          <w:rFonts w:cs="David" w:hint="cs"/>
          <w:rtl/>
        </w:rPr>
      </w:pPr>
    </w:p>
    <w:p w14:paraId="3E394359" w14:textId="77777777" w:rsidR="00EF1C46" w:rsidRPr="00EF1C46" w:rsidRDefault="00EF1C46" w:rsidP="00EF1C46">
      <w:pPr>
        <w:bidi/>
        <w:jc w:val="both"/>
        <w:rPr>
          <w:rFonts w:cs="David" w:hint="cs"/>
          <w:rtl/>
        </w:rPr>
      </w:pPr>
      <w:r w:rsidRPr="00EF1C46">
        <w:rPr>
          <w:rFonts w:cs="David" w:hint="cs"/>
          <w:rtl/>
        </w:rPr>
        <w:tab/>
        <w:t xml:space="preserve">האמן לי, אני יודע בדיוק על מה אני שואל. </w:t>
      </w:r>
    </w:p>
    <w:p w14:paraId="35D987B2" w14:textId="77777777" w:rsidR="00EF1C46" w:rsidRPr="00EF1C46" w:rsidRDefault="00EF1C46" w:rsidP="00EF1C46">
      <w:pPr>
        <w:bidi/>
        <w:jc w:val="both"/>
        <w:rPr>
          <w:rFonts w:cs="David" w:hint="cs"/>
          <w:rtl/>
        </w:rPr>
      </w:pPr>
    </w:p>
    <w:p w14:paraId="753793BF"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702C0FA7" w14:textId="77777777" w:rsidR="00EF1C46" w:rsidRPr="00EF1C46" w:rsidRDefault="00EF1C46" w:rsidP="00EF1C46">
      <w:pPr>
        <w:bidi/>
        <w:jc w:val="both"/>
        <w:rPr>
          <w:rFonts w:cs="David" w:hint="cs"/>
          <w:rtl/>
        </w:rPr>
      </w:pPr>
    </w:p>
    <w:p w14:paraId="656170E0" w14:textId="77777777" w:rsidR="00EF1C46" w:rsidRPr="00EF1C46" w:rsidRDefault="00EF1C46" w:rsidP="00EF1C46">
      <w:pPr>
        <w:bidi/>
        <w:jc w:val="both"/>
        <w:rPr>
          <w:rFonts w:cs="David" w:hint="cs"/>
          <w:rtl/>
        </w:rPr>
      </w:pPr>
      <w:r w:rsidRPr="00EF1C46">
        <w:rPr>
          <w:rFonts w:cs="David" w:hint="cs"/>
          <w:rtl/>
        </w:rPr>
        <w:tab/>
        <w:t xml:space="preserve">חבר הכנסת מולה, אני יודע לְמה אתה מכוון ואענה לך תשובה. בדיון שהתקיים לפני חצי שנה, כאשר אישרתם את תקציב הכנסת לשנתיים, דיברתי, למשל, על העדפה מתקנת לאתיופים והעדפה מתקנת לערבים. כאשר אנחנו מדברים על ביצוע, אנו מתכוונים למשל לכך שעכשיו יוצא מכרז, עכשיו הוא באוויר. </w:t>
      </w:r>
    </w:p>
    <w:p w14:paraId="66344147" w14:textId="77777777" w:rsidR="00EF1C46" w:rsidRPr="00EF1C46" w:rsidRDefault="00EF1C46" w:rsidP="00EF1C46">
      <w:pPr>
        <w:bidi/>
        <w:jc w:val="both"/>
        <w:rPr>
          <w:rFonts w:cs="David" w:hint="cs"/>
          <w:rtl/>
        </w:rPr>
      </w:pPr>
    </w:p>
    <w:p w14:paraId="7DB91CF4"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4198A684" w14:textId="77777777" w:rsidR="00EF1C46" w:rsidRPr="00EF1C46" w:rsidRDefault="00EF1C46" w:rsidP="00EF1C46">
      <w:pPr>
        <w:bidi/>
        <w:jc w:val="both"/>
        <w:rPr>
          <w:rFonts w:cs="David" w:hint="cs"/>
          <w:rtl/>
        </w:rPr>
      </w:pPr>
    </w:p>
    <w:p w14:paraId="1838E2C2" w14:textId="77777777" w:rsidR="00EF1C46" w:rsidRPr="00EF1C46" w:rsidRDefault="00EF1C46" w:rsidP="00EF1C46">
      <w:pPr>
        <w:bidi/>
        <w:jc w:val="both"/>
        <w:rPr>
          <w:rFonts w:cs="David" w:hint="cs"/>
          <w:rtl/>
        </w:rPr>
      </w:pPr>
      <w:r w:rsidRPr="00EF1C46">
        <w:rPr>
          <w:rFonts w:cs="David" w:hint="cs"/>
          <w:rtl/>
        </w:rPr>
        <w:tab/>
        <w:t xml:space="preserve">על זה בדיוק אני מלין. איך ייתכן שחלפה חצי שנה ועדיין לא ראינו ביטוי להחלטות? אתה אומר שיצא מכרז, אבל עד שהמכרז יסתיים וייבחר זוכה תסתיים כמעט שנת 2011 ואתה תידרש לשלם משכורת רק לחודשיים האחרונים של שנת 2011. אז מה הועילו חכמים בתקנתם? אז למה שריינת תקציב מתחילת השנה? שריינת תקציב, אך במשך 10 חודשים לא השתמשת בו. </w:t>
      </w:r>
    </w:p>
    <w:p w14:paraId="595FE6EB" w14:textId="77777777" w:rsidR="00EF1C46" w:rsidRPr="00EF1C46" w:rsidRDefault="00EF1C46" w:rsidP="00EF1C46">
      <w:pPr>
        <w:bidi/>
        <w:jc w:val="both"/>
        <w:rPr>
          <w:rFonts w:cs="David" w:hint="cs"/>
          <w:rtl/>
        </w:rPr>
      </w:pPr>
    </w:p>
    <w:p w14:paraId="4F2AB949"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3512FF49" w14:textId="77777777" w:rsidR="00EF1C46" w:rsidRPr="00EF1C46" w:rsidRDefault="00EF1C46" w:rsidP="00EF1C46">
      <w:pPr>
        <w:bidi/>
        <w:jc w:val="both"/>
        <w:rPr>
          <w:rFonts w:cs="David" w:hint="cs"/>
          <w:rtl/>
        </w:rPr>
      </w:pPr>
    </w:p>
    <w:p w14:paraId="34D85E39" w14:textId="77777777" w:rsidR="00EF1C46" w:rsidRPr="00EF1C46" w:rsidRDefault="00EF1C46" w:rsidP="00EF1C46">
      <w:pPr>
        <w:bidi/>
        <w:jc w:val="both"/>
        <w:rPr>
          <w:rFonts w:cs="David" w:hint="cs"/>
          <w:rtl/>
        </w:rPr>
      </w:pPr>
      <w:r w:rsidRPr="00EF1C46">
        <w:rPr>
          <w:rFonts w:cs="David" w:hint="cs"/>
          <w:rtl/>
        </w:rPr>
        <w:tab/>
        <w:t xml:space="preserve">אנחנו נמצאים עכשיו בחודש יוני. </w:t>
      </w:r>
    </w:p>
    <w:p w14:paraId="6BA38E37" w14:textId="77777777" w:rsidR="00EF1C46" w:rsidRPr="00EF1C46" w:rsidRDefault="00EF1C46" w:rsidP="00EF1C46">
      <w:pPr>
        <w:bidi/>
        <w:jc w:val="both"/>
        <w:rPr>
          <w:rFonts w:cs="David" w:hint="cs"/>
          <w:rtl/>
        </w:rPr>
      </w:pPr>
    </w:p>
    <w:p w14:paraId="7C93C831"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4C73F583" w14:textId="77777777" w:rsidR="00EF1C46" w:rsidRPr="00EF1C46" w:rsidRDefault="00EF1C46" w:rsidP="00EF1C46">
      <w:pPr>
        <w:bidi/>
        <w:jc w:val="both"/>
        <w:rPr>
          <w:rFonts w:cs="David" w:hint="cs"/>
          <w:rtl/>
        </w:rPr>
      </w:pPr>
    </w:p>
    <w:p w14:paraId="179E8A38" w14:textId="77777777" w:rsidR="00EF1C46" w:rsidRPr="00EF1C46" w:rsidRDefault="00EF1C46" w:rsidP="00EF1C46">
      <w:pPr>
        <w:bidi/>
        <w:jc w:val="both"/>
        <w:rPr>
          <w:rFonts w:cs="David" w:hint="cs"/>
          <w:rtl/>
        </w:rPr>
      </w:pPr>
      <w:r w:rsidRPr="00EF1C46">
        <w:rPr>
          <w:rFonts w:cs="David" w:hint="cs"/>
          <w:rtl/>
        </w:rPr>
        <w:tab/>
        <w:t>הצגתי את זה כדוגמה. אם לא תאיישו את המשרות בתוך חצי שנה, זה אומר שיש לכם תקציב שעומד מאז חודש ינואר ולא ביצעתם. מדובר על כ-10 עובדים, כפול 6 חודשים, כפול המשכורות שלהם. הכסף הזה לא מומש. ולעומת זה, את מר אלכס עבד אלרחמאן אפשר לשלוח הביתה.</w:t>
      </w:r>
    </w:p>
    <w:p w14:paraId="382941D6" w14:textId="77777777" w:rsidR="00EF1C46" w:rsidRPr="00EF1C46" w:rsidRDefault="00EF1C46" w:rsidP="00EF1C46">
      <w:pPr>
        <w:bidi/>
        <w:jc w:val="both"/>
        <w:rPr>
          <w:rFonts w:cs="David" w:hint="cs"/>
          <w:rtl/>
        </w:rPr>
      </w:pPr>
    </w:p>
    <w:p w14:paraId="21CF9120"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32FF3F0F" w14:textId="77777777" w:rsidR="00EF1C46" w:rsidRPr="00EF1C46" w:rsidRDefault="00EF1C46" w:rsidP="00EF1C46">
      <w:pPr>
        <w:bidi/>
        <w:jc w:val="both"/>
        <w:rPr>
          <w:rFonts w:cs="David" w:hint="cs"/>
          <w:rtl/>
        </w:rPr>
      </w:pPr>
    </w:p>
    <w:p w14:paraId="0522F267" w14:textId="77777777" w:rsidR="00EF1C46" w:rsidRPr="00EF1C46" w:rsidRDefault="00EF1C46" w:rsidP="00EF1C46">
      <w:pPr>
        <w:bidi/>
        <w:jc w:val="both"/>
        <w:rPr>
          <w:rFonts w:cs="David" w:hint="cs"/>
          <w:rtl/>
        </w:rPr>
      </w:pPr>
      <w:r w:rsidRPr="00EF1C46">
        <w:rPr>
          <w:rFonts w:cs="David" w:hint="cs"/>
          <w:rtl/>
        </w:rPr>
        <w:tab/>
        <w:t xml:space="preserve">כאשר אישרתם לנו לפני חצי שנה, במהלך אמיץ מאוד מצדכם, את הבקשה שלי להגדלת שיא כוח-האדם של הכנסת, מטעמים שונים שהצגתי, כמו למשל העדפה מתקנת, כמו למשל הפיכת עובדים "זמניים", שהיו כאן 5-6 שנים, לעובדים עם קביעות, ואני הראשון שמגשים את זה מזה עשרות שנים - -  </w:t>
      </w:r>
    </w:p>
    <w:p w14:paraId="28BA05A1" w14:textId="77777777" w:rsidR="00EF1C46" w:rsidRPr="00EF1C46" w:rsidRDefault="00EF1C46" w:rsidP="00EF1C46">
      <w:pPr>
        <w:bidi/>
        <w:jc w:val="both"/>
        <w:rPr>
          <w:rFonts w:cs="David" w:hint="cs"/>
          <w:rtl/>
        </w:rPr>
      </w:pPr>
    </w:p>
    <w:p w14:paraId="0376AB69"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7A9A9E47" w14:textId="77777777" w:rsidR="00EF1C46" w:rsidRPr="00EF1C46" w:rsidRDefault="00EF1C46" w:rsidP="00EF1C46">
      <w:pPr>
        <w:bidi/>
        <w:jc w:val="both"/>
        <w:rPr>
          <w:rFonts w:cs="David" w:hint="cs"/>
          <w:rtl/>
        </w:rPr>
      </w:pPr>
    </w:p>
    <w:p w14:paraId="18B70068" w14:textId="77777777" w:rsidR="00EF1C46" w:rsidRPr="00EF1C46" w:rsidRDefault="00EF1C46" w:rsidP="00EF1C46">
      <w:pPr>
        <w:bidi/>
        <w:jc w:val="both"/>
        <w:rPr>
          <w:rFonts w:cs="David" w:hint="cs"/>
          <w:rtl/>
        </w:rPr>
      </w:pPr>
      <w:r w:rsidRPr="00EF1C46">
        <w:rPr>
          <w:rFonts w:cs="David" w:hint="cs"/>
          <w:rtl/>
        </w:rPr>
        <w:tab/>
        <w:t xml:space="preserve"> אנחנו משבחים אותך, אין ספק. </w:t>
      </w:r>
    </w:p>
    <w:p w14:paraId="3F975DF0" w14:textId="77777777" w:rsidR="00EF1C46" w:rsidRPr="00EF1C46" w:rsidRDefault="00EF1C46" w:rsidP="00EF1C46">
      <w:pPr>
        <w:bidi/>
        <w:jc w:val="both"/>
        <w:rPr>
          <w:rFonts w:cs="David" w:hint="cs"/>
          <w:rtl/>
        </w:rPr>
      </w:pPr>
    </w:p>
    <w:p w14:paraId="2CFB96F5"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4ADAF584" w14:textId="77777777" w:rsidR="00EF1C46" w:rsidRPr="00EF1C46" w:rsidRDefault="00EF1C46" w:rsidP="00EF1C46">
      <w:pPr>
        <w:bidi/>
        <w:jc w:val="both"/>
        <w:rPr>
          <w:rFonts w:cs="David" w:hint="cs"/>
          <w:rtl/>
        </w:rPr>
      </w:pPr>
    </w:p>
    <w:p w14:paraId="4D09B1DA" w14:textId="77777777" w:rsidR="00EF1C46" w:rsidRPr="00EF1C46" w:rsidRDefault="00EF1C46" w:rsidP="00EF1C46">
      <w:pPr>
        <w:bidi/>
        <w:jc w:val="both"/>
        <w:rPr>
          <w:rFonts w:cs="David" w:hint="cs"/>
          <w:rtl/>
        </w:rPr>
      </w:pPr>
      <w:r w:rsidRPr="00EF1C46">
        <w:rPr>
          <w:rFonts w:cs="David" w:hint="cs"/>
          <w:rtl/>
        </w:rPr>
        <w:tab/>
        <w:t xml:space="preserve">- - התהליך הזה אורך זמן, לפחות בתקופה הנוכחית, תהליך של מכרז אמת, מכרז שרבים המתחרים בו. ברוך-השם הכנסת היא מקום עבודה אטרקטיבי מאוד, ויעיד על כך הדיון הקודם. כאשר אנחנו מוציאים תפקיד למכרז מתחרים על כל תפקיד לעתים עשרות, ואף היו מקרים של מאות מועמדים. בעינינו זה ההוכחה שמקום העבודה הזה הולך ומשתבח. זה לו ג'וב ש"אנשים מסתדרים בו", אלא מקום עבודה שרק הטובים ביותר מתקבלים אליו. </w:t>
      </w:r>
    </w:p>
    <w:p w14:paraId="07F8DD6D" w14:textId="77777777" w:rsidR="00EF1C46" w:rsidRPr="00EF1C46" w:rsidRDefault="00EF1C46" w:rsidP="00EF1C46">
      <w:pPr>
        <w:bidi/>
        <w:jc w:val="both"/>
        <w:rPr>
          <w:rFonts w:cs="David" w:hint="cs"/>
          <w:rtl/>
        </w:rPr>
      </w:pPr>
    </w:p>
    <w:p w14:paraId="71536148" w14:textId="77777777" w:rsidR="00EF1C46" w:rsidRPr="00EF1C46" w:rsidRDefault="00EF1C46" w:rsidP="00EF1C46">
      <w:pPr>
        <w:bidi/>
        <w:jc w:val="both"/>
        <w:rPr>
          <w:rFonts w:cs="David" w:hint="cs"/>
          <w:rtl/>
        </w:rPr>
      </w:pPr>
      <w:r w:rsidRPr="00EF1C46">
        <w:rPr>
          <w:rFonts w:cs="David" w:hint="cs"/>
          <w:rtl/>
        </w:rPr>
        <w:tab/>
        <w:t xml:space="preserve">אציג לך דוגמה על דבר שהסתיים היום, שאני אפילו לא יודע את תוצאותיו. לפני למעלה משנה ורבע פרסמנו מכרז לתפקיד ייעוץ משפטי מרכזי מאוד בבניין. למכרז ניגשו כ-100 מועמדים. התהליך הזה נתקע בבתי-המשפט, היו כל מיני בעיות, וכך קורה לנו פעמים רבות מאוד, והגענו לסוף התהליך ונבחר אדם. התהליכים הללו אורכים זמן, כי הם ישרים, כי הם שוויוניים, כי הם שקופים. אני יכול למָנות מהיום למחר אין-ספור אנשים, בשיטות שננקטו כאן בשנים קודמות, אבל אחר-כך לא אוכל להסתכל לך בעיניים כממונה עליי ולהגיד לך שאיישתי את המשרות הללו באופן ישר. </w:t>
      </w:r>
    </w:p>
    <w:p w14:paraId="26C7FA53" w14:textId="77777777" w:rsidR="00EF1C46" w:rsidRPr="00EF1C46" w:rsidRDefault="00EF1C46" w:rsidP="00EF1C46">
      <w:pPr>
        <w:bidi/>
        <w:jc w:val="both"/>
        <w:rPr>
          <w:rFonts w:cs="David" w:hint="cs"/>
          <w:rtl/>
        </w:rPr>
      </w:pPr>
    </w:p>
    <w:p w14:paraId="60DAFCAB"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4C1C2701" w14:textId="77777777" w:rsidR="00EF1C46" w:rsidRPr="00EF1C46" w:rsidRDefault="00EF1C46" w:rsidP="00EF1C46">
      <w:pPr>
        <w:bidi/>
        <w:jc w:val="both"/>
        <w:rPr>
          <w:rFonts w:cs="David" w:hint="cs"/>
          <w:rtl/>
        </w:rPr>
      </w:pPr>
    </w:p>
    <w:p w14:paraId="6F112701" w14:textId="77777777" w:rsidR="00EF1C46" w:rsidRPr="00EF1C46" w:rsidRDefault="00EF1C46" w:rsidP="00EF1C46">
      <w:pPr>
        <w:bidi/>
        <w:jc w:val="both"/>
        <w:rPr>
          <w:rFonts w:cs="David" w:hint="cs"/>
          <w:rtl/>
        </w:rPr>
      </w:pPr>
      <w:r w:rsidRPr="00EF1C46">
        <w:rPr>
          <w:rFonts w:cs="David" w:hint="cs"/>
          <w:rtl/>
        </w:rPr>
        <w:tab/>
        <w:t xml:space="preserve">אני מדבר על תכנון וניצול חכם של תקציב. אם לצורך העניין במשך 6 חודשים יכולת לאייש בפועל 10 עובדים - - - </w:t>
      </w:r>
    </w:p>
    <w:p w14:paraId="001242CF" w14:textId="77777777" w:rsidR="00EF1C46" w:rsidRPr="00EF1C46" w:rsidRDefault="00EF1C46" w:rsidP="00EF1C46">
      <w:pPr>
        <w:bidi/>
        <w:jc w:val="both"/>
        <w:rPr>
          <w:rFonts w:cs="David" w:hint="cs"/>
          <w:u w:val="single"/>
          <w:rtl/>
        </w:rPr>
      </w:pPr>
    </w:p>
    <w:p w14:paraId="5799B2F9"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3E73E801" w14:textId="77777777" w:rsidR="00EF1C46" w:rsidRPr="00EF1C46" w:rsidRDefault="00EF1C46" w:rsidP="00EF1C46">
      <w:pPr>
        <w:bidi/>
        <w:jc w:val="both"/>
        <w:rPr>
          <w:rFonts w:cs="David" w:hint="cs"/>
          <w:rtl/>
        </w:rPr>
      </w:pPr>
    </w:p>
    <w:p w14:paraId="7F9844E7" w14:textId="77777777" w:rsidR="00EF1C46" w:rsidRPr="00EF1C46" w:rsidRDefault="00EF1C46" w:rsidP="00EF1C46">
      <w:pPr>
        <w:bidi/>
        <w:jc w:val="both"/>
        <w:rPr>
          <w:rFonts w:cs="David" w:hint="cs"/>
          <w:rtl/>
        </w:rPr>
      </w:pPr>
      <w:r w:rsidRPr="00EF1C46">
        <w:rPr>
          <w:rFonts w:cs="David" w:hint="cs"/>
          <w:rtl/>
        </w:rPr>
        <w:tab/>
        <w:t>לאייש בפועל בלי מכרז?</w:t>
      </w:r>
    </w:p>
    <w:p w14:paraId="0F984A42" w14:textId="77777777" w:rsidR="00EF1C46" w:rsidRPr="00EF1C46" w:rsidRDefault="00EF1C46" w:rsidP="00EF1C46">
      <w:pPr>
        <w:bidi/>
        <w:jc w:val="both"/>
        <w:rPr>
          <w:rFonts w:cs="David" w:hint="cs"/>
          <w:rtl/>
        </w:rPr>
      </w:pPr>
    </w:p>
    <w:p w14:paraId="60656EA9"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2E533B70" w14:textId="77777777" w:rsidR="00EF1C46" w:rsidRPr="00EF1C46" w:rsidRDefault="00EF1C46" w:rsidP="00EF1C46">
      <w:pPr>
        <w:bidi/>
        <w:jc w:val="both"/>
        <w:rPr>
          <w:rFonts w:cs="David" w:hint="cs"/>
          <w:rtl/>
        </w:rPr>
      </w:pPr>
    </w:p>
    <w:p w14:paraId="4A1BFCB2" w14:textId="77777777" w:rsidR="00EF1C46" w:rsidRPr="00EF1C46" w:rsidRDefault="00EF1C46" w:rsidP="00EF1C46">
      <w:pPr>
        <w:bidi/>
        <w:jc w:val="both"/>
        <w:rPr>
          <w:rFonts w:cs="David" w:hint="cs"/>
          <w:rtl/>
        </w:rPr>
      </w:pPr>
      <w:r w:rsidRPr="00EF1C46">
        <w:rPr>
          <w:rFonts w:cs="David" w:hint="cs"/>
          <w:rtl/>
        </w:rPr>
        <w:tab/>
        <w:t xml:space="preserve">לא. אני מדבר מבחינת התקציב. אם מערכת החשבות תקצבה על-פי האפשרות שייקלטו עובדים, חצי שנה חלפה והלכה למעשה לא הצלחת לאייש את המשרות כי התהליך שוחק, אורך זמן ואתה רוצה לקחת את העובדים הטובים ביותר, אך מאידך גיסא, אם יש לך בעיה במחלקת קשרי חוץ אתה רוצה לתגבר את המחלקה אך לא יכול לעשות את זה </w:t>
      </w:r>
      <w:r w:rsidRPr="00EF1C46">
        <w:rPr>
          <w:rFonts w:cs="David"/>
          <w:rtl/>
        </w:rPr>
        <w:t>–</w:t>
      </w:r>
      <w:r w:rsidRPr="00EF1C46">
        <w:rPr>
          <w:rFonts w:cs="David" w:hint="cs"/>
          <w:rtl/>
        </w:rPr>
        <w:t xml:space="preserve"> תנצלו באופן חכם יותר את התקציב הקיים, בצורה אפקטיבית יותר. </w:t>
      </w:r>
    </w:p>
    <w:p w14:paraId="2EBA1DAB" w14:textId="77777777" w:rsidR="00EF1C46" w:rsidRPr="00EF1C46" w:rsidRDefault="00EF1C46" w:rsidP="00EF1C46">
      <w:pPr>
        <w:bidi/>
        <w:jc w:val="both"/>
        <w:rPr>
          <w:rFonts w:cs="David" w:hint="cs"/>
          <w:rtl/>
        </w:rPr>
      </w:pPr>
    </w:p>
    <w:p w14:paraId="3510FD44"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67D0F2DE" w14:textId="77777777" w:rsidR="00EF1C46" w:rsidRPr="00EF1C46" w:rsidRDefault="00EF1C46" w:rsidP="00EF1C46">
      <w:pPr>
        <w:bidi/>
        <w:jc w:val="both"/>
        <w:rPr>
          <w:rFonts w:cs="David" w:hint="cs"/>
          <w:rtl/>
        </w:rPr>
      </w:pPr>
    </w:p>
    <w:p w14:paraId="56020E55" w14:textId="77777777" w:rsidR="00EF1C46" w:rsidRPr="00EF1C46" w:rsidRDefault="00EF1C46" w:rsidP="00EF1C46">
      <w:pPr>
        <w:bidi/>
        <w:jc w:val="both"/>
        <w:rPr>
          <w:rFonts w:cs="David" w:hint="cs"/>
          <w:rtl/>
        </w:rPr>
      </w:pPr>
      <w:r w:rsidRPr="00EF1C46">
        <w:rPr>
          <w:rFonts w:cs="David" w:hint="cs"/>
          <w:rtl/>
        </w:rPr>
        <w:tab/>
        <w:t xml:space="preserve">בוודאי. לא הסברתי את עצמי היטב. </w:t>
      </w:r>
    </w:p>
    <w:p w14:paraId="27ECAAFF" w14:textId="77777777" w:rsidR="00EF1C46" w:rsidRPr="00EF1C46" w:rsidRDefault="00EF1C46" w:rsidP="00EF1C46">
      <w:pPr>
        <w:bidi/>
        <w:jc w:val="both"/>
        <w:rPr>
          <w:rFonts w:cs="David" w:hint="cs"/>
          <w:rtl/>
        </w:rPr>
      </w:pPr>
    </w:p>
    <w:p w14:paraId="3D68C37E" w14:textId="77777777" w:rsidR="00EF1C46" w:rsidRPr="00EF1C46" w:rsidRDefault="00EF1C46" w:rsidP="00EF1C46">
      <w:pPr>
        <w:bidi/>
        <w:jc w:val="both"/>
        <w:rPr>
          <w:rFonts w:cs="David" w:hint="cs"/>
          <w:u w:val="single"/>
        </w:rPr>
      </w:pPr>
      <w:r w:rsidRPr="00EF1C46">
        <w:rPr>
          <w:rFonts w:cs="David" w:hint="cs"/>
          <w:u w:val="single"/>
          <w:rtl/>
        </w:rPr>
        <w:t>שלמה (נגוסה) מולה:</w:t>
      </w:r>
    </w:p>
    <w:p w14:paraId="77207DDB" w14:textId="77777777" w:rsidR="00EF1C46" w:rsidRPr="00EF1C46" w:rsidRDefault="00EF1C46" w:rsidP="00EF1C46">
      <w:pPr>
        <w:bidi/>
        <w:jc w:val="both"/>
        <w:rPr>
          <w:rFonts w:cs="David" w:hint="cs"/>
          <w:rtl/>
        </w:rPr>
      </w:pPr>
    </w:p>
    <w:p w14:paraId="34892688" w14:textId="77777777" w:rsidR="00EF1C46" w:rsidRPr="00EF1C46" w:rsidRDefault="00EF1C46" w:rsidP="00EF1C46">
      <w:pPr>
        <w:bidi/>
        <w:jc w:val="both"/>
        <w:rPr>
          <w:rFonts w:cs="David" w:hint="cs"/>
          <w:rtl/>
        </w:rPr>
      </w:pPr>
      <w:r w:rsidRPr="00EF1C46">
        <w:rPr>
          <w:rFonts w:cs="David" w:hint="cs"/>
          <w:rtl/>
        </w:rPr>
        <w:tab/>
        <w:t xml:space="preserve">התהליך מורכב וברור לי למה לא הצלחת עדיין לאייש את המשרות החדשות. </w:t>
      </w:r>
    </w:p>
    <w:p w14:paraId="0C97FF82" w14:textId="77777777" w:rsidR="00EF1C46" w:rsidRPr="00EF1C46" w:rsidRDefault="00EF1C46" w:rsidP="00EF1C46">
      <w:pPr>
        <w:bidi/>
        <w:jc w:val="both"/>
        <w:rPr>
          <w:rFonts w:cs="David" w:hint="cs"/>
          <w:rtl/>
        </w:rPr>
      </w:pPr>
    </w:p>
    <w:p w14:paraId="3E31D85F"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19468C8E" w14:textId="77777777" w:rsidR="00EF1C46" w:rsidRPr="00EF1C46" w:rsidRDefault="00EF1C46" w:rsidP="00EF1C46">
      <w:pPr>
        <w:bidi/>
        <w:jc w:val="both"/>
        <w:rPr>
          <w:rFonts w:cs="David" w:hint="cs"/>
          <w:rtl/>
        </w:rPr>
      </w:pPr>
    </w:p>
    <w:p w14:paraId="428AE779" w14:textId="77777777" w:rsidR="00EF1C46" w:rsidRPr="00EF1C46" w:rsidRDefault="00EF1C46" w:rsidP="00EF1C46">
      <w:pPr>
        <w:bidi/>
        <w:jc w:val="both"/>
        <w:rPr>
          <w:rFonts w:cs="David" w:hint="cs"/>
          <w:rtl/>
        </w:rPr>
      </w:pPr>
      <w:r w:rsidRPr="00EF1C46">
        <w:rPr>
          <w:rFonts w:cs="David" w:hint="cs"/>
          <w:rtl/>
        </w:rPr>
        <w:tab/>
        <w:t xml:space="preserve">אני לא אומר שלא הצלחתי. אני גאה שכן הצלחתי. אני גאה לחזור אליכם עם דוח ביצוע שלא ראיתם כמותו בשנים קודמות. אני גאה מאוד על הדבר הזה. אני מסתכל לכם בעיניים, ואומר לכם: וואלה, שלחתם אותי לבצע משימה, והיא בוצעה. </w:t>
      </w:r>
    </w:p>
    <w:p w14:paraId="65DED629" w14:textId="77777777" w:rsidR="00EF1C46" w:rsidRPr="00EF1C46" w:rsidRDefault="00EF1C46" w:rsidP="00EF1C46">
      <w:pPr>
        <w:bidi/>
        <w:jc w:val="both"/>
        <w:rPr>
          <w:rFonts w:cs="David" w:hint="cs"/>
          <w:rtl/>
        </w:rPr>
      </w:pPr>
    </w:p>
    <w:p w14:paraId="30CACE7E" w14:textId="77777777" w:rsidR="00EF1C46" w:rsidRPr="00EF1C46" w:rsidRDefault="00EF1C46" w:rsidP="00EF1C46">
      <w:pPr>
        <w:bidi/>
        <w:jc w:val="both"/>
        <w:rPr>
          <w:rFonts w:cs="David" w:hint="cs"/>
          <w:rtl/>
        </w:rPr>
      </w:pPr>
      <w:r w:rsidRPr="00EF1C46">
        <w:rPr>
          <w:rFonts w:cs="David" w:hint="cs"/>
          <w:rtl/>
        </w:rPr>
        <w:tab/>
        <w:t xml:space="preserve">תקציב הוא תוכנית עבודה. פעם זה היה לשנה ובקדנציה הזאת, זה כבר תקציב המדינה השני שמאושר תקציב לשנתיים. זה תוכנית עבודה לשנתיים. ייתכן שיש פרויקט שיתחיל רק בדצמבר 2011. מתי תקצבנו אותו? בסוף שנת 2010, כי הוא חייב להיות על השולחן ואתם חייבים לאשר אותו. תקציב אנחנו מאשרים קלנדרית פעם בשנה, וכעת פעם בשנתיים, אבל פרויקטים: תחילת העסקה, סוף העסקה, יציאה לרכישות וכן הלאה מתרחשים לאורך השנה כולה. </w:t>
      </w:r>
    </w:p>
    <w:p w14:paraId="6F608B51" w14:textId="77777777" w:rsidR="00EF1C46" w:rsidRPr="00EF1C46" w:rsidRDefault="00EF1C46" w:rsidP="00EF1C46">
      <w:pPr>
        <w:bidi/>
        <w:jc w:val="both"/>
        <w:rPr>
          <w:rFonts w:cs="David" w:hint="cs"/>
          <w:rtl/>
        </w:rPr>
      </w:pPr>
    </w:p>
    <w:p w14:paraId="65CD9092" w14:textId="77777777" w:rsidR="00EF1C46" w:rsidRPr="00EF1C46" w:rsidRDefault="00EF1C46" w:rsidP="00EF1C46">
      <w:pPr>
        <w:bidi/>
        <w:jc w:val="both"/>
        <w:rPr>
          <w:rFonts w:cs="David" w:hint="cs"/>
          <w:rtl/>
        </w:rPr>
      </w:pPr>
      <w:r w:rsidRPr="00EF1C46">
        <w:rPr>
          <w:rFonts w:cs="David" w:hint="cs"/>
          <w:rtl/>
        </w:rPr>
        <w:tab/>
        <w:t xml:space="preserve">אציג לך דוגמה נוספת, חבר הכנסת מולה, שלא קשורה בהעסקה. היינו אמורים לקבל כאן רכב ממוגן ליושבת-ראש האופוזיציה. זה תוקצב לשנת 2010 והיה אמור לקרות ב-2010. זה לא קרה ב-2010. הגיע איזה רכב, "נפטרנו" ממנו כי הוא היה לא טוב, החזרנו אותו למינהל הרכב הממשלתי, זה פרויקט שלהם. בעצם אנחנו אמורים לשלם על הרכב שסוף-סוף הגיע, והוא עובד והוא תקין, רק ב-2011. חבר הכנסת מולה, זה דוגמה לדבר שאתה מתקצב בתחילת שנה, אולי לא מצליח לבצע אותו, בשל כל מיני סיבות, ואז אתה חוזר בשנה שלאחר מכן ואומר: אתם זוכרים שהסכמתם אז? אני צריך לבצע את זה השנה. </w:t>
      </w:r>
    </w:p>
    <w:p w14:paraId="1A300B7B" w14:textId="77777777" w:rsidR="00EF1C46" w:rsidRPr="00EF1C46" w:rsidRDefault="00EF1C46" w:rsidP="00EF1C46">
      <w:pPr>
        <w:bidi/>
        <w:jc w:val="both"/>
        <w:rPr>
          <w:rFonts w:cs="David" w:hint="cs"/>
          <w:rtl/>
        </w:rPr>
      </w:pPr>
    </w:p>
    <w:p w14:paraId="40352A60" w14:textId="77777777" w:rsidR="00EF1C46" w:rsidRPr="00EF1C46" w:rsidRDefault="00EF1C46" w:rsidP="00EF1C46">
      <w:pPr>
        <w:bidi/>
        <w:jc w:val="both"/>
        <w:rPr>
          <w:rFonts w:cs="David" w:hint="cs"/>
          <w:rtl/>
        </w:rPr>
      </w:pPr>
      <w:r w:rsidRPr="00EF1C46">
        <w:rPr>
          <w:rFonts w:cs="David" w:hint="cs"/>
          <w:rtl/>
        </w:rPr>
        <w:tab/>
        <w:t xml:space="preserve">בכוח-אדם זה עוד יותר מורכב, כי בכוח-אדם נדרשים תהליכי קליטה שנמשכים חודשים. לא כי אנחנו עצלנים, לא בשל הבירוקרטיה, אלא כדי שיהיו תהליכים טובים לפעמים זה אורך זמן. אנחנו לא רוצים להביא לכאן את החברים שלנו, אנחנו לא רוצים שיגנו אותנו אחר-כך על שיטות הקבלה לעבודה בכנסת. אנחנו רוצים שאנשים יתחרו תחרות קשה מאוד כדי להתקבל לכאן. יותר מזה, כל מועמד לכנסת אנחנו שולחים למבדקים פסיכולוגיים ולכל מיני סימולציות, לכל מיני מבחנים שעולים לנו הרבה מאוד כסף, כדי לקבל לכאן את האנשים הטובים ביותר. </w:t>
      </w:r>
    </w:p>
    <w:p w14:paraId="52A783A9" w14:textId="77777777" w:rsidR="00EF1C46" w:rsidRPr="00EF1C46" w:rsidRDefault="00EF1C46" w:rsidP="00EF1C46">
      <w:pPr>
        <w:bidi/>
        <w:jc w:val="both"/>
        <w:rPr>
          <w:rFonts w:cs="David" w:hint="cs"/>
          <w:rtl/>
        </w:rPr>
      </w:pPr>
    </w:p>
    <w:p w14:paraId="7F72BB9D"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6F947257" w14:textId="77777777" w:rsidR="00EF1C46" w:rsidRPr="00EF1C46" w:rsidRDefault="00EF1C46" w:rsidP="00EF1C46">
      <w:pPr>
        <w:bidi/>
        <w:jc w:val="both"/>
        <w:rPr>
          <w:rFonts w:cs="David" w:hint="cs"/>
          <w:rtl/>
        </w:rPr>
      </w:pPr>
    </w:p>
    <w:p w14:paraId="2CF35AA2" w14:textId="77777777" w:rsidR="00EF1C46" w:rsidRPr="00EF1C46" w:rsidRDefault="00EF1C46" w:rsidP="00EF1C46">
      <w:pPr>
        <w:bidi/>
        <w:jc w:val="both"/>
        <w:rPr>
          <w:rFonts w:cs="David" w:hint="cs"/>
          <w:rtl/>
        </w:rPr>
      </w:pPr>
      <w:r w:rsidRPr="00EF1C46">
        <w:rPr>
          <w:rFonts w:cs="David" w:hint="cs"/>
          <w:rtl/>
        </w:rPr>
        <w:tab/>
        <w:t xml:space="preserve">אדוני המנכ"ל, אני תמיד מתגאה בפני כל מיני גורמי חוץ על השילוב של אנשים עם מוגבלות בכנסת, ואני מקווה שאני מתגאה בצדק. אני לא יודעת מה הסטטוס של האנשים הללו. אני חושב שזה פחות או יותר עומד בקריטריונים, על-פי מה שהחוק מחייב על שריוּן מקום לאנשים עם מוגבלות, אבל אני באמת לא יודע. </w:t>
      </w:r>
    </w:p>
    <w:p w14:paraId="0EE8C967" w14:textId="77777777" w:rsidR="00EF1C46" w:rsidRPr="00EF1C46" w:rsidRDefault="00EF1C46" w:rsidP="00EF1C46">
      <w:pPr>
        <w:bidi/>
        <w:jc w:val="both"/>
        <w:rPr>
          <w:rFonts w:cs="David" w:hint="cs"/>
          <w:rtl/>
        </w:rPr>
      </w:pPr>
    </w:p>
    <w:p w14:paraId="13833203" w14:textId="77777777" w:rsidR="00EF1C46" w:rsidRPr="00EF1C46" w:rsidRDefault="00EF1C46" w:rsidP="00EF1C46">
      <w:pPr>
        <w:bidi/>
        <w:jc w:val="both"/>
        <w:rPr>
          <w:rFonts w:cs="David" w:hint="cs"/>
          <w:u w:val="single"/>
          <w:rtl/>
        </w:rPr>
      </w:pPr>
      <w:r w:rsidRPr="00EF1C46">
        <w:rPr>
          <w:rFonts w:cs="David" w:hint="cs"/>
          <w:u w:val="single"/>
          <w:rtl/>
        </w:rPr>
        <w:t>קריאה:</w:t>
      </w:r>
    </w:p>
    <w:p w14:paraId="2B225C68" w14:textId="77777777" w:rsidR="00EF1C46" w:rsidRPr="00EF1C46" w:rsidRDefault="00EF1C46" w:rsidP="00EF1C46">
      <w:pPr>
        <w:bidi/>
        <w:jc w:val="both"/>
        <w:rPr>
          <w:rFonts w:cs="David" w:hint="cs"/>
          <w:rtl/>
        </w:rPr>
      </w:pPr>
    </w:p>
    <w:p w14:paraId="603FC7EA" w14:textId="77777777" w:rsidR="00EF1C46" w:rsidRPr="00EF1C46" w:rsidRDefault="00EF1C46" w:rsidP="00EF1C46">
      <w:pPr>
        <w:bidi/>
        <w:jc w:val="both"/>
        <w:rPr>
          <w:rFonts w:cs="David" w:hint="cs"/>
          <w:rtl/>
        </w:rPr>
      </w:pPr>
      <w:r w:rsidRPr="00EF1C46">
        <w:rPr>
          <w:rFonts w:cs="David" w:hint="cs"/>
          <w:rtl/>
        </w:rPr>
        <w:tab/>
        <w:t>זה מופיע היום בעיתון "ישראל היום".</w:t>
      </w:r>
    </w:p>
    <w:p w14:paraId="09E53673" w14:textId="77777777" w:rsidR="00EF1C46" w:rsidRPr="00EF1C46" w:rsidRDefault="00EF1C46" w:rsidP="00EF1C46">
      <w:pPr>
        <w:bidi/>
        <w:jc w:val="both"/>
        <w:rPr>
          <w:rFonts w:cs="David" w:hint="cs"/>
          <w:rtl/>
        </w:rPr>
      </w:pPr>
    </w:p>
    <w:p w14:paraId="39669678"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2FA75861" w14:textId="77777777" w:rsidR="00EF1C46" w:rsidRPr="00EF1C46" w:rsidRDefault="00EF1C46" w:rsidP="00EF1C46">
      <w:pPr>
        <w:bidi/>
        <w:jc w:val="both"/>
        <w:rPr>
          <w:rFonts w:cs="David" w:hint="cs"/>
          <w:rtl/>
        </w:rPr>
      </w:pPr>
    </w:p>
    <w:p w14:paraId="41F65276" w14:textId="77777777" w:rsidR="00EF1C46" w:rsidRPr="00EF1C46" w:rsidRDefault="00EF1C46" w:rsidP="00EF1C46">
      <w:pPr>
        <w:bidi/>
        <w:jc w:val="both"/>
        <w:rPr>
          <w:rFonts w:cs="David" w:hint="cs"/>
          <w:rtl/>
        </w:rPr>
      </w:pPr>
      <w:r w:rsidRPr="00EF1C46">
        <w:rPr>
          <w:rFonts w:cs="David" w:hint="cs"/>
          <w:rtl/>
        </w:rPr>
        <w:tab/>
        <w:t xml:space="preserve">ברשות היושב-ראש, אני רוצה לאפשר למנהלת אגף משאבי אנוש גם להתייחס לעניין. אני רוצה להבחין בין שני דברים. </w:t>
      </w:r>
    </w:p>
    <w:p w14:paraId="21C64ED0" w14:textId="77777777" w:rsidR="00EF1C46" w:rsidRPr="00EF1C46" w:rsidRDefault="00EF1C46" w:rsidP="00EF1C46">
      <w:pPr>
        <w:bidi/>
        <w:jc w:val="both"/>
        <w:rPr>
          <w:rFonts w:cs="David" w:hint="cs"/>
          <w:rtl/>
        </w:rPr>
      </w:pPr>
    </w:p>
    <w:p w14:paraId="4FCA4226" w14:textId="77777777" w:rsidR="00EF1C46" w:rsidRPr="00EF1C46" w:rsidRDefault="00EF1C46" w:rsidP="00EF1C46">
      <w:pPr>
        <w:bidi/>
        <w:jc w:val="both"/>
        <w:rPr>
          <w:rFonts w:cs="David" w:hint="cs"/>
          <w:u w:val="single"/>
          <w:rtl/>
        </w:rPr>
      </w:pPr>
      <w:r w:rsidRPr="00EF1C46">
        <w:rPr>
          <w:rFonts w:cs="David" w:hint="cs"/>
          <w:u w:val="single"/>
          <w:rtl/>
        </w:rPr>
        <w:t>יעקב אדרי:</w:t>
      </w:r>
    </w:p>
    <w:p w14:paraId="1D589BAD" w14:textId="77777777" w:rsidR="00EF1C46" w:rsidRPr="00EF1C46" w:rsidRDefault="00EF1C46" w:rsidP="00EF1C46">
      <w:pPr>
        <w:bidi/>
        <w:jc w:val="both"/>
        <w:rPr>
          <w:rFonts w:cs="David" w:hint="cs"/>
          <w:rtl/>
        </w:rPr>
      </w:pPr>
    </w:p>
    <w:p w14:paraId="6B58F697" w14:textId="77777777" w:rsidR="00EF1C46" w:rsidRPr="00EF1C46" w:rsidRDefault="00EF1C46" w:rsidP="00EF1C46">
      <w:pPr>
        <w:bidi/>
        <w:jc w:val="both"/>
        <w:rPr>
          <w:rFonts w:cs="David" w:hint="cs"/>
          <w:rtl/>
        </w:rPr>
      </w:pPr>
      <w:r w:rsidRPr="00EF1C46">
        <w:rPr>
          <w:rFonts w:cs="David" w:hint="cs"/>
          <w:rtl/>
        </w:rPr>
        <w:tab/>
        <w:t xml:space="preserve">אנחנו צריכים ללכת לישיבת סיעה. </w:t>
      </w:r>
    </w:p>
    <w:p w14:paraId="4EF8E847" w14:textId="77777777" w:rsidR="00EF1C46" w:rsidRPr="00EF1C46" w:rsidRDefault="00EF1C46" w:rsidP="00EF1C46">
      <w:pPr>
        <w:bidi/>
        <w:jc w:val="both"/>
        <w:rPr>
          <w:rFonts w:cs="David" w:hint="cs"/>
          <w:rtl/>
        </w:rPr>
      </w:pPr>
    </w:p>
    <w:p w14:paraId="3DF3DB83"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4F3903C2" w14:textId="77777777" w:rsidR="00EF1C46" w:rsidRPr="00EF1C46" w:rsidRDefault="00EF1C46" w:rsidP="00EF1C46">
      <w:pPr>
        <w:bidi/>
        <w:jc w:val="both"/>
        <w:rPr>
          <w:rFonts w:cs="David" w:hint="cs"/>
          <w:rtl/>
        </w:rPr>
      </w:pPr>
    </w:p>
    <w:p w14:paraId="59521B24" w14:textId="77777777" w:rsidR="00EF1C46" w:rsidRPr="00EF1C46" w:rsidRDefault="00EF1C46" w:rsidP="00EF1C46">
      <w:pPr>
        <w:bidi/>
        <w:jc w:val="both"/>
        <w:rPr>
          <w:rFonts w:cs="David" w:hint="cs"/>
          <w:rtl/>
        </w:rPr>
      </w:pPr>
      <w:r w:rsidRPr="00EF1C46">
        <w:rPr>
          <w:rFonts w:cs="David" w:hint="cs"/>
          <w:rtl/>
        </w:rPr>
        <w:tab/>
        <w:t xml:space="preserve">נסיים בעוד 10 דקות, אבל לפחות נמצה את הנקודה הזאת. </w:t>
      </w:r>
    </w:p>
    <w:p w14:paraId="3DE822F9" w14:textId="77777777" w:rsidR="00EF1C46" w:rsidRPr="00EF1C46" w:rsidRDefault="00EF1C46" w:rsidP="00EF1C46">
      <w:pPr>
        <w:bidi/>
        <w:jc w:val="both"/>
        <w:rPr>
          <w:rFonts w:cs="David" w:hint="cs"/>
          <w:rtl/>
        </w:rPr>
      </w:pPr>
    </w:p>
    <w:p w14:paraId="0D927DB5"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47ED34A9" w14:textId="77777777" w:rsidR="00EF1C46" w:rsidRPr="00EF1C46" w:rsidRDefault="00EF1C46" w:rsidP="00EF1C46">
      <w:pPr>
        <w:bidi/>
        <w:jc w:val="both"/>
        <w:rPr>
          <w:rFonts w:cs="David" w:hint="cs"/>
          <w:rtl/>
        </w:rPr>
      </w:pPr>
    </w:p>
    <w:p w14:paraId="720A222A" w14:textId="77777777" w:rsidR="00EF1C46" w:rsidRPr="00EF1C46" w:rsidRDefault="00EF1C46" w:rsidP="00EF1C46">
      <w:pPr>
        <w:bidi/>
        <w:jc w:val="both"/>
        <w:rPr>
          <w:rFonts w:cs="David" w:hint="cs"/>
          <w:rtl/>
        </w:rPr>
      </w:pPr>
      <w:r w:rsidRPr="00EF1C46">
        <w:rPr>
          <w:rFonts w:cs="David" w:hint="cs"/>
          <w:rtl/>
        </w:rPr>
        <w:tab/>
        <w:t xml:space="preserve">אני מבקש מאוד לאשר היום את העברות התקציב, ולו בשל הסיבה שאין כאן שום דבר יוצא דופן. </w:t>
      </w:r>
    </w:p>
    <w:p w14:paraId="09CD9F3F" w14:textId="77777777" w:rsidR="00EF1C46" w:rsidRPr="00EF1C46" w:rsidRDefault="00EF1C46" w:rsidP="00EF1C46">
      <w:pPr>
        <w:bidi/>
        <w:jc w:val="both"/>
        <w:rPr>
          <w:rFonts w:cs="David" w:hint="cs"/>
          <w:rtl/>
        </w:rPr>
      </w:pPr>
    </w:p>
    <w:p w14:paraId="3062DC46"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5BA93F99" w14:textId="77777777" w:rsidR="00EF1C46" w:rsidRPr="00EF1C46" w:rsidRDefault="00EF1C46" w:rsidP="00EF1C46">
      <w:pPr>
        <w:bidi/>
        <w:jc w:val="both"/>
        <w:rPr>
          <w:rFonts w:cs="David" w:hint="cs"/>
          <w:rtl/>
        </w:rPr>
      </w:pPr>
    </w:p>
    <w:p w14:paraId="06F9A614" w14:textId="77777777" w:rsidR="00EF1C46" w:rsidRPr="00EF1C46" w:rsidRDefault="00EF1C46" w:rsidP="00EF1C46">
      <w:pPr>
        <w:bidi/>
        <w:jc w:val="both"/>
        <w:rPr>
          <w:rFonts w:cs="David" w:hint="cs"/>
          <w:rtl/>
        </w:rPr>
      </w:pPr>
      <w:r w:rsidRPr="00EF1C46">
        <w:rPr>
          <w:rFonts w:cs="David" w:hint="cs"/>
          <w:rtl/>
        </w:rPr>
        <w:tab/>
        <w:t xml:space="preserve">אי אפשר. </w:t>
      </w:r>
    </w:p>
    <w:p w14:paraId="32650A69" w14:textId="77777777" w:rsidR="00EF1C46" w:rsidRPr="00EF1C46" w:rsidRDefault="00EF1C46" w:rsidP="00EF1C46">
      <w:pPr>
        <w:bidi/>
        <w:jc w:val="both"/>
        <w:rPr>
          <w:rFonts w:cs="David" w:hint="cs"/>
          <w:rtl/>
        </w:rPr>
      </w:pPr>
    </w:p>
    <w:p w14:paraId="694D1A03" w14:textId="77777777" w:rsidR="00EF1C46" w:rsidRPr="00EF1C46" w:rsidRDefault="00EF1C46" w:rsidP="00EF1C46">
      <w:pPr>
        <w:bidi/>
        <w:jc w:val="both"/>
        <w:rPr>
          <w:rFonts w:cs="David" w:hint="cs"/>
          <w:u w:val="single"/>
          <w:rtl/>
        </w:rPr>
      </w:pPr>
      <w:r w:rsidRPr="00EF1C46">
        <w:rPr>
          <w:rFonts w:cs="David" w:hint="cs"/>
          <w:u w:val="single"/>
          <w:rtl/>
        </w:rPr>
        <w:t>חיים אבידור:</w:t>
      </w:r>
    </w:p>
    <w:p w14:paraId="4DEBC3F3" w14:textId="77777777" w:rsidR="00EF1C46" w:rsidRPr="00EF1C46" w:rsidRDefault="00EF1C46" w:rsidP="00EF1C46">
      <w:pPr>
        <w:bidi/>
        <w:jc w:val="both"/>
        <w:rPr>
          <w:rFonts w:cs="David" w:hint="cs"/>
          <w:rtl/>
        </w:rPr>
      </w:pPr>
    </w:p>
    <w:p w14:paraId="68C91977" w14:textId="77777777" w:rsidR="00EF1C46" w:rsidRPr="00EF1C46" w:rsidRDefault="00EF1C46" w:rsidP="00EF1C46">
      <w:pPr>
        <w:bidi/>
        <w:jc w:val="both"/>
        <w:rPr>
          <w:rFonts w:cs="David" w:hint="cs"/>
          <w:rtl/>
        </w:rPr>
      </w:pPr>
      <w:r w:rsidRPr="00EF1C46">
        <w:rPr>
          <w:rFonts w:cs="David" w:hint="cs"/>
          <w:rtl/>
        </w:rPr>
        <w:tab/>
        <w:t xml:space="preserve">בסך הכול מאשרים כאן העברות של מה שאושר בעבר. </w:t>
      </w:r>
    </w:p>
    <w:p w14:paraId="05E2E26B" w14:textId="77777777" w:rsidR="00EF1C46" w:rsidRPr="00EF1C46" w:rsidRDefault="00EF1C46" w:rsidP="00EF1C46">
      <w:pPr>
        <w:bidi/>
        <w:jc w:val="both"/>
        <w:rPr>
          <w:rFonts w:cs="David" w:hint="cs"/>
          <w:rtl/>
        </w:rPr>
      </w:pPr>
    </w:p>
    <w:p w14:paraId="6C14E3D5"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78754EB9" w14:textId="77777777" w:rsidR="00EF1C46" w:rsidRPr="00EF1C46" w:rsidRDefault="00EF1C46" w:rsidP="00EF1C46">
      <w:pPr>
        <w:bidi/>
        <w:jc w:val="both"/>
        <w:rPr>
          <w:rFonts w:cs="David" w:hint="cs"/>
          <w:rtl/>
        </w:rPr>
      </w:pPr>
    </w:p>
    <w:p w14:paraId="475A0239" w14:textId="77777777" w:rsidR="00EF1C46" w:rsidRPr="00EF1C46" w:rsidRDefault="00EF1C46" w:rsidP="00EF1C46">
      <w:pPr>
        <w:bidi/>
        <w:jc w:val="both"/>
        <w:rPr>
          <w:rFonts w:cs="David" w:hint="cs"/>
          <w:rtl/>
        </w:rPr>
      </w:pPr>
      <w:r w:rsidRPr="00EF1C46">
        <w:rPr>
          <w:rFonts w:cs="David" w:hint="cs"/>
          <w:rtl/>
        </w:rPr>
        <w:tab/>
        <w:t xml:space="preserve">זה יסבול דיחוי של עוד שבועיים. לא נעשה את זה על רגל אחת. אני מציע שנסכם את הנקודה על העסקת אנשים בעלי מוגבלויות. </w:t>
      </w:r>
    </w:p>
    <w:p w14:paraId="631417A7" w14:textId="77777777" w:rsidR="00EF1C46" w:rsidRPr="00EF1C46" w:rsidRDefault="00EF1C46" w:rsidP="00EF1C46">
      <w:pPr>
        <w:bidi/>
        <w:jc w:val="both"/>
        <w:rPr>
          <w:rFonts w:cs="David" w:hint="cs"/>
          <w:rtl/>
        </w:rPr>
      </w:pPr>
    </w:p>
    <w:p w14:paraId="14DC3E6F"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6053D6DA" w14:textId="77777777" w:rsidR="00EF1C46" w:rsidRPr="00EF1C46" w:rsidRDefault="00EF1C46" w:rsidP="00EF1C46">
      <w:pPr>
        <w:bidi/>
        <w:jc w:val="both"/>
        <w:rPr>
          <w:rFonts w:cs="David" w:hint="cs"/>
          <w:rtl/>
        </w:rPr>
      </w:pPr>
    </w:p>
    <w:p w14:paraId="0B6661AF" w14:textId="77777777" w:rsidR="00EF1C46" w:rsidRPr="00EF1C46" w:rsidRDefault="00EF1C46" w:rsidP="00EF1C46">
      <w:pPr>
        <w:bidi/>
        <w:jc w:val="both"/>
        <w:rPr>
          <w:rFonts w:cs="David" w:hint="cs"/>
          <w:rtl/>
        </w:rPr>
      </w:pPr>
      <w:r w:rsidRPr="00EF1C46">
        <w:rPr>
          <w:rFonts w:cs="David" w:hint="cs"/>
          <w:rtl/>
        </w:rPr>
        <w:tab/>
        <w:t xml:space="preserve">יש שני דברים שלדעתי אתה מכוון אליהם, והם נפרדים. יש חובה להעדיף העדפה מתקנת בעלי מוגבלויות. כאשר שני אנשים מתחרים במכרז ושניהם מגיעים ל"פוטו פיניש", אז אם בעל המוגבלות מבקש שייתנו משקל למוגבלות שלו - -  </w:t>
      </w:r>
    </w:p>
    <w:p w14:paraId="71BE2D0B" w14:textId="77777777" w:rsidR="00EF1C46" w:rsidRPr="00EF1C46" w:rsidRDefault="00EF1C46" w:rsidP="00EF1C46">
      <w:pPr>
        <w:bidi/>
        <w:jc w:val="both"/>
        <w:rPr>
          <w:rFonts w:cs="David" w:hint="cs"/>
          <w:rtl/>
        </w:rPr>
      </w:pPr>
    </w:p>
    <w:p w14:paraId="27D30139"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64E2B5DB" w14:textId="77777777" w:rsidR="00EF1C46" w:rsidRPr="00EF1C46" w:rsidRDefault="00EF1C46" w:rsidP="00EF1C46">
      <w:pPr>
        <w:bidi/>
        <w:jc w:val="both"/>
        <w:rPr>
          <w:rFonts w:cs="David" w:hint="cs"/>
          <w:rtl/>
        </w:rPr>
      </w:pPr>
    </w:p>
    <w:p w14:paraId="68677DB4" w14:textId="77777777" w:rsidR="00EF1C46" w:rsidRPr="00EF1C46" w:rsidRDefault="00EF1C46" w:rsidP="00EF1C46">
      <w:pPr>
        <w:bidi/>
        <w:jc w:val="both"/>
        <w:rPr>
          <w:rFonts w:cs="David" w:hint="cs"/>
          <w:rtl/>
        </w:rPr>
      </w:pPr>
      <w:r w:rsidRPr="00EF1C46">
        <w:rPr>
          <w:rFonts w:cs="David" w:hint="cs"/>
          <w:rtl/>
        </w:rPr>
        <w:tab/>
        <w:t>כך נקבע בסעיף 15 לחוק שירות המדינה (מינויים).</w:t>
      </w:r>
    </w:p>
    <w:p w14:paraId="654E58DA" w14:textId="77777777" w:rsidR="00EF1C46" w:rsidRPr="00EF1C46" w:rsidRDefault="00EF1C46" w:rsidP="00EF1C46">
      <w:pPr>
        <w:bidi/>
        <w:jc w:val="both"/>
        <w:rPr>
          <w:rFonts w:cs="David" w:hint="cs"/>
          <w:rtl/>
        </w:rPr>
      </w:pPr>
    </w:p>
    <w:p w14:paraId="09B383B5"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46D0686E" w14:textId="77777777" w:rsidR="00EF1C46" w:rsidRPr="00EF1C46" w:rsidRDefault="00EF1C46" w:rsidP="00EF1C46">
      <w:pPr>
        <w:bidi/>
        <w:jc w:val="both"/>
        <w:rPr>
          <w:rFonts w:cs="David" w:hint="cs"/>
          <w:rtl/>
        </w:rPr>
      </w:pPr>
    </w:p>
    <w:p w14:paraId="44432E36" w14:textId="77777777" w:rsidR="00EF1C46" w:rsidRPr="00EF1C46" w:rsidRDefault="00EF1C46" w:rsidP="00EF1C46">
      <w:pPr>
        <w:bidi/>
        <w:jc w:val="both"/>
        <w:rPr>
          <w:rFonts w:cs="David" w:hint="cs"/>
          <w:rtl/>
        </w:rPr>
      </w:pPr>
      <w:r w:rsidRPr="00EF1C46">
        <w:rPr>
          <w:rFonts w:cs="David" w:hint="cs"/>
          <w:rtl/>
        </w:rPr>
        <w:tab/>
        <w:t xml:space="preserve">- - במקרה כזה אתה רשאי, אם האדם ביקש את זה, להעניק עדיפות לבעל מוגבלות. זה דבר אחד. </w:t>
      </w:r>
    </w:p>
    <w:p w14:paraId="605096D2" w14:textId="77777777" w:rsidR="00EF1C46" w:rsidRPr="00EF1C46" w:rsidRDefault="00EF1C46" w:rsidP="00EF1C46">
      <w:pPr>
        <w:bidi/>
        <w:jc w:val="both"/>
        <w:rPr>
          <w:rFonts w:cs="David" w:hint="cs"/>
          <w:rtl/>
        </w:rPr>
      </w:pPr>
    </w:p>
    <w:p w14:paraId="0EB6E1E4" w14:textId="77777777" w:rsidR="00EF1C46" w:rsidRPr="00EF1C46" w:rsidRDefault="00EF1C46" w:rsidP="00EF1C46">
      <w:pPr>
        <w:bidi/>
        <w:jc w:val="both"/>
        <w:rPr>
          <w:rFonts w:cs="David" w:hint="cs"/>
          <w:rtl/>
        </w:rPr>
      </w:pPr>
      <w:r w:rsidRPr="00EF1C46">
        <w:rPr>
          <w:rFonts w:cs="David" w:hint="cs"/>
          <w:rtl/>
        </w:rPr>
        <w:tab/>
        <w:t xml:space="preserve">עולם אחר, שעליו כתבו בעיתון היום, הוא השילוב, שהתחיל בתקופת המנכ"ל הקודם, של בעלי מוגבלות כעובדים במסגרת העסקה מיוחדת, תפורה אישית לבעלי מוגבלות. יש לנו כאן שתי אוכלוסיות שונות: האחת היא אנשים מוגבלים, חלקם מפגרים, חלקם מוגבלים פיזית, שמשולבים כאן באמצעות עמותת "אלווין" ועמותת שק"ל, שזה המקום להודות להם על עבודת הקודש שהם עושים בהשמה. אלה אנשים שגרים בקהילה, בהוסטלים או בדירות בתוך הקהילה. האנשים הללו היו בעבר על תקן מתנדבים, כמדומני. </w:t>
      </w:r>
    </w:p>
    <w:p w14:paraId="19049503" w14:textId="77777777" w:rsidR="00EF1C46" w:rsidRPr="00EF1C46" w:rsidRDefault="00EF1C46" w:rsidP="00EF1C46">
      <w:pPr>
        <w:bidi/>
        <w:jc w:val="both"/>
        <w:rPr>
          <w:rFonts w:cs="David" w:hint="cs"/>
          <w:rtl/>
        </w:rPr>
      </w:pPr>
    </w:p>
    <w:p w14:paraId="5FD55BDF"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1732544E" w14:textId="77777777" w:rsidR="00EF1C46" w:rsidRPr="00EF1C46" w:rsidRDefault="00EF1C46" w:rsidP="00EF1C46">
      <w:pPr>
        <w:bidi/>
        <w:jc w:val="both"/>
        <w:rPr>
          <w:rFonts w:cs="David" w:hint="cs"/>
          <w:rtl/>
        </w:rPr>
      </w:pPr>
    </w:p>
    <w:p w14:paraId="00D8E318" w14:textId="77777777" w:rsidR="00EF1C46" w:rsidRPr="00EF1C46" w:rsidRDefault="00EF1C46" w:rsidP="00EF1C46">
      <w:pPr>
        <w:bidi/>
        <w:jc w:val="both"/>
        <w:rPr>
          <w:rFonts w:cs="David" w:hint="cs"/>
          <w:rtl/>
        </w:rPr>
      </w:pPr>
      <w:r w:rsidRPr="00EF1C46">
        <w:rPr>
          <w:rFonts w:cs="David" w:hint="cs"/>
          <w:rtl/>
        </w:rPr>
        <w:tab/>
        <w:t xml:space="preserve">לא. היתה התקשרות של הכנסת מול שתי העמותות והכנסת העבירה את השכר בגין העבודה לעמותה. היום הם עובדי הכנסת לכל דבר ועניין. </w:t>
      </w:r>
    </w:p>
    <w:p w14:paraId="1B8CD062" w14:textId="77777777" w:rsidR="00EF1C46" w:rsidRPr="00EF1C46" w:rsidRDefault="00EF1C46" w:rsidP="00EF1C46">
      <w:pPr>
        <w:bidi/>
        <w:jc w:val="both"/>
        <w:rPr>
          <w:rFonts w:cs="David" w:hint="cs"/>
          <w:rtl/>
        </w:rPr>
      </w:pPr>
    </w:p>
    <w:p w14:paraId="04231014"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502C9164" w14:textId="77777777" w:rsidR="00EF1C46" w:rsidRPr="00EF1C46" w:rsidRDefault="00EF1C46" w:rsidP="00EF1C46">
      <w:pPr>
        <w:bidi/>
        <w:jc w:val="both"/>
        <w:rPr>
          <w:rFonts w:cs="David" w:hint="cs"/>
          <w:rtl/>
        </w:rPr>
      </w:pPr>
    </w:p>
    <w:p w14:paraId="58D27B69" w14:textId="77777777" w:rsidR="00EF1C46" w:rsidRPr="00EF1C46" w:rsidRDefault="00EF1C46" w:rsidP="00EF1C46">
      <w:pPr>
        <w:bidi/>
        <w:jc w:val="both"/>
        <w:rPr>
          <w:rFonts w:cs="David" w:hint="cs"/>
          <w:rtl/>
        </w:rPr>
      </w:pPr>
      <w:r w:rsidRPr="00EF1C46">
        <w:rPr>
          <w:rFonts w:cs="David" w:hint="cs"/>
          <w:rtl/>
        </w:rPr>
        <w:tab/>
        <w:t xml:space="preserve">כלומר, הם גם עובדי קבלן? </w:t>
      </w:r>
    </w:p>
    <w:p w14:paraId="1DD557A5" w14:textId="77777777" w:rsidR="00EF1C46" w:rsidRPr="00EF1C46" w:rsidRDefault="00EF1C46" w:rsidP="00EF1C46">
      <w:pPr>
        <w:bidi/>
        <w:jc w:val="both"/>
        <w:rPr>
          <w:rFonts w:cs="David" w:hint="cs"/>
          <w:rtl/>
        </w:rPr>
      </w:pPr>
    </w:p>
    <w:p w14:paraId="1C900905"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5CB6C182" w14:textId="77777777" w:rsidR="00EF1C46" w:rsidRPr="00EF1C46" w:rsidRDefault="00EF1C46" w:rsidP="00EF1C46">
      <w:pPr>
        <w:bidi/>
        <w:jc w:val="both"/>
        <w:rPr>
          <w:rFonts w:cs="David" w:hint="cs"/>
          <w:rtl/>
        </w:rPr>
      </w:pPr>
    </w:p>
    <w:p w14:paraId="6A2A7702" w14:textId="77777777" w:rsidR="00EF1C46" w:rsidRPr="00EF1C46" w:rsidRDefault="00EF1C46" w:rsidP="00EF1C46">
      <w:pPr>
        <w:bidi/>
        <w:jc w:val="both"/>
        <w:rPr>
          <w:rFonts w:cs="David" w:hint="cs"/>
          <w:rtl/>
        </w:rPr>
      </w:pPr>
      <w:r w:rsidRPr="00EF1C46">
        <w:rPr>
          <w:rFonts w:cs="David" w:hint="cs"/>
          <w:rtl/>
        </w:rPr>
        <w:tab/>
        <w:t xml:space="preserve">להיפך. הם עובדי הכנסת. הם מקבלים שכר נמוך, כל אחד בהתאם ליכולותיו ולעבודה שהוא מבצע. </w:t>
      </w:r>
    </w:p>
    <w:p w14:paraId="7A247F4F" w14:textId="77777777" w:rsidR="00EF1C46" w:rsidRPr="00EF1C46" w:rsidRDefault="00EF1C46" w:rsidP="00EF1C46">
      <w:pPr>
        <w:bidi/>
        <w:jc w:val="both"/>
        <w:rPr>
          <w:rFonts w:cs="David" w:hint="cs"/>
          <w:rtl/>
        </w:rPr>
      </w:pPr>
    </w:p>
    <w:p w14:paraId="6534F601"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3BCE6B64" w14:textId="77777777" w:rsidR="00EF1C46" w:rsidRPr="00EF1C46" w:rsidRDefault="00EF1C46" w:rsidP="00EF1C46">
      <w:pPr>
        <w:bidi/>
        <w:jc w:val="both"/>
        <w:rPr>
          <w:rFonts w:cs="David" w:hint="cs"/>
          <w:rtl/>
        </w:rPr>
      </w:pPr>
    </w:p>
    <w:p w14:paraId="78FAABCC" w14:textId="77777777" w:rsidR="00EF1C46" w:rsidRPr="00EF1C46" w:rsidRDefault="00EF1C46" w:rsidP="00EF1C46">
      <w:pPr>
        <w:bidi/>
        <w:jc w:val="both"/>
        <w:rPr>
          <w:rFonts w:cs="David" w:hint="cs"/>
          <w:rtl/>
        </w:rPr>
      </w:pPr>
      <w:r w:rsidRPr="00EF1C46">
        <w:rPr>
          <w:rFonts w:cs="David" w:hint="cs"/>
          <w:rtl/>
        </w:rPr>
        <w:tab/>
        <w:t xml:space="preserve">עשינו להם ועדה דרך משרד התעשייה, המסחר והתעסוקה ומשלמים בהתאם לחוק שכר מינימום. </w:t>
      </w:r>
    </w:p>
    <w:p w14:paraId="439DB475" w14:textId="77777777" w:rsidR="00EF1C46" w:rsidRPr="00EF1C46" w:rsidRDefault="00EF1C46" w:rsidP="00EF1C46">
      <w:pPr>
        <w:bidi/>
        <w:jc w:val="both"/>
        <w:rPr>
          <w:rFonts w:cs="David" w:hint="cs"/>
          <w:rtl/>
        </w:rPr>
      </w:pPr>
    </w:p>
    <w:p w14:paraId="1420D661"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4ACD13F7" w14:textId="77777777" w:rsidR="00EF1C46" w:rsidRPr="00EF1C46" w:rsidRDefault="00EF1C46" w:rsidP="00EF1C46">
      <w:pPr>
        <w:bidi/>
        <w:jc w:val="both"/>
        <w:rPr>
          <w:rFonts w:cs="David" w:hint="cs"/>
          <w:rtl/>
        </w:rPr>
      </w:pPr>
    </w:p>
    <w:p w14:paraId="3883C492" w14:textId="77777777" w:rsidR="00EF1C46" w:rsidRPr="00EF1C46" w:rsidRDefault="00EF1C46" w:rsidP="00EF1C46">
      <w:pPr>
        <w:bidi/>
        <w:jc w:val="both"/>
        <w:rPr>
          <w:rFonts w:cs="David" w:hint="cs"/>
          <w:rtl/>
        </w:rPr>
      </w:pPr>
      <w:r w:rsidRPr="00EF1C46">
        <w:rPr>
          <w:rFonts w:cs="David" w:hint="cs"/>
          <w:rtl/>
        </w:rPr>
        <w:tab/>
        <w:t>החידוש שהנהגנו בשנה החולפת, יש לנו אוכלוסייה נוספת שהיא אוכלוסייה של מתנדבים לשעבר, נכי צה"ל ושירותי הביטחון שנפצעו בעת שירותם. יש 5 כאלה שהיו כאן על תקן מתנדבים, חלקם במשך שנים רבות. החלטנו להחיל עליהם דין דומה לקבוצה הראשונה, לאחר תהליך ארוך מאוד של משאבי אנוש בכנסת ביחד עם משרד התעשייה, המסחר והתעסוקה.</w:t>
      </w:r>
    </w:p>
    <w:p w14:paraId="3218E6B6" w14:textId="77777777" w:rsidR="00EF1C46" w:rsidRPr="00EF1C46" w:rsidRDefault="00EF1C46" w:rsidP="00EF1C46">
      <w:pPr>
        <w:bidi/>
        <w:jc w:val="both"/>
        <w:rPr>
          <w:rFonts w:cs="David" w:hint="cs"/>
          <w:rtl/>
        </w:rPr>
      </w:pPr>
    </w:p>
    <w:p w14:paraId="0057AD83"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3EA82274" w14:textId="77777777" w:rsidR="00EF1C46" w:rsidRPr="00EF1C46" w:rsidRDefault="00EF1C46" w:rsidP="00EF1C46">
      <w:pPr>
        <w:bidi/>
        <w:jc w:val="both"/>
        <w:rPr>
          <w:rFonts w:cs="David" w:hint="cs"/>
          <w:rtl/>
        </w:rPr>
      </w:pPr>
    </w:p>
    <w:p w14:paraId="533E87E5" w14:textId="77777777" w:rsidR="00EF1C46" w:rsidRPr="00EF1C46" w:rsidRDefault="00EF1C46" w:rsidP="00EF1C46">
      <w:pPr>
        <w:bidi/>
        <w:jc w:val="both"/>
        <w:rPr>
          <w:rFonts w:cs="David" w:hint="cs"/>
          <w:rtl/>
        </w:rPr>
      </w:pPr>
      <w:r w:rsidRPr="00EF1C46">
        <w:rPr>
          <w:rFonts w:cs="David" w:hint="cs"/>
          <w:rtl/>
        </w:rPr>
        <w:tab/>
        <w:t xml:space="preserve">ועם אגף השיקום של משרד הביטחון. </w:t>
      </w:r>
    </w:p>
    <w:p w14:paraId="20F0368F" w14:textId="77777777" w:rsidR="00EF1C46" w:rsidRPr="00EF1C46" w:rsidRDefault="00EF1C46" w:rsidP="00EF1C46">
      <w:pPr>
        <w:bidi/>
        <w:jc w:val="both"/>
        <w:rPr>
          <w:rFonts w:cs="David" w:hint="cs"/>
          <w:rtl/>
        </w:rPr>
      </w:pPr>
    </w:p>
    <w:p w14:paraId="3A69C1AC"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0637C665" w14:textId="77777777" w:rsidR="00EF1C46" w:rsidRPr="00EF1C46" w:rsidRDefault="00EF1C46" w:rsidP="00EF1C46">
      <w:pPr>
        <w:bidi/>
        <w:jc w:val="both"/>
        <w:rPr>
          <w:rFonts w:cs="David" w:hint="cs"/>
          <w:rtl/>
        </w:rPr>
      </w:pPr>
    </w:p>
    <w:p w14:paraId="24C2BB2E" w14:textId="77777777" w:rsidR="00EF1C46" w:rsidRPr="00EF1C46" w:rsidRDefault="00EF1C46" w:rsidP="00EF1C46">
      <w:pPr>
        <w:bidi/>
        <w:jc w:val="both"/>
        <w:rPr>
          <w:rFonts w:cs="David" w:hint="cs"/>
          <w:rtl/>
        </w:rPr>
      </w:pPr>
      <w:r w:rsidRPr="00EF1C46">
        <w:rPr>
          <w:rFonts w:cs="David" w:hint="cs"/>
          <w:rtl/>
        </w:rPr>
        <w:tab/>
        <w:t xml:space="preserve">ואגף השיקום של משרד הביטחון. עשינו כאן תהליך מותאם אישית לכל אחד מן האנשים הללו. בשנה האחרונה הם הפכו להיות עובדי הכנסת. </w:t>
      </w:r>
    </w:p>
    <w:p w14:paraId="5D9386D0" w14:textId="77777777" w:rsidR="00EF1C46" w:rsidRPr="00EF1C46" w:rsidRDefault="00EF1C46" w:rsidP="00EF1C46">
      <w:pPr>
        <w:bidi/>
        <w:jc w:val="both"/>
        <w:rPr>
          <w:rFonts w:cs="David" w:hint="cs"/>
          <w:rtl/>
        </w:rPr>
      </w:pPr>
    </w:p>
    <w:p w14:paraId="7FA7AEC1"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5EE8101B" w14:textId="77777777" w:rsidR="00EF1C46" w:rsidRPr="00EF1C46" w:rsidRDefault="00EF1C46" w:rsidP="00EF1C46">
      <w:pPr>
        <w:bidi/>
        <w:jc w:val="both"/>
        <w:rPr>
          <w:rFonts w:cs="David" w:hint="cs"/>
          <w:rtl/>
        </w:rPr>
      </w:pPr>
    </w:p>
    <w:p w14:paraId="07BECE87" w14:textId="77777777" w:rsidR="00EF1C46" w:rsidRPr="00EF1C46" w:rsidRDefault="00EF1C46" w:rsidP="00EF1C46">
      <w:pPr>
        <w:bidi/>
        <w:jc w:val="both"/>
        <w:rPr>
          <w:rFonts w:cs="David" w:hint="cs"/>
          <w:rtl/>
        </w:rPr>
      </w:pPr>
      <w:r w:rsidRPr="00EF1C46">
        <w:rPr>
          <w:rFonts w:cs="David" w:hint="cs"/>
          <w:rtl/>
        </w:rPr>
        <w:tab/>
        <w:t xml:space="preserve">בנובמבר 2010. </w:t>
      </w:r>
    </w:p>
    <w:p w14:paraId="3E05C80A" w14:textId="77777777" w:rsidR="00EF1C46" w:rsidRPr="00EF1C46" w:rsidRDefault="00EF1C46" w:rsidP="00EF1C46">
      <w:pPr>
        <w:bidi/>
        <w:jc w:val="both"/>
        <w:rPr>
          <w:rFonts w:cs="David" w:hint="cs"/>
          <w:rtl/>
        </w:rPr>
      </w:pPr>
    </w:p>
    <w:p w14:paraId="7ED80DE8"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419A7B29" w14:textId="77777777" w:rsidR="00EF1C46" w:rsidRPr="00EF1C46" w:rsidRDefault="00EF1C46" w:rsidP="00EF1C46">
      <w:pPr>
        <w:bidi/>
        <w:jc w:val="both"/>
        <w:rPr>
          <w:rFonts w:cs="David" w:hint="cs"/>
          <w:rtl/>
        </w:rPr>
      </w:pPr>
    </w:p>
    <w:p w14:paraId="5E73B3BA" w14:textId="77777777" w:rsidR="00EF1C46" w:rsidRPr="00EF1C46" w:rsidRDefault="00EF1C46" w:rsidP="00EF1C46">
      <w:pPr>
        <w:bidi/>
        <w:jc w:val="both"/>
        <w:rPr>
          <w:rFonts w:cs="David" w:hint="cs"/>
          <w:rtl/>
        </w:rPr>
      </w:pPr>
      <w:r w:rsidRPr="00EF1C46">
        <w:rPr>
          <w:rFonts w:cs="David" w:hint="cs"/>
          <w:rtl/>
        </w:rPr>
        <w:tab/>
        <w:t xml:space="preserve">האחרון, כמדומני, נקלט השנה. </w:t>
      </w:r>
    </w:p>
    <w:p w14:paraId="17C2CCA0" w14:textId="77777777" w:rsidR="00EF1C46" w:rsidRPr="00EF1C46" w:rsidRDefault="00EF1C46" w:rsidP="00EF1C46">
      <w:pPr>
        <w:bidi/>
        <w:jc w:val="both"/>
        <w:rPr>
          <w:rFonts w:cs="David" w:hint="cs"/>
          <w:rtl/>
        </w:rPr>
      </w:pPr>
    </w:p>
    <w:p w14:paraId="2730D8BD"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17F7907F" w14:textId="77777777" w:rsidR="00EF1C46" w:rsidRPr="00EF1C46" w:rsidRDefault="00EF1C46" w:rsidP="00EF1C46">
      <w:pPr>
        <w:bidi/>
        <w:jc w:val="both"/>
        <w:rPr>
          <w:rFonts w:cs="David" w:hint="cs"/>
          <w:rtl/>
        </w:rPr>
      </w:pPr>
    </w:p>
    <w:p w14:paraId="0F6F16B5" w14:textId="77777777" w:rsidR="00EF1C46" w:rsidRPr="00EF1C46" w:rsidRDefault="00EF1C46" w:rsidP="00EF1C46">
      <w:pPr>
        <w:bidi/>
        <w:jc w:val="both"/>
        <w:rPr>
          <w:rFonts w:cs="David" w:hint="cs"/>
          <w:rtl/>
        </w:rPr>
      </w:pPr>
      <w:r w:rsidRPr="00EF1C46">
        <w:rPr>
          <w:rFonts w:cs="David" w:hint="cs"/>
          <w:rtl/>
        </w:rPr>
        <w:tab/>
        <w:t xml:space="preserve">עדיין לא, אבל מנובמבר 2010 התחלנו לקלוט אותם. </w:t>
      </w:r>
    </w:p>
    <w:p w14:paraId="33C6C491" w14:textId="77777777" w:rsidR="00EF1C46" w:rsidRPr="00EF1C46" w:rsidRDefault="00EF1C46" w:rsidP="00EF1C46">
      <w:pPr>
        <w:bidi/>
        <w:jc w:val="both"/>
        <w:rPr>
          <w:rFonts w:cs="David" w:hint="cs"/>
          <w:rtl/>
        </w:rPr>
      </w:pPr>
    </w:p>
    <w:p w14:paraId="6B6FCBF6" w14:textId="77777777" w:rsidR="00EF1C46" w:rsidRPr="00EF1C46" w:rsidRDefault="00EF1C46" w:rsidP="00EF1C46">
      <w:pPr>
        <w:bidi/>
        <w:jc w:val="both"/>
        <w:rPr>
          <w:rFonts w:cs="David" w:hint="cs"/>
          <w:rtl/>
        </w:rPr>
      </w:pPr>
      <w:r w:rsidRPr="00EF1C46">
        <w:rPr>
          <w:rFonts w:cs="David" w:hint="cs"/>
          <w:u w:val="single"/>
          <w:rtl/>
        </w:rPr>
        <w:t>מנכ"ל הכנסת דן לנדאו:</w:t>
      </w:r>
    </w:p>
    <w:p w14:paraId="3AF07BAD" w14:textId="77777777" w:rsidR="00EF1C46" w:rsidRPr="00EF1C46" w:rsidRDefault="00EF1C46" w:rsidP="00EF1C46">
      <w:pPr>
        <w:bidi/>
        <w:jc w:val="both"/>
        <w:rPr>
          <w:rFonts w:cs="David" w:hint="cs"/>
          <w:rtl/>
        </w:rPr>
      </w:pPr>
    </w:p>
    <w:p w14:paraId="36C5777C" w14:textId="77777777" w:rsidR="00EF1C46" w:rsidRPr="00EF1C46" w:rsidRDefault="00EF1C46" w:rsidP="00EF1C46">
      <w:pPr>
        <w:bidi/>
        <w:jc w:val="both"/>
        <w:rPr>
          <w:rFonts w:cs="David" w:hint="cs"/>
          <w:rtl/>
        </w:rPr>
      </w:pPr>
      <w:r w:rsidRPr="00EF1C46">
        <w:rPr>
          <w:rFonts w:cs="David" w:hint="cs"/>
          <w:rtl/>
        </w:rPr>
        <w:tab/>
        <w:t xml:space="preserve">הם נקלטו כאן כעובדים מן המניין. הם עובדי הכנסת, בשכר מינימום מתואם. איתם גם יש עניין שלא רוצים לפגוע במה שהם מקבלים במסגרת הקצבאות שלהם. הם הפכו להיות עובדי כנסת מן המניין. זה פרויקט יפה מאוד. </w:t>
      </w:r>
    </w:p>
    <w:p w14:paraId="5085AF81" w14:textId="77777777" w:rsidR="00EF1C46" w:rsidRPr="00EF1C46" w:rsidRDefault="00EF1C46" w:rsidP="00EF1C46">
      <w:pPr>
        <w:bidi/>
        <w:jc w:val="both"/>
        <w:rPr>
          <w:rFonts w:cs="David" w:hint="cs"/>
          <w:rtl/>
        </w:rPr>
      </w:pPr>
    </w:p>
    <w:p w14:paraId="33AAD170" w14:textId="77777777" w:rsidR="00EF1C46" w:rsidRPr="00EF1C46" w:rsidRDefault="00EF1C46" w:rsidP="00EF1C46">
      <w:pPr>
        <w:bidi/>
        <w:jc w:val="both"/>
        <w:rPr>
          <w:rFonts w:cs="David" w:hint="cs"/>
          <w:rtl/>
        </w:rPr>
      </w:pPr>
      <w:r w:rsidRPr="00EF1C46">
        <w:rPr>
          <w:rFonts w:cs="David" w:hint="cs"/>
          <w:rtl/>
        </w:rPr>
        <w:tab/>
        <w:t xml:space="preserve">אני סבור שאנו, גם כמעביד וגם ככנסת, יכולים להסתכל אל כל המעבידים, בוודאי הציבוריים, במדינה ולהגיד שזה גם חלק מן ההנגשה של הארגון. לא רק ההנגשה הפיזית של הבניין, של המליאה, אלא הנגשה של הארגון לעובדים בעלי צרכים מיוחדים. אנחנו מתאימים את סביבת העבודה, את שעות העבודה, את אופי העבודה ואת אופי הניהול ליכולות, לצרכים, למגבלות וליתרונות של האנשים הללו. </w:t>
      </w:r>
    </w:p>
    <w:p w14:paraId="3B318CE8" w14:textId="77777777" w:rsidR="00EF1C46" w:rsidRPr="00EF1C46" w:rsidRDefault="00EF1C46" w:rsidP="00EF1C46">
      <w:pPr>
        <w:bidi/>
        <w:jc w:val="both"/>
        <w:rPr>
          <w:rFonts w:cs="David" w:hint="cs"/>
          <w:rtl/>
        </w:rPr>
      </w:pPr>
    </w:p>
    <w:p w14:paraId="76F7643D"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0BCD6EB3" w14:textId="77777777" w:rsidR="00EF1C46" w:rsidRPr="00EF1C46" w:rsidRDefault="00EF1C46" w:rsidP="00EF1C46">
      <w:pPr>
        <w:bidi/>
        <w:jc w:val="both"/>
        <w:rPr>
          <w:rFonts w:cs="David" w:hint="cs"/>
          <w:rtl/>
        </w:rPr>
      </w:pPr>
    </w:p>
    <w:p w14:paraId="631C8A4A" w14:textId="77777777" w:rsidR="00EF1C46" w:rsidRPr="00EF1C46" w:rsidRDefault="00EF1C46" w:rsidP="00EF1C46">
      <w:pPr>
        <w:bidi/>
        <w:jc w:val="both"/>
        <w:rPr>
          <w:rFonts w:cs="David" w:hint="cs"/>
          <w:rtl/>
        </w:rPr>
      </w:pPr>
      <w:r w:rsidRPr="00EF1C46">
        <w:rPr>
          <w:rFonts w:cs="David" w:hint="cs"/>
          <w:rtl/>
        </w:rPr>
        <w:tab/>
        <w:t>בעצם מדובר על 20 עובדים בעלי מוגבלויות בכנסת, 15 מעמותות "אלווין" ושק"ל ו-5 מבין נכי משרד הביטחון.</w:t>
      </w:r>
    </w:p>
    <w:p w14:paraId="58F21ABD" w14:textId="77777777" w:rsidR="00EF1C46" w:rsidRPr="00EF1C46" w:rsidRDefault="00EF1C46" w:rsidP="00EF1C46">
      <w:pPr>
        <w:bidi/>
        <w:jc w:val="both"/>
        <w:rPr>
          <w:rFonts w:cs="David" w:hint="cs"/>
          <w:rtl/>
        </w:rPr>
      </w:pPr>
    </w:p>
    <w:p w14:paraId="5AF8A70A"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102D176F" w14:textId="77777777" w:rsidR="00EF1C46" w:rsidRPr="00EF1C46" w:rsidRDefault="00EF1C46" w:rsidP="00EF1C46">
      <w:pPr>
        <w:bidi/>
        <w:jc w:val="both"/>
        <w:rPr>
          <w:rFonts w:cs="David" w:hint="cs"/>
          <w:rtl/>
        </w:rPr>
      </w:pPr>
    </w:p>
    <w:p w14:paraId="2CE8A6E9" w14:textId="77777777" w:rsidR="00EF1C46" w:rsidRPr="00EF1C46" w:rsidRDefault="00EF1C46" w:rsidP="00EF1C46">
      <w:pPr>
        <w:bidi/>
        <w:jc w:val="both"/>
        <w:rPr>
          <w:rFonts w:cs="David" w:hint="cs"/>
          <w:rtl/>
        </w:rPr>
      </w:pPr>
      <w:r w:rsidRPr="00EF1C46">
        <w:rPr>
          <w:rFonts w:cs="David" w:hint="cs"/>
          <w:rtl/>
        </w:rPr>
        <w:tab/>
        <w:t>מתוך כמה עובדים?</w:t>
      </w:r>
    </w:p>
    <w:p w14:paraId="74580B36" w14:textId="77777777" w:rsidR="00EF1C46" w:rsidRPr="00EF1C46" w:rsidRDefault="00EF1C46" w:rsidP="00EF1C46">
      <w:pPr>
        <w:bidi/>
        <w:jc w:val="both"/>
        <w:rPr>
          <w:rFonts w:cs="David" w:hint="cs"/>
          <w:rtl/>
        </w:rPr>
      </w:pPr>
    </w:p>
    <w:p w14:paraId="70B31D43" w14:textId="77777777" w:rsidR="00EF1C46" w:rsidRPr="00EF1C46" w:rsidRDefault="00EF1C46" w:rsidP="00EF1C46">
      <w:pPr>
        <w:bidi/>
        <w:jc w:val="both"/>
        <w:rPr>
          <w:rFonts w:cs="David" w:hint="cs"/>
          <w:u w:val="single"/>
          <w:rtl/>
        </w:rPr>
      </w:pPr>
      <w:r w:rsidRPr="00EF1C46">
        <w:rPr>
          <w:rFonts w:cs="David" w:hint="cs"/>
          <w:u w:val="single"/>
          <w:rtl/>
        </w:rPr>
        <w:t>מירה פיירשטיין:</w:t>
      </w:r>
    </w:p>
    <w:p w14:paraId="22767CEA" w14:textId="77777777" w:rsidR="00EF1C46" w:rsidRPr="00EF1C46" w:rsidRDefault="00EF1C46" w:rsidP="00EF1C46">
      <w:pPr>
        <w:bidi/>
        <w:jc w:val="both"/>
        <w:rPr>
          <w:rFonts w:cs="David" w:hint="cs"/>
          <w:rtl/>
        </w:rPr>
      </w:pPr>
    </w:p>
    <w:p w14:paraId="36A2F44D" w14:textId="77777777" w:rsidR="00EF1C46" w:rsidRPr="00EF1C46" w:rsidRDefault="00EF1C46" w:rsidP="00EF1C46">
      <w:pPr>
        <w:bidi/>
        <w:jc w:val="both"/>
        <w:rPr>
          <w:rFonts w:cs="David" w:hint="cs"/>
          <w:rtl/>
        </w:rPr>
      </w:pPr>
      <w:r w:rsidRPr="00EF1C46">
        <w:rPr>
          <w:rFonts w:cs="David" w:hint="cs"/>
          <w:rtl/>
        </w:rPr>
        <w:tab/>
        <w:t xml:space="preserve">מתוך כ-450 עובדים יש לנו 20 עובדים בעלי מוגבלויות. </w:t>
      </w:r>
    </w:p>
    <w:p w14:paraId="2482F8E7" w14:textId="77777777" w:rsidR="00EF1C46" w:rsidRPr="00EF1C46" w:rsidRDefault="00EF1C46" w:rsidP="00EF1C46">
      <w:pPr>
        <w:bidi/>
        <w:jc w:val="both"/>
        <w:rPr>
          <w:rFonts w:cs="David" w:hint="cs"/>
          <w:rtl/>
        </w:rPr>
      </w:pPr>
    </w:p>
    <w:p w14:paraId="4F9381F8"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68EDEEF1" w14:textId="77777777" w:rsidR="00EF1C46" w:rsidRPr="00EF1C46" w:rsidRDefault="00EF1C46" w:rsidP="00EF1C46">
      <w:pPr>
        <w:bidi/>
        <w:jc w:val="both"/>
        <w:rPr>
          <w:rFonts w:cs="David" w:hint="cs"/>
          <w:rtl/>
        </w:rPr>
      </w:pPr>
    </w:p>
    <w:p w14:paraId="0AF48A51" w14:textId="77777777" w:rsidR="00EF1C46" w:rsidRPr="00EF1C46" w:rsidRDefault="00EF1C46" w:rsidP="00EF1C46">
      <w:pPr>
        <w:bidi/>
        <w:jc w:val="both"/>
        <w:rPr>
          <w:rFonts w:cs="David" w:hint="cs"/>
          <w:rtl/>
        </w:rPr>
      </w:pPr>
      <w:r w:rsidRPr="00EF1C46">
        <w:rPr>
          <w:rFonts w:cs="David" w:hint="cs"/>
          <w:rtl/>
        </w:rPr>
        <w:tab/>
        <w:t xml:space="preserve">תודה רבה. נקיים ישיבה נוספת במועד קרוב. </w:t>
      </w:r>
    </w:p>
    <w:p w14:paraId="626AF514" w14:textId="77777777" w:rsidR="00EF1C46" w:rsidRPr="00EF1C46" w:rsidRDefault="00EF1C46" w:rsidP="00EF1C46">
      <w:pPr>
        <w:bidi/>
        <w:jc w:val="both"/>
        <w:rPr>
          <w:rFonts w:cs="David" w:hint="cs"/>
          <w:rtl/>
        </w:rPr>
      </w:pPr>
    </w:p>
    <w:p w14:paraId="3C48EE30" w14:textId="77777777" w:rsidR="00EF1C46" w:rsidRPr="00EF1C46" w:rsidRDefault="00EF1C46" w:rsidP="00EF1C46">
      <w:pPr>
        <w:bidi/>
        <w:jc w:val="both"/>
        <w:rPr>
          <w:rFonts w:cs="David" w:hint="cs"/>
          <w:u w:val="single"/>
          <w:rtl/>
        </w:rPr>
      </w:pPr>
      <w:r w:rsidRPr="00EF1C46">
        <w:rPr>
          <w:rFonts w:cs="David" w:hint="cs"/>
          <w:u w:val="single"/>
          <w:rtl/>
        </w:rPr>
        <w:t>אילן גילאון:</w:t>
      </w:r>
    </w:p>
    <w:p w14:paraId="54E66CD2" w14:textId="77777777" w:rsidR="00EF1C46" w:rsidRPr="00EF1C46" w:rsidRDefault="00EF1C46" w:rsidP="00EF1C46">
      <w:pPr>
        <w:bidi/>
        <w:jc w:val="both"/>
        <w:rPr>
          <w:rFonts w:cs="David" w:hint="cs"/>
          <w:rtl/>
        </w:rPr>
      </w:pPr>
    </w:p>
    <w:p w14:paraId="26E995C6" w14:textId="77777777" w:rsidR="00EF1C46" w:rsidRPr="00EF1C46" w:rsidRDefault="00EF1C46" w:rsidP="00EF1C46">
      <w:pPr>
        <w:bidi/>
        <w:jc w:val="both"/>
        <w:rPr>
          <w:rFonts w:cs="David" w:hint="cs"/>
          <w:rtl/>
        </w:rPr>
      </w:pPr>
      <w:r w:rsidRPr="00EF1C46">
        <w:rPr>
          <w:rFonts w:cs="David" w:hint="cs"/>
          <w:rtl/>
        </w:rPr>
        <w:tab/>
        <w:t xml:space="preserve">אדוני היושב-ראש, לפחות שנתכוון למשהו. </w:t>
      </w:r>
    </w:p>
    <w:p w14:paraId="6A238C77" w14:textId="77777777" w:rsidR="00EF1C46" w:rsidRPr="00EF1C46" w:rsidRDefault="00EF1C46" w:rsidP="00EF1C46">
      <w:pPr>
        <w:bidi/>
        <w:jc w:val="both"/>
        <w:rPr>
          <w:rFonts w:cs="David" w:hint="cs"/>
          <w:rtl/>
        </w:rPr>
      </w:pPr>
    </w:p>
    <w:p w14:paraId="70D0B2A1"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1161BEEE" w14:textId="77777777" w:rsidR="00EF1C46" w:rsidRPr="00EF1C46" w:rsidRDefault="00EF1C46" w:rsidP="00EF1C46">
      <w:pPr>
        <w:bidi/>
        <w:jc w:val="both"/>
        <w:rPr>
          <w:rFonts w:cs="David" w:hint="cs"/>
          <w:rtl/>
        </w:rPr>
      </w:pPr>
    </w:p>
    <w:p w14:paraId="6DE66E6D" w14:textId="77777777" w:rsidR="00EF1C46" w:rsidRPr="00EF1C46" w:rsidRDefault="00EF1C46" w:rsidP="00EF1C46">
      <w:pPr>
        <w:bidi/>
        <w:jc w:val="both"/>
        <w:rPr>
          <w:rFonts w:cs="David" w:hint="cs"/>
          <w:rtl/>
        </w:rPr>
      </w:pPr>
      <w:r w:rsidRPr="00EF1C46">
        <w:rPr>
          <w:rFonts w:cs="David" w:hint="cs"/>
          <w:rtl/>
        </w:rPr>
        <w:tab/>
        <w:t xml:space="preserve">חבר הכנסת גילאון, אבקש כמובן במסגרת הישיבה הבאה לקבל התייחסות להערות שנאמרו היום. נאפשר להם לערוך בדיקות. נקבע ישיבה נוספת, אני מקווה שבפרק זמן שלא יעלה על שבועיים. </w:t>
      </w:r>
    </w:p>
    <w:p w14:paraId="3C272DC1" w14:textId="77777777" w:rsidR="00EF1C46" w:rsidRPr="00EF1C46" w:rsidRDefault="00EF1C46" w:rsidP="00EF1C46">
      <w:pPr>
        <w:bidi/>
        <w:jc w:val="both"/>
        <w:rPr>
          <w:rFonts w:cs="David" w:hint="cs"/>
          <w:rtl/>
        </w:rPr>
      </w:pPr>
    </w:p>
    <w:p w14:paraId="46131D27" w14:textId="77777777" w:rsidR="00EF1C46" w:rsidRPr="00EF1C46" w:rsidRDefault="00EF1C46" w:rsidP="00EF1C46">
      <w:pPr>
        <w:bidi/>
        <w:jc w:val="both"/>
        <w:rPr>
          <w:rFonts w:cs="David" w:hint="cs"/>
          <w:u w:val="single"/>
          <w:rtl/>
        </w:rPr>
      </w:pPr>
      <w:r w:rsidRPr="00EF1C46">
        <w:rPr>
          <w:rFonts w:cs="David" w:hint="cs"/>
          <w:u w:val="single"/>
          <w:rtl/>
        </w:rPr>
        <w:t>אחמד טיבי:</w:t>
      </w:r>
    </w:p>
    <w:p w14:paraId="66524B6A" w14:textId="77777777" w:rsidR="00EF1C46" w:rsidRPr="00EF1C46" w:rsidRDefault="00EF1C46" w:rsidP="00EF1C46">
      <w:pPr>
        <w:bidi/>
        <w:jc w:val="both"/>
        <w:rPr>
          <w:rFonts w:cs="David" w:hint="cs"/>
          <w:rtl/>
        </w:rPr>
      </w:pPr>
    </w:p>
    <w:p w14:paraId="7E241113" w14:textId="77777777" w:rsidR="00EF1C46" w:rsidRPr="00EF1C46" w:rsidRDefault="00EF1C46" w:rsidP="00EF1C46">
      <w:pPr>
        <w:bidi/>
        <w:jc w:val="both"/>
        <w:rPr>
          <w:rFonts w:cs="David" w:hint="cs"/>
          <w:rtl/>
        </w:rPr>
      </w:pPr>
      <w:r w:rsidRPr="00EF1C46">
        <w:rPr>
          <w:rFonts w:cs="David" w:hint="cs"/>
          <w:rtl/>
        </w:rPr>
        <w:tab/>
        <w:t xml:space="preserve">כלומר, היום לא תהיה הצבעה על הבקשה? </w:t>
      </w:r>
    </w:p>
    <w:p w14:paraId="48AFF180" w14:textId="77777777" w:rsidR="00EF1C46" w:rsidRPr="00EF1C46" w:rsidRDefault="00EF1C46" w:rsidP="00EF1C46">
      <w:pPr>
        <w:bidi/>
        <w:jc w:val="both"/>
        <w:rPr>
          <w:rFonts w:cs="David" w:hint="cs"/>
          <w:rtl/>
        </w:rPr>
      </w:pPr>
    </w:p>
    <w:p w14:paraId="20D08F0C"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7C0C8723" w14:textId="77777777" w:rsidR="00EF1C46" w:rsidRPr="00EF1C46" w:rsidRDefault="00EF1C46" w:rsidP="00EF1C46">
      <w:pPr>
        <w:bidi/>
        <w:jc w:val="both"/>
        <w:rPr>
          <w:rFonts w:cs="David" w:hint="cs"/>
          <w:rtl/>
        </w:rPr>
      </w:pPr>
    </w:p>
    <w:p w14:paraId="07A94A5F" w14:textId="77777777" w:rsidR="00EF1C46" w:rsidRPr="00EF1C46" w:rsidRDefault="00EF1C46" w:rsidP="00EF1C46">
      <w:pPr>
        <w:bidi/>
        <w:jc w:val="both"/>
        <w:rPr>
          <w:rFonts w:cs="David" w:hint="cs"/>
          <w:rtl/>
        </w:rPr>
      </w:pPr>
      <w:r w:rsidRPr="00EF1C46">
        <w:rPr>
          <w:rFonts w:cs="David" w:hint="cs"/>
          <w:rtl/>
        </w:rPr>
        <w:tab/>
        <w:t xml:space="preserve">לא. כך הודעתי כבר קודם. ננסה לסכם את הדברים בישיבה הבאה. </w:t>
      </w:r>
    </w:p>
    <w:p w14:paraId="0496CD59" w14:textId="77777777" w:rsidR="00EF1C46" w:rsidRPr="00EF1C46" w:rsidRDefault="00EF1C46" w:rsidP="00EF1C46">
      <w:pPr>
        <w:bidi/>
        <w:jc w:val="both"/>
        <w:rPr>
          <w:rFonts w:cs="David" w:hint="cs"/>
          <w:rtl/>
        </w:rPr>
      </w:pPr>
    </w:p>
    <w:p w14:paraId="2850709A" w14:textId="77777777" w:rsidR="00EF1C46" w:rsidRPr="00EF1C46" w:rsidRDefault="00EF1C46" w:rsidP="00EF1C46">
      <w:pPr>
        <w:bidi/>
        <w:jc w:val="both"/>
        <w:rPr>
          <w:rFonts w:cs="David" w:hint="cs"/>
          <w:u w:val="single"/>
          <w:rtl/>
        </w:rPr>
      </w:pPr>
      <w:r w:rsidRPr="00EF1C46">
        <w:rPr>
          <w:rFonts w:cs="David" w:hint="cs"/>
          <w:u w:val="single"/>
          <w:rtl/>
        </w:rPr>
        <w:t>אברהם מיכאלי:</w:t>
      </w:r>
    </w:p>
    <w:p w14:paraId="30FC904C" w14:textId="77777777" w:rsidR="00EF1C46" w:rsidRPr="00EF1C46" w:rsidRDefault="00EF1C46" w:rsidP="00EF1C46">
      <w:pPr>
        <w:bidi/>
        <w:jc w:val="both"/>
        <w:rPr>
          <w:rFonts w:cs="David" w:hint="cs"/>
          <w:u w:val="single"/>
          <w:rtl/>
        </w:rPr>
      </w:pPr>
    </w:p>
    <w:p w14:paraId="643890F8" w14:textId="77777777" w:rsidR="00EF1C46" w:rsidRPr="00EF1C46" w:rsidRDefault="00EF1C46" w:rsidP="00EF1C46">
      <w:pPr>
        <w:bidi/>
        <w:jc w:val="both"/>
        <w:rPr>
          <w:rFonts w:cs="David" w:hint="cs"/>
          <w:rtl/>
        </w:rPr>
      </w:pPr>
      <w:r w:rsidRPr="00EF1C46">
        <w:rPr>
          <w:rFonts w:cs="David" w:hint="cs"/>
          <w:rtl/>
        </w:rPr>
        <w:tab/>
        <w:t xml:space="preserve">שזה לא יהיה בזמן ישיבת הנהלת הקואליציה. </w:t>
      </w:r>
    </w:p>
    <w:p w14:paraId="691E605E" w14:textId="77777777" w:rsidR="00EF1C46" w:rsidRPr="00EF1C46" w:rsidRDefault="00EF1C46" w:rsidP="00EF1C46">
      <w:pPr>
        <w:bidi/>
        <w:jc w:val="both"/>
        <w:rPr>
          <w:rFonts w:cs="David" w:hint="cs"/>
          <w:rtl/>
        </w:rPr>
      </w:pPr>
    </w:p>
    <w:p w14:paraId="4D63F407" w14:textId="77777777" w:rsidR="00EF1C46" w:rsidRPr="00EF1C46" w:rsidRDefault="00EF1C46" w:rsidP="00EF1C46">
      <w:pPr>
        <w:bidi/>
        <w:jc w:val="both"/>
        <w:rPr>
          <w:rFonts w:cs="David" w:hint="cs"/>
          <w:u w:val="single"/>
          <w:rtl/>
        </w:rPr>
      </w:pPr>
      <w:r w:rsidRPr="00EF1C46">
        <w:rPr>
          <w:rFonts w:cs="David" w:hint="cs"/>
          <w:u w:val="single"/>
          <w:rtl/>
        </w:rPr>
        <w:t>היו"ר יריב לוין:</w:t>
      </w:r>
    </w:p>
    <w:p w14:paraId="0E959061" w14:textId="77777777" w:rsidR="00EF1C46" w:rsidRPr="00EF1C46" w:rsidRDefault="00EF1C46" w:rsidP="00EF1C46">
      <w:pPr>
        <w:bidi/>
        <w:jc w:val="both"/>
        <w:rPr>
          <w:rFonts w:cs="David" w:hint="cs"/>
          <w:rtl/>
        </w:rPr>
      </w:pPr>
    </w:p>
    <w:p w14:paraId="1AD098EE" w14:textId="77777777" w:rsidR="00EF1C46" w:rsidRPr="00EF1C46" w:rsidRDefault="00EF1C46" w:rsidP="00EF1C46">
      <w:pPr>
        <w:bidi/>
        <w:jc w:val="both"/>
        <w:rPr>
          <w:rFonts w:cs="David" w:hint="cs"/>
          <w:rtl/>
        </w:rPr>
      </w:pPr>
      <w:r w:rsidRPr="00EF1C46">
        <w:rPr>
          <w:rFonts w:cs="David" w:hint="cs"/>
          <w:rtl/>
        </w:rPr>
        <w:tab/>
        <w:t xml:space="preserve">אני מודה לחבר הכנסת מיכאלי על ההערה ונלמד ממנה להבא. אני מודה לכולם על הנוכחות, ואני מודה למנכ"ל ולחשב על הצגת הדברים. תודה רבה. הישיבה נעולה. </w:t>
      </w:r>
    </w:p>
    <w:p w14:paraId="4F87A512" w14:textId="77777777" w:rsidR="00EF1C46" w:rsidRPr="00EF1C46" w:rsidRDefault="00EF1C46" w:rsidP="00EF1C46">
      <w:pPr>
        <w:bidi/>
        <w:jc w:val="both"/>
        <w:rPr>
          <w:rFonts w:cs="David" w:hint="cs"/>
          <w:rtl/>
        </w:rPr>
      </w:pPr>
    </w:p>
    <w:p w14:paraId="21D48FBD" w14:textId="77777777" w:rsidR="00EF1C46" w:rsidRPr="00EF1C46" w:rsidRDefault="00EF1C46" w:rsidP="00EF1C46">
      <w:pPr>
        <w:bidi/>
        <w:jc w:val="both"/>
        <w:rPr>
          <w:rFonts w:cs="David" w:hint="cs"/>
          <w:rtl/>
        </w:rPr>
      </w:pPr>
    </w:p>
    <w:p w14:paraId="729B0439" w14:textId="77777777" w:rsidR="00EF1C46" w:rsidRPr="00EF1C46" w:rsidRDefault="00EF1C46" w:rsidP="00EF1C46">
      <w:pPr>
        <w:bidi/>
        <w:jc w:val="both"/>
        <w:rPr>
          <w:rFonts w:cs="David" w:hint="cs"/>
          <w:rtl/>
        </w:rPr>
      </w:pPr>
      <w:r w:rsidRPr="00EF1C46">
        <w:rPr>
          <w:rFonts w:cs="David" w:hint="cs"/>
          <w:b/>
          <w:bCs/>
          <w:u w:val="single"/>
          <w:rtl/>
        </w:rPr>
        <w:t>הישיבה ננעלה בשעה 14:45</w:t>
      </w:r>
    </w:p>
    <w:p w14:paraId="3FFDF23F" w14:textId="77777777" w:rsidR="00552A80" w:rsidRPr="00EF1C46" w:rsidRDefault="00552A80" w:rsidP="00EF1C46">
      <w:pPr>
        <w:bidi/>
        <w:jc w:val="both"/>
        <w:rPr>
          <w:rFonts w:cs="David"/>
        </w:rPr>
      </w:pPr>
    </w:p>
    <w:sectPr w:rsidR="00552A80" w:rsidRPr="00EF1C46" w:rsidSect="00EF1C46">
      <w:headerReference w:type="even" r:id="rId9"/>
      <w:headerReference w:type="default" r:id="rId10"/>
      <w:footerReference w:type="even" r:id="rId11"/>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9243" w14:textId="77777777" w:rsidR="00EF1C46" w:rsidRDefault="00EF1C46">
      <w:r>
        <w:separator/>
      </w:r>
    </w:p>
  </w:endnote>
  <w:endnote w:type="continuationSeparator" w:id="0">
    <w:p w14:paraId="29C055D3" w14:textId="77777777" w:rsidR="00EF1C46" w:rsidRDefault="00EF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A295" w14:textId="77777777" w:rsidR="00EF1C46" w:rsidRDefault="00EF1C46" w:rsidP="00EF1C46">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55003FF" w14:textId="77777777" w:rsidR="00EF1C46" w:rsidRDefault="00EF1C46" w:rsidP="00EF1C4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FA63" w14:textId="77777777" w:rsidR="00EF1C46" w:rsidRDefault="00EF1C46" w:rsidP="00EF1C46">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292328">
      <w:rPr>
        <w:rStyle w:val="PageNumber"/>
        <w:noProof/>
        <w:rtl/>
      </w:rPr>
      <w:t>23</w:t>
    </w:r>
    <w:r>
      <w:rPr>
        <w:rStyle w:val="PageNumber"/>
        <w:rtl/>
      </w:rPr>
      <w:fldChar w:fldCharType="end"/>
    </w:r>
  </w:p>
  <w:p w14:paraId="599288B2" w14:textId="77777777" w:rsidR="00EF1C46" w:rsidRDefault="00EF1C46" w:rsidP="00EF1C4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3853" w14:textId="77777777" w:rsidR="00EF1C46" w:rsidRDefault="00EF1C46">
      <w:r>
        <w:separator/>
      </w:r>
    </w:p>
  </w:footnote>
  <w:footnote w:type="continuationSeparator" w:id="0">
    <w:p w14:paraId="3A801FAA" w14:textId="77777777" w:rsidR="00EF1C46" w:rsidRDefault="00EF1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F3B2" w14:textId="77777777" w:rsidR="00EF1C46" w:rsidRDefault="00EF1C4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4F1DA52" w14:textId="77777777" w:rsidR="00EF1C46" w:rsidRDefault="00EF1C46">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DF76" w14:textId="77777777" w:rsidR="00EF1C46" w:rsidRDefault="00EF1C46">
    <w:pPr>
      <w:pStyle w:val="Header"/>
      <w:tabs>
        <w:tab w:val="clear" w:pos="4153"/>
      </w:tabs>
      <w:jc w:val="both"/>
      <w:rPr>
        <w:rFonts w:hint="cs"/>
        <w:rtl/>
      </w:rPr>
    </w:pPr>
    <w:r>
      <w:rPr>
        <w:rtl/>
      </w:rPr>
      <w:t>ועד</w:t>
    </w:r>
    <w:r>
      <w:rPr>
        <w:rFonts w:hint="cs"/>
        <w:rtl/>
      </w:rPr>
      <w:t>ה משותפת כנסת-כספים לתקציב הכנסת</w:t>
    </w:r>
    <w:r>
      <w:rPr>
        <w:rFonts w:hint="cs"/>
        <w:rtl/>
      </w:rPr>
      <w:tab/>
    </w:r>
    <w:r>
      <w:rPr>
        <w:rStyle w:val="PageNumber"/>
      </w:rPr>
      <w:fldChar w:fldCharType="begin"/>
    </w:r>
    <w:r>
      <w:rPr>
        <w:rStyle w:val="PageNumber"/>
      </w:rPr>
      <w:instrText xml:space="preserve"> PAGE </w:instrText>
    </w:r>
    <w:r>
      <w:rPr>
        <w:rStyle w:val="PageNumber"/>
      </w:rPr>
      <w:fldChar w:fldCharType="separate"/>
    </w:r>
    <w:r w:rsidR="00292328">
      <w:rPr>
        <w:rStyle w:val="PageNumber"/>
        <w:noProof/>
        <w:rtl/>
      </w:rPr>
      <w:t>23</w:t>
    </w:r>
    <w:r>
      <w:rPr>
        <w:rStyle w:val="PageNumber"/>
      </w:rPr>
      <w:fldChar w:fldCharType="end"/>
    </w:r>
  </w:p>
  <w:p w14:paraId="78BF99CA" w14:textId="77777777" w:rsidR="00EF1C46" w:rsidRDefault="00EF1C46">
    <w:pPr>
      <w:pStyle w:val="Header"/>
      <w:jc w:val="both"/>
      <w:rPr>
        <w:rFonts w:hint="cs"/>
        <w:rtl/>
      </w:rPr>
    </w:pPr>
    <w:bookmarkStart w:id="2" w:name="MeetingDate"/>
    <w:r>
      <w:rPr>
        <w:rtl/>
      </w:rPr>
      <w:t>20/6/2011</w:t>
    </w:r>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3174פרוטוקול_ישיבת_ועדה.doc"/>
    <w:docVar w:name="StartMode" w:val="3"/>
  </w:docVars>
  <w:rsids>
    <w:rsidRoot w:val="00232CCB"/>
    <w:rsid w:val="00232CCB"/>
    <w:rsid w:val="00292328"/>
    <w:rsid w:val="00552A80"/>
    <w:rsid w:val="00902281"/>
    <w:rsid w:val="00965806"/>
    <w:rsid w:val="00CF0F49"/>
    <w:rsid w:val="00EF1C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03E008"/>
  <w15:chartTrackingRefBased/>
  <w15:docId w15:val="{0E671FAE-9447-47AC-A6A3-DE12C5D9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F1C46"/>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EF1C46"/>
  </w:style>
  <w:style w:type="paragraph" w:styleId="Header">
    <w:name w:val="header"/>
    <w:basedOn w:val="Normal"/>
    <w:rsid w:val="00EF1C4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F1C46"/>
    <w:pPr>
      <w:widowControl w:val="0"/>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E90478-5F22-4EA7-A56F-B900579913C5}">
  <ds:schemaRefs>
    <ds:schemaRef ds:uri="http://schemas.microsoft.com/sharepoint/v3/contenttype/forms"/>
  </ds:schemaRefs>
</ds:datastoreItem>
</file>

<file path=customXml/itemProps2.xml><?xml version="1.0" encoding="utf-8"?>
<ds:datastoreItem xmlns:ds="http://schemas.openxmlformats.org/officeDocument/2006/customXml" ds:itemID="{DE51C566-DFD3-47CB-99F4-F17337631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2E50666-63CB-425E-821A-9FED321A9A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6723</Words>
  <Characters>38322</Characters>
  <Application>Microsoft Office Word</Application>
  <DocSecurity>0</DocSecurity>
  <Lines>319</Lines>
  <Paragraphs>89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