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9783" w14:textId="77777777" w:rsidR="008E3CE9" w:rsidRPr="008E3CE9" w:rsidRDefault="008E3CE9" w:rsidP="008E3CE9">
      <w:pPr>
        <w:pStyle w:val="Heading5"/>
        <w:jc w:val="left"/>
        <w:rPr>
          <w:b/>
          <w:bCs/>
          <w:sz w:val="24"/>
          <w:rtl/>
        </w:rPr>
      </w:pPr>
      <w:r w:rsidRPr="008E3CE9">
        <w:rPr>
          <w:b/>
          <w:bCs/>
          <w:sz w:val="24"/>
          <w:rtl/>
        </w:rPr>
        <w:t xml:space="preserve">הכנסת </w:t>
      </w:r>
      <w:r w:rsidRPr="008E3CE9">
        <w:rPr>
          <w:rFonts w:hint="cs"/>
          <w:b/>
          <w:bCs/>
          <w:sz w:val="24"/>
          <w:rtl/>
        </w:rPr>
        <w:t>השבע-עשרה</w:t>
      </w:r>
      <w:r w:rsidRPr="008E3CE9">
        <w:rPr>
          <w:b/>
          <w:bCs/>
          <w:sz w:val="24"/>
          <w:rtl/>
        </w:rPr>
        <w:tab/>
      </w:r>
      <w:r w:rsidRPr="008E3CE9">
        <w:rPr>
          <w:b/>
          <w:bCs/>
          <w:sz w:val="24"/>
          <w:rtl/>
        </w:rPr>
        <w:tab/>
      </w:r>
      <w:r w:rsidRPr="008E3CE9">
        <w:rPr>
          <w:b/>
          <w:bCs/>
          <w:sz w:val="24"/>
          <w:rtl/>
        </w:rPr>
        <w:tab/>
      </w:r>
      <w:r w:rsidRPr="008E3CE9">
        <w:rPr>
          <w:b/>
          <w:bCs/>
          <w:sz w:val="24"/>
          <w:rtl/>
        </w:rPr>
        <w:tab/>
      </w:r>
      <w:r w:rsidRPr="008E3CE9">
        <w:rPr>
          <w:b/>
          <w:bCs/>
          <w:sz w:val="24"/>
          <w:rtl/>
        </w:rPr>
        <w:tab/>
      </w:r>
      <w:r w:rsidRPr="008E3CE9">
        <w:rPr>
          <w:b/>
          <w:bCs/>
          <w:sz w:val="24"/>
          <w:rtl/>
        </w:rPr>
        <w:tab/>
        <w:t>נוסח לא מתוקן</w:t>
      </w:r>
    </w:p>
    <w:p w14:paraId="6A8672AD" w14:textId="77777777" w:rsidR="008E3CE9" w:rsidRPr="008E3CE9" w:rsidRDefault="008E3CE9" w:rsidP="008E3CE9">
      <w:pPr>
        <w:bidi/>
        <w:rPr>
          <w:rFonts w:cs="David"/>
          <w:b/>
          <w:bCs/>
          <w:rtl/>
        </w:rPr>
      </w:pPr>
      <w:r w:rsidRPr="008E3CE9">
        <w:rPr>
          <w:rFonts w:cs="David"/>
          <w:b/>
          <w:bCs/>
          <w:rtl/>
        </w:rPr>
        <w:t xml:space="preserve">מושב </w:t>
      </w:r>
      <w:r w:rsidRPr="008E3CE9">
        <w:rPr>
          <w:rFonts w:cs="David" w:hint="cs"/>
          <w:b/>
          <w:bCs/>
          <w:rtl/>
        </w:rPr>
        <w:t>שלישי</w:t>
      </w:r>
    </w:p>
    <w:p w14:paraId="42EA3AE1" w14:textId="77777777" w:rsidR="008E3CE9" w:rsidRPr="008E3CE9" w:rsidRDefault="008E3CE9" w:rsidP="008E3CE9">
      <w:pPr>
        <w:bidi/>
        <w:rPr>
          <w:rFonts w:cs="David"/>
          <w:b/>
          <w:bCs/>
          <w:rtl/>
        </w:rPr>
      </w:pPr>
    </w:p>
    <w:p w14:paraId="2EE19006" w14:textId="77777777" w:rsidR="008E3CE9" w:rsidRPr="008E3CE9" w:rsidRDefault="008E3CE9" w:rsidP="008E3CE9">
      <w:pPr>
        <w:bidi/>
        <w:rPr>
          <w:rFonts w:cs="David"/>
          <w:b/>
          <w:bCs/>
          <w:rtl/>
        </w:rPr>
      </w:pPr>
    </w:p>
    <w:p w14:paraId="1E5EF832" w14:textId="77777777" w:rsidR="008E3CE9" w:rsidRPr="008E3CE9" w:rsidRDefault="008E3CE9" w:rsidP="008E3CE9">
      <w:pPr>
        <w:bidi/>
        <w:rPr>
          <w:rFonts w:cs="David"/>
          <w:b/>
          <w:bCs/>
          <w:rtl/>
        </w:rPr>
      </w:pPr>
    </w:p>
    <w:p w14:paraId="3C644A9D" w14:textId="77777777" w:rsidR="008E3CE9" w:rsidRPr="008E3CE9" w:rsidRDefault="008E3CE9" w:rsidP="008E3CE9">
      <w:pPr>
        <w:bidi/>
        <w:rPr>
          <w:rFonts w:cs="David"/>
          <w:b/>
          <w:bCs/>
          <w:rtl/>
        </w:rPr>
      </w:pPr>
    </w:p>
    <w:p w14:paraId="6E8F4891" w14:textId="77777777" w:rsidR="008E3CE9" w:rsidRPr="008E3CE9" w:rsidRDefault="008E3CE9" w:rsidP="008E3CE9">
      <w:pPr>
        <w:bidi/>
        <w:jc w:val="center"/>
        <w:rPr>
          <w:rFonts w:cs="David" w:hint="cs"/>
          <w:b/>
          <w:bCs/>
          <w:rtl/>
        </w:rPr>
      </w:pPr>
      <w:r w:rsidRPr="008E3CE9">
        <w:rPr>
          <w:rFonts w:cs="David"/>
          <w:b/>
          <w:bCs/>
          <w:rtl/>
        </w:rPr>
        <w:t>פרוטוקול מס'</w:t>
      </w:r>
      <w:r w:rsidRPr="008E3CE9">
        <w:rPr>
          <w:rFonts w:cs="David" w:hint="cs"/>
          <w:b/>
          <w:bCs/>
          <w:rtl/>
        </w:rPr>
        <w:t xml:space="preserve"> 242</w:t>
      </w:r>
    </w:p>
    <w:p w14:paraId="09DFD339" w14:textId="77777777" w:rsidR="008E3CE9" w:rsidRPr="008E3CE9" w:rsidRDefault="008E3CE9" w:rsidP="008E3CE9">
      <w:pPr>
        <w:bidi/>
        <w:jc w:val="center"/>
        <w:rPr>
          <w:rFonts w:cs="David" w:hint="cs"/>
          <w:b/>
          <w:bCs/>
          <w:rtl/>
        </w:rPr>
      </w:pPr>
      <w:r w:rsidRPr="008E3CE9">
        <w:rPr>
          <w:rFonts w:cs="David" w:hint="cs"/>
          <w:b/>
          <w:bCs/>
          <w:rtl/>
        </w:rPr>
        <w:t>מישיבת ועדת הכנסת</w:t>
      </w:r>
    </w:p>
    <w:p w14:paraId="6AB6DE96" w14:textId="77777777" w:rsidR="008E3CE9" w:rsidRPr="008E3CE9" w:rsidRDefault="008E3CE9" w:rsidP="008E3CE9">
      <w:pPr>
        <w:bidi/>
        <w:jc w:val="center"/>
        <w:rPr>
          <w:rFonts w:cs="David" w:hint="cs"/>
          <w:b/>
          <w:bCs/>
          <w:u w:val="single"/>
          <w:rtl/>
        </w:rPr>
      </w:pPr>
      <w:r w:rsidRPr="008E3CE9">
        <w:rPr>
          <w:rFonts w:cs="David" w:hint="cs"/>
          <w:b/>
          <w:bCs/>
          <w:u w:val="single"/>
          <w:rtl/>
        </w:rPr>
        <w:t xml:space="preserve">יום רביעי, ט"ו בסיון </w:t>
      </w:r>
      <w:proofErr w:type="spellStart"/>
      <w:r w:rsidRPr="008E3CE9">
        <w:rPr>
          <w:rFonts w:cs="David" w:hint="cs"/>
          <w:b/>
          <w:bCs/>
          <w:u w:val="single"/>
          <w:rtl/>
        </w:rPr>
        <w:t>התשס"ח</w:t>
      </w:r>
      <w:proofErr w:type="spellEnd"/>
      <w:r w:rsidRPr="008E3CE9">
        <w:rPr>
          <w:rFonts w:cs="David" w:hint="cs"/>
          <w:b/>
          <w:bCs/>
          <w:u w:val="single"/>
          <w:rtl/>
        </w:rPr>
        <w:t xml:space="preserve"> (18 ביוני 2008), שעה 9:00</w:t>
      </w:r>
    </w:p>
    <w:p w14:paraId="04861921" w14:textId="77777777" w:rsidR="008E3CE9" w:rsidRPr="008E3CE9" w:rsidRDefault="008E3CE9" w:rsidP="008E3CE9">
      <w:pPr>
        <w:bidi/>
        <w:rPr>
          <w:rFonts w:cs="David"/>
          <w:b/>
          <w:bCs/>
          <w:rtl/>
        </w:rPr>
      </w:pPr>
    </w:p>
    <w:p w14:paraId="277ECB66" w14:textId="77777777" w:rsidR="008E3CE9" w:rsidRPr="008E3CE9" w:rsidRDefault="008E3CE9" w:rsidP="008E3CE9">
      <w:pPr>
        <w:bidi/>
        <w:rPr>
          <w:rFonts w:cs="David"/>
          <w:b/>
          <w:bCs/>
          <w:rtl/>
        </w:rPr>
      </w:pPr>
    </w:p>
    <w:p w14:paraId="464DDBAD" w14:textId="77777777" w:rsidR="008E3CE9" w:rsidRPr="008E3CE9" w:rsidRDefault="008E3CE9" w:rsidP="008E3CE9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33F14A99" w14:textId="77777777" w:rsidR="008E3CE9" w:rsidRPr="008E3CE9" w:rsidRDefault="008E3CE9" w:rsidP="008E3CE9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8E3CE9">
        <w:rPr>
          <w:rFonts w:cs="David"/>
          <w:b/>
          <w:bCs/>
          <w:u w:val="single"/>
          <w:rtl/>
        </w:rPr>
        <w:t>סדר היום</w:t>
      </w:r>
      <w:r w:rsidRPr="008E3CE9">
        <w:rPr>
          <w:rFonts w:cs="David"/>
          <w:rtl/>
        </w:rPr>
        <w:t>:</w:t>
      </w:r>
    </w:p>
    <w:p w14:paraId="4AC7A5C0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 xml:space="preserve">קביעת מסגרת הדיון להצעות להביע אי-אמון בממשלה אשר תידונה בישיבת הכנסת ביום 23.6.2008. </w:t>
      </w:r>
    </w:p>
    <w:p w14:paraId="682E8C3E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5CC70A07" w14:textId="77777777" w:rsidR="008E3CE9" w:rsidRPr="008E3CE9" w:rsidRDefault="008E3CE9" w:rsidP="008E3CE9">
      <w:pPr>
        <w:bidi/>
        <w:rPr>
          <w:rFonts w:cs="David"/>
          <w:rtl/>
        </w:rPr>
      </w:pPr>
    </w:p>
    <w:p w14:paraId="5AD890C6" w14:textId="77777777" w:rsidR="008E3CE9" w:rsidRPr="008E3CE9" w:rsidRDefault="008E3CE9" w:rsidP="008E3CE9">
      <w:pPr>
        <w:bidi/>
        <w:rPr>
          <w:rFonts w:cs="David"/>
          <w:b/>
          <w:bCs/>
          <w:u w:val="single"/>
          <w:rtl/>
        </w:rPr>
      </w:pPr>
      <w:r w:rsidRPr="008E3CE9">
        <w:rPr>
          <w:rFonts w:cs="David"/>
          <w:b/>
          <w:bCs/>
          <w:u w:val="single"/>
          <w:rtl/>
        </w:rPr>
        <w:t>נכחו</w:t>
      </w:r>
      <w:r w:rsidRPr="008E3CE9">
        <w:rPr>
          <w:rFonts w:cs="David"/>
          <w:rtl/>
        </w:rPr>
        <w:t>:</w:t>
      </w:r>
    </w:p>
    <w:p w14:paraId="4136DACA" w14:textId="77777777" w:rsidR="008E3CE9" w:rsidRPr="008E3CE9" w:rsidRDefault="008E3CE9" w:rsidP="008E3CE9">
      <w:pPr>
        <w:bidi/>
        <w:rPr>
          <w:rFonts w:cs="David"/>
          <w:rtl/>
        </w:rPr>
      </w:pPr>
    </w:p>
    <w:p w14:paraId="70744F92" w14:textId="77777777" w:rsidR="008E3CE9" w:rsidRPr="008E3CE9" w:rsidRDefault="008E3CE9" w:rsidP="008E3CE9">
      <w:pPr>
        <w:tabs>
          <w:tab w:val="left" w:pos="1788"/>
        </w:tabs>
        <w:bidi/>
        <w:rPr>
          <w:rFonts w:cs="David"/>
          <w:rtl/>
        </w:rPr>
      </w:pPr>
      <w:r w:rsidRPr="008E3CE9">
        <w:rPr>
          <w:rFonts w:cs="David"/>
          <w:b/>
          <w:bCs/>
          <w:u w:val="single"/>
          <w:rtl/>
        </w:rPr>
        <w:t>חברי הוועדה</w:t>
      </w:r>
      <w:r w:rsidRPr="008E3CE9">
        <w:rPr>
          <w:rFonts w:cs="David"/>
          <w:rtl/>
        </w:rPr>
        <w:t>:</w:t>
      </w:r>
    </w:p>
    <w:p w14:paraId="391D8C3A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היו</w:t>
      </w:r>
      <w:r w:rsidRPr="008E3CE9">
        <w:rPr>
          <w:rFonts w:cs="David"/>
          <w:rtl/>
        </w:rPr>
        <w:t>"</w:t>
      </w:r>
      <w:r w:rsidRPr="008E3CE9">
        <w:rPr>
          <w:rFonts w:cs="David" w:hint="cs"/>
          <w:rtl/>
        </w:rPr>
        <w:t xml:space="preserve">ר דוד טל </w:t>
      </w:r>
      <w:r w:rsidRPr="008E3CE9">
        <w:rPr>
          <w:rFonts w:cs="David"/>
          <w:rtl/>
        </w:rPr>
        <w:t>–</w:t>
      </w:r>
      <w:r w:rsidRPr="008E3CE9">
        <w:rPr>
          <w:rFonts w:cs="David" w:hint="cs"/>
          <w:rtl/>
        </w:rPr>
        <w:t xml:space="preserve"> היו"ר</w:t>
      </w:r>
    </w:p>
    <w:p w14:paraId="3D994E09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 xml:space="preserve">זהבה </w:t>
      </w:r>
      <w:proofErr w:type="spellStart"/>
      <w:r w:rsidRPr="008E3CE9">
        <w:rPr>
          <w:rFonts w:cs="David" w:hint="cs"/>
          <w:rtl/>
        </w:rPr>
        <w:t>גלאון</w:t>
      </w:r>
      <w:proofErr w:type="spellEnd"/>
    </w:p>
    <w:p w14:paraId="3D537541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 xml:space="preserve">יעקב </w:t>
      </w:r>
      <w:proofErr w:type="spellStart"/>
      <w:r w:rsidRPr="008E3CE9">
        <w:rPr>
          <w:rFonts w:cs="David" w:hint="cs"/>
          <w:rtl/>
        </w:rPr>
        <w:t>מרגי</w:t>
      </w:r>
      <w:proofErr w:type="spellEnd"/>
    </w:p>
    <w:p w14:paraId="45C60B1D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שלמה (נגוסה) מולה</w:t>
      </w:r>
    </w:p>
    <w:p w14:paraId="59A542D5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גדעון סער</w:t>
      </w:r>
    </w:p>
    <w:p w14:paraId="3401C36A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מאיר פרוש</w:t>
      </w:r>
    </w:p>
    <w:p w14:paraId="42B291C6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 xml:space="preserve">משה </w:t>
      </w:r>
      <w:proofErr w:type="spellStart"/>
      <w:r w:rsidRPr="008E3CE9">
        <w:rPr>
          <w:rFonts w:cs="David" w:hint="cs"/>
          <w:rtl/>
        </w:rPr>
        <w:t>שרוני</w:t>
      </w:r>
      <w:proofErr w:type="spellEnd"/>
    </w:p>
    <w:p w14:paraId="578F31B8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2B73430D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קולט אביטל</w:t>
      </w:r>
    </w:p>
    <w:p w14:paraId="7FE01014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 xml:space="preserve">מנחם בן-ששון </w:t>
      </w:r>
    </w:p>
    <w:p w14:paraId="51D5BE9C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יצחק לוי</w:t>
      </w:r>
    </w:p>
    <w:p w14:paraId="0FFE3D84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אורית נוקד</w:t>
      </w:r>
    </w:p>
    <w:p w14:paraId="278AB870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דוד רותם</w:t>
      </w:r>
    </w:p>
    <w:p w14:paraId="0FD25F1B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14974E0D" w14:textId="77777777" w:rsidR="008E3CE9" w:rsidRPr="008E3CE9" w:rsidRDefault="008E3CE9" w:rsidP="008E3CE9">
      <w:pPr>
        <w:tabs>
          <w:tab w:val="left" w:pos="1788"/>
          <w:tab w:val="left" w:pos="3631"/>
        </w:tabs>
        <w:bidi/>
        <w:rPr>
          <w:rFonts w:cs="David" w:hint="cs"/>
          <w:rtl/>
        </w:rPr>
      </w:pPr>
      <w:r w:rsidRPr="008E3CE9">
        <w:rPr>
          <w:rFonts w:cs="David"/>
          <w:b/>
          <w:bCs/>
          <w:u w:val="single"/>
          <w:rtl/>
        </w:rPr>
        <w:t>מוזמנים</w:t>
      </w:r>
      <w:r w:rsidRPr="008E3CE9">
        <w:rPr>
          <w:rFonts w:cs="David"/>
          <w:rtl/>
        </w:rPr>
        <w:t>:</w:t>
      </w:r>
    </w:p>
    <w:p w14:paraId="0B9A07E4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מזכיר הכנסת אייל ינון</w:t>
      </w:r>
    </w:p>
    <w:p w14:paraId="2F2D6E07" w14:textId="77777777" w:rsidR="008E3CE9" w:rsidRPr="008E3CE9" w:rsidRDefault="008E3CE9" w:rsidP="008E3CE9">
      <w:pPr>
        <w:bidi/>
        <w:rPr>
          <w:rFonts w:cs="David"/>
          <w:rtl/>
        </w:rPr>
      </w:pPr>
    </w:p>
    <w:p w14:paraId="7CE2BEDB" w14:textId="77777777" w:rsidR="008E3CE9" w:rsidRPr="008E3CE9" w:rsidRDefault="008E3CE9" w:rsidP="008E3CE9">
      <w:pPr>
        <w:bidi/>
        <w:rPr>
          <w:rFonts w:cs="David"/>
          <w:rtl/>
        </w:rPr>
      </w:pPr>
    </w:p>
    <w:p w14:paraId="21C0E03B" w14:textId="77777777" w:rsidR="008E3CE9" w:rsidRPr="008E3CE9" w:rsidRDefault="008E3CE9" w:rsidP="008E3CE9">
      <w:pPr>
        <w:tabs>
          <w:tab w:val="left" w:pos="1930"/>
        </w:tabs>
        <w:bidi/>
        <w:rPr>
          <w:rFonts w:cs="David" w:hint="cs"/>
          <w:rtl/>
        </w:rPr>
      </w:pPr>
      <w:r w:rsidRPr="008E3CE9">
        <w:rPr>
          <w:rFonts w:cs="David"/>
          <w:b/>
          <w:bCs/>
          <w:u w:val="single"/>
          <w:rtl/>
        </w:rPr>
        <w:t>י</w:t>
      </w:r>
      <w:r w:rsidRPr="008E3CE9">
        <w:rPr>
          <w:rFonts w:cs="David" w:hint="cs"/>
          <w:b/>
          <w:bCs/>
          <w:u w:val="single"/>
          <w:rtl/>
        </w:rPr>
        <w:t>יעוץ משפטי</w:t>
      </w:r>
      <w:r w:rsidRPr="008E3CE9">
        <w:rPr>
          <w:rFonts w:cs="David"/>
          <w:b/>
          <w:bCs/>
          <w:u w:val="single"/>
          <w:rtl/>
        </w:rPr>
        <w:t>:</w:t>
      </w:r>
    </w:p>
    <w:p w14:paraId="7F66F6E5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 xml:space="preserve">ארבל </w:t>
      </w:r>
      <w:proofErr w:type="spellStart"/>
      <w:r w:rsidRPr="008E3CE9">
        <w:rPr>
          <w:rFonts w:cs="David" w:hint="cs"/>
          <w:rtl/>
        </w:rPr>
        <w:t>אסטרחן</w:t>
      </w:r>
      <w:proofErr w:type="spellEnd"/>
      <w:r w:rsidRPr="008E3CE9">
        <w:rPr>
          <w:rFonts w:cs="David" w:hint="cs"/>
          <w:rtl/>
        </w:rPr>
        <w:t xml:space="preserve"> </w:t>
      </w:r>
    </w:p>
    <w:p w14:paraId="2C1AA9A0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שלומי בלבן</w:t>
      </w:r>
    </w:p>
    <w:p w14:paraId="15EA3179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5478BA55" w14:textId="77777777" w:rsidR="008E3CE9" w:rsidRPr="008E3CE9" w:rsidRDefault="008E3CE9" w:rsidP="008E3CE9">
      <w:pPr>
        <w:tabs>
          <w:tab w:val="left" w:pos="1930"/>
        </w:tabs>
        <w:bidi/>
        <w:rPr>
          <w:rFonts w:cs="David" w:hint="cs"/>
          <w:b/>
          <w:bCs/>
          <w:rtl/>
        </w:rPr>
      </w:pPr>
      <w:r w:rsidRPr="008E3CE9">
        <w:rPr>
          <w:rFonts w:cs="David"/>
          <w:b/>
          <w:bCs/>
          <w:u w:val="single"/>
          <w:rtl/>
        </w:rPr>
        <w:t>מנהלת הוועדה</w:t>
      </w:r>
      <w:r w:rsidRPr="008E3CE9">
        <w:rPr>
          <w:rFonts w:cs="David"/>
          <w:rtl/>
        </w:rPr>
        <w:t>:</w:t>
      </w:r>
    </w:p>
    <w:p w14:paraId="369144BE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>אתי בן-יוסף</w:t>
      </w:r>
    </w:p>
    <w:p w14:paraId="7E06FC25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6D041073" w14:textId="77777777" w:rsidR="008E3CE9" w:rsidRPr="008E3CE9" w:rsidRDefault="008E3CE9" w:rsidP="008E3CE9">
      <w:pPr>
        <w:tabs>
          <w:tab w:val="left" w:pos="1930"/>
        </w:tabs>
        <w:bidi/>
        <w:rPr>
          <w:rFonts w:cs="David" w:hint="cs"/>
          <w:rtl/>
        </w:rPr>
      </w:pPr>
      <w:r w:rsidRPr="008E3CE9">
        <w:rPr>
          <w:rFonts w:cs="David" w:hint="cs"/>
          <w:b/>
          <w:bCs/>
          <w:u w:val="single"/>
          <w:rtl/>
        </w:rPr>
        <w:t>רשמת פרלמנטרית</w:t>
      </w:r>
      <w:r w:rsidRPr="008E3CE9">
        <w:rPr>
          <w:rFonts w:cs="David"/>
          <w:rtl/>
        </w:rPr>
        <w:t>:</w:t>
      </w:r>
      <w:r w:rsidRPr="008E3CE9">
        <w:rPr>
          <w:rFonts w:cs="David" w:hint="cs"/>
          <w:rtl/>
        </w:rPr>
        <w:tab/>
      </w:r>
    </w:p>
    <w:p w14:paraId="4FF7F31A" w14:textId="77777777" w:rsidR="008E3CE9" w:rsidRPr="008E3CE9" w:rsidRDefault="008E3CE9" w:rsidP="008E3CE9">
      <w:pPr>
        <w:bidi/>
        <w:rPr>
          <w:rFonts w:cs="David" w:hint="cs"/>
          <w:rtl/>
        </w:rPr>
      </w:pPr>
      <w:smartTag w:uri="urn:schemas-microsoft-com:office:smarttags" w:element="PersonName">
        <w:r w:rsidRPr="008E3CE9">
          <w:rPr>
            <w:rFonts w:cs="David" w:hint="cs"/>
            <w:rtl/>
          </w:rPr>
          <w:t>תמר פוליבוי</w:t>
        </w:r>
      </w:smartTag>
    </w:p>
    <w:p w14:paraId="763618DD" w14:textId="77777777" w:rsidR="008E3CE9" w:rsidRPr="008E3CE9" w:rsidRDefault="008E3CE9" w:rsidP="008E3CE9">
      <w:pPr>
        <w:pStyle w:val="Heading5"/>
        <w:jc w:val="left"/>
        <w:rPr>
          <w:rFonts w:hint="cs"/>
          <w:sz w:val="24"/>
          <w:rtl/>
        </w:rPr>
      </w:pPr>
    </w:p>
    <w:p w14:paraId="1464D01F" w14:textId="77777777" w:rsidR="008E3CE9" w:rsidRPr="008E3CE9" w:rsidRDefault="008E3CE9" w:rsidP="008E3CE9">
      <w:pPr>
        <w:pStyle w:val="Heading5"/>
        <w:jc w:val="left"/>
        <w:rPr>
          <w:sz w:val="24"/>
          <w:rtl/>
        </w:rPr>
      </w:pPr>
      <w:r w:rsidRPr="008E3CE9">
        <w:rPr>
          <w:sz w:val="24"/>
          <w:rtl/>
        </w:rPr>
        <w:t xml:space="preserve"> </w:t>
      </w:r>
    </w:p>
    <w:p w14:paraId="7A90F639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2642D50E" w14:textId="77777777" w:rsidR="008E3CE9" w:rsidRDefault="008E3CE9" w:rsidP="008E3CE9">
      <w:pPr>
        <w:bidi/>
        <w:jc w:val="center"/>
        <w:rPr>
          <w:rFonts w:cs="David" w:hint="cs"/>
          <w:u w:val="single"/>
          <w:rtl/>
        </w:rPr>
      </w:pPr>
      <w:r w:rsidRPr="008E3CE9">
        <w:rPr>
          <w:rFonts w:cs="David"/>
          <w:rtl/>
        </w:rPr>
        <w:br w:type="page"/>
      </w:r>
    </w:p>
    <w:p w14:paraId="6CF446BC" w14:textId="77777777" w:rsidR="008E3CE9" w:rsidRDefault="008E3CE9" w:rsidP="008E3CE9">
      <w:pPr>
        <w:bidi/>
        <w:jc w:val="center"/>
        <w:rPr>
          <w:rFonts w:cs="David" w:hint="cs"/>
          <w:u w:val="single"/>
          <w:rtl/>
        </w:rPr>
      </w:pPr>
    </w:p>
    <w:p w14:paraId="724A9387" w14:textId="77777777" w:rsidR="008E3CE9" w:rsidRDefault="008E3CE9" w:rsidP="008E3CE9">
      <w:pPr>
        <w:bidi/>
        <w:jc w:val="center"/>
        <w:rPr>
          <w:rFonts w:cs="David" w:hint="cs"/>
          <w:u w:val="single"/>
          <w:rtl/>
        </w:rPr>
      </w:pPr>
    </w:p>
    <w:p w14:paraId="320A9E5A" w14:textId="77777777" w:rsidR="008E3CE9" w:rsidRDefault="008E3CE9" w:rsidP="008E3CE9">
      <w:pPr>
        <w:bidi/>
        <w:jc w:val="center"/>
        <w:rPr>
          <w:rFonts w:cs="David" w:hint="cs"/>
          <w:u w:val="single"/>
          <w:rtl/>
        </w:rPr>
      </w:pPr>
    </w:p>
    <w:p w14:paraId="5C69A35B" w14:textId="77777777" w:rsidR="008E3CE9" w:rsidRDefault="008E3CE9" w:rsidP="008E3CE9">
      <w:pPr>
        <w:bidi/>
        <w:jc w:val="center"/>
        <w:rPr>
          <w:rFonts w:cs="David" w:hint="cs"/>
          <w:u w:val="single"/>
          <w:rtl/>
        </w:rPr>
      </w:pPr>
    </w:p>
    <w:p w14:paraId="5BACD0E5" w14:textId="77777777" w:rsidR="008E3CE9" w:rsidRDefault="008E3CE9" w:rsidP="008E3CE9">
      <w:pPr>
        <w:bidi/>
        <w:jc w:val="center"/>
        <w:rPr>
          <w:rFonts w:cs="David" w:hint="cs"/>
          <w:u w:val="single"/>
          <w:rtl/>
        </w:rPr>
      </w:pPr>
    </w:p>
    <w:p w14:paraId="0FD6BE2E" w14:textId="77777777" w:rsidR="008E3CE9" w:rsidRPr="008E3CE9" w:rsidRDefault="008E3CE9" w:rsidP="008E3CE9">
      <w:pPr>
        <w:bidi/>
        <w:jc w:val="center"/>
        <w:rPr>
          <w:rFonts w:cs="David" w:hint="cs"/>
          <w:b/>
          <w:bCs/>
          <w:u w:val="single"/>
          <w:rtl/>
        </w:rPr>
      </w:pPr>
      <w:r w:rsidRPr="008E3CE9">
        <w:rPr>
          <w:rFonts w:cs="David" w:hint="cs"/>
          <w:b/>
          <w:bCs/>
          <w:u w:val="single"/>
          <w:rtl/>
        </w:rPr>
        <w:t>קביעת מסגרת הדיון להצעות להביע אי-אמון בממשלה אשר תידונה בישיבת הכנסת ביום 23.6.2008</w:t>
      </w:r>
    </w:p>
    <w:p w14:paraId="3C4AAE26" w14:textId="77777777" w:rsidR="008E3CE9" w:rsidRDefault="008E3CE9" w:rsidP="008E3CE9">
      <w:pPr>
        <w:bidi/>
        <w:rPr>
          <w:rFonts w:cs="David" w:hint="cs"/>
          <w:rtl/>
        </w:rPr>
      </w:pPr>
    </w:p>
    <w:p w14:paraId="1807AD91" w14:textId="77777777" w:rsidR="008E3CE9" w:rsidRDefault="008E3CE9" w:rsidP="008E3CE9">
      <w:pPr>
        <w:bidi/>
        <w:rPr>
          <w:rFonts w:cs="David" w:hint="cs"/>
          <w:rtl/>
        </w:rPr>
      </w:pPr>
    </w:p>
    <w:p w14:paraId="799A4B45" w14:textId="77777777" w:rsidR="008E3CE9" w:rsidRDefault="008E3CE9" w:rsidP="008E3CE9">
      <w:pPr>
        <w:bidi/>
        <w:rPr>
          <w:rFonts w:cs="David" w:hint="cs"/>
          <w:rtl/>
        </w:rPr>
      </w:pPr>
    </w:p>
    <w:p w14:paraId="2F468DBA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40B7F58E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u w:val="single"/>
          <w:rtl/>
        </w:rPr>
        <w:t>היו</w:t>
      </w:r>
      <w:r w:rsidRPr="008E3CE9">
        <w:rPr>
          <w:rFonts w:cs="David"/>
          <w:u w:val="single"/>
          <w:rtl/>
        </w:rPr>
        <w:t>"</w:t>
      </w:r>
      <w:r w:rsidRPr="008E3CE9">
        <w:rPr>
          <w:rFonts w:cs="David" w:hint="cs"/>
          <w:u w:val="single"/>
          <w:rtl/>
        </w:rPr>
        <w:t>ר דוד טל:</w:t>
      </w:r>
    </w:p>
    <w:p w14:paraId="6C543262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751DC5B8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 xml:space="preserve">בוקר טוב. אני מתכבד לפתוח את ישיבת ועדת הכנסת. לפנים משורת הדין נדון היום בקביעת מסגרת הדיון להצעות להביע אי-אמון בממשלה, אשר תידונה בישיבת הכנסת ביום 23 ביוני. אנחנו מקדימים ועושים זאת היום, מכיוון שביום שני יש החלטה של נשיאות הכנסת, שהוועדות לא תתכנסנה. אשר על כן, אנחנו מקדימים. </w:t>
      </w:r>
    </w:p>
    <w:p w14:paraId="1237283F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690FAADD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u w:val="single"/>
          <w:rtl/>
        </w:rPr>
        <w:t>מאיר פרוש:</w:t>
      </w:r>
    </w:p>
    <w:p w14:paraId="191AC00C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32464515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>וכל זאת למה?</w:t>
      </w:r>
    </w:p>
    <w:p w14:paraId="4CD4FD5C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22089E3F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u w:val="single"/>
          <w:rtl/>
        </w:rPr>
        <w:t>היו</w:t>
      </w:r>
      <w:r w:rsidRPr="008E3CE9">
        <w:rPr>
          <w:rFonts w:cs="David"/>
          <w:u w:val="single"/>
          <w:rtl/>
        </w:rPr>
        <w:t>"</w:t>
      </w:r>
      <w:r w:rsidRPr="008E3CE9">
        <w:rPr>
          <w:rFonts w:cs="David" w:hint="cs"/>
          <w:u w:val="single"/>
          <w:rtl/>
        </w:rPr>
        <w:t>ר דוד טל:</w:t>
      </w:r>
    </w:p>
    <w:p w14:paraId="3FAB98F9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35186A3D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 xml:space="preserve">כי יגיע הנשיא של הרפובליקה </w:t>
      </w:r>
      <w:r w:rsidRPr="008E3CE9">
        <w:rPr>
          <w:rFonts w:cs="David"/>
          <w:rtl/>
        </w:rPr>
        <w:t>–</w:t>
      </w:r>
      <w:r w:rsidRPr="008E3CE9">
        <w:rPr>
          <w:rFonts w:cs="David" w:hint="cs"/>
          <w:rtl/>
        </w:rPr>
        <w:t xml:space="preserve"> החמישית או השישית? החמישית, אבל הוא רוצה לשנות - - -</w:t>
      </w:r>
    </w:p>
    <w:p w14:paraId="04B08194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0267AEF6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u w:val="single"/>
          <w:rtl/>
        </w:rPr>
        <w:t>יצחק לוי:</w:t>
      </w:r>
    </w:p>
    <w:p w14:paraId="5EAFBC94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16E24FDD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 xml:space="preserve"> אגב, גם הוא עובד על החוקה. </w:t>
      </w:r>
    </w:p>
    <w:p w14:paraId="031E9074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46986A56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u w:val="single"/>
          <w:rtl/>
        </w:rPr>
        <w:t>דוד טל:</w:t>
      </w:r>
    </w:p>
    <w:p w14:paraId="603447EC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50B8220B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 xml:space="preserve">הוא עובד על החוקה, הוא רוצה לשנות כמה דברים בחוקה. </w:t>
      </w:r>
    </w:p>
    <w:p w14:paraId="42FEDCC2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4667D35F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u w:val="single"/>
          <w:rtl/>
        </w:rPr>
        <w:t>מנחם בן-ששון:</w:t>
      </w:r>
    </w:p>
    <w:p w14:paraId="1824B5A3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5358E4B0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>זה חוק יסוד, אבל ועדת כנסת תאשר לו את זה בתור חוק רגיל...</w:t>
      </w:r>
    </w:p>
    <w:p w14:paraId="144A0FCD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784CF978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u w:val="single"/>
          <w:rtl/>
        </w:rPr>
        <w:t>היו</w:t>
      </w:r>
      <w:r w:rsidRPr="008E3CE9">
        <w:rPr>
          <w:rFonts w:cs="David"/>
          <w:u w:val="single"/>
          <w:rtl/>
        </w:rPr>
        <w:t>"</w:t>
      </w:r>
      <w:r w:rsidRPr="008E3CE9">
        <w:rPr>
          <w:rFonts w:cs="David" w:hint="cs"/>
          <w:u w:val="single"/>
          <w:rtl/>
        </w:rPr>
        <w:t>ר דוד טל:</w:t>
      </w:r>
    </w:p>
    <w:p w14:paraId="3C0B742B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1E746DF7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 xml:space="preserve">הנימה של הציניות נשמעה מפי ידידי הטוב, פרופסור בן-ששון. </w:t>
      </w:r>
    </w:p>
    <w:p w14:paraId="73AB561F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0F13E8B6" w14:textId="77777777" w:rsidR="008E3CE9" w:rsidRPr="008E3CE9" w:rsidRDefault="008E3CE9" w:rsidP="008E3CE9">
      <w:pPr>
        <w:bidi/>
        <w:ind w:firstLine="567"/>
        <w:rPr>
          <w:rFonts w:cs="David" w:hint="cs"/>
          <w:rtl/>
        </w:rPr>
      </w:pPr>
      <w:r w:rsidRPr="008E3CE9">
        <w:rPr>
          <w:rFonts w:cs="David" w:hint="cs"/>
          <w:rtl/>
        </w:rPr>
        <w:t>אנחנו צריכים לאשר כאן את המסגרת של הדיון להצעות להביע אי-אמון. יושב ראש סיעת הליכוד, הסדר הרגיל שלוש דקות, 10 דקות מקובל על כולם?</w:t>
      </w:r>
    </w:p>
    <w:p w14:paraId="09D354EE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0B6DD487" w14:textId="77777777" w:rsidR="008E3CE9" w:rsidRPr="008E3CE9" w:rsidRDefault="008E3CE9" w:rsidP="008E3CE9">
      <w:pPr>
        <w:bidi/>
        <w:rPr>
          <w:rFonts w:cs="David" w:hint="cs"/>
          <w:u w:val="single"/>
          <w:rtl/>
        </w:rPr>
      </w:pPr>
      <w:r w:rsidRPr="008E3CE9">
        <w:rPr>
          <w:rFonts w:cs="David" w:hint="cs"/>
          <w:u w:val="single"/>
          <w:rtl/>
        </w:rPr>
        <w:t>גדעון סער:</w:t>
      </w:r>
    </w:p>
    <w:p w14:paraId="0F7EFD03" w14:textId="77777777" w:rsidR="008E3CE9" w:rsidRPr="008E3CE9" w:rsidRDefault="008E3CE9" w:rsidP="008E3CE9">
      <w:pPr>
        <w:bidi/>
        <w:rPr>
          <w:rFonts w:cs="David" w:hint="cs"/>
          <w:u w:val="single"/>
          <w:rtl/>
        </w:rPr>
      </w:pPr>
    </w:p>
    <w:p w14:paraId="15BD17E3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 xml:space="preserve">כן אדוני. </w:t>
      </w:r>
    </w:p>
    <w:p w14:paraId="124A10FF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3E7ABC96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u w:val="single"/>
          <w:rtl/>
        </w:rPr>
        <w:t>היו</w:t>
      </w:r>
      <w:r w:rsidRPr="008E3CE9">
        <w:rPr>
          <w:rFonts w:cs="David"/>
          <w:u w:val="single"/>
          <w:rtl/>
        </w:rPr>
        <w:t>"</w:t>
      </w:r>
      <w:r w:rsidRPr="008E3CE9">
        <w:rPr>
          <w:rFonts w:cs="David" w:hint="cs"/>
          <w:u w:val="single"/>
          <w:rtl/>
        </w:rPr>
        <w:t>ר דוד טל:</w:t>
      </w:r>
    </w:p>
    <w:p w14:paraId="05A197F1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234EBD0A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 xml:space="preserve">אם כן, אנחנו נצביע </w:t>
      </w:r>
      <w:r w:rsidRPr="008E3CE9">
        <w:rPr>
          <w:rFonts w:cs="David"/>
          <w:rtl/>
        </w:rPr>
        <w:t>–</w:t>
      </w:r>
      <w:r w:rsidRPr="008E3CE9">
        <w:rPr>
          <w:rFonts w:cs="David" w:hint="cs"/>
          <w:rtl/>
        </w:rPr>
        <w:t xml:space="preserve"> חברי ועדת הכנסת, מי בעד לאשר את קביעת מסגרת הדיון? מי מתנגד? מי נמנע?</w:t>
      </w:r>
    </w:p>
    <w:p w14:paraId="1EB6DCDC" w14:textId="77777777" w:rsidR="00443278" w:rsidRDefault="00443278" w:rsidP="008E3CE9">
      <w:pPr>
        <w:pStyle w:val="Heading8"/>
        <w:jc w:val="center"/>
        <w:rPr>
          <w:rFonts w:hint="cs"/>
          <w:sz w:val="24"/>
          <w:rtl/>
        </w:rPr>
      </w:pPr>
    </w:p>
    <w:p w14:paraId="6843AE8C" w14:textId="77777777" w:rsidR="00443278" w:rsidRDefault="00443278" w:rsidP="008E3CE9">
      <w:pPr>
        <w:pStyle w:val="Heading8"/>
        <w:jc w:val="center"/>
        <w:rPr>
          <w:rFonts w:hint="cs"/>
          <w:sz w:val="24"/>
          <w:rtl/>
        </w:rPr>
      </w:pPr>
    </w:p>
    <w:p w14:paraId="078C2DC5" w14:textId="77777777" w:rsidR="00443278" w:rsidRDefault="00443278" w:rsidP="008E3CE9">
      <w:pPr>
        <w:pStyle w:val="Heading8"/>
        <w:jc w:val="center"/>
        <w:rPr>
          <w:rFonts w:hint="cs"/>
          <w:sz w:val="24"/>
          <w:rtl/>
        </w:rPr>
      </w:pPr>
    </w:p>
    <w:p w14:paraId="27C48A2D" w14:textId="77777777" w:rsidR="00443278" w:rsidRDefault="00443278" w:rsidP="008E3CE9">
      <w:pPr>
        <w:pStyle w:val="Heading8"/>
        <w:jc w:val="center"/>
        <w:rPr>
          <w:rFonts w:hint="cs"/>
          <w:sz w:val="24"/>
          <w:rtl/>
        </w:rPr>
      </w:pPr>
    </w:p>
    <w:p w14:paraId="39F5AF3F" w14:textId="77777777" w:rsidR="00443278" w:rsidRDefault="00443278" w:rsidP="008E3CE9">
      <w:pPr>
        <w:pStyle w:val="Heading8"/>
        <w:jc w:val="center"/>
        <w:rPr>
          <w:rFonts w:hint="cs"/>
          <w:sz w:val="24"/>
          <w:rtl/>
        </w:rPr>
      </w:pPr>
    </w:p>
    <w:p w14:paraId="2150E7FE" w14:textId="77777777" w:rsidR="008E3CE9" w:rsidRPr="008E3CE9" w:rsidRDefault="008E3CE9" w:rsidP="008E3CE9">
      <w:pPr>
        <w:pStyle w:val="Heading8"/>
        <w:jc w:val="center"/>
        <w:rPr>
          <w:rFonts w:hint="cs"/>
          <w:sz w:val="24"/>
          <w:rtl/>
        </w:rPr>
      </w:pPr>
      <w:r w:rsidRPr="008E3CE9">
        <w:rPr>
          <w:rFonts w:hint="cs"/>
          <w:sz w:val="24"/>
          <w:rtl/>
        </w:rPr>
        <w:t>הצבעה</w:t>
      </w:r>
    </w:p>
    <w:p w14:paraId="37E0C886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4579A0EF" w14:textId="77777777" w:rsidR="008E3CE9" w:rsidRPr="008E3CE9" w:rsidRDefault="008E3CE9" w:rsidP="008E3CE9">
      <w:pPr>
        <w:bidi/>
        <w:jc w:val="center"/>
        <w:rPr>
          <w:rFonts w:cs="David" w:hint="cs"/>
          <w:rtl/>
        </w:rPr>
      </w:pPr>
      <w:r w:rsidRPr="008E3CE9">
        <w:rPr>
          <w:rFonts w:cs="David" w:hint="cs"/>
          <w:rtl/>
        </w:rPr>
        <w:t xml:space="preserve">בעד </w:t>
      </w:r>
      <w:r w:rsidRPr="008E3CE9">
        <w:rPr>
          <w:rFonts w:cs="David"/>
          <w:rtl/>
        </w:rPr>
        <w:t>–</w:t>
      </w:r>
      <w:r w:rsidRPr="008E3CE9">
        <w:rPr>
          <w:rFonts w:cs="David" w:hint="cs"/>
          <w:rtl/>
        </w:rPr>
        <w:t xml:space="preserve"> רוב</w:t>
      </w:r>
    </w:p>
    <w:p w14:paraId="661FCC03" w14:textId="77777777" w:rsidR="008E3CE9" w:rsidRPr="008E3CE9" w:rsidRDefault="008E3CE9" w:rsidP="008E3CE9">
      <w:pPr>
        <w:bidi/>
        <w:jc w:val="center"/>
        <w:rPr>
          <w:rFonts w:cs="David" w:hint="cs"/>
          <w:rtl/>
        </w:rPr>
      </w:pPr>
      <w:r w:rsidRPr="008E3CE9">
        <w:rPr>
          <w:rFonts w:cs="David" w:hint="cs"/>
          <w:rtl/>
        </w:rPr>
        <w:t xml:space="preserve">נגד </w:t>
      </w:r>
      <w:r w:rsidRPr="008E3CE9">
        <w:rPr>
          <w:rFonts w:cs="David"/>
          <w:rtl/>
        </w:rPr>
        <w:t>–</w:t>
      </w:r>
      <w:r w:rsidRPr="008E3CE9">
        <w:rPr>
          <w:rFonts w:cs="David" w:hint="cs"/>
          <w:rtl/>
        </w:rPr>
        <w:t xml:space="preserve"> אין</w:t>
      </w:r>
    </w:p>
    <w:p w14:paraId="6CE26B19" w14:textId="77777777" w:rsidR="00443278" w:rsidRDefault="00443278" w:rsidP="008E3CE9">
      <w:pPr>
        <w:bidi/>
        <w:jc w:val="center"/>
        <w:rPr>
          <w:rFonts w:cs="David" w:hint="cs"/>
          <w:rtl/>
        </w:rPr>
      </w:pPr>
    </w:p>
    <w:p w14:paraId="4533A062" w14:textId="77777777" w:rsidR="00443278" w:rsidRDefault="00443278" w:rsidP="00443278">
      <w:pPr>
        <w:bidi/>
        <w:jc w:val="center"/>
        <w:rPr>
          <w:rFonts w:cs="David" w:hint="cs"/>
          <w:rtl/>
        </w:rPr>
      </w:pPr>
    </w:p>
    <w:p w14:paraId="689CA4A5" w14:textId="77777777" w:rsidR="008E3CE9" w:rsidRPr="008E3CE9" w:rsidRDefault="008E3CE9" w:rsidP="00443278">
      <w:pPr>
        <w:bidi/>
        <w:jc w:val="center"/>
        <w:rPr>
          <w:rFonts w:cs="David" w:hint="cs"/>
          <w:rtl/>
        </w:rPr>
      </w:pPr>
      <w:r w:rsidRPr="008E3CE9">
        <w:rPr>
          <w:rFonts w:cs="David" w:hint="cs"/>
          <w:rtl/>
        </w:rPr>
        <w:t xml:space="preserve">קביעת מסגרת הדיון להצעות להביע אי-אמון בממשלה אשר תידונה בישיבת הכנסת ביום 23.6.2008 נתקבלה. </w:t>
      </w:r>
    </w:p>
    <w:p w14:paraId="5C652E00" w14:textId="77777777" w:rsidR="008E3CE9" w:rsidRDefault="008E3CE9" w:rsidP="008E3CE9">
      <w:pPr>
        <w:bidi/>
        <w:rPr>
          <w:rFonts w:cs="David" w:hint="cs"/>
          <w:rtl/>
        </w:rPr>
      </w:pPr>
    </w:p>
    <w:p w14:paraId="30A28A98" w14:textId="77777777" w:rsidR="00443278" w:rsidRPr="008E3CE9" w:rsidRDefault="00443278" w:rsidP="00443278">
      <w:pPr>
        <w:bidi/>
        <w:rPr>
          <w:rFonts w:cs="David" w:hint="cs"/>
          <w:rtl/>
        </w:rPr>
      </w:pPr>
    </w:p>
    <w:p w14:paraId="66ABC5D4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u w:val="single"/>
          <w:rtl/>
        </w:rPr>
        <w:t>היו</w:t>
      </w:r>
      <w:r w:rsidRPr="008E3CE9">
        <w:rPr>
          <w:rFonts w:cs="David"/>
          <w:u w:val="single"/>
          <w:rtl/>
        </w:rPr>
        <w:t>"</w:t>
      </w:r>
      <w:r w:rsidRPr="008E3CE9">
        <w:rPr>
          <w:rFonts w:cs="David" w:hint="cs"/>
          <w:u w:val="single"/>
          <w:rtl/>
        </w:rPr>
        <w:t>ר דוד טל:</w:t>
      </w:r>
    </w:p>
    <w:p w14:paraId="66D14355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0511149C" w14:textId="77777777" w:rsidR="008E3CE9" w:rsidRPr="008E3CE9" w:rsidRDefault="008E3CE9" w:rsidP="008E3CE9">
      <w:pPr>
        <w:bidi/>
        <w:rPr>
          <w:rFonts w:cs="David" w:hint="cs"/>
          <w:rtl/>
        </w:rPr>
      </w:pPr>
      <w:r w:rsidRPr="008E3CE9">
        <w:rPr>
          <w:rFonts w:cs="David" w:hint="cs"/>
          <w:rtl/>
        </w:rPr>
        <w:tab/>
        <w:t xml:space="preserve">אשר על כן מסגרת הדיון אושרה. </w:t>
      </w:r>
      <w:r w:rsidRPr="008E3CE9">
        <w:rPr>
          <w:rFonts w:cs="David" w:hint="cs"/>
          <w:rtl/>
        </w:rPr>
        <w:tab/>
      </w:r>
    </w:p>
    <w:p w14:paraId="7B505A64" w14:textId="77777777" w:rsidR="008E3CE9" w:rsidRDefault="008E3CE9" w:rsidP="008E3CE9">
      <w:pPr>
        <w:bidi/>
        <w:rPr>
          <w:rFonts w:cs="David" w:hint="cs"/>
          <w:rtl/>
        </w:rPr>
      </w:pPr>
    </w:p>
    <w:p w14:paraId="54A8B799" w14:textId="77777777" w:rsidR="00443278" w:rsidRDefault="00443278" w:rsidP="00443278">
      <w:pPr>
        <w:bidi/>
        <w:rPr>
          <w:rFonts w:cs="David" w:hint="cs"/>
          <w:rtl/>
        </w:rPr>
      </w:pPr>
    </w:p>
    <w:p w14:paraId="6798396D" w14:textId="77777777" w:rsidR="00443278" w:rsidRPr="00443278" w:rsidRDefault="00443278" w:rsidP="00443278">
      <w:pPr>
        <w:bidi/>
        <w:jc w:val="both"/>
        <w:rPr>
          <w:rFonts w:cs="David" w:hint="cs"/>
          <w:b/>
          <w:bCs/>
          <w:rtl/>
        </w:rPr>
      </w:pPr>
    </w:p>
    <w:p w14:paraId="55E00A6D" w14:textId="77777777" w:rsidR="008E3CE9" w:rsidRPr="00443278" w:rsidRDefault="008E3CE9" w:rsidP="00443278">
      <w:pPr>
        <w:bidi/>
        <w:jc w:val="both"/>
        <w:rPr>
          <w:rFonts w:cs="David" w:hint="cs"/>
          <w:b/>
          <w:bCs/>
          <w:rtl/>
        </w:rPr>
      </w:pPr>
      <w:r w:rsidRPr="00443278">
        <w:rPr>
          <w:rFonts w:cs="David" w:hint="cs"/>
          <w:b/>
          <w:bCs/>
          <w:rtl/>
        </w:rPr>
        <w:tab/>
      </w:r>
      <w:r w:rsidRPr="00443278">
        <w:rPr>
          <w:rFonts w:cs="David" w:hint="cs"/>
          <w:b/>
          <w:bCs/>
          <w:u w:val="single"/>
          <w:rtl/>
        </w:rPr>
        <w:t xml:space="preserve">הישיבה </w:t>
      </w:r>
      <w:r w:rsidR="00443278">
        <w:rPr>
          <w:rFonts w:cs="David" w:hint="cs"/>
          <w:b/>
          <w:bCs/>
          <w:u w:val="single"/>
          <w:rtl/>
        </w:rPr>
        <w:t>הסתיימ</w:t>
      </w:r>
      <w:r w:rsidRPr="00443278">
        <w:rPr>
          <w:rFonts w:cs="David" w:hint="cs"/>
          <w:b/>
          <w:bCs/>
          <w:u w:val="single"/>
          <w:rtl/>
        </w:rPr>
        <w:t>ה בשעה 9:10</w:t>
      </w:r>
      <w:r w:rsidRPr="00443278">
        <w:rPr>
          <w:rFonts w:cs="David" w:hint="cs"/>
          <w:b/>
          <w:bCs/>
          <w:rtl/>
        </w:rPr>
        <w:tab/>
      </w:r>
    </w:p>
    <w:p w14:paraId="0EFCCCCB" w14:textId="77777777" w:rsidR="008E3CE9" w:rsidRPr="008E3CE9" w:rsidRDefault="008E3CE9" w:rsidP="008E3CE9">
      <w:pPr>
        <w:bidi/>
        <w:rPr>
          <w:rFonts w:cs="David" w:hint="cs"/>
          <w:rtl/>
        </w:rPr>
      </w:pPr>
    </w:p>
    <w:p w14:paraId="13494F61" w14:textId="77777777" w:rsidR="00552A80" w:rsidRPr="008E3CE9" w:rsidRDefault="00552A80" w:rsidP="008E3CE9">
      <w:pPr>
        <w:bidi/>
        <w:rPr>
          <w:rFonts w:cs="David"/>
        </w:rPr>
      </w:pPr>
    </w:p>
    <w:sectPr w:rsidR="00552A80" w:rsidRPr="008E3CE9" w:rsidSect="008E3CE9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C664" w14:textId="77777777" w:rsidR="008E3CE9" w:rsidRDefault="008E3CE9">
      <w:r>
        <w:separator/>
      </w:r>
    </w:p>
  </w:endnote>
  <w:endnote w:type="continuationSeparator" w:id="0">
    <w:p w14:paraId="32730323" w14:textId="77777777" w:rsidR="008E3CE9" w:rsidRDefault="008E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0896" w14:textId="77777777" w:rsidR="008E3CE9" w:rsidRDefault="008E3CE9">
      <w:r>
        <w:separator/>
      </w:r>
    </w:p>
  </w:footnote>
  <w:footnote w:type="continuationSeparator" w:id="0">
    <w:p w14:paraId="600B3268" w14:textId="77777777" w:rsidR="008E3CE9" w:rsidRDefault="008E3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73B3" w14:textId="77777777" w:rsidR="008E3CE9" w:rsidRDefault="008E3CE9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8CF90B6" w14:textId="77777777" w:rsidR="008E3CE9" w:rsidRDefault="008E3CE9">
    <w:pPr>
      <w:pStyle w:val="Header"/>
      <w:ind w:right="360"/>
      <w:jc w:val="both"/>
      <w:rPr>
        <w:rtl/>
      </w:rPr>
    </w:pPr>
  </w:p>
  <w:p w14:paraId="4DEF96FE" w14:textId="77777777" w:rsidR="008E3CE9" w:rsidRDefault="008E3CE9"/>
  <w:p w14:paraId="7B80784B" w14:textId="77777777" w:rsidR="008E3CE9" w:rsidRDefault="008E3CE9"/>
  <w:p w14:paraId="0A93D647" w14:textId="77777777" w:rsidR="008E3CE9" w:rsidRDefault="008E3CE9"/>
  <w:p w14:paraId="64900D2D" w14:textId="77777777" w:rsidR="008E3CE9" w:rsidRDefault="008E3CE9"/>
  <w:p w14:paraId="055657B6" w14:textId="77777777" w:rsidR="008E3CE9" w:rsidRDefault="008E3CE9"/>
  <w:p w14:paraId="5C6F84DB" w14:textId="77777777" w:rsidR="008E3CE9" w:rsidRDefault="008E3CE9"/>
  <w:p w14:paraId="3D48B80D" w14:textId="77777777" w:rsidR="008E3CE9" w:rsidRDefault="008E3CE9"/>
  <w:p w14:paraId="29C9932E" w14:textId="77777777" w:rsidR="008E3CE9" w:rsidRDefault="008E3CE9"/>
  <w:p w14:paraId="352017FD" w14:textId="77777777" w:rsidR="008E3CE9" w:rsidRDefault="008E3CE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4360" w14:textId="77777777" w:rsidR="008E3CE9" w:rsidRDefault="008E3CE9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443278"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37666AA7" w14:textId="77777777" w:rsidR="008E3CE9" w:rsidRDefault="008E3CE9">
    <w:pPr>
      <w:pStyle w:val="Header"/>
      <w:ind w:right="360"/>
      <w:jc w:val="both"/>
      <w:rPr>
        <w:rStyle w:val="PageNumber"/>
        <w:rFonts w:hint="cs"/>
        <w:rtl/>
      </w:rPr>
    </w:pPr>
    <w:r>
      <w:rPr>
        <w:rtl/>
      </w:rPr>
      <w:t>ועדת</w:t>
    </w:r>
    <w:r>
      <w:rPr>
        <w:rStyle w:val="PageNumber"/>
        <w:rFonts w:hint="cs"/>
        <w:rtl/>
      </w:rPr>
      <w:t xml:space="preserve"> הכנסת</w:t>
    </w:r>
  </w:p>
  <w:p w14:paraId="6F166C05" w14:textId="77777777" w:rsidR="008E3CE9" w:rsidRDefault="008E3CE9">
    <w:pPr>
      <w:pStyle w:val="Header"/>
      <w:ind w:right="360"/>
      <w:jc w:val="both"/>
      <w:rPr>
        <w:rStyle w:val="PageNumber"/>
        <w:rFonts w:hint="cs"/>
        <w:rtl/>
      </w:rPr>
    </w:pPr>
    <w:r>
      <w:rPr>
        <w:rStyle w:val="PageNumber"/>
        <w:rFonts w:hint="cs"/>
        <w:rtl/>
      </w:rPr>
      <w:t>18.6.2008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98872פרוטוקול_ישיבת_ועדה.doc"/>
    <w:docVar w:name="StartMode" w:val="3"/>
  </w:docVars>
  <w:rsids>
    <w:rsidRoot w:val="00C75ADE"/>
    <w:rsid w:val="00265375"/>
    <w:rsid w:val="00443278"/>
    <w:rsid w:val="00552A80"/>
    <w:rsid w:val="008E3CE9"/>
    <w:rsid w:val="00965806"/>
    <w:rsid w:val="00C55F01"/>
    <w:rsid w:val="00C7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C8E4A95"/>
  <w15:chartTrackingRefBased/>
  <w15:docId w15:val="{A2378D14-173F-468C-B3C6-A94F6642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8E3CE9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paragraph" w:styleId="Heading8">
    <w:name w:val="heading 8"/>
    <w:basedOn w:val="Normal"/>
    <w:next w:val="Normal"/>
    <w:qFormat/>
    <w:rsid w:val="008E3CE9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7"/>
    </w:pPr>
    <w:rPr>
      <w:rFonts w:cs="David"/>
      <w:b/>
      <w:bCs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E3CE9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8E3CE9"/>
  </w:style>
  <w:style w:type="paragraph" w:styleId="Footer">
    <w:name w:val="footer"/>
    <w:basedOn w:val="Normal"/>
    <w:rsid w:val="008E3CE9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2022-07-09T13:28:00Z</dcterms:created>
  <dcterms:modified xsi:type="dcterms:W3CDTF">2022-07-09T13:28:00Z</dcterms:modified>
</cp:coreProperties>
</file>