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4E8F" w14:textId="77777777" w:rsidR="00A776AE" w:rsidRPr="00A776AE" w:rsidRDefault="00A776AE" w:rsidP="00A776AE">
      <w:pPr>
        <w:pStyle w:val="Heading5"/>
        <w:jc w:val="left"/>
        <w:rPr>
          <w:b/>
          <w:bCs/>
          <w:sz w:val="24"/>
          <w:rtl/>
        </w:rPr>
      </w:pPr>
      <w:r w:rsidRPr="00A776AE">
        <w:rPr>
          <w:rFonts w:hint="cs"/>
          <w:b/>
          <w:bCs/>
          <w:sz w:val="24"/>
          <w:rtl/>
        </w:rPr>
        <w:t>הכנ</w:t>
      </w:r>
      <w:r w:rsidRPr="00A776AE">
        <w:rPr>
          <w:b/>
          <w:bCs/>
          <w:sz w:val="24"/>
          <w:rtl/>
        </w:rPr>
        <w:t xml:space="preserve">סת </w:t>
      </w:r>
      <w:r w:rsidRPr="00A776AE">
        <w:rPr>
          <w:rFonts w:hint="cs"/>
          <w:b/>
          <w:bCs/>
          <w:sz w:val="24"/>
          <w:rtl/>
        </w:rPr>
        <w:t>השמונה-עשרה</w:t>
      </w:r>
      <w:r w:rsidRPr="00A776AE">
        <w:rPr>
          <w:b/>
          <w:bCs/>
          <w:sz w:val="24"/>
          <w:rtl/>
        </w:rPr>
        <w:tab/>
      </w:r>
      <w:r w:rsidRPr="00A776AE">
        <w:rPr>
          <w:b/>
          <w:bCs/>
          <w:sz w:val="24"/>
          <w:rtl/>
        </w:rPr>
        <w:tab/>
      </w:r>
      <w:r w:rsidRPr="00A776AE">
        <w:rPr>
          <w:b/>
          <w:bCs/>
          <w:sz w:val="24"/>
          <w:rtl/>
        </w:rPr>
        <w:tab/>
      </w:r>
      <w:r w:rsidRPr="00A776AE">
        <w:rPr>
          <w:b/>
          <w:bCs/>
          <w:sz w:val="24"/>
          <w:rtl/>
        </w:rPr>
        <w:tab/>
      </w:r>
      <w:r w:rsidRPr="00A776AE">
        <w:rPr>
          <w:b/>
          <w:bCs/>
          <w:sz w:val="24"/>
          <w:rtl/>
        </w:rPr>
        <w:tab/>
      </w:r>
      <w:r w:rsidRPr="00A776AE">
        <w:rPr>
          <w:b/>
          <w:bCs/>
          <w:sz w:val="24"/>
          <w:rtl/>
        </w:rPr>
        <w:tab/>
        <w:t>נוסח לא מתוקן</w:t>
      </w:r>
    </w:p>
    <w:p w14:paraId="0CC9A150" w14:textId="77777777" w:rsidR="00A776AE" w:rsidRPr="00A776AE" w:rsidRDefault="00A776AE" w:rsidP="00A776AE">
      <w:pPr>
        <w:bidi/>
        <w:rPr>
          <w:rFonts w:cs="David" w:hint="cs"/>
          <w:b/>
          <w:bCs/>
          <w:rtl/>
        </w:rPr>
      </w:pPr>
      <w:r w:rsidRPr="00A776AE">
        <w:rPr>
          <w:rFonts w:cs="David"/>
          <w:b/>
          <w:bCs/>
          <w:rtl/>
        </w:rPr>
        <w:t xml:space="preserve">מושב </w:t>
      </w:r>
      <w:r w:rsidRPr="00A776AE">
        <w:rPr>
          <w:rFonts w:cs="David" w:hint="cs"/>
          <w:b/>
          <w:bCs/>
          <w:rtl/>
        </w:rPr>
        <w:t>ראשון</w:t>
      </w:r>
    </w:p>
    <w:p w14:paraId="2E3E39FA" w14:textId="77777777" w:rsidR="00A776AE" w:rsidRPr="00A776AE" w:rsidRDefault="00A776AE" w:rsidP="00A776AE">
      <w:pPr>
        <w:bidi/>
        <w:rPr>
          <w:rFonts w:cs="David"/>
          <w:b/>
          <w:bCs/>
          <w:rtl/>
        </w:rPr>
      </w:pPr>
    </w:p>
    <w:p w14:paraId="24430357" w14:textId="77777777" w:rsidR="00A776AE" w:rsidRPr="00A776AE" w:rsidRDefault="00A776AE" w:rsidP="00A776AE">
      <w:pPr>
        <w:bidi/>
        <w:rPr>
          <w:rFonts w:cs="David"/>
          <w:b/>
          <w:bCs/>
          <w:rtl/>
        </w:rPr>
      </w:pPr>
    </w:p>
    <w:p w14:paraId="39E3DA13" w14:textId="77777777" w:rsidR="00A776AE" w:rsidRPr="00A776AE" w:rsidRDefault="00A776AE" w:rsidP="00A776AE">
      <w:pPr>
        <w:bidi/>
        <w:rPr>
          <w:rFonts w:cs="David"/>
          <w:b/>
          <w:bCs/>
          <w:rtl/>
        </w:rPr>
      </w:pPr>
    </w:p>
    <w:p w14:paraId="7531F0F4" w14:textId="77777777" w:rsidR="00A776AE" w:rsidRPr="00A776AE" w:rsidRDefault="00A776AE" w:rsidP="00A776AE">
      <w:pPr>
        <w:bidi/>
        <w:jc w:val="center"/>
        <w:rPr>
          <w:rFonts w:cs="David" w:hint="cs"/>
          <w:b/>
          <w:bCs/>
          <w:rtl/>
        </w:rPr>
      </w:pPr>
      <w:r w:rsidRPr="00A776AE">
        <w:rPr>
          <w:rFonts w:cs="David"/>
          <w:b/>
          <w:bCs/>
          <w:rtl/>
        </w:rPr>
        <w:t>פרוטוקול מס'</w:t>
      </w:r>
      <w:r w:rsidRPr="00A776AE">
        <w:rPr>
          <w:rFonts w:cs="David" w:hint="cs"/>
          <w:b/>
          <w:bCs/>
          <w:rtl/>
        </w:rPr>
        <w:t xml:space="preserve"> 1 </w:t>
      </w:r>
    </w:p>
    <w:p w14:paraId="17F5A99E" w14:textId="77777777" w:rsidR="00A776AE" w:rsidRPr="00A776AE" w:rsidRDefault="00A776AE" w:rsidP="00A776AE">
      <w:pPr>
        <w:bidi/>
        <w:jc w:val="center"/>
        <w:rPr>
          <w:rFonts w:cs="David" w:hint="cs"/>
          <w:b/>
          <w:bCs/>
          <w:rtl/>
        </w:rPr>
      </w:pPr>
      <w:r w:rsidRPr="00A776AE">
        <w:rPr>
          <w:rFonts w:cs="David" w:hint="cs"/>
          <w:b/>
          <w:bCs/>
          <w:rtl/>
        </w:rPr>
        <w:t xml:space="preserve">ישיבת ועדה מסדרת לכנסת ה-18 </w:t>
      </w:r>
    </w:p>
    <w:p w14:paraId="4678D84E" w14:textId="77777777" w:rsidR="00A776AE" w:rsidRPr="00A776AE" w:rsidRDefault="00A776AE" w:rsidP="00A776AE">
      <w:pPr>
        <w:bidi/>
        <w:jc w:val="center"/>
        <w:rPr>
          <w:rFonts w:cs="David" w:hint="cs"/>
          <w:b/>
          <w:bCs/>
          <w:rtl/>
        </w:rPr>
      </w:pPr>
      <w:r w:rsidRPr="00A776AE">
        <w:rPr>
          <w:rFonts w:cs="David" w:hint="cs"/>
          <w:b/>
          <w:bCs/>
          <w:u w:val="single"/>
          <w:rtl/>
        </w:rPr>
        <w:t xml:space="preserve">יום רביעי, ח' באדר (4.3.2009), שעה 09:00 </w:t>
      </w:r>
    </w:p>
    <w:p w14:paraId="250F143C" w14:textId="77777777" w:rsidR="00A776AE" w:rsidRPr="00A776AE" w:rsidRDefault="00A776AE" w:rsidP="00A776AE">
      <w:pPr>
        <w:bidi/>
        <w:rPr>
          <w:rFonts w:cs="David"/>
          <w:b/>
          <w:bCs/>
          <w:rtl/>
        </w:rPr>
      </w:pPr>
    </w:p>
    <w:p w14:paraId="4E880ADA" w14:textId="77777777" w:rsidR="00A776AE" w:rsidRPr="00A776AE" w:rsidRDefault="00A776AE" w:rsidP="00A776AE">
      <w:pPr>
        <w:bidi/>
        <w:rPr>
          <w:rFonts w:cs="David"/>
          <w:b/>
          <w:bCs/>
          <w:rtl/>
        </w:rPr>
      </w:pPr>
    </w:p>
    <w:p w14:paraId="54152ADB" w14:textId="77777777" w:rsidR="00A776AE" w:rsidRPr="00A776AE" w:rsidRDefault="00A776AE" w:rsidP="00A776AE">
      <w:pPr>
        <w:tabs>
          <w:tab w:val="left" w:pos="1221"/>
        </w:tabs>
        <w:bidi/>
        <w:rPr>
          <w:rFonts w:cs="David" w:hint="cs"/>
          <w:b/>
          <w:bCs/>
          <w:u w:val="single"/>
          <w:rtl/>
        </w:rPr>
      </w:pPr>
    </w:p>
    <w:p w14:paraId="4B19EF58" w14:textId="77777777" w:rsidR="00A776AE" w:rsidRPr="00A776AE" w:rsidRDefault="00A776AE" w:rsidP="00A776AE">
      <w:pPr>
        <w:bidi/>
        <w:rPr>
          <w:rFonts w:cs="David" w:hint="cs"/>
          <w:rtl/>
        </w:rPr>
      </w:pPr>
      <w:r w:rsidRPr="00A776AE">
        <w:rPr>
          <w:rFonts w:cs="David"/>
          <w:b/>
          <w:bCs/>
          <w:u w:val="single"/>
          <w:rtl/>
        </w:rPr>
        <w:t>סדר היום</w:t>
      </w:r>
      <w:r w:rsidRPr="00A776AE">
        <w:rPr>
          <w:rFonts w:cs="David"/>
          <w:rtl/>
        </w:rPr>
        <w:t>:</w:t>
      </w:r>
      <w:r w:rsidRPr="00A776AE">
        <w:rPr>
          <w:rFonts w:cs="David" w:hint="cs"/>
          <w:rtl/>
        </w:rPr>
        <w:tab/>
      </w:r>
      <w:r w:rsidRPr="00A776AE">
        <w:rPr>
          <w:rFonts w:cs="David" w:hint="cs"/>
          <w:b/>
          <w:bCs/>
          <w:rtl/>
        </w:rPr>
        <w:tab/>
      </w:r>
    </w:p>
    <w:p w14:paraId="3CFFF05D" w14:textId="77777777" w:rsidR="00A776AE" w:rsidRPr="00A776AE" w:rsidRDefault="00A776AE" w:rsidP="00A776AE">
      <w:pPr>
        <w:bidi/>
        <w:rPr>
          <w:rFonts w:cs="David" w:hint="cs"/>
          <w:rtl/>
        </w:rPr>
      </w:pPr>
    </w:p>
    <w:p w14:paraId="41B5011E" w14:textId="77777777" w:rsidR="00A776AE" w:rsidRPr="00A776AE" w:rsidRDefault="00A776AE" w:rsidP="00A776AE">
      <w:pPr>
        <w:bidi/>
        <w:rPr>
          <w:rFonts w:cs="David" w:hint="cs"/>
          <w:b/>
          <w:bCs/>
          <w:rtl/>
        </w:rPr>
      </w:pPr>
      <w:r w:rsidRPr="00A776AE">
        <w:rPr>
          <w:rFonts w:cs="David" w:hint="cs"/>
          <w:b/>
          <w:bCs/>
          <w:rtl/>
        </w:rPr>
        <w:t xml:space="preserve">א. </w:t>
      </w:r>
      <w:r w:rsidRPr="00A776AE">
        <w:rPr>
          <w:rFonts w:cs="David" w:hint="cs"/>
          <w:b/>
          <w:bCs/>
          <w:rtl/>
        </w:rPr>
        <w:tab/>
        <w:t xml:space="preserve">אישור הרכב ועדות זמניות </w:t>
      </w:r>
      <w:r w:rsidRPr="00A776AE">
        <w:rPr>
          <w:rFonts w:cs="David"/>
          <w:b/>
          <w:bCs/>
          <w:rtl/>
        </w:rPr>
        <w:t>–</w:t>
      </w:r>
      <w:r w:rsidRPr="00A776AE">
        <w:rPr>
          <w:rFonts w:cs="David" w:hint="cs"/>
          <w:b/>
          <w:bCs/>
          <w:rtl/>
        </w:rPr>
        <w:t xml:space="preserve"> </w:t>
      </w:r>
    </w:p>
    <w:p w14:paraId="57F8B3DD" w14:textId="77777777" w:rsidR="00A776AE" w:rsidRPr="00A776AE" w:rsidRDefault="00A776AE" w:rsidP="00A776AE">
      <w:pPr>
        <w:numPr>
          <w:ilvl w:val="0"/>
          <w:numId w:val="1"/>
        </w:numPr>
        <w:overflowPunct w:val="0"/>
        <w:autoSpaceDE w:val="0"/>
        <w:autoSpaceDN w:val="0"/>
        <w:bidi/>
        <w:adjustRightInd w:val="0"/>
        <w:jc w:val="both"/>
        <w:textAlignment w:val="baseline"/>
        <w:rPr>
          <w:rFonts w:cs="David" w:hint="cs"/>
          <w:b/>
          <w:bCs/>
          <w:rtl/>
        </w:rPr>
      </w:pPr>
      <w:r w:rsidRPr="00A776AE">
        <w:rPr>
          <w:rFonts w:cs="David" w:hint="cs"/>
          <w:b/>
          <w:bCs/>
          <w:rtl/>
        </w:rPr>
        <w:t>ועדת החוץ והביטחון.</w:t>
      </w:r>
    </w:p>
    <w:p w14:paraId="7B190890" w14:textId="77777777" w:rsidR="00A776AE" w:rsidRPr="00A776AE" w:rsidRDefault="00A776AE" w:rsidP="00A776AE">
      <w:pPr>
        <w:numPr>
          <w:ilvl w:val="0"/>
          <w:numId w:val="1"/>
        </w:numPr>
        <w:overflowPunct w:val="0"/>
        <w:autoSpaceDE w:val="0"/>
        <w:autoSpaceDN w:val="0"/>
        <w:bidi/>
        <w:adjustRightInd w:val="0"/>
        <w:jc w:val="both"/>
        <w:textAlignment w:val="baseline"/>
        <w:rPr>
          <w:rFonts w:cs="David" w:hint="cs"/>
          <w:b/>
          <w:bCs/>
        </w:rPr>
      </w:pPr>
      <w:r w:rsidRPr="00A776AE">
        <w:rPr>
          <w:rFonts w:cs="David" w:hint="cs"/>
          <w:b/>
          <w:bCs/>
          <w:rtl/>
        </w:rPr>
        <w:t>ועדת הכספים</w:t>
      </w:r>
    </w:p>
    <w:p w14:paraId="0A6A7001" w14:textId="77777777" w:rsidR="00A776AE" w:rsidRPr="00A776AE" w:rsidRDefault="00A776AE" w:rsidP="00A776AE">
      <w:pPr>
        <w:bidi/>
        <w:rPr>
          <w:rFonts w:cs="David" w:hint="cs"/>
          <w:b/>
          <w:bCs/>
          <w:rtl/>
        </w:rPr>
      </w:pPr>
    </w:p>
    <w:p w14:paraId="30579B39" w14:textId="77777777" w:rsidR="00A776AE" w:rsidRPr="00A776AE" w:rsidRDefault="00A776AE" w:rsidP="00A776AE">
      <w:pPr>
        <w:bidi/>
        <w:rPr>
          <w:rFonts w:cs="David" w:hint="cs"/>
          <w:b/>
          <w:bCs/>
          <w:rtl/>
        </w:rPr>
      </w:pPr>
      <w:r w:rsidRPr="00A776AE">
        <w:rPr>
          <w:rFonts w:cs="David" w:hint="cs"/>
          <w:b/>
          <w:bCs/>
          <w:rtl/>
        </w:rPr>
        <w:t>ב.</w:t>
      </w:r>
      <w:r w:rsidRPr="00A776AE">
        <w:rPr>
          <w:rFonts w:cs="David" w:hint="cs"/>
          <w:b/>
          <w:bCs/>
          <w:rtl/>
        </w:rPr>
        <w:tab/>
        <w:t>החלטה לפי סעיף 147 לתקנון בדבר הוועדה שתדון בהארכת מצב החירום.</w:t>
      </w:r>
    </w:p>
    <w:p w14:paraId="2BEAB0C6" w14:textId="77777777" w:rsidR="00A776AE" w:rsidRPr="00A776AE" w:rsidRDefault="00A776AE" w:rsidP="00A776AE">
      <w:pPr>
        <w:bidi/>
        <w:rPr>
          <w:rFonts w:cs="David" w:hint="cs"/>
          <w:b/>
          <w:bCs/>
          <w:rtl/>
        </w:rPr>
      </w:pPr>
      <w:r w:rsidRPr="00A776AE">
        <w:rPr>
          <w:rFonts w:cs="David" w:hint="cs"/>
          <w:b/>
          <w:bCs/>
          <w:rtl/>
        </w:rPr>
        <w:t>ג.</w:t>
      </w:r>
      <w:r w:rsidRPr="00A776AE">
        <w:rPr>
          <w:rFonts w:cs="David" w:hint="cs"/>
          <w:b/>
          <w:bCs/>
          <w:rtl/>
        </w:rPr>
        <w:tab/>
        <w:t xml:space="preserve">ישיבות הכנסת בשבוע שבו חל חג הפורים. </w:t>
      </w:r>
    </w:p>
    <w:p w14:paraId="658C7850" w14:textId="77777777" w:rsidR="00A776AE" w:rsidRPr="00A776AE" w:rsidRDefault="00A776AE" w:rsidP="00A776AE">
      <w:pPr>
        <w:bidi/>
        <w:rPr>
          <w:rFonts w:cs="David" w:hint="cs"/>
          <w:b/>
          <w:bCs/>
          <w:rtl/>
        </w:rPr>
      </w:pPr>
      <w:r w:rsidRPr="00A776AE">
        <w:rPr>
          <w:rFonts w:cs="David" w:hint="cs"/>
          <w:b/>
          <w:bCs/>
          <w:rtl/>
        </w:rPr>
        <w:t>ד.</w:t>
      </w:r>
      <w:r w:rsidRPr="00A776AE">
        <w:rPr>
          <w:rFonts w:cs="David" w:hint="cs"/>
          <w:b/>
          <w:bCs/>
          <w:rtl/>
        </w:rPr>
        <w:tab/>
        <w:t>ועדה לסידור חדרים.</w:t>
      </w:r>
    </w:p>
    <w:p w14:paraId="58F093D7" w14:textId="77777777" w:rsidR="00A776AE" w:rsidRPr="00A776AE" w:rsidRDefault="00A776AE" w:rsidP="00A776AE">
      <w:pPr>
        <w:bidi/>
        <w:rPr>
          <w:rFonts w:cs="David" w:hint="cs"/>
          <w:rtl/>
        </w:rPr>
      </w:pPr>
    </w:p>
    <w:p w14:paraId="206485D6" w14:textId="77777777" w:rsidR="00A776AE" w:rsidRPr="00A776AE" w:rsidRDefault="00A776AE" w:rsidP="00A776AE">
      <w:pPr>
        <w:bidi/>
        <w:rPr>
          <w:rFonts w:cs="David" w:hint="cs"/>
          <w:rtl/>
        </w:rPr>
      </w:pPr>
    </w:p>
    <w:p w14:paraId="4B6F1757" w14:textId="77777777" w:rsidR="00A776AE" w:rsidRPr="00A776AE" w:rsidRDefault="00A776AE" w:rsidP="00A776AE">
      <w:pPr>
        <w:bidi/>
        <w:rPr>
          <w:rFonts w:cs="David"/>
          <w:b/>
          <w:bCs/>
          <w:u w:val="single"/>
          <w:rtl/>
        </w:rPr>
      </w:pPr>
      <w:r w:rsidRPr="00A776AE">
        <w:rPr>
          <w:rFonts w:cs="David"/>
          <w:b/>
          <w:bCs/>
          <w:u w:val="single"/>
          <w:rtl/>
        </w:rPr>
        <w:t>נכחו</w:t>
      </w:r>
      <w:r w:rsidRPr="00A776AE">
        <w:rPr>
          <w:rFonts w:cs="David"/>
          <w:rtl/>
        </w:rPr>
        <w:t>:</w:t>
      </w:r>
    </w:p>
    <w:p w14:paraId="7FDF5212" w14:textId="77777777" w:rsidR="00A776AE" w:rsidRPr="00A776AE" w:rsidRDefault="00A776AE" w:rsidP="00A776AE">
      <w:pPr>
        <w:bidi/>
        <w:rPr>
          <w:rFonts w:cs="David"/>
          <w:rtl/>
        </w:rPr>
      </w:pPr>
    </w:p>
    <w:p w14:paraId="355C8B34" w14:textId="77777777" w:rsidR="00A776AE" w:rsidRPr="00A776AE" w:rsidRDefault="00A776AE" w:rsidP="00A776AE">
      <w:pPr>
        <w:tabs>
          <w:tab w:val="left" w:pos="1788"/>
        </w:tabs>
        <w:bidi/>
        <w:rPr>
          <w:rFonts w:cs="David"/>
          <w:rtl/>
        </w:rPr>
      </w:pPr>
      <w:r w:rsidRPr="00A776AE">
        <w:rPr>
          <w:rFonts w:cs="David"/>
          <w:b/>
          <w:bCs/>
          <w:u w:val="single"/>
          <w:rtl/>
        </w:rPr>
        <w:t>חברי הוועדה</w:t>
      </w:r>
      <w:r w:rsidRPr="00A776AE">
        <w:rPr>
          <w:rFonts w:cs="David"/>
          <w:rtl/>
        </w:rPr>
        <w:t>:</w:t>
      </w:r>
    </w:p>
    <w:p w14:paraId="3A551DBC" w14:textId="77777777" w:rsidR="00A776AE" w:rsidRPr="00A776AE" w:rsidRDefault="00A776AE" w:rsidP="00A776AE">
      <w:pPr>
        <w:bidi/>
        <w:rPr>
          <w:rFonts w:cs="David" w:hint="cs"/>
          <w:rtl/>
        </w:rPr>
      </w:pPr>
    </w:p>
    <w:p w14:paraId="6E6298F3" w14:textId="77777777" w:rsidR="00A776AE" w:rsidRPr="00A776AE" w:rsidRDefault="00A776AE" w:rsidP="00A776AE">
      <w:pPr>
        <w:tabs>
          <w:tab w:val="left" w:pos="1788"/>
        </w:tabs>
        <w:bidi/>
        <w:rPr>
          <w:rFonts w:cs="David" w:hint="cs"/>
          <w:rtl/>
        </w:rPr>
      </w:pPr>
      <w:r w:rsidRPr="00A776AE">
        <w:rPr>
          <w:rFonts w:cs="David" w:hint="cs"/>
          <w:rtl/>
        </w:rPr>
        <w:t xml:space="preserve">גדעון סער </w:t>
      </w:r>
      <w:r w:rsidRPr="00A776AE">
        <w:rPr>
          <w:rFonts w:cs="David"/>
          <w:rtl/>
        </w:rPr>
        <w:t>–</w:t>
      </w:r>
      <w:r w:rsidRPr="00A776AE">
        <w:rPr>
          <w:rFonts w:cs="David" w:hint="cs"/>
          <w:rtl/>
        </w:rPr>
        <w:t xml:space="preserve"> היו"ר</w:t>
      </w:r>
    </w:p>
    <w:p w14:paraId="57929272" w14:textId="77777777" w:rsidR="00A776AE" w:rsidRPr="00A776AE" w:rsidRDefault="00A776AE" w:rsidP="00A776AE">
      <w:pPr>
        <w:bidi/>
        <w:rPr>
          <w:rFonts w:cs="David" w:hint="cs"/>
          <w:rtl/>
        </w:rPr>
      </w:pPr>
      <w:r w:rsidRPr="00A776AE">
        <w:rPr>
          <w:rFonts w:cs="David" w:hint="cs"/>
          <w:rtl/>
        </w:rPr>
        <w:t xml:space="preserve">יצחק הרצוג </w:t>
      </w:r>
      <w:r w:rsidRPr="00A776AE">
        <w:rPr>
          <w:rFonts w:cs="David"/>
          <w:rtl/>
        </w:rPr>
        <w:t>–</w:t>
      </w:r>
      <w:r w:rsidRPr="00A776AE">
        <w:rPr>
          <w:rFonts w:cs="David" w:hint="cs"/>
          <w:rtl/>
        </w:rPr>
        <w:t xml:space="preserve"> שר התשתיות והשירותים החברתיים</w:t>
      </w:r>
    </w:p>
    <w:p w14:paraId="2D08F61C" w14:textId="77777777" w:rsidR="00A776AE" w:rsidRPr="00A776AE" w:rsidRDefault="00A776AE" w:rsidP="00A776AE">
      <w:pPr>
        <w:bidi/>
        <w:rPr>
          <w:rFonts w:cs="David" w:hint="cs"/>
          <w:rtl/>
        </w:rPr>
      </w:pPr>
      <w:r w:rsidRPr="00A776AE">
        <w:rPr>
          <w:rFonts w:cs="David" w:hint="cs"/>
          <w:rtl/>
        </w:rPr>
        <w:t>יולי-יואל אדלשטיין</w:t>
      </w:r>
    </w:p>
    <w:p w14:paraId="4BD649B7" w14:textId="77777777" w:rsidR="00A776AE" w:rsidRPr="00A776AE" w:rsidRDefault="00A776AE" w:rsidP="00A776AE">
      <w:pPr>
        <w:bidi/>
        <w:rPr>
          <w:rFonts w:cs="David" w:hint="cs"/>
          <w:rtl/>
        </w:rPr>
      </w:pPr>
      <w:r w:rsidRPr="00A776AE">
        <w:rPr>
          <w:rFonts w:cs="David" w:hint="cs"/>
          <w:rtl/>
        </w:rPr>
        <w:t>זבולון אורלב</w:t>
      </w:r>
    </w:p>
    <w:p w14:paraId="76D6DE80" w14:textId="77777777" w:rsidR="00A776AE" w:rsidRPr="00A776AE" w:rsidRDefault="00A776AE" w:rsidP="00A776AE">
      <w:pPr>
        <w:bidi/>
        <w:rPr>
          <w:rFonts w:cs="David" w:hint="cs"/>
          <w:rtl/>
        </w:rPr>
      </w:pPr>
      <w:r w:rsidRPr="00A776AE">
        <w:rPr>
          <w:rFonts w:cs="David" w:hint="cs"/>
          <w:rtl/>
        </w:rPr>
        <w:t>רוברט אילטוב</w:t>
      </w:r>
    </w:p>
    <w:p w14:paraId="2C22B95B" w14:textId="77777777" w:rsidR="00A776AE" w:rsidRPr="00A776AE" w:rsidRDefault="00A776AE" w:rsidP="00A776AE">
      <w:pPr>
        <w:bidi/>
        <w:rPr>
          <w:rFonts w:cs="David" w:hint="cs"/>
          <w:rtl/>
        </w:rPr>
      </w:pPr>
      <w:r w:rsidRPr="00A776AE">
        <w:rPr>
          <w:rFonts w:cs="David" w:hint="cs"/>
          <w:rtl/>
        </w:rPr>
        <w:t>זאב אלקין</w:t>
      </w:r>
    </w:p>
    <w:p w14:paraId="4B2D9E6A" w14:textId="77777777" w:rsidR="00A776AE" w:rsidRPr="00A776AE" w:rsidRDefault="00A776AE" w:rsidP="00A776AE">
      <w:pPr>
        <w:bidi/>
        <w:rPr>
          <w:rFonts w:cs="David" w:hint="cs"/>
          <w:rtl/>
        </w:rPr>
      </w:pPr>
      <w:r w:rsidRPr="00A776AE">
        <w:rPr>
          <w:rFonts w:cs="David" w:hint="cs"/>
          <w:rtl/>
        </w:rPr>
        <w:t>חיים אמסלם</w:t>
      </w:r>
    </w:p>
    <w:p w14:paraId="302337DA" w14:textId="77777777" w:rsidR="00A776AE" w:rsidRPr="00A776AE" w:rsidRDefault="00A776AE" w:rsidP="00A776AE">
      <w:pPr>
        <w:bidi/>
        <w:rPr>
          <w:rFonts w:cs="David" w:hint="cs"/>
          <w:rtl/>
        </w:rPr>
      </w:pPr>
      <w:r w:rsidRPr="00A776AE">
        <w:rPr>
          <w:rFonts w:cs="David" w:hint="cs"/>
          <w:rtl/>
        </w:rPr>
        <w:t>אופיר אקוניס</w:t>
      </w:r>
    </w:p>
    <w:p w14:paraId="52227CE3" w14:textId="77777777" w:rsidR="00A776AE" w:rsidRPr="00A776AE" w:rsidRDefault="00A776AE" w:rsidP="00A776AE">
      <w:pPr>
        <w:bidi/>
        <w:rPr>
          <w:rFonts w:cs="David" w:hint="cs"/>
          <w:rtl/>
        </w:rPr>
      </w:pPr>
      <w:r w:rsidRPr="00A776AE">
        <w:rPr>
          <w:rFonts w:cs="David" w:hint="cs"/>
          <w:rtl/>
        </w:rPr>
        <w:t>אורי אריאל</w:t>
      </w:r>
    </w:p>
    <w:p w14:paraId="101DF060" w14:textId="77777777" w:rsidR="00A776AE" w:rsidRPr="00A776AE" w:rsidRDefault="00A776AE" w:rsidP="00A776AE">
      <w:pPr>
        <w:bidi/>
        <w:rPr>
          <w:rFonts w:cs="David" w:hint="cs"/>
          <w:rtl/>
        </w:rPr>
      </w:pPr>
      <w:r w:rsidRPr="00A776AE">
        <w:rPr>
          <w:rFonts w:cs="David" w:hint="cs"/>
          <w:rtl/>
        </w:rPr>
        <w:t>זאב ביילסקי</w:t>
      </w:r>
    </w:p>
    <w:p w14:paraId="679B5988" w14:textId="77777777" w:rsidR="00A776AE" w:rsidRPr="00A776AE" w:rsidRDefault="00A776AE" w:rsidP="00A776AE">
      <w:pPr>
        <w:bidi/>
        <w:rPr>
          <w:rFonts w:cs="David" w:hint="cs"/>
          <w:rtl/>
        </w:rPr>
      </w:pPr>
      <w:r w:rsidRPr="00A776AE">
        <w:rPr>
          <w:rFonts w:cs="David" w:hint="cs"/>
          <w:rtl/>
        </w:rPr>
        <w:t>מוחמד ברכה</w:t>
      </w:r>
    </w:p>
    <w:p w14:paraId="4DC69B42" w14:textId="77777777" w:rsidR="00A776AE" w:rsidRPr="00A776AE" w:rsidRDefault="00A776AE" w:rsidP="00A776AE">
      <w:pPr>
        <w:bidi/>
        <w:rPr>
          <w:rFonts w:cs="David" w:hint="cs"/>
          <w:rtl/>
        </w:rPr>
      </w:pPr>
      <w:r w:rsidRPr="00A776AE">
        <w:rPr>
          <w:rFonts w:cs="David" w:hint="cs"/>
          <w:rtl/>
        </w:rPr>
        <w:t>גילה  גמליאל</w:t>
      </w:r>
    </w:p>
    <w:p w14:paraId="573F1F8C" w14:textId="77777777" w:rsidR="00A776AE" w:rsidRPr="00A776AE" w:rsidRDefault="00A776AE" w:rsidP="00A776AE">
      <w:pPr>
        <w:bidi/>
        <w:rPr>
          <w:rFonts w:cs="David" w:hint="cs"/>
          <w:rtl/>
        </w:rPr>
      </w:pPr>
      <w:r w:rsidRPr="00A776AE">
        <w:rPr>
          <w:rFonts w:cs="David" w:hint="cs"/>
          <w:rtl/>
        </w:rPr>
        <w:t>משה גפני</w:t>
      </w:r>
    </w:p>
    <w:p w14:paraId="2BAA1F45" w14:textId="77777777" w:rsidR="00A776AE" w:rsidRPr="00A776AE" w:rsidRDefault="00A776AE" w:rsidP="00A776AE">
      <w:pPr>
        <w:bidi/>
        <w:rPr>
          <w:rFonts w:cs="David" w:hint="cs"/>
          <w:rtl/>
        </w:rPr>
      </w:pPr>
      <w:r w:rsidRPr="00A776AE">
        <w:rPr>
          <w:rFonts w:cs="David" w:hint="cs"/>
          <w:rtl/>
        </w:rPr>
        <w:t>צחי הנגבי</w:t>
      </w:r>
    </w:p>
    <w:p w14:paraId="387E52A3" w14:textId="77777777" w:rsidR="00A776AE" w:rsidRPr="00A776AE" w:rsidRDefault="00A776AE" w:rsidP="00A776AE">
      <w:pPr>
        <w:bidi/>
        <w:rPr>
          <w:rFonts w:cs="David" w:hint="cs"/>
          <w:rtl/>
        </w:rPr>
      </w:pPr>
      <w:r w:rsidRPr="00A776AE">
        <w:rPr>
          <w:rFonts w:cs="David" w:hint="cs"/>
          <w:rtl/>
        </w:rPr>
        <w:t>ציפי חוטובלי</w:t>
      </w:r>
    </w:p>
    <w:p w14:paraId="6135165F" w14:textId="77777777" w:rsidR="00A776AE" w:rsidRPr="00A776AE" w:rsidRDefault="00A776AE" w:rsidP="00A776AE">
      <w:pPr>
        <w:bidi/>
        <w:rPr>
          <w:rFonts w:cs="David" w:hint="cs"/>
          <w:rtl/>
        </w:rPr>
      </w:pPr>
      <w:r w:rsidRPr="00A776AE">
        <w:rPr>
          <w:rFonts w:cs="David" w:hint="cs"/>
          <w:rtl/>
        </w:rPr>
        <w:t>דב חנין</w:t>
      </w:r>
    </w:p>
    <w:p w14:paraId="4CA82E93" w14:textId="77777777" w:rsidR="00A776AE" w:rsidRPr="00A776AE" w:rsidRDefault="00A776AE" w:rsidP="00A776AE">
      <w:pPr>
        <w:bidi/>
        <w:rPr>
          <w:rFonts w:cs="David" w:hint="cs"/>
          <w:rtl/>
        </w:rPr>
      </w:pPr>
      <w:r w:rsidRPr="00A776AE">
        <w:rPr>
          <w:rFonts w:cs="David" w:hint="cs"/>
          <w:rtl/>
        </w:rPr>
        <w:t xml:space="preserve">יואל חסון </w:t>
      </w:r>
    </w:p>
    <w:p w14:paraId="6B0FA51A" w14:textId="77777777" w:rsidR="00A776AE" w:rsidRPr="00A776AE" w:rsidRDefault="00A776AE" w:rsidP="00A776AE">
      <w:pPr>
        <w:bidi/>
        <w:rPr>
          <w:rFonts w:cs="David" w:hint="cs"/>
          <w:rtl/>
        </w:rPr>
      </w:pPr>
      <w:r w:rsidRPr="00A776AE">
        <w:rPr>
          <w:rFonts w:cs="David" w:hint="cs"/>
          <w:rtl/>
        </w:rPr>
        <w:t>ישראל חסון</w:t>
      </w:r>
    </w:p>
    <w:p w14:paraId="523DBF45" w14:textId="77777777" w:rsidR="00A776AE" w:rsidRPr="00A776AE" w:rsidRDefault="00A776AE" w:rsidP="00A776AE">
      <w:pPr>
        <w:bidi/>
        <w:rPr>
          <w:rFonts w:cs="David" w:hint="cs"/>
          <w:rtl/>
        </w:rPr>
      </w:pPr>
      <w:r w:rsidRPr="00A776AE">
        <w:rPr>
          <w:rFonts w:cs="David" w:hint="cs"/>
          <w:rtl/>
        </w:rPr>
        <w:t>אחמד טיבי</w:t>
      </w:r>
    </w:p>
    <w:p w14:paraId="25DF9867" w14:textId="77777777" w:rsidR="00A776AE" w:rsidRPr="00A776AE" w:rsidRDefault="00A776AE" w:rsidP="00A776AE">
      <w:pPr>
        <w:bidi/>
        <w:rPr>
          <w:rFonts w:cs="David" w:hint="cs"/>
          <w:rtl/>
        </w:rPr>
      </w:pPr>
      <w:r w:rsidRPr="00A776AE">
        <w:rPr>
          <w:rFonts w:cs="David" w:hint="cs"/>
          <w:rtl/>
        </w:rPr>
        <w:t>רוברט טיבייב</w:t>
      </w:r>
    </w:p>
    <w:p w14:paraId="0DE67532" w14:textId="77777777" w:rsidR="00A776AE" w:rsidRPr="00A776AE" w:rsidRDefault="00A776AE" w:rsidP="00A776AE">
      <w:pPr>
        <w:bidi/>
        <w:rPr>
          <w:rFonts w:cs="David" w:hint="cs"/>
          <w:rtl/>
        </w:rPr>
      </w:pPr>
      <w:r w:rsidRPr="00A776AE">
        <w:rPr>
          <w:rFonts w:cs="David" w:hint="cs"/>
          <w:rtl/>
        </w:rPr>
        <w:t>איתן כבל</w:t>
      </w:r>
    </w:p>
    <w:p w14:paraId="5D2AC778" w14:textId="77777777" w:rsidR="00A776AE" w:rsidRPr="00A776AE" w:rsidRDefault="00A776AE" w:rsidP="00A776AE">
      <w:pPr>
        <w:bidi/>
        <w:rPr>
          <w:rFonts w:cs="David" w:hint="cs"/>
          <w:rtl/>
        </w:rPr>
      </w:pPr>
      <w:r w:rsidRPr="00A776AE">
        <w:rPr>
          <w:rFonts w:cs="David" w:hint="cs"/>
          <w:rtl/>
        </w:rPr>
        <w:t>אמנון כהן</w:t>
      </w:r>
    </w:p>
    <w:p w14:paraId="4D332B4C" w14:textId="77777777" w:rsidR="00A776AE" w:rsidRPr="00A776AE" w:rsidRDefault="00A776AE" w:rsidP="00A776AE">
      <w:pPr>
        <w:bidi/>
        <w:rPr>
          <w:rFonts w:cs="David" w:hint="cs"/>
          <w:rtl/>
        </w:rPr>
      </w:pPr>
      <w:r w:rsidRPr="00A776AE">
        <w:rPr>
          <w:rFonts w:cs="David" w:hint="cs"/>
          <w:rtl/>
        </w:rPr>
        <w:t>אורלי לוי-אבקסיס</w:t>
      </w:r>
    </w:p>
    <w:p w14:paraId="3F10E13F" w14:textId="77777777" w:rsidR="00A776AE" w:rsidRPr="00A776AE" w:rsidRDefault="00A776AE" w:rsidP="00A776AE">
      <w:pPr>
        <w:bidi/>
        <w:rPr>
          <w:rFonts w:cs="David" w:hint="cs"/>
          <w:rtl/>
        </w:rPr>
      </w:pPr>
      <w:r w:rsidRPr="00A776AE">
        <w:rPr>
          <w:rFonts w:cs="David" w:hint="cs"/>
          <w:rtl/>
        </w:rPr>
        <w:t>יריב לוין</w:t>
      </w:r>
    </w:p>
    <w:p w14:paraId="059DF12D" w14:textId="77777777" w:rsidR="00A776AE" w:rsidRPr="00A776AE" w:rsidRDefault="00A776AE" w:rsidP="00A776AE">
      <w:pPr>
        <w:bidi/>
        <w:rPr>
          <w:rFonts w:cs="David" w:hint="cs"/>
          <w:rtl/>
        </w:rPr>
      </w:pPr>
      <w:r w:rsidRPr="00A776AE">
        <w:rPr>
          <w:rFonts w:cs="David" w:hint="cs"/>
          <w:rtl/>
        </w:rPr>
        <w:t>יעקב מרגי</w:t>
      </w:r>
    </w:p>
    <w:p w14:paraId="173A032C" w14:textId="77777777" w:rsidR="00A776AE" w:rsidRPr="00A776AE" w:rsidRDefault="00A776AE" w:rsidP="00A776AE">
      <w:pPr>
        <w:bidi/>
        <w:rPr>
          <w:rFonts w:cs="David" w:hint="cs"/>
          <w:rtl/>
        </w:rPr>
      </w:pPr>
      <w:r w:rsidRPr="00A776AE">
        <w:rPr>
          <w:rFonts w:cs="David"/>
          <w:rtl/>
        </w:rPr>
        <w:br w:type="page"/>
      </w:r>
      <w:r w:rsidRPr="00A776AE">
        <w:rPr>
          <w:rFonts w:cs="David" w:hint="cs"/>
          <w:rtl/>
        </w:rPr>
        <w:lastRenderedPageBreak/>
        <w:t>אורית נוקד</w:t>
      </w:r>
    </w:p>
    <w:p w14:paraId="27986ED3" w14:textId="77777777" w:rsidR="00A776AE" w:rsidRPr="00A776AE" w:rsidRDefault="00A776AE" w:rsidP="00A776AE">
      <w:pPr>
        <w:bidi/>
        <w:rPr>
          <w:rFonts w:cs="David" w:hint="cs"/>
          <w:rtl/>
        </w:rPr>
      </w:pPr>
      <w:r w:rsidRPr="00A776AE">
        <w:rPr>
          <w:rFonts w:cs="David" w:hint="cs"/>
          <w:rtl/>
        </w:rPr>
        <w:t>חמד עמאר</w:t>
      </w:r>
    </w:p>
    <w:p w14:paraId="1DE06534" w14:textId="77777777" w:rsidR="00A776AE" w:rsidRPr="00A776AE" w:rsidRDefault="00A776AE" w:rsidP="00A776AE">
      <w:pPr>
        <w:bidi/>
        <w:rPr>
          <w:rFonts w:cs="David" w:hint="cs"/>
          <w:rtl/>
        </w:rPr>
      </w:pPr>
      <w:r w:rsidRPr="00A776AE">
        <w:rPr>
          <w:rFonts w:cs="David" w:hint="cs"/>
          <w:rtl/>
        </w:rPr>
        <w:t>אופיר פינס-פז</w:t>
      </w:r>
    </w:p>
    <w:p w14:paraId="4497397B" w14:textId="77777777" w:rsidR="00A776AE" w:rsidRPr="00A776AE" w:rsidRDefault="00A776AE" w:rsidP="00A776AE">
      <w:pPr>
        <w:bidi/>
        <w:rPr>
          <w:rFonts w:cs="David" w:hint="cs"/>
          <w:rtl/>
        </w:rPr>
      </w:pPr>
      <w:r w:rsidRPr="00A776AE">
        <w:rPr>
          <w:rFonts w:cs="David" w:hint="cs"/>
          <w:rtl/>
        </w:rPr>
        <w:t>יוחנן פלסנר</w:t>
      </w:r>
    </w:p>
    <w:p w14:paraId="7885095C" w14:textId="77777777" w:rsidR="00A776AE" w:rsidRPr="00A776AE" w:rsidRDefault="00A776AE" w:rsidP="00A776AE">
      <w:pPr>
        <w:bidi/>
        <w:rPr>
          <w:rFonts w:cs="David" w:hint="cs"/>
          <w:rtl/>
        </w:rPr>
      </w:pPr>
      <w:r w:rsidRPr="00A776AE">
        <w:rPr>
          <w:rFonts w:cs="David" w:hint="cs"/>
          <w:rtl/>
        </w:rPr>
        <w:t>דוד רותם</w:t>
      </w:r>
    </w:p>
    <w:p w14:paraId="22C4FAEC" w14:textId="77777777" w:rsidR="00A776AE" w:rsidRPr="00A776AE" w:rsidRDefault="00A776AE" w:rsidP="00A776AE">
      <w:pPr>
        <w:bidi/>
        <w:rPr>
          <w:rFonts w:cs="David" w:hint="cs"/>
          <w:rtl/>
        </w:rPr>
      </w:pPr>
      <w:r w:rsidRPr="00A776AE">
        <w:rPr>
          <w:rFonts w:cs="David" w:hint="cs"/>
          <w:rtl/>
        </w:rPr>
        <w:t>נחמן שי</w:t>
      </w:r>
    </w:p>
    <w:p w14:paraId="79DAE3CE" w14:textId="77777777" w:rsidR="00A776AE" w:rsidRPr="00A776AE" w:rsidRDefault="00A776AE" w:rsidP="00A776AE">
      <w:pPr>
        <w:bidi/>
        <w:rPr>
          <w:rFonts w:cs="David" w:hint="cs"/>
          <w:rtl/>
        </w:rPr>
      </w:pPr>
    </w:p>
    <w:p w14:paraId="5D625F41" w14:textId="77777777" w:rsidR="00A776AE" w:rsidRPr="00A776AE" w:rsidRDefault="00A776AE" w:rsidP="00A776AE">
      <w:pPr>
        <w:tabs>
          <w:tab w:val="left" w:pos="1788"/>
          <w:tab w:val="left" w:pos="3631"/>
        </w:tabs>
        <w:bidi/>
        <w:rPr>
          <w:rFonts w:cs="David" w:hint="cs"/>
          <w:rtl/>
        </w:rPr>
      </w:pPr>
      <w:r w:rsidRPr="00A776AE">
        <w:rPr>
          <w:rFonts w:cs="David"/>
          <w:b/>
          <w:bCs/>
          <w:u w:val="single"/>
          <w:rtl/>
        </w:rPr>
        <w:t>מוזמנים</w:t>
      </w:r>
      <w:r w:rsidRPr="00A776AE">
        <w:rPr>
          <w:rFonts w:cs="David"/>
          <w:rtl/>
        </w:rPr>
        <w:t>:</w:t>
      </w:r>
    </w:p>
    <w:p w14:paraId="21ED1F8D" w14:textId="77777777" w:rsidR="00A776AE" w:rsidRPr="00A776AE" w:rsidRDefault="00A776AE" w:rsidP="00A776AE">
      <w:pPr>
        <w:bidi/>
        <w:rPr>
          <w:rFonts w:cs="David" w:hint="cs"/>
          <w:rtl/>
        </w:rPr>
      </w:pPr>
    </w:p>
    <w:p w14:paraId="20E01D05" w14:textId="77777777" w:rsidR="00A776AE" w:rsidRPr="00A776AE" w:rsidRDefault="00A776AE" w:rsidP="00A776AE">
      <w:pPr>
        <w:bidi/>
        <w:rPr>
          <w:rFonts w:cs="David" w:hint="cs"/>
          <w:rtl/>
        </w:rPr>
      </w:pPr>
      <w:r w:rsidRPr="00A776AE">
        <w:rPr>
          <w:rFonts w:cs="David" w:hint="cs"/>
          <w:rtl/>
        </w:rPr>
        <w:t xml:space="preserve">איל ינון </w:t>
      </w:r>
      <w:r w:rsidRPr="00A776AE">
        <w:rPr>
          <w:rFonts w:cs="David"/>
          <w:rtl/>
        </w:rPr>
        <w:t>–</w:t>
      </w:r>
      <w:r w:rsidRPr="00A776AE">
        <w:rPr>
          <w:rFonts w:cs="David" w:hint="cs"/>
          <w:rtl/>
        </w:rPr>
        <w:t xml:space="preserve"> מזכיר הכנסת</w:t>
      </w:r>
    </w:p>
    <w:p w14:paraId="50C61684" w14:textId="77777777" w:rsidR="00A776AE" w:rsidRPr="00A776AE" w:rsidRDefault="00A776AE" w:rsidP="00A776AE">
      <w:pPr>
        <w:tabs>
          <w:tab w:val="left" w:pos="1930"/>
        </w:tabs>
        <w:bidi/>
        <w:rPr>
          <w:rFonts w:cs="David" w:hint="cs"/>
          <w:rtl/>
        </w:rPr>
      </w:pPr>
      <w:r w:rsidRPr="00A776AE">
        <w:rPr>
          <w:rFonts w:cs="David" w:hint="cs"/>
          <w:rtl/>
        </w:rPr>
        <w:t xml:space="preserve">ירדנה מלר-הורוביץ </w:t>
      </w:r>
      <w:r w:rsidRPr="00A776AE">
        <w:rPr>
          <w:rFonts w:cs="David"/>
          <w:rtl/>
        </w:rPr>
        <w:t>–</w:t>
      </w:r>
      <w:r w:rsidRPr="00A776AE">
        <w:rPr>
          <w:rFonts w:cs="David" w:hint="cs"/>
          <w:rtl/>
        </w:rPr>
        <w:t xml:space="preserve"> סגנית מזכיר הכנסת</w:t>
      </w:r>
    </w:p>
    <w:p w14:paraId="5A5AADA7" w14:textId="77777777" w:rsidR="00A776AE" w:rsidRPr="00A776AE" w:rsidRDefault="00A776AE" w:rsidP="00A776AE">
      <w:pPr>
        <w:tabs>
          <w:tab w:val="left" w:pos="1930"/>
        </w:tabs>
        <w:bidi/>
        <w:rPr>
          <w:rFonts w:cs="David" w:hint="cs"/>
          <w:rtl/>
        </w:rPr>
      </w:pPr>
      <w:r w:rsidRPr="00A776AE">
        <w:rPr>
          <w:rFonts w:cs="David" w:hint="cs"/>
          <w:rtl/>
        </w:rPr>
        <w:tab/>
      </w:r>
    </w:p>
    <w:p w14:paraId="63C4C87E" w14:textId="77777777" w:rsidR="00A776AE" w:rsidRPr="00A776AE" w:rsidRDefault="00A776AE" w:rsidP="00A776AE">
      <w:pPr>
        <w:bidi/>
        <w:rPr>
          <w:rFonts w:cs="David" w:hint="cs"/>
          <w:rtl/>
        </w:rPr>
      </w:pPr>
      <w:r w:rsidRPr="00A776AE">
        <w:rPr>
          <w:rFonts w:cs="David" w:hint="cs"/>
          <w:b/>
          <w:bCs/>
          <w:u w:val="single"/>
          <w:rtl/>
        </w:rPr>
        <w:t>ייעוץ משפטי:</w:t>
      </w:r>
      <w:r w:rsidRPr="00A776AE">
        <w:rPr>
          <w:rFonts w:cs="David" w:hint="cs"/>
          <w:rtl/>
        </w:rPr>
        <w:tab/>
        <w:t>עו"ד ארבל אסטרחן</w:t>
      </w:r>
    </w:p>
    <w:p w14:paraId="0F4C6809" w14:textId="77777777" w:rsidR="00A776AE" w:rsidRPr="00A776AE" w:rsidRDefault="00A776AE" w:rsidP="00A776AE">
      <w:pPr>
        <w:bidi/>
        <w:rPr>
          <w:rFonts w:cs="David" w:hint="cs"/>
          <w:rtl/>
        </w:rPr>
      </w:pPr>
    </w:p>
    <w:p w14:paraId="013FE815" w14:textId="77777777" w:rsidR="00A776AE" w:rsidRPr="00A776AE" w:rsidRDefault="00A776AE" w:rsidP="00A776AE">
      <w:pPr>
        <w:tabs>
          <w:tab w:val="left" w:pos="1930"/>
        </w:tabs>
        <w:bidi/>
        <w:rPr>
          <w:rFonts w:cs="David" w:hint="cs"/>
          <w:rtl/>
        </w:rPr>
      </w:pPr>
      <w:r w:rsidRPr="00A776AE">
        <w:rPr>
          <w:rFonts w:cs="David"/>
          <w:b/>
          <w:bCs/>
          <w:u w:val="single"/>
          <w:rtl/>
        </w:rPr>
        <w:t>מנהלת הוועדה</w:t>
      </w:r>
      <w:r w:rsidRPr="00A776AE">
        <w:rPr>
          <w:rFonts w:cs="David"/>
          <w:rtl/>
        </w:rPr>
        <w:t>:</w:t>
      </w:r>
      <w:r w:rsidRPr="00A776AE">
        <w:rPr>
          <w:rFonts w:cs="David" w:hint="cs"/>
          <w:rtl/>
        </w:rPr>
        <w:tab/>
        <w:t>אתי בן-יוסף</w:t>
      </w:r>
    </w:p>
    <w:p w14:paraId="0BB713B2" w14:textId="77777777" w:rsidR="00A776AE" w:rsidRPr="00A776AE" w:rsidRDefault="00A776AE" w:rsidP="00A776AE">
      <w:pPr>
        <w:bidi/>
        <w:rPr>
          <w:rFonts w:cs="David"/>
          <w:rtl/>
        </w:rPr>
      </w:pPr>
    </w:p>
    <w:p w14:paraId="097B51A2" w14:textId="77777777" w:rsidR="00A776AE" w:rsidRPr="00A776AE" w:rsidRDefault="00A776AE" w:rsidP="00A776AE">
      <w:pPr>
        <w:tabs>
          <w:tab w:val="left" w:pos="1930"/>
        </w:tabs>
        <w:bidi/>
        <w:rPr>
          <w:rFonts w:cs="David" w:hint="cs"/>
          <w:rtl/>
        </w:rPr>
      </w:pPr>
      <w:r w:rsidRPr="00A776AE">
        <w:rPr>
          <w:rFonts w:cs="David" w:hint="cs"/>
          <w:b/>
          <w:bCs/>
          <w:u w:val="single"/>
          <w:rtl/>
        </w:rPr>
        <w:t>רשמת פרלמנטרית</w:t>
      </w:r>
      <w:r w:rsidRPr="00A776AE">
        <w:rPr>
          <w:rFonts w:cs="David"/>
          <w:rtl/>
        </w:rPr>
        <w:t>:</w:t>
      </w:r>
      <w:r w:rsidRPr="00A776AE">
        <w:rPr>
          <w:rFonts w:cs="David" w:hint="cs"/>
          <w:rtl/>
        </w:rPr>
        <w:tab/>
        <w:t>אתי אפלבוים</w:t>
      </w:r>
    </w:p>
    <w:p w14:paraId="5AF77B25" w14:textId="77777777" w:rsidR="00A776AE" w:rsidRPr="00A776AE" w:rsidRDefault="00A776AE" w:rsidP="00A776AE">
      <w:pPr>
        <w:bidi/>
        <w:rPr>
          <w:rFonts w:cs="David" w:hint="cs"/>
          <w:b/>
          <w:bCs/>
          <w:rtl/>
        </w:rPr>
      </w:pPr>
    </w:p>
    <w:p w14:paraId="633C20FB" w14:textId="77777777" w:rsidR="00A776AE" w:rsidRDefault="00A776AE" w:rsidP="00A776AE">
      <w:pPr>
        <w:bidi/>
        <w:jc w:val="center"/>
        <w:rPr>
          <w:rFonts w:cs="David" w:hint="cs"/>
          <w:b/>
          <w:bCs/>
          <w:u w:val="single"/>
          <w:rtl/>
        </w:rPr>
      </w:pPr>
      <w:r w:rsidRPr="00A776AE">
        <w:rPr>
          <w:rFonts w:cs="David"/>
          <w:b/>
          <w:bCs/>
          <w:rtl/>
        </w:rPr>
        <w:br w:type="page"/>
      </w:r>
    </w:p>
    <w:p w14:paraId="14CA19F3" w14:textId="77777777" w:rsidR="00A776AE" w:rsidRDefault="00A776AE" w:rsidP="00A776AE">
      <w:pPr>
        <w:bidi/>
        <w:jc w:val="center"/>
        <w:rPr>
          <w:rFonts w:cs="David" w:hint="cs"/>
          <w:b/>
          <w:bCs/>
          <w:u w:val="single"/>
          <w:rtl/>
        </w:rPr>
      </w:pPr>
    </w:p>
    <w:p w14:paraId="28522DCF" w14:textId="77777777" w:rsidR="00A776AE" w:rsidRDefault="00A776AE" w:rsidP="00A776AE">
      <w:pPr>
        <w:bidi/>
        <w:jc w:val="center"/>
        <w:rPr>
          <w:rFonts w:cs="David" w:hint="cs"/>
          <w:b/>
          <w:bCs/>
          <w:u w:val="single"/>
          <w:rtl/>
        </w:rPr>
      </w:pPr>
    </w:p>
    <w:p w14:paraId="73B43051" w14:textId="77777777" w:rsidR="00A776AE" w:rsidRDefault="00A776AE" w:rsidP="00A776AE">
      <w:pPr>
        <w:bidi/>
        <w:jc w:val="center"/>
        <w:rPr>
          <w:rFonts w:cs="David" w:hint="cs"/>
          <w:b/>
          <w:bCs/>
          <w:u w:val="single"/>
          <w:rtl/>
        </w:rPr>
      </w:pPr>
    </w:p>
    <w:p w14:paraId="62AE96A0" w14:textId="77777777" w:rsidR="00A776AE" w:rsidRPr="00A776AE" w:rsidRDefault="00A776AE" w:rsidP="00A776AE">
      <w:pPr>
        <w:bidi/>
        <w:jc w:val="center"/>
        <w:rPr>
          <w:rFonts w:cs="David" w:hint="cs"/>
          <w:b/>
          <w:bCs/>
          <w:rtl/>
        </w:rPr>
      </w:pPr>
      <w:r w:rsidRPr="00A776AE">
        <w:rPr>
          <w:rFonts w:cs="David" w:hint="cs"/>
          <w:b/>
          <w:bCs/>
          <w:u w:val="single"/>
          <w:rtl/>
        </w:rPr>
        <w:t>ב. החלטה לפי סעיף 147 לתקנון בדבר הוועדה שתדון בהארכת מצב החירום</w:t>
      </w:r>
    </w:p>
    <w:p w14:paraId="5ED5540F" w14:textId="77777777" w:rsidR="00A776AE" w:rsidRDefault="00A776AE" w:rsidP="00A776AE">
      <w:pPr>
        <w:bidi/>
        <w:rPr>
          <w:rFonts w:cs="David" w:hint="cs"/>
          <w:b/>
          <w:bCs/>
          <w:u w:val="single"/>
          <w:rtl/>
        </w:rPr>
      </w:pPr>
    </w:p>
    <w:p w14:paraId="3906BEC8" w14:textId="77777777" w:rsidR="00A776AE" w:rsidRDefault="00A776AE" w:rsidP="00A776AE">
      <w:pPr>
        <w:bidi/>
        <w:rPr>
          <w:rFonts w:cs="David" w:hint="cs"/>
          <w:b/>
          <w:bCs/>
          <w:u w:val="single"/>
          <w:rtl/>
        </w:rPr>
      </w:pPr>
    </w:p>
    <w:p w14:paraId="52D1D7BF" w14:textId="77777777" w:rsidR="00A776AE" w:rsidRDefault="00A776AE" w:rsidP="00A776AE">
      <w:pPr>
        <w:bidi/>
        <w:rPr>
          <w:rFonts w:cs="David" w:hint="cs"/>
          <w:b/>
          <w:bCs/>
          <w:u w:val="single"/>
          <w:rtl/>
        </w:rPr>
      </w:pPr>
    </w:p>
    <w:p w14:paraId="574E931A" w14:textId="77777777" w:rsidR="00A776AE" w:rsidRPr="00A776AE" w:rsidRDefault="00A776AE" w:rsidP="00A776AE">
      <w:pPr>
        <w:bidi/>
        <w:rPr>
          <w:rFonts w:cs="David" w:hint="cs"/>
          <w:rtl/>
        </w:rPr>
      </w:pPr>
      <w:proofErr w:type="spellStart"/>
      <w:r w:rsidRPr="00A776AE">
        <w:rPr>
          <w:rFonts w:cs="David" w:hint="cs"/>
          <w:u w:val="single"/>
          <w:rtl/>
        </w:rPr>
        <w:t>היו</w:t>
      </w:r>
      <w:r w:rsidRPr="00A776AE">
        <w:rPr>
          <w:rFonts w:cs="David"/>
          <w:u w:val="single"/>
          <w:rtl/>
        </w:rPr>
        <w:t>”</w:t>
      </w:r>
      <w:r w:rsidRPr="00A776AE">
        <w:rPr>
          <w:rFonts w:cs="David" w:hint="cs"/>
          <w:u w:val="single"/>
          <w:rtl/>
        </w:rPr>
        <w:t>ר</w:t>
      </w:r>
      <w:proofErr w:type="spellEnd"/>
      <w:r w:rsidRPr="00A776AE">
        <w:rPr>
          <w:rFonts w:cs="David" w:hint="cs"/>
          <w:u w:val="single"/>
          <w:rtl/>
        </w:rPr>
        <w:t xml:space="preserve"> גדעון סער:</w:t>
      </w:r>
    </w:p>
    <w:p w14:paraId="7C6E28AE" w14:textId="77777777" w:rsidR="00A776AE" w:rsidRPr="00A776AE" w:rsidRDefault="00A776AE" w:rsidP="00A776AE">
      <w:pPr>
        <w:bidi/>
        <w:rPr>
          <w:rFonts w:cs="David" w:hint="cs"/>
          <w:rtl/>
        </w:rPr>
      </w:pPr>
    </w:p>
    <w:p w14:paraId="291B8C0E" w14:textId="77777777" w:rsidR="00A776AE" w:rsidRPr="00A776AE" w:rsidRDefault="00A776AE" w:rsidP="00A776AE">
      <w:pPr>
        <w:bidi/>
        <w:rPr>
          <w:rFonts w:cs="David" w:hint="cs"/>
          <w:rtl/>
        </w:rPr>
      </w:pPr>
      <w:r w:rsidRPr="00A776AE">
        <w:rPr>
          <w:rFonts w:cs="David" w:hint="cs"/>
          <w:rtl/>
        </w:rPr>
        <w:tab/>
        <w:t xml:space="preserve">בוקר טוב. אני מתכבד לפתוח את הישיבה הראשונה של הוועדה המסדרת לכנסת ה-18. בישיבה הקודמת השתתפו נציגי הסיעות וגיבשנו את ההצעה שאושרה על-ידי מליאת הכנסת ביום שני האחרון. </w:t>
      </w:r>
    </w:p>
    <w:p w14:paraId="20D8BDD8" w14:textId="77777777" w:rsidR="00A776AE" w:rsidRPr="00A776AE" w:rsidRDefault="00A776AE" w:rsidP="00A776AE">
      <w:pPr>
        <w:bidi/>
        <w:rPr>
          <w:rFonts w:cs="David" w:hint="cs"/>
          <w:rtl/>
        </w:rPr>
      </w:pPr>
    </w:p>
    <w:p w14:paraId="35F7C942" w14:textId="77777777" w:rsidR="00A776AE" w:rsidRPr="00A776AE" w:rsidRDefault="00A776AE" w:rsidP="00A776AE">
      <w:pPr>
        <w:bidi/>
        <w:ind w:firstLine="567"/>
        <w:rPr>
          <w:rFonts w:cs="David" w:hint="cs"/>
          <w:rtl/>
        </w:rPr>
      </w:pPr>
      <w:r w:rsidRPr="00A776AE">
        <w:rPr>
          <w:rFonts w:cs="David" w:hint="cs"/>
          <w:rtl/>
        </w:rPr>
        <w:t xml:space="preserve">על סדר-היום מספר נושאים. על-מנת שנוכל לדון בסעיף א' שעל סדר-היום אני רוצה להמתין לחברי צחי הנגבי. נתחיל בסעיף ב' בסדר-היום. בעניין זה אני מבקש מהגברת ארבל אסטרחן, היועצת המשפטית, להציג את הנושא. </w:t>
      </w:r>
    </w:p>
    <w:p w14:paraId="7DF0AEE2" w14:textId="77777777" w:rsidR="00A776AE" w:rsidRPr="00A776AE" w:rsidRDefault="00A776AE" w:rsidP="00A776AE">
      <w:pPr>
        <w:bidi/>
        <w:rPr>
          <w:rFonts w:cs="David" w:hint="cs"/>
          <w:rtl/>
        </w:rPr>
      </w:pPr>
    </w:p>
    <w:p w14:paraId="15720000" w14:textId="77777777" w:rsidR="00A776AE" w:rsidRPr="00A776AE" w:rsidRDefault="00A776AE" w:rsidP="00A776AE">
      <w:pPr>
        <w:bidi/>
        <w:rPr>
          <w:rFonts w:cs="David" w:hint="cs"/>
          <w:rtl/>
        </w:rPr>
      </w:pPr>
      <w:r w:rsidRPr="00A776AE">
        <w:rPr>
          <w:rFonts w:cs="David" w:hint="cs"/>
          <w:u w:val="single"/>
          <w:rtl/>
        </w:rPr>
        <w:t>ארבל אסטרחן:</w:t>
      </w:r>
    </w:p>
    <w:p w14:paraId="5176C90E" w14:textId="77777777" w:rsidR="00A776AE" w:rsidRPr="00A776AE" w:rsidRDefault="00A776AE" w:rsidP="00A776AE">
      <w:pPr>
        <w:bidi/>
        <w:rPr>
          <w:rFonts w:cs="David" w:hint="cs"/>
          <w:rtl/>
        </w:rPr>
      </w:pPr>
    </w:p>
    <w:p w14:paraId="550BFBBF" w14:textId="77777777" w:rsidR="00A776AE" w:rsidRPr="00A776AE" w:rsidRDefault="00A776AE" w:rsidP="00A776AE">
      <w:pPr>
        <w:bidi/>
        <w:ind w:firstLine="567"/>
        <w:rPr>
          <w:rFonts w:cs="David" w:hint="cs"/>
          <w:rtl/>
        </w:rPr>
      </w:pPr>
      <w:r w:rsidRPr="00A776AE">
        <w:rPr>
          <w:rFonts w:cs="David" w:hint="cs"/>
          <w:rtl/>
        </w:rPr>
        <w:t xml:space="preserve">מדובר בקביעת הוועדה שתדון בהארכת מצב החירום. אקדים ואומר שכידוע במדינה שורר מצב חירום מאז הקמתה. המשמעות של מצב החירום, או, בעצם, הנפקות של קביעה כזאת היא, שהממשלה יכולה לקבוע תקנות שעת-חירום. תקנות כאלה יכולות להפקיע או לשנות חקיקה קיימת של הכנסת. בנוסף, יש חוקים שתוקפם תלוי בקיומו של מצב החירום ויש חוקים שניתן להפעילם רק כשיש מצב חירום. </w:t>
      </w:r>
    </w:p>
    <w:p w14:paraId="47C5AA2C" w14:textId="77777777" w:rsidR="00A776AE" w:rsidRPr="00A776AE" w:rsidRDefault="00A776AE" w:rsidP="00A776AE">
      <w:pPr>
        <w:bidi/>
        <w:ind w:firstLine="567"/>
        <w:rPr>
          <w:rFonts w:cs="David" w:hint="cs"/>
          <w:rtl/>
        </w:rPr>
      </w:pPr>
    </w:p>
    <w:p w14:paraId="051E4762" w14:textId="77777777" w:rsidR="00A776AE" w:rsidRPr="00A776AE" w:rsidRDefault="00A776AE" w:rsidP="00A776AE">
      <w:pPr>
        <w:bidi/>
        <w:ind w:firstLine="567"/>
        <w:rPr>
          <w:rFonts w:cs="David" w:hint="cs"/>
          <w:rtl/>
        </w:rPr>
      </w:pPr>
      <w:r w:rsidRPr="00A776AE">
        <w:rPr>
          <w:rFonts w:cs="David" w:hint="cs"/>
          <w:rtl/>
        </w:rPr>
        <w:t xml:space="preserve">מדובר בנפקויות משמעויות ביותר ויש הטוענים שהן גם מאפשרות לפגוע ביחסים שבין הכנסת לממשלה, בסמכויות הכנסת ולפעמים בזכויות אדם. לכן יש כמה מנגנונים שנועדו להבטיח שהכרזה כזאת תיעשה לאחר שיקול דעת משמעותי. חוק-יסוד הממשלה קובע, שהכנסת יכולה, ביוזמתה או על פי הצעת הממשלה, להכריז על מצב חירום, כאשר היא רואה שיש במדינה מצב של חירום. כאמור, זה המצב שקיים מאז קום המדינה. עוד קובע חוק היסוד, שתוקף של הכרזה כזאת יהיה עד שנה. </w:t>
      </w:r>
    </w:p>
    <w:p w14:paraId="75A53591" w14:textId="77777777" w:rsidR="00A776AE" w:rsidRPr="00A776AE" w:rsidRDefault="00A776AE" w:rsidP="00A776AE">
      <w:pPr>
        <w:bidi/>
        <w:rPr>
          <w:rFonts w:cs="David" w:hint="cs"/>
          <w:rtl/>
        </w:rPr>
      </w:pPr>
    </w:p>
    <w:p w14:paraId="5E04FA01" w14:textId="77777777" w:rsidR="00A776AE" w:rsidRPr="00A776AE" w:rsidRDefault="00A776AE" w:rsidP="00A776AE">
      <w:pPr>
        <w:bidi/>
        <w:ind w:firstLine="567"/>
        <w:rPr>
          <w:rFonts w:cs="David" w:hint="cs"/>
          <w:rtl/>
        </w:rPr>
      </w:pPr>
      <w:r w:rsidRPr="00A776AE">
        <w:rPr>
          <w:rFonts w:cs="David" w:hint="cs"/>
          <w:rtl/>
        </w:rPr>
        <w:t xml:space="preserve">הסיבה שאנחנו מביאים כעת את הנושא לוועדה המסדרת היא, שההכרזה האחרונה של הכנסת, כפי שגם כתוב גם בדברי ההסבר בנוסח שמונח בפניכם, נעשתה במאי 2008 והיא פוקעת ב-31.3.2009, סוף החודש הזה. </w:t>
      </w:r>
    </w:p>
    <w:p w14:paraId="7FF7DBCA" w14:textId="77777777" w:rsidR="00A776AE" w:rsidRPr="00A776AE" w:rsidRDefault="00A776AE" w:rsidP="00A776AE">
      <w:pPr>
        <w:bidi/>
        <w:rPr>
          <w:rFonts w:cs="David" w:hint="cs"/>
          <w:rtl/>
        </w:rPr>
      </w:pPr>
    </w:p>
    <w:p w14:paraId="62B7D602" w14:textId="77777777" w:rsidR="00A776AE" w:rsidRPr="00A776AE" w:rsidRDefault="00A776AE" w:rsidP="00A776AE">
      <w:pPr>
        <w:bidi/>
        <w:rPr>
          <w:rFonts w:cs="David" w:hint="cs"/>
          <w:rtl/>
        </w:rPr>
      </w:pPr>
      <w:r w:rsidRPr="00A776AE">
        <w:rPr>
          <w:rFonts w:cs="David" w:hint="cs"/>
          <w:rtl/>
        </w:rPr>
        <w:tab/>
        <w:t xml:space="preserve">תקנון הכנסת קובע שכדי לחזור ולהכריז על מצב חירום לפי בקשת הממשלה, שזאת הסיטואציה שבה אנחנו נמצאים כעת </w:t>
      </w:r>
      <w:r w:rsidRPr="00A776AE">
        <w:rPr>
          <w:rFonts w:cs="David"/>
          <w:rtl/>
        </w:rPr>
        <w:t>–</w:t>
      </w:r>
      <w:r w:rsidRPr="00A776AE">
        <w:rPr>
          <w:rFonts w:cs="David" w:hint="cs"/>
          <w:rtl/>
        </w:rPr>
        <w:t xml:space="preserve"> הממשלה הגישה בקשה להאריך את מצב החירום </w:t>
      </w:r>
      <w:r w:rsidRPr="00A776AE">
        <w:rPr>
          <w:rFonts w:cs="David"/>
          <w:rtl/>
        </w:rPr>
        <w:t>–</w:t>
      </w:r>
      <w:r w:rsidRPr="00A776AE">
        <w:rPr>
          <w:rFonts w:cs="David" w:hint="cs"/>
          <w:rtl/>
        </w:rPr>
        <w:t xml:space="preserve"> יש להעביר את הנושא לוועדה משותפת של ועדת החוץ והביטחון וועדת החוקה חוק ומשפט, שצריכה, על פי התקנון, לבחון את הצורך לחזור ולהכריז על מצב חירום ולהביא בפני הכנסת המלצות, לא יאוחר מ-14 ימים לפני תום מצב החירום. </w:t>
      </w:r>
    </w:p>
    <w:p w14:paraId="4199EDDB" w14:textId="77777777" w:rsidR="00A776AE" w:rsidRPr="00A776AE" w:rsidRDefault="00A776AE" w:rsidP="00A776AE">
      <w:pPr>
        <w:bidi/>
        <w:rPr>
          <w:rFonts w:cs="David" w:hint="cs"/>
          <w:rtl/>
        </w:rPr>
      </w:pPr>
    </w:p>
    <w:p w14:paraId="4946D050" w14:textId="77777777" w:rsidR="00A776AE" w:rsidRPr="00A776AE" w:rsidRDefault="00A776AE" w:rsidP="00A776AE">
      <w:pPr>
        <w:bidi/>
        <w:ind w:firstLine="567"/>
        <w:rPr>
          <w:rFonts w:cs="David" w:hint="cs"/>
          <w:rtl/>
        </w:rPr>
      </w:pPr>
      <w:r w:rsidRPr="00A776AE">
        <w:rPr>
          <w:rFonts w:cs="David" w:hint="cs"/>
          <w:rtl/>
        </w:rPr>
        <w:t xml:space="preserve">בעצם, צריך להביא את ההמלצות לכנסת עד אמצע מרץ כי מצב החירום פוקע בסוף מרץ.  כידוע, אין לנו כרגע ועדת חוקה. הרעיון של הוועדה המשותפת הוא, כמובן, שיידונו גם הנושאים הביטחוניים, אבל יידונו גם ההשלכות על זכויות אדם, היחסים בין הרשויות וכדומה. </w:t>
      </w:r>
    </w:p>
    <w:p w14:paraId="3CB25A2A" w14:textId="77777777" w:rsidR="00A776AE" w:rsidRPr="00A776AE" w:rsidRDefault="00A776AE" w:rsidP="00A776AE">
      <w:pPr>
        <w:bidi/>
        <w:ind w:firstLine="567"/>
        <w:rPr>
          <w:rFonts w:cs="David" w:hint="cs"/>
          <w:rtl/>
        </w:rPr>
      </w:pPr>
    </w:p>
    <w:p w14:paraId="2139D394" w14:textId="77777777" w:rsidR="00A776AE" w:rsidRPr="00A776AE" w:rsidRDefault="00A776AE" w:rsidP="00A776AE">
      <w:pPr>
        <w:bidi/>
        <w:ind w:firstLine="567"/>
        <w:rPr>
          <w:rFonts w:cs="David" w:hint="cs"/>
          <w:rtl/>
        </w:rPr>
      </w:pPr>
      <w:r w:rsidRPr="00A776AE">
        <w:rPr>
          <w:rFonts w:cs="David" w:hint="cs"/>
          <w:rtl/>
        </w:rPr>
        <w:t xml:space="preserve">במצב המיוחד הזה, שבו אין ועדת חוקה ולכן לא ניתן להקים את הוועדה המשותפת, הנוסח שמונח בפניכם מציע שהוועדה המסדרת תקבע, לפי סעיף 147 לתקנון, שהוא הסעיף שבא לסייע כאשר יש נושא שאין עליו תשובה בתקנון כדלהלן: "שאלה הנוגעת לדיוני הכנסת שאין לה הוראה בתקנון, תחליט בה ועדת הכנסת והחלטתה תהיה תקדים מחייב". </w:t>
      </w:r>
    </w:p>
    <w:p w14:paraId="427691D5" w14:textId="77777777" w:rsidR="00A776AE" w:rsidRPr="00A776AE" w:rsidRDefault="00A776AE" w:rsidP="00A776AE">
      <w:pPr>
        <w:bidi/>
        <w:ind w:firstLine="567"/>
        <w:rPr>
          <w:rFonts w:cs="David" w:hint="cs"/>
          <w:rtl/>
        </w:rPr>
      </w:pPr>
    </w:p>
    <w:p w14:paraId="59C573A4" w14:textId="77777777" w:rsidR="00A776AE" w:rsidRPr="00A776AE" w:rsidRDefault="00A776AE" w:rsidP="00A776AE">
      <w:pPr>
        <w:bidi/>
        <w:ind w:firstLine="567"/>
        <w:rPr>
          <w:rFonts w:cs="David" w:hint="cs"/>
          <w:rtl/>
        </w:rPr>
      </w:pPr>
      <w:r w:rsidRPr="00A776AE">
        <w:rPr>
          <w:rFonts w:cs="David" w:hint="cs"/>
          <w:rtl/>
        </w:rPr>
        <w:t xml:space="preserve">בנעלי ועדת הכנסת תבוא הוועדה המסדרת ומוצע שהיא תקבע שכאשר הממשלה מבקשת מהכנסת לחזור ולהכריז על מצב חירום ואין אפשרות להקים את הוועדה המשותפת בגלל שאין ועדת חוקה קבועה, בסיטואציה הזאת, הסמכות לדון בנושא הארכת מצב החירום תהיה בידי ועדת החוץ והביטחון בלבד. </w:t>
      </w:r>
    </w:p>
    <w:p w14:paraId="06F23D90" w14:textId="77777777" w:rsidR="00A776AE" w:rsidRDefault="00A776AE" w:rsidP="00A776AE">
      <w:pPr>
        <w:bidi/>
        <w:rPr>
          <w:rFonts w:cs="David" w:hint="cs"/>
          <w:rtl/>
        </w:rPr>
      </w:pPr>
    </w:p>
    <w:p w14:paraId="16306EC5" w14:textId="77777777" w:rsidR="00A776AE" w:rsidRDefault="00A776AE" w:rsidP="00A776AE">
      <w:pPr>
        <w:bidi/>
        <w:rPr>
          <w:rFonts w:cs="David" w:hint="cs"/>
          <w:rtl/>
        </w:rPr>
      </w:pPr>
    </w:p>
    <w:p w14:paraId="5B162A8C" w14:textId="77777777" w:rsidR="00A776AE" w:rsidRDefault="00A776AE" w:rsidP="00A776AE">
      <w:pPr>
        <w:bidi/>
        <w:rPr>
          <w:rFonts w:cs="David" w:hint="cs"/>
          <w:rtl/>
        </w:rPr>
      </w:pPr>
    </w:p>
    <w:p w14:paraId="7C6B126D" w14:textId="77777777" w:rsidR="00A776AE" w:rsidRDefault="00A776AE" w:rsidP="00A776AE">
      <w:pPr>
        <w:bidi/>
        <w:rPr>
          <w:rFonts w:cs="David" w:hint="cs"/>
          <w:rtl/>
        </w:rPr>
      </w:pPr>
    </w:p>
    <w:p w14:paraId="32AECA12" w14:textId="77777777" w:rsidR="00A776AE" w:rsidRDefault="00A776AE" w:rsidP="00A776AE">
      <w:pPr>
        <w:bidi/>
        <w:rPr>
          <w:rFonts w:cs="David" w:hint="cs"/>
          <w:rtl/>
        </w:rPr>
      </w:pPr>
    </w:p>
    <w:p w14:paraId="768AF2B9" w14:textId="77777777" w:rsidR="00A776AE" w:rsidRPr="00A776AE" w:rsidRDefault="00A776AE" w:rsidP="00A776AE">
      <w:pPr>
        <w:bidi/>
        <w:rPr>
          <w:rFonts w:cs="David" w:hint="cs"/>
          <w:rtl/>
        </w:rPr>
      </w:pPr>
    </w:p>
    <w:p w14:paraId="4B8E8969" w14:textId="77777777" w:rsidR="00A776AE" w:rsidRPr="00A776AE" w:rsidRDefault="00A776AE" w:rsidP="00A776AE">
      <w:pPr>
        <w:bidi/>
        <w:rPr>
          <w:rFonts w:cs="David" w:hint="cs"/>
          <w:rtl/>
        </w:rPr>
      </w:pPr>
      <w:proofErr w:type="spellStart"/>
      <w:r w:rsidRPr="00A776AE">
        <w:rPr>
          <w:rFonts w:cs="David" w:hint="cs"/>
          <w:u w:val="single"/>
          <w:rtl/>
        </w:rPr>
        <w:t>היו</w:t>
      </w:r>
      <w:r w:rsidRPr="00A776AE">
        <w:rPr>
          <w:rFonts w:cs="David"/>
          <w:u w:val="single"/>
          <w:rtl/>
        </w:rPr>
        <w:t>”</w:t>
      </w:r>
      <w:r w:rsidRPr="00A776AE">
        <w:rPr>
          <w:rFonts w:cs="David" w:hint="cs"/>
          <w:u w:val="single"/>
          <w:rtl/>
        </w:rPr>
        <w:t>ר</w:t>
      </w:r>
      <w:proofErr w:type="spellEnd"/>
      <w:r w:rsidRPr="00A776AE">
        <w:rPr>
          <w:rFonts w:cs="David" w:hint="cs"/>
          <w:u w:val="single"/>
          <w:rtl/>
        </w:rPr>
        <w:t xml:space="preserve"> גדעון סער:</w:t>
      </w:r>
    </w:p>
    <w:p w14:paraId="363A51B2" w14:textId="77777777" w:rsidR="00A776AE" w:rsidRPr="00A776AE" w:rsidRDefault="00A776AE" w:rsidP="00A776AE">
      <w:pPr>
        <w:bidi/>
        <w:rPr>
          <w:rFonts w:cs="David" w:hint="cs"/>
          <w:rtl/>
        </w:rPr>
      </w:pPr>
    </w:p>
    <w:p w14:paraId="765CD741" w14:textId="77777777" w:rsidR="00A776AE" w:rsidRPr="00A776AE" w:rsidRDefault="00A776AE" w:rsidP="00A776AE">
      <w:pPr>
        <w:bidi/>
        <w:ind w:firstLine="567"/>
        <w:rPr>
          <w:rFonts w:cs="David" w:hint="cs"/>
          <w:rtl/>
        </w:rPr>
      </w:pPr>
      <w:r w:rsidRPr="00A776AE">
        <w:rPr>
          <w:rFonts w:cs="David" w:hint="cs"/>
          <w:rtl/>
        </w:rPr>
        <w:t xml:space="preserve">את יודעת שנטיתי לתמוך בבקשה, מהטעמים שציינת. אם יש זמן עד ה-31 למרץ - - - </w:t>
      </w:r>
    </w:p>
    <w:p w14:paraId="62BABE4A" w14:textId="77777777" w:rsidR="00A776AE" w:rsidRPr="00A776AE" w:rsidRDefault="00A776AE" w:rsidP="00A776AE">
      <w:pPr>
        <w:bidi/>
        <w:rPr>
          <w:rFonts w:cs="David" w:hint="cs"/>
          <w:rtl/>
        </w:rPr>
      </w:pPr>
    </w:p>
    <w:p w14:paraId="31230975" w14:textId="77777777" w:rsidR="00A776AE" w:rsidRPr="00A776AE" w:rsidRDefault="00A776AE" w:rsidP="00A776AE">
      <w:pPr>
        <w:bidi/>
        <w:rPr>
          <w:rFonts w:cs="David" w:hint="cs"/>
          <w:u w:val="single"/>
          <w:rtl/>
        </w:rPr>
      </w:pPr>
      <w:r w:rsidRPr="00A776AE">
        <w:rPr>
          <w:rFonts w:cs="David" w:hint="cs"/>
          <w:u w:val="single"/>
          <w:rtl/>
        </w:rPr>
        <w:t>ארבל אסטרחן:</w:t>
      </w:r>
    </w:p>
    <w:p w14:paraId="282E888D" w14:textId="77777777" w:rsidR="00A776AE" w:rsidRPr="00A776AE" w:rsidRDefault="00A776AE" w:rsidP="00A776AE">
      <w:pPr>
        <w:bidi/>
        <w:rPr>
          <w:rFonts w:cs="David" w:hint="cs"/>
          <w:rtl/>
        </w:rPr>
      </w:pPr>
    </w:p>
    <w:p w14:paraId="1C3941CC" w14:textId="77777777" w:rsidR="00A776AE" w:rsidRPr="00A776AE" w:rsidRDefault="00A776AE" w:rsidP="00A776AE">
      <w:pPr>
        <w:bidi/>
        <w:rPr>
          <w:rFonts w:cs="David" w:hint="cs"/>
          <w:rtl/>
        </w:rPr>
      </w:pPr>
      <w:r w:rsidRPr="00A776AE">
        <w:rPr>
          <w:rFonts w:cs="David" w:hint="cs"/>
          <w:rtl/>
        </w:rPr>
        <w:tab/>
        <w:t xml:space="preserve">כפי שאמרתי, הוועדה המשותפת צריכה להביא את המלצותיה בפני הכנסת שבועיים לפני תום מצב החירום. </w:t>
      </w:r>
    </w:p>
    <w:p w14:paraId="5B9DE7E7" w14:textId="77777777" w:rsidR="00A776AE" w:rsidRPr="00A776AE" w:rsidRDefault="00A776AE" w:rsidP="00A776AE">
      <w:pPr>
        <w:bidi/>
        <w:rPr>
          <w:rFonts w:cs="David" w:hint="cs"/>
          <w:rtl/>
        </w:rPr>
      </w:pPr>
      <w:r w:rsidRPr="00A776AE">
        <w:rPr>
          <w:rFonts w:cs="David" w:hint="cs"/>
          <w:rtl/>
        </w:rPr>
        <w:tab/>
      </w:r>
    </w:p>
    <w:p w14:paraId="53D67CFB" w14:textId="77777777" w:rsidR="00A776AE" w:rsidRPr="00A776AE" w:rsidRDefault="00A776AE" w:rsidP="00A776AE">
      <w:pPr>
        <w:bidi/>
        <w:rPr>
          <w:rFonts w:cs="David" w:hint="cs"/>
          <w:rtl/>
        </w:rPr>
      </w:pPr>
      <w:r w:rsidRPr="00A776AE">
        <w:rPr>
          <w:rFonts w:cs="David" w:hint="cs"/>
          <w:u w:val="single"/>
          <w:rtl/>
        </w:rPr>
        <w:t>אורית נוקד</w:t>
      </w:r>
      <w:r w:rsidRPr="00A776AE">
        <w:rPr>
          <w:rFonts w:cs="David" w:hint="cs"/>
          <w:rtl/>
        </w:rPr>
        <w:t>:</w:t>
      </w:r>
    </w:p>
    <w:p w14:paraId="668590E2" w14:textId="77777777" w:rsidR="00A776AE" w:rsidRPr="00A776AE" w:rsidRDefault="00A776AE" w:rsidP="00A776AE">
      <w:pPr>
        <w:bidi/>
        <w:rPr>
          <w:rFonts w:cs="David" w:hint="cs"/>
          <w:rtl/>
        </w:rPr>
      </w:pPr>
    </w:p>
    <w:p w14:paraId="2D1416ED" w14:textId="77777777" w:rsidR="00A776AE" w:rsidRPr="00A776AE" w:rsidRDefault="00A776AE" w:rsidP="00A776AE">
      <w:pPr>
        <w:bidi/>
        <w:ind w:firstLine="567"/>
        <w:rPr>
          <w:rFonts w:cs="David" w:hint="cs"/>
          <w:rtl/>
        </w:rPr>
      </w:pPr>
      <w:r w:rsidRPr="00A776AE">
        <w:rPr>
          <w:rFonts w:cs="David" w:hint="cs"/>
          <w:rtl/>
        </w:rPr>
        <w:t xml:space="preserve">האם אי אפשר לקצר את המועד? נראה לי שזה עדיף. אני חושבת שחשוב שוועדת החוקה שתקום כן תדון בנושא הזה. </w:t>
      </w:r>
    </w:p>
    <w:p w14:paraId="76C0605B" w14:textId="77777777" w:rsidR="00A776AE" w:rsidRPr="00A776AE" w:rsidRDefault="00A776AE" w:rsidP="00A776AE">
      <w:pPr>
        <w:bidi/>
        <w:rPr>
          <w:rFonts w:cs="David" w:hint="cs"/>
          <w:rtl/>
        </w:rPr>
      </w:pPr>
    </w:p>
    <w:p w14:paraId="4D3D703B" w14:textId="77777777" w:rsidR="00A776AE" w:rsidRPr="00A776AE" w:rsidRDefault="00A776AE" w:rsidP="00A776AE">
      <w:pPr>
        <w:bidi/>
        <w:rPr>
          <w:rFonts w:cs="David" w:hint="cs"/>
          <w:u w:val="single"/>
          <w:rtl/>
        </w:rPr>
      </w:pPr>
      <w:r w:rsidRPr="00A776AE">
        <w:rPr>
          <w:rFonts w:cs="David" w:hint="cs"/>
          <w:u w:val="single"/>
          <w:rtl/>
        </w:rPr>
        <w:t>ארבל אסטרחן:</w:t>
      </w:r>
    </w:p>
    <w:p w14:paraId="490753EF" w14:textId="77777777" w:rsidR="00A776AE" w:rsidRPr="00A776AE" w:rsidRDefault="00A776AE" w:rsidP="00A776AE">
      <w:pPr>
        <w:bidi/>
        <w:rPr>
          <w:rFonts w:cs="David" w:hint="cs"/>
          <w:rtl/>
        </w:rPr>
      </w:pPr>
    </w:p>
    <w:p w14:paraId="392BE31F" w14:textId="77777777" w:rsidR="00A776AE" w:rsidRPr="00A776AE" w:rsidRDefault="00A776AE" w:rsidP="00A776AE">
      <w:pPr>
        <w:bidi/>
        <w:rPr>
          <w:rFonts w:cs="David" w:hint="cs"/>
          <w:rtl/>
        </w:rPr>
      </w:pPr>
      <w:r w:rsidRPr="00A776AE">
        <w:rPr>
          <w:rFonts w:cs="David" w:hint="cs"/>
          <w:rtl/>
        </w:rPr>
        <w:tab/>
        <w:t xml:space="preserve"> השאלה היא, איפה משנים את האיזון? האם זה יהיה עם ועדת החוקה או לקצר את המועד? הרעיון של 14 הימים הוא, גם שתהיה בפני חברי הכנסת במליאה האפשרות לבחון את הנושא. כמו שאמרתי, הרעיון הוא שיכריזו על מצב חירום באמת כאשר המצב נדרש. </w:t>
      </w:r>
    </w:p>
    <w:p w14:paraId="63B4FA4B" w14:textId="77777777" w:rsidR="00A776AE" w:rsidRPr="00A776AE" w:rsidRDefault="00A776AE" w:rsidP="00A776AE">
      <w:pPr>
        <w:bidi/>
        <w:rPr>
          <w:rFonts w:cs="David" w:hint="cs"/>
          <w:rtl/>
        </w:rPr>
      </w:pPr>
    </w:p>
    <w:p w14:paraId="30F30DE0" w14:textId="77777777" w:rsidR="00A776AE" w:rsidRPr="00A776AE" w:rsidRDefault="00A776AE" w:rsidP="00A776AE">
      <w:pPr>
        <w:bidi/>
        <w:ind w:firstLine="567"/>
        <w:rPr>
          <w:rFonts w:cs="David" w:hint="cs"/>
          <w:rtl/>
        </w:rPr>
      </w:pPr>
      <w:r w:rsidRPr="00A776AE">
        <w:rPr>
          <w:rFonts w:cs="David" w:hint="cs"/>
          <w:rtl/>
        </w:rPr>
        <w:t xml:space="preserve">אזכיר שמזה כמה שנים תלויה ועומדת בבג"צ עתירה גדולה בנושא הזה. בעבר היו גם פסקי-דין שביקרו את הנושא הזה. הרעיון הוא, שכל חברי הכנסת יוכלו לבחון את הנושא לעומקו. אפשר להחליט על קיצור התקופה של ה- 14 היום. </w:t>
      </w:r>
    </w:p>
    <w:p w14:paraId="77682329" w14:textId="77777777" w:rsidR="00A776AE" w:rsidRPr="00A776AE" w:rsidRDefault="00A776AE" w:rsidP="00A776AE">
      <w:pPr>
        <w:bidi/>
        <w:rPr>
          <w:rFonts w:cs="David" w:hint="cs"/>
          <w:rtl/>
        </w:rPr>
      </w:pPr>
    </w:p>
    <w:p w14:paraId="7119E576"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0984CC97" w14:textId="77777777" w:rsidR="00A776AE" w:rsidRPr="00A776AE" w:rsidRDefault="00A776AE" w:rsidP="00A776AE">
      <w:pPr>
        <w:bidi/>
        <w:rPr>
          <w:rFonts w:cs="David" w:hint="cs"/>
          <w:rtl/>
        </w:rPr>
      </w:pPr>
    </w:p>
    <w:p w14:paraId="46A985E9" w14:textId="77777777" w:rsidR="00A776AE" w:rsidRPr="00A776AE" w:rsidRDefault="00A776AE" w:rsidP="00A776AE">
      <w:pPr>
        <w:bidi/>
        <w:rPr>
          <w:rFonts w:cs="David" w:hint="cs"/>
          <w:rtl/>
        </w:rPr>
      </w:pPr>
      <w:r w:rsidRPr="00A776AE">
        <w:rPr>
          <w:rFonts w:cs="David" w:hint="cs"/>
          <w:rtl/>
        </w:rPr>
        <w:tab/>
        <w:t xml:space="preserve"> איפה היא מעוגנת?</w:t>
      </w:r>
    </w:p>
    <w:p w14:paraId="7083194D" w14:textId="77777777" w:rsidR="00A776AE" w:rsidRPr="00A776AE" w:rsidRDefault="00A776AE" w:rsidP="00A776AE">
      <w:pPr>
        <w:bidi/>
        <w:rPr>
          <w:rFonts w:cs="David" w:hint="cs"/>
          <w:rtl/>
        </w:rPr>
      </w:pPr>
    </w:p>
    <w:p w14:paraId="706EA11F" w14:textId="77777777" w:rsidR="00A776AE" w:rsidRPr="00A776AE" w:rsidRDefault="00A776AE" w:rsidP="00A776AE">
      <w:pPr>
        <w:bidi/>
        <w:rPr>
          <w:rFonts w:cs="David" w:hint="cs"/>
          <w:u w:val="single"/>
          <w:rtl/>
        </w:rPr>
      </w:pPr>
      <w:r w:rsidRPr="00A776AE">
        <w:rPr>
          <w:rFonts w:cs="David" w:hint="cs"/>
          <w:u w:val="single"/>
          <w:rtl/>
        </w:rPr>
        <w:t>דוד רותם:</w:t>
      </w:r>
    </w:p>
    <w:p w14:paraId="5F280FBB" w14:textId="77777777" w:rsidR="00A776AE" w:rsidRPr="00A776AE" w:rsidRDefault="00A776AE" w:rsidP="00A776AE">
      <w:pPr>
        <w:bidi/>
        <w:rPr>
          <w:rFonts w:cs="David" w:hint="cs"/>
          <w:u w:val="single"/>
          <w:rtl/>
        </w:rPr>
      </w:pPr>
    </w:p>
    <w:p w14:paraId="1EF06150" w14:textId="77777777" w:rsidR="00A776AE" w:rsidRPr="00A776AE" w:rsidRDefault="00A776AE" w:rsidP="00A776AE">
      <w:pPr>
        <w:bidi/>
        <w:rPr>
          <w:rFonts w:cs="David" w:hint="cs"/>
          <w:rtl/>
        </w:rPr>
      </w:pPr>
      <w:r w:rsidRPr="00A776AE">
        <w:rPr>
          <w:rFonts w:cs="David" w:hint="cs"/>
          <w:rtl/>
        </w:rPr>
        <w:tab/>
        <w:t xml:space="preserve">בחוק יסוד. </w:t>
      </w:r>
    </w:p>
    <w:p w14:paraId="06D1EE84" w14:textId="77777777" w:rsidR="00A776AE" w:rsidRPr="00A776AE" w:rsidRDefault="00A776AE" w:rsidP="00A776AE">
      <w:pPr>
        <w:bidi/>
        <w:rPr>
          <w:rFonts w:cs="David" w:hint="cs"/>
          <w:rtl/>
        </w:rPr>
      </w:pPr>
    </w:p>
    <w:p w14:paraId="3EB7F720" w14:textId="77777777" w:rsidR="00A776AE" w:rsidRPr="00A776AE" w:rsidRDefault="00A776AE" w:rsidP="00A776AE">
      <w:pPr>
        <w:bidi/>
        <w:rPr>
          <w:rFonts w:cs="David" w:hint="cs"/>
          <w:u w:val="single"/>
          <w:rtl/>
        </w:rPr>
      </w:pPr>
      <w:r w:rsidRPr="00A776AE">
        <w:rPr>
          <w:rFonts w:cs="David" w:hint="cs"/>
          <w:u w:val="single"/>
          <w:rtl/>
        </w:rPr>
        <w:t>ארבל אסטרחן:</w:t>
      </w:r>
    </w:p>
    <w:p w14:paraId="329050CE" w14:textId="77777777" w:rsidR="00A776AE" w:rsidRPr="00A776AE" w:rsidRDefault="00A776AE" w:rsidP="00A776AE">
      <w:pPr>
        <w:bidi/>
        <w:rPr>
          <w:rFonts w:cs="David" w:hint="cs"/>
          <w:rtl/>
        </w:rPr>
      </w:pPr>
    </w:p>
    <w:p w14:paraId="6578C1EE" w14:textId="77777777" w:rsidR="00A776AE" w:rsidRPr="00A776AE" w:rsidRDefault="00A776AE" w:rsidP="00A776AE">
      <w:pPr>
        <w:bidi/>
        <w:rPr>
          <w:rFonts w:cs="David" w:hint="cs"/>
          <w:rtl/>
        </w:rPr>
      </w:pPr>
      <w:r w:rsidRPr="00A776AE">
        <w:rPr>
          <w:rFonts w:cs="David" w:hint="cs"/>
          <w:rtl/>
        </w:rPr>
        <w:tab/>
        <w:t xml:space="preserve">לא. ה-14 ימים זה בתקנון. </w:t>
      </w:r>
    </w:p>
    <w:p w14:paraId="64B4B228" w14:textId="77777777" w:rsidR="00A776AE" w:rsidRPr="00A776AE" w:rsidRDefault="00A776AE" w:rsidP="00A776AE">
      <w:pPr>
        <w:bidi/>
        <w:rPr>
          <w:rFonts w:cs="David" w:hint="cs"/>
          <w:rtl/>
        </w:rPr>
      </w:pPr>
    </w:p>
    <w:p w14:paraId="03239B8D"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08131CBC" w14:textId="77777777" w:rsidR="00A776AE" w:rsidRPr="00A776AE" w:rsidRDefault="00A776AE" w:rsidP="00A776AE">
      <w:pPr>
        <w:bidi/>
        <w:rPr>
          <w:rFonts w:cs="David" w:hint="cs"/>
          <w:rtl/>
        </w:rPr>
      </w:pPr>
    </w:p>
    <w:p w14:paraId="604207BA" w14:textId="77777777" w:rsidR="00A776AE" w:rsidRPr="00A776AE" w:rsidRDefault="00A776AE" w:rsidP="00A776AE">
      <w:pPr>
        <w:bidi/>
        <w:rPr>
          <w:rFonts w:cs="David" w:hint="cs"/>
          <w:rtl/>
        </w:rPr>
      </w:pPr>
      <w:r w:rsidRPr="00A776AE">
        <w:rPr>
          <w:rFonts w:cs="David" w:hint="cs"/>
          <w:rtl/>
        </w:rPr>
        <w:tab/>
        <w:t>האם הפרוצדורה המחייבת היא שזה יעבור אישור מליאה ואחר-כך עובר לוועדה?</w:t>
      </w:r>
    </w:p>
    <w:p w14:paraId="602F5A94" w14:textId="77777777" w:rsidR="00A776AE" w:rsidRPr="00A776AE" w:rsidRDefault="00A776AE" w:rsidP="00A776AE">
      <w:pPr>
        <w:bidi/>
        <w:rPr>
          <w:rFonts w:cs="David" w:hint="cs"/>
          <w:rtl/>
        </w:rPr>
      </w:pPr>
    </w:p>
    <w:p w14:paraId="13B2BF87" w14:textId="77777777" w:rsidR="00A776AE" w:rsidRPr="00A776AE" w:rsidRDefault="00A776AE" w:rsidP="00A776AE">
      <w:pPr>
        <w:bidi/>
        <w:rPr>
          <w:rFonts w:cs="David" w:hint="cs"/>
          <w:u w:val="single"/>
          <w:rtl/>
        </w:rPr>
      </w:pPr>
      <w:r w:rsidRPr="00A776AE">
        <w:rPr>
          <w:rFonts w:cs="David" w:hint="cs"/>
          <w:u w:val="single"/>
          <w:rtl/>
        </w:rPr>
        <w:t>ארבל אסטרחן:</w:t>
      </w:r>
    </w:p>
    <w:p w14:paraId="4B6A56C3" w14:textId="77777777" w:rsidR="00A776AE" w:rsidRPr="00A776AE" w:rsidRDefault="00A776AE" w:rsidP="00A776AE">
      <w:pPr>
        <w:bidi/>
        <w:rPr>
          <w:rFonts w:cs="David" w:hint="cs"/>
          <w:rtl/>
        </w:rPr>
      </w:pPr>
    </w:p>
    <w:p w14:paraId="498F63EF" w14:textId="77777777" w:rsidR="00A776AE" w:rsidRPr="00A776AE" w:rsidRDefault="00A776AE" w:rsidP="00A776AE">
      <w:pPr>
        <w:bidi/>
        <w:rPr>
          <w:rFonts w:cs="David" w:hint="cs"/>
          <w:rtl/>
        </w:rPr>
      </w:pPr>
      <w:r w:rsidRPr="00A776AE">
        <w:rPr>
          <w:rFonts w:cs="David" w:hint="cs"/>
          <w:rtl/>
        </w:rPr>
        <w:tab/>
        <w:t xml:space="preserve">לא. קודם בוועדה ואחר-כך יו"ר הוועדה מציג את זה בפני המליאה. </w:t>
      </w:r>
    </w:p>
    <w:p w14:paraId="1CF9B3A6" w14:textId="77777777" w:rsidR="00A776AE" w:rsidRPr="00A776AE" w:rsidRDefault="00A776AE" w:rsidP="00A776AE">
      <w:pPr>
        <w:bidi/>
        <w:rPr>
          <w:rFonts w:cs="David" w:hint="cs"/>
          <w:rtl/>
        </w:rPr>
      </w:pPr>
    </w:p>
    <w:p w14:paraId="326DA965" w14:textId="77777777" w:rsidR="00A776AE" w:rsidRPr="00A776AE" w:rsidRDefault="00A776AE" w:rsidP="00A776AE">
      <w:pPr>
        <w:bidi/>
        <w:rPr>
          <w:rFonts w:cs="David" w:hint="cs"/>
          <w:rtl/>
        </w:rPr>
      </w:pPr>
      <w:r w:rsidRPr="00A776AE">
        <w:rPr>
          <w:rFonts w:cs="David" w:hint="cs"/>
          <w:rtl/>
        </w:rPr>
        <w:tab/>
        <w:t xml:space="preserve">אני רוצה להציע עוד דבר אותו הזכיר חבר הכנסת רותם. הוועדה יכולה לקבוע שבסיטואציה המיוחדת הזאת, שבה מסמיכים רק את ועדת החוץ והביטחון, תקופת ההכרזה תהיה פחות משנה, למשל 4 חודשים או עד סוף הכנס. </w:t>
      </w:r>
    </w:p>
    <w:p w14:paraId="3408431C" w14:textId="77777777" w:rsidR="00A776AE" w:rsidRPr="00A776AE" w:rsidRDefault="00A776AE" w:rsidP="00A776AE">
      <w:pPr>
        <w:bidi/>
        <w:rPr>
          <w:rFonts w:cs="David" w:hint="cs"/>
          <w:rtl/>
        </w:rPr>
      </w:pPr>
    </w:p>
    <w:p w14:paraId="3C036496" w14:textId="77777777" w:rsidR="00A776AE" w:rsidRPr="00A776AE" w:rsidRDefault="00A776AE" w:rsidP="00A776AE">
      <w:pPr>
        <w:bidi/>
        <w:rPr>
          <w:rFonts w:cs="David" w:hint="cs"/>
          <w:rtl/>
        </w:rPr>
      </w:pPr>
      <w:r w:rsidRPr="00A776AE">
        <w:rPr>
          <w:rFonts w:cs="David" w:hint="cs"/>
          <w:u w:val="single"/>
          <w:rtl/>
        </w:rPr>
        <w:t>דוד רותם:</w:t>
      </w:r>
    </w:p>
    <w:p w14:paraId="6936990B" w14:textId="77777777" w:rsidR="00A776AE" w:rsidRPr="00A776AE" w:rsidRDefault="00A776AE" w:rsidP="00A776AE">
      <w:pPr>
        <w:bidi/>
        <w:rPr>
          <w:rFonts w:cs="David" w:hint="cs"/>
          <w:rtl/>
        </w:rPr>
      </w:pPr>
    </w:p>
    <w:p w14:paraId="6E9A30EE" w14:textId="77777777" w:rsidR="00A776AE" w:rsidRPr="00A776AE" w:rsidRDefault="00A776AE" w:rsidP="00A776AE">
      <w:pPr>
        <w:bidi/>
        <w:rPr>
          <w:rFonts w:cs="David" w:hint="cs"/>
          <w:rtl/>
        </w:rPr>
      </w:pPr>
      <w:r w:rsidRPr="00A776AE">
        <w:rPr>
          <w:rFonts w:cs="David" w:hint="cs"/>
          <w:rtl/>
        </w:rPr>
        <w:tab/>
        <w:t xml:space="preserve">צריך שמצב החירום יעמוד בתוקפו עד 45 יום לאחר כינונן של הוועדות. צריך שיהיה דיון רציני בעניין. </w:t>
      </w:r>
    </w:p>
    <w:p w14:paraId="2C5416EB" w14:textId="77777777" w:rsidR="00A776AE" w:rsidRDefault="00A776AE" w:rsidP="00A776AE">
      <w:pPr>
        <w:bidi/>
        <w:rPr>
          <w:rFonts w:cs="David" w:hint="cs"/>
          <w:rtl/>
        </w:rPr>
      </w:pPr>
    </w:p>
    <w:p w14:paraId="310003F9" w14:textId="77777777" w:rsidR="00A776AE" w:rsidRDefault="00A776AE" w:rsidP="00A776AE">
      <w:pPr>
        <w:bidi/>
        <w:rPr>
          <w:rFonts w:cs="David" w:hint="cs"/>
          <w:rtl/>
        </w:rPr>
      </w:pPr>
    </w:p>
    <w:p w14:paraId="68A52FB0" w14:textId="77777777" w:rsidR="00A776AE" w:rsidRDefault="00A776AE" w:rsidP="00A776AE">
      <w:pPr>
        <w:bidi/>
        <w:rPr>
          <w:rFonts w:cs="David" w:hint="cs"/>
          <w:rtl/>
        </w:rPr>
      </w:pPr>
    </w:p>
    <w:p w14:paraId="242350AD" w14:textId="77777777" w:rsidR="00A776AE" w:rsidRDefault="00A776AE" w:rsidP="00A776AE">
      <w:pPr>
        <w:bidi/>
        <w:rPr>
          <w:rFonts w:cs="David" w:hint="cs"/>
          <w:rtl/>
        </w:rPr>
      </w:pPr>
    </w:p>
    <w:p w14:paraId="79DAB93D" w14:textId="77777777" w:rsidR="00A776AE" w:rsidRDefault="00A776AE" w:rsidP="00A776AE">
      <w:pPr>
        <w:bidi/>
        <w:rPr>
          <w:rFonts w:cs="David" w:hint="cs"/>
          <w:rtl/>
        </w:rPr>
      </w:pPr>
    </w:p>
    <w:p w14:paraId="5701426F" w14:textId="77777777" w:rsidR="00A776AE" w:rsidRPr="00A776AE" w:rsidRDefault="00A776AE" w:rsidP="00A776AE">
      <w:pPr>
        <w:bidi/>
        <w:rPr>
          <w:rFonts w:cs="David" w:hint="cs"/>
          <w:rtl/>
        </w:rPr>
      </w:pPr>
    </w:p>
    <w:p w14:paraId="665E7E1B" w14:textId="77777777" w:rsidR="00A776AE" w:rsidRPr="00A776AE" w:rsidRDefault="00A776AE" w:rsidP="00A776AE">
      <w:pPr>
        <w:bidi/>
        <w:rPr>
          <w:rFonts w:cs="David" w:hint="cs"/>
          <w:u w:val="single"/>
          <w:rtl/>
        </w:rPr>
      </w:pPr>
      <w:r w:rsidRPr="00A776AE">
        <w:rPr>
          <w:rFonts w:cs="David" w:hint="cs"/>
          <w:u w:val="single"/>
          <w:rtl/>
        </w:rPr>
        <w:t>ארבל אסטרחן:</w:t>
      </w:r>
    </w:p>
    <w:p w14:paraId="5218AD38" w14:textId="77777777" w:rsidR="00A776AE" w:rsidRPr="00A776AE" w:rsidRDefault="00A776AE" w:rsidP="00A776AE">
      <w:pPr>
        <w:bidi/>
        <w:rPr>
          <w:rFonts w:cs="David" w:hint="cs"/>
          <w:rtl/>
        </w:rPr>
      </w:pPr>
    </w:p>
    <w:p w14:paraId="17BA2E43" w14:textId="77777777" w:rsidR="00A776AE" w:rsidRPr="00A776AE" w:rsidRDefault="00A776AE" w:rsidP="00A776AE">
      <w:pPr>
        <w:bidi/>
        <w:rPr>
          <w:rFonts w:cs="David" w:hint="cs"/>
          <w:rtl/>
        </w:rPr>
      </w:pPr>
      <w:r w:rsidRPr="00A776AE">
        <w:rPr>
          <w:rFonts w:cs="David" w:hint="cs"/>
          <w:rtl/>
        </w:rPr>
        <w:tab/>
        <w:t xml:space="preserve"> זה בהחלט אפשרי. </w:t>
      </w:r>
    </w:p>
    <w:p w14:paraId="5C8D8FEA" w14:textId="77777777" w:rsidR="00A776AE" w:rsidRPr="00A776AE" w:rsidRDefault="00A776AE" w:rsidP="00A776AE">
      <w:pPr>
        <w:bidi/>
        <w:rPr>
          <w:rFonts w:cs="David" w:hint="cs"/>
          <w:rtl/>
        </w:rPr>
      </w:pPr>
    </w:p>
    <w:p w14:paraId="3DD6DA1A"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7679E5F8" w14:textId="77777777" w:rsidR="00A776AE" w:rsidRPr="00A776AE" w:rsidRDefault="00A776AE" w:rsidP="00A776AE">
      <w:pPr>
        <w:bidi/>
        <w:rPr>
          <w:rFonts w:cs="David" w:hint="cs"/>
          <w:rtl/>
        </w:rPr>
      </w:pPr>
    </w:p>
    <w:p w14:paraId="3D7842B8" w14:textId="77777777" w:rsidR="00A776AE" w:rsidRPr="00A776AE" w:rsidRDefault="00A776AE" w:rsidP="00A776AE">
      <w:pPr>
        <w:bidi/>
        <w:rPr>
          <w:rFonts w:cs="David" w:hint="cs"/>
          <w:rtl/>
        </w:rPr>
      </w:pPr>
      <w:r w:rsidRPr="00A776AE">
        <w:rPr>
          <w:rFonts w:cs="David" w:hint="cs"/>
          <w:rtl/>
        </w:rPr>
        <w:tab/>
        <w:t>האם הוועדה המשותפת היא מכוח התקנון?</w:t>
      </w:r>
    </w:p>
    <w:p w14:paraId="49A46EC6" w14:textId="77777777" w:rsidR="00A776AE" w:rsidRPr="00A776AE" w:rsidRDefault="00A776AE" w:rsidP="00A776AE">
      <w:pPr>
        <w:bidi/>
        <w:rPr>
          <w:rFonts w:cs="David" w:hint="cs"/>
          <w:rtl/>
        </w:rPr>
      </w:pPr>
    </w:p>
    <w:p w14:paraId="443A8B47" w14:textId="77777777" w:rsidR="00A776AE" w:rsidRPr="00A776AE" w:rsidRDefault="00A776AE" w:rsidP="00A776AE">
      <w:pPr>
        <w:bidi/>
        <w:rPr>
          <w:rFonts w:cs="David" w:hint="cs"/>
          <w:u w:val="single"/>
          <w:rtl/>
        </w:rPr>
      </w:pPr>
      <w:r w:rsidRPr="00A776AE">
        <w:rPr>
          <w:rFonts w:cs="David" w:hint="cs"/>
          <w:u w:val="single"/>
          <w:rtl/>
        </w:rPr>
        <w:t>ארבל אסטרחן:</w:t>
      </w:r>
    </w:p>
    <w:p w14:paraId="14FE0B79" w14:textId="77777777" w:rsidR="00A776AE" w:rsidRPr="00A776AE" w:rsidRDefault="00A776AE" w:rsidP="00A776AE">
      <w:pPr>
        <w:bidi/>
        <w:rPr>
          <w:rFonts w:cs="David" w:hint="cs"/>
          <w:rtl/>
        </w:rPr>
      </w:pPr>
    </w:p>
    <w:p w14:paraId="710ACAEA" w14:textId="77777777" w:rsidR="00A776AE" w:rsidRPr="00A776AE" w:rsidRDefault="00A776AE" w:rsidP="00A776AE">
      <w:pPr>
        <w:bidi/>
        <w:rPr>
          <w:rFonts w:cs="David" w:hint="cs"/>
          <w:rtl/>
        </w:rPr>
      </w:pPr>
      <w:r w:rsidRPr="00A776AE">
        <w:rPr>
          <w:rFonts w:cs="David" w:hint="cs"/>
          <w:rtl/>
        </w:rPr>
        <w:tab/>
        <w:t xml:space="preserve">כן. </w:t>
      </w:r>
    </w:p>
    <w:p w14:paraId="4617686C" w14:textId="77777777" w:rsidR="00A776AE" w:rsidRPr="00A776AE" w:rsidRDefault="00A776AE" w:rsidP="00A776AE">
      <w:pPr>
        <w:bidi/>
        <w:rPr>
          <w:rFonts w:cs="David" w:hint="cs"/>
          <w:rtl/>
        </w:rPr>
      </w:pPr>
    </w:p>
    <w:p w14:paraId="0B0DC2FE" w14:textId="77777777" w:rsidR="00A776AE" w:rsidRPr="00A776AE" w:rsidRDefault="00A776AE" w:rsidP="00A776AE">
      <w:pPr>
        <w:bidi/>
        <w:rPr>
          <w:rFonts w:cs="David" w:hint="cs"/>
          <w:rtl/>
        </w:rPr>
      </w:pPr>
      <w:r w:rsidRPr="00A776AE">
        <w:rPr>
          <w:rFonts w:cs="David" w:hint="cs"/>
          <w:u w:val="single"/>
          <w:rtl/>
        </w:rPr>
        <w:t>אמנון כהן:</w:t>
      </w:r>
    </w:p>
    <w:p w14:paraId="29FE2FE4" w14:textId="77777777" w:rsidR="00A776AE" w:rsidRPr="00A776AE" w:rsidRDefault="00A776AE" w:rsidP="00A776AE">
      <w:pPr>
        <w:bidi/>
        <w:rPr>
          <w:rFonts w:cs="David" w:hint="cs"/>
          <w:rtl/>
        </w:rPr>
      </w:pPr>
    </w:p>
    <w:p w14:paraId="177FF85A" w14:textId="77777777" w:rsidR="00A776AE" w:rsidRPr="00A776AE" w:rsidRDefault="00A776AE" w:rsidP="00A776AE">
      <w:pPr>
        <w:bidi/>
        <w:rPr>
          <w:rFonts w:cs="David" w:hint="cs"/>
          <w:rtl/>
        </w:rPr>
      </w:pPr>
      <w:r w:rsidRPr="00A776AE">
        <w:rPr>
          <w:rFonts w:cs="David" w:hint="cs"/>
          <w:rtl/>
        </w:rPr>
        <w:tab/>
        <w:t>גדעון, זה הגיוני.</w:t>
      </w:r>
    </w:p>
    <w:p w14:paraId="236742DA" w14:textId="77777777" w:rsidR="00A776AE" w:rsidRPr="00A776AE" w:rsidRDefault="00A776AE" w:rsidP="00A776AE">
      <w:pPr>
        <w:bidi/>
        <w:rPr>
          <w:rFonts w:cs="David" w:hint="cs"/>
          <w:rtl/>
        </w:rPr>
      </w:pPr>
    </w:p>
    <w:p w14:paraId="4B7C7AD7"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01815530" w14:textId="77777777" w:rsidR="00A776AE" w:rsidRPr="00A776AE" w:rsidRDefault="00A776AE" w:rsidP="00A776AE">
      <w:pPr>
        <w:bidi/>
        <w:rPr>
          <w:rFonts w:cs="David" w:hint="cs"/>
          <w:rtl/>
        </w:rPr>
      </w:pPr>
    </w:p>
    <w:p w14:paraId="59ADC610" w14:textId="77777777" w:rsidR="00A776AE" w:rsidRPr="00A776AE" w:rsidRDefault="00A776AE" w:rsidP="00A776AE">
      <w:pPr>
        <w:bidi/>
        <w:rPr>
          <w:rFonts w:cs="David" w:hint="cs"/>
          <w:rtl/>
        </w:rPr>
      </w:pPr>
      <w:r w:rsidRPr="00A776AE">
        <w:rPr>
          <w:rFonts w:cs="David" w:hint="cs"/>
          <w:rtl/>
        </w:rPr>
        <w:tab/>
        <w:t xml:space="preserve">ההצעה של חבר הכנסת רותם היא לא הגיונית ולא פרקטית. אני אגלה לכם סוד, אבל גם בוועדת החוקה וגם בוועדת חוץ וביטחון יושבים חברי כנסת. למרות שהייתי 6 שנים רצופות בוועדת חוקה חוק ומשפט, אני לא מייחס תכונות על-אנושיות לחברים שיושבים בוועדת החוקה, שימנעו מחברי הוועדה הזמנית של חוץ וביטחון לשקול כראוי את הנושא. לכן הכנסת לא צריכה לכלוא עצמה למצב שבו בהפרש כל-כך קצר של זמן היא דנה באותו דבר. לדעתי זה מיותר לחלוטין. </w:t>
      </w:r>
    </w:p>
    <w:p w14:paraId="7A94336B" w14:textId="77777777" w:rsidR="00A776AE" w:rsidRPr="00A776AE" w:rsidRDefault="00A776AE" w:rsidP="00A776AE">
      <w:pPr>
        <w:bidi/>
        <w:rPr>
          <w:rFonts w:cs="David" w:hint="cs"/>
          <w:rtl/>
        </w:rPr>
      </w:pPr>
    </w:p>
    <w:p w14:paraId="228592D9" w14:textId="77777777" w:rsidR="00A776AE" w:rsidRPr="00A776AE" w:rsidRDefault="00A776AE" w:rsidP="00A776AE">
      <w:pPr>
        <w:bidi/>
        <w:rPr>
          <w:rFonts w:cs="David" w:hint="cs"/>
          <w:rtl/>
        </w:rPr>
      </w:pPr>
      <w:r w:rsidRPr="00A776AE">
        <w:rPr>
          <w:rFonts w:cs="David" w:hint="cs"/>
          <w:u w:val="single"/>
          <w:rtl/>
        </w:rPr>
        <w:t>דוד רותם:</w:t>
      </w:r>
    </w:p>
    <w:p w14:paraId="795F55C9" w14:textId="77777777" w:rsidR="00A776AE" w:rsidRPr="00A776AE" w:rsidRDefault="00A776AE" w:rsidP="00A776AE">
      <w:pPr>
        <w:bidi/>
        <w:rPr>
          <w:rFonts w:cs="David" w:hint="cs"/>
          <w:rtl/>
        </w:rPr>
      </w:pPr>
    </w:p>
    <w:p w14:paraId="596B00BF" w14:textId="77777777" w:rsidR="00A776AE" w:rsidRPr="00A776AE" w:rsidRDefault="00A776AE" w:rsidP="00A776AE">
      <w:pPr>
        <w:bidi/>
        <w:rPr>
          <w:rFonts w:cs="David" w:hint="cs"/>
          <w:rtl/>
        </w:rPr>
      </w:pPr>
      <w:r w:rsidRPr="00A776AE">
        <w:rPr>
          <w:rFonts w:cs="David" w:hint="cs"/>
          <w:rtl/>
        </w:rPr>
        <w:tab/>
        <w:t xml:space="preserve">בעצם אתה אומר שכל העניין של ועדה משותפת הוא מיותר. </w:t>
      </w:r>
    </w:p>
    <w:p w14:paraId="79087B9F" w14:textId="77777777" w:rsidR="00A776AE" w:rsidRPr="00A776AE" w:rsidRDefault="00A776AE" w:rsidP="00A776AE">
      <w:pPr>
        <w:bidi/>
        <w:rPr>
          <w:rFonts w:cs="David" w:hint="cs"/>
          <w:rtl/>
        </w:rPr>
      </w:pPr>
    </w:p>
    <w:p w14:paraId="557B739A"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7C0ECA10" w14:textId="77777777" w:rsidR="00A776AE" w:rsidRPr="00A776AE" w:rsidRDefault="00A776AE" w:rsidP="00A776AE">
      <w:pPr>
        <w:bidi/>
        <w:rPr>
          <w:rFonts w:cs="David" w:hint="cs"/>
          <w:rtl/>
        </w:rPr>
      </w:pPr>
    </w:p>
    <w:p w14:paraId="5E6AAFF6" w14:textId="77777777" w:rsidR="00A776AE" w:rsidRPr="00A776AE" w:rsidRDefault="00A776AE" w:rsidP="00A776AE">
      <w:pPr>
        <w:bidi/>
        <w:rPr>
          <w:rFonts w:cs="David" w:hint="cs"/>
          <w:rtl/>
        </w:rPr>
      </w:pPr>
      <w:r w:rsidRPr="00A776AE">
        <w:rPr>
          <w:rFonts w:cs="David" w:hint="cs"/>
          <w:rtl/>
        </w:rPr>
        <w:tab/>
        <w:t xml:space="preserve">לא. קודם כל אנחנו יודעים שעניין הוועדות בכנסת הוא דבר גמיש ביותר. באופן רגיל ועדת הכנסת מחליטה ובמידה רבה יש פה מימד פוליטי ומימד של נסיבות. ברור שרצוי שתהיה ועדה משותפת כי יש פה יש גם דבר עם מימד קונסטיטוציוני. אבל, זה לא המצב. אנחנו צריכים להחליט האם אנחנו מקבלים החלטה מלאכותית או לא מקבלים החלטה מלאכותית? </w:t>
      </w:r>
    </w:p>
    <w:p w14:paraId="3DED5CCA" w14:textId="77777777" w:rsidR="00A776AE" w:rsidRPr="00A776AE" w:rsidRDefault="00A776AE" w:rsidP="00A776AE">
      <w:pPr>
        <w:bidi/>
        <w:rPr>
          <w:rFonts w:cs="David" w:hint="cs"/>
          <w:rtl/>
        </w:rPr>
      </w:pPr>
    </w:p>
    <w:p w14:paraId="560D84DA" w14:textId="77777777" w:rsidR="00A776AE" w:rsidRPr="00A776AE" w:rsidRDefault="00A776AE" w:rsidP="00A776AE">
      <w:pPr>
        <w:bidi/>
        <w:ind w:firstLine="567"/>
        <w:rPr>
          <w:rFonts w:cs="David" w:hint="cs"/>
          <w:rtl/>
        </w:rPr>
      </w:pPr>
      <w:r w:rsidRPr="00A776AE">
        <w:rPr>
          <w:rFonts w:cs="David" w:hint="cs"/>
          <w:rtl/>
        </w:rPr>
        <w:t xml:space="preserve">אני רואה שקיימות שתי אפשרויות: או להיעתר להצעה כפי שהוצעה, או לשקול שינוי בתקנון בנסיבות מיוחדות, שזה גם תהליך מסורבל. </w:t>
      </w:r>
    </w:p>
    <w:p w14:paraId="5FAE865F" w14:textId="77777777" w:rsidR="00A776AE" w:rsidRPr="00A776AE" w:rsidRDefault="00A776AE" w:rsidP="00A776AE">
      <w:pPr>
        <w:bidi/>
        <w:rPr>
          <w:rFonts w:cs="David" w:hint="cs"/>
          <w:rtl/>
        </w:rPr>
      </w:pPr>
    </w:p>
    <w:p w14:paraId="4565C8EC" w14:textId="77777777" w:rsidR="00A776AE" w:rsidRPr="00A776AE" w:rsidRDefault="00A776AE" w:rsidP="00A776AE">
      <w:pPr>
        <w:bidi/>
        <w:rPr>
          <w:rFonts w:cs="David" w:hint="cs"/>
          <w:u w:val="single"/>
          <w:rtl/>
        </w:rPr>
      </w:pPr>
      <w:r w:rsidRPr="00A776AE">
        <w:rPr>
          <w:rFonts w:cs="David" w:hint="cs"/>
          <w:u w:val="single"/>
          <w:rtl/>
        </w:rPr>
        <w:t>ארבל אסטרחן:</w:t>
      </w:r>
    </w:p>
    <w:p w14:paraId="6CD9DA7A" w14:textId="77777777" w:rsidR="00A776AE" w:rsidRPr="00A776AE" w:rsidRDefault="00A776AE" w:rsidP="00A776AE">
      <w:pPr>
        <w:bidi/>
        <w:rPr>
          <w:rFonts w:cs="David" w:hint="cs"/>
          <w:rtl/>
        </w:rPr>
      </w:pPr>
    </w:p>
    <w:p w14:paraId="7C9F64DD" w14:textId="77777777" w:rsidR="00A776AE" w:rsidRPr="00A776AE" w:rsidRDefault="00A776AE" w:rsidP="00A776AE">
      <w:pPr>
        <w:bidi/>
        <w:rPr>
          <w:rFonts w:cs="David" w:hint="cs"/>
          <w:rtl/>
        </w:rPr>
      </w:pPr>
      <w:r w:rsidRPr="00A776AE">
        <w:rPr>
          <w:rFonts w:cs="David" w:hint="cs"/>
          <w:rtl/>
        </w:rPr>
        <w:tab/>
        <w:t xml:space="preserve">זאת אותה פרוצדורה. הרי כאן הוועדה באה לשנות את התקנון - - - </w:t>
      </w:r>
    </w:p>
    <w:p w14:paraId="09ED7DE1" w14:textId="77777777" w:rsidR="00A776AE" w:rsidRPr="00A776AE" w:rsidRDefault="00A776AE" w:rsidP="00A776AE">
      <w:pPr>
        <w:bidi/>
        <w:rPr>
          <w:rFonts w:cs="David" w:hint="cs"/>
          <w:b/>
          <w:bCs/>
          <w:rtl/>
        </w:rPr>
      </w:pPr>
    </w:p>
    <w:p w14:paraId="7702E37F"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44DE7945" w14:textId="77777777" w:rsidR="00A776AE" w:rsidRPr="00A776AE" w:rsidRDefault="00A776AE" w:rsidP="00A776AE">
      <w:pPr>
        <w:bidi/>
        <w:rPr>
          <w:rFonts w:cs="David" w:hint="cs"/>
          <w:rtl/>
        </w:rPr>
      </w:pPr>
    </w:p>
    <w:p w14:paraId="25DF28E8" w14:textId="77777777" w:rsidR="00A776AE" w:rsidRPr="00A776AE" w:rsidRDefault="00A776AE" w:rsidP="00A776AE">
      <w:pPr>
        <w:bidi/>
        <w:rPr>
          <w:rFonts w:cs="David" w:hint="cs"/>
          <w:rtl/>
        </w:rPr>
      </w:pPr>
      <w:r w:rsidRPr="00A776AE">
        <w:rPr>
          <w:rFonts w:cs="David" w:hint="cs"/>
          <w:rtl/>
        </w:rPr>
        <w:tab/>
        <w:t>האם במה שאנחנו עושים עכשיו אנחנו משנים את התקנון?</w:t>
      </w:r>
    </w:p>
    <w:p w14:paraId="7D3101C7" w14:textId="77777777" w:rsidR="00A776AE" w:rsidRPr="00A776AE" w:rsidRDefault="00A776AE" w:rsidP="00A776AE">
      <w:pPr>
        <w:bidi/>
        <w:rPr>
          <w:rFonts w:cs="David" w:hint="cs"/>
          <w:b/>
          <w:bCs/>
          <w:rtl/>
        </w:rPr>
      </w:pPr>
      <w:r w:rsidRPr="00A776AE">
        <w:rPr>
          <w:rFonts w:cs="David" w:hint="cs"/>
          <w:rtl/>
        </w:rPr>
        <w:tab/>
      </w:r>
    </w:p>
    <w:p w14:paraId="5C1E23A8" w14:textId="77777777" w:rsidR="00A776AE" w:rsidRPr="00A776AE" w:rsidRDefault="00A776AE" w:rsidP="00A776AE">
      <w:pPr>
        <w:bidi/>
        <w:rPr>
          <w:rFonts w:cs="David" w:hint="cs"/>
          <w:u w:val="single"/>
          <w:rtl/>
        </w:rPr>
      </w:pPr>
      <w:r w:rsidRPr="00A776AE">
        <w:rPr>
          <w:rFonts w:cs="David" w:hint="cs"/>
          <w:u w:val="single"/>
          <w:rtl/>
        </w:rPr>
        <w:t>ארבל אסטרחן:</w:t>
      </w:r>
    </w:p>
    <w:p w14:paraId="0B4AC152" w14:textId="77777777" w:rsidR="00A776AE" w:rsidRPr="00A776AE" w:rsidRDefault="00A776AE" w:rsidP="00A776AE">
      <w:pPr>
        <w:bidi/>
        <w:rPr>
          <w:rFonts w:cs="David" w:hint="cs"/>
          <w:rtl/>
        </w:rPr>
      </w:pPr>
    </w:p>
    <w:p w14:paraId="4DE71FBC" w14:textId="77777777" w:rsidR="00A776AE" w:rsidRPr="00A776AE" w:rsidRDefault="00A776AE" w:rsidP="00A776AE">
      <w:pPr>
        <w:bidi/>
        <w:rPr>
          <w:rFonts w:cs="David" w:hint="cs"/>
          <w:rtl/>
        </w:rPr>
      </w:pPr>
      <w:r w:rsidRPr="00A776AE">
        <w:rPr>
          <w:rFonts w:cs="David" w:hint="cs"/>
          <w:rtl/>
        </w:rPr>
        <w:tab/>
        <w:t xml:space="preserve"> לפי סעיף 147, אנחנו אומרים שאין לנו תשובה בתקנון לסיטואציה המיוחדת הזאת שבה לא ניתן להקים ועדה משותפת ולכן אנחנו בעצם חורגים מהוראות התקנון. </w:t>
      </w:r>
    </w:p>
    <w:p w14:paraId="36B94AEF" w14:textId="77777777" w:rsidR="00A776AE" w:rsidRDefault="00A776AE" w:rsidP="00A776AE">
      <w:pPr>
        <w:bidi/>
        <w:rPr>
          <w:rFonts w:cs="David" w:hint="cs"/>
          <w:rtl/>
        </w:rPr>
      </w:pPr>
    </w:p>
    <w:p w14:paraId="7D7C9248" w14:textId="77777777" w:rsidR="00A776AE" w:rsidRDefault="00A776AE" w:rsidP="00A776AE">
      <w:pPr>
        <w:bidi/>
        <w:rPr>
          <w:rFonts w:cs="David" w:hint="cs"/>
          <w:rtl/>
        </w:rPr>
      </w:pPr>
    </w:p>
    <w:p w14:paraId="2F04BDBB" w14:textId="77777777" w:rsidR="00A776AE" w:rsidRDefault="00A776AE" w:rsidP="00A776AE">
      <w:pPr>
        <w:bidi/>
        <w:rPr>
          <w:rFonts w:cs="David" w:hint="cs"/>
          <w:rtl/>
        </w:rPr>
      </w:pPr>
    </w:p>
    <w:p w14:paraId="63EF8639" w14:textId="77777777" w:rsidR="00A776AE" w:rsidRDefault="00A776AE" w:rsidP="00A776AE">
      <w:pPr>
        <w:bidi/>
        <w:rPr>
          <w:rFonts w:cs="David" w:hint="cs"/>
          <w:rtl/>
        </w:rPr>
      </w:pPr>
    </w:p>
    <w:p w14:paraId="76FD29FF" w14:textId="77777777" w:rsidR="00A776AE" w:rsidRDefault="00A776AE" w:rsidP="00A776AE">
      <w:pPr>
        <w:bidi/>
        <w:rPr>
          <w:rFonts w:cs="David" w:hint="cs"/>
          <w:rtl/>
        </w:rPr>
      </w:pPr>
    </w:p>
    <w:p w14:paraId="69410E0D" w14:textId="77777777" w:rsidR="00A776AE" w:rsidRDefault="00A776AE" w:rsidP="00A776AE">
      <w:pPr>
        <w:bidi/>
        <w:rPr>
          <w:rFonts w:cs="David" w:hint="cs"/>
          <w:rtl/>
        </w:rPr>
      </w:pPr>
    </w:p>
    <w:p w14:paraId="7FC4F0A5" w14:textId="77777777" w:rsidR="00A776AE" w:rsidRPr="00A776AE" w:rsidRDefault="00A776AE" w:rsidP="00A776AE">
      <w:pPr>
        <w:bidi/>
        <w:rPr>
          <w:rFonts w:cs="David" w:hint="cs"/>
          <w:rtl/>
        </w:rPr>
      </w:pPr>
    </w:p>
    <w:p w14:paraId="4150E7AC" w14:textId="77777777" w:rsidR="00A776AE" w:rsidRPr="00A776AE" w:rsidRDefault="00A776AE" w:rsidP="00A776AE">
      <w:pPr>
        <w:bidi/>
        <w:rPr>
          <w:rFonts w:cs="David" w:hint="cs"/>
          <w:rtl/>
        </w:rPr>
      </w:pPr>
      <w:r w:rsidRPr="00A776AE">
        <w:rPr>
          <w:rFonts w:cs="David" w:hint="cs"/>
          <w:u w:val="single"/>
          <w:rtl/>
        </w:rPr>
        <w:t>גדעון סער:</w:t>
      </w:r>
    </w:p>
    <w:p w14:paraId="57D48388" w14:textId="77777777" w:rsidR="00A776AE" w:rsidRPr="00A776AE" w:rsidRDefault="00A776AE" w:rsidP="00A776AE">
      <w:pPr>
        <w:bidi/>
        <w:rPr>
          <w:rFonts w:cs="David" w:hint="cs"/>
          <w:rtl/>
        </w:rPr>
      </w:pPr>
      <w:r w:rsidRPr="00A776AE">
        <w:rPr>
          <w:rFonts w:cs="David" w:hint="cs"/>
          <w:rtl/>
        </w:rPr>
        <w:tab/>
      </w:r>
    </w:p>
    <w:p w14:paraId="0EC6CE47" w14:textId="77777777" w:rsidR="00A776AE" w:rsidRPr="00A776AE" w:rsidRDefault="00A776AE" w:rsidP="00A776AE">
      <w:pPr>
        <w:bidi/>
        <w:rPr>
          <w:rFonts w:cs="David" w:hint="cs"/>
          <w:rtl/>
        </w:rPr>
      </w:pPr>
      <w:r w:rsidRPr="00A776AE">
        <w:rPr>
          <w:rFonts w:cs="David" w:hint="cs"/>
          <w:rtl/>
        </w:rPr>
        <w:tab/>
        <w:t>אז אנחנו חורגים שלא על דרך שינוי התקנון.</w:t>
      </w:r>
    </w:p>
    <w:p w14:paraId="7BE43369" w14:textId="77777777" w:rsidR="00A776AE" w:rsidRPr="00A776AE" w:rsidRDefault="00A776AE" w:rsidP="00A776AE">
      <w:pPr>
        <w:bidi/>
        <w:rPr>
          <w:rFonts w:cs="David" w:hint="cs"/>
          <w:rtl/>
        </w:rPr>
      </w:pPr>
    </w:p>
    <w:p w14:paraId="7C953721" w14:textId="77777777" w:rsidR="00A776AE" w:rsidRPr="00A776AE" w:rsidRDefault="00A776AE" w:rsidP="00A776AE">
      <w:pPr>
        <w:bidi/>
        <w:rPr>
          <w:rFonts w:cs="David" w:hint="cs"/>
          <w:u w:val="single"/>
          <w:rtl/>
        </w:rPr>
      </w:pPr>
      <w:r w:rsidRPr="00A776AE">
        <w:rPr>
          <w:rFonts w:cs="David" w:hint="cs"/>
          <w:u w:val="single"/>
          <w:rtl/>
        </w:rPr>
        <w:t>ארבל אסטרחן:</w:t>
      </w:r>
    </w:p>
    <w:p w14:paraId="0370F417" w14:textId="77777777" w:rsidR="00A776AE" w:rsidRPr="00A776AE" w:rsidRDefault="00A776AE" w:rsidP="00A776AE">
      <w:pPr>
        <w:bidi/>
        <w:rPr>
          <w:rFonts w:cs="David" w:hint="cs"/>
          <w:u w:val="single"/>
          <w:rtl/>
        </w:rPr>
      </w:pPr>
    </w:p>
    <w:p w14:paraId="1F50B6A7" w14:textId="77777777" w:rsidR="00A776AE" w:rsidRPr="00A776AE" w:rsidRDefault="00A776AE" w:rsidP="00A776AE">
      <w:pPr>
        <w:bidi/>
        <w:rPr>
          <w:rFonts w:cs="David" w:hint="cs"/>
          <w:rtl/>
        </w:rPr>
      </w:pPr>
      <w:r w:rsidRPr="00A776AE">
        <w:rPr>
          <w:rFonts w:cs="David" w:hint="cs"/>
          <w:rtl/>
        </w:rPr>
        <w:tab/>
        <w:t xml:space="preserve">נכון, אבל זה תקדים למקרה ששוב יהיה מצב שקמה כנסת חדשה ואין עוד ועדות. </w:t>
      </w:r>
    </w:p>
    <w:p w14:paraId="767BE328" w14:textId="77777777" w:rsidR="00A776AE" w:rsidRPr="00A776AE" w:rsidRDefault="00A776AE" w:rsidP="00A776AE">
      <w:pPr>
        <w:bidi/>
        <w:rPr>
          <w:rFonts w:cs="David" w:hint="cs"/>
          <w:rtl/>
        </w:rPr>
      </w:pPr>
    </w:p>
    <w:p w14:paraId="09C6621B" w14:textId="77777777" w:rsidR="00A776AE" w:rsidRPr="00A776AE" w:rsidRDefault="00A776AE" w:rsidP="00A776AE">
      <w:pPr>
        <w:bidi/>
        <w:rPr>
          <w:rFonts w:cs="David" w:hint="cs"/>
          <w:rtl/>
        </w:rPr>
      </w:pPr>
      <w:r w:rsidRPr="00A776AE">
        <w:rPr>
          <w:rFonts w:cs="David" w:hint="cs"/>
          <w:u w:val="single"/>
          <w:rtl/>
        </w:rPr>
        <w:t>אחמד טיבי:</w:t>
      </w:r>
    </w:p>
    <w:p w14:paraId="1AAE60EE" w14:textId="77777777" w:rsidR="00A776AE" w:rsidRPr="00A776AE" w:rsidRDefault="00A776AE" w:rsidP="00A776AE">
      <w:pPr>
        <w:bidi/>
        <w:rPr>
          <w:rFonts w:cs="David" w:hint="cs"/>
          <w:rtl/>
        </w:rPr>
      </w:pPr>
    </w:p>
    <w:p w14:paraId="2EC94A00" w14:textId="77777777" w:rsidR="00A776AE" w:rsidRPr="00A776AE" w:rsidRDefault="00A776AE" w:rsidP="00A776AE">
      <w:pPr>
        <w:bidi/>
        <w:rPr>
          <w:rFonts w:cs="David" w:hint="cs"/>
          <w:rtl/>
        </w:rPr>
      </w:pPr>
      <w:r w:rsidRPr="00A776AE">
        <w:rPr>
          <w:rFonts w:cs="David" w:hint="cs"/>
          <w:rtl/>
        </w:rPr>
        <w:tab/>
        <w:t xml:space="preserve">אמנם אנחנו מפלגות ששוות בכוח - - - </w:t>
      </w:r>
    </w:p>
    <w:p w14:paraId="7B28BD09" w14:textId="77777777" w:rsidR="00A776AE" w:rsidRPr="00A776AE" w:rsidRDefault="00A776AE" w:rsidP="00A776AE">
      <w:pPr>
        <w:bidi/>
        <w:rPr>
          <w:rFonts w:cs="David" w:hint="cs"/>
          <w:rtl/>
        </w:rPr>
      </w:pPr>
    </w:p>
    <w:p w14:paraId="64E8F6B5" w14:textId="77777777" w:rsidR="00A776AE" w:rsidRPr="00A776AE" w:rsidRDefault="00A776AE" w:rsidP="00A776AE">
      <w:pPr>
        <w:bidi/>
        <w:rPr>
          <w:rFonts w:cs="David" w:hint="cs"/>
          <w:rtl/>
        </w:rPr>
      </w:pPr>
      <w:r w:rsidRPr="00A776AE">
        <w:rPr>
          <w:rFonts w:cs="David" w:hint="cs"/>
          <w:u w:val="single"/>
          <w:rtl/>
        </w:rPr>
        <w:t>גדעון סער:</w:t>
      </w:r>
    </w:p>
    <w:p w14:paraId="584D6215" w14:textId="77777777" w:rsidR="00A776AE" w:rsidRPr="00A776AE" w:rsidRDefault="00A776AE" w:rsidP="00A776AE">
      <w:pPr>
        <w:bidi/>
        <w:rPr>
          <w:rFonts w:cs="David" w:hint="cs"/>
          <w:rtl/>
        </w:rPr>
      </w:pPr>
    </w:p>
    <w:p w14:paraId="2BB8A1C9" w14:textId="77777777" w:rsidR="00A776AE" w:rsidRPr="00A776AE" w:rsidRDefault="00A776AE" w:rsidP="00A776AE">
      <w:pPr>
        <w:bidi/>
        <w:rPr>
          <w:rFonts w:cs="David" w:hint="cs"/>
          <w:rtl/>
        </w:rPr>
      </w:pPr>
      <w:r w:rsidRPr="00A776AE">
        <w:rPr>
          <w:rFonts w:cs="David" w:hint="cs"/>
          <w:rtl/>
        </w:rPr>
        <w:tab/>
        <w:t xml:space="preserve">אדוני רואה עצמו כמנהיג של 3 סיעות יחד. </w:t>
      </w:r>
    </w:p>
    <w:p w14:paraId="652373E9" w14:textId="77777777" w:rsidR="00A776AE" w:rsidRPr="00A776AE" w:rsidRDefault="00A776AE" w:rsidP="00A776AE">
      <w:pPr>
        <w:bidi/>
        <w:rPr>
          <w:rFonts w:cs="David" w:hint="cs"/>
          <w:rtl/>
        </w:rPr>
      </w:pPr>
    </w:p>
    <w:p w14:paraId="1C228DF5" w14:textId="77777777" w:rsidR="00A776AE" w:rsidRPr="00A776AE" w:rsidRDefault="00A776AE" w:rsidP="00A776AE">
      <w:pPr>
        <w:bidi/>
        <w:rPr>
          <w:rFonts w:cs="David" w:hint="cs"/>
          <w:u w:val="single"/>
          <w:rtl/>
        </w:rPr>
      </w:pPr>
      <w:r w:rsidRPr="00A776AE">
        <w:rPr>
          <w:rFonts w:cs="David" w:hint="cs"/>
          <w:u w:val="single"/>
          <w:rtl/>
        </w:rPr>
        <w:t>אחמד טיבי:</w:t>
      </w:r>
    </w:p>
    <w:p w14:paraId="74ACC173" w14:textId="77777777" w:rsidR="00A776AE" w:rsidRPr="00A776AE" w:rsidRDefault="00A776AE" w:rsidP="00A776AE">
      <w:pPr>
        <w:bidi/>
        <w:rPr>
          <w:rFonts w:cs="David" w:hint="cs"/>
          <w:u w:val="single"/>
          <w:rtl/>
        </w:rPr>
      </w:pPr>
    </w:p>
    <w:p w14:paraId="228643A1" w14:textId="77777777" w:rsidR="00A776AE" w:rsidRPr="00A776AE" w:rsidRDefault="00A776AE" w:rsidP="00A776AE">
      <w:pPr>
        <w:bidi/>
        <w:rPr>
          <w:rFonts w:cs="David" w:hint="cs"/>
          <w:rtl/>
        </w:rPr>
      </w:pPr>
      <w:r w:rsidRPr="00A776AE">
        <w:rPr>
          <w:rFonts w:cs="David" w:hint="cs"/>
          <w:rtl/>
        </w:rPr>
        <w:tab/>
        <w:t xml:space="preserve">נציג. </w:t>
      </w:r>
    </w:p>
    <w:p w14:paraId="13DD2BDE" w14:textId="77777777" w:rsidR="00A776AE" w:rsidRPr="00A776AE" w:rsidRDefault="00A776AE" w:rsidP="00A776AE">
      <w:pPr>
        <w:bidi/>
        <w:rPr>
          <w:rFonts w:cs="David" w:hint="cs"/>
          <w:rtl/>
        </w:rPr>
      </w:pPr>
    </w:p>
    <w:p w14:paraId="26E895DA" w14:textId="77777777" w:rsidR="00A776AE" w:rsidRPr="00A776AE" w:rsidRDefault="00A776AE" w:rsidP="00A776AE">
      <w:pPr>
        <w:bidi/>
        <w:rPr>
          <w:rFonts w:cs="David" w:hint="cs"/>
          <w:rtl/>
        </w:rPr>
      </w:pPr>
      <w:r w:rsidRPr="00A776AE">
        <w:rPr>
          <w:rFonts w:cs="David" w:hint="cs"/>
          <w:rtl/>
        </w:rPr>
        <w:tab/>
        <w:t xml:space="preserve">אפשר לדבר על ועדה משותפת אחרת. ועדה משותפת, במובן הסמלי, היא ועדה מסדרת. הוועדה המסדרת היא ועדה משותפת לכל הסיעות והיא הוועדה הראשונה שמוקמת בכנסת מייד אחרי הבחירות. יש פרק זמן - - - </w:t>
      </w:r>
    </w:p>
    <w:p w14:paraId="43C99A7F" w14:textId="77777777" w:rsidR="00A776AE" w:rsidRPr="00A776AE" w:rsidRDefault="00A776AE" w:rsidP="00A776AE">
      <w:pPr>
        <w:bidi/>
        <w:rPr>
          <w:rFonts w:cs="David" w:hint="cs"/>
          <w:rtl/>
        </w:rPr>
      </w:pPr>
    </w:p>
    <w:p w14:paraId="2838CCDC"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2617DBC8" w14:textId="77777777" w:rsidR="00A776AE" w:rsidRPr="00A776AE" w:rsidRDefault="00A776AE" w:rsidP="00A776AE">
      <w:pPr>
        <w:bidi/>
        <w:rPr>
          <w:rFonts w:cs="David" w:hint="cs"/>
          <w:rtl/>
        </w:rPr>
      </w:pPr>
    </w:p>
    <w:p w14:paraId="7C57428C" w14:textId="77777777" w:rsidR="00A776AE" w:rsidRPr="00A776AE" w:rsidRDefault="00A776AE" w:rsidP="00A776AE">
      <w:pPr>
        <w:bidi/>
        <w:rPr>
          <w:rFonts w:cs="David" w:hint="cs"/>
          <w:rtl/>
        </w:rPr>
      </w:pPr>
      <w:r w:rsidRPr="00A776AE">
        <w:rPr>
          <w:rFonts w:cs="David" w:hint="cs"/>
          <w:rtl/>
        </w:rPr>
        <w:tab/>
        <w:t xml:space="preserve">אני מבין מזה את רצונו של אדוני להיות בוועדה שדנה בנושא הארכת מצב החירום. </w:t>
      </w:r>
    </w:p>
    <w:p w14:paraId="3AA0EC39" w14:textId="77777777" w:rsidR="00A776AE" w:rsidRPr="00A776AE" w:rsidRDefault="00A776AE" w:rsidP="00A776AE">
      <w:pPr>
        <w:bidi/>
        <w:rPr>
          <w:rFonts w:cs="David" w:hint="cs"/>
          <w:rtl/>
        </w:rPr>
      </w:pPr>
    </w:p>
    <w:p w14:paraId="4A9307D2" w14:textId="77777777" w:rsidR="00A776AE" w:rsidRPr="00A776AE" w:rsidRDefault="00A776AE" w:rsidP="00A776AE">
      <w:pPr>
        <w:bidi/>
        <w:rPr>
          <w:rFonts w:cs="David" w:hint="cs"/>
          <w:rtl/>
        </w:rPr>
      </w:pPr>
      <w:r w:rsidRPr="00A776AE">
        <w:rPr>
          <w:rFonts w:cs="David" w:hint="cs"/>
          <w:u w:val="single"/>
          <w:rtl/>
        </w:rPr>
        <w:t>אחמד טיבי:</w:t>
      </w:r>
    </w:p>
    <w:p w14:paraId="059FD736" w14:textId="77777777" w:rsidR="00A776AE" w:rsidRPr="00A776AE" w:rsidRDefault="00A776AE" w:rsidP="00A776AE">
      <w:pPr>
        <w:bidi/>
        <w:rPr>
          <w:rFonts w:cs="David" w:hint="cs"/>
          <w:rtl/>
        </w:rPr>
      </w:pPr>
    </w:p>
    <w:p w14:paraId="600FF6E0" w14:textId="77777777" w:rsidR="00A776AE" w:rsidRPr="00A776AE" w:rsidRDefault="00A776AE" w:rsidP="00A776AE">
      <w:pPr>
        <w:bidi/>
        <w:rPr>
          <w:rFonts w:cs="David" w:hint="cs"/>
          <w:rtl/>
        </w:rPr>
      </w:pPr>
      <w:r w:rsidRPr="00A776AE">
        <w:rPr>
          <w:rFonts w:cs="David" w:hint="cs"/>
          <w:rtl/>
        </w:rPr>
        <w:tab/>
        <w:t xml:space="preserve">לכבד את כל חברי הוועדה המסדרת. </w:t>
      </w:r>
    </w:p>
    <w:p w14:paraId="5F7EDB6C" w14:textId="77777777" w:rsidR="00A776AE" w:rsidRPr="00A776AE" w:rsidRDefault="00A776AE" w:rsidP="00A776AE">
      <w:pPr>
        <w:bidi/>
        <w:rPr>
          <w:rFonts w:cs="David" w:hint="cs"/>
          <w:rtl/>
        </w:rPr>
      </w:pPr>
    </w:p>
    <w:p w14:paraId="20B4953A" w14:textId="77777777" w:rsidR="00A776AE" w:rsidRPr="00A776AE" w:rsidRDefault="00A776AE" w:rsidP="00A776AE">
      <w:pPr>
        <w:bidi/>
        <w:rPr>
          <w:rFonts w:cs="David" w:hint="cs"/>
          <w:rtl/>
        </w:rPr>
      </w:pPr>
      <w:r w:rsidRPr="00A776AE">
        <w:rPr>
          <w:rFonts w:cs="David" w:hint="cs"/>
          <w:rtl/>
        </w:rPr>
        <w:tab/>
        <w:t xml:space="preserve">אני חושב שהגוף המוסמך בתקופת המעבר, מאז פרסום תוצאות הבחירות, היא הוועדה המסדרת כי יש תקופת זמן שיש ועדה מסדרת ואין ועדות זמניות. עכשיו ברגע זה יש ועדה מסדרת אבל אין ועדת חוץ וביטחון. </w:t>
      </w:r>
    </w:p>
    <w:p w14:paraId="4ACDA77D" w14:textId="77777777" w:rsidR="00A776AE" w:rsidRPr="00A776AE" w:rsidRDefault="00A776AE" w:rsidP="00A776AE">
      <w:pPr>
        <w:bidi/>
        <w:rPr>
          <w:rFonts w:cs="David" w:hint="cs"/>
          <w:rtl/>
        </w:rPr>
      </w:pPr>
    </w:p>
    <w:p w14:paraId="4E9F42F2"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4ED82444" w14:textId="77777777" w:rsidR="00A776AE" w:rsidRPr="00A776AE" w:rsidRDefault="00A776AE" w:rsidP="00A776AE">
      <w:pPr>
        <w:bidi/>
        <w:rPr>
          <w:rFonts w:cs="David" w:hint="cs"/>
          <w:rtl/>
        </w:rPr>
      </w:pPr>
    </w:p>
    <w:p w14:paraId="54F42330" w14:textId="77777777" w:rsidR="00A776AE" w:rsidRPr="00A776AE" w:rsidRDefault="00A776AE" w:rsidP="00A776AE">
      <w:pPr>
        <w:bidi/>
        <w:rPr>
          <w:rFonts w:cs="David" w:hint="cs"/>
          <w:rtl/>
        </w:rPr>
      </w:pPr>
      <w:r w:rsidRPr="00A776AE">
        <w:rPr>
          <w:rFonts w:cs="David" w:hint="cs"/>
          <w:rtl/>
        </w:rPr>
        <w:tab/>
        <w:t xml:space="preserve">אכן, ברגע זה יש רק ועדה אחת. </w:t>
      </w:r>
    </w:p>
    <w:p w14:paraId="34F6C427" w14:textId="77777777" w:rsidR="00A776AE" w:rsidRPr="00A776AE" w:rsidRDefault="00A776AE" w:rsidP="00A776AE">
      <w:pPr>
        <w:bidi/>
        <w:rPr>
          <w:rFonts w:cs="David" w:hint="cs"/>
          <w:rtl/>
        </w:rPr>
      </w:pPr>
    </w:p>
    <w:p w14:paraId="79CFCC3A" w14:textId="77777777" w:rsidR="00A776AE" w:rsidRPr="00A776AE" w:rsidRDefault="00A776AE" w:rsidP="00A776AE">
      <w:pPr>
        <w:bidi/>
        <w:rPr>
          <w:rFonts w:cs="David" w:hint="cs"/>
          <w:rtl/>
        </w:rPr>
      </w:pPr>
      <w:r w:rsidRPr="00A776AE">
        <w:rPr>
          <w:rFonts w:cs="David" w:hint="cs"/>
          <w:u w:val="single"/>
          <w:rtl/>
        </w:rPr>
        <w:t>אחמד טיבי:</w:t>
      </w:r>
    </w:p>
    <w:p w14:paraId="33DAD8E3" w14:textId="77777777" w:rsidR="00A776AE" w:rsidRPr="00A776AE" w:rsidRDefault="00A776AE" w:rsidP="00A776AE">
      <w:pPr>
        <w:bidi/>
        <w:rPr>
          <w:rFonts w:cs="David" w:hint="cs"/>
          <w:rtl/>
        </w:rPr>
      </w:pPr>
    </w:p>
    <w:p w14:paraId="6DBF5434" w14:textId="77777777" w:rsidR="00A776AE" w:rsidRPr="00A776AE" w:rsidRDefault="00A776AE" w:rsidP="00A776AE">
      <w:pPr>
        <w:bidi/>
        <w:rPr>
          <w:rFonts w:cs="David" w:hint="cs"/>
          <w:rtl/>
        </w:rPr>
      </w:pPr>
      <w:r w:rsidRPr="00A776AE">
        <w:rPr>
          <w:rFonts w:cs="David" w:hint="cs"/>
          <w:rtl/>
        </w:rPr>
        <w:tab/>
        <w:t>ההצעה שלי היא שהוועדה המסדרת תדון.</w:t>
      </w:r>
    </w:p>
    <w:p w14:paraId="600E43A1" w14:textId="77777777" w:rsidR="00A776AE" w:rsidRPr="00A776AE" w:rsidRDefault="00A776AE" w:rsidP="00A776AE">
      <w:pPr>
        <w:bidi/>
        <w:rPr>
          <w:rFonts w:cs="David" w:hint="cs"/>
          <w:rtl/>
        </w:rPr>
      </w:pPr>
    </w:p>
    <w:p w14:paraId="1E455154" w14:textId="77777777" w:rsidR="00A776AE" w:rsidRPr="00A776AE" w:rsidRDefault="00A776AE" w:rsidP="00A776AE">
      <w:pPr>
        <w:bidi/>
        <w:rPr>
          <w:rFonts w:cs="David" w:hint="cs"/>
          <w:rtl/>
        </w:rPr>
      </w:pPr>
      <w:r w:rsidRPr="00A776AE">
        <w:rPr>
          <w:rFonts w:cs="David" w:hint="cs"/>
          <w:u w:val="single"/>
          <w:rtl/>
        </w:rPr>
        <w:t>אורית נוקד:</w:t>
      </w:r>
    </w:p>
    <w:p w14:paraId="644DD530" w14:textId="77777777" w:rsidR="00A776AE" w:rsidRPr="00A776AE" w:rsidRDefault="00A776AE" w:rsidP="00A776AE">
      <w:pPr>
        <w:bidi/>
        <w:rPr>
          <w:rFonts w:cs="David" w:hint="cs"/>
          <w:rtl/>
        </w:rPr>
      </w:pPr>
    </w:p>
    <w:p w14:paraId="18F86BD4" w14:textId="77777777" w:rsidR="00A776AE" w:rsidRPr="00A776AE" w:rsidRDefault="00A776AE" w:rsidP="00A776AE">
      <w:pPr>
        <w:bidi/>
        <w:rPr>
          <w:rFonts w:cs="David" w:hint="cs"/>
          <w:rtl/>
        </w:rPr>
      </w:pPr>
      <w:r w:rsidRPr="00A776AE">
        <w:rPr>
          <w:rFonts w:cs="David" w:hint="cs"/>
          <w:rtl/>
        </w:rPr>
        <w:tab/>
        <w:t>אני חושבת שהנושא הזה צריך להישאר במתכונת הנוכחית. יש כאן הכרזה שטעונה אישור של שתי ועדות, שהן ועדות מאוד מרכזיות, ועדת חוץ וביטחון וועדת חוקה. נראה לי שהפיתרון צריך להיות החלטה של הוועדה המסדרת על קיצור המועד שבו הוועדות האלה תקבלנה את ההחלטה. זאת נראית לי ההצעה הנכונה. הבנת את הצעתי?</w:t>
      </w:r>
    </w:p>
    <w:p w14:paraId="0D4D723F" w14:textId="77777777" w:rsidR="00A776AE" w:rsidRPr="00A776AE" w:rsidRDefault="00A776AE" w:rsidP="00A776AE">
      <w:pPr>
        <w:bidi/>
        <w:rPr>
          <w:rFonts w:cs="David" w:hint="cs"/>
          <w:rtl/>
        </w:rPr>
      </w:pPr>
    </w:p>
    <w:p w14:paraId="6F248046"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6659EFC5" w14:textId="77777777" w:rsidR="00A776AE" w:rsidRPr="00A776AE" w:rsidRDefault="00A776AE" w:rsidP="00A776AE">
      <w:pPr>
        <w:bidi/>
        <w:rPr>
          <w:rFonts w:cs="David" w:hint="cs"/>
          <w:rtl/>
        </w:rPr>
      </w:pPr>
    </w:p>
    <w:p w14:paraId="2350399A" w14:textId="77777777" w:rsidR="00A776AE" w:rsidRPr="00A776AE" w:rsidRDefault="00A776AE" w:rsidP="00A776AE">
      <w:pPr>
        <w:bidi/>
        <w:rPr>
          <w:rFonts w:cs="David" w:hint="cs"/>
          <w:rtl/>
        </w:rPr>
      </w:pPr>
      <w:r w:rsidRPr="00A776AE">
        <w:rPr>
          <w:rFonts w:cs="David" w:hint="cs"/>
          <w:rtl/>
        </w:rPr>
        <w:tab/>
        <w:t xml:space="preserve">את מציעה שזה יישאר בוועדה המשותפת. </w:t>
      </w:r>
    </w:p>
    <w:p w14:paraId="57BE8509" w14:textId="77777777" w:rsidR="00A776AE" w:rsidRPr="00A776AE" w:rsidRDefault="00A776AE" w:rsidP="00A776AE">
      <w:pPr>
        <w:bidi/>
        <w:rPr>
          <w:rFonts w:cs="David" w:hint="cs"/>
          <w:u w:val="single"/>
          <w:rtl/>
        </w:rPr>
      </w:pPr>
    </w:p>
    <w:p w14:paraId="43029E09" w14:textId="77777777" w:rsidR="00A776AE" w:rsidRPr="00A776AE" w:rsidRDefault="00A776AE" w:rsidP="00A776AE">
      <w:pPr>
        <w:bidi/>
        <w:rPr>
          <w:rFonts w:cs="David" w:hint="cs"/>
          <w:rtl/>
        </w:rPr>
      </w:pPr>
      <w:r w:rsidRPr="00A776AE">
        <w:rPr>
          <w:rFonts w:cs="David" w:hint="cs"/>
          <w:u w:val="single"/>
          <w:rtl/>
        </w:rPr>
        <w:t>אורית נוקד:</w:t>
      </w:r>
    </w:p>
    <w:p w14:paraId="56758B19" w14:textId="77777777" w:rsidR="00A776AE" w:rsidRPr="00A776AE" w:rsidRDefault="00A776AE" w:rsidP="00A776AE">
      <w:pPr>
        <w:bidi/>
        <w:rPr>
          <w:rFonts w:cs="David" w:hint="cs"/>
          <w:rtl/>
        </w:rPr>
      </w:pPr>
    </w:p>
    <w:p w14:paraId="76661106" w14:textId="77777777" w:rsidR="00A776AE" w:rsidRPr="00A776AE" w:rsidRDefault="00A776AE" w:rsidP="00A776AE">
      <w:pPr>
        <w:bidi/>
        <w:rPr>
          <w:rFonts w:cs="David" w:hint="cs"/>
          <w:rtl/>
        </w:rPr>
      </w:pPr>
      <w:r w:rsidRPr="00A776AE">
        <w:rPr>
          <w:rFonts w:cs="David" w:hint="cs"/>
          <w:rtl/>
        </w:rPr>
        <w:tab/>
        <w:t xml:space="preserve">אני הצעתי שזה יישאר בוועדה המשותפת אבל יקוצר המועד. אחרי שהממשלה תושבע, יוקמו הוועדות, יתקיים דיון בוועדה המשותפת ויקוצר המועד על פי התקנון שבו צריך להניח את החומר לוועדה. זה נראה לי הדבר הראוי. </w:t>
      </w:r>
    </w:p>
    <w:p w14:paraId="44A8164E" w14:textId="77777777" w:rsidR="00A776AE" w:rsidRPr="00A776AE" w:rsidRDefault="00A776AE" w:rsidP="00A776AE">
      <w:pPr>
        <w:bidi/>
        <w:rPr>
          <w:rFonts w:cs="David" w:hint="cs"/>
          <w:rtl/>
        </w:rPr>
      </w:pPr>
    </w:p>
    <w:p w14:paraId="7F6C8360"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00F9004D" w14:textId="77777777" w:rsidR="00A776AE" w:rsidRPr="00A776AE" w:rsidRDefault="00A776AE" w:rsidP="00A776AE">
      <w:pPr>
        <w:bidi/>
        <w:rPr>
          <w:rFonts w:cs="David" w:hint="cs"/>
          <w:rtl/>
        </w:rPr>
      </w:pPr>
    </w:p>
    <w:p w14:paraId="6B8D385A" w14:textId="77777777" w:rsidR="00A776AE" w:rsidRPr="00A776AE" w:rsidRDefault="00A776AE" w:rsidP="00A776AE">
      <w:pPr>
        <w:bidi/>
        <w:rPr>
          <w:rFonts w:cs="David" w:hint="cs"/>
          <w:rtl/>
        </w:rPr>
      </w:pPr>
      <w:r w:rsidRPr="00A776AE">
        <w:rPr>
          <w:rFonts w:cs="David" w:hint="cs"/>
          <w:rtl/>
        </w:rPr>
        <w:tab/>
        <w:t xml:space="preserve">תודה. בזמן דברייך התייעצתי עם היועצת המשפטית האם ניתן ללכת בנתיב הזה. היועצת המשפטית אמרה לי שלכל היותר ניתן לקצר את התקופה האמורה בזמן קצר מאוד.  </w:t>
      </w:r>
    </w:p>
    <w:p w14:paraId="23B7BF3F" w14:textId="77777777" w:rsidR="00A776AE" w:rsidRPr="00A776AE" w:rsidRDefault="00A776AE" w:rsidP="00A776AE">
      <w:pPr>
        <w:bidi/>
        <w:rPr>
          <w:rFonts w:cs="David" w:hint="cs"/>
          <w:rtl/>
        </w:rPr>
      </w:pPr>
    </w:p>
    <w:p w14:paraId="5B309E24" w14:textId="77777777" w:rsidR="00A776AE" w:rsidRPr="00A776AE" w:rsidRDefault="00A776AE" w:rsidP="00A776AE">
      <w:pPr>
        <w:bidi/>
        <w:rPr>
          <w:rFonts w:cs="David" w:hint="cs"/>
          <w:rtl/>
        </w:rPr>
      </w:pPr>
      <w:r w:rsidRPr="00A776AE">
        <w:rPr>
          <w:rFonts w:cs="David" w:hint="cs"/>
          <w:rtl/>
        </w:rPr>
        <w:tab/>
        <w:t xml:space="preserve">אני מציע לראות את הדברים בצורה הבאה: אחד, אני נחוש לאפשר לכנסת לדון בבקשת הממשלה היוצאת. אינני רוצה לעמוד על-כך שרק ממשלה חדשה תוכל לדון בנושא הארכת מצב החירום. אני עומד על כך שבקשת הממשלה היוצאת תידון. </w:t>
      </w:r>
    </w:p>
    <w:p w14:paraId="732FA524" w14:textId="77777777" w:rsidR="00A776AE" w:rsidRPr="00A776AE" w:rsidRDefault="00A776AE" w:rsidP="00A776AE">
      <w:pPr>
        <w:bidi/>
        <w:rPr>
          <w:rFonts w:cs="David" w:hint="cs"/>
          <w:rtl/>
        </w:rPr>
      </w:pPr>
    </w:p>
    <w:p w14:paraId="05DF3CA9" w14:textId="77777777" w:rsidR="00A776AE" w:rsidRPr="00A776AE" w:rsidRDefault="00A776AE" w:rsidP="00A776AE">
      <w:pPr>
        <w:bidi/>
        <w:ind w:firstLine="567"/>
        <w:rPr>
          <w:rFonts w:cs="David" w:hint="cs"/>
          <w:rtl/>
        </w:rPr>
      </w:pPr>
      <w:r w:rsidRPr="00A776AE">
        <w:rPr>
          <w:rFonts w:cs="David" w:hint="cs"/>
          <w:rtl/>
        </w:rPr>
        <w:t xml:space="preserve">שניים. הוצעה דרך משפטית, שהיא דרך משפטית כשרה, על פי חוות דעת היועצת המשפטית, בנסיבות שבהם אנחנו נמצאים. </w:t>
      </w:r>
    </w:p>
    <w:p w14:paraId="6026C621" w14:textId="77777777" w:rsidR="00A776AE" w:rsidRPr="00A776AE" w:rsidRDefault="00A776AE" w:rsidP="00A776AE">
      <w:pPr>
        <w:bidi/>
        <w:rPr>
          <w:rFonts w:cs="David" w:hint="cs"/>
          <w:rtl/>
        </w:rPr>
      </w:pPr>
    </w:p>
    <w:p w14:paraId="4A8BDCAB" w14:textId="77777777" w:rsidR="00A776AE" w:rsidRPr="00A776AE" w:rsidRDefault="00A776AE" w:rsidP="00A776AE">
      <w:pPr>
        <w:bidi/>
        <w:rPr>
          <w:rFonts w:cs="David" w:hint="cs"/>
          <w:rtl/>
        </w:rPr>
      </w:pPr>
      <w:r w:rsidRPr="00A776AE">
        <w:rPr>
          <w:rFonts w:cs="David" w:hint="cs"/>
          <w:rtl/>
        </w:rPr>
        <w:tab/>
        <w:t xml:space="preserve">שלוש. אני מוכן לצמצם את התקופה אבל לא צמצום קיצוני, כפי שהציע חברי דוד רותם, אלא צמצום סביר. בכנסת הקודמת הכנסת האריכה ב-11 חודשים אז אפשר לחשוב על פחות אבל צריך ליצור מצב שבו הדבר לא יקרה בפגרת הקיץ. אינני יודע מתי הכנסת חוזרת לכנס החורף. </w:t>
      </w:r>
    </w:p>
    <w:p w14:paraId="729D6F8C" w14:textId="77777777" w:rsidR="00A776AE" w:rsidRPr="00A776AE" w:rsidRDefault="00A776AE" w:rsidP="00A776AE">
      <w:pPr>
        <w:bidi/>
        <w:rPr>
          <w:rFonts w:cs="David" w:hint="cs"/>
          <w:rtl/>
        </w:rPr>
      </w:pPr>
    </w:p>
    <w:p w14:paraId="1CCD4F7D" w14:textId="77777777" w:rsidR="00A776AE" w:rsidRPr="00A776AE" w:rsidRDefault="00A776AE" w:rsidP="00A776AE">
      <w:pPr>
        <w:bidi/>
        <w:rPr>
          <w:rFonts w:cs="David" w:hint="cs"/>
          <w:u w:val="single"/>
          <w:rtl/>
        </w:rPr>
      </w:pPr>
      <w:r w:rsidRPr="00A776AE">
        <w:rPr>
          <w:rFonts w:cs="David" w:hint="cs"/>
          <w:u w:val="single"/>
          <w:rtl/>
        </w:rPr>
        <w:t>ארבל אסטרחן:</w:t>
      </w:r>
    </w:p>
    <w:p w14:paraId="0B6F2B2E" w14:textId="77777777" w:rsidR="00A776AE" w:rsidRPr="00A776AE" w:rsidRDefault="00A776AE" w:rsidP="00A776AE">
      <w:pPr>
        <w:bidi/>
        <w:rPr>
          <w:rFonts w:cs="David" w:hint="cs"/>
          <w:rtl/>
        </w:rPr>
      </w:pPr>
    </w:p>
    <w:p w14:paraId="42D8431A" w14:textId="77777777" w:rsidR="00A776AE" w:rsidRPr="00A776AE" w:rsidRDefault="00A776AE" w:rsidP="00A776AE">
      <w:pPr>
        <w:bidi/>
        <w:rPr>
          <w:rFonts w:cs="David" w:hint="cs"/>
          <w:rtl/>
        </w:rPr>
      </w:pPr>
      <w:r w:rsidRPr="00A776AE">
        <w:rPr>
          <w:rFonts w:cs="David" w:hint="cs"/>
          <w:rtl/>
        </w:rPr>
        <w:tab/>
        <w:t xml:space="preserve">אחרי סוכות. </w:t>
      </w:r>
    </w:p>
    <w:p w14:paraId="7D93098B" w14:textId="77777777" w:rsidR="00A776AE" w:rsidRPr="00A776AE" w:rsidRDefault="00A776AE" w:rsidP="00A776AE">
      <w:pPr>
        <w:bidi/>
        <w:rPr>
          <w:rFonts w:cs="David" w:hint="cs"/>
          <w:rtl/>
        </w:rPr>
      </w:pPr>
      <w:r w:rsidRPr="00A776AE">
        <w:rPr>
          <w:rFonts w:cs="David" w:hint="cs"/>
          <w:rtl/>
        </w:rPr>
        <w:tab/>
      </w:r>
    </w:p>
    <w:p w14:paraId="0CE2162E"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58799FC7" w14:textId="77777777" w:rsidR="00A776AE" w:rsidRPr="00A776AE" w:rsidRDefault="00A776AE" w:rsidP="00A776AE">
      <w:pPr>
        <w:bidi/>
        <w:rPr>
          <w:rFonts w:cs="David" w:hint="cs"/>
          <w:rtl/>
        </w:rPr>
      </w:pPr>
    </w:p>
    <w:p w14:paraId="4CF3708E" w14:textId="77777777" w:rsidR="00A776AE" w:rsidRPr="00A776AE" w:rsidRDefault="00A776AE" w:rsidP="00A776AE">
      <w:pPr>
        <w:bidi/>
        <w:rPr>
          <w:rFonts w:cs="David" w:hint="cs"/>
          <w:rtl/>
        </w:rPr>
      </w:pPr>
      <w:r w:rsidRPr="00A776AE">
        <w:rPr>
          <w:rFonts w:cs="David" w:hint="cs"/>
          <w:rtl/>
        </w:rPr>
        <w:tab/>
        <w:t xml:space="preserve">הצעתי היא שמצב החירום יימשך שבועיים אחרי חזרת הכנסת - - - </w:t>
      </w:r>
    </w:p>
    <w:p w14:paraId="3231DA91" w14:textId="77777777" w:rsidR="00A776AE" w:rsidRPr="00A776AE" w:rsidRDefault="00A776AE" w:rsidP="00A776AE">
      <w:pPr>
        <w:bidi/>
        <w:rPr>
          <w:rFonts w:cs="David" w:hint="cs"/>
          <w:rtl/>
        </w:rPr>
      </w:pPr>
    </w:p>
    <w:p w14:paraId="3D9AC47E" w14:textId="77777777" w:rsidR="00A776AE" w:rsidRPr="00A776AE" w:rsidRDefault="00A776AE" w:rsidP="00A776AE">
      <w:pPr>
        <w:bidi/>
        <w:rPr>
          <w:rFonts w:cs="David" w:hint="cs"/>
          <w:u w:val="single"/>
          <w:rtl/>
        </w:rPr>
      </w:pPr>
      <w:r w:rsidRPr="00A776AE">
        <w:rPr>
          <w:rFonts w:cs="David" w:hint="cs"/>
          <w:u w:val="single"/>
          <w:rtl/>
        </w:rPr>
        <w:t>ארבל אסטרחן:</w:t>
      </w:r>
    </w:p>
    <w:p w14:paraId="7570EB1D" w14:textId="77777777" w:rsidR="00A776AE" w:rsidRPr="00A776AE" w:rsidRDefault="00A776AE" w:rsidP="00A776AE">
      <w:pPr>
        <w:bidi/>
        <w:rPr>
          <w:rFonts w:cs="David" w:hint="cs"/>
          <w:u w:val="single"/>
          <w:rtl/>
        </w:rPr>
      </w:pPr>
    </w:p>
    <w:p w14:paraId="07F8B378" w14:textId="77777777" w:rsidR="00A776AE" w:rsidRPr="00A776AE" w:rsidRDefault="00A776AE" w:rsidP="00A776AE">
      <w:pPr>
        <w:bidi/>
        <w:rPr>
          <w:rFonts w:cs="David" w:hint="cs"/>
          <w:rtl/>
        </w:rPr>
      </w:pPr>
      <w:r w:rsidRPr="00A776AE">
        <w:rPr>
          <w:rFonts w:cs="David" w:hint="cs"/>
          <w:rtl/>
        </w:rPr>
        <w:tab/>
        <w:t xml:space="preserve">לא, כי אז צריך להניח שבועיים לפני. </w:t>
      </w:r>
    </w:p>
    <w:p w14:paraId="6B09C6DA" w14:textId="77777777" w:rsidR="00A776AE" w:rsidRPr="00A776AE" w:rsidRDefault="00A776AE" w:rsidP="00A776AE">
      <w:pPr>
        <w:bidi/>
        <w:rPr>
          <w:rFonts w:cs="David" w:hint="cs"/>
          <w:rtl/>
        </w:rPr>
      </w:pPr>
    </w:p>
    <w:p w14:paraId="711E853D" w14:textId="77777777" w:rsidR="00A776AE" w:rsidRPr="00A776AE" w:rsidRDefault="00A776AE" w:rsidP="00A776AE">
      <w:pPr>
        <w:bidi/>
        <w:rPr>
          <w:rFonts w:cs="David" w:hint="cs"/>
          <w:rtl/>
        </w:rPr>
      </w:pPr>
      <w:r w:rsidRPr="00A776AE">
        <w:rPr>
          <w:rFonts w:cs="David" w:hint="cs"/>
          <w:u w:val="single"/>
          <w:rtl/>
        </w:rPr>
        <w:t>היו"ר גדעון סער:</w:t>
      </w:r>
    </w:p>
    <w:p w14:paraId="3AEA72AA" w14:textId="77777777" w:rsidR="00A776AE" w:rsidRPr="00A776AE" w:rsidRDefault="00A776AE" w:rsidP="00A776AE">
      <w:pPr>
        <w:bidi/>
        <w:rPr>
          <w:rFonts w:cs="David" w:hint="cs"/>
          <w:rtl/>
        </w:rPr>
      </w:pPr>
      <w:r w:rsidRPr="00A776AE">
        <w:rPr>
          <w:rFonts w:cs="David" w:hint="cs"/>
          <w:rtl/>
        </w:rPr>
        <w:tab/>
      </w:r>
    </w:p>
    <w:p w14:paraId="4F3DC730" w14:textId="77777777" w:rsidR="00A776AE" w:rsidRPr="00A776AE" w:rsidRDefault="00A776AE" w:rsidP="00A776AE">
      <w:pPr>
        <w:bidi/>
        <w:rPr>
          <w:rFonts w:cs="David" w:hint="cs"/>
          <w:rtl/>
        </w:rPr>
      </w:pPr>
      <w:r w:rsidRPr="00A776AE">
        <w:rPr>
          <w:rFonts w:cs="David" w:hint="cs"/>
          <w:rtl/>
        </w:rPr>
        <w:tab/>
        <w:t>אי אפשר להניח אחרי הפגרה?</w:t>
      </w:r>
    </w:p>
    <w:p w14:paraId="100F57B4" w14:textId="77777777" w:rsidR="00A776AE" w:rsidRPr="00A776AE" w:rsidRDefault="00A776AE" w:rsidP="00A776AE">
      <w:pPr>
        <w:bidi/>
        <w:rPr>
          <w:rFonts w:cs="David" w:hint="cs"/>
          <w:rtl/>
        </w:rPr>
      </w:pPr>
    </w:p>
    <w:p w14:paraId="37A45102" w14:textId="77777777" w:rsidR="00A776AE" w:rsidRPr="00A776AE" w:rsidRDefault="00A776AE" w:rsidP="00A776AE">
      <w:pPr>
        <w:bidi/>
        <w:rPr>
          <w:rFonts w:cs="David" w:hint="cs"/>
          <w:u w:val="single"/>
          <w:rtl/>
        </w:rPr>
      </w:pPr>
      <w:r w:rsidRPr="00A776AE">
        <w:rPr>
          <w:rFonts w:cs="David" w:hint="cs"/>
          <w:u w:val="single"/>
          <w:rtl/>
        </w:rPr>
        <w:t>ארבל אסטרחן:</w:t>
      </w:r>
    </w:p>
    <w:p w14:paraId="35C4918B" w14:textId="77777777" w:rsidR="00A776AE" w:rsidRPr="00A776AE" w:rsidRDefault="00A776AE" w:rsidP="00A776AE">
      <w:pPr>
        <w:bidi/>
        <w:rPr>
          <w:rFonts w:cs="David" w:hint="cs"/>
          <w:u w:val="single"/>
          <w:rtl/>
        </w:rPr>
      </w:pPr>
    </w:p>
    <w:p w14:paraId="511056D7" w14:textId="77777777" w:rsidR="00A776AE" w:rsidRPr="00A776AE" w:rsidRDefault="00A776AE" w:rsidP="00A776AE">
      <w:pPr>
        <w:bidi/>
        <w:rPr>
          <w:rFonts w:cs="David" w:hint="cs"/>
          <w:rtl/>
        </w:rPr>
      </w:pPr>
      <w:r w:rsidRPr="00A776AE">
        <w:rPr>
          <w:rFonts w:cs="David" w:hint="cs"/>
          <w:rtl/>
        </w:rPr>
        <w:tab/>
        <w:t xml:space="preserve">יש מליאה. או שתעשה חודש אחרי או שתעשה עד סוף כנס הקיץ. </w:t>
      </w:r>
    </w:p>
    <w:p w14:paraId="7AE04BAC" w14:textId="77777777" w:rsidR="00A776AE" w:rsidRPr="00A776AE" w:rsidRDefault="00A776AE" w:rsidP="00A776AE">
      <w:pPr>
        <w:bidi/>
        <w:rPr>
          <w:rFonts w:cs="David" w:hint="cs"/>
          <w:rtl/>
        </w:rPr>
      </w:pPr>
    </w:p>
    <w:p w14:paraId="09C3EFF6" w14:textId="77777777" w:rsidR="00A776AE" w:rsidRPr="00A776AE" w:rsidRDefault="00A776AE" w:rsidP="00A776AE">
      <w:pPr>
        <w:bidi/>
        <w:rPr>
          <w:rFonts w:cs="David" w:hint="cs"/>
          <w:u w:val="single"/>
          <w:rtl/>
        </w:rPr>
      </w:pPr>
      <w:r w:rsidRPr="00A776AE">
        <w:rPr>
          <w:rFonts w:cs="David" w:hint="cs"/>
          <w:u w:val="single"/>
          <w:rtl/>
        </w:rPr>
        <w:t>היו"ר גדעון סער:</w:t>
      </w:r>
    </w:p>
    <w:p w14:paraId="3CD96830" w14:textId="77777777" w:rsidR="00A776AE" w:rsidRPr="00A776AE" w:rsidRDefault="00A776AE" w:rsidP="00A776AE">
      <w:pPr>
        <w:bidi/>
        <w:rPr>
          <w:rFonts w:cs="David" w:hint="cs"/>
          <w:u w:val="single"/>
          <w:rtl/>
        </w:rPr>
      </w:pPr>
    </w:p>
    <w:p w14:paraId="7B7EDFA3" w14:textId="77777777" w:rsidR="00A776AE" w:rsidRPr="00A776AE" w:rsidRDefault="00A776AE" w:rsidP="00A776AE">
      <w:pPr>
        <w:bidi/>
        <w:rPr>
          <w:rFonts w:cs="David" w:hint="cs"/>
          <w:rtl/>
        </w:rPr>
      </w:pPr>
      <w:r w:rsidRPr="00A776AE">
        <w:rPr>
          <w:rFonts w:cs="David" w:hint="cs"/>
          <w:rtl/>
        </w:rPr>
        <w:tab/>
        <w:t xml:space="preserve">אם זה יהיה עד סוף כנס הקיץ המשמעות היא שאנחנו דנים עכשיו ומייד אחרי פגרת הפסח אנחנו מתחילים עוד פעם את הדיונים. זה נראה לי קיצוני. למה שהכנסת הזאת תידרש, בפער של חודשיים - - - </w:t>
      </w:r>
    </w:p>
    <w:p w14:paraId="4D566720" w14:textId="77777777" w:rsidR="00A776AE" w:rsidRPr="00A776AE" w:rsidRDefault="00A776AE" w:rsidP="00A776AE">
      <w:pPr>
        <w:bidi/>
        <w:rPr>
          <w:rFonts w:cs="David" w:hint="cs"/>
          <w:rtl/>
        </w:rPr>
      </w:pPr>
    </w:p>
    <w:p w14:paraId="06BF1AA8" w14:textId="77777777" w:rsidR="00A776AE" w:rsidRPr="00A776AE" w:rsidRDefault="00A776AE" w:rsidP="00A776AE">
      <w:pPr>
        <w:bidi/>
        <w:ind w:firstLine="567"/>
        <w:rPr>
          <w:rFonts w:cs="David" w:hint="cs"/>
          <w:rtl/>
        </w:rPr>
      </w:pPr>
      <w:r w:rsidRPr="00A776AE">
        <w:rPr>
          <w:rFonts w:cs="David" w:hint="cs"/>
          <w:rtl/>
        </w:rPr>
        <w:t>עד מתי את מציעה?</w:t>
      </w:r>
    </w:p>
    <w:p w14:paraId="6C6E6550" w14:textId="77777777" w:rsidR="00A776AE" w:rsidRPr="00A776AE" w:rsidRDefault="00A776AE" w:rsidP="00A776AE">
      <w:pPr>
        <w:bidi/>
        <w:rPr>
          <w:rFonts w:cs="David" w:hint="cs"/>
          <w:rtl/>
        </w:rPr>
      </w:pPr>
    </w:p>
    <w:p w14:paraId="62319670" w14:textId="77777777" w:rsidR="00A776AE" w:rsidRPr="00A776AE" w:rsidRDefault="00A776AE" w:rsidP="00A776AE">
      <w:pPr>
        <w:bidi/>
        <w:rPr>
          <w:rFonts w:cs="David" w:hint="cs"/>
          <w:u w:val="single"/>
          <w:rtl/>
        </w:rPr>
      </w:pPr>
      <w:r w:rsidRPr="00A776AE">
        <w:rPr>
          <w:rFonts w:cs="David" w:hint="cs"/>
          <w:u w:val="single"/>
          <w:rtl/>
        </w:rPr>
        <w:t>ארבל אסטרחן:</w:t>
      </w:r>
    </w:p>
    <w:p w14:paraId="23652194" w14:textId="77777777" w:rsidR="00A776AE" w:rsidRPr="00A776AE" w:rsidRDefault="00A776AE" w:rsidP="00A776AE">
      <w:pPr>
        <w:bidi/>
        <w:rPr>
          <w:rFonts w:cs="David" w:hint="cs"/>
          <w:rtl/>
        </w:rPr>
      </w:pPr>
    </w:p>
    <w:p w14:paraId="79C5EAE7" w14:textId="77777777" w:rsidR="00A776AE" w:rsidRPr="00A776AE" w:rsidRDefault="00A776AE" w:rsidP="00A776AE">
      <w:pPr>
        <w:bidi/>
        <w:rPr>
          <w:rFonts w:cs="David" w:hint="cs"/>
          <w:rtl/>
        </w:rPr>
      </w:pPr>
      <w:r w:rsidRPr="00A776AE">
        <w:rPr>
          <w:rFonts w:cs="David" w:hint="cs"/>
          <w:rtl/>
        </w:rPr>
        <w:tab/>
        <w:t xml:space="preserve">אני מציעה לקצר ל-4 חודשים או עד סוף כנס הקיץ שמסתיים בסוף יולי.  </w:t>
      </w:r>
    </w:p>
    <w:p w14:paraId="38D18C57" w14:textId="77777777" w:rsidR="00A776AE" w:rsidRDefault="00A776AE" w:rsidP="00A776AE">
      <w:pPr>
        <w:bidi/>
        <w:rPr>
          <w:rFonts w:cs="David" w:hint="cs"/>
          <w:rtl/>
        </w:rPr>
      </w:pPr>
    </w:p>
    <w:p w14:paraId="5A01B926" w14:textId="77777777" w:rsidR="00A776AE" w:rsidRDefault="00A776AE" w:rsidP="00A776AE">
      <w:pPr>
        <w:bidi/>
        <w:rPr>
          <w:rFonts w:cs="David" w:hint="cs"/>
          <w:rtl/>
        </w:rPr>
      </w:pPr>
    </w:p>
    <w:p w14:paraId="0F28D4F4" w14:textId="77777777" w:rsidR="00A776AE" w:rsidRDefault="00A776AE" w:rsidP="00A776AE">
      <w:pPr>
        <w:bidi/>
        <w:rPr>
          <w:rFonts w:cs="David" w:hint="cs"/>
          <w:rtl/>
        </w:rPr>
      </w:pPr>
    </w:p>
    <w:p w14:paraId="2C7E4891" w14:textId="77777777" w:rsidR="00A776AE" w:rsidRDefault="00A776AE" w:rsidP="00A776AE">
      <w:pPr>
        <w:bidi/>
        <w:rPr>
          <w:rFonts w:cs="David" w:hint="cs"/>
          <w:rtl/>
        </w:rPr>
      </w:pPr>
    </w:p>
    <w:p w14:paraId="03B2B7CC" w14:textId="77777777" w:rsidR="00A776AE" w:rsidRDefault="00A776AE" w:rsidP="00A776AE">
      <w:pPr>
        <w:bidi/>
        <w:rPr>
          <w:rFonts w:cs="David" w:hint="cs"/>
          <w:rtl/>
        </w:rPr>
      </w:pPr>
    </w:p>
    <w:p w14:paraId="7A41CDC5" w14:textId="77777777" w:rsidR="00A776AE" w:rsidRDefault="00A776AE" w:rsidP="00A776AE">
      <w:pPr>
        <w:bidi/>
        <w:rPr>
          <w:rFonts w:cs="David" w:hint="cs"/>
          <w:rtl/>
        </w:rPr>
      </w:pPr>
    </w:p>
    <w:p w14:paraId="497FF567" w14:textId="77777777" w:rsidR="00A776AE" w:rsidRPr="00A776AE" w:rsidRDefault="00A776AE" w:rsidP="00A776AE">
      <w:pPr>
        <w:bidi/>
        <w:rPr>
          <w:rFonts w:cs="David" w:hint="cs"/>
          <w:rtl/>
        </w:rPr>
      </w:pPr>
    </w:p>
    <w:p w14:paraId="4CF64D8E" w14:textId="77777777" w:rsidR="00A776AE" w:rsidRPr="00A776AE" w:rsidRDefault="00A776AE" w:rsidP="00A776AE">
      <w:pPr>
        <w:bidi/>
        <w:rPr>
          <w:rFonts w:cs="David" w:hint="cs"/>
          <w:rtl/>
        </w:rPr>
      </w:pPr>
      <w:proofErr w:type="spellStart"/>
      <w:r w:rsidRPr="00A776AE">
        <w:rPr>
          <w:rFonts w:cs="David" w:hint="cs"/>
          <w:u w:val="single"/>
          <w:rtl/>
        </w:rPr>
        <w:t>היו</w:t>
      </w:r>
      <w:r w:rsidRPr="00A776AE">
        <w:rPr>
          <w:rFonts w:cs="David"/>
          <w:u w:val="single"/>
          <w:rtl/>
        </w:rPr>
        <w:t>”</w:t>
      </w:r>
      <w:r w:rsidRPr="00A776AE">
        <w:rPr>
          <w:rFonts w:cs="David" w:hint="cs"/>
          <w:u w:val="single"/>
          <w:rtl/>
        </w:rPr>
        <w:t>ר</w:t>
      </w:r>
      <w:proofErr w:type="spellEnd"/>
      <w:r w:rsidRPr="00A776AE">
        <w:rPr>
          <w:rFonts w:cs="David" w:hint="cs"/>
          <w:u w:val="single"/>
          <w:rtl/>
        </w:rPr>
        <w:t xml:space="preserve"> גדעון סער:</w:t>
      </w:r>
    </w:p>
    <w:p w14:paraId="200A11F6" w14:textId="77777777" w:rsidR="00A776AE" w:rsidRPr="00A776AE" w:rsidRDefault="00A776AE" w:rsidP="00A776AE">
      <w:pPr>
        <w:bidi/>
        <w:rPr>
          <w:rFonts w:cs="David" w:hint="cs"/>
          <w:rtl/>
        </w:rPr>
      </w:pPr>
    </w:p>
    <w:p w14:paraId="3D5FC7E2" w14:textId="77777777" w:rsidR="00A776AE" w:rsidRPr="00A776AE" w:rsidRDefault="00A776AE" w:rsidP="00A776AE">
      <w:pPr>
        <w:bidi/>
        <w:rPr>
          <w:rFonts w:cs="David" w:hint="cs"/>
          <w:rtl/>
        </w:rPr>
      </w:pPr>
      <w:r w:rsidRPr="00A776AE">
        <w:rPr>
          <w:rFonts w:cs="David" w:hint="cs"/>
          <w:rtl/>
        </w:rPr>
        <w:tab/>
        <w:t xml:space="preserve">אני מקבל את הצעת היועצת המשפטית ומציע שההחלטה תהיה ההחלטה המונחת בפניכם ותקופת מצב החירום המוארכת תהיה 4 חודשים מיום קבלת ההחלטה במליאת הכנסת. </w:t>
      </w:r>
    </w:p>
    <w:p w14:paraId="1E8407D0" w14:textId="77777777" w:rsidR="00A776AE" w:rsidRPr="00A776AE" w:rsidRDefault="00A776AE" w:rsidP="00A776AE">
      <w:pPr>
        <w:bidi/>
        <w:rPr>
          <w:rFonts w:cs="David" w:hint="cs"/>
          <w:rtl/>
        </w:rPr>
      </w:pPr>
    </w:p>
    <w:p w14:paraId="4A2C80D1" w14:textId="77777777" w:rsidR="00A776AE" w:rsidRPr="00A776AE" w:rsidRDefault="00A776AE" w:rsidP="00A776AE">
      <w:pPr>
        <w:bidi/>
        <w:rPr>
          <w:rFonts w:cs="David" w:hint="cs"/>
          <w:u w:val="single"/>
          <w:rtl/>
        </w:rPr>
      </w:pPr>
      <w:r w:rsidRPr="00A776AE">
        <w:rPr>
          <w:rFonts w:cs="David" w:hint="cs"/>
          <w:u w:val="single"/>
          <w:rtl/>
        </w:rPr>
        <w:t>ארבל אסטרחן:</w:t>
      </w:r>
    </w:p>
    <w:p w14:paraId="2856ABFE" w14:textId="77777777" w:rsidR="00A776AE" w:rsidRPr="00A776AE" w:rsidRDefault="00A776AE" w:rsidP="00A776AE">
      <w:pPr>
        <w:bidi/>
        <w:rPr>
          <w:rFonts w:cs="David" w:hint="cs"/>
          <w:rtl/>
        </w:rPr>
      </w:pPr>
    </w:p>
    <w:p w14:paraId="2010EF7D" w14:textId="77777777" w:rsidR="00A776AE" w:rsidRPr="00A776AE" w:rsidRDefault="00A776AE" w:rsidP="00A776AE">
      <w:pPr>
        <w:bidi/>
        <w:rPr>
          <w:rFonts w:cs="David" w:hint="cs"/>
          <w:rtl/>
        </w:rPr>
      </w:pPr>
      <w:r w:rsidRPr="00A776AE">
        <w:rPr>
          <w:rFonts w:cs="David" w:hint="cs"/>
          <w:rtl/>
        </w:rPr>
        <w:tab/>
        <w:t xml:space="preserve">ההכרזה במליאת הכנסת תוכל להיות עד 4 חודשים. </w:t>
      </w:r>
    </w:p>
    <w:p w14:paraId="44C05B70" w14:textId="77777777" w:rsidR="00A776AE" w:rsidRPr="00A776AE" w:rsidRDefault="00A776AE" w:rsidP="00A776AE">
      <w:pPr>
        <w:bidi/>
        <w:rPr>
          <w:rFonts w:cs="David" w:hint="cs"/>
          <w:rtl/>
        </w:rPr>
      </w:pPr>
    </w:p>
    <w:p w14:paraId="2280A70A" w14:textId="77777777" w:rsidR="00A776AE" w:rsidRPr="00A776AE" w:rsidRDefault="00A776AE" w:rsidP="00A776AE">
      <w:pPr>
        <w:bidi/>
        <w:rPr>
          <w:rFonts w:cs="David" w:hint="cs"/>
          <w:u w:val="single"/>
          <w:rtl/>
        </w:rPr>
      </w:pPr>
      <w:r w:rsidRPr="00A776AE">
        <w:rPr>
          <w:rFonts w:cs="David" w:hint="cs"/>
          <w:u w:val="single"/>
          <w:rtl/>
        </w:rPr>
        <w:t>היו"ר גדעון סער:</w:t>
      </w:r>
    </w:p>
    <w:p w14:paraId="3C94EBD2" w14:textId="77777777" w:rsidR="00A776AE" w:rsidRPr="00A776AE" w:rsidRDefault="00A776AE" w:rsidP="00A776AE">
      <w:pPr>
        <w:bidi/>
        <w:rPr>
          <w:rFonts w:cs="David" w:hint="cs"/>
          <w:u w:val="single"/>
          <w:rtl/>
        </w:rPr>
      </w:pPr>
    </w:p>
    <w:p w14:paraId="3827B22E" w14:textId="77777777" w:rsidR="00A776AE" w:rsidRPr="00A776AE" w:rsidRDefault="00A776AE" w:rsidP="00A776AE">
      <w:pPr>
        <w:bidi/>
        <w:rPr>
          <w:rFonts w:cs="David" w:hint="cs"/>
          <w:rtl/>
        </w:rPr>
      </w:pPr>
      <w:r w:rsidRPr="00A776AE">
        <w:rPr>
          <w:rFonts w:cs="David" w:hint="cs"/>
          <w:rtl/>
        </w:rPr>
        <w:tab/>
        <w:t xml:space="preserve">להערכתי הדבר הזה יביא אותנו לחודש יולי. </w:t>
      </w:r>
    </w:p>
    <w:p w14:paraId="65EB4ED9" w14:textId="77777777" w:rsidR="00A776AE" w:rsidRPr="00A776AE" w:rsidRDefault="00A776AE" w:rsidP="00A776AE">
      <w:pPr>
        <w:bidi/>
        <w:rPr>
          <w:rFonts w:cs="David" w:hint="cs"/>
          <w:rtl/>
        </w:rPr>
      </w:pPr>
    </w:p>
    <w:p w14:paraId="0F3CC742" w14:textId="77777777" w:rsidR="00A776AE" w:rsidRPr="00A776AE" w:rsidRDefault="00A776AE" w:rsidP="00A776AE">
      <w:pPr>
        <w:bidi/>
        <w:ind w:firstLine="567"/>
        <w:rPr>
          <w:rFonts w:cs="David" w:hint="cs"/>
          <w:rtl/>
        </w:rPr>
      </w:pPr>
      <w:r w:rsidRPr="00A776AE">
        <w:rPr>
          <w:rFonts w:cs="David" w:hint="cs"/>
          <w:rtl/>
        </w:rPr>
        <w:t>מי תומך בהצעת ההחלטה? מי נגד?</w:t>
      </w:r>
    </w:p>
    <w:p w14:paraId="29B4DC16" w14:textId="77777777" w:rsidR="00A776AE" w:rsidRPr="00A776AE" w:rsidRDefault="00A776AE" w:rsidP="00A776AE">
      <w:pPr>
        <w:bidi/>
        <w:rPr>
          <w:rFonts w:cs="David" w:hint="cs"/>
          <w:rtl/>
        </w:rPr>
      </w:pPr>
    </w:p>
    <w:p w14:paraId="1A6BF8CF" w14:textId="77777777" w:rsidR="00A776AE" w:rsidRPr="00A776AE" w:rsidRDefault="00A776AE" w:rsidP="00A776AE">
      <w:pPr>
        <w:bidi/>
        <w:jc w:val="center"/>
        <w:rPr>
          <w:rFonts w:cs="David" w:hint="cs"/>
          <w:b/>
          <w:bCs/>
          <w:rtl/>
        </w:rPr>
      </w:pPr>
      <w:r w:rsidRPr="00A776AE">
        <w:rPr>
          <w:rFonts w:cs="David" w:hint="cs"/>
          <w:b/>
          <w:bCs/>
          <w:rtl/>
        </w:rPr>
        <w:t>הצבעה</w:t>
      </w:r>
    </w:p>
    <w:p w14:paraId="3B34D53F" w14:textId="77777777" w:rsidR="00A776AE" w:rsidRPr="00A776AE" w:rsidRDefault="00A776AE" w:rsidP="00A776AE">
      <w:pPr>
        <w:bidi/>
        <w:jc w:val="center"/>
        <w:rPr>
          <w:rFonts w:cs="David" w:hint="cs"/>
          <w:b/>
          <w:bCs/>
          <w:rtl/>
        </w:rPr>
      </w:pPr>
    </w:p>
    <w:p w14:paraId="74E5A6A1" w14:textId="77777777" w:rsidR="00A776AE" w:rsidRPr="00A776AE" w:rsidRDefault="00A776AE" w:rsidP="00A776AE">
      <w:pPr>
        <w:bidi/>
        <w:jc w:val="center"/>
        <w:rPr>
          <w:rFonts w:cs="David" w:hint="cs"/>
          <w:b/>
          <w:bCs/>
          <w:rtl/>
        </w:rPr>
      </w:pPr>
      <w:r w:rsidRPr="00A776AE">
        <w:rPr>
          <w:rFonts w:cs="David" w:hint="cs"/>
          <w:b/>
          <w:bCs/>
          <w:rtl/>
        </w:rPr>
        <w:t xml:space="preserve">בעד </w:t>
      </w:r>
      <w:r w:rsidRPr="00A776AE">
        <w:rPr>
          <w:rFonts w:cs="David"/>
          <w:b/>
          <w:bCs/>
          <w:rtl/>
        </w:rPr>
        <w:t>–</w:t>
      </w:r>
      <w:r w:rsidRPr="00A776AE">
        <w:rPr>
          <w:rFonts w:cs="David" w:hint="cs"/>
          <w:b/>
          <w:bCs/>
          <w:rtl/>
        </w:rPr>
        <w:t xml:space="preserve"> 16</w:t>
      </w:r>
    </w:p>
    <w:p w14:paraId="2936590A" w14:textId="77777777" w:rsidR="00A776AE" w:rsidRPr="00A776AE" w:rsidRDefault="00A776AE" w:rsidP="00A776AE">
      <w:pPr>
        <w:bidi/>
        <w:jc w:val="center"/>
        <w:rPr>
          <w:rFonts w:cs="David" w:hint="cs"/>
          <w:b/>
          <w:bCs/>
          <w:rtl/>
        </w:rPr>
      </w:pPr>
      <w:r w:rsidRPr="00A776AE">
        <w:rPr>
          <w:rFonts w:cs="David" w:hint="cs"/>
          <w:b/>
          <w:bCs/>
          <w:rtl/>
        </w:rPr>
        <w:t xml:space="preserve">נגד </w:t>
      </w:r>
      <w:r w:rsidRPr="00A776AE">
        <w:rPr>
          <w:rFonts w:cs="David"/>
          <w:b/>
          <w:bCs/>
          <w:rtl/>
        </w:rPr>
        <w:t>–</w:t>
      </w:r>
      <w:r w:rsidRPr="00A776AE">
        <w:rPr>
          <w:rFonts w:cs="David" w:hint="cs"/>
          <w:b/>
          <w:bCs/>
          <w:rtl/>
        </w:rPr>
        <w:t xml:space="preserve"> 2</w:t>
      </w:r>
    </w:p>
    <w:p w14:paraId="25029380" w14:textId="77777777" w:rsidR="00A776AE" w:rsidRPr="00A776AE" w:rsidRDefault="00A776AE" w:rsidP="00A776AE">
      <w:pPr>
        <w:bidi/>
        <w:jc w:val="center"/>
        <w:rPr>
          <w:rFonts w:cs="David" w:hint="cs"/>
          <w:b/>
          <w:bCs/>
          <w:rtl/>
        </w:rPr>
      </w:pPr>
      <w:r w:rsidRPr="00A776AE">
        <w:rPr>
          <w:rFonts w:cs="David" w:hint="cs"/>
          <w:b/>
          <w:bCs/>
          <w:rtl/>
        </w:rPr>
        <w:t>נמנעים - אין</w:t>
      </w:r>
    </w:p>
    <w:p w14:paraId="6EE1582F" w14:textId="77777777" w:rsidR="00A776AE" w:rsidRPr="00A776AE" w:rsidRDefault="00A776AE" w:rsidP="00A776AE">
      <w:pPr>
        <w:bidi/>
        <w:jc w:val="center"/>
        <w:rPr>
          <w:rFonts w:cs="David" w:hint="cs"/>
          <w:b/>
          <w:bCs/>
          <w:rtl/>
        </w:rPr>
      </w:pPr>
      <w:r w:rsidRPr="00A776AE">
        <w:rPr>
          <w:rFonts w:cs="David" w:hint="cs"/>
          <w:b/>
          <w:bCs/>
          <w:rtl/>
        </w:rPr>
        <w:t>ההחלטה שתקופת תוקפה של ההכרזה על מצב חירום תוארך ב-4 חודשים, נתקבלה.</w:t>
      </w:r>
    </w:p>
    <w:p w14:paraId="5600F63D" w14:textId="77777777" w:rsidR="00A776AE" w:rsidRPr="00A776AE" w:rsidRDefault="00A776AE" w:rsidP="00A776AE">
      <w:pPr>
        <w:bidi/>
        <w:jc w:val="center"/>
        <w:rPr>
          <w:rFonts w:cs="David" w:hint="cs"/>
          <w:b/>
          <w:bCs/>
          <w:rtl/>
        </w:rPr>
      </w:pPr>
    </w:p>
    <w:p w14:paraId="7DF3630A" w14:textId="77777777" w:rsidR="00A776AE" w:rsidRPr="00A776AE" w:rsidRDefault="00A776AE" w:rsidP="00A776AE">
      <w:pPr>
        <w:bidi/>
        <w:jc w:val="center"/>
        <w:rPr>
          <w:rFonts w:cs="David" w:hint="cs"/>
          <w:rtl/>
        </w:rPr>
      </w:pPr>
    </w:p>
    <w:p w14:paraId="7D2B7183" w14:textId="77777777" w:rsidR="00A776AE" w:rsidRPr="00A776AE" w:rsidRDefault="00A776AE" w:rsidP="00A776AE">
      <w:pPr>
        <w:bidi/>
        <w:rPr>
          <w:rFonts w:cs="David" w:hint="cs"/>
          <w:rtl/>
        </w:rPr>
      </w:pPr>
    </w:p>
    <w:p w14:paraId="06AEAA9A" w14:textId="77777777" w:rsidR="00A776AE" w:rsidRPr="00A776AE" w:rsidRDefault="00A776AE" w:rsidP="00A776AE">
      <w:pPr>
        <w:bidi/>
        <w:rPr>
          <w:rFonts w:cs="David"/>
          <w:rtl/>
        </w:rPr>
      </w:pPr>
      <w:r w:rsidRPr="00A776AE">
        <w:rPr>
          <w:rFonts w:cs="David" w:hint="cs"/>
          <w:u w:val="single"/>
          <w:rtl/>
        </w:rPr>
        <w:t>היו"ר גדעון סער:</w:t>
      </w:r>
      <w:r w:rsidRPr="00A776AE">
        <w:rPr>
          <w:rFonts w:cs="David" w:hint="cs"/>
          <w:rtl/>
        </w:rPr>
        <w:t xml:space="preserve"> </w:t>
      </w:r>
    </w:p>
    <w:p w14:paraId="75D37ABB" w14:textId="77777777" w:rsidR="00A776AE" w:rsidRPr="00A776AE" w:rsidRDefault="00A776AE" w:rsidP="00A776AE">
      <w:pPr>
        <w:bidi/>
        <w:rPr>
          <w:rFonts w:cs="David" w:hint="cs"/>
          <w:rtl/>
        </w:rPr>
      </w:pPr>
    </w:p>
    <w:p w14:paraId="4D185F41" w14:textId="77777777" w:rsidR="00A776AE" w:rsidRPr="00A776AE" w:rsidRDefault="00A776AE" w:rsidP="00A776AE">
      <w:pPr>
        <w:bidi/>
        <w:rPr>
          <w:rFonts w:cs="David" w:hint="cs"/>
          <w:rtl/>
        </w:rPr>
      </w:pPr>
      <w:r w:rsidRPr="00A776AE">
        <w:rPr>
          <w:rFonts w:cs="David" w:hint="cs"/>
          <w:rtl/>
        </w:rPr>
        <w:tab/>
        <w:t xml:space="preserve">אני קובע שברוב של 16 נגד 2התקבלה הצעת ההחלטה שתקופת ההארכה תהיה ל-4 חודשים בלבד. אני רוצה לשבח את חבר הכנסת רותם שהציע הצעה בלתי הגיונית. לא קיבלנו אותה, אבל בסופו של דבר התקרבנו אליה. </w:t>
      </w:r>
    </w:p>
    <w:p w14:paraId="3B0B1C40" w14:textId="77777777" w:rsidR="00A776AE" w:rsidRPr="00A776AE" w:rsidRDefault="00A776AE" w:rsidP="00A776AE">
      <w:pPr>
        <w:bidi/>
        <w:jc w:val="center"/>
        <w:rPr>
          <w:rFonts w:cs="David" w:hint="cs"/>
          <w:b/>
          <w:bCs/>
          <w:u w:val="single"/>
          <w:rtl/>
        </w:rPr>
      </w:pPr>
      <w:r w:rsidRPr="00A776AE">
        <w:rPr>
          <w:rFonts w:cs="David"/>
          <w:rtl/>
        </w:rPr>
        <w:br w:type="page"/>
      </w:r>
      <w:r w:rsidRPr="00A776AE">
        <w:rPr>
          <w:rFonts w:cs="David" w:hint="cs"/>
          <w:b/>
          <w:bCs/>
          <w:u w:val="single"/>
          <w:rtl/>
        </w:rPr>
        <w:t xml:space="preserve">א. </w:t>
      </w:r>
      <w:r w:rsidRPr="00A776AE">
        <w:rPr>
          <w:rFonts w:cs="David" w:hint="cs"/>
          <w:b/>
          <w:bCs/>
          <w:u w:val="single"/>
          <w:rtl/>
        </w:rPr>
        <w:tab/>
        <w:t xml:space="preserve">אישור הרכב ועדות זמניות </w:t>
      </w:r>
      <w:r w:rsidRPr="00A776AE">
        <w:rPr>
          <w:rFonts w:cs="David"/>
          <w:b/>
          <w:bCs/>
          <w:u w:val="single"/>
          <w:rtl/>
        </w:rPr>
        <w:t>–</w:t>
      </w:r>
      <w:r w:rsidRPr="00A776AE">
        <w:rPr>
          <w:rFonts w:cs="David" w:hint="cs"/>
          <w:b/>
          <w:bCs/>
          <w:u w:val="single"/>
          <w:rtl/>
        </w:rPr>
        <w:t xml:space="preserve">  ועדת החוץ וביטחון וועדת הכספים</w:t>
      </w:r>
    </w:p>
    <w:p w14:paraId="3447A2B6" w14:textId="77777777" w:rsidR="00A776AE" w:rsidRPr="00A776AE" w:rsidRDefault="00A776AE" w:rsidP="00A776AE">
      <w:pPr>
        <w:bidi/>
        <w:jc w:val="center"/>
        <w:rPr>
          <w:rFonts w:cs="David" w:hint="cs"/>
          <w:b/>
          <w:bCs/>
          <w:u w:val="single"/>
          <w:rtl/>
        </w:rPr>
      </w:pPr>
    </w:p>
    <w:p w14:paraId="3B39E354" w14:textId="77777777" w:rsidR="00A776AE" w:rsidRPr="00A776AE" w:rsidRDefault="00A776AE" w:rsidP="00A776AE">
      <w:pPr>
        <w:bidi/>
        <w:rPr>
          <w:rFonts w:cs="David" w:hint="cs"/>
          <w:rtl/>
        </w:rPr>
      </w:pPr>
    </w:p>
    <w:p w14:paraId="36D2E4BC" w14:textId="77777777" w:rsidR="00A776AE" w:rsidRPr="00A776AE" w:rsidRDefault="00A776AE" w:rsidP="00A776AE">
      <w:pPr>
        <w:bidi/>
        <w:rPr>
          <w:rFonts w:cs="David" w:hint="cs"/>
          <w:u w:val="single"/>
          <w:rtl/>
        </w:rPr>
      </w:pPr>
      <w:r w:rsidRPr="00A776AE">
        <w:rPr>
          <w:rFonts w:cs="David" w:hint="cs"/>
          <w:u w:val="single"/>
          <w:rtl/>
        </w:rPr>
        <w:t>היו"ר גדעון סער:</w:t>
      </w:r>
    </w:p>
    <w:p w14:paraId="539DC442" w14:textId="77777777" w:rsidR="00A776AE" w:rsidRPr="00A776AE" w:rsidRDefault="00A776AE" w:rsidP="00A776AE">
      <w:pPr>
        <w:bidi/>
        <w:rPr>
          <w:rFonts w:cs="David" w:hint="cs"/>
          <w:u w:val="single"/>
          <w:rtl/>
        </w:rPr>
      </w:pPr>
    </w:p>
    <w:p w14:paraId="667EE826" w14:textId="77777777" w:rsidR="00A776AE" w:rsidRPr="00A776AE" w:rsidRDefault="00A776AE" w:rsidP="00A776AE">
      <w:pPr>
        <w:bidi/>
        <w:ind w:firstLine="567"/>
        <w:rPr>
          <w:rFonts w:cs="David" w:hint="cs"/>
          <w:rtl/>
        </w:rPr>
      </w:pPr>
      <w:r w:rsidRPr="00A776AE">
        <w:rPr>
          <w:rFonts w:cs="David" w:hint="cs"/>
          <w:rtl/>
        </w:rPr>
        <w:t xml:space="preserve">אנחנו חוזרים לסעיף א' שעל סדר היום, אישור הרכב ועדות זמניות. </w:t>
      </w:r>
    </w:p>
    <w:p w14:paraId="2D9CE148" w14:textId="77777777" w:rsidR="00A776AE" w:rsidRPr="00A776AE" w:rsidRDefault="00A776AE" w:rsidP="00A776AE">
      <w:pPr>
        <w:bidi/>
        <w:ind w:firstLine="567"/>
        <w:rPr>
          <w:rFonts w:cs="David" w:hint="cs"/>
          <w:rtl/>
        </w:rPr>
      </w:pPr>
    </w:p>
    <w:p w14:paraId="767B5B13" w14:textId="77777777" w:rsidR="00A776AE" w:rsidRPr="00A776AE" w:rsidRDefault="00A776AE" w:rsidP="00A776AE">
      <w:pPr>
        <w:bidi/>
        <w:ind w:firstLine="567"/>
        <w:rPr>
          <w:rFonts w:cs="David" w:hint="cs"/>
          <w:rtl/>
        </w:rPr>
      </w:pPr>
      <w:r w:rsidRPr="00A776AE">
        <w:rPr>
          <w:rFonts w:cs="David" w:hint="cs"/>
          <w:rtl/>
        </w:rPr>
        <w:t xml:space="preserve">אני מתייחס למסמך שהוכן על ידי מזכירות הכנסת שנמצא בפניכם. המסמך עוסק בקביעת מפתחות לשתי הוועדות הזמניות. האיוש של הוועדות מתבצע על פי החלטות סיעות הכנסת. כאן יש, כמובן, כמה גישות אפשרויות. אין לנו היום את התמונה המלאה של שיבוץ מלא של כלל הוועדות, שמאפשרת משחק יותר גדול. בנסיבות האלה, המוצע לוקח מפתח שבו הסיעות המיוצגות הן סיעות שמונות מעל 5 חברים. החשבון הזה הביא אותנו ל-18 חברים. </w:t>
      </w:r>
    </w:p>
    <w:p w14:paraId="7561D286" w14:textId="77777777" w:rsidR="00A776AE" w:rsidRPr="00A776AE" w:rsidRDefault="00A776AE" w:rsidP="00A776AE">
      <w:pPr>
        <w:bidi/>
        <w:ind w:firstLine="567"/>
        <w:rPr>
          <w:rFonts w:cs="David" w:hint="cs"/>
          <w:rtl/>
        </w:rPr>
      </w:pPr>
    </w:p>
    <w:p w14:paraId="44D64ACD" w14:textId="77777777" w:rsidR="00A776AE" w:rsidRPr="00A776AE" w:rsidRDefault="00A776AE" w:rsidP="00A776AE">
      <w:pPr>
        <w:bidi/>
        <w:ind w:firstLine="567"/>
        <w:rPr>
          <w:rFonts w:cs="David" w:hint="cs"/>
          <w:rtl/>
        </w:rPr>
      </w:pPr>
      <w:r w:rsidRPr="00A776AE">
        <w:rPr>
          <w:rFonts w:cs="David" w:hint="cs"/>
          <w:rtl/>
        </w:rPr>
        <w:t xml:space="preserve">אפשר היה לקבוע שייגרע נציג מסיעה עם העודף הקטן ביותר ואז סיעת "ישראל ביתנו" היתה מפסידה שני נציגים. </w:t>
      </w:r>
    </w:p>
    <w:p w14:paraId="6C007881" w14:textId="77777777" w:rsidR="00A776AE" w:rsidRPr="00A776AE" w:rsidRDefault="00A776AE" w:rsidP="00A776AE">
      <w:pPr>
        <w:bidi/>
        <w:rPr>
          <w:rFonts w:cs="David" w:hint="cs"/>
          <w:rtl/>
        </w:rPr>
      </w:pPr>
    </w:p>
    <w:p w14:paraId="691BEB7D" w14:textId="77777777" w:rsidR="00A776AE" w:rsidRPr="00A776AE" w:rsidRDefault="00A776AE" w:rsidP="00A776AE">
      <w:pPr>
        <w:bidi/>
        <w:rPr>
          <w:rFonts w:cs="David" w:hint="cs"/>
          <w:u w:val="single"/>
          <w:rtl/>
        </w:rPr>
      </w:pPr>
      <w:r w:rsidRPr="00A776AE">
        <w:rPr>
          <w:rFonts w:cs="David" w:hint="cs"/>
          <w:u w:val="single"/>
          <w:rtl/>
        </w:rPr>
        <w:t>דוד רותם:</w:t>
      </w:r>
    </w:p>
    <w:p w14:paraId="6F2619B6" w14:textId="77777777" w:rsidR="00A776AE" w:rsidRPr="00A776AE" w:rsidRDefault="00A776AE" w:rsidP="00A776AE">
      <w:pPr>
        <w:bidi/>
        <w:rPr>
          <w:rFonts w:cs="David" w:hint="cs"/>
          <w:u w:val="single"/>
          <w:rtl/>
        </w:rPr>
      </w:pPr>
    </w:p>
    <w:p w14:paraId="23B54C43" w14:textId="77777777" w:rsidR="00A776AE" w:rsidRPr="00A776AE" w:rsidRDefault="00A776AE" w:rsidP="00A776AE">
      <w:pPr>
        <w:bidi/>
        <w:rPr>
          <w:rFonts w:cs="David" w:hint="cs"/>
          <w:rtl/>
        </w:rPr>
      </w:pPr>
      <w:r w:rsidRPr="00A776AE">
        <w:rPr>
          <w:rFonts w:cs="David" w:hint="cs"/>
          <w:rtl/>
        </w:rPr>
        <w:tab/>
        <w:t xml:space="preserve">אחד, לא שניים. </w:t>
      </w:r>
    </w:p>
    <w:p w14:paraId="7D3B649A" w14:textId="77777777" w:rsidR="00A776AE" w:rsidRPr="00A776AE" w:rsidRDefault="00A776AE" w:rsidP="00A776AE">
      <w:pPr>
        <w:bidi/>
        <w:rPr>
          <w:rFonts w:cs="David" w:hint="cs"/>
          <w:rtl/>
        </w:rPr>
      </w:pPr>
    </w:p>
    <w:p w14:paraId="6A8F65F9" w14:textId="77777777" w:rsidR="00A776AE" w:rsidRPr="00A776AE" w:rsidRDefault="00A776AE" w:rsidP="00A776AE">
      <w:pPr>
        <w:bidi/>
        <w:rPr>
          <w:rFonts w:cs="David" w:hint="cs"/>
          <w:u w:val="single"/>
          <w:rtl/>
        </w:rPr>
      </w:pPr>
      <w:r w:rsidRPr="00A776AE">
        <w:rPr>
          <w:rFonts w:cs="David" w:hint="cs"/>
          <w:u w:val="single"/>
          <w:rtl/>
        </w:rPr>
        <w:t>היו"ר גדעון סער:</w:t>
      </w:r>
    </w:p>
    <w:p w14:paraId="1A47EF61" w14:textId="77777777" w:rsidR="00A776AE" w:rsidRPr="00A776AE" w:rsidRDefault="00A776AE" w:rsidP="00A776AE">
      <w:pPr>
        <w:bidi/>
        <w:rPr>
          <w:rFonts w:cs="David" w:hint="cs"/>
          <w:rtl/>
        </w:rPr>
      </w:pPr>
    </w:p>
    <w:p w14:paraId="54B7219F" w14:textId="77777777" w:rsidR="00A776AE" w:rsidRPr="00A776AE" w:rsidRDefault="00A776AE" w:rsidP="00A776AE">
      <w:pPr>
        <w:bidi/>
        <w:ind w:firstLine="567"/>
        <w:rPr>
          <w:rFonts w:cs="David" w:hint="cs"/>
          <w:rtl/>
        </w:rPr>
      </w:pPr>
      <w:r w:rsidRPr="00A776AE">
        <w:rPr>
          <w:rFonts w:cs="David" w:hint="cs"/>
          <w:rtl/>
        </w:rPr>
        <w:t xml:space="preserve">שניים, כי זה גם בחוץ ובביטחון וגם בכספים. </w:t>
      </w:r>
    </w:p>
    <w:p w14:paraId="1091B23F" w14:textId="77777777" w:rsidR="00A776AE" w:rsidRPr="00A776AE" w:rsidRDefault="00A776AE" w:rsidP="00A776AE">
      <w:pPr>
        <w:bidi/>
        <w:ind w:firstLine="567"/>
        <w:rPr>
          <w:rFonts w:cs="David" w:hint="cs"/>
          <w:rtl/>
        </w:rPr>
      </w:pPr>
    </w:p>
    <w:p w14:paraId="406FDA6D" w14:textId="77777777" w:rsidR="00A776AE" w:rsidRPr="00A776AE" w:rsidRDefault="00A776AE" w:rsidP="00A776AE">
      <w:pPr>
        <w:bidi/>
        <w:ind w:firstLine="567"/>
        <w:rPr>
          <w:rFonts w:cs="David" w:hint="cs"/>
          <w:rtl/>
        </w:rPr>
      </w:pPr>
      <w:r w:rsidRPr="00A776AE">
        <w:rPr>
          <w:rFonts w:cs="David" w:hint="cs"/>
          <w:rtl/>
        </w:rPr>
        <w:t xml:space="preserve">יחד עם זאת, בעיתוי המסוים שבו אני נמצא, החלטתי ללכת בדרך אחרת. בעצה אחת עם חברי צחי הנגבי החלטנו להוריד מקום אחד ל"ליכוד" ומקום אחד ל"קדימה". אני רוצה לציין שהדבר הזה אינו מהווה תקדים מחייב להחלטות לגבי ועדת הכספים הקבועה, ששם נוכל לעשות את הדברים גם לאחר שנדע מי בקואליציה ומי באופוזיציה ומי יעמוד בראשות הוועדות. אז נוכל לעשות מפתח שמתייחס לכלל הוועדות.  </w:t>
      </w:r>
    </w:p>
    <w:p w14:paraId="1E1B62A3" w14:textId="77777777" w:rsidR="00A776AE" w:rsidRPr="00A776AE" w:rsidRDefault="00A776AE" w:rsidP="00A776AE">
      <w:pPr>
        <w:bidi/>
        <w:rPr>
          <w:rFonts w:cs="David" w:hint="cs"/>
          <w:rtl/>
        </w:rPr>
      </w:pPr>
    </w:p>
    <w:p w14:paraId="1BA3D54B" w14:textId="77777777" w:rsidR="00A776AE" w:rsidRPr="00A776AE" w:rsidRDefault="00A776AE" w:rsidP="00A776AE">
      <w:pPr>
        <w:bidi/>
        <w:ind w:firstLine="567"/>
        <w:rPr>
          <w:rFonts w:cs="David" w:hint="cs"/>
          <w:rtl/>
        </w:rPr>
      </w:pPr>
      <w:r w:rsidRPr="00A776AE">
        <w:rPr>
          <w:rFonts w:cs="David" w:hint="cs"/>
          <w:rtl/>
        </w:rPr>
        <w:t>אני רוצה להעיר שתי הערות נוספות. יש סיעות קטנות שאינן מגיעות למפתח.</w:t>
      </w:r>
    </w:p>
    <w:p w14:paraId="773A5C0F" w14:textId="77777777" w:rsidR="00A776AE" w:rsidRPr="00A776AE" w:rsidRDefault="00A776AE" w:rsidP="00A776AE">
      <w:pPr>
        <w:bidi/>
        <w:rPr>
          <w:rFonts w:cs="David" w:hint="cs"/>
          <w:rtl/>
        </w:rPr>
      </w:pPr>
    </w:p>
    <w:p w14:paraId="14EAA609" w14:textId="77777777" w:rsidR="00A776AE" w:rsidRPr="00A776AE" w:rsidRDefault="00A776AE" w:rsidP="00A776AE">
      <w:pPr>
        <w:bidi/>
        <w:rPr>
          <w:rFonts w:cs="David" w:hint="cs"/>
          <w:rtl/>
        </w:rPr>
      </w:pPr>
      <w:r w:rsidRPr="00A776AE">
        <w:rPr>
          <w:rFonts w:cs="David" w:hint="cs"/>
          <w:u w:val="single"/>
          <w:rtl/>
        </w:rPr>
        <w:t>ישראל חסון:</w:t>
      </w:r>
    </w:p>
    <w:p w14:paraId="08F0610B" w14:textId="77777777" w:rsidR="00A776AE" w:rsidRPr="00A776AE" w:rsidRDefault="00A776AE" w:rsidP="00A776AE">
      <w:pPr>
        <w:bidi/>
        <w:rPr>
          <w:rFonts w:cs="David" w:hint="cs"/>
          <w:rtl/>
        </w:rPr>
      </w:pPr>
    </w:p>
    <w:p w14:paraId="08C79833" w14:textId="77777777" w:rsidR="00A776AE" w:rsidRPr="00A776AE" w:rsidRDefault="00A776AE" w:rsidP="00A776AE">
      <w:pPr>
        <w:bidi/>
        <w:rPr>
          <w:rFonts w:cs="David" w:hint="cs"/>
          <w:rtl/>
        </w:rPr>
      </w:pPr>
      <w:r w:rsidRPr="00A776AE">
        <w:rPr>
          <w:rFonts w:cs="David" w:hint="cs"/>
          <w:rtl/>
        </w:rPr>
        <w:tab/>
        <w:t>גדעון, אתה מוכן להסביר מה סיכמת עם צחי?</w:t>
      </w:r>
    </w:p>
    <w:p w14:paraId="6C268EA7" w14:textId="77777777" w:rsidR="00A776AE" w:rsidRPr="00A776AE" w:rsidRDefault="00A776AE" w:rsidP="00A776AE">
      <w:pPr>
        <w:bidi/>
        <w:rPr>
          <w:rFonts w:cs="David" w:hint="cs"/>
          <w:rtl/>
        </w:rPr>
      </w:pPr>
    </w:p>
    <w:p w14:paraId="1E3B8A5E"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6D37E8A0" w14:textId="77777777" w:rsidR="00A776AE" w:rsidRPr="00A776AE" w:rsidRDefault="00A776AE" w:rsidP="00A776AE">
      <w:pPr>
        <w:bidi/>
        <w:rPr>
          <w:rFonts w:cs="David" w:hint="cs"/>
          <w:rtl/>
        </w:rPr>
      </w:pPr>
    </w:p>
    <w:p w14:paraId="14E42FF9" w14:textId="77777777" w:rsidR="00A776AE" w:rsidRPr="00A776AE" w:rsidRDefault="00A776AE" w:rsidP="00A776AE">
      <w:pPr>
        <w:bidi/>
        <w:rPr>
          <w:rFonts w:cs="David" w:hint="cs"/>
          <w:rtl/>
        </w:rPr>
      </w:pPr>
      <w:r w:rsidRPr="00A776AE">
        <w:rPr>
          <w:rFonts w:cs="David" w:hint="cs"/>
          <w:rtl/>
        </w:rPr>
        <w:tab/>
        <w:t xml:space="preserve">הסיכום הוא, שבוועדת חוץ וביטחון הזמנית יהיו ל"קדימה" יהיו 5 נציגים ול"ליכוד" יהיו 4 נציגים. בוועדת הכספים הזמנית יהיו ל"ליכוד" 5 נציגים ול"קדימה" יהיו 4 נציגים. לפי המפתח החשבון נתן 18 בשתי הוועדות ויכולים להיות רק 17. </w:t>
      </w:r>
    </w:p>
    <w:p w14:paraId="11112206" w14:textId="77777777" w:rsidR="00A776AE" w:rsidRPr="00A776AE" w:rsidRDefault="00A776AE" w:rsidP="00A776AE">
      <w:pPr>
        <w:bidi/>
        <w:rPr>
          <w:rFonts w:cs="David" w:hint="cs"/>
          <w:rtl/>
        </w:rPr>
      </w:pPr>
    </w:p>
    <w:p w14:paraId="59530D5B" w14:textId="77777777" w:rsidR="00A776AE" w:rsidRPr="00A776AE" w:rsidRDefault="00A776AE" w:rsidP="00A776AE">
      <w:pPr>
        <w:bidi/>
        <w:rPr>
          <w:rFonts w:cs="David" w:hint="cs"/>
          <w:rtl/>
        </w:rPr>
      </w:pPr>
      <w:r w:rsidRPr="00A776AE">
        <w:rPr>
          <w:rFonts w:cs="David" w:hint="cs"/>
          <w:rtl/>
        </w:rPr>
        <w:tab/>
        <w:t xml:space="preserve">אני רוצה לומר שאם נצליח, בעזרת השם, להקים קואליציה, ואני מאמין שנצליח, אנחנו נפעל למציאת פיתרון לסיעות שאינן מיוצגות בוועדת הכספים הזמנית מטעמי גודל. אחת האפשרויות היא חקיקה, כפי שהיה בכנסת ה-16, להגדלה ל-19 חברים ולאפשר לפחות לסיעה אחת מהימין, שיש לקוות שתצטרף לממשלה, ולסיעה ערבית, שיש 2 כאלה שמונות 4 חברים, להיות מיוצגות בוועדה הקבועה. אנחנו מתכוונים לאפשר גם לסיעה נוספת, סיעת </w:t>
      </w:r>
      <w:r w:rsidRPr="00A776AE">
        <w:rPr>
          <w:rFonts w:cs="David"/>
          <w:rtl/>
        </w:rPr>
        <w:t>“</w:t>
      </w:r>
      <w:r w:rsidRPr="00A776AE">
        <w:rPr>
          <w:rFonts w:cs="David" w:hint="cs"/>
          <w:rtl/>
        </w:rPr>
        <w:t>הבית היהודי</w:t>
      </w:r>
      <w:r w:rsidRPr="00A776AE">
        <w:rPr>
          <w:rFonts w:cs="David"/>
          <w:rtl/>
        </w:rPr>
        <w:t>”</w:t>
      </w:r>
      <w:r w:rsidRPr="00A776AE">
        <w:rPr>
          <w:rFonts w:cs="David" w:hint="cs"/>
          <w:rtl/>
        </w:rPr>
        <w:t xml:space="preserve">, להיות בוועדה הקבועה על חשבון מכסת ה"ליכוד". יש בעיה אחרת, שנפתור בתקופת הוועדה הזמנית. כל זה אני אומר רק מהטעם שאני יודע שיש דברים שמטרידים סיעות שלא מיוצגות אבל הפיתרון הוא למצוא שותפים נדיבים בתוך אותו מחנה פוליטי או לקבל יותר מנדטים. אפשר לקבל יותר מנדטים ואז הבעיה הזאת תיפתר. אני לא רואה אפשרות לפיתרון אחר כי גם אי-אפשר להרחיב בלי סוף. התייעצתי בעניין זה גם עם חברי, חבר הכנסת צחי הנגבי, והסיכום הזה הוא גם על דעתו. </w:t>
      </w:r>
    </w:p>
    <w:p w14:paraId="62343958" w14:textId="77777777" w:rsidR="00A776AE" w:rsidRPr="00A776AE" w:rsidRDefault="00A776AE" w:rsidP="00A776AE">
      <w:pPr>
        <w:bidi/>
        <w:rPr>
          <w:rFonts w:cs="David" w:hint="cs"/>
          <w:rtl/>
        </w:rPr>
      </w:pPr>
    </w:p>
    <w:p w14:paraId="0888C448" w14:textId="77777777" w:rsidR="00A776AE" w:rsidRPr="00A776AE" w:rsidRDefault="00A776AE" w:rsidP="00A776AE">
      <w:pPr>
        <w:bidi/>
        <w:rPr>
          <w:rFonts w:cs="David" w:hint="cs"/>
          <w:rtl/>
        </w:rPr>
      </w:pPr>
      <w:r w:rsidRPr="00A776AE">
        <w:rPr>
          <w:rFonts w:cs="David" w:hint="cs"/>
          <w:rtl/>
        </w:rPr>
        <w:tab/>
        <w:t xml:space="preserve">הערה נוספת. עלתה השאלה מי יעמוד בראש הוועדות הזמניות. אנחנו צריכים עוד מספר ימים כדי ללבן את זה. ברגע זה אנחנו מציעים לאשר את המפתח. ממילא הסיעות צריכות להתכנס כדי להחליט מי יהיו הנציגים שלהן בוועדות הזמניות. ביום שני בבוקר נכנס ישיבה נוספת, שתעסוק בראשות שתי הוועדות האלה ואז נוכל לבוא עם הצעה שלמה. </w:t>
      </w:r>
    </w:p>
    <w:p w14:paraId="01DEB36F" w14:textId="77777777" w:rsidR="00A776AE" w:rsidRPr="00A776AE" w:rsidRDefault="00A776AE" w:rsidP="00A776AE">
      <w:pPr>
        <w:bidi/>
        <w:rPr>
          <w:rFonts w:cs="David" w:hint="cs"/>
          <w:rtl/>
        </w:rPr>
      </w:pPr>
    </w:p>
    <w:p w14:paraId="5796626B" w14:textId="77777777" w:rsidR="00A776AE" w:rsidRPr="00A776AE" w:rsidRDefault="00A776AE" w:rsidP="00A776AE">
      <w:pPr>
        <w:bidi/>
        <w:rPr>
          <w:rFonts w:cs="David" w:hint="cs"/>
          <w:rtl/>
        </w:rPr>
      </w:pPr>
      <w:r w:rsidRPr="00A776AE">
        <w:rPr>
          <w:rFonts w:cs="David" w:hint="cs"/>
          <w:u w:val="single"/>
          <w:rtl/>
        </w:rPr>
        <w:t>צחי הנגבי:</w:t>
      </w:r>
    </w:p>
    <w:p w14:paraId="3F4A8C73" w14:textId="77777777" w:rsidR="00A776AE" w:rsidRPr="00A776AE" w:rsidRDefault="00A776AE" w:rsidP="00A776AE">
      <w:pPr>
        <w:bidi/>
        <w:rPr>
          <w:rFonts w:cs="David" w:hint="cs"/>
          <w:rtl/>
        </w:rPr>
      </w:pPr>
    </w:p>
    <w:p w14:paraId="29FADFA3" w14:textId="77777777" w:rsidR="00A776AE" w:rsidRPr="00A776AE" w:rsidRDefault="00A776AE" w:rsidP="00A776AE">
      <w:pPr>
        <w:bidi/>
        <w:rPr>
          <w:rFonts w:cs="David" w:hint="cs"/>
          <w:rtl/>
        </w:rPr>
      </w:pPr>
      <w:r w:rsidRPr="00A776AE">
        <w:rPr>
          <w:rFonts w:cs="David" w:hint="cs"/>
          <w:rtl/>
        </w:rPr>
        <w:tab/>
        <w:t xml:space="preserve">רק אומר שגם האופוזיציה נדרשת למצוא פיתרון לסוגיה שהעלה גדעון. </w:t>
      </w:r>
    </w:p>
    <w:p w14:paraId="18622B1C" w14:textId="77777777" w:rsidR="00A776AE" w:rsidRPr="00A776AE" w:rsidRDefault="00A776AE" w:rsidP="00A776AE">
      <w:pPr>
        <w:bidi/>
        <w:rPr>
          <w:rFonts w:cs="David" w:hint="cs"/>
          <w:rtl/>
        </w:rPr>
      </w:pPr>
    </w:p>
    <w:p w14:paraId="091CA22C"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2A863306" w14:textId="77777777" w:rsidR="00A776AE" w:rsidRPr="00A776AE" w:rsidRDefault="00A776AE" w:rsidP="00A776AE">
      <w:pPr>
        <w:bidi/>
        <w:rPr>
          <w:rFonts w:cs="David" w:hint="cs"/>
          <w:rtl/>
        </w:rPr>
      </w:pPr>
    </w:p>
    <w:p w14:paraId="79603A21" w14:textId="77777777" w:rsidR="00A776AE" w:rsidRPr="00A776AE" w:rsidRDefault="00A776AE" w:rsidP="00A776AE">
      <w:pPr>
        <w:bidi/>
        <w:rPr>
          <w:rFonts w:cs="David" w:hint="cs"/>
          <w:rtl/>
        </w:rPr>
      </w:pPr>
      <w:r w:rsidRPr="00A776AE">
        <w:rPr>
          <w:rFonts w:cs="David" w:hint="cs"/>
          <w:rtl/>
        </w:rPr>
        <w:tab/>
        <w:t xml:space="preserve">האופוזיציה המסתמנת. </w:t>
      </w:r>
    </w:p>
    <w:p w14:paraId="7BA2F2BB" w14:textId="77777777" w:rsidR="00A776AE" w:rsidRPr="00A776AE" w:rsidRDefault="00A776AE" w:rsidP="00A776AE">
      <w:pPr>
        <w:bidi/>
        <w:rPr>
          <w:rFonts w:cs="David" w:hint="cs"/>
          <w:u w:val="single"/>
          <w:rtl/>
        </w:rPr>
      </w:pPr>
    </w:p>
    <w:p w14:paraId="3546DBC2" w14:textId="77777777" w:rsidR="00A776AE" w:rsidRPr="00A776AE" w:rsidRDefault="00A776AE" w:rsidP="00A776AE">
      <w:pPr>
        <w:bidi/>
        <w:rPr>
          <w:rFonts w:cs="David" w:hint="cs"/>
          <w:rtl/>
        </w:rPr>
      </w:pPr>
      <w:r w:rsidRPr="00A776AE">
        <w:rPr>
          <w:rFonts w:cs="David" w:hint="cs"/>
          <w:u w:val="single"/>
          <w:rtl/>
        </w:rPr>
        <w:t>צחי הנגבי:</w:t>
      </w:r>
    </w:p>
    <w:p w14:paraId="7A6963A3" w14:textId="77777777" w:rsidR="00A776AE" w:rsidRPr="00A776AE" w:rsidRDefault="00A776AE" w:rsidP="00A776AE">
      <w:pPr>
        <w:bidi/>
        <w:rPr>
          <w:rFonts w:cs="David" w:hint="cs"/>
          <w:rtl/>
        </w:rPr>
      </w:pPr>
    </w:p>
    <w:p w14:paraId="38204CF7" w14:textId="77777777" w:rsidR="00A776AE" w:rsidRPr="00A776AE" w:rsidRDefault="00A776AE" w:rsidP="00A776AE">
      <w:pPr>
        <w:bidi/>
        <w:rPr>
          <w:rFonts w:cs="David" w:hint="cs"/>
          <w:rtl/>
        </w:rPr>
      </w:pPr>
      <w:r w:rsidRPr="00A776AE">
        <w:rPr>
          <w:rFonts w:cs="David" w:hint="cs"/>
          <w:rtl/>
        </w:rPr>
        <w:tab/>
        <w:t xml:space="preserve">אני מדבר על "קדימה". נראה לי שבסוף כולם יהיו בקואליציה מלבד </w:t>
      </w:r>
      <w:r w:rsidRPr="00A776AE">
        <w:rPr>
          <w:rFonts w:cs="David"/>
          <w:rtl/>
        </w:rPr>
        <w:t>“</w:t>
      </w:r>
      <w:r w:rsidRPr="00A776AE">
        <w:rPr>
          <w:rFonts w:cs="David" w:hint="cs"/>
          <w:rtl/>
        </w:rPr>
        <w:t>קדימה</w:t>
      </w:r>
      <w:r w:rsidRPr="00A776AE">
        <w:rPr>
          <w:rFonts w:cs="David"/>
          <w:rtl/>
        </w:rPr>
        <w:t>”</w:t>
      </w:r>
      <w:r w:rsidRPr="00A776AE">
        <w:rPr>
          <w:rFonts w:cs="David" w:hint="cs"/>
          <w:rtl/>
        </w:rPr>
        <w:t xml:space="preserve"> </w:t>
      </w:r>
      <w:proofErr w:type="spellStart"/>
      <w:r w:rsidRPr="00A776AE">
        <w:rPr>
          <w:rFonts w:cs="David" w:hint="cs"/>
          <w:rtl/>
        </w:rPr>
        <w:t>ו"מר"צ</w:t>
      </w:r>
      <w:proofErr w:type="spellEnd"/>
      <w:r w:rsidRPr="00A776AE">
        <w:rPr>
          <w:rFonts w:cs="David" w:hint="cs"/>
          <w:rtl/>
        </w:rPr>
        <w:t>".</w:t>
      </w:r>
    </w:p>
    <w:p w14:paraId="4A35772C" w14:textId="77777777" w:rsidR="00A776AE" w:rsidRPr="00A776AE" w:rsidRDefault="00A776AE" w:rsidP="00A776AE">
      <w:pPr>
        <w:bidi/>
        <w:rPr>
          <w:rFonts w:cs="David" w:hint="cs"/>
          <w:rtl/>
        </w:rPr>
      </w:pPr>
    </w:p>
    <w:p w14:paraId="0029ABDB" w14:textId="77777777" w:rsidR="00A776AE" w:rsidRPr="00A776AE" w:rsidRDefault="00A776AE" w:rsidP="00A776AE">
      <w:pPr>
        <w:bidi/>
        <w:rPr>
          <w:rFonts w:cs="David" w:hint="cs"/>
          <w:u w:val="single"/>
          <w:rtl/>
        </w:rPr>
      </w:pPr>
      <w:r w:rsidRPr="00A776AE">
        <w:rPr>
          <w:rFonts w:cs="David" w:hint="cs"/>
          <w:u w:val="single"/>
          <w:rtl/>
        </w:rPr>
        <w:t>איתן כבל:</w:t>
      </w:r>
    </w:p>
    <w:p w14:paraId="59B28E01" w14:textId="77777777" w:rsidR="00A776AE" w:rsidRPr="00A776AE" w:rsidRDefault="00A776AE" w:rsidP="00A776AE">
      <w:pPr>
        <w:bidi/>
        <w:rPr>
          <w:rFonts w:cs="David" w:hint="cs"/>
          <w:u w:val="single"/>
          <w:rtl/>
        </w:rPr>
      </w:pPr>
    </w:p>
    <w:p w14:paraId="31FEA4F7" w14:textId="77777777" w:rsidR="00A776AE" w:rsidRPr="00A776AE" w:rsidRDefault="00A776AE" w:rsidP="00A776AE">
      <w:pPr>
        <w:bidi/>
        <w:rPr>
          <w:rFonts w:cs="David" w:hint="cs"/>
          <w:rtl/>
        </w:rPr>
      </w:pPr>
      <w:r w:rsidRPr="00A776AE">
        <w:rPr>
          <w:rFonts w:cs="David" w:hint="cs"/>
          <w:rtl/>
        </w:rPr>
        <w:tab/>
        <w:t>יש לך ידיעות לגבינו?</w:t>
      </w:r>
    </w:p>
    <w:p w14:paraId="110B6F7A" w14:textId="77777777" w:rsidR="00A776AE" w:rsidRPr="00A776AE" w:rsidRDefault="00A776AE" w:rsidP="00A776AE">
      <w:pPr>
        <w:bidi/>
        <w:rPr>
          <w:rFonts w:cs="David" w:hint="cs"/>
          <w:rtl/>
        </w:rPr>
      </w:pPr>
    </w:p>
    <w:p w14:paraId="7EC04354" w14:textId="77777777" w:rsidR="00A776AE" w:rsidRPr="00A776AE" w:rsidRDefault="00A776AE" w:rsidP="00A776AE">
      <w:pPr>
        <w:bidi/>
        <w:rPr>
          <w:rFonts w:cs="David" w:hint="cs"/>
          <w:u w:val="single"/>
          <w:rtl/>
        </w:rPr>
      </w:pPr>
      <w:r w:rsidRPr="00A776AE">
        <w:rPr>
          <w:rFonts w:cs="David" w:hint="cs"/>
          <w:u w:val="single"/>
          <w:rtl/>
        </w:rPr>
        <w:t>צחי הנגבי:</w:t>
      </w:r>
    </w:p>
    <w:p w14:paraId="30E3ED92" w14:textId="77777777" w:rsidR="00A776AE" w:rsidRPr="00A776AE" w:rsidRDefault="00A776AE" w:rsidP="00A776AE">
      <w:pPr>
        <w:bidi/>
        <w:rPr>
          <w:rFonts w:cs="David" w:hint="cs"/>
          <w:u w:val="single"/>
          <w:rtl/>
        </w:rPr>
      </w:pPr>
    </w:p>
    <w:p w14:paraId="331DBDDA" w14:textId="77777777" w:rsidR="00A776AE" w:rsidRPr="00A776AE" w:rsidRDefault="00A776AE" w:rsidP="00A776AE">
      <w:pPr>
        <w:bidi/>
        <w:rPr>
          <w:rFonts w:cs="David" w:hint="cs"/>
          <w:rtl/>
        </w:rPr>
      </w:pPr>
      <w:r w:rsidRPr="00A776AE">
        <w:rPr>
          <w:rFonts w:cs="David" w:hint="cs"/>
          <w:rtl/>
        </w:rPr>
        <w:tab/>
        <w:t xml:space="preserve">אין לי ידיעות אבל יש לי חשדות. אני נמצא פה לא כנציג </w:t>
      </w:r>
      <w:r w:rsidRPr="00A776AE">
        <w:rPr>
          <w:rFonts w:cs="David"/>
          <w:rtl/>
        </w:rPr>
        <w:t>“</w:t>
      </w:r>
      <w:r w:rsidRPr="00A776AE">
        <w:rPr>
          <w:rFonts w:cs="David" w:hint="cs"/>
          <w:rtl/>
        </w:rPr>
        <w:t>קדימה</w:t>
      </w:r>
      <w:r w:rsidRPr="00A776AE">
        <w:rPr>
          <w:rFonts w:cs="David"/>
          <w:rtl/>
        </w:rPr>
        <w:t>”</w:t>
      </w:r>
      <w:r w:rsidRPr="00A776AE">
        <w:rPr>
          <w:rFonts w:cs="David" w:hint="cs"/>
          <w:rtl/>
        </w:rPr>
        <w:t xml:space="preserve"> אלא הוטלה עלי החובה הנעימה לרכז את האינטרסים של כלל סיעות האופוזיציה, שזה כולל את המפלגות הערביות ואת מרצ. גם לנו יש, כמובן, הכרה בצורך שהנושא של הייצוג ייפתר, בוודאי בוועדת הכספים. שוחחתי על כך גם עם חבר הכנסת אורון. בבוא היום, נפעל יחד עם כלל סיעות האופוזיציה לגבש פיתרון. כפי שלקואליציה יש מחויבות, גם לנו יש רצון להגיע להסכמה שתאפשר ייצו</w:t>
      </w:r>
      <w:r w:rsidRPr="00A776AE">
        <w:rPr>
          <w:rFonts w:cs="David" w:hint="eastAsia"/>
          <w:rtl/>
        </w:rPr>
        <w:t>ג</w:t>
      </w:r>
      <w:r w:rsidRPr="00A776AE">
        <w:rPr>
          <w:rFonts w:cs="David" w:hint="cs"/>
          <w:rtl/>
        </w:rPr>
        <w:t xml:space="preserve"> הולם ככל שניתן בוועדות הכנסת. . </w:t>
      </w:r>
    </w:p>
    <w:p w14:paraId="1709166F" w14:textId="77777777" w:rsidR="00A776AE" w:rsidRPr="00A776AE" w:rsidRDefault="00A776AE" w:rsidP="00A776AE">
      <w:pPr>
        <w:bidi/>
        <w:rPr>
          <w:rFonts w:cs="David" w:hint="cs"/>
          <w:rtl/>
        </w:rPr>
      </w:pPr>
    </w:p>
    <w:p w14:paraId="52AE69AE" w14:textId="77777777" w:rsidR="00A776AE" w:rsidRPr="00A776AE" w:rsidRDefault="00A776AE" w:rsidP="00A776AE">
      <w:pPr>
        <w:bidi/>
        <w:rPr>
          <w:rFonts w:cs="David" w:hint="cs"/>
          <w:rtl/>
        </w:rPr>
      </w:pPr>
      <w:r w:rsidRPr="00A776AE">
        <w:rPr>
          <w:rFonts w:cs="David" w:hint="cs"/>
          <w:u w:val="single"/>
          <w:rtl/>
        </w:rPr>
        <w:t>אחמד טיבי:</w:t>
      </w:r>
    </w:p>
    <w:p w14:paraId="08190B63" w14:textId="77777777" w:rsidR="00A776AE" w:rsidRPr="00A776AE" w:rsidRDefault="00A776AE" w:rsidP="00A776AE">
      <w:pPr>
        <w:bidi/>
        <w:rPr>
          <w:rFonts w:cs="David" w:hint="cs"/>
          <w:rtl/>
        </w:rPr>
      </w:pPr>
    </w:p>
    <w:p w14:paraId="43D679E8" w14:textId="77777777" w:rsidR="00A776AE" w:rsidRPr="00A776AE" w:rsidRDefault="00A776AE" w:rsidP="00A776AE">
      <w:pPr>
        <w:bidi/>
        <w:rPr>
          <w:rFonts w:cs="David" w:hint="cs"/>
          <w:rtl/>
        </w:rPr>
      </w:pPr>
      <w:r w:rsidRPr="00A776AE">
        <w:rPr>
          <w:rFonts w:cs="David" w:hint="cs"/>
          <w:rtl/>
        </w:rPr>
        <w:tab/>
        <w:t xml:space="preserve">אני רוצה להזכיר לחברי הוועדה ולחברי הכנסת, לרבות חברי הכנסת החדשים, מה היה בכנסות קודמות. היום, למשל, אני כיו"ר סיעת "רע"מ תע"ל" מייצג 4 חברי כנסת. "חד"ש" מיוצגת על ידי 4 חברי כנסת. בוועדה המסדרת בכנסת הקודמת, שבראשה עמד חבר הכנסת חיים רמון, התייחסו אלינו כאל בלוק טכני ובוועדות הכספים ובוועדת חוץ וביטחון היה נציג של הסיעות האלה. </w:t>
      </w:r>
    </w:p>
    <w:p w14:paraId="160F81D1" w14:textId="77777777" w:rsidR="00A776AE" w:rsidRPr="00A776AE" w:rsidRDefault="00A776AE" w:rsidP="00A776AE">
      <w:pPr>
        <w:bidi/>
        <w:rPr>
          <w:rFonts w:cs="David" w:hint="cs"/>
          <w:rtl/>
        </w:rPr>
      </w:pPr>
    </w:p>
    <w:p w14:paraId="6BF3DBCE" w14:textId="77777777" w:rsidR="00A776AE" w:rsidRPr="00A776AE" w:rsidRDefault="00A776AE" w:rsidP="00A776AE">
      <w:pPr>
        <w:bidi/>
        <w:ind w:firstLine="567"/>
        <w:rPr>
          <w:rFonts w:cs="David" w:hint="cs"/>
          <w:rtl/>
        </w:rPr>
      </w:pPr>
      <w:r w:rsidRPr="00A776AE">
        <w:rPr>
          <w:rFonts w:cs="David" w:hint="cs"/>
          <w:rtl/>
        </w:rPr>
        <w:t xml:space="preserve">היום יש רגרסיה. למרות שהערבים עלו במספר המצביעים והמנדטים, אין להם נציגות בוועדת הכספים ובוועדת חוץ וביטחון. אני כבר מרגיש שהשלטון השתנה אבל פה זה פרלמנט וגם צריך  לדאוג לקואליציה ולאופוזיציה בצורה הגונה. אני חושב שהוצאת סיעות של 4 חברי כנסת מייצוג בוועדת כספים ובוועדת חוץ וביטחון היא דבר לא הוגן. לכן אני פונה ליושב ראש הוועדה המסדרת, לנהוג כפי שנהג חיים רמון בכנסת הקודמת. בעיקר אני פונה לנציגי האופוזיציה, לצחי שמרכז את עבודת האופוזיציה, לא לתת להצעה הזאת לעבור. זאת הצעה לא טובה והיא אינה מקובלת עלינו. בוועדת הכספים צריכים להיות 2 נציגים גם של רע"מ תע"ל ו-2 שני נציגים לחד"ש, 4 בכל ועדה. </w:t>
      </w:r>
    </w:p>
    <w:p w14:paraId="05446679" w14:textId="77777777" w:rsidR="00A776AE" w:rsidRPr="00A776AE" w:rsidRDefault="00A776AE" w:rsidP="00A776AE">
      <w:pPr>
        <w:bidi/>
        <w:rPr>
          <w:rFonts w:cs="David" w:hint="cs"/>
          <w:rtl/>
        </w:rPr>
      </w:pPr>
    </w:p>
    <w:p w14:paraId="2C1BF485" w14:textId="77777777" w:rsidR="00A776AE" w:rsidRPr="00A776AE" w:rsidRDefault="00A776AE" w:rsidP="00A776AE">
      <w:pPr>
        <w:bidi/>
        <w:rPr>
          <w:rFonts w:cs="David" w:hint="cs"/>
          <w:u w:val="single"/>
          <w:rtl/>
        </w:rPr>
      </w:pPr>
      <w:r w:rsidRPr="00A776AE">
        <w:rPr>
          <w:rFonts w:cs="David" w:hint="cs"/>
          <w:u w:val="single"/>
          <w:rtl/>
        </w:rPr>
        <w:t>דוד רותם:</w:t>
      </w:r>
    </w:p>
    <w:p w14:paraId="47804D82" w14:textId="77777777" w:rsidR="00A776AE" w:rsidRPr="00A776AE" w:rsidRDefault="00A776AE" w:rsidP="00A776AE">
      <w:pPr>
        <w:bidi/>
        <w:rPr>
          <w:rFonts w:cs="David" w:hint="cs"/>
          <w:u w:val="single"/>
          <w:rtl/>
        </w:rPr>
      </w:pPr>
    </w:p>
    <w:p w14:paraId="202A611A" w14:textId="77777777" w:rsidR="00A776AE" w:rsidRPr="00A776AE" w:rsidRDefault="00A776AE" w:rsidP="00A776AE">
      <w:pPr>
        <w:bidi/>
        <w:rPr>
          <w:rFonts w:cs="David" w:hint="cs"/>
          <w:rtl/>
        </w:rPr>
      </w:pPr>
      <w:r w:rsidRPr="00A776AE">
        <w:rPr>
          <w:rFonts w:cs="David" w:hint="cs"/>
          <w:rtl/>
        </w:rPr>
        <w:tab/>
        <w:t xml:space="preserve">אולי 3. </w:t>
      </w:r>
    </w:p>
    <w:p w14:paraId="14DBD300" w14:textId="77777777" w:rsidR="00A776AE" w:rsidRPr="00A776AE" w:rsidRDefault="00A776AE" w:rsidP="00A776AE">
      <w:pPr>
        <w:bidi/>
        <w:rPr>
          <w:rFonts w:cs="David" w:hint="cs"/>
          <w:rtl/>
        </w:rPr>
      </w:pPr>
    </w:p>
    <w:p w14:paraId="503A7573" w14:textId="77777777" w:rsidR="00A776AE" w:rsidRPr="00A776AE" w:rsidRDefault="00A776AE" w:rsidP="00A776AE">
      <w:pPr>
        <w:bidi/>
        <w:rPr>
          <w:rFonts w:cs="David" w:hint="cs"/>
          <w:u w:val="single"/>
          <w:rtl/>
        </w:rPr>
      </w:pPr>
      <w:r w:rsidRPr="00A776AE">
        <w:rPr>
          <w:rFonts w:cs="David" w:hint="cs"/>
          <w:u w:val="single"/>
          <w:rtl/>
        </w:rPr>
        <w:t>אחמד טיבי:</w:t>
      </w:r>
    </w:p>
    <w:p w14:paraId="6DB89D6F" w14:textId="77777777" w:rsidR="00A776AE" w:rsidRPr="00A776AE" w:rsidRDefault="00A776AE" w:rsidP="00A776AE">
      <w:pPr>
        <w:bidi/>
        <w:rPr>
          <w:rFonts w:cs="David" w:hint="cs"/>
          <w:u w:val="single"/>
          <w:rtl/>
        </w:rPr>
      </w:pPr>
    </w:p>
    <w:p w14:paraId="5E7C914D" w14:textId="77777777" w:rsidR="00A776AE" w:rsidRPr="00A776AE" w:rsidRDefault="00A776AE" w:rsidP="00A776AE">
      <w:pPr>
        <w:bidi/>
        <w:rPr>
          <w:rFonts w:cs="David" w:hint="cs"/>
          <w:u w:val="single"/>
          <w:rtl/>
        </w:rPr>
      </w:pPr>
    </w:p>
    <w:p w14:paraId="6BDF190D" w14:textId="77777777" w:rsidR="00A776AE" w:rsidRPr="00A776AE" w:rsidRDefault="00A776AE" w:rsidP="00A776AE">
      <w:pPr>
        <w:bidi/>
        <w:rPr>
          <w:rFonts w:cs="David" w:hint="cs"/>
          <w:rtl/>
        </w:rPr>
      </w:pPr>
      <w:r w:rsidRPr="00A776AE">
        <w:rPr>
          <w:rFonts w:cs="David" w:hint="cs"/>
          <w:rtl/>
        </w:rPr>
        <w:tab/>
        <w:t xml:space="preserve">יכול להיות שאתה לא זוכר. בוועדה המסדרת בפעם הקודמת טלב אלסענה היה נציג בוועדת חוץ וביטחון הזמנית. בקדנציה לפני זה, האשם מחמיד היה נציג בוועדה הקבועה. כתקדים, זה היה. </w:t>
      </w:r>
    </w:p>
    <w:p w14:paraId="68D0FF02" w14:textId="77777777" w:rsidR="00A776AE" w:rsidRPr="00A776AE" w:rsidRDefault="00A776AE" w:rsidP="00A776AE">
      <w:pPr>
        <w:bidi/>
        <w:rPr>
          <w:rFonts w:cs="David"/>
          <w:rtl/>
        </w:rPr>
      </w:pPr>
      <w:r w:rsidRPr="00A776AE">
        <w:rPr>
          <w:rFonts w:cs="David"/>
          <w:rtl/>
        </w:rPr>
        <w:br/>
      </w:r>
    </w:p>
    <w:p w14:paraId="34D3D029" w14:textId="77777777" w:rsidR="00A776AE" w:rsidRPr="00A776AE" w:rsidRDefault="00A776AE" w:rsidP="00A776AE">
      <w:pPr>
        <w:bidi/>
        <w:rPr>
          <w:rFonts w:cs="David"/>
          <w:rtl/>
        </w:rPr>
      </w:pPr>
      <w:r w:rsidRPr="00A776AE">
        <w:rPr>
          <w:rFonts w:cs="David"/>
          <w:rtl/>
        </w:rPr>
        <w:br w:type="page"/>
      </w:r>
    </w:p>
    <w:p w14:paraId="3CE585F8"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4C514319" w14:textId="77777777" w:rsidR="00A776AE" w:rsidRPr="00A776AE" w:rsidRDefault="00A776AE" w:rsidP="00A776AE">
      <w:pPr>
        <w:bidi/>
        <w:rPr>
          <w:rFonts w:cs="David" w:hint="cs"/>
          <w:rtl/>
        </w:rPr>
      </w:pPr>
    </w:p>
    <w:p w14:paraId="64880546" w14:textId="77777777" w:rsidR="00A776AE" w:rsidRPr="00A776AE" w:rsidRDefault="00A776AE" w:rsidP="00A776AE">
      <w:pPr>
        <w:bidi/>
        <w:rPr>
          <w:rFonts w:cs="David" w:hint="cs"/>
          <w:rtl/>
        </w:rPr>
      </w:pPr>
      <w:r w:rsidRPr="00A776AE">
        <w:rPr>
          <w:rFonts w:cs="David" w:hint="cs"/>
          <w:rtl/>
        </w:rPr>
        <w:tab/>
        <w:t xml:space="preserve">חבר הכנסת טיבי, תודה רבה. אני אתייחס אחר-כך לטענות. </w:t>
      </w:r>
    </w:p>
    <w:p w14:paraId="513F3D8C" w14:textId="77777777" w:rsidR="00A776AE" w:rsidRPr="00A776AE" w:rsidRDefault="00A776AE" w:rsidP="00A776AE">
      <w:pPr>
        <w:bidi/>
        <w:rPr>
          <w:rFonts w:cs="David" w:hint="cs"/>
          <w:rtl/>
        </w:rPr>
      </w:pPr>
    </w:p>
    <w:p w14:paraId="02290C04" w14:textId="77777777" w:rsidR="00A776AE" w:rsidRPr="00A776AE" w:rsidRDefault="00A776AE" w:rsidP="00A776AE">
      <w:pPr>
        <w:bidi/>
        <w:rPr>
          <w:rFonts w:cs="David" w:hint="cs"/>
          <w:rtl/>
        </w:rPr>
      </w:pPr>
      <w:r w:rsidRPr="00A776AE">
        <w:rPr>
          <w:rFonts w:cs="David" w:hint="cs"/>
          <w:rtl/>
        </w:rPr>
        <w:tab/>
        <w:t xml:space="preserve">חבר הכנסת דב חנין, בבקשה. </w:t>
      </w:r>
    </w:p>
    <w:p w14:paraId="7BBE94FF" w14:textId="77777777" w:rsidR="00A776AE" w:rsidRPr="00A776AE" w:rsidRDefault="00A776AE" w:rsidP="00A776AE">
      <w:pPr>
        <w:bidi/>
        <w:rPr>
          <w:rFonts w:cs="David" w:hint="cs"/>
          <w:rtl/>
        </w:rPr>
      </w:pPr>
    </w:p>
    <w:p w14:paraId="5966E689" w14:textId="77777777" w:rsidR="00A776AE" w:rsidRPr="00A776AE" w:rsidRDefault="00A776AE" w:rsidP="00A776AE">
      <w:pPr>
        <w:bidi/>
        <w:rPr>
          <w:rFonts w:cs="David" w:hint="cs"/>
          <w:rtl/>
        </w:rPr>
      </w:pPr>
      <w:r w:rsidRPr="00A776AE">
        <w:rPr>
          <w:rFonts w:cs="David" w:hint="cs"/>
          <w:u w:val="single"/>
          <w:rtl/>
        </w:rPr>
        <w:t>דב חנין:</w:t>
      </w:r>
    </w:p>
    <w:p w14:paraId="5BA6F5E7" w14:textId="77777777" w:rsidR="00A776AE" w:rsidRPr="00A776AE" w:rsidRDefault="00A776AE" w:rsidP="00A776AE">
      <w:pPr>
        <w:bidi/>
        <w:rPr>
          <w:rFonts w:cs="David" w:hint="cs"/>
          <w:rtl/>
        </w:rPr>
      </w:pPr>
    </w:p>
    <w:p w14:paraId="2F347A7B" w14:textId="77777777" w:rsidR="00A776AE" w:rsidRPr="00A776AE" w:rsidRDefault="00A776AE" w:rsidP="00A776AE">
      <w:pPr>
        <w:bidi/>
        <w:rPr>
          <w:rFonts w:cs="David" w:hint="cs"/>
          <w:rtl/>
        </w:rPr>
      </w:pPr>
      <w:r w:rsidRPr="00A776AE">
        <w:rPr>
          <w:rFonts w:cs="David" w:hint="cs"/>
          <w:rtl/>
        </w:rPr>
        <w:tab/>
        <w:t xml:space="preserve">תודה רבה אדוני היושב ראש. בהמשך לדבריו של חבר הכנסת טיבי אני רוצה להתייחס לשני היבטים של הייצוג בוועדות הזמניות. ההיבט האחד הוא ההיבט הפורמאלי של עבודת הכנסת. התקדים של הפעם הקודמת, עד כמה שהצלחתי לברר, הוא תקדים שלא היה בפעם הראשונה. יש מאחוריו רציונאל. מטרתו של הרציונאל הוא, לאפשר ייצוג לזרמים ולכוחות ולציבורים שמשתקפים בכנסת, גם כאשר הציבורים האלה אינם מגובשים לסיעה אחת גדולה. </w:t>
      </w:r>
    </w:p>
    <w:p w14:paraId="0B4B992D" w14:textId="77777777" w:rsidR="00A776AE" w:rsidRPr="00A776AE" w:rsidRDefault="00A776AE" w:rsidP="00A776AE">
      <w:pPr>
        <w:bidi/>
        <w:rPr>
          <w:rFonts w:cs="David" w:hint="cs"/>
          <w:rtl/>
        </w:rPr>
      </w:pPr>
    </w:p>
    <w:p w14:paraId="6E401AAD" w14:textId="77777777" w:rsidR="00A776AE" w:rsidRPr="00A776AE" w:rsidRDefault="00A776AE" w:rsidP="00A776AE">
      <w:pPr>
        <w:bidi/>
        <w:ind w:firstLine="567"/>
        <w:rPr>
          <w:rFonts w:cs="David" w:hint="cs"/>
          <w:rtl/>
        </w:rPr>
      </w:pPr>
      <w:r w:rsidRPr="00A776AE">
        <w:rPr>
          <w:rFonts w:cs="David" w:hint="cs"/>
          <w:rtl/>
        </w:rPr>
        <w:t xml:space="preserve">הרציונאל הזה הוא מאוד נכון. המטרה הבסיסית של הייצוג בוועדות היא אכן לאפשר ייצוג בוועדות לציבורים שונים. לכן, הנוהג המקובל, שסיעות בכנסת יכולות לסכם ביניהן על בלוק טכני לצורך ייצוג הוא נכון, הוא משקף את רוחה של הכנסת כמקום שמטרתו לאפשר ייצוג מקסימאלי ואופטימאלי לציבורים רחבים בחברה הישראלית. זה היבט אחד של הסוגיה. </w:t>
      </w:r>
    </w:p>
    <w:p w14:paraId="2C4C5C0E" w14:textId="77777777" w:rsidR="00A776AE" w:rsidRPr="00A776AE" w:rsidRDefault="00A776AE" w:rsidP="00A776AE">
      <w:pPr>
        <w:bidi/>
        <w:rPr>
          <w:rFonts w:cs="David" w:hint="cs"/>
          <w:rtl/>
        </w:rPr>
      </w:pPr>
    </w:p>
    <w:p w14:paraId="08744CA5" w14:textId="77777777" w:rsidR="00A776AE" w:rsidRPr="00A776AE" w:rsidRDefault="00A776AE" w:rsidP="00A776AE">
      <w:pPr>
        <w:bidi/>
        <w:ind w:firstLine="567"/>
        <w:rPr>
          <w:rFonts w:cs="David" w:hint="cs"/>
          <w:rtl/>
        </w:rPr>
      </w:pPr>
      <w:r w:rsidRPr="00A776AE">
        <w:rPr>
          <w:rFonts w:cs="David" w:hint="cs"/>
          <w:rtl/>
        </w:rPr>
        <w:t xml:space="preserve">היבט שני של הסוגיה, אדוני היושב ראש, חמור אפילו יותר, כי בצורה הנוכחית של הייצוג, כפי שאדוני היו"ר מציע, הכנסת מעבירה מסר שתהיה ועדת כספים זמנית בלי ערבים. זאת המשמעות המעשית של ההחלטה שלכם, של מפתח הייצוג שאתם מציעים. זאת אומרת, פוליטיקת הטרנספר הפוליטי של הציבור הערבי החוצה מהמגרש הפוליטי הישראלי, כבר מתחילה. כמובן שזה תמיד מתחיל בהחלטות טכניות ועם כל מיני נימוקים פורמאליים, אבל זה מה שאנחנו רואים כאן. אנחנו רואים כאן, כבר בתחילת דרכה של הכנסת, החלטה מהותית, בניגוד לתקדימים, בניגוד לנהלים המקובלים בכנסת, בניגוד לנוהג. אלה תקדימים לא נכונים מהותית, כפי שהסברתי בנימוק הראשון, והם חמורים מאוד מבחינת ההשלכות הסמליות שלהם. </w:t>
      </w:r>
    </w:p>
    <w:p w14:paraId="70AD1B53" w14:textId="77777777" w:rsidR="00A776AE" w:rsidRPr="00A776AE" w:rsidRDefault="00A776AE" w:rsidP="00A776AE">
      <w:pPr>
        <w:bidi/>
        <w:rPr>
          <w:rFonts w:cs="David" w:hint="cs"/>
          <w:rtl/>
        </w:rPr>
      </w:pPr>
    </w:p>
    <w:p w14:paraId="3BFE20A2" w14:textId="77777777" w:rsidR="00A776AE" w:rsidRPr="00A776AE" w:rsidRDefault="00A776AE" w:rsidP="00A776AE">
      <w:pPr>
        <w:bidi/>
        <w:ind w:firstLine="567"/>
        <w:rPr>
          <w:rFonts w:cs="David" w:hint="cs"/>
          <w:rtl/>
        </w:rPr>
      </w:pPr>
      <w:r w:rsidRPr="00A776AE">
        <w:rPr>
          <w:rFonts w:cs="David" w:hint="cs"/>
          <w:rtl/>
        </w:rPr>
        <w:t xml:space="preserve">לכן אדוני היושב ראש, אני מציע לוועדה המסדרת לא לקבל את ההצעה הזמנית הזאת. להחזיר אותה לדיון נוסף ולקבוע שהחלוקה תהיה תוך התחשבות בגושים טכניים שסיעות הכנסת מייצרות. תודה רבה. </w:t>
      </w:r>
    </w:p>
    <w:p w14:paraId="1F36CCD5" w14:textId="77777777" w:rsidR="00A776AE" w:rsidRPr="00A776AE" w:rsidRDefault="00A776AE" w:rsidP="00A776AE">
      <w:pPr>
        <w:bidi/>
        <w:rPr>
          <w:rFonts w:cs="David" w:hint="cs"/>
          <w:rtl/>
        </w:rPr>
      </w:pPr>
    </w:p>
    <w:p w14:paraId="145CC306"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45B28722" w14:textId="77777777" w:rsidR="00A776AE" w:rsidRPr="00A776AE" w:rsidRDefault="00A776AE" w:rsidP="00A776AE">
      <w:pPr>
        <w:bidi/>
        <w:rPr>
          <w:rFonts w:cs="David" w:hint="cs"/>
          <w:rtl/>
        </w:rPr>
      </w:pPr>
    </w:p>
    <w:p w14:paraId="6CF707E7" w14:textId="77777777" w:rsidR="00A776AE" w:rsidRPr="00A776AE" w:rsidRDefault="00A776AE" w:rsidP="00A776AE">
      <w:pPr>
        <w:bidi/>
        <w:rPr>
          <w:rFonts w:cs="David" w:hint="cs"/>
          <w:rtl/>
        </w:rPr>
      </w:pPr>
      <w:r w:rsidRPr="00A776AE">
        <w:rPr>
          <w:rFonts w:cs="David" w:hint="cs"/>
          <w:rtl/>
        </w:rPr>
        <w:tab/>
        <w:t xml:space="preserve">תודה לחבר הכנסת חנין. אני רוצה להשיב לטענות ולהתייצב מאחורי ההצעה המקורית. אין זה נכון, כפי שאמר חבר הכנסת חנין, שהדבר הוא בניגוד לתקדימים, לנוהג ולנהלים. אני רוצה לציין שבכנסת ה-16, שגם בה הייתי בתפקיד הזה של יושב ראש הוועדה המסדרת, הלכנו בדיוק בדרך הזאת. </w:t>
      </w:r>
    </w:p>
    <w:p w14:paraId="5BF71FFA" w14:textId="77777777" w:rsidR="00A776AE" w:rsidRPr="00A776AE" w:rsidRDefault="00A776AE" w:rsidP="00A776AE">
      <w:pPr>
        <w:bidi/>
        <w:rPr>
          <w:rFonts w:cs="David" w:hint="cs"/>
          <w:rtl/>
        </w:rPr>
      </w:pPr>
    </w:p>
    <w:p w14:paraId="3292ABCA" w14:textId="77777777" w:rsidR="00A776AE" w:rsidRPr="00A776AE" w:rsidRDefault="00A776AE" w:rsidP="00A776AE">
      <w:pPr>
        <w:bidi/>
        <w:rPr>
          <w:rFonts w:cs="David" w:hint="cs"/>
          <w:u w:val="single"/>
          <w:rtl/>
        </w:rPr>
      </w:pPr>
      <w:r w:rsidRPr="00A776AE">
        <w:rPr>
          <w:rFonts w:cs="David" w:hint="cs"/>
          <w:u w:val="single"/>
          <w:rtl/>
        </w:rPr>
        <w:t>ג'מאל זחאלקה:</w:t>
      </w:r>
    </w:p>
    <w:p w14:paraId="3FD5226C" w14:textId="77777777" w:rsidR="00A776AE" w:rsidRPr="00A776AE" w:rsidRDefault="00A776AE" w:rsidP="00A776AE">
      <w:pPr>
        <w:bidi/>
        <w:rPr>
          <w:rFonts w:cs="David" w:hint="cs"/>
          <w:rtl/>
        </w:rPr>
      </w:pPr>
    </w:p>
    <w:p w14:paraId="6E96725B" w14:textId="77777777" w:rsidR="00A776AE" w:rsidRPr="00A776AE" w:rsidRDefault="00A776AE" w:rsidP="00A776AE">
      <w:pPr>
        <w:bidi/>
        <w:ind w:firstLine="567"/>
        <w:rPr>
          <w:rFonts w:cs="David" w:hint="cs"/>
          <w:rtl/>
        </w:rPr>
      </w:pPr>
      <w:r w:rsidRPr="00A776AE">
        <w:rPr>
          <w:rFonts w:cs="David" w:hint="cs"/>
          <w:rtl/>
        </w:rPr>
        <w:t xml:space="preserve">אתה היית התקדים. </w:t>
      </w:r>
    </w:p>
    <w:p w14:paraId="1CAE0732" w14:textId="77777777" w:rsidR="00A776AE" w:rsidRPr="00A776AE" w:rsidRDefault="00A776AE" w:rsidP="00A776AE">
      <w:pPr>
        <w:bidi/>
        <w:rPr>
          <w:rFonts w:cs="David" w:hint="cs"/>
          <w:rtl/>
        </w:rPr>
      </w:pPr>
    </w:p>
    <w:p w14:paraId="5B56BFA3"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2A02AC14" w14:textId="77777777" w:rsidR="00A776AE" w:rsidRPr="00A776AE" w:rsidRDefault="00A776AE" w:rsidP="00A776AE">
      <w:pPr>
        <w:bidi/>
        <w:rPr>
          <w:rFonts w:cs="David" w:hint="cs"/>
          <w:rtl/>
        </w:rPr>
      </w:pPr>
    </w:p>
    <w:p w14:paraId="43904944" w14:textId="77777777" w:rsidR="00A776AE" w:rsidRPr="00A776AE" w:rsidRDefault="00A776AE" w:rsidP="00A776AE">
      <w:pPr>
        <w:bidi/>
        <w:rPr>
          <w:rFonts w:cs="David" w:hint="cs"/>
          <w:rtl/>
        </w:rPr>
      </w:pPr>
      <w:r w:rsidRPr="00A776AE">
        <w:rPr>
          <w:rFonts w:cs="David" w:hint="cs"/>
          <w:rtl/>
        </w:rPr>
        <w:tab/>
        <w:t xml:space="preserve">נכון. אם היה יושב חיים רמון במקומי, הוא יכול היה לשחזר את התקדים שלו. אני משחזר את התקדים שלי. צריך להבין דבר אחד - - - </w:t>
      </w:r>
    </w:p>
    <w:p w14:paraId="115792EB" w14:textId="77777777" w:rsidR="00A776AE" w:rsidRPr="00A776AE" w:rsidRDefault="00A776AE" w:rsidP="00A776AE">
      <w:pPr>
        <w:bidi/>
        <w:rPr>
          <w:rFonts w:cs="David" w:hint="cs"/>
          <w:rtl/>
        </w:rPr>
      </w:pPr>
    </w:p>
    <w:p w14:paraId="67ABF359" w14:textId="77777777" w:rsidR="00A776AE" w:rsidRPr="00A776AE" w:rsidRDefault="00A776AE" w:rsidP="00A776AE">
      <w:pPr>
        <w:bidi/>
        <w:rPr>
          <w:rFonts w:cs="David" w:hint="cs"/>
          <w:rtl/>
        </w:rPr>
      </w:pPr>
      <w:r w:rsidRPr="00A776AE">
        <w:rPr>
          <w:rFonts w:cs="David" w:hint="cs"/>
          <w:u w:val="single"/>
          <w:rtl/>
        </w:rPr>
        <w:t>דב חנין:</w:t>
      </w:r>
    </w:p>
    <w:p w14:paraId="4AA37D17" w14:textId="77777777" w:rsidR="00A776AE" w:rsidRPr="00A776AE" w:rsidRDefault="00A776AE" w:rsidP="00A776AE">
      <w:pPr>
        <w:bidi/>
        <w:rPr>
          <w:rFonts w:cs="David" w:hint="cs"/>
          <w:rtl/>
        </w:rPr>
      </w:pPr>
    </w:p>
    <w:p w14:paraId="7D02BA70" w14:textId="77777777" w:rsidR="00A776AE" w:rsidRPr="00A776AE" w:rsidRDefault="00A776AE" w:rsidP="00A776AE">
      <w:pPr>
        <w:bidi/>
        <w:rPr>
          <w:rFonts w:cs="David" w:hint="cs"/>
          <w:rtl/>
        </w:rPr>
      </w:pPr>
      <w:r w:rsidRPr="00A776AE">
        <w:rPr>
          <w:rFonts w:cs="David" w:hint="cs"/>
          <w:rtl/>
        </w:rPr>
        <w:tab/>
        <w:t xml:space="preserve">חבר הכנסת סער, כמשפטן אתה יודע, שכשיש תקדים חדש יותר, הוא מבטל את התקדים הישן. </w:t>
      </w:r>
    </w:p>
    <w:p w14:paraId="6CB747C8" w14:textId="77777777" w:rsidR="00A776AE" w:rsidRPr="00A776AE" w:rsidRDefault="00A776AE" w:rsidP="00A776AE">
      <w:pPr>
        <w:bidi/>
        <w:rPr>
          <w:rFonts w:cs="David" w:hint="cs"/>
          <w:rtl/>
        </w:rPr>
      </w:pPr>
      <w:r w:rsidRPr="00A776AE">
        <w:rPr>
          <w:rFonts w:cs="David"/>
          <w:rtl/>
        </w:rPr>
        <w:br w:type="page"/>
      </w:r>
    </w:p>
    <w:p w14:paraId="4E49AF7A"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7BDDC3D8" w14:textId="77777777" w:rsidR="00A776AE" w:rsidRPr="00A776AE" w:rsidRDefault="00A776AE" w:rsidP="00A776AE">
      <w:pPr>
        <w:bidi/>
        <w:rPr>
          <w:rFonts w:cs="David" w:hint="cs"/>
          <w:rtl/>
        </w:rPr>
      </w:pPr>
    </w:p>
    <w:p w14:paraId="05AF1E39" w14:textId="77777777" w:rsidR="00A776AE" w:rsidRPr="00A776AE" w:rsidRDefault="00A776AE" w:rsidP="00A776AE">
      <w:pPr>
        <w:bidi/>
        <w:rPr>
          <w:rFonts w:cs="David" w:hint="cs"/>
          <w:rtl/>
        </w:rPr>
      </w:pPr>
      <w:r w:rsidRPr="00A776AE">
        <w:rPr>
          <w:rFonts w:cs="David" w:hint="cs"/>
          <w:rtl/>
        </w:rPr>
        <w:tab/>
        <w:t xml:space="preserve">התייחסתי לאדוני כמשפטן יותר רציני לפני שהוא העלה את הטענה הזאת. כמו שאתה יודע, החלטות הוועדה המסדרת אינן מהוות תקדימים מחייבים ואפילו בית המשפט העליון לא מחויב בתקדימיו שלו. הפורום הזה בוודאי יכול לקבל כל החלטה בגדר הסבירות. </w:t>
      </w:r>
    </w:p>
    <w:p w14:paraId="2A2721C9" w14:textId="77777777" w:rsidR="00A776AE" w:rsidRPr="00A776AE" w:rsidRDefault="00A776AE" w:rsidP="00A776AE">
      <w:pPr>
        <w:bidi/>
        <w:rPr>
          <w:rFonts w:cs="David" w:hint="cs"/>
          <w:rtl/>
        </w:rPr>
      </w:pPr>
    </w:p>
    <w:p w14:paraId="3A47F4E3" w14:textId="77777777" w:rsidR="00A776AE" w:rsidRPr="00A776AE" w:rsidRDefault="00A776AE" w:rsidP="00A776AE">
      <w:pPr>
        <w:bidi/>
        <w:rPr>
          <w:rFonts w:cs="David" w:hint="cs"/>
          <w:rtl/>
        </w:rPr>
      </w:pPr>
      <w:r w:rsidRPr="00A776AE">
        <w:rPr>
          <w:rFonts w:cs="David" w:hint="cs"/>
          <w:u w:val="single"/>
          <w:rtl/>
        </w:rPr>
        <w:t>דב חנין:</w:t>
      </w:r>
    </w:p>
    <w:p w14:paraId="758A6C46" w14:textId="77777777" w:rsidR="00A776AE" w:rsidRPr="00A776AE" w:rsidRDefault="00A776AE" w:rsidP="00A776AE">
      <w:pPr>
        <w:bidi/>
        <w:rPr>
          <w:rFonts w:cs="David" w:hint="cs"/>
          <w:rtl/>
        </w:rPr>
      </w:pPr>
    </w:p>
    <w:p w14:paraId="5A68A207" w14:textId="77777777" w:rsidR="00A776AE" w:rsidRPr="00A776AE" w:rsidRDefault="00A776AE" w:rsidP="00A776AE">
      <w:pPr>
        <w:bidi/>
        <w:rPr>
          <w:rFonts w:cs="David" w:hint="cs"/>
          <w:rtl/>
        </w:rPr>
      </w:pPr>
      <w:r w:rsidRPr="00A776AE">
        <w:rPr>
          <w:rFonts w:cs="David" w:hint="cs"/>
          <w:rtl/>
        </w:rPr>
        <w:tab/>
        <w:t>גם אני התייחסתי לאדוני כמשפטן.</w:t>
      </w:r>
    </w:p>
    <w:p w14:paraId="7B1CD642" w14:textId="77777777" w:rsidR="00A776AE" w:rsidRPr="00A776AE" w:rsidRDefault="00A776AE" w:rsidP="00A776AE">
      <w:pPr>
        <w:bidi/>
        <w:rPr>
          <w:rFonts w:cs="David" w:hint="cs"/>
          <w:rtl/>
        </w:rPr>
      </w:pPr>
    </w:p>
    <w:p w14:paraId="1C549B83"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74DEBC0A" w14:textId="77777777" w:rsidR="00A776AE" w:rsidRPr="00A776AE" w:rsidRDefault="00A776AE" w:rsidP="00A776AE">
      <w:pPr>
        <w:bidi/>
        <w:rPr>
          <w:rFonts w:cs="David" w:hint="cs"/>
          <w:rtl/>
        </w:rPr>
      </w:pPr>
    </w:p>
    <w:p w14:paraId="1FE0C877" w14:textId="77777777" w:rsidR="00A776AE" w:rsidRPr="00A776AE" w:rsidRDefault="00A776AE" w:rsidP="00A776AE">
      <w:pPr>
        <w:bidi/>
        <w:rPr>
          <w:rFonts w:cs="David" w:hint="cs"/>
          <w:rtl/>
        </w:rPr>
      </w:pPr>
      <w:r w:rsidRPr="00A776AE">
        <w:rPr>
          <w:rFonts w:cs="David" w:hint="cs"/>
          <w:rtl/>
        </w:rPr>
        <w:tab/>
        <w:t xml:space="preserve">אדוני לא יפריע לי בזמן שאני מדבר. אני קורא לך פעם ראשונה. </w:t>
      </w:r>
    </w:p>
    <w:p w14:paraId="0D774863" w14:textId="77777777" w:rsidR="00A776AE" w:rsidRPr="00A776AE" w:rsidRDefault="00A776AE" w:rsidP="00A776AE">
      <w:pPr>
        <w:bidi/>
        <w:rPr>
          <w:rFonts w:cs="David" w:hint="cs"/>
          <w:rtl/>
        </w:rPr>
      </w:pPr>
    </w:p>
    <w:p w14:paraId="3420B88F" w14:textId="77777777" w:rsidR="00A776AE" w:rsidRPr="00A776AE" w:rsidRDefault="00A776AE" w:rsidP="00A776AE">
      <w:pPr>
        <w:bidi/>
        <w:rPr>
          <w:rFonts w:cs="David" w:hint="cs"/>
          <w:rtl/>
        </w:rPr>
      </w:pPr>
      <w:r w:rsidRPr="00A776AE">
        <w:rPr>
          <w:rFonts w:cs="David" w:hint="cs"/>
          <w:u w:val="single"/>
          <w:rtl/>
        </w:rPr>
        <w:t>דב חנין:</w:t>
      </w:r>
    </w:p>
    <w:p w14:paraId="6655216F" w14:textId="77777777" w:rsidR="00A776AE" w:rsidRPr="00A776AE" w:rsidRDefault="00A776AE" w:rsidP="00A776AE">
      <w:pPr>
        <w:bidi/>
        <w:rPr>
          <w:rFonts w:cs="David" w:hint="cs"/>
          <w:rtl/>
        </w:rPr>
      </w:pPr>
    </w:p>
    <w:p w14:paraId="6AF09735" w14:textId="77777777" w:rsidR="00A776AE" w:rsidRPr="00A776AE" w:rsidRDefault="00A776AE" w:rsidP="00A776AE">
      <w:pPr>
        <w:bidi/>
        <w:rPr>
          <w:rFonts w:cs="David" w:hint="cs"/>
          <w:rtl/>
        </w:rPr>
      </w:pPr>
      <w:r w:rsidRPr="00A776AE">
        <w:rPr>
          <w:rFonts w:cs="David" w:hint="cs"/>
          <w:rtl/>
        </w:rPr>
        <w:tab/>
        <w:t xml:space="preserve">אני רוצה לומר לך אדוני שגם - - - </w:t>
      </w:r>
    </w:p>
    <w:p w14:paraId="2AE5BE12" w14:textId="77777777" w:rsidR="00A776AE" w:rsidRPr="00A776AE" w:rsidRDefault="00A776AE" w:rsidP="00A776AE">
      <w:pPr>
        <w:bidi/>
        <w:rPr>
          <w:rFonts w:cs="David" w:hint="cs"/>
          <w:rtl/>
        </w:rPr>
      </w:pPr>
    </w:p>
    <w:p w14:paraId="4AB98F15" w14:textId="77777777" w:rsidR="00A776AE" w:rsidRPr="00A776AE" w:rsidRDefault="00A776AE" w:rsidP="00A776AE">
      <w:pPr>
        <w:bidi/>
        <w:rPr>
          <w:rFonts w:cs="David" w:hint="cs"/>
          <w:u w:val="single"/>
          <w:rtl/>
        </w:rPr>
      </w:pPr>
      <w:r w:rsidRPr="00A776AE">
        <w:rPr>
          <w:rFonts w:cs="David" w:hint="cs"/>
          <w:u w:val="single"/>
          <w:rtl/>
        </w:rPr>
        <w:t>היו"ר גדעון סער:</w:t>
      </w:r>
    </w:p>
    <w:p w14:paraId="4BB2EA9A" w14:textId="77777777" w:rsidR="00A776AE" w:rsidRPr="00A776AE" w:rsidRDefault="00A776AE" w:rsidP="00A776AE">
      <w:pPr>
        <w:bidi/>
        <w:rPr>
          <w:rFonts w:cs="David" w:hint="cs"/>
          <w:rtl/>
        </w:rPr>
      </w:pPr>
    </w:p>
    <w:p w14:paraId="29DEE4D9" w14:textId="77777777" w:rsidR="00A776AE" w:rsidRPr="00A776AE" w:rsidRDefault="00A776AE" w:rsidP="00A776AE">
      <w:pPr>
        <w:bidi/>
        <w:rPr>
          <w:rFonts w:cs="David" w:hint="cs"/>
          <w:rtl/>
        </w:rPr>
      </w:pPr>
      <w:r w:rsidRPr="00A776AE">
        <w:rPr>
          <w:rFonts w:cs="David" w:hint="cs"/>
          <w:rtl/>
        </w:rPr>
        <w:tab/>
        <w:t>אני קורא לך לסדר פעם שניי</w:t>
      </w:r>
      <w:r w:rsidRPr="00A776AE">
        <w:rPr>
          <w:rFonts w:cs="David" w:hint="eastAsia"/>
          <w:rtl/>
        </w:rPr>
        <w:t>ה</w:t>
      </w:r>
      <w:r w:rsidRPr="00A776AE">
        <w:rPr>
          <w:rFonts w:cs="David" w:hint="cs"/>
          <w:rtl/>
        </w:rPr>
        <w:t xml:space="preserve">. </w:t>
      </w:r>
    </w:p>
    <w:p w14:paraId="66FE1692" w14:textId="77777777" w:rsidR="00A776AE" w:rsidRPr="00A776AE" w:rsidRDefault="00A776AE" w:rsidP="00A776AE">
      <w:pPr>
        <w:bidi/>
        <w:rPr>
          <w:rFonts w:cs="David" w:hint="cs"/>
          <w:rtl/>
        </w:rPr>
      </w:pPr>
    </w:p>
    <w:p w14:paraId="3CB4D2A7" w14:textId="77777777" w:rsidR="00A776AE" w:rsidRPr="00A776AE" w:rsidRDefault="00A776AE" w:rsidP="00A776AE">
      <w:pPr>
        <w:bidi/>
        <w:rPr>
          <w:rFonts w:cs="David" w:hint="cs"/>
          <w:u w:val="single"/>
          <w:rtl/>
        </w:rPr>
      </w:pPr>
      <w:r w:rsidRPr="00A776AE">
        <w:rPr>
          <w:rFonts w:cs="David" w:hint="cs"/>
          <w:u w:val="single"/>
          <w:rtl/>
        </w:rPr>
        <w:t>דב חנין:</w:t>
      </w:r>
    </w:p>
    <w:p w14:paraId="000234ED" w14:textId="77777777" w:rsidR="00A776AE" w:rsidRPr="00A776AE" w:rsidRDefault="00A776AE" w:rsidP="00A776AE">
      <w:pPr>
        <w:bidi/>
        <w:rPr>
          <w:rFonts w:cs="David" w:hint="cs"/>
          <w:u w:val="single"/>
          <w:rtl/>
        </w:rPr>
      </w:pPr>
    </w:p>
    <w:p w14:paraId="6FB51CEB" w14:textId="77777777" w:rsidR="00A776AE" w:rsidRPr="00A776AE" w:rsidRDefault="00A776AE" w:rsidP="00A776AE">
      <w:pPr>
        <w:bidi/>
        <w:rPr>
          <w:rFonts w:cs="David" w:hint="cs"/>
          <w:rtl/>
        </w:rPr>
      </w:pPr>
      <w:r w:rsidRPr="00A776AE">
        <w:rPr>
          <w:rFonts w:cs="David" w:hint="cs"/>
          <w:rtl/>
        </w:rPr>
        <w:tab/>
        <w:t xml:space="preserve">העיקרון הזה הוא עיקרון נכון. ראה פסיקה של בתי משפט מחוזיים. אדוני מכיר - - - </w:t>
      </w:r>
    </w:p>
    <w:p w14:paraId="122365C0" w14:textId="77777777" w:rsidR="00A776AE" w:rsidRPr="00A776AE" w:rsidRDefault="00A776AE" w:rsidP="00A776AE">
      <w:pPr>
        <w:bidi/>
        <w:rPr>
          <w:rFonts w:cs="David" w:hint="cs"/>
          <w:rtl/>
        </w:rPr>
      </w:pPr>
      <w:r w:rsidRPr="00A776AE">
        <w:rPr>
          <w:rFonts w:cs="David" w:hint="cs"/>
          <w:rtl/>
        </w:rPr>
        <w:tab/>
      </w:r>
    </w:p>
    <w:p w14:paraId="73033A42"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5DDEE911" w14:textId="77777777" w:rsidR="00A776AE" w:rsidRPr="00A776AE" w:rsidRDefault="00A776AE" w:rsidP="00A776AE">
      <w:pPr>
        <w:bidi/>
        <w:rPr>
          <w:rFonts w:cs="David" w:hint="cs"/>
          <w:rtl/>
        </w:rPr>
      </w:pPr>
    </w:p>
    <w:p w14:paraId="4BA00B04" w14:textId="77777777" w:rsidR="00A776AE" w:rsidRPr="00A776AE" w:rsidRDefault="00A776AE" w:rsidP="00A776AE">
      <w:pPr>
        <w:bidi/>
        <w:rPr>
          <w:rFonts w:cs="David" w:hint="cs"/>
          <w:rtl/>
        </w:rPr>
      </w:pPr>
      <w:r w:rsidRPr="00A776AE">
        <w:rPr>
          <w:rFonts w:cs="David" w:hint="cs"/>
          <w:rtl/>
        </w:rPr>
        <w:tab/>
      </w:r>
    </w:p>
    <w:p w14:paraId="55D36A20" w14:textId="77777777" w:rsidR="00A776AE" w:rsidRPr="00A776AE" w:rsidRDefault="00A776AE" w:rsidP="00A776AE">
      <w:pPr>
        <w:bidi/>
        <w:rPr>
          <w:rFonts w:cs="David" w:hint="cs"/>
          <w:rtl/>
        </w:rPr>
      </w:pPr>
      <w:r w:rsidRPr="00A776AE">
        <w:rPr>
          <w:rFonts w:cs="David" w:hint="cs"/>
          <w:rtl/>
        </w:rPr>
        <w:tab/>
        <w:t xml:space="preserve">אני אקרא לך לסדר פעם שלישית. </w:t>
      </w:r>
    </w:p>
    <w:p w14:paraId="2A9B2704" w14:textId="77777777" w:rsidR="00A776AE" w:rsidRPr="00A776AE" w:rsidRDefault="00A776AE" w:rsidP="00A776AE">
      <w:pPr>
        <w:bidi/>
        <w:rPr>
          <w:rFonts w:cs="David" w:hint="cs"/>
          <w:rtl/>
        </w:rPr>
      </w:pPr>
    </w:p>
    <w:p w14:paraId="1D3492AE" w14:textId="77777777" w:rsidR="00A776AE" w:rsidRPr="00A776AE" w:rsidRDefault="00A776AE" w:rsidP="00A776AE">
      <w:pPr>
        <w:bidi/>
        <w:rPr>
          <w:rFonts w:cs="David" w:hint="cs"/>
          <w:rtl/>
        </w:rPr>
      </w:pPr>
      <w:r w:rsidRPr="00A776AE">
        <w:rPr>
          <w:rFonts w:cs="David" w:hint="cs"/>
          <w:u w:val="single"/>
          <w:rtl/>
        </w:rPr>
        <w:t>אופיר פינס-פז:</w:t>
      </w:r>
    </w:p>
    <w:p w14:paraId="04EBE8F8" w14:textId="77777777" w:rsidR="00A776AE" w:rsidRPr="00A776AE" w:rsidRDefault="00A776AE" w:rsidP="00A776AE">
      <w:pPr>
        <w:bidi/>
        <w:rPr>
          <w:rFonts w:cs="David" w:hint="cs"/>
          <w:rtl/>
        </w:rPr>
      </w:pPr>
    </w:p>
    <w:p w14:paraId="695517B5" w14:textId="77777777" w:rsidR="00A776AE" w:rsidRPr="00A776AE" w:rsidRDefault="00A776AE" w:rsidP="00A776AE">
      <w:pPr>
        <w:bidi/>
        <w:rPr>
          <w:rFonts w:cs="David" w:hint="cs"/>
          <w:rtl/>
        </w:rPr>
      </w:pPr>
      <w:r w:rsidRPr="00A776AE">
        <w:rPr>
          <w:rFonts w:cs="David" w:hint="cs"/>
          <w:rtl/>
        </w:rPr>
        <w:tab/>
        <w:t xml:space="preserve">אנחנו לא בבית משפט. </w:t>
      </w:r>
    </w:p>
    <w:p w14:paraId="007B5BA4" w14:textId="77777777" w:rsidR="00A776AE" w:rsidRPr="00A776AE" w:rsidRDefault="00A776AE" w:rsidP="00A776AE">
      <w:pPr>
        <w:bidi/>
        <w:rPr>
          <w:rFonts w:cs="David" w:hint="cs"/>
          <w:rtl/>
        </w:rPr>
      </w:pPr>
    </w:p>
    <w:p w14:paraId="177750BD"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576111F1" w14:textId="77777777" w:rsidR="00A776AE" w:rsidRPr="00A776AE" w:rsidRDefault="00A776AE" w:rsidP="00A776AE">
      <w:pPr>
        <w:bidi/>
        <w:rPr>
          <w:rFonts w:cs="David" w:hint="cs"/>
          <w:rtl/>
        </w:rPr>
      </w:pPr>
    </w:p>
    <w:p w14:paraId="41FA2121" w14:textId="77777777" w:rsidR="00A776AE" w:rsidRPr="00A776AE" w:rsidRDefault="00A776AE" w:rsidP="00A776AE">
      <w:pPr>
        <w:bidi/>
        <w:rPr>
          <w:rFonts w:cs="David" w:hint="cs"/>
          <w:rtl/>
        </w:rPr>
      </w:pPr>
      <w:r w:rsidRPr="00A776AE">
        <w:rPr>
          <w:rFonts w:cs="David" w:hint="cs"/>
          <w:rtl/>
        </w:rPr>
        <w:tab/>
        <w:t>אני רוצה להבהיר. אין שום בעיה לפגוע בסיעות. יש פה טיעון של בלוק טכני. פעמיים בהיסטוריה הובאו בקשות לבלוק טכני. הפעם הראשונה היתה בשנת 1999 על ידי האיחוד הלאומי וישראל ביתנו. חבר הכנסת פינס היה אז יו"ר הוועדה המסדרת. הוועדה המסדרת דחתה ברוב קולות בקשה של סיעות האיחוד הלאומי ישראל ביתנו לבלוק טכני. ב-2003 באו הסיעות הערביות וביקשו בלוק טכני. זה היה כאשר אני הייתי יושב-ראש הוועדה המסדרת. הן היו נבונות מספיק שלא להעמיד את הצעתן להצבעה. אני מניח שאם היו מתעקשות להצביע, התוצאה לא היתה שונה מההחלטה של שנת 1999. יש לזה סיבה פשוטה. כאשר אתה מאפשר בלוק טכני אתה פוגע בסיעות שמגיע להן ונותן לסיעות שלא מגיע להן.</w:t>
      </w:r>
    </w:p>
    <w:p w14:paraId="33D5D797" w14:textId="77777777" w:rsidR="00A776AE" w:rsidRPr="00A776AE" w:rsidRDefault="00A776AE" w:rsidP="00A776AE">
      <w:pPr>
        <w:bidi/>
        <w:rPr>
          <w:rFonts w:cs="David" w:hint="cs"/>
          <w:rtl/>
        </w:rPr>
      </w:pPr>
    </w:p>
    <w:p w14:paraId="2DBC8536" w14:textId="77777777" w:rsidR="00A776AE" w:rsidRPr="00A776AE" w:rsidRDefault="00A776AE" w:rsidP="00A776AE">
      <w:pPr>
        <w:bidi/>
        <w:ind w:firstLine="567"/>
        <w:rPr>
          <w:rFonts w:cs="David" w:hint="cs"/>
          <w:rtl/>
        </w:rPr>
      </w:pPr>
      <w:r w:rsidRPr="00A776AE">
        <w:rPr>
          <w:rFonts w:cs="David" w:hint="cs"/>
          <w:rtl/>
        </w:rPr>
        <w:t xml:space="preserve">אני מודיע שאנחנו ננהג ברוחב לב בכמה מובנים. אחד, אנחנו נהיה נדיבים כלפי שותפינו. אני כבר מודיע שאנחנו נאפשר לנציג מ"יהדות התורה" להיות חבר בוועדה הזמנית על-חשבון סיעתנו. אנחנו, כמובן, לא מונעים מסיעות אחרות לנהוג באותו אופן. כמו שאמרתי, בוועדה הקבועה נעשה זאת כלפי "הבית היהודי". </w:t>
      </w:r>
    </w:p>
    <w:p w14:paraId="344F3BCA" w14:textId="77777777" w:rsidR="00A776AE" w:rsidRPr="00A776AE" w:rsidRDefault="00A776AE" w:rsidP="00A776AE">
      <w:pPr>
        <w:bidi/>
        <w:rPr>
          <w:rFonts w:cs="David" w:hint="cs"/>
          <w:rtl/>
        </w:rPr>
      </w:pPr>
    </w:p>
    <w:p w14:paraId="5EB57FAF" w14:textId="77777777" w:rsidR="00A776AE" w:rsidRPr="00A776AE" w:rsidRDefault="00A776AE" w:rsidP="00A776AE">
      <w:pPr>
        <w:bidi/>
        <w:ind w:firstLine="567"/>
        <w:rPr>
          <w:rFonts w:cs="David" w:hint="cs"/>
          <w:rtl/>
        </w:rPr>
      </w:pPr>
      <w:r w:rsidRPr="00A776AE">
        <w:rPr>
          <w:rFonts w:cs="David" w:hint="cs"/>
          <w:rtl/>
        </w:rPr>
        <w:t xml:space="preserve">שניים, בהנחה שהמשא ומתן הקואליציוני יתפתח כמו שצריך, יכול להיות שגם תחוקק הוראת שעה שתאפשר ייצוג גם לסיעות יותר קטנות, דהיינו גם לסיעות המונות 4 חברים. האמירה שאין ייצוג היא איננה אמירה נכונה כי מדובר בשתי ועדות זמניות, וזאת כאשר איננו רואים את תמונת הרוחב של כלל הוועדות. </w:t>
      </w:r>
    </w:p>
    <w:p w14:paraId="73F04B77" w14:textId="77777777" w:rsidR="00A776AE" w:rsidRPr="00A776AE" w:rsidRDefault="00A776AE" w:rsidP="00A776AE">
      <w:pPr>
        <w:bidi/>
        <w:ind w:firstLine="567"/>
        <w:rPr>
          <w:rFonts w:cs="David" w:hint="cs"/>
          <w:rtl/>
        </w:rPr>
      </w:pPr>
    </w:p>
    <w:p w14:paraId="648C0DD6" w14:textId="77777777" w:rsidR="00A776AE" w:rsidRPr="00A776AE" w:rsidRDefault="00A776AE" w:rsidP="00A776AE">
      <w:pPr>
        <w:bidi/>
        <w:ind w:firstLine="567"/>
        <w:rPr>
          <w:rFonts w:cs="David" w:hint="cs"/>
          <w:rtl/>
        </w:rPr>
      </w:pPr>
      <w:r w:rsidRPr="00A776AE">
        <w:rPr>
          <w:rFonts w:cs="David" w:hint="cs"/>
          <w:rtl/>
        </w:rPr>
        <w:t xml:space="preserve">על כן, בכל זאת אני חוזר להצעה הזאת, שהיא זהה להצעה מהכנסת ה-16. סיעות ה"ליכוד" וסיעת "קדימה" עשו בה ויתורים. אלה הסיעות היחידות שרשאיות לראות עצמן מקופחות. כל סיעה אחרת איננה יכולה להיות מקופחת בהתחשב בתוצאות הבחירות. </w:t>
      </w:r>
    </w:p>
    <w:p w14:paraId="6BFBC373" w14:textId="77777777" w:rsidR="00A776AE" w:rsidRPr="00A776AE" w:rsidRDefault="00A776AE" w:rsidP="00A776AE">
      <w:pPr>
        <w:bidi/>
        <w:ind w:firstLine="567"/>
        <w:rPr>
          <w:rFonts w:cs="David" w:hint="cs"/>
          <w:rtl/>
        </w:rPr>
      </w:pPr>
    </w:p>
    <w:p w14:paraId="34860485" w14:textId="77777777" w:rsidR="00A776AE" w:rsidRPr="00A776AE" w:rsidRDefault="00A776AE" w:rsidP="00A776AE">
      <w:pPr>
        <w:bidi/>
        <w:ind w:firstLine="567"/>
        <w:rPr>
          <w:rFonts w:cs="David" w:hint="cs"/>
          <w:rtl/>
        </w:rPr>
      </w:pPr>
      <w:r w:rsidRPr="00A776AE">
        <w:rPr>
          <w:rFonts w:cs="David" w:hint="cs"/>
          <w:rtl/>
        </w:rPr>
        <w:t>אני מעמיד את ההצעה להצבעה. מי בעד? מי נגד?</w:t>
      </w:r>
    </w:p>
    <w:p w14:paraId="146831F8" w14:textId="77777777" w:rsidR="00A776AE" w:rsidRPr="00A776AE" w:rsidRDefault="00A776AE" w:rsidP="00A776AE">
      <w:pPr>
        <w:bidi/>
        <w:rPr>
          <w:rFonts w:cs="David" w:hint="cs"/>
          <w:rtl/>
        </w:rPr>
      </w:pPr>
    </w:p>
    <w:p w14:paraId="7C51ADCA" w14:textId="77777777" w:rsidR="00A776AE" w:rsidRPr="00A776AE" w:rsidRDefault="00A776AE" w:rsidP="00A776AE">
      <w:pPr>
        <w:bidi/>
        <w:rPr>
          <w:rFonts w:cs="David" w:hint="cs"/>
          <w:rtl/>
        </w:rPr>
      </w:pPr>
    </w:p>
    <w:p w14:paraId="64850F26" w14:textId="77777777" w:rsidR="00A776AE" w:rsidRPr="00A776AE" w:rsidRDefault="00A776AE" w:rsidP="00A776AE">
      <w:pPr>
        <w:bidi/>
        <w:jc w:val="center"/>
        <w:rPr>
          <w:rFonts w:cs="David" w:hint="cs"/>
          <w:b/>
          <w:bCs/>
          <w:rtl/>
        </w:rPr>
      </w:pPr>
      <w:r w:rsidRPr="00A776AE">
        <w:rPr>
          <w:rFonts w:cs="David" w:hint="cs"/>
          <w:b/>
          <w:bCs/>
          <w:rtl/>
        </w:rPr>
        <w:t>הצבעה</w:t>
      </w:r>
    </w:p>
    <w:p w14:paraId="5FA30CE1" w14:textId="77777777" w:rsidR="00A776AE" w:rsidRPr="00A776AE" w:rsidRDefault="00A776AE" w:rsidP="00A776AE">
      <w:pPr>
        <w:bidi/>
        <w:jc w:val="center"/>
        <w:rPr>
          <w:rFonts w:cs="David" w:hint="cs"/>
          <w:b/>
          <w:bCs/>
          <w:rtl/>
        </w:rPr>
      </w:pPr>
    </w:p>
    <w:p w14:paraId="0D31F90B" w14:textId="77777777" w:rsidR="00A776AE" w:rsidRPr="00A776AE" w:rsidRDefault="00A776AE" w:rsidP="00A776AE">
      <w:pPr>
        <w:bidi/>
        <w:jc w:val="center"/>
        <w:rPr>
          <w:rFonts w:cs="David" w:hint="cs"/>
          <w:b/>
          <w:bCs/>
          <w:rtl/>
        </w:rPr>
      </w:pPr>
      <w:r w:rsidRPr="00A776AE">
        <w:rPr>
          <w:rFonts w:cs="David" w:hint="cs"/>
          <w:b/>
          <w:bCs/>
          <w:rtl/>
        </w:rPr>
        <w:t xml:space="preserve">בעד </w:t>
      </w:r>
      <w:r w:rsidRPr="00A776AE">
        <w:rPr>
          <w:rFonts w:cs="David"/>
          <w:b/>
          <w:bCs/>
          <w:rtl/>
        </w:rPr>
        <w:t>–</w:t>
      </w:r>
      <w:r w:rsidRPr="00A776AE">
        <w:rPr>
          <w:rFonts w:cs="David" w:hint="cs"/>
          <w:b/>
          <w:bCs/>
          <w:rtl/>
        </w:rPr>
        <w:t xml:space="preserve"> 17</w:t>
      </w:r>
    </w:p>
    <w:p w14:paraId="512BE4A6" w14:textId="77777777" w:rsidR="00A776AE" w:rsidRPr="00A776AE" w:rsidRDefault="00A776AE" w:rsidP="00A776AE">
      <w:pPr>
        <w:bidi/>
        <w:jc w:val="center"/>
        <w:rPr>
          <w:rFonts w:cs="David" w:hint="cs"/>
          <w:b/>
          <w:bCs/>
          <w:rtl/>
        </w:rPr>
      </w:pPr>
      <w:r w:rsidRPr="00A776AE">
        <w:rPr>
          <w:rFonts w:cs="David" w:hint="cs"/>
          <w:b/>
          <w:bCs/>
          <w:rtl/>
        </w:rPr>
        <w:t xml:space="preserve">נגד </w:t>
      </w:r>
      <w:r w:rsidRPr="00A776AE">
        <w:rPr>
          <w:rFonts w:cs="David"/>
          <w:b/>
          <w:bCs/>
          <w:rtl/>
        </w:rPr>
        <w:t>–</w:t>
      </w:r>
      <w:r w:rsidRPr="00A776AE">
        <w:rPr>
          <w:rFonts w:cs="David" w:hint="cs"/>
          <w:b/>
          <w:bCs/>
          <w:rtl/>
        </w:rPr>
        <w:t xml:space="preserve"> 2</w:t>
      </w:r>
    </w:p>
    <w:p w14:paraId="1BEFA35A" w14:textId="77777777" w:rsidR="00A776AE" w:rsidRPr="00A776AE" w:rsidRDefault="00A776AE" w:rsidP="00A776AE">
      <w:pPr>
        <w:bidi/>
        <w:jc w:val="center"/>
        <w:rPr>
          <w:rFonts w:cs="David" w:hint="cs"/>
          <w:b/>
          <w:bCs/>
          <w:rtl/>
        </w:rPr>
      </w:pPr>
      <w:r w:rsidRPr="00A776AE">
        <w:rPr>
          <w:rFonts w:cs="David" w:hint="cs"/>
          <w:b/>
          <w:bCs/>
          <w:rtl/>
        </w:rPr>
        <w:t xml:space="preserve">נמנעים </w:t>
      </w:r>
      <w:r w:rsidRPr="00A776AE">
        <w:rPr>
          <w:rFonts w:cs="David"/>
          <w:b/>
          <w:bCs/>
          <w:rtl/>
        </w:rPr>
        <w:t>–</w:t>
      </w:r>
      <w:r w:rsidRPr="00A776AE">
        <w:rPr>
          <w:rFonts w:cs="David" w:hint="cs"/>
          <w:b/>
          <w:bCs/>
          <w:rtl/>
        </w:rPr>
        <w:t xml:space="preserve"> 3</w:t>
      </w:r>
    </w:p>
    <w:p w14:paraId="535A6E83" w14:textId="77777777" w:rsidR="00A776AE" w:rsidRPr="00A776AE" w:rsidRDefault="00A776AE" w:rsidP="00A776AE">
      <w:pPr>
        <w:bidi/>
        <w:jc w:val="center"/>
        <w:rPr>
          <w:rFonts w:cs="David" w:hint="cs"/>
          <w:b/>
          <w:bCs/>
          <w:rtl/>
        </w:rPr>
      </w:pPr>
      <w:r w:rsidRPr="00A776AE">
        <w:rPr>
          <w:rFonts w:cs="David" w:hint="cs"/>
          <w:b/>
          <w:bCs/>
          <w:rtl/>
        </w:rPr>
        <w:t>ההצעה בדבר ההרכב הסיעתי של הוועדות הזמניות בכנסת השמונה-עשרה, נתקבלה.</w:t>
      </w:r>
    </w:p>
    <w:p w14:paraId="4F4E87FB" w14:textId="77777777" w:rsidR="00A776AE" w:rsidRPr="00A776AE" w:rsidRDefault="00A776AE" w:rsidP="00A776AE">
      <w:pPr>
        <w:bidi/>
        <w:rPr>
          <w:rFonts w:cs="David" w:hint="cs"/>
          <w:rtl/>
        </w:rPr>
      </w:pPr>
    </w:p>
    <w:p w14:paraId="12C393B5" w14:textId="77777777" w:rsidR="00A776AE" w:rsidRPr="00A776AE" w:rsidRDefault="00A776AE" w:rsidP="00A776AE">
      <w:pPr>
        <w:bidi/>
        <w:rPr>
          <w:rFonts w:cs="David" w:hint="cs"/>
          <w:rtl/>
        </w:rPr>
      </w:pPr>
    </w:p>
    <w:p w14:paraId="74065354" w14:textId="77777777" w:rsidR="00A776AE" w:rsidRPr="00A776AE" w:rsidRDefault="00A776AE" w:rsidP="00A776AE">
      <w:pPr>
        <w:bidi/>
        <w:rPr>
          <w:rFonts w:cs="David" w:hint="cs"/>
          <w:u w:val="single"/>
          <w:rtl/>
        </w:rPr>
      </w:pPr>
      <w:r w:rsidRPr="00A776AE">
        <w:rPr>
          <w:rFonts w:cs="David" w:hint="cs"/>
          <w:u w:val="single"/>
          <w:rtl/>
        </w:rPr>
        <w:t>היו"ר גדעון סער:</w:t>
      </w:r>
    </w:p>
    <w:p w14:paraId="31B7AFC8" w14:textId="77777777" w:rsidR="00A776AE" w:rsidRPr="00A776AE" w:rsidRDefault="00A776AE" w:rsidP="00A776AE">
      <w:pPr>
        <w:bidi/>
        <w:rPr>
          <w:rFonts w:cs="David" w:hint="cs"/>
          <w:rtl/>
        </w:rPr>
      </w:pPr>
    </w:p>
    <w:p w14:paraId="6EDF65A5" w14:textId="77777777" w:rsidR="00A776AE" w:rsidRPr="00A776AE" w:rsidRDefault="00A776AE" w:rsidP="00A776AE">
      <w:pPr>
        <w:bidi/>
        <w:ind w:firstLine="567"/>
        <w:rPr>
          <w:rFonts w:cs="David" w:hint="cs"/>
          <w:rtl/>
        </w:rPr>
      </w:pPr>
      <w:r w:rsidRPr="00A776AE">
        <w:rPr>
          <w:rFonts w:cs="David" w:hint="cs"/>
          <w:rtl/>
        </w:rPr>
        <w:t>אני קובע שברוב של 17 חברים, בהתנגדות 2 ו-3 נמנעים, התקבלה הצעת החלטה בדבר ההרכב הסיעתי של הוועדות הזמניות.</w:t>
      </w:r>
    </w:p>
    <w:p w14:paraId="0B4B4A8E" w14:textId="77777777" w:rsidR="00A776AE" w:rsidRPr="00A776AE" w:rsidRDefault="00A776AE" w:rsidP="00A776AE">
      <w:pPr>
        <w:bidi/>
        <w:rPr>
          <w:rFonts w:cs="David" w:hint="cs"/>
          <w:rtl/>
        </w:rPr>
      </w:pPr>
    </w:p>
    <w:p w14:paraId="6277D45E" w14:textId="77777777" w:rsidR="00A776AE" w:rsidRPr="00A776AE" w:rsidRDefault="00A776AE" w:rsidP="00A776AE">
      <w:pPr>
        <w:bidi/>
        <w:rPr>
          <w:rFonts w:cs="David" w:hint="cs"/>
          <w:rtl/>
        </w:rPr>
      </w:pPr>
      <w:r w:rsidRPr="00A776AE">
        <w:rPr>
          <w:rFonts w:cs="David" w:hint="cs"/>
          <w:u w:val="single"/>
          <w:rtl/>
        </w:rPr>
        <w:t>אחמד טיבי:</w:t>
      </w:r>
    </w:p>
    <w:p w14:paraId="2A1B0F7D" w14:textId="77777777" w:rsidR="00A776AE" w:rsidRPr="00A776AE" w:rsidRDefault="00A776AE" w:rsidP="00A776AE">
      <w:pPr>
        <w:bidi/>
        <w:rPr>
          <w:rFonts w:cs="David" w:hint="cs"/>
          <w:rtl/>
        </w:rPr>
      </w:pPr>
    </w:p>
    <w:p w14:paraId="6B2DF31E" w14:textId="77777777" w:rsidR="00A776AE" w:rsidRPr="00A776AE" w:rsidRDefault="00A776AE" w:rsidP="00A776AE">
      <w:pPr>
        <w:bidi/>
        <w:rPr>
          <w:rFonts w:cs="David" w:hint="cs"/>
          <w:rtl/>
        </w:rPr>
      </w:pPr>
      <w:r w:rsidRPr="00A776AE">
        <w:rPr>
          <w:rFonts w:cs="David" w:hint="cs"/>
          <w:rtl/>
        </w:rPr>
        <w:tab/>
        <w:t xml:space="preserve">מילא השלטון נוהג בנו כך, אבל </w:t>
      </w:r>
      <w:r w:rsidRPr="00A776AE">
        <w:rPr>
          <w:rFonts w:cs="David"/>
          <w:rtl/>
        </w:rPr>
        <w:t>“</w:t>
      </w:r>
      <w:r w:rsidRPr="00A776AE">
        <w:rPr>
          <w:rFonts w:cs="David" w:hint="cs"/>
          <w:rtl/>
        </w:rPr>
        <w:t>קדימה</w:t>
      </w:r>
      <w:r w:rsidRPr="00A776AE">
        <w:rPr>
          <w:rFonts w:cs="David"/>
          <w:rtl/>
        </w:rPr>
        <w:t>”</w:t>
      </w:r>
      <w:r w:rsidRPr="00A776AE">
        <w:rPr>
          <w:rFonts w:cs="David" w:hint="cs"/>
          <w:rtl/>
        </w:rPr>
        <w:t xml:space="preserve"> ומפלגת העבודה, שלא הצבעתם נגד, זה מביש.  כאופוזיציה, אתם כבר מתחילים ברגל שמאל.</w:t>
      </w:r>
    </w:p>
    <w:p w14:paraId="5CD4B564" w14:textId="77777777" w:rsidR="00A776AE" w:rsidRPr="00A776AE" w:rsidRDefault="00A776AE" w:rsidP="00A776AE">
      <w:pPr>
        <w:bidi/>
        <w:rPr>
          <w:rFonts w:cs="David" w:hint="cs"/>
          <w:rtl/>
        </w:rPr>
      </w:pPr>
    </w:p>
    <w:p w14:paraId="673FA1F4" w14:textId="77777777" w:rsidR="00A776AE" w:rsidRPr="00A776AE" w:rsidRDefault="00A776AE" w:rsidP="00A776AE">
      <w:pPr>
        <w:bidi/>
        <w:ind w:firstLine="567"/>
        <w:rPr>
          <w:rFonts w:cs="David" w:hint="cs"/>
          <w:rtl/>
        </w:rPr>
      </w:pPr>
      <w:r w:rsidRPr="00A776AE">
        <w:rPr>
          <w:rFonts w:cs="David" w:hint="cs"/>
          <w:rtl/>
        </w:rPr>
        <w:t xml:space="preserve">אני מבקש רביזיה. למרות שההצעה שלנו לא תתקבל, זה ש"קדימה" ו"מפלגת העבודה" לא הצביעו נגד הדרה של ערבים מוועדת הכספים, זה מביש. </w:t>
      </w:r>
    </w:p>
    <w:p w14:paraId="0F350BAC" w14:textId="77777777" w:rsidR="00A776AE" w:rsidRPr="00A776AE" w:rsidRDefault="00A776AE" w:rsidP="00A776AE">
      <w:pPr>
        <w:bidi/>
        <w:rPr>
          <w:rFonts w:cs="David" w:hint="cs"/>
          <w:rtl/>
        </w:rPr>
      </w:pPr>
    </w:p>
    <w:p w14:paraId="010D8CE5" w14:textId="77777777" w:rsidR="00A776AE" w:rsidRPr="00A776AE" w:rsidRDefault="00A776AE" w:rsidP="00A776AE">
      <w:pPr>
        <w:bidi/>
        <w:rPr>
          <w:rFonts w:cs="David" w:hint="cs"/>
          <w:rtl/>
        </w:rPr>
      </w:pPr>
      <w:r w:rsidRPr="00A776AE">
        <w:rPr>
          <w:rFonts w:cs="David" w:hint="cs"/>
          <w:u w:val="single"/>
          <w:rtl/>
        </w:rPr>
        <w:t>אופיר פינס-פז:</w:t>
      </w:r>
    </w:p>
    <w:p w14:paraId="7FE2E4A3" w14:textId="77777777" w:rsidR="00A776AE" w:rsidRPr="00A776AE" w:rsidRDefault="00A776AE" w:rsidP="00A776AE">
      <w:pPr>
        <w:bidi/>
        <w:rPr>
          <w:rFonts w:cs="David" w:hint="cs"/>
          <w:rtl/>
        </w:rPr>
      </w:pPr>
    </w:p>
    <w:p w14:paraId="3E6A2AF1" w14:textId="77777777" w:rsidR="00A776AE" w:rsidRPr="00A776AE" w:rsidRDefault="00A776AE" w:rsidP="00A776AE">
      <w:pPr>
        <w:bidi/>
        <w:rPr>
          <w:rFonts w:cs="David" w:hint="cs"/>
          <w:rtl/>
        </w:rPr>
      </w:pPr>
      <w:r w:rsidRPr="00A776AE">
        <w:rPr>
          <w:rFonts w:cs="David" w:hint="cs"/>
          <w:rtl/>
        </w:rPr>
        <w:tab/>
        <w:t xml:space="preserve"> אנחנו לא עובדים אצלכם. </w:t>
      </w:r>
    </w:p>
    <w:p w14:paraId="09FE29F5" w14:textId="77777777" w:rsidR="00A776AE" w:rsidRPr="00A776AE" w:rsidRDefault="00A776AE" w:rsidP="00A776AE">
      <w:pPr>
        <w:bidi/>
        <w:rPr>
          <w:rFonts w:cs="David" w:hint="cs"/>
          <w:rtl/>
        </w:rPr>
      </w:pPr>
    </w:p>
    <w:p w14:paraId="769C5DA3" w14:textId="77777777" w:rsidR="00A776AE" w:rsidRPr="00A776AE" w:rsidRDefault="00A776AE" w:rsidP="00A776AE">
      <w:pPr>
        <w:bidi/>
        <w:rPr>
          <w:rFonts w:cs="David" w:hint="cs"/>
          <w:u w:val="single"/>
          <w:rtl/>
        </w:rPr>
      </w:pPr>
      <w:r w:rsidRPr="00A776AE">
        <w:rPr>
          <w:rFonts w:cs="David" w:hint="cs"/>
          <w:u w:val="single"/>
          <w:rtl/>
        </w:rPr>
        <w:t>אחמד טיבי:</w:t>
      </w:r>
    </w:p>
    <w:p w14:paraId="67C13AE9" w14:textId="77777777" w:rsidR="00A776AE" w:rsidRPr="00A776AE" w:rsidRDefault="00A776AE" w:rsidP="00A776AE">
      <w:pPr>
        <w:bidi/>
        <w:rPr>
          <w:rFonts w:cs="David" w:hint="cs"/>
          <w:u w:val="single"/>
          <w:rtl/>
        </w:rPr>
      </w:pPr>
    </w:p>
    <w:p w14:paraId="7AFDF0DB" w14:textId="77777777" w:rsidR="00A776AE" w:rsidRPr="00A776AE" w:rsidRDefault="00A776AE" w:rsidP="00A776AE">
      <w:pPr>
        <w:bidi/>
        <w:rPr>
          <w:rFonts w:cs="David" w:hint="cs"/>
          <w:rtl/>
        </w:rPr>
      </w:pPr>
      <w:r w:rsidRPr="00A776AE">
        <w:rPr>
          <w:rFonts w:cs="David" w:hint="cs"/>
          <w:rtl/>
        </w:rPr>
        <w:tab/>
        <w:t xml:space="preserve">לגביכם אני עוד לא יודע, כי אתם לא בקואליציה ולא באופוזיציה, אבל לגבי </w:t>
      </w:r>
      <w:r w:rsidRPr="00A776AE">
        <w:rPr>
          <w:rFonts w:cs="David"/>
          <w:rtl/>
        </w:rPr>
        <w:t>“</w:t>
      </w:r>
      <w:r w:rsidRPr="00A776AE">
        <w:rPr>
          <w:rFonts w:cs="David" w:hint="cs"/>
          <w:rtl/>
        </w:rPr>
        <w:t>קדימה</w:t>
      </w:r>
      <w:r w:rsidRPr="00A776AE">
        <w:rPr>
          <w:rFonts w:cs="David"/>
          <w:rtl/>
        </w:rPr>
        <w:t>”</w:t>
      </w:r>
      <w:r w:rsidRPr="00A776AE">
        <w:rPr>
          <w:rFonts w:cs="David" w:hint="cs"/>
          <w:rtl/>
        </w:rPr>
        <w:t>?</w:t>
      </w:r>
    </w:p>
    <w:p w14:paraId="7B0DF731" w14:textId="77777777" w:rsidR="00A776AE" w:rsidRPr="00A776AE" w:rsidRDefault="00A776AE" w:rsidP="00A776AE">
      <w:pPr>
        <w:bidi/>
        <w:rPr>
          <w:rFonts w:cs="David" w:hint="cs"/>
          <w:rtl/>
        </w:rPr>
      </w:pPr>
    </w:p>
    <w:p w14:paraId="61D119E5" w14:textId="77777777" w:rsidR="00A776AE" w:rsidRPr="00A776AE" w:rsidRDefault="00A776AE" w:rsidP="00A776AE">
      <w:pPr>
        <w:bidi/>
        <w:rPr>
          <w:rFonts w:cs="David" w:hint="cs"/>
          <w:rtl/>
        </w:rPr>
      </w:pPr>
      <w:r w:rsidRPr="00A776AE">
        <w:rPr>
          <w:rFonts w:cs="David" w:hint="cs"/>
          <w:u w:val="single"/>
          <w:rtl/>
        </w:rPr>
        <w:t>יואל חסון:</w:t>
      </w:r>
    </w:p>
    <w:p w14:paraId="2DDB5337" w14:textId="77777777" w:rsidR="00A776AE" w:rsidRPr="00A776AE" w:rsidRDefault="00A776AE" w:rsidP="00A776AE">
      <w:pPr>
        <w:bidi/>
        <w:rPr>
          <w:rFonts w:cs="David" w:hint="cs"/>
          <w:rtl/>
        </w:rPr>
      </w:pPr>
    </w:p>
    <w:p w14:paraId="52142378" w14:textId="77777777" w:rsidR="00A776AE" w:rsidRPr="00A776AE" w:rsidRDefault="00A776AE" w:rsidP="00A776AE">
      <w:pPr>
        <w:bidi/>
        <w:rPr>
          <w:rFonts w:cs="David" w:hint="cs"/>
          <w:rtl/>
        </w:rPr>
      </w:pPr>
      <w:r w:rsidRPr="00A776AE">
        <w:rPr>
          <w:rFonts w:cs="David" w:hint="cs"/>
          <w:rtl/>
        </w:rPr>
        <w:tab/>
        <w:t xml:space="preserve">טיבי, חכה לוועדות הקבועות. תהיה רגוע, הכל יהיה בסדר. </w:t>
      </w:r>
    </w:p>
    <w:p w14:paraId="69A19F2A" w14:textId="77777777" w:rsidR="00A776AE" w:rsidRPr="00A776AE" w:rsidRDefault="00A776AE" w:rsidP="00A776AE">
      <w:pPr>
        <w:bidi/>
        <w:rPr>
          <w:rFonts w:cs="David" w:hint="cs"/>
          <w:rtl/>
        </w:rPr>
      </w:pPr>
    </w:p>
    <w:p w14:paraId="7863EFA9" w14:textId="77777777" w:rsidR="00A776AE" w:rsidRPr="00A776AE" w:rsidRDefault="00A776AE" w:rsidP="00A776AE">
      <w:pPr>
        <w:bidi/>
        <w:rPr>
          <w:rFonts w:cs="David" w:hint="cs"/>
          <w:u w:val="single"/>
          <w:rtl/>
        </w:rPr>
      </w:pPr>
      <w:r w:rsidRPr="00A776AE">
        <w:rPr>
          <w:rFonts w:cs="David" w:hint="cs"/>
          <w:u w:val="single"/>
          <w:rtl/>
        </w:rPr>
        <w:t>אחמד טיבי:</w:t>
      </w:r>
    </w:p>
    <w:p w14:paraId="2CEE2BB2" w14:textId="77777777" w:rsidR="00A776AE" w:rsidRPr="00A776AE" w:rsidRDefault="00A776AE" w:rsidP="00A776AE">
      <w:pPr>
        <w:bidi/>
        <w:rPr>
          <w:rFonts w:cs="David" w:hint="cs"/>
          <w:u w:val="single"/>
          <w:rtl/>
        </w:rPr>
      </w:pPr>
    </w:p>
    <w:p w14:paraId="480F0489" w14:textId="77777777" w:rsidR="00A776AE" w:rsidRPr="00A776AE" w:rsidRDefault="00A776AE" w:rsidP="00A776AE">
      <w:pPr>
        <w:bidi/>
        <w:rPr>
          <w:rFonts w:cs="David" w:hint="cs"/>
          <w:rtl/>
        </w:rPr>
      </w:pPr>
      <w:r w:rsidRPr="00A776AE">
        <w:rPr>
          <w:rFonts w:cs="David" w:hint="cs"/>
          <w:rtl/>
        </w:rPr>
        <w:tab/>
        <w:t>אופיר, אתה לא צריך לקפוץ כל פעם שמעירים לך. אתה לא צריך להסכים להרחקת ערבים מוועדת כספים. מרחיקים ערבים מוועדת כספים, זה נראה לכם בסדר?</w:t>
      </w:r>
    </w:p>
    <w:p w14:paraId="032DD071" w14:textId="77777777" w:rsidR="00A776AE" w:rsidRPr="00A776AE" w:rsidRDefault="00A776AE" w:rsidP="00A776AE">
      <w:pPr>
        <w:bidi/>
        <w:rPr>
          <w:rFonts w:cs="David" w:hint="cs"/>
          <w:rtl/>
        </w:rPr>
      </w:pPr>
    </w:p>
    <w:p w14:paraId="0FA23C45" w14:textId="77777777" w:rsidR="00A776AE" w:rsidRPr="00A776AE" w:rsidRDefault="00A776AE" w:rsidP="00A776AE">
      <w:pPr>
        <w:bidi/>
        <w:rPr>
          <w:rFonts w:cs="David" w:hint="cs"/>
          <w:rtl/>
        </w:rPr>
      </w:pPr>
      <w:r w:rsidRPr="00A776AE">
        <w:rPr>
          <w:rFonts w:cs="David" w:hint="cs"/>
          <w:u w:val="single"/>
          <w:rtl/>
        </w:rPr>
        <w:t>אופיר פינס-פז:</w:t>
      </w:r>
    </w:p>
    <w:p w14:paraId="5DEEE5E7" w14:textId="77777777" w:rsidR="00A776AE" w:rsidRPr="00A776AE" w:rsidRDefault="00A776AE" w:rsidP="00A776AE">
      <w:pPr>
        <w:bidi/>
        <w:rPr>
          <w:rFonts w:cs="David" w:hint="cs"/>
          <w:rtl/>
        </w:rPr>
      </w:pPr>
    </w:p>
    <w:p w14:paraId="30F6C0A9" w14:textId="77777777" w:rsidR="00A776AE" w:rsidRPr="00A776AE" w:rsidRDefault="00A776AE" w:rsidP="00A776AE">
      <w:pPr>
        <w:bidi/>
        <w:rPr>
          <w:rFonts w:cs="David" w:hint="cs"/>
          <w:rtl/>
        </w:rPr>
      </w:pPr>
      <w:r w:rsidRPr="00A776AE">
        <w:rPr>
          <w:rFonts w:cs="David" w:hint="cs"/>
          <w:rtl/>
        </w:rPr>
        <w:tab/>
        <w:t xml:space="preserve">מי שאומר לא להצביע ליהודים זה אתה. לא להצביע למפלגות של יהודים זה אתה. אני עוד לא אמרתי לא להצביע לערבים, אתה אמרת. </w:t>
      </w:r>
    </w:p>
    <w:p w14:paraId="0549E2E6" w14:textId="77777777" w:rsidR="00A776AE" w:rsidRPr="00A776AE" w:rsidRDefault="00A776AE" w:rsidP="00A776AE">
      <w:pPr>
        <w:bidi/>
        <w:rPr>
          <w:rFonts w:cs="David" w:hint="cs"/>
          <w:rtl/>
        </w:rPr>
      </w:pPr>
    </w:p>
    <w:p w14:paraId="7E923A50" w14:textId="77777777" w:rsidR="00A776AE" w:rsidRPr="00A776AE" w:rsidRDefault="00A776AE" w:rsidP="00A776AE">
      <w:pPr>
        <w:bidi/>
        <w:rPr>
          <w:rFonts w:cs="David" w:hint="cs"/>
          <w:rtl/>
        </w:rPr>
      </w:pPr>
      <w:r w:rsidRPr="00A776AE">
        <w:rPr>
          <w:rFonts w:cs="David" w:hint="cs"/>
          <w:u w:val="single"/>
          <w:rtl/>
        </w:rPr>
        <w:t>אחמד טיבי:</w:t>
      </w:r>
    </w:p>
    <w:p w14:paraId="4AD40812" w14:textId="77777777" w:rsidR="00A776AE" w:rsidRPr="00A776AE" w:rsidRDefault="00A776AE" w:rsidP="00A776AE">
      <w:pPr>
        <w:bidi/>
        <w:rPr>
          <w:rFonts w:cs="David" w:hint="cs"/>
          <w:rtl/>
        </w:rPr>
      </w:pPr>
    </w:p>
    <w:p w14:paraId="434681DE" w14:textId="77777777" w:rsidR="00A776AE" w:rsidRPr="00A776AE" w:rsidRDefault="00A776AE" w:rsidP="00A776AE">
      <w:pPr>
        <w:bidi/>
        <w:rPr>
          <w:rFonts w:cs="David" w:hint="cs"/>
          <w:rtl/>
        </w:rPr>
      </w:pPr>
      <w:r w:rsidRPr="00A776AE">
        <w:rPr>
          <w:rFonts w:cs="David" w:hint="cs"/>
          <w:rtl/>
        </w:rPr>
        <w:tab/>
        <w:t xml:space="preserve">ביקשת להצביע עבורך ולא עבורנו. </w:t>
      </w:r>
    </w:p>
    <w:p w14:paraId="02F0E7A3" w14:textId="77777777" w:rsidR="00A776AE" w:rsidRPr="00A776AE" w:rsidRDefault="00A776AE" w:rsidP="00A776AE">
      <w:pPr>
        <w:bidi/>
        <w:rPr>
          <w:rFonts w:cs="David" w:hint="cs"/>
          <w:rtl/>
        </w:rPr>
      </w:pPr>
    </w:p>
    <w:p w14:paraId="6EF2FE5A" w14:textId="77777777" w:rsidR="00A776AE" w:rsidRPr="00A776AE" w:rsidRDefault="00A776AE" w:rsidP="00A776AE">
      <w:pPr>
        <w:bidi/>
        <w:rPr>
          <w:rFonts w:cs="David" w:hint="cs"/>
          <w:rtl/>
        </w:rPr>
      </w:pPr>
      <w:r w:rsidRPr="00A776AE">
        <w:rPr>
          <w:rFonts w:cs="David" w:hint="cs"/>
          <w:u w:val="single"/>
          <w:rtl/>
        </w:rPr>
        <w:t>משה גפני:</w:t>
      </w:r>
    </w:p>
    <w:p w14:paraId="7B14ADFE" w14:textId="77777777" w:rsidR="00A776AE" w:rsidRPr="00A776AE" w:rsidRDefault="00A776AE" w:rsidP="00A776AE">
      <w:pPr>
        <w:bidi/>
        <w:rPr>
          <w:rFonts w:cs="David" w:hint="cs"/>
          <w:rtl/>
        </w:rPr>
      </w:pPr>
    </w:p>
    <w:p w14:paraId="6363DE62" w14:textId="77777777" w:rsidR="00A776AE" w:rsidRPr="00A776AE" w:rsidRDefault="00A776AE" w:rsidP="00A776AE">
      <w:pPr>
        <w:bidi/>
        <w:rPr>
          <w:rFonts w:cs="David" w:hint="cs"/>
          <w:rtl/>
        </w:rPr>
      </w:pPr>
      <w:r w:rsidRPr="00A776AE">
        <w:rPr>
          <w:rFonts w:cs="David" w:hint="cs"/>
          <w:rtl/>
        </w:rPr>
        <w:tab/>
        <w:t xml:space="preserve"> אולי אפשר לקבל את ההצעה שלך ולבקש מחבר הכנסת טיבי לבטל את הרביזיה? נאשר את ההצעה כפי שהיא ויתנו מקום לסיעות הקטנות על חשבון הסיעות הגדולות יותר. </w:t>
      </w:r>
    </w:p>
    <w:p w14:paraId="09575236" w14:textId="77777777" w:rsidR="00A776AE" w:rsidRPr="00A776AE" w:rsidRDefault="00A776AE" w:rsidP="00A776AE">
      <w:pPr>
        <w:bidi/>
        <w:rPr>
          <w:rFonts w:cs="David" w:hint="cs"/>
          <w:rtl/>
        </w:rPr>
      </w:pPr>
    </w:p>
    <w:p w14:paraId="75F997B6" w14:textId="77777777" w:rsidR="00A776AE" w:rsidRPr="00A776AE" w:rsidRDefault="00A776AE" w:rsidP="00A776AE">
      <w:pPr>
        <w:bidi/>
        <w:rPr>
          <w:rFonts w:cs="David" w:hint="cs"/>
          <w:u w:val="single"/>
          <w:rtl/>
        </w:rPr>
      </w:pPr>
      <w:r w:rsidRPr="00A776AE">
        <w:rPr>
          <w:rFonts w:cs="David" w:hint="cs"/>
          <w:u w:val="single"/>
          <w:rtl/>
        </w:rPr>
        <w:t>יעקב מרגי:</w:t>
      </w:r>
    </w:p>
    <w:p w14:paraId="033E26DE" w14:textId="77777777" w:rsidR="00A776AE" w:rsidRPr="00A776AE" w:rsidRDefault="00A776AE" w:rsidP="00A776AE">
      <w:pPr>
        <w:bidi/>
        <w:rPr>
          <w:rFonts w:cs="David" w:hint="cs"/>
          <w:u w:val="single"/>
          <w:rtl/>
        </w:rPr>
      </w:pPr>
    </w:p>
    <w:p w14:paraId="0265CEF8" w14:textId="77777777" w:rsidR="00A776AE" w:rsidRPr="00A776AE" w:rsidRDefault="00A776AE" w:rsidP="00A776AE">
      <w:pPr>
        <w:bidi/>
        <w:rPr>
          <w:rFonts w:cs="David" w:hint="cs"/>
          <w:rtl/>
        </w:rPr>
      </w:pPr>
      <w:r w:rsidRPr="00A776AE">
        <w:rPr>
          <w:rFonts w:cs="David" w:hint="cs"/>
          <w:rtl/>
        </w:rPr>
        <w:tab/>
        <w:t xml:space="preserve">גפני, תגלה רוחב-לב, תוותר.  </w:t>
      </w:r>
    </w:p>
    <w:p w14:paraId="16C1BC0B" w14:textId="77777777" w:rsidR="00A776AE" w:rsidRPr="00A776AE" w:rsidRDefault="00A776AE" w:rsidP="00A776AE">
      <w:pPr>
        <w:bidi/>
        <w:rPr>
          <w:rFonts w:cs="David" w:hint="cs"/>
          <w:rtl/>
        </w:rPr>
      </w:pPr>
    </w:p>
    <w:p w14:paraId="2157A219" w14:textId="77777777" w:rsidR="00A776AE" w:rsidRPr="00A776AE" w:rsidRDefault="00A776AE" w:rsidP="00A776AE">
      <w:pPr>
        <w:bidi/>
        <w:rPr>
          <w:rFonts w:cs="David" w:hint="cs"/>
          <w:rtl/>
        </w:rPr>
      </w:pPr>
      <w:r w:rsidRPr="00A776AE">
        <w:rPr>
          <w:rFonts w:cs="David" w:hint="cs"/>
          <w:u w:val="single"/>
          <w:rtl/>
        </w:rPr>
        <w:t>דוד רותם:</w:t>
      </w:r>
    </w:p>
    <w:p w14:paraId="39F25C76" w14:textId="77777777" w:rsidR="00A776AE" w:rsidRPr="00A776AE" w:rsidRDefault="00A776AE" w:rsidP="00A776AE">
      <w:pPr>
        <w:bidi/>
        <w:rPr>
          <w:rFonts w:cs="David" w:hint="cs"/>
          <w:rtl/>
        </w:rPr>
      </w:pPr>
    </w:p>
    <w:p w14:paraId="21D1F828" w14:textId="77777777" w:rsidR="00A776AE" w:rsidRPr="00A776AE" w:rsidRDefault="00A776AE" w:rsidP="00A776AE">
      <w:pPr>
        <w:bidi/>
        <w:rPr>
          <w:rFonts w:cs="David" w:hint="cs"/>
          <w:rtl/>
        </w:rPr>
      </w:pPr>
      <w:r w:rsidRPr="00A776AE">
        <w:rPr>
          <w:rFonts w:cs="David" w:hint="cs"/>
          <w:rtl/>
        </w:rPr>
        <w:tab/>
        <w:t xml:space="preserve"> גפני, אתה כבר לא באופוזיציה, אתה לא צריך לתת להם עצות. </w:t>
      </w:r>
    </w:p>
    <w:p w14:paraId="0F29CF7B" w14:textId="77777777" w:rsidR="00A776AE" w:rsidRPr="00A776AE" w:rsidRDefault="00A776AE" w:rsidP="00A776AE">
      <w:pPr>
        <w:bidi/>
        <w:rPr>
          <w:rFonts w:cs="David" w:hint="cs"/>
          <w:rtl/>
        </w:rPr>
      </w:pPr>
    </w:p>
    <w:p w14:paraId="520956F5" w14:textId="77777777" w:rsidR="00A776AE" w:rsidRPr="00A776AE" w:rsidRDefault="00A776AE" w:rsidP="00A776AE">
      <w:pPr>
        <w:bidi/>
        <w:rPr>
          <w:rFonts w:cs="David" w:hint="cs"/>
          <w:u w:val="single"/>
          <w:rtl/>
        </w:rPr>
      </w:pPr>
      <w:r w:rsidRPr="00A776AE">
        <w:rPr>
          <w:rFonts w:cs="David" w:hint="cs"/>
          <w:u w:val="single"/>
          <w:rtl/>
        </w:rPr>
        <w:t>משה גפני:</w:t>
      </w:r>
    </w:p>
    <w:p w14:paraId="4B59D476" w14:textId="77777777" w:rsidR="00A776AE" w:rsidRPr="00A776AE" w:rsidRDefault="00A776AE" w:rsidP="00A776AE">
      <w:pPr>
        <w:bidi/>
        <w:rPr>
          <w:rFonts w:cs="David" w:hint="cs"/>
          <w:u w:val="single"/>
          <w:rtl/>
        </w:rPr>
      </w:pPr>
    </w:p>
    <w:p w14:paraId="50389C71" w14:textId="77777777" w:rsidR="00A776AE" w:rsidRPr="00A776AE" w:rsidRDefault="00A776AE" w:rsidP="00A776AE">
      <w:pPr>
        <w:bidi/>
        <w:rPr>
          <w:rFonts w:cs="David" w:hint="cs"/>
          <w:rtl/>
        </w:rPr>
      </w:pPr>
      <w:r w:rsidRPr="00A776AE">
        <w:rPr>
          <w:rFonts w:cs="David" w:hint="cs"/>
          <w:rtl/>
        </w:rPr>
        <w:tab/>
        <w:t xml:space="preserve">אם אתה חושב שאני אשתנה אם אני אהיה בקואליציה, אתה פשוט טועה. </w:t>
      </w:r>
    </w:p>
    <w:p w14:paraId="26D67245" w14:textId="77777777" w:rsidR="00A776AE" w:rsidRPr="00A776AE" w:rsidRDefault="00A776AE" w:rsidP="00A776AE">
      <w:pPr>
        <w:bidi/>
        <w:rPr>
          <w:rFonts w:cs="David" w:hint="cs"/>
          <w:rtl/>
        </w:rPr>
      </w:pPr>
    </w:p>
    <w:p w14:paraId="0BEA8508"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3EFE2DB7" w14:textId="77777777" w:rsidR="00A776AE" w:rsidRPr="00A776AE" w:rsidRDefault="00A776AE" w:rsidP="00A776AE">
      <w:pPr>
        <w:bidi/>
        <w:rPr>
          <w:rFonts w:cs="David" w:hint="cs"/>
          <w:rtl/>
        </w:rPr>
      </w:pPr>
    </w:p>
    <w:p w14:paraId="382CACF5" w14:textId="77777777" w:rsidR="00A776AE" w:rsidRPr="00A776AE" w:rsidRDefault="00A776AE" w:rsidP="00A776AE">
      <w:pPr>
        <w:bidi/>
        <w:rPr>
          <w:rFonts w:cs="David" w:hint="cs"/>
          <w:rtl/>
        </w:rPr>
      </w:pPr>
      <w:r w:rsidRPr="00A776AE">
        <w:rPr>
          <w:rFonts w:cs="David" w:hint="cs"/>
          <w:rtl/>
        </w:rPr>
        <w:tab/>
        <w:t>אנחנו מצביעים על הצעתו של חבר הכנסת טיבי לרביזיה. מי בעד הצעתו של חבר הכנסת טיבי? מי נגד?</w:t>
      </w:r>
    </w:p>
    <w:p w14:paraId="24F406ED" w14:textId="77777777" w:rsidR="00A776AE" w:rsidRPr="00A776AE" w:rsidRDefault="00A776AE" w:rsidP="00A776AE">
      <w:pPr>
        <w:bidi/>
        <w:rPr>
          <w:rFonts w:cs="David" w:hint="cs"/>
          <w:rtl/>
        </w:rPr>
      </w:pPr>
    </w:p>
    <w:p w14:paraId="40BA765C" w14:textId="77777777" w:rsidR="00A776AE" w:rsidRPr="00A776AE" w:rsidRDefault="00A776AE" w:rsidP="00A776AE">
      <w:pPr>
        <w:bidi/>
        <w:jc w:val="center"/>
        <w:rPr>
          <w:rFonts w:cs="David" w:hint="cs"/>
          <w:b/>
          <w:bCs/>
          <w:rtl/>
        </w:rPr>
      </w:pPr>
      <w:r w:rsidRPr="00A776AE">
        <w:rPr>
          <w:rFonts w:cs="David" w:hint="cs"/>
          <w:b/>
          <w:bCs/>
          <w:rtl/>
        </w:rPr>
        <w:t>הצבעה</w:t>
      </w:r>
    </w:p>
    <w:p w14:paraId="4C5B6D1B" w14:textId="77777777" w:rsidR="00A776AE" w:rsidRPr="00A776AE" w:rsidRDefault="00A776AE" w:rsidP="00A776AE">
      <w:pPr>
        <w:bidi/>
        <w:jc w:val="center"/>
        <w:rPr>
          <w:rFonts w:cs="David" w:hint="cs"/>
          <w:b/>
          <w:bCs/>
          <w:rtl/>
        </w:rPr>
      </w:pPr>
    </w:p>
    <w:p w14:paraId="6A757BCC" w14:textId="77777777" w:rsidR="00A776AE" w:rsidRPr="00A776AE" w:rsidRDefault="00A776AE" w:rsidP="00A776AE">
      <w:pPr>
        <w:bidi/>
        <w:jc w:val="center"/>
        <w:rPr>
          <w:rFonts w:cs="David" w:hint="cs"/>
          <w:b/>
          <w:bCs/>
          <w:rtl/>
        </w:rPr>
      </w:pPr>
      <w:r w:rsidRPr="00A776AE">
        <w:rPr>
          <w:rFonts w:cs="David" w:hint="cs"/>
          <w:b/>
          <w:bCs/>
          <w:rtl/>
        </w:rPr>
        <w:t xml:space="preserve">בעד </w:t>
      </w:r>
      <w:r w:rsidRPr="00A776AE">
        <w:rPr>
          <w:rFonts w:cs="David"/>
          <w:b/>
          <w:bCs/>
          <w:rtl/>
        </w:rPr>
        <w:t>–</w:t>
      </w:r>
      <w:r w:rsidRPr="00A776AE">
        <w:rPr>
          <w:rFonts w:cs="David" w:hint="cs"/>
          <w:b/>
          <w:bCs/>
          <w:rtl/>
        </w:rPr>
        <w:t xml:space="preserve"> 2</w:t>
      </w:r>
    </w:p>
    <w:p w14:paraId="381B3CE4" w14:textId="77777777" w:rsidR="00A776AE" w:rsidRPr="00A776AE" w:rsidRDefault="00A776AE" w:rsidP="00A776AE">
      <w:pPr>
        <w:bidi/>
        <w:jc w:val="center"/>
        <w:rPr>
          <w:rFonts w:cs="David" w:hint="cs"/>
          <w:b/>
          <w:bCs/>
          <w:rtl/>
        </w:rPr>
      </w:pPr>
      <w:r w:rsidRPr="00A776AE">
        <w:rPr>
          <w:rFonts w:cs="David" w:hint="cs"/>
          <w:b/>
          <w:bCs/>
          <w:rtl/>
        </w:rPr>
        <w:t>נגד -  רוב</w:t>
      </w:r>
    </w:p>
    <w:p w14:paraId="07FBD35E" w14:textId="77777777" w:rsidR="00A776AE" w:rsidRPr="00A776AE" w:rsidRDefault="00A776AE" w:rsidP="00A776AE">
      <w:pPr>
        <w:bidi/>
        <w:jc w:val="center"/>
        <w:rPr>
          <w:rFonts w:cs="David" w:hint="cs"/>
          <w:b/>
          <w:bCs/>
          <w:rtl/>
        </w:rPr>
      </w:pPr>
      <w:r w:rsidRPr="00A776AE">
        <w:rPr>
          <w:rFonts w:cs="David" w:hint="cs"/>
          <w:b/>
          <w:bCs/>
          <w:rtl/>
        </w:rPr>
        <w:t>נמנעים - אין</w:t>
      </w:r>
    </w:p>
    <w:p w14:paraId="62E87D23" w14:textId="77777777" w:rsidR="00A776AE" w:rsidRPr="00A776AE" w:rsidRDefault="00A776AE" w:rsidP="00A776AE">
      <w:pPr>
        <w:bidi/>
        <w:jc w:val="center"/>
        <w:rPr>
          <w:rFonts w:cs="David" w:hint="cs"/>
          <w:b/>
          <w:bCs/>
          <w:rtl/>
        </w:rPr>
      </w:pPr>
      <w:r w:rsidRPr="00A776AE">
        <w:rPr>
          <w:rFonts w:cs="David" w:hint="cs"/>
          <w:b/>
          <w:bCs/>
          <w:rtl/>
        </w:rPr>
        <w:t>הרביזיה לא נתקבלה.</w:t>
      </w:r>
    </w:p>
    <w:p w14:paraId="0C158634" w14:textId="77777777" w:rsidR="00A776AE" w:rsidRPr="00A776AE" w:rsidRDefault="00A776AE" w:rsidP="00A776AE">
      <w:pPr>
        <w:bidi/>
        <w:rPr>
          <w:rFonts w:cs="David" w:hint="cs"/>
          <w:b/>
          <w:bCs/>
          <w:rtl/>
        </w:rPr>
      </w:pPr>
    </w:p>
    <w:p w14:paraId="30CA2E3E" w14:textId="77777777" w:rsidR="00A776AE" w:rsidRPr="00A776AE" w:rsidRDefault="00A776AE" w:rsidP="00A776AE">
      <w:pPr>
        <w:bidi/>
        <w:rPr>
          <w:rFonts w:cs="David" w:hint="cs"/>
          <w:rtl/>
        </w:rPr>
      </w:pPr>
    </w:p>
    <w:p w14:paraId="575CC096" w14:textId="77777777" w:rsidR="00A776AE" w:rsidRPr="00A776AE" w:rsidRDefault="00A776AE" w:rsidP="00A776AE">
      <w:pPr>
        <w:bidi/>
        <w:rPr>
          <w:rFonts w:cs="David" w:hint="cs"/>
          <w:u w:val="single"/>
          <w:rtl/>
        </w:rPr>
      </w:pPr>
      <w:r w:rsidRPr="00A776AE">
        <w:rPr>
          <w:rFonts w:cs="David" w:hint="cs"/>
          <w:u w:val="single"/>
          <w:rtl/>
        </w:rPr>
        <w:t>היו"ר גדעון סער:</w:t>
      </w:r>
    </w:p>
    <w:p w14:paraId="1C551FF3" w14:textId="77777777" w:rsidR="00A776AE" w:rsidRPr="00A776AE" w:rsidRDefault="00A776AE" w:rsidP="00A776AE">
      <w:pPr>
        <w:bidi/>
        <w:rPr>
          <w:rFonts w:cs="David" w:hint="cs"/>
          <w:rtl/>
        </w:rPr>
      </w:pPr>
    </w:p>
    <w:p w14:paraId="08B75E82" w14:textId="77777777" w:rsidR="00A776AE" w:rsidRPr="00A776AE" w:rsidRDefault="00A776AE" w:rsidP="00A776AE">
      <w:pPr>
        <w:bidi/>
        <w:ind w:firstLine="567"/>
        <w:rPr>
          <w:rFonts w:cs="David" w:hint="cs"/>
          <w:rtl/>
        </w:rPr>
      </w:pPr>
      <w:r w:rsidRPr="00A776AE">
        <w:rPr>
          <w:rFonts w:cs="David" w:hint="cs"/>
          <w:rtl/>
        </w:rPr>
        <w:t xml:space="preserve">אני קובע שברוב קולות נדחתה הבקשה לרביזיה. ההחלטה עומדת בעינה. אני מבקש מסיעות הכנסת, להודיע למזכיר הכנסת, עד יום שני בבוקר, מי יהיו הנציגים מטעמם וזאת כדי שנוכל לאשר את ההרכב במליאה. ביום שני נקיים ישיבה לגבי ראשות הוועדות. על מועד הישיבה תימסר הודעה. </w:t>
      </w:r>
    </w:p>
    <w:p w14:paraId="7DB161A9" w14:textId="77777777" w:rsidR="00A776AE" w:rsidRPr="00A776AE" w:rsidRDefault="00A776AE" w:rsidP="00A776AE">
      <w:pPr>
        <w:bidi/>
        <w:ind w:firstLine="567"/>
        <w:rPr>
          <w:rFonts w:cs="David" w:hint="cs"/>
          <w:rtl/>
        </w:rPr>
      </w:pPr>
    </w:p>
    <w:p w14:paraId="18FC98B1" w14:textId="77777777" w:rsidR="00A776AE" w:rsidRPr="00A776AE" w:rsidRDefault="00A776AE" w:rsidP="00A776AE">
      <w:pPr>
        <w:bidi/>
        <w:rPr>
          <w:rFonts w:cs="David" w:hint="cs"/>
          <w:u w:val="single"/>
          <w:rtl/>
        </w:rPr>
      </w:pPr>
      <w:r w:rsidRPr="00A776AE">
        <w:rPr>
          <w:rFonts w:cs="David" w:hint="cs"/>
          <w:u w:val="single"/>
          <w:rtl/>
        </w:rPr>
        <w:t>יצחק הרצוג:</w:t>
      </w:r>
    </w:p>
    <w:p w14:paraId="2D7A815D" w14:textId="77777777" w:rsidR="00A776AE" w:rsidRPr="00A776AE" w:rsidRDefault="00A776AE" w:rsidP="00A776AE">
      <w:pPr>
        <w:bidi/>
        <w:rPr>
          <w:rFonts w:cs="David" w:hint="cs"/>
          <w:u w:val="single"/>
          <w:rtl/>
        </w:rPr>
      </w:pPr>
    </w:p>
    <w:p w14:paraId="4FC19610" w14:textId="77777777" w:rsidR="00A776AE" w:rsidRPr="00A776AE" w:rsidRDefault="00A776AE" w:rsidP="00A776AE">
      <w:pPr>
        <w:bidi/>
        <w:rPr>
          <w:rFonts w:cs="David" w:hint="cs"/>
          <w:rtl/>
        </w:rPr>
      </w:pPr>
      <w:r w:rsidRPr="00A776AE">
        <w:rPr>
          <w:rFonts w:cs="David" w:hint="cs"/>
          <w:rtl/>
        </w:rPr>
        <w:tab/>
        <w:t xml:space="preserve">בישיבה הקודמת נקבע שבוועדת הכספים ידונו בנושאים דחופים גם בתחום הביטוח הלאומי. אף אחד מהמערכת לא יודע על זה. יש לנו דברים בהולים שקשורים למובטלים. אני רוצה שייאמר לפרוטוקול שענייני הביטוח הלאומי יהיו בוועדת הכספים הזמנית.  </w:t>
      </w:r>
    </w:p>
    <w:p w14:paraId="50A6D661" w14:textId="77777777" w:rsidR="00A776AE" w:rsidRPr="00A776AE" w:rsidRDefault="00A776AE" w:rsidP="00A776AE">
      <w:pPr>
        <w:bidi/>
        <w:rPr>
          <w:rFonts w:cs="David" w:hint="cs"/>
          <w:rtl/>
        </w:rPr>
      </w:pPr>
    </w:p>
    <w:p w14:paraId="2B7B16AA"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2C213FEA" w14:textId="77777777" w:rsidR="00A776AE" w:rsidRPr="00A776AE" w:rsidRDefault="00A776AE" w:rsidP="00A776AE">
      <w:pPr>
        <w:bidi/>
        <w:rPr>
          <w:rFonts w:cs="David" w:hint="cs"/>
          <w:rtl/>
        </w:rPr>
      </w:pPr>
    </w:p>
    <w:p w14:paraId="129DCAC7" w14:textId="77777777" w:rsidR="00A776AE" w:rsidRPr="00A776AE" w:rsidRDefault="00A776AE" w:rsidP="00A776AE">
      <w:pPr>
        <w:bidi/>
        <w:rPr>
          <w:rFonts w:cs="David" w:hint="cs"/>
          <w:rtl/>
        </w:rPr>
      </w:pPr>
      <w:r w:rsidRPr="00A776AE">
        <w:rPr>
          <w:rFonts w:cs="David" w:hint="cs"/>
          <w:rtl/>
        </w:rPr>
        <w:tab/>
        <w:t>אין שום בעיה. זה נאמר לפרוטוקול ואפשר לקבל את הפרוטוקול של הישיבה הקודמת.</w:t>
      </w:r>
    </w:p>
    <w:p w14:paraId="4A78F4CE" w14:textId="77777777" w:rsidR="00A776AE" w:rsidRPr="00A776AE" w:rsidRDefault="00A776AE" w:rsidP="00A776AE">
      <w:pPr>
        <w:bidi/>
        <w:rPr>
          <w:rFonts w:cs="David" w:hint="cs"/>
          <w:rtl/>
        </w:rPr>
      </w:pPr>
    </w:p>
    <w:p w14:paraId="1D546BBD" w14:textId="77777777" w:rsidR="00A776AE" w:rsidRPr="00A776AE" w:rsidRDefault="00A776AE" w:rsidP="00A776AE">
      <w:pPr>
        <w:bidi/>
        <w:rPr>
          <w:rFonts w:cs="David" w:hint="cs"/>
          <w:rtl/>
        </w:rPr>
      </w:pPr>
      <w:r w:rsidRPr="00A776AE">
        <w:rPr>
          <w:rFonts w:cs="David" w:hint="cs"/>
          <w:u w:val="single"/>
          <w:rtl/>
        </w:rPr>
        <w:t>יצחק הרצוג:</w:t>
      </w:r>
    </w:p>
    <w:p w14:paraId="4AB5F086" w14:textId="77777777" w:rsidR="00A776AE" w:rsidRPr="00A776AE" w:rsidRDefault="00A776AE" w:rsidP="00A776AE">
      <w:pPr>
        <w:bidi/>
        <w:rPr>
          <w:rFonts w:cs="David" w:hint="cs"/>
          <w:rtl/>
        </w:rPr>
      </w:pPr>
    </w:p>
    <w:p w14:paraId="40D92DBB" w14:textId="77777777" w:rsidR="00A776AE" w:rsidRPr="00A776AE" w:rsidRDefault="00A776AE" w:rsidP="00A776AE">
      <w:pPr>
        <w:bidi/>
        <w:rPr>
          <w:rFonts w:cs="David" w:hint="cs"/>
          <w:rtl/>
        </w:rPr>
      </w:pPr>
      <w:r w:rsidRPr="00A776AE">
        <w:rPr>
          <w:rFonts w:cs="David" w:hint="cs"/>
          <w:rtl/>
        </w:rPr>
        <w:tab/>
        <w:t>הגורמים הרלוונטיים לא יודעים. אני מבקש שזה יירשם כהחלטה.</w:t>
      </w:r>
    </w:p>
    <w:p w14:paraId="66BC2BBC" w14:textId="77777777" w:rsidR="00A776AE" w:rsidRPr="00A776AE" w:rsidRDefault="00A776AE" w:rsidP="00A776AE">
      <w:pPr>
        <w:bidi/>
        <w:rPr>
          <w:rFonts w:cs="David" w:hint="cs"/>
          <w:rtl/>
        </w:rPr>
      </w:pPr>
      <w:r w:rsidRPr="00A776AE">
        <w:rPr>
          <w:rFonts w:cs="David" w:hint="cs"/>
          <w:rtl/>
        </w:rPr>
        <w:tab/>
      </w:r>
    </w:p>
    <w:p w14:paraId="5BE6AC1A"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3B65555C" w14:textId="77777777" w:rsidR="00A776AE" w:rsidRPr="00A776AE" w:rsidRDefault="00A776AE" w:rsidP="00A776AE">
      <w:pPr>
        <w:bidi/>
        <w:rPr>
          <w:rFonts w:cs="David" w:hint="cs"/>
          <w:rtl/>
        </w:rPr>
      </w:pPr>
    </w:p>
    <w:p w14:paraId="39888430" w14:textId="77777777" w:rsidR="00A776AE" w:rsidRPr="00A776AE" w:rsidRDefault="00A776AE" w:rsidP="00A776AE">
      <w:pPr>
        <w:bidi/>
        <w:rPr>
          <w:rFonts w:cs="David"/>
          <w:rtl/>
        </w:rPr>
      </w:pPr>
      <w:r w:rsidRPr="00A776AE">
        <w:rPr>
          <w:rFonts w:cs="David" w:hint="cs"/>
          <w:rtl/>
        </w:rPr>
        <w:tab/>
        <w:t xml:space="preserve">הדבר הזה נאמר בישיבה הקודמת ואנחנו חוזרים ואומרים שבנסיבות הנוכחיות, דברים מהסוג הזה יכולים להיות נדונים בוועדת הכספים. </w:t>
      </w:r>
    </w:p>
    <w:p w14:paraId="4543F024" w14:textId="77777777" w:rsidR="00A776AE" w:rsidRPr="00A776AE" w:rsidRDefault="00A776AE" w:rsidP="00A776AE">
      <w:pPr>
        <w:bidi/>
        <w:jc w:val="center"/>
        <w:rPr>
          <w:rFonts w:cs="David" w:hint="cs"/>
          <w:b/>
          <w:bCs/>
          <w:u w:val="single"/>
          <w:rtl/>
        </w:rPr>
      </w:pPr>
      <w:r w:rsidRPr="00A776AE">
        <w:rPr>
          <w:rFonts w:cs="David"/>
          <w:rtl/>
        </w:rPr>
        <w:br w:type="page"/>
      </w:r>
      <w:r w:rsidRPr="00A776AE">
        <w:rPr>
          <w:rFonts w:cs="David" w:hint="cs"/>
          <w:b/>
          <w:bCs/>
          <w:u w:val="single"/>
          <w:rtl/>
        </w:rPr>
        <w:t>ג.</w:t>
      </w:r>
      <w:r w:rsidRPr="00A776AE">
        <w:rPr>
          <w:rFonts w:cs="David" w:hint="cs"/>
          <w:b/>
          <w:bCs/>
          <w:u w:val="single"/>
          <w:rtl/>
        </w:rPr>
        <w:tab/>
        <w:t>ישיבות הכנסת בשבוע שבו חל חג הפורים.</w:t>
      </w:r>
    </w:p>
    <w:p w14:paraId="5A607296" w14:textId="77777777" w:rsidR="00A776AE" w:rsidRPr="00A776AE" w:rsidRDefault="00A776AE" w:rsidP="00A776AE">
      <w:pPr>
        <w:bidi/>
        <w:rPr>
          <w:rFonts w:cs="David" w:hint="cs"/>
          <w:rtl/>
        </w:rPr>
      </w:pPr>
    </w:p>
    <w:p w14:paraId="4118D8B5" w14:textId="77777777" w:rsidR="00A776AE" w:rsidRPr="00A776AE" w:rsidRDefault="00A776AE" w:rsidP="00A776AE">
      <w:pPr>
        <w:bidi/>
        <w:rPr>
          <w:rFonts w:cs="David" w:hint="cs"/>
          <w:rtl/>
        </w:rPr>
      </w:pPr>
    </w:p>
    <w:p w14:paraId="713E6706"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02035821" w14:textId="77777777" w:rsidR="00A776AE" w:rsidRPr="00A776AE" w:rsidRDefault="00A776AE" w:rsidP="00A776AE">
      <w:pPr>
        <w:bidi/>
        <w:rPr>
          <w:rFonts w:cs="David" w:hint="cs"/>
          <w:rtl/>
        </w:rPr>
      </w:pPr>
    </w:p>
    <w:p w14:paraId="5558A2B5" w14:textId="77777777" w:rsidR="00A776AE" w:rsidRPr="00A776AE" w:rsidRDefault="00A776AE" w:rsidP="00A776AE">
      <w:pPr>
        <w:bidi/>
        <w:rPr>
          <w:rFonts w:cs="David" w:hint="cs"/>
          <w:rtl/>
        </w:rPr>
      </w:pPr>
      <w:r w:rsidRPr="00A776AE">
        <w:rPr>
          <w:rFonts w:cs="David" w:hint="cs"/>
          <w:rtl/>
        </w:rPr>
        <w:tab/>
        <w:t>אנחנו עוברים לנושא הבא: ישיבות הכנסת בשבוע שבו חל חג הפורים. יציג מזכיר הכנסת.</w:t>
      </w:r>
    </w:p>
    <w:p w14:paraId="4466E6DA" w14:textId="77777777" w:rsidR="00A776AE" w:rsidRPr="00A776AE" w:rsidRDefault="00A776AE" w:rsidP="00A776AE">
      <w:pPr>
        <w:bidi/>
        <w:rPr>
          <w:rFonts w:cs="David" w:hint="cs"/>
          <w:rtl/>
        </w:rPr>
      </w:pPr>
    </w:p>
    <w:p w14:paraId="3AB315A8" w14:textId="77777777" w:rsidR="00A776AE" w:rsidRPr="00A776AE" w:rsidRDefault="00A776AE" w:rsidP="00A776AE">
      <w:pPr>
        <w:bidi/>
        <w:rPr>
          <w:rFonts w:cs="David" w:hint="cs"/>
          <w:rtl/>
        </w:rPr>
      </w:pPr>
      <w:r w:rsidRPr="00A776AE">
        <w:rPr>
          <w:rFonts w:cs="David" w:hint="cs"/>
          <w:u w:val="single"/>
          <w:rtl/>
        </w:rPr>
        <w:t>זבולון אורלב:</w:t>
      </w:r>
    </w:p>
    <w:p w14:paraId="0352AD6B" w14:textId="77777777" w:rsidR="00A776AE" w:rsidRPr="00A776AE" w:rsidRDefault="00A776AE" w:rsidP="00A776AE">
      <w:pPr>
        <w:bidi/>
        <w:rPr>
          <w:rFonts w:cs="David" w:hint="cs"/>
          <w:rtl/>
        </w:rPr>
      </w:pPr>
    </w:p>
    <w:p w14:paraId="15D39E1E" w14:textId="77777777" w:rsidR="00A776AE" w:rsidRPr="00A776AE" w:rsidRDefault="00A776AE" w:rsidP="00A776AE">
      <w:pPr>
        <w:bidi/>
        <w:rPr>
          <w:rFonts w:cs="David" w:hint="cs"/>
          <w:rtl/>
        </w:rPr>
      </w:pPr>
      <w:r w:rsidRPr="00A776AE">
        <w:rPr>
          <w:rFonts w:cs="David" w:hint="cs"/>
          <w:rtl/>
        </w:rPr>
        <w:tab/>
        <w:t xml:space="preserve"> אני רוצה להעלות את נושא של סידור החדרים לסיעות. </w:t>
      </w:r>
    </w:p>
    <w:p w14:paraId="726599DF" w14:textId="77777777" w:rsidR="00A776AE" w:rsidRPr="00A776AE" w:rsidRDefault="00A776AE" w:rsidP="00A776AE">
      <w:pPr>
        <w:bidi/>
        <w:rPr>
          <w:rFonts w:cs="David" w:hint="cs"/>
          <w:rtl/>
        </w:rPr>
      </w:pPr>
    </w:p>
    <w:p w14:paraId="3ECD00F7"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59AACE6F" w14:textId="77777777" w:rsidR="00A776AE" w:rsidRPr="00A776AE" w:rsidRDefault="00A776AE" w:rsidP="00A776AE">
      <w:pPr>
        <w:bidi/>
        <w:rPr>
          <w:rFonts w:cs="David" w:hint="cs"/>
          <w:rtl/>
        </w:rPr>
      </w:pPr>
    </w:p>
    <w:p w14:paraId="08BE55D7" w14:textId="77777777" w:rsidR="00A776AE" w:rsidRPr="00A776AE" w:rsidRDefault="00A776AE" w:rsidP="00A776AE">
      <w:pPr>
        <w:bidi/>
        <w:rPr>
          <w:rFonts w:cs="David" w:hint="cs"/>
          <w:rtl/>
        </w:rPr>
      </w:pPr>
      <w:r w:rsidRPr="00A776AE">
        <w:rPr>
          <w:rFonts w:cs="David" w:hint="cs"/>
          <w:rtl/>
        </w:rPr>
        <w:tab/>
        <w:t xml:space="preserve">תמיד צריך להוסיף לסדר-היום סעיף שונות. </w:t>
      </w:r>
    </w:p>
    <w:p w14:paraId="08EFC099" w14:textId="77777777" w:rsidR="00A776AE" w:rsidRPr="00A776AE" w:rsidRDefault="00A776AE" w:rsidP="00A776AE">
      <w:pPr>
        <w:bidi/>
        <w:rPr>
          <w:rFonts w:cs="David" w:hint="cs"/>
          <w:rtl/>
        </w:rPr>
      </w:pPr>
    </w:p>
    <w:p w14:paraId="70BC567E" w14:textId="77777777" w:rsidR="00A776AE" w:rsidRPr="00A776AE" w:rsidRDefault="00A776AE" w:rsidP="00A776AE">
      <w:pPr>
        <w:bidi/>
        <w:ind w:firstLine="567"/>
        <w:rPr>
          <w:rFonts w:cs="David" w:hint="cs"/>
          <w:rtl/>
        </w:rPr>
      </w:pPr>
      <w:r w:rsidRPr="00A776AE">
        <w:rPr>
          <w:rFonts w:cs="David" w:hint="cs"/>
          <w:rtl/>
        </w:rPr>
        <w:t xml:space="preserve">אני מודיע שסעיף ד' בישיבה יהיה בנושא החדרים כי אני רוצה להקים ועדת חדרים שבה ישתתפו כל חברי הסיעות. </w:t>
      </w:r>
    </w:p>
    <w:p w14:paraId="044F005C" w14:textId="77777777" w:rsidR="00A776AE" w:rsidRPr="00A776AE" w:rsidRDefault="00A776AE" w:rsidP="00A776AE">
      <w:pPr>
        <w:bidi/>
        <w:ind w:firstLine="567"/>
        <w:rPr>
          <w:rFonts w:cs="David" w:hint="cs"/>
          <w:rtl/>
        </w:rPr>
      </w:pPr>
    </w:p>
    <w:p w14:paraId="65CD8224" w14:textId="77777777" w:rsidR="00A776AE" w:rsidRPr="00A776AE" w:rsidRDefault="00A776AE" w:rsidP="00A776AE">
      <w:pPr>
        <w:bidi/>
        <w:ind w:firstLine="567"/>
        <w:rPr>
          <w:rFonts w:cs="David" w:hint="cs"/>
          <w:rtl/>
        </w:rPr>
      </w:pPr>
      <w:r w:rsidRPr="00A776AE">
        <w:rPr>
          <w:rFonts w:cs="David" w:hint="cs"/>
          <w:rtl/>
        </w:rPr>
        <w:t xml:space="preserve">מזכיר הכנסת, בבקשה. </w:t>
      </w:r>
    </w:p>
    <w:p w14:paraId="18068C2D" w14:textId="77777777" w:rsidR="00A776AE" w:rsidRPr="00A776AE" w:rsidRDefault="00A776AE" w:rsidP="00A776AE">
      <w:pPr>
        <w:bidi/>
        <w:rPr>
          <w:rFonts w:cs="David" w:hint="cs"/>
          <w:rtl/>
        </w:rPr>
      </w:pPr>
    </w:p>
    <w:p w14:paraId="4E3C5FCE" w14:textId="77777777" w:rsidR="00A776AE" w:rsidRPr="00A776AE" w:rsidRDefault="00A776AE" w:rsidP="00A776AE">
      <w:pPr>
        <w:bidi/>
        <w:rPr>
          <w:rFonts w:cs="David" w:hint="cs"/>
          <w:u w:val="single"/>
          <w:rtl/>
        </w:rPr>
      </w:pPr>
      <w:r w:rsidRPr="00A776AE">
        <w:rPr>
          <w:rFonts w:cs="David" w:hint="cs"/>
          <w:u w:val="single"/>
          <w:rtl/>
        </w:rPr>
        <w:t>איל ינון:</w:t>
      </w:r>
    </w:p>
    <w:p w14:paraId="7D344A48" w14:textId="77777777" w:rsidR="00A776AE" w:rsidRPr="00A776AE" w:rsidRDefault="00A776AE" w:rsidP="00A776AE">
      <w:pPr>
        <w:bidi/>
        <w:rPr>
          <w:rFonts w:cs="David" w:hint="cs"/>
          <w:u w:val="single"/>
          <w:rtl/>
        </w:rPr>
      </w:pPr>
    </w:p>
    <w:p w14:paraId="5A12B44D" w14:textId="77777777" w:rsidR="00A776AE" w:rsidRPr="00A776AE" w:rsidRDefault="00A776AE" w:rsidP="00A776AE">
      <w:pPr>
        <w:bidi/>
        <w:rPr>
          <w:rFonts w:cs="David" w:hint="cs"/>
          <w:rtl/>
        </w:rPr>
      </w:pPr>
      <w:r w:rsidRPr="00A776AE">
        <w:rPr>
          <w:rFonts w:cs="David" w:hint="cs"/>
          <w:rtl/>
        </w:rPr>
        <w:tab/>
        <w:t>כידוע, בשבוע הבא חל חג הפורים. לאור זאת מבקש יושב-ראש הכנסת בפועל, חבר הכנסת איתן, להציע שינוי במועדי ההתכנסות של מליאת הכנסת לשבוע הבא. הדבר דורש את אישור הוועדה המסדרת.</w:t>
      </w:r>
    </w:p>
    <w:p w14:paraId="1A9BC976" w14:textId="77777777" w:rsidR="00A776AE" w:rsidRPr="00A776AE" w:rsidRDefault="00A776AE" w:rsidP="00A776AE">
      <w:pPr>
        <w:bidi/>
        <w:rPr>
          <w:rFonts w:cs="David" w:hint="cs"/>
          <w:i/>
          <w:iCs/>
          <w:rtl/>
        </w:rPr>
      </w:pPr>
    </w:p>
    <w:p w14:paraId="658C8563" w14:textId="77777777" w:rsidR="00A776AE" w:rsidRPr="00A776AE" w:rsidRDefault="00A776AE" w:rsidP="00A776AE">
      <w:pPr>
        <w:bidi/>
        <w:ind w:firstLine="567"/>
        <w:rPr>
          <w:rFonts w:cs="David" w:hint="cs"/>
          <w:rtl/>
        </w:rPr>
      </w:pPr>
      <w:r w:rsidRPr="00A776AE">
        <w:rPr>
          <w:rFonts w:cs="David" w:hint="cs"/>
          <w:rtl/>
        </w:rPr>
        <w:t>ההצעה היא כזאת: ביום שני, שהוא יום תענית אסתר, הכנסת תתכנס בשעה 11:00 במקום בשעה 16:00. המליאה תסתיים מוקדם, שכן בערים שאינן ירושלים, קוראים את "מגילת אסתר" בערב.</w:t>
      </w:r>
    </w:p>
    <w:p w14:paraId="5AE618C8" w14:textId="77777777" w:rsidR="00A776AE" w:rsidRPr="00A776AE" w:rsidRDefault="00A776AE" w:rsidP="00A776AE">
      <w:pPr>
        <w:bidi/>
        <w:rPr>
          <w:rFonts w:cs="David" w:hint="cs"/>
          <w:rtl/>
        </w:rPr>
      </w:pPr>
    </w:p>
    <w:p w14:paraId="48518720" w14:textId="77777777" w:rsidR="00A776AE" w:rsidRPr="00A776AE" w:rsidRDefault="00A776AE" w:rsidP="00A776AE">
      <w:pPr>
        <w:bidi/>
        <w:ind w:firstLine="567"/>
        <w:rPr>
          <w:rFonts w:cs="David" w:hint="cs"/>
          <w:rtl/>
        </w:rPr>
      </w:pPr>
      <w:r w:rsidRPr="00A776AE">
        <w:rPr>
          <w:rFonts w:cs="David" w:hint="cs"/>
          <w:rtl/>
        </w:rPr>
        <w:t xml:space="preserve">בימים שלישי ורביעי לא תתכנס מליאת הכנסת. יום שלישי זה פורים מחוץ לירושלים ויום רביעי זה פורים של ירושלים. </w:t>
      </w:r>
    </w:p>
    <w:p w14:paraId="7AB9A1A0" w14:textId="77777777" w:rsidR="00A776AE" w:rsidRPr="00A776AE" w:rsidRDefault="00A776AE" w:rsidP="00A776AE">
      <w:pPr>
        <w:bidi/>
        <w:ind w:firstLine="567"/>
        <w:rPr>
          <w:rFonts w:cs="David" w:hint="cs"/>
          <w:rtl/>
        </w:rPr>
      </w:pPr>
    </w:p>
    <w:p w14:paraId="3E7A7082" w14:textId="77777777" w:rsidR="00A776AE" w:rsidRPr="00A776AE" w:rsidRDefault="00A776AE" w:rsidP="00A776AE">
      <w:pPr>
        <w:bidi/>
        <w:ind w:firstLine="567"/>
        <w:rPr>
          <w:rFonts w:cs="David" w:hint="cs"/>
          <w:rtl/>
        </w:rPr>
      </w:pPr>
      <w:r w:rsidRPr="00A776AE">
        <w:rPr>
          <w:rFonts w:cs="David" w:hint="cs"/>
          <w:rtl/>
        </w:rPr>
        <w:t xml:space="preserve">ביום חמישי הכנסת תתכנס בשעה 11:00 כדי לציין את יום האישה הבינלאומי שחל באותו שבוע. בעצם יום האישה הבינלאומי חל ביום ראשון. </w:t>
      </w:r>
    </w:p>
    <w:p w14:paraId="7A3B0EF4" w14:textId="77777777" w:rsidR="00A776AE" w:rsidRPr="00A776AE" w:rsidRDefault="00A776AE" w:rsidP="00A776AE">
      <w:pPr>
        <w:bidi/>
        <w:rPr>
          <w:rFonts w:cs="David" w:hint="cs"/>
          <w:rtl/>
        </w:rPr>
      </w:pPr>
    </w:p>
    <w:p w14:paraId="46B99DC7" w14:textId="77777777" w:rsidR="00A776AE" w:rsidRPr="00A776AE" w:rsidRDefault="00A776AE" w:rsidP="00A776AE">
      <w:pPr>
        <w:bidi/>
        <w:rPr>
          <w:rFonts w:cs="David" w:hint="cs"/>
          <w:u w:val="single"/>
          <w:rtl/>
        </w:rPr>
      </w:pPr>
      <w:r w:rsidRPr="00A776AE">
        <w:rPr>
          <w:rFonts w:cs="David" w:hint="cs"/>
          <w:u w:val="single"/>
          <w:rtl/>
        </w:rPr>
        <w:t>ג'מאל זחאלקה:</w:t>
      </w:r>
    </w:p>
    <w:p w14:paraId="59E6ADF0" w14:textId="77777777" w:rsidR="00A776AE" w:rsidRPr="00A776AE" w:rsidRDefault="00A776AE" w:rsidP="00A776AE">
      <w:pPr>
        <w:bidi/>
        <w:rPr>
          <w:rFonts w:cs="David" w:hint="cs"/>
          <w:rtl/>
        </w:rPr>
      </w:pPr>
    </w:p>
    <w:p w14:paraId="01ABB771" w14:textId="77777777" w:rsidR="00A776AE" w:rsidRPr="00A776AE" w:rsidRDefault="00A776AE" w:rsidP="00A776AE">
      <w:pPr>
        <w:bidi/>
        <w:ind w:firstLine="567"/>
        <w:rPr>
          <w:rFonts w:cs="David" w:hint="cs"/>
          <w:rtl/>
        </w:rPr>
      </w:pPr>
      <w:r w:rsidRPr="00A776AE">
        <w:rPr>
          <w:rFonts w:cs="David" w:hint="cs"/>
          <w:rtl/>
        </w:rPr>
        <w:t>מה עם עזה שיש לה חומה?</w:t>
      </w:r>
    </w:p>
    <w:p w14:paraId="33A92911" w14:textId="77777777" w:rsidR="00A776AE" w:rsidRPr="00A776AE" w:rsidRDefault="00A776AE" w:rsidP="00A776AE">
      <w:pPr>
        <w:bidi/>
        <w:rPr>
          <w:rFonts w:cs="David" w:hint="cs"/>
          <w:rtl/>
        </w:rPr>
      </w:pPr>
    </w:p>
    <w:p w14:paraId="7B9941CC" w14:textId="77777777" w:rsidR="00A776AE" w:rsidRPr="00A776AE" w:rsidRDefault="00A776AE" w:rsidP="00A776AE">
      <w:pPr>
        <w:bidi/>
        <w:rPr>
          <w:rFonts w:cs="David" w:hint="cs"/>
          <w:u w:val="single"/>
          <w:rtl/>
        </w:rPr>
      </w:pPr>
      <w:r w:rsidRPr="00A776AE">
        <w:rPr>
          <w:rFonts w:cs="David" w:hint="cs"/>
          <w:u w:val="single"/>
          <w:rtl/>
        </w:rPr>
        <w:t>אייל ינון:</w:t>
      </w:r>
    </w:p>
    <w:p w14:paraId="417E3109" w14:textId="77777777" w:rsidR="00A776AE" w:rsidRPr="00A776AE" w:rsidRDefault="00A776AE" w:rsidP="00A776AE">
      <w:pPr>
        <w:bidi/>
        <w:rPr>
          <w:rFonts w:cs="David" w:hint="cs"/>
          <w:rtl/>
        </w:rPr>
      </w:pPr>
    </w:p>
    <w:p w14:paraId="212BFEE9" w14:textId="77777777" w:rsidR="00A776AE" w:rsidRPr="00A776AE" w:rsidRDefault="00A776AE" w:rsidP="00A776AE">
      <w:pPr>
        <w:bidi/>
        <w:ind w:firstLine="567"/>
        <w:rPr>
          <w:rFonts w:cs="David" w:hint="cs"/>
          <w:rtl/>
        </w:rPr>
      </w:pPr>
      <w:r w:rsidRPr="00A776AE">
        <w:rPr>
          <w:rFonts w:cs="David" w:hint="cs"/>
          <w:rtl/>
        </w:rPr>
        <w:t xml:space="preserve">נבדקה האפשרות לכנס את הכנסת ביום ראשון, שהוא התאריך של יום האישה הבינלאומי, אבל יושב ראש הכנסת בפועל שוחח על כך עם חבר הכנסת חנא סוויד, שהוא נוצרי, והוא ביקש להימנע מכך. יושב-הראש קיבל את בקשתו של חבר הכנסת </w:t>
      </w:r>
      <w:proofErr w:type="spellStart"/>
      <w:r w:rsidRPr="00A776AE">
        <w:rPr>
          <w:rFonts w:cs="David" w:hint="cs"/>
          <w:rtl/>
        </w:rPr>
        <w:t>סוויד</w:t>
      </w:r>
      <w:proofErr w:type="spellEnd"/>
      <w:r w:rsidRPr="00A776AE">
        <w:rPr>
          <w:rFonts w:cs="David" w:hint="cs"/>
          <w:rtl/>
        </w:rPr>
        <w:t xml:space="preserve"> לכן הבקשה היא לכנס את הכנסת ביום חמישי.  </w:t>
      </w:r>
    </w:p>
    <w:p w14:paraId="2FDF05EA" w14:textId="77777777" w:rsidR="00A776AE" w:rsidRPr="00A776AE" w:rsidRDefault="00A776AE" w:rsidP="00A776AE">
      <w:pPr>
        <w:bidi/>
        <w:rPr>
          <w:rFonts w:cs="David" w:hint="cs"/>
          <w:rtl/>
        </w:rPr>
      </w:pPr>
    </w:p>
    <w:p w14:paraId="19F2B09C" w14:textId="77777777" w:rsidR="00A776AE" w:rsidRPr="00A776AE" w:rsidRDefault="00A776AE" w:rsidP="00A776AE">
      <w:pPr>
        <w:bidi/>
        <w:rPr>
          <w:rFonts w:cs="David" w:hint="cs"/>
          <w:rtl/>
        </w:rPr>
      </w:pPr>
      <w:r w:rsidRPr="00A776AE">
        <w:rPr>
          <w:rFonts w:cs="David" w:hint="cs"/>
          <w:u w:val="single"/>
          <w:rtl/>
        </w:rPr>
        <w:t>אופיר פינס-פז:</w:t>
      </w:r>
    </w:p>
    <w:p w14:paraId="0E6E18E8" w14:textId="77777777" w:rsidR="00A776AE" w:rsidRPr="00A776AE" w:rsidRDefault="00A776AE" w:rsidP="00A776AE">
      <w:pPr>
        <w:bidi/>
        <w:rPr>
          <w:rFonts w:cs="David" w:hint="cs"/>
          <w:rtl/>
        </w:rPr>
      </w:pPr>
    </w:p>
    <w:p w14:paraId="30BE33A8" w14:textId="77777777" w:rsidR="00A776AE" w:rsidRPr="00A776AE" w:rsidRDefault="00A776AE" w:rsidP="00A776AE">
      <w:pPr>
        <w:bidi/>
        <w:rPr>
          <w:rFonts w:cs="David" w:hint="cs"/>
          <w:rtl/>
        </w:rPr>
      </w:pPr>
      <w:r w:rsidRPr="00A776AE">
        <w:rPr>
          <w:rFonts w:cs="David" w:hint="cs"/>
          <w:rtl/>
        </w:rPr>
        <w:tab/>
        <w:t>למה לא ביום שני?</w:t>
      </w:r>
    </w:p>
    <w:p w14:paraId="0BD0706D" w14:textId="77777777" w:rsidR="00A776AE" w:rsidRPr="00A776AE" w:rsidRDefault="00A776AE" w:rsidP="00A776AE">
      <w:pPr>
        <w:bidi/>
        <w:rPr>
          <w:rFonts w:cs="David" w:hint="cs"/>
          <w:rtl/>
        </w:rPr>
      </w:pPr>
    </w:p>
    <w:p w14:paraId="5675C882" w14:textId="77777777" w:rsidR="00A776AE" w:rsidRPr="00A776AE" w:rsidRDefault="00A776AE" w:rsidP="00A776AE">
      <w:pPr>
        <w:bidi/>
        <w:rPr>
          <w:rFonts w:cs="David" w:hint="cs"/>
          <w:u w:val="single"/>
          <w:rtl/>
        </w:rPr>
      </w:pPr>
      <w:r w:rsidRPr="00A776AE">
        <w:rPr>
          <w:rFonts w:cs="David" w:hint="cs"/>
          <w:u w:val="single"/>
          <w:rtl/>
        </w:rPr>
        <w:t>אייל ינון:</w:t>
      </w:r>
    </w:p>
    <w:p w14:paraId="7F9A04EE" w14:textId="77777777" w:rsidR="00A776AE" w:rsidRPr="00A776AE" w:rsidRDefault="00A776AE" w:rsidP="00A776AE">
      <w:pPr>
        <w:bidi/>
        <w:rPr>
          <w:rFonts w:cs="David" w:hint="cs"/>
          <w:rtl/>
        </w:rPr>
      </w:pPr>
    </w:p>
    <w:p w14:paraId="52BC1945" w14:textId="77777777" w:rsidR="00A776AE" w:rsidRPr="00A776AE" w:rsidRDefault="00A776AE" w:rsidP="00A776AE">
      <w:pPr>
        <w:bidi/>
        <w:ind w:firstLine="567"/>
        <w:rPr>
          <w:rFonts w:cs="David" w:hint="cs"/>
          <w:rtl/>
        </w:rPr>
      </w:pPr>
      <w:r w:rsidRPr="00A776AE">
        <w:rPr>
          <w:rFonts w:cs="David" w:hint="cs"/>
          <w:rtl/>
        </w:rPr>
        <w:t xml:space="preserve">ביום שני אנחנו מכנסים את הכנסת בשעה 11:00 אבל בגלל תענית אסתר המליאה תהיה קצרה. התכנית שמתוכננת ליום האישה הבינלאומית היא תוכנית יותר ארוכה ומשמעותית, ולכן יושב-הראש חשב שנכון יהיה לייחד לזה יום שלם נפרד. לכן ההצעה היא ליום חמישי בשעה 11:00 בבוקר. זאת ההצעה של יושב-הראש בפועל  ונדרש אישור של הוועדה. </w:t>
      </w:r>
    </w:p>
    <w:p w14:paraId="15223AD2" w14:textId="77777777" w:rsidR="00A776AE" w:rsidRPr="00A776AE" w:rsidRDefault="00A776AE" w:rsidP="00A776AE">
      <w:pPr>
        <w:bidi/>
        <w:rPr>
          <w:rFonts w:cs="David" w:hint="cs"/>
          <w:rtl/>
        </w:rPr>
      </w:pPr>
    </w:p>
    <w:p w14:paraId="5D373A18" w14:textId="77777777" w:rsidR="00A776AE" w:rsidRPr="00A776AE" w:rsidRDefault="00A776AE" w:rsidP="00A776AE">
      <w:pPr>
        <w:bidi/>
        <w:rPr>
          <w:rFonts w:cs="David" w:hint="cs"/>
          <w:rtl/>
        </w:rPr>
      </w:pPr>
      <w:r w:rsidRPr="00A776AE">
        <w:rPr>
          <w:rFonts w:cs="David" w:hint="cs"/>
          <w:u w:val="single"/>
          <w:rtl/>
        </w:rPr>
        <w:t>אורית נוקד:</w:t>
      </w:r>
    </w:p>
    <w:p w14:paraId="2ABC8037" w14:textId="77777777" w:rsidR="00A776AE" w:rsidRPr="00A776AE" w:rsidRDefault="00A776AE" w:rsidP="00A776AE">
      <w:pPr>
        <w:bidi/>
        <w:rPr>
          <w:rFonts w:cs="David" w:hint="cs"/>
          <w:rtl/>
        </w:rPr>
      </w:pPr>
    </w:p>
    <w:p w14:paraId="1C8F7B20" w14:textId="77777777" w:rsidR="00A776AE" w:rsidRPr="00A776AE" w:rsidRDefault="00A776AE" w:rsidP="00A776AE">
      <w:pPr>
        <w:bidi/>
        <w:rPr>
          <w:rFonts w:cs="David" w:hint="cs"/>
          <w:rtl/>
        </w:rPr>
      </w:pPr>
      <w:r w:rsidRPr="00A776AE">
        <w:rPr>
          <w:rFonts w:cs="David" w:hint="cs"/>
          <w:rtl/>
        </w:rPr>
        <w:tab/>
        <w:t xml:space="preserve">האם אפשר לקבל דיווח על סדר-היום ביום חמישי? האם תהיינה הצעות לסדר ויהיה דיון סיעתי בנושא יום האישה? לא בכדי אני שואלת. </w:t>
      </w:r>
    </w:p>
    <w:p w14:paraId="4773367E" w14:textId="77777777" w:rsidR="00A776AE" w:rsidRPr="00A776AE" w:rsidRDefault="00A776AE" w:rsidP="00A776AE">
      <w:pPr>
        <w:bidi/>
        <w:rPr>
          <w:rFonts w:cs="David" w:hint="cs"/>
          <w:rtl/>
        </w:rPr>
      </w:pPr>
    </w:p>
    <w:p w14:paraId="29FE5EA2" w14:textId="77777777" w:rsidR="00A776AE" w:rsidRPr="00A776AE" w:rsidRDefault="00A776AE" w:rsidP="00A776AE">
      <w:pPr>
        <w:bidi/>
        <w:rPr>
          <w:rFonts w:cs="David" w:hint="cs"/>
          <w:u w:val="single"/>
          <w:rtl/>
        </w:rPr>
      </w:pPr>
      <w:r w:rsidRPr="00A776AE">
        <w:rPr>
          <w:rFonts w:cs="David" w:hint="cs"/>
          <w:u w:val="single"/>
          <w:rtl/>
        </w:rPr>
        <w:t>איל ינון:</w:t>
      </w:r>
    </w:p>
    <w:p w14:paraId="1E81450B" w14:textId="77777777" w:rsidR="00A776AE" w:rsidRPr="00A776AE" w:rsidRDefault="00A776AE" w:rsidP="00A776AE">
      <w:pPr>
        <w:bidi/>
        <w:rPr>
          <w:rFonts w:cs="David" w:hint="cs"/>
          <w:rtl/>
        </w:rPr>
      </w:pPr>
    </w:p>
    <w:p w14:paraId="604288D1" w14:textId="77777777" w:rsidR="00A776AE" w:rsidRPr="00A776AE" w:rsidRDefault="00A776AE" w:rsidP="00A776AE">
      <w:pPr>
        <w:bidi/>
        <w:ind w:firstLine="567"/>
        <w:rPr>
          <w:rFonts w:cs="David" w:hint="cs"/>
          <w:rtl/>
        </w:rPr>
      </w:pPr>
      <w:r w:rsidRPr="00A776AE">
        <w:rPr>
          <w:rFonts w:cs="David" w:hint="cs"/>
          <w:rtl/>
        </w:rPr>
        <w:t xml:space="preserve">לפני מספר ימים התקיימה ישיבה בראשותו של יושב ראש הכנסת בפועל עם חברות כנסת ועם ראשי ארגוני הנשים, לצורך עיצוב וגיבוש תכניו ואופיו של היום הזה. עדיין אין תכנית מפורטת. ברגע שתהיה תכנית מפורטת נפיץ אותה בקרב חברי הכנסת. </w:t>
      </w:r>
    </w:p>
    <w:p w14:paraId="7387A140" w14:textId="77777777" w:rsidR="00A776AE" w:rsidRPr="00A776AE" w:rsidRDefault="00A776AE" w:rsidP="00A776AE">
      <w:pPr>
        <w:bidi/>
        <w:rPr>
          <w:rFonts w:cs="David" w:hint="cs"/>
          <w:rtl/>
        </w:rPr>
      </w:pPr>
    </w:p>
    <w:p w14:paraId="35420099" w14:textId="77777777" w:rsidR="00A776AE" w:rsidRPr="00A776AE" w:rsidRDefault="00A776AE" w:rsidP="00A776AE">
      <w:pPr>
        <w:bidi/>
        <w:rPr>
          <w:rFonts w:cs="David" w:hint="cs"/>
          <w:u w:val="single"/>
          <w:rtl/>
        </w:rPr>
      </w:pPr>
      <w:r w:rsidRPr="00A776AE">
        <w:rPr>
          <w:rFonts w:cs="David" w:hint="cs"/>
          <w:u w:val="single"/>
          <w:rtl/>
        </w:rPr>
        <w:t>היו"ר גדעון סער:</w:t>
      </w:r>
    </w:p>
    <w:p w14:paraId="401DBA3C" w14:textId="77777777" w:rsidR="00A776AE" w:rsidRPr="00A776AE" w:rsidRDefault="00A776AE" w:rsidP="00A776AE">
      <w:pPr>
        <w:bidi/>
        <w:rPr>
          <w:rFonts w:cs="David" w:hint="cs"/>
          <w:rtl/>
        </w:rPr>
      </w:pPr>
    </w:p>
    <w:p w14:paraId="4F7E62AB" w14:textId="77777777" w:rsidR="00A776AE" w:rsidRPr="00A776AE" w:rsidRDefault="00A776AE" w:rsidP="00A776AE">
      <w:pPr>
        <w:bidi/>
        <w:rPr>
          <w:rFonts w:cs="David" w:hint="cs"/>
          <w:rtl/>
        </w:rPr>
      </w:pPr>
      <w:r w:rsidRPr="00A776AE">
        <w:rPr>
          <w:rFonts w:cs="David" w:hint="cs"/>
          <w:rtl/>
        </w:rPr>
        <w:tab/>
        <w:t xml:space="preserve">ראשון הנרשמים, חבר הכנסת גפני. </w:t>
      </w:r>
    </w:p>
    <w:p w14:paraId="3E9C0FEA" w14:textId="77777777" w:rsidR="00A776AE" w:rsidRPr="00A776AE" w:rsidRDefault="00A776AE" w:rsidP="00A776AE">
      <w:pPr>
        <w:bidi/>
        <w:rPr>
          <w:rFonts w:cs="David" w:hint="cs"/>
          <w:rtl/>
        </w:rPr>
      </w:pPr>
    </w:p>
    <w:p w14:paraId="041B5D07" w14:textId="77777777" w:rsidR="00A776AE" w:rsidRPr="00A776AE" w:rsidRDefault="00A776AE" w:rsidP="00A776AE">
      <w:pPr>
        <w:bidi/>
        <w:rPr>
          <w:rFonts w:cs="David" w:hint="cs"/>
          <w:rtl/>
        </w:rPr>
      </w:pPr>
      <w:r w:rsidRPr="00A776AE">
        <w:rPr>
          <w:rFonts w:cs="David" w:hint="cs"/>
          <w:u w:val="single"/>
          <w:rtl/>
        </w:rPr>
        <w:t>משה גפני:</w:t>
      </w:r>
    </w:p>
    <w:p w14:paraId="28CC80EE" w14:textId="77777777" w:rsidR="00A776AE" w:rsidRPr="00A776AE" w:rsidRDefault="00A776AE" w:rsidP="00A776AE">
      <w:pPr>
        <w:bidi/>
        <w:rPr>
          <w:rFonts w:cs="David" w:hint="cs"/>
          <w:rtl/>
        </w:rPr>
      </w:pPr>
    </w:p>
    <w:p w14:paraId="487AE475" w14:textId="77777777" w:rsidR="00A776AE" w:rsidRPr="00A776AE" w:rsidRDefault="00A776AE" w:rsidP="00A776AE">
      <w:pPr>
        <w:bidi/>
        <w:rPr>
          <w:rFonts w:cs="David" w:hint="cs"/>
          <w:rtl/>
        </w:rPr>
      </w:pPr>
      <w:r w:rsidRPr="00A776AE">
        <w:rPr>
          <w:rFonts w:cs="David" w:hint="cs"/>
          <w:rtl/>
        </w:rPr>
        <w:tab/>
        <w:t xml:space="preserve"> אדוני יושב-הראש. בעבר כבר כינסו את הכנסת בתענית אסתר. </w:t>
      </w:r>
    </w:p>
    <w:p w14:paraId="2D9B269C" w14:textId="77777777" w:rsidR="00A776AE" w:rsidRPr="00A776AE" w:rsidRDefault="00A776AE" w:rsidP="00A776AE">
      <w:pPr>
        <w:bidi/>
        <w:rPr>
          <w:rFonts w:cs="David" w:hint="cs"/>
          <w:rtl/>
        </w:rPr>
      </w:pPr>
    </w:p>
    <w:p w14:paraId="3424FACD" w14:textId="77777777" w:rsidR="00A776AE" w:rsidRPr="00A776AE" w:rsidRDefault="00A776AE" w:rsidP="00A776AE">
      <w:pPr>
        <w:bidi/>
        <w:rPr>
          <w:rFonts w:cs="David" w:hint="cs"/>
          <w:u w:val="single"/>
          <w:rtl/>
        </w:rPr>
      </w:pPr>
      <w:r w:rsidRPr="00A776AE">
        <w:rPr>
          <w:rFonts w:cs="David" w:hint="cs"/>
          <w:u w:val="single"/>
          <w:rtl/>
        </w:rPr>
        <w:t>היו"ר גדעון סער:</w:t>
      </w:r>
    </w:p>
    <w:p w14:paraId="09B652EF" w14:textId="77777777" w:rsidR="00A776AE" w:rsidRPr="00A776AE" w:rsidRDefault="00A776AE" w:rsidP="00A776AE">
      <w:pPr>
        <w:bidi/>
        <w:rPr>
          <w:rFonts w:cs="David" w:hint="cs"/>
          <w:rtl/>
        </w:rPr>
      </w:pPr>
    </w:p>
    <w:p w14:paraId="329840BD" w14:textId="77777777" w:rsidR="00A776AE" w:rsidRPr="00A776AE" w:rsidRDefault="00A776AE" w:rsidP="00A776AE">
      <w:pPr>
        <w:bidi/>
        <w:rPr>
          <w:rFonts w:cs="David" w:hint="cs"/>
          <w:rtl/>
        </w:rPr>
      </w:pPr>
      <w:r w:rsidRPr="00A776AE">
        <w:rPr>
          <w:rFonts w:cs="David" w:hint="cs"/>
          <w:rtl/>
        </w:rPr>
        <w:tab/>
        <w:t xml:space="preserve">אני מודיע שאני אקיים ישיבות בלי עוזרים פרלמנטאריים ובלי נוכחים אחרים אם הם לא ישימו לב מה קורה בישיבה. בשביל מה אתם בישיבה? כדי שתוכלו לעקוב ולהעיר לנו כאשר אנחנו טועים. אם אתם מדברים, אתם יכולים להחמיץ את הטעויות האלה. </w:t>
      </w:r>
    </w:p>
    <w:p w14:paraId="15F8690E" w14:textId="77777777" w:rsidR="00A776AE" w:rsidRPr="00A776AE" w:rsidRDefault="00A776AE" w:rsidP="00A776AE">
      <w:pPr>
        <w:bidi/>
        <w:rPr>
          <w:rFonts w:cs="David" w:hint="cs"/>
          <w:rtl/>
        </w:rPr>
      </w:pPr>
    </w:p>
    <w:p w14:paraId="75E3021E" w14:textId="77777777" w:rsidR="00A776AE" w:rsidRPr="00A776AE" w:rsidRDefault="00A776AE" w:rsidP="00A776AE">
      <w:pPr>
        <w:bidi/>
        <w:rPr>
          <w:rFonts w:cs="David" w:hint="cs"/>
          <w:u w:val="single"/>
          <w:rtl/>
        </w:rPr>
      </w:pPr>
      <w:r w:rsidRPr="00A776AE">
        <w:rPr>
          <w:rFonts w:cs="David" w:hint="cs"/>
          <w:u w:val="single"/>
          <w:rtl/>
        </w:rPr>
        <w:t>משה גפני:</w:t>
      </w:r>
    </w:p>
    <w:p w14:paraId="20D53668" w14:textId="77777777" w:rsidR="00A776AE" w:rsidRPr="00A776AE" w:rsidRDefault="00A776AE" w:rsidP="00A776AE">
      <w:pPr>
        <w:bidi/>
        <w:rPr>
          <w:rFonts w:cs="David" w:hint="cs"/>
          <w:rtl/>
        </w:rPr>
      </w:pPr>
    </w:p>
    <w:p w14:paraId="2E94F0D9" w14:textId="77777777" w:rsidR="00A776AE" w:rsidRPr="00A776AE" w:rsidRDefault="00A776AE" w:rsidP="00A776AE">
      <w:pPr>
        <w:bidi/>
        <w:ind w:firstLine="567"/>
        <w:rPr>
          <w:rFonts w:cs="David" w:hint="cs"/>
          <w:rtl/>
        </w:rPr>
      </w:pPr>
      <w:r w:rsidRPr="00A776AE">
        <w:rPr>
          <w:rFonts w:cs="David" w:hint="cs"/>
          <w:rtl/>
        </w:rPr>
        <w:t xml:space="preserve">בתקופת המעבר של הכנסת אין נושאים דחופים. למרות שבעבר הכנסת עבדה בזמן תענית אסתר אני סבור שבמצב הזה לא ראוי שהכנסת תתכנס ואני מציע להחזיר את זה ליום ראשון. אם חבר הכנסת סוויד עומד על כך, אני מכבד את זה. אם הוא יסכים, אני לא חושב שראוי לעשות ישיבה בתענית אסתר. </w:t>
      </w:r>
    </w:p>
    <w:p w14:paraId="22E89019" w14:textId="77777777" w:rsidR="00A776AE" w:rsidRPr="00A776AE" w:rsidRDefault="00A776AE" w:rsidP="00A776AE">
      <w:pPr>
        <w:bidi/>
        <w:rPr>
          <w:rFonts w:cs="David" w:hint="cs"/>
          <w:rtl/>
        </w:rPr>
      </w:pPr>
    </w:p>
    <w:p w14:paraId="4EECCBB3" w14:textId="77777777" w:rsidR="00A776AE" w:rsidRPr="00A776AE" w:rsidRDefault="00A776AE" w:rsidP="00A776AE">
      <w:pPr>
        <w:bidi/>
        <w:rPr>
          <w:rFonts w:cs="David" w:hint="cs"/>
          <w:rtl/>
        </w:rPr>
      </w:pPr>
      <w:r w:rsidRPr="00A776AE">
        <w:rPr>
          <w:rFonts w:cs="David" w:hint="cs"/>
          <w:rtl/>
        </w:rPr>
        <w:tab/>
        <w:t xml:space="preserve">מפריעים לי כל הזמן. אדוני היושב ראש, מפריעים לי ואתה לא מגן עלי. </w:t>
      </w:r>
    </w:p>
    <w:p w14:paraId="6D4F69D7" w14:textId="77777777" w:rsidR="00A776AE" w:rsidRPr="00A776AE" w:rsidRDefault="00A776AE" w:rsidP="00A776AE">
      <w:pPr>
        <w:bidi/>
        <w:rPr>
          <w:rFonts w:cs="David" w:hint="cs"/>
          <w:rtl/>
        </w:rPr>
      </w:pPr>
    </w:p>
    <w:p w14:paraId="1A9C58D1"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7B07F934" w14:textId="77777777" w:rsidR="00A776AE" w:rsidRPr="00A776AE" w:rsidRDefault="00A776AE" w:rsidP="00A776AE">
      <w:pPr>
        <w:bidi/>
        <w:rPr>
          <w:rFonts w:cs="David" w:hint="cs"/>
          <w:rtl/>
        </w:rPr>
      </w:pPr>
    </w:p>
    <w:p w14:paraId="7BF03154" w14:textId="77777777" w:rsidR="00A776AE" w:rsidRPr="00A776AE" w:rsidRDefault="00A776AE" w:rsidP="00A776AE">
      <w:pPr>
        <w:bidi/>
        <w:rPr>
          <w:rFonts w:cs="David" w:hint="cs"/>
          <w:rtl/>
        </w:rPr>
      </w:pPr>
      <w:r w:rsidRPr="00A776AE">
        <w:rPr>
          <w:rFonts w:cs="David" w:hint="cs"/>
          <w:rtl/>
        </w:rPr>
        <w:tab/>
        <w:t xml:space="preserve">מפריעים לך כי אתה מחפש פרובוקציות, נהנה מהן ומעודד אותן. שנים מפריעים לך ואתה לא מגלה למה. </w:t>
      </w:r>
    </w:p>
    <w:p w14:paraId="48A16404" w14:textId="77777777" w:rsidR="00A776AE" w:rsidRPr="00A776AE" w:rsidRDefault="00A776AE" w:rsidP="00A776AE">
      <w:pPr>
        <w:bidi/>
        <w:rPr>
          <w:rFonts w:cs="David" w:hint="cs"/>
          <w:rtl/>
        </w:rPr>
      </w:pPr>
    </w:p>
    <w:p w14:paraId="7286DB12" w14:textId="77777777" w:rsidR="00A776AE" w:rsidRPr="00A776AE" w:rsidRDefault="00A776AE" w:rsidP="00A776AE">
      <w:pPr>
        <w:bidi/>
        <w:rPr>
          <w:rFonts w:cs="David" w:hint="cs"/>
          <w:rtl/>
        </w:rPr>
      </w:pPr>
      <w:r w:rsidRPr="00A776AE">
        <w:rPr>
          <w:rFonts w:cs="David" w:hint="cs"/>
          <w:rtl/>
        </w:rPr>
        <w:tab/>
        <w:t xml:space="preserve">תרשה לי, כחבר, להציע לך הצעה קונסטרוקטיבית. בכנסת הזאת, בסבירות גבוהה, אתה הולך לבצע תפקידים מאוד אחראיים. אני לא אומר אם זה בכנסת או בממשלה כי אז אני אעשה טעות. בכל מקרה, אני מדבר על תפקידים רציניים. תתחיל מעכשיו לעבוד על שינוי התדמית. </w:t>
      </w:r>
    </w:p>
    <w:p w14:paraId="3A8F37C7" w14:textId="77777777" w:rsidR="00A776AE" w:rsidRPr="00A776AE" w:rsidRDefault="00A776AE" w:rsidP="00A776AE">
      <w:pPr>
        <w:bidi/>
        <w:rPr>
          <w:rFonts w:cs="David" w:hint="cs"/>
          <w:rtl/>
        </w:rPr>
      </w:pPr>
    </w:p>
    <w:p w14:paraId="235B990C" w14:textId="77777777" w:rsidR="00A776AE" w:rsidRPr="00A776AE" w:rsidRDefault="00A776AE" w:rsidP="00A776AE">
      <w:pPr>
        <w:bidi/>
        <w:rPr>
          <w:rFonts w:cs="David" w:hint="cs"/>
          <w:u w:val="single"/>
          <w:rtl/>
        </w:rPr>
      </w:pPr>
      <w:r w:rsidRPr="00A776AE">
        <w:rPr>
          <w:rFonts w:cs="David" w:hint="cs"/>
          <w:u w:val="single"/>
          <w:rtl/>
        </w:rPr>
        <w:t>משה גפני:</w:t>
      </w:r>
    </w:p>
    <w:p w14:paraId="0C0B2D57" w14:textId="77777777" w:rsidR="00A776AE" w:rsidRPr="00A776AE" w:rsidRDefault="00A776AE" w:rsidP="00A776AE">
      <w:pPr>
        <w:bidi/>
        <w:rPr>
          <w:rFonts w:cs="David" w:hint="cs"/>
          <w:u w:val="single"/>
          <w:rtl/>
        </w:rPr>
      </w:pPr>
    </w:p>
    <w:p w14:paraId="23D71D20" w14:textId="77777777" w:rsidR="00A776AE" w:rsidRPr="00A776AE" w:rsidRDefault="00A776AE" w:rsidP="00A776AE">
      <w:pPr>
        <w:bidi/>
        <w:rPr>
          <w:rFonts w:cs="David" w:hint="cs"/>
          <w:rtl/>
        </w:rPr>
      </w:pPr>
      <w:r w:rsidRPr="00A776AE">
        <w:rPr>
          <w:rFonts w:cs="David" w:hint="cs"/>
          <w:rtl/>
        </w:rPr>
        <w:tab/>
        <w:t xml:space="preserve">אם אני צריך לשנות תדמית, אני לא לוקח שום תפקיד. </w:t>
      </w:r>
    </w:p>
    <w:p w14:paraId="0E852926" w14:textId="77777777" w:rsidR="00A776AE" w:rsidRPr="00A776AE" w:rsidRDefault="00A776AE" w:rsidP="00A776AE">
      <w:pPr>
        <w:bidi/>
        <w:rPr>
          <w:rFonts w:cs="David" w:hint="cs"/>
          <w:rtl/>
        </w:rPr>
      </w:pPr>
    </w:p>
    <w:p w14:paraId="25884616" w14:textId="77777777" w:rsidR="00A776AE" w:rsidRPr="00A776AE" w:rsidRDefault="00A776AE" w:rsidP="00A776AE">
      <w:pPr>
        <w:bidi/>
        <w:rPr>
          <w:rFonts w:cs="David" w:hint="cs"/>
          <w:u w:val="single"/>
          <w:rtl/>
        </w:rPr>
      </w:pPr>
      <w:r w:rsidRPr="00A776AE">
        <w:rPr>
          <w:rFonts w:cs="David" w:hint="cs"/>
          <w:u w:val="single"/>
          <w:rtl/>
        </w:rPr>
        <w:t>היו"ר גדעון סער:</w:t>
      </w:r>
    </w:p>
    <w:p w14:paraId="77F58511" w14:textId="77777777" w:rsidR="00A776AE" w:rsidRPr="00A776AE" w:rsidRDefault="00A776AE" w:rsidP="00A776AE">
      <w:pPr>
        <w:bidi/>
        <w:rPr>
          <w:rFonts w:cs="David" w:hint="cs"/>
          <w:u w:val="single"/>
          <w:rtl/>
        </w:rPr>
      </w:pPr>
    </w:p>
    <w:p w14:paraId="20FEDD88" w14:textId="77777777" w:rsidR="00A776AE" w:rsidRPr="00A776AE" w:rsidRDefault="00A776AE" w:rsidP="00A776AE">
      <w:pPr>
        <w:bidi/>
        <w:rPr>
          <w:rFonts w:cs="David" w:hint="cs"/>
          <w:rtl/>
        </w:rPr>
      </w:pPr>
      <w:r w:rsidRPr="00A776AE">
        <w:rPr>
          <w:rFonts w:cs="David" w:hint="cs"/>
          <w:rtl/>
        </w:rPr>
        <w:tab/>
        <w:t xml:space="preserve">אני מבקש לוודא שדבריו האחרונים של חבר הכנסת גפני נרשמו בפרוטוקול. אני מודיע שהם יובאו גם לגורמים נוספים בבית. </w:t>
      </w:r>
    </w:p>
    <w:p w14:paraId="6C8563B9" w14:textId="77777777" w:rsidR="00A776AE" w:rsidRPr="00A776AE" w:rsidRDefault="00A776AE" w:rsidP="00A776AE">
      <w:pPr>
        <w:bidi/>
        <w:rPr>
          <w:rFonts w:cs="David" w:hint="cs"/>
          <w:rtl/>
        </w:rPr>
      </w:pPr>
    </w:p>
    <w:p w14:paraId="544FAEAF" w14:textId="77777777" w:rsidR="00A776AE" w:rsidRPr="00A776AE" w:rsidRDefault="00A776AE" w:rsidP="00A776AE">
      <w:pPr>
        <w:bidi/>
        <w:rPr>
          <w:rFonts w:cs="David" w:hint="cs"/>
          <w:u w:val="single"/>
          <w:rtl/>
        </w:rPr>
      </w:pPr>
      <w:r w:rsidRPr="00A776AE">
        <w:rPr>
          <w:rFonts w:cs="David" w:hint="cs"/>
          <w:u w:val="single"/>
          <w:rtl/>
        </w:rPr>
        <w:t>משה גפני:</w:t>
      </w:r>
    </w:p>
    <w:p w14:paraId="0FED60CB" w14:textId="77777777" w:rsidR="00A776AE" w:rsidRPr="00A776AE" w:rsidRDefault="00A776AE" w:rsidP="00A776AE">
      <w:pPr>
        <w:bidi/>
        <w:rPr>
          <w:rFonts w:cs="David" w:hint="cs"/>
          <w:rtl/>
        </w:rPr>
      </w:pPr>
    </w:p>
    <w:p w14:paraId="20A710D5" w14:textId="77777777" w:rsidR="00A776AE" w:rsidRPr="00A776AE" w:rsidRDefault="00A776AE" w:rsidP="00A776AE">
      <w:pPr>
        <w:bidi/>
        <w:ind w:firstLine="567"/>
        <w:rPr>
          <w:rFonts w:cs="David" w:hint="cs"/>
          <w:rtl/>
        </w:rPr>
      </w:pPr>
      <w:r w:rsidRPr="00A776AE">
        <w:rPr>
          <w:rFonts w:cs="David" w:hint="cs"/>
          <w:rtl/>
        </w:rPr>
        <w:t xml:space="preserve">על כל פנים, אם אכן זה המצב, אני מציע שביום חמישי תהיה ישיבה יותר ארוכה. אני לא חושב שראוי במצב הזה לעשות ישיבה ביום שני, שזאת תענית אסתר. </w:t>
      </w:r>
    </w:p>
    <w:p w14:paraId="443D80FD" w14:textId="77777777" w:rsidR="00A776AE" w:rsidRPr="00A776AE" w:rsidRDefault="00A776AE" w:rsidP="00A776AE">
      <w:pPr>
        <w:bidi/>
        <w:rPr>
          <w:rFonts w:cs="David" w:hint="cs"/>
          <w:rtl/>
        </w:rPr>
      </w:pPr>
      <w:r w:rsidRPr="00A776AE">
        <w:rPr>
          <w:rFonts w:cs="David"/>
          <w:rtl/>
        </w:rPr>
        <w:br w:type="page"/>
      </w:r>
    </w:p>
    <w:p w14:paraId="068A39F0"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7FDD5F5C" w14:textId="77777777" w:rsidR="00A776AE" w:rsidRPr="00A776AE" w:rsidRDefault="00A776AE" w:rsidP="00A776AE">
      <w:pPr>
        <w:bidi/>
        <w:rPr>
          <w:rFonts w:cs="David" w:hint="cs"/>
          <w:rtl/>
        </w:rPr>
      </w:pPr>
    </w:p>
    <w:p w14:paraId="6AA04EF2" w14:textId="77777777" w:rsidR="00A776AE" w:rsidRPr="00A776AE" w:rsidRDefault="00A776AE" w:rsidP="00A776AE">
      <w:pPr>
        <w:bidi/>
        <w:rPr>
          <w:rFonts w:cs="David" w:hint="cs"/>
          <w:rtl/>
        </w:rPr>
      </w:pPr>
      <w:r w:rsidRPr="00A776AE">
        <w:rPr>
          <w:rFonts w:cs="David" w:hint="cs"/>
          <w:rtl/>
        </w:rPr>
        <w:tab/>
        <w:t xml:space="preserve">לפני שאעביר את רשות הדיבור לחברי כנסת נוספים, אני אמלא דבר שביקש ממני יושב-ראש הכנסת בפועל, מיכאל איתן, שאמר לי את הדברים הבאים: ראשית, היום של תענית אסתר הוא יום עבודה ולא יום שלא עובדים בו. </w:t>
      </w:r>
    </w:p>
    <w:p w14:paraId="230183F1" w14:textId="77777777" w:rsidR="00A776AE" w:rsidRPr="00A776AE" w:rsidRDefault="00A776AE" w:rsidP="00A776AE">
      <w:pPr>
        <w:bidi/>
        <w:rPr>
          <w:rFonts w:cs="David" w:hint="cs"/>
          <w:rtl/>
        </w:rPr>
      </w:pPr>
    </w:p>
    <w:p w14:paraId="0C2F68DB" w14:textId="77777777" w:rsidR="00A776AE" w:rsidRPr="00A776AE" w:rsidRDefault="00A776AE" w:rsidP="00A776AE">
      <w:pPr>
        <w:bidi/>
        <w:rPr>
          <w:rFonts w:cs="David" w:hint="cs"/>
          <w:u w:val="single"/>
          <w:rtl/>
        </w:rPr>
      </w:pPr>
      <w:r w:rsidRPr="00A776AE">
        <w:rPr>
          <w:rFonts w:cs="David" w:hint="cs"/>
          <w:u w:val="single"/>
          <w:rtl/>
        </w:rPr>
        <w:t>אורי אריאל:</w:t>
      </w:r>
    </w:p>
    <w:p w14:paraId="11D644CC" w14:textId="77777777" w:rsidR="00A776AE" w:rsidRPr="00A776AE" w:rsidRDefault="00A776AE" w:rsidP="00A776AE">
      <w:pPr>
        <w:bidi/>
        <w:rPr>
          <w:rFonts w:cs="David" w:hint="cs"/>
          <w:u w:val="single"/>
          <w:rtl/>
        </w:rPr>
      </w:pPr>
    </w:p>
    <w:p w14:paraId="6419F22A" w14:textId="77777777" w:rsidR="00A776AE" w:rsidRPr="00A776AE" w:rsidRDefault="00A776AE" w:rsidP="00A776AE">
      <w:pPr>
        <w:bidi/>
        <w:rPr>
          <w:rFonts w:cs="David" w:hint="cs"/>
          <w:rtl/>
        </w:rPr>
      </w:pPr>
      <w:r w:rsidRPr="00A776AE">
        <w:rPr>
          <w:rFonts w:cs="David" w:hint="cs"/>
          <w:rtl/>
        </w:rPr>
        <w:tab/>
        <w:t xml:space="preserve">זה גם יום בחירה. </w:t>
      </w:r>
    </w:p>
    <w:p w14:paraId="526C2DF7" w14:textId="77777777" w:rsidR="00A776AE" w:rsidRPr="00A776AE" w:rsidRDefault="00A776AE" w:rsidP="00A776AE">
      <w:pPr>
        <w:bidi/>
        <w:rPr>
          <w:rFonts w:cs="David" w:hint="cs"/>
          <w:rtl/>
        </w:rPr>
      </w:pPr>
    </w:p>
    <w:p w14:paraId="1B2C4E79" w14:textId="77777777" w:rsidR="00A776AE" w:rsidRPr="00A776AE" w:rsidRDefault="00A776AE" w:rsidP="00A776AE">
      <w:pPr>
        <w:bidi/>
        <w:rPr>
          <w:rFonts w:cs="David" w:hint="cs"/>
          <w:u w:val="single"/>
          <w:rtl/>
        </w:rPr>
      </w:pPr>
      <w:r w:rsidRPr="00A776AE">
        <w:rPr>
          <w:rFonts w:cs="David" w:hint="cs"/>
          <w:u w:val="single"/>
          <w:rtl/>
        </w:rPr>
        <w:t>היו"ר גדעון סער:</w:t>
      </w:r>
    </w:p>
    <w:p w14:paraId="0DCB4776" w14:textId="77777777" w:rsidR="00A776AE" w:rsidRPr="00A776AE" w:rsidRDefault="00A776AE" w:rsidP="00A776AE">
      <w:pPr>
        <w:bidi/>
        <w:rPr>
          <w:rFonts w:cs="David" w:hint="cs"/>
          <w:rtl/>
        </w:rPr>
      </w:pPr>
    </w:p>
    <w:p w14:paraId="4A8122A1" w14:textId="77777777" w:rsidR="00A776AE" w:rsidRPr="00A776AE" w:rsidRDefault="00A776AE" w:rsidP="00A776AE">
      <w:pPr>
        <w:bidi/>
        <w:rPr>
          <w:rFonts w:cs="David" w:hint="cs"/>
          <w:rtl/>
        </w:rPr>
      </w:pPr>
      <w:r w:rsidRPr="00A776AE">
        <w:rPr>
          <w:rFonts w:cs="David" w:hint="cs"/>
          <w:rtl/>
        </w:rPr>
        <w:tab/>
        <w:t xml:space="preserve">שניים. המליאה תהיה בבוקר ולהבנתי הצום מתחיל בבוקר. יושב-ראש הכנסת ביקש ממני להודיע שהוא התחשב בעובדה שמדובר בתענית אסתר ובחג הפורים בכך שסדר-היום קצר וגם בכך שבימים שלישי ורביעי לא יהיו דיונים בכנסת. הוא לא ראה לנכון לרדת ליום עבודה אחד בשבוע וגם לא ראה לנכון לקיים את הדיונים ביום השבתון של הנוצרים. זאת בקשתו. </w:t>
      </w:r>
    </w:p>
    <w:p w14:paraId="571A4D22" w14:textId="77777777" w:rsidR="00A776AE" w:rsidRPr="00A776AE" w:rsidRDefault="00A776AE" w:rsidP="00A776AE">
      <w:pPr>
        <w:bidi/>
        <w:rPr>
          <w:rFonts w:cs="David" w:hint="cs"/>
          <w:rtl/>
        </w:rPr>
      </w:pPr>
    </w:p>
    <w:p w14:paraId="270DF89B" w14:textId="77777777" w:rsidR="00A776AE" w:rsidRPr="00A776AE" w:rsidRDefault="00A776AE" w:rsidP="00A776AE">
      <w:pPr>
        <w:bidi/>
        <w:rPr>
          <w:rFonts w:cs="David" w:hint="cs"/>
          <w:rtl/>
        </w:rPr>
      </w:pPr>
      <w:r w:rsidRPr="00A776AE">
        <w:rPr>
          <w:rFonts w:cs="David" w:hint="cs"/>
          <w:rtl/>
        </w:rPr>
        <w:tab/>
        <w:t xml:space="preserve">חבר הכנסת זחאלקה, בבקשה. </w:t>
      </w:r>
    </w:p>
    <w:p w14:paraId="5E071152" w14:textId="77777777" w:rsidR="00A776AE" w:rsidRPr="00A776AE" w:rsidRDefault="00A776AE" w:rsidP="00A776AE">
      <w:pPr>
        <w:bidi/>
        <w:rPr>
          <w:rFonts w:cs="David" w:hint="cs"/>
          <w:rtl/>
        </w:rPr>
      </w:pPr>
    </w:p>
    <w:p w14:paraId="50306DC6" w14:textId="77777777" w:rsidR="00A776AE" w:rsidRPr="00A776AE" w:rsidRDefault="00A776AE" w:rsidP="00A776AE">
      <w:pPr>
        <w:bidi/>
        <w:rPr>
          <w:rFonts w:cs="David" w:hint="cs"/>
          <w:rtl/>
        </w:rPr>
      </w:pPr>
      <w:r w:rsidRPr="00A776AE">
        <w:rPr>
          <w:rFonts w:cs="David" w:hint="cs"/>
          <w:u w:val="single"/>
          <w:rtl/>
        </w:rPr>
        <w:t>ג'מאל זחאלקה:</w:t>
      </w:r>
    </w:p>
    <w:p w14:paraId="6CF02FDA" w14:textId="77777777" w:rsidR="00A776AE" w:rsidRPr="00A776AE" w:rsidRDefault="00A776AE" w:rsidP="00A776AE">
      <w:pPr>
        <w:bidi/>
        <w:rPr>
          <w:rFonts w:cs="David" w:hint="cs"/>
          <w:rtl/>
        </w:rPr>
      </w:pPr>
    </w:p>
    <w:p w14:paraId="55689FC0" w14:textId="77777777" w:rsidR="00A776AE" w:rsidRPr="00A776AE" w:rsidRDefault="00A776AE" w:rsidP="00A776AE">
      <w:pPr>
        <w:bidi/>
        <w:rPr>
          <w:rFonts w:cs="David" w:hint="cs"/>
          <w:rtl/>
        </w:rPr>
      </w:pPr>
      <w:r w:rsidRPr="00A776AE">
        <w:rPr>
          <w:rFonts w:cs="David" w:hint="cs"/>
          <w:rtl/>
        </w:rPr>
        <w:tab/>
        <w:t xml:space="preserve"> דובר על-כך שיום חמישי יהיה יום לציון יום האישה הבינלאומי. האם לכנסת יש אמירה מהותית לגבי סדר-היום? הכיוון של יושב-הראש ושל חלק מחברות הכנסת, שלא מסיעתי, הוא להפוך את זה לעניין טקסי, לחגיגה ולא לדיון רציני במצב הנשים בארץ. הצעתנו היא, להפוך את זה לדיון רציני ולא לחגיגות. נמאס לי מהטקסים בכנסת. יש פה יותר מידי טקסים. </w:t>
      </w:r>
    </w:p>
    <w:p w14:paraId="29C575C6" w14:textId="77777777" w:rsidR="00A776AE" w:rsidRPr="00A776AE" w:rsidRDefault="00A776AE" w:rsidP="00A776AE">
      <w:pPr>
        <w:bidi/>
        <w:rPr>
          <w:rFonts w:cs="David" w:hint="cs"/>
          <w:rtl/>
        </w:rPr>
      </w:pPr>
    </w:p>
    <w:p w14:paraId="1743EB6C"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23AB5472" w14:textId="77777777" w:rsidR="00A776AE" w:rsidRPr="00A776AE" w:rsidRDefault="00A776AE" w:rsidP="00A776AE">
      <w:pPr>
        <w:bidi/>
        <w:rPr>
          <w:rFonts w:cs="David" w:hint="cs"/>
          <w:rtl/>
        </w:rPr>
      </w:pPr>
    </w:p>
    <w:p w14:paraId="7ED35474" w14:textId="77777777" w:rsidR="00A776AE" w:rsidRPr="00A776AE" w:rsidRDefault="00A776AE" w:rsidP="00A776AE">
      <w:pPr>
        <w:bidi/>
        <w:rPr>
          <w:rFonts w:cs="David" w:hint="cs"/>
          <w:rtl/>
        </w:rPr>
      </w:pPr>
      <w:r w:rsidRPr="00A776AE">
        <w:rPr>
          <w:rFonts w:cs="David" w:hint="cs"/>
          <w:rtl/>
        </w:rPr>
        <w:tab/>
        <w:t xml:space="preserve">תודה. בישיבה הקודמת עשיתי דבר יוצא-דופן ושיבחתי את סיעת בל"ד, שבמקום השלישי ברשימתה נבחרה חברת כנסת. אני חוזר על הדברים האלה ומאפשר למזכיר הכנסת להתייחס לדברים כי התכנים נקבעו בישיבה שהתקיימה אצלו. </w:t>
      </w:r>
    </w:p>
    <w:p w14:paraId="0C5BEB71" w14:textId="77777777" w:rsidR="00A776AE" w:rsidRPr="00A776AE" w:rsidRDefault="00A776AE" w:rsidP="00A776AE">
      <w:pPr>
        <w:bidi/>
        <w:rPr>
          <w:rFonts w:cs="David" w:hint="cs"/>
          <w:rtl/>
        </w:rPr>
      </w:pPr>
    </w:p>
    <w:p w14:paraId="3D6406EC" w14:textId="77777777" w:rsidR="00A776AE" w:rsidRPr="00A776AE" w:rsidRDefault="00A776AE" w:rsidP="00A776AE">
      <w:pPr>
        <w:bidi/>
        <w:rPr>
          <w:rFonts w:cs="David" w:hint="cs"/>
          <w:u w:val="single"/>
          <w:rtl/>
        </w:rPr>
      </w:pPr>
      <w:r w:rsidRPr="00A776AE">
        <w:rPr>
          <w:rFonts w:cs="David" w:hint="cs"/>
          <w:u w:val="single"/>
          <w:rtl/>
        </w:rPr>
        <w:t>איל ינון:</w:t>
      </w:r>
    </w:p>
    <w:p w14:paraId="416A6067" w14:textId="77777777" w:rsidR="00A776AE" w:rsidRPr="00A776AE" w:rsidRDefault="00A776AE" w:rsidP="00A776AE">
      <w:pPr>
        <w:bidi/>
        <w:rPr>
          <w:rFonts w:cs="David" w:hint="cs"/>
          <w:rtl/>
        </w:rPr>
      </w:pPr>
    </w:p>
    <w:p w14:paraId="29013300" w14:textId="77777777" w:rsidR="00A776AE" w:rsidRPr="00A776AE" w:rsidRDefault="00A776AE" w:rsidP="00A776AE">
      <w:pPr>
        <w:bidi/>
        <w:ind w:firstLine="567"/>
        <w:rPr>
          <w:rFonts w:cs="David" w:hint="cs"/>
          <w:rtl/>
        </w:rPr>
      </w:pPr>
      <w:r w:rsidRPr="00A776AE">
        <w:rPr>
          <w:rFonts w:cs="David" w:hint="cs"/>
          <w:rtl/>
        </w:rPr>
        <w:t xml:space="preserve">כפי שציינתי, השבוע התקיימה ישיבה עם חברות הכנסת וראשי ארגוני הנשים ושם הועלו רעיונות שונים. גם חברת הכנסת </w:t>
      </w:r>
      <w:proofErr w:type="spellStart"/>
      <w:r w:rsidRPr="00A776AE">
        <w:rPr>
          <w:rFonts w:cs="David" w:hint="cs"/>
          <w:rtl/>
        </w:rPr>
        <w:t>זועבי</w:t>
      </w:r>
      <w:proofErr w:type="spellEnd"/>
      <w:r w:rsidRPr="00A776AE">
        <w:rPr>
          <w:rFonts w:cs="David" w:hint="cs"/>
          <w:rtl/>
        </w:rPr>
        <w:t xml:space="preserve"> השתתפה בישיבה והעלתה את הצעותיה. כפי שאמרתי, העניין טרם גובש ואין עדיין תכנית מסודרת. </w:t>
      </w:r>
    </w:p>
    <w:p w14:paraId="2E0E49D6" w14:textId="77777777" w:rsidR="00A776AE" w:rsidRPr="00A776AE" w:rsidRDefault="00A776AE" w:rsidP="00A776AE">
      <w:pPr>
        <w:bidi/>
        <w:ind w:firstLine="567"/>
        <w:rPr>
          <w:rFonts w:cs="David" w:hint="cs"/>
          <w:rtl/>
        </w:rPr>
      </w:pPr>
    </w:p>
    <w:p w14:paraId="7533717A" w14:textId="77777777" w:rsidR="00A776AE" w:rsidRPr="00A776AE" w:rsidRDefault="00A776AE" w:rsidP="00A776AE">
      <w:pPr>
        <w:bidi/>
        <w:ind w:firstLine="567"/>
        <w:rPr>
          <w:rFonts w:cs="David" w:hint="cs"/>
          <w:rtl/>
        </w:rPr>
      </w:pPr>
      <w:r w:rsidRPr="00A776AE">
        <w:rPr>
          <w:rFonts w:cs="David" w:hint="cs"/>
          <w:rtl/>
        </w:rPr>
        <w:t xml:space="preserve">אני אעביר את ההערה של חבר הכנסת זחאלקה לידיעתו של יושב-ראש הכנסת בפועל. בישיבה לא דובר על משהו טקסי. בישיבה דובר על-כך שידברו פחות על מצוקות הנשים ויעסקו יותר בהעצמה של נשים. אני לא חושב שהדיון הזה רלוונטי לפורום הזה. בכל מקרה, אני אעביר את ההערה שלך ואני אשוב אליך לאחר שהתכנים יגובשו. </w:t>
      </w:r>
    </w:p>
    <w:p w14:paraId="51955440" w14:textId="77777777" w:rsidR="00A776AE" w:rsidRPr="00A776AE" w:rsidRDefault="00A776AE" w:rsidP="00A776AE">
      <w:pPr>
        <w:bidi/>
        <w:rPr>
          <w:rFonts w:cs="David" w:hint="cs"/>
          <w:rtl/>
        </w:rPr>
      </w:pPr>
    </w:p>
    <w:p w14:paraId="68CDE9B3" w14:textId="77777777" w:rsidR="00A776AE" w:rsidRPr="00A776AE" w:rsidRDefault="00A776AE" w:rsidP="00A776AE">
      <w:pPr>
        <w:bidi/>
        <w:rPr>
          <w:rFonts w:cs="David" w:hint="cs"/>
          <w:u w:val="single"/>
          <w:rtl/>
        </w:rPr>
      </w:pPr>
      <w:r w:rsidRPr="00A776AE">
        <w:rPr>
          <w:rFonts w:cs="David" w:hint="cs"/>
          <w:u w:val="single"/>
          <w:rtl/>
        </w:rPr>
        <w:t>אורית נוקד:</w:t>
      </w:r>
    </w:p>
    <w:p w14:paraId="3E8B58AF" w14:textId="77777777" w:rsidR="00A776AE" w:rsidRPr="00A776AE" w:rsidRDefault="00A776AE" w:rsidP="00A776AE">
      <w:pPr>
        <w:bidi/>
        <w:rPr>
          <w:rFonts w:cs="David" w:hint="cs"/>
          <w:u w:val="single"/>
          <w:rtl/>
        </w:rPr>
      </w:pPr>
    </w:p>
    <w:p w14:paraId="02D6178E" w14:textId="77777777" w:rsidR="00A776AE" w:rsidRPr="00A776AE" w:rsidRDefault="00A776AE" w:rsidP="00A776AE">
      <w:pPr>
        <w:bidi/>
        <w:rPr>
          <w:rFonts w:cs="David" w:hint="cs"/>
          <w:rtl/>
        </w:rPr>
      </w:pPr>
      <w:r w:rsidRPr="00A776AE">
        <w:rPr>
          <w:rFonts w:cs="David" w:hint="cs"/>
          <w:rtl/>
        </w:rPr>
        <w:tab/>
        <w:t>דובר על העצמת נשים.</w:t>
      </w:r>
    </w:p>
    <w:p w14:paraId="6A525E3A" w14:textId="77777777" w:rsidR="00A776AE" w:rsidRPr="00A776AE" w:rsidRDefault="00A776AE" w:rsidP="00A776AE">
      <w:pPr>
        <w:bidi/>
        <w:rPr>
          <w:rFonts w:cs="David" w:hint="cs"/>
          <w:rtl/>
        </w:rPr>
      </w:pPr>
    </w:p>
    <w:p w14:paraId="74F5C763" w14:textId="77777777" w:rsidR="00A776AE" w:rsidRPr="00A776AE" w:rsidRDefault="00A776AE" w:rsidP="00A776AE">
      <w:pPr>
        <w:bidi/>
        <w:rPr>
          <w:rFonts w:cs="David" w:hint="cs"/>
          <w:u w:val="single"/>
          <w:rtl/>
        </w:rPr>
      </w:pPr>
      <w:r w:rsidRPr="00A776AE">
        <w:rPr>
          <w:rFonts w:cs="David" w:hint="cs"/>
          <w:u w:val="single"/>
          <w:rtl/>
        </w:rPr>
        <w:t>היו"ר גדעון סער:</w:t>
      </w:r>
    </w:p>
    <w:p w14:paraId="13EF1C86" w14:textId="77777777" w:rsidR="00A776AE" w:rsidRPr="00A776AE" w:rsidRDefault="00A776AE" w:rsidP="00A776AE">
      <w:pPr>
        <w:bidi/>
        <w:rPr>
          <w:rFonts w:cs="David" w:hint="cs"/>
          <w:rtl/>
        </w:rPr>
      </w:pPr>
    </w:p>
    <w:p w14:paraId="57260863" w14:textId="77777777" w:rsidR="00A776AE" w:rsidRPr="00A776AE" w:rsidRDefault="00A776AE" w:rsidP="00A776AE">
      <w:pPr>
        <w:bidi/>
        <w:rPr>
          <w:rFonts w:cs="David" w:hint="cs"/>
          <w:rtl/>
        </w:rPr>
      </w:pPr>
      <w:r w:rsidRPr="00A776AE">
        <w:rPr>
          <w:rFonts w:cs="David" w:hint="cs"/>
          <w:rtl/>
        </w:rPr>
        <w:tab/>
        <w:t>הדבר החמור הוא שאני לא זומנתי לישיבה הזאת.</w:t>
      </w:r>
    </w:p>
    <w:p w14:paraId="691C9148" w14:textId="77777777" w:rsidR="00A776AE" w:rsidRPr="00A776AE" w:rsidRDefault="00A776AE" w:rsidP="00A776AE">
      <w:pPr>
        <w:bidi/>
        <w:rPr>
          <w:rFonts w:cs="David" w:hint="cs"/>
          <w:rtl/>
        </w:rPr>
      </w:pPr>
    </w:p>
    <w:p w14:paraId="07FE76C3" w14:textId="77777777" w:rsidR="00A776AE" w:rsidRPr="00A776AE" w:rsidRDefault="00A776AE" w:rsidP="00A776AE">
      <w:pPr>
        <w:bidi/>
        <w:rPr>
          <w:rFonts w:cs="David" w:hint="cs"/>
          <w:rtl/>
        </w:rPr>
      </w:pPr>
      <w:r w:rsidRPr="00A776AE">
        <w:rPr>
          <w:rFonts w:cs="David" w:hint="cs"/>
          <w:u w:val="single"/>
          <w:rtl/>
        </w:rPr>
        <w:t>ג'מאל זחאלקה:</w:t>
      </w:r>
    </w:p>
    <w:p w14:paraId="481ED721" w14:textId="77777777" w:rsidR="00A776AE" w:rsidRPr="00A776AE" w:rsidRDefault="00A776AE" w:rsidP="00A776AE">
      <w:pPr>
        <w:bidi/>
        <w:rPr>
          <w:rFonts w:cs="David" w:hint="cs"/>
          <w:rtl/>
        </w:rPr>
      </w:pPr>
    </w:p>
    <w:p w14:paraId="622FE0FB" w14:textId="77777777" w:rsidR="00A776AE" w:rsidRPr="00A776AE" w:rsidRDefault="00A776AE" w:rsidP="00A776AE">
      <w:pPr>
        <w:bidi/>
        <w:rPr>
          <w:rFonts w:cs="David" w:hint="cs"/>
          <w:rtl/>
        </w:rPr>
      </w:pPr>
      <w:r w:rsidRPr="00A776AE">
        <w:rPr>
          <w:rFonts w:cs="David" w:hint="cs"/>
          <w:rtl/>
        </w:rPr>
        <w:tab/>
        <w:t xml:space="preserve">דווקא נשים במצוקה זקוקות שהעניין שלהן יידון בכנסת ביום הזה. אני חושב שצריך להביא גם את המצוקות וגם את ההעצמה. אי-אפשר להגיד שביום הזה אנחנו מתעלמים ממצוקתן של נשים.  </w:t>
      </w:r>
    </w:p>
    <w:p w14:paraId="61D6EEC6" w14:textId="77777777" w:rsidR="00A776AE" w:rsidRPr="00A776AE" w:rsidRDefault="00A776AE" w:rsidP="00A776AE">
      <w:pPr>
        <w:bidi/>
        <w:rPr>
          <w:rFonts w:cs="David" w:hint="cs"/>
          <w:rtl/>
        </w:rPr>
      </w:pPr>
    </w:p>
    <w:p w14:paraId="0D9309DC" w14:textId="77777777" w:rsidR="00A776AE" w:rsidRPr="00A776AE" w:rsidRDefault="00A776AE" w:rsidP="00A776AE">
      <w:pPr>
        <w:bidi/>
        <w:rPr>
          <w:rFonts w:cs="David" w:hint="cs"/>
          <w:rtl/>
        </w:rPr>
      </w:pPr>
      <w:r w:rsidRPr="00A776AE">
        <w:rPr>
          <w:rFonts w:cs="David" w:hint="cs"/>
          <w:u w:val="single"/>
          <w:rtl/>
        </w:rPr>
        <w:t>דב חנין:</w:t>
      </w:r>
    </w:p>
    <w:p w14:paraId="5CEDEDEC" w14:textId="77777777" w:rsidR="00A776AE" w:rsidRPr="00A776AE" w:rsidRDefault="00A776AE" w:rsidP="00A776AE">
      <w:pPr>
        <w:bidi/>
        <w:rPr>
          <w:rFonts w:cs="David" w:hint="cs"/>
          <w:rtl/>
        </w:rPr>
      </w:pPr>
    </w:p>
    <w:p w14:paraId="2ECD6EFF" w14:textId="77777777" w:rsidR="00A776AE" w:rsidRPr="00A776AE" w:rsidRDefault="00A776AE" w:rsidP="00A776AE">
      <w:pPr>
        <w:bidi/>
        <w:rPr>
          <w:rFonts w:cs="David" w:hint="cs"/>
          <w:rtl/>
        </w:rPr>
      </w:pPr>
      <w:r w:rsidRPr="00A776AE">
        <w:rPr>
          <w:rFonts w:cs="David" w:hint="cs"/>
          <w:rtl/>
        </w:rPr>
        <w:tab/>
        <w:t xml:space="preserve"> אני רוצה לנצל את ההזדמנות, שבה אנחנו דנים על מתכונת העבודה שלנו בשבוע הבא כדי לנסות לברר איתך ועם מזכיר הכנסת מהו הצפי של עבודת הכנסת בחודש הקרוב? האם כרגע ישנו מועד מיועד להפסקת עבודת הכנסת לצורך יציאה לפגרה? האם יש צפי לדבר הזה? </w:t>
      </w:r>
    </w:p>
    <w:p w14:paraId="1A27F492" w14:textId="77777777" w:rsidR="00A776AE" w:rsidRPr="00A776AE" w:rsidRDefault="00A776AE" w:rsidP="00A776AE">
      <w:pPr>
        <w:bidi/>
        <w:rPr>
          <w:rFonts w:cs="David" w:hint="cs"/>
          <w:rtl/>
        </w:rPr>
      </w:pPr>
    </w:p>
    <w:p w14:paraId="09DE46E8" w14:textId="77777777" w:rsidR="00A776AE" w:rsidRPr="00A776AE" w:rsidRDefault="00A776AE" w:rsidP="00A776AE">
      <w:pPr>
        <w:bidi/>
        <w:rPr>
          <w:rFonts w:cs="David" w:hint="cs"/>
          <w:u w:val="single"/>
          <w:rtl/>
        </w:rPr>
      </w:pPr>
      <w:r w:rsidRPr="00A776AE">
        <w:rPr>
          <w:rFonts w:cs="David" w:hint="cs"/>
          <w:u w:val="single"/>
          <w:rtl/>
        </w:rPr>
        <w:t>אייל ינון:</w:t>
      </w:r>
    </w:p>
    <w:p w14:paraId="2F52D8CC" w14:textId="77777777" w:rsidR="00A776AE" w:rsidRPr="00A776AE" w:rsidRDefault="00A776AE" w:rsidP="00A776AE">
      <w:pPr>
        <w:bidi/>
        <w:rPr>
          <w:rFonts w:cs="David" w:hint="cs"/>
          <w:rtl/>
        </w:rPr>
      </w:pPr>
      <w:r w:rsidRPr="00A776AE">
        <w:rPr>
          <w:rFonts w:cs="David" w:hint="cs"/>
          <w:rtl/>
        </w:rPr>
        <w:tab/>
      </w:r>
    </w:p>
    <w:p w14:paraId="1853CB86" w14:textId="77777777" w:rsidR="00A776AE" w:rsidRPr="00A776AE" w:rsidRDefault="00A776AE" w:rsidP="00A776AE">
      <w:pPr>
        <w:bidi/>
        <w:ind w:firstLine="567"/>
        <w:rPr>
          <w:rFonts w:cs="David" w:hint="cs"/>
          <w:rtl/>
        </w:rPr>
      </w:pPr>
      <w:r w:rsidRPr="00A776AE">
        <w:rPr>
          <w:rFonts w:cs="David" w:hint="cs"/>
          <w:rtl/>
        </w:rPr>
        <w:t xml:space="preserve">לפני מספר ימים הפצנו מכתב של יושב-ראש הכנסת בפועל. אל המכתב צורפה תכנית מסודרת לשלושת השבועות הקרובים. למה שלושה שבועות? להערכת יושב-ראש הכנסת בפועל, זאת התקופה שלדעתו הוא יכהן בתפקיד. לכן יש בפניכם לוח זמנים מסודר ומפורט לשלושת השבועות הקרובים, שגם בו ייתכנו שינויים. </w:t>
      </w:r>
    </w:p>
    <w:p w14:paraId="61B39D1C" w14:textId="77777777" w:rsidR="00A776AE" w:rsidRPr="00A776AE" w:rsidRDefault="00A776AE" w:rsidP="00A776AE">
      <w:pPr>
        <w:bidi/>
        <w:rPr>
          <w:rFonts w:cs="David" w:hint="cs"/>
          <w:rtl/>
        </w:rPr>
      </w:pPr>
    </w:p>
    <w:p w14:paraId="429F1550" w14:textId="77777777" w:rsidR="00A776AE" w:rsidRPr="00A776AE" w:rsidRDefault="00A776AE" w:rsidP="00A776AE">
      <w:pPr>
        <w:bidi/>
        <w:ind w:firstLine="567"/>
        <w:rPr>
          <w:rFonts w:cs="David" w:hint="cs"/>
          <w:rtl/>
        </w:rPr>
      </w:pPr>
      <w:r w:rsidRPr="00A776AE">
        <w:rPr>
          <w:rFonts w:cs="David" w:hint="cs"/>
          <w:rtl/>
        </w:rPr>
        <w:t xml:space="preserve">לגבי היציאה לפגרת הפסח, העניין הזה דורש החלטה של הוועדה המסדרת והוא טרם הובא לפה. על-פי התקנון, מביאים את זה לוועדה המסדרת, שהיא חליפתה של ועדת הכנסת, בהתאם להצעה של יושב-ראש הכנסת. העניין הזה עוד לא גובש, כך שאין עדיין החלטה לגבי פגרת הפסח. </w:t>
      </w:r>
    </w:p>
    <w:p w14:paraId="6C01653E" w14:textId="77777777" w:rsidR="00A776AE" w:rsidRPr="00A776AE" w:rsidRDefault="00A776AE" w:rsidP="00A776AE">
      <w:pPr>
        <w:bidi/>
        <w:rPr>
          <w:rFonts w:cs="David" w:hint="cs"/>
          <w:rtl/>
        </w:rPr>
      </w:pPr>
    </w:p>
    <w:p w14:paraId="0C95EACC" w14:textId="77777777" w:rsidR="00A776AE" w:rsidRPr="00A776AE" w:rsidRDefault="00A776AE" w:rsidP="00A776AE">
      <w:pPr>
        <w:bidi/>
        <w:rPr>
          <w:rFonts w:cs="David" w:hint="cs"/>
          <w:u w:val="single"/>
          <w:rtl/>
        </w:rPr>
      </w:pPr>
      <w:r w:rsidRPr="00A776AE">
        <w:rPr>
          <w:rFonts w:cs="David" w:hint="cs"/>
          <w:u w:val="single"/>
          <w:rtl/>
        </w:rPr>
        <w:t>היו"ר גדעון סער:</w:t>
      </w:r>
    </w:p>
    <w:p w14:paraId="6E5D3D8B" w14:textId="77777777" w:rsidR="00A776AE" w:rsidRPr="00A776AE" w:rsidRDefault="00A776AE" w:rsidP="00A776AE">
      <w:pPr>
        <w:bidi/>
        <w:rPr>
          <w:rFonts w:cs="David" w:hint="cs"/>
          <w:rtl/>
        </w:rPr>
      </w:pPr>
    </w:p>
    <w:p w14:paraId="0A0EE87F" w14:textId="77777777" w:rsidR="00A776AE" w:rsidRPr="00A776AE" w:rsidRDefault="00A776AE" w:rsidP="00A776AE">
      <w:pPr>
        <w:bidi/>
        <w:rPr>
          <w:rFonts w:cs="David" w:hint="cs"/>
          <w:rtl/>
        </w:rPr>
      </w:pPr>
      <w:r w:rsidRPr="00A776AE">
        <w:rPr>
          <w:rFonts w:cs="David" w:hint="cs"/>
          <w:rtl/>
        </w:rPr>
        <w:tab/>
        <w:t xml:space="preserve">חבר הכנסת אחמד טיבי ואחריו חברת הכנסת אורלי לוי. </w:t>
      </w:r>
    </w:p>
    <w:p w14:paraId="78FA124C" w14:textId="77777777" w:rsidR="00A776AE" w:rsidRPr="00A776AE" w:rsidRDefault="00A776AE" w:rsidP="00A776AE">
      <w:pPr>
        <w:bidi/>
        <w:rPr>
          <w:rFonts w:cs="David" w:hint="cs"/>
          <w:rtl/>
        </w:rPr>
      </w:pPr>
    </w:p>
    <w:p w14:paraId="2C9CD65C" w14:textId="77777777" w:rsidR="00A776AE" w:rsidRPr="00A776AE" w:rsidRDefault="00A776AE" w:rsidP="00A776AE">
      <w:pPr>
        <w:bidi/>
        <w:rPr>
          <w:rFonts w:cs="David" w:hint="cs"/>
          <w:rtl/>
        </w:rPr>
      </w:pPr>
      <w:r w:rsidRPr="00A776AE">
        <w:rPr>
          <w:rFonts w:cs="David" w:hint="cs"/>
          <w:u w:val="single"/>
          <w:rtl/>
        </w:rPr>
        <w:t>אחמד טיבי:</w:t>
      </w:r>
    </w:p>
    <w:p w14:paraId="17D85EDE" w14:textId="77777777" w:rsidR="00A776AE" w:rsidRPr="00A776AE" w:rsidRDefault="00A776AE" w:rsidP="00A776AE">
      <w:pPr>
        <w:bidi/>
        <w:rPr>
          <w:rFonts w:cs="David" w:hint="cs"/>
          <w:rtl/>
        </w:rPr>
      </w:pPr>
    </w:p>
    <w:p w14:paraId="62BC1D26" w14:textId="77777777" w:rsidR="00A776AE" w:rsidRPr="00A776AE" w:rsidRDefault="00A776AE" w:rsidP="00A776AE">
      <w:pPr>
        <w:bidi/>
        <w:rPr>
          <w:rFonts w:cs="David" w:hint="cs"/>
          <w:rtl/>
        </w:rPr>
      </w:pPr>
      <w:r w:rsidRPr="00A776AE">
        <w:rPr>
          <w:rFonts w:cs="David" w:hint="cs"/>
          <w:rtl/>
        </w:rPr>
        <w:tab/>
        <w:t xml:space="preserve">אדוני היושב-ראש, אני רוצה לפנות לחבר הכנסת גפני. המוסלמים צמים 30 יום ובכל זאת מתקיימות ישיבות בכנסת רק שבזמן הארוחה המפסקת אין הצבעות. זה מה שמקובל בכנסת. בתענית אסתר הכנסת מקיימת יום עבודה. אין ביום הזה הצבעות שהן שנויות במחלוקת. ביום האישה הבינלאומי אין הצבעות ואין בו דבר ששנוי במחלוקת. </w:t>
      </w:r>
    </w:p>
    <w:p w14:paraId="65B724FA" w14:textId="77777777" w:rsidR="00A776AE" w:rsidRPr="00A776AE" w:rsidRDefault="00A776AE" w:rsidP="00A776AE">
      <w:pPr>
        <w:bidi/>
        <w:rPr>
          <w:rFonts w:cs="David" w:hint="cs"/>
          <w:rtl/>
        </w:rPr>
      </w:pPr>
    </w:p>
    <w:p w14:paraId="3E12736C" w14:textId="77777777" w:rsidR="00A776AE" w:rsidRPr="00A776AE" w:rsidRDefault="00A776AE" w:rsidP="00A776AE">
      <w:pPr>
        <w:bidi/>
        <w:rPr>
          <w:rFonts w:cs="David" w:hint="cs"/>
          <w:u w:val="single"/>
          <w:rtl/>
        </w:rPr>
      </w:pPr>
      <w:r w:rsidRPr="00A776AE">
        <w:rPr>
          <w:rFonts w:cs="David" w:hint="cs"/>
          <w:u w:val="single"/>
          <w:rtl/>
        </w:rPr>
        <w:t>היו"ר גדעון סער:</w:t>
      </w:r>
    </w:p>
    <w:p w14:paraId="64E2BF96" w14:textId="77777777" w:rsidR="00A776AE" w:rsidRPr="00A776AE" w:rsidRDefault="00A776AE" w:rsidP="00A776AE">
      <w:pPr>
        <w:bidi/>
        <w:rPr>
          <w:rFonts w:cs="David" w:hint="cs"/>
          <w:rtl/>
        </w:rPr>
      </w:pPr>
    </w:p>
    <w:p w14:paraId="69DCD706" w14:textId="77777777" w:rsidR="00A776AE" w:rsidRPr="00A776AE" w:rsidRDefault="00A776AE" w:rsidP="00A776AE">
      <w:pPr>
        <w:bidi/>
        <w:rPr>
          <w:rFonts w:cs="David" w:hint="cs"/>
          <w:rtl/>
        </w:rPr>
      </w:pPr>
      <w:r w:rsidRPr="00A776AE">
        <w:rPr>
          <w:rFonts w:cs="David" w:hint="cs"/>
          <w:rtl/>
        </w:rPr>
        <w:tab/>
        <w:t>יום האישה הבינלאומי הוא ביום חמישי ולא ביום שני. ביום שני זה תענית אסתר.</w:t>
      </w:r>
    </w:p>
    <w:p w14:paraId="5831F2D8" w14:textId="77777777" w:rsidR="00A776AE" w:rsidRPr="00A776AE" w:rsidRDefault="00A776AE" w:rsidP="00A776AE">
      <w:pPr>
        <w:bidi/>
        <w:rPr>
          <w:rFonts w:cs="David" w:hint="cs"/>
          <w:rtl/>
        </w:rPr>
      </w:pPr>
    </w:p>
    <w:p w14:paraId="0F3E375E" w14:textId="77777777" w:rsidR="00A776AE" w:rsidRPr="00A776AE" w:rsidRDefault="00A776AE" w:rsidP="00A776AE">
      <w:pPr>
        <w:bidi/>
        <w:rPr>
          <w:rFonts w:cs="David" w:hint="cs"/>
          <w:u w:val="single"/>
          <w:rtl/>
        </w:rPr>
      </w:pPr>
      <w:r w:rsidRPr="00A776AE">
        <w:rPr>
          <w:rFonts w:cs="David" w:hint="cs"/>
          <w:u w:val="single"/>
          <w:rtl/>
        </w:rPr>
        <w:t>אחמד טיבי:</w:t>
      </w:r>
    </w:p>
    <w:p w14:paraId="60DEBE07" w14:textId="77777777" w:rsidR="00A776AE" w:rsidRPr="00A776AE" w:rsidRDefault="00A776AE" w:rsidP="00A776AE">
      <w:pPr>
        <w:bidi/>
        <w:rPr>
          <w:rFonts w:cs="David" w:hint="cs"/>
          <w:rtl/>
        </w:rPr>
      </w:pPr>
    </w:p>
    <w:p w14:paraId="5C2D0B2D" w14:textId="77777777" w:rsidR="00A776AE" w:rsidRPr="00A776AE" w:rsidRDefault="00A776AE" w:rsidP="00A776AE">
      <w:pPr>
        <w:bidi/>
        <w:ind w:firstLine="567"/>
        <w:rPr>
          <w:rFonts w:cs="David" w:hint="cs"/>
          <w:rtl/>
        </w:rPr>
      </w:pPr>
      <w:r w:rsidRPr="00A776AE">
        <w:rPr>
          <w:rFonts w:cs="David" w:hint="cs"/>
          <w:rtl/>
        </w:rPr>
        <w:t xml:space="preserve">אני פונה לחבר הכנסת גפני, במקום לקיים את זה ביום חמישי, לקיים את יום האישה ביום שני, כי אין הצבעה שנויה במחלוקת. </w:t>
      </w:r>
    </w:p>
    <w:p w14:paraId="4712A81F" w14:textId="77777777" w:rsidR="00A776AE" w:rsidRPr="00A776AE" w:rsidRDefault="00A776AE" w:rsidP="00A776AE">
      <w:pPr>
        <w:bidi/>
        <w:rPr>
          <w:rFonts w:cs="David" w:hint="cs"/>
          <w:rtl/>
        </w:rPr>
      </w:pPr>
    </w:p>
    <w:p w14:paraId="31C880E2" w14:textId="77777777" w:rsidR="00A776AE" w:rsidRPr="00A776AE" w:rsidRDefault="00A776AE" w:rsidP="00A776AE">
      <w:pPr>
        <w:bidi/>
        <w:rPr>
          <w:rFonts w:cs="David" w:hint="cs"/>
          <w:rtl/>
        </w:rPr>
      </w:pPr>
      <w:r w:rsidRPr="00A776AE">
        <w:rPr>
          <w:rFonts w:cs="David" w:hint="cs"/>
          <w:u w:val="single"/>
          <w:rtl/>
        </w:rPr>
        <w:t>משה גפני:</w:t>
      </w:r>
    </w:p>
    <w:p w14:paraId="74052CD9" w14:textId="77777777" w:rsidR="00A776AE" w:rsidRPr="00A776AE" w:rsidRDefault="00A776AE" w:rsidP="00A776AE">
      <w:pPr>
        <w:bidi/>
        <w:rPr>
          <w:rFonts w:cs="David" w:hint="cs"/>
          <w:rtl/>
        </w:rPr>
      </w:pPr>
    </w:p>
    <w:p w14:paraId="05967D5E" w14:textId="77777777" w:rsidR="00A776AE" w:rsidRPr="00A776AE" w:rsidRDefault="00A776AE" w:rsidP="00A776AE">
      <w:pPr>
        <w:bidi/>
        <w:rPr>
          <w:rFonts w:cs="David" w:hint="cs"/>
          <w:rtl/>
        </w:rPr>
      </w:pPr>
      <w:r w:rsidRPr="00A776AE">
        <w:rPr>
          <w:rFonts w:cs="David" w:hint="cs"/>
          <w:rtl/>
        </w:rPr>
        <w:tab/>
        <w:t xml:space="preserve">אני בעד. </w:t>
      </w:r>
    </w:p>
    <w:p w14:paraId="79542E6D" w14:textId="77777777" w:rsidR="00A776AE" w:rsidRPr="00A776AE" w:rsidRDefault="00A776AE" w:rsidP="00A776AE">
      <w:pPr>
        <w:bidi/>
        <w:rPr>
          <w:rFonts w:cs="David" w:hint="cs"/>
          <w:rtl/>
        </w:rPr>
      </w:pPr>
    </w:p>
    <w:p w14:paraId="2D85FD0A" w14:textId="77777777" w:rsidR="00A776AE" w:rsidRPr="00A776AE" w:rsidRDefault="00A776AE" w:rsidP="00A776AE">
      <w:pPr>
        <w:bidi/>
        <w:rPr>
          <w:rFonts w:cs="David" w:hint="cs"/>
          <w:u w:val="single"/>
          <w:rtl/>
        </w:rPr>
      </w:pPr>
      <w:r w:rsidRPr="00A776AE">
        <w:rPr>
          <w:rFonts w:cs="David" w:hint="cs"/>
          <w:u w:val="single"/>
          <w:rtl/>
        </w:rPr>
        <w:t>אחמד טיבי:</w:t>
      </w:r>
    </w:p>
    <w:p w14:paraId="084942C6" w14:textId="77777777" w:rsidR="00A776AE" w:rsidRPr="00A776AE" w:rsidRDefault="00A776AE" w:rsidP="00A776AE">
      <w:pPr>
        <w:bidi/>
        <w:rPr>
          <w:rFonts w:cs="David" w:hint="cs"/>
          <w:u w:val="single"/>
          <w:rtl/>
        </w:rPr>
      </w:pPr>
    </w:p>
    <w:p w14:paraId="7D936D1C" w14:textId="77777777" w:rsidR="00A776AE" w:rsidRPr="00A776AE" w:rsidRDefault="00A776AE" w:rsidP="00A776AE">
      <w:pPr>
        <w:bidi/>
        <w:rPr>
          <w:rFonts w:cs="David" w:hint="cs"/>
          <w:rtl/>
        </w:rPr>
      </w:pPr>
      <w:r w:rsidRPr="00A776AE">
        <w:rPr>
          <w:rFonts w:cs="David" w:hint="cs"/>
          <w:rtl/>
        </w:rPr>
        <w:tab/>
        <w:t xml:space="preserve">חבר הכנסת גפני, כל חברי הכנסת פונים אליך, לא רק אני. </w:t>
      </w:r>
    </w:p>
    <w:p w14:paraId="1BCDBA71" w14:textId="77777777" w:rsidR="00A776AE" w:rsidRPr="00A776AE" w:rsidRDefault="00A776AE" w:rsidP="00A776AE">
      <w:pPr>
        <w:bidi/>
        <w:rPr>
          <w:rFonts w:cs="David" w:hint="cs"/>
          <w:rtl/>
        </w:rPr>
      </w:pPr>
    </w:p>
    <w:p w14:paraId="3E7650DA" w14:textId="77777777" w:rsidR="00A776AE" w:rsidRPr="00A776AE" w:rsidRDefault="00A776AE" w:rsidP="00A776AE">
      <w:pPr>
        <w:bidi/>
        <w:rPr>
          <w:rFonts w:cs="David" w:hint="cs"/>
          <w:u w:val="single"/>
          <w:rtl/>
        </w:rPr>
      </w:pPr>
      <w:r w:rsidRPr="00A776AE">
        <w:rPr>
          <w:rFonts w:cs="David" w:hint="cs"/>
          <w:u w:val="single"/>
          <w:rtl/>
        </w:rPr>
        <w:t>משה גפני:</w:t>
      </w:r>
    </w:p>
    <w:p w14:paraId="5C087FD4" w14:textId="77777777" w:rsidR="00A776AE" w:rsidRPr="00A776AE" w:rsidRDefault="00A776AE" w:rsidP="00A776AE">
      <w:pPr>
        <w:bidi/>
        <w:rPr>
          <w:rFonts w:cs="David" w:hint="cs"/>
          <w:u w:val="single"/>
          <w:rtl/>
        </w:rPr>
      </w:pPr>
    </w:p>
    <w:p w14:paraId="4D1CD08A" w14:textId="77777777" w:rsidR="00A776AE" w:rsidRPr="00A776AE" w:rsidRDefault="00A776AE" w:rsidP="00A776AE">
      <w:pPr>
        <w:bidi/>
        <w:rPr>
          <w:rFonts w:cs="David" w:hint="cs"/>
          <w:rtl/>
        </w:rPr>
      </w:pPr>
      <w:r w:rsidRPr="00A776AE">
        <w:rPr>
          <w:rFonts w:cs="David" w:hint="cs"/>
          <w:rtl/>
        </w:rPr>
        <w:tab/>
        <w:t xml:space="preserve">אני מקבל את זה. </w:t>
      </w:r>
    </w:p>
    <w:p w14:paraId="657926E1" w14:textId="77777777" w:rsidR="00A776AE" w:rsidRPr="00A776AE" w:rsidRDefault="00A776AE" w:rsidP="00A776AE">
      <w:pPr>
        <w:bidi/>
        <w:rPr>
          <w:rFonts w:cs="David" w:hint="cs"/>
          <w:u w:val="single"/>
          <w:rtl/>
        </w:rPr>
      </w:pPr>
    </w:p>
    <w:p w14:paraId="73D58364"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611E849E" w14:textId="77777777" w:rsidR="00A776AE" w:rsidRPr="00A776AE" w:rsidRDefault="00A776AE" w:rsidP="00A776AE">
      <w:pPr>
        <w:bidi/>
        <w:rPr>
          <w:rFonts w:cs="David" w:hint="cs"/>
          <w:rtl/>
        </w:rPr>
      </w:pPr>
    </w:p>
    <w:p w14:paraId="6AD293D0" w14:textId="77777777" w:rsidR="00A776AE" w:rsidRPr="00A776AE" w:rsidRDefault="00A776AE" w:rsidP="00A776AE">
      <w:pPr>
        <w:bidi/>
        <w:rPr>
          <w:rFonts w:cs="David" w:hint="cs"/>
          <w:rtl/>
        </w:rPr>
      </w:pPr>
      <w:r w:rsidRPr="00A776AE">
        <w:rPr>
          <w:rFonts w:cs="David" w:hint="cs"/>
          <w:rtl/>
        </w:rPr>
        <w:tab/>
        <w:t xml:space="preserve">יפה שהוא מקבל את זה אבל אני רוצה להעיר. אמרת שאין הצבעות ששנויות במחלוקת. שבוע הבא יהיה שבוע נשי כי הוא נפתח בתענית אסתר ומסתיים ביום האישה הבינלאומי. ביום שני המליאה תצביע על הרכבי הוועדות הזמניות, שזה נושא שאתה עוררת מחלוקת לגביו. </w:t>
      </w:r>
    </w:p>
    <w:p w14:paraId="2B7D7A6A" w14:textId="77777777" w:rsidR="00A776AE" w:rsidRPr="00A776AE" w:rsidRDefault="00A776AE" w:rsidP="00A776AE">
      <w:pPr>
        <w:bidi/>
        <w:rPr>
          <w:rFonts w:cs="David" w:hint="cs"/>
          <w:rtl/>
        </w:rPr>
      </w:pPr>
      <w:r w:rsidRPr="00A776AE">
        <w:rPr>
          <w:rFonts w:cs="David"/>
          <w:rtl/>
        </w:rPr>
        <w:br w:type="page"/>
      </w:r>
    </w:p>
    <w:p w14:paraId="07CE050F" w14:textId="77777777" w:rsidR="00A776AE" w:rsidRPr="00A776AE" w:rsidRDefault="00A776AE" w:rsidP="00A776AE">
      <w:pPr>
        <w:bidi/>
        <w:rPr>
          <w:rFonts w:cs="David" w:hint="cs"/>
          <w:u w:val="single"/>
          <w:rtl/>
        </w:rPr>
      </w:pPr>
      <w:r w:rsidRPr="00A776AE">
        <w:rPr>
          <w:rFonts w:cs="David" w:hint="cs"/>
          <w:u w:val="single"/>
          <w:rtl/>
        </w:rPr>
        <w:t>אחמד טיבי:</w:t>
      </w:r>
    </w:p>
    <w:p w14:paraId="05A4CE0B" w14:textId="77777777" w:rsidR="00A776AE" w:rsidRPr="00A776AE" w:rsidRDefault="00A776AE" w:rsidP="00A776AE">
      <w:pPr>
        <w:bidi/>
        <w:rPr>
          <w:rFonts w:cs="David" w:hint="cs"/>
          <w:u w:val="single"/>
          <w:rtl/>
        </w:rPr>
      </w:pPr>
    </w:p>
    <w:p w14:paraId="1E813B50" w14:textId="77777777" w:rsidR="00A776AE" w:rsidRPr="00A776AE" w:rsidRDefault="00A776AE" w:rsidP="00A776AE">
      <w:pPr>
        <w:bidi/>
        <w:rPr>
          <w:rFonts w:cs="David" w:hint="cs"/>
          <w:rtl/>
        </w:rPr>
      </w:pPr>
      <w:r w:rsidRPr="00A776AE">
        <w:rPr>
          <w:rFonts w:cs="David" w:hint="cs"/>
          <w:rtl/>
        </w:rPr>
        <w:tab/>
        <w:t xml:space="preserve">לא לגבי יום האישה הבינלאומי. </w:t>
      </w:r>
    </w:p>
    <w:p w14:paraId="5ECD3232" w14:textId="77777777" w:rsidR="00A776AE" w:rsidRPr="00A776AE" w:rsidRDefault="00A776AE" w:rsidP="00A776AE">
      <w:pPr>
        <w:bidi/>
        <w:rPr>
          <w:rFonts w:cs="David" w:hint="cs"/>
          <w:rtl/>
        </w:rPr>
      </w:pPr>
    </w:p>
    <w:p w14:paraId="010B829B" w14:textId="77777777" w:rsidR="00A776AE" w:rsidRPr="00A776AE" w:rsidRDefault="00A776AE" w:rsidP="00A776AE">
      <w:pPr>
        <w:bidi/>
        <w:rPr>
          <w:rFonts w:cs="David" w:hint="cs"/>
          <w:u w:val="single"/>
          <w:rtl/>
        </w:rPr>
      </w:pPr>
      <w:r w:rsidRPr="00A776AE">
        <w:rPr>
          <w:rFonts w:cs="David" w:hint="cs"/>
          <w:u w:val="single"/>
          <w:rtl/>
        </w:rPr>
        <w:t>היו"ר גדעון סער:</w:t>
      </w:r>
    </w:p>
    <w:p w14:paraId="319E3100" w14:textId="77777777" w:rsidR="00A776AE" w:rsidRPr="00A776AE" w:rsidRDefault="00A776AE" w:rsidP="00A776AE">
      <w:pPr>
        <w:bidi/>
        <w:rPr>
          <w:rFonts w:cs="David" w:hint="cs"/>
          <w:rtl/>
        </w:rPr>
      </w:pPr>
    </w:p>
    <w:p w14:paraId="1CCAABCA" w14:textId="77777777" w:rsidR="00A776AE" w:rsidRPr="00A776AE" w:rsidRDefault="00A776AE" w:rsidP="00A776AE">
      <w:pPr>
        <w:bidi/>
        <w:rPr>
          <w:rFonts w:cs="David" w:hint="cs"/>
          <w:rtl/>
        </w:rPr>
      </w:pPr>
      <w:r w:rsidRPr="00A776AE">
        <w:rPr>
          <w:rFonts w:cs="David" w:hint="cs"/>
          <w:rtl/>
        </w:rPr>
        <w:tab/>
        <w:t xml:space="preserve">יום האישה הבינלאומי זה ביום חמישי ולא ביום תענית אסתר. </w:t>
      </w:r>
    </w:p>
    <w:p w14:paraId="262D1ABF" w14:textId="77777777" w:rsidR="00A776AE" w:rsidRPr="00A776AE" w:rsidRDefault="00A776AE" w:rsidP="00A776AE">
      <w:pPr>
        <w:bidi/>
        <w:rPr>
          <w:rFonts w:cs="David" w:hint="cs"/>
          <w:rtl/>
        </w:rPr>
      </w:pPr>
    </w:p>
    <w:p w14:paraId="2B67CF9E" w14:textId="77777777" w:rsidR="00A776AE" w:rsidRPr="00A776AE" w:rsidRDefault="00A776AE" w:rsidP="00A776AE">
      <w:pPr>
        <w:bidi/>
        <w:rPr>
          <w:rFonts w:cs="David" w:hint="cs"/>
          <w:u w:val="single"/>
          <w:rtl/>
        </w:rPr>
      </w:pPr>
      <w:r w:rsidRPr="00A776AE">
        <w:rPr>
          <w:rFonts w:cs="David" w:hint="cs"/>
          <w:u w:val="single"/>
          <w:rtl/>
        </w:rPr>
        <w:t>אחמד טיבי:</w:t>
      </w:r>
    </w:p>
    <w:p w14:paraId="4894A166" w14:textId="77777777" w:rsidR="00A776AE" w:rsidRPr="00A776AE" w:rsidRDefault="00A776AE" w:rsidP="00A776AE">
      <w:pPr>
        <w:bidi/>
        <w:rPr>
          <w:rFonts w:cs="David" w:hint="cs"/>
          <w:u w:val="single"/>
          <w:rtl/>
        </w:rPr>
      </w:pPr>
    </w:p>
    <w:p w14:paraId="0900A2B5" w14:textId="77777777" w:rsidR="00A776AE" w:rsidRPr="00A776AE" w:rsidRDefault="00A776AE" w:rsidP="00A776AE">
      <w:pPr>
        <w:bidi/>
        <w:rPr>
          <w:rFonts w:cs="David" w:hint="cs"/>
          <w:rtl/>
        </w:rPr>
      </w:pPr>
      <w:r w:rsidRPr="00A776AE">
        <w:rPr>
          <w:rFonts w:cs="David" w:hint="cs"/>
          <w:rtl/>
        </w:rPr>
        <w:tab/>
        <w:t xml:space="preserve">אז אני מבקש שזה יהיה ביום שני. </w:t>
      </w:r>
    </w:p>
    <w:p w14:paraId="786EB10C" w14:textId="77777777" w:rsidR="00A776AE" w:rsidRPr="00A776AE" w:rsidRDefault="00A776AE" w:rsidP="00A776AE">
      <w:pPr>
        <w:bidi/>
        <w:rPr>
          <w:rFonts w:cs="David" w:hint="cs"/>
          <w:rtl/>
        </w:rPr>
      </w:pPr>
    </w:p>
    <w:p w14:paraId="498B1B82" w14:textId="77777777" w:rsidR="00A776AE" w:rsidRPr="00A776AE" w:rsidRDefault="00A776AE" w:rsidP="00A776AE">
      <w:pPr>
        <w:bidi/>
        <w:rPr>
          <w:rFonts w:cs="David" w:hint="cs"/>
          <w:u w:val="single"/>
          <w:rtl/>
        </w:rPr>
      </w:pPr>
      <w:r w:rsidRPr="00A776AE">
        <w:rPr>
          <w:rFonts w:cs="David" w:hint="cs"/>
          <w:u w:val="single"/>
          <w:rtl/>
        </w:rPr>
        <w:t>היו"ר גדעון סער:</w:t>
      </w:r>
    </w:p>
    <w:p w14:paraId="78AB37B2" w14:textId="77777777" w:rsidR="00A776AE" w:rsidRPr="00A776AE" w:rsidRDefault="00A776AE" w:rsidP="00A776AE">
      <w:pPr>
        <w:bidi/>
        <w:rPr>
          <w:rFonts w:cs="David" w:hint="cs"/>
          <w:rtl/>
        </w:rPr>
      </w:pPr>
    </w:p>
    <w:p w14:paraId="5B848FF6" w14:textId="77777777" w:rsidR="00A776AE" w:rsidRPr="00A776AE" w:rsidRDefault="00A776AE" w:rsidP="00A776AE">
      <w:pPr>
        <w:bidi/>
        <w:rPr>
          <w:rFonts w:cs="David" w:hint="cs"/>
          <w:rtl/>
        </w:rPr>
      </w:pPr>
      <w:r w:rsidRPr="00A776AE">
        <w:rPr>
          <w:rFonts w:cs="David" w:hint="cs"/>
          <w:rtl/>
        </w:rPr>
        <w:tab/>
        <w:t xml:space="preserve">זאת לא ההצעה שהביא יושב-ראש הכנסת. </w:t>
      </w:r>
    </w:p>
    <w:p w14:paraId="0793CA94" w14:textId="77777777" w:rsidR="00A776AE" w:rsidRPr="00A776AE" w:rsidRDefault="00A776AE" w:rsidP="00A776AE">
      <w:pPr>
        <w:bidi/>
        <w:rPr>
          <w:rFonts w:cs="David" w:hint="cs"/>
          <w:rtl/>
        </w:rPr>
      </w:pPr>
    </w:p>
    <w:p w14:paraId="4BCF4D0E" w14:textId="77777777" w:rsidR="00A776AE" w:rsidRPr="00A776AE" w:rsidRDefault="00A776AE" w:rsidP="00A776AE">
      <w:pPr>
        <w:bidi/>
        <w:rPr>
          <w:rFonts w:cs="David" w:hint="cs"/>
          <w:u w:val="single"/>
          <w:rtl/>
        </w:rPr>
      </w:pPr>
      <w:r w:rsidRPr="00A776AE">
        <w:rPr>
          <w:rFonts w:cs="David" w:hint="cs"/>
          <w:u w:val="single"/>
          <w:rtl/>
        </w:rPr>
        <w:t>אחמד טיבי:</w:t>
      </w:r>
    </w:p>
    <w:p w14:paraId="6ACC0240" w14:textId="77777777" w:rsidR="00A776AE" w:rsidRPr="00A776AE" w:rsidRDefault="00A776AE" w:rsidP="00A776AE">
      <w:pPr>
        <w:bidi/>
        <w:rPr>
          <w:rFonts w:cs="David" w:hint="cs"/>
          <w:u w:val="single"/>
          <w:rtl/>
        </w:rPr>
      </w:pPr>
    </w:p>
    <w:p w14:paraId="2F7F4E3B" w14:textId="77777777" w:rsidR="00A776AE" w:rsidRPr="00A776AE" w:rsidRDefault="00A776AE" w:rsidP="00A776AE">
      <w:pPr>
        <w:bidi/>
        <w:rPr>
          <w:rFonts w:cs="David" w:hint="cs"/>
          <w:rtl/>
        </w:rPr>
      </w:pPr>
      <w:r w:rsidRPr="00A776AE">
        <w:rPr>
          <w:rFonts w:cs="David" w:hint="cs"/>
          <w:rtl/>
        </w:rPr>
        <w:tab/>
        <w:t xml:space="preserve">יש רוב של חברי כנסת שרוצים שזה יהיה ביום שני. </w:t>
      </w:r>
    </w:p>
    <w:p w14:paraId="41E90660" w14:textId="77777777" w:rsidR="00A776AE" w:rsidRPr="00A776AE" w:rsidRDefault="00A776AE" w:rsidP="00A776AE">
      <w:pPr>
        <w:bidi/>
        <w:rPr>
          <w:rFonts w:cs="David" w:hint="cs"/>
          <w:rtl/>
        </w:rPr>
      </w:pPr>
    </w:p>
    <w:p w14:paraId="23A65BA8" w14:textId="77777777" w:rsidR="00A776AE" w:rsidRPr="00A776AE" w:rsidRDefault="00A776AE" w:rsidP="00A776AE">
      <w:pPr>
        <w:bidi/>
        <w:rPr>
          <w:rFonts w:cs="David" w:hint="cs"/>
          <w:u w:val="single"/>
          <w:rtl/>
        </w:rPr>
      </w:pPr>
      <w:r w:rsidRPr="00A776AE">
        <w:rPr>
          <w:rFonts w:cs="David" w:hint="cs"/>
          <w:u w:val="single"/>
          <w:rtl/>
        </w:rPr>
        <w:t>איל ינון:</w:t>
      </w:r>
    </w:p>
    <w:p w14:paraId="4016FA26" w14:textId="77777777" w:rsidR="00A776AE" w:rsidRPr="00A776AE" w:rsidRDefault="00A776AE" w:rsidP="00A776AE">
      <w:pPr>
        <w:bidi/>
        <w:rPr>
          <w:rFonts w:cs="David" w:hint="cs"/>
          <w:rtl/>
        </w:rPr>
      </w:pPr>
    </w:p>
    <w:p w14:paraId="4C874D89" w14:textId="77777777" w:rsidR="00A776AE" w:rsidRPr="00A776AE" w:rsidRDefault="00A776AE" w:rsidP="00A776AE">
      <w:pPr>
        <w:bidi/>
        <w:ind w:firstLine="567"/>
        <w:rPr>
          <w:rFonts w:cs="David" w:hint="cs"/>
          <w:rtl/>
        </w:rPr>
      </w:pPr>
      <w:r w:rsidRPr="00A776AE">
        <w:rPr>
          <w:rFonts w:cs="David" w:hint="cs"/>
          <w:rtl/>
        </w:rPr>
        <w:t xml:space="preserve">על מנת שהיום הזה יהיה משמעותי, זה דורש היערכות ואנחנו לא יכולים לעשות את זה מהיום למחר. </w:t>
      </w:r>
    </w:p>
    <w:p w14:paraId="7DB6506A" w14:textId="77777777" w:rsidR="00A776AE" w:rsidRPr="00A776AE" w:rsidRDefault="00A776AE" w:rsidP="00A776AE">
      <w:pPr>
        <w:bidi/>
        <w:rPr>
          <w:rFonts w:cs="David" w:hint="cs"/>
          <w:rtl/>
        </w:rPr>
      </w:pPr>
    </w:p>
    <w:p w14:paraId="5637F5EE" w14:textId="77777777" w:rsidR="00A776AE" w:rsidRPr="00A776AE" w:rsidRDefault="00A776AE" w:rsidP="00A776AE">
      <w:pPr>
        <w:bidi/>
        <w:rPr>
          <w:rFonts w:cs="David" w:hint="cs"/>
          <w:rtl/>
        </w:rPr>
      </w:pPr>
      <w:r w:rsidRPr="00A776AE">
        <w:rPr>
          <w:rFonts w:cs="David" w:hint="cs"/>
          <w:u w:val="single"/>
          <w:rtl/>
        </w:rPr>
        <w:t>אחמד טיבי:</w:t>
      </w:r>
    </w:p>
    <w:p w14:paraId="3BE29C61" w14:textId="77777777" w:rsidR="00A776AE" w:rsidRPr="00A776AE" w:rsidRDefault="00A776AE" w:rsidP="00A776AE">
      <w:pPr>
        <w:bidi/>
        <w:rPr>
          <w:rFonts w:cs="David" w:hint="cs"/>
          <w:rtl/>
        </w:rPr>
      </w:pPr>
    </w:p>
    <w:p w14:paraId="7F9604CF" w14:textId="77777777" w:rsidR="00A776AE" w:rsidRPr="00A776AE" w:rsidRDefault="00A776AE" w:rsidP="00A776AE">
      <w:pPr>
        <w:bidi/>
        <w:rPr>
          <w:rFonts w:cs="David" w:hint="cs"/>
          <w:rtl/>
        </w:rPr>
      </w:pPr>
      <w:r w:rsidRPr="00A776AE">
        <w:rPr>
          <w:rFonts w:cs="David" w:hint="cs"/>
          <w:rtl/>
        </w:rPr>
        <w:tab/>
        <w:t xml:space="preserve">אגב, לגבי ישיבת ההכנה שכינס יושב-ראש הכנסת לקראת יום האישה הבינלאומי. זה היה לפני מספר ימים. ישבתי במזנון ואמרו לי שיש ישיבה שקשורה ליום האישה הבינלאומי. נכנסתי לחדר. אני לא רוצה לומר שחשכו עיניי אבל ראיתי את הרון אל-רשיד ומסביבו 30 נשים. שאלתי למה אין פה גברים? למה אין פה חברי כנסת? הוא אמר: חשבתי והחלטתי להזמין חברות כנסת וארגוני נשים כי זה יום האישה הבינלאומי. </w:t>
      </w:r>
    </w:p>
    <w:p w14:paraId="394375A8" w14:textId="77777777" w:rsidR="00A776AE" w:rsidRPr="00A776AE" w:rsidRDefault="00A776AE" w:rsidP="00A776AE">
      <w:pPr>
        <w:bidi/>
        <w:rPr>
          <w:rFonts w:cs="David" w:hint="cs"/>
          <w:rtl/>
        </w:rPr>
      </w:pPr>
    </w:p>
    <w:p w14:paraId="6C057CA1" w14:textId="77777777" w:rsidR="00A776AE" w:rsidRPr="00A776AE" w:rsidRDefault="00A776AE" w:rsidP="00A776AE">
      <w:pPr>
        <w:bidi/>
        <w:rPr>
          <w:rFonts w:cs="David" w:hint="cs"/>
          <w:rtl/>
        </w:rPr>
      </w:pPr>
      <w:r w:rsidRPr="00A776AE">
        <w:rPr>
          <w:rFonts w:cs="David" w:hint="cs"/>
          <w:rtl/>
        </w:rPr>
        <w:tab/>
        <w:t xml:space="preserve">אני חשבתי שזה נושא פרוגרסיבי. בכל זאת יש פה גברים שמתעניינים במעמד האישה. לכן, בשם רבים מחברי הכנסת, אני מוחה על ההחלטה לזמן רק נשים להכנת יום האישה הבינלאומי. </w:t>
      </w:r>
    </w:p>
    <w:p w14:paraId="298B1B16" w14:textId="77777777" w:rsidR="00A776AE" w:rsidRPr="00A776AE" w:rsidRDefault="00A776AE" w:rsidP="00A776AE">
      <w:pPr>
        <w:bidi/>
        <w:rPr>
          <w:rFonts w:cs="David" w:hint="cs"/>
          <w:rtl/>
        </w:rPr>
      </w:pPr>
    </w:p>
    <w:p w14:paraId="589AD25D" w14:textId="77777777" w:rsidR="00A776AE" w:rsidRPr="00A776AE" w:rsidRDefault="00A776AE" w:rsidP="00A776AE">
      <w:pPr>
        <w:bidi/>
        <w:rPr>
          <w:rFonts w:cs="David" w:hint="cs"/>
          <w:rtl/>
        </w:rPr>
      </w:pPr>
      <w:r w:rsidRPr="00A776AE">
        <w:rPr>
          <w:rFonts w:cs="David" w:hint="cs"/>
          <w:u w:val="single"/>
          <w:rtl/>
        </w:rPr>
        <w:t>אורית נוקד:</w:t>
      </w:r>
    </w:p>
    <w:p w14:paraId="46851C8A" w14:textId="77777777" w:rsidR="00A776AE" w:rsidRPr="00A776AE" w:rsidRDefault="00A776AE" w:rsidP="00A776AE">
      <w:pPr>
        <w:bidi/>
        <w:rPr>
          <w:rFonts w:cs="David" w:hint="cs"/>
          <w:rtl/>
        </w:rPr>
      </w:pPr>
    </w:p>
    <w:p w14:paraId="7BA4C367" w14:textId="77777777" w:rsidR="00A776AE" w:rsidRPr="00A776AE" w:rsidRDefault="00A776AE" w:rsidP="00A776AE">
      <w:pPr>
        <w:bidi/>
        <w:rPr>
          <w:rFonts w:cs="David" w:hint="cs"/>
          <w:rtl/>
        </w:rPr>
      </w:pPr>
      <w:r w:rsidRPr="00A776AE">
        <w:rPr>
          <w:rFonts w:cs="David" w:hint="cs"/>
          <w:rtl/>
        </w:rPr>
        <w:tab/>
        <w:t xml:space="preserve">חבר הכנסת טיבי, אבל לך ולחבריך יש הזדמנות להופיע בישיבת המליאה. </w:t>
      </w:r>
    </w:p>
    <w:p w14:paraId="7AE94E7C" w14:textId="77777777" w:rsidR="00A776AE" w:rsidRPr="00A776AE" w:rsidRDefault="00A776AE" w:rsidP="00A776AE">
      <w:pPr>
        <w:bidi/>
        <w:rPr>
          <w:rFonts w:cs="David" w:hint="cs"/>
          <w:rtl/>
        </w:rPr>
      </w:pPr>
    </w:p>
    <w:p w14:paraId="6374E5DA" w14:textId="77777777" w:rsidR="00A776AE" w:rsidRPr="00A776AE" w:rsidRDefault="00A776AE" w:rsidP="00A776AE">
      <w:pPr>
        <w:bidi/>
        <w:rPr>
          <w:rFonts w:cs="David"/>
          <w:u w:val="single"/>
        </w:rPr>
      </w:pPr>
      <w:r w:rsidRPr="00A776AE">
        <w:rPr>
          <w:rFonts w:cs="David" w:hint="cs"/>
          <w:u w:val="single"/>
          <w:rtl/>
        </w:rPr>
        <w:t>אורלי לוי-אבקסיס:</w:t>
      </w:r>
    </w:p>
    <w:p w14:paraId="16A2D150" w14:textId="77777777" w:rsidR="00A776AE" w:rsidRPr="00A776AE" w:rsidRDefault="00A776AE" w:rsidP="00A776AE">
      <w:pPr>
        <w:bidi/>
        <w:rPr>
          <w:rFonts w:cs="David"/>
        </w:rPr>
      </w:pPr>
    </w:p>
    <w:p w14:paraId="7F4499DD" w14:textId="77777777" w:rsidR="00A776AE" w:rsidRPr="00A776AE" w:rsidRDefault="00A776AE" w:rsidP="00A776AE">
      <w:pPr>
        <w:bidi/>
        <w:ind w:firstLine="567"/>
        <w:rPr>
          <w:rFonts w:cs="David" w:hint="cs"/>
          <w:rtl/>
        </w:rPr>
      </w:pPr>
      <w:r w:rsidRPr="00A776AE">
        <w:rPr>
          <w:rFonts w:cs="David" w:hint="cs"/>
          <w:rtl/>
        </w:rPr>
        <w:t xml:space="preserve">רציתי לעדכן. לא היו מספיק חברי כנסת בישיבה שקבעה את סדר-היום ליום האישה הבינלאומי. גם בעיניי חלק מאיתנו הנשים, נראה היה שאין טעם ביום שהוא רק חגיגי וטקסי ומדבר רק על הישגים. יש מקום להביא ולהעלות לסדר-היום את הפערים שקיימים בחברה, גם בעניין הבדלי השכר בין נשים וגברים במגזר הציבורי וגם את כל נושא האימהות. גם ארגוני הנשים חשבו שמן הראוי להעלות באותו יום את הדברים האלה. נאמר  לנו שבשנים שקדמו כך זה היה נהוג. השנה עושים יום יותר טקסי ומי שירצה להעלות את הנושאים יעשה זאת בפאנלים למיניהם או בנאומים. זה המקום שהוקצב לנו וזה מה שנעשה. אמנם הוחלט על יום טקסי אבל גם אז נעלה את הנושאים החשובים. </w:t>
      </w:r>
    </w:p>
    <w:p w14:paraId="05CFAF25" w14:textId="77777777" w:rsidR="00A776AE" w:rsidRPr="00A776AE" w:rsidRDefault="00A776AE" w:rsidP="00A776AE">
      <w:pPr>
        <w:bidi/>
        <w:ind w:firstLine="567"/>
        <w:rPr>
          <w:rFonts w:cs="David" w:hint="cs"/>
          <w:rtl/>
        </w:rPr>
      </w:pPr>
    </w:p>
    <w:p w14:paraId="0B7EDBA9" w14:textId="77777777" w:rsidR="00A776AE" w:rsidRPr="00A776AE" w:rsidRDefault="00A776AE" w:rsidP="00A776AE">
      <w:pPr>
        <w:bidi/>
        <w:rPr>
          <w:rFonts w:cs="David" w:hint="cs"/>
          <w:u w:val="single"/>
          <w:rtl/>
        </w:rPr>
      </w:pPr>
      <w:r w:rsidRPr="00A776AE">
        <w:rPr>
          <w:rFonts w:cs="David" w:hint="cs"/>
          <w:u w:val="single"/>
          <w:rtl/>
        </w:rPr>
        <w:t>אורית נוקד:</w:t>
      </w:r>
    </w:p>
    <w:p w14:paraId="1CBDA53C" w14:textId="77777777" w:rsidR="00A776AE" w:rsidRPr="00A776AE" w:rsidRDefault="00A776AE" w:rsidP="00A776AE">
      <w:pPr>
        <w:bidi/>
        <w:rPr>
          <w:rFonts w:cs="David" w:hint="cs"/>
          <w:u w:val="single"/>
          <w:rtl/>
        </w:rPr>
      </w:pPr>
    </w:p>
    <w:p w14:paraId="3278A32C" w14:textId="77777777" w:rsidR="00A776AE" w:rsidRPr="00A776AE" w:rsidRDefault="00A776AE" w:rsidP="00A776AE">
      <w:pPr>
        <w:bidi/>
        <w:rPr>
          <w:rFonts w:cs="David" w:hint="cs"/>
          <w:rtl/>
        </w:rPr>
      </w:pPr>
      <w:r w:rsidRPr="00A776AE">
        <w:rPr>
          <w:rFonts w:cs="David" w:hint="cs"/>
          <w:rtl/>
        </w:rPr>
        <w:tab/>
        <w:t xml:space="preserve">העבודה האמיתית תיעשה במהלך עבודת הכנסת. </w:t>
      </w:r>
    </w:p>
    <w:p w14:paraId="5918A78C" w14:textId="77777777" w:rsidR="00A776AE" w:rsidRPr="00A776AE" w:rsidRDefault="00A776AE" w:rsidP="00A776AE">
      <w:pPr>
        <w:bidi/>
        <w:rPr>
          <w:rFonts w:cs="David" w:hint="cs"/>
          <w:rtl/>
        </w:rPr>
      </w:pPr>
      <w:r w:rsidRPr="00A776AE">
        <w:rPr>
          <w:rFonts w:cs="David"/>
          <w:rtl/>
        </w:rPr>
        <w:br w:type="page"/>
      </w:r>
    </w:p>
    <w:p w14:paraId="21E09A86" w14:textId="77777777" w:rsidR="00A776AE" w:rsidRPr="00A776AE" w:rsidRDefault="00A776AE" w:rsidP="00A776AE">
      <w:pPr>
        <w:bidi/>
        <w:rPr>
          <w:rFonts w:cs="David" w:hint="cs"/>
          <w:rtl/>
        </w:rPr>
      </w:pPr>
      <w:r w:rsidRPr="00A776AE">
        <w:rPr>
          <w:rFonts w:cs="David" w:hint="cs"/>
          <w:u w:val="single"/>
          <w:rtl/>
        </w:rPr>
        <w:t>זבולון אורלב:</w:t>
      </w:r>
    </w:p>
    <w:p w14:paraId="4094D967" w14:textId="77777777" w:rsidR="00A776AE" w:rsidRPr="00A776AE" w:rsidRDefault="00A776AE" w:rsidP="00A776AE">
      <w:pPr>
        <w:bidi/>
        <w:rPr>
          <w:rFonts w:cs="David" w:hint="cs"/>
          <w:rtl/>
        </w:rPr>
      </w:pPr>
    </w:p>
    <w:p w14:paraId="29650C47" w14:textId="77777777" w:rsidR="00A776AE" w:rsidRPr="00A776AE" w:rsidRDefault="00A776AE" w:rsidP="00A776AE">
      <w:pPr>
        <w:bidi/>
        <w:rPr>
          <w:rFonts w:cs="David" w:hint="cs"/>
          <w:rtl/>
        </w:rPr>
      </w:pPr>
      <w:r w:rsidRPr="00A776AE">
        <w:rPr>
          <w:rFonts w:cs="David" w:hint="cs"/>
          <w:rtl/>
        </w:rPr>
        <w:tab/>
        <w:t xml:space="preserve">בישיבה הקודמת הוזכרה העובדה שבשבוע הבא העולם מציין את יום המדע הבינלאומי. יחד עם ההכנות החשובות לציון יום האישה הבינלאומי, אני חושב שחלה חובה על יושב-הראש בפועל וגם על הוועדה הזאת, שהכנסת לא תדלג בשום פנים ואופן על יום המדע הבינלאומי אותו אנו מציינים באופן מסורתי. </w:t>
      </w:r>
    </w:p>
    <w:p w14:paraId="2494BAB0" w14:textId="77777777" w:rsidR="00A776AE" w:rsidRPr="00A776AE" w:rsidRDefault="00A776AE" w:rsidP="00A776AE">
      <w:pPr>
        <w:bidi/>
        <w:rPr>
          <w:rFonts w:cs="David" w:hint="cs"/>
          <w:rtl/>
        </w:rPr>
      </w:pPr>
    </w:p>
    <w:p w14:paraId="78CAC2EF" w14:textId="77777777" w:rsidR="00A776AE" w:rsidRPr="00A776AE" w:rsidRDefault="00A776AE" w:rsidP="00A776AE">
      <w:pPr>
        <w:bidi/>
        <w:rPr>
          <w:rFonts w:cs="David" w:hint="cs"/>
          <w:u w:val="single"/>
          <w:rtl/>
        </w:rPr>
      </w:pPr>
      <w:r w:rsidRPr="00A776AE">
        <w:rPr>
          <w:rFonts w:cs="David" w:hint="cs"/>
          <w:u w:val="single"/>
          <w:rtl/>
        </w:rPr>
        <w:t>אייל ינון:</w:t>
      </w:r>
    </w:p>
    <w:p w14:paraId="15A5323A" w14:textId="77777777" w:rsidR="00A776AE" w:rsidRPr="00A776AE" w:rsidRDefault="00A776AE" w:rsidP="00A776AE">
      <w:pPr>
        <w:bidi/>
        <w:rPr>
          <w:rFonts w:cs="David" w:hint="cs"/>
          <w:rtl/>
        </w:rPr>
      </w:pPr>
    </w:p>
    <w:p w14:paraId="7D84A805" w14:textId="77777777" w:rsidR="00A776AE" w:rsidRPr="00A776AE" w:rsidRDefault="00A776AE" w:rsidP="00A776AE">
      <w:pPr>
        <w:bidi/>
        <w:ind w:firstLine="567"/>
        <w:rPr>
          <w:rFonts w:cs="David" w:hint="cs"/>
          <w:rtl/>
        </w:rPr>
      </w:pPr>
      <w:r w:rsidRPr="00A776AE">
        <w:rPr>
          <w:rFonts w:cs="David" w:hint="cs"/>
          <w:rtl/>
        </w:rPr>
        <w:t>בלו"ז המפורט שקיבלתם מופיע יום הלאומי למדע ביום רביעי ה-18.3. כל חברי הכנסת קיבלו לוח-זמנים מפורט.</w:t>
      </w:r>
    </w:p>
    <w:p w14:paraId="652EB68F" w14:textId="77777777" w:rsidR="00A776AE" w:rsidRPr="00A776AE" w:rsidRDefault="00A776AE" w:rsidP="00A776AE">
      <w:pPr>
        <w:bidi/>
        <w:rPr>
          <w:rFonts w:cs="David" w:hint="cs"/>
          <w:rtl/>
        </w:rPr>
      </w:pPr>
    </w:p>
    <w:p w14:paraId="4C1E77C5" w14:textId="77777777" w:rsidR="00A776AE" w:rsidRPr="00A776AE" w:rsidRDefault="00A776AE" w:rsidP="00A776AE">
      <w:pPr>
        <w:bidi/>
        <w:rPr>
          <w:rFonts w:cs="David" w:hint="cs"/>
          <w:u w:val="single"/>
          <w:rtl/>
        </w:rPr>
      </w:pPr>
      <w:r w:rsidRPr="00A776AE">
        <w:rPr>
          <w:rFonts w:cs="David" w:hint="cs"/>
          <w:u w:val="single"/>
          <w:rtl/>
        </w:rPr>
        <w:t>זבולון אורלב:</w:t>
      </w:r>
    </w:p>
    <w:p w14:paraId="47E5A904" w14:textId="77777777" w:rsidR="00A776AE" w:rsidRPr="00A776AE" w:rsidRDefault="00A776AE" w:rsidP="00A776AE">
      <w:pPr>
        <w:bidi/>
        <w:rPr>
          <w:rFonts w:cs="David" w:hint="cs"/>
          <w:u w:val="single"/>
          <w:rtl/>
        </w:rPr>
      </w:pPr>
    </w:p>
    <w:p w14:paraId="5091E03C" w14:textId="77777777" w:rsidR="00A776AE" w:rsidRPr="00A776AE" w:rsidRDefault="00A776AE" w:rsidP="00A776AE">
      <w:pPr>
        <w:bidi/>
        <w:rPr>
          <w:rFonts w:cs="David" w:hint="cs"/>
          <w:rtl/>
        </w:rPr>
      </w:pPr>
      <w:r w:rsidRPr="00A776AE">
        <w:rPr>
          <w:rFonts w:cs="David" w:hint="cs"/>
          <w:rtl/>
        </w:rPr>
        <w:tab/>
        <w:t>מי מתכנן אותו?</w:t>
      </w:r>
    </w:p>
    <w:p w14:paraId="07543937" w14:textId="77777777" w:rsidR="00A776AE" w:rsidRPr="00A776AE" w:rsidRDefault="00A776AE" w:rsidP="00A776AE">
      <w:pPr>
        <w:bidi/>
        <w:rPr>
          <w:rFonts w:cs="David" w:hint="cs"/>
          <w:u w:val="single"/>
          <w:rtl/>
        </w:rPr>
      </w:pPr>
    </w:p>
    <w:p w14:paraId="4523972C" w14:textId="77777777" w:rsidR="00A776AE" w:rsidRPr="00A776AE" w:rsidRDefault="00A776AE" w:rsidP="00A776AE">
      <w:pPr>
        <w:bidi/>
        <w:rPr>
          <w:rFonts w:cs="David" w:hint="cs"/>
          <w:u w:val="single"/>
          <w:rtl/>
        </w:rPr>
      </w:pPr>
      <w:r w:rsidRPr="00A776AE">
        <w:rPr>
          <w:rFonts w:cs="David" w:hint="cs"/>
          <w:u w:val="single"/>
          <w:rtl/>
        </w:rPr>
        <w:t>איל ינון:</w:t>
      </w:r>
    </w:p>
    <w:p w14:paraId="016B4290" w14:textId="77777777" w:rsidR="00A776AE" w:rsidRPr="00A776AE" w:rsidRDefault="00A776AE" w:rsidP="00A776AE">
      <w:pPr>
        <w:bidi/>
        <w:rPr>
          <w:rFonts w:cs="David" w:hint="cs"/>
          <w:u w:val="single"/>
          <w:rtl/>
        </w:rPr>
      </w:pPr>
    </w:p>
    <w:p w14:paraId="0AE53E0C" w14:textId="77777777" w:rsidR="00A776AE" w:rsidRPr="00A776AE" w:rsidRDefault="00A776AE" w:rsidP="00A776AE">
      <w:pPr>
        <w:bidi/>
        <w:rPr>
          <w:rFonts w:cs="David" w:hint="cs"/>
          <w:rtl/>
        </w:rPr>
      </w:pPr>
      <w:r w:rsidRPr="00A776AE">
        <w:rPr>
          <w:rFonts w:cs="David" w:hint="cs"/>
          <w:rtl/>
        </w:rPr>
        <w:tab/>
        <w:t xml:space="preserve">אתמול היתה ישיבה אצל יושב-הראש בפועל עם מנהלת ועדת המדע. שמך הועלה שם ואנחנו נתייעץ גם איתך. </w:t>
      </w:r>
    </w:p>
    <w:p w14:paraId="1789FA86" w14:textId="77777777" w:rsidR="00A776AE" w:rsidRPr="00A776AE" w:rsidRDefault="00A776AE" w:rsidP="00A776AE">
      <w:pPr>
        <w:bidi/>
        <w:rPr>
          <w:rFonts w:cs="David" w:hint="cs"/>
          <w:rtl/>
        </w:rPr>
      </w:pPr>
    </w:p>
    <w:p w14:paraId="235CB372"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365CE68E" w14:textId="77777777" w:rsidR="00A776AE" w:rsidRPr="00A776AE" w:rsidRDefault="00A776AE" w:rsidP="00A776AE">
      <w:pPr>
        <w:bidi/>
        <w:rPr>
          <w:rFonts w:cs="David" w:hint="cs"/>
          <w:rtl/>
        </w:rPr>
      </w:pPr>
    </w:p>
    <w:p w14:paraId="2505B862" w14:textId="77777777" w:rsidR="00A776AE" w:rsidRPr="00A776AE" w:rsidRDefault="00A776AE" w:rsidP="00A776AE">
      <w:pPr>
        <w:bidi/>
        <w:rPr>
          <w:rFonts w:cs="David" w:hint="cs"/>
          <w:rtl/>
        </w:rPr>
      </w:pPr>
      <w:r w:rsidRPr="00A776AE">
        <w:rPr>
          <w:rFonts w:cs="David" w:hint="cs"/>
          <w:rtl/>
        </w:rPr>
        <w:tab/>
        <w:t xml:space="preserve">תודה רבה למזכיר הכנסת. </w:t>
      </w:r>
    </w:p>
    <w:p w14:paraId="677F3ADA" w14:textId="77777777" w:rsidR="00A776AE" w:rsidRPr="00A776AE" w:rsidRDefault="00A776AE" w:rsidP="00A776AE">
      <w:pPr>
        <w:bidi/>
        <w:rPr>
          <w:rFonts w:cs="David" w:hint="cs"/>
          <w:rtl/>
        </w:rPr>
      </w:pPr>
    </w:p>
    <w:p w14:paraId="1701A054" w14:textId="77777777" w:rsidR="00A776AE" w:rsidRPr="00A776AE" w:rsidRDefault="00A776AE" w:rsidP="00A776AE">
      <w:pPr>
        <w:bidi/>
        <w:ind w:firstLine="567"/>
        <w:rPr>
          <w:rFonts w:cs="David" w:hint="cs"/>
          <w:rtl/>
        </w:rPr>
      </w:pPr>
      <w:r w:rsidRPr="00A776AE">
        <w:rPr>
          <w:rFonts w:cs="David" w:hint="cs"/>
          <w:rtl/>
        </w:rPr>
        <w:t>אני מקריא ממכתבו של מזכיר הכנסת מיום 2.3.2009, שעל תוכנו אנחנו מצביעים:</w:t>
      </w:r>
    </w:p>
    <w:p w14:paraId="347075E8" w14:textId="77777777" w:rsidR="00A776AE" w:rsidRPr="00A776AE" w:rsidRDefault="00A776AE" w:rsidP="00A776AE">
      <w:pPr>
        <w:bidi/>
        <w:rPr>
          <w:rFonts w:cs="David" w:hint="cs"/>
          <w:rtl/>
        </w:rPr>
      </w:pPr>
    </w:p>
    <w:p w14:paraId="59681262" w14:textId="77777777" w:rsidR="00A776AE" w:rsidRPr="00A776AE" w:rsidRDefault="00A776AE" w:rsidP="00A776AE">
      <w:pPr>
        <w:bidi/>
        <w:ind w:firstLine="567"/>
        <w:rPr>
          <w:rFonts w:cs="David" w:hint="cs"/>
          <w:rtl/>
        </w:rPr>
      </w:pPr>
      <w:r w:rsidRPr="00A776AE">
        <w:rPr>
          <w:rFonts w:cs="David" w:hint="cs"/>
          <w:rtl/>
        </w:rPr>
        <w:t>"בשל חג הפורים אשר חל בתאריכים 9 עד 11 במרץ, מבקש יושב ראש הכנסת בפועל לקבוע כי בשבוע זה תתכנס מליאת הכנסת במועדים הבאים: ביום שני י"ג באדר, 9.3.2009, הכנסת תתכנס בשעה 11:00; ביום חמישי, ט"ז באדר, 12.3.2009 הכנסת תתכנס בשעה 11:00."</w:t>
      </w:r>
    </w:p>
    <w:p w14:paraId="08960FEC" w14:textId="77777777" w:rsidR="00A776AE" w:rsidRPr="00A776AE" w:rsidRDefault="00A776AE" w:rsidP="00A776AE">
      <w:pPr>
        <w:bidi/>
        <w:ind w:firstLine="567"/>
        <w:rPr>
          <w:rFonts w:cs="David" w:hint="cs"/>
          <w:rtl/>
        </w:rPr>
      </w:pPr>
    </w:p>
    <w:p w14:paraId="7FED8DCC" w14:textId="77777777" w:rsidR="00A776AE" w:rsidRPr="00A776AE" w:rsidRDefault="00A776AE" w:rsidP="00A776AE">
      <w:pPr>
        <w:bidi/>
        <w:ind w:firstLine="567"/>
        <w:rPr>
          <w:rFonts w:cs="David" w:hint="cs"/>
          <w:rtl/>
        </w:rPr>
      </w:pPr>
      <w:r w:rsidRPr="00A776AE">
        <w:rPr>
          <w:rFonts w:cs="David" w:hint="cs"/>
          <w:rtl/>
        </w:rPr>
        <w:t>אני מבקש להצביע על הצעת יושב-ראש הכנסת בפועל. מי בעד? מי נגד?</w:t>
      </w:r>
    </w:p>
    <w:p w14:paraId="5765CCBC" w14:textId="77777777" w:rsidR="00A776AE" w:rsidRPr="00A776AE" w:rsidRDefault="00A776AE" w:rsidP="00A776AE">
      <w:pPr>
        <w:bidi/>
        <w:rPr>
          <w:rFonts w:cs="David" w:hint="cs"/>
          <w:rtl/>
        </w:rPr>
      </w:pPr>
    </w:p>
    <w:p w14:paraId="776C2B6D" w14:textId="77777777" w:rsidR="00A776AE" w:rsidRPr="00A776AE" w:rsidRDefault="00A776AE" w:rsidP="00A776AE">
      <w:pPr>
        <w:bidi/>
        <w:jc w:val="center"/>
        <w:rPr>
          <w:rFonts w:cs="David" w:hint="cs"/>
          <w:b/>
          <w:bCs/>
          <w:rtl/>
        </w:rPr>
      </w:pPr>
      <w:r w:rsidRPr="00A776AE">
        <w:rPr>
          <w:rFonts w:cs="David" w:hint="cs"/>
          <w:b/>
          <w:bCs/>
          <w:rtl/>
        </w:rPr>
        <w:t>הצבעה</w:t>
      </w:r>
    </w:p>
    <w:p w14:paraId="0BCADA5B" w14:textId="77777777" w:rsidR="00A776AE" w:rsidRPr="00A776AE" w:rsidRDefault="00A776AE" w:rsidP="00A776AE">
      <w:pPr>
        <w:bidi/>
        <w:jc w:val="center"/>
        <w:rPr>
          <w:rFonts w:cs="David" w:hint="cs"/>
          <w:b/>
          <w:bCs/>
          <w:rtl/>
        </w:rPr>
      </w:pPr>
    </w:p>
    <w:p w14:paraId="00277BF3" w14:textId="77777777" w:rsidR="00A776AE" w:rsidRPr="00A776AE" w:rsidRDefault="00A776AE" w:rsidP="00A776AE">
      <w:pPr>
        <w:bidi/>
        <w:jc w:val="center"/>
        <w:rPr>
          <w:rFonts w:cs="David" w:hint="cs"/>
          <w:b/>
          <w:bCs/>
          <w:rtl/>
        </w:rPr>
      </w:pPr>
      <w:r w:rsidRPr="00A776AE">
        <w:rPr>
          <w:rFonts w:cs="David" w:hint="cs"/>
          <w:b/>
          <w:bCs/>
          <w:rtl/>
        </w:rPr>
        <w:t>בעד - רוב</w:t>
      </w:r>
    </w:p>
    <w:p w14:paraId="05CAD72C" w14:textId="77777777" w:rsidR="00A776AE" w:rsidRPr="00A776AE" w:rsidRDefault="00A776AE" w:rsidP="00A776AE">
      <w:pPr>
        <w:bidi/>
        <w:jc w:val="center"/>
        <w:rPr>
          <w:rFonts w:cs="David" w:hint="cs"/>
          <w:b/>
          <w:bCs/>
          <w:rtl/>
        </w:rPr>
      </w:pPr>
      <w:r w:rsidRPr="00A776AE">
        <w:rPr>
          <w:rFonts w:cs="David" w:hint="cs"/>
          <w:b/>
          <w:bCs/>
          <w:rtl/>
        </w:rPr>
        <w:t xml:space="preserve">נגד </w:t>
      </w:r>
      <w:r w:rsidRPr="00A776AE">
        <w:rPr>
          <w:rFonts w:cs="David"/>
          <w:b/>
          <w:bCs/>
          <w:rtl/>
        </w:rPr>
        <w:t>–</w:t>
      </w:r>
      <w:r w:rsidRPr="00A776AE">
        <w:rPr>
          <w:rFonts w:cs="David" w:hint="cs"/>
          <w:b/>
          <w:bCs/>
          <w:rtl/>
        </w:rPr>
        <w:t xml:space="preserve"> אין</w:t>
      </w:r>
    </w:p>
    <w:p w14:paraId="51AD67CF" w14:textId="77777777" w:rsidR="00A776AE" w:rsidRPr="00A776AE" w:rsidRDefault="00A776AE" w:rsidP="00A776AE">
      <w:pPr>
        <w:bidi/>
        <w:jc w:val="center"/>
        <w:rPr>
          <w:rFonts w:cs="David" w:hint="cs"/>
          <w:b/>
          <w:bCs/>
          <w:rtl/>
        </w:rPr>
      </w:pPr>
      <w:r w:rsidRPr="00A776AE">
        <w:rPr>
          <w:rFonts w:cs="David" w:hint="cs"/>
          <w:b/>
          <w:bCs/>
          <w:rtl/>
        </w:rPr>
        <w:t xml:space="preserve">נמנעים </w:t>
      </w:r>
      <w:r w:rsidRPr="00A776AE">
        <w:rPr>
          <w:rFonts w:cs="David"/>
          <w:b/>
          <w:bCs/>
          <w:rtl/>
        </w:rPr>
        <w:t>–</w:t>
      </w:r>
      <w:r w:rsidRPr="00A776AE">
        <w:rPr>
          <w:rFonts w:cs="David" w:hint="cs"/>
          <w:b/>
          <w:bCs/>
          <w:rtl/>
        </w:rPr>
        <w:t xml:space="preserve"> 1</w:t>
      </w:r>
    </w:p>
    <w:p w14:paraId="04745A96" w14:textId="77777777" w:rsidR="00A776AE" w:rsidRPr="00A776AE" w:rsidRDefault="00A776AE" w:rsidP="00A776AE">
      <w:pPr>
        <w:bidi/>
        <w:jc w:val="center"/>
        <w:rPr>
          <w:rFonts w:cs="David" w:hint="cs"/>
          <w:rtl/>
        </w:rPr>
      </w:pPr>
      <w:r w:rsidRPr="00A776AE">
        <w:rPr>
          <w:rFonts w:cs="David" w:hint="cs"/>
          <w:b/>
          <w:bCs/>
          <w:rtl/>
        </w:rPr>
        <w:t>הצעת יו"ר הכנסת בדבר ישיבות הכנסת בשבוע שבו חל חג הפורים, נתקבלה.</w:t>
      </w:r>
    </w:p>
    <w:p w14:paraId="7EC3ECC7" w14:textId="77777777" w:rsidR="00A776AE" w:rsidRPr="00A776AE" w:rsidRDefault="00A776AE" w:rsidP="00A776AE">
      <w:pPr>
        <w:bidi/>
        <w:rPr>
          <w:rFonts w:cs="David" w:hint="cs"/>
          <w:rtl/>
        </w:rPr>
      </w:pPr>
    </w:p>
    <w:p w14:paraId="3D5F88A7" w14:textId="77777777" w:rsidR="00A776AE" w:rsidRPr="00A776AE" w:rsidRDefault="00A776AE" w:rsidP="00A776AE">
      <w:pPr>
        <w:bidi/>
        <w:rPr>
          <w:rFonts w:cs="David" w:hint="cs"/>
          <w:u w:val="single"/>
          <w:rtl/>
        </w:rPr>
      </w:pPr>
      <w:r w:rsidRPr="00A776AE">
        <w:rPr>
          <w:rFonts w:cs="David" w:hint="cs"/>
          <w:u w:val="single"/>
          <w:rtl/>
        </w:rPr>
        <w:t>היו"ר גדעון סער:</w:t>
      </w:r>
    </w:p>
    <w:p w14:paraId="150A39F9" w14:textId="77777777" w:rsidR="00A776AE" w:rsidRPr="00A776AE" w:rsidRDefault="00A776AE" w:rsidP="00A776AE">
      <w:pPr>
        <w:bidi/>
        <w:rPr>
          <w:rFonts w:cs="David" w:hint="cs"/>
          <w:rtl/>
        </w:rPr>
      </w:pPr>
    </w:p>
    <w:p w14:paraId="445ECDFD" w14:textId="77777777" w:rsidR="00A776AE" w:rsidRPr="00A776AE" w:rsidRDefault="00A776AE" w:rsidP="00A776AE">
      <w:pPr>
        <w:bidi/>
        <w:rPr>
          <w:rFonts w:cs="David" w:hint="cs"/>
          <w:rtl/>
        </w:rPr>
      </w:pPr>
      <w:r w:rsidRPr="00A776AE">
        <w:rPr>
          <w:rFonts w:cs="David" w:hint="cs"/>
          <w:rtl/>
        </w:rPr>
        <w:tab/>
        <w:t xml:space="preserve">אני קובע שההצעה אושרה. </w:t>
      </w:r>
    </w:p>
    <w:p w14:paraId="04113629" w14:textId="77777777" w:rsidR="00A776AE" w:rsidRPr="00A776AE" w:rsidRDefault="00A776AE" w:rsidP="00A776AE">
      <w:pPr>
        <w:bidi/>
        <w:rPr>
          <w:rFonts w:cs="David" w:hint="cs"/>
          <w:rtl/>
        </w:rPr>
      </w:pPr>
    </w:p>
    <w:p w14:paraId="23576ECE" w14:textId="77777777" w:rsidR="00A776AE" w:rsidRPr="00A776AE" w:rsidRDefault="00A776AE" w:rsidP="00A776AE">
      <w:pPr>
        <w:bidi/>
        <w:rPr>
          <w:rFonts w:cs="David" w:hint="cs"/>
          <w:rtl/>
        </w:rPr>
      </w:pPr>
      <w:r w:rsidRPr="00A776AE">
        <w:rPr>
          <w:rFonts w:cs="David" w:hint="cs"/>
          <w:u w:val="single"/>
          <w:rtl/>
        </w:rPr>
        <w:t>משה גפני:</w:t>
      </w:r>
    </w:p>
    <w:p w14:paraId="6C42993E" w14:textId="77777777" w:rsidR="00A776AE" w:rsidRPr="00A776AE" w:rsidRDefault="00A776AE" w:rsidP="00A776AE">
      <w:pPr>
        <w:bidi/>
        <w:rPr>
          <w:rFonts w:cs="David" w:hint="cs"/>
          <w:rtl/>
        </w:rPr>
      </w:pPr>
    </w:p>
    <w:p w14:paraId="51FDD982" w14:textId="77777777" w:rsidR="00A776AE" w:rsidRPr="00A776AE" w:rsidRDefault="00A776AE" w:rsidP="00A776AE">
      <w:pPr>
        <w:bidi/>
        <w:rPr>
          <w:rFonts w:cs="David" w:hint="cs"/>
          <w:rtl/>
        </w:rPr>
      </w:pPr>
      <w:r w:rsidRPr="00A776AE">
        <w:rPr>
          <w:rFonts w:cs="David" w:hint="cs"/>
          <w:rtl/>
        </w:rPr>
        <w:tab/>
        <w:t xml:space="preserve"> יש שעת סיום לישיבה ביום שני?</w:t>
      </w:r>
    </w:p>
    <w:p w14:paraId="128E1EFB" w14:textId="77777777" w:rsidR="00A776AE" w:rsidRPr="00A776AE" w:rsidRDefault="00A776AE" w:rsidP="00A776AE">
      <w:pPr>
        <w:bidi/>
        <w:rPr>
          <w:rFonts w:cs="David" w:hint="cs"/>
          <w:rtl/>
        </w:rPr>
      </w:pPr>
    </w:p>
    <w:p w14:paraId="714732FC" w14:textId="77777777" w:rsidR="00A776AE" w:rsidRPr="00A776AE" w:rsidRDefault="00A776AE" w:rsidP="00A776AE">
      <w:pPr>
        <w:bidi/>
        <w:rPr>
          <w:rFonts w:cs="David" w:hint="cs"/>
          <w:u w:val="single"/>
          <w:rtl/>
        </w:rPr>
      </w:pPr>
      <w:r w:rsidRPr="00A776AE">
        <w:rPr>
          <w:rFonts w:cs="David" w:hint="cs"/>
          <w:u w:val="single"/>
          <w:rtl/>
        </w:rPr>
        <w:t>איל ינון:</w:t>
      </w:r>
    </w:p>
    <w:p w14:paraId="537BE967" w14:textId="77777777" w:rsidR="00A776AE" w:rsidRPr="00A776AE" w:rsidRDefault="00A776AE" w:rsidP="00A776AE">
      <w:pPr>
        <w:bidi/>
        <w:rPr>
          <w:rFonts w:cs="David" w:hint="cs"/>
          <w:rtl/>
        </w:rPr>
      </w:pPr>
    </w:p>
    <w:p w14:paraId="53B5F7FF" w14:textId="77777777" w:rsidR="00A776AE" w:rsidRPr="00A776AE" w:rsidRDefault="00A776AE" w:rsidP="00A776AE">
      <w:pPr>
        <w:bidi/>
        <w:ind w:firstLine="567"/>
        <w:rPr>
          <w:rFonts w:cs="David"/>
          <w:rtl/>
        </w:rPr>
      </w:pPr>
      <w:r w:rsidRPr="00A776AE">
        <w:rPr>
          <w:rFonts w:cs="David" w:hint="cs"/>
          <w:rtl/>
        </w:rPr>
        <w:t xml:space="preserve">לא, אבל יש התחייבות שזה יהיה קצר. </w:t>
      </w:r>
    </w:p>
    <w:p w14:paraId="06F7DAD7" w14:textId="77777777" w:rsidR="00A776AE" w:rsidRPr="00A776AE" w:rsidRDefault="00A776AE" w:rsidP="00A776AE">
      <w:pPr>
        <w:bidi/>
        <w:rPr>
          <w:rFonts w:cs="David" w:hint="cs"/>
          <w:rtl/>
        </w:rPr>
      </w:pPr>
    </w:p>
    <w:p w14:paraId="6D931E7A" w14:textId="77777777" w:rsidR="00A776AE" w:rsidRPr="00A776AE" w:rsidRDefault="00A776AE" w:rsidP="00A776AE">
      <w:pPr>
        <w:bidi/>
        <w:rPr>
          <w:rFonts w:cs="David" w:hint="cs"/>
          <w:u w:val="single"/>
          <w:rtl/>
        </w:rPr>
      </w:pPr>
      <w:r w:rsidRPr="00A776AE">
        <w:rPr>
          <w:rFonts w:cs="David" w:hint="cs"/>
          <w:u w:val="single"/>
          <w:rtl/>
        </w:rPr>
        <w:t>היו"ר גדעון סער:</w:t>
      </w:r>
    </w:p>
    <w:p w14:paraId="40052D40" w14:textId="77777777" w:rsidR="00A776AE" w:rsidRPr="00A776AE" w:rsidRDefault="00A776AE" w:rsidP="00A776AE">
      <w:pPr>
        <w:bidi/>
        <w:rPr>
          <w:rFonts w:cs="David" w:hint="cs"/>
          <w:rtl/>
        </w:rPr>
      </w:pPr>
    </w:p>
    <w:p w14:paraId="21A5BEB4" w14:textId="77777777" w:rsidR="00A776AE" w:rsidRPr="00A776AE" w:rsidRDefault="00A776AE" w:rsidP="00A776AE">
      <w:pPr>
        <w:bidi/>
        <w:rPr>
          <w:rFonts w:cs="David" w:hint="cs"/>
          <w:rtl/>
        </w:rPr>
      </w:pPr>
      <w:r w:rsidRPr="00A776AE">
        <w:rPr>
          <w:rFonts w:cs="David" w:hint="cs"/>
          <w:rtl/>
        </w:rPr>
        <w:tab/>
        <w:t xml:space="preserve">אגב, אדוני שר הרווחה והשירותים החברתיים. היועצת המשפטית ביקשה ממני להעיר שאם התכוונת לתקנות שדובר עליהן, באישור ועדת העבודה לפי חוק, זה לא דבר אפשרי להביא לוועדת הכספים, כי כאן מדובר בהוראת חוק מפורשת. </w:t>
      </w:r>
      <w:r w:rsidRPr="00A776AE">
        <w:rPr>
          <w:rFonts w:cs="David"/>
          <w:rtl/>
        </w:rPr>
        <w:br w:type="page"/>
      </w:r>
      <w:r w:rsidRPr="00A776AE">
        <w:rPr>
          <w:rFonts w:cs="David" w:hint="cs"/>
          <w:u w:val="single"/>
          <w:rtl/>
        </w:rPr>
        <w:t>יצחק הרצוג:</w:t>
      </w:r>
    </w:p>
    <w:p w14:paraId="6E91B9AF" w14:textId="77777777" w:rsidR="00A776AE" w:rsidRPr="00A776AE" w:rsidRDefault="00A776AE" w:rsidP="00A776AE">
      <w:pPr>
        <w:bidi/>
        <w:rPr>
          <w:rFonts w:cs="David" w:hint="cs"/>
          <w:rtl/>
        </w:rPr>
      </w:pPr>
    </w:p>
    <w:p w14:paraId="678D548D" w14:textId="77777777" w:rsidR="00A776AE" w:rsidRPr="00A776AE" w:rsidRDefault="00A776AE" w:rsidP="00A776AE">
      <w:pPr>
        <w:bidi/>
        <w:rPr>
          <w:rFonts w:cs="David" w:hint="cs"/>
          <w:rtl/>
        </w:rPr>
      </w:pPr>
      <w:r w:rsidRPr="00A776AE">
        <w:rPr>
          <w:rFonts w:cs="David" w:hint="cs"/>
          <w:rtl/>
        </w:rPr>
        <w:tab/>
        <w:t xml:space="preserve"> דיברנו על הסכמים בנושא המובטלים, מתוקף סעיף 9. </w:t>
      </w:r>
    </w:p>
    <w:p w14:paraId="33F1874E" w14:textId="77777777" w:rsidR="00A776AE" w:rsidRPr="00A776AE" w:rsidRDefault="00A776AE" w:rsidP="00A776AE">
      <w:pPr>
        <w:bidi/>
        <w:rPr>
          <w:rFonts w:cs="David" w:hint="cs"/>
          <w:rtl/>
        </w:rPr>
      </w:pPr>
    </w:p>
    <w:p w14:paraId="53E08C42"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6871A068" w14:textId="77777777" w:rsidR="00A776AE" w:rsidRPr="00A776AE" w:rsidRDefault="00A776AE" w:rsidP="00A776AE">
      <w:pPr>
        <w:bidi/>
        <w:rPr>
          <w:rFonts w:cs="David" w:hint="cs"/>
          <w:rtl/>
        </w:rPr>
      </w:pPr>
    </w:p>
    <w:p w14:paraId="6A23AD37" w14:textId="77777777" w:rsidR="00A776AE" w:rsidRPr="00A776AE" w:rsidRDefault="00A776AE" w:rsidP="00A776AE">
      <w:pPr>
        <w:bidi/>
        <w:rPr>
          <w:rFonts w:cs="David" w:hint="cs"/>
          <w:rtl/>
        </w:rPr>
      </w:pPr>
      <w:r w:rsidRPr="00A776AE">
        <w:rPr>
          <w:rFonts w:cs="David" w:hint="cs"/>
          <w:rtl/>
        </w:rPr>
        <w:tab/>
        <w:t xml:space="preserve"> אני אישרתי שזה יהיה בוועדת הכספים. </w:t>
      </w:r>
    </w:p>
    <w:p w14:paraId="75B90559" w14:textId="77777777" w:rsidR="00A776AE" w:rsidRPr="00A776AE" w:rsidRDefault="00A776AE" w:rsidP="00A776AE">
      <w:pPr>
        <w:bidi/>
        <w:rPr>
          <w:rFonts w:cs="David" w:hint="cs"/>
          <w:rtl/>
        </w:rPr>
      </w:pPr>
    </w:p>
    <w:p w14:paraId="560F1686" w14:textId="77777777" w:rsidR="00A776AE" w:rsidRPr="00A776AE" w:rsidRDefault="00A776AE" w:rsidP="00A776AE">
      <w:pPr>
        <w:bidi/>
        <w:rPr>
          <w:rFonts w:cs="David" w:hint="cs"/>
          <w:rtl/>
        </w:rPr>
      </w:pPr>
      <w:r w:rsidRPr="00A776AE">
        <w:rPr>
          <w:rFonts w:cs="David" w:hint="cs"/>
          <w:u w:val="single"/>
          <w:rtl/>
        </w:rPr>
        <w:t>יצחק הרצוג:</w:t>
      </w:r>
    </w:p>
    <w:p w14:paraId="1BE001CD" w14:textId="77777777" w:rsidR="00A776AE" w:rsidRPr="00A776AE" w:rsidRDefault="00A776AE" w:rsidP="00A776AE">
      <w:pPr>
        <w:bidi/>
        <w:rPr>
          <w:rFonts w:cs="David" w:hint="cs"/>
          <w:rtl/>
        </w:rPr>
      </w:pPr>
    </w:p>
    <w:p w14:paraId="7BB1D742" w14:textId="77777777" w:rsidR="00A776AE" w:rsidRPr="00A776AE" w:rsidRDefault="00A776AE" w:rsidP="00A776AE">
      <w:pPr>
        <w:bidi/>
        <w:rPr>
          <w:rFonts w:cs="David" w:hint="cs"/>
          <w:rtl/>
        </w:rPr>
      </w:pPr>
      <w:r w:rsidRPr="00A776AE">
        <w:rPr>
          <w:rFonts w:cs="David" w:hint="cs"/>
          <w:rtl/>
        </w:rPr>
        <w:tab/>
        <w:t>אני יודע ואני חושב שצריך לבחון את זה שוב. אני לא מדבר על תקנות אלא רק על הסכמים.</w:t>
      </w:r>
    </w:p>
    <w:p w14:paraId="709BEB3F" w14:textId="77777777" w:rsidR="00A776AE" w:rsidRPr="00A776AE" w:rsidRDefault="00A776AE" w:rsidP="00A776AE">
      <w:pPr>
        <w:bidi/>
        <w:rPr>
          <w:rFonts w:cs="David" w:hint="cs"/>
          <w:rtl/>
        </w:rPr>
      </w:pPr>
    </w:p>
    <w:p w14:paraId="289CBBDC"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1FDFB706" w14:textId="77777777" w:rsidR="00A776AE" w:rsidRPr="00A776AE" w:rsidRDefault="00A776AE" w:rsidP="00A776AE">
      <w:pPr>
        <w:bidi/>
        <w:rPr>
          <w:rFonts w:cs="David" w:hint="cs"/>
          <w:rtl/>
        </w:rPr>
      </w:pPr>
    </w:p>
    <w:p w14:paraId="647D1B52" w14:textId="77777777" w:rsidR="00A776AE" w:rsidRPr="00A776AE" w:rsidRDefault="00A776AE" w:rsidP="00A776AE">
      <w:pPr>
        <w:bidi/>
        <w:rPr>
          <w:rFonts w:cs="David"/>
          <w:rtl/>
        </w:rPr>
      </w:pPr>
      <w:r w:rsidRPr="00A776AE">
        <w:rPr>
          <w:rFonts w:cs="David" w:hint="cs"/>
          <w:rtl/>
        </w:rPr>
        <w:tab/>
        <w:t xml:space="preserve">אנא, תבדוק את זה מול היועצת המשפטית. </w:t>
      </w:r>
    </w:p>
    <w:p w14:paraId="2E8E1732" w14:textId="77777777" w:rsidR="00A776AE" w:rsidRPr="00A776AE" w:rsidRDefault="00A776AE" w:rsidP="00A776AE">
      <w:pPr>
        <w:bidi/>
        <w:jc w:val="center"/>
        <w:rPr>
          <w:rFonts w:cs="David" w:hint="cs"/>
          <w:b/>
          <w:bCs/>
          <w:u w:val="single"/>
          <w:rtl/>
        </w:rPr>
      </w:pPr>
      <w:r w:rsidRPr="00A776AE">
        <w:rPr>
          <w:rFonts w:cs="David"/>
          <w:rtl/>
        </w:rPr>
        <w:br w:type="page"/>
      </w:r>
      <w:r w:rsidRPr="00A776AE">
        <w:rPr>
          <w:rFonts w:cs="David" w:hint="cs"/>
          <w:b/>
          <w:bCs/>
          <w:u w:val="single"/>
          <w:rtl/>
        </w:rPr>
        <w:t>ד.</w:t>
      </w:r>
      <w:r w:rsidRPr="00A776AE">
        <w:rPr>
          <w:rFonts w:cs="David" w:hint="cs"/>
          <w:b/>
          <w:bCs/>
          <w:u w:val="single"/>
          <w:rtl/>
        </w:rPr>
        <w:tab/>
        <w:t>ועדה לסידור חדרים</w:t>
      </w:r>
    </w:p>
    <w:p w14:paraId="1C1C9D0D" w14:textId="77777777" w:rsidR="00A776AE" w:rsidRPr="00A776AE" w:rsidRDefault="00A776AE" w:rsidP="00A776AE">
      <w:pPr>
        <w:bidi/>
        <w:rPr>
          <w:rFonts w:cs="David" w:hint="cs"/>
          <w:rtl/>
        </w:rPr>
      </w:pPr>
    </w:p>
    <w:p w14:paraId="10C1C4EE" w14:textId="77777777" w:rsidR="00A776AE" w:rsidRPr="00A776AE" w:rsidRDefault="00A776AE" w:rsidP="00A776AE">
      <w:pPr>
        <w:bidi/>
        <w:rPr>
          <w:rFonts w:cs="David" w:hint="cs"/>
          <w:u w:val="single"/>
          <w:rtl/>
        </w:rPr>
      </w:pPr>
      <w:r w:rsidRPr="00A776AE">
        <w:rPr>
          <w:rFonts w:cs="David" w:hint="cs"/>
          <w:u w:val="single"/>
          <w:rtl/>
        </w:rPr>
        <w:t>היו"ר גדעון סער:</w:t>
      </w:r>
    </w:p>
    <w:p w14:paraId="74ACA3B1" w14:textId="77777777" w:rsidR="00A776AE" w:rsidRPr="00A776AE" w:rsidRDefault="00A776AE" w:rsidP="00A776AE">
      <w:pPr>
        <w:bidi/>
        <w:rPr>
          <w:rFonts w:cs="David" w:hint="cs"/>
          <w:rtl/>
        </w:rPr>
      </w:pPr>
    </w:p>
    <w:p w14:paraId="1E10B736" w14:textId="77777777" w:rsidR="00A776AE" w:rsidRPr="00A776AE" w:rsidRDefault="00A776AE" w:rsidP="00A776AE">
      <w:pPr>
        <w:bidi/>
        <w:rPr>
          <w:rFonts w:cs="David" w:hint="cs"/>
          <w:rtl/>
        </w:rPr>
      </w:pPr>
      <w:r w:rsidRPr="00A776AE">
        <w:rPr>
          <w:rFonts w:cs="David" w:hint="cs"/>
          <w:rtl/>
        </w:rPr>
        <w:tab/>
        <w:t xml:space="preserve">בעבר היתה ועדת משנה שנקראה "ועדת חדרים". </w:t>
      </w:r>
    </w:p>
    <w:p w14:paraId="02515A7A" w14:textId="77777777" w:rsidR="00A776AE" w:rsidRPr="00A776AE" w:rsidRDefault="00A776AE" w:rsidP="00A776AE">
      <w:pPr>
        <w:bidi/>
        <w:rPr>
          <w:rFonts w:cs="David" w:hint="cs"/>
          <w:rtl/>
        </w:rPr>
      </w:pPr>
    </w:p>
    <w:p w14:paraId="0608B538" w14:textId="77777777" w:rsidR="00A776AE" w:rsidRPr="00A776AE" w:rsidRDefault="00A776AE" w:rsidP="00A776AE">
      <w:pPr>
        <w:bidi/>
        <w:rPr>
          <w:rFonts w:cs="David" w:hint="cs"/>
          <w:rtl/>
        </w:rPr>
      </w:pPr>
    </w:p>
    <w:p w14:paraId="171CCFFC" w14:textId="77777777" w:rsidR="00A776AE" w:rsidRPr="00A776AE" w:rsidRDefault="00A776AE" w:rsidP="00A776AE">
      <w:pPr>
        <w:bidi/>
        <w:rPr>
          <w:rFonts w:cs="David" w:hint="cs"/>
          <w:rtl/>
        </w:rPr>
      </w:pPr>
      <w:r w:rsidRPr="00A776AE">
        <w:rPr>
          <w:rFonts w:cs="David" w:hint="cs"/>
          <w:u w:val="single"/>
          <w:rtl/>
        </w:rPr>
        <w:t>אופיר פינס-פז:</w:t>
      </w:r>
    </w:p>
    <w:p w14:paraId="4763A837" w14:textId="77777777" w:rsidR="00A776AE" w:rsidRPr="00A776AE" w:rsidRDefault="00A776AE" w:rsidP="00A776AE">
      <w:pPr>
        <w:bidi/>
        <w:rPr>
          <w:rFonts w:cs="David" w:hint="cs"/>
          <w:rtl/>
        </w:rPr>
      </w:pPr>
    </w:p>
    <w:p w14:paraId="553920FB" w14:textId="77777777" w:rsidR="00A776AE" w:rsidRPr="00A776AE" w:rsidRDefault="00A776AE" w:rsidP="00A776AE">
      <w:pPr>
        <w:bidi/>
        <w:rPr>
          <w:rFonts w:cs="David" w:hint="cs"/>
          <w:rtl/>
        </w:rPr>
      </w:pPr>
      <w:r w:rsidRPr="00A776AE">
        <w:rPr>
          <w:rFonts w:cs="David" w:hint="cs"/>
          <w:rtl/>
        </w:rPr>
        <w:tab/>
        <w:t>גדעון, סליחה. אמרת מה עולה היום מבחינת חקיקה ממשלתית?</w:t>
      </w:r>
    </w:p>
    <w:p w14:paraId="0BB31AFF" w14:textId="77777777" w:rsidR="00A776AE" w:rsidRPr="00A776AE" w:rsidRDefault="00A776AE" w:rsidP="00A776AE">
      <w:pPr>
        <w:bidi/>
        <w:rPr>
          <w:rFonts w:cs="David" w:hint="cs"/>
          <w:rtl/>
        </w:rPr>
      </w:pPr>
    </w:p>
    <w:p w14:paraId="711F6BFF" w14:textId="77777777" w:rsidR="00A776AE" w:rsidRPr="00A776AE" w:rsidRDefault="00A776AE" w:rsidP="00A776AE">
      <w:pPr>
        <w:bidi/>
        <w:rPr>
          <w:rFonts w:cs="David" w:hint="cs"/>
          <w:u w:val="single"/>
          <w:rtl/>
        </w:rPr>
      </w:pPr>
      <w:r w:rsidRPr="00A776AE">
        <w:rPr>
          <w:rFonts w:cs="David" w:hint="cs"/>
          <w:u w:val="single"/>
          <w:rtl/>
        </w:rPr>
        <w:t>איל ינון:</w:t>
      </w:r>
    </w:p>
    <w:p w14:paraId="5D7EFACA" w14:textId="77777777" w:rsidR="00A776AE" w:rsidRPr="00A776AE" w:rsidRDefault="00A776AE" w:rsidP="00A776AE">
      <w:pPr>
        <w:bidi/>
        <w:rPr>
          <w:rFonts w:cs="David" w:hint="cs"/>
          <w:u w:val="single"/>
          <w:rtl/>
        </w:rPr>
      </w:pPr>
    </w:p>
    <w:p w14:paraId="6B67F99D" w14:textId="77777777" w:rsidR="00A776AE" w:rsidRPr="00A776AE" w:rsidRDefault="00A776AE" w:rsidP="00A776AE">
      <w:pPr>
        <w:bidi/>
        <w:rPr>
          <w:rFonts w:cs="David" w:hint="cs"/>
          <w:rtl/>
        </w:rPr>
      </w:pPr>
      <w:r w:rsidRPr="00A776AE">
        <w:rPr>
          <w:rFonts w:cs="David" w:hint="cs"/>
          <w:rtl/>
        </w:rPr>
        <w:tab/>
        <w:t xml:space="preserve">לא תהיה היום במליאה חקיקה ממשלתית. </w:t>
      </w:r>
    </w:p>
    <w:p w14:paraId="0EDFDAE6" w14:textId="77777777" w:rsidR="00A776AE" w:rsidRPr="00A776AE" w:rsidRDefault="00A776AE" w:rsidP="00A776AE">
      <w:pPr>
        <w:bidi/>
        <w:rPr>
          <w:rFonts w:cs="David" w:hint="cs"/>
          <w:b/>
          <w:bCs/>
          <w:rtl/>
        </w:rPr>
      </w:pPr>
      <w:r w:rsidRPr="00A776AE">
        <w:rPr>
          <w:rFonts w:cs="David" w:hint="cs"/>
          <w:rtl/>
        </w:rPr>
        <w:tab/>
      </w:r>
    </w:p>
    <w:p w14:paraId="3CDD5B88"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130D502B" w14:textId="77777777" w:rsidR="00A776AE" w:rsidRPr="00A776AE" w:rsidRDefault="00A776AE" w:rsidP="00A776AE">
      <w:pPr>
        <w:bidi/>
        <w:rPr>
          <w:rFonts w:cs="David" w:hint="cs"/>
          <w:rtl/>
        </w:rPr>
      </w:pPr>
    </w:p>
    <w:p w14:paraId="00C93A59" w14:textId="77777777" w:rsidR="00A776AE" w:rsidRPr="00A776AE" w:rsidRDefault="00A776AE" w:rsidP="00A776AE">
      <w:pPr>
        <w:bidi/>
        <w:rPr>
          <w:rFonts w:cs="David" w:hint="cs"/>
          <w:rtl/>
        </w:rPr>
      </w:pPr>
      <w:r w:rsidRPr="00A776AE">
        <w:rPr>
          <w:rFonts w:cs="David" w:hint="cs"/>
          <w:rtl/>
        </w:rPr>
        <w:tab/>
        <w:t xml:space="preserve">בישיבה הקודמת הודעתי שאם יש חקיקה ממשלתית לא קונטרוברסלית - - - </w:t>
      </w:r>
    </w:p>
    <w:p w14:paraId="42D008B4" w14:textId="77777777" w:rsidR="00A776AE" w:rsidRPr="00A776AE" w:rsidRDefault="00A776AE" w:rsidP="00A776AE">
      <w:pPr>
        <w:bidi/>
        <w:rPr>
          <w:rFonts w:cs="David" w:hint="cs"/>
          <w:b/>
          <w:bCs/>
          <w:rtl/>
        </w:rPr>
      </w:pPr>
    </w:p>
    <w:p w14:paraId="41EAA6DA" w14:textId="77777777" w:rsidR="00A776AE" w:rsidRPr="00A776AE" w:rsidRDefault="00A776AE" w:rsidP="00A776AE">
      <w:pPr>
        <w:bidi/>
        <w:rPr>
          <w:rFonts w:cs="David" w:hint="cs"/>
          <w:u w:val="single"/>
          <w:rtl/>
        </w:rPr>
      </w:pPr>
      <w:r w:rsidRPr="00A776AE">
        <w:rPr>
          <w:rFonts w:cs="David" w:hint="cs"/>
          <w:u w:val="single"/>
          <w:rtl/>
        </w:rPr>
        <w:t>איל ינון:</w:t>
      </w:r>
    </w:p>
    <w:p w14:paraId="620FC6BF" w14:textId="77777777" w:rsidR="00A776AE" w:rsidRPr="00A776AE" w:rsidRDefault="00A776AE" w:rsidP="00A776AE">
      <w:pPr>
        <w:bidi/>
        <w:rPr>
          <w:rFonts w:cs="David" w:hint="cs"/>
          <w:rtl/>
        </w:rPr>
      </w:pPr>
    </w:p>
    <w:p w14:paraId="12486727" w14:textId="77777777" w:rsidR="00A776AE" w:rsidRPr="00A776AE" w:rsidRDefault="00A776AE" w:rsidP="00A776AE">
      <w:pPr>
        <w:bidi/>
        <w:ind w:firstLine="567"/>
        <w:rPr>
          <w:rFonts w:cs="David" w:hint="cs"/>
          <w:rtl/>
        </w:rPr>
      </w:pPr>
      <w:r w:rsidRPr="00A776AE">
        <w:rPr>
          <w:rFonts w:cs="David" w:hint="cs"/>
          <w:rtl/>
        </w:rPr>
        <w:t xml:space="preserve">במוקד דיוני המליאה תהיה סקירתו של שר הרווחה והשירותים. </w:t>
      </w:r>
    </w:p>
    <w:p w14:paraId="7EAA0DDE" w14:textId="77777777" w:rsidR="00A776AE" w:rsidRPr="00A776AE" w:rsidRDefault="00A776AE" w:rsidP="00A776AE">
      <w:pPr>
        <w:bidi/>
        <w:rPr>
          <w:rFonts w:cs="David" w:hint="cs"/>
          <w:b/>
          <w:bCs/>
          <w:rtl/>
        </w:rPr>
      </w:pPr>
    </w:p>
    <w:p w14:paraId="5CE30185" w14:textId="77777777" w:rsidR="00A776AE" w:rsidRPr="00A776AE" w:rsidRDefault="00A776AE" w:rsidP="00A776AE">
      <w:pPr>
        <w:bidi/>
        <w:rPr>
          <w:rFonts w:cs="David" w:hint="cs"/>
          <w:u w:val="single"/>
          <w:rtl/>
        </w:rPr>
      </w:pPr>
      <w:r w:rsidRPr="00A776AE">
        <w:rPr>
          <w:rFonts w:cs="David" w:hint="cs"/>
          <w:u w:val="single"/>
          <w:rtl/>
        </w:rPr>
        <w:t>היו"ר גדעון סער:</w:t>
      </w:r>
    </w:p>
    <w:p w14:paraId="0BBE3F89" w14:textId="77777777" w:rsidR="00A776AE" w:rsidRPr="00A776AE" w:rsidRDefault="00A776AE" w:rsidP="00A776AE">
      <w:pPr>
        <w:bidi/>
        <w:rPr>
          <w:rFonts w:cs="David" w:hint="cs"/>
          <w:rtl/>
        </w:rPr>
      </w:pPr>
    </w:p>
    <w:p w14:paraId="1C9813AF" w14:textId="77777777" w:rsidR="00A776AE" w:rsidRPr="00A776AE" w:rsidRDefault="00A776AE" w:rsidP="00A776AE">
      <w:pPr>
        <w:bidi/>
        <w:rPr>
          <w:rFonts w:cs="David" w:hint="cs"/>
          <w:rtl/>
        </w:rPr>
      </w:pPr>
      <w:r w:rsidRPr="00A776AE">
        <w:rPr>
          <w:rFonts w:cs="David" w:hint="cs"/>
          <w:rtl/>
        </w:rPr>
        <w:tab/>
        <w:t>מומלץ ביותר.</w:t>
      </w:r>
    </w:p>
    <w:p w14:paraId="1137DACC" w14:textId="77777777" w:rsidR="00A776AE" w:rsidRPr="00A776AE" w:rsidRDefault="00A776AE" w:rsidP="00A776AE">
      <w:pPr>
        <w:bidi/>
        <w:rPr>
          <w:rFonts w:cs="David" w:hint="cs"/>
          <w:rtl/>
        </w:rPr>
      </w:pPr>
    </w:p>
    <w:p w14:paraId="26D17CC2" w14:textId="77777777" w:rsidR="00A776AE" w:rsidRPr="00A776AE" w:rsidRDefault="00A776AE" w:rsidP="00A776AE">
      <w:pPr>
        <w:bidi/>
        <w:rPr>
          <w:rFonts w:cs="David" w:hint="cs"/>
          <w:rtl/>
        </w:rPr>
      </w:pPr>
      <w:r w:rsidRPr="00A776AE">
        <w:rPr>
          <w:rFonts w:cs="David" w:hint="cs"/>
          <w:u w:val="single"/>
          <w:rtl/>
        </w:rPr>
        <w:t>יצחק הרצוג:</w:t>
      </w:r>
    </w:p>
    <w:p w14:paraId="4DABDE3D" w14:textId="77777777" w:rsidR="00A776AE" w:rsidRPr="00A776AE" w:rsidRDefault="00A776AE" w:rsidP="00A776AE">
      <w:pPr>
        <w:bidi/>
        <w:rPr>
          <w:rFonts w:cs="David" w:hint="cs"/>
          <w:rtl/>
        </w:rPr>
      </w:pPr>
    </w:p>
    <w:p w14:paraId="5579BA1A" w14:textId="77777777" w:rsidR="00A776AE" w:rsidRPr="00A776AE" w:rsidRDefault="00A776AE" w:rsidP="00A776AE">
      <w:pPr>
        <w:bidi/>
        <w:rPr>
          <w:rFonts w:cs="David" w:hint="cs"/>
          <w:rtl/>
        </w:rPr>
      </w:pPr>
      <w:r w:rsidRPr="00A776AE">
        <w:rPr>
          <w:rFonts w:cs="David" w:hint="cs"/>
          <w:rtl/>
        </w:rPr>
        <w:tab/>
        <w:t xml:space="preserve">גדעון, יש עיתונאית, שכנה שלך, שכתבה היום שאתה צריך להחליף אותי. אני חושב שכדאי שתהיה במליאה. </w:t>
      </w:r>
    </w:p>
    <w:p w14:paraId="39E55F85" w14:textId="77777777" w:rsidR="00A776AE" w:rsidRPr="00A776AE" w:rsidRDefault="00A776AE" w:rsidP="00A776AE">
      <w:pPr>
        <w:bidi/>
        <w:rPr>
          <w:rFonts w:cs="David" w:hint="cs"/>
          <w:rtl/>
        </w:rPr>
      </w:pPr>
      <w:r w:rsidRPr="00A776AE">
        <w:rPr>
          <w:rFonts w:cs="David" w:hint="cs"/>
          <w:rtl/>
        </w:rPr>
        <w:tab/>
      </w:r>
    </w:p>
    <w:p w14:paraId="2F8E569F"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029DDB6C" w14:textId="77777777" w:rsidR="00A776AE" w:rsidRPr="00A776AE" w:rsidRDefault="00A776AE" w:rsidP="00A776AE">
      <w:pPr>
        <w:bidi/>
        <w:rPr>
          <w:rFonts w:cs="David" w:hint="cs"/>
          <w:rtl/>
        </w:rPr>
      </w:pPr>
    </w:p>
    <w:p w14:paraId="7CF7608C" w14:textId="77777777" w:rsidR="00A776AE" w:rsidRPr="00A776AE" w:rsidRDefault="00A776AE" w:rsidP="00A776AE">
      <w:pPr>
        <w:bidi/>
        <w:rPr>
          <w:rFonts w:cs="David" w:hint="cs"/>
          <w:rtl/>
        </w:rPr>
      </w:pPr>
      <w:r w:rsidRPr="00A776AE">
        <w:rPr>
          <w:rFonts w:cs="David" w:hint="cs"/>
          <w:rtl/>
        </w:rPr>
        <w:tab/>
        <w:t xml:space="preserve"> אני מפנה את כולם למאמרה של יעל גבירץ היום ב"ידיעות אחרונות". </w:t>
      </w:r>
    </w:p>
    <w:p w14:paraId="393FE268" w14:textId="77777777" w:rsidR="00A776AE" w:rsidRPr="00A776AE" w:rsidRDefault="00A776AE" w:rsidP="00A776AE">
      <w:pPr>
        <w:bidi/>
        <w:rPr>
          <w:rFonts w:cs="David" w:hint="cs"/>
          <w:rtl/>
        </w:rPr>
      </w:pPr>
    </w:p>
    <w:p w14:paraId="62DD90D0" w14:textId="77777777" w:rsidR="00A776AE" w:rsidRPr="00A776AE" w:rsidRDefault="00A776AE" w:rsidP="00A776AE">
      <w:pPr>
        <w:bidi/>
        <w:rPr>
          <w:rFonts w:cs="David" w:hint="cs"/>
          <w:rtl/>
        </w:rPr>
      </w:pPr>
      <w:r w:rsidRPr="00A776AE">
        <w:rPr>
          <w:rFonts w:cs="David" w:hint="cs"/>
          <w:u w:val="single"/>
          <w:rtl/>
        </w:rPr>
        <w:t>יצחק הרצוג:</w:t>
      </w:r>
    </w:p>
    <w:p w14:paraId="69095E04" w14:textId="77777777" w:rsidR="00A776AE" w:rsidRPr="00A776AE" w:rsidRDefault="00A776AE" w:rsidP="00A776AE">
      <w:pPr>
        <w:bidi/>
        <w:rPr>
          <w:rFonts w:cs="David" w:hint="cs"/>
          <w:u w:val="single"/>
          <w:rtl/>
        </w:rPr>
      </w:pPr>
    </w:p>
    <w:p w14:paraId="2768B338" w14:textId="77777777" w:rsidR="00A776AE" w:rsidRPr="00A776AE" w:rsidRDefault="00A776AE" w:rsidP="00A776AE">
      <w:pPr>
        <w:bidi/>
        <w:rPr>
          <w:rFonts w:cs="David" w:hint="cs"/>
          <w:rtl/>
        </w:rPr>
      </w:pPr>
      <w:r w:rsidRPr="00A776AE">
        <w:rPr>
          <w:rFonts w:cs="David" w:hint="cs"/>
          <w:rtl/>
        </w:rPr>
        <w:tab/>
        <w:t xml:space="preserve">אתה האחד והיחיד שיכול לשקם מההריסות. </w:t>
      </w:r>
    </w:p>
    <w:p w14:paraId="76B0372B" w14:textId="77777777" w:rsidR="00A776AE" w:rsidRPr="00A776AE" w:rsidRDefault="00A776AE" w:rsidP="00A776AE">
      <w:pPr>
        <w:bidi/>
        <w:rPr>
          <w:rFonts w:cs="David" w:hint="cs"/>
          <w:u w:val="single"/>
          <w:rtl/>
        </w:rPr>
      </w:pPr>
    </w:p>
    <w:p w14:paraId="614165EE" w14:textId="77777777" w:rsidR="00A776AE" w:rsidRPr="00A776AE" w:rsidRDefault="00A776AE" w:rsidP="00A776AE">
      <w:pPr>
        <w:bidi/>
        <w:rPr>
          <w:rFonts w:cs="David" w:hint="cs"/>
          <w:u w:val="single"/>
          <w:rtl/>
        </w:rPr>
      </w:pPr>
      <w:r w:rsidRPr="00A776AE">
        <w:rPr>
          <w:rFonts w:cs="David" w:hint="cs"/>
          <w:u w:val="single"/>
          <w:rtl/>
        </w:rPr>
        <w:t>היו"ר גדעון סער:</w:t>
      </w:r>
    </w:p>
    <w:p w14:paraId="24F0384D" w14:textId="77777777" w:rsidR="00A776AE" w:rsidRPr="00A776AE" w:rsidRDefault="00A776AE" w:rsidP="00A776AE">
      <w:pPr>
        <w:bidi/>
        <w:rPr>
          <w:rFonts w:cs="David" w:hint="cs"/>
          <w:u w:val="single"/>
          <w:rtl/>
        </w:rPr>
      </w:pPr>
    </w:p>
    <w:p w14:paraId="2EAC9779" w14:textId="77777777" w:rsidR="00A776AE" w:rsidRPr="00A776AE" w:rsidRDefault="00A776AE" w:rsidP="00A776AE">
      <w:pPr>
        <w:bidi/>
        <w:rPr>
          <w:rFonts w:cs="David" w:hint="cs"/>
          <w:rtl/>
        </w:rPr>
      </w:pPr>
      <w:r w:rsidRPr="00A776AE">
        <w:rPr>
          <w:rFonts w:cs="David" w:hint="cs"/>
          <w:rtl/>
        </w:rPr>
        <w:tab/>
        <w:t xml:space="preserve">אני לא רוצה להגיד לך משהו שיישמע כאילו אני מחמיא לעצמי. יש כאלה שכותבים את זה עלי בהקשר למשרדים אחרים, כך שיש כאן בעיה מסוימת. </w:t>
      </w:r>
    </w:p>
    <w:p w14:paraId="2E3BCAF5" w14:textId="77777777" w:rsidR="00A776AE" w:rsidRPr="00A776AE" w:rsidRDefault="00A776AE" w:rsidP="00A776AE">
      <w:pPr>
        <w:bidi/>
        <w:rPr>
          <w:rFonts w:cs="David" w:hint="cs"/>
          <w:rtl/>
        </w:rPr>
      </w:pPr>
    </w:p>
    <w:p w14:paraId="46E5F637" w14:textId="77777777" w:rsidR="00A776AE" w:rsidRPr="00A776AE" w:rsidRDefault="00A776AE" w:rsidP="00A776AE">
      <w:pPr>
        <w:bidi/>
        <w:rPr>
          <w:rFonts w:cs="David" w:hint="cs"/>
          <w:rtl/>
        </w:rPr>
      </w:pPr>
      <w:r w:rsidRPr="00A776AE">
        <w:rPr>
          <w:rFonts w:cs="David" w:hint="cs"/>
          <w:u w:val="single"/>
          <w:rtl/>
        </w:rPr>
        <w:t>אופיר פינס-פז:</w:t>
      </w:r>
    </w:p>
    <w:p w14:paraId="7F237451" w14:textId="77777777" w:rsidR="00A776AE" w:rsidRPr="00A776AE" w:rsidRDefault="00A776AE" w:rsidP="00A776AE">
      <w:pPr>
        <w:bidi/>
        <w:rPr>
          <w:rFonts w:cs="David" w:hint="cs"/>
          <w:rtl/>
        </w:rPr>
      </w:pPr>
    </w:p>
    <w:p w14:paraId="0E324D8D" w14:textId="77777777" w:rsidR="00A776AE" w:rsidRPr="00A776AE" w:rsidRDefault="00A776AE" w:rsidP="00A776AE">
      <w:pPr>
        <w:bidi/>
        <w:rPr>
          <w:rFonts w:cs="David" w:hint="cs"/>
          <w:rtl/>
        </w:rPr>
      </w:pPr>
      <w:r w:rsidRPr="00A776AE">
        <w:rPr>
          <w:rFonts w:cs="David" w:hint="cs"/>
          <w:rtl/>
        </w:rPr>
        <w:tab/>
        <w:t xml:space="preserve"> לא רצית להחמיא לעצמך אבל לא הצלחת להתאפק. </w:t>
      </w:r>
    </w:p>
    <w:p w14:paraId="3AD5D318" w14:textId="77777777" w:rsidR="00A776AE" w:rsidRPr="00A776AE" w:rsidRDefault="00A776AE" w:rsidP="00A776AE">
      <w:pPr>
        <w:bidi/>
        <w:rPr>
          <w:rFonts w:cs="David" w:hint="cs"/>
          <w:rtl/>
        </w:rPr>
      </w:pPr>
    </w:p>
    <w:p w14:paraId="38101463"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5BEAFD8B" w14:textId="77777777" w:rsidR="00A776AE" w:rsidRPr="00A776AE" w:rsidRDefault="00A776AE" w:rsidP="00A776AE">
      <w:pPr>
        <w:bidi/>
        <w:rPr>
          <w:rFonts w:cs="David" w:hint="cs"/>
          <w:rtl/>
        </w:rPr>
      </w:pPr>
    </w:p>
    <w:p w14:paraId="610DA6B2" w14:textId="77777777" w:rsidR="00A776AE" w:rsidRPr="00A776AE" w:rsidRDefault="00A776AE" w:rsidP="00A776AE">
      <w:pPr>
        <w:bidi/>
        <w:rPr>
          <w:rFonts w:cs="David" w:hint="cs"/>
          <w:rtl/>
        </w:rPr>
      </w:pPr>
      <w:r w:rsidRPr="00A776AE">
        <w:rPr>
          <w:rFonts w:cs="David" w:hint="cs"/>
          <w:rtl/>
        </w:rPr>
        <w:tab/>
        <w:t xml:space="preserve">עכשיו אני רוצה לבקש מהוועדה המסדרת לכונן ועדת חדרים. </w:t>
      </w:r>
    </w:p>
    <w:p w14:paraId="63C0D566" w14:textId="77777777" w:rsidR="00A776AE" w:rsidRPr="00A776AE" w:rsidRDefault="00A776AE" w:rsidP="00A776AE">
      <w:pPr>
        <w:bidi/>
        <w:rPr>
          <w:rFonts w:cs="David" w:hint="cs"/>
          <w:rtl/>
        </w:rPr>
      </w:pPr>
    </w:p>
    <w:p w14:paraId="77C7A8FB" w14:textId="77777777" w:rsidR="00A776AE" w:rsidRPr="00A776AE" w:rsidRDefault="00A776AE" w:rsidP="00A776AE">
      <w:pPr>
        <w:bidi/>
        <w:rPr>
          <w:rFonts w:cs="David" w:hint="cs"/>
          <w:u w:val="single"/>
          <w:rtl/>
        </w:rPr>
      </w:pPr>
      <w:r w:rsidRPr="00A776AE">
        <w:rPr>
          <w:rFonts w:cs="David" w:hint="cs"/>
          <w:u w:val="single"/>
          <w:rtl/>
        </w:rPr>
        <w:t>זבולון אורלב:</w:t>
      </w:r>
    </w:p>
    <w:p w14:paraId="41AA99D9" w14:textId="77777777" w:rsidR="00A776AE" w:rsidRPr="00A776AE" w:rsidRDefault="00A776AE" w:rsidP="00A776AE">
      <w:pPr>
        <w:bidi/>
        <w:rPr>
          <w:rFonts w:cs="David" w:hint="cs"/>
          <w:u w:val="single"/>
          <w:rtl/>
        </w:rPr>
      </w:pPr>
    </w:p>
    <w:p w14:paraId="48DCECA1" w14:textId="77777777" w:rsidR="00A776AE" w:rsidRPr="00A776AE" w:rsidRDefault="00A776AE" w:rsidP="00A776AE">
      <w:pPr>
        <w:bidi/>
        <w:rPr>
          <w:rFonts w:cs="David" w:hint="cs"/>
          <w:rtl/>
        </w:rPr>
      </w:pPr>
      <w:r w:rsidRPr="00A776AE">
        <w:rPr>
          <w:rFonts w:cs="David" w:hint="cs"/>
          <w:rtl/>
        </w:rPr>
        <w:tab/>
        <w:t xml:space="preserve">גם חדרי חברי כנסת וגם חדרי סיעות. </w:t>
      </w:r>
    </w:p>
    <w:p w14:paraId="5E6EAB50" w14:textId="77777777" w:rsidR="00A776AE" w:rsidRPr="00A776AE" w:rsidRDefault="00A776AE" w:rsidP="00A776AE">
      <w:pPr>
        <w:bidi/>
        <w:rPr>
          <w:rFonts w:cs="David" w:hint="cs"/>
          <w:rtl/>
        </w:rPr>
      </w:pPr>
      <w:r w:rsidRPr="00A776AE">
        <w:rPr>
          <w:rFonts w:cs="David"/>
          <w:rtl/>
        </w:rPr>
        <w:br w:type="page"/>
      </w:r>
    </w:p>
    <w:p w14:paraId="56AEF933" w14:textId="77777777" w:rsidR="00A776AE" w:rsidRPr="00A776AE" w:rsidRDefault="00A776AE" w:rsidP="00A776AE">
      <w:pPr>
        <w:bidi/>
        <w:rPr>
          <w:rFonts w:cs="David" w:hint="cs"/>
          <w:u w:val="single"/>
          <w:rtl/>
        </w:rPr>
      </w:pPr>
      <w:r w:rsidRPr="00A776AE">
        <w:rPr>
          <w:rFonts w:cs="David" w:hint="cs"/>
          <w:u w:val="single"/>
          <w:rtl/>
        </w:rPr>
        <w:t>היו"ר גדעון סער:</w:t>
      </w:r>
    </w:p>
    <w:p w14:paraId="119AEAE7" w14:textId="77777777" w:rsidR="00A776AE" w:rsidRPr="00A776AE" w:rsidRDefault="00A776AE" w:rsidP="00A776AE">
      <w:pPr>
        <w:bidi/>
        <w:rPr>
          <w:rFonts w:cs="David" w:hint="cs"/>
          <w:rtl/>
        </w:rPr>
      </w:pPr>
    </w:p>
    <w:p w14:paraId="7F325D6E" w14:textId="77777777" w:rsidR="00A776AE" w:rsidRPr="00A776AE" w:rsidRDefault="00A776AE" w:rsidP="00A776AE">
      <w:pPr>
        <w:bidi/>
        <w:rPr>
          <w:rFonts w:cs="David" w:hint="cs"/>
          <w:rtl/>
        </w:rPr>
      </w:pPr>
      <w:r w:rsidRPr="00A776AE">
        <w:rPr>
          <w:rFonts w:cs="David" w:hint="cs"/>
          <w:rtl/>
        </w:rPr>
        <w:tab/>
        <w:t xml:space="preserve">נכון. זה היה קיים בעבר. אחרי הישיבה הקודמת פנה אלי יושב-ראש הכנסת בפועל ואמר לי שהוא חושב לעשות את זה גם עכשיו. אני מציע שבראש הוועדה יעמוד חבר הכנסת זאב אלקין שנתן את הסכמתו. אני מבקש שלכל סיעה יהיה נציג. </w:t>
      </w:r>
    </w:p>
    <w:p w14:paraId="4A374A09" w14:textId="77777777" w:rsidR="00A776AE" w:rsidRPr="00A776AE" w:rsidRDefault="00A776AE" w:rsidP="00A776AE">
      <w:pPr>
        <w:bidi/>
        <w:rPr>
          <w:rFonts w:cs="David" w:hint="cs"/>
          <w:rtl/>
        </w:rPr>
      </w:pPr>
    </w:p>
    <w:p w14:paraId="46200586" w14:textId="77777777" w:rsidR="00A776AE" w:rsidRPr="00A776AE" w:rsidRDefault="00A776AE" w:rsidP="00A776AE">
      <w:pPr>
        <w:bidi/>
        <w:rPr>
          <w:rFonts w:cs="David" w:hint="cs"/>
          <w:u w:val="single"/>
          <w:rtl/>
        </w:rPr>
      </w:pPr>
      <w:r w:rsidRPr="00A776AE">
        <w:rPr>
          <w:rFonts w:cs="David" w:hint="cs"/>
          <w:u w:val="single"/>
          <w:rtl/>
        </w:rPr>
        <w:t>ארבל אסטרחן:</w:t>
      </w:r>
    </w:p>
    <w:p w14:paraId="5580BFBE" w14:textId="77777777" w:rsidR="00A776AE" w:rsidRPr="00A776AE" w:rsidRDefault="00A776AE" w:rsidP="00A776AE">
      <w:pPr>
        <w:bidi/>
        <w:rPr>
          <w:rFonts w:cs="David" w:hint="cs"/>
          <w:rtl/>
        </w:rPr>
      </w:pPr>
    </w:p>
    <w:p w14:paraId="4748C29A" w14:textId="77777777" w:rsidR="00A776AE" w:rsidRPr="00A776AE" w:rsidRDefault="00A776AE" w:rsidP="00A776AE">
      <w:pPr>
        <w:bidi/>
        <w:rPr>
          <w:rFonts w:cs="David" w:hint="cs"/>
          <w:rtl/>
        </w:rPr>
      </w:pPr>
      <w:r w:rsidRPr="00A776AE">
        <w:rPr>
          <w:rFonts w:cs="David" w:hint="cs"/>
          <w:rtl/>
        </w:rPr>
        <w:tab/>
        <w:t xml:space="preserve"> זה לא משהו פורמאלי. </w:t>
      </w:r>
    </w:p>
    <w:p w14:paraId="4D5E5AF9" w14:textId="77777777" w:rsidR="00A776AE" w:rsidRPr="00A776AE" w:rsidRDefault="00A776AE" w:rsidP="00A776AE">
      <w:pPr>
        <w:bidi/>
        <w:rPr>
          <w:rFonts w:cs="David" w:hint="cs"/>
          <w:rtl/>
        </w:rPr>
      </w:pPr>
    </w:p>
    <w:p w14:paraId="37D4D1CF"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7A81B362" w14:textId="77777777" w:rsidR="00A776AE" w:rsidRPr="00A776AE" w:rsidRDefault="00A776AE" w:rsidP="00A776AE">
      <w:pPr>
        <w:bidi/>
        <w:rPr>
          <w:rFonts w:cs="David" w:hint="cs"/>
          <w:rtl/>
        </w:rPr>
      </w:pPr>
    </w:p>
    <w:p w14:paraId="5CCBB7DA" w14:textId="77777777" w:rsidR="00A776AE" w:rsidRPr="00A776AE" w:rsidRDefault="00A776AE" w:rsidP="00A776AE">
      <w:pPr>
        <w:bidi/>
        <w:rPr>
          <w:rFonts w:cs="David" w:hint="cs"/>
          <w:rtl/>
        </w:rPr>
      </w:pPr>
      <w:r w:rsidRPr="00A776AE">
        <w:rPr>
          <w:rFonts w:cs="David" w:hint="cs"/>
          <w:rtl/>
        </w:rPr>
        <w:tab/>
        <w:t xml:space="preserve"> כל סיעה תודיע לחבר הכנסת אלקין מי מייצג אותה שם. </w:t>
      </w:r>
    </w:p>
    <w:p w14:paraId="0E590CC7" w14:textId="77777777" w:rsidR="00A776AE" w:rsidRPr="00A776AE" w:rsidRDefault="00A776AE" w:rsidP="00A776AE">
      <w:pPr>
        <w:bidi/>
        <w:rPr>
          <w:rFonts w:cs="David" w:hint="cs"/>
          <w:rtl/>
        </w:rPr>
      </w:pPr>
    </w:p>
    <w:p w14:paraId="094BD4F6" w14:textId="77777777" w:rsidR="00A776AE" w:rsidRPr="00A776AE" w:rsidRDefault="00A776AE" w:rsidP="00A776AE">
      <w:pPr>
        <w:bidi/>
        <w:rPr>
          <w:rFonts w:cs="David" w:hint="cs"/>
          <w:rtl/>
        </w:rPr>
      </w:pPr>
      <w:r w:rsidRPr="00A776AE">
        <w:rPr>
          <w:rFonts w:cs="David" w:hint="cs"/>
          <w:u w:val="single"/>
          <w:rtl/>
        </w:rPr>
        <w:t>צחי הנגבי:</w:t>
      </w:r>
    </w:p>
    <w:p w14:paraId="3D358A5A" w14:textId="77777777" w:rsidR="00A776AE" w:rsidRPr="00A776AE" w:rsidRDefault="00A776AE" w:rsidP="00A776AE">
      <w:pPr>
        <w:bidi/>
        <w:rPr>
          <w:rFonts w:cs="David" w:hint="cs"/>
          <w:rtl/>
        </w:rPr>
      </w:pPr>
    </w:p>
    <w:p w14:paraId="4A09863F" w14:textId="77777777" w:rsidR="00A776AE" w:rsidRPr="00A776AE" w:rsidRDefault="00A776AE" w:rsidP="00A776AE">
      <w:pPr>
        <w:bidi/>
        <w:rPr>
          <w:rFonts w:cs="David" w:hint="cs"/>
          <w:rtl/>
        </w:rPr>
      </w:pPr>
      <w:r w:rsidRPr="00A776AE">
        <w:rPr>
          <w:rFonts w:cs="David" w:hint="cs"/>
          <w:rtl/>
        </w:rPr>
        <w:tab/>
        <w:t xml:space="preserve"> בסופו של דבר, ההצעה של ועדת החדרים מקבלת תוקף רק לאחר אישור הוועדה המסדרת. </w:t>
      </w:r>
    </w:p>
    <w:p w14:paraId="6A6FF9C6" w14:textId="77777777" w:rsidR="00A776AE" w:rsidRPr="00A776AE" w:rsidRDefault="00A776AE" w:rsidP="00A776AE">
      <w:pPr>
        <w:bidi/>
        <w:rPr>
          <w:rFonts w:cs="David" w:hint="cs"/>
          <w:rtl/>
        </w:rPr>
      </w:pPr>
    </w:p>
    <w:p w14:paraId="64CE076E" w14:textId="77777777" w:rsidR="00A776AE" w:rsidRPr="00A776AE" w:rsidRDefault="00A776AE" w:rsidP="00A776AE">
      <w:pPr>
        <w:bidi/>
        <w:rPr>
          <w:rFonts w:cs="David" w:hint="cs"/>
          <w:rtl/>
        </w:rPr>
      </w:pPr>
      <w:r w:rsidRPr="00A776AE">
        <w:rPr>
          <w:rFonts w:cs="David" w:hint="cs"/>
          <w:u w:val="single"/>
          <w:rtl/>
        </w:rPr>
        <w:t>היו</w:t>
      </w:r>
      <w:r w:rsidRPr="00A776AE">
        <w:rPr>
          <w:rFonts w:cs="David"/>
          <w:u w:val="single"/>
          <w:rtl/>
        </w:rPr>
        <w:t>”</w:t>
      </w:r>
      <w:r w:rsidRPr="00A776AE">
        <w:rPr>
          <w:rFonts w:cs="David" w:hint="cs"/>
          <w:u w:val="single"/>
          <w:rtl/>
        </w:rPr>
        <w:t>ר גדעון סער:</w:t>
      </w:r>
    </w:p>
    <w:p w14:paraId="4EFFF362" w14:textId="77777777" w:rsidR="00A776AE" w:rsidRPr="00A776AE" w:rsidRDefault="00A776AE" w:rsidP="00A776AE">
      <w:pPr>
        <w:bidi/>
        <w:rPr>
          <w:rFonts w:cs="David" w:hint="cs"/>
          <w:rtl/>
        </w:rPr>
      </w:pPr>
    </w:p>
    <w:p w14:paraId="4C28CA12" w14:textId="77777777" w:rsidR="00A776AE" w:rsidRPr="00A776AE" w:rsidRDefault="00A776AE" w:rsidP="00A776AE">
      <w:pPr>
        <w:bidi/>
        <w:rPr>
          <w:rFonts w:cs="David" w:hint="cs"/>
          <w:rtl/>
        </w:rPr>
      </w:pPr>
      <w:r w:rsidRPr="00A776AE">
        <w:rPr>
          <w:rFonts w:cs="David" w:hint="cs"/>
          <w:rtl/>
        </w:rPr>
        <w:tab/>
        <w:t xml:space="preserve">אני מציע, אפוא, ועדת משנה בראשות חבר הכנסת אלקין. </w:t>
      </w:r>
    </w:p>
    <w:p w14:paraId="53DCFBB7" w14:textId="77777777" w:rsidR="00A776AE" w:rsidRPr="00A776AE" w:rsidRDefault="00A776AE" w:rsidP="00A776AE">
      <w:pPr>
        <w:bidi/>
        <w:rPr>
          <w:rFonts w:cs="David" w:hint="cs"/>
          <w:rtl/>
        </w:rPr>
      </w:pPr>
    </w:p>
    <w:p w14:paraId="5FB179E3" w14:textId="77777777" w:rsidR="00A776AE" w:rsidRPr="00A776AE" w:rsidRDefault="00A776AE" w:rsidP="00A776AE">
      <w:pPr>
        <w:bidi/>
        <w:ind w:firstLine="567"/>
        <w:rPr>
          <w:rFonts w:cs="David" w:hint="cs"/>
          <w:rtl/>
        </w:rPr>
      </w:pPr>
      <w:r w:rsidRPr="00A776AE">
        <w:rPr>
          <w:rFonts w:cs="David" w:hint="cs"/>
          <w:rtl/>
        </w:rPr>
        <w:t xml:space="preserve">בואו נעשה עכשיו את רשימת הנציגים: יואל חסון, איתן כבל, ג'מאל זחאלקה, רוברט אילטוב, זבולון אורלב, אילן גילאון, אברהם מיכאלי, אחמד טיבי, דב חנין. האיחוד הלאומי </w:t>
      </w:r>
      <w:proofErr w:type="spellStart"/>
      <w:r w:rsidRPr="00A776AE">
        <w:rPr>
          <w:rFonts w:cs="David" w:hint="cs"/>
          <w:rtl/>
        </w:rPr>
        <w:t>ו</w:t>
      </w:r>
      <w:r w:rsidRPr="00A776AE">
        <w:rPr>
          <w:rFonts w:cs="David"/>
          <w:rtl/>
        </w:rPr>
        <w:t>”</w:t>
      </w:r>
      <w:r w:rsidRPr="00A776AE">
        <w:rPr>
          <w:rFonts w:cs="David" w:hint="cs"/>
          <w:rtl/>
        </w:rPr>
        <w:t>יהדות</w:t>
      </w:r>
      <w:proofErr w:type="spellEnd"/>
      <w:r w:rsidRPr="00A776AE">
        <w:rPr>
          <w:rFonts w:cs="David" w:hint="cs"/>
          <w:rtl/>
        </w:rPr>
        <w:t xml:space="preserve"> התורה</w:t>
      </w:r>
      <w:r w:rsidRPr="00A776AE">
        <w:rPr>
          <w:rFonts w:cs="David"/>
          <w:rtl/>
        </w:rPr>
        <w:t>”</w:t>
      </w:r>
      <w:r w:rsidRPr="00A776AE">
        <w:rPr>
          <w:rFonts w:cs="David" w:hint="cs"/>
          <w:rtl/>
        </w:rPr>
        <w:t xml:space="preserve"> יודיעו בהמשך. </w:t>
      </w:r>
    </w:p>
    <w:p w14:paraId="369DF493" w14:textId="77777777" w:rsidR="00A776AE" w:rsidRPr="00A776AE" w:rsidRDefault="00A776AE" w:rsidP="00A776AE">
      <w:pPr>
        <w:bidi/>
        <w:rPr>
          <w:rFonts w:cs="David" w:hint="cs"/>
          <w:rtl/>
        </w:rPr>
      </w:pPr>
    </w:p>
    <w:p w14:paraId="64BC6F96" w14:textId="77777777" w:rsidR="00A776AE" w:rsidRPr="00A776AE" w:rsidRDefault="00A776AE" w:rsidP="00A776AE">
      <w:pPr>
        <w:bidi/>
        <w:rPr>
          <w:rFonts w:cs="David" w:hint="cs"/>
          <w:rtl/>
        </w:rPr>
      </w:pPr>
      <w:r w:rsidRPr="00A776AE">
        <w:rPr>
          <w:rFonts w:cs="David" w:hint="cs"/>
          <w:rtl/>
        </w:rPr>
        <w:t>סיעות שלא הודיעו כעת, יודיעו בהמשך. בראש הוועדה יעמוד זאב אלקין. מי בעד? מי נגד?</w:t>
      </w:r>
    </w:p>
    <w:p w14:paraId="2C11B292" w14:textId="77777777" w:rsidR="00A776AE" w:rsidRPr="00A776AE" w:rsidRDefault="00A776AE" w:rsidP="00A776AE">
      <w:pPr>
        <w:bidi/>
        <w:rPr>
          <w:rFonts w:cs="David" w:hint="cs"/>
          <w:rtl/>
        </w:rPr>
      </w:pPr>
    </w:p>
    <w:p w14:paraId="3DFC6627" w14:textId="77777777" w:rsidR="00A776AE" w:rsidRPr="00A776AE" w:rsidRDefault="00A776AE" w:rsidP="00A776AE">
      <w:pPr>
        <w:bidi/>
        <w:jc w:val="center"/>
        <w:rPr>
          <w:rFonts w:cs="David" w:hint="cs"/>
          <w:b/>
          <w:bCs/>
          <w:rtl/>
        </w:rPr>
      </w:pPr>
      <w:r w:rsidRPr="00A776AE">
        <w:rPr>
          <w:rFonts w:cs="David" w:hint="cs"/>
          <w:b/>
          <w:bCs/>
          <w:rtl/>
        </w:rPr>
        <w:t>הצבעה</w:t>
      </w:r>
    </w:p>
    <w:p w14:paraId="16E7BB37" w14:textId="77777777" w:rsidR="00A776AE" w:rsidRPr="00A776AE" w:rsidRDefault="00A776AE" w:rsidP="00A776AE">
      <w:pPr>
        <w:bidi/>
        <w:jc w:val="center"/>
        <w:rPr>
          <w:rFonts w:cs="David" w:hint="cs"/>
          <w:b/>
          <w:bCs/>
          <w:rtl/>
        </w:rPr>
      </w:pPr>
    </w:p>
    <w:p w14:paraId="5305E6AD" w14:textId="77777777" w:rsidR="00A776AE" w:rsidRPr="00A776AE" w:rsidRDefault="00A776AE" w:rsidP="00A776AE">
      <w:pPr>
        <w:bidi/>
        <w:jc w:val="center"/>
        <w:rPr>
          <w:rFonts w:cs="David" w:hint="cs"/>
          <w:b/>
          <w:bCs/>
          <w:rtl/>
        </w:rPr>
      </w:pPr>
      <w:r w:rsidRPr="00A776AE">
        <w:rPr>
          <w:rFonts w:cs="David" w:hint="cs"/>
          <w:b/>
          <w:bCs/>
          <w:rtl/>
        </w:rPr>
        <w:t xml:space="preserve">בעד </w:t>
      </w:r>
      <w:r w:rsidRPr="00A776AE">
        <w:rPr>
          <w:rFonts w:cs="David"/>
          <w:b/>
          <w:bCs/>
          <w:rtl/>
        </w:rPr>
        <w:t>–</w:t>
      </w:r>
      <w:r w:rsidRPr="00A776AE">
        <w:rPr>
          <w:rFonts w:cs="David" w:hint="cs"/>
          <w:b/>
          <w:bCs/>
          <w:rtl/>
        </w:rPr>
        <w:t xml:space="preserve"> רוב</w:t>
      </w:r>
    </w:p>
    <w:p w14:paraId="246F4F72" w14:textId="77777777" w:rsidR="00A776AE" w:rsidRPr="00A776AE" w:rsidRDefault="00A776AE" w:rsidP="00A776AE">
      <w:pPr>
        <w:bidi/>
        <w:jc w:val="center"/>
        <w:rPr>
          <w:rFonts w:cs="David" w:hint="cs"/>
          <w:b/>
          <w:bCs/>
          <w:rtl/>
        </w:rPr>
      </w:pPr>
      <w:r w:rsidRPr="00A776AE">
        <w:rPr>
          <w:rFonts w:cs="David" w:hint="cs"/>
          <w:b/>
          <w:bCs/>
          <w:rtl/>
        </w:rPr>
        <w:t xml:space="preserve">נגד </w:t>
      </w:r>
      <w:r w:rsidRPr="00A776AE">
        <w:rPr>
          <w:rFonts w:cs="David"/>
          <w:b/>
          <w:bCs/>
          <w:rtl/>
        </w:rPr>
        <w:t>–</w:t>
      </w:r>
      <w:r w:rsidRPr="00A776AE">
        <w:rPr>
          <w:rFonts w:cs="David" w:hint="cs"/>
          <w:b/>
          <w:bCs/>
          <w:rtl/>
        </w:rPr>
        <w:t xml:space="preserve"> אין</w:t>
      </w:r>
    </w:p>
    <w:p w14:paraId="5D477EA9" w14:textId="77777777" w:rsidR="00A776AE" w:rsidRPr="00A776AE" w:rsidRDefault="00A776AE" w:rsidP="00A776AE">
      <w:pPr>
        <w:bidi/>
        <w:jc w:val="center"/>
        <w:rPr>
          <w:rFonts w:cs="David" w:hint="cs"/>
          <w:b/>
          <w:bCs/>
          <w:rtl/>
        </w:rPr>
      </w:pPr>
      <w:r w:rsidRPr="00A776AE">
        <w:rPr>
          <w:rFonts w:cs="David" w:hint="cs"/>
          <w:b/>
          <w:bCs/>
          <w:rtl/>
        </w:rPr>
        <w:t xml:space="preserve">נמנעים </w:t>
      </w:r>
      <w:r w:rsidRPr="00A776AE">
        <w:rPr>
          <w:rFonts w:cs="David"/>
          <w:b/>
          <w:bCs/>
          <w:rtl/>
        </w:rPr>
        <w:t>–</w:t>
      </w:r>
      <w:r w:rsidRPr="00A776AE">
        <w:rPr>
          <w:rFonts w:cs="David" w:hint="cs"/>
          <w:b/>
          <w:bCs/>
          <w:rtl/>
        </w:rPr>
        <w:t xml:space="preserve"> אין</w:t>
      </w:r>
    </w:p>
    <w:p w14:paraId="1AD306B8" w14:textId="77777777" w:rsidR="00A776AE" w:rsidRPr="00A776AE" w:rsidRDefault="00A776AE" w:rsidP="00A776AE">
      <w:pPr>
        <w:bidi/>
        <w:jc w:val="center"/>
        <w:rPr>
          <w:rFonts w:cs="David" w:hint="cs"/>
          <w:b/>
          <w:bCs/>
          <w:rtl/>
        </w:rPr>
      </w:pPr>
      <w:r w:rsidRPr="00A776AE">
        <w:rPr>
          <w:rFonts w:cs="David" w:hint="cs"/>
          <w:b/>
          <w:bCs/>
          <w:rtl/>
        </w:rPr>
        <w:t>ההצעה בדבר הקמת ועדת משנה לעניין החדרים בראשותו של חבר הכנסת זאב אלקין, נתקבלה.</w:t>
      </w:r>
    </w:p>
    <w:p w14:paraId="2CB574D8" w14:textId="77777777" w:rsidR="00A776AE" w:rsidRPr="00A776AE" w:rsidRDefault="00A776AE" w:rsidP="00A776AE">
      <w:pPr>
        <w:bidi/>
        <w:rPr>
          <w:rFonts w:cs="David" w:hint="cs"/>
          <w:rtl/>
        </w:rPr>
      </w:pPr>
    </w:p>
    <w:p w14:paraId="48505E8E" w14:textId="77777777" w:rsidR="00A776AE" w:rsidRPr="00A776AE" w:rsidRDefault="00A776AE" w:rsidP="00A776AE">
      <w:pPr>
        <w:bidi/>
        <w:rPr>
          <w:rFonts w:cs="David" w:hint="cs"/>
          <w:u w:val="single"/>
          <w:rtl/>
        </w:rPr>
      </w:pPr>
      <w:r w:rsidRPr="00A776AE">
        <w:rPr>
          <w:rFonts w:cs="David" w:hint="cs"/>
          <w:u w:val="single"/>
          <w:rtl/>
        </w:rPr>
        <w:t>היו"ר גדעון סער:</w:t>
      </w:r>
    </w:p>
    <w:p w14:paraId="4E48507E" w14:textId="77777777" w:rsidR="00A776AE" w:rsidRPr="00A776AE" w:rsidRDefault="00A776AE" w:rsidP="00A776AE">
      <w:pPr>
        <w:bidi/>
        <w:rPr>
          <w:rFonts w:cs="David" w:hint="cs"/>
          <w:rtl/>
        </w:rPr>
      </w:pPr>
    </w:p>
    <w:p w14:paraId="4744C29F" w14:textId="77777777" w:rsidR="00A776AE" w:rsidRPr="00A776AE" w:rsidRDefault="00A776AE" w:rsidP="00A776AE">
      <w:pPr>
        <w:bidi/>
        <w:ind w:firstLine="567"/>
        <w:rPr>
          <w:rFonts w:cs="David" w:hint="cs"/>
          <w:rtl/>
        </w:rPr>
      </w:pPr>
      <w:r w:rsidRPr="00A776AE">
        <w:rPr>
          <w:rFonts w:cs="David" w:hint="cs"/>
          <w:rtl/>
        </w:rPr>
        <w:t xml:space="preserve">ההצעה אושרה. תודה רבה לכם, הישיבה נעולה. </w:t>
      </w:r>
    </w:p>
    <w:p w14:paraId="33EB273A" w14:textId="77777777" w:rsidR="00A776AE" w:rsidRDefault="00A776AE" w:rsidP="00A776AE">
      <w:pPr>
        <w:bidi/>
        <w:rPr>
          <w:rFonts w:cs="David" w:hint="cs"/>
          <w:u w:val="single"/>
          <w:rtl/>
        </w:rPr>
      </w:pPr>
    </w:p>
    <w:p w14:paraId="5F4CB143" w14:textId="77777777" w:rsidR="00A776AE" w:rsidRDefault="00A776AE" w:rsidP="00A776AE">
      <w:pPr>
        <w:bidi/>
        <w:rPr>
          <w:rFonts w:cs="David" w:hint="cs"/>
          <w:u w:val="single"/>
          <w:rtl/>
        </w:rPr>
      </w:pPr>
    </w:p>
    <w:p w14:paraId="1C394556" w14:textId="77777777" w:rsidR="00A776AE" w:rsidRDefault="00A776AE" w:rsidP="00A776AE">
      <w:pPr>
        <w:bidi/>
        <w:rPr>
          <w:rFonts w:cs="David" w:hint="cs"/>
          <w:u w:val="single"/>
          <w:rtl/>
        </w:rPr>
      </w:pPr>
    </w:p>
    <w:p w14:paraId="5C25C098" w14:textId="77777777" w:rsidR="00A776AE" w:rsidRPr="00A776AE" w:rsidRDefault="00A776AE" w:rsidP="00A776AE">
      <w:pPr>
        <w:bidi/>
        <w:rPr>
          <w:rFonts w:cs="David" w:hint="cs"/>
          <w:u w:val="single"/>
          <w:rtl/>
        </w:rPr>
      </w:pPr>
    </w:p>
    <w:p w14:paraId="2F5A6495" w14:textId="77777777" w:rsidR="00552A80" w:rsidRPr="00A776AE" w:rsidRDefault="00A776AE" w:rsidP="00277AFC">
      <w:pPr>
        <w:bidi/>
        <w:rPr>
          <w:rFonts w:cs="David"/>
        </w:rPr>
      </w:pPr>
      <w:r w:rsidRPr="00A776AE">
        <w:rPr>
          <w:rFonts w:cs="David" w:hint="cs"/>
          <w:b/>
          <w:bCs/>
          <w:u w:val="single"/>
          <w:rtl/>
        </w:rPr>
        <w:t>הישיבה ננעלה בשעה 10:10</w:t>
      </w:r>
    </w:p>
    <w:sectPr w:rsidR="00552A80" w:rsidRPr="00A776AE" w:rsidSect="00A776AE">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71C7F" w14:textId="77777777" w:rsidR="00000000" w:rsidRDefault="005959C6">
      <w:r>
        <w:separator/>
      </w:r>
    </w:p>
  </w:endnote>
  <w:endnote w:type="continuationSeparator" w:id="0">
    <w:p w14:paraId="56B163E4" w14:textId="77777777" w:rsidR="00000000" w:rsidRDefault="00595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1680B" w14:textId="77777777" w:rsidR="00000000" w:rsidRDefault="005959C6">
      <w:r>
        <w:separator/>
      </w:r>
    </w:p>
  </w:footnote>
  <w:footnote w:type="continuationSeparator" w:id="0">
    <w:p w14:paraId="2D24926D" w14:textId="77777777" w:rsidR="00000000" w:rsidRDefault="00595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C7B8C" w14:textId="77777777" w:rsidR="00277AFC" w:rsidRDefault="00277AF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5CC85CC" w14:textId="77777777" w:rsidR="00277AFC" w:rsidRDefault="00277AFC">
    <w:pPr>
      <w:pStyle w:val="Header"/>
      <w:ind w:right="360"/>
      <w:jc w:val="both"/>
      <w:rPr>
        <w:rtl/>
      </w:rPr>
    </w:pPr>
  </w:p>
  <w:p w14:paraId="3235B814" w14:textId="77777777" w:rsidR="00277AFC" w:rsidRDefault="00277AFC"/>
  <w:p w14:paraId="51E3B05B" w14:textId="77777777" w:rsidR="00277AFC" w:rsidRDefault="00277AFC"/>
  <w:p w14:paraId="26F16BC7" w14:textId="77777777" w:rsidR="00277AFC" w:rsidRDefault="00277AFC"/>
  <w:p w14:paraId="16C0672B" w14:textId="77777777" w:rsidR="00277AFC" w:rsidRDefault="00277AFC"/>
  <w:p w14:paraId="6E42A719" w14:textId="77777777" w:rsidR="00277AFC" w:rsidRDefault="00277AFC"/>
  <w:p w14:paraId="0E11590E" w14:textId="77777777" w:rsidR="00277AFC" w:rsidRDefault="00277AFC"/>
  <w:p w14:paraId="4A922203" w14:textId="77777777" w:rsidR="00277AFC" w:rsidRDefault="00277AFC"/>
  <w:p w14:paraId="632FA235" w14:textId="77777777" w:rsidR="00277AFC" w:rsidRDefault="00277AFC"/>
  <w:p w14:paraId="356EB248" w14:textId="77777777" w:rsidR="00277AFC" w:rsidRDefault="00277AF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7B179" w14:textId="77777777" w:rsidR="00277AFC" w:rsidRDefault="00277AF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23</w:t>
    </w:r>
    <w:r>
      <w:rPr>
        <w:rStyle w:val="PageNumber"/>
        <w:rtl/>
      </w:rPr>
      <w:fldChar w:fldCharType="end"/>
    </w:r>
  </w:p>
  <w:p w14:paraId="499058D5" w14:textId="77777777" w:rsidR="00277AFC" w:rsidRDefault="00277AFC" w:rsidP="00A776AE">
    <w:pPr>
      <w:pStyle w:val="Header"/>
      <w:ind w:right="360"/>
      <w:jc w:val="both"/>
      <w:rPr>
        <w:rFonts w:hint="cs"/>
        <w:rtl/>
      </w:rPr>
    </w:pPr>
    <w:r>
      <w:rPr>
        <w:rFonts w:hint="cs"/>
        <w:rtl/>
      </w:rPr>
      <w:t>וועדה מסדרת לכנסת השמונה-עשרה</w:t>
    </w:r>
  </w:p>
  <w:p w14:paraId="41ACB02E" w14:textId="77777777" w:rsidR="00277AFC" w:rsidRDefault="00277AFC" w:rsidP="00A776AE">
    <w:pPr>
      <w:pStyle w:val="Header"/>
      <w:ind w:right="360"/>
      <w:jc w:val="both"/>
      <w:rPr>
        <w:rStyle w:val="PageNumber"/>
        <w:rFonts w:hint="cs"/>
        <w:rtl/>
      </w:rPr>
    </w:pPr>
    <w:r>
      <w:rPr>
        <w:rFonts w:hint="cs"/>
        <w:rtl/>
      </w:rPr>
      <w:t>04/03/2009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83165"/>
    <w:multiLevelType w:val="hybridMultilevel"/>
    <w:tmpl w:val="2A32067E"/>
    <w:lvl w:ilvl="0" w:tplc="0409000F">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num w:numId="1" w16cid:durableId="1843818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1207פרוטוקול_ישיבת_ועדה.doc"/>
    <w:docVar w:name="StartMode" w:val="3"/>
  </w:docVars>
  <w:rsids>
    <w:rsidRoot w:val="00E608FC"/>
    <w:rsid w:val="00277AFC"/>
    <w:rsid w:val="00552A80"/>
    <w:rsid w:val="005959C6"/>
    <w:rsid w:val="00965806"/>
    <w:rsid w:val="00A776AE"/>
    <w:rsid w:val="00DD672D"/>
    <w:rsid w:val="00E608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29EF36"/>
  <w15:chartTrackingRefBased/>
  <w15:docId w15:val="{9D473BE9-7F83-49C2-938C-DCA99B1F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A776AE"/>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A776AE"/>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A776AE"/>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A776AE"/>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776AE"/>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A776AE"/>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A77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4935</Words>
  <Characters>28132</Characters>
  <Application>Microsoft Office Word</Application>
  <DocSecurity>0</DocSecurity>
  <Lines>234</Lines>
  <Paragraphs>66</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33001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