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13964" w14:textId="77777777" w:rsidR="000C4B46" w:rsidRPr="000C4B46" w:rsidRDefault="000C4B46" w:rsidP="000C4B46">
      <w:pPr>
        <w:pStyle w:val="Heading5"/>
        <w:rPr>
          <w:b/>
          <w:bCs/>
          <w:sz w:val="24"/>
          <w:rtl/>
        </w:rPr>
      </w:pPr>
      <w:r w:rsidRPr="000C4B46">
        <w:rPr>
          <w:rFonts w:hint="cs"/>
          <w:b/>
          <w:bCs/>
          <w:sz w:val="24"/>
          <w:rtl/>
        </w:rPr>
        <w:t>ה</w:t>
      </w:r>
      <w:r w:rsidRPr="000C4B46">
        <w:rPr>
          <w:b/>
          <w:bCs/>
          <w:sz w:val="24"/>
          <w:rtl/>
        </w:rPr>
        <w:t xml:space="preserve">כנסת </w:t>
      </w:r>
      <w:r w:rsidRPr="000C4B46">
        <w:rPr>
          <w:rFonts w:hint="cs"/>
          <w:b/>
          <w:bCs/>
          <w:sz w:val="24"/>
          <w:rtl/>
        </w:rPr>
        <w:t>השבע-עשרה</w:t>
      </w:r>
      <w:r w:rsidRPr="000C4B46">
        <w:rPr>
          <w:b/>
          <w:bCs/>
          <w:sz w:val="24"/>
          <w:rtl/>
        </w:rPr>
        <w:tab/>
      </w:r>
      <w:r w:rsidRPr="000C4B46">
        <w:rPr>
          <w:b/>
          <w:bCs/>
          <w:sz w:val="24"/>
          <w:rtl/>
        </w:rPr>
        <w:tab/>
      </w:r>
      <w:r w:rsidRPr="000C4B46">
        <w:rPr>
          <w:b/>
          <w:bCs/>
          <w:sz w:val="24"/>
          <w:rtl/>
        </w:rPr>
        <w:tab/>
      </w:r>
      <w:r w:rsidRPr="000C4B46">
        <w:rPr>
          <w:b/>
          <w:bCs/>
          <w:sz w:val="24"/>
          <w:rtl/>
        </w:rPr>
        <w:tab/>
      </w:r>
      <w:r w:rsidRPr="000C4B46">
        <w:rPr>
          <w:b/>
          <w:bCs/>
          <w:sz w:val="24"/>
          <w:rtl/>
        </w:rPr>
        <w:tab/>
      </w:r>
      <w:r w:rsidRPr="000C4B46">
        <w:rPr>
          <w:b/>
          <w:bCs/>
          <w:sz w:val="24"/>
          <w:rtl/>
        </w:rPr>
        <w:tab/>
        <w:t>נוסח לא מתוקן</w:t>
      </w:r>
    </w:p>
    <w:p w14:paraId="4D0399ED" w14:textId="77777777" w:rsidR="000C4B46" w:rsidRPr="000C4B46" w:rsidRDefault="000C4B46" w:rsidP="000C4B46">
      <w:pPr>
        <w:bidi/>
        <w:jc w:val="both"/>
        <w:rPr>
          <w:rFonts w:cs="David"/>
          <w:b/>
          <w:bCs/>
          <w:rtl/>
        </w:rPr>
      </w:pPr>
      <w:r w:rsidRPr="000C4B46">
        <w:rPr>
          <w:rFonts w:cs="David"/>
          <w:b/>
          <w:bCs/>
          <w:rtl/>
        </w:rPr>
        <w:t xml:space="preserve">מושב </w:t>
      </w:r>
      <w:r w:rsidRPr="000C4B46">
        <w:rPr>
          <w:rFonts w:cs="David" w:hint="cs"/>
          <w:b/>
          <w:bCs/>
          <w:rtl/>
        </w:rPr>
        <w:t>ראשון</w:t>
      </w:r>
    </w:p>
    <w:p w14:paraId="1E3508D1" w14:textId="77777777" w:rsidR="000C4B46" w:rsidRPr="000C4B46" w:rsidRDefault="000C4B46" w:rsidP="000C4B46">
      <w:pPr>
        <w:bidi/>
        <w:jc w:val="both"/>
        <w:rPr>
          <w:rFonts w:cs="David"/>
          <w:b/>
          <w:bCs/>
          <w:rtl/>
        </w:rPr>
      </w:pPr>
    </w:p>
    <w:p w14:paraId="73A00D18" w14:textId="77777777" w:rsidR="000C4B46" w:rsidRPr="000C4B46" w:rsidRDefault="000C4B46" w:rsidP="000C4B46">
      <w:pPr>
        <w:bidi/>
        <w:jc w:val="both"/>
        <w:rPr>
          <w:rFonts w:cs="David"/>
          <w:b/>
          <w:bCs/>
          <w:rtl/>
        </w:rPr>
      </w:pPr>
    </w:p>
    <w:p w14:paraId="5E234362" w14:textId="77777777" w:rsidR="000C4B46" w:rsidRPr="000C4B46" w:rsidRDefault="000C4B46" w:rsidP="000C4B46">
      <w:pPr>
        <w:bidi/>
        <w:jc w:val="both"/>
        <w:rPr>
          <w:rFonts w:cs="David"/>
          <w:b/>
          <w:bCs/>
          <w:rtl/>
        </w:rPr>
      </w:pPr>
    </w:p>
    <w:p w14:paraId="09DCF593" w14:textId="77777777" w:rsidR="000C4B46" w:rsidRPr="000C4B46" w:rsidRDefault="000C4B46" w:rsidP="000C4B46">
      <w:pPr>
        <w:bidi/>
        <w:jc w:val="both"/>
        <w:rPr>
          <w:rFonts w:cs="David"/>
          <w:b/>
          <w:bCs/>
          <w:rtl/>
        </w:rPr>
      </w:pPr>
    </w:p>
    <w:p w14:paraId="7CC5BC40" w14:textId="77777777" w:rsidR="000C4B46" w:rsidRPr="000C4B46" w:rsidRDefault="000C4B46" w:rsidP="000C4B46">
      <w:pPr>
        <w:bidi/>
        <w:jc w:val="center"/>
        <w:rPr>
          <w:rFonts w:cs="David" w:hint="cs"/>
          <w:b/>
          <w:bCs/>
          <w:rtl/>
        </w:rPr>
      </w:pPr>
      <w:r w:rsidRPr="000C4B46">
        <w:rPr>
          <w:rFonts w:cs="David"/>
          <w:b/>
          <w:bCs/>
          <w:rtl/>
        </w:rPr>
        <w:t>פרוטוקול מס'</w:t>
      </w:r>
      <w:r w:rsidRPr="000C4B46">
        <w:rPr>
          <w:rFonts w:cs="David" w:hint="cs"/>
          <w:b/>
          <w:bCs/>
          <w:rtl/>
        </w:rPr>
        <w:t xml:space="preserve"> 165</w:t>
      </w:r>
    </w:p>
    <w:p w14:paraId="48D3D7C3" w14:textId="77777777" w:rsidR="000C4B46" w:rsidRPr="000C4B46" w:rsidRDefault="000C4B46" w:rsidP="000C4B46">
      <w:pPr>
        <w:bidi/>
        <w:jc w:val="center"/>
        <w:rPr>
          <w:rFonts w:cs="David" w:hint="cs"/>
          <w:b/>
          <w:bCs/>
          <w:rtl/>
        </w:rPr>
      </w:pPr>
      <w:r w:rsidRPr="000C4B46">
        <w:rPr>
          <w:rFonts w:cs="David" w:hint="cs"/>
          <w:b/>
          <w:bCs/>
          <w:rtl/>
        </w:rPr>
        <w:t>מישיבת ועדת הכנסת</w:t>
      </w:r>
    </w:p>
    <w:p w14:paraId="02093F11" w14:textId="77777777" w:rsidR="000C4B46" w:rsidRPr="000C4B46" w:rsidRDefault="000C4B46" w:rsidP="000C4B46">
      <w:pPr>
        <w:bidi/>
        <w:jc w:val="center"/>
        <w:rPr>
          <w:rFonts w:cs="David" w:hint="cs"/>
          <w:b/>
          <w:bCs/>
          <w:u w:val="single"/>
          <w:rtl/>
        </w:rPr>
      </w:pPr>
      <w:r w:rsidRPr="000C4B46">
        <w:rPr>
          <w:rFonts w:cs="David" w:hint="cs"/>
          <w:b/>
          <w:bCs/>
          <w:u w:val="single"/>
          <w:rtl/>
        </w:rPr>
        <w:t xml:space="preserve">התקיימה ביום רביעי, ד' בכסלו, </w:t>
      </w:r>
      <w:proofErr w:type="spellStart"/>
      <w:r w:rsidRPr="000C4B46">
        <w:rPr>
          <w:rFonts w:cs="David" w:hint="cs"/>
          <w:b/>
          <w:bCs/>
          <w:u w:val="single"/>
          <w:rtl/>
        </w:rPr>
        <w:t>התשס"ח</w:t>
      </w:r>
      <w:proofErr w:type="spellEnd"/>
      <w:r w:rsidRPr="000C4B46">
        <w:rPr>
          <w:rFonts w:cs="David" w:hint="cs"/>
          <w:b/>
          <w:bCs/>
          <w:u w:val="single"/>
          <w:rtl/>
        </w:rPr>
        <w:t>, (14/11/2007), בשעה 09:00</w:t>
      </w:r>
    </w:p>
    <w:p w14:paraId="37C51FE1" w14:textId="77777777" w:rsidR="000C4B46" w:rsidRPr="000C4B46" w:rsidRDefault="000C4B46" w:rsidP="000C4B46">
      <w:pPr>
        <w:bidi/>
        <w:jc w:val="both"/>
        <w:rPr>
          <w:rFonts w:cs="David"/>
          <w:b/>
          <w:bCs/>
          <w:rtl/>
        </w:rPr>
      </w:pPr>
    </w:p>
    <w:p w14:paraId="2064D721" w14:textId="77777777" w:rsidR="000C4B46" w:rsidRPr="000C4B46" w:rsidRDefault="000C4B46" w:rsidP="000C4B46">
      <w:pPr>
        <w:bidi/>
        <w:jc w:val="both"/>
        <w:rPr>
          <w:rFonts w:cs="David"/>
          <w:b/>
          <w:bCs/>
          <w:rtl/>
        </w:rPr>
      </w:pPr>
    </w:p>
    <w:p w14:paraId="579DD60B" w14:textId="77777777" w:rsidR="000C4B46" w:rsidRPr="000C4B46" w:rsidRDefault="000C4B46" w:rsidP="000C4B46">
      <w:pPr>
        <w:tabs>
          <w:tab w:val="left" w:pos="1221"/>
        </w:tabs>
        <w:bidi/>
        <w:jc w:val="both"/>
        <w:rPr>
          <w:rFonts w:cs="David" w:hint="cs"/>
          <w:b/>
          <w:bCs/>
          <w:u w:val="single"/>
          <w:rtl/>
        </w:rPr>
      </w:pPr>
    </w:p>
    <w:p w14:paraId="5D2941A8" w14:textId="77777777" w:rsidR="000C4B46" w:rsidRPr="000C4B46" w:rsidRDefault="000C4B46" w:rsidP="000C4B46">
      <w:pPr>
        <w:tabs>
          <w:tab w:val="left" w:pos="1221"/>
        </w:tabs>
        <w:bidi/>
        <w:ind w:left="1134" w:hanging="1134"/>
        <w:jc w:val="both"/>
        <w:rPr>
          <w:rFonts w:cs="David" w:hint="cs"/>
          <w:b/>
          <w:bCs/>
          <w:rtl/>
        </w:rPr>
      </w:pPr>
      <w:r w:rsidRPr="000C4B46">
        <w:rPr>
          <w:rFonts w:cs="David"/>
          <w:b/>
          <w:bCs/>
          <w:u w:val="single"/>
          <w:rtl/>
        </w:rPr>
        <w:t>סדר היום</w:t>
      </w:r>
      <w:r w:rsidRPr="000C4B46">
        <w:rPr>
          <w:rFonts w:cs="David"/>
          <w:rtl/>
        </w:rPr>
        <w:t>:</w:t>
      </w:r>
      <w:r w:rsidRPr="000C4B46">
        <w:rPr>
          <w:rFonts w:cs="David" w:hint="cs"/>
          <w:b/>
          <w:bCs/>
          <w:rtl/>
        </w:rPr>
        <w:tab/>
        <w:t xml:space="preserve">הצעת חוק ההסדרים במשק המדינה (תיקוני חקיקה להשגת יעדי התקציב והמדיניות הכלכלית לשנת הכספים 2008), </w:t>
      </w:r>
      <w:proofErr w:type="spellStart"/>
      <w:r w:rsidRPr="000C4B46">
        <w:rPr>
          <w:rFonts w:cs="David" w:hint="cs"/>
          <w:b/>
          <w:bCs/>
          <w:rtl/>
        </w:rPr>
        <w:t>התשס"ח</w:t>
      </w:r>
      <w:proofErr w:type="spellEnd"/>
      <w:r w:rsidRPr="000C4B46">
        <w:rPr>
          <w:rFonts w:cs="David" w:hint="cs"/>
          <w:b/>
          <w:bCs/>
          <w:rtl/>
        </w:rPr>
        <w:t xml:space="preserve">-2007 </w:t>
      </w:r>
      <w:r w:rsidRPr="000C4B46">
        <w:rPr>
          <w:rFonts w:cs="David"/>
          <w:b/>
          <w:bCs/>
          <w:rtl/>
        </w:rPr>
        <w:t>–</w:t>
      </w:r>
      <w:r w:rsidRPr="000C4B46">
        <w:rPr>
          <w:rFonts w:cs="David" w:hint="cs"/>
          <w:b/>
          <w:bCs/>
          <w:rtl/>
        </w:rPr>
        <w:t xml:space="preserve"> חלוקת ההצעה וקביעת ועדות לדיון לפי סעיפים 117 ו-121 לתקנון הכנסת.</w:t>
      </w:r>
    </w:p>
    <w:p w14:paraId="12C8A5D2" w14:textId="77777777" w:rsidR="000C4B46" w:rsidRPr="000C4B46" w:rsidRDefault="000C4B46" w:rsidP="000C4B46">
      <w:pPr>
        <w:bidi/>
        <w:jc w:val="both"/>
        <w:rPr>
          <w:rFonts w:cs="David" w:hint="cs"/>
          <w:b/>
          <w:bCs/>
          <w:rtl/>
        </w:rPr>
      </w:pPr>
    </w:p>
    <w:p w14:paraId="368E3052" w14:textId="77777777" w:rsidR="000C4B46" w:rsidRPr="000C4B46" w:rsidRDefault="000C4B46" w:rsidP="000C4B46">
      <w:pPr>
        <w:bidi/>
        <w:jc w:val="both"/>
        <w:rPr>
          <w:rFonts w:cs="David" w:hint="cs"/>
          <w:rtl/>
        </w:rPr>
      </w:pPr>
    </w:p>
    <w:p w14:paraId="07E09B20" w14:textId="77777777" w:rsidR="000C4B46" w:rsidRPr="000C4B46" w:rsidRDefault="000C4B46" w:rsidP="000C4B46">
      <w:pPr>
        <w:bidi/>
        <w:jc w:val="both"/>
        <w:rPr>
          <w:rFonts w:cs="David"/>
          <w:rtl/>
        </w:rPr>
      </w:pPr>
    </w:p>
    <w:p w14:paraId="4EABCC3A" w14:textId="77777777" w:rsidR="000C4B46" w:rsidRPr="000C4B46" w:rsidRDefault="000C4B46" w:rsidP="000C4B46">
      <w:pPr>
        <w:bidi/>
        <w:jc w:val="both"/>
        <w:rPr>
          <w:rFonts w:cs="David"/>
          <w:b/>
          <w:bCs/>
          <w:u w:val="single"/>
          <w:rtl/>
        </w:rPr>
      </w:pPr>
      <w:r w:rsidRPr="000C4B46">
        <w:rPr>
          <w:rFonts w:cs="David"/>
          <w:b/>
          <w:bCs/>
          <w:u w:val="single"/>
          <w:rtl/>
        </w:rPr>
        <w:t>נכחו</w:t>
      </w:r>
      <w:r w:rsidRPr="000C4B46">
        <w:rPr>
          <w:rFonts w:cs="David"/>
          <w:rtl/>
        </w:rPr>
        <w:t>:</w:t>
      </w:r>
    </w:p>
    <w:p w14:paraId="2FC6B05A" w14:textId="77777777" w:rsidR="000C4B46" w:rsidRPr="000C4B46" w:rsidRDefault="000C4B46" w:rsidP="000C4B46">
      <w:pPr>
        <w:bidi/>
        <w:jc w:val="both"/>
        <w:rPr>
          <w:rFonts w:cs="David" w:hint="cs"/>
          <w:rtl/>
        </w:rPr>
      </w:pPr>
    </w:p>
    <w:p w14:paraId="74683A05" w14:textId="77777777" w:rsidR="000C4B46" w:rsidRPr="000C4B46" w:rsidRDefault="000C4B46" w:rsidP="000C4B46">
      <w:pPr>
        <w:bidi/>
        <w:jc w:val="both"/>
        <w:rPr>
          <w:rFonts w:cs="David" w:hint="cs"/>
          <w:rtl/>
        </w:rPr>
      </w:pPr>
    </w:p>
    <w:p w14:paraId="5D86BD0A" w14:textId="77777777" w:rsidR="000C4B46" w:rsidRPr="000C4B46" w:rsidRDefault="000C4B46" w:rsidP="000C4B46">
      <w:pPr>
        <w:tabs>
          <w:tab w:val="left" w:pos="1788"/>
        </w:tabs>
        <w:bidi/>
        <w:jc w:val="both"/>
        <w:rPr>
          <w:rFonts w:cs="David"/>
          <w:rtl/>
        </w:rPr>
      </w:pPr>
      <w:r w:rsidRPr="000C4B46">
        <w:rPr>
          <w:rFonts w:cs="David"/>
          <w:b/>
          <w:bCs/>
          <w:u w:val="single"/>
          <w:rtl/>
        </w:rPr>
        <w:t>חברי הוועדה</w:t>
      </w:r>
      <w:r w:rsidRPr="000C4B46">
        <w:rPr>
          <w:rFonts w:cs="David"/>
          <w:rtl/>
        </w:rPr>
        <w:t>:</w:t>
      </w:r>
    </w:p>
    <w:p w14:paraId="150EFFC7" w14:textId="77777777" w:rsidR="000C4B46" w:rsidRPr="000C4B46" w:rsidRDefault="000C4B46" w:rsidP="000C4B46">
      <w:pPr>
        <w:bidi/>
        <w:jc w:val="both"/>
        <w:rPr>
          <w:rFonts w:cs="David" w:hint="cs"/>
          <w:color w:val="000000"/>
          <w:rtl/>
        </w:rPr>
      </w:pPr>
      <w:r w:rsidRPr="000C4B46">
        <w:rPr>
          <w:rFonts w:cs="David" w:hint="cs"/>
          <w:color w:val="000000"/>
          <w:rtl/>
        </w:rPr>
        <w:t xml:space="preserve">דוד טל </w:t>
      </w:r>
      <w:r w:rsidRPr="000C4B46">
        <w:rPr>
          <w:rFonts w:cs="David"/>
          <w:color w:val="000000"/>
          <w:rtl/>
        </w:rPr>
        <w:t>–</w:t>
      </w:r>
      <w:r w:rsidRPr="000C4B46">
        <w:rPr>
          <w:rFonts w:cs="David" w:hint="cs"/>
          <w:color w:val="000000"/>
          <w:rtl/>
        </w:rPr>
        <w:t xml:space="preserve"> היו"ר</w:t>
      </w:r>
    </w:p>
    <w:p w14:paraId="7B773248" w14:textId="77777777" w:rsidR="000C4B46" w:rsidRPr="000C4B46" w:rsidRDefault="000C4B46" w:rsidP="000C4B46">
      <w:pPr>
        <w:bidi/>
        <w:jc w:val="both"/>
        <w:rPr>
          <w:rFonts w:cs="David" w:hint="cs"/>
          <w:color w:val="000000"/>
          <w:rtl/>
        </w:rPr>
      </w:pPr>
      <w:r w:rsidRPr="000C4B46">
        <w:rPr>
          <w:rFonts w:cs="David" w:hint="cs"/>
          <w:color w:val="000000"/>
          <w:rtl/>
        </w:rPr>
        <w:t>דוד אזולאי</w:t>
      </w:r>
    </w:p>
    <w:p w14:paraId="26D0EED1" w14:textId="77777777" w:rsidR="000C4B46" w:rsidRPr="000C4B46" w:rsidRDefault="000C4B46" w:rsidP="000C4B46">
      <w:pPr>
        <w:bidi/>
        <w:jc w:val="both"/>
        <w:rPr>
          <w:rFonts w:cs="David" w:hint="cs"/>
          <w:color w:val="000000"/>
          <w:rtl/>
        </w:rPr>
      </w:pPr>
      <w:proofErr w:type="spellStart"/>
      <w:r w:rsidRPr="000C4B46">
        <w:rPr>
          <w:rFonts w:cs="David" w:hint="cs"/>
          <w:color w:val="000000"/>
          <w:rtl/>
        </w:rPr>
        <w:t>רוברט</w:t>
      </w:r>
      <w:proofErr w:type="spellEnd"/>
      <w:r w:rsidRPr="000C4B46">
        <w:rPr>
          <w:rFonts w:cs="David" w:hint="cs"/>
          <w:color w:val="000000"/>
          <w:rtl/>
        </w:rPr>
        <w:t xml:space="preserve"> </w:t>
      </w:r>
      <w:proofErr w:type="spellStart"/>
      <w:r w:rsidRPr="000C4B46">
        <w:rPr>
          <w:rFonts w:cs="David" w:hint="cs"/>
          <w:color w:val="000000"/>
          <w:rtl/>
        </w:rPr>
        <w:t>אילטוב</w:t>
      </w:r>
      <w:proofErr w:type="spellEnd"/>
    </w:p>
    <w:p w14:paraId="386688BD" w14:textId="77777777" w:rsidR="000C4B46" w:rsidRPr="000C4B46" w:rsidRDefault="000C4B46" w:rsidP="000C4B46">
      <w:pPr>
        <w:bidi/>
        <w:jc w:val="both"/>
        <w:rPr>
          <w:rFonts w:cs="David" w:hint="cs"/>
          <w:color w:val="000000"/>
          <w:rtl/>
        </w:rPr>
      </w:pPr>
      <w:r w:rsidRPr="000C4B46">
        <w:rPr>
          <w:rFonts w:cs="David" w:hint="cs"/>
          <w:color w:val="000000"/>
          <w:rtl/>
        </w:rPr>
        <w:t xml:space="preserve">אלי </w:t>
      </w:r>
      <w:proofErr w:type="spellStart"/>
      <w:r w:rsidRPr="000C4B46">
        <w:rPr>
          <w:rFonts w:cs="David" w:hint="cs"/>
          <w:color w:val="000000"/>
          <w:rtl/>
        </w:rPr>
        <w:t>אפללו</w:t>
      </w:r>
      <w:proofErr w:type="spellEnd"/>
    </w:p>
    <w:p w14:paraId="50989912" w14:textId="77777777" w:rsidR="000C4B46" w:rsidRPr="000C4B46" w:rsidRDefault="000C4B46" w:rsidP="000C4B46">
      <w:pPr>
        <w:bidi/>
        <w:jc w:val="both"/>
        <w:rPr>
          <w:rFonts w:cs="David" w:hint="cs"/>
          <w:color w:val="000000"/>
          <w:rtl/>
        </w:rPr>
      </w:pPr>
      <w:r w:rsidRPr="000C4B46">
        <w:rPr>
          <w:rFonts w:cs="David" w:hint="cs"/>
          <w:color w:val="000000"/>
          <w:rtl/>
        </w:rPr>
        <w:t>אורי אריאל</w:t>
      </w:r>
    </w:p>
    <w:p w14:paraId="09351C49" w14:textId="77777777" w:rsidR="000C4B46" w:rsidRPr="000C4B46" w:rsidRDefault="000C4B46" w:rsidP="000C4B46">
      <w:pPr>
        <w:bidi/>
        <w:jc w:val="both"/>
        <w:rPr>
          <w:rFonts w:cs="David" w:hint="cs"/>
          <w:color w:val="000000"/>
          <w:rtl/>
        </w:rPr>
      </w:pPr>
      <w:proofErr w:type="spellStart"/>
      <w:r w:rsidRPr="000C4B46">
        <w:rPr>
          <w:rFonts w:cs="David" w:hint="cs"/>
          <w:color w:val="000000"/>
          <w:rtl/>
        </w:rPr>
        <w:t>מוחמד</w:t>
      </w:r>
      <w:proofErr w:type="spellEnd"/>
      <w:r w:rsidRPr="000C4B46">
        <w:rPr>
          <w:rFonts w:cs="David" w:hint="cs"/>
          <w:color w:val="000000"/>
          <w:rtl/>
        </w:rPr>
        <w:t xml:space="preserve"> ברכה</w:t>
      </w:r>
    </w:p>
    <w:p w14:paraId="558AE0B4" w14:textId="77777777" w:rsidR="000C4B46" w:rsidRPr="000C4B46" w:rsidRDefault="000C4B46" w:rsidP="000C4B46">
      <w:pPr>
        <w:bidi/>
        <w:jc w:val="both"/>
        <w:rPr>
          <w:rFonts w:cs="David" w:hint="cs"/>
          <w:color w:val="000000"/>
          <w:rtl/>
        </w:rPr>
      </w:pPr>
      <w:r w:rsidRPr="000C4B46">
        <w:rPr>
          <w:rFonts w:cs="David" w:hint="cs"/>
          <w:color w:val="000000"/>
          <w:rtl/>
        </w:rPr>
        <w:t>אליהו גבאי</w:t>
      </w:r>
    </w:p>
    <w:p w14:paraId="4BDB3E78" w14:textId="77777777" w:rsidR="000C4B46" w:rsidRPr="000C4B46" w:rsidRDefault="000C4B46" w:rsidP="000C4B46">
      <w:pPr>
        <w:bidi/>
        <w:jc w:val="both"/>
        <w:rPr>
          <w:rFonts w:cs="David" w:hint="cs"/>
          <w:color w:val="000000"/>
          <w:rtl/>
        </w:rPr>
      </w:pPr>
      <w:r w:rsidRPr="000C4B46">
        <w:rPr>
          <w:rFonts w:cs="David" w:hint="cs"/>
          <w:color w:val="000000"/>
          <w:rtl/>
        </w:rPr>
        <w:t>יצחק גלנטי</w:t>
      </w:r>
    </w:p>
    <w:p w14:paraId="34F85CB5" w14:textId="77777777" w:rsidR="000C4B46" w:rsidRPr="000C4B46" w:rsidRDefault="000C4B46" w:rsidP="000C4B46">
      <w:pPr>
        <w:bidi/>
        <w:jc w:val="both"/>
        <w:rPr>
          <w:rFonts w:cs="David" w:hint="cs"/>
          <w:color w:val="000000"/>
          <w:rtl/>
        </w:rPr>
      </w:pPr>
      <w:r w:rsidRPr="000C4B46">
        <w:rPr>
          <w:rFonts w:cs="David" w:hint="cs"/>
          <w:color w:val="000000"/>
          <w:rtl/>
        </w:rPr>
        <w:t>נסים זאב</w:t>
      </w:r>
    </w:p>
    <w:p w14:paraId="370960CC" w14:textId="77777777" w:rsidR="000C4B46" w:rsidRPr="000C4B46" w:rsidRDefault="000C4B46" w:rsidP="000C4B46">
      <w:pPr>
        <w:bidi/>
        <w:jc w:val="both"/>
        <w:rPr>
          <w:rFonts w:cs="David" w:hint="cs"/>
          <w:color w:val="000000"/>
          <w:rtl/>
        </w:rPr>
      </w:pPr>
      <w:r w:rsidRPr="000C4B46">
        <w:rPr>
          <w:rFonts w:cs="David" w:hint="cs"/>
          <w:color w:val="000000"/>
          <w:rtl/>
        </w:rPr>
        <w:t>יצחק זיו</w:t>
      </w:r>
    </w:p>
    <w:p w14:paraId="7DD3522A" w14:textId="77777777" w:rsidR="000C4B46" w:rsidRPr="000C4B46" w:rsidRDefault="000C4B46" w:rsidP="000C4B46">
      <w:pPr>
        <w:bidi/>
        <w:jc w:val="both"/>
        <w:rPr>
          <w:rFonts w:cs="David" w:hint="cs"/>
          <w:color w:val="000000"/>
          <w:rtl/>
        </w:rPr>
      </w:pPr>
      <w:proofErr w:type="spellStart"/>
      <w:r w:rsidRPr="000C4B46">
        <w:rPr>
          <w:rFonts w:cs="David" w:hint="cs"/>
          <w:color w:val="000000"/>
          <w:rtl/>
        </w:rPr>
        <w:t>נאדיה</w:t>
      </w:r>
      <w:proofErr w:type="spellEnd"/>
      <w:r w:rsidRPr="000C4B46">
        <w:rPr>
          <w:rFonts w:cs="David" w:hint="cs"/>
          <w:color w:val="000000"/>
          <w:rtl/>
        </w:rPr>
        <w:t xml:space="preserve"> חילו</w:t>
      </w:r>
    </w:p>
    <w:p w14:paraId="2F041037" w14:textId="77777777" w:rsidR="000C4B46" w:rsidRPr="000C4B46" w:rsidRDefault="000C4B46" w:rsidP="000C4B46">
      <w:pPr>
        <w:bidi/>
        <w:jc w:val="both"/>
        <w:rPr>
          <w:rFonts w:cs="David" w:hint="cs"/>
          <w:color w:val="000000"/>
          <w:rtl/>
        </w:rPr>
      </w:pPr>
      <w:r w:rsidRPr="000C4B46">
        <w:rPr>
          <w:rFonts w:cs="David" w:hint="cs"/>
          <w:color w:val="000000"/>
          <w:rtl/>
        </w:rPr>
        <w:t>יואל חסון</w:t>
      </w:r>
    </w:p>
    <w:p w14:paraId="49EEEAAB" w14:textId="77777777" w:rsidR="000C4B46" w:rsidRPr="000C4B46" w:rsidRDefault="000C4B46" w:rsidP="000C4B46">
      <w:pPr>
        <w:bidi/>
        <w:jc w:val="both"/>
        <w:rPr>
          <w:rFonts w:cs="David" w:hint="cs"/>
          <w:color w:val="000000"/>
          <w:rtl/>
        </w:rPr>
      </w:pPr>
      <w:proofErr w:type="spellStart"/>
      <w:r w:rsidRPr="000C4B46">
        <w:rPr>
          <w:rFonts w:cs="David" w:hint="cs"/>
          <w:color w:val="000000"/>
          <w:rtl/>
        </w:rPr>
        <w:t>אחמד</w:t>
      </w:r>
      <w:proofErr w:type="spellEnd"/>
      <w:r w:rsidRPr="000C4B46">
        <w:rPr>
          <w:rFonts w:cs="David" w:hint="cs"/>
          <w:color w:val="000000"/>
          <w:rtl/>
        </w:rPr>
        <w:t xml:space="preserve"> טיבי</w:t>
      </w:r>
    </w:p>
    <w:p w14:paraId="6DAD700B" w14:textId="77777777" w:rsidR="000C4B46" w:rsidRPr="000C4B46" w:rsidRDefault="000C4B46" w:rsidP="000C4B46">
      <w:pPr>
        <w:bidi/>
        <w:jc w:val="both"/>
        <w:rPr>
          <w:rFonts w:cs="David" w:hint="cs"/>
          <w:color w:val="000000"/>
          <w:rtl/>
        </w:rPr>
      </w:pPr>
      <w:proofErr w:type="spellStart"/>
      <w:r w:rsidRPr="000C4B46">
        <w:rPr>
          <w:rFonts w:cs="David" w:hint="cs"/>
          <w:color w:val="000000"/>
          <w:rtl/>
        </w:rPr>
        <w:t>אסתרינה</w:t>
      </w:r>
      <w:proofErr w:type="spellEnd"/>
      <w:r w:rsidRPr="000C4B46">
        <w:rPr>
          <w:rFonts w:cs="David" w:hint="cs"/>
          <w:color w:val="000000"/>
          <w:rtl/>
        </w:rPr>
        <w:t xml:space="preserve"> </w:t>
      </w:r>
      <w:proofErr w:type="spellStart"/>
      <w:r w:rsidRPr="000C4B46">
        <w:rPr>
          <w:rFonts w:cs="David" w:hint="cs"/>
          <w:color w:val="000000"/>
          <w:rtl/>
        </w:rPr>
        <w:t>טרטמן</w:t>
      </w:r>
      <w:proofErr w:type="spellEnd"/>
    </w:p>
    <w:p w14:paraId="31B0529A" w14:textId="77777777" w:rsidR="000C4B46" w:rsidRPr="000C4B46" w:rsidRDefault="000C4B46" w:rsidP="000C4B46">
      <w:pPr>
        <w:bidi/>
        <w:jc w:val="both"/>
        <w:rPr>
          <w:rFonts w:cs="David" w:hint="cs"/>
          <w:color w:val="000000"/>
          <w:rtl/>
        </w:rPr>
      </w:pPr>
      <w:r w:rsidRPr="000C4B46">
        <w:rPr>
          <w:rFonts w:cs="David" w:hint="cs"/>
          <w:color w:val="000000"/>
          <w:rtl/>
        </w:rPr>
        <w:t xml:space="preserve">שלי </w:t>
      </w:r>
      <w:proofErr w:type="spellStart"/>
      <w:r w:rsidRPr="000C4B46">
        <w:rPr>
          <w:rFonts w:cs="David" w:hint="cs"/>
          <w:color w:val="000000"/>
          <w:rtl/>
        </w:rPr>
        <w:t>יחימוביץ</w:t>
      </w:r>
      <w:proofErr w:type="spellEnd"/>
    </w:p>
    <w:p w14:paraId="545DBA7B" w14:textId="77777777" w:rsidR="000C4B46" w:rsidRPr="000C4B46" w:rsidRDefault="000C4B46" w:rsidP="000C4B46">
      <w:pPr>
        <w:bidi/>
        <w:jc w:val="both"/>
        <w:rPr>
          <w:rFonts w:cs="David" w:hint="cs"/>
          <w:color w:val="000000"/>
          <w:rtl/>
        </w:rPr>
      </w:pPr>
      <w:r w:rsidRPr="000C4B46">
        <w:rPr>
          <w:rFonts w:cs="David" w:hint="cs"/>
          <w:color w:val="000000"/>
          <w:rtl/>
        </w:rPr>
        <w:t xml:space="preserve">אביגדור </w:t>
      </w:r>
      <w:proofErr w:type="spellStart"/>
      <w:r w:rsidRPr="000C4B46">
        <w:rPr>
          <w:rFonts w:cs="David" w:hint="cs"/>
          <w:color w:val="000000"/>
          <w:rtl/>
        </w:rPr>
        <w:t>יצחקי</w:t>
      </w:r>
      <w:proofErr w:type="spellEnd"/>
    </w:p>
    <w:p w14:paraId="2AC7E70A" w14:textId="77777777" w:rsidR="000C4B46" w:rsidRPr="000C4B46" w:rsidRDefault="000C4B46" w:rsidP="000C4B46">
      <w:pPr>
        <w:bidi/>
        <w:jc w:val="both"/>
        <w:rPr>
          <w:rFonts w:cs="David" w:hint="cs"/>
          <w:color w:val="000000"/>
          <w:rtl/>
        </w:rPr>
      </w:pPr>
      <w:r w:rsidRPr="000C4B46">
        <w:rPr>
          <w:rFonts w:cs="David" w:hint="cs"/>
          <w:color w:val="000000"/>
          <w:rtl/>
        </w:rPr>
        <w:t xml:space="preserve">יורם </w:t>
      </w:r>
      <w:proofErr w:type="spellStart"/>
      <w:r w:rsidRPr="000C4B46">
        <w:rPr>
          <w:rFonts w:cs="David" w:hint="cs"/>
          <w:color w:val="000000"/>
          <w:rtl/>
        </w:rPr>
        <w:t>מרציאנו</w:t>
      </w:r>
      <w:proofErr w:type="spellEnd"/>
    </w:p>
    <w:p w14:paraId="51F722C1" w14:textId="77777777" w:rsidR="000C4B46" w:rsidRPr="000C4B46" w:rsidRDefault="000C4B46" w:rsidP="000C4B46">
      <w:pPr>
        <w:bidi/>
        <w:jc w:val="both"/>
        <w:rPr>
          <w:rFonts w:cs="David" w:hint="cs"/>
          <w:color w:val="000000"/>
          <w:rtl/>
        </w:rPr>
      </w:pPr>
      <w:r w:rsidRPr="000C4B46">
        <w:rPr>
          <w:rFonts w:cs="David" w:hint="cs"/>
          <w:color w:val="000000"/>
          <w:rtl/>
        </w:rPr>
        <w:t>גדעון סער</w:t>
      </w:r>
    </w:p>
    <w:p w14:paraId="10FD21D4" w14:textId="77777777" w:rsidR="000C4B46" w:rsidRPr="000C4B46" w:rsidRDefault="000C4B46" w:rsidP="000C4B46">
      <w:pPr>
        <w:bidi/>
        <w:jc w:val="both"/>
        <w:rPr>
          <w:rFonts w:cs="David" w:hint="cs"/>
          <w:color w:val="000000"/>
          <w:rtl/>
        </w:rPr>
      </w:pPr>
      <w:r w:rsidRPr="000C4B46">
        <w:rPr>
          <w:rFonts w:cs="David" w:hint="cs"/>
          <w:color w:val="000000"/>
          <w:rtl/>
        </w:rPr>
        <w:t>מאיר פרוש</w:t>
      </w:r>
    </w:p>
    <w:p w14:paraId="5A078214" w14:textId="77777777" w:rsidR="000C4B46" w:rsidRPr="000C4B46" w:rsidRDefault="000C4B46" w:rsidP="000C4B46">
      <w:pPr>
        <w:bidi/>
        <w:jc w:val="both"/>
        <w:rPr>
          <w:rFonts w:cs="David" w:hint="cs"/>
          <w:color w:val="000000"/>
          <w:rtl/>
        </w:rPr>
      </w:pPr>
      <w:r w:rsidRPr="000C4B46">
        <w:rPr>
          <w:rFonts w:cs="David" w:hint="cs"/>
          <w:color w:val="000000"/>
          <w:rtl/>
        </w:rPr>
        <w:t>ראובן ריבלין</w:t>
      </w:r>
    </w:p>
    <w:p w14:paraId="6D161EB7" w14:textId="77777777" w:rsidR="000C4B46" w:rsidRPr="000C4B46" w:rsidRDefault="000C4B46" w:rsidP="000C4B46">
      <w:pPr>
        <w:bidi/>
        <w:jc w:val="both"/>
        <w:rPr>
          <w:rFonts w:cs="David" w:hint="cs"/>
          <w:color w:val="000000"/>
          <w:rtl/>
        </w:rPr>
      </w:pPr>
      <w:r w:rsidRPr="000C4B46">
        <w:rPr>
          <w:rFonts w:cs="David" w:hint="cs"/>
          <w:color w:val="000000"/>
          <w:rtl/>
        </w:rPr>
        <w:t>רונית תירוש</w:t>
      </w:r>
    </w:p>
    <w:p w14:paraId="04A55070" w14:textId="77777777" w:rsidR="000C4B46" w:rsidRPr="000C4B46" w:rsidRDefault="000C4B46" w:rsidP="000C4B46">
      <w:pPr>
        <w:bidi/>
        <w:jc w:val="both"/>
        <w:rPr>
          <w:rFonts w:cs="David" w:hint="cs"/>
          <w:color w:val="000000"/>
          <w:rtl/>
        </w:rPr>
      </w:pPr>
    </w:p>
    <w:p w14:paraId="550B9933" w14:textId="77777777" w:rsidR="000C4B46" w:rsidRPr="000C4B46" w:rsidRDefault="000C4B46" w:rsidP="000C4B46">
      <w:pPr>
        <w:bidi/>
        <w:jc w:val="both"/>
        <w:rPr>
          <w:rFonts w:cs="David"/>
          <w:rtl/>
        </w:rPr>
      </w:pPr>
    </w:p>
    <w:p w14:paraId="3901226D" w14:textId="77777777" w:rsidR="000C4B46" w:rsidRPr="000C4B46" w:rsidRDefault="000C4B46" w:rsidP="000C4B46">
      <w:pPr>
        <w:tabs>
          <w:tab w:val="left" w:pos="1788"/>
          <w:tab w:val="left" w:pos="3631"/>
        </w:tabs>
        <w:bidi/>
        <w:jc w:val="both"/>
        <w:rPr>
          <w:rFonts w:cs="David" w:hint="cs"/>
          <w:rtl/>
        </w:rPr>
      </w:pPr>
      <w:r w:rsidRPr="000C4B46">
        <w:rPr>
          <w:rFonts w:cs="David"/>
          <w:b/>
          <w:bCs/>
          <w:u w:val="single"/>
          <w:rtl/>
        </w:rPr>
        <w:t>מוזמנים</w:t>
      </w:r>
      <w:r w:rsidRPr="000C4B46">
        <w:rPr>
          <w:rFonts w:cs="David"/>
          <w:rtl/>
        </w:rPr>
        <w:t>:</w:t>
      </w:r>
    </w:p>
    <w:p w14:paraId="7B9294D3" w14:textId="77777777" w:rsidR="000C4B46" w:rsidRPr="000C4B46" w:rsidRDefault="000C4B46" w:rsidP="000C4B46">
      <w:pPr>
        <w:bidi/>
        <w:jc w:val="both"/>
        <w:rPr>
          <w:rFonts w:cs="David" w:hint="cs"/>
          <w:rtl/>
        </w:rPr>
      </w:pPr>
      <w:r w:rsidRPr="000C4B46">
        <w:rPr>
          <w:rFonts w:cs="David" w:hint="cs"/>
          <w:rtl/>
        </w:rPr>
        <w:t xml:space="preserve">גלעד </w:t>
      </w:r>
      <w:proofErr w:type="spellStart"/>
      <w:r w:rsidRPr="000C4B46">
        <w:rPr>
          <w:rFonts w:cs="David" w:hint="cs"/>
          <w:rtl/>
        </w:rPr>
        <w:t>ארדן</w:t>
      </w:r>
      <w:proofErr w:type="spellEnd"/>
    </w:p>
    <w:p w14:paraId="41644BB4" w14:textId="77777777" w:rsidR="000C4B46" w:rsidRPr="000C4B46" w:rsidRDefault="000C4B46" w:rsidP="000C4B46">
      <w:pPr>
        <w:bidi/>
        <w:jc w:val="both"/>
        <w:rPr>
          <w:rFonts w:cs="David" w:hint="cs"/>
          <w:rtl/>
        </w:rPr>
      </w:pPr>
      <w:r w:rsidRPr="000C4B46">
        <w:rPr>
          <w:rFonts w:cs="David" w:hint="cs"/>
          <w:rtl/>
        </w:rPr>
        <w:t>חיים אורון</w:t>
      </w:r>
    </w:p>
    <w:p w14:paraId="3FB90558" w14:textId="77777777" w:rsidR="000C4B46" w:rsidRPr="000C4B46" w:rsidRDefault="000C4B46" w:rsidP="000C4B46">
      <w:pPr>
        <w:bidi/>
        <w:jc w:val="both"/>
        <w:rPr>
          <w:rFonts w:cs="David" w:hint="cs"/>
          <w:rtl/>
        </w:rPr>
      </w:pPr>
      <w:r w:rsidRPr="000C4B46">
        <w:rPr>
          <w:rFonts w:cs="David" w:hint="cs"/>
          <w:rtl/>
        </w:rPr>
        <w:t xml:space="preserve">אלחנן </w:t>
      </w:r>
      <w:proofErr w:type="spellStart"/>
      <w:r w:rsidRPr="000C4B46">
        <w:rPr>
          <w:rFonts w:cs="David" w:hint="cs"/>
          <w:rtl/>
        </w:rPr>
        <w:t>גלזר</w:t>
      </w:r>
      <w:proofErr w:type="spellEnd"/>
    </w:p>
    <w:p w14:paraId="380EC95A" w14:textId="77777777" w:rsidR="000C4B46" w:rsidRPr="000C4B46" w:rsidRDefault="000C4B46" w:rsidP="000C4B46">
      <w:pPr>
        <w:bidi/>
        <w:jc w:val="both"/>
        <w:rPr>
          <w:rFonts w:cs="David" w:hint="cs"/>
          <w:rtl/>
        </w:rPr>
      </w:pPr>
      <w:r w:rsidRPr="000C4B46">
        <w:rPr>
          <w:rFonts w:cs="David" w:hint="cs"/>
          <w:rtl/>
        </w:rPr>
        <w:t>משה גפני</w:t>
      </w:r>
    </w:p>
    <w:p w14:paraId="2A4F4701" w14:textId="77777777" w:rsidR="000C4B46" w:rsidRPr="000C4B46" w:rsidRDefault="000C4B46" w:rsidP="000C4B46">
      <w:pPr>
        <w:bidi/>
        <w:jc w:val="both"/>
        <w:rPr>
          <w:rFonts w:cs="David" w:hint="cs"/>
          <w:rtl/>
        </w:rPr>
      </w:pPr>
      <w:r w:rsidRPr="000C4B46">
        <w:rPr>
          <w:rFonts w:cs="David" w:hint="cs"/>
          <w:rtl/>
        </w:rPr>
        <w:t xml:space="preserve">אבשלום </w:t>
      </w:r>
      <w:proofErr w:type="spellStart"/>
      <w:r w:rsidRPr="000C4B46">
        <w:rPr>
          <w:rFonts w:cs="David" w:hint="cs"/>
          <w:rtl/>
        </w:rPr>
        <w:t>וילן</w:t>
      </w:r>
      <w:proofErr w:type="spellEnd"/>
    </w:p>
    <w:p w14:paraId="3E63CBE1" w14:textId="77777777" w:rsidR="000C4B46" w:rsidRPr="000C4B46" w:rsidRDefault="000C4B46" w:rsidP="000C4B46">
      <w:pPr>
        <w:bidi/>
        <w:jc w:val="both"/>
        <w:rPr>
          <w:rFonts w:cs="David" w:hint="cs"/>
          <w:rtl/>
        </w:rPr>
      </w:pPr>
      <w:r w:rsidRPr="000C4B46">
        <w:rPr>
          <w:rFonts w:cs="David" w:hint="cs"/>
          <w:rtl/>
        </w:rPr>
        <w:t>אמנון כהן</w:t>
      </w:r>
    </w:p>
    <w:p w14:paraId="15913A67" w14:textId="77777777" w:rsidR="000C4B46" w:rsidRPr="000C4B46" w:rsidRDefault="000C4B46" w:rsidP="000C4B46">
      <w:pPr>
        <w:bidi/>
        <w:jc w:val="both"/>
        <w:rPr>
          <w:rFonts w:cs="David" w:hint="cs"/>
          <w:rtl/>
        </w:rPr>
      </w:pPr>
      <w:r w:rsidRPr="000C4B46">
        <w:rPr>
          <w:rFonts w:cs="David" w:hint="cs"/>
          <w:rtl/>
        </w:rPr>
        <w:t>סופה לנדבר</w:t>
      </w:r>
    </w:p>
    <w:p w14:paraId="7F7A35B7" w14:textId="77777777" w:rsidR="000C4B46" w:rsidRPr="000C4B46" w:rsidRDefault="000C4B46" w:rsidP="000C4B46">
      <w:pPr>
        <w:bidi/>
        <w:jc w:val="both"/>
        <w:rPr>
          <w:rFonts w:cs="David" w:hint="cs"/>
          <w:rtl/>
        </w:rPr>
      </w:pPr>
      <w:proofErr w:type="spellStart"/>
      <w:r w:rsidRPr="000C4B46">
        <w:rPr>
          <w:rFonts w:cs="David" w:hint="cs"/>
          <w:rtl/>
        </w:rPr>
        <w:t>סטס</w:t>
      </w:r>
      <w:proofErr w:type="spellEnd"/>
      <w:r w:rsidRPr="000C4B46">
        <w:rPr>
          <w:rFonts w:cs="David" w:hint="cs"/>
          <w:rtl/>
        </w:rPr>
        <w:t xml:space="preserve"> </w:t>
      </w:r>
      <w:proofErr w:type="spellStart"/>
      <w:r w:rsidRPr="000C4B46">
        <w:rPr>
          <w:rFonts w:cs="David" w:hint="cs"/>
          <w:rtl/>
        </w:rPr>
        <w:t>מיסז'ניקוב</w:t>
      </w:r>
      <w:proofErr w:type="spellEnd"/>
    </w:p>
    <w:p w14:paraId="0E6BA572" w14:textId="77777777" w:rsidR="000C4B46" w:rsidRPr="000C4B46" w:rsidRDefault="000C4B46" w:rsidP="000C4B46">
      <w:pPr>
        <w:bidi/>
        <w:jc w:val="both"/>
        <w:rPr>
          <w:rFonts w:cs="David" w:hint="cs"/>
          <w:rtl/>
        </w:rPr>
      </w:pPr>
      <w:r w:rsidRPr="000C4B46">
        <w:rPr>
          <w:rFonts w:cs="David" w:hint="cs"/>
          <w:rtl/>
        </w:rPr>
        <w:t xml:space="preserve">מיכאל </w:t>
      </w:r>
      <w:proofErr w:type="spellStart"/>
      <w:r w:rsidRPr="000C4B46">
        <w:rPr>
          <w:rFonts w:cs="David" w:hint="cs"/>
          <w:rtl/>
        </w:rPr>
        <w:t>מלכיאור</w:t>
      </w:r>
      <w:proofErr w:type="spellEnd"/>
    </w:p>
    <w:p w14:paraId="52B6B28C" w14:textId="77777777" w:rsidR="000C4B46" w:rsidRPr="000C4B46" w:rsidRDefault="000C4B46" w:rsidP="000C4B46">
      <w:pPr>
        <w:bidi/>
        <w:jc w:val="both"/>
        <w:rPr>
          <w:rFonts w:cs="David" w:hint="cs"/>
          <w:rtl/>
        </w:rPr>
      </w:pPr>
      <w:r w:rsidRPr="000C4B46">
        <w:rPr>
          <w:rFonts w:cs="David" w:hint="cs"/>
          <w:rtl/>
        </w:rPr>
        <w:t xml:space="preserve">יעקב </w:t>
      </w:r>
      <w:proofErr w:type="spellStart"/>
      <w:r w:rsidRPr="000C4B46">
        <w:rPr>
          <w:rFonts w:cs="David" w:hint="cs"/>
          <w:rtl/>
        </w:rPr>
        <w:t>מרגי</w:t>
      </w:r>
      <w:proofErr w:type="spellEnd"/>
    </w:p>
    <w:p w14:paraId="45EC7E2D" w14:textId="77777777" w:rsidR="000C4B46" w:rsidRPr="000C4B46" w:rsidRDefault="000C4B46" w:rsidP="000C4B46">
      <w:pPr>
        <w:bidi/>
        <w:jc w:val="both"/>
        <w:rPr>
          <w:rFonts w:cs="David" w:hint="cs"/>
          <w:rtl/>
        </w:rPr>
      </w:pPr>
      <w:r w:rsidRPr="000C4B46">
        <w:rPr>
          <w:rFonts w:cs="David" w:hint="cs"/>
          <w:rtl/>
        </w:rPr>
        <w:t xml:space="preserve">מיכאל </w:t>
      </w:r>
      <w:proofErr w:type="spellStart"/>
      <w:r w:rsidRPr="000C4B46">
        <w:rPr>
          <w:rFonts w:cs="David" w:hint="cs"/>
          <w:rtl/>
        </w:rPr>
        <w:t>נודלמן</w:t>
      </w:r>
      <w:proofErr w:type="spellEnd"/>
    </w:p>
    <w:p w14:paraId="1CB14B9B" w14:textId="77777777" w:rsidR="000C4B46" w:rsidRPr="000C4B46" w:rsidRDefault="000C4B46" w:rsidP="000C4B46">
      <w:pPr>
        <w:bidi/>
        <w:jc w:val="both"/>
        <w:rPr>
          <w:rFonts w:cs="David" w:hint="cs"/>
          <w:rtl/>
        </w:rPr>
      </w:pPr>
      <w:r w:rsidRPr="000C4B46">
        <w:rPr>
          <w:rFonts w:cs="David" w:hint="cs"/>
          <w:rtl/>
        </w:rPr>
        <w:t xml:space="preserve">מרינה </w:t>
      </w:r>
      <w:proofErr w:type="spellStart"/>
      <w:r w:rsidRPr="000C4B46">
        <w:rPr>
          <w:rFonts w:cs="David" w:hint="cs"/>
          <w:rtl/>
        </w:rPr>
        <w:t>סולודקין</w:t>
      </w:r>
      <w:proofErr w:type="spellEnd"/>
    </w:p>
    <w:p w14:paraId="58AE492E" w14:textId="77777777" w:rsidR="000C4B46" w:rsidRPr="000C4B46" w:rsidRDefault="000C4B46" w:rsidP="000C4B46">
      <w:pPr>
        <w:bidi/>
        <w:jc w:val="both"/>
        <w:rPr>
          <w:rFonts w:cs="David" w:hint="cs"/>
          <w:rtl/>
        </w:rPr>
      </w:pPr>
      <w:proofErr w:type="spellStart"/>
      <w:r w:rsidRPr="000C4B46">
        <w:rPr>
          <w:rFonts w:cs="David" w:hint="cs"/>
          <w:rtl/>
        </w:rPr>
        <w:t>עתניאל</w:t>
      </w:r>
      <w:proofErr w:type="spellEnd"/>
      <w:r w:rsidRPr="000C4B46">
        <w:rPr>
          <w:rFonts w:cs="David" w:hint="cs"/>
          <w:rtl/>
        </w:rPr>
        <w:t xml:space="preserve"> </w:t>
      </w:r>
      <w:proofErr w:type="spellStart"/>
      <w:r w:rsidRPr="000C4B46">
        <w:rPr>
          <w:rFonts w:cs="David" w:hint="cs"/>
          <w:rtl/>
        </w:rPr>
        <w:t>שנלר</w:t>
      </w:r>
      <w:proofErr w:type="spellEnd"/>
    </w:p>
    <w:p w14:paraId="313A5BAE" w14:textId="77777777" w:rsidR="000C4B46" w:rsidRPr="000C4B46" w:rsidRDefault="000C4B46" w:rsidP="000C4B46">
      <w:pPr>
        <w:bidi/>
        <w:jc w:val="both"/>
        <w:rPr>
          <w:rFonts w:cs="David" w:hint="cs"/>
          <w:rtl/>
        </w:rPr>
      </w:pPr>
      <w:r w:rsidRPr="000C4B46">
        <w:rPr>
          <w:rFonts w:cs="David" w:hint="cs"/>
          <w:rtl/>
        </w:rPr>
        <w:lastRenderedPageBreak/>
        <w:t xml:space="preserve">משה </w:t>
      </w:r>
      <w:proofErr w:type="spellStart"/>
      <w:r w:rsidRPr="000C4B46">
        <w:rPr>
          <w:rFonts w:cs="David" w:hint="cs"/>
          <w:rtl/>
        </w:rPr>
        <w:t>שרוני</w:t>
      </w:r>
      <w:proofErr w:type="spellEnd"/>
    </w:p>
    <w:p w14:paraId="26DBE041" w14:textId="77777777" w:rsidR="000C4B46" w:rsidRPr="000C4B46" w:rsidRDefault="000C4B46" w:rsidP="000C4B46">
      <w:pPr>
        <w:bidi/>
        <w:jc w:val="both"/>
        <w:rPr>
          <w:rFonts w:cs="David" w:hint="cs"/>
          <w:rtl/>
        </w:rPr>
      </w:pPr>
    </w:p>
    <w:p w14:paraId="5C36E05F" w14:textId="77777777" w:rsidR="000C4B46" w:rsidRPr="000C4B46" w:rsidRDefault="000C4B46" w:rsidP="000C4B46">
      <w:pPr>
        <w:bidi/>
        <w:jc w:val="both"/>
        <w:rPr>
          <w:rFonts w:cs="David" w:hint="cs"/>
          <w:rtl/>
        </w:rPr>
      </w:pPr>
      <w:r w:rsidRPr="000C4B46">
        <w:rPr>
          <w:rFonts w:cs="David" w:hint="cs"/>
          <w:rtl/>
        </w:rPr>
        <w:t xml:space="preserve">נורית </w:t>
      </w:r>
      <w:proofErr w:type="spellStart"/>
      <w:r w:rsidRPr="000C4B46">
        <w:rPr>
          <w:rFonts w:cs="David" w:hint="cs"/>
          <w:rtl/>
        </w:rPr>
        <w:t>אלשטיין</w:t>
      </w:r>
      <w:proofErr w:type="spellEnd"/>
      <w:r w:rsidRPr="000C4B46">
        <w:rPr>
          <w:rFonts w:cs="David" w:hint="cs"/>
          <w:rtl/>
        </w:rPr>
        <w:t xml:space="preserve"> </w:t>
      </w:r>
      <w:r w:rsidRPr="000C4B46">
        <w:rPr>
          <w:rFonts w:cs="David"/>
          <w:rtl/>
        </w:rPr>
        <w:t>–</w:t>
      </w:r>
      <w:r w:rsidRPr="000C4B46">
        <w:rPr>
          <w:rFonts w:cs="David" w:hint="cs"/>
          <w:rtl/>
        </w:rPr>
        <w:t xml:space="preserve"> היועצת המשפטית של הכנסת</w:t>
      </w:r>
    </w:p>
    <w:p w14:paraId="404A96A5" w14:textId="77777777" w:rsidR="000C4B46" w:rsidRPr="000C4B46" w:rsidRDefault="000C4B46" w:rsidP="000C4B46">
      <w:pPr>
        <w:bidi/>
        <w:jc w:val="both"/>
        <w:rPr>
          <w:rFonts w:cs="David" w:hint="cs"/>
          <w:rtl/>
        </w:rPr>
      </w:pPr>
      <w:proofErr w:type="spellStart"/>
      <w:r w:rsidRPr="000C4B46">
        <w:rPr>
          <w:rFonts w:cs="David" w:hint="cs"/>
          <w:rtl/>
        </w:rPr>
        <w:t>נאזם</w:t>
      </w:r>
      <w:proofErr w:type="spellEnd"/>
      <w:r w:rsidRPr="000C4B46">
        <w:rPr>
          <w:rFonts w:cs="David" w:hint="cs"/>
          <w:rtl/>
        </w:rPr>
        <w:t xml:space="preserve"> באדר </w:t>
      </w:r>
      <w:r w:rsidRPr="000C4B46">
        <w:rPr>
          <w:rFonts w:cs="David"/>
          <w:rtl/>
        </w:rPr>
        <w:t>–</w:t>
      </w:r>
      <w:r w:rsidRPr="000C4B46">
        <w:rPr>
          <w:rFonts w:cs="David" w:hint="cs"/>
          <w:rtl/>
        </w:rPr>
        <w:t xml:space="preserve"> סגן מזכיר הכנסת</w:t>
      </w:r>
    </w:p>
    <w:p w14:paraId="088214A2" w14:textId="77777777" w:rsidR="000C4B46" w:rsidRPr="000C4B46" w:rsidRDefault="000C4B46" w:rsidP="000C4B46">
      <w:pPr>
        <w:bidi/>
        <w:jc w:val="both"/>
        <w:rPr>
          <w:rFonts w:cs="David" w:hint="cs"/>
          <w:rtl/>
        </w:rPr>
      </w:pPr>
      <w:r w:rsidRPr="000C4B46">
        <w:rPr>
          <w:rFonts w:cs="David" w:hint="cs"/>
          <w:rtl/>
        </w:rPr>
        <w:t xml:space="preserve">ירדנה </w:t>
      </w:r>
      <w:proofErr w:type="spellStart"/>
      <w:r w:rsidRPr="000C4B46">
        <w:rPr>
          <w:rFonts w:cs="David" w:hint="cs"/>
          <w:rtl/>
        </w:rPr>
        <w:t>מלר</w:t>
      </w:r>
      <w:proofErr w:type="spellEnd"/>
      <w:r w:rsidRPr="000C4B46">
        <w:rPr>
          <w:rFonts w:cs="David" w:hint="cs"/>
          <w:rtl/>
        </w:rPr>
        <w:t>-</w:t>
      </w:r>
      <w:proofErr w:type="spellStart"/>
      <w:r w:rsidRPr="000C4B46">
        <w:rPr>
          <w:rFonts w:cs="David" w:hint="cs"/>
          <w:rtl/>
        </w:rPr>
        <w:t>הורביץ</w:t>
      </w:r>
      <w:proofErr w:type="spellEnd"/>
      <w:r w:rsidRPr="000C4B46">
        <w:rPr>
          <w:rFonts w:cs="David" w:hint="cs"/>
          <w:rtl/>
        </w:rPr>
        <w:t xml:space="preserve"> </w:t>
      </w:r>
      <w:r w:rsidRPr="000C4B46">
        <w:rPr>
          <w:rFonts w:cs="David"/>
          <w:rtl/>
        </w:rPr>
        <w:t>–</w:t>
      </w:r>
      <w:r w:rsidRPr="000C4B46">
        <w:rPr>
          <w:rFonts w:cs="David" w:hint="cs"/>
          <w:rtl/>
        </w:rPr>
        <w:t xml:space="preserve"> סגנית מזכיר הכנסת</w:t>
      </w:r>
    </w:p>
    <w:p w14:paraId="015E326B" w14:textId="77777777" w:rsidR="000C4B46" w:rsidRPr="000C4B46" w:rsidRDefault="000C4B46" w:rsidP="000C4B46">
      <w:pPr>
        <w:bidi/>
        <w:jc w:val="both"/>
        <w:rPr>
          <w:rFonts w:cs="David" w:hint="cs"/>
          <w:rtl/>
        </w:rPr>
      </w:pPr>
    </w:p>
    <w:p w14:paraId="15C0E2C1" w14:textId="77777777" w:rsidR="000C4B46" w:rsidRPr="000C4B46" w:rsidRDefault="000C4B46" w:rsidP="000C4B46">
      <w:pPr>
        <w:bidi/>
        <w:jc w:val="both"/>
        <w:rPr>
          <w:rFonts w:cs="David" w:hint="cs"/>
          <w:rtl/>
        </w:rPr>
      </w:pPr>
      <w:r w:rsidRPr="000C4B46">
        <w:rPr>
          <w:rFonts w:cs="David" w:hint="cs"/>
          <w:rtl/>
        </w:rPr>
        <w:t xml:space="preserve">רביב סובל </w:t>
      </w:r>
      <w:r w:rsidRPr="000C4B46">
        <w:rPr>
          <w:rFonts w:cs="David"/>
          <w:rtl/>
        </w:rPr>
        <w:t>–</w:t>
      </w:r>
      <w:r w:rsidRPr="000C4B46">
        <w:rPr>
          <w:rFonts w:cs="David" w:hint="cs"/>
          <w:rtl/>
        </w:rPr>
        <w:t xml:space="preserve"> משרד האוצר</w:t>
      </w:r>
    </w:p>
    <w:p w14:paraId="23C7BC37" w14:textId="77777777" w:rsidR="000C4B46" w:rsidRPr="000C4B46" w:rsidRDefault="000C4B46" w:rsidP="000C4B46">
      <w:pPr>
        <w:bidi/>
        <w:jc w:val="both"/>
        <w:rPr>
          <w:rFonts w:cs="David" w:hint="cs"/>
          <w:rtl/>
        </w:rPr>
      </w:pPr>
    </w:p>
    <w:p w14:paraId="408C4E81" w14:textId="77777777" w:rsidR="000C4B46" w:rsidRPr="000C4B46" w:rsidRDefault="000C4B46" w:rsidP="000C4B46">
      <w:pPr>
        <w:tabs>
          <w:tab w:val="left" w:pos="1930"/>
        </w:tabs>
        <w:bidi/>
        <w:jc w:val="both"/>
        <w:rPr>
          <w:rFonts w:cs="David" w:hint="cs"/>
          <w:rtl/>
        </w:rPr>
      </w:pPr>
      <w:r w:rsidRPr="000C4B46">
        <w:rPr>
          <w:rFonts w:cs="David"/>
          <w:b/>
          <w:bCs/>
          <w:u w:val="single"/>
          <w:rtl/>
        </w:rPr>
        <w:t>י</w:t>
      </w:r>
      <w:r w:rsidRPr="000C4B46">
        <w:rPr>
          <w:rFonts w:cs="David" w:hint="cs"/>
          <w:b/>
          <w:bCs/>
          <w:u w:val="single"/>
          <w:rtl/>
        </w:rPr>
        <w:t>יעוץ משפטי</w:t>
      </w:r>
      <w:r w:rsidRPr="000C4B46">
        <w:rPr>
          <w:rFonts w:cs="David"/>
          <w:b/>
          <w:bCs/>
          <w:u w:val="single"/>
          <w:rtl/>
        </w:rPr>
        <w:t>:</w:t>
      </w:r>
    </w:p>
    <w:p w14:paraId="61AC75C1" w14:textId="77777777" w:rsidR="000C4B46" w:rsidRPr="000C4B46" w:rsidRDefault="000C4B46" w:rsidP="000C4B46">
      <w:pPr>
        <w:bidi/>
        <w:jc w:val="both"/>
        <w:rPr>
          <w:rFonts w:cs="David" w:hint="cs"/>
          <w:rtl/>
        </w:rPr>
      </w:pPr>
      <w:r w:rsidRPr="000C4B46">
        <w:rPr>
          <w:rFonts w:cs="David" w:hint="cs"/>
          <w:rtl/>
        </w:rPr>
        <w:t xml:space="preserve">ארבל </w:t>
      </w:r>
      <w:proofErr w:type="spellStart"/>
      <w:r w:rsidRPr="000C4B46">
        <w:rPr>
          <w:rFonts w:cs="David" w:hint="cs"/>
          <w:rtl/>
        </w:rPr>
        <w:t>אסטרחן</w:t>
      </w:r>
      <w:proofErr w:type="spellEnd"/>
    </w:p>
    <w:p w14:paraId="302E48D4" w14:textId="77777777" w:rsidR="000C4B46" w:rsidRPr="000C4B46" w:rsidRDefault="000C4B46" w:rsidP="000C4B46">
      <w:pPr>
        <w:bidi/>
        <w:jc w:val="both"/>
        <w:rPr>
          <w:rFonts w:cs="David" w:hint="cs"/>
          <w:rtl/>
        </w:rPr>
      </w:pPr>
      <w:r w:rsidRPr="000C4B46">
        <w:rPr>
          <w:rFonts w:cs="David" w:hint="cs"/>
          <w:rtl/>
        </w:rPr>
        <w:t>שגית אפיק</w:t>
      </w:r>
    </w:p>
    <w:p w14:paraId="7AACAD13" w14:textId="77777777" w:rsidR="000C4B46" w:rsidRPr="000C4B46" w:rsidRDefault="000C4B46" w:rsidP="000C4B46">
      <w:pPr>
        <w:bidi/>
        <w:jc w:val="both"/>
        <w:rPr>
          <w:rFonts w:cs="David" w:hint="cs"/>
          <w:rtl/>
        </w:rPr>
      </w:pPr>
    </w:p>
    <w:p w14:paraId="4D78BDB8" w14:textId="77777777" w:rsidR="000C4B46" w:rsidRPr="000C4B46" w:rsidRDefault="000C4B46" w:rsidP="000C4B46">
      <w:pPr>
        <w:tabs>
          <w:tab w:val="left" w:pos="1930"/>
        </w:tabs>
        <w:bidi/>
        <w:jc w:val="both"/>
        <w:rPr>
          <w:rFonts w:cs="David" w:hint="cs"/>
          <w:b/>
          <w:bCs/>
          <w:rtl/>
        </w:rPr>
      </w:pPr>
      <w:r w:rsidRPr="000C4B46">
        <w:rPr>
          <w:rFonts w:cs="David"/>
          <w:b/>
          <w:bCs/>
          <w:u w:val="single"/>
          <w:rtl/>
        </w:rPr>
        <w:t>מנהלת הוועדה</w:t>
      </w:r>
      <w:r w:rsidRPr="000C4B46">
        <w:rPr>
          <w:rFonts w:cs="David"/>
          <w:rtl/>
        </w:rPr>
        <w:t>:</w:t>
      </w:r>
    </w:p>
    <w:p w14:paraId="2C131396" w14:textId="77777777" w:rsidR="000C4B46" w:rsidRPr="000C4B46" w:rsidRDefault="000C4B46" w:rsidP="000C4B46">
      <w:pPr>
        <w:bidi/>
        <w:jc w:val="both"/>
        <w:rPr>
          <w:rFonts w:cs="David" w:hint="cs"/>
          <w:rtl/>
        </w:rPr>
      </w:pPr>
      <w:r w:rsidRPr="000C4B46">
        <w:rPr>
          <w:rFonts w:cs="David" w:hint="cs"/>
          <w:rtl/>
        </w:rPr>
        <w:t>אתי בן-יוסף</w:t>
      </w:r>
    </w:p>
    <w:p w14:paraId="72E32FDD" w14:textId="77777777" w:rsidR="000C4B46" w:rsidRPr="000C4B46" w:rsidRDefault="000C4B46" w:rsidP="000C4B46">
      <w:pPr>
        <w:bidi/>
        <w:jc w:val="both"/>
        <w:rPr>
          <w:rFonts w:cs="David" w:hint="cs"/>
          <w:rtl/>
        </w:rPr>
      </w:pPr>
    </w:p>
    <w:p w14:paraId="10B03157" w14:textId="77777777" w:rsidR="000C4B46" w:rsidRPr="000C4B46" w:rsidRDefault="000C4B46" w:rsidP="000C4B46">
      <w:pPr>
        <w:tabs>
          <w:tab w:val="left" w:pos="1930"/>
        </w:tabs>
        <w:bidi/>
        <w:jc w:val="both"/>
        <w:rPr>
          <w:rFonts w:cs="David" w:hint="cs"/>
          <w:rtl/>
        </w:rPr>
      </w:pPr>
      <w:r w:rsidRPr="000C4B46">
        <w:rPr>
          <w:rFonts w:cs="David" w:hint="cs"/>
          <w:b/>
          <w:bCs/>
          <w:u w:val="single"/>
          <w:rtl/>
        </w:rPr>
        <w:t>רשמת פרלמנטרית</w:t>
      </w:r>
      <w:r w:rsidRPr="000C4B46">
        <w:rPr>
          <w:rFonts w:cs="David"/>
          <w:rtl/>
        </w:rPr>
        <w:t>:</w:t>
      </w:r>
      <w:r w:rsidRPr="000C4B46">
        <w:rPr>
          <w:rFonts w:cs="David" w:hint="cs"/>
          <w:rtl/>
        </w:rPr>
        <w:tab/>
      </w:r>
    </w:p>
    <w:p w14:paraId="52619A6A" w14:textId="77777777" w:rsidR="000C4B46" w:rsidRPr="000C4B46" w:rsidRDefault="000C4B46" w:rsidP="000C4B46">
      <w:pPr>
        <w:bidi/>
        <w:jc w:val="both"/>
        <w:rPr>
          <w:rFonts w:cs="David" w:hint="cs"/>
          <w:rtl/>
        </w:rPr>
      </w:pPr>
      <w:r w:rsidRPr="000C4B46">
        <w:rPr>
          <w:rFonts w:cs="David" w:hint="cs"/>
          <w:rtl/>
        </w:rPr>
        <w:t xml:space="preserve">אתי </w:t>
      </w:r>
      <w:proofErr w:type="spellStart"/>
      <w:r w:rsidRPr="000C4B46">
        <w:rPr>
          <w:rFonts w:cs="David" w:hint="cs"/>
          <w:rtl/>
        </w:rPr>
        <w:t>אפלבוים</w:t>
      </w:r>
      <w:proofErr w:type="spellEnd"/>
    </w:p>
    <w:p w14:paraId="056DBD1D" w14:textId="77777777" w:rsidR="000C4B46" w:rsidRPr="000C4B46" w:rsidRDefault="000C4B46" w:rsidP="000C4B46">
      <w:pPr>
        <w:pStyle w:val="Heading5"/>
        <w:rPr>
          <w:rFonts w:hint="cs"/>
          <w:sz w:val="24"/>
          <w:rtl/>
        </w:rPr>
      </w:pPr>
    </w:p>
    <w:p w14:paraId="5DFCA486" w14:textId="77777777" w:rsidR="000C4B46" w:rsidRPr="000C4B46" w:rsidRDefault="000C4B46" w:rsidP="000C4B46">
      <w:pPr>
        <w:pStyle w:val="Heading5"/>
        <w:rPr>
          <w:sz w:val="24"/>
          <w:rtl/>
        </w:rPr>
      </w:pPr>
      <w:r w:rsidRPr="000C4B46">
        <w:rPr>
          <w:sz w:val="24"/>
          <w:rtl/>
        </w:rPr>
        <w:t xml:space="preserve"> </w:t>
      </w:r>
    </w:p>
    <w:p w14:paraId="4040A237" w14:textId="77777777" w:rsidR="000C4B46" w:rsidRPr="000C4B46" w:rsidRDefault="000C4B46" w:rsidP="000C4B46">
      <w:pPr>
        <w:bidi/>
        <w:jc w:val="both"/>
        <w:rPr>
          <w:rFonts w:cs="David" w:hint="cs"/>
          <w:rtl/>
        </w:rPr>
      </w:pPr>
    </w:p>
    <w:p w14:paraId="0A9BE349" w14:textId="77777777" w:rsidR="000C4B46" w:rsidRPr="000C4B46" w:rsidRDefault="000C4B46" w:rsidP="000C4B46">
      <w:pPr>
        <w:tabs>
          <w:tab w:val="left" w:pos="1221"/>
        </w:tabs>
        <w:bidi/>
        <w:jc w:val="center"/>
        <w:rPr>
          <w:rFonts w:cs="David" w:hint="cs"/>
          <w:b/>
          <w:bCs/>
          <w:u w:val="single"/>
          <w:rtl/>
        </w:rPr>
      </w:pPr>
      <w:r w:rsidRPr="000C4B46">
        <w:rPr>
          <w:rFonts w:cs="David"/>
          <w:rtl/>
        </w:rPr>
        <w:br w:type="page"/>
      </w:r>
      <w:r w:rsidRPr="000C4B46">
        <w:rPr>
          <w:rFonts w:cs="David" w:hint="cs"/>
          <w:b/>
          <w:bCs/>
          <w:u w:val="single"/>
          <w:rtl/>
        </w:rPr>
        <w:lastRenderedPageBreak/>
        <w:t xml:space="preserve">הצעת חוק ההסדרים במשק המדינה (תיקוני חקיקה להשגת יעדי התקציב והמדיניות הכלכלית לשנת הכספים 2008), </w:t>
      </w:r>
      <w:proofErr w:type="spellStart"/>
      <w:r w:rsidRPr="000C4B46">
        <w:rPr>
          <w:rFonts w:cs="David" w:hint="cs"/>
          <w:b/>
          <w:bCs/>
          <w:u w:val="single"/>
          <w:rtl/>
        </w:rPr>
        <w:t>התשס"ח</w:t>
      </w:r>
      <w:proofErr w:type="spellEnd"/>
      <w:r w:rsidRPr="000C4B46">
        <w:rPr>
          <w:rFonts w:cs="David" w:hint="cs"/>
          <w:b/>
          <w:bCs/>
          <w:u w:val="single"/>
          <w:rtl/>
        </w:rPr>
        <w:t xml:space="preserve">-2007 </w:t>
      </w:r>
      <w:r w:rsidRPr="000C4B46">
        <w:rPr>
          <w:rFonts w:cs="David"/>
          <w:b/>
          <w:bCs/>
          <w:u w:val="single"/>
          <w:rtl/>
        </w:rPr>
        <w:t>–</w:t>
      </w:r>
      <w:r w:rsidRPr="000C4B46">
        <w:rPr>
          <w:rFonts w:cs="David" w:hint="cs"/>
          <w:b/>
          <w:bCs/>
          <w:u w:val="single"/>
          <w:rtl/>
        </w:rPr>
        <w:t xml:space="preserve"> חלוקת ההצעה וקביעת ועדות לדיון,</w:t>
      </w:r>
    </w:p>
    <w:p w14:paraId="196B300E" w14:textId="77777777" w:rsidR="000C4B46" w:rsidRPr="000C4B46" w:rsidRDefault="000C4B46" w:rsidP="000C4B46">
      <w:pPr>
        <w:tabs>
          <w:tab w:val="left" w:pos="1221"/>
        </w:tabs>
        <w:bidi/>
        <w:jc w:val="center"/>
        <w:rPr>
          <w:rFonts w:cs="David" w:hint="cs"/>
          <w:b/>
          <w:bCs/>
          <w:u w:val="single"/>
          <w:rtl/>
        </w:rPr>
      </w:pPr>
      <w:r w:rsidRPr="000C4B46">
        <w:rPr>
          <w:rFonts w:cs="David" w:hint="cs"/>
          <w:b/>
          <w:bCs/>
          <w:u w:val="single"/>
          <w:rtl/>
        </w:rPr>
        <w:t>לפי סעיפים 117 ו-121 לתקנון הכנסת.</w:t>
      </w:r>
    </w:p>
    <w:p w14:paraId="401F35F8" w14:textId="77777777" w:rsidR="000C4B46" w:rsidRPr="000C4B46" w:rsidRDefault="000C4B46" w:rsidP="000C4B46">
      <w:pPr>
        <w:bidi/>
        <w:jc w:val="both"/>
        <w:rPr>
          <w:rFonts w:cs="David" w:hint="cs"/>
          <w:u w:val="single"/>
          <w:rtl/>
        </w:rPr>
      </w:pPr>
    </w:p>
    <w:p w14:paraId="08663D5E"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554D038F" w14:textId="77777777" w:rsidR="000C4B46" w:rsidRPr="000C4B46" w:rsidRDefault="000C4B46" w:rsidP="000C4B46">
      <w:pPr>
        <w:bidi/>
        <w:jc w:val="both"/>
        <w:rPr>
          <w:rFonts w:cs="David" w:hint="cs"/>
          <w:rtl/>
        </w:rPr>
      </w:pPr>
    </w:p>
    <w:p w14:paraId="068E5893" w14:textId="77777777" w:rsidR="000C4B46" w:rsidRPr="000C4B46" w:rsidRDefault="000C4B46" w:rsidP="000C4B46">
      <w:pPr>
        <w:bidi/>
        <w:jc w:val="both"/>
        <w:rPr>
          <w:rFonts w:cs="David" w:hint="cs"/>
          <w:rtl/>
        </w:rPr>
      </w:pPr>
      <w:r w:rsidRPr="000C4B46">
        <w:rPr>
          <w:rFonts w:cs="David" w:hint="cs"/>
          <w:rtl/>
        </w:rPr>
        <w:tab/>
        <w:t xml:space="preserve">אני מתכבד לפתוח את ישיבת ועדת הכנסת. הנושא: הצעת חוק ההסדרים במשק המדינה (תיקוני חקיקה להשגת יעדי התקציב והמדיניות הכלכלי לשנת הכספים 2008), </w:t>
      </w:r>
      <w:proofErr w:type="spellStart"/>
      <w:r w:rsidRPr="000C4B46">
        <w:rPr>
          <w:rFonts w:cs="David" w:hint="cs"/>
          <w:rtl/>
        </w:rPr>
        <w:t>התשס"ח</w:t>
      </w:r>
      <w:proofErr w:type="spellEnd"/>
      <w:r w:rsidRPr="000C4B46">
        <w:rPr>
          <w:rFonts w:cs="David" w:hint="cs"/>
          <w:rtl/>
        </w:rPr>
        <w:t xml:space="preserve">-2007.  </w:t>
      </w:r>
    </w:p>
    <w:p w14:paraId="1DE8A7CB" w14:textId="77777777" w:rsidR="000C4B46" w:rsidRPr="000C4B46" w:rsidRDefault="000C4B46" w:rsidP="000C4B46">
      <w:pPr>
        <w:bidi/>
        <w:jc w:val="both"/>
        <w:rPr>
          <w:rFonts w:cs="David" w:hint="cs"/>
          <w:rtl/>
        </w:rPr>
      </w:pPr>
    </w:p>
    <w:p w14:paraId="0179C68E" w14:textId="77777777" w:rsidR="000C4B46" w:rsidRPr="000C4B46" w:rsidRDefault="000C4B46" w:rsidP="000C4B46">
      <w:pPr>
        <w:bidi/>
        <w:ind w:firstLine="567"/>
        <w:jc w:val="both"/>
        <w:rPr>
          <w:rFonts w:cs="David" w:hint="cs"/>
          <w:rtl/>
        </w:rPr>
      </w:pPr>
      <w:r w:rsidRPr="000C4B46">
        <w:rPr>
          <w:rFonts w:cs="David" w:hint="cs"/>
          <w:rtl/>
        </w:rPr>
        <w:t xml:space="preserve">ברגע זה העמידו לרשותכם את הטבלה המפורטות, בהנחיית היועצת המשפטית לכנסת. אני מבקש להודיעכם כי הדיון יימשך עד לפתיחת דיוני המליאה. אחר כך נקיים הפסקה. </w:t>
      </w:r>
    </w:p>
    <w:p w14:paraId="37C2E4B7" w14:textId="77777777" w:rsidR="000C4B46" w:rsidRPr="000C4B46" w:rsidRDefault="000C4B46" w:rsidP="000C4B46">
      <w:pPr>
        <w:bidi/>
        <w:ind w:firstLine="567"/>
        <w:jc w:val="both"/>
        <w:rPr>
          <w:rFonts w:cs="David" w:hint="cs"/>
          <w:rtl/>
        </w:rPr>
      </w:pPr>
    </w:p>
    <w:p w14:paraId="4ACD23FC"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3AEA683E" w14:textId="77777777" w:rsidR="000C4B46" w:rsidRPr="000C4B46" w:rsidRDefault="000C4B46" w:rsidP="000C4B46">
      <w:pPr>
        <w:bidi/>
        <w:jc w:val="both"/>
        <w:rPr>
          <w:rFonts w:cs="David" w:hint="cs"/>
          <w:u w:val="single"/>
          <w:rtl/>
        </w:rPr>
      </w:pPr>
    </w:p>
    <w:p w14:paraId="4DADE95D" w14:textId="77777777" w:rsidR="000C4B46" w:rsidRPr="000C4B46" w:rsidRDefault="000C4B46" w:rsidP="000C4B46">
      <w:pPr>
        <w:bidi/>
        <w:jc w:val="both"/>
        <w:rPr>
          <w:rFonts w:cs="David" w:hint="cs"/>
          <w:rtl/>
        </w:rPr>
      </w:pPr>
      <w:r w:rsidRPr="000C4B46">
        <w:rPr>
          <w:rFonts w:cs="David" w:hint="cs"/>
          <w:rtl/>
        </w:rPr>
        <w:tab/>
        <w:t>אי אפשר לתת לזמן להיערכות?</w:t>
      </w:r>
    </w:p>
    <w:p w14:paraId="23DE82A2" w14:textId="77777777" w:rsidR="000C4B46" w:rsidRPr="000C4B46" w:rsidRDefault="000C4B46" w:rsidP="000C4B46">
      <w:pPr>
        <w:bidi/>
        <w:jc w:val="both"/>
        <w:rPr>
          <w:rFonts w:cs="David" w:hint="cs"/>
          <w:rtl/>
        </w:rPr>
      </w:pPr>
    </w:p>
    <w:p w14:paraId="2A463F45"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63F5F94E" w14:textId="77777777" w:rsidR="000C4B46" w:rsidRPr="000C4B46" w:rsidRDefault="000C4B46" w:rsidP="000C4B46">
      <w:pPr>
        <w:bidi/>
        <w:jc w:val="both"/>
        <w:rPr>
          <w:rFonts w:cs="David" w:hint="cs"/>
          <w:u w:val="single"/>
          <w:rtl/>
        </w:rPr>
      </w:pPr>
    </w:p>
    <w:p w14:paraId="6E6A0ADC" w14:textId="77777777" w:rsidR="000C4B46" w:rsidRPr="000C4B46" w:rsidRDefault="000C4B46" w:rsidP="000C4B46">
      <w:pPr>
        <w:bidi/>
        <w:jc w:val="both"/>
        <w:rPr>
          <w:rFonts w:cs="David" w:hint="cs"/>
          <w:rtl/>
        </w:rPr>
      </w:pPr>
      <w:r w:rsidRPr="000C4B46">
        <w:rPr>
          <w:rFonts w:cs="David" w:hint="cs"/>
          <w:rtl/>
        </w:rPr>
        <w:tab/>
        <w:t>זה תלוי בחברים. אם החברים יסיימו את הפרק של הפיצולים עד 10:00 תהיה לכם הפסקה עד השעה 11:00. לאחר מכן נקיים הפסקה בדיונים ונשוב ונתכנס אחר הצהריים. על שעה מדויקת תתקבל הודעה. היום אנחנו מתכוונים לסיים את כל חוק ההסדרים.</w:t>
      </w:r>
    </w:p>
    <w:p w14:paraId="752F9ED7" w14:textId="77777777" w:rsidR="000C4B46" w:rsidRPr="000C4B46" w:rsidRDefault="000C4B46" w:rsidP="000C4B46">
      <w:pPr>
        <w:bidi/>
        <w:jc w:val="both"/>
        <w:rPr>
          <w:rFonts w:cs="David" w:hint="cs"/>
          <w:rtl/>
        </w:rPr>
      </w:pPr>
    </w:p>
    <w:p w14:paraId="3EEDA74D" w14:textId="77777777" w:rsidR="000C4B46" w:rsidRPr="000C4B46" w:rsidRDefault="000C4B46" w:rsidP="000C4B46">
      <w:pPr>
        <w:bidi/>
        <w:jc w:val="both"/>
        <w:rPr>
          <w:rFonts w:cs="David" w:hint="cs"/>
          <w:rtl/>
        </w:rPr>
      </w:pPr>
      <w:r w:rsidRPr="000C4B46">
        <w:rPr>
          <w:rFonts w:cs="David" w:hint="cs"/>
          <w:rtl/>
        </w:rPr>
        <w:tab/>
        <w:t xml:space="preserve">היום, כאמור, כאמור, נדון בכל סעיפי החוק לשם פיצולם וחלוקתם לוועדות. לגבי חלק מהסעיפים, נחליט על המלצה למליאה </w:t>
      </w:r>
      <w:proofErr w:type="spellStart"/>
      <w:r w:rsidRPr="000C4B46">
        <w:rPr>
          <w:rFonts w:cs="David" w:hint="cs"/>
          <w:rtl/>
        </w:rPr>
        <w:t>לפצלם</w:t>
      </w:r>
      <w:proofErr w:type="spellEnd"/>
      <w:r w:rsidRPr="000C4B46">
        <w:rPr>
          <w:rFonts w:cs="David" w:hint="cs"/>
          <w:rtl/>
        </w:rPr>
        <w:t xml:space="preserve"> לחלוטין מתוך החוק. חלק מהסעיפים יישארו בחוק ההסדרים ואנו נחליט על חלוקתם לוועדות. </w:t>
      </w:r>
    </w:p>
    <w:p w14:paraId="3E37FEED" w14:textId="77777777" w:rsidR="000C4B46" w:rsidRPr="000C4B46" w:rsidRDefault="000C4B46" w:rsidP="000C4B46">
      <w:pPr>
        <w:bidi/>
        <w:jc w:val="both"/>
        <w:rPr>
          <w:rFonts w:cs="David" w:hint="cs"/>
          <w:rtl/>
        </w:rPr>
      </w:pPr>
    </w:p>
    <w:p w14:paraId="053BAEA8" w14:textId="77777777" w:rsidR="000C4B46" w:rsidRPr="000C4B46" w:rsidRDefault="000C4B46" w:rsidP="000C4B46">
      <w:pPr>
        <w:bidi/>
        <w:ind w:firstLine="567"/>
        <w:jc w:val="both"/>
        <w:rPr>
          <w:rFonts w:cs="David" w:hint="cs"/>
          <w:rtl/>
        </w:rPr>
      </w:pPr>
      <w:r w:rsidRPr="000C4B46">
        <w:rPr>
          <w:rFonts w:cs="David" w:hint="cs"/>
          <w:rtl/>
        </w:rPr>
        <w:t xml:space="preserve">כאמור, חלק מהסעיפים </w:t>
      </w:r>
      <w:proofErr w:type="spellStart"/>
      <w:r w:rsidRPr="000C4B46">
        <w:rPr>
          <w:rFonts w:cs="David" w:hint="cs"/>
          <w:rtl/>
        </w:rPr>
        <w:t>יישאו</w:t>
      </w:r>
      <w:proofErr w:type="spellEnd"/>
      <w:r w:rsidRPr="000C4B46">
        <w:rPr>
          <w:rFonts w:cs="David" w:hint="cs"/>
          <w:rtl/>
        </w:rPr>
        <w:t xml:space="preserve"> בחוק ההסדרים ואנו נחליט על חלוקתם לוועדות. במהלך חודש דצמבר תתכנס ועדת הכנסת כדי לקבוע סדרי דיון בקריאה </w:t>
      </w:r>
      <w:proofErr w:type="spellStart"/>
      <w:r w:rsidRPr="000C4B46">
        <w:rPr>
          <w:rFonts w:cs="David" w:hint="cs"/>
          <w:rtl/>
        </w:rPr>
        <w:t>שניה</w:t>
      </w:r>
      <w:proofErr w:type="spellEnd"/>
      <w:r w:rsidRPr="000C4B46">
        <w:rPr>
          <w:rFonts w:cs="David" w:hint="cs"/>
          <w:rtl/>
        </w:rPr>
        <w:t xml:space="preserve"> ושלישית, לרבות בהסתייגויות. לפיכך אני רוצה לבקש שלא יוגשו הסתייגויות לשם דיבור, כי זמן הדיבור במליאה לא יושפע ממספר ההסתייגויות. בעבר, ככל שהסתייגנו יותר, קיבלנו על כל הסתייגות 5 דקות. כעת הדבר ייקבע על ידי ועדת הכנסת, כפי שנקבע בשנה האחרונה, בהסכמה.</w:t>
      </w:r>
    </w:p>
    <w:p w14:paraId="5DA80D5D" w14:textId="77777777" w:rsidR="000C4B46" w:rsidRPr="000C4B46" w:rsidRDefault="000C4B46" w:rsidP="000C4B46">
      <w:pPr>
        <w:bidi/>
        <w:jc w:val="both"/>
        <w:rPr>
          <w:rFonts w:cs="David" w:hint="cs"/>
          <w:rtl/>
        </w:rPr>
      </w:pPr>
    </w:p>
    <w:p w14:paraId="13159AAE" w14:textId="77777777" w:rsidR="000C4B46" w:rsidRPr="000C4B46" w:rsidRDefault="000C4B46" w:rsidP="000C4B46">
      <w:pPr>
        <w:bidi/>
        <w:jc w:val="both"/>
        <w:rPr>
          <w:rFonts w:cs="David" w:hint="cs"/>
          <w:rtl/>
        </w:rPr>
      </w:pPr>
      <w:r w:rsidRPr="000C4B46">
        <w:rPr>
          <w:rFonts w:cs="David" w:hint="cs"/>
          <w:u w:val="single"/>
          <w:rtl/>
        </w:rPr>
        <w:t>ראובן ריבלין:</w:t>
      </w:r>
    </w:p>
    <w:p w14:paraId="3EDBBC49" w14:textId="77777777" w:rsidR="000C4B46" w:rsidRPr="000C4B46" w:rsidRDefault="000C4B46" w:rsidP="000C4B46">
      <w:pPr>
        <w:bidi/>
        <w:jc w:val="both"/>
        <w:rPr>
          <w:rFonts w:cs="David" w:hint="cs"/>
          <w:rtl/>
        </w:rPr>
      </w:pPr>
    </w:p>
    <w:p w14:paraId="0ED30368" w14:textId="77777777" w:rsidR="000C4B46" w:rsidRPr="000C4B46" w:rsidRDefault="000C4B46" w:rsidP="000C4B46">
      <w:pPr>
        <w:bidi/>
        <w:jc w:val="both"/>
        <w:rPr>
          <w:rFonts w:cs="David" w:hint="cs"/>
          <w:rtl/>
        </w:rPr>
      </w:pPr>
      <w:r w:rsidRPr="000C4B46">
        <w:rPr>
          <w:rFonts w:cs="David" w:hint="cs"/>
          <w:rtl/>
        </w:rPr>
        <w:tab/>
        <w:t xml:space="preserve"> הכנסת תפעיל את סעיף 31?</w:t>
      </w:r>
    </w:p>
    <w:p w14:paraId="503659D0" w14:textId="77777777" w:rsidR="000C4B46" w:rsidRPr="000C4B46" w:rsidRDefault="000C4B46" w:rsidP="000C4B46">
      <w:pPr>
        <w:bidi/>
        <w:jc w:val="both"/>
        <w:rPr>
          <w:rFonts w:cs="David" w:hint="cs"/>
          <w:rtl/>
        </w:rPr>
      </w:pPr>
    </w:p>
    <w:p w14:paraId="502060C5"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052D481A" w14:textId="77777777" w:rsidR="000C4B46" w:rsidRPr="000C4B46" w:rsidRDefault="000C4B46" w:rsidP="000C4B46">
      <w:pPr>
        <w:bidi/>
        <w:jc w:val="both"/>
        <w:rPr>
          <w:rFonts w:cs="David" w:hint="cs"/>
          <w:rtl/>
        </w:rPr>
      </w:pPr>
    </w:p>
    <w:p w14:paraId="3533BB74" w14:textId="77777777" w:rsidR="000C4B46" w:rsidRPr="000C4B46" w:rsidRDefault="000C4B46" w:rsidP="000C4B46">
      <w:pPr>
        <w:bidi/>
        <w:jc w:val="both"/>
        <w:rPr>
          <w:rFonts w:cs="David" w:hint="cs"/>
          <w:rtl/>
        </w:rPr>
      </w:pPr>
      <w:r w:rsidRPr="000C4B46">
        <w:rPr>
          <w:rFonts w:cs="David" w:hint="cs"/>
          <w:rtl/>
        </w:rPr>
        <w:tab/>
        <w:t xml:space="preserve">אתם רוצים להשחית את זמנכם ולהגיש הסתייגויות? תגישו. </w:t>
      </w:r>
    </w:p>
    <w:p w14:paraId="1CAB18D9" w14:textId="77777777" w:rsidR="000C4B46" w:rsidRPr="000C4B46" w:rsidRDefault="000C4B46" w:rsidP="000C4B46">
      <w:pPr>
        <w:bidi/>
        <w:jc w:val="both"/>
        <w:rPr>
          <w:rFonts w:cs="David" w:hint="cs"/>
          <w:rtl/>
        </w:rPr>
      </w:pPr>
    </w:p>
    <w:p w14:paraId="6AE51026" w14:textId="77777777" w:rsidR="000C4B46" w:rsidRPr="000C4B46" w:rsidRDefault="000C4B46" w:rsidP="000C4B46">
      <w:pPr>
        <w:bidi/>
        <w:jc w:val="both"/>
        <w:rPr>
          <w:rFonts w:cs="David" w:hint="cs"/>
          <w:u w:val="single"/>
          <w:rtl/>
        </w:rPr>
      </w:pPr>
      <w:r w:rsidRPr="000C4B46">
        <w:rPr>
          <w:rFonts w:cs="David" w:hint="cs"/>
          <w:u w:val="single"/>
          <w:rtl/>
        </w:rPr>
        <w:t>חיים אורון:</w:t>
      </w:r>
    </w:p>
    <w:p w14:paraId="70A98168" w14:textId="77777777" w:rsidR="000C4B46" w:rsidRPr="000C4B46" w:rsidRDefault="000C4B46" w:rsidP="000C4B46">
      <w:pPr>
        <w:bidi/>
        <w:jc w:val="both"/>
        <w:rPr>
          <w:rFonts w:cs="David" w:hint="cs"/>
          <w:u w:val="single"/>
          <w:rtl/>
        </w:rPr>
      </w:pPr>
    </w:p>
    <w:p w14:paraId="31D65982" w14:textId="77777777" w:rsidR="000C4B46" w:rsidRPr="000C4B46" w:rsidRDefault="000C4B46" w:rsidP="000C4B46">
      <w:pPr>
        <w:bidi/>
        <w:jc w:val="both"/>
        <w:rPr>
          <w:rFonts w:cs="David" w:hint="cs"/>
          <w:rtl/>
        </w:rPr>
      </w:pPr>
      <w:r w:rsidRPr="000C4B46">
        <w:rPr>
          <w:rFonts w:cs="David" w:hint="cs"/>
          <w:rtl/>
        </w:rPr>
        <w:tab/>
        <w:t xml:space="preserve">יש כאן אי הבנה בסיסית. </w:t>
      </w:r>
    </w:p>
    <w:p w14:paraId="0734AB45" w14:textId="77777777" w:rsidR="000C4B46" w:rsidRPr="000C4B46" w:rsidRDefault="000C4B46" w:rsidP="000C4B46">
      <w:pPr>
        <w:bidi/>
        <w:jc w:val="both"/>
        <w:rPr>
          <w:rFonts w:cs="David" w:hint="cs"/>
          <w:rtl/>
        </w:rPr>
      </w:pPr>
    </w:p>
    <w:p w14:paraId="0A9B1DC8"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7BD23F78" w14:textId="77777777" w:rsidR="000C4B46" w:rsidRPr="000C4B46" w:rsidRDefault="000C4B46" w:rsidP="000C4B46">
      <w:pPr>
        <w:bidi/>
        <w:jc w:val="both"/>
        <w:rPr>
          <w:rFonts w:cs="David" w:hint="cs"/>
          <w:u w:val="single"/>
          <w:rtl/>
        </w:rPr>
      </w:pPr>
    </w:p>
    <w:p w14:paraId="4BD9D92D" w14:textId="77777777" w:rsidR="000C4B46" w:rsidRPr="000C4B46" w:rsidRDefault="000C4B46" w:rsidP="000C4B46">
      <w:pPr>
        <w:bidi/>
        <w:ind w:firstLine="567"/>
        <w:jc w:val="both"/>
        <w:rPr>
          <w:rFonts w:cs="David" w:hint="cs"/>
          <w:rtl/>
        </w:rPr>
      </w:pPr>
      <w:r w:rsidRPr="000C4B46">
        <w:rPr>
          <w:rFonts w:cs="David" w:hint="cs"/>
          <w:rtl/>
        </w:rPr>
        <w:t>אמרתי שהוועדה תשוב ותתכנס ותקבל הסכמה לגבי כמה מדברים כל סיעה, כמה כל חבר כנסת בתוך אותה סיעה ידבר. זה כפי שנקבע בשנה שעברה.</w:t>
      </w:r>
    </w:p>
    <w:p w14:paraId="7F6D737A" w14:textId="77777777" w:rsidR="000C4B46" w:rsidRPr="000C4B46" w:rsidRDefault="000C4B46" w:rsidP="000C4B46">
      <w:pPr>
        <w:bidi/>
        <w:jc w:val="both"/>
        <w:rPr>
          <w:rFonts w:cs="David" w:hint="cs"/>
          <w:rtl/>
        </w:rPr>
      </w:pPr>
    </w:p>
    <w:p w14:paraId="24F4113F" w14:textId="77777777" w:rsidR="000C4B46" w:rsidRPr="000C4B46" w:rsidRDefault="000C4B46" w:rsidP="000C4B46">
      <w:pPr>
        <w:bidi/>
        <w:jc w:val="both"/>
        <w:rPr>
          <w:rFonts w:cs="David" w:hint="cs"/>
          <w:rtl/>
        </w:rPr>
      </w:pPr>
      <w:r w:rsidRPr="000C4B46">
        <w:rPr>
          <w:rFonts w:cs="David" w:hint="cs"/>
          <w:u w:val="single"/>
          <w:rtl/>
        </w:rPr>
        <w:t>ראובן ריבלין:</w:t>
      </w:r>
    </w:p>
    <w:p w14:paraId="42467687" w14:textId="77777777" w:rsidR="000C4B46" w:rsidRPr="000C4B46" w:rsidRDefault="000C4B46" w:rsidP="000C4B46">
      <w:pPr>
        <w:bidi/>
        <w:jc w:val="both"/>
        <w:rPr>
          <w:rFonts w:cs="David" w:hint="cs"/>
          <w:rtl/>
        </w:rPr>
      </w:pPr>
    </w:p>
    <w:p w14:paraId="243DEE50" w14:textId="77777777" w:rsidR="000C4B46" w:rsidRPr="000C4B46" w:rsidRDefault="000C4B46" w:rsidP="000C4B46">
      <w:pPr>
        <w:bidi/>
        <w:jc w:val="both"/>
        <w:rPr>
          <w:rFonts w:cs="David" w:hint="cs"/>
          <w:rtl/>
        </w:rPr>
      </w:pPr>
      <w:r w:rsidRPr="000C4B46">
        <w:rPr>
          <w:rFonts w:cs="David" w:hint="cs"/>
          <w:rtl/>
        </w:rPr>
        <w:tab/>
        <w:t>אתה לא מדבר על היום?</w:t>
      </w:r>
    </w:p>
    <w:p w14:paraId="76EC41A9" w14:textId="77777777" w:rsidR="000C4B46" w:rsidRPr="000C4B46" w:rsidRDefault="000C4B46" w:rsidP="000C4B46">
      <w:pPr>
        <w:bidi/>
        <w:jc w:val="both"/>
        <w:rPr>
          <w:rFonts w:cs="David" w:hint="cs"/>
          <w:rtl/>
        </w:rPr>
      </w:pPr>
      <w:r w:rsidRPr="000C4B46">
        <w:rPr>
          <w:rFonts w:cs="David" w:hint="cs"/>
          <w:rtl/>
        </w:rPr>
        <w:tab/>
      </w:r>
    </w:p>
    <w:p w14:paraId="609FDEFD"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703A6DA5" w14:textId="77777777" w:rsidR="000C4B46" w:rsidRPr="000C4B46" w:rsidRDefault="000C4B46" w:rsidP="000C4B46">
      <w:pPr>
        <w:bidi/>
        <w:jc w:val="both"/>
        <w:rPr>
          <w:rFonts w:cs="David" w:hint="cs"/>
          <w:rtl/>
        </w:rPr>
      </w:pPr>
    </w:p>
    <w:p w14:paraId="0C8D35B3" w14:textId="77777777" w:rsidR="000C4B46" w:rsidRPr="000C4B46" w:rsidRDefault="000C4B46" w:rsidP="000C4B46">
      <w:pPr>
        <w:bidi/>
        <w:jc w:val="both"/>
        <w:rPr>
          <w:rFonts w:cs="David" w:hint="cs"/>
          <w:rtl/>
        </w:rPr>
      </w:pPr>
      <w:r w:rsidRPr="000C4B46">
        <w:rPr>
          <w:rFonts w:cs="David" w:hint="cs"/>
          <w:rtl/>
        </w:rPr>
        <w:tab/>
        <w:t xml:space="preserve"> אני לא מתכוון להיום. אמרתי שבדצמבר נשוב נתכנס ונדון בזה. אני אומר את זה רק כדי שלא יגישו כרגע הסתייגויות. אין טעם בהגשת הסתייגויות. פעם כשהגשנו 20 הסתייגויות זה היה כפול 5 דקות, דהיינו, 100 דקות דיבור. זה לא ילך כך, אלא לפי המסורת של שנה שעברה, בהסכמות של כל הבית. </w:t>
      </w:r>
    </w:p>
    <w:p w14:paraId="2051D717" w14:textId="77777777" w:rsidR="000C4B46" w:rsidRPr="000C4B46" w:rsidRDefault="000C4B46" w:rsidP="000C4B46">
      <w:pPr>
        <w:bidi/>
        <w:jc w:val="both"/>
        <w:rPr>
          <w:rFonts w:cs="David" w:hint="cs"/>
          <w:rtl/>
        </w:rPr>
      </w:pPr>
    </w:p>
    <w:p w14:paraId="7EB556A2" w14:textId="77777777" w:rsidR="000C4B46" w:rsidRPr="000C4B46" w:rsidRDefault="000C4B46" w:rsidP="000C4B46">
      <w:pPr>
        <w:bidi/>
        <w:jc w:val="both"/>
        <w:rPr>
          <w:rFonts w:cs="David" w:hint="cs"/>
          <w:rtl/>
        </w:rPr>
      </w:pPr>
      <w:r w:rsidRPr="000C4B46">
        <w:rPr>
          <w:rFonts w:cs="David" w:hint="cs"/>
          <w:u w:val="single"/>
          <w:rtl/>
        </w:rPr>
        <w:t>חיים אורון:</w:t>
      </w:r>
    </w:p>
    <w:p w14:paraId="0DC9776C" w14:textId="77777777" w:rsidR="000C4B46" w:rsidRPr="000C4B46" w:rsidRDefault="000C4B46" w:rsidP="000C4B46">
      <w:pPr>
        <w:bidi/>
        <w:jc w:val="both"/>
        <w:rPr>
          <w:rFonts w:cs="David" w:hint="cs"/>
          <w:rtl/>
        </w:rPr>
      </w:pPr>
    </w:p>
    <w:p w14:paraId="04F71360" w14:textId="77777777" w:rsidR="000C4B46" w:rsidRPr="000C4B46" w:rsidRDefault="000C4B46" w:rsidP="000C4B46">
      <w:pPr>
        <w:bidi/>
        <w:jc w:val="both"/>
        <w:rPr>
          <w:rFonts w:cs="David" w:hint="cs"/>
          <w:rtl/>
        </w:rPr>
      </w:pPr>
      <w:r w:rsidRPr="000C4B46">
        <w:rPr>
          <w:rFonts w:cs="David" w:hint="cs"/>
          <w:rtl/>
        </w:rPr>
        <w:tab/>
        <w:t xml:space="preserve">  אדוני היושב ראש, ההודעה שלך מאוד חשוב לתכלית אחת בלבד, לחסוך בנייר. כרגע תקנון הכנסת תקף וחוק ההסדרים הוא כמו כל חוק אחר וזכותי להגיש הסתייגויות עם זמן דיבור. אם מישהו רוצה לשנות את התקנות יש דרכים איך לעשות זאת, ולא בהודעה - - -  </w:t>
      </w:r>
    </w:p>
    <w:p w14:paraId="15AEF2A4" w14:textId="77777777" w:rsidR="000C4B46" w:rsidRPr="000C4B46" w:rsidRDefault="000C4B46" w:rsidP="000C4B46">
      <w:pPr>
        <w:bidi/>
        <w:jc w:val="both"/>
        <w:rPr>
          <w:rFonts w:cs="David" w:hint="cs"/>
          <w:rtl/>
        </w:rPr>
      </w:pPr>
    </w:p>
    <w:p w14:paraId="739F29DC"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3C15C42C" w14:textId="77777777" w:rsidR="000C4B46" w:rsidRPr="000C4B46" w:rsidRDefault="000C4B46" w:rsidP="000C4B46">
      <w:pPr>
        <w:bidi/>
        <w:jc w:val="both"/>
        <w:rPr>
          <w:rFonts w:cs="David" w:hint="cs"/>
          <w:rtl/>
        </w:rPr>
      </w:pPr>
    </w:p>
    <w:p w14:paraId="2A13B184" w14:textId="77777777" w:rsidR="000C4B46" w:rsidRPr="000C4B46" w:rsidRDefault="000C4B46" w:rsidP="000C4B46">
      <w:pPr>
        <w:bidi/>
        <w:ind w:firstLine="567"/>
        <w:jc w:val="both"/>
        <w:rPr>
          <w:rFonts w:cs="David" w:hint="cs"/>
          <w:rtl/>
        </w:rPr>
      </w:pPr>
      <w:r w:rsidRPr="000C4B46">
        <w:rPr>
          <w:rFonts w:cs="David" w:hint="cs"/>
          <w:rtl/>
        </w:rPr>
        <w:t xml:space="preserve">אני לא מתנגד לפרוצדורה, קיבלתי אותה. </w:t>
      </w:r>
    </w:p>
    <w:p w14:paraId="508DCD26" w14:textId="77777777" w:rsidR="000C4B46" w:rsidRPr="000C4B46" w:rsidRDefault="000C4B46" w:rsidP="000C4B46">
      <w:pPr>
        <w:bidi/>
        <w:ind w:firstLine="567"/>
        <w:jc w:val="both"/>
        <w:rPr>
          <w:rFonts w:cs="David" w:hint="cs"/>
          <w:rtl/>
        </w:rPr>
      </w:pPr>
    </w:p>
    <w:p w14:paraId="6B040D7C" w14:textId="77777777" w:rsidR="000C4B46" w:rsidRPr="000C4B46" w:rsidRDefault="000C4B46" w:rsidP="000C4B46">
      <w:pPr>
        <w:bidi/>
        <w:ind w:firstLine="567"/>
        <w:jc w:val="both"/>
        <w:rPr>
          <w:rFonts w:cs="David" w:hint="cs"/>
          <w:rtl/>
        </w:rPr>
      </w:pPr>
      <w:r w:rsidRPr="000C4B46">
        <w:rPr>
          <w:rFonts w:cs="David" w:hint="cs"/>
          <w:rtl/>
        </w:rPr>
        <w:t xml:space="preserve">רבותי חברי הכנסת ועדת הכנסת והכנסת כולה אינן כבולות לדרך שבה הממשלה הגישה את הצעת החוק והן חופשיות להחליט כיצד על הכנסת לפעול בכל הנוגע לפסולים והחלוקה לוועדות. הנחיית היועצת המשפטית קובעת כי אין לחוקק במסגרת חוק ההסדרים, עניינים שאין זיקה ישירה והכרחית בינם לבין התקציב, לשנת התקציב הקרובה. מדובר במבחן משולב, תקציבי ומשפטי, שבודק שמדובר בנושא בעל עלות תקציבית משמעותית. זאת לצד הבחינה שלפיה, קיום התקציב לאותה שנת כספים, מחייב את חקיקת החוק בצמוד לחוק התקציב. </w:t>
      </w:r>
    </w:p>
    <w:p w14:paraId="1586305B" w14:textId="77777777" w:rsidR="000C4B46" w:rsidRPr="000C4B46" w:rsidRDefault="000C4B46" w:rsidP="000C4B46">
      <w:pPr>
        <w:bidi/>
        <w:ind w:firstLine="567"/>
        <w:jc w:val="both"/>
        <w:rPr>
          <w:rFonts w:cs="David" w:hint="cs"/>
          <w:rtl/>
        </w:rPr>
      </w:pPr>
    </w:p>
    <w:p w14:paraId="57F9D286" w14:textId="77777777" w:rsidR="000C4B46" w:rsidRPr="000C4B46" w:rsidRDefault="000C4B46" w:rsidP="000C4B46">
      <w:pPr>
        <w:bidi/>
        <w:ind w:firstLine="567"/>
        <w:jc w:val="both"/>
        <w:rPr>
          <w:rFonts w:cs="David" w:hint="cs"/>
          <w:rtl/>
        </w:rPr>
      </w:pPr>
      <w:r w:rsidRPr="000C4B46">
        <w:rPr>
          <w:rFonts w:cs="David" w:hint="cs"/>
          <w:rtl/>
        </w:rPr>
        <w:t>טוב תעשה הממשלה אם תקדים ותביא במהלך השנה חוקים, שהיא חושבת שהם חשובים לקיום התקציב הבא, כדי שכולם יצאו נשכרים - הממשלה שהציעה את החוק, והתאפשר לה לבחון אותו יחד עם הכנסת בצורה מעמיקה ויסודית, הכנסת שמילאה את חובתה כמחוקק, והרשות השופטת, שלא תהיה לה סיבה להתערבות. חשוב להזכיר כי בית המשפט העליון ביקר מספר פעמים את חוק ההסדרים. מי שרואה באופן שלילי את התערבות בית המשפט במה שקורה בכנסת, צריך להימנע מחקיקת חוקים באופן לא ראוי, דבר שעלול להביא את בית המשפט לעשות שימוש בנשק יום הדין כמו פסילת חקיקה.</w:t>
      </w:r>
    </w:p>
    <w:p w14:paraId="260E32C0" w14:textId="77777777" w:rsidR="000C4B46" w:rsidRPr="000C4B46" w:rsidRDefault="000C4B46" w:rsidP="000C4B46">
      <w:pPr>
        <w:bidi/>
        <w:jc w:val="both"/>
        <w:rPr>
          <w:rFonts w:cs="David" w:hint="cs"/>
          <w:rtl/>
        </w:rPr>
      </w:pPr>
    </w:p>
    <w:p w14:paraId="09BDC1F3" w14:textId="77777777" w:rsidR="000C4B46" w:rsidRPr="000C4B46" w:rsidRDefault="000C4B46" w:rsidP="000C4B46">
      <w:pPr>
        <w:bidi/>
        <w:jc w:val="both"/>
        <w:rPr>
          <w:rFonts w:cs="David" w:hint="cs"/>
          <w:u w:val="single"/>
          <w:rtl/>
        </w:rPr>
      </w:pPr>
      <w:r w:rsidRPr="000C4B46">
        <w:rPr>
          <w:rFonts w:cs="David" w:hint="cs"/>
          <w:u w:val="single"/>
          <w:rtl/>
        </w:rPr>
        <w:t xml:space="preserve">שלי </w:t>
      </w:r>
      <w:proofErr w:type="spellStart"/>
      <w:r w:rsidRPr="000C4B46">
        <w:rPr>
          <w:rFonts w:cs="David" w:hint="cs"/>
          <w:u w:val="single"/>
          <w:rtl/>
        </w:rPr>
        <w:t>יחימוביץ</w:t>
      </w:r>
      <w:proofErr w:type="spellEnd"/>
      <w:r w:rsidRPr="000C4B46">
        <w:rPr>
          <w:rFonts w:cs="David" w:hint="cs"/>
          <w:u w:val="single"/>
          <w:rtl/>
        </w:rPr>
        <w:t>:</w:t>
      </w:r>
    </w:p>
    <w:p w14:paraId="4FC644B8" w14:textId="77777777" w:rsidR="000C4B46" w:rsidRPr="000C4B46" w:rsidRDefault="000C4B46" w:rsidP="000C4B46">
      <w:pPr>
        <w:bidi/>
        <w:jc w:val="both"/>
        <w:rPr>
          <w:rFonts w:cs="David" w:hint="cs"/>
          <w:rtl/>
        </w:rPr>
      </w:pPr>
    </w:p>
    <w:p w14:paraId="04471E97" w14:textId="77777777" w:rsidR="000C4B46" w:rsidRPr="000C4B46" w:rsidRDefault="000C4B46" w:rsidP="000C4B46">
      <w:pPr>
        <w:bidi/>
        <w:ind w:firstLine="567"/>
        <w:jc w:val="both"/>
        <w:rPr>
          <w:rFonts w:cs="David" w:hint="cs"/>
          <w:rtl/>
        </w:rPr>
      </w:pPr>
      <w:r w:rsidRPr="000C4B46">
        <w:rPr>
          <w:rFonts w:cs="David" w:hint="cs"/>
          <w:rtl/>
        </w:rPr>
        <w:t>מה עם אלה שמסכימים עם בית המשפט העליון? הם גם יכולים להתנגד.</w:t>
      </w:r>
    </w:p>
    <w:p w14:paraId="376D2EDE" w14:textId="77777777" w:rsidR="000C4B46" w:rsidRPr="000C4B46" w:rsidRDefault="000C4B46" w:rsidP="000C4B46">
      <w:pPr>
        <w:bidi/>
        <w:jc w:val="both"/>
        <w:rPr>
          <w:rFonts w:cs="David" w:hint="cs"/>
          <w:rtl/>
        </w:rPr>
      </w:pPr>
    </w:p>
    <w:p w14:paraId="72ABD456"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44FDD157" w14:textId="77777777" w:rsidR="000C4B46" w:rsidRPr="000C4B46" w:rsidRDefault="000C4B46" w:rsidP="000C4B46">
      <w:pPr>
        <w:bidi/>
        <w:jc w:val="both"/>
        <w:rPr>
          <w:rFonts w:cs="David" w:hint="cs"/>
          <w:rtl/>
        </w:rPr>
      </w:pPr>
    </w:p>
    <w:p w14:paraId="5854D83C" w14:textId="77777777" w:rsidR="000C4B46" w:rsidRPr="000C4B46" w:rsidRDefault="000C4B46" w:rsidP="000C4B46">
      <w:pPr>
        <w:bidi/>
        <w:jc w:val="both"/>
        <w:rPr>
          <w:rFonts w:cs="David" w:hint="cs"/>
          <w:rtl/>
        </w:rPr>
      </w:pPr>
      <w:r w:rsidRPr="000C4B46">
        <w:rPr>
          <w:rFonts w:cs="David" w:hint="cs"/>
          <w:rtl/>
        </w:rPr>
        <w:tab/>
        <w:t>תכף אני אשיב.</w:t>
      </w:r>
    </w:p>
    <w:p w14:paraId="49F869A3" w14:textId="77777777" w:rsidR="000C4B46" w:rsidRPr="000C4B46" w:rsidRDefault="000C4B46" w:rsidP="000C4B46">
      <w:pPr>
        <w:bidi/>
        <w:jc w:val="both"/>
        <w:rPr>
          <w:rFonts w:cs="David" w:hint="cs"/>
          <w:rtl/>
        </w:rPr>
      </w:pPr>
    </w:p>
    <w:p w14:paraId="59F96502" w14:textId="77777777" w:rsidR="000C4B46" w:rsidRPr="000C4B46" w:rsidRDefault="000C4B46" w:rsidP="000C4B46">
      <w:pPr>
        <w:bidi/>
        <w:ind w:firstLine="567"/>
        <w:jc w:val="both"/>
        <w:rPr>
          <w:rFonts w:cs="David" w:hint="cs"/>
          <w:rtl/>
        </w:rPr>
      </w:pPr>
      <w:r w:rsidRPr="000C4B46">
        <w:rPr>
          <w:rFonts w:cs="David" w:hint="cs"/>
          <w:rtl/>
        </w:rPr>
        <w:t xml:space="preserve">אנו מצפים מהממשלה שבשנה הבאה לא תכלול עניינים כמו אלה שיפוצלו - רפורמות ביטולי חקיקה פרטית וכו', בהצעת חוק שמובאות לקריאה ראשונה, אלא לפעול בהליך חקיקה רגיל במהלך הרגיל של כל השנה. </w:t>
      </w:r>
    </w:p>
    <w:p w14:paraId="4FA4F2EA" w14:textId="77777777" w:rsidR="000C4B46" w:rsidRPr="000C4B46" w:rsidRDefault="000C4B46" w:rsidP="000C4B46">
      <w:pPr>
        <w:bidi/>
        <w:ind w:firstLine="567"/>
        <w:jc w:val="both"/>
        <w:rPr>
          <w:rFonts w:cs="David" w:hint="cs"/>
          <w:rtl/>
        </w:rPr>
      </w:pPr>
    </w:p>
    <w:p w14:paraId="0607D826" w14:textId="77777777" w:rsidR="000C4B46" w:rsidRPr="000C4B46" w:rsidRDefault="000C4B46" w:rsidP="000C4B46">
      <w:pPr>
        <w:bidi/>
        <w:ind w:firstLine="567"/>
        <w:jc w:val="both"/>
        <w:rPr>
          <w:rFonts w:cs="David" w:hint="cs"/>
          <w:rtl/>
        </w:rPr>
      </w:pPr>
      <w:r w:rsidRPr="000C4B46">
        <w:rPr>
          <w:rFonts w:cs="David" w:hint="cs"/>
          <w:rtl/>
        </w:rPr>
        <w:t xml:space="preserve">אני קורא לוועדות הכנסת השונות, שאליהן עוברים הנושאים המפוצלים מתוך הצעת החוק, לא לעכבם כדי שלא תשמע טענה שמחוץ לחוק ההסדרים הכנסת אינה מאפשרת לחוקק. על הוועדות יהיה לדון בעניינים האלה מייד, אחרי שיסתיים הדיון בחוק ההסדרים במליאה. אינני מדבר כאן על התוצאה. חברי הכנסת סבורים להחליט שהם מקבלים את הצעת הממשלה כולה, חלקה או דוחים אותה, ובלבד שיתקיים דיון רציני ומעמיק. </w:t>
      </w:r>
    </w:p>
    <w:p w14:paraId="75FBD4D0" w14:textId="77777777" w:rsidR="000C4B46" w:rsidRPr="000C4B46" w:rsidRDefault="000C4B46" w:rsidP="000C4B46">
      <w:pPr>
        <w:bidi/>
        <w:ind w:firstLine="567"/>
        <w:jc w:val="both"/>
        <w:rPr>
          <w:rFonts w:cs="David" w:hint="cs"/>
          <w:rtl/>
        </w:rPr>
      </w:pPr>
    </w:p>
    <w:p w14:paraId="59201371" w14:textId="77777777" w:rsidR="000C4B46" w:rsidRPr="000C4B46" w:rsidRDefault="000C4B46" w:rsidP="000C4B46">
      <w:pPr>
        <w:bidi/>
        <w:ind w:firstLine="567"/>
        <w:jc w:val="both"/>
        <w:rPr>
          <w:rFonts w:cs="David" w:hint="cs"/>
          <w:rtl/>
        </w:rPr>
      </w:pPr>
      <w:r w:rsidRPr="000C4B46">
        <w:rPr>
          <w:rFonts w:cs="David" w:hint="cs"/>
          <w:rtl/>
        </w:rPr>
        <w:t xml:space="preserve">אני רוצה להודות ליושבת ראש הכנסת ולחברים אחרים שפעלו כדי לשמור על כבוד הכנסת, להבטיח הליך חקיקה ראוי. יותר מכל, למזכירת הוועדה נועה, אתי, מנהלת הוועדה, שגית וארבל, היועצות המשפטיות, שטרחו ויגעו, מעבר לשעות העבודה הרגילות,  כדי להכין ולערוך את החומר לרשותכם. נורית היא מעל כולם. </w:t>
      </w:r>
    </w:p>
    <w:p w14:paraId="3E96B4D6" w14:textId="77777777" w:rsidR="000C4B46" w:rsidRPr="000C4B46" w:rsidRDefault="000C4B46" w:rsidP="000C4B46">
      <w:pPr>
        <w:bidi/>
        <w:ind w:firstLine="567"/>
        <w:jc w:val="both"/>
        <w:rPr>
          <w:rFonts w:cs="David" w:hint="cs"/>
          <w:rtl/>
        </w:rPr>
      </w:pPr>
    </w:p>
    <w:p w14:paraId="36A446F7" w14:textId="77777777" w:rsidR="000C4B46" w:rsidRPr="000C4B46" w:rsidRDefault="000C4B46" w:rsidP="000C4B46">
      <w:pPr>
        <w:bidi/>
        <w:ind w:firstLine="567"/>
        <w:jc w:val="both"/>
        <w:rPr>
          <w:rFonts w:cs="David" w:hint="cs"/>
          <w:rtl/>
        </w:rPr>
      </w:pPr>
      <w:r w:rsidRPr="000C4B46">
        <w:rPr>
          <w:rFonts w:cs="David" w:hint="cs"/>
          <w:rtl/>
        </w:rPr>
        <w:t xml:space="preserve">תודה רבה, אני מודה לכם מאוד.  היועצת המשפטית של הכנסת, בבקשה. </w:t>
      </w:r>
    </w:p>
    <w:p w14:paraId="574347AC" w14:textId="77777777" w:rsidR="000C4B46" w:rsidRPr="000C4B46" w:rsidRDefault="000C4B46" w:rsidP="000C4B46">
      <w:pPr>
        <w:bidi/>
        <w:jc w:val="both"/>
        <w:rPr>
          <w:rFonts w:cs="David" w:hint="cs"/>
          <w:rtl/>
        </w:rPr>
      </w:pPr>
    </w:p>
    <w:p w14:paraId="4B21786F" w14:textId="77777777" w:rsidR="000C4B46" w:rsidRPr="000C4B46" w:rsidRDefault="000C4B46" w:rsidP="000C4B46">
      <w:pPr>
        <w:bidi/>
        <w:jc w:val="both"/>
        <w:rPr>
          <w:rFonts w:cs="David" w:hint="cs"/>
          <w:rtl/>
        </w:rPr>
      </w:pPr>
      <w:r w:rsidRPr="000C4B46">
        <w:rPr>
          <w:rFonts w:cs="David" w:hint="cs"/>
          <w:u w:val="single"/>
          <w:rtl/>
        </w:rPr>
        <w:t xml:space="preserve">נורית </w:t>
      </w:r>
      <w:proofErr w:type="spellStart"/>
      <w:r w:rsidRPr="000C4B46">
        <w:rPr>
          <w:rFonts w:cs="David" w:hint="cs"/>
          <w:u w:val="single"/>
          <w:rtl/>
        </w:rPr>
        <w:t>אלשטיין</w:t>
      </w:r>
      <w:proofErr w:type="spellEnd"/>
      <w:r w:rsidRPr="000C4B46">
        <w:rPr>
          <w:rFonts w:cs="David" w:hint="cs"/>
          <w:u w:val="single"/>
          <w:rtl/>
        </w:rPr>
        <w:t>:</w:t>
      </w:r>
    </w:p>
    <w:p w14:paraId="5E162A31" w14:textId="77777777" w:rsidR="000C4B46" w:rsidRPr="000C4B46" w:rsidRDefault="000C4B46" w:rsidP="000C4B46">
      <w:pPr>
        <w:bidi/>
        <w:jc w:val="both"/>
        <w:rPr>
          <w:rFonts w:cs="David" w:hint="cs"/>
          <w:rtl/>
        </w:rPr>
      </w:pPr>
    </w:p>
    <w:p w14:paraId="135D7AE9" w14:textId="77777777" w:rsidR="000C4B46" w:rsidRPr="000C4B46" w:rsidRDefault="000C4B46" w:rsidP="000C4B46">
      <w:pPr>
        <w:bidi/>
        <w:jc w:val="both"/>
        <w:rPr>
          <w:rFonts w:cs="David" w:hint="cs"/>
          <w:rtl/>
        </w:rPr>
      </w:pPr>
      <w:r w:rsidRPr="000C4B46">
        <w:rPr>
          <w:rFonts w:cs="David" w:hint="cs"/>
          <w:rtl/>
        </w:rPr>
        <w:tab/>
        <w:t xml:space="preserve">שמענו את דבריו של יושב ראש ועדת הכנסת. ההנחיה לגבי הטיפול הנאות בחוק ההסדרים כללה, לבד מן העובדה שבהחלטה על הפיצול צריך להביא בחשבון היעדר קשר ישיר ומיידי לתקציב, גם את העובדה שאם מדובר בעניינים בעלי משקל ציבורי רב, מורכבים, הדורשים דיון מעמיק, שמעצם טיבם הפגמים שדבקו בחוק ההסדרים לעניין חקיקה חפוזה, חלים עליהם קל וחומר, גם אם מישהו יטען שיש להם זיקה תקציבית, כשלעצמם הם לא יכולים להיות כלולים, לטעמנו, בחוק ההסדרים. המבחן הוא מבחן משולב, משפטי וכלכלי. </w:t>
      </w:r>
    </w:p>
    <w:p w14:paraId="0440FFB6" w14:textId="77777777" w:rsidR="000C4B46" w:rsidRPr="000C4B46" w:rsidRDefault="000C4B46" w:rsidP="000C4B46">
      <w:pPr>
        <w:bidi/>
        <w:jc w:val="both"/>
        <w:rPr>
          <w:rFonts w:cs="David" w:hint="cs"/>
          <w:rtl/>
        </w:rPr>
      </w:pPr>
    </w:p>
    <w:p w14:paraId="4C9E8C09"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796F0178" w14:textId="77777777" w:rsidR="000C4B46" w:rsidRPr="000C4B46" w:rsidRDefault="000C4B46" w:rsidP="000C4B46">
      <w:pPr>
        <w:bidi/>
        <w:jc w:val="both"/>
        <w:rPr>
          <w:rFonts w:cs="David" w:hint="cs"/>
          <w:u w:val="single"/>
          <w:rtl/>
        </w:rPr>
      </w:pPr>
    </w:p>
    <w:p w14:paraId="32984E62" w14:textId="77777777" w:rsidR="000C4B46" w:rsidRPr="000C4B46" w:rsidRDefault="000C4B46" w:rsidP="000C4B46">
      <w:pPr>
        <w:bidi/>
        <w:jc w:val="both"/>
        <w:rPr>
          <w:rFonts w:cs="David" w:hint="cs"/>
          <w:rtl/>
        </w:rPr>
      </w:pPr>
      <w:r w:rsidRPr="000C4B46">
        <w:rPr>
          <w:rFonts w:cs="David" w:hint="cs"/>
          <w:rtl/>
        </w:rPr>
        <w:tab/>
        <w:t xml:space="preserve"> מה קורה אם יש להם זיקה תקציבית?</w:t>
      </w:r>
    </w:p>
    <w:p w14:paraId="1803CDC3" w14:textId="77777777" w:rsidR="000C4B46" w:rsidRPr="000C4B46" w:rsidRDefault="000C4B46" w:rsidP="000C4B46">
      <w:pPr>
        <w:bidi/>
        <w:jc w:val="both"/>
        <w:rPr>
          <w:rFonts w:cs="David" w:hint="cs"/>
          <w:rtl/>
        </w:rPr>
      </w:pPr>
    </w:p>
    <w:p w14:paraId="64F9623E" w14:textId="77777777" w:rsidR="000C4B46" w:rsidRPr="000C4B46" w:rsidRDefault="000C4B46" w:rsidP="000C4B46">
      <w:pPr>
        <w:bidi/>
        <w:jc w:val="both"/>
        <w:rPr>
          <w:rFonts w:cs="David" w:hint="cs"/>
          <w:rtl/>
        </w:rPr>
      </w:pPr>
      <w:r w:rsidRPr="000C4B46">
        <w:rPr>
          <w:rFonts w:cs="David" w:hint="cs"/>
          <w:u w:val="single"/>
          <w:rtl/>
        </w:rPr>
        <w:t xml:space="preserve">נורית </w:t>
      </w:r>
      <w:proofErr w:type="spellStart"/>
      <w:r w:rsidRPr="000C4B46">
        <w:rPr>
          <w:rFonts w:cs="David" w:hint="cs"/>
          <w:u w:val="single"/>
          <w:rtl/>
        </w:rPr>
        <w:t>אלשטיין</w:t>
      </w:r>
      <w:proofErr w:type="spellEnd"/>
      <w:r w:rsidRPr="000C4B46">
        <w:rPr>
          <w:rFonts w:cs="David" w:hint="cs"/>
          <w:u w:val="single"/>
          <w:rtl/>
        </w:rPr>
        <w:t>:</w:t>
      </w:r>
    </w:p>
    <w:p w14:paraId="4E3ACB66" w14:textId="77777777" w:rsidR="000C4B46" w:rsidRPr="000C4B46" w:rsidRDefault="000C4B46" w:rsidP="000C4B46">
      <w:pPr>
        <w:bidi/>
        <w:jc w:val="both"/>
        <w:rPr>
          <w:rFonts w:cs="David" w:hint="cs"/>
          <w:rtl/>
        </w:rPr>
      </w:pPr>
    </w:p>
    <w:p w14:paraId="4099F0F4" w14:textId="77777777" w:rsidR="000C4B46" w:rsidRPr="000C4B46" w:rsidRDefault="000C4B46" w:rsidP="000C4B46">
      <w:pPr>
        <w:bidi/>
        <w:jc w:val="both"/>
        <w:rPr>
          <w:rFonts w:cs="David" w:hint="cs"/>
          <w:rtl/>
        </w:rPr>
      </w:pPr>
      <w:r w:rsidRPr="000C4B46">
        <w:rPr>
          <w:rFonts w:cs="David" w:hint="cs"/>
          <w:rtl/>
        </w:rPr>
        <w:tab/>
        <w:t xml:space="preserve"> אמרנו שהמבחנים הם מצטברים. היה ומדובר, למשל, ברפורמות גדולות או בחקיקה, גם אם יבוא מישהו שיצליח להראות שיש לזה זיקה כלשהי תקציבית, הרי זה לא עניין שלטעמנו אפשר לכלול אותו בחוק ההסדרים. </w:t>
      </w:r>
    </w:p>
    <w:p w14:paraId="6CBDA5DE" w14:textId="77777777" w:rsidR="000C4B46" w:rsidRPr="000C4B46" w:rsidRDefault="000C4B46" w:rsidP="000C4B46">
      <w:pPr>
        <w:bidi/>
        <w:jc w:val="both"/>
        <w:rPr>
          <w:rFonts w:cs="David" w:hint="cs"/>
          <w:rtl/>
        </w:rPr>
      </w:pPr>
    </w:p>
    <w:p w14:paraId="42911EB3" w14:textId="77777777" w:rsidR="000C4B46" w:rsidRPr="000C4B46" w:rsidRDefault="000C4B46" w:rsidP="000C4B46">
      <w:pPr>
        <w:bidi/>
        <w:ind w:firstLine="567"/>
        <w:jc w:val="both"/>
        <w:rPr>
          <w:rFonts w:cs="David" w:hint="cs"/>
          <w:rtl/>
        </w:rPr>
      </w:pPr>
      <w:r w:rsidRPr="000C4B46">
        <w:rPr>
          <w:rFonts w:cs="David" w:hint="cs"/>
          <w:rtl/>
        </w:rPr>
        <w:t>אני רוצה לומר דבר נוסף. זה מופיע בהנחיה באופן ברור. אני סבורה שחברי הכנסת סוברנים לפעול, כמובן, על פי ההנחיה, וסוברנים לפעול כדרכם. חשוב שהדברים יובאו בחשבון.</w:t>
      </w:r>
    </w:p>
    <w:p w14:paraId="545385FA" w14:textId="77777777" w:rsidR="000C4B46" w:rsidRPr="000C4B46" w:rsidRDefault="000C4B46" w:rsidP="000C4B46">
      <w:pPr>
        <w:bidi/>
        <w:jc w:val="both"/>
        <w:rPr>
          <w:rFonts w:cs="David" w:hint="cs"/>
          <w:rtl/>
        </w:rPr>
      </w:pPr>
    </w:p>
    <w:p w14:paraId="2347B691" w14:textId="77777777" w:rsidR="000C4B46" w:rsidRPr="000C4B46" w:rsidRDefault="000C4B46" w:rsidP="000C4B46">
      <w:pPr>
        <w:bidi/>
        <w:ind w:firstLine="567"/>
        <w:jc w:val="both"/>
        <w:rPr>
          <w:rFonts w:cs="David" w:hint="cs"/>
          <w:rtl/>
        </w:rPr>
      </w:pPr>
      <w:r w:rsidRPr="000C4B46">
        <w:rPr>
          <w:rFonts w:cs="David" w:hint="cs"/>
          <w:rtl/>
        </w:rPr>
        <w:t>נקודה נוספת שאני רוצה להביא דווקא עכשיו. זה לא סוד, שמענו בשבועות האחרונים, שהכנסת הצליחה להוציא, בהסכמות כאלה ואחרות, סעיפים שונים מחוק ההסדרים.</w:t>
      </w:r>
    </w:p>
    <w:p w14:paraId="11339DFD" w14:textId="77777777" w:rsidR="000C4B46" w:rsidRPr="000C4B46" w:rsidRDefault="000C4B46" w:rsidP="000C4B46">
      <w:pPr>
        <w:bidi/>
        <w:jc w:val="both"/>
        <w:rPr>
          <w:rFonts w:cs="David" w:hint="cs"/>
          <w:rtl/>
        </w:rPr>
      </w:pPr>
    </w:p>
    <w:p w14:paraId="0440A710"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3F55D479" w14:textId="77777777" w:rsidR="000C4B46" w:rsidRPr="000C4B46" w:rsidRDefault="000C4B46" w:rsidP="000C4B46">
      <w:pPr>
        <w:bidi/>
        <w:jc w:val="both"/>
        <w:rPr>
          <w:rFonts w:cs="David" w:hint="cs"/>
          <w:rtl/>
        </w:rPr>
      </w:pPr>
    </w:p>
    <w:p w14:paraId="5AC5009E" w14:textId="77777777" w:rsidR="000C4B46" w:rsidRPr="000C4B46" w:rsidRDefault="000C4B46" w:rsidP="000C4B46">
      <w:pPr>
        <w:bidi/>
        <w:jc w:val="both"/>
        <w:rPr>
          <w:rFonts w:cs="David" w:hint="cs"/>
          <w:rtl/>
        </w:rPr>
      </w:pPr>
      <w:r w:rsidRPr="000C4B46">
        <w:rPr>
          <w:rFonts w:cs="David" w:hint="cs"/>
          <w:rtl/>
        </w:rPr>
        <w:tab/>
        <w:t xml:space="preserve"> ועדיין נותרו יותר מידי סעיפים.</w:t>
      </w:r>
    </w:p>
    <w:p w14:paraId="52B5A55C" w14:textId="77777777" w:rsidR="000C4B46" w:rsidRPr="000C4B46" w:rsidRDefault="000C4B46" w:rsidP="000C4B46">
      <w:pPr>
        <w:bidi/>
        <w:jc w:val="both"/>
        <w:rPr>
          <w:rFonts w:cs="David" w:hint="cs"/>
          <w:rtl/>
        </w:rPr>
      </w:pPr>
    </w:p>
    <w:p w14:paraId="1D958CD8" w14:textId="77777777" w:rsidR="000C4B46" w:rsidRPr="000C4B46" w:rsidRDefault="000C4B46" w:rsidP="000C4B46">
      <w:pPr>
        <w:bidi/>
        <w:jc w:val="both"/>
        <w:rPr>
          <w:rFonts w:cs="David" w:hint="cs"/>
          <w:rtl/>
        </w:rPr>
      </w:pPr>
      <w:r w:rsidRPr="000C4B46">
        <w:rPr>
          <w:rFonts w:cs="David" w:hint="cs"/>
          <w:u w:val="single"/>
          <w:rtl/>
        </w:rPr>
        <w:t xml:space="preserve">נורית </w:t>
      </w:r>
      <w:proofErr w:type="spellStart"/>
      <w:r w:rsidRPr="000C4B46">
        <w:rPr>
          <w:rFonts w:cs="David" w:hint="cs"/>
          <w:u w:val="single"/>
          <w:rtl/>
        </w:rPr>
        <w:t>אלשטיין</w:t>
      </w:r>
      <w:proofErr w:type="spellEnd"/>
      <w:r w:rsidRPr="000C4B46">
        <w:rPr>
          <w:rFonts w:cs="David" w:hint="cs"/>
          <w:u w:val="single"/>
          <w:rtl/>
        </w:rPr>
        <w:t>:</w:t>
      </w:r>
    </w:p>
    <w:p w14:paraId="0D490CD2" w14:textId="77777777" w:rsidR="000C4B46" w:rsidRPr="000C4B46" w:rsidRDefault="000C4B46" w:rsidP="000C4B46">
      <w:pPr>
        <w:bidi/>
        <w:jc w:val="both"/>
        <w:rPr>
          <w:rFonts w:cs="David" w:hint="cs"/>
          <w:rtl/>
        </w:rPr>
      </w:pPr>
    </w:p>
    <w:p w14:paraId="467D794E" w14:textId="77777777" w:rsidR="000C4B46" w:rsidRPr="000C4B46" w:rsidRDefault="000C4B46" w:rsidP="000C4B46">
      <w:pPr>
        <w:bidi/>
        <w:jc w:val="both"/>
        <w:rPr>
          <w:rFonts w:cs="David" w:hint="cs"/>
          <w:rtl/>
        </w:rPr>
      </w:pPr>
      <w:r w:rsidRPr="000C4B46">
        <w:rPr>
          <w:rFonts w:cs="David" w:hint="cs"/>
          <w:rtl/>
        </w:rPr>
        <w:tab/>
        <w:t>לא רק שנותרו יותר מידי סעיפים אלא חשוב שחברי הכנסת יהיו מודעים למהלך, שיכול להיות, שבסופו אנחנו מרמים את עצמנו. אני אסביר: ההמלצה המשפטית שלנו כללה מבחנים משולבים. לאמור, ההוצאה מחוק ההסדרים, העברת הסעיפים לחקיקה רגילה לוועדות המוסמכות ולאו דווקא לוועדת הכספים וקביעת לוח זמנים שלא יתנגש בחוק ההסדרים. שכן, אם מישהו רוצה לנופף בחוברת רזה, אבל בסופו של יום, סעיפים שיוצאו מחוק ההסדרים ויועברו בחקיקה רגילה, יעברו לוועדות שאינן הוועדות המוסמכות, על מנת להעבירן בלוח זמנים של חוק ההסדרים, נמצא שבמקום חוק הסדרים אחד, עשינו הרבה חוקי הסדרים ורימינו את עצמנו ואידך זיל גמור. הדברים ברורים ולא אוסיף למעלה מהצריך.</w:t>
      </w:r>
    </w:p>
    <w:p w14:paraId="56A374D5" w14:textId="77777777" w:rsidR="000C4B46" w:rsidRPr="000C4B46" w:rsidRDefault="000C4B46" w:rsidP="000C4B46">
      <w:pPr>
        <w:bidi/>
        <w:jc w:val="both"/>
        <w:rPr>
          <w:rFonts w:cs="David" w:hint="cs"/>
          <w:rtl/>
        </w:rPr>
      </w:pPr>
    </w:p>
    <w:p w14:paraId="57C604DE" w14:textId="77777777" w:rsidR="000C4B46" w:rsidRPr="000C4B46" w:rsidRDefault="000C4B46" w:rsidP="000C4B46">
      <w:pPr>
        <w:bidi/>
        <w:ind w:firstLine="567"/>
        <w:jc w:val="both"/>
        <w:rPr>
          <w:rFonts w:cs="David" w:hint="cs"/>
          <w:rtl/>
        </w:rPr>
      </w:pPr>
      <w:r w:rsidRPr="000C4B46">
        <w:rPr>
          <w:rFonts w:cs="David" w:hint="cs"/>
          <w:rtl/>
        </w:rPr>
        <w:t xml:space="preserve">כאשר אנחנו הנחנו המלצות בפני יושבת ראש הכנסת ובפני יושב ראש ועדת הכנסת, שילבנו הן את ההמלצה לעניין הוצאת סעיפים מחוק ההסדרים והן לעניין העברת אותם סעיפים לחקיקה רגילה בוועדה המוסמכת. עצם העובדה, שבסופו של דבר הועברו סעיפים לוועדה, שבאופן טבעי איננה הוועדה המוסמכת, מעוררת חשד. הדברים צריכים להישאל. מישהו צריך לחשוב, מדוע רפורמה גדולה, שמטבעה צריכה להיות בוועדת כלכלה וגם נדונה בוועדת כלכלה וגם השר הממונה מעוניין שהיא תמשיך להידון בוועדת הכלכלה, מדוע היא תעבור, למשל, לוועדה אחרת? במהלך הדיון, כאשר ידונו סעיפים שונים, נשמח לומר מהי ההמלצה המשפטית שלנו. חברי הכנסת יכולים להנחות את עצמם לאורה - - - </w:t>
      </w:r>
    </w:p>
    <w:p w14:paraId="62B58B4B" w14:textId="77777777" w:rsidR="000C4B46" w:rsidRPr="000C4B46" w:rsidRDefault="000C4B46" w:rsidP="000C4B46">
      <w:pPr>
        <w:bidi/>
        <w:jc w:val="both"/>
        <w:rPr>
          <w:rFonts w:cs="David" w:hint="cs"/>
          <w:rtl/>
        </w:rPr>
      </w:pPr>
    </w:p>
    <w:p w14:paraId="69ADA37F" w14:textId="77777777" w:rsidR="000C4B46" w:rsidRPr="000C4B46" w:rsidRDefault="000C4B46" w:rsidP="000C4B46">
      <w:pPr>
        <w:bidi/>
        <w:jc w:val="both"/>
        <w:rPr>
          <w:rFonts w:cs="David" w:hint="cs"/>
          <w:rtl/>
        </w:rPr>
      </w:pPr>
      <w:r w:rsidRPr="000C4B46">
        <w:rPr>
          <w:rFonts w:cs="David" w:hint="cs"/>
          <w:u w:val="single"/>
          <w:rtl/>
        </w:rPr>
        <w:t>נסים זאב:</w:t>
      </w:r>
    </w:p>
    <w:p w14:paraId="45662484" w14:textId="77777777" w:rsidR="000C4B46" w:rsidRPr="000C4B46" w:rsidRDefault="000C4B46" w:rsidP="000C4B46">
      <w:pPr>
        <w:bidi/>
        <w:jc w:val="both"/>
        <w:rPr>
          <w:rFonts w:cs="David" w:hint="cs"/>
          <w:rtl/>
        </w:rPr>
      </w:pPr>
    </w:p>
    <w:p w14:paraId="7A93AC93" w14:textId="77777777" w:rsidR="000C4B46" w:rsidRPr="000C4B46" w:rsidRDefault="000C4B46" w:rsidP="000C4B46">
      <w:pPr>
        <w:bidi/>
        <w:jc w:val="both"/>
        <w:rPr>
          <w:rFonts w:cs="David" w:hint="cs"/>
          <w:rtl/>
        </w:rPr>
      </w:pPr>
      <w:r w:rsidRPr="000C4B46">
        <w:rPr>
          <w:rFonts w:cs="David" w:hint="cs"/>
          <w:rtl/>
        </w:rPr>
        <w:tab/>
        <w:t xml:space="preserve"> למה שההמלצה לא תהיה מראש? יכול להיות שחברי הכנסת לא ידונו בעניין. מרמים את עצמם זה משפט חמור. זה חוקי או לא חוקי? אם זה לא חוקי, אף אחד לא רוצה להצביע. </w:t>
      </w:r>
    </w:p>
    <w:p w14:paraId="0E506E54" w14:textId="77777777" w:rsidR="000C4B46" w:rsidRPr="000C4B46" w:rsidRDefault="000C4B46" w:rsidP="000C4B46">
      <w:pPr>
        <w:bidi/>
        <w:jc w:val="both"/>
        <w:rPr>
          <w:rFonts w:cs="David" w:hint="cs"/>
          <w:rtl/>
        </w:rPr>
      </w:pPr>
    </w:p>
    <w:p w14:paraId="3EA547C9" w14:textId="77777777" w:rsidR="000C4B46" w:rsidRPr="000C4B46" w:rsidRDefault="000C4B46" w:rsidP="000C4B46">
      <w:pPr>
        <w:bidi/>
        <w:jc w:val="both"/>
        <w:rPr>
          <w:rFonts w:cs="David"/>
          <w:rtl/>
        </w:rPr>
      </w:pPr>
      <w:r w:rsidRPr="000C4B46">
        <w:rPr>
          <w:rFonts w:cs="David" w:hint="eastAsia"/>
          <w:u w:val="single"/>
          <w:rtl/>
        </w:rPr>
        <w:t>אורי</w:t>
      </w:r>
      <w:r w:rsidRPr="000C4B46">
        <w:rPr>
          <w:rFonts w:cs="David"/>
          <w:u w:val="single"/>
          <w:rtl/>
        </w:rPr>
        <w:t xml:space="preserve"> אריאל:</w:t>
      </w:r>
    </w:p>
    <w:p w14:paraId="65BFB77E" w14:textId="77777777" w:rsidR="000C4B46" w:rsidRPr="000C4B46" w:rsidRDefault="000C4B46" w:rsidP="000C4B46">
      <w:pPr>
        <w:bidi/>
        <w:jc w:val="both"/>
        <w:rPr>
          <w:rFonts w:cs="David"/>
          <w:rtl/>
        </w:rPr>
      </w:pPr>
    </w:p>
    <w:p w14:paraId="06EF55F0" w14:textId="77777777" w:rsidR="000C4B46" w:rsidRPr="000C4B46" w:rsidRDefault="000C4B46" w:rsidP="000C4B46">
      <w:pPr>
        <w:bidi/>
        <w:jc w:val="both"/>
        <w:rPr>
          <w:rFonts w:cs="David" w:hint="cs"/>
          <w:rtl/>
        </w:rPr>
      </w:pPr>
      <w:r w:rsidRPr="000C4B46">
        <w:rPr>
          <w:rFonts w:cs="David"/>
          <w:rtl/>
        </w:rPr>
        <w:tab/>
      </w:r>
      <w:r w:rsidRPr="000C4B46">
        <w:rPr>
          <w:rFonts w:cs="David" w:hint="cs"/>
          <w:rtl/>
        </w:rPr>
        <w:t xml:space="preserve"> זה חוקי אבל מסריח. מותר להיות נבלים ברשות התורה. </w:t>
      </w:r>
    </w:p>
    <w:p w14:paraId="26C080A7" w14:textId="77777777" w:rsidR="000C4B46" w:rsidRPr="000C4B46" w:rsidRDefault="000C4B46" w:rsidP="000C4B46">
      <w:pPr>
        <w:bidi/>
        <w:jc w:val="both"/>
        <w:rPr>
          <w:rFonts w:cs="David" w:hint="cs"/>
          <w:rtl/>
        </w:rPr>
      </w:pPr>
    </w:p>
    <w:p w14:paraId="42143D71" w14:textId="77777777" w:rsidR="000C4B46" w:rsidRPr="000C4B46" w:rsidRDefault="000C4B46" w:rsidP="000C4B46">
      <w:pPr>
        <w:bidi/>
        <w:jc w:val="both"/>
        <w:rPr>
          <w:rFonts w:cs="David" w:hint="cs"/>
          <w:rtl/>
        </w:rPr>
      </w:pPr>
      <w:r w:rsidRPr="000C4B46">
        <w:rPr>
          <w:rFonts w:cs="David" w:hint="cs"/>
          <w:u w:val="single"/>
          <w:rtl/>
        </w:rPr>
        <w:t xml:space="preserve">נורית </w:t>
      </w:r>
      <w:proofErr w:type="spellStart"/>
      <w:r w:rsidRPr="000C4B46">
        <w:rPr>
          <w:rFonts w:cs="David" w:hint="cs"/>
          <w:u w:val="single"/>
          <w:rtl/>
        </w:rPr>
        <w:t>אלשטיין</w:t>
      </w:r>
      <w:proofErr w:type="spellEnd"/>
      <w:r w:rsidRPr="000C4B46">
        <w:rPr>
          <w:rFonts w:cs="David" w:hint="cs"/>
          <w:u w:val="single"/>
          <w:rtl/>
        </w:rPr>
        <w:t>:</w:t>
      </w:r>
    </w:p>
    <w:p w14:paraId="1D85E96D" w14:textId="77777777" w:rsidR="000C4B46" w:rsidRPr="000C4B46" w:rsidRDefault="000C4B46" w:rsidP="000C4B46">
      <w:pPr>
        <w:bidi/>
        <w:jc w:val="both"/>
        <w:rPr>
          <w:rFonts w:cs="David" w:hint="cs"/>
          <w:rtl/>
        </w:rPr>
      </w:pPr>
    </w:p>
    <w:p w14:paraId="3558B81D" w14:textId="77777777" w:rsidR="000C4B46" w:rsidRPr="000C4B46" w:rsidRDefault="000C4B46" w:rsidP="000C4B46">
      <w:pPr>
        <w:bidi/>
        <w:jc w:val="both"/>
        <w:rPr>
          <w:rFonts w:cs="David" w:hint="cs"/>
          <w:rtl/>
        </w:rPr>
      </w:pPr>
      <w:r w:rsidRPr="000C4B46">
        <w:rPr>
          <w:rFonts w:cs="David" w:hint="cs"/>
          <w:rtl/>
        </w:rPr>
        <w:tab/>
        <w:t xml:space="preserve"> ההמלצות המשפטיות שלנו, לעניין הועדות המוסמכות כתובה בטבלה שחולקה לכם. ההמלצות בעניין הפיצול השתנו. ההנמקות, ככל שיידרש, יינתנו על ידי הלשכה המשפטית. </w:t>
      </w:r>
    </w:p>
    <w:p w14:paraId="279C0F3F" w14:textId="77777777" w:rsidR="000C4B46" w:rsidRPr="000C4B46" w:rsidRDefault="000C4B46" w:rsidP="000C4B46">
      <w:pPr>
        <w:bidi/>
        <w:jc w:val="both"/>
        <w:rPr>
          <w:rFonts w:cs="David" w:hint="cs"/>
          <w:rtl/>
        </w:rPr>
      </w:pPr>
      <w:r w:rsidRPr="000C4B46">
        <w:rPr>
          <w:rFonts w:cs="David"/>
          <w:rtl/>
        </w:rPr>
        <w:br w:type="page"/>
      </w:r>
    </w:p>
    <w:p w14:paraId="2901AE24" w14:textId="77777777" w:rsidR="000C4B46" w:rsidRPr="000C4B46" w:rsidRDefault="000C4B46" w:rsidP="000C4B46">
      <w:pPr>
        <w:bidi/>
        <w:jc w:val="both"/>
        <w:rPr>
          <w:rFonts w:cs="David" w:hint="cs"/>
          <w:rtl/>
        </w:rPr>
      </w:pPr>
      <w:r w:rsidRPr="000C4B46">
        <w:rPr>
          <w:rFonts w:cs="David" w:hint="cs"/>
          <w:u w:val="single"/>
          <w:rtl/>
        </w:rPr>
        <w:t>ראובן ריבלין:</w:t>
      </w:r>
    </w:p>
    <w:p w14:paraId="40827524" w14:textId="77777777" w:rsidR="000C4B46" w:rsidRPr="000C4B46" w:rsidRDefault="000C4B46" w:rsidP="000C4B46">
      <w:pPr>
        <w:bidi/>
        <w:jc w:val="both"/>
        <w:rPr>
          <w:rFonts w:cs="David" w:hint="cs"/>
          <w:rtl/>
        </w:rPr>
      </w:pPr>
    </w:p>
    <w:p w14:paraId="67D4CCA7" w14:textId="77777777" w:rsidR="000C4B46" w:rsidRPr="000C4B46" w:rsidRDefault="000C4B46" w:rsidP="000C4B46">
      <w:pPr>
        <w:bidi/>
        <w:jc w:val="both"/>
        <w:rPr>
          <w:rFonts w:cs="David" w:hint="cs"/>
          <w:rtl/>
        </w:rPr>
      </w:pPr>
      <w:r w:rsidRPr="000C4B46">
        <w:rPr>
          <w:rFonts w:cs="David" w:hint="cs"/>
          <w:rtl/>
        </w:rPr>
        <w:tab/>
        <w:t xml:space="preserve"> לא התייחסת להמלצה של הוועדה, כפי שהיא מופיעה בנייר שלנו, שהדיונים יסתיימו עד 31.12. האם בפיצול הזה ההצבעות תהיינה בנפרד או יוחזרו לחוק ההסדרים?</w:t>
      </w:r>
    </w:p>
    <w:p w14:paraId="69BC160E" w14:textId="77777777" w:rsidR="000C4B46" w:rsidRPr="000C4B46" w:rsidRDefault="000C4B46" w:rsidP="000C4B46">
      <w:pPr>
        <w:bidi/>
        <w:jc w:val="both"/>
        <w:rPr>
          <w:rFonts w:cs="David" w:hint="cs"/>
          <w:rtl/>
        </w:rPr>
      </w:pPr>
    </w:p>
    <w:p w14:paraId="6FA70CCC" w14:textId="77777777" w:rsidR="000C4B46" w:rsidRPr="000C4B46" w:rsidRDefault="000C4B46" w:rsidP="000C4B46">
      <w:pPr>
        <w:bidi/>
        <w:jc w:val="both"/>
        <w:rPr>
          <w:rFonts w:cs="David" w:hint="cs"/>
          <w:rtl/>
        </w:rPr>
      </w:pPr>
      <w:r w:rsidRPr="000C4B46">
        <w:rPr>
          <w:rFonts w:cs="David" w:hint="cs"/>
          <w:u w:val="single"/>
          <w:rtl/>
        </w:rPr>
        <w:t xml:space="preserve">נורית </w:t>
      </w:r>
      <w:proofErr w:type="spellStart"/>
      <w:r w:rsidRPr="000C4B46">
        <w:rPr>
          <w:rFonts w:cs="David" w:hint="cs"/>
          <w:u w:val="single"/>
          <w:rtl/>
        </w:rPr>
        <w:t>אלשטיין</w:t>
      </w:r>
      <w:proofErr w:type="spellEnd"/>
      <w:r w:rsidRPr="000C4B46">
        <w:rPr>
          <w:rFonts w:cs="David" w:hint="cs"/>
          <w:u w:val="single"/>
          <w:rtl/>
        </w:rPr>
        <w:t>:</w:t>
      </w:r>
    </w:p>
    <w:p w14:paraId="76A2D5A8" w14:textId="77777777" w:rsidR="000C4B46" w:rsidRPr="000C4B46" w:rsidRDefault="000C4B46" w:rsidP="000C4B46">
      <w:pPr>
        <w:bidi/>
        <w:jc w:val="both"/>
        <w:rPr>
          <w:rFonts w:cs="David" w:hint="cs"/>
          <w:rtl/>
        </w:rPr>
      </w:pPr>
    </w:p>
    <w:p w14:paraId="5FEB8F6E" w14:textId="77777777" w:rsidR="000C4B46" w:rsidRPr="000C4B46" w:rsidRDefault="000C4B46" w:rsidP="000C4B46">
      <w:pPr>
        <w:bidi/>
        <w:jc w:val="both"/>
        <w:rPr>
          <w:rFonts w:cs="David" w:hint="cs"/>
          <w:rtl/>
        </w:rPr>
      </w:pPr>
      <w:r w:rsidRPr="000C4B46">
        <w:rPr>
          <w:rFonts w:cs="David" w:hint="cs"/>
          <w:rtl/>
        </w:rPr>
        <w:tab/>
        <w:t xml:space="preserve"> בנפרד. </w:t>
      </w:r>
    </w:p>
    <w:p w14:paraId="6AEA6379" w14:textId="77777777" w:rsidR="000C4B46" w:rsidRPr="000C4B46" w:rsidRDefault="000C4B46" w:rsidP="000C4B46">
      <w:pPr>
        <w:bidi/>
        <w:jc w:val="both"/>
        <w:rPr>
          <w:rFonts w:cs="David" w:hint="cs"/>
          <w:rtl/>
        </w:rPr>
      </w:pPr>
    </w:p>
    <w:p w14:paraId="3CF7041B" w14:textId="77777777" w:rsidR="000C4B46" w:rsidRPr="000C4B46" w:rsidRDefault="000C4B46" w:rsidP="000C4B46">
      <w:pPr>
        <w:bidi/>
        <w:jc w:val="both"/>
        <w:rPr>
          <w:rFonts w:cs="David" w:hint="cs"/>
          <w:rtl/>
        </w:rPr>
      </w:pPr>
      <w:r w:rsidRPr="000C4B46">
        <w:rPr>
          <w:rFonts w:cs="David" w:hint="cs"/>
          <w:u w:val="single"/>
          <w:rtl/>
        </w:rPr>
        <w:t>ראובן ריבלין:</w:t>
      </w:r>
    </w:p>
    <w:p w14:paraId="6B65500E" w14:textId="77777777" w:rsidR="000C4B46" w:rsidRPr="000C4B46" w:rsidRDefault="000C4B46" w:rsidP="000C4B46">
      <w:pPr>
        <w:bidi/>
        <w:jc w:val="both"/>
        <w:rPr>
          <w:rFonts w:cs="David" w:hint="cs"/>
          <w:rtl/>
        </w:rPr>
      </w:pPr>
    </w:p>
    <w:p w14:paraId="28BD1788" w14:textId="77777777" w:rsidR="000C4B46" w:rsidRPr="000C4B46" w:rsidRDefault="000C4B46" w:rsidP="000C4B46">
      <w:pPr>
        <w:bidi/>
        <w:jc w:val="both"/>
        <w:rPr>
          <w:rFonts w:cs="David" w:hint="cs"/>
          <w:rtl/>
        </w:rPr>
      </w:pPr>
      <w:r w:rsidRPr="000C4B46">
        <w:rPr>
          <w:rFonts w:cs="David" w:hint="cs"/>
          <w:rtl/>
        </w:rPr>
        <w:tab/>
        <w:t xml:space="preserve"> הן תידונה בוועדות לקריאה </w:t>
      </w:r>
      <w:proofErr w:type="spellStart"/>
      <w:r w:rsidRPr="000C4B46">
        <w:rPr>
          <w:rFonts w:cs="David" w:hint="cs"/>
          <w:rtl/>
        </w:rPr>
        <w:t>שניה</w:t>
      </w:r>
      <w:proofErr w:type="spellEnd"/>
      <w:r w:rsidRPr="000C4B46">
        <w:rPr>
          <w:rFonts w:cs="David" w:hint="cs"/>
          <w:rtl/>
        </w:rPr>
        <w:t xml:space="preserve"> ושלישית?</w:t>
      </w:r>
    </w:p>
    <w:p w14:paraId="793C8C5A" w14:textId="77777777" w:rsidR="000C4B46" w:rsidRPr="000C4B46" w:rsidRDefault="000C4B46" w:rsidP="000C4B46">
      <w:pPr>
        <w:bidi/>
        <w:jc w:val="both"/>
        <w:rPr>
          <w:rFonts w:cs="David" w:hint="cs"/>
          <w:rtl/>
        </w:rPr>
      </w:pPr>
    </w:p>
    <w:p w14:paraId="22E151A2" w14:textId="77777777" w:rsidR="000C4B46" w:rsidRPr="000C4B46" w:rsidRDefault="000C4B46" w:rsidP="000C4B46">
      <w:pPr>
        <w:bidi/>
        <w:jc w:val="both"/>
        <w:rPr>
          <w:rFonts w:cs="David" w:hint="cs"/>
          <w:rtl/>
        </w:rPr>
      </w:pPr>
      <w:r w:rsidRPr="000C4B46">
        <w:rPr>
          <w:rFonts w:cs="David" w:hint="cs"/>
          <w:u w:val="single"/>
          <w:rtl/>
        </w:rPr>
        <w:t xml:space="preserve">נורית </w:t>
      </w:r>
      <w:proofErr w:type="spellStart"/>
      <w:r w:rsidRPr="000C4B46">
        <w:rPr>
          <w:rFonts w:cs="David" w:hint="cs"/>
          <w:u w:val="single"/>
          <w:rtl/>
        </w:rPr>
        <w:t>אלשטיין</w:t>
      </w:r>
      <w:proofErr w:type="spellEnd"/>
      <w:r w:rsidRPr="000C4B46">
        <w:rPr>
          <w:rFonts w:cs="David" w:hint="cs"/>
          <w:u w:val="single"/>
          <w:rtl/>
        </w:rPr>
        <w:t>:</w:t>
      </w:r>
    </w:p>
    <w:p w14:paraId="39056DEC" w14:textId="77777777" w:rsidR="000C4B46" w:rsidRPr="000C4B46" w:rsidRDefault="000C4B46" w:rsidP="000C4B46">
      <w:pPr>
        <w:bidi/>
        <w:jc w:val="both"/>
        <w:rPr>
          <w:rFonts w:cs="David" w:hint="cs"/>
          <w:rtl/>
        </w:rPr>
      </w:pPr>
    </w:p>
    <w:p w14:paraId="2056C7CF" w14:textId="77777777" w:rsidR="000C4B46" w:rsidRPr="000C4B46" w:rsidRDefault="000C4B46" w:rsidP="000C4B46">
      <w:pPr>
        <w:bidi/>
        <w:jc w:val="both"/>
        <w:rPr>
          <w:rFonts w:cs="David" w:hint="cs"/>
          <w:rtl/>
        </w:rPr>
      </w:pPr>
      <w:r w:rsidRPr="000C4B46">
        <w:rPr>
          <w:rFonts w:cs="David" w:hint="cs"/>
          <w:rtl/>
        </w:rPr>
        <w:tab/>
        <w:t xml:space="preserve"> במועד שונה מחוק ההסדרים. </w:t>
      </w:r>
    </w:p>
    <w:p w14:paraId="3C3C1835" w14:textId="77777777" w:rsidR="000C4B46" w:rsidRPr="000C4B46" w:rsidRDefault="000C4B46" w:rsidP="000C4B46">
      <w:pPr>
        <w:bidi/>
        <w:jc w:val="both"/>
        <w:rPr>
          <w:rFonts w:cs="David" w:hint="cs"/>
          <w:rtl/>
        </w:rPr>
      </w:pPr>
    </w:p>
    <w:p w14:paraId="68797215" w14:textId="77777777" w:rsidR="000C4B46" w:rsidRPr="000C4B46" w:rsidRDefault="000C4B46" w:rsidP="000C4B46">
      <w:pPr>
        <w:bidi/>
        <w:jc w:val="both"/>
        <w:rPr>
          <w:rFonts w:cs="David" w:hint="cs"/>
          <w:rtl/>
        </w:rPr>
      </w:pPr>
      <w:r w:rsidRPr="000C4B46">
        <w:rPr>
          <w:rFonts w:cs="David" w:hint="cs"/>
          <w:u w:val="single"/>
          <w:rtl/>
        </w:rPr>
        <w:t>ראובן ריבלין:</w:t>
      </w:r>
    </w:p>
    <w:p w14:paraId="161A7EC0" w14:textId="77777777" w:rsidR="000C4B46" w:rsidRPr="000C4B46" w:rsidRDefault="000C4B46" w:rsidP="000C4B46">
      <w:pPr>
        <w:bidi/>
        <w:jc w:val="both"/>
        <w:rPr>
          <w:rFonts w:cs="David" w:hint="cs"/>
          <w:rtl/>
        </w:rPr>
      </w:pPr>
    </w:p>
    <w:p w14:paraId="117D4D8A" w14:textId="77777777" w:rsidR="000C4B46" w:rsidRPr="000C4B46" w:rsidRDefault="000C4B46" w:rsidP="000C4B46">
      <w:pPr>
        <w:bidi/>
        <w:jc w:val="both"/>
        <w:rPr>
          <w:rFonts w:cs="David" w:hint="cs"/>
          <w:rtl/>
        </w:rPr>
      </w:pPr>
      <w:r w:rsidRPr="000C4B46">
        <w:rPr>
          <w:rFonts w:cs="David" w:hint="cs"/>
          <w:rtl/>
        </w:rPr>
        <w:tab/>
        <w:t>האם ההתחייבות של הוועדה לסיים עד 31.12 מחייבת או שזאת רק המלצה?</w:t>
      </w:r>
    </w:p>
    <w:p w14:paraId="0F146D0B" w14:textId="77777777" w:rsidR="000C4B46" w:rsidRPr="000C4B46" w:rsidRDefault="000C4B46" w:rsidP="000C4B46">
      <w:pPr>
        <w:bidi/>
        <w:jc w:val="both"/>
        <w:rPr>
          <w:rFonts w:cs="David" w:hint="cs"/>
          <w:rtl/>
        </w:rPr>
      </w:pPr>
    </w:p>
    <w:p w14:paraId="1DA80488"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51C29E76" w14:textId="77777777" w:rsidR="000C4B46" w:rsidRPr="000C4B46" w:rsidRDefault="000C4B46" w:rsidP="000C4B46">
      <w:pPr>
        <w:bidi/>
        <w:jc w:val="both"/>
        <w:rPr>
          <w:rFonts w:cs="David" w:hint="cs"/>
          <w:u w:val="single"/>
          <w:rtl/>
        </w:rPr>
      </w:pPr>
    </w:p>
    <w:p w14:paraId="3245F287" w14:textId="77777777" w:rsidR="000C4B46" w:rsidRPr="000C4B46" w:rsidRDefault="000C4B46" w:rsidP="000C4B46">
      <w:pPr>
        <w:bidi/>
        <w:jc w:val="both"/>
        <w:rPr>
          <w:rFonts w:cs="David" w:hint="cs"/>
          <w:rtl/>
        </w:rPr>
      </w:pPr>
      <w:r w:rsidRPr="000C4B46">
        <w:rPr>
          <w:rFonts w:cs="David" w:hint="cs"/>
          <w:rtl/>
        </w:rPr>
        <w:tab/>
        <w:t xml:space="preserve">זאת רק המלצה. </w:t>
      </w:r>
    </w:p>
    <w:p w14:paraId="407600D5" w14:textId="77777777" w:rsidR="000C4B46" w:rsidRPr="000C4B46" w:rsidRDefault="000C4B46" w:rsidP="000C4B46">
      <w:pPr>
        <w:bidi/>
        <w:jc w:val="both"/>
        <w:rPr>
          <w:rFonts w:cs="David" w:hint="cs"/>
          <w:rtl/>
        </w:rPr>
      </w:pPr>
    </w:p>
    <w:p w14:paraId="0A0AB26A" w14:textId="77777777" w:rsidR="000C4B46" w:rsidRPr="000C4B46" w:rsidRDefault="000C4B46" w:rsidP="000C4B46">
      <w:pPr>
        <w:bidi/>
        <w:jc w:val="both"/>
        <w:rPr>
          <w:rFonts w:cs="David" w:hint="cs"/>
          <w:rtl/>
        </w:rPr>
      </w:pPr>
      <w:r w:rsidRPr="000C4B46">
        <w:rPr>
          <w:rFonts w:cs="David" w:hint="cs"/>
          <w:u w:val="single"/>
          <w:rtl/>
        </w:rPr>
        <w:t xml:space="preserve">נורית </w:t>
      </w:r>
      <w:proofErr w:type="spellStart"/>
      <w:r w:rsidRPr="000C4B46">
        <w:rPr>
          <w:rFonts w:cs="David" w:hint="cs"/>
          <w:u w:val="single"/>
          <w:rtl/>
        </w:rPr>
        <w:t>אלשטיין</w:t>
      </w:r>
      <w:proofErr w:type="spellEnd"/>
      <w:r w:rsidRPr="000C4B46">
        <w:rPr>
          <w:rFonts w:cs="David" w:hint="cs"/>
          <w:u w:val="single"/>
          <w:rtl/>
        </w:rPr>
        <w:t>:</w:t>
      </w:r>
    </w:p>
    <w:p w14:paraId="576B477A" w14:textId="77777777" w:rsidR="000C4B46" w:rsidRPr="000C4B46" w:rsidRDefault="000C4B46" w:rsidP="000C4B46">
      <w:pPr>
        <w:bidi/>
        <w:jc w:val="both"/>
        <w:rPr>
          <w:rFonts w:cs="David" w:hint="cs"/>
          <w:rtl/>
        </w:rPr>
      </w:pPr>
    </w:p>
    <w:p w14:paraId="49A1EB49" w14:textId="77777777" w:rsidR="000C4B46" w:rsidRPr="000C4B46" w:rsidRDefault="000C4B46" w:rsidP="000C4B46">
      <w:pPr>
        <w:bidi/>
        <w:jc w:val="both"/>
        <w:rPr>
          <w:rFonts w:cs="David" w:hint="cs"/>
          <w:rtl/>
        </w:rPr>
      </w:pPr>
      <w:r w:rsidRPr="000C4B46">
        <w:rPr>
          <w:rFonts w:cs="David" w:hint="cs"/>
          <w:rtl/>
        </w:rPr>
        <w:tab/>
        <w:t xml:space="preserve">זאת רק המלצה. אמרתי שיש כאן שילוב וצריך להיות רגישים ולשים אליו לב. הפיצול הוא התחנה הראשונה. התחנה האחרת, מהי הוועדה שמקבלת לחיקה את הדיון באותו סעיף שהופך עכשיו חקיקה רגילה. ככל שהוועדה המוסמכת לא היא זאת שתקבל בסופו של יום את החקיקה אליה, ברור שעל פני הדברים צריכה להישאל שאלה מדוע, כי בהמשך, התחנה האחרונה היא, מהו לוח הזמנים. אנחנו סברנו שבכל אותם סעיפים שיפוצלו מהחוק ראי להתחיל בחקיקה רגילה אחרי שחוק ההסדרים מסתיים. </w:t>
      </w:r>
    </w:p>
    <w:p w14:paraId="63CC32CC" w14:textId="77777777" w:rsidR="000C4B46" w:rsidRPr="000C4B46" w:rsidRDefault="000C4B46" w:rsidP="000C4B46">
      <w:pPr>
        <w:pStyle w:val="Heading5"/>
        <w:rPr>
          <w:rFonts w:hint="cs"/>
          <w:sz w:val="24"/>
          <w:rtl/>
        </w:rPr>
      </w:pPr>
    </w:p>
    <w:p w14:paraId="2BC5AFCD" w14:textId="77777777" w:rsidR="000C4B46" w:rsidRPr="000C4B46" w:rsidRDefault="000C4B46" w:rsidP="000C4B46">
      <w:pPr>
        <w:bidi/>
        <w:jc w:val="both"/>
        <w:rPr>
          <w:rFonts w:cs="David" w:hint="cs"/>
          <w:rtl/>
        </w:rPr>
      </w:pPr>
      <w:r w:rsidRPr="000C4B46">
        <w:rPr>
          <w:rFonts w:cs="David" w:hint="cs"/>
          <w:rtl/>
        </w:rPr>
        <w:tab/>
        <w:t xml:space="preserve">בעזרת השם, אפשר לשחק כך ואחרת. אפשר לקרוא לזה חוק הסדרים. השם כשלעצמו, חוק הסדרים, חוק תקציב, חקיקה רגילה שעוברת יחד עם חוק ההסדרים בבליץ, מה לי שם כזה או שם אחר? דה </w:t>
      </w:r>
      <w:proofErr w:type="spellStart"/>
      <w:r w:rsidRPr="000C4B46">
        <w:rPr>
          <w:rFonts w:cs="David" w:hint="cs"/>
          <w:rtl/>
        </w:rPr>
        <w:t>פקטו</w:t>
      </w:r>
      <w:proofErr w:type="spellEnd"/>
      <w:r w:rsidRPr="000C4B46">
        <w:rPr>
          <w:rFonts w:cs="David" w:hint="cs"/>
          <w:rtl/>
        </w:rPr>
        <w:t xml:space="preserve">, מדובר בחקיקה שסובלת מאותם פגמים שנתלו בחוק ההסדרים. </w:t>
      </w:r>
    </w:p>
    <w:p w14:paraId="59F61055" w14:textId="77777777" w:rsidR="000C4B46" w:rsidRPr="000C4B46" w:rsidRDefault="000C4B46" w:rsidP="000C4B46">
      <w:pPr>
        <w:bidi/>
        <w:jc w:val="both"/>
        <w:rPr>
          <w:rFonts w:cs="David" w:hint="cs"/>
          <w:rtl/>
        </w:rPr>
      </w:pPr>
    </w:p>
    <w:p w14:paraId="4FDD63F2" w14:textId="77777777" w:rsidR="000C4B46" w:rsidRPr="000C4B46" w:rsidRDefault="000C4B46" w:rsidP="000C4B46">
      <w:pPr>
        <w:pStyle w:val="Heading5"/>
        <w:rPr>
          <w:rFonts w:hint="cs"/>
          <w:sz w:val="24"/>
          <w:rtl/>
        </w:rPr>
      </w:pPr>
      <w:r w:rsidRPr="000C4B46">
        <w:rPr>
          <w:rFonts w:hint="cs"/>
          <w:sz w:val="24"/>
          <w:u w:val="single"/>
          <w:rtl/>
        </w:rPr>
        <w:t xml:space="preserve">שלי </w:t>
      </w:r>
      <w:proofErr w:type="spellStart"/>
      <w:r w:rsidRPr="000C4B46">
        <w:rPr>
          <w:rFonts w:hint="cs"/>
          <w:sz w:val="24"/>
          <w:u w:val="single"/>
          <w:rtl/>
        </w:rPr>
        <w:t>יחימוביץ</w:t>
      </w:r>
      <w:proofErr w:type="spellEnd"/>
      <w:r w:rsidRPr="000C4B46">
        <w:rPr>
          <w:rFonts w:hint="cs"/>
          <w:sz w:val="24"/>
          <w:u w:val="single"/>
          <w:rtl/>
        </w:rPr>
        <w:t>:</w:t>
      </w:r>
    </w:p>
    <w:p w14:paraId="7B50174C" w14:textId="77777777" w:rsidR="000C4B46" w:rsidRPr="000C4B46" w:rsidRDefault="000C4B46" w:rsidP="000C4B46">
      <w:pPr>
        <w:pStyle w:val="Heading5"/>
        <w:rPr>
          <w:rFonts w:hint="cs"/>
          <w:sz w:val="24"/>
          <w:rtl/>
        </w:rPr>
      </w:pPr>
    </w:p>
    <w:p w14:paraId="4A9ABD63" w14:textId="77777777" w:rsidR="000C4B46" w:rsidRPr="000C4B46" w:rsidRDefault="000C4B46" w:rsidP="000C4B46">
      <w:pPr>
        <w:bidi/>
        <w:jc w:val="both"/>
        <w:rPr>
          <w:rFonts w:cs="David" w:hint="cs"/>
          <w:rtl/>
        </w:rPr>
      </w:pPr>
      <w:r w:rsidRPr="000C4B46">
        <w:rPr>
          <w:rFonts w:cs="David" w:hint="cs"/>
          <w:rtl/>
        </w:rPr>
        <w:tab/>
        <w:t xml:space="preserve"> אני רצה לשאול מה את מציעה לגבי החקיקה? </w:t>
      </w:r>
    </w:p>
    <w:p w14:paraId="2D6065B1" w14:textId="77777777" w:rsidR="000C4B46" w:rsidRPr="000C4B46" w:rsidRDefault="000C4B46" w:rsidP="000C4B46">
      <w:pPr>
        <w:bidi/>
        <w:jc w:val="both"/>
        <w:rPr>
          <w:rFonts w:cs="David" w:hint="cs"/>
          <w:rtl/>
        </w:rPr>
      </w:pPr>
    </w:p>
    <w:p w14:paraId="662A1243" w14:textId="77777777" w:rsidR="000C4B46" w:rsidRPr="000C4B46" w:rsidRDefault="000C4B46" w:rsidP="000C4B46">
      <w:pPr>
        <w:bidi/>
        <w:jc w:val="both"/>
        <w:rPr>
          <w:rFonts w:cs="David" w:hint="cs"/>
          <w:rtl/>
        </w:rPr>
      </w:pPr>
      <w:r w:rsidRPr="000C4B46">
        <w:rPr>
          <w:rFonts w:cs="David" w:hint="cs"/>
          <w:u w:val="single"/>
          <w:rtl/>
        </w:rPr>
        <w:t xml:space="preserve">נורית </w:t>
      </w:r>
      <w:proofErr w:type="spellStart"/>
      <w:r w:rsidRPr="000C4B46">
        <w:rPr>
          <w:rFonts w:cs="David" w:hint="cs"/>
          <w:u w:val="single"/>
          <w:rtl/>
        </w:rPr>
        <w:t>אלשטיין</w:t>
      </w:r>
      <w:proofErr w:type="spellEnd"/>
      <w:r w:rsidRPr="000C4B46">
        <w:rPr>
          <w:rFonts w:cs="David" w:hint="cs"/>
          <w:u w:val="single"/>
          <w:rtl/>
        </w:rPr>
        <w:t>:</w:t>
      </w:r>
    </w:p>
    <w:p w14:paraId="770B81CF" w14:textId="77777777" w:rsidR="000C4B46" w:rsidRPr="000C4B46" w:rsidRDefault="000C4B46" w:rsidP="000C4B46">
      <w:pPr>
        <w:bidi/>
        <w:jc w:val="both"/>
        <w:rPr>
          <w:rFonts w:cs="David" w:hint="cs"/>
          <w:rtl/>
        </w:rPr>
      </w:pPr>
    </w:p>
    <w:p w14:paraId="0F7FCA81" w14:textId="77777777" w:rsidR="000C4B46" w:rsidRPr="000C4B46" w:rsidRDefault="000C4B46" w:rsidP="000C4B46">
      <w:pPr>
        <w:bidi/>
        <w:jc w:val="both"/>
        <w:rPr>
          <w:rFonts w:cs="David" w:hint="cs"/>
          <w:rtl/>
        </w:rPr>
      </w:pPr>
      <w:r w:rsidRPr="000C4B46">
        <w:rPr>
          <w:rFonts w:cs="David" w:hint="cs"/>
          <w:rtl/>
        </w:rPr>
        <w:tab/>
        <w:t xml:space="preserve"> שימו לב לאיזו ועדה זה עובר. זאת סמכותכם, אתם יכולים להצביע גם על הפיצול וגם על המעבר לוועדה. </w:t>
      </w:r>
    </w:p>
    <w:p w14:paraId="34886459" w14:textId="77777777" w:rsidR="000C4B46" w:rsidRPr="000C4B46" w:rsidRDefault="000C4B46" w:rsidP="000C4B46">
      <w:pPr>
        <w:bidi/>
        <w:jc w:val="both"/>
        <w:rPr>
          <w:rFonts w:cs="David" w:hint="cs"/>
          <w:rtl/>
        </w:rPr>
      </w:pPr>
    </w:p>
    <w:p w14:paraId="6F7E679F" w14:textId="77777777" w:rsidR="000C4B46" w:rsidRPr="000C4B46" w:rsidRDefault="000C4B46" w:rsidP="000C4B46">
      <w:pPr>
        <w:pStyle w:val="Heading5"/>
        <w:rPr>
          <w:rFonts w:hint="cs"/>
          <w:sz w:val="24"/>
          <w:rtl/>
        </w:rPr>
      </w:pPr>
      <w:r w:rsidRPr="000C4B46">
        <w:rPr>
          <w:rFonts w:hint="cs"/>
          <w:sz w:val="24"/>
          <w:u w:val="single"/>
          <w:rtl/>
        </w:rPr>
        <w:t xml:space="preserve">שלי </w:t>
      </w:r>
      <w:proofErr w:type="spellStart"/>
      <w:r w:rsidRPr="000C4B46">
        <w:rPr>
          <w:rFonts w:hint="cs"/>
          <w:sz w:val="24"/>
          <w:u w:val="single"/>
          <w:rtl/>
        </w:rPr>
        <w:t>יחימוביץ</w:t>
      </w:r>
      <w:proofErr w:type="spellEnd"/>
      <w:r w:rsidRPr="000C4B46">
        <w:rPr>
          <w:rFonts w:hint="cs"/>
          <w:sz w:val="24"/>
          <w:u w:val="single"/>
          <w:rtl/>
        </w:rPr>
        <w:t>:</w:t>
      </w:r>
    </w:p>
    <w:p w14:paraId="5F5A2EEE" w14:textId="77777777" w:rsidR="000C4B46" w:rsidRPr="000C4B46" w:rsidRDefault="000C4B46" w:rsidP="000C4B46">
      <w:pPr>
        <w:pStyle w:val="Heading5"/>
        <w:rPr>
          <w:rFonts w:hint="cs"/>
          <w:sz w:val="24"/>
          <w:rtl/>
        </w:rPr>
      </w:pPr>
    </w:p>
    <w:p w14:paraId="21C73728" w14:textId="77777777" w:rsidR="000C4B46" w:rsidRPr="000C4B46" w:rsidRDefault="000C4B46" w:rsidP="000C4B46">
      <w:pPr>
        <w:bidi/>
        <w:jc w:val="both"/>
        <w:rPr>
          <w:rFonts w:cs="David" w:hint="cs"/>
          <w:rtl/>
        </w:rPr>
      </w:pPr>
      <w:r w:rsidRPr="000C4B46">
        <w:rPr>
          <w:rFonts w:cs="David" w:hint="cs"/>
          <w:rtl/>
        </w:rPr>
        <w:tab/>
        <w:t xml:space="preserve"> ומה לגבי התאריך?</w:t>
      </w:r>
    </w:p>
    <w:p w14:paraId="729BB313" w14:textId="77777777" w:rsidR="000C4B46" w:rsidRPr="000C4B46" w:rsidRDefault="000C4B46" w:rsidP="000C4B46">
      <w:pPr>
        <w:bidi/>
        <w:jc w:val="both"/>
        <w:rPr>
          <w:rFonts w:cs="David" w:hint="cs"/>
          <w:rtl/>
        </w:rPr>
      </w:pPr>
    </w:p>
    <w:p w14:paraId="5A31CCEC" w14:textId="77777777" w:rsidR="000C4B46" w:rsidRPr="000C4B46" w:rsidRDefault="000C4B46" w:rsidP="000C4B46">
      <w:pPr>
        <w:bidi/>
        <w:jc w:val="both"/>
        <w:rPr>
          <w:rFonts w:cs="David" w:hint="cs"/>
          <w:rtl/>
        </w:rPr>
      </w:pPr>
      <w:r w:rsidRPr="000C4B46">
        <w:rPr>
          <w:rFonts w:cs="David" w:hint="cs"/>
          <w:u w:val="single"/>
          <w:rtl/>
        </w:rPr>
        <w:t xml:space="preserve">נורית </w:t>
      </w:r>
      <w:proofErr w:type="spellStart"/>
      <w:r w:rsidRPr="000C4B46">
        <w:rPr>
          <w:rFonts w:cs="David" w:hint="cs"/>
          <w:u w:val="single"/>
          <w:rtl/>
        </w:rPr>
        <w:t>אלשטיין</w:t>
      </w:r>
      <w:proofErr w:type="spellEnd"/>
      <w:r w:rsidRPr="000C4B46">
        <w:rPr>
          <w:rFonts w:cs="David" w:hint="cs"/>
          <w:u w:val="single"/>
          <w:rtl/>
        </w:rPr>
        <w:t>:</w:t>
      </w:r>
    </w:p>
    <w:p w14:paraId="438F5EAA" w14:textId="77777777" w:rsidR="000C4B46" w:rsidRPr="000C4B46" w:rsidRDefault="000C4B46" w:rsidP="000C4B46">
      <w:pPr>
        <w:bidi/>
        <w:jc w:val="both"/>
        <w:rPr>
          <w:rFonts w:cs="David" w:hint="cs"/>
          <w:rtl/>
        </w:rPr>
      </w:pPr>
    </w:p>
    <w:p w14:paraId="6E2F6CEE" w14:textId="77777777" w:rsidR="000C4B46" w:rsidRPr="000C4B46" w:rsidRDefault="000C4B46" w:rsidP="000C4B46">
      <w:pPr>
        <w:bidi/>
        <w:jc w:val="both"/>
        <w:rPr>
          <w:rFonts w:cs="David" w:hint="cs"/>
          <w:rtl/>
        </w:rPr>
      </w:pPr>
      <w:r w:rsidRPr="000C4B46">
        <w:rPr>
          <w:rFonts w:cs="David" w:hint="cs"/>
          <w:rtl/>
        </w:rPr>
        <w:tab/>
        <w:t xml:space="preserve"> ככל שהוועדה המוסמכת היא זאת שתקבל אליה גם את החקיקה, שמבקשים עכשיו להעבירה בחקיקה רגילה, אפשר יהיה לשער שלוח הזמנים יהיה - - - </w:t>
      </w:r>
    </w:p>
    <w:p w14:paraId="2C72EA1D" w14:textId="77777777" w:rsidR="000C4B46" w:rsidRPr="000C4B46" w:rsidRDefault="000C4B46" w:rsidP="000C4B46">
      <w:pPr>
        <w:bidi/>
        <w:jc w:val="both"/>
        <w:rPr>
          <w:rFonts w:cs="David" w:hint="cs"/>
          <w:rtl/>
        </w:rPr>
      </w:pPr>
    </w:p>
    <w:p w14:paraId="4F8C138E" w14:textId="77777777" w:rsidR="000C4B46" w:rsidRPr="000C4B46" w:rsidRDefault="000C4B46" w:rsidP="000C4B46">
      <w:pPr>
        <w:bidi/>
        <w:ind w:firstLine="567"/>
        <w:jc w:val="both"/>
        <w:rPr>
          <w:rFonts w:cs="David" w:hint="cs"/>
          <w:rtl/>
        </w:rPr>
      </w:pPr>
      <w:r w:rsidRPr="000C4B46">
        <w:rPr>
          <w:rFonts w:cs="David" w:hint="cs"/>
          <w:rtl/>
        </w:rPr>
        <w:t xml:space="preserve">אפשר להחליט גם על הפיצול ולא לקבוע ועדה. אם חברי הכנסת יחליטו על פרוצדורה כזאת, הם משאירים את הכוח בוועדת הכנסת, זה חשוב. </w:t>
      </w:r>
    </w:p>
    <w:p w14:paraId="4BD71131" w14:textId="77777777" w:rsidR="000C4B46" w:rsidRPr="000C4B46" w:rsidRDefault="000C4B46" w:rsidP="000C4B46">
      <w:pPr>
        <w:bidi/>
        <w:jc w:val="both"/>
        <w:rPr>
          <w:rFonts w:cs="David" w:hint="cs"/>
          <w:rtl/>
        </w:rPr>
      </w:pPr>
    </w:p>
    <w:p w14:paraId="14BB6024" w14:textId="77777777" w:rsidR="000C4B46" w:rsidRPr="000C4B46" w:rsidRDefault="000C4B46" w:rsidP="000C4B46">
      <w:pPr>
        <w:pStyle w:val="Heading5"/>
        <w:rPr>
          <w:rFonts w:hint="cs"/>
          <w:sz w:val="24"/>
          <w:rtl/>
        </w:rPr>
      </w:pPr>
      <w:r w:rsidRPr="000C4B46">
        <w:rPr>
          <w:rFonts w:hint="cs"/>
          <w:sz w:val="24"/>
          <w:u w:val="single"/>
          <w:rtl/>
        </w:rPr>
        <w:t xml:space="preserve">שלי </w:t>
      </w:r>
      <w:proofErr w:type="spellStart"/>
      <w:r w:rsidRPr="000C4B46">
        <w:rPr>
          <w:rFonts w:hint="cs"/>
          <w:sz w:val="24"/>
          <w:u w:val="single"/>
          <w:rtl/>
        </w:rPr>
        <w:t>יחימוביץ</w:t>
      </w:r>
      <w:proofErr w:type="spellEnd"/>
      <w:r w:rsidRPr="000C4B46">
        <w:rPr>
          <w:rFonts w:hint="cs"/>
          <w:sz w:val="24"/>
          <w:u w:val="single"/>
          <w:rtl/>
        </w:rPr>
        <w:t>:</w:t>
      </w:r>
    </w:p>
    <w:p w14:paraId="736408A9" w14:textId="77777777" w:rsidR="000C4B46" w:rsidRPr="000C4B46" w:rsidRDefault="000C4B46" w:rsidP="000C4B46">
      <w:pPr>
        <w:pStyle w:val="Heading5"/>
        <w:rPr>
          <w:rFonts w:hint="cs"/>
          <w:sz w:val="24"/>
          <w:rtl/>
        </w:rPr>
      </w:pPr>
    </w:p>
    <w:p w14:paraId="5FAD3573" w14:textId="77777777" w:rsidR="000C4B46" w:rsidRPr="000C4B46" w:rsidRDefault="000C4B46" w:rsidP="000C4B46">
      <w:pPr>
        <w:bidi/>
        <w:jc w:val="both"/>
        <w:rPr>
          <w:rFonts w:cs="David" w:hint="cs"/>
          <w:rtl/>
        </w:rPr>
      </w:pPr>
      <w:r w:rsidRPr="000C4B46">
        <w:rPr>
          <w:rFonts w:cs="David" w:hint="cs"/>
          <w:rtl/>
        </w:rPr>
        <w:tab/>
        <w:t xml:space="preserve"> אני רוצה להגיד אמירה כללית. אני מקבלת את דבריה של היועצת המשפטית, שאנחנו מרמים לא רק את עצמנו אלא גם את הציבור. נוצר כאן מרוץ להראות חוברת דקה, ואני לא מזלזלת חלילה במאמצים שלך, אדוני יושב  ראש הוועדה. נוצר כאן מרוץ להראות חוברת דקה פיקטיבית, שהמשמעות העניינית והתכנית שלה היא דלה ביותר, במיוחד </w:t>
      </w:r>
      <w:proofErr w:type="spellStart"/>
      <w:r w:rsidRPr="000C4B46">
        <w:rPr>
          <w:rFonts w:cs="David" w:hint="cs"/>
          <w:rtl/>
        </w:rPr>
        <w:t>לציבורים</w:t>
      </w:r>
      <w:proofErr w:type="spellEnd"/>
      <w:r w:rsidRPr="000C4B46">
        <w:rPr>
          <w:rFonts w:cs="David" w:hint="cs"/>
          <w:rtl/>
        </w:rPr>
        <w:t xml:space="preserve"> שאין להם לוביסטים. זה בולט לעין. </w:t>
      </w:r>
    </w:p>
    <w:p w14:paraId="12E878F0" w14:textId="77777777" w:rsidR="000C4B46" w:rsidRPr="000C4B46" w:rsidRDefault="000C4B46" w:rsidP="000C4B46">
      <w:pPr>
        <w:bidi/>
        <w:jc w:val="both"/>
        <w:rPr>
          <w:rFonts w:cs="David" w:hint="cs"/>
          <w:rtl/>
        </w:rPr>
      </w:pPr>
    </w:p>
    <w:p w14:paraId="7B7441D6" w14:textId="77777777" w:rsidR="000C4B46" w:rsidRPr="000C4B46" w:rsidRDefault="000C4B46" w:rsidP="000C4B46">
      <w:pPr>
        <w:bidi/>
        <w:ind w:firstLine="567"/>
        <w:jc w:val="both"/>
        <w:rPr>
          <w:rFonts w:cs="David" w:hint="cs"/>
          <w:rtl/>
        </w:rPr>
      </w:pPr>
      <w:r w:rsidRPr="000C4B46">
        <w:rPr>
          <w:rFonts w:cs="David" w:hint="cs"/>
          <w:rtl/>
        </w:rPr>
        <w:t xml:space="preserve">מבחינת התוכן, מהסעיפים שנשארו בחוק ההסדרים לא ירד אפילו סעיף אחד שמשמעותו פגיעה  בקבוצות החלשות באוכלוסיה. אני מדברת על הקפאה לשנה של קצבאות הביטוח הלאומי והבטחת הכנסה, שזה סעיף שאי אפשר להצביע בעדו, נקודה. גם על המשך הקיצוץ ב-4% בקצבאות לאומללים ביותר, וזה שעה שהשכר שלנו </w:t>
      </w:r>
      <w:r w:rsidRPr="000C4B46">
        <w:rPr>
          <w:rFonts w:cs="David"/>
          <w:rtl/>
        </w:rPr>
        <w:t>–</w:t>
      </w:r>
      <w:r w:rsidRPr="000C4B46">
        <w:rPr>
          <w:rFonts w:cs="David" w:hint="cs"/>
          <w:rtl/>
        </w:rPr>
        <w:t xml:space="preserve"> אני באמת לא רוצה להיות פופוליסטית, אני לא חושבת שהשכר שלנו גבוה מידי </w:t>
      </w:r>
      <w:r w:rsidRPr="000C4B46">
        <w:rPr>
          <w:rFonts w:cs="David"/>
          <w:rtl/>
        </w:rPr>
        <w:t>–</w:t>
      </w:r>
      <w:r w:rsidRPr="000C4B46">
        <w:rPr>
          <w:rFonts w:cs="David" w:hint="cs"/>
          <w:rtl/>
        </w:rPr>
        <w:t xml:space="preserve"> זה שעה שהשכר שלנו צמוד לשכר הממוצע במשק. להרים את היד עבור המשך קיצוץ קצבאות כשסך </w:t>
      </w:r>
      <w:proofErr w:type="spellStart"/>
      <w:r w:rsidRPr="000C4B46">
        <w:rPr>
          <w:rFonts w:cs="David" w:hint="cs"/>
          <w:rtl/>
        </w:rPr>
        <w:t>הכל</w:t>
      </w:r>
      <w:proofErr w:type="spellEnd"/>
      <w:r w:rsidRPr="000C4B46">
        <w:rPr>
          <w:rFonts w:cs="David" w:hint="cs"/>
          <w:rtl/>
        </w:rPr>
        <w:t xml:space="preserve"> השחיקה מביע כבר ל-8%, זה מעשה שלא יעשה. </w:t>
      </w:r>
    </w:p>
    <w:p w14:paraId="360EA6DA" w14:textId="77777777" w:rsidR="000C4B46" w:rsidRPr="000C4B46" w:rsidRDefault="000C4B46" w:rsidP="000C4B46">
      <w:pPr>
        <w:bidi/>
        <w:jc w:val="both"/>
        <w:rPr>
          <w:rFonts w:cs="David" w:hint="cs"/>
          <w:rtl/>
        </w:rPr>
      </w:pPr>
    </w:p>
    <w:p w14:paraId="6B23D9A0"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5960C68F" w14:textId="77777777" w:rsidR="000C4B46" w:rsidRPr="000C4B46" w:rsidRDefault="000C4B46" w:rsidP="000C4B46">
      <w:pPr>
        <w:bidi/>
        <w:jc w:val="both"/>
        <w:rPr>
          <w:rFonts w:cs="David" w:hint="cs"/>
          <w:u w:val="single"/>
          <w:rtl/>
        </w:rPr>
      </w:pPr>
    </w:p>
    <w:p w14:paraId="70AE4A77" w14:textId="77777777" w:rsidR="000C4B46" w:rsidRPr="000C4B46" w:rsidRDefault="000C4B46" w:rsidP="000C4B46">
      <w:pPr>
        <w:bidi/>
        <w:jc w:val="both"/>
        <w:rPr>
          <w:rFonts w:cs="David" w:hint="cs"/>
          <w:rtl/>
        </w:rPr>
      </w:pPr>
      <w:r w:rsidRPr="000C4B46">
        <w:rPr>
          <w:rFonts w:cs="David" w:hint="cs"/>
          <w:rtl/>
        </w:rPr>
        <w:tab/>
        <w:t>איך זה ששרי העבודה הצביעו בעד זה?</w:t>
      </w:r>
    </w:p>
    <w:p w14:paraId="696BB45C" w14:textId="77777777" w:rsidR="000C4B46" w:rsidRPr="000C4B46" w:rsidRDefault="000C4B46" w:rsidP="000C4B46">
      <w:pPr>
        <w:bidi/>
        <w:jc w:val="both"/>
        <w:rPr>
          <w:rFonts w:cs="David" w:hint="cs"/>
          <w:rtl/>
        </w:rPr>
      </w:pPr>
    </w:p>
    <w:p w14:paraId="63F31472"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7F64503F" w14:textId="77777777" w:rsidR="000C4B46" w:rsidRPr="000C4B46" w:rsidRDefault="000C4B46" w:rsidP="000C4B46">
      <w:pPr>
        <w:bidi/>
        <w:jc w:val="both"/>
        <w:rPr>
          <w:rFonts w:cs="David" w:hint="cs"/>
          <w:rtl/>
        </w:rPr>
      </w:pPr>
    </w:p>
    <w:p w14:paraId="4667843C" w14:textId="77777777" w:rsidR="000C4B46" w:rsidRPr="000C4B46" w:rsidRDefault="000C4B46" w:rsidP="000C4B46">
      <w:pPr>
        <w:bidi/>
        <w:jc w:val="both"/>
        <w:rPr>
          <w:rFonts w:cs="David" w:hint="cs"/>
          <w:rtl/>
        </w:rPr>
      </w:pPr>
      <w:r w:rsidRPr="000C4B46">
        <w:rPr>
          <w:rFonts w:cs="David" w:hint="cs"/>
          <w:rtl/>
        </w:rPr>
        <w:tab/>
        <w:t xml:space="preserve">גדעון, הזכות ניתנת כרגע לחברי הכנסת להצביע לפי הבנתם, לפי הכרתם, לפי השקפת עולמם. </w:t>
      </w:r>
    </w:p>
    <w:p w14:paraId="0C48DBAD" w14:textId="77777777" w:rsidR="000C4B46" w:rsidRPr="000C4B46" w:rsidRDefault="000C4B46" w:rsidP="000C4B46">
      <w:pPr>
        <w:bidi/>
        <w:jc w:val="both"/>
        <w:rPr>
          <w:rFonts w:cs="David" w:hint="cs"/>
          <w:rtl/>
        </w:rPr>
      </w:pPr>
    </w:p>
    <w:p w14:paraId="62202236" w14:textId="77777777" w:rsidR="000C4B46" w:rsidRPr="000C4B46" w:rsidRDefault="000C4B46" w:rsidP="000C4B46">
      <w:pPr>
        <w:pStyle w:val="Heading5"/>
        <w:rPr>
          <w:rFonts w:hint="cs"/>
          <w:sz w:val="24"/>
          <w:rtl/>
        </w:rPr>
      </w:pPr>
      <w:r w:rsidRPr="000C4B46">
        <w:rPr>
          <w:rFonts w:hint="cs"/>
          <w:sz w:val="24"/>
          <w:u w:val="single"/>
          <w:rtl/>
        </w:rPr>
        <w:t xml:space="preserve">שלי </w:t>
      </w:r>
      <w:proofErr w:type="spellStart"/>
      <w:r w:rsidRPr="000C4B46">
        <w:rPr>
          <w:rFonts w:hint="cs"/>
          <w:sz w:val="24"/>
          <w:u w:val="single"/>
          <w:rtl/>
        </w:rPr>
        <w:t>יחימוביץ</w:t>
      </w:r>
      <w:proofErr w:type="spellEnd"/>
      <w:r w:rsidRPr="000C4B46">
        <w:rPr>
          <w:rFonts w:hint="cs"/>
          <w:sz w:val="24"/>
          <w:u w:val="single"/>
          <w:rtl/>
        </w:rPr>
        <w:t>:</w:t>
      </w:r>
    </w:p>
    <w:p w14:paraId="05CD4B76" w14:textId="77777777" w:rsidR="000C4B46" w:rsidRPr="000C4B46" w:rsidRDefault="000C4B46" w:rsidP="000C4B46">
      <w:pPr>
        <w:pStyle w:val="Heading5"/>
        <w:rPr>
          <w:rFonts w:hint="cs"/>
          <w:sz w:val="24"/>
          <w:rtl/>
        </w:rPr>
      </w:pPr>
    </w:p>
    <w:p w14:paraId="2FD4992D" w14:textId="77777777" w:rsidR="000C4B46" w:rsidRPr="000C4B46" w:rsidRDefault="000C4B46" w:rsidP="000C4B46">
      <w:pPr>
        <w:bidi/>
        <w:jc w:val="both"/>
        <w:rPr>
          <w:rFonts w:cs="David" w:hint="cs"/>
          <w:rtl/>
        </w:rPr>
      </w:pPr>
      <w:r w:rsidRPr="000C4B46">
        <w:rPr>
          <w:rFonts w:cs="David" w:hint="cs"/>
          <w:rtl/>
        </w:rPr>
        <w:tab/>
        <w:t xml:space="preserve"> אני מדברת בשם עצמי ואני מתחייבת להצביע נגד. אגב, הרפורמות הכי משמעותיות לשינוי פני שוק העבודה ולפגיעה המונית באלפי עובדים, כמו הרפורמה בתחבורה, נשארו כמובן. </w:t>
      </w:r>
      <w:proofErr w:type="spellStart"/>
      <w:r w:rsidRPr="000C4B46">
        <w:rPr>
          <w:rFonts w:cs="David" w:hint="cs"/>
          <w:rtl/>
        </w:rPr>
        <w:t>השב"ן</w:t>
      </w:r>
      <w:proofErr w:type="spellEnd"/>
      <w:r w:rsidRPr="000C4B46">
        <w:rPr>
          <w:rFonts w:cs="David" w:hint="cs"/>
          <w:rtl/>
        </w:rPr>
        <w:t xml:space="preserve">, שפוגע ב-75% מהמבוטחים בקופות חולים, שמונע תרופות שאינן בסל, שזאת בגזירה בלתי הגיונית לחלוטין </w:t>
      </w:r>
      <w:r w:rsidRPr="000C4B46">
        <w:rPr>
          <w:rFonts w:cs="David"/>
          <w:rtl/>
        </w:rPr>
        <w:t>–</w:t>
      </w:r>
      <w:r w:rsidRPr="000C4B46">
        <w:rPr>
          <w:rFonts w:cs="David" w:hint="cs"/>
          <w:rtl/>
        </w:rPr>
        <w:t xml:space="preserve"> זה נשאר. אנחנו לא משחקים במספרים. זה שחופי הכנרת זה סעיף ששווה 30 סעיפים, והוא ירד, זה לא משכנע אותי ואין לזה שום יתרון לגבי הציבור.  </w:t>
      </w:r>
    </w:p>
    <w:p w14:paraId="0A052CBE" w14:textId="77777777" w:rsidR="000C4B46" w:rsidRPr="000C4B46" w:rsidRDefault="000C4B46" w:rsidP="000C4B46">
      <w:pPr>
        <w:bidi/>
        <w:jc w:val="both"/>
        <w:rPr>
          <w:rFonts w:cs="David" w:hint="cs"/>
          <w:rtl/>
        </w:rPr>
      </w:pPr>
    </w:p>
    <w:p w14:paraId="03921CE4"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176AFC38" w14:textId="77777777" w:rsidR="000C4B46" w:rsidRPr="000C4B46" w:rsidRDefault="000C4B46" w:rsidP="000C4B46">
      <w:pPr>
        <w:bidi/>
        <w:jc w:val="both"/>
        <w:rPr>
          <w:rFonts w:cs="David" w:hint="cs"/>
          <w:rtl/>
        </w:rPr>
      </w:pPr>
    </w:p>
    <w:p w14:paraId="7E5ABC51" w14:textId="77777777" w:rsidR="000C4B46" w:rsidRPr="000C4B46" w:rsidRDefault="000C4B46" w:rsidP="000C4B46">
      <w:pPr>
        <w:bidi/>
        <w:jc w:val="both"/>
        <w:rPr>
          <w:rFonts w:cs="David" w:hint="cs"/>
          <w:rtl/>
        </w:rPr>
      </w:pPr>
      <w:r w:rsidRPr="000C4B46">
        <w:rPr>
          <w:rFonts w:cs="David" w:hint="cs"/>
          <w:rtl/>
        </w:rPr>
        <w:tab/>
        <w:t>כאמור, תוכלי להצביע בניגוד למה שהומלץ.</w:t>
      </w:r>
    </w:p>
    <w:p w14:paraId="79F776AB" w14:textId="77777777" w:rsidR="000C4B46" w:rsidRPr="000C4B46" w:rsidRDefault="000C4B46" w:rsidP="000C4B46">
      <w:pPr>
        <w:bidi/>
        <w:jc w:val="both"/>
        <w:rPr>
          <w:rFonts w:cs="David" w:hint="cs"/>
          <w:rtl/>
        </w:rPr>
      </w:pPr>
    </w:p>
    <w:p w14:paraId="25907915" w14:textId="77777777" w:rsidR="000C4B46" w:rsidRPr="000C4B46" w:rsidRDefault="000C4B46" w:rsidP="000C4B46">
      <w:pPr>
        <w:pStyle w:val="Heading5"/>
        <w:rPr>
          <w:rFonts w:hint="cs"/>
          <w:sz w:val="24"/>
          <w:rtl/>
        </w:rPr>
      </w:pPr>
      <w:r w:rsidRPr="000C4B46">
        <w:rPr>
          <w:rFonts w:hint="cs"/>
          <w:sz w:val="24"/>
          <w:u w:val="single"/>
          <w:rtl/>
        </w:rPr>
        <w:t xml:space="preserve">שלי </w:t>
      </w:r>
      <w:proofErr w:type="spellStart"/>
      <w:r w:rsidRPr="000C4B46">
        <w:rPr>
          <w:rFonts w:hint="cs"/>
          <w:sz w:val="24"/>
          <w:u w:val="single"/>
          <w:rtl/>
        </w:rPr>
        <w:t>יחימוביץ</w:t>
      </w:r>
      <w:proofErr w:type="spellEnd"/>
      <w:r w:rsidRPr="000C4B46">
        <w:rPr>
          <w:rFonts w:hint="cs"/>
          <w:sz w:val="24"/>
          <w:u w:val="single"/>
          <w:rtl/>
        </w:rPr>
        <w:t>:</w:t>
      </w:r>
    </w:p>
    <w:p w14:paraId="3281D0F4" w14:textId="77777777" w:rsidR="000C4B46" w:rsidRPr="000C4B46" w:rsidRDefault="000C4B46" w:rsidP="000C4B46">
      <w:pPr>
        <w:pStyle w:val="Heading5"/>
        <w:rPr>
          <w:rFonts w:hint="cs"/>
          <w:sz w:val="24"/>
          <w:rtl/>
        </w:rPr>
      </w:pPr>
    </w:p>
    <w:p w14:paraId="3939EE91" w14:textId="77777777" w:rsidR="000C4B46" w:rsidRPr="000C4B46" w:rsidRDefault="000C4B46" w:rsidP="000C4B46">
      <w:pPr>
        <w:bidi/>
        <w:jc w:val="both"/>
        <w:rPr>
          <w:rFonts w:cs="David" w:hint="cs"/>
          <w:rtl/>
        </w:rPr>
      </w:pPr>
      <w:r w:rsidRPr="000C4B46">
        <w:rPr>
          <w:rFonts w:cs="David" w:hint="cs"/>
          <w:rtl/>
        </w:rPr>
        <w:tab/>
        <w:t xml:space="preserve">לסיום אני רוצה לצטט את דברו של יו"ר הסיעה שלנו. עכשיו אני מוכנה לחתום על מה שהוא אמר: שכל מה שיצא מחוק ההסדרים יישאר, ושכל מה שנשאר בחוק ההסדרים ייצא.  </w:t>
      </w:r>
    </w:p>
    <w:p w14:paraId="7E8206EA" w14:textId="77777777" w:rsidR="000C4B46" w:rsidRPr="000C4B46" w:rsidRDefault="000C4B46" w:rsidP="000C4B46">
      <w:pPr>
        <w:bidi/>
        <w:jc w:val="both"/>
        <w:rPr>
          <w:rFonts w:cs="David" w:hint="cs"/>
          <w:rtl/>
        </w:rPr>
      </w:pPr>
    </w:p>
    <w:p w14:paraId="5D5041D5" w14:textId="77777777" w:rsidR="000C4B46" w:rsidRPr="000C4B46" w:rsidRDefault="000C4B46" w:rsidP="000C4B46">
      <w:pPr>
        <w:bidi/>
        <w:jc w:val="both"/>
        <w:rPr>
          <w:rFonts w:cs="David" w:hint="cs"/>
          <w:u w:val="single"/>
          <w:rtl/>
        </w:rPr>
      </w:pPr>
      <w:r w:rsidRPr="000C4B46">
        <w:rPr>
          <w:rFonts w:cs="David" w:hint="cs"/>
          <w:u w:val="single"/>
          <w:rtl/>
        </w:rPr>
        <w:t>איתן כבל:</w:t>
      </w:r>
    </w:p>
    <w:p w14:paraId="6AFA67E9" w14:textId="77777777" w:rsidR="000C4B46" w:rsidRPr="000C4B46" w:rsidRDefault="000C4B46" w:rsidP="000C4B46">
      <w:pPr>
        <w:bidi/>
        <w:ind w:firstLine="567"/>
        <w:jc w:val="both"/>
        <w:rPr>
          <w:rFonts w:cs="David" w:hint="cs"/>
          <w:rtl/>
        </w:rPr>
      </w:pPr>
    </w:p>
    <w:p w14:paraId="23714630" w14:textId="77777777" w:rsidR="000C4B46" w:rsidRPr="000C4B46" w:rsidRDefault="000C4B46" w:rsidP="000C4B46">
      <w:pPr>
        <w:bidi/>
        <w:ind w:firstLine="567"/>
        <w:jc w:val="both"/>
        <w:rPr>
          <w:rFonts w:cs="David" w:hint="cs"/>
          <w:rtl/>
        </w:rPr>
      </w:pPr>
      <w:r w:rsidRPr="000C4B46">
        <w:rPr>
          <w:rFonts w:cs="David" w:hint="cs"/>
          <w:rtl/>
        </w:rPr>
        <w:t xml:space="preserve">זאת גאולה לעולם, דרך אגב. </w:t>
      </w:r>
    </w:p>
    <w:p w14:paraId="4B9E72AF" w14:textId="77777777" w:rsidR="000C4B46" w:rsidRPr="000C4B46" w:rsidRDefault="000C4B46" w:rsidP="000C4B46">
      <w:pPr>
        <w:bidi/>
        <w:jc w:val="both"/>
        <w:rPr>
          <w:rFonts w:cs="David" w:hint="cs"/>
          <w:rtl/>
        </w:rPr>
      </w:pPr>
    </w:p>
    <w:p w14:paraId="18A275D9" w14:textId="77777777" w:rsidR="000C4B46" w:rsidRPr="000C4B46" w:rsidRDefault="000C4B46" w:rsidP="000C4B46">
      <w:pPr>
        <w:pStyle w:val="Heading5"/>
        <w:rPr>
          <w:rFonts w:hint="cs"/>
          <w:sz w:val="24"/>
          <w:rtl/>
        </w:rPr>
      </w:pPr>
      <w:r w:rsidRPr="000C4B46">
        <w:rPr>
          <w:rFonts w:hint="cs"/>
          <w:sz w:val="24"/>
          <w:u w:val="single"/>
          <w:rtl/>
        </w:rPr>
        <w:t xml:space="preserve">אביגדור </w:t>
      </w:r>
      <w:proofErr w:type="spellStart"/>
      <w:r w:rsidRPr="000C4B46">
        <w:rPr>
          <w:rFonts w:hint="cs"/>
          <w:sz w:val="24"/>
          <w:u w:val="single"/>
          <w:rtl/>
        </w:rPr>
        <w:t>יצחקי</w:t>
      </w:r>
      <w:proofErr w:type="spellEnd"/>
      <w:r w:rsidRPr="000C4B46">
        <w:rPr>
          <w:rFonts w:hint="cs"/>
          <w:sz w:val="24"/>
          <w:u w:val="single"/>
          <w:rtl/>
        </w:rPr>
        <w:t>:</w:t>
      </w:r>
    </w:p>
    <w:p w14:paraId="2B8FCA3E" w14:textId="77777777" w:rsidR="000C4B46" w:rsidRPr="000C4B46" w:rsidRDefault="000C4B46" w:rsidP="000C4B46">
      <w:pPr>
        <w:pStyle w:val="Heading5"/>
        <w:rPr>
          <w:rFonts w:hint="cs"/>
          <w:sz w:val="24"/>
          <w:rtl/>
        </w:rPr>
      </w:pPr>
    </w:p>
    <w:p w14:paraId="464E8025" w14:textId="77777777" w:rsidR="000C4B46" w:rsidRPr="000C4B46" w:rsidRDefault="000C4B46" w:rsidP="000C4B46">
      <w:pPr>
        <w:bidi/>
        <w:jc w:val="both"/>
        <w:rPr>
          <w:rFonts w:cs="David" w:hint="cs"/>
          <w:rtl/>
        </w:rPr>
      </w:pPr>
      <w:r w:rsidRPr="000C4B46">
        <w:rPr>
          <w:rFonts w:cs="David" w:hint="cs"/>
          <w:rtl/>
        </w:rPr>
        <w:tab/>
        <w:t xml:space="preserve"> אני רוצה להתייחס לדברים שנאמרו פה על ידי המחלקה המשפטית. אני חושב שזאת קצת פגיעה במעמדה של הכנסת ומעמדם של חברי הכנסת, לומר שתהליך של פיצול כזה או אחר, או וועדה כזאת או אחרת, הוא זה שקובע בסופו של דבר את אופיו של חוק ואת תוכן החוק ומה יוצא ממנו בסופו של דבר. אני יכול להביא כמה דוגמאות לעניין הזה. לכן, הסערה הזאת, האם החוק הזה יהיה בוועדת כזאת או בוועדה כזאת, בסופו של דבר על הדברים האלה מצביעים גם במליאת הכנסת וגם בוועדות. יושבים פה חברים, שיש להם שיקול דעת. אני רוצה לומר לך גברתי הנכבדה, על דעת רוב חברי הכנסת, </w:t>
      </w:r>
      <w:proofErr w:type="spellStart"/>
      <w:r w:rsidRPr="000C4B46">
        <w:rPr>
          <w:rFonts w:cs="David" w:hint="cs"/>
          <w:rtl/>
        </w:rPr>
        <w:t>השב"ן</w:t>
      </w:r>
      <w:proofErr w:type="spellEnd"/>
      <w:r w:rsidRPr="000C4B46">
        <w:rPr>
          <w:rFonts w:cs="David" w:hint="cs"/>
          <w:rtl/>
        </w:rPr>
        <w:t xml:space="preserve"> יישאר במצב הנוכחי שלו. </w:t>
      </w:r>
    </w:p>
    <w:p w14:paraId="4C96DA31" w14:textId="77777777" w:rsidR="000C4B46" w:rsidRPr="000C4B46" w:rsidRDefault="000C4B46" w:rsidP="000C4B46">
      <w:pPr>
        <w:bidi/>
        <w:jc w:val="both"/>
        <w:rPr>
          <w:rFonts w:cs="David" w:hint="cs"/>
          <w:rtl/>
        </w:rPr>
      </w:pPr>
    </w:p>
    <w:p w14:paraId="523D5FF8" w14:textId="77777777" w:rsidR="000C4B46" w:rsidRPr="000C4B46" w:rsidRDefault="000C4B46" w:rsidP="000C4B46">
      <w:pPr>
        <w:bidi/>
        <w:jc w:val="both"/>
        <w:rPr>
          <w:rFonts w:cs="David" w:hint="cs"/>
          <w:rtl/>
        </w:rPr>
      </w:pPr>
      <w:r w:rsidRPr="000C4B46">
        <w:rPr>
          <w:rFonts w:cs="David" w:hint="cs"/>
          <w:u w:val="single"/>
          <w:rtl/>
        </w:rPr>
        <w:t>חיים אורון:</w:t>
      </w:r>
    </w:p>
    <w:p w14:paraId="17978297" w14:textId="77777777" w:rsidR="000C4B46" w:rsidRPr="000C4B46" w:rsidRDefault="000C4B46" w:rsidP="000C4B46">
      <w:pPr>
        <w:bidi/>
        <w:jc w:val="both"/>
        <w:rPr>
          <w:rFonts w:cs="David" w:hint="cs"/>
          <w:rtl/>
        </w:rPr>
      </w:pPr>
    </w:p>
    <w:p w14:paraId="2A799800" w14:textId="77777777" w:rsidR="000C4B46" w:rsidRPr="000C4B46" w:rsidRDefault="000C4B46" w:rsidP="000C4B46">
      <w:pPr>
        <w:bidi/>
        <w:jc w:val="both"/>
        <w:rPr>
          <w:rFonts w:cs="David" w:hint="cs"/>
          <w:rtl/>
        </w:rPr>
      </w:pPr>
      <w:r w:rsidRPr="000C4B46">
        <w:rPr>
          <w:rFonts w:cs="David" w:hint="cs"/>
          <w:rtl/>
        </w:rPr>
        <w:tab/>
        <w:t xml:space="preserve">לשליש מהאוכלוסייה לא יהיו תרופות מצילות חיים. </w:t>
      </w:r>
    </w:p>
    <w:p w14:paraId="15C8F3DF" w14:textId="77777777" w:rsidR="000C4B46" w:rsidRPr="000C4B46" w:rsidRDefault="000C4B46" w:rsidP="000C4B46">
      <w:pPr>
        <w:bidi/>
        <w:jc w:val="both"/>
        <w:rPr>
          <w:rFonts w:cs="David" w:hint="cs"/>
          <w:rtl/>
        </w:rPr>
      </w:pPr>
    </w:p>
    <w:p w14:paraId="59406A82" w14:textId="77777777" w:rsidR="000C4B46" w:rsidRPr="000C4B46" w:rsidRDefault="000C4B46" w:rsidP="000C4B46">
      <w:pPr>
        <w:pStyle w:val="Heading5"/>
        <w:rPr>
          <w:rFonts w:hint="cs"/>
          <w:sz w:val="24"/>
          <w:rtl/>
        </w:rPr>
      </w:pPr>
      <w:r w:rsidRPr="000C4B46">
        <w:rPr>
          <w:rFonts w:hint="cs"/>
          <w:sz w:val="24"/>
          <w:u w:val="single"/>
          <w:rtl/>
        </w:rPr>
        <w:t xml:space="preserve">אביגדור </w:t>
      </w:r>
      <w:proofErr w:type="spellStart"/>
      <w:r w:rsidRPr="000C4B46">
        <w:rPr>
          <w:rFonts w:hint="cs"/>
          <w:sz w:val="24"/>
          <w:u w:val="single"/>
          <w:rtl/>
        </w:rPr>
        <w:t>יצחקי</w:t>
      </w:r>
      <w:proofErr w:type="spellEnd"/>
      <w:r w:rsidRPr="000C4B46">
        <w:rPr>
          <w:rFonts w:hint="cs"/>
          <w:sz w:val="24"/>
          <w:u w:val="single"/>
          <w:rtl/>
        </w:rPr>
        <w:t>:</w:t>
      </w:r>
    </w:p>
    <w:p w14:paraId="1742D56C" w14:textId="77777777" w:rsidR="000C4B46" w:rsidRPr="000C4B46" w:rsidRDefault="000C4B46" w:rsidP="000C4B46">
      <w:pPr>
        <w:pStyle w:val="Heading5"/>
        <w:rPr>
          <w:rFonts w:hint="cs"/>
          <w:sz w:val="24"/>
          <w:rtl/>
        </w:rPr>
      </w:pPr>
    </w:p>
    <w:p w14:paraId="7A023BB1" w14:textId="77777777" w:rsidR="000C4B46" w:rsidRPr="000C4B46" w:rsidRDefault="000C4B46" w:rsidP="000C4B46">
      <w:pPr>
        <w:bidi/>
        <w:jc w:val="both"/>
        <w:rPr>
          <w:rFonts w:cs="David" w:hint="cs"/>
          <w:rtl/>
        </w:rPr>
      </w:pPr>
      <w:r w:rsidRPr="000C4B46">
        <w:rPr>
          <w:rFonts w:cs="David" w:hint="cs"/>
          <w:rtl/>
        </w:rPr>
        <w:tab/>
        <w:t xml:space="preserve">זה ממש לא נכון וזאת הצגה מעוותת של הדברים. יש עוד הרבה דברים. היום אנחנו מדברים על פרוצדורה. אנחנו מבזבזים את הזמן על פרוצדורה. במקום זה צריך להתעסק במהות. </w:t>
      </w:r>
    </w:p>
    <w:p w14:paraId="42B8DCA1" w14:textId="77777777" w:rsidR="000C4B46" w:rsidRPr="000C4B46" w:rsidRDefault="000C4B46" w:rsidP="000C4B46">
      <w:pPr>
        <w:bidi/>
        <w:jc w:val="both"/>
        <w:rPr>
          <w:rFonts w:cs="David" w:hint="cs"/>
          <w:rtl/>
        </w:rPr>
      </w:pPr>
    </w:p>
    <w:p w14:paraId="48F4D28C" w14:textId="77777777" w:rsidR="000C4B46" w:rsidRPr="000C4B46" w:rsidRDefault="000C4B46" w:rsidP="000C4B46">
      <w:pPr>
        <w:bidi/>
        <w:jc w:val="both"/>
        <w:rPr>
          <w:rFonts w:cs="David" w:hint="cs"/>
          <w:rtl/>
        </w:rPr>
      </w:pPr>
      <w:r w:rsidRPr="000C4B46">
        <w:rPr>
          <w:rFonts w:cs="David" w:hint="cs"/>
          <w:rtl/>
        </w:rPr>
        <w:tab/>
        <w:t xml:space="preserve">הנושא הזה של חוק ההסדרים -  שחברי הכנסת יסתכלו בראי ולא בשום מקום אחר ולא על ממשלה.. הבטחנו לעצמנו שנביא חוק שונה. אנחנו, חברי הכנסת, לא הממשלה, עזבו את הממשלה. בסוף חבר הכנסת בעצמם לא התארגנו לכלל חקיקה כדי לשנות את החוק הזה, כולל אני. בעניין הזה צריכים חברי הכנסת לא כל שנה לבוא לבכות וליילל אלא לעשות מעשה, להגיש הצעת חוק לשנות את חוק ההסדרים. </w:t>
      </w:r>
    </w:p>
    <w:p w14:paraId="733E1854" w14:textId="77777777" w:rsidR="000C4B46" w:rsidRPr="000C4B46" w:rsidRDefault="000C4B46" w:rsidP="000C4B46">
      <w:pPr>
        <w:bidi/>
        <w:jc w:val="both"/>
        <w:rPr>
          <w:rFonts w:cs="David" w:hint="cs"/>
          <w:rtl/>
        </w:rPr>
      </w:pPr>
    </w:p>
    <w:p w14:paraId="303835B1" w14:textId="77777777" w:rsidR="000C4B46" w:rsidRPr="000C4B46" w:rsidRDefault="000C4B46" w:rsidP="000C4B46">
      <w:pPr>
        <w:pStyle w:val="Heading5"/>
        <w:rPr>
          <w:rFonts w:hint="cs"/>
          <w:sz w:val="24"/>
          <w:rtl/>
        </w:rPr>
      </w:pPr>
      <w:r w:rsidRPr="000C4B46">
        <w:rPr>
          <w:rFonts w:hint="cs"/>
          <w:sz w:val="24"/>
          <w:u w:val="single"/>
          <w:rtl/>
        </w:rPr>
        <w:t xml:space="preserve">שלי </w:t>
      </w:r>
      <w:proofErr w:type="spellStart"/>
      <w:r w:rsidRPr="000C4B46">
        <w:rPr>
          <w:rFonts w:hint="cs"/>
          <w:sz w:val="24"/>
          <w:u w:val="single"/>
          <w:rtl/>
        </w:rPr>
        <w:t>יחימוביץ</w:t>
      </w:r>
      <w:proofErr w:type="spellEnd"/>
      <w:r w:rsidRPr="000C4B46">
        <w:rPr>
          <w:rFonts w:hint="cs"/>
          <w:sz w:val="24"/>
          <w:u w:val="single"/>
          <w:rtl/>
        </w:rPr>
        <w:t>:</w:t>
      </w:r>
    </w:p>
    <w:p w14:paraId="7770A5C8" w14:textId="77777777" w:rsidR="000C4B46" w:rsidRPr="000C4B46" w:rsidRDefault="000C4B46" w:rsidP="000C4B46">
      <w:pPr>
        <w:pStyle w:val="Heading5"/>
        <w:rPr>
          <w:rFonts w:hint="cs"/>
          <w:sz w:val="24"/>
          <w:rtl/>
        </w:rPr>
      </w:pPr>
    </w:p>
    <w:p w14:paraId="3794EBBC" w14:textId="77777777" w:rsidR="000C4B46" w:rsidRPr="000C4B46" w:rsidRDefault="000C4B46" w:rsidP="000C4B46">
      <w:pPr>
        <w:bidi/>
        <w:jc w:val="both"/>
        <w:rPr>
          <w:rFonts w:cs="David" w:hint="cs"/>
          <w:rtl/>
        </w:rPr>
      </w:pPr>
      <w:r w:rsidRPr="000C4B46">
        <w:rPr>
          <w:rFonts w:cs="David" w:hint="cs"/>
          <w:rtl/>
        </w:rPr>
        <w:tab/>
        <w:t xml:space="preserve"> יש הצעת חוק כזאת. </w:t>
      </w:r>
    </w:p>
    <w:p w14:paraId="67244B5C" w14:textId="77777777" w:rsidR="000C4B46" w:rsidRPr="000C4B46" w:rsidRDefault="000C4B46" w:rsidP="000C4B46">
      <w:pPr>
        <w:bidi/>
        <w:jc w:val="both"/>
        <w:rPr>
          <w:rFonts w:cs="David" w:hint="cs"/>
          <w:rtl/>
        </w:rPr>
      </w:pPr>
    </w:p>
    <w:p w14:paraId="766BEDDF" w14:textId="77777777" w:rsidR="000C4B46" w:rsidRPr="000C4B46" w:rsidRDefault="000C4B46" w:rsidP="000C4B46">
      <w:pPr>
        <w:pStyle w:val="Heading5"/>
        <w:rPr>
          <w:rFonts w:hint="cs"/>
          <w:sz w:val="24"/>
          <w:rtl/>
        </w:rPr>
      </w:pPr>
      <w:r w:rsidRPr="000C4B46">
        <w:rPr>
          <w:rFonts w:hint="cs"/>
          <w:sz w:val="24"/>
          <w:u w:val="single"/>
          <w:rtl/>
        </w:rPr>
        <w:t>השר איתן כבל:</w:t>
      </w:r>
    </w:p>
    <w:p w14:paraId="259181F8" w14:textId="77777777" w:rsidR="000C4B46" w:rsidRPr="000C4B46" w:rsidRDefault="000C4B46" w:rsidP="000C4B46">
      <w:pPr>
        <w:pStyle w:val="Heading5"/>
        <w:rPr>
          <w:rFonts w:hint="cs"/>
          <w:sz w:val="24"/>
          <w:rtl/>
        </w:rPr>
      </w:pPr>
    </w:p>
    <w:p w14:paraId="5A33C79B" w14:textId="77777777" w:rsidR="000C4B46" w:rsidRPr="000C4B46" w:rsidRDefault="000C4B46" w:rsidP="000C4B46">
      <w:pPr>
        <w:bidi/>
        <w:jc w:val="both"/>
        <w:rPr>
          <w:rFonts w:cs="David" w:hint="cs"/>
          <w:rtl/>
        </w:rPr>
      </w:pPr>
      <w:r w:rsidRPr="000C4B46">
        <w:rPr>
          <w:rFonts w:cs="David" w:hint="cs"/>
          <w:rtl/>
        </w:rPr>
        <w:tab/>
        <w:t>בוא לא ניתמם, אנחנו בקואליציה. אתה חושב שאנחנו עושים עכשיו הכאה על חטא?</w:t>
      </w:r>
    </w:p>
    <w:p w14:paraId="0F7D6E36" w14:textId="77777777" w:rsidR="000C4B46" w:rsidRPr="000C4B46" w:rsidRDefault="000C4B46" w:rsidP="000C4B46">
      <w:pPr>
        <w:bidi/>
        <w:jc w:val="both"/>
        <w:rPr>
          <w:rFonts w:cs="David" w:hint="cs"/>
          <w:rtl/>
        </w:rPr>
      </w:pPr>
    </w:p>
    <w:p w14:paraId="59F9CC7B" w14:textId="77777777" w:rsidR="000C4B46" w:rsidRPr="000C4B46" w:rsidRDefault="000C4B46" w:rsidP="000C4B46">
      <w:pPr>
        <w:bidi/>
        <w:jc w:val="both"/>
        <w:rPr>
          <w:rFonts w:cs="David" w:hint="cs"/>
          <w:rtl/>
        </w:rPr>
      </w:pPr>
      <w:r w:rsidRPr="000C4B46">
        <w:rPr>
          <w:rFonts w:cs="David" w:hint="cs"/>
          <w:u w:val="single"/>
          <w:rtl/>
        </w:rPr>
        <w:t>ראובן ריבלין:</w:t>
      </w:r>
    </w:p>
    <w:p w14:paraId="5F2673BB" w14:textId="77777777" w:rsidR="000C4B46" w:rsidRPr="000C4B46" w:rsidRDefault="000C4B46" w:rsidP="000C4B46">
      <w:pPr>
        <w:bidi/>
        <w:jc w:val="both"/>
        <w:rPr>
          <w:rFonts w:cs="David" w:hint="cs"/>
          <w:rtl/>
        </w:rPr>
      </w:pPr>
    </w:p>
    <w:p w14:paraId="6132C019" w14:textId="77777777" w:rsidR="000C4B46" w:rsidRPr="000C4B46" w:rsidRDefault="000C4B46" w:rsidP="000C4B46">
      <w:pPr>
        <w:bidi/>
        <w:jc w:val="both"/>
        <w:rPr>
          <w:rFonts w:cs="David" w:hint="cs"/>
          <w:rtl/>
        </w:rPr>
      </w:pPr>
      <w:r w:rsidRPr="000C4B46">
        <w:rPr>
          <w:rFonts w:cs="David" w:hint="cs"/>
          <w:rtl/>
        </w:rPr>
        <w:tab/>
        <w:t xml:space="preserve"> החוק הקיים מאפשר לנו להדוף את חוק ההסדרים. </w:t>
      </w:r>
    </w:p>
    <w:p w14:paraId="73005FE3" w14:textId="77777777" w:rsidR="000C4B46" w:rsidRPr="000C4B46" w:rsidRDefault="000C4B46" w:rsidP="000C4B46">
      <w:pPr>
        <w:bidi/>
        <w:jc w:val="both"/>
        <w:rPr>
          <w:rFonts w:cs="David" w:hint="cs"/>
          <w:rtl/>
        </w:rPr>
      </w:pPr>
    </w:p>
    <w:p w14:paraId="706B7B60" w14:textId="77777777" w:rsidR="000C4B46" w:rsidRPr="000C4B46" w:rsidRDefault="000C4B46" w:rsidP="000C4B46">
      <w:pPr>
        <w:bidi/>
        <w:jc w:val="both"/>
        <w:rPr>
          <w:rFonts w:cs="David" w:hint="cs"/>
          <w:rtl/>
        </w:rPr>
      </w:pPr>
      <w:r w:rsidRPr="000C4B46">
        <w:rPr>
          <w:rFonts w:cs="David" w:hint="cs"/>
          <w:u w:val="single"/>
          <w:rtl/>
        </w:rPr>
        <w:t xml:space="preserve">משה </w:t>
      </w:r>
      <w:proofErr w:type="spellStart"/>
      <w:r w:rsidRPr="000C4B46">
        <w:rPr>
          <w:rFonts w:cs="David" w:hint="cs"/>
          <w:u w:val="single"/>
          <w:rtl/>
        </w:rPr>
        <w:t>שרוני</w:t>
      </w:r>
      <w:proofErr w:type="spellEnd"/>
      <w:r w:rsidRPr="000C4B46">
        <w:rPr>
          <w:rFonts w:cs="David" w:hint="cs"/>
          <w:u w:val="single"/>
          <w:rtl/>
        </w:rPr>
        <w:t>:</w:t>
      </w:r>
    </w:p>
    <w:p w14:paraId="66691213" w14:textId="77777777" w:rsidR="000C4B46" w:rsidRPr="000C4B46" w:rsidRDefault="000C4B46" w:rsidP="000C4B46">
      <w:pPr>
        <w:bidi/>
        <w:jc w:val="both"/>
        <w:rPr>
          <w:rFonts w:cs="David" w:hint="cs"/>
          <w:rtl/>
        </w:rPr>
      </w:pPr>
    </w:p>
    <w:p w14:paraId="67E75B03" w14:textId="77777777" w:rsidR="000C4B46" w:rsidRPr="000C4B46" w:rsidRDefault="000C4B46" w:rsidP="000C4B46">
      <w:pPr>
        <w:bidi/>
        <w:jc w:val="both"/>
        <w:rPr>
          <w:rFonts w:cs="David" w:hint="cs"/>
          <w:rtl/>
        </w:rPr>
      </w:pPr>
      <w:r w:rsidRPr="000C4B46">
        <w:rPr>
          <w:rFonts w:cs="David" w:hint="cs"/>
          <w:rtl/>
        </w:rPr>
        <w:tab/>
        <w:t xml:space="preserve">כל שנה אנחנו באים ובוכים ועושים אל"ף בי"ת גימ"ל </w:t>
      </w:r>
      <w:proofErr w:type="spellStart"/>
      <w:r w:rsidRPr="000C4B46">
        <w:rPr>
          <w:rFonts w:cs="David" w:hint="cs"/>
          <w:rtl/>
        </w:rPr>
        <w:t>דלי"ת</w:t>
      </w:r>
      <w:proofErr w:type="spellEnd"/>
      <w:r w:rsidRPr="000C4B46">
        <w:rPr>
          <w:rFonts w:cs="David" w:hint="cs"/>
          <w:rtl/>
        </w:rPr>
        <w:t xml:space="preserve">. במקום לעשות כל כך הרבה עבודה, שוועדת הכנסת תחליט בצורה נבונה ונכונה. כל חברי הכנסת הנבונים יצביעו בעד ביטול חוק ההסדרים וזה </w:t>
      </w:r>
      <w:proofErr w:type="spellStart"/>
      <w:r w:rsidRPr="000C4B46">
        <w:rPr>
          <w:rFonts w:cs="David" w:hint="cs"/>
          <w:rtl/>
        </w:rPr>
        <w:t>הכל</w:t>
      </w:r>
      <w:proofErr w:type="spellEnd"/>
      <w:r w:rsidRPr="000C4B46">
        <w:rPr>
          <w:rFonts w:cs="David" w:hint="cs"/>
          <w:rtl/>
        </w:rPr>
        <w:t xml:space="preserve">. זה מה שצריך לעשות. </w:t>
      </w:r>
    </w:p>
    <w:p w14:paraId="319B6273" w14:textId="77777777" w:rsidR="000C4B46" w:rsidRPr="000C4B46" w:rsidRDefault="000C4B46" w:rsidP="000C4B46">
      <w:pPr>
        <w:bidi/>
        <w:jc w:val="both"/>
        <w:rPr>
          <w:rFonts w:cs="David" w:hint="cs"/>
          <w:rtl/>
        </w:rPr>
      </w:pPr>
    </w:p>
    <w:p w14:paraId="311C9FE2" w14:textId="77777777" w:rsidR="000C4B46" w:rsidRPr="000C4B46" w:rsidRDefault="000C4B46" w:rsidP="000C4B46">
      <w:pPr>
        <w:bidi/>
        <w:jc w:val="both"/>
        <w:rPr>
          <w:rFonts w:cs="David" w:hint="cs"/>
          <w:u w:val="single"/>
          <w:rtl/>
        </w:rPr>
      </w:pPr>
      <w:r w:rsidRPr="000C4B46">
        <w:rPr>
          <w:rFonts w:cs="David" w:hint="cs"/>
          <w:u w:val="single"/>
          <w:rtl/>
        </w:rPr>
        <w:t xml:space="preserve">אביגדור </w:t>
      </w:r>
      <w:proofErr w:type="spellStart"/>
      <w:r w:rsidRPr="000C4B46">
        <w:rPr>
          <w:rFonts w:cs="David" w:hint="cs"/>
          <w:u w:val="single"/>
          <w:rtl/>
        </w:rPr>
        <w:t>יצחקי</w:t>
      </w:r>
      <w:proofErr w:type="spellEnd"/>
      <w:r w:rsidRPr="000C4B46">
        <w:rPr>
          <w:rFonts w:cs="David" w:hint="cs"/>
          <w:u w:val="single"/>
          <w:rtl/>
        </w:rPr>
        <w:t>:</w:t>
      </w:r>
    </w:p>
    <w:p w14:paraId="322E6D3B" w14:textId="77777777" w:rsidR="000C4B46" w:rsidRPr="000C4B46" w:rsidRDefault="000C4B46" w:rsidP="000C4B46">
      <w:pPr>
        <w:bidi/>
        <w:jc w:val="both"/>
        <w:rPr>
          <w:rFonts w:cs="David" w:hint="cs"/>
          <w:u w:val="single"/>
          <w:rtl/>
        </w:rPr>
      </w:pPr>
    </w:p>
    <w:p w14:paraId="3A2138E4" w14:textId="77777777" w:rsidR="000C4B46" w:rsidRPr="000C4B46" w:rsidRDefault="000C4B46" w:rsidP="000C4B46">
      <w:pPr>
        <w:bidi/>
        <w:jc w:val="both"/>
        <w:rPr>
          <w:rFonts w:cs="David" w:hint="cs"/>
          <w:rtl/>
        </w:rPr>
      </w:pPr>
      <w:r w:rsidRPr="000C4B46">
        <w:rPr>
          <w:rFonts w:cs="David" w:hint="cs"/>
          <w:rtl/>
        </w:rPr>
        <w:tab/>
        <w:t xml:space="preserve">זה מצריך חקיקה. </w:t>
      </w:r>
    </w:p>
    <w:p w14:paraId="27904F1B" w14:textId="77777777" w:rsidR="000C4B46" w:rsidRPr="000C4B46" w:rsidRDefault="000C4B46" w:rsidP="000C4B46">
      <w:pPr>
        <w:bidi/>
        <w:jc w:val="both"/>
        <w:rPr>
          <w:rFonts w:cs="David" w:hint="cs"/>
          <w:rtl/>
        </w:rPr>
      </w:pPr>
    </w:p>
    <w:p w14:paraId="66379533" w14:textId="77777777" w:rsidR="000C4B46" w:rsidRPr="000C4B46" w:rsidRDefault="000C4B46" w:rsidP="000C4B46">
      <w:pPr>
        <w:bidi/>
        <w:jc w:val="both"/>
        <w:rPr>
          <w:rFonts w:cs="David" w:hint="cs"/>
          <w:u w:val="single"/>
          <w:rtl/>
        </w:rPr>
      </w:pPr>
      <w:r w:rsidRPr="000C4B46">
        <w:rPr>
          <w:rFonts w:cs="David" w:hint="cs"/>
          <w:u w:val="single"/>
          <w:rtl/>
        </w:rPr>
        <w:t xml:space="preserve">משה </w:t>
      </w:r>
      <w:proofErr w:type="spellStart"/>
      <w:r w:rsidRPr="000C4B46">
        <w:rPr>
          <w:rFonts w:cs="David" w:hint="cs"/>
          <w:u w:val="single"/>
          <w:rtl/>
        </w:rPr>
        <w:t>שרוני</w:t>
      </w:r>
      <w:proofErr w:type="spellEnd"/>
      <w:r w:rsidRPr="000C4B46">
        <w:rPr>
          <w:rFonts w:cs="David" w:hint="cs"/>
          <w:u w:val="single"/>
          <w:rtl/>
        </w:rPr>
        <w:t>:</w:t>
      </w:r>
    </w:p>
    <w:p w14:paraId="7D63AFEC" w14:textId="77777777" w:rsidR="000C4B46" w:rsidRPr="000C4B46" w:rsidRDefault="000C4B46" w:rsidP="000C4B46">
      <w:pPr>
        <w:bidi/>
        <w:jc w:val="both"/>
        <w:rPr>
          <w:rFonts w:cs="David" w:hint="cs"/>
          <w:u w:val="single"/>
          <w:rtl/>
        </w:rPr>
      </w:pPr>
    </w:p>
    <w:p w14:paraId="7460EE3D" w14:textId="77777777" w:rsidR="000C4B46" w:rsidRPr="000C4B46" w:rsidRDefault="000C4B46" w:rsidP="000C4B46">
      <w:pPr>
        <w:bidi/>
        <w:ind w:firstLine="567"/>
        <w:jc w:val="both"/>
        <w:rPr>
          <w:rFonts w:cs="David" w:hint="cs"/>
          <w:rtl/>
        </w:rPr>
      </w:pPr>
      <w:r w:rsidRPr="000C4B46">
        <w:rPr>
          <w:rFonts w:cs="David" w:hint="cs"/>
          <w:rtl/>
        </w:rPr>
        <w:t xml:space="preserve">ועדת הכנסת יכולה לבטל את כל חוק ההסדרים. </w:t>
      </w:r>
    </w:p>
    <w:p w14:paraId="45A07D97" w14:textId="77777777" w:rsidR="000C4B46" w:rsidRPr="000C4B46" w:rsidRDefault="000C4B46" w:rsidP="000C4B46">
      <w:pPr>
        <w:bidi/>
        <w:jc w:val="both"/>
        <w:rPr>
          <w:rFonts w:cs="David" w:hint="cs"/>
          <w:rtl/>
        </w:rPr>
      </w:pPr>
    </w:p>
    <w:p w14:paraId="38FEE532" w14:textId="77777777" w:rsidR="000C4B46" w:rsidRPr="000C4B46" w:rsidRDefault="000C4B46" w:rsidP="000C4B46">
      <w:pPr>
        <w:bidi/>
        <w:jc w:val="both"/>
        <w:rPr>
          <w:rFonts w:cs="David" w:hint="cs"/>
          <w:rtl/>
        </w:rPr>
      </w:pPr>
      <w:r w:rsidRPr="000C4B46">
        <w:rPr>
          <w:rFonts w:cs="David" w:hint="cs"/>
          <w:u w:val="single"/>
          <w:rtl/>
        </w:rPr>
        <w:t>ראובן ריבלין:</w:t>
      </w:r>
    </w:p>
    <w:p w14:paraId="25AB72C0" w14:textId="77777777" w:rsidR="000C4B46" w:rsidRPr="000C4B46" w:rsidRDefault="000C4B46" w:rsidP="000C4B46">
      <w:pPr>
        <w:bidi/>
        <w:jc w:val="both"/>
        <w:rPr>
          <w:rFonts w:cs="David" w:hint="cs"/>
          <w:rtl/>
        </w:rPr>
      </w:pPr>
    </w:p>
    <w:p w14:paraId="3D5E0372" w14:textId="77777777" w:rsidR="000C4B46" w:rsidRPr="000C4B46" w:rsidRDefault="000C4B46" w:rsidP="000C4B46">
      <w:pPr>
        <w:bidi/>
        <w:jc w:val="both"/>
        <w:rPr>
          <w:rFonts w:cs="David" w:hint="cs"/>
          <w:rtl/>
        </w:rPr>
      </w:pPr>
      <w:r w:rsidRPr="000C4B46">
        <w:rPr>
          <w:rFonts w:cs="David" w:hint="cs"/>
          <w:rtl/>
        </w:rPr>
        <w:tab/>
        <w:t xml:space="preserve"> רק צריך להצביע נגד החוק. </w:t>
      </w:r>
    </w:p>
    <w:p w14:paraId="5AB70221" w14:textId="77777777" w:rsidR="000C4B46" w:rsidRPr="000C4B46" w:rsidRDefault="000C4B46" w:rsidP="000C4B46">
      <w:pPr>
        <w:bidi/>
        <w:jc w:val="both"/>
        <w:rPr>
          <w:rFonts w:cs="David" w:hint="cs"/>
          <w:rtl/>
        </w:rPr>
      </w:pPr>
    </w:p>
    <w:p w14:paraId="39D9A466" w14:textId="77777777" w:rsidR="000C4B46" w:rsidRPr="000C4B46" w:rsidRDefault="000C4B46" w:rsidP="000C4B46">
      <w:pPr>
        <w:bidi/>
        <w:jc w:val="both"/>
        <w:rPr>
          <w:rFonts w:cs="David" w:hint="cs"/>
          <w:rtl/>
        </w:rPr>
      </w:pPr>
      <w:r w:rsidRPr="000C4B46">
        <w:rPr>
          <w:rFonts w:cs="David" w:hint="cs"/>
          <w:u w:val="single"/>
          <w:rtl/>
        </w:rPr>
        <w:t xml:space="preserve">יעקב </w:t>
      </w:r>
      <w:proofErr w:type="spellStart"/>
      <w:r w:rsidRPr="000C4B46">
        <w:rPr>
          <w:rFonts w:cs="David" w:hint="cs"/>
          <w:u w:val="single"/>
          <w:rtl/>
        </w:rPr>
        <w:t>מרגי</w:t>
      </w:r>
      <w:proofErr w:type="spellEnd"/>
      <w:r w:rsidRPr="000C4B46">
        <w:rPr>
          <w:rFonts w:cs="David" w:hint="cs"/>
          <w:u w:val="single"/>
          <w:rtl/>
        </w:rPr>
        <w:t>:</w:t>
      </w:r>
    </w:p>
    <w:p w14:paraId="6D84B2EC" w14:textId="77777777" w:rsidR="000C4B46" w:rsidRPr="000C4B46" w:rsidRDefault="000C4B46" w:rsidP="000C4B46">
      <w:pPr>
        <w:bidi/>
        <w:jc w:val="both"/>
        <w:rPr>
          <w:rFonts w:cs="David" w:hint="cs"/>
          <w:rtl/>
        </w:rPr>
      </w:pPr>
    </w:p>
    <w:p w14:paraId="16D0E7B8" w14:textId="77777777" w:rsidR="000C4B46" w:rsidRPr="000C4B46" w:rsidRDefault="000C4B46" w:rsidP="000C4B46">
      <w:pPr>
        <w:bidi/>
        <w:jc w:val="both"/>
        <w:rPr>
          <w:rFonts w:cs="David" w:hint="cs"/>
          <w:rtl/>
        </w:rPr>
      </w:pPr>
      <w:r w:rsidRPr="000C4B46">
        <w:rPr>
          <w:rFonts w:cs="David" w:hint="cs"/>
          <w:rtl/>
        </w:rPr>
        <w:tab/>
        <w:t xml:space="preserve">אדוני יושב ראש הוועדה, חבריי חברי הכנסת. אני רוצה להודות ליועצת המשפטית של הוועדה על הכנות. נתנו לנו להבין </w:t>
      </w:r>
      <w:proofErr w:type="spellStart"/>
      <w:r w:rsidRPr="000C4B46">
        <w:rPr>
          <w:rFonts w:cs="David" w:hint="cs"/>
          <w:rtl/>
        </w:rPr>
        <w:t>שהכל</w:t>
      </w:r>
      <w:proofErr w:type="spellEnd"/>
      <w:r w:rsidRPr="000C4B46">
        <w:rPr>
          <w:rFonts w:cs="David" w:hint="cs"/>
          <w:rtl/>
        </w:rPr>
        <w:t xml:space="preserve"> מתואם ובסך </w:t>
      </w:r>
      <w:proofErr w:type="spellStart"/>
      <w:r w:rsidRPr="000C4B46">
        <w:rPr>
          <w:rFonts w:cs="David" w:hint="cs"/>
          <w:rtl/>
        </w:rPr>
        <w:t>הכל</w:t>
      </w:r>
      <w:proofErr w:type="spellEnd"/>
      <w:r w:rsidRPr="000C4B46">
        <w:rPr>
          <w:rFonts w:cs="David" w:hint="cs"/>
          <w:rtl/>
        </w:rPr>
        <w:t xml:space="preserve"> קוצצו סעיפים רבים מחוק ההסדרים. שמענו את הידיעה ואכן שמחנו כי כולנו רצינו לראות חוק הסדרים חדש. לכן כאשר ראינו את ההמלצה, את השוליים הצרים של 31.12, הבנו שזה כמעט ולא כלום. כשראינו את ההסכמים וההבנות - - - </w:t>
      </w:r>
    </w:p>
    <w:p w14:paraId="67564B8B" w14:textId="77777777" w:rsidR="000C4B46" w:rsidRPr="000C4B46" w:rsidRDefault="000C4B46" w:rsidP="000C4B46">
      <w:pPr>
        <w:bidi/>
        <w:jc w:val="both"/>
        <w:rPr>
          <w:rFonts w:cs="David" w:hint="cs"/>
          <w:rtl/>
        </w:rPr>
      </w:pPr>
    </w:p>
    <w:p w14:paraId="749CFB32"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455D95FD" w14:textId="77777777" w:rsidR="000C4B46" w:rsidRPr="000C4B46" w:rsidRDefault="000C4B46" w:rsidP="000C4B46">
      <w:pPr>
        <w:bidi/>
        <w:jc w:val="both"/>
        <w:rPr>
          <w:rFonts w:cs="David" w:hint="cs"/>
          <w:rtl/>
        </w:rPr>
      </w:pPr>
    </w:p>
    <w:p w14:paraId="324FE93F" w14:textId="77777777" w:rsidR="000C4B46" w:rsidRPr="000C4B46" w:rsidRDefault="000C4B46" w:rsidP="000C4B46">
      <w:pPr>
        <w:bidi/>
        <w:jc w:val="both"/>
        <w:rPr>
          <w:rFonts w:cs="David" w:hint="cs"/>
          <w:rtl/>
        </w:rPr>
      </w:pPr>
      <w:r w:rsidRPr="000C4B46">
        <w:rPr>
          <w:rFonts w:cs="David" w:hint="cs"/>
          <w:rtl/>
        </w:rPr>
        <w:tab/>
        <w:t xml:space="preserve"> רק לגבי 6-7 סעיפים.</w:t>
      </w:r>
    </w:p>
    <w:p w14:paraId="3EB3E3AA" w14:textId="77777777" w:rsidR="000C4B46" w:rsidRPr="000C4B46" w:rsidRDefault="000C4B46" w:rsidP="000C4B46">
      <w:pPr>
        <w:bidi/>
        <w:jc w:val="both"/>
        <w:rPr>
          <w:rFonts w:cs="David" w:hint="cs"/>
          <w:rtl/>
        </w:rPr>
      </w:pPr>
      <w:r w:rsidRPr="000C4B46">
        <w:rPr>
          <w:rFonts w:cs="David"/>
          <w:rtl/>
        </w:rPr>
        <w:br w:type="page"/>
      </w:r>
    </w:p>
    <w:p w14:paraId="1631B911" w14:textId="77777777" w:rsidR="000C4B46" w:rsidRPr="000C4B46" w:rsidRDefault="000C4B46" w:rsidP="000C4B46">
      <w:pPr>
        <w:bidi/>
        <w:jc w:val="both"/>
        <w:rPr>
          <w:rFonts w:cs="David" w:hint="cs"/>
          <w:rtl/>
        </w:rPr>
      </w:pPr>
      <w:r w:rsidRPr="000C4B46">
        <w:rPr>
          <w:rFonts w:cs="David" w:hint="cs"/>
          <w:u w:val="single"/>
          <w:rtl/>
        </w:rPr>
        <w:t xml:space="preserve">יעקב </w:t>
      </w:r>
      <w:proofErr w:type="spellStart"/>
      <w:r w:rsidRPr="000C4B46">
        <w:rPr>
          <w:rFonts w:cs="David" w:hint="cs"/>
          <w:u w:val="single"/>
          <w:rtl/>
        </w:rPr>
        <w:t>מרגי</w:t>
      </w:r>
      <w:proofErr w:type="spellEnd"/>
      <w:r w:rsidRPr="000C4B46">
        <w:rPr>
          <w:rFonts w:cs="David" w:hint="cs"/>
          <w:u w:val="single"/>
          <w:rtl/>
        </w:rPr>
        <w:t>:</w:t>
      </w:r>
    </w:p>
    <w:p w14:paraId="0C957F85" w14:textId="77777777" w:rsidR="000C4B46" w:rsidRPr="000C4B46" w:rsidRDefault="000C4B46" w:rsidP="000C4B46">
      <w:pPr>
        <w:bidi/>
        <w:jc w:val="both"/>
        <w:rPr>
          <w:rFonts w:cs="David" w:hint="cs"/>
          <w:rtl/>
        </w:rPr>
      </w:pPr>
    </w:p>
    <w:p w14:paraId="5E49C996" w14:textId="77777777" w:rsidR="000C4B46" w:rsidRPr="000C4B46" w:rsidRDefault="000C4B46" w:rsidP="000C4B46">
      <w:pPr>
        <w:bidi/>
        <w:jc w:val="both"/>
        <w:rPr>
          <w:rFonts w:cs="David" w:hint="cs"/>
          <w:rtl/>
        </w:rPr>
      </w:pPr>
      <w:r w:rsidRPr="000C4B46">
        <w:rPr>
          <w:rFonts w:cs="David" w:hint="cs"/>
          <w:rtl/>
        </w:rPr>
        <w:tab/>
        <w:t xml:space="preserve"> כשראיתי אלו סעיפים פוצלו לוועדות מחוק ההסדרים, לבי התחמץ. כולם יודעים את דעתי ואת הביקורת שלי לגבי המדיניות הכלכלית של </w:t>
      </w:r>
      <w:proofErr w:type="spellStart"/>
      <w:r w:rsidRPr="000C4B46">
        <w:rPr>
          <w:rFonts w:cs="David" w:hint="cs"/>
          <w:rtl/>
        </w:rPr>
        <w:t>נתניהו</w:t>
      </w:r>
      <w:proofErr w:type="spellEnd"/>
      <w:r w:rsidRPr="000C4B46">
        <w:rPr>
          <w:rFonts w:cs="David" w:hint="cs"/>
          <w:rtl/>
        </w:rPr>
        <w:t xml:space="preserve">. </w:t>
      </w:r>
    </w:p>
    <w:p w14:paraId="4FC76924" w14:textId="77777777" w:rsidR="000C4B46" w:rsidRPr="000C4B46" w:rsidRDefault="000C4B46" w:rsidP="000C4B46">
      <w:pPr>
        <w:bidi/>
        <w:jc w:val="both"/>
        <w:rPr>
          <w:rFonts w:cs="David" w:hint="cs"/>
          <w:rtl/>
        </w:rPr>
      </w:pPr>
    </w:p>
    <w:p w14:paraId="30196844"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59C1B88A" w14:textId="77777777" w:rsidR="000C4B46" w:rsidRPr="000C4B46" w:rsidRDefault="000C4B46" w:rsidP="000C4B46">
      <w:pPr>
        <w:bidi/>
        <w:jc w:val="both"/>
        <w:rPr>
          <w:rFonts w:cs="David" w:hint="cs"/>
          <w:u w:val="single"/>
          <w:rtl/>
        </w:rPr>
      </w:pPr>
    </w:p>
    <w:p w14:paraId="77D17D0A" w14:textId="77777777" w:rsidR="000C4B46" w:rsidRPr="000C4B46" w:rsidRDefault="000C4B46" w:rsidP="000C4B46">
      <w:pPr>
        <w:bidi/>
        <w:jc w:val="both"/>
        <w:rPr>
          <w:rFonts w:cs="David" w:hint="cs"/>
          <w:rtl/>
        </w:rPr>
      </w:pPr>
      <w:r w:rsidRPr="000C4B46">
        <w:rPr>
          <w:rFonts w:cs="David" w:hint="cs"/>
          <w:rtl/>
        </w:rPr>
        <w:tab/>
        <w:t>כמה שנים תתקפו את ביבי? כל שנה אתם מביאים את אותם תקציבים ותוקפים את ביבי.</w:t>
      </w:r>
    </w:p>
    <w:p w14:paraId="3AB6F2F3" w14:textId="77777777" w:rsidR="000C4B46" w:rsidRPr="000C4B46" w:rsidRDefault="000C4B46" w:rsidP="000C4B46">
      <w:pPr>
        <w:bidi/>
        <w:jc w:val="both"/>
        <w:rPr>
          <w:rFonts w:cs="David" w:hint="cs"/>
          <w:rtl/>
        </w:rPr>
      </w:pPr>
    </w:p>
    <w:p w14:paraId="17933A1C" w14:textId="77777777" w:rsidR="000C4B46" w:rsidRPr="000C4B46" w:rsidRDefault="000C4B46" w:rsidP="000C4B46">
      <w:pPr>
        <w:bidi/>
        <w:jc w:val="both"/>
        <w:rPr>
          <w:rFonts w:cs="David" w:hint="cs"/>
          <w:rtl/>
        </w:rPr>
      </w:pPr>
      <w:r w:rsidRPr="000C4B46">
        <w:rPr>
          <w:rFonts w:cs="David" w:hint="cs"/>
          <w:u w:val="single"/>
          <w:rtl/>
        </w:rPr>
        <w:t xml:space="preserve">יעקב </w:t>
      </w:r>
      <w:proofErr w:type="spellStart"/>
      <w:r w:rsidRPr="000C4B46">
        <w:rPr>
          <w:rFonts w:cs="David" w:hint="cs"/>
          <w:u w:val="single"/>
          <w:rtl/>
        </w:rPr>
        <w:t>מרגי</w:t>
      </w:r>
      <w:proofErr w:type="spellEnd"/>
      <w:r w:rsidRPr="000C4B46">
        <w:rPr>
          <w:rFonts w:cs="David" w:hint="cs"/>
          <w:u w:val="single"/>
          <w:rtl/>
        </w:rPr>
        <w:t>:</w:t>
      </w:r>
    </w:p>
    <w:p w14:paraId="0628F1E2" w14:textId="77777777" w:rsidR="000C4B46" w:rsidRPr="000C4B46" w:rsidRDefault="000C4B46" w:rsidP="000C4B46">
      <w:pPr>
        <w:bidi/>
        <w:jc w:val="both"/>
        <w:rPr>
          <w:rFonts w:cs="David" w:hint="cs"/>
          <w:rtl/>
        </w:rPr>
      </w:pPr>
    </w:p>
    <w:p w14:paraId="6BD416EF" w14:textId="77777777" w:rsidR="000C4B46" w:rsidRPr="000C4B46" w:rsidRDefault="000C4B46" w:rsidP="000C4B46">
      <w:pPr>
        <w:bidi/>
        <w:jc w:val="both"/>
        <w:rPr>
          <w:rFonts w:cs="David" w:hint="cs"/>
          <w:rtl/>
        </w:rPr>
      </w:pPr>
      <w:r w:rsidRPr="000C4B46">
        <w:rPr>
          <w:rFonts w:cs="David" w:hint="cs"/>
          <w:rtl/>
        </w:rPr>
        <w:tab/>
        <w:t>לא חשבתי שאני אשב בוועדת הכנסת ואני אתמוך בחוק הסדרים שהוא דומה לחוק ההסדרים - - -</w:t>
      </w:r>
    </w:p>
    <w:p w14:paraId="4280B2A1" w14:textId="77777777" w:rsidR="000C4B46" w:rsidRPr="000C4B46" w:rsidRDefault="000C4B46" w:rsidP="000C4B46">
      <w:pPr>
        <w:bidi/>
        <w:jc w:val="both"/>
        <w:rPr>
          <w:rFonts w:cs="David" w:hint="cs"/>
          <w:rtl/>
        </w:rPr>
      </w:pPr>
    </w:p>
    <w:p w14:paraId="5E51A23A" w14:textId="77777777" w:rsidR="000C4B46" w:rsidRPr="000C4B46" w:rsidRDefault="000C4B46" w:rsidP="000C4B46">
      <w:pPr>
        <w:bidi/>
        <w:jc w:val="both"/>
        <w:rPr>
          <w:rFonts w:cs="David" w:hint="cs"/>
          <w:rtl/>
        </w:rPr>
      </w:pPr>
      <w:r w:rsidRPr="000C4B46">
        <w:rPr>
          <w:rFonts w:cs="David" w:hint="cs"/>
          <w:u w:val="single"/>
          <w:rtl/>
        </w:rPr>
        <w:t xml:space="preserve">גלעד </w:t>
      </w:r>
      <w:proofErr w:type="spellStart"/>
      <w:r w:rsidRPr="000C4B46">
        <w:rPr>
          <w:rFonts w:cs="David" w:hint="cs"/>
          <w:u w:val="single"/>
          <w:rtl/>
        </w:rPr>
        <w:t>ארדן</w:t>
      </w:r>
      <w:proofErr w:type="spellEnd"/>
      <w:r w:rsidRPr="000C4B46">
        <w:rPr>
          <w:rFonts w:cs="David" w:hint="cs"/>
          <w:u w:val="single"/>
          <w:rtl/>
        </w:rPr>
        <w:t>:</w:t>
      </w:r>
    </w:p>
    <w:p w14:paraId="7CC97FCE" w14:textId="77777777" w:rsidR="000C4B46" w:rsidRPr="000C4B46" w:rsidRDefault="000C4B46" w:rsidP="000C4B46">
      <w:pPr>
        <w:bidi/>
        <w:jc w:val="both"/>
        <w:rPr>
          <w:rFonts w:cs="David" w:hint="cs"/>
          <w:rtl/>
        </w:rPr>
      </w:pPr>
    </w:p>
    <w:p w14:paraId="593901E3" w14:textId="77777777" w:rsidR="000C4B46" w:rsidRPr="000C4B46" w:rsidRDefault="000C4B46" w:rsidP="000C4B46">
      <w:pPr>
        <w:bidi/>
        <w:jc w:val="both"/>
        <w:rPr>
          <w:rFonts w:cs="David" w:hint="cs"/>
          <w:rtl/>
        </w:rPr>
      </w:pPr>
      <w:r w:rsidRPr="000C4B46">
        <w:rPr>
          <w:rFonts w:cs="David" w:hint="cs"/>
          <w:rtl/>
        </w:rPr>
        <w:tab/>
        <w:t xml:space="preserve"> לא חשבת שתעלה ב-30% את מחיר הלחם האחיד. </w:t>
      </w:r>
    </w:p>
    <w:p w14:paraId="7B0A4BA3" w14:textId="77777777" w:rsidR="000C4B46" w:rsidRPr="000C4B46" w:rsidRDefault="000C4B46" w:rsidP="000C4B46">
      <w:pPr>
        <w:bidi/>
        <w:jc w:val="both"/>
        <w:rPr>
          <w:rFonts w:cs="David" w:hint="cs"/>
          <w:rtl/>
        </w:rPr>
      </w:pPr>
    </w:p>
    <w:p w14:paraId="550494D0" w14:textId="77777777" w:rsidR="000C4B46" w:rsidRPr="000C4B46" w:rsidRDefault="000C4B46" w:rsidP="000C4B46">
      <w:pPr>
        <w:bidi/>
        <w:jc w:val="both"/>
        <w:rPr>
          <w:rFonts w:cs="David" w:hint="cs"/>
          <w:rtl/>
        </w:rPr>
      </w:pPr>
      <w:r w:rsidRPr="000C4B46">
        <w:rPr>
          <w:rFonts w:cs="David" w:hint="cs"/>
          <w:u w:val="single"/>
          <w:rtl/>
        </w:rPr>
        <w:t xml:space="preserve">יעקב </w:t>
      </w:r>
      <w:proofErr w:type="spellStart"/>
      <w:r w:rsidRPr="000C4B46">
        <w:rPr>
          <w:rFonts w:cs="David" w:hint="cs"/>
          <w:u w:val="single"/>
          <w:rtl/>
        </w:rPr>
        <w:t>מרגי</w:t>
      </w:r>
      <w:proofErr w:type="spellEnd"/>
      <w:r w:rsidRPr="000C4B46">
        <w:rPr>
          <w:rFonts w:cs="David" w:hint="cs"/>
          <w:u w:val="single"/>
          <w:rtl/>
        </w:rPr>
        <w:t>:</w:t>
      </w:r>
    </w:p>
    <w:p w14:paraId="2BCDDF48" w14:textId="77777777" w:rsidR="000C4B46" w:rsidRPr="000C4B46" w:rsidRDefault="000C4B46" w:rsidP="000C4B46">
      <w:pPr>
        <w:bidi/>
        <w:jc w:val="both"/>
        <w:rPr>
          <w:rFonts w:cs="David" w:hint="cs"/>
          <w:rtl/>
        </w:rPr>
      </w:pPr>
    </w:p>
    <w:p w14:paraId="13FBA054" w14:textId="77777777" w:rsidR="000C4B46" w:rsidRPr="000C4B46" w:rsidRDefault="000C4B46" w:rsidP="000C4B46">
      <w:pPr>
        <w:bidi/>
        <w:jc w:val="both"/>
        <w:rPr>
          <w:rFonts w:cs="David" w:hint="cs"/>
          <w:rtl/>
        </w:rPr>
      </w:pPr>
      <w:r w:rsidRPr="000C4B46">
        <w:rPr>
          <w:rFonts w:cs="David" w:hint="cs"/>
          <w:rtl/>
        </w:rPr>
        <w:tab/>
        <w:t xml:space="preserve"> לא חשבתי שאני אשב בקואליציה ואני אצטרך לתמוך בחוק הסדרים כמעט זהה לזה של בנימין </w:t>
      </w:r>
      <w:proofErr w:type="spellStart"/>
      <w:r w:rsidRPr="000C4B46">
        <w:rPr>
          <w:rFonts w:cs="David" w:hint="cs"/>
          <w:rtl/>
        </w:rPr>
        <w:t>נתניהו</w:t>
      </w:r>
      <w:proofErr w:type="spellEnd"/>
      <w:r w:rsidRPr="000C4B46">
        <w:rPr>
          <w:rFonts w:cs="David" w:hint="cs"/>
          <w:rtl/>
        </w:rPr>
        <w:t xml:space="preserve">. </w:t>
      </w:r>
    </w:p>
    <w:p w14:paraId="374281D2" w14:textId="77777777" w:rsidR="000C4B46" w:rsidRPr="000C4B46" w:rsidRDefault="000C4B46" w:rsidP="000C4B46">
      <w:pPr>
        <w:bidi/>
        <w:jc w:val="both"/>
        <w:rPr>
          <w:rFonts w:cs="David" w:hint="cs"/>
          <w:rtl/>
        </w:rPr>
      </w:pPr>
    </w:p>
    <w:p w14:paraId="0D7B1DD3"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4733D489" w14:textId="77777777" w:rsidR="000C4B46" w:rsidRPr="000C4B46" w:rsidRDefault="000C4B46" w:rsidP="000C4B46">
      <w:pPr>
        <w:bidi/>
        <w:jc w:val="both"/>
        <w:rPr>
          <w:rFonts w:cs="David" w:hint="cs"/>
          <w:u w:val="single"/>
          <w:rtl/>
        </w:rPr>
      </w:pPr>
    </w:p>
    <w:p w14:paraId="2A6D5E0B" w14:textId="77777777" w:rsidR="000C4B46" w:rsidRPr="000C4B46" w:rsidRDefault="000C4B46" w:rsidP="000C4B46">
      <w:pPr>
        <w:bidi/>
        <w:jc w:val="both"/>
        <w:rPr>
          <w:rFonts w:cs="David" w:hint="cs"/>
          <w:rtl/>
        </w:rPr>
      </w:pPr>
      <w:r w:rsidRPr="000C4B46">
        <w:rPr>
          <w:rFonts w:cs="David" w:hint="cs"/>
          <w:rtl/>
        </w:rPr>
        <w:tab/>
        <w:t xml:space="preserve">צריך להביא זר פרחים </w:t>
      </w:r>
      <w:proofErr w:type="spellStart"/>
      <w:r w:rsidRPr="000C4B46">
        <w:rPr>
          <w:rFonts w:cs="David" w:hint="cs"/>
          <w:rtl/>
        </w:rPr>
        <w:t>לנתניהו</w:t>
      </w:r>
      <w:proofErr w:type="spellEnd"/>
      <w:r w:rsidRPr="000C4B46">
        <w:rPr>
          <w:rFonts w:cs="David" w:hint="cs"/>
          <w:rtl/>
        </w:rPr>
        <w:t xml:space="preserve">. </w:t>
      </w:r>
    </w:p>
    <w:p w14:paraId="40BD9068" w14:textId="77777777" w:rsidR="000C4B46" w:rsidRPr="000C4B46" w:rsidRDefault="000C4B46" w:rsidP="000C4B46">
      <w:pPr>
        <w:bidi/>
        <w:jc w:val="both"/>
        <w:rPr>
          <w:rFonts w:cs="David" w:hint="cs"/>
          <w:rtl/>
        </w:rPr>
      </w:pPr>
    </w:p>
    <w:p w14:paraId="4359B967" w14:textId="77777777" w:rsidR="000C4B46" w:rsidRPr="000C4B46" w:rsidRDefault="000C4B46" w:rsidP="000C4B46">
      <w:pPr>
        <w:bidi/>
        <w:jc w:val="both"/>
        <w:rPr>
          <w:rFonts w:cs="David" w:hint="cs"/>
          <w:u w:val="single"/>
          <w:rtl/>
        </w:rPr>
      </w:pPr>
      <w:r w:rsidRPr="000C4B46">
        <w:rPr>
          <w:rFonts w:cs="David" w:hint="cs"/>
          <w:u w:val="single"/>
          <w:rtl/>
        </w:rPr>
        <w:t xml:space="preserve">יעקב </w:t>
      </w:r>
      <w:proofErr w:type="spellStart"/>
      <w:r w:rsidRPr="000C4B46">
        <w:rPr>
          <w:rFonts w:cs="David" w:hint="cs"/>
          <w:u w:val="single"/>
          <w:rtl/>
        </w:rPr>
        <w:t>מרגי</w:t>
      </w:r>
      <w:proofErr w:type="spellEnd"/>
      <w:r w:rsidRPr="000C4B46">
        <w:rPr>
          <w:rFonts w:cs="David" w:hint="cs"/>
          <w:u w:val="single"/>
          <w:rtl/>
        </w:rPr>
        <w:t>:</w:t>
      </w:r>
    </w:p>
    <w:p w14:paraId="642A732A" w14:textId="77777777" w:rsidR="000C4B46" w:rsidRPr="000C4B46" w:rsidRDefault="000C4B46" w:rsidP="000C4B46">
      <w:pPr>
        <w:bidi/>
        <w:jc w:val="both"/>
        <w:rPr>
          <w:rFonts w:cs="David" w:hint="cs"/>
          <w:rtl/>
        </w:rPr>
      </w:pPr>
    </w:p>
    <w:p w14:paraId="4B910ECA" w14:textId="77777777" w:rsidR="000C4B46" w:rsidRPr="000C4B46" w:rsidRDefault="000C4B46" w:rsidP="000C4B46">
      <w:pPr>
        <w:bidi/>
        <w:ind w:firstLine="567"/>
        <w:jc w:val="both"/>
        <w:rPr>
          <w:rFonts w:cs="David" w:hint="cs"/>
          <w:rtl/>
        </w:rPr>
      </w:pPr>
      <w:r w:rsidRPr="000C4B46">
        <w:rPr>
          <w:rFonts w:cs="David" w:hint="cs"/>
          <w:rtl/>
        </w:rPr>
        <w:t xml:space="preserve">אני מגיע לדיון כאן כיו"ר סיעת ש"ס, בלב כבד. למרות כל ההבטחות שאכן הדיונים המעמיקים יהיו בוועדות. שר האוצר הבטיח שהוא מוכן לקיים דיונים בוועדות ושנוכל להילחם על כל סעיף וסעיף בוועדה. נתנו את הסכמתנו שאכן נאשר את הפיצולים, ברוח הדברים שסיכמנו.  אני מודיע כאן, שלא יהיו אי הבנות. תהיה מלחמה עיקשת בוועדות על כל סעיף וסעיף. </w:t>
      </w:r>
    </w:p>
    <w:p w14:paraId="16F130E1" w14:textId="77777777" w:rsidR="000C4B46" w:rsidRPr="000C4B46" w:rsidRDefault="000C4B46" w:rsidP="000C4B46">
      <w:pPr>
        <w:bidi/>
        <w:jc w:val="both"/>
        <w:rPr>
          <w:rFonts w:cs="David" w:hint="cs"/>
          <w:rtl/>
        </w:rPr>
      </w:pPr>
    </w:p>
    <w:p w14:paraId="3DECE4E1" w14:textId="77777777" w:rsidR="000C4B46" w:rsidRPr="000C4B46" w:rsidRDefault="000C4B46" w:rsidP="000C4B46">
      <w:pPr>
        <w:bidi/>
        <w:jc w:val="both"/>
        <w:rPr>
          <w:rFonts w:cs="David"/>
          <w:rtl/>
        </w:rPr>
      </w:pPr>
      <w:r w:rsidRPr="000C4B46">
        <w:rPr>
          <w:rFonts w:cs="David" w:hint="eastAsia"/>
          <w:u w:val="single"/>
          <w:rtl/>
        </w:rPr>
        <w:t>אורי</w:t>
      </w:r>
      <w:r w:rsidRPr="000C4B46">
        <w:rPr>
          <w:rFonts w:cs="David"/>
          <w:u w:val="single"/>
          <w:rtl/>
        </w:rPr>
        <w:t xml:space="preserve"> אריאל:</w:t>
      </w:r>
    </w:p>
    <w:p w14:paraId="44156DF8" w14:textId="77777777" w:rsidR="000C4B46" w:rsidRPr="000C4B46" w:rsidRDefault="000C4B46" w:rsidP="000C4B46">
      <w:pPr>
        <w:bidi/>
        <w:jc w:val="both"/>
        <w:rPr>
          <w:rFonts w:cs="David"/>
          <w:rtl/>
        </w:rPr>
      </w:pPr>
    </w:p>
    <w:p w14:paraId="0528A1F5" w14:textId="77777777" w:rsidR="000C4B46" w:rsidRPr="000C4B46" w:rsidRDefault="000C4B46" w:rsidP="000C4B46">
      <w:pPr>
        <w:bidi/>
        <w:jc w:val="both"/>
        <w:rPr>
          <w:rFonts w:cs="David" w:hint="cs"/>
          <w:rtl/>
        </w:rPr>
      </w:pPr>
      <w:r w:rsidRPr="000C4B46">
        <w:rPr>
          <w:rFonts w:cs="David"/>
          <w:rtl/>
        </w:rPr>
        <w:tab/>
      </w:r>
      <w:r w:rsidRPr="000C4B46">
        <w:rPr>
          <w:rFonts w:cs="David" w:hint="cs"/>
          <w:rtl/>
        </w:rPr>
        <w:t>נילחם כמו אריות וניפול כמו זבובים.</w:t>
      </w:r>
    </w:p>
    <w:p w14:paraId="02D9E5D6" w14:textId="77777777" w:rsidR="000C4B46" w:rsidRPr="000C4B46" w:rsidRDefault="000C4B46" w:rsidP="000C4B46">
      <w:pPr>
        <w:bidi/>
        <w:jc w:val="both"/>
        <w:rPr>
          <w:rFonts w:cs="David" w:hint="cs"/>
          <w:u w:val="single"/>
          <w:rtl/>
        </w:rPr>
      </w:pPr>
    </w:p>
    <w:p w14:paraId="7C52EE32" w14:textId="77777777" w:rsidR="000C4B46" w:rsidRPr="000C4B46" w:rsidRDefault="000C4B46" w:rsidP="000C4B46">
      <w:pPr>
        <w:bidi/>
        <w:jc w:val="both"/>
        <w:rPr>
          <w:rFonts w:cs="David" w:hint="cs"/>
          <w:rtl/>
        </w:rPr>
      </w:pPr>
      <w:r w:rsidRPr="000C4B46">
        <w:rPr>
          <w:rFonts w:cs="David" w:hint="cs"/>
          <w:u w:val="single"/>
          <w:rtl/>
        </w:rPr>
        <w:t xml:space="preserve">יעקב </w:t>
      </w:r>
      <w:proofErr w:type="spellStart"/>
      <w:r w:rsidRPr="000C4B46">
        <w:rPr>
          <w:rFonts w:cs="David" w:hint="cs"/>
          <w:u w:val="single"/>
          <w:rtl/>
        </w:rPr>
        <w:t>מרגי</w:t>
      </w:r>
      <w:proofErr w:type="spellEnd"/>
      <w:r w:rsidRPr="000C4B46">
        <w:rPr>
          <w:rFonts w:cs="David" w:hint="cs"/>
          <w:u w:val="single"/>
          <w:rtl/>
        </w:rPr>
        <w:t>:</w:t>
      </w:r>
    </w:p>
    <w:p w14:paraId="148901DC" w14:textId="77777777" w:rsidR="000C4B46" w:rsidRPr="000C4B46" w:rsidRDefault="000C4B46" w:rsidP="000C4B46">
      <w:pPr>
        <w:bidi/>
        <w:jc w:val="both"/>
        <w:rPr>
          <w:rFonts w:cs="David" w:hint="cs"/>
          <w:rtl/>
        </w:rPr>
      </w:pPr>
    </w:p>
    <w:p w14:paraId="67190B8B" w14:textId="77777777" w:rsidR="000C4B46" w:rsidRPr="000C4B46" w:rsidRDefault="000C4B46" w:rsidP="000C4B46">
      <w:pPr>
        <w:bidi/>
        <w:jc w:val="both"/>
        <w:rPr>
          <w:rFonts w:cs="David" w:hint="cs"/>
          <w:rtl/>
        </w:rPr>
      </w:pPr>
      <w:r w:rsidRPr="000C4B46">
        <w:rPr>
          <w:rFonts w:cs="David" w:hint="cs"/>
          <w:rtl/>
        </w:rPr>
        <w:tab/>
        <w:t xml:space="preserve"> אורי, ברקורד של המאבקים שלך, לצערי כך היה. נלחמת כמו ארי ונפלת כמו זבוב. </w:t>
      </w:r>
    </w:p>
    <w:p w14:paraId="46DCBD4B" w14:textId="77777777" w:rsidR="000C4B46" w:rsidRPr="000C4B46" w:rsidRDefault="000C4B46" w:rsidP="000C4B46">
      <w:pPr>
        <w:bidi/>
        <w:jc w:val="both"/>
        <w:rPr>
          <w:rFonts w:cs="David" w:hint="cs"/>
          <w:rtl/>
        </w:rPr>
      </w:pPr>
    </w:p>
    <w:p w14:paraId="1D56D25F" w14:textId="77777777" w:rsidR="000C4B46" w:rsidRPr="000C4B46" w:rsidRDefault="000C4B46" w:rsidP="000C4B46">
      <w:pPr>
        <w:bidi/>
        <w:jc w:val="both"/>
        <w:rPr>
          <w:rFonts w:cs="David" w:hint="cs"/>
          <w:rtl/>
        </w:rPr>
      </w:pPr>
      <w:r w:rsidRPr="000C4B46">
        <w:rPr>
          <w:rFonts w:cs="David" w:hint="cs"/>
          <w:u w:val="single"/>
          <w:rtl/>
        </w:rPr>
        <w:t xml:space="preserve">יעקב </w:t>
      </w:r>
      <w:proofErr w:type="spellStart"/>
      <w:r w:rsidRPr="000C4B46">
        <w:rPr>
          <w:rFonts w:cs="David" w:hint="cs"/>
          <w:u w:val="single"/>
          <w:rtl/>
        </w:rPr>
        <w:t>מרגי</w:t>
      </w:r>
      <w:proofErr w:type="spellEnd"/>
      <w:r w:rsidRPr="000C4B46">
        <w:rPr>
          <w:rFonts w:cs="David" w:hint="cs"/>
          <w:u w:val="single"/>
          <w:rtl/>
        </w:rPr>
        <w:t>:</w:t>
      </w:r>
    </w:p>
    <w:p w14:paraId="26D13E1C" w14:textId="77777777" w:rsidR="000C4B46" w:rsidRPr="000C4B46" w:rsidRDefault="000C4B46" w:rsidP="000C4B46">
      <w:pPr>
        <w:bidi/>
        <w:jc w:val="both"/>
        <w:rPr>
          <w:rFonts w:cs="David" w:hint="cs"/>
          <w:rtl/>
        </w:rPr>
      </w:pPr>
    </w:p>
    <w:p w14:paraId="44488978" w14:textId="77777777" w:rsidR="000C4B46" w:rsidRPr="000C4B46" w:rsidRDefault="000C4B46" w:rsidP="000C4B46">
      <w:pPr>
        <w:bidi/>
        <w:jc w:val="both"/>
        <w:rPr>
          <w:rFonts w:cs="David" w:hint="cs"/>
          <w:rtl/>
        </w:rPr>
      </w:pPr>
      <w:r w:rsidRPr="000C4B46">
        <w:rPr>
          <w:rFonts w:cs="David" w:hint="cs"/>
          <w:rtl/>
        </w:rPr>
        <w:tab/>
        <w:t xml:space="preserve"> אני קורא לכל רשאי הוועדות. ה-31.12 זה תאריך בלוח השנה, לא יותר מזה. אם האוצר חושב לקבל את החוקים האלה ב-31.12 הוא יתאכזב. מדובר כאן בסעיפים כבדים לכן אני מודיע לאוצר, שאם הוא מתכוון לקבל את החוקים האלה ב-31.12, אנחנו כחברי כנסת חובה עלינו להוכיח לציבור שאכן בכוונתנו לשנות את הנוהג המגונה הזה של האוצר להביא בחוק ההסדרים כל על מנת לנקות את השולחן. </w:t>
      </w:r>
    </w:p>
    <w:p w14:paraId="2DCE9D82" w14:textId="77777777" w:rsidR="000C4B46" w:rsidRPr="000C4B46" w:rsidRDefault="000C4B46" w:rsidP="000C4B46">
      <w:pPr>
        <w:bidi/>
        <w:jc w:val="both"/>
        <w:rPr>
          <w:rFonts w:cs="David" w:hint="cs"/>
          <w:rtl/>
        </w:rPr>
      </w:pPr>
    </w:p>
    <w:p w14:paraId="6A7D40B1" w14:textId="77777777" w:rsidR="000C4B46" w:rsidRPr="000C4B46" w:rsidRDefault="000C4B46" w:rsidP="000C4B46">
      <w:pPr>
        <w:bidi/>
        <w:jc w:val="both"/>
        <w:rPr>
          <w:rFonts w:cs="David" w:hint="cs"/>
          <w:rtl/>
        </w:rPr>
      </w:pPr>
      <w:r w:rsidRPr="000C4B46">
        <w:rPr>
          <w:rFonts w:cs="David" w:hint="cs"/>
          <w:u w:val="single"/>
          <w:rtl/>
        </w:rPr>
        <w:t>ראובן ריבלין:</w:t>
      </w:r>
    </w:p>
    <w:p w14:paraId="6227B68B" w14:textId="77777777" w:rsidR="000C4B46" w:rsidRPr="000C4B46" w:rsidRDefault="000C4B46" w:rsidP="000C4B46">
      <w:pPr>
        <w:bidi/>
        <w:jc w:val="both"/>
        <w:rPr>
          <w:rFonts w:cs="David" w:hint="cs"/>
          <w:rtl/>
        </w:rPr>
      </w:pPr>
    </w:p>
    <w:p w14:paraId="2892D015" w14:textId="77777777" w:rsidR="000C4B46" w:rsidRPr="000C4B46" w:rsidRDefault="000C4B46" w:rsidP="000C4B46">
      <w:pPr>
        <w:bidi/>
        <w:jc w:val="both"/>
        <w:rPr>
          <w:rFonts w:cs="David" w:hint="cs"/>
          <w:rtl/>
        </w:rPr>
      </w:pPr>
      <w:r w:rsidRPr="000C4B46">
        <w:rPr>
          <w:rFonts w:cs="David" w:hint="cs"/>
          <w:rtl/>
        </w:rPr>
        <w:tab/>
        <w:t xml:space="preserve"> אבקשך להסב את תשומת לב חברי הכנסת שדבריהם מוקלטים ונזכיר להם ב-1.1 מה הם אמרו היום.</w:t>
      </w:r>
    </w:p>
    <w:p w14:paraId="23458A73" w14:textId="77777777" w:rsidR="000C4B46" w:rsidRPr="000C4B46" w:rsidRDefault="000C4B46" w:rsidP="000C4B46">
      <w:pPr>
        <w:bidi/>
        <w:jc w:val="both"/>
        <w:rPr>
          <w:rFonts w:cs="David" w:hint="cs"/>
          <w:rtl/>
        </w:rPr>
      </w:pPr>
    </w:p>
    <w:p w14:paraId="3DDD28EE" w14:textId="77777777" w:rsidR="000C4B46" w:rsidRPr="000C4B46" w:rsidRDefault="000C4B46" w:rsidP="000C4B46">
      <w:pPr>
        <w:bidi/>
        <w:jc w:val="both"/>
        <w:rPr>
          <w:rFonts w:cs="David" w:hint="cs"/>
          <w:rtl/>
        </w:rPr>
      </w:pPr>
    </w:p>
    <w:p w14:paraId="6878136A" w14:textId="77777777" w:rsidR="000C4B46" w:rsidRPr="000C4B46" w:rsidRDefault="000C4B46" w:rsidP="000C4B46">
      <w:pPr>
        <w:bidi/>
        <w:jc w:val="both"/>
        <w:rPr>
          <w:rFonts w:cs="David" w:hint="cs"/>
          <w:rtl/>
        </w:rPr>
      </w:pPr>
      <w:r w:rsidRPr="000C4B46">
        <w:rPr>
          <w:rFonts w:cs="David" w:hint="cs"/>
          <w:rtl/>
        </w:rPr>
        <w:tab/>
      </w:r>
    </w:p>
    <w:p w14:paraId="618DCB5B" w14:textId="77777777" w:rsidR="000C4B46" w:rsidRPr="000C4B46" w:rsidRDefault="000C4B46" w:rsidP="000C4B46">
      <w:pPr>
        <w:bidi/>
        <w:jc w:val="both"/>
        <w:rPr>
          <w:rFonts w:cs="David" w:hint="cs"/>
          <w:rtl/>
        </w:rPr>
      </w:pPr>
      <w:r w:rsidRPr="000C4B46">
        <w:rPr>
          <w:rFonts w:cs="David" w:hint="cs"/>
          <w:u w:val="single"/>
          <w:rtl/>
        </w:rPr>
        <w:t>חיים אורון:</w:t>
      </w:r>
    </w:p>
    <w:p w14:paraId="17BF59F2" w14:textId="77777777" w:rsidR="000C4B46" w:rsidRPr="000C4B46" w:rsidRDefault="000C4B46" w:rsidP="000C4B46">
      <w:pPr>
        <w:bidi/>
        <w:jc w:val="both"/>
        <w:rPr>
          <w:rFonts w:cs="David" w:hint="cs"/>
          <w:rtl/>
        </w:rPr>
      </w:pPr>
    </w:p>
    <w:p w14:paraId="22EA645E" w14:textId="77777777" w:rsidR="000C4B46" w:rsidRPr="000C4B46" w:rsidRDefault="000C4B46" w:rsidP="000C4B46">
      <w:pPr>
        <w:bidi/>
        <w:jc w:val="both"/>
        <w:rPr>
          <w:rFonts w:cs="David" w:hint="cs"/>
          <w:rtl/>
        </w:rPr>
      </w:pPr>
      <w:r w:rsidRPr="000C4B46">
        <w:rPr>
          <w:rFonts w:cs="David" w:hint="cs"/>
          <w:rtl/>
        </w:rPr>
        <w:tab/>
        <w:t xml:space="preserve">  אני רוצה להגיד לידידי חבר הכנסת אביגדור </w:t>
      </w:r>
      <w:proofErr w:type="spellStart"/>
      <w:r w:rsidRPr="000C4B46">
        <w:rPr>
          <w:rFonts w:cs="David" w:hint="cs"/>
          <w:rtl/>
        </w:rPr>
        <w:t>יצחקי</w:t>
      </w:r>
      <w:proofErr w:type="spellEnd"/>
      <w:r w:rsidRPr="000C4B46">
        <w:rPr>
          <w:rFonts w:cs="David" w:hint="cs"/>
          <w:rtl/>
        </w:rPr>
        <w:t xml:space="preserve">. היות ולא קיבלתי את בקשתו של היושב ראש הגשתי הסתייגות שאחרי סעיף "לא יוגש חוק הסדרים במתכונת חוק זה, החל משנת התקציב הבאה (2008), אלא בסעיפים הקשורים ישירות לתקציב המדינה". אם זה מתקבל ב-31.12 נגמר הסיפור. לא צריך שום דבר ארוך. זאת הצבעה את בעוד 40 יום ונגמר הסיפור. </w:t>
      </w:r>
    </w:p>
    <w:p w14:paraId="1519409E" w14:textId="77777777" w:rsidR="000C4B46" w:rsidRPr="000C4B46" w:rsidRDefault="000C4B46" w:rsidP="000C4B46">
      <w:pPr>
        <w:bidi/>
        <w:jc w:val="both"/>
        <w:rPr>
          <w:rFonts w:cs="David" w:hint="cs"/>
          <w:rtl/>
        </w:rPr>
      </w:pPr>
    </w:p>
    <w:p w14:paraId="04D0B868" w14:textId="77777777" w:rsidR="000C4B46" w:rsidRPr="000C4B46" w:rsidRDefault="000C4B46" w:rsidP="000C4B46">
      <w:pPr>
        <w:pStyle w:val="Heading5"/>
        <w:rPr>
          <w:rFonts w:hint="cs"/>
          <w:sz w:val="24"/>
          <w:rtl/>
        </w:rPr>
      </w:pPr>
      <w:r w:rsidRPr="000C4B46">
        <w:rPr>
          <w:rFonts w:hint="cs"/>
          <w:sz w:val="24"/>
          <w:u w:val="single"/>
          <w:rtl/>
        </w:rPr>
        <w:t xml:space="preserve">אביגדור </w:t>
      </w:r>
      <w:proofErr w:type="spellStart"/>
      <w:r w:rsidRPr="000C4B46">
        <w:rPr>
          <w:rFonts w:hint="cs"/>
          <w:sz w:val="24"/>
          <w:u w:val="single"/>
          <w:rtl/>
        </w:rPr>
        <w:t>יצחקי</w:t>
      </w:r>
      <w:proofErr w:type="spellEnd"/>
      <w:r w:rsidRPr="000C4B46">
        <w:rPr>
          <w:rFonts w:hint="cs"/>
          <w:sz w:val="24"/>
          <w:u w:val="single"/>
          <w:rtl/>
        </w:rPr>
        <w:t>:</w:t>
      </w:r>
    </w:p>
    <w:p w14:paraId="563F1A70" w14:textId="77777777" w:rsidR="000C4B46" w:rsidRPr="000C4B46" w:rsidRDefault="000C4B46" w:rsidP="000C4B46">
      <w:pPr>
        <w:pStyle w:val="Heading5"/>
        <w:rPr>
          <w:rFonts w:hint="cs"/>
          <w:sz w:val="24"/>
          <w:rtl/>
        </w:rPr>
      </w:pPr>
    </w:p>
    <w:p w14:paraId="4DE61E6B" w14:textId="77777777" w:rsidR="000C4B46" w:rsidRPr="000C4B46" w:rsidRDefault="000C4B46" w:rsidP="000C4B46">
      <w:pPr>
        <w:bidi/>
        <w:jc w:val="both"/>
        <w:rPr>
          <w:rFonts w:cs="David" w:hint="cs"/>
          <w:rtl/>
        </w:rPr>
      </w:pPr>
      <w:r w:rsidRPr="000C4B46">
        <w:rPr>
          <w:rFonts w:cs="David" w:hint="cs"/>
          <w:rtl/>
        </w:rPr>
        <w:tab/>
        <w:t xml:space="preserve"> יהיה על זה דיון בוועדת הכספים.</w:t>
      </w:r>
    </w:p>
    <w:p w14:paraId="1029BFA6" w14:textId="77777777" w:rsidR="000C4B46" w:rsidRPr="000C4B46" w:rsidRDefault="000C4B46" w:rsidP="000C4B46">
      <w:pPr>
        <w:bidi/>
        <w:jc w:val="both"/>
        <w:rPr>
          <w:rFonts w:cs="David" w:hint="cs"/>
          <w:rtl/>
        </w:rPr>
      </w:pPr>
    </w:p>
    <w:p w14:paraId="2CA9EF70" w14:textId="77777777" w:rsidR="000C4B46" w:rsidRPr="000C4B46" w:rsidRDefault="000C4B46" w:rsidP="000C4B46">
      <w:pPr>
        <w:bidi/>
        <w:jc w:val="both"/>
        <w:rPr>
          <w:rFonts w:cs="David" w:hint="cs"/>
          <w:rtl/>
        </w:rPr>
      </w:pPr>
      <w:r w:rsidRPr="000C4B46">
        <w:rPr>
          <w:rFonts w:cs="David" w:hint="cs"/>
          <w:u w:val="single"/>
          <w:rtl/>
        </w:rPr>
        <w:t>חיים אורון:</w:t>
      </w:r>
    </w:p>
    <w:p w14:paraId="0E537501" w14:textId="77777777" w:rsidR="000C4B46" w:rsidRPr="000C4B46" w:rsidRDefault="000C4B46" w:rsidP="000C4B46">
      <w:pPr>
        <w:bidi/>
        <w:jc w:val="both"/>
        <w:rPr>
          <w:rFonts w:cs="David" w:hint="cs"/>
          <w:rtl/>
        </w:rPr>
      </w:pPr>
    </w:p>
    <w:p w14:paraId="32BC6E9F" w14:textId="77777777" w:rsidR="000C4B46" w:rsidRPr="000C4B46" w:rsidRDefault="000C4B46" w:rsidP="000C4B46">
      <w:pPr>
        <w:bidi/>
        <w:jc w:val="both"/>
        <w:rPr>
          <w:rFonts w:cs="David" w:hint="cs"/>
          <w:rtl/>
        </w:rPr>
      </w:pPr>
      <w:r w:rsidRPr="000C4B46">
        <w:rPr>
          <w:rFonts w:cs="David" w:hint="cs"/>
          <w:rtl/>
        </w:rPr>
        <w:tab/>
        <w:t xml:space="preserve">  יהיה דיון ונראה איך כולם מצביעים. אביגדור, אני כבר מתחיל את המשא ומתן ואומר לך מה הפשרה שאני מוכן ללכת עליה. אני מוכן להתפשר ושנגיד שזה מהקדנציה הבאה. אז תיגמר כל ההצגה. כל אחד הוא בעד חוק ההסדרים כשהוא בקואליציה והוא נגד כשהוא באופוזיציה. אני יודע שגם בשנה הבאה אני אהיה באופוזיציה. </w:t>
      </w:r>
    </w:p>
    <w:p w14:paraId="01EC99A4" w14:textId="77777777" w:rsidR="000C4B46" w:rsidRPr="000C4B46" w:rsidRDefault="000C4B46" w:rsidP="000C4B46">
      <w:pPr>
        <w:bidi/>
        <w:jc w:val="both"/>
        <w:rPr>
          <w:rFonts w:cs="David" w:hint="cs"/>
          <w:rtl/>
        </w:rPr>
      </w:pPr>
    </w:p>
    <w:p w14:paraId="6CCECDD1" w14:textId="77777777" w:rsidR="000C4B46" w:rsidRPr="000C4B46" w:rsidRDefault="000C4B46" w:rsidP="000C4B46">
      <w:pPr>
        <w:pStyle w:val="Heading5"/>
        <w:rPr>
          <w:rFonts w:hint="cs"/>
          <w:sz w:val="24"/>
          <w:rtl/>
        </w:rPr>
      </w:pPr>
      <w:r w:rsidRPr="000C4B46">
        <w:rPr>
          <w:rFonts w:hint="cs"/>
          <w:sz w:val="24"/>
          <w:u w:val="single"/>
          <w:rtl/>
        </w:rPr>
        <w:t xml:space="preserve">אביגדור </w:t>
      </w:r>
      <w:proofErr w:type="spellStart"/>
      <w:r w:rsidRPr="000C4B46">
        <w:rPr>
          <w:rFonts w:hint="cs"/>
          <w:sz w:val="24"/>
          <w:u w:val="single"/>
          <w:rtl/>
        </w:rPr>
        <w:t>יצחקי</w:t>
      </w:r>
      <w:proofErr w:type="spellEnd"/>
      <w:r w:rsidRPr="000C4B46">
        <w:rPr>
          <w:rFonts w:hint="cs"/>
          <w:sz w:val="24"/>
          <w:u w:val="single"/>
          <w:rtl/>
        </w:rPr>
        <w:t>:</w:t>
      </w:r>
    </w:p>
    <w:p w14:paraId="54BAAF55" w14:textId="77777777" w:rsidR="000C4B46" w:rsidRPr="000C4B46" w:rsidRDefault="000C4B46" w:rsidP="000C4B46">
      <w:pPr>
        <w:pStyle w:val="Heading5"/>
        <w:rPr>
          <w:rFonts w:hint="cs"/>
          <w:sz w:val="24"/>
          <w:rtl/>
        </w:rPr>
      </w:pPr>
    </w:p>
    <w:p w14:paraId="18E529B8" w14:textId="77777777" w:rsidR="000C4B46" w:rsidRPr="000C4B46" w:rsidRDefault="000C4B46" w:rsidP="000C4B46">
      <w:pPr>
        <w:bidi/>
        <w:jc w:val="both"/>
        <w:rPr>
          <w:rFonts w:cs="David" w:hint="cs"/>
          <w:rtl/>
        </w:rPr>
      </w:pPr>
      <w:r w:rsidRPr="000C4B46">
        <w:rPr>
          <w:rFonts w:cs="David" w:hint="cs"/>
          <w:rtl/>
        </w:rPr>
        <w:tab/>
        <w:t xml:space="preserve"> אם זה יתקבל, אתה מצביע בעד עבור כל הסעיפים?</w:t>
      </w:r>
    </w:p>
    <w:p w14:paraId="2A7E4984" w14:textId="77777777" w:rsidR="000C4B46" w:rsidRPr="000C4B46" w:rsidRDefault="000C4B46" w:rsidP="000C4B46">
      <w:pPr>
        <w:bidi/>
        <w:jc w:val="both"/>
        <w:rPr>
          <w:rFonts w:cs="David" w:hint="cs"/>
          <w:rtl/>
        </w:rPr>
      </w:pPr>
    </w:p>
    <w:p w14:paraId="49D72658" w14:textId="77777777" w:rsidR="000C4B46" w:rsidRPr="000C4B46" w:rsidRDefault="000C4B46" w:rsidP="000C4B46">
      <w:pPr>
        <w:bidi/>
        <w:jc w:val="both"/>
        <w:rPr>
          <w:rFonts w:cs="David" w:hint="cs"/>
          <w:rtl/>
        </w:rPr>
      </w:pPr>
      <w:r w:rsidRPr="000C4B46">
        <w:rPr>
          <w:rFonts w:cs="David" w:hint="cs"/>
          <w:u w:val="single"/>
          <w:rtl/>
        </w:rPr>
        <w:t>חיים אורון:</w:t>
      </w:r>
    </w:p>
    <w:p w14:paraId="5DE6CC31" w14:textId="77777777" w:rsidR="000C4B46" w:rsidRPr="000C4B46" w:rsidRDefault="000C4B46" w:rsidP="000C4B46">
      <w:pPr>
        <w:bidi/>
        <w:jc w:val="both"/>
        <w:rPr>
          <w:rFonts w:cs="David" w:hint="cs"/>
          <w:rtl/>
        </w:rPr>
      </w:pPr>
    </w:p>
    <w:p w14:paraId="7A3465EA" w14:textId="77777777" w:rsidR="000C4B46" w:rsidRPr="000C4B46" w:rsidRDefault="000C4B46" w:rsidP="000C4B46">
      <w:pPr>
        <w:bidi/>
        <w:jc w:val="both"/>
        <w:rPr>
          <w:rFonts w:cs="David" w:hint="cs"/>
          <w:rtl/>
        </w:rPr>
      </w:pPr>
      <w:r w:rsidRPr="000C4B46">
        <w:rPr>
          <w:rFonts w:cs="David" w:hint="cs"/>
          <w:rtl/>
        </w:rPr>
        <w:tab/>
        <w:t xml:space="preserve">  עם כל הכבוד וויכוח ההיסטורי באיזה ועדה יידון כל סעיף, זה לא מעניין אותי, מצידי שיעבירו את כל החוק הזה לוועדה למעמד הילד. בסופו של דבר חשובה העמדה כלפי הסעיפים ואיזה תהליך חקיקה אמיתי יהיה. ראיתי מעט חוקים בוועדה שהיה לה חוק אחד, יושב היושב ראש, עם כל הלוביסטים מסביב, וחוקקו את החוק. ראיתי ישיבות שהיו בהם המון חוקים, ישבו הרבה חברי כנסת ודנו בהם. עם כל ההטפות מוסר לכולם, זה המבחן שלנו. אני עוד לא רואה איך עומדים במבחן הזה. המבחן העיקרי, מבחינתי, גברתי היועצת המשפטית הוא לא כמות הביטולים אלא כמות ההצבעות. כל החוקים שיובאו בסוף להצבעה אחת בקריאה שלישית, הם חוק ההסדרים. כל השאר זה המשחקים. כל חוק שלא יפוצל עד לקריאה השלישית, זאת אומרת שיכריחו אותי להצביע נגד חוק שאני תומך בו, משום שאני נגד חוק ההסדרים, זה הקריטריון המהותי. בקריטריון הזה, לצערי הרב, ברוב הסעיפים שבהם מדובר, לא חל שינוי ולכן זה חוק הסדרים. </w:t>
      </w:r>
    </w:p>
    <w:p w14:paraId="4736B459" w14:textId="77777777" w:rsidR="000C4B46" w:rsidRPr="000C4B46" w:rsidRDefault="000C4B46" w:rsidP="000C4B46">
      <w:pPr>
        <w:bidi/>
        <w:jc w:val="both"/>
        <w:rPr>
          <w:rFonts w:cs="David" w:hint="cs"/>
          <w:rtl/>
        </w:rPr>
      </w:pPr>
    </w:p>
    <w:p w14:paraId="18B19B5E" w14:textId="77777777" w:rsidR="000C4B46" w:rsidRPr="000C4B46" w:rsidRDefault="000C4B46" w:rsidP="000C4B46">
      <w:pPr>
        <w:pStyle w:val="Heading5"/>
        <w:rPr>
          <w:rFonts w:hint="cs"/>
          <w:sz w:val="24"/>
          <w:rtl/>
        </w:rPr>
      </w:pPr>
      <w:r w:rsidRPr="000C4B46">
        <w:rPr>
          <w:rFonts w:hint="cs"/>
          <w:sz w:val="24"/>
          <w:u w:val="single"/>
          <w:rtl/>
        </w:rPr>
        <w:t>יצחק זיו:</w:t>
      </w:r>
    </w:p>
    <w:p w14:paraId="70A2213D" w14:textId="77777777" w:rsidR="000C4B46" w:rsidRPr="000C4B46" w:rsidRDefault="000C4B46" w:rsidP="000C4B46">
      <w:pPr>
        <w:pStyle w:val="Heading5"/>
        <w:rPr>
          <w:rFonts w:hint="cs"/>
          <w:sz w:val="24"/>
          <w:rtl/>
        </w:rPr>
      </w:pPr>
    </w:p>
    <w:p w14:paraId="16E214ED" w14:textId="77777777" w:rsidR="000C4B46" w:rsidRPr="000C4B46" w:rsidRDefault="000C4B46" w:rsidP="000C4B46">
      <w:pPr>
        <w:bidi/>
        <w:jc w:val="both"/>
        <w:rPr>
          <w:rFonts w:cs="David" w:hint="cs"/>
          <w:rtl/>
        </w:rPr>
      </w:pPr>
      <w:r w:rsidRPr="000C4B46">
        <w:rPr>
          <w:rFonts w:cs="David" w:hint="cs"/>
          <w:rtl/>
        </w:rPr>
        <w:tab/>
        <w:t xml:space="preserve">אני שומע את חברי הכנסת ואני שואל את עצמי כל פעם מחדש לאן הגעתי? אני מסתכל על הסעיפים שיושארו כחלק מחוק ההסדרים. הרי בעצם לא עשו כלום. הדיון צריך להיות על הסעיפים האלה. מה שיפוצל, זה נושא נפרד. הקפאת קצבאות </w:t>
      </w:r>
      <w:proofErr w:type="spellStart"/>
      <w:r w:rsidRPr="000C4B46">
        <w:rPr>
          <w:rFonts w:cs="David" w:hint="cs"/>
          <w:rtl/>
        </w:rPr>
        <w:t>המל"ל</w:t>
      </w:r>
      <w:proofErr w:type="spellEnd"/>
      <w:r w:rsidRPr="000C4B46">
        <w:rPr>
          <w:rFonts w:cs="David" w:hint="cs"/>
          <w:rtl/>
        </w:rPr>
        <w:t xml:space="preserve"> זה הדבר הבסיסי שצריך לטפל בו. </w:t>
      </w:r>
      <w:proofErr w:type="spellStart"/>
      <w:r w:rsidRPr="000C4B46">
        <w:rPr>
          <w:rFonts w:cs="David" w:hint="cs"/>
          <w:rtl/>
        </w:rPr>
        <w:t>השב"ן</w:t>
      </w:r>
      <w:proofErr w:type="spellEnd"/>
      <w:r w:rsidRPr="000C4B46">
        <w:rPr>
          <w:rFonts w:cs="David" w:hint="cs"/>
          <w:rtl/>
        </w:rPr>
        <w:t xml:space="preserve"> זה נושא של ייהרג ובל יעבור. חברי הכנסת, זה הנושא הבסיסי שעליו צריך לדבר. </w:t>
      </w:r>
    </w:p>
    <w:p w14:paraId="7A4993FF" w14:textId="77777777" w:rsidR="000C4B46" w:rsidRPr="000C4B46" w:rsidRDefault="000C4B46" w:rsidP="000C4B46">
      <w:pPr>
        <w:bidi/>
        <w:jc w:val="both"/>
        <w:rPr>
          <w:rFonts w:cs="David" w:hint="cs"/>
          <w:rtl/>
        </w:rPr>
      </w:pPr>
    </w:p>
    <w:p w14:paraId="73BF9DE9" w14:textId="77777777" w:rsidR="000C4B46" w:rsidRPr="000C4B46" w:rsidRDefault="000C4B46" w:rsidP="000C4B46">
      <w:pPr>
        <w:pStyle w:val="Heading5"/>
        <w:rPr>
          <w:rFonts w:hint="cs"/>
          <w:sz w:val="24"/>
          <w:rtl/>
        </w:rPr>
      </w:pPr>
      <w:r w:rsidRPr="000C4B46">
        <w:rPr>
          <w:rFonts w:hint="cs"/>
          <w:sz w:val="24"/>
          <w:u w:val="single"/>
          <w:rtl/>
        </w:rPr>
        <w:t xml:space="preserve">אביגדור </w:t>
      </w:r>
      <w:proofErr w:type="spellStart"/>
      <w:r w:rsidRPr="000C4B46">
        <w:rPr>
          <w:rFonts w:hint="cs"/>
          <w:sz w:val="24"/>
          <w:u w:val="single"/>
          <w:rtl/>
        </w:rPr>
        <w:t>יצחקי</w:t>
      </w:r>
      <w:proofErr w:type="spellEnd"/>
      <w:r w:rsidRPr="000C4B46">
        <w:rPr>
          <w:rFonts w:hint="cs"/>
          <w:sz w:val="24"/>
          <w:u w:val="single"/>
          <w:rtl/>
        </w:rPr>
        <w:t>:</w:t>
      </w:r>
    </w:p>
    <w:p w14:paraId="1919F2A7" w14:textId="77777777" w:rsidR="000C4B46" w:rsidRPr="000C4B46" w:rsidRDefault="000C4B46" w:rsidP="000C4B46">
      <w:pPr>
        <w:pStyle w:val="Heading5"/>
        <w:rPr>
          <w:rFonts w:hint="cs"/>
          <w:sz w:val="24"/>
          <w:rtl/>
        </w:rPr>
      </w:pPr>
    </w:p>
    <w:p w14:paraId="137E9FA7" w14:textId="77777777" w:rsidR="000C4B46" w:rsidRPr="000C4B46" w:rsidRDefault="000C4B46" w:rsidP="000C4B46">
      <w:pPr>
        <w:bidi/>
        <w:jc w:val="both"/>
        <w:rPr>
          <w:rFonts w:cs="David" w:hint="cs"/>
          <w:rtl/>
        </w:rPr>
      </w:pPr>
      <w:r w:rsidRPr="000C4B46">
        <w:rPr>
          <w:rFonts w:cs="David" w:hint="cs"/>
          <w:rtl/>
        </w:rPr>
        <w:tab/>
        <w:t>מי הולך להקפיא קצבאות? נראה לך הגיוני שראש ממשלה ושר האוצר יקפיאו קצבאות? זה נראה לך הגיוני? גם אין אינפלציה.</w:t>
      </w:r>
    </w:p>
    <w:p w14:paraId="7BBF78DF" w14:textId="77777777" w:rsidR="000C4B46" w:rsidRPr="000C4B46" w:rsidRDefault="000C4B46" w:rsidP="000C4B46">
      <w:pPr>
        <w:bidi/>
        <w:jc w:val="both"/>
        <w:rPr>
          <w:rFonts w:cs="David" w:hint="cs"/>
          <w:rtl/>
        </w:rPr>
      </w:pPr>
    </w:p>
    <w:p w14:paraId="7B8CED7B" w14:textId="77777777" w:rsidR="000C4B46" w:rsidRPr="000C4B46" w:rsidRDefault="000C4B46" w:rsidP="000C4B46">
      <w:pPr>
        <w:pStyle w:val="Heading5"/>
        <w:rPr>
          <w:rFonts w:hint="cs"/>
          <w:sz w:val="24"/>
          <w:rtl/>
        </w:rPr>
      </w:pPr>
      <w:r w:rsidRPr="000C4B46">
        <w:rPr>
          <w:rFonts w:hint="cs"/>
          <w:sz w:val="24"/>
          <w:u w:val="single"/>
          <w:rtl/>
        </w:rPr>
        <w:t>יצחק זיו:</w:t>
      </w:r>
    </w:p>
    <w:p w14:paraId="687F8C3B" w14:textId="77777777" w:rsidR="000C4B46" w:rsidRPr="000C4B46" w:rsidRDefault="000C4B46" w:rsidP="000C4B46">
      <w:pPr>
        <w:pStyle w:val="Heading5"/>
        <w:rPr>
          <w:rFonts w:hint="cs"/>
          <w:sz w:val="24"/>
          <w:rtl/>
        </w:rPr>
      </w:pPr>
    </w:p>
    <w:p w14:paraId="003399B7" w14:textId="77777777" w:rsidR="000C4B46" w:rsidRPr="000C4B46" w:rsidRDefault="000C4B46" w:rsidP="000C4B46">
      <w:pPr>
        <w:bidi/>
        <w:jc w:val="both"/>
        <w:rPr>
          <w:rFonts w:cs="David" w:hint="cs"/>
          <w:rtl/>
        </w:rPr>
      </w:pPr>
      <w:r w:rsidRPr="000C4B46">
        <w:rPr>
          <w:rFonts w:cs="David" w:hint="cs"/>
          <w:rtl/>
        </w:rPr>
        <w:tab/>
        <w:t xml:space="preserve">לאחר הרווחים הגדולים והמיליארדים שנכנסו, הדבר הבסיסי הוא לטפל בנושאים הבסיסיים. </w:t>
      </w:r>
      <w:proofErr w:type="spellStart"/>
      <w:r w:rsidRPr="000C4B46">
        <w:rPr>
          <w:rFonts w:cs="David" w:hint="cs"/>
          <w:rtl/>
        </w:rPr>
        <w:t>השב"ן</w:t>
      </w:r>
      <w:proofErr w:type="spellEnd"/>
      <w:r w:rsidRPr="000C4B46">
        <w:rPr>
          <w:rFonts w:cs="David" w:hint="cs"/>
          <w:rtl/>
        </w:rPr>
        <w:t xml:space="preserve"> </w:t>
      </w:r>
      <w:proofErr w:type="spellStart"/>
      <w:r w:rsidRPr="000C4B46">
        <w:rPr>
          <w:rFonts w:cs="David" w:hint="cs"/>
          <w:rtl/>
        </w:rPr>
        <w:t>והמל"ל</w:t>
      </w:r>
      <w:proofErr w:type="spellEnd"/>
      <w:r w:rsidRPr="000C4B46">
        <w:rPr>
          <w:rFonts w:cs="David" w:hint="cs"/>
          <w:rtl/>
        </w:rPr>
        <w:t xml:space="preserve"> הם הדברים הבסיסיים. אם נטפל בדברים הבסיסיים האלה, נוכל אחר כך לטפל בדברים נוספים. אנחנו חייבים לדאוג שנושא חוק ההסדרים לא יישאר כפי שהוא ולא להגיד שתהיה חוברת דקה. חוברת דקה יכולה להכיל הרבה. צריך לפצל אותו ולטפל בו ביסודיות.</w:t>
      </w:r>
    </w:p>
    <w:p w14:paraId="569CB2A2" w14:textId="77777777" w:rsidR="000C4B46" w:rsidRPr="000C4B46" w:rsidRDefault="000C4B46" w:rsidP="000C4B46">
      <w:pPr>
        <w:bidi/>
        <w:jc w:val="both"/>
        <w:rPr>
          <w:rFonts w:cs="David" w:hint="cs"/>
          <w:rtl/>
        </w:rPr>
      </w:pPr>
      <w:r w:rsidRPr="000C4B46">
        <w:rPr>
          <w:rFonts w:cs="David"/>
          <w:rtl/>
        </w:rPr>
        <w:br w:type="page"/>
      </w:r>
    </w:p>
    <w:p w14:paraId="547DD0AF" w14:textId="77777777" w:rsidR="000C4B46" w:rsidRPr="000C4B46" w:rsidRDefault="000C4B46" w:rsidP="000C4B46">
      <w:pPr>
        <w:bidi/>
        <w:jc w:val="both"/>
        <w:rPr>
          <w:rFonts w:cs="David" w:hint="cs"/>
          <w:rtl/>
        </w:rPr>
      </w:pPr>
      <w:r w:rsidRPr="000C4B46">
        <w:rPr>
          <w:rFonts w:cs="David" w:hint="cs"/>
          <w:u w:val="single"/>
          <w:rtl/>
        </w:rPr>
        <w:t xml:space="preserve">אבשלום </w:t>
      </w:r>
      <w:proofErr w:type="spellStart"/>
      <w:r w:rsidRPr="000C4B46">
        <w:rPr>
          <w:rFonts w:cs="David" w:hint="cs"/>
          <w:u w:val="single"/>
          <w:rtl/>
        </w:rPr>
        <w:t>וילן</w:t>
      </w:r>
      <w:proofErr w:type="spellEnd"/>
      <w:r w:rsidRPr="000C4B46">
        <w:rPr>
          <w:rFonts w:cs="David" w:hint="cs"/>
          <w:u w:val="single"/>
          <w:rtl/>
        </w:rPr>
        <w:t>:</w:t>
      </w:r>
    </w:p>
    <w:p w14:paraId="79BBBE02" w14:textId="77777777" w:rsidR="000C4B46" w:rsidRPr="000C4B46" w:rsidRDefault="000C4B46" w:rsidP="000C4B46">
      <w:pPr>
        <w:bidi/>
        <w:jc w:val="both"/>
        <w:rPr>
          <w:rFonts w:cs="David" w:hint="cs"/>
          <w:rtl/>
        </w:rPr>
      </w:pPr>
    </w:p>
    <w:p w14:paraId="32755D45" w14:textId="77777777" w:rsidR="000C4B46" w:rsidRPr="000C4B46" w:rsidRDefault="000C4B46" w:rsidP="000C4B46">
      <w:pPr>
        <w:bidi/>
        <w:jc w:val="both"/>
        <w:rPr>
          <w:rFonts w:cs="David" w:hint="cs"/>
          <w:rtl/>
        </w:rPr>
      </w:pPr>
      <w:r w:rsidRPr="000C4B46">
        <w:rPr>
          <w:rFonts w:cs="David" w:hint="cs"/>
          <w:rtl/>
        </w:rPr>
        <w:tab/>
        <w:t xml:space="preserve"> אדוני היושב ראש. אני מודה שאחרי כל הפרסום הגדול והכבוד הרב שנתנו לאלה שעמדו מול האוצר, כשאני מסתכל על התוצאה הסופית יש פה כמה תהיות עקרוניות. אני לא מבין את החוכמה הזאת שבנושאים שיפוצלו, ממליצים שהכנתם תסתיים עד ל-31.23 וההצבעה במליאה תתקיים במועד נפרד. האם זה בסופו של דבר יגיע למליאה עד ה-31 או לא יגיע? </w:t>
      </w:r>
    </w:p>
    <w:p w14:paraId="5B87F45C" w14:textId="77777777" w:rsidR="000C4B46" w:rsidRPr="000C4B46" w:rsidRDefault="000C4B46" w:rsidP="000C4B46">
      <w:pPr>
        <w:bidi/>
        <w:jc w:val="both"/>
        <w:rPr>
          <w:rFonts w:cs="David" w:hint="cs"/>
          <w:rtl/>
        </w:rPr>
      </w:pPr>
    </w:p>
    <w:p w14:paraId="09B65487"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32D5701F" w14:textId="77777777" w:rsidR="000C4B46" w:rsidRPr="000C4B46" w:rsidRDefault="000C4B46" w:rsidP="000C4B46">
      <w:pPr>
        <w:bidi/>
        <w:jc w:val="both"/>
        <w:rPr>
          <w:rFonts w:cs="David" w:hint="cs"/>
          <w:rtl/>
        </w:rPr>
      </w:pPr>
    </w:p>
    <w:p w14:paraId="413B2E20" w14:textId="77777777" w:rsidR="000C4B46" w:rsidRPr="000C4B46" w:rsidRDefault="000C4B46" w:rsidP="000C4B46">
      <w:pPr>
        <w:bidi/>
        <w:jc w:val="both"/>
        <w:rPr>
          <w:rFonts w:cs="David" w:hint="cs"/>
          <w:rtl/>
        </w:rPr>
      </w:pPr>
      <w:r w:rsidRPr="000C4B46">
        <w:rPr>
          <w:rFonts w:cs="David" w:hint="cs"/>
          <w:rtl/>
        </w:rPr>
        <w:tab/>
        <w:t xml:space="preserve">יגיע למליאה לפני ה-31 לא כחלק מחוק ההסדרים ולא </w:t>
      </w:r>
      <w:proofErr w:type="spellStart"/>
      <w:r w:rsidRPr="000C4B46">
        <w:rPr>
          <w:rFonts w:cs="David" w:hint="cs"/>
          <w:rtl/>
        </w:rPr>
        <w:t>יוצבע</w:t>
      </w:r>
      <w:proofErr w:type="spellEnd"/>
      <w:r w:rsidRPr="000C4B46">
        <w:rPr>
          <w:rFonts w:cs="David" w:hint="cs"/>
          <w:rtl/>
        </w:rPr>
        <w:t xml:space="preserve"> - - - </w:t>
      </w:r>
    </w:p>
    <w:p w14:paraId="16656BCD" w14:textId="77777777" w:rsidR="000C4B46" w:rsidRPr="000C4B46" w:rsidRDefault="000C4B46" w:rsidP="000C4B46">
      <w:pPr>
        <w:bidi/>
        <w:jc w:val="both"/>
        <w:rPr>
          <w:rFonts w:cs="David" w:hint="cs"/>
          <w:rtl/>
        </w:rPr>
      </w:pPr>
      <w:r w:rsidRPr="000C4B46">
        <w:rPr>
          <w:rFonts w:cs="David" w:hint="cs"/>
          <w:rtl/>
        </w:rPr>
        <w:tab/>
      </w:r>
    </w:p>
    <w:p w14:paraId="4BE559B5"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38AF6479" w14:textId="77777777" w:rsidR="000C4B46" w:rsidRPr="000C4B46" w:rsidRDefault="000C4B46" w:rsidP="000C4B46">
      <w:pPr>
        <w:bidi/>
        <w:jc w:val="both"/>
        <w:rPr>
          <w:rFonts w:cs="David" w:hint="cs"/>
          <w:u w:val="single"/>
          <w:rtl/>
        </w:rPr>
      </w:pPr>
    </w:p>
    <w:p w14:paraId="3BAE4921" w14:textId="77777777" w:rsidR="000C4B46" w:rsidRPr="000C4B46" w:rsidRDefault="000C4B46" w:rsidP="000C4B46">
      <w:pPr>
        <w:bidi/>
        <w:jc w:val="both"/>
        <w:rPr>
          <w:rFonts w:cs="David" w:hint="cs"/>
          <w:rtl/>
        </w:rPr>
      </w:pPr>
      <w:r w:rsidRPr="000C4B46">
        <w:rPr>
          <w:rFonts w:cs="David" w:hint="cs"/>
          <w:rtl/>
        </w:rPr>
        <w:tab/>
        <w:t xml:space="preserve"> אז זה לא פיצול.</w:t>
      </w:r>
    </w:p>
    <w:p w14:paraId="2838424B" w14:textId="77777777" w:rsidR="000C4B46" w:rsidRPr="000C4B46" w:rsidRDefault="000C4B46" w:rsidP="000C4B46">
      <w:pPr>
        <w:bidi/>
        <w:jc w:val="both"/>
        <w:rPr>
          <w:rFonts w:cs="David" w:hint="cs"/>
          <w:rtl/>
        </w:rPr>
      </w:pPr>
    </w:p>
    <w:p w14:paraId="1153FFC8"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5E884889" w14:textId="77777777" w:rsidR="000C4B46" w:rsidRPr="000C4B46" w:rsidRDefault="000C4B46" w:rsidP="000C4B46">
      <w:pPr>
        <w:bidi/>
        <w:jc w:val="both"/>
        <w:rPr>
          <w:rFonts w:cs="David" w:hint="cs"/>
          <w:rtl/>
        </w:rPr>
      </w:pPr>
    </w:p>
    <w:p w14:paraId="2D53A868" w14:textId="77777777" w:rsidR="000C4B46" w:rsidRPr="000C4B46" w:rsidRDefault="000C4B46" w:rsidP="000C4B46">
      <w:pPr>
        <w:bidi/>
        <w:jc w:val="both"/>
        <w:rPr>
          <w:rFonts w:cs="David" w:hint="cs"/>
          <w:rtl/>
        </w:rPr>
      </w:pPr>
      <w:r w:rsidRPr="000C4B46">
        <w:rPr>
          <w:rFonts w:cs="David" w:hint="cs"/>
          <w:rtl/>
        </w:rPr>
        <w:tab/>
        <w:t xml:space="preserve"> כל חוק </w:t>
      </w:r>
      <w:proofErr w:type="spellStart"/>
      <w:r w:rsidRPr="000C4B46">
        <w:rPr>
          <w:rFonts w:cs="David" w:hint="cs"/>
          <w:rtl/>
        </w:rPr>
        <w:t>יוצבע</w:t>
      </w:r>
      <w:proofErr w:type="spellEnd"/>
      <w:r w:rsidRPr="000C4B46">
        <w:rPr>
          <w:rFonts w:cs="David" w:hint="cs"/>
          <w:rtl/>
        </w:rPr>
        <w:t xml:space="preserve"> בנפרד. בכל 6 הסעיפים האלה, כל חוק יהיה בנפרד </w:t>
      </w:r>
      <w:proofErr w:type="spellStart"/>
      <w:r w:rsidRPr="000C4B46">
        <w:rPr>
          <w:rFonts w:cs="David" w:hint="cs"/>
          <w:rtl/>
        </w:rPr>
        <w:t>ויוצבע</w:t>
      </w:r>
      <w:proofErr w:type="spellEnd"/>
      <w:r w:rsidRPr="000C4B46">
        <w:rPr>
          <w:rFonts w:cs="David" w:hint="cs"/>
          <w:rtl/>
        </w:rPr>
        <w:t xml:space="preserve"> בנפרד בקריאה </w:t>
      </w:r>
      <w:proofErr w:type="spellStart"/>
      <w:r w:rsidRPr="000C4B46">
        <w:rPr>
          <w:rFonts w:cs="David" w:hint="cs"/>
          <w:rtl/>
        </w:rPr>
        <w:t>שניה</w:t>
      </w:r>
      <w:proofErr w:type="spellEnd"/>
      <w:r w:rsidRPr="000C4B46">
        <w:rPr>
          <w:rFonts w:cs="David" w:hint="cs"/>
          <w:rtl/>
        </w:rPr>
        <w:t xml:space="preserve"> וקריאה שלישית. </w:t>
      </w:r>
    </w:p>
    <w:p w14:paraId="7D706230" w14:textId="77777777" w:rsidR="000C4B46" w:rsidRPr="000C4B46" w:rsidRDefault="000C4B46" w:rsidP="000C4B46">
      <w:pPr>
        <w:bidi/>
        <w:jc w:val="both"/>
        <w:rPr>
          <w:rFonts w:cs="David" w:hint="cs"/>
          <w:rtl/>
        </w:rPr>
      </w:pPr>
    </w:p>
    <w:p w14:paraId="5B73C56B" w14:textId="77777777" w:rsidR="000C4B46" w:rsidRPr="000C4B46" w:rsidRDefault="000C4B46" w:rsidP="000C4B46">
      <w:pPr>
        <w:bidi/>
        <w:jc w:val="both"/>
        <w:rPr>
          <w:rFonts w:cs="David" w:hint="cs"/>
          <w:rtl/>
        </w:rPr>
      </w:pPr>
    </w:p>
    <w:p w14:paraId="03698EFD" w14:textId="77777777" w:rsidR="000C4B46" w:rsidRPr="000C4B46" w:rsidRDefault="000C4B46" w:rsidP="000C4B46">
      <w:pPr>
        <w:bidi/>
        <w:jc w:val="both"/>
        <w:rPr>
          <w:rFonts w:cs="David" w:hint="cs"/>
          <w:rtl/>
        </w:rPr>
      </w:pPr>
      <w:r w:rsidRPr="000C4B46">
        <w:rPr>
          <w:rFonts w:cs="David" w:hint="cs"/>
          <w:u w:val="single"/>
          <w:rtl/>
        </w:rPr>
        <w:t xml:space="preserve">אבשלום </w:t>
      </w:r>
      <w:proofErr w:type="spellStart"/>
      <w:r w:rsidRPr="000C4B46">
        <w:rPr>
          <w:rFonts w:cs="David" w:hint="cs"/>
          <w:u w:val="single"/>
          <w:rtl/>
        </w:rPr>
        <w:t>וילן</w:t>
      </w:r>
      <w:proofErr w:type="spellEnd"/>
      <w:r w:rsidRPr="000C4B46">
        <w:rPr>
          <w:rFonts w:cs="David" w:hint="cs"/>
          <w:u w:val="single"/>
          <w:rtl/>
        </w:rPr>
        <w:t>:</w:t>
      </w:r>
    </w:p>
    <w:p w14:paraId="039F2FB8" w14:textId="77777777" w:rsidR="000C4B46" w:rsidRPr="000C4B46" w:rsidRDefault="000C4B46" w:rsidP="000C4B46">
      <w:pPr>
        <w:bidi/>
        <w:jc w:val="both"/>
        <w:rPr>
          <w:rFonts w:cs="David" w:hint="cs"/>
          <w:rtl/>
        </w:rPr>
      </w:pPr>
    </w:p>
    <w:p w14:paraId="0CF654FA" w14:textId="77777777" w:rsidR="000C4B46" w:rsidRPr="000C4B46" w:rsidRDefault="000C4B46" w:rsidP="000C4B46">
      <w:pPr>
        <w:bidi/>
        <w:jc w:val="both"/>
        <w:rPr>
          <w:rFonts w:cs="David" w:hint="cs"/>
          <w:rtl/>
        </w:rPr>
      </w:pPr>
      <w:r w:rsidRPr="000C4B46">
        <w:rPr>
          <w:rFonts w:cs="David" w:hint="cs"/>
          <w:rtl/>
        </w:rPr>
        <w:tab/>
        <w:t xml:space="preserve">בעצם זה מן </w:t>
      </w:r>
      <w:proofErr w:type="spellStart"/>
      <w:r w:rsidRPr="000C4B46">
        <w:rPr>
          <w:rFonts w:cs="David" w:hint="cs"/>
          <w:rtl/>
        </w:rPr>
        <w:t>ישראבלוף</w:t>
      </w:r>
      <w:proofErr w:type="spellEnd"/>
      <w:r w:rsidRPr="000C4B46">
        <w:rPr>
          <w:rFonts w:cs="David" w:hint="cs"/>
          <w:rtl/>
        </w:rPr>
        <w:t xml:space="preserve"> כי בכל מקרה תערוך בהם דיון מהיר ותצטרך להביא אותם עד סוף השנה. </w:t>
      </w:r>
    </w:p>
    <w:p w14:paraId="6126B7F6" w14:textId="77777777" w:rsidR="000C4B46" w:rsidRPr="000C4B46" w:rsidRDefault="000C4B46" w:rsidP="000C4B46">
      <w:pPr>
        <w:bidi/>
        <w:jc w:val="both"/>
        <w:rPr>
          <w:rFonts w:cs="David" w:hint="cs"/>
          <w:rtl/>
        </w:rPr>
      </w:pPr>
    </w:p>
    <w:p w14:paraId="256C3A9A"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4410DE71" w14:textId="77777777" w:rsidR="000C4B46" w:rsidRPr="000C4B46" w:rsidRDefault="000C4B46" w:rsidP="000C4B46">
      <w:pPr>
        <w:bidi/>
        <w:jc w:val="both"/>
        <w:rPr>
          <w:rFonts w:cs="David" w:hint="cs"/>
          <w:rtl/>
        </w:rPr>
      </w:pPr>
    </w:p>
    <w:p w14:paraId="56326D3E" w14:textId="77777777" w:rsidR="000C4B46" w:rsidRPr="000C4B46" w:rsidRDefault="000C4B46" w:rsidP="000C4B46">
      <w:pPr>
        <w:bidi/>
        <w:jc w:val="both"/>
        <w:rPr>
          <w:rFonts w:cs="David" w:hint="cs"/>
          <w:rtl/>
        </w:rPr>
      </w:pPr>
      <w:r w:rsidRPr="000C4B46">
        <w:rPr>
          <w:rFonts w:cs="David" w:hint="cs"/>
          <w:rtl/>
        </w:rPr>
        <w:tab/>
        <w:t xml:space="preserve"> זה נכון, אבל תהיה הצבעה נפרדת. זה ההבדל הקטן.</w:t>
      </w:r>
    </w:p>
    <w:p w14:paraId="6795B558" w14:textId="77777777" w:rsidR="000C4B46" w:rsidRPr="000C4B46" w:rsidRDefault="000C4B46" w:rsidP="000C4B46">
      <w:pPr>
        <w:bidi/>
        <w:jc w:val="both"/>
        <w:rPr>
          <w:rFonts w:cs="David" w:hint="cs"/>
          <w:rtl/>
        </w:rPr>
      </w:pPr>
    </w:p>
    <w:p w14:paraId="755AD84B" w14:textId="77777777" w:rsidR="000C4B46" w:rsidRPr="000C4B46" w:rsidRDefault="000C4B46" w:rsidP="000C4B46">
      <w:pPr>
        <w:bidi/>
        <w:jc w:val="both"/>
        <w:rPr>
          <w:rFonts w:cs="David" w:hint="cs"/>
          <w:rtl/>
        </w:rPr>
      </w:pPr>
      <w:r w:rsidRPr="000C4B46">
        <w:rPr>
          <w:rFonts w:cs="David" w:hint="cs"/>
          <w:u w:val="single"/>
          <w:rtl/>
        </w:rPr>
        <w:t xml:space="preserve">אבשלום </w:t>
      </w:r>
      <w:proofErr w:type="spellStart"/>
      <w:r w:rsidRPr="000C4B46">
        <w:rPr>
          <w:rFonts w:cs="David" w:hint="cs"/>
          <w:u w:val="single"/>
          <w:rtl/>
        </w:rPr>
        <w:t>וילן</w:t>
      </w:r>
      <w:proofErr w:type="spellEnd"/>
      <w:r w:rsidRPr="000C4B46">
        <w:rPr>
          <w:rFonts w:cs="David" w:hint="cs"/>
          <w:u w:val="single"/>
          <w:rtl/>
        </w:rPr>
        <w:t>:</w:t>
      </w:r>
    </w:p>
    <w:p w14:paraId="3928A198" w14:textId="77777777" w:rsidR="000C4B46" w:rsidRPr="000C4B46" w:rsidRDefault="000C4B46" w:rsidP="000C4B46">
      <w:pPr>
        <w:bidi/>
        <w:jc w:val="both"/>
        <w:rPr>
          <w:rFonts w:cs="David" w:hint="cs"/>
          <w:rtl/>
        </w:rPr>
      </w:pPr>
    </w:p>
    <w:p w14:paraId="66CC10DE" w14:textId="77777777" w:rsidR="000C4B46" w:rsidRPr="000C4B46" w:rsidRDefault="000C4B46" w:rsidP="000C4B46">
      <w:pPr>
        <w:bidi/>
        <w:jc w:val="both"/>
        <w:rPr>
          <w:rFonts w:cs="David" w:hint="cs"/>
          <w:rtl/>
        </w:rPr>
      </w:pPr>
      <w:r w:rsidRPr="000C4B46">
        <w:rPr>
          <w:rFonts w:cs="David" w:hint="cs"/>
          <w:rtl/>
        </w:rPr>
        <w:tab/>
        <w:t xml:space="preserve"> בפועל, בית המשפט העליון אמר שמדובר בעצם בחקיקה מהירה ולא נכונה ואתם נותנים לזה יד. נניח שאני תומך בחוק, זאת צורה? מה עשיתם פה? אני לא אוהב שעושים לי </w:t>
      </w:r>
      <w:proofErr w:type="spellStart"/>
      <w:r w:rsidRPr="000C4B46">
        <w:rPr>
          <w:rFonts w:cs="David" w:hint="cs"/>
          <w:rtl/>
        </w:rPr>
        <w:t>ישראבלוף</w:t>
      </w:r>
      <w:proofErr w:type="spellEnd"/>
      <w:r w:rsidRPr="000C4B46">
        <w:rPr>
          <w:rFonts w:cs="David" w:hint="cs"/>
          <w:rtl/>
        </w:rPr>
        <w:t>. הבעיה כאן היא ההליך. אתה נותן את ידך, ומי כמוך התנגד לזה שנים בכל הוועדות, ונותן לזה יד.</w:t>
      </w:r>
    </w:p>
    <w:p w14:paraId="3DB00DE2" w14:textId="77777777" w:rsidR="000C4B46" w:rsidRPr="000C4B46" w:rsidRDefault="000C4B46" w:rsidP="000C4B46">
      <w:pPr>
        <w:bidi/>
        <w:jc w:val="both"/>
        <w:rPr>
          <w:rFonts w:cs="David" w:hint="cs"/>
          <w:rtl/>
        </w:rPr>
      </w:pPr>
    </w:p>
    <w:p w14:paraId="26116CE5" w14:textId="77777777" w:rsidR="000C4B46" w:rsidRPr="000C4B46" w:rsidRDefault="000C4B46" w:rsidP="000C4B46">
      <w:pPr>
        <w:pStyle w:val="Heading5"/>
        <w:rPr>
          <w:rFonts w:hint="cs"/>
          <w:sz w:val="24"/>
          <w:rtl/>
        </w:rPr>
      </w:pPr>
      <w:r w:rsidRPr="000C4B46">
        <w:rPr>
          <w:rFonts w:hint="cs"/>
          <w:sz w:val="24"/>
          <w:u w:val="single"/>
          <w:rtl/>
        </w:rPr>
        <w:t xml:space="preserve">אביגדור </w:t>
      </w:r>
      <w:proofErr w:type="spellStart"/>
      <w:r w:rsidRPr="000C4B46">
        <w:rPr>
          <w:rFonts w:hint="cs"/>
          <w:sz w:val="24"/>
          <w:u w:val="single"/>
          <w:rtl/>
        </w:rPr>
        <w:t>יצחקי</w:t>
      </w:r>
      <w:proofErr w:type="spellEnd"/>
      <w:r w:rsidRPr="000C4B46">
        <w:rPr>
          <w:rFonts w:hint="cs"/>
          <w:sz w:val="24"/>
          <w:u w:val="single"/>
          <w:rtl/>
        </w:rPr>
        <w:t>:</w:t>
      </w:r>
    </w:p>
    <w:p w14:paraId="058B6636" w14:textId="77777777" w:rsidR="000C4B46" w:rsidRPr="000C4B46" w:rsidRDefault="000C4B46" w:rsidP="000C4B46">
      <w:pPr>
        <w:pStyle w:val="Heading5"/>
        <w:rPr>
          <w:rFonts w:hint="cs"/>
          <w:sz w:val="24"/>
          <w:rtl/>
        </w:rPr>
      </w:pPr>
    </w:p>
    <w:p w14:paraId="4FDCD100" w14:textId="77777777" w:rsidR="000C4B46" w:rsidRPr="000C4B46" w:rsidRDefault="000C4B46" w:rsidP="000C4B46">
      <w:pPr>
        <w:bidi/>
        <w:jc w:val="both"/>
        <w:rPr>
          <w:rFonts w:cs="David" w:hint="cs"/>
          <w:rtl/>
        </w:rPr>
      </w:pPr>
      <w:r w:rsidRPr="000C4B46">
        <w:rPr>
          <w:rFonts w:cs="David" w:hint="cs"/>
          <w:rtl/>
        </w:rPr>
        <w:tab/>
        <w:t xml:space="preserve"> אתה נותן הרצאה של שעה על שני סעיפים?</w:t>
      </w:r>
    </w:p>
    <w:p w14:paraId="654ACD5B" w14:textId="77777777" w:rsidR="000C4B46" w:rsidRPr="000C4B46" w:rsidRDefault="000C4B46" w:rsidP="000C4B46">
      <w:pPr>
        <w:bidi/>
        <w:jc w:val="both"/>
        <w:rPr>
          <w:rFonts w:cs="David" w:hint="cs"/>
          <w:rtl/>
        </w:rPr>
      </w:pPr>
    </w:p>
    <w:p w14:paraId="01B50C88" w14:textId="77777777" w:rsidR="000C4B46" w:rsidRPr="000C4B46" w:rsidRDefault="000C4B46" w:rsidP="000C4B46">
      <w:pPr>
        <w:bidi/>
        <w:jc w:val="both"/>
        <w:rPr>
          <w:rFonts w:cs="David" w:hint="cs"/>
          <w:rtl/>
        </w:rPr>
      </w:pPr>
      <w:r w:rsidRPr="000C4B46">
        <w:rPr>
          <w:rFonts w:cs="David" w:hint="cs"/>
          <w:u w:val="single"/>
          <w:rtl/>
        </w:rPr>
        <w:t xml:space="preserve">אבשלום </w:t>
      </w:r>
      <w:proofErr w:type="spellStart"/>
      <w:r w:rsidRPr="000C4B46">
        <w:rPr>
          <w:rFonts w:cs="David" w:hint="cs"/>
          <w:u w:val="single"/>
          <w:rtl/>
        </w:rPr>
        <w:t>וילן</w:t>
      </w:r>
      <w:proofErr w:type="spellEnd"/>
      <w:r w:rsidRPr="000C4B46">
        <w:rPr>
          <w:rFonts w:cs="David" w:hint="cs"/>
          <w:u w:val="single"/>
          <w:rtl/>
        </w:rPr>
        <w:t>:</w:t>
      </w:r>
    </w:p>
    <w:p w14:paraId="19AE632C" w14:textId="77777777" w:rsidR="000C4B46" w:rsidRPr="000C4B46" w:rsidRDefault="000C4B46" w:rsidP="000C4B46">
      <w:pPr>
        <w:bidi/>
        <w:jc w:val="both"/>
        <w:rPr>
          <w:rFonts w:cs="David" w:hint="cs"/>
          <w:rtl/>
        </w:rPr>
      </w:pPr>
    </w:p>
    <w:p w14:paraId="521F5771" w14:textId="77777777" w:rsidR="000C4B46" w:rsidRPr="000C4B46" w:rsidRDefault="000C4B46" w:rsidP="000C4B46">
      <w:pPr>
        <w:bidi/>
        <w:jc w:val="both"/>
        <w:rPr>
          <w:rFonts w:cs="David" w:hint="cs"/>
          <w:rtl/>
        </w:rPr>
      </w:pPr>
      <w:r w:rsidRPr="000C4B46">
        <w:rPr>
          <w:rFonts w:cs="David" w:hint="cs"/>
          <w:rtl/>
        </w:rPr>
        <w:tab/>
        <w:t xml:space="preserve">אני אתן יותר. אני לא מבין דבר אחד בעבודה שעשיתם. ישנם דברים שהם לא נכונים במהות. מדוע נתתם ידכם - - - </w:t>
      </w:r>
    </w:p>
    <w:p w14:paraId="176A6D55" w14:textId="77777777" w:rsidR="000C4B46" w:rsidRPr="000C4B46" w:rsidRDefault="000C4B46" w:rsidP="000C4B46">
      <w:pPr>
        <w:bidi/>
        <w:jc w:val="both"/>
        <w:rPr>
          <w:rFonts w:cs="David" w:hint="cs"/>
          <w:rtl/>
        </w:rPr>
      </w:pPr>
    </w:p>
    <w:p w14:paraId="68F12334"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05E06D1E" w14:textId="77777777" w:rsidR="000C4B46" w:rsidRPr="000C4B46" w:rsidRDefault="000C4B46" w:rsidP="000C4B46">
      <w:pPr>
        <w:bidi/>
        <w:jc w:val="both"/>
        <w:rPr>
          <w:rFonts w:cs="David" w:hint="cs"/>
          <w:rtl/>
        </w:rPr>
      </w:pPr>
    </w:p>
    <w:p w14:paraId="0DC6C89B" w14:textId="77777777" w:rsidR="000C4B46" w:rsidRPr="000C4B46" w:rsidRDefault="000C4B46" w:rsidP="000C4B46">
      <w:pPr>
        <w:bidi/>
        <w:jc w:val="both"/>
        <w:rPr>
          <w:rFonts w:cs="David" w:hint="cs"/>
          <w:rtl/>
        </w:rPr>
      </w:pPr>
      <w:r w:rsidRPr="000C4B46">
        <w:rPr>
          <w:rFonts w:cs="David" w:hint="cs"/>
          <w:rtl/>
        </w:rPr>
        <w:tab/>
        <w:t>למשל? אגב,  עדין לא נתנו יד לשום דבר. בסוף הדיון תראה אם נתנו או לא נתנו יד.</w:t>
      </w:r>
    </w:p>
    <w:p w14:paraId="1E0A9856" w14:textId="77777777" w:rsidR="000C4B46" w:rsidRPr="000C4B46" w:rsidRDefault="000C4B46" w:rsidP="000C4B46">
      <w:pPr>
        <w:bidi/>
        <w:jc w:val="both"/>
        <w:rPr>
          <w:rFonts w:cs="David" w:hint="cs"/>
          <w:rtl/>
        </w:rPr>
      </w:pPr>
    </w:p>
    <w:p w14:paraId="1782CD4C" w14:textId="77777777" w:rsidR="000C4B46" w:rsidRPr="000C4B46" w:rsidRDefault="000C4B46" w:rsidP="000C4B46">
      <w:pPr>
        <w:bidi/>
        <w:jc w:val="both"/>
        <w:rPr>
          <w:rFonts w:cs="David" w:hint="cs"/>
          <w:rtl/>
        </w:rPr>
      </w:pPr>
      <w:r w:rsidRPr="000C4B46">
        <w:rPr>
          <w:rFonts w:cs="David" w:hint="cs"/>
          <w:u w:val="single"/>
          <w:rtl/>
        </w:rPr>
        <w:t xml:space="preserve">אבשלום </w:t>
      </w:r>
      <w:proofErr w:type="spellStart"/>
      <w:r w:rsidRPr="000C4B46">
        <w:rPr>
          <w:rFonts w:cs="David" w:hint="cs"/>
          <w:u w:val="single"/>
          <w:rtl/>
        </w:rPr>
        <w:t>וילן</w:t>
      </w:r>
      <w:proofErr w:type="spellEnd"/>
      <w:r w:rsidRPr="000C4B46">
        <w:rPr>
          <w:rFonts w:cs="David" w:hint="cs"/>
          <w:u w:val="single"/>
          <w:rtl/>
        </w:rPr>
        <w:t>:</w:t>
      </w:r>
    </w:p>
    <w:p w14:paraId="100A9CFA" w14:textId="77777777" w:rsidR="000C4B46" w:rsidRPr="000C4B46" w:rsidRDefault="000C4B46" w:rsidP="000C4B46">
      <w:pPr>
        <w:bidi/>
        <w:jc w:val="both"/>
        <w:rPr>
          <w:rFonts w:cs="David" w:hint="cs"/>
          <w:rtl/>
        </w:rPr>
      </w:pPr>
    </w:p>
    <w:p w14:paraId="0234D76D" w14:textId="77777777" w:rsidR="000C4B46" w:rsidRPr="000C4B46" w:rsidRDefault="000C4B46" w:rsidP="000C4B46">
      <w:pPr>
        <w:bidi/>
        <w:jc w:val="both"/>
        <w:rPr>
          <w:rFonts w:cs="David" w:hint="cs"/>
          <w:rtl/>
        </w:rPr>
      </w:pPr>
      <w:r w:rsidRPr="000C4B46">
        <w:rPr>
          <w:rFonts w:cs="David" w:hint="cs"/>
          <w:rtl/>
        </w:rPr>
        <w:tab/>
        <w:t xml:space="preserve">אדוני היו"ר, אתה היית יו"ר ועדת העבודה והרווחה. מי כמוך יודע שלאוצר אין שום סמכות אמיתית לגעת בנושא קצבאות הביטוח הלאומי. זה לא שייך אליו, זה ביטוח ששייך לאזרחים. מה פתאום אתה משאיר את זה?  מהותית אין להם זכות לטפל בזה, אבל אתם נכנעתם. לדעתי צריך לעשות עוד ניקוי אחד, בסעיפים שהם להם רשות לדון בהם. </w:t>
      </w:r>
    </w:p>
    <w:p w14:paraId="40391157" w14:textId="77777777" w:rsidR="000C4B46" w:rsidRPr="000C4B46" w:rsidRDefault="000C4B46" w:rsidP="000C4B46">
      <w:pPr>
        <w:bidi/>
        <w:jc w:val="both"/>
        <w:rPr>
          <w:rFonts w:cs="David" w:hint="cs"/>
          <w:rtl/>
        </w:rPr>
      </w:pPr>
      <w:r w:rsidRPr="000C4B46">
        <w:rPr>
          <w:rFonts w:cs="David"/>
          <w:rtl/>
        </w:rPr>
        <w:br w:type="page"/>
      </w:r>
    </w:p>
    <w:p w14:paraId="685B1EE8"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0ABD9522" w14:textId="77777777" w:rsidR="000C4B46" w:rsidRPr="000C4B46" w:rsidRDefault="000C4B46" w:rsidP="000C4B46">
      <w:pPr>
        <w:bidi/>
        <w:jc w:val="both"/>
        <w:rPr>
          <w:rFonts w:cs="David" w:hint="cs"/>
          <w:rtl/>
        </w:rPr>
      </w:pPr>
      <w:r w:rsidRPr="000C4B46">
        <w:rPr>
          <w:rFonts w:cs="David" w:hint="cs"/>
          <w:rtl/>
        </w:rPr>
        <w:tab/>
      </w:r>
    </w:p>
    <w:p w14:paraId="260EED94" w14:textId="77777777" w:rsidR="000C4B46" w:rsidRPr="000C4B46" w:rsidRDefault="000C4B46" w:rsidP="000C4B46">
      <w:pPr>
        <w:bidi/>
        <w:ind w:firstLine="567"/>
        <w:jc w:val="both"/>
        <w:rPr>
          <w:rFonts w:cs="David" w:hint="cs"/>
          <w:rtl/>
        </w:rPr>
      </w:pPr>
      <w:r w:rsidRPr="000C4B46">
        <w:rPr>
          <w:rFonts w:cs="David" w:hint="cs"/>
          <w:rtl/>
        </w:rPr>
        <w:t xml:space="preserve">נעשה את הניקוי כאן ועכשיו. </w:t>
      </w:r>
    </w:p>
    <w:p w14:paraId="25BD1165" w14:textId="77777777" w:rsidR="000C4B46" w:rsidRPr="000C4B46" w:rsidRDefault="000C4B46" w:rsidP="000C4B46">
      <w:pPr>
        <w:bidi/>
        <w:jc w:val="both"/>
        <w:rPr>
          <w:rFonts w:cs="David" w:hint="cs"/>
          <w:u w:val="single"/>
          <w:rtl/>
        </w:rPr>
      </w:pPr>
    </w:p>
    <w:p w14:paraId="6151263B" w14:textId="77777777" w:rsidR="000C4B46" w:rsidRPr="000C4B46" w:rsidRDefault="000C4B46" w:rsidP="000C4B46">
      <w:pPr>
        <w:bidi/>
        <w:jc w:val="both"/>
        <w:rPr>
          <w:rFonts w:cs="David"/>
          <w:rtl/>
        </w:rPr>
      </w:pPr>
      <w:r w:rsidRPr="000C4B46">
        <w:rPr>
          <w:rFonts w:cs="David" w:hint="eastAsia"/>
          <w:u w:val="single"/>
          <w:rtl/>
        </w:rPr>
        <w:t>אורי</w:t>
      </w:r>
      <w:r w:rsidRPr="000C4B46">
        <w:rPr>
          <w:rFonts w:cs="David"/>
          <w:u w:val="single"/>
          <w:rtl/>
        </w:rPr>
        <w:t xml:space="preserve"> אריאל:</w:t>
      </w:r>
    </w:p>
    <w:p w14:paraId="01349DC6" w14:textId="77777777" w:rsidR="000C4B46" w:rsidRPr="000C4B46" w:rsidRDefault="000C4B46" w:rsidP="000C4B46">
      <w:pPr>
        <w:bidi/>
        <w:jc w:val="both"/>
        <w:rPr>
          <w:rFonts w:cs="David"/>
          <w:rtl/>
        </w:rPr>
      </w:pPr>
    </w:p>
    <w:p w14:paraId="5A955D77" w14:textId="77777777" w:rsidR="000C4B46" w:rsidRPr="000C4B46" w:rsidRDefault="000C4B46" w:rsidP="000C4B46">
      <w:pPr>
        <w:bidi/>
        <w:jc w:val="both"/>
        <w:rPr>
          <w:rFonts w:cs="David" w:hint="cs"/>
          <w:rtl/>
        </w:rPr>
      </w:pPr>
      <w:r w:rsidRPr="000C4B46">
        <w:rPr>
          <w:rFonts w:cs="David"/>
          <w:rtl/>
        </w:rPr>
        <w:tab/>
      </w:r>
      <w:r w:rsidRPr="000C4B46">
        <w:rPr>
          <w:rFonts w:cs="David" w:hint="cs"/>
          <w:rtl/>
        </w:rPr>
        <w:t xml:space="preserve">ראשית אני אומר לאביגדור </w:t>
      </w:r>
      <w:proofErr w:type="spellStart"/>
      <w:r w:rsidRPr="000C4B46">
        <w:rPr>
          <w:rFonts w:cs="David" w:hint="cs"/>
          <w:rtl/>
        </w:rPr>
        <w:t>יצחקי</w:t>
      </w:r>
      <w:proofErr w:type="spellEnd"/>
      <w:r w:rsidRPr="000C4B46">
        <w:rPr>
          <w:rFonts w:cs="David" w:hint="cs"/>
          <w:rtl/>
        </w:rPr>
        <w:t xml:space="preserve"> כי יש הצעת חוק, </w:t>
      </w:r>
      <w:proofErr w:type="spellStart"/>
      <w:r w:rsidRPr="000C4B46">
        <w:rPr>
          <w:rFonts w:cs="David" w:hint="cs"/>
          <w:rtl/>
        </w:rPr>
        <w:t>הכל</w:t>
      </w:r>
      <w:proofErr w:type="spellEnd"/>
      <w:r w:rsidRPr="000C4B46">
        <w:rPr>
          <w:rFonts w:cs="David" w:hint="cs"/>
          <w:rtl/>
        </w:rPr>
        <w:t xml:space="preserve"> ישנו. היו דיונים גם בוועדה הזאת. תואיל, יחד עם חבריך לקואליציה, ותעבירו את החוק לביטול חוק ההסדרים, שהוא בושה לבית הזה יותר מכל מיני דברים אחרים. יש על זה הסכמה ובידכם הדבר לעשותו. לאופוזיציה אין מה ליילל. האופוזיציה מסתכלת עליכם ושואלת אתכם את כל השאלות הנכונות. כל יושבי ראש הוועדות מסכימים שהדבר לא תקין, כולל יושב ראש ועדת הכנסת, וההמלצה שלכם לגמור את זה עד סוף השנה היא בגדר צחוק מהעבודה. אני מציע לכם לשנות את זה. </w:t>
      </w:r>
    </w:p>
    <w:p w14:paraId="2F2F8256" w14:textId="77777777" w:rsidR="000C4B46" w:rsidRPr="000C4B46" w:rsidRDefault="000C4B46" w:rsidP="000C4B46">
      <w:pPr>
        <w:bidi/>
        <w:jc w:val="both"/>
        <w:rPr>
          <w:rFonts w:cs="David" w:hint="cs"/>
          <w:rtl/>
        </w:rPr>
      </w:pPr>
    </w:p>
    <w:p w14:paraId="4CA7F5F5" w14:textId="77777777" w:rsidR="000C4B46" w:rsidRPr="000C4B46" w:rsidRDefault="000C4B46" w:rsidP="000C4B46">
      <w:pPr>
        <w:bidi/>
        <w:jc w:val="both"/>
        <w:rPr>
          <w:rFonts w:cs="David" w:hint="cs"/>
          <w:rtl/>
        </w:rPr>
      </w:pPr>
      <w:r w:rsidRPr="000C4B46">
        <w:rPr>
          <w:rFonts w:cs="David" w:hint="cs"/>
          <w:u w:val="single"/>
          <w:rtl/>
        </w:rPr>
        <w:t>נסים זאב:</w:t>
      </w:r>
    </w:p>
    <w:p w14:paraId="6293943D" w14:textId="77777777" w:rsidR="000C4B46" w:rsidRPr="000C4B46" w:rsidRDefault="000C4B46" w:rsidP="000C4B46">
      <w:pPr>
        <w:bidi/>
        <w:jc w:val="both"/>
        <w:rPr>
          <w:rFonts w:cs="David" w:hint="cs"/>
          <w:rtl/>
        </w:rPr>
      </w:pPr>
    </w:p>
    <w:p w14:paraId="52AAD900" w14:textId="77777777" w:rsidR="000C4B46" w:rsidRPr="000C4B46" w:rsidRDefault="000C4B46" w:rsidP="000C4B46">
      <w:pPr>
        <w:bidi/>
        <w:jc w:val="both"/>
        <w:rPr>
          <w:rFonts w:cs="David" w:hint="cs"/>
          <w:rtl/>
        </w:rPr>
      </w:pPr>
      <w:r w:rsidRPr="000C4B46">
        <w:rPr>
          <w:rFonts w:cs="David" w:hint="cs"/>
          <w:rtl/>
        </w:rPr>
        <w:tab/>
        <w:t xml:space="preserve"> אני רוצה להזכיר לחברים שכאן לא דנים, כרגע, במהות אלא רק בפיצול עצמו. דיון מהיר לא הופך את הדיון לדיון פסול. המשפט של היועצת המשפטית, שחברי הכנסת מרמים את עצמם, ברגע שהנושא מגיע לוועדה, לא רלוונטי. אותם חברי כנסת יושבים בוועדת כספים, בוועדת רווחה וגם בוועדת חוקה. חבר הכנסת שיושב בוועדת הכנסת הוא רמאי ובוועדת הכספים הוא לא רמאי? איזו מן תיאוריה, פסולה, לדעתי, שנשמעה על ידי היועצת המשפטית, כאילו חברי הכנסת מרמים את עצמם? הרמאות היא, אם חבר כנסת, אולי, מצביע בניגוד למצפונו. </w:t>
      </w:r>
    </w:p>
    <w:p w14:paraId="7F53C3F7" w14:textId="77777777" w:rsidR="000C4B46" w:rsidRPr="000C4B46" w:rsidRDefault="000C4B46" w:rsidP="000C4B46">
      <w:pPr>
        <w:bidi/>
        <w:jc w:val="both"/>
        <w:rPr>
          <w:rFonts w:cs="David" w:hint="cs"/>
          <w:rtl/>
        </w:rPr>
      </w:pPr>
    </w:p>
    <w:p w14:paraId="4B91DB4F" w14:textId="77777777" w:rsidR="000C4B46" w:rsidRPr="000C4B46" w:rsidRDefault="000C4B46" w:rsidP="000C4B46">
      <w:pPr>
        <w:bidi/>
        <w:ind w:firstLine="567"/>
        <w:jc w:val="both"/>
        <w:rPr>
          <w:rFonts w:cs="David" w:hint="cs"/>
          <w:rtl/>
        </w:rPr>
      </w:pPr>
      <w:r w:rsidRPr="000C4B46">
        <w:rPr>
          <w:rFonts w:cs="David" w:hint="cs"/>
          <w:rtl/>
        </w:rPr>
        <w:t>אני רוצה לומר לכם שבמשחק של קואליציה אופוזיציה היו רוצים כל חברי הקואליציה תמיד להצביע כמו אופוזיציה. זה הרבה יותר טוב, זה הרבה יותר נכון, ולא רק בחוק ההסדרים. כל חוק וחוק שמגיע לשולחן הכנסת היינו רוצים להצביע כמו אופוזיציה. צריך להבין את המגבלות ואת היכולות. לכן אני אומר שנתחיל לדון במהות, במסגרת הוועדות, כפי שועדת הכנסת תחליט.</w:t>
      </w:r>
    </w:p>
    <w:p w14:paraId="359733DA" w14:textId="77777777" w:rsidR="000C4B46" w:rsidRPr="000C4B46" w:rsidRDefault="000C4B46" w:rsidP="000C4B46">
      <w:pPr>
        <w:bidi/>
        <w:jc w:val="both"/>
        <w:rPr>
          <w:rFonts w:cs="David" w:hint="cs"/>
          <w:rtl/>
        </w:rPr>
      </w:pPr>
    </w:p>
    <w:p w14:paraId="04ACF6FC" w14:textId="77777777" w:rsidR="000C4B46" w:rsidRPr="000C4B46" w:rsidRDefault="000C4B46" w:rsidP="000C4B46">
      <w:pPr>
        <w:pStyle w:val="Heading5"/>
        <w:rPr>
          <w:rFonts w:hint="cs"/>
          <w:sz w:val="24"/>
          <w:rtl/>
        </w:rPr>
      </w:pPr>
      <w:r w:rsidRPr="000C4B46">
        <w:rPr>
          <w:rFonts w:hint="cs"/>
          <w:sz w:val="24"/>
          <w:u w:val="single"/>
          <w:rtl/>
        </w:rPr>
        <w:t>השר איתן כבל:</w:t>
      </w:r>
    </w:p>
    <w:p w14:paraId="7A8BCB47" w14:textId="77777777" w:rsidR="000C4B46" w:rsidRPr="000C4B46" w:rsidRDefault="000C4B46" w:rsidP="000C4B46">
      <w:pPr>
        <w:pStyle w:val="Heading5"/>
        <w:rPr>
          <w:rFonts w:hint="cs"/>
          <w:sz w:val="24"/>
          <w:rtl/>
        </w:rPr>
      </w:pPr>
    </w:p>
    <w:p w14:paraId="600269AA" w14:textId="77777777" w:rsidR="000C4B46" w:rsidRPr="000C4B46" w:rsidRDefault="000C4B46" w:rsidP="000C4B46">
      <w:pPr>
        <w:bidi/>
        <w:jc w:val="both"/>
        <w:rPr>
          <w:rFonts w:cs="David" w:hint="cs"/>
          <w:rtl/>
        </w:rPr>
      </w:pPr>
      <w:r w:rsidRPr="000C4B46">
        <w:rPr>
          <w:rFonts w:cs="David" w:hint="cs"/>
          <w:rtl/>
        </w:rPr>
        <w:tab/>
        <w:t xml:space="preserve">בלשון שחקני הכדורגל, אנחנו מכדררים עכשיו ברחבה. מה </w:t>
      </w:r>
      <w:proofErr w:type="spellStart"/>
      <w:r w:rsidRPr="000C4B46">
        <w:rPr>
          <w:rFonts w:cs="David" w:hint="cs"/>
          <w:rtl/>
        </w:rPr>
        <w:t>שג'ומס</w:t>
      </w:r>
      <w:proofErr w:type="spellEnd"/>
      <w:r w:rsidRPr="000C4B46">
        <w:rPr>
          <w:rFonts w:cs="David" w:hint="cs"/>
          <w:rtl/>
        </w:rPr>
        <w:t xml:space="preserve"> אמר הוא נכון. הקואליציה והשותפות בקואליציה תיבחנה בסופו של עניין בוועדות השונות. האם הן יצליחו לנהל מאבק על תקציב ש אני מודה שהוא תקציב רע. המבחן האמיתי של השותפות בקואליציה יהיה במהות ושם נידרש לעשת קרב. יש שם דברים קשים, רעים, שפוגעים מאוד </w:t>
      </w:r>
      <w:proofErr w:type="spellStart"/>
      <w:r w:rsidRPr="000C4B46">
        <w:rPr>
          <w:rFonts w:cs="David" w:hint="cs"/>
          <w:rtl/>
        </w:rPr>
        <w:t>מאוד</w:t>
      </w:r>
      <w:proofErr w:type="spellEnd"/>
      <w:r w:rsidRPr="000C4B46">
        <w:rPr>
          <w:rFonts w:cs="David" w:hint="cs"/>
          <w:rtl/>
        </w:rPr>
        <w:t xml:space="preserve"> באזרחי מדינת ישראל. אני אומר את זה גם לגדעון לגבי </w:t>
      </w:r>
      <w:proofErr w:type="spellStart"/>
      <w:r w:rsidRPr="000C4B46">
        <w:rPr>
          <w:rFonts w:cs="David" w:hint="cs"/>
          <w:rtl/>
        </w:rPr>
        <w:t>נתניהו</w:t>
      </w:r>
      <w:proofErr w:type="spellEnd"/>
      <w:r w:rsidRPr="000C4B46">
        <w:rPr>
          <w:rFonts w:cs="David" w:hint="cs"/>
          <w:rtl/>
        </w:rPr>
        <w:t xml:space="preserve">. הייתי שמח אם הוא יעמוד ויודיע כבל עם ועדה הוא, שחוק ההסדרים בטל. </w:t>
      </w:r>
    </w:p>
    <w:p w14:paraId="579C76CC" w14:textId="77777777" w:rsidR="000C4B46" w:rsidRPr="000C4B46" w:rsidRDefault="000C4B46" w:rsidP="000C4B46">
      <w:pPr>
        <w:bidi/>
        <w:jc w:val="both"/>
        <w:rPr>
          <w:rFonts w:cs="David" w:hint="cs"/>
          <w:rtl/>
        </w:rPr>
      </w:pPr>
    </w:p>
    <w:p w14:paraId="28865A5C" w14:textId="77777777" w:rsidR="000C4B46" w:rsidRPr="000C4B46" w:rsidRDefault="000C4B46" w:rsidP="000C4B46">
      <w:pPr>
        <w:pStyle w:val="Heading5"/>
        <w:rPr>
          <w:rFonts w:hint="cs"/>
          <w:sz w:val="24"/>
          <w:rtl/>
        </w:rPr>
      </w:pPr>
      <w:r w:rsidRPr="000C4B46">
        <w:rPr>
          <w:rFonts w:hint="cs"/>
          <w:sz w:val="24"/>
          <w:u w:val="single"/>
          <w:rtl/>
        </w:rPr>
        <w:t xml:space="preserve">שלי </w:t>
      </w:r>
      <w:proofErr w:type="spellStart"/>
      <w:r w:rsidRPr="000C4B46">
        <w:rPr>
          <w:rFonts w:hint="cs"/>
          <w:sz w:val="24"/>
          <w:u w:val="single"/>
          <w:rtl/>
        </w:rPr>
        <w:t>יחימוביץ</w:t>
      </w:r>
      <w:proofErr w:type="spellEnd"/>
      <w:r w:rsidRPr="000C4B46">
        <w:rPr>
          <w:rFonts w:hint="cs"/>
          <w:sz w:val="24"/>
          <w:u w:val="single"/>
          <w:rtl/>
        </w:rPr>
        <w:t>:</w:t>
      </w:r>
    </w:p>
    <w:p w14:paraId="454544A0" w14:textId="77777777" w:rsidR="000C4B46" w:rsidRPr="000C4B46" w:rsidRDefault="000C4B46" w:rsidP="000C4B46">
      <w:pPr>
        <w:pStyle w:val="Heading5"/>
        <w:rPr>
          <w:rFonts w:hint="cs"/>
          <w:sz w:val="24"/>
          <w:rtl/>
        </w:rPr>
      </w:pPr>
    </w:p>
    <w:p w14:paraId="0D6699BA" w14:textId="77777777" w:rsidR="000C4B46" w:rsidRPr="000C4B46" w:rsidRDefault="000C4B46" w:rsidP="000C4B46">
      <w:pPr>
        <w:bidi/>
        <w:jc w:val="both"/>
        <w:rPr>
          <w:rFonts w:cs="David" w:hint="cs"/>
          <w:rtl/>
        </w:rPr>
      </w:pPr>
      <w:r w:rsidRPr="000C4B46">
        <w:rPr>
          <w:rFonts w:cs="David" w:hint="cs"/>
          <w:rtl/>
        </w:rPr>
        <w:tab/>
        <w:t xml:space="preserve"> אבל הוא לא הולך להיות ראש ממשלה. </w:t>
      </w:r>
    </w:p>
    <w:p w14:paraId="342421C1" w14:textId="77777777" w:rsidR="000C4B46" w:rsidRPr="000C4B46" w:rsidRDefault="000C4B46" w:rsidP="000C4B46">
      <w:pPr>
        <w:bidi/>
        <w:jc w:val="both"/>
        <w:rPr>
          <w:rFonts w:cs="David" w:hint="cs"/>
          <w:rtl/>
        </w:rPr>
      </w:pPr>
    </w:p>
    <w:p w14:paraId="692FB0E4" w14:textId="77777777" w:rsidR="000C4B46" w:rsidRPr="000C4B46" w:rsidRDefault="000C4B46" w:rsidP="000C4B46">
      <w:pPr>
        <w:bidi/>
        <w:jc w:val="both"/>
        <w:rPr>
          <w:rFonts w:cs="David" w:hint="cs"/>
          <w:rtl/>
        </w:rPr>
      </w:pPr>
      <w:r w:rsidRPr="000C4B46">
        <w:rPr>
          <w:rFonts w:cs="David" w:hint="cs"/>
          <w:u w:val="single"/>
          <w:rtl/>
        </w:rPr>
        <w:t xml:space="preserve">משה </w:t>
      </w:r>
      <w:proofErr w:type="spellStart"/>
      <w:r w:rsidRPr="000C4B46">
        <w:rPr>
          <w:rFonts w:cs="David" w:hint="cs"/>
          <w:u w:val="single"/>
          <w:rtl/>
        </w:rPr>
        <w:t>שרוני</w:t>
      </w:r>
      <w:proofErr w:type="spellEnd"/>
      <w:r w:rsidRPr="000C4B46">
        <w:rPr>
          <w:rFonts w:cs="David" w:hint="cs"/>
          <w:u w:val="single"/>
          <w:rtl/>
        </w:rPr>
        <w:t>:</w:t>
      </w:r>
    </w:p>
    <w:p w14:paraId="65A21B7A" w14:textId="77777777" w:rsidR="000C4B46" w:rsidRPr="000C4B46" w:rsidRDefault="000C4B46" w:rsidP="000C4B46">
      <w:pPr>
        <w:bidi/>
        <w:jc w:val="both"/>
        <w:rPr>
          <w:rFonts w:cs="David" w:hint="cs"/>
          <w:rtl/>
        </w:rPr>
      </w:pPr>
    </w:p>
    <w:p w14:paraId="170512CE" w14:textId="77777777" w:rsidR="000C4B46" w:rsidRPr="000C4B46" w:rsidRDefault="000C4B46" w:rsidP="000C4B46">
      <w:pPr>
        <w:bidi/>
        <w:jc w:val="both"/>
        <w:rPr>
          <w:rFonts w:cs="David" w:hint="cs"/>
          <w:rtl/>
        </w:rPr>
      </w:pPr>
      <w:r w:rsidRPr="000C4B46">
        <w:rPr>
          <w:rFonts w:cs="David" w:hint="cs"/>
          <w:rtl/>
        </w:rPr>
        <w:tab/>
        <w:t xml:space="preserve"> למה מפלגת העבודה לא נלחמת על זה? </w:t>
      </w:r>
    </w:p>
    <w:p w14:paraId="38AF2980" w14:textId="77777777" w:rsidR="000C4B46" w:rsidRPr="000C4B46" w:rsidRDefault="000C4B46" w:rsidP="000C4B46">
      <w:pPr>
        <w:bidi/>
        <w:jc w:val="both"/>
        <w:rPr>
          <w:rFonts w:cs="David" w:hint="cs"/>
          <w:rtl/>
        </w:rPr>
      </w:pPr>
    </w:p>
    <w:p w14:paraId="32D7E3F9"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1F51A472" w14:textId="77777777" w:rsidR="000C4B46" w:rsidRPr="000C4B46" w:rsidRDefault="000C4B46" w:rsidP="000C4B46">
      <w:pPr>
        <w:bidi/>
        <w:jc w:val="both"/>
        <w:rPr>
          <w:rFonts w:cs="David" w:hint="cs"/>
          <w:u w:val="single"/>
          <w:rtl/>
        </w:rPr>
      </w:pPr>
    </w:p>
    <w:p w14:paraId="1A1E6CDA" w14:textId="77777777" w:rsidR="000C4B46" w:rsidRPr="000C4B46" w:rsidRDefault="000C4B46" w:rsidP="000C4B46">
      <w:pPr>
        <w:bidi/>
        <w:jc w:val="both"/>
        <w:rPr>
          <w:rFonts w:cs="David" w:hint="cs"/>
          <w:rtl/>
        </w:rPr>
      </w:pPr>
      <w:r w:rsidRPr="000C4B46">
        <w:rPr>
          <w:rFonts w:cs="David" w:hint="cs"/>
          <w:rtl/>
        </w:rPr>
        <w:tab/>
        <w:t xml:space="preserve"> אבל אתם מביאים את חוק ההסדרים, מה אתה רוצה? </w:t>
      </w:r>
    </w:p>
    <w:p w14:paraId="1C42ACF5" w14:textId="77777777" w:rsidR="000C4B46" w:rsidRPr="000C4B46" w:rsidRDefault="000C4B46" w:rsidP="000C4B46">
      <w:pPr>
        <w:bidi/>
        <w:jc w:val="both"/>
        <w:rPr>
          <w:rFonts w:cs="David" w:hint="cs"/>
          <w:rtl/>
        </w:rPr>
      </w:pPr>
    </w:p>
    <w:p w14:paraId="44F1EA9A" w14:textId="77777777" w:rsidR="000C4B46" w:rsidRPr="000C4B46" w:rsidRDefault="000C4B46" w:rsidP="000C4B46">
      <w:pPr>
        <w:bidi/>
        <w:jc w:val="both"/>
        <w:rPr>
          <w:rFonts w:cs="David" w:hint="cs"/>
          <w:rtl/>
        </w:rPr>
      </w:pPr>
      <w:r w:rsidRPr="000C4B46">
        <w:rPr>
          <w:rFonts w:cs="David" w:hint="cs"/>
          <w:u w:val="single"/>
          <w:rtl/>
        </w:rPr>
        <w:t xml:space="preserve">יורם </w:t>
      </w:r>
      <w:proofErr w:type="spellStart"/>
      <w:r w:rsidRPr="000C4B46">
        <w:rPr>
          <w:rFonts w:cs="David" w:hint="cs"/>
          <w:u w:val="single"/>
          <w:rtl/>
        </w:rPr>
        <w:t>מרציאנו</w:t>
      </w:r>
      <w:proofErr w:type="spellEnd"/>
      <w:r w:rsidRPr="000C4B46">
        <w:rPr>
          <w:rFonts w:cs="David" w:hint="cs"/>
          <w:u w:val="single"/>
          <w:rtl/>
        </w:rPr>
        <w:t>:</w:t>
      </w:r>
    </w:p>
    <w:p w14:paraId="0FC1E73F" w14:textId="77777777" w:rsidR="000C4B46" w:rsidRPr="000C4B46" w:rsidRDefault="000C4B46" w:rsidP="000C4B46">
      <w:pPr>
        <w:bidi/>
        <w:jc w:val="both"/>
        <w:rPr>
          <w:rFonts w:cs="David" w:hint="cs"/>
          <w:rtl/>
        </w:rPr>
      </w:pPr>
    </w:p>
    <w:p w14:paraId="1CD11270" w14:textId="77777777" w:rsidR="000C4B46" w:rsidRPr="000C4B46" w:rsidRDefault="000C4B46" w:rsidP="000C4B46">
      <w:pPr>
        <w:bidi/>
        <w:jc w:val="both"/>
        <w:rPr>
          <w:rFonts w:cs="David" w:hint="cs"/>
          <w:rtl/>
        </w:rPr>
      </w:pPr>
      <w:r w:rsidRPr="000C4B46">
        <w:rPr>
          <w:rFonts w:cs="David" w:hint="cs"/>
          <w:rtl/>
        </w:rPr>
        <w:tab/>
        <w:t xml:space="preserve"> איתן רומז שאתם מקימים את הממשלה הבאה. </w:t>
      </w:r>
    </w:p>
    <w:p w14:paraId="1BBD0F28" w14:textId="77777777" w:rsidR="000C4B46" w:rsidRPr="000C4B46" w:rsidRDefault="000C4B46" w:rsidP="000C4B46">
      <w:pPr>
        <w:bidi/>
        <w:jc w:val="both"/>
        <w:rPr>
          <w:rFonts w:cs="David" w:hint="cs"/>
          <w:rtl/>
        </w:rPr>
      </w:pPr>
    </w:p>
    <w:p w14:paraId="3EFB3B69" w14:textId="77777777" w:rsidR="000C4B46" w:rsidRPr="000C4B46" w:rsidRDefault="000C4B46" w:rsidP="000C4B46">
      <w:pPr>
        <w:bidi/>
        <w:jc w:val="both"/>
        <w:rPr>
          <w:rFonts w:cs="David" w:hint="cs"/>
          <w:rtl/>
        </w:rPr>
      </w:pPr>
      <w:r w:rsidRPr="000C4B46">
        <w:rPr>
          <w:rFonts w:cs="David" w:hint="cs"/>
          <w:u w:val="single"/>
          <w:rtl/>
        </w:rPr>
        <w:t xml:space="preserve">גלעד </w:t>
      </w:r>
      <w:proofErr w:type="spellStart"/>
      <w:r w:rsidRPr="000C4B46">
        <w:rPr>
          <w:rFonts w:cs="David" w:hint="cs"/>
          <w:u w:val="single"/>
          <w:rtl/>
        </w:rPr>
        <w:t>ארדן</w:t>
      </w:r>
      <w:proofErr w:type="spellEnd"/>
      <w:r w:rsidRPr="000C4B46">
        <w:rPr>
          <w:rFonts w:cs="David" w:hint="cs"/>
          <w:u w:val="single"/>
          <w:rtl/>
        </w:rPr>
        <w:t>:</w:t>
      </w:r>
    </w:p>
    <w:p w14:paraId="472308BB" w14:textId="77777777" w:rsidR="000C4B46" w:rsidRPr="000C4B46" w:rsidRDefault="000C4B46" w:rsidP="000C4B46">
      <w:pPr>
        <w:bidi/>
        <w:jc w:val="both"/>
        <w:rPr>
          <w:rFonts w:cs="David" w:hint="cs"/>
          <w:rtl/>
        </w:rPr>
      </w:pPr>
    </w:p>
    <w:p w14:paraId="2612C2C1" w14:textId="77777777" w:rsidR="000C4B46" w:rsidRPr="000C4B46" w:rsidRDefault="000C4B46" w:rsidP="000C4B46">
      <w:pPr>
        <w:bidi/>
        <w:jc w:val="both"/>
        <w:rPr>
          <w:rFonts w:cs="David" w:hint="cs"/>
          <w:rtl/>
        </w:rPr>
      </w:pPr>
      <w:r w:rsidRPr="000C4B46">
        <w:rPr>
          <w:rFonts w:cs="David" w:hint="cs"/>
          <w:rtl/>
        </w:rPr>
        <w:tab/>
        <w:t xml:space="preserve"> מברק הוא לא מצפה להגיד משהו, כי הוא איבד את הלשון, לכן הוא מצפה מביבי להגיב.</w:t>
      </w:r>
    </w:p>
    <w:p w14:paraId="38C63144" w14:textId="77777777" w:rsidR="000C4B46" w:rsidRPr="000C4B46" w:rsidRDefault="000C4B46" w:rsidP="000C4B46">
      <w:pPr>
        <w:bidi/>
        <w:jc w:val="both"/>
        <w:rPr>
          <w:rFonts w:cs="David" w:hint="cs"/>
          <w:rtl/>
        </w:rPr>
      </w:pPr>
    </w:p>
    <w:p w14:paraId="265CDEAA" w14:textId="77777777" w:rsidR="000C4B46" w:rsidRPr="000C4B46" w:rsidRDefault="000C4B46" w:rsidP="000C4B46">
      <w:pPr>
        <w:bidi/>
        <w:jc w:val="both"/>
        <w:rPr>
          <w:rFonts w:cs="David" w:hint="cs"/>
          <w:rtl/>
        </w:rPr>
      </w:pPr>
      <w:proofErr w:type="spellStart"/>
      <w:r w:rsidRPr="000C4B46">
        <w:rPr>
          <w:rFonts w:cs="David" w:hint="cs"/>
          <w:u w:val="single"/>
          <w:rtl/>
        </w:rPr>
        <w:t>סטס</w:t>
      </w:r>
      <w:proofErr w:type="spellEnd"/>
      <w:r w:rsidRPr="000C4B46">
        <w:rPr>
          <w:rFonts w:cs="David" w:hint="cs"/>
          <w:u w:val="single"/>
          <w:rtl/>
        </w:rPr>
        <w:t xml:space="preserve"> </w:t>
      </w:r>
      <w:proofErr w:type="spellStart"/>
      <w:r w:rsidRPr="000C4B46">
        <w:rPr>
          <w:rFonts w:cs="David" w:hint="cs"/>
          <w:u w:val="single"/>
          <w:rtl/>
        </w:rPr>
        <w:t>מיסז'ניקוב</w:t>
      </w:r>
      <w:proofErr w:type="spellEnd"/>
      <w:r w:rsidRPr="000C4B46">
        <w:rPr>
          <w:rFonts w:cs="David" w:hint="cs"/>
          <w:u w:val="single"/>
          <w:rtl/>
        </w:rPr>
        <w:t>:</w:t>
      </w:r>
    </w:p>
    <w:p w14:paraId="53D6D4E2" w14:textId="77777777" w:rsidR="000C4B46" w:rsidRPr="000C4B46" w:rsidRDefault="000C4B46" w:rsidP="000C4B46">
      <w:pPr>
        <w:bidi/>
        <w:jc w:val="both"/>
        <w:rPr>
          <w:rFonts w:cs="David" w:hint="cs"/>
          <w:rtl/>
        </w:rPr>
      </w:pPr>
    </w:p>
    <w:p w14:paraId="73B1B39F" w14:textId="77777777" w:rsidR="000C4B46" w:rsidRPr="000C4B46" w:rsidRDefault="000C4B46" w:rsidP="000C4B46">
      <w:pPr>
        <w:bidi/>
        <w:jc w:val="both"/>
        <w:rPr>
          <w:rFonts w:cs="David" w:hint="cs"/>
          <w:rtl/>
        </w:rPr>
      </w:pPr>
      <w:r w:rsidRPr="000C4B46">
        <w:rPr>
          <w:rFonts w:cs="David" w:hint="cs"/>
          <w:rtl/>
        </w:rPr>
        <w:tab/>
        <w:t xml:space="preserve">שמעתי את נאום היועצת משפטית והתחברתי לכל מילה. אני רק מבקש שתהיי קונסיסטנטית גם בעת ההצבעות על הסעיפים, כפי שדיברנו אתמול. היא יודעת על מה אני מדבר. אני מבקש ממך להיות עקבית גם בעת ההצבעות.  </w:t>
      </w:r>
    </w:p>
    <w:p w14:paraId="0344CC95" w14:textId="77777777" w:rsidR="000C4B46" w:rsidRPr="000C4B46" w:rsidRDefault="000C4B46" w:rsidP="000C4B46">
      <w:pPr>
        <w:bidi/>
        <w:jc w:val="both"/>
        <w:rPr>
          <w:rFonts w:cs="David" w:hint="cs"/>
          <w:rtl/>
        </w:rPr>
      </w:pPr>
    </w:p>
    <w:p w14:paraId="01692050" w14:textId="77777777" w:rsidR="000C4B46" w:rsidRPr="000C4B46" w:rsidRDefault="000C4B46" w:rsidP="000C4B46">
      <w:pPr>
        <w:bidi/>
        <w:ind w:firstLine="567"/>
        <w:jc w:val="both"/>
        <w:rPr>
          <w:rFonts w:cs="David" w:hint="cs"/>
          <w:rtl/>
        </w:rPr>
      </w:pPr>
      <w:r w:rsidRPr="000C4B46">
        <w:rPr>
          <w:rFonts w:cs="David" w:hint="cs"/>
          <w:rtl/>
        </w:rPr>
        <w:t xml:space="preserve">לעומת אחרים, יש לי רק הסתייגות אחת לגבי חוק ההסדרים. לפי החוברת הזאת, ועדת הכספים יכולה לצאת לחופשת סקי. אני מבקש להוציא מוועדת הכספים את הדיון בנושא התחילה, כי אני לא מתכוון לדון על תחילה של הסעיפים שעליהם לא נדון בוועדת הכספים. אז תעבירו את התחילה לוועדת חוץ וביטחון וגם את המטרה תוציאו מאיתנו, כי אני לא מבין את המטרה של החוק הזה.  </w:t>
      </w:r>
    </w:p>
    <w:p w14:paraId="390948AD" w14:textId="77777777" w:rsidR="000C4B46" w:rsidRPr="000C4B46" w:rsidRDefault="000C4B46" w:rsidP="000C4B46">
      <w:pPr>
        <w:bidi/>
        <w:jc w:val="both"/>
        <w:rPr>
          <w:rFonts w:cs="David" w:hint="cs"/>
          <w:rtl/>
        </w:rPr>
      </w:pPr>
    </w:p>
    <w:p w14:paraId="3435D462" w14:textId="77777777" w:rsidR="000C4B46" w:rsidRPr="000C4B46" w:rsidRDefault="000C4B46" w:rsidP="000C4B46">
      <w:pPr>
        <w:bidi/>
        <w:jc w:val="both"/>
        <w:rPr>
          <w:rFonts w:cs="David" w:hint="cs"/>
          <w:rtl/>
        </w:rPr>
      </w:pPr>
      <w:r w:rsidRPr="000C4B46">
        <w:rPr>
          <w:rFonts w:cs="David" w:hint="cs"/>
          <w:u w:val="single"/>
          <w:rtl/>
        </w:rPr>
        <w:t>משה גפני:</w:t>
      </w:r>
    </w:p>
    <w:p w14:paraId="10217B89" w14:textId="77777777" w:rsidR="000C4B46" w:rsidRPr="000C4B46" w:rsidRDefault="000C4B46" w:rsidP="000C4B46">
      <w:pPr>
        <w:bidi/>
        <w:jc w:val="both"/>
        <w:rPr>
          <w:rFonts w:cs="David" w:hint="cs"/>
          <w:rtl/>
        </w:rPr>
      </w:pPr>
    </w:p>
    <w:p w14:paraId="6F8CF8A1" w14:textId="77777777" w:rsidR="000C4B46" w:rsidRPr="000C4B46" w:rsidRDefault="000C4B46" w:rsidP="000C4B46">
      <w:pPr>
        <w:bidi/>
        <w:jc w:val="both"/>
        <w:rPr>
          <w:rFonts w:cs="David" w:hint="cs"/>
          <w:rtl/>
        </w:rPr>
      </w:pPr>
      <w:r w:rsidRPr="000C4B46">
        <w:rPr>
          <w:rFonts w:cs="David" w:hint="cs"/>
          <w:rtl/>
        </w:rPr>
        <w:tab/>
        <w:t>לדעתי, מי שעוקב אחרי עבודת הכנסת, מתבייש להיות בבניין הזה.</w:t>
      </w:r>
    </w:p>
    <w:p w14:paraId="0E2B2BBB" w14:textId="77777777" w:rsidR="000C4B46" w:rsidRPr="000C4B46" w:rsidRDefault="000C4B46" w:rsidP="000C4B46">
      <w:pPr>
        <w:bidi/>
        <w:jc w:val="both"/>
        <w:rPr>
          <w:rFonts w:cs="David" w:hint="cs"/>
          <w:rtl/>
        </w:rPr>
      </w:pPr>
    </w:p>
    <w:p w14:paraId="2939667F" w14:textId="77777777" w:rsidR="000C4B46" w:rsidRPr="000C4B46" w:rsidRDefault="000C4B46" w:rsidP="000C4B46">
      <w:pPr>
        <w:bidi/>
        <w:jc w:val="both"/>
        <w:rPr>
          <w:rFonts w:cs="David" w:hint="cs"/>
          <w:u w:val="single"/>
          <w:rtl/>
        </w:rPr>
      </w:pPr>
      <w:r w:rsidRPr="000C4B46">
        <w:rPr>
          <w:rFonts w:cs="David" w:hint="cs"/>
          <w:u w:val="single"/>
          <w:rtl/>
        </w:rPr>
        <w:t>קריאה:</w:t>
      </w:r>
    </w:p>
    <w:p w14:paraId="1A1DED81" w14:textId="77777777" w:rsidR="000C4B46" w:rsidRPr="000C4B46" w:rsidRDefault="000C4B46" w:rsidP="000C4B46">
      <w:pPr>
        <w:bidi/>
        <w:jc w:val="both"/>
        <w:rPr>
          <w:rFonts w:cs="David" w:hint="cs"/>
          <w:u w:val="single"/>
          <w:rtl/>
        </w:rPr>
      </w:pPr>
    </w:p>
    <w:p w14:paraId="092D3FC3" w14:textId="77777777" w:rsidR="000C4B46" w:rsidRPr="000C4B46" w:rsidRDefault="000C4B46" w:rsidP="000C4B46">
      <w:pPr>
        <w:bidi/>
        <w:jc w:val="both"/>
        <w:rPr>
          <w:rFonts w:cs="David" w:hint="cs"/>
          <w:rtl/>
        </w:rPr>
      </w:pPr>
      <w:r w:rsidRPr="000C4B46">
        <w:rPr>
          <w:rFonts w:cs="David" w:hint="cs"/>
          <w:rtl/>
        </w:rPr>
        <w:tab/>
        <w:t>אז תתפטר.</w:t>
      </w:r>
    </w:p>
    <w:p w14:paraId="27F3E3C6" w14:textId="77777777" w:rsidR="000C4B46" w:rsidRPr="000C4B46" w:rsidRDefault="000C4B46" w:rsidP="000C4B46">
      <w:pPr>
        <w:bidi/>
        <w:jc w:val="both"/>
        <w:rPr>
          <w:rFonts w:cs="David" w:hint="cs"/>
          <w:rtl/>
        </w:rPr>
      </w:pPr>
    </w:p>
    <w:p w14:paraId="5275E4CA" w14:textId="77777777" w:rsidR="000C4B46" w:rsidRPr="000C4B46" w:rsidRDefault="000C4B46" w:rsidP="000C4B46">
      <w:pPr>
        <w:bidi/>
        <w:jc w:val="both"/>
        <w:rPr>
          <w:rFonts w:cs="David" w:hint="cs"/>
          <w:u w:val="single"/>
          <w:rtl/>
        </w:rPr>
      </w:pPr>
      <w:r w:rsidRPr="000C4B46">
        <w:rPr>
          <w:rFonts w:cs="David" w:hint="cs"/>
          <w:u w:val="single"/>
          <w:rtl/>
        </w:rPr>
        <w:t>משה גפני:</w:t>
      </w:r>
    </w:p>
    <w:p w14:paraId="0FD70CA0" w14:textId="77777777" w:rsidR="000C4B46" w:rsidRPr="000C4B46" w:rsidRDefault="000C4B46" w:rsidP="000C4B46">
      <w:pPr>
        <w:bidi/>
        <w:jc w:val="both"/>
        <w:rPr>
          <w:rFonts w:cs="David" w:hint="cs"/>
          <w:u w:val="single"/>
          <w:rtl/>
        </w:rPr>
      </w:pPr>
    </w:p>
    <w:p w14:paraId="480C178A" w14:textId="77777777" w:rsidR="000C4B46" w:rsidRPr="000C4B46" w:rsidRDefault="000C4B46" w:rsidP="000C4B46">
      <w:pPr>
        <w:bidi/>
        <w:ind w:firstLine="567"/>
        <w:jc w:val="both"/>
        <w:rPr>
          <w:rFonts w:cs="David" w:hint="cs"/>
          <w:rtl/>
        </w:rPr>
      </w:pPr>
      <w:r w:rsidRPr="000C4B46">
        <w:rPr>
          <w:rFonts w:cs="David" w:hint="cs"/>
          <w:rtl/>
        </w:rPr>
        <w:t xml:space="preserve">אני לא מתכוון להתפטר. הביזיון שלנו, נאמר כבר קודם, מעבר לחילופי הדברים במליאה וביחסים בין חברי הכנסת. במהות הביזיון הוא נורא ואיום. הכנסת מסיימת את עבודתה מידי יום, ללא סעיפים שעומדים על סדר היום. הכנסת לא עובדת. למה היא לא עובדת? מפני שהממשלה והקואליציה מביאים את </w:t>
      </w:r>
      <w:proofErr w:type="spellStart"/>
      <w:r w:rsidRPr="000C4B46">
        <w:rPr>
          <w:rFonts w:cs="David" w:hint="cs"/>
          <w:rtl/>
        </w:rPr>
        <w:t>הכל</w:t>
      </w:r>
      <w:proofErr w:type="spellEnd"/>
      <w:r w:rsidRPr="000C4B46">
        <w:rPr>
          <w:rFonts w:cs="David" w:hint="cs"/>
          <w:rtl/>
        </w:rPr>
        <w:t xml:space="preserve"> באופן מרוכז, בפרק זמן מאוד קצר כך שחברי הכנסת לא יכולים לדון בהם. כל אחד מראשי הקואליציה יוכל לקחת לעצמו קרדיט על מה שהוא העביר ומי. חבר הכנסת </w:t>
      </w:r>
      <w:proofErr w:type="spellStart"/>
      <w:r w:rsidRPr="000C4B46">
        <w:rPr>
          <w:rFonts w:cs="David" w:hint="cs"/>
          <w:rtl/>
        </w:rPr>
        <w:t>אפללו</w:t>
      </w:r>
      <w:proofErr w:type="spellEnd"/>
      <w:r w:rsidRPr="000C4B46">
        <w:rPr>
          <w:rFonts w:cs="David" w:hint="cs"/>
          <w:rtl/>
        </w:rPr>
        <w:t xml:space="preserve"> אומר שהוא לוקח לעצמו את הקרדיט, רוחמה אברהם לוקחת לעצמה קרדיט. כולם לוקחים פה קרדיטים אבל הביזיון הוא של כולנו. במקום שהכנסת תעבוד במשך כל השנה ותדון ברפורמות במשק המים, במשק החשמל ובשרותי הדת, היא פשוט לא עובדת. </w:t>
      </w:r>
    </w:p>
    <w:p w14:paraId="12EFD291" w14:textId="77777777" w:rsidR="000C4B46" w:rsidRPr="000C4B46" w:rsidRDefault="000C4B46" w:rsidP="000C4B46">
      <w:pPr>
        <w:bidi/>
        <w:jc w:val="both"/>
        <w:rPr>
          <w:rFonts w:cs="David" w:hint="cs"/>
          <w:rtl/>
        </w:rPr>
      </w:pPr>
    </w:p>
    <w:p w14:paraId="156DB874" w14:textId="77777777" w:rsidR="000C4B46" w:rsidRPr="000C4B46" w:rsidRDefault="000C4B46" w:rsidP="000C4B46">
      <w:pPr>
        <w:pStyle w:val="Heading5"/>
        <w:rPr>
          <w:rFonts w:hint="cs"/>
          <w:sz w:val="24"/>
          <w:rtl/>
        </w:rPr>
      </w:pPr>
      <w:r w:rsidRPr="000C4B46">
        <w:rPr>
          <w:rFonts w:hint="cs"/>
          <w:sz w:val="24"/>
          <w:u w:val="single"/>
          <w:rtl/>
        </w:rPr>
        <w:t xml:space="preserve">אביגדור </w:t>
      </w:r>
      <w:proofErr w:type="spellStart"/>
      <w:r w:rsidRPr="000C4B46">
        <w:rPr>
          <w:rFonts w:hint="cs"/>
          <w:sz w:val="24"/>
          <w:u w:val="single"/>
          <w:rtl/>
        </w:rPr>
        <w:t>יצחקי</w:t>
      </w:r>
      <w:proofErr w:type="spellEnd"/>
      <w:r w:rsidRPr="000C4B46">
        <w:rPr>
          <w:rFonts w:hint="cs"/>
          <w:sz w:val="24"/>
          <w:u w:val="single"/>
          <w:rtl/>
        </w:rPr>
        <w:t>:</w:t>
      </w:r>
    </w:p>
    <w:p w14:paraId="2D4A0153" w14:textId="77777777" w:rsidR="000C4B46" w:rsidRPr="000C4B46" w:rsidRDefault="000C4B46" w:rsidP="000C4B46">
      <w:pPr>
        <w:pStyle w:val="Heading5"/>
        <w:rPr>
          <w:rFonts w:hint="cs"/>
          <w:sz w:val="24"/>
          <w:rtl/>
        </w:rPr>
      </w:pPr>
    </w:p>
    <w:p w14:paraId="0B219610" w14:textId="77777777" w:rsidR="000C4B46" w:rsidRPr="000C4B46" w:rsidRDefault="000C4B46" w:rsidP="000C4B46">
      <w:pPr>
        <w:bidi/>
        <w:jc w:val="both"/>
        <w:rPr>
          <w:rFonts w:cs="David" w:hint="cs"/>
          <w:rtl/>
        </w:rPr>
      </w:pPr>
      <w:r w:rsidRPr="000C4B46">
        <w:rPr>
          <w:rFonts w:cs="David" w:hint="cs"/>
          <w:rtl/>
        </w:rPr>
        <w:tab/>
        <w:t>חבר הכנסת גפני, אין לך בושה. אתמול היית רשום לכל הדיונים ולא הופעת לאף אחד. הבן אדם לא יכול לעמוד פה ולהשמיץ את כולנו. אתמול הוא היה רשום לכל הדיונים ולא הופיע לאף אחד. אתה בא להגיד לנו עכשיו מה אנחנו עושים או לא? מה זאת הטפת המוסר הזאת? מה זה שייך לחוק ההסדרים?</w:t>
      </w:r>
    </w:p>
    <w:p w14:paraId="22868D2D" w14:textId="77777777" w:rsidR="000C4B46" w:rsidRPr="000C4B46" w:rsidRDefault="000C4B46" w:rsidP="000C4B46">
      <w:pPr>
        <w:bidi/>
        <w:jc w:val="both"/>
        <w:rPr>
          <w:rFonts w:cs="David" w:hint="cs"/>
          <w:rtl/>
        </w:rPr>
      </w:pPr>
    </w:p>
    <w:p w14:paraId="1EE2B504" w14:textId="77777777" w:rsidR="000C4B46" w:rsidRPr="000C4B46" w:rsidRDefault="000C4B46" w:rsidP="000C4B46">
      <w:pPr>
        <w:bidi/>
        <w:jc w:val="both"/>
        <w:rPr>
          <w:rFonts w:cs="David" w:hint="cs"/>
          <w:u w:val="single"/>
          <w:rtl/>
        </w:rPr>
      </w:pPr>
      <w:r w:rsidRPr="000C4B46">
        <w:rPr>
          <w:rFonts w:cs="David" w:hint="cs"/>
          <w:u w:val="single"/>
          <w:rtl/>
        </w:rPr>
        <w:t xml:space="preserve">גלעד </w:t>
      </w:r>
      <w:proofErr w:type="spellStart"/>
      <w:r w:rsidRPr="000C4B46">
        <w:rPr>
          <w:rFonts w:cs="David" w:hint="cs"/>
          <w:u w:val="single"/>
          <w:rtl/>
        </w:rPr>
        <w:t>ארדן</w:t>
      </w:r>
      <w:proofErr w:type="spellEnd"/>
      <w:r w:rsidRPr="000C4B46">
        <w:rPr>
          <w:rFonts w:cs="David" w:hint="cs"/>
          <w:u w:val="single"/>
          <w:rtl/>
        </w:rPr>
        <w:t>:</w:t>
      </w:r>
    </w:p>
    <w:p w14:paraId="7A4720BC" w14:textId="77777777" w:rsidR="000C4B46" w:rsidRPr="000C4B46" w:rsidRDefault="000C4B46" w:rsidP="000C4B46">
      <w:pPr>
        <w:bidi/>
        <w:jc w:val="both"/>
        <w:rPr>
          <w:rFonts w:cs="David" w:hint="cs"/>
          <w:u w:val="single"/>
          <w:rtl/>
        </w:rPr>
      </w:pPr>
    </w:p>
    <w:p w14:paraId="15BFB4AD" w14:textId="77777777" w:rsidR="000C4B46" w:rsidRPr="000C4B46" w:rsidRDefault="000C4B46" w:rsidP="000C4B46">
      <w:pPr>
        <w:bidi/>
        <w:jc w:val="both"/>
        <w:rPr>
          <w:rFonts w:cs="David" w:hint="cs"/>
          <w:rtl/>
        </w:rPr>
      </w:pPr>
      <w:r w:rsidRPr="000C4B46">
        <w:rPr>
          <w:rFonts w:cs="David" w:hint="cs"/>
          <w:rtl/>
        </w:rPr>
        <w:tab/>
        <w:t xml:space="preserve">הם בכלל לא מביאים חוקים ממשלתיים, </w:t>
      </w:r>
      <w:proofErr w:type="spellStart"/>
      <w:r w:rsidRPr="000C4B46">
        <w:rPr>
          <w:rFonts w:cs="David" w:hint="cs"/>
          <w:rtl/>
        </w:rPr>
        <w:t>הכל</w:t>
      </w:r>
      <w:proofErr w:type="spellEnd"/>
      <w:r w:rsidRPr="000C4B46">
        <w:rPr>
          <w:rFonts w:cs="David" w:hint="cs"/>
          <w:rtl/>
        </w:rPr>
        <w:t xml:space="preserve"> דרך חוק ההסדרים. </w:t>
      </w:r>
    </w:p>
    <w:p w14:paraId="7683055F" w14:textId="77777777" w:rsidR="000C4B46" w:rsidRPr="000C4B46" w:rsidRDefault="000C4B46" w:rsidP="000C4B46">
      <w:pPr>
        <w:bidi/>
        <w:jc w:val="both"/>
        <w:rPr>
          <w:rFonts w:cs="David" w:hint="cs"/>
          <w:rtl/>
        </w:rPr>
      </w:pPr>
    </w:p>
    <w:p w14:paraId="1B71F404" w14:textId="77777777" w:rsidR="000C4B46" w:rsidRPr="000C4B46" w:rsidRDefault="000C4B46" w:rsidP="000C4B46">
      <w:pPr>
        <w:bidi/>
        <w:jc w:val="both"/>
        <w:rPr>
          <w:rFonts w:cs="David" w:hint="cs"/>
          <w:u w:val="single"/>
          <w:rtl/>
        </w:rPr>
      </w:pPr>
      <w:r w:rsidRPr="000C4B46">
        <w:rPr>
          <w:rFonts w:cs="David" w:hint="cs"/>
          <w:u w:val="single"/>
          <w:rtl/>
        </w:rPr>
        <w:t xml:space="preserve">אביגדור </w:t>
      </w:r>
      <w:proofErr w:type="spellStart"/>
      <w:r w:rsidRPr="000C4B46">
        <w:rPr>
          <w:rFonts w:cs="David" w:hint="cs"/>
          <w:u w:val="single"/>
          <w:rtl/>
        </w:rPr>
        <w:t>יצחקי</w:t>
      </w:r>
      <w:proofErr w:type="spellEnd"/>
      <w:r w:rsidRPr="000C4B46">
        <w:rPr>
          <w:rFonts w:cs="David" w:hint="cs"/>
          <w:u w:val="single"/>
          <w:rtl/>
        </w:rPr>
        <w:t>:</w:t>
      </w:r>
    </w:p>
    <w:p w14:paraId="7DAB0382" w14:textId="77777777" w:rsidR="000C4B46" w:rsidRPr="000C4B46" w:rsidRDefault="000C4B46" w:rsidP="000C4B46">
      <w:pPr>
        <w:bidi/>
        <w:jc w:val="both"/>
        <w:rPr>
          <w:rFonts w:cs="David" w:hint="cs"/>
          <w:u w:val="single"/>
          <w:rtl/>
        </w:rPr>
      </w:pPr>
    </w:p>
    <w:p w14:paraId="24B28C10" w14:textId="77777777" w:rsidR="000C4B46" w:rsidRPr="000C4B46" w:rsidRDefault="000C4B46" w:rsidP="000C4B46">
      <w:pPr>
        <w:bidi/>
        <w:jc w:val="both"/>
        <w:rPr>
          <w:rFonts w:cs="David" w:hint="cs"/>
          <w:rtl/>
        </w:rPr>
      </w:pPr>
      <w:r w:rsidRPr="000C4B46">
        <w:rPr>
          <w:rFonts w:cs="David" w:hint="cs"/>
          <w:rtl/>
        </w:rPr>
        <w:tab/>
        <w:t xml:space="preserve">מה זה שייך לחברי הכנסת? שידבר על הממשלה ושלא ידבר על הכנסת. </w:t>
      </w:r>
    </w:p>
    <w:p w14:paraId="70B402C6" w14:textId="77777777" w:rsidR="000C4B46" w:rsidRPr="000C4B46" w:rsidRDefault="000C4B46" w:rsidP="000C4B46">
      <w:pPr>
        <w:bidi/>
        <w:jc w:val="both"/>
        <w:rPr>
          <w:rFonts w:cs="David" w:hint="cs"/>
          <w:rtl/>
        </w:rPr>
      </w:pPr>
    </w:p>
    <w:p w14:paraId="44DB5247" w14:textId="77777777" w:rsidR="000C4B46" w:rsidRPr="000C4B46" w:rsidRDefault="000C4B46" w:rsidP="000C4B46">
      <w:pPr>
        <w:bidi/>
        <w:jc w:val="both"/>
        <w:rPr>
          <w:rFonts w:cs="David" w:hint="cs"/>
          <w:rtl/>
        </w:rPr>
      </w:pPr>
      <w:r w:rsidRPr="000C4B46">
        <w:rPr>
          <w:rFonts w:cs="David" w:hint="cs"/>
          <w:u w:val="single"/>
          <w:rtl/>
        </w:rPr>
        <w:t>משה גפני:</w:t>
      </w:r>
    </w:p>
    <w:p w14:paraId="2CF03A72" w14:textId="77777777" w:rsidR="000C4B46" w:rsidRPr="000C4B46" w:rsidRDefault="000C4B46" w:rsidP="000C4B46">
      <w:pPr>
        <w:bidi/>
        <w:jc w:val="both"/>
        <w:rPr>
          <w:rFonts w:cs="David" w:hint="cs"/>
          <w:rtl/>
        </w:rPr>
      </w:pPr>
    </w:p>
    <w:p w14:paraId="16FEFA4A" w14:textId="77777777" w:rsidR="000C4B46" w:rsidRPr="000C4B46" w:rsidRDefault="000C4B46" w:rsidP="000C4B46">
      <w:pPr>
        <w:bidi/>
        <w:jc w:val="both"/>
        <w:rPr>
          <w:rFonts w:cs="David" w:hint="cs"/>
          <w:rtl/>
        </w:rPr>
      </w:pPr>
      <w:r w:rsidRPr="000C4B46">
        <w:rPr>
          <w:rFonts w:cs="David" w:hint="cs"/>
          <w:rtl/>
        </w:rPr>
        <w:tab/>
        <w:t xml:space="preserve">אדוני היושב ראש, אני מציע לחבר הכנסת </w:t>
      </w:r>
      <w:proofErr w:type="spellStart"/>
      <w:r w:rsidRPr="000C4B46">
        <w:rPr>
          <w:rFonts w:cs="David" w:hint="cs"/>
          <w:rtl/>
        </w:rPr>
        <w:t>יצחקי</w:t>
      </w:r>
      <w:proofErr w:type="spellEnd"/>
      <w:r w:rsidRPr="000C4B46">
        <w:rPr>
          <w:rFonts w:cs="David" w:hint="cs"/>
          <w:rtl/>
        </w:rPr>
        <w:t xml:space="preserve"> לא להתחרות מי נמצא ומי לא נמצא. אתמול הייתי בשיחה במסגרת דיוני הקואליציה, שאתה היית פעם יושב הראש שלה, במשא ומתן מחוץ לבניין. </w:t>
      </w:r>
    </w:p>
    <w:p w14:paraId="4ED49850" w14:textId="77777777" w:rsidR="000C4B46" w:rsidRPr="000C4B46" w:rsidRDefault="000C4B46" w:rsidP="000C4B46">
      <w:pPr>
        <w:bidi/>
        <w:jc w:val="both"/>
        <w:rPr>
          <w:rFonts w:cs="David" w:hint="cs"/>
          <w:rtl/>
        </w:rPr>
      </w:pPr>
    </w:p>
    <w:p w14:paraId="4CE40E14" w14:textId="77777777" w:rsidR="000C4B46" w:rsidRPr="000C4B46" w:rsidRDefault="000C4B46" w:rsidP="000C4B46">
      <w:pPr>
        <w:bidi/>
        <w:ind w:firstLine="567"/>
        <w:jc w:val="both"/>
        <w:rPr>
          <w:rFonts w:cs="David" w:hint="cs"/>
          <w:rtl/>
        </w:rPr>
      </w:pPr>
      <w:r w:rsidRPr="000C4B46">
        <w:rPr>
          <w:rFonts w:cs="David" w:hint="cs"/>
          <w:rtl/>
        </w:rPr>
        <w:t>אדוני היושב ראש, אתה נבחרת להיות יושב ראש הוועדה ובידך לבטל את הפארסה הזאת ואת הביזיון, שהוא נחלת כולנו. הכנסת צריכה לעבוד במשך כל השנה, להביא רפורמות, להביא את כל החוקים הללו. אני תומך ביועצת המשפטית. אני מציע, אדוני יושב ראש הוועדה, אל תתפתה לקואליציה הזאת. זאת קואליציה זמנית והיא בדרך לפירוק. אני אומר לך זאת מהדיונים שהיו לי אתמול. היא קואליציה בדרך לפירוק ולכן תטביע חותם וכולנו נזכור לך לטובה. להפסיק לחלוטין את העניין הזה שהכנסת תקיים חוקים על כל החוקים האלה במשך כל השנה, בלי קשר לתקציב. התקציב עומד בפני עצמו.</w:t>
      </w:r>
    </w:p>
    <w:p w14:paraId="63FCE703" w14:textId="77777777" w:rsidR="000C4B46" w:rsidRPr="000C4B46" w:rsidRDefault="000C4B46" w:rsidP="000C4B46">
      <w:pPr>
        <w:bidi/>
        <w:jc w:val="both"/>
        <w:rPr>
          <w:rFonts w:cs="David" w:hint="cs"/>
          <w:rtl/>
        </w:rPr>
      </w:pPr>
    </w:p>
    <w:p w14:paraId="78373E72" w14:textId="77777777" w:rsidR="000C4B46" w:rsidRPr="000C4B46" w:rsidRDefault="000C4B46" w:rsidP="000C4B46">
      <w:pPr>
        <w:bidi/>
        <w:jc w:val="both"/>
        <w:rPr>
          <w:rFonts w:cs="David" w:hint="cs"/>
          <w:rtl/>
        </w:rPr>
      </w:pPr>
      <w:r w:rsidRPr="000C4B46">
        <w:rPr>
          <w:rFonts w:cs="David" w:hint="cs"/>
          <w:u w:val="single"/>
          <w:rtl/>
        </w:rPr>
        <w:t>ראובן ריבלין:</w:t>
      </w:r>
    </w:p>
    <w:p w14:paraId="7A638BE1" w14:textId="77777777" w:rsidR="000C4B46" w:rsidRPr="000C4B46" w:rsidRDefault="000C4B46" w:rsidP="000C4B46">
      <w:pPr>
        <w:bidi/>
        <w:jc w:val="both"/>
        <w:rPr>
          <w:rFonts w:cs="David" w:hint="cs"/>
          <w:rtl/>
        </w:rPr>
      </w:pPr>
    </w:p>
    <w:p w14:paraId="57FA294D" w14:textId="77777777" w:rsidR="000C4B46" w:rsidRPr="000C4B46" w:rsidRDefault="000C4B46" w:rsidP="000C4B46">
      <w:pPr>
        <w:bidi/>
        <w:jc w:val="both"/>
        <w:rPr>
          <w:rFonts w:cs="David" w:hint="cs"/>
          <w:rtl/>
        </w:rPr>
      </w:pPr>
      <w:r w:rsidRPr="000C4B46">
        <w:rPr>
          <w:rFonts w:cs="David" w:hint="cs"/>
          <w:rtl/>
        </w:rPr>
        <w:tab/>
        <w:t xml:space="preserve">אדוני היושב ראש, למרות שמפני חטאנו גלינו מעל מקומנו הטבעי. אנחנו אנשי הליכוד, לא נמצאים בשלטון, אבל כאיש ליכוד אני תמיד מוצא את עצמי משיב, כי הר תמיד אנחנו אשמים. חברי הממשלה </w:t>
      </w:r>
      <w:proofErr w:type="spellStart"/>
      <w:r w:rsidRPr="000C4B46">
        <w:rPr>
          <w:rFonts w:cs="David" w:hint="cs"/>
          <w:rtl/>
        </w:rPr>
        <w:t>דהיום</w:t>
      </w:r>
      <w:proofErr w:type="spellEnd"/>
      <w:r w:rsidRPr="000C4B46">
        <w:rPr>
          <w:rFonts w:cs="David" w:hint="cs"/>
          <w:rtl/>
        </w:rPr>
        <w:t xml:space="preserve"> לא היו חברים בממשלה הקודמת. יש מפלגה חדשה, קדימה, שהיא המובילה שלא ידעה מה זה הליכוד. קם דור חדש שלא ידע איש. כמובן, שהאשם הראשי הוא ביבי </w:t>
      </w:r>
      <w:proofErr w:type="spellStart"/>
      <w:r w:rsidRPr="000C4B46">
        <w:rPr>
          <w:rFonts w:cs="David" w:hint="cs"/>
          <w:rtl/>
        </w:rPr>
        <w:t>נתניהו</w:t>
      </w:r>
      <w:proofErr w:type="spellEnd"/>
      <w:r w:rsidRPr="000C4B46">
        <w:rPr>
          <w:rFonts w:cs="David" w:hint="cs"/>
          <w:rtl/>
        </w:rPr>
        <w:t xml:space="preserve">. אני רוצה להזהיר את כל חברי הקואליציה, שיזכרו מה שקרה לליכוד ושבהתאם  לכך ינהגו. </w:t>
      </w:r>
    </w:p>
    <w:p w14:paraId="330F64D6" w14:textId="77777777" w:rsidR="000C4B46" w:rsidRPr="000C4B46" w:rsidRDefault="000C4B46" w:rsidP="000C4B46">
      <w:pPr>
        <w:bidi/>
        <w:jc w:val="both"/>
        <w:rPr>
          <w:rFonts w:cs="David" w:hint="cs"/>
          <w:rtl/>
        </w:rPr>
      </w:pPr>
    </w:p>
    <w:p w14:paraId="709C34DD" w14:textId="77777777" w:rsidR="000C4B46" w:rsidRPr="000C4B46" w:rsidRDefault="000C4B46" w:rsidP="000C4B46">
      <w:pPr>
        <w:bidi/>
        <w:jc w:val="both"/>
        <w:rPr>
          <w:rFonts w:cs="David" w:hint="cs"/>
          <w:rtl/>
        </w:rPr>
      </w:pPr>
      <w:r w:rsidRPr="000C4B46">
        <w:rPr>
          <w:rFonts w:cs="David" w:hint="cs"/>
          <w:rtl/>
        </w:rPr>
        <w:tab/>
        <w:t xml:space="preserve">דבר שני. אני מוכרח לומר. כמו שאומר אחד מחברי האופוזיציה הקונסיסטנטיים, הקובעים, שהוא גם איש מאוד ממלכתי ואדם שהוא אחראי עם אחריות ציבורית כבדה, כמו חבר הכנסת אורון: לא רק שזכותה של הממשלה למשול, זאת גם חובתה למשול. יתכן מאוד שיש  חוקים נלווים שצריכים להיות קשורים בתקציב אבל הם לא יכולים להפוך להיות עיקר. הם לא יכולים להפוך את חוק התקציב ואת חוק ההסדרים במשק לחוק עוקף כנסת. </w:t>
      </w:r>
    </w:p>
    <w:p w14:paraId="33A4FB4C" w14:textId="77777777" w:rsidR="000C4B46" w:rsidRPr="000C4B46" w:rsidRDefault="000C4B46" w:rsidP="000C4B46">
      <w:pPr>
        <w:bidi/>
        <w:jc w:val="both"/>
        <w:rPr>
          <w:rFonts w:cs="David" w:hint="cs"/>
          <w:rtl/>
        </w:rPr>
      </w:pPr>
    </w:p>
    <w:p w14:paraId="5B495392" w14:textId="77777777" w:rsidR="000C4B46" w:rsidRPr="000C4B46" w:rsidRDefault="000C4B46" w:rsidP="000C4B46">
      <w:pPr>
        <w:bidi/>
        <w:jc w:val="both"/>
        <w:rPr>
          <w:rFonts w:cs="David" w:hint="cs"/>
          <w:rtl/>
        </w:rPr>
      </w:pPr>
      <w:r w:rsidRPr="000C4B46">
        <w:rPr>
          <w:rFonts w:cs="David" w:hint="cs"/>
          <w:rtl/>
        </w:rPr>
        <w:tab/>
        <w:t xml:space="preserve">אני רוצה לברך את היועצת המשפטית על עמדתה הברורה. אני רק רוצה לשאול אותה ולהסביר לה שלפעמים יש הבדלים בין החלטות פוליטיות להחלטות משפטיות. כאשר ההחלטות הן חזקות אנחנו צריכים לחיות עם זה כי אנחנו הריבון והעם קבע שאנחנו נהיה כאן. את יכולה להמליץ בפני העם להחליף אותנו אבל מעת עתה המציאות היא כזאת. </w:t>
      </w:r>
    </w:p>
    <w:p w14:paraId="2717F463" w14:textId="77777777" w:rsidR="000C4B46" w:rsidRPr="000C4B46" w:rsidRDefault="000C4B46" w:rsidP="000C4B46">
      <w:pPr>
        <w:bidi/>
        <w:jc w:val="both"/>
        <w:rPr>
          <w:rFonts w:cs="David" w:hint="cs"/>
          <w:rtl/>
        </w:rPr>
      </w:pPr>
    </w:p>
    <w:p w14:paraId="5D074677" w14:textId="77777777" w:rsidR="000C4B46" w:rsidRPr="000C4B46" w:rsidRDefault="000C4B46" w:rsidP="000C4B46">
      <w:pPr>
        <w:bidi/>
        <w:ind w:firstLine="567"/>
        <w:jc w:val="both"/>
        <w:rPr>
          <w:rFonts w:cs="David" w:hint="cs"/>
          <w:rtl/>
        </w:rPr>
      </w:pPr>
      <w:r w:rsidRPr="000C4B46">
        <w:rPr>
          <w:rFonts w:cs="David" w:hint="cs"/>
          <w:rtl/>
        </w:rPr>
        <w:t xml:space="preserve">אם את לא יודעת, גברתי היועצת המשפטית, יש מצב שבו אנחנו נקיים 35 ישיבות בוועדה, ניכנס לפרטי הפרטים של כל מילה בחוק, נגבש עמדה בוועדה על דעת החברים בעד ונגד, ואז יכולים כל חברי הוועדה, ברגע הקובע, להתחלף. אם יש כאלה שיש להם מצפון או שהם לא יכולים לפעול בניגוד למצפונם, אז שמים אותם להיות יושבי ראש ועדה. למשל, בוועדת חוקה, ששם הם יכולים כהרף עין להצביע בלי שהם יודעים על מה הם מצביעים, והם מובילים את דעת החוקה. </w:t>
      </w:r>
    </w:p>
    <w:p w14:paraId="7B272E86" w14:textId="77777777" w:rsidR="000C4B46" w:rsidRPr="000C4B46" w:rsidRDefault="000C4B46" w:rsidP="000C4B46">
      <w:pPr>
        <w:bidi/>
        <w:jc w:val="both"/>
        <w:rPr>
          <w:rFonts w:cs="David" w:hint="cs"/>
          <w:rtl/>
        </w:rPr>
      </w:pPr>
    </w:p>
    <w:p w14:paraId="2930CF14" w14:textId="77777777" w:rsidR="000C4B46" w:rsidRPr="000C4B46" w:rsidRDefault="000C4B46" w:rsidP="000C4B46">
      <w:pPr>
        <w:bidi/>
        <w:jc w:val="both"/>
        <w:rPr>
          <w:rFonts w:cs="David" w:hint="cs"/>
          <w:u w:val="single"/>
          <w:rtl/>
        </w:rPr>
      </w:pPr>
      <w:r w:rsidRPr="000C4B46">
        <w:rPr>
          <w:rFonts w:cs="David" w:hint="cs"/>
          <w:u w:val="single"/>
          <w:rtl/>
        </w:rPr>
        <w:t xml:space="preserve">גלעד </w:t>
      </w:r>
      <w:proofErr w:type="spellStart"/>
      <w:r w:rsidRPr="000C4B46">
        <w:rPr>
          <w:rFonts w:cs="David" w:hint="cs"/>
          <w:u w:val="single"/>
          <w:rtl/>
        </w:rPr>
        <w:t>ארדן</w:t>
      </w:r>
      <w:proofErr w:type="spellEnd"/>
      <w:r w:rsidRPr="000C4B46">
        <w:rPr>
          <w:rFonts w:cs="David" w:hint="cs"/>
          <w:u w:val="single"/>
          <w:rtl/>
        </w:rPr>
        <w:t>:</w:t>
      </w:r>
    </w:p>
    <w:p w14:paraId="50850A9B" w14:textId="77777777" w:rsidR="000C4B46" w:rsidRPr="000C4B46" w:rsidRDefault="000C4B46" w:rsidP="000C4B46">
      <w:pPr>
        <w:bidi/>
        <w:jc w:val="both"/>
        <w:rPr>
          <w:rFonts w:cs="David" w:hint="cs"/>
          <w:u w:val="single"/>
          <w:rtl/>
        </w:rPr>
      </w:pPr>
    </w:p>
    <w:p w14:paraId="1AF4BC12" w14:textId="77777777" w:rsidR="000C4B46" w:rsidRPr="000C4B46" w:rsidRDefault="000C4B46" w:rsidP="000C4B46">
      <w:pPr>
        <w:bidi/>
        <w:jc w:val="both"/>
        <w:rPr>
          <w:rFonts w:cs="David" w:hint="cs"/>
          <w:rtl/>
        </w:rPr>
      </w:pPr>
      <w:r w:rsidRPr="000C4B46">
        <w:rPr>
          <w:rFonts w:cs="David" w:hint="cs"/>
          <w:rtl/>
        </w:rPr>
        <w:tab/>
        <w:t xml:space="preserve">רפורמות בשיטות הממשלה. </w:t>
      </w:r>
    </w:p>
    <w:p w14:paraId="39DFB743" w14:textId="77777777" w:rsidR="000C4B46" w:rsidRPr="000C4B46" w:rsidRDefault="000C4B46" w:rsidP="000C4B46">
      <w:pPr>
        <w:bidi/>
        <w:jc w:val="both"/>
        <w:rPr>
          <w:rFonts w:cs="David" w:hint="cs"/>
          <w:rtl/>
        </w:rPr>
      </w:pPr>
    </w:p>
    <w:p w14:paraId="56864C12" w14:textId="77777777" w:rsidR="000C4B46" w:rsidRPr="000C4B46" w:rsidRDefault="000C4B46" w:rsidP="000C4B46">
      <w:pPr>
        <w:bidi/>
        <w:jc w:val="both"/>
        <w:rPr>
          <w:rFonts w:cs="David" w:hint="cs"/>
          <w:u w:val="single"/>
          <w:rtl/>
        </w:rPr>
      </w:pPr>
      <w:r w:rsidRPr="000C4B46">
        <w:rPr>
          <w:rFonts w:cs="David" w:hint="cs"/>
          <w:u w:val="single"/>
          <w:rtl/>
        </w:rPr>
        <w:t>ראובן ריבלין:</w:t>
      </w:r>
    </w:p>
    <w:p w14:paraId="79213A5C" w14:textId="77777777" w:rsidR="000C4B46" w:rsidRPr="000C4B46" w:rsidRDefault="000C4B46" w:rsidP="000C4B46">
      <w:pPr>
        <w:bidi/>
        <w:jc w:val="both"/>
        <w:rPr>
          <w:rFonts w:cs="David" w:hint="cs"/>
          <w:u w:val="single"/>
          <w:rtl/>
        </w:rPr>
      </w:pPr>
    </w:p>
    <w:p w14:paraId="0AC8C3E0" w14:textId="77777777" w:rsidR="000C4B46" w:rsidRPr="000C4B46" w:rsidRDefault="000C4B46" w:rsidP="000C4B46">
      <w:pPr>
        <w:bidi/>
        <w:ind w:firstLine="567"/>
        <w:jc w:val="both"/>
        <w:rPr>
          <w:rFonts w:cs="David" w:hint="cs"/>
          <w:rtl/>
        </w:rPr>
      </w:pPr>
      <w:r w:rsidRPr="000C4B46">
        <w:rPr>
          <w:rFonts w:cs="David" w:hint="cs"/>
          <w:rtl/>
        </w:rPr>
        <w:t>בעניין זה את צריכה לפנות אליהם ולשאול אותם, האם לא הגיע הזמן, מבחינת יוקרתה של הכנסת ומבחינת הציבור, שהכנסת היא שלוחתו, שלא יהיה מצב שבו ישתתף חבר כנסת 35 דיונים וברגע המכריע של ההצבעה יחליפו אותו? האם דבר זה אינו נוגד את השכל הישר ואת הסדר הציבורי?</w:t>
      </w:r>
    </w:p>
    <w:p w14:paraId="530F23F1" w14:textId="77777777" w:rsidR="000C4B46" w:rsidRPr="000C4B46" w:rsidRDefault="000C4B46" w:rsidP="000C4B46">
      <w:pPr>
        <w:bidi/>
        <w:ind w:firstLine="567"/>
        <w:jc w:val="both"/>
        <w:rPr>
          <w:rFonts w:cs="David" w:hint="cs"/>
          <w:rtl/>
        </w:rPr>
      </w:pPr>
    </w:p>
    <w:p w14:paraId="06E2BDE7" w14:textId="77777777" w:rsidR="000C4B46" w:rsidRPr="000C4B46" w:rsidRDefault="000C4B46" w:rsidP="000C4B46">
      <w:pPr>
        <w:bidi/>
        <w:ind w:firstLine="567"/>
        <w:jc w:val="both"/>
        <w:rPr>
          <w:rFonts w:cs="David" w:hint="cs"/>
          <w:rtl/>
        </w:rPr>
      </w:pPr>
      <w:r w:rsidRPr="000C4B46">
        <w:rPr>
          <w:rFonts w:cs="David" w:hint="cs"/>
          <w:rtl/>
        </w:rPr>
        <w:t xml:space="preserve">אני מוכרח לומר. אנחנו צריכים להיות מאוד זהירים כי לפי דעתי אנחנו מבקשים לקרוע את החבל ולנתק אותו מדברים שעד היום היות מותרים. </w:t>
      </w:r>
    </w:p>
    <w:p w14:paraId="439C093B" w14:textId="77777777" w:rsidR="000C4B46" w:rsidRPr="000C4B46" w:rsidRDefault="000C4B46" w:rsidP="000C4B46">
      <w:pPr>
        <w:bidi/>
        <w:ind w:firstLine="567"/>
        <w:jc w:val="both"/>
        <w:rPr>
          <w:rFonts w:cs="David" w:hint="cs"/>
          <w:rtl/>
        </w:rPr>
      </w:pPr>
    </w:p>
    <w:p w14:paraId="541AECC1" w14:textId="77777777" w:rsidR="000C4B46" w:rsidRPr="000C4B46" w:rsidRDefault="000C4B46" w:rsidP="000C4B46">
      <w:pPr>
        <w:bidi/>
        <w:jc w:val="both"/>
        <w:rPr>
          <w:rFonts w:cs="David" w:hint="cs"/>
          <w:u w:val="single"/>
          <w:rtl/>
        </w:rPr>
      </w:pPr>
      <w:r w:rsidRPr="000C4B46">
        <w:rPr>
          <w:rFonts w:cs="David" w:hint="cs"/>
          <w:u w:val="single"/>
          <w:rtl/>
        </w:rPr>
        <w:t xml:space="preserve">אביגדור </w:t>
      </w:r>
      <w:proofErr w:type="spellStart"/>
      <w:r w:rsidRPr="000C4B46">
        <w:rPr>
          <w:rFonts w:cs="David" w:hint="cs"/>
          <w:u w:val="single"/>
          <w:rtl/>
        </w:rPr>
        <w:t>יצחקי</w:t>
      </w:r>
      <w:proofErr w:type="spellEnd"/>
      <w:r w:rsidRPr="000C4B46">
        <w:rPr>
          <w:rFonts w:cs="David" w:hint="cs"/>
          <w:u w:val="single"/>
          <w:rtl/>
        </w:rPr>
        <w:t>:</w:t>
      </w:r>
    </w:p>
    <w:p w14:paraId="27F99D87" w14:textId="77777777" w:rsidR="000C4B46" w:rsidRPr="000C4B46" w:rsidRDefault="000C4B46" w:rsidP="000C4B46">
      <w:pPr>
        <w:bidi/>
        <w:jc w:val="both"/>
        <w:rPr>
          <w:rFonts w:cs="David" w:hint="cs"/>
          <w:u w:val="single"/>
          <w:rtl/>
        </w:rPr>
      </w:pPr>
    </w:p>
    <w:p w14:paraId="2E1D0FB9" w14:textId="77777777" w:rsidR="000C4B46" w:rsidRPr="000C4B46" w:rsidRDefault="000C4B46" w:rsidP="000C4B46">
      <w:pPr>
        <w:bidi/>
        <w:jc w:val="both"/>
        <w:rPr>
          <w:rFonts w:cs="David" w:hint="cs"/>
          <w:rtl/>
        </w:rPr>
      </w:pPr>
      <w:r w:rsidRPr="000C4B46">
        <w:rPr>
          <w:rFonts w:cs="David" w:hint="cs"/>
          <w:rtl/>
        </w:rPr>
        <w:tab/>
        <w:t>יש לך דוגמה ספציפית?</w:t>
      </w:r>
    </w:p>
    <w:p w14:paraId="2BF0F138" w14:textId="77777777" w:rsidR="000C4B46" w:rsidRPr="000C4B46" w:rsidRDefault="000C4B46" w:rsidP="000C4B46">
      <w:pPr>
        <w:bidi/>
        <w:jc w:val="both"/>
        <w:rPr>
          <w:rFonts w:cs="David" w:hint="cs"/>
          <w:rtl/>
        </w:rPr>
      </w:pPr>
    </w:p>
    <w:p w14:paraId="5562AFFC" w14:textId="77777777" w:rsidR="000C4B46" w:rsidRPr="000C4B46" w:rsidRDefault="000C4B46" w:rsidP="000C4B46">
      <w:pPr>
        <w:bidi/>
        <w:jc w:val="both"/>
        <w:rPr>
          <w:rFonts w:cs="David" w:hint="cs"/>
          <w:u w:val="single"/>
          <w:rtl/>
        </w:rPr>
      </w:pPr>
      <w:r w:rsidRPr="000C4B46">
        <w:rPr>
          <w:rFonts w:cs="David" w:hint="cs"/>
          <w:u w:val="single"/>
          <w:rtl/>
        </w:rPr>
        <w:t>ראובן ריבלין:</w:t>
      </w:r>
    </w:p>
    <w:p w14:paraId="46062AB1" w14:textId="77777777" w:rsidR="000C4B46" w:rsidRPr="000C4B46" w:rsidRDefault="000C4B46" w:rsidP="000C4B46">
      <w:pPr>
        <w:bidi/>
        <w:jc w:val="both"/>
        <w:rPr>
          <w:rFonts w:cs="David" w:hint="cs"/>
          <w:u w:val="single"/>
          <w:rtl/>
        </w:rPr>
      </w:pPr>
    </w:p>
    <w:p w14:paraId="75A0A176" w14:textId="77777777" w:rsidR="000C4B46" w:rsidRPr="000C4B46" w:rsidRDefault="000C4B46" w:rsidP="000C4B46">
      <w:pPr>
        <w:bidi/>
        <w:ind w:firstLine="567"/>
        <w:jc w:val="both"/>
        <w:rPr>
          <w:rFonts w:cs="David" w:hint="cs"/>
          <w:rtl/>
        </w:rPr>
      </w:pPr>
      <w:r w:rsidRPr="000C4B46">
        <w:rPr>
          <w:rFonts w:cs="David" w:hint="cs"/>
          <w:rtl/>
        </w:rPr>
        <w:t xml:space="preserve">הואיל והייתי בממשלה והייתי גם חבר כנסת, היו לי חברים בלב ובנפש, שניהלו את המערכת בצד הנכון של המקום, כמנכלים של המשרדים, ובעיקר את משרד ראש הממשלה. אני לא זוכר מי זה היה בדיוק, אבל הוא אדם שבקיא בכל תג ותג. למשל, את הדיון ברפורמה בנמלים יכולנו להתחיל 8-9 חודשים לפני כן כי היא </w:t>
      </w:r>
      <w:proofErr w:type="spellStart"/>
      <w:r w:rsidRPr="000C4B46">
        <w:rPr>
          <w:rFonts w:cs="David" w:hint="cs"/>
          <w:rtl/>
        </w:rPr>
        <w:t>היתה</w:t>
      </w:r>
      <w:proofErr w:type="spellEnd"/>
      <w:r w:rsidRPr="000C4B46">
        <w:rPr>
          <w:rFonts w:cs="David" w:hint="cs"/>
          <w:rtl/>
        </w:rPr>
        <w:t xml:space="preserve"> מוכנה. אבל האוצר אמר שהיא לא תעבור משום שהיא לא תתקבל על דעת כל אנשי הקואליציה. הדרך היחידה להעבירה היה בדרך של כפיה על חברי הכנסת להצביע, מבחינת זה ראה וקדש, או שנלך לבחירות. האוצר מצא דרך שאומרת, אנחנו בכנסת, במהלך עניינים רגיל לא נוכל להעביר את החוקים שאנחנו מבקשים, לכן אנחנו עושים זאת. בא ראש ממשלה, שהוא ראש מפלגתי וראש ממשלה בעתיד ואומר שהוא רואה בחוק ההסדרים מכשיר בידי הממשלה. אמרתי לו שגם אם הוא חושב כך, דעתו לא מתקבלת. אין אפשרות לשנות את הכנסת ולהפכה למכשיר בידי הממשלה. הקואליציה היא מכשיר בידי הממשלה כל זמן שהיא מקפידה על כל אותם חוקים.  </w:t>
      </w:r>
    </w:p>
    <w:p w14:paraId="2E5F31EA" w14:textId="77777777" w:rsidR="000C4B46" w:rsidRPr="000C4B46" w:rsidRDefault="000C4B46" w:rsidP="000C4B46">
      <w:pPr>
        <w:bidi/>
        <w:ind w:firstLine="567"/>
        <w:jc w:val="both"/>
        <w:rPr>
          <w:rFonts w:cs="David" w:hint="cs"/>
          <w:rtl/>
        </w:rPr>
      </w:pPr>
    </w:p>
    <w:p w14:paraId="150AB634" w14:textId="77777777" w:rsidR="000C4B46" w:rsidRPr="000C4B46" w:rsidRDefault="000C4B46" w:rsidP="000C4B46">
      <w:pPr>
        <w:bidi/>
        <w:ind w:firstLine="567"/>
        <w:jc w:val="both"/>
        <w:rPr>
          <w:rFonts w:cs="David" w:hint="cs"/>
          <w:rtl/>
        </w:rPr>
      </w:pPr>
      <w:r w:rsidRPr="000C4B46">
        <w:rPr>
          <w:rFonts w:cs="David" w:hint="cs"/>
          <w:rtl/>
        </w:rPr>
        <w:t xml:space="preserve">עד היום היה לנו בית המשפט העליון והכנסת. היום יש לנו גם את שלי, שמקבלת מעמד ציבורי. אני מברך את יושב ראש הוועדה על ניהול הוועדה ושהוא נותן לחברי הכנסת לומר את דברם. </w:t>
      </w:r>
    </w:p>
    <w:p w14:paraId="56FC9459" w14:textId="77777777" w:rsidR="000C4B46" w:rsidRPr="000C4B46" w:rsidRDefault="000C4B46" w:rsidP="000C4B46">
      <w:pPr>
        <w:bidi/>
        <w:ind w:firstLine="567"/>
        <w:jc w:val="both"/>
        <w:rPr>
          <w:rFonts w:cs="David" w:hint="cs"/>
          <w:rtl/>
        </w:rPr>
      </w:pPr>
    </w:p>
    <w:p w14:paraId="32D401A9" w14:textId="77777777" w:rsidR="000C4B46" w:rsidRPr="000C4B46" w:rsidRDefault="000C4B46" w:rsidP="000C4B46">
      <w:pPr>
        <w:bidi/>
        <w:ind w:firstLine="567"/>
        <w:jc w:val="both"/>
        <w:rPr>
          <w:rFonts w:cs="David" w:hint="cs"/>
          <w:rtl/>
        </w:rPr>
      </w:pPr>
      <w:r w:rsidRPr="000C4B46">
        <w:rPr>
          <w:rFonts w:cs="David" w:hint="cs"/>
          <w:rtl/>
        </w:rPr>
        <w:t>הצעתו של חיים אורון היא מצוינת אך יש לי חשש כבד מאוד שחוק ההסדרים הבא יבטל את חוק ההסדרים הזה, שביטל את חוק ההסדרים.</w:t>
      </w:r>
    </w:p>
    <w:p w14:paraId="0A507662" w14:textId="77777777" w:rsidR="000C4B46" w:rsidRPr="000C4B46" w:rsidRDefault="000C4B46" w:rsidP="000C4B46">
      <w:pPr>
        <w:bidi/>
        <w:ind w:firstLine="567"/>
        <w:jc w:val="both"/>
        <w:rPr>
          <w:rFonts w:cs="David" w:hint="cs"/>
          <w:rtl/>
        </w:rPr>
      </w:pPr>
    </w:p>
    <w:p w14:paraId="4BDA33BD"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0CFFC4F6" w14:textId="77777777" w:rsidR="000C4B46" w:rsidRPr="000C4B46" w:rsidRDefault="000C4B46" w:rsidP="000C4B46">
      <w:pPr>
        <w:bidi/>
        <w:jc w:val="both"/>
        <w:rPr>
          <w:rFonts w:cs="David" w:hint="cs"/>
          <w:rtl/>
        </w:rPr>
      </w:pPr>
    </w:p>
    <w:p w14:paraId="4B33C90A" w14:textId="77777777" w:rsidR="000C4B46" w:rsidRPr="000C4B46" w:rsidRDefault="000C4B46" w:rsidP="000C4B46">
      <w:pPr>
        <w:bidi/>
        <w:jc w:val="both"/>
        <w:rPr>
          <w:rFonts w:cs="David" w:hint="cs"/>
          <w:rtl/>
        </w:rPr>
      </w:pPr>
      <w:r w:rsidRPr="000C4B46">
        <w:rPr>
          <w:rFonts w:cs="David" w:hint="cs"/>
          <w:rtl/>
        </w:rPr>
        <w:tab/>
        <w:t xml:space="preserve">חברת הכנסת שלי </w:t>
      </w:r>
      <w:proofErr w:type="spellStart"/>
      <w:r w:rsidRPr="000C4B46">
        <w:rPr>
          <w:rFonts w:cs="David" w:hint="cs"/>
          <w:rtl/>
        </w:rPr>
        <w:t>יחימוביץ</w:t>
      </w:r>
      <w:proofErr w:type="spellEnd"/>
      <w:r w:rsidRPr="000C4B46">
        <w:rPr>
          <w:rFonts w:cs="David" w:hint="cs"/>
          <w:rtl/>
        </w:rPr>
        <w:t xml:space="preserve"> </w:t>
      </w:r>
      <w:proofErr w:type="spellStart"/>
      <w:r w:rsidRPr="000C4B46">
        <w:rPr>
          <w:rFonts w:cs="David" w:hint="cs"/>
          <w:rtl/>
        </w:rPr>
        <w:t>ראוייה</w:t>
      </w:r>
      <w:proofErr w:type="spellEnd"/>
      <w:r w:rsidRPr="000C4B46">
        <w:rPr>
          <w:rFonts w:cs="David" w:hint="cs"/>
          <w:rtl/>
        </w:rPr>
        <w:t xml:space="preserve"> לכל המחמאות שאמרת, אני חושב שכולם מסכימים, ואנחנו נעבור לדובר הבא. </w:t>
      </w:r>
    </w:p>
    <w:p w14:paraId="1CB45CE7" w14:textId="77777777" w:rsidR="000C4B46" w:rsidRPr="000C4B46" w:rsidRDefault="000C4B46" w:rsidP="000C4B46">
      <w:pPr>
        <w:bidi/>
        <w:jc w:val="both"/>
        <w:rPr>
          <w:rFonts w:cs="David" w:hint="cs"/>
          <w:rtl/>
        </w:rPr>
      </w:pPr>
    </w:p>
    <w:p w14:paraId="4E5CBC58" w14:textId="77777777" w:rsidR="000C4B46" w:rsidRPr="000C4B46" w:rsidRDefault="000C4B46" w:rsidP="000C4B46">
      <w:pPr>
        <w:bidi/>
        <w:jc w:val="both"/>
        <w:rPr>
          <w:rFonts w:cs="David" w:hint="cs"/>
          <w:rtl/>
        </w:rPr>
      </w:pPr>
      <w:r w:rsidRPr="000C4B46">
        <w:rPr>
          <w:rFonts w:cs="David" w:hint="cs"/>
          <w:u w:val="single"/>
          <w:rtl/>
        </w:rPr>
        <w:t xml:space="preserve">גלעד </w:t>
      </w:r>
      <w:proofErr w:type="spellStart"/>
      <w:r w:rsidRPr="000C4B46">
        <w:rPr>
          <w:rFonts w:cs="David" w:hint="cs"/>
          <w:u w:val="single"/>
          <w:rtl/>
        </w:rPr>
        <w:t>ארדן</w:t>
      </w:r>
      <w:proofErr w:type="spellEnd"/>
      <w:r w:rsidRPr="000C4B46">
        <w:rPr>
          <w:rFonts w:cs="David" w:hint="cs"/>
          <w:u w:val="single"/>
          <w:rtl/>
        </w:rPr>
        <w:t>:</w:t>
      </w:r>
    </w:p>
    <w:p w14:paraId="56B25F2C" w14:textId="77777777" w:rsidR="000C4B46" w:rsidRPr="000C4B46" w:rsidRDefault="000C4B46" w:rsidP="000C4B46">
      <w:pPr>
        <w:bidi/>
        <w:jc w:val="both"/>
        <w:rPr>
          <w:rFonts w:cs="David" w:hint="cs"/>
          <w:rtl/>
        </w:rPr>
      </w:pPr>
    </w:p>
    <w:p w14:paraId="13FA07B5" w14:textId="77777777" w:rsidR="000C4B46" w:rsidRPr="000C4B46" w:rsidRDefault="000C4B46" w:rsidP="000C4B46">
      <w:pPr>
        <w:bidi/>
        <w:jc w:val="both"/>
        <w:rPr>
          <w:rFonts w:cs="David" w:hint="cs"/>
          <w:rtl/>
        </w:rPr>
      </w:pPr>
      <w:r w:rsidRPr="000C4B46">
        <w:rPr>
          <w:rFonts w:cs="David" w:hint="cs"/>
          <w:rtl/>
        </w:rPr>
        <w:tab/>
        <w:t xml:space="preserve"> אני לא חושב שיש טעם לחזור על הדברים שכבר נאמרו כאן. אני רק רוצה לחזק אותם בדוגמה. אמר חבר הכנסת גפני, ואולי לא הבינו למה הוא מתכוון, שהכנסת נראית כלפי חוץ כאילו שהיא לא עושה את עבודתה. נכון שהרבה פעמים, כאשר מביאים לנו הצעות לסדר לא כל חברי הכנסת משתתפים בדיון. אולי בגלל שגם העיתונות לא כל כך מייחסת חשיבות לדיונים. אין ספק שאם סדר יומה של הכנסת היה מלא, כל אורך ימות השנה, בהצעות חוק ממשלתיות, ולזה התכוון חבר הכנסת גפני, חברי הכנסת היו באים והיו מביעים את עמדותיהם והיו נלחמים. גם לאזרחי המדינה היה יותר קל להבין מה התהליך הדמוקרטי שמתקיים בכנסת.</w:t>
      </w:r>
    </w:p>
    <w:p w14:paraId="7A0673BB" w14:textId="77777777" w:rsidR="000C4B46" w:rsidRPr="000C4B46" w:rsidRDefault="000C4B46" w:rsidP="000C4B46">
      <w:pPr>
        <w:bidi/>
        <w:jc w:val="both"/>
        <w:rPr>
          <w:rFonts w:cs="David" w:hint="cs"/>
          <w:rtl/>
        </w:rPr>
      </w:pPr>
    </w:p>
    <w:p w14:paraId="6492C9FD" w14:textId="77777777" w:rsidR="000C4B46" w:rsidRPr="000C4B46" w:rsidRDefault="000C4B46" w:rsidP="000C4B46">
      <w:pPr>
        <w:bidi/>
        <w:ind w:firstLine="567"/>
        <w:jc w:val="both"/>
        <w:rPr>
          <w:rFonts w:cs="David" w:hint="cs"/>
          <w:rtl/>
        </w:rPr>
      </w:pPr>
      <w:r w:rsidRPr="000C4B46">
        <w:rPr>
          <w:rFonts w:cs="David" w:hint="cs"/>
          <w:rtl/>
        </w:rPr>
        <w:t xml:space="preserve">אבל כיוון שהממשלה לא רוצה את אותו תהליך </w:t>
      </w:r>
      <w:proofErr w:type="spellStart"/>
      <w:r w:rsidRPr="000C4B46">
        <w:rPr>
          <w:rFonts w:cs="David" w:hint="cs"/>
          <w:rtl/>
        </w:rPr>
        <w:t>שקלא</w:t>
      </w:r>
      <w:proofErr w:type="spellEnd"/>
      <w:r w:rsidRPr="000C4B46">
        <w:rPr>
          <w:rFonts w:cs="David" w:hint="cs"/>
          <w:rtl/>
        </w:rPr>
        <w:t xml:space="preserve"> </w:t>
      </w:r>
      <w:proofErr w:type="spellStart"/>
      <w:r w:rsidRPr="000C4B46">
        <w:rPr>
          <w:rFonts w:cs="David" w:hint="cs"/>
          <w:rtl/>
        </w:rPr>
        <w:t>וטריא</w:t>
      </w:r>
      <w:proofErr w:type="spellEnd"/>
      <w:r w:rsidRPr="000C4B46">
        <w:rPr>
          <w:rFonts w:cs="David" w:hint="cs"/>
          <w:rtl/>
        </w:rPr>
        <w:t xml:space="preserve"> דמוקרטי, שבסופו של דבר בו ועל פיו צריכות להתקבל הכרעות, היא מצאה את הפטנט הזה של חוק ההסדרים. אני יושב ראש ועדה, 3 או 4 חודשים ויש לי </w:t>
      </w:r>
      <w:proofErr w:type="spellStart"/>
      <w:r w:rsidRPr="000C4B46">
        <w:rPr>
          <w:rFonts w:cs="David" w:hint="cs"/>
          <w:rtl/>
        </w:rPr>
        <w:t>נטיה</w:t>
      </w:r>
      <w:proofErr w:type="spellEnd"/>
      <w:r w:rsidRPr="000C4B46">
        <w:rPr>
          <w:rFonts w:cs="David" w:hint="cs"/>
          <w:rtl/>
        </w:rPr>
        <w:t xml:space="preserve"> לדחוס את סדר היום ולפנות כמה שיותר מהשולחן. אני מנסה לחפש הצעת חוק ממשלתית אחת שממתינה על סדר יומה של ועדת הכלכלה. אני אומר לכם שאין הצעת חוק ממשלתית אחת על שולחנה של ועדת הכלכלה. סליחה, יש הצעת חוק מחוק ההסדרים הקודם, שפוצלה ועדיין שוכבת אצלנו.</w:t>
      </w:r>
    </w:p>
    <w:p w14:paraId="6E5BCEE4" w14:textId="77777777" w:rsidR="000C4B46" w:rsidRPr="000C4B46" w:rsidRDefault="000C4B46" w:rsidP="000C4B46">
      <w:pPr>
        <w:bidi/>
        <w:jc w:val="both"/>
        <w:rPr>
          <w:rFonts w:cs="David" w:hint="cs"/>
          <w:rtl/>
        </w:rPr>
      </w:pPr>
    </w:p>
    <w:p w14:paraId="531CF4D1" w14:textId="77777777" w:rsidR="000C4B46" w:rsidRPr="000C4B46" w:rsidRDefault="000C4B46" w:rsidP="000C4B46">
      <w:pPr>
        <w:bidi/>
        <w:jc w:val="both"/>
        <w:rPr>
          <w:rFonts w:cs="David" w:hint="cs"/>
          <w:rtl/>
        </w:rPr>
      </w:pPr>
      <w:r w:rsidRPr="000C4B46">
        <w:rPr>
          <w:rFonts w:cs="David" w:hint="cs"/>
          <w:u w:val="single"/>
          <w:rtl/>
        </w:rPr>
        <w:t>משה גפני:</w:t>
      </w:r>
    </w:p>
    <w:p w14:paraId="18E8D6A9" w14:textId="77777777" w:rsidR="000C4B46" w:rsidRPr="000C4B46" w:rsidRDefault="000C4B46" w:rsidP="000C4B46">
      <w:pPr>
        <w:bidi/>
        <w:jc w:val="both"/>
        <w:rPr>
          <w:rFonts w:cs="David" w:hint="cs"/>
          <w:rtl/>
        </w:rPr>
      </w:pPr>
    </w:p>
    <w:p w14:paraId="377FD7FA" w14:textId="77777777" w:rsidR="000C4B46" w:rsidRPr="000C4B46" w:rsidRDefault="000C4B46" w:rsidP="000C4B46">
      <w:pPr>
        <w:bidi/>
        <w:jc w:val="both"/>
        <w:rPr>
          <w:rFonts w:cs="David" w:hint="cs"/>
          <w:rtl/>
        </w:rPr>
      </w:pPr>
      <w:r w:rsidRPr="000C4B46">
        <w:rPr>
          <w:rFonts w:cs="David" w:hint="cs"/>
          <w:rtl/>
        </w:rPr>
        <w:tab/>
        <w:t xml:space="preserve"> זה פשוט לא יאומן. </w:t>
      </w:r>
    </w:p>
    <w:p w14:paraId="3E8D6FB5" w14:textId="77777777" w:rsidR="000C4B46" w:rsidRPr="000C4B46" w:rsidRDefault="000C4B46" w:rsidP="000C4B46">
      <w:pPr>
        <w:bidi/>
        <w:jc w:val="both"/>
        <w:rPr>
          <w:rFonts w:cs="David" w:hint="cs"/>
          <w:rtl/>
        </w:rPr>
      </w:pPr>
    </w:p>
    <w:p w14:paraId="53033D15"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3E4B2FA9" w14:textId="77777777" w:rsidR="000C4B46" w:rsidRPr="000C4B46" w:rsidRDefault="000C4B46" w:rsidP="000C4B46">
      <w:pPr>
        <w:bidi/>
        <w:jc w:val="both"/>
        <w:rPr>
          <w:rFonts w:cs="David" w:hint="cs"/>
          <w:u w:val="single"/>
          <w:rtl/>
        </w:rPr>
      </w:pPr>
    </w:p>
    <w:p w14:paraId="657048D9" w14:textId="77777777" w:rsidR="000C4B46" w:rsidRPr="000C4B46" w:rsidRDefault="000C4B46" w:rsidP="000C4B46">
      <w:pPr>
        <w:bidi/>
        <w:jc w:val="both"/>
        <w:rPr>
          <w:rFonts w:cs="David" w:hint="cs"/>
          <w:rtl/>
        </w:rPr>
      </w:pPr>
      <w:r w:rsidRPr="000C4B46">
        <w:rPr>
          <w:rFonts w:cs="David" w:hint="cs"/>
          <w:rtl/>
        </w:rPr>
        <w:tab/>
        <w:t xml:space="preserve"> גם בוועדה למעמד </w:t>
      </w:r>
      <w:proofErr w:type="spellStart"/>
      <w:r w:rsidRPr="000C4B46">
        <w:rPr>
          <w:rFonts w:cs="David" w:hint="cs"/>
          <w:rtl/>
        </w:rPr>
        <w:t>האשה</w:t>
      </w:r>
      <w:proofErr w:type="spellEnd"/>
      <w:r w:rsidRPr="000C4B46">
        <w:rPr>
          <w:rFonts w:cs="David" w:hint="cs"/>
          <w:rtl/>
        </w:rPr>
        <w:t xml:space="preserve"> אין הצעת חוק ממשלתית. </w:t>
      </w:r>
    </w:p>
    <w:p w14:paraId="1FA7A099" w14:textId="77777777" w:rsidR="000C4B46" w:rsidRPr="000C4B46" w:rsidRDefault="000C4B46" w:rsidP="000C4B46">
      <w:pPr>
        <w:bidi/>
        <w:jc w:val="both"/>
        <w:rPr>
          <w:rFonts w:cs="David" w:hint="cs"/>
          <w:rtl/>
        </w:rPr>
      </w:pPr>
    </w:p>
    <w:p w14:paraId="7CC8D968"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40496417" w14:textId="77777777" w:rsidR="000C4B46" w:rsidRPr="000C4B46" w:rsidRDefault="000C4B46" w:rsidP="000C4B46">
      <w:pPr>
        <w:bidi/>
        <w:jc w:val="both"/>
        <w:rPr>
          <w:rFonts w:cs="David" w:hint="cs"/>
          <w:rtl/>
        </w:rPr>
      </w:pPr>
    </w:p>
    <w:p w14:paraId="5A91A331" w14:textId="77777777" w:rsidR="000C4B46" w:rsidRPr="000C4B46" w:rsidRDefault="000C4B46" w:rsidP="000C4B46">
      <w:pPr>
        <w:bidi/>
        <w:jc w:val="both"/>
        <w:rPr>
          <w:rFonts w:cs="David" w:hint="cs"/>
          <w:rtl/>
        </w:rPr>
      </w:pPr>
      <w:r w:rsidRPr="000C4B46">
        <w:rPr>
          <w:rFonts w:cs="David" w:hint="cs"/>
          <w:rtl/>
        </w:rPr>
        <w:tab/>
      </w:r>
      <w:proofErr w:type="spellStart"/>
      <w:r w:rsidRPr="000C4B46">
        <w:rPr>
          <w:rFonts w:cs="David" w:hint="cs"/>
          <w:rtl/>
        </w:rPr>
        <w:t>היתה</w:t>
      </w:r>
      <w:proofErr w:type="spellEnd"/>
      <w:r w:rsidRPr="000C4B46">
        <w:rPr>
          <w:rFonts w:cs="David" w:hint="cs"/>
          <w:rtl/>
        </w:rPr>
        <w:t xml:space="preserve"> רפורמה מסוימת. אמנון כהן, כיושב ראש הוועדה, שלח את הממשלה לעשות את הממשלה לעשות שיעורי בית ולהגיע עם הבנות והסכמות עם משרד המשפטים. עד לרגע זה, התחלפו, כמדומני, שני יושבי ראש,  הממשלה לא חזרה, לא משרד האוצר ולא משרד המשפטים עם שום הסכם.</w:t>
      </w:r>
    </w:p>
    <w:p w14:paraId="202E6AAA" w14:textId="77777777" w:rsidR="000C4B46" w:rsidRPr="000C4B46" w:rsidRDefault="000C4B46" w:rsidP="000C4B46">
      <w:pPr>
        <w:bidi/>
        <w:jc w:val="both"/>
        <w:rPr>
          <w:rFonts w:cs="David" w:hint="cs"/>
          <w:rtl/>
        </w:rPr>
      </w:pPr>
    </w:p>
    <w:p w14:paraId="2FBEC9C2"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454EF4B0" w14:textId="77777777" w:rsidR="000C4B46" w:rsidRPr="000C4B46" w:rsidRDefault="000C4B46" w:rsidP="000C4B46">
      <w:pPr>
        <w:bidi/>
        <w:jc w:val="both"/>
        <w:rPr>
          <w:rFonts w:cs="David" w:hint="cs"/>
          <w:u w:val="single"/>
          <w:rtl/>
        </w:rPr>
      </w:pPr>
    </w:p>
    <w:p w14:paraId="010DDC48" w14:textId="77777777" w:rsidR="000C4B46" w:rsidRPr="000C4B46" w:rsidRDefault="000C4B46" w:rsidP="000C4B46">
      <w:pPr>
        <w:bidi/>
        <w:jc w:val="both"/>
        <w:rPr>
          <w:rFonts w:cs="David" w:hint="cs"/>
          <w:rtl/>
        </w:rPr>
      </w:pPr>
      <w:r w:rsidRPr="000C4B46">
        <w:rPr>
          <w:rFonts w:cs="David" w:hint="cs"/>
          <w:rtl/>
        </w:rPr>
        <w:tab/>
        <w:t xml:space="preserve"> אני מבקש להודיע שגם בוועדה לקידום האישה אין שום הצעת חוק ממשלתית.</w:t>
      </w:r>
    </w:p>
    <w:p w14:paraId="0BC86F8E" w14:textId="77777777" w:rsidR="000C4B46" w:rsidRPr="000C4B46" w:rsidRDefault="000C4B46" w:rsidP="000C4B46">
      <w:pPr>
        <w:bidi/>
        <w:jc w:val="both"/>
        <w:rPr>
          <w:rFonts w:cs="David" w:hint="cs"/>
          <w:rtl/>
        </w:rPr>
      </w:pPr>
    </w:p>
    <w:p w14:paraId="236C534F" w14:textId="77777777" w:rsidR="000C4B46" w:rsidRPr="000C4B46" w:rsidRDefault="000C4B46" w:rsidP="000C4B46">
      <w:pPr>
        <w:bidi/>
        <w:jc w:val="both"/>
        <w:rPr>
          <w:rFonts w:cs="David" w:hint="cs"/>
          <w:u w:val="single"/>
          <w:rtl/>
        </w:rPr>
      </w:pPr>
      <w:r w:rsidRPr="000C4B46">
        <w:rPr>
          <w:rFonts w:cs="David" w:hint="cs"/>
          <w:u w:val="single"/>
          <w:rtl/>
        </w:rPr>
        <w:t xml:space="preserve">אביגדור </w:t>
      </w:r>
      <w:proofErr w:type="spellStart"/>
      <w:r w:rsidRPr="000C4B46">
        <w:rPr>
          <w:rFonts w:cs="David" w:hint="cs"/>
          <w:u w:val="single"/>
          <w:rtl/>
        </w:rPr>
        <w:t>יצחקי</w:t>
      </w:r>
      <w:proofErr w:type="spellEnd"/>
      <w:r w:rsidRPr="000C4B46">
        <w:rPr>
          <w:rFonts w:cs="David" w:hint="cs"/>
          <w:u w:val="single"/>
          <w:rtl/>
        </w:rPr>
        <w:t>:</w:t>
      </w:r>
    </w:p>
    <w:p w14:paraId="0DC4CFF0" w14:textId="77777777" w:rsidR="000C4B46" w:rsidRPr="000C4B46" w:rsidRDefault="000C4B46" w:rsidP="000C4B46">
      <w:pPr>
        <w:bidi/>
        <w:jc w:val="both"/>
        <w:rPr>
          <w:rFonts w:cs="David" w:hint="cs"/>
          <w:u w:val="single"/>
          <w:rtl/>
        </w:rPr>
      </w:pPr>
    </w:p>
    <w:p w14:paraId="5269D7EE" w14:textId="77777777" w:rsidR="000C4B46" w:rsidRPr="000C4B46" w:rsidRDefault="000C4B46" w:rsidP="000C4B46">
      <w:pPr>
        <w:bidi/>
        <w:jc w:val="both"/>
        <w:rPr>
          <w:rFonts w:cs="David" w:hint="cs"/>
          <w:rtl/>
        </w:rPr>
      </w:pPr>
      <w:r w:rsidRPr="000C4B46">
        <w:rPr>
          <w:rFonts w:cs="David" w:hint="cs"/>
          <w:rtl/>
        </w:rPr>
        <w:tab/>
        <w:t>חיפשת טוב?</w:t>
      </w:r>
    </w:p>
    <w:p w14:paraId="418DAE53" w14:textId="77777777" w:rsidR="000C4B46" w:rsidRPr="000C4B46" w:rsidRDefault="000C4B46" w:rsidP="000C4B46">
      <w:pPr>
        <w:bidi/>
        <w:jc w:val="both"/>
        <w:rPr>
          <w:rFonts w:cs="David" w:hint="cs"/>
          <w:rtl/>
        </w:rPr>
      </w:pPr>
      <w:r w:rsidRPr="000C4B46">
        <w:rPr>
          <w:rFonts w:cs="David"/>
          <w:rtl/>
        </w:rPr>
        <w:br w:type="page"/>
      </w:r>
    </w:p>
    <w:p w14:paraId="736574AD" w14:textId="77777777" w:rsidR="000C4B46" w:rsidRPr="000C4B46" w:rsidRDefault="000C4B46" w:rsidP="000C4B46">
      <w:pPr>
        <w:bidi/>
        <w:jc w:val="both"/>
        <w:rPr>
          <w:rFonts w:cs="David" w:hint="cs"/>
          <w:u w:val="single"/>
          <w:rtl/>
        </w:rPr>
      </w:pPr>
      <w:proofErr w:type="spellStart"/>
      <w:r w:rsidRPr="000C4B46">
        <w:rPr>
          <w:rFonts w:cs="David" w:hint="cs"/>
          <w:u w:val="single"/>
          <w:rtl/>
        </w:rPr>
        <w:t>גלאד</w:t>
      </w:r>
      <w:proofErr w:type="spellEnd"/>
      <w:r w:rsidRPr="000C4B46">
        <w:rPr>
          <w:rFonts w:cs="David" w:hint="cs"/>
          <w:u w:val="single"/>
          <w:rtl/>
        </w:rPr>
        <w:t xml:space="preserve"> </w:t>
      </w:r>
      <w:proofErr w:type="spellStart"/>
      <w:r w:rsidRPr="000C4B46">
        <w:rPr>
          <w:rFonts w:cs="David" w:hint="cs"/>
          <w:u w:val="single"/>
          <w:rtl/>
        </w:rPr>
        <w:t>ארדן</w:t>
      </w:r>
      <w:proofErr w:type="spellEnd"/>
      <w:r w:rsidRPr="000C4B46">
        <w:rPr>
          <w:rFonts w:cs="David" w:hint="cs"/>
          <w:u w:val="single"/>
          <w:rtl/>
        </w:rPr>
        <w:t>:</w:t>
      </w:r>
    </w:p>
    <w:p w14:paraId="1639F87A" w14:textId="77777777" w:rsidR="000C4B46" w:rsidRPr="000C4B46" w:rsidRDefault="000C4B46" w:rsidP="000C4B46">
      <w:pPr>
        <w:bidi/>
        <w:jc w:val="both"/>
        <w:rPr>
          <w:rFonts w:cs="David" w:hint="cs"/>
          <w:u w:val="single"/>
          <w:rtl/>
        </w:rPr>
      </w:pPr>
    </w:p>
    <w:p w14:paraId="48FE1BE3" w14:textId="77777777" w:rsidR="000C4B46" w:rsidRPr="000C4B46" w:rsidRDefault="000C4B46" w:rsidP="000C4B46">
      <w:pPr>
        <w:bidi/>
        <w:ind w:firstLine="567"/>
        <w:jc w:val="both"/>
        <w:rPr>
          <w:rFonts w:cs="David" w:hint="cs"/>
          <w:rtl/>
        </w:rPr>
      </w:pPr>
      <w:r w:rsidRPr="000C4B46">
        <w:rPr>
          <w:rFonts w:cs="David" w:hint="cs"/>
          <w:rtl/>
        </w:rPr>
        <w:t xml:space="preserve">חיפשתי טוב. </w:t>
      </w:r>
    </w:p>
    <w:p w14:paraId="5780BCD0" w14:textId="77777777" w:rsidR="000C4B46" w:rsidRPr="000C4B46" w:rsidRDefault="000C4B46" w:rsidP="000C4B46">
      <w:pPr>
        <w:bidi/>
        <w:jc w:val="both"/>
        <w:rPr>
          <w:rFonts w:cs="David" w:hint="cs"/>
          <w:rtl/>
        </w:rPr>
      </w:pPr>
    </w:p>
    <w:p w14:paraId="00D8603E" w14:textId="77777777" w:rsidR="000C4B46" w:rsidRPr="000C4B46" w:rsidRDefault="000C4B46" w:rsidP="000C4B46">
      <w:pPr>
        <w:bidi/>
        <w:ind w:firstLine="567"/>
        <w:jc w:val="both"/>
        <w:rPr>
          <w:rFonts w:cs="David" w:hint="cs"/>
          <w:rtl/>
        </w:rPr>
      </w:pPr>
      <w:r w:rsidRPr="000C4B46">
        <w:rPr>
          <w:rFonts w:cs="David" w:hint="cs"/>
          <w:rtl/>
        </w:rPr>
        <w:t xml:space="preserve">שר המשפטים, שאני מאוד מעריך ומזדהה עם עמדותיו, נוטה תמיד להסביר לנו שבית המשפט העליון הפך להיות רשות מחוקקת. מי שעוקב אחרי שר המשפטים והתזכירים ואיך שהמשרד שלו פועל, יחד עם משרדי הממשלה האחרים - בסופו של דבר צריך את הסכמה של משרד המשפטים - רואה שגם הממשלה הפכה להיות הרשות המחוקקת כי כאן בבית המחוקקים יש רק הצעות חוק פרטיות. כל הצעת חוק ממשלתית, בטח אם יש לה איזושהי משמעות ציבורית כלפי האזרחים, מבאים אותה דרך חוק ההסדרים. </w:t>
      </w:r>
    </w:p>
    <w:p w14:paraId="07F0D47D" w14:textId="77777777" w:rsidR="000C4B46" w:rsidRPr="000C4B46" w:rsidRDefault="000C4B46" w:rsidP="000C4B46">
      <w:pPr>
        <w:bidi/>
        <w:ind w:firstLine="567"/>
        <w:jc w:val="both"/>
        <w:rPr>
          <w:rFonts w:cs="David" w:hint="cs"/>
          <w:rtl/>
        </w:rPr>
      </w:pPr>
    </w:p>
    <w:p w14:paraId="3D146819" w14:textId="77777777" w:rsidR="000C4B46" w:rsidRPr="000C4B46" w:rsidRDefault="000C4B46" w:rsidP="000C4B46">
      <w:pPr>
        <w:bidi/>
        <w:ind w:firstLine="567"/>
        <w:jc w:val="both"/>
        <w:rPr>
          <w:rFonts w:cs="David" w:hint="cs"/>
          <w:rtl/>
        </w:rPr>
      </w:pPr>
      <w:r w:rsidRPr="000C4B46">
        <w:rPr>
          <w:rFonts w:cs="David" w:hint="cs"/>
          <w:rtl/>
        </w:rPr>
        <w:t xml:space="preserve">אבל, לא רק הצעות חוק משמעותיות. הפעם הזאת הגענו לשיא של כל הזמנים. גם הצעות חוק, שהמשפטן שיש לו את הכישורים הלולייניים החזקים ביותר עלי אדמות, לא היה מצליח להבין מה הקשר בין החוקים שהוכנסו בחוק ההסדרים הזה, ששבר את כל השיאים, לבין תקציב המדינה. פרסום מחירים בתחנות הדלק, השלטים שבכניסה לתחנת הדלק שאומרים מה המחיר, זה דבר שהאוצר החליט שהוא קשור ישירות לתקציב המדינה והכניס אותו בחוק ההסדרים. זאת רק דוגמה אחת. </w:t>
      </w:r>
    </w:p>
    <w:p w14:paraId="52EA5E43" w14:textId="77777777" w:rsidR="000C4B46" w:rsidRPr="000C4B46" w:rsidRDefault="000C4B46" w:rsidP="000C4B46">
      <w:pPr>
        <w:bidi/>
        <w:jc w:val="both"/>
        <w:rPr>
          <w:rFonts w:cs="David" w:hint="cs"/>
          <w:rtl/>
        </w:rPr>
      </w:pPr>
    </w:p>
    <w:p w14:paraId="042F03F7" w14:textId="77777777" w:rsidR="000C4B46" w:rsidRPr="000C4B46" w:rsidRDefault="000C4B46" w:rsidP="000C4B46">
      <w:pPr>
        <w:bidi/>
        <w:ind w:firstLine="567"/>
        <w:jc w:val="both"/>
        <w:rPr>
          <w:rFonts w:cs="David" w:hint="cs"/>
          <w:rtl/>
        </w:rPr>
      </w:pPr>
      <w:r w:rsidRPr="000C4B46">
        <w:rPr>
          <w:rFonts w:cs="David" w:hint="cs"/>
          <w:rtl/>
        </w:rPr>
        <w:t>לכן אני מקווה ומצפה, שאדוני, כמו שהובלת בוועדת הכלכלה את כל התהליכים הפרלמנטאריים הדמוקרטיים, ותמיד עמדת על כך שהדיון יהיה מעמיק וממצה לטובת הצרכן הקטן ולטובת האזרחים, כך תעשה גם הפעם.</w:t>
      </w:r>
    </w:p>
    <w:p w14:paraId="1AB7C31F" w14:textId="77777777" w:rsidR="000C4B46" w:rsidRPr="000C4B46" w:rsidRDefault="000C4B46" w:rsidP="000C4B46">
      <w:pPr>
        <w:bidi/>
        <w:jc w:val="both"/>
        <w:rPr>
          <w:rFonts w:cs="David" w:hint="cs"/>
          <w:rtl/>
        </w:rPr>
      </w:pPr>
    </w:p>
    <w:p w14:paraId="16C52C12"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25385DAC" w14:textId="77777777" w:rsidR="000C4B46" w:rsidRPr="000C4B46" w:rsidRDefault="000C4B46" w:rsidP="000C4B46">
      <w:pPr>
        <w:bidi/>
        <w:jc w:val="both"/>
        <w:rPr>
          <w:rFonts w:cs="David" w:hint="cs"/>
          <w:u w:val="single"/>
          <w:rtl/>
        </w:rPr>
      </w:pPr>
    </w:p>
    <w:p w14:paraId="7E6E4C9F" w14:textId="77777777" w:rsidR="000C4B46" w:rsidRPr="000C4B46" w:rsidRDefault="000C4B46" w:rsidP="000C4B46">
      <w:pPr>
        <w:bidi/>
        <w:jc w:val="both"/>
        <w:rPr>
          <w:rFonts w:cs="David" w:hint="cs"/>
          <w:rtl/>
        </w:rPr>
      </w:pPr>
      <w:r w:rsidRPr="000C4B46">
        <w:rPr>
          <w:rFonts w:cs="David" w:hint="cs"/>
          <w:rtl/>
        </w:rPr>
        <w:tab/>
        <w:t xml:space="preserve">שכנעת אותי. </w:t>
      </w:r>
    </w:p>
    <w:p w14:paraId="687E785B" w14:textId="77777777" w:rsidR="000C4B46" w:rsidRPr="000C4B46" w:rsidRDefault="000C4B46" w:rsidP="000C4B46">
      <w:pPr>
        <w:bidi/>
        <w:jc w:val="both"/>
        <w:rPr>
          <w:rFonts w:cs="David" w:hint="cs"/>
          <w:rtl/>
        </w:rPr>
      </w:pPr>
    </w:p>
    <w:p w14:paraId="56DC19FE" w14:textId="77777777" w:rsidR="000C4B46" w:rsidRPr="000C4B46" w:rsidRDefault="000C4B46" w:rsidP="000C4B46">
      <w:pPr>
        <w:bidi/>
        <w:jc w:val="both"/>
        <w:rPr>
          <w:rFonts w:cs="David" w:hint="cs"/>
          <w:rtl/>
        </w:rPr>
      </w:pPr>
      <w:r w:rsidRPr="000C4B46">
        <w:rPr>
          <w:rFonts w:cs="David" w:hint="cs"/>
          <w:u w:val="single"/>
          <w:rtl/>
        </w:rPr>
        <w:t xml:space="preserve">אלי </w:t>
      </w:r>
      <w:proofErr w:type="spellStart"/>
      <w:r w:rsidRPr="000C4B46">
        <w:rPr>
          <w:rFonts w:cs="David" w:hint="cs"/>
          <w:u w:val="single"/>
          <w:rtl/>
        </w:rPr>
        <w:t>אפללו</w:t>
      </w:r>
      <w:proofErr w:type="spellEnd"/>
      <w:r w:rsidRPr="000C4B46">
        <w:rPr>
          <w:rFonts w:cs="David" w:hint="cs"/>
          <w:u w:val="single"/>
          <w:rtl/>
        </w:rPr>
        <w:t>:</w:t>
      </w:r>
    </w:p>
    <w:p w14:paraId="54DE046E" w14:textId="77777777" w:rsidR="000C4B46" w:rsidRPr="000C4B46" w:rsidRDefault="000C4B46" w:rsidP="000C4B46">
      <w:pPr>
        <w:bidi/>
        <w:jc w:val="both"/>
        <w:rPr>
          <w:rFonts w:cs="David" w:hint="cs"/>
          <w:rtl/>
        </w:rPr>
      </w:pPr>
    </w:p>
    <w:p w14:paraId="645CE406" w14:textId="77777777" w:rsidR="000C4B46" w:rsidRPr="000C4B46" w:rsidRDefault="000C4B46" w:rsidP="000C4B46">
      <w:pPr>
        <w:bidi/>
        <w:jc w:val="both"/>
        <w:rPr>
          <w:rFonts w:cs="David" w:hint="cs"/>
          <w:rtl/>
        </w:rPr>
      </w:pPr>
      <w:r w:rsidRPr="000C4B46">
        <w:rPr>
          <w:rFonts w:cs="David" w:hint="cs"/>
          <w:rtl/>
        </w:rPr>
        <w:tab/>
        <w:t xml:space="preserve">אני רוצה להודות ליושב ראש הוועדה, דוד טל ולכל החברים. אני גם רוצה לפתוח ולומר ששמעתי דעות שונות. אני רוצה להודות ליושבת ראש הכנסת ולדוד טל כל כך שחוק ההסדרים שהונח בפנינו, מוגש אלינו בצורה שונה בתכלית. אני חושב שש פה קונצנזוס, שחוק ההסדרים יהיה כמה שיותר קטן ושבכלל ייעלם. חלק מהחברים יודע את עמדתי מוועדת הכספים. חברת הכנסת שלי </w:t>
      </w:r>
      <w:proofErr w:type="spellStart"/>
      <w:r w:rsidRPr="000C4B46">
        <w:rPr>
          <w:rFonts w:cs="David" w:hint="cs"/>
          <w:rtl/>
        </w:rPr>
        <w:t>יחימוביץ</w:t>
      </w:r>
      <w:proofErr w:type="spellEnd"/>
      <w:r w:rsidRPr="000C4B46">
        <w:rPr>
          <w:rFonts w:cs="David" w:hint="cs"/>
          <w:rtl/>
        </w:rPr>
        <w:t xml:space="preserve"> אמרה שהיא תזכיר לי מה אמרתי לאורך כל הדרך. זה נכון. בכל זאת, אנחנו היום עומדים. אני רוצה להזכיר את שר האוצר המצוין, שהיה ראש ממשלה לשעבר, ביבי </w:t>
      </w:r>
      <w:proofErr w:type="spellStart"/>
      <w:r w:rsidRPr="000C4B46">
        <w:rPr>
          <w:rFonts w:cs="David" w:hint="cs"/>
          <w:rtl/>
        </w:rPr>
        <w:t>נתניהו</w:t>
      </w:r>
      <w:proofErr w:type="spellEnd"/>
      <w:r w:rsidRPr="000C4B46">
        <w:rPr>
          <w:rFonts w:cs="David" w:hint="cs"/>
          <w:rtl/>
        </w:rPr>
        <w:t xml:space="preserve">. היה פעם שר אוצר, היה פעם ראש הממשלה והוא </w:t>
      </w:r>
      <w:proofErr w:type="spellStart"/>
      <w:r w:rsidRPr="000C4B46">
        <w:rPr>
          <w:rFonts w:cs="David" w:hint="cs"/>
          <w:rtl/>
        </w:rPr>
        <w:t>ישאר</w:t>
      </w:r>
      <w:proofErr w:type="spellEnd"/>
      <w:r w:rsidRPr="000C4B46">
        <w:rPr>
          <w:rFonts w:cs="David" w:hint="cs"/>
          <w:rtl/>
        </w:rPr>
        <w:t xml:space="preserve"> כל פעם "היה". </w:t>
      </w:r>
    </w:p>
    <w:p w14:paraId="5AA4A1E1" w14:textId="77777777" w:rsidR="000C4B46" w:rsidRPr="000C4B46" w:rsidRDefault="000C4B46" w:rsidP="000C4B46">
      <w:pPr>
        <w:bidi/>
        <w:jc w:val="both"/>
        <w:rPr>
          <w:rFonts w:cs="David" w:hint="cs"/>
          <w:rtl/>
        </w:rPr>
      </w:pPr>
    </w:p>
    <w:p w14:paraId="78E31D8F"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3BF1FB93" w14:textId="77777777" w:rsidR="000C4B46" w:rsidRPr="000C4B46" w:rsidRDefault="000C4B46" w:rsidP="000C4B46">
      <w:pPr>
        <w:bidi/>
        <w:jc w:val="both"/>
        <w:rPr>
          <w:rFonts w:cs="David" w:hint="cs"/>
          <w:u w:val="single"/>
          <w:rtl/>
        </w:rPr>
      </w:pPr>
    </w:p>
    <w:p w14:paraId="4D4CFD5C" w14:textId="77777777" w:rsidR="000C4B46" w:rsidRPr="000C4B46" w:rsidRDefault="000C4B46" w:rsidP="000C4B46">
      <w:pPr>
        <w:bidi/>
        <w:jc w:val="both"/>
        <w:rPr>
          <w:rFonts w:cs="David" w:hint="cs"/>
          <w:rtl/>
        </w:rPr>
      </w:pPr>
      <w:r w:rsidRPr="000C4B46">
        <w:rPr>
          <w:rFonts w:cs="David" w:hint="cs"/>
          <w:rtl/>
        </w:rPr>
        <w:tab/>
        <w:t xml:space="preserve"> עכשיו </w:t>
      </w:r>
      <w:proofErr w:type="spellStart"/>
      <w:r w:rsidRPr="000C4B46">
        <w:rPr>
          <w:rFonts w:cs="David" w:hint="cs"/>
          <w:rtl/>
        </w:rPr>
        <w:t>קילקלת</w:t>
      </w:r>
      <w:proofErr w:type="spellEnd"/>
      <w:r w:rsidRPr="000C4B46">
        <w:rPr>
          <w:rFonts w:cs="David" w:hint="cs"/>
          <w:rtl/>
        </w:rPr>
        <w:t xml:space="preserve">. </w:t>
      </w:r>
    </w:p>
    <w:p w14:paraId="1DA08CCA" w14:textId="77777777" w:rsidR="000C4B46" w:rsidRPr="000C4B46" w:rsidRDefault="000C4B46" w:rsidP="000C4B46">
      <w:pPr>
        <w:bidi/>
        <w:jc w:val="both"/>
        <w:rPr>
          <w:rFonts w:cs="David" w:hint="cs"/>
          <w:rtl/>
        </w:rPr>
      </w:pPr>
    </w:p>
    <w:p w14:paraId="3345D71C" w14:textId="77777777" w:rsidR="000C4B46" w:rsidRPr="000C4B46" w:rsidRDefault="000C4B46" w:rsidP="000C4B46">
      <w:pPr>
        <w:bidi/>
        <w:jc w:val="both"/>
        <w:rPr>
          <w:rFonts w:cs="David" w:hint="cs"/>
          <w:rtl/>
        </w:rPr>
      </w:pPr>
      <w:r w:rsidRPr="000C4B46">
        <w:rPr>
          <w:rFonts w:cs="David" w:hint="cs"/>
          <w:u w:val="single"/>
          <w:rtl/>
        </w:rPr>
        <w:t xml:space="preserve">אלי </w:t>
      </w:r>
      <w:proofErr w:type="spellStart"/>
      <w:r w:rsidRPr="000C4B46">
        <w:rPr>
          <w:rFonts w:cs="David" w:hint="cs"/>
          <w:u w:val="single"/>
          <w:rtl/>
        </w:rPr>
        <w:t>אפללו</w:t>
      </w:r>
      <w:proofErr w:type="spellEnd"/>
      <w:r w:rsidRPr="000C4B46">
        <w:rPr>
          <w:rFonts w:cs="David" w:hint="cs"/>
          <w:u w:val="single"/>
          <w:rtl/>
        </w:rPr>
        <w:t>:</w:t>
      </w:r>
    </w:p>
    <w:p w14:paraId="195A09B7" w14:textId="77777777" w:rsidR="000C4B46" w:rsidRPr="000C4B46" w:rsidRDefault="000C4B46" w:rsidP="000C4B46">
      <w:pPr>
        <w:bidi/>
        <w:jc w:val="both"/>
        <w:rPr>
          <w:rFonts w:cs="David" w:hint="cs"/>
          <w:rtl/>
        </w:rPr>
      </w:pPr>
    </w:p>
    <w:p w14:paraId="2E338254" w14:textId="77777777" w:rsidR="000C4B46" w:rsidRPr="000C4B46" w:rsidRDefault="000C4B46" w:rsidP="000C4B46">
      <w:pPr>
        <w:bidi/>
        <w:jc w:val="both"/>
        <w:rPr>
          <w:rFonts w:cs="David" w:hint="cs"/>
          <w:rtl/>
        </w:rPr>
      </w:pPr>
      <w:r w:rsidRPr="000C4B46">
        <w:rPr>
          <w:rFonts w:cs="David" w:hint="cs"/>
          <w:rtl/>
        </w:rPr>
        <w:tab/>
        <w:t xml:space="preserve"> ביבי </w:t>
      </w:r>
      <w:proofErr w:type="spellStart"/>
      <w:r w:rsidRPr="000C4B46">
        <w:rPr>
          <w:rFonts w:cs="David" w:hint="cs"/>
          <w:rtl/>
        </w:rPr>
        <w:t>נתניהו</w:t>
      </w:r>
      <w:proofErr w:type="spellEnd"/>
      <w:r w:rsidRPr="000C4B46">
        <w:rPr>
          <w:rFonts w:cs="David" w:hint="cs"/>
          <w:rtl/>
        </w:rPr>
        <w:t xml:space="preserve"> הביא חוק הסדרים עצום, דרקוני. אני מודה שאני הצבעתי בעד החוק. יושב פה חבר הכנסת </w:t>
      </w:r>
      <w:proofErr w:type="spellStart"/>
      <w:r w:rsidRPr="000C4B46">
        <w:rPr>
          <w:rFonts w:cs="David" w:hint="cs"/>
          <w:rtl/>
        </w:rPr>
        <w:t>ג'ומס</w:t>
      </w:r>
      <w:proofErr w:type="spellEnd"/>
      <w:r w:rsidRPr="000C4B46">
        <w:rPr>
          <w:rFonts w:cs="David" w:hint="cs"/>
          <w:rtl/>
        </w:rPr>
        <w:t xml:space="preserve">. אני זוכר שהוא צייר לנו על הלוח, השמן מחזיק את הרזה. </w:t>
      </w:r>
      <w:proofErr w:type="spellStart"/>
      <w:r w:rsidRPr="000C4B46">
        <w:rPr>
          <w:rFonts w:cs="David" w:hint="cs"/>
          <w:rtl/>
        </w:rPr>
        <w:t>ג'ומס</w:t>
      </w:r>
      <w:proofErr w:type="spellEnd"/>
      <w:r w:rsidRPr="000C4B46">
        <w:rPr>
          <w:rFonts w:cs="David" w:hint="cs"/>
          <w:rtl/>
        </w:rPr>
        <w:t xml:space="preserve"> אמר: "בואו נראה איפה השמן ואיפה הרזה". מה שקרה קרה. היום, לפחות, בא אלינו חוק הסדרים קטן יותר. גם אני הייתי רוצה שזה לא יהיה בכלל. אבל בכל זאת, עם הזמן, ועם המאבק שנעשה, זה יקרה. ואני אומר עוד פעם לדוד טל וליושבת ראש הכנסת, תודה על המאמץ של קיצוץ באופן דראסטי של 60%-70%. היה ויכוח אם אלה דברים חשובים או פחות חשובים אבל עובדה שחוק ההסדרים צומצם באופן דראסטי. </w:t>
      </w:r>
    </w:p>
    <w:p w14:paraId="091BA9FC" w14:textId="77777777" w:rsidR="000C4B46" w:rsidRPr="000C4B46" w:rsidRDefault="000C4B46" w:rsidP="000C4B46">
      <w:pPr>
        <w:bidi/>
        <w:jc w:val="both"/>
        <w:rPr>
          <w:rFonts w:cs="David" w:hint="cs"/>
          <w:rtl/>
        </w:rPr>
      </w:pPr>
    </w:p>
    <w:p w14:paraId="0554D762" w14:textId="77777777" w:rsidR="000C4B46" w:rsidRPr="000C4B46" w:rsidRDefault="000C4B46" w:rsidP="000C4B46">
      <w:pPr>
        <w:bidi/>
        <w:jc w:val="both"/>
        <w:rPr>
          <w:rFonts w:cs="David" w:hint="cs"/>
          <w:rtl/>
        </w:rPr>
      </w:pPr>
      <w:r w:rsidRPr="000C4B46">
        <w:rPr>
          <w:rFonts w:cs="David" w:hint="cs"/>
          <w:u w:val="single"/>
          <w:rtl/>
        </w:rPr>
        <w:t>משה גפני:</w:t>
      </w:r>
    </w:p>
    <w:p w14:paraId="22D76BDF" w14:textId="77777777" w:rsidR="000C4B46" w:rsidRPr="000C4B46" w:rsidRDefault="000C4B46" w:rsidP="000C4B46">
      <w:pPr>
        <w:bidi/>
        <w:jc w:val="both"/>
        <w:rPr>
          <w:rFonts w:cs="David" w:hint="cs"/>
          <w:rtl/>
        </w:rPr>
      </w:pPr>
    </w:p>
    <w:p w14:paraId="3D52165D" w14:textId="77777777" w:rsidR="000C4B46" w:rsidRPr="000C4B46" w:rsidRDefault="000C4B46" w:rsidP="000C4B46">
      <w:pPr>
        <w:bidi/>
        <w:jc w:val="both"/>
        <w:rPr>
          <w:rFonts w:cs="David" w:hint="cs"/>
          <w:rtl/>
        </w:rPr>
      </w:pPr>
      <w:r w:rsidRPr="000C4B46">
        <w:rPr>
          <w:rFonts w:cs="David" w:hint="cs"/>
          <w:rtl/>
        </w:rPr>
        <w:tab/>
        <w:t xml:space="preserve">אתם הבאתם את החוק הזה. מה תודה? הוא עוד אומר תודה. מגיע חוק ההסדרים והוא אומר תודה. כאילו שאני הבאתי את החוק הזה. </w:t>
      </w:r>
    </w:p>
    <w:p w14:paraId="1130CB26" w14:textId="77777777" w:rsidR="000C4B46" w:rsidRPr="000C4B46" w:rsidRDefault="000C4B46" w:rsidP="000C4B46">
      <w:pPr>
        <w:bidi/>
        <w:jc w:val="both"/>
        <w:rPr>
          <w:rFonts w:cs="David" w:hint="cs"/>
          <w:rtl/>
        </w:rPr>
      </w:pPr>
      <w:r w:rsidRPr="000C4B46">
        <w:rPr>
          <w:rFonts w:cs="David"/>
          <w:rtl/>
        </w:rPr>
        <w:br w:type="page"/>
      </w:r>
    </w:p>
    <w:p w14:paraId="17EE30B9" w14:textId="77777777" w:rsidR="000C4B46" w:rsidRPr="000C4B46" w:rsidRDefault="000C4B46" w:rsidP="000C4B46">
      <w:pPr>
        <w:bidi/>
        <w:jc w:val="both"/>
        <w:rPr>
          <w:rFonts w:cs="David" w:hint="cs"/>
          <w:rtl/>
        </w:rPr>
      </w:pPr>
      <w:r w:rsidRPr="000C4B46">
        <w:rPr>
          <w:rFonts w:cs="David" w:hint="cs"/>
          <w:u w:val="single"/>
          <w:rtl/>
        </w:rPr>
        <w:t xml:space="preserve">אלי </w:t>
      </w:r>
      <w:proofErr w:type="spellStart"/>
      <w:r w:rsidRPr="000C4B46">
        <w:rPr>
          <w:rFonts w:cs="David" w:hint="cs"/>
          <w:u w:val="single"/>
          <w:rtl/>
        </w:rPr>
        <w:t>אפללו</w:t>
      </w:r>
      <w:proofErr w:type="spellEnd"/>
      <w:r w:rsidRPr="000C4B46">
        <w:rPr>
          <w:rFonts w:cs="David" w:hint="cs"/>
          <w:u w:val="single"/>
          <w:rtl/>
        </w:rPr>
        <w:t>:</w:t>
      </w:r>
    </w:p>
    <w:p w14:paraId="27CFDA5D" w14:textId="77777777" w:rsidR="000C4B46" w:rsidRPr="000C4B46" w:rsidRDefault="000C4B46" w:rsidP="000C4B46">
      <w:pPr>
        <w:bidi/>
        <w:jc w:val="both"/>
        <w:rPr>
          <w:rFonts w:cs="David" w:hint="cs"/>
          <w:rtl/>
        </w:rPr>
      </w:pPr>
    </w:p>
    <w:p w14:paraId="6BF8DB41" w14:textId="77777777" w:rsidR="000C4B46" w:rsidRPr="000C4B46" w:rsidRDefault="000C4B46" w:rsidP="000C4B46">
      <w:pPr>
        <w:bidi/>
        <w:jc w:val="both"/>
        <w:rPr>
          <w:rFonts w:cs="David" w:hint="cs"/>
          <w:rtl/>
        </w:rPr>
      </w:pPr>
      <w:r w:rsidRPr="000C4B46">
        <w:rPr>
          <w:rFonts w:cs="David" w:hint="cs"/>
          <w:rtl/>
        </w:rPr>
        <w:tab/>
        <w:t>היה ברור לי מה האופוזיציה תאמר, זאת לא תורה מסיני. בכל זאת, אני רוצה להגיד לכם שחוק ההסדרים הזה הוא שונה, מצומצם ויש דברם שבאמת באים לשפר דברים ורפורמות שבאות באמת לטובת הציבור. אני רוצה שכל אחד, באמת, יראה שבסופו של דבר מה שנכנס. אם יש דברים שהם לא בסדר, הם ישונו בוועדות. זאת המטרה של החוק באופן כללי. אני רוצה להודות לכל החברים וליושב הראש.</w:t>
      </w:r>
    </w:p>
    <w:p w14:paraId="450032AA" w14:textId="77777777" w:rsidR="000C4B46" w:rsidRPr="000C4B46" w:rsidRDefault="000C4B46" w:rsidP="000C4B46">
      <w:pPr>
        <w:bidi/>
        <w:jc w:val="both"/>
        <w:rPr>
          <w:rFonts w:cs="David" w:hint="cs"/>
          <w:rtl/>
        </w:rPr>
      </w:pPr>
    </w:p>
    <w:p w14:paraId="33A48CE2" w14:textId="77777777" w:rsidR="000C4B46" w:rsidRPr="000C4B46" w:rsidRDefault="000C4B46" w:rsidP="000C4B46">
      <w:pPr>
        <w:pStyle w:val="Heading5"/>
        <w:rPr>
          <w:rFonts w:hint="cs"/>
          <w:sz w:val="24"/>
          <w:rtl/>
        </w:rPr>
      </w:pPr>
      <w:r w:rsidRPr="000C4B46">
        <w:rPr>
          <w:rFonts w:hint="cs"/>
          <w:sz w:val="24"/>
          <w:u w:val="single"/>
          <w:rtl/>
        </w:rPr>
        <w:t xml:space="preserve">אביגדור </w:t>
      </w:r>
      <w:proofErr w:type="spellStart"/>
      <w:r w:rsidRPr="000C4B46">
        <w:rPr>
          <w:rFonts w:hint="cs"/>
          <w:sz w:val="24"/>
          <w:u w:val="single"/>
          <w:rtl/>
        </w:rPr>
        <w:t>יצחקי</w:t>
      </w:r>
      <w:proofErr w:type="spellEnd"/>
      <w:r w:rsidRPr="000C4B46">
        <w:rPr>
          <w:rFonts w:hint="cs"/>
          <w:sz w:val="24"/>
          <w:u w:val="single"/>
          <w:rtl/>
        </w:rPr>
        <w:t>:</w:t>
      </w:r>
    </w:p>
    <w:p w14:paraId="4ABD8DDF" w14:textId="77777777" w:rsidR="000C4B46" w:rsidRPr="000C4B46" w:rsidRDefault="000C4B46" w:rsidP="000C4B46">
      <w:pPr>
        <w:pStyle w:val="Heading5"/>
        <w:rPr>
          <w:rFonts w:hint="cs"/>
          <w:sz w:val="24"/>
          <w:rtl/>
        </w:rPr>
      </w:pPr>
    </w:p>
    <w:p w14:paraId="64F880B2" w14:textId="77777777" w:rsidR="000C4B46" w:rsidRPr="000C4B46" w:rsidRDefault="000C4B46" w:rsidP="000C4B46">
      <w:pPr>
        <w:bidi/>
        <w:jc w:val="both"/>
        <w:rPr>
          <w:rFonts w:cs="David" w:hint="cs"/>
          <w:rtl/>
        </w:rPr>
      </w:pPr>
      <w:r w:rsidRPr="000C4B46">
        <w:rPr>
          <w:rFonts w:cs="David" w:hint="cs"/>
          <w:rtl/>
        </w:rPr>
        <w:tab/>
        <w:t xml:space="preserve"> באיזה שעה מתכוונים להמשיך את הדיון?</w:t>
      </w:r>
    </w:p>
    <w:p w14:paraId="2C6E20F4" w14:textId="77777777" w:rsidR="000C4B46" w:rsidRPr="000C4B46" w:rsidRDefault="000C4B46" w:rsidP="000C4B46">
      <w:pPr>
        <w:bidi/>
        <w:jc w:val="both"/>
        <w:rPr>
          <w:rFonts w:cs="David" w:hint="cs"/>
          <w:rtl/>
        </w:rPr>
      </w:pPr>
    </w:p>
    <w:p w14:paraId="17F306E3"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615BE890" w14:textId="77777777" w:rsidR="000C4B46" w:rsidRPr="000C4B46" w:rsidRDefault="000C4B46" w:rsidP="000C4B46">
      <w:pPr>
        <w:bidi/>
        <w:jc w:val="both"/>
        <w:rPr>
          <w:rFonts w:cs="David" w:hint="cs"/>
          <w:rtl/>
        </w:rPr>
      </w:pPr>
    </w:p>
    <w:p w14:paraId="1DF5BBB3" w14:textId="77777777" w:rsidR="000C4B46" w:rsidRPr="000C4B46" w:rsidRDefault="000C4B46" w:rsidP="000C4B46">
      <w:pPr>
        <w:bidi/>
        <w:jc w:val="both"/>
        <w:rPr>
          <w:rFonts w:cs="David" w:hint="cs"/>
          <w:rtl/>
        </w:rPr>
      </w:pPr>
      <w:r w:rsidRPr="000C4B46">
        <w:rPr>
          <w:rFonts w:cs="David" w:hint="cs"/>
          <w:rtl/>
        </w:rPr>
        <w:tab/>
        <w:t xml:space="preserve"> אני מניח שזה יהיה בסביבות השעה 16:00. בכל מקרה אנחנו דנים היום ומסיימים את החלוקה.</w:t>
      </w:r>
    </w:p>
    <w:p w14:paraId="772E7E44" w14:textId="77777777" w:rsidR="000C4B46" w:rsidRPr="000C4B46" w:rsidRDefault="000C4B46" w:rsidP="000C4B46">
      <w:pPr>
        <w:bidi/>
        <w:jc w:val="both"/>
        <w:rPr>
          <w:rFonts w:cs="David" w:hint="cs"/>
          <w:rtl/>
        </w:rPr>
      </w:pPr>
    </w:p>
    <w:p w14:paraId="4DAEF867" w14:textId="77777777" w:rsidR="000C4B46" w:rsidRPr="000C4B46" w:rsidRDefault="000C4B46" w:rsidP="000C4B46">
      <w:pPr>
        <w:bidi/>
        <w:jc w:val="both"/>
        <w:rPr>
          <w:rFonts w:cs="David" w:hint="cs"/>
          <w:rtl/>
        </w:rPr>
      </w:pPr>
      <w:r w:rsidRPr="000C4B46">
        <w:rPr>
          <w:rFonts w:cs="David" w:hint="cs"/>
          <w:rtl/>
        </w:rPr>
        <w:tab/>
        <w:t>מנהלת הוועדה תקרא את שמות חברי הוועדה שזכאים להצביע היום.</w:t>
      </w:r>
    </w:p>
    <w:p w14:paraId="4C7C7171" w14:textId="77777777" w:rsidR="000C4B46" w:rsidRPr="000C4B46" w:rsidRDefault="000C4B46" w:rsidP="000C4B46">
      <w:pPr>
        <w:bidi/>
        <w:jc w:val="both"/>
        <w:rPr>
          <w:rFonts w:cs="David" w:hint="cs"/>
          <w:rtl/>
        </w:rPr>
      </w:pPr>
    </w:p>
    <w:p w14:paraId="5D18D6B6" w14:textId="77777777" w:rsidR="000C4B46" w:rsidRPr="000C4B46" w:rsidRDefault="000C4B46" w:rsidP="000C4B46">
      <w:pPr>
        <w:bidi/>
        <w:jc w:val="both"/>
        <w:rPr>
          <w:rFonts w:cs="David" w:hint="cs"/>
          <w:u w:val="single"/>
          <w:rtl/>
        </w:rPr>
      </w:pPr>
      <w:r w:rsidRPr="000C4B46">
        <w:rPr>
          <w:rFonts w:cs="David" w:hint="cs"/>
          <w:u w:val="single"/>
          <w:rtl/>
        </w:rPr>
        <w:t>אתי בן יוסף:</w:t>
      </w:r>
    </w:p>
    <w:p w14:paraId="1CF1FC14" w14:textId="77777777" w:rsidR="000C4B46" w:rsidRPr="000C4B46" w:rsidRDefault="000C4B46" w:rsidP="000C4B46">
      <w:pPr>
        <w:bidi/>
        <w:jc w:val="both"/>
        <w:rPr>
          <w:rFonts w:cs="David" w:hint="cs"/>
          <w:rtl/>
        </w:rPr>
      </w:pPr>
    </w:p>
    <w:p w14:paraId="0A605DB1" w14:textId="77777777" w:rsidR="000C4B46" w:rsidRPr="000C4B46" w:rsidRDefault="000C4B46" w:rsidP="000C4B46">
      <w:pPr>
        <w:bidi/>
        <w:ind w:firstLine="567"/>
        <w:jc w:val="both"/>
        <w:rPr>
          <w:rFonts w:cs="David" w:hint="cs"/>
          <w:rtl/>
        </w:rPr>
      </w:pPr>
      <w:r w:rsidRPr="000C4B46">
        <w:rPr>
          <w:rFonts w:cs="David" w:hint="cs"/>
          <w:rtl/>
        </w:rPr>
        <w:t xml:space="preserve">דוד טל, אלי </w:t>
      </w:r>
      <w:proofErr w:type="spellStart"/>
      <w:r w:rsidRPr="000C4B46">
        <w:rPr>
          <w:rFonts w:cs="David" w:hint="cs"/>
          <w:rtl/>
        </w:rPr>
        <w:t>אפללו</w:t>
      </w:r>
      <w:proofErr w:type="spellEnd"/>
      <w:r w:rsidRPr="000C4B46">
        <w:rPr>
          <w:rFonts w:cs="David" w:hint="cs"/>
          <w:rtl/>
        </w:rPr>
        <w:t xml:space="preserve">, אביגדור </w:t>
      </w:r>
      <w:proofErr w:type="spellStart"/>
      <w:r w:rsidRPr="000C4B46">
        <w:rPr>
          <w:rFonts w:cs="David" w:hint="cs"/>
          <w:rtl/>
        </w:rPr>
        <w:t>יצחקי</w:t>
      </w:r>
      <w:proofErr w:type="spellEnd"/>
      <w:r w:rsidRPr="000C4B46">
        <w:rPr>
          <w:rFonts w:cs="David" w:hint="cs"/>
          <w:rtl/>
        </w:rPr>
        <w:t>, מי במקום יואל חסון?</w:t>
      </w:r>
    </w:p>
    <w:p w14:paraId="2DF6FB49" w14:textId="77777777" w:rsidR="000C4B46" w:rsidRPr="000C4B46" w:rsidRDefault="000C4B46" w:rsidP="000C4B46">
      <w:pPr>
        <w:bidi/>
        <w:jc w:val="both"/>
        <w:rPr>
          <w:rFonts w:cs="David" w:hint="cs"/>
          <w:rtl/>
        </w:rPr>
      </w:pPr>
    </w:p>
    <w:p w14:paraId="7712EAE5" w14:textId="77777777" w:rsidR="000C4B46" w:rsidRPr="000C4B46" w:rsidRDefault="000C4B46" w:rsidP="000C4B46">
      <w:pPr>
        <w:bidi/>
        <w:jc w:val="both"/>
        <w:rPr>
          <w:rFonts w:cs="David" w:hint="cs"/>
          <w:rtl/>
        </w:rPr>
      </w:pPr>
      <w:r w:rsidRPr="000C4B46">
        <w:rPr>
          <w:rFonts w:cs="David" w:hint="cs"/>
          <w:u w:val="single"/>
          <w:rtl/>
        </w:rPr>
        <w:t xml:space="preserve">אלי </w:t>
      </w:r>
      <w:proofErr w:type="spellStart"/>
      <w:r w:rsidRPr="000C4B46">
        <w:rPr>
          <w:rFonts w:cs="David" w:hint="cs"/>
          <w:u w:val="single"/>
          <w:rtl/>
        </w:rPr>
        <w:t>אפללו</w:t>
      </w:r>
      <w:proofErr w:type="spellEnd"/>
      <w:r w:rsidRPr="000C4B46">
        <w:rPr>
          <w:rFonts w:cs="David" w:hint="cs"/>
          <w:u w:val="single"/>
          <w:rtl/>
        </w:rPr>
        <w:t>:</w:t>
      </w:r>
    </w:p>
    <w:p w14:paraId="2BCA490E" w14:textId="77777777" w:rsidR="000C4B46" w:rsidRPr="000C4B46" w:rsidRDefault="000C4B46" w:rsidP="000C4B46">
      <w:pPr>
        <w:bidi/>
        <w:jc w:val="both"/>
        <w:rPr>
          <w:rFonts w:cs="David" w:hint="cs"/>
          <w:rtl/>
        </w:rPr>
      </w:pPr>
    </w:p>
    <w:p w14:paraId="0A616D4A" w14:textId="77777777" w:rsidR="000C4B46" w:rsidRPr="000C4B46" w:rsidRDefault="000C4B46" w:rsidP="000C4B46">
      <w:pPr>
        <w:bidi/>
        <w:jc w:val="both"/>
        <w:rPr>
          <w:rFonts w:cs="David" w:hint="cs"/>
          <w:rtl/>
        </w:rPr>
      </w:pPr>
      <w:r w:rsidRPr="000C4B46">
        <w:rPr>
          <w:rFonts w:cs="David" w:hint="cs"/>
          <w:rtl/>
        </w:rPr>
        <w:tab/>
        <w:t xml:space="preserve">מיכאל </w:t>
      </w:r>
      <w:proofErr w:type="spellStart"/>
      <w:r w:rsidRPr="000C4B46">
        <w:rPr>
          <w:rFonts w:cs="David" w:hint="cs"/>
          <w:rtl/>
        </w:rPr>
        <w:t>נודלמן</w:t>
      </w:r>
      <w:proofErr w:type="spellEnd"/>
      <w:r w:rsidRPr="000C4B46">
        <w:rPr>
          <w:rFonts w:cs="David" w:hint="cs"/>
          <w:rtl/>
        </w:rPr>
        <w:t>.</w:t>
      </w:r>
    </w:p>
    <w:p w14:paraId="56AA6322" w14:textId="77777777" w:rsidR="000C4B46" w:rsidRPr="000C4B46" w:rsidRDefault="000C4B46" w:rsidP="000C4B46">
      <w:pPr>
        <w:bidi/>
        <w:jc w:val="both"/>
        <w:rPr>
          <w:rFonts w:cs="David" w:hint="cs"/>
          <w:rtl/>
        </w:rPr>
      </w:pPr>
    </w:p>
    <w:p w14:paraId="61A9F27B" w14:textId="77777777" w:rsidR="000C4B46" w:rsidRPr="000C4B46" w:rsidRDefault="000C4B46" w:rsidP="000C4B46">
      <w:pPr>
        <w:bidi/>
        <w:jc w:val="both"/>
        <w:rPr>
          <w:rFonts w:cs="David" w:hint="cs"/>
          <w:u w:val="single"/>
          <w:rtl/>
        </w:rPr>
      </w:pPr>
      <w:r w:rsidRPr="000C4B46">
        <w:rPr>
          <w:rFonts w:cs="David" w:hint="cs"/>
          <w:u w:val="single"/>
          <w:rtl/>
        </w:rPr>
        <w:t>אתי בן יוסף:</w:t>
      </w:r>
    </w:p>
    <w:p w14:paraId="4FC83E70" w14:textId="77777777" w:rsidR="000C4B46" w:rsidRPr="000C4B46" w:rsidRDefault="000C4B46" w:rsidP="000C4B46">
      <w:pPr>
        <w:bidi/>
        <w:jc w:val="both"/>
        <w:rPr>
          <w:rFonts w:cs="David" w:hint="cs"/>
          <w:rtl/>
        </w:rPr>
      </w:pPr>
    </w:p>
    <w:p w14:paraId="50101BCA" w14:textId="77777777" w:rsidR="000C4B46" w:rsidRPr="000C4B46" w:rsidRDefault="000C4B46" w:rsidP="000C4B46">
      <w:pPr>
        <w:bidi/>
        <w:ind w:firstLine="567"/>
        <w:jc w:val="both"/>
        <w:rPr>
          <w:rFonts w:cs="David" w:hint="cs"/>
          <w:rtl/>
        </w:rPr>
      </w:pPr>
      <w:r w:rsidRPr="000C4B46">
        <w:rPr>
          <w:rFonts w:cs="David" w:hint="cs"/>
          <w:rtl/>
        </w:rPr>
        <w:t>מי במקום רונית תירוש?</w:t>
      </w:r>
    </w:p>
    <w:p w14:paraId="1506EAB4" w14:textId="77777777" w:rsidR="000C4B46" w:rsidRPr="000C4B46" w:rsidRDefault="000C4B46" w:rsidP="000C4B46">
      <w:pPr>
        <w:bidi/>
        <w:jc w:val="both"/>
        <w:rPr>
          <w:rFonts w:cs="David" w:hint="cs"/>
          <w:rtl/>
        </w:rPr>
      </w:pPr>
    </w:p>
    <w:p w14:paraId="4566B875" w14:textId="77777777" w:rsidR="000C4B46" w:rsidRPr="000C4B46" w:rsidRDefault="000C4B46" w:rsidP="000C4B46">
      <w:pPr>
        <w:bidi/>
        <w:jc w:val="both"/>
        <w:rPr>
          <w:rFonts w:cs="David" w:hint="cs"/>
          <w:u w:val="single"/>
          <w:rtl/>
        </w:rPr>
      </w:pPr>
      <w:r w:rsidRPr="000C4B46">
        <w:rPr>
          <w:rFonts w:cs="David" w:hint="cs"/>
          <w:u w:val="single"/>
          <w:rtl/>
        </w:rPr>
        <w:t xml:space="preserve">אלי </w:t>
      </w:r>
      <w:proofErr w:type="spellStart"/>
      <w:r w:rsidRPr="000C4B46">
        <w:rPr>
          <w:rFonts w:cs="David" w:hint="cs"/>
          <w:u w:val="single"/>
          <w:rtl/>
        </w:rPr>
        <w:t>אפללו</w:t>
      </w:r>
      <w:proofErr w:type="spellEnd"/>
      <w:r w:rsidRPr="000C4B46">
        <w:rPr>
          <w:rFonts w:cs="David" w:hint="cs"/>
          <w:u w:val="single"/>
          <w:rtl/>
        </w:rPr>
        <w:t>:</w:t>
      </w:r>
    </w:p>
    <w:p w14:paraId="10BF3BC5" w14:textId="77777777" w:rsidR="000C4B46" w:rsidRPr="000C4B46" w:rsidRDefault="000C4B46" w:rsidP="000C4B46">
      <w:pPr>
        <w:bidi/>
        <w:jc w:val="both"/>
        <w:rPr>
          <w:rFonts w:cs="David" w:hint="cs"/>
          <w:rtl/>
        </w:rPr>
      </w:pPr>
    </w:p>
    <w:p w14:paraId="1364B130" w14:textId="77777777" w:rsidR="000C4B46" w:rsidRPr="000C4B46" w:rsidRDefault="000C4B46" w:rsidP="000C4B46">
      <w:pPr>
        <w:bidi/>
        <w:ind w:firstLine="567"/>
        <w:jc w:val="both"/>
        <w:rPr>
          <w:rFonts w:cs="David" w:hint="cs"/>
          <w:rtl/>
        </w:rPr>
      </w:pPr>
      <w:r w:rsidRPr="000C4B46">
        <w:rPr>
          <w:rFonts w:cs="David" w:hint="cs"/>
          <w:rtl/>
        </w:rPr>
        <w:t>שי חרמש.</w:t>
      </w:r>
    </w:p>
    <w:p w14:paraId="18EE2FE5" w14:textId="77777777" w:rsidR="000C4B46" w:rsidRPr="000C4B46" w:rsidRDefault="000C4B46" w:rsidP="000C4B46">
      <w:pPr>
        <w:bidi/>
        <w:jc w:val="both"/>
        <w:rPr>
          <w:rFonts w:cs="David" w:hint="cs"/>
          <w:rtl/>
        </w:rPr>
      </w:pPr>
    </w:p>
    <w:p w14:paraId="04B0132D" w14:textId="77777777" w:rsidR="000C4B46" w:rsidRPr="000C4B46" w:rsidRDefault="000C4B46" w:rsidP="000C4B46">
      <w:pPr>
        <w:bidi/>
        <w:jc w:val="both"/>
        <w:rPr>
          <w:rFonts w:cs="David" w:hint="cs"/>
          <w:u w:val="single"/>
          <w:rtl/>
        </w:rPr>
      </w:pPr>
      <w:r w:rsidRPr="000C4B46">
        <w:rPr>
          <w:rFonts w:cs="David" w:hint="cs"/>
          <w:u w:val="single"/>
          <w:rtl/>
        </w:rPr>
        <w:t>אתי בן יוסף:</w:t>
      </w:r>
    </w:p>
    <w:p w14:paraId="71DC548D" w14:textId="77777777" w:rsidR="000C4B46" w:rsidRPr="000C4B46" w:rsidRDefault="000C4B46" w:rsidP="000C4B46">
      <w:pPr>
        <w:bidi/>
        <w:jc w:val="both"/>
        <w:rPr>
          <w:rFonts w:cs="David" w:hint="cs"/>
          <w:rtl/>
        </w:rPr>
      </w:pPr>
    </w:p>
    <w:p w14:paraId="2CA48FB3" w14:textId="77777777" w:rsidR="000C4B46" w:rsidRPr="000C4B46" w:rsidRDefault="000C4B46" w:rsidP="000C4B46">
      <w:pPr>
        <w:bidi/>
        <w:ind w:firstLine="567"/>
        <w:jc w:val="both"/>
        <w:rPr>
          <w:rFonts w:cs="David" w:hint="cs"/>
          <w:rtl/>
        </w:rPr>
      </w:pPr>
      <w:r w:rsidRPr="000C4B46">
        <w:rPr>
          <w:rFonts w:cs="David" w:hint="cs"/>
          <w:rtl/>
        </w:rPr>
        <w:t xml:space="preserve">שלי </w:t>
      </w:r>
      <w:proofErr w:type="spellStart"/>
      <w:r w:rsidRPr="000C4B46">
        <w:rPr>
          <w:rFonts w:cs="David" w:hint="cs"/>
          <w:rtl/>
        </w:rPr>
        <w:t>יחימוביץ</w:t>
      </w:r>
      <w:proofErr w:type="spellEnd"/>
      <w:r w:rsidRPr="000C4B46">
        <w:rPr>
          <w:rFonts w:cs="David" w:hint="cs"/>
          <w:rtl/>
        </w:rPr>
        <w:t xml:space="preserve">, איתן כבל במקום קולט אביטל, יורם </w:t>
      </w:r>
      <w:proofErr w:type="spellStart"/>
      <w:r w:rsidRPr="000C4B46">
        <w:rPr>
          <w:rFonts w:cs="David" w:hint="cs"/>
          <w:rtl/>
        </w:rPr>
        <w:t>מרציאנו</w:t>
      </w:r>
      <w:proofErr w:type="spellEnd"/>
      <w:r w:rsidRPr="000C4B46">
        <w:rPr>
          <w:rFonts w:cs="David" w:hint="cs"/>
          <w:rtl/>
        </w:rPr>
        <w:t xml:space="preserve">, </w:t>
      </w:r>
      <w:proofErr w:type="spellStart"/>
      <w:r w:rsidRPr="000C4B46">
        <w:rPr>
          <w:rFonts w:cs="David" w:hint="cs"/>
          <w:rtl/>
        </w:rPr>
        <w:t>נאדיה</w:t>
      </w:r>
      <w:proofErr w:type="spellEnd"/>
      <w:r w:rsidRPr="000C4B46">
        <w:rPr>
          <w:rFonts w:cs="David" w:hint="cs"/>
          <w:rtl/>
        </w:rPr>
        <w:t xml:space="preserve"> חילו, אמנון כהן מחליף את דוד אזולאי, נסים זאב, יעקב </w:t>
      </w:r>
      <w:proofErr w:type="spellStart"/>
      <w:r w:rsidRPr="000C4B46">
        <w:rPr>
          <w:rFonts w:cs="David" w:hint="cs"/>
          <w:rtl/>
        </w:rPr>
        <w:t>מרגי</w:t>
      </w:r>
      <w:proofErr w:type="spellEnd"/>
      <w:r w:rsidRPr="000C4B46">
        <w:rPr>
          <w:rFonts w:cs="David" w:hint="cs"/>
          <w:rtl/>
        </w:rPr>
        <w:t xml:space="preserve">, יצחק גלנטי, יצחק זיו, מאיר פרוש, גדעון סער, רובי ריבלין, גלעד </w:t>
      </w:r>
      <w:proofErr w:type="spellStart"/>
      <w:r w:rsidRPr="000C4B46">
        <w:rPr>
          <w:rFonts w:cs="David" w:hint="cs"/>
          <w:rtl/>
        </w:rPr>
        <w:t>ארדן</w:t>
      </w:r>
      <w:proofErr w:type="spellEnd"/>
      <w:r w:rsidRPr="000C4B46">
        <w:rPr>
          <w:rFonts w:cs="David" w:hint="cs"/>
          <w:rtl/>
        </w:rPr>
        <w:t xml:space="preserve"> מחליף את יולי </w:t>
      </w:r>
      <w:proofErr w:type="spellStart"/>
      <w:r w:rsidRPr="000C4B46">
        <w:rPr>
          <w:rFonts w:cs="David" w:hint="cs"/>
          <w:rtl/>
        </w:rPr>
        <w:t>אדלשטיין</w:t>
      </w:r>
      <w:proofErr w:type="spellEnd"/>
      <w:r w:rsidRPr="000C4B46">
        <w:rPr>
          <w:rFonts w:cs="David" w:hint="cs"/>
          <w:rtl/>
        </w:rPr>
        <w:t xml:space="preserve">, </w:t>
      </w:r>
      <w:proofErr w:type="spellStart"/>
      <w:r w:rsidRPr="000C4B46">
        <w:rPr>
          <w:rFonts w:cs="David" w:hint="cs"/>
          <w:rtl/>
        </w:rPr>
        <w:t>סטס</w:t>
      </w:r>
      <w:proofErr w:type="spellEnd"/>
      <w:r w:rsidRPr="000C4B46">
        <w:rPr>
          <w:rFonts w:cs="David" w:hint="cs"/>
          <w:rtl/>
        </w:rPr>
        <w:t xml:space="preserve">  </w:t>
      </w:r>
      <w:proofErr w:type="spellStart"/>
      <w:r w:rsidRPr="000C4B46">
        <w:rPr>
          <w:rFonts w:cs="David" w:hint="cs"/>
          <w:rtl/>
        </w:rPr>
        <w:t>מיסז'ניקוב</w:t>
      </w:r>
      <w:proofErr w:type="spellEnd"/>
      <w:r w:rsidRPr="000C4B46">
        <w:rPr>
          <w:rFonts w:cs="David" w:hint="cs"/>
          <w:rtl/>
        </w:rPr>
        <w:t xml:space="preserve"> מחליף את </w:t>
      </w:r>
      <w:proofErr w:type="spellStart"/>
      <w:r w:rsidRPr="000C4B46">
        <w:rPr>
          <w:rFonts w:cs="David" w:hint="cs"/>
          <w:rtl/>
        </w:rPr>
        <w:t>אסתרינה</w:t>
      </w:r>
      <w:proofErr w:type="spellEnd"/>
      <w:r w:rsidRPr="000C4B46">
        <w:rPr>
          <w:rFonts w:cs="David" w:hint="cs"/>
          <w:rtl/>
        </w:rPr>
        <w:t xml:space="preserve"> </w:t>
      </w:r>
      <w:proofErr w:type="spellStart"/>
      <w:r w:rsidRPr="000C4B46">
        <w:rPr>
          <w:rFonts w:cs="David" w:hint="cs"/>
          <w:rtl/>
        </w:rPr>
        <w:t>טרטמן</w:t>
      </w:r>
      <w:proofErr w:type="spellEnd"/>
      <w:r w:rsidRPr="000C4B46">
        <w:rPr>
          <w:rFonts w:cs="David" w:hint="cs"/>
          <w:rtl/>
        </w:rPr>
        <w:t xml:space="preserve">, </w:t>
      </w:r>
      <w:proofErr w:type="spellStart"/>
      <w:r w:rsidRPr="000C4B46">
        <w:rPr>
          <w:rFonts w:cs="David" w:hint="cs"/>
          <w:rtl/>
        </w:rPr>
        <w:t>רוברט</w:t>
      </w:r>
      <w:proofErr w:type="spellEnd"/>
      <w:r w:rsidRPr="000C4B46">
        <w:rPr>
          <w:rFonts w:cs="David" w:hint="cs"/>
          <w:rtl/>
        </w:rPr>
        <w:t xml:space="preserve"> </w:t>
      </w:r>
      <w:proofErr w:type="spellStart"/>
      <w:r w:rsidRPr="000C4B46">
        <w:rPr>
          <w:rFonts w:cs="David" w:hint="cs"/>
          <w:rtl/>
        </w:rPr>
        <w:t>אילטוב</w:t>
      </w:r>
      <w:proofErr w:type="spellEnd"/>
      <w:r w:rsidRPr="000C4B46">
        <w:rPr>
          <w:rFonts w:cs="David" w:hint="cs"/>
          <w:rtl/>
        </w:rPr>
        <w:t xml:space="preserve">, אורי אריאל, אליהו גבאי, חיים אורון מחליף את זהבה </w:t>
      </w:r>
      <w:proofErr w:type="spellStart"/>
      <w:r w:rsidRPr="000C4B46">
        <w:rPr>
          <w:rFonts w:cs="David" w:hint="cs"/>
          <w:rtl/>
        </w:rPr>
        <w:t>גלאון</w:t>
      </w:r>
      <w:proofErr w:type="spellEnd"/>
      <w:r w:rsidRPr="000C4B46">
        <w:rPr>
          <w:rFonts w:cs="David" w:hint="cs"/>
          <w:rtl/>
        </w:rPr>
        <w:t xml:space="preserve">, </w:t>
      </w:r>
      <w:proofErr w:type="spellStart"/>
      <w:r w:rsidRPr="000C4B46">
        <w:rPr>
          <w:rFonts w:cs="David" w:hint="cs"/>
          <w:rtl/>
        </w:rPr>
        <w:t>אחמד</w:t>
      </w:r>
      <w:proofErr w:type="spellEnd"/>
      <w:r w:rsidRPr="000C4B46">
        <w:rPr>
          <w:rFonts w:cs="David" w:hint="cs"/>
          <w:rtl/>
        </w:rPr>
        <w:t xml:space="preserve"> טיבי, </w:t>
      </w:r>
      <w:proofErr w:type="spellStart"/>
      <w:r w:rsidRPr="000C4B46">
        <w:rPr>
          <w:rFonts w:cs="David" w:hint="cs"/>
          <w:rtl/>
        </w:rPr>
        <w:t>מוחמד</w:t>
      </w:r>
      <w:proofErr w:type="spellEnd"/>
      <w:r w:rsidRPr="000C4B46">
        <w:rPr>
          <w:rFonts w:cs="David" w:hint="cs"/>
          <w:rtl/>
        </w:rPr>
        <w:t xml:space="preserve"> ברכה. </w:t>
      </w:r>
    </w:p>
    <w:p w14:paraId="40297DD9" w14:textId="77777777" w:rsidR="000C4B46" w:rsidRPr="000C4B46" w:rsidRDefault="000C4B46" w:rsidP="000C4B46">
      <w:pPr>
        <w:bidi/>
        <w:jc w:val="both"/>
        <w:rPr>
          <w:rFonts w:cs="David" w:hint="cs"/>
          <w:rtl/>
        </w:rPr>
      </w:pPr>
    </w:p>
    <w:p w14:paraId="12CDD40A"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7D4C2DD0" w14:textId="77777777" w:rsidR="000C4B46" w:rsidRPr="000C4B46" w:rsidRDefault="000C4B46" w:rsidP="000C4B46">
      <w:pPr>
        <w:bidi/>
        <w:jc w:val="both"/>
        <w:rPr>
          <w:rFonts w:cs="David" w:hint="cs"/>
          <w:rtl/>
        </w:rPr>
      </w:pPr>
    </w:p>
    <w:p w14:paraId="6E868EE1" w14:textId="77777777" w:rsidR="000C4B46" w:rsidRPr="000C4B46" w:rsidRDefault="000C4B46" w:rsidP="000C4B46">
      <w:pPr>
        <w:bidi/>
        <w:jc w:val="both"/>
        <w:rPr>
          <w:rFonts w:cs="David" w:hint="cs"/>
          <w:rtl/>
        </w:rPr>
      </w:pPr>
      <w:r w:rsidRPr="000C4B46">
        <w:rPr>
          <w:rFonts w:cs="David" w:hint="cs"/>
          <w:rtl/>
        </w:rPr>
        <w:tab/>
        <w:t xml:space="preserve">רבותי, חבר כנסת. בפניכם הצעה לחלוקת הצעת חוק ההסדרים. זה מחולק ל-4 חלקים. כרגע אני מתעלם מהחלק הרביעי. אני רוצה להצביע על החלק הראשון, מה שמופיע תחת הכותרת: סעיפים שיפוצלו מהצעת החוק, לפי סעיף 121 לתקנון הכנסת. אנחנו נצביע על כך כרגע כדי שלא יהיה מישהו שיעז להתחכם, כדי שלא </w:t>
      </w:r>
      <w:proofErr w:type="spellStart"/>
      <w:r w:rsidRPr="000C4B46">
        <w:rPr>
          <w:rFonts w:cs="David" w:hint="cs"/>
          <w:rtl/>
        </w:rPr>
        <w:t>יווצר</w:t>
      </w:r>
      <w:proofErr w:type="spellEnd"/>
      <w:r w:rsidRPr="000C4B46">
        <w:rPr>
          <w:rFonts w:cs="David" w:hint="cs"/>
          <w:rtl/>
        </w:rPr>
        <w:t xml:space="preserve"> מצב וכדי למנוע חקיקה מהירה חפוזה ולא מעמיקה, אנחנו גם נקבע שהחקיקה והדיונים בנושאים שאנחנו מפצלים יכולים להתחיל רק מ-1.1.2008 ולא לפני כן. </w:t>
      </w:r>
    </w:p>
    <w:p w14:paraId="3B243391" w14:textId="77777777" w:rsidR="000C4B46" w:rsidRPr="000C4B46" w:rsidRDefault="000C4B46" w:rsidP="000C4B46">
      <w:pPr>
        <w:bidi/>
        <w:jc w:val="both"/>
        <w:rPr>
          <w:rFonts w:cs="David" w:hint="cs"/>
          <w:rtl/>
        </w:rPr>
      </w:pPr>
    </w:p>
    <w:p w14:paraId="76DB15D1" w14:textId="77777777" w:rsidR="000C4B46" w:rsidRPr="000C4B46" w:rsidRDefault="000C4B46" w:rsidP="000C4B46">
      <w:pPr>
        <w:bidi/>
        <w:ind w:firstLine="567"/>
        <w:jc w:val="both"/>
        <w:rPr>
          <w:rFonts w:cs="David" w:hint="cs"/>
          <w:rtl/>
        </w:rPr>
      </w:pPr>
      <w:r w:rsidRPr="000C4B46">
        <w:rPr>
          <w:rFonts w:cs="David" w:hint="cs"/>
          <w:rtl/>
        </w:rPr>
        <w:t>לאחר מכן נצביע, על פי בקשתו של יו"ר הקואליציה, לאיזה ועדה ילך כל סעיף. אנחנו נתחיל בסעיף הראשון שהנושאים הללו מפוצלים. אנחנו מצביעים, גם, שהדיונים בסעיפים האלה יתחילו לאחר קבלתו של חוק ההסדרים בכנסת. כדי שמישהו לא יתחכם ויתחיל בדיונים כבר עכשיו.</w:t>
      </w:r>
    </w:p>
    <w:p w14:paraId="4DE0F274" w14:textId="77777777" w:rsidR="000C4B46" w:rsidRPr="000C4B46" w:rsidRDefault="000C4B46" w:rsidP="000C4B46">
      <w:pPr>
        <w:bidi/>
        <w:jc w:val="both"/>
        <w:rPr>
          <w:rFonts w:cs="David" w:hint="cs"/>
          <w:rtl/>
        </w:rPr>
      </w:pPr>
    </w:p>
    <w:p w14:paraId="49C22BF9" w14:textId="77777777" w:rsidR="000C4B46" w:rsidRPr="000C4B46" w:rsidRDefault="000C4B46" w:rsidP="000C4B46">
      <w:pPr>
        <w:bidi/>
        <w:ind w:firstLine="567"/>
        <w:jc w:val="both"/>
        <w:rPr>
          <w:rFonts w:cs="David" w:hint="cs"/>
          <w:rtl/>
        </w:rPr>
      </w:pPr>
      <w:r w:rsidRPr="000C4B46">
        <w:rPr>
          <w:rFonts w:cs="David" w:hint="cs"/>
          <w:rtl/>
        </w:rPr>
        <w:t xml:space="preserve">אם כן, חברי הכנסת, אני אקרא רק את הסעיפים ועליהם נצביע בפעם אחת. </w:t>
      </w:r>
    </w:p>
    <w:p w14:paraId="391DD583" w14:textId="77777777" w:rsidR="000C4B46" w:rsidRPr="000C4B46" w:rsidRDefault="000C4B46" w:rsidP="000C4B46">
      <w:pPr>
        <w:bidi/>
        <w:jc w:val="both"/>
        <w:rPr>
          <w:rFonts w:cs="David" w:hint="cs"/>
          <w:rtl/>
        </w:rPr>
      </w:pPr>
    </w:p>
    <w:p w14:paraId="4894C533" w14:textId="77777777" w:rsidR="000C4B46" w:rsidRPr="000C4B46" w:rsidRDefault="000C4B46" w:rsidP="000C4B46">
      <w:pPr>
        <w:bidi/>
        <w:jc w:val="both"/>
        <w:rPr>
          <w:rFonts w:cs="David" w:hint="cs"/>
          <w:u w:val="single"/>
          <w:rtl/>
        </w:rPr>
      </w:pPr>
      <w:r w:rsidRPr="000C4B46">
        <w:rPr>
          <w:rFonts w:cs="David" w:hint="cs"/>
          <w:u w:val="single"/>
          <w:rtl/>
        </w:rPr>
        <w:t>אמנון כהן:</w:t>
      </w:r>
    </w:p>
    <w:p w14:paraId="0E5E21BA" w14:textId="77777777" w:rsidR="000C4B46" w:rsidRPr="000C4B46" w:rsidRDefault="000C4B46" w:rsidP="000C4B46">
      <w:pPr>
        <w:bidi/>
        <w:jc w:val="both"/>
        <w:rPr>
          <w:rFonts w:cs="David" w:hint="cs"/>
          <w:u w:val="single"/>
          <w:rtl/>
        </w:rPr>
      </w:pPr>
    </w:p>
    <w:p w14:paraId="4C409B23" w14:textId="77777777" w:rsidR="000C4B46" w:rsidRPr="000C4B46" w:rsidRDefault="000C4B46" w:rsidP="000C4B46">
      <w:pPr>
        <w:bidi/>
        <w:jc w:val="both"/>
        <w:rPr>
          <w:rFonts w:cs="David" w:hint="cs"/>
          <w:rtl/>
        </w:rPr>
      </w:pPr>
      <w:r w:rsidRPr="000C4B46">
        <w:rPr>
          <w:rFonts w:cs="David" w:hint="cs"/>
          <w:rtl/>
        </w:rPr>
        <w:tab/>
        <w:t xml:space="preserve">אני מציע להצביע סעיף וועדה. </w:t>
      </w:r>
    </w:p>
    <w:p w14:paraId="658C5AE4" w14:textId="77777777" w:rsidR="000C4B46" w:rsidRPr="000C4B46" w:rsidRDefault="000C4B46" w:rsidP="000C4B46">
      <w:pPr>
        <w:bidi/>
        <w:jc w:val="both"/>
        <w:rPr>
          <w:rFonts w:cs="David" w:hint="cs"/>
          <w:rtl/>
        </w:rPr>
      </w:pPr>
    </w:p>
    <w:p w14:paraId="5487BA1D"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75FBC9D7" w14:textId="77777777" w:rsidR="000C4B46" w:rsidRPr="000C4B46" w:rsidRDefault="000C4B46" w:rsidP="000C4B46">
      <w:pPr>
        <w:bidi/>
        <w:jc w:val="both"/>
        <w:rPr>
          <w:rFonts w:cs="David" w:hint="cs"/>
          <w:u w:val="single"/>
          <w:rtl/>
        </w:rPr>
      </w:pPr>
    </w:p>
    <w:p w14:paraId="577B3F1B" w14:textId="77777777" w:rsidR="000C4B46" w:rsidRPr="000C4B46" w:rsidRDefault="000C4B46" w:rsidP="000C4B46">
      <w:pPr>
        <w:bidi/>
        <w:ind w:firstLine="567"/>
        <w:jc w:val="both"/>
        <w:rPr>
          <w:rFonts w:cs="David" w:hint="cs"/>
          <w:rtl/>
        </w:rPr>
      </w:pPr>
      <w:r w:rsidRPr="000C4B46">
        <w:rPr>
          <w:rFonts w:cs="David" w:hint="cs"/>
          <w:rtl/>
        </w:rPr>
        <w:t>אנחנו מפצלים כרגע את כל הסעיפים האלה. תכף אקרא את השמות של הסעיפים האלה. נחליט גם שהוועדות, אליהן הם יועברו, לא יוכלו להתחיל לדון לפני ה-1.1. אחר כך, לפי בקשתו של יו"ר הקואליציה, נחליט לאיזה ועדות זה הולך. עכשיו אני הולך לקרוא את הסעיפים שיפוצלו:</w:t>
      </w:r>
    </w:p>
    <w:p w14:paraId="2E30CE58" w14:textId="77777777" w:rsidR="000C4B46" w:rsidRPr="000C4B46" w:rsidRDefault="000C4B46" w:rsidP="000C4B46">
      <w:pPr>
        <w:bidi/>
        <w:ind w:firstLine="567"/>
        <w:jc w:val="both"/>
        <w:rPr>
          <w:rFonts w:cs="David" w:hint="cs"/>
          <w:rtl/>
        </w:rPr>
      </w:pPr>
      <w:r w:rsidRPr="000C4B46">
        <w:rPr>
          <w:rFonts w:cs="David" w:hint="cs"/>
          <w:rtl/>
        </w:rPr>
        <w:t xml:space="preserve"> </w:t>
      </w:r>
    </w:p>
    <w:p w14:paraId="2168D026" w14:textId="77777777" w:rsidR="000C4B46" w:rsidRPr="000C4B46" w:rsidRDefault="000C4B46" w:rsidP="000C4B46">
      <w:pPr>
        <w:bidi/>
        <w:ind w:firstLine="567"/>
        <w:jc w:val="both"/>
        <w:rPr>
          <w:rFonts w:cs="David" w:hint="cs"/>
          <w:rtl/>
        </w:rPr>
      </w:pPr>
      <w:r w:rsidRPr="000C4B46">
        <w:rPr>
          <w:rFonts w:cs="David" w:hint="cs"/>
          <w:rtl/>
        </w:rPr>
        <w:t xml:space="preserve">"1. פרק ב' </w:t>
      </w:r>
      <w:r w:rsidRPr="000C4B46">
        <w:rPr>
          <w:rFonts w:cs="David"/>
          <w:rtl/>
        </w:rPr>
        <w:t>–</w:t>
      </w:r>
      <w:r w:rsidRPr="000C4B46">
        <w:rPr>
          <w:rFonts w:cs="David" w:hint="cs"/>
          <w:rtl/>
        </w:rPr>
        <w:t xml:space="preserve"> דתות, מינוי חשב מלווה, </w:t>
      </w:r>
      <w:proofErr w:type="spellStart"/>
      <w:r w:rsidRPr="000C4B46">
        <w:rPr>
          <w:rFonts w:cs="David" w:hint="cs"/>
          <w:rtl/>
        </w:rPr>
        <w:t>שינוןי</w:t>
      </w:r>
      <w:proofErr w:type="spellEnd"/>
      <w:r w:rsidRPr="000C4B46">
        <w:rPr>
          <w:rFonts w:cs="David" w:hint="cs"/>
          <w:rtl/>
        </w:rPr>
        <w:t xml:space="preserve"> המנגנון לתקציב המועצות הדתיות קבורה </w:t>
      </w:r>
      <w:r w:rsidRPr="000C4B46">
        <w:rPr>
          <w:rFonts w:cs="David"/>
          <w:rtl/>
        </w:rPr>
        <w:br/>
      </w:r>
      <w:r w:rsidRPr="000C4B46">
        <w:rPr>
          <w:rFonts w:cs="David" w:hint="cs"/>
          <w:rtl/>
        </w:rPr>
        <w:t xml:space="preserve">               רוויה, איחוד מועצות דתיות.</w:t>
      </w:r>
    </w:p>
    <w:p w14:paraId="4D0614E6" w14:textId="77777777" w:rsidR="000C4B46" w:rsidRPr="000C4B46" w:rsidRDefault="000C4B46" w:rsidP="000C4B46">
      <w:pPr>
        <w:bidi/>
        <w:ind w:firstLine="567"/>
        <w:jc w:val="both"/>
        <w:rPr>
          <w:rFonts w:cs="David" w:hint="cs"/>
          <w:rtl/>
        </w:rPr>
      </w:pPr>
      <w:r w:rsidRPr="000C4B46">
        <w:rPr>
          <w:rFonts w:cs="David" w:hint="cs"/>
          <w:rtl/>
        </w:rPr>
        <w:t>2. צמצום מספר הסגנים בשכר החל מהבחירות הבאות.</w:t>
      </w:r>
    </w:p>
    <w:p w14:paraId="7D5CA640" w14:textId="77777777" w:rsidR="000C4B46" w:rsidRPr="000C4B46" w:rsidRDefault="000C4B46" w:rsidP="000C4B46">
      <w:pPr>
        <w:bidi/>
        <w:ind w:firstLine="567"/>
        <w:jc w:val="both"/>
        <w:rPr>
          <w:rFonts w:cs="David" w:hint="cs"/>
          <w:rtl/>
        </w:rPr>
      </w:pPr>
      <w:r w:rsidRPr="000C4B46">
        <w:rPr>
          <w:rFonts w:cs="David" w:hint="cs"/>
          <w:rtl/>
        </w:rPr>
        <w:t>3. מינוי חשב מלווה לחברה עירונית בבעלות מלאה</w:t>
      </w:r>
    </w:p>
    <w:p w14:paraId="6662D843" w14:textId="77777777" w:rsidR="000C4B46" w:rsidRPr="000C4B46" w:rsidRDefault="000C4B46" w:rsidP="000C4B46">
      <w:pPr>
        <w:bidi/>
        <w:ind w:firstLine="567"/>
        <w:jc w:val="both"/>
        <w:rPr>
          <w:rFonts w:cs="David" w:hint="cs"/>
          <w:rtl/>
        </w:rPr>
      </w:pPr>
      <w:r w:rsidRPr="000C4B46">
        <w:rPr>
          <w:rFonts w:cs="David" w:hint="cs"/>
          <w:rtl/>
        </w:rPr>
        <w:t>4. ביטול המגבלה לפיה לא ניתן למנות ועדה קרואה שנה לפני הבחירות.</w:t>
      </w:r>
    </w:p>
    <w:p w14:paraId="790F7BA5" w14:textId="77777777" w:rsidR="000C4B46" w:rsidRPr="000C4B46" w:rsidRDefault="000C4B46" w:rsidP="000C4B46">
      <w:pPr>
        <w:bidi/>
        <w:ind w:firstLine="567"/>
        <w:jc w:val="both"/>
        <w:rPr>
          <w:rFonts w:cs="David" w:hint="cs"/>
          <w:rtl/>
        </w:rPr>
      </w:pPr>
      <w:r w:rsidRPr="000C4B46">
        <w:rPr>
          <w:rFonts w:cs="David" w:hint="cs"/>
          <w:rtl/>
        </w:rPr>
        <w:t>5. הסמכת שר הפנים למנות ועדה קרואה והסכת מגבלות מסמכות האצילה של שר הפנים.</w:t>
      </w:r>
    </w:p>
    <w:p w14:paraId="62076C10" w14:textId="77777777" w:rsidR="000C4B46" w:rsidRPr="000C4B46" w:rsidRDefault="000C4B46" w:rsidP="000C4B46">
      <w:pPr>
        <w:bidi/>
        <w:ind w:firstLine="567"/>
        <w:jc w:val="both"/>
        <w:rPr>
          <w:rFonts w:cs="David" w:hint="cs"/>
          <w:rtl/>
        </w:rPr>
      </w:pPr>
      <w:r w:rsidRPr="000C4B46">
        <w:rPr>
          <w:rFonts w:cs="David" w:hint="cs"/>
          <w:rtl/>
        </w:rPr>
        <w:t xml:space="preserve">6. תיקון פקודת בריאות העם </w:t>
      </w:r>
      <w:r w:rsidRPr="000C4B46">
        <w:rPr>
          <w:rFonts w:cs="David"/>
          <w:rtl/>
        </w:rPr>
        <w:t>–</w:t>
      </w:r>
      <w:r w:rsidRPr="000C4B46">
        <w:rPr>
          <w:rFonts w:cs="David" w:hint="cs"/>
          <w:rtl/>
        </w:rPr>
        <w:t xml:space="preserve"> אישור מנכ"ל.</w:t>
      </w:r>
    </w:p>
    <w:p w14:paraId="51C99D38" w14:textId="77777777" w:rsidR="000C4B46" w:rsidRPr="000C4B46" w:rsidRDefault="000C4B46" w:rsidP="000C4B46">
      <w:pPr>
        <w:bidi/>
        <w:ind w:firstLine="567"/>
        <w:jc w:val="both"/>
        <w:rPr>
          <w:rFonts w:cs="David" w:hint="cs"/>
          <w:rtl/>
        </w:rPr>
      </w:pPr>
      <w:r w:rsidRPr="000C4B46">
        <w:rPr>
          <w:rFonts w:cs="David" w:hint="cs"/>
          <w:rtl/>
        </w:rPr>
        <w:t>7. תיקון חוק לפיצוי נפגעי גזזת.</w:t>
      </w:r>
    </w:p>
    <w:p w14:paraId="3EA14D67" w14:textId="77777777" w:rsidR="000C4B46" w:rsidRPr="000C4B46" w:rsidRDefault="000C4B46" w:rsidP="000C4B46">
      <w:pPr>
        <w:bidi/>
        <w:ind w:firstLine="567"/>
        <w:jc w:val="both"/>
        <w:rPr>
          <w:rFonts w:cs="David" w:hint="cs"/>
          <w:rtl/>
        </w:rPr>
      </w:pPr>
      <w:r w:rsidRPr="000C4B46">
        <w:rPr>
          <w:rFonts w:cs="David" w:hint="cs"/>
          <w:rtl/>
        </w:rPr>
        <w:t>8. ביטול חוק בית חולים באשדוד."</w:t>
      </w:r>
    </w:p>
    <w:p w14:paraId="4D233D03" w14:textId="77777777" w:rsidR="000C4B46" w:rsidRPr="000C4B46" w:rsidRDefault="000C4B46" w:rsidP="000C4B46">
      <w:pPr>
        <w:bidi/>
        <w:ind w:firstLine="567"/>
        <w:jc w:val="both"/>
        <w:rPr>
          <w:rFonts w:cs="David" w:hint="cs"/>
          <w:rtl/>
        </w:rPr>
      </w:pPr>
    </w:p>
    <w:p w14:paraId="5BE878B3" w14:textId="77777777" w:rsidR="000C4B46" w:rsidRPr="000C4B46" w:rsidRDefault="000C4B46" w:rsidP="000C4B46">
      <w:pPr>
        <w:bidi/>
        <w:jc w:val="both"/>
        <w:rPr>
          <w:rFonts w:cs="David" w:hint="cs"/>
          <w:rtl/>
        </w:rPr>
      </w:pPr>
    </w:p>
    <w:p w14:paraId="006B585A" w14:textId="77777777" w:rsidR="000C4B46" w:rsidRPr="000C4B46" w:rsidRDefault="000C4B46" w:rsidP="000C4B46">
      <w:pPr>
        <w:bidi/>
        <w:jc w:val="both"/>
        <w:rPr>
          <w:rFonts w:cs="David" w:hint="cs"/>
          <w:rtl/>
        </w:rPr>
      </w:pPr>
      <w:r w:rsidRPr="000C4B46">
        <w:rPr>
          <w:rFonts w:cs="David" w:hint="cs"/>
          <w:u w:val="single"/>
          <w:rtl/>
        </w:rPr>
        <w:t>חיים אורון:</w:t>
      </w:r>
    </w:p>
    <w:p w14:paraId="312928B2" w14:textId="77777777" w:rsidR="000C4B46" w:rsidRPr="000C4B46" w:rsidRDefault="000C4B46" w:rsidP="000C4B46">
      <w:pPr>
        <w:bidi/>
        <w:jc w:val="both"/>
        <w:rPr>
          <w:rFonts w:cs="David" w:hint="cs"/>
          <w:rtl/>
        </w:rPr>
      </w:pPr>
    </w:p>
    <w:p w14:paraId="130B10C1" w14:textId="77777777" w:rsidR="000C4B46" w:rsidRPr="000C4B46" w:rsidRDefault="000C4B46" w:rsidP="000C4B46">
      <w:pPr>
        <w:bidi/>
        <w:jc w:val="both"/>
        <w:rPr>
          <w:rFonts w:cs="David" w:hint="cs"/>
          <w:rtl/>
        </w:rPr>
      </w:pPr>
      <w:r w:rsidRPr="000C4B46">
        <w:rPr>
          <w:rFonts w:cs="David" w:hint="cs"/>
          <w:rtl/>
        </w:rPr>
        <w:tab/>
        <w:t>זאת אומרת שממשיכים לבנות את בית החולים עד 1.1?</w:t>
      </w:r>
    </w:p>
    <w:p w14:paraId="2A8E8429" w14:textId="77777777" w:rsidR="000C4B46" w:rsidRPr="000C4B46" w:rsidRDefault="000C4B46" w:rsidP="000C4B46">
      <w:pPr>
        <w:bidi/>
        <w:jc w:val="both"/>
        <w:rPr>
          <w:rFonts w:cs="David" w:hint="cs"/>
          <w:rtl/>
        </w:rPr>
      </w:pPr>
    </w:p>
    <w:p w14:paraId="3870D207"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5B36306B" w14:textId="77777777" w:rsidR="000C4B46" w:rsidRPr="000C4B46" w:rsidRDefault="000C4B46" w:rsidP="000C4B46">
      <w:pPr>
        <w:bidi/>
        <w:jc w:val="both"/>
        <w:rPr>
          <w:rFonts w:cs="David" w:hint="cs"/>
          <w:rtl/>
        </w:rPr>
      </w:pPr>
    </w:p>
    <w:p w14:paraId="48EC612C" w14:textId="77777777" w:rsidR="000C4B46" w:rsidRPr="000C4B46" w:rsidRDefault="000C4B46" w:rsidP="000C4B46">
      <w:pPr>
        <w:bidi/>
        <w:jc w:val="both"/>
        <w:rPr>
          <w:rFonts w:cs="David" w:hint="cs"/>
          <w:rtl/>
        </w:rPr>
      </w:pPr>
      <w:r w:rsidRPr="000C4B46">
        <w:rPr>
          <w:rFonts w:cs="David" w:hint="cs"/>
          <w:rtl/>
        </w:rPr>
        <w:tab/>
        <w:t xml:space="preserve">"9. </w:t>
      </w:r>
      <w:proofErr w:type="spellStart"/>
      <w:r w:rsidRPr="000C4B46">
        <w:rPr>
          <w:rFonts w:cs="David" w:hint="cs"/>
          <w:rtl/>
        </w:rPr>
        <w:t>תיאגןד</w:t>
      </w:r>
      <w:proofErr w:type="spellEnd"/>
      <w:r w:rsidRPr="000C4B46">
        <w:rPr>
          <w:rFonts w:cs="David" w:hint="cs"/>
          <w:rtl/>
        </w:rPr>
        <w:t xml:space="preserve"> קופות החולים..</w:t>
      </w:r>
    </w:p>
    <w:p w14:paraId="2F58A8D5" w14:textId="77777777" w:rsidR="000C4B46" w:rsidRPr="000C4B46" w:rsidRDefault="000C4B46" w:rsidP="000C4B46">
      <w:pPr>
        <w:bidi/>
        <w:jc w:val="both"/>
        <w:rPr>
          <w:rFonts w:cs="David" w:hint="cs"/>
          <w:rtl/>
        </w:rPr>
      </w:pPr>
      <w:r w:rsidRPr="000C4B46">
        <w:rPr>
          <w:rFonts w:cs="David" w:hint="cs"/>
          <w:rtl/>
        </w:rPr>
        <w:tab/>
        <w:t>10. חובת דיווח על תרומות למלכ"רים.</w:t>
      </w:r>
    </w:p>
    <w:p w14:paraId="7751B0AB" w14:textId="77777777" w:rsidR="000C4B46" w:rsidRPr="000C4B46" w:rsidRDefault="000C4B46" w:rsidP="000C4B46">
      <w:pPr>
        <w:bidi/>
        <w:jc w:val="both"/>
        <w:rPr>
          <w:rFonts w:cs="David" w:hint="cs"/>
          <w:rtl/>
        </w:rPr>
      </w:pPr>
      <w:r w:rsidRPr="000C4B46">
        <w:rPr>
          <w:rFonts w:cs="David" w:hint="cs"/>
          <w:rtl/>
        </w:rPr>
        <w:tab/>
        <w:t>11. העלאת מס שבח לגבי נכסים שנרכשו בשנים 1948-1960.</w:t>
      </w:r>
    </w:p>
    <w:p w14:paraId="13F3804B" w14:textId="77777777" w:rsidR="000C4B46" w:rsidRPr="000C4B46" w:rsidRDefault="000C4B46" w:rsidP="000C4B46">
      <w:pPr>
        <w:bidi/>
        <w:jc w:val="both"/>
        <w:rPr>
          <w:rFonts w:cs="David" w:hint="cs"/>
          <w:rtl/>
        </w:rPr>
      </w:pPr>
      <w:r w:rsidRPr="000C4B46">
        <w:rPr>
          <w:rFonts w:cs="David" w:hint="cs"/>
          <w:rtl/>
        </w:rPr>
        <w:tab/>
        <w:t>12. ביטול מס מכירה.</w:t>
      </w:r>
    </w:p>
    <w:p w14:paraId="7F8D6D92" w14:textId="77777777" w:rsidR="000C4B46" w:rsidRPr="000C4B46" w:rsidRDefault="000C4B46" w:rsidP="000C4B46">
      <w:pPr>
        <w:bidi/>
        <w:jc w:val="both"/>
        <w:rPr>
          <w:rFonts w:cs="David" w:hint="cs"/>
          <w:rtl/>
        </w:rPr>
      </w:pPr>
      <w:r w:rsidRPr="000C4B46">
        <w:rPr>
          <w:rFonts w:cs="David" w:hint="cs"/>
          <w:rtl/>
        </w:rPr>
        <w:tab/>
        <w:t>13. תיקון פקודת מס הכנסה.</w:t>
      </w:r>
    </w:p>
    <w:p w14:paraId="6FB1804F" w14:textId="77777777" w:rsidR="000C4B46" w:rsidRPr="000C4B46" w:rsidRDefault="000C4B46" w:rsidP="000C4B46">
      <w:pPr>
        <w:bidi/>
        <w:ind w:firstLine="567"/>
        <w:jc w:val="both"/>
        <w:rPr>
          <w:rFonts w:cs="David" w:hint="cs"/>
          <w:rtl/>
        </w:rPr>
      </w:pPr>
      <w:r w:rsidRPr="000C4B46">
        <w:rPr>
          <w:rFonts w:cs="David" w:hint="cs"/>
          <w:rtl/>
        </w:rPr>
        <w:t>14. חישוב המס על רווחי הון של תושב חוץ המוכר ני"ע בישראל.</w:t>
      </w:r>
    </w:p>
    <w:p w14:paraId="079443B9" w14:textId="77777777" w:rsidR="000C4B46" w:rsidRPr="000C4B46" w:rsidRDefault="000C4B46" w:rsidP="000C4B46">
      <w:pPr>
        <w:bidi/>
        <w:ind w:firstLine="567"/>
        <w:jc w:val="both"/>
        <w:rPr>
          <w:rFonts w:cs="David" w:hint="cs"/>
          <w:rtl/>
        </w:rPr>
      </w:pPr>
      <w:r w:rsidRPr="000C4B46">
        <w:rPr>
          <w:rFonts w:cs="David" w:hint="cs"/>
          <w:rtl/>
        </w:rPr>
        <w:t>15. הפחתת שיעור הריבית על החזר מס.</w:t>
      </w:r>
    </w:p>
    <w:p w14:paraId="5DF6CEC5" w14:textId="77777777" w:rsidR="000C4B46" w:rsidRPr="000C4B46" w:rsidRDefault="000C4B46" w:rsidP="000C4B46">
      <w:pPr>
        <w:bidi/>
        <w:ind w:firstLine="567"/>
        <w:jc w:val="both"/>
        <w:rPr>
          <w:rFonts w:cs="David" w:hint="cs"/>
          <w:rtl/>
        </w:rPr>
      </w:pPr>
      <w:r w:rsidRPr="000C4B46">
        <w:rPr>
          <w:rFonts w:cs="David" w:hint="cs"/>
          <w:rtl/>
        </w:rPr>
        <w:t>16. האצלת סמכויות בעניין ביטול או שינוי רישום מע"מ.</w:t>
      </w:r>
    </w:p>
    <w:p w14:paraId="60674F1B" w14:textId="77777777" w:rsidR="000C4B46" w:rsidRPr="000C4B46" w:rsidRDefault="000C4B46" w:rsidP="000C4B46">
      <w:pPr>
        <w:bidi/>
        <w:ind w:firstLine="567"/>
        <w:jc w:val="both"/>
        <w:rPr>
          <w:rFonts w:cs="David" w:hint="cs"/>
          <w:rtl/>
        </w:rPr>
      </w:pPr>
      <w:r w:rsidRPr="000C4B46">
        <w:rPr>
          <w:rFonts w:cs="David" w:hint="cs"/>
          <w:rtl/>
        </w:rPr>
        <w:t xml:space="preserve">17. תיקון חוק איזור סחר חופשי באילת (פטורים והנחות ממסים), כך שלא יכלול את אזור </w:t>
      </w:r>
      <w:r w:rsidRPr="000C4B46">
        <w:rPr>
          <w:rFonts w:cs="David"/>
          <w:rtl/>
        </w:rPr>
        <w:br/>
      </w:r>
      <w:r w:rsidRPr="000C4B46">
        <w:rPr>
          <w:rFonts w:cs="David" w:hint="cs"/>
          <w:rtl/>
        </w:rPr>
        <w:t xml:space="preserve">                טאבה.</w:t>
      </w:r>
    </w:p>
    <w:p w14:paraId="76529C17" w14:textId="77777777" w:rsidR="000C4B46" w:rsidRPr="000C4B46" w:rsidRDefault="000C4B46" w:rsidP="000C4B46">
      <w:pPr>
        <w:bidi/>
        <w:ind w:firstLine="567"/>
        <w:jc w:val="both"/>
        <w:rPr>
          <w:rFonts w:cs="David" w:hint="cs"/>
          <w:rtl/>
        </w:rPr>
      </w:pPr>
      <w:r w:rsidRPr="000C4B46">
        <w:rPr>
          <w:rFonts w:cs="David" w:hint="cs"/>
          <w:rtl/>
        </w:rPr>
        <w:t>18. תיקון חוק הבלו."</w:t>
      </w:r>
    </w:p>
    <w:p w14:paraId="5A3B2407" w14:textId="77777777" w:rsidR="000C4B46" w:rsidRPr="000C4B46" w:rsidRDefault="000C4B46" w:rsidP="000C4B46">
      <w:pPr>
        <w:bidi/>
        <w:jc w:val="both"/>
        <w:rPr>
          <w:rFonts w:cs="David" w:hint="cs"/>
          <w:rtl/>
        </w:rPr>
      </w:pPr>
    </w:p>
    <w:p w14:paraId="29E1FC2F" w14:textId="77777777" w:rsidR="000C4B46" w:rsidRPr="000C4B46" w:rsidRDefault="000C4B46" w:rsidP="000C4B46">
      <w:pPr>
        <w:bidi/>
        <w:jc w:val="both"/>
        <w:rPr>
          <w:rFonts w:cs="David" w:hint="cs"/>
          <w:rtl/>
        </w:rPr>
      </w:pPr>
      <w:r w:rsidRPr="000C4B46">
        <w:rPr>
          <w:rFonts w:cs="David" w:hint="cs"/>
          <w:rtl/>
        </w:rPr>
        <w:tab/>
        <w:t xml:space="preserve">אגב , חבר הכנסת </w:t>
      </w:r>
      <w:proofErr w:type="spellStart"/>
      <w:r w:rsidRPr="000C4B46">
        <w:rPr>
          <w:rFonts w:cs="David" w:hint="cs"/>
          <w:rtl/>
        </w:rPr>
        <w:t>אפללו</w:t>
      </w:r>
      <w:proofErr w:type="spellEnd"/>
      <w:r w:rsidRPr="000C4B46">
        <w:rPr>
          <w:rFonts w:cs="David" w:hint="cs"/>
          <w:rtl/>
        </w:rPr>
        <w:t xml:space="preserve"> ביקש ממני להודיע שבכל נושא שקשור לדלק הוא לא משתתף. אני מציין זאת לפרוטוקול. </w:t>
      </w:r>
    </w:p>
    <w:p w14:paraId="5D94502B" w14:textId="77777777" w:rsidR="000C4B46" w:rsidRPr="000C4B46" w:rsidRDefault="000C4B46" w:rsidP="000C4B46">
      <w:pPr>
        <w:bidi/>
        <w:jc w:val="both"/>
        <w:rPr>
          <w:rFonts w:cs="David" w:hint="cs"/>
          <w:rtl/>
        </w:rPr>
      </w:pPr>
    </w:p>
    <w:p w14:paraId="1DD46B33" w14:textId="77777777" w:rsidR="000C4B46" w:rsidRPr="000C4B46" w:rsidRDefault="000C4B46" w:rsidP="000C4B46">
      <w:pPr>
        <w:bidi/>
        <w:ind w:firstLine="567"/>
        <w:jc w:val="both"/>
        <w:rPr>
          <w:rFonts w:cs="David" w:hint="cs"/>
          <w:rtl/>
        </w:rPr>
      </w:pPr>
      <w:r w:rsidRPr="000C4B46">
        <w:rPr>
          <w:rFonts w:cs="David" w:hint="cs"/>
          <w:rtl/>
        </w:rPr>
        <w:t>"19. ועדה לחיוב אישי בעניין הסכם שכר חריג בגוף מתוקצב או נתמך.</w:t>
      </w:r>
    </w:p>
    <w:p w14:paraId="79213461" w14:textId="77777777" w:rsidR="000C4B46" w:rsidRPr="000C4B46" w:rsidRDefault="000C4B46" w:rsidP="000C4B46">
      <w:pPr>
        <w:bidi/>
        <w:ind w:firstLine="567"/>
        <w:jc w:val="both"/>
        <w:rPr>
          <w:rFonts w:cs="David" w:hint="cs"/>
          <w:rtl/>
        </w:rPr>
      </w:pPr>
      <w:r w:rsidRPr="000C4B46">
        <w:rPr>
          <w:rFonts w:cs="David" w:hint="cs"/>
          <w:rtl/>
        </w:rPr>
        <w:t>20. פיצויי פיטורים בשל חילופי מעבידים.</w:t>
      </w:r>
    </w:p>
    <w:p w14:paraId="09E35791" w14:textId="77777777" w:rsidR="000C4B46" w:rsidRPr="000C4B46" w:rsidRDefault="000C4B46" w:rsidP="000C4B46">
      <w:pPr>
        <w:bidi/>
        <w:ind w:firstLine="567"/>
        <w:jc w:val="both"/>
        <w:rPr>
          <w:rFonts w:cs="David" w:hint="cs"/>
          <w:rtl/>
        </w:rPr>
      </w:pPr>
      <w:r w:rsidRPr="000C4B46">
        <w:rPr>
          <w:rFonts w:cs="David" w:hint="cs"/>
          <w:rtl/>
        </w:rPr>
        <w:t xml:space="preserve">21. התאמת הגיל </w:t>
      </w:r>
      <w:proofErr w:type="spellStart"/>
      <w:r w:rsidRPr="000C4B46">
        <w:rPr>
          <w:rFonts w:cs="David" w:hint="cs"/>
          <w:rtl/>
        </w:rPr>
        <w:t>לענין</w:t>
      </w:r>
      <w:proofErr w:type="spellEnd"/>
      <w:r w:rsidRPr="000C4B46">
        <w:rPr>
          <w:rFonts w:cs="David" w:hint="cs"/>
          <w:rtl/>
        </w:rPr>
        <w:t xml:space="preserve"> ניכוי קצבה.</w:t>
      </w:r>
    </w:p>
    <w:p w14:paraId="71A2FF8F" w14:textId="77777777" w:rsidR="000C4B46" w:rsidRPr="000C4B46" w:rsidRDefault="000C4B46" w:rsidP="000C4B46">
      <w:pPr>
        <w:bidi/>
        <w:ind w:firstLine="567"/>
        <w:jc w:val="both"/>
        <w:rPr>
          <w:rFonts w:cs="David" w:hint="cs"/>
          <w:rtl/>
        </w:rPr>
      </w:pPr>
      <w:r w:rsidRPr="000C4B46">
        <w:rPr>
          <w:rFonts w:cs="David" w:hint="cs"/>
          <w:rtl/>
        </w:rPr>
        <w:t xml:space="preserve">22. התאמת קצבאות </w:t>
      </w:r>
      <w:proofErr w:type="spellStart"/>
      <w:r w:rsidRPr="000C4B46">
        <w:rPr>
          <w:rFonts w:cs="David" w:hint="cs"/>
          <w:rtl/>
        </w:rPr>
        <w:t>לענין</w:t>
      </w:r>
      <w:proofErr w:type="spellEnd"/>
      <w:r w:rsidRPr="000C4B46">
        <w:rPr>
          <w:rFonts w:cs="David" w:hint="cs"/>
          <w:rtl/>
        </w:rPr>
        <w:t xml:space="preserve"> חוק שירות קבע. </w:t>
      </w:r>
    </w:p>
    <w:p w14:paraId="1532FF65" w14:textId="77777777" w:rsidR="000C4B46" w:rsidRPr="000C4B46" w:rsidRDefault="000C4B46" w:rsidP="000C4B46">
      <w:pPr>
        <w:bidi/>
        <w:ind w:firstLine="567"/>
        <w:jc w:val="both"/>
        <w:rPr>
          <w:rFonts w:cs="David" w:hint="cs"/>
          <w:rtl/>
        </w:rPr>
      </w:pPr>
      <w:r w:rsidRPr="000C4B46">
        <w:rPr>
          <w:rFonts w:cs="David" w:hint="cs"/>
          <w:rtl/>
        </w:rPr>
        <w:t xml:space="preserve">23. תיקון חוק רשות הספנות והנמלים </w:t>
      </w:r>
      <w:proofErr w:type="spellStart"/>
      <w:r w:rsidRPr="000C4B46">
        <w:rPr>
          <w:rFonts w:cs="David" w:hint="cs"/>
          <w:rtl/>
        </w:rPr>
        <w:t>לענין</w:t>
      </w:r>
      <w:proofErr w:type="spellEnd"/>
      <w:r w:rsidRPr="000C4B46">
        <w:rPr>
          <w:rFonts w:cs="David" w:hint="cs"/>
          <w:rtl/>
        </w:rPr>
        <w:t xml:space="preserve"> תשלום קצבאות לעובדים.</w:t>
      </w:r>
    </w:p>
    <w:p w14:paraId="607C95A3" w14:textId="77777777" w:rsidR="000C4B46" w:rsidRPr="000C4B46" w:rsidRDefault="000C4B46" w:rsidP="000C4B46">
      <w:pPr>
        <w:bidi/>
        <w:ind w:firstLine="567"/>
        <w:jc w:val="both"/>
        <w:rPr>
          <w:rFonts w:cs="David" w:hint="cs"/>
          <w:rtl/>
        </w:rPr>
      </w:pPr>
      <w:r w:rsidRPr="000C4B46">
        <w:rPr>
          <w:rFonts w:cs="David" w:hint="cs"/>
          <w:rtl/>
        </w:rPr>
        <w:t>24. איגוד ערים כנרת.</w:t>
      </w:r>
    </w:p>
    <w:p w14:paraId="26858727" w14:textId="77777777" w:rsidR="000C4B46" w:rsidRPr="000C4B46" w:rsidRDefault="000C4B46" w:rsidP="000C4B46">
      <w:pPr>
        <w:bidi/>
        <w:ind w:firstLine="567"/>
        <w:jc w:val="both"/>
        <w:rPr>
          <w:rFonts w:cs="David" w:hint="cs"/>
          <w:rtl/>
        </w:rPr>
      </w:pPr>
      <w:r w:rsidRPr="000C4B46">
        <w:rPr>
          <w:rFonts w:cs="David" w:hint="cs"/>
          <w:rtl/>
        </w:rPr>
        <w:t>25. פרק העברת האחריות לטיפול רפואי בנפגעי תאונות דרכים לקופות החולים.</w:t>
      </w:r>
    </w:p>
    <w:p w14:paraId="6B9E9D16" w14:textId="77777777" w:rsidR="000C4B46" w:rsidRPr="000C4B46" w:rsidRDefault="000C4B46" w:rsidP="000C4B46">
      <w:pPr>
        <w:bidi/>
        <w:ind w:firstLine="567"/>
        <w:jc w:val="both"/>
        <w:rPr>
          <w:rFonts w:cs="David" w:hint="cs"/>
          <w:rtl/>
        </w:rPr>
      </w:pPr>
      <w:r w:rsidRPr="000C4B46">
        <w:rPr>
          <w:rFonts w:cs="David" w:hint="cs"/>
          <w:rtl/>
        </w:rPr>
        <w:t>26. מנגנון בוררות בין חברות תשתית ממשלתיות.</w:t>
      </w:r>
    </w:p>
    <w:p w14:paraId="3EFD3E7E" w14:textId="77777777" w:rsidR="000C4B46" w:rsidRPr="000C4B46" w:rsidRDefault="000C4B46" w:rsidP="000C4B46">
      <w:pPr>
        <w:bidi/>
        <w:ind w:firstLine="567"/>
        <w:jc w:val="both"/>
        <w:rPr>
          <w:rFonts w:cs="David" w:hint="cs"/>
          <w:rtl/>
        </w:rPr>
      </w:pPr>
      <w:r w:rsidRPr="000C4B46">
        <w:rPr>
          <w:rFonts w:cs="David" w:hint="cs"/>
          <w:rtl/>
        </w:rPr>
        <w:t xml:space="preserve">27. הרחבת סמכויות חשב מוסד </w:t>
      </w:r>
      <w:proofErr w:type="spellStart"/>
      <w:r w:rsidRPr="000C4B46">
        <w:rPr>
          <w:rFonts w:cs="David" w:hint="cs"/>
          <w:rtl/>
        </w:rPr>
        <w:t>המל"ל</w:t>
      </w:r>
      <w:proofErr w:type="spellEnd"/>
      <w:r w:rsidRPr="000C4B46">
        <w:rPr>
          <w:rFonts w:cs="David" w:hint="cs"/>
          <w:rtl/>
        </w:rPr>
        <w:t>.</w:t>
      </w:r>
    </w:p>
    <w:p w14:paraId="14533806" w14:textId="77777777" w:rsidR="000C4B46" w:rsidRPr="000C4B46" w:rsidRDefault="000C4B46" w:rsidP="000C4B46">
      <w:pPr>
        <w:bidi/>
        <w:ind w:firstLine="567"/>
        <w:jc w:val="both"/>
        <w:rPr>
          <w:rFonts w:cs="David" w:hint="cs"/>
          <w:rtl/>
        </w:rPr>
      </w:pPr>
      <w:r w:rsidRPr="000C4B46">
        <w:rPr>
          <w:rFonts w:cs="David" w:hint="cs"/>
          <w:rtl/>
        </w:rPr>
        <w:t>28. תשלום גמלת סיעוד בכסף.</w:t>
      </w:r>
    </w:p>
    <w:p w14:paraId="57990642" w14:textId="77777777" w:rsidR="000C4B46" w:rsidRPr="000C4B46" w:rsidRDefault="000C4B46" w:rsidP="000C4B46">
      <w:pPr>
        <w:bidi/>
        <w:ind w:firstLine="567"/>
        <w:jc w:val="both"/>
        <w:rPr>
          <w:rFonts w:cs="David" w:hint="cs"/>
          <w:rtl/>
        </w:rPr>
      </w:pPr>
      <w:r w:rsidRPr="000C4B46">
        <w:rPr>
          <w:rFonts w:cs="David" w:hint="cs"/>
          <w:rtl/>
        </w:rPr>
        <w:t>29. תיקון חוק משק הדלק.</w:t>
      </w:r>
    </w:p>
    <w:p w14:paraId="24920824" w14:textId="77777777" w:rsidR="000C4B46" w:rsidRPr="000C4B46" w:rsidRDefault="000C4B46" w:rsidP="000C4B46">
      <w:pPr>
        <w:bidi/>
        <w:ind w:firstLine="567"/>
        <w:jc w:val="both"/>
        <w:rPr>
          <w:rFonts w:cs="David" w:hint="cs"/>
          <w:rtl/>
        </w:rPr>
      </w:pPr>
      <w:r w:rsidRPr="000C4B46">
        <w:rPr>
          <w:rFonts w:cs="David" w:hint="cs"/>
          <w:rtl/>
        </w:rPr>
        <w:t>30. תיקון חוק משק החשמל.</w:t>
      </w:r>
    </w:p>
    <w:p w14:paraId="114F11B7" w14:textId="77777777" w:rsidR="000C4B46" w:rsidRPr="000C4B46" w:rsidRDefault="000C4B46" w:rsidP="000C4B46">
      <w:pPr>
        <w:bidi/>
        <w:ind w:firstLine="567"/>
        <w:jc w:val="both"/>
        <w:rPr>
          <w:rFonts w:cs="David" w:hint="cs"/>
          <w:rtl/>
        </w:rPr>
      </w:pPr>
      <w:r w:rsidRPr="000C4B46">
        <w:rPr>
          <w:rFonts w:cs="David" w:hint="cs"/>
          <w:rtl/>
        </w:rPr>
        <w:t>31. הקמת מערך הפצה קרקעי ספרתי לשידורי טלוויזיה מסחריים וציבוריים.</w:t>
      </w:r>
    </w:p>
    <w:p w14:paraId="21675BA5" w14:textId="77777777" w:rsidR="000C4B46" w:rsidRPr="000C4B46" w:rsidRDefault="000C4B46" w:rsidP="000C4B46">
      <w:pPr>
        <w:bidi/>
        <w:ind w:firstLine="567"/>
        <w:jc w:val="both"/>
        <w:rPr>
          <w:rFonts w:cs="David" w:hint="cs"/>
          <w:rtl/>
        </w:rPr>
      </w:pPr>
      <w:r w:rsidRPr="000C4B46">
        <w:rPr>
          <w:rFonts w:cs="David" w:hint="cs"/>
          <w:rtl/>
        </w:rPr>
        <w:t>32. הכללת מתקני תקשורת בהגדרת תשתיות לאומיות.</w:t>
      </w:r>
    </w:p>
    <w:p w14:paraId="15338B55" w14:textId="77777777" w:rsidR="000C4B46" w:rsidRPr="000C4B46" w:rsidRDefault="000C4B46" w:rsidP="000C4B46">
      <w:pPr>
        <w:bidi/>
        <w:ind w:firstLine="567"/>
        <w:jc w:val="both"/>
        <w:rPr>
          <w:rFonts w:cs="David" w:hint="cs"/>
          <w:rtl/>
        </w:rPr>
      </w:pPr>
      <w:r w:rsidRPr="000C4B46">
        <w:rPr>
          <w:rFonts w:cs="David" w:hint="cs"/>
          <w:rtl/>
        </w:rPr>
        <w:t xml:space="preserve">33. תיקון חוק פיצויים לנפגעי תאונות דרכים </w:t>
      </w:r>
      <w:r w:rsidRPr="000C4B46">
        <w:rPr>
          <w:rFonts w:cs="David"/>
          <w:rtl/>
        </w:rPr>
        <w:t>–</w:t>
      </w:r>
      <w:r w:rsidRPr="000C4B46">
        <w:rPr>
          <w:rFonts w:cs="David" w:hint="cs"/>
          <w:rtl/>
        </w:rPr>
        <w:t xml:space="preserve"> מסירת מידע." </w:t>
      </w:r>
    </w:p>
    <w:p w14:paraId="7574ECCE" w14:textId="77777777" w:rsidR="000C4B46" w:rsidRPr="000C4B46" w:rsidRDefault="000C4B46" w:rsidP="000C4B46">
      <w:pPr>
        <w:bidi/>
        <w:jc w:val="both"/>
        <w:rPr>
          <w:rFonts w:cs="David" w:hint="cs"/>
          <w:rtl/>
        </w:rPr>
      </w:pPr>
      <w:r w:rsidRPr="000C4B46">
        <w:rPr>
          <w:rFonts w:cs="David" w:hint="cs"/>
          <w:rtl/>
        </w:rPr>
        <w:tab/>
      </w:r>
    </w:p>
    <w:p w14:paraId="21AD8C21" w14:textId="77777777" w:rsidR="000C4B46" w:rsidRPr="000C4B46" w:rsidRDefault="000C4B46" w:rsidP="000C4B46">
      <w:pPr>
        <w:bidi/>
        <w:jc w:val="both"/>
        <w:rPr>
          <w:rFonts w:cs="David" w:hint="cs"/>
          <w:rtl/>
        </w:rPr>
      </w:pPr>
      <w:r w:rsidRPr="000C4B46">
        <w:rPr>
          <w:rFonts w:cs="David" w:hint="cs"/>
          <w:rtl/>
        </w:rPr>
        <w:tab/>
        <w:t xml:space="preserve">חברי הכנסת, אני רוצה לעשות תיקון קטן בסעיף 23, תיקון חוק רשות הספנות. ועדת הכנסת ממליצה לסיים את החקיקה עד 31.3.2008. אותו כנ"ל לגבי פרק העברת אחריות לטיפול רפואי בנפגעי תאונות דרכים ולגבי מנגנון בוררות בין חברות תשתית ממשלתיות. </w:t>
      </w:r>
    </w:p>
    <w:p w14:paraId="19E59A0B" w14:textId="77777777" w:rsidR="000C4B46" w:rsidRPr="000C4B46" w:rsidRDefault="000C4B46" w:rsidP="000C4B46">
      <w:pPr>
        <w:bidi/>
        <w:jc w:val="both"/>
        <w:rPr>
          <w:rFonts w:cs="David" w:hint="cs"/>
          <w:rtl/>
        </w:rPr>
      </w:pPr>
    </w:p>
    <w:p w14:paraId="1853597C" w14:textId="77777777" w:rsidR="000C4B46" w:rsidRPr="000C4B46" w:rsidRDefault="000C4B46" w:rsidP="000C4B46">
      <w:pPr>
        <w:bidi/>
        <w:jc w:val="both"/>
        <w:rPr>
          <w:rFonts w:cs="David" w:hint="cs"/>
          <w:rtl/>
        </w:rPr>
      </w:pPr>
      <w:r w:rsidRPr="000C4B46">
        <w:rPr>
          <w:rFonts w:cs="David" w:hint="cs"/>
          <w:rtl/>
        </w:rPr>
        <w:t>אני עובר הלאה:</w:t>
      </w:r>
    </w:p>
    <w:p w14:paraId="509CBA72" w14:textId="77777777" w:rsidR="000C4B46" w:rsidRPr="000C4B46" w:rsidRDefault="000C4B46" w:rsidP="000C4B46">
      <w:pPr>
        <w:bidi/>
        <w:jc w:val="both"/>
        <w:rPr>
          <w:rFonts w:cs="David" w:hint="cs"/>
          <w:rtl/>
        </w:rPr>
      </w:pPr>
    </w:p>
    <w:p w14:paraId="27A97D6F" w14:textId="77777777" w:rsidR="000C4B46" w:rsidRPr="000C4B46" w:rsidRDefault="000C4B46" w:rsidP="000C4B46">
      <w:pPr>
        <w:bidi/>
        <w:ind w:firstLine="567"/>
        <w:jc w:val="both"/>
        <w:rPr>
          <w:rFonts w:cs="David" w:hint="cs"/>
          <w:rtl/>
        </w:rPr>
      </w:pPr>
      <w:r w:rsidRPr="000C4B46">
        <w:rPr>
          <w:rFonts w:cs="David" w:hint="cs"/>
          <w:rtl/>
        </w:rPr>
        <w:t>"34. הרשאה להקמת מבנה דרך.</w:t>
      </w:r>
    </w:p>
    <w:p w14:paraId="2C3DD2E2" w14:textId="77777777" w:rsidR="000C4B46" w:rsidRPr="000C4B46" w:rsidRDefault="000C4B46" w:rsidP="000C4B46">
      <w:pPr>
        <w:bidi/>
        <w:ind w:firstLine="567"/>
        <w:jc w:val="both"/>
        <w:rPr>
          <w:rFonts w:cs="David" w:hint="cs"/>
          <w:rtl/>
        </w:rPr>
      </w:pPr>
      <w:r w:rsidRPr="000C4B46">
        <w:rPr>
          <w:rFonts w:cs="David" w:hint="cs"/>
          <w:rtl/>
        </w:rPr>
        <w:t xml:space="preserve">35. מתן סמכות לשר האוצר להחיל בצו את ההוראות לעניין עריכת שינויים בשכר ובדיקת </w:t>
      </w:r>
      <w:r w:rsidRPr="000C4B46">
        <w:rPr>
          <w:rFonts w:cs="David"/>
          <w:rtl/>
        </w:rPr>
        <w:br/>
      </w:r>
      <w:r w:rsidRPr="000C4B46">
        <w:rPr>
          <w:rFonts w:cs="David" w:hint="cs"/>
          <w:rtl/>
        </w:rPr>
        <w:t xml:space="preserve">                 הסכמים חורגים על תאגיד הנשלט בידי גוף נתמך. </w:t>
      </w:r>
    </w:p>
    <w:p w14:paraId="5ACFED7C" w14:textId="77777777" w:rsidR="000C4B46" w:rsidRPr="000C4B46" w:rsidRDefault="000C4B46" w:rsidP="000C4B46">
      <w:pPr>
        <w:bidi/>
        <w:ind w:firstLine="567"/>
        <w:jc w:val="both"/>
        <w:rPr>
          <w:rFonts w:cs="David" w:hint="cs"/>
          <w:rtl/>
        </w:rPr>
      </w:pPr>
      <w:r w:rsidRPr="000C4B46">
        <w:rPr>
          <w:rFonts w:cs="David" w:hint="cs"/>
          <w:rtl/>
        </w:rPr>
        <w:t xml:space="preserve">36. תיקון חוק ההגבלים העסקיים </w:t>
      </w:r>
      <w:r w:rsidRPr="000C4B46">
        <w:rPr>
          <w:rFonts w:cs="David"/>
          <w:rtl/>
        </w:rPr>
        <w:t>–</w:t>
      </w:r>
      <w:r w:rsidRPr="000C4B46">
        <w:rPr>
          <w:rFonts w:cs="David" w:hint="cs"/>
          <w:rtl/>
        </w:rPr>
        <w:t xml:space="preserve"> צמצום פטור ביחס להסדרים כובלים בתוצרת </w:t>
      </w:r>
      <w:r w:rsidRPr="000C4B46">
        <w:rPr>
          <w:rFonts w:cs="David"/>
          <w:rtl/>
        </w:rPr>
        <w:br/>
      </w:r>
      <w:r w:rsidRPr="000C4B46">
        <w:rPr>
          <w:rFonts w:cs="David" w:hint="cs"/>
          <w:rtl/>
        </w:rPr>
        <w:t xml:space="preserve">                 חקלאית.</w:t>
      </w:r>
    </w:p>
    <w:p w14:paraId="75D68F87" w14:textId="77777777" w:rsidR="000C4B46" w:rsidRPr="000C4B46" w:rsidRDefault="000C4B46" w:rsidP="000C4B46">
      <w:pPr>
        <w:bidi/>
        <w:ind w:firstLine="567"/>
        <w:jc w:val="both"/>
        <w:rPr>
          <w:rFonts w:cs="David" w:hint="cs"/>
          <w:rtl/>
        </w:rPr>
      </w:pPr>
      <w:r w:rsidRPr="000C4B46">
        <w:rPr>
          <w:rFonts w:cs="David" w:hint="cs"/>
          <w:rtl/>
        </w:rPr>
        <w:t>37. תיקון חוק הגליל.</w:t>
      </w:r>
    </w:p>
    <w:p w14:paraId="434D13F2" w14:textId="77777777" w:rsidR="000C4B46" w:rsidRPr="000C4B46" w:rsidRDefault="000C4B46" w:rsidP="000C4B46">
      <w:pPr>
        <w:bidi/>
        <w:ind w:firstLine="567"/>
        <w:jc w:val="both"/>
        <w:rPr>
          <w:rFonts w:cs="David" w:hint="cs"/>
          <w:rtl/>
        </w:rPr>
      </w:pPr>
      <w:r w:rsidRPr="000C4B46">
        <w:rPr>
          <w:rFonts w:cs="David" w:hint="cs"/>
          <w:rtl/>
        </w:rPr>
        <w:t>38. חוק רשות הספנות והנמלים.</w:t>
      </w:r>
    </w:p>
    <w:p w14:paraId="7F0305F3" w14:textId="77777777" w:rsidR="000C4B46" w:rsidRPr="000C4B46" w:rsidRDefault="000C4B46" w:rsidP="000C4B46">
      <w:pPr>
        <w:bidi/>
        <w:ind w:firstLine="567"/>
        <w:jc w:val="both"/>
        <w:rPr>
          <w:rFonts w:cs="David" w:hint="cs"/>
          <w:rtl/>
        </w:rPr>
      </w:pPr>
      <w:r w:rsidRPr="000C4B46">
        <w:rPr>
          <w:rFonts w:cs="David" w:hint="cs"/>
          <w:rtl/>
        </w:rPr>
        <w:t xml:space="preserve">39. תיקון וחוק התקנים </w:t>
      </w:r>
      <w:r w:rsidRPr="000C4B46">
        <w:rPr>
          <w:rFonts w:cs="David"/>
          <w:rtl/>
        </w:rPr>
        <w:t>–</w:t>
      </w:r>
      <w:r w:rsidRPr="000C4B46">
        <w:rPr>
          <w:rFonts w:cs="David" w:hint="cs"/>
          <w:rtl/>
        </w:rPr>
        <w:t xml:space="preserve"> הסמכת שר </w:t>
      </w:r>
      <w:proofErr w:type="spellStart"/>
      <w:r w:rsidRPr="000C4B46">
        <w:rPr>
          <w:rFonts w:cs="David" w:hint="cs"/>
          <w:rtl/>
        </w:rPr>
        <w:t>התמ"ת</w:t>
      </w:r>
      <w:proofErr w:type="spellEnd"/>
      <w:r w:rsidRPr="000C4B46">
        <w:rPr>
          <w:rFonts w:cs="David" w:hint="cs"/>
          <w:rtl/>
        </w:rPr>
        <w:t xml:space="preserve"> להציע תיקונים.</w:t>
      </w:r>
    </w:p>
    <w:p w14:paraId="32082FB8" w14:textId="77777777" w:rsidR="000C4B46" w:rsidRPr="000C4B46" w:rsidRDefault="000C4B46" w:rsidP="000C4B46">
      <w:pPr>
        <w:bidi/>
        <w:ind w:firstLine="567"/>
        <w:jc w:val="both"/>
        <w:rPr>
          <w:rFonts w:cs="David" w:hint="cs"/>
          <w:rtl/>
        </w:rPr>
      </w:pPr>
      <w:r w:rsidRPr="000C4B46">
        <w:rPr>
          <w:rFonts w:cs="David" w:hint="cs"/>
          <w:rtl/>
        </w:rPr>
        <w:t>40. תיקון חוק קליטת חיילים משוחררים.</w:t>
      </w:r>
    </w:p>
    <w:p w14:paraId="7F1B63CE" w14:textId="77777777" w:rsidR="000C4B46" w:rsidRPr="000C4B46" w:rsidRDefault="000C4B46" w:rsidP="000C4B46">
      <w:pPr>
        <w:bidi/>
        <w:ind w:firstLine="567"/>
        <w:jc w:val="both"/>
        <w:rPr>
          <w:rFonts w:cs="David" w:hint="cs"/>
          <w:rtl/>
        </w:rPr>
      </w:pPr>
      <w:r w:rsidRPr="000C4B46">
        <w:rPr>
          <w:rFonts w:cs="David" w:hint="cs"/>
          <w:rtl/>
        </w:rPr>
        <w:t xml:space="preserve">41. תיקון חוק שירות המדינה (מ </w:t>
      </w:r>
      <w:proofErr w:type="spellStart"/>
      <w:r w:rsidRPr="000C4B46">
        <w:rPr>
          <w:rFonts w:cs="David" w:hint="cs"/>
          <w:rtl/>
        </w:rPr>
        <w:t>ינויים</w:t>
      </w:r>
      <w:proofErr w:type="spellEnd"/>
      <w:r w:rsidRPr="000C4B46">
        <w:rPr>
          <w:rFonts w:cs="David" w:hint="cs"/>
          <w:rtl/>
        </w:rPr>
        <w:t xml:space="preserve">) </w:t>
      </w:r>
      <w:r w:rsidRPr="000C4B46">
        <w:rPr>
          <w:rFonts w:cs="David"/>
          <w:rtl/>
        </w:rPr>
        <w:t>–</w:t>
      </w:r>
      <w:r w:rsidRPr="000C4B46">
        <w:rPr>
          <w:rFonts w:cs="David" w:hint="cs"/>
          <w:rtl/>
        </w:rPr>
        <w:t xml:space="preserve"> רפורמה בדיני פיטורים של עובדי מדינה.</w:t>
      </w:r>
    </w:p>
    <w:p w14:paraId="58D0DE5B" w14:textId="77777777" w:rsidR="000C4B46" w:rsidRPr="000C4B46" w:rsidRDefault="000C4B46" w:rsidP="000C4B46">
      <w:pPr>
        <w:bidi/>
        <w:ind w:firstLine="567"/>
        <w:jc w:val="both"/>
        <w:rPr>
          <w:rFonts w:cs="David" w:hint="cs"/>
          <w:rtl/>
        </w:rPr>
      </w:pPr>
      <w:r w:rsidRPr="000C4B46">
        <w:rPr>
          <w:rFonts w:cs="David" w:hint="cs"/>
          <w:rtl/>
        </w:rPr>
        <w:t xml:space="preserve">42. תיקון חוק שירות המדינה (משמעת) </w:t>
      </w:r>
      <w:r w:rsidRPr="000C4B46">
        <w:rPr>
          <w:rFonts w:cs="David"/>
          <w:rtl/>
        </w:rPr>
        <w:t>–</w:t>
      </w:r>
      <w:r w:rsidRPr="000C4B46">
        <w:rPr>
          <w:rFonts w:cs="David" w:hint="cs"/>
          <w:rtl/>
        </w:rPr>
        <w:t xml:space="preserve"> דיון בהרכב חסר.</w:t>
      </w:r>
    </w:p>
    <w:p w14:paraId="5FEF2119" w14:textId="77777777" w:rsidR="000C4B46" w:rsidRPr="000C4B46" w:rsidRDefault="000C4B46" w:rsidP="000C4B46">
      <w:pPr>
        <w:bidi/>
        <w:ind w:firstLine="567"/>
        <w:jc w:val="both"/>
        <w:rPr>
          <w:rFonts w:cs="David" w:hint="cs"/>
          <w:rtl/>
        </w:rPr>
      </w:pPr>
      <w:r w:rsidRPr="000C4B46">
        <w:rPr>
          <w:rFonts w:cs="David" w:hint="cs"/>
          <w:rtl/>
        </w:rPr>
        <w:t>43. תיקון פקודת מסילות הברזל.</w:t>
      </w:r>
    </w:p>
    <w:p w14:paraId="73D5A654" w14:textId="77777777" w:rsidR="000C4B46" w:rsidRPr="000C4B46" w:rsidRDefault="000C4B46" w:rsidP="000C4B46">
      <w:pPr>
        <w:bidi/>
        <w:ind w:firstLine="567"/>
        <w:jc w:val="both"/>
        <w:rPr>
          <w:rFonts w:cs="David" w:hint="cs"/>
          <w:rtl/>
        </w:rPr>
      </w:pPr>
      <w:r w:rsidRPr="000C4B46">
        <w:rPr>
          <w:rFonts w:cs="David" w:hint="cs"/>
          <w:rtl/>
        </w:rPr>
        <w:t>44. תיקון חוק עובדים זרים.</w:t>
      </w:r>
    </w:p>
    <w:p w14:paraId="665AD415" w14:textId="77777777" w:rsidR="000C4B46" w:rsidRPr="000C4B46" w:rsidRDefault="000C4B46" w:rsidP="000C4B46">
      <w:pPr>
        <w:bidi/>
        <w:ind w:firstLine="567"/>
        <w:jc w:val="both"/>
        <w:rPr>
          <w:rFonts w:cs="David" w:hint="cs"/>
          <w:rtl/>
        </w:rPr>
      </w:pPr>
      <w:r w:rsidRPr="000C4B46">
        <w:rPr>
          <w:rFonts w:cs="David" w:hint="cs"/>
          <w:rtl/>
        </w:rPr>
        <w:t>45. החלת חובת המכרזים על גופים שהממשלה משתתפת בתקציביהם."</w:t>
      </w:r>
    </w:p>
    <w:p w14:paraId="4587154D" w14:textId="77777777" w:rsidR="000C4B46" w:rsidRPr="000C4B46" w:rsidRDefault="000C4B46" w:rsidP="000C4B46">
      <w:pPr>
        <w:bidi/>
        <w:jc w:val="both"/>
        <w:rPr>
          <w:rFonts w:cs="David" w:hint="cs"/>
          <w:rtl/>
        </w:rPr>
      </w:pPr>
    </w:p>
    <w:p w14:paraId="6A49057C" w14:textId="77777777" w:rsidR="000C4B46" w:rsidRPr="000C4B46" w:rsidRDefault="000C4B46" w:rsidP="000C4B46">
      <w:pPr>
        <w:bidi/>
        <w:jc w:val="both"/>
        <w:rPr>
          <w:rFonts w:cs="David" w:hint="cs"/>
          <w:rtl/>
        </w:rPr>
      </w:pPr>
      <w:r w:rsidRPr="000C4B46">
        <w:rPr>
          <w:rFonts w:cs="David" w:hint="cs"/>
          <w:rtl/>
        </w:rPr>
        <w:tab/>
        <w:t xml:space="preserve">אלה הם כל הסעיפים ויש עוד שני סעיפים נוספים, פרק המים, ורשות תחבורה ציבורית וביטול החוק הקובע את לוחות הזמנים להעברת הכספים מהמדינה לרשויות. כל אלה ידונו לא לפני 1.1.2008. אחרי חקיקת חוק ההסדרים. </w:t>
      </w:r>
    </w:p>
    <w:p w14:paraId="0E645013" w14:textId="77777777" w:rsidR="000C4B46" w:rsidRPr="000C4B46" w:rsidRDefault="000C4B46" w:rsidP="000C4B46">
      <w:pPr>
        <w:bidi/>
        <w:jc w:val="both"/>
        <w:rPr>
          <w:rFonts w:cs="David" w:hint="cs"/>
          <w:rtl/>
        </w:rPr>
      </w:pPr>
    </w:p>
    <w:p w14:paraId="39609D34" w14:textId="77777777" w:rsidR="000C4B46" w:rsidRPr="000C4B46" w:rsidRDefault="000C4B46" w:rsidP="000C4B46">
      <w:pPr>
        <w:bidi/>
        <w:jc w:val="both"/>
        <w:rPr>
          <w:rFonts w:cs="David" w:hint="cs"/>
          <w:rtl/>
        </w:rPr>
      </w:pPr>
      <w:r w:rsidRPr="000C4B46">
        <w:rPr>
          <w:rFonts w:cs="David" w:hint="cs"/>
          <w:rtl/>
        </w:rPr>
        <w:tab/>
        <w:t xml:space="preserve">אנחנו נבצע הצבעה אחת, ולאחר מכן נצביע לגבי אותם סעיפים שקראתי, לאיזה ועדה זה יפוצל.  </w:t>
      </w:r>
    </w:p>
    <w:p w14:paraId="4A7BA57D" w14:textId="77777777" w:rsidR="000C4B46" w:rsidRPr="000C4B46" w:rsidRDefault="000C4B46" w:rsidP="000C4B46">
      <w:pPr>
        <w:bidi/>
        <w:jc w:val="both"/>
        <w:rPr>
          <w:rFonts w:cs="David" w:hint="cs"/>
          <w:rtl/>
        </w:rPr>
      </w:pPr>
    </w:p>
    <w:p w14:paraId="04887ED6"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037683BB" w14:textId="77777777" w:rsidR="000C4B46" w:rsidRPr="000C4B46" w:rsidRDefault="000C4B46" w:rsidP="000C4B46">
      <w:pPr>
        <w:bidi/>
        <w:jc w:val="both"/>
        <w:rPr>
          <w:rFonts w:cs="David" w:hint="cs"/>
          <w:rtl/>
        </w:rPr>
      </w:pPr>
    </w:p>
    <w:p w14:paraId="74A841F2" w14:textId="77777777" w:rsidR="000C4B46" w:rsidRPr="000C4B46" w:rsidRDefault="000C4B46" w:rsidP="000C4B46">
      <w:pPr>
        <w:bidi/>
        <w:jc w:val="both"/>
        <w:rPr>
          <w:rFonts w:cs="David" w:hint="cs"/>
          <w:rtl/>
        </w:rPr>
      </w:pPr>
      <w:r w:rsidRPr="000C4B46">
        <w:rPr>
          <w:rFonts w:cs="David" w:hint="cs"/>
          <w:rtl/>
        </w:rPr>
        <w:tab/>
        <w:t xml:space="preserve">מי בעד הסעיפים שקראתי, שיעברו לדיון לאחר חוק ההסדרים, ירים את ידו. </w:t>
      </w:r>
    </w:p>
    <w:p w14:paraId="75F6D6C6" w14:textId="77777777" w:rsidR="000C4B46" w:rsidRPr="000C4B46" w:rsidRDefault="000C4B46" w:rsidP="000C4B46">
      <w:pPr>
        <w:bidi/>
        <w:jc w:val="both"/>
        <w:rPr>
          <w:rFonts w:cs="David" w:hint="cs"/>
          <w:rtl/>
        </w:rPr>
      </w:pPr>
    </w:p>
    <w:p w14:paraId="199A5F7F" w14:textId="77777777" w:rsidR="000C4B46" w:rsidRPr="000C4B46" w:rsidRDefault="000C4B46" w:rsidP="000C4B46">
      <w:pPr>
        <w:bidi/>
        <w:jc w:val="both"/>
        <w:rPr>
          <w:rFonts w:cs="David" w:hint="cs"/>
          <w:rtl/>
        </w:rPr>
      </w:pPr>
      <w:r w:rsidRPr="000C4B46">
        <w:rPr>
          <w:rFonts w:cs="David" w:hint="cs"/>
          <w:rtl/>
        </w:rPr>
        <w:t>הצבעה</w:t>
      </w:r>
    </w:p>
    <w:p w14:paraId="524E3E76" w14:textId="77777777" w:rsidR="000C4B46" w:rsidRPr="000C4B46" w:rsidRDefault="000C4B46" w:rsidP="000C4B46">
      <w:pPr>
        <w:bidi/>
        <w:jc w:val="both"/>
        <w:rPr>
          <w:rFonts w:cs="David" w:hint="cs"/>
          <w:rtl/>
        </w:rPr>
      </w:pPr>
    </w:p>
    <w:p w14:paraId="1EBF1EF8" w14:textId="77777777" w:rsidR="000C4B46" w:rsidRPr="000C4B46" w:rsidRDefault="000C4B46" w:rsidP="000C4B46">
      <w:pPr>
        <w:bidi/>
        <w:jc w:val="both"/>
        <w:rPr>
          <w:rFonts w:cs="David" w:hint="cs"/>
          <w:rtl/>
        </w:rPr>
      </w:pPr>
      <w:r w:rsidRPr="000C4B46">
        <w:rPr>
          <w:rFonts w:cs="David" w:hint="cs"/>
          <w:rtl/>
        </w:rPr>
        <w:t xml:space="preserve">בעד </w:t>
      </w:r>
      <w:r w:rsidRPr="000C4B46">
        <w:rPr>
          <w:rFonts w:cs="David"/>
          <w:rtl/>
        </w:rPr>
        <w:t>–</w:t>
      </w:r>
      <w:r w:rsidRPr="000C4B46">
        <w:rPr>
          <w:rFonts w:cs="David" w:hint="cs"/>
          <w:rtl/>
        </w:rPr>
        <w:t xml:space="preserve"> רוב</w:t>
      </w:r>
    </w:p>
    <w:p w14:paraId="2513CB5D" w14:textId="77777777" w:rsidR="000C4B46" w:rsidRPr="000C4B46" w:rsidRDefault="000C4B46" w:rsidP="000C4B46">
      <w:pPr>
        <w:bidi/>
        <w:jc w:val="both"/>
        <w:rPr>
          <w:rFonts w:cs="David" w:hint="cs"/>
          <w:rtl/>
        </w:rPr>
      </w:pPr>
      <w:r w:rsidRPr="000C4B46">
        <w:rPr>
          <w:rFonts w:cs="David" w:hint="cs"/>
          <w:rtl/>
        </w:rPr>
        <w:t>נגד - מיעוט</w:t>
      </w:r>
    </w:p>
    <w:p w14:paraId="036D7C44" w14:textId="77777777" w:rsidR="000C4B46" w:rsidRPr="000C4B46" w:rsidRDefault="000C4B46" w:rsidP="000C4B46">
      <w:pPr>
        <w:bidi/>
        <w:jc w:val="both"/>
        <w:rPr>
          <w:rFonts w:cs="David" w:hint="cs"/>
          <w:rtl/>
        </w:rPr>
      </w:pPr>
    </w:p>
    <w:p w14:paraId="1A44E923" w14:textId="77777777" w:rsidR="000C4B46" w:rsidRPr="000C4B46" w:rsidRDefault="000C4B46" w:rsidP="000C4B46">
      <w:pPr>
        <w:bidi/>
        <w:ind w:firstLine="567"/>
        <w:jc w:val="both"/>
        <w:rPr>
          <w:rFonts w:cs="David" w:hint="cs"/>
          <w:rtl/>
        </w:rPr>
      </w:pPr>
      <w:r w:rsidRPr="000C4B46">
        <w:rPr>
          <w:rFonts w:cs="David" w:hint="cs"/>
          <w:rtl/>
        </w:rPr>
        <w:t xml:space="preserve">אשר על כן אני קובע שאנחנו ממליצים למליאת הכנסת שכל הסעיפים שקראתי כרגע יפוצלו והדיון בהם יתחיל לא לפני סיום חוק ההסדרים כנראה ב-1.1.2008. </w:t>
      </w:r>
    </w:p>
    <w:p w14:paraId="60B0B28A" w14:textId="77777777" w:rsidR="000C4B46" w:rsidRPr="000C4B46" w:rsidRDefault="000C4B46" w:rsidP="000C4B46">
      <w:pPr>
        <w:bidi/>
        <w:jc w:val="both"/>
        <w:rPr>
          <w:rFonts w:cs="David" w:hint="cs"/>
          <w:rtl/>
        </w:rPr>
      </w:pPr>
    </w:p>
    <w:p w14:paraId="75BE3544" w14:textId="77777777" w:rsidR="000C4B46" w:rsidRPr="000C4B46" w:rsidRDefault="000C4B46" w:rsidP="000C4B46">
      <w:pPr>
        <w:bidi/>
        <w:jc w:val="both"/>
        <w:rPr>
          <w:rFonts w:cs="David" w:hint="cs"/>
          <w:rtl/>
        </w:rPr>
      </w:pPr>
      <w:r w:rsidRPr="000C4B46">
        <w:rPr>
          <w:rFonts w:cs="David" w:hint="cs"/>
          <w:u w:val="single"/>
          <w:rtl/>
        </w:rPr>
        <w:t>ראובן ריבלין:</w:t>
      </w:r>
    </w:p>
    <w:p w14:paraId="1D0E6971" w14:textId="77777777" w:rsidR="000C4B46" w:rsidRPr="000C4B46" w:rsidRDefault="000C4B46" w:rsidP="000C4B46">
      <w:pPr>
        <w:bidi/>
        <w:jc w:val="both"/>
        <w:rPr>
          <w:rFonts w:cs="David" w:hint="cs"/>
          <w:rtl/>
        </w:rPr>
      </w:pPr>
    </w:p>
    <w:p w14:paraId="4CEFD1B7" w14:textId="77777777" w:rsidR="000C4B46" w:rsidRPr="000C4B46" w:rsidRDefault="000C4B46" w:rsidP="000C4B46">
      <w:pPr>
        <w:bidi/>
        <w:jc w:val="both"/>
        <w:rPr>
          <w:rFonts w:cs="David" w:hint="cs"/>
          <w:rtl/>
        </w:rPr>
      </w:pPr>
      <w:r w:rsidRPr="000C4B46">
        <w:rPr>
          <w:rFonts w:cs="David" w:hint="cs"/>
          <w:rtl/>
        </w:rPr>
        <w:tab/>
        <w:t xml:space="preserve"> ממליצים בפני המליאה פה אחד. </w:t>
      </w:r>
    </w:p>
    <w:p w14:paraId="274D4621" w14:textId="77777777" w:rsidR="000C4B46" w:rsidRPr="000C4B46" w:rsidRDefault="000C4B46" w:rsidP="000C4B46">
      <w:pPr>
        <w:bidi/>
        <w:jc w:val="both"/>
        <w:rPr>
          <w:rFonts w:cs="David" w:hint="cs"/>
          <w:rtl/>
        </w:rPr>
      </w:pPr>
    </w:p>
    <w:p w14:paraId="5A882200"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338D34D0" w14:textId="77777777" w:rsidR="000C4B46" w:rsidRPr="000C4B46" w:rsidRDefault="000C4B46" w:rsidP="000C4B46">
      <w:pPr>
        <w:bidi/>
        <w:jc w:val="both"/>
        <w:rPr>
          <w:rFonts w:cs="David" w:hint="cs"/>
          <w:u w:val="single"/>
          <w:rtl/>
        </w:rPr>
      </w:pPr>
    </w:p>
    <w:p w14:paraId="4B2FEF19" w14:textId="77777777" w:rsidR="000C4B46" w:rsidRPr="000C4B46" w:rsidRDefault="000C4B46" w:rsidP="000C4B46">
      <w:pPr>
        <w:bidi/>
        <w:jc w:val="both"/>
        <w:rPr>
          <w:rFonts w:cs="David" w:hint="cs"/>
          <w:rtl/>
        </w:rPr>
      </w:pPr>
      <w:r w:rsidRPr="000C4B46">
        <w:rPr>
          <w:rFonts w:cs="David" w:hint="cs"/>
          <w:rtl/>
        </w:rPr>
        <w:tab/>
        <w:t>כעת נצביע על הוועדות אליהן יועברו הסעיפים שפוצלו. על כל סעיף נצביע בנפרד.</w:t>
      </w:r>
    </w:p>
    <w:p w14:paraId="08F45C44" w14:textId="77777777" w:rsidR="000C4B46" w:rsidRPr="000C4B46" w:rsidRDefault="000C4B46" w:rsidP="000C4B46">
      <w:pPr>
        <w:bidi/>
        <w:jc w:val="both"/>
        <w:rPr>
          <w:rFonts w:cs="David" w:hint="cs"/>
          <w:u w:val="single"/>
          <w:rtl/>
        </w:rPr>
      </w:pPr>
    </w:p>
    <w:p w14:paraId="21844970"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6B021205" w14:textId="77777777" w:rsidR="000C4B46" w:rsidRPr="000C4B46" w:rsidRDefault="000C4B46" w:rsidP="000C4B46">
      <w:pPr>
        <w:bidi/>
        <w:jc w:val="both"/>
        <w:rPr>
          <w:rFonts w:cs="David" w:hint="cs"/>
          <w:u w:val="single"/>
          <w:rtl/>
        </w:rPr>
      </w:pPr>
    </w:p>
    <w:p w14:paraId="497A3CD5" w14:textId="77777777" w:rsidR="000C4B46" w:rsidRPr="000C4B46" w:rsidRDefault="000C4B46" w:rsidP="000C4B46">
      <w:pPr>
        <w:bidi/>
        <w:jc w:val="both"/>
        <w:rPr>
          <w:rFonts w:cs="David" w:hint="cs"/>
          <w:rtl/>
        </w:rPr>
      </w:pPr>
      <w:r w:rsidRPr="000C4B46">
        <w:rPr>
          <w:rFonts w:cs="David" w:hint="cs"/>
          <w:rtl/>
        </w:rPr>
        <w:tab/>
        <w:t xml:space="preserve"> האם המליאה מצביעה על הפיצול עצמו?</w:t>
      </w:r>
    </w:p>
    <w:p w14:paraId="717C8A52" w14:textId="77777777" w:rsidR="000C4B46" w:rsidRPr="000C4B46" w:rsidRDefault="000C4B46" w:rsidP="000C4B46">
      <w:pPr>
        <w:bidi/>
        <w:jc w:val="both"/>
        <w:rPr>
          <w:rFonts w:cs="David" w:hint="cs"/>
          <w:rtl/>
        </w:rPr>
      </w:pPr>
      <w:r w:rsidRPr="000C4B46">
        <w:rPr>
          <w:rFonts w:cs="David"/>
          <w:rtl/>
        </w:rPr>
        <w:br w:type="page"/>
      </w:r>
    </w:p>
    <w:p w14:paraId="51D36EEA"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3752DC0D" w14:textId="77777777" w:rsidR="000C4B46" w:rsidRPr="000C4B46" w:rsidRDefault="000C4B46" w:rsidP="000C4B46">
      <w:pPr>
        <w:bidi/>
        <w:jc w:val="both"/>
        <w:rPr>
          <w:rFonts w:cs="David" w:hint="cs"/>
          <w:rtl/>
        </w:rPr>
      </w:pPr>
    </w:p>
    <w:p w14:paraId="00D0BEC9" w14:textId="77777777" w:rsidR="000C4B46" w:rsidRPr="000C4B46" w:rsidRDefault="000C4B46" w:rsidP="000C4B46">
      <w:pPr>
        <w:bidi/>
        <w:jc w:val="both"/>
        <w:rPr>
          <w:rFonts w:cs="David" w:hint="cs"/>
          <w:rtl/>
        </w:rPr>
      </w:pPr>
      <w:r w:rsidRPr="000C4B46">
        <w:rPr>
          <w:rFonts w:cs="David" w:hint="cs"/>
          <w:rtl/>
        </w:rPr>
        <w:tab/>
        <w:t xml:space="preserve"> המליאה יכולה להצביע היום ב-11:00 גם אם לא נחליט על הוועדות. אבל, אני רוצה להשתדל להביא למליאה גם את הוועדות. </w:t>
      </w:r>
    </w:p>
    <w:p w14:paraId="6333D340" w14:textId="77777777" w:rsidR="000C4B46" w:rsidRPr="000C4B46" w:rsidRDefault="000C4B46" w:rsidP="000C4B46">
      <w:pPr>
        <w:bidi/>
        <w:jc w:val="both"/>
        <w:rPr>
          <w:rFonts w:cs="David" w:hint="cs"/>
          <w:rtl/>
        </w:rPr>
      </w:pPr>
    </w:p>
    <w:p w14:paraId="563C1ADD" w14:textId="77777777" w:rsidR="000C4B46" w:rsidRPr="000C4B46" w:rsidRDefault="000C4B46" w:rsidP="000C4B46">
      <w:pPr>
        <w:bidi/>
        <w:jc w:val="both"/>
        <w:rPr>
          <w:rFonts w:cs="David" w:hint="cs"/>
          <w:rtl/>
        </w:rPr>
      </w:pPr>
      <w:proofErr w:type="spellStart"/>
      <w:r w:rsidRPr="000C4B46">
        <w:rPr>
          <w:rFonts w:cs="David" w:hint="cs"/>
          <w:u w:val="single"/>
          <w:rtl/>
        </w:rPr>
        <w:t>סטס</w:t>
      </w:r>
      <w:proofErr w:type="spellEnd"/>
      <w:r w:rsidRPr="000C4B46">
        <w:rPr>
          <w:rFonts w:cs="David" w:hint="cs"/>
          <w:u w:val="single"/>
          <w:rtl/>
        </w:rPr>
        <w:t xml:space="preserve"> </w:t>
      </w:r>
      <w:proofErr w:type="spellStart"/>
      <w:r w:rsidRPr="000C4B46">
        <w:rPr>
          <w:rFonts w:cs="David" w:hint="cs"/>
          <w:u w:val="single"/>
          <w:rtl/>
        </w:rPr>
        <w:t>מיסז'ניקוב</w:t>
      </w:r>
      <w:proofErr w:type="spellEnd"/>
      <w:r w:rsidRPr="000C4B46">
        <w:rPr>
          <w:rFonts w:cs="David" w:hint="cs"/>
          <w:u w:val="single"/>
          <w:rtl/>
        </w:rPr>
        <w:t>:</w:t>
      </w:r>
    </w:p>
    <w:p w14:paraId="5ADF62B4" w14:textId="77777777" w:rsidR="000C4B46" w:rsidRPr="000C4B46" w:rsidRDefault="000C4B46" w:rsidP="000C4B46">
      <w:pPr>
        <w:bidi/>
        <w:jc w:val="both"/>
        <w:rPr>
          <w:rFonts w:cs="David" w:hint="cs"/>
          <w:rtl/>
        </w:rPr>
      </w:pPr>
    </w:p>
    <w:p w14:paraId="46DA8C1A" w14:textId="77777777" w:rsidR="000C4B46" w:rsidRPr="000C4B46" w:rsidRDefault="000C4B46" w:rsidP="000C4B46">
      <w:pPr>
        <w:bidi/>
        <w:jc w:val="both"/>
        <w:rPr>
          <w:rFonts w:cs="David" w:hint="cs"/>
          <w:rtl/>
        </w:rPr>
      </w:pPr>
      <w:r w:rsidRPr="000C4B46">
        <w:rPr>
          <w:rFonts w:cs="David" w:hint="cs"/>
          <w:rtl/>
        </w:rPr>
        <w:tab/>
        <w:t xml:space="preserve">בחוק ההסדרים שפוצל, לפי סעיף 121, יש הטבה של ביטול מס מכירה. זאת ההטבה היחידה שנמצאת בחוק ההסדרים. מדוע אנחנו מפצלים אותה ולא מיישמים אותה עד </w:t>
      </w:r>
      <w:proofErr w:type="spellStart"/>
      <w:r w:rsidRPr="000C4B46">
        <w:rPr>
          <w:rFonts w:cs="David" w:hint="cs"/>
          <w:rtl/>
        </w:rPr>
        <w:t>הוק</w:t>
      </w:r>
      <w:proofErr w:type="spellEnd"/>
      <w:r w:rsidRPr="000C4B46">
        <w:rPr>
          <w:rFonts w:cs="David" w:hint="cs"/>
          <w:rtl/>
        </w:rPr>
        <w:t xml:space="preserve">, עד ה-31.12. אני לא מבין את זה. הציבור מחכה להטבה הזאת כבר הרבה זמן. </w:t>
      </w:r>
    </w:p>
    <w:p w14:paraId="493D8CD3" w14:textId="77777777" w:rsidR="000C4B46" w:rsidRPr="000C4B46" w:rsidRDefault="000C4B46" w:rsidP="000C4B46">
      <w:pPr>
        <w:bidi/>
        <w:jc w:val="both"/>
        <w:rPr>
          <w:rFonts w:cs="David" w:hint="cs"/>
          <w:rtl/>
        </w:rPr>
      </w:pPr>
    </w:p>
    <w:p w14:paraId="59504A26"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7839894A" w14:textId="77777777" w:rsidR="000C4B46" w:rsidRPr="000C4B46" w:rsidRDefault="000C4B46" w:rsidP="000C4B46">
      <w:pPr>
        <w:bidi/>
        <w:jc w:val="both"/>
        <w:rPr>
          <w:rFonts w:cs="David" w:hint="cs"/>
          <w:rtl/>
        </w:rPr>
      </w:pPr>
    </w:p>
    <w:p w14:paraId="5254D4E4" w14:textId="77777777" w:rsidR="000C4B46" w:rsidRPr="000C4B46" w:rsidRDefault="000C4B46" w:rsidP="000C4B46">
      <w:pPr>
        <w:bidi/>
        <w:jc w:val="both"/>
        <w:rPr>
          <w:rFonts w:cs="David" w:hint="cs"/>
          <w:rtl/>
        </w:rPr>
      </w:pPr>
      <w:r w:rsidRPr="000C4B46">
        <w:rPr>
          <w:rFonts w:cs="David" w:hint="cs"/>
          <w:rtl/>
        </w:rPr>
        <w:tab/>
        <w:t xml:space="preserve">אתה צודקת במאת האחוזים אבל היה סיכום עם אנשי האוצר, ואני לא רוצה לשבור את הסיכום, כי הנושא הנגדי היה נושא מס שבח. אם נביא את זה וגם את זה - - - </w:t>
      </w:r>
    </w:p>
    <w:p w14:paraId="1B781628" w14:textId="77777777" w:rsidR="000C4B46" w:rsidRPr="000C4B46" w:rsidRDefault="000C4B46" w:rsidP="000C4B46">
      <w:pPr>
        <w:bidi/>
        <w:jc w:val="both"/>
        <w:rPr>
          <w:rFonts w:cs="David" w:hint="cs"/>
          <w:rtl/>
        </w:rPr>
      </w:pPr>
    </w:p>
    <w:p w14:paraId="68F6C283" w14:textId="77777777" w:rsidR="000C4B46" w:rsidRPr="000C4B46" w:rsidRDefault="000C4B46" w:rsidP="000C4B46">
      <w:pPr>
        <w:bidi/>
        <w:jc w:val="both"/>
        <w:rPr>
          <w:rFonts w:cs="David" w:hint="cs"/>
          <w:rtl/>
        </w:rPr>
      </w:pPr>
      <w:proofErr w:type="spellStart"/>
      <w:r w:rsidRPr="000C4B46">
        <w:rPr>
          <w:rFonts w:cs="David" w:hint="cs"/>
          <w:u w:val="single"/>
          <w:rtl/>
        </w:rPr>
        <w:t>סטס</w:t>
      </w:r>
      <w:proofErr w:type="spellEnd"/>
      <w:r w:rsidRPr="000C4B46">
        <w:rPr>
          <w:rFonts w:cs="David" w:hint="cs"/>
          <w:u w:val="single"/>
          <w:rtl/>
        </w:rPr>
        <w:t xml:space="preserve"> </w:t>
      </w:r>
      <w:proofErr w:type="spellStart"/>
      <w:r w:rsidRPr="000C4B46">
        <w:rPr>
          <w:rFonts w:cs="David" w:hint="cs"/>
          <w:u w:val="single"/>
          <w:rtl/>
        </w:rPr>
        <w:t>מיסז'ניקוב</w:t>
      </w:r>
      <w:proofErr w:type="spellEnd"/>
      <w:r w:rsidRPr="000C4B46">
        <w:rPr>
          <w:rFonts w:cs="David" w:hint="cs"/>
          <w:u w:val="single"/>
          <w:rtl/>
        </w:rPr>
        <w:t>:</w:t>
      </w:r>
    </w:p>
    <w:p w14:paraId="5D910E74" w14:textId="77777777" w:rsidR="000C4B46" w:rsidRPr="000C4B46" w:rsidRDefault="000C4B46" w:rsidP="000C4B46">
      <w:pPr>
        <w:bidi/>
        <w:jc w:val="both"/>
        <w:rPr>
          <w:rFonts w:cs="David" w:hint="cs"/>
          <w:rtl/>
        </w:rPr>
      </w:pPr>
    </w:p>
    <w:p w14:paraId="20E46371" w14:textId="77777777" w:rsidR="000C4B46" w:rsidRPr="000C4B46" w:rsidRDefault="000C4B46" w:rsidP="000C4B46">
      <w:pPr>
        <w:bidi/>
        <w:jc w:val="both"/>
        <w:rPr>
          <w:rFonts w:cs="David" w:hint="cs"/>
          <w:rtl/>
        </w:rPr>
      </w:pPr>
      <w:r w:rsidRPr="000C4B46">
        <w:rPr>
          <w:rFonts w:cs="David" w:hint="cs"/>
          <w:rtl/>
        </w:rPr>
        <w:tab/>
        <w:t xml:space="preserve"> אני מבקש התייחסות של היועצת המשפטית. </w:t>
      </w:r>
    </w:p>
    <w:p w14:paraId="74C79DB8" w14:textId="77777777" w:rsidR="000C4B46" w:rsidRPr="000C4B46" w:rsidRDefault="000C4B46" w:rsidP="000C4B46">
      <w:pPr>
        <w:bidi/>
        <w:jc w:val="both"/>
        <w:rPr>
          <w:rFonts w:cs="David" w:hint="cs"/>
          <w:rtl/>
        </w:rPr>
      </w:pPr>
    </w:p>
    <w:p w14:paraId="28FA9A79"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3104ECE6" w14:textId="77777777" w:rsidR="000C4B46" w:rsidRPr="000C4B46" w:rsidRDefault="000C4B46" w:rsidP="000C4B46">
      <w:pPr>
        <w:bidi/>
        <w:jc w:val="both"/>
        <w:rPr>
          <w:rFonts w:cs="David" w:hint="cs"/>
          <w:u w:val="single"/>
          <w:rtl/>
        </w:rPr>
      </w:pPr>
    </w:p>
    <w:p w14:paraId="2500FE56" w14:textId="77777777" w:rsidR="000C4B46" w:rsidRPr="000C4B46" w:rsidRDefault="000C4B46" w:rsidP="000C4B46">
      <w:pPr>
        <w:bidi/>
        <w:jc w:val="both"/>
        <w:rPr>
          <w:rFonts w:cs="David" w:hint="cs"/>
          <w:rtl/>
        </w:rPr>
      </w:pPr>
      <w:r w:rsidRPr="000C4B46">
        <w:rPr>
          <w:rFonts w:cs="David" w:hint="cs"/>
          <w:rtl/>
        </w:rPr>
        <w:tab/>
        <w:t xml:space="preserve">כרגע אני לא נותן לה את רשות הדיבור. </w:t>
      </w:r>
    </w:p>
    <w:p w14:paraId="3229E75C" w14:textId="77777777" w:rsidR="000C4B46" w:rsidRPr="000C4B46" w:rsidRDefault="000C4B46" w:rsidP="000C4B46">
      <w:pPr>
        <w:bidi/>
        <w:jc w:val="both"/>
        <w:rPr>
          <w:rFonts w:cs="David" w:hint="cs"/>
          <w:rtl/>
        </w:rPr>
      </w:pPr>
    </w:p>
    <w:p w14:paraId="0C9D7E28" w14:textId="77777777" w:rsidR="000C4B46" w:rsidRPr="000C4B46" w:rsidRDefault="000C4B46" w:rsidP="000C4B46">
      <w:pPr>
        <w:pStyle w:val="Heading5"/>
        <w:rPr>
          <w:rFonts w:hint="cs"/>
          <w:sz w:val="24"/>
          <w:rtl/>
        </w:rPr>
      </w:pPr>
      <w:r w:rsidRPr="000C4B46">
        <w:rPr>
          <w:rFonts w:hint="cs"/>
          <w:sz w:val="24"/>
          <w:u w:val="single"/>
          <w:rtl/>
        </w:rPr>
        <w:t xml:space="preserve">אביגדור </w:t>
      </w:r>
      <w:proofErr w:type="spellStart"/>
      <w:r w:rsidRPr="000C4B46">
        <w:rPr>
          <w:rFonts w:hint="cs"/>
          <w:sz w:val="24"/>
          <w:u w:val="single"/>
          <w:rtl/>
        </w:rPr>
        <w:t>יצחקי</w:t>
      </w:r>
      <w:proofErr w:type="spellEnd"/>
      <w:r w:rsidRPr="000C4B46">
        <w:rPr>
          <w:rFonts w:hint="cs"/>
          <w:sz w:val="24"/>
          <w:u w:val="single"/>
          <w:rtl/>
        </w:rPr>
        <w:t>:</w:t>
      </w:r>
    </w:p>
    <w:p w14:paraId="10FD6DD2" w14:textId="77777777" w:rsidR="000C4B46" w:rsidRPr="000C4B46" w:rsidRDefault="000C4B46" w:rsidP="000C4B46">
      <w:pPr>
        <w:pStyle w:val="Heading5"/>
        <w:rPr>
          <w:rFonts w:hint="cs"/>
          <w:sz w:val="24"/>
          <w:rtl/>
        </w:rPr>
      </w:pPr>
    </w:p>
    <w:p w14:paraId="656AC7FC" w14:textId="77777777" w:rsidR="000C4B46" w:rsidRPr="000C4B46" w:rsidRDefault="000C4B46" w:rsidP="000C4B46">
      <w:pPr>
        <w:bidi/>
        <w:jc w:val="both"/>
        <w:rPr>
          <w:rFonts w:cs="David" w:hint="cs"/>
          <w:rtl/>
        </w:rPr>
      </w:pPr>
      <w:r w:rsidRPr="000C4B46">
        <w:rPr>
          <w:rFonts w:cs="David" w:hint="cs"/>
          <w:rtl/>
        </w:rPr>
        <w:tab/>
        <w:t xml:space="preserve">יש לי שאלה.  בעמוד האחרון יש ארבעת הסעיפים. 3 מהם פיצלת והרביעי, הרביעי: ביטול חוק ערי ואזורי פיתוח - - - </w:t>
      </w:r>
    </w:p>
    <w:p w14:paraId="4C86FF50" w14:textId="77777777" w:rsidR="000C4B46" w:rsidRPr="000C4B46" w:rsidRDefault="000C4B46" w:rsidP="000C4B46">
      <w:pPr>
        <w:bidi/>
        <w:jc w:val="both"/>
        <w:rPr>
          <w:rFonts w:cs="David" w:hint="cs"/>
          <w:rtl/>
        </w:rPr>
      </w:pPr>
    </w:p>
    <w:p w14:paraId="71FD880F" w14:textId="77777777" w:rsidR="000C4B46" w:rsidRPr="000C4B46" w:rsidRDefault="000C4B46" w:rsidP="000C4B46">
      <w:pPr>
        <w:bidi/>
        <w:jc w:val="both"/>
        <w:rPr>
          <w:rFonts w:cs="David" w:hint="cs"/>
          <w:rtl/>
        </w:rPr>
      </w:pPr>
      <w:r w:rsidRPr="000C4B46">
        <w:rPr>
          <w:rFonts w:cs="David" w:hint="cs"/>
          <w:u w:val="single"/>
          <w:rtl/>
        </w:rPr>
        <w:t>היו</w:t>
      </w:r>
      <w:r w:rsidRPr="000C4B46">
        <w:rPr>
          <w:rFonts w:cs="David"/>
          <w:u w:val="single"/>
          <w:rtl/>
        </w:rPr>
        <w:t>"</w:t>
      </w:r>
      <w:r w:rsidRPr="000C4B46">
        <w:rPr>
          <w:rFonts w:cs="David" w:hint="cs"/>
          <w:u w:val="single"/>
          <w:rtl/>
        </w:rPr>
        <w:t>ר דוד טל:</w:t>
      </w:r>
    </w:p>
    <w:p w14:paraId="2659AC26" w14:textId="77777777" w:rsidR="000C4B46" w:rsidRPr="000C4B46" w:rsidRDefault="000C4B46" w:rsidP="000C4B46">
      <w:pPr>
        <w:bidi/>
        <w:jc w:val="both"/>
        <w:rPr>
          <w:rFonts w:cs="David" w:hint="cs"/>
          <w:rtl/>
        </w:rPr>
      </w:pPr>
    </w:p>
    <w:p w14:paraId="592DFBA7" w14:textId="77777777" w:rsidR="000C4B46" w:rsidRPr="000C4B46" w:rsidRDefault="000C4B46" w:rsidP="000C4B46">
      <w:pPr>
        <w:bidi/>
        <w:jc w:val="both"/>
        <w:rPr>
          <w:rFonts w:cs="David" w:hint="cs"/>
          <w:rtl/>
        </w:rPr>
      </w:pPr>
      <w:r w:rsidRPr="000C4B46">
        <w:rPr>
          <w:rFonts w:cs="David" w:hint="cs"/>
          <w:rtl/>
        </w:rPr>
        <w:tab/>
        <w:t xml:space="preserve"> כנראה שזה יישאר בוועדת הכנסת אלא אם כן יושב ראש הקואליציה יגיד שהוא הגיע לסיכומים אחרים עם אנשי האוצר. </w:t>
      </w:r>
    </w:p>
    <w:p w14:paraId="541C2B4E" w14:textId="77777777" w:rsidR="000C4B46" w:rsidRPr="000C4B46" w:rsidRDefault="000C4B46" w:rsidP="000C4B46">
      <w:pPr>
        <w:bidi/>
        <w:jc w:val="both"/>
        <w:rPr>
          <w:rFonts w:cs="David" w:hint="cs"/>
          <w:rtl/>
        </w:rPr>
      </w:pPr>
    </w:p>
    <w:p w14:paraId="57B62FEB" w14:textId="77777777" w:rsidR="000C4B46" w:rsidRPr="000C4B46" w:rsidRDefault="000C4B46" w:rsidP="000C4B46">
      <w:pPr>
        <w:pStyle w:val="Heading5"/>
        <w:rPr>
          <w:rFonts w:hint="cs"/>
          <w:sz w:val="24"/>
          <w:rtl/>
        </w:rPr>
      </w:pPr>
      <w:r w:rsidRPr="000C4B46">
        <w:rPr>
          <w:rFonts w:hint="cs"/>
          <w:sz w:val="24"/>
          <w:u w:val="single"/>
          <w:rtl/>
        </w:rPr>
        <w:t xml:space="preserve">אביגדור </w:t>
      </w:r>
      <w:proofErr w:type="spellStart"/>
      <w:r w:rsidRPr="000C4B46">
        <w:rPr>
          <w:rFonts w:hint="cs"/>
          <w:sz w:val="24"/>
          <w:u w:val="single"/>
          <w:rtl/>
        </w:rPr>
        <w:t>יצחקי</w:t>
      </w:r>
      <w:proofErr w:type="spellEnd"/>
      <w:r w:rsidRPr="000C4B46">
        <w:rPr>
          <w:rFonts w:hint="cs"/>
          <w:sz w:val="24"/>
          <w:u w:val="single"/>
          <w:rtl/>
        </w:rPr>
        <w:t>:</w:t>
      </w:r>
    </w:p>
    <w:p w14:paraId="03592962" w14:textId="77777777" w:rsidR="000C4B46" w:rsidRPr="000C4B46" w:rsidRDefault="000C4B46" w:rsidP="000C4B46">
      <w:pPr>
        <w:pStyle w:val="Heading5"/>
        <w:rPr>
          <w:rFonts w:hint="cs"/>
          <w:sz w:val="24"/>
          <w:rtl/>
        </w:rPr>
      </w:pPr>
    </w:p>
    <w:p w14:paraId="0E95545E" w14:textId="77777777" w:rsidR="000C4B46" w:rsidRPr="000C4B46" w:rsidRDefault="000C4B46" w:rsidP="000C4B46">
      <w:pPr>
        <w:bidi/>
        <w:jc w:val="both"/>
        <w:rPr>
          <w:rFonts w:cs="David" w:hint="cs"/>
          <w:rtl/>
        </w:rPr>
      </w:pPr>
      <w:r w:rsidRPr="000C4B46">
        <w:rPr>
          <w:rFonts w:cs="David" w:hint="cs"/>
          <w:rtl/>
        </w:rPr>
        <w:tab/>
        <w:t xml:space="preserve"> בוא נחסל את הדף הזה. </w:t>
      </w:r>
    </w:p>
    <w:p w14:paraId="11D263BB" w14:textId="77777777" w:rsidR="000C4B46" w:rsidRPr="000C4B46" w:rsidRDefault="000C4B46" w:rsidP="000C4B46">
      <w:pPr>
        <w:bidi/>
        <w:jc w:val="both"/>
        <w:rPr>
          <w:rFonts w:cs="David" w:hint="cs"/>
          <w:rtl/>
        </w:rPr>
      </w:pPr>
    </w:p>
    <w:p w14:paraId="4F48BEA5" w14:textId="77777777" w:rsidR="000C4B46" w:rsidRPr="000C4B46" w:rsidRDefault="000C4B46" w:rsidP="000C4B46">
      <w:pPr>
        <w:bidi/>
        <w:jc w:val="both"/>
        <w:rPr>
          <w:rFonts w:cs="David" w:hint="cs"/>
          <w:rtl/>
        </w:rPr>
      </w:pPr>
      <w:r w:rsidRPr="000C4B46">
        <w:rPr>
          <w:rFonts w:cs="David" w:hint="cs"/>
          <w:u w:val="single"/>
          <w:rtl/>
        </w:rPr>
        <w:t xml:space="preserve">אלי </w:t>
      </w:r>
      <w:proofErr w:type="spellStart"/>
      <w:r w:rsidRPr="000C4B46">
        <w:rPr>
          <w:rFonts w:cs="David" w:hint="cs"/>
          <w:u w:val="single"/>
          <w:rtl/>
        </w:rPr>
        <w:t>אפללו</w:t>
      </w:r>
      <w:proofErr w:type="spellEnd"/>
      <w:r w:rsidRPr="000C4B46">
        <w:rPr>
          <w:rFonts w:cs="David" w:hint="cs"/>
          <w:u w:val="single"/>
          <w:rtl/>
        </w:rPr>
        <w:t>:</w:t>
      </w:r>
    </w:p>
    <w:p w14:paraId="34C6A53F" w14:textId="77777777" w:rsidR="000C4B46" w:rsidRPr="000C4B46" w:rsidRDefault="000C4B46" w:rsidP="000C4B46">
      <w:pPr>
        <w:bidi/>
        <w:jc w:val="both"/>
        <w:rPr>
          <w:rFonts w:cs="David" w:hint="cs"/>
          <w:rtl/>
        </w:rPr>
      </w:pPr>
    </w:p>
    <w:p w14:paraId="43BE2B8B" w14:textId="77777777" w:rsidR="000C4B46" w:rsidRPr="000C4B46" w:rsidRDefault="000C4B46" w:rsidP="000C4B46">
      <w:pPr>
        <w:bidi/>
        <w:jc w:val="both"/>
        <w:rPr>
          <w:rFonts w:cs="David" w:hint="cs"/>
          <w:rtl/>
        </w:rPr>
      </w:pPr>
      <w:r w:rsidRPr="000C4B46">
        <w:rPr>
          <w:rFonts w:cs="David" w:hint="cs"/>
          <w:rtl/>
        </w:rPr>
        <w:tab/>
        <w:t xml:space="preserve"> זה נשאר בוועדת הכנסת. </w:t>
      </w:r>
    </w:p>
    <w:p w14:paraId="71993C2D" w14:textId="77777777" w:rsidR="000C4B46" w:rsidRPr="000C4B46" w:rsidRDefault="000C4B46" w:rsidP="000C4B46">
      <w:pPr>
        <w:bidi/>
        <w:jc w:val="both"/>
        <w:rPr>
          <w:rFonts w:cs="David" w:hint="cs"/>
          <w:rtl/>
        </w:rPr>
      </w:pPr>
    </w:p>
    <w:p w14:paraId="1EA66B88"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71780A82" w14:textId="77777777" w:rsidR="000C4B46" w:rsidRPr="000C4B46" w:rsidRDefault="000C4B46" w:rsidP="000C4B46">
      <w:pPr>
        <w:bidi/>
        <w:jc w:val="both"/>
        <w:rPr>
          <w:rFonts w:cs="David" w:hint="cs"/>
          <w:u w:val="single"/>
          <w:rtl/>
        </w:rPr>
      </w:pPr>
    </w:p>
    <w:p w14:paraId="25380FB8" w14:textId="77777777" w:rsidR="000C4B46" w:rsidRPr="000C4B46" w:rsidRDefault="000C4B46" w:rsidP="000C4B46">
      <w:pPr>
        <w:bidi/>
        <w:jc w:val="both"/>
        <w:rPr>
          <w:rFonts w:cs="David" w:hint="cs"/>
          <w:rtl/>
        </w:rPr>
      </w:pPr>
      <w:r w:rsidRPr="000C4B46">
        <w:rPr>
          <w:rFonts w:cs="David" w:hint="cs"/>
          <w:rtl/>
        </w:rPr>
        <w:tab/>
        <w:t xml:space="preserve">אביגדור, זה יישאר בוועדת הכנסת. ועדת הכנסת תשוב ותדון בזה באמצע דצמבר. </w:t>
      </w:r>
    </w:p>
    <w:p w14:paraId="72BFCE4C" w14:textId="77777777" w:rsidR="000C4B46" w:rsidRPr="000C4B46" w:rsidRDefault="000C4B46" w:rsidP="000C4B46">
      <w:pPr>
        <w:bidi/>
        <w:jc w:val="both"/>
        <w:rPr>
          <w:rFonts w:cs="David" w:hint="cs"/>
          <w:rtl/>
        </w:rPr>
      </w:pPr>
    </w:p>
    <w:p w14:paraId="435A2C40" w14:textId="77777777" w:rsidR="000C4B46" w:rsidRPr="000C4B46" w:rsidRDefault="000C4B46" w:rsidP="000C4B46">
      <w:pPr>
        <w:bidi/>
        <w:jc w:val="both"/>
        <w:rPr>
          <w:rFonts w:cs="David" w:hint="cs"/>
          <w:rtl/>
        </w:rPr>
      </w:pPr>
      <w:r w:rsidRPr="000C4B46">
        <w:rPr>
          <w:rFonts w:cs="David" w:hint="cs"/>
          <w:rtl/>
        </w:rPr>
        <w:tab/>
        <w:t>חברי הכנסת:</w:t>
      </w:r>
    </w:p>
    <w:p w14:paraId="756069CA" w14:textId="77777777" w:rsidR="000C4B46" w:rsidRPr="000C4B46" w:rsidRDefault="000C4B46" w:rsidP="000C4B46">
      <w:pPr>
        <w:bidi/>
        <w:jc w:val="both"/>
        <w:rPr>
          <w:rFonts w:cs="David" w:hint="cs"/>
          <w:rtl/>
        </w:rPr>
      </w:pPr>
    </w:p>
    <w:p w14:paraId="0EC762B9" w14:textId="77777777" w:rsidR="000C4B46" w:rsidRPr="000C4B46" w:rsidRDefault="000C4B46" w:rsidP="000C4B46">
      <w:pPr>
        <w:bidi/>
        <w:ind w:left="567"/>
        <w:jc w:val="both"/>
        <w:rPr>
          <w:rFonts w:cs="David" w:hint="cs"/>
          <w:b/>
          <w:bCs/>
          <w:rtl/>
        </w:rPr>
      </w:pPr>
      <w:r w:rsidRPr="000C4B46">
        <w:rPr>
          <w:rFonts w:cs="David" w:hint="cs"/>
          <w:b/>
          <w:bCs/>
          <w:rtl/>
        </w:rPr>
        <w:t xml:space="preserve">1. פרק ב' </w:t>
      </w:r>
      <w:r w:rsidRPr="000C4B46">
        <w:rPr>
          <w:rFonts w:cs="David"/>
          <w:b/>
          <w:bCs/>
          <w:rtl/>
        </w:rPr>
        <w:t>–</w:t>
      </w:r>
      <w:r w:rsidRPr="000C4B46">
        <w:rPr>
          <w:rFonts w:cs="David" w:hint="cs"/>
          <w:b/>
          <w:bCs/>
          <w:rtl/>
        </w:rPr>
        <w:t xml:space="preserve"> דתות, מינוי חשב מלווה, </w:t>
      </w:r>
      <w:proofErr w:type="spellStart"/>
      <w:r w:rsidRPr="000C4B46">
        <w:rPr>
          <w:rFonts w:cs="David" w:hint="cs"/>
          <w:b/>
          <w:bCs/>
          <w:rtl/>
        </w:rPr>
        <w:t>שינוןי</w:t>
      </w:r>
      <w:proofErr w:type="spellEnd"/>
      <w:r w:rsidRPr="000C4B46">
        <w:rPr>
          <w:rFonts w:cs="David" w:hint="cs"/>
          <w:b/>
          <w:bCs/>
          <w:rtl/>
        </w:rPr>
        <w:t xml:space="preserve"> המנגנון לתקציב המועצות הדתיות קבורה רוויה, איחוד מועצות דתיות.</w:t>
      </w:r>
    </w:p>
    <w:p w14:paraId="1222FBE5" w14:textId="77777777" w:rsidR="000C4B46" w:rsidRPr="000C4B46" w:rsidRDefault="000C4B46" w:rsidP="000C4B46">
      <w:pPr>
        <w:bidi/>
        <w:ind w:left="567"/>
        <w:jc w:val="both"/>
        <w:rPr>
          <w:rFonts w:cs="David" w:hint="cs"/>
          <w:rtl/>
        </w:rPr>
      </w:pPr>
    </w:p>
    <w:p w14:paraId="63264BDE" w14:textId="77777777" w:rsidR="000C4B46" w:rsidRPr="000C4B46" w:rsidRDefault="000C4B46" w:rsidP="000C4B46">
      <w:pPr>
        <w:bidi/>
        <w:ind w:left="567"/>
        <w:jc w:val="both"/>
        <w:rPr>
          <w:rFonts w:cs="David" w:hint="cs"/>
          <w:rtl/>
        </w:rPr>
      </w:pPr>
      <w:r w:rsidRPr="000C4B46">
        <w:rPr>
          <w:rFonts w:cs="David" w:hint="cs"/>
          <w:rtl/>
        </w:rPr>
        <w:t xml:space="preserve">הצעת יו"ר הקואליציה: כספים. עמדת </w:t>
      </w:r>
      <w:proofErr w:type="spellStart"/>
      <w:r w:rsidRPr="000C4B46">
        <w:rPr>
          <w:rFonts w:cs="David" w:hint="cs"/>
          <w:rtl/>
        </w:rPr>
        <w:t>היעוץ</w:t>
      </w:r>
      <w:proofErr w:type="spellEnd"/>
      <w:r w:rsidRPr="000C4B46">
        <w:rPr>
          <w:rFonts w:cs="David" w:hint="cs"/>
          <w:rtl/>
        </w:rPr>
        <w:t>: פנים.</w:t>
      </w:r>
    </w:p>
    <w:p w14:paraId="4F396F05" w14:textId="77777777" w:rsidR="000C4B46" w:rsidRPr="000C4B46" w:rsidRDefault="000C4B46" w:rsidP="000C4B46">
      <w:pPr>
        <w:bidi/>
        <w:ind w:left="567"/>
        <w:jc w:val="both"/>
        <w:rPr>
          <w:rFonts w:cs="David" w:hint="cs"/>
          <w:rtl/>
        </w:rPr>
      </w:pPr>
    </w:p>
    <w:p w14:paraId="6964F7D1" w14:textId="77777777" w:rsidR="000C4B46" w:rsidRPr="000C4B46" w:rsidRDefault="000C4B46" w:rsidP="000C4B46">
      <w:pPr>
        <w:bidi/>
        <w:ind w:left="567"/>
        <w:jc w:val="both"/>
        <w:rPr>
          <w:rFonts w:cs="David" w:hint="cs"/>
          <w:u w:val="single"/>
          <w:rtl/>
        </w:rPr>
      </w:pPr>
      <w:r w:rsidRPr="000C4B46">
        <w:rPr>
          <w:rFonts w:cs="David" w:hint="cs"/>
          <w:u w:val="single"/>
          <w:rtl/>
        </w:rPr>
        <w:t xml:space="preserve">שלי </w:t>
      </w:r>
      <w:proofErr w:type="spellStart"/>
      <w:r w:rsidRPr="000C4B46">
        <w:rPr>
          <w:rFonts w:cs="David" w:hint="cs"/>
          <w:u w:val="single"/>
          <w:rtl/>
        </w:rPr>
        <w:t>יחימוביץ</w:t>
      </w:r>
      <w:proofErr w:type="spellEnd"/>
      <w:r w:rsidRPr="000C4B46">
        <w:rPr>
          <w:rFonts w:cs="David" w:hint="cs"/>
          <w:u w:val="single"/>
          <w:rtl/>
        </w:rPr>
        <w:t>:</w:t>
      </w:r>
    </w:p>
    <w:p w14:paraId="6184076F" w14:textId="77777777" w:rsidR="000C4B46" w:rsidRPr="000C4B46" w:rsidRDefault="000C4B46" w:rsidP="000C4B46">
      <w:pPr>
        <w:bidi/>
        <w:ind w:left="567"/>
        <w:jc w:val="both"/>
        <w:rPr>
          <w:rFonts w:cs="David" w:hint="cs"/>
          <w:u w:val="single"/>
          <w:rtl/>
        </w:rPr>
      </w:pPr>
    </w:p>
    <w:p w14:paraId="211E067E" w14:textId="77777777" w:rsidR="000C4B46" w:rsidRPr="000C4B46" w:rsidRDefault="000C4B46" w:rsidP="000C4B46">
      <w:pPr>
        <w:bidi/>
        <w:ind w:left="567"/>
        <w:jc w:val="both"/>
        <w:rPr>
          <w:rFonts w:cs="David" w:hint="cs"/>
          <w:rtl/>
        </w:rPr>
      </w:pPr>
      <w:r w:rsidRPr="000C4B46">
        <w:rPr>
          <w:rFonts w:cs="David" w:hint="cs"/>
          <w:rtl/>
        </w:rPr>
        <w:tab/>
        <w:t>למה כספים?</w:t>
      </w:r>
    </w:p>
    <w:p w14:paraId="17EBC919" w14:textId="77777777" w:rsidR="000C4B46" w:rsidRPr="000C4B46" w:rsidRDefault="000C4B46" w:rsidP="000C4B46">
      <w:pPr>
        <w:bidi/>
        <w:ind w:left="567"/>
        <w:jc w:val="both"/>
        <w:rPr>
          <w:rFonts w:cs="David" w:hint="cs"/>
          <w:rtl/>
        </w:rPr>
      </w:pPr>
    </w:p>
    <w:p w14:paraId="4B8E75D6" w14:textId="77777777" w:rsidR="000C4B46" w:rsidRPr="000C4B46" w:rsidRDefault="000C4B46" w:rsidP="000C4B46">
      <w:pPr>
        <w:bidi/>
        <w:ind w:left="567"/>
        <w:jc w:val="both"/>
        <w:rPr>
          <w:rFonts w:cs="David" w:hint="cs"/>
          <w:u w:val="single"/>
          <w:rtl/>
        </w:rPr>
      </w:pPr>
      <w:r w:rsidRPr="000C4B46">
        <w:rPr>
          <w:rFonts w:cs="David" w:hint="cs"/>
          <w:u w:val="single"/>
          <w:rtl/>
        </w:rPr>
        <w:t>רביב סובל:</w:t>
      </w:r>
    </w:p>
    <w:p w14:paraId="334B5D99" w14:textId="77777777" w:rsidR="000C4B46" w:rsidRPr="000C4B46" w:rsidRDefault="000C4B46" w:rsidP="000C4B46">
      <w:pPr>
        <w:bidi/>
        <w:ind w:left="567"/>
        <w:jc w:val="both"/>
        <w:rPr>
          <w:rFonts w:cs="David" w:hint="cs"/>
          <w:u w:val="single"/>
          <w:rtl/>
        </w:rPr>
      </w:pPr>
    </w:p>
    <w:p w14:paraId="6D527BAA" w14:textId="77777777" w:rsidR="000C4B46" w:rsidRPr="000C4B46" w:rsidRDefault="000C4B46" w:rsidP="000C4B46">
      <w:pPr>
        <w:bidi/>
        <w:ind w:left="567"/>
        <w:jc w:val="both"/>
        <w:rPr>
          <w:rFonts w:cs="David" w:hint="cs"/>
          <w:rtl/>
        </w:rPr>
      </w:pPr>
      <w:r w:rsidRPr="000C4B46">
        <w:rPr>
          <w:rFonts w:cs="David" w:hint="cs"/>
          <w:rtl/>
        </w:rPr>
        <w:tab/>
        <w:t xml:space="preserve">מרבית ההצעה נוגעת להסדרה של תקציב המועצות הדתיות, דרכי אישורו וכדומה, לכן רוב ההצעה נוגעת לעניינים כספיים. </w:t>
      </w:r>
    </w:p>
    <w:p w14:paraId="105F14BC" w14:textId="77777777" w:rsidR="000C4B46" w:rsidRPr="000C4B46" w:rsidRDefault="000C4B46" w:rsidP="000C4B46">
      <w:pPr>
        <w:bidi/>
        <w:ind w:left="567"/>
        <w:jc w:val="both"/>
        <w:rPr>
          <w:rFonts w:cs="David" w:hint="cs"/>
          <w:rtl/>
        </w:rPr>
      </w:pPr>
    </w:p>
    <w:p w14:paraId="2AAB1A09" w14:textId="77777777" w:rsidR="000C4B46" w:rsidRPr="000C4B46" w:rsidRDefault="000C4B46" w:rsidP="000C4B46">
      <w:pPr>
        <w:bidi/>
        <w:ind w:left="567"/>
        <w:jc w:val="both"/>
        <w:rPr>
          <w:rFonts w:cs="David" w:hint="cs"/>
          <w:u w:val="single"/>
          <w:rtl/>
        </w:rPr>
      </w:pPr>
      <w:r w:rsidRPr="000C4B46">
        <w:rPr>
          <w:rFonts w:cs="David" w:hint="cs"/>
          <w:u w:val="single"/>
          <w:rtl/>
        </w:rPr>
        <w:t>חיים אורון:</w:t>
      </w:r>
    </w:p>
    <w:p w14:paraId="0112856B" w14:textId="77777777" w:rsidR="000C4B46" w:rsidRPr="000C4B46" w:rsidRDefault="000C4B46" w:rsidP="000C4B46">
      <w:pPr>
        <w:bidi/>
        <w:ind w:left="567"/>
        <w:jc w:val="both"/>
        <w:rPr>
          <w:rFonts w:cs="David" w:hint="cs"/>
          <w:u w:val="single"/>
          <w:rtl/>
        </w:rPr>
      </w:pPr>
    </w:p>
    <w:p w14:paraId="3E950B8D" w14:textId="77777777" w:rsidR="000C4B46" w:rsidRPr="000C4B46" w:rsidRDefault="000C4B46" w:rsidP="000C4B46">
      <w:pPr>
        <w:bidi/>
        <w:ind w:left="567"/>
        <w:jc w:val="both"/>
        <w:rPr>
          <w:rFonts w:cs="David" w:hint="cs"/>
          <w:rtl/>
        </w:rPr>
      </w:pPr>
      <w:r w:rsidRPr="000C4B46">
        <w:rPr>
          <w:rFonts w:cs="David" w:hint="cs"/>
          <w:rtl/>
        </w:rPr>
        <w:tab/>
        <w:t>נכון שרוב ההצעה עוסקת בכספים, ועל בסיס ההנחה הזאת אפשר להעביר את כל הנושאים. הנושא של מועצות דתיות תמיד היה בוועדת הפנים. הוא חלק מהרשות המקומיות ולכן אני בעד ועדת הפנים.</w:t>
      </w:r>
    </w:p>
    <w:p w14:paraId="76E8E41B" w14:textId="77777777" w:rsidR="000C4B46" w:rsidRPr="000C4B46" w:rsidRDefault="000C4B46" w:rsidP="000C4B46">
      <w:pPr>
        <w:bidi/>
        <w:ind w:left="567"/>
        <w:jc w:val="both"/>
        <w:rPr>
          <w:rFonts w:cs="David" w:hint="cs"/>
          <w:rtl/>
        </w:rPr>
      </w:pPr>
    </w:p>
    <w:p w14:paraId="5F83DAD7" w14:textId="77777777" w:rsidR="000C4B46" w:rsidRPr="000C4B46" w:rsidRDefault="000C4B46" w:rsidP="000C4B46">
      <w:pPr>
        <w:bidi/>
        <w:ind w:left="567"/>
        <w:jc w:val="both"/>
        <w:rPr>
          <w:rFonts w:cs="David" w:hint="cs"/>
          <w:u w:val="single"/>
          <w:rtl/>
        </w:rPr>
      </w:pPr>
      <w:r w:rsidRPr="000C4B46">
        <w:rPr>
          <w:rFonts w:cs="David" w:hint="cs"/>
          <w:u w:val="single"/>
          <w:rtl/>
        </w:rPr>
        <w:t>היו"ר דוד טל:</w:t>
      </w:r>
    </w:p>
    <w:p w14:paraId="606F4DD5" w14:textId="77777777" w:rsidR="000C4B46" w:rsidRPr="000C4B46" w:rsidRDefault="000C4B46" w:rsidP="000C4B46">
      <w:pPr>
        <w:bidi/>
        <w:ind w:left="567"/>
        <w:jc w:val="both"/>
        <w:rPr>
          <w:rFonts w:cs="David" w:hint="cs"/>
          <w:u w:val="single"/>
          <w:rtl/>
        </w:rPr>
      </w:pPr>
    </w:p>
    <w:p w14:paraId="2909DB84" w14:textId="77777777" w:rsidR="000C4B46" w:rsidRPr="000C4B46" w:rsidRDefault="000C4B46" w:rsidP="000C4B46">
      <w:pPr>
        <w:bidi/>
        <w:ind w:left="567"/>
        <w:jc w:val="both"/>
        <w:rPr>
          <w:rFonts w:cs="David" w:hint="cs"/>
          <w:rtl/>
        </w:rPr>
      </w:pPr>
      <w:r w:rsidRPr="000C4B46">
        <w:rPr>
          <w:rFonts w:cs="David" w:hint="cs"/>
          <w:rtl/>
        </w:rPr>
        <w:tab/>
        <w:t>מי בעד ועדת הכספים?</w:t>
      </w:r>
    </w:p>
    <w:p w14:paraId="7A372972" w14:textId="77777777" w:rsidR="000C4B46" w:rsidRPr="000C4B46" w:rsidRDefault="000C4B46" w:rsidP="000C4B46">
      <w:pPr>
        <w:bidi/>
        <w:ind w:left="567"/>
        <w:jc w:val="both"/>
        <w:rPr>
          <w:rFonts w:cs="David" w:hint="cs"/>
          <w:rtl/>
        </w:rPr>
      </w:pPr>
    </w:p>
    <w:p w14:paraId="313DFA18" w14:textId="77777777" w:rsidR="000C4B46" w:rsidRPr="000C4B46" w:rsidRDefault="000C4B46" w:rsidP="000C4B46">
      <w:pPr>
        <w:bidi/>
        <w:jc w:val="both"/>
        <w:rPr>
          <w:rFonts w:cs="David" w:hint="cs"/>
          <w:rtl/>
        </w:rPr>
      </w:pPr>
      <w:r w:rsidRPr="000C4B46">
        <w:rPr>
          <w:rFonts w:cs="David" w:hint="cs"/>
          <w:rtl/>
        </w:rPr>
        <w:t>הצבעה</w:t>
      </w:r>
    </w:p>
    <w:p w14:paraId="31B031FA" w14:textId="77777777" w:rsidR="000C4B46" w:rsidRPr="000C4B46" w:rsidRDefault="000C4B46" w:rsidP="000C4B46">
      <w:pPr>
        <w:bidi/>
        <w:jc w:val="both"/>
        <w:rPr>
          <w:rFonts w:cs="David" w:hint="cs"/>
          <w:rtl/>
        </w:rPr>
      </w:pPr>
    </w:p>
    <w:p w14:paraId="4F7A13B1" w14:textId="77777777" w:rsidR="000C4B46" w:rsidRPr="000C4B46" w:rsidRDefault="000C4B46" w:rsidP="000C4B46">
      <w:pPr>
        <w:bidi/>
        <w:jc w:val="both"/>
        <w:rPr>
          <w:rFonts w:cs="David" w:hint="cs"/>
          <w:rtl/>
        </w:rPr>
      </w:pPr>
      <w:r w:rsidRPr="000C4B46">
        <w:rPr>
          <w:rFonts w:cs="David" w:hint="cs"/>
          <w:rtl/>
        </w:rPr>
        <w:t xml:space="preserve">בעד ועדת הכספים </w:t>
      </w:r>
      <w:r w:rsidRPr="000C4B46">
        <w:rPr>
          <w:rFonts w:cs="David"/>
          <w:rtl/>
        </w:rPr>
        <w:t>–</w:t>
      </w:r>
      <w:r w:rsidRPr="000C4B46">
        <w:rPr>
          <w:rFonts w:cs="David" w:hint="cs"/>
          <w:rtl/>
        </w:rPr>
        <w:t xml:space="preserve"> רוב</w:t>
      </w:r>
    </w:p>
    <w:p w14:paraId="19525F45" w14:textId="77777777" w:rsidR="000C4B46" w:rsidRPr="000C4B46" w:rsidRDefault="000C4B46" w:rsidP="000C4B46">
      <w:pPr>
        <w:bidi/>
        <w:jc w:val="both"/>
        <w:rPr>
          <w:rFonts w:cs="David" w:hint="cs"/>
          <w:rtl/>
        </w:rPr>
      </w:pPr>
      <w:r w:rsidRPr="000C4B46">
        <w:rPr>
          <w:rFonts w:cs="David" w:hint="cs"/>
          <w:rtl/>
        </w:rPr>
        <w:t>נגד - מיעוט</w:t>
      </w:r>
    </w:p>
    <w:p w14:paraId="081D981C" w14:textId="77777777" w:rsidR="000C4B46" w:rsidRPr="000C4B46" w:rsidRDefault="000C4B46" w:rsidP="000C4B46">
      <w:pPr>
        <w:bidi/>
        <w:ind w:left="567"/>
        <w:jc w:val="both"/>
        <w:rPr>
          <w:rFonts w:cs="David" w:hint="cs"/>
          <w:rtl/>
        </w:rPr>
      </w:pPr>
    </w:p>
    <w:p w14:paraId="72612CEE" w14:textId="77777777" w:rsidR="000C4B46" w:rsidRPr="000C4B46" w:rsidRDefault="000C4B46" w:rsidP="000C4B46">
      <w:pPr>
        <w:bidi/>
        <w:ind w:left="567"/>
        <w:jc w:val="both"/>
        <w:rPr>
          <w:rFonts w:cs="David" w:hint="cs"/>
          <w:rtl/>
        </w:rPr>
      </w:pPr>
      <w:r w:rsidRPr="000C4B46">
        <w:rPr>
          <w:rFonts w:cs="David" w:hint="cs"/>
          <w:rtl/>
        </w:rPr>
        <w:t xml:space="preserve">אני קובע שהנושא הזה עובר לוועדת הכספים. </w:t>
      </w:r>
    </w:p>
    <w:p w14:paraId="1505A099" w14:textId="77777777" w:rsidR="000C4B46" w:rsidRPr="000C4B46" w:rsidRDefault="000C4B46" w:rsidP="000C4B46">
      <w:pPr>
        <w:bidi/>
        <w:ind w:left="567"/>
        <w:jc w:val="both"/>
        <w:rPr>
          <w:rFonts w:cs="David" w:hint="cs"/>
          <w:rtl/>
        </w:rPr>
      </w:pPr>
    </w:p>
    <w:p w14:paraId="13EEC40F" w14:textId="77777777" w:rsidR="000C4B46" w:rsidRPr="000C4B46" w:rsidRDefault="000C4B46" w:rsidP="000C4B46">
      <w:pPr>
        <w:bidi/>
        <w:ind w:firstLine="567"/>
        <w:jc w:val="both"/>
        <w:rPr>
          <w:rFonts w:cs="David" w:hint="cs"/>
          <w:rtl/>
        </w:rPr>
      </w:pPr>
    </w:p>
    <w:p w14:paraId="49E428F3" w14:textId="77777777" w:rsidR="000C4B46" w:rsidRPr="000C4B46" w:rsidRDefault="000C4B46" w:rsidP="000C4B46">
      <w:pPr>
        <w:bidi/>
        <w:ind w:firstLine="567"/>
        <w:jc w:val="both"/>
        <w:rPr>
          <w:rFonts w:cs="David" w:hint="cs"/>
          <w:b/>
          <w:bCs/>
          <w:rtl/>
        </w:rPr>
      </w:pPr>
      <w:r w:rsidRPr="000C4B46">
        <w:rPr>
          <w:rFonts w:cs="David" w:hint="cs"/>
          <w:b/>
          <w:bCs/>
          <w:rtl/>
        </w:rPr>
        <w:t>2. צמצום מספר הסגנים בשכר החל מהבחירות הבאות.</w:t>
      </w:r>
    </w:p>
    <w:p w14:paraId="5103C047" w14:textId="77777777" w:rsidR="000C4B46" w:rsidRPr="000C4B46" w:rsidRDefault="000C4B46" w:rsidP="000C4B46">
      <w:pPr>
        <w:bidi/>
        <w:ind w:firstLine="567"/>
        <w:jc w:val="both"/>
        <w:rPr>
          <w:rFonts w:cs="David" w:hint="cs"/>
          <w:rtl/>
        </w:rPr>
      </w:pPr>
    </w:p>
    <w:p w14:paraId="17F44102" w14:textId="77777777" w:rsidR="000C4B46" w:rsidRPr="000C4B46" w:rsidRDefault="000C4B46" w:rsidP="000C4B46">
      <w:pPr>
        <w:bidi/>
        <w:ind w:firstLine="567"/>
        <w:jc w:val="both"/>
        <w:rPr>
          <w:rFonts w:cs="David" w:hint="cs"/>
          <w:rtl/>
        </w:rPr>
      </w:pPr>
      <w:r w:rsidRPr="000C4B46">
        <w:rPr>
          <w:rFonts w:cs="David" w:hint="cs"/>
          <w:rtl/>
        </w:rPr>
        <w:t>הצעת יו"ר ה קואליציה: כספים. הצעת הייעוץ המשפטי: פנים.</w:t>
      </w:r>
    </w:p>
    <w:p w14:paraId="106E9BB5" w14:textId="77777777" w:rsidR="000C4B46" w:rsidRPr="000C4B46" w:rsidRDefault="000C4B46" w:rsidP="000C4B46">
      <w:pPr>
        <w:bidi/>
        <w:ind w:firstLine="567"/>
        <w:jc w:val="both"/>
        <w:rPr>
          <w:rFonts w:cs="David" w:hint="cs"/>
          <w:rtl/>
        </w:rPr>
      </w:pPr>
    </w:p>
    <w:p w14:paraId="7E582825" w14:textId="77777777" w:rsidR="000C4B46" w:rsidRPr="000C4B46" w:rsidRDefault="000C4B46" w:rsidP="000C4B46">
      <w:pPr>
        <w:bidi/>
        <w:jc w:val="both"/>
        <w:rPr>
          <w:rFonts w:cs="David" w:hint="cs"/>
          <w:rtl/>
        </w:rPr>
      </w:pPr>
      <w:r w:rsidRPr="000C4B46">
        <w:rPr>
          <w:rFonts w:cs="David" w:hint="cs"/>
          <w:rtl/>
        </w:rPr>
        <w:t>הצבעה</w:t>
      </w:r>
    </w:p>
    <w:p w14:paraId="170918E4" w14:textId="77777777" w:rsidR="000C4B46" w:rsidRPr="000C4B46" w:rsidRDefault="000C4B46" w:rsidP="000C4B46">
      <w:pPr>
        <w:bidi/>
        <w:jc w:val="both"/>
        <w:rPr>
          <w:rFonts w:cs="David" w:hint="cs"/>
          <w:rtl/>
        </w:rPr>
      </w:pPr>
    </w:p>
    <w:p w14:paraId="530CA9A2"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27D49EA5" w14:textId="77777777" w:rsidR="000C4B46" w:rsidRPr="000C4B46" w:rsidRDefault="000C4B46" w:rsidP="000C4B46">
      <w:pPr>
        <w:bidi/>
        <w:jc w:val="both"/>
        <w:rPr>
          <w:rFonts w:cs="David" w:hint="cs"/>
          <w:rtl/>
        </w:rPr>
      </w:pPr>
      <w:r w:rsidRPr="000C4B46">
        <w:rPr>
          <w:rFonts w:cs="David" w:hint="cs"/>
          <w:rtl/>
        </w:rPr>
        <w:t>נגד - מיעוט</w:t>
      </w:r>
    </w:p>
    <w:p w14:paraId="22D6DDE9" w14:textId="77777777" w:rsidR="000C4B46" w:rsidRPr="000C4B46" w:rsidRDefault="000C4B46" w:rsidP="000C4B46">
      <w:pPr>
        <w:bidi/>
        <w:ind w:firstLine="567"/>
        <w:jc w:val="both"/>
        <w:rPr>
          <w:rFonts w:cs="David" w:hint="cs"/>
          <w:rtl/>
        </w:rPr>
      </w:pPr>
    </w:p>
    <w:p w14:paraId="280BEF70" w14:textId="77777777" w:rsidR="000C4B46" w:rsidRPr="000C4B46" w:rsidRDefault="000C4B46" w:rsidP="000C4B46">
      <w:pPr>
        <w:bidi/>
        <w:ind w:firstLine="567"/>
        <w:jc w:val="both"/>
        <w:rPr>
          <w:rFonts w:cs="David" w:hint="cs"/>
          <w:rtl/>
        </w:rPr>
      </w:pPr>
      <w:r w:rsidRPr="000C4B46">
        <w:rPr>
          <w:rFonts w:cs="David" w:hint="cs"/>
          <w:rtl/>
        </w:rPr>
        <w:t xml:space="preserve">ההצעה הועברה לוועדת הכספים. </w:t>
      </w:r>
    </w:p>
    <w:p w14:paraId="6CED7393" w14:textId="77777777" w:rsidR="000C4B46" w:rsidRPr="000C4B46" w:rsidRDefault="000C4B46" w:rsidP="000C4B46">
      <w:pPr>
        <w:bidi/>
        <w:ind w:firstLine="567"/>
        <w:jc w:val="both"/>
        <w:rPr>
          <w:rFonts w:cs="David" w:hint="cs"/>
          <w:rtl/>
        </w:rPr>
      </w:pPr>
    </w:p>
    <w:p w14:paraId="6C77D113" w14:textId="77777777" w:rsidR="000C4B46" w:rsidRPr="000C4B46" w:rsidRDefault="000C4B46" w:rsidP="000C4B46">
      <w:pPr>
        <w:bidi/>
        <w:ind w:firstLine="567"/>
        <w:jc w:val="both"/>
        <w:rPr>
          <w:rFonts w:cs="David" w:hint="cs"/>
          <w:rtl/>
        </w:rPr>
      </w:pPr>
    </w:p>
    <w:p w14:paraId="4B9CBDB6" w14:textId="77777777" w:rsidR="000C4B46" w:rsidRPr="000C4B46" w:rsidRDefault="000C4B46" w:rsidP="000C4B46">
      <w:pPr>
        <w:bidi/>
        <w:ind w:firstLine="567"/>
        <w:jc w:val="both"/>
        <w:rPr>
          <w:rFonts w:cs="David" w:hint="cs"/>
          <w:b/>
          <w:bCs/>
          <w:rtl/>
        </w:rPr>
      </w:pPr>
      <w:r w:rsidRPr="000C4B46">
        <w:rPr>
          <w:rFonts w:cs="David" w:hint="cs"/>
          <w:b/>
          <w:bCs/>
          <w:rtl/>
        </w:rPr>
        <w:t>3. מינוי חשב מלווה לחברה עירונית בבעלות מלאה.</w:t>
      </w:r>
    </w:p>
    <w:p w14:paraId="5726DA0A" w14:textId="77777777" w:rsidR="000C4B46" w:rsidRPr="000C4B46" w:rsidRDefault="000C4B46" w:rsidP="000C4B46">
      <w:pPr>
        <w:bidi/>
        <w:ind w:firstLine="567"/>
        <w:jc w:val="both"/>
        <w:rPr>
          <w:rFonts w:cs="David" w:hint="cs"/>
          <w:rtl/>
        </w:rPr>
      </w:pPr>
    </w:p>
    <w:p w14:paraId="08879331" w14:textId="77777777" w:rsidR="000C4B46" w:rsidRPr="000C4B46" w:rsidRDefault="000C4B46" w:rsidP="000C4B46">
      <w:pPr>
        <w:bidi/>
        <w:ind w:firstLine="567"/>
        <w:jc w:val="both"/>
        <w:rPr>
          <w:rFonts w:cs="David" w:hint="cs"/>
          <w:rtl/>
        </w:rPr>
      </w:pPr>
      <w:r w:rsidRPr="000C4B46">
        <w:rPr>
          <w:rFonts w:cs="David" w:hint="cs"/>
          <w:rtl/>
        </w:rPr>
        <w:t>הצעת יו"ר הקואליציה והייעוץ המשפטים: פנים.</w:t>
      </w:r>
    </w:p>
    <w:p w14:paraId="5426854F" w14:textId="77777777" w:rsidR="000C4B46" w:rsidRPr="000C4B46" w:rsidRDefault="000C4B46" w:rsidP="000C4B46">
      <w:pPr>
        <w:bidi/>
        <w:ind w:firstLine="567"/>
        <w:jc w:val="both"/>
        <w:rPr>
          <w:rFonts w:cs="David" w:hint="cs"/>
          <w:rtl/>
        </w:rPr>
      </w:pPr>
    </w:p>
    <w:p w14:paraId="64D4FE9D" w14:textId="77777777" w:rsidR="000C4B46" w:rsidRPr="000C4B46" w:rsidRDefault="000C4B46" w:rsidP="000C4B46">
      <w:pPr>
        <w:bidi/>
        <w:jc w:val="both"/>
        <w:rPr>
          <w:rFonts w:cs="David" w:hint="cs"/>
          <w:rtl/>
        </w:rPr>
      </w:pPr>
      <w:r w:rsidRPr="000C4B46">
        <w:rPr>
          <w:rFonts w:cs="David" w:hint="cs"/>
          <w:rtl/>
        </w:rPr>
        <w:t>הצבעה</w:t>
      </w:r>
    </w:p>
    <w:p w14:paraId="5A38C1D9" w14:textId="77777777" w:rsidR="000C4B46" w:rsidRPr="000C4B46" w:rsidRDefault="000C4B46" w:rsidP="000C4B46">
      <w:pPr>
        <w:bidi/>
        <w:jc w:val="both"/>
        <w:rPr>
          <w:rFonts w:cs="David" w:hint="cs"/>
          <w:rtl/>
        </w:rPr>
      </w:pPr>
    </w:p>
    <w:p w14:paraId="4E71827D" w14:textId="77777777" w:rsidR="000C4B46" w:rsidRPr="000C4B46" w:rsidRDefault="000C4B46" w:rsidP="000C4B46">
      <w:pPr>
        <w:bidi/>
        <w:jc w:val="both"/>
        <w:rPr>
          <w:rFonts w:cs="David" w:hint="cs"/>
          <w:rtl/>
        </w:rPr>
      </w:pPr>
      <w:r w:rsidRPr="000C4B46">
        <w:rPr>
          <w:rFonts w:cs="David" w:hint="cs"/>
          <w:rtl/>
        </w:rPr>
        <w:t xml:space="preserve">בעד ועדת הפנים </w:t>
      </w:r>
      <w:r w:rsidRPr="000C4B46">
        <w:rPr>
          <w:rFonts w:cs="David"/>
          <w:rtl/>
        </w:rPr>
        <w:t>–</w:t>
      </w:r>
      <w:r w:rsidRPr="000C4B46">
        <w:rPr>
          <w:rFonts w:cs="David" w:hint="cs"/>
          <w:rtl/>
        </w:rPr>
        <w:t xml:space="preserve"> רוב</w:t>
      </w:r>
    </w:p>
    <w:p w14:paraId="73A7DB62" w14:textId="77777777" w:rsidR="000C4B46" w:rsidRPr="000C4B46" w:rsidRDefault="000C4B46" w:rsidP="000C4B46">
      <w:pPr>
        <w:bidi/>
        <w:jc w:val="both"/>
        <w:rPr>
          <w:rFonts w:cs="David" w:hint="cs"/>
          <w:rtl/>
        </w:rPr>
      </w:pPr>
      <w:r w:rsidRPr="000C4B46">
        <w:rPr>
          <w:rFonts w:cs="David" w:hint="cs"/>
          <w:rtl/>
        </w:rPr>
        <w:t>נגד - מיעוט</w:t>
      </w:r>
    </w:p>
    <w:p w14:paraId="099846FA" w14:textId="77777777" w:rsidR="000C4B46" w:rsidRPr="000C4B46" w:rsidRDefault="000C4B46" w:rsidP="000C4B46">
      <w:pPr>
        <w:bidi/>
        <w:ind w:firstLine="567"/>
        <w:jc w:val="both"/>
        <w:rPr>
          <w:rFonts w:cs="David" w:hint="cs"/>
          <w:rtl/>
        </w:rPr>
      </w:pPr>
    </w:p>
    <w:p w14:paraId="31E7886A" w14:textId="77777777" w:rsidR="000C4B46" w:rsidRPr="000C4B46" w:rsidRDefault="000C4B46" w:rsidP="000C4B46">
      <w:pPr>
        <w:bidi/>
        <w:ind w:firstLine="567"/>
        <w:jc w:val="both"/>
        <w:rPr>
          <w:rFonts w:cs="David" w:hint="cs"/>
          <w:rtl/>
        </w:rPr>
      </w:pPr>
    </w:p>
    <w:p w14:paraId="1A6908B3" w14:textId="77777777" w:rsidR="000C4B46" w:rsidRPr="000C4B46" w:rsidRDefault="000C4B46" w:rsidP="000C4B46">
      <w:pPr>
        <w:bidi/>
        <w:ind w:firstLine="567"/>
        <w:jc w:val="both"/>
        <w:rPr>
          <w:rFonts w:cs="David" w:hint="cs"/>
          <w:b/>
          <w:bCs/>
          <w:rtl/>
        </w:rPr>
      </w:pPr>
      <w:r w:rsidRPr="000C4B46">
        <w:rPr>
          <w:rFonts w:cs="David" w:hint="cs"/>
          <w:b/>
          <w:bCs/>
          <w:rtl/>
        </w:rPr>
        <w:t>4. ביטול המגבלה לפיה לא ניתן למנות ועדה קרואה שנה לפני הבחירות.</w:t>
      </w:r>
    </w:p>
    <w:p w14:paraId="4A7F8BBA" w14:textId="77777777" w:rsidR="000C4B46" w:rsidRPr="000C4B46" w:rsidRDefault="000C4B46" w:rsidP="000C4B46">
      <w:pPr>
        <w:bidi/>
        <w:ind w:firstLine="567"/>
        <w:jc w:val="both"/>
        <w:rPr>
          <w:rFonts w:cs="David" w:hint="cs"/>
          <w:rtl/>
        </w:rPr>
      </w:pPr>
    </w:p>
    <w:p w14:paraId="1A202A1A" w14:textId="77777777" w:rsidR="000C4B46" w:rsidRPr="000C4B46" w:rsidRDefault="000C4B46" w:rsidP="000C4B46">
      <w:pPr>
        <w:bidi/>
        <w:ind w:firstLine="567"/>
        <w:jc w:val="both"/>
        <w:rPr>
          <w:rFonts w:cs="David" w:hint="cs"/>
          <w:rtl/>
        </w:rPr>
      </w:pPr>
      <w:r w:rsidRPr="000C4B46">
        <w:rPr>
          <w:rFonts w:cs="David" w:hint="cs"/>
          <w:rtl/>
        </w:rPr>
        <w:t>הצעת יו"ר הקואליציה והייעוץ המשפטי: פנים.</w:t>
      </w:r>
    </w:p>
    <w:p w14:paraId="5EFBDE84" w14:textId="77777777" w:rsidR="000C4B46" w:rsidRPr="000C4B46" w:rsidRDefault="000C4B46" w:rsidP="000C4B46">
      <w:pPr>
        <w:bidi/>
        <w:ind w:firstLine="567"/>
        <w:jc w:val="both"/>
        <w:rPr>
          <w:rFonts w:cs="David" w:hint="cs"/>
          <w:rtl/>
        </w:rPr>
      </w:pPr>
    </w:p>
    <w:p w14:paraId="7F945B32" w14:textId="77777777" w:rsidR="000C4B46" w:rsidRPr="000C4B46" w:rsidRDefault="000C4B46" w:rsidP="000C4B46">
      <w:pPr>
        <w:bidi/>
        <w:jc w:val="both"/>
        <w:rPr>
          <w:rFonts w:cs="David" w:hint="cs"/>
          <w:rtl/>
        </w:rPr>
      </w:pPr>
      <w:r w:rsidRPr="000C4B46">
        <w:rPr>
          <w:rFonts w:cs="David" w:hint="cs"/>
          <w:rtl/>
        </w:rPr>
        <w:t>הצבעה</w:t>
      </w:r>
    </w:p>
    <w:p w14:paraId="797B86EB" w14:textId="77777777" w:rsidR="000C4B46" w:rsidRPr="000C4B46" w:rsidRDefault="000C4B46" w:rsidP="000C4B46">
      <w:pPr>
        <w:bidi/>
        <w:jc w:val="both"/>
        <w:rPr>
          <w:rFonts w:cs="David" w:hint="cs"/>
          <w:rtl/>
        </w:rPr>
      </w:pPr>
    </w:p>
    <w:p w14:paraId="12F3EC05" w14:textId="77777777" w:rsidR="000C4B46" w:rsidRPr="000C4B46" w:rsidRDefault="000C4B46" w:rsidP="000C4B46">
      <w:pPr>
        <w:bidi/>
        <w:jc w:val="both"/>
        <w:rPr>
          <w:rFonts w:cs="David" w:hint="cs"/>
          <w:rtl/>
        </w:rPr>
      </w:pPr>
      <w:r w:rsidRPr="000C4B46">
        <w:rPr>
          <w:rFonts w:cs="David" w:hint="cs"/>
          <w:rtl/>
        </w:rPr>
        <w:t xml:space="preserve">בעד ועדת הפנים </w:t>
      </w:r>
      <w:r w:rsidRPr="000C4B46">
        <w:rPr>
          <w:rFonts w:cs="David"/>
          <w:rtl/>
        </w:rPr>
        <w:t>–</w:t>
      </w:r>
      <w:r w:rsidRPr="000C4B46">
        <w:rPr>
          <w:rFonts w:cs="David" w:hint="cs"/>
          <w:rtl/>
        </w:rPr>
        <w:t xml:space="preserve"> רוב</w:t>
      </w:r>
    </w:p>
    <w:p w14:paraId="32B23F07" w14:textId="77777777" w:rsidR="000C4B46" w:rsidRPr="000C4B46" w:rsidRDefault="000C4B46" w:rsidP="000C4B46">
      <w:pPr>
        <w:bidi/>
        <w:jc w:val="both"/>
        <w:rPr>
          <w:rFonts w:cs="David" w:hint="cs"/>
          <w:rtl/>
        </w:rPr>
      </w:pPr>
      <w:r w:rsidRPr="000C4B46">
        <w:rPr>
          <w:rFonts w:cs="David" w:hint="cs"/>
          <w:rtl/>
        </w:rPr>
        <w:t>נגד - מיעוט</w:t>
      </w:r>
    </w:p>
    <w:p w14:paraId="7B28C6C2" w14:textId="77777777" w:rsidR="000C4B46" w:rsidRPr="000C4B46" w:rsidRDefault="000C4B46" w:rsidP="000C4B46">
      <w:pPr>
        <w:bidi/>
        <w:ind w:firstLine="567"/>
        <w:jc w:val="both"/>
        <w:rPr>
          <w:rFonts w:cs="David" w:hint="cs"/>
          <w:rtl/>
        </w:rPr>
      </w:pPr>
    </w:p>
    <w:p w14:paraId="665DEACC" w14:textId="77777777" w:rsidR="000C4B46" w:rsidRPr="000C4B46" w:rsidRDefault="000C4B46" w:rsidP="000C4B46">
      <w:pPr>
        <w:bidi/>
        <w:ind w:firstLine="567"/>
        <w:jc w:val="both"/>
        <w:rPr>
          <w:rFonts w:cs="David" w:hint="cs"/>
          <w:rtl/>
        </w:rPr>
      </w:pPr>
      <w:r w:rsidRPr="000C4B46">
        <w:rPr>
          <w:rFonts w:cs="David" w:hint="cs"/>
          <w:rtl/>
        </w:rPr>
        <w:t>זה יעבור לוועדת הפנים.</w:t>
      </w:r>
    </w:p>
    <w:p w14:paraId="3C058AB9" w14:textId="77777777" w:rsidR="000C4B46" w:rsidRPr="000C4B46" w:rsidRDefault="000C4B46" w:rsidP="000C4B46">
      <w:pPr>
        <w:bidi/>
        <w:ind w:firstLine="567"/>
        <w:jc w:val="both"/>
        <w:rPr>
          <w:rFonts w:cs="David" w:hint="cs"/>
          <w:rtl/>
        </w:rPr>
      </w:pPr>
    </w:p>
    <w:p w14:paraId="3BA7A34A" w14:textId="77777777" w:rsidR="000C4B46" w:rsidRPr="000C4B46" w:rsidRDefault="000C4B46" w:rsidP="000C4B46">
      <w:pPr>
        <w:bidi/>
        <w:ind w:firstLine="567"/>
        <w:jc w:val="both"/>
        <w:rPr>
          <w:rFonts w:cs="David" w:hint="cs"/>
          <w:rtl/>
        </w:rPr>
      </w:pPr>
    </w:p>
    <w:p w14:paraId="29301DAF" w14:textId="77777777" w:rsidR="000C4B46" w:rsidRPr="000C4B46" w:rsidRDefault="000C4B46" w:rsidP="000C4B46">
      <w:pPr>
        <w:bidi/>
        <w:ind w:firstLine="567"/>
        <w:jc w:val="both"/>
        <w:rPr>
          <w:rFonts w:cs="David" w:hint="cs"/>
          <w:b/>
          <w:bCs/>
          <w:rtl/>
        </w:rPr>
      </w:pPr>
      <w:r w:rsidRPr="000C4B46">
        <w:rPr>
          <w:rFonts w:cs="David" w:hint="cs"/>
          <w:b/>
          <w:bCs/>
          <w:rtl/>
        </w:rPr>
        <w:t>5. הסמכת שר הפנים למנות ועדה קרואה והסכת מגבלות מסמכות האצילה של שר הפנים.</w:t>
      </w:r>
    </w:p>
    <w:p w14:paraId="35EF8736" w14:textId="77777777" w:rsidR="000C4B46" w:rsidRPr="000C4B46" w:rsidRDefault="000C4B46" w:rsidP="000C4B46">
      <w:pPr>
        <w:bidi/>
        <w:ind w:firstLine="567"/>
        <w:jc w:val="both"/>
        <w:rPr>
          <w:rFonts w:cs="David" w:hint="cs"/>
          <w:rtl/>
        </w:rPr>
      </w:pPr>
    </w:p>
    <w:p w14:paraId="4122E4C7"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פנים. </w:t>
      </w:r>
    </w:p>
    <w:p w14:paraId="72AF8F0A" w14:textId="77777777" w:rsidR="000C4B46" w:rsidRPr="000C4B46" w:rsidRDefault="000C4B46" w:rsidP="000C4B46">
      <w:pPr>
        <w:bidi/>
        <w:ind w:firstLine="567"/>
        <w:jc w:val="both"/>
        <w:rPr>
          <w:rFonts w:cs="David" w:hint="cs"/>
          <w:rtl/>
        </w:rPr>
      </w:pPr>
    </w:p>
    <w:p w14:paraId="540F7049" w14:textId="77777777" w:rsidR="000C4B46" w:rsidRPr="000C4B46" w:rsidRDefault="000C4B46" w:rsidP="000C4B46">
      <w:pPr>
        <w:bidi/>
        <w:jc w:val="both"/>
        <w:rPr>
          <w:rFonts w:cs="David" w:hint="cs"/>
          <w:rtl/>
        </w:rPr>
      </w:pPr>
      <w:r w:rsidRPr="000C4B46">
        <w:rPr>
          <w:rFonts w:cs="David" w:hint="cs"/>
          <w:rtl/>
        </w:rPr>
        <w:t>הצבעה</w:t>
      </w:r>
    </w:p>
    <w:p w14:paraId="6F5391E2" w14:textId="77777777" w:rsidR="000C4B46" w:rsidRPr="000C4B46" w:rsidRDefault="000C4B46" w:rsidP="000C4B46">
      <w:pPr>
        <w:bidi/>
        <w:jc w:val="both"/>
        <w:rPr>
          <w:rFonts w:cs="David" w:hint="cs"/>
          <w:rtl/>
        </w:rPr>
      </w:pPr>
    </w:p>
    <w:p w14:paraId="7410847C" w14:textId="77777777" w:rsidR="000C4B46" w:rsidRPr="000C4B46" w:rsidRDefault="000C4B46" w:rsidP="000C4B46">
      <w:pPr>
        <w:bidi/>
        <w:jc w:val="both"/>
        <w:rPr>
          <w:rFonts w:cs="David" w:hint="cs"/>
          <w:rtl/>
        </w:rPr>
      </w:pPr>
      <w:r w:rsidRPr="000C4B46">
        <w:rPr>
          <w:rFonts w:cs="David" w:hint="cs"/>
          <w:rtl/>
        </w:rPr>
        <w:t xml:space="preserve">בעד ועדת הפנים </w:t>
      </w:r>
      <w:r w:rsidRPr="000C4B46">
        <w:rPr>
          <w:rFonts w:cs="David"/>
          <w:rtl/>
        </w:rPr>
        <w:t>–</w:t>
      </w:r>
      <w:r w:rsidRPr="000C4B46">
        <w:rPr>
          <w:rFonts w:cs="David" w:hint="cs"/>
          <w:rtl/>
        </w:rPr>
        <w:t xml:space="preserve"> רוב</w:t>
      </w:r>
    </w:p>
    <w:p w14:paraId="38B76CC7" w14:textId="77777777" w:rsidR="000C4B46" w:rsidRPr="000C4B46" w:rsidRDefault="000C4B46" w:rsidP="000C4B46">
      <w:pPr>
        <w:bidi/>
        <w:jc w:val="both"/>
        <w:rPr>
          <w:rFonts w:cs="David" w:hint="cs"/>
          <w:rtl/>
        </w:rPr>
      </w:pPr>
      <w:r w:rsidRPr="000C4B46">
        <w:rPr>
          <w:rFonts w:cs="David" w:hint="cs"/>
          <w:rtl/>
        </w:rPr>
        <w:t>נגד - מיעוט</w:t>
      </w:r>
    </w:p>
    <w:p w14:paraId="6FD4DF23" w14:textId="77777777" w:rsidR="000C4B46" w:rsidRPr="000C4B46" w:rsidRDefault="000C4B46" w:rsidP="000C4B46">
      <w:pPr>
        <w:bidi/>
        <w:ind w:firstLine="567"/>
        <w:jc w:val="both"/>
        <w:rPr>
          <w:rFonts w:cs="David" w:hint="cs"/>
          <w:rtl/>
        </w:rPr>
      </w:pPr>
    </w:p>
    <w:p w14:paraId="5481418B" w14:textId="77777777" w:rsidR="000C4B46" w:rsidRPr="000C4B46" w:rsidRDefault="000C4B46" w:rsidP="000C4B46">
      <w:pPr>
        <w:bidi/>
        <w:ind w:firstLine="567"/>
        <w:jc w:val="both"/>
        <w:rPr>
          <w:rFonts w:cs="David" w:hint="cs"/>
          <w:rtl/>
        </w:rPr>
      </w:pPr>
      <w:r w:rsidRPr="000C4B46">
        <w:rPr>
          <w:rFonts w:cs="David" w:hint="cs"/>
          <w:rtl/>
        </w:rPr>
        <w:t xml:space="preserve">פה אחד, יעבור לוועדת הפנים. </w:t>
      </w:r>
    </w:p>
    <w:p w14:paraId="7DBC46D6" w14:textId="77777777" w:rsidR="000C4B46" w:rsidRPr="000C4B46" w:rsidRDefault="000C4B46" w:rsidP="000C4B46">
      <w:pPr>
        <w:bidi/>
        <w:ind w:firstLine="567"/>
        <w:jc w:val="both"/>
        <w:rPr>
          <w:rFonts w:cs="David" w:hint="cs"/>
          <w:rtl/>
        </w:rPr>
      </w:pPr>
    </w:p>
    <w:p w14:paraId="3AF67BAD" w14:textId="77777777" w:rsidR="000C4B46" w:rsidRPr="000C4B46" w:rsidRDefault="000C4B46" w:rsidP="000C4B46">
      <w:pPr>
        <w:bidi/>
        <w:ind w:firstLine="567"/>
        <w:jc w:val="both"/>
        <w:rPr>
          <w:rFonts w:cs="David" w:hint="cs"/>
          <w:rtl/>
        </w:rPr>
      </w:pPr>
    </w:p>
    <w:p w14:paraId="1CF3601C" w14:textId="77777777" w:rsidR="000C4B46" w:rsidRPr="000C4B46" w:rsidRDefault="000C4B46" w:rsidP="000C4B46">
      <w:pPr>
        <w:bidi/>
        <w:ind w:firstLine="567"/>
        <w:jc w:val="both"/>
        <w:rPr>
          <w:rFonts w:cs="David" w:hint="cs"/>
          <w:b/>
          <w:bCs/>
          <w:rtl/>
        </w:rPr>
      </w:pPr>
      <w:r w:rsidRPr="000C4B46">
        <w:rPr>
          <w:rFonts w:cs="David" w:hint="cs"/>
          <w:b/>
          <w:bCs/>
          <w:rtl/>
        </w:rPr>
        <w:t xml:space="preserve">6. תיקון פקודת בריאות העם </w:t>
      </w:r>
      <w:r w:rsidRPr="000C4B46">
        <w:rPr>
          <w:rFonts w:cs="David"/>
          <w:b/>
          <w:bCs/>
          <w:rtl/>
        </w:rPr>
        <w:t>–</w:t>
      </w:r>
      <w:r w:rsidRPr="000C4B46">
        <w:rPr>
          <w:rFonts w:cs="David" w:hint="cs"/>
          <w:b/>
          <w:bCs/>
          <w:rtl/>
        </w:rPr>
        <w:t xml:space="preserve"> אישור מנכ"ל.</w:t>
      </w:r>
    </w:p>
    <w:p w14:paraId="3FBAD7DB" w14:textId="77777777" w:rsidR="000C4B46" w:rsidRPr="000C4B46" w:rsidRDefault="000C4B46" w:rsidP="000C4B46">
      <w:pPr>
        <w:bidi/>
        <w:ind w:firstLine="567"/>
        <w:jc w:val="both"/>
        <w:rPr>
          <w:rFonts w:cs="David" w:hint="cs"/>
          <w:rtl/>
        </w:rPr>
      </w:pPr>
    </w:p>
    <w:p w14:paraId="7DF7C38C"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עבודה ורווחה. </w:t>
      </w:r>
    </w:p>
    <w:p w14:paraId="2515CDA5" w14:textId="77777777" w:rsidR="000C4B46" w:rsidRPr="000C4B46" w:rsidRDefault="000C4B46" w:rsidP="000C4B46">
      <w:pPr>
        <w:bidi/>
        <w:ind w:firstLine="567"/>
        <w:jc w:val="both"/>
        <w:rPr>
          <w:rFonts w:cs="David" w:hint="cs"/>
          <w:rtl/>
        </w:rPr>
      </w:pPr>
    </w:p>
    <w:p w14:paraId="507EE91D" w14:textId="77777777" w:rsidR="000C4B46" w:rsidRPr="000C4B46" w:rsidRDefault="000C4B46" w:rsidP="000C4B46">
      <w:pPr>
        <w:bidi/>
        <w:jc w:val="both"/>
        <w:rPr>
          <w:rFonts w:cs="David" w:hint="cs"/>
          <w:rtl/>
        </w:rPr>
      </w:pPr>
      <w:r w:rsidRPr="000C4B46">
        <w:rPr>
          <w:rFonts w:cs="David" w:hint="cs"/>
          <w:rtl/>
        </w:rPr>
        <w:t>הצבעה</w:t>
      </w:r>
    </w:p>
    <w:p w14:paraId="2FC1E3E3" w14:textId="77777777" w:rsidR="000C4B46" w:rsidRPr="000C4B46" w:rsidRDefault="000C4B46" w:rsidP="000C4B46">
      <w:pPr>
        <w:bidi/>
        <w:jc w:val="both"/>
        <w:rPr>
          <w:rFonts w:cs="David" w:hint="cs"/>
          <w:rtl/>
        </w:rPr>
      </w:pPr>
    </w:p>
    <w:p w14:paraId="3C5059F3" w14:textId="77777777" w:rsidR="000C4B46" w:rsidRPr="000C4B46" w:rsidRDefault="000C4B46" w:rsidP="000C4B46">
      <w:pPr>
        <w:bidi/>
        <w:jc w:val="both"/>
        <w:rPr>
          <w:rFonts w:cs="David" w:hint="cs"/>
          <w:rtl/>
        </w:rPr>
      </w:pPr>
      <w:r w:rsidRPr="000C4B46">
        <w:rPr>
          <w:rFonts w:cs="David" w:hint="cs"/>
          <w:rtl/>
        </w:rPr>
        <w:t xml:space="preserve">בעד ועדת עבודה רווחה והבריאות </w:t>
      </w:r>
      <w:r w:rsidRPr="000C4B46">
        <w:rPr>
          <w:rFonts w:cs="David"/>
          <w:rtl/>
        </w:rPr>
        <w:t>–</w:t>
      </w:r>
      <w:r w:rsidRPr="000C4B46">
        <w:rPr>
          <w:rFonts w:cs="David" w:hint="cs"/>
          <w:rtl/>
        </w:rPr>
        <w:t xml:space="preserve"> רוב</w:t>
      </w:r>
    </w:p>
    <w:p w14:paraId="71979AFD" w14:textId="77777777" w:rsidR="000C4B46" w:rsidRPr="000C4B46" w:rsidRDefault="000C4B46" w:rsidP="000C4B46">
      <w:pPr>
        <w:bidi/>
        <w:jc w:val="both"/>
        <w:rPr>
          <w:rFonts w:cs="David" w:hint="cs"/>
          <w:rtl/>
        </w:rPr>
      </w:pPr>
      <w:r w:rsidRPr="000C4B46">
        <w:rPr>
          <w:rFonts w:cs="David" w:hint="cs"/>
          <w:rtl/>
        </w:rPr>
        <w:t>נגד - מיעוט</w:t>
      </w:r>
    </w:p>
    <w:p w14:paraId="6021C256" w14:textId="77777777" w:rsidR="000C4B46" w:rsidRPr="000C4B46" w:rsidRDefault="000C4B46" w:rsidP="000C4B46">
      <w:pPr>
        <w:bidi/>
        <w:ind w:firstLine="567"/>
        <w:jc w:val="both"/>
        <w:rPr>
          <w:rFonts w:cs="David" w:hint="cs"/>
          <w:rtl/>
        </w:rPr>
      </w:pPr>
    </w:p>
    <w:p w14:paraId="0A2942C6" w14:textId="77777777" w:rsidR="000C4B46" w:rsidRPr="000C4B46" w:rsidRDefault="000C4B46" w:rsidP="000C4B46">
      <w:pPr>
        <w:bidi/>
        <w:ind w:firstLine="567"/>
        <w:jc w:val="both"/>
        <w:rPr>
          <w:rFonts w:cs="David" w:hint="cs"/>
          <w:rtl/>
        </w:rPr>
      </w:pPr>
      <w:r w:rsidRPr="000C4B46">
        <w:rPr>
          <w:rFonts w:cs="David" w:hint="cs"/>
          <w:rtl/>
        </w:rPr>
        <w:t>הועבר לוועדת עבודה רווחה ובריאות.</w:t>
      </w:r>
    </w:p>
    <w:p w14:paraId="6BF35E20" w14:textId="77777777" w:rsidR="000C4B46" w:rsidRPr="000C4B46" w:rsidRDefault="000C4B46" w:rsidP="000C4B46">
      <w:pPr>
        <w:bidi/>
        <w:ind w:firstLine="567"/>
        <w:jc w:val="both"/>
        <w:rPr>
          <w:rFonts w:cs="David" w:hint="cs"/>
          <w:rtl/>
        </w:rPr>
      </w:pPr>
    </w:p>
    <w:p w14:paraId="726ED44E" w14:textId="77777777" w:rsidR="000C4B46" w:rsidRPr="000C4B46" w:rsidRDefault="000C4B46" w:rsidP="000C4B46">
      <w:pPr>
        <w:bidi/>
        <w:ind w:firstLine="567"/>
        <w:jc w:val="both"/>
        <w:rPr>
          <w:rFonts w:cs="David" w:hint="cs"/>
          <w:rtl/>
        </w:rPr>
      </w:pPr>
    </w:p>
    <w:p w14:paraId="20D396B8" w14:textId="77777777" w:rsidR="000C4B46" w:rsidRPr="000C4B46" w:rsidRDefault="000C4B46" w:rsidP="000C4B46">
      <w:pPr>
        <w:bidi/>
        <w:ind w:firstLine="567"/>
        <w:jc w:val="both"/>
        <w:rPr>
          <w:rFonts w:cs="David" w:hint="cs"/>
          <w:b/>
          <w:bCs/>
          <w:rtl/>
        </w:rPr>
      </w:pPr>
      <w:r w:rsidRPr="000C4B46">
        <w:rPr>
          <w:rFonts w:cs="David" w:hint="cs"/>
          <w:b/>
          <w:bCs/>
          <w:rtl/>
        </w:rPr>
        <w:t>7. תיקון חוק לפיצוי נפגעי גזזת.</w:t>
      </w:r>
    </w:p>
    <w:p w14:paraId="7049D759" w14:textId="77777777" w:rsidR="000C4B46" w:rsidRPr="000C4B46" w:rsidRDefault="000C4B46" w:rsidP="000C4B46">
      <w:pPr>
        <w:bidi/>
        <w:ind w:firstLine="567"/>
        <w:jc w:val="both"/>
        <w:rPr>
          <w:rFonts w:cs="David" w:hint="cs"/>
          <w:rtl/>
        </w:rPr>
      </w:pPr>
    </w:p>
    <w:p w14:paraId="5BD76E9C"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עבודה ורווחה. </w:t>
      </w:r>
    </w:p>
    <w:p w14:paraId="72BB4B7B" w14:textId="77777777" w:rsidR="000C4B46" w:rsidRPr="000C4B46" w:rsidRDefault="000C4B46" w:rsidP="000C4B46">
      <w:pPr>
        <w:bidi/>
        <w:ind w:firstLine="567"/>
        <w:jc w:val="both"/>
        <w:rPr>
          <w:rFonts w:cs="David" w:hint="cs"/>
          <w:rtl/>
        </w:rPr>
      </w:pPr>
    </w:p>
    <w:p w14:paraId="164BB4B5" w14:textId="77777777" w:rsidR="000C4B46" w:rsidRPr="000C4B46" w:rsidRDefault="000C4B46" w:rsidP="000C4B46">
      <w:pPr>
        <w:bidi/>
        <w:jc w:val="both"/>
        <w:rPr>
          <w:rFonts w:cs="David" w:hint="cs"/>
          <w:rtl/>
        </w:rPr>
      </w:pPr>
      <w:r w:rsidRPr="000C4B46">
        <w:rPr>
          <w:rFonts w:cs="David" w:hint="cs"/>
          <w:rtl/>
        </w:rPr>
        <w:t>הצבעה</w:t>
      </w:r>
    </w:p>
    <w:p w14:paraId="71604384" w14:textId="77777777" w:rsidR="000C4B46" w:rsidRPr="000C4B46" w:rsidRDefault="000C4B46" w:rsidP="000C4B46">
      <w:pPr>
        <w:bidi/>
        <w:jc w:val="both"/>
        <w:rPr>
          <w:rFonts w:cs="David" w:hint="cs"/>
          <w:rtl/>
        </w:rPr>
      </w:pPr>
    </w:p>
    <w:p w14:paraId="150B0EE6" w14:textId="77777777" w:rsidR="000C4B46" w:rsidRPr="000C4B46" w:rsidRDefault="000C4B46" w:rsidP="000C4B46">
      <w:pPr>
        <w:bidi/>
        <w:jc w:val="both"/>
        <w:rPr>
          <w:rFonts w:cs="David" w:hint="cs"/>
          <w:rtl/>
        </w:rPr>
      </w:pPr>
      <w:r w:rsidRPr="000C4B46">
        <w:rPr>
          <w:rFonts w:cs="David" w:hint="cs"/>
          <w:rtl/>
        </w:rPr>
        <w:t xml:space="preserve">בעד ועדת עבודה רווחה ובריאות </w:t>
      </w:r>
      <w:r w:rsidRPr="000C4B46">
        <w:rPr>
          <w:rFonts w:cs="David"/>
          <w:rtl/>
        </w:rPr>
        <w:t>–</w:t>
      </w:r>
      <w:r w:rsidRPr="000C4B46">
        <w:rPr>
          <w:rFonts w:cs="David" w:hint="cs"/>
          <w:rtl/>
        </w:rPr>
        <w:t xml:space="preserve"> רוב</w:t>
      </w:r>
    </w:p>
    <w:p w14:paraId="64474F6A"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1EBE88C0" w14:textId="77777777" w:rsidR="000C4B46" w:rsidRPr="000C4B46" w:rsidRDefault="000C4B46" w:rsidP="000C4B46">
      <w:pPr>
        <w:bidi/>
        <w:jc w:val="both"/>
        <w:rPr>
          <w:rFonts w:cs="David" w:hint="cs"/>
          <w:rtl/>
        </w:rPr>
      </w:pPr>
    </w:p>
    <w:p w14:paraId="0E90EF2A" w14:textId="77777777" w:rsidR="000C4B46" w:rsidRPr="000C4B46" w:rsidRDefault="000C4B46" w:rsidP="000C4B46">
      <w:pPr>
        <w:bidi/>
        <w:jc w:val="both"/>
        <w:rPr>
          <w:rFonts w:cs="David" w:hint="cs"/>
          <w:rtl/>
        </w:rPr>
      </w:pPr>
      <w:r w:rsidRPr="000C4B46">
        <w:rPr>
          <w:rFonts w:cs="David" w:hint="cs"/>
          <w:rtl/>
        </w:rPr>
        <w:tab/>
        <w:t>אושר לוועדת העבודה, הרווחה והבריאות.</w:t>
      </w:r>
    </w:p>
    <w:p w14:paraId="6933E7AF" w14:textId="77777777" w:rsidR="000C4B46" w:rsidRPr="000C4B46" w:rsidRDefault="000C4B46" w:rsidP="000C4B46">
      <w:pPr>
        <w:bidi/>
        <w:ind w:firstLine="567"/>
        <w:jc w:val="both"/>
        <w:rPr>
          <w:rFonts w:cs="David" w:hint="cs"/>
          <w:rtl/>
        </w:rPr>
      </w:pPr>
    </w:p>
    <w:p w14:paraId="074C2514" w14:textId="77777777" w:rsidR="000C4B46" w:rsidRPr="000C4B46" w:rsidRDefault="000C4B46" w:rsidP="000C4B46">
      <w:pPr>
        <w:bidi/>
        <w:ind w:firstLine="567"/>
        <w:jc w:val="both"/>
        <w:rPr>
          <w:rFonts w:cs="David" w:hint="cs"/>
          <w:rtl/>
        </w:rPr>
      </w:pPr>
    </w:p>
    <w:p w14:paraId="0F373773" w14:textId="77777777" w:rsidR="000C4B46" w:rsidRPr="000C4B46" w:rsidRDefault="000C4B46" w:rsidP="000C4B46">
      <w:pPr>
        <w:bidi/>
        <w:ind w:firstLine="567"/>
        <w:jc w:val="both"/>
        <w:rPr>
          <w:rFonts w:cs="David" w:hint="cs"/>
          <w:b/>
          <w:bCs/>
          <w:rtl/>
        </w:rPr>
      </w:pPr>
      <w:r w:rsidRPr="000C4B46">
        <w:rPr>
          <w:rFonts w:cs="David" w:hint="cs"/>
          <w:b/>
          <w:bCs/>
          <w:rtl/>
        </w:rPr>
        <w:t xml:space="preserve">8. ביטול חוק בית חולים באשדוד. </w:t>
      </w:r>
    </w:p>
    <w:p w14:paraId="5456FFAF" w14:textId="77777777" w:rsidR="000C4B46" w:rsidRPr="000C4B46" w:rsidRDefault="000C4B46" w:rsidP="000C4B46">
      <w:pPr>
        <w:bidi/>
        <w:ind w:firstLine="567"/>
        <w:jc w:val="both"/>
        <w:rPr>
          <w:rFonts w:cs="David" w:hint="cs"/>
          <w:rtl/>
        </w:rPr>
      </w:pPr>
    </w:p>
    <w:p w14:paraId="289BAC4D"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ועדת כספים. הצעת הייעוץ המשפטי: עבודה ורווחה. </w:t>
      </w:r>
    </w:p>
    <w:p w14:paraId="772DC3A3" w14:textId="77777777" w:rsidR="000C4B46" w:rsidRPr="000C4B46" w:rsidRDefault="000C4B46" w:rsidP="000C4B46">
      <w:pPr>
        <w:bidi/>
        <w:ind w:firstLine="567"/>
        <w:jc w:val="both"/>
        <w:rPr>
          <w:rFonts w:cs="David" w:hint="cs"/>
          <w:rtl/>
        </w:rPr>
      </w:pPr>
    </w:p>
    <w:p w14:paraId="31B730DD" w14:textId="77777777" w:rsidR="000C4B46" w:rsidRPr="000C4B46" w:rsidRDefault="000C4B46" w:rsidP="000C4B46">
      <w:pPr>
        <w:bidi/>
        <w:jc w:val="both"/>
        <w:rPr>
          <w:rFonts w:cs="David" w:hint="cs"/>
          <w:rtl/>
        </w:rPr>
      </w:pPr>
      <w:r w:rsidRPr="000C4B46">
        <w:rPr>
          <w:rFonts w:cs="David" w:hint="cs"/>
          <w:rtl/>
        </w:rPr>
        <w:t>הצבעה</w:t>
      </w:r>
    </w:p>
    <w:p w14:paraId="5BDA5072" w14:textId="77777777" w:rsidR="000C4B46" w:rsidRPr="000C4B46" w:rsidRDefault="000C4B46" w:rsidP="000C4B46">
      <w:pPr>
        <w:bidi/>
        <w:jc w:val="both"/>
        <w:rPr>
          <w:rFonts w:cs="David" w:hint="cs"/>
          <w:rtl/>
        </w:rPr>
      </w:pPr>
    </w:p>
    <w:p w14:paraId="614D0E29"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6425388C" w14:textId="77777777" w:rsidR="000C4B46" w:rsidRPr="000C4B46" w:rsidRDefault="000C4B46" w:rsidP="000C4B46">
      <w:pPr>
        <w:bidi/>
        <w:jc w:val="both"/>
        <w:rPr>
          <w:rFonts w:cs="David" w:hint="cs"/>
          <w:rtl/>
        </w:rPr>
      </w:pPr>
      <w:r w:rsidRPr="000C4B46">
        <w:rPr>
          <w:rFonts w:cs="David" w:hint="cs"/>
          <w:rtl/>
        </w:rPr>
        <w:t>נגד - מיעוט</w:t>
      </w:r>
    </w:p>
    <w:p w14:paraId="02F74428" w14:textId="77777777" w:rsidR="000C4B46" w:rsidRPr="000C4B46" w:rsidRDefault="000C4B46" w:rsidP="000C4B46">
      <w:pPr>
        <w:bidi/>
        <w:ind w:firstLine="567"/>
        <w:jc w:val="both"/>
        <w:rPr>
          <w:rFonts w:cs="David" w:hint="cs"/>
          <w:rtl/>
        </w:rPr>
      </w:pPr>
    </w:p>
    <w:p w14:paraId="62FE5838" w14:textId="77777777" w:rsidR="000C4B46" w:rsidRPr="000C4B46" w:rsidRDefault="000C4B46" w:rsidP="000C4B46">
      <w:pPr>
        <w:bidi/>
        <w:ind w:firstLine="567"/>
        <w:jc w:val="both"/>
        <w:rPr>
          <w:rFonts w:cs="David" w:hint="cs"/>
          <w:rtl/>
        </w:rPr>
      </w:pPr>
      <w:r w:rsidRPr="000C4B46">
        <w:rPr>
          <w:rFonts w:cs="David" w:hint="cs"/>
          <w:rtl/>
        </w:rPr>
        <w:t>הנושא של בית החולים באשדוד יועבר לוועדת הכספים.</w:t>
      </w:r>
    </w:p>
    <w:p w14:paraId="528B4432" w14:textId="77777777" w:rsidR="000C4B46" w:rsidRPr="000C4B46" w:rsidRDefault="000C4B46" w:rsidP="000C4B46">
      <w:pPr>
        <w:bidi/>
        <w:ind w:firstLine="567"/>
        <w:jc w:val="both"/>
        <w:rPr>
          <w:rFonts w:cs="David" w:hint="cs"/>
          <w:rtl/>
        </w:rPr>
      </w:pPr>
      <w:r w:rsidRPr="000C4B46">
        <w:rPr>
          <w:rFonts w:cs="David"/>
          <w:rtl/>
        </w:rPr>
        <w:br w:type="page"/>
      </w:r>
    </w:p>
    <w:p w14:paraId="43C41991" w14:textId="77777777" w:rsidR="000C4B46" w:rsidRPr="000C4B46" w:rsidRDefault="000C4B46" w:rsidP="000C4B46">
      <w:pPr>
        <w:bidi/>
        <w:ind w:firstLine="567"/>
        <w:jc w:val="both"/>
        <w:rPr>
          <w:rFonts w:cs="David" w:hint="cs"/>
          <w:rtl/>
        </w:rPr>
      </w:pPr>
    </w:p>
    <w:p w14:paraId="55159CA0" w14:textId="77777777" w:rsidR="000C4B46" w:rsidRPr="000C4B46" w:rsidRDefault="000C4B46" w:rsidP="000C4B46">
      <w:pPr>
        <w:bidi/>
        <w:ind w:firstLine="567"/>
        <w:jc w:val="both"/>
        <w:rPr>
          <w:rFonts w:cs="David" w:hint="cs"/>
          <w:b/>
          <w:bCs/>
          <w:rtl/>
        </w:rPr>
      </w:pPr>
      <w:r w:rsidRPr="000C4B46">
        <w:rPr>
          <w:rFonts w:cs="David" w:hint="cs"/>
          <w:b/>
          <w:bCs/>
          <w:rtl/>
        </w:rPr>
        <w:t xml:space="preserve">9. </w:t>
      </w:r>
      <w:proofErr w:type="spellStart"/>
      <w:r w:rsidRPr="000C4B46">
        <w:rPr>
          <w:rFonts w:cs="David" w:hint="cs"/>
          <w:b/>
          <w:bCs/>
          <w:rtl/>
        </w:rPr>
        <w:t>תיאגוד</w:t>
      </w:r>
      <w:proofErr w:type="spellEnd"/>
      <w:r w:rsidRPr="000C4B46">
        <w:rPr>
          <w:rFonts w:cs="David" w:hint="cs"/>
          <w:b/>
          <w:bCs/>
          <w:rtl/>
        </w:rPr>
        <w:t xml:space="preserve"> קופות החולים.</w:t>
      </w:r>
    </w:p>
    <w:p w14:paraId="392694DF" w14:textId="77777777" w:rsidR="000C4B46" w:rsidRPr="000C4B46" w:rsidRDefault="000C4B46" w:rsidP="000C4B46">
      <w:pPr>
        <w:bidi/>
        <w:ind w:firstLine="567"/>
        <w:jc w:val="both"/>
        <w:rPr>
          <w:rFonts w:cs="David" w:hint="cs"/>
          <w:rtl/>
        </w:rPr>
      </w:pPr>
    </w:p>
    <w:p w14:paraId="1829F453"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עבודה ורווחה. </w:t>
      </w:r>
    </w:p>
    <w:p w14:paraId="1C8EC84E" w14:textId="77777777" w:rsidR="000C4B46" w:rsidRPr="000C4B46" w:rsidRDefault="000C4B46" w:rsidP="000C4B46">
      <w:pPr>
        <w:bidi/>
        <w:ind w:firstLine="567"/>
        <w:jc w:val="both"/>
        <w:rPr>
          <w:rFonts w:cs="David" w:hint="cs"/>
          <w:rtl/>
        </w:rPr>
      </w:pPr>
    </w:p>
    <w:p w14:paraId="2CA71BFF" w14:textId="77777777" w:rsidR="000C4B46" w:rsidRPr="000C4B46" w:rsidRDefault="000C4B46" w:rsidP="000C4B46">
      <w:pPr>
        <w:bidi/>
        <w:jc w:val="both"/>
        <w:rPr>
          <w:rFonts w:cs="David" w:hint="cs"/>
          <w:rtl/>
        </w:rPr>
      </w:pPr>
      <w:r w:rsidRPr="000C4B46">
        <w:rPr>
          <w:rFonts w:cs="David" w:hint="cs"/>
          <w:rtl/>
        </w:rPr>
        <w:t>הצבעה</w:t>
      </w:r>
    </w:p>
    <w:p w14:paraId="21E9E04D" w14:textId="77777777" w:rsidR="000C4B46" w:rsidRPr="000C4B46" w:rsidRDefault="000C4B46" w:rsidP="000C4B46">
      <w:pPr>
        <w:bidi/>
        <w:jc w:val="both"/>
        <w:rPr>
          <w:rFonts w:cs="David" w:hint="cs"/>
          <w:rtl/>
        </w:rPr>
      </w:pPr>
    </w:p>
    <w:p w14:paraId="244EBB92" w14:textId="77777777" w:rsidR="000C4B46" w:rsidRPr="000C4B46" w:rsidRDefault="000C4B46" w:rsidP="000C4B46">
      <w:pPr>
        <w:bidi/>
        <w:jc w:val="both"/>
        <w:rPr>
          <w:rFonts w:cs="David" w:hint="cs"/>
          <w:rtl/>
        </w:rPr>
      </w:pPr>
      <w:r w:rsidRPr="000C4B46">
        <w:rPr>
          <w:rFonts w:cs="David" w:hint="cs"/>
          <w:rtl/>
        </w:rPr>
        <w:t xml:space="preserve">בעד ועדת עבודה ורווחה </w:t>
      </w:r>
      <w:r w:rsidRPr="000C4B46">
        <w:rPr>
          <w:rFonts w:cs="David"/>
          <w:rtl/>
        </w:rPr>
        <w:t>–</w:t>
      </w:r>
      <w:r w:rsidRPr="000C4B46">
        <w:rPr>
          <w:rFonts w:cs="David" w:hint="cs"/>
          <w:rtl/>
        </w:rPr>
        <w:t xml:space="preserve"> רוב</w:t>
      </w:r>
    </w:p>
    <w:p w14:paraId="7B7EA275"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442B5B37" w14:textId="77777777" w:rsidR="000C4B46" w:rsidRPr="000C4B46" w:rsidRDefault="000C4B46" w:rsidP="000C4B46">
      <w:pPr>
        <w:bidi/>
        <w:jc w:val="both"/>
        <w:rPr>
          <w:rFonts w:cs="David" w:hint="cs"/>
          <w:rtl/>
        </w:rPr>
      </w:pPr>
    </w:p>
    <w:p w14:paraId="4E57186F" w14:textId="77777777" w:rsidR="000C4B46" w:rsidRPr="000C4B46" w:rsidRDefault="000C4B46" w:rsidP="000C4B46">
      <w:pPr>
        <w:bidi/>
        <w:jc w:val="both"/>
        <w:rPr>
          <w:rFonts w:cs="David" w:hint="cs"/>
          <w:rtl/>
        </w:rPr>
      </w:pPr>
      <w:r w:rsidRPr="000C4B46">
        <w:rPr>
          <w:rFonts w:cs="David" w:hint="cs"/>
          <w:rtl/>
        </w:rPr>
        <w:tab/>
        <w:t>הנושא יועבר לוועדת העבודה והרווחה והבריאות.</w:t>
      </w:r>
    </w:p>
    <w:p w14:paraId="7E5130CA" w14:textId="77777777" w:rsidR="000C4B46" w:rsidRPr="000C4B46" w:rsidRDefault="000C4B46" w:rsidP="000C4B46">
      <w:pPr>
        <w:bidi/>
        <w:jc w:val="both"/>
        <w:rPr>
          <w:rFonts w:cs="David" w:hint="cs"/>
          <w:rtl/>
        </w:rPr>
      </w:pPr>
    </w:p>
    <w:p w14:paraId="0BC9A6C1" w14:textId="77777777" w:rsidR="000C4B46" w:rsidRPr="000C4B46" w:rsidRDefault="000C4B46" w:rsidP="000C4B46">
      <w:pPr>
        <w:bidi/>
        <w:ind w:firstLine="567"/>
        <w:jc w:val="both"/>
        <w:rPr>
          <w:rFonts w:cs="David" w:hint="cs"/>
          <w:rtl/>
        </w:rPr>
      </w:pPr>
    </w:p>
    <w:p w14:paraId="520EE6D8" w14:textId="77777777" w:rsidR="000C4B46" w:rsidRPr="000C4B46" w:rsidRDefault="000C4B46" w:rsidP="000C4B46">
      <w:pPr>
        <w:bidi/>
        <w:jc w:val="both"/>
        <w:rPr>
          <w:rFonts w:cs="David" w:hint="cs"/>
          <w:rtl/>
        </w:rPr>
      </w:pPr>
      <w:r w:rsidRPr="000C4B46">
        <w:rPr>
          <w:rFonts w:cs="David" w:hint="cs"/>
          <w:rtl/>
        </w:rPr>
        <w:tab/>
      </w:r>
      <w:r w:rsidRPr="000C4B46">
        <w:rPr>
          <w:rFonts w:cs="David" w:hint="cs"/>
          <w:b/>
          <w:bCs/>
          <w:rtl/>
        </w:rPr>
        <w:t>10. חובת דיווח על תרומות למלכ"רים.</w:t>
      </w:r>
    </w:p>
    <w:p w14:paraId="20BAD72B" w14:textId="77777777" w:rsidR="000C4B46" w:rsidRPr="000C4B46" w:rsidRDefault="000C4B46" w:rsidP="000C4B46">
      <w:pPr>
        <w:bidi/>
        <w:jc w:val="both"/>
        <w:rPr>
          <w:rFonts w:cs="David" w:hint="cs"/>
          <w:rtl/>
        </w:rPr>
      </w:pPr>
    </w:p>
    <w:p w14:paraId="3ADD5946"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עבודה רווחה ובריאות. </w:t>
      </w:r>
    </w:p>
    <w:p w14:paraId="58B6A54D" w14:textId="77777777" w:rsidR="000C4B46" w:rsidRPr="000C4B46" w:rsidRDefault="000C4B46" w:rsidP="000C4B46">
      <w:pPr>
        <w:bidi/>
        <w:ind w:firstLine="567"/>
        <w:jc w:val="both"/>
        <w:rPr>
          <w:rFonts w:cs="David" w:hint="cs"/>
          <w:rtl/>
        </w:rPr>
      </w:pPr>
    </w:p>
    <w:p w14:paraId="71F050C3" w14:textId="77777777" w:rsidR="000C4B46" w:rsidRPr="000C4B46" w:rsidRDefault="000C4B46" w:rsidP="000C4B46">
      <w:pPr>
        <w:bidi/>
        <w:jc w:val="both"/>
        <w:rPr>
          <w:rFonts w:cs="David" w:hint="cs"/>
          <w:rtl/>
        </w:rPr>
      </w:pPr>
      <w:r w:rsidRPr="000C4B46">
        <w:rPr>
          <w:rFonts w:cs="David" w:hint="cs"/>
          <w:rtl/>
        </w:rPr>
        <w:t>הצבעה</w:t>
      </w:r>
    </w:p>
    <w:p w14:paraId="2B574838" w14:textId="77777777" w:rsidR="000C4B46" w:rsidRPr="000C4B46" w:rsidRDefault="000C4B46" w:rsidP="000C4B46">
      <w:pPr>
        <w:bidi/>
        <w:jc w:val="both"/>
        <w:rPr>
          <w:rFonts w:cs="David" w:hint="cs"/>
          <w:rtl/>
        </w:rPr>
      </w:pPr>
    </w:p>
    <w:p w14:paraId="4E7A5E17" w14:textId="77777777" w:rsidR="000C4B46" w:rsidRPr="000C4B46" w:rsidRDefault="000C4B46" w:rsidP="000C4B46">
      <w:pPr>
        <w:bidi/>
        <w:jc w:val="both"/>
        <w:rPr>
          <w:rFonts w:cs="David" w:hint="cs"/>
          <w:rtl/>
        </w:rPr>
      </w:pPr>
      <w:r w:rsidRPr="000C4B46">
        <w:rPr>
          <w:rFonts w:cs="David" w:hint="cs"/>
          <w:rtl/>
        </w:rPr>
        <w:t xml:space="preserve">בעד ועדת עבודה רווחה והבריאות </w:t>
      </w:r>
      <w:r w:rsidRPr="000C4B46">
        <w:rPr>
          <w:rFonts w:cs="David"/>
          <w:rtl/>
        </w:rPr>
        <w:t>–</w:t>
      </w:r>
      <w:r w:rsidRPr="000C4B46">
        <w:rPr>
          <w:rFonts w:cs="David" w:hint="cs"/>
          <w:rtl/>
        </w:rPr>
        <w:t xml:space="preserve"> רוב</w:t>
      </w:r>
    </w:p>
    <w:p w14:paraId="477878B7"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73BBCE95" w14:textId="77777777" w:rsidR="000C4B46" w:rsidRPr="000C4B46" w:rsidRDefault="000C4B46" w:rsidP="000C4B46">
      <w:pPr>
        <w:bidi/>
        <w:jc w:val="both"/>
        <w:rPr>
          <w:rFonts w:cs="David" w:hint="cs"/>
          <w:rtl/>
        </w:rPr>
      </w:pPr>
    </w:p>
    <w:p w14:paraId="06F11CA0" w14:textId="77777777" w:rsidR="000C4B46" w:rsidRPr="000C4B46" w:rsidRDefault="000C4B46" w:rsidP="000C4B46">
      <w:pPr>
        <w:bidi/>
        <w:jc w:val="both"/>
        <w:rPr>
          <w:rFonts w:cs="David" w:hint="cs"/>
          <w:rtl/>
        </w:rPr>
      </w:pPr>
      <w:r w:rsidRPr="000C4B46">
        <w:rPr>
          <w:rFonts w:cs="David" w:hint="cs"/>
          <w:rtl/>
        </w:rPr>
        <w:tab/>
        <w:t>הנושא יועבר לוועדת עבודה, רווחה והבריאות.</w:t>
      </w:r>
    </w:p>
    <w:p w14:paraId="6AE3C837" w14:textId="77777777" w:rsidR="000C4B46" w:rsidRPr="000C4B46" w:rsidRDefault="000C4B46" w:rsidP="000C4B46">
      <w:pPr>
        <w:bidi/>
        <w:jc w:val="both"/>
        <w:rPr>
          <w:rFonts w:cs="David" w:hint="cs"/>
          <w:rtl/>
        </w:rPr>
      </w:pPr>
    </w:p>
    <w:p w14:paraId="3F84D89F" w14:textId="77777777" w:rsidR="000C4B46" w:rsidRPr="000C4B46" w:rsidRDefault="000C4B46" w:rsidP="000C4B46">
      <w:pPr>
        <w:bidi/>
        <w:jc w:val="both"/>
        <w:rPr>
          <w:rFonts w:cs="David" w:hint="cs"/>
          <w:u w:val="single"/>
          <w:rtl/>
        </w:rPr>
      </w:pPr>
    </w:p>
    <w:p w14:paraId="6677224D"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036BDC50" w14:textId="77777777" w:rsidR="000C4B46" w:rsidRPr="000C4B46" w:rsidRDefault="000C4B46" w:rsidP="000C4B46">
      <w:pPr>
        <w:bidi/>
        <w:jc w:val="both"/>
        <w:rPr>
          <w:rFonts w:cs="David" w:hint="cs"/>
          <w:u w:val="single"/>
          <w:rtl/>
        </w:rPr>
      </w:pPr>
    </w:p>
    <w:p w14:paraId="5BEF9199" w14:textId="77777777" w:rsidR="000C4B46" w:rsidRPr="000C4B46" w:rsidRDefault="000C4B46" w:rsidP="000C4B46">
      <w:pPr>
        <w:bidi/>
        <w:jc w:val="both"/>
        <w:rPr>
          <w:rFonts w:cs="David" w:hint="cs"/>
          <w:rtl/>
        </w:rPr>
      </w:pPr>
      <w:r w:rsidRPr="000C4B46">
        <w:rPr>
          <w:rFonts w:cs="David" w:hint="cs"/>
          <w:rtl/>
        </w:rPr>
        <w:tab/>
        <w:t xml:space="preserve">רביזיה למלכ"רים. </w:t>
      </w:r>
    </w:p>
    <w:p w14:paraId="10B17EB0" w14:textId="77777777" w:rsidR="000C4B46" w:rsidRPr="000C4B46" w:rsidRDefault="000C4B46" w:rsidP="000C4B46">
      <w:pPr>
        <w:bidi/>
        <w:jc w:val="both"/>
        <w:rPr>
          <w:rFonts w:cs="David" w:hint="cs"/>
          <w:rtl/>
        </w:rPr>
      </w:pPr>
    </w:p>
    <w:p w14:paraId="0455F331"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705F5CB0" w14:textId="77777777" w:rsidR="000C4B46" w:rsidRPr="000C4B46" w:rsidRDefault="000C4B46" w:rsidP="000C4B46">
      <w:pPr>
        <w:bidi/>
        <w:jc w:val="both"/>
        <w:rPr>
          <w:rFonts w:cs="David" w:hint="cs"/>
          <w:u w:val="single"/>
          <w:rtl/>
        </w:rPr>
      </w:pPr>
    </w:p>
    <w:p w14:paraId="1573CD7E" w14:textId="77777777" w:rsidR="000C4B46" w:rsidRPr="000C4B46" w:rsidRDefault="000C4B46" w:rsidP="000C4B46">
      <w:pPr>
        <w:bidi/>
        <w:ind w:firstLine="567"/>
        <w:jc w:val="both"/>
        <w:rPr>
          <w:rFonts w:cs="David" w:hint="cs"/>
          <w:rtl/>
        </w:rPr>
      </w:pPr>
      <w:r w:rsidRPr="000C4B46">
        <w:rPr>
          <w:rFonts w:cs="David" w:hint="cs"/>
          <w:rtl/>
        </w:rPr>
        <w:t xml:space="preserve">מי בעד רביזיה ירים את ידו. </w:t>
      </w:r>
    </w:p>
    <w:p w14:paraId="169F1080" w14:textId="77777777" w:rsidR="000C4B46" w:rsidRPr="000C4B46" w:rsidRDefault="000C4B46" w:rsidP="000C4B46">
      <w:pPr>
        <w:bidi/>
        <w:ind w:firstLine="567"/>
        <w:jc w:val="both"/>
        <w:rPr>
          <w:rFonts w:cs="David" w:hint="cs"/>
          <w:rtl/>
        </w:rPr>
      </w:pPr>
    </w:p>
    <w:p w14:paraId="6F48BB0A" w14:textId="77777777" w:rsidR="000C4B46" w:rsidRPr="000C4B46" w:rsidRDefault="000C4B46" w:rsidP="000C4B46">
      <w:pPr>
        <w:bidi/>
        <w:jc w:val="both"/>
        <w:rPr>
          <w:rFonts w:cs="David" w:hint="cs"/>
          <w:rtl/>
        </w:rPr>
      </w:pPr>
      <w:r w:rsidRPr="000C4B46">
        <w:rPr>
          <w:rFonts w:cs="David" w:hint="cs"/>
          <w:rtl/>
        </w:rPr>
        <w:t>הצבעה</w:t>
      </w:r>
    </w:p>
    <w:p w14:paraId="543C65D8" w14:textId="77777777" w:rsidR="000C4B46" w:rsidRPr="000C4B46" w:rsidRDefault="000C4B46" w:rsidP="000C4B46">
      <w:pPr>
        <w:bidi/>
        <w:jc w:val="both"/>
        <w:rPr>
          <w:rFonts w:cs="David" w:hint="cs"/>
          <w:rtl/>
        </w:rPr>
      </w:pPr>
    </w:p>
    <w:p w14:paraId="2C1BE902" w14:textId="77777777" w:rsidR="000C4B46" w:rsidRPr="000C4B46" w:rsidRDefault="000C4B46" w:rsidP="000C4B46">
      <w:pPr>
        <w:bidi/>
        <w:jc w:val="both"/>
        <w:rPr>
          <w:rFonts w:cs="David" w:hint="cs"/>
          <w:rtl/>
        </w:rPr>
      </w:pPr>
      <w:r w:rsidRPr="000C4B46">
        <w:rPr>
          <w:rFonts w:cs="David" w:hint="cs"/>
          <w:rtl/>
        </w:rPr>
        <w:t xml:space="preserve">בעד הרביזיה </w:t>
      </w:r>
      <w:r w:rsidRPr="000C4B46">
        <w:rPr>
          <w:rFonts w:cs="David"/>
          <w:rtl/>
        </w:rPr>
        <w:t>–</w:t>
      </w:r>
      <w:r w:rsidRPr="000C4B46">
        <w:rPr>
          <w:rFonts w:cs="David" w:hint="cs"/>
          <w:rtl/>
        </w:rPr>
        <w:t xml:space="preserve"> מיעוט</w:t>
      </w:r>
    </w:p>
    <w:p w14:paraId="45C6CDE3"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רוב</w:t>
      </w:r>
    </w:p>
    <w:p w14:paraId="76D56756" w14:textId="77777777" w:rsidR="000C4B46" w:rsidRPr="000C4B46" w:rsidRDefault="000C4B46" w:rsidP="000C4B46">
      <w:pPr>
        <w:bidi/>
        <w:jc w:val="both"/>
        <w:rPr>
          <w:rFonts w:cs="David" w:hint="cs"/>
          <w:rtl/>
        </w:rPr>
      </w:pPr>
    </w:p>
    <w:p w14:paraId="73EA4154" w14:textId="77777777" w:rsidR="000C4B46" w:rsidRPr="000C4B46" w:rsidRDefault="000C4B46" w:rsidP="000C4B46">
      <w:pPr>
        <w:bidi/>
        <w:jc w:val="both"/>
        <w:rPr>
          <w:rFonts w:cs="David" w:hint="cs"/>
          <w:rtl/>
        </w:rPr>
      </w:pPr>
      <w:r w:rsidRPr="000C4B46">
        <w:rPr>
          <w:rFonts w:cs="David" w:hint="cs"/>
          <w:rtl/>
        </w:rPr>
        <w:tab/>
        <w:t>הרביזיה לא מתקבלת.</w:t>
      </w:r>
    </w:p>
    <w:p w14:paraId="7CD933B7" w14:textId="77777777" w:rsidR="000C4B46" w:rsidRPr="000C4B46" w:rsidRDefault="000C4B46" w:rsidP="000C4B46">
      <w:pPr>
        <w:bidi/>
        <w:jc w:val="both"/>
        <w:rPr>
          <w:rFonts w:cs="David" w:hint="cs"/>
          <w:u w:val="single"/>
          <w:rtl/>
        </w:rPr>
      </w:pPr>
    </w:p>
    <w:p w14:paraId="33A1EB97" w14:textId="77777777" w:rsidR="000C4B46" w:rsidRPr="000C4B46" w:rsidRDefault="000C4B46" w:rsidP="000C4B46">
      <w:pPr>
        <w:bidi/>
        <w:jc w:val="both"/>
        <w:rPr>
          <w:rFonts w:cs="David" w:hint="cs"/>
          <w:rtl/>
        </w:rPr>
      </w:pPr>
      <w:r w:rsidRPr="000C4B46">
        <w:rPr>
          <w:rFonts w:cs="David" w:hint="cs"/>
          <w:rtl/>
        </w:rPr>
        <w:tab/>
        <w:t xml:space="preserve">אגב, </w:t>
      </w:r>
      <w:proofErr w:type="spellStart"/>
      <w:r w:rsidRPr="000C4B46">
        <w:rPr>
          <w:rFonts w:cs="David" w:hint="cs"/>
          <w:rtl/>
        </w:rPr>
        <w:t>סטס</w:t>
      </w:r>
      <w:proofErr w:type="spellEnd"/>
      <w:r w:rsidRPr="000C4B46">
        <w:rPr>
          <w:rFonts w:cs="David" w:hint="cs"/>
          <w:rtl/>
        </w:rPr>
        <w:t xml:space="preserve">, ההצעה הבאה היא ההצעה הנגדית למס מכירה. </w:t>
      </w:r>
    </w:p>
    <w:p w14:paraId="65D7E049" w14:textId="77777777" w:rsidR="000C4B46" w:rsidRPr="000C4B46" w:rsidRDefault="000C4B46" w:rsidP="000C4B46">
      <w:pPr>
        <w:bidi/>
        <w:jc w:val="both"/>
        <w:rPr>
          <w:rFonts w:cs="David" w:hint="cs"/>
          <w:rtl/>
        </w:rPr>
      </w:pPr>
    </w:p>
    <w:p w14:paraId="25C447F5" w14:textId="77777777" w:rsidR="000C4B46" w:rsidRPr="000C4B46" w:rsidRDefault="000C4B46" w:rsidP="000C4B46">
      <w:pPr>
        <w:bidi/>
        <w:jc w:val="both"/>
        <w:rPr>
          <w:rFonts w:cs="David" w:hint="cs"/>
          <w:rtl/>
        </w:rPr>
      </w:pPr>
    </w:p>
    <w:p w14:paraId="76094A02" w14:textId="77777777" w:rsidR="000C4B46" w:rsidRPr="000C4B46" w:rsidRDefault="000C4B46" w:rsidP="000C4B46">
      <w:pPr>
        <w:bidi/>
        <w:jc w:val="both"/>
        <w:rPr>
          <w:rFonts w:cs="David" w:hint="cs"/>
          <w:b/>
          <w:bCs/>
          <w:rtl/>
        </w:rPr>
      </w:pPr>
      <w:r w:rsidRPr="000C4B46">
        <w:rPr>
          <w:rFonts w:cs="David" w:hint="cs"/>
          <w:rtl/>
        </w:rPr>
        <w:tab/>
      </w:r>
      <w:r w:rsidRPr="000C4B46">
        <w:rPr>
          <w:rFonts w:cs="David" w:hint="cs"/>
          <w:b/>
          <w:bCs/>
          <w:rtl/>
        </w:rPr>
        <w:t>11. העלאת מס שבח לגבי נכסים שנרכשו בשנים 1948-1960.</w:t>
      </w:r>
    </w:p>
    <w:p w14:paraId="5D691DEB" w14:textId="77777777" w:rsidR="000C4B46" w:rsidRPr="000C4B46" w:rsidRDefault="000C4B46" w:rsidP="000C4B46">
      <w:pPr>
        <w:bidi/>
        <w:ind w:firstLine="567"/>
        <w:jc w:val="both"/>
        <w:rPr>
          <w:rFonts w:cs="David" w:hint="cs"/>
          <w:rtl/>
        </w:rPr>
      </w:pPr>
    </w:p>
    <w:p w14:paraId="24ADAF7E"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כספים. </w:t>
      </w:r>
    </w:p>
    <w:p w14:paraId="36323690" w14:textId="77777777" w:rsidR="000C4B46" w:rsidRPr="000C4B46" w:rsidRDefault="000C4B46" w:rsidP="000C4B46">
      <w:pPr>
        <w:bidi/>
        <w:ind w:firstLine="567"/>
        <w:jc w:val="both"/>
        <w:rPr>
          <w:rFonts w:cs="David" w:hint="cs"/>
          <w:rtl/>
        </w:rPr>
      </w:pPr>
    </w:p>
    <w:p w14:paraId="3F63F839" w14:textId="77777777" w:rsidR="000C4B46" w:rsidRPr="000C4B46" w:rsidRDefault="000C4B46" w:rsidP="000C4B46">
      <w:pPr>
        <w:bidi/>
        <w:ind w:firstLine="567"/>
        <w:jc w:val="both"/>
        <w:rPr>
          <w:rFonts w:cs="David" w:hint="cs"/>
          <w:u w:val="single"/>
          <w:rtl/>
        </w:rPr>
      </w:pPr>
      <w:r w:rsidRPr="000C4B46">
        <w:rPr>
          <w:rFonts w:cs="David" w:hint="cs"/>
          <w:u w:val="single"/>
          <w:rtl/>
        </w:rPr>
        <w:t>חיים אורון:</w:t>
      </w:r>
    </w:p>
    <w:p w14:paraId="7936683D" w14:textId="77777777" w:rsidR="000C4B46" w:rsidRPr="000C4B46" w:rsidRDefault="000C4B46" w:rsidP="000C4B46">
      <w:pPr>
        <w:bidi/>
        <w:ind w:firstLine="567"/>
        <w:jc w:val="both"/>
        <w:rPr>
          <w:rFonts w:cs="David" w:hint="cs"/>
          <w:u w:val="single"/>
          <w:rtl/>
        </w:rPr>
      </w:pPr>
    </w:p>
    <w:p w14:paraId="3749DB94" w14:textId="77777777" w:rsidR="000C4B46" w:rsidRPr="000C4B46" w:rsidRDefault="000C4B46" w:rsidP="000C4B46">
      <w:pPr>
        <w:bidi/>
        <w:ind w:firstLine="567"/>
        <w:jc w:val="both"/>
        <w:rPr>
          <w:rFonts w:cs="David" w:hint="cs"/>
          <w:rtl/>
        </w:rPr>
      </w:pPr>
      <w:r w:rsidRPr="000C4B46">
        <w:rPr>
          <w:rFonts w:cs="David" w:hint="cs"/>
          <w:rtl/>
        </w:rPr>
        <w:tab/>
        <w:t>אני מציע ועדת עבודה ורווחה.</w:t>
      </w:r>
    </w:p>
    <w:p w14:paraId="27799A81" w14:textId="77777777" w:rsidR="000C4B46" w:rsidRPr="000C4B46" w:rsidRDefault="000C4B46" w:rsidP="000C4B46">
      <w:pPr>
        <w:bidi/>
        <w:ind w:firstLine="567"/>
        <w:jc w:val="both"/>
        <w:rPr>
          <w:rFonts w:cs="David" w:hint="cs"/>
          <w:rtl/>
        </w:rPr>
      </w:pPr>
    </w:p>
    <w:p w14:paraId="7F290341" w14:textId="77777777" w:rsidR="000C4B46" w:rsidRPr="000C4B46" w:rsidRDefault="000C4B46" w:rsidP="000C4B46">
      <w:pPr>
        <w:bidi/>
        <w:jc w:val="both"/>
        <w:rPr>
          <w:rFonts w:cs="David" w:hint="cs"/>
          <w:rtl/>
        </w:rPr>
      </w:pPr>
      <w:r w:rsidRPr="000C4B46">
        <w:rPr>
          <w:rFonts w:cs="David" w:hint="cs"/>
          <w:rtl/>
        </w:rPr>
        <w:t>הצבעה</w:t>
      </w:r>
    </w:p>
    <w:p w14:paraId="636EBDE3" w14:textId="77777777" w:rsidR="000C4B46" w:rsidRPr="000C4B46" w:rsidRDefault="000C4B46" w:rsidP="000C4B46">
      <w:pPr>
        <w:bidi/>
        <w:jc w:val="both"/>
        <w:rPr>
          <w:rFonts w:cs="David" w:hint="cs"/>
          <w:rtl/>
        </w:rPr>
      </w:pPr>
    </w:p>
    <w:p w14:paraId="2A778F3F" w14:textId="77777777" w:rsidR="000C4B46" w:rsidRPr="000C4B46" w:rsidRDefault="000C4B46" w:rsidP="000C4B46">
      <w:pPr>
        <w:bidi/>
        <w:jc w:val="both"/>
        <w:rPr>
          <w:rFonts w:cs="David" w:hint="cs"/>
          <w:rtl/>
        </w:rPr>
      </w:pPr>
      <w:r w:rsidRPr="000C4B46">
        <w:rPr>
          <w:rFonts w:cs="David" w:hint="cs"/>
          <w:rtl/>
        </w:rPr>
        <w:t xml:space="preserve">בעד ועדת הכספים </w:t>
      </w:r>
      <w:r w:rsidRPr="000C4B46">
        <w:rPr>
          <w:rFonts w:cs="David"/>
          <w:rtl/>
        </w:rPr>
        <w:t>–</w:t>
      </w:r>
      <w:r w:rsidRPr="000C4B46">
        <w:rPr>
          <w:rFonts w:cs="David" w:hint="cs"/>
          <w:rtl/>
        </w:rPr>
        <w:t xml:space="preserve"> רוב</w:t>
      </w:r>
    </w:p>
    <w:p w14:paraId="47BF3F4D" w14:textId="77777777" w:rsidR="000C4B46" w:rsidRPr="000C4B46" w:rsidRDefault="000C4B46" w:rsidP="000C4B46">
      <w:pPr>
        <w:bidi/>
        <w:jc w:val="both"/>
        <w:rPr>
          <w:rFonts w:cs="David" w:hint="cs"/>
          <w:rtl/>
        </w:rPr>
      </w:pPr>
      <w:r w:rsidRPr="000C4B46">
        <w:rPr>
          <w:rFonts w:cs="David" w:hint="cs"/>
          <w:rtl/>
        </w:rPr>
        <w:t>נגד - מיעוט</w:t>
      </w:r>
    </w:p>
    <w:p w14:paraId="0EEC3788" w14:textId="77777777" w:rsidR="000C4B46" w:rsidRPr="000C4B46" w:rsidRDefault="000C4B46" w:rsidP="000C4B46">
      <w:pPr>
        <w:bidi/>
        <w:jc w:val="both"/>
        <w:rPr>
          <w:rFonts w:cs="David" w:hint="cs"/>
          <w:rtl/>
        </w:rPr>
      </w:pPr>
    </w:p>
    <w:p w14:paraId="171B059F" w14:textId="77777777" w:rsidR="000C4B46" w:rsidRPr="000C4B46" w:rsidRDefault="000C4B46" w:rsidP="000C4B46">
      <w:pPr>
        <w:bidi/>
        <w:jc w:val="both"/>
        <w:rPr>
          <w:rFonts w:cs="David" w:hint="cs"/>
          <w:rtl/>
        </w:rPr>
      </w:pPr>
      <w:r w:rsidRPr="000C4B46">
        <w:rPr>
          <w:rFonts w:cs="David" w:hint="cs"/>
          <w:rtl/>
        </w:rPr>
        <w:tab/>
        <w:t>זה עבר לוועדת הכספים.</w:t>
      </w:r>
    </w:p>
    <w:p w14:paraId="02B3547F" w14:textId="77777777" w:rsidR="000C4B46" w:rsidRPr="000C4B46" w:rsidRDefault="000C4B46" w:rsidP="000C4B46">
      <w:pPr>
        <w:bidi/>
        <w:jc w:val="both"/>
        <w:rPr>
          <w:rFonts w:cs="David" w:hint="cs"/>
          <w:rtl/>
        </w:rPr>
      </w:pPr>
    </w:p>
    <w:p w14:paraId="34BD344D" w14:textId="77777777" w:rsidR="000C4B46" w:rsidRPr="000C4B46" w:rsidRDefault="000C4B46" w:rsidP="000C4B46">
      <w:pPr>
        <w:bidi/>
        <w:jc w:val="both"/>
        <w:rPr>
          <w:rFonts w:cs="David" w:hint="cs"/>
          <w:rtl/>
        </w:rPr>
      </w:pPr>
    </w:p>
    <w:p w14:paraId="598C2F3C" w14:textId="77777777" w:rsidR="000C4B46" w:rsidRPr="000C4B46" w:rsidRDefault="000C4B46" w:rsidP="000C4B46">
      <w:pPr>
        <w:bidi/>
        <w:jc w:val="both"/>
        <w:rPr>
          <w:rFonts w:cs="David" w:hint="cs"/>
          <w:b/>
          <w:bCs/>
          <w:rtl/>
        </w:rPr>
      </w:pPr>
      <w:r w:rsidRPr="000C4B46">
        <w:rPr>
          <w:rFonts w:cs="David" w:hint="cs"/>
          <w:rtl/>
        </w:rPr>
        <w:tab/>
      </w:r>
      <w:r w:rsidRPr="000C4B46">
        <w:rPr>
          <w:rFonts w:cs="David" w:hint="cs"/>
          <w:b/>
          <w:bCs/>
          <w:rtl/>
        </w:rPr>
        <w:t>12. ביטול מס מכירה.</w:t>
      </w:r>
    </w:p>
    <w:p w14:paraId="71FD09A7" w14:textId="77777777" w:rsidR="000C4B46" w:rsidRPr="000C4B46" w:rsidRDefault="000C4B46" w:rsidP="000C4B46">
      <w:pPr>
        <w:bidi/>
        <w:jc w:val="both"/>
        <w:rPr>
          <w:rFonts w:cs="David" w:hint="cs"/>
          <w:rtl/>
        </w:rPr>
      </w:pPr>
    </w:p>
    <w:p w14:paraId="13684B59"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כספים. </w:t>
      </w:r>
    </w:p>
    <w:p w14:paraId="231F5C97" w14:textId="77777777" w:rsidR="000C4B46" w:rsidRPr="000C4B46" w:rsidRDefault="000C4B46" w:rsidP="000C4B46">
      <w:pPr>
        <w:bidi/>
        <w:ind w:firstLine="567"/>
        <w:jc w:val="both"/>
        <w:rPr>
          <w:rFonts w:cs="David" w:hint="cs"/>
          <w:rtl/>
        </w:rPr>
      </w:pPr>
    </w:p>
    <w:p w14:paraId="052FDCBC" w14:textId="77777777" w:rsidR="000C4B46" w:rsidRPr="000C4B46" w:rsidRDefault="000C4B46" w:rsidP="000C4B46">
      <w:pPr>
        <w:bidi/>
        <w:jc w:val="both"/>
        <w:rPr>
          <w:rFonts w:cs="David" w:hint="cs"/>
          <w:rtl/>
        </w:rPr>
      </w:pPr>
      <w:r w:rsidRPr="000C4B46">
        <w:rPr>
          <w:rFonts w:cs="David" w:hint="cs"/>
          <w:rtl/>
        </w:rPr>
        <w:t>הצבעה</w:t>
      </w:r>
    </w:p>
    <w:p w14:paraId="1833BD8A" w14:textId="77777777" w:rsidR="000C4B46" w:rsidRPr="000C4B46" w:rsidRDefault="000C4B46" w:rsidP="000C4B46">
      <w:pPr>
        <w:bidi/>
        <w:jc w:val="both"/>
        <w:rPr>
          <w:rFonts w:cs="David" w:hint="cs"/>
          <w:rtl/>
        </w:rPr>
      </w:pPr>
    </w:p>
    <w:p w14:paraId="13FB152D"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2268221C"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0FF15FF2" w14:textId="77777777" w:rsidR="000C4B46" w:rsidRPr="000C4B46" w:rsidRDefault="000C4B46" w:rsidP="000C4B46">
      <w:pPr>
        <w:bidi/>
        <w:jc w:val="both"/>
        <w:rPr>
          <w:rFonts w:cs="David" w:hint="cs"/>
          <w:rtl/>
        </w:rPr>
      </w:pPr>
    </w:p>
    <w:p w14:paraId="39FA7D3D" w14:textId="77777777" w:rsidR="000C4B46" w:rsidRPr="000C4B46" w:rsidRDefault="000C4B46" w:rsidP="000C4B46">
      <w:pPr>
        <w:bidi/>
        <w:jc w:val="both"/>
        <w:rPr>
          <w:rFonts w:cs="David" w:hint="cs"/>
          <w:rtl/>
        </w:rPr>
      </w:pPr>
      <w:r w:rsidRPr="000C4B46">
        <w:rPr>
          <w:rFonts w:cs="David" w:hint="cs"/>
          <w:rtl/>
        </w:rPr>
        <w:tab/>
        <w:t>אשר על כן אני קובע כי נתקבלה ההצעה להעביר את מס מכירה לוועדת הכספים.</w:t>
      </w:r>
    </w:p>
    <w:p w14:paraId="59A35B16" w14:textId="77777777" w:rsidR="000C4B46" w:rsidRPr="000C4B46" w:rsidRDefault="000C4B46" w:rsidP="000C4B46">
      <w:pPr>
        <w:bidi/>
        <w:jc w:val="both"/>
        <w:rPr>
          <w:rFonts w:cs="David" w:hint="cs"/>
          <w:rtl/>
        </w:rPr>
      </w:pPr>
    </w:p>
    <w:p w14:paraId="6AEA313B" w14:textId="77777777" w:rsidR="000C4B46" w:rsidRPr="000C4B46" w:rsidRDefault="000C4B46" w:rsidP="000C4B46">
      <w:pPr>
        <w:bidi/>
        <w:jc w:val="both"/>
        <w:rPr>
          <w:rFonts w:cs="David" w:hint="cs"/>
          <w:b/>
          <w:bCs/>
          <w:rtl/>
        </w:rPr>
      </w:pPr>
      <w:r w:rsidRPr="000C4B46">
        <w:rPr>
          <w:rFonts w:cs="David" w:hint="cs"/>
          <w:b/>
          <w:bCs/>
          <w:rtl/>
        </w:rPr>
        <w:tab/>
        <w:t>13. תיקון פקודת מס הכנסה.</w:t>
      </w:r>
    </w:p>
    <w:p w14:paraId="356FA742" w14:textId="77777777" w:rsidR="000C4B46" w:rsidRPr="000C4B46" w:rsidRDefault="000C4B46" w:rsidP="000C4B46">
      <w:pPr>
        <w:bidi/>
        <w:jc w:val="both"/>
        <w:rPr>
          <w:rFonts w:cs="David" w:hint="cs"/>
          <w:b/>
          <w:bCs/>
          <w:rtl/>
        </w:rPr>
      </w:pPr>
    </w:p>
    <w:p w14:paraId="17706E83"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כספים. </w:t>
      </w:r>
    </w:p>
    <w:p w14:paraId="4F4C61C5" w14:textId="77777777" w:rsidR="000C4B46" w:rsidRPr="000C4B46" w:rsidRDefault="000C4B46" w:rsidP="000C4B46">
      <w:pPr>
        <w:bidi/>
        <w:ind w:firstLine="567"/>
        <w:jc w:val="both"/>
        <w:rPr>
          <w:rFonts w:cs="David" w:hint="cs"/>
          <w:rtl/>
        </w:rPr>
      </w:pPr>
    </w:p>
    <w:p w14:paraId="404F95AA" w14:textId="77777777" w:rsidR="000C4B46" w:rsidRPr="000C4B46" w:rsidRDefault="000C4B46" w:rsidP="000C4B46">
      <w:pPr>
        <w:bidi/>
        <w:jc w:val="both"/>
        <w:rPr>
          <w:rFonts w:cs="David" w:hint="cs"/>
          <w:rtl/>
        </w:rPr>
      </w:pPr>
      <w:r w:rsidRPr="000C4B46">
        <w:rPr>
          <w:rFonts w:cs="David" w:hint="cs"/>
          <w:rtl/>
        </w:rPr>
        <w:t>הצבעה</w:t>
      </w:r>
    </w:p>
    <w:p w14:paraId="482D5F18" w14:textId="77777777" w:rsidR="000C4B46" w:rsidRPr="000C4B46" w:rsidRDefault="000C4B46" w:rsidP="000C4B46">
      <w:pPr>
        <w:bidi/>
        <w:jc w:val="both"/>
        <w:rPr>
          <w:rFonts w:cs="David" w:hint="cs"/>
          <w:rtl/>
        </w:rPr>
      </w:pPr>
    </w:p>
    <w:p w14:paraId="0FA5E860"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6AD05761"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55B52065" w14:textId="77777777" w:rsidR="000C4B46" w:rsidRPr="000C4B46" w:rsidRDefault="000C4B46" w:rsidP="000C4B46">
      <w:pPr>
        <w:bidi/>
        <w:jc w:val="both"/>
        <w:rPr>
          <w:rFonts w:cs="David" w:hint="cs"/>
          <w:rtl/>
        </w:rPr>
      </w:pPr>
    </w:p>
    <w:p w14:paraId="20A89BC9" w14:textId="77777777" w:rsidR="000C4B46" w:rsidRPr="000C4B46" w:rsidRDefault="000C4B46" w:rsidP="000C4B46">
      <w:pPr>
        <w:bidi/>
        <w:jc w:val="both"/>
        <w:rPr>
          <w:rFonts w:cs="David" w:hint="cs"/>
          <w:rtl/>
        </w:rPr>
      </w:pPr>
      <w:r w:rsidRPr="000C4B46">
        <w:rPr>
          <w:rFonts w:cs="David" w:hint="cs"/>
          <w:rtl/>
        </w:rPr>
        <w:tab/>
        <w:t>ההצעה תועבר לוועדת הכספים.</w:t>
      </w:r>
    </w:p>
    <w:p w14:paraId="7F6D205E" w14:textId="77777777" w:rsidR="000C4B46" w:rsidRPr="000C4B46" w:rsidRDefault="000C4B46" w:rsidP="000C4B46">
      <w:pPr>
        <w:bidi/>
        <w:jc w:val="both"/>
        <w:rPr>
          <w:rFonts w:cs="David" w:hint="cs"/>
          <w:rtl/>
        </w:rPr>
      </w:pPr>
    </w:p>
    <w:p w14:paraId="187FB8C0" w14:textId="77777777" w:rsidR="000C4B46" w:rsidRPr="000C4B46" w:rsidRDefault="000C4B46" w:rsidP="000C4B46">
      <w:pPr>
        <w:bidi/>
        <w:jc w:val="both"/>
        <w:rPr>
          <w:rFonts w:cs="David" w:hint="cs"/>
          <w:b/>
          <w:bCs/>
          <w:rtl/>
        </w:rPr>
      </w:pPr>
    </w:p>
    <w:p w14:paraId="76DF684D" w14:textId="77777777" w:rsidR="000C4B46" w:rsidRPr="000C4B46" w:rsidRDefault="000C4B46" w:rsidP="000C4B46">
      <w:pPr>
        <w:bidi/>
        <w:ind w:firstLine="567"/>
        <w:jc w:val="both"/>
        <w:rPr>
          <w:rFonts w:cs="David" w:hint="cs"/>
          <w:b/>
          <w:bCs/>
          <w:rtl/>
        </w:rPr>
      </w:pPr>
      <w:r w:rsidRPr="000C4B46">
        <w:rPr>
          <w:rFonts w:cs="David" w:hint="cs"/>
          <w:b/>
          <w:bCs/>
          <w:rtl/>
        </w:rPr>
        <w:t>14. חישוב המס על רווחי הון של תושב חוץ המוכר ני"ע בישראל.</w:t>
      </w:r>
    </w:p>
    <w:p w14:paraId="73B147E8" w14:textId="77777777" w:rsidR="000C4B46" w:rsidRPr="000C4B46" w:rsidRDefault="000C4B46" w:rsidP="000C4B46">
      <w:pPr>
        <w:bidi/>
        <w:jc w:val="both"/>
        <w:rPr>
          <w:rFonts w:cs="David" w:hint="cs"/>
          <w:rtl/>
        </w:rPr>
      </w:pPr>
    </w:p>
    <w:p w14:paraId="73208BE2"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כספים. </w:t>
      </w:r>
    </w:p>
    <w:p w14:paraId="42A36000" w14:textId="77777777" w:rsidR="000C4B46" w:rsidRPr="000C4B46" w:rsidRDefault="000C4B46" w:rsidP="000C4B46">
      <w:pPr>
        <w:bidi/>
        <w:jc w:val="both"/>
        <w:rPr>
          <w:rFonts w:cs="David" w:hint="cs"/>
          <w:rtl/>
        </w:rPr>
      </w:pPr>
    </w:p>
    <w:p w14:paraId="10A6C66E" w14:textId="77777777" w:rsidR="000C4B46" w:rsidRPr="000C4B46" w:rsidRDefault="000C4B46" w:rsidP="000C4B46">
      <w:pPr>
        <w:bidi/>
        <w:jc w:val="both"/>
        <w:rPr>
          <w:rFonts w:cs="David" w:hint="cs"/>
          <w:u w:val="single"/>
          <w:rtl/>
        </w:rPr>
      </w:pPr>
      <w:r w:rsidRPr="000C4B46">
        <w:rPr>
          <w:rFonts w:cs="David" w:hint="cs"/>
          <w:u w:val="single"/>
          <w:rtl/>
        </w:rPr>
        <w:t>חיים אורון:</w:t>
      </w:r>
    </w:p>
    <w:p w14:paraId="6917290C" w14:textId="77777777" w:rsidR="000C4B46" w:rsidRPr="000C4B46" w:rsidRDefault="000C4B46" w:rsidP="000C4B46">
      <w:pPr>
        <w:bidi/>
        <w:jc w:val="both"/>
        <w:rPr>
          <w:rFonts w:cs="David" w:hint="cs"/>
          <w:u w:val="single"/>
          <w:rtl/>
        </w:rPr>
      </w:pPr>
    </w:p>
    <w:p w14:paraId="388EAF51" w14:textId="77777777" w:rsidR="000C4B46" w:rsidRPr="000C4B46" w:rsidRDefault="000C4B46" w:rsidP="000C4B46">
      <w:pPr>
        <w:bidi/>
        <w:jc w:val="both"/>
        <w:rPr>
          <w:rFonts w:cs="David" w:hint="cs"/>
          <w:rtl/>
        </w:rPr>
      </w:pPr>
      <w:r w:rsidRPr="000C4B46">
        <w:rPr>
          <w:rFonts w:cs="David" w:hint="cs"/>
          <w:rtl/>
        </w:rPr>
        <w:tab/>
        <w:t>לוועדת הפנים.</w:t>
      </w:r>
    </w:p>
    <w:p w14:paraId="54E876DD" w14:textId="77777777" w:rsidR="000C4B46" w:rsidRPr="000C4B46" w:rsidRDefault="000C4B46" w:rsidP="000C4B46">
      <w:pPr>
        <w:bidi/>
        <w:jc w:val="both"/>
        <w:rPr>
          <w:rFonts w:cs="David" w:hint="cs"/>
          <w:rtl/>
        </w:rPr>
      </w:pPr>
    </w:p>
    <w:p w14:paraId="7524DE37"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226DCD55" w14:textId="77777777" w:rsidR="000C4B46" w:rsidRPr="000C4B46" w:rsidRDefault="000C4B46" w:rsidP="000C4B46">
      <w:pPr>
        <w:bidi/>
        <w:jc w:val="both"/>
        <w:rPr>
          <w:rFonts w:cs="David" w:hint="cs"/>
          <w:rtl/>
        </w:rPr>
      </w:pPr>
    </w:p>
    <w:p w14:paraId="696AF857" w14:textId="77777777" w:rsidR="000C4B46" w:rsidRPr="000C4B46" w:rsidRDefault="000C4B46" w:rsidP="000C4B46">
      <w:pPr>
        <w:bidi/>
        <w:jc w:val="both"/>
        <w:rPr>
          <w:rFonts w:cs="David" w:hint="cs"/>
          <w:rtl/>
        </w:rPr>
      </w:pPr>
      <w:r w:rsidRPr="000C4B46">
        <w:rPr>
          <w:rFonts w:cs="David" w:hint="cs"/>
          <w:rtl/>
        </w:rPr>
        <w:t>הצבעה</w:t>
      </w:r>
    </w:p>
    <w:p w14:paraId="47C5FFDD" w14:textId="77777777" w:rsidR="000C4B46" w:rsidRPr="000C4B46" w:rsidRDefault="000C4B46" w:rsidP="000C4B46">
      <w:pPr>
        <w:bidi/>
        <w:jc w:val="both"/>
        <w:rPr>
          <w:rFonts w:cs="David" w:hint="cs"/>
          <w:rtl/>
        </w:rPr>
      </w:pPr>
    </w:p>
    <w:p w14:paraId="11F5AE75"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19328AEF"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4308B0CA" w14:textId="77777777" w:rsidR="000C4B46" w:rsidRPr="000C4B46" w:rsidRDefault="000C4B46" w:rsidP="000C4B46">
      <w:pPr>
        <w:bidi/>
        <w:jc w:val="both"/>
        <w:rPr>
          <w:rFonts w:cs="David" w:hint="cs"/>
          <w:rtl/>
        </w:rPr>
      </w:pPr>
      <w:r w:rsidRPr="000C4B46">
        <w:rPr>
          <w:rFonts w:cs="David" w:hint="cs"/>
          <w:rtl/>
        </w:rPr>
        <w:tab/>
      </w:r>
    </w:p>
    <w:p w14:paraId="3F73178A" w14:textId="77777777" w:rsidR="000C4B46" w:rsidRPr="000C4B46" w:rsidRDefault="000C4B46" w:rsidP="000C4B46">
      <w:pPr>
        <w:bidi/>
        <w:ind w:firstLine="567"/>
        <w:jc w:val="both"/>
        <w:rPr>
          <w:rFonts w:cs="David" w:hint="cs"/>
          <w:rtl/>
        </w:rPr>
      </w:pPr>
      <w:r w:rsidRPr="000C4B46">
        <w:rPr>
          <w:rFonts w:cs="David" w:hint="cs"/>
          <w:rtl/>
        </w:rPr>
        <w:t xml:space="preserve">אני מאשר שזה עבר לוועדת הכספים. </w:t>
      </w:r>
    </w:p>
    <w:p w14:paraId="3D5AE106" w14:textId="77777777" w:rsidR="000C4B46" w:rsidRPr="000C4B46" w:rsidRDefault="000C4B46" w:rsidP="000C4B46">
      <w:pPr>
        <w:bidi/>
        <w:ind w:firstLine="567"/>
        <w:jc w:val="both"/>
        <w:rPr>
          <w:rFonts w:cs="David" w:hint="cs"/>
          <w:rtl/>
        </w:rPr>
      </w:pPr>
    </w:p>
    <w:p w14:paraId="62777F7D" w14:textId="77777777" w:rsidR="000C4B46" w:rsidRPr="000C4B46" w:rsidRDefault="000C4B46" w:rsidP="000C4B46">
      <w:pPr>
        <w:bidi/>
        <w:ind w:firstLine="567"/>
        <w:jc w:val="both"/>
        <w:rPr>
          <w:rFonts w:cs="David" w:hint="cs"/>
          <w:rtl/>
        </w:rPr>
      </w:pPr>
    </w:p>
    <w:p w14:paraId="1D62D639" w14:textId="77777777" w:rsidR="000C4B46" w:rsidRPr="000C4B46" w:rsidRDefault="000C4B46" w:rsidP="000C4B46">
      <w:pPr>
        <w:bidi/>
        <w:ind w:firstLine="567"/>
        <w:jc w:val="both"/>
        <w:rPr>
          <w:rFonts w:cs="David" w:hint="cs"/>
          <w:b/>
          <w:bCs/>
          <w:rtl/>
        </w:rPr>
      </w:pPr>
      <w:r w:rsidRPr="000C4B46">
        <w:rPr>
          <w:rFonts w:cs="David" w:hint="cs"/>
          <w:b/>
          <w:bCs/>
          <w:rtl/>
        </w:rPr>
        <w:t>15. הפחתת שיעור הריבית על החזר מס.</w:t>
      </w:r>
    </w:p>
    <w:p w14:paraId="73C10D30" w14:textId="77777777" w:rsidR="000C4B46" w:rsidRPr="000C4B46" w:rsidRDefault="000C4B46" w:rsidP="000C4B46">
      <w:pPr>
        <w:bidi/>
        <w:ind w:firstLine="567"/>
        <w:jc w:val="both"/>
        <w:rPr>
          <w:rFonts w:cs="David" w:hint="cs"/>
          <w:rtl/>
        </w:rPr>
      </w:pPr>
    </w:p>
    <w:p w14:paraId="5023EB63"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כספים. </w:t>
      </w:r>
    </w:p>
    <w:p w14:paraId="0D0A2609" w14:textId="77777777" w:rsidR="000C4B46" w:rsidRPr="000C4B46" w:rsidRDefault="000C4B46" w:rsidP="000C4B46">
      <w:pPr>
        <w:bidi/>
        <w:ind w:firstLine="567"/>
        <w:jc w:val="both"/>
        <w:rPr>
          <w:rFonts w:cs="David" w:hint="cs"/>
          <w:rtl/>
        </w:rPr>
      </w:pPr>
    </w:p>
    <w:p w14:paraId="5961DE6A" w14:textId="77777777" w:rsidR="000C4B46" w:rsidRPr="000C4B46" w:rsidRDefault="000C4B46" w:rsidP="000C4B46">
      <w:pPr>
        <w:bidi/>
        <w:jc w:val="both"/>
        <w:rPr>
          <w:rFonts w:cs="David" w:hint="cs"/>
          <w:rtl/>
        </w:rPr>
      </w:pPr>
      <w:r w:rsidRPr="000C4B46">
        <w:rPr>
          <w:rFonts w:cs="David" w:hint="cs"/>
          <w:rtl/>
        </w:rPr>
        <w:t>הצבעה</w:t>
      </w:r>
    </w:p>
    <w:p w14:paraId="1A9E7CB9" w14:textId="77777777" w:rsidR="000C4B46" w:rsidRPr="000C4B46" w:rsidRDefault="000C4B46" w:rsidP="000C4B46">
      <w:pPr>
        <w:bidi/>
        <w:jc w:val="both"/>
        <w:rPr>
          <w:rFonts w:cs="David" w:hint="cs"/>
          <w:rtl/>
        </w:rPr>
      </w:pPr>
    </w:p>
    <w:p w14:paraId="4D23947B"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69041344"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5C63F6B6" w14:textId="77777777" w:rsidR="000C4B46" w:rsidRPr="000C4B46" w:rsidRDefault="000C4B46" w:rsidP="000C4B46">
      <w:pPr>
        <w:bidi/>
        <w:ind w:firstLine="567"/>
        <w:jc w:val="both"/>
        <w:rPr>
          <w:rFonts w:cs="David" w:hint="cs"/>
          <w:rtl/>
        </w:rPr>
      </w:pPr>
    </w:p>
    <w:p w14:paraId="01FC8A40" w14:textId="77777777" w:rsidR="000C4B46" w:rsidRPr="000C4B46" w:rsidRDefault="000C4B46" w:rsidP="000C4B46">
      <w:pPr>
        <w:bidi/>
        <w:ind w:firstLine="567"/>
        <w:jc w:val="both"/>
        <w:rPr>
          <w:rFonts w:cs="David" w:hint="cs"/>
          <w:rtl/>
        </w:rPr>
      </w:pPr>
      <w:r w:rsidRPr="000C4B46">
        <w:rPr>
          <w:rFonts w:cs="David" w:hint="cs"/>
          <w:rtl/>
        </w:rPr>
        <w:t xml:space="preserve">אושר לוועדת הכספים. </w:t>
      </w:r>
    </w:p>
    <w:p w14:paraId="50505C77" w14:textId="77777777" w:rsidR="000C4B46" w:rsidRPr="000C4B46" w:rsidRDefault="000C4B46" w:rsidP="000C4B46">
      <w:pPr>
        <w:bidi/>
        <w:ind w:firstLine="567"/>
        <w:jc w:val="both"/>
        <w:rPr>
          <w:rFonts w:cs="David" w:hint="cs"/>
          <w:rtl/>
        </w:rPr>
      </w:pPr>
      <w:r w:rsidRPr="000C4B46">
        <w:rPr>
          <w:rFonts w:cs="David"/>
          <w:rtl/>
        </w:rPr>
        <w:br w:type="page"/>
      </w:r>
    </w:p>
    <w:p w14:paraId="35F8294F" w14:textId="77777777" w:rsidR="000C4B46" w:rsidRPr="000C4B46" w:rsidRDefault="000C4B46" w:rsidP="000C4B46">
      <w:pPr>
        <w:bidi/>
        <w:ind w:firstLine="567"/>
        <w:jc w:val="both"/>
        <w:rPr>
          <w:rFonts w:cs="David" w:hint="cs"/>
          <w:b/>
          <w:bCs/>
          <w:rtl/>
        </w:rPr>
      </w:pPr>
      <w:r w:rsidRPr="000C4B46">
        <w:rPr>
          <w:rFonts w:cs="David" w:hint="cs"/>
          <w:b/>
          <w:bCs/>
          <w:rtl/>
        </w:rPr>
        <w:t>16. האצלת סמכויות בעניין ביטול או שינוי רישום מע"מ.</w:t>
      </w:r>
    </w:p>
    <w:p w14:paraId="0C5591A5" w14:textId="77777777" w:rsidR="000C4B46" w:rsidRPr="000C4B46" w:rsidRDefault="000C4B46" w:rsidP="000C4B46">
      <w:pPr>
        <w:bidi/>
        <w:ind w:firstLine="567"/>
        <w:jc w:val="both"/>
        <w:rPr>
          <w:rFonts w:cs="David" w:hint="cs"/>
          <w:rtl/>
        </w:rPr>
      </w:pPr>
    </w:p>
    <w:p w14:paraId="49C12788"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כספים. </w:t>
      </w:r>
    </w:p>
    <w:p w14:paraId="121655EA" w14:textId="77777777" w:rsidR="000C4B46" w:rsidRPr="000C4B46" w:rsidRDefault="000C4B46" w:rsidP="000C4B46">
      <w:pPr>
        <w:bidi/>
        <w:ind w:firstLine="567"/>
        <w:jc w:val="both"/>
        <w:rPr>
          <w:rFonts w:cs="David" w:hint="cs"/>
          <w:rtl/>
        </w:rPr>
      </w:pPr>
    </w:p>
    <w:p w14:paraId="7DEAACC0" w14:textId="77777777" w:rsidR="000C4B46" w:rsidRPr="000C4B46" w:rsidRDefault="000C4B46" w:rsidP="000C4B46">
      <w:pPr>
        <w:bidi/>
        <w:jc w:val="both"/>
        <w:rPr>
          <w:rFonts w:cs="David" w:hint="cs"/>
          <w:rtl/>
        </w:rPr>
      </w:pPr>
      <w:r w:rsidRPr="000C4B46">
        <w:rPr>
          <w:rFonts w:cs="David" w:hint="cs"/>
          <w:rtl/>
        </w:rPr>
        <w:t>הצבעה</w:t>
      </w:r>
    </w:p>
    <w:p w14:paraId="2EF22B2D" w14:textId="77777777" w:rsidR="000C4B46" w:rsidRPr="000C4B46" w:rsidRDefault="000C4B46" w:rsidP="000C4B46">
      <w:pPr>
        <w:bidi/>
        <w:jc w:val="both"/>
        <w:rPr>
          <w:rFonts w:cs="David" w:hint="cs"/>
          <w:rtl/>
        </w:rPr>
      </w:pPr>
    </w:p>
    <w:p w14:paraId="1B6F26B4"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122C9A90"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5432519D" w14:textId="77777777" w:rsidR="000C4B46" w:rsidRPr="000C4B46" w:rsidRDefault="000C4B46" w:rsidP="000C4B46">
      <w:pPr>
        <w:bidi/>
        <w:jc w:val="both"/>
        <w:rPr>
          <w:rFonts w:cs="David" w:hint="cs"/>
          <w:rtl/>
        </w:rPr>
      </w:pPr>
    </w:p>
    <w:p w14:paraId="2971E2EE" w14:textId="77777777" w:rsidR="000C4B46" w:rsidRPr="000C4B46" w:rsidRDefault="000C4B46" w:rsidP="000C4B46">
      <w:pPr>
        <w:bidi/>
        <w:jc w:val="both"/>
        <w:rPr>
          <w:rFonts w:cs="David" w:hint="cs"/>
          <w:rtl/>
        </w:rPr>
      </w:pPr>
      <w:r w:rsidRPr="000C4B46">
        <w:rPr>
          <w:rFonts w:cs="David" w:hint="cs"/>
          <w:rtl/>
        </w:rPr>
        <w:tab/>
        <w:t xml:space="preserve">אני מאשר שהנושא יועבר לוועדת הכספים. </w:t>
      </w:r>
    </w:p>
    <w:p w14:paraId="111B97B6" w14:textId="77777777" w:rsidR="000C4B46" w:rsidRPr="000C4B46" w:rsidRDefault="000C4B46" w:rsidP="000C4B46">
      <w:pPr>
        <w:bidi/>
        <w:jc w:val="both"/>
        <w:rPr>
          <w:rFonts w:cs="David" w:hint="cs"/>
          <w:rtl/>
        </w:rPr>
      </w:pPr>
    </w:p>
    <w:p w14:paraId="6A97CD06" w14:textId="77777777" w:rsidR="000C4B46" w:rsidRPr="000C4B46" w:rsidRDefault="000C4B46" w:rsidP="000C4B46">
      <w:pPr>
        <w:bidi/>
        <w:ind w:firstLine="567"/>
        <w:jc w:val="both"/>
        <w:rPr>
          <w:rFonts w:cs="David" w:hint="cs"/>
          <w:rtl/>
        </w:rPr>
      </w:pPr>
    </w:p>
    <w:p w14:paraId="5CA149F3" w14:textId="77777777" w:rsidR="000C4B46" w:rsidRPr="000C4B46" w:rsidRDefault="000C4B46" w:rsidP="000C4B46">
      <w:pPr>
        <w:bidi/>
        <w:ind w:firstLine="567"/>
        <w:jc w:val="both"/>
        <w:rPr>
          <w:rFonts w:cs="David" w:hint="cs"/>
          <w:b/>
          <w:bCs/>
          <w:rtl/>
        </w:rPr>
      </w:pPr>
      <w:r w:rsidRPr="000C4B46">
        <w:rPr>
          <w:rFonts w:cs="David" w:hint="cs"/>
          <w:b/>
          <w:bCs/>
          <w:rtl/>
        </w:rPr>
        <w:t>17. תיקון חוק איזור סחר חופשי באילת (פטורים והנחות ממסים), כך שלא יכלול את אזור טאבה.</w:t>
      </w:r>
    </w:p>
    <w:p w14:paraId="329EE943" w14:textId="77777777" w:rsidR="000C4B46" w:rsidRPr="000C4B46" w:rsidRDefault="000C4B46" w:rsidP="000C4B46">
      <w:pPr>
        <w:bidi/>
        <w:ind w:firstLine="567"/>
        <w:jc w:val="both"/>
        <w:rPr>
          <w:rFonts w:cs="David" w:hint="cs"/>
          <w:rtl/>
        </w:rPr>
      </w:pPr>
    </w:p>
    <w:p w14:paraId="15677E18"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כספים. </w:t>
      </w:r>
    </w:p>
    <w:p w14:paraId="3E5D0E86" w14:textId="77777777" w:rsidR="000C4B46" w:rsidRPr="000C4B46" w:rsidRDefault="000C4B46" w:rsidP="000C4B46">
      <w:pPr>
        <w:bidi/>
        <w:ind w:firstLine="567"/>
        <w:jc w:val="both"/>
        <w:rPr>
          <w:rFonts w:cs="David" w:hint="cs"/>
          <w:rtl/>
        </w:rPr>
      </w:pPr>
    </w:p>
    <w:p w14:paraId="1303002D" w14:textId="77777777" w:rsidR="000C4B46" w:rsidRPr="000C4B46" w:rsidRDefault="000C4B46" w:rsidP="000C4B46">
      <w:pPr>
        <w:bidi/>
        <w:jc w:val="both"/>
        <w:rPr>
          <w:rFonts w:cs="David" w:hint="cs"/>
          <w:rtl/>
        </w:rPr>
      </w:pPr>
      <w:r w:rsidRPr="000C4B46">
        <w:rPr>
          <w:rFonts w:cs="David" w:hint="cs"/>
          <w:rtl/>
        </w:rPr>
        <w:t>הצבעה</w:t>
      </w:r>
    </w:p>
    <w:p w14:paraId="752A7B7C" w14:textId="77777777" w:rsidR="000C4B46" w:rsidRPr="000C4B46" w:rsidRDefault="000C4B46" w:rsidP="000C4B46">
      <w:pPr>
        <w:bidi/>
        <w:jc w:val="both"/>
        <w:rPr>
          <w:rFonts w:cs="David" w:hint="cs"/>
          <w:rtl/>
        </w:rPr>
      </w:pPr>
    </w:p>
    <w:p w14:paraId="79D04CA3"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47190E83"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274E96D3" w14:textId="77777777" w:rsidR="000C4B46" w:rsidRPr="000C4B46" w:rsidRDefault="000C4B46" w:rsidP="000C4B46">
      <w:pPr>
        <w:bidi/>
        <w:ind w:firstLine="567"/>
        <w:jc w:val="both"/>
        <w:rPr>
          <w:rFonts w:cs="David" w:hint="cs"/>
          <w:rtl/>
        </w:rPr>
      </w:pPr>
    </w:p>
    <w:p w14:paraId="0CFCF153" w14:textId="77777777" w:rsidR="000C4B46" w:rsidRPr="000C4B46" w:rsidRDefault="000C4B46" w:rsidP="000C4B46">
      <w:pPr>
        <w:bidi/>
        <w:ind w:firstLine="567"/>
        <w:jc w:val="both"/>
        <w:rPr>
          <w:rFonts w:cs="David" w:hint="cs"/>
          <w:rtl/>
        </w:rPr>
      </w:pPr>
      <w:r w:rsidRPr="000C4B46">
        <w:rPr>
          <w:rFonts w:cs="David" w:hint="cs"/>
          <w:rtl/>
        </w:rPr>
        <w:t xml:space="preserve">זה עבר לוועדת הכספים. </w:t>
      </w:r>
    </w:p>
    <w:p w14:paraId="5EC2BA5E" w14:textId="77777777" w:rsidR="000C4B46" w:rsidRPr="000C4B46" w:rsidRDefault="000C4B46" w:rsidP="000C4B46">
      <w:pPr>
        <w:bidi/>
        <w:ind w:firstLine="567"/>
        <w:jc w:val="both"/>
        <w:rPr>
          <w:rFonts w:cs="David" w:hint="cs"/>
          <w:rtl/>
        </w:rPr>
      </w:pPr>
    </w:p>
    <w:p w14:paraId="6F749158" w14:textId="77777777" w:rsidR="000C4B46" w:rsidRPr="000C4B46" w:rsidRDefault="000C4B46" w:rsidP="000C4B46">
      <w:pPr>
        <w:bidi/>
        <w:ind w:firstLine="567"/>
        <w:jc w:val="both"/>
        <w:rPr>
          <w:rFonts w:cs="David" w:hint="cs"/>
          <w:rtl/>
        </w:rPr>
      </w:pPr>
    </w:p>
    <w:p w14:paraId="65F8DE11" w14:textId="77777777" w:rsidR="000C4B46" w:rsidRPr="000C4B46" w:rsidRDefault="000C4B46" w:rsidP="000C4B46">
      <w:pPr>
        <w:bidi/>
        <w:ind w:firstLine="567"/>
        <w:jc w:val="both"/>
        <w:rPr>
          <w:rFonts w:cs="David" w:hint="cs"/>
          <w:b/>
          <w:bCs/>
          <w:rtl/>
        </w:rPr>
      </w:pPr>
      <w:r w:rsidRPr="000C4B46">
        <w:rPr>
          <w:rFonts w:cs="David" w:hint="cs"/>
          <w:b/>
          <w:bCs/>
          <w:rtl/>
        </w:rPr>
        <w:t>18. תיקון חוק הבלו.</w:t>
      </w:r>
    </w:p>
    <w:p w14:paraId="176C312F" w14:textId="77777777" w:rsidR="000C4B46" w:rsidRPr="000C4B46" w:rsidRDefault="000C4B46" w:rsidP="000C4B46">
      <w:pPr>
        <w:bidi/>
        <w:ind w:firstLine="567"/>
        <w:jc w:val="both"/>
        <w:rPr>
          <w:rFonts w:cs="David" w:hint="cs"/>
          <w:rtl/>
        </w:rPr>
      </w:pPr>
    </w:p>
    <w:p w14:paraId="2CA786FB" w14:textId="77777777" w:rsidR="000C4B46" w:rsidRPr="000C4B46" w:rsidRDefault="000C4B46" w:rsidP="000C4B46">
      <w:pPr>
        <w:bidi/>
        <w:ind w:firstLine="567"/>
        <w:jc w:val="both"/>
        <w:rPr>
          <w:rFonts w:cs="David" w:hint="cs"/>
          <w:rtl/>
        </w:rPr>
      </w:pPr>
      <w:r w:rsidRPr="000C4B46">
        <w:rPr>
          <w:rFonts w:cs="David" w:hint="cs"/>
          <w:rtl/>
        </w:rPr>
        <w:t xml:space="preserve">חבר הכנסת </w:t>
      </w:r>
      <w:proofErr w:type="spellStart"/>
      <w:r w:rsidRPr="000C4B46">
        <w:rPr>
          <w:rFonts w:cs="David" w:hint="cs"/>
          <w:rtl/>
        </w:rPr>
        <w:t>אפללו</w:t>
      </w:r>
      <w:proofErr w:type="spellEnd"/>
      <w:r w:rsidRPr="000C4B46">
        <w:rPr>
          <w:rFonts w:cs="David" w:hint="cs"/>
          <w:rtl/>
        </w:rPr>
        <w:t xml:space="preserve"> לא מצביע בנושא הזה. במקומו תצביע חברת הכנסת מרינה </w:t>
      </w:r>
      <w:proofErr w:type="spellStart"/>
      <w:r w:rsidRPr="000C4B46">
        <w:rPr>
          <w:rFonts w:cs="David" w:hint="cs"/>
          <w:rtl/>
        </w:rPr>
        <w:t>סולודקין</w:t>
      </w:r>
      <w:proofErr w:type="spellEnd"/>
      <w:r w:rsidRPr="000C4B46">
        <w:rPr>
          <w:rFonts w:cs="David" w:hint="cs"/>
          <w:rtl/>
        </w:rPr>
        <w:t>.</w:t>
      </w:r>
    </w:p>
    <w:p w14:paraId="31F219C9" w14:textId="77777777" w:rsidR="000C4B46" w:rsidRPr="000C4B46" w:rsidRDefault="000C4B46" w:rsidP="000C4B46">
      <w:pPr>
        <w:bidi/>
        <w:ind w:firstLine="567"/>
        <w:jc w:val="both"/>
        <w:rPr>
          <w:rFonts w:cs="David" w:hint="cs"/>
          <w:rtl/>
        </w:rPr>
      </w:pPr>
    </w:p>
    <w:p w14:paraId="2FD3FC40" w14:textId="77777777" w:rsidR="000C4B46" w:rsidRPr="000C4B46" w:rsidRDefault="000C4B46" w:rsidP="000C4B46">
      <w:pPr>
        <w:bidi/>
        <w:ind w:firstLine="567"/>
        <w:jc w:val="both"/>
        <w:rPr>
          <w:rFonts w:cs="David" w:hint="cs"/>
          <w:rtl/>
        </w:rPr>
      </w:pPr>
      <w:r w:rsidRPr="000C4B46">
        <w:rPr>
          <w:rFonts w:cs="David" w:hint="cs"/>
          <w:rtl/>
        </w:rPr>
        <w:t xml:space="preserve">הצעת  הקואליציה והייעוץ המשפטי: כספים. </w:t>
      </w:r>
    </w:p>
    <w:p w14:paraId="728100FC" w14:textId="77777777" w:rsidR="000C4B46" w:rsidRPr="000C4B46" w:rsidRDefault="000C4B46" w:rsidP="000C4B46">
      <w:pPr>
        <w:bidi/>
        <w:ind w:firstLine="567"/>
        <w:jc w:val="both"/>
        <w:rPr>
          <w:rFonts w:cs="David" w:hint="cs"/>
          <w:rtl/>
        </w:rPr>
      </w:pPr>
    </w:p>
    <w:p w14:paraId="5A0FA64D" w14:textId="77777777" w:rsidR="000C4B46" w:rsidRPr="000C4B46" w:rsidRDefault="000C4B46" w:rsidP="000C4B46">
      <w:pPr>
        <w:bidi/>
        <w:jc w:val="both"/>
        <w:rPr>
          <w:rFonts w:cs="David" w:hint="cs"/>
          <w:rtl/>
        </w:rPr>
      </w:pPr>
      <w:r w:rsidRPr="000C4B46">
        <w:rPr>
          <w:rFonts w:cs="David" w:hint="cs"/>
          <w:rtl/>
        </w:rPr>
        <w:t>הצבעה</w:t>
      </w:r>
    </w:p>
    <w:p w14:paraId="256BC166" w14:textId="77777777" w:rsidR="000C4B46" w:rsidRPr="000C4B46" w:rsidRDefault="000C4B46" w:rsidP="000C4B46">
      <w:pPr>
        <w:bidi/>
        <w:jc w:val="both"/>
        <w:rPr>
          <w:rFonts w:cs="David" w:hint="cs"/>
          <w:rtl/>
        </w:rPr>
      </w:pPr>
    </w:p>
    <w:p w14:paraId="31E72F56"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0D0FC273"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30A35ED7" w14:textId="77777777" w:rsidR="000C4B46" w:rsidRPr="000C4B46" w:rsidRDefault="000C4B46" w:rsidP="000C4B46">
      <w:pPr>
        <w:bidi/>
        <w:ind w:firstLine="567"/>
        <w:jc w:val="both"/>
        <w:rPr>
          <w:rFonts w:cs="David" w:hint="cs"/>
          <w:rtl/>
        </w:rPr>
      </w:pPr>
    </w:p>
    <w:p w14:paraId="067A2644" w14:textId="77777777" w:rsidR="000C4B46" w:rsidRPr="000C4B46" w:rsidRDefault="000C4B46" w:rsidP="000C4B46">
      <w:pPr>
        <w:bidi/>
        <w:ind w:firstLine="567"/>
        <w:jc w:val="both"/>
        <w:rPr>
          <w:rFonts w:cs="David" w:hint="cs"/>
          <w:rtl/>
        </w:rPr>
      </w:pPr>
      <w:r w:rsidRPr="000C4B46">
        <w:rPr>
          <w:rFonts w:cs="David" w:hint="cs"/>
          <w:rtl/>
        </w:rPr>
        <w:t xml:space="preserve">הצעת החוק תועבר לוועדת הכספים. </w:t>
      </w:r>
    </w:p>
    <w:p w14:paraId="171AAF1C" w14:textId="77777777" w:rsidR="000C4B46" w:rsidRPr="000C4B46" w:rsidRDefault="000C4B46" w:rsidP="000C4B46">
      <w:pPr>
        <w:bidi/>
        <w:ind w:firstLine="567"/>
        <w:jc w:val="both"/>
        <w:rPr>
          <w:rFonts w:cs="David" w:hint="cs"/>
          <w:rtl/>
        </w:rPr>
      </w:pPr>
    </w:p>
    <w:p w14:paraId="75BC85AF" w14:textId="77777777" w:rsidR="000C4B46" w:rsidRPr="000C4B46" w:rsidRDefault="000C4B46" w:rsidP="000C4B46">
      <w:pPr>
        <w:bidi/>
        <w:ind w:firstLine="567"/>
        <w:jc w:val="both"/>
        <w:rPr>
          <w:rFonts w:cs="David" w:hint="cs"/>
          <w:rtl/>
        </w:rPr>
      </w:pPr>
    </w:p>
    <w:p w14:paraId="5C617379" w14:textId="77777777" w:rsidR="000C4B46" w:rsidRPr="000C4B46" w:rsidRDefault="000C4B46" w:rsidP="000C4B46">
      <w:pPr>
        <w:bidi/>
        <w:jc w:val="both"/>
        <w:rPr>
          <w:rFonts w:cs="David" w:hint="cs"/>
          <w:b/>
          <w:bCs/>
          <w:rtl/>
        </w:rPr>
      </w:pPr>
      <w:r w:rsidRPr="000C4B46">
        <w:rPr>
          <w:rFonts w:cs="David" w:hint="cs"/>
          <w:b/>
          <w:bCs/>
          <w:rtl/>
        </w:rPr>
        <w:t>19. ועדה לחיוב אישי בעניין הסכם שכר חריג בגוף מתוקצב או נתמך.</w:t>
      </w:r>
    </w:p>
    <w:p w14:paraId="2197CE30" w14:textId="77777777" w:rsidR="000C4B46" w:rsidRPr="000C4B46" w:rsidRDefault="000C4B46" w:rsidP="000C4B46">
      <w:pPr>
        <w:bidi/>
        <w:jc w:val="both"/>
        <w:rPr>
          <w:rFonts w:cs="David" w:hint="cs"/>
          <w:rtl/>
        </w:rPr>
      </w:pPr>
    </w:p>
    <w:p w14:paraId="57CDCA1F"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כספים. </w:t>
      </w:r>
    </w:p>
    <w:p w14:paraId="0CCFFA6E" w14:textId="77777777" w:rsidR="000C4B46" w:rsidRPr="000C4B46" w:rsidRDefault="000C4B46" w:rsidP="000C4B46">
      <w:pPr>
        <w:bidi/>
        <w:ind w:firstLine="567"/>
        <w:jc w:val="both"/>
        <w:rPr>
          <w:rFonts w:cs="David" w:hint="cs"/>
          <w:rtl/>
        </w:rPr>
      </w:pPr>
    </w:p>
    <w:p w14:paraId="21C70868" w14:textId="77777777" w:rsidR="000C4B46" w:rsidRPr="000C4B46" w:rsidRDefault="000C4B46" w:rsidP="000C4B46">
      <w:pPr>
        <w:bidi/>
        <w:jc w:val="both"/>
        <w:rPr>
          <w:rFonts w:cs="David" w:hint="cs"/>
          <w:rtl/>
        </w:rPr>
      </w:pPr>
      <w:r w:rsidRPr="000C4B46">
        <w:rPr>
          <w:rFonts w:cs="David" w:hint="cs"/>
          <w:rtl/>
        </w:rPr>
        <w:t>הצבעה</w:t>
      </w:r>
    </w:p>
    <w:p w14:paraId="6B9A4B54" w14:textId="77777777" w:rsidR="000C4B46" w:rsidRPr="000C4B46" w:rsidRDefault="000C4B46" w:rsidP="000C4B46">
      <w:pPr>
        <w:bidi/>
        <w:jc w:val="both"/>
        <w:rPr>
          <w:rFonts w:cs="David" w:hint="cs"/>
          <w:rtl/>
        </w:rPr>
      </w:pPr>
    </w:p>
    <w:p w14:paraId="1948D5A5"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1A38E5CC"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13D48832" w14:textId="77777777" w:rsidR="000C4B46" w:rsidRPr="000C4B46" w:rsidRDefault="000C4B46" w:rsidP="000C4B46">
      <w:pPr>
        <w:bidi/>
        <w:jc w:val="both"/>
        <w:rPr>
          <w:rFonts w:cs="David" w:hint="cs"/>
          <w:rtl/>
        </w:rPr>
      </w:pPr>
    </w:p>
    <w:p w14:paraId="5B79ABC5" w14:textId="77777777" w:rsidR="000C4B46" w:rsidRPr="000C4B46" w:rsidRDefault="000C4B46" w:rsidP="000C4B46">
      <w:pPr>
        <w:bidi/>
        <w:jc w:val="both"/>
        <w:rPr>
          <w:rFonts w:cs="David" w:hint="cs"/>
          <w:rtl/>
        </w:rPr>
      </w:pPr>
      <w:r w:rsidRPr="000C4B46">
        <w:rPr>
          <w:rFonts w:cs="David" w:hint="cs"/>
          <w:rtl/>
        </w:rPr>
        <w:tab/>
        <w:t xml:space="preserve">ההצעה תועבר לוועדת הכספים. </w:t>
      </w:r>
    </w:p>
    <w:p w14:paraId="65BF9AF3" w14:textId="77777777" w:rsidR="000C4B46" w:rsidRPr="000C4B46" w:rsidRDefault="000C4B46" w:rsidP="000C4B46">
      <w:pPr>
        <w:bidi/>
        <w:jc w:val="both"/>
        <w:rPr>
          <w:rFonts w:cs="David" w:hint="cs"/>
          <w:rtl/>
        </w:rPr>
      </w:pPr>
    </w:p>
    <w:p w14:paraId="02A85C2F" w14:textId="77777777" w:rsidR="000C4B46" w:rsidRPr="000C4B46" w:rsidRDefault="000C4B46" w:rsidP="000C4B46">
      <w:pPr>
        <w:bidi/>
        <w:jc w:val="both"/>
        <w:rPr>
          <w:rFonts w:cs="David" w:hint="cs"/>
          <w:rtl/>
        </w:rPr>
      </w:pPr>
      <w:r w:rsidRPr="000C4B46">
        <w:rPr>
          <w:rFonts w:cs="David"/>
          <w:rtl/>
        </w:rPr>
        <w:br w:type="page"/>
      </w:r>
    </w:p>
    <w:p w14:paraId="0FE52CE0" w14:textId="77777777" w:rsidR="000C4B46" w:rsidRPr="000C4B46" w:rsidRDefault="000C4B46" w:rsidP="000C4B46">
      <w:pPr>
        <w:bidi/>
        <w:ind w:firstLine="567"/>
        <w:jc w:val="both"/>
        <w:rPr>
          <w:rFonts w:cs="David" w:hint="cs"/>
          <w:b/>
          <w:bCs/>
          <w:rtl/>
        </w:rPr>
      </w:pPr>
      <w:r w:rsidRPr="000C4B46">
        <w:rPr>
          <w:rFonts w:cs="David" w:hint="cs"/>
          <w:b/>
          <w:bCs/>
          <w:rtl/>
        </w:rPr>
        <w:t>20. פיצויי פיטורים בשל חילופי מעבידים.</w:t>
      </w:r>
    </w:p>
    <w:p w14:paraId="65F750E3" w14:textId="77777777" w:rsidR="000C4B46" w:rsidRPr="000C4B46" w:rsidRDefault="000C4B46" w:rsidP="000C4B46">
      <w:pPr>
        <w:bidi/>
        <w:ind w:firstLine="567"/>
        <w:jc w:val="both"/>
        <w:rPr>
          <w:rFonts w:cs="David" w:hint="cs"/>
          <w:rtl/>
        </w:rPr>
      </w:pPr>
    </w:p>
    <w:p w14:paraId="5BE6F831"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עבודה, רווחה והבריאות. </w:t>
      </w:r>
    </w:p>
    <w:p w14:paraId="46CC66F0" w14:textId="77777777" w:rsidR="000C4B46" w:rsidRPr="000C4B46" w:rsidRDefault="000C4B46" w:rsidP="000C4B46">
      <w:pPr>
        <w:bidi/>
        <w:ind w:firstLine="567"/>
        <w:jc w:val="both"/>
        <w:rPr>
          <w:rFonts w:cs="David" w:hint="cs"/>
          <w:rtl/>
        </w:rPr>
      </w:pPr>
    </w:p>
    <w:p w14:paraId="2A95D7AF" w14:textId="77777777" w:rsidR="000C4B46" w:rsidRPr="000C4B46" w:rsidRDefault="000C4B46" w:rsidP="000C4B46">
      <w:pPr>
        <w:bidi/>
        <w:jc w:val="both"/>
        <w:rPr>
          <w:rFonts w:cs="David" w:hint="cs"/>
          <w:rtl/>
        </w:rPr>
      </w:pPr>
      <w:r w:rsidRPr="000C4B46">
        <w:rPr>
          <w:rFonts w:cs="David" w:hint="cs"/>
          <w:rtl/>
        </w:rPr>
        <w:t>הצבעה</w:t>
      </w:r>
    </w:p>
    <w:p w14:paraId="51802DE3" w14:textId="77777777" w:rsidR="000C4B46" w:rsidRPr="000C4B46" w:rsidRDefault="000C4B46" w:rsidP="000C4B46">
      <w:pPr>
        <w:bidi/>
        <w:jc w:val="both"/>
        <w:rPr>
          <w:rFonts w:cs="David" w:hint="cs"/>
          <w:rtl/>
        </w:rPr>
      </w:pPr>
    </w:p>
    <w:p w14:paraId="3D6D4B16" w14:textId="77777777" w:rsidR="000C4B46" w:rsidRPr="000C4B46" w:rsidRDefault="000C4B46" w:rsidP="000C4B46">
      <w:pPr>
        <w:bidi/>
        <w:jc w:val="both"/>
        <w:rPr>
          <w:rFonts w:cs="David" w:hint="cs"/>
          <w:rtl/>
        </w:rPr>
      </w:pPr>
      <w:r w:rsidRPr="000C4B46">
        <w:rPr>
          <w:rFonts w:cs="David" w:hint="cs"/>
          <w:rtl/>
        </w:rPr>
        <w:t xml:space="preserve">בעד ועדת עבודה רווחה והבריאות </w:t>
      </w:r>
      <w:r w:rsidRPr="000C4B46">
        <w:rPr>
          <w:rFonts w:cs="David"/>
          <w:rtl/>
        </w:rPr>
        <w:t>–</w:t>
      </w:r>
      <w:r w:rsidRPr="000C4B46">
        <w:rPr>
          <w:rFonts w:cs="David" w:hint="cs"/>
          <w:rtl/>
        </w:rPr>
        <w:t xml:space="preserve"> רוב</w:t>
      </w:r>
    </w:p>
    <w:p w14:paraId="24E65ADE"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3438C241" w14:textId="77777777" w:rsidR="000C4B46" w:rsidRPr="000C4B46" w:rsidRDefault="000C4B46" w:rsidP="000C4B46">
      <w:pPr>
        <w:bidi/>
        <w:jc w:val="both"/>
        <w:rPr>
          <w:rFonts w:cs="David" w:hint="cs"/>
          <w:rtl/>
        </w:rPr>
      </w:pPr>
    </w:p>
    <w:p w14:paraId="0080F5A8" w14:textId="77777777" w:rsidR="000C4B46" w:rsidRPr="000C4B46" w:rsidRDefault="000C4B46" w:rsidP="000C4B46">
      <w:pPr>
        <w:bidi/>
        <w:jc w:val="both"/>
        <w:rPr>
          <w:rFonts w:cs="David" w:hint="cs"/>
          <w:rtl/>
        </w:rPr>
      </w:pPr>
      <w:r w:rsidRPr="000C4B46">
        <w:rPr>
          <w:rFonts w:cs="David" w:hint="cs"/>
          <w:rtl/>
        </w:rPr>
        <w:tab/>
        <w:t>ההצעה תועבר לעבודה, רווחה ובריאות.</w:t>
      </w:r>
    </w:p>
    <w:p w14:paraId="6E5CF0CA" w14:textId="77777777" w:rsidR="000C4B46" w:rsidRPr="000C4B46" w:rsidRDefault="000C4B46" w:rsidP="000C4B46">
      <w:pPr>
        <w:bidi/>
        <w:jc w:val="both"/>
        <w:rPr>
          <w:rFonts w:cs="David" w:hint="cs"/>
          <w:rtl/>
        </w:rPr>
      </w:pPr>
    </w:p>
    <w:p w14:paraId="7E8E6F83" w14:textId="77777777" w:rsidR="000C4B46" w:rsidRPr="000C4B46" w:rsidRDefault="000C4B46" w:rsidP="000C4B46">
      <w:pPr>
        <w:bidi/>
        <w:ind w:firstLine="567"/>
        <w:jc w:val="both"/>
        <w:rPr>
          <w:rFonts w:cs="David" w:hint="cs"/>
          <w:rtl/>
        </w:rPr>
      </w:pPr>
    </w:p>
    <w:p w14:paraId="3959032E" w14:textId="77777777" w:rsidR="000C4B46" w:rsidRPr="000C4B46" w:rsidRDefault="000C4B46" w:rsidP="000C4B46">
      <w:pPr>
        <w:bidi/>
        <w:ind w:firstLine="567"/>
        <w:jc w:val="both"/>
        <w:rPr>
          <w:rFonts w:cs="David" w:hint="cs"/>
          <w:b/>
          <w:bCs/>
          <w:rtl/>
        </w:rPr>
      </w:pPr>
      <w:r w:rsidRPr="000C4B46">
        <w:rPr>
          <w:rFonts w:cs="David" w:hint="cs"/>
          <w:b/>
          <w:bCs/>
          <w:rtl/>
        </w:rPr>
        <w:t>21. התאמת הגיל לעניין ניכוי קצבה.</w:t>
      </w:r>
    </w:p>
    <w:p w14:paraId="26DBC8AA" w14:textId="77777777" w:rsidR="000C4B46" w:rsidRPr="000C4B46" w:rsidRDefault="000C4B46" w:rsidP="000C4B46">
      <w:pPr>
        <w:bidi/>
        <w:ind w:firstLine="567"/>
        <w:jc w:val="both"/>
        <w:rPr>
          <w:rFonts w:cs="David" w:hint="cs"/>
          <w:rtl/>
        </w:rPr>
      </w:pPr>
    </w:p>
    <w:p w14:paraId="58ADEA23"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עבודה, רווחה והבריאות. </w:t>
      </w:r>
    </w:p>
    <w:p w14:paraId="22FC2C64" w14:textId="77777777" w:rsidR="000C4B46" w:rsidRPr="000C4B46" w:rsidRDefault="000C4B46" w:rsidP="000C4B46">
      <w:pPr>
        <w:bidi/>
        <w:ind w:firstLine="567"/>
        <w:jc w:val="both"/>
        <w:rPr>
          <w:rFonts w:cs="David" w:hint="cs"/>
          <w:rtl/>
        </w:rPr>
      </w:pPr>
    </w:p>
    <w:p w14:paraId="3F3FAC7B" w14:textId="77777777" w:rsidR="000C4B46" w:rsidRPr="000C4B46" w:rsidRDefault="000C4B46" w:rsidP="000C4B46">
      <w:pPr>
        <w:bidi/>
        <w:jc w:val="both"/>
        <w:rPr>
          <w:rFonts w:cs="David" w:hint="cs"/>
          <w:rtl/>
        </w:rPr>
      </w:pPr>
      <w:r w:rsidRPr="000C4B46">
        <w:rPr>
          <w:rFonts w:cs="David" w:hint="cs"/>
          <w:rtl/>
        </w:rPr>
        <w:t>הצבעה</w:t>
      </w:r>
    </w:p>
    <w:p w14:paraId="08C8AE59" w14:textId="77777777" w:rsidR="000C4B46" w:rsidRPr="000C4B46" w:rsidRDefault="000C4B46" w:rsidP="000C4B46">
      <w:pPr>
        <w:bidi/>
        <w:jc w:val="both"/>
        <w:rPr>
          <w:rFonts w:cs="David" w:hint="cs"/>
          <w:rtl/>
        </w:rPr>
      </w:pPr>
    </w:p>
    <w:p w14:paraId="15D540A3" w14:textId="77777777" w:rsidR="000C4B46" w:rsidRPr="000C4B46" w:rsidRDefault="000C4B46" w:rsidP="000C4B46">
      <w:pPr>
        <w:bidi/>
        <w:jc w:val="both"/>
        <w:rPr>
          <w:rFonts w:cs="David" w:hint="cs"/>
          <w:rtl/>
        </w:rPr>
      </w:pPr>
      <w:r w:rsidRPr="000C4B46">
        <w:rPr>
          <w:rFonts w:cs="David" w:hint="cs"/>
          <w:rtl/>
        </w:rPr>
        <w:t xml:space="preserve">בעד ועדת עבודה, רווחה ובריאות </w:t>
      </w:r>
      <w:r w:rsidRPr="000C4B46">
        <w:rPr>
          <w:rFonts w:cs="David"/>
          <w:rtl/>
        </w:rPr>
        <w:t>–</w:t>
      </w:r>
      <w:r w:rsidRPr="000C4B46">
        <w:rPr>
          <w:rFonts w:cs="David" w:hint="cs"/>
          <w:rtl/>
        </w:rPr>
        <w:t xml:space="preserve"> רוב</w:t>
      </w:r>
    </w:p>
    <w:p w14:paraId="311D5873"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4DD70633" w14:textId="77777777" w:rsidR="000C4B46" w:rsidRPr="000C4B46" w:rsidRDefault="000C4B46" w:rsidP="000C4B46">
      <w:pPr>
        <w:bidi/>
        <w:jc w:val="both"/>
        <w:rPr>
          <w:rFonts w:cs="David" w:hint="cs"/>
          <w:rtl/>
        </w:rPr>
      </w:pPr>
    </w:p>
    <w:p w14:paraId="4D15A4E0" w14:textId="77777777" w:rsidR="000C4B46" w:rsidRPr="000C4B46" w:rsidRDefault="000C4B46" w:rsidP="000C4B46">
      <w:pPr>
        <w:bidi/>
        <w:jc w:val="both"/>
        <w:rPr>
          <w:rFonts w:cs="David" w:hint="cs"/>
          <w:rtl/>
        </w:rPr>
      </w:pPr>
      <w:r w:rsidRPr="000C4B46">
        <w:rPr>
          <w:rFonts w:cs="David" w:hint="cs"/>
          <w:rtl/>
        </w:rPr>
        <w:tab/>
        <w:t xml:space="preserve">ההצעה תועבר לוועדת עבודה, רווחה ובריאות של הכנסת. </w:t>
      </w:r>
    </w:p>
    <w:p w14:paraId="5262F0C1" w14:textId="77777777" w:rsidR="000C4B46" w:rsidRPr="000C4B46" w:rsidRDefault="000C4B46" w:rsidP="000C4B46">
      <w:pPr>
        <w:bidi/>
        <w:jc w:val="both"/>
        <w:rPr>
          <w:rFonts w:cs="David" w:hint="cs"/>
          <w:rtl/>
        </w:rPr>
      </w:pPr>
    </w:p>
    <w:p w14:paraId="38BAEB9D" w14:textId="77777777" w:rsidR="000C4B46" w:rsidRPr="000C4B46" w:rsidRDefault="000C4B46" w:rsidP="000C4B46">
      <w:pPr>
        <w:bidi/>
        <w:ind w:firstLine="567"/>
        <w:jc w:val="both"/>
        <w:rPr>
          <w:rFonts w:cs="David" w:hint="cs"/>
          <w:rtl/>
        </w:rPr>
      </w:pPr>
    </w:p>
    <w:p w14:paraId="75EDB528" w14:textId="77777777" w:rsidR="000C4B46" w:rsidRPr="000C4B46" w:rsidRDefault="000C4B46" w:rsidP="000C4B46">
      <w:pPr>
        <w:bidi/>
        <w:ind w:firstLine="567"/>
        <w:jc w:val="both"/>
        <w:rPr>
          <w:rFonts w:cs="David" w:hint="cs"/>
          <w:b/>
          <w:bCs/>
          <w:rtl/>
        </w:rPr>
      </w:pPr>
      <w:r w:rsidRPr="000C4B46">
        <w:rPr>
          <w:rFonts w:cs="David" w:hint="cs"/>
          <w:b/>
          <w:bCs/>
          <w:rtl/>
        </w:rPr>
        <w:t xml:space="preserve">22. התאמת קצבאות לעניין חוק שירות קבע. </w:t>
      </w:r>
    </w:p>
    <w:p w14:paraId="3B4BB88B" w14:textId="77777777" w:rsidR="000C4B46" w:rsidRPr="000C4B46" w:rsidRDefault="000C4B46" w:rsidP="000C4B46">
      <w:pPr>
        <w:bidi/>
        <w:ind w:firstLine="567"/>
        <w:jc w:val="both"/>
        <w:rPr>
          <w:rFonts w:cs="David" w:hint="cs"/>
          <w:rtl/>
        </w:rPr>
      </w:pPr>
    </w:p>
    <w:p w14:paraId="62F36D75" w14:textId="77777777" w:rsidR="000C4B46" w:rsidRPr="000C4B46" w:rsidRDefault="000C4B46" w:rsidP="000C4B46">
      <w:pPr>
        <w:bidi/>
        <w:ind w:firstLine="567"/>
        <w:jc w:val="both"/>
        <w:rPr>
          <w:rFonts w:cs="David" w:hint="cs"/>
          <w:rtl/>
        </w:rPr>
      </w:pPr>
    </w:p>
    <w:p w14:paraId="2FBB0DDA"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עבודה ורווחה. </w:t>
      </w:r>
    </w:p>
    <w:p w14:paraId="360F30B3" w14:textId="77777777" w:rsidR="000C4B46" w:rsidRPr="000C4B46" w:rsidRDefault="000C4B46" w:rsidP="000C4B46">
      <w:pPr>
        <w:bidi/>
        <w:ind w:firstLine="567"/>
        <w:jc w:val="both"/>
        <w:rPr>
          <w:rFonts w:cs="David" w:hint="cs"/>
          <w:rtl/>
        </w:rPr>
      </w:pPr>
    </w:p>
    <w:p w14:paraId="7FCC07F5" w14:textId="77777777" w:rsidR="000C4B46" w:rsidRPr="000C4B46" w:rsidRDefault="000C4B46" w:rsidP="000C4B46">
      <w:pPr>
        <w:bidi/>
        <w:jc w:val="both"/>
        <w:rPr>
          <w:rFonts w:cs="David" w:hint="cs"/>
          <w:rtl/>
        </w:rPr>
      </w:pPr>
      <w:r w:rsidRPr="000C4B46">
        <w:rPr>
          <w:rFonts w:cs="David" w:hint="cs"/>
          <w:rtl/>
        </w:rPr>
        <w:t>הצבעה</w:t>
      </w:r>
    </w:p>
    <w:p w14:paraId="515A4667" w14:textId="77777777" w:rsidR="000C4B46" w:rsidRPr="000C4B46" w:rsidRDefault="000C4B46" w:rsidP="000C4B46">
      <w:pPr>
        <w:bidi/>
        <w:jc w:val="both"/>
        <w:rPr>
          <w:rFonts w:cs="David" w:hint="cs"/>
          <w:rtl/>
        </w:rPr>
      </w:pPr>
    </w:p>
    <w:p w14:paraId="0F4BB5C3" w14:textId="77777777" w:rsidR="000C4B46" w:rsidRPr="000C4B46" w:rsidRDefault="000C4B46" w:rsidP="000C4B46">
      <w:pPr>
        <w:bidi/>
        <w:jc w:val="both"/>
        <w:rPr>
          <w:rFonts w:cs="David" w:hint="cs"/>
          <w:rtl/>
        </w:rPr>
      </w:pPr>
      <w:r w:rsidRPr="000C4B46">
        <w:rPr>
          <w:rFonts w:cs="David" w:hint="cs"/>
          <w:rtl/>
        </w:rPr>
        <w:t xml:space="preserve">בעד ועדת עבודה, רווחה ובריאות </w:t>
      </w:r>
      <w:r w:rsidRPr="000C4B46">
        <w:rPr>
          <w:rFonts w:cs="David"/>
          <w:rtl/>
        </w:rPr>
        <w:t>–</w:t>
      </w:r>
      <w:r w:rsidRPr="000C4B46">
        <w:rPr>
          <w:rFonts w:cs="David" w:hint="cs"/>
          <w:rtl/>
        </w:rPr>
        <w:t xml:space="preserve"> רוב</w:t>
      </w:r>
    </w:p>
    <w:p w14:paraId="6688B33C"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2550E3E2" w14:textId="77777777" w:rsidR="000C4B46" w:rsidRPr="000C4B46" w:rsidRDefault="000C4B46" w:rsidP="000C4B46">
      <w:pPr>
        <w:bidi/>
        <w:ind w:firstLine="567"/>
        <w:jc w:val="both"/>
        <w:rPr>
          <w:rFonts w:cs="David" w:hint="cs"/>
          <w:rtl/>
        </w:rPr>
      </w:pPr>
    </w:p>
    <w:p w14:paraId="2B431BD6" w14:textId="77777777" w:rsidR="000C4B46" w:rsidRPr="000C4B46" w:rsidRDefault="000C4B46" w:rsidP="000C4B46">
      <w:pPr>
        <w:bidi/>
        <w:ind w:firstLine="567"/>
        <w:jc w:val="both"/>
        <w:rPr>
          <w:rFonts w:cs="David" w:hint="cs"/>
          <w:rtl/>
        </w:rPr>
      </w:pPr>
      <w:r w:rsidRPr="000C4B46">
        <w:rPr>
          <w:rFonts w:cs="David" w:hint="cs"/>
          <w:rtl/>
        </w:rPr>
        <w:t xml:space="preserve">הנושא הזה יועבר לוועדת העבודה והרווחה של הכנסת. </w:t>
      </w:r>
    </w:p>
    <w:p w14:paraId="488FA633" w14:textId="77777777" w:rsidR="000C4B46" w:rsidRPr="000C4B46" w:rsidRDefault="000C4B46" w:rsidP="000C4B46">
      <w:pPr>
        <w:bidi/>
        <w:ind w:firstLine="567"/>
        <w:jc w:val="both"/>
        <w:rPr>
          <w:rFonts w:cs="David" w:hint="cs"/>
          <w:rtl/>
        </w:rPr>
      </w:pPr>
    </w:p>
    <w:p w14:paraId="49E7DAFA" w14:textId="77777777" w:rsidR="000C4B46" w:rsidRPr="000C4B46" w:rsidRDefault="000C4B46" w:rsidP="000C4B46">
      <w:pPr>
        <w:bidi/>
        <w:ind w:firstLine="567"/>
        <w:jc w:val="both"/>
        <w:rPr>
          <w:rFonts w:cs="David" w:hint="cs"/>
          <w:rtl/>
        </w:rPr>
      </w:pPr>
    </w:p>
    <w:p w14:paraId="5EC88A9A" w14:textId="77777777" w:rsidR="000C4B46" w:rsidRPr="000C4B46" w:rsidRDefault="000C4B46" w:rsidP="000C4B46">
      <w:pPr>
        <w:bidi/>
        <w:ind w:firstLine="567"/>
        <w:jc w:val="both"/>
        <w:rPr>
          <w:rFonts w:cs="David" w:hint="cs"/>
          <w:b/>
          <w:bCs/>
          <w:rtl/>
        </w:rPr>
      </w:pPr>
      <w:r w:rsidRPr="000C4B46">
        <w:rPr>
          <w:rFonts w:cs="David" w:hint="cs"/>
          <w:b/>
          <w:bCs/>
          <w:rtl/>
        </w:rPr>
        <w:t xml:space="preserve">23. תיקון חוק רשות הספנות והנמלים לעניין תשלום קצבאות לעובדים. </w:t>
      </w:r>
    </w:p>
    <w:p w14:paraId="4E7A115B" w14:textId="77777777" w:rsidR="000C4B46" w:rsidRPr="000C4B46" w:rsidRDefault="000C4B46" w:rsidP="000C4B46">
      <w:pPr>
        <w:bidi/>
        <w:ind w:firstLine="567"/>
        <w:jc w:val="both"/>
        <w:rPr>
          <w:rFonts w:cs="David" w:hint="cs"/>
          <w:rtl/>
        </w:rPr>
      </w:pPr>
    </w:p>
    <w:p w14:paraId="3BF8C0FA" w14:textId="77777777" w:rsidR="000C4B46" w:rsidRPr="000C4B46" w:rsidRDefault="000C4B46" w:rsidP="000C4B46">
      <w:pPr>
        <w:bidi/>
        <w:ind w:firstLine="567"/>
        <w:jc w:val="both"/>
        <w:rPr>
          <w:rFonts w:cs="David" w:hint="cs"/>
          <w:rtl/>
        </w:rPr>
      </w:pPr>
      <w:r w:rsidRPr="000C4B46">
        <w:rPr>
          <w:rFonts w:cs="David" w:hint="cs"/>
          <w:rtl/>
        </w:rPr>
        <w:t>כאמור, ועדת הכנסת ממליצה שהחקיקה תסתיים עד 31.3.2008. יושב ראש הוועדה סוברני לקבל או לדחות.</w:t>
      </w:r>
    </w:p>
    <w:p w14:paraId="51100665" w14:textId="77777777" w:rsidR="000C4B46" w:rsidRPr="000C4B46" w:rsidRDefault="000C4B46" w:rsidP="000C4B46">
      <w:pPr>
        <w:bidi/>
        <w:ind w:firstLine="567"/>
        <w:jc w:val="both"/>
        <w:rPr>
          <w:rFonts w:cs="David" w:hint="cs"/>
          <w:rtl/>
        </w:rPr>
      </w:pPr>
    </w:p>
    <w:p w14:paraId="6ED226C8"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כספים. </w:t>
      </w:r>
    </w:p>
    <w:p w14:paraId="0F26BB8C" w14:textId="77777777" w:rsidR="000C4B46" w:rsidRPr="000C4B46" w:rsidRDefault="000C4B46" w:rsidP="000C4B46">
      <w:pPr>
        <w:bidi/>
        <w:ind w:firstLine="567"/>
        <w:jc w:val="both"/>
        <w:rPr>
          <w:rFonts w:cs="David" w:hint="cs"/>
          <w:rtl/>
        </w:rPr>
      </w:pPr>
    </w:p>
    <w:p w14:paraId="5BF5AB1F" w14:textId="77777777" w:rsidR="000C4B46" w:rsidRPr="000C4B46" w:rsidRDefault="000C4B46" w:rsidP="000C4B46">
      <w:pPr>
        <w:bidi/>
        <w:ind w:firstLine="567"/>
        <w:jc w:val="both"/>
        <w:rPr>
          <w:rFonts w:cs="David" w:hint="cs"/>
          <w:u w:val="single"/>
          <w:rtl/>
        </w:rPr>
      </w:pPr>
    </w:p>
    <w:p w14:paraId="7AB2A61D"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329BAF48" w14:textId="77777777" w:rsidR="000C4B46" w:rsidRPr="000C4B46" w:rsidRDefault="000C4B46" w:rsidP="000C4B46">
      <w:pPr>
        <w:bidi/>
        <w:ind w:firstLine="567"/>
        <w:jc w:val="both"/>
        <w:rPr>
          <w:rFonts w:cs="David" w:hint="cs"/>
          <w:u w:val="single"/>
          <w:rtl/>
        </w:rPr>
      </w:pPr>
    </w:p>
    <w:p w14:paraId="19A023AB" w14:textId="77777777" w:rsidR="000C4B46" w:rsidRPr="000C4B46" w:rsidRDefault="000C4B46" w:rsidP="000C4B46">
      <w:pPr>
        <w:bidi/>
        <w:ind w:firstLine="567"/>
        <w:jc w:val="both"/>
        <w:rPr>
          <w:rFonts w:cs="David" w:hint="cs"/>
          <w:rtl/>
        </w:rPr>
      </w:pPr>
      <w:r w:rsidRPr="000C4B46">
        <w:rPr>
          <w:rFonts w:cs="David" w:hint="cs"/>
          <w:rtl/>
        </w:rPr>
        <w:t>עבודה ורווחה.</w:t>
      </w:r>
    </w:p>
    <w:p w14:paraId="2F8507AD" w14:textId="77777777" w:rsidR="000C4B46" w:rsidRPr="000C4B46" w:rsidRDefault="000C4B46" w:rsidP="000C4B46">
      <w:pPr>
        <w:bidi/>
        <w:ind w:firstLine="567"/>
        <w:jc w:val="both"/>
        <w:rPr>
          <w:rFonts w:cs="David" w:hint="cs"/>
          <w:rtl/>
        </w:rPr>
      </w:pPr>
    </w:p>
    <w:p w14:paraId="1D84464D"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7689B244" w14:textId="77777777" w:rsidR="000C4B46" w:rsidRPr="000C4B46" w:rsidRDefault="000C4B46" w:rsidP="000C4B46">
      <w:pPr>
        <w:bidi/>
        <w:ind w:firstLine="567"/>
        <w:jc w:val="both"/>
        <w:rPr>
          <w:rFonts w:cs="David" w:hint="cs"/>
          <w:rtl/>
        </w:rPr>
      </w:pPr>
    </w:p>
    <w:p w14:paraId="1B88C0AF" w14:textId="77777777" w:rsidR="000C4B46" w:rsidRPr="000C4B46" w:rsidRDefault="000C4B46" w:rsidP="000C4B46">
      <w:pPr>
        <w:bidi/>
        <w:ind w:firstLine="567"/>
        <w:jc w:val="both"/>
        <w:rPr>
          <w:rFonts w:cs="David" w:hint="cs"/>
          <w:rtl/>
        </w:rPr>
      </w:pPr>
      <w:r w:rsidRPr="000C4B46">
        <w:rPr>
          <w:rFonts w:cs="David" w:hint="cs"/>
          <w:rtl/>
        </w:rPr>
        <w:tab/>
        <w:t>מי בעד ועדת הכספים?</w:t>
      </w:r>
    </w:p>
    <w:p w14:paraId="6854B54A" w14:textId="77777777" w:rsidR="000C4B46" w:rsidRPr="000C4B46" w:rsidRDefault="000C4B46" w:rsidP="000C4B46">
      <w:pPr>
        <w:bidi/>
        <w:ind w:firstLine="567"/>
        <w:jc w:val="both"/>
        <w:rPr>
          <w:rFonts w:cs="David" w:hint="cs"/>
          <w:rtl/>
        </w:rPr>
      </w:pPr>
      <w:r w:rsidRPr="000C4B46">
        <w:rPr>
          <w:rFonts w:cs="David"/>
          <w:rtl/>
        </w:rPr>
        <w:br w:type="page"/>
      </w:r>
    </w:p>
    <w:p w14:paraId="14BBCF2C" w14:textId="77777777" w:rsidR="000C4B46" w:rsidRPr="000C4B46" w:rsidRDefault="000C4B46" w:rsidP="000C4B46">
      <w:pPr>
        <w:bidi/>
        <w:jc w:val="both"/>
        <w:rPr>
          <w:rFonts w:cs="David" w:hint="cs"/>
          <w:rtl/>
        </w:rPr>
      </w:pPr>
      <w:r w:rsidRPr="000C4B46">
        <w:rPr>
          <w:rFonts w:cs="David" w:hint="cs"/>
          <w:rtl/>
        </w:rPr>
        <w:t>הצבעה</w:t>
      </w:r>
    </w:p>
    <w:p w14:paraId="0407850F" w14:textId="77777777" w:rsidR="000C4B46" w:rsidRPr="000C4B46" w:rsidRDefault="000C4B46" w:rsidP="000C4B46">
      <w:pPr>
        <w:bidi/>
        <w:jc w:val="both"/>
        <w:rPr>
          <w:rFonts w:cs="David" w:hint="cs"/>
          <w:rtl/>
        </w:rPr>
      </w:pPr>
    </w:p>
    <w:p w14:paraId="2F883B29" w14:textId="77777777" w:rsidR="000C4B46" w:rsidRPr="000C4B46" w:rsidRDefault="000C4B46" w:rsidP="000C4B46">
      <w:pPr>
        <w:bidi/>
        <w:jc w:val="both"/>
        <w:rPr>
          <w:rFonts w:cs="David" w:hint="cs"/>
          <w:rtl/>
        </w:rPr>
      </w:pPr>
      <w:r w:rsidRPr="000C4B46">
        <w:rPr>
          <w:rFonts w:cs="David" w:hint="cs"/>
          <w:rtl/>
        </w:rPr>
        <w:t xml:space="preserve">בעד ועדת הכספים </w:t>
      </w:r>
      <w:r w:rsidRPr="000C4B46">
        <w:rPr>
          <w:rFonts w:cs="David"/>
          <w:rtl/>
        </w:rPr>
        <w:t>–</w:t>
      </w:r>
      <w:r w:rsidRPr="000C4B46">
        <w:rPr>
          <w:rFonts w:cs="David" w:hint="cs"/>
          <w:rtl/>
        </w:rPr>
        <w:t xml:space="preserve"> רוב</w:t>
      </w:r>
    </w:p>
    <w:p w14:paraId="18525BE7" w14:textId="77777777" w:rsidR="000C4B46" w:rsidRPr="000C4B46" w:rsidRDefault="000C4B46" w:rsidP="000C4B46">
      <w:pPr>
        <w:bidi/>
        <w:jc w:val="both"/>
        <w:rPr>
          <w:rFonts w:cs="David" w:hint="cs"/>
          <w:rtl/>
        </w:rPr>
      </w:pPr>
      <w:r w:rsidRPr="000C4B46">
        <w:rPr>
          <w:rFonts w:cs="David" w:hint="cs"/>
          <w:rtl/>
        </w:rPr>
        <w:t xml:space="preserve">בעד ועדת עבודה ורווחה </w:t>
      </w:r>
      <w:r w:rsidRPr="000C4B46">
        <w:rPr>
          <w:rFonts w:cs="David"/>
          <w:rtl/>
        </w:rPr>
        <w:t>–</w:t>
      </w:r>
      <w:r w:rsidRPr="000C4B46">
        <w:rPr>
          <w:rFonts w:cs="David" w:hint="cs"/>
          <w:rtl/>
        </w:rPr>
        <w:t xml:space="preserve"> מיעוט</w:t>
      </w:r>
    </w:p>
    <w:p w14:paraId="2A9C75C0" w14:textId="77777777" w:rsidR="000C4B46" w:rsidRPr="000C4B46" w:rsidRDefault="000C4B46" w:rsidP="000C4B46">
      <w:pPr>
        <w:bidi/>
        <w:ind w:firstLine="567"/>
        <w:jc w:val="both"/>
        <w:rPr>
          <w:rFonts w:cs="David" w:hint="cs"/>
          <w:rtl/>
        </w:rPr>
      </w:pPr>
    </w:p>
    <w:p w14:paraId="4F5E0F81" w14:textId="77777777" w:rsidR="000C4B46" w:rsidRPr="000C4B46" w:rsidRDefault="000C4B46" w:rsidP="000C4B46">
      <w:pPr>
        <w:bidi/>
        <w:ind w:firstLine="567"/>
        <w:jc w:val="both"/>
        <w:rPr>
          <w:rFonts w:cs="David" w:hint="cs"/>
          <w:rtl/>
        </w:rPr>
      </w:pPr>
      <w:r w:rsidRPr="000C4B46">
        <w:rPr>
          <w:rFonts w:cs="David" w:hint="cs"/>
          <w:rtl/>
        </w:rPr>
        <w:tab/>
        <w:t xml:space="preserve">התיקון לחוק רשות הספנות רשות הספנות יועבר לוועדת הכספים. </w:t>
      </w:r>
    </w:p>
    <w:p w14:paraId="6685B003" w14:textId="77777777" w:rsidR="000C4B46" w:rsidRPr="000C4B46" w:rsidRDefault="000C4B46" w:rsidP="000C4B46">
      <w:pPr>
        <w:bidi/>
        <w:ind w:firstLine="567"/>
        <w:jc w:val="both"/>
        <w:rPr>
          <w:rFonts w:cs="David" w:hint="cs"/>
          <w:rtl/>
        </w:rPr>
      </w:pPr>
    </w:p>
    <w:p w14:paraId="31BE4F5D" w14:textId="77777777" w:rsidR="000C4B46" w:rsidRPr="000C4B46" w:rsidRDefault="000C4B46" w:rsidP="000C4B46">
      <w:pPr>
        <w:bidi/>
        <w:ind w:firstLine="567"/>
        <w:jc w:val="both"/>
        <w:rPr>
          <w:rFonts w:cs="David" w:hint="cs"/>
          <w:rtl/>
        </w:rPr>
      </w:pPr>
    </w:p>
    <w:p w14:paraId="6CF76851" w14:textId="77777777" w:rsidR="000C4B46" w:rsidRPr="000C4B46" w:rsidRDefault="000C4B46" w:rsidP="000C4B46">
      <w:pPr>
        <w:bidi/>
        <w:ind w:firstLine="567"/>
        <w:jc w:val="both"/>
        <w:rPr>
          <w:rFonts w:cs="David" w:hint="cs"/>
          <w:b/>
          <w:bCs/>
          <w:rtl/>
        </w:rPr>
      </w:pPr>
      <w:r w:rsidRPr="000C4B46">
        <w:rPr>
          <w:rFonts w:cs="David" w:hint="cs"/>
          <w:b/>
          <w:bCs/>
          <w:rtl/>
        </w:rPr>
        <w:t>24. איגוד ערים כנרת.</w:t>
      </w:r>
    </w:p>
    <w:p w14:paraId="6A69DAD8" w14:textId="77777777" w:rsidR="000C4B46" w:rsidRPr="000C4B46" w:rsidRDefault="000C4B46" w:rsidP="000C4B46">
      <w:pPr>
        <w:bidi/>
        <w:ind w:firstLine="567"/>
        <w:jc w:val="both"/>
        <w:rPr>
          <w:rFonts w:cs="David" w:hint="cs"/>
          <w:rtl/>
        </w:rPr>
      </w:pPr>
    </w:p>
    <w:p w14:paraId="79FD6E33"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ועדת הפנים. </w:t>
      </w:r>
    </w:p>
    <w:p w14:paraId="0A79A3A6" w14:textId="77777777" w:rsidR="000C4B46" w:rsidRPr="000C4B46" w:rsidRDefault="000C4B46" w:rsidP="000C4B46">
      <w:pPr>
        <w:bidi/>
        <w:ind w:firstLine="567"/>
        <w:jc w:val="both"/>
        <w:rPr>
          <w:rFonts w:cs="David" w:hint="cs"/>
          <w:rtl/>
        </w:rPr>
      </w:pPr>
    </w:p>
    <w:p w14:paraId="7787DA5D" w14:textId="77777777" w:rsidR="000C4B46" w:rsidRPr="000C4B46" w:rsidRDefault="000C4B46" w:rsidP="000C4B46">
      <w:pPr>
        <w:bidi/>
        <w:jc w:val="both"/>
        <w:rPr>
          <w:rFonts w:cs="David" w:hint="cs"/>
          <w:rtl/>
        </w:rPr>
      </w:pPr>
      <w:r w:rsidRPr="000C4B46">
        <w:rPr>
          <w:rFonts w:cs="David" w:hint="cs"/>
          <w:rtl/>
        </w:rPr>
        <w:t>הצבעה</w:t>
      </w:r>
    </w:p>
    <w:p w14:paraId="31D1116E" w14:textId="77777777" w:rsidR="000C4B46" w:rsidRPr="000C4B46" w:rsidRDefault="000C4B46" w:rsidP="000C4B46">
      <w:pPr>
        <w:bidi/>
        <w:jc w:val="both"/>
        <w:rPr>
          <w:rFonts w:cs="David" w:hint="cs"/>
          <w:rtl/>
        </w:rPr>
      </w:pPr>
    </w:p>
    <w:p w14:paraId="3C967550" w14:textId="77777777" w:rsidR="000C4B46" w:rsidRPr="000C4B46" w:rsidRDefault="000C4B46" w:rsidP="000C4B46">
      <w:pPr>
        <w:bidi/>
        <w:jc w:val="both"/>
        <w:rPr>
          <w:rFonts w:cs="David" w:hint="cs"/>
          <w:rtl/>
        </w:rPr>
      </w:pPr>
      <w:r w:rsidRPr="000C4B46">
        <w:rPr>
          <w:rFonts w:cs="David" w:hint="cs"/>
          <w:rtl/>
        </w:rPr>
        <w:t xml:space="preserve">בעד ועדת הפנים </w:t>
      </w:r>
      <w:r w:rsidRPr="000C4B46">
        <w:rPr>
          <w:rFonts w:cs="David"/>
          <w:rtl/>
        </w:rPr>
        <w:t>–</w:t>
      </w:r>
      <w:r w:rsidRPr="000C4B46">
        <w:rPr>
          <w:rFonts w:cs="David" w:hint="cs"/>
          <w:rtl/>
        </w:rPr>
        <w:t xml:space="preserve"> רוב</w:t>
      </w:r>
    </w:p>
    <w:p w14:paraId="731F5B6C"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15032484" w14:textId="77777777" w:rsidR="000C4B46" w:rsidRPr="000C4B46" w:rsidRDefault="000C4B46" w:rsidP="000C4B46">
      <w:pPr>
        <w:bidi/>
        <w:jc w:val="both"/>
        <w:rPr>
          <w:rFonts w:cs="David" w:hint="cs"/>
          <w:rtl/>
        </w:rPr>
      </w:pPr>
    </w:p>
    <w:p w14:paraId="349C8D2F" w14:textId="77777777" w:rsidR="000C4B46" w:rsidRPr="000C4B46" w:rsidRDefault="000C4B46" w:rsidP="000C4B46">
      <w:pPr>
        <w:bidi/>
        <w:jc w:val="both"/>
        <w:rPr>
          <w:rFonts w:cs="David" w:hint="cs"/>
          <w:rtl/>
        </w:rPr>
      </w:pPr>
      <w:r w:rsidRPr="000C4B46">
        <w:rPr>
          <w:rFonts w:cs="David" w:hint="cs"/>
          <w:rtl/>
        </w:rPr>
        <w:tab/>
        <w:t xml:space="preserve">הנושא יועבר לוועדת הפנים. </w:t>
      </w:r>
    </w:p>
    <w:p w14:paraId="74E10482" w14:textId="77777777" w:rsidR="000C4B46" w:rsidRPr="000C4B46" w:rsidRDefault="000C4B46" w:rsidP="000C4B46">
      <w:pPr>
        <w:bidi/>
        <w:jc w:val="both"/>
        <w:rPr>
          <w:rFonts w:cs="David" w:hint="cs"/>
          <w:rtl/>
        </w:rPr>
      </w:pPr>
    </w:p>
    <w:p w14:paraId="7776F785" w14:textId="77777777" w:rsidR="000C4B46" w:rsidRPr="000C4B46" w:rsidRDefault="000C4B46" w:rsidP="000C4B46">
      <w:pPr>
        <w:bidi/>
        <w:ind w:firstLine="567"/>
        <w:jc w:val="both"/>
        <w:rPr>
          <w:rFonts w:cs="David" w:hint="cs"/>
          <w:rtl/>
        </w:rPr>
      </w:pPr>
    </w:p>
    <w:p w14:paraId="2A0292BE" w14:textId="77777777" w:rsidR="000C4B46" w:rsidRPr="000C4B46" w:rsidRDefault="000C4B46" w:rsidP="000C4B46">
      <w:pPr>
        <w:bidi/>
        <w:ind w:firstLine="567"/>
        <w:jc w:val="both"/>
        <w:rPr>
          <w:rFonts w:cs="David" w:hint="cs"/>
          <w:b/>
          <w:bCs/>
          <w:rtl/>
        </w:rPr>
      </w:pPr>
      <w:r w:rsidRPr="000C4B46">
        <w:rPr>
          <w:rFonts w:cs="David" w:hint="cs"/>
          <w:b/>
          <w:bCs/>
          <w:rtl/>
        </w:rPr>
        <w:t xml:space="preserve">25. פרק העברת האחריות לטיפול רפואי בנפגעי תאונות דרכים לקופות החולים. </w:t>
      </w:r>
      <w:proofErr w:type="spellStart"/>
      <w:r w:rsidRPr="000C4B46">
        <w:rPr>
          <w:rFonts w:cs="David" w:hint="cs"/>
          <w:b/>
          <w:bCs/>
          <w:rtl/>
        </w:rPr>
        <w:t>היתה</w:t>
      </w:r>
      <w:proofErr w:type="spellEnd"/>
      <w:r w:rsidRPr="000C4B46">
        <w:rPr>
          <w:rFonts w:cs="David" w:hint="cs"/>
          <w:b/>
          <w:bCs/>
          <w:rtl/>
        </w:rPr>
        <w:t xml:space="preserve"> פה הסכמה לכספים עד 31.1. שוב, כאמור זאת המלצה. </w:t>
      </w:r>
    </w:p>
    <w:p w14:paraId="3FC44C61" w14:textId="77777777" w:rsidR="000C4B46" w:rsidRPr="000C4B46" w:rsidRDefault="000C4B46" w:rsidP="000C4B46">
      <w:pPr>
        <w:bidi/>
        <w:ind w:firstLine="567"/>
        <w:jc w:val="both"/>
        <w:rPr>
          <w:rFonts w:cs="David" w:hint="cs"/>
          <w:rtl/>
        </w:rPr>
      </w:pPr>
    </w:p>
    <w:p w14:paraId="68B2F868" w14:textId="77777777" w:rsidR="000C4B46" w:rsidRPr="000C4B46" w:rsidRDefault="000C4B46" w:rsidP="000C4B46">
      <w:pPr>
        <w:bidi/>
        <w:ind w:firstLine="567"/>
        <w:jc w:val="both"/>
        <w:rPr>
          <w:rFonts w:cs="David" w:hint="cs"/>
          <w:rtl/>
        </w:rPr>
      </w:pPr>
      <w:r w:rsidRPr="000C4B46">
        <w:rPr>
          <w:rFonts w:cs="David" w:hint="cs"/>
          <w:rtl/>
        </w:rPr>
        <w:t>הצעת יו"ר הקואליציה והייעוץ המשפטי: כספים.</w:t>
      </w:r>
    </w:p>
    <w:p w14:paraId="34F09F73" w14:textId="77777777" w:rsidR="000C4B46" w:rsidRPr="000C4B46" w:rsidRDefault="000C4B46" w:rsidP="000C4B46">
      <w:pPr>
        <w:bidi/>
        <w:jc w:val="both"/>
        <w:rPr>
          <w:rFonts w:cs="David" w:hint="cs"/>
          <w:rtl/>
        </w:rPr>
      </w:pPr>
    </w:p>
    <w:p w14:paraId="0E21C750" w14:textId="77777777" w:rsidR="000C4B46" w:rsidRPr="000C4B46" w:rsidRDefault="000C4B46" w:rsidP="000C4B46">
      <w:pPr>
        <w:bidi/>
        <w:jc w:val="both"/>
        <w:rPr>
          <w:rFonts w:cs="David" w:hint="cs"/>
          <w:u w:val="single"/>
          <w:rtl/>
        </w:rPr>
      </w:pPr>
      <w:r w:rsidRPr="000C4B46">
        <w:rPr>
          <w:rFonts w:cs="David" w:hint="cs"/>
          <w:u w:val="single"/>
          <w:rtl/>
        </w:rPr>
        <w:t>קריאה:</w:t>
      </w:r>
    </w:p>
    <w:p w14:paraId="40E7F4F2" w14:textId="77777777" w:rsidR="000C4B46" w:rsidRPr="000C4B46" w:rsidRDefault="000C4B46" w:rsidP="000C4B46">
      <w:pPr>
        <w:bidi/>
        <w:jc w:val="both"/>
        <w:rPr>
          <w:rFonts w:cs="David" w:hint="cs"/>
          <w:u w:val="single"/>
          <w:rtl/>
        </w:rPr>
      </w:pPr>
    </w:p>
    <w:p w14:paraId="1DACBA30" w14:textId="77777777" w:rsidR="000C4B46" w:rsidRPr="000C4B46" w:rsidRDefault="000C4B46" w:rsidP="000C4B46">
      <w:pPr>
        <w:bidi/>
        <w:jc w:val="both"/>
        <w:rPr>
          <w:rFonts w:cs="David" w:hint="cs"/>
          <w:rtl/>
        </w:rPr>
      </w:pPr>
      <w:r w:rsidRPr="000C4B46">
        <w:rPr>
          <w:rFonts w:cs="David" w:hint="cs"/>
          <w:rtl/>
        </w:rPr>
        <w:tab/>
        <w:t xml:space="preserve">חוקה. </w:t>
      </w:r>
    </w:p>
    <w:p w14:paraId="066F87DA" w14:textId="77777777" w:rsidR="000C4B46" w:rsidRPr="000C4B46" w:rsidRDefault="000C4B46" w:rsidP="000C4B46">
      <w:pPr>
        <w:bidi/>
        <w:jc w:val="both"/>
        <w:rPr>
          <w:rFonts w:cs="David" w:hint="cs"/>
          <w:rtl/>
        </w:rPr>
      </w:pPr>
    </w:p>
    <w:p w14:paraId="7FBB6373"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52E327E4" w14:textId="77777777" w:rsidR="000C4B46" w:rsidRPr="000C4B46" w:rsidRDefault="000C4B46" w:rsidP="000C4B46">
      <w:pPr>
        <w:bidi/>
        <w:jc w:val="both"/>
        <w:rPr>
          <w:rFonts w:cs="David" w:hint="cs"/>
          <w:u w:val="single"/>
          <w:rtl/>
        </w:rPr>
      </w:pPr>
    </w:p>
    <w:p w14:paraId="6F7E2C11" w14:textId="77777777" w:rsidR="000C4B46" w:rsidRPr="000C4B46" w:rsidRDefault="000C4B46" w:rsidP="000C4B46">
      <w:pPr>
        <w:bidi/>
        <w:jc w:val="both"/>
        <w:rPr>
          <w:rFonts w:cs="David" w:hint="cs"/>
          <w:rtl/>
        </w:rPr>
      </w:pPr>
      <w:r w:rsidRPr="000C4B46">
        <w:rPr>
          <w:rFonts w:cs="David" w:hint="cs"/>
          <w:rtl/>
        </w:rPr>
        <w:tab/>
        <w:t xml:space="preserve">יכול להיות שיהיה ניגוד אינטרסים בין יושב ראש הוועדה -  חבר הכנסת ריבלין, אני מדבר איתך ברצינות. </w:t>
      </w:r>
    </w:p>
    <w:p w14:paraId="566D8B00" w14:textId="77777777" w:rsidR="000C4B46" w:rsidRPr="000C4B46" w:rsidRDefault="000C4B46" w:rsidP="000C4B46">
      <w:pPr>
        <w:bidi/>
        <w:jc w:val="both"/>
        <w:rPr>
          <w:rFonts w:cs="David" w:hint="cs"/>
          <w:rtl/>
        </w:rPr>
      </w:pPr>
    </w:p>
    <w:p w14:paraId="437A5E89" w14:textId="77777777" w:rsidR="000C4B46" w:rsidRPr="000C4B46" w:rsidRDefault="000C4B46" w:rsidP="000C4B46">
      <w:pPr>
        <w:bidi/>
        <w:jc w:val="both"/>
        <w:rPr>
          <w:rFonts w:cs="David" w:hint="cs"/>
          <w:u w:val="single"/>
          <w:rtl/>
        </w:rPr>
      </w:pPr>
      <w:r w:rsidRPr="000C4B46">
        <w:rPr>
          <w:rFonts w:cs="David" w:hint="cs"/>
          <w:u w:val="single"/>
          <w:rtl/>
        </w:rPr>
        <w:t>ראובן ריבלין:</w:t>
      </w:r>
    </w:p>
    <w:p w14:paraId="488977F3" w14:textId="77777777" w:rsidR="000C4B46" w:rsidRPr="000C4B46" w:rsidRDefault="000C4B46" w:rsidP="000C4B46">
      <w:pPr>
        <w:bidi/>
        <w:jc w:val="both"/>
        <w:rPr>
          <w:rFonts w:cs="David" w:hint="cs"/>
          <w:u w:val="single"/>
          <w:rtl/>
        </w:rPr>
      </w:pPr>
    </w:p>
    <w:p w14:paraId="5CCB785F" w14:textId="77777777" w:rsidR="000C4B46" w:rsidRPr="000C4B46" w:rsidRDefault="000C4B46" w:rsidP="000C4B46">
      <w:pPr>
        <w:bidi/>
        <w:jc w:val="both"/>
        <w:rPr>
          <w:rFonts w:cs="David" w:hint="cs"/>
          <w:rtl/>
        </w:rPr>
      </w:pPr>
      <w:r w:rsidRPr="000C4B46">
        <w:rPr>
          <w:rFonts w:cs="David" w:hint="cs"/>
          <w:rtl/>
        </w:rPr>
        <w:tab/>
        <w:t xml:space="preserve">אני מתנצל. ההצעה שמובאת בפנינו היא על כלכלה. לחוקה אין בכלל לעשות. </w:t>
      </w:r>
    </w:p>
    <w:p w14:paraId="04D5BF37" w14:textId="77777777" w:rsidR="000C4B46" w:rsidRPr="000C4B46" w:rsidRDefault="000C4B46" w:rsidP="000C4B46">
      <w:pPr>
        <w:bidi/>
        <w:jc w:val="both"/>
        <w:rPr>
          <w:rFonts w:cs="David" w:hint="cs"/>
          <w:rtl/>
        </w:rPr>
      </w:pPr>
      <w:r w:rsidRPr="000C4B46">
        <w:rPr>
          <w:rFonts w:cs="David" w:hint="cs"/>
          <w:rtl/>
        </w:rPr>
        <w:t xml:space="preserve"> </w:t>
      </w:r>
    </w:p>
    <w:p w14:paraId="17154746"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265BF4F0" w14:textId="77777777" w:rsidR="000C4B46" w:rsidRPr="000C4B46" w:rsidRDefault="000C4B46" w:rsidP="000C4B46">
      <w:pPr>
        <w:bidi/>
        <w:jc w:val="both"/>
        <w:rPr>
          <w:rFonts w:cs="David" w:hint="cs"/>
          <w:u w:val="single"/>
          <w:rtl/>
        </w:rPr>
      </w:pPr>
    </w:p>
    <w:p w14:paraId="30D070FB" w14:textId="77777777" w:rsidR="000C4B46" w:rsidRPr="000C4B46" w:rsidRDefault="000C4B46" w:rsidP="000C4B46">
      <w:pPr>
        <w:bidi/>
        <w:jc w:val="both"/>
        <w:rPr>
          <w:rFonts w:cs="David" w:hint="cs"/>
          <w:rtl/>
        </w:rPr>
      </w:pPr>
      <w:r w:rsidRPr="000C4B46">
        <w:rPr>
          <w:rFonts w:cs="David" w:hint="cs"/>
          <w:rtl/>
        </w:rPr>
        <w:tab/>
        <w:t>הצעת הקואליציה היא לוועדת ועדת הכספים.</w:t>
      </w:r>
    </w:p>
    <w:p w14:paraId="478B2633" w14:textId="77777777" w:rsidR="000C4B46" w:rsidRPr="000C4B46" w:rsidRDefault="000C4B46" w:rsidP="000C4B46">
      <w:pPr>
        <w:bidi/>
        <w:jc w:val="both"/>
        <w:rPr>
          <w:rFonts w:cs="David" w:hint="cs"/>
          <w:rtl/>
        </w:rPr>
      </w:pPr>
    </w:p>
    <w:p w14:paraId="40454446" w14:textId="77777777" w:rsidR="000C4B46" w:rsidRPr="000C4B46" w:rsidRDefault="000C4B46" w:rsidP="000C4B46">
      <w:pPr>
        <w:bidi/>
        <w:jc w:val="both"/>
        <w:rPr>
          <w:rFonts w:cs="David" w:hint="cs"/>
          <w:rtl/>
        </w:rPr>
      </w:pPr>
      <w:r w:rsidRPr="000C4B46">
        <w:rPr>
          <w:rFonts w:cs="David" w:hint="cs"/>
          <w:rtl/>
        </w:rPr>
        <w:t>הצבעה</w:t>
      </w:r>
    </w:p>
    <w:p w14:paraId="3C5911CA" w14:textId="77777777" w:rsidR="000C4B46" w:rsidRPr="000C4B46" w:rsidRDefault="000C4B46" w:rsidP="000C4B46">
      <w:pPr>
        <w:bidi/>
        <w:jc w:val="both"/>
        <w:rPr>
          <w:rFonts w:cs="David" w:hint="cs"/>
          <w:rtl/>
        </w:rPr>
      </w:pPr>
    </w:p>
    <w:p w14:paraId="400C3C7D"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3079538A" w14:textId="77777777" w:rsidR="000C4B46" w:rsidRPr="000C4B46" w:rsidRDefault="000C4B46" w:rsidP="000C4B46">
      <w:pPr>
        <w:bidi/>
        <w:jc w:val="both"/>
        <w:rPr>
          <w:rFonts w:cs="David" w:hint="cs"/>
          <w:rtl/>
        </w:rPr>
      </w:pPr>
      <w:r w:rsidRPr="000C4B46">
        <w:rPr>
          <w:rFonts w:cs="David" w:hint="cs"/>
          <w:rtl/>
        </w:rPr>
        <w:t xml:space="preserve">בעד ועדת כלכלה </w:t>
      </w:r>
      <w:r w:rsidRPr="000C4B46">
        <w:rPr>
          <w:rFonts w:cs="David"/>
          <w:rtl/>
        </w:rPr>
        <w:t>–</w:t>
      </w:r>
      <w:r w:rsidRPr="000C4B46">
        <w:rPr>
          <w:rFonts w:cs="David" w:hint="cs"/>
          <w:rtl/>
        </w:rPr>
        <w:t xml:space="preserve"> מיעוט</w:t>
      </w:r>
    </w:p>
    <w:p w14:paraId="39869D97" w14:textId="77777777" w:rsidR="000C4B46" w:rsidRPr="000C4B46" w:rsidRDefault="000C4B46" w:rsidP="000C4B46">
      <w:pPr>
        <w:bidi/>
        <w:jc w:val="both"/>
        <w:rPr>
          <w:rFonts w:cs="David" w:hint="cs"/>
          <w:rtl/>
        </w:rPr>
      </w:pPr>
    </w:p>
    <w:p w14:paraId="7C587621" w14:textId="77777777" w:rsidR="000C4B46" w:rsidRPr="000C4B46" w:rsidRDefault="000C4B46" w:rsidP="000C4B46">
      <w:pPr>
        <w:bidi/>
        <w:jc w:val="both"/>
        <w:rPr>
          <w:rFonts w:cs="David" w:hint="cs"/>
          <w:rtl/>
        </w:rPr>
      </w:pPr>
      <w:r w:rsidRPr="000C4B46">
        <w:rPr>
          <w:rFonts w:cs="David" w:hint="cs"/>
          <w:rtl/>
        </w:rPr>
        <w:tab/>
      </w:r>
      <w:r w:rsidRPr="000C4B46">
        <w:rPr>
          <w:rFonts w:cs="David" w:hint="cs"/>
          <w:rtl/>
        </w:rPr>
        <w:tab/>
        <w:t xml:space="preserve">אנחנו מעבירים את זה לוועדת הכספים וזה עד 31.3. </w:t>
      </w:r>
    </w:p>
    <w:p w14:paraId="68B8CCBE" w14:textId="77777777" w:rsidR="000C4B46" w:rsidRPr="000C4B46" w:rsidRDefault="000C4B46" w:rsidP="000C4B46">
      <w:pPr>
        <w:bidi/>
        <w:jc w:val="both"/>
        <w:rPr>
          <w:rFonts w:cs="David" w:hint="cs"/>
          <w:rtl/>
        </w:rPr>
      </w:pPr>
    </w:p>
    <w:p w14:paraId="14937F80" w14:textId="77777777" w:rsidR="000C4B46" w:rsidRPr="000C4B46" w:rsidRDefault="000C4B46" w:rsidP="000C4B46">
      <w:pPr>
        <w:bidi/>
        <w:ind w:firstLine="567"/>
        <w:jc w:val="both"/>
        <w:rPr>
          <w:rFonts w:cs="David" w:hint="cs"/>
          <w:rtl/>
        </w:rPr>
      </w:pPr>
      <w:r w:rsidRPr="000C4B46">
        <w:rPr>
          <w:rFonts w:cs="David"/>
          <w:rtl/>
        </w:rPr>
        <w:br w:type="page"/>
      </w:r>
    </w:p>
    <w:p w14:paraId="798F093E" w14:textId="77777777" w:rsidR="000C4B46" w:rsidRPr="000C4B46" w:rsidRDefault="000C4B46" w:rsidP="000C4B46">
      <w:pPr>
        <w:bidi/>
        <w:ind w:firstLine="567"/>
        <w:jc w:val="both"/>
        <w:rPr>
          <w:rFonts w:cs="David" w:hint="cs"/>
          <w:b/>
          <w:bCs/>
          <w:rtl/>
        </w:rPr>
      </w:pPr>
      <w:r w:rsidRPr="000C4B46">
        <w:rPr>
          <w:rFonts w:cs="David" w:hint="cs"/>
          <w:b/>
          <w:bCs/>
          <w:rtl/>
        </w:rPr>
        <w:t xml:space="preserve">26. מנגנון בוררות בין חברות תשתית ממשלתיות. ההמלצה היא עד 31.3.2008. זאת ההמלצה ליושב ראש הוועדה. </w:t>
      </w:r>
    </w:p>
    <w:p w14:paraId="7F62951E" w14:textId="77777777" w:rsidR="000C4B46" w:rsidRPr="000C4B46" w:rsidRDefault="000C4B46" w:rsidP="000C4B46">
      <w:pPr>
        <w:bidi/>
        <w:jc w:val="both"/>
        <w:rPr>
          <w:rFonts w:cs="David" w:hint="cs"/>
          <w:rtl/>
        </w:rPr>
      </w:pPr>
    </w:p>
    <w:p w14:paraId="03FF9B02"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ועדת חוקה. </w:t>
      </w:r>
    </w:p>
    <w:p w14:paraId="7FEA5FFC" w14:textId="77777777" w:rsidR="000C4B46" w:rsidRPr="000C4B46" w:rsidRDefault="000C4B46" w:rsidP="000C4B46">
      <w:pPr>
        <w:bidi/>
        <w:ind w:firstLine="567"/>
        <w:jc w:val="both"/>
        <w:rPr>
          <w:rFonts w:cs="David" w:hint="cs"/>
          <w:rtl/>
        </w:rPr>
      </w:pPr>
    </w:p>
    <w:p w14:paraId="5D713298" w14:textId="77777777" w:rsidR="000C4B46" w:rsidRPr="000C4B46" w:rsidRDefault="000C4B46" w:rsidP="000C4B46">
      <w:pPr>
        <w:bidi/>
        <w:jc w:val="both"/>
        <w:rPr>
          <w:rFonts w:cs="David" w:hint="cs"/>
          <w:rtl/>
        </w:rPr>
      </w:pPr>
      <w:r w:rsidRPr="000C4B46">
        <w:rPr>
          <w:rFonts w:cs="David" w:hint="cs"/>
          <w:rtl/>
        </w:rPr>
        <w:t>הצבעה</w:t>
      </w:r>
    </w:p>
    <w:p w14:paraId="5AAEC85C" w14:textId="77777777" w:rsidR="000C4B46" w:rsidRPr="000C4B46" w:rsidRDefault="000C4B46" w:rsidP="000C4B46">
      <w:pPr>
        <w:bidi/>
        <w:jc w:val="both"/>
        <w:rPr>
          <w:rFonts w:cs="David" w:hint="cs"/>
          <w:rtl/>
        </w:rPr>
      </w:pPr>
    </w:p>
    <w:p w14:paraId="7E4954C6" w14:textId="77777777" w:rsidR="000C4B46" w:rsidRPr="000C4B46" w:rsidRDefault="000C4B46" w:rsidP="000C4B46">
      <w:pPr>
        <w:bidi/>
        <w:jc w:val="both"/>
        <w:rPr>
          <w:rFonts w:cs="David" w:hint="cs"/>
          <w:rtl/>
        </w:rPr>
      </w:pPr>
      <w:r w:rsidRPr="000C4B46">
        <w:rPr>
          <w:rFonts w:cs="David" w:hint="cs"/>
          <w:rtl/>
        </w:rPr>
        <w:t xml:space="preserve">בעד ועדת חוקה </w:t>
      </w:r>
      <w:r w:rsidRPr="000C4B46">
        <w:rPr>
          <w:rFonts w:cs="David"/>
          <w:rtl/>
        </w:rPr>
        <w:t>–</w:t>
      </w:r>
      <w:r w:rsidRPr="000C4B46">
        <w:rPr>
          <w:rFonts w:cs="David" w:hint="cs"/>
          <w:rtl/>
        </w:rPr>
        <w:t xml:space="preserve"> רוב</w:t>
      </w:r>
    </w:p>
    <w:p w14:paraId="5E462A96"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44DCA3AB" w14:textId="77777777" w:rsidR="000C4B46" w:rsidRPr="000C4B46" w:rsidRDefault="000C4B46" w:rsidP="000C4B46">
      <w:pPr>
        <w:bidi/>
        <w:jc w:val="both"/>
        <w:rPr>
          <w:rFonts w:cs="David" w:hint="cs"/>
          <w:rtl/>
        </w:rPr>
      </w:pPr>
    </w:p>
    <w:p w14:paraId="5F7FB587" w14:textId="77777777" w:rsidR="000C4B46" w:rsidRPr="000C4B46" w:rsidRDefault="000C4B46" w:rsidP="000C4B46">
      <w:pPr>
        <w:bidi/>
        <w:jc w:val="both"/>
        <w:rPr>
          <w:rFonts w:cs="David" w:hint="cs"/>
          <w:rtl/>
        </w:rPr>
      </w:pPr>
      <w:r w:rsidRPr="000C4B46">
        <w:rPr>
          <w:rFonts w:cs="David" w:hint="cs"/>
          <w:rtl/>
        </w:rPr>
        <w:tab/>
        <w:t xml:space="preserve">זה יעבור לוועדת החוקה. </w:t>
      </w:r>
    </w:p>
    <w:p w14:paraId="4163F726" w14:textId="77777777" w:rsidR="000C4B46" w:rsidRPr="000C4B46" w:rsidRDefault="000C4B46" w:rsidP="000C4B46">
      <w:pPr>
        <w:bidi/>
        <w:jc w:val="both"/>
        <w:rPr>
          <w:rFonts w:cs="David" w:hint="cs"/>
          <w:rtl/>
        </w:rPr>
      </w:pPr>
    </w:p>
    <w:p w14:paraId="330D575B" w14:textId="77777777" w:rsidR="000C4B46" w:rsidRPr="000C4B46" w:rsidRDefault="000C4B46" w:rsidP="000C4B46">
      <w:pPr>
        <w:bidi/>
        <w:jc w:val="both"/>
        <w:rPr>
          <w:rFonts w:cs="David" w:hint="cs"/>
          <w:rtl/>
        </w:rPr>
      </w:pPr>
    </w:p>
    <w:p w14:paraId="21DCFCC7" w14:textId="77777777" w:rsidR="000C4B46" w:rsidRPr="000C4B46" w:rsidRDefault="000C4B46" w:rsidP="000C4B46">
      <w:pPr>
        <w:bidi/>
        <w:ind w:firstLine="567"/>
        <w:jc w:val="both"/>
        <w:rPr>
          <w:rFonts w:cs="David" w:hint="cs"/>
          <w:b/>
          <w:bCs/>
          <w:rtl/>
        </w:rPr>
      </w:pPr>
      <w:r w:rsidRPr="000C4B46">
        <w:rPr>
          <w:rFonts w:cs="David" w:hint="cs"/>
          <w:b/>
          <w:bCs/>
          <w:rtl/>
        </w:rPr>
        <w:t xml:space="preserve">27. הרחבת סמכויות חשב מוסד </w:t>
      </w:r>
      <w:proofErr w:type="spellStart"/>
      <w:r w:rsidRPr="000C4B46">
        <w:rPr>
          <w:rFonts w:cs="David" w:hint="cs"/>
          <w:b/>
          <w:bCs/>
          <w:rtl/>
        </w:rPr>
        <w:t>המל"ל</w:t>
      </w:r>
      <w:proofErr w:type="spellEnd"/>
      <w:r w:rsidRPr="000C4B46">
        <w:rPr>
          <w:rFonts w:cs="David" w:hint="cs"/>
          <w:b/>
          <w:bCs/>
          <w:rtl/>
        </w:rPr>
        <w:t>.</w:t>
      </w:r>
    </w:p>
    <w:p w14:paraId="35DA130B" w14:textId="77777777" w:rsidR="000C4B46" w:rsidRPr="000C4B46" w:rsidRDefault="000C4B46" w:rsidP="000C4B46">
      <w:pPr>
        <w:bidi/>
        <w:jc w:val="both"/>
        <w:rPr>
          <w:rFonts w:cs="David" w:hint="cs"/>
          <w:rtl/>
        </w:rPr>
      </w:pPr>
    </w:p>
    <w:p w14:paraId="0A19620B"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ועדת עבודה והרווחה. </w:t>
      </w:r>
    </w:p>
    <w:p w14:paraId="0AD2F9B2" w14:textId="77777777" w:rsidR="000C4B46" w:rsidRPr="000C4B46" w:rsidRDefault="000C4B46" w:rsidP="000C4B46">
      <w:pPr>
        <w:bidi/>
        <w:ind w:firstLine="567"/>
        <w:jc w:val="both"/>
        <w:rPr>
          <w:rFonts w:cs="David" w:hint="cs"/>
          <w:rtl/>
        </w:rPr>
      </w:pPr>
    </w:p>
    <w:p w14:paraId="5AC1CFE5" w14:textId="77777777" w:rsidR="000C4B46" w:rsidRPr="000C4B46" w:rsidRDefault="000C4B46" w:rsidP="000C4B46">
      <w:pPr>
        <w:bidi/>
        <w:jc w:val="both"/>
        <w:rPr>
          <w:rFonts w:cs="David" w:hint="cs"/>
          <w:rtl/>
        </w:rPr>
      </w:pPr>
      <w:r w:rsidRPr="000C4B46">
        <w:rPr>
          <w:rFonts w:cs="David" w:hint="cs"/>
          <w:rtl/>
        </w:rPr>
        <w:t>הצבעה</w:t>
      </w:r>
    </w:p>
    <w:p w14:paraId="585160CD" w14:textId="77777777" w:rsidR="000C4B46" w:rsidRPr="000C4B46" w:rsidRDefault="000C4B46" w:rsidP="000C4B46">
      <w:pPr>
        <w:bidi/>
        <w:jc w:val="both"/>
        <w:rPr>
          <w:rFonts w:cs="David" w:hint="cs"/>
          <w:rtl/>
        </w:rPr>
      </w:pPr>
    </w:p>
    <w:p w14:paraId="44FB85CB" w14:textId="77777777" w:rsidR="000C4B46" w:rsidRPr="000C4B46" w:rsidRDefault="000C4B46" w:rsidP="000C4B46">
      <w:pPr>
        <w:bidi/>
        <w:jc w:val="both"/>
        <w:rPr>
          <w:rFonts w:cs="David" w:hint="cs"/>
          <w:rtl/>
        </w:rPr>
      </w:pPr>
      <w:r w:rsidRPr="000C4B46">
        <w:rPr>
          <w:rFonts w:cs="David" w:hint="cs"/>
          <w:rtl/>
        </w:rPr>
        <w:t xml:space="preserve">בעד ועדת העבודה הרווחה והבריאות </w:t>
      </w:r>
      <w:r w:rsidRPr="000C4B46">
        <w:rPr>
          <w:rFonts w:cs="David"/>
          <w:rtl/>
        </w:rPr>
        <w:t>–</w:t>
      </w:r>
      <w:r w:rsidRPr="000C4B46">
        <w:rPr>
          <w:rFonts w:cs="David" w:hint="cs"/>
          <w:rtl/>
        </w:rPr>
        <w:t xml:space="preserve"> רוב</w:t>
      </w:r>
    </w:p>
    <w:p w14:paraId="0048971D"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7BD9E941" w14:textId="77777777" w:rsidR="000C4B46" w:rsidRPr="000C4B46" w:rsidRDefault="000C4B46" w:rsidP="000C4B46">
      <w:pPr>
        <w:bidi/>
        <w:jc w:val="both"/>
        <w:rPr>
          <w:rFonts w:cs="David" w:hint="cs"/>
          <w:rtl/>
        </w:rPr>
      </w:pPr>
    </w:p>
    <w:p w14:paraId="71D66BE1" w14:textId="77777777" w:rsidR="000C4B46" w:rsidRPr="000C4B46" w:rsidRDefault="000C4B46" w:rsidP="000C4B46">
      <w:pPr>
        <w:bidi/>
        <w:jc w:val="both"/>
        <w:rPr>
          <w:rFonts w:cs="David" w:hint="cs"/>
          <w:rtl/>
        </w:rPr>
      </w:pPr>
      <w:r w:rsidRPr="000C4B46">
        <w:rPr>
          <w:rFonts w:cs="David" w:hint="cs"/>
          <w:rtl/>
        </w:rPr>
        <w:tab/>
        <w:t>זה יעבור לוועדת עבודה רווחה והבריאות.</w:t>
      </w:r>
    </w:p>
    <w:p w14:paraId="49F59C56" w14:textId="77777777" w:rsidR="000C4B46" w:rsidRPr="000C4B46" w:rsidRDefault="000C4B46" w:rsidP="000C4B46">
      <w:pPr>
        <w:bidi/>
        <w:jc w:val="both"/>
        <w:rPr>
          <w:rFonts w:cs="David" w:hint="cs"/>
          <w:rtl/>
        </w:rPr>
      </w:pPr>
    </w:p>
    <w:p w14:paraId="6E7B63FC" w14:textId="77777777" w:rsidR="000C4B46" w:rsidRPr="000C4B46" w:rsidRDefault="000C4B46" w:rsidP="000C4B46">
      <w:pPr>
        <w:bidi/>
        <w:jc w:val="both"/>
        <w:rPr>
          <w:rFonts w:cs="David" w:hint="cs"/>
          <w:rtl/>
        </w:rPr>
      </w:pPr>
    </w:p>
    <w:p w14:paraId="0EB7A519" w14:textId="77777777" w:rsidR="000C4B46" w:rsidRPr="000C4B46" w:rsidRDefault="000C4B46" w:rsidP="000C4B46">
      <w:pPr>
        <w:bidi/>
        <w:ind w:firstLine="567"/>
        <w:jc w:val="both"/>
        <w:rPr>
          <w:rFonts w:cs="David" w:hint="cs"/>
          <w:b/>
          <w:bCs/>
          <w:rtl/>
        </w:rPr>
      </w:pPr>
      <w:r w:rsidRPr="000C4B46">
        <w:rPr>
          <w:rFonts w:cs="David" w:hint="cs"/>
          <w:b/>
          <w:bCs/>
          <w:rtl/>
        </w:rPr>
        <w:t>28. תשלום גמלת סיעוד בכסף.</w:t>
      </w:r>
    </w:p>
    <w:p w14:paraId="36456EF3" w14:textId="77777777" w:rsidR="000C4B46" w:rsidRPr="000C4B46" w:rsidRDefault="000C4B46" w:rsidP="000C4B46">
      <w:pPr>
        <w:bidi/>
        <w:jc w:val="both"/>
        <w:rPr>
          <w:rFonts w:cs="David" w:hint="cs"/>
          <w:rtl/>
        </w:rPr>
      </w:pPr>
    </w:p>
    <w:p w14:paraId="20BE22F7"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ועדת עבודה, רווחה והבריאות. </w:t>
      </w:r>
    </w:p>
    <w:p w14:paraId="39502A88" w14:textId="77777777" w:rsidR="000C4B46" w:rsidRPr="000C4B46" w:rsidRDefault="000C4B46" w:rsidP="000C4B46">
      <w:pPr>
        <w:bidi/>
        <w:ind w:firstLine="567"/>
        <w:jc w:val="both"/>
        <w:rPr>
          <w:rFonts w:cs="David" w:hint="cs"/>
          <w:rtl/>
        </w:rPr>
      </w:pPr>
    </w:p>
    <w:p w14:paraId="537C8436" w14:textId="77777777" w:rsidR="000C4B46" w:rsidRPr="000C4B46" w:rsidRDefault="000C4B46" w:rsidP="000C4B46">
      <w:pPr>
        <w:bidi/>
        <w:jc w:val="both"/>
        <w:rPr>
          <w:rFonts w:cs="David" w:hint="cs"/>
          <w:rtl/>
        </w:rPr>
      </w:pPr>
      <w:r w:rsidRPr="000C4B46">
        <w:rPr>
          <w:rFonts w:cs="David" w:hint="cs"/>
          <w:rtl/>
        </w:rPr>
        <w:t>הצבעה</w:t>
      </w:r>
    </w:p>
    <w:p w14:paraId="6AE8FF87" w14:textId="77777777" w:rsidR="000C4B46" w:rsidRPr="000C4B46" w:rsidRDefault="000C4B46" w:rsidP="000C4B46">
      <w:pPr>
        <w:bidi/>
        <w:jc w:val="both"/>
        <w:rPr>
          <w:rFonts w:cs="David" w:hint="cs"/>
          <w:rtl/>
        </w:rPr>
      </w:pPr>
    </w:p>
    <w:p w14:paraId="079FDE2D" w14:textId="77777777" w:rsidR="000C4B46" w:rsidRPr="000C4B46" w:rsidRDefault="000C4B46" w:rsidP="000C4B46">
      <w:pPr>
        <w:bidi/>
        <w:jc w:val="both"/>
        <w:rPr>
          <w:rFonts w:cs="David" w:hint="cs"/>
          <w:rtl/>
        </w:rPr>
      </w:pPr>
      <w:r w:rsidRPr="000C4B46">
        <w:rPr>
          <w:rFonts w:cs="David" w:hint="cs"/>
          <w:rtl/>
        </w:rPr>
        <w:t xml:space="preserve">בעד ועדת עבודה, רווחה והבריאות </w:t>
      </w:r>
      <w:r w:rsidRPr="000C4B46">
        <w:rPr>
          <w:rFonts w:cs="David"/>
          <w:rtl/>
        </w:rPr>
        <w:t>–</w:t>
      </w:r>
      <w:r w:rsidRPr="000C4B46">
        <w:rPr>
          <w:rFonts w:cs="David" w:hint="cs"/>
          <w:rtl/>
        </w:rPr>
        <w:t xml:space="preserve"> רוב</w:t>
      </w:r>
    </w:p>
    <w:p w14:paraId="1B1B08D7"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772EE530" w14:textId="77777777" w:rsidR="000C4B46" w:rsidRPr="000C4B46" w:rsidRDefault="000C4B46" w:rsidP="000C4B46">
      <w:pPr>
        <w:bidi/>
        <w:jc w:val="both"/>
        <w:rPr>
          <w:rFonts w:cs="David" w:hint="cs"/>
          <w:rtl/>
        </w:rPr>
      </w:pPr>
    </w:p>
    <w:p w14:paraId="5D1B4E68" w14:textId="77777777" w:rsidR="000C4B46" w:rsidRPr="000C4B46" w:rsidRDefault="000C4B46" w:rsidP="000C4B46">
      <w:pPr>
        <w:bidi/>
        <w:ind w:firstLine="567"/>
        <w:jc w:val="both"/>
        <w:rPr>
          <w:rFonts w:cs="David" w:hint="cs"/>
          <w:rtl/>
        </w:rPr>
      </w:pPr>
      <w:r w:rsidRPr="000C4B46">
        <w:rPr>
          <w:rFonts w:cs="David" w:hint="cs"/>
          <w:rtl/>
        </w:rPr>
        <w:t>זה יעבור לוועדת עבודה ורווחה.</w:t>
      </w:r>
    </w:p>
    <w:p w14:paraId="7B9BE23D" w14:textId="77777777" w:rsidR="000C4B46" w:rsidRPr="000C4B46" w:rsidRDefault="000C4B46" w:rsidP="000C4B46">
      <w:pPr>
        <w:bidi/>
        <w:ind w:firstLine="567"/>
        <w:jc w:val="both"/>
        <w:rPr>
          <w:rFonts w:cs="David" w:hint="cs"/>
          <w:rtl/>
        </w:rPr>
      </w:pPr>
    </w:p>
    <w:p w14:paraId="26434508" w14:textId="77777777" w:rsidR="000C4B46" w:rsidRPr="000C4B46" w:rsidRDefault="000C4B46" w:rsidP="000C4B46">
      <w:pPr>
        <w:bidi/>
        <w:jc w:val="both"/>
        <w:rPr>
          <w:rFonts w:cs="David" w:hint="cs"/>
          <w:rtl/>
        </w:rPr>
      </w:pPr>
    </w:p>
    <w:p w14:paraId="7DBC1BF2" w14:textId="77777777" w:rsidR="000C4B46" w:rsidRPr="000C4B46" w:rsidRDefault="000C4B46" w:rsidP="000C4B46">
      <w:pPr>
        <w:bidi/>
        <w:ind w:firstLine="567"/>
        <w:jc w:val="both"/>
        <w:rPr>
          <w:rFonts w:cs="David" w:hint="cs"/>
          <w:b/>
          <w:bCs/>
          <w:rtl/>
        </w:rPr>
      </w:pPr>
      <w:r w:rsidRPr="000C4B46">
        <w:rPr>
          <w:rFonts w:cs="David" w:hint="cs"/>
          <w:b/>
          <w:bCs/>
          <w:rtl/>
        </w:rPr>
        <w:t>29. תיקון חוק משק הדלק.</w:t>
      </w:r>
    </w:p>
    <w:p w14:paraId="3488FD2A" w14:textId="77777777" w:rsidR="000C4B46" w:rsidRPr="000C4B46" w:rsidRDefault="000C4B46" w:rsidP="000C4B46">
      <w:pPr>
        <w:bidi/>
        <w:ind w:firstLine="567"/>
        <w:jc w:val="both"/>
        <w:rPr>
          <w:rFonts w:cs="David" w:hint="cs"/>
          <w:rtl/>
        </w:rPr>
      </w:pPr>
    </w:p>
    <w:p w14:paraId="0664FD9E" w14:textId="77777777" w:rsidR="000C4B46" w:rsidRPr="000C4B46" w:rsidRDefault="000C4B46" w:rsidP="000C4B46">
      <w:pPr>
        <w:bidi/>
        <w:ind w:firstLine="567"/>
        <w:jc w:val="both"/>
        <w:rPr>
          <w:rFonts w:cs="David" w:hint="cs"/>
          <w:rtl/>
        </w:rPr>
      </w:pPr>
      <w:r w:rsidRPr="000C4B46">
        <w:rPr>
          <w:rFonts w:cs="David" w:hint="cs"/>
          <w:rtl/>
        </w:rPr>
        <w:t xml:space="preserve">חברת הכנסת </w:t>
      </w:r>
      <w:proofErr w:type="spellStart"/>
      <w:r w:rsidRPr="000C4B46">
        <w:rPr>
          <w:rFonts w:cs="David" w:hint="cs"/>
          <w:rtl/>
        </w:rPr>
        <w:t>סולודקין</w:t>
      </w:r>
      <w:proofErr w:type="spellEnd"/>
      <w:r w:rsidRPr="000C4B46">
        <w:rPr>
          <w:rFonts w:cs="David" w:hint="cs"/>
          <w:rtl/>
        </w:rPr>
        <w:t xml:space="preserve"> תצביע במקום חבר הכנסת </w:t>
      </w:r>
      <w:proofErr w:type="spellStart"/>
      <w:r w:rsidRPr="000C4B46">
        <w:rPr>
          <w:rFonts w:cs="David" w:hint="cs"/>
          <w:rtl/>
        </w:rPr>
        <w:t>אפללו</w:t>
      </w:r>
      <w:proofErr w:type="spellEnd"/>
      <w:r w:rsidRPr="000C4B46">
        <w:rPr>
          <w:rFonts w:cs="David" w:hint="cs"/>
          <w:rtl/>
        </w:rPr>
        <w:t xml:space="preserve">. </w:t>
      </w:r>
    </w:p>
    <w:p w14:paraId="6B624334" w14:textId="77777777" w:rsidR="000C4B46" w:rsidRPr="000C4B46" w:rsidRDefault="000C4B46" w:rsidP="000C4B46">
      <w:pPr>
        <w:bidi/>
        <w:jc w:val="both"/>
        <w:rPr>
          <w:rFonts w:cs="David" w:hint="cs"/>
          <w:rtl/>
        </w:rPr>
      </w:pPr>
      <w:r w:rsidRPr="000C4B46">
        <w:rPr>
          <w:rFonts w:cs="David" w:hint="cs"/>
          <w:rtl/>
        </w:rPr>
        <w:tab/>
      </w:r>
    </w:p>
    <w:p w14:paraId="33B9138F" w14:textId="77777777" w:rsidR="000C4B46" w:rsidRPr="000C4B46" w:rsidRDefault="000C4B46" w:rsidP="000C4B46">
      <w:pPr>
        <w:bidi/>
        <w:ind w:firstLine="567"/>
        <w:jc w:val="both"/>
        <w:rPr>
          <w:rFonts w:cs="David" w:hint="cs"/>
          <w:rtl/>
        </w:rPr>
      </w:pPr>
      <w:r w:rsidRPr="000C4B46">
        <w:rPr>
          <w:rFonts w:cs="David" w:hint="cs"/>
          <w:rtl/>
        </w:rPr>
        <w:t xml:space="preserve">הצעת הקואליציה: ועדת כספים.  והייעוץ המשפטי: ועדת כלכלה.  </w:t>
      </w:r>
    </w:p>
    <w:p w14:paraId="5E301D8E" w14:textId="77777777" w:rsidR="000C4B46" w:rsidRPr="000C4B46" w:rsidRDefault="000C4B46" w:rsidP="000C4B46">
      <w:pPr>
        <w:bidi/>
        <w:jc w:val="both"/>
        <w:rPr>
          <w:rFonts w:cs="David" w:hint="cs"/>
          <w:rtl/>
        </w:rPr>
      </w:pPr>
    </w:p>
    <w:p w14:paraId="76EAAACC" w14:textId="77777777" w:rsidR="000C4B46" w:rsidRPr="000C4B46" w:rsidRDefault="000C4B46" w:rsidP="000C4B46">
      <w:pPr>
        <w:bidi/>
        <w:jc w:val="both"/>
        <w:rPr>
          <w:rFonts w:cs="David" w:hint="cs"/>
          <w:u w:val="single"/>
          <w:rtl/>
        </w:rPr>
      </w:pPr>
      <w:r w:rsidRPr="000C4B46">
        <w:rPr>
          <w:rFonts w:cs="David" w:hint="cs"/>
          <w:u w:val="single"/>
          <w:rtl/>
        </w:rPr>
        <w:t xml:space="preserve">יורם </w:t>
      </w:r>
      <w:proofErr w:type="spellStart"/>
      <w:r w:rsidRPr="000C4B46">
        <w:rPr>
          <w:rFonts w:cs="David" w:hint="cs"/>
          <w:u w:val="single"/>
          <w:rtl/>
        </w:rPr>
        <w:t>מרציאנו</w:t>
      </w:r>
      <w:proofErr w:type="spellEnd"/>
      <w:r w:rsidRPr="000C4B46">
        <w:rPr>
          <w:rFonts w:cs="David" w:hint="cs"/>
          <w:u w:val="single"/>
          <w:rtl/>
        </w:rPr>
        <w:t>:</w:t>
      </w:r>
    </w:p>
    <w:p w14:paraId="23A748A0" w14:textId="77777777" w:rsidR="000C4B46" w:rsidRPr="000C4B46" w:rsidRDefault="000C4B46" w:rsidP="000C4B46">
      <w:pPr>
        <w:bidi/>
        <w:jc w:val="both"/>
        <w:rPr>
          <w:rFonts w:cs="David" w:hint="cs"/>
          <w:u w:val="single"/>
          <w:rtl/>
        </w:rPr>
      </w:pPr>
    </w:p>
    <w:p w14:paraId="6399E6FB" w14:textId="77777777" w:rsidR="000C4B46" w:rsidRPr="000C4B46" w:rsidRDefault="000C4B46" w:rsidP="000C4B46">
      <w:pPr>
        <w:bidi/>
        <w:jc w:val="both"/>
        <w:rPr>
          <w:rFonts w:cs="David" w:hint="cs"/>
          <w:rtl/>
        </w:rPr>
      </w:pPr>
      <w:r w:rsidRPr="000C4B46">
        <w:rPr>
          <w:rFonts w:cs="David" w:hint="cs"/>
          <w:rtl/>
        </w:rPr>
        <w:tab/>
        <w:t xml:space="preserve">אם הוא לא יכול להצביע, הוא גם לא יכול להציע. </w:t>
      </w:r>
    </w:p>
    <w:p w14:paraId="223F289E" w14:textId="77777777" w:rsidR="000C4B46" w:rsidRPr="000C4B46" w:rsidRDefault="000C4B46" w:rsidP="000C4B46">
      <w:pPr>
        <w:bidi/>
        <w:jc w:val="both"/>
        <w:rPr>
          <w:rFonts w:cs="David" w:hint="cs"/>
          <w:rtl/>
        </w:rPr>
      </w:pPr>
    </w:p>
    <w:p w14:paraId="6C05EB6B" w14:textId="77777777" w:rsidR="000C4B46" w:rsidRPr="000C4B46" w:rsidRDefault="000C4B46" w:rsidP="000C4B46">
      <w:pPr>
        <w:bidi/>
        <w:jc w:val="both"/>
        <w:rPr>
          <w:rFonts w:cs="David" w:hint="cs"/>
          <w:u w:val="single"/>
          <w:rtl/>
        </w:rPr>
      </w:pPr>
      <w:proofErr w:type="spellStart"/>
      <w:r w:rsidRPr="000C4B46">
        <w:rPr>
          <w:rFonts w:cs="David" w:hint="cs"/>
          <w:u w:val="single"/>
          <w:rtl/>
        </w:rPr>
        <w:t>רוברט</w:t>
      </w:r>
      <w:proofErr w:type="spellEnd"/>
      <w:r w:rsidRPr="000C4B46">
        <w:rPr>
          <w:rFonts w:cs="David" w:hint="cs"/>
          <w:u w:val="single"/>
          <w:rtl/>
        </w:rPr>
        <w:t xml:space="preserve"> </w:t>
      </w:r>
      <w:proofErr w:type="spellStart"/>
      <w:r w:rsidRPr="000C4B46">
        <w:rPr>
          <w:rFonts w:cs="David" w:hint="cs"/>
          <w:u w:val="single"/>
          <w:rtl/>
        </w:rPr>
        <w:t>אילטוב</w:t>
      </w:r>
      <w:proofErr w:type="spellEnd"/>
      <w:r w:rsidRPr="000C4B46">
        <w:rPr>
          <w:rFonts w:cs="David" w:hint="cs"/>
          <w:u w:val="single"/>
          <w:rtl/>
        </w:rPr>
        <w:t>:</w:t>
      </w:r>
    </w:p>
    <w:p w14:paraId="3A2566A7" w14:textId="77777777" w:rsidR="000C4B46" w:rsidRPr="000C4B46" w:rsidRDefault="000C4B46" w:rsidP="000C4B46">
      <w:pPr>
        <w:bidi/>
        <w:jc w:val="both"/>
        <w:rPr>
          <w:rFonts w:cs="David" w:hint="cs"/>
          <w:u w:val="single"/>
          <w:rtl/>
        </w:rPr>
      </w:pPr>
    </w:p>
    <w:p w14:paraId="47DFD508" w14:textId="77777777" w:rsidR="000C4B46" w:rsidRPr="000C4B46" w:rsidRDefault="000C4B46" w:rsidP="000C4B46">
      <w:pPr>
        <w:bidi/>
        <w:jc w:val="both"/>
        <w:rPr>
          <w:rFonts w:cs="David" w:hint="cs"/>
          <w:rtl/>
        </w:rPr>
      </w:pPr>
      <w:r w:rsidRPr="000C4B46">
        <w:rPr>
          <w:rFonts w:cs="David" w:hint="cs"/>
          <w:rtl/>
        </w:rPr>
        <w:tab/>
        <w:t xml:space="preserve">אני מציע. </w:t>
      </w:r>
    </w:p>
    <w:p w14:paraId="70FC6EDE" w14:textId="77777777" w:rsidR="000C4B46" w:rsidRPr="000C4B46" w:rsidRDefault="000C4B46" w:rsidP="000C4B46">
      <w:pPr>
        <w:bidi/>
        <w:jc w:val="both"/>
        <w:rPr>
          <w:rFonts w:cs="David" w:hint="cs"/>
          <w:rtl/>
        </w:rPr>
      </w:pPr>
    </w:p>
    <w:p w14:paraId="1F36281F" w14:textId="77777777" w:rsidR="000C4B46" w:rsidRPr="000C4B46" w:rsidRDefault="000C4B46" w:rsidP="000C4B46">
      <w:pPr>
        <w:bidi/>
        <w:jc w:val="both"/>
        <w:rPr>
          <w:rFonts w:cs="David" w:hint="cs"/>
          <w:u w:val="single"/>
          <w:rtl/>
        </w:rPr>
      </w:pPr>
      <w:r w:rsidRPr="000C4B46">
        <w:rPr>
          <w:rFonts w:cs="David" w:hint="cs"/>
          <w:u w:val="single"/>
          <w:rtl/>
        </w:rPr>
        <w:t>ראובן ריבלין:</w:t>
      </w:r>
    </w:p>
    <w:p w14:paraId="7BADEF45" w14:textId="77777777" w:rsidR="000C4B46" w:rsidRPr="000C4B46" w:rsidRDefault="000C4B46" w:rsidP="000C4B46">
      <w:pPr>
        <w:bidi/>
        <w:jc w:val="both"/>
        <w:rPr>
          <w:rFonts w:cs="David" w:hint="cs"/>
          <w:u w:val="single"/>
          <w:rtl/>
        </w:rPr>
      </w:pPr>
    </w:p>
    <w:p w14:paraId="5AC12B3E" w14:textId="77777777" w:rsidR="000C4B46" w:rsidRPr="000C4B46" w:rsidRDefault="000C4B46" w:rsidP="000C4B46">
      <w:pPr>
        <w:bidi/>
        <w:jc w:val="both"/>
        <w:rPr>
          <w:rFonts w:cs="David" w:hint="cs"/>
          <w:rtl/>
        </w:rPr>
      </w:pPr>
      <w:r w:rsidRPr="000C4B46">
        <w:rPr>
          <w:rFonts w:cs="David" w:hint="cs"/>
          <w:rtl/>
        </w:rPr>
        <w:tab/>
        <w:t xml:space="preserve">אני מבקש מאדוני, תמיד להצביע בעד ההצעה המוצעת על ידי הנשיאות, שזה מה שהיועצת המשפטית. אתה צריך לשאול מי בעד כלכלה ואחר כך לשאול מי בעד כספים ולא להיפך. </w:t>
      </w:r>
    </w:p>
    <w:p w14:paraId="3FA4C90F" w14:textId="77777777" w:rsidR="000C4B46" w:rsidRPr="000C4B46" w:rsidRDefault="000C4B46" w:rsidP="000C4B46">
      <w:pPr>
        <w:bidi/>
        <w:jc w:val="both"/>
        <w:rPr>
          <w:rFonts w:cs="David" w:hint="cs"/>
          <w:rtl/>
        </w:rPr>
      </w:pPr>
      <w:r w:rsidRPr="000C4B46">
        <w:rPr>
          <w:rFonts w:cs="David"/>
          <w:rtl/>
        </w:rPr>
        <w:br w:type="page"/>
      </w:r>
    </w:p>
    <w:p w14:paraId="2FC20EA1"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42B80995" w14:textId="77777777" w:rsidR="000C4B46" w:rsidRPr="000C4B46" w:rsidRDefault="000C4B46" w:rsidP="000C4B46">
      <w:pPr>
        <w:bidi/>
        <w:jc w:val="both"/>
        <w:rPr>
          <w:rFonts w:cs="David" w:hint="cs"/>
          <w:u w:val="single"/>
          <w:rtl/>
        </w:rPr>
      </w:pPr>
    </w:p>
    <w:p w14:paraId="295483D4" w14:textId="77777777" w:rsidR="000C4B46" w:rsidRPr="000C4B46" w:rsidRDefault="000C4B46" w:rsidP="000C4B46">
      <w:pPr>
        <w:bidi/>
        <w:jc w:val="both"/>
        <w:rPr>
          <w:rFonts w:cs="David" w:hint="cs"/>
          <w:rtl/>
        </w:rPr>
      </w:pPr>
      <w:r w:rsidRPr="000C4B46">
        <w:rPr>
          <w:rFonts w:cs="David" w:hint="cs"/>
          <w:rtl/>
        </w:rPr>
        <w:tab/>
        <w:t xml:space="preserve">אני מקבל. מכל מלמדי השכלתי, וממך יותר מכולם. </w:t>
      </w:r>
    </w:p>
    <w:p w14:paraId="2A5228AB" w14:textId="77777777" w:rsidR="000C4B46" w:rsidRPr="000C4B46" w:rsidRDefault="000C4B46" w:rsidP="000C4B46">
      <w:pPr>
        <w:bidi/>
        <w:jc w:val="both"/>
        <w:rPr>
          <w:rFonts w:cs="David" w:hint="cs"/>
          <w:rtl/>
        </w:rPr>
      </w:pPr>
    </w:p>
    <w:p w14:paraId="2CEEFAFE" w14:textId="77777777" w:rsidR="000C4B46" w:rsidRPr="000C4B46" w:rsidRDefault="000C4B46" w:rsidP="000C4B46">
      <w:pPr>
        <w:bidi/>
        <w:jc w:val="both"/>
        <w:rPr>
          <w:rFonts w:cs="David" w:hint="cs"/>
          <w:rtl/>
        </w:rPr>
      </w:pPr>
    </w:p>
    <w:p w14:paraId="671FB810" w14:textId="77777777" w:rsidR="000C4B46" w:rsidRPr="000C4B46" w:rsidRDefault="000C4B46" w:rsidP="000C4B46">
      <w:pPr>
        <w:bidi/>
        <w:jc w:val="both"/>
        <w:rPr>
          <w:rFonts w:cs="David" w:hint="cs"/>
          <w:rtl/>
        </w:rPr>
      </w:pPr>
      <w:r w:rsidRPr="000C4B46">
        <w:rPr>
          <w:rFonts w:cs="David" w:hint="cs"/>
          <w:rtl/>
        </w:rPr>
        <w:t>הצבעה</w:t>
      </w:r>
    </w:p>
    <w:p w14:paraId="46E53D31" w14:textId="77777777" w:rsidR="000C4B46" w:rsidRPr="000C4B46" w:rsidRDefault="000C4B46" w:rsidP="000C4B46">
      <w:pPr>
        <w:bidi/>
        <w:jc w:val="both"/>
        <w:rPr>
          <w:rFonts w:cs="David" w:hint="cs"/>
          <w:rtl/>
        </w:rPr>
      </w:pPr>
    </w:p>
    <w:p w14:paraId="6369528C"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5A90A537"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7A1F1F72" w14:textId="77777777" w:rsidR="000C4B46" w:rsidRPr="000C4B46" w:rsidRDefault="000C4B46" w:rsidP="000C4B46">
      <w:pPr>
        <w:bidi/>
        <w:jc w:val="both"/>
        <w:rPr>
          <w:rFonts w:cs="David" w:hint="cs"/>
          <w:rtl/>
        </w:rPr>
      </w:pPr>
    </w:p>
    <w:p w14:paraId="17064AE8" w14:textId="77777777" w:rsidR="000C4B46" w:rsidRPr="000C4B46" w:rsidRDefault="000C4B46" w:rsidP="000C4B46">
      <w:pPr>
        <w:bidi/>
        <w:ind w:firstLine="567"/>
        <w:jc w:val="both"/>
        <w:rPr>
          <w:rFonts w:cs="David" w:hint="cs"/>
          <w:rtl/>
        </w:rPr>
      </w:pPr>
      <w:r w:rsidRPr="000C4B46">
        <w:rPr>
          <w:rFonts w:cs="David" w:hint="cs"/>
          <w:rtl/>
        </w:rPr>
        <w:t>זה עובר לוועדת הכספים.</w:t>
      </w:r>
    </w:p>
    <w:p w14:paraId="67746EBC" w14:textId="77777777" w:rsidR="000C4B46" w:rsidRPr="000C4B46" w:rsidRDefault="000C4B46" w:rsidP="000C4B46">
      <w:pPr>
        <w:bidi/>
        <w:jc w:val="both"/>
        <w:rPr>
          <w:rFonts w:cs="David" w:hint="cs"/>
          <w:rtl/>
        </w:rPr>
      </w:pPr>
    </w:p>
    <w:p w14:paraId="78C914EF"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55351194" w14:textId="77777777" w:rsidR="000C4B46" w:rsidRPr="000C4B46" w:rsidRDefault="000C4B46" w:rsidP="000C4B46">
      <w:pPr>
        <w:bidi/>
        <w:jc w:val="both"/>
        <w:rPr>
          <w:rFonts w:cs="David" w:hint="cs"/>
          <w:u w:val="single"/>
          <w:rtl/>
        </w:rPr>
      </w:pPr>
    </w:p>
    <w:p w14:paraId="6FF0453C" w14:textId="77777777" w:rsidR="000C4B46" w:rsidRPr="000C4B46" w:rsidRDefault="000C4B46" w:rsidP="000C4B46">
      <w:pPr>
        <w:bidi/>
        <w:jc w:val="both"/>
        <w:rPr>
          <w:rFonts w:cs="David" w:hint="cs"/>
          <w:rtl/>
        </w:rPr>
      </w:pPr>
      <w:r w:rsidRPr="000C4B46">
        <w:rPr>
          <w:rFonts w:cs="David" w:hint="cs"/>
          <w:rtl/>
        </w:rPr>
        <w:tab/>
        <w:t xml:space="preserve">אני מבקש רביזיה. </w:t>
      </w:r>
    </w:p>
    <w:p w14:paraId="6F9D1344" w14:textId="77777777" w:rsidR="000C4B46" w:rsidRPr="000C4B46" w:rsidRDefault="000C4B46" w:rsidP="000C4B46">
      <w:pPr>
        <w:bidi/>
        <w:jc w:val="both"/>
        <w:rPr>
          <w:rFonts w:cs="David" w:hint="cs"/>
          <w:u w:val="single"/>
          <w:rtl/>
        </w:rPr>
      </w:pPr>
    </w:p>
    <w:p w14:paraId="77F91D4C"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2AE5E7B8" w14:textId="77777777" w:rsidR="000C4B46" w:rsidRPr="000C4B46" w:rsidRDefault="000C4B46" w:rsidP="000C4B46">
      <w:pPr>
        <w:bidi/>
        <w:jc w:val="both"/>
        <w:rPr>
          <w:rFonts w:cs="David" w:hint="cs"/>
          <w:u w:val="single"/>
          <w:rtl/>
        </w:rPr>
      </w:pPr>
    </w:p>
    <w:p w14:paraId="50F7421A" w14:textId="77777777" w:rsidR="000C4B46" w:rsidRPr="000C4B46" w:rsidRDefault="000C4B46" w:rsidP="000C4B46">
      <w:pPr>
        <w:bidi/>
        <w:jc w:val="both"/>
        <w:rPr>
          <w:rFonts w:cs="David" w:hint="cs"/>
          <w:rtl/>
        </w:rPr>
      </w:pPr>
      <w:r w:rsidRPr="000C4B46">
        <w:rPr>
          <w:rFonts w:cs="David" w:hint="cs"/>
          <w:rtl/>
        </w:rPr>
        <w:tab/>
        <w:t>מי בעד רביזיה, ירים את ידו?</w:t>
      </w:r>
    </w:p>
    <w:p w14:paraId="38AFCB7E" w14:textId="77777777" w:rsidR="000C4B46" w:rsidRPr="000C4B46" w:rsidRDefault="000C4B46" w:rsidP="000C4B46">
      <w:pPr>
        <w:bidi/>
        <w:jc w:val="both"/>
        <w:rPr>
          <w:rFonts w:cs="David" w:hint="cs"/>
          <w:rtl/>
        </w:rPr>
      </w:pPr>
    </w:p>
    <w:p w14:paraId="4B1E77C4" w14:textId="77777777" w:rsidR="000C4B46" w:rsidRPr="000C4B46" w:rsidRDefault="000C4B46" w:rsidP="000C4B46">
      <w:pPr>
        <w:bidi/>
        <w:jc w:val="both"/>
        <w:rPr>
          <w:rFonts w:cs="David" w:hint="cs"/>
          <w:rtl/>
        </w:rPr>
      </w:pPr>
      <w:r w:rsidRPr="000C4B46">
        <w:rPr>
          <w:rFonts w:cs="David" w:hint="cs"/>
          <w:rtl/>
        </w:rPr>
        <w:t>הצבעה</w:t>
      </w:r>
    </w:p>
    <w:p w14:paraId="6AE56F9E" w14:textId="77777777" w:rsidR="000C4B46" w:rsidRPr="000C4B46" w:rsidRDefault="000C4B46" w:rsidP="000C4B46">
      <w:pPr>
        <w:bidi/>
        <w:jc w:val="both"/>
        <w:rPr>
          <w:rFonts w:cs="David" w:hint="cs"/>
          <w:rtl/>
        </w:rPr>
      </w:pPr>
    </w:p>
    <w:p w14:paraId="7EF8034B" w14:textId="77777777" w:rsidR="000C4B46" w:rsidRPr="000C4B46" w:rsidRDefault="000C4B46" w:rsidP="000C4B46">
      <w:pPr>
        <w:bidi/>
        <w:jc w:val="both"/>
        <w:rPr>
          <w:rFonts w:cs="David" w:hint="cs"/>
          <w:rtl/>
        </w:rPr>
      </w:pPr>
      <w:r w:rsidRPr="000C4B46">
        <w:rPr>
          <w:rFonts w:cs="David" w:hint="cs"/>
          <w:rtl/>
        </w:rPr>
        <w:t xml:space="preserve">בעד הרביזיה </w:t>
      </w:r>
      <w:r w:rsidRPr="000C4B46">
        <w:rPr>
          <w:rFonts w:cs="David"/>
          <w:rtl/>
        </w:rPr>
        <w:t>–</w:t>
      </w:r>
      <w:r w:rsidRPr="000C4B46">
        <w:rPr>
          <w:rFonts w:cs="David" w:hint="cs"/>
          <w:rtl/>
        </w:rPr>
        <w:t xml:space="preserve"> מיעוט</w:t>
      </w:r>
    </w:p>
    <w:p w14:paraId="0BA3610A"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רוב</w:t>
      </w:r>
    </w:p>
    <w:p w14:paraId="15CE7BCD" w14:textId="77777777" w:rsidR="000C4B46" w:rsidRPr="000C4B46" w:rsidRDefault="000C4B46" w:rsidP="000C4B46">
      <w:pPr>
        <w:bidi/>
        <w:jc w:val="both"/>
        <w:rPr>
          <w:rFonts w:cs="David" w:hint="cs"/>
          <w:u w:val="single"/>
          <w:rtl/>
        </w:rPr>
      </w:pPr>
    </w:p>
    <w:p w14:paraId="2D701FAC" w14:textId="77777777" w:rsidR="000C4B46" w:rsidRPr="000C4B46" w:rsidRDefault="000C4B46" w:rsidP="000C4B46">
      <w:pPr>
        <w:bidi/>
        <w:jc w:val="both"/>
        <w:rPr>
          <w:rFonts w:cs="David" w:hint="cs"/>
          <w:rtl/>
        </w:rPr>
      </w:pPr>
      <w:r w:rsidRPr="000C4B46">
        <w:rPr>
          <w:rFonts w:cs="David" w:hint="cs"/>
          <w:rtl/>
        </w:rPr>
        <w:tab/>
        <w:t xml:space="preserve">הרביזיה לא מתקבלת. </w:t>
      </w:r>
    </w:p>
    <w:p w14:paraId="417BC5CD" w14:textId="77777777" w:rsidR="000C4B46" w:rsidRPr="000C4B46" w:rsidRDefault="000C4B46" w:rsidP="000C4B46">
      <w:pPr>
        <w:bidi/>
        <w:jc w:val="both"/>
        <w:rPr>
          <w:rFonts w:cs="David" w:hint="cs"/>
          <w:rtl/>
        </w:rPr>
      </w:pPr>
    </w:p>
    <w:p w14:paraId="44602BC7" w14:textId="77777777" w:rsidR="000C4B46" w:rsidRPr="000C4B46" w:rsidRDefault="000C4B46" w:rsidP="000C4B46">
      <w:pPr>
        <w:bidi/>
        <w:jc w:val="both"/>
        <w:rPr>
          <w:rFonts w:cs="David" w:hint="cs"/>
          <w:rtl/>
        </w:rPr>
      </w:pPr>
    </w:p>
    <w:p w14:paraId="387C571F" w14:textId="77777777" w:rsidR="000C4B46" w:rsidRPr="000C4B46" w:rsidRDefault="000C4B46" w:rsidP="000C4B46">
      <w:pPr>
        <w:bidi/>
        <w:ind w:firstLine="567"/>
        <w:jc w:val="both"/>
        <w:rPr>
          <w:rFonts w:cs="David" w:hint="cs"/>
          <w:b/>
          <w:bCs/>
          <w:rtl/>
        </w:rPr>
      </w:pPr>
      <w:r w:rsidRPr="000C4B46">
        <w:rPr>
          <w:rFonts w:cs="David" w:hint="cs"/>
          <w:b/>
          <w:bCs/>
          <w:rtl/>
        </w:rPr>
        <w:t>30. תיקון חוק משק החשמל.</w:t>
      </w:r>
    </w:p>
    <w:p w14:paraId="15271456" w14:textId="77777777" w:rsidR="000C4B46" w:rsidRPr="000C4B46" w:rsidRDefault="000C4B46" w:rsidP="000C4B46">
      <w:pPr>
        <w:bidi/>
        <w:ind w:firstLine="567"/>
        <w:jc w:val="both"/>
        <w:rPr>
          <w:rFonts w:cs="David" w:hint="cs"/>
          <w:rtl/>
        </w:rPr>
      </w:pPr>
    </w:p>
    <w:p w14:paraId="1743D314"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כספים והייעוץ המשפטי: כלכלה. </w:t>
      </w:r>
    </w:p>
    <w:p w14:paraId="200563B6" w14:textId="77777777" w:rsidR="000C4B46" w:rsidRPr="000C4B46" w:rsidRDefault="000C4B46" w:rsidP="000C4B46">
      <w:pPr>
        <w:bidi/>
        <w:jc w:val="both"/>
        <w:rPr>
          <w:rFonts w:cs="David" w:hint="cs"/>
          <w:rtl/>
        </w:rPr>
      </w:pPr>
    </w:p>
    <w:p w14:paraId="09CEEE80" w14:textId="77777777" w:rsidR="000C4B46" w:rsidRPr="000C4B46" w:rsidRDefault="000C4B46" w:rsidP="000C4B46">
      <w:pPr>
        <w:bidi/>
        <w:jc w:val="both"/>
        <w:rPr>
          <w:rFonts w:cs="David" w:hint="cs"/>
          <w:rtl/>
        </w:rPr>
      </w:pPr>
      <w:r w:rsidRPr="000C4B46">
        <w:rPr>
          <w:rFonts w:cs="David" w:hint="cs"/>
          <w:rtl/>
        </w:rPr>
        <w:t>הצבעה</w:t>
      </w:r>
    </w:p>
    <w:p w14:paraId="62A04C83" w14:textId="77777777" w:rsidR="000C4B46" w:rsidRPr="000C4B46" w:rsidRDefault="000C4B46" w:rsidP="000C4B46">
      <w:pPr>
        <w:bidi/>
        <w:jc w:val="both"/>
        <w:rPr>
          <w:rFonts w:cs="David" w:hint="cs"/>
          <w:rtl/>
        </w:rPr>
      </w:pPr>
    </w:p>
    <w:p w14:paraId="3AA41748" w14:textId="77777777" w:rsidR="000C4B46" w:rsidRPr="000C4B46" w:rsidRDefault="000C4B46" w:rsidP="000C4B46">
      <w:pPr>
        <w:bidi/>
        <w:jc w:val="both"/>
        <w:rPr>
          <w:rFonts w:cs="David" w:hint="cs"/>
          <w:rtl/>
        </w:rPr>
      </w:pPr>
      <w:r w:rsidRPr="000C4B46">
        <w:rPr>
          <w:rFonts w:cs="David" w:hint="cs"/>
          <w:rtl/>
        </w:rPr>
        <w:t xml:space="preserve">בעד ועדת כלכלה </w:t>
      </w:r>
      <w:r w:rsidRPr="000C4B46">
        <w:rPr>
          <w:rFonts w:cs="David"/>
          <w:rtl/>
        </w:rPr>
        <w:t>–</w:t>
      </w:r>
      <w:r w:rsidRPr="000C4B46">
        <w:rPr>
          <w:rFonts w:cs="David" w:hint="cs"/>
          <w:rtl/>
        </w:rPr>
        <w:t xml:space="preserve"> מיעוט</w:t>
      </w:r>
    </w:p>
    <w:p w14:paraId="441DE8E4"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4A7C5476" w14:textId="77777777" w:rsidR="000C4B46" w:rsidRPr="000C4B46" w:rsidRDefault="000C4B46" w:rsidP="000C4B46">
      <w:pPr>
        <w:bidi/>
        <w:jc w:val="both"/>
        <w:rPr>
          <w:rFonts w:cs="David" w:hint="cs"/>
          <w:rtl/>
        </w:rPr>
      </w:pPr>
    </w:p>
    <w:p w14:paraId="1EC10058" w14:textId="77777777" w:rsidR="000C4B46" w:rsidRPr="000C4B46" w:rsidRDefault="000C4B46" w:rsidP="000C4B46">
      <w:pPr>
        <w:bidi/>
        <w:jc w:val="both"/>
        <w:rPr>
          <w:rFonts w:cs="David" w:hint="cs"/>
          <w:rtl/>
        </w:rPr>
      </w:pPr>
      <w:r w:rsidRPr="000C4B46">
        <w:rPr>
          <w:rFonts w:cs="David" w:hint="cs"/>
          <w:rtl/>
        </w:rPr>
        <w:tab/>
        <w:t xml:space="preserve">זה יעבור לוועדת הכספים. </w:t>
      </w:r>
    </w:p>
    <w:p w14:paraId="6D3702C3" w14:textId="77777777" w:rsidR="000C4B46" w:rsidRPr="000C4B46" w:rsidRDefault="000C4B46" w:rsidP="000C4B46">
      <w:pPr>
        <w:bidi/>
        <w:jc w:val="both"/>
        <w:rPr>
          <w:rFonts w:cs="David" w:hint="cs"/>
          <w:rtl/>
        </w:rPr>
      </w:pPr>
    </w:p>
    <w:p w14:paraId="7271E806" w14:textId="77777777" w:rsidR="000C4B46" w:rsidRPr="000C4B46" w:rsidRDefault="000C4B46" w:rsidP="000C4B46">
      <w:pPr>
        <w:bidi/>
        <w:jc w:val="both"/>
        <w:rPr>
          <w:rFonts w:cs="David" w:hint="cs"/>
          <w:rtl/>
        </w:rPr>
      </w:pPr>
    </w:p>
    <w:p w14:paraId="16DF31AF" w14:textId="77777777" w:rsidR="000C4B46" w:rsidRPr="000C4B46" w:rsidRDefault="000C4B46" w:rsidP="000C4B46">
      <w:pPr>
        <w:bidi/>
        <w:jc w:val="both"/>
        <w:rPr>
          <w:rFonts w:cs="David" w:hint="cs"/>
          <w:b/>
          <w:bCs/>
          <w:rtl/>
        </w:rPr>
      </w:pPr>
      <w:r w:rsidRPr="000C4B46">
        <w:rPr>
          <w:rFonts w:cs="David" w:hint="cs"/>
          <w:b/>
          <w:bCs/>
          <w:rtl/>
        </w:rPr>
        <w:t>31. הקמת מערך הפצה קרקעי ספרתי לשידורי טלוויזיה מסחריים וציבוריים.</w:t>
      </w:r>
    </w:p>
    <w:p w14:paraId="0B81B1A9" w14:textId="77777777" w:rsidR="000C4B46" w:rsidRPr="000C4B46" w:rsidRDefault="000C4B46" w:rsidP="000C4B46">
      <w:pPr>
        <w:bidi/>
        <w:jc w:val="both"/>
        <w:rPr>
          <w:rFonts w:cs="David" w:hint="cs"/>
          <w:rtl/>
        </w:rPr>
      </w:pPr>
    </w:p>
    <w:p w14:paraId="098964E2"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כספים והייעוץ המשפטי: כלכלה. </w:t>
      </w:r>
    </w:p>
    <w:p w14:paraId="76EFE653" w14:textId="77777777" w:rsidR="000C4B46" w:rsidRPr="000C4B46" w:rsidRDefault="000C4B46" w:rsidP="000C4B46">
      <w:pPr>
        <w:bidi/>
        <w:jc w:val="both"/>
        <w:rPr>
          <w:rFonts w:cs="David" w:hint="cs"/>
          <w:rtl/>
        </w:rPr>
      </w:pPr>
    </w:p>
    <w:p w14:paraId="6C63EF24" w14:textId="77777777" w:rsidR="000C4B46" w:rsidRPr="000C4B46" w:rsidRDefault="000C4B46" w:rsidP="000C4B46">
      <w:pPr>
        <w:bidi/>
        <w:jc w:val="both"/>
        <w:rPr>
          <w:rFonts w:cs="David" w:hint="cs"/>
          <w:u w:val="single"/>
          <w:rtl/>
        </w:rPr>
      </w:pPr>
      <w:r w:rsidRPr="000C4B46">
        <w:rPr>
          <w:rFonts w:cs="David" w:hint="cs"/>
          <w:u w:val="single"/>
          <w:rtl/>
        </w:rPr>
        <w:t>גדעון סער:</w:t>
      </w:r>
    </w:p>
    <w:p w14:paraId="50DA34FC" w14:textId="77777777" w:rsidR="000C4B46" w:rsidRPr="000C4B46" w:rsidRDefault="000C4B46" w:rsidP="000C4B46">
      <w:pPr>
        <w:bidi/>
        <w:jc w:val="both"/>
        <w:rPr>
          <w:rFonts w:cs="David" w:hint="cs"/>
          <w:u w:val="single"/>
          <w:rtl/>
        </w:rPr>
      </w:pPr>
    </w:p>
    <w:p w14:paraId="5E2F7998" w14:textId="77777777" w:rsidR="000C4B46" w:rsidRPr="000C4B46" w:rsidRDefault="000C4B46" w:rsidP="000C4B46">
      <w:pPr>
        <w:bidi/>
        <w:jc w:val="both"/>
        <w:rPr>
          <w:rFonts w:cs="David" w:hint="cs"/>
          <w:rtl/>
        </w:rPr>
      </w:pPr>
      <w:r w:rsidRPr="000C4B46">
        <w:rPr>
          <w:rFonts w:cs="David" w:hint="cs"/>
          <w:rtl/>
        </w:rPr>
        <w:tab/>
        <w:t>בכל הכבוד, הלכו פה שני דברים נגד ועדת כלכלה, בניגוד להמלצת היועצת המשפטית. זה קל, כי זאת ועדה של האופוזיציה. עם כל הכבוד ליושב ראש הקואליציה, מה הקשר לוועדת הכספים?</w:t>
      </w:r>
    </w:p>
    <w:p w14:paraId="5E589216" w14:textId="77777777" w:rsidR="000C4B46" w:rsidRPr="000C4B46" w:rsidRDefault="000C4B46" w:rsidP="000C4B46">
      <w:pPr>
        <w:bidi/>
        <w:jc w:val="both"/>
        <w:rPr>
          <w:rFonts w:cs="David" w:hint="cs"/>
          <w:rtl/>
        </w:rPr>
      </w:pPr>
      <w:r w:rsidRPr="000C4B46">
        <w:rPr>
          <w:rFonts w:cs="David"/>
          <w:rtl/>
        </w:rPr>
        <w:br w:type="page"/>
      </w:r>
    </w:p>
    <w:p w14:paraId="06E935FB"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3BC88572" w14:textId="77777777" w:rsidR="000C4B46" w:rsidRPr="000C4B46" w:rsidRDefault="000C4B46" w:rsidP="000C4B46">
      <w:pPr>
        <w:bidi/>
        <w:jc w:val="both"/>
        <w:rPr>
          <w:rFonts w:cs="David" w:hint="cs"/>
          <w:rtl/>
        </w:rPr>
      </w:pPr>
    </w:p>
    <w:p w14:paraId="16B44726" w14:textId="77777777" w:rsidR="000C4B46" w:rsidRPr="000C4B46" w:rsidRDefault="000C4B46" w:rsidP="000C4B46">
      <w:pPr>
        <w:bidi/>
        <w:jc w:val="both"/>
        <w:rPr>
          <w:rFonts w:cs="David" w:hint="cs"/>
          <w:rtl/>
        </w:rPr>
      </w:pPr>
      <w:r w:rsidRPr="000C4B46">
        <w:rPr>
          <w:rFonts w:cs="David" w:hint="cs"/>
          <w:rtl/>
        </w:rPr>
        <w:t>הצבעה</w:t>
      </w:r>
    </w:p>
    <w:p w14:paraId="1D1A4364" w14:textId="77777777" w:rsidR="000C4B46" w:rsidRPr="000C4B46" w:rsidRDefault="000C4B46" w:rsidP="000C4B46">
      <w:pPr>
        <w:bidi/>
        <w:jc w:val="both"/>
        <w:rPr>
          <w:rFonts w:cs="David" w:hint="cs"/>
          <w:rtl/>
        </w:rPr>
      </w:pPr>
    </w:p>
    <w:p w14:paraId="13980ADA" w14:textId="77777777" w:rsidR="000C4B46" w:rsidRPr="000C4B46" w:rsidRDefault="000C4B46" w:rsidP="000C4B46">
      <w:pPr>
        <w:bidi/>
        <w:jc w:val="both"/>
        <w:rPr>
          <w:rFonts w:cs="David" w:hint="cs"/>
          <w:rtl/>
        </w:rPr>
      </w:pPr>
      <w:r w:rsidRPr="000C4B46">
        <w:rPr>
          <w:rFonts w:cs="David" w:hint="cs"/>
          <w:rtl/>
        </w:rPr>
        <w:t xml:space="preserve">בעד ועדת כלכלה </w:t>
      </w:r>
      <w:r w:rsidRPr="000C4B46">
        <w:rPr>
          <w:rFonts w:cs="David"/>
          <w:rtl/>
        </w:rPr>
        <w:t>–</w:t>
      </w:r>
      <w:r w:rsidRPr="000C4B46">
        <w:rPr>
          <w:rFonts w:cs="David" w:hint="cs"/>
          <w:rtl/>
        </w:rPr>
        <w:t xml:space="preserve"> רוב</w:t>
      </w:r>
    </w:p>
    <w:p w14:paraId="4AE51786"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51C450B6" w14:textId="77777777" w:rsidR="000C4B46" w:rsidRPr="000C4B46" w:rsidRDefault="000C4B46" w:rsidP="000C4B46">
      <w:pPr>
        <w:bidi/>
        <w:jc w:val="both"/>
        <w:rPr>
          <w:rFonts w:cs="David" w:hint="cs"/>
          <w:rtl/>
        </w:rPr>
      </w:pPr>
    </w:p>
    <w:p w14:paraId="73593892" w14:textId="77777777" w:rsidR="000C4B46" w:rsidRPr="000C4B46" w:rsidRDefault="000C4B46" w:rsidP="000C4B46">
      <w:pPr>
        <w:bidi/>
        <w:jc w:val="both"/>
        <w:rPr>
          <w:rFonts w:cs="David" w:hint="cs"/>
          <w:rtl/>
        </w:rPr>
      </w:pPr>
      <w:r w:rsidRPr="000C4B46">
        <w:rPr>
          <w:rFonts w:cs="David" w:hint="cs"/>
          <w:rtl/>
        </w:rPr>
        <w:tab/>
        <w:t>זה יעבור לוועדת הכלכלה.</w:t>
      </w:r>
    </w:p>
    <w:p w14:paraId="40DC2CCE" w14:textId="77777777" w:rsidR="000C4B46" w:rsidRPr="000C4B46" w:rsidRDefault="000C4B46" w:rsidP="000C4B46">
      <w:pPr>
        <w:bidi/>
        <w:jc w:val="both"/>
        <w:rPr>
          <w:rFonts w:cs="David" w:hint="cs"/>
          <w:rtl/>
        </w:rPr>
      </w:pPr>
    </w:p>
    <w:p w14:paraId="59AFA6BD" w14:textId="77777777" w:rsidR="000C4B46" w:rsidRPr="000C4B46" w:rsidRDefault="000C4B46" w:rsidP="000C4B46">
      <w:pPr>
        <w:bidi/>
        <w:jc w:val="both"/>
        <w:rPr>
          <w:rFonts w:cs="David" w:hint="cs"/>
          <w:rtl/>
        </w:rPr>
      </w:pPr>
    </w:p>
    <w:p w14:paraId="429C7A93" w14:textId="77777777" w:rsidR="000C4B46" w:rsidRPr="000C4B46" w:rsidRDefault="000C4B46" w:rsidP="000C4B46">
      <w:pPr>
        <w:bidi/>
        <w:ind w:firstLine="567"/>
        <w:jc w:val="both"/>
        <w:rPr>
          <w:rFonts w:cs="David" w:hint="cs"/>
          <w:b/>
          <w:bCs/>
          <w:rtl/>
        </w:rPr>
      </w:pPr>
      <w:r w:rsidRPr="000C4B46">
        <w:rPr>
          <w:rFonts w:cs="David" w:hint="cs"/>
          <w:b/>
          <w:bCs/>
          <w:rtl/>
        </w:rPr>
        <w:t>32. הכללת מתקני תקשורת בהגדרת תשתיות לאומיות.</w:t>
      </w:r>
    </w:p>
    <w:p w14:paraId="0817320C" w14:textId="77777777" w:rsidR="000C4B46" w:rsidRPr="000C4B46" w:rsidRDefault="000C4B46" w:rsidP="000C4B46">
      <w:pPr>
        <w:bidi/>
        <w:ind w:firstLine="567"/>
        <w:jc w:val="both"/>
        <w:rPr>
          <w:rFonts w:cs="David" w:hint="cs"/>
          <w:rtl/>
        </w:rPr>
      </w:pPr>
    </w:p>
    <w:p w14:paraId="7CE7A543"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כלכלה.  הייעוץ המשפטי: פנים. </w:t>
      </w:r>
    </w:p>
    <w:p w14:paraId="5DBBF04D" w14:textId="77777777" w:rsidR="000C4B46" w:rsidRPr="000C4B46" w:rsidRDefault="000C4B46" w:rsidP="000C4B46">
      <w:pPr>
        <w:bidi/>
        <w:ind w:firstLine="567"/>
        <w:jc w:val="both"/>
        <w:rPr>
          <w:rFonts w:cs="David" w:hint="cs"/>
          <w:rtl/>
        </w:rPr>
      </w:pPr>
    </w:p>
    <w:p w14:paraId="0DFEA8A5" w14:textId="77777777" w:rsidR="000C4B46" w:rsidRPr="000C4B46" w:rsidRDefault="000C4B46" w:rsidP="000C4B46">
      <w:pPr>
        <w:bidi/>
        <w:jc w:val="both"/>
        <w:rPr>
          <w:rFonts w:cs="David" w:hint="cs"/>
          <w:rtl/>
        </w:rPr>
      </w:pPr>
      <w:r w:rsidRPr="000C4B46">
        <w:rPr>
          <w:rFonts w:cs="David" w:hint="cs"/>
          <w:rtl/>
        </w:rPr>
        <w:t>הצבעה</w:t>
      </w:r>
    </w:p>
    <w:p w14:paraId="7D988047" w14:textId="77777777" w:rsidR="000C4B46" w:rsidRPr="000C4B46" w:rsidRDefault="000C4B46" w:rsidP="000C4B46">
      <w:pPr>
        <w:bidi/>
        <w:jc w:val="both"/>
        <w:rPr>
          <w:rFonts w:cs="David" w:hint="cs"/>
          <w:rtl/>
        </w:rPr>
      </w:pPr>
    </w:p>
    <w:p w14:paraId="5E7E28CA" w14:textId="77777777" w:rsidR="000C4B46" w:rsidRPr="000C4B46" w:rsidRDefault="000C4B46" w:rsidP="000C4B46">
      <w:pPr>
        <w:bidi/>
        <w:jc w:val="both"/>
        <w:rPr>
          <w:rFonts w:cs="David" w:hint="cs"/>
          <w:rtl/>
        </w:rPr>
      </w:pPr>
      <w:r w:rsidRPr="000C4B46">
        <w:rPr>
          <w:rFonts w:cs="David" w:hint="cs"/>
          <w:rtl/>
        </w:rPr>
        <w:t xml:space="preserve">בעד ועדת כלכלה </w:t>
      </w:r>
      <w:r w:rsidRPr="000C4B46">
        <w:rPr>
          <w:rFonts w:cs="David"/>
          <w:rtl/>
        </w:rPr>
        <w:t>–</w:t>
      </w:r>
      <w:r w:rsidRPr="000C4B46">
        <w:rPr>
          <w:rFonts w:cs="David" w:hint="cs"/>
          <w:rtl/>
        </w:rPr>
        <w:t xml:space="preserve"> רוב</w:t>
      </w:r>
    </w:p>
    <w:p w14:paraId="28EFB71C"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0F506BF7" w14:textId="77777777" w:rsidR="000C4B46" w:rsidRPr="000C4B46" w:rsidRDefault="000C4B46" w:rsidP="000C4B46">
      <w:pPr>
        <w:bidi/>
        <w:jc w:val="both"/>
        <w:rPr>
          <w:rFonts w:cs="David" w:hint="cs"/>
          <w:rtl/>
        </w:rPr>
      </w:pPr>
    </w:p>
    <w:p w14:paraId="1B4A9E73" w14:textId="77777777" w:rsidR="000C4B46" w:rsidRPr="000C4B46" w:rsidRDefault="000C4B46" w:rsidP="000C4B46">
      <w:pPr>
        <w:bidi/>
        <w:jc w:val="both"/>
        <w:rPr>
          <w:rFonts w:cs="David" w:hint="cs"/>
          <w:rtl/>
        </w:rPr>
      </w:pPr>
      <w:r w:rsidRPr="000C4B46">
        <w:rPr>
          <w:rFonts w:cs="David" w:hint="cs"/>
          <w:rtl/>
        </w:rPr>
        <w:tab/>
        <w:t xml:space="preserve">זה עובר לוועדת הכלכלה. </w:t>
      </w:r>
    </w:p>
    <w:p w14:paraId="18AD72B4" w14:textId="77777777" w:rsidR="000C4B46" w:rsidRPr="000C4B46" w:rsidRDefault="000C4B46" w:rsidP="000C4B46">
      <w:pPr>
        <w:bidi/>
        <w:jc w:val="both"/>
        <w:rPr>
          <w:rFonts w:cs="David" w:hint="cs"/>
          <w:rtl/>
        </w:rPr>
      </w:pPr>
    </w:p>
    <w:p w14:paraId="51161D76" w14:textId="77777777" w:rsidR="000C4B46" w:rsidRPr="000C4B46" w:rsidRDefault="000C4B46" w:rsidP="000C4B46">
      <w:pPr>
        <w:bidi/>
        <w:jc w:val="both"/>
        <w:rPr>
          <w:rFonts w:cs="David" w:hint="cs"/>
          <w:rtl/>
        </w:rPr>
      </w:pPr>
    </w:p>
    <w:p w14:paraId="587508F0" w14:textId="77777777" w:rsidR="000C4B46" w:rsidRPr="000C4B46" w:rsidRDefault="000C4B46" w:rsidP="000C4B46">
      <w:pPr>
        <w:bidi/>
        <w:ind w:firstLine="567"/>
        <w:jc w:val="both"/>
        <w:rPr>
          <w:rFonts w:cs="David" w:hint="cs"/>
          <w:b/>
          <w:bCs/>
          <w:rtl/>
        </w:rPr>
      </w:pPr>
      <w:r w:rsidRPr="000C4B46">
        <w:rPr>
          <w:rFonts w:cs="David" w:hint="cs"/>
          <w:b/>
          <w:bCs/>
          <w:rtl/>
        </w:rPr>
        <w:t xml:space="preserve">33. תיקון חוק פיצויים לנפגעי תאונות דרכים </w:t>
      </w:r>
      <w:r w:rsidRPr="000C4B46">
        <w:rPr>
          <w:rFonts w:cs="David"/>
          <w:b/>
          <w:bCs/>
          <w:rtl/>
        </w:rPr>
        <w:t>–</w:t>
      </w:r>
      <w:r w:rsidRPr="000C4B46">
        <w:rPr>
          <w:rFonts w:cs="David" w:hint="cs"/>
          <w:b/>
          <w:bCs/>
          <w:rtl/>
        </w:rPr>
        <w:t xml:space="preserve"> מסירת מידע. </w:t>
      </w:r>
    </w:p>
    <w:p w14:paraId="1CE4CD8F" w14:textId="77777777" w:rsidR="000C4B46" w:rsidRPr="000C4B46" w:rsidRDefault="000C4B46" w:rsidP="000C4B46">
      <w:pPr>
        <w:bidi/>
        <w:jc w:val="both"/>
        <w:rPr>
          <w:rFonts w:cs="David" w:hint="cs"/>
          <w:rtl/>
        </w:rPr>
      </w:pPr>
    </w:p>
    <w:p w14:paraId="10AEAFC8"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ועדת חוקה. </w:t>
      </w:r>
    </w:p>
    <w:p w14:paraId="189A546A" w14:textId="77777777" w:rsidR="000C4B46" w:rsidRPr="000C4B46" w:rsidRDefault="000C4B46" w:rsidP="000C4B46">
      <w:pPr>
        <w:bidi/>
        <w:ind w:firstLine="567"/>
        <w:jc w:val="both"/>
        <w:rPr>
          <w:rFonts w:cs="David" w:hint="cs"/>
          <w:rtl/>
        </w:rPr>
      </w:pPr>
    </w:p>
    <w:p w14:paraId="73A5284B" w14:textId="77777777" w:rsidR="000C4B46" w:rsidRPr="000C4B46" w:rsidRDefault="000C4B46" w:rsidP="000C4B46">
      <w:pPr>
        <w:bidi/>
        <w:ind w:firstLine="567"/>
        <w:jc w:val="both"/>
        <w:rPr>
          <w:rFonts w:cs="David"/>
          <w:u w:val="single"/>
        </w:rPr>
      </w:pPr>
      <w:r w:rsidRPr="000C4B46">
        <w:rPr>
          <w:rFonts w:cs="David" w:hint="cs"/>
          <w:u w:val="single"/>
          <w:rtl/>
        </w:rPr>
        <w:t>קריאה:</w:t>
      </w:r>
    </w:p>
    <w:p w14:paraId="2207B185" w14:textId="77777777" w:rsidR="000C4B46" w:rsidRPr="000C4B46" w:rsidRDefault="000C4B46" w:rsidP="000C4B46">
      <w:pPr>
        <w:bidi/>
        <w:ind w:firstLine="567"/>
        <w:jc w:val="both"/>
        <w:rPr>
          <w:rFonts w:cs="David"/>
          <w:u w:val="single"/>
        </w:rPr>
      </w:pPr>
    </w:p>
    <w:p w14:paraId="1C3200ED" w14:textId="77777777" w:rsidR="000C4B46" w:rsidRPr="000C4B46" w:rsidRDefault="000C4B46" w:rsidP="000C4B46">
      <w:pPr>
        <w:bidi/>
        <w:ind w:firstLine="567"/>
        <w:jc w:val="both"/>
        <w:rPr>
          <w:rFonts w:cs="David" w:hint="cs"/>
          <w:rtl/>
        </w:rPr>
      </w:pPr>
      <w:r w:rsidRPr="000C4B46">
        <w:rPr>
          <w:rFonts w:cs="David"/>
        </w:rPr>
        <w:tab/>
      </w:r>
      <w:r w:rsidRPr="000C4B46">
        <w:rPr>
          <w:rFonts w:cs="David" w:hint="cs"/>
          <w:rtl/>
        </w:rPr>
        <w:t>לוועדת הכספים.</w:t>
      </w:r>
    </w:p>
    <w:p w14:paraId="455A541F" w14:textId="77777777" w:rsidR="000C4B46" w:rsidRPr="000C4B46" w:rsidRDefault="000C4B46" w:rsidP="000C4B46">
      <w:pPr>
        <w:bidi/>
        <w:ind w:firstLine="567"/>
        <w:jc w:val="both"/>
        <w:rPr>
          <w:rFonts w:cs="David" w:hint="cs"/>
          <w:rtl/>
        </w:rPr>
      </w:pPr>
    </w:p>
    <w:p w14:paraId="355A02CD" w14:textId="77777777" w:rsidR="000C4B46" w:rsidRPr="000C4B46" w:rsidRDefault="000C4B46" w:rsidP="000C4B46">
      <w:pPr>
        <w:bidi/>
        <w:ind w:firstLine="567"/>
        <w:jc w:val="both"/>
        <w:rPr>
          <w:rFonts w:cs="David" w:hint="cs"/>
          <w:u w:val="single"/>
          <w:rtl/>
        </w:rPr>
      </w:pPr>
      <w:r w:rsidRPr="000C4B46">
        <w:rPr>
          <w:rFonts w:cs="David" w:hint="cs"/>
          <w:u w:val="single"/>
          <w:rtl/>
        </w:rPr>
        <w:t>היו"ר ועדת טל:</w:t>
      </w:r>
    </w:p>
    <w:p w14:paraId="592A4EA2" w14:textId="77777777" w:rsidR="000C4B46" w:rsidRPr="000C4B46" w:rsidRDefault="000C4B46" w:rsidP="000C4B46">
      <w:pPr>
        <w:bidi/>
        <w:ind w:firstLine="567"/>
        <w:jc w:val="both"/>
        <w:rPr>
          <w:rFonts w:cs="David" w:hint="cs"/>
          <w:rtl/>
        </w:rPr>
      </w:pPr>
    </w:p>
    <w:p w14:paraId="471786BA" w14:textId="77777777" w:rsidR="000C4B46" w:rsidRPr="000C4B46" w:rsidRDefault="000C4B46" w:rsidP="000C4B46">
      <w:pPr>
        <w:bidi/>
        <w:jc w:val="both"/>
        <w:rPr>
          <w:rFonts w:cs="David" w:hint="cs"/>
          <w:rtl/>
        </w:rPr>
      </w:pPr>
      <w:r w:rsidRPr="000C4B46">
        <w:rPr>
          <w:rFonts w:cs="David" w:hint="cs"/>
          <w:rtl/>
        </w:rPr>
        <w:t>הצבעה</w:t>
      </w:r>
    </w:p>
    <w:p w14:paraId="6C985A4B" w14:textId="77777777" w:rsidR="000C4B46" w:rsidRPr="000C4B46" w:rsidRDefault="000C4B46" w:rsidP="000C4B46">
      <w:pPr>
        <w:bidi/>
        <w:jc w:val="both"/>
        <w:rPr>
          <w:rFonts w:cs="David" w:hint="cs"/>
          <w:rtl/>
        </w:rPr>
      </w:pPr>
    </w:p>
    <w:p w14:paraId="2BCCEF73" w14:textId="77777777" w:rsidR="000C4B46" w:rsidRPr="000C4B46" w:rsidRDefault="000C4B46" w:rsidP="000C4B46">
      <w:pPr>
        <w:bidi/>
        <w:jc w:val="both"/>
        <w:rPr>
          <w:rFonts w:cs="David" w:hint="cs"/>
          <w:rtl/>
        </w:rPr>
      </w:pPr>
      <w:r w:rsidRPr="000C4B46">
        <w:rPr>
          <w:rFonts w:cs="David" w:hint="cs"/>
          <w:rtl/>
        </w:rPr>
        <w:t xml:space="preserve">בעד ועדת חוקה </w:t>
      </w:r>
      <w:r w:rsidRPr="000C4B46">
        <w:rPr>
          <w:rFonts w:cs="David"/>
          <w:rtl/>
        </w:rPr>
        <w:t>–</w:t>
      </w:r>
      <w:r w:rsidRPr="000C4B46">
        <w:rPr>
          <w:rFonts w:cs="David" w:hint="cs"/>
          <w:rtl/>
        </w:rPr>
        <w:t xml:space="preserve"> רוב</w:t>
      </w:r>
    </w:p>
    <w:p w14:paraId="700AE086"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6C545509" w14:textId="77777777" w:rsidR="000C4B46" w:rsidRPr="000C4B46" w:rsidRDefault="000C4B46" w:rsidP="000C4B46">
      <w:pPr>
        <w:bidi/>
        <w:jc w:val="both"/>
        <w:rPr>
          <w:rFonts w:cs="David" w:hint="cs"/>
          <w:rtl/>
        </w:rPr>
      </w:pPr>
    </w:p>
    <w:p w14:paraId="7A4F2AE2" w14:textId="77777777" w:rsidR="000C4B46" w:rsidRPr="000C4B46" w:rsidRDefault="000C4B46" w:rsidP="000C4B46">
      <w:pPr>
        <w:bidi/>
        <w:jc w:val="both"/>
        <w:rPr>
          <w:rFonts w:cs="David" w:hint="cs"/>
          <w:rtl/>
        </w:rPr>
      </w:pPr>
      <w:r w:rsidRPr="000C4B46">
        <w:rPr>
          <w:rFonts w:cs="David" w:hint="cs"/>
          <w:rtl/>
        </w:rPr>
        <w:tab/>
        <w:t xml:space="preserve">זה עבר לוועדת החוקה. </w:t>
      </w:r>
    </w:p>
    <w:p w14:paraId="4A2D209A" w14:textId="77777777" w:rsidR="000C4B46" w:rsidRPr="000C4B46" w:rsidRDefault="000C4B46" w:rsidP="000C4B46">
      <w:pPr>
        <w:bidi/>
        <w:jc w:val="both"/>
        <w:rPr>
          <w:rFonts w:cs="David" w:hint="cs"/>
          <w:rtl/>
        </w:rPr>
      </w:pPr>
    </w:p>
    <w:p w14:paraId="4048A191" w14:textId="77777777" w:rsidR="000C4B46" w:rsidRPr="000C4B46" w:rsidRDefault="000C4B46" w:rsidP="000C4B46">
      <w:pPr>
        <w:bidi/>
        <w:jc w:val="both"/>
        <w:rPr>
          <w:rFonts w:cs="David" w:hint="cs"/>
          <w:rtl/>
        </w:rPr>
      </w:pPr>
    </w:p>
    <w:p w14:paraId="3D6B078D" w14:textId="77777777" w:rsidR="000C4B46" w:rsidRPr="000C4B46" w:rsidRDefault="000C4B46" w:rsidP="000C4B46">
      <w:pPr>
        <w:bidi/>
        <w:jc w:val="both"/>
        <w:rPr>
          <w:rFonts w:cs="David" w:hint="cs"/>
          <w:b/>
          <w:bCs/>
          <w:rtl/>
        </w:rPr>
      </w:pPr>
      <w:r w:rsidRPr="000C4B46">
        <w:rPr>
          <w:rFonts w:cs="David" w:hint="cs"/>
          <w:b/>
          <w:bCs/>
          <w:rtl/>
        </w:rPr>
        <w:t>34. הרשאה להקמת מבנה דרך.</w:t>
      </w:r>
    </w:p>
    <w:p w14:paraId="4E0D77D3" w14:textId="77777777" w:rsidR="000C4B46" w:rsidRPr="000C4B46" w:rsidRDefault="000C4B46" w:rsidP="000C4B46">
      <w:pPr>
        <w:bidi/>
        <w:jc w:val="both"/>
        <w:rPr>
          <w:rFonts w:cs="David" w:hint="cs"/>
          <w:rtl/>
        </w:rPr>
      </w:pPr>
    </w:p>
    <w:p w14:paraId="75BABE0E"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ועדת פנים. </w:t>
      </w:r>
    </w:p>
    <w:p w14:paraId="181A0837" w14:textId="77777777" w:rsidR="000C4B46" w:rsidRPr="000C4B46" w:rsidRDefault="000C4B46" w:rsidP="000C4B46">
      <w:pPr>
        <w:bidi/>
        <w:ind w:firstLine="567"/>
        <w:jc w:val="both"/>
        <w:rPr>
          <w:rFonts w:cs="David" w:hint="cs"/>
          <w:rtl/>
        </w:rPr>
      </w:pPr>
    </w:p>
    <w:p w14:paraId="39B9D376" w14:textId="77777777" w:rsidR="000C4B46" w:rsidRPr="000C4B46" w:rsidRDefault="000C4B46" w:rsidP="000C4B46">
      <w:pPr>
        <w:bidi/>
        <w:jc w:val="both"/>
        <w:rPr>
          <w:rFonts w:cs="David" w:hint="cs"/>
          <w:rtl/>
        </w:rPr>
      </w:pPr>
      <w:r w:rsidRPr="000C4B46">
        <w:rPr>
          <w:rFonts w:cs="David" w:hint="cs"/>
          <w:rtl/>
        </w:rPr>
        <w:t>הצבעה</w:t>
      </w:r>
    </w:p>
    <w:p w14:paraId="28F23986" w14:textId="77777777" w:rsidR="000C4B46" w:rsidRPr="000C4B46" w:rsidRDefault="000C4B46" w:rsidP="000C4B46">
      <w:pPr>
        <w:bidi/>
        <w:jc w:val="both"/>
        <w:rPr>
          <w:rFonts w:cs="David" w:hint="cs"/>
          <w:rtl/>
        </w:rPr>
      </w:pPr>
    </w:p>
    <w:p w14:paraId="6F95937B" w14:textId="77777777" w:rsidR="000C4B46" w:rsidRPr="000C4B46" w:rsidRDefault="000C4B46" w:rsidP="000C4B46">
      <w:pPr>
        <w:bidi/>
        <w:jc w:val="both"/>
        <w:rPr>
          <w:rFonts w:cs="David" w:hint="cs"/>
          <w:rtl/>
        </w:rPr>
      </w:pPr>
      <w:r w:rsidRPr="000C4B46">
        <w:rPr>
          <w:rFonts w:cs="David" w:hint="cs"/>
          <w:rtl/>
        </w:rPr>
        <w:t>בעד ועדת פנים</w:t>
      </w:r>
      <w:r w:rsidRPr="000C4B46">
        <w:rPr>
          <w:rFonts w:cs="David"/>
          <w:rtl/>
        </w:rPr>
        <w:t>–</w:t>
      </w:r>
      <w:r w:rsidRPr="000C4B46">
        <w:rPr>
          <w:rFonts w:cs="David" w:hint="cs"/>
          <w:rtl/>
        </w:rPr>
        <w:t xml:space="preserve"> רוב</w:t>
      </w:r>
    </w:p>
    <w:p w14:paraId="5847D2AA"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56699CB2" w14:textId="77777777" w:rsidR="000C4B46" w:rsidRPr="000C4B46" w:rsidRDefault="000C4B46" w:rsidP="000C4B46">
      <w:pPr>
        <w:bidi/>
        <w:jc w:val="both"/>
        <w:rPr>
          <w:rFonts w:cs="David" w:hint="cs"/>
          <w:rtl/>
        </w:rPr>
      </w:pPr>
    </w:p>
    <w:p w14:paraId="2CAD49CF" w14:textId="77777777" w:rsidR="000C4B46" w:rsidRPr="000C4B46" w:rsidRDefault="000C4B46" w:rsidP="000C4B46">
      <w:pPr>
        <w:bidi/>
        <w:jc w:val="both"/>
        <w:rPr>
          <w:rFonts w:cs="David" w:hint="cs"/>
          <w:rtl/>
        </w:rPr>
      </w:pPr>
      <w:r w:rsidRPr="000C4B46">
        <w:rPr>
          <w:rFonts w:cs="David" w:hint="cs"/>
          <w:rtl/>
        </w:rPr>
        <w:tab/>
        <w:t>זה יעבור לוועדת הפנים.</w:t>
      </w:r>
    </w:p>
    <w:p w14:paraId="0EF54851" w14:textId="77777777" w:rsidR="000C4B46" w:rsidRPr="000C4B46" w:rsidRDefault="000C4B46" w:rsidP="000C4B46">
      <w:pPr>
        <w:bidi/>
        <w:jc w:val="both"/>
        <w:rPr>
          <w:rFonts w:cs="David" w:hint="cs"/>
          <w:rtl/>
        </w:rPr>
      </w:pPr>
    </w:p>
    <w:p w14:paraId="72E41527" w14:textId="77777777" w:rsidR="000C4B46" w:rsidRPr="000C4B46" w:rsidRDefault="000C4B46" w:rsidP="000C4B46">
      <w:pPr>
        <w:bidi/>
        <w:jc w:val="both"/>
        <w:rPr>
          <w:rFonts w:cs="David" w:hint="cs"/>
          <w:rtl/>
        </w:rPr>
      </w:pPr>
      <w:r w:rsidRPr="000C4B46">
        <w:rPr>
          <w:rFonts w:cs="David"/>
          <w:rtl/>
        </w:rPr>
        <w:br w:type="page"/>
      </w:r>
    </w:p>
    <w:p w14:paraId="330C6F2E" w14:textId="77777777" w:rsidR="000C4B46" w:rsidRPr="000C4B46" w:rsidRDefault="000C4B46" w:rsidP="000C4B46">
      <w:pPr>
        <w:bidi/>
        <w:jc w:val="both"/>
        <w:rPr>
          <w:rFonts w:cs="David" w:hint="cs"/>
          <w:b/>
          <w:bCs/>
          <w:rtl/>
        </w:rPr>
      </w:pPr>
      <w:r w:rsidRPr="000C4B46">
        <w:rPr>
          <w:rFonts w:cs="David" w:hint="cs"/>
          <w:b/>
          <w:bCs/>
          <w:rtl/>
        </w:rPr>
        <w:t xml:space="preserve">35. מתן סמכות לשר האוצר להחיל בצו את ההוראות לעניין עריכת שינויים בשכר ובדיקת הסכמים חורגים על תאגיד הנשלט בידי גוף נתמך. </w:t>
      </w:r>
    </w:p>
    <w:p w14:paraId="7F1214D8" w14:textId="77777777" w:rsidR="000C4B46" w:rsidRPr="000C4B46" w:rsidRDefault="000C4B46" w:rsidP="000C4B46">
      <w:pPr>
        <w:bidi/>
        <w:jc w:val="both"/>
        <w:rPr>
          <w:rFonts w:cs="David" w:hint="cs"/>
          <w:rtl/>
        </w:rPr>
      </w:pPr>
    </w:p>
    <w:p w14:paraId="73B69A34"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כספים. </w:t>
      </w:r>
    </w:p>
    <w:p w14:paraId="3F46A0EC" w14:textId="77777777" w:rsidR="000C4B46" w:rsidRPr="000C4B46" w:rsidRDefault="000C4B46" w:rsidP="000C4B46">
      <w:pPr>
        <w:bidi/>
        <w:ind w:firstLine="567"/>
        <w:jc w:val="both"/>
        <w:rPr>
          <w:rFonts w:cs="David" w:hint="cs"/>
          <w:rtl/>
        </w:rPr>
      </w:pPr>
    </w:p>
    <w:p w14:paraId="13984418" w14:textId="77777777" w:rsidR="000C4B46" w:rsidRPr="000C4B46" w:rsidRDefault="000C4B46" w:rsidP="000C4B46">
      <w:pPr>
        <w:bidi/>
        <w:jc w:val="both"/>
        <w:rPr>
          <w:rFonts w:cs="David" w:hint="cs"/>
          <w:rtl/>
        </w:rPr>
      </w:pPr>
      <w:r w:rsidRPr="000C4B46">
        <w:rPr>
          <w:rFonts w:cs="David" w:hint="cs"/>
          <w:rtl/>
        </w:rPr>
        <w:t>הצבעה</w:t>
      </w:r>
    </w:p>
    <w:p w14:paraId="537915B3" w14:textId="77777777" w:rsidR="000C4B46" w:rsidRPr="000C4B46" w:rsidRDefault="000C4B46" w:rsidP="000C4B46">
      <w:pPr>
        <w:bidi/>
        <w:jc w:val="both"/>
        <w:rPr>
          <w:rFonts w:cs="David" w:hint="cs"/>
          <w:rtl/>
        </w:rPr>
      </w:pPr>
    </w:p>
    <w:p w14:paraId="67424AB8"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753954C0"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337536C6" w14:textId="77777777" w:rsidR="000C4B46" w:rsidRPr="000C4B46" w:rsidRDefault="000C4B46" w:rsidP="000C4B46">
      <w:pPr>
        <w:bidi/>
        <w:jc w:val="both"/>
        <w:rPr>
          <w:rFonts w:cs="David" w:hint="cs"/>
          <w:rtl/>
        </w:rPr>
      </w:pPr>
    </w:p>
    <w:p w14:paraId="32C3087F" w14:textId="77777777" w:rsidR="000C4B46" w:rsidRPr="000C4B46" w:rsidRDefault="000C4B46" w:rsidP="000C4B46">
      <w:pPr>
        <w:bidi/>
        <w:jc w:val="both"/>
        <w:rPr>
          <w:rFonts w:cs="David" w:hint="cs"/>
          <w:rtl/>
        </w:rPr>
      </w:pPr>
      <w:r w:rsidRPr="000C4B46">
        <w:rPr>
          <w:rFonts w:cs="David" w:hint="cs"/>
          <w:rtl/>
        </w:rPr>
        <w:tab/>
        <w:t>זה עבר לכספים.</w:t>
      </w:r>
    </w:p>
    <w:p w14:paraId="7F29BD4F" w14:textId="77777777" w:rsidR="000C4B46" w:rsidRPr="000C4B46" w:rsidRDefault="000C4B46" w:rsidP="000C4B46">
      <w:pPr>
        <w:bidi/>
        <w:jc w:val="both"/>
        <w:rPr>
          <w:rFonts w:cs="David" w:hint="cs"/>
          <w:rtl/>
        </w:rPr>
      </w:pPr>
    </w:p>
    <w:p w14:paraId="7F508358" w14:textId="77777777" w:rsidR="000C4B46" w:rsidRPr="000C4B46" w:rsidRDefault="000C4B46" w:rsidP="000C4B46">
      <w:pPr>
        <w:bidi/>
        <w:jc w:val="both"/>
        <w:rPr>
          <w:rFonts w:cs="David" w:hint="cs"/>
          <w:rtl/>
        </w:rPr>
      </w:pPr>
    </w:p>
    <w:p w14:paraId="4ECBCCB7" w14:textId="77777777" w:rsidR="000C4B46" w:rsidRPr="000C4B46" w:rsidRDefault="000C4B46" w:rsidP="000C4B46">
      <w:pPr>
        <w:bidi/>
        <w:jc w:val="both"/>
        <w:rPr>
          <w:rFonts w:cs="David" w:hint="cs"/>
          <w:b/>
          <w:bCs/>
          <w:rtl/>
        </w:rPr>
      </w:pPr>
      <w:r w:rsidRPr="000C4B46">
        <w:rPr>
          <w:rFonts w:cs="David" w:hint="cs"/>
          <w:b/>
          <w:bCs/>
          <w:rtl/>
        </w:rPr>
        <w:t xml:space="preserve">36. תיקון חוק ההגבלים העסקיים </w:t>
      </w:r>
      <w:r w:rsidRPr="000C4B46">
        <w:rPr>
          <w:rFonts w:cs="David"/>
          <w:b/>
          <w:bCs/>
          <w:rtl/>
        </w:rPr>
        <w:t>–</w:t>
      </w:r>
      <w:r w:rsidRPr="000C4B46">
        <w:rPr>
          <w:rFonts w:cs="David" w:hint="cs"/>
          <w:b/>
          <w:bCs/>
          <w:rtl/>
        </w:rPr>
        <w:t xml:space="preserve"> צמצום פטור ביחס להסדרים כובלים בתוצרת חקלאית.</w:t>
      </w:r>
    </w:p>
    <w:p w14:paraId="7B796B28" w14:textId="77777777" w:rsidR="000C4B46" w:rsidRPr="000C4B46" w:rsidRDefault="000C4B46" w:rsidP="000C4B46">
      <w:pPr>
        <w:bidi/>
        <w:jc w:val="both"/>
        <w:rPr>
          <w:rFonts w:cs="David" w:hint="cs"/>
          <w:rtl/>
        </w:rPr>
      </w:pPr>
    </w:p>
    <w:p w14:paraId="7C10E632"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ועדת כלכלה. </w:t>
      </w:r>
    </w:p>
    <w:p w14:paraId="2F5C185B" w14:textId="77777777" w:rsidR="000C4B46" w:rsidRPr="000C4B46" w:rsidRDefault="000C4B46" w:rsidP="000C4B46">
      <w:pPr>
        <w:bidi/>
        <w:ind w:firstLine="567"/>
        <w:jc w:val="both"/>
        <w:rPr>
          <w:rFonts w:cs="David" w:hint="cs"/>
          <w:rtl/>
        </w:rPr>
      </w:pPr>
    </w:p>
    <w:p w14:paraId="7B1F2F33" w14:textId="77777777" w:rsidR="000C4B46" w:rsidRPr="000C4B46" w:rsidRDefault="000C4B46" w:rsidP="000C4B46">
      <w:pPr>
        <w:bidi/>
        <w:jc w:val="both"/>
        <w:rPr>
          <w:rFonts w:cs="David" w:hint="cs"/>
          <w:rtl/>
        </w:rPr>
      </w:pPr>
      <w:r w:rsidRPr="000C4B46">
        <w:rPr>
          <w:rFonts w:cs="David" w:hint="cs"/>
          <w:rtl/>
        </w:rPr>
        <w:t>הצבעה</w:t>
      </w:r>
    </w:p>
    <w:p w14:paraId="7662B70D" w14:textId="77777777" w:rsidR="000C4B46" w:rsidRPr="000C4B46" w:rsidRDefault="000C4B46" w:rsidP="000C4B46">
      <w:pPr>
        <w:bidi/>
        <w:jc w:val="both"/>
        <w:rPr>
          <w:rFonts w:cs="David" w:hint="cs"/>
          <w:rtl/>
        </w:rPr>
      </w:pPr>
    </w:p>
    <w:p w14:paraId="441573EB" w14:textId="77777777" w:rsidR="000C4B46" w:rsidRPr="000C4B46" w:rsidRDefault="000C4B46" w:rsidP="000C4B46">
      <w:pPr>
        <w:bidi/>
        <w:jc w:val="both"/>
        <w:rPr>
          <w:rFonts w:cs="David" w:hint="cs"/>
          <w:rtl/>
        </w:rPr>
      </w:pPr>
      <w:r w:rsidRPr="000C4B46">
        <w:rPr>
          <w:rFonts w:cs="David" w:hint="cs"/>
          <w:rtl/>
        </w:rPr>
        <w:t xml:space="preserve">בעד ועדת כלכלה </w:t>
      </w:r>
      <w:r w:rsidRPr="000C4B46">
        <w:rPr>
          <w:rFonts w:cs="David"/>
          <w:rtl/>
        </w:rPr>
        <w:t>–</w:t>
      </w:r>
      <w:r w:rsidRPr="000C4B46">
        <w:rPr>
          <w:rFonts w:cs="David" w:hint="cs"/>
          <w:rtl/>
        </w:rPr>
        <w:t xml:space="preserve"> רוב</w:t>
      </w:r>
    </w:p>
    <w:p w14:paraId="060CE481"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37A6CC15" w14:textId="77777777" w:rsidR="000C4B46" w:rsidRPr="000C4B46" w:rsidRDefault="000C4B46" w:rsidP="000C4B46">
      <w:pPr>
        <w:bidi/>
        <w:jc w:val="both"/>
        <w:rPr>
          <w:rFonts w:cs="David" w:hint="cs"/>
          <w:rtl/>
        </w:rPr>
      </w:pPr>
    </w:p>
    <w:p w14:paraId="14F00358" w14:textId="77777777" w:rsidR="000C4B46" w:rsidRPr="000C4B46" w:rsidRDefault="000C4B46" w:rsidP="000C4B46">
      <w:pPr>
        <w:bidi/>
        <w:jc w:val="both"/>
        <w:rPr>
          <w:rFonts w:cs="David" w:hint="cs"/>
          <w:rtl/>
        </w:rPr>
      </w:pPr>
      <w:r w:rsidRPr="000C4B46">
        <w:rPr>
          <w:rFonts w:cs="David" w:hint="cs"/>
          <w:rtl/>
        </w:rPr>
        <w:tab/>
        <w:t>זה עבר לוועדת הכלכלה.</w:t>
      </w:r>
    </w:p>
    <w:p w14:paraId="56BD05E8" w14:textId="77777777" w:rsidR="000C4B46" w:rsidRPr="000C4B46" w:rsidRDefault="000C4B46" w:rsidP="000C4B46">
      <w:pPr>
        <w:bidi/>
        <w:jc w:val="both"/>
        <w:rPr>
          <w:rFonts w:cs="David" w:hint="cs"/>
          <w:rtl/>
        </w:rPr>
      </w:pPr>
    </w:p>
    <w:p w14:paraId="2C98854D" w14:textId="77777777" w:rsidR="000C4B46" w:rsidRPr="000C4B46" w:rsidRDefault="000C4B46" w:rsidP="000C4B46">
      <w:pPr>
        <w:bidi/>
        <w:jc w:val="both"/>
        <w:rPr>
          <w:rFonts w:cs="David" w:hint="cs"/>
          <w:rtl/>
        </w:rPr>
      </w:pPr>
    </w:p>
    <w:p w14:paraId="723EA3A6" w14:textId="77777777" w:rsidR="000C4B46" w:rsidRPr="000C4B46" w:rsidRDefault="000C4B46" w:rsidP="000C4B46">
      <w:pPr>
        <w:bidi/>
        <w:ind w:firstLine="567"/>
        <w:jc w:val="both"/>
        <w:rPr>
          <w:rFonts w:cs="David" w:hint="cs"/>
          <w:b/>
          <w:bCs/>
          <w:rtl/>
        </w:rPr>
      </w:pPr>
      <w:r w:rsidRPr="000C4B46">
        <w:rPr>
          <w:rFonts w:cs="David" w:hint="cs"/>
          <w:b/>
          <w:bCs/>
          <w:rtl/>
        </w:rPr>
        <w:t>37. תיקון חוק הגליל.</w:t>
      </w:r>
    </w:p>
    <w:p w14:paraId="68191ED9" w14:textId="77777777" w:rsidR="000C4B46" w:rsidRPr="000C4B46" w:rsidRDefault="000C4B46" w:rsidP="000C4B46">
      <w:pPr>
        <w:bidi/>
        <w:jc w:val="both"/>
        <w:rPr>
          <w:rFonts w:cs="David" w:hint="cs"/>
          <w:rtl/>
        </w:rPr>
      </w:pPr>
    </w:p>
    <w:p w14:paraId="26C15B4D"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כספים. </w:t>
      </w:r>
    </w:p>
    <w:p w14:paraId="62D86519" w14:textId="77777777" w:rsidR="000C4B46" w:rsidRPr="000C4B46" w:rsidRDefault="000C4B46" w:rsidP="000C4B46">
      <w:pPr>
        <w:bidi/>
        <w:ind w:firstLine="567"/>
        <w:jc w:val="both"/>
        <w:rPr>
          <w:rFonts w:cs="David" w:hint="cs"/>
          <w:rtl/>
        </w:rPr>
      </w:pPr>
    </w:p>
    <w:p w14:paraId="22AB5EE7" w14:textId="77777777" w:rsidR="000C4B46" w:rsidRPr="000C4B46" w:rsidRDefault="000C4B46" w:rsidP="000C4B46">
      <w:pPr>
        <w:bidi/>
        <w:jc w:val="both"/>
        <w:rPr>
          <w:rFonts w:cs="David" w:hint="cs"/>
          <w:rtl/>
        </w:rPr>
      </w:pPr>
      <w:r w:rsidRPr="000C4B46">
        <w:rPr>
          <w:rFonts w:cs="David" w:hint="cs"/>
          <w:rtl/>
        </w:rPr>
        <w:t>הצבעה</w:t>
      </w:r>
    </w:p>
    <w:p w14:paraId="23649032" w14:textId="77777777" w:rsidR="000C4B46" w:rsidRPr="000C4B46" w:rsidRDefault="000C4B46" w:rsidP="000C4B46">
      <w:pPr>
        <w:bidi/>
        <w:jc w:val="both"/>
        <w:rPr>
          <w:rFonts w:cs="David" w:hint="cs"/>
          <w:rtl/>
        </w:rPr>
      </w:pPr>
    </w:p>
    <w:p w14:paraId="63FCA48E" w14:textId="77777777" w:rsidR="000C4B46" w:rsidRPr="000C4B46" w:rsidRDefault="000C4B46" w:rsidP="000C4B46">
      <w:pPr>
        <w:bidi/>
        <w:jc w:val="both"/>
        <w:rPr>
          <w:rFonts w:cs="David" w:hint="cs"/>
          <w:rtl/>
        </w:rPr>
      </w:pPr>
      <w:r w:rsidRPr="000C4B46">
        <w:rPr>
          <w:rFonts w:cs="David" w:hint="cs"/>
          <w:rtl/>
        </w:rPr>
        <w:t xml:space="preserve">בעד ועדת הכספים </w:t>
      </w:r>
      <w:r w:rsidRPr="000C4B46">
        <w:rPr>
          <w:rFonts w:cs="David"/>
          <w:rtl/>
        </w:rPr>
        <w:t>–</w:t>
      </w:r>
      <w:r w:rsidRPr="000C4B46">
        <w:rPr>
          <w:rFonts w:cs="David" w:hint="cs"/>
          <w:rtl/>
        </w:rPr>
        <w:t xml:space="preserve"> רוב</w:t>
      </w:r>
    </w:p>
    <w:p w14:paraId="6E41C5FB"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6C552BB0" w14:textId="77777777" w:rsidR="000C4B46" w:rsidRPr="000C4B46" w:rsidRDefault="000C4B46" w:rsidP="000C4B46">
      <w:pPr>
        <w:bidi/>
        <w:jc w:val="both"/>
        <w:rPr>
          <w:rFonts w:cs="David" w:hint="cs"/>
          <w:rtl/>
        </w:rPr>
      </w:pPr>
    </w:p>
    <w:p w14:paraId="1A79E25F" w14:textId="77777777" w:rsidR="000C4B46" w:rsidRPr="000C4B46" w:rsidRDefault="000C4B46" w:rsidP="000C4B46">
      <w:pPr>
        <w:bidi/>
        <w:jc w:val="both"/>
        <w:rPr>
          <w:rFonts w:cs="David" w:hint="cs"/>
          <w:rtl/>
        </w:rPr>
      </w:pPr>
      <w:r w:rsidRPr="000C4B46">
        <w:rPr>
          <w:rFonts w:cs="David" w:hint="cs"/>
          <w:rtl/>
        </w:rPr>
        <w:tab/>
        <w:t xml:space="preserve">זה עובר לוועדת הכספים. </w:t>
      </w:r>
    </w:p>
    <w:p w14:paraId="50EE0B7C" w14:textId="77777777" w:rsidR="000C4B46" w:rsidRPr="000C4B46" w:rsidRDefault="000C4B46" w:rsidP="000C4B46">
      <w:pPr>
        <w:bidi/>
        <w:jc w:val="both"/>
        <w:rPr>
          <w:rFonts w:cs="David" w:hint="cs"/>
          <w:rtl/>
        </w:rPr>
      </w:pPr>
    </w:p>
    <w:p w14:paraId="573B7DFF" w14:textId="77777777" w:rsidR="000C4B46" w:rsidRPr="000C4B46" w:rsidRDefault="000C4B46" w:rsidP="000C4B46">
      <w:pPr>
        <w:bidi/>
        <w:jc w:val="both"/>
        <w:rPr>
          <w:rFonts w:cs="David" w:hint="cs"/>
          <w:rtl/>
        </w:rPr>
      </w:pPr>
    </w:p>
    <w:p w14:paraId="205D7355" w14:textId="77777777" w:rsidR="000C4B46" w:rsidRPr="000C4B46" w:rsidRDefault="000C4B46" w:rsidP="000C4B46">
      <w:pPr>
        <w:bidi/>
        <w:ind w:firstLine="567"/>
        <w:jc w:val="both"/>
        <w:rPr>
          <w:rFonts w:cs="David" w:hint="cs"/>
          <w:b/>
          <w:bCs/>
          <w:rtl/>
        </w:rPr>
      </w:pPr>
      <w:r w:rsidRPr="000C4B46">
        <w:rPr>
          <w:rFonts w:cs="David" w:hint="cs"/>
          <w:b/>
          <w:bCs/>
          <w:rtl/>
        </w:rPr>
        <w:t>38. חוק רשות הספנות והנמלים.</w:t>
      </w:r>
    </w:p>
    <w:p w14:paraId="3C1E5999" w14:textId="77777777" w:rsidR="000C4B46" w:rsidRPr="000C4B46" w:rsidRDefault="000C4B46" w:rsidP="000C4B46">
      <w:pPr>
        <w:bidi/>
        <w:jc w:val="both"/>
        <w:rPr>
          <w:rFonts w:cs="David" w:hint="cs"/>
          <w:rtl/>
        </w:rPr>
      </w:pPr>
    </w:p>
    <w:p w14:paraId="736014A0"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ועדת כלכלה. </w:t>
      </w:r>
    </w:p>
    <w:p w14:paraId="48043A5B" w14:textId="77777777" w:rsidR="000C4B46" w:rsidRPr="000C4B46" w:rsidRDefault="000C4B46" w:rsidP="000C4B46">
      <w:pPr>
        <w:bidi/>
        <w:ind w:firstLine="567"/>
        <w:jc w:val="both"/>
        <w:rPr>
          <w:rFonts w:cs="David" w:hint="cs"/>
          <w:rtl/>
        </w:rPr>
      </w:pPr>
    </w:p>
    <w:p w14:paraId="653F9531" w14:textId="77777777" w:rsidR="000C4B46" w:rsidRPr="000C4B46" w:rsidRDefault="000C4B46" w:rsidP="000C4B46">
      <w:pPr>
        <w:bidi/>
        <w:jc w:val="both"/>
        <w:rPr>
          <w:rFonts w:cs="David" w:hint="cs"/>
          <w:rtl/>
        </w:rPr>
      </w:pPr>
      <w:r w:rsidRPr="000C4B46">
        <w:rPr>
          <w:rFonts w:cs="David" w:hint="cs"/>
          <w:rtl/>
        </w:rPr>
        <w:t>הצבעה</w:t>
      </w:r>
    </w:p>
    <w:p w14:paraId="534B545D" w14:textId="77777777" w:rsidR="000C4B46" w:rsidRPr="000C4B46" w:rsidRDefault="000C4B46" w:rsidP="000C4B46">
      <w:pPr>
        <w:bidi/>
        <w:jc w:val="both"/>
        <w:rPr>
          <w:rFonts w:cs="David" w:hint="cs"/>
          <w:rtl/>
        </w:rPr>
      </w:pPr>
    </w:p>
    <w:p w14:paraId="0BF04C47" w14:textId="77777777" w:rsidR="000C4B46" w:rsidRPr="000C4B46" w:rsidRDefault="000C4B46" w:rsidP="000C4B46">
      <w:pPr>
        <w:bidi/>
        <w:jc w:val="both"/>
        <w:rPr>
          <w:rFonts w:cs="David" w:hint="cs"/>
          <w:rtl/>
        </w:rPr>
      </w:pPr>
      <w:r w:rsidRPr="000C4B46">
        <w:rPr>
          <w:rFonts w:cs="David" w:hint="cs"/>
          <w:rtl/>
        </w:rPr>
        <w:t xml:space="preserve">בעד ועדת כלכלה </w:t>
      </w:r>
      <w:r w:rsidRPr="000C4B46">
        <w:rPr>
          <w:rFonts w:cs="David"/>
          <w:rtl/>
        </w:rPr>
        <w:t>–</w:t>
      </w:r>
      <w:r w:rsidRPr="000C4B46">
        <w:rPr>
          <w:rFonts w:cs="David" w:hint="cs"/>
          <w:rtl/>
        </w:rPr>
        <w:t xml:space="preserve"> רוב</w:t>
      </w:r>
    </w:p>
    <w:p w14:paraId="1CAB0721"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683D2D77" w14:textId="77777777" w:rsidR="000C4B46" w:rsidRPr="000C4B46" w:rsidRDefault="000C4B46" w:rsidP="000C4B46">
      <w:pPr>
        <w:bidi/>
        <w:jc w:val="both"/>
        <w:rPr>
          <w:rFonts w:cs="David" w:hint="cs"/>
          <w:rtl/>
        </w:rPr>
      </w:pPr>
    </w:p>
    <w:p w14:paraId="0E061C14" w14:textId="77777777" w:rsidR="000C4B46" w:rsidRPr="000C4B46" w:rsidRDefault="000C4B46" w:rsidP="000C4B46">
      <w:pPr>
        <w:bidi/>
        <w:jc w:val="both"/>
        <w:rPr>
          <w:rFonts w:cs="David" w:hint="cs"/>
          <w:rtl/>
        </w:rPr>
      </w:pPr>
      <w:r w:rsidRPr="000C4B46">
        <w:rPr>
          <w:rFonts w:cs="David" w:hint="cs"/>
          <w:rtl/>
        </w:rPr>
        <w:tab/>
        <w:t>הנושא יועבר לוועדת הכלכלה.</w:t>
      </w:r>
    </w:p>
    <w:p w14:paraId="1B6FE9AF" w14:textId="77777777" w:rsidR="000C4B46" w:rsidRPr="000C4B46" w:rsidRDefault="000C4B46" w:rsidP="000C4B46">
      <w:pPr>
        <w:bidi/>
        <w:jc w:val="both"/>
        <w:rPr>
          <w:rFonts w:cs="David" w:hint="cs"/>
          <w:rtl/>
        </w:rPr>
      </w:pPr>
      <w:r w:rsidRPr="000C4B46">
        <w:rPr>
          <w:rFonts w:cs="David"/>
          <w:rtl/>
        </w:rPr>
        <w:br w:type="page"/>
      </w:r>
    </w:p>
    <w:p w14:paraId="2F649DD1" w14:textId="77777777" w:rsidR="000C4B46" w:rsidRPr="000C4B46" w:rsidRDefault="000C4B46" w:rsidP="000C4B46">
      <w:pPr>
        <w:bidi/>
        <w:ind w:firstLine="567"/>
        <w:jc w:val="both"/>
        <w:rPr>
          <w:rFonts w:cs="David" w:hint="cs"/>
          <w:b/>
          <w:bCs/>
          <w:rtl/>
        </w:rPr>
      </w:pPr>
      <w:r w:rsidRPr="000C4B46">
        <w:rPr>
          <w:rFonts w:cs="David" w:hint="cs"/>
          <w:b/>
          <w:bCs/>
          <w:rtl/>
        </w:rPr>
        <w:t xml:space="preserve">39. תיקון וחוק התקנים </w:t>
      </w:r>
      <w:r w:rsidRPr="000C4B46">
        <w:rPr>
          <w:rFonts w:cs="David"/>
          <w:b/>
          <w:bCs/>
          <w:rtl/>
        </w:rPr>
        <w:t>–</w:t>
      </w:r>
      <w:r w:rsidRPr="000C4B46">
        <w:rPr>
          <w:rFonts w:cs="David" w:hint="cs"/>
          <w:b/>
          <w:bCs/>
          <w:rtl/>
        </w:rPr>
        <w:t xml:space="preserve"> הסמכת שר </w:t>
      </w:r>
      <w:proofErr w:type="spellStart"/>
      <w:r w:rsidRPr="000C4B46">
        <w:rPr>
          <w:rFonts w:cs="David" w:hint="cs"/>
          <w:b/>
          <w:bCs/>
          <w:rtl/>
        </w:rPr>
        <w:t>התמ"ת</w:t>
      </w:r>
      <w:proofErr w:type="spellEnd"/>
      <w:r w:rsidRPr="000C4B46">
        <w:rPr>
          <w:rFonts w:cs="David" w:hint="cs"/>
          <w:b/>
          <w:bCs/>
          <w:rtl/>
        </w:rPr>
        <w:t xml:space="preserve"> להציע תיקונים.</w:t>
      </w:r>
    </w:p>
    <w:p w14:paraId="42071A17" w14:textId="77777777" w:rsidR="000C4B46" w:rsidRPr="000C4B46" w:rsidRDefault="000C4B46" w:rsidP="000C4B46">
      <w:pPr>
        <w:bidi/>
        <w:ind w:firstLine="567"/>
        <w:jc w:val="both"/>
        <w:rPr>
          <w:rFonts w:cs="David" w:hint="cs"/>
          <w:rtl/>
        </w:rPr>
      </w:pPr>
    </w:p>
    <w:p w14:paraId="2580C2EB"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ועדת כלכלה. </w:t>
      </w:r>
    </w:p>
    <w:p w14:paraId="57C26DB0" w14:textId="77777777" w:rsidR="000C4B46" w:rsidRPr="000C4B46" w:rsidRDefault="000C4B46" w:rsidP="000C4B46">
      <w:pPr>
        <w:bidi/>
        <w:ind w:firstLine="567"/>
        <w:jc w:val="both"/>
        <w:rPr>
          <w:rFonts w:cs="David" w:hint="cs"/>
          <w:rtl/>
        </w:rPr>
      </w:pPr>
    </w:p>
    <w:p w14:paraId="58F6DB3E" w14:textId="77777777" w:rsidR="000C4B46" w:rsidRPr="000C4B46" w:rsidRDefault="000C4B46" w:rsidP="000C4B46">
      <w:pPr>
        <w:bidi/>
        <w:jc w:val="both"/>
        <w:rPr>
          <w:rFonts w:cs="David" w:hint="cs"/>
          <w:rtl/>
        </w:rPr>
      </w:pPr>
      <w:r w:rsidRPr="000C4B46">
        <w:rPr>
          <w:rFonts w:cs="David" w:hint="cs"/>
          <w:rtl/>
        </w:rPr>
        <w:t>הצבעה</w:t>
      </w:r>
    </w:p>
    <w:p w14:paraId="1145BF5B" w14:textId="77777777" w:rsidR="000C4B46" w:rsidRPr="000C4B46" w:rsidRDefault="000C4B46" w:rsidP="000C4B46">
      <w:pPr>
        <w:bidi/>
        <w:jc w:val="both"/>
        <w:rPr>
          <w:rFonts w:cs="David" w:hint="cs"/>
          <w:rtl/>
        </w:rPr>
      </w:pPr>
    </w:p>
    <w:p w14:paraId="3BCAB3C4" w14:textId="77777777" w:rsidR="000C4B46" w:rsidRPr="000C4B46" w:rsidRDefault="000C4B46" w:rsidP="000C4B46">
      <w:pPr>
        <w:bidi/>
        <w:jc w:val="both"/>
        <w:rPr>
          <w:rFonts w:cs="David" w:hint="cs"/>
          <w:rtl/>
        </w:rPr>
      </w:pPr>
      <w:r w:rsidRPr="000C4B46">
        <w:rPr>
          <w:rFonts w:cs="David" w:hint="cs"/>
          <w:rtl/>
        </w:rPr>
        <w:t xml:space="preserve">בעד ועדת כלכלה </w:t>
      </w:r>
      <w:r w:rsidRPr="000C4B46">
        <w:rPr>
          <w:rFonts w:cs="David"/>
          <w:rtl/>
        </w:rPr>
        <w:t>–</w:t>
      </w:r>
      <w:r w:rsidRPr="000C4B46">
        <w:rPr>
          <w:rFonts w:cs="David" w:hint="cs"/>
          <w:rtl/>
        </w:rPr>
        <w:t xml:space="preserve"> רוב</w:t>
      </w:r>
    </w:p>
    <w:p w14:paraId="6A5F3866"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620384DB" w14:textId="77777777" w:rsidR="000C4B46" w:rsidRPr="000C4B46" w:rsidRDefault="000C4B46" w:rsidP="000C4B46">
      <w:pPr>
        <w:bidi/>
        <w:jc w:val="both"/>
        <w:rPr>
          <w:rFonts w:cs="David" w:hint="cs"/>
          <w:rtl/>
        </w:rPr>
      </w:pPr>
    </w:p>
    <w:p w14:paraId="3C0CC3AA" w14:textId="77777777" w:rsidR="000C4B46" w:rsidRPr="000C4B46" w:rsidRDefault="000C4B46" w:rsidP="000C4B46">
      <w:pPr>
        <w:bidi/>
        <w:jc w:val="both"/>
        <w:rPr>
          <w:rFonts w:cs="David" w:hint="cs"/>
          <w:rtl/>
        </w:rPr>
      </w:pPr>
      <w:r w:rsidRPr="000C4B46">
        <w:rPr>
          <w:rFonts w:cs="David" w:hint="cs"/>
          <w:rtl/>
        </w:rPr>
        <w:tab/>
        <w:t xml:space="preserve">זה יעבור לוועדת הכלכלה. </w:t>
      </w:r>
    </w:p>
    <w:p w14:paraId="50BB1F22" w14:textId="77777777" w:rsidR="000C4B46" w:rsidRPr="000C4B46" w:rsidRDefault="000C4B46" w:rsidP="000C4B46">
      <w:pPr>
        <w:bidi/>
        <w:jc w:val="both"/>
        <w:rPr>
          <w:rFonts w:cs="David" w:hint="cs"/>
          <w:rtl/>
        </w:rPr>
      </w:pPr>
    </w:p>
    <w:p w14:paraId="35A6350B" w14:textId="77777777" w:rsidR="000C4B46" w:rsidRPr="000C4B46" w:rsidRDefault="000C4B46" w:rsidP="000C4B46">
      <w:pPr>
        <w:bidi/>
        <w:ind w:firstLine="567"/>
        <w:jc w:val="both"/>
        <w:rPr>
          <w:rFonts w:cs="David" w:hint="cs"/>
          <w:rtl/>
        </w:rPr>
      </w:pPr>
    </w:p>
    <w:p w14:paraId="444DAABB" w14:textId="77777777" w:rsidR="000C4B46" w:rsidRPr="000C4B46" w:rsidRDefault="000C4B46" w:rsidP="000C4B46">
      <w:pPr>
        <w:bidi/>
        <w:ind w:firstLine="567"/>
        <w:jc w:val="both"/>
        <w:rPr>
          <w:rFonts w:cs="David" w:hint="cs"/>
          <w:b/>
          <w:bCs/>
          <w:rtl/>
        </w:rPr>
      </w:pPr>
      <w:r w:rsidRPr="000C4B46">
        <w:rPr>
          <w:rFonts w:cs="David" w:hint="cs"/>
          <w:b/>
          <w:bCs/>
          <w:rtl/>
        </w:rPr>
        <w:t>40. תיקון חוק קליטת חיילים משוחררים.</w:t>
      </w:r>
    </w:p>
    <w:p w14:paraId="729BA990" w14:textId="77777777" w:rsidR="000C4B46" w:rsidRPr="000C4B46" w:rsidRDefault="000C4B46" w:rsidP="000C4B46">
      <w:pPr>
        <w:bidi/>
        <w:jc w:val="both"/>
        <w:rPr>
          <w:rFonts w:cs="David" w:hint="cs"/>
          <w:rtl/>
        </w:rPr>
      </w:pPr>
    </w:p>
    <w:p w14:paraId="58C4ED27"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חוץ וביטחון.  והייעוץ המשפטי: ועדת עבודה ורווחה. </w:t>
      </w:r>
    </w:p>
    <w:p w14:paraId="15CAC41E" w14:textId="77777777" w:rsidR="000C4B46" w:rsidRPr="000C4B46" w:rsidRDefault="000C4B46" w:rsidP="000C4B46">
      <w:pPr>
        <w:bidi/>
        <w:jc w:val="both"/>
        <w:rPr>
          <w:rFonts w:cs="David" w:hint="cs"/>
          <w:rtl/>
        </w:rPr>
      </w:pPr>
    </w:p>
    <w:p w14:paraId="1ED2694C" w14:textId="77777777" w:rsidR="000C4B46" w:rsidRPr="000C4B46" w:rsidRDefault="000C4B46" w:rsidP="000C4B46">
      <w:pPr>
        <w:bidi/>
        <w:jc w:val="both"/>
        <w:rPr>
          <w:rFonts w:cs="David" w:hint="cs"/>
          <w:u w:val="single"/>
          <w:rtl/>
        </w:rPr>
      </w:pPr>
      <w:r w:rsidRPr="000C4B46">
        <w:rPr>
          <w:rFonts w:cs="David" w:hint="cs"/>
          <w:u w:val="single"/>
          <w:rtl/>
        </w:rPr>
        <w:t>ראובן ריבלין:</w:t>
      </w:r>
    </w:p>
    <w:p w14:paraId="091E5D82" w14:textId="77777777" w:rsidR="000C4B46" w:rsidRPr="000C4B46" w:rsidRDefault="000C4B46" w:rsidP="000C4B46">
      <w:pPr>
        <w:bidi/>
        <w:jc w:val="both"/>
        <w:rPr>
          <w:rFonts w:cs="David" w:hint="cs"/>
          <w:u w:val="single"/>
          <w:rtl/>
        </w:rPr>
      </w:pPr>
    </w:p>
    <w:p w14:paraId="6CF5EFFB" w14:textId="77777777" w:rsidR="000C4B46" w:rsidRPr="000C4B46" w:rsidRDefault="000C4B46" w:rsidP="000C4B46">
      <w:pPr>
        <w:bidi/>
        <w:jc w:val="both"/>
        <w:rPr>
          <w:rFonts w:cs="David" w:hint="cs"/>
          <w:rtl/>
        </w:rPr>
      </w:pPr>
      <w:r w:rsidRPr="000C4B46">
        <w:rPr>
          <w:rFonts w:cs="David" w:hint="cs"/>
          <w:rtl/>
        </w:rPr>
        <w:tab/>
        <w:t xml:space="preserve">מה עניין חיילים משוחררים לוועדת חוץ וביטחון? </w:t>
      </w:r>
    </w:p>
    <w:p w14:paraId="32047362" w14:textId="77777777" w:rsidR="000C4B46" w:rsidRPr="000C4B46" w:rsidRDefault="000C4B46" w:rsidP="000C4B46">
      <w:pPr>
        <w:bidi/>
        <w:jc w:val="both"/>
        <w:rPr>
          <w:rFonts w:cs="David" w:hint="cs"/>
          <w:rtl/>
        </w:rPr>
      </w:pPr>
    </w:p>
    <w:p w14:paraId="6FCB5289" w14:textId="77777777" w:rsidR="000C4B46" w:rsidRPr="000C4B46" w:rsidRDefault="000C4B46" w:rsidP="000C4B46">
      <w:pPr>
        <w:bidi/>
        <w:jc w:val="both"/>
        <w:rPr>
          <w:rFonts w:cs="David" w:hint="cs"/>
          <w:u w:val="single"/>
          <w:rtl/>
        </w:rPr>
      </w:pPr>
      <w:r w:rsidRPr="000C4B46">
        <w:rPr>
          <w:rFonts w:cs="David" w:hint="cs"/>
          <w:u w:val="single"/>
          <w:rtl/>
        </w:rPr>
        <w:t xml:space="preserve">אלי </w:t>
      </w:r>
      <w:proofErr w:type="spellStart"/>
      <w:r w:rsidRPr="000C4B46">
        <w:rPr>
          <w:rFonts w:cs="David" w:hint="cs"/>
          <w:u w:val="single"/>
          <w:rtl/>
        </w:rPr>
        <w:t>אפללו</w:t>
      </w:r>
      <w:proofErr w:type="spellEnd"/>
      <w:r w:rsidRPr="000C4B46">
        <w:rPr>
          <w:rFonts w:cs="David" w:hint="cs"/>
          <w:u w:val="single"/>
          <w:rtl/>
        </w:rPr>
        <w:t>:</w:t>
      </w:r>
    </w:p>
    <w:p w14:paraId="662A4D19" w14:textId="77777777" w:rsidR="000C4B46" w:rsidRPr="000C4B46" w:rsidRDefault="000C4B46" w:rsidP="000C4B46">
      <w:pPr>
        <w:bidi/>
        <w:jc w:val="both"/>
        <w:rPr>
          <w:rFonts w:cs="David" w:hint="cs"/>
          <w:u w:val="single"/>
          <w:rtl/>
        </w:rPr>
      </w:pPr>
    </w:p>
    <w:p w14:paraId="7FDCB7AE" w14:textId="77777777" w:rsidR="000C4B46" w:rsidRPr="000C4B46" w:rsidRDefault="000C4B46" w:rsidP="000C4B46">
      <w:pPr>
        <w:bidi/>
        <w:jc w:val="both"/>
        <w:rPr>
          <w:rFonts w:cs="David" w:hint="cs"/>
          <w:rtl/>
        </w:rPr>
      </w:pPr>
      <w:r w:rsidRPr="000C4B46">
        <w:rPr>
          <w:rFonts w:cs="David" w:hint="cs"/>
          <w:rtl/>
        </w:rPr>
        <w:tab/>
        <w:t>בסדר, עבודה ורווחה.</w:t>
      </w:r>
    </w:p>
    <w:p w14:paraId="517F9B3A" w14:textId="77777777" w:rsidR="000C4B46" w:rsidRPr="000C4B46" w:rsidRDefault="000C4B46" w:rsidP="000C4B46">
      <w:pPr>
        <w:bidi/>
        <w:jc w:val="both"/>
        <w:rPr>
          <w:rFonts w:cs="David" w:hint="cs"/>
          <w:rtl/>
        </w:rPr>
      </w:pPr>
    </w:p>
    <w:p w14:paraId="2772D437"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7B441B24" w14:textId="77777777" w:rsidR="000C4B46" w:rsidRPr="000C4B46" w:rsidRDefault="000C4B46" w:rsidP="000C4B46">
      <w:pPr>
        <w:bidi/>
        <w:jc w:val="both"/>
        <w:rPr>
          <w:rFonts w:cs="David" w:hint="cs"/>
          <w:rtl/>
        </w:rPr>
      </w:pPr>
    </w:p>
    <w:p w14:paraId="7ED23A1F" w14:textId="77777777" w:rsidR="000C4B46" w:rsidRPr="000C4B46" w:rsidRDefault="000C4B46" w:rsidP="000C4B46">
      <w:pPr>
        <w:bidi/>
        <w:jc w:val="both"/>
        <w:rPr>
          <w:rFonts w:cs="David" w:hint="cs"/>
          <w:rtl/>
        </w:rPr>
      </w:pPr>
      <w:r w:rsidRPr="000C4B46">
        <w:rPr>
          <w:rFonts w:cs="David" w:hint="cs"/>
          <w:rtl/>
        </w:rPr>
        <w:t>הצבעה</w:t>
      </w:r>
    </w:p>
    <w:p w14:paraId="620CB5D0" w14:textId="77777777" w:rsidR="000C4B46" w:rsidRPr="000C4B46" w:rsidRDefault="000C4B46" w:rsidP="000C4B46">
      <w:pPr>
        <w:bidi/>
        <w:jc w:val="both"/>
        <w:rPr>
          <w:rFonts w:cs="David" w:hint="cs"/>
          <w:rtl/>
        </w:rPr>
      </w:pPr>
    </w:p>
    <w:p w14:paraId="1CA7E4D3" w14:textId="77777777" w:rsidR="000C4B46" w:rsidRPr="000C4B46" w:rsidRDefault="000C4B46" w:rsidP="000C4B46">
      <w:pPr>
        <w:bidi/>
        <w:jc w:val="both"/>
        <w:rPr>
          <w:rFonts w:cs="David" w:hint="cs"/>
          <w:rtl/>
        </w:rPr>
      </w:pPr>
      <w:r w:rsidRPr="000C4B46">
        <w:rPr>
          <w:rFonts w:cs="David" w:hint="cs"/>
          <w:rtl/>
        </w:rPr>
        <w:t xml:space="preserve">בעד ועדת עבודה, רווחה ובריאות </w:t>
      </w:r>
      <w:r w:rsidRPr="000C4B46">
        <w:rPr>
          <w:rFonts w:cs="David"/>
          <w:rtl/>
        </w:rPr>
        <w:t>–</w:t>
      </w:r>
      <w:r w:rsidRPr="000C4B46">
        <w:rPr>
          <w:rFonts w:cs="David" w:hint="cs"/>
          <w:rtl/>
        </w:rPr>
        <w:t xml:space="preserve"> רוב</w:t>
      </w:r>
    </w:p>
    <w:p w14:paraId="70023A95"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208E4E5B" w14:textId="77777777" w:rsidR="000C4B46" w:rsidRPr="000C4B46" w:rsidRDefault="000C4B46" w:rsidP="000C4B46">
      <w:pPr>
        <w:bidi/>
        <w:jc w:val="both"/>
        <w:rPr>
          <w:rFonts w:cs="David" w:hint="cs"/>
          <w:rtl/>
        </w:rPr>
      </w:pPr>
    </w:p>
    <w:p w14:paraId="0E60C603" w14:textId="77777777" w:rsidR="000C4B46" w:rsidRPr="000C4B46" w:rsidRDefault="000C4B46" w:rsidP="000C4B46">
      <w:pPr>
        <w:bidi/>
        <w:jc w:val="both"/>
        <w:rPr>
          <w:rFonts w:cs="David" w:hint="cs"/>
          <w:rtl/>
        </w:rPr>
      </w:pPr>
      <w:r w:rsidRPr="000C4B46">
        <w:rPr>
          <w:rFonts w:cs="David" w:hint="cs"/>
          <w:rtl/>
        </w:rPr>
        <w:tab/>
        <w:t xml:space="preserve">הנושא יועבר לוועדת העבודה, הרווחה והבריאות. </w:t>
      </w:r>
    </w:p>
    <w:p w14:paraId="31992979" w14:textId="77777777" w:rsidR="000C4B46" w:rsidRPr="000C4B46" w:rsidRDefault="000C4B46" w:rsidP="000C4B46">
      <w:pPr>
        <w:bidi/>
        <w:jc w:val="both"/>
        <w:rPr>
          <w:rFonts w:cs="David" w:hint="cs"/>
          <w:rtl/>
        </w:rPr>
      </w:pPr>
    </w:p>
    <w:p w14:paraId="5BD8CC44" w14:textId="77777777" w:rsidR="000C4B46" w:rsidRPr="000C4B46" w:rsidRDefault="000C4B46" w:rsidP="000C4B46">
      <w:pPr>
        <w:bidi/>
        <w:jc w:val="both"/>
        <w:rPr>
          <w:rFonts w:cs="David" w:hint="cs"/>
          <w:rtl/>
        </w:rPr>
      </w:pPr>
    </w:p>
    <w:p w14:paraId="27212738" w14:textId="77777777" w:rsidR="000C4B46" w:rsidRPr="000C4B46" w:rsidRDefault="000C4B46" w:rsidP="000C4B46">
      <w:pPr>
        <w:bidi/>
        <w:ind w:firstLine="567"/>
        <w:jc w:val="both"/>
        <w:rPr>
          <w:rFonts w:cs="David" w:hint="cs"/>
          <w:b/>
          <w:bCs/>
          <w:rtl/>
        </w:rPr>
      </w:pPr>
      <w:r w:rsidRPr="000C4B46">
        <w:rPr>
          <w:rFonts w:cs="David" w:hint="cs"/>
          <w:b/>
          <w:bCs/>
          <w:rtl/>
        </w:rPr>
        <w:t xml:space="preserve">41. תיקון חוק שירות המדינה (מינויים) </w:t>
      </w:r>
      <w:r w:rsidRPr="000C4B46">
        <w:rPr>
          <w:rFonts w:cs="David"/>
          <w:b/>
          <w:bCs/>
          <w:rtl/>
        </w:rPr>
        <w:t>–</w:t>
      </w:r>
      <w:r w:rsidRPr="000C4B46">
        <w:rPr>
          <w:rFonts w:cs="David" w:hint="cs"/>
          <w:b/>
          <w:bCs/>
          <w:rtl/>
        </w:rPr>
        <w:t xml:space="preserve"> רפורמה בדיני פיטורים של עובדי מדינה.</w:t>
      </w:r>
    </w:p>
    <w:p w14:paraId="3DEA5301" w14:textId="77777777" w:rsidR="000C4B46" w:rsidRPr="000C4B46" w:rsidRDefault="000C4B46" w:rsidP="000C4B46">
      <w:pPr>
        <w:bidi/>
        <w:jc w:val="both"/>
        <w:rPr>
          <w:rFonts w:cs="David" w:hint="cs"/>
          <w:rtl/>
        </w:rPr>
      </w:pPr>
    </w:p>
    <w:p w14:paraId="617F2806"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ועדת חוקה. </w:t>
      </w:r>
    </w:p>
    <w:p w14:paraId="662F6623" w14:textId="77777777" w:rsidR="000C4B46" w:rsidRPr="000C4B46" w:rsidRDefault="000C4B46" w:rsidP="000C4B46">
      <w:pPr>
        <w:bidi/>
        <w:ind w:firstLine="567"/>
        <w:jc w:val="both"/>
        <w:rPr>
          <w:rFonts w:cs="David" w:hint="cs"/>
          <w:rtl/>
        </w:rPr>
      </w:pPr>
    </w:p>
    <w:p w14:paraId="436E4580" w14:textId="77777777" w:rsidR="000C4B46" w:rsidRPr="000C4B46" w:rsidRDefault="000C4B46" w:rsidP="000C4B46">
      <w:pPr>
        <w:bidi/>
        <w:jc w:val="both"/>
        <w:rPr>
          <w:rFonts w:cs="David" w:hint="cs"/>
          <w:rtl/>
        </w:rPr>
      </w:pPr>
      <w:r w:rsidRPr="000C4B46">
        <w:rPr>
          <w:rFonts w:cs="David" w:hint="cs"/>
          <w:rtl/>
        </w:rPr>
        <w:t>הצבעה</w:t>
      </w:r>
    </w:p>
    <w:p w14:paraId="786D11D8" w14:textId="77777777" w:rsidR="000C4B46" w:rsidRPr="000C4B46" w:rsidRDefault="000C4B46" w:rsidP="000C4B46">
      <w:pPr>
        <w:bidi/>
        <w:jc w:val="both"/>
        <w:rPr>
          <w:rFonts w:cs="David" w:hint="cs"/>
          <w:rtl/>
        </w:rPr>
      </w:pPr>
    </w:p>
    <w:p w14:paraId="0B527D37" w14:textId="77777777" w:rsidR="000C4B46" w:rsidRPr="000C4B46" w:rsidRDefault="000C4B46" w:rsidP="000C4B46">
      <w:pPr>
        <w:bidi/>
        <w:jc w:val="both"/>
        <w:rPr>
          <w:rFonts w:cs="David" w:hint="cs"/>
          <w:rtl/>
        </w:rPr>
      </w:pPr>
      <w:r w:rsidRPr="000C4B46">
        <w:rPr>
          <w:rFonts w:cs="David" w:hint="cs"/>
          <w:rtl/>
        </w:rPr>
        <w:t xml:space="preserve">בעד ועדת חוקה </w:t>
      </w:r>
      <w:r w:rsidRPr="000C4B46">
        <w:rPr>
          <w:rFonts w:cs="David"/>
          <w:rtl/>
        </w:rPr>
        <w:t>–</w:t>
      </w:r>
      <w:r w:rsidRPr="000C4B46">
        <w:rPr>
          <w:rFonts w:cs="David" w:hint="cs"/>
          <w:rtl/>
        </w:rPr>
        <w:t xml:space="preserve"> רוב</w:t>
      </w:r>
    </w:p>
    <w:p w14:paraId="769A5043"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19061DC4" w14:textId="77777777" w:rsidR="000C4B46" w:rsidRPr="000C4B46" w:rsidRDefault="000C4B46" w:rsidP="000C4B46">
      <w:pPr>
        <w:bidi/>
        <w:jc w:val="both"/>
        <w:rPr>
          <w:rFonts w:cs="David" w:hint="cs"/>
          <w:rtl/>
        </w:rPr>
      </w:pPr>
    </w:p>
    <w:p w14:paraId="1AB0B2C2" w14:textId="77777777" w:rsidR="000C4B46" w:rsidRPr="000C4B46" w:rsidRDefault="000C4B46" w:rsidP="000C4B46">
      <w:pPr>
        <w:bidi/>
        <w:jc w:val="both"/>
        <w:rPr>
          <w:rFonts w:cs="David" w:hint="cs"/>
          <w:rtl/>
        </w:rPr>
      </w:pPr>
      <w:r w:rsidRPr="000C4B46">
        <w:rPr>
          <w:rFonts w:cs="David" w:hint="cs"/>
          <w:rtl/>
        </w:rPr>
        <w:tab/>
        <w:t xml:space="preserve">ההצעה הועברה לחוקה. </w:t>
      </w:r>
    </w:p>
    <w:p w14:paraId="07C68C0E" w14:textId="77777777" w:rsidR="000C4B46" w:rsidRPr="000C4B46" w:rsidRDefault="000C4B46" w:rsidP="000C4B46">
      <w:pPr>
        <w:bidi/>
        <w:jc w:val="both"/>
        <w:rPr>
          <w:rFonts w:cs="David" w:hint="cs"/>
          <w:rtl/>
        </w:rPr>
      </w:pPr>
    </w:p>
    <w:p w14:paraId="66F7A4D0" w14:textId="77777777" w:rsidR="000C4B46" w:rsidRPr="000C4B46" w:rsidRDefault="000C4B46" w:rsidP="000C4B46">
      <w:pPr>
        <w:bidi/>
        <w:jc w:val="both"/>
        <w:rPr>
          <w:rFonts w:cs="David" w:hint="cs"/>
          <w:rtl/>
        </w:rPr>
      </w:pPr>
    </w:p>
    <w:p w14:paraId="457AB473" w14:textId="77777777" w:rsidR="000C4B46" w:rsidRPr="000C4B46" w:rsidRDefault="000C4B46" w:rsidP="000C4B46">
      <w:pPr>
        <w:bidi/>
        <w:jc w:val="both"/>
        <w:rPr>
          <w:rFonts w:cs="David" w:hint="cs"/>
          <w:b/>
          <w:bCs/>
          <w:rtl/>
        </w:rPr>
      </w:pPr>
      <w:r w:rsidRPr="000C4B46">
        <w:rPr>
          <w:rFonts w:cs="David" w:hint="cs"/>
          <w:b/>
          <w:bCs/>
          <w:rtl/>
        </w:rPr>
        <w:t xml:space="preserve">42. תיקון חוק שירות המדינה (משמעת) </w:t>
      </w:r>
      <w:r w:rsidRPr="000C4B46">
        <w:rPr>
          <w:rFonts w:cs="David"/>
          <w:b/>
          <w:bCs/>
          <w:rtl/>
        </w:rPr>
        <w:t>–</w:t>
      </w:r>
      <w:r w:rsidRPr="000C4B46">
        <w:rPr>
          <w:rFonts w:cs="David" w:hint="cs"/>
          <w:b/>
          <w:bCs/>
          <w:rtl/>
        </w:rPr>
        <w:t xml:space="preserve"> דיון בהרכב חסר.</w:t>
      </w:r>
    </w:p>
    <w:p w14:paraId="0F698768" w14:textId="77777777" w:rsidR="000C4B46" w:rsidRPr="000C4B46" w:rsidRDefault="000C4B46" w:rsidP="000C4B46">
      <w:pPr>
        <w:bidi/>
        <w:jc w:val="both"/>
        <w:rPr>
          <w:rFonts w:cs="David" w:hint="cs"/>
          <w:rtl/>
        </w:rPr>
      </w:pPr>
    </w:p>
    <w:p w14:paraId="5E7C5C46"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ועדת חוקה. </w:t>
      </w:r>
    </w:p>
    <w:p w14:paraId="63ECCBCF" w14:textId="77777777" w:rsidR="000C4B46" w:rsidRPr="000C4B46" w:rsidRDefault="000C4B46" w:rsidP="000C4B46">
      <w:pPr>
        <w:bidi/>
        <w:ind w:firstLine="567"/>
        <w:jc w:val="both"/>
        <w:rPr>
          <w:rFonts w:cs="David" w:hint="cs"/>
          <w:rtl/>
        </w:rPr>
      </w:pPr>
    </w:p>
    <w:p w14:paraId="0E53B100" w14:textId="77777777" w:rsidR="000C4B46" w:rsidRPr="000C4B46" w:rsidRDefault="000C4B46" w:rsidP="000C4B46">
      <w:pPr>
        <w:bidi/>
        <w:jc w:val="both"/>
        <w:rPr>
          <w:rFonts w:cs="David" w:hint="cs"/>
          <w:rtl/>
        </w:rPr>
      </w:pPr>
      <w:r w:rsidRPr="000C4B46">
        <w:rPr>
          <w:rFonts w:cs="David" w:hint="cs"/>
          <w:rtl/>
        </w:rPr>
        <w:t>הצבעה</w:t>
      </w:r>
    </w:p>
    <w:p w14:paraId="3BB9F696" w14:textId="77777777" w:rsidR="000C4B46" w:rsidRPr="000C4B46" w:rsidRDefault="000C4B46" w:rsidP="000C4B46">
      <w:pPr>
        <w:bidi/>
        <w:jc w:val="both"/>
        <w:rPr>
          <w:rFonts w:cs="David" w:hint="cs"/>
          <w:rtl/>
        </w:rPr>
      </w:pPr>
    </w:p>
    <w:p w14:paraId="6835AB10" w14:textId="77777777" w:rsidR="000C4B46" w:rsidRPr="000C4B46" w:rsidRDefault="000C4B46" w:rsidP="000C4B46">
      <w:pPr>
        <w:bidi/>
        <w:jc w:val="both"/>
        <w:rPr>
          <w:rFonts w:cs="David" w:hint="cs"/>
          <w:rtl/>
        </w:rPr>
      </w:pPr>
      <w:r w:rsidRPr="000C4B46">
        <w:rPr>
          <w:rFonts w:cs="David" w:hint="cs"/>
          <w:rtl/>
        </w:rPr>
        <w:t xml:space="preserve">בעד ועדת חוקה </w:t>
      </w:r>
      <w:r w:rsidRPr="000C4B46">
        <w:rPr>
          <w:rFonts w:cs="David"/>
          <w:rtl/>
        </w:rPr>
        <w:t>–</w:t>
      </w:r>
      <w:r w:rsidRPr="000C4B46">
        <w:rPr>
          <w:rFonts w:cs="David" w:hint="cs"/>
          <w:rtl/>
        </w:rPr>
        <w:t xml:space="preserve"> רוב</w:t>
      </w:r>
    </w:p>
    <w:p w14:paraId="6DF06518"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3A633338" w14:textId="77777777" w:rsidR="000C4B46" w:rsidRPr="000C4B46" w:rsidRDefault="000C4B46" w:rsidP="000C4B46">
      <w:pPr>
        <w:bidi/>
        <w:jc w:val="both"/>
        <w:rPr>
          <w:rFonts w:cs="David" w:hint="cs"/>
          <w:rtl/>
        </w:rPr>
      </w:pPr>
    </w:p>
    <w:p w14:paraId="0AB0BB98" w14:textId="77777777" w:rsidR="000C4B46" w:rsidRPr="000C4B46" w:rsidRDefault="000C4B46" w:rsidP="000C4B46">
      <w:pPr>
        <w:bidi/>
        <w:jc w:val="both"/>
        <w:rPr>
          <w:rFonts w:cs="David" w:hint="cs"/>
          <w:rtl/>
        </w:rPr>
      </w:pPr>
      <w:r w:rsidRPr="000C4B46">
        <w:rPr>
          <w:rFonts w:cs="David" w:hint="cs"/>
          <w:rtl/>
        </w:rPr>
        <w:tab/>
        <w:t xml:space="preserve">ההצעה הועברה לוועדת החוקה. </w:t>
      </w:r>
    </w:p>
    <w:p w14:paraId="39197E4D" w14:textId="77777777" w:rsidR="000C4B46" w:rsidRPr="000C4B46" w:rsidRDefault="000C4B46" w:rsidP="000C4B46">
      <w:pPr>
        <w:bidi/>
        <w:jc w:val="both"/>
        <w:rPr>
          <w:rFonts w:cs="David" w:hint="cs"/>
          <w:rtl/>
        </w:rPr>
      </w:pPr>
    </w:p>
    <w:p w14:paraId="220F1FC6" w14:textId="77777777" w:rsidR="000C4B46" w:rsidRPr="000C4B46" w:rsidRDefault="000C4B46" w:rsidP="000C4B46">
      <w:pPr>
        <w:bidi/>
        <w:jc w:val="both"/>
        <w:rPr>
          <w:rFonts w:cs="David" w:hint="cs"/>
          <w:b/>
          <w:bCs/>
          <w:rtl/>
        </w:rPr>
      </w:pPr>
      <w:r w:rsidRPr="000C4B46">
        <w:rPr>
          <w:rFonts w:cs="David" w:hint="cs"/>
          <w:b/>
          <w:bCs/>
          <w:rtl/>
        </w:rPr>
        <w:t>43. תיקון פקודת מסילות הברזל.</w:t>
      </w:r>
    </w:p>
    <w:p w14:paraId="3942B391" w14:textId="77777777" w:rsidR="000C4B46" w:rsidRPr="000C4B46" w:rsidRDefault="000C4B46" w:rsidP="000C4B46">
      <w:pPr>
        <w:bidi/>
        <w:jc w:val="both"/>
        <w:rPr>
          <w:rFonts w:cs="David" w:hint="cs"/>
          <w:rtl/>
        </w:rPr>
      </w:pPr>
    </w:p>
    <w:p w14:paraId="4EEF83D6" w14:textId="77777777" w:rsidR="000C4B46" w:rsidRPr="000C4B46" w:rsidRDefault="000C4B46" w:rsidP="000C4B46">
      <w:pPr>
        <w:bidi/>
        <w:jc w:val="both"/>
        <w:rPr>
          <w:rFonts w:cs="David" w:hint="cs"/>
          <w:rtl/>
        </w:rPr>
      </w:pPr>
      <w:r w:rsidRPr="000C4B46">
        <w:rPr>
          <w:rFonts w:cs="David" w:hint="cs"/>
          <w:rtl/>
        </w:rPr>
        <w:t xml:space="preserve">הצעת יו"ר הקואליציה והייעוץ המשפטי: ועדת כלכלה. </w:t>
      </w:r>
    </w:p>
    <w:p w14:paraId="55A1917E" w14:textId="77777777" w:rsidR="000C4B46" w:rsidRPr="000C4B46" w:rsidRDefault="000C4B46" w:rsidP="000C4B46">
      <w:pPr>
        <w:bidi/>
        <w:ind w:firstLine="567"/>
        <w:jc w:val="both"/>
        <w:rPr>
          <w:rFonts w:cs="David" w:hint="cs"/>
          <w:rtl/>
        </w:rPr>
      </w:pPr>
    </w:p>
    <w:p w14:paraId="32576611" w14:textId="77777777" w:rsidR="000C4B46" w:rsidRPr="000C4B46" w:rsidRDefault="000C4B46" w:rsidP="000C4B46">
      <w:pPr>
        <w:bidi/>
        <w:jc w:val="both"/>
        <w:rPr>
          <w:rFonts w:cs="David" w:hint="cs"/>
          <w:rtl/>
        </w:rPr>
      </w:pPr>
      <w:r w:rsidRPr="000C4B46">
        <w:rPr>
          <w:rFonts w:cs="David" w:hint="cs"/>
          <w:rtl/>
        </w:rPr>
        <w:t>הצבעה</w:t>
      </w:r>
    </w:p>
    <w:p w14:paraId="5DF3651A" w14:textId="77777777" w:rsidR="000C4B46" w:rsidRPr="000C4B46" w:rsidRDefault="000C4B46" w:rsidP="000C4B46">
      <w:pPr>
        <w:bidi/>
        <w:jc w:val="both"/>
        <w:rPr>
          <w:rFonts w:cs="David" w:hint="cs"/>
          <w:rtl/>
        </w:rPr>
      </w:pPr>
    </w:p>
    <w:p w14:paraId="5D7A88DC" w14:textId="77777777" w:rsidR="000C4B46" w:rsidRPr="000C4B46" w:rsidRDefault="000C4B46" w:rsidP="000C4B46">
      <w:pPr>
        <w:bidi/>
        <w:jc w:val="both"/>
        <w:rPr>
          <w:rFonts w:cs="David" w:hint="cs"/>
          <w:rtl/>
        </w:rPr>
      </w:pPr>
      <w:r w:rsidRPr="000C4B46">
        <w:rPr>
          <w:rFonts w:cs="David" w:hint="cs"/>
          <w:rtl/>
        </w:rPr>
        <w:t xml:space="preserve">בעד ועדת כלכלה </w:t>
      </w:r>
      <w:r w:rsidRPr="000C4B46">
        <w:rPr>
          <w:rFonts w:cs="David"/>
          <w:rtl/>
        </w:rPr>
        <w:t>–</w:t>
      </w:r>
      <w:r w:rsidRPr="000C4B46">
        <w:rPr>
          <w:rFonts w:cs="David" w:hint="cs"/>
          <w:rtl/>
        </w:rPr>
        <w:t xml:space="preserve"> רוב</w:t>
      </w:r>
    </w:p>
    <w:p w14:paraId="40E147C6"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1D8B4755" w14:textId="77777777" w:rsidR="000C4B46" w:rsidRPr="000C4B46" w:rsidRDefault="000C4B46" w:rsidP="000C4B46">
      <w:pPr>
        <w:bidi/>
        <w:jc w:val="both"/>
        <w:rPr>
          <w:rFonts w:cs="David" w:hint="cs"/>
          <w:rtl/>
        </w:rPr>
      </w:pPr>
    </w:p>
    <w:p w14:paraId="033C378A" w14:textId="77777777" w:rsidR="000C4B46" w:rsidRPr="000C4B46" w:rsidRDefault="000C4B46" w:rsidP="000C4B46">
      <w:pPr>
        <w:bidi/>
        <w:jc w:val="both"/>
        <w:rPr>
          <w:rFonts w:cs="David" w:hint="cs"/>
          <w:rtl/>
        </w:rPr>
      </w:pPr>
      <w:r w:rsidRPr="000C4B46">
        <w:rPr>
          <w:rFonts w:cs="David" w:hint="cs"/>
          <w:rtl/>
        </w:rPr>
        <w:tab/>
        <w:t xml:space="preserve">ההצעה תועבר לוועדת הכלכלה. </w:t>
      </w:r>
    </w:p>
    <w:p w14:paraId="382B4A54" w14:textId="77777777" w:rsidR="000C4B46" w:rsidRPr="000C4B46" w:rsidRDefault="000C4B46" w:rsidP="000C4B46">
      <w:pPr>
        <w:bidi/>
        <w:jc w:val="both"/>
        <w:rPr>
          <w:rFonts w:cs="David" w:hint="cs"/>
          <w:rtl/>
        </w:rPr>
      </w:pPr>
    </w:p>
    <w:p w14:paraId="6FCF3DE6" w14:textId="77777777" w:rsidR="000C4B46" w:rsidRPr="000C4B46" w:rsidRDefault="000C4B46" w:rsidP="000C4B46">
      <w:pPr>
        <w:bidi/>
        <w:jc w:val="both"/>
        <w:rPr>
          <w:rFonts w:cs="David" w:hint="cs"/>
          <w:rtl/>
        </w:rPr>
      </w:pPr>
    </w:p>
    <w:p w14:paraId="7C869909" w14:textId="77777777" w:rsidR="000C4B46" w:rsidRPr="000C4B46" w:rsidRDefault="000C4B46" w:rsidP="000C4B46">
      <w:pPr>
        <w:bidi/>
        <w:ind w:firstLine="567"/>
        <w:jc w:val="both"/>
        <w:rPr>
          <w:rFonts w:cs="David" w:hint="cs"/>
          <w:b/>
          <w:bCs/>
          <w:rtl/>
        </w:rPr>
      </w:pPr>
      <w:r w:rsidRPr="000C4B46">
        <w:rPr>
          <w:rFonts w:cs="David" w:hint="cs"/>
          <w:b/>
          <w:bCs/>
          <w:rtl/>
        </w:rPr>
        <w:t>44. תיקון חוק עובדים זרים.</w:t>
      </w:r>
    </w:p>
    <w:p w14:paraId="52A9F178" w14:textId="77777777" w:rsidR="000C4B46" w:rsidRPr="000C4B46" w:rsidRDefault="000C4B46" w:rsidP="000C4B46">
      <w:pPr>
        <w:bidi/>
        <w:ind w:firstLine="567"/>
        <w:jc w:val="both"/>
        <w:rPr>
          <w:rFonts w:cs="David" w:hint="cs"/>
          <w:rtl/>
        </w:rPr>
      </w:pPr>
    </w:p>
    <w:p w14:paraId="5CA16488"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ועדה משותפת עבודה ורווחה וועדת הכספים בראשות יו"ר ועדת הכספים.  הצעת הייעוץ המשפטי: עבודה ורווחה. </w:t>
      </w:r>
    </w:p>
    <w:p w14:paraId="369A8A60" w14:textId="77777777" w:rsidR="000C4B46" w:rsidRPr="000C4B46" w:rsidRDefault="000C4B46" w:rsidP="000C4B46">
      <w:pPr>
        <w:bidi/>
        <w:ind w:firstLine="567"/>
        <w:jc w:val="both"/>
        <w:rPr>
          <w:rFonts w:cs="David" w:hint="cs"/>
          <w:rtl/>
        </w:rPr>
      </w:pPr>
    </w:p>
    <w:p w14:paraId="61BB5DF7" w14:textId="77777777" w:rsidR="000C4B46" w:rsidRPr="000C4B46" w:rsidRDefault="000C4B46" w:rsidP="000C4B46">
      <w:pPr>
        <w:bidi/>
        <w:jc w:val="both"/>
        <w:rPr>
          <w:rFonts w:cs="David" w:hint="cs"/>
          <w:rtl/>
        </w:rPr>
      </w:pPr>
      <w:r w:rsidRPr="000C4B46">
        <w:rPr>
          <w:rFonts w:cs="David" w:hint="cs"/>
          <w:rtl/>
        </w:rPr>
        <w:t>הצבעה</w:t>
      </w:r>
    </w:p>
    <w:p w14:paraId="6C10A571" w14:textId="77777777" w:rsidR="000C4B46" w:rsidRPr="000C4B46" w:rsidRDefault="000C4B46" w:rsidP="000C4B46">
      <w:pPr>
        <w:bidi/>
        <w:jc w:val="both"/>
        <w:rPr>
          <w:rFonts w:cs="David" w:hint="cs"/>
          <w:rtl/>
        </w:rPr>
      </w:pPr>
    </w:p>
    <w:p w14:paraId="55A7E2A6" w14:textId="77777777" w:rsidR="000C4B46" w:rsidRPr="000C4B46" w:rsidRDefault="000C4B46" w:rsidP="000C4B46">
      <w:pPr>
        <w:bidi/>
        <w:jc w:val="both"/>
        <w:rPr>
          <w:rFonts w:cs="David" w:hint="cs"/>
          <w:rtl/>
        </w:rPr>
      </w:pPr>
      <w:r w:rsidRPr="000C4B46">
        <w:rPr>
          <w:rFonts w:cs="David" w:hint="cs"/>
          <w:rtl/>
        </w:rPr>
        <w:t xml:space="preserve">בעד ועדת משותפת כספים ועבודה ורווחה ברשות יו"ר ועדת ה כספים </w:t>
      </w:r>
      <w:r w:rsidRPr="000C4B46">
        <w:rPr>
          <w:rFonts w:cs="David"/>
          <w:rtl/>
        </w:rPr>
        <w:t>–</w:t>
      </w:r>
      <w:r w:rsidRPr="000C4B46">
        <w:rPr>
          <w:rFonts w:cs="David" w:hint="cs"/>
          <w:rtl/>
        </w:rPr>
        <w:t xml:space="preserve"> רוב</w:t>
      </w:r>
    </w:p>
    <w:p w14:paraId="24AEEB39"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6582B947" w14:textId="77777777" w:rsidR="000C4B46" w:rsidRPr="000C4B46" w:rsidRDefault="000C4B46" w:rsidP="000C4B46">
      <w:pPr>
        <w:bidi/>
        <w:jc w:val="both"/>
        <w:rPr>
          <w:rFonts w:cs="David" w:hint="cs"/>
          <w:rtl/>
        </w:rPr>
      </w:pPr>
    </w:p>
    <w:p w14:paraId="630AD53F" w14:textId="77777777" w:rsidR="000C4B46" w:rsidRPr="000C4B46" w:rsidRDefault="000C4B46" w:rsidP="000C4B46">
      <w:pPr>
        <w:bidi/>
        <w:jc w:val="both"/>
        <w:rPr>
          <w:rFonts w:cs="David" w:hint="cs"/>
          <w:rtl/>
        </w:rPr>
      </w:pPr>
      <w:r w:rsidRPr="000C4B46">
        <w:rPr>
          <w:rFonts w:cs="David" w:hint="cs"/>
          <w:rtl/>
        </w:rPr>
        <w:tab/>
        <w:t xml:space="preserve">הנושא יועבר לוועדה משותפת של ועדת העבודה והרווחה וועדת הכספים, בראשות יו"ר ועדת הכספים. </w:t>
      </w:r>
    </w:p>
    <w:p w14:paraId="31A3C6C7" w14:textId="77777777" w:rsidR="000C4B46" w:rsidRPr="000C4B46" w:rsidRDefault="000C4B46" w:rsidP="000C4B46">
      <w:pPr>
        <w:bidi/>
        <w:jc w:val="both"/>
        <w:rPr>
          <w:rFonts w:cs="David" w:hint="cs"/>
          <w:rtl/>
        </w:rPr>
      </w:pPr>
    </w:p>
    <w:p w14:paraId="730D818D" w14:textId="77777777" w:rsidR="000C4B46" w:rsidRPr="000C4B46" w:rsidRDefault="000C4B46" w:rsidP="000C4B46">
      <w:pPr>
        <w:bidi/>
        <w:jc w:val="both"/>
        <w:rPr>
          <w:rFonts w:cs="David" w:hint="cs"/>
          <w:rtl/>
        </w:rPr>
      </w:pPr>
    </w:p>
    <w:p w14:paraId="68300671" w14:textId="77777777" w:rsidR="000C4B46" w:rsidRPr="000C4B46" w:rsidRDefault="000C4B46" w:rsidP="000C4B46">
      <w:pPr>
        <w:bidi/>
        <w:ind w:firstLine="567"/>
        <w:jc w:val="both"/>
        <w:rPr>
          <w:rFonts w:cs="David" w:hint="cs"/>
          <w:b/>
          <w:bCs/>
          <w:rtl/>
        </w:rPr>
      </w:pPr>
      <w:r w:rsidRPr="000C4B46">
        <w:rPr>
          <w:rFonts w:cs="David" w:hint="cs"/>
          <w:b/>
          <w:bCs/>
          <w:rtl/>
        </w:rPr>
        <w:t>45. החלת חובת המכרזים על גופים שהממשלה משתתפת בתקציביהם.</w:t>
      </w:r>
    </w:p>
    <w:p w14:paraId="1573FF96" w14:textId="77777777" w:rsidR="000C4B46" w:rsidRPr="000C4B46" w:rsidRDefault="000C4B46" w:rsidP="000C4B46">
      <w:pPr>
        <w:bidi/>
        <w:jc w:val="both"/>
        <w:rPr>
          <w:rFonts w:cs="David" w:hint="cs"/>
          <w:rtl/>
        </w:rPr>
      </w:pPr>
    </w:p>
    <w:p w14:paraId="1E20CB80" w14:textId="77777777" w:rsidR="000C4B46" w:rsidRPr="000C4B46" w:rsidRDefault="000C4B46" w:rsidP="000C4B46">
      <w:pPr>
        <w:bidi/>
        <w:jc w:val="both"/>
        <w:rPr>
          <w:rFonts w:cs="David" w:hint="cs"/>
          <w:rtl/>
        </w:rPr>
      </w:pPr>
      <w:r w:rsidRPr="000C4B46">
        <w:rPr>
          <w:rFonts w:cs="David" w:hint="cs"/>
          <w:rtl/>
        </w:rPr>
        <w:t xml:space="preserve">הצעת יו"ר הקואליציה: כספים. הייעוץ המשפטי: ועדת חוקה. </w:t>
      </w:r>
    </w:p>
    <w:p w14:paraId="6B2BB534" w14:textId="77777777" w:rsidR="000C4B46" w:rsidRPr="000C4B46" w:rsidRDefault="000C4B46" w:rsidP="000C4B46">
      <w:pPr>
        <w:bidi/>
        <w:ind w:firstLine="567"/>
        <w:jc w:val="both"/>
        <w:rPr>
          <w:rFonts w:cs="David" w:hint="cs"/>
          <w:rtl/>
        </w:rPr>
      </w:pPr>
    </w:p>
    <w:p w14:paraId="06D38594" w14:textId="77777777" w:rsidR="000C4B46" w:rsidRPr="000C4B46" w:rsidRDefault="000C4B46" w:rsidP="000C4B46">
      <w:pPr>
        <w:bidi/>
        <w:jc w:val="both"/>
        <w:rPr>
          <w:rFonts w:cs="David" w:hint="cs"/>
          <w:rtl/>
        </w:rPr>
      </w:pPr>
      <w:r w:rsidRPr="000C4B46">
        <w:rPr>
          <w:rFonts w:cs="David" w:hint="cs"/>
          <w:rtl/>
        </w:rPr>
        <w:t>הצבעה</w:t>
      </w:r>
    </w:p>
    <w:p w14:paraId="7BB831A3" w14:textId="77777777" w:rsidR="000C4B46" w:rsidRPr="000C4B46" w:rsidRDefault="000C4B46" w:rsidP="000C4B46">
      <w:pPr>
        <w:bidi/>
        <w:jc w:val="both"/>
        <w:rPr>
          <w:rFonts w:cs="David" w:hint="cs"/>
          <w:rtl/>
        </w:rPr>
      </w:pPr>
    </w:p>
    <w:p w14:paraId="6455473A"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369A7694" w14:textId="77777777" w:rsidR="000C4B46" w:rsidRPr="000C4B46" w:rsidRDefault="000C4B46" w:rsidP="000C4B46">
      <w:pPr>
        <w:bidi/>
        <w:jc w:val="both"/>
        <w:rPr>
          <w:rFonts w:cs="David" w:hint="cs"/>
          <w:rtl/>
        </w:rPr>
      </w:pPr>
      <w:r w:rsidRPr="000C4B46">
        <w:rPr>
          <w:rFonts w:cs="David" w:hint="cs"/>
          <w:rtl/>
        </w:rPr>
        <w:t xml:space="preserve">בעד ועדת חוקה </w:t>
      </w:r>
      <w:r w:rsidRPr="000C4B46">
        <w:rPr>
          <w:rFonts w:cs="David"/>
          <w:rtl/>
        </w:rPr>
        <w:t>–</w:t>
      </w:r>
      <w:r w:rsidRPr="000C4B46">
        <w:rPr>
          <w:rFonts w:cs="David" w:hint="cs"/>
          <w:rtl/>
        </w:rPr>
        <w:t xml:space="preserve"> מיעוט</w:t>
      </w:r>
    </w:p>
    <w:p w14:paraId="5EC3E4EE" w14:textId="77777777" w:rsidR="000C4B46" w:rsidRPr="000C4B46" w:rsidRDefault="000C4B46" w:rsidP="000C4B46">
      <w:pPr>
        <w:bidi/>
        <w:jc w:val="both"/>
        <w:rPr>
          <w:rFonts w:cs="David" w:hint="cs"/>
          <w:rtl/>
        </w:rPr>
      </w:pPr>
    </w:p>
    <w:p w14:paraId="1C325E26" w14:textId="77777777" w:rsidR="000C4B46" w:rsidRPr="000C4B46" w:rsidRDefault="000C4B46" w:rsidP="000C4B46">
      <w:pPr>
        <w:bidi/>
        <w:jc w:val="both"/>
        <w:rPr>
          <w:rFonts w:cs="David" w:hint="cs"/>
          <w:rtl/>
        </w:rPr>
      </w:pPr>
      <w:r w:rsidRPr="000C4B46">
        <w:rPr>
          <w:rFonts w:cs="David" w:hint="cs"/>
          <w:rtl/>
        </w:rPr>
        <w:tab/>
        <w:t xml:space="preserve">הנושא יועבר לוועדת הכספים. </w:t>
      </w:r>
    </w:p>
    <w:p w14:paraId="5352898E" w14:textId="77777777" w:rsidR="000C4B46" w:rsidRPr="000C4B46" w:rsidRDefault="000C4B46" w:rsidP="000C4B46">
      <w:pPr>
        <w:bidi/>
        <w:jc w:val="both"/>
        <w:rPr>
          <w:rFonts w:cs="David" w:hint="cs"/>
          <w:rtl/>
        </w:rPr>
      </w:pPr>
    </w:p>
    <w:p w14:paraId="2073FDCE"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1CDC8CEC" w14:textId="77777777" w:rsidR="000C4B46" w:rsidRPr="000C4B46" w:rsidRDefault="000C4B46" w:rsidP="000C4B46">
      <w:pPr>
        <w:bidi/>
        <w:jc w:val="both"/>
        <w:rPr>
          <w:rFonts w:cs="David" w:hint="cs"/>
          <w:u w:val="single"/>
          <w:rtl/>
        </w:rPr>
      </w:pPr>
    </w:p>
    <w:p w14:paraId="5416FF58" w14:textId="77777777" w:rsidR="000C4B46" w:rsidRPr="000C4B46" w:rsidRDefault="000C4B46" w:rsidP="000C4B46">
      <w:pPr>
        <w:bidi/>
        <w:jc w:val="both"/>
        <w:rPr>
          <w:rFonts w:cs="David" w:hint="cs"/>
          <w:rtl/>
        </w:rPr>
      </w:pPr>
      <w:r w:rsidRPr="000C4B46">
        <w:rPr>
          <w:rFonts w:cs="David" w:hint="cs"/>
          <w:rtl/>
        </w:rPr>
        <w:tab/>
        <w:t xml:space="preserve">יש הצעה להעביר את פרק המים לוועדת הכספים. זה נמצא בעמוד האחרון. </w:t>
      </w:r>
    </w:p>
    <w:p w14:paraId="114EA2FF" w14:textId="77777777" w:rsidR="000C4B46" w:rsidRPr="000C4B46" w:rsidRDefault="000C4B46" w:rsidP="000C4B46">
      <w:pPr>
        <w:bidi/>
        <w:jc w:val="both"/>
        <w:rPr>
          <w:rFonts w:cs="David" w:hint="cs"/>
          <w:rtl/>
        </w:rPr>
      </w:pPr>
    </w:p>
    <w:p w14:paraId="10CFC3D1" w14:textId="77777777" w:rsidR="000C4B46" w:rsidRPr="000C4B46" w:rsidRDefault="000C4B46" w:rsidP="000C4B46">
      <w:pPr>
        <w:bidi/>
        <w:jc w:val="both"/>
        <w:rPr>
          <w:rFonts w:cs="David" w:hint="cs"/>
          <w:rtl/>
        </w:rPr>
      </w:pPr>
      <w:r w:rsidRPr="000C4B46">
        <w:rPr>
          <w:rFonts w:cs="David" w:hint="cs"/>
          <w:rtl/>
        </w:rPr>
        <w:t xml:space="preserve">הצעת יו"ר הקואליציה: ועדת כספים. והייעוץ המשפטי: ועדת כלכלה. </w:t>
      </w:r>
    </w:p>
    <w:p w14:paraId="0D97DEBA" w14:textId="77777777" w:rsidR="000C4B46" w:rsidRPr="000C4B46" w:rsidRDefault="000C4B46" w:rsidP="000C4B46">
      <w:pPr>
        <w:bidi/>
        <w:ind w:firstLine="567"/>
        <w:jc w:val="both"/>
        <w:rPr>
          <w:rFonts w:cs="David" w:hint="cs"/>
          <w:rtl/>
        </w:rPr>
      </w:pPr>
    </w:p>
    <w:p w14:paraId="16484915" w14:textId="77777777" w:rsidR="000C4B46" w:rsidRPr="000C4B46" w:rsidRDefault="000C4B46" w:rsidP="000C4B46">
      <w:pPr>
        <w:bidi/>
        <w:jc w:val="both"/>
        <w:rPr>
          <w:rFonts w:cs="David" w:hint="cs"/>
          <w:rtl/>
        </w:rPr>
      </w:pPr>
      <w:r w:rsidRPr="000C4B46">
        <w:rPr>
          <w:rFonts w:cs="David" w:hint="cs"/>
          <w:rtl/>
        </w:rPr>
        <w:t>הצבעה</w:t>
      </w:r>
    </w:p>
    <w:p w14:paraId="6E28775A" w14:textId="77777777" w:rsidR="000C4B46" w:rsidRPr="000C4B46" w:rsidRDefault="000C4B46" w:rsidP="000C4B46">
      <w:pPr>
        <w:bidi/>
        <w:jc w:val="both"/>
        <w:rPr>
          <w:rFonts w:cs="David" w:hint="cs"/>
          <w:rtl/>
        </w:rPr>
      </w:pPr>
    </w:p>
    <w:p w14:paraId="2177B7E6" w14:textId="77777777" w:rsidR="000C4B46" w:rsidRPr="000C4B46" w:rsidRDefault="000C4B46" w:rsidP="000C4B46">
      <w:pPr>
        <w:bidi/>
        <w:jc w:val="both"/>
        <w:rPr>
          <w:rFonts w:cs="David" w:hint="cs"/>
          <w:rtl/>
        </w:rPr>
      </w:pPr>
      <w:r w:rsidRPr="000C4B46">
        <w:rPr>
          <w:rFonts w:cs="David" w:hint="cs"/>
          <w:rtl/>
        </w:rPr>
        <w:t xml:space="preserve">בעד ועדת כספים </w:t>
      </w:r>
      <w:r w:rsidRPr="000C4B46">
        <w:rPr>
          <w:rFonts w:cs="David"/>
          <w:rtl/>
        </w:rPr>
        <w:t>–</w:t>
      </w:r>
      <w:r w:rsidRPr="000C4B46">
        <w:rPr>
          <w:rFonts w:cs="David" w:hint="cs"/>
          <w:rtl/>
        </w:rPr>
        <w:t xml:space="preserve"> רוב</w:t>
      </w:r>
    </w:p>
    <w:p w14:paraId="08D6C44E" w14:textId="77777777" w:rsidR="000C4B46" w:rsidRPr="000C4B46" w:rsidRDefault="000C4B46" w:rsidP="000C4B46">
      <w:pPr>
        <w:bidi/>
        <w:jc w:val="both"/>
        <w:rPr>
          <w:rFonts w:cs="David" w:hint="cs"/>
          <w:rtl/>
        </w:rPr>
      </w:pPr>
      <w:r w:rsidRPr="000C4B46">
        <w:rPr>
          <w:rFonts w:cs="David" w:hint="cs"/>
          <w:rtl/>
        </w:rPr>
        <w:t xml:space="preserve">בעד ועדת כלכלה </w:t>
      </w:r>
      <w:r w:rsidRPr="000C4B46">
        <w:rPr>
          <w:rFonts w:cs="David"/>
          <w:rtl/>
        </w:rPr>
        <w:t>–</w:t>
      </w:r>
      <w:r w:rsidRPr="000C4B46">
        <w:rPr>
          <w:rFonts w:cs="David" w:hint="cs"/>
          <w:rtl/>
        </w:rPr>
        <w:t xml:space="preserve"> מיעוט</w:t>
      </w:r>
    </w:p>
    <w:p w14:paraId="32359E55" w14:textId="77777777" w:rsidR="000C4B46" w:rsidRPr="000C4B46" w:rsidRDefault="000C4B46" w:rsidP="000C4B46">
      <w:pPr>
        <w:bidi/>
        <w:jc w:val="both"/>
        <w:rPr>
          <w:rFonts w:cs="David" w:hint="cs"/>
          <w:rtl/>
        </w:rPr>
      </w:pPr>
    </w:p>
    <w:p w14:paraId="4E07ECFC" w14:textId="77777777" w:rsidR="000C4B46" w:rsidRPr="000C4B46" w:rsidRDefault="000C4B46" w:rsidP="000C4B46">
      <w:pPr>
        <w:bidi/>
        <w:jc w:val="both"/>
        <w:rPr>
          <w:rFonts w:cs="David" w:hint="cs"/>
          <w:rtl/>
        </w:rPr>
      </w:pPr>
      <w:r w:rsidRPr="000C4B46">
        <w:rPr>
          <w:rFonts w:cs="David" w:hint="cs"/>
          <w:rtl/>
        </w:rPr>
        <w:tab/>
        <w:t>הנושא יועבר לוועדת הכספים.</w:t>
      </w:r>
    </w:p>
    <w:p w14:paraId="211B4BAD" w14:textId="77777777" w:rsidR="000C4B46" w:rsidRPr="000C4B46" w:rsidRDefault="000C4B46" w:rsidP="000C4B46">
      <w:pPr>
        <w:bidi/>
        <w:jc w:val="both"/>
        <w:rPr>
          <w:rFonts w:cs="David" w:hint="cs"/>
          <w:rtl/>
        </w:rPr>
      </w:pPr>
    </w:p>
    <w:p w14:paraId="2F32F44E" w14:textId="77777777" w:rsidR="000C4B46" w:rsidRPr="000C4B46" w:rsidRDefault="000C4B46" w:rsidP="000C4B46">
      <w:pPr>
        <w:bidi/>
        <w:jc w:val="both"/>
        <w:rPr>
          <w:rFonts w:cs="David" w:hint="cs"/>
          <w:rtl/>
        </w:rPr>
      </w:pPr>
      <w:r w:rsidRPr="000C4B46">
        <w:rPr>
          <w:rFonts w:cs="David"/>
          <w:rtl/>
        </w:rPr>
        <w:br w:type="page"/>
      </w:r>
    </w:p>
    <w:p w14:paraId="50D3209D" w14:textId="77777777" w:rsidR="000C4B46" w:rsidRPr="000C4B46" w:rsidRDefault="000C4B46" w:rsidP="000C4B46">
      <w:pPr>
        <w:bidi/>
        <w:jc w:val="both"/>
        <w:rPr>
          <w:rFonts w:cs="David" w:hint="cs"/>
          <w:b/>
          <w:bCs/>
          <w:rtl/>
        </w:rPr>
      </w:pPr>
      <w:r w:rsidRPr="000C4B46">
        <w:rPr>
          <w:rFonts w:cs="David" w:hint="cs"/>
          <w:b/>
          <w:bCs/>
          <w:rtl/>
        </w:rPr>
        <w:t xml:space="preserve">3. רישוי תחבורה ציבורית. </w:t>
      </w:r>
    </w:p>
    <w:p w14:paraId="4E96FD6D" w14:textId="77777777" w:rsidR="000C4B46" w:rsidRPr="000C4B46" w:rsidRDefault="000C4B46" w:rsidP="000C4B46">
      <w:pPr>
        <w:bidi/>
        <w:jc w:val="both"/>
        <w:rPr>
          <w:rFonts w:cs="David" w:hint="cs"/>
          <w:rtl/>
        </w:rPr>
      </w:pPr>
    </w:p>
    <w:p w14:paraId="11852900" w14:textId="77777777" w:rsidR="000C4B46" w:rsidRPr="000C4B46" w:rsidRDefault="000C4B46" w:rsidP="000C4B46">
      <w:pPr>
        <w:bidi/>
        <w:jc w:val="both"/>
        <w:rPr>
          <w:rFonts w:cs="David" w:hint="cs"/>
          <w:rtl/>
        </w:rPr>
      </w:pPr>
      <w:r w:rsidRPr="000C4B46">
        <w:rPr>
          <w:rFonts w:cs="David" w:hint="cs"/>
          <w:rtl/>
        </w:rPr>
        <w:t xml:space="preserve">הצעת יו"ר הקואליציה: כספים. הייעוץ המשפטי: ועדת כלכלה. </w:t>
      </w:r>
    </w:p>
    <w:p w14:paraId="3C8295C7" w14:textId="77777777" w:rsidR="000C4B46" w:rsidRPr="000C4B46" w:rsidRDefault="000C4B46" w:rsidP="000C4B46">
      <w:pPr>
        <w:bidi/>
        <w:jc w:val="both"/>
        <w:rPr>
          <w:rFonts w:cs="David" w:hint="cs"/>
          <w:rtl/>
        </w:rPr>
      </w:pPr>
    </w:p>
    <w:p w14:paraId="78B8D6A5" w14:textId="77777777" w:rsidR="000C4B46" w:rsidRPr="000C4B46" w:rsidRDefault="000C4B46" w:rsidP="000C4B46">
      <w:pPr>
        <w:bidi/>
        <w:jc w:val="both"/>
        <w:rPr>
          <w:rFonts w:cs="David" w:hint="cs"/>
          <w:u w:val="single"/>
          <w:rtl/>
        </w:rPr>
      </w:pPr>
      <w:r w:rsidRPr="000C4B46">
        <w:rPr>
          <w:rFonts w:cs="David" w:hint="cs"/>
          <w:u w:val="single"/>
          <w:rtl/>
        </w:rPr>
        <w:t xml:space="preserve">גלעד </w:t>
      </w:r>
      <w:proofErr w:type="spellStart"/>
      <w:r w:rsidRPr="000C4B46">
        <w:rPr>
          <w:rFonts w:cs="David" w:hint="cs"/>
          <w:u w:val="single"/>
          <w:rtl/>
        </w:rPr>
        <w:t>ארדן</w:t>
      </w:r>
      <w:proofErr w:type="spellEnd"/>
      <w:r w:rsidRPr="000C4B46">
        <w:rPr>
          <w:rFonts w:cs="David" w:hint="cs"/>
          <w:u w:val="single"/>
          <w:rtl/>
        </w:rPr>
        <w:t>:</w:t>
      </w:r>
    </w:p>
    <w:p w14:paraId="660F7299" w14:textId="77777777" w:rsidR="000C4B46" w:rsidRPr="000C4B46" w:rsidRDefault="000C4B46" w:rsidP="000C4B46">
      <w:pPr>
        <w:bidi/>
        <w:jc w:val="both"/>
        <w:rPr>
          <w:rFonts w:cs="David" w:hint="cs"/>
          <w:u w:val="single"/>
          <w:rtl/>
        </w:rPr>
      </w:pPr>
    </w:p>
    <w:p w14:paraId="79AC3EC1" w14:textId="77777777" w:rsidR="000C4B46" w:rsidRPr="000C4B46" w:rsidRDefault="000C4B46" w:rsidP="000C4B46">
      <w:pPr>
        <w:bidi/>
        <w:jc w:val="both"/>
        <w:rPr>
          <w:rFonts w:cs="David" w:hint="cs"/>
          <w:rtl/>
        </w:rPr>
      </w:pPr>
      <w:r w:rsidRPr="000C4B46">
        <w:rPr>
          <w:rFonts w:cs="David" w:hint="cs"/>
          <w:rtl/>
        </w:rPr>
        <w:tab/>
        <w:t xml:space="preserve">תחבורה ציבורית זה כלכלה. מה קורה פה? יש גבול. </w:t>
      </w:r>
    </w:p>
    <w:p w14:paraId="5FF076E2" w14:textId="77777777" w:rsidR="000C4B46" w:rsidRPr="000C4B46" w:rsidRDefault="000C4B46" w:rsidP="000C4B46">
      <w:pPr>
        <w:bidi/>
        <w:jc w:val="both"/>
        <w:rPr>
          <w:rFonts w:cs="David" w:hint="cs"/>
          <w:rtl/>
        </w:rPr>
      </w:pPr>
    </w:p>
    <w:p w14:paraId="270DB736" w14:textId="77777777" w:rsidR="000C4B46" w:rsidRPr="000C4B46" w:rsidRDefault="000C4B46" w:rsidP="000C4B46">
      <w:pPr>
        <w:bidi/>
        <w:jc w:val="both"/>
        <w:rPr>
          <w:rFonts w:cs="David" w:hint="cs"/>
          <w:u w:val="single"/>
          <w:rtl/>
        </w:rPr>
      </w:pPr>
      <w:r w:rsidRPr="000C4B46">
        <w:rPr>
          <w:rFonts w:cs="David" w:hint="cs"/>
          <w:u w:val="single"/>
          <w:rtl/>
        </w:rPr>
        <w:t>היו"ר דוד טל:</w:t>
      </w:r>
    </w:p>
    <w:p w14:paraId="543A56CD" w14:textId="77777777" w:rsidR="000C4B46" w:rsidRPr="000C4B46" w:rsidRDefault="000C4B46" w:rsidP="000C4B46">
      <w:pPr>
        <w:bidi/>
        <w:jc w:val="both"/>
        <w:rPr>
          <w:rFonts w:cs="David" w:hint="cs"/>
          <w:u w:val="single"/>
          <w:rtl/>
        </w:rPr>
      </w:pPr>
    </w:p>
    <w:p w14:paraId="5D20DB8D" w14:textId="77777777" w:rsidR="000C4B46" w:rsidRPr="000C4B46" w:rsidRDefault="000C4B46" w:rsidP="000C4B46">
      <w:pPr>
        <w:bidi/>
        <w:jc w:val="both"/>
        <w:rPr>
          <w:rFonts w:cs="David" w:hint="cs"/>
          <w:rtl/>
        </w:rPr>
      </w:pPr>
      <w:r w:rsidRPr="000C4B46">
        <w:rPr>
          <w:rFonts w:cs="David" w:hint="cs"/>
          <w:rtl/>
        </w:rPr>
        <w:t>הצבעה</w:t>
      </w:r>
    </w:p>
    <w:p w14:paraId="50938B56" w14:textId="77777777" w:rsidR="000C4B46" w:rsidRPr="000C4B46" w:rsidRDefault="000C4B46" w:rsidP="000C4B46">
      <w:pPr>
        <w:bidi/>
        <w:jc w:val="both"/>
        <w:rPr>
          <w:rFonts w:cs="David" w:hint="cs"/>
          <w:rtl/>
        </w:rPr>
      </w:pPr>
    </w:p>
    <w:p w14:paraId="47553749" w14:textId="77777777" w:rsidR="000C4B46" w:rsidRPr="000C4B46" w:rsidRDefault="000C4B46" w:rsidP="000C4B46">
      <w:pPr>
        <w:bidi/>
        <w:jc w:val="both"/>
        <w:rPr>
          <w:rFonts w:cs="David" w:hint="cs"/>
          <w:rtl/>
        </w:rPr>
      </w:pPr>
      <w:r w:rsidRPr="000C4B46">
        <w:rPr>
          <w:rFonts w:cs="David" w:hint="cs"/>
          <w:rtl/>
        </w:rPr>
        <w:t xml:space="preserve">בעד ועדת הכספים </w:t>
      </w:r>
      <w:r w:rsidRPr="000C4B46">
        <w:rPr>
          <w:rFonts w:cs="David"/>
          <w:rtl/>
        </w:rPr>
        <w:t>–</w:t>
      </w:r>
      <w:r w:rsidRPr="000C4B46">
        <w:rPr>
          <w:rFonts w:cs="David" w:hint="cs"/>
          <w:rtl/>
        </w:rPr>
        <w:t xml:space="preserve"> רוב</w:t>
      </w:r>
    </w:p>
    <w:p w14:paraId="2B36CB94" w14:textId="77777777" w:rsidR="000C4B46" w:rsidRPr="000C4B46" w:rsidRDefault="000C4B46" w:rsidP="000C4B46">
      <w:pPr>
        <w:bidi/>
        <w:jc w:val="both"/>
        <w:rPr>
          <w:rFonts w:cs="David" w:hint="cs"/>
          <w:rtl/>
        </w:rPr>
      </w:pPr>
      <w:r w:rsidRPr="000C4B46">
        <w:rPr>
          <w:rFonts w:cs="David" w:hint="cs"/>
          <w:rtl/>
        </w:rPr>
        <w:t xml:space="preserve">בעד ועדת הכלכלה </w:t>
      </w:r>
      <w:r w:rsidRPr="000C4B46">
        <w:rPr>
          <w:rFonts w:cs="David"/>
          <w:rtl/>
        </w:rPr>
        <w:t>–</w:t>
      </w:r>
      <w:r w:rsidRPr="000C4B46">
        <w:rPr>
          <w:rFonts w:cs="David" w:hint="cs"/>
          <w:rtl/>
        </w:rPr>
        <w:t xml:space="preserve"> מיעוט</w:t>
      </w:r>
    </w:p>
    <w:p w14:paraId="702CC15B" w14:textId="77777777" w:rsidR="000C4B46" w:rsidRPr="000C4B46" w:rsidRDefault="000C4B46" w:rsidP="000C4B46">
      <w:pPr>
        <w:bidi/>
        <w:jc w:val="both"/>
        <w:rPr>
          <w:rFonts w:cs="David" w:hint="cs"/>
          <w:rtl/>
        </w:rPr>
      </w:pPr>
    </w:p>
    <w:p w14:paraId="0002C30A" w14:textId="77777777" w:rsidR="000C4B46" w:rsidRPr="000C4B46" w:rsidRDefault="000C4B46" w:rsidP="000C4B46">
      <w:pPr>
        <w:bidi/>
        <w:jc w:val="both"/>
        <w:rPr>
          <w:rFonts w:cs="David" w:hint="cs"/>
          <w:rtl/>
        </w:rPr>
      </w:pPr>
      <w:r w:rsidRPr="000C4B46">
        <w:rPr>
          <w:rFonts w:cs="David" w:hint="cs"/>
          <w:rtl/>
        </w:rPr>
        <w:tab/>
        <w:t xml:space="preserve">תודה, זה יעבור לוועדת הכספים. </w:t>
      </w:r>
    </w:p>
    <w:p w14:paraId="0500F73B" w14:textId="77777777" w:rsidR="000C4B46" w:rsidRPr="000C4B46" w:rsidRDefault="000C4B46" w:rsidP="000C4B46">
      <w:pPr>
        <w:bidi/>
        <w:jc w:val="both"/>
        <w:rPr>
          <w:rFonts w:cs="David" w:hint="cs"/>
          <w:rtl/>
        </w:rPr>
      </w:pPr>
    </w:p>
    <w:p w14:paraId="11194670" w14:textId="77777777" w:rsidR="000C4B46" w:rsidRPr="000C4B46" w:rsidRDefault="000C4B46" w:rsidP="000C4B46">
      <w:pPr>
        <w:bidi/>
        <w:jc w:val="both"/>
        <w:rPr>
          <w:rFonts w:cs="David" w:hint="cs"/>
          <w:rtl/>
        </w:rPr>
      </w:pPr>
    </w:p>
    <w:p w14:paraId="11AFFA3F" w14:textId="77777777" w:rsidR="000C4B46" w:rsidRPr="000C4B46" w:rsidRDefault="000C4B46" w:rsidP="000C4B46">
      <w:pPr>
        <w:bidi/>
        <w:ind w:firstLine="567"/>
        <w:jc w:val="both"/>
        <w:rPr>
          <w:rFonts w:cs="David" w:hint="cs"/>
          <w:b/>
          <w:bCs/>
          <w:rtl/>
        </w:rPr>
      </w:pPr>
      <w:r w:rsidRPr="000C4B46">
        <w:rPr>
          <w:rFonts w:cs="David" w:hint="cs"/>
          <w:b/>
          <w:bCs/>
          <w:rtl/>
        </w:rPr>
        <w:t xml:space="preserve">1. ביטול החוק הקובע את לוחות הזמנים להעברת כספים מהמדינה לרשויות עד 313.2008. </w:t>
      </w:r>
    </w:p>
    <w:p w14:paraId="27200F2A" w14:textId="77777777" w:rsidR="000C4B46" w:rsidRPr="000C4B46" w:rsidRDefault="000C4B46" w:rsidP="000C4B46">
      <w:pPr>
        <w:bidi/>
        <w:jc w:val="both"/>
        <w:rPr>
          <w:rFonts w:cs="David" w:hint="cs"/>
          <w:rtl/>
        </w:rPr>
      </w:pPr>
    </w:p>
    <w:p w14:paraId="13F294A7" w14:textId="77777777" w:rsidR="000C4B46" w:rsidRPr="000C4B46" w:rsidRDefault="000C4B46" w:rsidP="000C4B46">
      <w:pPr>
        <w:bidi/>
        <w:ind w:firstLine="567"/>
        <w:jc w:val="both"/>
        <w:rPr>
          <w:rFonts w:cs="David" w:hint="cs"/>
          <w:rtl/>
        </w:rPr>
      </w:pPr>
      <w:r w:rsidRPr="000C4B46">
        <w:rPr>
          <w:rFonts w:cs="David" w:hint="cs"/>
          <w:rtl/>
        </w:rPr>
        <w:t xml:space="preserve">הצעת יו"ר הקואליציה והייעוץ המשפטי: ועדת הכספים. </w:t>
      </w:r>
    </w:p>
    <w:p w14:paraId="5C3D8EB4" w14:textId="77777777" w:rsidR="000C4B46" w:rsidRPr="000C4B46" w:rsidRDefault="000C4B46" w:rsidP="000C4B46">
      <w:pPr>
        <w:bidi/>
        <w:ind w:firstLine="567"/>
        <w:jc w:val="both"/>
        <w:rPr>
          <w:rFonts w:cs="David" w:hint="cs"/>
          <w:rtl/>
        </w:rPr>
      </w:pPr>
    </w:p>
    <w:p w14:paraId="40986688" w14:textId="77777777" w:rsidR="000C4B46" w:rsidRPr="000C4B46" w:rsidRDefault="000C4B46" w:rsidP="000C4B46">
      <w:pPr>
        <w:bidi/>
        <w:jc w:val="both"/>
        <w:rPr>
          <w:rFonts w:cs="David" w:hint="cs"/>
          <w:rtl/>
        </w:rPr>
      </w:pPr>
      <w:r w:rsidRPr="000C4B46">
        <w:rPr>
          <w:rFonts w:cs="David" w:hint="cs"/>
          <w:rtl/>
        </w:rPr>
        <w:t>הצבעה</w:t>
      </w:r>
    </w:p>
    <w:p w14:paraId="31A252C3" w14:textId="77777777" w:rsidR="000C4B46" w:rsidRPr="000C4B46" w:rsidRDefault="000C4B46" w:rsidP="000C4B46">
      <w:pPr>
        <w:bidi/>
        <w:jc w:val="both"/>
        <w:rPr>
          <w:rFonts w:cs="David" w:hint="cs"/>
          <w:rtl/>
        </w:rPr>
      </w:pPr>
    </w:p>
    <w:p w14:paraId="3B4DD723" w14:textId="77777777" w:rsidR="000C4B46" w:rsidRPr="000C4B46" w:rsidRDefault="000C4B46" w:rsidP="000C4B46">
      <w:pPr>
        <w:bidi/>
        <w:jc w:val="both"/>
        <w:rPr>
          <w:rFonts w:cs="David" w:hint="cs"/>
          <w:rtl/>
        </w:rPr>
      </w:pPr>
      <w:r w:rsidRPr="000C4B46">
        <w:rPr>
          <w:rFonts w:cs="David" w:hint="cs"/>
          <w:rtl/>
        </w:rPr>
        <w:t xml:space="preserve">בעד ועדת הכספים </w:t>
      </w:r>
      <w:r w:rsidRPr="000C4B46">
        <w:rPr>
          <w:rFonts w:cs="David"/>
          <w:rtl/>
        </w:rPr>
        <w:t>–</w:t>
      </w:r>
      <w:r w:rsidRPr="000C4B46">
        <w:rPr>
          <w:rFonts w:cs="David" w:hint="cs"/>
          <w:rtl/>
        </w:rPr>
        <w:t xml:space="preserve"> רוב</w:t>
      </w:r>
    </w:p>
    <w:p w14:paraId="34431A74"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0D5AAB96" w14:textId="77777777" w:rsidR="000C4B46" w:rsidRPr="000C4B46" w:rsidRDefault="000C4B46" w:rsidP="000C4B46">
      <w:pPr>
        <w:bidi/>
        <w:jc w:val="both"/>
        <w:rPr>
          <w:rFonts w:cs="David" w:hint="cs"/>
          <w:rtl/>
        </w:rPr>
      </w:pPr>
    </w:p>
    <w:p w14:paraId="6A754BFE" w14:textId="77777777" w:rsidR="000C4B46" w:rsidRPr="000C4B46" w:rsidRDefault="000C4B46" w:rsidP="000C4B46">
      <w:pPr>
        <w:bidi/>
        <w:jc w:val="both"/>
        <w:rPr>
          <w:rFonts w:cs="David" w:hint="cs"/>
          <w:rtl/>
        </w:rPr>
      </w:pPr>
      <w:r w:rsidRPr="000C4B46">
        <w:rPr>
          <w:rFonts w:cs="David" w:hint="cs"/>
          <w:rtl/>
        </w:rPr>
        <w:tab/>
        <w:t>הנושא עובר לוועדת הכספים.</w:t>
      </w:r>
    </w:p>
    <w:p w14:paraId="30F13973" w14:textId="77777777" w:rsidR="000C4B46" w:rsidRPr="000C4B46" w:rsidRDefault="000C4B46" w:rsidP="000C4B46">
      <w:pPr>
        <w:bidi/>
        <w:jc w:val="both"/>
        <w:rPr>
          <w:rFonts w:cs="David" w:hint="cs"/>
          <w:rtl/>
        </w:rPr>
      </w:pPr>
    </w:p>
    <w:p w14:paraId="3135B304" w14:textId="77777777" w:rsidR="000C4B46" w:rsidRPr="000C4B46" w:rsidRDefault="000C4B46" w:rsidP="000C4B46">
      <w:pPr>
        <w:bidi/>
        <w:jc w:val="both"/>
        <w:rPr>
          <w:rFonts w:cs="David" w:hint="cs"/>
          <w:rtl/>
        </w:rPr>
      </w:pPr>
    </w:p>
    <w:p w14:paraId="742169CE" w14:textId="77777777" w:rsidR="000C4B46" w:rsidRPr="000C4B46" w:rsidRDefault="000C4B46" w:rsidP="000C4B46">
      <w:pPr>
        <w:bidi/>
        <w:ind w:firstLine="567"/>
        <w:jc w:val="both"/>
        <w:rPr>
          <w:rFonts w:cs="David" w:hint="cs"/>
          <w:b/>
          <w:bCs/>
          <w:rtl/>
        </w:rPr>
      </w:pPr>
      <w:r w:rsidRPr="000C4B46">
        <w:rPr>
          <w:rFonts w:cs="David" w:hint="cs"/>
          <w:b/>
          <w:bCs/>
          <w:rtl/>
        </w:rPr>
        <w:t xml:space="preserve">6. תיקון שכר מינימום עד 1.12. </w:t>
      </w:r>
    </w:p>
    <w:p w14:paraId="40E4FD5F" w14:textId="77777777" w:rsidR="000C4B46" w:rsidRPr="000C4B46" w:rsidRDefault="000C4B46" w:rsidP="000C4B46">
      <w:pPr>
        <w:bidi/>
        <w:jc w:val="both"/>
        <w:rPr>
          <w:rFonts w:cs="David" w:hint="cs"/>
          <w:rtl/>
        </w:rPr>
      </w:pPr>
    </w:p>
    <w:p w14:paraId="2BD8F0F7" w14:textId="77777777" w:rsidR="000C4B46" w:rsidRPr="000C4B46" w:rsidRDefault="000C4B46" w:rsidP="000C4B46">
      <w:pPr>
        <w:bidi/>
        <w:jc w:val="both"/>
        <w:rPr>
          <w:rFonts w:cs="David" w:hint="cs"/>
          <w:rtl/>
        </w:rPr>
      </w:pPr>
      <w:r w:rsidRPr="000C4B46">
        <w:rPr>
          <w:rFonts w:cs="David" w:hint="cs"/>
          <w:rtl/>
        </w:rPr>
        <w:t xml:space="preserve">הצעת יו"ר הקואליציה והייעוץ המשפטי: עבודה ורווחה. </w:t>
      </w:r>
    </w:p>
    <w:p w14:paraId="3CA10A33" w14:textId="77777777" w:rsidR="000C4B46" w:rsidRPr="000C4B46" w:rsidRDefault="000C4B46" w:rsidP="000C4B46">
      <w:pPr>
        <w:bidi/>
        <w:ind w:firstLine="567"/>
        <w:jc w:val="both"/>
        <w:rPr>
          <w:rFonts w:cs="David" w:hint="cs"/>
          <w:rtl/>
        </w:rPr>
      </w:pPr>
    </w:p>
    <w:p w14:paraId="09111189" w14:textId="77777777" w:rsidR="000C4B46" w:rsidRPr="000C4B46" w:rsidRDefault="000C4B46" w:rsidP="000C4B46">
      <w:pPr>
        <w:bidi/>
        <w:jc w:val="both"/>
        <w:rPr>
          <w:rFonts w:cs="David" w:hint="cs"/>
          <w:rtl/>
        </w:rPr>
      </w:pPr>
      <w:r w:rsidRPr="000C4B46">
        <w:rPr>
          <w:rFonts w:cs="David" w:hint="cs"/>
          <w:rtl/>
        </w:rPr>
        <w:t>הצבעה</w:t>
      </w:r>
    </w:p>
    <w:p w14:paraId="6EDA616D" w14:textId="77777777" w:rsidR="000C4B46" w:rsidRPr="000C4B46" w:rsidRDefault="000C4B46" w:rsidP="000C4B46">
      <w:pPr>
        <w:bidi/>
        <w:jc w:val="both"/>
        <w:rPr>
          <w:rFonts w:cs="David" w:hint="cs"/>
          <w:rtl/>
        </w:rPr>
      </w:pPr>
    </w:p>
    <w:p w14:paraId="4AD87654" w14:textId="77777777" w:rsidR="000C4B46" w:rsidRPr="000C4B46" w:rsidRDefault="000C4B46" w:rsidP="000C4B46">
      <w:pPr>
        <w:bidi/>
        <w:jc w:val="both"/>
        <w:rPr>
          <w:rFonts w:cs="David" w:hint="cs"/>
          <w:rtl/>
        </w:rPr>
      </w:pPr>
      <w:r w:rsidRPr="000C4B46">
        <w:rPr>
          <w:rFonts w:cs="David" w:hint="cs"/>
          <w:rtl/>
        </w:rPr>
        <w:t xml:space="preserve">בעד ועדת עבודה, רווחה והבריאות </w:t>
      </w:r>
      <w:r w:rsidRPr="000C4B46">
        <w:rPr>
          <w:rFonts w:cs="David"/>
          <w:rtl/>
        </w:rPr>
        <w:t>–</w:t>
      </w:r>
      <w:r w:rsidRPr="000C4B46">
        <w:rPr>
          <w:rFonts w:cs="David" w:hint="cs"/>
          <w:rtl/>
        </w:rPr>
        <w:t xml:space="preserve"> רוב</w:t>
      </w:r>
    </w:p>
    <w:p w14:paraId="6D40455C" w14:textId="77777777" w:rsidR="000C4B46" w:rsidRPr="000C4B46" w:rsidRDefault="000C4B46" w:rsidP="000C4B46">
      <w:pPr>
        <w:bidi/>
        <w:jc w:val="both"/>
        <w:rPr>
          <w:rFonts w:cs="David" w:hint="cs"/>
          <w:rtl/>
        </w:rPr>
      </w:pPr>
      <w:r w:rsidRPr="000C4B46">
        <w:rPr>
          <w:rFonts w:cs="David" w:hint="cs"/>
          <w:rtl/>
        </w:rPr>
        <w:t xml:space="preserve">נגד </w:t>
      </w:r>
      <w:r w:rsidRPr="000C4B46">
        <w:rPr>
          <w:rFonts w:cs="David"/>
          <w:rtl/>
        </w:rPr>
        <w:t>–</w:t>
      </w:r>
      <w:r w:rsidRPr="000C4B46">
        <w:rPr>
          <w:rFonts w:cs="David" w:hint="cs"/>
          <w:rtl/>
        </w:rPr>
        <w:t xml:space="preserve"> מיעוט</w:t>
      </w:r>
    </w:p>
    <w:p w14:paraId="55B1DA40" w14:textId="77777777" w:rsidR="000C4B46" w:rsidRPr="000C4B46" w:rsidRDefault="000C4B46" w:rsidP="000C4B46">
      <w:pPr>
        <w:bidi/>
        <w:jc w:val="both"/>
        <w:rPr>
          <w:rFonts w:cs="David" w:hint="cs"/>
          <w:rtl/>
        </w:rPr>
      </w:pPr>
    </w:p>
    <w:p w14:paraId="230E9E98" w14:textId="77777777" w:rsidR="000C4B46" w:rsidRPr="000C4B46" w:rsidRDefault="000C4B46" w:rsidP="000C4B46">
      <w:pPr>
        <w:bidi/>
        <w:jc w:val="both"/>
        <w:rPr>
          <w:rFonts w:cs="David" w:hint="cs"/>
          <w:rtl/>
        </w:rPr>
      </w:pPr>
      <w:r w:rsidRPr="000C4B46">
        <w:rPr>
          <w:rFonts w:cs="David" w:hint="cs"/>
          <w:rtl/>
        </w:rPr>
        <w:tab/>
        <w:t>הנושא יועבר לוועדת עבודה, רווחה ובריאות.</w:t>
      </w:r>
    </w:p>
    <w:p w14:paraId="02E702CA" w14:textId="77777777" w:rsidR="000C4B46" w:rsidRPr="000C4B46" w:rsidRDefault="000C4B46" w:rsidP="000C4B46">
      <w:pPr>
        <w:bidi/>
        <w:jc w:val="both"/>
        <w:rPr>
          <w:rFonts w:cs="David" w:hint="cs"/>
          <w:rtl/>
        </w:rPr>
      </w:pPr>
    </w:p>
    <w:p w14:paraId="7362C37D" w14:textId="77777777" w:rsidR="000C4B46" w:rsidRPr="000C4B46" w:rsidRDefault="000C4B46" w:rsidP="000C4B46">
      <w:pPr>
        <w:bidi/>
        <w:jc w:val="both"/>
        <w:rPr>
          <w:rFonts w:cs="David" w:hint="cs"/>
          <w:rtl/>
        </w:rPr>
      </w:pPr>
    </w:p>
    <w:p w14:paraId="2EF296E3" w14:textId="77777777" w:rsidR="000C4B46" w:rsidRPr="000C4B46" w:rsidRDefault="000C4B46" w:rsidP="000C4B46">
      <w:pPr>
        <w:bidi/>
        <w:jc w:val="both"/>
        <w:rPr>
          <w:rFonts w:cs="David" w:hint="cs"/>
          <w:rtl/>
        </w:rPr>
      </w:pPr>
      <w:r w:rsidRPr="000C4B46">
        <w:rPr>
          <w:rFonts w:cs="David" w:hint="cs"/>
          <w:rtl/>
        </w:rPr>
        <w:tab/>
        <w:t xml:space="preserve">אני מודה לכם על שיתוף הפעולה, הישיבה נעולה.  </w:t>
      </w:r>
    </w:p>
    <w:p w14:paraId="2B93526A" w14:textId="77777777" w:rsidR="000C4B46" w:rsidRDefault="000C4B46" w:rsidP="000C4B46">
      <w:pPr>
        <w:bidi/>
        <w:jc w:val="both"/>
        <w:rPr>
          <w:rFonts w:cs="David" w:hint="cs"/>
          <w:rtl/>
        </w:rPr>
      </w:pPr>
    </w:p>
    <w:p w14:paraId="4DCD7F14" w14:textId="77777777" w:rsidR="000C4B46" w:rsidRDefault="000C4B46" w:rsidP="000C4B46">
      <w:pPr>
        <w:bidi/>
        <w:jc w:val="both"/>
        <w:rPr>
          <w:rFonts w:cs="David" w:hint="cs"/>
          <w:rtl/>
        </w:rPr>
      </w:pPr>
    </w:p>
    <w:p w14:paraId="5F91028C" w14:textId="77777777" w:rsidR="000C4B46" w:rsidRPr="000C4B46" w:rsidRDefault="000C4B46" w:rsidP="000C4B46">
      <w:pPr>
        <w:bidi/>
        <w:jc w:val="both"/>
        <w:rPr>
          <w:rFonts w:cs="David" w:hint="cs"/>
          <w:rtl/>
        </w:rPr>
      </w:pPr>
    </w:p>
    <w:p w14:paraId="591B9E5B" w14:textId="77777777" w:rsidR="000C4B46" w:rsidRPr="000C4B46" w:rsidRDefault="000C4B46" w:rsidP="000C4B46">
      <w:pPr>
        <w:bidi/>
        <w:jc w:val="both"/>
        <w:rPr>
          <w:rFonts w:cs="David" w:hint="cs"/>
          <w:u w:val="single"/>
          <w:rtl/>
        </w:rPr>
      </w:pPr>
      <w:r w:rsidRPr="000C4B46">
        <w:rPr>
          <w:rFonts w:cs="David" w:hint="cs"/>
          <w:u w:val="single"/>
          <w:rtl/>
        </w:rPr>
        <w:t>הישיבה ננעלה ב-11:00</w:t>
      </w:r>
    </w:p>
    <w:p w14:paraId="1396FFAC" w14:textId="77777777" w:rsidR="000C4B46" w:rsidRPr="000C4B46" w:rsidRDefault="000C4B46" w:rsidP="000C4B46">
      <w:pPr>
        <w:bidi/>
        <w:jc w:val="both"/>
        <w:rPr>
          <w:rFonts w:cs="David" w:hint="cs"/>
          <w:rtl/>
        </w:rPr>
      </w:pPr>
      <w:r w:rsidRPr="000C4B46">
        <w:rPr>
          <w:rFonts w:cs="David" w:hint="cs"/>
          <w:rtl/>
        </w:rPr>
        <w:tab/>
        <w:t xml:space="preserve"> </w:t>
      </w:r>
    </w:p>
    <w:p w14:paraId="22DB3191" w14:textId="77777777" w:rsidR="00552A80" w:rsidRPr="000C4B46" w:rsidRDefault="00552A80" w:rsidP="000C4B46">
      <w:pPr>
        <w:bidi/>
        <w:jc w:val="both"/>
        <w:rPr>
          <w:rFonts w:cs="David"/>
        </w:rPr>
      </w:pPr>
    </w:p>
    <w:sectPr w:rsidR="00552A80" w:rsidRPr="000C4B46" w:rsidSect="000C4B46">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4C04" w14:textId="77777777" w:rsidR="00000000" w:rsidRDefault="0071396A">
      <w:r>
        <w:separator/>
      </w:r>
    </w:p>
  </w:endnote>
  <w:endnote w:type="continuationSeparator" w:id="0">
    <w:p w14:paraId="56B03970" w14:textId="77777777" w:rsidR="00000000" w:rsidRDefault="00713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5779" w14:textId="77777777" w:rsidR="00000000" w:rsidRDefault="0071396A">
      <w:r>
        <w:separator/>
      </w:r>
    </w:p>
  </w:footnote>
  <w:footnote w:type="continuationSeparator" w:id="0">
    <w:p w14:paraId="24D1242B" w14:textId="77777777" w:rsidR="00000000" w:rsidRDefault="00713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C2F89" w14:textId="77777777" w:rsidR="000C4B46" w:rsidRDefault="000C4B4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D384A6C" w14:textId="77777777" w:rsidR="000C4B46" w:rsidRDefault="000C4B46">
    <w:pPr>
      <w:pStyle w:val="Header"/>
      <w:ind w:right="360"/>
      <w:jc w:val="both"/>
      <w:rPr>
        <w:rtl/>
      </w:rPr>
    </w:pPr>
  </w:p>
  <w:p w14:paraId="038BFF28" w14:textId="77777777" w:rsidR="000C4B46" w:rsidRDefault="000C4B46"/>
  <w:p w14:paraId="2CC866EB" w14:textId="77777777" w:rsidR="000C4B46" w:rsidRDefault="000C4B46"/>
  <w:p w14:paraId="1F21007E" w14:textId="77777777" w:rsidR="000C4B46" w:rsidRDefault="000C4B46"/>
  <w:p w14:paraId="501CA150" w14:textId="77777777" w:rsidR="000C4B46" w:rsidRDefault="000C4B46"/>
  <w:p w14:paraId="75655519" w14:textId="77777777" w:rsidR="000C4B46" w:rsidRDefault="000C4B46"/>
  <w:p w14:paraId="4B7E9485" w14:textId="77777777" w:rsidR="000C4B46" w:rsidRDefault="000C4B46"/>
  <w:p w14:paraId="521496A5" w14:textId="77777777" w:rsidR="000C4B46" w:rsidRDefault="000C4B46"/>
  <w:p w14:paraId="7AE41A18" w14:textId="77777777" w:rsidR="000C4B46" w:rsidRDefault="000C4B46"/>
  <w:p w14:paraId="1BCA08FA" w14:textId="77777777" w:rsidR="000C4B46" w:rsidRDefault="000C4B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77AE2" w14:textId="77777777" w:rsidR="000C4B46" w:rsidRDefault="000C4B4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34</w:t>
    </w:r>
    <w:r>
      <w:rPr>
        <w:rStyle w:val="PageNumber"/>
        <w:rtl/>
      </w:rPr>
      <w:fldChar w:fldCharType="end"/>
    </w:r>
  </w:p>
  <w:p w14:paraId="62B216D4" w14:textId="77777777" w:rsidR="000C4B46" w:rsidRDefault="000C4B46">
    <w:pPr>
      <w:pStyle w:val="Header"/>
      <w:ind w:right="360"/>
      <w:jc w:val="both"/>
      <w:rPr>
        <w:rStyle w:val="PageNumber"/>
        <w:rFonts w:hint="cs"/>
        <w:rtl/>
      </w:rPr>
    </w:pPr>
    <w:r>
      <w:rPr>
        <w:rtl/>
      </w:rPr>
      <w:t>ועדת</w:t>
    </w:r>
    <w:r>
      <w:rPr>
        <w:rStyle w:val="PageNumber"/>
        <w:rFonts w:hint="cs"/>
        <w:rtl/>
      </w:rPr>
      <w:t xml:space="preserve"> הכנסת</w:t>
    </w:r>
  </w:p>
  <w:p w14:paraId="65229DFA" w14:textId="77777777" w:rsidR="000C4B46" w:rsidRDefault="000C4B46">
    <w:pPr>
      <w:pStyle w:val="Header"/>
      <w:ind w:right="360"/>
      <w:jc w:val="both"/>
      <w:rPr>
        <w:rStyle w:val="PageNumber"/>
        <w:rFonts w:hint="cs"/>
        <w:rtl/>
      </w:rPr>
    </w:pPr>
    <w:r>
      <w:rPr>
        <w:rStyle w:val="PageNumber"/>
        <w:rFonts w:hint="cs"/>
        <w:rtl/>
      </w:rPr>
      <w:t>14/11/2007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2737פרוטוקול_ישיבת_ועדה.doc"/>
    <w:docVar w:name="StartMode" w:val="3"/>
  </w:docVars>
  <w:rsids>
    <w:rsidRoot w:val="00367C3C"/>
    <w:rsid w:val="000C4B46"/>
    <w:rsid w:val="00367C3C"/>
    <w:rsid w:val="00552A80"/>
    <w:rsid w:val="0071396A"/>
    <w:rsid w:val="007D6D60"/>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FF1907"/>
  <w15:chartTrackingRefBased/>
  <w15:docId w15:val="{4480EFB7-A4C1-4A99-924B-09B94E8F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C4B46"/>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0C4B46"/>
  </w:style>
  <w:style w:type="paragraph" w:styleId="Header">
    <w:name w:val="header"/>
    <w:basedOn w:val="Normal"/>
    <w:rsid w:val="000C4B46"/>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7174</Words>
  <Characters>40895</Characters>
  <Application>Microsoft Office Word</Application>
  <DocSecurity>0</DocSecurity>
  <Lines>340</Lines>
  <Paragraphs>95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