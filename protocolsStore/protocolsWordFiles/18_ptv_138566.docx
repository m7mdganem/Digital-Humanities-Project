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7EE9" w14:textId="77777777" w:rsidR="0001618D" w:rsidRPr="0001618D" w:rsidRDefault="0001618D" w:rsidP="0001618D">
      <w:pPr>
        <w:keepNext/>
        <w:bidi/>
        <w:jc w:val="both"/>
        <w:rPr>
          <w:rFonts w:cs="David" w:hint="cs"/>
          <w:b/>
          <w:bCs/>
          <w:rtl/>
        </w:rPr>
      </w:pPr>
      <w:r w:rsidRPr="0001618D">
        <w:rPr>
          <w:rFonts w:cs="David" w:hint="cs"/>
          <w:b/>
          <w:bCs/>
          <w:rtl/>
        </w:rPr>
        <w:t>ה</w:t>
      </w:r>
      <w:r w:rsidRPr="0001618D">
        <w:rPr>
          <w:rFonts w:cs="David"/>
          <w:b/>
          <w:bCs/>
          <w:rtl/>
        </w:rPr>
        <w:t xml:space="preserve">כנסת </w:t>
      </w:r>
      <w:r w:rsidRPr="0001618D">
        <w:rPr>
          <w:rFonts w:cs="David" w:hint="cs"/>
          <w:b/>
          <w:bCs/>
          <w:rtl/>
        </w:rPr>
        <w:t>השמונה-עשרה</w:t>
      </w:r>
      <w:r w:rsidRPr="0001618D">
        <w:rPr>
          <w:rFonts w:cs="David" w:hint="cs"/>
          <w:b/>
          <w:bCs/>
          <w:rtl/>
        </w:rPr>
        <w:tab/>
      </w:r>
      <w:r w:rsidRPr="0001618D">
        <w:rPr>
          <w:rFonts w:cs="David" w:hint="cs"/>
          <w:b/>
          <w:bCs/>
          <w:rtl/>
        </w:rPr>
        <w:tab/>
      </w:r>
      <w:r w:rsidRPr="0001618D">
        <w:rPr>
          <w:rFonts w:cs="David" w:hint="cs"/>
          <w:b/>
          <w:bCs/>
          <w:rtl/>
        </w:rPr>
        <w:tab/>
        <w:t xml:space="preserve">                                                              נוסח לא מתוקן              </w:t>
      </w:r>
    </w:p>
    <w:p w14:paraId="627D8EE7" w14:textId="77777777" w:rsidR="0001618D" w:rsidRPr="0001618D" w:rsidRDefault="0001618D" w:rsidP="0001618D">
      <w:pPr>
        <w:keepNext/>
        <w:bidi/>
        <w:jc w:val="both"/>
        <w:outlineLvl w:val="0"/>
        <w:rPr>
          <w:rFonts w:cs="David" w:hint="cs"/>
          <w:b/>
          <w:bCs/>
          <w:rtl/>
        </w:rPr>
      </w:pPr>
      <w:r w:rsidRPr="0001618D">
        <w:rPr>
          <w:rFonts w:cs="David" w:hint="cs"/>
          <w:b/>
          <w:bCs/>
          <w:rtl/>
        </w:rPr>
        <w:t>מושב ראשון</w:t>
      </w:r>
      <w:r w:rsidRPr="0001618D">
        <w:rPr>
          <w:rFonts w:cs="David" w:hint="cs"/>
          <w:b/>
          <w:bCs/>
          <w:rtl/>
        </w:rPr>
        <w:tab/>
      </w:r>
      <w:r w:rsidRPr="0001618D">
        <w:rPr>
          <w:rFonts w:cs="David" w:hint="cs"/>
          <w:b/>
          <w:bCs/>
          <w:rtl/>
        </w:rPr>
        <w:tab/>
      </w:r>
      <w:r w:rsidRPr="0001618D">
        <w:rPr>
          <w:rFonts w:cs="David" w:hint="cs"/>
          <w:b/>
          <w:bCs/>
          <w:rtl/>
        </w:rPr>
        <w:tab/>
      </w:r>
      <w:r w:rsidRPr="0001618D">
        <w:rPr>
          <w:rFonts w:cs="David" w:hint="cs"/>
          <w:b/>
          <w:bCs/>
          <w:rtl/>
        </w:rPr>
        <w:tab/>
      </w:r>
      <w:r w:rsidRPr="0001618D">
        <w:rPr>
          <w:rFonts w:cs="David" w:hint="cs"/>
          <w:b/>
          <w:bCs/>
          <w:rtl/>
        </w:rPr>
        <w:tab/>
      </w:r>
      <w:r w:rsidRPr="0001618D">
        <w:rPr>
          <w:rFonts w:cs="David" w:hint="cs"/>
          <w:b/>
          <w:bCs/>
          <w:rtl/>
        </w:rPr>
        <w:tab/>
      </w:r>
      <w:r w:rsidRPr="0001618D">
        <w:rPr>
          <w:rFonts w:cs="David" w:hint="cs"/>
          <w:b/>
          <w:bCs/>
          <w:rtl/>
        </w:rPr>
        <w:tab/>
      </w:r>
      <w:r w:rsidRPr="0001618D">
        <w:rPr>
          <w:rFonts w:cs="David"/>
          <w:b/>
          <w:bCs/>
          <w:rtl/>
        </w:rPr>
        <w:tab/>
      </w:r>
      <w:r w:rsidRPr="0001618D">
        <w:rPr>
          <w:rFonts w:cs="David" w:hint="cs"/>
          <w:b/>
          <w:bCs/>
          <w:rtl/>
        </w:rPr>
        <w:t xml:space="preserve">         </w:t>
      </w:r>
    </w:p>
    <w:p w14:paraId="05E02118" w14:textId="77777777" w:rsidR="0001618D" w:rsidRDefault="0001618D" w:rsidP="0001618D">
      <w:pPr>
        <w:keepNext/>
        <w:bidi/>
        <w:jc w:val="both"/>
        <w:rPr>
          <w:rFonts w:cs="David" w:hint="cs"/>
          <w:b/>
          <w:bCs/>
          <w:rtl/>
        </w:rPr>
      </w:pPr>
    </w:p>
    <w:p w14:paraId="02623BC9" w14:textId="77777777" w:rsidR="0001618D" w:rsidRDefault="0001618D" w:rsidP="0001618D">
      <w:pPr>
        <w:keepNext/>
        <w:bidi/>
        <w:jc w:val="both"/>
        <w:rPr>
          <w:rFonts w:cs="David" w:hint="cs"/>
          <w:b/>
          <w:bCs/>
          <w:rtl/>
        </w:rPr>
      </w:pPr>
    </w:p>
    <w:p w14:paraId="0D9C4BFD" w14:textId="77777777" w:rsidR="0001618D" w:rsidRPr="0001618D" w:rsidRDefault="0001618D" w:rsidP="0001618D">
      <w:pPr>
        <w:keepNext/>
        <w:bidi/>
        <w:jc w:val="both"/>
        <w:rPr>
          <w:rFonts w:cs="David" w:hint="cs"/>
          <w:b/>
          <w:bCs/>
          <w:rtl/>
        </w:rPr>
      </w:pPr>
    </w:p>
    <w:p w14:paraId="401BE4B5" w14:textId="77777777" w:rsidR="0001618D" w:rsidRPr="0001618D" w:rsidRDefault="0001618D" w:rsidP="0001618D">
      <w:pPr>
        <w:keepNext/>
        <w:bidi/>
        <w:jc w:val="both"/>
        <w:outlineLvl w:val="0"/>
        <w:rPr>
          <w:rFonts w:cs="David" w:hint="cs"/>
          <w:b/>
          <w:bCs/>
          <w:rtl/>
        </w:rPr>
      </w:pPr>
    </w:p>
    <w:p w14:paraId="0921BC4A" w14:textId="77777777" w:rsidR="0001618D" w:rsidRPr="0001618D" w:rsidRDefault="0001618D" w:rsidP="0001618D">
      <w:pPr>
        <w:keepNext/>
        <w:bidi/>
        <w:jc w:val="center"/>
        <w:outlineLvl w:val="0"/>
        <w:rPr>
          <w:rFonts w:cs="David" w:hint="cs"/>
          <w:b/>
          <w:bCs/>
          <w:rtl/>
        </w:rPr>
      </w:pPr>
      <w:r w:rsidRPr="0001618D">
        <w:rPr>
          <w:rFonts w:cs="David"/>
          <w:b/>
          <w:bCs/>
          <w:rtl/>
        </w:rPr>
        <w:t xml:space="preserve">פרוטוקול מס' </w:t>
      </w:r>
      <w:r>
        <w:rPr>
          <w:rFonts w:cs="David" w:hint="cs"/>
          <w:b/>
          <w:bCs/>
          <w:rtl/>
        </w:rPr>
        <w:t>13</w:t>
      </w:r>
    </w:p>
    <w:p w14:paraId="6E410FC3" w14:textId="77777777" w:rsidR="0001618D" w:rsidRPr="0001618D" w:rsidRDefault="0001618D" w:rsidP="0001618D">
      <w:pPr>
        <w:keepNext/>
        <w:bidi/>
        <w:jc w:val="center"/>
        <w:outlineLvl w:val="0"/>
        <w:rPr>
          <w:rFonts w:cs="David" w:hint="cs"/>
          <w:b/>
          <w:bCs/>
          <w:rtl/>
        </w:rPr>
      </w:pPr>
      <w:r w:rsidRPr="0001618D">
        <w:rPr>
          <w:rFonts w:cs="David"/>
          <w:b/>
          <w:bCs/>
          <w:rtl/>
        </w:rPr>
        <w:t>מישיב</w:t>
      </w:r>
      <w:r w:rsidRPr="0001618D">
        <w:rPr>
          <w:rFonts w:cs="David" w:hint="cs"/>
          <w:b/>
          <w:bCs/>
          <w:rtl/>
        </w:rPr>
        <w:t>ת ועדת הכנסת</w:t>
      </w:r>
    </w:p>
    <w:p w14:paraId="5106A479" w14:textId="77777777" w:rsidR="0001618D" w:rsidRPr="0001618D" w:rsidRDefault="0001618D" w:rsidP="0001618D">
      <w:pPr>
        <w:keepNext/>
        <w:bidi/>
        <w:jc w:val="center"/>
        <w:rPr>
          <w:rFonts w:cs="David"/>
          <w:b/>
          <w:bCs/>
          <w:u w:val="single"/>
          <w:rtl/>
        </w:rPr>
      </w:pPr>
      <w:r w:rsidRPr="0001618D">
        <w:rPr>
          <w:rFonts w:cs="David" w:hint="cs"/>
          <w:b/>
          <w:bCs/>
          <w:u w:val="single"/>
          <w:rtl/>
        </w:rPr>
        <w:t>יום שלישי, י"ז בסיוון,</w:t>
      </w:r>
      <w:r w:rsidRPr="0001618D">
        <w:rPr>
          <w:rFonts w:cs="David"/>
          <w:b/>
          <w:bCs/>
          <w:u w:val="single"/>
          <w:rtl/>
        </w:rPr>
        <w:t xml:space="preserve"> </w:t>
      </w:r>
      <w:proofErr w:type="spellStart"/>
      <w:r w:rsidRPr="0001618D">
        <w:rPr>
          <w:rFonts w:cs="David"/>
          <w:b/>
          <w:bCs/>
          <w:u w:val="single"/>
          <w:rtl/>
        </w:rPr>
        <w:t>התשס"</w:t>
      </w:r>
      <w:r w:rsidRPr="0001618D">
        <w:rPr>
          <w:rFonts w:cs="David" w:hint="cs"/>
          <w:b/>
          <w:bCs/>
          <w:u w:val="single"/>
          <w:rtl/>
        </w:rPr>
        <w:t>ט</w:t>
      </w:r>
      <w:proofErr w:type="spellEnd"/>
      <w:r w:rsidRPr="0001618D">
        <w:rPr>
          <w:rFonts w:cs="David" w:hint="cs"/>
          <w:b/>
          <w:bCs/>
          <w:u w:val="single"/>
          <w:rtl/>
        </w:rPr>
        <w:t xml:space="preserve"> (9 ביוני 2009), </w:t>
      </w:r>
      <w:r w:rsidRPr="0001618D">
        <w:rPr>
          <w:rFonts w:cs="David"/>
          <w:b/>
          <w:bCs/>
          <w:u w:val="single"/>
          <w:rtl/>
        </w:rPr>
        <w:t>ש</w:t>
      </w:r>
      <w:r w:rsidRPr="0001618D">
        <w:rPr>
          <w:rFonts w:cs="David" w:hint="cs"/>
          <w:b/>
          <w:bCs/>
          <w:u w:val="single"/>
          <w:rtl/>
        </w:rPr>
        <w:t>עה</w:t>
      </w:r>
      <w:r w:rsidRPr="0001618D">
        <w:rPr>
          <w:rFonts w:cs="David"/>
          <w:b/>
          <w:bCs/>
          <w:u w:val="single"/>
          <w:rtl/>
        </w:rPr>
        <w:t xml:space="preserve"> </w:t>
      </w:r>
      <w:r w:rsidRPr="0001618D">
        <w:rPr>
          <w:rFonts w:cs="David" w:hint="cs"/>
          <w:b/>
          <w:bCs/>
          <w:u w:val="single"/>
          <w:rtl/>
        </w:rPr>
        <w:t>09:00</w:t>
      </w:r>
    </w:p>
    <w:p w14:paraId="06E0A0E2" w14:textId="77777777" w:rsidR="0001618D" w:rsidRPr="0001618D" w:rsidRDefault="0001618D" w:rsidP="0001618D">
      <w:pPr>
        <w:keepNext/>
        <w:bidi/>
        <w:jc w:val="both"/>
        <w:rPr>
          <w:rFonts w:cs="David" w:hint="cs"/>
          <w:b/>
          <w:bCs/>
          <w:u w:val="single"/>
          <w:rtl/>
        </w:rPr>
      </w:pPr>
    </w:p>
    <w:p w14:paraId="7288B94B" w14:textId="77777777" w:rsidR="0001618D" w:rsidRPr="0001618D" w:rsidRDefault="0001618D" w:rsidP="0001618D">
      <w:pPr>
        <w:keepNext/>
        <w:bidi/>
        <w:jc w:val="both"/>
        <w:rPr>
          <w:rFonts w:cs="David" w:hint="cs"/>
          <w:b/>
          <w:bCs/>
          <w:u w:val="single"/>
          <w:rtl/>
        </w:rPr>
      </w:pPr>
    </w:p>
    <w:p w14:paraId="02395F1F" w14:textId="77777777" w:rsidR="0001618D" w:rsidRPr="0001618D" w:rsidRDefault="0001618D" w:rsidP="0001618D">
      <w:pPr>
        <w:keepNext/>
        <w:bidi/>
        <w:jc w:val="both"/>
        <w:rPr>
          <w:rFonts w:cs="David" w:hint="cs"/>
          <w:rtl/>
        </w:rPr>
      </w:pPr>
      <w:r w:rsidRPr="0001618D">
        <w:rPr>
          <w:rFonts w:cs="David" w:hint="cs"/>
          <w:b/>
          <w:bCs/>
          <w:u w:val="single"/>
          <w:rtl/>
        </w:rPr>
        <w:t>סדר היום</w:t>
      </w:r>
      <w:r w:rsidRPr="0001618D">
        <w:rPr>
          <w:rFonts w:cs="David"/>
          <w:b/>
          <w:bCs/>
          <w:u w:val="single"/>
          <w:rtl/>
        </w:rPr>
        <w:t>:</w:t>
      </w:r>
      <w:r w:rsidRPr="0001618D">
        <w:rPr>
          <w:rFonts w:cs="David"/>
          <w:rtl/>
        </w:rPr>
        <w:t xml:space="preserve"> </w:t>
      </w:r>
      <w:r w:rsidRPr="0001618D">
        <w:rPr>
          <w:rFonts w:cs="David" w:hint="cs"/>
          <w:rtl/>
        </w:rPr>
        <w:t xml:space="preserve"> </w:t>
      </w:r>
    </w:p>
    <w:p w14:paraId="6E02D8E3" w14:textId="77777777" w:rsidR="0001618D" w:rsidRPr="0001618D" w:rsidRDefault="0001618D" w:rsidP="0001618D">
      <w:pPr>
        <w:keepNext/>
        <w:numPr>
          <w:ilvl w:val="0"/>
          <w:numId w:val="1"/>
        </w:numPr>
        <w:autoSpaceDE w:val="0"/>
        <w:autoSpaceDN w:val="0"/>
        <w:bidi/>
        <w:jc w:val="both"/>
        <w:rPr>
          <w:rFonts w:cs="David" w:hint="cs"/>
          <w:rtl/>
        </w:rPr>
      </w:pPr>
      <w:r w:rsidRPr="0001618D">
        <w:rPr>
          <w:rFonts w:cs="David" w:hint="cs"/>
          <w:rtl/>
        </w:rPr>
        <w:t>ערעורים על החלטת יו"ר הכנסת והסגנים שלא לאשר דחיפות הצעות לסדר היום</w:t>
      </w:r>
    </w:p>
    <w:p w14:paraId="7E47783F" w14:textId="77777777" w:rsidR="0001618D" w:rsidRPr="0001618D" w:rsidRDefault="0001618D" w:rsidP="0001618D">
      <w:pPr>
        <w:keepNext/>
        <w:numPr>
          <w:ilvl w:val="0"/>
          <w:numId w:val="1"/>
        </w:numPr>
        <w:autoSpaceDE w:val="0"/>
        <w:autoSpaceDN w:val="0"/>
        <w:bidi/>
        <w:jc w:val="both"/>
        <w:rPr>
          <w:rFonts w:cs="David" w:hint="cs"/>
        </w:rPr>
      </w:pPr>
      <w:r w:rsidRPr="0001618D">
        <w:rPr>
          <w:rFonts w:cs="David" w:hint="cs"/>
          <w:rtl/>
        </w:rPr>
        <w:t>הצעה למינוי ממלא מקום קבוע בוועדת הכספים</w:t>
      </w:r>
    </w:p>
    <w:p w14:paraId="16DCFC81" w14:textId="77777777" w:rsidR="0001618D" w:rsidRPr="0001618D" w:rsidRDefault="0001618D" w:rsidP="0001618D">
      <w:pPr>
        <w:keepNext/>
        <w:numPr>
          <w:ilvl w:val="0"/>
          <w:numId w:val="1"/>
        </w:numPr>
        <w:autoSpaceDE w:val="0"/>
        <w:autoSpaceDN w:val="0"/>
        <w:bidi/>
        <w:jc w:val="both"/>
        <w:rPr>
          <w:rFonts w:cs="David" w:hint="cs"/>
        </w:rPr>
      </w:pPr>
      <w:r w:rsidRPr="0001618D">
        <w:rPr>
          <w:rFonts w:cs="David" w:hint="cs"/>
          <w:rtl/>
        </w:rPr>
        <w:t>קביעת מסגרת הדיון להודעת הממשלה בדבר הקמת המשרד לשיתוף פעולה אזורי</w:t>
      </w:r>
    </w:p>
    <w:p w14:paraId="36CF9ED4" w14:textId="77777777" w:rsidR="0001618D" w:rsidRPr="0001618D" w:rsidRDefault="0001618D" w:rsidP="0001618D">
      <w:pPr>
        <w:keepNext/>
        <w:numPr>
          <w:ilvl w:val="0"/>
          <w:numId w:val="1"/>
        </w:numPr>
        <w:autoSpaceDE w:val="0"/>
        <w:autoSpaceDN w:val="0"/>
        <w:bidi/>
        <w:jc w:val="both"/>
        <w:rPr>
          <w:rFonts w:cs="David" w:hint="cs"/>
        </w:rPr>
      </w:pPr>
      <w:r w:rsidRPr="0001618D">
        <w:rPr>
          <w:rFonts w:cs="David" w:hint="cs"/>
          <w:rtl/>
        </w:rPr>
        <w:t>בקשת סיעת ש"ס למינוי סגן נוסף ליו"ר ועדת הבחירות המרכזית לכנסת ה-19</w:t>
      </w:r>
    </w:p>
    <w:p w14:paraId="560D0D2C" w14:textId="77777777" w:rsidR="0001618D" w:rsidRPr="0001618D" w:rsidRDefault="0001618D" w:rsidP="0001618D">
      <w:pPr>
        <w:keepNext/>
        <w:numPr>
          <w:ilvl w:val="0"/>
          <w:numId w:val="1"/>
        </w:numPr>
        <w:autoSpaceDE w:val="0"/>
        <w:autoSpaceDN w:val="0"/>
        <w:bidi/>
        <w:jc w:val="both"/>
        <w:rPr>
          <w:rFonts w:cs="David" w:hint="cs"/>
          <w:rtl/>
        </w:rPr>
      </w:pPr>
      <w:r w:rsidRPr="0001618D">
        <w:rPr>
          <w:rFonts w:cs="David" w:hint="cs"/>
          <w:rtl/>
        </w:rPr>
        <w:t xml:space="preserve">בקשת חבר הכנסת אופיר </w:t>
      </w:r>
      <w:proofErr w:type="spellStart"/>
      <w:r w:rsidRPr="0001618D">
        <w:rPr>
          <w:rFonts w:cs="David" w:hint="cs"/>
          <w:rtl/>
        </w:rPr>
        <w:t>אקוניס</w:t>
      </w:r>
      <w:proofErr w:type="spellEnd"/>
      <w:r w:rsidRPr="0001618D">
        <w:rPr>
          <w:rFonts w:cs="David" w:hint="cs"/>
          <w:rtl/>
        </w:rPr>
        <w:t xml:space="preserve"> להקדמת הדיון בהצעת חוק לתיקון פקודת התעבורה (חנייה בתחנת אוטובוס בימי מנוחה), </w:t>
      </w:r>
      <w:proofErr w:type="spellStart"/>
      <w:r w:rsidRPr="0001618D">
        <w:rPr>
          <w:rFonts w:cs="David" w:hint="cs"/>
          <w:rtl/>
        </w:rPr>
        <w:t>התשס"ט</w:t>
      </w:r>
      <w:proofErr w:type="spellEnd"/>
      <w:r w:rsidRPr="0001618D">
        <w:rPr>
          <w:rFonts w:cs="David" w:hint="cs"/>
          <w:rtl/>
        </w:rPr>
        <w:t>-2009 (פ/949/18), לפני הקריאה הטרומית</w:t>
      </w:r>
    </w:p>
    <w:p w14:paraId="4DBF28E0" w14:textId="77777777" w:rsidR="0001618D" w:rsidRPr="0001618D" w:rsidRDefault="0001618D" w:rsidP="0001618D">
      <w:pPr>
        <w:keepNext/>
        <w:bidi/>
        <w:jc w:val="both"/>
        <w:rPr>
          <w:rFonts w:cs="David" w:hint="cs"/>
          <w:b/>
          <w:bCs/>
          <w:u w:val="single"/>
          <w:rtl/>
        </w:rPr>
      </w:pPr>
    </w:p>
    <w:p w14:paraId="398FF5B0" w14:textId="77777777" w:rsidR="0001618D" w:rsidRPr="0001618D" w:rsidRDefault="0001618D" w:rsidP="0001618D">
      <w:pPr>
        <w:keepNext/>
        <w:bidi/>
        <w:rPr>
          <w:rFonts w:cs="David"/>
          <w:b/>
          <w:bCs/>
          <w:u w:val="single"/>
          <w:rtl/>
        </w:rPr>
      </w:pPr>
      <w:r w:rsidRPr="0001618D">
        <w:rPr>
          <w:rFonts w:cs="David"/>
          <w:b/>
          <w:bCs/>
          <w:u w:val="single"/>
          <w:rtl/>
        </w:rPr>
        <w:t>נכחו</w:t>
      </w:r>
      <w:r w:rsidRPr="0001618D">
        <w:rPr>
          <w:rFonts w:cs="David"/>
          <w:rtl/>
        </w:rPr>
        <w:t>:</w:t>
      </w:r>
    </w:p>
    <w:p w14:paraId="62D13262" w14:textId="77777777" w:rsidR="0001618D" w:rsidRPr="0001618D" w:rsidRDefault="0001618D" w:rsidP="0001618D">
      <w:pPr>
        <w:keepNext/>
        <w:tabs>
          <w:tab w:val="left" w:pos="1788"/>
        </w:tabs>
        <w:bidi/>
        <w:rPr>
          <w:rFonts w:cs="David"/>
          <w:rtl/>
        </w:rPr>
      </w:pPr>
      <w:r w:rsidRPr="0001618D">
        <w:rPr>
          <w:rFonts w:cs="David"/>
          <w:b/>
          <w:bCs/>
          <w:u w:val="single"/>
          <w:rtl/>
        </w:rPr>
        <w:t>חברי הוועדה</w:t>
      </w:r>
      <w:r w:rsidRPr="0001618D">
        <w:rPr>
          <w:rFonts w:cs="David"/>
          <w:rtl/>
        </w:rPr>
        <w:t>:</w:t>
      </w:r>
    </w:p>
    <w:p w14:paraId="0E86C474" w14:textId="77777777" w:rsidR="0001618D" w:rsidRPr="0001618D" w:rsidRDefault="0001618D" w:rsidP="0001618D">
      <w:pPr>
        <w:keepNext/>
        <w:bidi/>
        <w:rPr>
          <w:rFonts w:cs="David"/>
          <w:rtl/>
        </w:rPr>
      </w:pPr>
    </w:p>
    <w:p w14:paraId="632B4A5D" w14:textId="77777777" w:rsidR="0001618D" w:rsidRPr="0001618D" w:rsidRDefault="0001618D" w:rsidP="0001618D">
      <w:pPr>
        <w:keepNext/>
        <w:bidi/>
        <w:rPr>
          <w:rFonts w:cs="David" w:hint="cs"/>
          <w:rtl/>
        </w:rPr>
      </w:pPr>
      <w:r w:rsidRPr="0001618D">
        <w:rPr>
          <w:rFonts w:cs="David" w:hint="cs"/>
          <w:rtl/>
        </w:rPr>
        <w:t xml:space="preserve">זאב </w:t>
      </w:r>
      <w:proofErr w:type="spellStart"/>
      <w:r w:rsidRPr="0001618D">
        <w:rPr>
          <w:rFonts w:cs="David" w:hint="cs"/>
          <w:rtl/>
        </w:rPr>
        <w:t>אלקין</w:t>
      </w:r>
      <w:proofErr w:type="spellEnd"/>
      <w:r w:rsidRPr="0001618D">
        <w:rPr>
          <w:rFonts w:cs="David" w:hint="cs"/>
          <w:rtl/>
        </w:rPr>
        <w:t xml:space="preserve"> </w:t>
      </w:r>
      <w:r w:rsidRPr="0001618D">
        <w:rPr>
          <w:rFonts w:cs="David"/>
          <w:rtl/>
        </w:rPr>
        <w:t>–</w:t>
      </w:r>
      <w:r w:rsidRPr="0001618D">
        <w:rPr>
          <w:rFonts w:cs="David" w:hint="cs"/>
          <w:rtl/>
        </w:rPr>
        <w:t xml:space="preserve"> היו"ר</w:t>
      </w:r>
    </w:p>
    <w:p w14:paraId="0ED0C2C8" w14:textId="77777777" w:rsidR="0001618D" w:rsidRPr="0001618D" w:rsidRDefault="0001618D" w:rsidP="0001618D">
      <w:pPr>
        <w:keepNext/>
        <w:bidi/>
        <w:rPr>
          <w:rFonts w:cs="David" w:hint="cs"/>
          <w:rtl/>
        </w:rPr>
      </w:pPr>
      <w:proofErr w:type="spellStart"/>
      <w:r w:rsidRPr="0001618D">
        <w:rPr>
          <w:rFonts w:cs="David" w:hint="cs"/>
          <w:rtl/>
        </w:rPr>
        <w:t>רוברט</w:t>
      </w:r>
      <w:proofErr w:type="spellEnd"/>
      <w:r w:rsidRPr="0001618D">
        <w:rPr>
          <w:rFonts w:cs="David" w:hint="cs"/>
          <w:rtl/>
        </w:rPr>
        <w:t xml:space="preserve"> </w:t>
      </w:r>
      <w:proofErr w:type="spellStart"/>
      <w:r w:rsidRPr="0001618D">
        <w:rPr>
          <w:rFonts w:cs="David" w:hint="cs"/>
          <w:rtl/>
        </w:rPr>
        <w:t>אילטוב</w:t>
      </w:r>
      <w:proofErr w:type="spellEnd"/>
    </w:p>
    <w:p w14:paraId="79CD22D5" w14:textId="77777777" w:rsidR="0001618D" w:rsidRPr="0001618D" w:rsidRDefault="0001618D" w:rsidP="0001618D">
      <w:pPr>
        <w:keepNext/>
        <w:bidi/>
        <w:rPr>
          <w:rFonts w:cs="David" w:hint="cs"/>
          <w:rtl/>
        </w:rPr>
      </w:pPr>
      <w:r w:rsidRPr="0001618D">
        <w:rPr>
          <w:rFonts w:cs="David" w:hint="cs"/>
          <w:rtl/>
        </w:rPr>
        <w:t>דניאל בן-סימון</w:t>
      </w:r>
    </w:p>
    <w:p w14:paraId="4DBE3DB7" w14:textId="77777777" w:rsidR="0001618D" w:rsidRPr="0001618D" w:rsidRDefault="0001618D" w:rsidP="0001618D">
      <w:pPr>
        <w:keepNext/>
        <w:bidi/>
        <w:rPr>
          <w:rFonts w:cs="David" w:hint="cs"/>
          <w:rtl/>
        </w:rPr>
      </w:pPr>
      <w:r w:rsidRPr="0001618D">
        <w:rPr>
          <w:rFonts w:cs="David" w:hint="cs"/>
          <w:rtl/>
        </w:rPr>
        <w:t xml:space="preserve">דני </w:t>
      </w:r>
      <w:proofErr w:type="spellStart"/>
      <w:r w:rsidRPr="0001618D">
        <w:rPr>
          <w:rFonts w:cs="David" w:hint="cs"/>
          <w:rtl/>
        </w:rPr>
        <w:t>דנון</w:t>
      </w:r>
      <w:proofErr w:type="spellEnd"/>
    </w:p>
    <w:p w14:paraId="16526488" w14:textId="77777777" w:rsidR="0001618D" w:rsidRPr="0001618D" w:rsidRDefault="0001618D" w:rsidP="0001618D">
      <w:pPr>
        <w:keepNext/>
        <w:bidi/>
        <w:rPr>
          <w:rFonts w:cs="David" w:hint="cs"/>
          <w:rtl/>
        </w:rPr>
      </w:pPr>
      <w:r w:rsidRPr="0001618D">
        <w:rPr>
          <w:rFonts w:cs="David" w:hint="cs"/>
          <w:rtl/>
        </w:rPr>
        <w:t>נסים זאב</w:t>
      </w:r>
    </w:p>
    <w:p w14:paraId="71E78115" w14:textId="77777777" w:rsidR="0001618D" w:rsidRPr="0001618D" w:rsidRDefault="0001618D" w:rsidP="0001618D">
      <w:pPr>
        <w:keepNext/>
        <w:bidi/>
        <w:rPr>
          <w:rFonts w:cs="David" w:hint="cs"/>
          <w:rtl/>
        </w:rPr>
      </w:pPr>
      <w:r w:rsidRPr="0001618D">
        <w:rPr>
          <w:rFonts w:cs="David" w:hint="cs"/>
          <w:rtl/>
        </w:rPr>
        <w:t xml:space="preserve">דב </w:t>
      </w:r>
      <w:proofErr w:type="spellStart"/>
      <w:r w:rsidRPr="0001618D">
        <w:rPr>
          <w:rFonts w:cs="David" w:hint="cs"/>
          <w:rtl/>
        </w:rPr>
        <w:t>חנין</w:t>
      </w:r>
      <w:proofErr w:type="spellEnd"/>
    </w:p>
    <w:p w14:paraId="594FEE00" w14:textId="77777777" w:rsidR="0001618D" w:rsidRPr="0001618D" w:rsidRDefault="0001618D" w:rsidP="0001618D">
      <w:pPr>
        <w:keepNext/>
        <w:bidi/>
        <w:rPr>
          <w:rFonts w:cs="David" w:hint="cs"/>
          <w:rtl/>
        </w:rPr>
      </w:pPr>
      <w:r w:rsidRPr="0001618D">
        <w:rPr>
          <w:rFonts w:cs="David" w:hint="cs"/>
          <w:rtl/>
        </w:rPr>
        <w:t xml:space="preserve">יריב </w:t>
      </w:r>
      <w:proofErr w:type="spellStart"/>
      <w:r w:rsidRPr="0001618D">
        <w:rPr>
          <w:rFonts w:cs="David" w:hint="cs"/>
          <w:rtl/>
        </w:rPr>
        <w:t>לוין</w:t>
      </w:r>
      <w:proofErr w:type="spellEnd"/>
    </w:p>
    <w:p w14:paraId="6A6A5B13" w14:textId="77777777" w:rsidR="0001618D" w:rsidRPr="0001618D" w:rsidRDefault="0001618D" w:rsidP="0001618D">
      <w:pPr>
        <w:keepNext/>
        <w:bidi/>
        <w:rPr>
          <w:rFonts w:cs="David" w:hint="cs"/>
          <w:rtl/>
        </w:rPr>
      </w:pPr>
      <w:r w:rsidRPr="0001618D">
        <w:rPr>
          <w:rFonts w:cs="David" w:hint="cs"/>
          <w:rtl/>
        </w:rPr>
        <w:t xml:space="preserve">מנחם אליעזר </w:t>
      </w:r>
      <w:proofErr w:type="spellStart"/>
      <w:r w:rsidRPr="0001618D">
        <w:rPr>
          <w:rFonts w:cs="David" w:hint="cs"/>
          <w:rtl/>
        </w:rPr>
        <w:t>מוזס</w:t>
      </w:r>
      <w:proofErr w:type="spellEnd"/>
    </w:p>
    <w:p w14:paraId="0D34E962" w14:textId="77777777" w:rsidR="0001618D" w:rsidRPr="0001618D" w:rsidRDefault="0001618D" w:rsidP="0001618D">
      <w:pPr>
        <w:keepNext/>
        <w:bidi/>
        <w:rPr>
          <w:rFonts w:cs="David" w:hint="cs"/>
          <w:rtl/>
        </w:rPr>
      </w:pPr>
      <w:r w:rsidRPr="0001618D">
        <w:rPr>
          <w:rFonts w:cs="David" w:hint="cs"/>
          <w:rtl/>
        </w:rPr>
        <w:t>שלמה מולה</w:t>
      </w:r>
    </w:p>
    <w:p w14:paraId="41EA0348" w14:textId="77777777" w:rsidR="0001618D" w:rsidRPr="0001618D" w:rsidRDefault="0001618D" w:rsidP="0001618D">
      <w:pPr>
        <w:keepNext/>
        <w:bidi/>
        <w:rPr>
          <w:rFonts w:cs="David" w:hint="cs"/>
          <w:rtl/>
        </w:rPr>
      </w:pPr>
      <w:r w:rsidRPr="0001618D">
        <w:rPr>
          <w:rFonts w:cs="David" w:hint="cs"/>
          <w:rtl/>
        </w:rPr>
        <w:t>אברהם מיכאלי</w:t>
      </w:r>
    </w:p>
    <w:p w14:paraId="498CC137" w14:textId="77777777" w:rsidR="0001618D" w:rsidRPr="0001618D" w:rsidRDefault="0001618D" w:rsidP="0001618D">
      <w:pPr>
        <w:keepNext/>
        <w:bidi/>
        <w:rPr>
          <w:rFonts w:cs="David" w:hint="cs"/>
          <w:rtl/>
        </w:rPr>
      </w:pPr>
      <w:r w:rsidRPr="0001618D">
        <w:rPr>
          <w:rFonts w:cs="David" w:hint="cs"/>
          <w:rtl/>
        </w:rPr>
        <w:t>אלכס מילר</w:t>
      </w:r>
    </w:p>
    <w:p w14:paraId="37DD2F93" w14:textId="77777777" w:rsidR="0001618D" w:rsidRPr="0001618D" w:rsidRDefault="0001618D" w:rsidP="0001618D">
      <w:pPr>
        <w:keepNext/>
        <w:bidi/>
        <w:rPr>
          <w:rFonts w:cs="David" w:hint="cs"/>
          <w:rtl/>
        </w:rPr>
      </w:pPr>
      <w:r w:rsidRPr="0001618D">
        <w:rPr>
          <w:rFonts w:cs="David" w:hint="cs"/>
          <w:rtl/>
        </w:rPr>
        <w:t xml:space="preserve">ציון </w:t>
      </w:r>
      <w:proofErr w:type="spellStart"/>
      <w:r w:rsidRPr="0001618D">
        <w:rPr>
          <w:rFonts w:cs="David" w:hint="cs"/>
          <w:rtl/>
        </w:rPr>
        <w:t>פיניאן</w:t>
      </w:r>
      <w:proofErr w:type="spellEnd"/>
    </w:p>
    <w:p w14:paraId="3B76F704" w14:textId="77777777" w:rsidR="0001618D" w:rsidRPr="0001618D" w:rsidRDefault="0001618D" w:rsidP="0001618D">
      <w:pPr>
        <w:keepNext/>
        <w:bidi/>
        <w:rPr>
          <w:rFonts w:cs="David" w:hint="cs"/>
          <w:rtl/>
        </w:rPr>
      </w:pPr>
      <w:r w:rsidRPr="0001618D">
        <w:rPr>
          <w:rFonts w:cs="David" w:hint="cs"/>
          <w:rtl/>
        </w:rPr>
        <w:t>נחמן שי</w:t>
      </w:r>
    </w:p>
    <w:p w14:paraId="5DEF1B69" w14:textId="77777777" w:rsidR="0001618D" w:rsidRPr="0001618D" w:rsidRDefault="0001618D" w:rsidP="0001618D">
      <w:pPr>
        <w:keepNext/>
        <w:bidi/>
        <w:rPr>
          <w:rFonts w:cs="David" w:hint="cs"/>
          <w:rtl/>
        </w:rPr>
      </w:pPr>
    </w:p>
    <w:p w14:paraId="38FB6582" w14:textId="77777777" w:rsidR="0001618D" w:rsidRPr="0001618D" w:rsidRDefault="0001618D" w:rsidP="0001618D">
      <w:pPr>
        <w:keepNext/>
        <w:bidi/>
        <w:rPr>
          <w:rFonts w:cs="David" w:hint="cs"/>
          <w:rtl/>
        </w:rPr>
      </w:pPr>
      <w:r w:rsidRPr="0001618D">
        <w:rPr>
          <w:rFonts w:cs="David" w:hint="cs"/>
          <w:rtl/>
        </w:rPr>
        <w:t xml:space="preserve">אופיר </w:t>
      </w:r>
      <w:proofErr w:type="spellStart"/>
      <w:r w:rsidRPr="0001618D">
        <w:rPr>
          <w:rFonts w:cs="David" w:hint="cs"/>
          <w:rtl/>
        </w:rPr>
        <w:t>אקוניס</w:t>
      </w:r>
      <w:proofErr w:type="spellEnd"/>
    </w:p>
    <w:p w14:paraId="1F720851" w14:textId="77777777" w:rsidR="0001618D" w:rsidRPr="0001618D" w:rsidRDefault="0001618D" w:rsidP="0001618D">
      <w:pPr>
        <w:keepNext/>
        <w:bidi/>
        <w:rPr>
          <w:rFonts w:cs="David" w:hint="cs"/>
          <w:rtl/>
        </w:rPr>
      </w:pPr>
    </w:p>
    <w:p w14:paraId="74B5C7F7" w14:textId="77777777" w:rsidR="0001618D" w:rsidRPr="0001618D" w:rsidRDefault="0001618D" w:rsidP="0001618D">
      <w:pPr>
        <w:keepNext/>
        <w:tabs>
          <w:tab w:val="left" w:pos="1788"/>
          <w:tab w:val="left" w:pos="3631"/>
        </w:tabs>
        <w:bidi/>
        <w:rPr>
          <w:rFonts w:cs="David" w:hint="cs"/>
          <w:rtl/>
        </w:rPr>
      </w:pPr>
      <w:r w:rsidRPr="0001618D">
        <w:rPr>
          <w:rFonts w:cs="David"/>
          <w:b/>
          <w:bCs/>
          <w:u w:val="single"/>
          <w:rtl/>
        </w:rPr>
        <w:t>מוזמנים</w:t>
      </w:r>
      <w:r w:rsidRPr="0001618D">
        <w:rPr>
          <w:rFonts w:cs="David"/>
          <w:rtl/>
        </w:rPr>
        <w:t>:</w:t>
      </w:r>
    </w:p>
    <w:p w14:paraId="7CC545F0" w14:textId="77777777" w:rsidR="0001618D" w:rsidRPr="0001618D" w:rsidRDefault="0001618D" w:rsidP="0001618D">
      <w:pPr>
        <w:keepNext/>
        <w:bidi/>
        <w:rPr>
          <w:rFonts w:cs="David" w:hint="cs"/>
          <w:rtl/>
        </w:rPr>
      </w:pPr>
      <w:r w:rsidRPr="0001618D">
        <w:rPr>
          <w:rFonts w:cs="David" w:hint="cs"/>
          <w:rtl/>
        </w:rPr>
        <w:t>איל ינון</w:t>
      </w:r>
      <w:r w:rsidRPr="0001618D">
        <w:rPr>
          <w:rFonts w:cs="David" w:hint="cs"/>
          <w:rtl/>
        </w:rPr>
        <w:tab/>
      </w:r>
      <w:r w:rsidRPr="0001618D">
        <w:rPr>
          <w:rFonts w:cs="David" w:hint="cs"/>
          <w:rtl/>
        </w:rPr>
        <w:tab/>
      </w:r>
      <w:r w:rsidRPr="0001618D">
        <w:rPr>
          <w:rFonts w:cs="David" w:hint="cs"/>
          <w:rtl/>
        </w:rPr>
        <w:tab/>
        <w:t>- מזכיר הכנסת</w:t>
      </w:r>
    </w:p>
    <w:p w14:paraId="37190817" w14:textId="77777777" w:rsidR="0001618D" w:rsidRPr="0001618D" w:rsidRDefault="0001618D" w:rsidP="0001618D">
      <w:pPr>
        <w:keepNext/>
        <w:bidi/>
        <w:rPr>
          <w:rFonts w:cs="David" w:hint="cs"/>
          <w:rtl/>
        </w:rPr>
      </w:pPr>
      <w:r w:rsidRPr="0001618D">
        <w:rPr>
          <w:rFonts w:cs="David" w:hint="cs"/>
          <w:rtl/>
        </w:rPr>
        <w:t xml:space="preserve">ירדנה </w:t>
      </w:r>
      <w:proofErr w:type="spellStart"/>
      <w:r w:rsidRPr="0001618D">
        <w:rPr>
          <w:rFonts w:cs="David" w:hint="cs"/>
          <w:rtl/>
        </w:rPr>
        <w:t>מלר</w:t>
      </w:r>
      <w:proofErr w:type="spellEnd"/>
      <w:r w:rsidRPr="0001618D">
        <w:rPr>
          <w:rFonts w:cs="David" w:hint="cs"/>
          <w:rtl/>
        </w:rPr>
        <w:t>-</w:t>
      </w:r>
      <w:proofErr w:type="spellStart"/>
      <w:r w:rsidRPr="0001618D">
        <w:rPr>
          <w:rFonts w:cs="David" w:hint="cs"/>
          <w:rtl/>
        </w:rPr>
        <w:t>הורביץ</w:t>
      </w:r>
      <w:proofErr w:type="spellEnd"/>
      <w:r w:rsidRPr="0001618D">
        <w:rPr>
          <w:rFonts w:cs="David" w:hint="cs"/>
          <w:rtl/>
        </w:rPr>
        <w:tab/>
        <w:t>- סגנית מזכיר הכנסת</w:t>
      </w:r>
    </w:p>
    <w:p w14:paraId="56583697" w14:textId="77777777" w:rsidR="0001618D" w:rsidRPr="0001618D" w:rsidRDefault="0001618D" w:rsidP="0001618D">
      <w:pPr>
        <w:keepNext/>
        <w:bidi/>
        <w:rPr>
          <w:rFonts w:cs="David"/>
          <w:rtl/>
        </w:rPr>
      </w:pPr>
    </w:p>
    <w:p w14:paraId="11332FB3" w14:textId="77777777" w:rsidR="0001618D" w:rsidRPr="0001618D" w:rsidRDefault="0001618D" w:rsidP="0001618D">
      <w:pPr>
        <w:keepNext/>
        <w:tabs>
          <w:tab w:val="left" w:pos="1930"/>
        </w:tabs>
        <w:bidi/>
        <w:rPr>
          <w:rFonts w:cs="David" w:hint="cs"/>
          <w:rtl/>
        </w:rPr>
      </w:pPr>
      <w:r w:rsidRPr="0001618D">
        <w:rPr>
          <w:rFonts w:cs="David"/>
          <w:b/>
          <w:bCs/>
          <w:u w:val="single"/>
          <w:rtl/>
        </w:rPr>
        <w:t>יוע</w:t>
      </w:r>
      <w:r w:rsidRPr="0001618D">
        <w:rPr>
          <w:rFonts w:cs="David" w:hint="cs"/>
          <w:b/>
          <w:bCs/>
          <w:u w:val="single"/>
          <w:rtl/>
        </w:rPr>
        <w:t>צת</w:t>
      </w:r>
      <w:r w:rsidRPr="0001618D">
        <w:rPr>
          <w:rFonts w:cs="David"/>
          <w:b/>
          <w:bCs/>
          <w:u w:val="single"/>
          <w:rtl/>
        </w:rPr>
        <w:t xml:space="preserve"> משפטי</w:t>
      </w:r>
      <w:r w:rsidRPr="0001618D">
        <w:rPr>
          <w:rFonts w:cs="David" w:hint="cs"/>
          <w:b/>
          <w:bCs/>
          <w:u w:val="single"/>
          <w:rtl/>
        </w:rPr>
        <w:t>ת</w:t>
      </w:r>
      <w:r w:rsidRPr="0001618D">
        <w:rPr>
          <w:rFonts w:cs="David"/>
          <w:rtl/>
        </w:rPr>
        <w:t>:</w:t>
      </w:r>
      <w:r w:rsidRPr="0001618D">
        <w:rPr>
          <w:rFonts w:cs="David" w:hint="cs"/>
          <w:rtl/>
        </w:rPr>
        <w:tab/>
      </w:r>
    </w:p>
    <w:p w14:paraId="73B9AEA1" w14:textId="77777777" w:rsidR="0001618D" w:rsidRPr="0001618D" w:rsidRDefault="0001618D" w:rsidP="0001618D">
      <w:pPr>
        <w:keepNext/>
        <w:bidi/>
        <w:rPr>
          <w:rFonts w:cs="David" w:hint="cs"/>
          <w:rtl/>
        </w:rPr>
      </w:pPr>
      <w:r w:rsidRPr="0001618D">
        <w:rPr>
          <w:rFonts w:cs="David" w:hint="cs"/>
          <w:rtl/>
        </w:rPr>
        <w:t>ארבל אסטרחן</w:t>
      </w:r>
    </w:p>
    <w:p w14:paraId="356D5711" w14:textId="77777777" w:rsidR="0001618D" w:rsidRPr="0001618D" w:rsidRDefault="0001618D" w:rsidP="0001618D">
      <w:pPr>
        <w:keepNext/>
        <w:bidi/>
        <w:rPr>
          <w:rFonts w:cs="David" w:hint="cs"/>
          <w:rtl/>
        </w:rPr>
      </w:pPr>
      <w:r w:rsidRPr="0001618D">
        <w:rPr>
          <w:rFonts w:cs="David" w:hint="cs"/>
          <w:rtl/>
        </w:rPr>
        <w:t>יעל סלנט</w:t>
      </w:r>
    </w:p>
    <w:p w14:paraId="3EB1F554" w14:textId="77777777" w:rsidR="0001618D" w:rsidRPr="0001618D" w:rsidRDefault="0001618D" w:rsidP="0001618D">
      <w:pPr>
        <w:keepNext/>
        <w:bidi/>
        <w:rPr>
          <w:rFonts w:cs="David" w:hint="cs"/>
          <w:rtl/>
        </w:rPr>
      </w:pPr>
    </w:p>
    <w:p w14:paraId="4C1D5C4D" w14:textId="77777777" w:rsidR="0001618D" w:rsidRPr="0001618D" w:rsidRDefault="0001618D" w:rsidP="0001618D">
      <w:pPr>
        <w:keepNext/>
        <w:tabs>
          <w:tab w:val="left" w:pos="1930"/>
        </w:tabs>
        <w:bidi/>
        <w:rPr>
          <w:rFonts w:cs="David" w:hint="cs"/>
          <w:b/>
          <w:bCs/>
          <w:rtl/>
        </w:rPr>
      </w:pPr>
      <w:r w:rsidRPr="0001618D">
        <w:rPr>
          <w:rFonts w:cs="David"/>
          <w:b/>
          <w:bCs/>
          <w:u w:val="single"/>
          <w:rtl/>
        </w:rPr>
        <w:t>מנהלת הוועדה</w:t>
      </w:r>
      <w:r w:rsidRPr="0001618D">
        <w:rPr>
          <w:rFonts w:cs="David"/>
          <w:rtl/>
        </w:rPr>
        <w:t>:</w:t>
      </w:r>
    </w:p>
    <w:p w14:paraId="1D6AC613" w14:textId="77777777" w:rsidR="0001618D" w:rsidRPr="0001618D" w:rsidRDefault="0001618D" w:rsidP="0001618D">
      <w:pPr>
        <w:keepNext/>
        <w:bidi/>
        <w:rPr>
          <w:rFonts w:cs="David" w:hint="cs"/>
          <w:rtl/>
        </w:rPr>
      </w:pPr>
      <w:r w:rsidRPr="0001618D">
        <w:rPr>
          <w:rFonts w:cs="David" w:hint="cs"/>
          <w:rtl/>
        </w:rPr>
        <w:t>אתי בן-יוסף</w:t>
      </w:r>
    </w:p>
    <w:p w14:paraId="243D810C" w14:textId="77777777" w:rsidR="0001618D" w:rsidRPr="0001618D" w:rsidRDefault="0001618D" w:rsidP="0001618D">
      <w:pPr>
        <w:keepNext/>
        <w:bidi/>
        <w:rPr>
          <w:rFonts w:cs="David" w:hint="cs"/>
          <w:rtl/>
        </w:rPr>
      </w:pPr>
    </w:p>
    <w:p w14:paraId="668C8166" w14:textId="77777777" w:rsidR="0001618D" w:rsidRPr="0001618D" w:rsidRDefault="0001618D" w:rsidP="0001618D">
      <w:pPr>
        <w:keepNext/>
        <w:tabs>
          <w:tab w:val="left" w:pos="1930"/>
        </w:tabs>
        <w:bidi/>
        <w:rPr>
          <w:rFonts w:cs="David" w:hint="cs"/>
          <w:rtl/>
        </w:rPr>
      </w:pPr>
      <w:r w:rsidRPr="0001618D">
        <w:rPr>
          <w:rFonts w:cs="David" w:hint="cs"/>
          <w:b/>
          <w:bCs/>
          <w:u w:val="single"/>
          <w:rtl/>
        </w:rPr>
        <w:t xml:space="preserve">רשמת </w:t>
      </w:r>
      <w:proofErr w:type="spellStart"/>
      <w:r w:rsidRPr="0001618D">
        <w:rPr>
          <w:rFonts w:cs="David" w:hint="cs"/>
          <w:b/>
          <w:bCs/>
          <w:u w:val="single"/>
          <w:rtl/>
        </w:rPr>
        <w:t>פרלמנטרית</w:t>
      </w:r>
      <w:proofErr w:type="spellEnd"/>
      <w:r w:rsidRPr="0001618D">
        <w:rPr>
          <w:rFonts w:cs="David"/>
          <w:rtl/>
        </w:rPr>
        <w:t>:</w:t>
      </w:r>
      <w:r w:rsidRPr="0001618D">
        <w:rPr>
          <w:rFonts w:cs="David" w:hint="cs"/>
          <w:rtl/>
        </w:rPr>
        <w:tab/>
      </w:r>
    </w:p>
    <w:p w14:paraId="374D104E" w14:textId="77777777" w:rsidR="0001618D" w:rsidRPr="0001618D" w:rsidRDefault="0001618D" w:rsidP="0001618D">
      <w:pPr>
        <w:keepNext/>
        <w:bidi/>
        <w:jc w:val="both"/>
        <w:rPr>
          <w:rFonts w:cs="David" w:hint="cs"/>
          <w:rtl/>
        </w:rPr>
      </w:pPr>
      <w:r w:rsidRPr="0001618D">
        <w:rPr>
          <w:rFonts w:cs="David" w:hint="cs"/>
          <w:rtl/>
        </w:rPr>
        <w:t>יפה קרינצה</w:t>
      </w:r>
    </w:p>
    <w:p w14:paraId="2277498B" w14:textId="77777777" w:rsidR="0001618D" w:rsidRPr="0001618D" w:rsidRDefault="0001618D" w:rsidP="0001618D">
      <w:pPr>
        <w:keepNext/>
        <w:bidi/>
        <w:jc w:val="center"/>
        <w:rPr>
          <w:rFonts w:cs="David" w:hint="cs"/>
          <w:b/>
          <w:bCs/>
          <w:u w:val="single"/>
          <w:rtl/>
        </w:rPr>
      </w:pPr>
      <w:r w:rsidRPr="0001618D">
        <w:rPr>
          <w:rFonts w:cs="David"/>
          <w:rtl/>
        </w:rPr>
        <w:br w:type="page"/>
      </w:r>
      <w:r w:rsidRPr="0001618D">
        <w:rPr>
          <w:rFonts w:cs="David" w:hint="cs"/>
          <w:b/>
          <w:bCs/>
          <w:rtl/>
        </w:rPr>
        <w:lastRenderedPageBreak/>
        <w:t>1. ערעורים על החלטת יו"ר הכנסת והסגנים שלא לאשר דחיפות הצעות לסדר היום</w:t>
      </w:r>
    </w:p>
    <w:p w14:paraId="554D1EBB" w14:textId="77777777" w:rsidR="0001618D" w:rsidRPr="0001618D" w:rsidRDefault="0001618D" w:rsidP="0001618D">
      <w:pPr>
        <w:keepNext/>
        <w:bidi/>
        <w:jc w:val="both"/>
        <w:rPr>
          <w:rFonts w:cs="David" w:hint="cs"/>
          <w:u w:val="single"/>
          <w:rtl/>
        </w:rPr>
      </w:pPr>
    </w:p>
    <w:p w14:paraId="0AA0BF7B" w14:textId="77777777" w:rsidR="0001618D" w:rsidRPr="0001618D" w:rsidRDefault="0001618D" w:rsidP="0001618D">
      <w:pPr>
        <w:keepNext/>
        <w:bidi/>
        <w:jc w:val="both"/>
        <w:rPr>
          <w:rFonts w:cs="David" w:hint="cs"/>
          <w:u w:val="single"/>
          <w:rtl/>
        </w:rPr>
      </w:pPr>
    </w:p>
    <w:p w14:paraId="53DE9977"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1DB24485" w14:textId="77777777" w:rsidR="0001618D" w:rsidRPr="0001618D" w:rsidRDefault="0001618D" w:rsidP="0001618D">
      <w:pPr>
        <w:keepNext/>
        <w:bidi/>
        <w:jc w:val="both"/>
        <w:rPr>
          <w:rFonts w:cs="David" w:hint="cs"/>
          <w:rtl/>
        </w:rPr>
      </w:pPr>
    </w:p>
    <w:p w14:paraId="5AFB776F" w14:textId="77777777" w:rsidR="0001618D" w:rsidRPr="0001618D" w:rsidRDefault="0001618D" w:rsidP="0001618D">
      <w:pPr>
        <w:keepNext/>
        <w:bidi/>
        <w:ind w:firstLine="720"/>
        <w:jc w:val="both"/>
        <w:rPr>
          <w:rFonts w:cs="David" w:hint="cs"/>
          <w:rtl/>
        </w:rPr>
      </w:pPr>
      <w:r w:rsidRPr="0001618D">
        <w:rPr>
          <w:rFonts w:cs="David" w:hint="cs"/>
          <w:rtl/>
        </w:rPr>
        <w:t xml:space="preserve">בוקר טוב, אני פותח את הישיבה. הנושא הראשון על סדר היום הוא ערעורים על החלטת יו"ר הכנסת והסגנים שלא לאשר דחיפות הצעות לסדר היום. יש לנו ערר של חבר הכנסת דב </w:t>
      </w:r>
      <w:proofErr w:type="spellStart"/>
      <w:r w:rsidRPr="0001618D">
        <w:rPr>
          <w:rFonts w:cs="David" w:hint="cs"/>
          <w:rtl/>
        </w:rPr>
        <w:t>חנין</w:t>
      </w:r>
      <w:proofErr w:type="spellEnd"/>
      <w:r w:rsidRPr="0001618D">
        <w:rPr>
          <w:rFonts w:cs="David" w:hint="cs"/>
          <w:rtl/>
        </w:rPr>
        <w:t xml:space="preserve">, נדמה לי שזה הערר היחיד, לגבי בקשתו להצעה דחופה בנושא משבר הרכבת הקלה. בבקשה, חבר הכנסת </w:t>
      </w:r>
      <w:proofErr w:type="spellStart"/>
      <w:r w:rsidRPr="0001618D">
        <w:rPr>
          <w:rFonts w:cs="David" w:hint="cs"/>
          <w:rtl/>
        </w:rPr>
        <w:t>חנין</w:t>
      </w:r>
      <w:proofErr w:type="spellEnd"/>
      <w:r w:rsidRPr="0001618D">
        <w:rPr>
          <w:rFonts w:cs="David" w:hint="cs"/>
          <w:rtl/>
        </w:rPr>
        <w:t xml:space="preserve">. </w:t>
      </w:r>
    </w:p>
    <w:p w14:paraId="7C21C459" w14:textId="77777777" w:rsidR="0001618D" w:rsidRPr="0001618D" w:rsidRDefault="0001618D" w:rsidP="0001618D">
      <w:pPr>
        <w:keepNext/>
        <w:bidi/>
        <w:jc w:val="both"/>
        <w:rPr>
          <w:rFonts w:cs="David" w:hint="cs"/>
          <w:rtl/>
        </w:rPr>
      </w:pPr>
    </w:p>
    <w:p w14:paraId="3676812B"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7B462BC1" w14:textId="77777777" w:rsidR="0001618D" w:rsidRPr="0001618D" w:rsidRDefault="0001618D" w:rsidP="0001618D">
      <w:pPr>
        <w:pStyle w:val="Heading5"/>
        <w:jc w:val="left"/>
        <w:rPr>
          <w:rFonts w:hint="cs"/>
          <w:sz w:val="24"/>
          <w:rtl/>
        </w:rPr>
      </w:pPr>
    </w:p>
    <w:p w14:paraId="4E0982D9" w14:textId="77777777" w:rsidR="0001618D" w:rsidRPr="0001618D" w:rsidRDefault="0001618D" w:rsidP="0001618D">
      <w:pPr>
        <w:keepNext/>
        <w:bidi/>
        <w:jc w:val="both"/>
        <w:rPr>
          <w:rFonts w:cs="David" w:hint="cs"/>
          <w:rtl/>
        </w:rPr>
      </w:pPr>
      <w:r w:rsidRPr="0001618D">
        <w:rPr>
          <w:rFonts w:cs="David" w:hint="cs"/>
          <w:rtl/>
        </w:rPr>
        <w:tab/>
        <w:t xml:space="preserve">תודה רבה, אדוני היושב-ראש. הנושא שבו אנחנו מדברים הוא נושא שהוא גם חשוב וגם מאד דחוף. התבשרנו השבוע שתי בשורות מאוד רעות בעניין הרכבת הקלה. בשורה אחת נוגעת לרכבת הקלה בירושלים, מסתבר שהחברה הצרפתית שזכתה במכרז יוצאת החוצה מהתמונה, וזה יוצר משבר אמיתי בכל מערכת הרכבת הקלה בירושלים. העיר הזאת נותרת תלויה ועומדת בין מצב של בניה, כי בונים את התשתית לרכבת הקלה, אבל בפועל, מי שאמור לבצע את העבודות האלה, אדוני היושב-ראש, לא הולך לבצע אותן. לדעתי, זו בעיה מאוד קשה, מאוד דחופה. עיריית ירושלים, כמובן, מאוד מודאגת מזה, אבל זה משהו שחורג הרבה מחוץ לגבולותיה של ירושלים. </w:t>
      </w:r>
    </w:p>
    <w:p w14:paraId="5DEDA2DC" w14:textId="77777777" w:rsidR="0001618D" w:rsidRPr="0001618D" w:rsidRDefault="0001618D" w:rsidP="0001618D">
      <w:pPr>
        <w:keepNext/>
        <w:bidi/>
        <w:jc w:val="both"/>
        <w:rPr>
          <w:rFonts w:cs="David" w:hint="cs"/>
          <w:rtl/>
        </w:rPr>
      </w:pPr>
    </w:p>
    <w:p w14:paraId="008DBE92" w14:textId="77777777" w:rsidR="0001618D" w:rsidRPr="0001618D" w:rsidRDefault="0001618D" w:rsidP="0001618D">
      <w:pPr>
        <w:keepNext/>
        <w:bidi/>
        <w:ind w:firstLine="720"/>
        <w:jc w:val="both"/>
        <w:rPr>
          <w:rFonts w:cs="David" w:hint="cs"/>
          <w:rtl/>
        </w:rPr>
      </w:pPr>
      <w:r w:rsidRPr="0001618D">
        <w:rPr>
          <w:rFonts w:cs="David" w:hint="cs"/>
          <w:rtl/>
        </w:rPr>
        <w:t xml:space="preserve">במקביל, אנחנו שומעים על בעיות קשות ביותר גם ברכבת הקלה בתל-אביב. שם הבעיה קשורה לסגירת המכרז המלווה הכלכלי של הזוכה במכרז להקמת הרכבת הקלה. מסתבר שגם שם הזכיינית כנראה משותקת. הדבר הזה אומר שגם בתל-אביב יפו, ולמעשה בגוש דן, לא נוכל לראות רכבת קלה, אלא אם כן תהיה התערבות מאוד מהירה של המערכת. </w:t>
      </w:r>
    </w:p>
    <w:p w14:paraId="58D4A90D" w14:textId="77777777" w:rsidR="0001618D" w:rsidRPr="0001618D" w:rsidRDefault="0001618D" w:rsidP="0001618D">
      <w:pPr>
        <w:keepNext/>
        <w:bidi/>
        <w:ind w:firstLine="720"/>
        <w:jc w:val="both"/>
        <w:rPr>
          <w:rFonts w:cs="David" w:hint="cs"/>
          <w:rtl/>
        </w:rPr>
      </w:pPr>
    </w:p>
    <w:p w14:paraId="71663289" w14:textId="77777777" w:rsidR="0001618D" w:rsidRPr="0001618D" w:rsidRDefault="0001618D" w:rsidP="0001618D">
      <w:pPr>
        <w:keepNext/>
        <w:bidi/>
        <w:ind w:firstLine="720"/>
        <w:jc w:val="both"/>
        <w:rPr>
          <w:rFonts w:cs="David" w:hint="cs"/>
          <w:rtl/>
        </w:rPr>
      </w:pPr>
      <w:r w:rsidRPr="0001618D">
        <w:rPr>
          <w:rFonts w:cs="David" w:hint="cs"/>
          <w:rtl/>
        </w:rPr>
        <w:t xml:space="preserve">מאוד הופתעתי שהנשיאות לא אישרה את ההצעה הזו כי זו ממש ההצעה הקלאסית, שהיא גם חיונית, גם מאוד דחופה וגם התערבות הכנסת יכולה להועיל בה. ראיתי את הדברים שהנשיאות אישרה. אני כמובן לא רוצה לבקר את הנשיאות על זה שהיא מאשרת הצעות דחופות, אבל חלק גדול מההצעות הדחופות עסקו בנושאים המדיניים, כמו פגישת </w:t>
      </w:r>
      <w:proofErr w:type="spellStart"/>
      <w:r w:rsidRPr="0001618D">
        <w:rPr>
          <w:rFonts w:cs="David" w:hint="cs"/>
          <w:rtl/>
        </w:rPr>
        <w:t>אובמה</w:t>
      </w:r>
      <w:proofErr w:type="spellEnd"/>
      <w:r w:rsidRPr="0001618D">
        <w:rPr>
          <w:rFonts w:cs="David" w:hint="cs"/>
          <w:rtl/>
        </w:rPr>
        <w:t xml:space="preserve"> וכל מיני דברים כאלה. יש לנו הרי כלי של אי-אמון, כל סיעות הבית מדברות על זה מבוקר עד ערב. הנושא הזה, שיש לו משמעות קריטית לגבי האזרחים, הדרך היחידה לקדם אותו היא באמצעות הצעה דחופה, הרי אין לנו דרך לקדם אותו באמצעות הצעת אי-אמון. זה לא עניין של אי-אמון. </w:t>
      </w:r>
    </w:p>
    <w:p w14:paraId="78AD9CC4" w14:textId="77777777" w:rsidR="0001618D" w:rsidRPr="0001618D" w:rsidRDefault="0001618D" w:rsidP="0001618D">
      <w:pPr>
        <w:keepNext/>
        <w:bidi/>
        <w:jc w:val="both"/>
        <w:rPr>
          <w:rFonts w:cs="David" w:hint="cs"/>
          <w:rtl/>
        </w:rPr>
      </w:pPr>
    </w:p>
    <w:p w14:paraId="3763F3BB" w14:textId="77777777" w:rsidR="0001618D" w:rsidRPr="0001618D" w:rsidRDefault="0001618D" w:rsidP="0001618D">
      <w:pPr>
        <w:keepNext/>
        <w:bidi/>
        <w:ind w:firstLine="720"/>
        <w:jc w:val="both"/>
        <w:rPr>
          <w:rFonts w:cs="David" w:hint="cs"/>
          <w:rtl/>
        </w:rPr>
      </w:pPr>
      <w:r w:rsidRPr="0001618D">
        <w:rPr>
          <w:rFonts w:cs="David" w:hint="cs"/>
          <w:rtl/>
        </w:rPr>
        <w:t xml:space="preserve">אין משמעות גדולה מבחינת זמן להוסיף את הנושא הזה. אני חושב שעל זה יכולה להיות הסכמה מקיר לקיר, זה נושא שמאוד מטריד, גם את התושבים בגוש דן וגם את התושבים בירושלים, וכדאי שנתערב בנושא הזה, נאמר את דברנו וגם נשמע את עמדת הממשלה, מה יש לה לומר בסוגיה. </w:t>
      </w:r>
    </w:p>
    <w:p w14:paraId="108A0F66" w14:textId="77777777" w:rsidR="0001618D" w:rsidRPr="0001618D" w:rsidRDefault="0001618D" w:rsidP="0001618D">
      <w:pPr>
        <w:keepNext/>
        <w:bidi/>
        <w:jc w:val="both"/>
        <w:rPr>
          <w:rFonts w:cs="David" w:hint="cs"/>
          <w:rtl/>
        </w:rPr>
      </w:pPr>
    </w:p>
    <w:p w14:paraId="1B7D73F4"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ר דוד רותם:</w:t>
      </w:r>
    </w:p>
    <w:p w14:paraId="36D61E73" w14:textId="77777777" w:rsidR="0001618D" w:rsidRPr="0001618D" w:rsidRDefault="0001618D" w:rsidP="0001618D">
      <w:pPr>
        <w:keepNext/>
        <w:bidi/>
        <w:rPr>
          <w:rFonts w:cs="David" w:hint="cs"/>
          <w:rtl/>
        </w:rPr>
      </w:pPr>
    </w:p>
    <w:p w14:paraId="4F5AEE34" w14:textId="77777777" w:rsidR="0001618D" w:rsidRPr="0001618D" w:rsidRDefault="0001618D" w:rsidP="0001618D">
      <w:pPr>
        <w:keepNext/>
        <w:bidi/>
        <w:ind w:firstLine="720"/>
        <w:rPr>
          <w:rFonts w:cs="David" w:hint="cs"/>
          <w:rtl/>
        </w:rPr>
      </w:pPr>
      <w:r w:rsidRPr="0001618D">
        <w:rPr>
          <w:rFonts w:cs="David" w:hint="cs"/>
          <w:rtl/>
        </w:rPr>
        <w:t>אפשר לשאול שאלה כדי להבין?</w:t>
      </w:r>
    </w:p>
    <w:p w14:paraId="6E712538" w14:textId="77777777" w:rsidR="0001618D" w:rsidRPr="0001618D" w:rsidRDefault="0001618D" w:rsidP="0001618D">
      <w:pPr>
        <w:keepNext/>
        <w:bidi/>
        <w:ind w:firstLine="720"/>
        <w:rPr>
          <w:rFonts w:cs="David" w:hint="cs"/>
          <w:rtl/>
        </w:rPr>
      </w:pPr>
    </w:p>
    <w:p w14:paraId="05ADB781"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7465818A" w14:textId="77777777" w:rsidR="0001618D" w:rsidRPr="0001618D" w:rsidRDefault="0001618D" w:rsidP="0001618D">
      <w:pPr>
        <w:keepNext/>
        <w:bidi/>
        <w:ind w:firstLine="720"/>
        <w:rPr>
          <w:rFonts w:cs="David" w:hint="cs"/>
          <w:rtl/>
        </w:rPr>
      </w:pPr>
    </w:p>
    <w:p w14:paraId="75277561" w14:textId="77777777" w:rsidR="0001618D" w:rsidRPr="0001618D" w:rsidRDefault="0001618D" w:rsidP="0001618D">
      <w:pPr>
        <w:keepNext/>
        <w:bidi/>
        <w:ind w:firstLine="720"/>
        <w:rPr>
          <w:rFonts w:cs="David" w:hint="cs"/>
          <w:rtl/>
        </w:rPr>
      </w:pPr>
      <w:r w:rsidRPr="0001618D">
        <w:rPr>
          <w:rFonts w:cs="David" w:hint="cs"/>
          <w:rtl/>
        </w:rPr>
        <w:t xml:space="preserve">שאלת הבנה אני מאפשר. </w:t>
      </w:r>
    </w:p>
    <w:p w14:paraId="05CEF9F6" w14:textId="77777777" w:rsidR="0001618D" w:rsidRPr="0001618D" w:rsidRDefault="0001618D" w:rsidP="0001618D">
      <w:pPr>
        <w:keepNext/>
        <w:bidi/>
        <w:ind w:firstLine="720"/>
        <w:rPr>
          <w:rFonts w:cs="David" w:hint="cs"/>
          <w:rtl/>
        </w:rPr>
      </w:pPr>
    </w:p>
    <w:p w14:paraId="7057FF3F"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ר דוד רותם:</w:t>
      </w:r>
    </w:p>
    <w:p w14:paraId="7AE80C85" w14:textId="77777777" w:rsidR="0001618D" w:rsidRPr="0001618D" w:rsidRDefault="0001618D" w:rsidP="0001618D">
      <w:pPr>
        <w:keepNext/>
        <w:bidi/>
        <w:ind w:firstLine="720"/>
        <w:rPr>
          <w:rFonts w:cs="David" w:hint="cs"/>
          <w:rtl/>
        </w:rPr>
      </w:pPr>
    </w:p>
    <w:p w14:paraId="3335353D" w14:textId="77777777" w:rsidR="0001618D" w:rsidRPr="0001618D" w:rsidRDefault="0001618D" w:rsidP="0001618D">
      <w:pPr>
        <w:keepNext/>
        <w:bidi/>
        <w:ind w:firstLine="720"/>
        <w:rPr>
          <w:rFonts w:cs="David" w:hint="cs"/>
          <w:rtl/>
        </w:rPr>
      </w:pPr>
      <w:r w:rsidRPr="0001618D">
        <w:rPr>
          <w:rFonts w:cs="David" w:hint="cs"/>
          <w:rtl/>
        </w:rPr>
        <w:t xml:space="preserve">חבר הכנסת </w:t>
      </w:r>
      <w:proofErr w:type="spellStart"/>
      <w:r w:rsidRPr="0001618D">
        <w:rPr>
          <w:rFonts w:cs="David" w:hint="cs"/>
          <w:rtl/>
        </w:rPr>
        <w:t>חנין</w:t>
      </w:r>
      <w:proofErr w:type="spellEnd"/>
      <w:r w:rsidRPr="0001618D">
        <w:rPr>
          <w:rFonts w:cs="David" w:hint="cs"/>
          <w:rtl/>
        </w:rPr>
        <w:t>, בוא נגיד שזה אושר כהצעה דחופה, עבר לוועדה כמו שאתה רוצה, בהסכמה. מה הוועדה הזאת צריכה להחליט? שאנחנו לא מרשים לחברה הצרפתית לברוח?</w:t>
      </w:r>
    </w:p>
    <w:p w14:paraId="1B4846CB" w14:textId="77777777" w:rsidR="0001618D" w:rsidRPr="0001618D" w:rsidRDefault="0001618D" w:rsidP="0001618D">
      <w:pPr>
        <w:keepNext/>
        <w:bidi/>
        <w:ind w:firstLine="720"/>
        <w:rPr>
          <w:rFonts w:cs="David" w:hint="cs"/>
          <w:rtl/>
        </w:rPr>
      </w:pPr>
    </w:p>
    <w:p w14:paraId="3ED0A739"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65AC0880" w14:textId="77777777" w:rsidR="0001618D" w:rsidRPr="0001618D" w:rsidRDefault="0001618D" w:rsidP="0001618D">
      <w:pPr>
        <w:pStyle w:val="Heading5"/>
        <w:jc w:val="left"/>
        <w:rPr>
          <w:rFonts w:hint="cs"/>
          <w:sz w:val="24"/>
          <w:rtl/>
        </w:rPr>
      </w:pPr>
    </w:p>
    <w:p w14:paraId="13CF0BB1" w14:textId="77777777" w:rsidR="0001618D" w:rsidRPr="0001618D" w:rsidRDefault="0001618D" w:rsidP="0001618D">
      <w:pPr>
        <w:keepNext/>
        <w:bidi/>
        <w:rPr>
          <w:rFonts w:cs="David" w:hint="cs"/>
          <w:rtl/>
        </w:rPr>
      </w:pPr>
      <w:r w:rsidRPr="0001618D">
        <w:rPr>
          <w:rFonts w:cs="David" w:hint="cs"/>
          <w:rtl/>
        </w:rPr>
        <w:tab/>
        <w:t>קודם כול, ברור לגמרי - - -</w:t>
      </w:r>
    </w:p>
    <w:p w14:paraId="09003C14" w14:textId="77777777" w:rsidR="0001618D" w:rsidRPr="0001618D" w:rsidRDefault="0001618D" w:rsidP="0001618D">
      <w:pPr>
        <w:keepNext/>
        <w:bidi/>
        <w:rPr>
          <w:rFonts w:cs="David" w:hint="cs"/>
          <w:rtl/>
        </w:rPr>
      </w:pPr>
    </w:p>
    <w:p w14:paraId="690D7646" w14:textId="77777777" w:rsidR="0001618D" w:rsidRDefault="0001618D" w:rsidP="0001618D">
      <w:pPr>
        <w:keepNext/>
        <w:bidi/>
        <w:jc w:val="both"/>
        <w:rPr>
          <w:rFonts w:cs="David" w:hint="cs"/>
          <w:rtl/>
        </w:rPr>
      </w:pPr>
    </w:p>
    <w:p w14:paraId="447F3F4F" w14:textId="77777777" w:rsidR="0001618D" w:rsidRDefault="0001618D" w:rsidP="0001618D">
      <w:pPr>
        <w:keepNext/>
        <w:bidi/>
        <w:jc w:val="both"/>
        <w:rPr>
          <w:rFonts w:cs="David" w:hint="cs"/>
          <w:rtl/>
        </w:rPr>
      </w:pPr>
    </w:p>
    <w:p w14:paraId="60AC9868" w14:textId="77777777" w:rsidR="0001618D" w:rsidRDefault="0001618D" w:rsidP="0001618D">
      <w:pPr>
        <w:keepNext/>
        <w:bidi/>
        <w:jc w:val="both"/>
        <w:rPr>
          <w:rFonts w:cs="David" w:hint="cs"/>
          <w:rtl/>
        </w:rPr>
      </w:pPr>
    </w:p>
    <w:p w14:paraId="585FBE66" w14:textId="77777777" w:rsidR="0001618D" w:rsidRDefault="0001618D" w:rsidP="0001618D">
      <w:pPr>
        <w:keepNext/>
        <w:bidi/>
        <w:jc w:val="both"/>
        <w:rPr>
          <w:rFonts w:cs="David" w:hint="cs"/>
          <w:rtl/>
        </w:rPr>
      </w:pPr>
    </w:p>
    <w:p w14:paraId="6C18291E" w14:textId="77777777" w:rsidR="0001618D" w:rsidRDefault="0001618D" w:rsidP="0001618D">
      <w:pPr>
        <w:keepNext/>
        <w:bidi/>
        <w:jc w:val="both"/>
        <w:rPr>
          <w:rFonts w:cs="David" w:hint="cs"/>
          <w:rtl/>
        </w:rPr>
      </w:pPr>
    </w:p>
    <w:p w14:paraId="75EE4A79" w14:textId="77777777" w:rsidR="0001618D" w:rsidRDefault="0001618D" w:rsidP="0001618D">
      <w:pPr>
        <w:keepNext/>
        <w:bidi/>
        <w:jc w:val="both"/>
        <w:rPr>
          <w:rFonts w:cs="David" w:hint="cs"/>
          <w:rtl/>
        </w:rPr>
      </w:pPr>
    </w:p>
    <w:p w14:paraId="51ABF76C" w14:textId="77777777" w:rsidR="0001618D" w:rsidRPr="0001618D" w:rsidRDefault="0001618D" w:rsidP="0001618D">
      <w:pPr>
        <w:keepNext/>
        <w:bidi/>
        <w:jc w:val="both"/>
        <w:rPr>
          <w:rFonts w:cs="David" w:hint="cs"/>
          <w:rtl/>
        </w:rPr>
      </w:pPr>
    </w:p>
    <w:p w14:paraId="4D3FC0A0"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21CDA486" w14:textId="77777777" w:rsidR="0001618D" w:rsidRPr="0001618D" w:rsidRDefault="0001618D" w:rsidP="0001618D">
      <w:pPr>
        <w:keepNext/>
        <w:bidi/>
        <w:jc w:val="both"/>
        <w:rPr>
          <w:rFonts w:cs="David" w:hint="cs"/>
          <w:rtl/>
        </w:rPr>
      </w:pPr>
    </w:p>
    <w:p w14:paraId="692D7FD2" w14:textId="77777777" w:rsidR="0001618D" w:rsidRPr="0001618D" w:rsidRDefault="0001618D" w:rsidP="0001618D">
      <w:pPr>
        <w:keepNext/>
        <w:bidi/>
        <w:ind w:firstLine="720"/>
        <w:jc w:val="both"/>
        <w:rPr>
          <w:rFonts w:cs="David" w:hint="cs"/>
          <w:rtl/>
        </w:rPr>
      </w:pPr>
      <w:r w:rsidRPr="0001618D">
        <w:rPr>
          <w:rFonts w:cs="David" w:hint="cs"/>
          <w:rtl/>
        </w:rPr>
        <w:t xml:space="preserve">אמנם אפשרתי שאלה ואאפשר לך לענות, אבל אני מבקש לענות בקצרה. בנוסף, תזכרו שהדיון כאן הוא לגבי דחיפות ההצעה, לא לגבי התוכן ולא לגבי מה צריך לעשות. </w:t>
      </w:r>
    </w:p>
    <w:p w14:paraId="118D7EA6" w14:textId="77777777" w:rsidR="0001618D" w:rsidRPr="0001618D" w:rsidRDefault="0001618D" w:rsidP="0001618D">
      <w:pPr>
        <w:keepNext/>
        <w:bidi/>
        <w:jc w:val="both"/>
        <w:rPr>
          <w:rFonts w:cs="David" w:hint="cs"/>
          <w:rtl/>
        </w:rPr>
      </w:pPr>
    </w:p>
    <w:p w14:paraId="7C40543B"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4AEC68E6" w14:textId="77777777" w:rsidR="0001618D" w:rsidRPr="0001618D" w:rsidRDefault="0001618D" w:rsidP="0001618D">
      <w:pPr>
        <w:pStyle w:val="Heading5"/>
        <w:jc w:val="left"/>
        <w:rPr>
          <w:rFonts w:hint="cs"/>
          <w:sz w:val="24"/>
          <w:rtl/>
        </w:rPr>
      </w:pPr>
    </w:p>
    <w:p w14:paraId="6A8116FE" w14:textId="77777777" w:rsidR="0001618D" w:rsidRPr="0001618D" w:rsidRDefault="0001618D" w:rsidP="0001618D">
      <w:pPr>
        <w:keepNext/>
        <w:bidi/>
        <w:jc w:val="both"/>
        <w:rPr>
          <w:rFonts w:cs="David" w:hint="cs"/>
          <w:rtl/>
        </w:rPr>
      </w:pPr>
      <w:r w:rsidRPr="0001618D">
        <w:rPr>
          <w:rFonts w:cs="David" w:hint="cs"/>
          <w:rtl/>
        </w:rPr>
        <w:tab/>
        <w:t xml:space="preserve">מדינת ישראל צריכה, לדעתי, לעשות אחד מן השניים: או שהמדינה תיקח על עצמה את העניין הזה, או שהמדינה תמצא מישהו אחר שיבצע את העבודה. זה מאוד דחוף, כי אחרת אין רכבת קלה. </w:t>
      </w:r>
    </w:p>
    <w:p w14:paraId="755C0D80" w14:textId="77777777" w:rsidR="0001618D" w:rsidRPr="0001618D" w:rsidRDefault="0001618D" w:rsidP="0001618D">
      <w:pPr>
        <w:keepNext/>
        <w:bidi/>
        <w:jc w:val="both"/>
        <w:rPr>
          <w:rFonts w:cs="David" w:hint="cs"/>
          <w:rtl/>
        </w:rPr>
      </w:pPr>
    </w:p>
    <w:p w14:paraId="677ED1AC"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ר דוד רותם:</w:t>
      </w:r>
    </w:p>
    <w:p w14:paraId="073E9C2A" w14:textId="77777777" w:rsidR="0001618D" w:rsidRPr="0001618D" w:rsidRDefault="0001618D" w:rsidP="0001618D">
      <w:pPr>
        <w:keepNext/>
        <w:bidi/>
        <w:rPr>
          <w:rFonts w:cs="David" w:hint="cs"/>
          <w:rtl/>
        </w:rPr>
      </w:pPr>
    </w:p>
    <w:p w14:paraId="07F9A139" w14:textId="77777777" w:rsidR="0001618D" w:rsidRPr="0001618D" w:rsidRDefault="0001618D" w:rsidP="0001618D">
      <w:pPr>
        <w:keepNext/>
        <w:bidi/>
        <w:rPr>
          <w:rFonts w:cs="David" w:hint="cs"/>
          <w:rtl/>
        </w:rPr>
      </w:pPr>
      <w:r w:rsidRPr="0001618D">
        <w:rPr>
          <w:rFonts w:cs="David" w:hint="cs"/>
          <w:rtl/>
        </w:rPr>
        <w:tab/>
        <w:t>מה אתה רוצה מהמדינה?</w:t>
      </w:r>
    </w:p>
    <w:p w14:paraId="0EAAB065" w14:textId="77777777" w:rsidR="0001618D" w:rsidRPr="0001618D" w:rsidRDefault="0001618D" w:rsidP="0001618D">
      <w:pPr>
        <w:keepNext/>
        <w:bidi/>
        <w:rPr>
          <w:rFonts w:cs="David" w:hint="cs"/>
          <w:rtl/>
        </w:rPr>
      </w:pPr>
    </w:p>
    <w:p w14:paraId="453DDE5E"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7188A785" w14:textId="77777777" w:rsidR="0001618D" w:rsidRPr="0001618D" w:rsidRDefault="0001618D" w:rsidP="0001618D">
      <w:pPr>
        <w:pStyle w:val="Heading5"/>
        <w:jc w:val="left"/>
        <w:rPr>
          <w:rFonts w:hint="cs"/>
          <w:sz w:val="24"/>
          <w:rtl/>
        </w:rPr>
      </w:pPr>
    </w:p>
    <w:p w14:paraId="228F7E52" w14:textId="77777777" w:rsidR="0001618D" w:rsidRPr="0001618D" w:rsidRDefault="0001618D" w:rsidP="0001618D">
      <w:pPr>
        <w:keepNext/>
        <w:bidi/>
        <w:rPr>
          <w:rFonts w:cs="David" w:hint="cs"/>
          <w:rtl/>
        </w:rPr>
      </w:pPr>
      <w:r w:rsidRPr="0001618D">
        <w:rPr>
          <w:rFonts w:cs="David" w:hint="cs"/>
          <w:rtl/>
        </w:rPr>
        <w:tab/>
        <w:t xml:space="preserve">המדינה אחראית לרכבת הקלה. </w:t>
      </w:r>
    </w:p>
    <w:p w14:paraId="75EDE3EE" w14:textId="77777777" w:rsidR="0001618D" w:rsidRPr="0001618D" w:rsidRDefault="0001618D" w:rsidP="0001618D">
      <w:pPr>
        <w:keepNext/>
        <w:bidi/>
        <w:rPr>
          <w:rFonts w:cs="David" w:hint="cs"/>
          <w:rtl/>
        </w:rPr>
      </w:pPr>
    </w:p>
    <w:p w14:paraId="424E20FD"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ר דוד רותם:</w:t>
      </w:r>
    </w:p>
    <w:p w14:paraId="4A5469BE" w14:textId="77777777" w:rsidR="0001618D" w:rsidRPr="0001618D" w:rsidRDefault="0001618D" w:rsidP="0001618D">
      <w:pPr>
        <w:keepNext/>
        <w:bidi/>
        <w:rPr>
          <w:rFonts w:cs="David" w:hint="cs"/>
          <w:rtl/>
        </w:rPr>
      </w:pPr>
    </w:p>
    <w:p w14:paraId="23698414" w14:textId="77777777" w:rsidR="0001618D" w:rsidRPr="0001618D" w:rsidRDefault="0001618D" w:rsidP="0001618D">
      <w:pPr>
        <w:keepNext/>
        <w:bidi/>
        <w:ind w:firstLine="720"/>
        <w:rPr>
          <w:rFonts w:cs="David" w:hint="cs"/>
          <w:u w:val="single"/>
          <w:rtl/>
        </w:rPr>
      </w:pPr>
      <w:r w:rsidRPr="0001618D">
        <w:rPr>
          <w:rFonts w:cs="David" w:hint="cs"/>
          <w:rtl/>
        </w:rPr>
        <w:t xml:space="preserve">ירושלים זה לא המדינה. </w:t>
      </w:r>
    </w:p>
    <w:p w14:paraId="21FCB5E1" w14:textId="77777777" w:rsidR="0001618D" w:rsidRPr="0001618D" w:rsidRDefault="0001618D" w:rsidP="0001618D">
      <w:pPr>
        <w:keepNext/>
        <w:bidi/>
        <w:rPr>
          <w:rFonts w:cs="David" w:hint="cs"/>
          <w:u w:val="single"/>
          <w:rtl/>
        </w:rPr>
      </w:pPr>
    </w:p>
    <w:p w14:paraId="76DA3E92"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2D9F4BF8" w14:textId="77777777" w:rsidR="0001618D" w:rsidRPr="0001618D" w:rsidRDefault="0001618D" w:rsidP="0001618D">
      <w:pPr>
        <w:keepNext/>
        <w:bidi/>
        <w:ind w:firstLine="720"/>
        <w:rPr>
          <w:rFonts w:cs="David" w:hint="cs"/>
          <w:rtl/>
        </w:rPr>
      </w:pPr>
    </w:p>
    <w:p w14:paraId="53323658" w14:textId="77777777" w:rsidR="0001618D" w:rsidRPr="0001618D" w:rsidRDefault="0001618D" w:rsidP="0001618D">
      <w:pPr>
        <w:keepNext/>
        <w:bidi/>
        <w:ind w:firstLine="720"/>
        <w:rPr>
          <w:rFonts w:cs="David" w:hint="cs"/>
          <w:rtl/>
        </w:rPr>
      </w:pPr>
      <w:r w:rsidRPr="0001618D">
        <w:rPr>
          <w:rFonts w:cs="David" w:hint="cs"/>
          <w:rtl/>
        </w:rPr>
        <w:t xml:space="preserve">חבר הכנסת רותם, אנחנו לא מקיימים דיון כאן בהצעה עצמה. חבר הכנסת </w:t>
      </w:r>
      <w:proofErr w:type="spellStart"/>
      <w:r w:rsidRPr="0001618D">
        <w:rPr>
          <w:rFonts w:cs="David" w:hint="cs"/>
          <w:rtl/>
        </w:rPr>
        <w:t>חנין</w:t>
      </w:r>
      <w:proofErr w:type="spellEnd"/>
      <w:r w:rsidRPr="0001618D">
        <w:rPr>
          <w:rFonts w:cs="David" w:hint="cs"/>
          <w:rtl/>
        </w:rPr>
        <w:t xml:space="preserve">, הבטחת משפט קצר. אנחנו נכנסים לגוף הדברים, אני חושב שזה לא נכון, זה לא המגרש הנכון לעשות את זה. </w:t>
      </w:r>
    </w:p>
    <w:p w14:paraId="485BB239" w14:textId="77777777" w:rsidR="0001618D" w:rsidRPr="0001618D" w:rsidRDefault="0001618D" w:rsidP="0001618D">
      <w:pPr>
        <w:keepNext/>
        <w:bidi/>
        <w:rPr>
          <w:rFonts w:cs="David" w:hint="cs"/>
          <w:rtl/>
        </w:rPr>
      </w:pPr>
    </w:p>
    <w:p w14:paraId="00D10FE6"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6F5BA033" w14:textId="77777777" w:rsidR="0001618D" w:rsidRPr="0001618D" w:rsidRDefault="0001618D" w:rsidP="0001618D">
      <w:pPr>
        <w:pStyle w:val="Heading5"/>
        <w:jc w:val="left"/>
        <w:rPr>
          <w:rFonts w:hint="cs"/>
          <w:sz w:val="24"/>
          <w:rtl/>
        </w:rPr>
      </w:pPr>
    </w:p>
    <w:p w14:paraId="291DC6D5" w14:textId="77777777" w:rsidR="0001618D" w:rsidRPr="0001618D" w:rsidRDefault="0001618D" w:rsidP="0001618D">
      <w:pPr>
        <w:keepNext/>
        <w:bidi/>
        <w:rPr>
          <w:rFonts w:cs="David" w:hint="cs"/>
          <w:rtl/>
        </w:rPr>
      </w:pPr>
      <w:r w:rsidRPr="0001618D">
        <w:rPr>
          <w:rFonts w:cs="David" w:hint="cs"/>
          <w:rtl/>
        </w:rPr>
        <w:tab/>
        <w:t xml:space="preserve">אז רק אסתפק באמירה, בתשובה לשאלתו של חבר הכנסת רותם, שיש שורה של דברים שמדינת ישראל, כמדינה, יכולה לעשות באופן מיידי, שיכולים לשנות את המצב. עם כל הכבוד לעיריית ירושלים, אנחנו לא יכולים להשאיר את עיריית ירושלים לבד בסיפור הזה. </w:t>
      </w:r>
    </w:p>
    <w:p w14:paraId="76619398" w14:textId="77777777" w:rsidR="0001618D" w:rsidRPr="0001618D" w:rsidRDefault="0001618D" w:rsidP="0001618D">
      <w:pPr>
        <w:keepNext/>
        <w:bidi/>
        <w:rPr>
          <w:rFonts w:cs="David" w:hint="cs"/>
          <w:rtl/>
        </w:rPr>
      </w:pPr>
    </w:p>
    <w:p w14:paraId="18683398" w14:textId="77777777" w:rsidR="0001618D" w:rsidRPr="0001618D" w:rsidRDefault="0001618D" w:rsidP="0001618D">
      <w:pPr>
        <w:keepNext/>
        <w:bidi/>
        <w:rPr>
          <w:rFonts w:cs="David" w:hint="cs"/>
          <w:rtl/>
        </w:rPr>
      </w:pPr>
      <w:r w:rsidRPr="0001618D">
        <w:rPr>
          <w:rFonts w:cs="David" w:hint="cs"/>
          <w:u w:val="single"/>
          <w:rtl/>
        </w:rPr>
        <w:t>נסים זאב:</w:t>
      </w:r>
    </w:p>
    <w:p w14:paraId="70900DFB" w14:textId="77777777" w:rsidR="0001618D" w:rsidRPr="0001618D" w:rsidRDefault="0001618D" w:rsidP="0001618D">
      <w:pPr>
        <w:keepNext/>
        <w:bidi/>
        <w:rPr>
          <w:rFonts w:cs="David" w:hint="cs"/>
          <w:rtl/>
        </w:rPr>
      </w:pPr>
    </w:p>
    <w:p w14:paraId="61754620" w14:textId="77777777" w:rsidR="0001618D" w:rsidRPr="0001618D" w:rsidRDefault="0001618D" w:rsidP="0001618D">
      <w:pPr>
        <w:keepNext/>
        <w:bidi/>
        <w:rPr>
          <w:rFonts w:cs="David" w:hint="cs"/>
          <w:rtl/>
        </w:rPr>
      </w:pPr>
      <w:r w:rsidRPr="0001618D">
        <w:rPr>
          <w:rFonts w:cs="David" w:hint="cs"/>
          <w:rtl/>
        </w:rPr>
        <w:tab/>
        <w:t xml:space="preserve">כל הנושא של הרכבת זה מחלה כרונית שאין לה סוף. זו לא רכבת קלה, זו רכבת שדים. </w:t>
      </w:r>
    </w:p>
    <w:p w14:paraId="6B1021D9" w14:textId="77777777" w:rsidR="0001618D" w:rsidRPr="0001618D" w:rsidRDefault="0001618D" w:rsidP="0001618D">
      <w:pPr>
        <w:keepNext/>
        <w:bidi/>
        <w:rPr>
          <w:rFonts w:cs="David" w:hint="cs"/>
          <w:rtl/>
        </w:rPr>
      </w:pPr>
    </w:p>
    <w:p w14:paraId="64EF7512"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516B1B77" w14:textId="77777777" w:rsidR="0001618D" w:rsidRPr="0001618D" w:rsidRDefault="0001618D" w:rsidP="0001618D">
      <w:pPr>
        <w:keepNext/>
        <w:bidi/>
        <w:ind w:firstLine="720"/>
        <w:rPr>
          <w:rFonts w:cs="David" w:hint="cs"/>
          <w:rtl/>
        </w:rPr>
      </w:pPr>
    </w:p>
    <w:p w14:paraId="15097B9A" w14:textId="77777777" w:rsidR="0001618D" w:rsidRPr="0001618D" w:rsidRDefault="0001618D" w:rsidP="0001618D">
      <w:pPr>
        <w:keepNext/>
        <w:bidi/>
        <w:ind w:firstLine="720"/>
        <w:rPr>
          <w:rFonts w:cs="David" w:hint="cs"/>
          <w:rtl/>
        </w:rPr>
      </w:pPr>
      <w:r w:rsidRPr="0001618D">
        <w:rPr>
          <w:rFonts w:cs="David" w:hint="cs"/>
          <w:rtl/>
        </w:rPr>
        <w:t xml:space="preserve">תאמינו לי, בתור תושב של - - - </w:t>
      </w:r>
    </w:p>
    <w:p w14:paraId="27D76E7B" w14:textId="77777777" w:rsidR="0001618D" w:rsidRPr="0001618D" w:rsidRDefault="0001618D" w:rsidP="0001618D">
      <w:pPr>
        <w:keepNext/>
        <w:bidi/>
        <w:ind w:firstLine="720"/>
        <w:rPr>
          <w:rFonts w:cs="David" w:hint="cs"/>
          <w:rtl/>
        </w:rPr>
      </w:pPr>
    </w:p>
    <w:p w14:paraId="0EB62C9E" w14:textId="77777777" w:rsidR="0001618D" w:rsidRPr="0001618D" w:rsidRDefault="0001618D" w:rsidP="0001618D">
      <w:pPr>
        <w:keepNext/>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7DDA6B42" w14:textId="77777777" w:rsidR="0001618D" w:rsidRPr="0001618D" w:rsidRDefault="0001618D" w:rsidP="0001618D">
      <w:pPr>
        <w:keepNext/>
        <w:bidi/>
        <w:rPr>
          <w:rFonts w:cs="David" w:hint="cs"/>
          <w:rtl/>
        </w:rPr>
      </w:pPr>
    </w:p>
    <w:p w14:paraId="3F51B637" w14:textId="77777777" w:rsidR="0001618D" w:rsidRPr="0001618D" w:rsidRDefault="0001618D" w:rsidP="0001618D">
      <w:pPr>
        <w:keepNext/>
        <w:bidi/>
        <w:ind w:firstLine="720"/>
        <w:rPr>
          <w:rFonts w:cs="David" w:hint="cs"/>
          <w:rtl/>
        </w:rPr>
      </w:pPr>
      <w:r w:rsidRPr="0001618D">
        <w:rPr>
          <w:rFonts w:cs="David" w:hint="cs"/>
          <w:rtl/>
        </w:rPr>
        <w:t xml:space="preserve">זו רכבת תקלה ולא רכבת קלה. </w:t>
      </w:r>
    </w:p>
    <w:p w14:paraId="3CC843E8" w14:textId="77777777" w:rsidR="0001618D" w:rsidRPr="0001618D" w:rsidRDefault="0001618D" w:rsidP="0001618D">
      <w:pPr>
        <w:keepNext/>
        <w:bidi/>
        <w:ind w:firstLine="720"/>
        <w:rPr>
          <w:rFonts w:cs="David" w:hint="cs"/>
          <w:rtl/>
        </w:rPr>
      </w:pPr>
    </w:p>
    <w:p w14:paraId="69E1F2A5" w14:textId="77777777" w:rsidR="0001618D" w:rsidRPr="0001618D" w:rsidRDefault="0001618D" w:rsidP="0001618D">
      <w:pPr>
        <w:keepNext/>
        <w:bidi/>
        <w:rPr>
          <w:rFonts w:cs="David" w:hint="cs"/>
          <w:u w:val="single"/>
          <w:rtl/>
        </w:rPr>
      </w:pPr>
      <w:r w:rsidRPr="0001618D">
        <w:rPr>
          <w:rFonts w:cs="David" w:hint="cs"/>
          <w:u w:val="single"/>
          <w:rtl/>
        </w:rPr>
        <w:t>נחמן שי:</w:t>
      </w:r>
    </w:p>
    <w:p w14:paraId="1C269C34" w14:textId="77777777" w:rsidR="0001618D" w:rsidRPr="0001618D" w:rsidRDefault="0001618D" w:rsidP="0001618D">
      <w:pPr>
        <w:keepNext/>
        <w:bidi/>
        <w:rPr>
          <w:rFonts w:cs="David" w:hint="cs"/>
          <w:u w:val="single"/>
          <w:rtl/>
        </w:rPr>
      </w:pPr>
    </w:p>
    <w:p w14:paraId="10433ED3" w14:textId="77777777" w:rsidR="0001618D" w:rsidRPr="0001618D" w:rsidRDefault="0001618D" w:rsidP="0001618D">
      <w:pPr>
        <w:keepNext/>
        <w:bidi/>
        <w:rPr>
          <w:rFonts w:cs="David" w:hint="cs"/>
          <w:rtl/>
        </w:rPr>
      </w:pPr>
      <w:r w:rsidRPr="0001618D">
        <w:rPr>
          <w:rFonts w:cs="David" w:hint="cs"/>
          <w:rtl/>
        </w:rPr>
        <w:tab/>
        <w:t xml:space="preserve">זו לא רכבת, זו תעלת </w:t>
      </w:r>
      <w:proofErr w:type="spellStart"/>
      <w:r w:rsidRPr="0001618D">
        <w:rPr>
          <w:rFonts w:cs="David" w:hint="cs"/>
          <w:rtl/>
        </w:rPr>
        <w:t>בלאומילך</w:t>
      </w:r>
      <w:proofErr w:type="spellEnd"/>
      <w:r w:rsidRPr="0001618D">
        <w:rPr>
          <w:rFonts w:cs="David" w:hint="cs"/>
          <w:rtl/>
        </w:rPr>
        <w:t xml:space="preserve">. </w:t>
      </w:r>
    </w:p>
    <w:p w14:paraId="7ECDE683" w14:textId="77777777" w:rsidR="0001618D" w:rsidRDefault="0001618D" w:rsidP="0001618D">
      <w:pPr>
        <w:keepNext/>
        <w:bidi/>
        <w:rPr>
          <w:rFonts w:cs="David" w:hint="cs"/>
          <w:rtl/>
        </w:rPr>
      </w:pPr>
    </w:p>
    <w:p w14:paraId="3C1122D5" w14:textId="77777777" w:rsidR="0001618D" w:rsidRDefault="0001618D" w:rsidP="0001618D">
      <w:pPr>
        <w:keepNext/>
        <w:bidi/>
        <w:rPr>
          <w:rFonts w:cs="David" w:hint="cs"/>
          <w:rtl/>
        </w:rPr>
      </w:pPr>
    </w:p>
    <w:p w14:paraId="787206F0" w14:textId="77777777" w:rsidR="0001618D" w:rsidRDefault="0001618D" w:rsidP="0001618D">
      <w:pPr>
        <w:keepNext/>
        <w:bidi/>
        <w:rPr>
          <w:rFonts w:cs="David" w:hint="cs"/>
          <w:rtl/>
        </w:rPr>
      </w:pPr>
    </w:p>
    <w:p w14:paraId="498122EB" w14:textId="77777777" w:rsidR="0001618D" w:rsidRDefault="0001618D" w:rsidP="0001618D">
      <w:pPr>
        <w:keepNext/>
        <w:bidi/>
        <w:rPr>
          <w:rFonts w:cs="David" w:hint="cs"/>
          <w:rtl/>
        </w:rPr>
      </w:pPr>
    </w:p>
    <w:p w14:paraId="7A25636A" w14:textId="77777777" w:rsidR="0001618D" w:rsidRDefault="0001618D" w:rsidP="0001618D">
      <w:pPr>
        <w:keepNext/>
        <w:bidi/>
        <w:rPr>
          <w:rFonts w:cs="David" w:hint="cs"/>
          <w:rtl/>
        </w:rPr>
      </w:pPr>
    </w:p>
    <w:p w14:paraId="0763D5BE" w14:textId="77777777" w:rsidR="0001618D" w:rsidRDefault="0001618D" w:rsidP="0001618D">
      <w:pPr>
        <w:keepNext/>
        <w:bidi/>
        <w:rPr>
          <w:rFonts w:cs="David" w:hint="cs"/>
          <w:rtl/>
        </w:rPr>
      </w:pPr>
    </w:p>
    <w:p w14:paraId="1C0B93CC" w14:textId="77777777" w:rsidR="0001618D" w:rsidRPr="0001618D" w:rsidRDefault="0001618D" w:rsidP="0001618D">
      <w:pPr>
        <w:keepNext/>
        <w:bidi/>
        <w:rPr>
          <w:rFonts w:cs="David" w:hint="cs"/>
          <w:rtl/>
        </w:rPr>
      </w:pPr>
    </w:p>
    <w:p w14:paraId="0331AE50"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3F8E531" w14:textId="77777777" w:rsidR="0001618D" w:rsidRPr="0001618D" w:rsidRDefault="0001618D" w:rsidP="0001618D">
      <w:pPr>
        <w:keepNext/>
        <w:bidi/>
        <w:rPr>
          <w:rFonts w:cs="David" w:hint="cs"/>
          <w:rtl/>
        </w:rPr>
      </w:pPr>
    </w:p>
    <w:p w14:paraId="1E7D5023" w14:textId="77777777" w:rsidR="0001618D" w:rsidRPr="0001618D" w:rsidRDefault="0001618D" w:rsidP="0001618D">
      <w:pPr>
        <w:keepNext/>
        <w:bidi/>
        <w:rPr>
          <w:rFonts w:cs="David" w:hint="cs"/>
          <w:rtl/>
        </w:rPr>
      </w:pPr>
      <w:r w:rsidRPr="0001618D">
        <w:rPr>
          <w:rFonts w:cs="David" w:hint="cs"/>
          <w:rtl/>
        </w:rPr>
        <w:tab/>
        <w:t xml:space="preserve">חברים, אני לא רוצה שנקיים כאן דיון. תאמינו לי, אני בין הקורבנות הראשונים של הרכבת כל בוקר. </w:t>
      </w:r>
    </w:p>
    <w:p w14:paraId="48781632" w14:textId="77777777" w:rsidR="0001618D" w:rsidRPr="0001618D" w:rsidRDefault="0001618D" w:rsidP="0001618D">
      <w:pPr>
        <w:keepNext/>
        <w:bidi/>
        <w:rPr>
          <w:rFonts w:cs="David" w:hint="cs"/>
          <w:rtl/>
        </w:rPr>
      </w:pPr>
    </w:p>
    <w:p w14:paraId="41F860F1" w14:textId="77777777" w:rsidR="0001618D" w:rsidRPr="0001618D" w:rsidRDefault="0001618D" w:rsidP="0001618D">
      <w:pPr>
        <w:keepNext/>
        <w:bidi/>
        <w:rPr>
          <w:rFonts w:cs="David" w:hint="cs"/>
          <w:rtl/>
        </w:rPr>
      </w:pPr>
      <w:r w:rsidRPr="0001618D">
        <w:rPr>
          <w:rFonts w:cs="David" w:hint="cs"/>
          <w:u w:val="single"/>
          <w:rtl/>
        </w:rPr>
        <w:t>נסים זאב:</w:t>
      </w:r>
    </w:p>
    <w:p w14:paraId="70ABE327" w14:textId="77777777" w:rsidR="0001618D" w:rsidRPr="0001618D" w:rsidRDefault="0001618D" w:rsidP="0001618D">
      <w:pPr>
        <w:keepNext/>
        <w:bidi/>
        <w:rPr>
          <w:rFonts w:cs="David" w:hint="cs"/>
          <w:rtl/>
        </w:rPr>
      </w:pPr>
    </w:p>
    <w:p w14:paraId="0D3634B3" w14:textId="77777777" w:rsidR="0001618D" w:rsidRPr="0001618D" w:rsidRDefault="0001618D" w:rsidP="0001618D">
      <w:pPr>
        <w:keepNext/>
        <w:bidi/>
        <w:rPr>
          <w:rFonts w:cs="David" w:hint="cs"/>
          <w:rtl/>
        </w:rPr>
      </w:pPr>
      <w:r w:rsidRPr="0001618D">
        <w:rPr>
          <w:rFonts w:cs="David" w:hint="cs"/>
          <w:rtl/>
        </w:rPr>
        <w:tab/>
        <w:t xml:space="preserve">אני מברך את החברה הצרפתית שברחה, וחבל שלא עשתה את זה הרבה לפני. </w:t>
      </w:r>
    </w:p>
    <w:p w14:paraId="73906F4C" w14:textId="77777777" w:rsidR="0001618D" w:rsidRPr="0001618D" w:rsidRDefault="0001618D" w:rsidP="0001618D">
      <w:pPr>
        <w:keepNext/>
        <w:bidi/>
        <w:jc w:val="both"/>
        <w:rPr>
          <w:rFonts w:cs="David" w:hint="cs"/>
          <w:rtl/>
        </w:rPr>
      </w:pPr>
    </w:p>
    <w:p w14:paraId="070AA043"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3DB2E250" w14:textId="77777777" w:rsidR="0001618D" w:rsidRPr="0001618D" w:rsidRDefault="0001618D" w:rsidP="0001618D">
      <w:pPr>
        <w:keepNext/>
        <w:bidi/>
        <w:jc w:val="both"/>
        <w:rPr>
          <w:rFonts w:cs="David" w:hint="cs"/>
          <w:rtl/>
        </w:rPr>
      </w:pPr>
    </w:p>
    <w:p w14:paraId="12A0E4D7" w14:textId="77777777" w:rsidR="0001618D" w:rsidRPr="0001618D" w:rsidRDefault="0001618D" w:rsidP="0001618D">
      <w:pPr>
        <w:keepNext/>
        <w:bidi/>
        <w:ind w:firstLine="720"/>
        <w:jc w:val="both"/>
        <w:rPr>
          <w:rFonts w:cs="David" w:hint="cs"/>
          <w:rtl/>
        </w:rPr>
      </w:pPr>
      <w:r w:rsidRPr="0001618D">
        <w:rPr>
          <w:rFonts w:cs="David" w:hint="cs"/>
          <w:rtl/>
        </w:rPr>
        <w:t xml:space="preserve">אבל זה לא הנושא לדיון כרגע. אני מבקש שקט. חבר הכנסת </w:t>
      </w:r>
      <w:proofErr w:type="spellStart"/>
      <w:r w:rsidRPr="0001618D">
        <w:rPr>
          <w:rFonts w:cs="David" w:hint="cs"/>
          <w:rtl/>
        </w:rPr>
        <w:t>חנין</w:t>
      </w:r>
      <w:proofErr w:type="spellEnd"/>
      <w:r w:rsidRPr="0001618D">
        <w:rPr>
          <w:rFonts w:cs="David" w:hint="cs"/>
          <w:rtl/>
        </w:rPr>
        <w:t>, נדמה לי שבקשתך כבר מיותרת כי כבר התקיים דיון בוועדה.</w:t>
      </w:r>
    </w:p>
    <w:p w14:paraId="4177D469" w14:textId="77777777" w:rsidR="0001618D" w:rsidRPr="0001618D" w:rsidRDefault="0001618D" w:rsidP="0001618D">
      <w:pPr>
        <w:keepNext/>
        <w:bidi/>
        <w:ind w:firstLine="720"/>
        <w:jc w:val="both"/>
        <w:rPr>
          <w:rFonts w:cs="David" w:hint="cs"/>
          <w:rtl/>
        </w:rPr>
      </w:pPr>
    </w:p>
    <w:p w14:paraId="2D1CA4DA" w14:textId="77777777" w:rsidR="0001618D" w:rsidRPr="0001618D" w:rsidRDefault="0001618D" w:rsidP="0001618D">
      <w:pPr>
        <w:keepNext/>
        <w:bidi/>
        <w:ind w:firstLine="720"/>
        <w:jc w:val="both"/>
        <w:rPr>
          <w:rFonts w:cs="David" w:hint="cs"/>
          <w:rtl/>
        </w:rPr>
      </w:pPr>
      <w:r w:rsidRPr="0001618D">
        <w:rPr>
          <w:rFonts w:cs="David" w:hint="cs"/>
          <w:rtl/>
        </w:rPr>
        <w:t xml:space="preserve">חבר הכנסת מילר, בתור סגן היושב-ראש התורן, תענה בשם הנשיאות. </w:t>
      </w:r>
    </w:p>
    <w:p w14:paraId="3EECF778" w14:textId="77777777" w:rsidR="0001618D" w:rsidRPr="0001618D" w:rsidRDefault="0001618D" w:rsidP="0001618D">
      <w:pPr>
        <w:keepNext/>
        <w:bidi/>
        <w:jc w:val="both"/>
        <w:rPr>
          <w:rFonts w:cs="David" w:hint="cs"/>
          <w:rtl/>
        </w:rPr>
      </w:pPr>
    </w:p>
    <w:p w14:paraId="23DE79E2" w14:textId="77777777" w:rsidR="0001618D" w:rsidRPr="0001618D" w:rsidRDefault="0001618D" w:rsidP="0001618D">
      <w:pPr>
        <w:keepNext/>
        <w:bidi/>
        <w:rPr>
          <w:rFonts w:cs="David" w:hint="cs"/>
          <w:rtl/>
        </w:rPr>
      </w:pPr>
      <w:r w:rsidRPr="0001618D">
        <w:rPr>
          <w:rFonts w:cs="David" w:hint="cs"/>
          <w:u w:val="single"/>
          <w:rtl/>
        </w:rPr>
        <w:t>אלכס מילר:</w:t>
      </w:r>
    </w:p>
    <w:p w14:paraId="28F68AED" w14:textId="77777777" w:rsidR="0001618D" w:rsidRPr="0001618D" w:rsidRDefault="0001618D" w:rsidP="0001618D">
      <w:pPr>
        <w:keepNext/>
        <w:bidi/>
        <w:rPr>
          <w:rFonts w:cs="David" w:hint="cs"/>
          <w:rtl/>
        </w:rPr>
      </w:pPr>
    </w:p>
    <w:p w14:paraId="153C65F1" w14:textId="77777777" w:rsidR="0001618D" w:rsidRPr="0001618D" w:rsidRDefault="0001618D" w:rsidP="0001618D">
      <w:pPr>
        <w:keepNext/>
        <w:bidi/>
        <w:ind w:firstLine="720"/>
        <w:rPr>
          <w:rFonts w:cs="David" w:hint="cs"/>
          <w:u w:val="single"/>
          <w:rtl/>
        </w:rPr>
      </w:pPr>
      <w:r w:rsidRPr="0001618D">
        <w:rPr>
          <w:rFonts w:cs="David" w:hint="cs"/>
          <w:rtl/>
        </w:rPr>
        <w:t xml:space="preserve">תודה, אדוני היושב-ראש. הנשיאות דנה בנושא. בנוסף, בישיבה האחרונה קיבלה שישה נושאים במקום חמישה נושאים להצעות דחופות לסדר היום. הנשיאות מבקשת לדחות את הערר. </w:t>
      </w:r>
    </w:p>
    <w:p w14:paraId="491F78BC" w14:textId="77777777" w:rsidR="0001618D" w:rsidRPr="0001618D" w:rsidRDefault="0001618D" w:rsidP="0001618D">
      <w:pPr>
        <w:keepNext/>
        <w:bidi/>
        <w:rPr>
          <w:rFonts w:cs="David" w:hint="cs"/>
          <w:u w:val="single"/>
          <w:rtl/>
        </w:rPr>
      </w:pPr>
    </w:p>
    <w:p w14:paraId="5767A840"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3EAE84EE" w14:textId="77777777" w:rsidR="0001618D" w:rsidRPr="0001618D" w:rsidRDefault="0001618D" w:rsidP="0001618D">
      <w:pPr>
        <w:keepNext/>
        <w:bidi/>
        <w:rPr>
          <w:rFonts w:cs="David" w:hint="cs"/>
          <w:rtl/>
        </w:rPr>
      </w:pPr>
    </w:p>
    <w:p w14:paraId="482E6498" w14:textId="77777777" w:rsidR="0001618D" w:rsidRPr="0001618D" w:rsidRDefault="0001618D" w:rsidP="0001618D">
      <w:pPr>
        <w:keepNext/>
        <w:bidi/>
        <w:ind w:firstLine="720"/>
        <w:rPr>
          <w:rFonts w:cs="David" w:hint="cs"/>
          <w:rtl/>
        </w:rPr>
      </w:pPr>
      <w:r w:rsidRPr="0001618D">
        <w:rPr>
          <w:rFonts w:cs="David" w:hint="cs"/>
          <w:rtl/>
        </w:rPr>
        <w:t>סביב העניין הזה, של הרכבת הקלה, הייתה מחלוקת בין הסיעות או שזה היה פה אחד?</w:t>
      </w:r>
    </w:p>
    <w:p w14:paraId="36D5F5A8" w14:textId="77777777" w:rsidR="0001618D" w:rsidRPr="0001618D" w:rsidRDefault="0001618D" w:rsidP="0001618D">
      <w:pPr>
        <w:keepNext/>
        <w:bidi/>
        <w:ind w:firstLine="720"/>
        <w:rPr>
          <w:rFonts w:cs="David" w:hint="cs"/>
          <w:rtl/>
        </w:rPr>
      </w:pPr>
    </w:p>
    <w:p w14:paraId="493E1116" w14:textId="77777777" w:rsidR="0001618D" w:rsidRPr="0001618D" w:rsidRDefault="0001618D" w:rsidP="0001618D">
      <w:pPr>
        <w:keepNext/>
        <w:bidi/>
        <w:rPr>
          <w:rFonts w:cs="David" w:hint="cs"/>
          <w:rtl/>
        </w:rPr>
      </w:pPr>
      <w:r w:rsidRPr="0001618D">
        <w:rPr>
          <w:rFonts w:cs="David" w:hint="cs"/>
          <w:u w:val="single"/>
          <w:rtl/>
        </w:rPr>
        <w:t>אחמד טיבי:</w:t>
      </w:r>
    </w:p>
    <w:p w14:paraId="6D2257C6" w14:textId="77777777" w:rsidR="0001618D" w:rsidRPr="0001618D" w:rsidRDefault="0001618D" w:rsidP="0001618D">
      <w:pPr>
        <w:keepNext/>
        <w:bidi/>
        <w:rPr>
          <w:rFonts w:cs="David" w:hint="cs"/>
          <w:rtl/>
        </w:rPr>
      </w:pPr>
    </w:p>
    <w:p w14:paraId="598E3E84" w14:textId="77777777" w:rsidR="0001618D" w:rsidRPr="0001618D" w:rsidRDefault="0001618D" w:rsidP="0001618D">
      <w:pPr>
        <w:keepNext/>
        <w:bidi/>
        <w:rPr>
          <w:rFonts w:cs="David" w:hint="cs"/>
          <w:rtl/>
        </w:rPr>
      </w:pPr>
      <w:r w:rsidRPr="0001618D">
        <w:rPr>
          <w:rFonts w:cs="David" w:hint="cs"/>
          <w:rtl/>
        </w:rPr>
        <w:tab/>
        <w:t xml:space="preserve">לא הייתה הצבעה. </w:t>
      </w:r>
    </w:p>
    <w:p w14:paraId="410123E5" w14:textId="77777777" w:rsidR="0001618D" w:rsidRPr="0001618D" w:rsidRDefault="0001618D" w:rsidP="0001618D">
      <w:pPr>
        <w:keepNext/>
        <w:bidi/>
        <w:rPr>
          <w:rFonts w:cs="David" w:hint="cs"/>
          <w:rtl/>
        </w:rPr>
      </w:pPr>
    </w:p>
    <w:p w14:paraId="63CAEF24" w14:textId="77777777" w:rsidR="0001618D" w:rsidRPr="0001618D" w:rsidRDefault="0001618D" w:rsidP="0001618D">
      <w:pPr>
        <w:keepNext/>
        <w:bidi/>
        <w:rPr>
          <w:rFonts w:cs="David" w:hint="cs"/>
          <w:rtl/>
        </w:rPr>
      </w:pPr>
      <w:r w:rsidRPr="0001618D">
        <w:rPr>
          <w:rFonts w:cs="David" w:hint="cs"/>
          <w:u w:val="single"/>
          <w:rtl/>
        </w:rPr>
        <w:t>דוד רותם:</w:t>
      </w:r>
    </w:p>
    <w:p w14:paraId="7B4527F1" w14:textId="77777777" w:rsidR="0001618D" w:rsidRPr="0001618D" w:rsidRDefault="0001618D" w:rsidP="0001618D">
      <w:pPr>
        <w:keepNext/>
        <w:bidi/>
        <w:rPr>
          <w:rFonts w:cs="David" w:hint="cs"/>
          <w:rtl/>
        </w:rPr>
      </w:pPr>
    </w:p>
    <w:p w14:paraId="271A5006" w14:textId="77777777" w:rsidR="0001618D" w:rsidRPr="0001618D" w:rsidRDefault="0001618D" w:rsidP="0001618D">
      <w:pPr>
        <w:keepNext/>
        <w:bidi/>
        <w:rPr>
          <w:rFonts w:cs="David" w:hint="cs"/>
          <w:rtl/>
        </w:rPr>
      </w:pPr>
      <w:r w:rsidRPr="0001618D">
        <w:rPr>
          <w:rFonts w:cs="David" w:hint="cs"/>
          <w:rtl/>
        </w:rPr>
        <w:tab/>
        <w:t xml:space="preserve">הנשיאות זה תמיד פה אחד. </w:t>
      </w:r>
    </w:p>
    <w:p w14:paraId="377CB93E" w14:textId="77777777" w:rsidR="0001618D" w:rsidRPr="0001618D" w:rsidRDefault="0001618D" w:rsidP="0001618D">
      <w:pPr>
        <w:keepNext/>
        <w:bidi/>
        <w:rPr>
          <w:rFonts w:cs="David" w:hint="cs"/>
          <w:rtl/>
        </w:rPr>
      </w:pPr>
    </w:p>
    <w:p w14:paraId="46DB48CE"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6584D309" w14:textId="77777777" w:rsidR="0001618D" w:rsidRPr="0001618D" w:rsidRDefault="0001618D" w:rsidP="0001618D">
      <w:pPr>
        <w:keepNext/>
        <w:bidi/>
        <w:rPr>
          <w:rFonts w:cs="David" w:hint="cs"/>
          <w:rtl/>
        </w:rPr>
      </w:pPr>
    </w:p>
    <w:p w14:paraId="33A0F60F" w14:textId="77777777" w:rsidR="0001618D" w:rsidRPr="0001618D" w:rsidRDefault="0001618D" w:rsidP="0001618D">
      <w:pPr>
        <w:keepNext/>
        <w:bidi/>
        <w:rPr>
          <w:rFonts w:cs="David" w:hint="cs"/>
          <w:rtl/>
        </w:rPr>
      </w:pPr>
      <w:r w:rsidRPr="0001618D">
        <w:rPr>
          <w:rFonts w:cs="David" w:hint="cs"/>
          <w:rtl/>
        </w:rPr>
        <w:tab/>
        <w:t xml:space="preserve">חבר הכנסת רותם, תתפלא, אבל לא תמיד. </w:t>
      </w:r>
    </w:p>
    <w:p w14:paraId="410C659B" w14:textId="77777777" w:rsidR="0001618D" w:rsidRPr="0001618D" w:rsidRDefault="0001618D" w:rsidP="0001618D">
      <w:pPr>
        <w:keepNext/>
        <w:bidi/>
        <w:rPr>
          <w:rFonts w:cs="David" w:hint="cs"/>
          <w:rtl/>
        </w:rPr>
      </w:pPr>
      <w:r w:rsidRPr="0001618D">
        <w:rPr>
          <w:rFonts w:cs="David" w:hint="cs"/>
          <w:u w:val="single"/>
          <w:rtl/>
        </w:rPr>
        <w:t>נסים זאב:</w:t>
      </w:r>
    </w:p>
    <w:p w14:paraId="13A2C214" w14:textId="77777777" w:rsidR="0001618D" w:rsidRPr="0001618D" w:rsidRDefault="0001618D" w:rsidP="0001618D">
      <w:pPr>
        <w:keepNext/>
        <w:bidi/>
        <w:rPr>
          <w:rFonts w:cs="David" w:hint="cs"/>
          <w:rtl/>
        </w:rPr>
      </w:pPr>
    </w:p>
    <w:p w14:paraId="65FC39C7" w14:textId="77777777" w:rsidR="0001618D" w:rsidRPr="0001618D" w:rsidRDefault="0001618D" w:rsidP="0001618D">
      <w:pPr>
        <w:keepNext/>
        <w:bidi/>
        <w:rPr>
          <w:rFonts w:cs="David" w:hint="cs"/>
          <w:rtl/>
        </w:rPr>
      </w:pPr>
      <w:r w:rsidRPr="0001618D">
        <w:rPr>
          <w:rFonts w:cs="David" w:hint="cs"/>
          <w:rtl/>
        </w:rPr>
        <w:tab/>
        <w:t xml:space="preserve">השאלה היא אם כולם שמעו את ההצעה. </w:t>
      </w:r>
    </w:p>
    <w:p w14:paraId="18417032" w14:textId="77777777" w:rsidR="0001618D" w:rsidRPr="0001618D" w:rsidRDefault="0001618D" w:rsidP="0001618D">
      <w:pPr>
        <w:keepNext/>
        <w:bidi/>
        <w:rPr>
          <w:rFonts w:cs="David" w:hint="cs"/>
          <w:rtl/>
        </w:rPr>
      </w:pPr>
    </w:p>
    <w:p w14:paraId="2179ED08" w14:textId="77777777" w:rsidR="0001618D" w:rsidRPr="0001618D" w:rsidRDefault="0001618D" w:rsidP="0001618D">
      <w:pPr>
        <w:keepNext/>
        <w:bidi/>
        <w:rPr>
          <w:rFonts w:cs="David" w:hint="cs"/>
          <w:rtl/>
        </w:rPr>
      </w:pPr>
      <w:r w:rsidRPr="0001618D">
        <w:rPr>
          <w:rFonts w:cs="David" w:hint="cs"/>
          <w:u w:val="single"/>
          <w:rtl/>
        </w:rPr>
        <w:t>אלכס מילר:</w:t>
      </w:r>
    </w:p>
    <w:p w14:paraId="5D870E97" w14:textId="77777777" w:rsidR="0001618D" w:rsidRPr="0001618D" w:rsidRDefault="0001618D" w:rsidP="0001618D">
      <w:pPr>
        <w:keepNext/>
        <w:bidi/>
        <w:rPr>
          <w:rFonts w:cs="David" w:hint="cs"/>
          <w:rtl/>
        </w:rPr>
      </w:pPr>
    </w:p>
    <w:p w14:paraId="2147AA06" w14:textId="77777777" w:rsidR="0001618D" w:rsidRPr="0001618D" w:rsidRDefault="0001618D" w:rsidP="0001618D">
      <w:pPr>
        <w:keepNext/>
        <w:bidi/>
        <w:rPr>
          <w:rFonts w:cs="David" w:hint="cs"/>
          <w:u w:val="single"/>
          <w:rtl/>
        </w:rPr>
      </w:pPr>
      <w:r w:rsidRPr="0001618D">
        <w:rPr>
          <w:rFonts w:cs="David" w:hint="cs"/>
          <w:rtl/>
        </w:rPr>
        <w:tab/>
        <w:t xml:space="preserve">אישרנו נושא אחד מעל המכסה שהיינו אמורים לאשר. </w:t>
      </w:r>
    </w:p>
    <w:p w14:paraId="5552629F" w14:textId="77777777" w:rsidR="0001618D" w:rsidRPr="0001618D" w:rsidRDefault="0001618D" w:rsidP="0001618D">
      <w:pPr>
        <w:keepNext/>
        <w:bidi/>
        <w:rPr>
          <w:rFonts w:cs="David" w:hint="cs"/>
          <w:u w:val="single"/>
          <w:rtl/>
        </w:rPr>
      </w:pPr>
    </w:p>
    <w:p w14:paraId="549E61AD"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5B16039C" w14:textId="77777777" w:rsidR="0001618D" w:rsidRPr="0001618D" w:rsidRDefault="0001618D" w:rsidP="0001618D">
      <w:pPr>
        <w:keepNext/>
        <w:bidi/>
        <w:rPr>
          <w:rFonts w:cs="David" w:hint="cs"/>
          <w:rtl/>
        </w:rPr>
      </w:pPr>
    </w:p>
    <w:p w14:paraId="769568BC" w14:textId="77777777" w:rsidR="0001618D" w:rsidRPr="0001618D" w:rsidRDefault="0001618D" w:rsidP="0001618D">
      <w:pPr>
        <w:keepNext/>
        <w:bidi/>
        <w:ind w:firstLine="720"/>
        <w:jc w:val="both"/>
        <w:rPr>
          <w:rFonts w:cs="David" w:hint="cs"/>
          <w:rtl/>
        </w:rPr>
      </w:pPr>
      <w:r w:rsidRPr="0001618D">
        <w:rPr>
          <w:rFonts w:cs="David" w:hint="cs"/>
          <w:rtl/>
        </w:rPr>
        <w:t xml:space="preserve">חבר הכנסת </w:t>
      </w:r>
      <w:proofErr w:type="spellStart"/>
      <w:r w:rsidRPr="0001618D">
        <w:rPr>
          <w:rFonts w:cs="David" w:hint="cs"/>
          <w:rtl/>
        </w:rPr>
        <w:t>חנין</w:t>
      </w:r>
      <w:proofErr w:type="spellEnd"/>
      <w:r w:rsidRPr="0001618D">
        <w:rPr>
          <w:rFonts w:cs="David" w:hint="cs"/>
          <w:rtl/>
        </w:rPr>
        <w:t xml:space="preserve">, בדרך כלל בערעורים כאלה לא מקיימים דיון אלא מביאים את זה להצבעה. אפנה את תשומת לבך לדבר אחד, שנדמה לי שלא דייקת בו, אבל כפרלמנטר ותיק אתה ודאי מודע לכך, שחוץ משתי האפשרויות שציינת </w:t>
      </w:r>
      <w:r w:rsidRPr="0001618D">
        <w:rPr>
          <w:rFonts w:cs="David"/>
          <w:rtl/>
        </w:rPr>
        <w:t>–</w:t>
      </w:r>
      <w:r w:rsidRPr="0001618D">
        <w:rPr>
          <w:rFonts w:cs="David" w:hint="cs"/>
          <w:rtl/>
        </w:rPr>
        <w:t xml:space="preserve"> הצעה דחופה לסדר והצעת אי-אמון - יש אפשרות שלישית, של הצעה לסדר במסגרת המכסה של כל סיעה. יש גם דיון מהיר, מתקנת אותי אתי בן-יוסף, והיא צודקת. הרבה סיעות והרבה חברי כנסת וסיעות מנצלים אותן בכנסת הזאת. </w:t>
      </w:r>
    </w:p>
    <w:p w14:paraId="5CDFF82B" w14:textId="77777777" w:rsidR="0001618D" w:rsidRDefault="0001618D" w:rsidP="0001618D">
      <w:pPr>
        <w:keepNext/>
        <w:bidi/>
        <w:jc w:val="both"/>
        <w:rPr>
          <w:rFonts w:cs="David" w:hint="cs"/>
          <w:rtl/>
        </w:rPr>
      </w:pPr>
    </w:p>
    <w:p w14:paraId="17407DD6" w14:textId="77777777" w:rsidR="0001618D" w:rsidRDefault="0001618D" w:rsidP="0001618D">
      <w:pPr>
        <w:keepNext/>
        <w:bidi/>
        <w:jc w:val="both"/>
        <w:rPr>
          <w:rFonts w:cs="David" w:hint="cs"/>
          <w:rtl/>
        </w:rPr>
      </w:pPr>
    </w:p>
    <w:p w14:paraId="20284A05" w14:textId="77777777" w:rsidR="0001618D" w:rsidRDefault="0001618D" w:rsidP="0001618D">
      <w:pPr>
        <w:keepNext/>
        <w:bidi/>
        <w:jc w:val="both"/>
        <w:rPr>
          <w:rFonts w:cs="David" w:hint="cs"/>
          <w:rtl/>
        </w:rPr>
      </w:pPr>
    </w:p>
    <w:p w14:paraId="44AC5C09" w14:textId="77777777" w:rsidR="0001618D" w:rsidRDefault="0001618D" w:rsidP="0001618D">
      <w:pPr>
        <w:keepNext/>
        <w:bidi/>
        <w:jc w:val="both"/>
        <w:rPr>
          <w:rFonts w:cs="David" w:hint="cs"/>
          <w:rtl/>
        </w:rPr>
      </w:pPr>
    </w:p>
    <w:p w14:paraId="2353A448" w14:textId="77777777" w:rsidR="0001618D" w:rsidRDefault="0001618D" w:rsidP="0001618D">
      <w:pPr>
        <w:keepNext/>
        <w:bidi/>
        <w:jc w:val="both"/>
        <w:rPr>
          <w:rFonts w:cs="David" w:hint="cs"/>
          <w:rtl/>
        </w:rPr>
      </w:pPr>
    </w:p>
    <w:p w14:paraId="5AD21DEB" w14:textId="77777777" w:rsidR="0001618D" w:rsidRDefault="0001618D" w:rsidP="0001618D">
      <w:pPr>
        <w:keepNext/>
        <w:bidi/>
        <w:jc w:val="both"/>
        <w:rPr>
          <w:rFonts w:cs="David" w:hint="cs"/>
          <w:rtl/>
        </w:rPr>
      </w:pPr>
    </w:p>
    <w:p w14:paraId="49D2B050" w14:textId="77777777" w:rsidR="0001618D" w:rsidRPr="0001618D" w:rsidRDefault="0001618D" w:rsidP="0001618D">
      <w:pPr>
        <w:keepNext/>
        <w:bidi/>
        <w:jc w:val="both"/>
        <w:rPr>
          <w:rFonts w:cs="David" w:hint="cs"/>
          <w:rtl/>
        </w:rPr>
      </w:pPr>
    </w:p>
    <w:p w14:paraId="32C2D524"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77778504" w14:textId="77777777" w:rsidR="0001618D" w:rsidRPr="0001618D" w:rsidRDefault="0001618D" w:rsidP="0001618D">
      <w:pPr>
        <w:pStyle w:val="Heading5"/>
        <w:jc w:val="left"/>
        <w:rPr>
          <w:rFonts w:hint="cs"/>
          <w:sz w:val="24"/>
          <w:rtl/>
        </w:rPr>
      </w:pPr>
    </w:p>
    <w:p w14:paraId="3F36DA79" w14:textId="77777777" w:rsidR="0001618D" w:rsidRPr="0001618D" w:rsidRDefault="0001618D" w:rsidP="0001618D">
      <w:pPr>
        <w:keepNext/>
        <w:bidi/>
        <w:jc w:val="both"/>
        <w:rPr>
          <w:rFonts w:cs="David" w:hint="cs"/>
          <w:rtl/>
        </w:rPr>
      </w:pPr>
      <w:r w:rsidRPr="0001618D">
        <w:rPr>
          <w:rFonts w:cs="David" w:hint="cs"/>
          <w:rtl/>
        </w:rPr>
        <w:tab/>
        <w:t xml:space="preserve">בתשובה לשאלתך, אדוני, מאז שנבחרתי לכנסת לא השתמשתי במכשיר הזה של הצעה לסדר כיוון  שכשאני משתמש בו זה במקום חקיקה, והתפקיד שלי בתור חבר כנסת זה לקדם חקיקה. יש לי אפשרות לקדם חקיקה אחת לארבעה שבועות, ואני משתמש בכל אפשרות כזאת כדי לקדם חקיקה ולא כדי לבזבז את הזמן. </w:t>
      </w:r>
    </w:p>
    <w:p w14:paraId="36681CB7" w14:textId="77777777" w:rsidR="0001618D" w:rsidRPr="0001618D" w:rsidRDefault="0001618D" w:rsidP="0001618D">
      <w:pPr>
        <w:keepNext/>
        <w:bidi/>
        <w:jc w:val="both"/>
        <w:rPr>
          <w:rFonts w:cs="David" w:hint="cs"/>
          <w:rtl/>
        </w:rPr>
      </w:pPr>
    </w:p>
    <w:p w14:paraId="53225A44"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67EDCEF9" w14:textId="77777777" w:rsidR="0001618D" w:rsidRPr="0001618D" w:rsidRDefault="0001618D" w:rsidP="0001618D">
      <w:pPr>
        <w:keepNext/>
        <w:bidi/>
        <w:jc w:val="both"/>
        <w:rPr>
          <w:rFonts w:cs="David" w:hint="cs"/>
          <w:rtl/>
        </w:rPr>
      </w:pPr>
    </w:p>
    <w:p w14:paraId="292A125B" w14:textId="77777777" w:rsidR="0001618D" w:rsidRPr="0001618D" w:rsidRDefault="0001618D" w:rsidP="0001618D">
      <w:pPr>
        <w:keepNext/>
        <w:bidi/>
        <w:jc w:val="both"/>
        <w:rPr>
          <w:rFonts w:cs="David" w:hint="cs"/>
          <w:rtl/>
        </w:rPr>
      </w:pPr>
      <w:r w:rsidRPr="0001618D">
        <w:rPr>
          <w:rFonts w:cs="David" w:hint="cs"/>
          <w:rtl/>
        </w:rPr>
        <w:tab/>
        <w:t xml:space="preserve">כאן, כיושב-ראש ועדת הכנסת, ארשה לעצמי לחלוק עליך כי התקנון יצר את האפשרות הזאת. נכון לעכשיו, לפחות, עד שהלכנו לרפורמות, שאיל ינון היה חלק מהמנגנון שהציע אותן. </w:t>
      </w:r>
    </w:p>
    <w:p w14:paraId="4E0EF61D" w14:textId="77777777" w:rsidR="0001618D" w:rsidRPr="0001618D" w:rsidRDefault="0001618D" w:rsidP="0001618D">
      <w:pPr>
        <w:keepNext/>
        <w:bidi/>
        <w:jc w:val="both"/>
        <w:rPr>
          <w:rFonts w:cs="David" w:hint="cs"/>
          <w:rtl/>
        </w:rPr>
      </w:pPr>
    </w:p>
    <w:p w14:paraId="2F049432"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5DB61DF3" w14:textId="77777777" w:rsidR="0001618D" w:rsidRPr="0001618D" w:rsidRDefault="0001618D" w:rsidP="0001618D">
      <w:pPr>
        <w:pStyle w:val="Heading5"/>
        <w:jc w:val="left"/>
        <w:rPr>
          <w:rFonts w:hint="cs"/>
          <w:sz w:val="24"/>
          <w:rtl/>
        </w:rPr>
      </w:pPr>
    </w:p>
    <w:p w14:paraId="2EA7E0AD" w14:textId="77777777" w:rsidR="0001618D" w:rsidRPr="0001618D" w:rsidRDefault="0001618D" w:rsidP="0001618D">
      <w:pPr>
        <w:keepNext/>
        <w:bidi/>
        <w:jc w:val="both"/>
        <w:rPr>
          <w:rFonts w:cs="David" w:hint="cs"/>
          <w:u w:val="single"/>
          <w:rtl/>
        </w:rPr>
      </w:pPr>
      <w:r w:rsidRPr="0001618D">
        <w:rPr>
          <w:rFonts w:cs="David" w:hint="cs"/>
          <w:rtl/>
        </w:rPr>
        <w:tab/>
        <w:t>אם יגדילו לי את מכסות החקיקה אשמח - - -</w:t>
      </w:r>
    </w:p>
    <w:p w14:paraId="796307D0" w14:textId="77777777" w:rsidR="0001618D" w:rsidRPr="0001618D" w:rsidRDefault="0001618D" w:rsidP="0001618D">
      <w:pPr>
        <w:keepNext/>
        <w:bidi/>
        <w:jc w:val="both"/>
        <w:rPr>
          <w:rFonts w:cs="David" w:hint="cs"/>
          <w:u w:val="single"/>
          <w:rtl/>
        </w:rPr>
      </w:pPr>
    </w:p>
    <w:p w14:paraId="672FB4E4"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2C3B7242" w14:textId="77777777" w:rsidR="0001618D" w:rsidRPr="0001618D" w:rsidRDefault="0001618D" w:rsidP="0001618D">
      <w:pPr>
        <w:keepNext/>
        <w:bidi/>
        <w:jc w:val="both"/>
        <w:rPr>
          <w:rFonts w:cs="David" w:hint="cs"/>
          <w:rtl/>
        </w:rPr>
      </w:pPr>
    </w:p>
    <w:p w14:paraId="7F9B293C" w14:textId="77777777" w:rsidR="0001618D" w:rsidRPr="0001618D" w:rsidRDefault="0001618D" w:rsidP="0001618D">
      <w:pPr>
        <w:keepNext/>
        <w:bidi/>
        <w:ind w:firstLine="720"/>
        <w:jc w:val="both"/>
        <w:rPr>
          <w:rFonts w:cs="David" w:hint="cs"/>
          <w:rtl/>
        </w:rPr>
      </w:pPr>
      <w:r w:rsidRPr="0001618D">
        <w:rPr>
          <w:rFonts w:cs="David" w:hint="cs"/>
          <w:rtl/>
        </w:rPr>
        <w:t xml:space="preserve">המכסות המשותפות להצעות לסדר ולחקיקה </w:t>
      </w:r>
      <w:r w:rsidRPr="0001618D">
        <w:rPr>
          <w:rFonts w:cs="David"/>
          <w:rtl/>
        </w:rPr>
        <w:t>–</w:t>
      </w:r>
      <w:r w:rsidRPr="0001618D">
        <w:rPr>
          <w:rFonts w:cs="David" w:hint="cs"/>
          <w:rtl/>
        </w:rPr>
        <w:t xml:space="preserve"> זכותך המלאה להחליט שאתה מנצל הכול לחקיקה, אבל אי-אפשר להגיד שאין אפשרות אחרת. </w:t>
      </w:r>
    </w:p>
    <w:p w14:paraId="7E89EC23" w14:textId="77777777" w:rsidR="0001618D" w:rsidRPr="0001618D" w:rsidRDefault="0001618D" w:rsidP="0001618D">
      <w:pPr>
        <w:keepNext/>
        <w:bidi/>
        <w:ind w:firstLine="720"/>
        <w:jc w:val="both"/>
        <w:rPr>
          <w:rFonts w:cs="David" w:hint="cs"/>
          <w:rtl/>
        </w:rPr>
      </w:pPr>
    </w:p>
    <w:p w14:paraId="0C34F8F9"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67401E7A" w14:textId="77777777" w:rsidR="0001618D" w:rsidRPr="0001618D" w:rsidRDefault="0001618D" w:rsidP="0001618D">
      <w:pPr>
        <w:pStyle w:val="Heading5"/>
        <w:jc w:val="left"/>
        <w:rPr>
          <w:rFonts w:hint="cs"/>
          <w:sz w:val="24"/>
          <w:rtl/>
        </w:rPr>
      </w:pPr>
    </w:p>
    <w:p w14:paraId="21DE2D1A" w14:textId="77777777" w:rsidR="0001618D" w:rsidRPr="0001618D" w:rsidRDefault="0001618D" w:rsidP="0001618D">
      <w:pPr>
        <w:keepNext/>
        <w:bidi/>
        <w:jc w:val="both"/>
        <w:rPr>
          <w:rFonts w:cs="David" w:hint="cs"/>
          <w:u w:val="single"/>
          <w:rtl/>
        </w:rPr>
      </w:pPr>
      <w:r w:rsidRPr="0001618D">
        <w:rPr>
          <w:rFonts w:cs="David" w:hint="cs"/>
          <w:rtl/>
        </w:rPr>
        <w:tab/>
        <w:t xml:space="preserve">האפשרות האחרת לנושאים דחופים היא הצעה דחופה לסדר היום. זה נושא דחוף. </w:t>
      </w:r>
    </w:p>
    <w:p w14:paraId="6374FECF" w14:textId="77777777" w:rsidR="0001618D" w:rsidRPr="0001618D" w:rsidRDefault="0001618D" w:rsidP="0001618D">
      <w:pPr>
        <w:keepNext/>
        <w:bidi/>
        <w:jc w:val="both"/>
        <w:rPr>
          <w:rFonts w:cs="David" w:hint="cs"/>
          <w:u w:val="single"/>
          <w:rtl/>
        </w:rPr>
      </w:pPr>
    </w:p>
    <w:p w14:paraId="1A60262A"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75A4E05D" w14:textId="77777777" w:rsidR="0001618D" w:rsidRPr="0001618D" w:rsidRDefault="0001618D" w:rsidP="0001618D">
      <w:pPr>
        <w:keepNext/>
        <w:bidi/>
        <w:jc w:val="both"/>
        <w:rPr>
          <w:rFonts w:cs="David" w:hint="cs"/>
          <w:rtl/>
        </w:rPr>
      </w:pPr>
    </w:p>
    <w:p w14:paraId="51403816" w14:textId="77777777" w:rsidR="0001618D" w:rsidRPr="0001618D" w:rsidRDefault="0001618D" w:rsidP="0001618D">
      <w:pPr>
        <w:keepNext/>
        <w:bidi/>
        <w:ind w:firstLine="720"/>
        <w:jc w:val="both"/>
        <w:rPr>
          <w:rFonts w:cs="David" w:hint="cs"/>
          <w:rtl/>
        </w:rPr>
      </w:pPr>
      <w:r w:rsidRPr="0001618D">
        <w:rPr>
          <w:rFonts w:cs="David" w:hint="cs"/>
          <w:rtl/>
        </w:rPr>
        <w:t xml:space="preserve">לנושאים דחופים </w:t>
      </w:r>
      <w:r w:rsidRPr="0001618D">
        <w:rPr>
          <w:rFonts w:cs="David"/>
          <w:rtl/>
        </w:rPr>
        <w:t>–</w:t>
      </w:r>
      <w:r w:rsidRPr="0001618D">
        <w:rPr>
          <w:rFonts w:cs="David" w:hint="cs"/>
          <w:rtl/>
        </w:rPr>
        <w:t xml:space="preserve"> בהחלט, אבל אתה גם מכיר את המסורת שוועדת הכנסת </w:t>
      </w:r>
      <w:r w:rsidRPr="0001618D">
        <w:rPr>
          <w:rFonts w:cs="David"/>
          <w:rtl/>
        </w:rPr>
        <w:t>–</w:t>
      </w:r>
      <w:r w:rsidRPr="0001618D">
        <w:rPr>
          <w:rFonts w:cs="David" w:hint="cs"/>
          <w:rtl/>
        </w:rPr>
        <w:t xml:space="preserve"> במיוחד כשלא הייתה מחלוקת בנשיאות - - - </w:t>
      </w:r>
    </w:p>
    <w:p w14:paraId="27B477D7" w14:textId="77777777" w:rsidR="0001618D" w:rsidRPr="0001618D" w:rsidRDefault="0001618D" w:rsidP="0001618D">
      <w:pPr>
        <w:keepNext/>
        <w:bidi/>
        <w:ind w:firstLine="720"/>
        <w:jc w:val="both"/>
        <w:rPr>
          <w:rFonts w:cs="David" w:hint="cs"/>
          <w:rtl/>
        </w:rPr>
      </w:pPr>
    </w:p>
    <w:p w14:paraId="51663065"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585B82DC" w14:textId="77777777" w:rsidR="0001618D" w:rsidRPr="0001618D" w:rsidRDefault="0001618D" w:rsidP="0001618D">
      <w:pPr>
        <w:pStyle w:val="Heading5"/>
        <w:jc w:val="left"/>
        <w:rPr>
          <w:rFonts w:hint="cs"/>
          <w:sz w:val="24"/>
          <w:rtl/>
        </w:rPr>
      </w:pPr>
    </w:p>
    <w:p w14:paraId="49B8088A" w14:textId="77777777" w:rsidR="0001618D" w:rsidRPr="0001618D" w:rsidRDefault="0001618D" w:rsidP="0001618D">
      <w:pPr>
        <w:keepNext/>
        <w:bidi/>
        <w:ind w:firstLine="720"/>
        <w:jc w:val="both"/>
        <w:rPr>
          <w:rFonts w:cs="David" w:hint="cs"/>
          <w:rtl/>
        </w:rPr>
      </w:pPr>
      <w:r w:rsidRPr="0001618D">
        <w:rPr>
          <w:rFonts w:cs="David" w:hint="cs"/>
          <w:rtl/>
        </w:rPr>
        <w:t xml:space="preserve">אני לא יודע אם לא הייתה מחלוקת בנשיאות. </w:t>
      </w:r>
    </w:p>
    <w:p w14:paraId="342C6F13" w14:textId="77777777" w:rsidR="0001618D" w:rsidRPr="0001618D" w:rsidRDefault="0001618D" w:rsidP="0001618D">
      <w:pPr>
        <w:keepNext/>
        <w:bidi/>
        <w:ind w:firstLine="720"/>
        <w:jc w:val="both"/>
        <w:rPr>
          <w:rFonts w:cs="David" w:hint="cs"/>
          <w:rtl/>
        </w:rPr>
      </w:pPr>
    </w:p>
    <w:p w14:paraId="27ADF6AF"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57DD55B0" w14:textId="77777777" w:rsidR="0001618D" w:rsidRPr="0001618D" w:rsidRDefault="0001618D" w:rsidP="0001618D">
      <w:pPr>
        <w:keepNext/>
        <w:bidi/>
        <w:ind w:firstLine="720"/>
        <w:jc w:val="both"/>
        <w:rPr>
          <w:rFonts w:cs="David" w:hint="cs"/>
          <w:rtl/>
        </w:rPr>
      </w:pPr>
    </w:p>
    <w:p w14:paraId="612D3107" w14:textId="77777777" w:rsidR="0001618D" w:rsidRPr="0001618D" w:rsidRDefault="0001618D" w:rsidP="0001618D">
      <w:pPr>
        <w:keepNext/>
        <w:bidi/>
        <w:ind w:firstLine="720"/>
        <w:jc w:val="both"/>
        <w:rPr>
          <w:rFonts w:cs="David" w:hint="cs"/>
          <w:rtl/>
        </w:rPr>
      </w:pPr>
      <w:r w:rsidRPr="0001618D">
        <w:rPr>
          <w:rFonts w:cs="David" w:hint="cs"/>
          <w:rtl/>
        </w:rPr>
        <w:t xml:space="preserve">יושבים כאן שני סגני יושב-ראש ואומרים שמה שהנשיאות החליטה, אפילו מעבר למכסה, היא החליטה פה אחד. במצבים כאלה ועדת הכנסת נוהגת, בלי שום קשר לקואליציה אופוזיציה, לתת גיבוי מלא לנשיאות. בנשיאות גם מיוצגים קואליציה ואופוזיציה. אם אתה מתעקש שאעמיד את הערר להצבעה אז - - - </w:t>
      </w:r>
    </w:p>
    <w:p w14:paraId="1DBECF8F" w14:textId="77777777" w:rsidR="0001618D" w:rsidRPr="0001618D" w:rsidRDefault="0001618D" w:rsidP="0001618D">
      <w:pPr>
        <w:keepNext/>
        <w:bidi/>
        <w:jc w:val="both"/>
        <w:rPr>
          <w:rFonts w:cs="David" w:hint="cs"/>
          <w:rtl/>
        </w:rPr>
      </w:pPr>
    </w:p>
    <w:p w14:paraId="3C2D57A6"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328845B6" w14:textId="77777777" w:rsidR="0001618D" w:rsidRPr="0001618D" w:rsidRDefault="0001618D" w:rsidP="0001618D">
      <w:pPr>
        <w:pStyle w:val="Heading5"/>
        <w:jc w:val="left"/>
        <w:rPr>
          <w:rFonts w:hint="cs"/>
          <w:sz w:val="24"/>
          <w:rtl/>
        </w:rPr>
      </w:pPr>
    </w:p>
    <w:p w14:paraId="30E718C1" w14:textId="77777777" w:rsidR="0001618D" w:rsidRPr="0001618D" w:rsidRDefault="0001618D" w:rsidP="0001618D">
      <w:pPr>
        <w:keepNext/>
        <w:bidi/>
        <w:jc w:val="both"/>
        <w:rPr>
          <w:rFonts w:cs="David" w:hint="cs"/>
          <w:rtl/>
        </w:rPr>
      </w:pPr>
      <w:r w:rsidRPr="0001618D">
        <w:rPr>
          <w:rFonts w:cs="David" w:hint="cs"/>
          <w:rtl/>
        </w:rPr>
        <w:tab/>
        <w:t xml:space="preserve">אני בוודאי אבקש שתעמיד להצבעה. יש לי תחושה מאוד קשה על מצבה של האופוזיציה בנשיאות אם היא מסכימה לדברים כאלה, אבל אלה טענות שלי לאופוזיציה לא לך, אדוני. אתה מייצג את הקואליציה. </w:t>
      </w:r>
    </w:p>
    <w:p w14:paraId="2CAD8273" w14:textId="77777777" w:rsidR="0001618D" w:rsidRPr="0001618D" w:rsidRDefault="0001618D" w:rsidP="0001618D">
      <w:pPr>
        <w:keepNext/>
        <w:bidi/>
        <w:jc w:val="both"/>
        <w:rPr>
          <w:rFonts w:cs="David" w:hint="cs"/>
          <w:rtl/>
        </w:rPr>
      </w:pPr>
    </w:p>
    <w:p w14:paraId="1772438E" w14:textId="77777777" w:rsidR="0001618D" w:rsidRPr="0001618D" w:rsidRDefault="0001618D" w:rsidP="0001618D">
      <w:pPr>
        <w:keepNext/>
        <w:bidi/>
        <w:rPr>
          <w:rFonts w:cs="David" w:hint="cs"/>
          <w:rtl/>
        </w:rPr>
      </w:pPr>
      <w:r w:rsidRPr="0001618D">
        <w:rPr>
          <w:rFonts w:cs="David" w:hint="cs"/>
          <w:u w:val="single"/>
          <w:rtl/>
        </w:rPr>
        <w:t>אחמד טיבי:</w:t>
      </w:r>
    </w:p>
    <w:p w14:paraId="159666E5" w14:textId="77777777" w:rsidR="0001618D" w:rsidRPr="0001618D" w:rsidRDefault="0001618D" w:rsidP="0001618D">
      <w:pPr>
        <w:keepNext/>
        <w:bidi/>
        <w:rPr>
          <w:rFonts w:cs="David" w:hint="cs"/>
          <w:rtl/>
        </w:rPr>
      </w:pPr>
    </w:p>
    <w:p w14:paraId="45F61D88" w14:textId="77777777" w:rsidR="0001618D" w:rsidRPr="0001618D" w:rsidRDefault="0001618D" w:rsidP="0001618D">
      <w:pPr>
        <w:keepNext/>
        <w:bidi/>
        <w:jc w:val="both"/>
        <w:rPr>
          <w:rFonts w:cs="David" w:hint="cs"/>
          <w:u w:val="single"/>
          <w:rtl/>
        </w:rPr>
      </w:pPr>
      <w:r w:rsidRPr="0001618D">
        <w:rPr>
          <w:rFonts w:cs="David" w:hint="cs"/>
          <w:rtl/>
        </w:rPr>
        <w:tab/>
        <w:t xml:space="preserve">היות והדברים מכוונים גם אלי, לא כל הצעה שלך צריכה להתקבל בנשיאות. למשל, משבר בענף התקשורת הוא לא פחות חשוב מההצעה על הרכבת. שניהם חשובים, אבל אי-אפשר לקבל כל הצעה שלך. </w:t>
      </w:r>
    </w:p>
    <w:p w14:paraId="0DD7C90B" w14:textId="77777777" w:rsidR="0001618D" w:rsidRDefault="0001618D" w:rsidP="0001618D">
      <w:pPr>
        <w:keepNext/>
        <w:bidi/>
        <w:jc w:val="both"/>
        <w:rPr>
          <w:rFonts w:cs="David" w:hint="cs"/>
          <w:u w:val="single"/>
          <w:rtl/>
        </w:rPr>
      </w:pPr>
    </w:p>
    <w:p w14:paraId="2A486E49" w14:textId="77777777" w:rsidR="0001618D" w:rsidRDefault="0001618D" w:rsidP="0001618D">
      <w:pPr>
        <w:keepNext/>
        <w:bidi/>
        <w:jc w:val="both"/>
        <w:rPr>
          <w:rFonts w:cs="David" w:hint="cs"/>
          <w:u w:val="single"/>
          <w:rtl/>
        </w:rPr>
      </w:pPr>
    </w:p>
    <w:p w14:paraId="37BB9E58" w14:textId="77777777" w:rsidR="0001618D" w:rsidRDefault="0001618D" w:rsidP="0001618D">
      <w:pPr>
        <w:keepNext/>
        <w:bidi/>
        <w:jc w:val="both"/>
        <w:rPr>
          <w:rFonts w:cs="David" w:hint="cs"/>
          <w:u w:val="single"/>
          <w:rtl/>
        </w:rPr>
      </w:pPr>
    </w:p>
    <w:p w14:paraId="33B655CF" w14:textId="77777777" w:rsidR="0001618D" w:rsidRDefault="0001618D" w:rsidP="0001618D">
      <w:pPr>
        <w:keepNext/>
        <w:bidi/>
        <w:jc w:val="both"/>
        <w:rPr>
          <w:rFonts w:cs="David" w:hint="cs"/>
          <w:u w:val="single"/>
          <w:rtl/>
        </w:rPr>
      </w:pPr>
    </w:p>
    <w:p w14:paraId="7506B6BF" w14:textId="77777777" w:rsidR="0001618D" w:rsidRDefault="0001618D" w:rsidP="0001618D">
      <w:pPr>
        <w:keepNext/>
        <w:bidi/>
        <w:jc w:val="both"/>
        <w:rPr>
          <w:rFonts w:cs="David" w:hint="cs"/>
          <w:u w:val="single"/>
          <w:rtl/>
        </w:rPr>
      </w:pPr>
    </w:p>
    <w:p w14:paraId="1D9DA158" w14:textId="77777777" w:rsidR="0001618D" w:rsidRPr="0001618D" w:rsidRDefault="0001618D" w:rsidP="0001618D">
      <w:pPr>
        <w:keepNext/>
        <w:bidi/>
        <w:jc w:val="both"/>
        <w:rPr>
          <w:rFonts w:cs="David" w:hint="cs"/>
          <w:u w:val="single"/>
          <w:rtl/>
        </w:rPr>
      </w:pPr>
    </w:p>
    <w:p w14:paraId="43436C6F"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0CA3B266" w14:textId="77777777" w:rsidR="0001618D" w:rsidRPr="0001618D" w:rsidRDefault="0001618D" w:rsidP="0001618D">
      <w:pPr>
        <w:pStyle w:val="Heading5"/>
        <w:jc w:val="left"/>
        <w:rPr>
          <w:rFonts w:hint="cs"/>
          <w:sz w:val="24"/>
          <w:rtl/>
        </w:rPr>
      </w:pPr>
    </w:p>
    <w:p w14:paraId="7EFF9EE2" w14:textId="77777777" w:rsidR="0001618D" w:rsidRPr="0001618D" w:rsidRDefault="0001618D" w:rsidP="0001618D">
      <w:pPr>
        <w:keepNext/>
        <w:bidi/>
        <w:jc w:val="both"/>
        <w:rPr>
          <w:rFonts w:cs="David" w:hint="cs"/>
          <w:rtl/>
        </w:rPr>
      </w:pPr>
      <w:r w:rsidRPr="0001618D">
        <w:rPr>
          <w:rFonts w:cs="David" w:hint="cs"/>
          <w:rtl/>
        </w:rPr>
        <w:tab/>
        <w:t xml:space="preserve"> אני לא מקבל את התשובה. </w:t>
      </w:r>
    </w:p>
    <w:p w14:paraId="2F7F4E45" w14:textId="77777777" w:rsidR="0001618D" w:rsidRPr="0001618D" w:rsidRDefault="0001618D" w:rsidP="0001618D">
      <w:pPr>
        <w:keepNext/>
        <w:bidi/>
        <w:jc w:val="both"/>
        <w:rPr>
          <w:rFonts w:cs="David" w:hint="cs"/>
          <w:rtl/>
        </w:rPr>
      </w:pPr>
    </w:p>
    <w:p w14:paraId="41EA84CF" w14:textId="77777777" w:rsidR="0001618D" w:rsidRPr="0001618D" w:rsidRDefault="0001618D" w:rsidP="0001618D">
      <w:pPr>
        <w:keepNext/>
        <w:bidi/>
        <w:rPr>
          <w:rFonts w:cs="David" w:hint="cs"/>
          <w:rtl/>
        </w:rPr>
      </w:pPr>
      <w:r w:rsidRPr="0001618D">
        <w:rPr>
          <w:rFonts w:cs="David" w:hint="cs"/>
          <w:u w:val="single"/>
          <w:rtl/>
        </w:rPr>
        <w:t>נסים זאב:</w:t>
      </w:r>
    </w:p>
    <w:p w14:paraId="5CF5C793" w14:textId="77777777" w:rsidR="0001618D" w:rsidRPr="0001618D" w:rsidRDefault="0001618D" w:rsidP="0001618D">
      <w:pPr>
        <w:keepNext/>
        <w:bidi/>
        <w:rPr>
          <w:rFonts w:cs="David" w:hint="cs"/>
          <w:rtl/>
        </w:rPr>
      </w:pPr>
    </w:p>
    <w:p w14:paraId="5BF62C17" w14:textId="77777777" w:rsidR="0001618D" w:rsidRPr="0001618D" w:rsidRDefault="0001618D" w:rsidP="0001618D">
      <w:pPr>
        <w:keepNext/>
        <w:bidi/>
        <w:jc w:val="both"/>
        <w:rPr>
          <w:rFonts w:cs="David" w:hint="cs"/>
          <w:rtl/>
        </w:rPr>
      </w:pPr>
      <w:r w:rsidRPr="0001618D">
        <w:rPr>
          <w:rFonts w:cs="David" w:hint="cs"/>
          <w:rtl/>
        </w:rPr>
        <w:tab/>
        <w:t xml:space="preserve">כי הרכבת הזאת לא תיבנה אף פעם. </w:t>
      </w:r>
    </w:p>
    <w:p w14:paraId="0E065875" w14:textId="77777777" w:rsidR="0001618D" w:rsidRPr="0001618D" w:rsidRDefault="0001618D" w:rsidP="0001618D">
      <w:pPr>
        <w:keepNext/>
        <w:bidi/>
        <w:jc w:val="both"/>
        <w:rPr>
          <w:rFonts w:cs="David" w:hint="cs"/>
          <w:rtl/>
        </w:rPr>
      </w:pPr>
    </w:p>
    <w:p w14:paraId="247C3BC6" w14:textId="77777777" w:rsidR="0001618D" w:rsidRPr="0001618D" w:rsidRDefault="0001618D" w:rsidP="0001618D">
      <w:pPr>
        <w:keepNext/>
        <w:bidi/>
        <w:rPr>
          <w:rFonts w:cs="David" w:hint="cs"/>
          <w:rtl/>
        </w:rPr>
      </w:pPr>
      <w:r w:rsidRPr="0001618D">
        <w:rPr>
          <w:rFonts w:cs="David" w:hint="cs"/>
          <w:u w:val="single"/>
          <w:rtl/>
        </w:rPr>
        <w:t>נחמן שי:</w:t>
      </w:r>
    </w:p>
    <w:p w14:paraId="4D0DE868" w14:textId="77777777" w:rsidR="0001618D" w:rsidRPr="0001618D" w:rsidRDefault="0001618D" w:rsidP="0001618D">
      <w:pPr>
        <w:keepNext/>
        <w:bidi/>
        <w:rPr>
          <w:rFonts w:cs="David" w:hint="cs"/>
          <w:rtl/>
        </w:rPr>
      </w:pPr>
    </w:p>
    <w:p w14:paraId="2999B094" w14:textId="77777777" w:rsidR="0001618D" w:rsidRPr="0001618D" w:rsidRDefault="0001618D" w:rsidP="0001618D">
      <w:pPr>
        <w:keepNext/>
        <w:bidi/>
        <w:ind w:firstLine="720"/>
        <w:rPr>
          <w:rFonts w:cs="David" w:hint="cs"/>
          <w:rtl/>
        </w:rPr>
      </w:pPr>
      <w:r w:rsidRPr="0001618D">
        <w:rPr>
          <w:rFonts w:cs="David" w:hint="cs"/>
          <w:rtl/>
        </w:rPr>
        <w:t xml:space="preserve">יישארו החורים? </w:t>
      </w:r>
    </w:p>
    <w:p w14:paraId="0817EC98" w14:textId="77777777" w:rsidR="0001618D" w:rsidRPr="0001618D" w:rsidRDefault="0001618D" w:rsidP="0001618D">
      <w:pPr>
        <w:keepNext/>
        <w:bidi/>
        <w:ind w:firstLine="720"/>
        <w:rPr>
          <w:rFonts w:cs="David" w:hint="cs"/>
          <w:rtl/>
        </w:rPr>
      </w:pPr>
    </w:p>
    <w:p w14:paraId="18DC39FE" w14:textId="77777777" w:rsidR="0001618D" w:rsidRPr="0001618D" w:rsidRDefault="0001618D" w:rsidP="0001618D">
      <w:pPr>
        <w:keepNext/>
        <w:bidi/>
        <w:rPr>
          <w:rFonts w:cs="David" w:hint="cs"/>
          <w:rtl/>
        </w:rPr>
      </w:pPr>
      <w:r w:rsidRPr="0001618D">
        <w:rPr>
          <w:rFonts w:cs="David" w:hint="cs"/>
          <w:u w:val="single"/>
          <w:rtl/>
        </w:rPr>
        <w:t>נסים זאב:</w:t>
      </w:r>
    </w:p>
    <w:p w14:paraId="53A996A5" w14:textId="77777777" w:rsidR="0001618D" w:rsidRPr="0001618D" w:rsidRDefault="0001618D" w:rsidP="0001618D">
      <w:pPr>
        <w:keepNext/>
        <w:bidi/>
        <w:rPr>
          <w:rFonts w:cs="David" w:hint="cs"/>
          <w:rtl/>
        </w:rPr>
      </w:pPr>
    </w:p>
    <w:p w14:paraId="2C051BD3" w14:textId="77777777" w:rsidR="0001618D" w:rsidRPr="0001618D" w:rsidRDefault="0001618D" w:rsidP="0001618D">
      <w:pPr>
        <w:keepNext/>
        <w:bidi/>
        <w:ind w:firstLine="720"/>
        <w:rPr>
          <w:rFonts w:cs="David" w:hint="cs"/>
          <w:rtl/>
        </w:rPr>
      </w:pPr>
      <w:r w:rsidRPr="0001618D">
        <w:rPr>
          <w:rFonts w:cs="David" w:hint="cs"/>
          <w:rtl/>
        </w:rPr>
        <w:t>כן</w:t>
      </w:r>
      <w:r w:rsidRPr="0001618D">
        <w:rPr>
          <w:rFonts w:cs="David" w:hint="cs"/>
        </w:rPr>
        <w:t xml:space="preserve"> </w:t>
      </w:r>
      <w:r w:rsidRPr="0001618D">
        <w:rPr>
          <w:rFonts w:cs="David" w:hint="cs"/>
          <w:rtl/>
        </w:rPr>
        <w:t>.</w:t>
      </w:r>
    </w:p>
    <w:p w14:paraId="5B0925FF" w14:textId="77777777" w:rsidR="0001618D" w:rsidRPr="0001618D" w:rsidRDefault="0001618D" w:rsidP="0001618D">
      <w:pPr>
        <w:keepNext/>
        <w:bidi/>
        <w:ind w:firstLine="720"/>
        <w:rPr>
          <w:rFonts w:cs="David" w:hint="cs"/>
          <w:rtl/>
        </w:rPr>
      </w:pPr>
    </w:p>
    <w:p w14:paraId="09039842" w14:textId="77777777" w:rsidR="0001618D" w:rsidRPr="0001618D" w:rsidRDefault="0001618D" w:rsidP="0001618D">
      <w:pPr>
        <w:keepNext/>
        <w:bidi/>
        <w:rPr>
          <w:rFonts w:cs="David" w:hint="cs"/>
          <w:u w:val="single"/>
          <w:rtl/>
        </w:rPr>
      </w:pPr>
      <w:r w:rsidRPr="0001618D">
        <w:rPr>
          <w:rFonts w:cs="David" w:hint="cs"/>
          <w:u w:val="single"/>
          <w:rtl/>
        </w:rPr>
        <w:t>נחמן שי:</w:t>
      </w:r>
    </w:p>
    <w:p w14:paraId="69F4CFAD" w14:textId="77777777" w:rsidR="0001618D" w:rsidRPr="0001618D" w:rsidRDefault="0001618D" w:rsidP="0001618D">
      <w:pPr>
        <w:keepNext/>
        <w:bidi/>
        <w:ind w:firstLine="720"/>
        <w:rPr>
          <w:rFonts w:cs="David" w:hint="cs"/>
          <w:rtl/>
        </w:rPr>
      </w:pPr>
    </w:p>
    <w:p w14:paraId="6FD0066C" w14:textId="77777777" w:rsidR="0001618D" w:rsidRPr="0001618D" w:rsidRDefault="0001618D" w:rsidP="0001618D">
      <w:pPr>
        <w:keepNext/>
        <w:bidi/>
        <w:ind w:firstLine="720"/>
        <w:rPr>
          <w:rFonts w:cs="David" w:hint="cs"/>
          <w:u w:val="single"/>
          <w:rtl/>
        </w:rPr>
      </w:pPr>
      <w:r w:rsidRPr="0001618D">
        <w:rPr>
          <w:rFonts w:cs="David" w:hint="cs"/>
          <w:rtl/>
        </w:rPr>
        <w:t xml:space="preserve">אז בוא נשתול עצים. </w:t>
      </w:r>
    </w:p>
    <w:p w14:paraId="1A9350A0" w14:textId="77777777" w:rsidR="0001618D" w:rsidRPr="0001618D" w:rsidRDefault="0001618D" w:rsidP="0001618D">
      <w:pPr>
        <w:keepNext/>
        <w:bidi/>
        <w:rPr>
          <w:rFonts w:cs="David" w:hint="cs"/>
          <w:u w:val="single"/>
          <w:rtl/>
        </w:rPr>
      </w:pPr>
    </w:p>
    <w:p w14:paraId="2088D97A" w14:textId="77777777" w:rsidR="0001618D" w:rsidRPr="0001618D" w:rsidRDefault="0001618D" w:rsidP="0001618D">
      <w:pPr>
        <w:keepNext/>
        <w:bidi/>
        <w:rPr>
          <w:rFonts w:cs="David" w:hint="cs"/>
          <w:u w:val="single"/>
          <w:rtl/>
        </w:rPr>
      </w:pPr>
      <w:r w:rsidRPr="0001618D">
        <w:rPr>
          <w:rFonts w:cs="David" w:hint="cs"/>
          <w:u w:val="single"/>
          <w:rtl/>
        </w:rPr>
        <w:t xml:space="preserve">דב </w:t>
      </w:r>
      <w:proofErr w:type="spellStart"/>
      <w:r w:rsidRPr="0001618D">
        <w:rPr>
          <w:rFonts w:cs="David" w:hint="cs"/>
          <w:u w:val="single"/>
          <w:rtl/>
        </w:rPr>
        <w:t>חנין</w:t>
      </w:r>
      <w:proofErr w:type="spellEnd"/>
      <w:r w:rsidRPr="0001618D">
        <w:rPr>
          <w:rFonts w:cs="David" w:hint="cs"/>
          <w:u w:val="single"/>
          <w:rtl/>
        </w:rPr>
        <w:t>:</w:t>
      </w:r>
    </w:p>
    <w:p w14:paraId="3D0BDE82" w14:textId="77777777" w:rsidR="0001618D" w:rsidRPr="0001618D" w:rsidRDefault="0001618D" w:rsidP="0001618D">
      <w:pPr>
        <w:keepNext/>
        <w:bidi/>
        <w:rPr>
          <w:rFonts w:cs="David" w:hint="cs"/>
          <w:rtl/>
        </w:rPr>
      </w:pPr>
    </w:p>
    <w:p w14:paraId="0B63FC1E" w14:textId="77777777" w:rsidR="0001618D" w:rsidRPr="0001618D" w:rsidRDefault="0001618D" w:rsidP="0001618D">
      <w:pPr>
        <w:keepNext/>
        <w:bidi/>
        <w:ind w:firstLine="720"/>
        <w:rPr>
          <w:rFonts w:cs="David" w:hint="cs"/>
          <w:u w:val="single"/>
          <w:rtl/>
        </w:rPr>
      </w:pPr>
      <w:r w:rsidRPr="0001618D">
        <w:rPr>
          <w:rFonts w:cs="David" w:hint="cs"/>
          <w:rtl/>
        </w:rPr>
        <w:t xml:space="preserve">אדוני היושב-ראש, אני בכל זאת פונה אליך, גם כיושב-ראש הקואליציה, ואומר שהנושא הזה יוצא דופן מבחינת הדחיפות שלו, החשיבות שלו והיכולת של הכנסת לתרום. המשמעות של העניין היא עוד עשר דקות בסדר היום של הכנסת. זה לא קורה כל שבוע. זה ערעור אחד, נושא אחד. </w:t>
      </w:r>
    </w:p>
    <w:p w14:paraId="15CBCB0A" w14:textId="77777777" w:rsidR="0001618D" w:rsidRPr="0001618D" w:rsidRDefault="0001618D" w:rsidP="0001618D">
      <w:pPr>
        <w:keepNext/>
        <w:bidi/>
        <w:rPr>
          <w:rFonts w:cs="David" w:hint="cs"/>
          <w:u w:val="single"/>
          <w:rtl/>
        </w:rPr>
      </w:pPr>
    </w:p>
    <w:p w14:paraId="463904B1"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1475CDC6" w14:textId="77777777" w:rsidR="0001618D" w:rsidRPr="0001618D" w:rsidRDefault="0001618D" w:rsidP="0001618D">
      <w:pPr>
        <w:keepNext/>
        <w:bidi/>
        <w:rPr>
          <w:rFonts w:cs="David" w:hint="cs"/>
          <w:rtl/>
        </w:rPr>
      </w:pPr>
    </w:p>
    <w:p w14:paraId="0663E5BF" w14:textId="77777777" w:rsidR="0001618D" w:rsidRPr="0001618D" w:rsidRDefault="0001618D" w:rsidP="0001618D">
      <w:pPr>
        <w:keepNext/>
        <w:bidi/>
        <w:ind w:firstLine="720"/>
        <w:rPr>
          <w:rFonts w:cs="David" w:hint="cs"/>
          <w:rtl/>
        </w:rPr>
      </w:pPr>
      <w:r w:rsidRPr="0001618D">
        <w:rPr>
          <w:rFonts w:cs="David" w:hint="cs"/>
          <w:rtl/>
        </w:rPr>
        <w:t xml:space="preserve">שוב, אל תשכח שהנשיאות הפעם אישרה יותר ממה שמאשרים בדרך כלל. אני אומר לך בגלוי, כיושב-ראש ועדת הכנסת אני רוצה לתת גיבוי לנשיאות. אם אין סיבה חריגה שבחריגות אני חושב שוועדת הכנסת צריכה לתת גיבוי ברגע שזאת כבר נשיאות קבועה, מיוצגות שם הרבה מאוד סיעות, יש שם במה לקולות מחלקים שונים של הבית. </w:t>
      </w:r>
    </w:p>
    <w:p w14:paraId="4171886F" w14:textId="77777777" w:rsidR="0001618D" w:rsidRPr="0001618D" w:rsidRDefault="0001618D" w:rsidP="0001618D">
      <w:pPr>
        <w:keepNext/>
        <w:bidi/>
        <w:ind w:firstLine="720"/>
        <w:rPr>
          <w:rFonts w:cs="David" w:hint="cs"/>
          <w:rtl/>
        </w:rPr>
      </w:pPr>
    </w:p>
    <w:p w14:paraId="3B8BDF12" w14:textId="77777777" w:rsidR="0001618D" w:rsidRPr="0001618D" w:rsidRDefault="0001618D" w:rsidP="0001618D">
      <w:pPr>
        <w:keepNext/>
        <w:bidi/>
        <w:rPr>
          <w:rFonts w:cs="David" w:hint="cs"/>
          <w:rtl/>
        </w:rPr>
      </w:pPr>
      <w:r w:rsidRPr="0001618D">
        <w:rPr>
          <w:rFonts w:cs="David" w:hint="cs"/>
          <w:u w:val="single"/>
          <w:rtl/>
        </w:rPr>
        <w:t>אחמד טיבי:</w:t>
      </w:r>
    </w:p>
    <w:p w14:paraId="7FF979B8" w14:textId="77777777" w:rsidR="0001618D" w:rsidRPr="0001618D" w:rsidRDefault="0001618D" w:rsidP="0001618D">
      <w:pPr>
        <w:keepNext/>
        <w:bidi/>
        <w:rPr>
          <w:rFonts w:cs="David" w:hint="cs"/>
          <w:rtl/>
        </w:rPr>
      </w:pPr>
    </w:p>
    <w:p w14:paraId="20BF934A" w14:textId="77777777" w:rsidR="0001618D" w:rsidRPr="0001618D" w:rsidRDefault="0001618D" w:rsidP="0001618D">
      <w:pPr>
        <w:keepNext/>
        <w:bidi/>
        <w:rPr>
          <w:rFonts w:cs="David" w:hint="cs"/>
          <w:rtl/>
        </w:rPr>
      </w:pPr>
      <w:r w:rsidRPr="0001618D">
        <w:rPr>
          <w:rFonts w:cs="David" w:hint="cs"/>
          <w:rtl/>
        </w:rPr>
        <w:tab/>
        <w:t xml:space="preserve">אדוני היושב-ראש, יש לי הצעה. אני מציע שחבר הכנסת </w:t>
      </w:r>
      <w:proofErr w:type="spellStart"/>
      <w:r w:rsidRPr="0001618D">
        <w:rPr>
          <w:rFonts w:cs="David" w:hint="cs"/>
          <w:rtl/>
        </w:rPr>
        <w:t>חנין</w:t>
      </w:r>
      <w:proofErr w:type="spellEnd"/>
      <w:r w:rsidRPr="0001618D">
        <w:rPr>
          <w:rFonts w:cs="David" w:hint="cs"/>
          <w:rtl/>
        </w:rPr>
        <w:t xml:space="preserve"> יגיש בשבוע הבא עוד פעם את אותו נושא. לרכבת לא יקרה כלום. </w:t>
      </w:r>
    </w:p>
    <w:p w14:paraId="708232B4" w14:textId="77777777" w:rsidR="0001618D" w:rsidRPr="0001618D" w:rsidRDefault="0001618D" w:rsidP="0001618D">
      <w:pPr>
        <w:keepNext/>
        <w:bidi/>
        <w:rPr>
          <w:rFonts w:cs="David" w:hint="cs"/>
          <w:rtl/>
        </w:rPr>
      </w:pPr>
    </w:p>
    <w:p w14:paraId="4DE025C4" w14:textId="77777777" w:rsidR="0001618D" w:rsidRPr="0001618D" w:rsidRDefault="0001618D" w:rsidP="0001618D">
      <w:pPr>
        <w:keepNext/>
        <w:bidi/>
        <w:rPr>
          <w:rFonts w:cs="David" w:hint="cs"/>
          <w:rtl/>
        </w:rPr>
      </w:pPr>
      <w:r w:rsidRPr="0001618D">
        <w:rPr>
          <w:rFonts w:cs="David" w:hint="cs"/>
          <w:u w:val="single"/>
          <w:rtl/>
        </w:rPr>
        <w:t>אלכס מילר:</w:t>
      </w:r>
    </w:p>
    <w:p w14:paraId="2B15AC24" w14:textId="77777777" w:rsidR="0001618D" w:rsidRPr="0001618D" w:rsidRDefault="0001618D" w:rsidP="0001618D">
      <w:pPr>
        <w:keepNext/>
        <w:bidi/>
        <w:rPr>
          <w:rFonts w:cs="David" w:hint="cs"/>
          <w:rtl/>
        </w:rPr>
      </w:pPr>
    </w:p>
    <w:p w14:paraId="7979B60B" w14:textId="77777777" w:rsidR="0001618D" w:rsidRPr="0001618D" w:rsidRDefault="0001618D" w:rsidP="0001618D">
      <w:pPr>
        <w:keepNext/>
        <w:bidi/>
        <w:rPr>
          <w:rFonts w:cs="David" w:hint="cs"/>
          <w:rtl/>
        </w:rPr>
      </w:pPr>
      <w:r w:rsidRPr="0001618D">
        <w:rPr>
          <w:rFonts w:cs="David" w:hint="cs"/>
          <w:rtl/>
        </w:rPr>
        <w:tab/>
        <w:t xml:space="preserve">יש תקציב בשבוע הבא. </w:t>
      </w:r>
    </w:p>
    <w:p w14:paraId="4D49C373" w14:textId="77777777" w:rsidR="0001618D" w:rsidRPr="0001618D" w:rsidRDefault="0001618D" w:rsidP="0001618D">
      <w:pPr>
        <w:keepNext/>
        <w:bidi/>
        <w:rPr>
          <w:rFonts w:cs="David" w:hint="cs"/>
          <w:rtl/>
        </w:rPr>
      </w:pPr>
    </w:p>
    <w:p w14:paraId="21DBEB92" w14:textId="77777777" w:rsidR="0001618D" w:rsidRPr="0001618D" w:rsidRDefault="0001618D" w:rsidP="0001618D">
      <w:pPr>
        <w:keepNext/>
        <w:bidi/>
        <w:rPr>
          <w:rFonts w:cs="David" w:hint="cs"/>
          <w:rtl/>
        </w:rPr>
      </w:pPr>
      <w:r w:rsidRPr="0001618D">
        <w:rPr>
          <w:rFonts w:cs="David" w:hint="cs"/>
          <w:u w:val="single"/>
          <w:rtl/>
        </w:rPr>
        <w:t>נסים זאב:</w:t>
      </w:r>
    </w:p>
    <w:p w14:paraId="0CE8FCE2" w14:textId="77777777" w:rsidR="0001618D" w:rsidRPr="0001618D" w:rsidRDefault="0001618D" w:rsidP="0001618D">
      <w:pPr>
        <w:keepNext/>
        <w:bidi/>
        <w:rPr>
          <w:rFonts w:cs="David" w:hint="cs"/>
          <w:rtl/>
        </w:rPr>
      </w:pPr>
    </w:p>
    <w:p w14:paraId="613A3075" w14:textId="77777777" w:rsidR="0001618D" w:rsidRPr="0001618D" w:rsidRDefault="0001618D" w:rsidP="0001618D">
      <w:pPr>
        <w:keepNext/>
        <w:bidi/>
        <w:rPr>
          <w:rFonts w:cs="David" w:hint="cs"/>
          <w:rtl/>
        </w:rPr>
      </w:pPr>
      <w:r w:rsidRPr="0001618D">
        <w:rPr>
          <w:rFonts w:cs="David" w:hint="cs"/>
          <w:rtl/>
        </w:rPr>
        <w:tab/>
        <w:t xml:space="preserve">אחרי הנאום של ראש הממשלה - - - </w:t>
      </w:r>
    </w:p>
    <w:p w14:paraId="1061E7DA" w14:textId="77777777" w:rsidR="0001618D" w:rsidRPr="0001618D" w:rsidRDefault="0001618D" w:rsidP="0001618D">
      <w:pPr>
        <w:keepNext/>
        <w:bidi/>
        <w:rPr>
          <w:rFonts w:cs="David" w:hint="cs"/>
          <w:rtl/>
        </w:rPr>
      </w:pPr>
    </w:p>
    <w:p w14:paraId="17084687"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33866297" w14:textId="77777777" w:rsidR="0001618D" w:rsidRPr="0001618D" w:rsidRDefault="0001618D" w:rsidP="0001618D">
      <w:pPr>
        <w:pStyle w:val="Heading5"/>
        <w:jc w:val="left"/>
        <w:rPr>
          <w:rFonts w:hint="cs"/>
          <w:sz w:val="24"/>
          <w:rtl/>
        </w:rPr>
      </w:pPr>
    </w:p>
    <w:p w14:paraId="45810183" w14:textId="77777777" w:rsidR="0001618D" w:rsidRPr="0001618D" w:rsidRDefault="0001618D" w:rsidP="0001618D">
      <w:pPr>
        <w:keepNext/>
        <w:bidi/>
        <w:rPr>
          <w:rFonts w:cs="David" w:hint="cs"/>
          <w:rtl/>
        </w:rPr>
      </w:pPr>
      <w:r w:rsidRPr="0001618D">
        <w:rPr>
          <w:rFonts w:cs="David" w:hint="cs"/>
          <w:rtl/>
        </w:rPr>
        <w:tab/>
        <w:t xml:space="preserve"> אם הנשיאות מוכנה לאפשר לי - - -</w:t>
      </w:r>
    </w:p>
    <w:p w14:paraId="0123E373" w14:textId="77777777" w:rsidR="0001618D" w:rsidRPr="0001618D" w:rsidRDefault="0001618D" w:rsidP="0001618D">
      <w:pPr>
        <w:keepNext/>
        <w:bidi/>
        <w:rPr>
          <w:rFonts w:cs="David" w:hint="cs"/>
          <w:rtl/>
        </w:rPr>
      </w:pPr>
    </w:p>
    <w:p w14:paraId="58D9529F"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4437F2C" w14:textId="77777777" w:rsidR="0001618D" w:rsidRPr="0001618D" w:rsidRDefault="0001618D" w:rsidP="0001618D">
      <w:pPr>
        <w:keepNext/>
        <w:bidi/>
        <w:rPr>
          <w:rFonts w:cs="David" w:hint="cs"/>
          <w:rtl/>
        </w:rPr>
      </w:pPr>
    </w:p>
    <w:p w14:paraId="4C727F05" w14:textId="77777777" w:rsidR="0001618D" w:rsidRPr="0001618D" w:rsidRDefault="0001618D" w:rsidP="0001618D">
      <w:pPr>
        <w:keepNext/>
        <w:bidi/>
        <w:rPr>
          <w:rFonts w:cs="David" w:hint="cs"/>
          <w:rtl/>
        </w:rPr>
      </w:pPr>
      <w:r w:rsidRPr="0001618D">
        <w:rPr>
          <w:rFonts w:cs="David" w:hint="cs"/>
          <w:rtl/>
        </w:rPr>
        <w:tab/>
        <w:t xml:space="preserve">אבל אני לא הנשיאות. </w:t>
      </w:r>
    </w:p>
    <w:p w14:paraId="5F7FB9F5" w14:textId="77777777" w:rsidR="0001618D" w:rsidRPr="0001618D" w:rsidRDefault="0001618D" w:rsidP="0001618D">
      <w:pPr>
        <w:keepNext/>
        <w:bidi/>
        <w:rPr>
          <w:rFonts w:cs="David" w:hint="cs"/>
          <w:rtl/>
        </w:rPr>
      </w:pPr>
    </w:p>
    <w:p w14:paraId="420DCF5C" w14:textId="77777777" w:rsidR="0001618D" w:rsidRDefault="0001618D" w:rsidP="0001618D">
      <w:pPr>
        <w:keepNext/>
        <w:bidi/>
        <w:rPr>
          <w:rFonts w:cs="David" w:hint="cs"/>
          <w:u w:val="single"/>
          <w:rtl/>
        </w:rPr>
      </w:pPr>
    </w:p>
    <w:p w14:paraId="26D8D0B8" w14:textId="77777777" w:rsidR="0001618D" w:rsidRDefault="0001618D" w:rsidP="0001618D">
      <w:pPr>
        <w:keepNext/>
        <w:bidi/>
        <w:rPr>
          <w:rFonts w:cs="David" w:hint="cs"/>
          <w:u w:val="single"/>
          <w:rtl/>
        </w:rPr>
      </w:pPr>
    </w:p>
    <w:p w14:paraId="66CBE394" w14:textId="77777777" w:rsidR="0001618D" w:rsidRDefault="0001618D" w:rsidP="0001618D">
      <w:pPr>
        <w:keepNext/>
        <w:bidi/>
        <w:rPr>
          <w:rFonts w:cs="David" w:hint="cs"/>
          <w:u w:val="single"/>
          <w:rtl/>
        </w:rPr>
      </w:pPr>
    </w:p>
    <w:p w14:paraId="36E6A292" w14:textId="77777777" w:rsidR="0001618D" w:rsidRDefault="0001618D" w:rsidP="0001618D">
      <w:pPr>
        <w:keepNext/>
        <w:bidi/>
        <w:rPr>
          <w:rFonts w:cs="David" w:hint="cs"/>
          <w:u w:val="single"/>
          <w:rtl/>
        </w:rPr>
      </w:pPr>
    </w:p>
    <w:p w14:paraId="48F793E7" w14:textId="77777777" w:rsidR="0001618D" w:rsidRPr="0001618D" w:rsidRDefault="0001618D" w:rsidP="0001618D">
      <w:pPr>
        <w:keepNext/>
        <w:bidi/>
        <w:rPr>
          <w:rFonts w:cs="David" w:hint="cs"/>
          <w:rtl/>
        </w:rPr>
      </w:pPr>
      <w:r w:rsidRPr="0001618D">
        <w:rPr>
          <w:rFonts w:cs="David" w:hint="cs"/>
          <w:u w:val="single"/>
          <w:rtl/>
        </w:rPr>
        <w:t>אחמד טיבי:</w:t>
      </w:r>
    </w:p>
    <w:p w14:paraId="5CF1EF17" w14:textId="77777777" w:rsidR="0001618D" w:rsidRPr="0001618D" w:rsidRDefault="0001618D" w:rsidP="0001618D">
      <w:pPr>
        <w:keepNext/>
        <w:bidi/>
        <w:rPr>
          <w:rFonts w:cs="David" w:hint="cs"/>
          <w:rtl/>
        </w:rPr>
      </w:pPr>
    </w:p>
    <w:p w14:paraId="486E2DF5" w14:textId="77777777" w:rsidR="0001618D" w:rsidRPr="0001618D" w:rsidRDefault="0001618D" w:rsidP="0001618D">
      <w:pPr>
        <w:keepNext/>
        <w:bidi/>
        <w:rPr>
          <w:rFonts w:cs="David" w:hint="cs"/>
          <w:rtl/>
        </w:rPr>
      </w:pPr>
      <w:r w:rsidRPr="0001618D">
        <w:rPr>
          <w:rFonts w:cs="David" w:hint="cs"/>
          <w:rtl/>
        </w:rPr>
        <w:tab/>
        <w:t xml:space="preserve">אני נציג אותנטי של הנשיאות. תגיש את זה בשבוע הבא ודבר אתי. אחרי חוק ההסדרים. </w:t>
      </w:r>
    </w:p>
    <w:p w14:paraId="45E5D95C" w14:textId="77777777" w:rsidR="0001618D" w:rsidRPr="0001618D" w:rsidRDefault="0001618D" w:rsidP="0001618D">
      <w:pPr>
        <w:keepNext/>
        <w:bidi/>
        <w:rPr>
          <w:rFonts w:cs="David" w:hint="cs"/>
          <w:rtl/>
        </w:rPr>
      </w:pPr>
    </w:p>
    <w:p w14:paraId="1DD07198" w14:textId="77777777" w:rsidR="0001618D" w:rsidRPr="0001618D" w:rsidRDefault="0001618D" w:rsidP="0001618D">
      <w:pPr>
        <w:pStyle w:val="Heading5"/>
        <w:jc w:val="left"/>
        <w:rPr>
          <w:rFonts w:hint="cs"/>
          <w:sz w:val="24"/>
          <w:rtl/>
        </w:rPr>
      </w:pPr>
      <w:r w:rsidRPr="0001618D">
        <w:rPr>
          <w:rFonts w:hint="cs"/>
          <w:sz w:val="24"/>
          <w:u w:val="single"/>
          <w:rtl/>
        </w:rPr>
        <w:t xml:space="preserve">דב </w:t>
      </w:r>
      <w:proofErr w:type="spellStart"/>
      <w:r w:rsidRPr="0001618D">
        <w:rPr>
          <w:rFonts w:hint="cs"/>
          <w:sz w:val="24"/>
          <w:u w:val="single"/>
          <w:rtl/>
        </w:rPr>
        <w:t>חנין</w:t>
      </w:r>
      <w:proofErr w:type="spellEnd"/>
      <w:r w:rsidRPr="0001618D">
        <w:rPr>
          <w:rFonts w:hint="cs"/>
          <w:sz w:val="24"/>
          <w:u w:val="single"/>
          <w:rtl/>
        </w:rPr>
        <w:t>:</w:t>
      </w:r>
    </w:p>
    <w:p w14:paraId="60A29F85" w14:textId="77777777" w:rsidR="0001618D" w:rsidRPr="0001618D" w:rsidRDefault="0001618D" w:rsidP="0001618D">
      <w:pPr>
        <w:pStyle w:val="Heading5"/>
        <w:jc w:val="left"/>
        <w:rPr>
          <w:rFonts w:hint="cs"/>
          <w:sz w:val="24"/>
          <w:rtl/>
        </w:rPr>
      </w:pPr>
    </w:p>
    <w:p w14:paraId="59CEA036" w14:textId="77777777" w:rsidR="0001618D" w:rsidRPr="0001618D" w:rsidRDefault="0001618D" w:rsidP="0001618D">
      <w:pPr>
        <w:keepNext/>
        <w:bidi/>
        <w:rPr>
          <w:rFonts w:cs="David" w:hint="cs"/>
          <w:u w:val="single"/>
          <w:rtl/>
        </w:rPr>
      </w:pPr>
      <w:r w:rsidRPr="0001618D">
        <w:rPr>
          <w:rFonts w:cs="David" w:hint="cs"/>
          <w:rtl/>
        </w:rPr>
        <w:tab/>
        <w:t xml:space="preserve"> או לדיון מהיר. </w:t>
      </w:r>
    </w:p>
    <w:p w14:paraId="66E50ADC" w14:textId="77777777" w:rsidR="0001618D" w:rsidRPr="0001618D" w:rsidRDefault="0001618D" w:rsidP="0001618D">
      <w:pPr>
        <w:keepNext/>
        <w:bidi/>
        <w:rPr>
          <w:rFonts w:cs="David" w:hint="cs"/>
          <w:u w:val="single"/>
          <w:rtl/>
        </w:rPr>
      </w:pPr>
    </w:p>
    <w:p w14:paraId="7BDE928E"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24A93C5C" w14:textId="77777777" w:rsidR="0001618D" w:rsidRPr="0001618D" w:rsidRDefault="0001618D" w:rsidP="0001618D">
      <w:pPr>
        <w:keepNext/>
        <w:bidi/>
        <w:rPr>
          <w:rFonts w:cs="David" w:hint="cs"/>
          <w:rtl/>
        </w:rPr>
      </w:pPr>
    </w:p>
    <w:p w14:paraId="0B7D691F" w14:textId="77777777" w:rsidR="0001618D" w:rsidRPr="0001618D" w:rsidRDefault="0001618D" w:rsidP="0001618D">
      <w:pPr>
        <w:keepNext/>
        <w:bidi/>
        <w:ind w:firstLine="720"/>
        <w:rPr>
          <w:rFonts w:cs="David" w:hint="cs"/>
          <w:rtl/>
        </w:rPr>
      </w:pPr>
      <w:r w:rsidRPr="0001618D">
        <w:rPr>
          <w:rFonts w:cs="David" w:hint="cs"/>
          <w:rtl/>
        </w:rPr>
        <w:t xml:space="preserve">או לדיון מהיר. תגיש את זה, זה יהיה אולי בשבוע הבא. אז אני מציע לך למשוך את הערר ולהגיש בקשה שוב. חבר הכנסת </w:t>
      </w:r>
      <w:proofErr w:type="spellStart"/>
      <w:r w:rsidRPr="0001618D">
        <w:rPr>
          <w:rFonts w:cs="David" w:hint="cs"/>
          <w:rtl/>
        </w:rPr>
        <w:t>חנין</w:t>
      </w:r>
      <w:proofErr w:type="spellEnd"/>
      <w:r w:rsidRPr="0001618D">
        <w:rPr>
          <w:rFonts w:cs="David" w:hint="cs"/>
          <w:rtl/>
        </w:rPr>
        <w:t xml:space="preserve"> קיבל את ההמלצה ויגיש בקשה לדיון מהיר, אפילו בוועדה, ואז התקציב לא מפריע. </w:t>
      </w:r>
    </w:p>
    <w:p w14:paraId="6536799D" w14:textId="77777777" w:rsidR="0001618D" w:rsidRPr="0001618D" w:rsidRDefault="0001618D" w:rsidP="0001618D">
      <w:pPr>
        <w:keepNext/>
        <w:bidi/>
        <w:jc w:val="center"/>
        <w:rPr>
          <w:rFonts w:cs="David" w:hint="cs"/>
          <w:b/>
          <w:bCs/>
          <w:rtl/>
        </w:rPr>
      </w:pPr>
      <w:r w:rsidRPr="0001618D">
        <w:rPr>
          <w:rFonts w:cs="David"/>
          <w:u w:val="single"/>
          <w:rtl/>
        </w:rPr>
        <w:br w:type="page"/>
      </w:r>
      <w:r w:rsidRPr="0001618D">
        <w:rPr>
          <w:rFonts w:cs="David" w:hint="cs"/>
          <w:b/>
          <w:bCs/>
          <w:rtl/>
        </w:rPr>
        <w:t>2. הצעה למינוי ממלא מקום קבוע בוועדת הכספים</w:t>
      </w:r>
    </w:p>
    <w:p w14:paraId="75E47471" w14:textId="77777777" w:rsidR="0001618D" w:rsidRPr="0001618D" w:rsidRDefault="0001618D" w:rsidP="0001618D">
      <w:pPr>
        <w:keepNext/>
        <w:bidi/>
        <w:jc w:val="center"/>
        <w:rPr>
          <w:rFonts w:cs="David" w:hint="cs"/>
          <w:b/>
          <w:bCs/>
          <w:u w:val="single"/>
          <w:rtl/>
        </w:rPr>
      </w:pPr>
    </w:p>
    <w:p w14:paraId="58540F48" w14:textId="77777777" w:rsidR="0001618D" w:rsidRPr="0001618D" w:rsidRDefault="0001618D" w:rsidP="0001618D">
      <w:pPr>
        <w:keepNext/>
        <w:bidi/>
        <w:rPr>
          <w:rFonts w:cs="David" w:hint="cs"/>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BDB1D4A" w14:textId="77777777" w:rsidR="0001618D" w:rsidRPr="0001618D" w:rsidRDefault="0001618D" w:rsidP="0001618D">
      <w:pPr>
        <w:keepNext/>
        <w:bidi/>
        <w:rPr>
          <w:rFonts w:cs="David" w:hint="cs"/>
          <w:rtl/>
        </w:rPr>
      </w:pPr>
    </w:p>
    <w:p w14:paraId="0FFF7B73" w14:textId="77777777" w:rsidR="0001618D" w:rsidRPr="0001618D" w:rsidRDefault="0001618D" w:rsidP="0001618D">
      <w:pPr>
        <w:keepNext/>
        <w:bidi/>
        <w:ind w:firstLine="720"/>
        <w:rPr>
          <w:rFonts w:cs="David" w:hint="cs"/>
          <w:rtl/>
        </w:rPr>
      </w:pPr>
      <w:r w:rsidRPr="0001618D">
        <w:rPr>
          <w:rFonts w:cs="David" w:hint="cs"/>
          <w:rtl/>
        </w:rPr>
        <w:t xml:space="preserve">אני עובר לנושא השני בסדר היום, הצעה למינוי ממלא מקום קבוע בוועדת הכספים. אתמול מינינו שורה של ממלאי מקום ממספר סיעות. הייתה סוגיה אחת שלא יכולנו למנות, כי טרם הגיע אלינו מכתב מסיעת </w:t>
      </w:r>
      <w:proofErr w:type="spellStart"/>
      <w:r w:rsidRPr="0001618D">
        <w:rPr>
          <w:rFonts w:cs="David" w:hint="cs"/>
          <w:rtl/>
        </w:rPr>
        <w:t>מרצ</w:t>
      </w:r>
      <w:proofErr w:type="spellEnd"/>
      <w:r w:rsidRPr="0001618D">
        <w:rPr>
          <w:rFonts w:cs="David" w:hint="cs"/>
          <w:rtl/>
        </w:rPr>
        <w:t xml:space="preserve">. המכתב הגיע, ואני מבקש לאשר את חבר הכנסת מגלי והבה כממלא מקום קבוע של חבר הכנסת חיים אורון בוועדת הכספים. </w:t>
      </w:r>
    </w:p>
    <w:p w14:paraId="572F9CE7" w14:textId="77777777" w:rsidR="0001618D" w:rsidRPr="0001618D" w:rsidRDefault="0001618D" w:rsidP="0001618D">
      <w:pPr>
        <w:keepNext/>
        <w:bidi/>
        <w:ind w:firstLine="720"/>
        <w:rPr>
          <w:rFonts w:cs="David" w:hint="cs"/>
          <w:rtl/>
        </w:rPr>
      </w:pPr>
    </w:p>
    <w:p w14:paraId="58A3379D" w14:textId="77777777" w:rsidR="0001618D" w:rsidRPr="0001618D" w:rsidRDefault="0001618D" w:rsidP="0001618D">
      <w:pPr>
        <w:keepNext/>
        <w:bidi/>
        <w:ind w:firstLine="720"/>
        <w:rPr>
          <w:rFonts w:cs="David" w:hint="cs"/>
          <w:rtl/>
        </w:rPr>
      </w:pPr>
      <w:r w:rsidRPr="0001618D">
        <w:rPr>
          <w:rFonts w:cs="David" w:hint="cs"/>
          <w:rtl/>
        </w:rPr>
        <w:t>מי בעד? מי נגד?</w:t>
      </w:r>
    </w:p>
    <w:p w14:paraId="089958E1" w14:textId="77777777" w:rsidR="0001618D" w:rsidRPr="0001618D" w:rsidRDefault="0001618D" w:rsidP="0001618D">
      <w:pPr>
        <w:keepNext/>
        <w:bidi/>
        <w:ind w:firstLine="720"/>
        <w:rPr>
          <w:rFonts w:cs="David" w:hint="cs"/>
          <w:rtl/>
        </w:rPr>
      </w:pPr>
    </w:p>
    <w:p w14:paraId="7DF37737" w14:textId="77777777" w:rsidR="0001618D" w:rsidRPr="0001618D" w:rsidRDefault="0001618D" w:rsidP="0001618D">
      <w:pPr>
        <w:keepNext/>
        <w:bidi/>
        <w:ind w:firstLine="720"/>
        <w:jc w:val="center"/>
        <w:rPr>
          <w:rFonts w:cs="David" w:hint="cs"/>
          <w:b/>
          <w:bCs/>
          <w:rtl/>
        </w:rPr>
      </w:pPr>
      <w:r w:rsidRPr="0001618D">
        <w:rPr>
          <w:rFonts w:cs="David" w:hint="cs"/>
          <w:b/>
          <w:bCs/>
          <w:rtl/>
        </w:rPr>
        <w:t>הצבעה</w:t>
      </w:r>
    </w:p>
    <w:p w14:paraId="00318420" w14:textId="77777777" w:rsidR="0001618D" w:rsidRPr="0001618D" w:rsidRDefault="0001618D" w:rsidP="0001618D">
      <w:pPr>
        <w:keepNext/>
        <w:bidi/>
        <w:ind w:firstLine="720"/>
        <w:jc w:val="center"/>
        <w:rPr>
          <w:rFonts w:cs="David" w:hint="cs"/>
          <w:b/>
          <w:bCs/>
          <w:rtl/>
        </w:rPr>
      </w:pPr>
    </w:p>
    <w:p w14:paraId="06A67EF1" w14:textId="77777777" w:rsidR="0001618D" w:rsidRPr="0001618D" w:rsidRDefault="0001618D" w:rsidP="0001618D">
      <w:pPr>
        <w:keepNext/>
        <w:bidi/>
        <w:ind w:firstLine="720"/>
        <w:jc w:val="center"/>
        <w:rPr>
          <w:rFonts w:cs="David" w:hint="cs"/>
          <w:b/>
          <w:bCs/>
          <w:rtl/>
        </w:rPr>
      </w:pPr>
      <w:r w:rsidRPr="0001618D">
        <w:rPr>
          <w:rFonts w:cs="David" w:hint="cs"/>
          <w:b/>
          <w:bCs/>
          <w:rtl/>
        </w:rPr>
        <w:t xml:space="preserve">בעד </w:t>
      </w:r>
      <w:r w:rsidRPr="0001618D">
        <w:rPr>
          <w:rFonts w:cs="David"/>
          <w:b/>
          <w:bCs/>
          <w:rtl/>
        </w:rPr>
        <w:t>–</w:t>
      </w:r>
      <w:r w:rsidRPr="0001618D">
        <w:rPr>
          <w:rFonts w:cs="David" w:hint="cs"/>
          <w:b/>
          <w:bCs/>
          <w:rtl/>
        </w:rPr>
        <w:t xml:space="preserve"> פה אחד</w:t>
      </w:r>
    </w:p>
    <w:p w14:paraId="3C60A9B0" w14:textId="77777777" w:rsidR="0001618D" w:rsidRPr="0001618D" w:rsidRDefault="0001618D" w:rsidP="0001618D">
      <w:pPr>
        <w:keepNext/>
        <w:bidi/>
        <w:ind w:firstLine="720"/>
        <w:jc w:val="center"/>
        <w:rPr>
          <w:rFonts w:cs="David" w:hint="cs"/>
          <w:b/>
          <w:bCs/>
          <w:rtl/>
        </w:rPr>
      </w:pPr>
      <w:r w:rsidRPr="0001618D">
        <w:rPr>
          <w:rFonts w:cs="David" w:hint="cs"/>
          <w:b/>
          <w:bCs/>
          <w:rtl/>
        </w:rPr>
        <w:t xml:space="preserve">נגד </w:t>
      </w:r>
      <w:r w:rsidRPr="0001618D">
        <w:rPr>
          <w:rFonts w:cs="David"/>
          <w:b/>
          <w:bCs/>
          <w:rtl/>
        </w:rPr>
        <w:t>–</w:t>
      </w:r>
      <w:r w:rsidRPr="0001618D">
        <w:rPr>
          <w:rFonts w:cs="David" w:hint="cs"/>
          <w:b/>
          <w:bCs/>
          <w:rtl/>
        </w:rPr>
        <w:t xml:space="preserve"> אין</w:t>
      </w:r>
    </w:p>
    <w:p w14:paraId="635A8762" w14:textId="77777777" w:rsidR="0001618D" w:rsidRPr="0001618D" w:rsidRDefault="0001618D" w:rsidP="0001618D">
      <w:pPr>
        <w:keepNext/>
        <w:bidi/>
        <w:ind w:firstLine="720"/>
        <w:jc w:val="center"/>
        <w:rPr>
          <w:rFonts w:cs="David" w:hint="cs"/>
          <w:b/>
          <w:bCs/>
          <w:rtl/>
        </w:rPr>
      </w:pPr>
      <w:r w:rsidRPr="0001618D">
        <w:rPr>
          <w:rFonts w:cs="David" w:hint="cs"/>
          <w:b/>
          <w:bCs/>
          <w:rtl/>
        </w:rPr>
        <w:t xml:space="preserve">נמנעים </w:t>
      </w:r>
      <w:r w:rsidRPr="0001618D">
        <w:rPr>
          <w:rFonts w:cs="David"/>
          <w:b/>
          <w:bCs/>
          <w:rtl/>
        </w:rPr>
        <w:t>–</w:t>
      </w:r>
      <w:r w:rsidRPr="0001618D">
        <w:rPr>
          <w:rFonts w:cs="David" w:hint="cs"/>
          <w:b/>
          <w:bCs/>
          <w:rtl/>
        </w:rPr>
        <w:t xml:space="preserve"> אין</w:t>
      </w:r>
    </w:p>
    <w:p w14:paraId="2308A860" w14:textId="77777777" w:rsidR="0001618D" w:rsidRPr="0001618D" w:rsidRDefault="0001618D" w:rsidP="0001618D">
      <w:pPr>
        <w:keepNext/>
        <w:bidi/>
        <w:ind w:firstLine="720"/>
        <w:jc w:val="center"/>
        <w:rPr>
          <w:rFonts w:cs="David" w:hint="cs"/>
          <w:rtl/>
        </w:rPr>
      </w:pPr>
      <w:r w:rsidRPr="0001618D">
        <w:rPr>
          <w:rFonts w:cs="David" w:hint="cs"/>
          <w:b/>
          <w:bCs/>
          <w:rtl/>
        </w:rPr>
        <w:t>ההצעה אושרה.</w:t>
      </w:r>
    </w:p>
    <w:p w14:paraId="1E302253" w14:textId="77777777" w:rsidR="0001618D" w:rsidRPr="0001618D" w:rsidRDefault="0001618D" w:rsidP="0001618D">
      <w:pPr>
        <w:keepNext/>
        <w:bidi/>
        <w:ind w:firstLine="720"/>
        <w:jc w:val="center"/>
        <w:rPr>
          <w:rFonts w:cs="David" w:hint="cs"/>
          <w:rtl/>
        </w:rPr>
      </w:pPr>
    </w:p>
    <w:p w14:paraId="37A18D84" w14:textId="77777777" w:rsidR="0001618D" w:rsidRPr="0001618D" w:rsidRDefault="0001618D" w:rsidP="0001618D">
      <w:pPr>
        <w:keepNext/>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4BBEBFBE" w14:textId="77777777" w:rsidR="0001618D" w:rsidRPr="0001618D" w:rsidRDefault="0001618D" w:rsidP="0001618D">
      <w:pPr>
        <w:keepNext/>
        <w:bidi/>
        <w:ind w:firstLine="720"/>
        <w:jc w:val="both"/>
        <w:rPr>
          <w:rFonts w:cs="David" w:hint="cs"/>
          <w:rtl/>
        </w:rPr>
      </w:pPr>
    </w:p>
    <w:p w14:paraId="6FCEBE1A" w14:textId="77777777" w:rsidR="0001618D" w:rsidRPr="0001618D" w:rsidRDefault="0001618D" w:rsidP="0001618D">
      <w:pPr>
        <w:keepNext/>
        <w:bidi/>
        <w:ind w:firstLine="720"/>
        <w:jc w:val="both"/>
        <w:rPr>
          <w:rFonts w:cs="David" w:hint="cs"/>
          <w:rtl/>
        </w:rPr>
      </w:pPr>
      <w:r w:rsidRPr="0001618D">
        <w:rPr>
          <w:rFonts w:cs="David" w:hint="cs"/>
          <w:rtl/>
        </w:rPr>
        <w:t xml:space="preserve">תודה, ההצעה אושרה פה אחד. </w:t>
      </w:r>
    </w:p>
    <w:p w14:paraId="695FE2BB" w14:textId="77777777" w:rsidR="0001618D" w:rsidRPr="0001618D" w:rsidRDefault="0001618D" w:rsidP="0001618D">
      <w:pPr>
        <w:keepNext/>
        <w:bidi/>
        <w:jc w:val="center"/>
        <w:rPr>
          <w:rFonts w:cs="David" w:hint="cs"/>
          <w:b/>
          <w:bCs/>
          <w:rtl/>
        </w:rPr>
      </w:pPr>
      <w:r w:rsidRPr="0001618D">
        <w:rPr>
          <w:rFonts w:cs="David"/>
          <w:u w:val="single"/>
          <w:rtl/>
        </w:rPr>
        <w:br w:type="page"/>
      </w:r>
      <w:r w:rsidRPr="0001618D">
        <w:rPr>
          <w:rFonts w:cs="David" w:hint="cs"/>
          <w:rtl/>
        </w:rPr>
        <w:t xml:space="preserve">3. </w:t>
      </w:r>
      <w:r w:rsidRPr="0001618D">
        <w:rPr>
          <w:rFonts w:cs="David" w:hint="cs"/>
          <w:b/>
          <w:bCs/>
          <w:rtl/>
        </w:rPr>
        <w:t>קביעת מסגרת הדיון להודעת הממשלה בדבר הקמת המשרד לשיתוף פעולה אזורי</w:t>
      </w:r>
    </w:p>
    <w:p w14:paraId="1E8A005E" w14:textId="77777777" w:rsidR="0001618D" w:rsidRPr="0001618D" w:rsidRDefault="0001618D" w:rsidP="0001618D">
      <w:pPr>
        <w:keepNext/>
        <w:bidi/>
        <w:jc w:val="center"/>
        <w:rPr>
          <w:rFonts w:cs="David" w:hint="cs"/>
          <w:b/>
          <w:bCs/>
          <w:u w:val="single"/>
          <w:rtl/>
        </w:rPr>
      </w:pPr>
    </w:p>
    <w:p w14:paraId="2F3CE739" w14:textId="77777777" w:rsidR="0001618D" w:rsidRPr="0001618D" w:rsidRDefault="0001618D" w:rsidP="0001618D">
      <w:pPr>
        <w:keepNext/>
        <w:bidi/>
        <w:rPr>
          <w:rFonts w:cs="David" w:hint="cs"/>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4E7F3DB6" w14:textId="77777777" w:rsidR="0001618D" w:rsidRPr="0001618D" w:rsidRDefault="0001618D" w:rsidP="0001618D">
      <w:pPr>
        <w:keepNext/>
        <w:bidi/>
        <w:rPr>
          <w:rFonts w:cs="David" w:hint="cs"/>
          <w:rtl/>
        </w:rPr>
      </w:pPr>
    </w:p>
    <w:p w14:paraId="026F5E51" w14:textId="77777777" w:rsidR="0001618D" w:rsidRPr="0001618D" w:rsidRDefault="0001618D" w:rsidP="0001618D">
      <w:pPr>
        <w:keepNext/>
        <w:bidi/>
        <w:ind w:firstLine="720"/>
        <w:rPr>
          <w:rFonts w:cs="David" w:hint="cs"/>
          <w:rtl/>
        </w:rPr>
      </w:pPr>
      <w:r w:rsidRPr="0001618D">
        <w:rPr>
          <w:rFonts w:cs="David" w:hint="cs"/>
          <w:rtl/>
        </w:rPr>
        <w:t>אני עובר לנושא השלישי, קביעת מסגרת הדיון להודעת הממשלה בדבר הקמת המשרד לשיתוף פעולה אזורי. מדובר על שתי הודעות ממשלה שיש עליהן דיון משולב. הנשיאות אישרה שהדיון יתקיים ביום שלישי, ההצבעה תתקיים ביום רביעי. מה שנותר לנו לאשר כאן זה את מסגרת הזמן לדיון היום, יום שלישי. זה לא דיון ראשון מהסוג הזה, אז אולי תעדכן אותנו.</w:t>
      </w:r>
    </w:p>
    <w:p w14:paraId="0581EBD2" w14:textId="77777777" w:rsidR="0001618D" w:rsidRPr="0001618D" w:rsidRDefault="0001618D" w:rsidP="0001618D">
      <w:pPr>
        <w:keepNext/>
        <w:bidi/>
        <w:rPr>
          <w:rFonts w:cs="David" w:hint="cs"/>
          <w:rtl/>
        </w:rPr>
      </w:pPr>
    </w:p>
    <w:p w14:paraId="64409914" w14:textId="77777777" w:rsidR="0001618D" w:rsidRPr="0001618D" w:rsidRDefault="0001618D" w:rsidP="0001618D">
      <w:pPr>
        <w:keepNext/>
        <w:bidi/>
        <w:rPr>
          <w:rFonts w:cs="David" w:hint="cs"/>
          <w:rtl/>
        </w:rPr>
      </w:pPr>
      <w:r w:rsidRPr="0001618D">
        <w:rPr>
          <w:rFonts w:cs="David" w:hint="cs"/>
          <w:u w:val="single"/>
          <w:rtl/>
        </w:rPr>
        <w:t>איל ינון:</w:t>
      </w:r>
    </w:p>
    <w:p w14:paraId="1D3D712B" w14:textId="77777777" w:rsidR="0001618D" w:rsidRPr="0001618D" w:rsidRDefault="0001618D" w:rsidP="0001618D">
      <w:pPr>
        <w:keepNext/>
        <w:bidi/>
        <w:rPr>
          <w:rFonts w:cs="David" w:hint="cs"/>
          <w:rtl/>
        </w:rPr>
      </w:pPr>
    </w:p>
    <w:p w14:paraId="592B522A" w14:textId="77777777" w:rsidR="0001618D" w:rsidRPr="0001618D" w:rsidRDefault="0001618D" w:rsidP="0001618D">
      <w:pPr>
        <w:keepNext/>
        <w:bidi/>
        <w:rPr>
          <w:rFonts w:cs="David" w:hint="cs"/>
          <w:rtl/>
        </w:rPr>
      </w:pPr>
      <w:r w:rsidRPr="0001618D">
        <w:rPr>
          <w:rFonts w:cs="David" w:hint="cs"/>
          <w:rtl/>
        </w:rPr>
        <w:tab/>
        <w:t xml:space="preserve">זה תמיד נע בין שלוש דקות לסיעה לחמש דקות לסיעה. </w:t>
      </w:r>
    </w:p>
    <w:p w14:paraId="6DFC0366" w14:textId="77777777" w:rsidR="0001618D" w:rsidRPr="0001618D" w:rsidRDefault="0001618D" w:rsidP="0001618D">
      <w:pPr>
        <w:keepNext/>
        <w:bidi/>
        <w:rPr>
          <w:rFonts w:cs="David" w:hint="cs"/>
          <w:rtl/>
        </w:rPr>
      </w:pPr>
    </w:p>
    <w:p w14:paraId="781B60B4" w14:textId="77777777" w:rsidR="0001618D" w:rsidRPr="0001618D" w:rsidRDefault="0001618D" w:rsidP="0001618D">
      <w:pPr>
        <w:keepNext/>
        <w:bidi/>
        <w:rPr>
          <w:rFonts w:cs="David" w:hint="cs"/>
          <w:rtl/>
        </w:rPr>
      </w:pPr>
      <w:r w:rsidRPr="0001618D">
        <w:rPr>
          <w:rFonts w:cs="David" w:hint="cs"/>
          <w:u w:val="single"/>
          <w:rtl/>
        </w:rPr>
        <w:t>אחמד טיבי:</w:t>
      </w:r>
    </w:p>
    <w:p w14:paraId="4D59D4F2" w14:textId="77777777" w:rsidR="0001618D" w:rsidRPr="0001618D" w:rsidRDefault="0001618D" w:rsidP="0001618D">
      <w:pPr>
        <w:keepNext/>
        <w:bidi/>
        <w:rPr>
          <w:rFonts w:cs="David" w:hint="cs"/>
          <w:rtl/>
        </w:rPr>
      </w:pPr>
    </w:p>
    <w:p w14:paraId="0A4B35FD" w14:textId="77777777" w:rsidR="0001618D" w:rsidRPr="0001618D" w:rsidRDefault="0001618D" w:rsidP="0001618D">
      <w:pPr>
        <w:keepNext/>
        <w:bidi/>
        <w:rPr>
          <w:rFonts w:cs="David" w:hint="cs"/>
          <w:u w:val="single"/>
          <w:rtl/>
        </w:rPr>
      </w:pPr>
      <w:r w:rsidRPr="0001618D">
        <w:rPr>
          <w:rFonts w:cs="David" w:hint="cs"/>
          <w:rtl/>
        </w:rPr>
        <w:tab/>
        <w:t xml:space="preserve">בוא נעשה את זה שלוש דקות, אדוני. </w:t>
      </w:r>
    </w:p>
    <w:p w14:paraId="0262D7DF" w14:textId="77777777" w:rsidR="0001618D" w:rsidRPr="0001618D" w:rsidRDefault="0001618D" w:rsidP="0001618D">
      <w:pPr>
        <w:keepNext/>
        <w:bidi/>
        <w:rPr>
          <w:rFonts w:cs="David" w:hint="cs"/>
          <w:u w:val="single"/>
          <w:rtl/>
        </w:rPr>
      </w:pPr>
    </w:p>
    <w:p w14:paraId="250038E4"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1493431F" w14:textId="77777777" w:rsidR="0001618D" w:rsidRPr="0001618D" w:rsidRDefault="0001618D" w:rsidP="0001618D">
      <w:pPr>
        <w:keepNext/>
        <w:bidi/>
        <w:rPr>
          <w:rFonts w:cs="David" w:hint="cs"/>
          <w:rtl/>
        </w:rPr>
      </w:pPr>
    </w:p>
    <w:p w14:paraId="7082C0E5" w14:textId="77777777" w:rsidR="0001618D" w:rsidRPr="0001618D" w:rsidRDefault="0001618D" w:rsidP="0001618D">
      <w:pPr>
        <w:keepNext/>
        <w:bidi/>
        <w:ind w:firstLine="720"/>
        <w:rPr>
          <w:rFonts w:cs="David" w:hint="cs"/>
          <w:rtl/>
        </w:rPr>
      </w:pPr>
      <w:r w:rsidRPr="0001618D">
        <w:rPr>
          <w:rFonts w:cs="David" w:hint="cs"/>
          <w:rtl/>
        </w:rPr>
        <w:t>אני מציע שזה יהיה הפעם שלוש דקות, ואסביר למה.</w:t>
      </w:r>
    </w:p>
    <w:p w14:paraId="632EF9B7" w14:textId="77777777" w:rsidR="0001618D" w:rsidRPr="0001618D" w:rsidRDefault="0001618D" w:rsidP="0001618D">
      <w:pPr>
        <w:keepNext/>
        <w:bidi/>
        <w:rPr>
          <w:rFonts w:cs="David" w:hint="cs"/>
          <w:rtl/>
        </w:rPr>
      </w:pPr>
    </w:p>
    <w:p w14:paraId="1C2ECA4F" w14:textId="77777777" w:rsidR="0001618D" w:rsidRPr="0001618D" w:rsidRDefault="0001618D" w:rsidP="0001618D">
      <w:pPr>
        <w:keepNext/>
        <w:bidi/>
        <w:rPr>
          <w:rFonts w:cs="David" w:hint="cs"/>
          <w:u w:val="single"/>
          <w:rtl/>
        </w:rPr>
      </w:pPr>
      <w:r w:rsidRPr="0001618D">
        <w:rPr>
          <w:rFonts w:cs="David" w:hint="cs"/>
          <w:u w:val="single"/>
          <w:rtl/>
        </w:rPr>
        <w:t>נחמן שי:</w:t>
      </w:r>
    </w:p>
    <w:p w14:paraId="4A13F098" w14:textId="77777777" w:rsidR="0001618D" w:rsidRPr="0001618D" w:rsidRDefault="0001618D" w:rsidP="0001618D">
      <w:pPr>
        <w:keepNext/>
        <w:bidi/>
        <w:rPr>
          <w:rFonts w:cs="David" w:hint="cs"/>
          <w:rtl/>
        </w:rPr>
      </w:pPr>
    </w:p>
    <w:p w14:paraId="7A01E463" w14:textId="77777777" w:rsidR="0001618D" w:rsidRPr="0001618D" w:rsidRDefault="0001618D" w:rsidP="0001618D">
      <w:pPr>
        <w:keepNext/>
        <w:bidi/>
        <w:ind w:firstLine="720"/>
        <w:rPr>
          <w:rFonts w:cs="David" w:hint="cs"/>
          <w:u w:val="single"/>
          <w:rtl/>
        </w:rPr>
      </w:pPr>
      <w:r w:rsidRPr="0001618D">
        <w:rPr>
          <w:rFonts w:cs="David" w:hint="cs"/>
          <w:rtl/>
        </w:rPr>
        <w:t xml:space="preserve">לא חשוב. </w:t>
      </w:r>
    </w:p>
    <w:p w14:paraId="35A39CC2" w14:textId="77777777" w:rsidR="0001618D" w:rsidRPr="0001618D" w:rsidRDefault="0001618D" w:rsidP="0001618D">
      <w:pPr>
        <w:keepNext/>
        <w:bidi/>
        <w:rPr>
          <w:rFonts w:cs="David" w:hint="cs"/>
          <w:u w:val="single"/>
          <w:rtl/>
        </w:rPr>
      </w:pPr>
    </w:p>
    <w:p w14:paraId="60C17C71"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79CFDD34" w14:textId="77777777" w:rsidR="0001618D" w:rsidRPr="0001618D" w:rsidRDefault="0001618D" w:rsidP="0001618D">
      <w:pPr>
        <w:keepNext/>
        <w:bidi/>
        <w:rPr>
          <w:rFonts w:cs="David" w:hint="cs"/>
          <w:rtl/>
        </w:rPr>
      </w:pPr>
    </w:p>
    <w:p w14:paraId="36661225" w14:textId="77777777" w:rsidR="0001618D" w:rsidRPr="0001618D" w:rsidRDefault="0001618D" w:rsidP="0001618D">
      <w:pPr>
        <w:keepNext/>
        <w:bidi/>
        <w:ind w:firstLine="720"/>
        <w:rPr>
          <w:rFonts w:cs="David" w:hint="cs"/>
          <w:rtl/>
        </w:rPr>
      </w:pPr>
      <w:r w:rsidRPr="0001618D">
        <w:rPr>
          <w:rFonts w:cs="David" w:hint="cs"/>
          <w:rtl/>
        </w:rPr>
        <w:t>זה מאוד חשוב, חבר הכנסת נחמן שי. למיטב זכרוני, היום יש יום איכות הסביבה. הקואליציה כיבדה את הבקשה של מארגני יום איכות הסביבה מהאופוזיציה ובהחלטת הנהלת הקואליציה אפשרה להם, בנוהל חריג, להעלות כמה הצעות חוק. גם פה, תשובה והצבעה במועד אחר, מלבד החקיקה הרגילה. לכן, יהיה יום איכות הסביבה ארוך, מלבד זה יש גם שני דיונים בהצעות לסדר של האופוזיציה. אלה דיונים אישיים משולבים, שגם הם יהיו ארוכים. לכן אני חושב שאם אנחנו רוצים לעשות חסד עם חברי הכנסת שרוצים להשתתף גם בדיונים שהאופוזיציה יזמה, נכון להקציב שלוש דקות לכל סיעה להודעת הממשלה, כדי שסדר היום הגדוש - - -</w:t>
      </w:r>
    </w:p>
    <w:p w14:paraId="04D2F1D5" w14:textId="77777777" w:rsidR="0001618D" w:rsidRPr="0001618D" w:rsidRDefault="0001618D" w:rsidP="0001618D">
      <w:pPr>
        <w:keepNext/>
        <w:bidi/>
        <w:rPr>
          <w:rFonts w:cs="David" w:hint="cs"/>
          <w:rtl/>
        </w:rPr>
      </w:pPr>
    </w:p>
    <w:p w14:paraId="2B942A6F" w14:textId="77777777" w:rsidR="0001618D" w:rsidRPr="0001618D" w:rsidRDefault="0001618D" w:rsidP="0001618D">
      <w:pPr>
        <w:keepNext/>
        <w:bidi/>
        <w:rPr>
          <w:rFonts w:cs="David" w:hint="cs"/>
          <w:rtl/>
        </w:rPr>
      </w:pPr>
      <w:r w:rsidRPr="0001618D">
        <w:rPr>
          <w:rFonts w:cs="David" w:hint="cs"/>
          <w:u w:val="single"/>
          <w:rtl/>
        </w:rPr>
        <w:t>נסים זאב:</w:t>
      </w:r>
    </w:p>
    <w:p w14:paraId="6E2CA4AF" w14:textId="77777777" w:rsidR="0001618D" w:rsidRPr="0001618D" w:rsidRDefault="0001618D" w:rsidP="0001618D">
      <w:pPr>
        <w:keepNext/>
        <w:bidi/>
        <w:rPr>
          <w:rFonts w:cs="David" w:hint="cs"/>
          <w:rtl/>
        </w:rPr>
      </w:pPr>
    </w:p>
    <w:p w14:paraId="41B6CEE7" w14:textId="77777777" w:rsidR="0001618D" w:rsidRPr="0001618D" w:rsidRDefault="0001618D" w:rsidP="0001618D">
      <w:pPr>
        <w:keepNext/>
        <w:bidi/>
        <w:rPr>
          <w:rFonts w:cs="David" w:hint="cs"/>
          <w:rtl/>
        </w:rPr>
      </w:pPr>
      <w:r w:rsidRPr="0001618D">
        <w:rPr>
          <w:rFonts w:cs="David" w:hint="cs"/>
          <w:rtl/>
        </w:rPr>
        <w:tab/>
        <w:t xml:space="preserve">אפשר לעשות זה דיון משולב? לתת חמש דקות לדבר על כל הדברים ביחד. </w:t>
      </w:r>
    </w:p>
    <w:p w14:paraId="1D2C3B2D" w14:textId="77777777" w:rsidR="0001618D" w:rsidRPr="0001618D" w:rsidRDefault="0001618D" w:rsidP="0001618D">
      <w:pPr>
        <w:keepNext/>
        <w:bidi/>
        <w:rPr>
          <w:rFonts w:cs="David" w:hint="cs"/>
          <w:rtl/>
        </w:rPr>
      </w:pPr>
    </w:p>
    <w:p w14:paraId="44E6FD39" w14:textId="77777777" w:rsidR="0001618D" w:rsidRPr="0001618D" w:rsidRDefault="0001618D" w:rsidP="0001618D">
      <w:pPr>
        <w:keepNext/>
        <w:bidi/>
        <w:rPr>
          <w:rFonts w:cs="David" w:hint="cs"/>
          <w:u w:val="single"/>
          <w:rtl/>
        </w:rPr>
      </w:pPr>
      <w:r w:rsidRPr="0001618D">
        <w:rPr>
          <w:rFonts w:cs="David" w:hint="cs"/>
          <w:u w:val="single"/>
          <w:rtl/>
        </w:rPr>
        <w:t>שלמה מולה:</w:t>
      </w:r>
    </w:p>
    <w:p w14:paraId="6C8D3F4F" w14:textId="77777777" w:rsidR="0001618D" w:rsidRPr="0001618D" w:rsidRDefault="0001618D" w:rsidP="0001618D">
      <w:pPr>
        <w:keepNext/>
        <w:bidi/>
        <w:rPr>
          <w:rFonts w:cs="David" w:hint="cs"/>
          <w:u w:val="single"/>
          <w:rtl/>
        </w:rPr>
      </w:pPr>
    </w:p>
    <w:p w14:paraId="01C29E1B" w14:textId="77777777" w:rsidR="0001618D" w:rsidRPr="0001618D" w:rsidRDefault="0001618D" w:rsidP="0001618D">
      <w:pPr>
        <w:keepNext/>
        <w:bidi/>
        <w:rPr>
          <w:rFonts w:cs="David" w:hint="cs"/>
          <w:rtl/>
        </w:rPr>
      </w:pPr>
      <w:r w:rsidRPr="0001618D">
        <w:rPr>
          <w:rFonts w:cs="David" w:hint="cs"/>
          <w:rtl/>
        </w:rPr>
        <w:tab/>
        <w:t xml:space="preserve">אדוני היושב-ראש, אני רוצה עוד פעם לשאול את השאלה ששאלתי בשבוע שעבר. סיעה כמו קדימה, סיעה גדולה - שלוש דקות. באמת, תשאלנו את עצמכם אם זה הגיוני לא. </w:t>
      </w:r>
    </w:p>
    <w:p w14:paraId="22383492" w14:textId="77777777" w:rsidR="0001618D" w:rsidRPr="0001618D" w:rsidRDefault="0001618D" w:rsidP="0001618D">
      <w:pPr>
        <w:keepNext/>
        <w:bidi/>
        <w:rPr>
          <w:rFonts w:cs="David" w:hint="cs"/>
          <w:rtl/>
        </w:rPr>
      </w:pPr>
    </w:p>
    <w:p w14:paraId="614598CF" w14:textId="77777777" w:rsidR="0001618D" w:rsidRPr="0001618D" w:rsidRDefault="0001618D" w:rsidP="0001618D">
      <w:pPr>
        <w:keepNext/>
        <w:bidi/>
        <w:rPr>
          <w:rFonts w:cs="David" w:hint="cs"/>
          <w:rtl/>
        </w:rPr>
      </w:pPr>
      <w:r w:rsidRPr="0001618D">
        <w:rPr>
          <w:rFonts w:cs="David" w:hint="cs"/>
          <w:u w:val="single"/>
          <w:rtl/>
        </w:rPr>
        <w:t xml:space="preserve">ציון </w:t>
      </w:r>
      <w:proofErr w:type="spellStart"/>
      <w:r w:rsidRPr="0001618D">
        <w:rPr>
          <w:rFonts w:cs="David" w:hint="cs"/>
          <w:u w:val="single"/>
          <w:rtl/>
        </w:rPr>
        <w:t>פיניאן</w:t>
      </w:r>
      <w:proofErr w:type="spellEnd"/>
      <w:r w:rsidRPr="0001618D">
        <w:rPr>
          <w:rFonts w:cs="David" w:hint="cs"/>
          <w:u w:val="single"/>
          <w:rtl/>
        </w:rPr>
        <w:t>:</w:t>
      </w:r>
    </w:p>
    <w:p w14:paraId="460430E3" w14:textId="77777777" w:rsidR="0001618D" w:rsidRPr="0001618D" w:rsidRDefault="0001618D" w:rsidP="0001618D">
      <w:pPr>
        <w:keepNext/>
        <w:bidi/>
        <w:rPr>
          <w:rFonts w:cs="David" w:hint="cs"/>
          <w:rtl/>
        </w:rPr>
      </w:pPr>
    </w:p>
    <w:p w14:paraId="29D45FB0" w14:textId="77777777" w:rsidR="0001618D" w:rsidRPr="0001618D" w:rsidRDefault="0001618D" w:rsidP="0001618D">
      <w:pPr>
        <w:keepNext/>
        <w:bidi/>
        <w:ind w:firstLine="720"/>
        <w:rPr>
          <w:rFonts w:cs="David" w:hint="cs"/>
          <w:u w:val="single"/>
          <w:rtl/>
        </w:rPr>
      </w:pPr>
      <w:r w:rsidRPr="0001618D">
        <w:rPr>
          <w:rFonts w:cs="David" w:hint="cs"/>
          <w:rtl/>
        </w:rPr>
        <w:t>חבר הכנסת מולה, כולם ידברו בשלוש דקות הראשונות - - -</w:t>
      </w:r>
    </w:p>
    <w:p w14:paraId="5367BA01" w14:textId="77777777" w:rsidR="0001618D" w:rsidRPr="0001618D" w:rsidRDefault="0001618D" w:rsidP="0001618D">
      <w:pPr>
        <w:keepNext/>
        <w:bidi/>
        <w:rPr>
          <w:rFonts w:cs="David" w:hint="cs"/>
          <w:u w:val="single"/>
          <w:rtl/>
        </w:rPr>
      </w:pPr>
    </w:p>
    <w:p w14:paraId="4D5794C0"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33F2622B" w14:textId="77777777" w:rsidR="0001618D" w:rsidRPr="0001618D" w:rsidRDefault="0001618D" w:rsidP="0001618D">
      <w:pPr>
        <w:keepNext/>
        <w:bidi/>
        <w:rPr>
          <w:rFonts w:cs="David" w:hint="cs"/>
          <w:rtl/>
        </w:rPr>
      </w:pPr>
    </w:p>
    <w:p w14:paraId="74ACCBFB" w14:textId="77777777" w:rsidR="0001618D" w:rsidRPr="0001618D" w:rsidRDefault="0001618D" w:rsidP="0001618D">
      <w:pPr>
        <w:keepNext/>
        <w:bidi/>
        <w:ind w:firstLine="720"/>
        <w:rPr>
          <w:rFonts w:cs="David" w:hint="cs"/>
          <w:rtl/>
        </w:rPr>
      </w:pPr>
      <w:r w:rsidRPr="0001618D">
        <w:rPr>
          <w:rFonts w:cs="David" w:hint="cs"/>
          <w:rtl/>
        </w:rPr>
        <w:t xml:space="preserve">הסברתי. יש דיונים מסוגים שונים. ברגע שהדיון הוא אישי </w:t>
      </w:r>
      <w:r w:rsidRPr="0001618D">
        <w:rPr>
          <w:rFonts w:cs="David"/>
          <w:rtl/>
        </w:rPr>
        <w:t>–</w:t>
      </w:r>
      <w:r w:rsidRPr="0001618D">
        <w:rPr>
          <w:rFonts w:cs="David" w:hint="cs"/>
          <w:rtl/>
        </w:rPr>
        <w:t xml:space="preserve"> ואגב, היום יש שני דיונים אישיים </w:t>
      </w:r>
      <w:r w:rsidRPr="0001618D">
        <w:rPr>
          <w:rFonts w:cs="David"/>
          <w:rtl/>
        </w:rPr>
        <w:t>–</w:t>
      </w:r>
      <w:r w:rsidRPr="0001618D">
        <w:rPr>
          <w:rFonts w:cs="David" w:hint="cs"/>
          <w:rtl/>
        </w:rPr>
        <w:t xml:space="preserve"> אז כמובן שמספר חברי הכנסת של סיעת קדימה יבוא לידי ביטוי, אם יבקשו לדבר.</w:t>
      </w:r>
    </w:p>
    <w:p w14:paraId="241A5D83" w14:textId="77777777" w:rsidR="0001618D" w:rsidRPr="0001618D" w:rsidRDefault="0001618D" w:rsidP="0001618D">
      <w:pPr>
        <w:keepNext/>
        <w:bidi/>
        <w:ind w:firstLine="720"/>
        <w:rPr>
          <w:rFonts w:cs="David" w:hint="cs"/>
          <w:rtl/>
        </w:rPr>
      </w:pPr>
    </w:p>
    <w:p w14:paraId="228231D9" w14:textId="77777777" w:rsidR="0001618D" w:rsidRPr="0001618D" w:rsidRDefault="0001618D" w:rsidP="0001618D">
      <w:pPr>
        <w:keepNext/>
        <w:bidi/>
        <w:rPr>
          <w:rFonts w:cs="David" w:hint="cs"/>
          <w:rtl/>
        </w:rPr>
      </w:pPr>
      <w:r w:rsidRPr="0001618D">
        <w:rPr>
          <w:rFonts w:cs="David" w:hint="cs"/>
          <w:u w:val="single"/>
          <w:rtl/>
        </w:rPr>
        <w:t>נסים זאב:</w:t>
      </w:r>
    </w:p>
    <w:p w14:paraId="77BF21B4" w14:textId="77777777" w:rsidR="0001618D" w:rsidRPr="0001618D" w:rsidRDefault="0001618D" w:rsidP="0001618D">
      <w:pPr>
        <w:keepNext/>
        <w:bidi/>
        <w:rPr>
          <w:rFonts w:cs="David" w:hint="cs"/>
          <w:rtl/>
        </w:rPr>
      </w:pPr>
    </w:p>
    <w:p w14:paraId="7A7CE85A" w14:textId="77777777" w:rsidR="0001618D" w:rsidRPr="0001618D" w:rsidRDefault="0001618D" w:rsidP="0001618D">
      <w:pPr>
        <w:keepNext/>
        <w:bidi/>
        <w:rPr>
          <w:rFonts w:cs="David" w:hint="cs"/>
          <w:rtl/>
        </w:rPr>
      </w:pPr>
      <w:r w:rsidRPr="0001618D">
        <w:rPr>
          <w:rFonts w:cs="David" w:hint="cs"/>
          <w:rtl/>
        </w:rPr>
        <w:tab/>
        <w:t xml:space="preserve">דרך אגב, אף פעם לא ראיתי את חבר הכנסת מולה מסתפק בשלוש דקות. תמיד הוא ממשיך לדבר. </w:t>
      </w:r>
    </w:p>
    <w:p w14:paraId="24EACF8A"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5F28AAF0" w14:textId="77777777" w:rsidR="0001618D" w:rsidRPr="0001618D" w:rsidRDefault="0001618D" w:rsidP="0001618D">
      <w:pPr>
        <w:keepNext/>
        <w:bidi/>
        <w:jc w:val="both"/>
        <w:rPr>
          <w:rFonts w:cs="David" w:hint="cs"/>
          <w:rtl/>
        </w:rPr>
      </w:pPr>
    </w:p>
    <w:p w14:paraId="36328FCE" w14:textId="77777777" w:rsidR="0001618D" w:rsidRPr="0001618D" w:rsidRDefault="0001618D" w:rsidP="0001618D">
      <w:pPr>
        <w:keepNext/>
        <w:bidi/>
        <w:ind w:firstLine="720"/>
        <w:jc w:val="both"/>
        <w:rPr>
          <w:rFonts w:cs="David" w:hint="cs"/>
          <w:rtl/>
        </w:rPr>
      </w:pPr>
      <w:r w:rsidRPr="0001618D">
        <w:rPr>
          <w:rFonts w:cs="David" w:hint="cs"/>
          <w:rtl/>
        </w:rPr>
        <w:t xml:space="preserve">ברגע שהדיון הוא סיעתי אז המסגרת היא אחרת. חברים, אני מביא להצבעה הצעה להקצות שלוש דקות לכל סיעה במסגרת הדיון המשולב על שתי הודעות הממשלה.  </w:t>
      </w:r>
    </w:p>
    <w:p w14:paraId="4CC3AAC6" w14:textId="77777777" w:rsidR="0001618D" w:rsidRPr="0001618D" w:rsidRDefault="0001618D" w:rsidP="0001618D">
      <w:pPr>
        <w:keepNext/>
        <w:bidi/>
        <w:jc w:val="both"/>
        <w:rPr>
          <w:rFonts w:cs="David" w:hint="cs"/>
          <w:rtl/>
        </w:rPr>
      </w:pPr>
    </w:p>
    <w:p w14:paraId="097B5F13" w14:textId="77777777" w:rsidR="0001618D" w:rsidRPr="0001618D" w:rsidRDefault="0001618D" w:rsidP="0001618D">
      <w:pPr>
        <w:keepNext/>
        <w:bidi/>
        <w:rPr>
          <w:rFonts w:cs="David" w:hint="cs"/>
          <w:rtl/>
        </w:rPr>
      </w:pPr>
      <w:r w:rsidRPr="0001618D">
        <w:rPr>
          <w:rFonts w:cs="David" w:hint="cs"/>
          <w:u w:val="single"/>
          <w:rtl/>
        </w:rPr>
        <w:t>אחמד טיבי:</w:t>
      </w:r>
    </w:p>
    <w:p w14:paraId="5CFB1A04" w14:textId="77777777" w:rsidR="0001618D" w:rsidRPr="0001618D" w:rsidRDefault="0001618D" w:rsidP="0001618D">
      <w:pPr>
        <w:keepNext/>
        <w:bidi/>
        <w:rPr>
          <w:rFonts w:cs="David" w:hint="cs"/>
          <w:rtl/>
        </w:rPr>
      </w:pPr>
    </w:p>
    <w:p w14:paraId="2821FB8C" w14:textId="77777777" w:rsidR="0001618D" w:rsidRPr="0001618D" w:rsidRDefault="0001618D" w:rsidP="0001618D">
      <w:pPr>
        <w:keepNext/>
        <w:bidi/>
        <w:ind w:firstLine="720"/>
        <w:rPr>
          <w:rFonts w:cs="David" w:hint="cs"/>
          <w:u w:val="single"/>
          <w:rtl/>
        </w:rPr>
      </w:pPr>
      <w:r w:rsidRPr="0001618D">
        <w:rPr>
          <w:rFonts w:cs="David" w:hint="cs"/>
          <w:rtl/>
        </w:rPr>
        <w:t xml:space="preserve">זה אישי, כל אחד שלוש דקות. </w:t>
      </w:r>
    </w:p>
    <w:p w14:paraId="3ABBF982" w14:textId="77777777" w:rsidR="0001618D" w:rsidRPr="0001618D" w:rsidRDefault="0001618D" w:rsidP="0001618D">
      <w:pPr>
        <w:keepNext/>
        <w:bidi/>
        <w:rPr>
          <w:rFonts w:cs="David" w:hint="cs"/>
          <w:u w:val="single"/>
          <w:rtl/>
        </w:rPr>
      </w:pPr>
    </w:p>
    <w:p w14:paraId="585FCD49" w14:textId="77777777" w:rsidR="0001618D" w:rsidRPr="0001618D" w:rsidRDefault="0001618D" w:rsidP="0001618D">
      <w:pPr>
        <w:keepNext/>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6E535A49" w14:textId="77777777" w:rsidR="0001618D" w:rsidRPr="0001618D" w:rsidRDefault="0001618D" w:rsidP="0001618D">
      <w:pPr>
        <w:keepNext/>
        <w:bidi/>
        <w:rPr>
          <w:rFonts w:cs="David" w:hint="cs"/>
          <w:rtl/>
        </w:rPr>
      </w:pPr>
    </w:p>
    <w:p w14:paraId="0EBB8A86" w14:textId="77777777" w:rsidR="0001618D" w:rsidRPr="0001618D" w:rsidRDefault="0001618D" w:rsidP="0001618D">
      <w:pPr>
        <w:keepNext/>
        <w:bidi/>
        <w:ind w:firstLine="720"/>
        <w:rPr>
          <w:rFonts w:cs="David" w:hint="cs"/>
          <w:rtl/>
        </w:rPr>
      </w:pPr>
      <w:r w:rsidRPr="0001618D">
        <w:rPr>
          <w:rFonts w:cs="David" w:hint="cs"/>
          <w:rtl/>
        </w:rPr>
        <w:t xml:space="preserve">זה הרבה, יש הרבה זמן לאופוזיציה לדבר הערב. </w:t>
      </w:r>
    </w:p>
    <w:p w14:paraId="4BBDEEA7" w14:textId="77777777" w:rsidR="0001618D" w:rsidRPr="0001618D" w:rsidRDefault="0001618D" w:rsidP="0001618D">
      <w:pPr>
        <w:keepNext/>
        <w:bidi/>
        <w:ind w:firstLine="720"/>
        <w:rPr>
          <w:rFonts w:cs="David" w:hint="cs"/>
          <w:rtl/>
        </w:rPr>
      </w:pPr>
    </w:p>
    <w:p w14:paraId="50794A71" w14:textId="77777777" w:rsidR="0001618D" w:rsidRPr="0001618D" w:rsidRDefault="0001618D" w:rsidP="0001618D">
      <w:pPr>
        <w:keepNext/>
        <w:bidi/>
        <w:ind w:firstLine="720"/>
        <w:rPr>
          <w:rFonts w:cs="David" w:hint="cs"/>
          <w:rtl/>
        </w:rPr>
      </w:pPr>
      <w:r w:rsidRPr="0001618D">
        <w:rPr>
          <w:rFonts w:cs="David" w:hint="cs"/>
          <w:rtl/>
        </w:rPr>
        <w:t>אני מביא להצבעה את הצעה של שלוש דקות. מי בעד? מי נגד?</w:t>
      </w:r>
    </w:p>
    <w:p w14:paraId="5829BFB8" w14:textId="77777777" w:rsidR="0001618D" w:rsidRPr="0001618D" w:rsidRDefault="0001618D" w:rsidP="0001618D">
      <w:pPr>
        <w:keepNext/>
        <w:bidi/>
        <w:ind w:firstLine="720"/>
        <w:rPr>
          <w:rFonts w:cs="David" w:hint="cs"/>
          <w:rtl/>
        </w:rPr>
      </w:pPr>
    </w:p>
    <w:p w14:paraId="54ACDA8C" w14:textId="77777777" w:rsidR="0001618D" w:rsidRPr="0001618D" w:rsidRDefault="0001618D" w:rsidP="0001618D">
      <w:pPr>
        <w:keepNext/>
        <w:bidi/>
        <w:jc w:val="center"/>
        <w:rPr>
          <w:rFonts w:cs="David" w:hint="cs"/>
          <w:b/>
          <w:bCs/>
          <w:rtl/>
        </w:rPr>
      </w:pPr>
      <w:r w:rsidRPr="0001618D">
        <w:rPr>
          <w:rFonts w:cs="David" w:hint="cs"/>
          <w:b/>
          <w:bCs/>
          <w:rtl/>
        </w:rPr>
        <w:t>הצבעה</w:t>
      </w:r>
    </w:p>
    <w:p w14:paraId="06490B7F" w14:textId="77777777" w:rsidR="0001618D" w:rsidRPr="0001618D" w:rsidRDefault="0001618D" w:rsidP="0001618D">
      <w:pPr>
        <w:keepNext/>
        <w:bidi/>
        <w:ind w:firstLine="720"/>
        <w:jc w:val="center"/>
        <w:rPr>
          <w:rFonts w:cs="David" w:hint="cs"/>
          <w:b/>
          <w:bCs/>
          <w:rtl/>
        </w:rPr>
      </w:pPr>
    </w:p>
    <w:p w14:paraId="3B4ACA6C" w14:textId="77777777" w:rsidR="0001618D" w:rsidRPr="0001618D" w:rsidRDefault="0001618D" w:rsidP="0001618D">
      <w:pPr>
        <w:keepNext/>
        <w:bidi/>
        <w:jc w:val="center"/>
        <w:rPr>
          <w:rFonts w:cs="David" w:hint="cs"/>
          <w:b/>
          <w:bCs/>
          <w:rtl/>
        </w:rPr>
      </w:pPr>
      <w:r w:rsidRPr="0001618D">
        <w:rPr>
          <w:rFonts w:cs="David" w:hint="cs"/>
          <w:b/>
          <w:bCs/>
          <w:rtl/>
        </w:rPr>
        <w:t xml:space="preserve">בעד </w:t>
      </w:r>
      <w:r w:rsidRPr="0001618D">
        <w:rPr>
          <w:rFonts w:cs="David"/>
          <w:b/>
          <w:bCs/>
          <w:rtl/>
        </w:rPr>
        <w:t>–</w:t>
      </w:r>
      <w:r w:rsidRPr="0001618D">
        <w:rPr>
          <w:rFonts w:cs="David" w:hint="cs"/>
          <w:b/>
          <w:bCs/>
          <w:rtl/>
        </w:rPr>
        <w:t xml:space="preserve"> פה אחד</w:t>
      </w:r>
    </w:p>
    <w:p w14:paraId="3F446F6B" w14:textId="77777777" w:rsidR="0001618D" w:rsidRPr="0001618D" w:rsidRDefault="0001618D" w:rsidP="0001618D">
      <w:pPr>
        <w:keepNext/>
        <w:bidi/>
        <w:jc w:val="center"/>
        <w:rPr>
          <w:rFonts w:cs="David" w:hint="cs"/>
          <w:b/>
          <w:bCs/>
          <w:rtl/>
        </w:rPr>
      </w:pPr>
      <w:r w:rsidRPr="0001618D">
        <w:rPr>
          <w:rFonts w:cs="David" w:hint="cs"/>
          <w:b/>
          <w:bCs/>
          <w:rtl/>
        </w:rPr>
        <w:t xml:space="preserve">נגד </w:t>
      </w:r>
      <w:r w:rsidRPr="0001618D">
        <w:rPr>
          <w:rFonts w:cs="David"/>
          <w:b/>
          <w:bCs/>
          <w:rtl/>
        </w:rPr>
        <w:t>–</w:t>
      </w:r>
      <w:r w:rsidRPr="0001618D">
        <w:rPr>
          <w:rFonts w:cs="David" w:hint="cs"/>
          <w:b/>
          <w:bCs/>
          <w:rtl/>
        </w:rPr>
        <w:t xml:space="preserve"> אין</w:t>
      </w:r>
    </w:p>
    <w:p w14:paraId="3F734213" w14:textId="77777777" w:rsidR="0001618D" w:rsidRPr="0001618D" w:rsidRDefault="0001618D" w:rsidP="0001618D">
      <w:pPr>
        <w:keepNext/>
        <w:bidi/>
        <w:jc w:val="center"/>
        <w:rPr>
          <w:rFonts w:cs="David" w:hint="cs"/>
          <w:b/>
          <w:bCs/>
          <w:rtl/>
        </w:rPr>
      </w:pPr>
      <w:r w:rsidRPr="0001618D">
        <w:rPr>
          <w:rFonts w:cs="David" w:hint="cs"/>
          <w:b/>
          <w:bCs/>
          <w:rtl/>
        </w:rPr>
        <w:t xml:space="preserve">נמנעים </w:t>
      </w:r>
      <w:r w:rsidRPr="0001618D">
        <w:rPr>
          <w:rFonts w:cs="David"/>
          <w:b/>
          <w:bCs/>
          <w:rtl/>
        </w:rPr>
        <w:t>–</w:t>
      </w:r>
      <w:r w:rsidRPr="0001618D">
        <w:rPr>
          <w:rFonts w:cs="David" w:hint="cs"/>
          <w:b/>
          <w:bCs/>
          <w:rtl/>
        </w:rPr>
        <w:t xml:space="preserve"> אין</w:t>
      </w:r>
    </w:p>
    <w:p w14:paraId="43BAA373" w14:textId="77777777" w:rsidR="0001618D" w:rsidRPr="0001618D" w:rsidRDefault="0001618D" w:rsidP="0001618D">
      <w:pPr>
        <w:keepNext/>
        <w:bidi/>
        <w:jc w:val="center"/>
        <w:rPr>
          <w:rFonts w:cs="David" w:hint="cs"/>
          <w:rtl/>
        </w:rPr>
      </w:pPr>
      <w:r w:rsidRPr="0001618D">
        <w:rPr>
          <w:rFonts w:cs="David" w:hint="cs"/>
          <w:b/>
          <w:bCs/>
          <w:rtl/>
        </w:rPr>
        <w:t>ההצעה אושרה.</w:t>
      </w:r>
    </w:p>
    <w:p w14:paraId="6A1D56BB" w14:textId="77777777" w:rsidR="0001618D" w:rsidRPr="0001618D" w:rsidRDefault="0001618D" w:rsidP="0001618D">
      <w:pPr>
        <w:keepNext/>
        <w:bidi/>
        <w:rPr>
          <w:rFonts w:cs="David" w:hint="cs"/>
          <w:rtl/>
        </w:rPr>
      </w:pPr>
    </w:p>
    <w:p w14:paraId="0295299E" w14:textId="77777777" w:rsidR="0001618D" w:rsidRPr="0001618D" w:rsidRDefault="0001618D" w:rsidP="0001618D">
      <w:pPr>
        <w:bidi/>
        <w:rPr>
          <w:rFonts w:cs="David" w:hint="cs"/>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F6A322B" w14:textId="77777777" w:rsidR="0001618D" w:rsidRPr="0001618D" w:rsidRDefault="0001618D" w:rsidP="0001618D">
      <w:pPr>
        <w:bidi/>
        <w:rPr>
          <w:rFonts w:cs="David" w:hint="cs"/>
          <w:rtl/>
        </w:rPr>
      </w:pPr>
    </w:p>
    <w:p w14:paraId="18137611" w14:textId="77777777" w:rsidR="0001618D" w:rsidRPr="0001618D" w:rsidRDefault="0001618D" w:rsidP="0001618D">
      <w:pPr>
        <w:bidi/>
        <w:ind w:firstLine="720"/>
        <w:rPr>
          <w:rFonts w:cs="David"/>
          <w:rtl/>
        </w:rPr>
      </w:pPr>
      <w:r w:rsidRPr="0001618D">
        <w:rPr>
          <w:rFonts w:cs="David" w:hint="cs"/>
          <w:rtl/>
        </w:rPr>
        <w:t xml:space="preserve">תודה, ההצעה אושרה. </w:t>
      </w:r>
    </w:p>
    <w:p w14:paraId="3DA51782" w14:textId="77777777" w:rsidR="0001618D" w:rsidRPr="0001618D" w:rsidRDefault="0001618D" w:rsidP="0001618D">
      <w:pPr>
        <w:bidi/>
        <w:ind w:firstLine="720"/>
        <w:rPr>
          <w:rFonts w:cs="David" w:hint="cs"/>
          <w:rtl/>
        </w:rPr>
      </w:pPr>
      <w:r w:rsidRPr="0001618D">
        <w:rPr>
          <w:rFonts w:cs="David"/>
          <w:rtl/>
        </w:rPr>
        <w:br w:type="page"/>
      </w:r>
    </w:p>
    <w:p w14:paraId="0183ABF3" w14:textId="77777777" w:rsidR="0001618D" w:rsidRPr="0001618D" w:rsidRDefault="0001618D" w:rsidP="0001618D">
      <w:pPr>
        <w:keepNext/>
        <w:numPr>
          <w:ilvl w:val="0"/>
          <w:numId w:val="2"/>
        </w:numPr>
        <w:autoSpaceDE w:val="0"/>
        <w:autoSpaceDN w:val="0"/>
        <w:bidi/>
        <w:jc w:val="center"/>
        <w:rPr>
          <w:rFonts w:cs="David" w:hint="cs"/>
          <w:b/>
          <w:bCs/>
        </w:rPr>
      </w:pPr>
      <w:r w:rsidRPr="0001618D">
        <w:rPr>
          <w:rFonts w:cs="David" w:hint="cs"/>
          <w:b/>
          <w:bCs/>
          <w:rtl/>
        </w:rPr>
        <w:t>בקשת סיעת ש"ס למינוי סגן נוסף ליו"ר ועדת הבחירות המרכזית לכנסת ה-19</w:t>
      </w:r>
    </w:p>
    <w:p w14:paraId="336834F6" w14:textId="77777777" w:rsidR="0001618D" w:rsidRPr="0001618D" w:rsidRDefault="0001618D" w:rsidP="0001618D">
      <w:pPr>
        <w:keepNext/>
        <w:bidi/>
        <w:jc w:val="both"/>
        <w:rPr>
          <w:rFonts w:cs="David" w:hint="cs"/>
          <w:rtl/>
        </w:rPr>
      </w:pPr>
    </w:p>
    <w:p w14:paraId="3FC4973D" w14:textId="77777777" w:rsidR="0001618D" w:rsidRPr="0001618D" w:rsidRDefault="0001618D" w:rsidP="0001618D">
      <w:pPr>
        <w:bidi/>
        <w:rPr>
          <w:rFonts w:cs="David" w:hint="cs"/>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73EAC447" w14:textId="77777777" w:rsidR="0001618D" w:rsidRPr="0001618D" w:rsidRDefault="0001618D" w:rsidP="0001618D">
      <w:pPr>
        <w:bidi/>
        <w:rPr>
          <w:rFonts w:cs="David" w:hint="cs"/>
          <w:rtl/>
        </w:rPr>
      </w:pPr>
    </w:p>
    <w:p w14:paraId="1078DA79" w14:textId="77777777" w:rsidR="0001618D" w:rsidRPr="0001618D" w:rsidRDefault="0001618D" w:rsidP="0001618D">
      <w:pPr>
        <w:bidi/>
        <w:ind w:firstLine="720"/>
        <w:rPr>
          <w:rFonts w:cs="David" w:hint="cs"/>
          <w:rtl/>
        </w:rPr>
      </w:pPr>
      <w:r w:rsidRPr="0001618D">
        <w:rPr>
          <w:rFonts w:cs="David" w:hint="cs"/>
          <w:rtl/>
        </w:rPr>
        <w:t xml:space="preserve">אני עובר לסעיף הבא על סדר היום, בקשת סיעת ש"ס למינוי סגן נוסף ליושב-ראש וועדת הבחירות המרכזית לכנסת ה-19. הונחה על שולחני בקשה של סיעת ש"ס לאישור של ועדת הכנסת למינוי סגן נוסף, חמישי, ליושב-ראש ועדת הבחירות המרכזית, כי לפי חישוב המנדטים נכון לעכשיו הסגנים שאמורים להתמנות הם סגנים מסיעות קדימה, ליכוד, ישראל ביתנו והעבודה. </w:t>
      </w:r>
    </w:p>
    <w:p w14:paraId="0761FF0B" w14:textId="77777777" w:rsidR="0001618D" w:rsidRPr="0001618D" w:rsidRDefault="0001618D" w:rsidP="0001618D">
      <w:pPr>
        <w:bidi/>
        <w:rPr>
          <w:rFonts w:cs="David" w:hint="cs"/>
          <w:rtl/>
        </w:rPr>
      </w:pPr>
    </w:p>
    <w:p w14:paraId="55820D7B" w14:textId="77777777" w:rsidR="0001618D" w:rsidRPr="0001618D" w:rsidRDefault="0001618D" w:rsidP="0001618D">
      <w:pPr>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794C0245" w14:textId="77777777" w:rsidR="0001618D" w:rsidRPr="0001618D" w:rsidRDefault="0001618D" w:rsidP="0001618D">
      <w:pPr>
        <w:bidi/>
        <w:rPr>
          <w:rFonts w:cs="David" w:hint="cs"/>
          <w:rtl/>
        </w:rPr>
      </w:pPr>
    </w:p>
    <w:p w14:paraId="7400020E" w14:textId="77777777" w:rsidR="0001618D" w:rsidRPr="0001618D" w:rsidRDefault="0001618D" w:rsidP="0001618D">
      <w:pPr>
        <w:bidi/>
        <w:ind w:firstLine="720"/>
        <w:rPr>
          <w:rFonts w:cs="David" w:hint="cs"/>
          <w:u w:val="single"/>
          <w:rtl/>
        </w:rPr>
      </w:pPr>
      <w:r w:rsidRPr="0001618D">
        <w:rPr>
          <w:rFonts w:cs="David" w:hint="cs"/>
          <w:rtl/>
        </w:rPr>
        <w:t>רציתי להבין, זה רק כבוד או גם פרנסה?</w:t>
      </w:r>
    </w:p>
    <w:p w14:paraId="3F5BCFFE" w14:textId="77777777" w:rsidR="0001618D" w:rsidRPr="0001618D" w:rsidRDefault="0001618D" w:rsidP="0001618D">
      <w:pPr>
        <w:bidi/>
        <w:rPr>
          <w:rFonts w:cs="David" w:hint="cs"/>
          <w:u w:val="single"/>
          <w:rtl/>
        </w:rPr>
      </w:pPr>
    </w:p>
    <w:p w14:paraId="40471552" w14:textId="77777777" w:rsidR="0001618D" w:rsidRPr="0001618D" w:rsidRDefault="0001618D" w:rsidP="0001618D">
      <w:pPr>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0209C0A9" w14:textId="77777777" w:rsidR="0001618D" w:rsidRPr="0001618D" w:rsidRDefault="0001618D" w:rsidP="0001618D">
      <w:pPr>
        <w:bidi/>
        <w:rPr>
          <w:rFonts w:cs="David" w:hint="cs"/>
          <w:rtl/>
        </w:rPr>
      </w:pPr>
    </w:p>
    <w:p w14:paraId="4B30CD04" w14:textId="77777777" w:rsidR="0001618D" w:rsidRPr="0001618D" w:rsidRDefault="0001618D" w:rsidP="0001618D">
      <w:pPr>
        <w:bidi/>
        <w:ind w:firstLine="720"/>
        <w:rPr>
          <w:rFonts w:cs="David" w:hint="cs"/>
          <w:rtl/>
        </w:rPr>
      </w:pPr>
      <w:r w:rsidRPr="0001618D">
        <w:rPr>
          <w:rFonts w:cs="David" w:hint="cs"/>
          <w:rtl/>
        </w:rPr>
        <w:t xml:space="preserve">זו לא פרנסה. אני רוצה להפנות את תשומת לבכם לכך </w:t>
      </w:r>
      <w:proofErr w:type="spellStart"/>
      <w:r w:rsidRPr="0001618D">
        <w:rPr>
          <w:rFonts w:cs="David" w:hint="cs"/>
          <w:rtl/>
        </w:rPr>
        <w:t>שבכנסות</w:t>
      </w:r>
      <w:proofErr w:type="spellEnd"/>
      <w:r w:rsidRPr="0001618D">
        <w:rPr>
          <w:rFonts w:cs="David" w:hint="cs"/>
          <w:rtl/>
        </w:rPr>
        <w:t xml:space="preserve"> הקודמות </w:t>
      </w:r>
      <w:r w:rsidRPr="0001618D">
        <w:rPr>
          <w:rFonts w:cs="David"/>
          <w:rtl/>
        </w:rPr>
        <w:t>–</w:t>
      </w:r>
      <w:r w:rsidRPr="0001618D">
        <w:rPr>
          <w:rFonts w:cs="David" w:hint="cs"/>
          <w:rtl/>
        </w:rPr>
        <w:t xml:space="preserve"> ואני מחזיק פרוטוקולים שחתומים על-ידי קודמיי בתפקיד הזה, חבר הכנסת רוני בר-און בכנסת ה-16 וחבר הכנסת דוד טל בכנסת ה-17 - ועדת הכנסת אישרה בקשות דומות. פעם אחת זהו הייתה סיעת ישראל ביתנו ופעם </w:t>
      </w:r>
      <w:proofErr w:type="spellStart"/>
      <w:r w:rsidRPr="0001618D">
        <w:rPr>
          <w:rFonts w:cs="David" w:hint="cs"/>
          <w:rtl/>
        </w:rPr>
        <w:t>שניה</w:t>
      </w:r>
      <w:proofErr w:type="spellEnd"/>
      <w:r w:rsidRPr="0001618D">
        <w:rPr>
          <w:rFonts w:cs="David" w:hint="cs"/>
          <w:rtl/>
        </w:rPr>
        <w:t xml:space="preserve"> הייתה סיעת ש"ס, ואפשרה חמישה סגנים. </w:t>
      </w:r>
    </w:p>
    <w:p w14:paraId="2A35E015" w14:textId="77777777" w:rsidR="0001618D" w:rsidRPr="0001618D" w:rsidRDefault="0001618D" w:rsidP="0001618D">
      <w:pPr>
        <w:bidi/>
        <w:rPr>
          <w:rFonts w:cs="David" w:hint="cs"/>
          <w:rtl/>
        </w:rPr>
      </w:pPr>
    </w:p>
    <w:p w14:paraId="6FE25700" w14:textId="77777777" w:rsidR="0001618D" w:rsidRPr="0001618D" w:rsidRDefault="0001618D" w:rsidP="0001618D">
      <w:pPr>
        <w:bidi/>
        <w:rPr>
          <w:rFonts w:cs="David" w:hint="cs"/>
          <w:rtl/>
        </w:rPr>
      </w:pPr>
      <w:r w:rsidRPr="0001618D">
        <w:rPr>
          <w:rFonts w:cs="David" w:hint="cs"/>
          <w:u w:val="single"/>
          <w:rtl/>
        </w:rPr>
        <w:t>אחמד טיבי:</w:t>
      </w:r>
    </w:p>
    <w:p w14:paraId="59307EE1" w14:textId="77777777" w:rsidR="0001618D" w:rsidRPr="0001618D" w:rsidRDefault="0001618D" w:rsidP="0001618D">
      <w:pPr>
        <w:bidi/>
        <w:rPr>
          <w:rFonts w:cs="David" w:hint="cs"/>
          <w:rtl/>
        </w:rPr>
      </w:pPr>
    </w:p>
    <w:p w14:paraId="34805C86" w14:textId="77777777" w:rsidR="0001618D" w:rsidRPr="0001618D" w:rsidRDefault="0001618D" w:rsidP="0001618D">
      <w:pPr>
        <w:bidi/>
        <w:rPr>
          <w:rFonts w:cs="David" w:hint="cs"/>
          <w:u w:val="single"/>
          <w:rtl/>
        </w:rPr>
      </w:pPr>
      <w:r w:rsidRPr="0001618D">
        <w:rPr>
          <w:rFonts w:cs="David" w:hint="cs"/>
          <w:rtl/>
        </w:rPr>
        <w:tab/>
        <w:t xml:space="preserve">זו גם בקשה לגיטימית. </w:t>
      </w:r>
    </w:p>
    <w:p w14:paraId="3B6A51E7" w14:textId="77777777" w:rsidR="0001618D" w:rsidRPr="0001618D" w:rsidRDefault="0001618D" w:rsidP="0001618D">
      <w:pPr>
        <w:bidi/>
        <w:rPr>
          <w:rFonts w:cs="David" w:hint="cs"/>
          <w:u w:val="single"/>
          <w:rtl/>
        </w:rPr>
      </w:pPr>
    </w:p>
    <w:p w14:paraId="78D4E0DC" w14:textId="77777777" w:rsidR="0001618D" w:rsidRPr="0001618D" w:rsidRDefault="0001618D" w:rsidP="0001618D">
      <w:pPr>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19C33EE0" w14:textId="77777777" w:rsidR="0001618D" w:rsidRPr="0001618D" w:rsidRDefault="0001618D" w:rsidP="0001618D">
      <w:pPr>
        <w:bidi/>
        <w:rPr>
          <w:rFonts w:cs="David" w:hint="cs"/>
          <w:rtl/>
        </w:rPr>
      </w:pPr>
    </w:p>
    <w:p w14:paraId="724FE107" w14:textId="77777777" w:rsidR="0001618D" w:rsidRPr="0001618D" w:rsidRDefault="0001618D" w:rsidP="0001618D">
      <w:pPr>
        <w:bidi/>
        <w:ind w:firstLine="720"/>
        <w:rPr>
          <w:rFonts w:cs="David" w:hint="cs"/>
          <w:rtl/>
        </w:rPr>
      </w:pPr>
      <w:r w:rsidRPr="0001618D">
        <w:rPr>
          <w:rFonts w:cs="David" w:hint="cs"/>
          <w:rtl/>
        </w:rPr>
        <w:t xml:space="preserve">זה לא אומר שזה מחייב אותנו, אבל כדאי שנדע שאנחנו לא ממציאים את הגלגל וזו בקשה סבירה של סיעה גדולה מאוד. ההפרש בינה לבין הסיעות שכן קיבלו הוא קטן יחסית. אני גם יודע שסיעת ש"ס באה בדברים עם הרבה סיעות, וזה דבר שצריך לבוא לפה בהסכמה. </w:t>
      </w:r>
    </w:p>
    <w:p w14:paraId="7D78B895" w14:textId="77777777" w:rsidR="0001618D" w:rsidRPr="0001618D" w:rsidRDefault="0001618D" w:rsidP="0001618D">
      <w:pPr>
        <w:bidi/>
        <w:rPr>
          <w:rFonts w:cs="David" w:hint="cs"/>
          <w:rtl/>
        </w:rPr>
      </w:pPr>
    </w:p>
    <w:p w14:paraId="1B4E33D4" w14:textId="77777777" w:rsidR="0001618D" w:rsidRPr="0001618D" w:rsidRDefault="0001618D" w:rsidP="0001618D">
      <w:pPr>
        <w:bidi/>
        <w:rPr>
          <w:rFonts w:cs="David" w:hint="cs"/>
          <w:rtl/>
        </w:rPr>
      </w:pPr>
      <w:r w:rsidRPr="0001618D">
        <w:rPr>
          <w:rFonts w:cs="David" w:hint="cs"/>
          <w:u w:val="single"/>
          <w:rtl/>
        </w:rPr>
        <w:t>אחמד טיבי:</w:t>
      </w:r>
    </w:p>
    <w:p w14:paraId="2226FDB2" w14:textId="77777777" w:rsidR="0001618D" w:rsidRPr="0001618D" w:rsidRDefault="0001618D" w:rsidP="0001618D">
      <w:pPr>
        <w:bidi/>
        <w:rPr>
          <w:rFonts w:cs="David" w:hint="cs"/>
          <w:rtl/>
        </w:rPr>
      </w:pPr>
    </w:p>
    <w:p w14:paraId="4CDF598C" w14:textId="77777777" w:rsidR="0001618D" w:rsidRPr="0001618D" w:rsidRDefault="0001618D" w:rsidP="0001618D">
      <w:pPr>
        <w:bidi/>
        <w:rPr>
          <w:rFonts w:cs="David" w:hint="cs"/>
          <w:u w:val="single"/>
          <w:rtl/>
        </w:rPr>
      </w:pPr>
      <w:r w:rsidRPr="0001618D">
        <w:rPr>
          <w:rFonts w:cs="David" w:hint="cs"/>
          <w:rtl/>
        </w:rPr>
        <w:tab/>
        <w:t>מישהו מעז להתנגד?</w:t>
      </w:r>
    </w:p>
    <w:p w14:paraId="2F7B3F6E" w14:textId="77777777" w:rsidR="0001618D" w:rsidRPr="0001618D" w:rsidRDefault="0001618D" w:rsidP="0001618D">
      <w:pPr>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263D2432" w14:textId="77777777" w:rsidR="0001618D" w:rsidRPr="0001618D" w:rsidRDefault="0001618D" w:rsidP="0001618D">
      <w:pPr>
        <w:bidi/>
        <w:rPr>
          <w:rFonts w:cs="David" w:hint="cs"/>
          <w:rtl/>
        </w:rPr>
      </w:pPr>
    </w:p>
    <w:p w14:paraId="12A265B6" w14:textId="77777777" w:rsidR="0001618D" w:rsidRPr="0001618D" w:rsidRDefault="0001618D" w:rsidP="0001618D">
      <w:pPr>
        <w:bidi/>
        <w:rPr>
          <w:rFonts w:cs="David" w:hint="cs"/>
          <w:rtl/>
        </w:rPr>
      </w:pPr>
      <w:r w:rsidRPr="0001618D">
        <w:rPr>
          <w:rFonts w:cs="David" w:hint="cs"/>
          <w:rtl/>
        </w:rPr>
        <w:tab/>
        <w:t>אני מביא להצבעה את ההצעה למנות סגן יושב-ראש חמישי בוועדת הבחירות המרכזית. מי בעד? מי נגד?</w:t>
      </w:r>
    </w:p>
    <w:p w14:paraId="7B24BEE5" w14:textId="77777777" w:rsidR="0001618D" w:rsidRPr="0001618D" w:rsidRDefault="0001618D" w:rsidP="0001618D">
      <w:pPr>
        <w:bidi/>
        <w:rPr>
          <w:rFonts w:cs="David" w:hint="cs"/>
          <w:rtl/>
        </w:rPr>
      </w:pPr>
    </w:p>
    <w:p w14:paraId="4BBC57D8" w14:textId="77777777" w:rsidR="0001618D" w:rsidRPr="0001618D" w:rsidRDefault="0001618D" w:rsidP="0001618D">
      <w:pPr>
        <w:bidi/>
        <w:jc w:val="center"/>
        <w:rPr>
          <w:rFonts w:cs="David" w:hint="cs"/>
          <w:b/>
          <w:bCs/>
          <w:rtl/>
        </w:rPr>
      </w:pPr>
      <w:r w:rsidRPr="0001618D">
        <w:rPr>
          <w:rFonts w:cs="David" w:hint="cs"/>
          <w:b/>
          <w:bCs/>
          <w:rtl/>
        </w:rPr>
        <w:t>הצבעה</w:t>
      </w:r>
    </w:p>
    <w:p w14:paraId="1382CEAA" w14:textId="77777777" w:rsidR="0001618D" w:rsidRPr="0001618D" w:rsidRDefault="0001618D" w:rsidP="0001618D">
      <w:pPr>
        <w:bidi/>
        <w:jc w:val="center"/>
        <w:rPr>
          <w:rFonts w:cs="David" w:hint="cs"/>
          <w:b/>
          <w:bCs/>
          <w:rtl/>
        </w:rPr>
      </w:pPr>
    </w:p>
    <w:p w14:paraId="1C3F1764" w14:textId="77777777" w:rsidR="0001618D" w:rsidRPr="0001618D" w:rsidRDefault="0001618D" w:rsidP="0001618D">
      <w:pPr>
        <w:bidi/>
        <w:jc w:val="center"/>
        <w:rPr>
          <w:rFonts w:cs="David" w:hint="cs"/>
          <w:b/>
          <w:bCs/>
          <w:rtl/>
        </w:rPr>
      </w:pPr>
      <w:r w:rsidRPr="0001618D">
        <w:rPr>
          <w:rFonts w:cs="David" w:hint="cs"/>
          <w:b/>
          <w:bCs/>
          <w:rtl/>
        </w:rPr>
        <w:t xml:space="preserve">בעד </w:t>
      </w:r>
      <w:r w:rsidRPr="0001618D">
        <w:rPr>
          <w:rFonts w:cs="David"/>
          <w:b/>
          <w:bCs/>
          <w:rtl/>
        </w:rPr>
        <w:t>–</w:t>
      </w:r>
      <w:r w:rsidRPr="0001618D">
        <w:rPr>
          <w:rFonts w:cs="David" w:hint="cs"/>
          <w:b/>
          <w:bCs/>
          <w:rtl/>
        </w:rPr>
        <w:t xml:space="preserve"> פה אחד</w:t>
      </w:r>
    </w:p>
    <w:p w14:paraId="3B7123AE" w14:textId="77777777" w:rsidR="0001618D" w:rsidRPr="0001618D" w:rsidRDefault="0001618D" w:rsidP="0001618D">
      <w:pPr>
        <w:bidi/>
        <w:jc w:val="center"/>
        <w:rPr>
          <w:rFonts w:cs="David" w:hint="cs"/>
          <w:b/>
          <w:bCs/>
          <w:rtl/>
        </w:rPr>
      </w:pPr>
      <w:r w:rsidRPr="0001618D">
        <w:rPr>
          <w:rFonts w:cs="David" w:hint="cs"/>
          <w:b/>
          <w:bCs/>
          <w:rtl/>
        </w:rPr>
        <w:t xml:space="preserve">נגד </w:t>
      </w:r>
      <w:r w:rsidRPr="0001618D">
        <w:rPr>
          <w:rFonts w:cs="David"/>
          <w:b/>
          <w:bCs/>
          <w:rtl/>
        </w:rPr>
        <w:t>–</w:t>
      </w:r>
      <w:r w:rsidRPr="0001618D">
        <w:rPr>
          <w:rFonts w:cs="David" w:hint="cs"/>
          <w:b/>
          <w:bCs/>
          <w:rtl/>
        </w:rPr>
        <w:t xml:space="preserve"> אין</w:t>
      </w:r>
    </w:p>
    <w:p w14:paraId="7E72A791" w14:textId="77777777" w:rsidR="0001618D" w:rsidRPr="0001618D" w:rsidRDefault="0001618D" w:rsidP="0001618D">
      <w:pPr>
        <w:bidi/>
        <w:jc w:val="center"/>
        <w:rPr>
          <w:rFonts w:cs="David" w:hint="cs"/>
          <w:rtl/>
        </w:rPr>
      </w:pPr>
      <w:r w:rsidRPr="0001618D">
        <w:rPr>
          <w:rFonts w:cs="David" w:hint="cs"/>
          <w:b/>
          <w:bCs/>
          <w:rtl/>
        </w:rPr>
        <w:t>הבקשה אושרה.</w:t>
      </w:r>
    </w:p>
    <w:p w14:paraId="0F937252" w14:textId="77777777" w:rsidR="0001618D" w:rsidRPr="0001618D" w:rsidRDefault="0001618D" w:rsidP="0001618D">
      <w:pPr>
        <w:bidi/>
        <w:jc w:val="center"/>
        <w:rPr>
          <w:rFonts w:cs="David" w:hint="cs"/>
          <w:rtl/>
        </w:rPr>
      </w:pPr>
    </w:p>
    <w:p w14:paraId="26956505" w14:textId="77777777" w:rsidR="0001618D" w:rsidRPr="0001618D" w:rsidRDefault="0001618D" w:rsidP="0001618D">
      <w:pPr>
        <w:bidi/>
        <w:rPr>
          <w:rFonts w:cs="David" w:hint="cs"/>
          <w:rtl/>
        </w:rPr>
      </w:pPr>
    </w:p>
    <w:p w14:paraId="4C513141"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61DB6C8B" w14:textId="77777777" w:rsidR="0001618D" w:rsidRPr="0001618D" w:rsidRDefault="0001618D" w:rsidP="0001618D">
      <w:pPr>
        <w:bidi/>
        <w:rPr>
          <w:rFonts w:cs="David" w:hint="cs"/>
          <w:rtl/>
        </w:rPr>
      </w:pPr>
    </w:p>
    <w:p w14:paraId="39DFF9D9" w14:textId="77777777" w:rsidR="0001618D" w:rsidRPr="0001618D" w:rsidRDefault="0001618D" w:rsidP="0001618D">
      <w:pPr>
        <w:bidi/>
        <w:rPr>
          <w:rFonts w:cs="David" w:hint="cs"/>
          <w:rtl/>
        </w:rPr>
      </w:pPr>
      <w:r w:rsidRPr="0001618D">
        <w:rPr>
          <w:rFonts w:cs="David" w:hint="cs"/>
          <w:rtl/>
        </w:rPr>
        <w:tab/>
        <w:t xml:space="preserve">תודה, הבקשה אושרה. </w:t>
      </w:r>
    </w:p>
    <w:p w14:paraId="6080BC24" w14:textId="77777777" w:rsidR="0001618D" w:rsidRPr="0001618D" w:rsidRDefault="0001618D" w:rsidP="0001618D">
      <w:pPr>
        <w:bidi/>
        <w:jc w:val="center"/>
        <w:rPr>
          <w:rFonts w:cs="David" w:hint="cs"/>
          <w:b/>
          <w:bCs/>
          <w:u w:val="single"/>
          <w:rtl/>
        </w:rPr>
      </w:pPr>
      <w:r w:rsidRPr="0001618D">
        <w:rPr>
          <w:rFonts w:cs="David"/>
          <w:rtl/>
        </w:rPr>
        <w:br w:type="page"/>
      </w:r>
      <w:r w:rsidRPr="0001618D">
        <w:rPr>
          <w:rFonts w:cs="David" w:hint="cs"/>
          <w:b/>
          <w:bCs/>
          <w:rtl/>
        </w:rPr>
        <w:t xml:space="preserve">5. בקשת חבר הכנסת אופיר </w:t>
      </w:r>
      <w:proofErr w:type="spellStart"/>
      <w:r w:rsidRPr="0001618D">
        <w:rPr>
          <w:rFonts w:cs="David" w:hint="cs"/>
          <w:b/>
          <w:bCs/>
          <w:rtl/>
        </w:rPr>
        <w:t>אקוניס</w:t>
      </w:r>
      <w:proofErr w:type="spellEnd"/>
      <w:r w:rsidRPr="0001618D">
        <w:rPr>
          <w:rFonts w:cs="David" w:hint="cs"/>
          <w:b/>
          <w:bCs/>
          <w:rtl/>
        </w:rPr>
        <w:t xml:space="preserve"> להקדמת הדיון בהצעת חוק לתיקון פקודת התעבורה (חנייה בתחנת אוטובוס בימי מנוחה), </w:t>
      </w:r>
      <w:proofErr w:type="spellStart"/>
      <w:r w:rsidRPr="0001618D">
        <w:rPr>
          <w:rFonts w:cs="David" w:hint="cs"/>
          <w:b/>
          <w:bCs/>
          <w:rtl/>
        </w:rPr>
        <w:t>התשס"ט</w:t>
      </w:r>
      <w:proofErr w:type="spellEnd"/>
      <w:r w:rsidRPr="0001618D">
        <w:rPr>
          <w:rFonts w:cs="David" w:hint="cs"/>
          <w:b/>
          <w:bCs/>
          <w:rtl/>
        </w:rPr>
        <w:t>-2009 (פ/949/18), לפני הקריאה הטרומית</w:t>
      </w:r>
    </w:p>
    <w:p w14:paraId="45BEA7C4" w14:textId="77777777" w:rsidR="0001618D" w:rsidRPr="0001618D" w:rsidRDefault="0001618D" w:rsidP="0001618D">
      <w:pPr>
        <w:bidi/>
        <w:rPr>
          <w:rFonts w:cs="David" w:hint="cs"/>
          <w:u w:val="single"/>
          <w:rtl/>
        </w:rPr>
      </w:pPr>
    </w:p>
    <w:p w14:paraId="3E36D941" w14:textId="77777777" w:rsidR="0001618D" w:rsidRPr="0001618D" w:rsidRDefault="0001618D" w:rsidP="0001618D">
      <w:pPr>
        <w:bidi/>
        <w:rPr>
          <w:rFonts w:cs="David" w:hint="cs"/>
          <w:u w:val="single"/>
          <w:rtl/>
        </w:rPr>
      </w:pPr>
    </w:p>
    <w:p w14:paraId="59395E4A"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08E32842" w14:textId="77777777" w:rsidR="0001618D" w:rsidRPr="0001618D" w:rsidRDefault="0001618D" w:rsidP="0001618D">
      <w:pPr>
        <w:bidi/>
        <w:rPr>
          <w:rFonts w:cs="David" w:hint="cs"/>
          <w:rtl/>
        </w:rPr>
      </w:pPr>
    </w:p>
    <w:p w14:paraId="0D8C2A9F" w14:textId="77777777" w:rsidR="0001618D" w:rsidRPr="0001618D" w:rsidRDefault="0001618D" w:rsidP="0001618D">
      <w:pPr>
        <w:bidi/>
        <w:ind w:firstLine="720"/>
        <w:jc w:val="both"/>
        <w:rPr>
          <w:rFonts w:cs="David" w:hint="cs"/>
          <w:rtl/>
        </w:rPr>
      </w:pPr>
      <w:r w:rsidRPr="0001618D">
        <w:rPr>
          <w:rFonts w:cs="David" w:hint="cs"/>
          <w:rtl/>
        </w:rPr>
        <w:t xml:space="preserve">אני ממשיך בסדר היום. הנושא הבא הוא בקשת חבר הכנסת אופיר </w:t>
      </w:r>
      <w:proofErr w:type="spellStart"/>
      <w:r w:rsidRPr="0001618D">
        <w:rPr>
          <w:rFonts w:cs="David" w:hint="cs"/>
          <w:rtl/>
        </w:rPr>
        <w:t>אקוניס</w:t>
      </w:r>
      <w:proofErr w:type="spellEnd"/>
      <w:r w:rsidRPr="0001618D">
        <w:rPr>
          <w:rFonts w:cs="David" w:hint="cs"/>
          <w:rtl/>
        </w:rPr>
        <w:t xml:space="preserve"> להקדמת הדיון בהצעת חוק לתיקון פקודת התעבורה (חנייה בתחנת אוטובוס בימי מנוחה), </w:t>
      </w:r>
      <w:proofErr w:type="spellStart"/>
      <w:r w:rsidRPr="0001618D">
        <w:rPr>
          <w:rFonts w:cs="David" w:hint="cs"/>
          <w:rtl/>
        </w:rPr>
        <w:t>התשס"ט</w:t>
      </w:r>
      <w:proofErr w:type="spellEnd"/>
      <w:r w:rsidRPr="0001618D">
        <w:rPr>
          <w:rFonts w:cs="David" w:hint="cs"/>
          <w:rtl/>
        </w:rPr>
        <w:t xml:space="preserve">-2009, לפני הקריאה הטרומית. </w:t>
      </w:r>
    </w:p>
    <w:p w14:paraId="554BC38B" w14:textId="77777777" w:rsidR="0001618D" w:rsidRPr="0001618D" w:rsidRDefault="0001618D" w:rsidP="0001618D">
      <w:pPr>
        <w:bidi/>
        <w:ind w:firstLine="720"/>
        <w:jc w:val="both"/>
        <w:rPr>
          <w:rFonts w:cs="David" w:hint="cs"/>
          <w:rtl/>
        </w:rPr>
      </w:pPr>
    </w:p>
    <w:p w14:paraId="569984A9" w14:textId="77777777" w:rsidR="0001618D" w:rsidRPr="0001618D" w:rsidRDefault="0001618D" w:rsidP="0001618D">
      <w:pPr>
        <w:bidi/>
        <w:ind w:firstLine="720"/>
        <w:jc w:val="both"/>
        <w:rPr>
          <w:rFonts w:cs="David" w:hint="cs"/>
          <w:rtl/>
        </w:rPr>
      </w:pPr>
      <w:r w:rsidRPr="0001618D">
        <w:rPr>
          <w:rFonts w:cs="David" w:hint="cs"/>
          <w:rtl/>
        </w:rPr>
        <w:t xml:space="preserve">אסביר לחברי הכנסת את הסיבה לכך שהנושא הופיע על סדר היום באיחור, למרות שהבקשה הייתה מזמן. זה עלה לדיון בדיונים הקודמים של ועדת הכנסת. קיבלנו את הפרשנות מארבל אסטרחן, שברגע שוועדת השרים לחקיקה מסכימה אין בכלל בעיה של פטור מחובת הנחה. על פניו, אוטומטית מזכירות הכנסת הייתה צריכה להעלות את הצעת החוק לדיון. </w:t>
      </w:r>
    </w:p>
    <w:p w14:paraId="5A832714" w14:textId="77777777" w:rsidR="0001618D" w:rsidRPr="0001618D" w:rsidRDefault="0001618D" w:rsidP="0001618D">
      <w:pPr>
        <w:bidi/>
        <w:ind w:firstLine="720"/>
        <w:jc w:val="both"/>
        <w:rPr>
          <w:rFonts w:cs="David" w:hint="cs"/>
          <w:rtl/>
        </w:rPr>
      </w:pPr>
    </w:p>
    <w:p w14:paraId="747F0261" w14:textId="77777777" w:rsidR="0001618D" w:rsidRPr="0001618D" w:rsidRDefault="0001618D" w:rsidP="0001618D">
      <w:pPr>
        <w:bidi/>
        <w:ind w:firstLine="720"/>
        <w:jc w:val="both"/>
        <w:rPr>
          <w:rFonts w:cs="David" w:hint="cs"/>
          <w:rtl/>
        </w:rPr>
      </w:pPr>
      <w:r w:rsidRPr="0001618D">
        <w:rPr>
          <w:rFonts w:cs="David" w:hint="cs"/>
          <w:rtl/>
        </w:rPr>
        <w:t xml:space="preserve">הצעת החוק הזו נידונה בוועדת השרים לחקיקה, וועדת השרים לחקיקה החליטה לתמוך בהצעת החוק, בהתניה של התיאום. אבל נוצרה מחלוקת קטנה, איך בדיוק צריכה לנסח הממשלה את ההחלטה שלה. מזכירות הכנסת ביקשה מהממשלה שהיא תנסח שהיא תומכת לא רק בהצעת החוק עצמה אלא גם בזה שהיא מגיעה לדיון מוקדם יותר. מזכירות הממשלה אמרה שכשקיימו את הדיון לא התמקדו ספציפית בסוגיה הזאת, ולכן יכולים להעביר בכתב רק את החלטת הממשלה שהם בעד החוק, אבל צריך לכנס עוד פעם את ועדת השרים כדי לאשרר את זה שלא מתנגדים להקדמה. זה עניין </w:t>
      </w:r>
      <w:proofErr w:type="spellStart"/>
      <w:r w:rsidRPr="0001618D">
        <w:rPr>
          <w:rFonts w:cs="David" w:hint="cs"/>
          <w:rtl/>
        </w:rPr>
        <w:t>פורמלי</w:t>
      </w:r>
      <w:proofErr w:type="spellEnd"/>
      <w:r w:rsidRPr="0001618D">
        <w:rPr>
          <w:rFonts w:cs="David" w:hint="cs"/>
          <w:rtl/>
        </w:rPr>
        <w:t>, אבל הייתה מחלוקת.</w:t>
      </w:r>
    </w:p>
    <w:p w14:paraId="478B3474" w14:textId="77777777" w:rsidR="0001618D" w:rsidRPr="0001618D" w:rsidRDefault="0001618D" w:rsidP="0001618D">
      <w:pPr>
        <w:bidi/>
        <w:jc w:val="both"/>
        <w:rPr>
          <w:rFonts w:cs="David" w:hint="cs"/>
          <w:rtl/>
        </w:rPr>
      </w:pPr>
    </w:p>
    <w:p w14:paraId="426831AA" w14:textId="77777777" w:rsidR="0001618D" w:rsidRPr="0001618D" w:rsidRDefault="0001618D" w:rsidP="0001618D">
      <w:pPr>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32461356" w14:textId="77777777" w:rsidR="0001618D" w:rsidRPr="0001618D" w:rsidRDefault="0001618D" w:rsidP="0001618D">
      <w:pPr>
        <w:bidi/>
        <w:rPr>
          <w:rFonts w:cs="David" w:hint="cs"/>
          <w:rtl/>
        </w:rPr>
      </w:pPr>
    </w:p>
    <w:p w14:paraId="45609625" w14:textId="77777777" w:rsidR="0001618D" w:rsidRPr="0001618D" w:rsidRDefault="0001618D" w:rsidP="0001618D">
      <w:pPr>
        <w:bidi/>
        <w:ind w:firstLine="720"/>
        <w:rPr>
          <w:rFonts w:cs="David" w:hint="cs"/>
          <w:u w:val="single"/>
          <w:rtl/>
        </w:rPr>
      </w:pPr>
      <w:r w:rsidRPr="0001618D">
        <w:rPr>
          <w:rFonts w:cs="David" w:hint="cs"/>
          <w:rtl/>
        </w:rPr>
        <w:t>ואם יש התנגדות לכל החוק?</w:t>
      </w:r>
    </w:p>
    <w:p w14:paraId="256CE35B" w14:textId="77777777" w:rsidR="0001618D" w:rsidRPr="0001618D" w:rsidRDefault="0001618D" w:rsidP="0001618D">
      <w:pPr>
        <w:bidi/>
        <w:rPr>
          <w:rFonts w:cs="David" w:hint="cs"/>
          <w:u w:val="single"/>
          <w:rtl/>
        </w:rPr>
      </w:pPr>
    </w:p>
    <w:p w14:paraId="5D5AF2B3" w14:textId="77777777" w:rsidR="0001618D" w:rsidRPr="0001618D" w:rsidRDefault="0001618D" w:rsidP="0001618D">
      <w:pPr>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051D924D" w14:textId="77777777" w:rsidR="0001618D" w:rsidRPr="0001618D" w:rsidRDefault="0001618D" w:rsidP="0001618D">
      <w:pPr>
        <w:bidi/>
        <w:rPr>
          <w:rFonts w:cs="David" w:hint="cs"/>
          <w:rtl/>
        </w:rPr>
      </w:pPr>
    </w:p>
    <w:p w14:paraId="5A823C35" w14:textId="77777777" w:rsidR="0001618D" w:rsidRPr="0001618D" w:rsidRDefault="0001618D" w:rsidP="0001618D">
      <w:pPr>
        <w:bidi/>
        <w:ind w:firstLine="720"/>
        <w:rPr>
          <w:rFonts w:cs="David" w:hint="cs"/>
          <w:rtl/>
        </w:rPr>
      </w:pPr>
      <w:r w:rsidRPr="0001618D">
        <w:rPr>
          <w:rFonts w:cs="David" w:hint="cs"/>
          <w:rtl/>
        </w:rPr>
        <w:t xml:space="preserve">כשממשלה מתנגדת אין אוטומטית פטור מ-45 יום. ועדת הכנסת מוסכמת להחליט אם לתת את הפטור או לא לתת את הפטור. אבל כשהממשלה תומכת, בדרך כלל - - - </w:t>
      </w:r>
    </w:p>
    <w:p w14:paraId="514CABD9" w14:textId="77777777" w:rsidR="0001618D" w:rsidRPr="0001618D" w:rsidRDefault="0001618D" w:rsidP="0001618D">
      <w:pPr>
        <w:bidi/>
        <w:rPr>
          <w:rFonts w:cs="David" w:hint="cs"/>
          <w:rtl/>
        </w:rPr>
      </w:pPr>
    </w:p>
    <w:p w14:paraId="05698192" w14:textId="77777777" w:rsidR="0001618D" w:rsidRPr="0001618D" w:rsidRDefault="0001618D" w:rsidP="0001618D">
      <w:pPr>
        <w:bidi/>
        <w:rPr>
          <w:rFonts w:cs="David" w:hint="cs"/>
          <w:rtl/>
        </w:rPr>
      </w:pPr>
      <w:r w:rsidRPr="0001618D">
        <w:rPr>
          <w:rFonts w:cs="David" w:hint="cs"/>
          <w:u w:val="single"/>
          <w:rtl/>
        </w:rPr>
        <w:t>נסים זאב:</w:t>
      </w:r>
    </w:p>
    <w:p w14:paraId="3B9C7A6F" w14:textId="77777777" w:rsidR="0001618D" w:rsidRPr="0001618D" w:rsidRDefault="0001618D" w:rsidP="0001618D">
      <w:pPr>
        <w:bidi/>
        <w:rPr>
          <w:rFonts w:cs="David" w:hint="cs"/>
          <w:rtl/>
        </w:rPr>
      </w:pPr>
    </w:p>
    <w:p w14:paraId="7D11B73B" w14:textId="77777777" w:rsidR="0001618D" w:rsidRPr="0001618D" w:rsidRDefault="0001618D" w:rsidP="0001618D">
      <w:pPr>
        <w:bidi/>
        <w:rPr>
          <w:rFonts w:cs="David" w:hint="cs"/>
          <w:rtl/>
        </w:rPr>
      </w:pPr>
      <w:r w:rsidRPr="0001618D">
        <w:rPr>
          <w:rFonts w:cs="David" w:hint="cs"/>
          <w:rtl/>
        </w:rPr>
        <w:tab/>
        <w:t xml:space="preserve">אני רוצה להבין את החוק. </w:t>
      </w:r>
    </w:p>
    <w:p w14:paraId="2BAF5A81" w14:textId="77777777" w:rsidR="0001618D" w:rsidRPr="0001618D" w:rsidRDefault="0001618D" w:rsidP="0001618D">
      <w:pPr>
        <w:bidi/>
        <w:rPr>
          <w:rFonts w:cs="David" w:hint="cs"/>
          <w:rtl/>
        </w:rPr>
      </w:pPr>
    </w:p>
    <w:p w14:paraId="012FDB50"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3FD3460" w14:textId="77777777" w:rsidR="0001618D" w:rsidRPr="0001618D" w:rsidRDefault="0001618D" w:rsidP="0001618D">
      <w:pPr>
        <w:bidi/>
        <w:rPr>
          <w:rFonts w:cs="David" w:hint="cs"/>
          <w:rtl/>
        </w:rPr>
      </w:pPr>
    </w:p>
    <w:p w14:paraId="43CF1613" w14:textId="77777777" w:rsidR="0001618D" w:rsidRPr="0001618D" w:rsidRDefault="0001618D" w:rsidP="0001618D">
      <w:pPr>
        <w:bidi/>
        <w:rPr>
          <w:rFonts w:cs="David" w:hint="cs"/>
          <w:rtl/>
        </w:rPr>
      </w:pPr>
      <w:r w:rsidRPr="0001618D">
        <w:rPr>
          <w:rFonts w:cs="David" w:hint="cs"/>
          <w:rtl/>
        </w:rPr>
        <w:tab/>
        <w:t xml:space="preserve">המציע יסביר את החוק. </w:t>
      </w:r>
    </w:p>
    <w:p w14:paraId="7A8EBC04" w14:textId="77777777" w:rsidR="0001618D" w:rsidRPr="0001618D" w:rsidRDefault="0001618D" w:rsidP="0001618D">
      <w:pPr>
        <w:bidi/>
        <w:rPr>
          <w:rFonts w:cs="David" w:hint="cs"/>
          <w:rtl/>
        </w:rPr>
      </w:pPr>
    </w:p>
    <w:p w14:paraId="50CFD732" w14:textId="77777777" w:rsidR="0001618D" w:rsidRPr="0001618D" w:rsidRDefault="0001618D" w:rsidP="0001618D">
      <w:pPr>
        <w:bidi/>
        <w:rPr>
          <w:rFonts w:cs="David" w:hint="cs"/>
          <w:rtl/>
        </w:rPr>
      </w:pPr>
      <w:r w:rsidRPr="0001618D">
        <w:rPr>
          <w:rFonts w:cs="David" w:hint="cs"/>
          <w:u w:val="single"/>
          <w:rtl/>
        </w:rPr>
        <w:t>נסים זאב:</w:t>
      </w:r>
    </w:p>
    <w:p w14:paraId="507F68D0" w14:textId="77777777" w:rsidR="0001618D" w:rsidRPr="0001618D" w:rsidRDefault="0001618D" w:rsidP="0001618D">
      <w:pPr>
        <w:bidi/>
        <w:rPr>
          <w:rFonts w:cs="David" w:hint="cs"/>
          <w:rtl/>
        </w:rPr>
      </w:pPr>
    </w:p>
    <w:p w14:paraId="42E4D0A0" w14:textId="77777777" w:rsidR="0001618D" w:rsidRPr="0001618D" w:rsidRDefault="0001618D" w:rsidP="0001618D">
      <w:pPr>
        <w:bidi/>
        <w:rPr>
          <w:rFonts w:cs="David" w:hint="cs"/>
          <w:rtl/>
        </w:rPr>
      </w:pPr>
      <w:r w:rsidRPr="0001618D">
        <w:rPr>
          <w:rFonts w:cs="David" w:hint="cs"/>
          <w:rtl/>
        </w:rPr>
        <w:tab/>
        <w:t>יש דבר כזה, תחנה של אוטובוסים שיש לה חנייה?</w:t>
      </w:r>
    </w:p>
    <w:p w14:paraId="5F245487" w14:textId="77777777" w:rsidR="0001618D" w:rsidRPr="0001618D" w:rsidRDefault="0001618D" w:rsidP="0001618D">
      <w:pPr>
        <w:bidi/>
        <w:rPr>
          <w:rFonts w:cs="David" w:hint="cs"/>
          <w:rtl/>
        </w:rPr>
      </w:pPr>
    </w:p>
    <w:p w14:paraId="0FCBA70C"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12D42F55" w14:textId="77777777" w:rsidR="0001618D" w:rsidRPr="0001618D" w:rsidRDefault="0001618D" w:rsidP="0001618D">
      <w:pPr>
        <w:bidi/>
        <w:rPr>
          <w:rFonts w:cs="David" w:hint="cs"/>
          <w:rtl/>
        </w:rPr>
      </w:pPr>
    </w:p>
    <w:p w14:paraId="71289DA7" w14:textId="77777777" w:rsidR="0001618D" w:rsidRPr="0001618D" w:rsidRDefault="0001618D" w:rsidP="0001618D">
      <w:pPr>
        <w:bidi/>
        <w:rPr>
          <w:rFonts w:cs="David" w:hint="cs"/>
          <w:rtl/>
        </w:rPr>
      </w:pPr>
      <w:r w:rsidRPr="0001618D">
        <w:rPr>
          <w:rFonts w:cs="David" w:hint="cs"/>
          <w:rtl/>
        </w:rPr>
        <w:tab/>
        <w:t xml:space="preserve">אנחנו עוד לא דנים בחוק. אני רק מסביר לכם למה אנחנו נזקקנו לנושא. </w:t>
      </w:r>
    </w:p>
    <w:p w14:paraId="3E34FE56" w14:textId="77777777" w:rsidR="0001618D" w:rsidRPr="0001618D" w:rsidRDefault="0001618D" w:rsidP="0001618D">
      <w:pPr>
        <w:bidi/>
        <w:rPr>
          <w:rFonts w:cs="David" w:hint="cs"/>
          <w:rtl/>
        </w:rPr>
      </w:pPr>
    </w:p>
    <w:p w14:paraId="120E0E06" w14:textId="77777777" w:rsidR="0001618D" w:rsidRPr="0001618D" w:rsidRDefault="0001618D" w:rsidP="0001618D">
      <w:pPr>
        <w:bidi/>
        <w:rPr>
          <w:rFonts w:cs="David" w:hint="cs"/>
          <w:rtl/>
        </w:rPr>
      </w:pPr>
      <w:r w:rsidRPr="0001618D">
        <w:rPr>
          <w:rFonts w:cs="David" w:hint="cs"/>
          <w:u w:val="single"/>
          <w:rtl/>
        </w:rPr>
        <w:t>נסים זאב:</w:t>
      </w:r>
    </w:p>
    <w:p w14:paraId="403CBB6B" w14:textId="77777777" w:rsidR="0001618D" w:rsidRPr="0001618D" w:rsidRDefault="0001618D" w:rsidP="0001618D">
      <w:pPr>
        <w:bidi/>
        <w:rPr>
          <w:rFonts w:cs="David" w:hint="cs"/>
          <w:rtl/>
        </w:rPr>
      </w:pPr>
    </w:p>
    <w:p w14:paraId="74EEDD65" w14:textId="77777777" w:rsidR="0001618D" w:rsidRPr="0001618D" w:rsidRDefault="0001618D" w:rsidP="0001618D">
      <w:pPr>
        <w:bidi/>
        <w:rPr>
          <w:rFonts w:cs="David" w:hint="cs"/>
          <w:rtl/>
        </w:rPr>
      </w:pPr>
      <w:r w:rsidRPr="0001618D">
        <w:rPr>
          <w:rFonts w:cs="David" w:hint="cs"/>
          <w:rtl/>
        </w:rPr>
        <w:tab/>
        <w:t xml:space="preserve"> שזה לא יהיה עוד הפגנה, כמו שהיה בירושלים.</w:t>
      </w:r>
    </w:p>
    <w:p w14:paraId="0AB0709E" w14:textId="77777777" w:rsidR="0001618D" w:rsidRPr="0001618D" w:rsidRDefault="0001618D" w:rsidP="0001618D">
      <w:pPr>
        <w:bidi/>
        <w:rPr>
          <w:rFonts w:cs="David" w:hint="cs"/>
          <w:rtl/>
        </w:rPr>
      </w:pPr>
    </w:p>
    <w:p w14:paraId="2DDD19DE"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16362388" w14:textId="77777777" w:rsidR="0001618D" w:rsidRPr="0001618D" w:rsidRDefault="0001618D" w:rsidP="0001618D">
      <w:pPr>
        <w:bidi/>
        <w:rPr>
          <w:rFonts w:cs="David" w:hint="cs"/>
          <w:rtl/>
        </w:rPr>
      </w:pPr>
    </w:p>
    <w:p w14:paraId="35FDCFA1" w14:textId="77777777" w:rsidR="0001618D" w:rsidRPr="0001618D" w:rsidRDefault="0001618D" w:rsidP="0001618D">
      <w:pPr>
        <w:bidi/>
        <w:rPr>
          <w:rFonts w:cs="David" w:hint="cs"/>
          <w:rtl/>
        </w:rPr>
      </w:pPr>
      <w:r w:rsidRPr="0001618D">
        <w:rPr>
          <w:rFonts w:cs="David" w:hint="cs"/>
          <w:rtl/>
        </w:rPr>
        <w:tab/>
        <w:t xml:space="preserve">זה לא קשור בכלל. </w:t>
      </w:r>
    </w:p>
    <w:p w14:paraId="6513284E" w14:textId="77777777" w:rsidR="0001618D" w:rsidRPr="0001618D" w:rsidRDefault="0001618D" w:rsidP="0001618D">
      <w:pPr>
        <w:bidi/>
        <w:rPr>
          <w:rFonts w:cs="David" w:hint="cs"/>
          <w:rtl/>
        </w:rPr>
      </w:pPr>
    </w:p>
    <w:p w14:paraId="2AFE29DB" w14:textId="77777777" w:rsidR="0001618D" w:rsidRDefault="0001618D" w:rsidP="0001618D">
      <w:pPr>
        <w:bidi/>
        <w:rPr>
          <w:rFonts w:cs="David" w:hint="cs"/>
          <w:u w:val="single"/>
          <w:rtl/>
        </w:rPr>
      </w:pPr>
      <w:r w:rsidRPr="0001618D">
        <w:rPr>
          <w:rFonts w:cs="David"/>
          <w:u w:val="single"/>
          <w:rtl/>
        </w:rPr>
        <w:br w:type="page"/>
      </w:r>
    </w:p>
    <w:p w14:paraId="73987126" w14:textId="77777777" w:rsidR="0001618D" w:rsidRDefault="0001618D" w:rsidP="0001618D">
      <w:pPr>
        <w:bidi/>
        <w:rPr>
          <w:rFonts w:cs="David" w:hint="cs"/>
          <w:u w:val="single"/>
          <w:rtl/>
        </w:rPr>
      </w:pPr>
    </w:p>
    <w:p w14:paraId="3A39C0A8" w14:textId="77777777" w:rsidR="0001618D" w:rsidRDefault="0001618D" w:rsidP="0001618D">
      <w:pPr>
        <w:bidi/>
        <w:rPr>
          <w:rFonts w:cs="David" w:hint="cs"/>
          <w:u w:val="single"/>
          <w:rtl/>
        </w:rPr>
      </w:pPr>
    </w:p>
    <w:p w14:paraId="54A0BEA1" w14:textId="77777777" w:rsidR="0001618D" w:rsidRPr="0001618D" w:rsidRDefault="0001618D" w:rsidP="0001618D">
      <w:pPr>
        <w:bidi/>
        <w:rPr>
          <w:rFonts w:cs="David" w:hint="cs"/>
          <w:u w:val="single"/>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35BDF8E9" w14:textId="77777777" w:rsidR="0001618D" w:rsidRPr="0001618D" w:rsidRDefault="0001618D" w:rsidP="0001618D">
      <w:pPr>
        <w:bidi/>
        <w:rPr>
          <w:rFonts w:cs="David" w:hint="cs"/>
          <w:rtl/>
        </w:rPr>
      </w:pPr>
    </w:p>
    <w:p w14:paraId="5402D4FD" w14:textId="77777777" w:rsidR="0001618D" w:rsidRPr="0001618D" w:rsidRDefault="0001618D" w:rsidP="0001618D">
      <w:pPr>
        <w:bidi/>
        <w:rPr>
          <w:rFonts w:cs="David" w:hint="cs"/>
          <w:rtl/>
        </w:rPr>
      </w:pPr>
      <w:r w:rsidRPr="0001618D">
        <w:rPr>
          <w:rFonts w:cs="David" w:hint="cs"/>
          <w:rtl/>
        </w:rPr>
        <w:tab/>
        <w:t>מה אתה מציע?</w:t>
      </w:r>
    </w:p>
    <w:p w14:paraId="0BB1DFA8" w14:textId="77777777" w:rsidR="0001618D" w:rsidRPr="0001618D" w:rsidRDefault="0001618D" w:rsidP="0001618D">
      <w:pPr>
        <w:keepNext/>
        <w:bidi/>
        <w:jc w:val="both"/>
        <w:rPr>
          <w:rFonts w:cs="David" w:hint="cs"/>
          <w:u w:val="single"/>
          <w:rtl/>
        </w:rPr>
      </w:pPr>
    </w:p>
    <w:p w14:paraId="41DDD92B"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76E115BE" w14:textId="77777777" w:rsidR="0001618D" w:rsidRPr="0001618D" w:rsidRDefault="0001618D" w:rsidP="0001618D">
      <w:pPr>
        <w:keepNext/>
        <w:bidi/>
        <w:jc w:val="both"/>
        <w:rPr>
          <w:rFonts w:cs="David" w:hint="cs"/>
          <w:rtl/>
        </w:rPr>
      </w:pPr>
    </w:p>
    <w:p w14:paraId="340C1309" w14:textId="77777777" w:rsidR="0001618D" w:rsidRPr="0001618D" w:rsidRDefault="0001618D" w:rsidP="0001618D">
      <w:pPr>
        <w:keepNext/>
        <w:bidi/>
        <w:ind w:firstLine="720"/>
        <w:jc w:val="both"/>
        <w:rPr>
          <w:rFonts w:cs="David" w:hint="cs"/>
          <w:rtl/>
        </w:rPr>
      </w:pPr>
      <w:r w:rsidRPr="0001618D">
        <w:rPr>
          <w:rFonts w:cs="David" w:hint="cs"/>
          <w:rtl/>
        </w:rPr>
        <w:t xml:space="preserve">אסיים את ההסבר שלי. החלטתי להביא את זה לדיון בוועדת הכנסת כדי לפטור את ועדת השרים לחקיקה מהצורך להתכנס עוד פעם במיוחד כדי להחליט </w:t>
      </w:r>
      <w:proofErr w:type="spellStart"/>
      <w:r w:rsidRPr="0001618D">
        <w:rPr>
          <w:rFonts w:cs="David" w:hint="cs"/>
          <w:rtl/>
        </w:rPr>
        <w:t>פורמלית</w:t>
      </w:r>
      <w:proofErr w:type="spellEnd"/>
      <w:r w:rsidRPr="0001618D">
        <w:rPr>
          <w:rFonts w:cs="David" w:hint="cs"/>
          <w:rtl/>
        </w:rPr>
        <w:t xml:space="preserve"> שהם לא מתנגדים לפטור מחובת הנחה. לאף אחד לא היה ספק שזה מה שהם התכוונו, כי העירו את תשומת ליבם לכך שזאת הצעת חוק שטרם עברו 45 יום ויידרש פטור מחובת הנחה. אבל במקום שתהיה מחלוקת בתוך מזכירות הממשלה מה בדיוק החליטה ועדת השרים או בין מזכירות הכנסת לבין מזכירות הממשלה החלטתי שהדרך הנכונה היא לקיים כאן דיון ולפתור את זה בצורה כזאת.  </w:t>
      </w:r>
    </w:p>
    <w:p w14:paraId="4E43013B" w14:textId="77777777" w:rsidR="0001618D" w:rsidRPr="0001618D" w:rsidRDefault="0001618D" w:rsidP="0001618D">
      <w:pPr>
        <w:keepNext/>
        <w:bidi/>
        <w:jc w:val="both"/>
        <w:rPr>
          <w:rFonts w:cs="David" w:hint="cs"/>
          <w:rtl/>
        </w:rPr>
      </w:pPr>
    </w:p>
    <w:p w14:paraId="7B9320C7" w14:textId="77777777" w:rsidR="0001618D" w:rsidRPr="0001618D" w:rsidRDefault="0001618D" w:rsidP="0001618D">
      <w:pPr>
        <w:keepNext/>
        <w:bidi/>
        <w:jc w:val="both"/>
        <w:rPr>
          <w:rFonts w:cs="David" w:hint="cs"/>
          <w:u w:val="single"/>
          <w:rtl/>
        </w:rPr>
      </w:pPr>
      <w:r w:rsidRPr="0001618D">
        <w:rPr>
          <w:rFonts w:cs="David" w:hint="cs"/>
          <w:u w:val="single"/>
          <w:rtl/>
        </w:rPr>
        <w:t>איל  ינון:</w:t>
      </w:r>
    </w:p>
    <w:p w14:paraId="565D6528" w14:textId="77777777" w:rsidR="0001618D" w:rsidRPr="0001618D" w:rsidRDefault="0001618D" w:rsidP="0001618D">
      <w:pPr>
        <w:keepNext/>
        <w:bidi/>
        <w:jc w:val="both"/>
        <w:rPr>
          <w:rFonts w:cs="David" w:hint="cs"/>
          <w:rtl/>
        </w:rPr>
      </w:pPr>
    </w:p>
    <w:p w14:paraId="57FE9AE7" w14:textId="77777777" w:rsidR="0001618D" w:rsidRPr="0001618D" w:rsidRDefault="0001618D" w:rsidP="0001618D">
      <w:pPr>
        <w:keepNext/>
        <w:bidi/>
        <w:ind w:firstLine="720"/>
        <w:jc w:val="both"/>
        <w:rPr>
          <w:rFonts w:cs="David" w:hint="cs"/>
          <w:rtl/>
        </w:rPr>
      </w:pPr>
      <w:r w:rsidRPr="0001618D">
        <w:rPr>
          <w:rFonts w:cs="David" w:hint="cs"/>
          <w:rtl/>
        </w:rPr>
        <w:t xml:space="preserve">כדי שלהבא לא תקרינה תקלות מהסוג הזה, רציתי לציין שסעיף 135א לתקנון הכנסת קובע מפורשות ומאבחן בין הנושא של הסכמה לעצם ההצעה, לתוכנה - שזה מה שוועדת השרים לחקיקה מחליטה כל שבוע וכך היא החליטה לגבי הצעתו של חבר הכנסת </w:t>
      </w:r>
      <w:proofErr w:type="spellStart"/>
      <w:r w:rsidRPr="0001618D">
        <w:rPr>
          <w:rFonts w:cs="David" w:hint="cs"/>
          <w:rtl/>
        </w:rPr>
        <w:t>אקוניס</w:t>
      </w:r>
      <w:proofErr w:type="spellEnd"/>
      <w:r w:rsidRPr="0001618D">
        <w:rPr>
          <w:rFonts w:cs="David" w:hint="cs"/>
          <w:rtl/>
        </w:rPr>
        <w:t xml:space="preserve"> - לבין הסוגיה של הבאת ההצעה במועד מוקדם מ-45 יום. הסעיף קובע שהממשלה צריכה - אלא אם כן הסכימה הממשלה שהדיון יתקיים במועד מוקדם יותר. לכן צריכים למקד את זה.</w:t>
      </w:r>
    </w:p>
    <w:p w14:paraId="5D8974EB" w14:textId="77777777" w:rsidR="0001618D" w:rsidRPr="0001618D" w:rsidRDefault="0001618D" w:rsidP="0001618D">
      <w:pPr>
        <w:keepNext/>
        <w:bidi/>
        <w:jc w:val="both"/>
        <w:rPr>
          <w:rFonts w:cs="David" w:hint="cs"/>
          <w:rtl/>
        </w:rPr>
      </w:pPr>
    </w:p>
    <w:p w14:paraId="7D5755E0"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1A8671E8" w14:textId="77777777" w:rsidR="0001618D" w:rsidRPr="0001618D" w:rsidRDefault="0001618D" w:rsidP="0001618D">
      <w:pPr>
        <w:keepNext/>
        <w:bidi/>
        <w:jc w:val="both"/>
        <w:rPr>
          <w:rFonts w:cs="David" w:hint="cs"/>
          <w:rtl/>
        </w:rPr>
      </w:pPr>
    </w:p>
    <w:p w14:paraId="32CC8AC1" w14:textId="77777777" w:rsidR="0001618D" w:rsidRPr="0001618D" w:rsidRDefault="0001618D" w:rsidP="0001618D">
      <w:pPr>
        <w:keepNext/>
        <w:bidi/>
        <w:ind w:firstLine="720"/>
        <w:jc w:val="both"/>
        <w:rPr>
          <w:rFonts w:cs="David" w:hint="cs"/>
          <w:rtl/>
        </w:rPr>
      </w:pPr>
      <w:r w:rsidRPr="0001618D">
        <w:rPr>
          <w:rFonts w:cs="David" w:hint="cs"/>
          <w:rtl/>
        </w:rPr>
        <w:t xml:space="preserve">הבעיה כאן הייתה באי הדיוק של מזכירות הממשלה וועדת השרים לחקיקה מה בדיוק אישרו.  לכולם היה ברור היה מה מאשרים </w:t>
      </w:r>
      <w:r w:rsidRPr="0001618D">
        <w:rPr>
          <w:rFonts w:cs="David"/>
          <w:rtl/>
        </w:rPr>
        <w:t>–</w:t>
      </w:r>
      <w:r w:rsidRPr="0001618D">
        <w:rPr>
          <w:rFonts w:cs="David" w:hint="cs"/>
          <w:rtl/>
        </w:rPr>
        <w:t xml:space="preserve"> שזה גם תמיכה בחוק וגם תמיכה בפטור -  אבל היות שזה לא נכתב מפורשות בפרוטוקול מזכירות הממשלה התלבטה אם היא יכולה לאשר את זה. אני חושב שאפשר לפטור את מזכירות הממשלה מייסוריה ולפתור את זה כאן, בוועדת הכנסת. </w:t>
      </w:r>
    </w:p>
    <w:p w14:paraId="6BF3CDCD" w14:textId="77777777" w:rsidR="0001618D" w:rsidRPr="0001618D" w:rsidRDefault="0001618D" w:rsidP="0001618D">
      <w:pPr>
        <w:keepNext/>
        <w:bidi/>
        <w:ind w:firstLine="720"/>
        <w:jc w:val="both"/>
        <w:rPr>
          <w:rFonts w:cs="David" w:hint="cs"/>
          <w:rtl/>
        </w:rPr>
      </w:pPr>
    </w:p>
    <w:p w14:paraId="032B1A74" w14:textId="77777777" w:rsidR="0001618D" w:rsidRPr="0001618D" w:rsidRDefault="0001618D" w:rsidP="0001618D">
      <w:pPr>
        <w:keepNext/>
        <w:bidi/>
        <w:ind w:firstLine="720"/>
        <w:jc w:val="both"/>
        <w:rPr>
          <w:rFonts w:cs="David" w:hint="cs"/>
          <w:rtl/>
        </w:rPr>
      </w:pPr>
      <w:r w:rsidRPr="0001618D">
        <w:rPr>
          <w:rFonts w:cs="David" w:hint="cs"/>
          <w:rtl/>
        </w:rPr>
        <w:t xml:space="preserve">חבר הכנסת </w:t>
      </w:r>
      <w:proofErr w:type="spellStart"/>
      <w:r w:rsidRPr="0001618D">
        <w:rPr>
          <w:rFonts w:cs="David" w:hint="cs"/>
          <w:rtl/>
        </w:rPr>
        <w:t>אקוניס</w:t>
      </w:r>
      <w:proofErr w:type="spellEnd"/>
      <w:r w:rsidRPr="0001618D">
        <w:rPr>
          <w:rFonts w:cs="David" w:hint="cs"/>
          <w:rtl/>
        </w:rPr>
        <w:t xml:space="preserve">, בבקשה תציג את הצעת החוק. </w:t>
      </w:r>
    </w:p>
    <w:p w14:paraId="27A273B0" w14:textId="77777777" w:rsidR="0001618D" w:rsidRPr="0001618D" w:rsidRDefault="0001618D" w:rsidP="0001618D">
      <w:pPr>
        <w:keepNext/>
        <w:bidi/>
        <w:jc w:val="both"/>
        <w:rPr>
          <w:rFonts w:cs="David" w:hint="cs"/>
          <w:rtl/>
        </w:rPr>
      </w:pPr>
    </w:p>
    <w:p w14:paraId="1E3CEC7A"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2248BE04" w14:textId="77777777" w:rsidR="0001618D" w:rsidRPr="0001618D" w:rsidRDefault="0001618D" w:rsidP="0001618D">
      <w:pPr>
        <w:keepNext/>
        <w:bidi/>
        <w:jc w:val="both"/>
        <w:rPr>
          <w:rFonts w:cs="David" w:hint="cs"/>
          <w:rtl/>
        </w:rPr>
      </w:pPr>
    </w:p>
    <w:p w14:paraId="5BAE740C" w14:textId="77777777" w:rsidR="0001618D" w:rsidRPr="0001618D" w:rsidRDefault="0001618D" w:rsidP="0001618D">
      <w:pPr>
        <w:keepNext/>
        <w:bidi/>
        <w:ind w:firstLine="720"/>
        <w:jc w:val="both"/>
        <w:rPr>
          <w:rFonts w:cs="David" w:hint="cs"/>
          <w:rtl/>
        </w:rPr>
      </w:pPr>
      <w:r w:rsidRPr="0001618D">
        <w:rPr>
          <w:rFonts w:cs="David" w:hint="cs"/>
          <w:rtl/>
        </w:rPr>
        <w:t xml:space="preserve">אדוני היושב ראש, אני מודה לך על היענותך להעלות את הנושא לסדר היום. אסביר וגם אסבר את אוזנו של חבר הכנסת נסים זאב. במדינת ישראל </w:t>
      </w:r>
      <w:proofErr w:type="spellStart"/>
      <w:r w:rsidRPr="0001618D">
        <w:rPr>
          <w:rFonts w:cs="David" w:hint="cs"/>
          <w:rtl/>
        </w:rPr>
        <w:t>הסטטוס</w:t>
      </w:r>
      <w:proofErr w:type="spellEnd"/>
      <w:r w:rsidRPr="0001618D">
        <w:rPr>
          <w:rFonts w:cs="David" w:hint="cs"/>
          <w:rtl/>
        </w:rPr>
        <w:t xml:space="preserve"> קוו בנושא התחבורה הציבורית שריר וקיים, לשמחת כולם. אני חושב שעל זה אין חילוקי דעות. אם אינני טועה, מאז 1948 התחבורה הציבורית איננה נוסעת בשבת, וטוב שכך, חוץ מהעיר חיפה במינון הרבה יותר נמוך, גם בקו בין נצרת לחיפה ובאילת, במינון מאוד נמוך, הרבה יותר נמוך מאשר באמצע השבוע. טוב שכך, ואנחנו בעד המשך המתכונת הזאת של </w:t>
      </w:r>
      <w:proofErr w:type="spellStart"/>
      <w:r w:rsidRPr="0001618D">
        <w:rPr>
          <w:rFonts w:cs="David" w:hint="cs"/>
          <w:rtl/>
        </w:rPr>
        <w:t>סטטוס</w:t>
      </w:r>
      <w:proofErr w:type="spellEnd"/>
      <w:r w:rsidRPr="0001618D">
        <w:rPr>
          <w:rFonts w:cs="David" w:hint="cs"/>
          <w:rtl/>
        </w:rPr>
        <w:t xml:space="preserve"> קוו. אנחנו לא עוסקים </w:t>
      </w:r>
      <w:proofErr w:type="spellStart"/>
      <w:r w:rsidRPr="0001618D">
        <w:rPr>
          <w:rFonts w:cs="David" w:hint="cs"/>
          <w:rtl/>
        </w:rPr>
        <w:t>בסטטוס</w:t>
      </w:r>
      <w:proofErr w:type="spellEnd"/>
      <w:r w:rsidRPr="0001618D">
        <w:rPr>
          <w:rFonts w:cs="David" w:hint="cs"/>
          <w:rtl/>
        </w:rPr>
        <w:t xml:space="preserve"> קוו, אנחנו עוסקים במתן הקלות. </w:t>
      </w:r>
    </w:p>
    <w:p w14:paraId="4EA6CCF8" w14:textId="77777777" w:rsidR="0001618D" w:rsidRPr="0001618D" w:rsidRDefault="0001618D" w:rsidP="0001618D">
      <w:pPr>
        <w:keepNext/>
        <w:bidi/>
        <w:jc w:val="both"/>
        <w:rPr>
          <w:rFonts w:cs="David" w:hint="cs"/>
          <w:rtl/>
        </w:rPr>
      </w:pPr>
    </w:p>
    <w:p w14:paraId="70123369" w14:textId="77777777" w:rsidR="0001618D" w:rsidRPr="0001618D" w:rsidRDefault="0001618D" w:rsidP="0001618D">
      <w:pPr>
        <w:bidi/>
        <w:rPr>
          <w:rFonts w:cs="David" w:hint="cs"/>
          <w:rtl/>
        </w:rPr>
      </w:pPr>
      <w:r w:rsidRPr="0001618D">
        <w:rPr>
          <w:rFonts w:cs="David" w:hint="cs"/>
          <w:u w:val="single"/>
          <w:rtl/>
        </w:rPr>
        <w:t>נסים זאב:</w:t>
      </w:r>
    </w:p>
    <w:p w14:paraId="054B43E0" w14:textId="77777777" w:rsidR="0001618D" w:rsidRPr="0001618D" w:rsidRDefault="0001618D" w:rsidP="0001618D">
      <w:pPr>
        <w:bidi/>
        <w:rPr>
          <w:rFonts w:cs="David" w:hint="cs"/>
          <w:rtl/>
        </w:rPr>
      </w:pPr>
    </w:p>
    <w:p w14:paraId="33779E40" w14:textId="77777777" w:rsidR="0001618D" w:rsidRPr="0001618D" w:rsidRDefault="0001618D" w:rsidP="0001618D">
      <w:pPr>
        <w:bidi/>
        <w:ind w:firstLine="720"/>
        <w:rPr>
          <w:rFonts w:cs="David" w:hint="cs"/>
          <w:u w:val="single"/>
          <w:rtl/>
        </w:rPr>
      </w:pPr>
      <w:r w:rsidRPr="0001618D">
        <w:rPr>
          <w:rFonts w:cs="David" w:hint="cs"/>
          <w:rtl/>
        </w:rPr>
        <w:t>שאלתי איפה יש חניות של אוטובוסים. במגרשי הרכבים שלהם?</w:t>
      </w:r>
    </w:p>
    <w:p w14:paraId="0EFEC7BB" w14:textId="77777777" w:rsidR="0001618D" w:rsidRPr="0001618D" w:rsidRDefault="0001618D" w:rsidP="0001618D">
      <w:pPr>
        <w:bidi/>
        <w:ind w:firstLine="720"/>
        <w:rPr>
          <w:rFonts w:cs="David" w:hint="cs"/>
          <w:u w:val="single"/>
          <w:rtl/>
        </w:rPr>
      </w:pPr>
    </w:p>
    <w:p w14:paraId="5F41198A" w14:textId="77777777" w:rsidR="0001618D" w:rsidRPr="0001618D" w:rsidRDefault="0001618D" w:rsidP="0001618D">
      <w:pPr>
        <w:bidi/>
        <w:ind w:hanging="2"/>
        <w:rPr>
          <w:rFonts w:cs="David" w:hint="cs"/>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5F7D9D58" w14:textId="77777777" w:rsidR="0001618D" w:rsidRPr="0001618D" w:rsidRDefault="0001618D" w:rsidP="0001618D">
      <w:pPr>
        <w:bidi/>
        <w:ind w:firstLine="720"/>
        <w:rPr>
          <w:rFonts w:cs="David" w:hint="cs"/>
          <w:rtl/>
        </w:rPr>
      </w:pPr>
    </w:p>
    <w:p w14:paraId="710A2D7B" w14:textId="77777777" w:rsidR="0001618D" w:rsidRPr="0001618D" w:rsidRDefault="0001618D" w:rsidP="0001618D">
      <w:pPr>
        <w:bidi/>
        <w:ind w:firstLine="720"/>
        <w:jc w:val="both"/>
        <w:rPr>
          <w:rFonts w:cs="David" w:hint="cs"/>
          <w:rtl/>
        </w:rPr>
      </w:pPr>
      <w:r w:rsidRPr="0001618D">
        <w:rPr>
          <w:rFonts w:cs="David" w:hint="cs"/>
          <w:rtl/>
        </w:rPr>
        <w:t xml:space="preserve">לא. דווקא הפוך, חבר הכנסת זאב.  בחניוני האוטובוסים, שאתה מכיר </w:t>
      </w:r>
      <w:proofErr w:type="spellStart"/>
      <w:r w:rsidRPr="0001618D">
        <w:rPr>
          <w:rFonts w:cs="David" w:hint="cs"/>
          <w:rtl/>
        </w:rPr>
        <w:t>מתלפיות</w:t>
      </w:r>
      <w:proofErr w:type="spellEnd"/>
      <w:r w:rsidRPr="0001618D">
        <w:rPr>
          <w:rFonts w:cs="David" w:hint="cs"/>
          <w:rtl/>
        </w:rPr>
        <w:t xml:space="preserve"> ואני מכיר מעשר תחנות ליד קניון איילון </w:t>
      </w:r>
      <w:r w:rsidRPr="0001618D">
        <w:rPr>
          <w:rFonts w:cs="David"/>
          <w:rtl/>
        </w:rPr>
        <w:t>–</w:t>
      </w:r>
      <w:r w:rsidRPr="0001618D">
        <w:rPr>
          <w:rFonts w:cs="David" w:hint="cs"/>
          <w:rtl/>
        </w:rPr>
        <w:t xml:space="preserve"> הסמוך לבני ברק, אגב - ובעשרות מקומות ברחבי הארץ, דווקא שם האוטובוסים מחנים. אנחנו מדברים על תחומי תחנת האוטובוס, מה שמסומן בצהוב-אדום. למשל, תחנה של קו 5 בתל-אביב, ברחוב </w:t>
      </w:r>
      <w:proofErr w:type="spellStart"/>
      <w:r w:rsidRPr="0001618D">
        <w:rPr>
          <w:rFonts w:cs="David" w:hint="cs"/>
          <w:rtl/>
        </w:rPr>
        <w:t>דיזינגוף</w:t>
      </w:r>
      <w:proofErr w:type="spellEnd"/>
      <w:r w:rsidRPr="0001618D">
        <w:rPr>
          <w:rFonts w:cs="David" w:hint="cs"/>
          <w:rtl/>
        </w:rPr>
        <w:t xml:space="preserve"> - - -</w:t>
      </w:r>
    </w:p>
    <w:p w14:paraId="2E7FB2D5" w14:textId="77777777" w:rsidR="0001618D" w:rsidRDefault="0001618D" w:rsidP="0001618D">
      <w:pPr>
        <w:bidi/>
        <w:rPr>
          <w:rFonts w:cs="David" w:hint="cs"/>
          <w:rtl/>
        </w:rPr>
      </w:pPr>
    </w:p>
    <w:p w14:paraId="73FC65A0" w14:textId="77777777" w:rsidR="0001618D" w:rsidRDefault="0001618D" w:rsidP="0001618D">
      <w:pPr>
        <w:bidi/>
        <w:rPr>
          <w:rFonts w:cs="David" w:hint="cs"/>
          <w:rtl/>
        </w:rPr>
      </w:pPr>
    </w:p>
    <w:p w14:paraId="34D39992" w14:textId="77777777" w:rsidR="0001618D" w:rsidRDefault="0001618D" w:rsidP="0001618D">
      <w:pPr>
        <w:bidi/>
        <w:rPr>
          <w:rFonts w:cs="David" w:hint="cs"/>
          <w:rtl/>
        </w:rPr>
      </w:pPr>
    </w:p>
    <w:p w14:paraId="34B745FD" w14:textId="77777777" w:rsidR="0001618D" w:rsidRDefault="0001618D" w:rsidP="0001618D">
      <w:pPr>
        <w:bidi/>
        <w:rPr>
          <w:rFonts w:cs="David" w:hint="cs"/>
          <w:rtl/>
        </w:rPr>
      </w:pPr>
    </w:p>
    <w:p w14:paraId="7604CD7A" w14:textId="77777777" w:rsidR="0001618D" w:rsidRDefault="0001618D" w:rsidP="0001618D">
      <w:pPr>
        <w:bidi/>
        <w:rPr>
          <w:rFonts w:cs="David" w:hint="cs"/>
          <w:rtl/>
        </w:rPr>
      </w:pPr>
    </w:p>
    <w:p w14:paraId="314BC7F8" w14:textId="77777777" w:rsidR="0001618D" w:rsidRDefault="0001618D" w:rsidP="0001618D">
      <w:pPr>
        <w:bidi/>
        <w:rPr>
          <w:rFonts w:cs="David" w:hint="cs"/>
          <w:rtl/>
        </w:rPr>
      </w:pPr>
    </w:p>
    <w:p w14:paraId="4343384E" w14:textId="77777777" w:rsidR="0001618D" w:rsidRPr="0001618D" w:rsidRDefault="0001618D" w:rsidP="0001618D">
      <w:pPr>
        <w:bidi/>
        <w:rPr>
          <w:rFonts w:cs="David" w:hint="cs"/>
          <w:rtl/>
        </w:rPr>
      </w:pPr>
      <w:r w:rsidRPr="0001618D">
        <w:rPr>
          <w:rFonts w:cs="David" w:hint="cs"/>
          <w:u w:val="single"/>
          <w:rtl/>
        </w:rPr>
        <w:t>נסים זאב:</w:t>
      </w:r>
    </w:p>
    <w:p w14:paraId="04D3DF8E" w14:textId="77777777" w:rsidR="0001618D" w:rsidRPr="0001618D" w:rsidRDefault="0001618D" w:rsidP="0001618D">
      <w:pPr>
        <w:bidi/>
        <w:ind w:left="720" w:firstLine="720"/>
        <w:rPr>
          <w:rFonts w:cs="David" w:hint="cs"/>
          <w:rtl/>
        </w:rPr>
      </w:pPr>
    </w:p>
    <w:p w14:paraId="4F340E8C" w14:textId="77777777" w:rsidR="0001618D" w:rsidRPr="0001618D" w:rsidRDefault="0001618D" w:rsidP="0001618D">
      <w:pPr>
        <w:bidi/>
        <w:ind w:left="-2" w:firstLine="722"/>
        <w:rPr>
          <w:rFonts w:cs="David" w:hint="cs"/>
          <w:rtl/>
        </w:rPr>
      </w:pPr>
      <w:r w:rsidRPr="0001618D">
        <w:rPr>
          <w:rFonts w:cs="David" w:hint="cs"/>
          <w:rtl/>
        </w:rPr>
        <w:t xml:space="preserve">המפרץ? זה לא חנייה. חשבתי שמגרש חנייה. </w:t>
      </w:r>
    </w:p>
    <w:p w14:paraId="1B1EE109" w14:textId="77777777" w:rsidR="0001618D" w:rsidRPr="0001618D" w:rsidRDefault="0001618D" w:rsidP="0001618D">
      <w:pPr>
        <w:bidi/>
        <w:rPr>
          <w:rFonts w:cs="David" w:hint="cs"/>
          <w:rtl/>
        </w:rPr>
      </w:pPr>
    </w:p>
    <w:p w14:paraId="0AABD763" w14:textId="77777777" w:rsidR="0001618D" w:rsidRPr="0001618D" w:rsidRDefault="0001618D" w:rsidP="0001618D">
      <w:pPr>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7D729E85" w14:textId="77777777" w:rsidR="0001618D" w:rsidRPr="0001618D" w:rsidRDefault="0001618D" w:rsidP="0001618D">
      <w:pPr>
        <w:bidi/>
        <w:rPr>
          <w:rFonts w:cs="David" w:hint="cs"/>
          <w:rtl/>
        </w:rPr>
      </w:pPr>
    </w:p>
    <w:p w14:paraId="31383EF1" w14:textId="77777777" w:rsidR="0001618D" w:rsidRPr="0001618D" w:rsidRDefault="0001618D" w:rsidP="0001618D">
      <w:pPr>
        <w:bidi/>
        <w:ind w:firstLine="720"/>
        <w:rPr>
          <w:rFonts w:cs="David" w:hint="cs"/>
          <w:rtl/>
        </w:rPr>
      </w:pPr>
      <w:r w:rsidRPr="0001618D">
        <w:rPr>
          <w:rFonts w:cs="David" w:hint="cs"/>
          <w:rtl/>
        </w:rPr>
        <w:t xml:space="preserve">זה לא החניון של עיריית ירושלים. </w:t>
      </w:r>
    </w:p>
    <w:p w14:paraId="55D3694F" w14:textId="77777777" w:rsidR="0001618D" w:rsidRPr="0001618D" w:rsidRDefault="0001618D" w:rsidP="0001618D">
      <w:pPr>
        <w:bidi/>
        <w:ind w:firstLine="720"/>
        <w:rPr>
          <w:rFonts w:cs="David" w:hint="cs"/>
          <w:rtl/>
        </w:rPr>
      </w:pPr>
    </w:p>
    <w:p w14:paraId="2A7BD9A9"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6C59F9B0" w14:textId="77777777" w:rsidR="0001618D" w:rsidRPr="0001618D" w:rsidRDefault="0001618D" w:rsidP="0001618D">
      <w:pPr>
        <w:bidi/>
        <w:ind w:firstLine="720"/>
        <w:rPr>
          <w:rFonts w:cs="David" w:hint="cs"/>
          <w:rtl/>
        </w:rPr>
      </w:pPr>
    </w:p>
    <w:p w14:paraId="52CCD836" w14:textId="77777777" w:rsidR="0001618D" w:rsidRPr="0001618D" w:rsidRDefault="0001618D" w:rsidP="0001618D">
      <w:pPr>
        <w:bidi/>
        <w:ind w:firstLine="720"/>
        <w:rPr>
          <w:rFonts w:cs="David" w:hint="cs"/>
          <w:rtl/>
        </w:rPr>
      </w:pPr>
      <w:r w:rsidRPr="0001618D">
        <w:rPr>
          <w:rFonts w:cs="David" w:hint="cs"/>
          <w:rtl/>
        </w:rPr>
        <w:t>לא, לא. חלילה וחס. אותו קווקוו צהוב-אדום - - -</w:t>
      </w:r>
    </w:p>
    <w:p w14:paraId="178F7273" w14:textId="77777777" w:rsidR="0001618D" w:rsidRPr="0001618D" w:rsidRDefault="0001618D" w:rsidP="0001618D">
      <w:pPr>
        <w:bidi/>
        <w:ind w:firstLine="720"/>
        <w:rPr>
          <w:rFonts w:cs="David" w:hint="cs"/>
          <w:rtl/>
        </w:rPr>
      </w:pPr>
    </w:p>
    <w:p w14:paraId="75266FA7" w14:textId="77777777" w:rsidR="0001618D" w:rsidRPr="0001618D" w:rsidRDefault="0001618D" w:rsidP="0001618D">
      <w:pPr>
        <w:bidi/>
        <w:rPr>
          <w:rFonts w:cs="David" w:hint="cs"/>
          <w:rtl/>
        </w:rPr>
      </w:pPr>
      <w:r w:rsidRPr="0001618D">
        <w:rPr>
          <w:rFonts w:cs="David" w:hint="cs"/>
          <w:u w:val="single"/>
          <w:rtl/>
        </w:rPr>
        <w:t>נסים זאב:</w:t>
      </w:r>
    </w:p>
    <w:p w14:paraId="5E965D9D" w14:textId="77777777" w:rsidR="0001618D" w:rsidRPr="0001618D" w:rsidRDefault="0001618D" w:rsidP="0001618D">
      <w:pPr>
        <w:bidi/>
        <w:rPr>
          <w:rFonts w:cs="David" w:hint="cs"/>
          <w:rtl/>
        </w:rPr>
      </w:pPr>
    </w:p>
    <w:p w14:paraId="49924B4B" w14:textId="77777777" w:rsidR="0001618D" w:rsidRPr="0001618D" w:rsidRDefault="0001618D" w:rsidP="0001618D">
      <w:pPr>
        <w:bidi/>
        <w:ind w:firstLine="720"/>
        <w:rPr>
          <w:rFonts w:cs="David" w:hint="cs"/>
          <w:rtl/>
        </w:rPr>
      </w:pPr>
      <w:r w:rsidRPr="0001618D">
        <w:rPr>
          <w:rFonts w:cs="David" w:hint="cs"/>
          <w:rtl/>
        </w:rPr>
        <w:t xml:space="preserve">המפרץ של תחנות האוטובוסים. </w:t>
      </w:r>
    </w:p>
    <w:p w14:paraId="0C5F4E5F" w14:textId="77777777" w:rsidR="0001618D" w:rsidRPr="0001618D" w:rsidRDefault="0001618D" w:rsidP="0001618D">
      <w:pPr>
        <w:bidi/>
        <w:rPr>
          <w:rFonts w:cs="David" w:hint="cs"/>
          <w:rtl/>
        </w:rPr>
      </w:pPr>
    </w:p>
    <w:p w14:paraId="3F4E48FC"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3952C769" w14:textId="77777777" w:rsidR="0001618D" w:rsidRPr="0001618D" w:rsidRDefault="0001618D" w:rsidP="0001618D">
      <w:pPr>
        <w:bidi/>
        <w:rPr>
          <w:rFonts w:cs="David" w:hint="cs"/>
          <w:rtl/>
        </w:rPr>
      </w:pPr>
    </w:p>
    <w:p w14:paraId="37B8D525" w14:textId="77777777" w:rsidR="0001618D" w:rsidRPr="0001618D" w:rsidRDefault="0001618D" w:rsidP="0001618D">
      <w:pPr>
        <w:bidi/>
        <w:ind w:firstLine="720"/>
        <w:rPr>
          <w:rFonts w:cs="David" w:hint="cs"/>
          <w:rtl/>
        </w:rPr>
      </w:pPr>
      <w:r w:rsidRPr="0001618D">
        <w:rPr>
          <w:rFonts w:cs="David" w:hint="cs"/>
          <w:rtl/>
        </w:rPr>
        <w:t xml:space="preserve">אגב, לצערי, רוב השגרירויות הן בתל-אביב </w:t>
      </w:r>
      <w:r w:rsidRPr="0001618D">
        <w:rPr>
          <w:rFonts w:cs="David"/>
          <w:rtl/>
        </w:rPr>
        <w:t>–</w:t>
      </w:r>
      <w:r w:rsidRPr="0001618D">
        <w:rPr>
          <w:rFonts w:cs="David" w:hint="cs"/>
          <w:rtl/>
        </w:rPr>
        <w:t xml:space="preserve"> הייתי שמח אם הן היו בירושלים.</w:t>
      </w:r>
    </w:p>
    <w:p w14:paraId="48D5C9A7" w14:textId="77777777" w:rsidR="0001618D" w:rsidRPr="0001618D" w:rsidRDefault="0001618D" w:rsidP="0001618D">
      <w:pPr>
        <w:bidi/>
        <w:ind w:firstLine="720"/>
        <w:rPr>
          <w:rFonts w:cs="David" w:hint="cs"/>
          <w:rtl/>
        </w:rPr>
      </w:pPr>
    </w:p>
    <w:p w14:paraId="4CA5E402" w14:textId="77777777" w:rsidR="0001618D" w:rsidRPr="0001618D" w:rsidRDefault="0001618D" w:rsidP="0001618D">
      <w:pPr>
        <w:bidi/>
        <w:rPr>
          <w:rFonts w:cs="David" w:hint="cs"/>
          <w:u w:val="single"/>
          <w:rtl/>
        </w:rPr>
      </w:pPr>
      <w:r w:rsidRPr="0001618D">
        <w:rPr>
          <w:rFonts w:cs="David" w:hint="cs"/>
          <w:u w:val="single"/>
          <w:rtl/>
        </w:rPr>
        <w:t>נחמן שי:</w:t>
      </w:r>
    </w:p>
    <w:p w14:paraId="1329007D" w14:textId="77777777" w:rsidR="0001618D" w:rsidRPr="0001618D" w:rsidRDefault="0001618D" w:rsidP="0001618D">
      <w:pPr>
        <w:bidi/>
        <w:ind w:firstLine="720"/>
        <w:rPr>
          <w:rFonts w:cs="David" w:hint="cs"/>
          <w:rtl/>
        </w:rPr>
      </w:pPr>
    </w:p>
    <w:p w14:paraId="27047422" w14:textId="77777777" w:rsidR="0001618D" w:rsidRPr="0001618D" w:rsidRDefault="0001618D" w:rsidP="0001618D">
      <w:pPr>
        <w:bidi/>
        <w:ind w:firstLine="720"/>
        <w:rPr>
          <w:rFonts w:cs="David" w:hint="cs"/>
          <w:rtl/>
        </w:rPr>
      </w:pPr>
      <w:r w:rsidRPr="0001618D">
        <w:rPr>
          <w:rFonts w:cs="David" w:hint="cs"/>
          <w:rtl/>
        </w:rPr>
        <w:t xml:space="preserve">מה זה רוב? כל השגרירויות הן בתל-אביב, לצערי. </w:t>
      </w:r>
    </w:p>
    <w:p w14:paraId="70E80315" w14:textId="77777777" w:rsidR="0001618D" w:rsidRPr="0001618D" w:rsidRDefault="0001618D" w:rsidP="0001618D">
      <w:pPr>
        <w:bidi/>
        <w:rPr>
          <w:rFonts w:cs="David" w:hint="cs"/>
          <w:rtl/>
        </w:rPr>
      </w:pPr>
    </w:p>
    <w:p w14:paraId="0FCB2874"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7FDBAC4C" w14:textId="77777777" w:rsidR="0001618D" w:rsidRPr="0001618D" w:rsidRDefault="0001618D" w:rsidP="0001618D">
      <w:pPr>
        <w:bidi/>
        <w:rPr>
          <w:rFonts w:cs="David" w:hint="cs"/>
          <w:rtl/>
        </w:rPr>
      </w:pPr>
    </w:p>
    <w:p w14:paraId="296DEEB9" w14:textId="77777777" w:rsidR="0001618D" w:rsidRPr="0001618D" w:rsidRDefault="0001618D" w:rsidP="0001618D">
      <w:pPr>
        <w:bidi/>
        <w:rPr>
          <w:rFonts w:cs="David" w:hint="cs"/>
          <w:rtl/>
        </w:rPr>
      </w:pPr>
      <w:r w:rsidRPr="0001618D">
        <w:rPr>
          <w:rFonts w:cs="David" w:hint="cs"/>
          <w:rtl/>
        </w:rPr>
        <w:tab/>
        <w:t xml:space="preserve">הייתי מעדיף שהן יהיו בירושלים. </w:t>
      </w:r>
    </w:p>
    <w:p w14:paraId="796C06A5" w14:textId="77777777" w:rsidR="0001618D" w:rsidRPr="0001618D" w:rsidRDefault="0001618D" w:rsidP="0001618D">
      <w:pPr>
        <w:bidi/>
        <w:rPr>
          <w:rFonts w:cs="David" w:hint="cs"/>
          <w:rtl/>
        </w:rPr>
      </w:pPr>
    </w:p>
    <w:p w14:paraId="4047E72C" w14:textId="77777777" w:rsidR="0001618D" w:rsidRPr="0001618D" w:rsidRDefault="0001618D" w:rsidP="0001618D">
      <w:pPr>
        <w:bidi/>
        <w:rPr>
          <w:rFonts w:cs="David" w:hint="cs"/>
          <w:rtl/>
        </w:rPr>
      </w:pPr>
      <w:r w:rsidRPr="0001618D">
        <w:rPr>
          <w:rFonts w:cs="David" w:hint="cs"/>
          <w:u w:val="single"/>
          <w:rtl/>
        </w:rPr>
        <w:t>קריאות:</w:t>
      </w:r>
    </w:p>
    <w:p w14:paraId="217C46F2" w14:textId="77777777" w:rsidR="0001618D" w:rsidRPr="0001618D" w:rsidRDefault="0001618D" w:rsidP="0001618D">
      <w:pPr>
        <w:bidi/>
        <w:rPr>
          <w:rFonts w:cs="David" w:hint="cs"/>
          <w:rtl/>
        </w:rPr>
      </w:pPr>
    </w:p>
    <w:p w14:paraId="37BA8217" w14:textId="77777777" w:rsidR="0001618D" w:rsidRPr="0001618D" w:rsidRDefault="0001618D" w:rsidP="0001618D">
      <w:pPr>
        <w:bidi/>
        <w:rPr>
          <w:rFonts w:cs="David" w:hint="cs"/>
          <w:rtl/>
        </w:rPr>
      </w:pPr>
      <w:r w:rsidRPr="0001618D">
        <w:rPr>
          <w:rFonts w:cs="David" w:hint="cs"/>
          <w:rtl/>
        </w:rPr>
        <w:tab/>
        <w:t xml:space="preserve">כולנו. </w:t>
      </w:r>
    </w:p>
    <w:p w14:paraId="091D6D79" w14:textId="77777777" w:rsidR="0001618D" w:rsidRPr="0001618D" w:rsidRDefault="0001618D" w:rsidP="0001618D">
      <w:pPr>
        <w:bidi/>
        <w:rPr>
          <w:rFonts w:cs="David" w:hint="cs"/>
          <w:rtl/>
        </w:rPr>
      </w:pPr>
    </w:p>
    <w:p w14:paraId="48FD6883"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3C9F5437" w14:textId="77777777" w:rsidR="0001618D" w:rsidRPr="0001618D" w:rsidRDefault="0001618D" w:rsidP="0001618D">
      <w:pPr>
        <w:bidi/>
        <w:rPr>
          <w:rFonts w:cs="David" w:hint="cs"/>
          <w:rtl/>
        </w:rPr>
      </w:pPr>
    </w:p>
    <w:p w14:paraId="476E87AA" w14:textId="77777777" w:rsidR="0001618D" w:rsidRPr="0001618D" w:rsidRDefault="0001618D" w:rsidP="0001618D">
      <w:pPr>
        <w:bidi/>
        <w:ind w:firstLine="720"/>
        <w:rPr>
          <w:rFonts w:cs="David" w:hint="cs"/>
          <w:rtl/>
        </w:rPr>
      </w:pPr>
      <w:r w:rsidRPr="0001618D">
        <w:rPr>
          <w:rFonts w:cs="David" w:hint="cs"/>
          <w:rtl/>
        </w:rPr>
        <w:t xml:space="preserve">נכון. שם, למשל סביב בית אסיה בתל-אביב, ששם מתרכזות שגרירויות יפן, דרום קוריאה, אוסטרליה וכדומה, כתוב בשלט שבמקום הזה מותר לחנות בשבת וביום ראשון, שבהם השגרירות לא עובדת, ואז כל הציבור מרוויח מאותו מקום חנייה. המצוקה היא גדולה, בעיקר בתל-אביב. אני מודה שהרעיון בא מעירי, תל-אביב, אבל גם במקומות אחרים בארץ. זאת הסיבה. </w:t>
      </w:r>
    </w:p>
    <w:p w14:paraId="76575BBF" w14:textId="77777777" w:rsidR="0001618D" w:rsidRPr="0001618D" w:rsidRDefault="0001618D" w:rsidP="0001618D">
      <w:pPr>
        <w:bidi/>
        <w:rPr>
          <w:rFonts w:cs="David" w:hint="cs"/>
          <w:rtl/>
        </w:rPr>
      </w:pPr>
    </w:p>
    <w:p w14:paraId="1067AA2C" w14:textId="77777777" w:rsidR="0001618D" w:rsidRPr="0001618D" w:rsidRDefault="0001618D" w:rsidP="0001618D">
      <w:pPr>
        <w:bidi/>
        <w:rPr>
          <w:rFonts w:cs="David" w:hint="cs"/>
          <w:rtl/>
        </w:rPr>
      </w:pPr>
      <w:r w:rsidRPr="0001618D">
        <w:rPr>
          <w:rFonts w:cs="David" w:hint="cs"/>
          <w:u w:val="single"/>
          <w:rtl/>
        </w:rPr>
        <w:t>נסים זאב:</w:t>
      </w:r>
    </w:p>
    <w:p w14:paraId="73F81028" w14:textId="77777777" w:rsidR="0001618D" w:rsidRPr="0001618D" w:rsidRDefault="0001618D" w:rsidP="0001618D">
      <w:pPr>
        <w:bidi/>
        <w:rPr>
          <w:rFonts w:cs="David" w:hint="cs"/>
          <w:rtl/>
        </w:rPr>
      </w:pPr>
    </w:p>
    <w:p w14:paraId="0E90B4E3" w14:textId="77777777" w:rsidR="0001618D" w:rsidRPr="0001618D" w:rsidRDefault="0001618D" w:rsidP="0001618D">
      <w:pPr>
        <w:bidi/>
        <w:rPr>
          <w:rFonts w:cs="David" w:hint="cs"/>
          <w:u w:val="single"/>
          <w:rtl/>
        </w:rPr>
      </w:pPr>
      <w:r w:rsidRPr="0001618D">
        <w:rPr>
          <w:rFonts w:cs="David" w:hint="cs"/>
          <w:rtl/>
        </w:rPr>
        <w:tab/>
        <w:t xml:space="preserve">מובן. </w:t>
      </w:r>
    </w:p>
    <w:p w14:paraId="607820BC" w14:textId="77777777" w:rsidR="0001618D" w:rsidRPr="0001618D" w:rsidRDefault="0001618D" w:rsidP="0001618D">
      <w:pPr>
        <w:bidi/>
        <w:rPr>
          <w:rFonts w:cs="David" w:hint="cs"/>
          <w:u w:val="single"/>
          <w:rtl/>
        </w:rPr>
      </w:pPr>
    </w:p>
    <w:p w14:paraId="7B8CB5F1" w14:textId="77777777" w:rsidR="0001618D" w:rsidRPr="0001618D" w:rsidRDefault="0001618D" w:rsidP="0001618D">
      <w:pPr>
        <w:bidi/>
        <w:rPr>
          <w:rFonts w:cs="David" w:hint="cs"/>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602CE319" w14:textId="77777777" w:rsidR="0001618D" w:rsidRPr="0001618D" w:rsidRDefault="0001618D" w:rsidP="0001618D">
      <w:pPr>
        <w:bidi/>
        <w:rPr>
          <w:rFonts w:cs="David" w:hint="cs"/>
          <w:rtl/>
        </w:rPr>
      </w:pPr>
    </w:p>
    <w:p w14:paraId="35111C5C" w14:textId="77777777" w:rsidR="0001618D" w:rsidRPr="0001618D" w:rsidRDefault="0001618D" w:rsidP="0001618D">
      <w:pPr>
        <w:bidi/>
        <w:ind w:firstLine="720"/>
        <w:rPr>
          <w:rFonts w:cs="David" w:hint="cs"/>
          <w:rtl/>
        </w:rPr>
      </w:pPr>
      <w:r w:rsidRPr="0001618D">
        <w:rPr>
          <w:rFonts w:cs="David" w:hint="cs"/>
          <w:rtl/>
        </w:rPr>
        <w:t xml:space="preserve">התבקשתי, גם על-ידי משרד התחבורה וגם על-ידי משרד המשפטים, שנתאם אחרי הקריאה הראשונה. </w:t>
      </w:r>
    </w:p>
    <w:p w14:paraId="6C79CCF0" w14:textId="77777777" w:rsidR="0001618D" w:rsidRPr="0001618D" w:rsidRDefault="0001618D" w:rsidP="0001618D">
      <w:pPr>
        <w:bidi/>
        <w:ind w:firstLine="720"/>
        <w:rPr>
          <w:rFonts w:cs="David" w:hint="cs"/>
          <w:rtl/>
        </w:rPr>
      </w:pPr>
    </w:p>
    <w:p w14:paraId="17B7F306"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06F2ECF3" w14:textId="77777777" w:rsidR="0001618D" w:rsidRPr="0001618D" w:rsidRDefault="0001618D" w:rsidP="0001618D">
      <w:pPr>
        <w:bidi/>
        <w:ind w:firstLine="720"/>
        <w:rPr>
          <w:rFonts w:cs="David" w:hint="cs"/>
          <w:rtl/>
        </w:rPr>
      </w:pPr>
    </w:p>
    <w:p w14:paraId="3078C97F" w14:textId="77777777" w:rsidR="0001618D" w:rsidRPr="0001618D" w:rsidRDefault="0001618D" w:rsidP="0001618D">
      <w:pPr>
        <w:bidi/>
        <w:ind w:firstLine="720"/>
        <w:rPr>
          <w:rFonts w:cs="David" w:hint="cs"/>
          <w:rtl/>
        </w:rPr>
      </w:pPr>
      <w:r w:rsidRPr="0001618D">
        <w:rPr>
          <w:rFonts w:cs="David" w:hint="cs"/>
          <w:rtl/>
        </w:rPr>
        <w:t xml:space="preserve">לא פה. את זה תגיד במליאה. </w:t>
      </w:r>
    </w:p>
    <w:p w14:paraId="24D6CEDA" w14:textId="77777777" w:rsidR="0001618D" w:rsidRPr="0001618D" w:rsidRDefault="0001618D" w:rsidP="0001618D">
      <w:pPr>
        <w:bidi/>
        <w:ind w:firstLine="720"/>
        <w:rPr>
          <w:rFonts w:cs="David" w:hint="cs"/>
          <w:rtl/>
        </w:rPr>
      </w:pPr>
    </w:p>
    <w:p w14:paraId="5FCA4022" w14:textId="77777777" w:rsidR="0001618D" w:rsidRPr="0001618D" w:rsidRDefault="0001618D" w:rsidP="0001618D">
      <w:pPr>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6D0B485E" w14:textId="77777777" w:rsidR="0001618D" w:rsidRPr="0001618D" w:rsidRDefault="0001618D" w:rsidP="0001618D">
      <w:pPr>
        <w:bidi/>
        <w:rPr>
          <w:rFonts w:cs="David" w:hint="cs"/>
          <w:rtl/>
        </w:rPr>
      </w:pPr>
    </w:p>
    <w:p w14:paraId="64E42D31" w14:textId="77777777" w:rsidR="0001618D" w:rsidRPr="0001618D" w:rsidRDefault="0001618D" w:rsidP="0001618D">
      <w:pPr>
        <w:bidi/>
        <w:ind w:firstLine="720"/>
        <w:rPr>
          <w:rFonts w:cs="David" w:hint="cs"/>
          <w:u w:val="single"/>
          <w:rtl/>
        </w:rPr>
      </w:pPr>
      <w:r w:rsidRPr="0001618D">
        <w:rPr>
          <w:rFonts w:cs="David" w:hint="cs"/>
          <w:rtl/>
        </w:rPr>
        <w:t>מה הנפח של הרכבים בתחנה?</w:t>
      </w:r>
    </w:p>
    <w:p w14:paraId="20A69223" w14:textId="77777777" w:rsidR="0001618D" w:rsidRPr="0001618D" w:rsidRDefault="0001618D" w:rsidP="0001618D">
      <w:pPr>
        <w:bidi/>
        <w:ind w:firstLine="720"/>
        <w:rPr>
          <w:rFonts w:cs="David" w:hint="cs"/>
          <w:u w:val="single"/>
          <w:rtl/>
        </w:rPr>
      </w:pPr>
    </w:p>
    <w:p w14:paraId="3140FA52"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24CFD8B5" w14:textId="77777777" w:rsidR="0001618D" w:rsidRPr="0001618D" w:rsidRDefault="0001618D" w:rsidP="0001618D">
      <w:pPr>
        <w:bidi/>
        <w:ind w:firstLine="720"/>
        <w:rPr>
          <w:rFonts w:cs="David" w:hint="cs"/>
          <w:u w:val="single"/>
          <w:rtl/>
        </w:rPr>
      </w:pPr>
    </w:p>
    <w:p w14:paraId="54B96514" w14:textId="77777777" w:rsidR="0001618D" w:rsidRPr="0001618D" w:rsidRDefault="0001618D" w:rsidP="0001618D">
      <w:pPr>
        <w:bidi/>
        <w:ind w:firstLine="720"/>
        <w:rPr>
          <w:rFonts w:cs="David" w:hint="cs"/>
          <w:rtl/>
        </w:rPr>
      </w:pPr>
      <w:r w:rsidRPr="0001618D">
        <w:rPr>
          <w:rFonts w:cs="David" w:hint="cs"/>
          <w:rtl/>
        </w:rPr>
        <w:t>כמה ימים נשארו לך?</w:t>
      </w:r>
    </w:p>
    <w:p w14:paraId="67679B7C" w14:textId="77777777" w:rsidR="0001618D" w:rsidRPr="0001618D" w:rsidRDefault="0001618D" w:rsidP="0001618D">
      <w:pPr>
        <w:bidi/>
        <w:rPr>
          <w:rFonts w:cs="David" w:hint="cs"/>
          <w:u w:val="single"/>
          <w:rtl/>
        </w:rPr>
      </w:pPr>
    </w:p>
    <w:p w14:paraId="0CC4E17B" w14:textId="77777777" w:rsidR="0001618D" w:rsidRPr="0001618D" w:rsidRDefault="0001618D" w:rsidP="0001618D">
      <w:pPr>
        <w:bidi/>
        <w:rPr>
          <w:rFonts w:cs="David" w:hint="cs"/>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780AE1B4" w14:textId="77777777" w:rsidR="0001618D" w:rsidRPr="0001618D" w:rsidRDefault="0001618D" w:rsidP="0001618D">
      <w:pPr>
        <w:bidi/>
        <w:rPr>
          <w:rFonts w:cs="David" w:hint="cs"/>
          <w:rtl/>
        </w:rPr>
      </w:pPr>
    </w:p>
    <w:p w14:paraId="5481B52B" w14:textId="77777777" w:rsidR="0001618D" w:rsidRPr="0001618D" w:rsidRDefault="0001618D" w:rsidP="0001618D">
      <w:pPr>
        <w:bidi/>
        <w:ind w:firstLine="720"/>
        <w:rPr>
          <w:rFonts w:cs="David" w:hint="cs"/>
          <w:u w:val="single"/>
          <w:rtl/>
        </w:rPr>
      </w:pPr>
      <w:r w:rsidRPr="0001618D">
        <w:rPr>
          <w:rFonts w:cs="David" w:hint="cs"/>
          <w:rtl/>
        </w:rPr>
        <w:t xml:space="preserve">זה מ-4 במאי. זה הפרש של שבוע. </w:t>
      </w:r>
    </w:p>
    <w:p w14:paraId="0F10195A" w14:textId="77777777" w:rsidR="0001618D" w:rsidRPr="0001618D" w:rsidRDefault="0001618D" w:rsidP="0001618D">
      <w:pPr>
        <w:bidi/>
        <w:rPr>
          <w:rFonts w:cs="David" w:hint="cs"/>
          <w:u w:val="single"/>
          <w:rtl/>
        </w:rPr>
      </w:pPr>
    </w:p>
    <w:p w14:paraId="77A9464B" w14:textId="77777777" w:rsidR="0001618D" w:rsidRPr="0001618D" w:rsidRDefault="0001618D" w:rsidP="0001618D">
      <w:pPr>
        <w:bidi/>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33FA98B8" w14:textId="77777777" w:rsidR="0001618D" w:rsidRPr="0001618D" w:rsidRDefault="0001618D" w:rsidP="0001618D">
      <w:pPr>
        <w:bidi/>
        <w:rPr>
          <w:rFonts w:cs="David" w:hint="cs"/>
          <w:rtl/>
        </w:rPr>
      </w:pPr>
    </w:p>
    <w:p w14:paraId="2FC18CDB" w14:textId="77777777" w:rsidR="0001618D" w:rsidRPr="0001618D" w:rsidRDefault="0001618D" w:rsidP="0001618D">
      <w:pPr>
        <w:bidi/>
        <w:ind w:firstLine="720"/>
        <w:rPr>
          <w:rFonts w:cs="David" w:hint="cs"/>
          <w:rtl/>
        </w:rPr>
      </w:pPr>
      <w:r w:rsidRPr="0001618D">
        <w:rPr>
          <w:rFonts w:cs="David" w:hint="cs"/>
          <w:rtl/>
        </w:rPr>
        <w:t xml:space="preserve">אם אין התנגדויות מיוחדות, אני מביא את בקשתו - - - </w:t>
      </w:r>
    </w:p>
    <w:p w14:paraId="2F45885F" w14:textId="77777777" w:rsidR="0001618D" w:rsidRPr="0001618D" w:rsidRDefault="0001618D" w:rsidP="0001618D">
      <w:pPr>
        <w:bidi/>
        <w:ind w:firstLine="720"/>
        <w:rPr>
          <w:rFonts w:cs="David" w:hint="cs"/>
          <w:rtl/>
        </w:rPr>
      </w:pPr>
    </w:p>
    <w:p w14:paraId="198D840C" w14:textId="77777777" w:rsidR="0001618D" w:rsidRPr="0001618D" w:rsidRDefault="0001618D" w:rsidP="0001618D">
      <w:pPr>
        <w:bidi/>
        <w:rPr>
          <w:rFonts w:cs="David" w:hint="cs"/>
          <w:u w:val="single"/>
          <w:rtl/>
        </w:rPr>
      </w:pPr>
      <w:r w:rsidRPr="0001618D">
        <w:rPr>
          <w:rFonts w:cs="David" w:hint="cs"/>
          <w:u w:val="single"/>
          <w:rtl/>
        </w:rPr>
        <w:t xml:space="preserve">ציון </w:t>
      </w:r>
      <w:proofErr w:type="spellStart"/>
      <w:r w:rsidRPr="0001618D">
        <w:rPr>
          <w:rFonts w:cs="David" w:hint="cs"/>
          <w:u w:val="single"/>
          <w:rtl/>
        </w:rPr>
        <w:t>פיניאן</w:t>
      </w:r>
      <w:proofErr w:type="spellEnd"/>
      <w:r w:rsidRPr="0001618D">
        <w:rPr>
          <w:rFonts w:cs="David" w:hint="cs"/>
          <w:u w:val="single"/>
          <w:rtl/>
        </w:rPr>
        <w:t>:</w:t>
      </w:r>
    </w:p>
    <w:p w14:paraId="650F8A89" w14:textId="77777777" w:rsidR="0001618D" w:rsidRPr="0001618D" w:rsidRDefault="0001618D" w:rsidP="0001618D">
      <w:pPr>
        <w:bidi/>
        <w:ind w:firstLine="720"/>
        <w:rPr>
          <w:rFonts w:cs="David" w:hint="cs"/>
          <w:rtl/>
        </w:rPr>
      </w:pPr>
      <w:r w:rsidRPr="0001618D">
        <w:rPr>
          <w:rFonts w:cs="David" w:hint="cs"/>
          <w:rtl/>
        </w:rPr>
        <w:t>אפשר להביע תמיכת יתר?</w:t>
      </w:r>
    </w:p>
    <w:p w14:paraId="2042A33B" w14:textId="77777777" w:rsidR="0001618D" w:rsidRPr="0001618D" w:rsidRDefault="0001618D" w:rsidP="0001618D">
      <w:pPr>
        <w:bidi/>
        <w:ind w:firstLine="720"/>
        <w:rPr>
          <w:rFonts w:cs="David" w:hint="cs"/>
          <w:rtl/>
        </w:rPr>
      </w:pPr>
    </w:p>
    <w:p w14:paraId="377CD2C5" w14:textId="77777777" w:rsidR="0001618D" w:rsidRPr="0001618D" w:rsidRDefault="0001618D" w:rsidP="0001618D">
      <w:pPr>
        <w:bidi/>
        <w:rPr>
          <w:rFonts w:cs="David" w:hint="cs"/>
          <w:rtl/>
        </w:rPr>
      </w:pPr>
      <w:r w:rsidRPr="0001618D">
        <w:rPr>
          <w:rFonts w:cs="David" w:hint="cs"/>
          <w:u w:val="single"/>
          <w:rtl/>
        </w:rPr>
        <w:t>נסים זאב:</w:t>
      </w:r>
    </w:p>
    <w:p w14:paraId="4AAE9C38" w14:textId="77777777" w:rsidR="0001618D" w:rsidRPr="0001618D" w:rsidRDefault="0001618D" w:rsidP="0001618D">
      <w:pPr>
        <w:bidi/>
        <w:rPr>
          <w:rFonts w:cs="David" w:hint="cs"/>
          <w:rtl/>
        </w:rPr>
      </w:pPr>
      <w:r w:rsidRPr="0001618D">
        <w:rPr>
          <w:rFonts w:cs="David" w:hint="cs"/>
          <w:rtl/>
        </w:rPr>
        <w:tab/>
        <w:t xml:space="preserve">אני מציע שלא יעשו רפורטים בשבת. זה היה פותר גם את בעיית החנייה. </w:t>
      </w:r>
    </w:p>
    <w:p w14:paraId="27ABE337" w14:textId="77777777" w:rsidR="0001618D" w:rsidRPr="0001618D" w:rsidRDefault="0001618D" w:rsidP="0001618D">
      <w:pPr>
        <w:keepNext/>
        <w:bidi/>
        <w:jc w:val="both"/>
        <w:rPr>
          <w:rFonts w:cs="David" w:hint="cs"/>
          <w:rtl/>
        </w:rPr>
      </w:pPr>
    </w:p>
    <w:p w14:paraId="08388AC7"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7C30A6F1" w14:textId="77777777" w:rsidR="0001618D" w:rsidRPr="0001618D" w:rsidRDefault="0001618D" w:rsidP="0001618D">
      <w:pPr>
        <w:keepNext/>
        <w:bidi/>
        <w:jc w:val="both"/>
        <w:rPr>
          <w:rFonts w:cs="David" w:hint="cs"/>
          <w:rtl/>
        </w:rPr>
      </w:pPr>
    </w:p>
    <w:p w14:paraId="718163A8" w14:textId="77777777" w:rsidR="0001618D" w:rsidRPr="0001618D" w:rsidRDefault="0001618D" w:rsidP="0001618D">
      <w:pPr>
        <w:keepNext/>
        <w:bidi/>
        <w:jc w:val="both"/>
        <w:rPr>
          <w:rFonts w:cs="David" w:hint="cs"/>
          <w:rtl/>
        </w:rPr>
      </w:pPr>
      <w:r w:rsidRPr="0001618D">
        <w:rPr>
          <w:rFonts w:cs="David" w:hint="cs"/>
          <w:rtl/>
        </w:rPr>
        <w:tab/>
        <w:t xml:space="preserve">כתוצאה מהצעת החוק של חבר הכנסת </w:t>
      </w:r>
      <w:proofErr w:type="spellStart"/>
      <w:r w:rsidRPr="0001618D">
        <w:rPr>
          <w:rFonts w:cs="David" w:hint="cs"/>
          <w:rtl/>
        </w:rPr>
        <w:t>אקוניס</w:t>
      </w:r>
      <w:proofErr w:type="spellEnd"/>
      <w:r w:rsidRPr="0001618D">
        <w:rPr>
          <w:rFonts w:cs="David" w:hint="cs"/>
          <w:rtl/>
        </w:rPr>
        <w:t xml:space="preserve"> מספר הרפורטים בשבת ירד בהרבה. </w:t>
      </w:r>
    </w:p>
    <w:p w14:paraId="0BD92AD5" w14:textId="77777777" w:rsidR="0001618D" w:rsidRPr="0001618D" w:rsidRDefault="0001618D" w:rsidP="0001618D">
      <w:pPr>
        <w:keepNext/>
        <w:bidi/>
        <w:jc w:val="both"/>
        <w:rPr>
          <w:rFonts w:cs="David" w:hint="cs"/>
          <w:rtl/>
        </w:rPr>
      </w:pPr>
    </w:p>
    <w:p w14:paraId="254CD82A" w14:textId="77777777" w:rsidR="0001618D" w:rsidRPr="0001618D" w:rsidRDefault="0001618D" w:rsidP="0001618D">
      <w:pPr>
        <w:bidi/>
        <w:rPr>
          <w:rFonts w:cs="David" w:hint="cs"/>
          <w:rtl/>
        </w:rPr>
      </w:pPr>
      <w:r w:rsidRPr="0001618D">
        <w:rPr>
          <w:rFonts w:cs="David" w:hint="cs"/>
          <w:u w:val="single"/>
          <w:rtl/>
        </w:rPr>
        <w:t>נסים זאב:</w:t>
      </w:r>
    </w:p>
    <w:p w14:paraId="100D923C" w14:textId="77777777" w:rsidR="0001618D" w:rsidRPr="0001618D" w:rsidRDefault="0001618D" w:rsidP="0001618D">
      <w:pPr>
        <w:bidi/>
        <w:rPr>
          <w:rFonts w:cs="David" w:hint="cs"/>
          <w:rtl/>
        </w:rPr>
      </w:pPr>
    </w:p>
    <w:p w14:paraId="73AFCC81" w14:textId="77777777" w:rsidR="0001618D" w:rsidRPr="0001618D" w:rsidRDefault="0001618D" w:rsidP="0001618D">
      <w:pPr>
        <w:keepNext/>
        <w:bidi/>
        <w:jc w:val="both"/>
        <w:rPr>
          <w:rFonts w:cs="David" w:hint="cs"/>
          <w:rtl/>
        </w:rPr>
      </w:pPr>
      <w:r w:rsidRPr="0001618D">
        <w:rPr>
          <w:rFonts w:cs="David" w:hint="cs"/>
          <w:rtl/>
        </w:rPr>
        <w:tab/>
        <w:t xml:space="preserve"> לא יהיו בכלל רפורטים. </w:t>
      </w:r>
    </w:p>
    <w:p w14:paraId="3A45605B" w14:textId="77777777" w:rsidR="0001618D" w:rsidRPr="0001618D" w:rsidRDefault="0001618D" w:rsidP="0001618D">
      <w:pPr>
        <w:keepNext/>
        <w:bidi/>
        <w:jc w:val="both"/>
        <w:rPr>
          <w:rFonts w:cs="David" w:hint="cs"/>
          <w:rtl/>
        </w:rPr>
      </w:pPr>
    </w:p>
    <w:p w14:paraId="128E67B1" w14:textId="77777777" w:rsidR="0001618D" w:rsidRPr="0001618D" w:rsidRDefault="0001618D" w:rsidP="0001618D">
      <w:pPr>
        <w:bidi/>
        <w:rPr>
          <w:rFonts w:cs="David" w:hint="cs"/>
          <w:u w:val="single"/>
          <w:rtl/>
        </w:rPr>
      </w:pPr>
      <w:r w:rsidRPr="0001618D">
        <w:rPr>
          <w:rFonts w:cs="David" w:hint="cs"/>
          <w:u w:val="single"/>
          <w:rtl/>
        </w:rPr>
        <w:t xml:space="preserve">היו"ר זאב </w:t>
      </w:r>
      <w:proofErr w:type="spellStart"/>
      <w:r w:rsidRPr="0001618D">
        <w:rPr>
          <w:rFonts w:cs="David" w:hint="cs"/>
          <w:u w:val="single"/>
          <w:rtl/>
        </w:rPr>
        <w:t>אלקין</w:t>
      </w:r>
      <w:proofErr w:type="spellEnd"/>
      <w:r w:rsidRPr="0001618D">
        <w:rPr>
          <w:rFonts w:cs="David" w:hint="cs"/>
          <w:u w:val="single"/>
          <w:rtl/>
        </w:rPr>
        <w:t>:</w:t>
      </w:r>
    </w:p>
    <w:p w14:paraId="7C2CA29A" w14:textId="77777777" w:rsidR="0001618D" w:rsidRPr="0001618D" w:rsidRDefault="0001618D" w:rsidP="0001618D">
      <w:pPr>
        <w:keepNext/>
        <w:bidi/>
        <w:jc w:val="both"/>
        <w:rPr>
          <w:rFonts w:cs="David" w:hint="cs"/>
          <w:rtl/>
        </w:rPr>
      </w:pPr>
    </w:p>
    <w:p w14:paraId="5766DBB7" w14:textId="77777777" w:rsidR="0001618D" w:rsidRPr="0001618D" w:rsidRDefault="0001618D" w:rsidP="0001618D">
      <w:pPr>
        <w:keepNext/>
        <w:bidi/>
        <w:jc w:val="both"/>
        <w:rPr>
          <w:rFonts w:cs="David" w:hint="cs"/>
          <w:rtl/>
        </w:rPr>
      </w:pPr>
      <w:r w:rsidRPr="0001618D">
        <w:rPr>
          <w:rFonts w:cs="David" w:hint="cs"/>
          <w:rtl/>
        </w:rPr>
        <w:tab/>
        <w:t xml:space="preserve">אז אתה יותר מרחיק לכת. </w:t>
      </w:r>
    </w:p>
    <w:p w14:paraId="2007D95E" w14:textId="77777777" w:rsidR="0001618D" w:rsidRPr="0001618D" w:rsidRDefault="0001618D" w:rsidP="0001618D">
      <w:pPr>
        <w:keepNext/>
        <w:bidi/>
        <w:jc w:val="both"/>
        <w:rPr>
          <w:rFonts w:cs="David" w:hint="cs"/>
          <w:rtl/>
        </w:rPr>
      </w:pPr>
    </w:p>
    <w:p w14:paraId="682AB57A" w14:textId="77777777" w:rsidR="0001618D" w:rsidRPr="0001618D" w:rsidRDefault="0001618D" w:rsidP="0001618D">
      <w:pPr>
        <w:keepNext/>
        <w:bidi/>
        <w:jc w:val="both"/>
        <w:rPr>
          <w:rFonts w:cs="David" w:hint="cs"/>
          <w:u w:val="single"/>
          <w:rtl/>
        </w:rPr>
      </w:pPr>
      <w:r w:rsidRPr="0001618D">
        <w:rPr>
          <w:rFonts w:cs="David" w:hint="cs"/>
          <w:u w:val="single"/>
          <w:rtl/>
        </w:rPr>
        <w:t xml:space="preserve">אופיר </w:t>
      </w:r>
      <w:proofErr w:type="spellStart"/>
      <w:r w:rsidRPr="0001618D">
        <w:rPr>
          <w:rFonts w:cs="David" w:hint="cs"/>
          <w:u w:val="single"/>
          <w:rtl/>
        </w:rPr>
        <w:t>אקוניס</w:t>
      </w:r>
      <w:proofErr w:type="spellEnd"/>
      <w:r w:rsidRPr="0001618D">
        <w:rPr>
          <w:rFonts w:cs="David" w:hint="cs"/>
          <w:u w:val="single"/>
          <w:rtl/>
        </w:rPr>
        <w:t>:</w:t>
      </w:r>
    </w:p>
    <w:p w14:paraId="4980EA5A" w14:textId="77777777" w:rsidR="0001618D" w:rsidRPr="0001618D" w:rsidRDefault="0001618D" w:rsidP="0001618D">
      <w:pPr>
        <w:keepNext/>
        <w:bidi/>
        <w:jc w:val="both"/>
        <w:rPr>
          <w:rFonts w:cs="David" w:hint="cs"/>
          <w:rtl/>
        </w:rPr>
      </w:pPr>
    </w:p>
    <w:p w14:paraId="71AB6126" w14:textId="77777777" w:rsidR="0001618D" w:rsidRPr="0001618D" w:rsidRDefault="0001618D" w:rsidP="0001618D">
      <w:pPr>
        <w:keepNext/>
        <w:bidi/>
        <w:ind w:firstLine="720"/>
        <w:jc w:val="both"/>
        <w:rPr>
          <w:rFonts w:cs="David" w:hint="cs"/>
          <w:rtl/>
        </w:rPr>
      </w:pPr>
      <w:r w:rsidRPr="0001618D">
        <w:rPr>
          <w:rFonts w:cs="David" w:hint="cs"/>
          <w:rtl/>
        </w:rPr>
        <w:t xml:space="preserve">מאה אחוז, לזה זה יגרום. אפילו לא גרירה, כי בתל אביב מרבים בגרירה גם בשבת. </w:t>
      </w:r>
    </w:p>
    <w:p w14:paraId="56BAE291" w14:textId="77777777" w:rsidR="0001618D" w:rsidRPr="0001618D" w:rsidRDefault="0001618D" w:rsidP="0001618D">
      <w:pPr>
        <w:keepNext/>
        <w:bidi/>
        <w:jc w:val="both"/>
        <w:rPr>
          <w:rFonts w:cs="David" w:hint="cs"/>
          <w:rtl/>
        </w:rPr>
      </w:pPr>
    </w:p>
    <w:p w14:paraId="5A92C6F1" w14:textId="77777777" w:rsidR="0001618D" w:rsidRPr="0001618D" w:rsidRDefault="0001618D" w:rsidP="0001618D">
      <w:pPr>
        <w:bidi/>
        <w:rPr>
          <w:rFonts w:cs="David" w:hint="cs"/>
          <w:rtl/>
        </w:rPr>
      </w:pPr>
      <w:r w:rsidRPr="0001618D">
        <w:rPr>
          <w:rFonts w:cs="David" w:hint="cs"/>
          <w:u w:val="single"/>
          <w:rtl/>
        </w:rPr>
        <w:t>נסים זאב:</w:t>
      </w:r>
    </w:p>
    <w:p w14:paraId="4BE6E577" w14:textId="77777777" w:rsidR="0001618D" w:rsidRPr="0001618D" w:rsidRDefault="0001618D" w:rsidP="0001618D">
      <w:pPr>
        <w:bidi/>
        <w:rPr>
          <w:rFonts w:cs="David" w:hint="cs"/>
          <w:rtl/>
        </w:rPr>
      </w:pPr>
    </w:p>
    <w:p w14:paraId="73FDDEDE" w14:textId="77777777" w:rsidR="0001618D" w:rsidRPr="0001618D" w:rsidRDefault="0001618D" w:rsidP="0001618D">
      <w:pPr>
        <w:keepNext/>
        <w:bidi/>
        <w:jc w:val="both"/>
        <w:rPr>
          <w:rFonts w:cs="David" w:hint="cs"/>
          <w:rtl/>
        </w:rPr>
      </w:pPr>
      <w:r w:rsidRPr="0001618D">
        <w:rPr>
          <w:rFonts w:cs="David" w:hint="cs"/>
          <w:rtl/>
        </w:rPr>
        <w:tab/>
        <w:t xml:space="preserve">זה מונע חילול שבת. </w:t>
      </w:r>
    </w:p>
    <w:p w14:paraId="6D5BE647" w14:textId="77777777" w:rsidR="0001618D" w:rsidRPr="0001618D" w:rsidRDefault="0001618D" w:rsidP="0001618D">
      <w:pPr>
        <w:keepNext/>
        <w:bidi/>
        <w:jc w:val="both"/>
        <w:rPr>
          <w:rFonts w:cs="David" w:hint="cs"/>
          <w:rtl/>
        </w:rPr>
      </w:pPr>
    </w:p>
    <w:p w14:paraId="799E26E7"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43476886" w14:textId="77777777" w:rsidR="0001618D" w:rsidRPr="0001618D" w:rsidRDefault="0001618D" w:rsidP="0001618D">
      <w:pPr>
        <w:keepNext/>
        <w:bidi/>
        <w:jc w:val="both"/>
        <w:rPr>
          <w:rFonts w:cs="David" w:hint="cs"/>
          <w:rtl/>
        </w:rPr>
      </w:pPr>
    </w:p>
    <w:p w14:paraId="2581B938" w14:textId="77777777" w:rsidR="0001618D" w:rsidRPr="0001618D" w:rsidRDefault="0001618D" w:rsidP="0001618D">
      <w:pPr>
        <w:keepNext/>
        <w:bidi/>
        <w:ind w:firstLine="720"/>
        <w:jc w:val="both"/>
        <w:rPr>
          <w:rFonts w:cs="David" w:hint="cs"/>
          <w:rtl/>
        </w:rPr>
      </w:pPr>
      <w:r w:rsidRPr="0001618D">
        <w:rPr>
          <w:rFonts w:cs="David" w:hint="cs"/>
          <w:rtl/>
        </w:rPr>
        <w:t xml:space="preserve">חבר הכנסת </w:t>
      </w:r>
      <w:proofErr w:type="spellStart"/>
      <w:r w:rsidRPr="0001618D">
        <w:rPr>
          <w:rFonts w:cs="David" w:hint="cs"/>
          <w:rtl/>
        </w:rPr>
        <w:t>מוזס</w:t>
      </w:r>
      <w:proofErr w:type="spellEnd"/>
      <w:r w:rsidRPr="0001618D">
        <w:rPr>
          <w:rFonts w:cs="David" w:hint="cs"/>
          <w:rtl/>
        </w:rPr>
        <w:t xml:space="preserve">, אני רוצה להפנות את תשומת לבך לכך שבהצבעה שאני תיכף מביא דרוש קוורום של החברים הקבועים בוועדה, אם רוצים לאשר את בקשתו של חבר הכנסת </w:t>
      </w:r>
      <w:proofErr w:type="spellStart"/>
      <w:r w:rsidRPr="0001618D">
        <w:rPr>
          <w:rFonts w:cs="David" w:hint="cs"/>
          <w:rtl/>
        </w:rPr>
        <w:t>אקוניס</w:t>
      </w:r>
      <w:proofErr w:type="spellEnd"/>
      <w:r w:rsidRPr="0001618D">
        <w:rPr>
          <w:rFonts w:cs="David" w:hint="cs"/>
          <w:rtl/>
        </w:rPr>
        <w:t xml:space="preserve">. אם אין התנגדויות מיוחדות אני מביא להצבעה את בקשתו של חבר הכנסת </w:t>
      </w:r>
      <w:proofErr w:type="spellStart"/>
      <w:r w:rsidRPr="0001618D">
        <w:rPr>
          <w:rFonts w:cs="David" w:hint="cs"/>
          <w:rtl/>
        </w:rPr>
        <w:t>אקוניס</w:t>
      </w:r>
      <w:proofErr w:type="spellEnd"/>
      <w:r w:rsidRPr="0001618D">
        <w:rPr>
          <w:rFonts w:cs="David" w:hint="cs"/>
          <w:rtl/>
        </w:rPr>
        <w:t xml:space="preserve"> לאשר לו פטור מחובת הנחה, מתוך זה שאנחנו יודעים שהממשלה תומכת בהצעת החוק.  מי בעד הבקשה של חבר הכנסת </w:t>
      </w:r>
      <w:proofErr w:type="spellStart"/>
      <w:r w:rsidRPr="0001618D">
        <w:rPr>
          <w:rFonts w:cs="David" w:hint="cs"/>
          <w:rtl/>
        </w:rPr>
        <w:t>אקוניס</w:t>
      </w:r>
      <w:proofErr w:type="spellEnd"/>
      <w:r w:rsidRPr="0001618D">
        <w:rPr>
          <w:rFonts w:cs="David" w:hint="cs"/>
          <w:rtl/>
        </w:rPr>
        <w:t>?</w:t>
      </w:r>
    </w:p>
    <w:p w14:paraId="7CAB5954" w14:textId="77777777" w:rsidR="0001618D" w:rsidRPr="0001618D" w:rsidRDefault="0001618D" w:rsidP="0001618D">
      <w:pPr>
        <w:keepNext/>
        <w:bidi/>
        <w:jc w:val="both"/>
        <w:rPr>
          <w:rFonts w:cs="David" w:hint="cs"/>
          <w:rtl/>
        </w:rPr>
      </w:pPr>
    </w:p>
    <w:p w14:paraId="548EF05D" w14:textId="77777777" w:rsidR="0001618D" w:rsidRPr="0001618D" w:rsidRDefault="0001618D" w:rsidP="0001618D">
      <w:pPr>
        <w:keepNext/>
        <w:bidi/>
        <w:jc w:val="center"/>
        <w:rPr>
          <w:rFonts w:cs="David" w:hint="cs"/>
          <w:b/>
          <w:bCs/>
          <w:rtl/>
        </w:rPr>
      </w:pPr>
      <w:r w:rsidRPr="0001618D">
        <w:rPr>
          <w:rFonts w:cs="David" w:hint="cs"/>
          <w:b/>
          <w:bCs/>
          <w:rtl/>
        </w:rPr>
        <w:t>הצבעה</w:t>
      </w:r>
    </w:p>
    <w:p w14:paraId="0AA7FB93" w14:textId="77777777" w:rsidR="0001618D" w:rsidRPr="0001618D" w:rsidRDefault="0001618D" w:rsidP="0001618D">
      <w:pPr>
        <w:keepNext/>
        <w:bidi/>
        <w:jc w:val="center"/>
        <w:rPr>
          <w:rFonts w:cs="David" w:hint="cs"/>
          <w:b/>
          <w:bCs/>
          <w:rtl/>
        </w:rPr>
      </w:pPr>
    </w:p>
    <w:p w14:paraId="696AFD6F" w14:textId="77777777" w:rsidR="0001618D" w:rsidRPr="0001618D" w:rsidRDefault="0001618D" w:rsidP="0001618D">
      <w:pPr>
        <w:keepNext/>
        <w:bidi/>
        <w:jc w:val="center"/>
        <w:rPr>
          <w:rFonts w:cs="David" w:hint="cs"/>
          <w:b/>
          <w:bCs/>
          <w:rtl/>
        </w:rPr>
      </w:pPr>
      <w:r w:rsidRPr="0001618D">
        <w:rPr>
          <w:rFonts w:cs="David" w:hint="cs"/>
          <w:b/>
          <w:bCs/>
          <w:rtl/>
        </w:rPr>
        <w:t xml:space="preserve">בעד </w:t>
      </w:r>
      <w:r w:rsidRPr="0001618D">
        <w:rPr>
          <w:rFonts w:cs="David"/>
          <w:b/>
          <w:bCs/>
          <w:rtl/>
        </w:rPr>
        <w:t>–</w:t>
      </w:r>
      <w:r w:rsidRPr="0001618D">
        <w:rPr>
          <w:rFonts w:cs="David" w:hint="cs"/>
          <w:b/>
          <w:bCs/>
          <w:rtl/>
        </w:rPr>
        <w:t xml:space="preserve"> 7</w:t>
      </w:r>
    </w:p>
    <w:p w14:paraId="48896CA8" w14:textId="77777777" w:rsidR="0001618D" w:rsidRPr="0001618D" w:rsidRDefault="0001618D" w:rsidP="0001618D">
      <w:pPr>
        <w:keepNext/>
        <w:bidi/>
        <w:jc w:val="center"/>
        <w:rPr>
          <w:rFonts w:cs="David" w:hint="cs"/>
          <w:b/>
          <w:bCs/>
          <w:rtl/>
        </w:rPr>
      </w:pPr>
      <w:r w:rsidRPr="0001618D">
        <w:rPr>
          <w:rFonts w:cs="David" w:hint="cs"/>
          <w:b/>
          <w:bCs/>
          <w:rtl/>
        </w:rPr>
        <w:t xml:space="preserve">נגד </w:t>
      </w:r>
      <w:r w:rsidRPr="0001618D">
        <w:rPr>
          <w:rFonts w:cs="David"/>
          <w:b/>
          <w:bCs/>
          <w:rtl/>
        </w:rPr>
        <w:t>–</w:t>
      </w:r>
      <w:r w:rsidRPr="0001618D">
        <w:rPr>
          <w:rFonts w:cs="David" w:hint="cs"/>
          <w:b/>
          <w:bCs/>
          <w:rtl/>
        </w:rPr>
        <w:t xml:space="preserve"> אין</w:t>
      </w:r>
    </w:p>
    <w:p w14:paraId="5B1A40FF" w14:textId="77777777" w:rsidR="0001618D" w:rsidRPr="0001618D" w:rsidRDefault="0001618D" w:rsidP="0001618D">
      <w:pPr>
        <w:keepNext/>
        <w:bidi/>
        <w:jc w:val="center"/>
        <w:rPr>
          <w:rFonts w:cs="David" w:hint="cs"/>
          <w:b/>
          <w:bCs/>
          <w:rtl/>
        </w:rPr>
      </w:pPr>
      <w:r w:rsidRPr="0001618D">
        <w:rPr>
          <w:rFonts w:cs="David" w:hint="cs"/>
          <w:b/>
          <w:bCs/>
          <w:rtl/>
        </w:rPr>
        <w:t xml:space="preserve">נמנעים </w:t>
      </w:r>
      <w:r w:rsidRPr="0001618D">
        <w:rPr>
          <w:rFonts w:cs="David"/>
          <w:b/>
          <w:bCs/>
          <w:rtl/>
        </w:rPr>
        <w:t>–</w:t>
      </w:r>
      <w:r w:rsidRPr="0001618D">
        <w:rPr>
          <w:rFonts w:cs="David" w:hint="cs"/>
          <w:b/>
          <w:bCs/>
          <w:rtl/>
        </w:rPr>
        <w:t xml:space="preserve"> 2</w:t>
      </w:r>
    </w:p>
    <w:p w14:paraId="193C59EB" w14:textId="77777777" w:rsidR="0001618D" w:rsidRPr="0001618D" w:rsidRDefault="0001618D" w:rsidP="0001618D">
      <w:pPr>
        <w:keepNext/>
        <w:bidi/>
        <w:jc w:val="center"/>
        <w:rPr>
          <w:rFonts w:cs="David" w:hint="cs"/>
          <w:b/>
          <w:bCs/>
          <w:rtl/>
        </w:rPr>
      </w:pPr>
      <w:r w:rsidRPr="0001618D">
        <w:rPr>
          <w:rFonts w:cs="David" w:hint="cs"/>
          <w:b/>
          <w:bCs/>
          <w:rtl/>
        </w:rPr>
        <w:t>הבקשה אושרה</w:t>
      </w:r>
    </w:p>
    <w:p w14:paraId="3B5259B3" w14:textId="77777777" w:rsidR="0001618D" w:rsidRPr="0001618D" w:rsidRDefault="0001618D" w:rsidP="0001618D">
      <w:pPr>
        <w:keepNext/>
        <w:bidi/>
        <w:jc w:val="both"/>
        <w:rPr>
          <w:rFonts w:cs="David" w:hint="cs"/>
          <w:rtl/>
        </w:rPr>
      </w:pPr>
    </w:p>
    <w:p w14:paraId="6147ECE2" w14:textId="77777777" w:rsidR="0001618D" w:rsidRDefault="0001618D" w:rsidP="0001618D">
      <w:pPr>
        <w:bidi/>
        <w:rPr>
          <w:rFonts w:cs="David" w:hint="cs"/>
          <w:u w:val="single"/>
          <w:rtl/>
        </w:rPr>
      </w:pPr>
    </w:p>
    <w:p w14:paraId="1F579789" w14:textId="77777777" w:rsidR="0001618D" w:rsidRDefault="0001618D" w:rsidP="0001618D">
      <w:pPr>
        <w:bidi/>
        <w:rPr>
          <w:rFonts w:cs="David" w:hint="cs"/>
          <w:u w:val="single"/>
          <w:rtl/>
        </w:rPr>
      </w:pPr>
    </w:p>
    <w:p w14:paraId="7E5D18CA" w14:textId="77777777" w:rsidR="0001618D" w:rsidRDefault="0001618D" w:rsidP="0001618D">
      <w:pPr>
        <w:bidi/>
        <w:rPr>
          <w:rFonts w:cs="David" w:hint="cs"/>
          <w:u w:val="single"/>
          <w:rtl/>
        </w:rPr>
      </w:pPr>
    </w:p>
    <w:p w14:paraId="548CFC29" w14:textId="77777777" w:rsidR="0001618D" w:rsidRDefault="0001618D" w:rsidP="0001618D">
      <w:pPr>
        <w:bidi/>
        <w:rPr>
          <w:rFonts w:cs="David" w:hint="cs"/>
          <w:u w:val="single"/>
          <w:rtl/>
        </w:rPr>
      </w:pPr>
    </w:p>
    <w:p w14:paraId="3FB2979F" w14:textId="77777777" w:rsidR="0001618D" w:rsidRDefault="0001618D" w:rsidP="0001618D">
      <w:pPr>
        <w:bidi/>
        <w:rPr>
          <w:rFonts w:cs="David" w:hint="cs"/>
          <w:u w:val="single"/>
          <w:rtl/>
        </w:rPr>
      </w:pPr>
    </w:p>
    <w:p w14:paraId="416F89BA" w14:textId="77777777" w:rsidR="0001618D" w:rsidRDefault="0001618D" w:rsidP="0001618D">
      <w:pPr>
        <w:bidi/>
        <w:rPr>
          <w:rFonts w:cs="David" w:hint="cs"/>
          <w:u w:val="single"/>
          <w:rtl/>
        </w:rPr>
      </w:pPr>
    </w:p>
    <w:p w14:paraId="6F036BAD" w14:textId="77777777" w:rsidR="0001618D" w:rsidRDefault="0001618D" w:rsidP="0001618D">
      <w:pPr>
        <w:bidi/>
        <w:rPr>
          <w:rFonts w:cs="David" w:hint="cs"/>
          <w:u w:val="single"/>
          <w:rtl/>
        </w:rPr>
      </w:pPr>
    </w:p>
    <w:p w14:paraId="7146B425" w14:textId="77777777" w:rsidR="0001618D" w:rsidRPr="0001618D" w:rsidRDefault="0001618D" w:rsidP="0001618D">
      <w:pPr>
        <w:bidi/>
        <w:rPr>
          <w:rFonts w:cs="David" w:hint="cs"/>
          <w:rtl/>
        </w:rPr>
      </w:pPr>
      <w:r w:rsidRPr="0001618D">
        <w:rPr>
          <w:rFonts w:cs="David" w:hint="cs"/>
          <w:u w:val="single"/>
          <w:rtl/>
        </w:rPr>
        <w:t>נסים זאב:</w:t>
      </w:r>
    </w:p>
    <w:p w14:paraId="4079E9A6" w14:textId="77777777" w:rsidR="0001618D" w:rsidRPr="0001618D" w:rsidRDefault="0001618D" w:rsidP="0001618D">
      <w:pPr>
        <w:bidi/>
        <w:rPr>
          <w:rFonts w:cs="David" w:hint="cs"/>
          <w:rtl/>
        </w:rPr>
      </w:pPr>
    </w:p>
    <w:p w14:paraId="20056909" w14:textId="77777777" w:rsidR="0001618D" w:rsidRPr="0001618D" w:rsidRDefault="0001618D" w:rsidP="0001618D">
      <w:pPr>
        <w:keepNext/>
        <w:bidi/>
        <w:jc w:val="both"/>
        <w:rPr>
          <w:rFonts w:cs="David" w:hint="cs"/>
          <w:rtl/>
        </w:rPr>
      </w:pPr>
      <w:r w:rsidRPr="0001618D">
        <w:rPr>
          <w:rFonts w:cs="David" w:hint="cs"/>
          <w:rtl/>
        </w:rPr>
        <w:tab/>
        <w:t xml:space="preserve">אני תומך </w:t>
      </w:r>
      <w:proofErr w:type="spellStart"/>
      <w:r w:rsidRPr="0001618D">
        <w:rPr>
          <w:rFonts w:cs="David" w:hint="cs"/>
          <w:rtl/>
        </w:rPr>
        <w:t>באקוניס</w:t>
      </w:r>
      <w:proofErr w:type="spellEnd"/>
      <w:r w:rsidRPr="0001618D">
        <w:rPr>
          <w:rFonts w:cs="David" w:hint="cs"/>
          <w:rtl/>
        </w:rPr>
        <w:t>.</w:t>
      </w:r>
    </w:p>
    <w:p w14:paraId="0A9B4F0C" w14:textId="77777777" w:rsidR="0001618D" w:rsidRPr="0001618D" w:rsidRDefault="0001618D" w:rsidP="0001618D">
      <w:pPr>
        <w:keepNext/>
        <w:bidi/>
        <w:jc w:val="both"/>
        <w:rPr>
          <w:rFonts w:cs="David" w:hint="cs"/>
          <w:rtl/>
        </w:rPr>
      </w:pPr>
    </w:p>
    <w:p w14:paraId="03342B7F" w14:textId="77777777" w:rsidR="0001618D" w:rsidRPr="0001618D" w:rsidRDefault="0001618D" w:rsidP="0001618D">
      <w:pPr>
        <w:bidi/>
        <w:rPr>
          <w:rFonts w:cs="David" w:hint="cs"/>
          <w:rtl/>
        </w:rPr>
      </w:pPr>
      <w:r w:rsidRPr="0001618D">
        <w:rPr>
          <w:rFonts w:cs="David" w:hint="cs"/>
          <w:u w:val="single"/>
          <w:rtl/>
        </w:rPr>
        <w:t xml:space="preserve">מנחם אליעזר </w:t>
      </w:r>
      <w:proofErr w:type="spellStart"/>
      <w:r w:rsidRPr="0001618D">
        <w:rPr>
          <w:rFonts w:cs="David" w:hint="cs"/>
          <w:u w:val="single"/>
          <w:rtl/>
        </w:rPr>
        <w:t>מוזס</w:t>
      </w:r>
      <w:proofErr w:type="spellEnd"/>
      <w:r w:rsidRPr="0001618D">
        <w:rPr>
          <w:rFonts w:cs="David" w:hint="cs"/>
          <w:u w:val="single"/>
          <w:rtl/>
        </w:rPr>
        <w:t>:</w:t>
      </w:r>
    </w:p>
    <w:p w14:paraId="03755A18" w14:textId="77777777" w:rsidR="0001618D" w:rsidRPr="0001618D" w:rsidRDefault="0001618D" w:rsidP="0001618D">
      <w:pPr>
        <w:bidi/>
        <w:rPr>
          <w:rFonts w:cs="David" w:hint="cs"/>
          <w:rtl/>
        </w:rPr>
      </w:pPr>
    </w:p>
    <w:p w14:paraId="480DEB9D" w14:textId="77777777" w:rsidR="0001618D" w:rsidRPr="0001618D" w:rsidRDefault="0001618D" w:rsidP="0001618D">
      <w:pPr>
        <w:bidi/>
        <w:rPr>
          <w:rFonts w:cs="David" w:hint="cs"/>
          <w:rtl/>
        </w:rPr>
      </w:pPr>
      <w:r w:rsidRPr="0001618D">
        <w:rPr>
          <w:rFonts w:cs="David" w:hint="cs"/>
          <w:rtl/>
        </w:rPr>
        <w:tab/>
        <w:t xml:space="preserve">אני תומך </w:t>
      </w:r>
      <w:proofErr w:type="spellStart"/>
      <w:r w:rsidRPr="0001618D">
        <w:rPr>
          <w:rFonts w:cs="David" w:hint="cs"/>
          <w:rtl/>
        </w:rPr>
        <w:t>באקוניס</w:t>
      </w:r>
      <w:proofErr w:type="spellEnd"/>
      <w:r w:rsidRPr="0001618D">
        <w:rPr>
          <w:rFonts w:cs="David" w:hint="cs"/>
          <w:rtl/>
        </w:rPr>
        <w:t xml:space="preserve"> כיושב-ראש ועדת הכלכלה, ואני נמנע עכשיו. </w:t>
      </w:r>
    </w:p>
    <w:p w14:paraId="5914CCE7" w14:textId="77777777" w:rsidR="0001618D" w:rsidRPr="0001618D" w:rsidRDefault="0001618D" w:rsidP="0001618D">
      <w:pPr>
        <w:keepNext/>
        <w:bidi/>
        <w:jc w:val="both"/>
        <w:rPr>
          <w:rFonts w:cs="David" w:hint="cs"/>
          <w:rtl/>
        </w:rPr>
      </w:pPr>
    </w:p>
    <w:p w14:paraId="0E059389" w14:textId="77777777" w:rsidR="0001618D" w:rsidRPr="0001618D" w:rsidRDefault="0001618D" w:rsidP="0001618D">
      <w:pPr>
        <w:keepNext/>
        <w:bidi/>
        <w:jc w:val="both"/>
        <w:rPr>
          <w:rFonts w:cs="David" w:hint="cs"/>
          <w:rtl/>
        </w:rPr>
      </w:pPr>
      <w:r w:rsidRPr="0001618D">
        <w:rPr>
          <w:rFonts w:cs="David" w:hint="cs"/>
          <w:u w:val="single"/>
          <w:rtl/>
        </w:rPr>
        <w:t>היו</w:t>
      </w:r>
      <w:r w:rsidRPr="0001618D">
        <w:rPr>
          <w:rFonts w:cs="David"/>
          <w:u w:val="single"/>
          <w:rtl/>
        </w:rPr>
        <w:t>"</w:t>
      </w:r>
      <w:r w:rsidRPr="0001618D">
        <w:rPr>
          <w:rFonts w:cs="David" w:hint="cs"/>
          <w:u w:val="single"/>
          <w:rtl/>
        </w:rPr>
        <w:t xml:space="preserve">ר זאב </w:t>
      </w:r>
      <w:proofErr w:type="spellStart"/>
      <w:r w:rsidRPr="0001618D">
        <w:rPr>
          <w:rFonts w:cs="David" w:hint="cs"/>
          <w:u w:val="single"/>
          <w:rtl/>
        </w:rPr>
        <w:t>אלקין</w:t>
      </w:r>
      <w:proofErr w:type="spellEnd"/>
      <w:r w:rsidRPr="0001618D">
        <w:rPr>
          <w:rFonts w:cs="David" w:hint="cs"/>
          <w:u w:val="single"/>
          <w:rtl/>
        </w:rPr>
        <w:t>:</w:t>
      </w:r>
    </w:p>
    <w:p w14:paraId="06F9AB8A" w14:textId="77777777" w:rsidR="0001618D" w:rsidRPr="0001618D" w:rsidRDefault="0001618D" w:rsidP="0001618D">
      <w:pPr>
        <w:keepNext/>
        <w:bidi/>
        <w:jc w:val="both"/>
        <w:rPr>
          <w:rFonts w:cs="David" w:hint="cs"/>
          <w:rtl/>
        </w:rPr>
      </w:pPr>
    </w:p>
    <w:p w14:paraId="33368C86" w14:textId="77777777" w:rsidR="0001618D" w:rsidRPr="0001618D" w:rsidRDefault="0001618D" w:rsidP="0001618D">
      <w:pPr>
        <w:keepNext/>
        <w:bidi/>
        <w:ind w:firstLine="720"/>
        <w:jc w:val="both"/>
        <w:rPr>
          <w:rFonts w:cs="David" w:hint="cs"/>
          <w:rtl/>
        </w:rPr>
      </w:pPr>
      <w:r w:rsidRPr="0001618D">
        <w:rPr>
          <w:rFonts w:cs="David" w:hint="cs"/>
          <w:rtl/>
        </w:rPr>
        <w:t xml:space="preserve">תודה. היה קוורום בהצבעה, אז בקשת </w:t>
      </w:r>
      <w:proofErr w:type="spellStart"/>
      <w:r w:rsidRPr="0001618D">
        <w:rPr>
          <w:rFonts w:cs="David" w:hint="cs"/>
          <w:rtl/>
        </w:rPr>
        <w:t>אקוניס</w:t>
      </w:r>
      <w:proofErr w:type="spellEnd"/>
      <w:r w:rsidRPr="0001618D">
        <w:rPr>
          <w:rFonts w:cs="David" w:hint="cs"/>
          <w:rtl/>
        </w:rPr>
        <w:t xml:space="preserve"> אושרה ברוב קולות. תודה רבה, אני נועל את הישיבה. </w:t>
      </w:r>
    </w:p>
    <w:p w14:paraId="4EB9BDC8" w14:textId="77777777" w:rsidR="0001618D" w:rsidRPr="0001618D" w:rsidRDefault="0001618D" w:rsidP="0001618D">
      <w:pPr>
        <w:keepNext/>
        <w:bidi/>
        <w:ind w:firstLine="720"/>
        <w:jc w:val="both"/>
        <w:rPr>
          <w:rFonts w:cs="David" w:hint="cs"/>
          <w:rtl/>
        </w:rPr>
      </w:pPr>
    </w:p>
    <w:p w14:paraId="46B277F9" w14:textId="77777777" w:rsidR="0001618D" w:rsidRDefault="0001618D" w:rsidP="0001618D">
      <w:pPr>
        <w:keepNext/>
        <w:bidi/>
        <w:jc w:val="both"/>
        <w:rPr>
          <w:rFonts w:cs="David" w:hint="cs"/>
          <w:rtl/>
        </w:rPr>
      </w:pPr>
    </w:p>
    <w:p w14:paraId="47B16EE3" w14:textId="77777777" w:rsidR="0001618D" w:rsidRDefault="0001618D" w:rsidP="0001618D">
      <w:pPr>
        <w:keepNext/>
        <w:bidi/>
        <w:jc w:val="both"/>
        <w:rPr>
          <w:rFonts w:cs="David" w:hint="cs"/>
          <w:rtl/>
        </w:rPr>
      </w:pPr>
    </w:p>
    <w:p w14:paraId="7CF7D5B9" w14:textId="77777777" w:rsidR="0001618D" w:rsidRDefault="0001618D" w:rsidP="0001618D">
      <w:pPr>
        <w:keepNext/>
        <w:bidi/>
        <w:jc w:val="both"/>
        <w:rPr>
          <w:rFonts w:cs="David" w:hint="cs"/>
          <w:rtl/>
        </w:rPr>
      </w:pPr>
    </w:p>
    <w:p w14:paraId="4ACF238D" w14:textId="77777777" w:rsidR="0001618D" w:rsidRDefault="0001618D" w:rsidP="0001618D">
      <w:pPr>
        <w:keepNext/>
        <w:bidi/>
        <w:jc w:val="both"/>
        <w:rPr>
          <w:rFonts w:cs="David" w:hint="cs"/>
          <w:rtl/>
        </w:rPr>
      </w:pPr>
    </w:p>
    <w:p w14:paraId="0793B01E" w14:textId="77777777" w:rsidR="0001618D" w:rsidRPr="0001618D" w:rsidRDefault="0001618D" w:rsidP="0001618D">
      <w:pPr>
        <w:keepNext/>
        <w:bidi/>
        <w:jc w:val="both"/>
        <w:rPr>
          <w:rFonts w:cs="David" w:hint="cs"/>
          <w:b/>
          <w:bCs/>
          <w:u w:val="single"/>
          <w:rtl/>
        </w:rPr>
      </w:pPr>
      <w:r w:rsidRPr="0001618D">
        <w:rPr>
          <w:rFonts w:cs="David" w:hint="cs"/>
          <w:b/>
          <w:bCs/>
          <w:u w:val="single"/>
          <w:rtl/>
        </w:rPr>
        <w:t>הישיבה ננעלה בשעה 9:40.</w:t>
      </w:r>
    </w:p>
    <w:p w14:paraId="47D824D9" w14:textId="77777777" w:rsidR="00552A80" w:rsidRPr="0001618D" w:rsidRDefault="00552A80" w:rsidP="0001618D">
      <w:pPr>
        <w:bidi/>
        <w:rPr>
          <w:rFonts w:cs="David"/>
        </w:rPr>
      </w:pPr>
    </w:p>
    <w:sectPr w:rsidR="00552A80" w:rsidRPr="0001618D" w:rsidSect="0001618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E7CB" w14:textId="77777777" w:rsidR="0001618D" w:rsidRDefault="0001618D">
      <w:r>
        <w:separator/>
      </w:r>
    </w:p>
  </w:endnote>
  <w:endnote w:type="continuationSeparator" w:id="0">
    <w:p w14:paraId="2E4BE9BF" w14:textId="77777777" w:rsidR="0001618D" w:rsidRDefault="0001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6A47" w14:textId="77777777" w:rsidR="0001618D" w:rsidRDefault="0001618D">
      <w:r>
        <w:separator/>
      </w:r>
    </w:p>
  </w:footnote>
  <w:footnote w:type="continuationSeparator" w:id="0">
    <w:p w14:paraId="5A373E2A" w14:textId="77777777" w:rsidR="0001618D" w:rsidRDefault="00016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793D" w14:textId="77777777" w:rsidR="0001618D" w:rsidRDefault="0001618D" w:rsidP="0001618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388FD6B" w14:textId="77777777" w:rsidR="0001618D" w:rsidRDefault="00016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D6AC" w14:textId="77777777" w:rsidR="0001618D" w:rsidRDefault="0001618D" w:rsidP="0001618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492186C9" w14:textId="77777777" w:rsidR="0001618D" w:rsidRDefault="0001618D" w:rsidP="0001618D">
    <w:pPr>
      <w:pStyle w:val="Header"/>
      <w:ind w:right="360"/>
      <w:rPr>
        <w:rFonts w:cs="David" w:hint="cs"/>
        <w:sz w:val="24"/>
        <w:szCs w:val="24"/>
        <w:rtl/>
      </w:rPr>
    </w:pPr>
    <w:r>
      <w:rPr>
        <w:rFonts w:cs="David" w:hint="cs"/>
        <w:sz w:val="24"/>
        <w:szCs w:val="24"/>
        <w:rtl/>
      </w:rPr>
      <w:t>ועדת הכנסת</w:t>
    </w:r>
  </w:p>
  <w:p w14:paraId="263CA211" w14:textId="77777777" w:rsidR="0001618D" w:rsidRDefault="0001618D" w:rsidP="0001618D">
    <w:pPr>
      <w:pStyle w:val="Header"/>
      <w:ind w:right="360"/>
      <w:rPr>
        <w:rFonts w:cs="David" w:hint="cs"/>
        <w:sz w:val="24"/>
        <w:szCs w:val="24"/>
        <w:rtl/>
      </w:rPr>
    </w:pPr>
    <w:r>
      <w:rPr>
        <w:rFonts w:cs="David" w:hint="cs"/>
        <w:sz w:val="24"/>
        <w:szCs w:val="24"/>
        <w:rtl/>
      </w:rPr>
      <w:t>9.06.2009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770DC"/>
    <w:multiLevelType w:val="hybridMultilevel"/>
    <w:tmpl w:val="CB7269D2"/>
    <w:lvl w:ilvl="0" w:tplc="040D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B7638"/>
    <w:multiLevelType w:val="hybridMultilevel"/>
    <w:tmpl w:val="A6F826D2"/>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44474356">
    <w:abstractNumId w:val="1"/>
  </w:num>
  <w:num w:numId="2" w16cid:durableId="166096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109פרוטוקול_ישיבת_ועדה.doc"/>
    <w:docVar w:name="StartMode" w:val="3"/>
  </w:docVars>
  <w:rsids>
    <w:rsidRoot w:val="00360A5E"/>
    <w:rsid w:val="0001618D"/>
    <w:rsid w:val="00360A5E"/>
    <w:rsid w:val="00552A80"/>
    <w:rsid w:val="00594811"/>
    <w:rsid w:val="00965806"/>
    <w:rsid w:val="00EC0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481491"/>
  <w15:chartTrackingRefBased/>
  <w15:docId w15:val="{B7FF078D-C4E0-4640-BE95-4E91FE5E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1618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1618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1618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2786</Words>
  <Characters>15886</Characters>
  <Application>Microsoft Office Word</Application>
  <DocSecurity>0</DocSecurity>
  <Lines>132</Lines>
  <Paragraphs>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